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A65" w:rsidRPr="00AC178D" w:rsidRDefault="008777D0" w:rsidP="00AC178D">
      <w:pPr>
        <w:jc w:val="center"/>
        <w:rPr>
          <w:b/>
          <w:sz w:val="28"/>
          <w:szCs w:val="32"/>
        </w:rPr>
      </w:pPr>
      <w:r>
        <w:rPr>
          <w:b/>
          <w:sz w:val="28"/>
          <w:szCs w:val="32"/>
        </w:rPr>
        <w:t xml:space="preserve">On </w:t>
      </w:r>
      <w:r w:rsidR="0013134B">
        <w:rPr>
          <w:b/>
          <w:sz w:val="28"/>
          <w:szCs w:val="32"/>
        </w:rPr>
        <w:t xml:space="preserve">the Quantification of </w:t>
      </w:r>
      <w:r>
        <w:rPr>
          <w:b/>
          <w:sz w:val="28"/>
          <w:szCs w:val="32"/>
        </w:rPr>
        <w:t>Protein Recruitment Dynamics in Clathrin-Mediated Endocytosis</w:t>
      </w:r>
      <w:r w:rsidR="006D3287">
        <w:rPr>
          <w:b/>
          <w:sz w:val="28"/>
          <w:szCs w:val="32"/>
        </w:rPr>
        <w:t xml:space="preserve"> and its</w:t>
      </w:r>
      <w:r w:rsidR="0013134B">
        <w:rPr>
          <w:b/>
          <w:sz w:val="28"/>
          <w:szCs w:val="32"/>
        </w:rPr>
        <w:t xml:space="preserve"> Relation to Membrane Tension</w:t>
      </w:r>
    </w:p>
    <w:p w:rsidR="00527A65" w:rsidRDefault="00527A65" w:rsidP="00527A65"/>
    <w:p w:rsidR="00527A65" w:rsidRPr="00AC178D" w:rsidRDefault="00AC178D" w:rsidP="00527A65">
      <w:pPr>
        <w:jc w:val="center"/>
        <w:rPr>
          <w:b/>
        </w:rPr>
      </w:pPr>
      <w:r w:rsidRPr="00AC178D">
        <w:rPr>
          <w:b/>
        </w:rPr>
        <w:t>Dissertation</w:t>
      </w:r>
    </w:p>
    <w:p w:rsidR="00527A65" w:rsidRDefault="00527A65" w:rsidP="00527A65"/>
    <w:p w:rsidR="00527A65" w:rsidRDefault="00527A65" w:rsidP="00527A65">
      <w:pPr>
        <w:jc w:val="center"/>
      </w:pPr>
      <w:r>
        <w:t xml:space="preserve">Presented in Partial Fulfillment of the Requirements for the Degree </w:t>
      </w:r>
      <w:r w:rsidR="00C57E27">
        <w:t>Doctor of Philosophy</w:t>
      </w:r>
      <w:r w:rsidR="008777D0">
        <w:t xml:space="preserve"> in the Graduate School of</w:t>
      </w:r>
      <w:r>
        <w:t xml:space="preserve"> Ohio State University</w:t>
      </w:r>
    </w:p>
    <w:p w:rsidR="00527A65" w:rsidRDefault="00527A65" w:rsidP="00527A65">
      <w:pPr>
        <w:jc w:val="center"/>
      </w:pPr>
    </w:p>
    <w:p w:rsidR="00527A65" w:rsidRDefault="00527A65" w:rsidP="00527A65">
      <w:pPr>
        <w:jc w:val="center"/>
      </w:pPr>
      <w:r>
        <w:t>By</w:t>
      </w:r>
    </w:p>
    <w:p w:rsidR="00527A65" w:rsidRDefault="008777D0" w:rsidP="00527A65">
      <w:pPr>
        <w:jc w:val="center"/>
      </w:pPr>
      <w:r>
        <w:t>Scott Huber</w:t>
      </w:r>
      <w:r w:rsidR="00AC178D">
        <w:t>, M.S., B.S.</w:t>
      </w:r>
    </w:p>
    <w:p w:rsidR="00527A65" w:rsidRPr="000F1DB4" w:rsidRDefault="00527A65" w:rsidP="00527A65">
      <w:pPr>
        <w:jc w:val="center"/>
      </w:pPr>
      <w:r w:rsidRPr="000F1DB4">
        <w:t xml:space="preserve">Graduate Program in </w:t>
      </w:r>
      <w:r w:rsidR="00C57E27" w:rsidRPr="00C57E27">
        <w:t>Physics</w:t>
      </w:r>
    </w:p>
    <w:p w:rsidR="00527A65" w:rsidRDefault="00527A65" w:rsidP="00527A65">
      <w:pPr>
        <w:jc w:val="center"/>
      </w:pPr>
    </w:p>
    <w:p w:rsidR="00527A65" w:rsidRDefault="00527A65" w:rsidP="00527A65">
      <w:pPr>
        <w:jc w:val="center"/>
      </w:pPr>
      <w:r>
        <w:t>The Ohio State University</w:t>
      </w:r>
    </w:p>
    <w:p w:rsidR="00527A65" w:rsidRDefault="00C57E27" w:rsidP="00527A65">
      <w:pPr>
        <w:jc w:val="center"/>
      </w:pPr>
      <w:r>
        <w:t>2018</w:t>
      </w:r>
    </w:p>
    <w:p w:rsidR="00527A65" w:rsidRDefault="00527A65" w:rsidP="00527A65">
      <w:pPr>
        <w:jc w:val="center"/>
      </w:pPr>
    </w:p>
    <w:p w:rsidR="00527A65" w:rsidRDefault="00527A65" w:rsidP="00527A65">
      <w:pPr>
        <w:jc w:val="center"/>
      </w:pPr>
    </w:p>
    <w:p w:rsidR="00527A65" w:rsidRDefault="00AC178D" w:rsidP="00527A65">
      <w:pPr>
        <w:jc w:val="center"/>
      </w:pPr>
      <w:r>
        <w:t>Dissertation</w:t>
      </w:r>
      <w:r w:rsidR="00527A65">
        <w:t xml:space="preserve"> </w:t>
      </w:r>
      <w:r w:rsidR="00F259C6">
        <w:t>Committee</w:t>
      </w:r>
      <w:r>
        <w:t>:</w:t>
      </w:r>
    </w:p>
    <w:p w:rsidR="00527A65" w:rsidRDefault="00C57E27" w:rsidP="00527A65">
      <w:pPr>
        <w:jc w:val="center"/>
      </w:pPr>
      <w:r>
        <w:t xml:space="preserve">Dr. </w:t>
      </w:r>
      <w:proofErr w:type="spellStart"/>
      <w:r>
        <w:t>Comert</w:t>
      </w:r>
      <w:proofErr w:type="spellEnd"/>
      <w:r>
        <w:t xml:space="preserve"> </w:t>
      </w:r>
      <w:proofErr w:type="spellStart"/>
      <w:r>
        <w:t>Kural</w:t>
      </w:r>
      <w:proofErr w:type="spellEnd"/>
      <w:r w:rsidR="00527A65">
        <w:t>, Advisor</w:t>
      </w:r>
    </w:p>
    <w:p w:rsidR="00527A65" w:rsidRDefault="00AD69F7" w:rsidP="00527A65">
      <w:pPr>
        <w:jc w:val="center"/>
      </w:pPr>
      <w:r>
        <w:t>Dr.</w:t>
      </w:r>
      <w:r w:rsidR="00C57E27">
        <w:t xml:space="preserve"> Michael Poirier</w:t>
      </w:r>
    </w:p>
    <w:p w:rsidR="00527A65" w:rsidRDefault="00C57E27" w:rsidP="00527A65">
      <w:pPr>
        <w:jc w:val="center"/>
      </w:pPr>
      <w:r>
        <w:t xml:space="preserve">Dr. </w:t>
      </w:r>
      <w:r w:rsidR="008777D0">
        <w:t>Michael Lisa</w:t>
      </w:r>
    </w:p>
    <w:p w:rsidR="00527A65" w:rsidRDefault="00C57E27" w:rsidP="00EB4A0C">
      <w:pPr>
        <w:jc w:val="center"/>
      </w:pPr>
      <w:r>
        <w:t xml:space="preserve">Dr. Ralf </w:t>
      </w:r>
      <w:proofErr w:type="spellStart"/>
      <w:r>
        <w:t>Bundschuh</w:t>
      </w:r>
      <w:proofErr w:type="spellEnd"/>
      <w:r w:rsidR="0077693B">
        <w:rPr>
          <w:noProof/>
        </w:rPr>
        <mc:AlternateContent>
          <mc:Choice Requires="wps">
            <w:drawing>
              <wp:anchor distT="0" distB="0" distL="114300" distR="114300" simplePos="0" relativeHeight="251652096" behindDoc="0" locked="0" layoutInCell="1" allowOverlap="1">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653" w:rsidRDefault="00B40653"/>
                          <w:p w:rsidR="00B40653" w:rsidRDefault="00B40653"/>
                          <w:p w:rsidR="00B40653" w:rsidRDefault="00B406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309.4pt;margin-top:686.7pt;width:31.9pt;height:21.4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wdigIAAIsFAAAOAAAAZHJzL2Uyb0RvYy54bWysVE1vEzEQvSPxHyzf6SYlKRB1U4VWRUhV&#10;W5Ginh2v3azweoztJBt+Pc/ezQellyIuu/bMmxnPm4/zi7YxbK18qMmWfHgy4ExZSVVtn0r+/eH6&#10;3UfOQhS2EoasKvlWBX4xffvmfOMm6pSWZCrlGZzYMNm4ki9jdJOiCHKpGhFOyCkLpSbfiIirfyoq&#10;Lzbw3pjidDA4KzbkK+dJqhAgveqUfJr9a61kvNM6qMhMyfG2mL8+fxfpW0zPxeTJC7esZf8M8Q+v&#10;aERtEXTv6kpEwVa+/stVU0tPgXQ8kdQUpHUtVc4B2QwHz7KZL4VTOReQE9yepvD/3Mrb9b1ndYXa&#10;nXFmRYMaPag2ss/UMojAz8aFCWBzB2BsIQd2Jw8QprRb7Zv0R0IMejC93bObvEkIR4PxcDjiTEJ1&#10;+gHFGycvxcHY+RC/KGpYOpTco3iZU7G+CbGD7iApViBTV9e1MfmSGkZdGs/WAqU2MT8Rzv9AGcs2&#10;JT97Px5kx5aSeefZ2ORG5Zbpw6XEuwTzKW6NShhjvykNynKeL8QWUiq7j5/RCaUR6jWGPf7wqtcY&#10;d3nAIkcmG/fGTW3J5+zzjB0oq37sKNMdHrU5yjsdY7to+4ZYULVFP3jqJio4eV2jajcixHvhMUJo&#10;AayFeIePNgTWqT9xtiT/6yV5wqOzoeVsg5Esefi5El5xZr5a9Pyn4WiUZjhfRmO0EGf+WLM41thV&#10;c0lohSEWkJP5mPDR7I7aU/OI7TFLUaESViJ2yePueBm7RYHtI9VslkGYWifijZ07mVwnelNPPrSP&#10;wru+cSM6/pZ2wysmz/q3wyZLS7NVJF3n5k4Ed6z2xGPi83j02ymtlON7Rh126PQ3AAAA//8DAFBL&#10;AwQUAAYACAAAACEArDsnNuMAAAANAQAADwAAAGRycy9kb3ducmV2LnhtbEyPS0/DMBCE70j8B2uR&#10;uCDqPIobhTgVQjwkbjS0iJsbL0lEbEexm4R/z3KC4+yMZr4ttovp2YSj75yVEK8iYGhrpzvbSHir&#10;Hq8zYD4oq1XvLEr4Rg/b8vysULl2s33FaRcaRiXW50pCG8KQc+7rFo3yKzegJe/TjUYFkmPD9ahm&#10;Kjc9T6JIcKM6SwutGvC+xfprdzISPq6a9xe/PO3n9CYdHp6nanPQlZSXF8vdLbCAS/gLwy8+oUNJ&#10;TEd3stqzXoKIM0IPZKSbdA2MIiJLBLAjndaxSICXBf//RfkDAAD//wMAUEsBAi0AFAAGAAgAAAAh&#10;ALaDOJL+AAAA4QEAABMAAAAAAAAAAAAAAAAAAAAAAFtDb250ZW50X1R5cGVzXS54bWxQSwECLQAU&#10;AAYACAAAACEAOP0h/9YAAACUAQAACwAAAAAAAAAAAAAAAAAvAQAAX3JlbHMvLnJlbHNQSwECLQAU&#10;AAYACAAAACEAjwyMHYoCAACLBQAADgAAAAAAAAAAAAAAAAAuAgAAZHJzL2Uyb0RvYy54bWxQSwEC&#10;LQAUAAYACAAAACEArDsnNuMAAAANAQAADwAAAAAAAAAAAAAAAADkBAAAZHJzL2Rvd25yZXYueG1s&#10;UEsFBgAAAAAEAAQA8wAAAPQFAAAAAA==&#10;" fillcolor="white [3201]" stroked="f" strokeweight=".5pt">
                <v:textbox>
                  <w:txbxContent>
                    <w:p w:rsidR="00B40653" w:rsidRDefault="00B40653"/>
                    <w:p w:rsidR="00B40653" w:rsidRDefault="00B40653"/>
                    <w:p w:rsidR="00B40653" w:rsidRDefault="00B40653"/>
                  </w:txbxContent>
                </v:textbox>
                <w10:wrap anchorx="page" anchory="page"/>
              </v:shape>
            </w:pict>
          </mc:Fallback>
        </mc:AlternateContent>
      </w:r>
      <w:r w:rsidR="00527A65">
        <w:br w:type="page"/>
      </w:r>
    </w:p>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Pr>
        <w:jc w:val="center"/>
      </w:pPr>
      <w:r>
        <w:t>Copyrighted by</w:t>
      </w:r>
    </w:p>
    <w:p w:rsidR="00527A65" w:rsidRDefault="00BD480E" w:rsidP="00527A65">
      <w:pPr>
        <w:jc w:val="center"/>
      </w:pPr>
      <w:r>
        <w:t>Scott Huber</w:t>
      </w:r>
    </w:p>
    <w:p w:rsidR="00527A65" w:rsidRDefault="00C57E27" w:rsidP="00527A65">
      <w:pPr>
        <w:jc w:val="center"/>
      </w:pPr>
      <w:r>
        <w:t>2018</w:t>
      </w:r>
    </w:p>
    <w:p w:rsidR="00527A65" w:rsidRDefault="00527A65" w:rsidP="00527A65"/>
    <w:p w:rsidR="00185AC8" w:rsidRDefault="0077693B" w:rsidP="00527A65">
      <w:r>
        <w:rPr>
          <w:noProof/>
        </w:rPr>
        <mc:AlternateContent>
          <mc:Choice Requires="wps">
            <w:drawing>
              <wp:anchor distT="0" distB="0" distL="114300" distR="114300" simplePos="0" relativeHeight="251651072" behindDoc="0" locked="0" layoutInCell="1" allowOverlap="1">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0653" w:rsidRDefault="00B40653"/>
                          <w:p w:rsidR="00B40653" w:rsidRDefault="00B40653"/>
                          <w:p w:rsidR="00B40653" w:rsidRDefault="00B406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7" type="#_x0000_t202" style="position:absolute;margin-left:0;margin-top:680.8pt;width:21.4pt;height:27.35pt;z-index:25165107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n2jAIAAJIFAAAOAAAAZHJzL2Uyb0RvYy54bWysVE1PGzEQvVfqf7B8L5uEAG3EBqUgqkoI&#10;UKHi7HhtsqrX49pOsumv77N381HKhaqXXdvzZsbz/GbOL9rGsJXyoSZb8uHRgDNlJVW1fS7598fr&#10;Dx85C1HYShiyquQbFfjF9P2787WbqBEtyFTKMwSxYbJ2JV/E6CZFEeRCNSIckVMWRk2+ERFb/1xU&#10;XqwRvTHFaDA4LdbkK+dJqhBwetUZ+TTH11rJeKd1UJGZkuNuMX99/s7Tt5iei8mzF25Ry/4a4h9u&#10;0YjaIuku1JWIgi19/VeoppaeAul4JKkpSOtaqlwDqhkOXlTzsBBO5VpATnA7msL/CytvV/ee1RXe&#10;7oQzKxq80aNqI/tMLcMR+Fm7MAHswQEYW5wDuz0POExlt9o36Y+CGOxgerNjN0WTOByd4cGQRMJ0&#10;PD4bjTP7xd7Z+RC/KGpYWpTc4/Eyp2J1EyIuAugWknIFMnV1XRuTN0kw6tJ4thJ4ahPzFeHxB8pY&#10;ti756fHJIAe2lNy7yMamMCpLpk+XCu8KzKu4MSphjP2mNCjLdb6SW0ip7C5/RieURqq3OPb4/a3e&#10;4tzVAY+cmWzcOTe1JZ+rzz22p6z6saVMd3gQflB3WsZ23nZa2b7/nKoNZOGpa6zg5HWNx7sRId4L&#10;j06CEjAd4h0+2hDIp37F2YL8r9fOEx4Ch5WzNTqz5OHnUnjFmflqIf1PwzGkw2LejE+gKs78oWV+&#10;aLHL5pKgiCHmkJN5mfDRbJfaU/OEITJLWWESViJ3yeN2eRm7eYEhJNVslkFoXifijX1wMoVOLCdp&#10;PrZPwrtevxHCv6VtD4vJCxl32ORpabaMpOus8cRzx2rPPxo/S78fUmmyHO4zaj9Kp78BAAD//wMA&#10;UEsDBBQABgAIAAAAIQCSWZxw4AAAAAkBAAAPAAAAZHJzL2Rvd25yZXYueG1sTI/NTsMwEITvSLyD&#10;tUhcEHXStAGFOBVC/EjcaKAVNzdekoh4HcVuEt6e5USPOzOanS/fzLYTIw6+daQgXkQgkCpnWqoV&#10;vJdP17cgfNBkdOcIFfygh01xfpbrzLiJ3nDchlpwCflMK2hC6DMpfdWg1X7heiT2vtxgdeBzqKUZ&#10;9MTltpPLKEql1S3xh0b3+NBg9b09WgWfV/X+1c/PH1OyTvrHl7G82ZlSqcuL+f4ORMA5/Ifhbz5P&#10;h4I3HdyRjBedAgYJrCZpnIJgf7VkkgMrqzhNQBa5PCUofgEAAP//AwBQSwECLQAUAAYACAAAACEA&#10;toM4kv4AAADhAQAAEwAAAAAAAAAAAAAAAAAAAAAAW0NvbnRlbnRfVHlwZXNdLnhtbFBLAQItABQA&#10;BgAIAAAAIQA4/SH/1gAAAJQBAAALAAAAAAAAAAAAAAAAAC8BAABfcmVscy8ucmVsc1BLAQItABQA&#10;BgAIAAAAIQAv0Yn2jAIAAJIFAAAOAAAAAAAAAAAAAAAAAC4CAABkcnMvZTJvRG9jLnhtbFBLAQIt&#10;ABQABgAIAAAAIQCSWZxw4AAAAAkBAAAPAAAAAAAAAAAAAAAAAOYEAABkcnMvZG93bnJldi54bWxQ&#10;SwUGAAAAAAQABADzAAAA8wUAAAAA&#10;" fillcolor="white [3201]" stroked="f" strokeweight=".5pt">
                <v:textbox>
                  <w:txbxContent>
                    <w:p w:rsidR="00B40653" w:rsidRDefault="00B40653"/>
                    <w:p w:rsidR="00B40653" w:rsidRDefault="00B40653"/>
                    <w:p w:rsidR="00B40653" w:rsidRDefault="00B40653"/>
                  </w:txbxContent>
                </v:textbox>
                <w10:wrap anchorx="margin" anchory="page"/>
              </v:shape>
            </w:pict>
          </mc:Fallback>
        </mc:AlternateContent>
      </w:r>
    </w:p>
    <w:p w:rsidR="00527A65" w:rsidRDefault="00527A65" w:rsidP="00527A65">
      <w:pPr>
        <w:sectPr w:rsidR="00527A65" w:rsidSect="00C23E93">
          <w:footerReference w:type="default" r:id="rId8"/>
          <w:pgSz w:w="12240" w:h="15840"/>
          <w:pgMar w:top="1440" w:right="1440" w:bottom="1440" w:left="2160" w:header="720" w:footer="1584" w:gutter="0"/>
          <w:cols w:space="720"/>
          <w:docGrid w:linePitch="360"/>
        </w:sectPr>
      </w:pPr>
    </w:p>
    <w:p w:rsidR="00527A65" w:rsidRDefault="00527A65" w:rsidP="005F3489">
      <w:pPr>
        <w:pStyle w:val="Heading1"/>
        <w:numPr>
          <w:ilvl w:val="0"/>
          <w:numId w:val="0"/>
        </w:numPr>
      </w:pPr>
      <w:bookmarkStart w:id="0" w:name="_Toc525222864"/>
      <w:r>
        <w:lastRenderedPageBreak/>
        <w:t>Abstract</w:t>
      </w:r>
      <w:bookmarkEnd w:id="0"/>
    </w:p>
    <w:p w:rsidR="0013134B" w:rsidRPr="00E30FFA" w:rsidRDefault="0013134B" w:rsidP="0013134B">
      <w:r>
        <w:t>Clathrin-mediated endocytosis</w:t>
      </w:r>
      <w:r w:rsidR="00E30FFA">
        <w:t xml:space="preserve"> (CME)</w:t>
      </w:r>
      <w:r w:rsidR="006D3287">
        <w:t xml:space="preserve"> is a process in which</w:t>
      </w:r>
      <w:r>
        <w:t xml:space="preserve"> plasma membrane area </w:t>
      </w:r>
      <w:proofErr w:type="gramStart"/>
      <w:r>
        <w:t>is transferred</w:t>
      </w:r>
      <w:proofErr w:type="gramEnd"/>
      <w:r>
        <w:t xml:space="preserve"> from the surface of the cell to the cell interior.  Because the cell volume and shape stays roughly constant, the reduction in surface area </w:t>
      </w:r>
      <w:proofErr w:type="gramStart"/>
      <w:r>
        <w:t>must be accompanied</w:t>
      </w:r>
      <w:proofErr w:type="gramEnd"/>
      <w:r>
        <w:t xml:space="preserve"> by work done against the membrane’s elasticity.</w:t>
      </w:r>
      <w:r w:rsidR="00E30FFA">
        <w:t xml:space="preserve">  This work is dire</w:t>
      </w:r>
      <w:r w:rsidR="003052CC">
        <w:t xml:space="preserve">ctly dependent on the </w:t>
      </w:r>
      <w:r w:rsidR="00E30FFA">
        <w:t>tension</w:t>
      </w:r>
      <w:r w:rsidR="003052CC">
        <w:t xml:space="preserve"> of the cell membrane</w:t>
      </w:r>
      <w:r w:rsidR="00E30FFA">
        <w:t xml:space="preserve">.  From this, we hypothesize that CME dynamics </w:t>
      </w:r>
      <w:proofErr w:type="gramStart"/>
      <w:r w:rsidR="00E30FFA">
        <w:t xml:space="preserve">will be </w:t>
      </w:r>
      <w:r w:rsidR="003052CC">
        <w:t>totally or partially inhibited</w:t>
      </w:r>
      <w:proofErr w:type="gramEnd"/>
      <w:r w:rsidR="003052CC">
        <w:t xml:space="preserve"> </w:t>
      </w:r>
      <w:r w:rsidR="00E30FFA">
        <w:t xml:space="preserve">upon an increase in membrane tension.  We test this hypothesis </w:t>
      </w:r>
      <w:r w:rsidR="00E30FFA">
        <w:rPr>
          <w:i/>
        </w:rPr>
        <w:t>in vitro</w:t>
      </w:r>
      <w:r w:rsidR="00E30FFA">
        <w:t xml:space="preserve"> and </w:t>
      </w:r>
      <w:r w:rsidR="00E30FFA">
        <w:rPr>
          <w:i/>
        </w:rPr>
        <w:t>in vivo</w:t>
      </w:r>
      <w:r w:rsidR="00E30FFA">
        <w:t>, utilizing newly developed methods for the quantification of CME dynamics. We also assess the role of several CME-associated proteins in counteracting tension.</w:t>
      </w:r>
    </w:p>
    <w:p w:rsidR="0013134B" w:rsidRPr="0013134B" w:rsidRDefault="0013134B" w:rsidP="0013134B"/>
    <w:p w:rsidR="00AF60DC" w:rsidRPr="00AF60DC" w:rsidRDefault="00AF60DC" w:rsidP="00AF60DC"/>
    <w:p w:rsidR="000B1ED6" w:rsidRDefault="000B1ED6" w:rsidP="00393EBC">
      <w:pPr>
        <w:pStyle w:val="Heading1"/>
        <w:numPr>
          <w:ilvl w:val="0"/>
          <w:numId w:val="0"/>
        </w:numPr>
      </w:pPr>
      <w:bookmarkStart w:id="1" w:name="_Toc525222866"/>
      <w:r>
        <w:lastRenderedPageBreak/>
        <w:t>Vita</w:t>
      </w:r>
      <w:bookmarkEnd w:id="1"/>
    </w:p>
    <w:p w:rsidR="000B1ED6" w:rsidRDefault="00584EC1" w:rsidP="00527A65">
      <w:r>
        <w:t xml:space="preserve">May </w:t>
      </w:r>
      <w:r w:rsidR="000930A6">
        <w:t>2009</w:t>
      </w:r>
      <w:r w:rsidR="008C24E9">
        <w:t>…………</w:t>
      </w:r>
      <w:r>
        <w:t>……………………</w:t>
      </w:r>
      <w:r w:rsidR="008C24E9">
        <w:t>……</w:t>
      </w:r>
      <w:r w:rsidR="000930A6">
        <w:t>Danville High School, Danville, IL</w:t>
      </w:r>
    </w:p>
    <w:p w:rsidR="000B1ED6" w:rsidRDefault="000930A6" w:rsidP="00584EC1">
      <w:pPr>
        <w:ind w:left="4500" w:hanging="4500"/>
      </w:pPr>
      <w:r>
        <w:t>May 2012</w:t>
      </w:r>
      <w:r w:rsidR="00584EC1">
        <w:t>………………………………</w:t>
      </w:r>
      <w:r>
        <w:t>……</w:t>
      </w:r>
      <w:r w:rsidR="008C24E9">
        <w:t xml:space="preserve">B.S., Physics, Math Minor, </w:t>
      </w:r>
      <w:r>
        <w:t>University of Illinois</w:t>
      </w:r>
      <w:r w:rsidR="008C24E9">
        <w:t xml:space="preserve">, </w:t>
      </w:r>
      <w:r>
        <w:t>Urbana, IL</w:t>
      </w:r>
    </w:p>
    <w:p w:rsidR="00584EC1" w:rsidRDefault="00584EC1" w:rsidP="00584EC1">
      <w:pPr>
        <w:ind w:left="4500" w:hanging="4500"/>
      </w:pPr>
    </w:p>
    <w:p w:rsidR="000B1ED6" w:rsidRDefault="000B1ED6" w:rsidP="000B1ED6">
      <w:pPr>
        <w:jc w:val="center"/>
        <w:rPr>
          <w:b/>
        </w:rPr>
      </w:pPr>
      <w:r w:rsidRPr="00584EC1">
        <w:rPr>
          <w:b/>
        </w:rPr>
        <w:t>Publications</w:t>
      </w:r>
    </w:p>
    <w:p w:rsidR="00584EC1" w:rsidRPr="00584EC1" w:rsidRDefault="00584EC1" w:rsidP="000B1ED6">
      <w:pPr>
        <w:jc w:val="center"/>
        <w:rPr>
          <w:b/>
        </w:rPr>
      </w:pPr>
    </w:p>
    <w:p w:rsidR="000B1ED6" w:rsidRDefault="00584EC1" w:rsidP="00584EC1">
      <w:pPr>
        <w:spacing w:line="240" w:lineRule="auto"/>
      </w:pPr>
      <w:r w:rsidRPr="00584EC1">
        <w:t xml:space="preserve">Ferguson, J.P., Willy, N.M., </w:t>
      </w:r>
      <w:proofErr w:type="spellStart"/>
      <w:r w:rsidRPr="00584EC1">
        <w:t>Heidotting</w:t>
      </w:r>
      <w:proofErr w:type="spellEnd"/>
      <w:r w:rsidRPr="00584EC1">
        <w:t xml:space="preserve">, S.P., Huber, S.D., Webber, M.J., and </w:t>
      </w:r>
      <w:proofErr w:type="spellStart"/>
      <w:r w:rsidRPr="00584EC1">
        <w:t>Kural</w:t>
      </w:r>
      <w:proofErr w:type="spellEnd"/>
      <w:r w:rsidRPr="00584EC1">
        <w:t xml:space="preserve">, C. (2016). Deciphering dynamics of clathrin-mediated endocytosis in a living organism. J. Cell Biol. </w:t>
      </w:r>
      <w:r w:rsidRPr="00584EC1">
        <w:rPr>
          <w:i/>
          <w:iCs/>
        </w:rPr>
        <w:t>214</w:t>
      </w:r>
      <w:r w:rsidRPr="00584EC1">
        <w:t>, 347–358.</w:t>
      </w:r>
    </w:p>
    <w:p w:rsidR="00584EC1" w:rsidRDefault="00584EC1" w:rsidP="00584EC1">
      <w:pPr>
        <w:spacing w:line="240" w:lineRule="auto"/>
      </w:pPr>
    </w:p>
    <w:p w:rsidR="00584EC1" w:rsidRDefault="00584EC1" w:rsidP="00584EC1">
      <w:pPr>
        <w:spacing w:line="240" w:lineRule="auto"/>
      </w:pPr>
      <w:r w:rsidRPr="00584EC1">
        <w:t xml:space="preserve">Willy, N.M., Ferguson, J.P., Huber, S.D., </w:t>
      </w:r>
      <w:proofErr w:type="spellStart"/>
      <w:r w:rsidRPr="00584EC1">
        <w:t>Heidotting</w:t>
      </w:r>
      <w:proofErr w:type="spellEnd"/>
      <w:r w:rsidRPr="00584EC1">
        <w:t xml:space="preserve">, S.P., </w:t>
      </w:r>
      <w:proofErr w:type="spellStart"/>
      <w:r w:rsidRPr="00584EC1">
        <w:t>Aygün</w:t>
      </w:r>
      <w:proofErr w:type="spellEnd"/>
      <w:r w:rsidRPr="00584EC1">
        <w:t xml:space="preserve">, E., </w:t>
      </w:r>
      <w:proofErr w:type="spellStart"/>
      <w:r w:rsidRPr="00584EC1">
        <w:t>Wurm</w:t>
      </w:r>
      <w:proofErr w:type="spellEnd"/>
      <w:r w:rsidRPr="00584EC1">
        <w:t>, S.A., Johnston-</w:t>
      </w:r>
      <w:proofErr w:type="spellStart"/>
      <w:r w:rsidRPr="00584EC1">
        <w:t>Halperin</w:t>
      </w:r>
      <w:proofErr w:type="spellEnd"/>
      <w:r w:rsidRPr="00584EC1">
        <w:t xml:space="preserve">, E., Poirier, M.G., and </w:t>
      </w:r>
      <w:proofErr w:type="spellStart"/>
      <w:r w:rsidRPr="00584EC1">
        <w:t>Kural</w:t>
      </w:r>
      <w:proofErr w:type="spellEnd"/>
      <w:r w:rsidRPr="00584EC1">
        <w:t xml:space="preserve">, C. (2017). Membrane mechanics govern spatiotemporal heterogeneity of </w:t>
      </w:r>
      <w:proofErr w:type="gramStart"/>
      <w:r w:rsidRPr="00584EC1">
        <w:t>endocytic clathrin coat dynamics</w:t>
      </w:r>
      <w:proofErr w:type="gramEnd"/>
      <w:r w:rsidRPr="00584EC1">
        <w:t xml:space="preserve">. Mol. Biol. Cell </w:t>
      </w:r>
      <w:r w:rsidRPr="00584EC1">
        <w:rPr>
          <w:i/>
          <w:iCs/>
        </w:rPr>
        <w:t>28</w:t>
      </w:r>
      <w:r w:rsidRPr="00584EC1">
        <w:t>, 3480–3488.</w:t>
      </w:r>
    </w:p>
    <w:p w:rsidR="00584EC1" w:rsidRDefault="00584EC1" w:rsidP="00584EC1">
      <w:pPr>
        <w:spacing w:line="240" w:lineRule="auto"/>
      </w:pPr>
    </w:p>
    <w:p w:rsidR="00584EC1" w:rsidRDefault="00584EC1" w:rsidP="00584EC1">
      <w:pPr>
        <w:spacing w:line="240" w:lineRule="auto"/>
      </w:pPr>
      <w:r w:rsidRPr="00584EC1">
        <w:t>Ferguson, J.P.</w:t>
      </w:r>
      <w:r w:rsidR="000930A6">
        <w:t>*</w:t>
      </w:r>
      <w:r w:rsidRPr="00584EC1">
        <w:t>, Huber, S.D.</w:t>
      </w:r>
      <w:r w:rsidR="000930A6">
        <w:t>*</w:t>
      </w:r>
      <w:r w:rsidRPr="00584EC1">
        <w:t xml:space="preserve">, Willy, N.M., </w:t>
      </w:r>
      <w:proofErr w:type="spellStart"/>
      <w:r w:rsidRPr="00584EC1">
        <w:t>Aygün</w:t>
      </w:r>
      <w:proofErr w:type="spellEnd"/>
      <w:r w:rsidRPr="00584EC1">
        <w:t xml:space="preserve">, E., </w:t>
      </w:r>
      <w:proofErr w:type="spellStart"/>
      <w:r w:rsidRPr="00584EC1">
        <w:t>Goker</w:t>
      </w:r>
      <w:proofErr w:type="spellEnd"/>
      <w:r w:rsidRPr="00584EC1">
        <w:t xml:space="preserve">, S., </w:t>
      </w:r>
      <w:proofErr w:type="spellStart"/>
      <w:r w:rsidRPr="00584EC1">
        <w:t>Atabey</w:t>
      </w:r>
      <w:proofErr w:type="spellEnd"/>
      <w:r w:rsidRPr="00584EC1">
        <w:t xml:space="preserve">, T., and </w:t>
      </w:r>
      <w:proofErr w:type="spellStart"/>
      <w:r w:rsidRPr="00584EC1">
        <w:t>Kural</w:t>
      </w:r>
      <w:proofErr w:type="spellEnd"/>
      <w:r w:rsidRPr="00584EC1">
        <w:t xml:space="preserve">, C. (2017). </w:t>
      </w:r>
      <w:proofErr w:type="spellStart"/>
      <w:r w:rsidRPr="00584EC1">
        <w:t>Mechanoregulation</w:t>
      </w:r>
      <w:proofErr w:type="spellEnd"/>
      <w:r w:rsidRPr="00584EC1">
        <w:t xml:space="preserve"> of clathrin-mediated endocytosis. J. Cell Sci. </w:t>
      </w:r>
      <w:r w:rsidRPr="00584EC1">
        <w:rPr>
          <w:i/>
          <w:iCs/>
        </w:rPr>
        <w:t>130</w:t>
      </w:r>
      <w:r w:rsidRPr="00584EC1">
        <w:t>, 3631–3636.</w:t>
      </w:r>
    </w:p>
    <w:p w:rsidR="000B1ED6" w:rsidRDefault="000B1ED6" w:rsidP="00527A65"/>
    <w:p w:rsidR="000B1ED6" w:rsidRPr="00584EC1" w:rsidRDefault="000B1ED6" w:rsidP="000B1ED6">
      <w:pPr>
        <w:jc w:val="center"/>
        <w:rPr>
          <w:b/>
        </w:rPr>
      </w:pPr>
      <w:r w:rsidRPr="00584EC1">
        <w:rPr>
          <w:b/>
        </w:rPr>
        <w:t>Fields of Study</w:t>
      </w:r>
    </w:p>
    <w:p w:rsidR="000B1ED6" w:rsidRDefault="000B1ED6" w:rsidP="00527A65"/>
    <w:p w:rsidR="00E80B22" w:rsidRDefault="000B1ED6" w:rsidP="00527A65">
      <w:pPr>
        <w:sectPr w:rsidR="00E80B22" w:rsidSect="00C23E93">
          <w:pgSz w:w="12240" w:h="15840"/>
          <w:pgMar w:top="1440" w:right="1440" w:bottom="1440" w:left="2160" w:header="720" w:footer="1584" w:gutter="0"/>
          <w:pgNumType w:fmt="lowerRoman"/>
          <w:cols w:space="720"/>
          <w:docGrid w:linePitch="360"/>
        </w:sectPr>
      </w:pPr>
      <w:r>
        <w:t>Major Field:</w:t>
      </w:r>
      <w:r w:rsidR="00F55BC1">
        <w:t xml:space="preserve"> </w:t>
      </w:r>
      <w:r w:rsidR="008C24E9">
        <w:t>Physics</w:t>
      </w:r>
    </w:p>
    <w:p w:rsidR="000B1ED6" w:rsidRDefault="000B1ED6" w:rsidP="00393EBC">
      <w:pPr>
        <w:pStyle w:val="Heading1"/>
        <w:numPr>
          <w:ilvl w:val="0"/>
          <w:numId w:val="0"/>
        </w:numPr>
      </w:pPr>
      <w:bookmarkStart w:id="2" w:name="_Toc525222867"/>
      <w:r>
        <w:lastRenderedPageBreak/>
        <w:t>Table of Contents</w:t>
      </w:r>
      <w:r w:rsidR="008777D0">
        <w:t xml:space="preserve"> (Later)</w:t>
      </w:r>
      <w:bookmarkEnd w:id="2"/>
    </w:p>
    <w:sdt>
      <w:sdtPr>
        <w:id w:val="514354632"/>
        <w:docPartObj>
          <w:docPartGallery w:val="Table of Contents"/>
          <w:docPartUnique/>
        </w:docPartObj>
      </w:sdtPr>
      <w:sdtEndPr>
        <w:rPr>
          <w:b/>
          <w:bCs/>
        </w:rPr>
      </w:sdtEndPr>
      <w:sdtContent>
        <w:p w:rsidR="00E5310B" w:rsidRDefault="008C24E9">
          <w:pPr>
            <w:pStyle w:val="TOC1"/>
            <w:tabs>
              <w:tab w:val="right" w:leader="dot" w:pos="8630"/>
            </w:tabs>
            <w:rPr>
              <w:rFonts w:asciiTheme="minorHAnsi" w:eastAsiaTheme="minorEastAsia" w:hAnsiTheme="minorHAnsi"/>
              <w:sz w:val="22"/>
              <w:szCs w:val="22"/>
            </w:rPr>
          </w:pPr>
          <w:r>
            <w:fldChar w:fldCharType="begin"/>
          </w:r>
          <w:r>
            <w:instrText xml:space="preserve"> TOC \o "1-3" \h \z \u </w:instrText>
          </w:r>
          <w:r>
            <w:fldChar w:fldCharType="separate"/>
          </w:r>
          <w:hyperlink w:anchor="_Toc525222864" w:history="1">
            <w:r w:rsidR="00E5310B" w:rsidRPr="00546013">
              <w:rPr>
                <w:rStyle w:val="Hyperlink"/>
              </w:rPr>
              <w:t>Abstract</w:t>
            </w:r>
            <w:r w:rsidR="00E5310B">
              <w:rPr>
                <w:webHidden/>
              </w:rPr>
              <w:tab/>
            </w:r>
            <w:r w:rsidR="00E5310B">
              <w:rPr>
                <w:webHidden/>
              </w:rPr>
              <w:fldChar w:fldCharType="begin"/>
            </w:r>
            <w:r w:rsidR="00E5310B">
              <w:rPr>
                <w:webHidden/>
              </w:rPr>
              <w:instrText xml:space="preserve"> PAGEREF _Toc525222864 \h </w:instrText>
            </w:r>
            <w:r w:rsidR="00E5310B">
              <w:rPr>
                <w:webHidden/>
              </w:rPr>
            </w:r>
            <w:r w:rsidR="00E5310B">
              <w:rPr>
                <w:webHidden/>
              </w:rPr>
              <w:fldChar w:fldCharType="separate"/>
            </w:r>
            <w:r w:rsidR="00E5310B">
              <w:rPr>
                <w:webHidden/>
              </w:rPr>
              <w:t>iii</w:t>
            </w:r>
            <w:r w:rsidR="00E5310B">
              <w:rPr>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865" w:history="1">
            <w:r w:rsidR="00E5310B" w:rsidRPr="00546013">
              <w:rPr>
                <w:rStyle w:val="Hyperlink"/>
              </w:rPr>
              <w:t>Acknowledgments (Later)</w:t>
            </w:r>
            <w:r w:rsidR="00E5310B">
              <w:rPr>
                <w:webHidden/>
              </w:rPr>
              <w:tab/>
            </w:r>
            <w:r w:rsidR="00E5310B">
              <w:rPr>
                <w:webHidden/>
              </w:rPr>
              <w:fldChar w:fldCharType="begin"/>
            </w:r>
            <w:r w:rsidR="00E5310B">
              <w:rPr>
                <w:webHidden/>
              </w:rPr>
              <w:instrText xml:space="preserve"> PAGEREF _Toc525222865 \h </w:instrText>
            </w:r>
            <w:r w:rsidR="00E5310B">
              <w:rPr>
                <w:webHidden/>
              </w:rPr>
            </w:r>
            <w:r w:rsidR="00E5310B">
              <w:rPr>
                <w:webHidden/>
              </w:rPr>
              <w:fldChar w:fldCharType="separate"/>
            </w:r>
            <w:r w:rsidR="00E5310B">
              <w:rPr>
                <w:webHidden/>
              </w:rPr>
              <w:t>iv</w:t>
            </w:r>
            <w:r w:rsidR="00E5310B">
              <w:rPr>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866" w:history="1">
            <w:r w:rsidR="00E5310B" w:rsidRPr="00546013">
              <w:rPr>
                <w:rStyle w:val="Hyperlink"/>
              </w:rPr>
              <w:t>Vita</w:t>
            </w:r>
            <w:r w:rsidR="00E5310B">
              <w:rPr>
                <w:webHidden/>
              </w:rPr>
              <w:tab/>
            </w:r>
            <w:r w:rsidR="00E5310B">
              <w:rPr>
                <w:webHidden/>
              </w:rPr>
              <w:fldChar w:fldCharType="begin"/>
            </w:r>
            <w:r w:rsidR="00E5310B">
              <w:rPr>
                <w:webHidden/>
              </w:rPr>
              <w:instrText xml:space="preserve"> PAGEREF _Toc525222866 \h </w:instrText>
            </w:r>
            <w:r w:rsidR="00E5310B">
              <w:rPr>
                <w:webHidden/>
              </w:rPr>
            </w:r>
            <w:r w:rsidR="00E5310B">
              <w:rPr>
                <w:webHidden/>
              </w:rPr>
              <w:fldChar w:fldCharType="separate"/>
            </w:r>
            <w:r w:rsidR="00E5310B">
              <w:rPr>
                <w:webHidden/>
              </w:rPr>
              <w:t>v</w:t>
            </w:r>
            <w:r w:rsidR="00E5310B">
              <w:rPr>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867" w:history="1">
            <w:r w:rsidR="00E5310B" w:rsidRPr="00546013">
              <w:rPr>
                <w:rStyle w:val="Hyperlink"/>
              </w:rPr>
              <w:t>Table of Contents (Later)</w:t>
            </w:r>
            <w:r w:rsidR="00E5310B">
              <w:rPr>
                <w:webHidden/>
              </w:rPr>
              <w:tab/>
            </w:r>
            <w:r w:rsidR="00E5310B">
              <w:rPr>
                <w:webHidden/>
              </w:rPr>
              <w:fldChar w:fldCharType="begin"/>
            </w:r>
            <w:r w:rsidR="00E5310B">
              <w:rPr>
                <w:webHidden/>
              </w:rPr>
              <w:instrText xml:space="preserve"> PAGEREF _Toc525222867 \h </w:instrText>
            </w:r>
            <w:r w:rsidR="00E5310B">
              <w:rPr>
                <w:webHidden/>
              </w:rPr>
            </w:r>
            <w:r w:rsidR="00E5310B">
              <w:rPr>
                <w:webHidden/>
              </w:rPr>
              <w:fldChar w:fldCharType="separate"/>
            </w:r>
            <w:r w:rsidR="00E5310B">
              <w:rPr>
                <w:webHidden/>
              </w:rPr>
              <w:t>vi</w:t>
            </w:r>
            <w:r w:rsidR="00E5310B">
              <w:rPr>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868" w:history="1">
            <w:r w:rsidR="00E5310B" w:rsidRPr="00546013">
              <w:rPr>
                <w:rStyle w:val="Hyperlink"/>
              </w:rPr>
              <w:t>List of Figures (Later)</w:t>
            </w:r>
            <w:r w:rsidR="00E5310B">
              <w:rPr>
                <w:webHidden/>
              </w:rPr>
              <w:tab/>
            </w:r>
            <w:r w:rsidR="00E5310B">
              <w:rPr>
                <w:webHidden/>
              </w:rPr>
              <w:fldChar w:fldCharType="begin"/>
            </w:r>
            <w:r w:rsidR="00E5310B">
              <w:rPr>
                <w:webHidden/>
              </w:rPr>
              <w:instrText xml:space="preserve"> PAGEREF _Toc525222868 \h </w:instrText>
            </w:r>
            <w:r w:rsidR="00E5310B">
              <w:rPr>
                <w:webHidden/>
              </w:rPr>
            </w:r>
            <w:r w:rsidR="00E5310B">
              <w:rPr>
                <w:webHidden/>
              </w:rPr>
              <w:fldChar w:fldCharType="separate"/>
            </w:r>
            <w:r w:rsidR="00E5310B">
              <w:rPr>
                <w:webHidden/>
              </w:rPr>
              <w:t>xi</w:t>
            </w:r>
            <w:r w:rsidR="00E5310B">
              <w:rPr>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869" w:history="1">
            <w:r w:rsidR="00E5310B" w:rsidRPr="00546013">
              <w:rPr>
                <w:rStyle w:val="Hyperlink"/>
              </w:rPr>
              <w:t>Chapter 1 Introduction</w:t>
            </w:r>
            <w:r w:rsidR="00E5310B">
              <w:rPr>
                <w:webHidden/>
              </w:rPr>
              <w:tab/>
            </w:r>
            <w:r w:rsidR="00E5310B">
              <w:rPr>
                <w:webHidden/>
              </w:rPr>
              <w:fldChar w:fldCharType="begin"/>
            </w:r>
            <w:r w:rsidR="00E5310B">
              <w:rPr>
                <w:webHidden/>
              </w:rPr>
              <w:instrText xml:space="preserve"> PAGEREF _Toc525222869 \h </w:instrText>
            </w:r>
            <w:r w:rsidR="00E5310B">
              <w:rPr>
                <w:webHidden/>
              </w:rPr>
            </w:r>
            <w:r w:rsidR="00E5310B">
              <w:rPr>
                <w:webHidden/>
              </w:rPr>
              <w:fldChar w:fldCharType="separate"/>
            </w:r>
            <w:r w:rsidR="00E5310B">
              <w:rPr>
                <w:webHidden/>
              </w:rPr>
              <w:t>13</w:t>
            </w:r>
            <w:r w:rsidR="00E5310B">
              <w:rPr>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70" w:history="1">
            <w:r w:rsidR="00E5310B" w:rsidRPr="00546013">
              <w:rPr>
                <w:rStyle w:val="Hyperlink"/>
                <w:noProof/>
              </w:rPr>
              <w:t>1.1 The Plasma Membrane</w:t>
            </w:r>
            <w:r w:rsidR="00E5310B">
              <w:rPr>
                <w:noProof/>
                <w:webHidden/>
              </w:rPr>
              <w:tab/>
            </w:r>
            <w:r w:rsidR="00E5310B">
              <w:rPr>
                <w:noProof/>
                <w:webHidden/>
              </w:rPr>
              <w:fldChar w:fldCharType="begin"/>
            </w:r>
            <w:r w:rsidR="00E5310B">
              <w:rPr>
                <w:noProof/>
                <w:webHidden/>
              </w:rPr>
              <w:instrText xml:space="preserve"> PAGEREF _Toc525222870 \h </w:instrText>
            </w:r>
            <w:r w:rsidR="00E5310B">
              <w:rPr>
                <w:noProof/>
                <w:webHidden/>
              </w:rPr>
            </w:r>
            <w:r w:rsidR="00E5310B">
              <w:rPr>
                <w:noProof/>
                <w:webHidden/>
              </w:rPr>
              <w:fldChar w:fldCharType="separate"/>
            </w:r>
            <w:r w:rsidR="00E5310B">
              <w:rPr>
                <w:noProof/>
                <w:webHidden/>
              </w:rPr>
              <w:t>13</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71" w:history="1">
            <w:r w:rsidR="00E5310B" w:rsidRPr="00546013">
              <w:rPr>
                <w:rStyle w:val="Hyperlink"/>
                <w:noProof/>
              </w:rPr>
              <w:t>1.2 Clathrin and friends</w:t>
            </w:r>
            <w:r w:rsidR="00E5310B">
              <w:rPr>
                <w:noProof/>
                <w:webHidden/>
              </w:rPr>
              <w:tab/>
            </w:r>
            <w:r w:rsidR="00E5310B">
              <w:rPr>
                <w:noProof/>
                <w:webHidden/>
              </w:rPr>
              <w:fldChar w:fldCharType="begin"/>
            </w:r>
            <w:r w:rsidR="00E5310B">
              <w:rPr>
                <w:noProof/>
                <w:webHidden/>
              </w:rPr>
              <w:instrText xml:space="preserve"> PAGEREF _Toc525222871 \h </w:instrText>
            </w:r>
            <w:r w:rsidR="00E5310B">
              <w:rPr>
                <w:noProof/>
                <w:webHidden/>
              </w:rPr>
            </w:r>
            <w:r w:rsidR="00E5310B">
              <w:rPr>
                <w:noProof/>
                <w:webHidden/>
              </w:rPr>
              <w:fldChar w:fldCharType="separate"/>
            </w:r>
            <w:r w:rsidR="00E5310B">
              <w:rPr>
                <w:noProof/>
                <w:webHidden/>
              </w:rPr>
              <w:t>14</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72" w:history="1">
            <w:r w:rsidR="00E5310B" w:rsidRPr="00546013">
              <w:rPr>
                <w:rStyle w:val="Hyperlink"/>
                <w:noProof/>
              </w:rPr>
              <w:t>1.3 Fluorescence Microscopy (work on later)</w:t>
            </w:r>
            <w:r w:rsidR="00E5310B">
              <w:rPr>
                <w:noProof/>
                <w:webHidden/>
              </w:rPr>
              <w:tab/>
            </w:r>
            <w:r w:rsidR="00E5310B">
              <w:rPr>
                <w:noProof/>
                <w:webHidden/>
              </w:rPr>
              <w:fldChar w:fldCharType="begin"/>
            </w:r>
            <w:r w:rsidR="00E5310B">
              <w:rPr>
                <w:noProof/>
                <w:webHidden/>
              </w:rPr>
              <w:instrText xml:space="preserve"> PAGEREF _Toc525222872 \h </w:instrText>
            </w:r>
            <w:r w:rsidR="00E5310B">
              <w:rPr>
                <w:noProof/>
                <w:webHidden/>
              </w:rPr>
            </w:r>
            <w:r w:rsidR="00E5310B">
              <w:rPr>
                <w:noProof/>
                <w:webHidden/>
              </w:rPr>
              <w:fldChar w:fldCharType="separate"/>
            </w:r>
            <w:r w:rsidR="00E5310B">
              <w:rPr>
                <w:noProof/>
                <w:webHidden/>
              </w:rPr>
              <w:t>14</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73" w:history="1">
            <w:r w:rsidR="00E5310B" w:rsidRPr="00546013">
              <w:rPr>
                <w:rStyle w:val="Hyperlink"/>
                <w:noProof/>
              </w:rPr>
              <w:t>1.5 The Life of the Average Clathrin-Coated Pit</w:t>
            </w:r>
            <w:r w:rsidR="00E5310B">
              <w:rPr>
                <w:noProof/>
                <w:webHidden/>
              </w:rPr>
              <w:tab/>
            </w:r>
            <w:r w:rsidR="00E5310B">
              <w:rPr>
                <w:noProof/>
                <w:webHidden/>
              </w:rPr>
              <w:fldChar w:fldCharType="begin"/>
            </w:r>
            <w:r w:rsidR="00E5310B">
              <w:rPr>
                <w:noProof/>
                <w:webHidden/>
              </w:rPr>
              <w:instrText xml:space="preserve"> PAGEREF _Toc525222873 \h </w:instrText>
            </w:r>
            <w:r w:rsidR="00E5310B">
              <w:rPr>
                <w:noProof/>
                <w:webHidden/>
              </w:rPr>
            </w:r>
            <w:r w:rsidR="00E5310B">
              <w:rPr>
                <w:noProof/>
                <w:webHidden/>
              </w:rPr>
              <w:fldChar w:fldCharType="separate"/>
            </w:r>
            <w:r w:rsidR="00E5310B">
              <w:rPr>
                <w:noProof/>
                <w:webHidden/>
              </w:rPr>
              <w:t>15</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74" w:history="1">
            <w:r w:rsidR="00E5310B" w:rsidRPr="00546013">
              <w:rPr>
                <w:rStyle w:val="Hyperlink"/>
                <w:noProof/>
              </w:rPr>
              <w:t>1.6 Thesis Overview</w:t>
            </w:r>
            <w:r w:rsidR="00E5310B">
              <w:rPr>
                <w:noProof/>
                <w:webHidden/>
              </w:rPr>
              <w:tab/>
            </w:r>
            <w:r w:rsidR="00E5310B">
              <w:rPr>
                <w:noProof/>
                <w:webHidden/>
              </w:rPr>
              <w:fldChar w:fldCharType="begin"/>
            </w:r>
            <w:r w:rsidR="00E5310B">
              <w:rPr>
                <w:noProof/>
                <w:webHidden/>
              </w:rPr>
              <w:instrText xml:space="preserve"> PAGEREF _Toc525222874 \h </w:instrText>
            </w:r>
            <w:r w:rsidR="00E5310B">
              <w:rPr>
                <w:noProof/>
                <w:webHidden/>
              </w:rPr>
            </w:r>
            <w:r w:rsidR="00E5310B">
              <w:rPr>
                <w:noProof/>
                <w:webHidden/>
              </w:rPr>
              <w:fldChar w:fldCharType="separate"/>
            </w:r>
            <w:r w:rsidR="00E5310B">
              <w:rPr>
                <w:noProof/>
                <w:webHidden/>
              </w:rPr>
              <w:t>16</w:t>
            </w:r>
            <w:r w:rsidR="00E5310B">
              <w:rPr>
                <w:noProof/>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875" w:history="1">
            <w:r w:rsidR="00E5310B" w:rsidRPr="00546013">
              <w:rPr>
                <w:rStyle w:val="Hyperlink"/>
              </w:rPr>
              <w:t>Chapter 2 Deciphering Dynamics of Clathrin-Mediated Endocytosis in a Living Organism (Later)</w:t>
            </w:r>
            <w:r w:rsidR="00E5310B">
              <w:rPr>
                <w:webHidden/>
              </w:rPr>
              <w:tab/>
            </w:r>
            <w:r w:rsidR="00E5310B">
              <w:rPr>
                <w:webHidden/>
              </w:rPr>
              <w:fldChar w:fldCharType="begin"/>
            </w:r>
            <w:r w:rsidR="00E5310B">
              <w:rPr>
                <w:webHidden/>
              </w:rPr>
              <w:instrText xml:space="preserve"> PAGEREF _Toc525222875 \h </w:instrText>
            </w:r>
            <w:r w:rsidR="00E5310B">
              <w:rPr>
                <w:webHidden/>
              </w:rPr>
            </w:r>
            <w:r w:rsidR="00E5310B">
              <w:rPr>
                <w:webHidden/>
              </w:rPr>
              <w:fldChar w:fldCharType="separate"/>
            </w:r>
            <w:r w:rsidR="00E5310B">
              <w:rPr>
                <w:webHidden/>
              </w:rPr>
              <w:t>17</w:t>
            </w:r>
            <w:r w:rsidR="00E5310B">
              <w:rPr>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76" w:history="1">
            <w:r w:rsidR="00E5310B" w:rsidRPr="00546013">
              <w:rPr>
                <w:rStyle w:val="Hyperlink"/>
                <w:noProof/>
              </w:rPr>
              <w:t>2.1 Abstract</w:t>
            </w:r>
            <w:r w:rsidR="00E5310B">
              <w:rPr>
                <w:noProof/>
                <w:webHidden/>
              </w:rPr>
              <w:tab/>
            </w:r>
            <w:r w:rsidR="00E5310B">
              <w:rPr>
                <w:noProof/>
                <w:webHidden/>
              </w:rPr>
              <w:fldChar w:fldCharType="begin"/>
            </w:r>
            <w:r w:rsidR="00E5310B">
              <w:rPr>
                <w:noProof/>
                <w:webHidden/>
              </w:rPr>
              <w:instrText xml:space="preserve"> PAGEREF _Toc525222876 \h </w:instrText>
            </w:r>
            <w:r w:rsidR="00E5310B">
              <w:rPr>
                <w:noProof/>
                <w:webHidden/>
              </w:rPr>
            </w:r>
            <w:r w:rsidR="00E5310B">
              <w:rPr>
                <w:noProof/>
                <w:webHidden/>
              </w:rPr>
              <w:fldChar w:fldCharType="separate"/>
            </w:r>
            <w:r w:rsidR="00E5310B">
              <w:rPr>
                <w:noProof/>
                <w:webHidden/>
              </w:rPr>
              <w:t>17</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77" w:history="1">
            <w:r w:rsidR="00E5310B" w:rsidRPr="00546013">
              <w:rPr>
                <w:rStyle w:val="Hyperlink"/>
                <w:noProof/>
              </w:rPr>
              <w:t>2.2 Introduction</w:t>
            </w:r>
            <w:r w:rsidR="00E5310B">
              <w:rPr>
                <w:noProof/>
                <w:webHidden/>
              </w:rPr>
              <w:tab/>
            </w:r>
            <w:r w:rsidR="00E5310B">
              <w:rPr>
                <w:noProof/>
                <w:webHidden/>
              </w:rPr>
              <w:fldChar w:fldCharType="begin"/>
            </w:r>
            <w:r w:rsidR="00E5310B">
              <w:rPr>
                <w:noProof/>
                <w:webHidden/>
              </w:rPr>
              <w:instrText xml:space="preserve"> PAGEREF _Toc525222877 \h </w:instrText>
            </w:r>
            <w:r w:rsidR="00E5310B">
              <w:rPr>
                <w:noProof/>
                <w:webHidden/>
              </w:rPr>
            </w:r>
            <w:r w:rsidR="00E5310B">
              <w:rPr>
                <w:noProof/>
                <w:webHidden/>
              </w:rPr>
              <w:fldChar w:fldCharType="separate"/>
            </w:r>
            <w:r w:rsidR="00E5310B">
              <w:rPr>
                <w:noProof/>
                <w:webHidden/>
              </w:rPr>
              <w:t>18</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78" w:history="1">
            <w:r w:rsidR="00E5310B" w:rsidRPr="00546013">
              <w:rPr>
                <w:rStyle w:val="Hyperlink"/>
                <w:noProof/>
              </w:rPr>
              <w:t>2.3 Results</w:t>
            </w:r>
            <w:r w:rsidR="00E5310B">
              <w:rPr>
                <w:noProof/>
                <w:webHidden/>
              </w:rPr>
              <w:tab/>
            </w:r>
            <w:r w:rsidR="00E5310B">
              <w:rPr>
                <w:noProof/>
                <w:webHidden/>
              </w:rPr>
              <w:fldChar w:fldCharType="begin"/>
            </w:r>
            <w:r w:rsidR="00E5310B">
              <w:rPr>
                <w:noProof/>
                <w:webHidden/>
              </w:rPr>
              <w:instrText xml:space="preserve"> PAGEREF _Toc525222878 \h </w:instrText>
            </w:r>
            <w:r w:rsidR="00E5310B">
              <w:rPr>
                <w:noProof/>
                <w:webHidden/>
              </w:rPr>
            </w:r>
            <w:r w:rsidR="00E5310B">
              <w:rPr>
                <w:noProof/>
                <w:webHidden/>
              </w:rPr>
              <w:fldChar w:fldCharType="separate"/>
            </w:r>
            <w:r w:rsidR="00E5310B">
              <w:rPr>
                <w:noProof/>
                <w:webHidden/>
              </w:rPr>
              <w:t>21</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79" w:history="1">
            <w:r w:rsidR="00E5310B" w:rsidRPr="00546013">
              <w:rPr>
                <w:rStyle w:val="Hyperlink"/>
                <w:noProof/>
              </w:rPr>
              <w:t>2.3.1 CCS growth rates are robust reporters of CME dynamics</w:t>
            </w:r>
            <w:r w:rsidR="00E5310B">
              <w:rPr>
                <w:noProof/>
                <w:webHidden/>
              </w:rPr>
              <w:tab/>
            </w:r>
            <w:r w:rsidR="00E5310B">
              <w:rPr>
                <w:noProof/>
                <w:webHidden/>
              </w:rPr>
              <w:fldChar w:fldCharType="begin"/>
            </w:r>
            <w:r w:rsidR="00E5310B">
              <w:rPr>
                <w:noProof/>
                <w:webHidden/>
              </w:rPr>
              <w:instrText xml:space="preserve"> PAGEREF _Toc525222879 \h </w:instrText>
            </w:r>
            <w:r w:rsidR="00E5310B">
              <w:rPr>
                <w:noProof/>
                <w:webHidden/>
              </w:rPr>
            </w:r>
            <w:r w:rsidR="00E5310B">
              <w:rPr>
                <w:noProof/>
                <w:webHidden/>
              </w:rPr>
              <w:fldChar w:fldCharType="separate"/>
            </w:r>
            <w:r w:rsidR="00E5310B">
              <w:rPr>
                <w:noProof/>
                <w:webHidden/>
              </w:rPr>
              <w:t>21</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80" w:history="1">
            <w:r w:rsidR="00E5310B" w:rsidRPr="00546013">
              <w:rPr>
                <w:rStyle w:val="Hyperlink"/>
                <w:noProof/>
              </w:rPr>
              <w:t>2.3.2 Accuracy of growth rate distributions does not depend on determining complete traces of CCSs</w:t>
            </w:r>
            <w:r w:rsidR="00E5310B">
              <w:rPr>
                <w:noProof/>
                <w:webHidden/>
              </w:rPr>
              <w:tab/>
            </w:r>
            <w:r w:rsidR="00E5310B">
              <w:rPr>
                <w:noProof/>
                <w:webHidden/>
              </w:rPr>
              <w:fldChar w:fldCharType="begin"/>
            </w:r>
            <w:r w:rsidR="00E5310B">
              <w:rPr>
                <w:noProof/>
                <w:webHidden/>
              </w:rPr>
              <w:instrText xml:space="preserve"> PAGEREF _Toc525222880 \h </w:instrText>
            </w:r>
            <w:r w:rsidR="00E5310B">
              <w:rPr>
                <w:noProof/>
                <w:webHidden/>
              </w:rPr>
            </w:r>
            <w:r w:rsidR="00E5310B">
              <w:rPr>
                <w:noProof/>
                <w:webHidden/>
              </w:rPr>
              <w:fldChar w:fldCharType="separate"/>
            </w:r>
            <w:r w:rsidR="00E5310B">
              <w:rPr>
                <w:noProof/>
                <w:webHidden/>
              </w:rPr>
              <w:t>27</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81" w:history="1">
            <w:r w:rsidR="00E5310B" w:rsidRPr="00546013">
              <w:rPr>
                <w:rStyle w:val="Hyperlink"/>
                <w:noProof/>
              </w:rPr>
              <w:t>2.3.3 Spatiotemporal variations in CME dynamics can be resolved in real time using CCS growth rates</w:t>
            </w:r>
            <w:r w:rsidR="00E5310B">
              <w:rPr>
                <w:noProof/>
                <w:webHidden/>
              </w:rPr>
              <w:tab/>
            </w:r>
            <w:r w:rsidR="00E5310B">
              <w:rPr>
                <w:noProof/>
                <w:webHidden/>
              </w:rPr>
              <w:fldChar w:fldCharType="begin"/>
            </w:r>
            <w:r w:rsidR="00E5310B">
              <w:rPr>
                <w:noProof/>
                <w:webHidden/>
              </w:rPr>
              <w:instrText xml:space="preserve"> PAGEREF _Toc525222881 \h </w:instrText>
            </w:r>
            <w:r w:rsidR="00E5310B">
              <w:rPr>
                <w:noProof/>
                <w:webHidden/>
              </w:rPr>
            </w:r>
            <w:r w:rsidR="00E5310B">
              <w:rPr>
                <w:noProof/>
                <w:webHidden/>
              </w:rPr>
              <w:fldChar w:fldCharType="separate"/>
            </w:r>
            <w:r w:rsidR="00E5310B">
              <w:rPr>
                <w:noProof/>
                <w:webHidden/>
              </w:rPr>
              <w:t>30</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82" w:history="1">
            <w:r w:rsidR="00E5310B" w:rsidRPr="00546013">
              <w:rPr>
                <w:rStyle w:val="Hyperlink"/>
                <w:noProof/>
              </w:rPr>
              <w:t>2.3.4 CCS intensity profiles can be reproduced from growth rate distributions</w:t>
            </w:r>
            <w:r w:rsidR="00E5310B">
              <w:rPr>
                <w:noProof/>
                <w:webHidden/>
              </w:rPr>
              <w:tab/>
            </w:r>
            <w:r w:rsidR="00E5310B">
              <w:rPr>
                <w:noProof/>
                <w:webHidden/>
              </w:rPr>
              <w:fldChar w:fldCharType="begin"/>
            </w:r>
            <w:r w:rsidR="00E5310B">
              <w:rPr>
                <w:noProof/>
                <w:webHidden/>
              </w:rPr>
              <w:instrText xml:space="preserve"> PAGEREF _Toc525222882 \h </w:instrText>
            </w:r>
            <w:r w:rsidR="00E5310B">
              <w:rPr>
                <w:noProof/>
                <w:webHidden/>
              </w:rPr>
            </w:r>
            <w:r w:rsidR="00E5310B">
              <w:rPr>
                <w:noProof/>
                <w:webHidden/>
              </w:rPr>
              <w:fldChar w:fldCharType="separate"/>
            </w:r>
            <w:r w:rsidR="00E5310B">
              <w:rPr>
                <w:noProof/>
                <w:webHidden/>
              </w:rPr>
              <w:t>33</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83" w:history="1">
            <w:r w:rsidR="00E5310B" w:rsidRPr="00546013">
              <w:rPr>
                <w:rStyle w:val="Hyperlink"/>
                <w:noProof/>
              </w:rPr>
              <w:t>2.3.5 CME dynamics slow down during dorsal closure of Drosophila embryos</w:t>
            </w:r>
            <w:r w:rsidR="00E5310B">
              <w:rPr>
                <w:noProof/>
                <w:webHidden/>
              </w:rPr>
              <w:tab/>
            </w:r>
            <w:r w:rsidR="00E5310B">
              <w:rPr>
                <w:noProof/>
                <w:webHidden/>
              </w:rPr>
              <w:fldChar w:fldCharType="begin"/>
            </w:r>
            <w:r w:rsidR="00E5310B">
              <w:rPr>
                <w:noProof/>
                <w:webHidden/>
              </w:rPr>
              <w:instrText xml:space="preserve"> PAGEREF _Toc525222883 \h </w:instrText>
            </w:r>
            <w:r w:rsidR="00E5310B">
              <w:rPr>
                <w:noProof/>
                <w:webHidden/>
              </w:rPr>
            </w:r>
            <w:r w:rsidR="00E5310B">
              <w:rPr>
                <w:noProof/>
                <w:webHidden/>
              </w:rPr>
              <w:fldChar w:fldCharType="separate"/>
            </w:r>
            <w:r w:rsidR="00E5310B">
              <w:rPr>
                <w:noProof/>
                <w:webHidden/>
              </w:rPr>
              <w:t>37</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84" w:history="1">
            <w:r w:rsidR="00E5310B" w:rsidRPr="00546013">
              <w:rPr>
                <w:rStyle w:val="Hyperlink"/>
                <w:noProof/>
              </w:rPr>
              <w:t>2.4 Discussion</w:t>
            </w:r>
            <w:r w:rsidR="00E5310B">
              <w:rPr>
                <w:noProof/>
                <w:webHidden/>
              </w:rPr>
              <w:tab/>
            </w:r>
            <w:r w:rsidR="00E5310B">
              <w:rPr>
                <w:noProof/>
                <w:webHidden/>
              </w:rPr>
              <w:fldChar w:fldCharType="begin"/>
            </w:r>
            <w:r w:rsidR="00E5310B">
              <w:rPr>
                <w:noProof/>
                <w:webHidden/>
              </w:rPr>
              <w:instrText xml:space="preserve"> PAGEREF _Toc525222884 \h </w:instrText>
            </w:r>
            <w:r w:rsidR="00E5310B">
              <w:rPr>
                <w:noProof/>
                <w:webHidden/>
              </w:rPr>
            </w:r>
            <w:r w:rsidR="00E5310B">
              <w:rPr>
                <w:noProof/>
                <w:webHidden/>
              </w:rPr>
              <w:fldChar w:fldCharType="separate"/>
            </w:r>
            <w:r w:rsidR="00E5310B">
              <w:rPr>
                <w:noProof/>
                <w:webHidden/>
              </w:rPr>
              <w:t>41</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85" w:history="1">
            <w:r w:rsidR="00E5310B" w:rsidRPr="00546013">
              <w:rPr>
                <w:rStyle w:val="Hyperlink"/>
                <w:noProof/>
              </w:rPr>
              <w:t>2.5 Materials and Methods</w:t>
            </w:r>
            <w:r w:rsidR="00E5310B">
              <w:rPr>
                <w:noProof/>
                <w:webHidden/>
              </w:rPr>
              <w:tab/>
            </w:r>
            <w:r w:rsidR="00E5310B">
              <w:rPr>
                <w:noProof/>
                <w:webHidden/>
              </w:rPr>
              <w:fldChar w:fldCharType="begin"/>
            </w:r>
            <w:r w:rsidR="00E5310B">
              <w:rPr>
                <w:noProof/>
                <w:webHidden/>
              </w:rPr>
              <w:instrText xml:space="preserve"> PAGEREF _Toc525222885 \h </w:instrText>
            </w:r>
            <w:r w:rsidR="00E5310B">
              <w:rPr>
                <w:noProof/>
                <w:webHidden/>
              </w:rPr>
            </w:r>
            <w:r w:rsidR="00E5310B">
              <w:rPr>
                <w:noProof/>
                <w:webHidden/>
              </w:rPr>
              <w:fldChar w:fldCharType="separate"/>
            </w:r>
            <w:r w:rsidR="00E5310B">
              <w:rPr>
                <w:noProof/>
                <w:webHidden/>
              </w:rPr>
              <w:t>43</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86" w:history="1">
            <w:r w:rsidR="00E5310B" w:rsidRPr="00546013">
              <w:rPr>
                <w:rStyle w:val="Hyperlink"/>
                <w:noProof/>
              </w:rPr>
              <w:t>2.5.1 Fluorescence imaging</w:t>
            </w:r>
            <w:r w:rsidR="00E5310B">
              <w:rPr>
                <w:noProof/>
                <w:webHidden/>
              </w:rPr>
              <w:tab/>
            </w:r>
            <w:r w:rsidR="00E5310B">
              <w:rPr>
                <w:noProof/>
                <w:webHidden/>
              </w:rPr>
              <w:fldChar w:fldCharType="begin"/>
            </w:r>
            <w:r w:rsidR="00E5310B">
              <w:rPr>
                <w:noProof/>
                <w:webHidden/>
              </w:rPr>
              <w:instrText xml:space="preserve"> PAGEREF _Toc525222886 \h </w:instrText>
            </w:r>
            <w:r w:rsidR="00E5310B">
              <w:rPr>
                <w:noProof/>
                <w:webHidden/>
              </w:rPr>
            </w:r>
            <w:r w:rsidR="00E5310B">
              <w:rPr>
                <w:noProof/>
                <w:webHidden/>
              </w:rPr>
              <w:fldChar w:fldCharType="separate"/>
            </w:r>
            <w:r w:rsidR="00E5310B">
              <w:rPr>
                <w:noProof/>
                <w:webHidden/>
              </w:rPr>
              <w:t>43</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87" w:history="1">
            <w:r w:rsidR="00E5310B" w:rsidRPr="00546013">
              <w:rPr>
                <w:rStyle w:val="Hyperlink"/>
                <w:noProof/>
              </w:rPr>
              <w:t>2.5.2 Micropipette Aspiration</w:t>
            </w:r>
            <w:r w:rsidR="00E5310B">
              <w:rPr>
                <w:noProof/>
                <w:webHidden/>
              </w:rPr>
              <w:tab/>
            </w:r>
            <w:r w:rsidR="00E5310B">
              <w:rPr>
                <w:noProof/>
                <w:webHidden/>
              </w:rPr>
              <w:fldChar w:fldCharType="begin"/>
            </w:r>
            <w:r w:rsidR="00E5310B">
              <w:rPr>
                <w:noProof/>
                <w:webHidden/>
              </w:rPr>
              <w:instrText xml:space="preserve"> PAGEREF _Toc525222887 \h </w:instrText>
            </w:r>
            <w:r w:rsidR="00E5310B">
              <w:rPr>
                <w:noProof/>
                <w:webHidden/>
              </w:rPr>
            </w:r>
            <w:r w:rsidR="00E5310B">
              <w:rPr>
                <w:noProof/>
                <w:webHidden/>
              </w:rPr>
              <w:fldChar w:fldCharType="separate"/>
            </w:r>
            <w:r w:rsidR="00E5310B">
              <w:rPr>
                <w:noProof/>
                <w:webHidden/>
              </w:rPr>
              <w:t>44</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88" w:history="1">
            <w:r w:rsidR="00E5310B" w:rsidRPr="00546013">
              <w:rPr>
                <w:rStyle w:val="Hyperlink"/>
                <w:noProof/>
              </w:rPr>
              <w:t>2.5.3 Single-particle tracking</w:t>
            </w:r>
            <w:r w:rsidR="00E5310B">
              <w:rPr>
                <w:noProof/>
                <w:webHidden/>
              </w:rPr>
              <w:tab/>
            </w:r>
            <w:r w:rsidR="00E5310B">
              <w:rPr>
                <w:noProof/>
                <w:webHidden/>
              </w:rPr>
              <w:fldChar w:fldCharType="begin"/>
            </w:r>
            <w:r w:rsidR="00E5310B">
              <w:rPr>
                <w:noProof/>
                <w:webHidden/>
              </w:rPr>
              <w:instrText xml:space="preserve"> PAGEREF _Toc525222888 \h </w:instrText>
            </w:r>
            <w:r w:rsidR="00E5310B">
              <w:rPr>
                <w:noProof/>
                <w:webHidden/>
              </w:rPr>
            </w:r>
            <w:r w:rsidR="00E5310B">
              <w:rPr>
                <w:noProof/>
                <w:webHidden/>
              </w:rPr>
              <w:fldChar w:fldCharType="separate"/>
            </w:r>
            <w:r w:rsidR="00E5310B">
              <w:rPr>
                <w:noProof/>
                <w:webHidden/>
              </w:rPr>
              <w:t>45</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89" w:history="1">
            <w:r w:rsidR="00E5310B" w:rsidRPr="00546013">
              <w:rPr>
                <w:rStyle w:val="Hyperlink"/>
                <w:noProof/>
              </w:rPr>
              <w:t>2.5.4 3D tracking of CCSs within amnioserosa tissues</w:t>
            </w:r>
            <w:r w:rsidR="00E5310B">
              <w:rPr>
                <w:noProof/>
                <w:webHidden/>
              </w:rPr>
              <w:tab/>
            </w:r>
            <w:r w:rsidR="00E5310B">
              <w:rPr>
                <w:noProof/>
                <w:webHidden/>
              </w:rPr>
              <w:fldChar w:fldCharType="begin"/>
            </w:r>
            <w:r w:rsidR="00E5310B">
              <w:rPr>
                <w:noProof/>
                <w:webHidden/>
              </w:rPr>
              <w:instrText xml:space="preserve"> PAGEREF _Toc525222889 \h </w:instrText>
            </w:r>
            <w:r w:rsidR="00E5310B">
              <w:rPr>
                <w:noProof/>
                <w:webHidden/>
              </w:rPr>
            </w:r>
            <w:r w:rsidR="00E5310B">
              <w:rPr>
                <w:noProof/>
                <w:webHidden/>
              </w:rPr>
              <w:fldChar w:fldCharType="separate"/>
            </w:r>
            <w:r w:rsidR="00E5310B">
              <w:rPr>
                <w:noProof/>
                <w:webHidden/>
              </w:rPr>
              <w:t>46</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90" w:history="1">
            <w:r w:rsidR="00E5310B" w:rsidRPr="00546013">
              <w:rPr>
                <w:rStyle w:val="Hyperlink"/>
                <w:noProof/>
              </w:rPr>
              <w:t>2.5.5 Classification of apical and basal CCSs and blobs</w:t>
            </w:r>
            <w:r w:rsidR="00E5310B">
              <w:rPr>
                <w:noProof/>
                <w:webHidden/>
              </w:rPr>
              <w:tab/>
            </w:r>
            <w:r w:rsidR="00E5310B">
              <w:rPr>
                <w:noProof/>
                <w:webHidden/>
              </w:rPr>
              <w:fldChar w:fldCharType="begin"/>
            </w:r>
            <w:r w:rsidR="00E5310B">
              <w:rPr>
                <w:noProof/>
                <w:webHidden/>
              </w:rPr>
              <w:instrText xml:space="preserve"> PAGEREF _Toc525222890 \h </w:instrText>
            </w:r>
            <w:r w:rsidR="00E5310B">
              <w:rPr>
                <w:noProof/>
                <w:webHidden/>
              </w:rPr>
            </w:r>
            <w:r w:rsidR="00E5310B">
              <w:rPr>
                <w:noProof/>
                <w:webHidden/>
              </w:rPr>
              <w:fldChar w:fldCharType="separate"/>
            </w:r>
            <w:r w:rsidR="00E5310B">
              <w:rPr>
                <w:noProof/>
                <w:webHidden/>
              </w:rPr>
              <w:t>46</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91" w:history="1">
            <w:r w:rsidR="00E5310B" w:rsidRPr="00546013">
              <w:rPr>
                <w:rStyle w:val="Hyperlink"/>
                <w:noProof/>
              </w:rPr>
              <w:t>2.5.6 Determining amnioserosa cell boundaries</w:t>
            </w:r>
            <w:r w:rsidR="00E5310B">
              <w:rPr>
                <w:noProof/>
                <w:webHidden/>
              </w:rPr>
              <w:tab/>
            </w:r>
            <w:r w:rsidR="00E5310B">
              <w:rPr>
                <w:noProof/>
                <w:webHidden/>
              </w:rPr>
              <w:fldChar w:fldCharType="begin"/>
            </w:r>
            <w:r w:rsidR="00E5310B">
              <w:rPr>
                <w:noProof/>
                <w:webHidden/>
              </w:rPr>
              <w:instrText xml:space="preserve"> PAGEREF _Toc525222891 \h </w:instrText>
            </w:r>
            <w:r w:rsidR="00E5310B">
              <w:rPr>
                <w:noProof/>
                <w:webHidden/>
              </w:rPr>
            </w:r>
            <w:r w:rsidR="00E5310B">
              <w:rPr>
                <w:noProof/>
                <w:webHidden/>
              </w:rPr>
              <w:fldChar w:fldCharType="separate"/>
            </w:r>
            <w:r w:rsidR="00E5310B">
              <w:rPr>
                <w:noProof/>
                <w:webHidden/>
              </w:rPr>
              <w:t>47</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92" w:history="1">
            <w:r w:rsidR="00E5310B" w:rsidRPr="00546013">
              <w:rPr>
                <w:rStyle w:val="Hyperlink"/>
                <w:noProof/>
              </w:rPr>
              <w:t>2.5.7 Growth rate distributions</w:t>
            </w:r>
            <w:r w:rsidR="00E5310B">
              <w:rPr>
                <w:noProof/>
                <w:webHidden/>
              </w:rPr>
              <w:tab/>
            </w:r>
            <w:r w:rsidR="00E5310B">
              <w:rPr>
                <w:noProof/>
                <w:webHidden/>
              </w:rPr>
              <w:fldChar w:fldCharType="begin"/>
            </w:r>
            <w:r w:rsidR="00E5310B">
              <w:rPr>
                <w:noProof/>
                <w:webHidden/>
              </w:rPr>
              <w:instrText xml:space="preserve"> PAGEREF _Toc525222892 \h </w:instrText>
            </w:r>
            <w:r w:rsidR="00E5310B">
              <w:rPr>
                <w:noProof/>
                <w:webHidden/>
              </w:rPr>
            </w:r>
            <w:r w:rsidR="00E5310B">
              <w:rPr>
                <w:noProof/>
                <w:webHidden/>
              </w:rPr>
              <w:fldChar w:fldCharType="separate"/>
            </w:r>
            <w:r w:rsidR="00E5310B">
              <w:rPr>
                <w:noProof/>
                <w:webHidden/>
              </w:rPr>
              <w:t>47</w:t>
            </w:r>
            <w:r w:rsidR="00E5310B">
              <w:rPr>
                <w:noProof/>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893" w:history="1">
            <w:r w:rsidR="00E5310B" w:rsidRPr="00546013">
              <w:rPr>
                <w:rStyle w:val="Hyperlink"/>
              </w:rPr>
              <w:t>Chapter 3 Mechanoregulation of clathrin-mediated endocytosis (Later)</w:t>
            </w:r>
            <w:r w:rsidR="00E5310B">
              <w:rPr>
                <w:webHidden/>
              </w:rPr>
              <w:tab/>
            </w:r>
            <w:r w:rsidR="00E5310B">
              <w:rPr>
                <w:webHidden/>
              </w:rPr>
              <w:fldChar w:fldCharType="begin"/>
            </w:r>
            <w:r w:rsidR="00E5310B">
              <w:rPr>
                <w:webHidden/>
              </w:rPr>
              <w:instrText xml:space="preserve"> PAGEREF _Toc525222893 \h </w:instrText>
            </w:r>
            <w:r w:rsidR="00E5310B">
              <w:rPr>
                <w:webHidden/>
              </w:rPr>
            </w:r>
            <w:r w:rsidR="00E5310B">
              <w:rPr>
                <w:webHidden/>
              </w:rPr>
              <w:fldChar w:fldCharType="separate"/>
            </w:r>
            <w:r w:rsidR="00E5310B">
              <w:rPr>
                <w:webHidden/>
              </w:rPr>
              <w:t>49</w:t>
            </w:r>
            <w:r w:rsidR="00E5310B">
              <w:rPr>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94" w:history="1">
            <w:r w:rsidR="00E5310B" w:rsidRPr="00546013">
              <w:rPr>
                <w:rStyle w:val="Hyperlink"/>
                <w:noProof/>
              </w:rPr>
              <w:t>3.1 Abstract</w:t>
            </w:r>
            <w:r w:rsidR="00E5310B">
              <w:rPr>
                <w:noProof/>
                <w:webHidden/>
              </w:rPr>
              <w:tab/>
            </w:r>
            <w:r w:rsidR="00E5310B">
              <w:rPr>
                <w:noProof/>
                <w:webHidden/>
              </w:rPr>
              <w:fldChar w:fldCharType="begin"/>
            </w:r>
            <w:r w:rsidR="00E5310B">
              <w:rPr>
                <w:noProof/>
                <w:webHidden/>
              </w:rPr>
              <w:instrText xml:space="preserve"> PAGEREF _Toc525222894 \h </w:instrText>
            </w:r>
            <w:r w:rsidR="00E5310B">
              <w:rPr>
                <w:noProof/>
                <w:webHidden/>
              </w:rPr>
            </w:r>
            <w:r w:rsidR="00E5310B">
              <w:rPr>
                <w:noProof/>
                <w:webHidden/>
              </w:rPr>
              <w:fldChar w:fldCharType="separate"/>
            </w:r>
            <w:r w:rsidR="00E5310B">
              <w:rPr>
                <w:noProof/>
                <w:webHidden/>
              </w:rPr>
              <w:t>49</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95" w:history="1">
            <w:r w:rsidR="00E5310B" w:rsidRPr="00546013">
              <w:rPr>
                <w:rStyle w:val="Hyperlink"/>
                <w:noProof/>
              </w:rPr>
              <w:t>3.2 Introduction</w:t>
            </w:r>
            <w:r w:rsidR="00E5310B">
              <w:rPr>
                <w:noProof/>
                <w:webHidden/>
              </w:rPr>
              <w:tab/>
            </w:r>
            <w:r w:rsidR="00E5310B">
              <w:rPr>
                <w:noProof/>
                <w:webHidden/>
              </w:rPr>
              <w:fldChar w:fldCharType="begin"/>
            </w:r>
            <w:r w:rsidR="00E5310B">
              <w:rPr>
                <w:noProof/>
                <w:webHidden/>
              </w:rPr>
              <w:instrText xml:space="preserve"> PAGEREF _Toc525222895 \h </w:instrText>
            </w:r>
            <w:r w:rsidR="00E5310B">
              <w:rPr>
                <w:noProof/>
                <w:webHidden/>
              </w:rPr>
            </w:r>
            <w:r w:rsidR="00E5310B">
              <w:rPr>
                <w:noProof/>
                <w:webHidden/>
              </w:rPr>
              <w:fldChar w:fldCharType="separate"/>
            </w:r>
            <w:r w:rsidR="00E5310B">
              <w:rPr>
                <w:noProof/>
                <w:webHidden/>
              </w:rPr>
              <w:t>50</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96" w:history="1">
            <w:r w:rsidR="00E5310B" w:rsidRPr="00546013">
              <w:rPr>
                <w:rStyle w:val="Hyperlink"/>
                <w:noProof/>
              </w:rPr>
              <w:t>3.3 Results</w:t>
            </w:r>
            <w:r w:rsidR="00E5310B">
              <w:rPr>
                <w:noProof/>
                <w:webHidden/>
              </w:rPr>
              <w:tab/>
            </w:r>
            <w:r w:rsidR="00E5310B">
              <w:rPr>
                <w:noProof/>
                <w:webHidden/>
              </w:rPr>
              <w:fldChar w:fldCharType="begin"/>
            </w:r>
            <w:r w:rsidR="00E5310B">
              <w:rPr>
                <w:noProof/>
                <w:webHidden/>
              </w:rPr>
              <w:instrText xml:space="preserve"> PAGEREF _Toc525222896 \h </w:instrText>
            </w:r>
            <w:r w:rsidR="00E5310B">
              <w:rPr>
                <w:noProof/>
                <w:webHidden/>
              </w:rPr>
            </w:r>
            <w:r w:rsidR="00E5310B">
              <w:rPr>
                <w:noProof/>
                <w:webHidden/>
              </w:rPr>
              <w:fldChar w:fldCharType="separate"/>
            </w:r>
            <w:r w:rsidR="00E5310B">
              <w:rPr>
                <w:noProof/>
                <w:webHidden/>
              </w:rPr>
              <w:t>51</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97" w:history="1">
            <w:r w:rsidR="00E5310B" w:rsidRPr="00546013">
              <w:rPr>
                <w:rStyle w:val="Hyperlink"/>
                <w:noProof/>
              </w:rPr>
              <w:t>3.4 Discussion</w:t>
            </w:r>
            <w:r w:rsidR="00E5310B">
              <w:rPr>
                <w:noProof/>
                <w:webHidden/>
              </w:rPr>
              <w:tab/>
            </w:r>
            <w:r w:rsidR="00E5310B">
              <w:rPr>
                <w:noProof/>
                <w:webHidden/>
              </w:rPr>
              <w:fldChar w:fldCharType="begin"/>
            </w:r>
            <w:r w:rsidR="00E5310B">
              <w:rPr>
                <w:noProof/>
                <w:webHidden/>
              </w:rPr>
              <w:instrText xml:space="preserve"> PAGEREF _Toc525222897 \h </w:instrText>
            </w:r>
            <w:r w:rsidR="00E5310B">
              <w:rPr>
                <w:noProof/>
                <w:webHidden/>
              </w:rPr>
            </w:r>
            <w:r w:rsidR="00E5310B">
              <w:rPr>
                <w:noProof/>
                <w:webHidden/>
              </w:rPr>
              <w:fldChar w:fldCharType="separate"/>
            </w:r>
            <w:r w:rsidR="00E5310B">
              <w:rPr>
                <w:noProof/>
                <w:webHidden/>
              </w:rPr>
              <w:t>59</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898" w:history="1">
            <w:r w:rsidR="00E5310B" w:rsidRPr="00546013">
              <w:rPr>
                <w:rStyle w:val="Hyperlink"/>
                <w:noProof/>
              </w:rPr>
              <w:t>3.5 Materials and Methods</w:t>
            </w:r>
            <w:r w:rsidR="00E5310B">
              <w:rPr>
                <w:noProof/>
                <w:webHidden/>
              </w:rPr>
              <w:tab/>
            </w:r>
            <w:r w:rsidR="00E5310B">
              <w:rPr>
                <w:noProof/>
                <w:webHidden/>
              </w:rPr>
              <w:fldChar w:fldCharType="begin"/>
            </w:r>
            <w:r w:rsidR="00E5310B">
              <w:rPr>
                <w:noProof/>
                <w:webHidden/>
              </w:rPr>
              <w:instrText xml:space="preserve"> PAGEREF _Toc525222898 \h </w:instrText>
            </w:r>
            <w:r w:rsidR="00E5310B">
              <w:rPr>
                <w:noProof/>
                <w:webHidden/>
              </w:rPr>
            </w:r>
            <w:r w:rsidR="00E5310B">
              <w:rPr>
                <w:noProof/>
                <w:webHidden/>
              </w:rPr>
              <w:fldChar w:fldCharType="separate"/>
            </w:r>
            <w:r w:rsidR="00E5310B">
              <w:rPr>
                <w:noProof/>
                <w:webHidden/>
              </w:rPr>
              <w:t>60</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899" w:history="1">
            <w:r w:rsidR="00E5310B" w:rsidRPr="00546013">
              <w:rPr>
                <w:rStyle w:val="Hyperlink"/>
                <w:noProof/>
              </w:rPr>
              <w:t>3.5.1 Cell culture, reagents and fluorescence imaging</w:t>
            </w:r>
            <w:r w:rsidR="00E5310B">
              <w:rPr>
                <w:noProof/>
                <w:webHidden/>
              </w:rPr>
              <w:tab/>
            </w:r>
            <w:r w:rsidR="00E5310B">
              <w:rPr>
                <w:noProof/>
                <w:webHidden/>
              </w:rPr>
              <w:fldChar w:fldCharType="begin"/>
            </w:r>
            <w:r w:rsidR="00E5310B">
              <w:rPr>
                <w:noProof/>
                <w:webHidden/>
              </w:rPr>
              <w:instrText xml:space="preserve"> PAGEREF _Toc525222899 \h </w:instrText>
            </w:r>
            <w:r w:rsidR="00E5310B">
              <w:rPr>
                <w:noProof/>
                <w:webHidden/>
              </w:rPr>
            </w:r>
            <w:r w:rsidR="00E5310B">
              <w:rPr>
                <w:noProof/>
                <w:webHidden/>
              </w:rPr>
              <w:fldChar w:fldCharType="separate"/>
            </w:r>
            <w:r w:rsidR="00E5310B">
              <w:rPr>
                <w:noProof/>
                <w:webHidden/>
              </w:rPr>
              <w:t>60</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00" w:history="1">
            <w:r w:rsidR="00E5310B" w:rsidRPr="00546013">
              <w:rPr>
                <w:rStyle w:val="Hyperlink"/>
                <w:noProof/>
              </w:rPr>
              <w:t>3.5.2 Squeezing, micropipette aspiration and osmotic shock</w:t>
            </w:r>
            <w:r w:rsidR="00E5310B">
              <w:rPr>
                <w:noProof/>
                <w:webHidden/>
              </w:rPr>
              <w:tab/>
            </w:r>
            <w:r w:rsidR="00E5310B">
              <w:rPr>
                <w:noProof/>
                <w:webHidden/>
              </w:rPr>
              <w:fldChar w:fldCharType="begin"/>
            </w:r>
            <w:r w:rsidR="00E5310B">
              <w:rPr>
                <w:noProof/>
                <w:webHidden/>
              </w:rPr>
              <w:instrText xml:space="preserve"> PAGEREF _Toc525222900 \h </w:instrText>
            </w:r>
            <w:r w:rsidR="00E5310B">
              <w:rPr>
                <w:noProof/>
                <w:webHidden/>
              </w:rPr>
            </w:r>
            <w:r w:rsidR="00E5310B">
              <w:rPr>
                <w:noProof/>
                <w:webHidden/>
              </w:rPr>
              <w:fldChar w:fldCharType="separate"/>
            </w:r>
            <w:r w:rsidR="00E5310B">
              <w:rPr>
                <w:noProof/>
                <w:webHidden/>
              </w:rPr>
              <w:t>62</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01" w:history="1">
            <w:r w:rsidR="00E5310B" w:rsidRPr="00546013">
              <w:rPr>
                <w:rStyle w:val="Hyperlink"/>
                <w:noProof/>
              </w:rPr>
              <w:t>3.5.3 Single-particle tracking</w:t>
            </w:r>
            <w:r w:rsidR="00E5310B">
              <w:rPr>
                <w:noProof/>
                <w:webHidden/>
              </w:rPr>
              <w:tab/>
            </w:r>
            <w:r w:rsidR="00E5310B">
              <w:rPr>
                <w:noProof/>
                <w:webHidden/>
              </w:rPr>
              <w:fldChar w:fldCharType="begin"/>
            </w:r>
            <w:r w:rsidR="00E5310B">
              <w:rPr>
                <w:noProof/>
                <w:webHidden/>
              </w:rPr>
              <w:instrText xml:space="preserve"> PAGEREF _Toc525222901 \h </w:instrText>
            </w:r>
            <w:r w:rsidR="00E5310B">
              <w:rPr>
                <w:noProof/>
                <w:webHidden/>
              </w:rPr>
            </w:r>
            <w:r w:rsidR="00E5310B">
              <w:rPr>
                <w:noProof/>
                <w:webHidden/>
              </w:rPr>
              <w:fldChar w:fldCharType="separate"/>
            </w:r>
            <w:r w:rsidR="00E5310B">
              <w:rPr>
                <w:noProof/>
                <w:webHidden/>
              </w:rPr>
              <w:t>63</w:t>
            </w:r>
            <w:r w:rsidR="00E5310B">
              <w:rPr>
                <w:noProof/>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902" w:history="1">
            <w:r w:rsidR="00E5310B" w:rsidRPr="00546013">
              <w:rPr>
                <w:rStyle w:val="Hyperlink"/>
              </w:rPr>
              <w:t>Chapter 4 Membrane mechanics govern spatiotemporal heterogeneity of endocytic clathrin coat dynamics (Later)</w:t>
            </w:r>
            <w:r w:rsidR="00E5310B">
              <w:rPr>
                <w:webHidden/>
              </w:rPr>
              <w:tab/>
            </w:r>
            <w:r w:rsidR="00E5310B">
              <w:rPr>
                <w:webHidden/>
              </w:rPr>
              <w:fldChar w:fldCharType="begin"/>
            </w:r>
            <w:r w:rsidR="00E5310B">
              <w:rPr>
                <w:webHidden/>
              </w:rPr>
              <w:instrText xml:space="preserve"> PAGEREF _Toc525222902 \h </w:instrText>
            </w:r>
            <w:r w:rsidR="00E5310B">
              <w:rPr>
                <w:webHidden/>
              </w:rPr>
            </w:r>
            <w:r w:rsidR="00E5310B">
              <w:rPr>
                <w:webHidden/>
              </w:rPr>
              <w:fldChar w:fldCharType="separate"/>
            </w:r>
            <w:r w:rsidR="00E5310B">
              <w:rPr>
                <w:webHidden/>
              </w:rPr>
              <w:t>65</w:t>
            </w:r>
            <w:r w:rsidR="00E5310B">
              <w:rPr>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03" w:history="1">
            <w:r w:rsidR="00E5310B" w:rsidRPr="00546013">
              <w:rPr>
                <w:rStyle w:val="Hyperlink"/>
                <w:noProof/>
              </w:rPr>
              <w:t>4.1 Abstract</w:t>
            </w:r>
            <w:r w:rsidR="00E5310B">
              <w:rPr>
                <w:noProof/>
                <w:webHidden/>
              </w:rPr>
              <w:tab/>
            </w:r>
            <w:r w:rsidR="00E5310B">
              <w:rPr>
                <w:noProof/>
                <w:webHidden/>
              </w:rPr>
              <w:fldChar w:fldCharType="begin"/>
            </w:r>
            <w:r w:rsidR="00E5310B">
              <w:rPr>
                <w:noProof/>
                <w:webHidden/>
              </w:rPr>
              <w:instrText xml:space="preserve"> PAGEREF _Toc525222903 \h </w:instrText>
            </w:r>
            <w:r w:rsidR="00E5310B">
              <w:rPr>
                <w:noProof/>
                <w:webHidden/>
              </w:rPr>
            </w:r>
            <w:r w:rsidR="00E5310B">
              <w:rPr>
                <w:noProof/>
                <w:webHidden/>
              </w:rPr>
              <w:fldChar w:fldCharType="separate"/>
            </w:r>
            <w:r w:rsidR="00E5310B">
              <w:rPr>
                <w:noProof/>
                <w:webHidden/>
              </w:rPr>
              <w:t>65</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04" w:history="1">
            <w:r w:rsidR="00E5310B" w:rsidRPr="00546013">
              <w:rPr>
                <w:rStyle w:val="Hyperlink"/>
                <w:noProof/>
              </w:rPr>
              <w:t>4.2 Introduction</w:t>
            </w:r>
            <w:r w:rsidR="00E5310B">
              <w:rPr>
                <w:noProof/>
                <w:webHidden/>
              </w:rPr>
              <w:tab/>
            </w:r>
            <w:r w:rsidR="00E5310B">
              <w:rPr>
                <w:noProof/>
                <w:webHidden/>
              </w:rPr>
              <w:fldChar w:fldCharType="begin"/>
            </w:r>
            <w:r w:rsidR="00E5310B">
              <w:rPr>
                <w:noProof/>
                <w:webHidden/>
              </w:rPr>
              <w:instrText xml:space="preserve"> PAGEREF _Toc525222904 \h </w:instrText>
            </w:r>
            <w:r w:rsidR="00E5310B">
              <w:rPr>
                <w:noProof/>
                <w:webHidden/>
              </w:rPr>
            </w:r>
            <w:r w:rsidR="00E5310B">
              <w:rPr>
                <w:noProof/>
                <w:webHidden/>
              </w:rPr>
              <w:fldChar w:fldCharType="separate"/>
            </w:r>
            <w:r w:rsidR="00E5310B">
              <w:rPr>
                <w:noProof/>
                <w:webHidden/>
              </w:rPr>
              <w:t>66</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05" w:history="1">
            <w:r w:rsidR="00E5310B" w:rsidRPr="00546013">
              <w:rPr>
                <w:rStyle w:val="Hyperlink"/>
                <w:noProof/>
              </w:rPr>
              <w:t>4.3 Results</w:t>
            </w:r>
            <w:r w:rsidR="00E5310B">
              <w:rPr>
                <w:noProof/>
                <w:webHidden/>
              </w:rPr>
              <w:tab/>
            </w:r>
            <w:r w:rsidR="00E5310B">
              <w:rPr>
                <w:noProof/>
                <w:webHidden/>
              </w:rPr>
              <w:fldChar w:fldCharType="begin"/>
            </w:r>
            <w:r w:rsidR="00E5310B">
              <w:rPr>
                <w:noProof/>
                <w:webHidden/>
              </w:rPr>
              <w:instrText xml:space="preserve"> PAGEREF _Toc525222905 \h </w:instrText>
            </w:r>
            <w:r w:rsidR="00E5310B">
              <w:rPr>
                <w:noProof/>
                <w:webHidden/>
              </w:rPr>
            </w:r>
            <w:r w:rsidR="00E5310B">
              <w:rPr>
                <w:noProof/>
                <w:webHidden/>
              </w:rPr>
              <w:fldChar w:fldCharType="separate"/>
            </w:r>
            <w:r w:rsidR="00E5310B">
              <w:rPr>
                <w:noProof/>
                <w:webHidden/>
              </w:rPr>
              <w:t>66</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06" w:history="1">
            <w:r w:rsidR="00E5310B" w:rsidRPr="00546013">
              <w:rPr>
                <w:rStyle w:val="Hyperlink"/>
                <w:noProof/>
              </w:rPr>
              <w:t>4.3.1 Clathrin coat dynamics in spreading and migrating cells</w:t>
            </w:r>
            <w:r w:rsidR="00E5310B">
              <w:rPr>
                <w:noProof/>
                <w:webHidden/>
              </w:rPr>
              <w:tab/>
            </w:r>
            <w:r w:rsidR="00E5310B">
              <w:rPr>
                <w:noProof/>
                <w:webHidden/>
              </w:rPr>
              <w:fldChar w:fldCharType="begin"/>
            </w:r>
            <w:r w:rsidR="00E5310B">
              <w:rPr>
                <w:noProof/>
                <w:webHidden/>
              </w:rPr>
              <w:instrText xml:space="preserve"> PAGEREF _Toc525222906 \h </w:instrText>
            </w:r>
            <w:r w:rsidR="00E5310B">
              <w:rPr>
                <w:noProof/>
                <w:webHidden/>
              </w:rPr>
            </w:r>
            <w:r w:rsidR="00E5310B">
              <w:rPr>
                <w:noProof/>
                <w:webHidden/>
              </w:rPr>
              <w:fldChar w:fldCharType="separate"/>
            </w:r>
            <w:r w:rsidR="00E5310B">
              <w:rPr>
                <w:noProof/>
                <w:webHidden/>
              </w:rPr>
              <w:t>69</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07" w:history="1">
            <w:r w:rsidR="00E5310B" w:rsidRPr="00546013">
              <w:rPr>
                <w:rStyle w:val="Hyperlink"/>
                <w:noProof/>
              </w:rPr>
              <w:t>4.3.2 Spatiotemporal variations in clathrin dynamics of Drosophila embryos</w:t>
            </w:r>
            <w:r w:rsidR="00E5310B">
              <w:rPr>
                <w:noProof/>
                <w:webHidden/>
              </w:rPr>
              <w:tab/>
            </w:r>
            <w:r w:rsidR="00E5310B">
              <w:rPr>
                <w:noProof/>
                <w:webHidden/>
              </w:rPr>
              <w:fldChar w:fldCharType="begin"/>
            </w:r>
            <w:r w:rsidR="00E5310B">
              <w:rPr>
                <w:noProof/>
                <w:webHidden/>
              </w:rPr>
              <w:instrText xml:space="preserve"> PAGEREF _Toc525222907 \h </w:instrText>
            </w:r>
            <w:r w:rsidR="00E5310B">
              <w:rPr>
                <w:noProof/>
                <w:webHidden/>
              </w:rPr>
            </w:r>
            <w:r w:rsidR="00E5310B">
              <w:rPr>
                <w:noProof/>
                <w:webHidden/>
              </w:rPr>
              <w:fldChar w:fldCharType="separate"/>
            </w:r>
            <w:r w:rsidR="00E5310B">
              <w:rPr>
                <w:noProof/>
                <w:webHidden/>
              </w:rPr>
              <w:t>76</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08" w:history="1">
            <w:r w:rsidR="00E5310B" w:rsidRPr="00546013">
              <w:rPr>
                <w:rStyle w:val="Hyperlink"/>
                <w:noProof/>
              </w:rPr>
              <w:t>4.4 Discussion</w:t>
            </w:r>
            <w:r w:rsidR="00E5310B">
              <w:rPr>
                <w:noProof/>
                <w:webHidden/>
              </w:rPr>
              <w:tab/>
            </w:r>
            <w:r w:rsidR="00E5310B">
              <w:rPr>
                <w:noProof/>
                <w:webHidden/>
              </w:rPr>
              <w:fldChar w:fldCharType="begin"/>
            </w:r>
            <w:r w:rsidR="00E5310B">
              <w:rPr>
                <w:noProof/>
                <w:webHidden/>
              </w:rPr>
              <w:instrText xml:space="preserve"> PAGEREF _Toc525222908 \h </w:instrText>
            </w:r>
            <w:r w:rsidR="00E5310B">
              <w:rPr>
                <w:noProof/>
                <w:webHidden/>
              </w:rPr>
            </w:r>
            <w:r w:rsidR="00E5310B">
              <w:rPr>
                <w:noProof/>
                <w:webHidden/>
              </w:rPr>
              <w:fldChar w:fldCharType="separate"/>
            </w:r>
            <w:r w:rsidR="00E5310B">
              <w:rPr>
                <w:noProof/>
                <w:webHidden/>
              </w:rPr>
              <w:t>79</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09" w:history="1">
            <w:r w:rsidR="00E5310B" w:rsidRPr="00546013">
              <w:rPr>
                <w:rStyle w:val="Hyperlink"/>
                <w:noProof/>
              </w:rPr>
              <w:t>4.5 Materials and Methods</w:t>
            </w:r>
            <w:r w:rsidR="00E5310B">
              <w:rPr>
                <w:noProof/>
                <w:webHidden/>
              </w:rPr>
              <w:tab/>
            </w:r>
            <w:r w:rsidR="00E5310B">
              <w:rPr>
                <w:noProof/>
                <w:webHidden/>
              </w:rPr>
              <w:fldChar w:fldCharType="begin"/>
            </w:r>
            <w:r w:rsidR="00E5310B">
              <w:rPr>
                <w:noProof/>
                <w:webHidden/>
              </w:rPr>
              <w:instrText xml:space="preserve"> PAGEREF _Toc525222909 \h </w:instrText>
            </w:r>
            <w:r w:rsidR="00E5310B">
              <w:rPr>
                <w:noProof/>
                <w:webHidden/>
              </w:rPr>
            </w:r>
            <w:r w:rsidR="00E5310B">
              <w:rPr>
                <w:noProof/>
                <w:webHidden/>
              </w:rPr>
              <w:fldChar w:fldCharType="separate"/>
            </w:r>
            <w:r w:rsidR="00E5310B">
              <w:rPr>
                <w:noProof/>
                <w:webHidden/>
              </w:rPr>
              <w:t>80</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10" w:history="1">
            <w:r w:rsidR="00E5310B" w:rsidRPr="00546013">
              <w:rPr>
                <w:rStyle w:val="Hyperlink"/>
                <w:noProof/>
              </w:rPr>
              <w:t>4.5.1 Cell culture and fluorescence microscopy</w:t>
            </w:r>
            <w:r w:rsidR="00E5310B">
              <w:rPr>
                <w:noProof/>
                <w:webHidden/>
              </w:rPr>
              <w:tab/>
            </w:r>
            <w:r w:rsidR="00E5310B">
              <w:rPr>
                <w:noProof/>
                <w:webHidden/>
              </w:rPr>
              <w:fldChar w:fldCharType="begin"/>
            </w:r>
            <w:r w:rsidR="00E5310B">
              <w:rPr>
                <w:noProof/>
                <w:webHidden/>
              </w:rPr>
              <w:instrText xml:space="preserve"> PAGEREF _Toc525222910 \h </w:instrText>
            </w:r>
            <w:r w:rsidR="00E5310B">
              <w:rPr>
                <w:noProof/>
                <w:webHidden/>
              </w:rPr>
            </w:r>
            <w:r w:rsidR="00E5310B">
              <w:rPr>
                <w:noProof/>
                <w:webHidden/>
              </w:rPr>
              <w:fldChar w:fldCharType="separate"/>
            </w:r>
            <w:r w:rsidR="00E5310B">
              <w:rPr>
                <w:noProof/>
                <w:webHidden/>
              </w:rPr>
              <w:t>80</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11" w:history="1">
            <w:r w:rsidR="00E5310B" w:rsidRPr="00546013">
              <w:rPr>
                <w:rStyle w:val="Hyperlink"/>
                <w:noProof/>
              </w:rPr>
              <w:t>4.5.2 Fly strains and in vivo imaging</w:t>
            </w:r>
            <w:r w:rsidR="00E5310B">
              <w:rPr>
                <w:noProof/>
                <w:webHidden/>
              </w:rPr>
              <w:tab/>
            </w:r>
            <w:r w:rsidR="00E5310B">
              <w:rPr>
                <w:noProof/>
                <w:webHidden/>
              </w:rPr>
              <w:fldChar w:fldCharType="begin"/>
            </w:r>
            <w:r w:rsidR="00E5310B">
              <w:rPr>
                <w:noProof/>
                <w:webHidden/>
              </w:rPr>
              <w:instrText xml:space="preserve"> PAGEREF _Toc525222911 \h </w:instrText>
            </w:r>
            <w:r w:rsidR="00E5310B">
              <w:rPr>
                <w:noProof/>
                <w:webHidden/>
              </w:rPr>
            </w:r>
            <w:r w:rsidR="00E5310B">
              <w:rPr>
                <w:noProof/>
                <w:webHidden/>
              </w:rPr>
              <w:fldChar w:fldCharType="separate"/>
            </w:r>
            <w:r w:rsidR="00E5310B">
              <w:rPr>
                <w:noProof/>
                <w:webHidden/>
              </w:rPr>
              <w:t>81</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12" w:history="1">
            <w:r w:rsidR="00E5310B" w:rsidRPr="00546013">
              <w:rPr>
                <w:rStyle w:val="Hyperlink"/>
                <w:noProof/>
              </w:rPr>
              <w:t>4.5.3 Two-dimensional tracking of clathrin-coated structures</w:t>
            </w:r>
            <w:r w:rsidR="00E5310B">
              <w:rPr>
                <w:noProof/>
                <w:webHidden/>
              </w:rPr>
              <w:tab/>
            </w:r>
            <w:r w:rsidR="00E5310B">
              <w:rPr>
                <w:noProof/>
                <w:webHidden/>
              </w:rPr>
              <w:fldChar w:fldCharType="begin"/>
            </w:r>
            <w:r w:rsidR="00E5310B">
              <w:rPr>
                <w:noProof/>
                <w:webHidden/>
              </w:rPr>
              <w:instrText xml:space="preserve"> PAGEREF _Toc525222912 \h </w:instrText>
            </w:r>
            <w:r w:rsidR="00E5310B">
              <w:rPr>
                <w:noProof/>
                <w:webHidden/>
              </w:rPr>
            </w:r>
            <w:r w:rsidR="00E5310B">
              <w:rPr>
                <w:noProof/>
                <w:webHidden/>
              </w:rPr>
              <w:fldChar w:fldCharType="separate"/>
            </w:r>
            <w:r w:rsidR="00E5310B">
              <w:rPr>
                <w:noProof/>
                <w:webHidden/>
              </w:rPr>
              <w:t>82</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13" w:history="1">
            <w:r w:rsidR="00E5310B" w:rsidRPr="00546013">
              <w:rPr>
                <w:rStyle w:val="Hyperlink"/>
                <w:noProof/>
              </w:rPr>
              <w:t>4.5.4 Three-dimensional tracking of clathrin-coated structures</w:t>
            </w:r>
            <w:r w:rsidR="00E5310B">
              <w:rPr>
                <w:noProof/>
                <w:webHidden/>
              </w:rPr>
              <w:tab/>
            </w:r>
            <w:r w:rsidR="00E5310B">
              <w:rPr>
                <w:noProof/>
                <w:webHidden/>
              </w:rPr>
              <w:fldChar w:fldCharType="begin"/>
            </w:r>
            <w:r w:rsidR="00E5310B">
              <w:rPr>
                <w:noProof/>
                <w:webHidden/>
              </w:rPr>
              <w:instrText xml:space="preserve"> PAGEREF _Toc525222913 \h </w:instrText>
            </w:r>
            <w:r w:rsidR="00E5310B">
              <w:rPr>
                <w:noProof/>
                <w:webHidden/>
              </w:rPr>
            </w:r>
            <w:r w:rsidR="00E5310B">
              <w:rPr>
                <w:noProof/>
                <w:webHidden/>
              </w:rPr>
              <w:fldChar w:fldCharType="separate"/>
            </w:r>
            <w:r w:rsidR="00E5310B">
              <w:rPr>
                <w:noProof/>
                <w:webHidden/>
              </w:rPr>
              <w:t>83</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14" w:history="1">
            <w:r w:rsidR="00E5310B" w:rsidRPr="00546013">
              <w:rPr>
                <w:rStyle w:val="Hyperlink"/>
                <w:noProof/>
              </w:rPr>
              <w:t>4.5.5 Growth rate distributions</w:t>
            </w:r>
            <w:r w:rsidR="00E5310B">
              <w:rPr>
                <w:noProof/>
                <w:webHidden/>
              </w:rPr>
              <w:tab/>
            </w:r>
            <w:r w:rsidR="00E5310B">
              <w:rPr>
                <w:noProof/>
                <w:webHidden/>
              </w:rPr>
              <w:fldChar w:fldCharType="begin"/>
            </w:r>
            <w:r w:rsidR="00E5310B">
              <w:rPr>
                <w:noProof/>
                <w:webHidden/>
              </w:rPr>
              <w:instrText xml:space="preserve"> PAGEREF _Toc525222914 \h </w:instrText>
            </w:r>
            <w:r w:rsidR="00E5310B">
              <w:rPr>
                <w:noProof/>
                <w:webHidden/>
              </w:rPr>
            </w:r>
            <w:r w:rsidR="00E5310B">
              <w:rPr>
                <w:noProof/>
                <w:webHidden/>
              </w:rPr>
              <w:fldChar w:fldCharType="separate"/>
            </w:r>
            <w:r w:rsidR="00E5310B">
              <w:rPr>
                <w:noProof/>
                <w:webHidden/>
              </w:rPr>
              <w:t>83</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15" w:history="1">
            <w:r w:rsidR="00E5310B" w:rsidRPr="00546013">
              <w:rPr>
                <w:rStyle w:val="Hyperlink"/>
                <w:noProof/>
              </w:rPr>
              <w:t>4.5.6 Lifetime maps and dipole vectors</w:t>
            </w:r>
            <w:r w:rsidR="00E5310B">
              <w:rPr>
                <w:noProof/>
                <w:webHidden/>
              </w:rPr>
              <w:tab/>
            </w:r>
            <w:r w:rsidR="00E5310B">
              <w:rPr>
                <w:noProof/>
                <w:webHidden/>
              </w:rPr>
              <w:fldChar w:fldCharType="begin"/>
            </w:r>
            <w:r w:rsidR="00E5310B">
              <w:rPr>
                <w:noProof/>
                <w:webHidden/>
              </w:rPr>
              <w:instrText xml:space="preserve"> PAGEREF _Toc525222915 \h </w:instrText>
            </w:r>
            <w:r w:rsidR="00E5310B">
              <w:rPr>
                <w:noProof/>
                <w:webHidden/>
              </w:rPr>
            </w:r>
            <w:r w:rsidR="00E5310B">
              <w:rPr>
                <w:noProof/>
                <w:webHidden/>
              </w:rPr>
              <w:fldChar w:fldCharType="separate"/>
            </w:r>
            <w:r w:rsidR="00E5310B">
              <w:rPr>
                <w:noProof/>
                <w:webHidden/>
              </w:rPr>
              <w:t>84</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16" w:history="1">
            <w:r w:rsidR="00E5310B" w:rsidRPr="00546013">
              <w:rPr>
                <w:rStyle w:val="Hyperlink"/>
                <w:noProof/>
              </w:rPr>
              <w:t>4.5.7 Tether force measurements</w:t>
            </w:r>
            <w:r w:rsidR="00E5310B">
              <w:rPr>
                <w:noProof/>
                <w:webHidden/>
              </w:rPr>
              <w:tab/>
            </w:r>
            <w:r w:rsidR="00E5310B">
              <w:rPr>
                <w:noProof/>
                <w:webHidden/>
              </w:rPr>
              <w:fldChar w:fldCharType="begin"/>
            </w:r>
            <w:r w:rsidR="00E5310B">
              <w:rPr>
                <w:noProof/>
                <w:webHidden/>
              </w:rPr>
              <w:instrText xml:space="preserve"> PAGEREF _Toc525222916 \h </w:instrText>
            </w:r>
            <w:r w:rsidR="00E5310B">
              <w:rPr>
                <w:noProof/>
                <w:webHidden/>
              </w:rPr>
            </w:r>
            <w:r w:rsidR="00E5310B">
              <w:rPr>
                <w:noProof/>
                <w:webHidden/>
              </w:rPr>
              <w:fldChar w:fldCharType="separate"/>
            </w:r>
            <w:r w:rsidR="00E5310B">
              <w:rPr>
                <w:noProof/>
                <w:webHidden/>
              </w:rPr>
              <w:t>85</w:t>
            </w:r>
            <w:r w:rsidR="00E5310B">
              <w:rPr>
                <w:noProof/>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917" w:history="1">
            <w:r w:rsidR="00E5310B" w:rsidRPr="00546013">
              <w:rPr>
                <w:rStyle w:val="Hyperlink"/>
              </w:rPr>
              <w:t>Chapter 5 In Vitro Characterization of CALM recruitment to clathrin coated structures</w:t>
            </w:r>
            <w:r w:rsidR="00E5310B">
              <w:rPr>
                <w:webHidden/>
              </w:rPr>
              <w:tab/>
            </w:r>
            <w:r w:rsidR="00E5310B">
              <w:rPr>
                <w:webHidden/>
              </w:rPr>
              <w:fldChar w:fldCharType="begin"/>
            </w:r>
            <w:r w:rsidR="00E5310B">
              <w:rPr>
                <w:webHidden/>
              </w:rPr>
              <w:instrText xml:space="preserve"> PAGEREF _Toc525222917 \h </w:instrText>
            </w:r>
            <w:r w:rsidR="00E5310B">
              <w:rPr>
                <w:webHidden/>
              </w:rPr>
            </w:r>
            <w:r w:rsidR="00E5310B">
              <w:rPr>
                <w:webHidden/>
              </w:rPr>
              <w:fldChar w:fldCharType="separate"/>
            </w:r>
            <w:r w:rsidR="00E5310B">
              <w:rPr>
                <w:webHidden/>
              </w:rPr>
              <w:t>86</w:t>
            </w:r>
            <w:r w:rsidR="00E5310B">
              <w:rPr>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18" w:history="1">
            <w:r w:rsidR="00E5310B" w:rsidRPr="00546013">
              <w:rPr>
                <w:rStyle w:val="Hyperlink"/>
                <w:noProof/>
              </w:rPr>
              <w:t>5.1 Abstract</w:t>
            </w:r>
            <w:r w:rsidR="00E5310B">
              <w:rPr>
                <w:noProof/>
                <w:webHidden/>
              </w:rPr>
              <w:tab/>
            </w:r>
            <w:r w:rsidR="00E5310B">
              <w:rPr>
                <w:noProof/>
                <w:webHidden/>
              </w:rPr>
              <w:fldChar w:fldCharType="begin"/>
            </w:r>
            <w:r w:rsidR="00E5310B">
              <w:rPr>
                <w:noProof/>
                <w:webHidden/>
              </w:rPr>
              <w:instrText xml:space="preserve"> PAGEREF _Toc525222918 \h </w:instrText>
            </w:r>
            <w:r w:rsidR="00E5310B">
              <w:rPr>
                <w:noProof/>
                <w:webHidden/>
              </w:rPr>
            </w:r>
            <w:r w:rsidR="00E5310B">
              <w:rPr>
                <w:noProof/>
                <w:webHidden/>
              </w:rPr>
              <w:fldChar w:fldCharType="separate"/>
            </w:r>
            <w:r w:rsidR="00E5310B">
              <w:rPr>
                <w:noProof/>
                <w:webHidden/>
              </w:rPr>
              <w:t>86</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19" w:history="1">
            <w:r w:rsidR="00E5310B" w:rsidRPr="00546013">
              <w:rPr>
                <w:rStyle w:val="Hyperlink"/>
                <w:noProof/>
              </w:rPr>
              <w:t>5.2 Introduction</w:t>
            </w:r>
            <w:r w:rsidR="00E5310B">
              <w:rPr>
                <w:noProof/>
                <w:webHidden/>
              </w:rPr>
              <w:tab/>
            </w:r>
            <w:r w:rsidR="00E5310B">
              <w:rPr>
                <w:noProof/>
                <w:webHidden/>
              </w:rPr>
              <w:fldChar w:fldCharType="begin"/>
            </w:r>
            <w:r w:rsidR="00E5310B">
              <w:rPr>
                <w:noProof/>
                <w:webHidden/>
              </w:rPr>
              <w:instrText xml:space="preserve"> PAGEREF _Toc525222919 \h </w:instrText>
            </w:r>
            <w:r w:rsidR="00E5310B">
              <w:rPr>
                <w:noProof/>
                <w:webHidden/>
              </w:rPr>
            </w:r>
            <w:r w:rsidR="00E5310B">
              <w:rPr>
                <w:noProof/>
                <w:webHidden/>
              </w:rPr>
              <w:fldChar w:fldCharType="separate"/>
            </w:r>
            <w:r w:rsidR="00E5310B">
              <w:rPr>
                <w:noProof/>
                <w:webHidden/>
              </w:rPr>
              <w:t>86</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20" w:history="1">
            <w:r w:rsidR="00E5310B" w:rsidRPr="00546013">
              <w:rPr>
                <w:rStyle w:val="Hyperlink"/>
                <w:noProof/>
              </w:rPr>
              <w:t>5.3 Results</w:t>
            </w:r>
            <w:r w:rsidR="00E5310B">
              <w:rPr>
                <w:noProof/>
                <w:webHidden/>
              </w:rPr>
              <w:tab/>
            </w:r>
            <w:r w:rsidR="00E5310B">
              <w:rPr>
                <w:noProof/>
                <w:webHidden/>
              </w:rPr>
              <w:fldChar w:fldCharType="begin"/>
            </w:r>
            <w:r w:rsidR="00E5310B">
              <w:rPr>
                <w:noProof/>
                <w:webHidden/>
              </w:rPr>
              <w:instrText xml:space="preserve"> PAGEREF _Toc525222920 \h </w:instrText>
            </w:r>
            <w:r w:rsidR="00E5310B">
              <w:rPr>
                <w:noProof/>
                <w:webHidden/>
              </w:rPr>
            </w:r>
            <w:r w:rsidR="00E5310B">
              <w:rPr>
                <w:noProof/>
                <w:webHidden/>
              </w:rPr>
              <w:fldChar w:fldCharType="separate"/>
            </w:r>
            <w:r w:rsidR="00E5310B">
              <w:rPr>
                <w:noProof/>
                <w:webHidden/>
              </w:rPr>
              <w:t>87</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21" w:history="1">
            <w:r w:rsidR="00E5310B" w:rsidRPr="00546013">
              <w:rPr>
                <w:rStyle w:val="Hyperlink"/>
                <w:noProof/>
              </w:rPr>
              <w:t>5.3.1 Characterization of protein recruitment numbers</w:t>
            </w:r>
            <w:r w:rsidR="00E5310B">
              <w:rPr>
                <w:noProof/>
                <w:webHidden/>
              </w:rPr>
              <w:tab/>
            </w:r>
            <w:r w:rsidR="00E5310B">
              <w:rPr>
                <w:noProof/>
                <w:webHidden/>
              </w:rPr>
              <w:fldChar w:fldCharType="begin"/>
            </w:r>
            <w:r w:rsidR="00E5310B">
              <w:rPr>
                <w:noProof/>
                <w:webHidden/>
              </w:rPr>
              <w:instrText xml:space="preserve"> PAGEREF _Toc525222921 \h </w:instrText>
            </w:r>
            <w:r w:rsidR="00E5310B">
              <w:rPr>
                <w:noProof/>
                <w:webHidden/>
              </w:rPr>
            </w:r>
            <w:r w:rsidR="00E5310B">
              <w:rPr>
                <w:noProof/>
                <w:webHidden/>
              </w:rPr>
              <w:fldChar w:fldCharType="separate"/>
            </w:r>
            <w:r w:rsidR="00E5310B">
              <w:rPr>
                <w:noProof/>
                <w:webHidden/>
              </w:rPr>
              <w:t>87</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22" w:history="1">
            <w:r w:rsidR="00E5310B" w:rsidRPr="00546013">
              <w:rPr>
                <w:rStyle w:val="Hyperlink"/>
                <w:noProof/>
              </w:rPr>
              <w:t>5.3.2 Clathrin coated pit dynamics in CALM siRNA cells</w:t>
            </w:r>
            <w:r w:rsidR="00E5310B">
              <w:rPr>
                <w:noProof/>
                <w:webHidden/>
              </w:rPr>
              <w:tab/>
            </w:r>
            <w:r w:rsidR="00E5310B">
              <w:rPr>
                <w:noProof/>
                <w:webHidden/>
              </w:rPr>
              <w:fldChar w:fldCharType="begin"/>
            </w:r>
            <w:r w:rsidR="00E5310B">
              <w:rPr>
                <w:noProof/>
                <w:webHidden/>
              </w:rPr>
              <w:instrText xml:space="preserve"> PAGEREF _Toc525222922 \h </w:instrText>
            </w:r>
            <w:r w:rsidR="00E5310B">
              <w:rPr>
                <w:noProof/>
                <w:webHidden/>
              </w:rPr>
            </w:r>
            <w:r w:rsidR="00E5310B">
              <w:rPr>
                <w:noProof/>
                <w:webHidden/>
              </w:rPr>
              <w:fldChar w:fldCharType="separate"/>
            </w:r>
            <w:r w:rsidR="00E5310B">
              <w:rPr>
                <w:noProof/>
                <w:webHidden/>
              </w:rPr>
              <w:t>89</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23" w:history="1">
            <w:r w:rsidR="00E5310B" w:rsidRPr="00546013">
              <w:rPr>
                <w:rStyle w:val="Hyperlink"/>
                <w:noProof/>
              </w:rPr>
              <w:t>5.3.3 Clathrin coated pit dynamics in CALM siRNA expressing cells subject to elevated membrane tension</w:t>
            </w:r>
            <w:r w:rsidR="00E5310B">
              <w:rPr>
                <w:noProof/>
                <w:webHidden/>
              </w:rPr>
              <w:tab/>
            </w:r>
            <w:r w:rsidR="00E5310B">
              <w:rPr>
                <w:noProof/>
                <w:webHidden/>
              </w:rPr>
              <w:fldChar w:fldCharType="begin"/>
            </w:r>
            <w:r w:rsidR="00E5310B">
              <w:rPr>
                <w:noProof/>
                <w:webHidden/>
              </w:rPr>
              <w:instrText xml:space="preserve"> PAGEREF _Toc525222923 \h </w:instrText>
            </w:r>
            <w:r w:rsidR="00E5310B">
              <w:rPr>
                <w:noProof/>
                <w:webHidden/>
              </w:rPr>
            </w:r>
            <w:r w:rsidR="00E5310B">
              <w:rPr>
                <w:noProof/>
                <w:webHidden/>
              </w:rPr>
              <w:fldChar w:fldCharType="separate"/>
            </w:r>
            <w:r w:rsidR="00E5310B">
              <w:rPr>
                <w:noProof/>
                <w:webHidden/>
              </w:rPr>
              <w:t>90</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24" w:history="1">
            <w:r w:rsidR="00E5310B" w:rsidRPr="00546013">
              <w:rPr>
                <w:rStyle w:val="Hyperlink"/>
                <w:noProof/>
              </w:rPr>
              <w:t>5.3.4 Super-resolved localization of CALM in large, clathrin-coated structures</w:t>
            </w:r>
            <w:r w:rsidR="00E5310B">
              <w:rPr>
                <w:noProof/>
                <w:webHidden/>
              </w:rPr>
              <w:tab/>
            </w:r>
            <w:r w:rsidR="00E5310B">
              <w:rPr>
                <w:noProof/>
                <w:webHidden/>
              </w:rPr>
              <w:fldChar w:fldCharType="begin"/>
            </w:r>
            <w:r w:rsidR="00E5310B">
              <w:rPr>
                <w:noProof/>
                <w:webHidden/>
              </w:rPr>
              <w:instrText xml:space="preserve"> PAGEREF _Toc525222924 \h </w:instrText>
            </w:r>
            <w:r w:rsidR="00E5310B">
              <w:rPr>
                <w:noProof/>
                <w:webHidden/>
              </w:rPr>
            </w:r>
            <w:r w:rsidR="00E5310B">
              <w:rPr>
                <w:noProof/>
                <w:webHidden/>
              </w:rPr>
              <w:fldChar w:fldCharType="separate"/>
            </w:r>
            <w:r w:rsidR="00E5310B">
              <w:rPr>
                <w:noProof/>
                <w:webHidden/>
              </w:rPr>
              <w:t>91</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25" w:history="1">
            <w:r w:rsidR="00E5310B" w:rsidRPr="00546013">
              <w:rPr>
                <w:rStyle w:val="Hyperlink"/>
                <w:noProof/>
              </w:rPr>
              <w:t>5.4 Discussion (Later)</w:t>
            </w:r>
            <w:r w:rsidR="00E5310B">
              <w:rPr>
                <w:noProof/>
                <w:webHidden/>
              </w:rPr>
              <w:tab/>
            </w:r>
            <w:r w:rsidR="00E5310B">
              <w:rPr>
                <w:noProof/>
                <w:webHidden/>
              </w:rPr>
              <w:fldChar w:fldCharType="begin"/>
            </w:r>
            <w:r w:rsidR="00E5310B">
              <w:rPr>
                <w:noProof/>
                <w:webHidden/>
              </w:rPr>
              <w:instrText xml:space="preserve"> PAGEREF _Toc525222925 \h </w:instrText>
            </w:r>
            <w:r w:rsidR="00E5310B">
              <w:rPr>
                <w:noProof/>
                <w:webHidden/>
              </w:rPr>
            </w:r>
            <w:r w:rsidR="00E5310B">
              <w:rPr>
                <w:noProof/>
                <w:webHidden/>
              </w:rPr>
              <w:fldChar w:fldCharType="separate"/>
            </w:r>
            <w:r w:rsidR="00E5310B">
              <w:rPr>
                <w:noProof/>
                <w:webHidden/>
              </w:rPr>
              <w:t>93</w:t>
            </w:r>
            <w:r w:rsidR="00E5310B">
              <w:rPr>
                <w:noProof/>
                <w:webHidden/>
              </w:rPr>
              <w:fldChar w:fldCharType="end"/>
            </w:r>
          </w:hyperlink>
        </w:p>
        <w:p w:rsidR="00E5310B" w:rsidRDefault="00B40653">
          <w:pPr>
            <w:pStyle w:val="TOC2"/>
            <w:tabs>
              <w:tab w:val="right" w:leader="dot" w:pos="8630"/>
            </w:tabs>
            <w:rPr>
              <w:rFonts w:asciiTheme="minorHAnsi" w:eastAsiaTheme="minorEastAsia" w:hAnsiTheme="minorHAnsi"/>
              <w:noProof/>
              <w:sz w:val="22"/>
              <w:szCs w:val="22"/>
            </w:rPr>
          </w:pPr>
          <w:hyperlink w:anchor="_Toc525222926" w:history="1">
            <w:r w:rsidR="00E5310B" w:rsidRPr="00546013">
              <w:rPr>
                <w:rStyle w:val="Hyperlink"/>
                <w:noProof/>
              </w:rPr>
              <w:t>5.5 Materials and Methods</w:t>
            </w:r>
            <w:r w:rsidR="00E5310B">
              <w:rPr>
                <w:noProof/>
                <w:webHidden/>
              </w:rPr>
              <w:tab/>
            </w:r>
            <w:r w:rsidR="00E5310B">
              <w:rPr>
                <w:noProof/>
                <w:webHidden/>
              </w:rPr>
              <w:fldChar w:fldCharType="begin"/>
            </w:r>
            <w:r w:rsidR="00E5310B">
              <w:rPr>
                <w:noProof/>
                <w:webHidden/>
              </w:rPr>
              <w:instrText xml:space="preserve"> PAGEREF _Toc525222926 \h </w:instrText>
            </w:r>
            <w:r w:rsidR="00E5310B">
              <w:rPr>
                <w:noProof/>
                <w:webHidden/>
              </w:rPr>
            </w:r>
            <w:r w:rsidR="00E5310B">
              <w:rPr>
                <w:noProof/>
                <w:webHidden/>
              </w:rPr>
              <w:fldChar w:fldCharType="separate"/>
            </w:r>
            <w:r w:rsidR="00E5310B">
              <w:rPr>
                <w:noProof/>
                <w:webHidden/>
              </w:rPr>
              <w:t>94</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27" w:history="1">
            <w:r w:rsidR="00E5310B" w:rsidRPr="00546013">
              <w:rPr>
                <w:rStyle w:val="Hyperlink"/>
                <w:noProof/>
              </w:rPr>
              <w:t>5.5.1 Cell culture</w:t>
            </w:r>
            <w:r w:rsidR="00E5310B">
              <w:rPr>
                <w:noProof/>
                <w:webHidden/>
              </w:rPr>
              <w:tab/>
            </w:r>
            <w:r w:rsidR="00E5310B">
              <w:rPr>
                <w:noProof/>
                <w:webHidden/>
              </w:rPr>
              <w:fldChar w:fldCharType="begin"/>
            </w:r>
            <w:r w:rsidR="00E5310B">
              <w:rPr>
                <w:noProof/>
                <w:webHidden/>
              </w:rPr>
              <w:instrText xml:space="preserve"> PAGEREF _Toc525222927 \h </w:instrText>
            </w:r>
            <w:r w:rsidR="00E5310B">
              <w:rPr>
                <w:noProof/>
                <w:webHidden/>
              </w:rPr>
            </w:r>
            <w:r w:rsidR="00E5310B">
              <w:rPr>
                <w:noProof/>
                <w:webHidden/>
              </w:rPr>
              <w:fldChar w:fldCharType="separate"/>
            </w:r>
            <w:r w:rsidR="00E5310B">
              <w:rPr>
                <w:noProof/>
                <w:webHidden/>
              </w:rPr>
              <w:t>94</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28" w:history="1">
            <w:r w:rsidR="00E5310B" w:rsidRPr="00546013">
              <w:rPr>
                <w:rStyle w:val="Hyperlink"/>
                <w:noProof/>
              </w:rPr>
              <w:t>5.5.2 Fluorescence Imaging</w:t>
            </w:r>
            <w:r w:rsidR="00E5310B">
              <w:rPr>
                <w:noProof/>
                <w:webHidden/>
              </w:rPr>
              <w:tab/>
            </w:r>
            <w:r w:rsidR="00E5310B">
              <w:rPr>
                <w:noProof/>
                <w:webHidden/>
              </w:rPr>
              <w:fldChar w:fldCharType="begin"/>
            </w:r>
            <w:r w:rsidR="00E5310B">
              <w:rPr>
                <w:noProof/>
                <w:webHidden/>
              </w:rPr>
              <w:instrText xml:space="preserve"> PAGEREF _Toc525222928 \h </w:instrText>
            </w:r>
            <w:r w:rsidR="00E5310B">
              <w:rPr>
                <w:noProof/>
                <w:webHidden/>
              </w:rPr>
            </w:r>
            <w:r w:rsidR="00E5310B">
              <w:rPr>
                <w:noProof/>
                <w:webHidden/>
              </w:rPr>
              <w:fldChar w:fldCharType="separate"/>
            </w:r>
            <w:r w:rsidR="00E5310B">
              <w:rPr>
                <w:noProof/>
                <w:webHidden/>
              </w:rPr>
              <w:t>94</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29" w:history="1">
            <w:r w:rsidR="00E5310B" w:rsidRPr="00546013">
              <w:rPr>
                <w:rStyle w:val="Hyperlink"/>
                <w:noProof/>
              </w:rPr>
              <w:t>5.5.3 Image Detection and Tracking</w:t>
            </w:r>
            <w:r w:rsidR="00E5310B">
              <w:rPr>
                <w:noProof/>
                <w:webHidden/>
              </w:rPr>
              <w:tab/>
            </w:r>
            <w:r w:rsidR="00E5310B">
              <w:rPr>
                <w:noProof/>
                <w:webHidden/>
              </w:rPr>
              <w:fldChar w:fldCharType="begin"/>
            </w:r>
            <w:r w:rsidR="00E5310B">
              <w:rPr>
                <w:noProof/>
                <w:webHidden/>
              </w:rPr>
              <w:instrText xml:space="preserve"> PAGEREF _Toc525222929 \h </w:instrText>
            </w:r>
            <w:r w:rsidR="00E5310B">
              <w:rPr>
                <w:noProof/>
                <w:webHidden/>
              </w:rPr>
            </w:r>
            <w:r w:rsidR="00E5310B">
              <w:rPr>
                <w:noProof/>
                <w:webHidden/>
              </w:rPr>
              <w:fldChar w:fldCharType="separate"/>
            </w:r>
            <w:r w:rsidR="00E5310B">
              <w:rPr>
                <w:noProof/>
                <w:webHidden/>
              </w:rPr>
              <w:t>94</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30" w:history="1">
            <w:r w:rsidR="00E5310B" w:rsidRPr="00546013">
              <w:rPr>
                <w:rStyle w:val="Hyperlink"/>
                <w:noProof/>
              </w:rPr>
              <w:t>5.5.4 Single GFP Intensity Calibration</w:t>
            </w:r>
            <w:r w:rsidR="00E5310B">
              <w:rPr>
                <w:noProof/>
                <w:webHidden/>
              </w:rPr>
              <w:tab/>
            </w:r>
            <w:r w:rsidR="00E5310B">
              <w:rPr>
                <w:noProof/>
                <w:webHidden/>
              </w:rPr>
              <w:fldChar w:fldCharType="begin"/>
            </w:r>
            <w:r w:rsidR="00E5310B">
              <w:rPr>
                <w:noProof/>
                <w:webHidden/>
              </w:rPr>
              <w:instrText xml:space="preserve"> PAGEREF _Toc525222930 \h </w:instrText>
            </w:r>
            <w:r w:rsidR="00E5310B">
              <w:rPr>
                <w:noProof/>
                <w:webHidden/>
              </w:rPr>
            </w:r>
            <w:r w:rsidR="00E5310B">
              <w:rPr>
                <w:noProof/>
                <w:webHidden/>
              </w:rPr>
              <w:fldChar w:fldCharType="separate"/>
            </w:r>
            <w:r w:rsidR="00E5310B">
              <w:rPr>
                <w:noProof/>
                <w:webHidden/>
              </w:rPr>
              <w:t>94</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31" w:history="1">
            <w:r w:rsidR="00E5310B" w:rsidRPr="00546013">
              <w:rPr>
                <w:rStyle w:val="Hyperlink"/>
                <w:noProof/>
              </w:rPr>
              <w:t>5.5.5 Object Dissolution Verification</w:t>
            </w:r>
            <w:r w:rsidR="00E5310B">
              <w:rPr>
                <w:noProof/>
                <w:webHidden/>
              </w:rPr>
              <w:tab/>
            </w:r>
            <w:r w:rsidR="00E5310B">
              <w:rPr>
                <w:noProof/>
                <w:webHidden/>
              </w:rPr>
              <w:fldChar w:fldCharType="begin"/>
            </w:r>
            <w:r w:rsidR="00E5310B">
              <w:rPr>
                <w:noProof/>
                <w:webHidden/>
              </w:rPr>
              <w:instrText xml:space="preserve"> PAGEREF _Toc525222931 \h </w:instrText>
            </w:r>
            <w:r w:rsidR="00E5310B">
              <w:rPr>
                <w:noProof/>
                <w:webHidden/>
              </w:rPr>
            </w:r>
            <w:r w:rsidR="00E5310B">
              <w:rPr>
                <w:noProof/>
                <w:webHidden/>
              </w:rPr>
              <w:fldChar w:fldCharType="separate"/>
            </w:r>
            <w:r w:rsidR="00E5310B">
              <w:rPr>
                <w:noProof/>
                <w:webHidden/>
              </w:rPr>
              <w:t>95</w:t>
            </w:r>
            <w:r w:rsidR="00E5310B">
              <w:rPr>
                <w:noProof/>
                <w:webHidden/>
              </w:rPr>
              <w:fldChar w:fldCharType="end"/>
            </w:r>
          </w:hyperlink>
        </w:p>
        <w:p w:rsidR="00E5310B" w:rsidRDefault="00B40653">
          <w:pPr>
            <w:pStyle w:val="TOC3"/>
            <w:tabs>
              <w:tab w:val="right" w:leader="dot" w:pos="8630"/>
            </w:tabs>
            <w:rPr>
              <w:rFonts w:asciiTheme="minorHAnsi" w:eastAsiaTheme="minorEastAsia" w:hAnsiTheme="minorHAnsi"/>
              <w:noProof/>
              <w:sz w:val="22"/>
              <w:szCs w:val="22"/>
            </w:rPr>
          </w:pPr>
          <w:hyperlink w:anchor="_Toc525222932" w:history="1">
            <w:r w:rsidR="00E5310B" w:rsidRPr="00546013">
              <w:rPr>
                <w:rStyle w:val="Hyperlink"/>
                <w:noProof/>
              </w:rPr>
              <w:t>5.5.6 Autocorrelation Analysis</w:t>
            </w:r>
            <w:r w:rsidR="00E5310B">
              <w:rPr>
                <w:noProof/>
                <w:webHidden/>
              </w:rPr>
              <w:tab/>
            </w:r>
            <w:r w:rsidR="00E5310B">
              <w:rPr>
                <w:noProof/>
                <w:webHidden/>
              </w:rPr>
              <w:fldChar w:fldCharType="begin"/>
            </w:r>
            <w:r w:rsidR="00E5310B">
              <w:rPr>
                <w:noProof/>
                <w:webHidden/>
              </w:rPr>
              <w:instrText xml:space="preserve"> PAGEREF _Toc525222932 \h </w:instrText>
            </w:r>
            <w:r w:rsidR="00E5310B">
              <w:rPr>
                <w:noProof/>
                <w:webHidden/>
              </w:rPr>
            </w:r>
            <w:r w:rsidR="00E5310B">
              <w:rPr>
                <w:noProof/>
                <w:webHidden/>
              </w:rPr>
              <w:fldChar w:fldCharType="separate"/>
            </w:r>
            <w:r w:rsidR="00E5310B">
              <w:rPr>
                <w:noProof/>
                <w:webHidden/>
              </w:rPr>
              <w:t>95</w:t>
            </w:r>
            <w:r w:rsidR="00E5310B">
              <w:rPr>
                <w:noProof/>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933" w:history="1">
            <w:r w:rsidR="00E5310B" w:rsidRPr="00546013">
              <w:rPr>
                <w:rStyle w:val="Hyperlink"/>
              </w:rPr>
              <w:t>Chapter 6 Conclusions and Future Work (Later)</w:t>
            </w:r>
            <w:r w:rsidR="00E5310B">
              <w:rPr>
                <w:webHidden/>
              </w:rPr>
              <w:tab/>
            </w:r>
            <w:r w:rsidR="00E5310B">
              <w:rPr>
                <w:webHidden/>
              </w:rPr>
              <w:fldChar w:fldCharType="begin"/>
            </w:r>
            <w:r w:rsidR="00E5310B">
              <w:rPr>
                <w:webHidden/>
              </w:rPr>
              <w:instrText xml:space="preserve"> PAGEREF _Toc525222933 \h </w:instrText>
            </w:r>
            <w:r w:rsidR="00E5310B">
              <w:rPr>
                <w:webHidden/>
              </w:rPr>
            </w:r>
            <w:r w:rsidR="00E5310B">
              <w:rPr>
                <w:webHidden/>
              </w:rPr>
              <w:fldChar w:fldCharType="separate"/>
            </w:r>
            <w:r w:rsidR="00E5310B">
              <w:rPr>
                <w:webHidden/>
              </w:rPr>
              <w:t>96</w:t>
            </w:r>
            <w:r w:rsidR="00E5310B">
              <w:rPr>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934" w:history="1">
            <w:r w:rsidR="00E5310B" w:rsidRPr="00546013">
              <w:rPr>
                <w:rStyle w:val="Hyperlink"/>
              </w:rPr>
              <w:t>Bibliography</w:t>
            </w:r>
            <w:r w:rsidR="00E5310B">
              <w:rPr>
                <w:webHidden/>
              </w:rPr>
              <w:tab/>
            </w:r>
            <w:r w:rsidR="00E5310B">
              <w:rPr>
                <w:webHidden/>
              </w:rPr>
              <w:fldChar w:fldCharType="begin"/>
            </w:r>
            <w:r w:rsidR="00E5310B">
              <w:rPr>
                <w:webHidden/>
              </w:rPr>
              <w:instrText xml:space="preserve"> PAGEREF _Toc525222934 \h </w:instrText>
            </w:r>
            <w:r w:rsidR="00E5310B">
              <w:rPr>
                <w:webHidden/>
              </w:rPr>
            </w:r>
            <w:r w:rsidR="00E5310B">
              <w:rPr>
                <w:webHidden/>
              </w:rPr>
              <w:fldChar w:fldCharType="separate"/>
            </w:r>
            <w:r w:rsidR="00E5310B">
              <w:rPr>
                <w:webHidden/>
              </w:rPr>
              <w:t>99</w:t>
            </w:r>
            <w:r w:rsidR="00E5310B">
              <w:rPr>
                <w:webHidden/>
              </w:rPr>
              <w:fldChar w:fldCharType="end"/>
            </w:r>
          </w:hyperlink>
        </w:p>
        <w:p w:rsidR="00E5310B" w:rsidRDefault="00B40653">
          <w:pPr>
            <w:pStyle w:val="TOC1"/>
            <w:tabs>
              <w:tab w:val="right" w:leader="dot" w:pos="8630"/>
            </w:tabs>
            <w:rPr>
              <w:rFonts w:asciiTheme="minorHAnsi" w:eastAsiaTheme="minorEastAsia" w:hAnsiTheme="minorHAnsi"/>
              <w:sz w:val="22"/>
              <w:szCs w:val="22"/>
            </w:rPr>
          </w:pPr>
          <w:hyperlink w:anchor="_Toc525222935" w:history="1">
            <w:r w:rsidR="00E5310B" w:rsidRPr="00546013">
              <w:rPr>
                <w:rStyle w:val="Hyperlink"/>
              </w:rPr>
              <w:t>TO DO:</w:t>
            </w:r>
            <w:r w:rsidR="00E5310B">
              <w:rPr>
                <w:webHidden/>
              </w:rPr>
              <w:tab/>
            </w:r>
            <w:r w:rsidR="00E5310B">
              <w:rPr>
                <w:webHidden/>
              </w:rPr>
              <w:fldChar w:fldCharType="begin"/>
            </w:r>
            <w:r w:rsidR="00E5310B">
              <w:rPr>
                <w:webHidden/>
              </w:rPr>
              <w:instrText xml:space="preserve"> PAGEREF _Toc525222935 \h </w:instrText>
            </w:r>
            <w:r w:rsidR="00E5310B">
              <w:rPr>
                <w:webHidden/>
              </w:rPr>
            </w:r>
            <w:r w:rsidR="00E5310B">
              <w:rPr>
                <w:webHidden/>
              </w:rPr>
              <w:fldChar w:fldCharType="separate"/>
            </w:r>
            <w:r w:rsidR="00E5310B">
              <w:rPr>
                <w:webHidden/>
              </w:rPr>
              <w:t>108</w:t>
            </w:r>
            <w:r w:rsidR="00E5310B">
              <w:rPr>
                <w:webHidden/>
              </w:rPr>
              <w:fldChar w:fldCharType="end"/>
            </w:r>
          </w:hyperlink>
        </w:p>
        <w:p w:rsidR="000B1ED6" w:rsidRDefault="008C24E9" w:rsidP="00994F77">
          <w:pPr>
            <w:pStyle w:val="TOC1"/>
          </w:pPr>
          <w:r>
            <w:fldChar w:fldCharType="end"/>
          </w:r>
        </w:p>
      </w:sdtContent>
    </w:sdt>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0"/>
        </w:numPr>
      </w:pPr>
      <w:bookmarkStart w:id="3" w:name="_Toc525222868"/>
      <w:r>
        <w:lastRenderedPageBreak/>
        <w:t>List of Figures</w:t>
      </w:r>
      <w:r w:rsidR="000930A6">
        <w:t xml:space="preserve"> (Later)</w:t>
      </w:r>
      <w:bookmarkEnd w:id="3"/>
    </w:p>
    <w:p w:rsidR="00E5310B" w:rsidRDefault="0077693B">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"Figure" </w:instrText>
      </w:r>
      <w:r>
        <w:fldChar w:fldCharType="separate"/>
      </w:r>
      <w:hyperlink r:id="rId9" w:anchor="_Toc525222846" w:history="1">
        <w:r w:rsidR="00E5310B" w:rsidRPr="00D06AC1">
          <w:rPr>
            <w:rStyle w:val="Hyperlink"/>
            <w:noProof/>
          </w:rPr>
          <w:t>Figure 2.1 Determining CCS growth rate distributions.</w:t>
        </w:r>
        <w:r w:rsidR="00E5310B">
          <w:rPr>
            <w:noProof/>
            <w:webHidden/>
          </w:rPr>
          <w:tab/>
        </w:r>
        <w:r w:rsidR="00E5310B">
          <w:rPr>
            <w:noProof/>
            <w:webHidden/>
          </w:rPr>
          <w:fldChar w:fldCharType="begin"/>
        </w:r>
        <w:r w:rsidR="00E5310B">
          <w:rPr>
            <w:noProof/>
            <w:webHidden/>
          </w:rPr>
          <w:instrText xml:space="preserve"> PAGEREF _Toc525222846 \h </w:instrText>
        </w:r>
        <w:r w:rsidR="00E5310B">
          <w:rPr>
            <w:noProof/>
            <w:webHidden/>
          </w:rPr>
        </w:r>
        <w:r w:rsidR="00E5310B">
          <w:rPr>
            <w:noProof/>
            <w:webHidden/>
          </w:rPr>
          <w:fldChar w:fldCharType="separate"/>
        </w:r>
        <w:r w:rsidR="00E5310B">
          <w:rPr>
            <w:noProof/>
            <w:webHidden/>
          </w:rPr>
          <w:t>22</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0" w:anchor="_Toc525222847" w:history="1">
        <w:r w:rsidR="00E5310B" w:rsidRPr="00D06AC1">
          <w:rPr>
            <w:rStyle w:val="Hyperlink"/>
            <w:noProof/>
          </w:rPr>
          <w:t>Figure 2.2 Using growth rate histograms as reporters of clathrin dynamics.</w:t>
        </w:r>
        <w:r w:rsidR="00E5310B">
          <w:rPr>
            <w:noProof/>
            <w:webHidden/>
          </w:rPr>
          <w:tab/>
        </w:r>
        <w:r w:rsidR="00E5310B">
          <w:rPr>
            <w:noProof/>
            <w:webHidden/>
          </w:rPr>
          <w:fldChar w:fldCharType="begin"/>
        </w:r>
        <w:r w:rsidR="00E5310B">
          <w:rPr>
            <w:noProof/>
            <w:webHidden/>
          </w:rPr>
          <w:instrText xml:space="preserve"> PAGEREF _Toc525222847 \h </w:instrText>
        </w:r>
        <w:r w:rsidR="00E5310B">
          <w:rPr>
            <w:noProof/>
            <w:webHidden/>
          </w:rPr>
        </w:r>
        <w:r w:rsidR="00E5310B">
          <w:rPr>
            <w:noProof/>
            <w:webHidden/>
          </w:rPr>
          <w:fldChar w:fldCharType="separate"/>
        </w:r>
        <w:r w:rsidR="00E5310B">
          <w:rPr>
            <w:noProof/>
            <w:webHidden/>
          </w:rPr>
          <w:t>24</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1" w:anchor="_Toc525222848" w:history="1">
        <w:r w:rsidR="00E5310B" w:rsidRPr="00D06AC1">
          <w:rPr>
            <w:rStyle w:val="Hyperlink"/>
            <w:noProof/>
          </w:rPr>
          <w:t>Figure 2.3 CCSs in proximity of substrate adhesion sites have reduced dynamics.</w:t>
        </w:r>
        <w:r w:rsidR="00E5310B">
          <w:rPr>
            <w:noProof/>
            <w:webHidden/>
          </w:rPr>
          <w:tab/>
        </w:r>
        <w:r w:rsidR="00E5310B">
          <w:rPr>
            <w:noProof/>
            <w:webHidden/>
          </w:rPr>
          <w:fldChar w:fldCharType="begin"/>
        </w:r>
        <w:r w:rsidR="00E5310B">
          <w:rPr>
            <w:noProof/>
            <w:webHidden/>
          </w:rPr>
          <w:instrText xml:space="preserve"> PAGEREF _Toc525222848 \h </w:instrText>
        </w:r>
        <w:r w:rsidR="00E5310B">
          <w:rPr>
            <w:noProof/>
            <w:webHidden/>
          </w:rPr>
        </w:r>
        <w:r w:rsidR="00E5310B">
          <w:rPr>
            <w:noProof/>
            <w:webHidden/>
          </w:rPr>
          <w:fldChar w:fldCharType="separate"/>
        </w:r>
        <w:r w:rsidR="00E5310B">
          <w:rPr>
            <w:noProof/>
            <w:webHidden/>
          </w:rPr>
          <w:t>26</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2" w:anchor="_Toc525222849" w:history="1">
        <w:r w:rsidR="00E5310B" w:rsidRPr="00D06AC1">
          <w:rPr>
            <w:rStyle w:val="Hyperlink"/>
            <w:noProof/>
          </w:rPr>
          <w:t>Figure 2.4 Growth rate analysis does not depend on determining the complete traces of CCSs.</w:t>
        </w:r>
        <w:r w:rsidR="00E5310B">
          <w:rPr>
            <w:noProof/>
            <w:webHidden/>
          </w:rPr>
          <w:tab/>
        </w:r>
        <w:r w:rsidR="00E5310B">
          <w:rPr>
            <w:noProof/>
            <w:webHidden/>
          </w:rPr>
          <w:fldChar w:fldCharType="begin"/>
        </w:r>
        <w:r w:rsidR="00E5310B">
          <w:rPr>
            <w:noProof/>
            <w:webHidden/>
          </w:rPr>
          <w:instrText xml:space="preserve"> PAGEREF _Toc525222849 \h </w:instrText>
        </w:r>
        <w:r w:rsidR="00E5310B">
          <w:rPr>
            <w:noProof/>
            <w:webHidden/>
          </w:rPr>
        </w:r>
        <w:r w:rsidR="00E5310B">
          <w:rPr>
            <w:noProof/>
            <w:webHidden/>
          </w:rPr>
          <w:fldChar w:fldCharType="separate"/>
        </w:r>
        <w:r w:rsidR="00E5310B">
          <w:rPr>
            <w:noProof/>
            <w:webHidden/>
          </w:rPr>
          <w:t>28</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3" w:anchor="_Toc525222850" w:history="1">
        <w:r w:rsidR="00E5310B" w:rsidRPr="00D06AC1">
          <w:rPr>
            <w:rStyle w:val="Hyperlink"/>
            <w:noProof/>
          </w:rPr>
          <w:t>Figure 2.5 Real-time monitoring of CCS dynamics in cholesterol-depleted cells.</w:t>
        </w:r>
        <w:r w:rsidR="00E5310B">
          <w:rPr>
            <w:noProof/>
            <w:webHidden/>
          </w:rPr>
          <w:tab/>
        </w:r>
        <w:r w:rsidR="00E5310B">
          <w:rPr>
            <w:noProof/>
            <w:webHidden/>
          </w:rPr>
          <w:fldChar w:fldCharType="begin"/>
        </w:r>
        <w:r w:rsidR="00E5310B">
          <w:rPr>
            <w:noProof/>
            <w:webHidden/>
          </w:rPr>
          <w:instrText xml:space="preserve"> PAGEREF _Toc525222850 \h </w:instrText>
        </w:r>
        <w:r w:rsidR="00E5310B">
          <w:rPr>
            <w:noProof/>
            <w:webHidden/>
          </w:rPr>
        </w:r>
        <w:r w:rsidR="00E5310B">
          <w:rPr>
            <w:noProof/>
            <w:webHidden/>
          </w:rPr>
          <w:fldChar w:fldCharType="separate"/>
        </w:r>
        <w:r w:rsidR="00E5310B">
          <w:rPr>
            <w:noProof/>
            <w:webHidden/>
          </w:rPr>
          <w:t>31</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4" w:anchor="_Toc525222851" w:history="1">
        <w:r w:rsidR="00E5310B" w:rsidRPr="00D06AC1">
          <w:rPr>
            <w:rStyle w:val="Hyperlink"/>
            <w:noProof/>
          </w:rPr>
          <w:t>Figure 2.6 A novel analytical toolbox for CME dynamics.</w:t>
        </w:r>
        <w:r w:rsidR="00E5310B">
          <w:rPr>
            <w:noProof/>
            <w:webHidden/>
          </w:rPr>
          <w:tab/>
        </w:r>
        <w:r w:rsidR="00E5310B">
          <w:rPr>
            <w:noProof/>
            <w:webHidden/>
          </w:rPr>
          <w:fldChar w:fldCharType="begin"/>
        </w:r>
        <w:r w:rsidR="00E5310B">
          <w:rPr>
            <w:noProof/>
            <w:webHidden/>
          </w:rPr>
          <w:instrText xml:space="preserve"> PAGEREF _Toc525222851 \h </w:instrText>
        </w:r>
        <w:r w:rsidR="00E5310B">
          <w:rPr>
            <w:noProof/>
            <w:webHidden/>
          </w:rPr>
        </w:r>
        <w:r w:rsidR="00E5310B">
          <w:rPr>
            <w:noProof/>
            <w:webHidden/>
          </w:rPr>
          <w:fldChar w:fldCharType="separate"/>
        </w:r>
        <w:r w:rsidR="00E5310B">
          <w:rPr>
            <w:noProof/>
            <w:webHidden/>
          </w:rPr>
          <w:t>34</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5" w:anchor="_Toc525222852" w:history="1">
        <w:r w:rsidR="00E5310B" w:rsidRPr="00D06AC1">
          <w:rPr>
            <w:rStyle w:val="Hyperlink"/>
            <w:noProof/>
          </w:rPr>
          <w:t>Figure 2.7 Determining CCS intensity profiles using growth rate distributions.</w:t>
        </w:r>
        <w:r w:rsidR="00E5310B">
          <w:rPr>
            <w:noProof/>
            <w:webHidden/>
          </w:rPr>
          <w:tab/>
        </w:r>
        <w:r w:rsidR="00E5310B">
          <w:rPr>
            <w:noProof/>
            <w:webHidden/>
          </w:rPr>
          <w:fldChar w:fldCharType="begin"/>
        </w:r>
        <w:r w:rsidR="00E5310B">
          <w:rPr>
            <w:noProof/>
            <w:webHidden/>
          </w:rPr>
          <w:instrText xml:space="preserve"> PAGEREF _Toc525222852 \h </w:instrText>
        </w:r>
        <w:r w:rsidR="00E5310B">
          <w:rPr>
            <w:noProof/>
            <w:webHidden/>
          </w:rPr>
        </w:r>
        <w:r w:rsidR="00E5310B">
          <w:rPr>
            <w:noProof/>
            <w:webHidden/>
          </w:rPr>
          <w:fldChar w:fldCharType="separate"/>
        </w:r>
        <w:r w:rsidR="00E5310B">
          <w:rPr>
            <w:noProof/>
            <w:webHidden/>
          </w:rPr>
          <w:t>35</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6" w:anchor="_Toc525222853" w:history="1">
        <w:r w:rsidR="00E5310B" w:rsidRPr="00D06AC1">
          <w:rPr>
            <w:rStyle w:val="Hyperlink"/>
            <w:noProof/>
          </w:rPr>
          <w:t>Figure 2.8 3D tracking of CCSs in apical and basal surfaces of Drosophila amnioserosa.</w:t>
        </w:r>
        <w:r w:rsidR="00E5310B">
          <w:rPr>
            <w:noProof/>
            <w:webHidden/>
          </w:rPr>
          <w:tab/>
        </w:r>
        <w:r w:rsidR="00E5310B">
          <w:rPr>
            <w:noProof/>
            <w:webHidden/>
          </w:rPr>
          <w:fldChar w:fldCharType="begin"/>
        </w:r>
        <w:r w:rsidR="00E5310B">
          <w:rPr>
            <w:noProof/>
            <w:webHidden/>
          </w:rPr>
          <w:instrText xml:space="preserve"> PAGEREF _Toc525222853 \h </w:instrText>
        </w:r>
        <w:r w:rsidR="00E5310B">
          <w:rPr>
            <w:noProof/>
            <w:webHidden/>
          </w:rPr>
        </w:r>
        <w:r w:rsidR="00E5310B">
          <w:rPr>
            <w:noProof/>
            <w:webHidden/>
          </w:rPr>
          <w:fldChar w:fldCharType="separate"/>
        </w:r>
        <w:r w:rsidR="00E5310B">
          <w:rPr>
            <w:noProof/>
            <w:webHidden/>
          </w:rPr>
          <w:t>38</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7" w:anchor="_Toc525222854" w:history="1">
        <w:r w:rsidR="00E5310B" w:rsidRPr="00D06AC1">
          <w:rPr>
            <w:rStyle w:val="Hyperlink"/>
            <w:noProof/>
          </w:rPr>
          <w:t>Figure 2.9 CME dynamics in Drosophila amnioserosa.</w:t>
        </w:r>
        <w:r w:rsidR="00E5310B">
          <w:rPr>
            <w:noProof/>
            <w:webHidden/>
          </w:rPr>
          <w:tab/>
        </w:r>
        <w:r w:rsidR="00E5310B">
          <w:rPr>
            <w:noProof/>
            <w:webHidden/>
          </w:rPr>
          <w:fldChar w:fldCharType="begin"/>
        </w:r>
        <w:r w:rsidR="00E5310B">
          <w:rPr>
            <w:noProof/>
            <w:webHidden/>
          </w:rPr>
          <w:instrText xml:space="preserve"> PAGEREF _Toc525222854 \h </w:instrText>
        </w:r>
        <w:r w:rsidR="00E5310B">
          <w:rPr>
            <w:noProof/>
            <w:webHidden/>
          </w:rPr>
        </w:r>
        <w:r w:rsidR="00E5310B">
          <w:rPr>
            <w:noProof/>
            <w:webHidden/>
          </w:rPr>
          <w:fldChar w:fldCharType="separate"/>
        </w:r>
        <w:r w:rsidR="00E5310B">
          <w:rPr>
            <w:noProof/>
            <w:webHidden/>
          </w:rPr>
          <w:t>39</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8" w:anchor="_Toc525222855" w:history="1">
        <w:r w:rsidR="00E5310B" w:rsidRPr="00D06AC1">
          <w:rPr>
            <w:rStyle w:val="Hyperlink"/>
            <w:noProof/>
          </w:rPr>
          <w:t>Figure 3.1 Aspiration of the plasma membrane slows down clathrin coat dynamics.</w:t>
        </w:r>
        <w:r w:rsidR="00E5310B">
          <w:rPr>
            <w:noProof/>
            <w:webHidden/>
          </w:rPr>
          <w:tab/>
        </w:r>
        <w:r w:rsidR="00E5310B">
          <w:rPr>
            <w:noProof/>
            <w:webHidden/>
          </w:rPr>
          <w:fldChar w:fldCharType="begin"/>
        </w:r>
        <w:r w:rsidR="00E5310B">
          <w:rPr>
            <w:noProof/>
            <w:webHidden/>
          </w:rPr>
          <w:instrText xml:space="preserve"> PAGEREF _Toc525222855 \h </w:instrText>
        </w:r>
        <w:r w:rsidR="00E5310B">
          <w:rPr>
            <w:noProof/>
            <w:webHidden/>
          </w:rPr>
        </w:r>
        <w:r w:rsidR="00E5310B">
          <w:rPr>
            <w:noProof/>
            <w:webHidden/>
          </w:rPr>
          <w:fldChar w:fldCharType="separate"/>
        </w:r>
        <w:r w:rsidR="00E5310B">
          <w:rPr>
            <w:noProof/>
            <w:webHidden/>
          </w:rPr>
          <w:t>51</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19" w:anchor="_Toc525222856" w:history="1">
        <w:r w:rsidR="00E5310B" w:rsidRPr="00D06AC1">
          <w:rPr>
            <w:rStyle w:val="Hyperlink"/>
            <w:noProof/>
          </w:rPr>
          <w:t>Figure 3.2 Cell squeezing induces fast and reversible alterations in clathrin coat dynamics.</w:t>
        </w:r>
        <w:r w:rsidR="00E5310B">
          <w:rPr>
            <w:noProof/>
            <w:webHidden/>
          </w:rPr>
          <w:tab/>
        </w:r>
        <w:r w:rsidR="00E5310B">
          <w:rPr>
            <w:noProof/>
            <w:webHidden/>
          </w:rPr>
          <w:fldChar w:fldCharType="begin"/>
        </w:r>
        <w:r w:rsidR="00E5310B">
          <w:rPr>
            <w:noProof/>
            <w:webHidden/>
          </w:rPr>
          <w:instrText xml:space="preserve"> PAGEREF _Toc525222856 \h </w:instrText>
        </w:r>
        <w:r w:rsidR="00E5310B">
          <w:rPr>
            <w:noProof/>
            <w:webHidden/>
          </w:rPr>
        </w:r>
        <w:r w:rsidR="00E5310B">
          <w:rPr>
            <w:noProof/>
            <w:webHidden/>
          </w:rPr>
          <w:fldChar w:fldCharType="separate"/>
        </w:r>
        <w:r w:rsidR="00E5310B">
          <w:rPr>
            <w:noProof/>
            <w:webHidden/>
          </w:rPr>
          <w:t>53</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20" w:anchor="_Toc525222857" w:history="1">
        <w:r w:rsidR="00E5310B" w:rsidRPr="00D06AC1">
          <w:rPr>
            <w:rStyle w:val="Hyperlink"/>
            <w:noProof/>
          </w:rPr>
          <w:t>Figure 3.3 Hypotonic swelling inhibits clathrin coat dynamics temporarily.</w:t>
        </w:r>
        <w:r w:rsidR="00E5310B">
          <w:rPr>
            <w:noProof/>
            <w:webHidden/>
          </w:rPr>
          <w:tab/>
        </w:r>
        <w:r w:rsidR="00E5310B">
          <w:rPr>
            <w:noProof/>
            <w:webHidden/>
          </w:rPr>
          <w:fldChar w:fldCharType="begin"/>
        </w:r>
        <w:r w:rsidR="00E5310B">
          <w:rPr>
            <w:noProof/>
            <w:webHidden/>
          </w:rPr>
          <w:instrText xml:space="preserve"> PAGEREF _Toc525222857 \h </w:instrText>
        </w:r>
        <w:r w:rsidR="00E5310B">
          <w:rPr>
            <w:noProof/>
            <w:webHidden/>
          </w:rPr>
        </w:r>
        <w:r w:rsidR="00E5310B">
          <w:rPr>
            <w:noProof/>
            <w:webHidden/>
          </w:rPr>
          <w:fldChar w:fldCharType="separate"/>
        </w:r>
        <w:r w:rsidR="00E5310B">
          <w:rPr>
            <w:noProof/>
            <w:webHidden/>
          </w:rPr>
          <w:t>54</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21" w:anchor="_Toc525222858" w:history="1">
        <w:r w:rsidR="00E5310B" w:rsidRPr="00D06AC1">
          <w:rPr>
            <w:rStyle w:val="Hyperlink"/>
            <w:noProof/>
          </w:rPr>
          <w:t>Figure 3.4 Actin dynamics mediate the inward movement of clathrin coats prior to disassembly.</w:t>
        </w:r>
        <w:r w:rsidR="00E5310B">
          <w:rPr>
            <w:noProof/>
            <w:webHidden/>
          </w:rPr>
          <w:tab/>
        </w:r>
        <w:r w:rsidR="00E5310B">
          <w:rPr>
            <w:noProof/>
            <w:webHidden/>
          </w:rPr>
          <w:fldChar w:fldCharType="begin"/>
        </w:r>
        <w:r w:rsidR="00E5310B">
          <w:rPr>
            <w:noProof/>
            <w:webHidden/>
          </w:rPr>
          <w:instrText xml:space="preserve"> PAGEREF _Toc525222858 \h </w:instrText>
        </w:r>
        <w:r w:rsidR="00E5310B">
          <w:rPr>
            <w:noProof/>
            <w:webHidden/>
          </w:rPr>
        </w:r>
        <w:r w:rsidR="00E5310B">
          <w:rPr>
            <w:noProof/>
            <w:webHidden/>
          </w:rPr>
          <w:fldChar w:fldCharType="separate"/>
        </w:r>
        <w:r w:rsidR="00E5310B">
          <w:rPr>
            <w:noProof/>
            <w:webHidden/>
          </w:rPr>
          <w:t>57</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22" w:anchor="_Toc525222859" w:history="1">
        <w:r w:rsidR="00E5310B" w:rsidRPr="00D06AC1">
          <w:rPr>
            <w:rStyle w:val="Hyperlink"/>
            <w:noProof/>
          </w:rPr>
          <w:t>Figure 4.1 Monitoring mechanoregulation of clathrin coat dynamics in real time.</w:t>
        </w:r>
        <w:r w:rsidR="00E5310B">
          <w:rPr>
            <w:noProof/>
            <w:webHidden/>
          </w:rPr>
          <w:tab/>
        </w:r>
        <w:r w:rsidR="00E5310B">
          <w:rPr>
            <w:noProof/>
            <w:webHidden/>
          </w:rPr>
          <w:fldChar w:fldCharType="begin"/>
        </w:r>
        <w:r w:rsidR="00E5310B">
          <w:rPr>
            <w:noProof/>
            <w:webHidden/>
          </w:rPr>
          <w:instrText xml:space="preserve"> PAGEREF _Toc525222859 \h </w:instrText>
        </w:r>
        <w:r w:rsidR="00E5310B">
          <w:rPr>
            <w:noProof/>
            <w:webHidden/>
          </w:rPr>
        </w:r>
        <w:r w:rsidR="00E5310B">
          <w:rPr>
            <w:noProof/>
            <w:webHidden/>
          </w:rPr>
          <w:fldChar w:fldCharType="separate"/>
        </w:r>
        <w:r w:rsidR="00E5310B">
          <w:rPr>
            <w:noProof/>
            <w:webHidden/>
          </w:rPr>
          <w:t>67</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23" w:anchor="_Toc525222860" w:history="1">
        <w:r w:rsidR="00E5310B" w:rsidRPr="00D06AC1">
          <w:rPr>
            <w:rStyle w:val="Hyperlink"/>
            <w:noProof/>
          </w:rPr>
          <w:t>Figure 4.2 Clathrin coat dynamics reflect changing membrane tension throughout cell spreading.</w:t>
        </w:r>
        <w:r w:rsidR="00E5310B">
          <w:rPr>
            <w:noProof/>
            <w:webHidden/>
          </w:rPr>
          <w:tab/>
        </w:r>
        <w:r w:rsidR="00E5310B">
          <w:rPr>
            <w:noProof/>
            <w:webHidden/>
          </w:rPr>
          <w:fldChar w:fldCharType="begin"/>
        </w:r>
        <w:r w:rsidR="00E5310B">
          <w:rPr>
            <w:noProof/>
            <w:webHidden/>
          </w:rPr>
          <w:instrText xml:space="preserve"> PAGEREF _Toc525222860 \h </w:instrText>
        </w:r>
        <w:r w:rsidR="00E5310B">
          <w:rPr>
            <w:noProof/>
            <w:webHidden/>
          </w:rPr>
        </w:r>
        <w:r w:rsidR="00E5310B">
          <w:rPr>
            <w:noProof/>
            <w:webHidden/>
          </w:rPr>
          <w:fldChar w:fldCharType="separate"/>
        </w:r>
        <w:r w:rsidR="00E5310B">
          <w:rPr>
            <w:noProof/>
            <w:webHidden/>
          </w:rPr>
          <w:t>69</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24" w:anchor="_Toc525222861" w:history="1">
        <w:r w:rsidR="00E5310B" w:rsidRPr="00D06AC1">
          <w:rPr>
            <w:rStyle w:val="Hyperlink"/>
            <w:noProof/>
          </w:rPr>
          <w:t>Figure 4.3 Heterogeneous clathrin dynamics maps the tension gradient in protruding cells.</w:t>
        </w:r>
        <w:r w:rsidR="00E5310B">
          <w:rPr>
            <w:noProof/>
            <w:webHidden/>
          </w:rPr>
          <w:tab/>
        </w:r>
        <w:r w:rsidR="00E5310B">
          <w:rPr>
            <w:noProof/>
            <w:webHidden/>
          </w:rPr>
          <w:fldChar w:fldCharType="begin"/>
        </w:r>
        <w:r w:rsidR="00E5310B">
          <w:rPr>
            <w:noProof/>
            <w:webHidden/>
          </w:rPr>
          <w:instrText xml:space="preserve"> PAGEREF _Toc525222861 \h </w:instrText>
        </w:r>
        <w:r w:rsidR="00E5310B">
          <w:rPr>
            <w:noProof/>
            <w:webHidden/>
          </w:rPr>
        </w:r>
        <w:r w:rsidR="00E5310B">
          <w:rPr>
            <w:noProof/>
            <w:webHidden/>
          </w:rPr>
          <w:fldChar w:fldCharType="separate"/>
        </w:r>
        <w:r w:rsidR="00E5310B">
          <w:rPr>
            <w:noProof/>
            <w:webHidden/>
          </w:rPr>
          <w:t>72</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25" w:anchor="_Toc525222862" w:history="1">
        <w:r w:rsidR="00E5310B" w:rsidRPr="00D06AC1">
          <w:rPr>
            <w:rStyle w:val="Hyperlink"/>
            <w:noProof/>
          </w:rPr>
          <w:t>Figure 4.4 Heterogeneous CME during in vitro and in vivo cell migration.</w:t>
        </w:r>
        <w:r w:rsidR="00E5310B">
          <w:rPr>
            <w:noProof/>
            <w:webHidden/>
          </w:rPr>
          <w:tab/>
        </w:r>
        <w:r w:rsidR="00E5310B">
          <w:rPr>
            <w:noProof/>
            <w:webHidden/>
          </w:rPr>
          <w:fldChar w:fldCharType="begin"/>
        </w:r>
        <w:r w:rsidR="00E5310B">
          <w:rPr>
            <w:noProof/>
            <w:webHidden/>
          </w:rPr>
          <w:instrText xml:space="preserve"> PAGEREF _Toc525222862 \h </w:instrText>
        </w:r>
        <w:r w:rsidR="00E5310B">
          <w:rPr>
            <w:noProof/>
            <w:webHidden/>
          </w:rPr>
        </w:r>
        <w:r w:rsidR="00E5310B">
          <w:rPr>
            <w:noProof/>
            <w:webHidden/>
          </w:rPr>
          <w:fldChar w:fldCharType="separate"/>
        </w:r>
        <w:r w:rsidR="00E5310B">
          <w:rPr>
            <w:noProof/>
            <w:webHidden/>
          </w:rPr>
          <w:t>75</w:t>
        </w:r>
        <w:r w:rsidR="00E5310B">
          <w:rPr>
            <w:noProof/>
            <w:webHidden/>
          </w:rPr>
          <w:fldChar w:fldCharType="end"/>
        </w:r>
      </w:hyperlink>
    </w:p>
    <w:p w:rsidR="00E5310B" w:rsidRDefault="00B40653">
      <w:pPr>
        <w:pStyle w:val="TableofFigures"/>
        <w:tabs>
          <w:tab w:val="right" w:leader="dot" w:pos="8630"/>
        </w:tabs>
        <w:rPr>
          <w:rFonts w:asciiTheme="minorHAnsi" w:eastAsiaTheme="minorEastAsia" w:hAnsiTheme="minorHAnsi"/>
          <w:noProof/>
          <w:sz w:val="22"/>
          <w:szCs w:val="22"/>
        </w:rPr>
      </w:pPr>
      <w:hyperlink r:id="rId26" w:anchor="_Toc525222863" w:history="1">
        <w:r w:rsidR="00E5310B" w:rsidRPr="00D06AC1">
          <w:rPr>
            <w:rStyle w:val="Hyperlink"/>
            <w:noProof/>
          </w:rPr>
          <w:t>Figure 4.5 Spatiotemporal variations in clathrin dynamics can be detected within tissues of Drosophila embryo.</w:t>
        </w:r>
        <w:r w:rsidR="00E5310B">
          <w:rPr>
            <w:noProof/>
            <w:webHidden/>
          </w:rPr>
          <w:tab/>
        </w:r>
        <w:r w:rsidR="00E5310B">
          <w:rPr>
            <w:noProof/>
            <w:webHidden/>
          </w:rPr>
          <w:fldChar w:fldCharType="begin"/>
        </w:r>
        <w:r w:rsidR="00E5310B">
          <w:rPr>
            <w:noProof/>
            <w:webHidden/>
          </w:rPr>
          <w:instrText xml:space="preserve"> PAGEREF _Toc525222863 \h </w:instrText>
        </w:r>
        <w:r w:rsidR="00E5310B">
          <w:rPr>
            <w:noProof/>
            <w:webHidden/>
          </w:rPr>
        </w:r>
        <w:r w:rsidR="00E5310B">
          <w:rPr>
            <w:noProof/>
            <w:webHidden/>
          </w:rPr>
          <w:fldChar w:fldCharType="separate"/>
        </w:r>
        <w:r w:rsidR="00E5310B">
          <w:rPr>
            <w:noProof/>
            <w:webHidden/>
          </w:rPr>
          <w:t>78</w:t>
        </w:r>
        <w:r w:rsidR="00E5310B">
          <w:rPr>
            <w:noProof/>
            <w:webHidden/>
          </w:rPr>
          <w:fldChar w:fldCharType="end"/>
        </w:r>
      </w:hyperlink>
    </w:p>
    <w:p w:rsidR="000B1ED6" w:rsidRDefault="0077693B" w:rsidP="00527A65">
      <w:r>
        <w:fldChar w:fldCharType="end"/>
      </w:r>
    </w:p>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2"/>
        </w:numPr>
      </w:pPr>
      <w:bookmarkStart w:id="4" w:name="_Toc525222869"/>
      <w:r>
        <w:lastRenderedPageBreak/>
        <w:t>Introduction</w:t>
      </w:r>
      <w:bookmarkEnd w:id="4"/>
    </w:p>
    <w:p w:rsidR="005F3489" w:rsidRPr="005F3489" w:rsidRDefault="005F3489" w:rsidP="005F3489"/>
    <w:p w:rsidR="00432D09" w:rsidRDefault="00432D09" w:rsidP="00432D09">
      <w:pPr>
        <w:pStyle w:val="Heading2"/>
      </w:pPr>
      <w:bookmarkStart w:id="5" w:name="_Toc525222870"/>
      <w:r>
        <w:t>1.1</w:t>
      </w:r>
      <w:r w:rsidR="00A223ED">
        <w:t xml:space="preserve"> The Plasma Membrane</w:t>
      </w:r>
      <w:bookmarkEnd w:id="5"/>
    </w:p>
    <w:p w:rsidR="005F09C5" w:rsidRDefault="00F61BB9" w:rsidP="005F09C5">
      <w:r>
        <w:t xml:space="preserve">The plasma membrane plays a uniquely important role in cell biology:  It defines the boundary of the cell.  </w:t>
      </w:r>
      <w:r w:rsidR="008C5B48">
        <w:t>The plasma membrane is a bilayer of lipids arranged</w:t>
      </w:r>
      <w:r w:rsidR="00AA4F1E">
        <w:t xml:space="preserve"> in a way such that it is impermeable to large or electrically charged molecules, but permeable to other molecules, like water.</w:t>
      </w:r>
      <w:r>
        <w:t xml:space="preserve">  </w:t>
      </w:r>
      <w:r w:rsidR="00A44425">
        <w:t>Thus, a</w:t>
      </w:r>
      <w:r w:rsidR="00AA4F1E">
        <w:t>nything</w:t>
      </w:r>
      <w:r w:rsidR="00EF0602">
        <w:t xml:space="preserve"> large or </w:t>
      </w:r>
      <w:r w:rsidR="00AA4F1E">
        <w:t>electrically charged</w:t>
      </w:r>
      <w:r w:rsidR="00EF0602">
        <w:t xml:space="preserve"> is partitioned </w:t>
      </w:r>
      <w:proofErr w:type="gramStart"/>
      <w:r w:rsidR="00A44425">
        <w:t xml:space="preserve">either </w:t>
      </w:r>
      <w:r w:rsidR="00EF0602">
        <w:t>into the cytoplasm or the</w:t>
      </w:r>
      <w:proofErr w:type="gramEnd"/>
      <w:r w:rsidR="00EF0602">
        <w:t xml:space="preserve"> space outside the cell. For large, necessary proteins to cross the plasma membrane into the cell, </w:t>
      </w:r>
      <w:proofErr w:type="gramStart"/>
      <w:r w:rsidR="00EF0602">
        <w:t>the plasma membrane must be circumvented by a process called endocytosis</w:t>
      </w:r>
      <w:r w:rsidR="00A31AF7">
        <w:t xml:space="preserve"> (Conner</w:t>
      </w:r>
      <w:r w:rsidR="00D565E1">
        <w:t xml:space="preserve"> and </w:t>
      </w:r>
      <w:proofErr w:type="spellStart"/>
      <w:r w:rsidR="00D565E1">
        <w:t>Schmid</w:t>
      </w:r>
      <w:proofErr w:type="spellEnd"/>
      <w:r w:rsidR="00A31AF7">
        <w:t>, 2003</w:t>
      </w:r>
      <w:r w:rsidR="008C5B48">
        <w:t>)</w:t>
      </w:r>
      <w:proofErr w:type="gramEnd"/>
      <w:r w:rsidR="00EF0602">
        <w:t>.</w:t>
      </w:r>
    </w:p>
    <w:p w:rsidR="00653081" w:rsidRDefault="00EF0602" w:rsidP="005F09C5">
      <w:pPr>
        <w:rPr>
          <w:noProof/>
        </w:rPr>
      </w:pPr>
      <w:r>
        <w:tab/>
        <w:t xml:space="preserve">There are several distinct </w:t>
      </w:r>
      <w:r w:rsidR="003052CC">
        <w:t>forms</w:t>
      </w:r>
      <w:r>
        <w:t xml:space="preserve"> of endocytosis (</w:t>
      </w:r>
      <w:r w:rsidR="00653081">
        <w:t>Fig. 1.1</w:t>
      </w:r>
      <w:r>
        <w:t>).</w:t>
      </w:r>
      <w:r w:rsidR="00F61BB9">
        <w:t xml:space="preserve">  Each</w:t>
      </w:r>
      <w:r w:rsidR="008C5B48">
        <w:t xml:space="preserve"> of these use</w:t>
      </w:r>
      <w:r w:rsidR="00F61BB9">
        <w:t>s</w:t>
      </w:r>
      <w:r w:rsidR="008C5B48">
        <w:t xml:space="preserve"> the same basic idea</w:t>
      </w:r>
      <w:r w:rsidR="00F61BB9">
        <w:t xml:space="preserve">:  </w:t>
      </w:r>
      <w:r w:rsidR="008C5B48">
        <w:t xml:space="preserve">The cargo </w:t>
      </w:r>
      <w:proofErr w:type="gramStart"/>
      <w:r w:rsidR="008C5B48">
        <w:t>must be surrounded</w:t>
      </w:r>
      <w:proofErr w:type="gramEnd"/>
      <w:r w:rsidR="008C5B48">
        <w:t xml:space="preserve"> by an envelope of plasma membrane, at which point the envelope can close aroun</w:t>
      </w:r>
      <w:r w:rsidR="00F61BB9">
        <w:t xml:space="preserve">d </w:t>
      </w:r>
      <w:r w:rsidR="00D76290">
        <w:t>the cargo</w:t>
      </w:r>
      <w:r w:rsidR="003052CC">
        <w:t>,</w:t>
      </w:r>
      <w:r w:rsidR="00D76290">
        <w:t xml:space="preserve"> forming a vesicle (Fig. 1.2</w:t>
      </w:r>
      <w:r w:rsidR="00F61BB9">
        <w:t xml:space="preserve">).  </w:t>
      </w:r>
      <w:r w:rsidR="008C5B48">
        <w:t xml:space="preserve">This vesicle is then effectively inside the cell without a hole ever </w:t>
      </w:r>
      <w:proofErr w:type="gramStart"/>
      <w:r w:rsidR="008C5B48">
        <w:t>being made</w:t>
      </w:r>
      <w:proofErr w:type="gramEnd"/>
      <w:r w:rsidR="008C5B48">
        <w:t xml:space="preserve"> in the membrane.</w:t>
      </w:r>
      <w:r w:rsidR="00653081" w:rsidRPr="00653081">
        <w:rPr>
          <w:noProof/>
        </w:rPr>
        <w:t xml:space="preserve"> </w:t>
      </w:r>
    </w:p>
    <w:p w:rsidR="002C6B79" w:rsidRDefault="002C6B79" w:rsidP="005F09C5">
      <w:pPr>
        <w:rPr>
          <w:noProof/>
        </w:rPr>
      </w:pPr>
    </w:p>
    <w:p w:rsidR="002C6B79" w:rsidRDefault="002C6B79" w:rsidP="005F09C5">
      <w:pPr>
        <w:rPr>
          <w:noProof/>
        </w:rPr>
      </w:pPr>
    </w:p>
    <w:p w:rsidR="002C6B79" w:rsidRPr="002C6B79" w:rsidRDefault="002C6B79" w:rsidP="00943495">
      <w:pPr>
        <w:rPr>
          <w:noProof/>
        </w:rPr>
      </w:pPr>
      <w:r>
        <w:rPr>
          <w:noProof/>
        </w:rPr>
        <w:lastRenderedPageBreak/>
        <mc:AlternateContent>
          <mc:Choice Requires="wps">
            <w:drawing>
              <wp:inline distT="0" distB="0" distL="0" distR="0" wp14:anchorId="7000D194" wp14:editId="6A75132C">
                <wp:extent cx="5486400" cy="248717"/>
                <wp:effectExtent l="0" t="0" r="0" b="0"/>
                <wp:docPr id="20" name="Text Box 20"/>
                <wp:cNvGraphicFramePr/>
                <a:graphic xmlns:a="http://schemas.openxmlformats.org/drawingml/2006/main">
                  <a:graphicData uri="http://schemas.microsoft.com/office/word/2010/wordprocessingShape">
                    <wps:wsp>
                      <wps:cNvSpPr txBox="1"/>
                      <wps:spPr>
                        <a:xfrm>
                          <a:off x="0" y="0"/>
                          <a:ext cx="5486400" cy="248717"/>
                        </a:xfrm>
                        <a:prstGeom prst="rect">
                          <a:avLst/>
                        </a:prstGeom>
                        <a:solidFill>
                          <a:prstClr val="white"/>
                        </a:solidFill>
                        <a:ln>
                          <a:noFill/>
                        </a:ln>
                      </wps:spPr>
                      <wps:txbx>
                        <w:txbxContent>
                          <w:p w:rsidR="00B40653" w:rsidRPr="00943495" w:rsidRDefault="00B40653" w:rsidP="008E6CA4">
                            <w:pPr>
                              <w:pStyle w:val="Caption"/>
                              <w:rPr>
                                <w:noProof/>
                                <w:sz w:val="24"/>
                                <w:szCs w:val="24"/>
                              </w:rPr>
                            </w:pPr>
                            <w:r w:rsidRPr="00943495">
                              <w:t xml:space="preserve">Figure </w:t>
                            </w:r>
                            <w:r>
                              <w:t>1.</w:t>
                            </w:r>
                            <w:fldSimple w:instr=" SEQ Figure \* ARABIC ">
                              <w:r w:rsidR="005C1E65">
                                <w:rPr>
                                  <w:noProof/>
                                </w:rPr>
                                <w:t>1</w:t>
                              </w:r>
                            </w:fldSimple>
                            <w:r w:rsidRPr="00943495">
                              <w:t>: Types of Endocytosis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00D194" id="Text Box 20" o:spid="_x0000_s1028" type="#_x0000_t202" style="width:6in;height: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IbuMAIAAGkEAAAOAAAAZHJzL2Uyb0RvYy54bWysVE1v2zAMvQ/YfxB0X5wEWVsEcYosRYYB&#10;QVsgGXpWZCkWIIuaxMTOfv0of6Rdt9Owi0yR1JPeI+nFfVNZdlYhGnA5n4zGnCknoTDumPPv+82n&#10;O84iClcIC07l/KIiv19+/LCo/VxNoQRbqMAIxMV57XNeIvp5lkVZqkrEEXjlKKghVAJpG45ZEURN&#10;6JXNpuPxTVZDKHwAqWIk70MX5MsWX2sl8UnrqJDZnNPbsF1Dux7Smi0XYn4MwpdG9s8Q//CKShhH&#10;l16hHgQKdgrmD6jKyAARNI4kVBlobaRqORCbyfgdm10pvGq5kDjRX2WK/w9WPp6fAzNFzqckjxMV&#10;1WivGmRfoGHkIn1qH+eUtvOUiA35qc6DP5Iz0W50qNKXCDGKE9Tlqm5Ck+T8PLu7mY0pJCk2nd3d&#10;Tm4TTPZ62oeIXxVULBk5D1S9VlRx3kbsUoeUdFkEa4qNsTZtUmBtAzsLqnRdGlQ9+G9Z1qVcB+lU&#10;B5g8WaLYUUkWNoemk2SgeYDiQuwDdP0TvdwYum8rIj6LQA1DrGgI8IkWbaHOOfQWZyWEn3/zp3yq&#10;I0U5q6kBcx5/nERQnNlvjipMkDgYYTAOg+FO1RqI6YTGy8vWpAMB7WDqANULzcYq3UIh4STdlXMc&#10;zDV2Y0CzJdVq1SZRT3qBW7fzMkEPuu6bFxF8XxWkej7C0Jpi/q44XW6n8uqEoE1buaRrp2IvN/Vz&#10;W/t+9tLAvN23Wa9/iOUvAAAA//8DAFBLAwQUAAYACAAAACEAMa9DjNsAAAAEAQAADwAAAGRycy9k&#10;b3ducmV2LnhtbEyPwU7DMBBE70j8g7VIXBB1CCgqaZwKWrjRQ0vV8zbeJhHxOrKdJv17DBe4jDSa&#10;1czbYjmZTpzJ+daygodZAoK4srrlWsH+8/1+DsIHZI2dZVJwIQ/L8vqqwFzbkbd03oVaxBL2OSpo&#10;QuhzKX3VkEE/sz1xzE7WGQzRulpqh2MsN51MkySTBluOCw32tGqo+toNRkG2dsO45dXdev/2gZu+&#10;Tg+vl4NStzfTywJEoCn8HcMPfkSHMjId7cDai05BfCT8aszm2VO0RwWPzynIspD/4ctvAAAA//8D&#10;AFBLAQItABQABgAIAAAAIQC2gziS/gAAAOEBAAATAAAAAAAAAAAAAAAAAAAAAABbQ29udGVudF9U&#10;eXBlc10ueG1sUEsBAi0AFAAGAAgAAAAhADj9If/WAAAAlAEAAAsAAAAAAAAAAAAAAAAALwEAAF9y&#10;ZWxzLy5yZWxzUEsBAi0AFAAGAAgAAAAhAJA0hu4wAgAAaQQAAA4AAAAAAAAAAAAAAAAALgIAAGRy&#10;cy9lMm9Eb2MueG1sUEsBAi0AFAAGAAgAAAAhADGvQ4zbAAAABAEAAA8AAAAAAAAAAAAAAAAAigQA&#10;AGRycy9kb3ducmV2LnhtbFBLBQYAAAAABAAEAPMAAACSBQAAAAA=&#10;" stroked="f">
                <v:textbox inset="0,0,0,0">
                  <w:txbxContent>
                    <w:p w:rsidR="00B40653" w:rsidRPr="00943495" w:rsidRDefault="00B40653" w:rsidP="008E6CA4">
                      <w:pPr>
                        <w:pStyle w:val="Caption"/>
                        <w:rPr>
                          <w:noProof/>
                          <w:sz w:val="24"/>
                          <w:szCs w:val="24"/>
                        </w:rPr>
                      </w:pPr>
                      <w:r w:rsidRPr="00943495">
                        <w:t xml:space="preserve">Figure </w:t>
                      </w:r>
                      <w:r>
                        <w:t>1.</w:t>
                      </w:r>
                      <w:fldSimple w:instr=" SEQ Figure \* ARABIC ">
                        <w:r w:rsidR="005C1E65">
                          <w:rPr>
                            <w:noProof/>
                          </w:rPr>
                          <w:t>1</w:t>
                        </w:r>
                      </w:fldSimple>
                      <w:r w:rsidRPr="00943495">
                        <w:t>: Types of Endocytosis</w:t>
                      </w:r>
                    </w:p>
                  </w:txbxContent>
                </v:textbox>
                <w10:anchorlock/>
              </v:shape>
            </w:pict>
          </mc:Fallback>
        </mc:AlternateContent>
      </w:r>
    </w:p>
    <w:p w:rsidR="00653081" w:rsidRPr="00943495" w:rsidRDefault="00D76290" w:rsidP="00943495">
      <w:pPr>
        <w:rPr>
          <w:rFonts w:cs="Times New Roman"/>
        </w:rPr>
      </w:pPr>
      <w:r>
        <w:rPr>
          <w:noProof/>
        </w:rPr>
        <w:drawing>
          <wp:inline distT="0" distB="0" distL="0" distR="0">
            <wp:extent cx="5486400" cy="1669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sis Conner Fig.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669415"/>
                    </a:xfrm>
                    <a:prstGeom prst="rect">
                      <a:avLst/>
                    </a:prstGeom>
                  </pic:spPr>
                </pic:pic>
              </a:graphicData>
            </a:graphic>
          </wp:inline>
        </w:drawing>
      </w:r>
    </w:p>
    <w:p w:rsidR="002C6B79" w:rsidRPr="002C6B79" w:rsidRDefault="002C6B79" w:rsidP="002C6B79">
      <w:pPr>
        <w:jc w:val="center"/>
        <w:rPr>
          <w:sz w:val="20"/>
          <w:szCs w:val="20"/>
        </w:rPr>
      </w:pPr>
      <w:r>
        <w:rPr>
          <w:sz w:val="20"/>
          <w:szCs w:val="20"/>
        </w:rPr>
        <w:t>Figure from Conner et al., 2003</w:t>
      </w:r>
    </w:p>
    <w:p w:rsidR="002C6B79" w:rsidRDefault="002C6B79" w:rsidP="008E6CA4">
      <w:pPr>
        <w:pStyle w:val="Caption"/>
      </w:pPr>
      <w:r>
        <w:t xml:space="preserve">Figure </w:t>
      </w:r>
      <w:r w:rsidR="006D1CA9">
        <w:t>1.</w:t>
      </w:r>
      <w:fldSimple w:instr=" SEQ Figure \* ARABIC ">
        <w:r w:rsidR="005C1E65">
          <w:rPr>
            <w:noProof/>
          </w:rPr>
          <w:t>2</w:t>
        </w:r>
      </w:fldSimple>
      <w:r>
        <w:t>: Steps of Endocytosis</w:t>
      </w:r>
    </w:p>
    <w:p w:rsidR="002C6B79" w:rsidRDefault="002C6B79" w:rsidP="005F09C5">
      <w:r>
        <w:rPr>
          <w:noProof/>
        </w:rPr>
        <w:drawing>
          <wp:inline distT="0" distB="0" distL="0" distR="0">
            <wp:extent cx="5486400" cy="90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sis Endocytosis figure.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901700"/>
                    </a:xfrm>
                    <a:prstGeom prst="rect">
                      <a:avLst/>
                    </a:prstGeom>
                  </pic:spPr>
                </pic:pic>
              </a:graphicData>
            </a:graphic>
          </wp:inline>
        </w:drawing>
      </w:r>
    </w:p>
    <w:p w:rsidR="002C6B79" w:rsidRPr="002C6B79" w:rsidRDefault="002C6B79" w:rsidP="002C6B79">
      <w:pPr>
        <w:jc w:val="center"/>
        <w:rPr>
          <w:sz w:val="20"/>
          <w:szCs w:val="20"/>
        </w:rPr>
      </w:pPr>
      <w:r>
        <w:rPr>
          <w:sz w:val="20"/>
          <w:szCs w:val="20"/>
        </w:rPr>
        <w:t xml:space="preserve">Figure from Stewart and </w:t>
      </w:r>
      <w:proofErr w:type="spellStart"/>
      <w:r>
        <w:rPr>
          <w:sz w:val="20"/>
          <w:szCs w:val="20"/>
        </w:rPr>
        <w:t>Ezekowitz</w:t>
      </w:r>
      <w:proofErr w:type="spellEnd"/>
      <w:r>
        <w:rPr>
          <w:sz w:val="20"/>
          <w:szCs w:val="20"/>
        </w:rPr>
        <w:t>, 2008</w:t>
      </w:r>
    </w:p>
    <w:p w:rsidR="004533CA" w:rsidRDefault="008163CE" w:rsidP="005F09C5">
      <w:r>
        <w:tab/>
        <w:t>Working</w:t>
      </w:r>
      <w:r w:rsidR="00A44425">
        <w:t xml:space="preserve"> against these processes</w:t>
      </w:r>
      <w:r>
        <w:t xml:space="preserve"> is the fact that the plasma membrane is resistant to being </w:t>
      </w:r>
      <w:proofErr w:type="gramStart"/>
      <w:r>
        <w:t>curv</w:t>
      </w:r>
      <w:r w:rsidR="00447453">
        <w:t>ed</w:t>
      </w:r>
      <w:proofErr w:type="gramEnd"/>
      <w:r w:rsidR="00447453">
        <w:t xml:space="preserve"> or stretched.  </w:t>
      </w:r>
      <w:r w:rsidR="004533CA">
        <w:t xml:space="preserve">The membrane’s resistance to stretch </w:t>
      </w:r>
      <w:proofErr w:type="gramStart"/>
      <w:r w:rsidR="004533CA">
        <w:t>is related</w:t>
      </w:r>
      <w:proofErr w:type="gramEnd"/>
      <w:r w:rsidR="004533CA">
        <w:t xml:space="preserve"> to a property called membrane tension</w:t>
      </w:r>
      <w:r w:rsidR="00E5310B">
        <w:t xml:space="preserve"> (</w:t>
      </w:r>
      <w:proofErr w:type="spellStart"/>
      <w:r w:rsidR="00E5310B">
        <w:t>Diz</w:t>
      </w:r>
      <w:proofErr w:type="spellEnd"/>
      <w:r w:rsidR="00E5310B">
        <w:t>-Muño</w:t>
      </w:r>
      <w:r w:rsidR="00E5310B" w:rsidRPr="00183B39">
        <w:t>z</w:t>
      </w:r>
      <w:r w:rsidR="00E5310B">
        <w:t xml:space="preserve"> et al., 2013)</w:t>
      </w:r>
      <w:r w:rsidR="006D1CA9">
        <w:t xml:space="preserve">.  Traditionally, to measure this quantity the cell </w:t>
      </w:r>
      <w:proofErr w:type="gramStart"/>
      <w:r w:rsidR="006D1CA9">
        <w:t>must be</w:t>
      </w:r>
      <w:r w:rsidR="004533CA">
        <w:t xml:space="preserve"> probed</w:t>
      </w:r>
      <w:proofErr w:type="gramEnd"/>
      <w:r w:rsidR="004533CA">
        <w:t>, quite literally, by a</w:t>
      </w:r>
      <w:r w:rsidR="00E5310B">
        <w:t xml:space="preserve">pplying </w:t>
      </w:r>
      <w:r w:rsidR="006D3287">
        <w:t>an implement</w:t>
      </w:r>
      <w:r w:rsidR="00E5310B">
        <w:t xml:space="preserve"> to the cell surface and</w:t>
      </w:r>
      <w:r w:rsidR="009E7706">
        <w:t xml:space="preserve"> extruding </w:t>
      </w:r>
      <w:r w:rsidR="006D3287">
        <w:t>a membrane tether</w:t>
      </w:r>
      <w:r w:rsidR="009E7706">
        <w:t xml:space="preserve"> (Fig. 1.3</w:t>
      </w:r>
      <w:r w:rsidR="00E5310B">
        <w:t>).  Because of the physical limitations of this</w:t>
      </w:r>
      <w:r w:rsidR="00D76290">
        <w:t xml:space="preserve"> measurement technique, </w:t>
      </w:r>
      <w:r w:rsidR="003052CC">
        <w:t>scientists</w:t>
      </w:r>
      <w:r w:rsidR="00D76290">
        <w:t xml:space="preserve"> only </w:t>
      </w:r>
      <w:r w:rsidR="00E5310B">
        <w:t xml:space="preserve">have a rough </w:t>
      </w:r>
      <w:r w:rsidR="003052CC">
        <w:t xml:space="preserve">experimental </w:t>
      </w:r>
      <w:r w:rsidR="00E5310B">
        <w:t>understanding of how a cell’s tension varies over space and time.</w:t>
      </w:r>
      <w:r w:rsidR="006D1CA9">
        <w:t xml:space="preserve">  This technique will be the subject of Chapter 2.  </w:t>
      </w:r>
    </w:p>
    <w:p w:rsidR="00F938E7" w:rsidRDefault="00F938E7" w:rsidP="008E6CA4">
      <w:pPr>
        <w:pStyle w:val="Caption"/>
      </w:pPr>
      <w:r>
        <w:lastRenderedPageBreak/>
        <w:t xml:space="preserve">Figure </w:t>
      </w:r>
      <w:r w:rsidR="006D1CA9">
        <w:t>1.</w:t>
      </w:r>
      <w:fldSimple w:instr=" SEQ Figure \* ARABIC ">
        <w:r w:rsidR="005C1E65">
          <w:rPr>
            <w:noProof/>
          </w:rPr>
          <w:t>3</w:t>
        </w:r>
      </w:fldSimple>
      <w:r>
        <w:t>: Tether Extrusion</w:t>
      </w:r>
    </w:p>
    <w:p w:rsidR="00F938E7" w:rsidRDefault="00F938E7" w:rsidP="00880D22">
      <w:pPr>
        <w:jc w:val="center"/>
      </w:pPr>
      <w:r>
        <w:rPr>
          <w:noProof/>
        </w:rPr>
        <w:drawing>
          <wp:inline distT="0" distB="0" distL="0" distR="0">
            <wp:extent cx="2218062" cy="2433099"/>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hesis Tether Fi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26353" cy="2442194"/>
                    </a:xfrm>
                    <a:prstGeom prst="rect">
                      <a:avLst/>
                    </a:prstGeom>
                  </pic:spPr>
                </pic:pic>
              </a:graphicData>
            </a:graphic>
          </wp:inline>
        </w:drawing>
      </w:r>
    </w:p>
    <w:p w:rsidR="00943495" w:rsidRPr="00F938E7" w:rsidRDefault="00F938E7" w:rsidP="005F09C5">
      <w:pPr>
        <w:rPr>
          <w:sz w:val="20"/>
          <w:szCs w:val="20"/>
        </w:rPr>
      </w:pPr>
      <w:r>
        <w:rPr>
          <w:sz w:val="20"/>
          <w:szCs w:val="20"/>
        </w:rPr>
        <w:t>Figure from Nowak and Chou, 2010</w:t>
      </w:r>
    </w:p>
    <w:p w:rsidR="00D76290" w:rsidRDefault="00D76290" w:rsidP="005F09C5"/>
    <w:p w:rsidR="00A223ED" w:rsidRDefault="00A223ED" w:rsidP="00A223ED">
      <w:pPr>
        <w:pStyle w:val="Heading2"/>
      </w:pPr>
      <w:bookmarkStart w:id="6" w:name="_Toc525222871"/>
      <w:r>
        <w:t>1.2 Clathrin</w:t>
      </w:r>
      <w:r w:rsidR="00AC2175">
        <w:t xml:space="preserve"> and friends</w:t>
      </w:r>
      <w:bookmarkEnd w:id="6"/>
    </w:p>
    <w:p w:rsidR="00447453" w:rsidRDefault="00447453" w:rsidP="00447453">
      <w:r>
        <w:t xml:space="preserve">The method of endocytosis of interest in this work is clathrin-mediated endocytosis (CME).  In this process, the energy needed to curve the membrane into a vesicle </w:t>
      </w:r>
      <w:proofErr w:type="gramStart"/>
      <w:r>
        <w:t>is partially supplied</w:t>
      </w:r>
      <w:proofErr w:type="gramEnd"/>
      <w:r>
        <w:t xml:space="preserve"> by the bon</w:t>
      </w:r>
      <w:r w:rsidR="00473861">
        <w:t>ds of a molecule called clathrin</w:t>
      </w:r>
      <w:r>
        <w:t>.</w:t>
      </w:r>
    </w:p>
    <w:p w:rsidR="00447453" w:rsidRDefault="00473861" w:rsidP="00447453">
      <w:r>
        <w:tab/>
        <w:t>Clathrin is a triskelion-</w:t>
      </w:r>
      <w:r w:rsidR="00447453">
        <w:t>shaped molecule (</w:t>
      </w:r>
      <w:r w:rsidR="009E7706">
        <w:t>Fig. 1.4</w:t>
      </w:r>
      <w:r w:rsidR="006D1CA9">
        <w:t xml:space="preserve"> </w:t>
      </w:r>
      <w:r>
        <w:t>A</w:t>
      </w:r>
      <w:r w:rsidR="006D3287">
        <w:t>,</w:t>
      </w:r>
      <w:r>
        <w:t xml:space="preserve"> B</w:t>
      </w:r>
      <w:r w:rsidR="00447453">
        <w:t xml:space="preserve">) that spontaneously self-assembles into </w:t>
      </w:r>
      <w:r w:rsidR="007070DA">
        <w:t>round, closed cages</w:t>
      </w:r>
      <w:r w:rsidR="006D1CA9">
        <w:t xml:space="preserve"> </w:t>
      </w:r>
      <w:r w:rsidR="007070DA">
        <w:t xml:space="preserve">if it is present </w:t>
      </w:r>
      <w:r w:rsidR="00231DB0">
        <w:t xml:space="preserve">at sufficient concentration and appropriate pH </w:t>
      </w:r>
      <w:r>
        <w:t>(Fig. 1.4 C</w:t>
      </w:r>
      <w:proofErr w:type="gramStart"/>
      <w:r w:rsidR="006D3287">
        <w:t>)</w:t>
      </w:r>
      <w:r w:rsidR="00231DB0">
        <w:t>(</w:t>
      </w:r>
      <w:proofErr w:type="gramEnd"/>
      <w:r w:rsidR="00231DB0">
        <w:t>Crowther</w:t>
      </w:r>
      <w:r w:rsidR="00D565E1">
        <w:t xml:space="preserve"> et al.</w:t>
      </w:r>
      <w:r w:rsidR="00231DB0">
        <w:t>, 1975</w:t>
      </w:r>
      <w:r w:rsidR="007070DA">
        <w:t>).  It does not, however, bind to the plasma membrane</w:t>
      </w:r>
      <w:r w:rsidR="00060B46">
        <w:t>, so</w:t>
      </w:r>
      <w:r w:rsidR="006D1CA9">
        <w:t xml:space="preserve"> it cannot create vesicles without </w:t>
      </w:r>
      <w:proofErr w:type="gramStart"/>
      <w:r w:rsidR="006D1CA9">
        <w:t>so called</w:t>
      </w:r>
      <w:proofErr w:type="gramEnd"/>
      <w:r w:rsidR="006D1CA9">
        <w:t xml:space="preserve"> “adaptor” proteins</w:t>
      </w:r>
      <w:r w:rsidR="007070DA">
        <w:t>.</w:t>
      </w:r>
    </w:p>
    <w:p w:rsidR="00B936B5" w:rsidRDefault="00B936B5" w:rsidP="008E6CA4">
      <w:pPr>
        <w:pStyle w:val="Caption"/>
      </w:pPr>
      <w:r>
        <w:lastRenderedPageBreak/>
        <w:t xml:space="preserve">Figure </w:t>
      </w:r>
      <w:fldSimple w:instr=" SEQ Figure \* ARABIC ">
        <w:r w:rsidR="005C1E65">
          <w:rPr>
            <w:noProof/>
          </w:rPr>
          <w:t>4</w:t>
        </w:r>
      </w:fldSimple>
      <w:r>
        <w:t>: Clathrin</w:t>
      </w:r>
    </w:p>
    <w:p w:rsidR="00B936B5" w:rsidRDefault="00B936B5" w:rsidP="006D1CA9">
      <w:pPr>
        <w:spacing w:line="240" w:lineRule="auto"/>
        <w:rPr>
          <w:sz w:val="20"/>
          <w:szCs w:val="20"/>
        </w:rPr>
      </w:pPr>
      <w:r>
        <w:rPr>
          <w:noProof/>
        </w:rPr>
        <w:drawing>
          <wp:inline distT="0" distB="0" distL="0" distR="0">
            <wp:extent cx="5486400" cy="155062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esis clathrin figure.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1550621"/>
                    </a:xfrm>
                    <a:prstGeom prst="rect">
                      <a:avLst/>
                    </a:prstGeom>
                  </pic:spPr>
                </pic:pic>
              </a:graphicData>
            </a:graphic>
          </wp:inline>
        </w:drawing>
      </w:r>
      <w:r w:rsidR="00473861">
        <w:rPr>
          <w:sz w:val="20"/>
          <w:szCs w:val="20"/>
        </w:rPr>
        <w:t>A</w:t>
      </w:r>
      <w:r w:rsidRPr="00B936B5">
        <w:rPr>
          <w:sz w:val="20"/>
          <w:szCs w:val="20"/>
        </w:rPr>
        <w:t>)</w:t>
      </w:r>
      <w:r>
        <w:rPr>
          <w:sz w:val="20"/>
          <w:szCs w:val="20"/>
        </w:rPr>
        <w:t xml:space="preserve">  </w:t>
      </w:r>
      <w:r w:rsidRPr="00B936B5">
        <w:rPr>
          <w:sz w:val="20"/>
          <w:szCs w:val="20"/>
        </w:rPr>
        <w:t xml:space="preserve">Historical triskelion </w:t>
      </w:r>
      <w:proofErr w:type="gramStart"/>
      <w:r w:rsidRPr="00B936B5">
        <w:rPr>
          <w:sz w:val="20"/>
          <w:szCs w:val="20"/>
        </w:rPr>
        <w:t xml:space="preserve">motif </w:t>
      </w:r>
      <w:r>
        <w:rPr>
          <w:sz w:val="20"/>
          <w:szCs w:val="20"/>
        </w:rPr>
        <w:t xml:space="preserve"> </w:t>
      </w:r>
      <w:r w:rsidR="00473861">
        <w:rPr>
          <w:sz w:val="20"/>
          <w:szCs w:val="20"/>
        </w:rPr>
        <w:t>B</w:t>
      </w:r>
      <w:proofErr w:type="gramEnd"/>
      <w:r w:rsidRPr="00B936B5">
        <w:rPr>
          <w:sz w:val="20"/>
          <w:szCs w:val="20"/>
        </w:rPr>
        <w:t xml:space="preserve">) Molecular shape of </w:t>
      </w:r>
      <w:r w:rsidR="00473861">
        <w:rPr>
          <w:sz w:val="20"/>
          <w:szCs w:val="20"/>
        </w:rPr>
        <w:t>clathrin</w:t>
      </w:r>
      <w:r w:rsidRPr="00B936B5">
        <w:rPr>
          <w:sz w:val="20"/>
          <w:szCs w:val="20"/>
        </w:rPr>
        <w:t xml:space="preserve"> </w:t>
      </w:r>
      <w:r>
        <w:rPr>
          <w:sz w:val="20"/>
          <w:szCs w:val="20"/>
        </w:rPr>
        <w:t xml:space="preserve"> </w:t>
      </w:r>
      <w:r w:rsidR="00473861">
        <w:rPr>
          <w:sz w:val="20"/>
          <w:szCs w:val="20"/>
        </w:rPr>
        <w:t>C</w:t>
      </w:r>
      <w:r w:rsidRPr="00B936B5">
        <w:rPr>
          <w:sz w:val="20"/>
          <w:szCs w:val="20"/>
        </w:rPr>
        <w:t xml:space="preserve">) </w:t>
      </w:r>
      <w:r w:rsidR="006D3287">
        <w:rPr>
          <w:sz w:val="20"/>
          <w:szCs w:val="20"/>
        </w:rPr>
        <w:t xml:space="preserve">3D </w:t>
      </w:r>
      <w:r w:rsidRPr="00B936B5">
        <w:rPr>
          <w:sz w:val="20"/>
          <w:szCs w:val="20"/>
        </w:rPr>
        <w:t>Shape of a clathrin cage</w:t>
      </w:r>
    </w:p>
    <w:p w:rsidR="00F16D02" w:rsidRPr="00F16D02" w:rsidRDefault="00F16D02" w:rsidP="006D1CA9">
      <w:pPr>
        <w:spacing w:line="240" w:lineRule="auto"/>
        <w:jc w:val="center"/>
      </w:pPr>
      <w:r>
        <w:rPr>
          <w:sz w:val="20"/>
          <w:szCs w:val="20"/>
        </w:rPr>
        <w:t xml:space="preserve">Figure from </w:t>
      </w:r>
      <w:proofErr w:type="spellStart"/>
      <w:r w:rsidRPr="00F16D02">
        <w:rPr>
          <w:sz w:val="20"/>
          <w:szCs w:val="20"/>
        </w:rPr>
        <w:t>Gadkari</w:t>
      </w:r>
      <w:proofErr w:type="spellEnd"/>
      <w:r>
        <w:rPr>
          <w:sz w:val="20"/>
          <w:szCs w:val="20"/>
        </w:rPr>
        <w:t xml:space="preserve"> and</w:t>
      </w:r>
      <w:r w:rsidRPr="00F16D02">
        <w:rPr>
          <w:sz w:val="20"/>
          <w:szCs w:val="20"/>
        </w:rPr>
        <w:t xml:space="preserve"> Srinivasan</w:t>
      </w:r>
      <w:r>
        <w:rPr>
          <w:sz w:val="20"/>
          <w:szCs w:val="20"/>
        </w:rPr>
        <w:t>, 2012</w:t>
      </w:r>
    </w:p>
    <w:p w:rsidR="00B936B5" w:rsidRPr="00B936B5" w:rsidRDefault="00B936B5" w:rsidP="00B936B5">
      <w:r w:rsidRPr="00B936B5">
        <w:t xml:space="preserve"> </w:t>
      </w:r>
    </w:p>
    <w:p w:rsidR="00060B46" w:rsidRDefault="00060B46" w:rsidP="00447453">
      <w:r>
        <w:tab/>
        <w:t>Aside from clathrin, AP2 and CALM are the most abundant proteins in c</w:t>
      </w:r>
      <w:r w:rsidR="00B21755">
        <w:t>lathrin-coated structures (</w:t>
      </w:r>
      <w:proofErr w:type="spellStart"/>
      <w:r w:rsidR="00B21755">
        <w:t>B</w:t>
      </w:r>
      <w:r>
        <w:t>orner</w:t>
      </w:r>
      <w:proofErr w:type="spellEnd"/>
      <w:r w:rsidR="00D565E1">
        <w:t xml:space="preserve"> et al.</w:t>
      </w:r>
      <w:r w:rsidR="00B21755">
        <w:t>, 2012</w:t>
      </w:r>
      <w:r>
        <w:t xml:space="preserve">).  These proteins can bind clathrin </w:t>
      </w:r>
      <w:r w:rsidR="006D3287">
        <w:t>and the membrane simultaneously.  A</w:t>
      </w:r>
      <w:r>
        <w:t xml:space="preserve">s such, they </w:t>
      </w:r>
      <w:proofErr w:type="gramStart"/>
      <w:r>
        <w:t>are called</w:t>
      </w:r>
      <w:proofErr w:type="gramEnd"/>
      <w:r>
        <w:t xml:space="preserve"> adapt</w:t>
      </w:r>
      <w:r w:rsidR="005936AB">
        <w:t>or proteins.  AP2</w:t>
      </w:r>
      <w:r>
        <w:t xml:space="preserve"> will be of particular interest in this work because it, unlike clathrin, only localizes to CME-associated structures</w:t>
      </w:r>
      <w:r w:rsidR="006D1CA9">
        <w:t>, which makes it a better marker of CME</w:t>
      </w:r>
      <w:r>
        <w:t>.  CALM is a less-studied adaptor that</w:t>
      </w:r>
      <w:r w:rsidR="006D1CA9">
        <w:t xml:space="preserve"> additionally functions in curvature generation and sensation. </w:t>
      </w:r>
      <w:r>
        <w:t xml:space="preserve"> </w:t>
      </w:r>
      <w:r w:rsidR="006D1CA9">
        <w:t xml:space="preserve">CALM </w:t>
      </w:r>
      <w:r>
        <w:t>will be the subject of Chapter 5.</w:t>
      </w:r>
    </w:p>
    <w:p w:rsidR="006F13B3" w:rsidRPr="00447453" w:rsidRDefault="006F13B3" w:rsidP="00447453"/>
    <w:p w:rsidR="00A223ED" w:rsidRDefault="00AC2175" w:rsidP="00A223ED">
      <w:pPr>
        <w:pStyle w:val="Heading2"/>
      </w:pPr>
      <w:bookmarkStart w:id="7" w:name="_Toc525222872"/>
      <w:r>
        <w:t>1.3</w:t>
      </w:r>
      <w:r w:rsidR="00A223ED">
        <w:t xml:space="preserve"> Fluorescence Microscopy</w:t>
      </w:r>
      <w:bookmarkEnd w:id="7"/>
    </w:p>
    <w:p w:rsidR="006D3287" w:rsidRDefault="001A272C" w:rsidP="0018411E">
      <w:r>
        <w:t xml:space="preserve">First used by Oscar </w:t>
      </w:r>
      <w:proofErr w:type="spellStart"/>
      <w:r w:rsidRPr="001A272C">
        <w:t>Heimstädt</w:t>
      </w:r>
      <w:proofErr w:type="spellEnd"/>
      <w:r>
        <w:t xml:space="preserve"> in 1911 (</w:t>
      </w:r>
      <w:proofErr w:type="spellStart"/>
      <w:r w:rsidRPr="001A272C">
        <w:t>Heimstädt</w:t>
      </w:r>
      <w:proofErr w:type="spellEnd"/>
      <w:r>
        <w:t xml:space="preserve">, 1911), fluorescence microscopy is an imaging technique wherein fluorescent objects can be visualized by the collection of their longer-wavelength emission light, when subject to a shorter-wavelength source.  </w:t>
      </w:r>
      <w:r w:rsidR="00BD0FC9">
        <w:t xml:space="preserve">Fluorescence microscopy is important to our work because it allows us to track the cellular location and relative numbers of different specific proteins in live cells.  </w:t>
      </w:r>
    </w:p>
    <w:p w:rsidR="00A223ED" w:rsidRDefault="006D3287" w:rsidP="006D3287">
      <w:pPr>
        <w:ind w:firstLine="720"/>
      </w:pPr>
      <w:r>
        <w:lastRenderedPageBreak/>
        <w:t>Because proteins are very</w:t>
      </w:r>
      <w:r w:rsidR="00BD0FC9">
        <w:t xml:space="preserve"> small, light microscopes cannot resolve them directly.  To get around this problem, we give our </w:t>
      </w:r>
      <w:proofErr w:type="spellStart"/>
      <w:r w:rsidR="00BD0FC9">
        <w:t>cells</w:t>
      </w:r>
      <w:proofErr w:type="spellEnd"/>
      <w:r w:rsidR="00BD0FC9">
        <w:t xml:space="preserve"> DNA that allows them </w:t>
      </w:r>
      <w:r w:rsidR="00686860">
        <w:t>to make a version of a CME</w:t>
      </w:r>
      <w:r w:rsidR="005936AB">
        <w:t xml:space="preserve"> protein</w:t>
      </w:r>
      <w:r w:rsidR="00686860">
        <w:t xml:space="preserve"> (generally AP2)</w:t>
      </w:r>
      <w:r w:rsidR="005936AB">
        <w:t xml:space="preserve"> </w:t>
      </w:r>
      <w:r w:rsidR="00BD0FC9">
        <w:t xml:space="preserve">attached to a fluorescent tag.  This way, when we shine a laser with the correct wavelength at a cell, it will </w:t>
      </w:r>
      <w:r w:rsidR="006D1CA9">
        <w:t>emit light</w:t>
      </w:r>
      <w:r w:rsidR="00BD0FC9">
        <w:t xml:space="preserve"> only in the subcellular loc</w:t>
      </w:r>
      <w:r w:rsidR="009E7706">
        <w:t xml:space="preserve">ations where our protein is </w:t>
      </w:r>
      <w:r w:rsidR="006D1CA9">
        <w:t xml:space="preserve">located </w:t>
      </w:r>
      <w:r w:rsidR="009E7706">
        <w:t>(Fig. 1.5</w:t>
      </w:r>
      <w:r w:rsidR="00BD0FC9">
        <w:t>).  For the specific case of AP2</w:t>
      </w:r>
      <w:r w:rsidR="00473861">
        <w:t>-eGFP</w:t>
      </w:r>
      <w:r w:rsidR="00BD0FC9">
        <w:t xml:space="preserve">, </w:t>
      </w:r>
      <w:r w:rsidR="00473861">
        <w:t>fluorescent imaging reveals</w:t>
      </w:r>
      <w:r w:rsidR="00D13DFE">
        <w:t xml:space="preserve"> discrete pun</w:t>
      </w:r>
      <w:r w:rsidR="005936AB">
        <w:t>c</w:t>
      </w:r>
      <w:r w:rsidR="00D13DFE">
        <w:t>ta on the cell membrane co</w:t>
      </w:r>
      <w:r w:rsidR="00686860">
        <w:t>rresponding to CME-related structures</w:t>
      </w:r>
      <w:r w:rsidR="00D13DFE">
        <w:t>.</w:t>
      </w:r>
    </w:p>
    <w:p w:rsidR="009E7706" w:rsidRDefault="009E7706" w:rsidP="008E6CA4">
      <w:pPr>
        <w:pStyle w:val="Caption"/>
      </w:pPr>
      <w:r>
        <w:t xml:space="preserve">Figure </w:t>
      </w:r>
      <w:r w:rsidR="006D1CA9">
        <w:t>1.</w:t>
      </w:r>
      <w:fldSimple w:instr=" SEQ Figure \* ARABIC ">
        <w:r w:rsidR="005C1E65">
          <w:rPr>
            <w:noProof/>
          </w:rPr>
          <w:t>5</w:t>
        </w:r>
      </w:fldSimple>
      <w:r>
        <w:t xml:space="preserve">: Example </w:t>
      </w:r>
      <w:proofErr w:type="spellStart"/>
      <w:r>
        <w:t>Flourescence</w:t>
      </w:r>
      <w:proofErr w:type="spellEnd"/>
      <w:r>
        <w:t xml:space="preserve"> Image</w:t>
      </w:r>
    </w:p>
    <w:p w:rsidR="009E7706" w:rsidRDefault="009E7706" w:rsidP="0018411E">
      <w:r>
        <w:rPr>
          <w:noProof/>
        </w:rPr>
        <w:drawing>
          <wp:inline distT="0" distB="0" distL="0" distR="0">
            <wp:extent cx="5486400" cy="37090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hesis Flourescence.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709035"/>
                    </a:xfrm>
                    <a:prstGeom prst="rect">
                      <a:avLst/>
                    </a:prstGeom>
                  </pic:spPr>
                </pic:pic>
              </a:graphicData>
            </a:graphic>
          </wp:inline>
        </w:drawing>
      </w:r>
    </w:p>
    <w:p w:rsidR="009E7706" w:rsidRDefault="009E7706" w:rsidP="00686860">
      <w:pPr>
        <w:spacing w:line="240" w:lineRule="auto"/>
        <w:jc w:val="center"/>
        <w:rPr>
          <w:sz w:val="20"/>
          <w:szCs w:val="20"/>
        </w:rPr>
      </w:pPr>
      <w:r>
        <w:rPr>
          <w:sz w:val="20"/>
          <w:szCs w:val="20"/>
        </w:rPr>
        <w:t>Example image illustrating clathrin puncta</w:t>
      </w:r>
      <w:r w:rsidR="00686860">
        <w:rPr>
          <w:sz w:val="20"/>
          <w:szCs w:val="20"/>
        </w:rPr>
        <w:t xml:space="preserve"> (marked with AP2-eGFP)</w:t>
      </w:r>
      <w:r>
        <w:rPr>
          <w:sz w:val="20"/>
          <w:szCs w:val="20"/>
        </w:rPr>
        <w:t xml:space="preserve"> marking clathrin-coated pits on the basal membrane</w:t>
      </w:r>
    </w:p>
    <w:p w:rsidR="009E7706" w:rsidRPr="009E7706" w:rsidRDefault="009E7706" w:rsidP="0018411E">
      <w:pPr>
        <w:rPr>
          <w:sz w:val="20"/>
          <w:szCs w:val="20"/>
        </w:rPr>
      </w:pPr>
    </w:p>
    <w:p w:rsidR="00D13DFE" w:rsidRDefault="006D1CA9" w:rsidP="0018411E">
      <w:pPr>
        <w:ind w:firstLine="720"/>
      </w:pPr>
      <w:r>
        <w:lastRenderedPageBreak/>
        <w:t>The single image</w:t>
      </w:r>
      <w:r w:rsidR="00D13DFE">
        <w:t xml:space="preserve"> in </w:t>
      </w:r>
      <w:r w:rsidR="009E7706">
        <w:t>Figure 1.5</w:t>
      </w:r>
      <w:r w:rsidR="00D13DFE">
        <w:t xml:space="preserve"> only contain</w:t>
      </w:r>
      <w:r>
        <w:t>s limited information.  From it</w:t>
      </w:r>
      <w:r w:rsidR="00D13DFE">
        <w:t>, we can only calculate the locations of the various clathrin-coated structures (CCSs) and their intensities.  If we wish to study dynamic quantities such as the time it takes for a clathrin-coated pit to internalize, we must track these puncta over time.</w:t>
      </w:r>
      <w:r w:rsidR="0018411E">
        <w:t xml:space="preserve">  </w:t>
      </w:r>
      <w:r w:rsidR="00D13DFE">
        <w:t xml:space="preserve">To this end, </w:t>
      </w:r>
      <w:r w:rsidR="005936AB">
        <w:t xml:space="preserve">we use previously developed </w:t>
      </w:r>
      <w:r w:rsidR="00D13DFE">
        <w:t>software that uses advanced</w:t>
      </w:r>
      <w:r w:rsidR="0018411E">
        <w:t>, optimized</w:t>
      </w:r>
      <w:r w:rsidR="00D13DFE">
        <w:t xml:space="preserve"> algorithms to </w:t>
      </w:r>
      <w:r w:rsidR="0018411E">
        <w:t>track clathrin-coated structur</w:t>
      </w:r>
      <w:r w:rsidR="00B21755">
        <w:t>es on the plasma membrane (</w:t>
      </w:r>
      <w:proofErr w:type="spellStart"/>
      <w:r w:rsidR="00B21755">
        <w:t>A</w:t>
      </w:r>
      <w:r w:rsidR="0018411E">
        <w:t>guet</w:t>
      </w:r>
      <w:proofErr w:type="spellEnd"/>
      <w:r w:rsidR="00D565E1">
        <w:t xml:space="preserve"> et al.</w:t>
      </w:r>
      <w:r w:rsidR="00B21755">
        <w:t>,</w:t>
      </w:r>
      <w:r w:rsidR="0018411E">
        <w:t xml:space="preserve"> 2013).  </w:t>
      </w:r>
    </w:p>
    <w:p w:rsidR="006F13B3" w:rsidRPr="00D13DFE" w:rsidRDefault="006F13B3" w:rsidP="0018411E">
      <w:pPr>
        <w:ind w:firstLine="720"/>
      </w:pPr>
    </w:p>
    <w:p w:rsidR="00A223ED" w:rsidRDefault="007F457E" w:rsidP="00A223ED">
      <w:pPr>
        <w:pStyle w:val="Heading2"/>
      </w:pPr>
      <w:bookmarkStart w:id="8" w:name="_Toc525222873"/>
      <w:r>
        <w:t>1.4</w:t>
      </w:r>
      <w:r w:rsidR="00A223ED">
        <w:t xml:space="preserve"> The Life of the Average Clathrin-Coated Pit</w:t>
      </w:r>
      <w:bookmarkEnd w:id="8"/>
    </w:p>
    <w:p w:rsidR="0018411E" w:rsidRDefault="00C64B20" w:rsidP="0018411E">
      <w:r>
        <w:t>A typical intensity profile correspon</w:t>
      </w:r>
      <w:r w:rsidR="00DF3DAD">
        <w:t>ding to the clathrin</w:t>
      </w:r>
      <w:r>
        <w:t xml:space="preserve"> content of a clathrin-coated pit over time </w:t>
      </w:r>
      <w:proofErr w:type="gramStart"/>
      <w:r>
        <w:t>is illustrated</w:t>
      </w:r>
      <w:proofErr w:type="gramEnd"/>
      <w:r>
        <w:t xml:space="preserve"> in </w:t>
      </w:r>
      <w:r w:rsidR="00DF3DAD">
        <w:t>Figure 1.6</w:t>
      </w:r>
      <w:r>
        <w:t xml:space="preserve">.  The pit slowly and linearly accumulates clathrin and AP2 over </w:t>
      </w:r>
      <w:r w:rsidR="00DF3DAD">
        <w:t xml:space="preserve">roughly </w:t>
      </w:r>
      <w:r>
        <w:t xml:space="preserve">40 </w:t>
      </w:r>
      <w:r w:rsidR="005936AB">
        <w:t xml:space="preserve">seconds, </w:t>
      </w:r>
      <w:proofErr w:type="gramStart"/>
      <w:r w:rsidR="005936AB">
        <w:t>then</w:t>
      </w:r>
      <w:proofErr w:type="gramEnd"/>
      <w:r w:rsidR="005936AB">
        <w:t xml:space="preserve"> reaches a plateau</w:t>
      </w:r>
      <w:r>
        <w:t xml:space="preserve"> in which dynamin and other proteins must be recruited to perform scission on the neck of the pit.  Once scission is complete, the newly formed vesicle quickly diffuses away and un</w:t>
      </w:r>
      <w:r w:rsidR="00D565E1">
        <w:t>-</w:t>
      </w:r>
      <w:r>
        <w:t>coats, causing a steep decrease in intensity.</w:t>
      </w:r>
    </w:p>
    <w:p w:rsidR="00DF3DAD" w:rsidRDefault="00DF3DAD" w:rsidP="008E6CA4">
      <w:pPr>
        <w:pStyle w:val="Caption"/>
      </w:pPr>
      <w:r>
        <w:lastRenderedPageBreak/>
        <w:t xml:space="preserve">Figure </w:t>
      </w:r>
      <w:r w:rsidR="006F13B3">
        <w:t>1.</w:t>
      </w:r>
      <w:fldSimple w:instr=" SEQ Figure \* ARABIC ">
        <w:r w:rsidR="005C1E65">
          <w:rPr>
            <w:noProof/>
          </w:rPr>
          <w:t>6</w:t>
        </w:r>
      </w:fldSimple>
      <w:r>
        <w:t>: Example Clathrin Recruitment Profile</w:t>
      </w:r>
    </w:p>
    <w:p w:rsidR="00DF3DAD" w:rsidRDefault="00DF3DAD" w:rsidP="00DF3DAD">
      <w:pPr>
        <w:jc w:val="center"/>
      </w:pPr>
      <w:r>
        <w:rPr>
          <w:noProof/>
        </w:rPr>
        <w:drawing>
          <wp:inline distT="0" distB="0" distL="0" distR="0">
            <wp:extent cx="4667415" cy="350056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hesis Clathrin Trace.png"/>
                    <pic:cNvPicPr/>
                  </pic:nvPicPr>
                  <pic:blipFill>
                    <a:blip r:embed="rId32">
                      <a:extLst>
                        <a:ext uri="{28A0092B-C50C-407E-A947-70E740481C1C}">
                          <a14:useLocalDpi xmlns:a14="http://schemas.microsoft.com/office/drawing/2010/main" val="0"/>
                        </a:ext>
                      </a:extLst>
                    </a:blip>
                    <a:stretch>
                      <a:fillRect/>
                    </a:stretch>
                  </pic:blipFill>
                  <pic:spPr>
                    <a:xfrm>
                      <a:off x="0" y="0"/>
                      <a:ext cx="4680981" cy="3510736"/>
                    </a:xfrm>
                    <a:prstGeom prst="rect">
                      <a:avLst/>
                    </a:prstGeom>
                  </pic:spPr>
                </pic:pic>
              </a:graphicData>
            </a:graphic>
          </wp:inline>
        </w:drawing>
      </w:r>
    </w:p>
    <w:p w:rsidR="006B57CE" w:rsidRPr="0018411E" w:rsidRDefault="006B57CE" w:rsidP="00DF3DAD">
      <w:pPr>
        <w:jc w:val="center"/>
      </w:pPr>
    </w:p>
    <w:p w:rsidR="00F528F0" w:rsidRDefault="00A44425" w:rsidP="00F528F0">
      <w:pPr>
        <w:pStyle w:val="Heading2"/>
      </w:pPr>
      <w:bookmarkStart w:id="9" w:name="_Toc525222874"/>
      <w:r>
        <w:t>1.5 Measuring CME dynamics with growth rate histograms</w:t>
      </w:r>
    </w:p>
    <w:p w:rsidR="003C6BAD" w:rsidRDefault="003C6BAD" w:rsidP="003C6BAD">
      <w:r>
        <w:t>The most common method for quantifying CME dynamics is simply measuring the average time it takes pits to appear, gather clathrin, then disappear</w:t>
      </w:r>
      <w:r w:rsidR="00686860">
        <w:t xml:space="preserve">.  </w:t>
      </w:r>
      <w:r>
        <w:t xml:space="preserve">This number </w:t>
      </w:r>
      <w:proofErr w:type="gramStart"/>
      <w:r>
        <w:t>is referred</w:t>
      </w:r>
      <w:proofErr w:type="gramEnd"/>
      <w:r>
        <w:t xml:space="preserve"> to </w:t>
      </w:r>
      <w:r w:rsidR="001A272C">
        <w:t xml:space="preserve">as the pit’s </w:t>
      </w:r>
      <w:r>
        <w:t xml:space="preserve">lifetime.  The lifetime of pits is a useful quantity because </w:t>
      </w:r>
      <w:r w:rsidR="00353DFB">
        <w:t>it changes in response to cell changes</w:t>
      </w:r>
      <w:r w:rsidR="00686860">
        <w:t>,</w:t>
      </w:r>
      <w:r w:rsidR="00353DFB">
        <w:t xml:space="preserve"> such as an i</w:t>
      </w:r>
      <w:r w:rsidR="00686860">
        <w:t>ncrease in membrane tension (</w:t>
      </w:r>
      <w:proofErr w:type="spellStart"/>
      <w:r w:rsidR="00686860">
        <w:t>Boulant</w:t>
      </w:r>
      <w:proofErr w:type="spellEnd"/>
      <w:r w:rsidR="00686860">
        <w:t xml:space="preserve"> et al., 2011</w:t>
      </w:r>
      <w:r w:rsidR="00353DFB">
        <w:t>).  However, lifetime analysis has significan</w:t>
      </w:r>
      <w:r w:rsidR="00410766">
        <w:t>t problems</w:t>
      </w:r>
      <w:r w:rsidR="00353DFB">
        <w:t>.</w:t>
      </w:r>
    </w:p>
    <w:p w:rsidR="008B216D" w:rsidRDefault="008B216D" w:rsidP="003C6BAD">
      <w:r>
        <w:tab/>
        <w:t xml:space="preserve">One simple </w:t>
      </w:r>
      <w:r w:rsidR="00410766">
        <w:t>problem</w:t>
      </w:r>
      <w:r>
        <w:t xml:space="preserve"> is that lifetimes require entire CME events to </w:t>
      </w:r>
      <w:proofErr w:type="gramStart"/>
      <w:r>
        <w:t>be captured</w:t>
      </w:r>
      <w:proofErr w:type="gramEnd"/>
      <w:r>
        <w:t xml:space="preserve"> from start to finish.  Typical fluorescence movies </w:t>
      </w:r>
      <w:r w:rsidR="001A272C">
        <w:t>are</w:t>
      </w:r>
      <w:r>
        <w:t xml:space="preserve"> 5 to 10 minutes</w:t>
      </w:r>
      <w:r w:rsidR="001A272C">
        <w:t xml:space="preserve"> in duration</w:t>
      </w:r>
      <w:r>
        <w:t xml:space="preserve"> because </w:t>
      </w:r>
      <w:r>
        <w:lastRenderedPageBreak/>
        <w:t xml:space="preserve">longer </w:t>
      </w:r>
      <w:r w:rsidR="00686860">
        <w:t>movies result in a</w:t>
      </w:r>
      <w:r>
        <w:t xml:space="preserve"> loss of fluorescence signal due to a process called </w:t>
      </w:r>
      <w:proofErr w:type="spellStart"/>
      <w:r>
        <w:t>photobleaching</w:t>
      </w:r>
      <w:proofErr w:type="spellEnd"/>
      <w:r>
        <w:t xml:space="preserve">.  Typical clathrin-coated pits have lifetimes </w:t>
      </w:r>
      <w:r w:rsidR="001A272C">
        <w:t xml:space="preserve">of </w:t>
      </w:r>
      <w:r>
        <w:t xml:space="preserve">around </w:t>
      </w:r>
      <w:r w:rsidR="00686860">
        <w:t>one minute</w:t>
      </w:r>
      <w:r>
        <w:t xml:space="preserve">, while pits in adverse conditions can have lifetimes of several minutes.  </w:t>
      </w:r>
      <w:proofErr w:type="gramStart"/>
      <w:r>
        <w:t>Combining these two facts,</w:t>
      </w:r>
      <w:proofErr w:type="gramEnd"/>
      <w:r>
        <w:t xml:space="preserve"> </w:t>
      </w:r>
      <w:proofErr w:type="gramStart"/>
      <w:r>
        <w:t>it</w:t>
      </w:r>
      <w:proofErr w:type="gramEnd"/>
      <w:r>
        <w:t xml:space="preserve"> is clear that many pits </w:t>
      </w:r>
      <w:r w:rsidR="001A272C">
        <w:t xml:space="preserve">present </w:t>
      </w:r>
      <w:r>
        <w:t>in our movies will either start before the beginning of the movie or finish after the end of the movie.  We ca</w:t>
      </w:r>
      <w:r w:rsidR="001A272C">
        <w:t>nnot measure the lifetime of the</w:t>
      </w:r>
      <w:r>
        <w:t xml:space="preserve">se pits, so any information we gather about them </w:t>
      </w:r>
      <w:proofErr w:type="gramStart"/>
      <w:r w:rsidR="001A272C">
        <w:t>cannot be used</w:t>
      </w:r>
      <w:proofErr w:type="gramEnd"/>
      <w:r w:rsidR="001A272C">
        <w:t xml:space="preserve"> </w:t>
      </w:r>
      <w:r>
        <w:t xml:space="preserve">in a lifetime analysis.  Furthermore, </w:t>
      </w:r>
      <w:proofErr w:type="gramStart"/>
      <w:r>
        <w:t>longer lived</w:t>
      </w:r>
      <w:proofErr w:type="gramEnd"/>
      <w:r>
        <w:t xml:space="preserve"> pits are more likely to have this problem, so average lifetimes</w:t>
      </w:r>
      <w:r w:rsidR="00410766">
        <w:t xml:space="preserve"> are biased toward shorter lifetimes—especially </w:t>
      </w:r>
      <w:r w:rsidR="00376D27">
        <w:t xml:space="preserve">for times </w:t>
      </w:r>
      <w:r w:rsidR="00410766">
        <w:t>around the ends of the movies.</w:t>
      </w:r>
    </w:p>
    <w:p w:rsidR="00353DFB" w:rsidRDefault="00353DFB" w:rsidP="003C6BAD">
      <w:r>
        <w:tab/>
      </w:r>
      <w:r w:rsidR="00410766">
        <w:t>Another</w:t>
      </w:r>
      <w:r>
        <w:t xml:space="preserve"> </w:t>
      </w:r>
      <w:r w:rsidR="00410766">
        <w:t>problem</w:t>
      </w:r>
      <w:r>
        <w:t xml:space="preserve"> is that, for each pit, this quantity </w:t>
      </w:r>
      <w:r w:rsidR="00376D27">
        <w:t>does not</w:t>
      </w:r>
      <w:r>
        <w:t xml:space="preserve"> give information about a specific point in time:  A pit with lifetime 60 seconds </w:t>
      </w:r>
      <w:r w:rsidR="00376D27">
        <w:t>does not</w:t>
      </w:r>
      <w:r>
        <w:t xml:space="preserve"> tell us anything about the state of the cell at any time during those 60 seconds; it only gives us averaged informatio</w:t>
      </w:r>
      <w:r w:rsidR="001A272C">
        <w:t>n about the entire</w:t>
      </w:r>
      <w:r>
        <w:t xml:space="preserve"> </w:t>
      </w:r>
      <w:proofErr w:type="gramStart"/>
      <w:r>
        <w:t>60 second</w:t>
      </w:r>
      <w:proofErr w:type="gramEnd"/>
      <w:r>
        <w:t xml:space="preserve"> period.  As an example of where this could be a problem, consider t</w:t>
      </w:r>
      <w:r w:rsidR="00324813">
        <w:t>he average lifetime plot in the bottom plot of Figure 1.7</w:t>
      </w:r>
      <w:r w:rsidR="0041778F">
        <w:t xml:space="preserve"> A</w:t>
      </w:r>
      <w:r>
        <w:t xml:space="preserve">.  </w:t>
      </w:r>
      <w:r w:rsidR="008B216D">
        <w:t xml:space="preserve">An instantaneous change in cell state shows a delayed response in lifetime because pits that are nearly complete at the time of the change still have </w:t>
      </w:r>
      <w:r w:rsidR="00376D27">
        <w:t xml:space="preserve">roughly </w:t>
      </w:r>
      <w:r w:rsidR="008B216D">
        <w:t>normal lifetimes, and they must disappear before the average lifetime completely shifts to its final value.</w:t>
      </w:r>
    </w:p>
    <w:p w:rsidR="00376D27" w:rsidRDefault="00376D27" w:rsidP="008E6CA4">
      <w:pPr>
        <w:pStyle w:val="Caption"/>
      </w:pPr>
      <w:r>
        <w:lastRenderedPageBreak/>
        <w:t>Figure 1.7: Lifetime vs Growth rate standard deviation</w:t>
      </w:r>
    </w:p>
    <w:p w:rsidR="00376D27" w:rsidRDefault="00376D27" w:rsidP="00880D22">
      <w:pPr>
        <w:jc w:val="center"/>
      </w:pPr>
      <w:r>
        <w:rPr>
          <w:noProof/>
        </w:rPr>
        <w:drawing>
          <wp:inline distT="0" distB="0" distL="0" distR="0">
            <wp:extent cx="3458058" cy="3016927"/>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hesis Lifetime vs SD.png"/>
                    <pic:cNvPicPr/>
                  </pic:nvPicPr>
                  <pic:blipFill>
                    <a:blip r:embed="rId33">
                      <a:extLst>
                        <a:ext uri="{28A0092B-C50C-407E-A947-70E740481C1C}">
                          <a14:useLocalDpi xmlns:a14="http://schemas.microsoft.com/office/drawing/2010/main" val="0"/>
                        </a:ext>
                      </a:extLst>
                    </a:blip>
                    <a:stretch>
                      <a:fillRect/>
                    </a:stretch>
                  </pic:blipFill>
                  <pic:spPr>
                    <a:xfrm>
                      <a:off x="0" y="0"/>
                      <a:ext cx="3458058" cy="3016927"/>
                    </a:xfrm>
                    <a:prstGeom prst="rect">
                      <a:avLst/>
                    </a:prstGeom>
                  </pic:spPr>
                </pic:pic>
              </a:graphicData>
            </a:graphic>
          </wp:inline>
        </w:drawing>
      </w:r>
    </w:p>
    <w:p w:rsidR="00376D27" w:rsidRDefault="0041778F" w:rsidP="00324813">
      <w:pPr>
        <w:spacing w:line="240" w:lineRule="auto"/>
        <w:rPr>
          <w:sz w:val="20"/>
          <w:szCs w:val="20"/>
        </w:rPr>
      </w:pPr>
      <w:r>
        <w:rPr>
          <w:sz w:val="20"/>
          <w:szCs w:val="20"/>
        </w:rPr>
        <w:t xml:space="preserve">A)  </w:t>
      </w:r>
      <w:r w:rsidR="00376D27" w:rsidRPr="00324813">
        <w:rPr>
          <w:sz w:val="20"/>
          <w:szCs w:val="20"/>
        </w:rPr>
        <w:t>Figure ad</w:t>
      </w:r>
      <w:r w:rsidR="00324813">
        <w:rPr>
          <w:sz w:val="20"/>
          <w:szCs w:val="20"/>
        </w:rPr>
        <w:t>apted from Ferguson et al., 2017</w:t>
      </w:r>
      <w:r w:rsidR="00376D27" w:rsidRPr="00324813">
        <w:rPr>
          <w:sz w:val="20"/>
          <w:szCs w:val="20"/>
        </w:rPr>
        <w:t xml:space="preserve">.  </w:t>
      </w:r>
      <w:r w:rsidR="007519A2">
        <w:rPr>
          <w:sz w:val="20"/>
          <w:szCs w:val="20"/>
        </w:rPr>
        <w:t xml:space="preserve">Vertical dotted lines represent nearly instantaneous squeezing and relaxing of the cell.  </w:t>
      </w:r>
      <w:r w:rsidR="00376D27" w:rsidRPr="00324813">
        <w:rPr>
          <w:sz w:val="20"/>
          <w:szCs w:val="20"/>
        </w:rPr>
        <w:t xml:space="preserve">Top plot:  Growth rate-based quantification of pit dynamics.  Bottom plot:  Lifetime-based quantification of pit dynamics.  Note the sharper response of the growth rate standard deviation upon changes, and the </w:t>
      </w:r>
      <w:r w:rsidR="00324813" w:rsidRPr="00324813">
        <w:rPr>
          <w:sz w:val="20"/>
          <w:szCs w:val="20"/>
        </w:rPr>
        <w:t>artificial reduction in lifetime near the ends of the movie.</w:t>
      </w:r>
      <w:r>
        <w:rPr>
          <w:sz w:val="20"/>
          <w:szCs w:val="20"/>
        </w:rPr>
        <w:t xml:space="preserve">  B)  Figure adapted from Ferguson et al., 2016.  Illustration of growth rate groups in the context of a single trace.  </w:t>
      </w:r>
      <w:r w:rsidR="007519A2">
        <w:rPr>
          <w:sz w:val="20"/>
          <w:szCs w:val="20"/>
        </w:rPr>
        <w:t xml:space="preserve">Colors correspond to histogram bins in C.  </w:t>
      </w:r>
      <w:r>
        <w:rPr>
          <w:sz w:val="20"/>
          <w:szCs w:val="20"/>
        </w:rPr>
        <w:t xml:space="preserve">C)  Figure adapted from Ferguson et al., 2016.  </w:t>
      </w:r>
      <w:proofErr w:type="gramStart"/>
      <w:r>
        <w:rPr>
          <w:sz w:val="20"/>
          <w:szCs w:val="20"/>
        </w:rPr>
        <w:t>Example growth rate distribution</w:t>
      </w:r>
      <w:proofErr w:type="gramEnd"/>
      <w:r>
        <w:rPr>
          <w:sz w:val="20"/>
          <w:szCs w:val="20"/>
        </w:rPr>
        <w:t>.</w:t>
      </w:r>
    </w:p>
    <w:p w:rsidR="00324813" w:rsidRPr="00324813" w:rsidRDefault="00324813" w:rsidP="00324813">
      <w:pPr>
        <w:spacing w:line="240" w:lineRule="auto"/>
        <w:rPr>
          <w:sz w:val="20"/>
          <w:szCs w:val="20"/>
        </w:rPr>
      </w:pPr>
    </w:p>
    <w:p w:rsidR="00410766" w:rsidRDefault="00410766" w:rsidP="003C6BAD">
      <w:r>
        <w:tab/>
        <w:t>To get around problems like these, we developed an alternative analysis ba</w:t>
      </w:r>
      <w:r w:rsidR="00324813">
        <w:t>sed “growth rates” of pits (</w:t>
      </w:r>
      <w:r>
        <w:t>Ferguson</w:t>
      </w:r>
      <w:r w:rsidR="00324813">
        <w:t xml:space="preserve"> et al.,</w:t>
      </w:r>
      <w:r>
        <w:t xml:space="preserve"> 2016).  Here, instead of looking at lifetimes of entire pits, we calculate intensity slopes of each extant pit in each frame.</w:t>
      </w:r>
      <w:r w:rsidR="00EF7621">
        <w:t xml:space="preserve">  As was referred to above, each pit undergoes a clathrin accumulation phase, a plateau phase, and a dissolution phase.  When we bin all growth rates into a histogram, we see a roughly Gaussian distribution</w:t>
      </w:r>
      <w:r w:rsidR="00B640C7">
        <w:t>, with many events near 0 corresponding to the plateau phase, and fewer events in the extreme</w:t>
      </w:r>
      <w:r w:rsidR="007519A2">
        <w:t>ly fast</w:t>
      </w:r>
      <w:r w:rsidR="00B640C7">
        <w:t xml:space="preserve"> accumu</w:t>
      </w:r>
      <w:r w:rsidR="0041778F">
        <w:t>lation or dissolution tails (Fig. 1.7 B, C</w:t>
      </w:r>
      <w:r w:rsidR="00B640C7">
        <w:t>).</w:t>
      </w:r>
    </w:p>
    <w:p w:rsidR="003020F8" w:rsidRDefault="00B640C7" w:rsidP="003C6BAD">
      <w:r>
        <w:lastRenderedPageBreak/>
        <w:tab/>
        <w:t xml:space="preserve">In this visualization, shorter lifetime events will contribute mostly to the tails of the distribution, while longer lifetime events will contribute more to the center.  As such, the standard deviation of the growth rate distribution is a useful measure of the speed of clathrin dynamics.  This measure has the significant advantage over average lifetime that it only relies on a small time-window of data around each time-point (the time required for computing slope—generally 12 seconds).  Therefore, it </w:t>
      </w:r>
      <w:proofErr w:type="gramStart"/>
      <w:r>
        <w:t>is not biased</w:t>
      </w:r>
      <w:proofErr w:type="gramEnd"/>
      <w:r>
        <w:t xml:space="preserve"> near the ends of the movie, and is much less delayed in detec</w:t>
      </w:r>
      <w:r w:rsidR="00324813">
        <w:t>ting sudden dynamic changes</w:t>
      </w:r>
      <w:r w:rsidR="007519A2">
        <w:t xml:space="preserve"> when compared to lifetime analysis</w:t>
      </w:r>
      <w:r w:rsidR="00324813">
        <w:t xml:space="preserve"> (Fig. 1.7</w:t>
      </w:r>
      <w:r w:rsidR="0041778F">
        <w:t xml:space="preserve"> A</w:t>
      </w:r>
      <w:r>
        <w:t xml:space="preserve">).  </w:t>
      </w:r>
      <w:r w:rsidR="003020F8">
        <w:t>Additionally</w:t>
      </w:r>
      <w:r w:rsidR="007519A2">
        <w:t>,</w:t>
      </w:r>
      <w:r w:rsidR="003020F8">
        <w:t xml:space="preserve"> it is less dependent on perfect tracking of events, which can be a major problem in low signal-to-noise experiments.</w:t>
      </w:r>
    </w:p>
    <w:p w:rsidR="00B640C7" w:rsidRDefault="00B640C7" w:rsidP="003020F8">
      <w:pPr>
        <w:ind w:firstLine="720"/>
      </w:pPr>
      <w:r>
        <w:t xml:space="preserve">We introduced this analysis technique in a work in 2016 (Ferguson et al., 2016), and further applications of it will be </w:t>
      </w:r>
      <w:r w:rsidR="003020F8">
        <w:t>introduced in Chapters 3 and 4.</w:t>
      </w:r>
    </w:p>
    <w:p w:rsidR="006B57CE" w:rsidRPr="003C6BAD" w:rsidRDefault="006B57CE" w:rsidP="003020F8">
      <w:pPr>
        <w:ind w:firstLine="720"/>
      </w:pPr>
    </w:p>
    <w:p w:rsidR="00A44425" w:rsidRDefault="00A44425" w:rsidP="00A44425">
      <w:pPr>
        <w:pStyle w:val="Heading2"/>
      </w:pPr>
      <w:r>
        <w:t>1.6 Hie</w:t>
      </w:r>
      <w:r w:rsidR="000F46AE">
        <w:t>rarchical</w:t>
      </w:r>
      <w:r>
        <w:t xml:space="preserve"> Clustering</w:t>
      </w:r>
      <w:r w:rsidR="000F46AE">
        <w:t xml:space="preserve"> and Lifetime-Normalized Trace Averaging</w:t>
      </w:r>
    </w:p>
    <w:p w:rsidR="00912485" w:rsidRDefault="000F46AE" w:rsidP="00912485">
      <w:r>
        <w:t xml:space="preserve">Growth rate analysis is good at quantifying CME dynamics as a single number that varies in time, but the shape of clathrin traces can vary independently of </w:t>
      </w:r>
      <w:r w:rsidR="007519A2">
        <w:t>this measure</w:t>
      </w:r>
      <w:r>
        <w:t>.  The formation, plateau, and dissolution phases all depend on different parameters in different ways</w:t>
      </w:r>
      <w:r w:rsidR="00E950DD">
        <w:t xml:space="preserve"> (</w:t>
      </w:r>
      <w:proofErr w:type="spellStart"/>
      <w:r w:rsidR="00E950DD">
        <w:rPr>
          <w:color w:val="333333"/>
          <w:shd w:val="clear" w:color="auto" w:fill="FEF1D2"/>
        </w:rPr>
        <w:t>Kirchhausen</w:t>
      </w:r>
      <w:proofErr w:type="spellEnd"/>
      <w:r w:rsidR="00E950DD">
        <w:rPr>
          <w:color w:val="333333"/>
          <w:shd w:val="clear" w:color="auto" w:fill="FEF1D2"/>
        </w:rPr>
        <w:t>, 2009</w:t>
      </w:r>
      <w:r w:rsidR="004129FB">
        <w:t>)</w:t>
      </w:r>
      <w:r>
        <w:t xml:space="preserve">.  To probe shape changes in clathrin traces, we </w:t>
      </w:r>
      <w:r w:rsidR="007519A2">
        <w:t>a</w:t>
      </w:r>
      <w:r>
        <w:t xml:space="preserve"> hierarchical clustering</w:t>
      </w:r>
      <w:r w:rsidR="007519A2">
        <w:t xml:space="preserve"> algorithm</w:t>
      </w:r>
      <w:r w:rsidR="004129FB">
        <w:t>.</w:t>
      </w:r>
    </w:p>
    <w:p w:rsidR="004129FB" w:rsidRDefault="004129FB" w:rsidP="00912485">
      <w:r>
        <w:tab/>
      </w:r>
      <w:r w:rsidR="007519A2">
        <w:t xml:space="preserve">The </w:t>
      </w:r>
      <w:r>
        <w:t xml:space="preserve">Hierarchical clustering </w:t>
      </w:r>
      <w:r w:rsidR="007519A2">
        <w:t>algorithm</w:t>
      </w:r>
      <w:r>
        <w:t xml:space="preserve"> </w:t>
      </w:r>
      <w:proofErr w:type="gramStart"/>
      <w:r>
        <w:t>groups</w:t>
      </w:r>
      <w:proofErr w:type="gramEnd"/>
      <w:r>
        <w:t xml:space="preserve"> objects into “clusters” based on the similarity between individual objects.  Briefly, </w:t>
      </w:r>
      <w:proofErr w:type="gramStart"/>
      <w:r>
        <w:t>a collection of objects are</w:t>
      </w:r>
      <w:proofErr w:type="gramEnd"/>
      <w:r>
        <w:t xml:space="preserve"> input, and the most similar two objects (based on some metric) are grouped together and rep</w:t>
      </w:r>
      <w:r w:rsidR="000C579E">
        <w:t xml:space="preserve">laced by an </w:t>
      </w:r>
      <w:r w:rsidR="000C579E">
        <w:lastRenderedPageBreak/>
        <w:t>averaged object (Fig. 1.8</w:t>
      </w:r>
      <w:r>
        <w:t xml:space="preserve">).  This process </w:t>
      </w:r>
      <w:proofErr w:type="gramStart"/>
      <w:r>
        <w:t>is repeated</w:t>
      </w:r>
      <w:proofErr w:type="gramEnd"/>
      <w:r>
        <w:t xml:space="preserve"> until a desired number of clusters is reached.  In our work, we input clathrin traces and use mean squared difference with a penalty term for traces of different length as the similarity metric.  The </w:t>
      </w:r>
      <w:r w:rsidR="007519A2">
        <w:t xml:space="preserve">clusters with the most traces </w:t>
      </w:r>
      <w:r>
        <w:t>are then the most representati</w:t>
      </w:r>
      <w:r w:rsidR="005C1E65">
        <w:t>ve trace shapes in our data (Fig. 1.8</w:t>
      </w:r>
      <w:r>
        <w:t>).</w:t>
      </w:r>
    </w:p>
    <w:p w:rsidR="005C1E65" w:rsidRDefault="005C1E65" w:rsidP="005C1E65">
      <w:pPr>
        <w:pStyle w:val="Caption"/>
      </w:pPr>
      <w:r>
        <w:t>Figure 1.8: Visualization of the hierarchical clustering of CME traces</w:t>
      </w:r>
    </w:p>
    <w:p w:rsidR="005C1E65" w:rsidRDefault="005C1E65" w:rsidP="00912485">
      <w:r>
        <w:rPr>
          <w:noProof/>
        </w:rPr>
        <w:drawing>
          <wp:inline distT="0" distB="0" distL="0" distR="0">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sis Clustering warrows.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5C1E65" w:rsidRDefault="004129FB" w:rsidP="00912485">
      <w:r>
        <w:tab/>
        <w:t xml:space="preserve">Because of the penalty term in our similarity metric, </w:t>
      </w:r>
      <w:r w:rsidR="00B14217">
        <w:t xml:space="preserve">traces tend to </w:t>
      </w:r>
      <w:proofErr w:type="gramStart"/>
      <w:r w:rsidR="00B14217">
        <w:t>be clustered</w:t>
      </w:r>
      <w:proofErr w:type="gramEnd"/>
      <w:r w:rsidR="00B14217">
        <w:t xml:space="preserve"> into groups of roughly equal lifetime.  To isolate the shape independently of lifetime, we apply hierarchical clustering to what we call </w:t>
      </w:r>
      <w:r w:rsidR="007519A2">
        <w:t xml:space="preserve">“lifetime-normalized traces”, that is, </w:t>
      </w:r>
      <w:r w:rsidR="00B14217">
        <w:t>traces interpolated to have a set number of time-po</w:t>
      </w:r>
      <w:r w:rsidR="005C1E65">
        <w:t>ints regardless of lifetime (Fig. 1.9</w:t>
      </w:r>
      <w:r w:rsidR="00B14217">
        <w:t>).</w:t>
      </w:r>
    </w:p>
    <w:p w:rsidR="005C1E65" w:rsidRDefault="005C1E65" w:rsidP="005C1E65">
      <w:pPr>
        <w:pStyle w:val="Caption"/>
      </w:pPr>
      <w:r>
        <w:lastRenderedPageBreak/>
        <w:t>Figure 1.9: Hierarchical clustering with lifetime-normalized traces</w:t>
      </w:r>
    </w:p>
    <w:p w:rsidR="005C1E65" w:rsidRPr="00912485" w:rsidRDefault="005C1E65" w:rsidP="00912485">
      <w:r>
        <w:rPr>
          <w:noProof/>
        </w:rPr>
        <w:drawing>
          <wp:inline distT="0" distB="0" distL="0" distR="0">
            <wp:extent cx="54864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sis Clustering Lifetime Normalized warrows.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912485" w:rsidRDefault="00912485" w:rsidP="00912485">
      <w:pPr>
        <w:ind w:firstLine="720"/>
      </w:pPr>
      <w:r>
        <w:t>We first applied hierarchical clustering to CME traces in a work in 2016 (Ferguson et al., 2016), and it will be used</w:t>
      </w:r>
      <w:r w:rsidR="00E950DD">
        <w:t xml:space="preserve"> again</w:t>
      </w:r>
      <w:r>
        <w:t xml:space="preserve"> in Chapter 5.</w:t>
      </w:r>
    </w:p>
    <w:p w:rsidR="00912485" w:rsidRPr="00912485" w:rsidRDefault="00912485" w:rsidP="00912485"/>
    <w:p w:rsidR="005F09C5" w:rsidRDefault="00912485" w:rsidP="005F09C5">
      <w:pPr>
        <w:pStyle w:val="Heading2"/>
      </w:pPr>
      <w:r>
        <w:t>1.7</w:t>
      </w:r>
      <w:r w:rsidR="005F09C5">
        <w:t xml:space="preserve"> Thesis Overview</w:t>
      </w:r>
      <w:bookmarkEnd w:id="9"/>
    </w:p>
    <w:p w:rsidR="00B01898" w:rsidRPr="00B01898" w:rsidRDefault="00B01898" w:rsidP="00B01898">
      <w:r>
        <w:t xml:space="preserve">This thesis will cover the extent of my study of </w:t>
      </w:r>
      <w:proofErr w:type="gramStart"/>
      <w:r>
        <w:t>clathrin mediated</w:t>
      </w:r>
      <w:proofErr w:type="gramEnd"/>
      <w:r>
        <w:t xml:space="preserve"> endocytosis and how </w:t>
      </w:r>
      <w:r w:rsidR="00003C2B">
        <w:t xml:space="preserve">membrane tension has far-reaching </w:t>
      </w:r>
      <w:r w:rsidR="005936AB">
        <w:t>effects on the machinery thereof</w:t>
      </w:r>
      <w:r w:rsidR="00003C2B">
        <w:t xml:space="preserve">.  </w:t>
      </w:r>
      <w:r w:rsidR="0078501A">
        <w:t xml:space="preserve">Chapter 2 contains a description of current force spectroscopy techniques for measuring membrane tension, and results from our implementation.  </w:t>
      </w:r>
      <w:r w:rsidR="00003C2B">
        <w:t xml:space="preserve">Chapter 3 will describe how </w:t>
      </w:r>
      <w:r w:rsidR="0078501A">
        <w:t xml:space="preserve">artificially </w:t>
      </w:r>
      <w:r w:rsidR="00003C2B">
        <w:t>elevated membrane tension affects CME.  Chapter 4 will explore the link between CME and membrane tension in a more physiological c</w:t>
      </w:r>
      <w:r w:rsidR="0078501A">
        <w:t xml:space="preserve">ontext.  Chapter 5 will explore the </w:t>
      </w:r>
      <w:r w:rsidR="0078501A">
        <w:lastRenderedPageBreak/>
        <w:t xml:space="preserve">relationship between the protein CALM and the cell’s response to membrane </w:t>
      </w:r>
      <w:r w:rsidR="005F264C">
        <w:t>tension</w:t>
      </w:r>
      <w:r w:rsidR="0078501A">
        <w:t>.  Lastly,</w:t>
      </w:r>
      <w:r w:rsidR="00003C2B">
        <w:t xml:space="preserve"> chapter 6 will describe where </w:t>
      </w:r>
      <w:r w:rsidR="005936AB">
        <w:t>future</w:t>
      </w:r>
      <w:r w:rsidR="00003C2B">
        <w:t xml:space="preserve"> work </w:t>
      </w:r>
      <w:r w:rsidR="00DA34BF">
        <w:t>could</w:t>
      </w:r>
      <w:r w:rsidR="005936AB">
        <w:t xml:space="preserve"> continue this study</w:t>
      </w:r>
      <w:r w:rsidR="00003C2B">
        <w:t>.</w:t>
      </w:r>
    </w:p>
    <w:p w:rsidR="00A07E3D" w:rsidRDefault="00A07E3D">
      <w:pPr>
        <w:pStyle w:val="Heading1"/>
      </w:pPr>
      <w:bookmarkStart w:id="10" w:name="_Toc525222875"/>
      <w:r>
        <w:lastRenderedPageBreak/>
        <w:t>Measuring Membrane Tension with Tethers</w:t>
      </w:r>
    </w:p>
    <w:p w:rsidR="00A07E3D" w:rsidRDefault="00A44425" w:rsidP="00A07E3D">
      <w:pPr>
        <w:pStyle w:val="Heading2"/>
      </w:pPr>
      <w:r>
        <w:t xml:space="preserve">2.1 </w:t>
      </w:r>
      <w:r w:rsidR="00A07E3D">
        <w:t>Abstract</w:t>
      </w:r>
    </w:p>
    <w:p w:rsidR="003A15D5" w:rsidRPr="003A15D5" w:rsidRDefault="003A15D5" w:rsidP="003A15D5">
      <w:r>
        <w:t xml:space="preserve">Membrane tension is an important parameter in </w:t>
      </w:r>
      <w:r w:rsidR="004F56F0">
        <w:t xml:space="preserve">cellular </w:t>
      </w:r>
      <w:proofErr w:type="spellStart"/>
      <w:r w:rsidR="004F56F0">
        <w:t>mechano</w:t>
      </w:r>
      <w:proofErr w:type="spellEnd"/>
      <w:r w:rsidR="004F56F0">
        <w:t>-signa</w:t>
      </w:r>
      <w:r>
        <w:t>ling.  It influences many cellular processes, such as vesicle trafficking and cell migration.  The most common method for the measurement of membrane tension is the extrusion of membrane tethe</w:t>
      </w:r>
      <w:r w:rsidR="00CA117D">
        <w:t xml:space="preserve">rs using force spectroscopy </w:t>
      </w:r>
      <w:r>
        <w:t>techniques.  We have assessed the dependence of membrane tension on several experimental treatments using both magnetic and optical tweezers.  We found a decrease in ten</w:t>
      </w:r>
      <w:r w:rsidR="00C249CC">
        <w:t xml:space="preserve">sion during cellular spreading, but </w:t>
      </w:r>
      <w:r>
        <w:t xml:space="preserve">found no significant effect of </w:t>
      </w:r>
      <w:r w:rsidR="00C249CC">
        <w:t>cholesterol depletion</w:t>
      </w:r>
      <w:r w:rsidR="009857C0">
        <w:rPr>
          <w:rFonts w:eastAsiaTheme="minorEastAsia"/>
        </w:rPr>
        <w:t xml:space="preserve"> on tension, and did not observe local differences in membrane tension in </w:t>
      </w:r>
      <w:proofErr w:type="spellStart"/>
      <w:r w:rsidR="009857C0">
        <w:rPr>
          <w:rFonts w:eastAsiaTheme="minorEastAsia"/>
        </w:rPr>
        <w:t>lamellapodial</w:t>
      </w:r>
      <w:proofErr w:type="spellEnd"/>
      <w:r w:rsidR="009857C0">
        <w:rPr>
          <w:rFonts w:eastAsiaTheme="minorEastAsia"/>
        </w:rPr>
        <w:t xml:space="preserve"> structures.</w:t>
      </w:r>
    </w:p>
    <w:p w:rsidR="000E04F8" w:rsidRPr="000E04F8" w:rsidRDefault="000E04F8" w:rsidP="000E04F8"/>
    <w:p w:rsidR="00A07E3D" w:rsidRDefault="00A44425" w:rsidP="00A07E3D">
      <w:pPr>
        <w:pStyle w:val="Heading2"/>
      </w:pPr>
      <w:r>
        <w:t xml:space="preserve">2.2 </w:t>
      </w:r>
      <w:r w:rsidR="00A07E3D">
        <w:t>Introduction</w:t>
      </w:r>
    </w:p>
    <w:p w:rsidR="007D41EB" w:rsidRDefault="007D41EB" w:rsidP="007D41EB">
      <w:r>
        <w:t>In addition to chemical signals, cells respond to physical signals from their environment.</w:t>
      </w:r>
      <w:r w:rsidR="00670CDF">
        <w:t xml:space="preserve">  When stretched, the cell membrane responds like a spring by resisting increases in area with a force proportional to the amount its area has been increased.  In most cells, the stretch </w:t>
      </w:r>
      <w:proofErr w:type="gramStart"/>
      <w:r w:rsidR="00670CDF">
        <w:t>is additionally resisted</w:t>
      </w:r>
      <w:proofErr w:type="gramEnd"/>
      <w:r w:rsidR="00670CDF">
        <w:t xml:space="preserve"> by the underlying cytos</w:t>
      </w:r>
      <w:r w:rsidR="00C249CC">
        <w:t>keleton.  The sum of these two resistances to stretch</w:t>
      </w:r>
      <w:r w:rsidR="00670CDF">
        <w:t xml:space="preserve"> defines a value called membrane tension</w:t>
      </w:r>
      <w:r w:rsidR="00D715CA">
        <w:t>, typic</w:t>
      </w:r>
      <w:r w:rsidR="00751611">
        <w:t xml:space="preserve">ally measured in units of </w:t>
      </w:r>
      <w:proofErr w:type="spellStart"/>
      <w:r w:rsidR="00751611">
        <w:t>pN</w:t>
      </w:r>
      <w:proofErr w:type="spellEnd"/>
      <w:r w:rsidR="00751611">
        <w:t>/um, which</w:t>
      </w:r>
      <w:r w:rsidR="0016739E">
        <w:t xml:space="preserve"> </w:t>
      </w:r>
      <w:r w:rsidR="00751611">
        <w:t xml:space="preserve">is </w:t>
      </w:r>
      <w:r w:rsidR="00C249CC">
        <w:t xml:space="preserve">perhaps </w:t>
      </w:r>
      <w:r w:rsidR="0016739E">
        <w:t xml:space="preserve">the simplest example of a mechanical property that responds to </w:t>
      </w:r>
      <w:r w:rsidR="00751611">
        <w:t>the extracellular environment.</w:t>
      </w:r>
      <w:r w:rsidR="0016739E">
        <w:t xml:space="preserve"> </w:t>
      </w:r>
    </w:p>
    <w:p w:rsidR="00D715CA" w:rsidRDefault="00D715CA" w:rsidP="007D41EB">
      <w:r>
        <w:lastRenderedPageBreak/>
        <w:tab/>
        <w:t xml:space="preserve">Membrane tension effects several cellular processes.  </w:t>
      </w:r>
      <w:r w:rsidR="00C249CC">
        <w:t>Mechanosensitive</w:t>
      </w:r>
      <w:r>
        <w:t xml:space="preserve"> ion channels are more likely to </w:t>
      </w:r>
      <w:proofErr w:type="gramStart"/>
      <w:r>
        <w:t>b</w:t>
      </w:r>
      <w:r w:rsidR="00CA117D">
        <w:t>e opened</w:t>
      </w:r>
      <w:proofErr w:type="gramEnd"/>
      <w:r w:rsidR="00CA117D">
        <w:t xml:space="preserve"> under high tension (</w:t>
      </w:r>
      <w:proofErr w:type="spellStart"/>
      <w:r w:rsidR="00CA117D">
        <w:t>Sukharev</w:t>
      </w:r>
      <w:proofErr w:type="spellEnd"/>
      <w:r w:rsidR="00CA117D">
        <w:t>, 1999</w:t>
      </w:r>
      <w:r>
        <w:t xml:space="preserve">).  Membrane tension </w:t>
      </w:r>
      <w:proofErr w:type="gramStart"/>
      <w:r>
        <w:t>has also been shown</w:t>
      </w:r>
      <w:proofErr w:type="gramEnd"/>
      <w:r>
        <w:t xml:space="preserve"> to affect cell m</w:t>
      </w:r>
      <w:r w:rsidR="00217B45">
        <w:t>igration</w:t>
      </w:r>
      <w:r w:rsidR="009B378C">
        <w:t xml:space="preserve"> and spreading</w:t>
      </w:r>
      <w:r w:rsidR="00217B45">
        <w:t xml:space="preserve"> by impeding the actin force that pushes the cell </w:t>
      </w:r>
      <w:r w:rsidR="00197081">
        <w:t xml:space="preserve">edge </w:t>
      </w:r>
      <w:r w:rsidR="00217B45">
        <w:t>forward (</w:t>
      </w:r>
      <w:proofErr w:type="spellStart"/>
      <w:r w:rsidR="009B378C">
        <w:t>Diz</w:t>
      </w:r>
      <w:proofErr w:type="spellEnd"/>
      <w:r w:rsidR="009B378C">
        <w:t>-Munoz et al., 2013</w:t>
      </w:r>
      <w:r w:rsidR="00000070">
        <w:t xml:space="preserve">; </w:t>
      </w:r>
      <w:proofErr w:type="spellStart"/>
      <w:r w:rsidR="00000070">
        <w:t>Raucher</w:t>
      </w:r>
      <w:proofErr w:type="spellEnd"/>
      <w:r w:rsidR="00000070">
        <w:t xml:space="preserve"> and Sheetz, 2000</w:t>
      </w:r>
      <w:r w:rsidR="00217B45">
        <w:t xml:space="preserve">).  Furthermore, tension affects both endocytosis and exocytosis rates in a feedback loop that allows the cell to add or subtract membrane from its surface, thus regulating its </w:t>
      </w:r>
      <w:r w:rsidR="00E32507">
        <w:t>own tension (Apodaca, 2002</w:t>
      </w:r>
      <w:r w:rsidR="00E77A22">
        <w:t xml:space="preserve">; </w:t>
      </w:r>
      <w:proofErr w:type="spellStart"/>
      <w:r w:rsidR="00E77A22">
        <w:t>Boulant</w:t>
      </w:r>
      <w:proofErr w:type="spellEnd"/>
      <w:r w:rsidR="00E77A22">
        <w:t xml:space="preserve"> et al., </w:t>
      </w:r>
      <w:proofErr w:type="gramStart"/>
      <w:r w:rsidR="00E77A22">
        <w:t>2011 ;</w:t>
      </w:r>
      <w:proofErr w:type="gramEnd"/>
      <w:r w:rsidR="00E77A22">
        <w:t xml:space="preserve"> </w:t>
      </w:r>
      <w:proofErr w:type="spellStart"/>
      <w:r w:rsidR="00E77A22">
        <w:t>Irajizad</w:t>
      </w:r>
      <w:proofErr w:type="spellEnd"/>
      <w:r w:rsidR="00E77A22">
        <w:t xml:space="preserve"> et al., 2017</w:t>
      </w:r>
      <w:r w:rsidR="00217B45">
        <w:t>).</w:t>
      </w:r>
    </w:p>
    <w:p w:rsidR="00197081" w:rsidRDefault="00197081" w:rsidP="007D41EB">
      <w:r>
        <w:tab/>
        <w:t>Previously</w:t>
      </w:r>
      <w:r w:rsidR="00292804">
        <w:t>,</w:t>
      </w:r>
      <w:r>
        <w:t xml:space="preserve"> </w:t>
      </w:r>
      <w:r w:rsidR="00000070">
        <w:t xml:space="preserve">tether </w:t>
      </w:r>
      <w:r w:rsidR="00FE3A0E">
        <w:t xml:space="preserve">experiments have shown </w:t>
      </w:r>
      <w:r w:rsidR="00000070">
        <w:t>that membrane tension is elevated due to swelling caused by hypo</w:t>
      </w:r>
      <w:r w:rsidR="00FE3A0E">
        <w:t>-</w:t>
      </w:r>
      <w:r w:rsidR="00000070">
        <w:t>osmotic shock (</w:t>
      </w:r>
      <w:proofErr w:type="spellStart"/>
      <w:r w:rsidR="00000070">
        <w:t>Raucher</w:t>
      </w:r>
      <w:proofErr w:type="spellEnd"/>
      <w:r w:rsidR="00000070">
        <w:t xml:space="preserve"> and Sheetz, 2000).  </w:t>
      </w:r>
      <w:r w:rsidR="005C6873">
        <w:t xml:space="preserve">Tension </w:t>
      </w:r>
      <w:proofErr w:type="gramStart"/>
      <w:r w:rsidR="005C6873">
        <w:t>has also been observed</w:t>
      </w:r>
      <w:proofErr w:type="gramEnd"/>
      <w:r w:rsidR="005C6873">
        <w:t xml:space="preserve"> to change during cell spreading </w:t>
      </w:r>
      <w:r w:rsidR="00FE3A0E">
        <w:t xml:space="preserve">(Gauthier et al., 2009).  </w:t>
      </w:r>
      <w:r>
        <w:t xml:space="preserve">Additionally, it </w:t>
      </w:r>
      <w:proofErr w:type="gramStart"/>
      <w:r>
        <w:t>has been shown</w:t>
      </w:r>
      <w:proofErr w:type="gramEnd"/>
      <w:r>
        <w:t xml:space="preserve"> that membrane tension can vary between different sides of migrating cells (</w:t>
      </w:r>
      <w:proofErr w:type="spellStart"/>
      <w:r>
        <w:t>Lieber</w:t>
      </w:r>
      <w:proofErr w:type="spellEnd"/>
      <w:r>
        <w:t xml:space="preserve"> et al., 2015).</w:t>
      </w:r>
      <w:r w:rsidR="009867F0">
        <w:t xml:space="preserve">  We seek to add to these results by testing the effect of other treatments on membrane tension</w:t>
      </w:r>
    </w:p>
    <w:p w:rsidR="009867F0" w:rsidRPr="007D41EB" w:rsidRDefault="009867F0" w:rsidP="007D41EB">
      <w:r>
        <w:t>(</w:t>
      </w:r>
      <w:proofErr w:type="spellStart"/>
      <w:proofErr w:type="gramStart"/>
      <w:r>
        <w:t>resvise</w:t>
      </w:r>
      <w:proofErr w:type="spellEnd"/>
      <w:proofErr w:type="gramEnd"/>
      <w:r>
        <w:t>)</w:t>
      </w:r>
    </w:p>
    <w:p w:rsidR="00F528F0" w:rsidRPr="00F528F0" w:rsidRDefault="00F528F0" w:rsidP="00F528F0"/>
    <w:p w:rsidR="00F528F0" w:rsidRDefault="00A44425" w:rsidP="00F528F0">
      <w:pPr>
        <w:pStyle w:val="Heading3"/>
      </w:pPr>
      <w:r>
        <w:t xml:space="preserve">2.2.1 </w:t>
      </w:r>
      <w:r w:rsidR="00F528F0">
        <w:t>Tether extrusion</w:t>
      </w:r>
    </w:p>
    <w:p w:rsidR="007D41EB" w:rsidRDefault="007D41EB" w:rsidP="007D41EB">
      <w:r>
        <w:t>The state-of-the-art method for the direct measurement of cellular membrane tension</w:t>
      </w:r>
      <w:r w:rsidR="001526B1">
        <w:t xml:space="preserve"> is the extrus</w:t>
      </w:r>
      <w:r>
        <w:t>ion of membrane tethers.  This method involves three steps</w:t>
      </w:r>
      <w:r w:rsidR="00DE135B">
        <w:t xml:space="preserve"> (Fig</w:t>
      </w:r>
      <w:r w:rsidR="009867F0">
        <w:t>. 2.1</w:t>
      </w:r>
      <w:r w:rsidR="00DE135B">
        <w:t>)</w:t>
      </w:r>
      <w:r>
        <w:t xml:space="preserve">: 1) </w:t>
      </w:r>
      <w:proofErr w:type="gramStart"/>
      <w:r>
        <w:t>The</w:t>
      </w:r>
      <w:proofErr w:type="gramEnd"/>
      <w:r>
        <w:t xml:space="preserve"> a</w:t>
      </w:r>
      <w:r w:rsidR="00DE135B">
        <w:t>ttachment of a small implement--</w:t>
      </w:r>
      <w:r>
        <w:t>usually a micron-sized bead—to the surface of the cell</w:t>
      </w:r>
      <w:r w:rsidR="00DE135B">
        <w:t xml:space="preserve"> through brief contact</w:t>
      </w:r>
      <w:r>
        <w:t xml:space="preserve">.  2) Force application to the implement </w:t>
      </w:r>
      <w:r w:rsidR="00E974B9">
        <w:t xml:space="preserve">in the direction away from the cell membrane </w:t>
      </w:r>
      <w:r>
        <w:t xml:space="preserve">to extend a </w:t>
      </w:r>
      <w:r w:rsidR="00E974B9">
        <w:t xml:space="preserve">tube of membrane between the cell and the implement, </w:t>
      </w:r>
      <w:r w:rsidR="00E974B9">
        <w:lastRenderedPageBreak/>
        <w:t>commonly referred to as a “tether”.  3) Measurement of the force required to hold the tether in place.</w:t>
      </w:r>
    </w:p>
    <w:p w:rsidR="00583443" w:rsidRPr="007F5A25" w:rsidRDefault="00DE135B" w:rsidP="008E6CA4">
      <w:pPr>
        <w:pStyle w:val="Caption"/>
      </w:pPr>
      <w:r w:rsidRPr="007F5A25">
        <w:t xml:space="preserve">Figure </w:t>
      </w:r>
      <w:r w:rsidR="00583443" w:rsidRPr="007F5A25">
        <w:t>2.1: Tether extrusion cartoon</w:t>
      </w:r>
    </w:p>
    <w:p w:rsidR="00DE135B" w:rsidRDefault="00DE135B" w:rsidP="008E6CA4">
      <w:pPr>
        <w:pStyle w:val="Caption"/>
      </w:pPr>
      <w:r>
        <w:rPr>
          <w:noProof/>
        </w:rPr>
        <w:drawing>
          <wp:inline distT="0" distB="0" distL="0" distR="0">
            <wp:extent cx="5172797" cy="1476581"/>
            <wp:effectExtent l="0" t="0" r="889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sis tether cartoon.png"/>
                    <pic:cNvPicPr/>
                  </pic:nvPicPr>
                  <pic:blipFill>
                    <a:blip r:embed="rId36">
                      <a:extLst>
                        <a:ext uri="{28A0092B-C50C-407E-A947-70E740481C1C}">
                          <a14:useLocalDpi xmlns:a14="http://schemas.microsoft.com/office/drawing/2010/main" val="0"/>
                        </a:ext>
                      </a:extLst>
                    </a:blip>
                    <a:stretch>
                      <a:fillRect/>
                    </a:stretch>
                  </pic:blipFill>
                  <pic:spPr>
                    <a:xfrm>
                      <a:off x="0" y="0"/>
                      <a:ext cx="5172797" cy="1476581"/>
                    </a:xfrm>
                    <a:prstGeom prst="rect">
                      <a:avLst/>
                    </a:prstGeom>
                  </pic:spPr>
                </pic:pic>
              </a:graphicData>
            </a:graphic>
          </wp:inline>
        </w:drawing>
      </w:r>
    </w:p>
    <w:p w:rsidR="00DE135B" w:rsidRPr="00DE135B" w:rsidRDefault="00DE135B" w:rsidP="007D41EB">
      <w:pPr>
        <w:rPr>
          <w:sz w:val="20"/>
          <w:szCs w:val="20"/>
        </w:rPr>
      </w:pPr>
      <w:r w:rsidRPr="00DE135B">
        <w:rPr>
          <w:sz w:val="20"/>
          <w:szCs w:val="20"/>
        </w:rPr>
        <w:t xml:space="preserve">Figure from </w:t>
      </w:r>
      <w:proofErr w:type="spellStart"/>
      <w:r w:rsidRPr="00DE135B">
        <w:rPr>
          <w:sz w:val="20"/>
          <w:szCs w:val="20"/>
        </w:rPr>
        <w:t>Diz</w:t>
      </w:r>
      <w:proofErr w:type="spellEnd"/>
      <w:r w:rsidRPr="00DE135B">
        <w:rPr>
          <w:sz w:val="20"/>
          <w:szCs w:val="20"/>
        </w:rPr>
        <w:t>-Munoz et al., 2010</w:t>
      </w:r>
    </w:p>
    <w:p w:rsidR="00E974B9" w:rsidRDefault="00E974B9" w:rsidP="007D41EB">
      <w:r>
        <w:tab/>
        <w:t>The calculation of the membrane tension from this measurement re</w:t>
      </w:r>
      <w:r w:rsidR="003C156D">
        <w:t>lies on</w:t>
      </w:r>
      <w:r w:rsidR="009867F0">
        <w:t xml:space="preserve"> the theoretical conversion between</w:t>
      </w:r>
      <w:r w:rsidR="00B911AB">
        <w:t xml:space="preserve"> </w:t>
      </w:r>
      <w:r w:rsidR="009867F0">
        <w:t>tether force (</w:t>
      </w:r>
      <m:oMath>
        <m:r>
          <w:rPr>
            <w:rFonts w:ascii="Cambria Math" w:hAnsi="Cambria Math"/>
          </w:rPr>
          <m:t>F</m:t>
        </m:r>
      </m:oMath>
      <w:r w:rsidR="009867F0">
        <w:rPr>
          <w:rFonts w:eastAsiaTheme="minorEastAsia"/>
        </w:rPr>
        <w:t>) to membrane tension (</w:t>
      </w:r>
      <m:oMath>
        <m:r>
          <w:rPr>
            <w:rFonts w:ascii="Cambria Math" w:eastAsiaTheme="minorEastAsia" w:hAnsi="Cambria Math"/>
          </w:rPr>
          <m:t>T</m:t>
        </m:r>
      </m:oMath>
      <w:r w:rsidR="009867F0">
        <w:rPr>
          <w:rFonts w:eastAsiaTheme="minorEastAsia"/>
        </w:rPr>
        <w:t>)</w:t>
      </w:r>
      <w:proofErr w:type="gramStart"/>
      <w:r w:rsidR="009867F0">
        <w:rPr>
          <w:rFonts w:eastAsiaTheme="minorEastAsia"/>
        </w:rPr>
        <w:t>:</w:t>
      </w:r>
      <w:r w:rsidR="009867F0">
        <w:t xml:space="preserve">                     </w:t>
      </w:r>
      <w:r w:rsidR="003C156D">
        <w:t xml:space="preserve"> </w:t>
      </w:r>
      <m:oMath>
        <m:r>
          <w:rPr>
            <w:rFonts w:ascii="Cambria Math" w:hAnsi="Cambria Math"/>
          </w:rPr>
          <m:t>T=</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oMath>
      <w:r w:rsidR="009867F0">
        <w:rPr>
          <w:rFonts w:eastAsiaTheme="minorEastAsia"/>
        </w:rPr>
        <w:t>,</w:t>
      </w:r>
      <w:proofErr w:type="gramEnd"/>
      <w:r w:rsidR="009867F0">
        <w:rPr>
          <w:rFonts w:eastAsiaTheme="minorEastAsia"/>
        </w:rPr>
        <w:t xml:space="preserve"> </w:t>
      </w:r>
      <w:r w:rsidR="00B911AB">
        <w:rPr>
          <w:rFonts w:eastAsiaTheme="minorEastAsia"/>
        </w:rPr>
        <w:t xml:space="preserve">which </w:t>
      </w:r>
      <w:r w:rsidR="003C156D">
        <w:t>can be derived from the Helfrich free</w:t>
      </w:r>
      <w:r w:rsidR="004903E2">
        <w:t xml:space="preserve"> energy of a lipid bilayer (</w:t>
      </w:r>
      <w:r w:rsidR="003C156D">
        <w:t>Helfrich</w:t>
      </w:r>
      <w:r w:rsidR="004903E2">
        <w:t>, 1973</w:t>
      </w:r>
      <w:r w:rsidR="003C156D">
        <w:t>) (derived in methods).  The constant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3C156D">
        <w:t xml:space="preserve">) in this equation is the bending modulus of the </w:t>
      </w:r>
      <w:r w:rsidR="00B911AB">
        <w:t>membrane, which</w:t>
      </w:r>
      <w:r w:rsidR="003C156D">
        <w:t xml:space="preserve"> can be calculated from tether pulling experiments where the radius </w:t>
      </w:r>
      <w:r w:rsidR="00A4652E">
        <w:t xml:space="preserve">of the tether can be measured.  </w:t>
      </w:r>
      <w:r w:rsidR="009867F0">
        <w:t>We use</w:t>
      </w:r>
      <w:r w:rsidR="003C156D">
        <w:t xml:space="preserve"> the value </w:t>
      </w:r>
      <w:proofErr w:type="gramStart"/>
      <w:r w:rsidR="005C44D6" w:rsidRPr="00A7325F">
        <w:t xml:space="preserve">0.27 </w:t>
      </w:r>
      <w:proofErr w:type="spellStart"/>
      <w:r w:rsidR="005C44D6" w:rsidRPr="00A7325F">
        <w:t>pN</w:t>
      </w:r>
      <w:proofErr w:type="spellEnd"/>
      <w:proofErr w:type="gramEnd"/>
      <w:r w:rsidR="005C44D6" w:rsidRPr="00A7325F">
        <w:t xml:space="preserve"> µm </w:t>
      </w:r>
      <w:r w:rsidR="005C44D6">
        <w:t xml:space="preserve">taken from </w:t>
      </w:r>
      <w:proofErr w:type="spellStart"/>
      <w:r w:rsidR="005C44D6">
        <w:t>Hochmuth</w:t>
      </w:r>
      <w:proofErr w:type="spellEnd"/>
      <w:r w:rsidR="005C44D6">
        <w:t xml:space="preserve"> et al. (</w:t>
      </w:r>
      <w:proofErr w:type="spellStart"/>
      <w:r w:rsidR="005C44D6">
        <w:t>Hochmuth</w:t>
      </w:r>
      <w:proofErr w:type="spellEnd"/>
      <w:r w:rsidR="005C44D6">
        <w:t xml:space="preserve"> et al., 1996).</w:t>
      </w:r>
      <w:r w:rsidR="00A4652E">
        <w:t xml:space="preserve">  Due to the monotonic relationship between tether force and area, and the uncertainty of the exact value for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A4652E">
        <w:rPr>
          <w:rFonts w:eastAsiaTheme="minorEastAsia"/>
        </w:rPr>
        <w:t xml:space="preserve"> for individual cells</w:t>
      </w:r>
      <w:r w:rsidR="009867F0">
        <w:t>, we generally compare</w:t>
      </w:r>
      <w:r w:rsidR="00A4652E">
        <w:t xml:space="preserve"> tether forces instead of tensions, as is common practice (</w:t>
      </w:r>
      <w:proofErr w:type="spellStart"/>
      <w:r w:rsidR="00A4652E">
        <w:t>Diz</w:t>
      </w:r>
      <w:proofErr w:type="spellEnd"/>
      <w:r w:rsidR="00A4652E">
        <w:t>-Munoz et al., 2013).</w:t>
      </w:r>
    </w:p>
    <w:p w:rsidR="00A92BF3" w:rsidRPr="007D41EB" w:rsidRDefault="00A92BF3" w:rsidP="007D41EB"/>
    <w:p w:rsidR="00A07E3D" w:rsidRDefault="00A44425" w:rsidP="00A07E3D">
      <w:pPr>
        <w:pStyle w:val="Heading3"/>
      </w:pPr>
      <w:r>
        <w:lastRenderedPageBreak/>
        <w:t xml:space="preserve">2.2.2 </w:t>
      </w:r>
      <w:r w:rsidR="00A07E3D">
        <w:t>Magnetic Tweezers</w:t>
      </w:r>
    </w:p>
    <w:p w:rsidR="009B4356" w:rsidRDefault="009B4356" w:rsidP="009B4356">
      <w:r>
        <w:t>Perhaps the experimentally simplest way of extruding membrane tethers is the magnetic tweezer.  First applied in</w:t>
      </w:r>
      <w:r w:rsidR="004903E2">
        <w:t xml:space="preserve"> </w:t>
      </w:r>
      <w:r>
        <w:t>1950 by</w:t>
      </w:r>
      <w:r w:rsidR="004903E2">
        <w:t xml:space="preserve"> Crick and Hughes (Crick and Hughes, 1950</w:t>
      </w:r>
      <w:r>
        <w:t>), these simply use an applied magnetic field gradient to apply forces or torques to microscopic magnetic beads.  Our setup, assembled by Ale</w:t>
      </w:r>
      <w:r w:rsidR="00A557DC">
        <w:t xml:space="preserve">x Mooney, </w:t>
      </w:r>
      <w:proofErr w:type="gramStart"/>
      <w:r w:rsidR="00A557DC">
        <w:t>is illustrated</w:t>
      </w:r>
      <w:proofErr w:type="gramEnd"/>
      <w:r w:rsidR="00A557DC">
        <w:t xml:space="preserve"> in (Fig. 2.2</w:t>
      </w:r>
      <w:r>
        <w:t>).</w:t>
      </w:r>
      <w:r w:rsidR="00ED2EF2">
        <w:t xml:space="preserve">  Briefly, two </w:t>
      </w:r>
      <w:proofErr w:type="gramStart"/>
      <w:r w:rsidR="00ED2EF2">
        <w:t>neodymium iron cobalt magnets</w:t>
      </w:r>
      <w:proofErr w:type="gramEnd"/>
      <w:r w:rsidR="00ED2EF2">
        <w:t xml:space="preserve"> are suspended above a flow-cell such that a force is applied to the beads in the direction perpendicular to the coverslip.  The magnets </w:t>
      </w:r>
      <w:proofErr w:type="gramStart"/>
      <w:r w:rsidR="00ED2EF2">
        <w:t>are controlled</w:t>
      </w:r>
      <w:proofErr w:type="gramEnd"/>
      <w:r w:rsidR="00ED2EF2">
        <w:t xml:space="preserve"> by a stepper motor</w:t>
      </w:r>
      <w:r w:rsidR="00683793">
        <w:t xml:space="preserve">, which can raise and lower the magnets, thus decreasing or increasing the applied force.  The force exerted on </w:t>
      </w:r>
      <w:proofErr w:type="gramStart"/>
      <w:r w:rsidR="00683793">
        <w:t>3</w:t>
      </w:r>
      <w:proofErr w:type="gramEnd"/>
      <w:r w:rsidR="00683793">
        <w:t xml:space="preserve"> um </w:t>
      </w:r>
      <w:proofErr w:type="spellStart"/>
      <w:r w:rsidR="00683793">
        <w:t>superparametric</w:t>
      </w:r>
      <w:proofErr w:type="spellEnd"/>
      <w:r w:rsidR="00683793">
        <w:t xml:space="preserve"> </w:t>
      </w:r>
      <w:proofErr w:type="spellStart"/>
      <w:r w:rsidR="00683793">
        <w:t>dynabeads</w:t>
      </w:r>
      <w:proofErr w:type="spellEnd"/>
      <w:r w:rsidR="00683793">
        <w:t xml:space="preserve"> for each magnet height was previously measured </w:t>
      </w:r>
      <w:r w:rsidR="00EA7A8E">
        <w:t>using Brownian fluctuations of beads attached to DNA tethers (</w:t>
      </w:r>
      <w:r w:rsidR="004903E2">
        <w:t>Simon, 2012</w:t>
      </w:r>
      <w:r w:rsidR="00EA7A8E">
        <w:t>).</w:t>
      </w:r>
      <w:r w:rsidR="00683793">
        <w:t xml:space="preserve"> </w:t>
      </w:r>
      <w:r w:rsidR="00325194">
        <w:t xml:space="preserve"> The surface of the flow cell </w:t>
      </w:r>
      <w:proofErr w:type="gramStart"/>
      <w:r w:rsidR="00325194">
        <w:t>was imaged</w:t>
      </w:r>
      <w:proofErr w:type="gramEnd"/>
      <w:r w:rsidR="00325194">
        <w:t xml:space="preserve"> with a CCD camera so that the effect of the magnet could be observed, and the position of the beads was monitored in real time using a custom-built </w:t>
      </w:r>
      <w:proofErr w:type="spellStart"/>
      <w:r w:rsidR="00325194">
        <w:t>LabView</w:t>
      </w:r>
      <w:proofErr w:type="spellEnd"/>
      <w:r w:rsidR="00325194">
        <w:t xml:space="preserve"> program.</w:t>
      </w:r>
    </w:p>
    <w:p w:rsidR="009867F0" w:rsidRDefault="009867F0" w:rsidP="009B4356"/>
    <w:p w:rsidR="00A92BF3" w:rsidRDefault="00A92BF3" w:rsidP="008E6CA4">
      <w:pPr>
        <w:pStyle w:val="Caption"/>
      </w:pPr>
      <w:r>
        <w:lastRenderedPageBreak/>
        <w:t xml:space="preserve">Figure </w:t>
      </w:r>
      <w:r w:rsidR="008E6CA4">
        <w:t>2.2:  Magnetic tweezers</w:t>
      </w:r>
    </w:p>
    <w:p w:rsidR="00A92BF3" w:rsidRDefault="00A92BF3" w:rsidP="00880D22">
      <w:pPr>
        <w:jc w:val="center"/>
      </w:pPr>
      <w:r>
        <w:rPr>
          <w:noProof/>
        </w:rPr>
        <w:drawing>
          <wp:inline distT="0" distB="0" distL="0" distR="0">
            <wp:extent cx="3087348" cy="32398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agnetic Tweezers Marek Simon.png"/>
                    <pic:cNvPicPr/>
                  </pic:nvPicPr>
                  <pic:blipFill>
                    <a:blip r:embed="rId37">
                      <a:extLst>
                        <a:ext uri="{28A0092B-C50C-407E-A947-70E740481C1C}">
                          <a14:useLocalDpi xmlns:a14="http://schemas.microsoft.com/office/drawing/2010/main" val="0"/>
                        </a:ext>
                      </a:extLst>
                    </a:blip>
                    <a:stretch>
                      <a:fillRect/>
                    </a:stretch>
                  </pic:blipFill>
                  <pic:spPr>
                    <a:xfrm>
                      <a:off x="0" y="0"/>
                      <a:ext cx="3087348" cy="3239810"/>
                    </a:xfrm>
                    <a:prstGeom prst="rect">
                      <a:avLst/>
                    </a:prstGeom>
                  </pic:spPr>
                </pic:pic>
              </a:graphicData>
            </a:graphic>
          </wp:inline>
        </w:drawing>
      </w:r>
    </w:p>
    <w:p w:rsidR="00A92BF3" w:rsidRPr="00A92BF3" w:rsidRDefault="00A92BF3" w:rsidP="009B4356">
      <w:pPr>
        <w:rPr>
          <w:sz w:val="20"/>
          <w:szCs w:val="20"/>
        </w:rPr>
      </w:pPr>
      <w:r w:rsidRPr="00A92BF3">
        <w:rPr>
          <w:sz w:val="20"/>
          <w:szCs w:val="20"/>
        </w:rPr>
        <w:t>Figure from Simon, 2012</w:t>
      </w:r>
    </w:p>
    <w:p w:rsidR="000E04F8" w:rsidRPr="009B4356" w:rsidRDefault="000E04F8" w:rsidP="009B4356"/>
    <w:p w:rsidR="00A07E3D" w:rsidRDefault="00A44425" w:rsidP="00A07E3D">
      <w:pPr>
        <w:pStyle w:val="Heading3"/>
      </w:pPr>
      <w:r>
        <w:t xml:space="preserve">2.2.3 </w:t>
      </w:r>
      <w:r w:rsidR="00A07E3D">
        <w:t>Optical Tweezers</w:t>
      </w:r>
    </w:p>
    <w:p w:rsidR="00CA1257" w:rsidRDefault="006A7920" w:rsidP="006A7920">
      <w:r>
        <w:t>Opti</w:t>
      </w:r>
      <w:r w:rsidR="009B4356">
        <w:t>cal tweezers, first described by</w:t>
      </w:r>
      <w:r>
        <w:t xml:space="preserve"> </w:t>
      </w:r>
      <w:r w:rsidR="009867F0">
        <w:t xml:space="preserve">Arthur </w:t>
      </w:r>
      <w:proofErr w:type="spellStart"/>
      <w:r>
        <w:t>Ashkin</w:t>
      </w:r>
      <w:proofErr w:type="spellEnd"/>
      <w:r w:rsidR="009B4356">
        <w:t xml:space="preserve"> in</w:t>
      </w:r>
      <w:r>
        <w:t xml:space="preserve"> 1970</w:t>
      </w:r>
      <w:r w:rsidR="004903E2">
        <w:t xml:space="preserve"> (</w:t>
      </w:r>
      <w:proofErr w:type="spellStart"/>
      <w:r w:rsidR="004903E2">
        <w:t>Ashkin</w:t>
      </w:r>
      <w:proofErr w:type="spellEnd"/>
      <w:r w:rsidR="004903E2">
        <w:t>, 1970</w:t>
      </w:r>
      <w:r w:rsidR="009B4356">
        <w:t>)</w:t>
      </w:r>
      <w:r>
        <w:t xml:space="preserve">, use a </w:t>
      </w:r>
      <w:r w:rsidR="008832FA">
        <w:t>Gaussian</w:t>
      </w:r>
      <w:r>
        <w:t xml:space="preserve"> laser</w:t>
      </w:r>
      <w:r w:rsidR="008832FA">
        <w:t xml:space="preserve"> beam to trap</w:t>
      </w:r>
      <w:r>
        <w:t xml:space="preserve"> </w:t>
      </w:r>
      <w:r w:rsidR="008832FA">
        <w:t xml:space="preserve">small objects </w:t>
      </w:r>
      <w:r>
        <w:t>in place (Fig</w:t>
      </w:r>
      <w:r w:rsidR="00583443">
        <w:t>. 2.3 A</w:t>
      </w:r>
      <w:r>
        <w:t>).</w:t>
      </w:r>
      <w:r w:rsidR="00CA1257">
        <w:t xml:space="preserve">  This Gaussian beam creates a restoring force (mathematicall</w:t>
      </w:r>
      <w:r w:rsidR="009867F0">
        <w:t>y motivated in methods) that</w:t>
      </w:r>
      <w:r w:rsidR="00CA1257">
        <w:t xml:space="preserve"> hold</w:t>
      </w:r>
      <w:r w:rsidR="009867F0">
        <w:t>s</w:t>
      </w:r>
      <w:r w:rsidR="00CA1257">
        <w:t xml:space="preserve"> a trapped object at the narrowest part of the beam. Our implementation of this eq</w:t>
      </w:r>
      <w:r w:rsidR="00583443">
        <w:t>uipmen</w:t>
      </w:r>
      <w:r w:rsidR="009867F0">
        <w:t xml:space="preserve">t, assembled by Ariel </w:t>
      </w:r>
      <w:proofErr w:type="spellStart"/>
      <w:r w:rsidR="009867F0">
        <w:t>Wurm</w:t>
      </w:r>
      <w:proofErr w:type="spellEnd"/>
      <w:r w:rsidR="00CA1257">
        <w:t xml:space="preserve"> based on </w:t>
      </w:r>
      <w:proofErr w:type="spellStart"/>
      <w:r w:rsidR="00015E68">
        <w:t>Bustamonte</w:t>
      </w:r>
      <w:proofErr w:type="spellEnd"/>
      <w:r w:rsidR="00015E68">
        <w:t xml:space="preserve"> et al. (</w:t>
      </w:r>
      <w:proofErr w:type="spellStart"/>
      <w:r w:rsidR="00015E68">
        <w:t>Busetamonte</w:t>
      </w:r>
      <w:proofErr w:type="spellEnd"/>
      <w:r w:rsidR="00015E68">
        <w:t xml:space="preserve"> et al., 2014), </w:t>
      </w:r>
      <w:r w:rsidR="009867F0">
        <w:t>is shown in Figure</w:t>
      </w:r>
      <w:r w:rsidR="00583443">
        <w:t xml:space="preserve"> 2.3 B</w:t>
      </w:r>
      <w:r w:rsidR="00CA1257">
        <w:t>.</w:t>
      </w:r>
    </w:p>
    <w:p w:rsidR="00583443" w:rsidRDefault="00583443" w:rsidP="008E6CA4">
      <w:pPr>
        <w:pStyle w:val="Caption"/>
      </w:pPr>
      <w:r>
        <w:lastRenderedPageBreak/>
        <w:t>Figure 2.3:  Optical tweezers</w:t>
      </w:r>
    </w:p>
    <w:p w:rsidR="00EA6905" w:rsidRDefault="00583443" w:rsidP="006A7920">
      <w:r>
        <w:rPr>
          <w:noProof/>
        </w:rPr>
        <w:drawing>
          <wp:inline distT="0" distB="0" distL="0" distR="0">
            <wp:extent cx="5486400" cy="200596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hesis Optical tweezer figure Ariel.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2005965"/>
                    </a:xfrm>
                    <a:prstGeom prst="rect">
                      <a:avLst/>
                    </a:prstGeom>
                  </pic:spPr>
                </pic:pic>
              </a:graphicData>
            </a:graphic>
          </wp:inline>
        </w:drawing>
      </w:r>
    </w:p>
    <w:p w:rsidR="00583443" w:rsidRPr="00583443" w:rsidRDefault="00583443" w:rsidP="006A7920">
      <w:pPr>
        <w:rPr>
          <w:sz w:val="20"/>
          <w:szCs w:val="20"/>
        </w:rPr>
      </w:pPr>
      <w:r w:rsidRPr="00583443">
        <w:rPr>
          <w:sz w:val="20"/>
          <w:szCs w:val="20"/>
        </w:rPr>
        <w:t>A</w:t>
      </w:r>
      <w:r w:rsidR="008E6CA4">
        <w:rPr>
          <w:sz w:val="20"/>
          <w:szCs w:val="20"/>
        </w:rPr>
        <w:t xml:space="preserve">) </w:t>
      </w:r>
      <w:proofErr w:type="gramStart"/>
      <w:r w:rsidR="008E6CA4">
        <w:rPr>
          <w:sz w:val="20"/>
          <w:szCs w:val="20"/>
        </w:rPr>
        <w:t>from</w:t>
      </w:r>
      <w:proofErr w:type="gramEnd"/>
      <w:r w:rsidR="008E6CA4">
        <w:rPr>
          <w:sz w:val="20"/>
          <w:szCs w:val="20"/>
        </w:rPr>
        <w:t xml:space="preserve"> </w:t>
      </w:r>
      <w:proofErr w:type="spellStart"/>
      <w:r w:rsidR="008E6CA4">
        <w:rPr>
          <w:sz w:val="20"/>
          <w:szCs w:val="20"/>
        </w:rPr>
        <w:t>Bustamonte</w:t>
      </w:r>
      <w:proofErr w:type="spellEnd"/>
      <w:r w:rsidR="008E6CA4">
        <w:rPr>
          <w:sz w:val="20"/>
          <w:szCs w:val="20"/>
        </w:rPr>
        <w:t xml:space="preserve"> et al., 2014.</w:t>
      </w:r>
      <w:r w:rsidRPr="00583443">
        <w:rPr>
          <w:sz w:val="20"/>
          <w:szCs w:val="20"/>
        </w:rPr>
        <w:t xml:space="preserve"> B</w:t>
      </w:r>
      <w:r w:rsidR="008E6CA4">
        <w:rPr>
          <w:sz w:val="20"/>
          <w:szCs w:val="20"/>
        </w:rPr>
        <w:t xml:space="preserve">) </w:t>
      </w:r>
      <w:proofErr w:type="gramStart"/>
      <w:r w:rsidR="008E6CA4">
        <w:rPr>
          <w:sz w:val="20"/>
          <w:szCs w:val="20"/>
        </w:rPr>
        <w:t>provided</w:t>
      </w:r>
      <w:proofErr w:type="gramEnd"/>
      <w:r w:rsidR="008E6CA4">
        <w:rPr>
          <w:sz w:val="20"/>
          <w:szCs w:val="20"/>
        </w:rPr>
        <w:t xml:space="preserve"> by Ariel Robbins.</w:t>
      </w:r>
      <w:r w:rsidRPr="00583443">
        <w:rPr>
          <w:sz w:val="20"/>
          <w:szCs w:val="20"/>
        </w:rPr>
        <w:t xml:space="preserve"> C</w:t>
      </w:r>
      <w:r w:rsidR="008E6CA4">
        <w:rPr>
          <w:sz w:val="20"/>
          <w:szCs w:val="20"/>
        </w:rPr>
        <w:t>)</w:t>
      </w:r>
      <w:r w:rsidRPr="00583443">
        <w:rPr>
          <w:sz w:val="20"/>
          <w:szCs w:val="20"/>
        </w:rPr>
        <w:t xml:space="preserve"> </w:t>
      </w:r>
      <w:proofErr w:type="gramStart"/>
      <w:r w:rsidRPr="00583443">
        <w:rPr>
          <w:sz w:val="20"/>
          <w:szCs w:val="20"/>
        </w:rPr>
        <w:t>from</w:t>
      </w:r>
      <w:proofErr w:type="gramEnd"/>
      <w:r w:rsidRPr="00583443">
        <w:rPr>
          <w:sz w:val="20"/>
          <w:szCs w:val="20"/>
        </w:rPr>
        <w:t xml:space="preserve"> aptechnologies.co.uk</w:t>
      </w:r>
    </w:p>
    <w:p w:rsidR="00951651" w:rsidRDefault="00951651" w:rsidP="006A7920">
      <w:r>
        <w:tab/>
        <w:t>Essential for the measurement of force</w:t>
      </w:r>
      <w:r w:rsidR="0073473E">
        <w:t xml:space="preserve"> in an optical tweezer setup is the ability to localize the position of trapped particl</w:t>
      </w:r>
      <w:r w:rsidR="00015E68">
        <w:t>e with nanometer</w:t>
      </w:r>
      <w:r w:rsidR="0073473E">
        <w:t xml:space="preserve"> accuracy.  For this purpose, we used a quadrant photodiode</w:t>
      </w:r>
      <w:r w:rsidR="006D2A14">
        <w:t xml:space="preserve"> (QPD).  This component is a photodiode split into four quadrants (Fig</w:t>
      </w:r>
      <w:r w:rsidR="00583443">
        <w:t>. 2.3 C</w:t>
      </w:r>
      <w:r w:rsidR="006D2A14">
        <w:t xml:space="preserve">), so that the light incident on each quadrant </w:t>
      </w:r>
      <w:proofErr w:type="gramStart"/>
      <w:r w:rsidR="006D2A14">
        <w:t>can be measured</w:t>
      </w:r>
      <w:proofErr w:type="gramEnd"/>
      <w:r w:rsidR="006D2A14">
        <w:t xml:space="preserve"> as a separate voltage signal.  The QPD </w:t>
      </w:r>
      <w:proofErr w:type="gramStart"/>
      <w:r w:rsidR="006D2A14">
        <w:t>is placed</w:t>
      </w:r>
      <w:proofErr w:type="gramEnd"/>
      <w:r w:rsidR="006D2A14">
        <w:t xml:space="preserve"> at the back focal plane of a condenser in the laser path so that when the laser is </w:t>
      </w:r>
      <w:proofErr w:type="spellStart"/>
      <w:r w:rsidR="006D2A14">
        <w:t>undeflected</w:t>
      </w:r>
      <w:proofErr w:type="spellEnd"/>
      <w:r w:rsidR="006D2A14">
        <w:t xml:space="preserve">, each quadrant measures the same voltage.  A bead in the center of the trap scatters light equally in each direction, so it will not change the difference in the four voltages.  However, if the bead </w:t>
      </w:r>
      <w:proofErr w:type="gramStart"/>
      <w:r w:rsidR="006D2A14">
        <w:t>is displaced</w:t>
      </w:r>
      <w:proofErr w:type="gramEnd"/>
      <w:r w:rsidR="006D2A14">
        <w:t xml:space="preserve"> from the center of the trap, it will increase the voltage of the quadrant in the direction it is displaced towards</w:t>
      </w:r>
      <w:r w:rsidR="00015E68">
        <w:t xml:space="preserve"> (</w:t>
      </w:r>
      <w:proofErr w:type="spellStart"/>
      <w:r w:rsidR="00015E68">
        <w:t>Neuman</w:t>
      </w:r>
      <w:proofErr w:type="spellEnd"/>
      <w:r w:rsidR="00015E68">
        <w:t xml:space="preserve"> and Block, 2004)</w:t>
      </w:r>
      <w:r w:rsidR="006D2A14">
        <w:t xml:space="preserve">.  In this way, the displacement of the bead </w:t>
      </w:r>
      <w:proofErr w:type="gramStart"/>
      <w:r w:rsidR="006D2A14">
        <w:t>can be measured</w:t>
      </w:r>
      <w:proofErr w:type="gramEnd"/>
      <w:r w:rsidR="006D2A14">
        <w:t xml:space="preserve"> from the four QPD vol</w:t>
      </w:r>
      <w:r w:rsidR="008E6CA4">
        <w:t>t</w:t>
      </w:r>
      <w:r w:rsidR="006D2A14">
        <w:t>ages</w:t>
      </w:r>
      <w:r w:rsidR="008E6CA4">
        <w:t>.</w:t>
      </w:r>
      <w:r w:rsidR="00325194">
        <w:t xml:space="preserve">  The sample </w:t>
      </w:r>
      <w:proofErr w:type="gramStart"/>
      <w:r w:rsidR="00325194">
        <w:t>was simultaneously imaged</w:t>
      </w:r>
      <w:proofErr w:type="gramEnd"/>
      <w:r w:rsidR="00325194">
        <w:t xml:space="preserve"> with a CCD camera </w:t>
      </w:r>
      <w:r w:rsidR="00017D83">
        <w:t>so that cells could be located.</w:t>
      </w:r>
    </w:p>
    <w:p w:rsidR="000E04F8" w:rsidRDefault="000E04F8" w:rsidP="00F528F0"/>
    <w:p w:rsidR="00A07E3D" w:rsidRDefault="00A44425" w:rsidP="00A07E3D">
      <w:pPr>
        <w:pStyle w:val="Heading2"/>
      </w:pPr>
      <w:r>
        <w:lastRenderedPageBreak/>
        <w:t xml:space="preserve">2.3 </w:t>
      </w:r>
      <w:r w:rsidR="00A07E3D">
        <w:t>Results</w:t>
      </w:r>
    </w:p>
    <w:p w:rsidR="00C95A4F" w:rsidRDefault="00A44425" w:rsidP="00C95A4F">
      <w:pPr>
        <w:pStyle w:val="Heading3"/>
      </w:pPr>
      <w:r>
        <w:t xml:space="preserve">2.3.1 </w:t>
      </w:r>
      <w:r w:rsidR="00C95A4F">
        <w:t>Calibration</w:t>
      </w:r>
    </w:p>
    <w:p w:rsidR="00F528F0" w:rsidRDefault="00F73C9C" w:rsidP="00F528F0">
      <w:r>
        <w:t xml:space="preserve">To assess the precision and range of the QPD measurement of bead position, we allowed beads to settle until they </w:t>
      </w:r>
      <w:proofErr w:type="gramStart"/>
      <w:r>
        <w:t>were firmly attached</w:t>
      </w:r>
      <w:proofErr w:type="gramEnd"/>
      <w:r>
        <w:t xml:space="preserve"> to the bottom of the flow-cell and used the piezo-controlled stage to scan a fixed bead through the area near the trap center.  We then independently calculated the position during the scan with the QPD and with a center-of-intensity algorithm applied to the </w:t>
      </w:r>
      <w:r w:rsidR="008E6CA4">
        <w:t xml:space="preserve">simultaneous </w:t>
      </w:r>
      <w:r>
        <w:t>microscope images.  We found that the QPD measurement corresponded well with the image calculation as long as the bead was within .2 um of the trap center</w:t>
      </w:r>
      <w:r w:rsidR="00C367F0">
        <w:t xml:space="preserve"> (Fig</w:t>
      </w:r>
      <w:r w:rsidR="00583443">
        <w:t>. 2.4</w:t>
      </w:r>
      <w:r w:rsidR="00C574F9">
        <w:t xml:space="preserve"> A and B</w:t>
      </w:r>
      <w:r w:rsidR="00C367F0">
        <w:t xml:space="preserve">), which roughly corresponds to 20 </w:t>
      </w:r>
      <w:proofErr w:type="spellStart"/>
      <w:r w:rsidR="00C367F0">
        <w:t>pN</w:t>
      </w:r>
      <w:proofErr w:type="spellEnd"/>
      <w:r w:rsidR="00C367F0">
        <w:t xml:space="preserve"> of for</w:t>
      </w:r>
      <w:r w:rsidR="008E6CA4">
        <w:t xml:space="preserve">ce with our working power level; </w:t>
      </w:r>
      <w:r w:rsidR="00C367F0">
        <w:t xml:space="preserve">because of this, we will consider 20 </w:t>
      </w:r>
      <w:proofErr w:type="spellStart"/>
      <w:r w:rsidR="00C367F0">
        <w:t>pN</w:t>
      </w:r>
      <w:proofErr w:type="spellEnd"/>
      <w:r w:rsidR="00C367F0">
        <w:t xml:space="preserve"> to be the maximum measurable force in future analyses</w:t>
      </w:r>
      <w:r>
        <w:t>.</w:t>
      </w:r>
      <w:r w:rsidR="00C367F0">
        <w:t xml:space="preserve">  Furthermore, we found that the variation in position between subsequent measurements of the same position was much less using the QPD compared to that of the image analysis calculation (Fig</w:t>
      </w:r>
      <w:r w:rsidR="00583443">
        <w:t>. 2.4</w:t>
      </w:r>
      <w:r w:rsidR="00C574F9">
        <w:t xml:space="preserve"> C</w:t>
      </w:r>
      <w:r w:rsidR="00C367F0">
        <w:t>), demonstrating the more precise localization of the QPD.</w:t>
      </w:r>
    </w:p>
    <w:p w:rsidR="00AE56D6" w:rsidRPr="008E6CA4" w:rsidRDefault="00583443" w:rsidP="008E6CA4">
      <w:pPr>
        <w:pStyle w:val="Caption"/>
      </w:pPr>
      <w:r w:rsidRPr="008E6CA4">
        <w:t>Figure 2.4</w:t>
      </w:r>
      <w:r w:rsidR="00C574F9" w:rsidRPr="008E6CA4">
        <w:t>: Verification of QPD-based position detection</w:t>
      </w:r>
    </w:p>
    <w:p w:rsidR="00AE56D6" w:rsidRDefault="00AE56D6" w:rsidP="00F528F0">
      <w:r>
        <w:rPr>
          <w:noProof/>
        </w:rPr>
        <w:drawing>
          <wp:inline distT="0" distB="0" distL="0" distR="0">
            <wp:extent cx="5486400" cy="1585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ck Bead Calibration.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1585595"/>
                    </a:xfrm>
                    <a:prstGeom prst="rect">
                      <a:avLst/>
                    </a:prstGeom>
                  </pic:spPr>
                </pic:pic>
              </a:graphicData>
            </a:graphic>
          </wp:inline>
        </w:drawing>
      </w:r>
    </w:p>
    <w:p w:rsidR="00C574F9" w:rsidRDefault="00C574F9" w:rsidP="00C574F9">
      <w:pPr>
        <w:spacing w:line="240" w:lineRule="auto"/>
        <w:rPr>
          <w:sz w:val="20"/>
          <w:szCs w:val="20"/>
        </w:rPr>
      </w:pPr>
      <w:proofErr w:type="gramStart"/>
      <w:r>
        <w:rPr>
          <w:sz w:val="20"/>
          <w:szCs w:val="20"/>
        </w:rPr>
        <w:t xml:space="preserve">(A) </w:t>
      </w:r>
      <w:proofErr w:type="spellStart"/>
      <w:r>
        <w:rPr>
          <w:sz w:val="20"/>
          <w:szCs w:val="20"/>
        </w:rPr>
        <w:t>Timecourse</w:t>
      </w:r>
      <w:proofErr w:type="spellEnd"/>
      <w:r>
        <w:rPr>
          <w:sz w:val="20"/>
          <w:szCs w:val="20"/>
        </w:rPr>
        <w:t xml:space="preserve"> o</w:t>
      </w:r>
      <w:r w:rsidR="008E6CA4">
        <w:rPr>
          <w:sz w:val="20"/>
          <w:szCs w:val="20"/>
        </w:rPr>
        <w:t>f the x-position of a bead during a position-scan</w:t>
      </w:r>
      <w:r>
        <w:rPr>
          <w:sz w:val="20"/>
          <w:szCs w:val="20"/>
        </w:rPr>
        <w:t xml:space="preserve"> across the center of the optical trap, as measured by the QPD and the center of the bead in the microscope images (B) Scatterplot of the data in A </w:t>
      </w:r>
      <w:r>
        <w:rPr>
          <w:sz w:val="20"/>
          <w:szCs w:val="20"/>
        </w:rPr>
        <w:lastRenderedPageBreak/>
        <w:t>within .2 um of the trap center as compared to the line y=x (C) Comparison of the variation in subsequent measurements of the same bead position by the QPD and the image analysis algorithm</w:t>
      </w:r>
      <w:proofErr w:type="gramEnd"/>
    </w:p>
    <w:p w:rsidR="00C574F9" w:rsidRPr="00C574F9" w:rsidRDefault="00C574F9" w:rsidP="00C574F9">
      <w:pPr>
        <w:spacing w:line="240" w:lineRule="auto"/>
        <w:rPr>
          <w:sz w:val="20"/>
          <w:szCs w:val="20"/>
        </w:rPr>
      </w:pPr>
    </w:p>
    <w:p w:rsidR="00AF1561" w:rsidRDefault="00953E21" w:rsidP="00953E21">
      <w:pPr>
        <w:ind w:firstLine="720"/>
      </w:pPr>
      <w:r>
        <w:t xml:space="preserve">To convert the distance from the center of the trap to a force, the trap stiffness </w:t>
      </w:r>
      <w:proofErr w:type="gramStart"/>
      <w:r>
        <w:t>must be measured</w:t>
      </w:r>
      <w:proofErr w:type="gramEnd"/>
      <w:r>
        <w:t xml:space="preserve">.  Since the stiffness depends on bead properties </w:t>
      </w:r>
      <w:r w:rsidR="002C7152">
        <w:t xml:space="preserve">and our beads are not </w:t>
      </w:r>
      <w:r>
        <w:t>identical, we measure</w:t>
      </w:r>
      <w:r w:rsidR="00FC1011">
        <w:t>d</w:t>
      </w:r>
      <w:r>
        <w:t xml:space="preserve"> this stiffness for each bead we used.  To do so, we </w:t>
      </w:r>
      <w:r w:rsidR="00567E04">
        <w:t>acquired high-frequency QPD data for each new bead before attaching the bead to a cell.</w:t>
      </w:r>
      <w:r w:rsidR="00002DA2">
        <w:t xml:space="preserve">  We then fit the x and y power spectrum of the resulting motion to the Lorentzian corresponding to the theoretical Brownian motion of a particle a harmonic potential</w:t>
      </w:r>
      <w:r w:rsidR="00702224">
        <w:t xml:space="preserve"> (Eq. </w:t>
      </w:r>
      <w:r w:rsidR="00583443">
        <w:t>2.</w:t>
      </w:r>
      <w:r w:rsidR="00702224">
        <w:t>1</w:t>
      </w:r>
      <w:r w:rsidR="00002DA2">
        <w:t>) (</w:t>
      </w:r>
      <w:r w:rsidR="002C7152">
        <w:t xml:space="preserve">Berg-Sorenson and </w:t>
      </w:r>
      <w:proofErr w:type="spellStart"/>
      <w:r w:rsidR="002C7152">
        <w:t>Flyvbjerg</w:t>
      </w:r>
      <w:proofErr w:type="spellEnd"/>
      <w:r w:rsidR="00002DA2">
        <w:t>, 2004).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C505A0" w:rsidTr="00C505A0">
        <w:trPr>
          <w:trHeight w:val="656"/>
        </w:trPr>
        <w:tc>
          <w:tcPr>
            <w:tcW w:w="625" w:type="dxa"/>
          </w:tcPr>
          <w:p w:rsidR="00C505A0" w:rsidRDefault="00C505A0" w:rsidP="00953E21"/>
        </w:tc>
        <w:tc>
          <w:tcPr>
            <w:tcW w:w="7470" w:type="dxa"/>
          </w:tcPr>
          <w:p w:rsidR="00C505A0" w:rsidRDefault="00C505A0" w:rsidP="00C505A0">
            <w:pPr>
              <w:jc w:val="center"/>
            </w:pPr>
            <m:oMathPara>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k</m:t>
                    </m:r>
                  </m:sub>
                </m:sSub>
                <m:r>
                  <m:rPr>
                    <m:sty m:val="p"/>
                  </m:rPr>
                  <w:rPr>
                    <w:rFonts w:ascii="Cambria Math" w:hAnsi="Cambria Math"/>
                  </w:rPr>
                  <m:t>=</m:t>
                </m:r>
                <m:f>
                  <m:fPr>
                    <m:ctrlPr>
                      <w:rPr>
                        <w:rFonts w:ascii="Cambria Math" w:hAnsi="Cambria Math"/>
                      </w:rPr>
                    </m:ctrlPr>
                  </m:fPr>
                  <m:num>
                    <m:r>
                      <m:rPr>
                        <m:sty m:val="bi"/>
                      </m:rPr>
                      <w:rPr>
                        <w:rFonts w:ascii="Cambria Math" w:hAnsi="Cambria Math"/>
                      </w:rPr>
                      <m:t>D</m:t>
                    </m:r>
                  </m:num>
                  <m:den>
                    <m:r>
                      <m:rPr>
                        <m:sty m:val="b"/>
                      </m:rPr>
                      <w:rPr>
                        <w:rFonts w:ascii="Cambria Math" w:hAnsi="Cambria Math"/>
                      </w:rPr>
                      <m:t>2</m:t>
                    </m:r>
                    <m:r>
                      <m:rPr>
                        <m:sty m:val="bi"/>
                      </m:rPr>
                      <w:rPr>
                        <w:rFonts w:ascii="Cambria Math" w:hAnsi="Cambria Math"/>
                      </w:rPr>
                      <m:t>π</m:t>
                    </m:r>
                  </m:den>
                </m:f>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Sup>
                      <m:sSubSupPr>
                        <m:ctrlPr>
                          <w:rPr>
                            <w:rFonts w:ascii="Cambria Math" w:hAnsi="Cambria Math"/>
                          </w:rPr>
                        </m:ctrlPr>
                      </m:sSubSupPr>
                      <m:e>
                        <m:r>
                          <m:rPr>
                            <m:sty m:val="bi"/>
                          </m:rPr>
                          <w:rPr>
                            <w:rFonts w:ascii="Cambria Math" w:hAnsi="Cambria Math"/>
                          </w:rPr>
                          <m:t>f</m:t>
                        </m:r>
                      </m:e>
                      <m:sub>
                        <m:r>
                          <m:rPr>
                            <m:sty m:val="bi"/>
                          </m:rPr>
                          <w:rPr>
                            <w:rFonts w:ascii="Cambria Math" w:hAnsi="Cambria Math"/>
                          </w:rPr>
                          <m:t>c</m:t>
                        </m:r>
                      </m:sub>
                      <m:sup>
                        <m:r>
                          <m:rPr>
                            <m:sty m:val="b"/>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f</m:t>
                        </m:r>
                      </m:e>
                      <m:sub>
                        <m:r>
                          <m:rPr>
                            <m:sty m:val="bi"/>
                          </m:rPr>
                          <w:rPr>
                            <w:rFonts w:ascii="Cambria Math" w:hAnsi="Cambria Math"/>
                          </w:rPr>
                          <m:t>k</m:t>
                        </m:r>
                      </m:sub>
                      <m:sup>
                        <m:r>
                          <m:rPr>
                            <m:sty m:val="b"/>
                          </m:rPr>
                          <w:rPr>
                            <w:rFonts w:ascii="Cambria Math" w:hAnsi="Cambria Math"/>
                          </w:rPr>
                          <m:t>2</m:t>
                        </m:r>
                      </m:sup>
                    </m:sSubSup>
                  </m:den>
                </m:f>
              </m:oMath>
            </m:oMathPara>
          </w:p>
        </w:tc>
        <w:tc>
          <w:tcPr>
            <w:tcW w:w="535" w:type="dxa"/>
          </w:tcPr>
          <w:p w:rsidR="00C505A0" w:rsidRDefault="00C505A0" w:rsidP="00953E21">
            <w:r>
              <w:t>(</w:t>
            </w:r>
            <w:r w:rsidR="008C27D7">
              <w:t>2.</w:t>
            </w:r>
            <w:fldSimple w:instr=" SEQ EQ \* MERGEFORMAT ">
              <w:r>
                <w:rPr>
                  <w:noProof/>
                </w:rPr>
                <w:t>1</w:t>
              </w:r>
            </w:fldSimple>
            <w:r>
              <w:t>)</w:t>
            </w:r>
          </w:p>
        </w:tc>
      </w:tr>
    </w:tbl>
    <w:p w:rsidR="002C7152" w:rsidRPr="007D54AE" w:rsidRDefault="002C7152" w:rsidP="008E6CA4">
      <w:pPr>
        <w:pStyle w:val="Caption"/>
        <w:rPr>
          <w:rFonts w:eastAsiaTheme="minorEastAsia"/>
          <w:i/>
        </w:rPr>
      </w:pPr>
    </w:p>
    <w:p w:rsidR="00002DA2" w:rsidRDefault="002C7152" w:rsidP="00702224">
      <w:pPr>
        <w:ind w:firstLine="720"/>
      </w:pPr>
      <w:r>
        <w:rPr>
          <w:rFonts w:eastAsiaTheme="minorEastAsia"/>
        </w:rPr>
        <w:t xml:space="preserve">Where D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are the constants to be fit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702224">
        <w:rPr>
          <w:rFonts w:eastAsiaTheme="minorEastAsia"/>
        </w:rPr>
        <w:t xml:space="preserve"> is the independent frequency variable.</w:t>
      </w:r>
      <w:r w:rsidR="00702224">
        <w:t xml:space="preserve">  </w:t>
      </w:r>
      <w:r w:rsidR="00002DA2">
        <w:t>We then calculate</w:t>
      </w:r>
      <w:r w:rsidR="00702224">
        <w:t>d</w:t>
      </w:r>
      <w:r w:rsidR="00002DA2">
        <w:t xml:space="preserve"> both the spring constant of the trap and the conversion constant be</w:t>
      </w:r>
      <w:r w:rsidR="007D54AE">
        <w:t>tween QPD voltage and distance by comparing</w:t>
      </w:r>
      <w:r w:rsidR="00002DA2">
        <w:t xml:space="preserve"> the fitted parameters </w:t>
      </w:r>
      <w:r w:rsidR="007D54AE">
        <w:t>to their theoretical values (</w:t>
      </w:r>
      <w:proofErr w:type="spellStart"/>
      <w:r w:rsidR="007D54AE">
        <w:t>Eqs</w:t>
      </w:r>
      <w:proofErr w:type="spellEnd"/>
      <w:r w:rsidR="007D54AE">
        <w:t xml:space="preserve">. </w:t>
      </w:r>
      <w:r w:rsidR="00583443">
        <w:t>2.</w:t>
      </w:r>
      <w:r w:rsidR="007D54AE">
        <w:t xml:space="preserve">2, </w:t>
      </w:r>
      <w:r w:rsidR="00583443">
        <w:t>2.</w:t>
      </w:r>
      <w:r w:rsidR="007D54AE">
        <w:t>3</w:t>
      </w:r>
      <w:r w:rsidR="00002DA2">
        <w:t>)</w:t>
      </w:r>
      <w:r w:rsidRPr="002C7152">
        <w:t xml:space="preserve"> </w:t>
      </w:r>
      <w:r>
        <w:t xml:space="preserve">(Berg-Sorenson and </w:t>
      </w:r>
      <w:proofErr w:type="spellStart"/>
      <w:r>
        <w:t>Flyvbjerg</w:t>
      </w:r>
      <w:proofErr w:type="spellEnd"/>
      <w:r>
        <w:t>, 2004).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C505A0" w:rsidTr="00C505A0">
        <w:trPr>
          <w:trHeight w:val="656"/>
        </w:trPr>
        <w:tc>
          <w:tcPr>
            <w:tcW w:w="625" w:type="dxa"/>
          </w:tcPr>
          <w:p w:rsidR="00C505A0" w:rsidRDefault="00C505A0" w:rsidP="00953E21"/>
        </w:tc>
        <w:tc>
          <w:tcPr>
            <w:tcW w:w="7470" w:type="dxa"/>
          </w:tcPr>
          <w:p w:rsidR="00C505A0" w:rsidRDefault="00C505A0" w:rsidP="00C505A0">
            <w:pPr>
              <w:jc w:val="center"/>
            </w:pPr>
            <m:oMathPara>
              <m:oMath>
                <m:r>
                  <m:rPr>
                    <m:sty m:val="bi"/>
                  </m:rPr>
                  <w:rPr>
                    <w:rFonts w:ascii="Cambria Math" w:hAnsi="Cambria Math"/>
                  </w:rPr>
                  <m:t>κ</m:t>
                </m:r>
                <m:r>
                  <m:rPr>
                    <m:sty m:val="p"/>
                  </m:rPr>
                  <w:rPr>
                    <w:rFonts w:ascii="Cambria Math" w:hAnsi="Cambria Math"/>
                  </w:rPr>
                  <m:t>=</m:t>
                </m:r>
                <m:r>
                  <m:rPr>
                    <m:sty m:val="b"/>
                  </m:rPr>
                  <w:rPr>
                    <w:rFonts w:ascii="Cambria Math" w:hAnsi="Cambria Math"/>
                  </w:rPr>
                  <m:t>2</m:t>
                </m:r>
                <m:r>
                  <m:rPr>
                    <m:sty m:val="bi"/>
                  </m:rPr>
                  <w:rPr>
                    <w:rFonts w:ascii="Cambria Math" w:hAnsi="Cambria Math"/>
                  </w:rPr>
                  <m:t>π</m:t>
                </m:r>
                <m:sSub>
                  <m:sSubPr>
                    <m:ctrlPr>
                      <w:rPr>
                        <w:rFonts w:ascii="Cambria Math" w:hAnsi="Cambria Math"/>
                      </w:rPr>
                    </m:ctrlPr>
                  </m:sSubPr>
                  <m:e>
                    <m:r>
                      <m:rPr>
                        <m:sty m:val="bi"/>
                      </m:rPr>
                      <w:rPr>
                        <w:rFonts w:ascii="Cambria Math" w:hAnsi="Cambria Math"/>
                      </w:rPr>
                      <m:t>γ</m:t>
                    </m:r>
                  </m:e>
                  <m:sub>
                    <m:r>
                      <m:rPr>
                        <m:sty m:val="b"/>
                      </m:rPr>
                      <w:rPr>
                        <w:rFonts w:ascii="Cambria Math" w:hAnsi="Cambria Math"/>
                      </w:rPr>
                      <m:t>0</m:t>
                    </m:r>
                  </m:sub>
                </m:sSub>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m:t>
                    </m:r>
                  </m:sub>
                </m:sSub>
              </m:oMath>
            </m:oMathPara>
          </w:p>
        </w:tc>
        <w:tc>
          <w:tcPr>
            <w:tcW w:w="535" w:type="dxa"/>
          </w:tcPr>
          <w:p w:rsidR="00C505A0" w:rsidRDefault="00C505A0" w:rsidP="00953E21">
            <w:r>
              <w:t>(</w:t>
            </w:r>
            <w:r w:rsidR="008C27D7">
              <w:t>2.</w:t>
            </w:r>
            <w:fldSimple w:instr=" SEQ EQ \* MERGEFORMAT ">
              <w:r>
                <w:rPr>
                  <w:noProof/>
                </w:rPr>
                <w:t>2</w:t>
              </w:r>
            </w:fldSimple>
            <w:r>
              <w:t>)</w:t>
            </w:r>
          </w:p>
        </w:tc>
      </w:tr>
    </w:tbl>
    <w:p w:rsidR="00C505A0" w:rsidRDefault="00C505A0" w:rsidP="00C505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C505A0" w:rsidTr="00C505A0">
        <w:trPr>
          <w:trHeight w:val="656"/>
        </w:trPr>
        <w:tc>
          <w:tcPr>
            <w:tcW w:w="625" w:type="dxa"/>
          </w:tcPr>
          <w:p w:rsidR="00C505A0" w:rsidRDefault="00C505A0" w:rsidP="00953E21"/>
        </w:tc>
        <w:tc>
          <w:tcPr>
            <w:tcW w:w="7470" w:type="dxa"/>
          </w:tcPr>
          <w:p w:rsidR="00C505A0" w:rsidRDefault="00C505A0" w:rsidP="00C505A0">
            <w:pPr>
              <w:jc w:val="center"/>
            </w:pPr>
            <m:oMathPara>
              <m:oMath>
                <m:r>
                  <m:rPr>
                    <m:sty m:val="bi"/>
                  </m:rPr>
                  <w:rPr>
                    <w:rFonts w:ascii="Cambria Math" w:hAnsi="Cambria Math"/>
                  </w:rPr>
                  <m:t>C</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T</m:t>
                        </m:r>
                      </m:num>
                      <m:den>
                        <m:sSub>
                          <m:sSubPr>
                            <m:ctrlPr>
                              <w:rPr>
                                <w:rFonts w:ascii="Cambria Math" w:hAnsi="Cambria Math"/>
                              </w:rPr>
                            </m:ctrlPr>
                          </m:sSubPr>
                          <m:e>
                            <m:r>
                              <m:rPr>
                                <m:sty m:val="bi"/>
                              </m:rPr>
                              <w:rPr>
                                <w:rFonts w:ascii="Cambria Math" w:hAnsi="Cambria Math"/>
                              </w:rPr>
                              <m:t>γ</m:t>
                            </m:r>
                          </m:e>
                          <m:sub>
                            <m:r>
                              <m:rPr>
                                <m:sty m:val="b"/>
                              </m:rPr>
                              <w:rPr>
                                <w:rFonts w:ascii="Cambria Math" w:hAnsi="Cambria Math"/>
                              </w:rPr>
                              <m:t>0</m:t>
                            </m:r>
                          </m:sub>
                        </m:sSub>
                        <m:r>
                          <m:rPr>
                            <m:sty m:val="bi"/>
                          </m:rPr>
                          <w:rPr>
                            <w:rFonts w:ascii="Cambria Math" w:hAnsi="Cambria Math"/>
                          </w:rPr>
                          <m:t>D</m:t>
                        </m:r>
                      </m:den>
                    </m:f>
                  </m:e>
                </m:rad>
              </m:oMath>
            </m:oMathPara>
          </w:p>
        </w:tc>
        <w:tc>
          <w:tcPr>
            <w:tcW w:w="535" w:type="dxa"/>
          </w:tcPr>
          <w:p w:rsidR="00C505A0" w:rsidRDefault="00C505A0" w:rsidP="00953E21">
            <w:r>
              <w:t>(</w:t>
            </w:r>
            <w:r w:rsidR="008C27D7">
              <w:t>2.</w:t>
            </w:r>
            <w:fldSimple w:instr=" SEQ EQ \* MERGEFORMAT ">
              <w:r>
                <w:rPr>
                  <w:noProof/>
                </w:rPr>
                <w:t>3</w:t>
              </w:r>
            </w:fldSimple>
            <w:r>
              <w:t>)</w:t>
            </w:r>
          </w:p>
        </w:tc>
      </w:tr>
    </w:tbl>
    <w:p w:rsidR="007D54AE" w:rsidRDefault="0068709B" w:rsidP="007D54AE">
      <w:pPr>
        <w:rPr>
          <w:rFonts w:eastAsiaTheme="minorEastAsia"/>
        </w:rPr>
      </w:pPr>
      <w:r>
        <w:lastRenderedPageBreak/>
        <w:t xml:space="preserve">Where </w:t>
      </w:r>
      <m:oMath>
        <m:r>
          <w:rPr>
            <w:rFonts w:ascii="Cambria Math" w:hAnsi="Cambria Math"/>
          </w:rPr>
          <m:t>κ</m:t>
        </m:r>
      </m:oMath>
      <w:r>
        <w:rPr>
          <w:rFonts w:eastAsiaTheme="minorEastAsia"/>
        </w:rPr>
        <w:t xml:space="preserve"> is the spring constant of the trap, C is the conversion constant between the QPD reading in Volts and distance in meters,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Pr>
          <w:rFonts w:eastAsiaTheme="minorEastAsia"/>
        </w:rPr>
        <w:t xml:space="preserve"> is the Boltzmann constant,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Pr>
          <w:rFonts w:eastAsiaTheme="minorEastAsia"/>
        </w:rPr>
        <w:t xml:space="preserve"> is the drag coefficient of the beads in medium.  We calculated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Pr>
          <w:rFonts w:eastAsiaTheme="minorEastAsia"/>
        </w:rPr>
        <w:t xml:space="preserve"> </w:t>
      </w:r>
      <w:r w:rsidR="004444C4">
        <w:rPr>
          <w:rFonts w:eastAsiaTheme="minorEastAsia"/>
        </w:rPr>
        <w:t>from Stokes Law</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8C27D7" w:rsidTr="008C27D7">
        <w:trPr>
          <w:trHeight w:val="656"/>
        </w:trPr>
        <w:tc>
          <w:tcPr>
            <w:tcW w:w="625" w:type="dxa"/>
          </w:tcPr>
          <w:p w:rsidR="008C27D7" w:rsidRDefault="008C27D7" w:rsidP="00CE10D0"/>
        </w:tc>
        <w:tc>
          <w:tcPr>
            <w:tcW w:w="7470" w:type="dxa"/>
          </w:tcPr>
          <w:p w:rsidR="008C27D7" w:rsidRDefault="008C27D7" w:rsidP="00CE10D0">
            <w:pPr>
              <w:jc w:val="center"/>
            </w:pPr>
            <m:oMathPara>
              <m:oMath>
                <m:sSub>
                  <m:sSubPr>
                    <m:ctrlPr>
                      <w:rPr>
                        <w:rFonts w:ascii="Cambria Math" w:hAnsi="Cambria Math"/>
                      </w:rPr>
                    </m:ctrlPr>
                  </m:sSubPr>
                  <m:e>
                    <m:r>
                      <m:rPr>
                        <m:sty m:val="bi"/>
                      </m:rPr>
                      <w:rPr>
                        <w:rFonts w:ascii="Cambria Math" w:hAnsi="Cambria Math"/>
                      </w:rPr>
                      <m:t>γ</m:t>
                    </m:r>
                  </m:e>
                  <m:sub>
                    <m:r>
                      <m:rPr>
                        <m:sty m:val="b"/>
                      </m:rPr>
                      <w:rPr>
                        <w:rFonts w:ascii="Cambria Math" w:hAnsi="Cambria Math"/>
                      </w:rPr>
                      <m:t>0</m:t>
                    </m:r>
                  </m:sub>
                </m:sSub>
                <m:r>
                  <m:rPr>
                    <m:sty m:val="p"/>
                  </m:rPr>
                  <w:rPr>
                    <w:rFonts w:ascii="Cambria Math" w:hAnsi="Cambria Math"/>
                  </w:rPr>
                  <m:t>=</m:t>
                </m:r>
                <m:r>
                  <m:rPr>
                    <m:sty m:val="b"/>
                  </m:rPr>
                  <w:rPr>
                    <w:rFonts w:ascii="Cambria Math" w:hAnsi="Cambria Math"/>
                  </w:rPr>
                  <m:t>6</m:t>
                </m:r>
                <m:r>
                  <m:rPr>
                    <m:sty m:val="bi"/>
                  </m:rPr>
                  <w:rPr>
                    <w:rFonts w:ascii="Cambria Math" w:hAnsi="Cambria Math"/>
                  </w:rPr>
                  <m:t>πρνR</m:t>
                </m:r>
              </m:oMath>
            </m:oMathPara>
          </w:p>
        </w:tc>
        <w:tc>
          <w:tcPr>
            <w:tcW w:w="535" w:type="dxa"/>
          </w:tcPr>
          <w:p w:rsidR="008C27D7" w:rsidRDefault="008C27D7" w:rsidP="00CE10D0">
            <w:r>
              <w:t>(2.</w:t>
            </w:r>
            <w:fldSimple w:instr=" SEQ EQ \* MERGEFORMAT ">
              <w:r>
                <w:rPr>
                  <w:noProof/>
                </w:rPr>
                <w:t>4</w:t>
              </w:r>
            </w:fldSimple>
            <w:r>
              <w:t>)</w:t>
            </w:r>
          </w:p>
        </w:tc>
      </w:tr>
    </w:tbl>
    <w:p w:rsidR="0068709B" w:rsidRDefault="0068709B" w:rsidP="007D54AE">
      <w:pPr>
        <w:rPr>
          <w:rFonts w:eastAsiaTheme="minorEastAsia"/>
        </w:rPr>
      </w:pPr>
      <w:r>
        <w:t xml:space="preserve">Where </w:t>
      </w:r>
      <m:oMath>
        <m:r>
          <w:rPr>
            <w:rFonts w:ascii="Cambria Math" w:hAnsi="Cambria Math"/>
          </w:rPr>
          <m:t>ρ</m:t>
        </m:r>
      </m:oMath>
      <w:r w:rsidR="004444C4">
        <w:rPr>
          <w:rFonts w:eastAsiaTheme="minorEastAsia"/>
        </w:rPr>
        <w:t xml:space="preserve"> is the density of the medium</w:t>
      </w:r>
      <w:r w:rsidR="00CA7929">
        <w:rPr>
          <w:rFonts w:eastAsiaTheme="minorEastAsia"/>
        </w:rPr>
        <w:t xml:space="preserve"> (1 g/c</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CA7929">
        <w:rPr>
          <w:rFonts w:eastAsiaTheme="minorEastAsia"/>
        </w:rPr>
        <w:t>)</w:t>
      </w:r>
      <w:r w:rsidR="004444C4">
        <w:rPr>
          <w:rFonts w:eastAsiaTheme="minorEastAsia"/>
        </w:rPr>
        <w:t xml:space="preserve">, </w:t>
      </w:r>
      <m:oMath>
        <m:r>
          <w:rPr>
            <w:rFonts w:ascii="Cambria Math" w:eastAsiaTheme="minorEastAsia" w:hAnsi="Cambria Math"/>
          </w:rPr>
          <m:t>ν</m:t>
        </m:r>
      </m:oMath>
      <w:r w:rsidR="004444C4">
        <w:rPr>
          <w:rFonts w:eastAsiaTheme="minorEastAsia"/>
        </w:rPr>
        <w:t xml:space="preserve"> is the Kinematic viscosity of the medium </w:t>
      </w:r>
      <w:r w:rsidR="00CA7929">
        <w:rPr>
          <w:rFonts w:eastAsiaTheme="minorEastAsia"/>
        </w:rPr>
        <w:t>(</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4444C4">
        <w:rPr>
          <w:rFonts w:eastAsiaTheme="minorEastAsia"/>
        </w:rPr>
        <w:t xml:space="preserve"> Pa*s</w:t>
      </w:r>
      <w:r w:rsidR="00CA7929">
        <w:rPr>
          <w:rFonts w:eastAsiaTheme="minorEastAsia"/>
        </w:rPr>
        <w:t>)</w:t>
      </w:r>
      <w:r w:rsidR="004444C4">
        <w:rPr>
          <w:rFonts w:eastAsiaTheme="minorEastAsia"/>
        </w:rPr>
        <w:t xml:space="preserve"> and R is the radius of the bead</w:t>
      </w:r>
      <w:r w:rsidR="00CA7929">
        <w:rPr>
          <w:rFonts w:eastAsiaTheme="minorEastAsia"/>
        </w:rPr>
        <w:t xml:space="preserve"> (.5 um).</w:t>
      </w:r>
    </w:p>
    <w:p w:rsidR="000E04F8" w:rsidRPr="007D54AE" w:rsidRDefault="000E04F8" w:rsidP="007D54AE"/>
    <w:p w:rsidR="00A07E3D" w:rsidRDefault="00A44425" w:rsidP="00A07E3D">
      <w:pPr>
        <w:pStyle w:val="Heading3"/>
      </w:pPr>
      <w:r>
        <w:t xml:space="preserve">2.3.2 </w:t>
      </w:r>
      <w:r w:rsidR="00A07E3D">
        <w:t>Measurement of reduction of tension during spreading</w:t>
      </w:r>
    </w:p>
    <w:p w:rsidR="00CA7929" w:rsidRDefault="00A557DC" w:rsidP="00CA7929">
      <w:r>
        <w:t>We first wanted to verify</w:t>
      </w:r>
      <w:r w:rsidR="00CA7929">
        <w:t xml:space="preserve"> whether there is a change in membrane tension during cell spreading </w:t>
      </w:r>
      <w:r>
        <w:t>as was shown earlier (Gauthier et al., 2009</w:t>
      </w:r>
      <w:r w:rsidR="00CA7929">
        <w:t>).</w:t>
      </w:r>
      <w:r w:rsidR="004E2DAE">
        <w:t xml:space="preserve">  To do so, we used magnetic tweezers to extrude tethers from un-spread </w:t>
      </w:r>
      <w:r w:rsidR="0053380D">
        <w:t xml:space="preserve">BSC1 </w:t>
      </w:r>
      <w:r w:rsidR="004E2DAE">
        <w:t xml:space="preserve">cells that </w:t>
      </w:r>
      <w:proofErr w:type="gramStart"/>
      <w:r w:rsidR="004E2DAE">
        <w:t>had been plated</w:t>
      </w:r>
      <w:proofErr w:type="gramEnd"/>
      <w:r w:rsidR="004E2DAE">
        <w:t xml:space="preserve"> for less than 40 minutes, and spread </w:t>
      </w:r>
      <w:r w:rsidR="0053380D">
        <w:t xml:space="preserve">BSC1 </w:t>
      </w:r>
      <w:r w:rsidR="004E2DAE">
        <w:t>cells that had been plated for 90 minutes or more.  We found that the spread cells had significantly lower membrane tension</w:t>
      </w:r>
      <w:r w:rsidR="00FC1011">
        <w:t xml:space="preserve"> on average</w:t>
      </w:r>
      <w:r>
        <w:t xml:space="preserve"> (Fig. 2.5</w:t>
      </w:r>
      <w:r w:rsidR="004E2DAE">
        <w:t>).</w:t>
      </w:r>
    </w:p>
    <w:p w:rsidR="00A557DC" w:rsidRDefault="00A557DC" w:rsidP="008E6CA4">
      <w:pPr>
        <w:pStyle w:val="Caption"/>
      </w:pPr>
      <w:r>
        <w:lastRenderedPageBreak/>
        <w:t xml:space="preserve">Figure 2.5: Comparison of tether force in spread and </w:t>
      </w:r>
      <w:proofErr w:type="spellStart"/>
      <w:r>
        <w:t>unspread</w:t>
      </w:r>
      <w:proofErr w:type="spellEnd"/>
      <w:r>
        <w:t xml:space="preserve"> cells</w:t>
      </w:r>
    </w:p>
    <w:p w:rsidR="00A557DC" w:rsidRDefault="00A557DC" w:rsidP="00880D22">
      <w:pPr>
        <w:jc w:val="center"/>
      </w:pPr>
      <w:r>
        <w:rPr>
          <w:noProof/>
        </w:rPr>
        <w:drawing>
          <wp:inline distT="0" distB="0" distL="0" distR="0">
            <wp:extent cx="3054096" cy="22860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Magnetic Tweezer Spread.png"/>
                    <pic:cNvPicPr/>
                  </pic:nvPicPr>
                  <pic:blipFill>
                    <a:blip r:embed="rId40">
                      <a:extLst>
                        <a:ext uri="{28A0092B-C50C-407E-A947-70E740481C1C}">
                          <a14:useLocalDpi xmlns:a14="http://schemas.microsoft.com/office/drawing/2010/main" val="0"/>
                        </a:ext>
                      </a:extLst>
                    </a:blip>
                    <a:stretch>
                      <a:fillRect/>
                    </a:stretch>
                  </pic:blipFill>
                  <pic:spPr>
                    <a:xfrm>
                      <a:off x="0" y="0"/>
                      <a:ext cx="3054096" cy="2286000"/>
                    </a:xfrm>
                    <a:prstGeom prst="rect">
                      <a:avLst/>
                    </a:prstGeom>
                  </pic:spPr>
                </pic:pic>
              </a:graphicData>
            </a:graphic>
          </wp:inline>
        </w:drawing>
      </w:r>
    </w:p>
    <w:p w:rsidR="000E04F8" w:rsidRPr="00CA7929" w:rsidRDefault="000E04F8" w:rsidP="00CA7929"/>
    <w:p w:rsidR="000662AA" w:rsidRDefault="00A44425" w:rsidP="000662AA">
      <w:pPr>
        <w:pStyle w:val="Heading3"/>
      </w:pPr>
      <w:r>
        <w:t xml:space="preserve">2.3.3 </w:t>
      </w:r>
      <w:r w:rsidR="000662AA">
        <w:t>Measurement of tension as a function of adhered surface area</w:t>
      </w:r>
    </w:p>
    <w:p w:rsidR="007A6474" w:rsidRDefault="00FC1011" w:rsidP="007A6474">
      <w:r>
        <w:t xml:space="preserve">Given that spread cells have lower tension than </w:t>
      </w:r>
      <w:proofErr w:type="spellStart"/>
      <w:r>
        <w:t>unspread</w:t>
      </w:r>
      <w:proofErr w:type="spellEnd"/>
      <w:r>
        <w:t xml:space="preserve"> cells</w:t>
      </w:r>
      <w:r w:rsidR="007A6474">
        <w:t xml:space="preserve">, we hypothesized the amount of cell area adhered to the glass in spreading </w:t>
      </w:r>
      <w:r w:rsidR="003D04CD">
        <w:t xml:space="preserve">BSC1 </w:t>
      </w:r>
      <w:r w:rsidR="007A6474">
        <w:t xml:space="preserve">cells would correlate with membrane tension.  If true, this would allow us to use regression to estimate membrane tension in spreading cells using only adhered area, which </w:t>
      </w:r>
      <w:proofErr w:type="gramStart"/>
      <w:r w:rsidR="007A6474">
        <w:t>can be measured</w:t>
      </w:r>
      <w:proofErr w:type="gramEnd"/>
      <w:r w:rsidR="007A6474">
        <w:t xml:space="preserve"> with essentially any microscopy technique.</w:t>
      </w:r>
    </w:p>
    <w:p w:rsidR="007A6474" w:rsidRDefault="007A6474" w:rsidP="007A6474">
      <w:r>
        <w:tab/>
        <w:t>To test this, we used optical tweezers t</w:t>
      </w:r>
      <w:r w:rsidR="00AA3400">
        <w:t>o measure tether forces from 25</w:t>
      </w:r>
      <w:r>
        <w:t xml:space="preserve"> cells in </w:t>
      </w:r>
      <w:r w:rsidR="00A4652E">
        <w:t>various stages of spreading (Fig. 2.6</w:t>
      </w:r>
      <w:r>
        <w:t>).  In the end, tether force did not significantly correlate with adhered area (</w:t>
      </w:r>
      <w:r w:rsidR="00211F6C">
        <w:t>Pearson R=.41</w:t>
      </w:r>
      <w:r>
        <w:t xml:space="preserve">), contradicting our hypothesis.  </w:t>
      </w:r>
      <w:r w:rsidR="00AA3400">
        <w:t>Due to</w:t>
      </w:r>
      <w:r>
        <w:t xml:space="preserve"> heterogeneity in cell size</w:t>
      </w:r>
      <w:r w:rsidR="00AA3400">
        <w:t xml:space="preserve">, cells with larger adhered areas </w:t>
      </w:r>
      <w:r w:rsidR="00FC1011">
        <w:t>are not necessarily</w:t>
      </w:r>
      <w:r w:rsidR="00AA3400">
        <w:t xml:space="preserve"> further in the process of spreading, which may be the cause of this negative result.</w:t>
      </w:r>
      <w:r w:rsidR="00FC1011">
        <w:t xml:space="preserve">  </w:t>
      </w:r>
      <w:proofErr w:type="gramStart"/>
      <w:r w:rsidR="00FC1011">
        <w:t xml:space="preserve">It also may be the case that the tension reduction we measured during spreading may only happen after </w:t>
      </w:r>
      <w:r w:rsidR="00FC1011">
        <w:lastRenderedPageBreak/>
        <w:t>spreading is finished, so that cells that are still undergoing spreading may still have elevated membrane tension.</w:t>
      </w:r>
      <w:proofErr w:type="gramEnd"/>
    </w:p>
    <w:p w:rsidR="00A4652E" w:rsidRDefault="00A4652E" w:rsidP="008E6CA4">
      <w:pPr>
        <w:pStyle w:val="Caption"/>
      </w:pPr>
      <w:r>
        <w:t>Figure 2.6:  Adhered area vs. tether force</w:t>
      </w:r>
    </w:p>
    <w:p w:rsidR="00A4652E" w:rsidRPr="007A6474" w:rsidRDefault="00A4652E" w:rsidP="00880D22">
      <w:pPr>
        <w:jc w:val="center"/>
      </w:pPr>
      <w:r>
        <w:rPr>
          <w:noProof/>
        </w:rPr>
        <w:drawing>
          <wp:inline distT="0" distB="0" distL="0" distR="0">
            <wp:extent cx="3657600" cy="2743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hesis Force vs area.png"/>
                    <pic:cNvPicPr/>
                  </pic:nvPicPr>
                  <pic:blipFill>
                    <a:blip r:embed="rId41">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rsidR="000E04F8" w:rsidRPr="000E04F8" w:rsidRDefault="000E04F8" w:rsidP="000E04F8"/>
    <w:p w:rsidR="00A07E3D" w:rsidRDefault="00A44425" w:rsidP="00A07E3D">
      <w:pPr>
        <w:pStyle w:val="Heading3"/>
      </w:pPr>
      <w:r>
        <w:t xml:space="preserve">2.3.4 </w:t>
      </w:r>
      <w:r w:rsidR="00A07E3D">
        <w:t>Measureme</w:t>
      </w:r>
      <w:r w:rsidR="00FC1011">
        <w:t>nt of the effect of cholesterol depletion</w:t>
      </w:r>
    </w:p>
    <w:p w:rsidR="000E04F8" w:rsidRDefault="006C0D36" w:rsidP="000E04F8">
      <w:pPr>
        <w:rPr>
          <w:rFonts w:eastAsiaTheme="minorEastAsia"/>
        </w:rPr>
      </w:pPr>
      <w:r>
        <w:t>Methyl-</w:t>
      </w:r>
      <m:oMath>
        <m:r>
          <w:rPr>
            <w:rFonts w:ascii="Cambria Math" w:hAnsi="Cambria Math"/>
          </w:rPr>
          <m:t>β</m:t>
        </m:r>
      </m:oMath>
      <w:r>
        <w:t>-Cyclodextrin</w:t>
      </w:r>
      <w:r w:rsidR="009A69AF">
        <w:t xml:space="preserve"> (M</w:t>
      </w:r>
      <m:oMath>
        <m:r>
          <w:rPr>
            <w:rFonts w:ascii="Cambria Math" w:hAnsi="Cambria Math"/>
          </w:rPr>
          <m:t>β</m:t>
        </m:r>
      </m:oMath>
      <w:r w:rsidR="009A69AF">
        <w:rPr>
          <w:rFonts w:eastAsiaTheme="minorEastAsia"/>
        </w:rPr>
        <w:t>CD</w:t>
      </w:r>
      <w:r w:rsidR="009A69AF">
        <w:t>)</w:t>
      </w:r>
      <w:r>
        <w:t xml:space="preserve"> is a</w:t>
      </w:r>
      <w:r w:rsidR="009A69AF">
        <w:t xml:space="preserve">n oligomer that </w:t>
      </w:r>
      <w:proofErr w:type="gramStart"/>
      <w:r w:rsidR="009A69AF">
        <w:t>is commonly used</w:t>
      </w:r>
      <w:proofErr w:type="gramEnd"/>
      <w:r w:rsidR="009A69AF">
        <w:t xml:space="preserve"> to remove cholesterol from the cell membrane</w:t>
      </w:r>
      <w:r w:rsidR="006432FE">
        <w:t xml:space="preserve"> (</w:t>
      </w:r>
      <w:proofErr w:type="spellStart"/>
      <w:r w:rsidR="006432FE">
        <w:t>Zidovetzki</w:t>
      </w:r>
      <w:proofErr w:type="spellEnd"/>
      <w:r w:rsidR="006432FE">
        <w:t xml:space="preserve"> and </w:t>
      </w:r>
      <w:proofErr w:type="spellStart"/>
      <w:r w:rsidR="006432FE">
        <w:t>Levitan</w:t>
      </w:r>
      <w:proofErr w:type="spellEnd"/>
      <w:r w:rsidR="006432FE">
        <w:t>, 2007</w:t>
      </w:r>
      <w:r w:rsidR="009A69AF">
        <w:t xml:space="preserve">).  It </w:t>
      </w:r>
      <w:proofErr w:type="gramStart"/>
      <w:r w:rsidR="009A69AF">
        <w:t>has been previously shown</w:t>
      </w:r>
      <w:proofErr w:type="gramEnd"/>
      <w:r w:rsidR="009A69AF">
        <w:t xml:space="preserve"> that removal of cholesterol with M</w:t>
      </w:r>
      <m:oMath>
        <m:r>
          <w:rPr>
            <w:rFonts w:ascii="Cambria Math" w:hAnsi="Cambria Math"/>
          </w:rPr>
          <m:t>β</m:t>
        </m:r>
      </m:oMath>
      <w:r w:rsidR="009A69AF">
        <w:rPr>
          <w:rFonts w:eastAsiaTheme="minorEastAsia"/>
        </w:rPr>
        <w:t>CD inhibits clathrin-mediated endocytosis</w:t>
      </w:r>
      <w:r w:rsidR="00021B19">
        <w:rPr>
          <w:rFonts w:eastAsiaTheme="minorEastAsia"/>
        </w:rPr>
        <w:t xml:space="preserve"> within approximately 15 minutes</w:t>
      </w:r>
      <w:r w:rsidR="009A69AF">
        <w:rPr>
          <w:rFonts w:eastAsiaTheme="minorEastAsia"/>
        </w:rPr>
        <w:t xml:space="preserve"> (</w:t>
      </w:r>
      <w:proofErr w:type="spellStart"/>
      <w:r w:rsidR="009A69AF">
        <w:rPr>
          <w:rFonts w:eastAsiaTheme="minorEastAsia"/>
        </w:rPr>
        <w:t>Rodal</w:t>
      </w:r>
      <w:proofErr w:type="spellEnd"/>
      <w:r w:rsidR="009A69AF">
        <w:rPr>
          <w:rFonts w:eastAsiaTheme="minorEastAsia"/>
        </w:rPr>
        <w:t xml:space="preserve"> et al., 1999).  As such, we </w:t>
      </w:r>
      <w:r w:rsidR="00FC1011">
        <w:rPr>
          <w:rFonts w:eastAsiaTheme="minorEastAsia"/>
        </w:rPr>
        <w:t>hypothesized that</w:t>
      </w:r>
      <w:r w:rsidR="009A69AF">
        <w:rPr>
          <w:rFonts w:eastAsiaTheme="minorEastAsia"/>
        </w:rPr>
        <w:t xml:space="preserve"> this effect </w:t>
      </w:r>
      <w:proofErr w:type="gramStart"/>
      <w:r w:rsidR="009A69AF">
        <w:rPr>
          <w:rFonts w:eastAsiaTheme="minorEastAsia"/>
        </w:rPr>
        <w:t>was caused</w:t>
      </w:r>
      <w:proofErr w:type="gramEnd"/>
      <w:r w:rsidR="009A69AF">
        <w:rPr>
          <w:rFonts w:eastAsiaTheme="minorEastAsia"/>
        </w:rPr>
        <w:t xml:space="preserve"> by an increase in membrane tension.  To test this, we extruded tethers from</w:t>
      </w:r>
      <w:r w:rsidR="003D04CD">
        <w:rPr>
          <w:rFonts w:eastAsiaTheme="minorEastAsia"/>
        </w:rPr>
        <w:t xml:space="preserve"> BSC1</w:t>
      </w:r>
      <w:r w:rsidR="009A69AF">
        <w:rPr>
          <w:rFonts w:eastAsiaTheme="minorEastAsia"/>
        </w:rPr>
        <w:t xml:space="preserve"> cells shortly after addition of 4 </w:t>
      </w:r>
      <w:proofErr w:type="spellStart"/>
      <w:r w:rsidR="009A69AF">
        <w:rPr>
          <w:rFonts w:eastAsiaTheme="minorEastAsia"/>
        </w:rPr>
        <w:t>mM</w:t>
      </w:r>
      <w:proofErr w:type="spellEnd"/>
      <w:r w:rsidR="009A69AF">
        <w:rPr>
          <w:rFonts w:eastAsiaTheme="minorEastAsia"/>
        </w:rPr>
        <w:t xml:space="preserve"> </w:t>
      </w:r>
      <w:proofErr w:type="gramStart"/>
      <w:r w:rsidR="009A69AF">
        <w:t>M</w:t>
      </w:r>
      <m:oMath>
        <m:r>
          <w:rPr>
            <w:rFonts w:ascii="Cambria Math" w:hAnsi="Cambria Math"/>
          </w:rPr>
          <m:t>β</m:t>
        </m:r>
      </m:oMath>
      <w:r w:rsidR="009A69AF">
        <w:rPr>
          <w:rFonts w:eastAsiaTheme="minorEastAsia"/>
        </w:rPr>
        <w:t>CD,</w:t>
      </w:r>
      <w:proofErr w:type="gramEnd"/>
      <w:r w:rsidR="009A69AF">
        <w:rPr>
          <w:rFonts w:eastAsiaTheme="minorEastAsia"/>
        </w:rPr>
        <w:t xml:space="preserve"> and monitered tether force thereafter.</w:t>
      </w:r>
      <w:r w:rsidR="006432FE">
        <w:rPr>
          <w:rFonts w:eastAsiaTheme="minorEastAsia"/>
        </w:rPr>
        <w:t xml:space="preserve">  We did not see a </w:t>
      </w:r>
      <w:r w:rsidR="00667353">
        <w:rPr>
          <w:rFonts w:eastAsiaTheme="minorEastAsia"/>
        </w:rPr>
        <w:t>consistent</w:t>
      </w:r>
      <w:r w:rsidR="006432FE">
        <w:rPr>
          <w:rFonts w:eastAsiaTheme="minorEastAsia"/>
        </w:rPr>
        <w:t xml:space="preserve"> rise in tether force </w:t>
      </w:r>
      <w:r w:rsidR="00021B19">
        <w:rPr>
          <w:rFonts w:eastAsiaTheme="minorEastAsia"/>
        </w:rPr>
        <w:t xml:space="preserve">in the 20 minutes immediately </w:t>
      </w:r>
      <w:r w:rsidR="006432FE">
        <w:rPr>
          <w:rFonts w:eastAsiaTheme="minorEastAsia"/>
        </w:rPr>
        <w:t xml:space="preserve">after addition of </w:t>
      </w:r>
      <w:r w:rsidR="006432FE">
        <w:t>M</w:t>
      </w:r>
      <m:oMath>
        <m:r>
          <w:rPr>
            <w:rFonts w:ascii="Cambria Math" w:hAnsi="Cambria Math"/>
          </w:rPr>
          <m:t>β</m:t>
        </m:r>
      </m:oMath>
      <w:r w:rsidR="00C20C95">
        <w:rPr>
          <w:rFonts w:eastAsiaTheme="minorEastAsia"/>
        </w:rPr>
        <w:t>CD (Fig. 2.7</w:t>
      </w:r>
      <w:r w:rsidR="006432FE">
        <w:rPr>
          <w:rFonts w:eastAsiaTheme="minorEastAsia"/>
        </w:rPr>
        <w:t>).</w:t>
      </w:r>
      <w:r w:rsidR="00667353">
        <w:rPr>
          <w:rFonts w:eastAsiaTheme="minorEastAsia"/>
        </w:rPr>
        <w:t xml:space="preserve">  This perhaps implies that the </w:t>
      </w:r>
      <w:r w:rsidR="00667353">
        <w:rPr>
          <w:rFonts w:eastAsiaTheme="minorEastAsia"/>
        </w:rPr>
        <w:lastRenderedPageBreak/>
        <w:t xml:space="preserve">inhibition of CME by </w:t>
      </w:r>
      <w:r w:rsidR="00667353">
        <w:t>M</w:t>
      </w:r>
      <m:oMath>
        <m:r>
          <w:rPr>
            <w:rFonts w:ascii="Cambria Math" w:hAnsi="Cambria Math"/>
          </w:rPr>
          <m:t>β</m:t>
        </m:r>
      </m:oMath>
      <w:r w:rsidR="00667353">
        <w:rPr>
          <w:rFonts w:eastAsiaTheme="minorEastAsia"/>
        </w:rPr>
        <w:t xml:space="preserve">CD is </w:t>
      </w:r>
      <w:r w:rsidR="00021B19">
        <w:rPr>
          <w:rFonts w:eastAsiaTheme="minorEastAsia"/>
        </w:rPr>
        <w:t xml:space="preserve">due to </w:t>
      </w:r>
      <w:r w:rsidR="00667353">
        <w:rPr>
          <w:rFonts w:eastAsiaTheme="minorEastAsia"/>
        </w:rPr>
        <w:t>some factor other than an increase in membrane tension.  It has been shown that cholesterol depletion increases membrane “stiffness” (</w:t>
      </w:r>
      <w:proofErr w:type="spellStart"/>
      <w:r w:rsidR="00667353">
        <w:rPr>
          <w:rFonts w:eastAsiaTheme="minorEastAsia"/>
        </w:rPr>
        <w:t>Byfield</w:t>
      </w:r>
      <w:proofErr w:type="spellEnd"/>
      <w:r w:rsidR="00667353">
        <w:rPr>
          <w:rFonts w:eastAsiaTheme="minorEastAsia"/>
        </w:rPr>
        <w:t xml:space="preserve"> et al., 2004), a parameter independent from membrane tension that also opposes the </w:t>
      </w:r>
      <w:r w:rsidR="00021B19">
        <w:rPr>
          <w:rFonts w:eastAsiaTheme="minorEastAsia"/>
        </w:rPr>
        <w:t xml:space="preserve">outer membrane </w:t>
      </w:r>
      <w:r w:rsidR="00667353">
        <w:rPr>
          <w:rFonts w:eastAsiaTheme="minorEastAsia"/>
        </w:rPr>
        <w:t xml:space="preserve">area loss involved in endocytosis; perhaps that is the mechanism involved in </w:t>
      </w:r>
      <w:r w:rsidR="00667353">
        <w:t>M</w:t>
      </w:r>
      <m:oMath>
        <m:r>
          <w:rPr>
            <w:rFonts w:ascii="Cambria Math" w:hAnsi="Cambria Math"/>
          </w:rPr>
          <m:t>β</m:t>
        </m:r>
      </m:oMath>
      <w:r w:rsidR="00667353">
        <w:rPr>
          <w:rFonts w:eastAsiaTheme="minorEastAsia"/>
        </w:rPr>
        <w:t>CD’s effect on CME.</w:t>
      </w:r>
    </w:p>
    <w:p w:rsidR="00C20C95" w:rsidRDefault="00C20C95" w:rsidP="008E6CA4">
      <w:pPr>
        <w:pStyle w:val="Caption"/>
      </w:pPr>
      <w:r>
        <w:t>Figure 2.7: Effect of Methyl-</w:t>
      </w:r>
      <m:oMath>
        <m:r>
          <m:rPr>
            <m:sty m:val="bi"/>
          </m:rPr>
          <m:t>β</m:t>
        </m:r>
      </m:oMath>
      <w:r>
        <w:t>-Cyclodextrin</w:t>
      </w:r>
    </w:p>
    <w:p w:rsidR="00C20C95" w:rsidRDefault="00C20C95" w:rsidP="000E04F8">
      <w:r>
        <w:rPr>
          <w:noProof/>
        </w:rPr>
        <w:drawing>
          <wp:inline distT="0" distB="0" distL="0" distR="0">
            <wp:extent cx="5333333" cy="4000000"/>
            <wp:effectExtent l="0" t="0" r="127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hesis Cyclo Data.png"/>
                    <pic:cNvPicPr/>
                  </pic:nvPicPr>
                  <pic:blipFill>
                    <a:blip r:embed="rId42">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C20C95" w:rsidRPr="00C20C95" w:rsidRDefault="00C20C95" w:rsidP="00C20C95">
      <w:pPr>
        <w:spacing w:line="240" w:lineRule="auto"/>
        <w:rPr>
          <w:rFonts w:eastAsiaTheme="minorEastAsia"/>
          <w:sz w:val="20"/>
          <w:szCs w:val="20"/>
        </w:rPr>
      </w:pPr>
      <w:r w:rsidRPr="00C20C95">
        <w:rPr>
          <w:sz w:val="20"/>
          <w:szCs w:val="20"/>
        </w:rPr>
        <w:t>Solid line corresponds to mean force of all tether measurements in each time window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cells</m:t>
            </m:r>
          </m:sub>
        </m:sSub>
      </m:oMath>
      <w:r w:rsidRPr="00C20C95">
        <w:rPr>
          <w:rFonts w:eastAsiaTheme="minorEastAsia"/>
          <w:sz w:val="20"/>
          <w:szCs w:val="20"/>
        </w:rPr>
        <w:t>=6).  Shaded region corresponds to the standard deviatio</w:t>
      </w:r>
      <w:r w:rsidR="00021B19">
        <w:rPr>
          <w:rFonts w:eastAsiaTheme="minorEastAsia"/>
          <w:sz w:val="20"/>
          <w:szCs w:val="20"/>
        </w:rPr>
        <w:t xml:space="preserve">n.  All data </w:t>
      </w:r>
      <w:proofErr w:type="gramStart"/>
      <w:r w:rsidR="00021B19">
        <w:rPr>
          <w:rFonts w:eastAsiaTheme="minorEastAsia"/>
          <w:sz w:val="20"/>
          <w:szCs w:val="20"/>
        </w:rPr>
        <w:t>was normalized</w:t>
      </w:r>
      <w:proofErr w:type="gramEnd"/>
      <w:r w:rsidRPr="00C20C95">
        <w:rPr>
          <w:rFonts w:eastAsiaTheme="minorEastAsia"/>
          <w:sz w:val="20"/>
          <w:szCs w:val="20"/>
        </w:rPr>
        <w:t xml:space="preserve"> by the first measurement of each cell to assess the change in value.</w:t>
      </w:r>
    </w:p>
    <w:p w:rsidR="00C20C95" w:rsidRPr="00C20C95" w:rsidRDefault="00C20C95" w:rsidP="000E04F8">
      <w:pPr>
        <w:rPr>
          <w:rFonts w:eastAsiaTheme="minorEastAsia"/>
        </w:rPr>
      </w:pPr>
    </w:p>
    <w:p w:rsidR="005C6873" w:rsidRPr="000E04F8" w:rsidRDefault="005C6873" w:rsidP="000E04F8"/>
    <w:p w:rsidR="00A07E3D" w:rsidRDefault="00A44425" w:rsidP="00A07E3D">
      <w:pPr>
        <w:pStyle w:val="Heading3"/>
      </w:pPr>
      <w:r>
        <w:lastRenderedPageBreak/>
        <w:t xml:space="preserve">2.3.5 </w:t>
      </w:r>
      <w:r w:rsidR="00A07E3D">
        <w:t xml:space="preserve">Measurement of local membrane tension in </w:t>
      </w:r>
      <w:proofErr w:type="spellStart"/>
      <w:r w:rsidR="00A07E3D">
        <w:t>lamellapodia</w:t>
      </w:r>
      <w:proofErr w:type="spellEnd"/>
    </w:p>
    <w:p w:rsidR="005A4D50" w:rsidRDefault="00C35129" w:rsidP="00C35129">
      <w:proofErr w:type="gramStart"/>
      <w:r>
        <w:t xml:space="preserve">Because of </w:t>
      </w:r>
      <w:r w:rsidR="00017D83">
        <w:t>a</w:t>
      </w:r>
      <w:r w:rsidR="00021B19">
        <w:t xml:space="preserve"> </w:t>
      </w:r>
      <w:r>
        <w:t>previous r</w:t>
      </w:r>
      <w:r w:rsidR="00021B19">
        <w:t>esult showing</w:t>
      </w:r>
      <w:r>
        <w:t xml:space="preserve"> tension variation between the front and back sides of migrating cells</w:t>
      </w:r>
      <w:r w:rsidR="00021B19">
        <w:t xml:space="preserve"> (</w:t>
      </w:r>
      <w:proofErr w:type="spellStart"/>
      <w:r w:rsidR="00021B19">
        <w:t>Lieber</w:t>
      </w:r>
      <w:proofErr w:type="spellEnd"/>
      <w:r w:rsidR="00021B19">
        <w:t xml:space="preserve"> et al., 2015)</w:t>
      </w:r>
      <w:r>
        <w:t>, and our observation that endocytosis events a</w:t>
      </w:r>
      <w:r w:rsidR="005F43DD">
        <w:t xml:space="preserve">re rare around the “ridges” </w:t>
      </w:r>
      <w:r>
        <w:t xml:space="preserve">that sometimes appear at the edge of the </w:t>
      </w:r>
      <w:proofErr w:type="spellStart"/>
      <w:r>
        <w:t>lamellapodia</w:t>
      </w:r>
      <w:proofErr w:type="spellEnd"/>
      <w:r>
        <w:t xml:space="preserve"> of migrating cells</w:t>
      </w:r>
      <w:r w:rsidR="00021B19">
        <w:t xml:space="preserve"> (Fig. 2.8 A)</w:t>
      </w:r>
      <w:r>
        <w:t xml:space="preserve">, we </w:t>
      </w:r>
      <w:r w:rsidR="00021B19">
        <w:t>hypothesized that</w:t>
      </w:r>
      <w:r>
        <w:t xml:space="preserve"> membrane tension around </w:t>
      </w:r>
      <w:proofErr w:type="spellStart"/>
      <w:r>
        <w:t>lamellapodial</w:t>
      </w:r>
      <w:proofErr w:type="spellEnd"/>
      <w:r>
        <w:t xml:space="preserve"> ridges was higher than that of </w:t>
      </w:r>
      <w:proofErr w:type="spellStart"/>
      <w:r>
        <w:t>lamellapodia</w:t>
      </w:r>
      <w:proofErr w:type="spellEnd"/>
      <w:r>
        <w:t xml:space="preserve"> without ridges</w:t>
      </w:r>
      <w:r w:rsidR="005F43DD">
        <w:t xml:space="preserve"> (Fig. 2.8 B)</w:t>
      </w:r>
      <w:r>
        <w:t>.</w:t>
      </w:r>
      <w:proofErr w:type="gramEnd"/>
      <w:r>
        <w:t xml:space="preserve">  Therefore, we took tether measurements from sites near </w:t>
      </w:r>
      <w:proofErr w:type="spellStart"/>
      <w:r>
        <w:t>lamellapodial</w:t>
      </w:r>
      <w:proofErr w:type="spellEnd"/>
      <w:r>
        <w:t xml:space="preserve"> ridges </w:t>
      </w:r>
      <w:r w:rsidR="00AA3400">
        <w:t xml:space="preserve">in astrocytes </w:t>
      </w:r>
      <w:r>
        <w:t xml:space="preserve">and compared the results to that of measurements taken from sites on </w:t>
      </w:r>
      <w:proofErr w:type="spellStart"/>
      <w:r>
        <w:t>lamellapodia</w:t>
      </w:r>
      <w:proofErr w:type="spellEnd"/>
      <w:r>
        <w:t xml:space="preserve"> without ridges and sites</w:t>
      </w:r>
      <w:r w:rsidR="002429DB">
        <w:t xml:space="preserve"> away from </w:t>
      </w:r>
      <w:proofErr w:type="spellStart"/>
      <w:r w:rsidR="002429DB">
        <w:t>lamellapodia</w:t>
      </w:r>
      <w:proofErr w:type="spellEnd"/>
      <w:r w:rsidR="00017D83">
        <w:t xml:space="preserve"> on the cell body</w:t>
      </w:r>
      <w:r w:rsidR="002429DB">
        <w:t xml:space="preserve"> (Fig. 2.8</w:t>
      </w:r>
      <w:r w:rsidR="005F43DD">
        <w:t xml:space="preserve"> C</w:t>
      </w:r>
      <w:r>
        <w:t xml:space="preserve">).  We found no </w:t>
      </w:r>
      <w:r w:rsidR="00FE358C">
        <w:t>consistent</w:t>
      </w:r>
      <w:r>
        <w:t xml:space="preserve"> difference between the three groups</w:t>
      </w:r>
      <w:r w:rsidR="00FE358C">
        <w:t xml:space="preserve">, implying that either the endocytic difference we observed is not due to a difference in membrane </w:t>
      </w:r>
      <w:proofErr w:type="gramStart"/>
      <w:r w:rsidR="00FE358C">
        <w:t>tension,</w:t>
      </w:r>
      <w:proofErr w:type="gramEnd"/>
      <w:r w:rsidR="00FE358C">
        <w:t xml:space="preserve"> or that the precision of our measurements was not sufficient to detect the spatial variation in tension.</w:t>
      </w:r>
      <w:r w:rsidR="00017D83">
        <w:t xml:space="preserve"> </w:t>
      </w:r>
    </w:p>
    <w:p w:rsidR="00C35129" w:rsidRDefault="00017D83" w:rsidP="005A4D50">
      <w:pPr>
        <w:ind w:firstLine="720"/>
      </w:pPr>
      <w:r>
        <w:t xml:space="preserve">The nature of tether measurements dictate that measurements can only be made of the dorsal surface of the cell, while fluorescence microscopy </w:t>
      </w:r>
      <w:proofErr w:type="gramStart"/>
      <w:r>
        <w:t>is more commonly done</w:t>
      </w:r>
      <w:proofErr w:type="gramEnd"/>
      <w:r>
        <w:t xml:space="preserve"> on the ventral surface</w:t>
      </w:r>
      <w:r w:rsidR="005A4D50">
        <w:t xml:space="preserve">.  It is possible that the membrane tension is elevated on the ventral surface of </w:t>
      </w:r>
      <w:proofErr w:type="spellStart"/>
      <w:r w:rsidR="005A4D50">
        <w:t>lamellapodia</w:t>
      </w:r>
      <w:proofErr w:type="spellEnd"/>
      <w:r w:rsidR="005A4D50">
        <w:t xml:space="preserve"> with ridges, resulting in slowed CME, while the tension remains normal on the dorsal surface.</w:t>
      </w:r>
    </w:p>
    <w:p w:rsidR="00A4652E" w:rsidRDefault="00A4652E" w:rsidP="008E6CA4">
      <w:pPr>
        <w:pStyle w:val="Caption"/>
      </w:pPr>
      <w:r>
        <w:lastRenderedPageBreak/>
        <w:t xml:space="preserve">Figure 2.8:  Tension at </w:t>
      </w:r>
      <w:proofErr w:type="spellStart"/>
      <w:r>
        <w:t>lamellapodial</w:t>
      </w:r>
      <w:proofErr w:type="spellEnd"/>
      <w:r>
        <w:t xml:space="preserve"> ridges</w:t>
      </w:r>
    </w:p>
    <w:p w:rsidR="00A4652E" w:rsidRDefault="00A4652E" w:rsidP="00C35129">
      <w:r>
        <w:rPr>
          <w:noProof/>
        </w:rPr>
        <w:drawing>
          <wp:inline distT="0" distB="0" distL="0" distR="0">
            <wp:extent cx="5674577" cy="2289658"/>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Lamellapodia Ridge Comparison.png"/>
                    <pic:cNvPicPr/>
                  </pic:nvPicPr>
                  <pic:blipFill>
                    <a:blip r:embed="rId43">
                      <a:extLst>
                        <a:ext uri="{28A0092B-C50C-407E-A947-70E740481C1C}">
                          <a14:useLocalDpi xmlns:a14="http://schemas.microsoft.com/office/drawing/2010/main" val="0"/>
                        </a:ext>
                      </a:extLst>
                    </a:blip>
                    <a:stretch>
                      <a:fillRect/>
                    </a:stretch>
                  </pic:blipFill>
                  <pic:spPr>
                    <a:xfrm>
                      <a:off x="0" y="0"/>
                      <a:ext cx="5699529" cy="2299726"/>
                    </a:xfrm>
                    <a:prstGeom prst="rect">
                      <a:avLst/>
                    </a:prstGeom>
                  </pic:spPr>
                </pic:pic>
              </a:graphicData>
            </a:graphic>
          </wp:inline>
        </w:drawing>
      </w:r>
    </w:p>
    <w:p w:rsidR="00BB21CF" w:rsidRPr="00BB21CF" w:rsidRDefault="00BB21CF" w:rsidP="00BB21CF">
      <w:pPr>
        <w:spacing w:line="240" w:lineRule="auto"/>
        <w:rPr>
          <w:sz w:val="20"/>
          <w:szCs w:val="20"/>
        </w:rPr>
      </w:pPr>
      <w:r>
        <w:rPr>
          <w:sz w:val="20"/>
          <w:szCs w:val="20"/>
        </w:rPr>
        <w:t xml:space="preserve">A) Example tether pulled from a </w:t>
      </w:r>
      <w:proofErr w:type="spellStart"/>
      <w:r>
        <w:rPr>
          <w:sz w:val="20"/>
          <w:szCs w:val="20"/>
        </w:rPr>
        <w:t>lamellapodia</w:t>
      </w:r>
      <w:proofErr w:type="spellEnd"/>
      <w:r>
        <w:rPr>
          <w:sz w:val="20"/>
          <w:szCs w:val="20"/>
        </w:rPr>
        <w:t xml:space="preserve"> with a ridge B) Example tether pulled from a </w:t>
      </w:r>
      <w:proofErr w:type="spellStart"/>
      <w:r>
        <w:rPr>
          <w:sz w:val="20"/>
          <w:szCs w:val="20"/>
        </w:rPr>
        <w:t>lamellapodia</w:t>
      </w:r>
      <w:proofErr w:type="spellEnd"/>
      <w:r>
        <w:rPr>
          <w:sz w:val="20"/>
          <w:szCs w:val="20"/>
        </w:rPr>
        <w:t xml:space="preserve"> without a ridge C) Comparison of relative tether force of tether pulled from the cell body, </w:t>
      </w:r>
      <w:proofErr w:type="spellStart"/>
      <w:r>
        <w:rPr>
          <w:sz w:val="20"/>
          <w:szCs w:val="20"/>
        </w:rPr>
        <w:t>lamellapodia</w:t>
      </w:r>
      <w:proofErr w:type="spellEnd"/>
      <w:r>
        <w:rPr>
          <w:sz w:val="20"/>
          <w:szCs w:val="20"/>
        </w:rPr>
        <w:t xml:space="preserve"> without ridges, and </w:t>
      </w:r>
      <w:proofErr w:type="spellStart"/>
      <w:r>
        <w:rPr>
          <w:sz w:val="20"/>
          <w:szCs w:val="20"/>
        </w:rPr>
        <w:t>lamellapodia</w:t>
      </w:r>
      <w:proofErr w:type="spellEnd"/>
      <w:r>
        <w:rPr>
          <w:sz w:val="20"/>
          <w:szCs w:val="20"/>
        </w:rPr>
        <w:t xml:space="preserve"> with ridges</w:t>
      </w:r>
    </w:p>
    <w:p w:rsidR="000E04F8" w:rsidRPr="00C35129" w:rsidRDefault="000E04F8" w:rsidP="00C35129"/>
    <w:p w:rsidR="00A07E3D" w:rsidRDefault="00A44425" w:rsidP="00A07E3D">
      <w:pPr>
        <w:pStyle w:val="Heading2"/>
      </w:pPr>
      <w:r>
        <w:t xml:space="preserve">2.4 </w:t>
      </w:r>
      <w:r w:rsidR="00A07E3D">
        <w:t>Discussion</w:t>
      </w:r>
    </w:p>
    <w:p w:rsidR="00197081" w:rsidRDefault="005A4D50" w:rsidP="00197081">
      <w:r>
        <w:t xml:space="preserve">We have confirmed the finding that membrane tension decreases during cell spreading.  </w:t>
      </w:r>
      <w:r w:rsidR="00C25A6C">
        <w:t>Th</w:t>
      </w:r>
      <w:r>
        <w:t xml:space="preserve">is finding </w:t>
      </w:r>
      <w:r w:rsidR="00197081">
        <w:t>may seem counterintuitive:  One may presume that the rounded up state of the cell pre-spreading would have the lowest tension.</w:t>
      </w:r>
      <w:r w:rsidR="00C25A6C">
        <w:t xml:space="preserve">  </w:t>
      </w:r>
      <w:r w:rsidR="00A557DC">
        <w:t xml:space="preserve">It </w:t>
      </w:r>
      <w:proofErr w:type="gramStart"/>
      <w:r w:rsidR="00A557DC">
        <w:t>has previously been hypothesized</w:t>
      </w:r>
      <w:proofErr w:type="gramEnd"/>
      <w:r w:rsidR="00A557DC">
        <w:t xml:space="preserve"> that this effect happens because spreading is accompanied by an addition of membrane area from </w:t>
      </w:r>
      <w:proofErr w:type="spellStart"/>
      <w:r w:rsidR="00A557DC">
        <w:t>exocytic</w:t>
      </w:r>
      <w:proofErr w:type="spellEnd"/>
      <w:r w:rsidR="00A557DC">
        <w:t xml:space="preserve"> vesicles (Gauthier et al., 2009).</w:t>
      </w:r>
      <w:r w:rsidR="00C25A6C">
        <w:t xml:space="preserve">  It </w:t>
      </w:r>
      <w:proofErr w:type="gramStart"/>
      <w:r w:rsidR="00C25A6C">
        <w:t xml:space="preserve">has </w:t>
      </w:r>
      <w:r w:rsidR="00A557DC">
        <w:t xml:space="preserve">also </w:t>
      </w:r>
      <w:r w:rsidR="00C25A6C">
        <w:t xml:space="preserve">been </w:t>
      </w:r>
      <w:r w:rsidR="00FE3A0E">
        <w:t>hypothesized</w:t>
      </w:r>
      <w:proofErr w:type="gramEnd"/>
      <w:r w:rsidR="00FE3A0E">
        <w:t xml:space="preserve"> that elevated membrane tension acts as a signal to coordinate spreading in different regions of the cell (Gauthier et al., 2011).</w:t>
      </w:r>
      <w:r w:rsidR="00A4652E">
        <w:t xml:space="preserve">  We have</w:t>
      </w:r>
      <w:r w:rsidR="00C25A6C">
        <w:t xml:space="preserve"> seen indirect evidence for this phenomenon</w:t>
      </w:r>
      <w:r w:rsidR="00A4652E">
        <w:t xml:space="preserve"> in independent experiments:</w:t>
      </w:r>
      <w:r w:rsidR="00C25A6C">
        <w:t xml:space="preserve">  In cells with fluorescently tagged endocytosis proteins, we observed distinctly slowed endocytosis dynamics in spreading </w:t>
      </w:r>
      <w:r w:rsidR="00C25A6C">
        <w:lastRenderedPageBreak/>
        <w:t>cells when compared to already-spread cells</w:t>
      </w:r>
      <w:r w:rsidR="00A4652E">
        <w:t>, corroborating the idea of decreasing membrane tension during spreading</w:t>
      </w:r>
      <w:r w:rsidR="00C25A6C">
        <w:t xml:space="preserve"> (</w:t>
      </w:r>
      <w:r w:rsidR="00FE3A0E">
        <w:t>Willy et al., 2017).</w:t>
      </w:r>
    </w:p>
    <w:p w:rsidR="00C25A6C" w:rsidRDefault="00C25A6C" w:rsidP="00197081">
      <w:r>
        <w:tab/>
        <w:t xml:space="preserve">Aside from the above result that tension decreases during spreading, our other experimental treatments caused no significant change to average membrane tension.  This may be due to a number of factors.  </w:t>
      </w:r>
      <w:r w:rsidR="009A1AA6">
        <w:t>First, cell tension is a notoriously variable paramet</w:t>
      </w:r>
      <w:r w:rsidR="00BB21CF">
        <w:t>er between individual cells (Gauthier et al., 2009).</w:t>
      </w:r>
      <w:r w:rsidR="005A4D50">
        <w:t xml:space="preserve">  Second, as was shown by</w:t>
      </w:r>
      <w:r w:rsidR="009A1AA6">
        <w:t xml:space="preserve"> </w:t>
      </w:r>
      <w:proofErr w:type="spellStart"/>
      <w:r w:rsidR="009A1AA6">
        <w:t>Lieber</w:t>
      </w:r>
      <w:proofErr w:type="spellEnd"/>
      <w:r w:rsidR="009A1AA6">
        <w:t xml:space="preserve"> et al. (</w:t>
      </w:r>
      <w:proofErr w:type="spellStart"/>
      <w:r w:rsidR="009A1AA6">
        <w:t>Lieber</w:t>
      </w:r>
      <w:proofErr w:type="spellEnd"/>
      <w:r w:rsidR="009A1AA6">
        <w:t xml:space="preserve"> et al., 2015), membrane tension can vary even between different parts of a single cell, which is problematic because tether measurements are limited to measuring the tension at single points in the membrane.  Neither of the above problems are necessarily impossible to overcome with a large-enough sample size.  Unfortunately, the third problem </w:t>
      </w:r>
      <w:r w:rsidR="00BB21CF">
        <w:t>with our setup is that it has a</w:t>
      </w:r>
      <w:r w:rsidR="009A1AA6">
        <w:t xml:space="preserve"> very limited throughput:  The manual manipulation of tethers combined with </w:t>
      </w:r>
      <w:r w:rsidR="00423289">
        <w:t xml:space="preserve">optics calibration make experimental </w:t>
      </w:r>
      <w:r w:rsidR="00576657">
        <w:t xml:space="preserve">setup time-consuming, while </w:t>
      </w:r>
      <w:r w:rsidR="00423289">
        <w:t>the environment of an optics table is not conducive to cellular homeostasis over long experimental acquisitions.</w:t>
      </w:r>
    </w:p>
    <w:p w:rsidR="00EC1E6D" w:rsidRDefault="005A4D50" w:rsidP="00F528F0">
      <w:r>
        <w:tab/>
        <w:t>Combined, these problems with tether measurements vastly limit the scope of tether-based experiments.</w:t>
      </w:r>
      <w:r w:rsidR="001D0643">
        <w:t xml:space="preserve">  Future advancement of membrane tension knowledge will likely require alternative methods.  Using clathrin dynamics as an indirect reporter of membrane tension, we have been able to observe relative tension differences over time in spreading cells, and over space in migrating cells (Willy et al., 2017).</w:t>
      </w:r>
      <w:r w:rsidR="00685A3D">
        <w:t xml:space="preserve">  Other promising approaches involve the FRET-based measurement of mechanosensitive channels (Wang et al., 2014), and recently developed fluorescent tension probes (Colom et al., 2018)</w:t>
      </w:r>
    </w:p>
    <w:p w:rsidR="001D0643" w:rsidRPr="00F528F0" w:rsidRDefault="001D0643" w:rsidP="00F528F0"/>
    <w:p w:rsidR="008C036B" w:rsidRPr="008C036B" w:rsidRDefault="00A44425" w:rsidP="008C036B">
      <w:pPr>
        <w:pStyle w:val="Heading2"/>
      </w:pPr>
      <w:r>
        <w:t xml:space="preserve">2.5 </w:t>
      </w:r>
      <w:r w:rsidR="00330467">
        <w:t>Methods</w:t>
      </w:r>
    </w:p>
    <w:p w:rsidR="00B911AB" w:rsidRDefault="00A44425" w:rsidP="00B911AB">
      <w:pPr>
        <w:pStyle w:val="Heading3"/>
      </w:pPr>
      <w:bookmarkStart w:id="11" w:name="_Toc522033882"/>
      <w:r>
        <w:t xml:space="preserve">2.5.1 </w:t>
      </w:r>
      <w:r w:rsidR="00B911AB">
        <w:t>Optical Trap Specifications</w:t>
      </w:r>
    </w:p>
    <w:p w:rsidR="00B911AB" w:rsidRDefault="00B911AB" w:rsidP="00B911AB">
      <w:r>
        <w:t xml:space="preserve">The optical </w:t>
      </w:r>
      <w:r w:rsidR="00CB7099">
        <w:t xml:space="preserve">trap design </w:t>
      </w:r>
      <w:proofErr w:type="gramStart"/>
      <w:r w:rsidR="00CB7099">
        <w:t>was based</w:t>
      </w:r>
      <w:proofErr w:type="gramEnd"/>
      <w:r w:rsidR="00CB7099">
        <w:t xml:space="preserve"> on that of </w:t>
      </w:r>
      <w:proofErr w:type="spellStart"/>
      <w:r w:rsidR="00CB7099">
        <w:t>Bustamonte</w:t>
      </w:r>
      <w:proofErr w:type="spellEnd"/>
      <w:r w:rsidR="00CB7099">
        <w:t xml:space="preserve"> et al. (</w:t>
      </w:r>
      <w:proofErr w:type="spellStart"/>
      <w:r w:rsidR="00CB7099">
        <w:t>Bustamonte</w:t>
      </w:r>
      <w:proofErr w:type="spellEnd"/>
      <w:r w:rsidR="00CB7099">
        <w:t xml:space="preserve"> et al., 2014)</w:t>
      </w:r>
      <w:r w:rsidR="005C44D6">
        <w:t xml:space="preserve"> with only one of the two</w:t>
      </w:r>
      <w:r>
        <w:t xml:space="preserve"> traps used.  Position detection </w:t>
      </w:r>
      <w:proofErr w:type="gramStart"/>
      <w:r>
        <w:t>was done</w:t>
      </w:r>
      <w:proofErr w:type="gramEnd"/>
      <w:r>
        <w:t xml:space="preserve"> by use of Quadrant Photodiode.  LASER power</w:t>
      </w:r>
      <w:r w:rsidR="00CB7099">
        <w:t xml:space="preserve"> of the trap was set to 300 </w:t>
      </w:r>
      <w:proofErr w:type="spellStart"/>
      <w:r w:rsidR="00CB7099">
        <w:t>mW</w:t>
      </w:r>
      <w:proofErr w:type="spellEnd"/>
      <w:r w:rsidR="00CB7099">
        <w:t>.</w:t>
      </w:r>
    </w:p>
    <w:p w:rsidR="00B911AB" w:rsidRDefault="00B911AB" w:rsidP="00CB7099">
      <w:pPr>
        <w:ind w:firstLine="720"/>
      </w:pPr>
      <w:r>
        <w:t xml:space="preserve">The beads used were 1 micron </w:t>
      </w:r>
      <w:r w:rsidR="00CB7099">
        <w:t xml:space="preserve">diameter </w:t>
      </w:r>
      <w:r>
        <w:t>polystyrene beads</w:t>
      </w:r>
      <w:r w:rsidR="005C44D6">
        <w:t xml:space="preserve"> </w:t>
      </w:r>
      <w:r w:rsidR="005C44D6" w:rsidRPr="00A7325F">
        <w:t>(</w:t>
      </w:r>
      <w:proofErr w:type="spellStart"/>
      <w:r w:rsidR="005C44D6" w:rsidRPr="00A7325F">
        <w:t>Spherotech</w:t>
      </w:r>
      <w:proofErr w:type="spellEnd"/>
      <w:proofErr w:type="gramStart"/>
      <w:r w:rsidR="005C44D6" w:rsidRPr="00A7325F">
        <w:t xml:space="preserve">) </w:t>
      </w:r>
      <w:r>
        <w:t xml:space="preserve"> coated</w:t>
      </w:r>
      <w:proofErr w:type="gramEnd"/>
      <w:r>
        <w:t xml:space="preserve"> with fibronectin</w:t>
      </w:r>
      <w:r w:rsidR="005C44D6">
        <w:t xml:space="preserve"> </w:t>
      </w:r>
      <w:r w:rsidR="005C44D6" w:rsidRPr="00A7325F">
        <w:t xml:space="preserve">(Sigma-Aldrich) </w:t>
      </w:r>
      <w:r>
        <w:t xml:space="preserve"> as in </w:t>
      </w:r>
      <w:r w:rsidR="00CB7099">
        <w:t>Lee et al. (Lee et al., 2008)</w:t>
      </w:r>
      <w:r>
        <w:t xml:space="preserve"> with centrifugation used in place of magnetic particle separation.</w:t>
      </w:r>
    </w:p>
    <w:p w:rsidR="00330467" w:rsidRDefault="00B911AB" w:rsidP="000E04F8">
      <w:pPr>
        <w:ind w:firstLine="720"/>
      </w:pPr>
      <w:r>
        <w:t xml:space="preserve">To extrude a tether, we trapped a bead with the optical tweezers, put it in contact with a cell for approximately 10 seconds, </w:t>
      </w:r>
      <w:proofErr w:type="gramStart"/>
      <w:r>
        <w:t>then</w:t>
      </w:r>
      <w:proofErr w:type="gramEnd"/>
      <w:r>
        <w:t xml:space="preserve"> slowly extended the tether by moving the stage parallel to the glass in .2 micron steps.  Once the tether reached a length of approximately 10 microns, we held the bead in place for 2 minutes to let the tether force fall to its steady-state value.  After this, the bead </w:t>
      </w:r>
      <w:proofErr w:type="gramStart"/>
      <w:r>
        <w:t>was moved</w:t>
      </w:r>
      <w:proofErr w:type="gramEnd"/>
      <w:r>
        <w:t xml:space="preserve"> quickly towards the cell until further movement did not change the force on the bead to fin</w:t>
      </w:r>
      <w:r w:rsidR="00CB7099">
        <w:t>d the zero-force bead position.</w:t>
      </w:r>
      <w:bookmarkEnd w:id="11"/>
    </w:p>
    <w:p w:rsidR="000E04F8" w:rsidRPr="00330467" w:rsidRDefault="000E04F8" w:rsidP="00330467"/>
    <w:p w:rsidR="003C156D" w:rsidRDefault="00A44425" w:rsidP="003C156D">
      <w:pPr>
        <w:pStyle w:val="Heading3"/>
      </w:pPr>
      <w:r>
        <w:t xml:space="preserve">2.5.2 </w:t>
      </w:r>
      <w:r w:rsidR="003C156D">
        <w:t>Derivation of the relationship between tether force and membrane tension</w:t>
      </w:r>
    </w:p>
    <w:p w:rsidR="00FF4EDD" w:rsidRDefault="00FF4EDD" w:rsidP="00FF4EDD">
      <w:r>
        <w:t xml:space="preserve">Here we will derive </w:t>
      </w:r>
      <w:r w:rsidR="00583443">
        <w:t xml:space="preserve">the equation </w:t>
      </w:r>
      <m:oMath>
        <m:r>
          <w:rPr>
            <w:rFonts w:ascii="Cambria Math" w:hAnsi="Cambria Math"/>
          </w:rPr>
          <m:t>T=</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oMath>
      <w:r w:rsidR="00583443">
        <w:rPr>
          <w:rFonts w:eastAsiaTheme="minorEastAsia"/>
        </w:rPr>
        <w:t xml:space="preserve"> </w:t>
      </w:r>
      <w:r>
        <w:t>assuming Hooke-like resistance to stretch</w:t>
      </w:r>
      <w:r w:rsidR="00583443">
        <w:t xml:space="preserve"> (Eq. 2.5</w:t>
      </w:r>
      <w:r>
        <w:t>) and resi</w:t>
      </w:r>
      <w:r w:rsidR="00F2528B">
        <w:t>s</w:t>
      </w:r>
      <w:r>
        <w:t>tance to bending given by the Helfr</w:t>
      </w:r>
      <w:r w:rsidR="00445DC9">
        <w:t>ich-</w:t>
      </w:r>
      <w:proofErr w:type="spellStart"/>
      <w:r w:rsidR="00445DC9">
        <w:t>Canham</w:t>
      </w:r>
      <w:proofErr w:type="spellEnd"/>
      <w:r w:rsidR="00445DC9">
        <w:t>-Evens free energy (Eq. 2</w:t>
      </w:r>
      <w:r w:rsidR="00583443">
        <w:t>.6</w:t>
      </w:r>
      <w:r>
        <w:t>).</w:t>
      </w:r>
      <w:r w:rsidR="00405A4B">
        <w:t xml:space="preserve">  </w:t>
      </w:r>
      <w:r w:rsidR="00433434">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43343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sidR="00433434">
        <w:rPr>
          <w:rFonts w:eastAsiaTheme="minorEastAsia"/>
        </w:rPr>
        <w:t xml:space="preserve"> are constant</w:t>
      </w:r>
      <w:r w:rsidR="00F2528B">
        <w:rPr>
          <w:rFonts w:eastAsiaTheme="minorEastAsia"/>
        </w:rPr>
        <w:t>s</w:t>
      </w:r>
      <w:r w:rsidR="00433434">
        <w:rPr>
          <w:rFonts w:eastAsiaTheme="minorEastAsia"/>
        </w:rPr>
        <w:t xml:space="preserve"> associated with the stretching and </w:t>
      </w:r>
      <w:r w:rsidR="00433434">
        <w:rPr>
          <w:rFonts w:eastAsiaTheme="minorEastAsia"/>
        </w:rPr>
        <w:lastRenderedPageBreak/>
        <w:t xml:space="preserve">bending of the membrane, respectively, </w:t>
      </w:r>
      <m:oMath>
        <m:r>
          <m:rPr>
            <m:sty m:val="p"/>
          </m:rPr>
          <w:rPr>
            <w:rFonts w:ascii="Cambria Math" w:eastAsiaTheme="minorEastAsia" w:hAnsi="Cambria Math"/>
          </w:rPr>
          <m:t>Δ</m:t>
        </m:r>
        <m:r>
          <w:rPr>
            <w:rFonts w:ascii="Cambria Math" w:eastAsiaTheme="minorEastAsia" w:hAnsi="Cambria Math"/>
          </w:rPr>
          <m:t>a</m:t>
        </m:r>
      </m:oMath>
      <w:r w:rsidR="00433434">
        <w:rPr>
          <w:rFonts w:eastAsiaTheme="minorEastAsia"/>
        </w:rPr>
        <w:t xml:space="preserve"> is </w:t>
      </w:r>
      <w:r w:rsidR="001B3531">
        <w:rPr>
          <w:rFonts w:eastAsiaTheme="minorEastAsia"/>
        </w:rPr>
        <w:t xml:space="preserve">the area increase compared to an </w:t>
      </w:r>
      <w:proofErr w:type="spellStart"/>
      <w:r w:rsidR="001B3531">
        <w:rPr>
          <w:rFonts w:eastAsiaTheme="minorEastAsia"/>
        </w:rPr>
        <w:t>unstretched</w:t>
      </w:r>
      <w:proofErr w:type="spellEnd"/>
      <w:r w:rsidR="001B3531">
        <w:rPr>
          <w:rFonts w:eastAsiaTheme="minorEastAsia"/>
        </w:rPr>
        <w:t xml:space="preserve"> reference area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sidR="001B3531">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1</m:t>
            </m:r>
          </m:sub>
        </m:sSub>
      </m:oMath>
      <w:r w:rsidR="001B3531">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2</m:t>
            </m:r>
          </m:sub>
        </m:sSub>
      </m:oMath>
      <w:r w:rsidR="001B3531">
        <w:rPr>
          <w:rFonts w:eastAsiaTheme="minorEastAsia"/>
        </w:rPr>
        <w:t xml:space="preserve"> are the principle curvatures at a given point.  </w:t>
      </w:r>
      <w:r w:rsidR="00405A4B">
        <w:t>This derivation will follow that of Phillips in Physical Bi</w:t>
      </w:r>
      <w:r w:rsidR="0086115B">
        <w:t>ology of the Cell (Phillips, 2013</w:t>
      </w:r>
      <w:r w:rsidR="00405A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348"/>
        <w:gridCol w:w="676"/>
      </w:tblGrid>
      <w:tr w:rsidR="008C27D7" w:rsidTr="008C27D7">
        <w:trPr>
          <w:trHeight w:val="656"/>
        </w:trPr>
        <w:tc>
          <w:tcPr>
            <w:tcW w:w="625" w:type="dxa"/>
          </w:tcPr>
          <w:p w:rsidR="008C27D7" w:rsidRDefault="008C27D7" w:rsidP="00CE10D0"/>
        </w:tc>
        <w:tc>
          <w:tcPr>
            <w:tcW w:w="7470" w:type="dxa"/>
          </w:tcPr>
          <w:p w:rsidR="008C27D7" w:rsidRDefault="008C27D7" w:rsidP="00CE10D0">
            <w:pPr>
              <w:jc w:val="center"/>
            </w:pPr>
            <m:oMathPara>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stretch</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K</m:t>
                        </m:r>
                      </m:e>
                      <m:sub>
                        <m:r>
                          <m:rPr>
                            <m:sty m:val="b"/>
                          </m:rPr>
                          <w:rPr>
                            <w:rFonts w:ascii="Cambria Math" w:hAnsi="Cambria Math"/>
                          </w:rPr>
                          <m:t>a</m:t>
                        </m:r>
                      </m:sub>
                    </m:sSub>
                  </m:num>
                  <m:den>
                    <m:r>
                      <m:rPr>
                        <m:sty m:val="b"/>
                      </m:rPr>
                      <w:rPr>
                        <w:rFonts w:ascii="Cambria Math" w:hAnsi="Cambria Math"/>
                      </w:rPr>
                      <m:t>2</m:t>
                    </m:r>
                  </m:den>
                </m:f>
                <m:sSup>
                  <m:sSupPr>
                    <m:ctrlPr>
                      <w:rPr>
                        <w:rFonts w:ascii="Cambria Math" w:hAnsi="Cambria Math"/>
                      </w:rPr>
                    </m:ctrlPr>
                  </m:sSupPr>
                  <m:e>
                    <m:nary>
                      <m:naryPr>
                        <m:limLoc m:val="undOvr"/>
                        <m:subHide m:val="1"/>
                        <m:supHide m:val="1"/>
                        <m:ctrlPr>
                          <w:rPr>
                            <w:rFonts w:ascii="Cambria Math" w:hAnsi="Cambria Math"/>
                          </w:rPr>
                        </m:ctrlPr>
                      </m:naryPr>
                      <m:sub/>
                      <m:sup/>
                      <m:e>
                        <m:d>
                          <m:dPr>
                            <m:ctrlPr>
                              <w:rPr>
                                <w:rFonts w:ascii="Cambria Math" w:hAnsi="Cambria Math"/>
                              </w:rPr>
                            </m:ctrlPr>
                          </m:dPr>
                          <m:e>
                            <m:f>
                              <m:fPr>
                                <m:ctrlPr>
                                  <w:rPr>
                                    <w:rFonts w:ascii="Cambria Math" w:hAnsi="Cambria Math"/>
                                  </w:rPr>
                                </m:ctrlPr>
                              </m:fPr>
                              <m:num>
                                <m:r>
                                  <m:rPr>
                                    <m:sty m:val="b"/>
                                  </m:rPr>
                                  <w:rPr>
                                    <w:rFonts w:ascii="Cambria Math" w:hAnsi="Cambria Math"/>
                                  </w:rPr>
                                  <m:t>Δa</m:t>
                                </m:r>
                              </m:num>
                              <m:den>
                                <m:sSub>
                                  <m:sSubPr>
                                    <m:ctrlPr>
                                      <w:rPr>
                                        <w:rFonts w:ascii="Cambria Math" w:hAnsi="Cambria Math"/>
                                      </w:rPr>
                                    </m:ctrlPr>
                                  </m:sSubPr>
                                  <m:e>
                                    <m:r>
                                      <m:rPr>
                                        <m:sty m:val="b"/>
                                      </m:rPr>
                                      <w:rPr>
                                        <w:rFonts w:ascii="Cambria Math" w:hAnsi="Cambria Math"/>
                                      </w:rPr>
                                      <m:t>a</m:t>
                                    </m:r>
                                  </m:e>
                                  <m:sub>
                                    <m:r>
                                      <m:rPr>
                                        <m:sty m:val="b"/>
                                      </m:rPr>
                                      <w:rPr>
                                        <w:rFonts w:ascii="Cambria Math" w:hAnsi="Cambria Math"/>
                                      </w:rPr>
                                      <m:t>0</m:t>
                                    </m:r>
                                  </m:sub>
                                </m:sSub>
                              </m:den>
                            </m:f>
                          </m:e>
                        </m:d>
                      </m:e>
                    </m:nary>
                  </m:e>
                  <m:sup>
                    <m:r>
                      <m:rPr>
                        <m:sty m:val="b"/>
                      </m:rPr>
                      <w:rPr>
                        <w:rFonts w:ascii="Cambria Math" w:hAnsi="Cambria Math"/>
                      </w:rPr>
                      <m:t>2</m:t>
                    </m:r>
                  </m:sup>
                </m:sSup>
                <m:r>
                  <m:rPr>
                    <m:sty m:val="b"/>
                  </m:rPr>
                  <w:rPr>
                    <w:rFonts w:ascii="Cambria Math" w:hAnsi="Cambria Math"/>
                  </w:rPr>
                  <m:t>da</m:t>
                </m:r>
              </m:oMath>
            </m:oMathPara>
          </w:p>
        </w:tc>
        <w:tc>
          <w:tcPr>
            <w:tcW w:w="535" w:type="dxa"/>
          </w:tcPr>
          <w:p w:rsidR="008C27D7" w:rsidRDefault="008C27D7" w:rsidP="00CE10D0">
            <w:r>
              <w:t>(2.</w:t>
            </w:r>
            <w:fldSimple w:instr=" SEQ EQ \* MERGEFORMAT ">
              <w:r>
                <w:rPr>
                  <w:noProof/>
                </w:rPr>
                <w:t>5</w:t>
              </w:r>
            </w:fldSimple>
            <w:r>
              <w:t>)</w:t>
            </w:r>
          </w:p>
        </w:tc>
      </w:tr>
      <w:tr w:rsidR="008C27D7" w:rsidTr="008C27D7">
        <w:trPr>
          <w:trHeight w:val="656"/>
        </w:trPr>
        <w:tc>
          <w:tcPr>
            <w:tcW w:w="625" w:type="dxa"/>
          </w:tcPr>
          <w:p w:rsidR="008C27D7" w:rsidRDefault="008C27D7" w:rsidP="00CE10D0"/>
        </w:tc>
        <w:tc>
          <w:tcPr>
            <w:tcW w:w="7470" w:type="dxa"/>
          </w:tcPr>
          <w:p w:rsidR="008C27D7" w:rsidRDefault="008C27D7" w:rsidP="00CE10D0">
            <w:pPr>
              <w:jc w:val="center"/>
            </w:pPr>
            <m:oMathPara>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bend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K</m:t>
                        </m:r>
                      </m:e>
                      <m:sub>
                        <m:r>
                          <m:rPr>
                            <m:sty m:val="b"/>
                          </m:rPr>
                          <w:rPr>
                            <w:rFonts w:ascii="Cambria Math" w:hAnsi="Cambria Math"/>
                          </w:rPr>
                          <m:t>b</m:t>
                        </m:r>
                      </m:sub>
                    </m:sSub>
                  </m:num>
                  <m:den>
                    <m:r>
                      <m:rPr>
                        <m:sty m:val="b"/>
                      </m:rPr>
                      <w:rPr>
                        <w:rFonts w:ascii="Cambria Math" w:hAnsi="Cambria Math"/>
                      </w:rPr>
                      <m:t>2</m:t>
                    </m:r>
                  </m:den>
                </m:f>
                <m:nary>
                  <m:naryPr>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κ</m:t>
                                </m:r>
                              </m:e>
                              <m:sub>
                                <m:r>
                                  <m:rPr>
                                    <m:sty m:val="b"/>
                                  </m:rPr>
                                  <w:rPr>
                                    <w:rFonts w:ascii="Cambria Math" w:hAnsi="Cambria Math"/>
                                  </w:rPr>
                                  <m:t>1</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p"/>
                              </m:rPr>
                              <w:rPr>
                                <w:rFonts w:ascii="Cambria Math" w:hAnsi="Cambria Math"/>
                              </w:rPr>
                              <m:t>+</m:t>
                            </m:r>
                            <m:sSub>
                              <m:sSubPr>
                                <m:ctrlPr>
                                  <w:rPr>
                                    <w:rFonts w:ascii="Cambria Math" w:hAnsi="Cambria Math"/>
                                  </w:rPr>
                                </m:ctrlPr>
                              </m:sSubPr>
                              <m:e>
                                <m:r>
                                  <m:rPr>
                                    <m:sty m:val="b"/>
                                  </m:rPr>
                                  <w:rPr>
                                    <w:rFonts w:ascii="Cambria Math" w:hAnsi="Cambria Math"/>
                                  </w:rPr>
                                  <m:t>κ</m:t>
                                </m:r>
                              </m:e>
                              <m:sub>
                                <m:r>
                                  <m:rPr>
                                    <m:sty m:val="b"/>
                                  </m:rPr>
                                  <w:rPr>
                                    <w:rFonts w:ascii="Cambria Math" w:hAnsi="Cambria Math"/>
                                  </w:rPr>
                                  <m:t>2</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e>
                        </m:d>
                      </m:e>
                      <m:sup>
                        <m:r>
                          <m:rPr>
                            <m:sty m:val="b"/>
                          </m:rPr>
                          <w:rPr>
                            <w:rFonts w:ascii="Cambria Math" w:hAnsi="Cambria Math"/>
                          </w:rPr>
                          <m:t>2</m:t>
                        </m:r>
                      </m:sup>
                    </m:sSup>
                    <m:r>
                      <m:rPr>
                        <m:sty m:val="b"/>
                      </m:rPr>
                      <w:rPr>
                        <w:rFonts w:ascii="Cambria Math" w:hAnsi="Cambria Math"/>
                      </w:rPr>
                      <m:t>da</m:t>
                    </m:r>
                  </m:e>
                </m:nary>
              </m:oMath>
            </m:oMathPara>
          </w:p>
        </w:tc>
        <w:tc>
          <w:tcPr>
            <w:tcW w:w="535" w:type="dxa"/>
          </w:tcPr>
          <w:p w:rsidR="008C27D7" w:rsidRDefault="008C27D7" w:rsidP="00CE10D0">
            <w:r>
              <w:t>(2.</w:t>
            </w:r>
            <w:fldSimple w:instr=" SEQ EQ \* MERGEFORMAT ">
              <w:r>
                <w:rPr>
                  <w:noProof/>
                </w:rPr>
                <w:t>6</w:t>
              </w:r>
            </w:fldSimple>
            <w:r>
              <w:t>)</w:t>
            </w:r>
          </w:p>
        </w:tc>
      </w:tr>
    </w:tbl>
    <w:p w:rsidR="00405A4B" w:rsidRDefault="00405A4B" w:rsidP="00FF4EDD">
      <w:r>
        <w:t xml:space="preserve">First, we need to define the geometry of our </w:t>
      </w:r>
      <w:proofErr w:type="gramStart"/>
      <w:r>
        <w:t>tether pulling</w:t>
      </w:r>
      <w:proofErr w:type="gramEnd"/>
      <w:r>
        <w:t xml:space="preserve"> problem.  We will </w:t>
      </w:r>
      <w:r w:rsidR="00F2528B">
        <w:t xml:space="preserve">consider </w:t>
      </w:r>
      <w:r>
        <w:t>a spherical cell body of radius R with a cylindrical tether of radius r and length L and a hemispherical cap on the end of the tether (Fig</w:t>
      </w:r>
      <w:r w:rsidR="00211F6C">
        <w:t>. 2.9</w:t>
      </w:r>
      <w:r>
        <w:t xml:space="preserve">).  We will assume that r&lt;&lt;R as is experimentally obvious.  At the end of the derivation, we will assess whether the results from our simple geometry will extend to </w:t>
      </w:r>
      <w:proofErr w:type="gramStart"/>
      <w:r>
        <w:t>more realistic cells</w:t>
      </w:r>
      <w:proofErr w:type="gramEnd"/>
      <w:r>
        <w:t>.</w:t>
      </w:r>
    </w:p>
    <w:p w:rsidR="0086115B" w:rsidRDefault="0086115B" w:rsidP="008E6CA4">
      <w:pPr>
        <w:pStyle w:val="Caption"/>
      </w:pPr>
      <w:r>
        <w:t xml:space="preserve">Figure </w:t>
      </w:r>
      <w:r w:rsidR="00211F6C">
        <w:t>2.9</w:t>
      </w:r>
    </w:p>
    <w:p w:rsidR="0086115B" w:rsidRDefault="0086115B" w:rsidP="00FF4EDD">
      <w:r>
        <w:rPr>
          <w:noProof/>
        </w:rPr>
        <w:drawing>
          <wp:inline distT="0" distB="0" distL="0" distR="0">
            <wp:extent cx="2114845" cy="1400370"/>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sis tether geometry.png"/>
                    <pic:cNvPicPr/>
                  </pic:nvPicPr>
                  <pic:blipFill>
                    <a:blip r:embed="rId44">
                      <a:extLst>
                        <a:ext uri="{28A0092B-C50C-407E-A947-70E740481C1C}">
                          <a14:useLocalDpi xmlns:a14="http://schemas.microsoft.com/office/drawing/2010/main" val="0"/>
                        </a:ext>
                      </a:extLst>
                    </a:blip>
                    <a:stretch>
                      <a:fillRect/>
                    </a:stretch>
                  </pic:blipFill>
                  <pic:spPr>
                    <a:xfrm>
                      <a:off x="0" y="0"/>
                      <a:ext cx="2114845" cy="1400370"/>
                    </a:xfrm>
                    <a:prstGeom prst="rect">
                      <a:avLst/>
                    </a:prstGeom>
                  </pic:spPr>
                </pic:pic>
              </a:graphicData>
            </a:graphic>
          </wp:inline>
        </w:drawing>
      </w:r>
    </w:p>
    <w:p w:rsidR="0086115B" w:rsidRPr="0086115B" w:rsidRDefault="0086115B" w:rsidP="00FF4EDD">
      <w:pPr>
        <w:rPr>
          <w:sz w:val="20"/>
          <w:szCs w:val="20"/>
        </w:rPr>
      </w:pPr>
      <w:r w:rsidRPr="0086115B">
        <w:rPr>
          <w:sz w:val="20"/>
          <w:szCs w:val="20"/>
        </w:rPr>
        <w:t>Figure from Phillips, 2013</w:t>
      </w:r>
    </w:p>
    <w:p w:rsidR="00405A4B" w:rsidRDefault="00405A4B" w:rsidP="00FF4EDD">
      <w:r>
        <w:t>We intend to calculate the free energy of</w:t>
      </w:r>
      <w:r w:rsidR="00211F6C">
        <w:t xml:space="preserve"> the membrane configuration in Figure 2.9</w:t>
      </w:r>
      <w:r>
        <w:t xml:space="preserve"> in terms of R, r, and L; and then minimize this value in terms of the free parameters of the cell.</w:t>
      </w:r>
      <w:r w:rsidR="0086115B">
        <w:t xml:space="preserve">  Using (Eq. 2.5</w:t>
      </w:r>
      <w:r w:rsidR="004E5979">
        <w:t>), we can calculate the free energy due to stretch of our geometry: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
        <w:gridCol w:w="7350"/>
        <w:gridCol w:w="676"/>
      </w:tblGrid>
      <w:tr w:rsidR="008C27D7" w:rsidTr="008C27D7">
        <w:trPr>
          <w:trHeight w:val="656"/>
        </w:trPr>
        <w:tc>
          <w:tcPr>
            <w:tcW w:w="625" w:type="dxa"/>
          </w:tcPr>
          <w:p w:rsidR="008C27D7" w:rsidRDefault="008C27D7" w:rsidP="00CE10D0"/>
        </w:tc>
        <w:tc>
          <w:tcPr>
            <w:tcW w:w="7470" w:type="dxa"/>
          </w:tcPr>
          <w:p w:rsidR="008C27D7" w:rsidRDefault="008C27D7" w:rsidP="008C27D7">
            <w:pPr>
              <w:pStyle w:val="Caption"/>
            </w:pPr>
            <m:oMathPara>
              <m:oMath>
                <m:sSub>
                  <m:sSubPr>
                    <m:ctrlPr/>
                  </m:sSubPr>
                  <m:e>
                    <m:r>
                      <m:rPr>
                        <m:sty m:val="b"/>
                      </m:rPr>
                      <m:t>E</m:t>
                    </m:r>
                  </m:e>
                  <m:sub>
                    <m:r>
                      <m:rPr>
                        <m:sty m:val="b"/>
                      </m:rPr>
                      <m:t>stretch</m:t>
                    </m:r>
                  </m:sub>
                </m:sSub>
                <m:r>
                  <m:rPr>
                    <m:sty m:val="b"/>
                  </m:rPr>
                  <m:t>≈</m:t>
                </m:r>
                <m:f>
                  <m:fPr>
                    <m:ctrlPr/>
                  </m:fPr>
                  <m:num>
                    <m:f>
                      <m:fPr>
                        <m:ctrlPr/>
                      </m:fPr>
                      <m:num>
                        <m:sSub>
                          <m:sSubPr>
                            <m:ctrlPr/>
                          </m:sSubPr>
                          <m:e>
                            <m:r>
                              <m:rPr>
                                <m:sty m:val="b"/>
                              </m:rPr>
                              <m:t>K</m:t>
                            </m:r>
                          </m:e>
                          <m:sub>
                            <m:r>
                              <m:rPr>
                                <m:sty m:val="b"/>
                              </m:rPr>
                              <m:t>a</m:t>
                            </m:r>
                          </m:sub>
                        </m:sSub>
                      </m:num>
                      <m:den>
                        <m:r>
                          <m:rPr>
                            <m:sty m:val="b"/>
                          </m:rPr>
                          <m:t>2</m:t>
                        </m:r>
                      </m:den>
                    </m:f>
                    <m:sSup>
                      <m:sSupPr>
                        <m:ctrlPr/>
                      </m:sSupPr>
                      <m:e>
                        <m:d>
                          <m:dPr>
                            <m:ctrlPr/>
                          </m:dPr>
                          <m:e>
                            <m:r>
                              <m:rPr>
                                <m:sty m:val="b"/>
                              </m:rPr>
                              <m:t>4π</m:t>
                            </m:r>
                            <m:sSup>
                              <m:sSupPr>
                                <m:ctrlPr/>
                              </m:sSupPr>
                              <m:e>
                                <m:r>
                                  <m:rPr>
                                    <m:sty m:val="b"/>
                                  </m:rPr>
                                  <m:t>R</m:t>
                                </m:r>
                              </m:e>
                              <m:sup>
                                <m:r>
                                  <m:rPr>
                                    <m:sty m:val="b"/>
                                  </m:rPr>
                                  <m:t>2</m:t>
                                </m:r>
                              </m:sup>
                            </m:sSup>
                            <m:r>
                              <m:rPr>
                                <m:sty m:val="b"/>
                              </m:rPr>
                              <m:t>+2πrL+2π</m:t>
                            </m:r>
                            <m:sSup>
                              <m:sSupPr>
                                <m:ctrlPr/>
                              </m:sSupPr>
                              <m:e>
                                <m:r>
                                  <m:rPr>
                                    <m:sty m:val="b"/>
                                  </m:rPr>
                                  <m:t>r</m:t>
                                </m:r>
                              </m:e>
                              <m:sup>
                                <m:r>
                                  <m:rPr>
                                    <m:sty m:val="b"/>
                                  </m:rPr>
                                  <m:t>2</m:t>
                                </m:r>
                              </m:sup>
                            </m:sSup>
                            <m:r>
                              <m:rPr>
                                <m:sty m:val="b"/>
                              </m:rPr>
                              <m:t>-</m:t>
                            </m:r>
                            <m:sSub>
                              <m:sSubPr>
                                <m:ctrlPr/>
                              </m:sSubPr>
                              <m:e>
                                <m:r>
                                  <m:rPr>
                                    <m:sty m:val="b"/>
                                  </m:rPr>
                                  <m:t>a</m:t>
                                </m:r>
                              </m:e>
                              <m:sub>
                                <m:r>
                                  <m:rPr>
                                    <m:sty m:val="b"/>
                                  </m:rPr>
                                  <m:t>0</m:t>
                                </m:r>
                              </m:sub>
                            </m:sSub>
                          </m:e>
                        </m:d>
                      </m:e>
                      <m:sup>
                        <m:r>
                          <m:rPr>
                            <m:sty m:val="b"/>
                          </m:rPr>
                          <m:t>2</m:t>
                        </m:r>
                      </m:sup>
                    </m:sSup>
                  </m:num>
                  <m:den>
                    <m:sSubSup>
                      <m:sSubSupPr>
                        <m:ctrlPr/>
                      </m:sSubSupPr>
                      <m:e>
                        <m:r>
                          <m:rPr>
                            <m:sty m:val="b"/>
                          </m:rPr>
                          <m:t>a</m:t>
                        </m:r>
                      </m:e>
                      <m:sub>
                        <m:r>
                          <m:rPr>
                            <m:sty m:val="b"/>
                          </m:rPr>
                          <m:t>0</m:t>
                        </m:r>
                      </m:sub>
                      <m:sup>
                        <m:r>
                          <m:rPr>
                            <m:sty m:val="b"/>
                          </m:rPr>
                          <m:t>2</m:t>
                        </m:r>
                      </m:sup>
                    </m:sSubSup>
                  </m:den>
                </m:f>
                <m:r>
                  <m:rPr>
                    <m:sty m:val="b"/>
                  </m:rPr>
                  <m:t>≈</m:t>
                </m:r>
                <m:f>
                  <m:fPr>
                    <m:ctrlPr/>
                  </m:fPr>
                  <m:num>
                    <m:f>
                      <m:fPr>
                        <m:ctrlPr/>
                      </m:fPr>
                      <m:num>
                        <m:sSub>
                          <m:sSubPr>
                            <m:ctrlPr/>
                          </m:sSubPr>
                          <m:e>
                            <m:r>
                              <m:rPr>
                                <m:sty m:val="b"/>
                              </m:rPr>
                              <m:t>K</m:t>
                            </m:r>
                          </m:e>
                          <m:sub>
                            <m:r>
                              <m:rPr>
                                <m:sty m:val="b"/>
                              </m:rPr>
                              <m:t>a</m:t>
                            </m:r>
                          </m:sub>
                        </m:sSub>
                      </m:num>
                      <m:den>
                        <m:r>
                          <m:rPr>
                            <m:sty m:val="b"/>
                          </m:rPr>
                          <m:t>2</m:t>
                        </m:r>
                      </m:den>
                    </m:f>
                    <m:sSup>
                      <m:sSupPr>
                        <m:ctrlPr/>
                      </m:sSupPr>
                      <m:e>
                        <m:d>
                          <m:dPr>
                            <m:ctrlPr/>
                          </m:dPr>
                          <m:e>
                            <m:r>
                              <m:rPr>
                                <m:sty m:val="b"/>
                              </m:rPr>
                              <m:t>4π</m:t>
                            </m:r>
                            <m:sSup>
                              <m:sSupPr>
                                <m:ctrlPr/>
                              </m:sSupPr>
                              <m:e>
                                <m:r>
                                  <m:rPr>
                                    <m:sty m:val="b"/>
                                  </m:rPr>
                                  <m:t>R</m:t>
                                </m:r>
                              </m:e>
                              <m:sup>
                                <m:r>
                                  <m:rPr>
                                    <m:sty m:val="b"/>
                                  </m:rPr>
                                  <m:t>2</m:t>
                                </m:r>
                              </m:sup>
                            </m:sSup>
                            <m:r>
                              <m:rPr>
                                <m:sty m:val="b"/>
                              </m:rPr>
                              <m:t>+2πrL-</m:t>
                            </m:r>
                            <m:sSub>
                              <m:sSubPr>
                                <m:ctrlPr/>
                              </m:sSubPr>
                              <m:e>
                                <m:r>
                                  <m:rPr>
                                    <m:sty m:val="b"/>
                                  </m:rPr>
                                  <m:t>a</m:t>
                                </m:r>
                              </m:e>
                              <m:sub>
                                <m:r>
                                  <m:rPr>
                                    <m:sty m:val="b"/>
                                  </m:rPr>
                                  <m:t>0</m:t>
                                </m:r>
                              </m:sub>
                            </m:sSub>
                          </m:e>
                        </m:d>
                      </m:e>
                      <m:sup>
                        <m:r>
                          <m:rPr>
                            <m:sty m:val="b"/>
                          </m:rPr>
                          <m:t>2</m:t>
                        </m:r>
                      </m:sup>
                    </m:sSup>
                  </m:num>
                  <m:den>
                    <m:sSubSup>
                      <m:sSubSupPr>
                        <m:ctrlPr/>
                      </m:sSubSupPr>
                      <m:e>
                        <m:r>
                          <m:rPr>
                            <m:sty m:val="b"/>
                          </m:rPr>
                          <m:t>a</m:t>
                        </m:r>
                      </m:e>
                      <m:sub>
                        <m:r>
                          <m:rPr>
                            <m:sty m:val="b"/>
                          </m:rPr>
                          <m:t>0</m:t>
                        </m:r>
                      </m:sub>
                      <m:sup>
                        <m:r>
                          <m:rPr>
                            <m:sty m:val="b"/>
                          </m:rPr>
                          <m:t>2</m:t>
                        </m:r>
                      </m:sup>
                    </m:sSubSup>
                  </m:den>
                </m:f>
              </m:oMath>
            </m:oMathPara>
          </w:p>
        </w:tc>
        <w:tc>
          <w:tcPr>
            <w:tcW w:w="535" w:type="dxa"/>
          </w:tcPr>
          <w:p w:rsidR="008C27D7" w:rsidRDefault="008C27D7" w:rsidP="00CE10D0">
            <w:r>
              <w:t>(2.</w:t>
            </w:r>
            <w:fldSimple w:instr=" SEQ EQ \* MERGEFORMAT ">
              <w:r>
                <w:rPr>
                  <w:noProof/>
                </w:rPr>
                <w:t>7</w:t>
              </w:r>
            </w:fldSimple>
            <w:r>
              <w:t>)</w:t>
            </w:r>
          </w:p>
        </w:tc>
      </w:tr>
    </w:tbl>
    <w:p w:rsidR="004E5979" w:rsidRDefault="00433434" w:rsidP="00FF4EDD">
      <w:r>
        <w:t>U</w:t>
      </w:r>
      <w:r w:rsidR="0086115B">
        <w:t>sing (Eq. 2.6</w:t>
      </w:r>
      <w:r w:rsidR="004E5979">
        <w:t>), we can calculate the free energy due to bend of our geometry: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8C27D7" w:rsidTr="008C27D7">
        <w:trPr>
          <w:trHeight w:val="656"/>
        </w:trPr>
        <w:tc>
          <w:tcPr>
            <w:tcW w:w="625" w:type="dxa"/>
          </w:tcPr>
          <w:p w:rsidR="008C27D7" w:rsidRDefault="008C27D7" w:rsidP="00CE10D0"/>
        </w:tc>
        <w:tc>
          <w:tcPr>
            <w:tcW w:w="7470" w:type="dxa"/>
          </w:tcPr>
          <w:p w:rsidR="008C27D7" w:rsidRPr="008C27D7" w:rsidRDefault="008C27D7" w:rsidP="008C27D7">
            <w:pPr>
              <w:jc w:val="center"/>
              <w:rPr>
                <w:sz w:val="28"/>
                <w:szCs w:val="28"/>
                <w:vertAlign w:val="subscript"/>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bend</m:t>
                  </m:r>
                </m:sub>
              </m:sSub>
              <m:r>
                <w:rPr>
                  <w:rFonts w:ascii="Cambria Math" w:hAnsi="Cambria Math"/>
                  <w:sz w:val="28"/>
                  <w:szCs w:val="28"/>
                </w:rPr>
                <m:t>≈8π</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m:t>
                      </m:r>
                    </m:sub>
                  </m:sSub>
                  <m:r>
                    <w:rPr>
                      <w:rFonts w:ascii="Cambria Math" w:hAnsi="Cambria Math"/>
                      <w:sz w:val="28"/>
                      <w:szCs w:val="28"/>
                    </w:rPr>
                    <m:t>L</m:t>
                  </m:r>
                </m:num>
                <m:den>
                  <m:r>
                    <w:rPr>
                      <w:rFonts w:ascii="Cambria Math" w:hAnsi="Cambria Math"/>
                      <w:sz w:val="28"/>
                      <w:szCs w:val="28"/>
                    </w:rPr>
                    <m:t>r</m:t>
                  </m:r>
                </m:den>
              </m:f>
              <m:r>
                <w:rPr>
                  <w:rFonts w:ascii="Cambria Math" w:hAnsi="Cambria Math"/>
                  <w:sz w:val="28"/>
                  <w:szCs w:val="28"/>
                </w:rPr>
                <m:t>+4π</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m:t>
                  </m:r>
                </m:sub>
              </m:sSub>
            </m:oMath>
            <w:r w:rsidRPr="0086115B">
              <w:rPr>
                <w:rFonts w:eastAsiaTheme="minorEastAsia"/>
                <w:sz w:val="28"/>
                <w:szCs w:val="28"/>
                <w:vertAlign w:val="subscript"/>
              </w:rPr>
              <w:softHyphen/>
            </w:r>
          </w:p>
        </w:tc>
        <w:tc>
          <w:tcPr>
            <w:tcW w:w="535" w:type="dxa"/>
          </w:tcPr>
          <w:p w:rsidR="008C27D7" w:rsidRDefault="008C27D7" w:rsidP="00CE10D0">
            <w:r>
              <w:t>(2.</w:t>
            </w:r>
            <w:fldSimple w:instr=" SEQ EQ \* MERGEFORMAT ">
              <w:r>
                <w:rPr>
                  <w:noProof/>
                </w:rPr>
                <w:t>8</w:t>
              </w:r>
            </w:fldSimple>
            <w:r>
              <w:t>)</w:t>
            </w:r>
          </w:p>
        </w:tc>
      </w:tr>
    </w:tbl>
    <w:p w:rsidR="004E5979" w:rsidRDefault="004E5979" w:rsidP="00FF4EDD">
      <w:r>
        <w:t xml:space="preserve">Additionally, we need to include the energy </w:t>
      </w:r>
      <w:r w:rsidR="007D12DC">
        <w:t>from</w:t>
      </w:r>
      <w:r>
        <w:t xml:space="preserve"> a change in volume working against a difference in pressure between the inside and outside of the cell: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8C27D7" w:rsidTr="008C27D7">
        <w:trPr>
          <w:trHeight w:val="656"/>
        </w:trPr>
        <w:tc>
          <w:tcPr>
            <w:tcW w:w="625" w:type="dxa"/>
          </w:tcPr>
          <w:p w:rsidR="008C27D7" w:rsidRDefault="008C27D7" w:rsidP="00CE10D0"/>
        </w:tc>
        <w:tc>
          <w:tcPr>
            <w:tcW w:w="7470" w:type="dxa"/>
          </w:tcPr>
          <w:p w:rsidR="008C27D7" w:rsidRPr="008C27D7" w:rsidRDefault="008C27D7" w:rsidP="008C27D7">
            <w:pPr>
              <w:rPr>
                <w:vertAlign w:val="subscript"/>
              </w:rPr>
            </w:pPr>
            <m:oMathPara>
              <m:oMath>
                <m:sSub>
                  <m:sSubPr>
                    <m:ctrlPr>
                      <w:rPr>
                        <w:rFonts w:ascii="Cambria Math" w:hAnsi="Cambria Math"/>
                        <w:i/>
                        <w:vertAlign w:val="subscript"/>
                      </w:rPr>
                    </m:ctrlPr>
                  </m:sSubPr>
                  <m:e>
                    <m:r>
                      <w:rPr>
                        <w:rFonts w:ascii="Cambria Math" w:hAnsi="Cambria Math"/>
                        <w:vertAlign w:val="subscript"/>
                      </w:rPr>
                      <m:t>E</m:t>
                    </m:r>
                  </m:e>
                  <m:sub>
                    <m:r>
                      <w:rPr>
                        <w:rFonts w:ascii="Cambria Math" w:hAnsi="Cambria Math"/>
                        <w:vertAlign w:val="subscript"/>
                      </w:rPr>
                      <m:t>pressure</m:t>
                    </m:r>
                  </m:sub>
                </m:sSub>
                <m:r>
                  <w:rPr>
                    <w:rFonts w:ascii="Cambria Math" w:hAnsi="Cambria Math"/>
                    <w:vertAlign w:val="subscript"/>
                  </w:rPr>
                  <m:t>≈</m:t>
                </m:r>
                <m:r>
                  <m:rPr>
                    <m:sty m:val="p"/>
                  </m:rPr>
                  <w:rPr>
                    <w:rFonts w:ascii="Cambria Math" w:hAnsi="Cambria Math"/>
                    <w:vertAlign w:val="subscript"/>
                  </w:rPr>
                  <m:t>Δ</m:t>
                </m:r>
                <m:r>
                  <w:rPr>
                    <w:rFonts w:ascii="Cambria Math" w:hAnsi="Cambria Math"/>
                    <w:vertAlign w:val="subscript"/>
                  </w:rPr>
                  <m:t>p</m:t>
                </m:r>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4</m:t>
                        </m:r>
                      </m:num>
                      <m:den>
                        <m:r>
                          <w:rPr>
                            <w:rFonts w:ascii="Cambria Math" w:hAnsi="Cambria Math"/>
                            <w:vertAlign w:val="subscript"/>
                          </w:rPr>
                          <m:t>3</m:t>
                        </m:r>
                      </m:den>
                    </m:f>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3</m:t>
                        </m:r>
                      </m:sup>
                    </m:sSup>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L+</m:t>
                    </m:r>
                    <m:f>
                      <m:fPr>
                        <m:ctrlPr>
                          <w:rPr>
                            <w:rFonts w:ascii="Cambria Math" w:hAnsi="Cambria Math"/>
                            <w:i/>
                            <w:vertAlign w:val="subscript"/>
                          </w:rPr>
                        </m:ctrlPr>
                      </m:fPr>
                      <m:num>
                        <m:r>
                          <w:rPr>
                            <w:rFonts w:ascii="Cambria Math" w:hAnsi="Cambria Math"/>
                            <w:vertAlign w:val="subscript"/>
                          </w:rPr>
                          <m:t>2</m:t>
                        </m:r>
                      </m:num>
                      <m:den>
                        <m:r>
                          <w:rPr>
                            <w:rFonts w:ascii="Cambria Math" w:hAnsi="Cambria Math"/>
                            <w:vertAlign w:val="subscript"/>
                          </w:rPr>
                          <m:t>3</m:t>
                        </m:r>
                      </m:den>
                    </m:f>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3</m:t>
                        </m:r>
                      </m:sup>
                    </m:sSup>
                  </m:e>
                </m:d>
                <m:r>
                  <w:rPr>
                    <w:rFonts w:ascii="Cambria Math" w:eastAsiaTheme="minorEastAsia" w:hAnsi="Cambria Math"/>
                    <w:vertAlign w:val="subscript"/>
                  </w:rPr>
                  <m:t>≈</m:t>
                </m:r>
                <m:r>
                  <m:rPr>
                    <m:sty m:val="p"/>
                  </m:rPr>
                  <w:rPr>
                    <w:rFonts w:ascii="Cambria Math" w:eastAsiaTheme="minorEastAsia" w:hAnsi="Cambria Math"/>
                    <w:vertAlign w:val="subscript"/>
                  </w:rPr>
                  <m:t>Δ</m:t>
                </m:r>
                <m:r>
                  <w:rPr>
                    <w:rFonts w:ascii="Cambria Math" w:eastAsiaTheme="minorEastAsia" w:hAnsi="Cambria Math"/>
                    <w:vertAlign w:val="subscript"/>
                  </w:rPr>
                  <m:t>p</m:t>
                </m:r>
                <m:d>
                  <m:dPr>
                    <m:ctrlPr>
                      <w:rPr>
                        <w:rFonts w:ascii="Cambria Math" w:eastAsiaTheme="minorEastAsia" w:hAnsi="Cambria Math"/>
                        <w:i/>
                        <w:vertAlign w:val="subscript"/>
                      </w:rPr>
                    </m:ctrlPr>
                  </m:dPr>
                  <m:e>
                    <m:f>
                      <m:fPr>
                        <m:ctrlPr>
                          <w:rPr>
                            <w:rFonts w:ascii="Cambria Math" w:hAnsi="Cambria Math"/>
                            <w:i/>
                            <w:vertAlign w:val="subscript"/>
                          </w:rPr>
                        </m:ctrlPr>
                      </m:fPr>
                      <m:num>
                        <m:r>
                          <w:rPr>
                            <w:rFonts w:ascii="Cambria Math" w:hAnsi="Cambria Math"/>
                            <w:vertAlign w:val="subscript"/>
                          </w:rPr>
                          <m:t>4</m:t>
                        </m:r>
                      </m:num>
                      <m:den>
                        <m:r>
                          <w:rPr>
                            <w:rFonts w:ascii="Cambria Math" w:hAnsi="Cambria Math"/>
                            <w:vertAlign w:val="subscript"/>
                          </w:rPr>
                          <m:t>3</m:t>
                        </m:r>
                      </m:den>
                    </m:f>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3</m:t>
                        </m:r>
                      </m:sup>
                    </m:sSup>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L</m:t>
                    </m:r>
                    <m:ctrlPr>
                      <w:rPr>
                        <w:rFonts w:ascii="Cambria Math" w:hAnsi="Cambria Math"/>
                        <w:i/>
                        <w:vertAlign w:val="subscript"/>
                      </w:rPr>
                    </m:ctrlPr>
                  </m:e>
                </m:d>
              </m:oMath>
            </m:oMathPara>
          </w:p>
        </w:tc>
        <w:tc>
          <w:tcPr>
            <w:tcW w:w="535" w:type="dxa"/>
          </w:tcPr>
          <w:p w:rsidR="008C27D7" w:rsidRDefault="008C27D7" w:rsidP="00CE10D0">
            <w:r>
              <w:t>(2.</w:t>
            </w:r>
            <w:fldSimple w:instr=" SEQ EQ \* MERGEFORMAT ">
              <w:r>
                <w:rPr>
                  <w:noProof/>
                </w:rPr>
                <w:t>9</w:t>
              </w:r>
            </w:fldSimple>
            <w:r>
              <w:t>)</w:t>
            </w:r>
          </w:p>
        </w:tc>
      </w:tr>
    </w:tbl>
    <w:p w:rsidR="004E5979" w:rsidRDefault="004E5979" w:rsidP="00FF4EDD">
      <w:r>
        <w:t>Lastly, we need to add the energy supplied by the force pulling the tether: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233"/>
        <w:gridCol w:w="796"/>
      </w:tblGrid>
      <w:tr w:rsidR="008C27D7" w:rsidTr="008C27D7">
        <w:trPr>
          <w:trHeight w:val="656"/>
        </w:trPr>
        <w:tc>
          <w:tcPr>
            <w:tcW w:w="625" w:type="dxa"/>
          </w:tcPr>
          <w:p w:rsidR="008C27D7" w:rsidRDefault="008C27D7" w:rsidP="00CE10D0"/>
        </w:tc>
        <w:tc>
          <w:tcPr>
            <w:tcW w:w="7470" w:type="dxa"/>
          </w:tcPr>
          <w:p w:rsidR="008C27D7" w:rsidRPr="008C27D7" w:rsidRDefault="008C27D7" w:rsidP="008C27D7">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work</m:t>
                    </m:r>
                  </m:sub>
                </m:sSub>
                <m:r>
                  <w:rPr>
                    <w:rFonts w:ascii="Cambria Math" w:hAnsi="Cambria Math"/>
                  </w:rPr>
                  <m:t>=FL</m:t>
                </m:r>
              </m:oMath>
            </m:oMathPara>
          </w:p>
        </w:tc>
        <w:tc>
          <w:tcPr>
            <w:tcW w:w="535" w:type="dxa"/>
          </w:tcPr>
          <w:p w:rsidR="008C27D7" w:rsidRDefault="008C27D7" w:rsidP="00CE10D0">
            <w:r>
              <w:t>(2.</w:t>
            </w:r>
            <w:fldSimple w:instr=" SEQ EQ \* MERGEFORMAT ">
              <w:r>
                <w:rPr>
                  <w:noProof/>
                </w:rPr>
                <w:t>10</w:t>
              </w:r>
            </w:fldSimple>
            <w:r>
              <w:t>)</w:t>
            </w:r>
          </w:p>
        </w:tc>
      </w:tr>
    </w:tbl>
    <w:p w:rsidR="001B3531" w:rsidRDefault="001B3531" w:rsidP="00FF4EDD">
      <w:r>
        <w:rPr>
          <w:rFonts w:eastAsiaTheme="minorEastAsia"/>
        </w:rPr>
        <w:t xml:space="preserve">Where F is the force applied </w:t>
      </w:r>
      <w:r w:rsidR="00C71AF4">
        <w:rPr>
          <w:rFonts w:eastAsiaTheme="minorEastAsia"/>
        </w:rPr>
        <w:t xml:space="preserve">to extrude the tether, which is assumed </w:t>
      </w:r>
      <w:proofErr w:type="gramStart"/>
      <w:r w:rsidR="00C71AF4">
        <w:rPr>
          <w:rFonts w:eastAsiaTheme="minorEastAsia"/>
        </w:rPr>
        <w:t>to be constant</w:t>
      </w:r>
      <w:proofErr w:type="gramEnd"/>
      <w:r w:rsidR="00C71AF4">
        <w:rPr>
          <w:rFonts w:eastAsiaTheme="minorEastAsia"/>
        </w:rPr>
        <w:t xml:space="preserve"> over the entire pulling process because of experimental evidence.</w:t>
      </w:r>
    </w:p>
    <w:p w:rsidR="004E5979" w:rsidRDefault="004E5979" w:rsidP="00C71AF4">
      <w:pPr>
        <w:ind w:firstLine="720"/>
      </w:pPr>
      <w:r>
        <w:t>With the free energy now expressed in terms of R, r, L, and constants, we can now minimize with respect to our free parameters and get three equilibrium conditions of the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7236"/>
        <w:gridCol w:w="796"/>
      </w:tblGrid>
      <w:tr w:rsidR="008C27D7" w:rsidTr="008C27D7">
        <w:trPr>
          <w:trHeight w:val="656"/>
        </w:trPr>
        <w:tc>
          <w:tcPr>
            <w:tcW w:w="625" w:type="dxa"/>
          </w:tcPr>
          <w:p w:rsidR="008C27D7" w:rsidRDefault="008C27D7" w:rsidP="00CE10D0"/>
        </w:tc>
        <w:tc>
          <w:tcPr>
            <w:tcW w:w="7470" w:type="dxa"/>
          </w:tcPr>
          <w:p w:rsidR="008C27D7" w:rsidRDefault="008C27D7" w:rsidP="008C27D7">
            <w:pPr>
              <w:ind w:firstLine="720"/>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tot</m:t>
                        </m:r>
                      </m:sub>
                    </m:sSub>
                  </m:num>
                  <m:den>
                    <m:r>
                      <w:rPr>
                        <w:rFonts w:ascii="Cambria Math" w:hAnsi="Cambria Math"/>
                      </w:rPr>
                      <m:t>∂R</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e>
                    </m:d>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8πR+4π</m:t>
                </m:r>
                <m:r>
                  <m:rPr>
                    <m:sty m:val="p"/>
                  </m:rPr>
                  <w:rPr>
                    <w:rFonts w:ascii="Cambria Math" w:hAnsi="Cambria Math"/>
                  </w:rPr>
                  <m:t>Δ</m:t>
                </m:r>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=0</m:t>
                </m:r>
              </m:oMath>
            </m:oMathPara>
          </w:p>
        </w:tc>
        <w:tc>
          <w:tcPr>
            <w:tcW w:w="535" w:type="dxa"/>
          </w:tcPr>
          <w:p w:rsidR="008C27D7" w:rsidRDefault="008C27D7" w:rsidP="00CE10D0">
            <w:r>
              <w:t>(2.</w:t>
            </w:r>
            <w:fldSimple w:instr=" SEQ EQ \* MERGEFORMAT ">
              <w:r>
                <w:rPr>
                  <w:noProof/>
                </w:rPr>
                <w:t>11</w:t>
              </w:r>
            </w:fldSimple>
            <w:r>
              <w:t>)</w:t>
            </w:r>
          </w:p>
        </w:tc>
      </w:tr>
      <w:tr w:rsidR="008C27D7" w:rsidTr="008C27D7">
        <w:trPr>
          <w:trHeight w:val="656"/>
        </w:trPr>
        <w:tc>
          <w:tcPr>
            <w:tcW w:w="625" w:type="dxa"/>
          </w:tcPr>
          <w:p w:rsidR="008C27D7" w:rsidRDefault="008C27D7" w:rsidP="00CE10D0"/>
        </w:tc>
        <w:tc>
          <w:tcPr>
            <w:tcW w:w="7470" w:type="dxa"/>
          </w:tcPr>
          <w:p w:rsidR="008C27D7" w:rsidRDefault="008C27D7" w:rsidP="008C27D7">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tot</m:t>
                        </m:r>
                      </m:sub>
                    </m:sSub>
                  </m:num>
                  <m:den>
                    <m:r>
                      <w:rPr>
                        <w:rFonts w:ascii="Cambria Math" w:hAnsi="Cambria Math"/>
                      </w:rPr>
                      <m:t>∂r</m:t>
                    </m:r>
                  </m:den>
                </m:f>
                <m:r>
                  <w:rPr>
                    <w:rFonts w:ascii="Cambria Math" w:hAnsi="Cambria Math"/>
                  </w:rPr>
                  <m:t xml:space="preserve">≈ </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+2πL</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e>
                    </m:d>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+2π</m:t>
                </m:r>
                <m:r>
                  <m:rPr>
                    <m:sty m:val="p"/>
                  </m:rPr>
                  <w:rPr>
                    <w:rFonts w:ascii="Cambria Math" w:hAnsi="Cambria Math"/>
                  </w:rPr>
                  <m:t>Δ</m:t>
                </m:r>
                <m:r>
                  <w:rPr>
                    <w:rFonts w:ascii="Cambria Math" w:hAnsi="Cambria Math"/>
                  </w:rPr>
                  <m:t>prL=0</m:t>
                </m:r>
              </m:oMath>
            </m:oMathPara>
          </w:p>
        </w:tc>
        <w:tc>
          <w:tcPr>
            <w:tcW w:w="535" w:type="dxa"/>
          </w:tcPr>
          <w:p w:rsidR="008C27D7" w:rsidRDefault="008C27D7" w:rsidP="00CE10D0">
            <w:r>
              <w:t>(2.</w:t>
            </w:r>
            <w:fldSimple w:instr=" SEQ EQ \* MERGEFORMAT ">
              <w:r>
                <w:rPr>
                  <w:noProof/>
                </w:rPr>
                <w:t>12</w:t>
              </w:r>
            </w:fldSimple>
            <w:r>
              <w:t>)</w:t>
            </w:r>
          </w:p>
        </w:tc>
      </w:tr>
      <w:tr w:rsidR="008C27D7" w:rsidTr="008C27D7">
        <w:trPr>
          <w:trHeight w:val="656"/>
        </w:trPr>
        <w:tc>
          <w:tcPr>
            <w:tcW w:w="625" w:type="dxa"/>
          </w:tcPr>
          <w:p w:rsidR="008C27D7" w:rsidRDefault="008C27D7" w:rsidP="00CE10D0"/>
        </w:tc>
        <w:tc>
          <w:tcPr>
            <w:tcW w:w="7470" w:type="dxa"/>
          </w:tcPr>
          <w:p w:rsidR="008C27D7" w:rsidRPr="008C27D7" w:rsidRDefault="008C27D7" w:rsidP="008C27D7">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tot</m:t>
                        </m:r>
                      </m:sub>
                    </m:sSub>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r</m:t>
                    </m:r>
                  </m:den>
                </m:f>
                <m:r>
                  <w:rPr>
                    <w:rFonts w:ascii="Cambria Math" w:hAnsi="Cambria Math"/>
                  </w:rPr>
                  <m:t>+2πr</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e>
                    </m:d>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+π</m:t>
                </m:r>
                <m:r>
                  <m:rPr>
                    <m:sty m:val="p"/>
                  </m:rPr>
                  <w:rPr>
                    <w:rFonts w:ascii="Cambria Math" w:hAnsi="Cambria Math"/>
                  </w:rPr>
                  <m:t>Δ</m:t>
                </m:r>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-F=0</m:t>
                </m:r>
              </m:oMath>
            </m:oMathPara>
          </w:p>
        </w:tc>
        <w:tc>
          <w:tcPr>
            <w:tcW w:w="535" w:type="dxa"/>
          </w:tcPr>
          <w:p w:rsidR="008C27D7" w:rsidRDefault="008C27D7" w:rsidP="00CE10D0">
            <w:r>
              <w:t>(2.</w:t>
            </w:r>
            <w:fldSimple w:instr=" SEQ EQ \* MERGEFORMAT ">
              <w:r>
                <w:rPr>
                  <w:noProof/>
                </w:rPr>
                <w:t>13</w:t>
              </w:r>
            </w:fldSimple>
            <w:r>
              <w:t>)</w:t>
            </w:r>
          </w:p>
        </w:tc>
      </w:tr>
    </w:tbl>
    <w:p w:rsidR="00751611" w:rsidRDefault="00751611" w:rsidP="00FF4EDD">
      <w:pPr>
        <w:rPr>
          <w:rFonts w:eastAsiaTheme="minorEastAsia"/>
        </w:rPr>
      </w:pPr>
      <w:r>
        <w:rPr>
          <w:rFonts w:eastAsiaTheme="minorEastAsia"/>
        </w:rPr>
        <w:t xml:space="preserve">The term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a</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is the tension on the membrane</w:t>
      </w:r>
      <w:proofErr w:type="gramStart"/>
      <w:r>
        <w:rPr>
          <w:rFonts w:eastAsiaTheme="minorEastAsia"/>
        </w:rPr>
        <w:t xml:space="preserve">, </w:t>
      </w:r>
      <w:proofErr w:type="gramEnd"/>
      <m:oMath>
        <m:r>
          <w:rPr>
            <w:rFonts w:ascii="Cambria Math" w:eastAsiaTheme="minorEastAsia" w:hAnsi="Cambria Math"/>
          </w:rPr>
          <m:t>τ</m:t>
        </m:r>
      </m:oMath>
      <w:r>
        <w:rPr>
          <w:rFonts w:eastAsiaTheme="minorEastAsia"/>
        </w:rPr>
        <w:t xml:space="preserve">.  Using this, and solving the R equation gives and expression </w:t>
      </w:r>
      <w:proofErr w:type="gramStart"/>
      <w:r>
        <w:rPr>
          <w:rFonts w:eastAsiaTheme="minorEastAsia"/>
        </w:rPr>
        <w:t xml:space="preserve">for </w:t>
      </w:r>
      <w:proofErr w:type="gramEnd"/>
      <m:oMath>
        <m:r>
          <m:rPr>
            <m:sty m:val="p"/>
          </m:rPr>
          <w:rPr>
            <w:rFonts w:ascii="Cambria Math" w:eastAsiaTheme="minorEastAsia" w:hAnsi="Cambria Math"/>
          </w:rPr>
          <m:t>Δ</m:t>
        </m:r>
        <m:r>
          <w:rPr>
            <w:rFonts w:ascii="Cambria Math" w:eastAsiaTheme="minorEastAsia" w:hAnsi="Cambria Math"/>
          </w:rPr>
          <m:t>p</m:t>
        </m:r>
      </m:oMath>
      <w:r>
        <w:rPr>
          <w:rFonts w:eastAsiaTheme="minorEastAsia"/>
        </w:rPr>
        <w:t>, which we can then plug into the other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
        <w:gridCol w:w="7234"/>
        <w:gridCol w:w="796"/>
      </w:tblGrid>
      <w:tr w:rsidR="008C27D7" w:rsidTr="008C27D7">
        <w:trPr>
          <w:trHeight w:val="656"/>
        </w:trPr>
        <w:tc>
          <w:tcPr>
            <w:tcW w:w="625" w:type="dxa"/>
          </w:tcPr>
          <w:p w:rsidR="008C27D7" w:rsidRDefault="008C27D7" w:rsidP="00CE10D0"/>
        </w:tc>
        <w:tc>
          <w:tcPr>
            <w:tcW w:w="7470" w:type="dxa"/>
          </w:tcPr>
          <w:p w:rsidR="008C27D7" w:rsidRPr="008C27D7" w:rsidRDefault="008C27D7" w:rsidP="008C27D7">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2τ</m:t>
                    </m:r>
                  </m:num>
                  <m:den>
                    <m:r>
                      <w:rPr>
                        <w:rFonts w:ascii="Cambria Math" w:eastAsiaTheme="minorEastAsia" w:hAnsi="Cambria Math"/>
                      </w:rPr>
                      <m:t>R</m:t>
                    </m:r>
                  </m:den>
                </m:f>
              </m:oMath>
            </m:oMathPara>
          </w:p>
        </w:tc>
        <w:tc>
          <w:tcPr>
            <w:tcW w:w="535" w:type="dxa"/>
          </w:tcPr>
          <w:p w:rsidR="008C27D7" w:rsidRDefault="008C27D7" w:rsidP="00CE10D0">
            <w:r>
              <w:t>(2.</w:t>
            </w:r>
            <w:fldSimple w:instr=" SEQ EQ \* MERGEFORMAT ">
              <w:r>
                <w:rPr>
                  <w:noProof/>
                </w:rPr>
                <w:t>14</w:t>
              </w:r>
            </w:fldSimple>
            <w:r>
              <w:t>)</w:t>
            </w:r>
          </w:p>
        </w:tc>
      </w:tr>
      <w:tr w:rsidR="008C27D7" w:rsidTr="008C27D7">
        <w:trPr>
          <w:trHeight w:val="656"/>
        </w:trPr>
        <w:tc>
          <w:tcPr>
            <w:tcW w:w="625" w:type="dxa"/>
          </w:tcPr>
          <w:p w:rsidR="008C27D7" w:rsidRDefault="008C27D7" w:rsidP="00CE10D0"/>
        </w:tc>
        <w:tc>
          <w:tcPr>
            <w:tcW w:w="7470" w:type="dxa"/>
          </w:tcPr>
          <w:p w:rsidR="008C27D7" w:rsidRPr="008C27D7" w:rsidRDefault="008C27D7" w:rsidP="008C27D7">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+2πLτ-</m:t>
                </m:r>
                <m:f>
                  <m:fPr>
                    <m:ctrlPr>
                      <w:rPr>
                        <w:rFonts w:ascii="Cambria Math" w:eastAsiaTheme="minorEastAsia" w:hAnsi="Cambria Math"/>
                        <w:i/>
                      </w:rPr>
                    </m:ctrlPr>
                  </m:fPr>
                  <m:num>
                    <m:r>
                      <w:rPr>
                        <w:rFonts w:ascii="Cambria Math" w:eastAsiaTheme="minorEastAsia" w:hAnsi="Cambria Math"/>
                      </w:rPr>
                      <m:t>4πLrτ</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+2πLτ≈0</m:t>
                </m:r>
              </m:oMath>
            </m:oMathPara>
          </w:p>
        </w:tc>
        <w:tc>
          <w:tcPr>
            <w:tcW w:w="535" w:type="dxa"/>
          </w:tcPr>
          <w:p w:rsidR="008C27D7" w:rsidRDefault="008C27D7" w:rsidP="00CE10D0">
            <w:r>
              <w:t>(2.</w:t>
            </w:r>
            <w:fldSimple w:instr=" SEQ EQ \* MERGEFORMAT ">
              <w:r>
                <w:rPr>
                  <w:noProof/>
                </w:rPr>
                <w:t>15</w:t>
              </w:r>
            </w:fldSimple>
            <w:r>
              <w:t>)</w:t>
            </w:r>
          </w:p>
        </w:tc>
      </w:tr>
      <w:tr w:rsidR="008C27D7" w:rsidTr="008C27D7">
        <w:trPr>
          <w:trHeight w:val="656"/>
        </w:trPr>
        <w:tc>
          <w:tcPr>
            <w:tcW w:w="625" w:type="dxa"/>
          </w:tcPr>
          <w:p w:rsidR="008C27D7" w:rsidRDefault="008C27D7" w:rsidP="00CE10D0"/>
        </w:tc>
        <w:tc>
          <w:tcPr>
            <w:tcW w:w="7470" w:type="dxa"/>
          </w:tcPr>
          <w:p w:rsidR="008C27D7" w:rsidRPr="008C27D7" w:rsidRDefault="008C27D7" w:rsidP="008C27D7">
            <w:pPr>
              <w:rPr>
                <w:rFonts w:eastAsiaTheme="minorEastAsia"/>
              </w:rPr>
            </w:pPr>
            <m:oMathPara>
              <m:oMath>
                <m:r>
                  <w:rPr>
                    <w:rFonts w:ascii="Cambria Math" w:eastAsiaTheme="minorEastAsia" w:hAnsi="Cambria Math"/>
                  </w:rPr>
                  <m:t>r≈</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num>
                      <m:den>
                        <m:r>
                          <w:rPr>
                            <w:rFonts w:ascii="Cambria Math" w:eastAsiaTheme="minorEastAsia" w:hAnsi="Cambria Math"/>
                          </w:rPr>
                          <m:t>2τ</m:t>
                        </m:r>
                      </m:den>
                    </m:f>
                  </m:e>
                </m:rad>
              </m:oMath>
            </m:oMathPara>
          </w:p>
        </w:tc>
        <w:tc>
          <w:tcPr>
            <w:tcW w:w="535" w:type="dxa"/>
          </w:tcPr>
          <w:p w:rsidR="008C27D7" w:rsidRDefault="008C27D7" w:rsidP="00CE10D0">
            <w:r>
              <w:t>(2.</w:t>
            </w:r>
            <w:fldSimple w:instr=" SEQ EQ \* MERGEFORMAT ">
              <w:r>
                <w:rPr>
                  <w:noProof/>
                </w:rPr>
                <w:t>16</w:t>
              </w:r>
            </w:fldSimple>
            <w:r>
              <w:t>)</w:t>
            </w:r>
          </w:p>
        </w:tc>
      </w:tr>
    </w:tbl>
    <w:p w:rsidR="003F210D" w:rsidRDefault="003F210D" w:rsidP="00FF4EDD">
      <w:pPr>
        <w:rPr>
          <w:rFonts w:eastAsiaTheme="minorEastAsia"/>
        </w:rPr>
      </w:pPr>
      <w:r>
        <w:rPr>
          <w:rFonts w:eastAsiaTheme="minorEastAsia"/>
        </w:rPr>
        <w:t>Which could give us the tension if we could measure the</w:t>
      </w:r>
      <w:r w:rsidR="0086115B">
        <w:rPr>
          <w:rFonts w:eastAsiaTheme="minorEastAsia"/>
        </w:rPr>
        <w:t xml:space="preserve"> r</w:t>
      </w:r>
      <w:r w:rsidR="00415362">
        <w:rPr>
          <w:rFonts w:eastAsiaTheme="minorEastAsia"/>
        </w:rPr>
        <w:t xml:space="preserve">adius of the tether as in </w:t>
      </w:r>
      <w:r w:rsidR="0086115B">
        <w:rPr>
          <w:rFonts w:eastAsiaTheme="minorEastAsia"/>
        </w:rPr>
        <w:t>Bo and Waugh, 1989</w:t>
      </w:r>
      <w:r>
        <w:rPr>
          <w:rFonts w:eastAsiaTheme="minorEastAsia"/>
        </w:rPr>
        <w:t xml:space="preserve">.  Since we want </w:t>
      </w:r>
      <m:oMath>
        <m:r>
          <w:rPr>
            <w:rFonts w:ascii="Cambria Math" w:eastAsiaTheme="minorEastAsia" w:hAnsi="Cambria Math"/>
          </w:rPr>
          <m:t>τ</m:t>
        </m:r>
      </m:oMath>
      <w:r>
        <w:rPr>
          <w:rFonts w:eastAsiaTheme="minorEastAsia"/>
        </w:rPr>
        <w:t xml:space="preserve"> as a function </w:t>
      </w:r>
      <w:proofErr w:type="gramStart"/>
      <w:r>
        <w:rPr>
          <w:rFonts w:eastAsiaTheme="minorEastAsia"/>
        </w:rPr>
        <w:t xml:space="preserve">of </w:t>
      </w:r>
      <w:proofErr w:type="gramEnd"/>
      <m:oMath>
        <m:r>
          <w:rPr>
            <w:rFonts w:ascii="Cambria Math" w:eastAsiaTheme="minorEastAsia" w:hAnsi="Cambria Math"/>
          </w:rPr>
          <m:t>F</m:t>
        </m:r>
      </m:oMath>
      <w:r>
        <w:rPr>
          <w:rFonts w:eastAsiaTheme="minorEastAsia"/>
        </w:rPr>
        <w:t xml:space="preserve">, we will plug in these expressions for </w:t>
      </w:r>
      <m:oMath>
        <m:r>
          <w:rPr>
            <w:rFonts w:ascii="Cambria Math" w:eastAsiaTheme="minorEastAsia" w:hAnsi="Cambria Math"/>
          </w:rPr>
          <m:t>r</m:t>
        </m:r>
      </m:oMath>
      <w:r>
        <w:rPr>
          <w:rFonts w:eastAsiaTheme="minorEastAsia"/>
        </w:rPr>
        <w:t xml:space="preserve"> and </w:t>
      </w:r>
      <m:oMath>
        <m:r>
          <m:rPr>
            <m:sty m:val="p"/>
          </m:rPr>
          <w:rPr>
            <w:rFonts w:ascii="Cambria Math" w:eastAsiaTheme="minorEastAsia" w:hAnsi="Cambria Math"/>
          </w:rPr>
          <m:t>Δ</m:t>
        </m:r>
        <m:r>
          <w:rPr>
            <w:rFonts w:ascii="Cambria Math" w:eastAsiaTheme="minorEastAsia" w:hAnsi="Cambria Math"/>
          </w:rPr>
          <m:t>p</m:t>
        </m:r>
      </m:oMath>
      <w:r>
        <w:rPr>
          <w:rFonts w:eastAsiaTheme="minorEastAsia"/>
        </w:rPr>
        <w:t xml:space="preserve"> into our </w:t>
      </w:r>
      <m:oMath>
        <m:r>
          <w:rPr>
            <w:rFonts w:ascii="Cambria Math" w:eastAsiaTheme="minorEastAsia" w:hAnsi="Cambria Math"/>
          </w:rPr>
          <m:t>∂E/∂</m:t>
        </m:r>
      </m:oMath>
      <w:r>
        <w:rPr>
          <w:rFonts w:eastAsiaTheme="minorEastAsia"/>
        </w:rPr>
        <w:t>L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
        <w:gridCol w:w="7235"/>
        <w:gridCol w:w="796"/>
      </w:tblGrid>
      <w:tr w:rsidR="008C27D7" w:rsidTr="008C27D7">
        <w:trPr>
          <w:trHeight w:val="656"/>
        </w:trPr>
        <w:tc>
          <w:tcPr>
            <w:tcW w:w="625" w:type="dxa"/>
          </w:tcPr>
          <w:p w:rsidR="008C27D7" w:rsidRDefault="008C27D7" w:rsidP="00CE10D0"/>
        </w:tc>
        <w:tc>
          <w:tcPr>
            <w:tcW w:w="7470" w:type="dxa"/>
          </w:tcPr>
          <w:p w:rsidR="008C27D7" w:rsidRPr="008C27D7" w:rsidRDefault="008C27D7" w:rsidP="008C27D7">
            <w:pPr>
              <w:rPr>
                <w:rFonts w:eastAsiaTheme="minorEastAsia"/>
              </w:rPr>
            </w:pPr>
            <m:oMathPara>
              <m:oMath>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r</m:t>
                    </m:r>
                  </m:den>
                </m:f>
                <m:r>
                  <w:rPr>
                    <w:rFonts w:ascii="Cambria Math" w:hAnsi="Cambria Math"/>
                  </w:rPr>
                  <m:t>+2πrτ-</m:t>
                </m:r>
                <m:f>
                  <m:fPr>
                    <m:ctrlPr>
                      <w:rPr>
                        <w:rFonts w:ascii="Cambria Math" w:hAnsi="Cambria Math"/>
                        <w:i/>
                      </w:rPr>
                    </m:ctrlPr>
                  </m:fPr>
                  <m:num>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τ</m:t>
                    </m:r>
                  </m:num>
                  <m:den>
                    <m:r>
                      <w:rPr>
                        <w:rFonts w:ascii="Cambria Math" w:hAnsi="Cambria Math"/>
                      </w:rPr>
                      <m:t>R</m:t>
                    </m:r>
                  </m:den>
                </m:f>
                <m:r>
                  <w:rPr>
                    <w:rFonts w:ascii="Cambria Math" w:hAnsi="Cambria Math"/>
                  </w:rPr>
                  <m:t>-F≈</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r</m:t>
                    </m:r>
                  </m:den>
                </m:f>
                <m:r>
                  <w:rPr>
                    <w:rFonts w:ascii="Cambria Math" w:hAnsi="Cambria Math"/>
                  </w:rPr>
                  <m:t>+2πrτ-F≈2</m:t>
                </m:r>
                <m:rad>
                  <m:radPr>
                    <m:degHide m:val="1"/>
                    <m:ctrlPr>
                      <w:rPr>
                        <w:rFonts w:ascii="Cambria Math" w:hAnsi="Cambria Math"/>
                        <w:i/>
                      </w:rPr>
                    </m:ctrlPr>
                  </m:radPr>
                  <m:deg/>
                  <m:e>
                    <m:r>
                      <w:rPr>
                        <w:rFonts w:ascii="Cambria Math" w:hAnsi="Cambria Math"/>
                      </w:rPr>
                      <m:t>2</m:t>
                    </m:r>
                  </m:e>
                </m:rad>
                <m:r>
                  <w:rPr>
                    <w:rFonts w:ascii="Cambria Math" w:hAnsi="Cambria Math"/>
                  </w:rPr>
                  <m:t>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τ</m:t>
                    </m:r>
                  </m:e>
                </m:rad>
                <m:r>
                  <w:rPr>
                    <w:rFonts w:ascii="Cambria Math" w:hAnsi="Cambria Math"/>
                  </w:rPr>
                  <m:t>-F≈0</m:t>
                </m:r>
              </m:oMath>
            </m:oMathPara>
          </w:p>
        </w:tc>
        <w:tc>
          <w:tcPr>
            <w:tcW w:w="535" w:type="dxa"/>
          </w:tcPr>
          <w:p w:rsidR="008C27D7" w:rsidRDefault="008C27D7" w:rsidP="00CE10D0">
            <w:r>
              <w:t>(2.</w:t>
            </w:r>
            <w:fldSimple w:instr=" SEQ EQ \* MERGEFORMAT ">
              <w:r>
                <w:rPr>
                  <w:noProof/>
                </w:rPr>
                <w:t>17</w:t>
              </w:r>
            </w:fldSimple>
            <w:r>
              <w:t>)</w:t>
            </w:r>
          </w:p>
        </w:tc>
      </w:tr>
      <w:tr w:rsidR="008C27D7" w:rsidTr="008C27D7">
        <w:trPr>
          <w:trHeight w:val="656"/>
        </w:trPr>
        <w:tc>
          <w:tcPr>
            <w:tcW w:w="625" w:type="dxa"/>
          </w:tcPr>
          <w:p w:rsidR="008C27D7" w:rsidRDefault="008C27D7" w:rsidP="00CE10D0"/>
        </w:tc>
        <w:tc>
          <w:tcPr>
            <w:tcW w:w="7470" w:type="dxa"/>
          </w:tcPr>
          <w:p w:rsidR="008C27D7" w:rsidRPr="008C27D7" w:rsidRDefault="008C27D7" w:rsidP="008C27D7">
            <w:pPr>
              <w:rPr>
                <w:rFonts w:eastAsiaTheme="minorEastAsia"/>
              </w:rPr>
            </w:pPr>
            <m:oMathPara>
              <m:oMath>
                <m:r>
                  <w:rPr>
                    <w:rFonts w:ascii="Cambria Math" w:eastAsiaTheme="minorEastAsia" w:hAnsi="Cambria Math"/>
                  </w:rPr>
                  <m:t>F=2π</m:t>
                </m:r>
                <m:rad>
                  <m:radPr>
                    <m:degHide m:val="1"/>
                    <m:ctrlPr>
                      <w:rPr>
                        <w:rFonts w:ascii="Cambria Math" w:eastAsiaTheme="minorEastAsia" w:hAnsi="Cambria Math"/>
                        <w:i/>
                      </w:rPr>
                    </m:ctrlPr>
                  </m:radPr>
                  <m:deg/>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τ</m:t>
                    </m:r>
                  </m:e>
                </m:rad>
              </m:oMath>
            </m:oMathPara>
          </w:p>
        </w:tc>
        <w:tc>
          <w:tcPr>
            <w:tcW w:w="535" w:type="dxa"/>
          </w:tcPr>
          <w:p w:rsidR="008C27D7" w:rsidRDefault="008C27D7" w:rsidP="00CE10D0">
            <w:r>
              <w:t>(2.</w:t>
            </w:r>
            <w:fldSimple w:instr=" SEQ EQ \* MERGEFORMAT ">
              <w:r>
                <w:rPr>
                  <w:noProof/>
                </w:rPr>
                <w:t>18</w:t>
              </w:r>
            </w:fldSimple>
            <w:r>
              <w:t>)</w:t>
            </w:r>
          </w:p>
        </w:tc>
      </w:tr>
    </w:tbl>
    <w:p w:rsidR="003F210D" w:rsidRPr="00863EBC" w:rsidRDefault="003F210D" w:rsidP="00FF4EDD">
      <w:pPr>
        <w:rPr>
          <w:rFonts w:eastAsiaTheme="minorEastAsia"/>
        </w:rPr>
      </w:pPr>
      <w:r>
        <w:rPr>
          <w:rFonts w:eastAsiaTheme="minorEastAsia"/>
        </w:rPr>
        <w:t xml:space="preserve">Which we can then use to calculate </w:t>
      </w:r>
      <m:oMath>
        <m:r>
          <w:rPr>
            <w:rFonts w:ascii="Cambria Math" w:eastAsiaTheme="minorEastAsia" w:hAnsi="Cambria Math"/>
          </w:rPr>
          <m:t>τ</m:t>
        </m:r>
      </m:oMath>
      <w:r>
        <w:rPr>
          <w:rFonts w:eastAsiaTheme="minorEastAsia"/>
        </w:rPr>
        <w:t xml:space="preserve"> from our </w:t>
      </w:r>
      <w:r w:rsidR="009013B5">
        <w:rPr>
          <w:rFonts w:eastAsiaTheme="minorEastAsia"/>
        </w:rPr>
        <w:t xml:space="preserve">measurement </w:t>
      </w:r>
      <w:proofErr w:type="gramStart"/>
      <w:r w:rsidR="009013B5">
        <w:rPr>
          <w:rFonts w:eastAsiaTheme="minorEastAsia"/>
        </w:rPr>
        <w:t xml:space="preserve">of </w:t>
      </w:r>
      <w:proofErr w:type="gramEnd"/>
      <m:oMath>
        <m:r>
          <w:rPr>
            <w:rFonts w:ascii="Cambria Math" w:eastAsiaTheme="minorEastAsia" w:hAnsi="Cambria Math"/>
          </w:rPr>
          <m:t>F</m:t>
        </m:r>
      </m:oMath>
      <w:r w:rsidR="009013B5">
        <w:rPr>
          <w:rFonts w:eastAsiaTheme="minorEastAsia"/>
        </w:rPr>
        <w:t xml:space="preserve">, given a literature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sidR="009013B5">
        <w:rPr>
          <w:rFonts w:eastAsiaTheme="minorEastAsia"/>
        </w:rPr>
        <w:t xml:space="preserve">.  Additionally, more difficult experiments can be done to measure </w:t>
      </w:r>
      <m:oMath>
        <m:r>
          <w:rPr>
            <w:rFonts w:ascii="Cambria Math" w:eastAsiaTheme="minorEastAsia" w:hAnsi="Cambria Math"/>
          </w:rPr>
          <m:t>F</m:t>
        </m:r>
      </m:oMath>
      <w:r w:rsidR="009013B5">
        <w:rPr>
          <w:rFonts w:eastAsiaTheme="minorEastAsia"/>
        </w:rPr>
        <w:t xml:space="preserve"> and </w:t>
      </w:r>
      <m:oMath>
        <m:r>
          <w:rPr>
            <w:rFonts w:ascii="Cambria Math" w:eastAsiaTheme="minorEastAsia" w:hAnsi="Cambria Math"/>
          </w:rPr>
          <m:t>r</m:t>
        </m:r>
      </m:oMath>
      <w:r w:rsidR="009013B5">
        <w:rPr>
          <w:rFonts w:eastAsiaTheme="minorEastAsia"/>
        </w:rPr>
        <w:t xml:space="preserve"> simultaneously to calculate a value </w:t>
      </w:r>
      <w:proofErr w:type="gramStart"/>
      <w:r w:rsidR="009013B5">
        <w:rPr>
          <w:rFonts w:eastAsiaTheme="minorEastAsia"/>
        </w:rPr>
        <w:t xml:space="preserve">for </w:t>
      </w:r>
      <w:proofErr w:type="gramEnd"/>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sidR="009013B5">
        <w:rPr>
          <w:rFonts w:eastAsiaTheme="minorEastAsia"/>
        </w:rPr>
        <w:t>.</w:t>
      </w:r>
      <w:r w:rsidR="00415362">
        <w:rPr>
          <w:rFonts w:eastAsiaTheme="minorEastAsia"/>
        </w:rPr>
        <w:t xml:space="preserve">  Note that our value of R does not factor into any of our final equations given that R</w:t>
      </w:r>
      <m:oMath>
        <m:r>
          <w:rPr>
            <w:rFonts w:ascii="Cambria Math" w:eastAsiaTheme="minorEastAsia" w:hAnsi="Cambria Math"/>
          </w:rPr>
          <m:t>≫r</m:t>
        </m:r>
      </m:oMath>
      <w:r w:rsidR="00415362">
        <w:rPr>
          <w:rFonts w:eastAsiaTheme="minorEastAsia"/>
        </w:rPr>
        <w:t>; this suggests that our chosen spherical cell geometry did not noticeably affect our result.</w:t>
      </w:r>
    </w:p>
    <w:p w:rsidR="00863EBC" w:rsidRPr="00FF4EDD" w:rsidRDefault="00863EBC" w:rsidP="00FF4EDD"/>
    <w:p w:rsidR="00CA1257" w:rsidRDefault="00A44425" w:rsidP="00CA1257">
      <w:pPr>
        <w:pStyle w:val="Heading3"/>
      </w:pPr>
      <w:r>
        <w:t xml:space="preserve">2.5.3 </w:t>
      </w:r>
      <w:r w:rsidR="00751611">
        <w:t>Motivation for the presence of a</w:t>
      </w:r>
      <w:r w:rsidR="00CA1257" w:rsidRPr="00CA1257">
        <w:t xml:space="preserve"> </w:t>
      </w:r>
      <w:r w:rsidR="00CA1257">
        <w:t xml:space="preserve">restoring force </w:t>
      </w:r>
      <w:r w:rsidR="00751611">
        <w:t>of beads in</w:t>
      </w:r>
      <w:r w:rsidR="00CA1257">
        <w:t xml:space="preserve"> optical tweezers</w:t>
      </w:r>
    </w:p>
    <w:p w:rsidR="000E04F8" w:rsidRDefault="00864D14" w:rsidP="000E04F8">
      <w:r>
        <w:t xml:space="preserve">Here we will present an argument for the presence of a restoring force on beads placed in a Gaussian bead using ray tracing.  </w:t>
      </w:r>
      <w:proofErr w:type="gramStart"/>
      <w:r>
        <w:t xml:space="preserve">Ray tracing is only valid if the diameter of the bead is much greater than the wavelength of the light, which is not strictly true for our 1 um </w:t>
      </w:r>
      <w:r>
        <w:lastRenderedPageBreak/>
        <w:t>beads subjected to a near-infrared laser, but similar results can be obtained using the opposite assumption that the diameter of the bead is much less than the wavelength of the light by treating the bead as an induced dipole</w:t>
      </w:r>
      <w:r w:rsidR="00746C36">
        <w:t>.</w:t>
      </w:r>
      <w:proofErr w:type="gramEnd"/>
    </w:p>
    <w:p w:rsidR="007454D0" w:rsidRPr="007454D0" w:rsidRDefault="00211F6C" w:rsidP="008E6CA4">
      <w:pPr>
        <w:pStyle w:val="Caption"/>
      </w:pPr>
      <w:r>
        <w:t>Figure 2.10</w:t>
      </w:r>
      <w:r w:rsidR="007454D0">
        <w:t>:  Ray tracing of a bead in an optical trap</w:t>
      </w:r>
    </w:p>
    <w:p w:rsidR="00EC1E6D" w:rsidRPr="002270BE" w:rsidRDefault="007454D0" w:rsidP="000E04F8">
      <w:r>
        <w:rPr>
          <w:noProof/>
        </w:rPr>
        <w:drawing>
          <wp:inline distT="0" distB="0" distL="0" distR="0">
            <wp:extent cx="5486400" cy="3723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sis Optical Trap ray diagram.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3723640"/>
                    </a:xfrm>
                    <a:prstGeom prst="rect">
                      <a:avLst/>
                    </a:prstGeom>
                  </pic:spPr>
                </pic:pic>
              </a:graphicData>
            </a:graphic>
          </wp:inline>
        </w:drawing>
      </w:r>
      <w:r w:rsidR="002270BE">
        <w:rPr>
          <w:sz w:val="20"/>
          <w:szCs w:val="20"/>
        </w:rPr>
        <w:t>Figure from</w:t>
      </w:r>
      <w:r w:rsidR="002270BE" w:rsidRPr="002270BE">
        <w:rPr>
          <w:sz w:val="20"/>
          <w:szCs w:val="20"/>
        </w:rPr>
        <w:t xml:space="preserve"> http://home.uni-leipzig.de</w:t>
      </w:r>
    </w:p>
    <w:p w:rsidR="00746C36" w:rsidRDefault="00746C36" w:rsidP="000E04F8">
      <w:r>
        <w:tab/>
        <w:t xml:space="preserve">Consider the light ray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211F6C">
        <w:rPr>
          <w:rFonts w:eastAsiaTheme="minorEastAsia"/>
        </w:rPr>
        <w:t xml:space="preserve"> in (Fig. 2.10 A</w:t>
      </w:r>
      <w:r>
        <w:rPr>
          <w:rFonts w:eastAsiaTheme="minorEastAsia"/>
        </w:rPr>
        <w:t xml:space="preserve">).  Moving from the lower index of refraction surrounding medium into the higher index bead, its path </w:t>
      </w:r>
      <w:proofErr w:type="gramStart"/>
      <w:r>
        <w:rPr>
          <w:rFonts w:eastAsiaTheme="minorEastAsia"/>
        </w:rPr>
        <w:t>will be bent</w:t>
      </w:r>
      <w:proofErr w:type="gramEnd"/>
      <w:r>
        <w:rPr>
          <w:rFonts w:eastAsiaTheme="minorEastAsia"/>
        </w:rPr>
        <w:t xml:space="preserve"> towards the surface normal when entering the bead, and away from the normal when exiting as shown.  This change in light direction will impart some momentum on the bead</w:t>
      </w:r>
      <w:r w:rsidR="00494D6F">
        <w:rPr>
          <w:rFonts w:eastAsiaTheme="minorEastAsia"/>
        </w:rPr>
        <w:t xml:space="preserve">, roughly towards the side of the bead that the light entered.  Of course, there will also be light </w:t>
      </w:r>
      <w:r w:rsidR="00494D6F">
        <w:rPr>
          <w:rFonts w:eastAsiaTheme="minorEastAsia"/>
        </w:rPr>
        <w:lastRenderedPageBreak/>
        <w:t>entering the opposite side of</w:t>
      </w:r>
      <w:r w:rsidR="00211F6C">
        <w:rPr>
          <w:rFonts w:eastAsiaTheme="minorEastAsia"/>
        </w:rPr>
        <w:t xml:space="preserve"> the bead as illustrated in (Fig. 2.10 B</w:t>
      </w:r>
      <w:r w:rsidR="00494D6F">
        <w:rPr>
          <w:rFonts w:eastAsiaTheme="minorEastAsia"/>
        </w:rPr>
        <w:t>).  However, one of the sides will be closer to the center of the beam, thus having a higher flux of light pass through it, thus imparting a greater force.  Therefore, the bead feels a force moving it toward the beam center—a restoring force.</w:t>
      </w:r>
    </w:p>
    <w:p w:rsidR="00746C36" w:rsidRDefault="00746C36" w:rsidP="000E04F8">
      <w:r>
        <w:tab/>
        <w:t xml:space="preserve">The above argument merely motivates the existence of a restoring force, it does not allow us to calculate it or give us a functional form.  In practice, one must calibrate the value of the restoring force experimentally, and only work with small displacements from the center of the trap so that the force </w:t>
      </w:r>
      <w:proofErr w:type="gramStart"/>
      <w:r>
        <w:t>can be approximated</w:t>
      </w:r>
      <w:proofErr w:type="gramEnd"/>
      <w:r>
        <w:t xml:space="preserve"> as a linear function of distance from the center of the trap.</w:t>
      </w:r>
    </w:p>
    <w:p w:rsidR="007454D0" w:rsidRPr="000E04F8" w:rsidRDefault="007454D0" w:rsidP="000E04F8"/>
    <w:p w:rsidR="00CA7929" w:rsidRDefault="00A44425" w:rsidP="00CA7929">
      <w:pPr>
        <w:pStyle w:val="Heading3"/>
      </w:pPr>
      <w:r>
        <w:t xml:space="preserve">2.5.4 </w:t>
      </w:r>
      <w:r w:rsidR="00CA7929">
        <w:t>Flow Calibration of Optical Trap</w:t>
      </w:r>
    </w:p>
    <w:p w:rsidR="000E04F8" w:rsidRDefault="007454D0" w:rsidP="000E04F8">
      <w:r>
        <w:t>To verify that our measured forces were accurate, we measured the trapping force of beads subjected to lateral flow of medium through the flow cell generated by the programed addition of medium at a constant rate by a syringe pump (</w:t>
      </w:r>
      <w:r w:rsidRPr="007454D0">
        <w:t>syringepump.com</w:t>
      </w:r>
      <w:r>
        <w:t>).  The resultin</w:t>
      </w:r>
      <w:r w:rsidR="00D87918">
        <w:t xml:space="preserve">g force graphs </w:t>
      </w:r>
      <w:proofErr w:type="gramStart"/>
      <w:r w:rsidR="00D87918">
        <w:t>are shown</w:t>
      </w:r>
      <w:proofErr w:type="gramEnd"/>
      <w:r w:rsidR="00D87918">
        <w:t xml:space="preserve"> in (Fig. 2.11 A</w:t>
      </w:r>
      <w:r>
        <w:t>).  The spikes i</w:t>
      </w:r>
      <w:r w:rsidR="00D87918">
        <w:t>n this graph represent flows of .03, .06, .12, .25, and .3 mL/min.</w:t>
      </w:r>
      <w:r>
        <w:t xml:space="preserve">  Because the optical trap </w:t>
      </w:r>
      <w:proofErr w:type="gramStart"/>
      <w:r>
        <w:t>was designed</w:t>
      </w:r>
      <w:proofErr w:type="gramEnd"/>
      <w:r>
        <w:t xml:space="preserve"> to trap beads close to the surface of the flow-cell, the forces registered by the optical tweezers were significantly less than the value calculate</w:t>
      </w:r>
      <w:r w:rsidR="00415362">
        <w:t>d</w:t>
      </w:r>
      <w:r>
        <w:t xml:space="preserve"> from assuming homogenous flow.</w:t>
      </w:r>
      <w:r w:rsidR="003221BA">
        <w:t xml:space="preserve">  The </w:t>
      </w:r>
      <w:r w:rsidR="00D87918">
        <w:t xml:space="preserve">measured forces fit the expected linear relationship between flow rate and force with 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87918">
        <w:rPr>
          <w:rFonts w:eastAsiaTheme="minorEastAsia"/>
        </w:rPr>
        <w:t xml:space="preserve"> value of .982</w:t>
      </w:r>
      <w:r w:rsidR="00960833">
        <w:rPr>
          <w:rFonts w:eastAsiaTheme="minorEastAsia"/>
        </w:rPr>
        <w:t xml:space="preserve"> (Fig. 2.11 B)</w:t>
      </w:r>
      <w:r w:rsidR="00D87918">
        <w:rPr>
          <w:rFonts w:eastAsiaTheme="minorEastAsia"/>
        </w:rPr>
        <w:t>,</w:t>
      </w:r>
      <w:r w:rsidR="003221BA">
        <w:t xml:space="preserve"> proving that the tweezers were correctly calibrated at least up </w:t>
      </w:r>
      <w:r w:rsidR="003221BA">
        <w:lastRenderedPageBreak/>
        <w:t>to a multiplicative constant.  As our experiments were relative in nature, this would be sufficient for our purposes.</w:t>
      </w:r>
    </w:p>
    <w:p w:rsidR="00D87918" w:rsidRDefault="00D87918" w:rsidP="008E6CA4">
      <w:pPr>
        <w:pStyle w:val="Caption"/>
      </w:pPr>
      <w:r>
        <w:t>Figure 2.11: Flow calibration of the optical tweezers</w:t>
      </w:r>
    </w:p>
    <w:p w:rsidR="00D87918" w:rsidRDefault="00D87918" w:rsidP="000E04F8">
      <w:r>
        <w:rPr>
          <w:noProof/>
        </w:rPr>
        <w:drawing>
          <wp:inline distT="0" distB="0" distL="0" distR="0">
            <wp:extent cx="5486400" cy="2498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hesis Flow calibration Full.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2498090"/>
                    </a:xfrm>
                    <a:prstGeom prst="rect">
                      <a:avLst/>
                    </a:prstGeom>
                  </pic:spPr>
                </pic:pic>
              </a:graphicData>
            </a:graphic>
          </wp:inline>
        </w:drawing>
      </w:r>
    </w:p>
    <w:p w:rsidR="002D565C" w:rsidRPr="00415362" w:rsidRDefault="002D565C" w:rsidP="00960833">
      <w:pPr>
        <w:spacing w:line="240" w:lineRule="auto"/>
        <w:rPr>
          <w:sz w:val="20"/>
          <w:szCs w:val="20"/>
        </w:rPr>
      </w:pPr>
      <w:r w:rsidRPr="00415362">
        <w:rPr>
          <w:sz w:val="20"/>
          <w:szCs w:val="20"/>
        </w:rPr>
        <w:t xml:space="preserve">A) Time-course of a flow-calibration experiment.  </w:t>
      </w:r>
      <w:r w:rsidR="00960833" w:rsidRPr="00415362">
        <w:rPr>
          <w:sz w:val="20"/>
          <w:szCs w:val="20"/>
        </w:rPr>
        <w:t xml:space="preserve">The trapped bead </w:t>
      </w:r>
      <w:proofErr w:type="gramStart"/>
      <w:r w:rsidR="00960833" w:rsidRPr="00415362">
        <w:rPr>
          <w:sz w:val="20"/>
          <w:szCs w:val="20"/>
        </w:rPr>
        <w:t>was subjected</w:t>
      </w:r>
      <w:proofErr w:type="gramEnd"/>
      <w:r w:rsidR="00960833" w:rsidRPr="00415362">
        <w:rPr>
          <w:sz w:val="20"/>
          <w:szCs w:val="20"/>
        </w:rPr>
        <w:t xml:space="preserve"> to intermittent flows of increasing strength.  B)  Quantification of the relationship between flow rate and measured force.  The data fit the expected model of a line with </w:t>
      </w:r>
      <w:proofErr w:type="gramStart"/>
      <w:r w:rsidR="00960833" w:rsidRPr="00415362">
        <w:rPr>
          <w:sz w:val="20"/>
          <w:szCs w:val="20"/>
        </w:rPr>
        <w:t>0</w:t>
      </w:r>
      <w:proofErr w:type="gramEnd"/>
      <w:r w:rsidR="00960833" w:rsidRPr="00415362">
        <w:rPr>
          <w:sz w:val="20"/>
          <w:szCs w:val="20"/>
        </w:rPr>
        <w:t xml:space="preserve"> intercept with a </w:t>
      </w:r>
      <m:oMath>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oMath>
      <w:r w:rsidR="00960833" w:rsidRPr="00415362">
        <w:rPr>
          <w:rFonts w:eastAsiaTheme="minorEastAsia"/>
          <w:sz w:val="20"/>
          <w:szCs w:val="20"/>
        </w:rPr>
        <w:t xml:space="preserve"> value of .982.</w:t>
      </w:r>
    </w:p>
    <w:p w:rsidR="003221BA" w:rsidRPr="000E04F8" w:rsidRDefault="003221BA" w:rsidP="000E04F8"/>
    <w:p w:rsidR="00CA7929" w:rsidRDefault="00A44425" w:rsidP="00CA7929">
      <w:pPr>
        <w:pStyle w:val="Heading3"/>
      </w:pPr>
      <w:r>
        <w:t xml:space="preserve">2.5.5 </w:t>
      </w:r>
      <w:r w:rsidR="00CA7929">
        <w:t>Verification of the consistency of tension measurements</w:t>
      </w:r>
    </w:p>
    <w:p w:rsidR="003221BA" w:rsidRDefault="003221BA" w:rsidP="003221BA">
      <w:r>
        <w:t xml:space="preserve">To verify that our tether measurement technique gave consistent results, we </w:t>
      </w:r>
      <w:r w:rsidR="008318BC">
        <w:t>preformed repeated measurements of teth</w:t>
      </w:r>
      <w:r w:rsidR="00415362">
        <w:t>er force on the same cell several</w:t>
      </w:r>
      <w:r w:rsidR="008318BC">
        <w:t xml:space="preserve"> different beads.  In two separate experiments, we saw that the variation of the tether force was roughly 20%, giving us an estimate of the precision of our measurements of cell tension.</w:t>
      </w:r>
    </w:p>
    <w:p w:rsidR="002B04B3" w:rsidRDefault="002B04B3" w:rsidP="002B04B3">
      <w:pPr>
        <w:pStyle w:val="Caption"/>
      </w:pPr>
      <w:r>
        <w:lastRenderedPageBreak/>
        <w:t>Figure 2.12:  Repeated tether measurements from the same cell</w:t>
      </w:r>
    </w:p>
    <w:p w:rsidR="002B04B3" w:rsidRDefault="002B04B3" w:rsidP="003221BA">
      <w:r>
        <w:rPr>
          <w:noProof/>
        </w:rPr>
        <w:drawing>
          <wp:inline distT="0" distB="0" distL="0" distR="0">
            <wp:extent cx="3657599" cy="274320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hesis Repeated Tethers.png"/>
                    <pic:cNvPicPr/>
                  </pic:nvPicPr>
                  <pic:blipFill>
                    <a:blip r:embed="rId47">
                      <a:extLst>
                        <a:ext uri="{28A0092B-C50C-407E-A947-70E740481C1C}">
                          <a14:useLocalDpi xmlns:a14="http://schemas.microsoft.com/office/drawing/2010/main" val="0"/>
                        </a:ext>
                      </a:extLst>
                    </a:blip>
                    <a:stretch>
                      <a:fillRect/>
                    </a:stretch>
                  </pic:blipFill>
                  <pic:spPr>
                    <a:xfrm>
                      <a:off x="0" y="0"/>
                      <a:ext cx="3657599" cy="2743200"/>
                    </a:xfrm>
                    <a:prstGeom prst="rect">
                      <a:avLst/>
                    </a:prstGeom>
                  </pic:spPr>
                </pic:pic>
              </a:graphicData>
            </a:graphic>
          </wp:inline>
        </w:drawing>
      </w:r>
    </w:p>
    <w:p w:rsidR="002B04B3" w:rsidRPr="002B04B3" w:rsidRDefault="002B04B3" w:rsidP="002B04B3">
      <w:pPr>
        <w:spacing w:line="240" w:lineRule="auto"/>
        <w:rPr>
          <w:sz w:val="20"/>
          <w:szCs w:val="20"/>
        </w:rPr>
      </w:pPr>
      <w:r w:rsidRPr="002B04B3">
        <w:rPr>
          <w:sz w:val="20"/>
          <w:szCs w:val="20"/>
        </w:rPr>
        <w:t>Boxplots of the results of repeatedly measuring the tether force from the same cell.  The red lines correspond to the median of the data, the boxes represent the interquartile range, and the whiskers represent the extrema.  Standard deviations roughly correspond to 20% of the measured force</w:t>
      </w:r>
    </w:p>
    <w:p w:rsidR="00E05603" w:rsidRDefault="00E05603" w:rsidP="00393EBC">
      <w:pPr>
        <w:pStyle w:val="Heading1"/>
      </w:pPr>
      <w:bookmarkStart w:id="12" w:name="_Toc525222893"/>
      <w:bookmarkEnd w:id="10"/>
      <w:proofErr w:type="spellStart"/>
      <w:r w:rsidRPr="00E05603">
        <w:lastRenderedPageBreak/>
        <w:t>Mechanoregulation</w:t>
      </w:r>
      <w:proofErr w:type="spellEnd"/>
      <w:r w:rsidRPr="00E05603">
        <w:t xml:space="preserve"> of clathrin-mediated endocytosis</w:t>
      </w:r>
      <w:bookmarkEnd w:id="12"/>
    </w:p>
    <w:p w:rsidR="00586834" w:rsidRDefault="00586834" w:rsidP="00586834">
      <w:r>
        <w:t xml:space="preserve">Derived from: </w:t>
      </w:r>
      <w:r w:rsidRPr="00586834">
        <w:t>Ferguson, J.P.</w:t>
      </w:r>
      <w:r w:rsidR="008777D0">
        <w:t>*</w:t>
      </w:r>
      <w:r w:rsidRPr="00586834">
        <w:t>, Huber, S.D.</w:t>
      </w:r>
      <w:r w:rsidR="008777D0">
        <w:t>*</w:t>
      </w:r>
      <w:r w:rsidRPr="00586834">
        <w:t xml:space="preserve">, Willy, N.M., </w:t>
      </w:r>
      <w:proofErr w:type="spellStart"/>
      <w:r w:rsidRPr="00586834">
        <w:t>Aygün</w:t>
      </w:r>
      <w:proofErr w:type="spellEnd"/>
      <w:r w:rsidRPr="00586834">
        <w:t xml:space="preserve">, E., </w:t>
      </w:r>
      <w:proofErr w:type="spellStart"/>
      <w:r w:rsidRPr="00586834">
        <w:t>Goker</w:t>
      </w:r>
      <w:proofErr w:type="spellEnd"/>
      <w:r w:rsidRPr="00586834">
        <w:t xml:space="preserve">, S., </w:t>
      </w:r>
      <w:proofErr w:type="spellStart"/>
      <w:r w:rsidRPr="00586834">
        <w:t>Atabey</w:t>
      </w:r>
      <w:proofErr w:type="spellEnd"/>
      <w:r w:rsidRPr="00586834">
        <w:t xml:space="preserve">, T., and </w:t>
      </w:r>
      <w:proofErr w:type="spellStart"/>
      <w:r w:rsidRPr="00586834">
        <w:t>Kural</w:t>
      </w:r>
      <w:proofErr w:type="spellEnd"/>
      <w:r w:rsidRPr="00586834">
        <w:t xml:space="preserve">, C. (2017). </w:t>
      </w:r>
      <w:proofErr w:type="spellStart"/>
      <w:r w:rsidRPr="00586834">
        <w:t>Mechanoregulation</w:t>
      </w:r>
      <w:proofErr w:type="spellEnd"/>
      <w:r w:rsidRPr="00586834">
        <w:t xml:space="preserve"> of clathrin-mediated endocytosis. J. Cell Sci. </w:t>
      </w:r>
      <w:r w:rsidRPr="00586834">
        <w:rPr>
          <w:i/>
          <w:iCs/>
        </w:rPr>
        <w:t>130</w:t>
      </w:r>
      <w:r w:rsidRPr="00586834">
        <w:t>, 3631–3636.</w:t>
      </w:r>
    </w:p>
    <w:p w:rsidR="001363DD" w:rsidRPr="005D3F34" w:rsidRDefault="001363DD" w:rsidP="001363DD">
      <w:pPr>
        <w:rPr>
          <w:i/>
        </w:rPr>
      </w:pPr>
      <w:r>
        <w:rPr>
          <w:i/>
        </w:rPr>
        <w:t>In this chapter my contributions are some osmotic shock experiments and analysis; development of two-color master-slave analysis; two-color clathrin/actin experiments and analysis; and average z-position analysis.</w:t>
      </w:r>
    </w:p>
    <w:p w:rsidR="00212881" w:rsidRDefault="00212881" w:rsidP="00E05603">
      <w:pPr>
        <w:pStyle w:val="Heading2"/>
      </w:pPr>
      <w:bookmarkStart w:id="13" w:name="_Toc525222894"/>
      <w:r>
        <w:t>3.1 Abstract</w:t>
      </w:r>
      <w:bookmarkEnd w:id="13"/>
    </w:p>
    <w:p w:rsidR="00212881" w:rsidRDefault="00212881" w:rsidP="00212881">
      <w:r w:rsidRPr="00212881">
        <w:t>We characterized the tension response of clathrin-mediated endocytosis by using various cell manipulation methodologies. Elevated tension in a cell hinders clathrin-mediated endocytosis through inhibition of de novo coat initiation, elongation of clathrin</w:t>
      </w:r>
      <w:r w:rsidR="0053380D">
        <w:t xml:space="preserve"> coat lifetimes and reduction in the maximum rate of clathrin accumulation</w:t>
      </w:r>
      <w:r w:rsidRPr="00212881">
        <w:t>. Actin m</w:t>
      </w:r>
      <w:r w:rsidR="0053380D">
        <w:t>achinery supplies an inward push</w:t>
      </w:r>
      <w:r w:rsidRPr="00212881">
        <w:t>ing force necessary for internalization of clathrin coats under high tension. These findings suggest that the physical cues cells receive from their microenvironment are major determinants of clathrin-mediated endocytic activity</w:t>
      </w:r>
      <w:r>
        <w:t>.</w:t>
      </w:r>
    </w:p>
    <w:p w:rsidR="0053380D" w:rsidRPr="00212881" w:rsidRDefault="0053380D" w:rsidP="00212881"/>
    <w:p w:rsidR="00E05603" w:rsidRDefault="00212881" w:rsidP="00E05603">
      <w:pPr>
        <w:pStyle w:val="Heading2"/>
      </w:pPr>
      <w:bookmarkStart w:id="14" w:name="_Toc525222895"/>
      <w:r>
        <w:t>3.2 Introduction</w:t>
      </w:r>
      <w:bookmarkEnd w:id="14"/>
    </w:p>
    <w:p w:rsidR="00212881" w:rsidRDefault="00212881" w:rsidP="00212881">
      <w:r w:rsidRPr="00212881">
        <w:t xml:space="preserve">Clathrin-coated structures bear a major fraction of the endocytic load from the plasma membrane of eukaryotic cells. During </w:t>
      </w:r>
      <w:r w:rsidR="0053380D">
        <w:t xml:space="preserve">the </w:t>
      </w:r>
      <w:r w:rsidRPr="00212881">
        <w:t xml:space="preserve">formation of an endocytic vesicle, clathrin </w:t>
      </w:r>
      <w:proofErr w:type="spellStart"/>
      <w:r w:rsidRPr="00212881">
        <w:lastRenderedPageBreak/>
        <w:t>heterohexamers</w:t>
      </w:r>
      <w:proofErr w:type="spellEnd"/>
      <w:r w:rsidRPr="00212881">
        <w:t xml:space="preserve"> assemble into a multifaceted cage that </w:t>
      </w:r>
      <w:proofErr w:type="gramStart"/>
      <w:r w:rsidRPr="00212881">
        <w:t>is linked</w:t>
      </w:r>
      <w:proofErr w:type="gramEnd"/>
      <w:r w:rsidRPr="00212881">
        <w:t xml:space="preserve"> to the plasma membrane by clathrin adaptors. Tension on the membrane hinders this process as it increases the energy cost of curvature formation (Sheetz, 2001). Curvature-bearing clathrin-coated pits </w:t>
      </w:r>
      <w:proofErr w:type="gramStart"/>
      <w:r w:rsidRPr="00212881">
        <w:t>are replaced</w:t>
      </w:r>
      <w:proofErr w:type="gramEnd"/>
      <w:r w:rsidRPr="00212881">
        <w:t xml:space="preserve"> by less-dynamic shallow coats when tension is elevated (</w:t>
      </w:r>
      <w:proofErr w:type="spellStart"/>
      <w:r w:rsidRPr="00212881">
        <w:t>Saleem</w:t>
      </w:r>
      <w:proofErr w:type="spellEnd"/>
      <w:r w:rsidRPr="00212881">
        <w:t xml:space="preserve"> et al., 2015). In various cellular contexts, actin dynamics supplements the energy required for formation of clathrin-coated vesicles under high membrane tension (</w:t>
      </w:r>
      <w:proofErr w:type="spellStart"/>
      <w:r w:rsidRPr="00212881">
        <w:t>Aghamohammadzadeh</w:t>
      </w:r>
      <w:proofErr w:type="spellEnd"/>
      <w:r w:rsidRPr="00212881">
        <w:t xml:space="preserve"> and </w:t>
      </w:r>
      <w:proofErr w:type="spellStart"/>
      <w:r w:rsidRPr="00212881">
        <w:t>Ayscough</w:t>
      </w:r>
      <w:proofErr w:type="spellEnd"/>
      <w:r w:rsidRPr="00212881">
        <w:t xml:space="preserve">, 2009; </w:t>
      </w:r>
      <w:proofErr w:type="spellStart"/>
      <w:r w:rsidRPr="00212881">
        <w:t>Boulant</w:t>
      </w:r>
      <w:proofErr w:type="spellEnd"/>
      <w:r w:rsidRPr="00212881">
        <w:t xml:space="preserve"> et al., 2011; Kaur et al., 2014). However, actin-dependent clathrin-mediated endocytic events have a longer duration </w:t>
      </w:r>
      <w:proofErr w:type="gramStart"/>
      <w:r w:rsidRPr="00212881">
        <w:t>than their counterparts</w:t>
      </w:r>
      <w:proofErr w:type="gramEnd"/>
      <w:r w:rsidRPr="00212881">
        <w:t xml:space="preserve"> taking place at lower tension levels (</w:t>
      </w:r>
      <w:proofErr w:type="spellStart"/>
      <w:r w:rsidRPr="00212881">
        <w:t>Boulant</w:t>
      </w:r>
      <w:proofErr w:type="spellEnd"/>
      <w:r w:rsidRPr="00212881">
        <w:t xml:space="preserve"> et al., 2011). Here, we characterized the regulation of clathrin coat</w:t>
      </w:r>
      <w:r w:rsidR="0053380D">
        <w:t xml:space="preserve"> dynamics by membrane tension</w:t>
      </w:r>
      <w:r w:rsidRPr="00212881">
        <w:t xml:space="preserve"> using cell manipulation techniques (i.e. </w:t>
      </w:r>
      <w:proofErr w:type="spellStart"/>
      <w:r w:rsidRPr="00212881">
        <w:t>microaspiration</w:t>
      </w:r>
      <w:proofErr w:type="spellEnd"/>
      <w:r w:rsidRPr="00212881">
        <w:t>, cell squeezing and hypo-osmotic swelling) coupled with fluorescence live-cell imaging. Our results show that the density of endocytic clathrin-coated structures on the plasma membrane depends on tension, and actin machinery rescues internalization of clathrin coats under high tension by moving clathrin coats away from the membrane.</w:t>
      </w:r>
    </w:p>
    <w:p w:rsidR="0053380D" w:rsidRDefault="0053380D" w:rsidP="00212881"/>
    <w:p w:rsidR="00212881" w:rsidRDefault="00212881" w:rsidP="00212881">
      <w:pPr>
        <w:pStyle w:val="Heading2"/>
      </w:pPr>
      <w:bookmarkStart w:id="15" w:name="_Toc525222896"/>
      <w:r>
        <w:t>3.3 Results</w:t>
      </w:r>
      <w:bookmarkEnd w:id="15"/>
    </w:p>
    <w:p w:rsidR="0053380D" w:rsidRDefault="00212881" w:rsidP="0053380D">
      <w:r w:rsidRPr="00212881">
        <w:t xml:space="preserve">We used three independent approaches to increase the tension on the plasma membrane while monitoring clathrin coat dynamics at the ventral (adherent) surface of cells. </w:t>
      </w:r>
    </w:p>
    <w:p w:rsidR="0019346C" w:rsidRDefault="00212881" w:rsidP="0053380D">
      <w:pPr>
        <w:ind w:firstLine="720"/>
      </w:pPr>
      <w:r w:rsidRPr="00212881">
        <w:t>Applying negative pressure on the plasma membrane by micropipette aspiration is an effective way to increase tension (</w:t>
      </w:r>
      <w:proofErr w:type="spellStart"/>
      <w:r w:rsidRPr="00212881">
        <w:t>Herant</w:t>
      </w:r>
      <w:proofErr w:type="spellEnd"/>
      <w:r w:rsidRPr="00212881">
        <w:t xml:space="preserve"> et al., 2005; </w:t>
      </w:r>
      <w:proofErr w:type="spellStart"/>
      <w:r w:rsidRPr="00212881">
        <w:t>Houk</w:t>
      </w:r>
      <w:proofErr w:type="spellEnd"/>
      <w:r w:rsidRPr="00212881">
        <w:t xml:space="preserve"> et al., 2012). We detected </w:t>
      </w:r>
      <w:r w:rsidRPr="00212881">
        <w:lastRenderedPageBreak/>
        <w:t xml:space="preserve">a significant increase in average clathrin coat lifetime (time elapsed between the origination and conclusion of the coat; 44±23 s versus 88±73 s, </w:t>
      </w:r>
      <w:proofErr w:type="spellStart"/>
      <w:proofErr w:type="gramStart"/>
      <w:r w:rsidRPr="00212881">
        <w:t>mean±s.d</w:t>
      </w:r>
      <w:proofErr w:type="spellEnd"/>
      <w:r w:rsidRPr="00212881">
        <w:t>.,</w:t>
      </w:r>
      <w:proofErr w:type="gramEnd"/>
      <w:r w:rsidRPr="00212881">
        <w:t xml:space="preserve"> P</w:t>
      </w:r>
      <w:r>
        <w:t>&lt;</w:t>
      </w:r>
      <w:r w:rsidRPr="00212881">
        <w:t xml:space="preserve"> 0.001; </w:t>
      </w:r>
      <m:oMath>
        <m:sSub>
          <m:sSubPr>
            <m:ctrlPr>
              <w:rPr>
                <w:rFonts w:ascii="Cambria Math" w:hAnsi="Cambria Math"/>
                <w:i/>
              </w:rPr>
            </m:ctrlPr>
          </m:sSubPr>
          <m:e>
            <m:r>
              <w:rPr>
                <w:rFonts w:ascii="Cambria Math" w:hAnsi="Cambria Math"/>
              </w:rPr>
              <m:t>n</m:t>
            </m:r>
          </m:e>
          <m:sub>
            <m:r>
              <w:rPr>
                <w:rFonts w:ascii="Cambria Math" w:hAnsi="Cambria Math"/>
              </w:rPr>
              <m:t>cells</m:t>
            </m:r>
          </m:sub>
        </m:sSub>
      </m:oMath>
      <w:r w:rsidRPr="00212881">
        <w:t xml:space="preserve">=9, </w:t>
      </w:r>
      <m:oMath>
        <m:sSub>
          <m:sSubPr>
            <m:ctrlPr>
              <w:rPr>
                <w:rFonts w:ascii="Cambria Math" w:hAnsi="Cambria Math"/>
                <w:i/>
              </w:rPr>
            </m:ctrlPr>
          </m:sSubPr>
          <m:e>
            <m:r>
              <w:rPr>
                <w:rFonts w:ascii="Cambria Math" w:hAnsi="Cambria Math"/>
              </w:rPr>
              <m:t>n</m:t>
            </m:r>
          </m:e>
          <m:sub>
            <m:r>
              <w:rPr>
                <w:rFonts w:ascii="Cambria Math" w:hAnsi="Cambria Math"/>
              </w:rPr>
              <m:t>traces</m:t>
            </m:r>
          </m:sub>
        </m:sSub>
      </m:oMath>
      <w:r w:rsidRPr="00212881">
        <w:t xml:space="preserve">=40,943; </w:t>
      </w:r>
      <w:r w:rsidR="007773BD">
        <w:t>Fig. 3.1</w:t>
      </w:r>
      <w:r w:rsidR="003D04CD">
        <w:t xml:space="preserve"> </w:t>
      </w:r>
      <w:r w:rsidRPr="00212881">
        <w:t xml:space="preserve">A,B) in BSC1 cells upon </w:t>
      </w:r>
      <w:proofErr w:type="spellStart"/>
      <w:r w:rsidRPr="00212881">
        <w:t>microa</w:t>
      </w:r>
      <w:r w:rsidR="0053380D">
        <w:t>spiration</w:t>
      </w:r>
      <w:proofErr w:type="spellEnd"/>
      <w:r w:rsidR="0053380D">
        <w:t xml:space="preserve"> of the membrane. </w:t>
      </w:r>
      <w:proofErr w:type="gramStart"/>
      <w:r w:rsidR="0053380D">
        <w:t>Impeded clathrin coat dynamics cab</w:t>
      </w:r>
      <w:r w:rsidRPr="00212881">
        <w:t xml:space="preserve"> also</w:t>
      </w:r>
      <w:r w:rsidR="0053380D">
        <w:t xml:space="preserve"> be</w:t>
      </w:r>
      <w:r w:rsidRPr="00212881">
        <w:t xml:space="preserve"> observed</w:t>
      </w:r>
      <w:proofErr w:type="gramEnd"/>
      <w:r w:rsidRPr="00212881">
        <w:t xml:space="preserve"> as gradual disappearance of high-magnitude growth rat</w:t>
      </w:r>
      <w:r w:rsidR="0053380D">
        <w:t xml:space="preserve">es in clathrin traces </w:t>
      </w:r>
      <w:r w:rsidRPr="00212881">
        <w:t xml:space="preserve">(Ferguson et al., 2016). </w:t>
      </w:r>
      <w:r w:rsidR="0053380D">
        <w:t xml:space="preserve">The </w:t>
      </w:r>
      <w:r w:rsidRPr="00212881">
        <w:t>standard deviation of clathrin g</w:t>
      </w:r>
      <w:r w:rsidR="0053380D">
        <w:t xml:space="preserve">rowth rate distributions in our cells upon </w:t>
      </w:r>
      <w:proofErr w:type="spellStart"/>
      <w:r w:rsidR="0053380D">
        <w:t>microapiration</w:t>
      </w:r>
      <w:proofErr w:type="spellEnd"/>
      <w:r w:rsidR="0053380D">
        <w:t xml:space="preserve"> decreased</w:t>
      </w:r>
      <w:r w:rsidRPr="00212881">
        <w:t xml:space="preserve"> [0.038±0.003 (before aspiration) versus 0.027±0.004 (during aspiration), P</w:t>
      </w:r>
      <w:r>
        <w:t>&lt;</w:t>
      </w:r>
      <w:r w:rsidRPr="00212881">
        <w:t xml:space="preserve"> 0.001</w:t>
      </w:r>
      <w:proofErr w:type="gramStart"/>
      <w:r w:rsidRPr="00212881">
        <w:t>;</w:t>
      </w:r>
      <w:proofErr w:type="gramEnd"/>
      <w:r w:rsidRPr="00212881">
        <w:t xml:space="preserve"> </w:t>
      </w:r>
      <w:r w:rsidR="007773BD">
        <w:t>Fig. 3.1</w:t>
      </w:r>
      <w:r w:rsidR="003D04CD">
        <w:t xml:space="preserve"> </w:t>
      </w:r>
      <w:r w:rsidRPr="00212881">
        <w:t>C]. We also found that increased tension reduced the surface density of clathrin coat initiation and conclusion events (</w:t>
      </w:r>
      <w:r w:rsidR="007773BD">
        <w:t>Fig. 3.1</w:t>
      </w:r>
      <w:r w:rsidR="003D04CD">
        <w:t xml:space="preserve"> </w:t>
      </w:r>
      <w:r w:rsidRPr="00212881">
        <w:t>D).</w:t>
      </w:r>
    </w:p>
    <w:p w:rsidR="0019346C" w:rsidRDefault="0019346C">
      <w:pPr>
        <w:spacing w:line="240" w:lineRule="auto"/>
      </w:pPr>
      <w:r>
        <w:br w:type="page"/>
      </w:r>
    </w:p>
    <w:p w:rsidR="00212881" w:rsidRDefault="00E02CC0" w:rsidP="00212881">
      <w:r>
        <w:rPr>
          <w:noProof/>
        </w:rPr>
        <w:lastRenderedPageBreak/>
        <mc:AlternateContent>
          <mc:Choice Requires="wpg">
            <w:drawing>
              <wp:anchor distT="0" distB="0" distL="114300" distR="114300" simplePos="0" relativeHeight="251743232" behindDoc="0" locked="0" layoutInCell="1" allowOverlap="1">
                <wp:simplePos x="0" y="0"/>
                <wp:positionH relativeFrom="column">
                  <wp:posOffset>-254</wp:posOffset>
                </wp:positionH>
                <wp:positionV relativeFrom="paragraph">
                  <wp:posOffset>161</wp:posOffset>
                </wp:positionV>
                <wp:extent cx="5495544" cy="3092128"/>
                <wp:effectExtent l="0" t="0" r="0" b="0"/>
                <wp:wrapTopAndBottom/>
                <wp:docPr id="242" name="Group 242"/>
                <wp:cNvGraphicFramePr/>
                <a:graphic xmlns:a="http://schemas.openxmlformats.org/drawingml/2006/main">
                  <a:graphicData uri="http://schemas.microsoft.com/office/word/2010/wordprocessingGroup">
                    <wpg:wgp>
                      <wpg:cNvGrpSpPr/>
                      <wpg:grpSpPr>
                        <a:xfrm>
                          <a:off x="0" y="0"/>
                          <a:ext cx="5495544" cy="3092128"/>
                          <a:chOff x="0" y="0"/>
                          <a:chExt cx="5495544" cy="3092128"/>
                        </a:xfrm>
                      </wpg:grpSpPr>
                      <wpg:grpSp>
                        <wpg:cNvPr id="239" name="Group 239"/>
                        <wpg:cNvGrpSpPr/>
                        <wpg:grpSpPr>
                          <a:xfrm>
                            <a:off x="0" y="0"/>
                            <a:ext cx="5495544" cy="1360551"/>
                            <a:chOff x="0" y="0"/>
                            <a:chExt cx="5495544" cy="1360551"/>
                          </a:xfrm>
                        </wpg:grpSpPr>
                        <wps:wsp>
                          <wps:cNvPr id="4" name="object 5"/>
                          <wps:cNvSpPr>
                            <a:spLocks noChangeAspect="1"/>
                          </wps:cNvSpPr>
                          <wps:spPr>
                            <a:xfrm>
                              <a:off x="0" y="180975"/>
                              <a:ext cx="5495544" cy="1179576"/>
                            </a:xfrm>
                            <a:prstGeom prst="rect">
                              <a:avLst/>
                            </a:prstGeom>
                            <a:blipFill>
                              <a:blip r:embed="rId48" cstate="print"/>
                              <a:stretch>
                                <a:fillRect/>
                              </a:stretch>
                            </a:blipFill>
                          </wps:spPr>
                          <wps:bodyPr wrap="square" lIns="0" tIns="0" rIns="0" bIns="0" rtlCol="0"/>
                        </wps:wsp>
                        <wps:wsp>
                          <wps:cNvPr id="238" name="Text Box 238"/>
                          <wps:cNvSpPr txBox="1"/>
                          <wps:spPr>
                            <a:xfrm>
                              <a:off x="0" y="0"/>
                              <a:ext cx="5495290" cy="182880"/>
                            </a:xfrm>
                            <a:prstGeom prst="rect">
                              <a:avLst/>
                            </a:prstGeom>
                            <a:solidFill>
                              <a:prstClr val="white"/>
                            </a:solidFill>
                            <a:ln>
                              <a:noFill/>
                            </a:ln>
                          </wps:spPr>
                          <wps:txbx>
                            <w:txbxContent>
                              <w:p w:rsidR="00B40653" w:rsidRPr="00C33E71" w:rsidRDefault="00B40653" w:rsidP="008E6CA4">
                                <w:pPr>
                                  <w:pStyle w:val="Caption"/>
                                  <w:rPr>
                                    <w:sz w:val="24"/>
                                    <w:szCs w:val="24"/>
                                  </w:rPr>
                                </w:pPr>
                                <w:bookmarkStart w:id="16" w:name="_Toc525222855"/>
                                <w:r>
                                  <w:t xml:space="preserve">Figure 3.1 </w:t>
                                </w:r>
                                <w:r w:rsidRPr="00D17572">
                                  <w:t>Aspiration of the plasma membrane slows down clathrin coat dynamics.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Text Box 2"/>
                        <wps:cNvSpPr txBox="1">
                          <a:spLocks noChangeArrowheads="1"/>
                        </wps:cNvSpPr>
                        <wps:spPr bwMode="auto">
                          <a:xfrm>
                            <a:off x="0" y="1385248"/>
                            <a:ext cx="5495290" cy="1706880"/>
                          </a:xfrm>
                          <a:prstGeom prst="rect">
                            <a:avLst/>
                          </a:prstGeom>
                          <a:solidFill>
                            <a:srgbClr val="FFFFFF"/>
                          </a:solidFill>
                          <a:ln w="9525">
                            <a:noFill/>
                            <a:miter lim="800000"/>
                            <a:headEnd/>
                            <a:tailEnd/>
                          </a:ln>
                        </wps:spPr>
                        <wps:txbx>
                          <w:txbxContent>
                            <w:p w:rsidR="00B40653" w:rsidRPr="00E02CC0" w:rsidRDefault="00B40653"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w:t>
                              </w:r>
                              <w:proofErr w:type="spellStart"/>
                              <w:r w:rsidRPr="00E02CC0">
                                <w:rPr>
                                  <w:sz w:val="20"/>
                                </w:rPr>
                                <w:t>eGFP</w:t>
                              </w:r>
                              <w:proofErr w:type="spellEnd"/>
                              <w:r w:rsidRPr="00E02CC0">
                                <w:rPr>
                                  <w:sz w:val="20"/>
                                </w:rPr>
                                <w:t xml:space="preserve">. Clathrin coat traces elongate gradually upon </w:t>
                              </w:r>
                              <w:proofErr w:type="spellStart"/>
                              <w:r w:rsidRPr="00E02CC0">
                                <w:rPr>
                                  <w:sz w:val="20"/>
                                </w:rPr>
                                <w:t>microaspiration</w:t>
                              </w:r>
                              <w:proofErr w:type="spellEnd"/>
                              <w:r w:rsidRPr="00E02CC0">
                                <w:rPr>
                                  <w:sz w:val="20"/>
                                </w:rPr>
                                <w:t xml:space="preserve"> (dashed line; Movie 1). Blue and red</w:t>
                              </w:r>
                              <w:r>
                                <w:rPr>
                                  <w:sz w:val="20"/>
                                </w:rPr>
                                <w:t xml:space="preserve"> arrowheads mark the initiation</w:t>
                              </w:r>
                              <w:r w:rsidRPr="00E02CC0">
                                <w:rPr>
                                  <w:sz w:val="20"/>
                                </w:rPr>
                                <w:t xml:space="preserve"> and conclusion of a clathrin-coated structure, respectively. </w:t>
                              </w:r>
                              <w:proofErr w:type="spellStart"/>
                              <w:proofErr w:type="gramStart"/>
                              <w:r w:rsidRPr="00E02CC0">
                                <w:rPr>
                                  <w:sz w:val="20"/>
                                </w:rPr>
                                <w:t>Δt</w:t>
                              </w:r>
                              <w:proofErr w:type="spellEnd"/>
                              <w:proofErr w:type="gramEnd"/>
                              <w:r w:rsidRPr="00E02CC0">
                                <w:rPr>
                                  <w:sz w:val="20"/>
                                </w:rPr>
                                <w:t xml:space="preserve"> is its lifetime. (B) Clathrin coat lifetime distributions are shown for nin</w:t>
                              </w:r>
                              <w:r>
                                <w:rPr>
                                  <w:sz w:val="20"/>
                                </w:rPr>
                                <w:t xml:space="preserve">e BSC1 cells imaged before and </w:t>
                              </w:r>
                              <w:r w:rsidRPr="00E02CC0">
                                <w:rPr>
                                  <w:sz w:val="20"/>
                                </w:rPr>
                                <w:t xml:space="preserve">during </w:t>
                              </w:r>
                              <w:proofErr w:type="spellStart"/>
                              <w:r w:rsidRPr="00E02CC0">
                                <w:rPr>
                                  <w:sz w:val="20"/>
                                </w:rPr>
                                <w:t>microaspiration</w:t>
                              </w:r>
                              <w:proofErr w:type="spellEnd"/>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 xml:space="preserve">=40,943). (C) For the same nine cells, the standard deviation of the </w:t>
                              </w:r>
                              <w:proofErr w:type="gramStart"/>
                              <w:r w:rsidRPr="00E02CC0">
                                <w:rPr>
                                  <w:sz w:val="20"/>
                                </w:rPr>
                                <w:t>clathrin growth rate distribution</w:t>
                              </w:r>
                              <w:r>
                                <w:rPr>
                                  <w:sz w:val="20"/>
                                </w:rPr>
                                <w:t>s</w:t>
                              </w:r>
                              <w:proofErr w:type="gramEnd"/>
                              <w:r>
                                <w:rPr>
                                  <w:sz w:val="20"/>
                                </w:rPr>
                                <w:t xml:space="preserve">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 xml:space="preserve">25–75th percentiles, and the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wps:txbx>
                        <wps:bodyPr rot="0" vert="horz" wrap="square" lIns="91440" tIns="45720" rIns="91440" bIns="45720" anchor="t" anchorCtr="0">
                          <a:spAutoFit/>
                        </wps:bodyPr>
                      </wps:wsp>
                    </wpg:wgp>
                  </a:graphicData>
                </a:graphic>
              </wp:anchor>
            </w:drawing>
          </mc:Choice>
          <mc:Fallback>
            <w:pict>
              <v:group id="Group 242" o:spid="_x0000_s1029" style="position:absolute;margin-left:0;margin-top:0;width:432.7pt;height:243.45pt;z-index:251743232;mso-position-horizontal-relative:text;mso-position-vertical-relative:text" coordsize="54955,30921"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nhOyPzAwAAbgsAAA4AAABkcnMvZTJvRG9jLnhtbLxWXW/bNhR9L7D/QPB9&#10;sSVbsS1EKbykDgqkbbBk6DNNUZY2iWRJOnL663svKcme4zZDttUPMsXPe88951AXb3dNTR6FsZWS&#10;GY3OxpQIyVVeyU1G/3hY/TqnxDomc1YrKTL6JCx9e/nLm4tWpyJWpapzYQhsIm3a6oyWzul0NLK8&#10;FA2zZ0oLCYOFMg1z8Go2o9ywFnZv6lE8Hp+PWmVybRQX1kLvdRikl37/ohDcfSoKKxypMwqxOf80&#10;/rnG5+jygqUbw3RZ8S4M9oooGlZJOHTY6po5RramerZVU3GjrCrcGVfNSBVFxYXPAbKJxkfZ3Bi1&#10;1T6XTdpu9AATQHuE06u35R8f7wyp8ozG05gSyRookj+XYAfA0+pNCrNujL7Xd6br2IQ3zHhXmAb/&#10;IRey88A+DcCKnSMcOpPpIkmmU0o4jE3GiziK5wF6XkJ9nq3j5bsXVo76g0cY3xDO8DLE3Wc3WRxl&#10;Bx3/R3bR5HycJNErsjtY+d3sQCR2zwP773hwXzItPL0sVrhDCqoUWKDWf4J8SBJg8lOQAVhrq28V&#10;/8sSqa5KJjdiaTVMBf3jXKjIwWR8sd2yk1SJ5uPFzB/C0pN8iaLZIpmd+637qrNUG+tuhGoINjJq&#10;4HwvQPZ4ax1GsZ+CEa/rSq+quu7bnZbACY6UdMJxgkqvFd82QrpgO0bUzIHn2bLSlhKTimYtQEXm&#10;fR4BzcHyHAhJm0q6QAXrjHC8xPMLiON3iDdEOQxAxPsoPYgBN0RwrfInqE8LRpVR+2XLjKCkfi+B&#10;AehqfcP0jXXfMK6+Ut77+soAgVAcP4FJ8QTMP3DpASv7m9oR7INIDihC3A4GOu68yJbOsQ+JEi8A&#10;AjSWaB7P537CoJ89Cf4hT6yqq7wnClLrqjbkkQGCbVk50ZHwb7NqiUWVCleFkmLPUQHdbr3zNjvp&#10;0+9KahSwFxKwmq8qOO+WWXfHDFxC0AkXq/sEj6JWbUZV16KkVObrqX6cD4yGUfoKrsht47kCBIZo&#10;OtqQPYNIYVTzGe7bJZ4C4THJ4ayMur555cLVCvc1F8ulnwT3nGbuVt5rjkVGrBDXh91nZnRXFQf1&#10;/Kh6P2LpkYjD3IDycutUUXnt7IXRwe2pvb8QfhbNpwDFMc37KoOvomnuSY5ZPLNPY1RbCpaDnH9g&#10;oWTdflA52AoDDDyQpw11Mk/iaXe/nhbKbHz+3yrFms16UMrK/05LhQCPF0mc+PAHzbC0AXEZUldN&#10;Rudj/OFyliIo72Tu245VdWiDvH8ksWkP/pHEXlLHIppiKYObTpNZDC/BUbuR4KrdyPfIHwqMNF29&#10;SFP4qPM3VfcBil+Nh++e1vvP5Mt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I/7&#10;69rdAAAABQEAAA8AAABkcnMvZG93bnJldi54bWxMj0FLw0AQhe+C/2EZwZvdRNuQxmxKKeqpCLaC&#10;9DbNTpPQ7GzIbpP037t60cvA4z3e+yZfTaYVA/WusawgnkUgiEurG64UfO5fH1IQziNrbC2Tgis5&#10;WBW3Nzlm2o78QcPOVyKUsMtQQe19l0npypoMupntiIN3sr1BH2RfSd3jGMpNKx+jKJEGGw4LNXa0&#10;qak87y5GwduI4/opfhm259Pmetgv3r+2MSl1fzetn0F4mvxfGH7wAzoUgeloL6ydaBWER/zvDV6a&#10;LOYgjgrmabIEWeTyP33xDQAA//8DAFBLAwQKAAAAAAAAACEA8CNZHG9+AgBvfgIAFAAAAGRycy9t&#10;ZWRpYS9pbWFnZTEuanBn/9j/4AAQSkZJRgABAQEAYABgAAD/2wBDAAMCAgMCAgMDAwMEAwMEBQgF&#10;BQQEBQoHBwYIDAoMDAsKCwsNDhIQDQ4RDgsLEBYQERMUFRUVDA8XGBYUGBIUFRT/2wBDAQMEBAUE&#10;BQkFBQkUDQsNFBQUFBQUFBQUFBQUFBQUFBQUFBQUFBQUFBQUFBQUFBQUFBQUFBQUFBQUFBQUFBQU&#10;FBT/wAARCAHICE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jnnjtomlmkSKJRlndgoA9yakr8+f8AgsP8aZvC3wf0H4baVK39q+L7sNcR&#10;RE7zaxEHbjuGkKDHsaAPv601C1vwxtbmG5CnDGKQNj64qxX48f8ABP3Xdb/ZB/bS1j4PeLrkC38S&#10;QRW5kJIjNz5Qmt3G7puVmT3JUdq/YagBaKKKACiiigAooooAKKKKACiiigAooooAK8y1SxTRdbud&#10;MxiKYNeWo7bM/vEH+6xzj0b2r02uR+JWlXV3oH9oabEJ9V0txd28feUDiSP/AIEhYfXHpWtOVnY5&#10;60OaN1ujnlYjCg5Rhxmql/cvpGo6Jq0YwlrdrDP/ANcZfkP5NtNS2d9bX0cFxav5tpcRrPA5/iRh&#10;kfQjofcGp9SsP7Q0++tSu5Z4SoHfdjI/UCuq3c4Lvoem0tYvg7WU1/wvpl+hz50Klh3DDgg++RW1&#10;XC1Z2PWTUkmgooopDCiiigAooooAKKKKACiiigAooooAKKKKACiiigAooooAKKKKACiiigAooooA&#10;KKKKACiiigAooooAKKKKACiiigAooooAKKKKACiiigAooooAKKK8v/ah8Wat4E/Zz+JPiLQbxtO1&#10;rS9AvLuzu0VWMMqRMysAwIOCB1BFAHqFFfiZ8EPjv+3B+0Xp2q33gLxjfa1baZKkN0/kafFsdwSo&#10;w0Qzwp6V6PNH/wAFHdKAna81K8C5/dJFpr5/AIDQB+tlFfmD+zP/AMFOPHehfF62+F37QehJpN/P&#10;cpYLqn2U2s9pO2AguIujKxI+dcYyDgjkfp6DkZHIoAWiiigAooooAKKKKACiiigAooooAKKKKACi&#10;iigAooooAKKKKACiiigAooooAKKKKACiiigAooooAKKKKACiiigAooooAKKKKACiiigAooooAKKK&#10;KACiiigAooooAKKKKACiiigAooooAKKKKACiiigAooooAKKKKACiiigAooooAKKKKACiiigAoooo&#10;AKKKKACikNfnP+1X/wAFS7nQPGsnw5+BejJ4v8UrObSbVGgeeFZwcGK3iXmVgQQW+7kcZoA/Rmiv&#10;yYt/Av8AwUU8cQrrba9eaQSPOjspbyytGXPO3ygvUejVU8N/8FCP2hv2TvH9n4Y/aD8OTazpUrfN&#10;cTW6Q3TR5AMsEseI5gPTHfqKAP1yorn/AAD470P4neDdI8VeGr+PVNC1WBbm1uoujqexHUEEEEHk&#10;EEHkV0FABRRRQAUUUUAFFFFABRRRQAUUUUAFFFFABRRRQAUUUUAFFFfNfx2/a01n4YfHnwp8LfC3&#10;gSfxzruvaVPfLHa3QhMEikiLzCw2pFwxdyflAGAScUAfSlFfNHwe/ae8ZX/xvm+Evxa8EWfg3xbc&#10;acdW0m50m/N3ZX9upw4DEAh1OeO+09O/v3jLxlonw+8Maj4i8R6lBo+iadF511fXLbY4kyBkn6kD&#10;3JoA2aK+Sbj9sXxv8Y/9G+AHwu1DxNZy5VfGPicHTdHXqC0e755sH+6Bmvffg1ovjnQvA1vB8Rte&#10;sPEPiuSaSa4utLtzBbRqxysUankhRxk8mgDr9U1Sz0TTrm/1C7hsbG2QyzXNzII440HVmY8AD1Nc&#10;n8PfjZ4A+LEl3H4M8Z6H4oktP9fHpV/HcNF7sFJIHvXzh+2+f+Fj/GL4B/By9llHhnxRrM9/rdrG&#10;5VbyC1i8xIXx1QsDkd+PSsT9sr4d+Gv2e9d+DvxZ8BaDp3hTWNL8WWWh3y6PbJape6fc7lkilWMA&#10;PgLwSOM+wwAfcFcf8QvjB4H+Etvaz+NPFujeForptkDatex2/mkddu4jP4V14OQD618Rfsz+DtB/&#10;aJ/aG+PXj/x1o9l4om0fXm8K6Na6tAtzBY2sAIkEcbgqC7ck4zyfWgD7O0HxBpninSLXVdG1C21X&#10;TLpBJBeWcqyxSqehVlJBH0rkfEXx++GvhDxbD4W1vx54e0nxHMVCaXealFHcEt90bC2Rnt618i/D&#10;PXj+y78Xf2oPA3hsfZfC2iaCvjPRdMyWhsZ5ISXjjU5CoX2HaOOK6X9kr9lf4f8AxJ/ZG0q/8aeH&#10;bDxJ4h8eWcmr6vruoW6TXzzXBZg6zMCyFAV27SMY9zkA+0VYMoZSCpGQR3FY91400Gy8V2XhifV7&#10;OLxFe28l3baW0yi4lhQgPIqdSoJGT718q/sR+OfHviv9iu6tNHuLTVPHfhu41Dw/ptzrLsYJXgkK&#10;wGYjkqqsgPcha80+Evwu8SfDT/go94ffxr4wuPG3jHWvBl1qGpag6CO3hbzNiwWyfwRIF4HfJOMk&#10;0AfodS0UUAFFFFABRRRQAUUUUAFFFFABRRRQAUV+UX7bn7XPx68E/tj3vw0+GniWS3guhYW+naWl&#10;nA5aeaNeAzqTlnbucVXOrf8ABRkHHk3v/gNYf4UAfrLRX4+6z+15+21+zjEmsfEPwxJfaCsgWWbV&#10;dJTyD7edBjZ7E196fsa/tseFf2vPCtxLYw/2H4s05VOpaFLIHaMHgSxNxvjJ4zgEHgjpkA+jqKKK&#10;ACiiigAooooAKKK+Rv2wfHniPwt+0X+zVpWj65e6Zpura/cR39razFI7pQiALIB94fMeDxzQB9c0&#10;Vw/jH41+CPh94osPD3iPxFZ6Pqt7ZXGowxXb7FNvAMyyFj8qhRnqexrk/hT+1/8ACH42+Kp/Dfg3&#10;xrY6vrcSu62YDxvMi/eePeBvAHPHbmgD2Sivn34yaZod3+0v8HZ9Q+KOreFtWj+1tY+EbNmFtrmA&#10;N3m4OMLkD5gc5wMc15P8VP8Agoz4S+H/AO1XoXgw+K9Lh8DWtldxeI7iSzlaW2v0YiOMOB7DoCPe&#10;gD7aor5c+N3i7wH8YNK+Cvia0+MOpeDNG1DxFDNpTaSZIxrsm4BbaToQpIx8wI+Ygg5r134w/tDf&#10;Dz4B2Nrc+OvFFnoJu8/ZbeUl57jGM7I1BZsZHIFAHo1FeZfBr9pP4b/H+O8/4QXxTaa3cWShrqzU&#10;NHcQAnALRuAwGeM4xmvmbxR/wUp8HeGf2sj4SufFukxfDSy0m4TUL02cpmi1SOQr5O8DpwRgLjPe&#10;gD7mor5l+Lmu+DPib4q+Anie2+Lup+FrDUdRa70Ww0susPiLKI3lydMLjA+YEYcjAJzXtHxS+MHg&#10;34K+G217xt4hsvD2l7vLWW7fBkf+6ijlj7AGgDsqK8i+Dv7WXwo+POpS6b4L8Y2WqarEhlbTnDQX&#10;OwdWEbgEge1dF4x+OHgb4f8AiiDw94j8R2ejapLp0+rLHdtsUWsP+skLn5QB6E5PagDu6K8d+EX7&#10;Xfwk+OniK50HwV4ys9X1iBWk+x7XikkRerxhwN6j1Ga9ioAKie6hjnSBpo1mkBKRlgGYDqQO9eff&#10;GT9ob4efAHTrW88eeJ7TQVuyVtoZSXmnI67I1BY49cYr5M8U/Fbwp8Yf2/f2dfEXgvxBaeINGm0j&#10;V4/Pspc7WEZyjr1U9OCBQB980VwPxc+PHgL4E6Tb6j458TWXh+G5YpbJOxMtwwGSscagsx+g71B8&#10;H/2hPh78ebG6ufA3ie01w2hAurZCY7i3J6eZEwDL9SKAPRaK8g8U/tbfCXwTbeJptb8a2Gnjw7qA&#10;0rUElLb0uym8QouMu2Afug9D6V0Xwf8Ajp4F+PXh+bWfAniK18QWMEgin8gkSQORkLIjAMpI6ZHP&#10;PpQB3tFeJ/FP9sz4PfBrxO3h3xV4ztbPWowpuLOCKS4e1U9Gm8tT5YwQfmxWB+1hrHg/x/8As6Wm&#10;qzfFm8+HvhfUb2yuLbxZoErM0ys3yRqyEHa+eueNuTkAigD6Lor4/wD21P209P8A2ZNE8I6JoXiK&#10;wk8XXF/p7XdvqVu87HSm3iaf5cDd8g5znk4Fem6H+218F/EPh2212y8cWcmlT6vDoS3TRyIgvJUZ&#10;44ySoxlVY5PHynmgD3Oisbxj4v0fwB4W1TxH4gvo9M0XTLdrm7u5fuxRqMknHP5UvhHxZpfjrwxp&#10;niDRLoXukalAtza3CqVEkbDIODgigDYooooAKKKKACiiigAoopk8yW8Mksh2xopZj6ADJoAwvGvx&#10;A8M/DfRn1bxV4g07w7pinBu9Tukgjz6ZYjJ9q5j4d/tG/C/4tag9h4P8e6D4iv0G5rSxvkebHrsz&#10;kj3xXxx+zR8PLD9uv4t+PPjF8UYG8ReHNG1aTRfCvhu7YtY20UZ+aUx5AZj8ucjkkk5wMev/ALSX&#10;7A3g/wCInhaLUfhppOl/Dn4k6RNHdaNrujxCyVHVhlZREOVIzzjIOO2QQD6vorxL4rftCWX7L3wb&#10;0DWPiRcf214pnjg09LHQYS0uragUG5beNsHBYE89AR3xny0ft5a94E1PSZfi78GfEnw08K6rcLa2&#10;/iG4mjuoLd3+4LgJzHn36fgaAPr+ivn39on9snwx+zf4o8FaZrmmX+p2fiiKd7e80tROdyKvlxpG&#10;vLtIzKq44561wVj+3vq/hnx54b0f4pfB3xJ8NNE8TXa2Wk61fyxzR+axARJlT/VkkjjORnJGASAD&#10;6/orxP8AaI/al0T4B3GgaJFo+o+MfHHiJ2j0fwvoqh7m5x95yTwiD+8fQ46HHF/Df9tO6vvirpHw&#10;5+KPw61b4VeJtdRn0RtQnjuLTUCOsaypwH6DHqQOpGQD6C8PePPDni3U9Z07Rdd0/Vr/AEaYW2pW&#10;1ncpLJZykEhJVByjEA8H0rer4T/ZK8SReCviz+2R4gkt2uItL1xLx4Y8BpBHDO5UE+uK+pv2e/jJ&#10;bfH/AOEHh3x7Z6bNpFvrETSrZzyB3jw5XBYcH7tAHo1FfPHwz/bR8LeN/hN8RPiFq2n3XhjQfBOq&#10;XWm3rXDrK8phC/MgXuxcKF9SK82uv2//ABfofhuLxzr37P8A4t0r4YyIk515riF54rd8bZ3twchM&#10;MD16GgD6y8V+PPDngVNObxFrun6Guo3S2VmdQuUhFxO2dsSbiNznBwo54rdr5c/al+K/wwuPBnwb&#10;8ReIfCreP9F8Q+JLBtAmhuGgFrPLGzxXJ5GcLn5T68iup/aB/a00v4MeKtF8E6J4c1P4gfEbWYzN&#10;Z+GtFA8xYhnMszniNODyfQnpzQB73RXzH8MP20ZdW+KGnfDj4nfD7V/hV4v1WMyaSmpSpPaajjOU&#10;imTjfweD9M54qH4m/t06d4A+NXiX4VWHgbXvFXjSwt7SbTNP0hVdtSaaMSNg9IkjU5Z3OPTtQB9R&#10;UV8z/A/9syT4g/Fqb4W+O/AOrfDLx61o1/Z2GoyLNFewjJYxyLwSArH0+U85GK+l6AFrCuvHXh2y&#10;8X2fhW41zT4fE15btd22kSXKC6mhUkNIsedxUEEEgY4rwz4y/thN4M+J3/CtPh/4G1X4oePYbYXl&#10;9YaZIsMGnxHG0zTN8qscjj3HrXzx4P8AjKvxm/4KWfD65vPDGq+DfEekeEb3T9W0PWIgJbWcPI42&#10;uPlkRkkVlYdQaAP0Xor5o+KP7ZUujfFDUPhx8M/AGrfFTxjpUay6vHpsqQWmmhsbUlnfjec/dH06&#10;8V0X7Pv7Vem/GrxBrfg/V/DuqeAfiJoaLLf+GdaA83yjjE0TjiSPJHI9R2OaAPdaK+ObH/goXN42&#10;1LxH4c+H3wp8ReNPGmh6rdWF1pVq6RwwQQuUFxJcN8ih2BCpyeK9K/Zt/a40f4+x+K9O1DQ7/wAC&#10;+LvCUgj1zQtYID2oIP7zd0KfK3PGMehBIB75WT4q8WaL4H0G71vxDqtnomj2ih7i/v5lhhiBOAWd&#10;iAOSBzXyfD+3t4p8Y2t/4j+HfwL8UeNvh7Zyyx/8JFFPFAbtYmKyPBC3zOAVPvx68Vv/ABQ/aO+G&#10;Hxc/Yk1z4mXvh+58YeBJ7cC90GWQ205dZlVonZSCrK+DkHkYIyDQB9NQ6xYXGm22ox3tu9hcokkN&#10;ysg8uRXAKFW6EEEYx1zV2vzY/bq+Keq22mfs22HhrwBrI8LHUdJ1WxS3uk8i7PkgxacFzzIihSGb&#10;jjivqXTP2sfs/wAX/h98PvFXgrUvCGqeNNIfUbNr24jfyZ0Lb7Rwv8YCk5B7j1oA+gqK8g/aB/aI&#10;s/gXc+BtNGjXPiPX/GGtR6Npum2sixsSceZKxbjYmVz/ALwr13J/u/rQAtfjvr9xJ+2//wAFSLWy&#10;hJu/Cfha8EWQTsFtZHc7enzzZHvkV+jf7Z/xrj+AX7N/jLxUJVj1EWhs9OU9Wupv3ceB3wW3HHZS&#10;a/Kv/gnB+1T8Jf2Wz4w1/wAdnW7rxVrDR20DWFms6pbLlmJZnU7mcjP+6KAPa/8AgsR8Mb7wR48+&#10;Hvxs8PKbS9jlSxubqJeY7mBvNtpCfXAYD/rnX6LfAD4sWXxx+DXhLxxYlRHrFhHPJGGz5U2NssZ9&#10;1cMp+lfn5+1p/wAFE/2ff2j/AIB+KfA4TxLHqN3CJ9Onn0tAsV3Gd0RJ804BIKk4OAxqP/giz8d/&#10;tWmeLPhLqNzmS1P9t6Sjtz5bEJcIo9AxjfH/AE0Y0AfqRRRRQAUUUUAFFFFABRRRQAUUUUAV4b63&#10;uZriGKZHlgYLKgPKEjIyPpU9ef8AiISw+JJ7uymW11GMKqSkfJIMfckHdf1Hauk8NeKYdfjeKRDZ&#10;6lCMT2jnlf8AaU/xKezD+daShZcyMIVU5OL3OV+LXx58LfBW50aLxM93ENWaRbd7W3M2WTbkEDnP&#10;zjGAa1vBnxb8I/EK4a30HWoL+5VSz24VlkUd8qwBHWvH/wBp/wAA/wDCwfjH8DLC60y8v9EN/qi3&#10;0tsjbbbNnmKRnH3CHVSrHuK6j4T+MZPDnjOX4ceMjbnxrDA9zp+rCBYhrdkrYEgIHMqDAkTrxu6E&#10;44OeaqWe3/APpfquHlglUim6lm3qtuZq9rO9ra6rdPa9rdxpjeGvEd3oiJttiH1DT2z1iZv30X/A&#10;HO4ezn0raLlFEi8EbSK3/G/h86xYQXVuv/Ew0+T7Rbn+9wQ6H2ZSRXNW1zFd2iSwkmJ1BXPUD0Pu&#10;On4V68Jc0bnxs48k7Gh8MnNnLr2lniKC9a4gXHSOUb8fg26u6rz3QpPsPjG0lyQl7A1s4HQsvzoT&#10;+BYV6FWFRWkdlB3hbsFFFFZHQFFFFABRRRQAUUUUAFFFFABRRRQAUUUUAFFFFABRRRQAUUUUAFFF&#10;FABRRRQAUUUUAFFFFABRRRQAUUUUAFFFFABRRRQAUUUUAFFFFABRRRQAV4x+2f8A8ml/F7/sWL//&#10;ANEtXs9eMftn/wDJpfxe/wCxYv8A/wBEtQB8Zf8ABD8f8UF8Uj/1ErH/ANFy1+mZr8AP2Nv2ffjv&#10;8adB8TXPwg8WL4csbG4hj1CI6vNZebIyuUOEU7sANyema+grv9g39taW1lR/iQs6MpVoh4qufmHp&#10;ygFAFT/gr3/Y/jr9pXwD4d8JeVqHjc2S2N5HZEGQSvN/o8bkc7xknnoCK/Xjw5az2Ph7TLa6bddQ&#10;2sUcrerhAGP55r8P/gzrWt/8E6v2hre/+Nnwt/tW9vW3wa9POZ57eMkq89q+4xyNz82cP2yuef28&#10;8K+J9M8a+GtM1/RbtL/SdTto7u1uYz8skbqGVh+BoA1aKKKACiiigAooooAKKKKACiiigAooooAK&#10;KKKACiiigAooooAKKKKACiiigAooooAKKKKACiiigAooooAKKKKACiiigAooooAKKKKACiiigAoo&#10;ooAKKKKACiiigAooooAKKKKACiiigAooooAKKKKACiiigAooooAKKKKACiiigAooooAKKKKACiii&#10;gAooooA+Wf8AgpN8brv4Ifss+ILrSrprPXNbdNHspo22uhlz5jKexEYfFeF/8Ee/2ctJ0D4W3XxZ&#10;1OxjuPEmt3Ettp9xNHl7W1Q7WKE9C7A5I7ACo/8AgtvDO3wW+H0i/wDHsviBw/8AvG3fb+gavpb/&#10;AIJ7NC37GPwq8nhf7KIP+95sm79c0AfRFeHfti/s06b+1J8E9X8KTRW0evRKbrRdQnXm0u1+6dwB&#10;IVh8jAdQemQK9xooA+aP2Dv2ZfF37Kvwsv8Awl4n8VWniOGa8+22dvZwsqWJZcSoGY5YEhT0ABz6&#10;mvpalooAKKKKACiiigAooooAKKKKACiquqahHpOm3d9MGaG2heZwgyxVVJOPfArxD9jP9ojUv2nP&#10;hNdeMdT0y00pxrF3ZQW9pux5Mb4jLbmPz4IzjjPQCgD3miiigAooooAKKKKACvgLwH8cPB1r/wAF&#10;JPixqXi/U7TRLe00q38NaPqupMIbTzogJZ4RO2EWQhs7SQSAa++5WZI3ZF3sASFzjJ9K+W/2YP2Y&#10;H0/4b+ObT4u+GdL1bUfFviu816602+WO9hCM2ICcgruCj8AaAOX+H+rwftN/t0N8RPDLi++Hvw+0&#10;KXQ4NbiyYNQ1CZ90ghbGHVFJBI4yBjrX1v4t8I6N488N6h4f8Q6bb6vouoRGG6sbpN8cyHsR+AP4&#10;VL4e8OaV4S0e20rRNNtdJ0y2XZDZ2UKxRRj0VVAArSoA+S7z9jPxZ8JJWvvgD8TtT8HQoS48JeIG&#10;bUtGfqdqK5Lwjn+EnFe9fBnVvHms+BbeX4k6Jp2heLI5ZIbi30m4M1tIqnCyox5AYc4PIruqKAPj&#10;z9uEH4b/ABb+A/xlvIpT4Z8Ka1PY65cxoWFpb3UXlrMwHOwMTk9uPUVgftgfEfwz+0h4h+Dvwm+H&#10;2uaf4t1TUvFNnr+oSaRcLcx2OnWu5pJZXQkJndwDySMcZGftnUtNtNYsJ7K/tYb2znQxy29wgeOR&#10;T1DKeCK5jwJ8H/A3wve7fwh4R0Xwy92c3D6XYxwGX/eKgZoAS9+LnhDTPibpvw7udcgi8Z6jZtf2&#10;ukFW8yWBd25wcbcfI/U5+U18o/s4eN/D/wCzd+0P8ePAHjzWbLwtJrevHxXot5q0621vfW06lpNk&#10;jkKSjcEZzwfSvsifwjolz4ltvEUuk2cuvW0LW0OpPApuI4jnKK+MhTk8e9ZXj34T+DPilbQW/jDw&#10;rpHiaG3bdCmq2UdwIz/s7gcUAfG3wt0Bv2ovix+05498PDz/AApr+hDwboepspSK/ljhYPJGWAyg&#10;fYN1bn7J37WXw9+GP7JOnab418Q2XhvxL4AspNI1bQNQnWK+E1uWRVSJjucvhdu0HrzjmvsvRdE0&#10;/wAOaXbaZpVjb6bp1sgjhtbWJY4o1HZVAAArldf+B3w88VeKYPEus+CNA1TxBAQ0ep3enRSTqR0I&#10;crnigDxn/gnN4F1jwX+zLpt1r1lJpup+I9RvNfe0lUq8SXEpaMMD0JQIcHpmud8TOv8Aw9H8GruG&#10;7/hX91xnn/XvX1+qhQABgDjArLk8LaPN4ji199LtH1yGA2seotCpnSInJQPjIUnnFAGrRSUtABRR&#10;RQAUUUUAFFFFABRRRQAUUUUAfjd+1Vx/wVz8J/8AYa0D+UNfsjX43ftV/wDKXPwn/wBhnQP5Q1+y&#10;NAFTVdJstd0y607UrSG/sLqNoZ7a4QPHKhGCrKeCCO1fil4v0A/8E+/+Cj2kHw7PJa+FLu9t5FiY&#10;8f2bdsFmhOeojO7BPeNT2r9uK/Gn/gtFOn/DSXgYWuBex+HIixHXd9qmK5oA/ZVWDqGHIIyKWqej&#10;F20ixMn+sMCbvrtGauUAFFFFABRRRQAV8Uftwf8AJ0X7Kv8A2MVz/wCgx19r14R8fP2cb74xfFn4&#10;QeMLXWoNOh8D6pLfXFrNCXa5V1UAIQRtOV7+tAHgP7YfgHQvif8At8fs7eG/E1iup6Hd2N+9xZOS&#10;En8tXlVXHddyKSvQgYNaX7cfg3RPBXxe/Zj8TaBpdpousReOLXS/PsIVg3W0mC0TbQMr8uMHsWHc&#10;17b8S/2c77x3+1B8LfirDrUFpZeD7a8gn054C0lyZo3VSr5wuN/OR296m/aT/Z6vfjrrfwsvrPWI&#10;NKXwd4ot9fmSaEyG4SPOY1wRgn1NAHjn7UX/ACf3+y7/ALmrf+gx1H8YPDmkS/8ABSn4PQSaVYSR&#10;XXhfUpbhHtkImfc3zMCPmPHU817H8Wv2db74j/tF/CX4kwa1BZWfgoXgnsJIS0lz5yqBtbOFxt5y&#10;O9YP7T37MXin4o/EHwR8Sfh14wg8IePvCiTW8El/afabW5gk+9G6545J5wevYgGgDzT/AIKFWNtp&#10;nir9mS1s7eK0tYvH9oscMCBEQb4+Ao4H4V6P+0X8YPBPgP4t+F9HtfhrJ8U/jDfafK2maZYwQme2&#10;sQ+Xd55flhQsrYPfaenGa/xQ/Zb8bfF/Q/gs3ibxxY33iTwT4gh1zVNRTTvKjv8AYwYpHGhAThQo&#10;P41N8fP2X/F3in41aD8YPhb4xtfCXjvTtNbRrmLVbP7VZX1oWZgrKCCrAseR1wvQjNAHgfgPVPEN&#10;5/wUu8Fajrfw0X4WX2qeFL5Lmyhv4rkX6JvKyOYgFyDgcjPA9BXaa94Z0af/AIKoaJayaRYSW03g&#10;O4mlha2QpJIZuXYYwW9zzXY/D79kPx1pP7SPhf4xeNvib/wmWuWemXdhf239nra28YkUiJLSNTiN&#10;F3EsWyWPPfjS/aL/AGXfGfjb4w+Gfiz8LfGlp4P8caPYyaXKNTsvtVrd27knDDPBGT2OeOmKAOI/&#10;bbtYLL9oT9ky3t4Y7eCPxNdqkUShVQeXDgADgCs/XdHsPjB/wVG/sPxfHFqmj+DPBy6joulXah4P&#10;tMkkW+bYeGYeYeSP4U/uivVPiH+zL4r+JuufAbXNd8Y2d7rXw/vpL/VrwWHlDU5HRAxjRTiPlOnP&#10;Bp37R/7Kep/Ezx74f+J3w88XP4B+KOgwNaQ6kbcT2t7bEk+TcRn7wyTg89eQcDAB5F/wUQ8I6R8P&#10;tf8Agh8RvDGn22leNrPxrZ6dDNYxrC91byq5eJwuN4+Qdc8Mw71B+1D8PfD/AMT/APgon8DdC8T6&#10;emq6O2iXtxJZTcxTNEWdFdf4l3KCVPBxzXong39krx34y+Kfhrx/8dviDa+OLvwwxn0TQNH04WWn&#10;2tyf+W785lYYBGQMEDqOK7vxv+zve+LP2qvh/wDFmPWYLex8M6Zd2EumtCWknaUEKytnAAzzkdqA&#10;PEv2yvCGjeDP2j/2YPEmg6Za6Rq8niSTTJJ7KJYt9sY1/dkKACBubH1Nfb9eI/tC/s+X3xp8cfCX&#10;XbTWINMi8Fa6dWnhmhLm5QoBsUgjaeO/rXt1AHwz8MdF034rf8FM/jRe+KrSDV5vBujadZaFa3qC&#10;RLVJY0eSRFORnczc9vNNZ3xG+F3hbwB/wU9+DGqeHNFtdGudd0vUZtQFmgjjmkjhdVfYOA2DgkDn&#10;AzXq3xx/ZT8X6r8aYPjB8HvGtv4H8dzWI0zVotQtPtVlqduMbd6dmUKozg/cXGCMnC8F/sSeLNP/&#10;AGiPA/xk8XfEqXxd4q06G8j1gTWnkwOskZSCG0iU4hjj3NnOSxYnjOKAPIPEWv8AjXxL/wAFFviL&#10;eaR8OrL4m3nhDRbS10ux1TVEtItNjk2s80aurBmZmIJAyPWu58DfC/4v6/8AtmeEvije/C7S/hpp&#10;Mel3GmeIWsdYiuf7QQqzRMyIq5YN5YzycDrxXqXxx/ZT17xN8WLL4sfCvxr/AMK++IcVp/Z97JcW&#10;gu7HU7cfdWaIkfMOMNzwBxkA1sfB34cfHWw8bRa78T/inpmtaXDbyRJ4c0DRltbd5GxiSSViXbaA&#10;cDjrQB8+fsnfCvwr4y/bd/aZ8Sa7o1tq2raJr0cOnPeIJUthMJPMZUPG8+Wg3dQBx1rp/g34e0/w&#10;L/wU1+LGlaDbR6ZpeqeDrTVLmythsha586NfMCDgHG7t1ZvU17F8Cf2dL74Q/GL4y+NLnWoNRt/H&#10;epw39vaRQFGtFQSZVmJO4/vO2OnvU+hfs+32kftceJfjA2sQSafq3hqHQ00xYSJY3SVXMhfOCML0&#10;x39qAPmy90Txz+xL8Sfin4o1L4dL8VvhX4u1J9avNXsNkup6arffjlicfvIlBOAOMDqOal/b58Y+&#10;EviB+wF4f1/wKsCeFL3WNLksIreAQLEnmkbPLHCFTkFexFei+MPgH+0rqh8Q+G9M+OGkv4L1h51F&#10;zqegrLqdnbys2YUcEK+FYqGPOMdKvfFH9hy08QfslaB8EvCOtjSbfSLu0uV1HUIjK0xikLyMwUj5&#10;mLE8cDpQBxv/AAUm0qxk+BvwwvJLK2kuz400OAzvCpcxkSkpuIzt9uleqftjfs+6f8Vv2YfGfhrQ&#10;9KtbPVY7f+1dOWzgWIm8g/eR42gcttKZ9GNbf7UX7N0f7R/wUXwT/bUmg6nZ3Ftf6dqsUe8QXUOQ&#10;jMmRkYZhgEEZB7Vr/ALwn8U/DHh/UYviv4103xnqc0qC1bTNNWzjt4lXaQccuzn5iSOOg4oA+Lfi&#10;18dbr9qf9k/4DeBNKuS/iT4nalb6Xq3znfHHZsBeSMR2LKjH2ev0Y0HRLTw1omn6Rp8QgsLC3jtY&#10;Ix/DGihVH5AV+dH7C/wS0m9/bT+Mni3Rrua/8E+DtSu7DQkkb91DeXTZuREuSMLtkTI6jYfav0mo&#10;AKKKKACiiigAooooAKhvbZb2znt2JCzRtGSOwIxU1FAHwl/wTS12D4c6l8VvgjrkqWHivw/4jub2&#10;G0lba91ayYxKmfvDgE46Bge9fTH7TP7QOifs0fCPWPGusmKZ7ZQllp7ShHvZ2ICxJ79zgcAE1zn7&#10;QP7GPw9/aI1my1/V49Q0DxdZII7fxHoFybW9VR0VmAIcDtuBx2riPBP/AATl8BaL4x07xN4x8S+K&#10;/inqWmOJLBPF+o/aILdh0YRqqhsdfmyMgHHFAHlfx08az+Lv2k/2MvGvi7RpfDGh6mbuc6fqEgdb&#10;K+lijMKO2AA+4xYyBgj2Ne4f8FF77RbH9jb4kjW2hEc9iIbRZsfNdF18kKD1bdgjHpXqvxq+B3g/&#10;9oDwNN4U8Z6YNQ0xpFnheNzHNbTLnbLE68owyRkdiQcgmvEvDv8AwTx8HxeINH1Dxn408a/E+y0W&#10;RZdM0fxbqv2iytWX7p8sKu/Ho2R6igDwfxHp14fil+wZaa7GZLxLAtKk4yQy2qMmQe4wv5V6v/wV&#10;JUH4L+BWwNy+OdKwe45kr334g/s+eHPiR8UfAHjzUp76HV/Bcs02nRW0oWFzIu0iRcEkY9CKf8e/&#10;gH4f/aH8L6VoXiO4vrW007VbfV4XsJAjmWEkqDkHKncc/wAxQB82XEqWP/BVzRm15ljS7+HrRaC0&#10;54aQS5kWPP8AFhbjgds+tfQvxl+Inw08FeN/htY+NrSC88Sazq32Tw0GsftM0VydoLocExgZQF+2&#10;VpPj3+zH4M/aH0rSYfEMd7Y6voshm0nXtJuDb31g5AyY5B2OBlTkZAOMiuT+EP7FPhb4ZeP4vHWt&#10;eJPE3xJ8Z20TQWOseL7/AO1SWUZGGESgBVJBxuwTycEZoA+fvgTE0viH9uhFBZzeyYA7/wCi3Ne0&#10;f8E3dQtT+xR8PZvtMXlW9rOJpN42xlZpC249sd816d8MP2dvDPwq8V/ETXtNlvby48c3q32pwX0i&#10;yRKwVl2ou0fKQ7ZBz1rxi1/4Jq+ANK1m+TSfFvjXRvBWoXJur3wRYaw0WlXJJyUZQN+w9Cobpx0o&#10;A8J/ZLk+HfiH9jv9oFfiLqy6d4A1Txlfpdaku4+WrmHyZF2gnO/yyvBycV0d/wDD79pL9nD4Wza1&#10;4O+I3h74x/CzTtMN4ukeJ7UCWTTUi3bVkPDDyxx83Ir6h+Gn7Ifw7+GHw48Y+A7HTXv/AAl4pvZ7&#10;y90u+IaJPNVVMcYAG1VCLt7gjOc815TF/wAE0/CS2K6BJ8SPiLN4ADf8ia+uH+zymc+VgLv2e278&#10;aAPJf2pvinZfGv8AZ+/ZZ8bafpY0W11fxvp8q6eoG23ZVmR0XGBtDI2OOmK7/wCFM0Fh/wAFRfi5&#10;BrzImq3vhmzbRBcEb3t12eYI8/Q5x6Gve/iV+yx4J+JXhbwF4dlhuNF0bwVqVtqelWmlOsSI0ClU&#10;RgQcrhjnv3zUXx//AGU/Bv7QtxpOp6tJqWg+KtHJOm+JdBuTa39pk5IVxkMuecMDjnGM0AeD/wDB&#10;SqW3u9a/Z/0ywIfxhL45tJdOSLmZIgy+awxyFzsyenHtV34YWkUn/BU34x3EkatcQ+D9NRJCOVDL&#10;b7gPTO0flXpvwh/Yr8JfDHx6vjrV9e8R/EfxxFGYbbXvF999rmtEIwREMBUOCRnGcE88mu40H4Be&#10;HvD3x48T/Fm2uL5vEfiDToNMuoZJQbZY4ggUouMg/IuefX1oA+dvjmAv/BTL9nlgAGOi6sCw6keT&#10;L/8AX/OvtSvMvFf7P3h3xf8AG/wd8Ur24vk8QeF7a4tbKGKUC3ZZlKsXXGScMcYIr02gD4n/AGLH&#10;h0/9rL9qOw1XbH4pm12G6USDEklmQ3lsueqcjp0yKl8eXWkT/wDBVP4cRWbwtqsPgq7W/ERG5cvI&#10;Yw+O+0557Fe2K9c+OX7H3hP41eLtP8ZQ6trvgXx3YxfZ4/E/hW7+y3jw/wDPOQ4IcDtkZHTNZPwq&#10;/YV8BfCb4m6P8QbHUtf1XxhZ2txBd6rq18biXU3m+9LcEjlgOAFwAAOKAPkj9kvwT8ZfEvxF+P1n&#10;4K+KmkeBdag8a3cmr6bqWhLfXUxLv5c29mBEZ+cAdOCe9esfDz4V69pH7dHhfV/iD8ctA8VfESx0&#10;G4h/4R7TtBNncT2LK+C7KxXCsS3zc8cV7R8Y/wBinwj8U/H3/Cd6VrviL4deOHiENxr3hG++yTXS&#10;AYAlBBVjgAZxnAHPArY/Z/8A2SPBf7Pepavrmmz6n4j8X6wANQ8TeIbo3N9Ouc7d+AFXIGQoGcDO&#10;cCgDxP8A4Jo2sST/ALQFwqATS/EK/V37sFY7R+GT+Zqn8MZdLs/+Cgv7S8usGKPRk8NWEl80gOwQ&#10;iEGQtjnG3dmvpb4I/s++HfgKPF3/AAj9xfXH/CTazNrd59ulD7JpDlgmAML6A5PvTfDP7PHhvwx8&#10;afGfxMgmvbjWvFVnBZX1rcSK9sI4hgbU255A5ySKAPkL4X/Aj4qeCfBqeIf2V/jXpnij4Z3c09xp&#10;3h3xJbF4IyZG8yNJCuVw4YHIU556k1m/EH49P8ef+CbXxbub7wxZeEte0G8fRtVsNMVRaNcxzRFp&#10;IiOMHdzyeQeSCK9pvP8AgnF4SsdR1QeDfiB49+Hnh/VJWmvPDnhzWPJsZC33gFZSVB54B4HAxXpN&#10;5+yB8Pf+Gdr/AODGl2lzofhG9TEz2Uubl5C4dpWkcNuclRksDwAOgFAHzL+1advwx/Y1JOF/4SDR&#10;eSeP+PNa9P8A+CkXgy+/4VNofxS0CIt4m+Gurwa7AyHDPbB1WePjqCNpPspr1D4x/sm+Cvjb8JPD&#10;/gDXX1CCx0AW/wDZeo2Vx5d3avDGI0kV8EFto5yK4D4u/FD4X/sdfAU/D3xn4o1LxHc3GiXUFhZa&#10;yZLq+1hWDIYzIqbckvtycYFAHFfDfWLb9qf9u5/G1rNDqHgz4a+G7eHTZoX3xPqV9GJJGB6bkjZ0&#10;I7FUr7dr5h/4J0/AWb4Dfs0aLaalYHTvEOuyPrOpQOCHiaXHlxNnnKRCNSPUGvp6gD8m/wDgsT8W&#10;Lrxt8RfAnwX0J2uJYWS/vIIsnfczHy7dCB3C7zjH8amvtr4Y/sJ/Bvwj8OvDWiav8NvC+s6rYWEU&#10;N5qF5pkMs1xOFHmOzlctli2Ce2BXl+lf8E4pbz9rpvjh4t8cjxDINVfU49HGn+WqFRi2j3lzkRgR&#10;j7vOztmvtmgDx1f2N/gWjKw+Efg7IOedGgI/9Br8pPjfpDf8E+/+CiWneI9Es/sHhOS7j1W2tLZd&#10;sZ064ylxAi+i/vVUf7Kmv2+r5b/bg/Ya079sax8MP/b3/CM6xockoW9Fr5/mwSAZjI3L0ZQQfdvW&#10;gD6b03UbbV9Otb+ynS5s7qJZ4JozlZEYBlYH0IINWa85/Z5+GWrfBr4O+GvBOs6+PE9zodv9ji1P&#10;yPJMkCsfKUruPKptTryFFejUAFFFFABRRRQAUUUUAFFFFAHn/iUquu3APQ7c/lWRdWKz3EUizPaX&#10;sGWt7yH78ZP6MPVTwa2PEKefrGoFWD+XtDbTnacdD6VloPMjzg8V2rZHlT1kzqPC3jA6hMum6skV&#10;nrIBKBG/d3aDrJETzj1U8qevYnkv2hvgmfjD4ZtJtJv20LxtoM/9oeH9aj4a1uV/hb1jf7rL6HPa&#10;kv8AS7bWrQW92ZAUcSwzwtsmt5B92SNuzD8iODkGum8G+Kb1mXSdfMf9oKdtveoNsd8g/iA/hf8A&#10;vJ+IyK56tJST7HfhcXOhUjJOzWz/AEfr+JN4E8Q61J8ONK1bxzZW/hzW1tN+qQeerQwSLkMd4ONp&#10;xu68ZxXn0fjjQ/7dl+wTTto1+TLbXL20iQmT+NVLAZB+8COOvNP8U+JT4813VbQIH8P6LcfZljbB&#10;W8u1AaRmHdItyjB4LZ9KoeINKm8Q6NNAlx5F78k1tcuf9XKpyjE+nY+xrGFX2bsd1TCvERdRKz3S&#10;X5eh1OqT/ZrSC/jYOLaWO5V1OQVB+bB/3Sa9PRg6KwPDDIrwv4fa/B4ms73TJofsd3FuiurNhzBI&#10;flkT6ZO5T3DCvUfhzqE2peCdIluObhYBFKc/xISp/Va6qqukzyaDtNxOlqK5uobKBpriZIIVGWkk&#10;YKoHuTXnvij4l3t08tj4QgtbuZGMc+rXrEWVsR1A28ysP7q8epFeeN4Xj1W8Ooa1dXvjvU1biXUW&#10;EVjbn/plbjEY+rb2964pVIw3Z6cabau9Eer6r8YvB+kMVm1qKZsZxZxvcf8AosNVRvjh4RihSaa7&#10;vLeJztWSbTrhAT6cpXLQJeiPakMNmi9AjdB9FwKkWPU4SfIuI3z1RywBrn+sw7mnJR/n/A7zRPiZ&#10;4W8RMFsNdsppC2wRmUI+fTa2DXTAgjIOQa8UvNPTVQ0eo6fHMhGCJI1nQj3yMiqum3mseEFZ/DNw&#10;bpFGV0O/uC1tN/sxStloWPYHK59OtaxqxlsP2Kkr05XPdqK5jwF8QNL+IWlSXVh5lvdW7+Re6ddL&#10;subKYdY5U7H0PQjkEiunrc5QooooAKKKKACiiigAooooAKKKKACiiigAooooAKKKKACiiigAoooo&#10;AKKKKACiiigAooooAKKKKACiiigAooooAKKKKACvGP2z/wDk0v4vf9ixf/8Aolq9nrzL9pvwfq3x&#10;B/Z5+I3hnQrb7ZrOraFd2dnb7wnmSvEyquTgDJPU0AfC/wDwQ/8A+RC+Kf8A2EbH/wBFy1+mlfir&#10;8H/2WP23fgHYalZ+ALG48N22pSJLdx295Yv5rICFJ3liMBj0x1r0OPwb/wAFHb1xAdbvohJxva70&#10;1AP+BAcUAeof8Fqda8OxfBXwdpV28L+JpdYNxYx5BkSARsJmx1CklBnoSK98/wCCa1rqlp+xd8OV&#10;1UMJXt5pIN3XyGncxfhsIr45+HH/AASn+Kvxd+IEHin9oLxoZrZZA1zapftfX1yoOfKEv3IkPIyp&#10;OOcAdR+qmh6JY+G9GsdJ0y1jstOsYUt7a2hXakUagKqgegAFAF6iiigAooooAKKKKACiiigAoooo&#10;AKKKKACiiigAooooAKKKKACiiigAooooAKKKKACiiigAooooAKKKKACiiigAooooAKKKKACiiigA&#10;ooooAKKKKACiiigAooooAKKKKACiiigAooooAKKKKACiiigAooooAKKKKACiiigAooooAKKKKACi&#10;iigAooooAKKKKAPlX/gph8HLj4xfso+JItPtWu9X0Jk1m1jjXc58rPmhR3JjL143/wAEev2gtL8V&#10;fB25+F97erH4j8OzyXFrbyyDdcWcjbsoD12MSCB0DL61+hkkayxsjqHRgVZWGQQeoIr8uv2nv+CX&#10;Pi/wz8RZPiV+zvqZ028+0G9Ghpdm1uLOYklmtZSQChyfkYjGcDI4AB+owrxL9sf9oHT/ANm/4B+J&#10;fFM96ltrMlu9nosO4b5r11IiCgg52n5zxwqGvgGw/aN/b/8ABdoNIvfh9e63cBRGt9deHTNIe27f&#10;CyoT7kVlaF+w3+0r+2h4/svEfx31a58OaFbnG2/ZFnjjyC0dtap8sZPHzMBnHJYjFAH1B/wS4+Nv&#10;xh+PngHxJ4g+JGrpq+iWlxHYaVcvZRwzTSKC0zF0ChgoMY5HU9eK+4a5j4Z/Dbw/8IfAuj+EPC1g&#10;unaHpUAgt4FOT6szHuzMSxPck109ABRRRQAUUUUAFFFFABRRRQBi+Nf+RN17/rwuP/RbV8if8Ekv&#10;+TVJP+xgv/8A0MV9d+Nf+RN17/rwuP8A0W1fIn/BJL/k1ST/ALGC/wD/AEMUAfatFFFABRRRQAUU&#10;UUAFeTfFr9qr4VfArXbXRvHXjC08PaldQfaYYLiORi8edu7KqR1Br1mvPPiL+z38Nvi3q9tqfjLw&#10;XpHiTULaH7PDc6hbiR0jznaD6Z5oA8x/4eMfs5/9FQ0z/vzP/wDG6P8Ah4x+zn/0VDTP+/M//wAb&#10;rpP+GJvgP/0Srwz/AOAQo/4Ym+A//RKvDP8A4BCgDm/+HjH7Of8A0VDTP+/M/wD8bo/4eMfs5/8A&#10;RUNM/wC/M/8A8brpP+GJvgP/ANEq8M/+AQo/4Ym+A/8A0Srwz/4BCgDm/wDh4x+zn/0VDTP+/M//&#10;AMbo/wCHjH7Of/RUNM/78z//ABuuk/4Ym+A//RKvDP8A4BCj/hib4D/9Eq8M/wDgEKAOb/4eMfs5&#10;/wDRUNM/78z/APxuj/h4x+zn/wBFQ0z/AL8z/wDxuuk/4Ym+A/8A0Srwz/4BCj/hib4D/wDRKvDP&#10;/gEKAOb/AOHjH7Of/RUNM/78z/8Axuj/AIeMfs5/9FQ0z/vzP/8AG66T/hib4D/9Eq8M/wDgEKP+&#10;GJvgP/0Srwz/AOAQoAv/AAp/a1+Enxw8TSeHvA/jSy8QazHbPdta28cisIlZVZssoHBdfzr16vOP&#10;h9+zn8MvhRrj6z4P8EaN4d1V4Wtmu7C2EchjYglM+hKqfwFejUALRRRQAUUUUAFFFFABRRRQAUnr&#10;S0nrQAtFFFAH43ftV/8AKXPwn/2GdA/lDX7I1+Tn7b/7Kfx48X/tmXvxK+Gvha4uobP+z7jTtUjl&#10;hws8MSchXPO116EY4qN73/go86sC98NwI4ttMGPp8lAH6v39/baVY3F7e3EVpZ28bSzXE7hI40UZ&#10;ZmY8AAAkk1+J/ibVx+3/AP8ABSbTT4fje78KWt9AonCkr/ZtmQ0kxz0EhBxnvKo713Gsfsk/twft&#10;Hwx6P8QvFEthoEpHnJqmqxRwEDkb4LYZfHup5r7y/Y1/Yn8KfsheFbiKxmOueLNSVf7S12aPYzgc&#10;iKJedkYPOM5J5J6AAH0YqhAAOgGKdRRQAUUUUAFFFFABRRRQAUUUUAFFFFABRRRQAUUUUAFFFFAB&#10;RRSKwYZBBHTg0ALRXn3xt+OnhP8AZ/8AB3/CReLLySGCWZbW0s7WIzXV7cN9yGGMcux//XXFfB/9&#10;r3wx8VfHD+Cr7QPEfgHxkbY3lvonizTzaT3cHeSI5KuB1IBz7cGgD3aikrwH4rftl+Fvht48uvBe&#10;l+HfE/xB8T6fbrd6pp/hLTjeNpsJGQ07ZAUkYO3JOCDjkUAe/wBFcL8IPjV4T+OPgODxd4U1IXWk&#10;OzxzeehiltZU/wBZHKjcoy9wfY9DXh+p/wDBRb4eWF9fXdv4f8Xap4G0+7NjeeOrDR3k0eCUNtOZ&#10;c5Kg8bgpFAH1VRVPR9XsvEGk2ep6bdRX2n3kKXFvcwMGSWNgCrKR1BBBrzTw5+0v4L8X/HrWfhNo&#10;l0+p+IdH0w6lf3Ftte2t/wB4qeQzg/6wb1JGMAHk54oA9XooooAKa6CRGVhlWGCPanUUAcj8M/hN&#10;4R+DmhT6N4N0O30LTri6kvZooCzGSZ/vOzMSzE4HU9AB0rrqKKACiiigAooooAKKKKACiiigAooo&#10;oAKKKKACiiigAooooAKKKKACiiigAopM5ryz46ftI+D/AIAW+kx6897qGt6xKYdL0DRrZrq/vnHX&#10;y4l5wO7HAoA9UoryX4HftM+D/j1PrGnaOuo6P4k0VlXU/Duu2jWl/abvus0bdVP94EivWaAFor5r&#10;8c/t8/DnwV4q1vR4dP8AEvia18PymDXNZ8P6RJd2OluPvLLKvGV/iC5xg56V7ZpnxN8K6x8PYvHV&#10;prtlN4RksjqC6uJQIBAASXLdsYOQeQQR1oA6iivmHw5/wUM+GOv63pUM1l4m0Tw9rFyLPSvFWraP&#10;Lb6Veyk4UJMegJ6FgAa+nC6hN5YBcZ3E8Y9aAHUV5j8J/wBofwd8a/FvjnQvCd4+pt4QuobO+vow&#10;DbSSyK5xE4Pz7SjKT0yOM16aKAFooooAKKKKACsjWPCOh+Ir2xvNV0aw1K7sH8y0nu7ZJXt2/vRs&#10;wJU+4xWvRQAUUUUAFFFFABRRRQAUUUUAFFFFABRRRQAUUUUAFFFFAHMeIvANjrt0b6GWfStWxgX1&#10;k21mHYOv3XHswrjdTg1zwsXbVLD+0NOTpqOloWZR6yQdR7lc/SvWaTFaRqOOhhOjGWq0Z5Np+pWu&#10;q2gvLG5ivLUnBlt23KD6Hup9jg1ZdoL2DyJ8ld2VZTgqw6EHsR610WvfDLSdXvG1C1Mui6sRj7dp&#10;7eWzf76/dcezA1yGr2eueFjnVNNbVtPGAdS0aPMif7UlvnP4xk/7tdEZp7HHOnKO6OY0d4ND36ZI&#10;x2i6m8u5kPM0juXcOf75LZ966BANxgcfMsYBHqKy7rSLbxTFcXukXtpqVtOBFdwOxMbEdGOPmikH&#10;TkVW07ULzSL+00rXUMM7DZYahIwK3Q/55FuhkA6Zxke9clala8ontYLGJpUqj9H+n+X+e9fV9Out&#10;I8SWniTTkaS+t18q6t4xn7fbdwf+miDlT3Ax6VQ8L+M2+INvregeGNQng8J2er3B1HVkDRyTZYP9&#10;jgJ5Gdx8yQfdHyrycjrVZ5LjZtKlX2tg9B6/hVmOCCO1mhtYUhRtxfYoUMfXisVVfJyHZPBwlV9t&#10;96HW8UCWkKeTHBZxKFt7RFwiqOmBUkkhMW4nAPCqB1qFQJzHKwYxgDG31/u0hkeZmd1xIvBj9BXh&#10;Sk5O8jy5Sc3d7gCyrgknPQZ71ae4MESiXDSHoFGMfWmR4gTzXwXP3Qe1QEMWaSU8dS39BUkruyza&#10;s2875AFPGSec+gqPUbSK5haQkRzp8pcdCfT3qFSLlTvUJGnf+6PQe9WIIzcgBgViXHlihPld0NNp&#10;8xy99o162sQ+I9EuV0vxbbR+Ut0+fIvox0t7pR95f7r/AHkzkcZFesfD74g2/jexkSW2k0nXLX5L&#10;/Sbgjzbd/UHo6Hqrjggj6VwsDm4u7tQwKF8hh0OOOKi1Sz3vG5kmgmhwYb61O2eA+oPceqng17VO&#10;bsrnqyo+2gp7M9rpa8n0r41r4fvLbTvGcX2COYiO38Qxr/oE5PA8w/8ALBj/ALXy57jpXq0ciyIr&#10;owdGAKspyCOxFdKdzzpRcXZjqKKKZIUUUUAFFFFABRRRQAUUUUAFFFFABRRRQAUUUUAFFFFABRRR&#10;QAUUUUAFFFFABRRRQAUUUUAFFFFABRRRQAUUUUAFFFFABRRRQAUUUUAFFFFABWJN4z0WHxhb+FX1&#10;GJfENxZSajFp/PmNbo6o8nTGAzoOvetuvn/Vv+T7/DX/AGT7Uf8A04WdAHv9LRRQAUUUUAFFFFAB&#10;RRRQAUUUUAFFFFABRRRQAUUUUAFFFFABRRRQAUUUUAFFFFABRRRQAUUUUAFFFFABRRRQAUUUUAFF&#10;FFABRRRQAUUUUAFFFFABRRRQAUUUUAFFFFABRRRQAUUUUAFFFFABRRRQAUUUUAFFFFABRRRQAUUU&#10;UAFFFFABRRRQAlFLRQAUUUUAFFFFABRRRQAUUUUAFFFFAGL41/5E3Xv+vC4/9FtXyJ/wSS/5NUk/&#10;7GC//wDQxX1341/5E3Xv+vC4/wDRbV8if8Ekv+TVJP8AsYL/AP8AQxQB9q0UUUAFFFFABXl37SGj&#10;eO9e+FeoWnw8vBZ68zoW2uEllhB+dInPCOeME9sjvXqNFdOGrvDVoV0k3Fp2aunbujCvSVelKk21&#10;dWutH8j8rfiLrfxv+E95Z2nirxNr2l3F5G00CDUhJvVSAT8vTkj869+/ZG0X4133jXTvEOta9Ne+&#10;CbmzZ5TfXy3Qmz9xUUHKSA8nPQcVzP8AwUifZ448FtjONOuOP+2qV3/g3Vrj9lvxXpaXrTSfDjxR&#10;bw3Ec3llvsVw0aZBb8yfUHPUV+pZzm0v7Gw9aNCmnXU1L3drOy5ez9bn57leXL+1a9J1ZtUnFr3t&#10;7rW59d0UyKVJ4kkjYPG6hlYdCD0NPr8kP0kKKKKACiiigAooooAKKKKACiiigAooooAKKKKACiii&#10;gAooooAKT1paT1oAWiiigAooooAKKKKACiiigAooooAKKKKACiiigAooooAKKKKACiiigBK+N/iT&#10;8Sfi/wDED9tC9+Ffw28R2vh3w3pnhlLjWtTns0uDZSTOdskakjdNjAUN8oySRxX2TX5u/Av486h4&#10;F+Pnx1+Kuq+DNf8AEfgXxD4hfQrfVfDdmb+e1nshsCPCvzCJlPDjI3detAHs/wADvHvxH+F/7VOq&#10;fA/x94tf4h6dfaF/wkOieILq1S3u41VwkkMoT5SMk4OO3vive/jx8W4vgX8Kdd8bz6JqPiOPSo0c&#10;6bpUe+eXc6px6Absk9gCa8Q/Zu8C+K/iX8e/Fn7QPjTQrrwnHqGnx6H4X0DUF23lvp6sGeadcnY8&#10;jAHZ1HOe1fVroHUqyhlYYIIyCKAPhT4b+Mfi7+3Vo6anYfFDw58MPBNwgd9I8G3C32uhCD8s8rY8&#10;hucEAcH1r6/+FXw1034Q+A9L8KaTdX99Z2CsBdapctcXMzM5dnkkbliWY15X8Vf2Hfhn8SdWbxBp&#10;9ndeAvGQO+PxJ4SnNhdB+MM4T5JOn8QNep/Cbwr4g8EeAdL0TxP4om8Z6zZh0k1u4hEUtyu8lC6g&#10;kbgpUE98Z70AfNPx6j/4Sf8A4KFfADQr4mXTNN0nUtaht3OYzcjKK+OmQBx/9aj9vuT/AIRvx9+z&#10;f4ss0CavZ+PbXTknQYcwXPySpn0Kjp71tfte+CPFHhz4ofC/44+EdAu/Fk/g2S4s9Z0PTvmu7jTp&#10;1w7wr/G6HnaOTnjvXF614h1X9t346fCw6J4M8SeHPh14E1I+IdU1fxRp7WDXV4gxBbQxPy21uWbp&#10;1HYZAPt122ozY6DNfIH/AATdT+2vDHxf8X3f73Wtb+IGprdTty5SIoIkJ9FDsAOwNe8J8WdSk+PM&#10;vw7PgjWRpS6QNS/4S0p/xL2fdt+z5xjf3659u9fMHgPxhqv7C3xB+JvhrxF4G8U+IPAviTXZ/Evh&#10;7WfC+mPqCh7gDzbWVU5jYMoC54IHvQB5p4j8T33w2139vLStBf7DaRWMGqwpANqxT3EASVhjoTuJ&#10;PrX138AvAWkQfsY+EvC/2WJtLuvCSQzRFRtk823zIT6kliSfevIfgt+zl4h+LXgX48+KvHmkyeE9&#10;Y+L5eO10i7P77TrNYTHb+cBnDk7WK9Rj1rmvBn7Svjv4W/AKL4Qal8I/Gl78XtJ05tAsBZaaZdMv&#10;WC+XDdi7HyLHtIZs9MYyM5AB037D2h6n8av+CeukeFX8San4cmkN5pEes6XJtuoLeK8cARseh8tf&#10;Lz2B45rE+AXwj8L/AAQ/4KK+IPCvhHTv7P0uD4bwSOXkaSW4ma9XfNK7HLSNgZNfSP7JXwYuPgB+&#10;z54P8E3skcuqWNs0t+8RyhuZXaWYKe4DuwB9BXm2geEddi/4KSeJ/EkmjX6eHpfh/b2ceqtbsLV5&#10;/tYYxCTG0vgE7c5xQB9UUUUUAFFFFABRRRQAUUUUAFFFFABRRRQAUUUUAFFFFABRRRQAUUUUAFFF&#10;Utb1SHRNGvtRuHEcFpA88jt0VVUsT+lAHxloHxB+Nv7RH7Qvxl8I+D/GFp4M+Hnhu8t9NXX109Lq&#10;8gnWMGSKBWO0szbtzPnaAMDJru/2RPi7471bx18TPhP8SdQt9f8AEvga6g8rX7aAQi/tJlLRs6Dg&#10;OMc4/pk/OP7Fv7Sdx8FPhjr2u+MfAXizUIPiBrd94n0LUfD+mtqC3/mSlGgfy+YpAycB8Aq2Qa+l&#10;P2NPhR4q0W68f/FL4gaeNH8ZfELUhfNpBO5tNso1228DnON+3lh2+uaAOw/aw/aZsP2Vvhmvi2+8&#10;P6j4iEtytpFb2ICqjlSQ0sh4jTjqa8V8OeFPjT+2Bo66p4h+Kmi+BfAd0P8AkCfDa6W7upUIHyTX&#10;38JIzkKAQfSvsu+sLbU7SS1vLeK7tpRtkhnQOjj0Kng18z+Nf2CPCLazP4l+Fut6t8GvFz5b7b4X&#10;mKWkzYPEtqT5bAnrgAmgD6M8MeH7bwl4a0nQ7N55bTTLSKyhkuZTLKyRoEUu55ZiFGWPJOTXyh4Q&#10;QeLf+Cnfjm4v8zf8It4LtIdNVzkQ+dIDIyjsWyQTX1f4Ys9S07w1pNrrN+mqavBaRRXt9HF5S3M6&#10;oBJIE/hDMCdvbOK+TvjTFrX7OP7Wtt8bIfDmreJfAviHQl0HxCNCtGurnT5Yn3QzmJfmaMgYJHTH&#10;5gCfGA/8Ip/wUi+CWo6eqwT+I/D+paVqLIoBnijBlTd64IGM+gr6i+JOsz+Hfh34p1W1JFzY6XdX&#10;URHZ0iZl/UCvlb4aNqf7VH7XWk/FyHw3rHh74d+CdGm07R7jXbRrS41S8nP7yVIW+YRqpIyevHuB&#10;7t4b+JTfFjxh8Svh/f8Ag3XdDsNFRbL+2NQgKWmqJMrqxt2I+YKBzjP3hQB5n/wTf8MWVj+xb4HJ&#10;iWaXXIrvUNRkkG5rmaW4kDM5/iJUKvPZRXxhe6xd6P8AsJ/FPwLaTSQaPbfFeTw3CkbFRHZPeKTC&#10;MdF+U8f7Rr3X4GfHnWP2NfhbP8HPHHgHxfrHiXwzNdW/h+50LR5Ly11y3eV5IGSVPlRsvghvujHf&#10;ipdL/Y38Z6x+wl4o8O6hDDafE7xDrMvjX7DuG2G+MyzR2xbOM7UCk9ixFAHuH7Y/gLSbr9inx74f&#10;NpCthp3h4tapsGIWgVWjK+hGwdKz/C3gG/8A2pv2PvhZZar4u1rw5Dqek6bfavPosoiuL+LyPnt2&#10;k6qrkgkjn5cdzXjfxV/aa8Q/tD/A2b4Q+GPhr4xsfil4jtotH1ODVdJktrLSQSq3E8lww2lAA23H&#10;Jz9Aftb4ZeCLf4a/Drwz4TtX8y30TTrfT0f+8I4wmf0oA+T/ANgjwXovw6+O37Tnhnw5p8elaHpe&#10;uaZbWlnESVjQW8vckkknJJPcmvtavlb9lHwzrOi/tJ/tQX+o6RfafY6l4gsJbG6urd44rpFgkDNE&#10;xADgEjlc9RX1TQAUUUUAFFFFABRRRQAUUUUAFFFFABRRRQAUUUUAFFFFABRRRQAUUUUAFFFFABRR&#10;RQAUmKWigDnNZ8AaJrd4t9JaC21FRhb60YwzD/gS4z9DkV5x8UPDc+jeFbq11K7h8QWN6wgt7WWP&#10;yb1pif3flOnyl1Pzbioxg5Nevavq9noOmXOoX9wlrZ26F5JZDgKBXjN3qVx4o1pvEF8rwKiGLT7O&#10;UY+zRHqxH/PR+M+gwPWq9q4IUcLGvK1vVi6PaX39kWKX9wtxqkUQjurhOA7AY3fX1981ogqlqwwQ&#10;hG0HufeiK3ygXHyjlsdzT5AbngfLEvJPriuFn0SVkVYXleMNEF6DMZONx6ZB7U9LyJx8yGFgfvuv&#10;B9j/AI0RvunMS4VGUEt6DvS3MLfetlIZB94Hh/r61jOlGevU5KmHhUd9mWTbm7Qv8uD/AHWBA981&#10;WkljhdFa6gQdgzj8TUEUNrqEREkABz86KMc/Smnw9YSurCOIsBjJjGRWP1fzOf6m7/EPm1Oz+VY5&#10;Vm2n7kPzc++KHuri6UowEETcbVPzEeh9KQWMCZWE7UHGEAUMfTira6fFEi78u+eFHTNaQoRjq9Ta&#10;GFjF3lqJFbpbujKQXA24HQUt6/kbZdu4fdI9faq93cJaq0UePMP32H8qjQyLFskJ24577R/jXQdq&#10;8xt/bx3MMieWk1q42ywyqGRs9iDwao6BpmpeEttx4S1hrGzzg6HqAM1gf+uY+/Cf9wlf9mr6QvKS&#10;SNsaHAx39hVpokEhMI2yMv3OxHt7002tiJQjNWkjoLT4w2NhAv8AwlFnL4clBIadyZ7Q4/iEyjAH&#10;++FxXb6Zq1jrVnHd6feQX1rIMpPbSrIjD2YHBryS2uWjJiLnY/ClvX0Nc5c/D/RRqj6jp8N34b1V&#10;jl73w/cm0d+f40X93J/wNDWqqdzhlhesGfRNFeJWfirx94et8wajpnjOJCSYdRj/ALPu2XsBIm6M&#10;n6qua6TS/jjpbJt17S9T8MzDAY3sG+HPtLHuQj3zWikmckqU47o9JorK0TxTo/iSATaVqlnqMZON&#10;1tMr8+nBrVqjIKKSloAKKKKACiiigAooooAKKKKACiiigAooooAKKKKACiiigAooooAKKKKACiii&#10;gAooooAKKKKACiiigAooooAKK84+Mn7RPw8+ANjZ3PjrxNa6Gb0kWtuwaW4nxjJSJAXYDIyQMDNb&#10;Hwu+Lng/40eGE8Q+CtftPEGks5iaa1fJjcAEo6nlGAI+VgDzQB19FJmuW8afFHwr8PL/AMP2PiPW&#10;7XSbzX7wafpcE7Ye7nOPkQd+o/MetAHVV8/6t/yff4a/7J9qX/pws6+gK+f9W/5Pv8Nf9k+1L/04&#10;WdAH0BRRRQAUUUUAFFFFABRSZozQAtFFFABRRRQAUUUUAFFFFABRRRQAUUUUAFFFFABRRRQAUUUU&#10;AFFFFABRRRQAUUUUAFFFFABRRRQAUUUUAFFFFABRRRQAUUUUAFFFFABRRRQAUUUUAFFFFABRRRQA&#10;UUUUAFFFFABRRRQAUUUUAFFFFABRRRQAUUUUAFFFeYfG79pT4efs96ZFdeNfEENhcXAP2XTYFM97&#10;dEdo4UyzdRzjAzyRQB6fRXxTdft6/E7xFEL3wL+zB461vSHwYbzU/wDQzIM9QoR+Me9XNO/4KLnw&#10;rdxQ/Fz4O+OPhhbyMB/alzYtdWSD1d1AYD6KaAPsqisLwV458PfEbw5aa/4Y1mz13Rrpd0N7YzCW&#10;NvbI6EdweRW7QAUUUUAFFFFABRRRQBi+Nf8AkTde/wCvC4/9FtXyJ/wSS/5NUk/7GC//APQxX134&#10;1/5E3Xv+vC4/9FtXyJ/wSS/5NUk/7GC//wDQxQB9q0UUmaAFopM0ZoAWikzRmgD4F/4KS/8AI6+D&#10;P+wdcf8Ao1K+wJ/A+mfEb4Q6foGrxs9nd6bbgshw8bCNSrKfUGvj/wD4KS/8jr4M/wCwdcf+jUr7&#10;g8E/8iZoH/YPt/8A0WtffZx/yIMu/wC3/wAz4zLP+Rzjv+3PyPDPgZ451b4ZeKT8JvG7ok8ILaNq&#10;Uk2VuYifljBPXjO3p0K44r6OrzH46fB+P4q+HYmspUsPEunOLjTtQAw6uvOwsOQpOD7EA+oOd+zz&#10;8YLj4haNc6N4gR7Xxlop8nUIJY/LMmCQJAvrxhh2PYAivgT7M9fopM0ZoAWiiigAooooAKKKKACi&#10;iigAooooAKKKKACiiigAooooAKT1paT1oAWiiigAooooAKKKKACiiigAooooAKKKKACiiigAoooo&#10;AKKKKACiiigCvqEEl1YXMMMvkTSRMiSkZ2MQQDjvg15Z+y98BF/Zx+Etr4PbWD4gvftdzf3mpm38&#10;j7RPNIXZtm5sdh1PSvWq+WP2lf264/2c/iNH4Tb4Z+KfFrPYx3v2/R4g0PzMw2Z9Rt5+ooA+qKK+&#10;Af8Ah7JF/wBEL8ff+A60f8PZIv8Aohfj7/wHWgD7+or4B/4eyRf9EL8ff+A60f8AD2SL/ohfj7/w&#10;HWgD79oxivgL/h7JF/0Qvx9/4DrR/wAPZIv+iF+Pv/AdaAPv2jFfAX/D2SL/AKIX4+/8B1o/4eyR&#10;f9EL8ff+A60AfftGK+Av+HskX/RC/H3/AIDrR/w9ki/6IX4+/wDAdaAPv2lr5p/Zc/bST9pnxZrG&#10;iJ8O/Eng46dZC8+1a1EEjly4TYvvzn8DX0tQAUUUUAFFFFABRRRQAUUUUAFFFFABRRRQAUUUUAFF&#10;FFABRRTUkSTO1g2Dg4OcH0oAdRRRQAVxvxk8E6h8SfhT4s8KaXqiaJf61ps9hFqLxGUW5kQrv2gj&#10;OAT3FdlRQBxPwX+Gdt8HfhN4T8E20wu4tC06Gy+0CPYJXVfmcLk7dzZOMnGetdqK4/4w/EUfCX4Z&#10;eIvGDaTea6uj2puTp1guZ58EDag9ef0r4xH/AAVkhIB/4UZ495/6d1oA+/6K+Af+HskX/RC/H3/g&#10;OtH/AA9ki/6IX4+/8B1oA+/qQjPvXwF/w9ki/wCiF+Pv/AdaP+HskX/RC/H3/gOtAH36AAAAMAdh&#10;RXwF/wAPZIv+iF+Pv/AdaP8Ah7JF/wBEL8ff+A60AffhUEgkAkdM0tfAX/D2SL/ohfj7/wAB1o/4&#10;eyRf9EL8ff8AgOtAH34FAJOACeppcV8Bf8PZIv8Aohfj7/wHWkb/AIKywqpJ+Bnj0Af9O60Aff1L&#10;VHQ9T/trRbDUBBJbC7t45/JlGHj3KG2t7jOKvUAFFFFABRRRQAUUUUAFFFFABRRRQAUUUUAFFFFA&#10;BRRRQAVFdSmCB3HUDvUtUdZfy9Nnb0H9aqKu0hN2Vyv/AGtJ6L+VH9rSei/lWB9sHrR9sHqK7PZI&#10;5vaM3/7Wk9F/Kj+1pPRfyrA+2D1FH2weoo9kg9ozf/taT0X8qP7Wk9F/KsD7YPUVT1q41GXSLtNI&#10;nt7fVDGRbS3aF4kf1ZR1FHsl2D2jOtTUppM7UBx1IHSub1n4q6RpMr20c/8Aa2pLwNP0xfPmz6HH&#10;C/ViK8RvfCnjXULhD4s8RahqFnjMsCJtsy2eMrCQ232P41b0jw744srR4vC+r+DLOyycpbaZJ+G7&#10;5s5+tc001tE6qajL4pfcdPM/iDxpfDUfFMcenWkEm+y0SFhIsGOkkzDiSX0UfKvuavKFe5Eixsyr&#10;wqv3Pqa53T9H+JMe37TrfhuQbf4NPcfN/wB9VZuNK8etZSLHrOhrebjtcWTeWF9CM5rkdOb3PVp1&#10;aUFaNzojIAPLAKs3LgnpTpWEkfloVU9OO1efnQvit8n/ABUPhTGfmzpj7iP++q2NP0fx0swN1q+g&#10;snPFrYurZ7dW6UvZSNPrMPM3ZbR2RViXDKP++qmhSaJQAVCjtnpXJNo3xNLsf7e8PDI+XZYP/wDF&#10;U240T4mFR5WveHQ+BuM2nsecfX1o9lIX1iCOuuU3SLcQsq3Q4IXo496RLpbo7Quxl4ctwPpXNaVo&#10;vjtJQdR1rSph3FvZ7Rn8+lTyaT47LSbNY0MIc7Q1kcj9afspi+sQ8zoI5hHJvUK6AYXaeh9aR7ko&#10;G28u3CAnjJ61yo0X4gfZsf214e87bgMbB8Z9/mpU0LxpsQTavorP/GY7Ign1xk0eykP6xDz+46NN&#10;P85naRdm3+8ePrURguA4RSvkg4+Y/rWXc6H4kaCQQ6nYrIRwXtiV/EZqra6D4vR083VtJMYYFhHZ&#10;kEj05NHsph9Yp+f3HTXDi3VUX5D0VOv41AwDKOfLYHII9arNpWuZO2/sRx2t6zZ9E8XmdzFq2lrD&#10;n5VktCSB780eykP6zDbX7jcdPOUtwZQPnQfxe496WO4juiIpm2SjhX6H6Vlf2R4zEMYg1bRlfneX&#10;syc/TBpYNI8YG6c32q6TJEVAQQ2hUg++TR7KQvrMOzNUZjYh1E46bl4cVOrQgFQSBjkcg1i3mkeK&#10;WjT7Fqmnpcg/emtiw29+M1Wi0bxqbiI3mr6O9uCd6wWZVzxxzmj2Ug+swXcTUvh94e1W8N5Lo8K3&#10;hBX7ZZlrS4x/vxFc/U1JpMHinwmxXSvGt/d2gwqWOvxJdGMdwJBtc/jmtE6Z4gESi3v9PVu5ltyR&#10;/Osy70fxu877NX0NYj90NYkuPxJqlTmjKVWjPeP4GzP8X/GehgNN4WtPFFqB88miXginHv5MuM/g&#10;a1ov2gtCt4LeTW7TVPDIm43apYsEQ+jOmQv1PFcZHoXifyIhPqtg84zvY2oweeMYq4dH8TCGcLqW&#10;mrGUAw1sfLxnncCcEYq0prdHNKNF7XR6jp3xC0bWHCWGs6deSFdwSOdS2PXGc4rW/tGcqGCAqejA&#10;ZFfPF14Z1mS4tyt/4SyqkLnTwZNnoCOcfSs2Dwf4vhu7mTStcS1Zlwf7Nt5Uiz64Y4z9K3im94nL&#10;OKjtI+l/7Wkz0X8qP7Wk9F/KvB/BOmfFrT7+xOteKrfUNNWUG4jvLSLzmjzyAy9DjvXrJvBng8Vs&#10;qd+hzOdupv8A9rSei/lR/a0nov5VgfbB6ij7YPUVXskL2jN/+1pPRfyo/taT0X8qwPtg9RR9sHqK&#10;PZIPaM6W11B55lQgYOelaFcvo1z5mpRLnrn+RrqK5qkeV2NoPmVwooorI0CiiigAooooAKKKKACi&#10;iigAooooAKKKKACiiigAooooAKQ0tIaAPjr4FaNZ/Fb9uX4/+LvEFrBqc/hH+zfDeiLcxiQWURie&#10;SYoDkKzOCcjn5mHc1H4JsLL4Rf8ABSTxF4a8PW8WmaF418Hx6zeadarshN9DOy+cEHyhigIOBzuY&#10;9TWboPxA0L9k79tT4tW/j/UE8O+F/iTFY61omt3ilLRriGNo54Hk6K+WJAOOAP7wzP8ABTxLp/7Q&#10;37bfjD4v+HXe6+HnhTw0nhu01vyysN9dmQyzGInllVSQSB1A9QSID658beM9H+HfhHV/E3iC9j07&#10;RdKtnurq5lOAkajJ+pPQDuSB3r82PijpviP4ifFP4D/GzxnBfaVqHibx3a2vh3w9M+E0rRVG6LzE&#10;/wCe8x/eMe2QMcV9MfG3whp3/BQT4N6SPhj8RotM0fT9fE1xdmweaK4mtzkRPG+zIVyrc5U4HWvl&#10;v9qn4G/G/wAJeJvgxbeJfj23iG61PxbFa6VL/Y0cA025K/LOAD82M42nA5oW6GfqcK8B1YY/bu8M&#10;k8A/D7UsH/t/s67eP4S3Xif4M6f4I8d+I9Q1+/FtDFqOt6fK+nz3csbBjIDEQU3FeQD0yK8P+H/w&#10;d0L4Oftu6TZaDcatcRXvgK/llOralNesCt/aAbTKxKjk5A68elAj64ooooAKKKKACiiigDB8deLb&#10;XwH4O1nxFeqXttNtXuWjU4L7RwoPqTgfjXyf8A/22/EHxD+K9n4d8Q6TYQ6bq8jRWj2QYPbPglQx&#10;JO8HGM8ckV3n7enjL/hHfgi+lRvtn1y8jtcZ6xr87/qqj8a+BfhTrf8AwjfxO8JapnH2TVLaU/QS&#10;LnrX6zw1w/h8dlFfEV6d5y5lF9rLRr/t78j8zz/O6+DzOjQoztGNnJd7vZ/L8z9ixS0UV+TH6YFF&#10;FFABRRRQAUUUUAFFFFABRRRQAUUUUAFFFFABRRRQAUUUUAFFFFABRRRQAUUUUAFFFFABRRRQAUUU&#10;UAFFFFABRRRQAUUUUAFFFFABRRRQAUUUUAFFFFABRRRQAUUUUAFFFFABRRRQAUUUUAFFFFABRRRQ&#10;AleaL8GvAPgnxj4m+J0uhJe+KLpTdXWrXSm6uYo44wBHBuz5agLwqYySfWvTKr395b6dY3F3dypB&#10;awRtLLLIcKiAZYn2ABoA+Ql/4KofBtgD/Z3jTn/qX5f8a6L4V/8ABQb4TfHnx3beBNBsfEd3qd6W&#10;ikivNFdYIhtJPnEkhFIBHzDFdOv7Zn7PBAK/Erwpj/rsv+FeA+JfjL4C+If7c/waf4Lapa6trrx3&#10;cXiq90SP/RpdM8vcEnYAB2VwGB528cjOKAPrv4e/ArwV8KPEfiHWfCGixeH5dfZJL+0sWMdpJIuc&#10;SLAPkRyDglQM4Ga7+kFLQAUVwfxj+NvhH4D+FV17xdqDWltNOtra21vC09zeTtnbDDEoLO5weB6c&#10;4rB+C37T3gr46alqekaKdV0jxHpkazXmgeIdOksL+GNjhZDE45UkjkEjkUAetUVHNPHbQyTTSLFF&#10;Gpd5HICqoGSST0Ar5xsf+Cgnwgv/ABHDYLfazDo1xe/2db+LJtInTRJ7ncV8tLvG3O4EZOB74yaA&#10;PpKik3DbuyNuM5rzn4S/H/wb8btV8YWPhC/k1I+FtQ/sy/uBHiFpsEnymz86ghhuHGRxkc0Adb41&#10;/wCRN17/AK8Lj/0W1fIn/BJL/k1ST/sYL/8A9DFfXfjX/kTde/68Lj/0W1fIn/BJL/k1ST/sYL//&#10;ANDFAH2rXyr8WP28dK+G3j7V/DVt4Yu9W/suQQT3ZuFhUy4ywAPOBkc9+a+qq/N2DR7HxB+3pf6d&#10;qdpDf2Fx4gmWW2uEDo48nOCD15Ar7ThnA4PGVMRPGw5o04OVrtbeh8tn2MxOFhRhhZKMpyUbtX3P&#10;Sv8Ah5XY/wDQkT/+DCP/AAo/4eV2P/QkT/8Agwj/AMK+mP8Ahn/4bf8AQj6H/wCASf4Uf8M//Db/&#10;AKEfQ/8AwCT/AArr/tDhn/oCl/4G/wD5I5vqeff9BUf/AAH/AIB8z/8ADyux/wChIn/8GEf+FH/D&#10;yux/6Eif/wAGEf8AhX0x/wAM/wDw2/6EfQ//AACT/Cj/AIZ/+G3/AEI+h/8AgEn+FH9ocM/9AUv/&#10;AAN//JB9Tz7/AKCo/wDgP/APzo/aV/aBt/2hdb0S+h0htGOnW0luYpJ1lMm5lbIx0xt/Wvc9H/4K&#10;L2Wi6Pp+nnwTcObW2jgLm/jG7aoXOMd8V9BfEL9l/wAC+J/B+o6fpfhnTNJ1J491tdW1uqMki8rk&#10;j+EkYI9DXif7KvhnwfrV9rfgrxb4P0iTX9PkaVDc2qNLgECSMnnO04I9mrvrcQZDiMPTwtTBycKd&#10;+Vc219+t38zipZLnFGvUxMMTHmna/u9tuhV/4eV2P/QkT/8Agwj/AMK8r8a/td2GsfEXS/HPhvw0&#10;+geIrY4upJr0SRXibQoVlXH8OQT/ALp6qK+7P+Gf/ht/0I+h/wDgEn+FH/DP/wANv+hI0P8A8Ak/&#10;wrz/AO0OGf8AoCn/AOBv/wCSO36nn/8A0FR/8BX+R8z/APDyizVVLeBrgEgc/wBoR4J744oH/BSm&#10;0fITwLcO2M4GoR/4Vo/Ez4R+H/gL8RLfxQ3ha013wBq0hiv7OW0ST7A7EY2E/dGeV+hXPIrL/bb8&#10;CeCvD/wi8Pax4T0XSrFbzUott5p8Kr5sbIx+8OoPFejl1ThvMcVTwsMHJObtdzf+ZxY6Oe4HDTxM&#10;sTFqKv8AD/wD6x+F3xCsPip4D0jxTpsUsFpqMPmCKcYeMg4ZT64IPNdVXif7Gf8Aybf4P/64yf8A&#10;oxq9sr4HMaEMNja1Cn8MZSS9E2j7PBVZV8NTqz3lFN/NBRRRXnHYFFFFABRRRQAUUUUAFFFFABRR&#10;RQAUUUUAFJ60tJ60ALRRRQAUUUUAFFFFABRRRQAUUUUAFFFFABRRRQBHcyGK3ldcFlUsM+wrhvgL&#10;47v/AIn/AAZ8GeLdUhgt9R1nS4b24its+WjuuSFzzj61217/AMec/wD1zb+VeTfsf/8AJrvwv/7A&#10;Fr/6AKAPYKKKKACk6UtVdTuZLLTrq4ht2u5oomkSBDhpGAJCj3PSmld2Qm7K7LOaK/PTVf2+/iZZ&#10;X88c/h/TNNYSMBbXNvKrx4P3TuIJI6V7d+yp+0p4z+NHiXVNN8QeHYrewgthOmpWsLxojZACNu4O&#10;QcjHpX2OM4TzLA4eWKrKPLFXdpI+XwvEmAxldYalzcz8j6dBzS0gpa+NPqQooooAKKKKACiiigAo&#10;oooASloooAKKKKACiiigAooooAKKKKACiiigAooooAKKKKACiiigArxP9mGR5F+Ku93fb481ILvY&#10;nA2QcDPQe1e2V4j+y9934r/9j7qX/ouCgD26iiigApOlLRQBVuNUs7STy57uCGTGdkkiqcfQmi21&#10;Ozu5NkF3BO+M7Y5Axx9Aa/Pj9qn9mvxV4MuvE3xBuvE66rpE96JFSSSRbhRI+FTH3cLkAY7Uv7Hf&#10;wC8SeMNa0T4g23iU6ZpNhfMssMbu082zqmPu7Wzg5zxX6E+GsD/ZzzBY1cqX8rtzWvy73/A+J/t7&#10;F/X1gXhXf/Evhva+36n6IUUgpa/PT7YKKKKACiiigAooooAKSlooAKKKKACiiigAooooAKKKKACi&#10;iigAooooAKKKKACiiigAooooAKyvE77NDum9F/rWrWN4wbb4dvD/ALI/nWlPWcfUifws4k3HuaT7&#10;R7ms0y89RR5vuK93kPJ5jS+0e5o+0e5rN833FHm+4o5A5jS+0e5pftPuazPN9xR5vuKOQOY0xdEd&#10;GI/GqlzZ21y5k2mGftPCdjj8R1/Gq/m+4o833FL2dxqdthsN5dWMnkX0v2mNjiO6xt3f7LgdG9+h&#10;q4Jgr4DEA9z2qnIyTRskgDowwVPQ1XilMLm3dtwxmNz/ABD0PuK5p0Lao66eIvozYMn8WSSOtBkw&#10;MjmqKzYHWlMuzvkGsvZm/tSy1ycAqTk/pTlmcjrwapCQbsgjFDTf3D/9aj2Ye1Lrz87V5fufSkBE&#10;ZyCST1z3qksqRqctSC9QEDK5+tHsw9qu5fDhjjOFPTFBOc4JB7GqAuVPK4P0qT7SrDk4PrR7MPal&#10;gXZUkFic+tJ575BB+XrzVZ2DZPGe4pokOPm//XR7IPal6Rw4B+93BNMMmOOpNVBKRnnINP8AOBPy&#10;nJ9aPZh7UsGXaMZ+bufSlUrH8zcsegqor/xEjA9arPq8Ak8uMvcyf3IF3fmeg/On7K4e2t1NTzNx&#10;5bb7DrTxIoGef5msbzr6dcKsNkp6sx818fTp/OlWwjP+vlluj381+P8AvkYFUsO2ZPExWxan16yt&#10;5DGbkNJ18uIGR/yXOKij1G9uzmLTZIU7SXcioW/4CMkVLFst12xIkS+iLtH6U/zvcVqsOupk8TJ7&#10;EE1hfXY2tqX2GPutlENx/wCBtk/pTxoNjIsYujPqGzkfapi4z6kdDT/O96PN9xWioxXQxdaT3Zdh&#10;jtrY5hgjiOMZRAKn+1tjG4/nWX5vuKPN9xV8hHOaf2n3P50faPc1meb7ijzfcUcgcxpfaPc0faPc&#10;1m+b7ijzfcUcgcxpfaPc0faPc1m+b7ijzfcUcgcx0/hmfdrduM/3v/QTXd15t4Qkz4htR7N/6Ca9&#10;JrysUrTXoehh3eIUUUVxnSFFFFABRRRQAUUUUAFFFFABRRRQAUUUUAFFFFABRRRQAUlLRQBi+K/B&#10;WgeOtM/s7xHothrthu3fZtRtknjz67WBGat6NoGm+HdKh0zS9PttO06FdkdpaxLHEi+gUAAVfooA&#10;o6PoeneHrQ2ul2Ftp1qXaTybWJY03E5JwoAyfWl1HRdP1eS1kvrG3vHtJBNbtPErmKQdGXI4PuKu&#10;0UAFfP8Aq3/J9/hr/sn2pf8Apws6+gK+f9W/5Pv8Nf8AZPtS/wDThZ0AfQFFFFABRRRQAUmaWkoA&#10;/P8A/wCCiXi/+0fiD4e8OxyExabZNcyJngSSt/8AEqv518mxStBLHIh2ujBlI6gg5Brv/wBoTxk/&#10;jz4zeLdXDGaJr17e3/65x/IgH4CqXxg+Hj/C7xo+gSMzyR2drOzH+9JAjt27MzD8K/qXJaMMvwOG&#10;wctJct7fc5fjI/nHN6s8bjK+LjrFStf77fhE/Wvwlqo1zwpo2pBtwvLKG43HvvQN3+ta1eW/sv6x&#10;/bnwA8E3JbewsFgJAxjy2KY/8dr1Kv5mxtH6viqtH+WTX3Ox/QmEq+3w9Or/ADRT+9XCiiiuM6go&#10;oooAKKhN5ACQZ4wR/tinRzxyk7JFfH91gadmK6JKKTNLSGFFFQXV7b2MfmXM8dumcbpXCj8zTSvs&#10;JtLVk9FMhmjuI1kidZI2GQyEEH6Gn0hhRRRQAUUUUAFFFFABRRRQAUUUUAFFFFABRRRQAUUUUAFF&#10;FFABRRRQAUUUUAFFFFABRRRQAUUUUAFFFFABRRRQAUUUUAFFFFABRRRQAUUUUAFFFFABRRRQAUUU&#10;UAFVdUjs5dNu01ARNYNC4uBPjyzHg7t2eMYzmrVc18S9AuPFfw68UaLaOY7vUdLurSFgcYd4mVT+&#10;ZFAH5va1+0h+yDZ6i8eh/s13PijR2vv7Ms9a03wrB9lvrjnEcJYgsxxkLgMR2r1f9lz9qD4b6l8a&#10;E+Hfww/Z61XwLqFyDJrd1NpkOnNYRKOHmRQWILYUAleTXkNl4p03xh/wTdt9C8M2k9p8Qfg9fWV/&#10;rOjNbtFcWM9veM8snTDbkErZBPcHHNeseJv2g/Afxr/av/Zy1n4V6vBrXia4W7GuHTjue30p4NzQ&#10;3RA+UrIAdrcgjPGaAPvWikpaAPkn4whPEv8AwUO+BejX6iew0jQdX1m3gflPtJURrJjoWULkHqD0&#10;o/aBP/CMfty/s7azpyiG+1eLVdGvmjABntvJDgP6hWGRnoTXV/tN/CvxlP8AEH4efF74caZbeIPF&#10;vgx7m3uPD9zcrbf2rp9ygSWNJW+VZFwGXdxnPXgHA8DeCfiF8cP2k9D+Kfj3wc3w98N+DdPuLPQN&#10;DvL2K6vbu6uAFmuJvKLIiqowoznPPQ8AHX/t4a/eeGP2P/ipqFhM8F0NHeFZEOCokdY2x/wFzXMf&#10;Ej4daHF/wTn1nw0LOFdKs/ARnij2DaskVr5yP9Q6hs9c12ereG/Fn7QXgP4teAviB4Wi8KaNevNp&#10;WjX0F4lw19bMnyXJVT8hD7TtODx+NeB6zpH7R3in4Dp8Arn4c21lfz2q6Be/EM6tC+mHTQAjXKQg&#10;+aZXjGPLKjBbPsAC/Z/FvxX8WvgT8GPhP4W1Ga38feNvCljqHiHXI2PmaJo5iRZ7wn/nrKcxxc53&#10;MWyMA1p/sD+DNG+HPxM/aK8L+HbJNO0PSPEdlZ2lqjFtiLZqMknksTkk9ySa9B1j9gP4I+KDpc+u&#10;+EpdS1Gw0u00lbxNWvbVngt4ljiBWGZF4VR0Feffsk/sUaP8Fvjn8TfFtx4Tl0mKLVBH4Ru21aaf&#10;/QXt9suUMzbssSMzAsO2KAPq/wAa/wDIm69/14XH/otq+RP+CSX/ACapJ/2MF/8A+hivrvxr/wAi&#10;br3/AF4XH/otq+RP+CSX/Jqkn/YwX/8A6GKAPtWvzo0H/lIPP/2MM3/og1+i9fnRoP8AykHn/wCx&#10;hm/9EGvv+FPgx3/XmR8bxF8WE/6+RP0Xooor4A+yCiiigAr5k/ag8C3fgzXdN+LXhoeVfabNH/aM&#10;SZHmpnAf06Eq3qCPSvpqq+oWFvq1jcWV3Es9rcRtFLG3RlIwRQBn+D/FFn418MabrmnuHtL6FZkP&#10;pkcg+4OR+FbNfLXwg1i5+AXxfv8A4Y6rM8ug6nL9o0i5kwAjNkgHPZsFcDoyn1r6loAy/EvhvTfF&#10;+h3mj6vape6ddoY5YZBwR/QjqD2r87v2mNH174V+HF+HGoH7XoI1T+1dIvWLbhFggx5PBxn5h2PP&#10;ev0lr5Q/4KLRqfhP4fcqC66wgDY5GUbNfTcM/wDI5w3+L9GeBn//ACK6/wDh/U9D/Yz/AOTb/B//&#10;AFxk/wDRjV7ZXyx+wz8VrO+8Aad4HvITZalYQvLaSM3y3kJcklc/xKTyOeOa+p64M4/5GWJ/xz/9&#10;KZ25Z/uND/DH8kFFFFeQekFFFFABRRRQAUUUUAFFFFABRRRQAUUUUAFJ60tJ60ALRRRQAUUUUAFF&#10;FFABRRRQAUUUUARzXEVum+WRIkzjc7ADP40/NfFF18KdF/bP/ae+K1h8Rzfat4G+H7WejaP4dhvZ&#10;ba2N1LD5s91J5TKWkBIVeenXOBXafsValqPhXxD8Xvg7eate65YfDzW4IdIvdSmMtythdQedDA7n&#10;lvLwyg+mBwAAAD6jLAAknAHemQzx3MYeKRZUPRkYEfmK8d/aW+B978eNG0HRbnxddeHPBVteG68R&#10;2NiWil1W1VDiDzlYGNN3LcHIHavmP9lA+AbH9rS70j9nPUL1fhbZ6HKfFenTXc72CX5kAt2tkuGM&#10;hkwr7mXK478gUID77vf+POf/AK5t/KvJv2P/APk134X/APYAtf8A0AV61e82c/8A1zb+VeS/sf8A&#10;/Jrvwv8A+wBa/wDoAoA9gooooAKQ0tFAHwT/AMFIY1j8VeDCqqpa0uCxAxk70r7S+HESJ8P/AAyU&#10;RVLaZak7RjJ8pa+L/wDgpJ/yNPgv/rzuP/Q0r7S+HX/JPvDH/YLtf/RS1+g5v/yT2Xf9v/mfE5Yv&#10;+FzHf9u/kdCKWiivz4+2CiiigAooooAKKKKACiiua8V/Erwn4Emgi8R+JNK0KWcFok1C8jhaQDqQ&#10;GIzUykoq8nY1p0qlaXJSi5PsldnS0VwunfHb4c6tfQWVl468PXd5O4jigh1KFnkY9AAG5Nd1SjOM&#10;/hdy62HrYdpVoOLfdNfmFFFFWc4UUUUAFFFFABRRRQAUUUUAFFFIaAPJfjx+0v4X+AQ0Sz1Ky1fx&#10;H4l12R4tJ8NeHLM3eoXpUZdkjBGFXIyxPfvU3wG/aP8AC37QNhqx0WDVNG1rRpxbat4f160NrqFh&#10;IRlRJGSeCM4IJ/CvJ9JRdX/4Kaa817+9bSfhrB9gRx/q/Nvj5jr7n7pPocUWaDSv+CmF+LNRGuqf&#10;DtJL5U4DtHeYjdvfBIz6cUAfRHxH+I/h34TeCtU8WeKtSj0rQtNi824uZATgdAAByzEkAAckmvFf&#10;hr+3P4Q8feNdG8Nan4U8Z+ArjX8/2DeeLdHaztdWwM7YZNxG4jkA4zkc5IFe6eLfBeg+PdHOk+JN&#10;Hstc0wyxz/ZL+BZY/MRgyNtYYyrAEHtXxr+1FqHj3RvjD8P9f+KelaZD8CdB8VwXFhceGZC+oQXZ&#10;Pl2c1/5mMQhmJIh6ZGSeBR1A+5K8S/Ze+78V/wDsfdS/9FwV3HxJ+MXhb4SWmn3Xia9uLSG/do7d&#10;raxnudzKNxyIkYjg9TivNf2OfEVh4u8OfEfW9LlebTr/AMcalNBJJE8TMu2Eco4DLyDwQKAPoCii&#10;igAooooA+fv26v8Ak3bWP+vq2/8ARgrJ/wCCf3/JCG/7Cdx/7LWt+3V/ybrrH/X1bf8AowVk/wDB&#10;P7/khDf9hO4/9lr9Bh/ySUv+v3/tqPiZf8lLH/r1+rPpeiiivz4+2CiiigAooooAKKKKACiikoAW&#10;ikzRmgBaKKKACiiigAooooAKKKKACiiigAooooAKKKKACiiigArB8cNs8L3x/wBkfzrerN8RaS2t&#10;6Pc2SSiFpRgORnHPpWlJpTi3tciabg0jx/z/AH/Wjz/85rrf+FV3H/QTX/v1/wDXo/4VXcf9BRf+&#10;/X/16976xQ/m/M8n2NXscl5/+c0ef/nNdb/wqu4/6Ci/9+v/AK9H/Cq7j/oKL/36/wDr0fWKH835&#10;h7Gr2OS8/wDzmjz/APOa63/hVdx/0FF/79f/AF6P+FV3H/QUX/v1/wDXo+sUP5vzD2NXscl5/wBP&#10;zo8+us/4VXcf9BRf+/P/ANekPwpuDwdUXHtF/wDXo+s0P5vzF7Gr/KckbtQcdW9BUU8xeMlsIAcj&#10;HLZ7Yrsx8K7hRgamgH/XH/69J/wqq43A/wBpqcdP3PT9aX1ih/N+Yexq9jlI7hhGpbG89QKcJxiu&#10;r/4VXc/9BRP+/P8A9ej/AIVbc/8AQTX/AL8//XrP21D+b8zbkq9jkxMRjBH1o80dev1NdZ/wqy4/&#10;6Ca4/wCuP/16P+FWXP8A0FF/78//AF6Tq0X9r8yXTqvocr9pK8ZpPOyeg/KurHwsuP8AoJr/AN+f&#10;/r0f8KsuP+gmv/fr/wCvS9rQ/m/MXsqv8pyRdTjAA+lL5pHOcius/wCFWXH/AEE1/wC/P/16P+FW&#10;XH/QTX/vz/8AXp+1ofzfmP2dZdDlBcZoacNxxiurHwsuP+gmv/fn/wCvR/wqy4J51Nf+/X/16ftq&#10;H835lclXsck84AzkBe5qMXrN8sSAj++/C/h6117fCedz82pqQOg8rj+dO/4VXcf9BNf+/X/16arU&#10;P5vzE4VukTjGAlH75jL7HhfyqVZgihVAVR/CvArrv+FVXH/QTX/v1/8AXo/4VXcf9BRf+/X/ANer&#10;WIoL7X5mfsar3RyXn+9Hn/5zXW/8KruP+gov/fr/AOvR/wAKruP+gov/AH6/+vT+s0P5vzD2NXsc&#10;l5/+c0ef/nNdb/wqu4/6Ci/9+v8A69H/AAqu4/6Ci/8Afr/69H1ih/N+Yexq9jkvP/zmjz/85rrf&#10;+FV3H/QUX/v1/wDXo/4VXcf9BRf+/X/16PrFD+b8w9jV7HJef/nNHn/5zXW/8KruP+gov/fr/wCv&#10;R/wqu4/6Ci/9+v8A69H1ih/N+Yexq9jkvP8A85o8/wDzmut/4VXcf9BRf+/X/wBej/hVdx/0FF/7&#10;9f8A16PrFD+b8w9jV7HJef8A5zR5/wDnNdb/AMKruP8AoKL/AN+v/r0f8KruP+gov/fr/wCvR9Yo&#10;fzfmHsavY5Lz/wDOaPP/AM5rrf8AhVdx/wBBRf8Av1/9ej/hVdx/0FF/79f/AF6PrFD+b8w9jV7G&#10;f4Im3+JrQez/APoJr1WuL8PeAJtE1eC9a+WYR7vkEeM5BH9a7SvKxc4VJpwd1Y9DDxlCFpIKKKK4&#10;jpCiiigAooooAKKKKACiiigAooooAKKKKACiiigAooooAKKKKACiiigAooooAK+f9W/5Pv8ADX/Z&#10;PtS/9OFnX0BXz/q3/J9/hr/sn2pf+nCzoA+gKKKKACiiigArkfi14qXwR8M/E+usxU2VhLIhHZ9p&#10;C/8AjxFddXzD/wAFAfF/9h/By20aNys2tXyREA9Y0G9vwztr18nwn17MKOH6Skr+m7/C55eaYn6n&#10;gqtftF29dl+J8PfBXws3j/4veE9IlUyLealHJOMZyinzJP0U/nXtP/BQjQxpvxk0u+UfJf6RH+cb&#10;uv8ALFS/8E+fBv8AbXxY1TX5UzFo1iVQ44Esp2j/AMdVvzruv+CkOhqbbwRrCr8yyXNo7Y7EI6j9&#10;Gr9sxOY/8ZTQwqeig0/WS5vyUT8joYH/AIxutiGtXJP5J2/Vnov7A2tLqfwHW0L7n0/Up4CPQHa4&#10;/wDQjX0lXxj/AME4Nb8zRfGmkMeYriC6Qf7ysrH/AMdWvs6vyTiej7DOMRHu7/8AgST/AFP07h6r&#10;7bK6Euyt9zt+gUUUV8ufRBRRRQB+fHwC/Z90L47+LvibLr+qa1bPputyxwiwvDGNrO5Ocg+ldn8X&#10;f2XH+Avgm/8AHfw/8a6/p2p6LsuXhvbvzIpk3AEEYA79CCD0rh/gHonxX1fxd8Tj8Nte0rRoE1yU&#10;Xi6jD5hkbe+0rwcDGa6T40/D749SeF/t3jzUrPxj4NsJFutT0bRJfssk8KHJyQuSB146Yzjiv1at&#10;UrrMIw+sxUPd9x7tWV1Zq2vTXqfllGnR/s9z+ryc/e99dHd2d076enQ+t/hB41m+Ivwx8M+JbmAW&#10;1zqdjFcSxLwA5HzY9s5I9jWZ4t/aG+HHgXVzpeueMNMsNQU4e3abc6f7wGdv415x4x+O+mJ+yFe+&#10;NPAyf2ZEtilhZW+AGsZS6w7MdMpng98A968d+BnxC+APgD4f2dtrtq+seJL6Lz9Vvb7SJLh5Jm5Z&#10;QzKeBnHHXr3r5WjlHtlVrzpzspuKhFXa6u71slovNn1FXNlRdKhCpC7gpOUno+isurer8kfa+keK&#10;9H1/QxrOm6na32lFDILy3lDx7QMk7h6Cvh34l+JfAPxx/afurXxd42hHw50zSle0kgvxFbST4Xco&#10;fpuyWJ7/AC4rX/Zx8Y+G9L/aX1rw14Ee5l+HniSxe5FhcQOkVvcquWVVboMZH0OO1bHhz4deFrr9&#10;uPxZoMvh7TZNFi8PxypYNbKYVciLLBMYBOTz716eEwkMqxFZycr+z5ovRSSdk99pLb7zzcXiqmaU&#10;KKio29ooyWrTavbbeL3Ppbw5D4T+EXw302C31GDTvC2n26rBd3lyNpQ8glz1Jzms3wp+0R8N/G+r&#10;jS9E8Y6XfX7HCW6zbWkP+znGfwrwb4h6FB8bf2vNL+HmrjPgrwrpi37aVGSsU8m1SAwHb50H0Ugd&#10;TXoX7Qn7OXgzxJ8K9Xk07Q7LRdY0q1e70++0+EQyRSRruAyuMg4wc147wmEjKmsXOXPVSldWsuZ6&#10;N31be7tb5nsRxeKlGo8LCPJSbjZ3u+Xe1tEuivc9n8S+KdI8G6PNquuahb6XpsOBJdXL7EXJwMn6&#10;1zd58cfAWn+LLTwzceKtOi1y6CGGzMw3tvAKD0ywIwOpzXzD4y+IN/8AEj/gnw+s6q5uNSRYraeZ&#10;zkytHMAGPuRtz75Neo/AT9nTwNpfw88J+JNT0SHU/E3kxarLq92WeczFdwOSegBwB04FKWW4fC0J&#10;VMXKXMpyhaNt0lrr07/II5jiMVXjTwsVyuEZ3lfZt6adf+Ceu+Ofij4T+GltHP4n1+x0VJP9WLqU&#10;Kz/7q9T+VN8C/FXwj8TIJZfC/iCx1oRf6xLaUF0+q9R+VfDnwt+K/wAN9d+JXi7x58V2m1XWpr1o&#10;NKs5bJ7q3tLZem0AFc9sHpj3qX4r/Ff4c6Z8Q/CHjn4TLPpniG1vlh1O1t7CS2gurRvvb1wAf7vH&#10;Xd7CvS/1dfN9X5Z89vit7l7Xt3t05r79Dzv9YVy/WOaHJf4b+/a9r9r9bdup+hGaWmRuJUV15VgC&#10;D7U+vhz7YKKKKACiiigAooooAKKKKACiiigAooooAKKKKACiiigAooooAKKKKACiiigAooooAKKK&#10;KACiiigAooooAKKKKACiiigAooooAKKKKACiiigBK+dPib+1ldfAHx3qNn8TPBmp6d4DlkU6T410&#10;eJr20KlASl0iDfC4bdzgqQM19F4qK6tIb62lt7iGO4glUpJFKoZHU9QQeCKAPH/CP7QfwJ8VR6hr&#10;GheM/B0z6mqC+uFuYIpbgAFVWbdhmwCRhugJrzKT41fsmfsy6pqWraFd+EtM8QX52yweFrZbm9ny&#10;fuIkIJAJ/hGBXb+Lf2DfgF41v5b3Uvhjoi3crFnls42ttx+kZUfpXUfDb9ln4SfCG6F14R+H+h6P&#10;eAgi7S2EkwI6ESPuYH6GgCr8Bfi34w+Mv9q67qngK78D+DnWP+xDrMoXUr0c75ZYBnyU+7tBJY8n&#10;ivXqTFLQAlFLRQAlFLRQAUlLRQBi+Nf+RN17/rwuP/RbV8if8Ekv+TVJP+xgv/8A0MV9d+Nf+RN1&#10;7/rwuP8A0W1fIn/BJL/k1ST/ALGC/wD/AEMUAfatfnRoP/KQef8A7GGb/wBEGv0Xr8zdX8Y6Z8P/&#10;ANtzWPEWsySRaZp+vTSTvEhdgDFt4UdeSK/QuEISqfXYQV26Ukl3Z8VxLONP6rObslUVz9MqK+dv&#10;+G9fhL/0ENT/APBe9H/Devwl/wCghqf/AIL3r5z/AFfzb/oGn/4Cz2/7ay3/AKCI/ej6Jor52/4b&#10;1+Ev/QQ1P/wXvR/w3r8Jf+ghqf8A4L3o/sDNv+gaf/gLD+2st/6CI/ejtfjt8TvEPwos9F1vTtEX&#10;V/D6XJXWSpPmwREfKyY9+54+ld14Q8XaV468PWet6LdLeafdJuSReoPdWHZgeCK8Kuv26/g/fW0t&#10;tc3WoTwSqUkik01yrqeCCO4rw3wF+054Y+DHjy5i8N6ne638PdRlM8lhPamOaxZjyUyecfqPcUf2&#10;Bm3/AECz/wDAWH9tZb/0ER+9H0X+1l8Kn8beDY9f09D/AGvoQaf5Mh5IB8zqpH8SkBx9D61t/s4f&#10;GEfFXwWqXsi/8JBpgWG9UYBlGPkmAHQPg8diCK45/wBvL4RujI19qTowIIOnOQRXzJ4Z+PPhv4Vf&#10;GCfXfCV1d3fhuScq1vLAYzJauQWjIPdCcqf9getJ5Bmy/wCYWf8A4Cx/21lv/QRH/wACR+k9fKX/&#10;AAUV/wCSS6D/ANhmP/0B66P/AIb1+Eo/5iGp/wDgvevCv2vf2lPBHxo8A6XpPhm6u5r231FLmRbi&#10;1aIBArAnJ+tfRcPZNmOHzWhVrYeUYqWradloeHnea4Ctl1anTrRcmtEmjqfAnwpvvFX7MPgDxh4Y&#10;It/GXh2GSe2kSPc9xGsjny8DqRzj15HevpH4H/F6x+L3hFL2P9xq9pth1KzZdrQzY5IH908kH+oN&#10;cx+xn/ybf4P/AOuMn/oxq5T4w+FtU+B/jwfFbwnbPc6XNkeINMWXajA4HmAdOTzns3PQmvl85/5G&#10;WJ/xy/8ASmfR5b/uVH/DH8kfS1LWP4R8Vad428O2OtaVcLcWV3GHUqclT3VvRgeCPUVsV456QUUU&#10;UAFFFFABRRRQAUUUUAFFFFABRRRQAUnrS0nrQAtFFFABRRRQAUUUUAFFFFABRRRQB8U2vxY8Pfsh&#10;ftVfF1fiPcS6D4W8eNZ69omvyQO9tJLHB5Vxbuyg7ZAyggdx9RWt+yl4kt1Px8/aE1m1vdE8I+K9&#10;TjvbD7ZbOs76dYWxiFz5WN2H+cgYzxX1nquiafrluINSsLXUIFbeIrqFZVDdjhgRmrBtojB5BiTy&#10;Nuzyto27emMdMY7UAeAfF79q+3+HPhX4f+OrTQJ9d+F3iGUDV9fjjk8zSreRMxTNBsLFSeGzjFeJ&#10;z+OfB37R37ZPwj1r4LRLqS+Fku5/FHinTbV4LU2bxbIrR5NqiVi/IXnH4cfdLWVu9obVoImtinlm&#10;EoChXpjb0x7VBpWiadoNubfTLC1063LbjFaQrEpPrhQBmgDz/wCJ/wAD7H4jaoNWuvFPi3RXhtTB&#10;9m0LWXtIGAydxQAgtzjPsKzf2Phj9lz4Wjk7fD9ouTyTiMDJ9TXrN7/x5z/9c2/lXk37H/8Aya78&#10;L/8AsAWv/oAoA9gooooAKKKKAPgv/gpJ/wAjT4L/AOvO4/8AQ0r7S+HX/JPvDH/YLtf/AEUtfFv/&#10;AAUk/wCRp8F/9edx/wChpX2l8Ov+SfeGP+wXa/8Aopa/Qc4/5J7Lv+3/AMz4nLP+R5jv+3fyOioo&#10;or8+PtgooooAKKKKACiiigAr44/ba/ZEsfiP/bfxMTxDcadd6XpDvNYvD5sc3kqSu05GzI4PB9a+&#10;x687/aIH/FifH3/YEu//AEU1ceLowrUZRqK63Po+HswxOW5lRq4WfLJtRezum1da3PzL/Y6/ZYs/&#10;2kNR1me+16bR7XRJbdpIreHe86uXJAYkbT8nXnrX66wxCCFIwWIRQoLHJOPU96/P/wD4JS/c+Iv1&#10;sv8A2tX6B15+T0oQwyqRWst/k2fYeI+PxOIzyphKk706VuVaac0Yt+t33CiiivcPywKKKKACiiig&#10;AooooAKKKKACiiigD5x/aC+Cfj2X4qeHvi/8IbvSV8caZp8miahpOuMyWmrae7+YIy68o6SZZT05&#10;56YLv2d/gh470fx/4u+LHxTv9KufiJ4gtItMttP0fcbLSrGIlkgVm5cs53Mfy64H0XijFAHgniz4&#10;V/FH4wfADUfDvinxTZeEfiCb1ruw1fwo8yW0flTb7YSKx3MpUASLnB/SvLtX+C37Q37RU+geF/jD&#10;ceEfD/gLSdQt9Q1I+G5JZrnXXgbdGmHGIoywBYdfT2+zMUYoARECKFAwAMAV4p+y+Sw+K5JJP/Ce&#10;6l1/65wV7bXiP7L33fiv/wBj7qX/AKLgoA9uooooAKKKKAPn79ur/k3XWP8Ar6tv/RgrJ/4J/f8A&#10;JCG/7Cdx/wCy1rft1f8AJuusf9fVt/6MFZP/AAT+/wCSEN/2E7j/ANlr9Bh/ySUv+v3/ALaj4mX/&#10;ACUsf+vX6s+l6KKK/Pj7YKKKKACiiigAooooAK8d/ai+P7fs6/DyPxFFocuu3FxdLaRRBikMZIJ3&#10;SOAcDjA45Jr2Kqup6VZ6zZyWeoWkF9aSjElvcxiSN/qpBBrKrGcoNQdn3O7A1cPQxNOpiqftKaes&#10;b2uu11sfnb/w9X1//on+m/8Agxk/+Ir7D/Zn+ObftB/DOLxQ+iy6HOLh7WS3di8bsoB3RuQNy/Nj&#10;2INfAmiaFpb/APBRifSm02zbSx4lniFiYFMG0K2Bsxtx7Yr9S9P0210mzitLG2hs7WIbY4LeMRog&#10;9Ao4FeLls8TVlOVWpdRbVrL7z9P41w+S4Chh6WBwnJUqxjU5uZuyd/ds739SwKWkpa98/IgooooA&#10;KKKKACiiigApKWkoAY1zErlDKgcDJUsMim/bLcMV8+PcOo3jNcN4ltvI8S3lyHkQyQIv3uDjPT3r&#10;FuL6O0t4JWRlmlfYzOQW/GgD1Jr+2Q4a4iB9C4pUu4JV3JNG65xlXBGa8v1KaGCISyBLmIsFE8Qx&#10;k+nPNV1v50G2ztZ4rXrtVgPmoA9Vj1K0lbal1A7ZxhZAf60q39s+dtxEccHDjivKrW0t7TUIpIIN&#10;k5y2w4+YnqTWVqF/c6ZqcXk2+2ORi0hx8uffmgD2ltTs0+9dwL9ZF/xpravYoqlr23UN0JlXn9a8&#10;YfUrG7/eXMPleX8znA2P65HcU6G2sdQSWZxbPaxr5lsoTgUAeyrq1kxwt5bk+0q/40rapZqu43cA&#10;XpkyLj+deMPbrd6bA8awWwLfNNGhG4dwO9IlraqBHEk95aDkSTOGQt9OuaAPaxe27NtE8Rb0DjNN&#10;OpWgYKbqEMe3mDP868is3jjv0a8M0Mu0gIjYbb2Nc74hudSEUuoW0cEcdv8AJvdCTyfY0Ae//wBo&#10;2mCftUPHX94P8aaur2LPsF7bls42iVc/zr5J1PX/ABfpFjd6gLT7dFEPMEVuNoYZ6EM3NeU3HxL+&#10;IttrhuYPDpiinn3oSgyo/B6AP0NOqWSuUN3AHHVTKuR+tB1SzHW7gH1lX/Gvz41Dxl8UtYu/7QXT&#10;EsrGxf7ZfXDJzNAvLhSH6gA9asx/tYaUZI5p9Gv/AOxrhxHbXrshEjk/d9eOe3agD9AYL+2uVZob&#10;iKVV6lHDAflUMmt6fDGZJL+1SMHBZplAH45r8/Piz8M7n4y+Pfh/rOlfEFfA0GgTM8uku7K2p/vU&#10;cgYkUHhdvIP3q+gPGlrZ32pSXkUkR0Yj95C6kqJCe4x2+lAHva+KtFdwq6xYMx/hF0hP86a3i/Ql&#10;3Z1rTht+9m7j4+vNfK114U0jTdVtr28gi0+NFLBlTCkHoxAFaOoeEfDmo26FNPtBFImWdIgPNB/i&#10;PFAH09D4i0q4CGLU7OUP93ZcId30weakn1nT7Xb519bQ7jgeZMq5Ppya+WNP0S18Pn7Tbx+XHbYe&#10;AHG1dvTgdq19RP8Ab2m2moXJguvNYybChIjPqAelAH0gutae4yt/bEe0y/40HW9OC7jf2oX1My4/&#10;nXzRZwt/rIVhNqR8vy8+9Trpun395m4meGHb/qUbCgjvjFAH0j/bFht3fbrbHr5y4/nSrq1i/wB2&#10;8t2+kq/418xNqcVpA1sljczwM24zs64B9PWmaANtrdXiXjXPlS/wk4TP8JB6n6UAfTza1p6nDX1s&#10;D6GZf8aE1rT5N22+tm29cTKcfXmvnuyn02/uIrqK2NxLZnMsbgFHY9iO4qfTdU0ya/1Uf2b5LsRv&#10;EYVUT6j0oA98/tzTiSP7QtcjqPOX/GlGtaeel9bH6TL/AI185ytaR6hK5WzEBI2bYsO/sT3q3Pew&#10;vZKbDT7dLrJ3pJGCVX14oA+gxqtkel5bn/tqv+NOTUrSRwi3ULOeiiQEn9a8H8Fwpd2qtOolfc/z&#10;rjb7DFZTXF298LyVXsriLKI0B2Lt9SPWgD6MGqWRz/pkHynB/erx+tH9q2WM/a4Mf9dV/wAa+ebh&#10;7WDSLx45JXlbDFVb5mOecHFU7XxDbvbPHLbzJKAFjyRg/wC960AfSf8AaVpt3faoNvr5gx/OhdSt&#10;HBK3ULAc5Eg/xr50TWbuezmt4rM/vIykb8dT0288VD4f1uPTjNpmpTvFdwRYeNTh8nsx6EUAfR39&#10;r2H/AD+2/wD39X/GnDVbIruF5blemfNXH86+brjULL7MqpiOQHlnGVx7Ad6oJ4lsLa/Flb3IuYNm&#10;/HfP4igD6gbU7NRk3cAHqZF/xpP7WsT0vLc/9tV/xr5bn+Kejaxody1hcQXkKSCJ441Il3g8gE8c&#10;VheK/jr4f0u3iguljtI2h+aeEbSmOOT60AfYKarZSb9t5bts+9iVTt+vNL/atljP2uDHXPmr/jXx&#10;9pn7Q3glNOMJ1C3jeaMKiRgrJc/U4wT9aqy/HHwnepPbWWtIs6KVuLdySYM9jxj8qAPsj+2tPAB+&#10;322D0/fLz+tKdZ09XKm+tgw6gzLn+dfG2leN9GvbWNf7UgmjA/dsgOc569K2tG1yw+2MIZ0vrzYd&#10;6z/MQvrzQB9VnxDpY/5iVn/3/T/GpH1nT4yA19bKSMgNMoyPXrXzLf3ugWumtdtHbJGHCEvHk5P4&#10;Vbdk1ZU84RNLgCNVGHK9sGgD6P8A7Z0/H/H9bf8Af5f8aUarZHGLy356fvV5/WvmnR762vppdNtI&#10;DIsj+XLPKQfJYdh+VdBqNo1pZRy7kitrVMzP/EVHdCOlAHuv9sWBcr9tttw6jzVyP1qUX9syBhcR&#10;FT0YOMV8/wClXemTR+bGsO2ZQWnmXc7j1z61LLfiSd7Ozumit4fmV3bMbjuAB3oA92/tmwEpjN9b&#10;CQDJTzlzj6Zo/tnTwuft1tj185f8a+eS9i2pvO7wR3BTBd1ycenFNbVre/01ngtLdLfzNpcoPvCg&#10;D6MOoWo63MI7/wCsFMbV7BHVGvbdWboplUE/rXhEuoeZYsszNbS/KEDnPHqMdqzYtQivi888ULTW&#10;h2RFV+Zh60AfRSanZyzJEl3A8r52osilmx1wM1arw/4aXdlqvja1aKJvtFqJAxYg7CVPSvcKACii&#10;igAooooAKKKKACvnr9pH9rSf9mfxTo41n4eeItf8EXloZrzxNocXnrp8ocjZJHjGNoDZLL14z2+h&#10;K89+L/x8+HPwN0tLrx/4r0zw9DMpaK3u5N004HXy4Vy7/wDAVNAGT8G/2rPhT8e7eNvBfjTTdSvG&#10;HOmyyeReKe48l8OceoBHvXrFflF8VNe+Gv7XuvXC/BT9mPWPFOtFiF8bwSt4etYZe0rPHhZCOuJS&#10;p46V6H4U8CftlfsnfCl/Fd5430L4j6bpULXWo+ENXmluZorZBlvJu2UMWVQfl3bRjgN0oA/RrOaW&#10;vP8A4CfGHTvj58IvDXjzTLaWxttZtRMbSY7ngcEq6E98MCM9+tegUAFFFFABRRRQAV8/6t/yff4a&#10;/wCyfal/6cLOvoCvn/Vv+T7/AA1/2T7Uv/ThZ0AfQFFFFABRRRQAhr88/wDgoV4wGsfFLR9AifMe&#10;kWPmSAdPMlOf/QQK/QtmCgliAAMkmvyE+OPimTx38X/FurxkyfatQeKADn5VOxAB+FfpXAeE9tmM&#10;8Q9qcfxlp+Vz4DjPE+ywMaC3nL8Fr+dj7Z/4J8eETo3wgvtbkTEus37urHr5cfyL+oarX/BQPRBq&#10;PwPgvghZ9P1SCXIzwrB4yT/30K9q+EHhJPA3ww8MaGqhTZWESPju+0Fj+ZNcl+1joo139nrxrAVB&#10;aGzF0pwPl8p1kJGfZTXlU8x9vxJHGX0dRf8AgN+VfgenUwPsshlhbaqm/vtf8z5P/wCCeOtLZfFr&#10;XNPbj7dpRK8/xJIp/kTX6G1+Wv7GuunQ/wBobwwS21LvzbRhk4bfGwA498H8K/UqvQ46o+zzVVP5&#10;op/ddfocHBtX2mWuH8smvyf6hRRRX50fdhRRRQB+fP7Pv7Qnhv4FeMPidF4is9WlfUdclkgNhaea&#10;MK7g5ywx1r0vx9+2zpPjbwlqegeBfCniLWte1O3ks4o5rHakfmKVLHaWJwCeOB6mvrT7Dbkk+RES&#10;e+wU6O2iiOUjRD/sqBX1NbNMFXr/AFmeGbnp9vTRJLTl8u58tRyvG0KH1aGIShr9jXV335vPsfMX&#10;g/8AZm1aH9ju/wDh9fFIPEWoxyX/AJbMCsNyXEkcZI442IpPrmsf4PftSeEfA/gmz8K/E7T5/C3i&#10;rQoRZzRXWns4uFQbUZSqnkgAc8HGQTmvrnHvVK/0PTtUZGvbG2u2Q5Uzwq5H0yK5lmqrqpDGQclK&#10;XP7r5Wm97aPRro+x0vK3QdOeDmouMeX3ldNLa+q1T1ueC/Aj4peK/jJ8SNZ1ux0GHRfhhaxeVYTX&#10;dkIrq8l/vK393qTjI6DOc1g+FFb/AIeB+MDtbb/wjkQ3YOOkPevqSONYkCooRQMBVGABSCFBIZAi&#10;+YRgtjnH1rL+0YRnVdOlyxlDkST221btq9NdjX+zpyhTVSpeUZ87dt99Eui103PlP422er/A/wDa&#10;K0z4w2+l3Ws+Fb6yGm62llHvltRgASbR2wqHPTKkEjINO+LP7Xnhvxz4IvfC/wANo7/xV4r12BrO&#10;C2t7ORRb7xtZ3LAdAT0yM9SBX1WyB1KsAynqCMg1TstE0/TJHks7G2tZJPvtDCqFvqQK1hmNCSpS&#10;xFHmnTSSfNZNLbmVne3k1dGU8urxdSOHq8sKjbatdpvfld1v5p2Pkv4r/DC4+EX7Blx4YuiJdQt4&#10;4pLryjuAleYMyg98ZAz7V9IfCBA/wo8JKy8HSrcEEf8ATMV18kSSoVdQ6nswyKcFCgADAHAA7Vy4&#10;nMJ4qh7Kovec5Tb/AMSWlvl3OvD5fHDV/aQfuqCgl6X1v/wD4p+HPie3/ZB8eeKfCXj7Sp08Iarf&#10;tqGka+lqZovm4KtgEjgDgZIIPGDmus1D9om7+LPxB0Dw38GdKg1CyWcSaxrt9ppFtDD3A3AEHGT2&#10;JOAB1r6ku7G31CEw3MEVxEeqSoGU/gabY6baaZCIbO2htYh/BDGEX8hXdUzShVk8RUo3qtW391u1&#10;uZxtv5XtfU4YZXXpRVCnWtSTvt7yV78vNfbzte2hYGO1LSUtfNn0YUUUUAFFFFABRRRQAUUUUAFF&#10;FFABRRRQAUUUUAFFFFABRRRQAUUUUAFFFFABRRRQAUUUUAFFFFABRRRQAUUUUAFFFFABRRRQAUUU&#10;UAFFFFABTJZUgjeSRgkaAszMcAAdSafXO/EXQ7zxN8P/ABLo+nzC3v7/AEy5tbeUnGyR4mVT+BIo&#10;A8i8O/tvfDLxT8PviH440+61BvCfgqUwXeqy2hSG9cA/8epzmTJwo6HJHGCCeY/Z2/b30T45+NLH&#10;wrq/gjxF8O9X1i0bUNB/t6LEOrWy9WhkwATjnAyCOhNfF0ni2++MPwC+Ev7Jug+Etb0fxlZ6tDbe&#10;MbS50544bK3gmZ3lZ+jB2Ik3ex9Rn6X8d65p/wAZP20/hN4D8C6PeNb/AAjuprvxBqxtmigs0NuE&#10;itVcj5tw2+x7Z5wAfcFFFFABRRRQAUUUUAFFFFAGL41/5E3Xv+vC4/8ARbV8if8ABJL/AJNUk/7G&#10;C/8A/QxX1341/wCRN17/AK8Lj/0W1fIn/BJL/k1ST/sYL/8A9DFAH2rX5m6v4O03x/8Atu6x4d1h&#10;JJdM1DXpo50ikMbFRFu4YcjkDpX6ZV+dGg/8pB5/+xhm/wDRBr9C4QnKn9dnB2apSafZnxXEsI1P&#10;qsJq6dRXPov/AIYI+E//AD56t/4M5P8AGj/hgj4T/wDPnq3/AIM5P8a+jKK+c/1gzb/oJn/4Ez3P&#10;7Gy7/oHj9yPnP/hgj4T/APPnq3/gzk/xo/4YI+E//Pnq3/gzk/xr6Moo/wBYM2/6CZ/+BMP7Gy7/&#10;AKB4/cj5R+IX7BPgpfB+oyeE4dQh1+JPMthPevKspHJj2scfMOM9q5b4C/s0/CP4t+E2mutP1O11&#10;/T3+zanZ/wBpyApKMjdgcAHB4HTBFe8/tDeP/Evwvs/DviLSfLk0G3v1j1mBog7vCwwCD1XB7g+n&#10;WvPPihDJ8I/HOl/GHwqrXfhvVlRNatoAWV0fGJQM4GePow96P9YM2/6Cp/8AgTD+xst/6B4/cjx2&#10;8/Z38DfCz4nyeHviBp+pS+HNTkH9ka/DePGqD+7IFwCckA9xweQcj0z4ofsK+CrDwHqd94StNSfW&#10;7ZBcQxPevKJlXlowp7sucd849a+gPGHhXw/8dPh19jknE+majEtxa3tuQxjbqjr2OOhHcZFeW/Bb&#10;4i6p8PvFtx8LPH18j31vtXR9SkztuoyPlj3nrxjbnnIK5JAyf2/m3/QVP/wJh/YuW/8AQPH/AMBR&#10;82/s+fCX4a+PfEb+HfFNnere3WX0+6hvpIgzAHdCyjjPGQTzkEelbf7Xv7Nngn4L+ANK1bw1bXsV&#10;7cakltI1zePMNhViRhjjOQOa2Pj18NE8BfFe4e0k/s221nOpaPdKpIhvEO5oeOgZsEcHG8dhUX7U&#10;fxNT4qfs0eGNSkBj1W11qK11KBl2tHOsbZ47A9R+I7V9Bw9nOY4jNKFKtiJSi5apybT0PEzrKsDR&#10;y6tUpUYppaNJH0D+xn/ybf4O/wCuMn/oxq9lvbK31GzntLuFLm2nQxywyqGV1IwQQeoIrxr9jL/k&#10;2/wf/wBcZP8A0Y1e2V8xnP8AyMsT/jl/6Uz6LLf9yo/4Y/kj5a0e5vP2UviYuj3s8s/w28QTPJbS&#10;+UWFjMSMKSOmOAfVQDjKnP1GjB1DKQykZBByCK534heAdJ+JfhW80HWYmktLgAq6Ha8Tg5V1PYg8&#10;14v8BPHepfD7xTc/CXxpMqX9p82j3sspYXUJJ2ID0+6MqOOhXHArxz0j6MopKWgAooooAKKKKACi&#10;iigAooooAKKKKACk9aWk9aAFooooAKKKKACiiigAooooAKKKKACiiigAooooAgvf+POf/rm38q8m&#10;/Y//AOTXfhf/ANgC1/8AQBXrN7/x5z/9c2/lXin7MmpSaP8Asd+A7+FVaa18LwzIr9CVhyM+3FVG&#10;LlJRXUmTUU5Poe45pa/Lzwj8WPj78WtTvj4a8Qa7qdyii5nt7CVI0hVjxhTgAZ4AFdX/AGd+1b/f&#10;8W/+BEf/AMVX6HU4NnQlyVsZSjLs5Wf4nxNPimNaPPSw1SS7pH6MUh4r86P7O/au/v8Ai3/wIj/x&#10;o/s79q7+/wCLf/AiP/Gsv9U4/wDQdR/8CNP9ZJf9AlT/AMBOk/4KSf8AI0+Cv+vO4/8AQ0r7S+HX&#10;/JPvDH/YLtf/AEUtfnD4x+Dnx/8AiHNbTeJtA1/W5bVSsL3kkbGME5IHzd8CujtdD/aosbWG2tx4&#10;rht4UWOONZ4wEUDAA+bsBX0uOyejisswuBjjKSlS5rvmVnd30Pn8JmdXD5hiMZLC1LVLWXLroup+&#10;jtFfnP8A2d+1d/f8W/8AgRH/AI0f2d+1d/f8W/8AgRH/AI181/qnH/oOo/8AgR9B/rJL/oEqf+An&#10;6L0Zr8520/8AasVSzSeLQoGSftEf+Nd/+xJ8bvHHjH4jav4c8Ta5c61aCzacC+IaSGRXC/K2M45I&#10;I6VhieFKtDC1cVSxNOoqau1F3ZrQ4jp1cRTw9ShODm7LmVj7ZFLSClr4Y+vCiiigArzz9of/AJIT&#10;4+/7Al3/AOimr0OvPP2h/wDkhPj7/sCXf/opqxrfwpejPSyz/fqH+OP5o+P/APglL9z4i/Wy/wDa&#10;1foHX5+f8EpfufEX62X/ALWr9A687Kf9zh8/zZ9j4gf8lJif+3P/AEiIUUUV65+eBRRRQAUUUUAF&#10;FFFABRRRQAUUUUAFFFFABRRRQAV4j+y9934r/wDY+6l/6Lgr26vEf2Xvu/Ff/sfdS/8AQIKAPStY&#10;+JPhPw9fvY6p4l0nT71AC1vc3saSKD0ypORVL/hcfgT/AKHLQv8AwYxf/FV+cMXw4k+NP7UfiPwz&#10;NqjWEt7qt8ftskZmKiMsQMZGeAB14r23/h2xL/0PUf8A4LP/ALZX6XX4eybAqnDG4xxnKKlblb39&#10;E/M+Ao55muMc5YTCqUU2r8yW3q0fWX/C4vAn/Q5aF/4MYv8A4qk/4XH4E/6HLQv/AAYxf/FV8nf8&#10;O15f+h6j/wDBZ/8AbKP+HbEv/Q9R/wDgs/8Atlcn9l8Nf9B7/wDAH/kdP9oZ/wD9AS/8CX+Z3/7Z&#10;/wARfCviT4B6tZaV4k0rUbxrm2K29reRySMBICcKDms39hrx/wCGfDHwUNrq/iHS9Muv7SnbyLu7&#10;jifB24O1iDj3rkx/wTZmHTx3Hn/sGH/45SH/AIJszMcnx3Gf+4Yf/jle6pcPLK3lf118rnzX5JX2&#10;tbY8drPHmCzD6orqPLbmjb13PrL/AIXF4E/6HLQv/BjF/wDFUf8AC4vAn/Q5aF/4MYv/AIqvk3/h&#10;2vL/AND1H/4LP/tlH/DteX/oeo//AAWf/bK8L+y+G/8AoPf/AIBL/I9f+0M//wCgJf8AgS/zPrH/&#10;AIXH4E/6HLQv/BjF/wDFVd0f4k+E/EF+ljpniXSdQvHBKW9texvIwHXCg5NfIH/DtiUf8z1H/wCC&#10;z/7ZXilx8NX+C37T3h3w1FqZv5LPU7NxeRx+STvIJGMnHXHWuvD8PZNj1OGCxjlOMXK3K1t6pdbH&#10;PWzzNcG4SxeFUYtpX5k9/Rs/U2lpKWvzQ+/CiiigAooooA/LnQv+Ul0//Y0XH/oLV+o1flzoX/KS&#10;6f8A7Gi4/wDQWr9Rq8PKtqv+Jn6px78eX/8AXiH6hRRRXuH5WFFFFABRRRQAUUUUAFFFJQB5X8Qp&#10;rp/EdzHbAxvHAjBk53nHAb0Fc14dfUrq8uBIQbxIt8wlOIgueqt3Nb/j3WJ7bxXqltHGYibNPLl2&#10;7t7EHj2xXnx1TXba2T7KFa+6TK+F+X8ev0oA7a0vbaC4N3PcmaN18sLDho8+x9auWUwF6s8TtAgU&#10;j7PGM5PrzXg2s6n8Q7/XpoLJILa2WJWVDAqqDjmuWuLX466jP5ST2lnakZ8xNjOCPQA5xQB9OyTf&#10;ZdKu7dJDDFI+9muAFQHPdu1Z+pRLqGoaWWYLBGm2QA8v7r614l4M8I/EaDVoIvEOrCWykLNJBt3B&#10;+ODuzxz2r2C5t5DYxlCS1vGFJ9/agAGoraHU4vPcqMrAqIDt+vpVixVPslrcLZwSTv8ANLN5jeZw&#10;epXpn2qno1rD9pDK6u7spuFY5IPtVzWLrSXuEtGSZJEk2uYmK4z3OKAJLrWkuL+SAyvEiYZZHUAu&#10;fQjoKZcwveXZ33RsYtoPmRgFMjtk9zWdHHbnV7yytbWZ1t4/MF0xMgl9sdvrTBf3D2K3SRC3kZ9p&#10;t5P3gA9aAHavJqEk4kgWOBwgUBWJY++DWzqFxbvFEqpcO/lrud48MD3wOhFLeNHNKumoVjEiiXz1&#10;O4g+mf6Vn2Fq1kHupY2lt4mIZHuMFvxPSgAkskubm2OoTwOf+WEM7hMr6cVoizsJLeaJ0WxiVdry&#10;IoZXHqpPUCs7ULiCFo7lrJZFUFghlDMR6A9qYbJdYjS5jJt0i+doXmzx/dx3+lAENzo2majby2sV&#10;w08MKHyS6gByR7dawtH8A2U0j291aRp5ce/aVxg106WyGNjCVV4xu2Y259B7VUZdSv1EqwgljzDH&#10;IGZR6lh1FAHzl+0F8KPhP4j+IXw7u/H/AI1bwxeadM0miW8Dx/8AEwl82MlSGHTeEHH96vfPE+qm&#10;OG5e7txAWk3POM5Q5+7jpXzx+1nffCPT/Hfw/tviFa31z4kWbd4ee1LrGrGRN28Lxjfs613Xijx7&#10;eWXiTydT0a5ntimZbhHJjD56bQME570Adtqt1dQ+SIDm4eMNFPMMIg9zVjT2a4sbi5le1jubcAiO&#10;eXakzd+fT6V4ToXxhl1TV8waVfyW8UzRvHIrlT+JHFcD4t+OXxGaLW9L07wjI11cO8enzM4AQBuC&#10;QRzxQB9MwXtvp91f+dbwRNqBw5t5C4P0zV+XUtP02wtFtxJujJ80kcsv518bwQ/HDULbT57iARfa&#10;gGc4AFrnqf8Aar2X4WfCnxlexG98UaodUtjEJIooH8kowbkkg/MCO1AHpOueJ7ecG9sbd44nOFk5&#10;3NgdMdKxLfxwo0YTT2LWsvmld7Ag47CvRNMsLPTNBgSPTUdd7DzZJQ2Qf9moktNNuUFkttE8X+s3&#10;SKN2foeaAPFW+M13baiulppU948imUfI2cfhWvZ/FnX7e5it28LXCNN8yGKNymP9o44NelDwzp8d&#10;o5tLGC5m3cTjasg9VHfFXLvQJ5kjS2mhYFAGfhTGfTHegDntK8W32o2zrNYss7gbFmUo6nuIx/F+&#10;NdqjRNoVpLMjJcJEWkDDDqfp61TtAfs8sO+OS5iARZjFgxn1B7/WrM1yJ4LWCW22SwcPciUETH1K&#10;9vpQBlzC5Zbe6y91azONkbLho/U4FaUlnbyuzx3ksUh/hnUICKrtqckEs8KSJJDGp2oI8Y+h71No&#10;0dtrNmjMjRTgFi0jc8dPlPSgDLi0y5il8xQljLjHnxsTgenPHNb94s8eizWsxilkdlYPu/d4927G&#10;qkrEQ/aNRlTzs7dseMYzx8o/nVjxDONQ02SCaErEwXLodrcdPl6mgCpa6h/Z1u/lsEhyDJ5nAz7e&#10;1S6dcsoubu4lDQqRIqwgNlaWy0qyvrRtKNpK7XeAu6YjIA/vdulJPBcWV3aWSpE0KHys7gDEB2I/&#10;5aUAWdQCXtrBcxSPI2C8MJUBlPpgdTTdMeCb5r6O4ivHGGSWLaA3bmqrXlvbTXeyQ3s8POxFMYhP&#10;Y+9ZM+jPr80eqG7uYZ2cSuo3FTt7enagDX1XQZE1KW5TUXgumUI0MaqYguOoY8k1hHw3bo2wLJc3&#10;3UOVx8vpxW6181xeNKjCQkD5JBsA99x4/CtoPDqVl5aRDzy2d8TDdgduKAPPv+FVaDYP9mjsHszK&#10;fNMnzcE9ep71kah8I/C13bzWd0yXSXH3trZdeegGa9GW9jSJraVnmsmbMk0gIkVh2APOPpVfR3so&#10;ddtYoZI7jzHJBlg2bPbJ6/WgDx2b9kjwfdkzNbQ3APzRPHKxa3z/AHwG4P1rNvf2WdA0pCER0iug&#10;Y/NiJbI9TzX0pqttBPGy2kSQyYIkaNxhj6kCsX7RHppSKa4WSSQ+XsZcqD7elAHhmh/s+aZ4djVL&#10;e7eeFh5YCHc6jPUjPFdjp3wXiWBYLK98xky/lyNggetd1JawzX8wuLRzHHhkeF/LDH6jqPar8d5J&#10;Ao1CK1WASHy/M8wYPqKAOQtvhu+pndeztbXH3fJh+aLaOh3HvUr+D4oomi+0GWDPzbjjkfSum1IR&#10;3jfaYkktLUAKU87cd3rmknhnu4ja5SOGQc9ASfXd2oA5q08FnTLedfPaa7mO+3Sf5Fx6ZHb3p0Gh&#10;6vqRZIdTa1kt/l8tcGMn0JPat7U7hf7Q02TTo2jFsmyX7Q29Wb1DHhRU63MIZJGgZpGO6Ro2wAfw&#10;60AcFc6HrtncakywyTSxqWluIgSj4HXOMY+lZen+E/EHim2jnOp3FvAR5ggiUEDHB5IzXr1xLE1k&#10;XkEnlshMYDlP++vUfWqtmgttHiuIZI7dplZMo4ZfwAoA80Rr/Q759JtIlmaNPN3ykhiDzisXTL3x&#10;Da/LKnnDJPlNwT74Ar1LQfDslxeNNc3K3DGJgWROePeqdnZ6PdzBnnlNlghrpUbIb+7igDhtN1PX&#10;BG4V59XG/PyoCyf7AAHalsND1Lw9q0Ijv2ki1F/Pn3Y2W5/uuf4a7mGyjs76MqRDHyRcw8BB2yg6&#10;mjVLkXMZRrXbOFKwxhMC59ye340AO+Bn260+K+xIo2tZzMZ5pGILEIdpj7MPU19TV4D8LdOFv4z0&#10;WUxeVI0UpKb9235Ole/UAFFFFABRRRQAUUUUAFfFP7duv/Djwr8R/As938LF+MPxg1K3ey8PeHpi&#10;zwRwK5dppY8FSAxbGVOcN0AJr7Vr4l/a6166/Z1/aq+HHx71LRbzWvAcWi3HhjWprGIyy6XvkaRL&#10;jb6HcR9FYdSMgH0D8W/E/jn4ffBGPVfhx4Dttc8TW0dsy+GFkWFEjJUzIm3Ayq7gAvUjgHpWb+z1&#10;8efDH7Xfwp1C6fR5LCeKWXSPEHhrUhmSznAxJC/AypGcHAzyCAQRXCal/wAFNv2dtP0N9RXx4l4w&#10;TeLK2s5muGOPuhSo5/Gsn/gnzo2u6+fiv8WtX0SbwzZfETXxqGl6VcoUlS1iVkSVl7F92ffBPQgk&#10;A+qPC/hbR/BOgWWh6Bplpo2j2UflW1jYwrFDCvoqrwK1aKKACiiigAooooAK+f8AVv8Ak+/w1/2T&#10;7Uv/AE4WdfQFfP8Aq3/J9/hr/sn2pf8Apws6APoCiiigAooooA4b43+MR4B+E3inXcgSWtjJ5We8&#10;jDao/MivzB+APhJ/HXxl8I6S6mVZb9Li4zz8kZ3sSfw/Wvs//goV4v8A7H+FOmaDHJiXWL9d6jqY&#10;ohvP67a8h/4J3+EP7T+I+veIZEzHpdiLeNj08yVuf/HV/Wv2Ph7/AIS+HMTj3pKV7fL3Y/8AkzZ+&#10;WZ5/woZ7h8Fuo2v+b/BI/QUAAAAYA7CsLx3pI1/wVr+mkbvtdhPBj13RsP61vUxxuUj1BFfj8Jun&#10;NTW6dz9QnFTi4PZn47/CXWX8MfFDwnqJbY9pqkBYnt84B/rX7F1+NvjrS28J/EbxBY42HT9WnQA+&#10;izHH8q/X3wtqg1rwxpGoKQwu7OGfI/2kDf1r9b4/gqiwuJjtJSX5Nfmz8z4Km4PE4eXRr9UzVooo&#10;r8hP08KKKKAELYBJ4HrTY5UlXcjK6+qnIrwn9s74j3HgL4MXdnpsrJrviCZdKsVibEhLn5yvvt4/&#10;4EK87/ZSu9S+Dnxf8VfCDXtSn1DzbeHVtMnuWJLkxqZFGT6EcDujV5lTHRp4mOHto7XfZu9l87H2&#10;+E4Xq4vJKmbqok48zjC2soQcVOSfaLmumtn2Pr2ims4VSzEKoGST2rzW9/aX+Funas+mXHjrRo71&#10;H2NH9oBAb0LDj9a7p1adP45JersfK4XA4vGtrC0pVLb8sXK3rZOx6ZRVOLWbGfSv7Tiu4JdO8ozi&#10;6SQNGUAyW3DjGO9cbqvx6+HmiaBY63feMNKg0u+LC1uTOCJtpw2wDk4II4FOVWEFeUkvmFHBYrEy&#10;5KFKUne1lFvXXTRb6PTyZ3tNEqGQpvXfjO3PP5VjeEvG+gePtKGpeHdXtNZsSdvnWkocKfQ45B9j&#10;XmukeDfD8H7Tes+IovGjXHiGbTVil8LlxiBNqAS4z3AB6fxVnOrZRcLNN9/x8/Q6sPgOeVeGJcqc&#10;qcW7cjbumlyv+Xf4notup7NRXIap8XfBeiR62994l061XRGRNR8yYZtWb7quPU9h1NXPDvxF8M+L&#10;PDb+INI12xvtFTO++jmHlJjruJxtx71aq02+VSV/U5pYDFwp+1lRko3Svyu12rpXta7TTS6p3Ojp&#10;DxXl4/ag+FB1D7EPHmjG43bNvn/Ln03Yx+tdh4o8b6L4Y8Ky67favZWOmeWGjvppR5LFh8mG6HJI&#10;xjrUxr0pJuMk7b6o2q5Xj6E4U61CcXPSKcZK/pda/I6Clr5f/Yp+OI+IHhO/g8T+KoNR8Y32rXEs&#10;dlNKBL5KxoQI4+yDDYA96928b/FPwl8NoYpPE/iGw0US/wCrW6mAd/ovU/lWVDF0q9FV07J9+nqd&#10;+aZBjsszKeVSg51Iu3upvm84q12t9bdDqqK5nwT8S/CvxHtZLjwxr1jrcURxJ9kmDMn+8vUfiK1d&#10;e8RaZ4W0qbUtYv7fTNPhGZLm6kEaL+JrpU4Sjzp6dzxZ4WvSrfV6lNqd7crTTv2tvcvu4RSzEKB1&#10;JOBQrh1DKQynoR3r53+OXxp8G/EP4CfECHwj4qstVvrbTHkaOynxKgBHzAcHHuK7b9lqaS4/Z88C&#10;ySyPNI2nKWeRizE7m6k1ywxUalf2UNVa90/O1j3sRkNfB5X/AGhiU4S9p7PklFp/Bzc2v3Wt53PV&#10;KKKK7T5gKKKKACiiigAooooAKKKKACiiigAooooAKKKKACiiigAooooAKKKKACiiigAooooAKKKK&#10;ACiiigAooooAKKKKACiiigAqrqup22i6Zd6heyrBZ2sLzzSt0RFBZifoAatVkeL/AA5B4w8KazoN&#10;0zJbapZTWUrL1CyIUJH4GgD8+/Hn7ZHx78TeGNM+KXhTSNC8HfCDUNetNK099RjM+q6nDJc+V54U&#10;/KinngjI5wT1r3+1+PHjL4dftayfDnx14e0618IeM5Hl8IeINNGGkkiiUyQXI5zIcHBOOAOo5HxR&#10;8YvHXjz4R/s+eHfgN47+HOvS3/hLXbGfT/FGj2pnsNS0+3uvMVwVB2vs42+oGcHNfR/hDX/GH7an&#10;7R/gPxmvgrV/BHwq+H0s9/a3PiCAwXeq3zpsXZERlUUEHOSPftQB9x0tJS0AFFFFABRRRQAUUUUA&#10;YvjX/kTde/68Lj/0W1fIn/BJL/k1ST/sYL//ANDFfXfjX/kTde/68Lj/ANFtXyJ/wSS/5NUk/wCx&#10;gv8A/wBDFAH2rX50aD/ykHn/AOxhm/8ARBr9F6/OjQf+Ug8//Ywzf+iDX3/CnwY7/rzI+N4i+LCf&#10;9fIn6L0UUV8AfZBRRRQBkeLfDNl4y8NalomoRiSzv4GgkUjPBHX6jrXg/wCzvd/bNF8U/B3xcgub&#10;rRGeBEmGfPtGPysM+hIIPbI9K+j6+cv2jtNufhr448M/FnSozsspVsdYjj/5a27cBj9OR+AoAq/B&#10;bWr34IfEe9+FXiGd5NKu3NzoF9MSVZSc+Vk4HPoB94MPSvUvjX8HtN+LvheS2lRIdatkZ9Ov/utD&#10;J1AJHOwkDI/EcgVj/HH4b2/xo+HtrqWhSKNdtFXUNHvoiAxOAwUN2B4I9GA96vfs+/Fb/hangSK4&#10;vCsevWDfZNRgz8yyLkB8dgwGfrkdqAPHLbWL74y+BNW+Fvi21l034j6FEJ7GecnNy8QG1w3diOCe&#10;QwbcO+Pm74ywvrPgDT/FNofswu71bHXtOBC+TqESkLIVzkiQZOegYN619wfH/wCC03juG28TeHLq&#10;TS/GujJ5lncwkgzKp3CI++c4PuQeCa+Ffjtrlv4ksLXWYEOm6jfzBNc0kR+UEvowcy7PRuuOzZ9a&#10;+l4a/wCRzhv8X6M8DP8A/kVYj/D+qPuH9jL/AJNv8H/9cZP/AEY1e2V8i/sK/FVl8MWfgTVVMLiK&#10;S60iZ1K+dFuJdB2O0nIx1GfSvrquHOHfMsT/AI5/+lM7cs/3Gh/hj+SCvK/j18HR8T9BgvNNuG07&#10;xTpJNxp17Fw+4c+WW64JAxzwcGvVKSvIPSPJv2e/i/L8SPD82na1G9n4u0Yi31K2mUI7MP8AloF9&#10;D39D9RXrVfOv7Qnw51Dwjrlv8WfBMKx65phMmp2ylgt5DjBJUdeOvtg9RXr/AMNPiPpPxS8JWmu6&#10;RMJIpBtmi/iglAG5GHqM/iMGgDq6KSloAKKKKACiiigAooooAKKKKACk9aWk9aAFooooAKKKKACi&#10;ikzQAtFFFABRRRQAUUUUAFFFFAEF7/x5z/8AXNv5V4T+z1/yZP4O/wCxRT/0Qa92vf8Ajzn/AOub&#10;fyrwn9nr/kyfwd/2KKf+iDW9D+LD1X5mVb+HL0Z8/wD/AATZP/Fa+Lf+wXB/6Mr79r4B/wCCbP8A&#10;yOvi3/sFwf8Aoyvv6vs+Nf8AkdVfSP8A6Sj5XhT/AJFUPWX5hRRRXwp9eFFFFABRRRQBBe/8ec//&#10;AFzb+Vfnx+wZ/wAl+1//AK8rj/0aK/Qe9/485/8Arm38q/Pj9gz/AJL9r/8A15XH/o0V+g8P/wDI&#10;ozP/AAx/9uPic7/5GeA/xP8AQ/Q6iiivz4+2CiiigArzz9of/khPj7/sCXf/AKKavQ688/aH/wCS&#10;E+Pv+wJd/wDopqxrfwpejPSyz/fqH+OP5o+P/wDglL9z4i/Wy/8Aa1foHX5+f8EpfufEX62X/tav&#10;0Drzsp/3OHz/ADZ9j4gf8lJif+3P/SIhRRRXrn54FFFFABRRRQAUUUUAFFFFABRRRQAUUUUAFFFF&#10;ABXiP7L33fiv/wBj7qX/AKLgr26vEf2Xvu/Ff/sfdS/9FwUAfKnwJ/5Pl1D/ALCmp/8As1foxX5z&#10;fAn/AJPl1D/sKan/AOzV+jVfoPGf+94f/r1H82fF8K/7tW/6+S/QKKKK/Pj7QKKKKACiiigBMV+d&#10;Xx6/5Pg07/sIad/7LX6LV+dPx6/5Pg07/sIad/7LX6DwX/vdf/r1L80fE8V/7rR/6+R/U/Raiiiv&#10;z4+2CiiigAooooA/LnQv+Ul0/wD2NFx/6C1fqNX5c6F/ykun/wCxouP/AEFq/UavDyrar/iZ+qce&#10;/Hl//XiH6hRRRXuH5WFFFFABRRRQAUUUUAFIaWigDzbxg8cfiTUZJY5mEVqjptIwSM8D3rzq61m/&#10;1aZ2h0qAKg83fcJl8AdyD1ru/iFY/aPEcr3M8iwpChgRFBG/HOTVGzhs4NGt5RlL6TKysBnI5wKA&#10;PPn8X390fNTT2mY/8tZwDCR7DrurD1L4iajp2rrJFpkJtxEAZY0/e7j2BzjFeuW8X2C2GZWjOSN0&#10;MYfOe2KpaLosZYR3ggtrMliZGYFge3BoA8suvE/iu1lQLBFJDIvmGOJTuOeneuh8L32szb47qJ4U&#10;nYErNy5GP4MdPxrqwYNPhmgsrVI7JmLSyRku278amnubezgVTdS3DyruWFogFPsSORQBnPpZ02OW&#10;Q2zx3lyM2rpgEv6msi2stVk1BmvEe3YsCZT/AMtz6N61tW+p2ljFezXMp8nG59vzLbgdcnsPrTZd&#10;Y05rGO6tbqB7e4UnzDIMlfUc9aANC2+12c8jW0piMg2Mlvxhff2qrqdjceULSKe3VwwbzcHdj0zX&#10;K6v498P6LbRqdUmttr8yFFwwxnAJNQab8ZfDN/Juj1ETafj5Xl2q2/Ppn+tAHomoWJhAEdoltLgH&#10;y4hgH3rCutQt9NiktZrSa+jl+dp5iGSP/ZPepJNeg1rAt7yPUhj7qOO3uvpVi0t1uLKaG5ikh3Nw&#10;UXcMfjQAx44reayuby1FpGF3xEgbGT1OO1V7u7tHuFkg+zzjduLWykNH7nNTSQWtpDIVECTr/qhJ&#10;KRu9znp+FMjlaRrcyyC5iJ/eIoG2Id9pH3vxoArOt9Abq8hiF1BMhISTk4A/rXE6z471XRYYjpmj&#10;XK3HmASRWu1cR9T1PSvSCfIuJGsArRT/ACESNjC+1UJrHT72+l0+8mtkNuolAklCEHt9T7UAfLH7&#10;QH7SXgDS/iD4JsfHvwq/tm/vJQNJvZ0jM9k/mIu4E543FTgelfVuoWVnAz22qeUSxDuqDAb3+teD&#10;ftBfFPXfhx408DWWh/DhfHun67MYp9UNtJIdOIkRckojBeGLckfdr2zWrBhfvL588qRjy/LjjDFs&#10;d6AM+z0az0vzTaxFy7lxBFgb/wA6tf8ACM+HwVu5JZZbtf3nlSkERseq9Ku3dgVkguVnuLuaNBsS&#10;SIIB7cVi3VpdRtJGjebLcklQvKofRj2oAlvrOE2tw3lzTRBSY4sjaR6AelZ2g6iE8y1htmiBQRtE&#10;MYiBqKSW5tHS1kRXmlPlqHbAz/s+tWItGvYDK04EIZcAoc4NAEd1Auj35tkZrnYV+V+VAPcVP4g1&#10;TTo9RKLbtLc7FPnQYBx6c1FL4aivtLtz5ySXPmZa4Z8O49CvQCoda8NC2gzbzlbvcPlhw67fXd6+&#10;1AF2zt4bayf7LMNpfPm5/fg+gPTFQpc2M7N9kEn2gcfvCCC3c1yF78LptW8K3UhnltbcThWmnPly&#10;qcjovQj3rPvvBviGS1FvYXzrchAkTuArYHoMc8d6APVbqdbz7Clp5UUKLtvWf7wPqtZWox3drcRx&#10;RSWj210xQOoPmbfUn1rydvBXj+W3uUuNTjcINq+XICQP9rC8Gktvh/40061e4OqRajHKm6WLzRm2&#10;UfRc8+9AHslvDbWUSQGdftEfCG4Odzdhx3qtcwaj/aDSTwMt6dokaDAGPzryG21fxB4din22y3uY&#10;ykTo5ZkbqGIArJ0X4k+IUvT/AGxei9mCAvZTkRmP0fgZ6evFAH0rc262WofvdPtpp9gOSnzY/Osr&#10;WYWtbSSWa7Es4xtuVz5ca5+6e+a4SH476Up8tId8HXfcEoufrmuV+Jv7XHgb4ezxvrbD7f5KSRwo&#10;dyGNjjJO4c/hQB7dFFcNZ7ZrpbeB1Bab+MD1U9q5nUdUuo9SgnVbe4Wyc7DtO6Uep9zXy5F+3bB4&#10;m1FE0bw1qdzYBikrC1kK56jkE9sU7Q/2u7LV7y/tIvCeoWl2JfL80QSnL884JoA+hrjxPcRa8k76&#10;feQ/aLgFlDL5UnsB6VRvfjJqtn4317S20S/i060jDQPbMqxkkc8Z6V5f4d/aAm1TXbbTdc0K6is5&#10;p0gtbpoXCrk4ZpDwFA9a970rS9CkmlnEKajFjKPExaLg/eDg8igDz5P2jfDemyY8RK8cWMCIj5A5&#10;6EDHXFWNQ/aX8J6LpRksmns7oSACRSAdp6jOO9b3ie90CXWZor/TIZLPapV1XMRbHZ+5rk9XsvBk&#10;1qbW40pTa7g+IwSd3bvQBzeoft0eA59agRxeRMIypu5GHlLjqDgZyauWH7X/AIN1KZJopYryOM7W&#10;kIJ2Z7dK5Ca3+GdpoV5Onh+aK4SXCpLAwkPPVV3cj3qeG++EN75Go2WnzWs9ioSSYQfcfHPG/B/G&#10;gDo5f2w/DkuoounbpBHJiWKP7jegYY5pyftNaHd309y9vI53B2jXGyD8PSqdppnwo1G5tdT02ztJ&#10;JrZhLdkykNI56FlDcH2q1ceIvhA11crLZRafcof3zMSFkPopL80AdJb/ALTHhfUbFDca0tnCAWCK&#10;SFPqAMU24/aQ8PHQ4PJZZ9H8792er7+/auJsG+FOo6nfzQxJcQJF5iiP5sY74D8Vd8Mz/B3WQt0j&#10;W0F84IaKSXawUH+6X/WgDsbz9pTwfBL5MlzJHalQxbdzu/KtiL9pjwzKVtLuXT4JZBujhkRt8iD+&#10;LgYrmfGXhf4NX+lPFOunshZCYpbnYfrw+adp/gv4YWfl28lzbW11IA0RSUPhMe7UAdSfjl4cMT2l&#10;1dJJHdcrGp/dlfQjFEPx78IeROI9YtcWQwYotw8r2bj+VcFP4R+GOs3DbmiCQsY2WWXYJOeud3T6&#10;Uy2+F3wv1y+ht7xIJYUfy4hHMdiqf7zBunuaAPQtP+PPhLW1njk1aGZQvyxjOGz26d6n074seGhK&#10;1jBJYQRxLkQzqSEB9Md65LR/g58ONDvdW2apYpp4QAQJcqwiQddx3ZA9zVG4+FPwwsmOuWUkF7a3&#10;37pXsbgzKAO+Q3QetAHp1h8VdAsNUkjW+hSLyjiO3yGye/I6VLoet6Xq0wFpqkUdud2bdSRGW7tj&#10;HWvJLH4ZfCyzvn1qC+jeeSMwF0n3EjHpvx+NY/gf4deDb7UFlF/HDZ/vFMP2nq3r97NAHv6Jp8cE&#10;pW/CxbvnmduFPpWilxZapCH/ALYiEluAkYBOxv8AeGK8C1Hwbo9zp9zG3iGB9CBxcQi4XeWB4wM5&#10;9O9dHN8GbCa00+Wy1J7pfIBR5H2JECOASD+poA9t+F+uQH4jWdi5jlmcTCOSHp8qHOc19BV8l/CX&#10;wLp2kfFvwVdLcxSXtrb3aYWfduJiwcDPNfWlABRRRQAUUUUAFFFFABXz3+1n+1z4P/ZssNI0nWdD&#10;vfGfiHxEWjsPDGmwiWW6UEBiwIOFyQBwSTnA4OPoSvhn9rbxj4V+AX7aPwk+Lfi/U7BtDGj3GhXN&#10;mZlkvdPLvI0d8lv994su0bMgJHPUkAgHm9j+0boFhqy6va/sK+I4dQDb1uF0VQwPr/x719k/szfH&#10;rV/j14e1e/1b4a6/8NX065W2is9eQo9wpXO9AUXgdOn41kJ+3r+z5IisPix4dAYZG6dgfxBXivR/&#10;hf8AGnwN8adPvb7wN4nsPE9pZSiG4msJCyxORkKePSgDtaKKKACiiigAooooAK+f9W/5Pv8ADX/Z&#10;PtS/9OFnX0BXz/q3/J9/hr/sn2pf+nCzoA+gKKKKACkpaa7iNWZuFUZJ9qAPzn/4KAeMjr3xis9E&#10;jk3QaJYqCo7Sync3/joSvoP9gXwafDvwWfVpU2z65ePcg46xr8ifyavhL4u+JZPiF8WPFGrxN5p1&#10;DUpEgOeqBvLjx+AFfq38L/CyeCfh14c0NF2fYbGKJhjHzbQW/Umv2Pib/hMyDC5ctHK1/kry/wDJ&#10;mj8s4f8A+FDOsTjnsr2+bsvwR1NJilor8cP1M/Kb9rbQ/wCw/wBoTxlCFCrPOl0oHcSRqxP55r9C&#10;f2ZdbPiD4DeCrtmLSfYFibPYoSmP/Ha+Nf8AgoJon9nfGuxv1UhNQ0qMkkHBZHZT+hFfRf7BOtLq&#10;PwFhtM5fT9QngwccAkMP/QjX7DxD/tfDODxH8vL/AOktP8UfluR/7NxBiqHR835p/kfR9FFFfjx+&#10;pBRRXO/EPxla/D7wPrniO9YLb6baSXBz/EQPlX8TgfjUykoRcpbI2o0Z4irGjSV5SaSXdvRI+Qfj&#10;X8TfC3if9sLw9pvinW7bTPCngqM3ErXBYpLecNswAeQdn/fBrH/aj+N3gWX4ifD/AOJfgbxNZ6tr&#10;miXXkXtpbB1kmtsk/wASgdDIp5/jFd7+xf8ACHTPF/gXWfHvjLRbLWdV8T6jLdRtqNus2yIMeV3A&#10;4BYt07AV7H8R/wBnLwV4u8B69o1j4W0bT768tHjtrq3so43imxmNgwXIwwGfbNfKxw2KxWHnVjZc&#10;75le91b4evkj9+q5zkWRZvh8BWVSSwsfYSs4+zlzXVVtct3eUpX16K2wvxzTVviH+zx4hfwTM899&#10;qmlrNZm3bDTRNtZlU+rR7gPrXy58Ifif+z7B4AsvBfjfwinhrW4rcW+oTanpxYvNjDSGQDepJ55A&#10;28DtXR/s3fFXxtN+zT4o8N+GoIrjx/4JlMMNjeR72ltt5O0JkEsoEqAeqqO9bVv+1D8DfiT4Fib4&#10;m6faQ+IreDy7/TL/AEl5JROow/lMqHGWBx8wIzziipXp4iUMQpqLcdpr3Xrqr9GnuTgsrxmUUsVl&#10;Lw9SrTp17qWHm1WjeK5JOKTUoSjZxbsk76nonwn+H2i/Dv8AZ/8AElj4c8WP4t0Ce1vLi0nLo6QK&#10;0TZjUr+oPfPAryn9g74F+HNZ+F8fjHxDp8OuX93NLb2iX6+bHaQIxUhEbIBZtxJxT/2R/Cep6N8K&#10;fitrC2F7o/hHVxcy6JY32d/kiOTDgHnGCoz3x1OM1zf7Gv7TWgfC74XW3h3x19q0HT2nnn0rV5LW&#10;SS2uVLHzEDIpO5Xz271NOpQ9ph51oqMeWVr7LVW36dr+Rti8Hmiwec4fLK0q1V1qXM4pKck4Tcla&#10;G8k7KajvaT2udZcaHafs7ftmeF7LwvGLDw143tWjvNKi4hjmG4BkXoPmVD7bmA4NanhkD/h4d4q4&#10;/wCZfj/9AhrP8F3837Un7T2k+P8ATLC6t/AHg+3eGzv7qMx/brk7vug+hfPsEGcFsVoeGf8AlId4&#10;q/7F+P8A9AhqoWfLKHwOquX0trbyvcxruaValinfExwElVvq+b2i5VL+8ocqd9dk9UcJ4H+E+kfF&#10;n9s34pWniKJ77Q9OlF4+ml2WG4lIRULgEbgMsa9i+NP7PHhdPhfp/h6z8QW3w88C2eo/b9UgziO7&#10;UkEoXLAjvjrzjg4Fct+z1/yeP8b/APdi/wDQkqj+3rZ3UerfDvVdZsrvUfh1ZX27WILUEgEsuC+O&#10;xXIGfcd6IwpU8FVqyhduUk/Tmtq1rbuOviMfjOJcBl9LEunCNGjKK0auqKl7sZe65ttqLeqbWuiK&#10;Hjzx5+y4/g688N6fp1jqkzWzxW66JpjvcK+07WWTaPmB5zn61vfsaadZ+Pv2UJNM8R2kWt6da311&#10;HDbXyCRFVNroMH0ZiR6Va1P9oT4VW3hSfRPhLo8PiHxVqNo9vp+k6HpLRMjMpAeRiihVXOTz2/Go&#10;v+Cfzif9n/WtMJxfW+r3cU0B+9GzRx4BH5/lTouMsZFXi7xkvdWnTS93f9DPMo16HDVecqdem41q&#10;Ul7ad5/bTko8sXBX0vrzProY/wCwB4W8PwfCK/8AFc2jWcmuWOp3iR6iYh56xiJMoH6gYJ/OvJ/g&#10;78WvhT4g8Z+KfHnxfvRqniK8vWTT7G7tXnhtbcfd2qAVz0A9MHuc16F+w38TdB8O6NqXwl1sXlh4&#10;sudVuyLaWAhSpjUMC38LDY3B9qrfB3xppv7JPirxH8PfiZprWWhXN895o2vGzM0EqHjBIUk8begO&#10;DkEDrXHTcfYYZqSUVe91dKVla+q19T6TFwqrNM6jOnUnWqcjpqEuWpKjzPm9m3Gd43s2orVJ+Zx3&#10;jz4tfDDw18YfBHjP4QXgsL571bTWtNtrV4ILi3ZlBYqQFyQWHHcA9RXqvxotV+OX7XPhP4b6rLIf&#10;CWlaedVvLFXKrcyFS4DY7Y8tfYbsdav3H7RD/Ff4qeH/AAx8HNGstU0qGYSa3rl7pZFvFDkcJkKQ&#10;cBsE4ySMDAJpv7Q9jqfwW+P3hn41W2m3GreG1tDpmux2ibpLdMFRLjsMMuM8ZTBI3CtuVeznJSUq&#10;fPHmsrRt1tq7ra55sas1jMNQnSlSxf1esqXtKilV5n/DUnyQ5ZW5lTvrqttC7+1r+zj4NPwV1zWt&#10;B0S00DV9EtTcRT6dGId8K/ficLjcpXPXvXp/7Kv/ACbv4D/7Bq/+hNXiH7Rn7WPhX4g/CLXvDvw+&#10;e78S6nqNg73jQ2kiR2FqBmWSVnUYwuRxnk9fX279lX/k3fwH/wBg1f8A0Jq9HDyoSzCUsPa3Jrbb&#10;c+Mzilm1DhGlTzdSUliHyqd+ZR9m909Um72v5tHq9FFFfQH5CFFFFABRRRQAUUUUAFFFFABRRRQA&#10;UUUUAFFFFABRRRQAUUUUAFFFFABRRRQAUUUUAFFFFABRRRQAUUUUAFFFFABRRRQAV80ftWfFH47f&#10;D64uIvhx8NbDxl4an0qWWbVhqQtrmwlAYNlGYbsLtZSuc8jsM/S9ZHi/xFbeEPCms67eoz2emWU1&#10;5MqjJKRoXYD8AaAPz7/Z7/aS/auv/gh4Om074Jw+PNPlsQ0XiLUtdjWe/Xc2JHVnBB7cjsK7/wAG&#10;XH7UHxo/aE+H2seM/BafCrwT4aae51CC21hbhNULoVWNkRzkg4xkYHJzXjGqftGftYah8L/CnxXt&#10;9f8AB/gvwP4u1q303TdKXTVnbToJpDHFPKWQnbuAz8xJznCjivVPh/4h/aS8Lfta+EPBXxj+JGkJ&#10;4c1C3uL3TDommRpba3JEvz2zPtR4pFB37TkHHGewB930UUUAFFFFABRRRQAUUUUAYvjX/kTde/68&#10;Lj/0W1fIn/BJL/k1ST/sYL//ANDFfXfjX/kTde/68Lj/ANFtXyJ/wSS/5NUk/wCxgv8A/wBDFAH2&#10;rX5dfFHxne/CP9rvxH4m+wLJd2OrvdQWt5mNZkaMKrZ67Tk4I9K/UWqN3oenahN5t1YWtzLjbvlh&#10;Vmx6ZIr6bIs4hlFSq6tL2kakXFq9tH8meBm+WTzOnTVOpyShLmTtc+DP+Hk3if8A6FPRP/AqSj/h&#10;5N4n/wChT0T/AMCpK+7f+EW0b/oEWP8A4DJ/hR/wi2jf9Aix/wDAZP8ACvY/tnIv+hb/AOTv/I8v&#10;+ys3/wCg7/yRf5nwl/w8m8T/APQp6J/4FSUf8PJvE/8A0Keif+BUlfdv/CLaN/0CLH/wGT/Cj/hF&#10;tG/6BFj/AOAyf4Uf21kX/Qt/8nf+Qf2Vm/8A0Hf+SL/M+FU/4KQ+KpM7fCOjNj0uZTWT4p/4KA6z&#10;4u8Pajomp+DtElsr6FoJVNzJ0Pfr1BwfwrU/4KKabaWHjbwZHa20Nsj6dcZWFAgP71MdK99/Za8X&#10;af418Jf8I/rmmWS+J9Djjhnjltl8ySHaNkjZzk4IB/D1r3cZVyPCYHD414BP23NpzvTldt+t/keP&#10;haeb4nGV8J9ca9nbXlWt0fLXwz/bm8T/AA08G2egRaLpurWdmSsE9zPIrohOQhweg6D2rG0X9rzV&#10;fD3xQvfGWjaFpthJqKbL3Sop3+z3DEcuechs/N9S39419V/tF+FYPhv4u8NfFHStLt3t7KUWWrWq&#10;QLtkgfjdtxjOMjPqFr2q68H+E/HfhR4m0rT7vStUtuGS3T5kcZDA469CD6ivB/tnIv8AoW/+VH/k&#10;ex/ZWcf9B/8A5Iv8z4sb/gpJ4oVsN4S0VT6G5krw74z/ABxX4y6wmqTaBpmgXh5uXsJWP2lh0Z88&#10;ZA4z3719qfBKZPhr4+vvhP4stLa6Clp9C1C4gUmeI5OzO3AzgnGeG3DuK+iB4Y0YcjSbEH2tk/wr&#10;pw/EOT4WrGvRy/llHVPnen4GFfI80xNKVGrjbxlo1yL/ADPhn4X2N143+AWhap4cL2vjr4eu0kUc&#10;Zbdc2jMZBgAEnPPA6/MO4r7F+EHxMsviv4IstbtisdyR5d5bfxQTDhlI6gZ5GeoINeFfGHwxN+zt&#10;49034i+EIXi0i+n8jV9MjIETZ5woIwobkjsGHGATWb4X8baV8KPiTb+LdBdW+GXjNwlwETH9m3Q6&#10;q68CMqzEkH+DOM7a+ExeIeLxFTENW55OVu13ex9lhqP1ejCinflSV+9lY+vKKZFKk8aSRurxuAys&#10;pyCD0INPrkOga6K6lWAZSMEEZBFfL/imzvf2WfiW/ijTLa5uvh5rjkalZQAbbOYnhlA6Y7eoJXPA&#10;r6irM8SeHNO8W6Fe6Pq1st5p15GY5oX6Eeo9CCAQexANAFrTtQttWsLe9s50ubW4jEsU0bbldSMg&#10;girNfMvws8Qaj+z34+T4Z+KbuOXw7fsZdC1IggAu+BGfTLEgg/dbHOGGPpmgBaKKKACiiigAoooo&#10;AKKKKACk9aWk9aAFooooAKKKKACvhv8Aa9Pjr46/tS+CfgJ4d8X33gPwzPoUniHWNR05ilxcoJWj&#10;EaEEZxtXAzjLMTnaBX3HXxt+238H/jb46+KHgHxT8GtK0K01fw1C8kfiS6vPJu1Z2ZZLVkbKSwMu&#10;04ZTgk4IycgGAv8AwSr0wAA/HH4nE+v9qr/8TX0P+zT+zhb/ALNvhrVdHt/GHiHxguoXQujceIbk&#10;TSRELt2oQBgcZr51TWf2/VRVOh/DhyAAWMvJ9+Hr6J/ZovPjVd+GtWb42WWg2WtC6AsV0F90bQbe&#10;S3J53UAex0UUUAFFFFABRRRQBBe/8ec//XNv5V4T+z1/yZP4O/7FFP8A0Qa92vf+POf/AK5t/KvC&#10;f2ev+TJ/B3/Yop/6INb0P4sPVfmZVv4cvRnz9/wTZ/5HXxb/ANguD/0ZX39XwD/wTZ/5HXxb/wBg&#10;uD/0ZX39X2fGv/I6q+kf/SUfK8Kf8iqHrL8wooor4U+vCiiigAooooAgvf8Ajzn/AOubfyr8+P2D&#10;P+S/a/8A9eVx/wCjRX6D3v8Ax5z/APXNv5V+fH7Bn/Jftf8A+vK4/wDRor9B4f8A+RRmf+GP/tx8&#10;Tnf/ACM8B/if6H6HUUUV+fH2wUUUUAFeeftD/wDJCfH3/YEu/wD0U1eh155+0P8A8kJ8ff8AYEu/&#10;/RTVjW/hS9Gelln+/UP8cfzR8f8A/BKX7nxF+tl/7Wr9A6/Pz/glL9z4i/Wy/wDa1foHXnZT/ucP&#10;n+bPsfED/kpMT/25/wCkRCiiivXPzwKKKKACiiigAooooAKKKKACiiigAooooAKKKKACvEf2Xvu/&#10;Ff8A7H3Uv/RcFe3V4j+y9934r/8AY+6l/wCi4KAPlP4E/wDJ8uof9hTU/wD2av0ar85fgT/yfLqH&#10;/YU1P/2av0ar9B4z/wB6w/8A16j+bPi+Ff8Adq3/AF8l+gUUUV+fH2gUUUUAFFFFABX50/Hr/k+D&#10;Tv8AsIad/wCy1+i1fnT8ev8Ak+DTv+whp3/stfoPBf8Avdf/AK9S/NHxPFf+60f+vkf1P0Wooor8&#10;+PtgooooAKKKKAPy50L/AJSXT/8AY0XH/oLV+o1flzoX/KS6f/saLj/0Fq/UavDyrar/AImfqnHv&#10;x5f/ANeIfqFFFFe4flYUUUUAFFFFABRRRQAUlLSUAefeL7BbnxBcNJI0y+SmyBMqUPqT3zWNaWEl&#10;uW8y0ZLcL+7dpA24+ldb4h06R9WkuIjJJlFEsaY+VR3NZN1pry2wezmcAn/UEjCD1oA5rWbg2lgt&#10;5IRbh3EezqPyFU9H1OyvB5c8Ukakk/vJd4/Ot+bR7SSwRLx3muS/KvymOx9c1FffDmK4sDYWs8Il&#10;ZhIIojzj1oAybq9trNxJGv2oL/zzG1B7Fe596r6NCPEU8l/anyYrCTbNFMu7eT6egroG8JfZ0Fpa&#10;XOLVxmaSU/vFcdlxxj61eh8N3Flpd063KRwKAZCh5b3oA50eH2uhfObRPIbmXLKVdfde49q5h/BD&#10;397OJ4ki02MhraOACIKO4wO1ab6NrdvqrTaXqLOkku6RLw/LjsEwP51ctNA1e5vbtr7UmzLgGFT8&#10;kfrt4/nQBzd38KNGvt0paJd3VbnEq49lPQ+9O0v4YeGbOwW0e1tJQGLYjhVT/KtKT4d3eqavc2dh&#10;eqskCCRmuD/D+FPh+Gep3FoJP7TW0fJ/060bCsP7mSKAJvBXhrR7Bhpdu4jldnlEqKTgenArqk01&#10;Ltvsxn33DHCJGCuQK5bwr4av9A1JLuO9ZJUDqI8/KcjGenWu8s9JuLEfaRCk1wDuV7fqM9evegDE&#10;j8Ow3ltezs0DLaNtfKBitXdH0wyWN6ktrFHB5YEUmwAsPXHWrD2ENjFcNbWj209wd8gYYMj9zRDF&#10;dyW5wZ5VC/Ms+MR/9c8f1oA5D/hHBd6zdR20znymBlG4gbfYdqvW3h+yt9XuGmWMxtHtV5YvNYn0&#10;Jq3Fu0/UrtwoVp8KS/U/Wp7u/GlWNu48sTPJ5bKOwNAHhvx81L44+EvFfgew+EXhyLW9Cu5WHiOd&#10;4gywJ5iAYBddvyFznB6V7JqOhvHJI0TiOMHCpn5iPXdXkn7R/hv4067458DSfCzxPZaLoOnS+Z4k&#10;hmlRDdRmRCANykthA4wMda9r1TXNEvL9hFcQqpHymTiMD0PvQBnw6MIQJG8yUDkjzNtV/wDhG1uZ&#10;/PijeOSNshd+dxPqO9dDc3em6jEsEOdzKBuX29Kfp0n2eUPKpiMJ/dTD7qj1agDhNQ0zy75EnRLm&#10;5MhFsiJtKP6E1Ybwtdr5c88jJLK2JrdzuCjuFPTP0rd1RpJ7u6uo4IEMbGQXBzmT/aFdBpLG/wBE&#10;s7idY55SpZHk7Nngj3oA88v/AA5ppvSgNzaKpUgksQfbAFb83huC4BHED9fs+zLfXd/StvU3uF2v&#10;N5s05YBgvWphqM3niA2zxMBu8+cfN9OKAOYPhuLTI8yO8ydSkxLKc+xqo3h2Ya7Y3aRCUxqdm1gF&#10;UHsR3rttbvYJrZo57YSthf3cYzIR6j2rA1C5lynk2otYwuDIowq+m73oAyofBmy7ku4JNku/zGjl&#10;5Rm9MHgimjwxLqv9qJHHHAyqftJQBRID/d9P1rdttfgdViukW4cYVC3UeuKiuPE1rAzwi2RSx2Js&#10;Hf8A2/8A61AHC23w40mCS68uWQ3TR7XiZiQnp7Vx97+zRb6rqMusyie5kuEEbRwzGNkAGNxPce1e&#10;nTa9Ba3kwW3hF0/ySOQdo9CtZdp421vTPEt1ZrC09gsI2TMPlZj1A96AOJ0/9nXw5Dpogkae/t95&#10;b7SJCvzf3dpGePWsPXP2VvDPiPWYLzU9KgvEjh8ndcxo4x2GGBr3rSLlptUEV1bC0l8st5R4OOxq&#10;3fbZG2ERvbY+aZ84U+lAHmHhD4F+GPCtrJDFo1mkbuH8pIUBfAwMEDip3+Bmh3N491Dottbqrl2K&#10;RoGOe5IHWvTtECtN9nuoLcxyN8s5z8i4qa5nEF2LMSJGkzFEdPuY9W9qAPPtb+D9hd+HfLsbC3Ro&#10;oH85pEV2Ixxt4yDVbwx4Yn8L+EdLs7dIvLZTC4eMEhCeeteiaPA32/VI5VeZFwEmT7o9xSPYOt6W&#10;bZewBhsB5K+5oA4i/wDBdtd6amk2lpHdRwv5291AOO/UVyL+F1W6CWGnw3Q25xKqg+/3q91ewjvL&#10;1mMc0ZwCZLbHltjsM81R8QrAkhW20mJmwv71gd3uOvSgDwzV9L0RdRhlfw/E5SPBJRWGe/G2uSPh&#10;3w5pwubefw6lm15J5igxqyuM9SAuPzr6bh8PRXNg80FkY2Vguxx8pPc9aqXuiRapA1rJBamQjYJG&#10;z8ntQB8YJeeB/DN3rJn0ia3LyEkxqdr474CcCptA8RfDfxFqCWtxo/DuiJJLBu3bjjqU4+tfW9t8&#10;N9C1My20+kxyxf6u4fH3vUrz/Okm+CHg7TlMqWwRFGYoRjK47HmgDyHTPhb8NmicxWgt22H/AFJC&#10;59iAvIrL0f4B+GfEHim5MGmReR9m3K8KrGdw7dK9yi8C6HBarLZ6faedICJDg7gPfmrfh/QrOzna&#10;CJVSRUJ86LuPTmgDwdf2cdBRCt/bPJc5/wBS5zlexzjFQaj+zloYsZIrpLqOdsGMrcHeE9iBwK+m&#10;dLsrK9i+z3l9b3F0WLeYGz8o6CoZ9CMlu89xZpNdxnZEYPubPfPegD540f8AZx0Oe2eWWC7k8jCr&#10;iY4xjvxzVu9/Zn0u5e0mQXdmkPI2TMqn/eA+9+Ne+afrMUcy2qxi2jY7ZWH+rBH9+lvdWmuLuK3e&#10;Z5LcsUEMmNky+iY7fWgD5ql/Z80a4uNUhnvp4kRCCyByJQeoOOo+tO8DfCPSfD8s1jYmSW1EHlhX&#10;zsCsedqEfKeTzX0Y8LWV6rLtgglcAW/ZR6VoPoGmyXE140UUDzDbuT7zexoA8Hs/gjo2noILawC2&#10;y8rcSSKwJP8ADjHWtWz+EemJZn7dpsVqu779uqpj0+6K9ZfwrFd2SqsERQPnYeoPrSyBIIjbSSxS&#10;tnd5S9SPWgD58074W+Hm1As8EsdursHL5KfiuOa1ofg9Kuo2wtb67XT5CTJ++YqB/D8uentXtrad&#10;ZTRkzWsklt/GJgMfp2qKyXyra7iEht1ZsRrJw+O2z2+tAHKfDj4d2uj/ABE0S++1NczWqTqgwRs3&#10;IQc5619BV5x4SWC18RWymUyzzB/9b94YXnH9a9HoAKKKKACiiigAooooAK+cv2xZPgB4O0Cz8Z/G&#10;vw9pOtSwg2Omx3Vp9pu7gk7vJhTqeTk9hnJIzX0ZXxH+0RPoGn/8FEvgtd/EIW6+Em8PXcWiS6iP&#10;9ETV/NPLFvlD7DHgn+Ix98UAeWfDv4gfss/EDwb8TvEo/Zu/sq08B2lve3dneaZCLueOUnbtj34U&#10;4G75iBg9a+yf2Um+D2rfDKPxH8FtL0zTPDWsS+ZOmnQeQwnUYZJU6q65xg+oI4IJ8V/Z5v7G0/bg&#10;/ayvdRubeLTY10QzXFzIohWP7GPvMeMY9ar/APBOE6TfeKP2gdV8GxeV8OLzxaP7D8pSLdisbeeY&#10;R0CFihGOMFaAPtmiiigAooooAKKKKACvn/Vv+T7/AA1/2T7Uv/ThZ19AV8/6t/yff4a/7J9qX/pw&#10;s6APoCiiigArzv8AaD8XnwL8GPF2sI+yaKwkjhIOD5jjYn/jzCvRK+Zv+CgWtf2d8DobISFW1DVI&#10;ISgP3lUM5/AFR+le1kuHWLzLD0ZbOSv6Xu/wPKzWu8NgK1VbqLt69D4s/Zs8GHx18bfCWlMrSQJd&#10;C6uOM/u4vnbP1x+tfrZX55f8E8dF+2/FnWtRZAVsdLIDEdGd1H8s1+hlfXceYl1cyjR6Qivver/C&#10;x8twZQVPL5Ves5P7lp/mLRRRX5uffHxJ/wAFItEGPBGsAYIa4s2OOuQrj/0Fqu/8E4NdEmh+MtGZ&#10;stDcw3SLnoGUg/qB3rr/APgoPop1D4KWl8qgnT9UhkLeisGQ/wDoQrxP/gnfrRsvirr2mkgLfaZu&#10;APdkcH+RNfsWH/2zg2cesL/hJS/Jn5bX/wBl4qhL+dL8Y2/NH6F0UUV+On6kFRz28VzEY5o0ljPV&#10;HUMD+BqSigabWqGRQpBGscaLGijAVRgAfSnYpaKBbkEVjb28ryxQRRyP950QAt35PeqF34T0O/vh&#10;e3OjafcXgORcS2qPJn/eIzWtRUuKejRrGrUg+aMmn6mJ42tZbvwXr1vbxNNPLp9xHHFGMlmMbAKB&#10;6k8V4j+xp8PbnSv2etO0Xxd4da3uUvrmU2Gr2nzKC/ytsccflX0TSYrnlh4zrRrPomretv8AI9ih&#10;m1XD5bVy6C0nOE+bW6cFJJL15vwI7a1hsoEgt4kghQbUjiUKqj0AHApBaQLcGcQxicjaZQo3Eeme&#10;tTUV02R4nM7t33IY7SCGZ5khjSWT78iqAzfU96dNbx3MLxTRrLE42sjqGVh6EHrUlFFhXd73M7Sv&#10;DulaFv8A7N0yz0/zPv8A2W3SLd9doGatwWcFqXMMMcJc7m8tAu4+px1qaihJLZFyqTm25NtspnRr&#10;A3/242Vt9txj7T5S+Zj/AHsZpdR0my1i2Nvf2dvfW5OTFcxLIh/AgirdFFltYPaTupXd1t5FTTdJ&#10;sdGthb6fZ29jbg5EVtEsaZ+igCrLxrIjI6hkYYKsMginUUJJaImUpSfNJ3Zm6f4b0jSY5o7HS7Kz&#10;jn/1qW9ukYk/3gAM/jV+KFII1jjRY41GAqDAH0FPooSS2HKpObvNthRRRTICiiigAooooAKKKKAC&#10;iiigAooooAKKKKACiiigAooooAKKKKACiiigAooooAKKKKACiiigAooooAKKKKACiiigAooooAKy&#10;vFWh2vibwxq+j3xAstQtJbWcntG6FW6+xNatc98Q9Og1fwF4ksbn7Ube5024hk+w8z7WiYHy/wDb&#10;wePfFAHw54Z+AXxW8efsb+L/AIJaxYaTKPDa28vgnxZp9+klvraxTtNDuAJ8sjYqEnH3uRxk3PBG&#10;o/G/9qD46fCK78a/Cu/+GukfDiWXUdU1PUZM/wBo3hh8rbb/ACjKNySBuGCfm4GfNP2R/wBrjxR+&#10;zj8KLP4e6l8CfHes6XpNzcf2fqun6a0c1xBJK0itNE/Cv82DhiPyr6c+E37c83xT+ImjeFW+DPxA&#10;8NDUXZP7U1iwWO2gwpbLsGOBxj8aAPqeiiigAooooAKKKKACiiigDF8a/wDIm69/14XH/otq+RP+&#10;CSX/ACapJ/2MF/8A+hivrvxr/wAibr3/AF4XH/otq+RP+CSX/Jqkn/YwX/8A6GKAPtWiiigAoooo&#10;AKKKKAPgX/gpEQPG/gvdyv8AZ1xn/v6lZ8Xijxb8HPiH4b1fWFZr61sYEM6Dd/adgVXjcR85VTjP&#10;3gVANX/+Ckv/ACOvg3/sHXH/AKNSvri7+HGhfE34YaJpmuWaTr/Z0Pk3AAE1u5iX5426qf596++z&#10;hf8ACDlr/wAf5nxuWf8AI5x3/bn5G9cw6L8V/ALxhhd6LrVn8rgclHHB56EHB9iK8m/Zc8R3uhjX&#10;fhjrj41fw1Mwtt3Hm2pPylfYEjH+y61xfwu+Jd3+zv41uvhn4wl8zQI5s6fqxXaIVkOVLf8ATNie&#10;v8JyOldL+0LayeAvF/hb4v6GBcRWsiWeqLAQRPbvwrZHB4JXPrs9K+BPsjsf2jPhJL8SPC0N/pP7&#10;nxTojG706ZeGYjDGPJOBu2jBPQgVpfAT4tR/FrwTHdzAQ63ZN9m1K3IwUlHG7GBgNgnA6HI7V6Bp&#10;uo22sada31nKs9pcxLNDKvR0YZBH4EV82/FrTrr9n34qW3xM0aF38N6tILbXrSPopYj951wMnB+o&#10;96APffHng+08feENU0C9A8i9hMYbGSjdVYe4YA/hXwNatqHgK98SeCPEiJJoDXAttTV13C1mJ2xX&#10;sIwSCMAnA+ZPlPJFfobpWq2muaZa6hYzpc2d1GssMyHKupGQRXzp+1N4Obw7rOm/Ei00yLVLKGP7&#10;Br1hJ925tmwqk98843DkEIeMUAbP7L/xRk1Gwm8Ca3cxya3oyAWdwrZW+sxwjoScthdpz/dZT617&#10;5X56eKNAv/gn400TxJ4bnnn0G4Md9omoseJomAZreQj+LBKkH7w5x6fdXw/8c6d8RvCVhr+luDb3&#10;SZaMsC0Mg+/G2O6nINAHRUUUUAcJ8ZfhZZ/FrwbPpUzGC/hPn2N2p2tDMAdvPXac4I9PcCuK/Z6+&#10;K+o6nLdeAfGMZsvGehoI28+UFryMD74zyxAwSR1BDdzj3CvDv2h/hHf6y1p478IOtl4y0IGdTHEG&#10;a8RR9w+rAZxnqCR3oA9xorz74J/Fqz+L3gyHU4l8jUoMQahaFSphmA5wDztPUfl2r0CgBaKKKACi&#10;iigAooooAKT1paT1oAWiiigAooooA8q/aP8Aht43+Kfw/TRvAHj6b4c64t5HO2rQQmUtEoYNHgEH&#10;BJB6/wANeefH79n34x/EfUfDlz4J+ON54BttP0tLO+hhs/MF5cBiWuCdwwSCBj2r6Yr4V/a50LxX&#10;8fP2vfAXwUHjPVPAvgebw/Nr1zLpUxhm1KVJGRolYEbiAF+U5AG5sdKAIv8Ahj/9pP8A6O0vv/AA&#10;f/F19Ffsy/C/x78LfDWrWXj/AOJk3xNv7m6EtvfTQ+WbeMLgxjk9TzXgg/4JSeBwAD8SPiET6/2x&#10;/wDY19Bfs4fs2aP+zV4d1XR9H17XNei1C6F082uXXnyIQu3apwMCgD16iiigAooooAKKKKAIL3/j&#10;zn/65t/KvCf2ev8Akyfwd/2KKf8Aog17te/8ec//AFzb+VeE/s9/8mT+Dv8AsUU/9EGt6H8WHqvz&#10;Mq38OXoz59/4JtsE8Z+LWYhR/ZcHJOP+WlffX2qH/ntH/wB9CvyT+Bnwg8V/GG+v7Lwlex2VzZW0&#10;c05kuWg3ISABlevNev8A/DEXxl/6Dlt/4NZa/YeJMnwGMzKdbEY2NOTS91rVaLzW5+X5FmmMwuBj&#10;So4SVSKb1T039D9DftUP/PaP/voUfaof+e0f/fQr88v+GIvjL/0HLb/way0f8MRfGX/oOW3/AINZ&#10;a+Y/1dyr/oZw+7/7Y+g/tzMf+gCX3/8AAP0N+1Q/89o/++hR9qh/57R/99Cvzy/4Yi+Mv/Qctv8A&#10;way0f8MRfGX/AKDlt/4NZaP9Xcq/6GcPu/8Atg/tzMf+gCX3/wDAP0N+1Q/89o/++hR9qh/57R/9&#10;9Cvzy/4Yi+Mv/Qctv/BrLR/wxF8Zf+g5bf8Ag1lo/wBXcq/6GcPu/wDtg/tzMf8AoAl9/wDwD9B7&#10;25hNnPiVP9W38Q9K/Pz9g3/kv2v/APXlcf8Ao0VDJ+xL8ZIo2dtcttqgk/8AE1l6UfsARNb/ABx1&#10;aJyC8emyoxBzyJFBr6DC5dhcBlGYfVcSq3NFXsrWtfze/wCh4eJx2JxmZ4L6xh3StJ2v128lsfop&#10;RRSV+PH6iLRRRQAV55+0P/yQnx9/2BLv/wBFNXoded/tEH/ixPj7/sCXf/opqxrfwpejPSyz/fqH&#10;+OP5o+QP+CUv3PiL9bL/ANrV+gdfn5/wSl+58RfrZf8Atav0Crzsp/3OHz/Nn2PiB/yUmJ/7c/8A&#10;SIi0UUV65+eBRSZpaACiiigAooooAKKKKACiiigAooooAKKKKACvEf2Xvu/Ff/sfdS/9FwV7dXiP&#10;7L33fiv/ANj7qX/ouCgD5U+BP/J8uof9hTU//Zq/RmvyjufH+rfDD9pDxP4j0O1ivdTtdXvljgmj&#10;Z1YM7A8Lz0r1A/t5fFYf8y5pv/gDN/8AFV+0cQcO47N6tCvhuXlVOK1dtdX+p+VZLnuEy2nVo173&#10;c5PRX7H6GUV+eX/DefxW/wChc03/AMAZv/iqP+G8/it/0Lmm/wDgDN/8VXy3+pGbf3f/AAL/AIB9&#10;D/rblv8Ae/8AAT9DaK/PL/hvP4rf9C5pv/gDN/8AFUf8N5/Fb/oXNN/8AZv/AIqj/UjNv7v/AIF/&#10;wA/1ty3+9/4CfobRX55f8N5/Fb/oXNN/8AZv/iqP+G8/it/0Lmm/+AM3/wAVR/qRm393/wAC/wCA&#10;H+tuW/3v/AT9Da/On49f8nwad/2ENO/9lqz/AMN5/Fb/AKFzTf8AwBm/+KrzC3+IOrfFD9ozw34i&#10;1y1istSudTs1khhjZFAVgBw3NfU8P8O47KK1avieXldOS0d9dH+h87nee4TMqVKjQvdTi9Vbufq5&#10;RRSGvxc/VhaKSloAKKKSgD8utC/5SXT/APY0XH/oLV+o1fl1oSn/AIeXzjBz/wAJPOen+y1fqJXh&#10;5XtV/wATP1Tj348v/wCvEP1Fooor3D8rCiikzzQAtFFFABRRRQAUhpaQ0AcN4mWO58QTJ5YV4Ykc&#10;yGYpkew749Kq209rNuiurh/JQZjZB8wb3x2qr41n1Q+K54bSKAQmGMeZIASc+mTWFPoV8HDvepDJ&#10;keYoUnj8DQB0cGr2umHi8hluMYLTEKuD/WoLrUJLiUbZkikxxCGxn3z1rzzxxaaVYD7bc37rYyOk&#10;SOqufnPQYAz+NV9N8EPpDA3Gs3IveoWaRpPkPTvQB6hJqatYyrDIHfgbv4Qfc1Zg1OGSD5J3aNQB&#10;Nahc+cfbv+VcvpvhaVLZlnvv9DY5faSp9u9XY7uIowjkjh+z/IOPmfHfdQBrsqRXEM88gIdt1rEg&#10;G6H2I9frVrVxDdWttJOzPtJY+WnK+7YrkrW4tbq6uP3kqTK3ErS7gD64rckUf2fFidndlIaYE7X9&#10;8elAD7a10O4Tz5JnkMgxkNtb6nBrS0oW9nF5NlibAJ8+VsKfUY6ViWunxi1hYBZJM/NKvCMPZe1S&#10;XumwXNwzQyyhMD/R4nKY9/SgCzbaykGmPKyksJCPLRNxPvVi3meeBtqCCNjklXJb8BWW2nS/ZiLd&#10;vs75+653frUskub+3guSyhk5aDKYoAe00duJWkDKwORGST5v49vwp1trSxOiXaSoJSBboqkg+2az&#10;L28SJ28iYFVyGMylyK0INVgjshcMA4gTe7SDI/4AP4aAJ5/IkuJGEzRlj80TIMrVDVmsRAkEF+0V&#10;0rZcNEDkY4HPT61asLy01nzr60mQyMnmmKRCfoP0pjTQzRi7u9OUTS/KQu1SD2oA+cP2hfgZrPxU&#10;8Y+ANS0/4nQfD9dAnaW7017pl/tIGRGAGHXccKVwQfvV6lqnh62W2uZ7y7SaRpSVVSFKqTwMD0ry&#10;T9qX4OfC/wCI3j/4b6l4/wDiSngfVNLnY6RYqyKdSbzY2KkMCThlVeP71fQnijwokhlku1EEbMCy&#10;KcMDnjB9KAPPo/Fo0xvJeRIrLq7u20jHArSXx7ptjpV4BeLbTTKGiLvuWT3JJ4pI/DFhLp15IVW7&#10;hjfaxljLAe3I5rk/EXw/jup7Vmt2kUhvKRDhMehFAHX23jjTNTtbZbrWLeWeFf3MTyLGpY9gQfmr&#10;SHie1sY7V4Z4orm5cRyB5cRr/uHox9q87m+GWk6kum28du9ncg7ZXfn5j/c44x7U6f4GafPdNFda&#10;nqR+yNviAumA3ew7UAew3epD7NHDPeIpWTIuiwBkPZcdBW7pmpHcFubbbPgkgEscdq8Dg+DlxqGq&#10;Fn1+/itkKyLayzO5RgQcls4Net2egT3dx5y6m91DtK+bGxjOR25OaAN6Czi0+6V4ja21lglwbned&#10;x9z/ACrC1bVtLFrcW0UsAvJD+7UzfKTnnJzxUWq6LHeaZL+8YLuAMSnk89c9KyfEXhazuHtY1tyW&#10;MIGxDtdvo1ADZvEXhfT9k99erbrCMzxswBk9dnPzfhVe8+KXhW3tyYtQt7e0uFISSV1yi+pya57x&#10;B8F7DxBCsTR3Tb1K7muOY8+h7fhXA63+ytpGsSW0Dy6pJ9mcjy0uyqtnsezCgD1uH4yeBksLSyOu&#10;afM8Jx5xkQbsnqDnmn6n8UvBccAluPEFktuWwpkdEG765r551/8AYX0DUZQ76rqNid+5LWK4dTE2&#10;OmRwf/r1DYfsF6TcSPDrGu6rcWAUmOE3cgZZPUseo68UAen3/wC1l8PPB3iPyb/XtOmhEIPnx3SO&#10;MnoM5rC1b/goB8KbW8WDS9dgvFZNxDsgG7uPvVzGnf8ABPT4avH9g1FrrUBkyeaJGUn0HIrqdC/Y&#10;b+FOjxm5tPDdvfmNyMyIuc4xjkUAYOof8FEPhbaQvfW2o3c95bD5bW2gEnmHvjDVq6N+2j4O8SwL&#10;f6fbahNcKBIUNuchm5Axn9K6rwr+yX8M9G1Bbo+GbETrIXRzAjImRjDLj5q62P4I+DLVpV03RraB&#10;2Pz/AGeJY8ntjjigDltJ/aPinEV3FaX0UdxhnQ2x+dfQ+lZt9+1GmieItYuYtPuXgEeUheMhUwM/&#10;Ke59q9EtfBemaXHcQTxRgRrtto9uWB9GPeri+B9Hn0e1mvNLtrp3yWjSEKy+5JHNAHzhP+3zDq96&#10;4l8P6yCFDZSycJx6Ed64nxH/AMFAJdC1T7RceE9UfThGqmRIpCd56DFfXc/wt0u9skuNN0W0RGfb&#10;5TxpwO5xxTtQ+Fng2F9kuh2syYB2yxqy/wAqAPhHw1/wUG1jUEl0yTRdRt7meVniS1jeYFOoJPY+&#10;1btr/wAFDP7RuUtltrvRbaM+VdLdxbGlYfxDcc4+le1fHqLwL8CfhtPeaN4ds7PxPqFx5Wm+bEju&#10;h6vL937oHb1Iq78G7n4U/H/wHc3l14V0iHxZp8SreWAtUyvYyrx8yMfyPB7Vx/W6P1j6tze/a9v6&#10;69bdj6T/AFdzJ5Qs8VJvD8zjfs1bVr+W/u325k0+l/FdO/bugu7qWEG9Rw4WFliyJfcc80y8/bE1&#10;3WZb+3gBmhiUgpcP5TBSMcd819at8EPh9Lb6c6eGNOtzAg+dLZBj34HFWrf4E+B7ZZ7mTw/Yulwv&#10;7uXyUyfc8ZrsPmz4Nuv2zvG2hzLaWfhm5exgYf6SjO4ZOp59uasy/toeItbuWn060uIIWGFVQS/H&#10;HK+nvX3E3wb8K3Vutuul20dvF80eyMDJ9+OR7VUh+EfhHSsXP9gaazP+7zFZKnX2xxQB8U3f7YXx&#10;G0HS282E3TbwchADg9OgqJf24viJaD+yJdBmuL66/fQ6g7siwr/cIAx26mvunU/gv4e1C4GkT6DY&#10;Rb1E3kiFPM+vmDgD2qLWPgb4bvHj+0aJbYRAgWKNUJA6c4oA+ErT9vXxfp+pQwf2dJbq7HzlmXHm&#10;MOpUkcj3ruvCH7e/ilJbpLvR4IEmZRFJNJgyD1UEfyr6Ptv2ZPAq61bSLpSXlsXLTi5AZoz/AHVJ&#10;HA+lX9W/Z58CXDxFdCijNrny43CsZPZDj5aAPmbxF+3nrOlNvktrK7adiqW7XIVozjpxzk1X0n9u&#10;3X9UgWKK1WwuIR5jwSNmLH91XP3if619J6r+zZ8Prywt5H8OWkd0wJ/eQqzhu3OOvvVDTP2RvBzx&#10;/bb23jWORTstlXBRh79DQB8x+Iv2/wDxXFqbGPTVhbCZiEp8sD1Ddz7V6Z4f/wCCgvhn+xzeeIoX&#10;s4BKUM0g2sDgbRgkcE16Prf7J/w413Skhu9NuIf3ofzoZdpJHQcDPesnxF+xh4Ik8PyaX/Ze92lW&#10;UNeMJRjNAHReFf2r/h/rfiPTtOstXtJoLtPMaZrpcoducY3V0dn8dPCV+moW41ixERl2NKbhcp9O&#10;a8i1v9gLwJLAs9n5+mSJGB5dpIY5GPdlcdKW8/Yw8L2Ogz2yyahFcyRDynFyx3Ed2x1P1oA9q+EH&#10;7QXhDxl8TY/CkF6l1q0Pmx2TIQQwRCXOQeeBX0hXxj+zp+y5onwz+LOg+Io55JL+GGcRbiT96Iq2&#10;fXrX2dQAUUUUAFFFFABRRRQAV86/tgan+z94g8P23gb4463pWmreIb2xS8laK5iIJTzoXUEqeo9+&#10;cg19FVwHxG+AXw4+L2oWl9418E6J4ovLSIwQT6pZpM8cZOSoLDgZJP40AfmhZfs5fsaxaxdXFz+0&#10;fql7p14ym709tU2rcqv3VkcR7mAHAz0r9E/2aPEnwi1H4fJofwa1HSr3wxoTC1aLSmLLC7Dd85Iy&#10;WbkljkmsLV/2EvgBrOnz2cvwn8M26SoUMtpZLBKuR1V0wQfcV5V/wTiuNO8Nj4wfDbSUsrzSfBXi&#10;VrGy1m2hRZbuB95RJnUfvHi2sm48/lQB9m0UUUAFFFFABRRRQAV8/wCrf8n3+Gv+yfal/wCnCzr6&#10;Ar5/1b/k+/w1/wBk+1L/ANOFnQB9AUUUUAFfFP8AwUj1kCz8D6SHIZ5bm7ZR0IVVQf8AoZr7Wr88&#10;f+Ch+s/bPi5omnBspZaSrEc8M8jk/oq19vwZR9rnNJ/yqT/Br82fIcV1fZZVUX8zS/G/6Hd/8E3t&#10;GxpvjXVmHLzW9qvHYKzHn8RX2kOlfNH7AGjLp/wOlvSm2S+1OaTPHKqFUfqD1r6XFcXFNb22c4iX&#10;Z2+5JfodnDtL2WVUI91f722LRRRXyp9GePftc6Kdc/Z58YwhPMaG2F0Fxk/u3V/6V8MfsY60NG/a&#10;I8NfNgXizWvbnchx/Kv0l+IuijxF4C8RaYVDfa9PnhAOOSUI71+Tfwa1pvDXxV8HahuKm21SAMwz&#10;nBba3T61+w8If7Vk2Nwnr/5NG36H5bxP/s+a4TFen4Sv+p+w9FFFfjx+pBRRRQAUUUUAFFFFABRR&#10;RQAUUUUAFFFFABRRRQAUUUUAFFFFABRRRQAUUUUAFFFFABRRRQAUUUUAFFFFABRRRQAUUUUAFFFF&#10;ABRRRQAUUUUAFFFFABRRRQAUUUUAFFFFABRRRQAUUUUAFFFFABRRRQAUUVQ1/W7Twzoeo6vfyeTY&#10;2FvJdTyYztjRSzH8gaAL9JXwn4K/ak/al+PujN4s+GXwl8Lad4HvJn/sq88S37rcXUKsV3lVcdSD&#10;ztA6gFsZr0r4UeK/2sr/AOIWj2/xA8G+BNN8Hu7DULrSryV7mNdp2lAXIzux2oA+o6KKKACiiigA&#10;ooooAKKKKAMXxr/yJuvf9eFx/wCi2r5E/wCCSX/Jqkn/AGMF/wD+hivrvxr/AMibr3/Xhcf+i2r5&#10;E/4JJf8AJqkn/YwX/wD6GKAPtWiiigAooooAK8v/AGjfFvjTwV8L77VPAml/2rrcciKVWLzWhiJ+&#10;eVY/+WhHHy++e1eoUmK6cNVjQrQqzgpqLTs9n5Mwr05VaUqcZOLatdbrzPyh+MXiD4qfFaW01bxr&#10;4f1XbpkLxpcLo0lvHGjMCxYhcdQOTX0V+yV8ffir8QPH1noOo2cGpeFrWz2XE62og+xqq4jbePvE&#10;4xt79a+05I1ljZHUOjDBVhkEV4D49/Z51Lw/rkvi/wCFmo/8I9rIG6bSV+W0ugOSAvQFj2Pyn2PN&#10;faY3iiljMJ9U+pwSSaj/AHb9UrKx8phOHqmFxP1r61JttX/vW6PUu/tW/CZ/Hvgwa3psDTa5oqNJ&#10;HEi5NxCfvx++PvD6H1rwv4cePR4R8HR6H4iM2rfCvxKklol2RufTLg/fjIGduD8wX0wy9xX0F8Iv&#10;2h7Txjd/8I54ptW8L+NLcKk1jeDyknc/88txznvtPPPGRzXmuveENL+EPxaudA1fT0uvhp46ZYzF&#10;M58u1us9c9VIZhg5HyuOfkr4I+yOw/ZT8T3VjZa18PNVnW5v/Dku61uI2DJPaOcoykcY5BHs4Hav&#10;bPEnh2w8WaFfaPqcAuLG8iaGVD6EdR6EdQfWvkHXvA+q/sq/FPTPE9j59/4Olm8h5xlmihf70Mvu&#10;OCrd9oHXr9iaNrNj4h0q11LTbqK9sLqMSQzwtlXU9x/nigD55+BPiG/+EHjy++EviWdmtdxuNAvZ&#10;TgTRkk+WCTz3wPUMK+hNe0Sz8SaLfaVfxCeyvYXgmjPdWBB/HmvM/wBor4Sy/EfwtFqGjs1t4r0V&#10;vtenXEPyyMV5MeQCecZH+1j1NaPwF+LCfFbwTHc3KC212xb7LqVoRtZJQPvbSchW6jPuO1AHj/wu&#10;0aHUbHxR8BfGglElo0k+lXfRmg3bleMnoQfnGOxcdqxPhDrmqfs4/GG58C+JrlP7G1UqYrnBEbOe&#10;Ipk9N33XA6HGe1ej/tR+HbvQ/wCwvidoiY1bwzMv2jH/AC0tWPzA+wJOf9lmrpPHPg7w9+0t8Kra&#10;8syn2ieA3Gm32CJLabGCp6HGQVYd8fSgD1kUtfPv7OvxwvNVuz8PvGED2XizTA0Ecjji5WPgq3o4&#10;GD6MMHrmvoKgApDS0UAfMHxf8L3/AMAPHifFPwpBJJol1IV8QaYsu2M7iB5gX3PPs31r6K8L+J9N&#10;8ZaDZ6xpF1HeWF0geOWM5+oPoR0I7V5z+1PqnjjSfgtrc3w/0mPWddbbG1u0AncQE4kaOI8SMB0X&#10;B78GvzR0r9oP46fAdn8Pi4v/AAzLeuLoafqOlIrsW4DKsiZAJ9OteZiswp4SXLOL+S0PuMi4RxnE&#10;FF1sLVpqzatKTUtLO9knprufsRmgV8Q/sp/FP9pHxV8WrWx8eaLfnwo9tI93carpIslhGMo0bhF3&#10;uW2rt54YnHANfbwrpw+IjiYc8U166Hh5xlNTJsT9Wq1ITdk7wfMtenTXyFooorqPDCiiigApPWlp&#10;PWgBaKKKACiiigAr4G/bubxn8aP2i/hr8HPhxDY6F4tsbRvFQ8ZTs0dzpkYdoisLryFOBuAzuyo4&#10;ANffFfFX7b3gT4033xk+H3jT4J+CIb/xFoNq6yeI21CGMNE7uJLGaCRgJIyCrhuoJOCDQBnx/swf&#10;tfLGgP7TFjkKAc6Rn9dvNfQv7Nfw9+KHw78N6rafFL4gQ/EHU7i6Etpdw2vkCCLaAUxgZ55r53j+&#10;OP7cqRor/Abwe7gYZv7TAyfXH2qvof8AZp8YfGDxl4b1a4+MXgvS/BWrxXYSyttLuBMk0O0Eux8y&#10;TB3ZHUfSgD2KiiigAorxX44/tceBPgLrun6DrCaxrviW9gN2mh+GtOe/vEtwcGZ0XGxMgjJPODgH&#10;Fdz8Jvi34W+N/gex8W+DtUTVdFu9yrIFKPHIpw8ciHlHU8EH2PIIJAOxorgfjP8AHHwf8AfB58Se&#10;M9TNhYtKttbwwxNNcXczfdihjXJdjjoPxIrifgt+2T8P/jd4uuPCdhHrnhrxXFB9qXRPFGmPp91P&#10;D/z0jVshh9DnvjFAHtt7/wAec/8A1zb+VeE/s9f8mT+Dv+xRT/0Qa92vf+POf/rm38q8J/Z6/wCT&#10;J/B3/Yop/wCiDW9D+LD1X5mVb+HL0Z8//wDBNk/8Vr4t/wCwXB/6Mr79r4B/4Js/8jr4t/7BcH/o&#10;yvv6vs+Nf+R1V9I/+ko+V4U/5FUPWX5hRRRXwp9eFFFFABRRRQBBe/8AHnP/ANc2/lX58fsGf8l+&#10;1/8A68rj/wBGiv0Hvf8Ajzn/AOubfyr8+P2DP+S/a/8A9eVx/wCjRX6Dw/8A8ijM/wDDH/24+Jzv&#10;/kZ4D/E/0P0Nr4T/AG0v2v8A4hfCj4tweD/Br2tlDHaxSvI1qtxLcSScgAEHAHAAHJNfdtfl7+29&#10;/wAnp6J9dM/9CWvyXNak6VBOnKzbS0P6A4AwWFxubSji6aqRjTlK0ldXVunzIj+1l+1KDg6TqgP/&#10;AGLLf/G6T/hrL9qT/oE6n/4TLf8Axuv1Gj/1a/QU6s/7Orf9BEv6+Z1/65ZZ/wBCej+H/wAiflv/&#10;AMNZftSf9AnU/wDwmW/+N1m+Jf2kv2l/Fvh3UtE1LRdUl0/Ubd7W4RfDbKSjjDAER5Bx3r9WqKHl&#10;tZqzxEv6+ZUONMupyU4ZRSTWq2/+RPxv+Dni744fAddUXwf4a1qyGp+X9p87QZJt2zdtxuTj7xr0&#10;j/hrL9qT/oE6n/4TLf8Axuv1IoqIZXUpx5YV5Jf15m+J47weMquvicqpTm929W7K2/L2Py3/AOGs&#10;v2pP+gTqf/hMt/8AG6P+Gsv2pP8AoE6n/wCEy3/xuv1Ioq/7Orf9BEv6+Zzf65ZZ/wBCej+H/wAi&#10;flU37efx58F+ILAeJY0iQMsz6dqOkC1a4izyASoYA4IDDvX6n2Vx9rs4J9u3zY1fae2RmvzJ/wCC&#10;ohP/AAu7wyOw0KP/ANKJq/TDRv8AkEWP/XBP/QRSy6VSNatRnNy5bb/MrjGlgquW5dmGFw8aLrKb&#10;airLTlt2va7LlFFFe8flAUUUUAFFFFABRRRQAUV4B+0D+0H4p8H+PvDfwz+GHhmy8V/EfXLWXUvL&#10;1W5MFhp1jGdrXE7L8xBb5VVeSQe+AZP2d/2hPEXxA8W+KPh58RvDNv4Q+JXhuOK6uLSwuDPZ31pI&#10;SEubdzztyNpB5BI9wAD3uivOvj98atM/Z/8Ahbq3jPU7SfUhamOC10614lvLmRwkUKk8AszAZ7DP&#10;XpXgEn7Unxw+FGo+GNZ+Mnwz8P6N4B8QX8GnNe+HtTe4u9GlnOIftSt8rjJAJTAHPfAIB9iV4j+y&#10;9934r/8AY+6l/wCi4K9tVgwBByCMg14l+y9934r/APY+6l/6LgoA+UvgYqyftx6irKHU6pqeQwyP&#10;4q/RL+zLP/n1g/79j/Cvzu+BP/J8uof9hTU//Zq/Rqv0LjNtYrD2/wCfUfzZ8Vwsk8NWv/z8l+hW&#10;/syz/wCfSD/v2P8ACj+zLP8A59IP+/Y/wqzRX5/zS7n2fKuxW/syz/59IP8Av2P8KP7Ms/8An0g/&#10;79j/AAqzRRzS7hyrsVv7Ms/+fSD/AL9j/Cj+zLP/AJ9IP+/Y/wAKs0Uc0u4cq7Fb+zLP/n0g/wC/&#10;Y/wr88PjvGsf7b2mqiqqjUNOwFGB/DX6MV+dPx6/5Pg07/sIad/7LX6BwY28XXv/AM+pfmj4ripJ&#10;YWjb/n5H9T9Fq+Sf+CjnxM8TfDv4X6BH4b1afR31LUWiuZ7VtkrIsZYKGHIBPJx6CvraviH/AIKo&#10;f8k28Gf9hWX/ANFV+V5lJxwk3F2f/BP2zgulTr8QYWnVipRu9HqtItr8T588HfDH9p7x74Y07xBo&#10;mq65d6VqEfm28x1nbuXJGcF8jkGtn/hQf7WX/P7rn/g8H/xdfcf7HP8AybJ8P/8ArwP/AKMevZa8&#10;+jldOpTjNzldpPc+wzLjrFYPG18NDC0bQnKKvDWybS6n5b/8KD/ay/5/dc/8Hg/+Lo/4UF+1l/z+&#10;65/4PB/8XX6kUVt/ZNL+eX3nnf8AEQsb/wBAlH/wB/8AyR+Scf7HP7REXiU+IU0q5XXTKZ/7RGpR&#10;+fvPVt+7Ofeuk/4UF+1l/wA/uuf+Dwf/ABdfqRRUrJ6Mdpy+/wD4BrU8R8xq29phqLtorwb07fEf&#10;lv8A8KD/AGsv+f3XP/B4P/i6P+FB/tZf8/uuf+Dwf/F1+pFFV/ZNL+eX3mX/ABELG/8AQJR/8Af/&#10;AMkfk344+HH7TXw68K6h4j1/Vtcs9IsUV7icazu2AsFHAfJ5Ir67/wCCd/xK8R/Eb4O6m3iTVJtX&#10;n07UmtoLm5bdL5ZjVtrN3wScE8812v7b/wDya347/wCveH/0ojryP/glx/yR7xN/2GT/AOikrmpU&#10;fquPjSjJtOLer9T28fmX9vcJV8dXowhOFWMVyxtp7vq+rPtCiiivpT8QCiiigAoopKAPM/GWnree&#10;MjugimbZEFM2fkPqMd6e2lTWl3cDy5HbbiRkGU29yDV/xVZve+IGDSCNI0RkxwSfSuals2GuXgur&#10;mUwFBsgVj8p+oPegCvNp9hfy+VazrIww2yTGceuBRq3hvz9QV7KQWtz5YAaL/WY79e1XrPToQojj&#10;VrVACQAC7A/XritCDRJbzSGS4kja5MvCJMM7fXcP5UAeK63P4u1O4MU93KmnLlJJAeRg8dsVmJ4f&#10;8U3FtPY3OrXkdjdcG7O0NAnYrxj0617K1va6pby21oskMedrqYy2WHfNaz2Nsr2MbQ+fOqBYxjA/&#10;Ed/xoA8antrXwrBoyjUbm7lVcSSS7czFe/HrWzF8VG0uyuzJYzmBYW8uSJck47nJrrrzQdK1Ge9k&#10;uIHSS1YkxFT8x7hf/rVJpFhp8cZDwQ20G3EKy4ZvoQaAPMtN+JPiXxLp8NxpGiT3NoRvjuHQ4kx1&#10;AIOM5rr/AAn4s8Q6hGsOq6LPYXGGYo6EOBnjgnpXW20Wmx3M8dvKsc6JmQJEEQL6hRwKoRfZWmN1&#10;a3aX4I2ARvlfrvHp6UAOF9dRwmC1uI7sk7vMnbge3FaGn+Klmtnkmhu7iaJtgLIOPUD2oEKyX6x3&#10;k3mRFMkLEI/pyKS3vJ2ikhaOKOEt1iw7YHTgUAY/9vQJb6lFNaXg89yVYIMqPbmpdNutOv0SOR7m&#10;22YAS4Cr53t710cVvA0RSSOJ946RsGc/gOQfapo/D9h9qsmDYLuDsK/MvtjtQBT0zTI7S4e5tpEj&#10;V8fIDyoFbF1pcOpRrcTW63LyHG+UfNxxnii4vLeyvLm0jU74/lXemAD2we9RWWsXVrI6TW8cshXa&#10;ZmlCK30HTNAHy/8AthaR8DtJ8Z/DKT4sy6h/wkS3RHhs2rTiEv5sZbf5Sn+Py/vV9J+JpYbuGX7X&#10;G86AgPcsB5Kt/dyK+c/2tfi18Lfhl4x+Gdh8Sfh4/jfVNTumXRbtAsi6e/mRqWyzD+JlOBn7tfSH&#10;iW9k0yOaSQJOiMA4AG0saAGQxRyeGb6OKMpEzLkwDPp61ji3htIyJmChhxj/AFhHt2zVq2e5vrSS&#10;RF8iAHDID973rS8jFrk+TGoUZDsCz/TPP5UAcdrt20lxpjLIJY7Vy0bN96Mep9DUetag0NuL6GWO&#10;a6uicjPzOewrfk06xEd5Mk7SOQWkUR58v6etPt9IsX0yzu4nJlPzkyx7c46YB6UAcbp/iPV4LRft&#10;2lzREA4SJTuDds5PSuY1f4n6hp6H7dolwkeR8tuhL57Hk9K9bu5YLuESvGVmY/MwHJ/4D2rHu9O0&#10;3UbAfaowTv8AuuNn0+b+lAHls37QcOpaZJZ+H9IuLi4ZgQ6JmMEfeBIbOay/EPjD4jaq0BstOujN&#10;5WI5ERiqexNevW/gPTtL0eWa1SKRBJywiWPk9q29Jjtlj2yxFJwQI4wvyuMdS3agDyzwL8S9dk1S&#10;w0zxHolykjusX2l0PlLgHczkngZ9K9naRWt0uDNC0EY3okbdvRaztW0HR9VtZIp4i8TKVmIJjdM9&#10;duOT9RVG2hXQbQ2ttI81js8uCOUfNGo9SeSfrQBNNqkWqXrgIIIY2DpLH/rR7sDxx7VpPZya1GsE&#10;l5cXWnxN50dzLjLsOo4GKxm1a0tLSCPy2FzKfKZlTPXpV2yt7ewlME7STTKMFyxjXn0HSgDRupIL&#10;27+0wSyxqVCfZQB2/ixVbT2SXUY42khckH92Ccmo9WszaXZBkaZAo/cKuw/XcP5VVs9MbR7hWs4w&#10;LI/M6Ty4O8/7R5A9qAJbO3uf7S/c2flyBzsniB2J/vHsatMhvJy5jEX2Y4uNv/LU+prKurpRaXNt&#10;ZzBWmOWzLzuz29vpUvmrB9gi3vNPIoBIyAG9z3/GgCwllbTXzSNlX3hoBPwob/Y9a0DcT+dLFJKP&#10;MjG50zx9B71nCW4trmNZEXZM+0OCG2+/+zWqIbYzSJPeKscQ3KygHcfTPegDHub6Bm80yR2kzYBE&#10;x2vj0P1pbrRk1GwYKIo0Dbmt7klVAHJc456c1rrJb31sGhs0nUEtmUhOnua+bv2wfjnb+FvhidJ0&#10;tza+IvEO+12RvnybQcSPnsW+4Pq3pXNicRDC0ZVp7L+rfM9zJMoxGfZjRy3DfFUdr9lu2/JK7fof&#10;KP7Ufxi/4XJ8U7y+tWH9h6cv2DTVX7piQ8yf8DOW+m0dq878HeMtX8BeILXWtDvHstQtz8rqeGU9&#10;UYd1I4INegfC/wDZd8f/ABU8q4sdIfTdIc86pqeYYMe2eW/4CDX2D8L/ANifwP8ADowah4gQeMtR&#10;TDn7WwitEPtHzu/4Gce1fnFDAY7MK31m3Ld35np93X0P7RzXi3hThDLlkzkqqhHk9nG0m1az5/sq&#10;+8uZ3d3oztfgj8UtL+M3w/t9W06zayvYgLfUbW6UiNJsdVb+JD1BHI6HmvR7fw+LiBZDKsRhG9hb&#10;nMY/E9qhSKwhga3t7aOwjcbYBAQI4R/soMAj2FLpcU9nNcRS3QubeUCMEfLx3z6V+l0ozjBRqO76&#10;va/yP4fxtXD1sTUqYSm6dNtuMW+blXbmsr29Pv3K94kFtKk0kgCyuFSQ/cZv9k+tXWnMWpyLc3Lz&#10;Nsxs4xn1qpq9wiL9hjjfyLU742WPepOP739ab4bvRqUYe4C+eVbKJ8xHoa1OIspZbNVUtF9mTy+r&#10;DFS3bR6pEZy9wqRfuyqgc+9WLOe3sEzdSteSZP8ApMS7sD+7tH86p3+qRaQDdxwMsSDJkGWIJ/2O&#10;9ADC1tbr5d9KHRxlRn+H396gktbeXMkMZZhzbkDgelSXMcEcQaaOW5ubpfNhBjKIAexPQUM00Nnv&#10;a48somUhEQ/LPf60AOjltYbcrdhkuyuFZMZL++ajt7SQoJLi48wMMbJzjB9sd6tQtK1lFNcwLIJV&#10;+VhjKe5qrMJ0KC2Ry24bp9u5GX27CgCS5hf7GtvFAmwPu3vkE1Fqem3d4pgEaPIQD5l5kQgehI5z&#10;6Vo2zXM2rSR+cqxCPdvCBsn0xU2nzQzRbEikU7ifMyXA9qAMnULRZpIrVJZLkOg3fZwGAI7VV0+G&#10;+kaSK7kMUAbascnG5fetCW5EGoxG4PmMAcQIu3cP94dKVInmguVMmd5yocbWQeg7tQBf0S3hPiDT&#10;DBJbSeSkgcRsSyZXiu7rivDVnPbanbGSFIkKttfcN0nHXFdrQAUUUUAFFFFABRRRQAlfOf7Tv7LD&#10;fH3xNo+qD4s+J/h59htGtvsehXnkxz5ct5jDcMnnH0Ar6Mr4B/bk+Cei/tTftYfDL4XgzaPq0ehz&#10;a1qXiBZmJj01ZmQW8MX3TI8mcsegx1xigC1N/wAE2BcxPDP+0t8Q5oZBteNtUBDKeoIL19Lfs5/A&#10;nwD+zB8PU8J+ELkNA0rXN3f31yklzeTEAF5GGB0AAAAAHbqT4HqX/BIn4GXWgyWVpL4nsr4xlY9R&#10;Gq75FbHDFSu089sD8K8C/ZW/4J7/AAs+JeofEnwX42/tu48VeA9aOmXOqaVqhit7+GQF4ZBGVbYw&#10;UEMuTg+tAH6qxSpPGrxusiMMhlOQfxp9cr8LPhto/wAH/h7oXgzQPtH9jaLbi1tftcvmS7ASfmbA&#10;yefSupJxQAUtfHPjnV/HP7UP7Tfi74YeGPHWp/D3wJ4CsrU61qGghVvtQv7hd6RLKw+REQHOO4Oc&#10;5GNn9m7x342+Hnx78W/AXx/4mk8avZaZF4g8OeI7uMR3U9kz+W8M+0YZ0YcN3AOTyAAD6sNFea/t&#10;G+LPGvgv4O+INT+Hfh6TxN4yEaw6dZIm/bI7BfNZcjcEBLEe3pmvlr4l/A341fBf4P6n8VYf2gvE&#10;GpeONDsv7X1DTNViiOjXQQBpbcQAfIMAqCOT7ZyAD7wr5/1b/k+/w1/2T7Uv/ThZ16b8GPH7/FX4&#10;SeDvGUlmdOk17SbbUWtG58oyxq5X3wTXmWrf8n3+Gv8Asn2pf+nCzoA+gKKKKAENflr+2ZrI1j9o&#10;vxUynK2ggtRxjBWFc9/Umv1Kr8ffjLrH/CU/FzxhqCMGF3q1wUYYxt8wqvT2Ar9S8P6PNjq1Z/Zj&#10;b72v8j8542q2wlKl3lf7l/wT9Jv2TtIGi/s9eDItpVpbVrhgT3eRm/qK9drnfh1pH9g+APDemlSr&#10;Wum28LA56iNQevvmuir88x9b6xjK1b+aUn97Z91gqXscNSp/yxS+5IKKKK4DsI5YxNG8bfdYFT9D&#10;X44eOLF/CXxF161AKtp2rTBR3+SUkdfwr9k6/KP9rLRBon7QXjSBRhZ51uV47SRqf55r9W8Pq1sV&#10;XoPrFP7nb9T8342pXw1Gsvsyt96/4B+pHhfUl1jw1pN8jBlubSKYEEfxID/WtSvMP2ZtcHiH4DeC&#10;rzf5j/2ekTt/tJ8p/lXp9fmmMovD4mpRf2ZNfc7H3+Fqe2oU6n8yT+9BRRRXIdIUUUUAFFFFABRR&#10;RQAUUUUAFFFFABRRRQAUUUUAFFFFABRRRQAUUUUAFFFFABRRRQAUUUUAFFFFABRRRQAUUUUAFFFF&#10;ABRRRQAUUUUAFFFFABRRRQAUUUUAFFFFABRRRQAUUUUAFFFFABRRRQAV8o/H/wDax1Hwp4n8T/D6&#10;X4E/EHxlpDW/2SXVtEsfMtbqOaEb/Lb2DlT7g19W181/tU/F342/De4ntvh78LYfGugXOlSyPrFv&#10;qn2e4sJgGDZjKHOBtZSDzyOMUAfNP7Mf7W/xF+BXwwtPAOsfs8/EfWdM0OSWDR9Rg0xkuJLMyM0S&#10;XEZQKJFVsFlJDYHA6n6I+E/7aWvfE74haR4ZufgR8QvCtvfuyvrGsWHl2tsApOXbHAOMfjXhfwB/&#10;an/akf4L+EHt/gTP46haxBXxFfa4I5r8b2/eMhTKntg56Z713ngvXv2m/jd+0J8PtT8S+Bp/hL4I&#10;8OG4uNWgj1nz4tV3ptSNkABYg9AQQOTxQB9tUtFFABRRRQAUUUUAFFFFAGL41/5E3Xv+vC4/9FtX&#10;yJ/wSS/5NUk/7GC//wDQxX1341/5E3Xv+vC4/wDRbV8if8Ekv+TVJP8AsYL/AP8AQxQB9q0UUUAF&#10;FFFABRRRQAUUUUAee/Fb4IeG/izYt/aFv9k1aNT9n1W2GyeNsfLkj76g87Tx6YPNfOPxHk8TeFPD&#10;C+BPiipv9HY7tE8WW2WaCaNTs8zqzA52kHDbSfvda+0Koa5odh4k0m60zVLSK+sLlDHLBMuVZT/n&#10;r1FAHhXwZ8UWv7QXwX1Lwlr5L6taW4s7l5W3PIMfupx3yCME9dy5zyK8L+FfjPxf8Cdd11mhk1DS&#10;dIuhba9pKOSY1Jwtwin7uePmHB3AHHBru/Hvw2v/ANlvxRZ+P/CbnUNCDm1ubC7cgwpJgBGcAkpn&#10;GGPIIXOayvFXxS0DUPGeifFLRItsUn/Ep8VaHchfM8lhjey87kwSN3I4HSgD668JeLdK8ceH7TWt&#10;Fu0vNPuV3JIvUHurDswPBB6V8/8AxW0q5/Z/+KFr8S9FhJ8N6rILbXrKEYUFjnzAoGST8zD/AGsj&#10;+Os/xR4F1n9nq8h8dfDaafU/B037/UtBaUvGI258xB6Yxhuq98jp7boXiHwx8ffhxcG1kF3pWpQN&#10;b3MBwJYGI5Vh2ZTgj6A0AdZbXFj4n0OKeJkvNNv7cOpx8skbrkcH1Br59+Bl83wd+KfiH4WalL5e&#10;nXMh1DQpJWwGRs5jB6E4GOO6HjmpfgF4nv8A4ZeMdQ+EXiaYu9sxm0S7fO2eA5IQHoOMEDsd69hW&#10;9+1J8P7jW/CcHizQ49nifw1IL63mjX948SnLpnqRxkD1FAHDfta/Ceexu4fiP4f822u7Zk/tBrYl&#10;XTbxHcA54K9Dgcg8969D/Z1+OkHxS8Ppp2qXMaeLbKP/AEqELsFwg4E0YzyDxnHQ9hxXZ/Dvxhpv&#10;xc+HOn6uqR3FrqNtsuYG5UNjEiEfXP4EV8Y+KPh34h+C/wAZbWz0K4Ed8rtd6DPKMi7U8fZ8d2Pz&#10;JtJGccckUAff9Fef/Bf4t2Xxd8JJqUSLZ6nAxhv7DfuaCUcfXacZBPb3Br0CgAr8xP8Agox/ycz4&#10;Z/68LX/0c1fp3X5if8FGP+TmfDX/AF4Wv/o9q8TOP92+aP0/w6/5Hf8A25P8j9NLH/jyt/8Armv8&#10;qnqCx/48rf8A65r/ACqevaWx+ZS3YUUUUyQooooAKT1paT1oAWiiigAooooA8z+O/wABNF+P/huy&#10;0rVtX13QJrC5F5Zan4dvzZ3VvMFKhlfBHQ9CK8Qb4IftQfCg7/AXxq034h6ZHgro/wARNO/ekD+H&#10;7XD87Ejudoro/j34t+IPjf46+Hfg54B8Wx/Dsz6JL4i1PxGLJLu6aJZvJSC3jk+XlslmPQY6dz4W&#10;fGLxv8LfiVZfCb413drqOoaoCfCvji1gFvba5tHzW8qD5YrpeDtHDD7vbIBzjftjfFD4XZj+L37P&#10;/iPT7aM4k13wXKmsWW3++yqQ0a+xJNe3/A39o3wF+0Zol9qfgXWG1OOwkWG9gntpbea2kYEhXSRQ&#10;RnB5GRx1rkf2GvH3iL4nfsx+E/EfivVJNZ167lvluLyZFRn2Xk8aAhQAMKijp2r2+00iw0+6u7q1&#10;sre2ubtg1xNDEqPMQMAuQMsQPWgC3RRRQB8rfsy20esftW/tNa9eIJtTh1bTdJilkGWitY7QFUX0&#10;UlskDqQDTP2TUXRP2lv2pfDtii2+j2viDTNQht4xhEnubLfOwHQFmUE+9L8Qvhp8XfhF8dfE3xI+&#10;D2i6P4y03xlbW0eueGtVvxYtFdwIY4rqKUjGCnDL1J/Ct/4EfB3x98Jvh38QfE+qPpOufGPxldTa&#10;1dwpI0dglwI9ltaB8Z8uNQF3e564yQD1vxl8LfCfjTxJ4Y8TeIdNS71PwpPJe6XcyzuiWsjJtZyo&#10;YK3y9CwOOowa+c7W4g/as/aw8G+MvCUAbwF8MDexSeK1XCaxfzJ5TWts3/LSGIZLOPl3cDPWpv2p&#10;vAfx7+Mfw08D+H9F0jREjudlz4z0xNYe1iu9uD9iWZV3+SxzuK4JAx0NbnwWm/aI0HX/AA54f1z4&#10;bfD7wr8PbQGCRNA1N2e0gVDsWKLaB12jHuTQB694/wDjd8Pvh3eNpXinxpoXh7UpbYzx2upX8cEj&#10;RnIDBWIJGQRn2rz/APZ5Ib9ibwawOVbwhGwI7gwEg/lXteraTY30M0tzZW1xKsTAPNCrkDB4yRXi&#10;n7PX/Jk/g7/sUU/9EGt6H8WHqvzMq38OXoz5+/4Js/8AI6+Lf+wXB/6Mr7+r4B/4Js/8jr4t/wCw&#10;XB/6Mr7+r7PjX/kdVfSP/pKPleFP+RVD1l+YUUUV8KfXhRRRQAUUUUAQXv8Ax5z/APXNv5V+fH7B&#10;n/Jftf8A+vK4/wDRor9B73/jzn/65t/Kvz4/YM/5L9r/AP15XH/o0V+g8P8A/IozP/DH/wBuPic7&#10;/wCRngP8T/Q/Q6vy9/be/wCT09E+umf+hLX6hV+Xv7b3/J6eifXTP/Qlr8hzj/d4/wCJfqf0X4b/&#10;API3q/8AXqf5xP1Aj/1a/QU6mx/6tfoKdXun5UFFFFABRRRQAUUUUAfmH/wVE/5Lf4a/7AUf/pRN&#10;X6YaP/yCLH/rgn/oIr8z/wDgqJ/yW/w1/wBgKP8A9KJq/TDR/wDkEWP/AFwT/wBBFeFgv98xHqv1&#10;P1Xif/knMm/w1PziXKKKK90/KgooooAKKKKACiiigD5T0Mi1/wCCmviUXfyS3XwztjZFzjei6gfM&#10;C+vPJxSQYuv+Cmdz9lwWtvhuovSvYNe/uw36n8a9D+P/AOzPb/GjVvD3ibR/FOqeAPHvh7zF03xL&#10;o6q8iRSf6yGWNvlljP8AdPf6kF3wC/Znsfgi3iTV7zxJqfjTxz4kdW1bxTqwUXEwUERoiLxHGueF&#10;H9BgA9W8Q3GlWWjXd5rb2kOlWiG5uJr4qIYlT5i7FuAFxnJ6Yr5alfUv26PFWiXFtaXGk/AXw9qU&#10;epx3t1GY7jxZdwsTEYkPKWaMN25sGQgYGOnYePv2S734lfAG6+F+ufE7xJewXmom8u9ZmWNrqeHz&#10;DItswxgxg7eP9kVzWk/sWeNNJurB1/aO+ID2to8RWzxbpEY0IxHtVRhcDGB2oA9++IPjXU/BNrYy&#10;aX4L1rxi07sjxaK1srW4AyGfz5Yxg9Btz+FeY/sgalPrGh/Em+udMutGuLjxzqTyaffFDPbnZCNr&#10;+WzJnjPysRyOa96UbVAznA6nvXif7L33fiv/ANj7qX/ouCgD5T+BP/J8uof9hTU//Zq/Rqvzl+BP&#10;/J8uof8AYU1P/wBmr9Gq/QeM/wDesP8A9eo/mz4vhX/dq3/XyX6BRRRX58faBRRRQAUUUUAFfnT8&#10;ev8Ak+DTv+whp3/stfotX50/Hr/k+DTv+whp3/stfoPBf+91/wDr1L80fE8V/wC60f8Ar5H9T9Fq&#10;+If+CqH/ACTbwZ/2FZf/AEVX29XxD/wVQ/5Jt4M/7Csv/oqvyrM/9zqf11R+4cDf8lFhPV/+kyPe&#10;f2Of+TZPh/8A9eB/9GPXsteNfsc/8myfD/8A68D/AOjHr2WuvDfwKfovyPAzz/ka4v8A6+T/APSm&#10;FFFFdJ4gUUUUAFFFFAHhf7cH/JrXjv8A694f/SiOvI/+CXH/ACR3xN/2GT/6KSvXP24P+TWvHf8A&#10;17w/+lEdeR/8EuP+SO+Jv+wyf/RSV4VT/kZw/wAP+Z+q4L/khsV/1+X5QPtCiiivdPyoKKKKACkN&#10;LSGgDg9fUT+Kb3zUaJYLeORJWYbXPPAHtVKKW2QtfNtmllXDDbnGO9afiO1tpteuXdVkYRJ5gJ4C&#10;/wC16CsqDVRA8ttZaas9iqEI9mC6gHqck9KAK0urFlF7GnmW7nywYeBn6VJ5VvFciaG6RkC43RqV&#10;XP0Pen2CR2ulxxwi4aQOSViQFcZpfEWorI5+yxRvdbVxNFyQO4oAneMO6rC4igI+dIvldj6g9qlW&#10;KF9V09w8rXEfEao2Af8Ae9ar+VcWt/aia5hhidNzQM2Hf3ApIp7wwXl06qsVs3ytEcsR6/WgCOeC&#10;HUptZgaSaK8DFY33cRse9creeDJhtH2ySefOJnkbd+Kehp/inxNqOgRpdQ2Ny8MoaSQ7OXUVyifF&#10;q+aO4uNL8PTzXESGS489CAAOhGD1oA2JvAeorJO2n3VzF5iFJJrqTcHQjkcd6x9I+Fjafai303WJ&#10;rNVJYKGPl+p4HevPdc/aO+IF5dyC28LhLA4Mcs6uquccgEHk1Y8EfGnxpfaiLbU/CrW1n5bMLkI2&#10;C+Rhck0Ae8+B9Jkfw9JLr9689yLhlAjJBKcbetacM6290vkvbQ4JwhjO5vfPSsvTtcF2guUlSW5H&#10;yh88gY6VdvraWCE2c7ztbXI8x2iUGMegY9jQA6W3eyd5raeGMSEySyohDofY1ctbiyVEuXnkaWLD&#10;vLnqfU+tQtbw35tbKK9aG1dPLnUY5+tVdYjOjxIsRW4jgBEckZy8YHQ46ZoAm1fW7K/KyJdnzEbz&#10;MyAkMfYdqzv7aLP9quF89ZPlEePkU+oHY0201XRZEWa7k8m+l/1k82A0rfT1qvf/ABC8I6HcS219&#10;fWokhG7EkgDZxkcUAeP/ALS37Qt98JvEngLSbP4XR/EBNauSk149s0h0z50UMpCNtJ3FuSPu19GT&#10;3unC6aykVpJCdwD/ADIw9T718tfG39qD4hw6h4Hm+DuiWWvaZqNxJF4gWaJJBbRq6BSpLgjKlyTz&#10;0r6ItLu3QPBpkn2myLbsz/cLfUUAZWt66dGSWUytPbqCTHbgqcZ4FW77WNMvNMtrm8WdZFhDQxxn&#10;DkHGeexq9PZTQ3ULzvIseMkFR09vUVzlk1xa3t5BdyqlvcTHY8fLKnPY8ZoAsxa3ZF7TyHmgDEZW&#10;RuW9m9a3JNVhnRo7jfsAPkMp+Ut7CufvtFtbq4s0MrPG74DrjeR6kdM1sRaMlqq20XmlUO2MsPvH&#10;/a9B9KAKT6g0Q8iaUpOg3Mw+8fYmktdaN7p4k/s43MRfGyXBOfWtDUdEOnQLNdy2sF87bHgt3LYH&#10;brzim2lmbGRbFbYrdcvm2BZyD7HtQBWdnsrc21+Xjt3O9oA2WPoRio7/AMQXJeM2aqGjj+UP93Hq&#10;34V5Z8WP2ivB3wr1VhJMNa8QQoY/7IsHDhD/ANNZOVT6cn2r5D+KP7Q3i/4qTvAWXR9MlbbHpGlE&#10;qshJ4Dv95ySfpX3eScGZpnNqnL7Kk/tS0v8A4Vu/XReZ5eJzGhhtL80uy/U+4NN+Ib+I77VU0vVb&#10;HVLjSSv2o26l4rd26IW6FsdhnFc54l8WePoXlls7GG6jfc0W1OH9Mc8fjV/4IfDG1+G/w+0Xwylr&#10;DPqF0v2nUJXyHW4cZbbjrtGBk+lc98af2ofAPwfs/wCz7HWW1nxBEGSTTdJZZFDDoJZeVX3Aya+N&#10;zKWEwmIqRoTvSi7KT+1brp33S10tvue9luBxuZyjRw9JzqPpFXt69vNuyOH1P4kfEv7XKl3oEsLo&#10;cweQyqRJjjdzyKoR/E740XczwahYWy7F3eZszlu3Oa679m74j3/7QGh6/wCINcax0pbbUhb29tC6&#10;rlBGrYYsctnPWvXbvw2iTNcxSWMVi3EcQuU2hu+Oa4aVWNaCqQ2ZrjsDWy7EzwmIVpw0et9bX3+Z&#10;8xQaz8e/F179nsz9juCu7+0bg7ocL1TYDuz79K51/Gvx/wBUuDZui+ccgFwfLIXuRmvryC4gsn/t&#10;HOnwXWPK2pcr5u3/AHc4xTpbbT3iZxHCsp/j86PZ+J3ZzWpwHzHqk37QGmx20iWenRExBt8sJY/U&#10;ENxS6Rpv7Q2pW13cNd2zLw26IFVhB55Bbn8K+qp7drmJLM3Nj5UyAG3a5T95j8asJpdxo0Ucm7Tj&#10;EF3AvdKCgH93nn8aAPm3R/AXxfuoHuX8XLaXe0PNDcF2jc/3VUHgfWq134I+M91egya8n2dXVo2t&#10;tyox9AM9K+jJooWufNjutjXTfvf30Wwj/YO7mvAPi3+1DJ8BPjU/h3ULH/hIPCk2n286rBKqXFs7&#10;g7mRhlWHH3W/MVhWr08PHnqOyvY9bLcrxeb1nh8HHmmk5WuldK219L6nW6TqXxR8L2kNlqPl30Cy&#10;cuind8zc8k9AM12ep/DzwbZeM5/FN1p6atrDLGsLaiPOjtUAwFijxtHc5OTkk1Z+H/xl8K/FvwlA&#10;fBmr2V5eJJul0y7byr2Ic5zF1I91yK2hYql95hYjCY86MZj+mfWnanXipaSW66mfNjcqqzpXlSm1&#10;yyWsXZ9Hs7O3ozq59evFeNrhDFpoQb1BB5xxgDoPalRo7xgN3n2zcuegX2INZOl2JWFpHUQEN1hJ&#10;Nxj/AGVPBFdLbaL5to85d59mMSuMNH7YFbHmmZcSS2ksRiENxaKcyDb8yL6A9jSy6sZSkUHkRLMd&#10;gUoS5z2Y1NaWf2WeZiI73c2QinLL7EetZ1yslle3koiFkt1xhO/s2eg+lAG1bQyQQC3ubtQqggW8&#10;R2kH0J6c0/TNPFixmht0tVKlcEjzPcEjtXNbIZ4YoAI5LiM5ZgxwPQitC0s7cTFbgGe8xljOcJjt&#10;070ASatM1xZtFpQaycsCJv4R6jA5yasa80UloM3iWq+WodpFLEn14qvcal9m1EW8WANm7ZHzD+fX&#10;NLeW80WqW+3UGiVo9xL4DD6D0oAl0jU7pcLKxu5QQLeE5xKuPf8ArWhZ3EdzPMt1GInLY2sQQnqB&#10;VaBLh3B828tpR/qz5Y/ef7QqGCythdzSSojyK+6SUk7wfUjoDQBb1N9oa3sQ7A5SV2PyhT3Udqjs&#10;7WSz0aKBLuR0iVj5atjHWpJb+NlKJGbiGLkMRxGPWqFy8t3GjxvC9o7YT5ju980AWtA1OPUNNVYw&#10;qTZYkqMHFV9At2S+VRNcxQ4YkiT5M/T1pr+GZbcC5tNQaCQnYYxjgd+1WfLi0LWo3a9aa3EXMRxt&#10;3HvQAszGUmaCLF7GSsaS8hh3NRfYZnvrV13hzyzStuCH/Zx0Fadw8F7iyE8rJMAxjkADH6e1UdFk&#10;RriYQljJDLtVZeAT+FAF3w3czT+JlieXzBbl1+fnHH8PpXe1xWgzwf8ACR7DFF9ocuWYE5U45xXa&#10;0AFFFFABRRRQAUUUUAFfNn7WH7MniT4qa94W+Ifw08TL4Q+KXhRZI7G9mBNveW78vbTDB+UknHBH&#10;ztkdCPpOvjz9rvxL45+KXxw8Efs+eBfEkvgqPWtMm17xFr9oSLlLBHMYiiIwQWYEHn+JewIIByEm&#10;qft6eIY30H+zfAGhSsPKm12GdXMQPBdU3MQe4+Wvof8AZT/Zstf2bPAV3p02qy+I/FWtXbanr2vT&#10;jD3t23UgHkKMkDPPJPevj/8AZs/Ztth8Uv2rPgla+LvEC6atppNpDrdxc+ZextJCZmfPAJ3segHF&#10;e/fsEfEPxrqGl/EH4ZfELU/7f8S/DnWBpX9tMSXvbZ1LQsxPJYBTySTggHOMkA+raQ0tIaAPkb9l&#10;B/7L/a7/AGq9Iusx38mr6VqCI/BeCS2cqw9RyPzqC5jbV/8AgqZaNaEyLpPw7JvNo4TzLlggP5g/&#10;iK7343/sqXfj74jWfxJ8B+OdQ+GnxCgsv7NuNTsoEuIL+1DbljuIWwH2noc+nXAxq/s//sx2vwTT&#10;xPrGoeJNQ8YeP/FDK+r+KtSCieTauI441HEca9Qo9vQYAPZNV1Wz0LTLrUdRuorKwtImmnuZ3CRx&#10;IoyzMTwAACa+NdauvEX/AAUK1NdI0yO88Nfs62l0HvtVkDQ3fi5o3yIoRwUtdy8v1bHHbHoHi/8A&#10;ZF1zx3+zlqfwq134s+ItUfUtRa7utfulWS5kty+4WpBP+ryB+XpxXC6f+wV8Q9I0y10+w/ac8f2V&#10;jawrBb21uUjjijUYVVUEAAAdqAPqDxkNe8IfD94fh94f0/VdVsoooNP0m8uvsdt5YKqQZArbQqZI&#10;GOcAV86fDrW/iFrn7bekyfEPwvpHhe9j8BX4tItJ1M3yzIb603FiUXbg4wMc5PpX014A8N3vg/wV&#10;omiajrd34kvrC0jt5tXv8efduowZHx/Eeprx/Vf+T7/DX/ZPtS/9OFnQB7+KWiigChr2ojSNE1G/&#10;OALW3knOTgfKpb+lfjz4Ss28VeP9HtnUyNqOpxKyjnO+UZ/nX6o/tC6ydA+CHje9DFWXS5o1IJBD&#10;OuwdPdhX5w/staMdc/aA8EQBQwivhcspxjEalz1/3a/YOCl9Wy7G4zt/7bFv9T8t4t/2jHYTC9/1&#10;aX6H6wIgjRVUYVRgD0FOpB0pa/Hz9SENZOk+LtF16+urPTtWs767tuJobeZXZO3IBryv9qb4rn4f&#10;eBm02wn8vXNZDQQlD80MX/LST24OAfU+1fFngLxje/Dvxbp3iDTTi4tJNzpnAmjPDo3qCM/oa+Fz&#10;fimlleNhheXmX2n2v287an6dkHBFbO8uqY5z5HryK3xNd30V9E+9301/T6vzj/4KBaIdP+N1pfhQ&#10;qX+lxnI7sjMp/TFfoN4W8TWPjHw9p+tabL51lexCWNu4z1B9wcg+4r43/wCCkWiESeCNYCH/AJeL&#10;NnxwOjgfoa/ceCMTFZtTcXeM4teul1+R+CcYYaf9m1YTVpQaun0adn+Z6j+wXrX9qfAO1tWYF9Pv&#10;riD6KW3D/wBCr6Nr4z/4Jwa2JPD/AIz0cnmG8iugM/302nj/AIDX2ZXBxPR9hnGIj3lf/wACSf6n&#10;Zw/V9tldCXlb7tP0Ciiivlz6EKKKKACiiigAooooAKKKKACiiigAooooAKKKKACiiigAooooAKKK&#10;KACiiigAooooAKKKKACiiigAooooAKKKKACiiigAooooAKKKKACiiigAooooAKKKKACiiigAoooo&#10;AKKKKACiiigAooooAKo63pv9s6PfWAnktftUDwefF9+PcpG5fcZzV6qWtWlxqGj31raXbWF3PA8c&#10;N0gyYXKkK4HfBwfwoA+Nbr4dftOfs42P2jw78U/DHxF8LWxVV07xxEunzIg/hW4UhR+Jqz8BP+Cj&#10;+l/Ez4vWvwq8U+EpdA8bTSNCsukX8Wpac8gUscSxngYB55FfP+ufsJ/Gfw34tudb8faRB+05pjMp&#10;jt7jxRdadcoQck+U7eUQfRia9w/Zk/aU+CWj/FC0+FGn/Cd/hL8QZHaL+zfsVvKm8KWK/aYmJJwD&#10;1AoA+3aWiigAooooAKKKKACiiigDF8a/8ibr3/Xhcf8Aotq+RP8Agkl/yapJ/wBjBf8A/oYr678a&#10;/wDIm69/14XH/otq+RP+CSX/ACapJ/2MF/8A+higD7VooooAKKKKACiiigAooooAKKKKAM3xH4fs&#10;vFWhX2k6jAtxZXkTRSRuMggjr9R1r4e0j4Ix6v4n1f4dajPDo3jLSg8ul6jLnytVtWOQkoHJIHIY&#10;c/eB6V9514T+0/8ADy8vNMsPH/hwJD4o8Lt9qDqvzTwLyyHHXHXntmgDkvgP8dLTwTbD4beO92m6&#10;hpkzWMV3cYaFhuwsTt2ODwTwRjmrnxA+D+ufB3Vrjx78LZphB5nn6n4cX5oJ4sclFHUDJOByOq9M&#10;V578Xv8AhHfHEHhH4ri0N34f1Ipp/iK2t2KNBJjG/I5BXn2O0dc12Gma/wCNv2Y4rMXsh8a/DKZ1&#10;8jUYeZ7RHORnrwB77T2K0AaXjkad+0v8NbLxn4MkNr418PMLiGIMBPC4+ZoSfQkblbuVHuK9R+CX&#10;xQtfjD4BhvpEVdQiH2XUrRhjZLjnIPZhz+JHY15Dr/gdb6W4+KfwQ1pRfSKJL3RbcDZc/NucGM8q&#10;5xnYQM8kYJzXCeHfila+EPGsXxK0O3Npo+pSrZ+LND6NZXDNjzgDzsZskEDIZSpxmgD0f4er/wAK&#10;C+P+oeCnLReFPFC/bNJLsSkUwzmME/iPyr0/49/Cxfip4DuLS2XZrtkftWmTh9jJMP4d3YN09jg9&#10;qx/2gPh9H8V/hzBq2h3JGs6Yo1TSby3OGchd2Af9oYI9wK3/AIE/Epfin8N9N1dyF1FB9mvou6Tp&#10;w2R2z1/GgD5Z8P6vqOm2yfEzwrDLaeJdGmW18XaBEhCToCc3GzsGCksMfKxJHQ5+wvh58QtG+Jvh&#10;m21vRLgTW8ow8Z/1kL45Rx2I/XqOK8R+NuiT/Br4k6b8UdGgdtJvZVs/ENnFHuEiNwZCOnzAD0+Z&#10;V5+Y1g6sL39nPxHH4+8JvHqfwy8RyxyXljHgLamTG1lx0HJx6E7SOmAD6yr8xP8Agox/ycz4a/68&#10;LX/0e1fpboutWPiPSbXU9Muo72wukEkM8Ryrqf8APTt0r80v+CjH/JzPhr/rwtf/AEe1eJnH+7fN&#10;H6f4df8AI7/7cn+R+mlj/wAeVv8A9c1/lU9QWP8Ax5W//XNf5VPXtLY/MpbsKKKKZIUUUUAFJ60t&#10;J60ALRRRQAUUUUAeV/GP9njw/wDGPWPDuu3F9qnh3xR4fmEmn67odz9nukjLKZIGbBDxPtwUPHes&#10;b9rDVPg7bfDMaZ8Zdcs9G0W7mVrK4mnaO7juY+UmtigLrKhOQyjjPPBwfba+Fv2rPAPht/22/hb4&#10;u+LNlFe/CmTRZtKtbnUVzp1nq3mM8Yuc/KgdWyrPgFlH9ygC18AP2w/2ZP2fvhPongPTPiyNWstK&#10;87y7u9s5hLJ5kzyndtjxkFyM+1fTnwb+P3gP9oDSL/U/Aevxa9ZWM4t7iWKN08tyMgYYA9K5SP4d&#10;/s8CNdmjfD3ZgbcLZ4xXoHw50PwPoWnXUXgW00O0sXl3XC6GIhGZMfxeXxnHrQB11FFFABSUtFAB&#10;RRRQBBe/8ec//XNv5V4T+z1/yZP4O/7FFP8A0Qa92vf+POf/AK5t/KvCf2ev+TJ/B3/Yop/6INb0&#10;P4sPVfmZVv4cvRnz9/wTZ/5HXxb/ANguD/0ZX39X53f8E+PFOi+FfF3iifWtXsdJhl02FY3vrhIQ&#10;538gFiMn6V9w/wDC4vAf/Q6aB/4M4f8A4qvuuMsPWqZzUlCDatHZP+VHx3C9ejTyuEZzSd3u13Ow&#10;orj/APhcXgP/AKHTQP8AwZw//FUf8Li8B/8AQ6aB/wCDOH/4qvifqmJ/59y+5n1n1rD/APPxfejs&#10;KK4//hcXgP8A6HTQP/BnD/8AFUf8Li8B/wDQ6aB/4M4f/iqPqmJ/59y+5h9aw/8Az8X3o7CiuP8A&#10;+FxeA/8AodNA/wDBnD/8VR/wuLwH/wBDpoH/AIM4f/iqPqmJ/wCfcvuYfWsP/wA/F96Opvf+POf/&#10;AK5t/Kvz4/YM/wCS/a//ANeVx/6NFfbN38YPAj2syr4z0Ako2B/acPp/vV8S/sFsH+PuuspDK1jc&#10;EEdCPNHNfd5FSqUsozL2kWrxjurfzHx2cVadXM8ByST957O/Y/Q+vy9/be/5PT0T66Z/6EtfqFX5&#10;e/tvf8np6J9dM/8AQlr8czj/AHeP+Jfqf0h4b/8AI3q/9ep/nE/UCP8A1a/QU6mx/wCrX6CnV7p+&#10;VBRRRQAUUUUAFFFFAH5h/wDBUT/kt/hr/sBR/wDpRNX6YaP/AMgix/64J/6CK/M//gqJ/wAlv8Nf&#10;9gKP/wBKJq/TDR/+QRY/9cE/9BFeFgv98xHqv1P1Xif/AJJzJv8ADU/OJcooor3T8qCiiigAoooo&#10;AKKKKAEpaKKACiiigArxH9l77vxX/wCx91L/ANFwV7dXiP7L33fiv/2Pupf+i4KAPlP4E/8AJ8uo&#10;f9hTU/8A2av0ar85vgQCf25dRwM41TUz/wChV+jAr9A4z/3vD/8AXqP5s+L4V/3at/18l+gtFFFf&#10;n59oFFFFABRRRQAV+dPx6/5Pg07/ALCGnf8Astfoqc1+dXx7GP24NO/7CGnf+y1+g8F/73X/AOvU&#10;vzR8TxX/ALrR/wCvkf1P0Wr4h/4Kof8AJNvBn/YVl/8ARVfb1fEP/BVD/km3gz/sKy/+iq/Ksz/3&#10;Op/XVH7hwN/yUWE9X/6TI95/Y5/5Nk+H/wD14H/0Y9ey141+xz/ybJ8P/wDrwP8A6MevZa68N/Ap&#10;+i/I8DPP+Rri/wDr5P8A9KYUUUV0niBRRRQAUUUUAeF/twf8mteO/wDr3h/9KI68j/4Jcf8AJHfE&#10;3/YZP/opK9c/bg/5Na8d/wDXvD/6UR15H/wS4/5I74m/7DJ/9FJXhVP+RnD/AA/5n6rgv+SGxX/X&#10;5flA+0KKKK90/KgooooAKQ0tJQBw3iINJ4gv0jBLG3QbgOF68n1HtWdocNyu63b/AEjy0yXiHlA8&#10;+g7V0erF/wC25UQIqyIiSN/Ey+g96h/s6S1ldLKQQbFy3m8sV9DigClZRc7SFV8cxhxwPWojHbSe&#10;Jo7FW8+FoTJwuwZ/3v6VmatbXuoyb4HW2Q4w8QIkPsT6VUuND8RQWptrOSNLgsHH2kMTjv0oA6nV&#10;raLyyttKhTaA2/DOD7E84+lZ91dGSS3tbKdI7h12gBQ6lv8Aa7D6GvGfGfhH4py6pB/Z14q2/lZe&#10;5tt6mNs9M5qtp/w++K+hox/te3VLgiWSZxJ5qe6kdDQB7Fc6vbxsbSb/AEmfmOcPHtVW77e2PpU1&#10;pDaafG06RRr5y4CGMfNjsa+etW8N/GO8upBBcxq0THyJ5A5M57Nwauab4a+LU8EMeo6sgubcZ8qP&#10;zAS3pQB7lq0kF/ptsj2FtFIJcmNEU7fyFMs1tdJvmeeCBYNhUZCn5j/s/wBa8oi8K/E4v9qaaSGa&#10;ThvmPPt1qnqvw6+JOu6q2dWEIKqfs+XDjHfPTFAHrV3NaKplimhsyOMKFb9K37QxTSRJbypJbso8&#10;ws4PzY9+n0rzjw98Kbvw1r0Ud1eXOvoYmcmVt3JHTkDpXpFr4esLXTZYbVYI53YMG2/dPcGgBlyP&#10;t8qm2KRtb5QoVA3n6/1rnfGOjf21pr2qhreZo3jdlmI3E+n/ANat/QraO3luJ7x5pIYJPmMjAoB7&#10;D0pmuX9jHJG8n2e1ilJ+zy3YypHquOlAHjU/wkj1CyhsJNSvFktwQVCueTx9/P61U0n9mvQ7TUp7&#10;zUDcXrTR+WFa9dip7H7xr2OLxlo2mNHbfa47m4mYQuVb91z/AHB1HXvV2SGwtLqSXdHlxs+UcigD&#10;5S+LX7PHxYsfFPg24+D2pWem6XbzN/wkC3VxHH50RdDhUdWz8of7uOor6z1GxQF2jijhg4CwDCEj&#10;19a8K/aQ+Afiv4p6x8PdV8NfFCXwNZ6Hdu9/BJeSxNqamRGCfu2AbAUrhgR81e8S30WrzyXlp5M4&#10;BKhrpSzL6rx2oAy3sJvENjPGJHsrlSI4pZc4UDvg4zTrTw7Zwz24lZ7maPAaTYQue59CK3EhkkdI&#10;9QnS4VujR52ovoc1T029kv2vrWKTbGknlCQ5yo7Y9KAIp9IN2WRT5eziM+V/Wq8GnGGR4vNcTwDM&#10;hKkh/YH+orqLeSWC3Ec08M4iXCbAd3/A89fwqJrvPD2bESfKCuNv4UAc472t2+JbOUSHqdxf9a8H&#10;/a+8LfEBPCX2rwTrN4uhwREapptoCl1Mh5Lhx87KB1QEccjPNfR1/dS6HBGyWzSwu4jCAjeuepPa&#10;tKOCGeAGNmnYNndIcyfn6V6eW46WWYuni4wjNxd7SV0/8n2a1T1MK1JV6bpttX7H4tptI3Lgg859&#10;a+gf2LfhCfib8Vo9TvEzo3h8C5dmTcslyf8AVIfXHLfhXq/7W37H7ul/48+H+mSE8y6poMCDLnqZ&#10;oFHfuyDr1HpXtX7OHw1g+Enwx0TREkJ1y+H9oahNEcBbh1B2Hv8AIuF+oNfvWf8AGeFxGQOrgZ2q&#10;Vvct9qOnvX+Wifmmup8rhMunDFctVaR18n2Nr4kfDTRfHGgXWh3Iu5I51KTyWt09vJvz1DA/pyPU&#10;Gvhf4vf8E9PFHhqKTUvA98PFlmFLyadMBDfRew52Tf8AASD/ALNfotPPFcR3DpLBHJb8SFVILN6t&#10;6mrNklpqNmEvCmSoCMn8ZPXrX8yYnBUcWv3i17rc/Wsj4lzHh+beDn7r1cWrxf6p+aaPzn/ZM/ZP&#10;0D4s+D/Et14ug1rTtU0vUjaGGG5FqVHlK2GRkJ3ZJr3TTf8Agn18MLy1WSW88RRKc4b+00yT6bfL&#10;4r62m8J2AtkiG8Y/jULuPGASe+KpS+BbN4o0+23oKuG3oy5PseKypZfh6cFCUU2utjvx/GOb4zFT&#10;xFKtKnGWqipaLRbHybd/sD/DGyuMP/wk0ibeg1NQc/Xyqq237Bfw2mkFu0/ib7U+WRPt6hNvu3lY&#10;Br0L43/tieA/gl8Vj4Z1ax1rVruOCI3Mlo8Rtrff03AkEsF+Y49a+g9F0qyn0+G4tr2S8trlVuIn&#10;kwysjAFSPbBpQw+CqSlGEU2tysTm/E2Do0q+Ir1IwqK8W3utP8z5Di/4J/8Aw5jJV5PEc+TzKNUR&#10;BH7H91z9alg/4J9/DXLi7vfEkG8/uT/aCMCP+/fNfYNz4etLi0mtPNlCTfe2YFcV468deDvAF9oO&#10;ga1q7vresTR2Wl6bEBLdSFm2hlUfdUHqxwBWksJhIK8oJI46PEWf4ifs6WJqSfZN9N/uPna8/wCC&#10;fPwvsxbM2qeI2SU4B+3KM/T93Xyz8ff2YrnRPjpH4I+G+laxr6vp9tdbZ2810Mmcl3wqovHVsCv1&#10;em8P2eyBJ91wbc/uWkAJQ+q+hrlfFt9DoOpQmSVljulDM5ABdgcAEjqMevSsq+W0K0eWK5deh6OV&#10;8bZtl9d1qtR1fdaSk3a7tZvvbtp6nxj8IP8AgnxJ4curfU/G+uzLq0JWVNN0SVlSM/7dwMEnpwmP&#10;96vrc6C1vZq0MclztIQR8gEdMlvWrFz410qz3GW8EVx0MYOFAxxgetc9N8ZLXR9MKmYRQCQHzZm4&#10;BPauvD4alho8tJWPnc3zvHZ5W9tjqnM1stkvJL+n3ZpjTJ7rS5zBIUvQ+ELHBA7jB610Uck2nWS2&#10;k10ZHnQHCJzwOelcpc/EzRtIlSbUp7ewm2B18/nKnoeM9a0LLxZpuoXltMNStIUI3LMpOFBGQa6j&#10;wjadMzWuLnyh3XyeX+p7Usunv57uhDI5/eFiGOPYdqy9S8QaVbK6/wBtwvNMD5TyOTz6r6Vij46e&#10;DtP8zSZNUtG1S0HlXTL97d7nvQB2cdpDZ82+xvNHl7GABQHvk1DqmkRQaVFYyT4eOUOZYhvY+xxz&#10;iuFm+NHhuFFZJoLredrvnlR3b8KbY/H7wFply0NtrEN5KEOeedp79BQB3Mr2k0gcAi1xgqEOd3ru&#10;/pVmZEmxbwgFnXIYndj8e30ry7UP2g/AGkWzTT64ykMB9lgfCHP8WMdaXTPj74I1c+TZaj9kkc8P&#10;IwEfqScCgD0XxMmpWmo6VAqC5t5IjvdZAhTHao7a3uJQxWLBTqu7dv8Aqa4HS/jro91rltYNfWtz&#10;vkKKFJ+YDPrXQf8AC7fClk9wtvfLGUOLsOwwhHpigDftftf2mdJolihOAFDDkdxV6xilhupo7WJI&#10;7crtDPg8d8A9K5Gf4y+C72G1P9r28LOeMtzKT2X3+tF78YvBmjw4v9a+zQHKQq8gMm/HRiOD+FAH&#10;X/YvstybK2ja5uVG8u8hClT7njNPn0W4spfPmeNbYDBjIEhye+a8W1H9rDwZ4ZuzYzX8t5eIAzJG&#10;3IDc55FRQfth+FptTW0eQXsBQuWhHGfTn0oA95s0RE8uKDO45+0sfmT2Cnkj6VRkvRFdqkVv5qEk&#10;SThdnln6Y5rjh+0z4QbV7HTlYLd3MXmRsxGQMc1nP8f/AA8bTUrVr+BJpnxHHzvbn+E9KAPUNAvZ&#10;5tegjAjhh+fd8gZpeODu6rj9a7avCfg/8VrHxJ4wfSsHznDfZ2JHzBVJJr3agAooooAKKKKACiii&#10;gBK+Vv2ufgr491D4heDPjB8Hbqxk+Jfha3ls30HUpQkOsae5JeHJIwQzHqQDuzuUqM/VNfnf+3z8&#10;SNE+AP7YPwY+KWpXdxrLaVp81vceF7aORZvs7tMv2qJxiNiGfmN2Gdi9uQAef/D34g/tR+EPjf8A&#10;FjxlpH7OWoDxJ49Nkka38rLY6e9vF5W4yHasinr99cepr7L/AGMP2edf+BvgzX9T8capHrPxF8Y6&#10;i2s6/cwNmJJTkJCh4yEBPIAGSQOACfOLf/grN8BZoEeS78RQOwyY30WYlfYkAj8jXuv7Pn7Tfgj9&#10;prRdW1TwTPfT2umXC21wb6ze3YOy7hgMORj0oA9YooooAKKKKACiiigAr5/1b/k+/wANf9k+1L/0&#10;4WdfQFfP+rf8n3+Gv+yfal/6cLOgD6AooooA+f8A9ubWTpP7PWrxD/l+ura16er7/wD2Svln9gfS&#10;f7Q+PSXPaw024m69ztj/APZ69s/4KNasYPAHhXTQ4H2rUnmZeORHGR/NxXHf8E39GaTX/GurFfki&#10;tre1DZ7szMR/44K/Yct/2ThCvV/n5vxagfluP/2niijT/kt+Ccj7qFVtS1G20jT7m+vJlgtbeNpZ&#10;ZWOAqgZJqyK+X/2yfit9h0+HwPp02Li7UT6iynlIs/LH/wACIyfYV+EZpmFPLMJPEz6bLu+i/rof&#10;uGR5TVzvH08FS6vV9ord/dt52R87fFj4h3fxV8eX2tOshhkfyLG2HJSEHCKB6nr9TXZ/FX9ni/8A&#10;hv8ADrw74iJeWeRAmrx9RBK5zGR6AfcPuAe9af7JXwrHjTxm3iK+h36Rojgxqw+WW5xlR9EHzfXF&#10;faXiHQbLxTod9pOowiexvImhljbupH8x1B7EV+X5Rw/LOcJXx2Lfv1L8r873v6N6elz9s4g4rhw7&#10;j8NluBX7ujbnS7Wso+qXvetr7M+Sf2PPiz/Yusy+C9RmxZX7GWwZj/q5/wCKMezAZHuPeuk/4KF6&#10;J9v+DenaiBzp+qRsTx0dSuP5V84ePfB2p/Crx1d6PNI8d3YTLNa3S8b0zmOQflz7g19H/EnxpH8c&#10;v2PPEeofJ/a1jbq15Cv8E0TKScehHzD6+1fdeGeczw+aUcuxWk6c0lfs3Zr5X+70PgPFfIadfAVM&#10;5wWtOrG8rbXteMv+3ktfNd2eO/8ABOzW/sfxO8R6WXIW90xZQmTgmN+v5PX6DV+XP7F2uf2N+0R4&#10;cG4Kl9HPaknvlCw7+qiv1Gr9v46o+zzX2n88U/uuv0P574Oq+0yzk/lk1+T/AFCiiivzw+5Ciiig&#10;AooooAKKKKACiiigAooooAKKKKACiiigAooooAKKKKACiiigAooooAKKKKACiiigAooooAKKKKAC&#10;iiigAooooAKKKKACiiigAooooAKKKKACiiigAooooAKKKKACiiigAooooAKKKKACqWsx3s2kXsem&#10;zR2+ovA620sq7kSUqdjMO4BwTV2ud+I1/qWl/D/xNe6Mhl1e30y5ls0UZLTLExQY/wB4CgD82fif&#10;pvgLw/4gl0n9pv8Aaw8ReLdcjw154T8KJLb2UJOPkkS3RgPXGI2wRxX1R+x/oX7MGp2cup/A2y8P&#10;3d/YgLcXaxO2qQhv+ejXA84A88ng84rlf+CcXwu+Guqfs1+H/FdvpWl+IvFmtGa48Qavfwpc3j3p&#10;lfzEkZwWXHHy8ZB3c5ycX4ueC/CXwv8A28PgdefDmzs9C8Va695beI9M0iNYorjThFnzpo0GAQw4&#10;bAzjvgEAH3JRRRQB4t+0Z+0BffCOfwn4Z8KeHl8X/ETxfdyWmiaNJci3ixGm+a4mkwSsUa4JwMnI&#10;HHUYnwn/AGg/GTfFr/hVfxb8K6b4Z8YXVg+p6RqGg3rXOm6rAhAlWMyKsiSJkEqw5GTxxnkPicHH&#10;/BSH4LG4GLc+FNZFoX6GbA3hffZjPtTf2klaX9tX9mRLQ/6csurvJt+99nFuu/OP4c4oA+nfGHiz&#10;TPAfhXV/EetXAtNJ0q1kvLqY/wAMaKWbHqcDgdzxXyWP2xvi3pngWD4waz8J9PtvgtOUnIt9UZ9f&#10;trB2CrevBt8tlIZW8sHcAeeBmvR/+Cga3LfsZ/FcWoYy/wBkchOuzzU3/ht3Z9qh+Jb6av7APiFi&#10;Yjp//CvpdmPu/wDHidmP+BYxQBf+M37SGraD4g8FeDPhj4etvGfjbxhavqNg19ctb6baWKKC11PK&#10;qkleQAi/MfyDM+CP7QviXxD8UNb+FPxO8NWPhn4iaZYJq8T6Ndtc6dqViz7BLCzgOpD5Uo4zxmn/&#10;ALM9zfS/snfDPQrfWbXTPGk3gmze0N4BNJCTbKqTNCWDOqttyMjOMZFeN/Byw8RfBD9tmXQvihex&#10;eP8Axf4/0aR9G8cwp9maG3tRvksTaDKRICN4ZScnGcknAB9jeNf+RN17/rwuP/RbV8if8Ekv+TVJ&#10;P+xgv/8A0MV9d+Nf+RN17/rwuP8A0W1fIn/BJL/k1ST/ALGC/wD/AEMUAfatFFFABRRRQAUUUUAF&#10;FFFABRRRQAU11V1KsAysMEEZBFOpKAPknWPCdl8MPiZrXgPVphH4B8eRO9o8oASzvCRtxn0bA691&#10;rvP2YfE89xoOs/DjxGBJrPhmVrRopvmEtqSQh56gcrz22+tdz8cvhdD8V/AV3pa7YtThP2iwuMDd&#10;HMvIAPYN0PPcHtXy9pXxHvNO1bw78S5EkXWtFlXQfF9vsKmRDlY5yP8AaVeccB4wO9AHrXjP4B63&#10;8PtaufF/wlvBpl0RvufDpH+jXCqPuovA5P8ACSB/dK15drGlaX8bbzUb7Qx/whnxMSBoNV8OXYEM&#10;eqvj5xHuPD8cgjPTI4DV9qWl3Df2sNzbyLNbzIJI5EOVdSMgg+hFebfF74BeH/itbPcsn9k+Io1z&#10;bavafJIGA+XfjBcD35HYigDyH9kf4syaXdy/DrXTJbTxO/8AZwufleNhnzLZgedwOSB6ZrWRZP2d&#10;vj8qB1j8E+NZiQu3CWt30HPQfMcemHH92vG/irpXiXwtrVknjOMaf4otAH03xZZEiPUFjxtSbb/y&#10;04wH4bBwwwc16Np/j+3/AGoPhteeDtZFvY+PrRPtWnSA+XHdyIOGjJPysRlWXPGc8igD6k1/QbDx&#10;Rol7pOp26Xen3sTQzQuMhlIr50+EhfwB4t1n4K+MkTUdEvEebR5bvbsnhYkmPHq3zHGchgcDkV6P&#10;+zr8TpviP4HMWpjyvEOjyfYNQiY/MXXhZCO24Dn3DDtVf9ov4TzfEHwxDqui/wCj+LdEb7Vp1wmF&#10;divJj3HscAj3AoA8y0vUb79kbx3caZqEdxdfDLWZ99peFzIbCTHIPpjuOpABySDXzT/wUNuob79o&#10;/wAKXNvKs1vNptnJHIhyrqZiQQfQivt34deKtI/aX+EF1Y6xBi6KGy1S3K4eGYDh1yOD/EDjg5Ha&#10;vzo/at8G658Pvjd4e8PazqB1OGxgto9PuWbObbzTtHqCDkYOfbivEzf/AHX5o/T/AA6/5Hlv7k/y&#10;R+udj/x5W/8A1zX+VT1BY/8AHlb/APXNf5VPXtLY/MpbsKKKKZIUUUUAFJ60tJ60ALRRRQAUUUUA&#10;FfBP7YXw6T9oL9tD4Y/Czx1rWoaV8M7rQrjU7eys7jyU1LUI3YGPdjG8JtPqFBxjdmvvavz8/wCC&#10;kGmfD7xj8SfBfh7x38b9T+Fwhs11KxsodEa6t2mE0ii5FwrKYpBgrjPRVNAHfr/wSf8A2dwoH/CP&#10;awcDGf7buf8A4uvcvgF+zZ4G/Zo0HUtH8C2NzY2OoXAup1uruS4YuF2jBckgY7V8XeAv2Zrz4h2c&#10;R8J/t2eI9biCgKtnfGRgPTH2vOfrX2D+zR8EPEXwO8M6rp3iL4na18UJ766FzFf62G326bQPLXdJ&#10;JwTz1A9qAPYqKKKACiiigAooooAgvf8Ajzn/AOubfyrx39lLT4dW/ZL+HNjcAmC58N28MgBwdrR4&#10;PP417Fe/8ec//XNv5V5N+x//AMmu/C//ALAFr/6AKabTuhNJqzPn+7/4Jsk3MotPHSpabj5ST6bu&#10;dV7BiJACfcAfSof+Ha9z/wBD5B/4Kz/8dr7mor7NcY52v+X/AP5LH/5E+UfCuUN39l/5NL/M+Gf+&#10;Ha9z/wBD5B/4Kz/8do/4dr3P/Q+Qf+Cs/wDx2vuaij/XLO/+f/8A5LH/AORF/qrlH/Pr/wAml/mf&#10;lL+0Z+z037Pup6LZya0mtnUoZJd623k+XtYDGNzZzn2r2XQP+Cdk+vaBpmpr44hhF7axXPlnTCdm&#10;9A23Pm84z1pf+Ckn/I0+C/8ArzuP/Q0r7S+HX/JPvDH/AGC7X/0UtfYZjxDmeHyfBYunVtOpzczt&#10;HWz00tZfI+YwORZfWzTFYadO8IctleWl1rre/wB58d/8O17n/ofIP/BWf/jtH/Dte5/6HyD/AMFZ&#10;/wDjtfc1FfIf65Z3/wA//wDyWP8A8ifT/wCquUf8+v8AyaX+Z8Mj/gmvc/8AQ+Qf+Cs//Ha9g/Zx&#10;/ZJt/gP4hv8AXLjxA+uahcW/2aIJb+RHEhIJONzFjx649q+hqSuTFcUZtjaMsPXrXjLRrlivxSud&#10;WG4eyzCVY16NK0o7ayf5sBX5fftvf8np6J9dM/8AQlr9Qq/L39t7/k9PRPrpn/oS1+cZx/u8f8S/&#10;U/ePDf8A5G9X/r1P84n6gR/6tfoKdTY/9Wv0FOr3T8qCiiigAooooAKKKKAPzD/4Kif8lv8ADX/Y&#10;Cj/9KJq/TDR/+QRY/wDXBP8A0EV+Z/8AwVE/5Lf4a/7AUf8A6UTV+mGj/wDIIsf+uCf+givCwX++&#10;Yj1X6n6rxP8A8k5k3+Gp+cS5RRRXun5UFFFFABRRRQAUUUUAFFFFABRRRQAV4j+y9934r/8AY+6l&#10;/wCgQV7dXiP7L33fiv8A9j7qX/ouCgD5y+JX7FPxLuPidr+t+Gbyxls768ku4Lr7abaZPMJJUgDI&#10;IyRwcEVi/wDDHnx4/wCgrH/4PH/wr9FaK+9p8aZlCEYOMHZJXcddPmfGz4UwE5yneSu76S/4B+dP&#10;/DHnx4/6CsX/AIPH/wAKP+GPPjx/0FYv/B4/+FfotRV/67Zl/JT/APAf+CR/qlgP55/+Bf8AAPzC&#10;+JHwD+L3wo8J3HiPX9YZNNgdI3Nvq8kj5Y4GF471B8L/AIH/ABa+L/hn+3vDusvJp/nNBm51eSN9&#10;y4zxzxzX2H+3V/ybrrH/AF9W3/owVk/8E/v+SEN/2E7j/wBlr6uPEeLeRPMuSHtFU5fh0tZPa+/z&#10;PnJZFhlnCwPNLkcObfW9/Q8A/wCGPPjx/wBBWL/weP8A4Uf8MefHj/oKxf8Ag8f/AAr9FqK+U/12&#10;zL+Sn/4D/wAE+j/1SwH88/8AwL/gH51f8MefHgf8xWP/AMHj/wCFbPw4/Yp+Jlv8TNB1rxLeWEVn&#10;ZXcd1PdG9a4mcIchQMck4xycCvvykqJ8aZnOEoKMFdNXUddfmVDhTL4zjNuTs76y/wCAFfEX/BVD&#10;/km3gz/sKy/+iq+3q+If+CqH/JNvBn/YVl/9FV+XZn/udT+uqP23gb/kosJ6v/0mR7z+xz/ybJ8P&#10;/wDrwP8A6MevZa8a/Y5/5Nk+H/8A14H/ANGPXstdeG/gU/RfkeBnn/I1xf8A18n/AOlMKKKK6TxA&#10;ooooAKKKKAPC/wBuD/k1rx3/ANe8P/pRHXkf/BLj/kjvib/sMn/0Uleuftwf8mteO/8Ar3h/9KI6&#10;8j/4Jcf8kd8Tf9hk/wDopK8Kp/yM4f4f8z9VwX/JDYr/AK/L8oH2hRRRXun5UFFFFABSGlpDQBye&#10;sqv9vTPbKsl2saFwW+6Oxp1hczPcyvdN5MjLhvf2pdTtkh127upYyUeFBvSTBGOuQOajXWIRbp5T&#10;b4n+VWkj+Y/n0oAmvrs6YP8AR4lHIGGHPNW0nX7P9pu0kiYHbkrzjtWUjtGTbIwaVAX8h/nYD139&#10;/pXOXPi65axaV1+0Th9ohZtikeuTxQBvafejdJG2HjZydq8g+matvFpYuIJfKYTLyJCT8h/lXmM3&#10;xXt9LlEL26JC/wAzz7wNh9K56X9ozT0eaee28mS1YiGNnyJxnrigD2Mx2mNQZ0MwfJUIM5+vpVjS&#10;47q1st8UMaW0iYQOfuD6/wCNfPlt+0jbalfT2qWYc3b7AIpgpTPtXVW/jXWby3tYbSOTymO1lkYn&#10;Yp479aAPT7V4L69msm8kyWyea0qucEVR1nxXpcKeSbm1nUENvMmD+lc7a6HcTI7md4J3Uq7IpO4d&#10;McVyuv8Awvtbq3FvI84AdX8xZCrH2x1oA7TUvjH4dursKdSt4owgHmFxwfTNLb/ETw/fr5LXEV2G&#10;PEkT5AHXHFcrafBnRNZT7RfxiIL8m5F446fKP51nX37PNnp7E6YLjew3BRc7Qef8KANO+ka9v/Os&#10;L4hkZjHEG4b0BrM8Q/Cu28SC0vtU1uSFo8yssTcIT1zzxTIvCHiLwpGby4sPtdtbfOPLkAYKOMcc&#10;sfeoW+Fet+KBLqsmrPptpN+/+yHLllP8B54/EUAZui+A/B2i+I5Jm1f+0GWRCA0v+rIIOTg17JaX&#10;2jeZJNC6mAqfLuA2YmPordzmvKLj4WQ2NpCTGYpJMqlyGz9pbsCv8P41hyeDPG91qU2kadssLa1U&#10;TB5ZFZDnqqqeM5NAGZ+1J8Kfht8ZvEXwz1b4gfEiPwTqOi3jvpkAkQf2k3mRtsAYjoVUZH96vpEa&#10;+YNVaSBY/NOSYZjtX8a/PH9rDwPoC+LvAP8AwsnXZdO1Zrj/AIp7y4HZHk8xNwZV6Dfs619Q2nhb&#10;4jaJetHrmqRX9ycuzQ2mwAEcDj0oA9D1/XdXttTgKLsgKlnU9zntUes6/wCKdLitG09FuIriPfJk&#10;Y2+g4HvXQ6R4e1dtHlW7WG7nfHl4ZSQMDjPaukGmgaeluFxM0YUgj7p9KAPIr7xX4uigR4tNia4l&#10;Bxlz8ze/FQaL418aGaZNUsktlVR5QiYtub0ORXqdzp1rYoBcOUlIwpPPPtVS80K31G3spBcn9zJ5&#10;rAqVLgdqAOWt9Y17UoQ1w6aY3JGDl93YEHpUFvrnjiyuPtM5fUYtuzaEA5/Adq7i4gtZ/wB9DbnY&#10;TkI3JGO+asstzqWmCS0x5/mY+QYXA60AS2OsJq8IihdYoiRuQN824DOaqaperLqVtczp+5gUox6O&#10;foO9RWlkkFhJi2/0jfxslANOufJgvLZ0l+zoEy7Tp5qg+9AEq3tpdSRpNcOzSHECOgUY9PeorXQ7&#10;dNQupL0pNEzgwLC5Ozn+LHSo2G66hKwIxc5WRiBu91HYe1LJdpG8qW8btMhAuMA4Tkf99fhQB3Jj&#10;y525A9KoeIPEVl4Y0LUtWv5VistOt5Lqd2OAqIpY8/hVsylS2Mmvk3/goh8VJfCXwai8MWTlNU8V&#10;XAtQin5vsyYaT8CSif8AAq58RVVClKo+iPXyjL5Zpj6OCh9uST8lu38ldngHws+Fd9+054A+PXxG&#10;1G187VNTYtpJlGSskR84hT7IFT8a+mv+Cf3xYPxE+Bdrpt25k1jwvJ/ZsqsfmaHGYmI6/d+XPqpr&#10;0D9nT4fS/B34LeFPDi2a/ao7Rbm+HQtPL87g+4yF/Cvkj4b3r/su/t06x4ZfNp4Z8Wv5cG7hAJiX&#10;t2/4C5ZP+BV40KbwcqNWX2tJer1X4n6VisZT4kpZhgaS/hfvKS/u00oSS9YpNLufdvj/AMbWfw18&#10;Faz4o1NZprDTIDcSxWy7pXGQAqj1JIFfmvqP7Tvh/wAU/tmWnxP1DRdYl0HSLdYrbT4oA10rJEwU&#10;sucDErs35V+lt3qM1vFPJe2q/Z4UaSUPhlKqCTkfhXxP/wAE+LGfxr46+Kvj+e3SRtTvRBHK6AgG&#10;WV5nwCMcAJ+ddGOjUqVqVKMrXd9u2p4/C1bCYPLsfjq9JycYqF+a11UfLyrR2ejd+3Q+4fC2uxeK&#10;fDGl60lvNaRalaR3aW90AJY1dQwDAd8GuV+Img22pXttIt6tvcCBkMTkAFc9R75rqjpN0CuJ8A8f&#10;hXnHxT8A63reu2lxpurR2yxWTRvHIoOfmJ3Ak9a9haLU/OJuLk3FWXYwrj4f6FqOhQafqTB5IpfO&#10;8wORk9hnNUfEHwo8K+LbYrqVr9osCVzErsI9y9DuBBz7Vzj/AAl8RrMLq/8AELvathVVVKfN+ddr&#10;peg6to94LeWZb+PaW8sAICT3x7UyTz+w+BHhd9XhgklS4iIJ2zzsIwB0BOe1Z+p/sswQaXqOmadq&#10;9/olhqbeZO0I3rnPDAseB24r11dFTX9HuFupkt4/M2GSKDay4+n867O6uY7i0s7eI+XFFAsTSync&#10;OB1IoA+adB/ZMuLiFotT1e7v9MtwqAsxHmR98kHjPHSuqh/Za8FfZrWGO38qSHu8r/Me3O7mvYLC&#10;4mitNVWW6EESjCME3h19QB0+lFoLZ0tri8cNCuHimHy7/Ulf6UAeYj9lPwmqxzvZLK7N94zuASPT&#10;mtG6/Z18GmPyb/RI7gA7trSurZ7Hg16FqV5/ak5XTbjYFYMW25Ur7DtUMV/It+9pJFJLKqbjctkh&#10;ge23t9aAPPfDfwB8KwXoaysI7SABhiVyVz36k1m+Lf2dvBPiTT57YW0UMrAAIJWVjg5yMGvSdRju&#10;LG2NvZJlCQ+Hbc2e9VtQgd7+3mliWVViwXTCbfagDyyf9kHwpPpwg0u1lsJGjAa6Ejlkf+8MtzTd&#10;Q/ZM8O3FpZ2sUH2m5hQxyOsz/vW9ZMHivbLm6juYoUtpZIdqBWTJOT9ais7SzspvOMlz9oYhvlZs&#10;Fvf1oA8Kh/ZO8N3UF5ptzZpxEYm2XD5ts9WXnk/Ws7Rv2J/DFjJb2Mt5NqWj2LrNbC4lZW3hgSTh&#10;v619G3DMjmVYwouThnz8x+veoTYMoT7NeKJVOWDpxigDjNT+EPh63ke803RR9of5GlClnKEcjB7V&#10;m/Dv4X6H4Uthp1jpMMSGSSbLfM+SOeueK7vUTfapqz2wLxBUEnmxtsB46YqXw7eXSzj7WI7uT5v9&#10;XGIjjtzQB5xrnwO8GzSNfNbyQX6AhLxMnywTyOuKt3/wp0JtI3y2dvceVEAm6QgsPU4rt765sLi4&#10;8ozctn90IyVPPc9KoSz28UbvKkkip90hCFUe470AO+GngbR9C8QaPd29msVx5L+WSx+TKYIX1H1r&#10;2mvMPBWpf2jr9iqQsscKOAxU9Cv6V6fQAUUUUAFFFFABRRRQB4R+2Z+0ZqH7L/whg8Y6Zo1trtzJ&#10;q1rpxtbuZokCy7stlQTkbf1rufir4m8MeC/hvq/jvxTo8Oo2Giac9/OPsqTyrGq7mVNw/Tivmj/g&#10;rcQP2VrMkgD/AISfTsknAH+srvf2uPiH4U1L9kD4mWdp4n0W5u5PC9yiQRahCzu3k9AobJPtQB6j&#10;8Kr7wP8AF/4daB4z0Xw3Yx6VrVqt3bpdafEkgQ5xuGDg8V3WmaLp+ixvHp9jbWEbncy20Kxhj6kK&#10;Bk186fsR/ETwppP7JfwstL3xRotpdRaJCskE+oQo6HJ4Klsg19DaJ4l0jxNDLLo+q2OqxRNskksb&#10;hJlRuuCVJwfagDSooooAKKKKACiiigAr5/1b/k+/w1/2T7Uv/ThZ19AV8/6t/wAn3+Gv+yfal/6c&#10;LOgD6AoopDQB8F/8FHdZE3jLwhpQbP2exluSMjgu+3/2mK9F/wCCdmim0+F3iDU2Tb9t1Xyw3dlj&#10;jX9Muf1r5/8A27dZ/tT9oG+tg5ddPsbe3AP8JK7z/wCh19c/sS6N/ZH7Ovh2TjdfSXF4T67pWA/R&#10;RX7Dmv8AsnCOHpfz8v43mfluW/7TxPXq/wAvN+Fonq3j3xnY/D/wjqev6g223s4i4TvI3RUHuTgV&#10;+cdzc618UPHDS7Tda7rd5hU6gMx4H+6o/QV7R+2B8Vf+El8TxeEbCbdp2ksJLtlPEtyRwue4QH8z&#10;7V0v7Gnwqybjx1qMPXdbaarjt0kl/HoPxr+QM4qz4izeGWUH+7pv3n/6U/lsvP1P7T4foU+EcgqZ&#10;ziV+9qpcqfZ/BH5/E/L0Pof4aeBLL4beC9N0CyAK20f72XHMsp5dz7k5rqKWiv1mlShQpxpU1aKV&#10;kvJH4LXr1MTVlXrO8pNtvu3ueCftafCY+NfB48Q6dCZNZ0VWcqg+ae36unuR94fQ+tfKXwy8cr4X&#10;l1rTbt2OheILCWwvFHIUshEcoHsxGfY1+kzKHUqwDKeCCOCK/Pv9o74UN8MPHsxtYSug6qWubMgf&#10;LGxPzxfgTkex9q/NOJcLWyzGUs9wWkoNc3qtn6PZ/I/Z+C8fQznAV+Gcx1jOL5fR7peafvR+fY+d&#10;/hr4mX4efEfw5rd0GMWlX8cs4j5JRTh8f8Bya/YTTtQt9W0+2vbSVZ7W5jWaKVDkMjDII/A1+Ofi&#10;7Svsd55yr+7l5/GvuX9gX4wN4o8GXXgnUrgyajoQD2Zc8vaMcBR/uNx9Ctf1Pn1WhxRkeF4jwOsX&#10;HVdk3Zr1hK6f3n8oZdhcRwtnmK4dx3xRk7PvbVNeUo2a+4+saKKK/KD9BCiiigAooooAKKKKACii&#10;igAooooAKKKKACiiigAooooAKKKKACiiigAooooAKKKKACiiigAooooAKKKKACiiigAooooAKKKK&#10;ACiiigAooooAKKKKACiiigAooooAKKKKACiiigAooooAKKKKACsjxfr3/CLeFNZ1r7LLfDTrOa7+&#10;ywDMk2xC2xR6nGB9a16z/EEfnaFqKfbjpm62kX7cCAbf5T+854+Xrz6UAfn38IP2TfB37V/gaz+M&#10;vgXxF4t+CF74pnnn1PSPC+r5t3mSV0c7V27NzKWwem7gCvpn9nj9jPwP+zrrGo+IbC41TxP4x1FP&#10;KufEfiG6NzdmPj5FJ+6DgZ7nHJxxXx54S/Zd8GeCri9uvDv7akmjyX87XVx9g1e0iSWVjlnKiXbk&#10;9zivWvg74K0zwb8R9H12+/bIm8aWVi7PNol/rdqYboFSoVv3p4yQfwoA+5KKitrmK8t454JUnhkU&#10;MkkbBlYHoQR1FS0AePftD/s/N8aIvDer6L4hn8HeO/Ct217oXiC3hWbyHZdskUkbcPFIuAy5HQem&#10;Dz3wg/Zv8S6R8VJ/ij8UvGUPjjxwlidM01LCx+x2Gl27HMnkxlmJd/4mJ6cV9BUUAeXeGfhHrD2n&#10;xE0zxz4rn8baB4ouZRa6ddQLGunWckZRrdSOWHJOe3FeDSfsP+PtQ8J23wr1L4vy3fwPt5Ix/Y66&#10;aqatLaIwZLF7sN/qhgDcFDYAFfZVFAHgPxp/Zel8X+JfCHjf4eeIV8A/EDwnanTtOvvsgubSeyIw&#10;bWeEkboxk4IIIyceoh+D37M2u6H8VJ/ip8UPGQ8d/ED7EdNsGtLMWen6XbMcusEWSdzd3Y5wSPp9&#10;CUUAYvjX/kTde/68Lj/0W1fIn/BJL/k1ST/sYL//ANDFfXfjX/kTde/68Lj/ANFtXyJ/wSS/5NUk&#10;/wCxgv8A/wBDFAH2rRRRQAUUUUAFFFFABRRRQAUUUUAFFFFACV8q/tJeCI/A3i1vGCQzy+F/EUZ0&#10;3xHbwgYTIHlzY9Q2HB/vL/tV9V1jeMfCtj438L6noOopus7+BoXI6rnow9wcEe4FAHj/AOyj43mu&#10;vD2oeCNUmEmreG5PLicHIntG5jdT3AzgH+6Ur3mvz80bxHqnwK+Ldh/ahna80OU6bdkrhbrTjwjD&#10;1wvI/wB0elfftrdw31rDc28izQTIskcichlIyCPYg0AUPE/hfSvGWiXOkazZR3+n3K7ZIZB19weo&#10;I7Ec18T/AB3+A138F7+y13Q766l0Z7geRcgkT2EwyUBYdRjgMe+QevPZ+P8A/gpH4F8D+NNY8Pxa&#10;Dq2rjTZ2tnvICiI8inDhQ3OAQRk9cVxfin/gpN8OvGfh6/0TVfBWtT6fexmKVDJFkDqCPcEAj3Ar&#10;znmOFi2nUR9nT4Nz+rCNSGElZq622fzKnwn+OFz4Y+Lx8SatHFHa6yEtdXFouxHJwBclegYN8zY/&#10;vPjrX3ujrIoZSGVhkMDkEV+PD/G/wedPvYhp2svdpL/olw0se2aInBWVcfKwHIK9yQa9/wDhb/wU&#10;u0zwr4YttF8QeG9Q1D7DEkFtd28yb5EHAEgPcDAyOuKX9pYP/n4vx/yLXBPEX/QHL74//JHtnxFt&#10;7n9nH4wQ+PdPSR/B3iGUQa1bRgkQyn/loAB+I98jvXy5/wAFC7uHUP2jfCd1bSLNbz6bZyxyKcq6&#10;mYkEfhXp/i//AIKQ/Dnxx4bv9D1bwTrNxY3kRjdWkiOPRh7g4I+lfFvxD+KH/Cba94buikxstDt4&#10;rS3SYgyeUkhcAkfU15OZ43D1sPy053d0foHBHDOcZZm/t8Xh3CHJJXbW7Wi0fU/b2x/48rf/AK5r&#10;/Kp6+IoP+CpHgqCCOP8A4RHW22KFz5kXOB9af/w9N8Ff9Chrf/f2L/GvVWZYT/n4vxPgnwTxC2/9&#10;kl98f8z7aor4l/4em+Cv+hQ1v/v7F/jR/wAPTfBX/Qoa3/39i/xo/tLCf8/F+JP+pPEP/QJL74/5&#10;n21RXxI3/BU3wWFJHg/WyQOB5sQzX1l8MPiNpHxa8B6P4t0NpG0zU4jJGJl2uhDFXRh6qyspxxxx&#10;XRRxdDENxpSuzycy4fzTKKcauOoOEW7Ju2+9tGzqaT1paT1rrPnhaKKKACiiigArk/Gng3wT48kj&#10;0rxXo2h67M8ZMdrqlvDNJszyVVwSBnuKueLviB4Z8ApYyeJde07QIr6b7NbS6lcpAksmM7AzEDOB&#10;0zXjX7Qn7HHgD9qbU9K8T6lq2sadrVlZ/ZLLV/D+omLEO9nHAyrfMxOaAOT+JH/BMP4C+PIJpNP8&#10;MyeDtVYFor/QLl4THJ2bYSVOD2AGawP+CaNld+DdA+Knw+1jXtV8Qa94R8TvYXF1fXRmt2hK/uWg&#10;DElMqpLLng4rA1L9h34/eB7OWD4bftM66LMKVSy8QxmY+2JATg++2uJ+Dnhv9qv9jLQdR0uz+FPh&#10;z4l2d/fTanqWr6bqTHUb2VzkySM5UsR2G09T60AfpLRXK/C3xdqPjz4e6D4g1fQLrwtqeoWyzXGj&#10;XpzLaPyCjHA9PTvXVUAFFFFABRRRQBBe/wDHnP8A9c2/lXk37H//ACa78L/+wBa/+gCvWb3/AI85&#10;/wDrm38q8m/Y/wD+TXfhf/2ALX/0AUAewUUUUAFFFFAHwX/wUk/5GnwX/wBedx/6GlfaXw6/5J94&#10;Y/7Bdr/6KWvi3/gpJ/yNPgv/AK87j/0NK+0vh1/yT7wx/wBgu1/9FLX6DnH/ACT2Xf8Ab/5nxOWf&#10;8jzHf9u/kdFRRRX58fbBRRRQAV+Xv7b5C/tpaKzEKoOmEknAHzLX6hV+VX/BQXS5db/aui06B1jm&#10;u7Wxt0duis2FBP4mvBznTDr/ABL9T9X8NUnnNRN2XspfnE/UGPxLpAjUHVbIHA/5eE/xp3/CS6P/&#10;ANBWx/8AAhP8a/N3/h2b8TG5HizSCDzzLN/hR/w7L+Jv/Q2aR/39m/wp/XcZ/wBA7+8n/Vnh3/oc&#10;R/8AAH/mfpF/wkuj/wDQVsf/AAIT/Gj/AISXR/8AoK2P/gQn+Nfm7/w7L+Jv/Q2aR/39m/wo/wCH&#10;ZfxN/wChs0j/AL+zf4UfXcZ/0Dv7w/1Z4d/6HEf/AAB//JH6Rf8ACS6P/wBBWx/8CE/xo/4SXR/+&#10;grY/+BCf41+bv/Dsv4m/9DZpH/f2b/Cj/h2X8Tf+hs0j/v7N/hR9dxn/AEDv7w/1Z4d/6HEf/AH/&#10;APJH6Rf8JLo//QVsf/AhP8aP+El0f/oK2P8A4EJ/jX5u/wDDsv4m/wDQ2aR/39m/wo/4dl/E3/ob&#10;NI/7+zf4UfXcZ/0Dv7w/1Z4d/wChxH/wB/8AyRR/4Kc3lvffGrw1JbXEVzH/AGEg3QyBwD583HBr&#10;9NtG/wCQRY/9cE/9BFfiz+0J8Bte/Z98XabofiDUrXU7u7s1vEktWZgqF2TadwHOUNftNo3/ACCL&#10;H/rgn/oIrLLJyniK8pxs9NPvPQ43oUMLk2VUcNV9pCKqWla1/h1sXKKKK+iPxoKKKKACiiigAooo&#10;oAKKKKACiiigArxH9l77vxX/AOx91L/0XBXt1eI/svfd+K//AGPupf8AouCgD26iiigAooooA+fv&#10;26v+TddY/wCvq2/9GCsn/gn9/wAkIb/sJ3H/ALLWt+3V/wAm66x/19W3/owVk/8ABP7/AJIQ3/YT&#10;uP8A2Wv0GH/JJS/6/f8AtqPiZf8AJSx/69fqz6Xooor8+PtgooooAK+If+CqH/JNvBn/AGFZP/RV&#10;fb1fEP8AwVQ/5Jt4M/7Csn/oqvLzP/dKn9dUfdcDf8lFhPV/+kyNz9mb9rL4U+BfgP4M0LWvFttZ&#10;arZWRjuLdopCY28xjg4XHQivTf8Aht74K/8AQ72v/fmX/wCJr5o+BP8AwT28FfFT4ReGPFmoeINb&#10;tb3VLXz5YbcxeWp3suFyhOOPWu8/4dbfD7/oZ/EP5w//ABFcFGpmKpRUIRtZW+71PrczwnBssdXe&#10;IxNVT55cySVk+Z3t7u1z1v8A4be+Cv8A0O9r/wB+Zf8A4mj/AIbe+Cv/AEO9r/35l/8Aia8k/wCH&#10;W3w+/wChn8Q/nD/8RR/w62+H3/Qz+Ifzh/8AiK29pmf8kf6+Z5v1Pgf/AKCq3/gK/wDkT1v/AIbe&#10;+Cv/AEO9r/35l/8AiaP+G3vgr/0O9r/35l/+JryT/h1t8Pv+hn8Q/nD/APEUf8Otvh9/0M/iH84f&#10;/iKPaZn/ACR/r5h9T4H/AOgqt/4Cv/kT1v8A4be+Cv8A0O9r/wB+Zf8A4mj/AIbe+Cv/AEO9r/35&#10;l/8Aia8k/wCHW3w+/wChn8Q/nD/8RR/w62+H3/Qz+Ifzh/8AiKPaZn/JH+vmH1Pgf/oKrf8AgK/+&#10;RHftW/tV/Cz4gfs/+L9A0HxZb3+rXkMSwWyRSAuRMjEcqB0U03/glz/yR7xN/wBhk/8AopK86/aF&#10;/YA8GfCH4O+JPF2m6/rV3faZFHJFDcmLy2LSohzhQejGvRf+CXP/ACR7xN/2GT/6KSuSlKvLMYfW&#10;Ek+V7dtT6HHUsppcHYhZPUlOn7WN3NWfN7vktLWPtCiiivqD8JCiiigApDS0hoA5bWomXWncutvH&#10;Iirvfo/sKjFkJmaOFo5Vj+ZlflQvcj3rK8ZW8EniCUXKOFeJVjdSTz9KpadBfaEhNltuImXYDO+x&#10;gOucUAbYliF27aZBulKYMgA+73rnNU8KaZeIYrq+u7ZTyUZwPx6VZtLeW6uDdPN514y7WEfTaPpT&#10;Nde0t4DcTNcw4wpmii8wD29KAMLUvhjolyA15ZmWALgpIAVYdiaj8Tfs9+Fdcm0kmygiCw7QIVAk&#10;wefl4xmtw301hYSGOOWC2OGYxp5shJ6EKf5Vpvqv9rRW7sBIkSBWTOC31x0PtQB5xpv7Ovg7wvqU&#10;lzHbRtdNIHjZ1Hmqw98da9FstAsrXTASHHlRliWxle+R71RmurhpjHFb7oSdu1s4Uehbt9alubuQ&#10;WAjs0USRqftKbsqq+x70AWNE1pJybez8yUquRO+CWz71av8AydKj+06wqSMSEMjDMpJ6AnpisS21&#10;hoNJsi+yO1D/ALplxuZs9D7Vry6vFqGtyC7eRR5X+pSPdGD2Ib19qALVpMmlW5FzFAE3bvmU9+lT&#10;wRiGdHkAmBG4Q9dwrnHnL5s54BHE3z7mY/hTrzWLm1tyXCGBQMzyNtKDoAB3HvQB0RnaFJkkcy+a&#10;cxxoeEH905qsU+zxu3lACUfMcdPrWRc6xa3GlyLNJJ5jINjwrvxWVpvi+wtvPgS7VGTCOjEF5j6b&#10;T0PsKAOjW2i1H5FiSdovmyB933q7aaPYuomvHiMp6Kex7GubOvJfR4itpZEHJR1KbB7EdatG/t7j&#10;Rba2iMsEkUhdtq7mI9OaAPBf2vPiX8HfAPxB+GsHxU8FXPjbVtTuDHod1FFHIti4kjBY73Uj5ih4&#10;z0r6X1XWHu7O4KmMmOTyzImduR/WvmD9p/8AaIf4Q654Bs7X4ZRfEL+2rtovtFxEC+m4dBvX905G&#10;d2eq/d619E3Rjg8zhntww3KgJkZvUL1I96ANuK7sbfT5BpJjjnbBbyuAX75qnNqDGWLfdsrfxjPJ&#10;PtWbp9j9nYyiORJs5R8EgD37A1dkQG4gi81YoJf+PgvgE+4z/SgCjqutW0WTcwXEjjP2eScqefVP&#10;T8arafqsV6C03nEqu5UYjr6VptqWmrcNZ3M3yq3lwSbQVHuT2FV10O2u7u6EW0qoz9pjbIl+nb8q&#10;AJtO8SwXVzPYzZt3jiL+THwR/wDWqppWtwWGmAG5msTvPyBgE5/qat2Wg2kcQZ3WRsfdY4kHuR1p&#10;l20UVt9mjSSZwwfzDFxj0oAtWs2nw2T6hYyRzhH2HzeeT16U+xjF8Wt2SK7tZ2zLHIMtn0Xtiorm&#10;4e4i8qOQwwEDc0UYYg/StCKC1uYPJmeSUOAMbNufyoAraxbW0sUcbSx2jQqUjxwy/Ss9tZg00Wtv&#10;HPKZZWEYlYjDHPWr2+2uXZ41glSwO0+ZNt2fX/69Z9zqMGv3UEEhjgW1kGwKQQ+SOAe9AHe4LEjg&#10;knHNfnN8RPFOjfHb9vTTrHV9XsLDwZ4PkELS6hdJDAxgO+UZZgMtLhOP7o9K/RWeF5UmjRmj3KVD&#10;r1TI6jPcV8nz/wDBM/4V3dxLNc6v4pnuJWMkkj30JZ2JyST5XUk15mOpVayjGmrpO7u+3Q+44Wx+&#10;X5dUr1cbOUZSg4wcY3a5t5brVLb1Z9BN8Zfh/wCYZB478M89v7Zts/8AodfG3/BRUeFvFnh3wx43&#10;8L+K9Evtf0S5+zSJp2pQyz+Sx3xuFVifkcf+PV6If+CY/wAJAv8AyEPFGf8Ar8h/+NUwf8EyfhLj&#10;P9p+Jx/2+Q//ABqufEQxeIpunKC18/8AgHs5PX4dyfHU8bSxVRuPR01ZpqzT16o6bxF8e4/Fn7DG&#10;s/EC3kRL660F7ScIeYrt8W7j8HYke2Kpf8E5/D1rov7NdhdJLD5+rajdXcmxwWypEQU+4Eece9dv&#10;4G/ZO8F+BPhj4j8ARPq2s+FNdfzbm01O5DNG+FG6IoqlTlFbvyPwrE+B/wCxb4I+BPjlvFGialre&#10;oXyQywW8GoSxtHCHwGI2oCWwMZ9+laxpYj21OrNJ2Vnrs+rOCtjso/s3GYHD1JR5qnPD3fiil7sH&#10;rpZvfU+hDgjAYnHrXJeM7qGK5s42hVpAu5WYdOa6pWK7iyEjsO4rlvEkd1PrVt9nMYCwh3ErBeN3&#10;bNesfnpmX12l3pkUN4kJnWTcXcfJ7Y75qu4kstR3uIbn5MeagOOe3NXPEH2K9JjZhb3CsHLRHeSM&#10;cDFY9rffb9WH2mWYQ+WcwLF8uR0O7rn2oAfeR3VpdpYtJbpPMvmruB2Y9x1zU4tzq0kaowOwbGtY&#10;+PPPqP8A69Nn1IxqbLyo5b2T5o2VtyBfQt2PtWdq2r3iz2/2CGSz2oRJIEJbd6qD1oAt26X0D3cL&#10;xeTGG2pHMOo9BitKxsrWW1nN8qMEj3BGHyj121k3ni+Kz09IJmP2qePaJJBht3cgVlSeLoYrREfz&#10;JHKkM23GaAOv0x9OtIBIi/ZYZF2QtHgZb0qJ9Sk0uY+dve8wFeeQ5jIPYd81leF9Qk1C3bZbtLAk&#10;ZdCVIPXrVqDUYbycieM26bciRPnbPptPb3oA2LeyhN4L5jKyhfL3xEY+nNUtWWPz1WeE2sBXLF/u&#10;nngmq9w5vn2XTzXrekkflNgdPlXsPWslVt8lDb+bASd0AkYlj9eooA6hdOWLT5ZYPLUBQQ7dfqKg&#10;dpbMQzSyDpuXd0P0rPtZEhheQxOiLjGCSyj0C96k0ye5eS5mn2QxIQ0Bc8sP9oHpQBpzXEN3bxu8&#10;aRSsCVkYcSN7VX2x2MMdzqaiKJjhXb7pYdhUmp6pGthAWRt0oIExXEY91PQ1gw6tp0B8meWTUrhB&#10;8yKOFPZhigC/e3t5q2oPcaaLZ9OZQEbac7h1p2nadIP+PueWK4yf3SnD49fpWbc+LpIWJtrOcTcA&#10;74SqY9j0zUZ1a7uojAlmquTuwzkN+XpQBf0XQmtp3W6jwrSFhK4+UD3q1ONQFje22LcpJwjMCcL2&#10;xWVpV9PHcLdSxT+TESrPsOFPp6Vqtql/KrTC1Kwx9EGT5g9Txx+FAF/wWJrPVbaFt0fmId4f7rkD&#10;+D2+tehV5r4Vkl1DxTazPA1oIhJlQCQ+V756Yr0qgAooooAKKKKACkpaKAPN/j38AvCf7SPgQeEP&#10;GcN1Po32uO92Wlw0L+YgYL8w7fMeK+dj/wAEj/2f2BB0/XiD1B1iWvtGigD4uH/BI/8AZ/UADT9e&#10;AHYaxLXu37O/7MHgf9mDRNW0rwPBewWmqXC3VwL27acl1XaMFugxXrdFABRRRQAUUUUAFFFFABXz&#10;/q3/ACff4a/7J9qX/pws6+gK+f8AVv8Ak+/w1/2T7Uv/AE4WdAH0BSd6Worm4S1glmkOI40LsfYD&#10;JotfRBsfk1+0zrB1z48eOLkNvVdQeBTz0T5B1/3a+9LTxP8A8KR/ZS8P3cSKL6HR7aK3jJGPtEqA&#10;546gFi30Ffm5qzv4s8c3jKMvqepsFA/6aS4Hr619y/tn66NN0bwh4ShkOxE+1ypnqEXy48/iW/Kv&#10;0PxUxryfIKFODs0rL1SjFfnf5HyvhTlqzziOftFeLld+l3Jr52t8zwD4feC9R+Knjqy0aOSSW4vp&#10;jLd3TDJVM7pJG/X8TX6SaFotn4c0ay0vT4hBZWkSwxRjsoGBXy/+w94X+XxJ4jkQfMUsYWI5wPmf&#10;H47a+r6/nzg3L44fBfW5L36n5J6ffuf0B4h5tPFZl9Qg/wB3RS0/vNJt/JWXlr3Ciiiv0A/KQrgv&#10;jT8Mbf4reBL3SHCpfJ+/spyP9XMo+X8D0P1rvaK58RQp4qlKjVV4yVmdWExVXBV4Ymg7Tg00/NH5&#10;OeLPD9zAbvS9Qtns9Rt2KvBKpV1cdsH+dc/8J/iNqHwh+Iml+JbBfMks3KzW5baJ4mGHjP1H5EA1&#10;+snibwJ4e8YwGLXNFstTUjGbiEMwHs3Ufga/PT9s34C2nwi8W6fqmg2zweG9XQqsZcuILhfvJkkn&#10;DAhhn/a9K+y8LqVTKliOH8VUU6FW8odGm1aUeq96Ou+jT01PG8U8woZ9LDZ/haTp4mlaM+sWr3i7&#10;6P3XdarZrXQ+rvBX7ZfgbxLDF/aYuvD0rjObhPNi/wC+0H8wK9n0HxRo/ii2FxpGp2mpQkA77WZZ&#10;MD3wePxr8svhB4Z1v4gJfadotp/aN5YxfaGtUkUTNGWwSik5bBIyBzzW/DLr/wAO/ESSx/bvD+tW&#10;rB13K0Ui/UHqD6Hg1+N59mea8JZtWy3MqXPCEvdnbl5ovWMv5W7bpWs7roftGRcPZLxnlFHMspr+&#10;zqTjeVNtSUZLSUWviSvs3e6s+p+odFeC/Aj9p6w+IIg0TxG0Ol+JcbY3HywXnuhP3X9VP4V71X1W&#10;Bx+HzGiq+GldP715Psz87zPK8XlGIeGxkOWS+5run1X9bhRRRXoHlBRRRQAUUUUAFFFFABRRRQAU&#10;UUUAFFFFABRRRQAUUUUAFFFFABRRRQAUUUUAFFFFABRRRQAUUUUAFFFFABRRRQAUUUUAFFFFABRR&#10;RQAUUUUAFFFFABRRRQAUUUUAFFFFABRRRQAVzfxJ1WPQvh54o1KaxXU4bPS7m4eyYZFwqxMxjI77&#10;sY/GukpsiLKjI6hkYEFSMgj0oA/Pf9h/9hv4K/En4FaN8RPE3hjTPE+u+KTNf3CJuSzsMyuBawQq&#10;2EWPG3nLZB56Cuc+IX7GfwT+G37Z/wAPPC1v4NtdW8N+PdOvYrzQJ7iVv7OliG5LqFg4dFblSCSO&#10;OMV6/rf/AATw1Pwr4g1K9+C3xn8T/CPSNTuGubrw/aL9qsEkbOTChdPL+h3Y6AgAAd18FP2JNI+E&#10;+r634t1Xxn4g8c/E3VbGSwbxhrc2+4tI2Uj/AEdCT5eODyxPGAQMigDkv2HLKf4YfE/42fB2w1K7&#10;1Xwd4Q1O1m0Q3kxmezjuIi7Wu88kKRnn196+wa8k/Zy/Zt8Pfs3eFtQ03Sb/AFHXdV1a7a/1bXtZ&#10;m828v7gjG929B2H1ySSTXrdABRRRQAUUUUAFFFFAGL41/wCRN17/AK8Lj/0W1fIn/BJL/k1ST/sY&#10;L/8A9DFfXfjX/kTde/68Lj/0W1fIn/BJL/k1ST/sYL//ANDFAH2rRRRQAUUUUAFFFFABRRRQAUUU&#10;UAFFFFABRRRQB86/tefCY+JPDsfi7TLZpdV0pNl0kZ/1tpyWOO5Q/MO+Nw71P+x78Sv+Em8FzeGb&#10;ybfqGi48kk5L2rfc/wC+Tlfptr6AmiS4ieKRBJG6lWRhkEHqDXxD4g0a5/Zj/aB07ULRCvh67lLw&#10;KgJBtHIWWH6xkgjrxtoDY8B+AXgXQfiN+2z4g0XxJpkOr6VJf6rI9rcDKMyuxUn6V97f8MafBf8A&#10;6J/pX/fLf41+ZGn/ABS1/wCFv7SXibxV4LittU1Ealfi3EkLXEckckjZbahBPBz1r1//AIeA/Hz/&#10;AKF7Tf8AwST/APxyvjMHicLRjKNaN3d9Ln9L8R5Hn2Y16NbLcRyU/ZwVvaOOuvRfLU+m/jd+xP8A&#10;D248B3d34R8I2Wn61YZuo0gV/wDSVUHdERnnI5HXkD1rwPxZ8Jvhvr3h3wp4y0/w9BpOizuula/b&#10;2ispsbvHEwUn7rZJwcZwBkHNc+f+CgPx8I/5F7Tf/BLP/wDHK8zu/wBov4j2l14mu5fDen2dj4hQ&#10;x39i+kuLRnJysiqxO2QMSwOeGJ45xXf9fy//AJ9/+So+T/1T4v6Yz/ytI920f4ceDfhDr1ppPxA+&#10;HWja9oV8fOtdbtdztLCek0TA4kXGCYzhhnjPf6Z8L/swfADxrpEOqaJ4P0TUbKUcSQ7jtP8AdYZy&#10;rDuDgivz6H7U3xN1PwBB4FuND07V9PtE3W7T6ZJJd246h0YPxjPBx0OORS/DX9pD4ufCnUru80LR&#10;wPtcYjmt7jTJmhcg8OVBHzDpn0NH1/L/APn3/wCSoP8AVPi5f8xn/laR+jX/AAxp8F/+if6V/wB8&#10;t/jR/wAMafBf/on+lf8AfLf418T/APDwH4+f9C9pv/gln/8AjlH/AA8B+Pv/AEL2m/8Agln/APjl&#10;H1/Af8+//JUP/VPi7/oM/wDK0j7Y/wCGNPgv/wBE/wBK/wC+W/xo/wCGNPgv/wBE/wBK/wC+W/xr&#10;4n/4eA/H3/oXtN/8Es//AMco/wCHgPx9/wChe03/AMEs/wD8co+v4D/n3/5Kg/1T4u/6DP8AytI9&#10;B/b++AHw9+FnwZ0zVfCvhax0XUJNait3uLZSGMZilJXk9Mqp/CvoH9gz/k1HwN/u3f8A6VzV+evx&#10;5/aj+J3xp8HW2h+M9Js7HS4b1btJYNOlt2MoRlA3MxGMM3GK/Qr9gz/k1LwN/u3f/pXNUYKrSq4+&#10;UqKsuXtbqjfifA47L+E6FDManPU9te/M5aOMras9/pPWlpPWvpz8MFooooAKKKKAOS+JXwn8H/GH&#10;QP7E8a+HLDxJpYfzUt7+ESBHwRvU9VbBPIwa+atQ/YI8K+DdbWL4T/FLxZ8I9bmUzxaXp2sm4tpV&#10;B5Y2szEuoPoQK9v/AGgfhJqHxe8OabYaT8RNd+G2pWd4LmDU9CnCPI20jy5FJAkTnO0ntXwX4w+H&#10;/wC0N8OP23PANhpvxE0D4l+NU8K3kum3/ijTPsUf2MStvhkEByzk5Ktu78nFAH0A2tftafB/Ul01&#10;rvwH8cYki84WglGi61JEONwTPlY7ZOea9v8AgF8a9a+MNjrK+Ifhx4h+G2s6TNHDPY64gaObepIa&#10;CZQBKoxgkDjIr4PvfjV8YvA/7eGm+JfHnwYuNT8U23gh7V9H8E3a3rT2n2lj9rQEk4Dbk2E56V92&#10;/s+ftHaP+0Np+szad4e8R+GLzR5o4L3T/ElgbWZHdSwwMkMPlPQ/zoA9booooAKKKKACiiigCC9/&#10;485/+ubfyryb9j//AJNd+F//AGALX/0AV6ze/wDHnP8A9c2/lXk37H//ACa78L/+wBa/+gCgD2Ci&#10;iigAooqtqd6NN066uzHJMIImlMcQy7bQTgDuTimk27ITdldnwp/wUk/5GnwX/wBedx/6GlfaXw6/&#10;5J94Y/7Bdr/6KWvzG/aM/aBuPj/rmm3c+irokemrLDFEJTI7KzA/PwMEbe1fXn7JP7T1x8Wro+Eb&#10;rw6bA6Tp0Xl3tvKZI2VAEw4IG0nqOTX61nmTY2lkGFhOGtHmc9Vpd6ddflc/NcpzTCVM6xEoy0q8&#10;qjo9bL8PmfT9FIKWvyQ/SwooooAK/L39t7/k9PRPrpn/AKEtfqFX5e/tvf8AJ6eifXTP/Qlrws4/&#10;3eP+Jfqfqvhv/wAjer/16n+cT9QI/wDVr9BTqbH/AKtfoKdXun5UFFFFABRRRQAUUUUAfmH/AMFR&#10;P+S3+Gv+wFH/AOj5q/TDR/8AkEWP/XBP/QRX5n/8FRP+S3+Gv+wFH/6UTV+mGj/8gix/64J/6CK8&#10;LBf75iPVfqfqvE//ACTmTf4an5xLlFFFe6flQUUUUAFFFFABRRRQAUUUUAFFFFABXiP7L33fiv8A&#10;9j7qX/ouCvbq8R/Ze+78V/8AsfdS/wDRcFAHt1FFFABRRRQB8/ft1f8AJuusf9fVt/6MFZP/AAT+&#10;/wCSEN/2E7j/ANlrW/bq/wCTddY/6+rb/wBGCsn/AIJ/f8kIb/sJ3H/stfoMP+SSl/1+/wDbUfEy&#10;/wCSlj/16/Vn0vRRRX58fbBRRRQAV8Q/8FUP+SbeDP8AsKy/+iq+3q+If+CqH/JNvBn/AGFZf/RV&#10;eXmf+51P66o+64G/5KLCer/9Jke8/sc/8myfD/8A68D/AOjHr2WvGv2Of+TZPh//ANeB/wDRj17L&#10;XXhv4FP0X5HgZ5/yNcX/ANfJ/wDpTCiiiuk8QKKKKACiiigDwv8Abg/5Na8d/wDXvD/6UR15H/wS&#10;4/5I74m/7DJ/9FJXrn7cH/JrXjv/AK94f/SiOvI/+CXH/JHfE3/YZP8A6KSvCqf8jOH+H/M/VcF/&#10;yQ2K/wCvy/KB9oUUUV7p+VBRRRQAUhpaQ0AcJ4muVXxHcosLXEohQ8thY/Q81irdXX2uRbjHkAZU&#10;L29ee/0rW8QQST+LbxX2mDyIwoXqTznPtWRqWkycrbvJGqHd5I+4vH8PvQA1b6STVXWyt2ks/L+W&#10;5iPlgnuNvWodStU1B/scM0s1kwDFPMwdw9zS6Rfvc/6KIporpQXNy4GCv92pVtUGsKr2kkl0Y8i0&#10;QfKV/vfWgBUsmm0e4hWWVMsBueT51+nfFWo7vGo6ZBBbrCANsjYBEh/vE/40l5p5A+0ylnkjGFWf&#10;qB6DHaqhMkzL9meX7IOLlYsZJ7YoAVJZ7rVr5Lm48lY5cQiJCFI/2sdRWXeLPb3d+bRJLrdkTlH2&#10;DbjqAa6C0u7ZILllmuPJgXNwZMYjH+1WRrjpqdvDJpg82PJZpE6MuOtAEGnxRDRbaQ5iiclVim/e&#10;bPf61ZCnRoPMiil1AZ2+bvwDn6+lVnlCaHY28ZuY7mOXdIUxtZc9BWxpt1a3F+1uFuViEZf7HKBu&#10;B/vYoA4PxXe+KLu0dbW0ZAdv+kuwYLz93bnNchrNp4/8TafJp4vEtI5QFKtCXY4Ocgg8fSvc4p5L&#10;fTmuPs8M4WTbuwfypdGBjglnlmkVxJ8qpjOD6UAfKMHhT45aTdyWlnPANOnk+e4uFDFFH3SoLZA9&#10;q7L4V+BNWXWtQvvFFx519byxyxSRqVQvzuOOcj2r2zV4FvkkCRN5hBAuLv7kZ9TjtVq00h4dMUkw&#10;zTeUNkkOdqH1+lAHMf8ACf2ujarqFrdIJY2HlblHl+Xnq3P17Vz/AIu+P/hf4Z6RbT3F6jWkk32d&#10;ZmhaV2yCxyQM9jyeldhr3hfSdasbWLUYFlvCxEkqjqxGMiuW1r4M+HDYJbXIjNsWKjd99sjBB/DN&#10;AHzp8fP29L7wtf8AhOX4QW2nana3kzx67JqCtIYYgyhdpDLjILnPPTpXY2/7ZPhrVLGe78OW99qU&#10;cchjCHcJGI+9hiBxXlf7S3/BOnVPE114TPwo8P2SaMtznW4LmZImRVZdrJnr8u/p7V9j+Gvgv4I8&#10;N6YYbCxAhVgAJ1AfhQP6UAcP/wAL01ubTwlvp82pSTosiQRIYj0ztLHjI9atTX3j/wARxQXDaZ/Z&#10;1qiZaZ5VfyQeRkA5NezjRLM6DcvF5cMUW1SsY9Mdazh4ctZYWazvWPAMqMflz6GgDyyyhGkXUV1r&#10;etiYhg7QhGAbH3hg1uXPxGu5wV0KzzZRkt2XKew4rvbn4faNe21rPqNmlxLEu+NiPlz3/Csyx0Wx&#10;bUNShitIligj3IFHC/SgDzZ/j5Poup3KXGlPtMW1NybnLEcAtWF4d/ai/sfUBpninSrjQUVGlMk7&#10;eccn7oyvrzXqUlhZ3LDz2jhxhvOk+83sar654A0PxcTNc29lOTgGJgd3y9DQB5/qv7ZvgGx0+S5G&#10;oCK4Rgq2iQszuM/e4FO0P9rTwP4hIa3nubWcNtWRpSwBxnO3Gfwqey/Zz8F2OuR6tp2g27XMKMi3&#10;Ui/Kueq9a6PU/wBl/wAA6be2d5ZaRBYXjR+afKXCM56sf1oAteEfib4W15L8Wt3G1zK6gIz481j/&#10;ALPerzWqTX6XH2aZi0geLyZgig/T+lYulfs8eFtM1OLV7CwtpZrWTzpJOd6N/s8/zr0OHQ7O3Gny&#10;bnPzAqF6w+9AEdrqV3vnW4uLyIBPlUyHIP171JFPPfafFCNTnV1beQCVf8W7j2qxdC9TUJzdTRNp&#10;XH2aaUncx7n69arpqVsbhkR1ktsfJdSHhz6UAE009yn2a51eaAZ3/aY5Cv0X1rKGp6lFqcYbU5bp&#10;dp+WMED2z71oajp9rez/AGe6t47ZMBt8Hr2HNI8slvbNNpccNuUO0C6yHJ6EjHagCO4luL6eER6t&#10;dwnGDtlIAPuKqS/2k1veR2uqXUpA2uwZgwPse1XPstrr0LQgXFpev8ouBgbW6kj261Yg0+50ewu4&#10;ReyMXXAdiOcdzQBR0fUNWitpY7ie4nMSARjzfnY/7RqS21G+mmeRYmlugmJYJvnMS/73T8qu6dpp&#10;trWa4SfznmjzcMTyo9V96dZzxPCyW88oZUyWbG8j/aoAhimt5U8+WJTMwKmILhh6Et3HtWSmlz7N&#10;k0+GznzEUgewq/DcvcEQ7kkmX5ix/wBWR7d81sJdiWw+xmP7Ll9++TiP6fWgDn9QjuNUvYo5LH7D&#10;b+WFYxYVzjowI9aLSyvFk8sxSSz5xCWlBGPeth7eTUZQfMkacDas/GFA7U+60S4hRTbBYHxlvM6u&#10;3qKAOeKDVbphfLZ5sW248gblz157n3qTT2tb28uIo7e2eOzIbmEHcKsSxAWGo+bBGJ0U8vnLt/s1&#10;S0Jn0+N2EUge+URjaOFPv7UAbWnhIru6uIZVsjPHtMIXCAeigcCqKy2wm8iWLoM71OOe3NSxuWlO&#10;mXQhc2/OVznJ9fzqXUtKjW3VFw1urgiNegPrQAt5aHZ51xdeW4wv7vO/H+8O3tVGC4ht4m3IETOT&#10;PtwV9sdTS6lJKYzPZLDb24wvlc7t3c1e3Wl/dQ3KEzpEnlusn393t7UAR3ptoryxlV2aEpl3GQo+&#10;tVZtQs9ZhvbeOZYpYAUjZh8uT3PqKuXd3bXtlcadH+9a4G3ZH6jsfesa5sLe0gNsGt3klXZ5LZ3Z&#10;9PrQBK+sW9jp9rp8m+9lI8qVgpMa57oP4fwqK3gTS7gPY28RDYRmlQbiueevOa0fDd80UVxp6mOz&#10;aGMIGk4CE919xT7yxnFtH5Lpql+D+9ujzuGOD+FAE11DHqk5j2PDZgbljVsPuH+16e1N0xI9XQyP&#10;an7ZkqESQKdo96ktftEGjRyXT/6QZCrE9cdqun7JZakqwW1tJ+7ztGevegCTUbWSCzZbRVEJALiR&#10;gRu9x3qOzvLnKB41WNcAyD7q/UVAy20niOyt3xPHIhYiPnHtVqwdIJ5YbUGVHk+ZW6L7GgCXwv8A&#10;a1164M0sbQSMTGBHtJGD0zXa1xtkZx4nsBcgSg+b5P8A0yG3kD612VABRRRQAUUUUAFFFFABRRRQ&#10;AUUUUAFFFFABRRRQAUUUUAFfP+rf8n3+Gv8Asn2pf+nCzr6Ar5/1b/k+/wANf9k+1L/04WdAH0BX&#10;J/FjWB4f+GXivUcgG30u4dc4+95ZA6+5FdZXi/7Ymt/2H+zz4rYOEe5jjtVbOOXkX+gNejltH6xj&#10;aNH+aUV97Rw4+r7DCVavaLf4H52fAfRx4h+NHgiydSyS6tA7hc8qr7z09lr2/wDaZ8T/APCTfGXX&#10;5FbdBYFbCLByP3Y+b/x8tXnX7JPk2PxkttZuADBoWm3uqPnp8kJA/VxWl4a0y58d+ONOsXYvdavf&#10;qrseuXfLH9TXn+O2NlVxeDyynq2ua3q2l9/6H2n0f8BGnQx2bVdIx92/y5m/kl+J94/s4eFj4T+D&#10;vh+B4zHcXURvZgwwd0h3D/x3bXpoqKztYrG0htoV2QwosaKOygYA/Kpq48Jh44XD06EdopL7kePj&#10;8VLHYurip7zk5fe7hRRRXWcIUUUUAFeefHn4VwfGP4Y6v4cYol5Ivn2Mz/8ALK4TlD7A8qfZjXod&#10;FdGHr1MLWhXpO0otNeqMa9GGIpSo1FeMlZ/M/Hv4e+M9X+DHxLsNaije31DSLsxXVq3BZQdssTD3&#10;G4V+nPjT4feFP2hfA9hevgpdQLc6fqkAHnQhhkc9xzyp4/Gvjj9vT4R/8If8QYPGFhBt0vxDkXG0&#10;cR3aj5s/76/N9VavTP8Agn98Y11LQrz4e6jcZvLDddabvPLwE5eMf7rHOPRj6V+q8W4DD8S5NTzS&#10;MFLS0l5dV/27L8G2fnXCuYYnhvOJ4FVHF3vFrTXp/wCBL79jxr4nfCrX/hNrgsdXhJgZs2mowAiK&#10;cDkFW/hYenUV7d8B/wBq+bTjbeH/ABxcGa1yIrfWm5aPsFm9R/t/n619S+KfCek+NdFuNJ1qyjv7&#10;GcYaOQZwezKexHYivhv44fs5at8KppdRsBJqvhdm+W5C7pLUHoso9P8Ab6euK/kDG5VjuGazx2WN&#10;ypdVvZdmuq891+J/aGW57lnGeGWWZzFRrfZe133i+ku8dn0vsvveCeO6hjmhkWWKQBkkQ5VgehBH&#10;UVLXwJ8D/wBo7VfhRImnXyy6v4ZY/wDHsWzLbe8RPb/ZPHpivtDwL8TfDXxIsRc6DqkN2QoZ7cnb&#10;NH7Mh5H8q+8yjP8ACZtBcr5anWL3+Xdf0z8u4g4Vx+Q1G5x56XSaWnz/AJX5P5NnV0UUV9MfFhRR&#10;RQAUUUUAFFFFABRRRQAUUUUAFFFFABRRRQAUUUUAFFFFABRRRQAUUUUAFFFFABRRRQAUUUUAFFFF&#10;ABRRRQAUUUUAFFFFABRRRQAUUUUAFFFFABRRRQAUUUUAFFFFACV856H+2No7fGf4xeA/EMNhoT+B&#10;obe5snuL9Y5tUjeAyybUcADado4JyHB4r6Mrw348fsY/Cn9oW+m1jxV4XtrjxIbU20WrIzxyj5SE&#10;L7SN+0njP06UAbPwh/aZ8E/Fj4Z+HfGH9sad4fXWLb7Sum6lqUC3EA3FcON3X5a7jTviL4U1m+is&#10;tP8AE+jX15LkR29tqEUkjkc8KGJNfl1f/D79i34FwWPgPxdY6h8R/HujweTrF54Yt7iZWnDHdvCv&#10;tVhkAqCcYwec175+xx8P/wBkbx940h8T/CTS5LPxh4eYzfYdQknhu7fcCu8xOxDDkjIzg0AfdVLR&#10;RQAUUUUAFFFFABRRRQBi+Nf+RN17/rwuP/RbV8if8Ekv+TVJP+xgv/8A0MV9d+Nf+RN17/rwuP8A&#10;0W1fIn/BJL/k1ST/ALGC/wD/AEMUAfatFFFABRRRQAUUUUAFFFFABRRRQAUUUUAFFFFACV5p8fvh&#10;WnxT8CzW1vGv9t2R+06dKxxiQDlCfRhkGvTKKBPVWPyj/YVjkt/2w0ikjaCVI9QR42GCrAEEH6Gv&#10;1cr8ifhV44l+HX7Zura6ieZBBrV+l0gGSYGkcPj3A5/Cv1ws7qK+tYbmBxLBMgkR16MpGQa8TKP4&#10;Mv8AE/0P1LxDf/CnQX/TmH/txNWN4x8Kaf448M6hoeqRebZXsRicAkEejAjoQcH8K2aQ17Z+XH59&#10;32ra58EfH9iuoSSnXvDVwsYm3Ef2lprZwMd8Dcefp2Ffe+h6za+IdHstTsZBNZ3cKzxOO6sMivH/&#10;ANqD4Nt8RvCy6xpUBk8R6QrPCiDm5i6vF7njK+h+tcR+xf8AEK5ng1PwVfNM62i/bLHzAf3UZO14&#10;vbDdB7n0pk6LQ+paKSlpFBRRRQB8gf8ABT4n/hQGkDPB8QQcf9sJ69A/YM/5NR8Df7t3/wClc1ef&#10;/wDBT5SfgBpBwcDxBBz/ANsJ69A/YM/5NR8Df7t3/wClc1eJD/kZz/wfqj9RxP8AyQ9D/r+//SZH&#10;v9J60tJ617Z+XC0UUUAFFFFAHmfx4/Z78KftFeG7HRvFTalDFY3QvLW50q8a1uIJQpXcrr7E9RXw&#10;R4v/AGXPGfw9/bZ8C+GPh/8AGDxTbajL4Wu7yy1rxMo1U2aCVgbUFxjy2xk9x26iv1DqI20TTrO0&#10;SGZQVWQqNwB6gHrQB+YV6P2lvh/+3XptxcWPhb4peNrbwQ6xm1L6bbzWBuW+8zDAn3g8dMEV9z/s&#10;+/Ffxv8AE/TtZHjv4Zah8NtU06WONYru5W4hvAwJLQyKBuC4APH8Qr1Y20RnE/lJ54XaJNo3Y9M+&#10;lS0AFFFFABRRRQAUUUUAQXv/AB5z/wDXNv5V5N+x/wD8mu/C/wD7AFr/AOgCvWb3/jzn/wCubfyr&#10;yb9j/wD5Nd+F/wD2ALX/ANAFAHsFFFFABSGlooAwZvAnhq4mkml8O6VLLIxZ5HsYizE9STt5NXtJ&#10;0DS9CEg03TbTThIcuLWBIt312gZrQorV1aklyyk2vUyVKnF8yik/QKKKKyNQooooAK/L39t7/k9P&#10;RPrpn/oS1+oVfl7+29/yenon10z/ANCWvCzj/d4/4l+p+q+G/wDyN6v/AF6n+cT9QI/9Wv0FOpsf&#10;+rX6CnV7p+VBRRRQAUUUUAFFFFAH5h/8FRP+S3+Gv+wFH/6UTV+mGj/8gix/64J/6CK/M/8A4Kif&#10;8lv8Nf8AYCj/APSiav0w0f8A5BFj/wBcE/8AQRXhYL/fMR6r9T9V4n/5JzJv8NT84lyiiivdPyoK&#10;KKKACiiigAooooAKKKKACiiigArxH9l77vxX/wCx91L/ANFwV7dXiP7L33fiv/2Pupf+i4KAPbqK&#10;KKACkNLSUAfEX7X/AO094Q8Z+EPEPw/0lb251OC8jje78oLb74pMuAScnGCOnWq/7E/7Q/hXwdoG&#10;n/D/AFU3VtquoajI0Fz5eYCz42IWzkE4x0r6L8UfsqfDDxhr13rGpeGIWv7t/MnkikeMSP3YgHGT&#10;3qTwh+y38NPA3iC11vSPDUMWpWp3QTSyNJ5bf3gGJGfev0n+2MiWUPLo06mvvdPjta977X8vkfB/&#10;2Xm7zNY9zh/L1+G/a2/zPVhS0gpa/Nj7wKKKKACviH/gqh/yTbwZ/wBhWX/0VX29XxD/AMFUP+Sb&#10;eDP+wrL/AOiq8vM/9zqf11R91wN/yUWE9X/6TI95/Y5/5Nk+H/8A14H/ANGPXsteNfsc/wDJsnw/&#10;/wCvA/8Aox69lrrw38Cn6L8jwM8/5GuL/wCvk/8A0phRRRXSeIFFFFABRRRQB4X+3B/ya147/wCv&#10;eH/0ojryP/glx/yR3xN/2GT/AOikr1z9uD/k1rx3/wBe8P8A6UR15H/wS4/5I74m/wCwyf8A0Ule&#10;FU/5GcP8P+Z+q4L/AJIbFf8AX5flA+0KKKK90/KgooooAKSlpKAOB8SzSt4nuo4432LChlbacbfY&#10;+tZwtpGxJZBfIPeSX5ivfg1h/Ff4r6X4G8YGy1K9EZuIkWGJAd24j+LAPBrkU/aD0fSryaKYxGLb&#10;tTERJLfXFAHrlim+IyW9u5tzkCNkPB7nd/SsyyJtrAzPbtNchyAhYiTb9OuK5Pw/8dLLVLdYCTZW&#10;uSVmPOWz04+tdxoURN0oFwJLkgkXEuWULjpjrQBdh1IXelTG7gEkauAdp+cD0A6msjTtBt5Yr1k8&#10;zDPuCNlevathNOuGgkDQ7Lgt8iIQAw9aqwyFfNDbpFRsO0bbQnsfX8KAJk0cKluYJY/NiH+qUhlz&#10;6SH/ABqrdLcWtwXkZLZ5DiQRKGV/Yf8A1qxZre+hmvZLS5WNpmJiXnDem7nmsj+0fEU92YJ0hU2z&#10;A+YV+Vj7DPFAHZKttfuI2i8swnzPMUZY46Ar2HvTUgt9c8RySXX7/MI/cRcEEdDkc1nadq72Uhnu&#10;k3TTjy2eMgA56cVtWWmeTqTTwOtvIY9uSe31oAhVzbTCzubm3ht2+cxRyK5z2PrUMXiJLm2lS1nj&#10;sQrbfLdQd5H8WT0qWfTbOxvVa4hjkl2/8fKqNgB/h29c+9Z9tpltcT7jCscu47BMNykeuKAGa54u&#10;03w1bj7Ze2qNOm/y5JVBl9SOf5V5Prv7RiadNdw6Vo13IULK0qQyNG+OhU4xj3Fdt4g+Eth9tjm1&#10;Bftzz7ni887xGD1VAfuj2FdV4a8A6fZ6bLu0+MxpGPLiIX5x6D0oA+dNb/am13QtLhubjwreXC3u&#10;6Ozkit5GxJjgthflHuar6H+0Z4mudGtp9Y0GVZ2Lb9kTPkg9MbfTvX0lqOgwTizifTbe2s45AVik&#10;RWIHccUup6Hoscix29jbMgcYUwjgfXFAHwB+058X/iB8Std8Ip4GuNb8E22hzG4ubeB7mOS/3Mpw&#10;6jGQNpHOfvGvVLf4n/Gnx5olyLDRYtD3y/Ksj9Mc5yycZrqv2t/gD8Lvip4q+H0vir4g23w31PSr&#10;ppbKOZ4I21Ql0PlguykkFQABn73SvpG7jt0sJ5bW1if94AV2AAHpgg0AeWeHPCvizUFtbjVdWmcK&#10;gEtt5QSNyV5yw6YNdiiNYRqv26cbBhrdYARJjsG6/jWpPJb6ZCSup5tnAaYSlm2t6D2ryv4vfFKL&#10;TI7WDw7DPr+oGFwIrJvKZZARhctgZPPPtQB6hrWvWv8AZ2k2kshjW5UxMScFB3z6VzGvfEHw/wDD&#10;azcahfxJaFWiilmcKrkDJ+YnmvCdf074meO7PR4raL+yFvwVlFxh5rcNxy6t94eopnhP9lbXNX1X&#10;VtN8b61LrWlxxBbRJpGZUc8MQGJ6igDdu/2ufAEtzJaprdi3lpv8uCZJVHHUMG5rnrj9tjQvB+j/&#10;APCQWtnda7pZk+yj7JbtJOXPX92uTtGOtaDfsYeA/CNwsdjolm0qsqtNJAjo65zgDb1r1Kz+Dfhb&#10;R7P7LaeGbGyAYvlYIwvPXgDrQByvgj462/xAdLfRtPv7COUsSk9s6ncF3E/N9a9S/tDWNTtftF2F&#10;eOFRGIc4Lj8s1Qt/DVr4XIfToIYJRyJWQHGeCMDmugsIrvWLd51jW1hiISSR8NzjqAOce1AGKfEV&#10;3rp8nTYp4Psn7qdXjKhm7YJ+8PeqU2seKbZybewPl2h3MwJYuB7Yropz5EixrFLCx4MsbhQ3+1jr&#10;V7Tm1W13+eyNazYEW0Ydh33HPJoA8x1T4s69cXBt7nTZJkibKRshQKT9BWPd/ErVIL6eV9ImgmKY&#10;+RGZCccAcYr2XVrCyK28j2hWcyZMjkEOfSrNnBbz3s32mxt1i2ZUtGCufYdjQB8uL8V/ilqLfa7H&#10;QFTPyeTPIVPHU4KZrofCXj/4o6qv2jUvDkccKSGNjFKXPtxsr6Ah0uyux54gMdtyvncZ3enrS6dZ&#10;Wlmht4pZYkZi5YvgZ+lAHzZqX7Qms+HZZLW38M3pvZCWV2jk2hgcHnGPWs2P9p/xO9lqFzdeFbqa&#10;K0GXEayHjv0WvpePRrNr9Yrq2t5LSRiZJ5Yw7KPY9RmoY/B1jc2Otx/ZI44G4jMKhPMX1PrQB4v4&#10;T/ap06/sbeW90e80qaNFdY7mKRFuGz91S2N34V2Ph349aT4o1a7N3ps+mwqgkjfy32u2cbcnFbx8&#10;A6F4higtLzS4WGmcxSOikgnqQcdah1bwd4etI7O2UrCizBcsM5z9BxQBsp42tJ7NdShsTJDKxjE0&#10;eSSe/wAo6fWrmm+LtPtdH2HzLp/OJ2rGWOPw9Kxtbh0vw5ajT7OXbbxPv3+aAMEZNeV3Xxb8Gw+L&#10;QdN8RwpB9n+5lsZxyelAHt3ha+vL++We4iSOFWZfM8zGBjjirjeLLaCSUSXtvbXqsRAJpVBIHcAn&#10;kV4bb/EzRZdPl1m28TxbLaTyjD5pEbE9yvc+9ZVz4j8Ktf276z4ht/tcwL27u5O1TycHnFAHvmu+&#10;JdLsxaSXF8jtMC0iYUBz3wc/yqtB4w0lYjIbmG2gxlBIwAx6ZJ/WvFZ/Gfw4itpY5/FkHn7cRfaX&#10;aQA/7HHyiubutZ8AeJZUtB4paXy22yLFcMqENxhQRxQB6d4h+OWgaT4ku4IxK7IyiSeBDJEy4B4c&#10;HBpZf2i/Az3m22vojdEqCjzYwpOM43VzUc3w50Hw3Z6e9zAYMtCJppVeRt2c5OM96q6D8MfhNeys&#10;LV7K6lWNmNwWTcQP9or2oA9k1f4n+HvD9uft19BPP8p8iNlOVPQ8Gsib4peFIomtotXsbqSb94Al&#10;ygx7cHtXjek6P8KNZ1ZZI/FbajeBWUKbogbR1+8vasa8+Enwm1C9WCDxFJp17ICUdbsqoHUk4XrQ&#10;B7Tqvx98F2F7aRDVrFECkSpFOjNkf8CzmsaX9ofwdpd6v2XUrW5F2+ZBLKq7Me+eK4XRvgb8LL6G&#10;VdQu4InjYIl4rAHGOWztzk+vvVzRP2X/AIb39vrsdnqMN7bzYDu75kRT0MbFflPuKAPTk+MXg+8t&#10;rad9asoxcH7gnTan1bd09zXG+Mf2oPBfhbVp9M0+8XULy2cGY6c/2hdhGc5UkY9641f2TvA0VwIY&#10;tQvZoIGGYvtmAF/2sr8w9q63wl+z38MvA2pXWtGOFn1GH7IVZlwOc8fLQBoeEv2r/CPiyUxSaiun&#10;zBHkMd2BGuB0+Zj1PpUtl+0f4ch0V9VN9a3DpKYfslvMsjkf3gAc4p7/AAK+G95csktrpyrtzgxp&#10;u/8AQaz9P+DHwz8P64l3p9hbw7YyvkzPG4yep4WgDf8ADn7SWgeJ9OuNWsZxJbWcvkSZTawb0Azk&#10;1as/i5ptprVnZIzQHVHMg2Aure7N/B9K5S1+F/gn/hLLLULO8tNOsYlZZtOgGyKdzn52UDaT7mtX&#10;/hHvCtqJ7S1uo5zcMfmdwZIyO0bEfL+FAHf+D/iBperfEXTdLiuybthOFjUbg+1MnnPGK9qrwD4V&#10;eG/Ddr45064t3SXUrdJVjKsNwyhDbuPmOK9/oAKKKKACiiigAooooAKKKKACiiigAooooAKKKKAC&#10;iiigAr5/1b/k+/w1/wBk+1L/ANOFnX0BXz/q3/J9/hr/ALJ9qX/pws6APoCvl3/goVrBsvgzp9gO&#10;t9qkQPXoisf8K+oq+Iv+CkOtnf4J0cZ/5eLs4HB+6o/lX1nCtH22c4ddm39ybPmuJKvssqrPurfe&#10;0j5x+EWoDSNH8YzqU+0XtpDpsYJG4K8oeQjv0jAP1r6C/Y98LjXfiv8A2jJHvg0i1efJ6CRvkT+b&#10;H8K+ZvAyYtrhs8FgMf5+tffP7FXhYaZ4A1LXHUebql2UUkc+XENo/wDHi/5V+Y8czeb+Ik6b1jQU&#10;F/4DFS/9LkftfBUVkXhjGstJ4ly/8mk4/wDpEbn0TRSClr6I/OQooooAKKKKACiiigDhfjX8MbT4&#10;u/DbWfDd0qiW4iL2sxGTDOvMbj6H9CRX5XeEfEut/Bz4jWeqxQtba1ol2VmtpMrkqdskbexGR+Nf&#10;sXXyN+2f+zCfF9rc+PfC1qW122jzqNjCuTeRqP8AWKP76j8x7gV+k8H5zSws55djP4VXa+yb0afl&#10;JaetvNnwXFGU1cTGOPwv8Sn23aWunmj6H+FPxS0X4v8Ag2z8RaHNuimXbNbsR5ltKPvRuPUfqOa6&#10;24t4ruCSCeNZoZFKPHINysD1BB61+UP7PPx41L4FeNE1CLzLvQrsiPUtPU/6xP76joJF7evINfqd&#10;4X8TaZ4y0Cx1rR7uO+029jEsM0ZyCD/IjoR2rxuJeH55LiPcV6Mvhfb+6/Nfivnb1cgzuGa0dXar&#10;HdfqvL8mfNPxd/Y5E89xqvgWRIS2XfRrhsJnv5T/AMP+6ePcV803Vp4g+HHiRVnjvvDmt25ypyYp&#10;B7qRww9xkV+oNc/4w8B6B4+002Ov6Xb6lb/wmVfnjPqrDlT7g1+F5pwfh8TJ18DL2c97fZv+a+X3&#10;H9B5J4g4rBxWGzOPtqe1/tW876S+er7ny58MP2y7/S1hsPGtqdSgBC/2paKBMo9XTo31GD9a+p/C&#10;fjbQvHOnLfaDqdvqVsfvGF8sh9GXqp9iBXyn8Tv2NNU0cS33g26bWLUZY6ddsFuEH+w/Af6HB+te&#10;D6dqviL4ceIZJLOe+8Pa1bttkXBikGP4XU9R7EEV4VHPc2yCaoZrTc4dH1+Utn6PXzR9NX4YyHim&#10;m8VklVU6m7j0+cN4+q07Jn6gUV4L8Bv2nLH4heRofiExaZ4kwFjcfLDen/Yz0f1X8vQe9V+o4HH4&#10;fMaKr4aV4v715Psz8TzPK8XlGIeFxkOWS+5run1X9bhRRRXoHlBRRRQAUUUUAFFFFABRRRQAUUUU&#10;AFFFFABRRRQAUUUUAFFFFABRRRQAUUUUAFFFFABRRRQAUUUUAFFFFABRRRQAUUUUAFFFFABRRRQA&#10;UUUUAFFFFABRRRQAVzvxHfVE+H3iZtDDNrQ0y5NiF6mfym8vHvuxXRUlAHyH/wAEzbTwBcfsxaC3&#10;h+Own8TkyN4mMgVr/wC3mR9/2jPz5xjbntjHeue+NsHha3/b++Bv/CCfZI/Hu68XxMmkhdw0vyT/&#10;AMfQTod3Tdz07V2/xW/4JtfBn4q+MrzxS1nrHhTWr6Vpr2bw1qBtFupDyzuhVlBJJJKhckknJNeg&#10;/s//ALI3wy/ZoS9k8FaG0WqXw23Wr387XN5KvXYZG+6uQDtUAE8nNAHs1FFFABRRRQAUUUUAFFFF&#10;AGL41/5E3Xv+vC4/9FtXyJ/wSS/5NUk/7GC//wDQxX1341/5E3Xv+vC4/wDRbV8if8Ekv+TVJP8A&#10;sYL/AP8AQxQB9q0UUUAFFFFABRRRQAUUUUAFFFFABRRRQAUUUUAFJS0UAfmj8T/+CeHxQ1T4m+I9&#10;V8P3ukXOm399LdwXE120Em2RixVlCnBGSOpzivNfCP7NHxi8R+KNU8J2PiGPT9Y0rKPYXWsyxblU&#10;4JjABBAyPThge9frua+Wf2p9CvPh3438OfE7w+Tb3olW2utqna7gHbu4wA6bkP0BGTXiPKMO23dq&#10;/mfp8PETOYU403Gm+VJXcNdPmfMv/DCX7RH/AEMNt/4Ppv8A4mj/AIYS/aI/6GG2/wDB9N/8TX6R&#10;+BvGWn+P/Cmna9pbl7S8jDgOMMjdGRh2IIIP0repf2Ph+8vvL/4iNnH8lP8A8A/4J+X3/DCX7Q//&#10;AEMNt/4Ppv8A4mvD/in8LfHnwE8b2fh3WdVFvrF7AkqPpt9IylXYgBmwp6jmv2xr8xP+CjH/ACcz&#10;4a/68LX/ANHtXnZhl9LDUfaU273XU+14R4vx+d5l9UxUIcvLJ6Rs7rbqQJ+wp+0M6Ky+IrVlYAg/&#10;29PyD/wGl/4YS/aI/wChhtv/AAfTf/E1+nVj/wAeVv8A9c1/lU9ej/ZGH7v7z4t+IucJ25Kf/gH/&#10;AAT8vv8AhhL9oj/oYbb/AMH03/xNH/DCX7RH/Qw23/g+m/8Aia/UGij+x8P3l94v+IjZx/JT/wDA&#10;P+CflpqX/BP349axbiG/1TTr+FW3iK51mWRd3rhkIz71+gP7OHwvvPgz8FfDHg/UbqK8v9OhkM8s&#10;IITfJK8rKueoUvtz3xnAzivSqK68NgKOFm5wvd6as8HOuLcxz7DxwuKUVCL5rRjbWzXd92FJ60tJ&#10;616J8WLRRRQAUUUUAFFFFABRRRQAUUUUAfMXxT+PPxR8S/GPWPhj8D9B8PX+qeGrOC88Q654pmlS&#10;ztnmG6C1jEXzGRlG4nkAZ6Ec91+zN8db342eGdbg8RaKvhnxx4Y1J9H1/Ro5PMjhuFAYSRt3ikUh&#10;lJ9+uMnzv9l10tP2of2oLC4YLqZ13TbvymPzm3ezHlN/u8Nio/2Vs3n7U/7VWoW536bJrmkW0ciH&#10;KGaKxImAPqCVBoA9/wDih8UvDHwb8HXfijxfqkek6NbFUMrKzvJIxwkcaKCzux4CqCTXk/7I37SW&#10;s/tHt8R7vVfD0nhe30HXzpdjp15C8V6kIhRwblWPEhLZwAMAgc9a941HR7DWFgW/sre9W3mWeEXE&#10;SuI5F+665HDDsRyK+Y/2MDn4oftN/wDZQp//AEnioA+ob3/jzn/65t/KvJv2P/8Ak134X/8AYAtf&#10;/QBW18SfHPjTw3fm08PfDS+8X2D2xd7+21eytVjfkbNk0isSAAcgY5rE/Y+5/Zc+FpIwT4ftCR6H&#10;yxx+HSgD2GiiigAooooAKKKKACiiigAooooAK/L39t7/AJPT0T66Z/6EtfqFX5eftwMsf7aOjMxC&#10;qP7MJJOABuWvCzj/AHeP+Jfqfqvhv/yN6v8A16n+cT9QY/8AVr9BTqyk8T6MqgHVrEEDBBuE/wAa&#10;X/hKdG/6C9j/AOBKf417fMu5+Yeyqfyv7jUorL/4SnRv+gvY/wDgSn+NH/CU6L/0F7H/AMCU/wAa&#10;OZdxexqfyv7jUorL/wCEp0b/AKC9j/4Ep/jR/wAJTov/AEF7H/wJT/GjmXcPY1P5X9xqUVl/8JTo&#10;3/QXsf8AwJT/ABo/4SnRv+gvY/8AgSn+NHMu4exqfyv7j81/+Con/Jb/AA1/2Ao//R81fpho/wDy&#10;CLH/AK4J/wCgivzJ/wCCnF9bah8avDclrcQ3Mf8AYUY3QyBwD58vHFfpto3/ACCLH/rgn/oIrxMF&#10;/vmI9V+p+o8UJrh3Jk/5an5xLlFFFe6flIUUUUAFFFFABRRRQB8x/H/4mfEXxV8cNA+Cfwp1qy8J&#10;6zPo8niLXfE95Zi8NhZCTyY0ihb5Wd5MjkjAwRU37OnxS+IGk/F7xV8F/irqdl4j8TaTp0OuaX4k&#10;sbUWq6lYSOYz5kQ4SRHGCB1HPPWsW3uYfCn/AAUwvv7TdLZPE3w7ih0uWU4E8sF4WlhQnqwT5yPT&#10;mk0S7h8V/wDBSnXbjTJVubfw34CistSmiO5Yria63pCxHRtnzY9DQB9NeLvFNh4I8L6pr+qNKuna&#10;bbvczmCJpZNijJCooJY+gFfL/wAAv2lfH3xf/ao1/Q9b8O3fgvwYnheHVdG0XU0QX0yPOVW6uAMt&#10;E7gHERPyjGcnJr60V0mQlWV1PGQcivlrw9/ykk8W/wDYgWX/AKVPQtw6H1RXiP7L33fiv/2Pupf+&#10;i4K734jR+P5Lax/4QKfw3BcCRvtZ8Rw3EiFMfL5fkupBznOc8V5l+x6urL4f+I4157GTWh441L7Y&#10;2mK62xk2Q/6sOSwGMdSec0Ae/UUUUAFFFFABRRRQAUUUUAFFFFABXxD/AMFUP+SbeDP+wrL/AOiq&#10;+3q+If8Agqh/yTbwZ/2FZf8A0VXl5n/udT+uqPuuBv8AkosJ6v8A9Jke8/sc/wDJsnw//wCvA/8A&#10;ox69lrxr9jn/AJNk+H//AF4H/wBGPXstdeG/gU/RfkeBnn/I1xf/AF8n/wClMKKKK6TxAooooAKK&#10;KKAPC/24P+TWvHf/AF7w/wDpRHXkf/BLj/kjvib/ALDJ/wDRSV65+3B/ya147/694f8A0ojryP8A&#10;4Jcf8kd8Tf8AYZP/AKKSvCqf8jOH+H/M/VcF/wAkNiv+vy/KB9oUUUV7p+VBRRRQAUhpaQ0AfL3x&#10;38BtN8StU1lbZ7t7+witkVRkKyA8n86+efEnhXx74fmZ7GwX7I58uKOPcWzjPzcdM1916lYLN411&#10;R5X2qbWIIGG4E89u31rE8QC2iEUFwq3CpKNkSoB5bf3tw6/SgD408Ky+PtPEa6z4ZjkkzgxwCRkG&#10;SMEEgc19Z6JZ3MVuJBNcQjOPKkUAZwOa6V9JtrqwC3B33IYs3lQ9h06VDpNzBqg8kXCrbknLkDdk&#10;dsUAS6hHqQRJdouYlQA+Yef0rKk1HU44pLNQGiufv+VyU9q6F5WvLmO6lBWzgXy3bO36HFUdWjty&#10;8MbWreTKpJeOQ5xn2oA5S607UjPCIZJVy3OR834VEdJ8RXMlwrLHHFCNyS3RKmb24HWuz0qDfKh8&#10;swRwEeSJGz5g9ya1IYpZpdRbyB9zOWfKj/dPT8qAPO/Dvhy7k1CW41W/hsbdkGyKB8ruz0GRXRvB&#10;b6hqLaXHM1zbIomFuvJB/vVZsdSgikaG7gIiRQY3VN4ZvTNGo3H25dyxwwOSP9S4DY/3hzj2oAfZ&#10;zyNcLdSylwoMeY+U/E+tTJbXYnFw9wxZc7UkwFINILae01uIlAzeV9wH92cjv2zTbvVIpZ1jKleO&#10;WByR9F70AWZ4U1O7tHS5aSaH5dyYIjPpTIJrjffwzXCEJ8sbRNlh/vD1qkb3TDDJKnmyNEPmwDGM&#10;+9X9NuIroRypAJIYsM/zYKj39aAKE8MjqhkUBUO5Jj9+U+/b8qt2vlatbqtwQHTMnly8KuO496lm&#10;Mdze3D20BUS8KS24H6DtTn0m7isgrwRoRnJaQDPtmgD5q/bD0v4CeIdT+HM/xi17UtO1OK8f+wBY&#10;lsTPvTcJNqMNu7Z1xX01dQ2hDwqMOxDNEf8AVE46k9c18n/tT+Ofg34B1L4d2fxY8Gz+Kru8u3/s&#10;NoGJFnJvQM7MGXILFDg56V7B8SdQ16J5YoLSW2wqbjDmQk+ox7UAdDq3hO1nV7mWFd8YwsJJw4z1&#10;pt14bj8NR201rao8k6eaBPkFT6Jjr17145qEXxJ010vLS2ECKufJkn8wyZ43YPT6Uab8T/ibNZ3l&#10;ze+H47Y6cQsfmTBvPH94Ajj6UAe2JDFPDDJPbSTTsN21VyqN7+gqzYtZTPcwGL9+qYMfZD2rwc/t&#10;K3mkgPf+G7tblObh4QzqWHUgAYx9Kn8MftI2XiLWrye80+5srYBZYpJIjGTzz25+lAHvMEM8OmJb&#10;tKkYjyx8w4H4e9ZVjM+poIbK7S9TlvJnbEnHU4HasfRfjDoWv3sxfUPNs2jPlQmHawfpknrW3oKW&#10;95c+VEyWM21m22+JWA/DsaALNgJ49RjfUIZeAR9tuV2og7LkVYh0l7VJTaY+0u2+Of8AhTPvV+6d&#10;NR02SW7lDQq4QrHyT6cCuG8TfFjSvBsD3t6sztbL8lrGpzKudvagDQvp9XS9hgexBmkYiN1zhz6k&#10;1py62bewW1ngaS52FJBjiNvavnnxb+3p4P0MteMblBY7meMQFtuD0J7VwM3/AAU18C3Eeo3FzYXE&#10;6bC8RZDFn/dP8VAH1NrHiuSLTrKzjgmungc4j28R+h45qe28R3r6dHJcXHlSFjmNcbc9q+KpP+Cq&#10;Pw5srNmi0e7kunUq0LIw2nt82OayfBP/AAUws/Fvia5tovC0sOmJB5iyFi/II3dvegD7nb4hTRWm&#10;LtI4X3ffOQ2O1ZniLxHfXtq0yD7ZOoCrCOY2Ge5HOa8c0v8Abw+GN1NkxNJe4I2Tw7Rt9ea7DR/2&#10;l/h/eWjXEF/bHD42blz6+tAHVp4n1+GNIIrfT3eUAiQSP+69jxTZ9d8RmxuvIkzJt+dU5GfQcdK5&#10;6H44+EU3zRX0Kzg7o3fAK/RD98e9auk/F/QYo57ozxTk4k85CNsfuyj+RoA4a51v4oLrS/Z4Xmtn&#10;mAUsDiJfXhazdT8N/FzxX4r1FV1YaTYxFZTNpzbppk6MkgZcBevTmvX4fjRoV8YjDIJJVIJZUwpP&#10;9ap6j8bNNtb5hLKmNwDpGoUgd8kdqAPJL39nLWvHupSrf+J9Zh0/ZvWCNI/KBAwcEjPIzXPH9gz4&#10;fTWvmKs9i27H9oJ2/wBjJbHNfR1n8c/CMk7xx3yxKEJCKuUH/Au/0p2h/GbwpNp+Jbq1kh3t8oZc&#10;ZoA+UPEn/BMrwp4m1OGez1270jSFh8ua3tyu2STOd53E89K3r7/gmt4GjbTrW41DULqIwhT9oCjc&#10;B6YPSvdvHH7RHgjQdKnnl1e28lAufJdTjJx0Brgv+G6/hFb6/plrfa1I144KwqVIBA685oA8Z1v/&#10;AIJU+C7/AFCGVNd1OztY3LPAAm2RfQZOcCtG1/4JT+D57KU2XiDWoxDGWVFSPafQA5r0KT9vT4b6&#10;n4qgttP1WRYYrkxzu8JMUY7FmJwB7mu6vv29PhLpOmFH8SWs0qxsHjgdeSB0BBoA+fdO/wCCbHhe&#10;zintbrVtUklMJRvlXzFJ7kZ460vgn/gmZ4f0RmtW8UazLYCJgkSrGTvPf6V3ur/8FHvg1Bbwj+2Z&#10;7adW+4sBkJOOFZs9PrWXef8ABTH4aWSDUX1CZJ5CImiitiyKPUMOKAOPvf8AglLoB0h4Vup4QZN3&#10;2gnEvXpjOMVz+u/8Er7ea7hJ8WX8luIgrJGUP4dK9tsf+CkPwn12zMkWvyQ/NtAnjKnj2JrRf/go&#10;Z8G7bSpnj1z7ZEGG9GXYxb25zigDw6D/AIJ7eNUltrV/H9xNpKAR/wBnxOhaWMfdUjb1xj8qx9f/&#10;AGFfiXoKzSeD/iHqMNwm4tHdFFigYfdBIUnHWvoH/h5H8Go4tt3qVxa27DLN9nO/Hqp6n6iq9r/w&#10;UW+EOlR3qwau13HqXMI8rLge4znP1oA8Bsf2M/j7LpUVzf8AxGeS7ljLI1pKrAv+MfSqU/7Hf7QW&#10;pww22oePNSuIYGEkUUWxjE/95vk4HvX0x4c/b4+HF5qUUF1qUkUE7pHaAwYCsTj5vQfWu71P9qTw&#10;ONSIl8R2UFuXCpIsy/OfQ80AfI1t+wh8atWb7dqHxTm/tNxseZJU8soOgB2dce1SJ+wN4+g1VLe4&#10;+IOp2ymPcZSYxGPx29a+pvHX7Y3w08Hys81+l/JuRPJsnDkZGQ2FPtXF3v7enwxS3OpJLfXGsLiJ&#10;bKSBxmP+9tPp9KAPLPBv7EnxD07Rb1dd8a3OoXv2jNvZysvlSw9ixC5z9KtaT+wP4xh1611S++Id&#10;/eQQSFxBG0ZhgU5+RjtyMZr6N1r9sX4daNYRIusQJeTwpOnklbgKCBkE5+U+1Ot/2rvB6iCVNQVv&#10;MAcRvGEMufRf4qAMf9n79mPUPAnxTsPEt5r816lkkyxwKVKP5kZXLcZ47V9cV84/CX9ofwz45+KC&#10;aHpRu1vLszPIGhbyyUQtwei96+jqACiiigAooooAKKKKACiiigAooooAKKKKACiiigAooooAK+f9&#10;W/5Pv8Nf9k+1L/04WdfQFfP+rf8AJ9/hr/sn2pf+nCzoA+gK/Of/AIKDawb7406fYhty2GloNuB8&#10;pdmb+WOtfoua/K79rzWv7d/aI8WMCGFvLHaDB/uIBX6PwHR9pmkp/wAsH+LS/VnwfGdXky5Q/mkv&#10;wTZzXhGFl0hdi5Z24A7npX6m/C3wuPBfw78PaLjD2lnGsn++Ruf/AMeJr88/2dvCX/CW+PvCOmGP&#10;fA1yt1Op6eWn7xs/kB+NfpqOlfiVC2O4jzfM91KtOMX5KT/TlP37OZfUOGslyhaONGE5LzcVb8eY&#10;Wiiivpj89CiiigAooooAKKKKACkIpaKAPgL9tD9mL/hErq58feFrU/2NcSb9UsoV4tZGP+tUDohP&#10;X0J96439kj9pV/g74gGha5O7+DtSkG4sSRYSn/lqv+wf4h+Prn9J72yg1KzntLqFLi2nQxyxSqGV&#10;1IwQQeoIr8y/2q/2bp/gl4l/tHSo5J/B+pSH7NIfm+yyHkwufT+6e446g1+y8PZtQzzCvJcz1lb3&#10;X1aW2v8ANHo+q+d/yrPMtrZRiVm2X6K/vLt/wH17M/Te3uIruCOaGRZYZFDpIhyrKRkEHuKlr4T/&#10;AGKv2nRo8tp8PPFd4FsXOzSL+dv9U3a3c/3TztJ6dOmMfdYIYAg5B6EV+bZxlNfJsU8PW1W6fRrv&#10;/mujPvsrzOjmuHVelv1XZ9v8grhvin8H9A+LGjPaapAIb1Bm31GFR50Lduf4l9VPB9utdzmg183X&#10;oUsTTdKtFSi90z6HC4qvgq0a+Hm4zjs0fmt8TvhVr3wn1z7Dq8JaF2za6hCD5U4HQqezD06ivdPg&#10;L+1a1r9m8PeObktEMR22tyHJHos/6AP+frX054t8I6T440K40jWrJL2xnGCjjlT2ZT1Vh2Ir4W+O&#10;H7PmrfCW5e9g36p4YkbEd7ty8Gf4JgOns3Q+1fkmNyvHcMV3jstblS6rey7NdV2e6/P97y3O8t41&#10;wyyzOIqNf7LWl33i+ku8dn0vsv0AilSaNJI3WSNwGV1OQQe4NOr4Q+BX7SWp/DGWHSNZMuqeFydq&#10;pndLZg94z3X/AGfyr6Si/at+GUsqp/wkG3ccbmt5AB9eK+4y7iXL8dRVSVRQl1Uml/w68z81zbgz&#10;NssxDpU6UqsN1KKbuvNK9n5P5XR69RXmS/tJ/DVnCjxXaAk4yQ4H8qvJ8fPh47hR4v0ssxwB53ev&#10;ZjmeBltXh/4Ev8z5yWTZnH4sNUX/AG5L/I7+iqGka9puv24n02/tr+E/x20quP0NXs16EZRmuaLu&#10;jypQlCTjNWaFopM0tUQFFFFABRRRQAUUUUAFFFFABRRRQAUUUUAFFFFABRRRQAUUUUAFFFFABRRR&#10;QAUUUUAFFFFABRRRQAUUUUAFFFFABRRRQAUUUUAFFFFABXkv7Q37UHgL9mPw5b6p401J4p7xmjsN&#10;Ls0827vXGMiOMdhkAscAZGTzXrJr4e8H+GdL+Lf/AAU/+JmoeI7WPWI/AXh7TrfRre7AkitJZkR2&#10;kVTxuBaQg9i+eoBABUP/AAVFn8r+0h8AviL/AMI/kMb42a7tmM7tvTpz978a+j/2d/2pvAH7Tmg3&#10;WoeDdSka7siEv9JvozDeWbHpvjPbtuGRkHmvXa+HPiloOm/CT/gpT8IdZ8N2qaZN460u/stahtlC&#10;R3RjAKyMowC2SMt1O0UAfcdLRRQAUUUUAFFFFABRRRQBi+Nf+RN17/rwuP8A0W1fIn/BJL/k1ST/&#10;ALGC/wD/AEMV9d+Nf+RN17/rwuP/AEW1fIn/AASS/wCTVJP+xgv/AP0MUAfatFFFABRRRQAUUUUA&#10;FFFFABRRRQAUUUUAFFFFABRRRQAVzXxG8E2vxE8FaroF3hVu4SscpHMUg5Rx9GAP5jvXS0UAfGv7&#10;K3xAufh5481HwJ4gke2ivbhoYYpMlYL1CQyD0Egz9SB/er7JFfHn7Yvw8l8P+KNP8a6aHt4tQZYL&#10;maEYMV0gzFJ7FlXGfVB61738A/ilH8VPANteSt/xN7PFrqCcf60KPnA9GHI/EdqAPSa/MT/gox/y&#10;cz4a/wCvC1/9HtX6dV+Yv/BRj/k5nw1/14Wv/o9q8TOP92+aP0/w6/5Hf/bk/wAj9NLH/jyt/wDr&#10;mv8AKp6gsf8Ajyt/+ua/yqevaWx+ZS3YUUUUyQooooAKT1paT1oAWiiigAooooAKKKKACiiigAoo&#10;ooA8C+Nv7JFh8VPHMHjjw94y8Q/DbxqLQaddav4dmVfttrkkRzRsMMVz8rdR74GOh+H37Nfh34W/&#10;BnVPh74Z1HV9MXVEuHvPEKXROpzXUwxJdtNj/W9MNjjAr1yigDD8EeGG8F+ENH0JtUv9bbT7ZLY6&#10;jqkvm3NxtGN8j/xMe5rmPhb8FdI+FHiHx9q+mXl5dT+MdafXLxLoqVhlZFQrHgD5cLnnJ5616HRQ&#10;BBe/8ec//XNv5V5N+x//AMmu/C//ALAFr/6AK9Zvf+POf/rm38q8m/Y//wCTXfhf/wBgC1/9AFAH&#10;sFFFFABRRRQAUUUUAFFFFABRRRQAhr48/az/AGG9Y+PnxEh8WaD4isdNlktUt7m21FHxlOFZCgPU&#10;dQR2619iUVzYjD08TD2dRXR7WUZxjMkxP1vBS5Z2a1Sej8mfmd/w6y8ef9Df4d/8j/8Axuj/AIdZ&#10;ePP+hv8ADv8A5H/+N1+mNFeb/Y+E7P72fbf8RI4i/wCfkf8AwBH5nf8ADrLx5/0N/h3/AMj/APxu&#10;sTxv/wAE3PGngbwfrXiK78VaFcW2l2kl5JFD5+91RSxAygGeO9fqZXnn7Q//ACQnx9/2BLv/ANFN&#10;WdTKMLGEpJPRdztwXiHn9fFUqU6kbSlFP3Vs2kflP+zh+yvr37Sq66dF1jTtK/sgwiUX/mfP5m7G&#10;3Yp6bD19RXtX/DrLx5/0N/h3/wAmP/jddd/wSl+58RfrZf8Atav0DrjwGW4fEYaNSotXfr5s+i4t&#10;42znKM5r4LCTShHlteKe8Yt6+rPzO/4dZePP+hv8O/8Akf8A+N0f8OsvHn/Q3+Hf/I//AMbr9MaK&#10;9D+x8J2f3nyH/ESOIv8An5H/AMAR+bWj/wDBLHxb/a1p/avjHRV03zV+0G0WZpvLzzsDIBnHTJr9&#10;ILaBbW2ihQkpGgQE9cAYqWiu7DYOjhL+yW58tnfEmY8QOn9fmnyXtZJb2vt6IKKKK7T5gKKKKACi&#10;iigAooooA81+N/7PHgf9oXRbHT/GelyXT6fN9osL+0ne2u7KQjBaKVCGXPGR0OBxkDEnwZ/Z+8D/&#10;AAD8MXmh+DdINjBfSme+up5nmuryUjG+WVyWY4zjnAycAZNejUUAch8LvhT4a+DXhX/hHfCllJp+&#10;k/aZrvyZJ5Jj5krl5Duck8sScZwKdbfCzw3afE28+IEVgV8VXenJpU175rkNbo5dU2Z2jknnGa62&#10;igArxH9l77vxX/7H3Uv/AEXBXt1eI/svfd+K/wD2Pupf+i4KAPbqKKKACiiigAooooAKKKKACiii&#10;gAr4h/4Kof8AJNvBf/YVl/8ARVfb1eSftI/s66R+0f4OtNF1K/uNKnsrj7Ta3luoco20qwKnggg/&#10;oK4cdSlXw86cN2fU8L5hQyvOcPjMS7Qi3d2va6a2+Z5p+yz+0H8NfCn7PngjSdY8caHp2pWtkUnt&#10;bi8RZI28xzhgTwea9U/4ak+EX/RRvDv/AIHp/jXy9/w6n0g9fH97/wCC9P8A4uj/AIdT6R/0P97/&#10;AOC9P/i682nUzGnBQVJaK2//AAT7bGYTg3GYmpiZY+onOTk/cfV3/lPqH/hqT4Rf9FG8O/8Agen+&#10;NH/DUnwi/wCijeHf/A9P8a+Xv+HU+kf9D/e/+C9P/i6P+HVGkf8AQ/3v/gvT/wCLrT2+Zf8APpff&#10;/wAE5P7L4L/6GFT/AMAf/wAifUP/AA1J8Iv+ijeHf/A9P8aP+GpPhF/0Ubw7/wCB6f41+Wen/s/W&#10;d5+1JJ8JjrMyWi6rJp39piAGQhQTu2Zxnjpmvqv/AIdT6R/0P97/AOC9P/i656OOx1e/s6SdnZ69&#10;fvPWzDhfhbK3TWLx1SPtIqUfdveL2ekf+CfUP/DUnwi/6KN4d/8AA9P8aP8AhqT4Rf8ARRvDv/ge&#10;n+NfL3/DqfSP+h/vf/Ben/xdH/DqfSP+h/vf/Ben/wAXXR7fMf8An0vv/wCCeT/ZfBf/AEMKn/gD&#10;/wDkT0D9rz4/fDfxh+zp4y0jRPG+ianqdzBEsNpbXivJIRPGSFUHJ4BP4Vhf8Euf+SO+Jv8AsMn/&#10;ANFJXOf8OqNJHTx/ef8AgvT/AOLr6f8A2df2f9I/Z18DSeHtLvZ9TkuLhrq5vLgBWkcgKAFHCgAD&#10;j61nRpYqpi4168FFJW3OnMsfkGC4dq5TleIlVlOalrFq21+iVtPXU9UopBS19AfkQUUUUAFFFFAH&#10;kPxG1q40bxZdMgbynt0AK+w5rz6+8Z6hczBbS3+1y7h8qjDJ7sT1H0r2HXwknifUVbZJ/o0eY264&#10;56ViPaPp0ENxZ2sVuJW2b5MhsemKAOa0PU/F9rdNPLbqwZCnmRjERz2C5zmunsNDt7ecPPH9ns8H&#10;M68AMe2OtasGrSi6a2uJJJZgu4zKo5HYVT1rUYFl2T2cki7Qfunyfxb19qAG655puYbWGYCOSPPk&#10;sCQ/vUn2J40jc+aNqjI3fLVd9bvba7hNxKILDZlobvEcjDsVHdffNGo6tdtPbRJG1zDMp+QDqOw4&#10;oA2Lq0KWcFzNcIlvGm8qwJO32qa0u45dPnaJzJBNEREG+6PwqlBfXJt0iMLQwbQrlQTsX3zSLcNE&#10;JgN08W3ELRjJHuRQA7TW+w6d5YWK8mEbB7dVwYh/e5rntLnhilEMPkXcgUnyQh34z1yeMVbkuXjC&#10;yGaa4u3IWS2Kjcg9SByBVHW5JdNuTNp8cyapgKwtk3fuz9aAOmnSAJ9khlnDN8/mSPkD1FZ2qCcS&#10;oEjt1vNn7qbZgKPf615T4y+JHivwpqq37eHb26tUhVCIoXZCWyOT61x/jX42ePdduLews/DVxZ3E&#10;8AKXZjcCMA55PTpQB77dKbaS3WHZdNIuZ1XhN3oQetR2txcWVrq9w7JBGqbxEowCB2r5A1jxL8eZ&#10;bhJba1tF8rPlxGaQPKO3Gzr9K7vwJ45+J2rX2kaT4osGjsbiRLe98nc21D9/OVFAHt83xItLXSrY&#10;eZi4cECOIEEN27Vxviv4veIdIsUFroV7qs7v5ZWR1ZVyD82D3BrvItA0rQ5I0hJitJWEcJKj5hno&#10;c9PwroYtLQu0FnHGojG4yw/NuHcc0AfDXxT+O+v/AAr8SeDZPFHw2tvHQ1aV7eK3nt/MbT2DoBKp&#10;2sATuz2+7X2g2q3K6yhn3xxrHgxSHLtx1yOMV4t+098UPil8NvEPg24+GngW38Uafqdx9n1nUJrW&#10;SU2ke5QBlXUJkFjk56V7dcTGCRoI/J+yHDeazHOaAM691D7bOLeKGaSWQHbLuHye1XhaRXMUS3UY&#10;QIoUm4G5T6kgdqiSayluo40lS4nboUOdvqKutfTPJHbqyx25+WV8/d9zQBh3HhXT2+1OojYSZIwv&#10;yf8AAR2FVofBmg6jYva3tpaxERlRLLFuLE8fLjofc1oXV7cLd7Lcq1vC5852P31/2fWiO8kS6eaD&#10;zTBNgFZVwir7GgDmPDHgLw34Z1eazEMd0YoeFkTMpJOeWxg10VxBPb3huLe1/sBCuzzRgPn0yvY1&#10;pJqcei3ElzHIZrZ18tIYQGQH1B6k1my+JPtVt+/06R7jdzaTqVkx/e256e9AGpBaT2Ue0W8pcncH&#10;Rht/L1rH1jwZY6vE8sECXTKMO1zh9jZzj6UaZ4iudJtGS18+9lMm4K6evUcelcUviu9tZbi403Sl&#10;lkWVi/L8OTz0oAoeIPgN8O763uoNR0i3CXgP2x44wADnkniuC8SfsjeCPENnY2umaRp32S0DC2LW&#10;/wAzqemT610HiP4uahYTrcfYL26aDc0sMUO4A/3agi/aSvdMWylvtKvIba6I2RGIjA7g88UAea6p&#10;+wH4P1Z4Bd6Ra2csMokeSNAPM9jjtWRefsb/ANm+Kr218PR2Nno4iHlGKEq2SPmGfrXourftL6bp&#10;viDUL9rO5sknwFZFyJcAfLy38qda/tn+H1t1a70q9tc5Ad4cJnsMlqAPHL79gL7fe7hduZSoHlqS&#10;JMeuemK6jwx+wJpGkIH1O6vUw5YtBNtTbjoR612s37Ymnm03rpt5fTbsb7eLdHj6huord8EftEye&#10;OtJm1LTNMvLRIZzbkXcRQbh1PU0AeFf8O8dfm1N5LXxdeBTIxg+1TM7opPAQjoMVo+D/ANlPxn4N&#10;utQsjr7XllPKFuPPLN8q5HHNfTPg74tJ4o8/TiYre5km8pUuX2SsQMkxr3HHWu88P3E0lw1ocP8A&#10;aHCHf/SgDx/wz8M7vw/pljZzGyuUlQQh44iGi5+8xPWthfhhp0F5eRXFuk8kieW9w65Rs9x3r1HW&#10;4ZLe6hjt7PyzBIfOeIFt4/2s9PwqLUb5hBbPdRKbbzMwKM7g3v7UAfP/AIl/Z2tjarDpN2bU7wDM&#10;+fJKkYIVRyG96oD9iix0Hw2bu11rVAon2Ynud3J69K+gfFGvXctrG0m3aZV+VfuZ9jWm94ItL2pA&#10;be78z/U87dvrzQB8sj9hTwzNdo93fX4nIyLeWbMLg87mXHNdb4c/YO+F8NlcWc2gtqdzdMGGoXBR&#10;pLYgciNiMqDXs0OqS6pqsUBjEcDKQ0q/dBHYn1rVtWWNJAyQ6q+cLCrkyf7qhetAHhV3+xP8N7Hw&#10;9r+h2Wix51WEwTTKqhoyOhJx1968/tP+CXvwtnggxbXoukAMrLKuCf8AZ44r6+Fw0VhefaIpTAU/&#10;49512mIf3U7n8adpLyQ2E1xbGOK2aHcI423OF9HB+7QB8jXf/BNP4b27LFNaM8MbZABH2g+u9sYI&#10;rQuP+Cb3wx17w5BY26tY2iTeaqP/AK3I65YDGDX0qmsuJPP+0yW+7BzGAQfY57Vaudbk1SENFK8s&#10;xblolBTHsaAPk27/AOCYHwtn1NTBaXiny8fPKpj/ACx1qnb/APBMn4Rxzb54dQ+zjIc+cM59uK+w&#10;YdT/ALGtTL9nJYNjMeSealN/aXds8clvJLE5BYhe/wCdAHzZqX7B/wAM7rTodLubTT5YpIRHFcmH&#10;MsKDGPmx145qp4P/AOCdvws8KalNJ/Yp1G6u5Fa0ecKyKw7rkcA171FHbQeILOIPHDbyOxZ4myqD&#10;tvJ6Gumu9QvtEtT9mlWW3mXieY7RGo6FCOv40AeDax+xh4H8R21/o8Xh+2s7uGJo3ngjVXQsMBs+&#10;o9q47Rv+CbfhHT9KjsrmabUpYUOWnfc4P94k96+nNL1/UNYmdGufssdphzcQ4JuR6Nn+lVvEWuGG&#10;V5l+0zxyNtARMqOOoIoA8e8A/sPeAfCmlRtJpqXuoAuGnvAshKk5xn8OK3G/Zo+G1zrKX0Oh2z3a&#10;x+WIpIgZivruxjHtXoXhy/tvsitM90IfmwksYDbvXFWFvAtiXn3Jd7/leEbjt/GgDxr4a/sReA/A&#10;dvf2tzplve297eveNJfoJZUDfwqey89K1dK/ZS8IpqUt+fJvWtZibZZUz5Cn+BcjgfSvRI9YsmmE&#10;iyvOq8NGMEk1Jdagm6NLNwjSjO4nAQ+/pQBX+F3wp0fw145t9RsrUQTwCRS0QCqdykcjvXu9eWeC&#10;L6a88S2kYkQCBXWba2fMO3g16nQAUUUUAFFFFABRRRQAUUUUAFFFFABRRRQAUUUUAFFFFABXz/q3&#10;/J9/hr/sn2pf+nCzr6Ar5/1b/k+/w1/2T7Uv/ThZ0Ae/kgDJ4A5r8dfibq7eIvih4p1FmMhuNUnc&#10;NnOQHIHX2Ffrp4v1EaP4U1m+ZtotrKabOM42oT/SvxssHN7qqyOcmaUuT/vNk/zr9c4DccPTxeNn&#10;tBL7leT/ACPzTjCMsTUwuDhvOVvvaS/M+3f2GPCfn+IdZ12RPksLRLOIkcb3O5sfQKPzr7MHSvGP&#10;2SfCp8OfBywuJI9lxqkr3r8clScJ/wCOqK9nHSvwLIaMqWAhOfxTvN+snf8AKx+88V4mOIzerCn8&#10;NO1NekFy/mmxaKKK+hPkQooooAKKKKACiiigAooooAKxPGXg/SvHvhnUNB1u0S8029jMcsTDp6MD&#10;2YHBB7EVt0VcJypyU4OzWqfZkThGpFwmrpn5QfHT9nTxP8Etdu1uLO4v/DnmE2msxIWjZD90SEfc&#10;cdDnjPStj4O/tdeOfhIsVl9pHiLQlP8AyD9RcsyD/pnJ95fpyPav1Bu7SG/tpLe5hjngkUq8Uqhl&#10;YHqCD1FfMXxd/YM8JeMBcah4Rl/4RPVmy3kIu+ykb0KdU+q8exr9ewPF2BzKisJndJP+9a69Wt4v&#10;zX4H5hi+GcXgKrxWT1Gv7t7P0T2a8n+J33wd/as8DfGBY7a2vf7F1w4B0vUWCOx/6Zt0cfTn2r2T&#10;NfkJ8S/gp40+EF95XiXRp7SHdiLUYP3ltIexWQcA+xwfavRfg5+2b43+FwhsNRl/4SvQUwotr+Q+&#10;dEvpHLyR9GBH0rHMOCoV4fWcmqqUXtFu/wB0tvk/vNMDxdOjP6vmtNxkutvzj/l9x+mxqG8s4NQt&#10;Zba5hS4t5VKPFKoZWB6gg9a8E8AftwfDPxn5cN/fT+F71hzFqseI8+0q5X8TivdtL1ex1uzS7069&#10;t7+0k5Se2lWRG+jKSDX5pjMtxeBfJi6Tj6rR/PZ/I/QcJj8Ni1z4aopej1X6o+T/AIvfseX0OpPq&#10;PgNYpbKU7n0meXY0JP8AzzY8Ff8AZPTsa81k/Zc+JsaM3/CPI4AztW7jJP0Ga/QXNFfmuK4NyzE1&#10;XVXNC/SLVvldM/XMH4h5zhKMaMuWpbrJO/zaav679z862/Zy+JKRsx8IXRAGSBLET+W6s9vgV4/R&#10;WY+DtSwBk4jU/wBa/SSivPfAuB+zVn+H+R6kfE/Ml8VCn/5N/wDJH5arLq/g7UNofUdAvkP3Tvt3&#10;B+nGa9O8K/tV/ELwzsSXUYdbt1xmPUY9zEf74wa+69Z8OaX4itmt9U0611CBuqXMKuP1FeSeKv2Q&#10;/AHiDfJZWtzoFw2Tv0+YhM/7jZX8gK82XCmaZe+fLcT8ruP+afzPZjx1kmbRVPOMH87Ka+/SS+Vz&#10;kfCv7b2jXQSPxDoV1pz/AMU9mwmT67TggfnXquiftDfDzXgot/FNlE5/guSYSPruAH6187+Kf2Jv&#10;Euns8mg6zZavEPuxXSm3l/P5lP6V5nrP7PnxE0Mt9o8J3s6j+O0Czj/xwmks54ky73cVh+dLry/r&#10;HQHw7wfm3v4LFezb6cyX/ks/e/E/Q3T9a0/VkD2N/bXqkZDW8yyD9DVyvyznsdV8Oznz7e/0mZTg&#10;l0kgYH9K6XRfjT460EKtj4r1JUXpHJP5qj8GyK6aXHVNPlxGHafk7/g0vzOOv4Y1WubCYpSXnFr8&#10;U5fkfpPmlr4b8O/tk+OdJYLqUWn63F0PmxeS/wCaYH6V6x4a/bY8LX+yPWtK1DSJDgGSIC4iz9Rh&#10;sfhX0mF4syrE6OpyP+8rfjqvxPj8bwJnuDu1S9ou8Hf8NJfgfRlFcb4X+MXgrxiVXSfElhcTN0ge&#10;Xy5f++Hwf0rsA6kdR+dfU0q9LER56M1Jd00/yPiK+Gr4Wfs8RBwl2aaf4jqKTcPUUbh6itzmFopA&#10;QehozQAtFJRmgBaKSloAKKTNLQAUUlLQAUUUUAFFFFABRRRQAUUUUAFFFJQAZrC8Z+N9E8AaJLqu&#10;u38djaJ0LHLSN/dRerH2FcP8Zv2gdC+Eto9sGXVPELrmHTYm+56NKR9xf1Pb1r4h8aeOfEfxV8Rr&#10;eatcTajeyv5dtZwKSkeTwkUY/wD1nvXxGecT0MsvQoe/V7dF6/5b+h+lcNcF4nOrYnFXp0O/WX+G&#10;/T+89O1z77+GXxl8MfFmK7Og3MpntSPOtrmPy5VU9GxzkHnkGu5r57/Za+BWq/DgXniHXytvqV/b&#10;rDFYKcmCPIY7z03EgcDpj3r6Er38or4vEYOFXGw5aj3X5adNOh8tn+GwGEzGpQy2pz0laz31trr1&#10;SfX89wooor2D54KKKKACiiigBK+GfiF+zP8AtGaF+078RfiX8I/FXhPRLLxZFZwyJq0Rml2QQogB&#10;UxsAdytyDyDX3NXxh8XviV8W/jt+07qfwb+EniW18CaJ4Ptba+8T+JHgE88kk2Hjt41I4+XHQrnD&#10;5bAAIBm/8IN+3l/0Uj4ff+C5f/jFUvB/7Mf7SPij9pL4bfET4teK/CetWHhFrgRppUZhlCSoQcKI&#10;lDEnb1PGK1P2uviH4/8Aij+0T4J/Z1+G/im68GPf2Taz4l8Q6fxcW9oNwVEYEFSdjHAKklkGcE5p&#10;/D3UfH37H/7T/g74V+JPHmq/En4fePYJhpF5rreZfadeRDJjMmeUYdunPABByAfc9FFFABRRRQAU&#10;UUUAFFFFAGL41/5E3Xv+vC4/9FtXyJ/wSS/5NUk/7GC//wDQxX1341/5E3Xv+vC4/wDRbV8if8Ek&#10;v+TVJP8AsYL/AP8AQxQB9q0UUUAFFFFABRRRQAUUUUAFFFFABRRRQAUUUUAFFFFABRRRQBzPxI8E&#10;WvxF8E6r4fu8Kt3CRHLjmKQco49wwBr4r+DXjC9+C/jcX15DJHYx3P8AYviGAycQyFz5coX0GDg+&#10;2P4q++q+Uv2mfBFl4Z8eWnii6gDeGfEiDStaGOIpMfupx6MMAg46oPWgD6qhmjniSWJ1kidQyOhy&#10;rA8gg9xX5j/8FGP+TmfDX/Xha/8Ao9q+wv2XfHN3/Z9/8PdfO3X/AA3hI3ZgRcWp/wBW64J4wRjk&#10;8Fa+Pf8Agov/AMnM+Gv+vC1/9HNXiZv/ALt80fp/h1/yO/8Atyf5H6aWP/Hlb/8AXNf5VPUFj/x5&#10;W/8A1zX+VT17S2PzKW7CiiimSFFFFABSetLSetAC0UUUAFFFFABRRRQAUUUUAFFFFABRRRQAUUUU&#10;AQXv/HnP/wBc2/lXk37H/wDya78L/wDsAWv/AKAK9Zvf+POf/rm38q8m/Y//AOTXfhf/ANgC1/8A&#10;QBQB7BRRRQAUUUUAFFFFABRRRQAUUUUAFFFFABRRRQAV55+0P/yQnx9/2BLv/wBFNXodeeftD/8A&#10;JCfH3/YEu/8A0U1Y1v4UvRnpZZ/v1D/HH80fH/8AwSl+58RfrZf+1q/QOvz8/wCCUv3PiL9bL/2t&#10;X6B152U/7nD5/mz7HxA/5KTE/wDbn/pEQooor1z88CiiigAooooAKKKKACiiigAooooAKKKKACii&#10;igArxH9l77vxX/7H3Uv/AEXBXt1eI/svfd+K/wD2Pupf+i4KAPbqKKKACiiigAooooAKKKKACiii&#10;gAooooAKKKKACiiigD8udC/5SXT/APY0XH/oLV+o1flzoX/KS6f/ALGi4/8AQWr9Rq8PKtqv+Jn6&#10;px78eX/9eIfqFFFFe4flYUUUUAFFFFABRRRQAUhpaQ0AeeeMIFHiSWRiw3xouU4/PFc+l5Hbahdx&#10;XaN9lWP9xKZ9wZ/p2+tW/Gl3eQ+NdSESv5ItIi3mH92RzkAfzrnwIr22V5mtkjYHZGqn73pQBteH&#10;9Rke3XzkRzzlVcEj339/pS+JPEGnwQtdLvnjG1fMVSFznptx+tZOh2b2q+S6JaEKx8mMYA96itvM&#10;1PSW8m5twplI2KCI+PbrmgDa1KQTpHcxKspWMYFw4HX/AHu1Og1OHTZYI7hGaeYbo3jO5UH4cVz+&#10;s3S6/YvJbRw3vkgQtCFPzEdetQQz3NrZvJO62YiUYt0yDIP/AK1AHVW+oB7x3dnRN+RySCPcVJfz&#10;Nbus1vN5fnNx8vEnsB/DXNvLM1il0trfbtm9DCyhX/3s9qvWWrrdWVrHPGRcAcK3WNiaAHol3Hqc&#10;t35XlzzAJIWfdkemO31q0dSgi8RSWVyzWkaw+ZuQGU59NwqheRkTt9tvWgAI2sh+Z29D7VNNJJba&#10;eJkS2gJfZ55U5P8As0APg8Q6Nq832W/TyImySzT7146fnXNeL/GmjWGtWltDdJqV20JMMcVr5Y2g&#10;9CcYyPWkHhjR7mcade20tjBJ+9Z5MYz1HT1rH0vwpa2F99paGW6njdhEykZCdKAO3sWa8hgkuEig&#10;mZFa3kSEOIwR/EB1/Gr9hHBps0rzvFLLMcoTGAZCPQdq80vdS8UWiXMmnwPEIiSoJwhHbeM8/hWP&#10;ZQ+P9Q1SC7lhiOJRJHNNkrF7rzxQB0XxB1XxFqN/qEGk2wha1LPCJACHO35Rg/d5715j/wALG+KP&#10;hzSIHl0QSapIxilCXSbQDyOBx6V7ho1lrdq11e6lML64uo8OVJKKfUA81ZmENppVpPPZxXUkkmwG&#10;Ffm3dic9qAPk/wAe+Lf2m/EUPhuz8FafaaZcW9xJLq/nvaSLNDldo2Sg4wN3K8mvpTQ9cvZJQl/A&#10;bfv5gHmIOB6cdc153+038GfiJ8TbzwbqPhDxhb/D660u6Y6p5ty8D38RKlUGzO/ADDB45r3HVDHa&#10;xOBGsNm21in+1gdqAIxpsNqyRaep/tCceZGXHy575J4FLc6WDA63Ny32ph91AQu7vkjiq9j9ujcE&#10;M6Qk58u8OWYdiuP4aZqGotaI1rcRzQpdZ5mwdwHePHQfWgCCxl0zTxfwhJmvmGwNJIxTeO4zxir2&#10;h6P/AGhFfST3HlyJAX2hsqx9AM4FVrRLCeznj+Z2CYV7jkIfUVYt/s2kafbs88cYkGzzG+7J9KAM&#10;uxuZWRLGCBpJo/nZXOFVT3DHgn2FXLiG1g1pt7Syv5QHmBjnHpUeo6ykMES2ymSHzAA7cxkd9vvU&#10;Gog2+ql4jNaweWAJrggvn0yO1AGzqOhjZ5ME2xmAYTjjb7YqqtpbLE0Bg/0Rv9fJCvzFh345zWRr&#10;Ut5YwFpL2IQ4BLITmrcb6laWnl2NyiSTAOHiJC59/egCS20jSrwThreMRIdrZUFmHvxwfrWZ4l0z&#10;Rrh9Lt5LO2jsopCsrFUJKcZxxkGqurR30ozayJG+D9rEOQZX9T71iaz4Xv7u2sSh+SbPn7jyq0Aa&#10;mq/DLwlcAXtrBa3Vk7booZVUbQPRmHJ4qGw8GeFdW3xz6JZm2VS62xjT5G9d+3n6Vi3nheeTTk0+&#10;K7UQWQZ1BPKcdaj8MWeonT4rZHe6RAzfapDlH56DvkUAbdl4D8GHSBYR6bDCfMMmEiBP5gVraFoG&#10;kaTodxaaXZWs1u83mNbIEUs/c78cfSs21ttRsrz7MgiHylvMjyH+mfSqmm6bpWiwSRx6lOgeQyER&#10;NhcnrnjrQBs6j4F0d/FuiamI0sJ7aNsPGQVXOc5A6nnFa2man/Z8eqPeSJIkDf6O8WFJUd+K4rU5&#10;LzUtB1DT4pEjafAjkjyLgDIOUPQdO/vWL4KsbuwbUYtTkumTzFCtdMDwM56UAeqaN4st9VuLmF1k&#10;XfhUdmPGe/8AtU+8ure0vWtGc3BjYAH1/DtXIx3KLHcSIvlR2a+Ykkn3GA7j2rHh8R3N5frffIIb&#10;h1/fx/dkGeRQB6dKkT3btdwqttjKhXDfN+FU59eto2/tOPMkwHlYHzrj6dM1i36XF7eSNYhre028&#10;OnAPHIrM07U49Jsvs1iqXQ3l9iDnJ60AbsXijStY163dJS0axlGSNDGc/wC6Ov1rpLqeK3urSe3i&#10;UBU3cSBSfxrz7xXpEVtbfb7FY7LXUVRDcJxEik/MG755PSvNbWLxndX5aLUwQrkbLtiyv9AO1AHv&#10;GoRT6gs0zz8Jllh837+exbOB9TUR8QW9nZWkMoWHyxtk2zg7R7kffrxm68GeL/FUbW8OtTWaAeXc&#10;iB9obP8AdyK5eX4R6jYy6naXniy/Vihij82XO1sduOtAH0Rfa9oj2ySnUIZEmbYqghSD06Vc8KWE&#10;NvO8sN8dnlMBE0ZwPU5NfIs/wH1WC1guIfE93e3IbcjCT5tw6FuOma6TwtL8ZfDId79rfU9NljeF&#10;ZRuJ8xuP0oA+ndC15JbYyRyRzSh2UMcMuPpVHWr/AE7T7aTULi/Q20X+s8qTaoJPfB618cavovxh&#10;+FGlvaaVNJcRiTz/ALZdMWUFzynHNQTfAP4h674m07w1qHiXUU8L6vB9ov7izm2vHKQSACRgc4oA&#10;+yRbxStbzm23Wsih8ibG5TyDmkmEerrJFFdGH7N8qiSU7Ez65OCK+ObD45/F3wq9zpV54QkuNC0i&#10;T7ElzdJu86CL5FdsHncAD+NVbfwN8XPHGrrql54ll0bTNWm+0WllE7LEkT/wOMHgelAH2vDfRaLZ&#10;qpkgaQJh5fNUI+O47YqG+1mPV9FtFPlYVy5lhkGxh7MODXxBr37Pnxe1rVpdPPjKZNHgl2r5ErAP&#10;GfvAcVK3w6+NdjYyfDzRLxrbw5osbS2esTM3mz7wcgkdwST07UAfZh1uDRrJZ4biBLRn2BJ5VLAn&#10;ryTXPazqs+f9DvF2YHysfmz3PJ6V8SaX+zh8UNZ09NB8SeNNQuLeBmu1u7eZhI0g+6pLDoK6GH4R&#10;/FvxBdLd3/iabS1VfK2GRg/y9D070AfWXh/XrO/1KKzGoRPHITv8ofNuA9RU3iLxlpUGq2Ftb3kd&#10;tNhk5ffuI7kV4M/wT1LRtHkOmatqGm3hCsWSQCZnx8zqcdDz1rZ0b4Sk6Vcy6jJvvhtMd6esZ7s5&#10;9T7UAfQXwgvUf4j2X+nJK1wszbFlB3YQ87c8V9IV8U/s3eFLfSfjNpsse+4liS4V58jaCYzyO/Nf&#10;a1ABRRRQAUUUUAFFFFABRRRQAUUUUAFJS0hoA8D+OX7V8Pww8d2HgDwp4O1j4lfEG7tDqDaHou1R&#10;aW27AluJW+WME8DrnjpkZ2f2eP2mNH+Pqa9px0bU/CHjHw7OtvrPhjW4wl3aMwyjjBw8bDow/EDI&#10;z5R+yog1n9sD9qnW7vMuoQappWmRO/Jjt0t3wq+gO0H8BUEsh0T/AIKlQJZgxprXw8/00LwHMdyx&#10;Rj78AZ9qAZ9U+MfF2keAfCuq+I9evY9O0bS7Z7u7upThY40GSfc+g6k4Ar5UtP8AgogLe207xTr/&#10;AMIvGPhv4U6lMkVr41vY4/KVHOEnlhBLRxNkENk8GtT/AIKdXk0P7J2rWccjRw6lq2m2FztJGYZL&#10;lAwPscV6T+0Z4dsLv9kb4gaVLbxtYReELsJEVBVfLtWZMD2KqR9KPMD2K2uYry2iuIJFlhlQOkiH&#10;KspGQQfTFeCat/yff4a/7J9qX/pws6m/ZK8cWlj+xz8Ltf8AE2q2+m20fh2yWe/1GdYoxhFRSzsQ&#10;MnA6nkmuf03xt4e8b/tzaBceHdd03XYIfh/qKyyabdJcLGTf2mAxQnBOD19KAPS/2mtZ/sH4DeNb&#10;oY3nT3iTIyMvhR/Ovy08DaPNrvibS9Nt1LT3c8duijrljjiv0O/b11gad8Abu1BAe/vreAAkdN24&#10;/wDoNfJ/7FPhIeKvjvpbyRiS30uGS/kB6ZGFT9W/Sv1TK4So8IZhUjvNTivnFQX3Nn59i6kZcWYD&#10;m2puMn/27Jzt87WP0s0DSYtB0PT9NgXbDaQJAg9lUD+laFJS1+UxioRUY7I/RJzlUk5yer1Cikpa&#10;ogKKKKACiikzQAtFFFABRRRQAUUUUAFFFFAFbUNOtdWs5rO+toby0mXZJBOgdHHoVPBFfL3xR/YB&#10;8KeKLiW+8JX8nhS6fLG0KGa1Y+wJ3J+BI9AK+qqQ16uAzTGZZPnwlRxvuuj9U9GebjcuwuYR5MTT&#10;UvzXo9z8ufH/AOxz8TvAYklGijX7JMn7To7edwO5Thx+VeZ+GfG3in4Z6m7aJq+peHbxTiSOGRos&#10;kdnQ8H6EV+yWK5Dxv8IvBvxHhZPEfh2w1NiP9dJEFlHHaQYb9a/RMHx5KUfZZlQU4vdx/WLun96P&#10;hcVwZGMvaYCs4td/81qvuZ8Q+Af+CgvjXQfLh8T6ZZeJrZeGmiH2W4/QFD+Qr1PTf+CjnhOUJ/aH&#10;hXWrXru8hopcemPmGaTxz/wTt8OalI0/hXX7zQ2Jz9mu1FxF+B4YfrXnep/8E5/F8Ac2PinSLsDG&#10;1Zo5I2Pr2IFdzfB2YfvJWpt9Pej+C937jkS4qwXuL30uukvxep7dp37ffwtvADcSatYEruImsWbB&#10;9PkJ5/Sus0/9sH4RagQF8Y20BOBi5iki6/7yivjzUf2CfipaM32eLSb5Q2AY7wJkevzAVyWofsj/&#10;ABb04ZPg64uBz/x7TRvjH4/lS/1e4YxH8HF2/wC34/qh/wBucQ0P4uFv/wBuy/Rn6Q6R8bPAOvAf&#10;YPGOi3JOcKl7HnjjoTmurt9Us7tQ0F3BMp6GORW/ka/ILV/gt450Nz/aHgvWLcgDLGyYjkZ6gGsB&#10;H1fw825W1LSyONwMsJGfyqXwHha6vhcXf5KX4popcZYmk7YjC2+bX5pn7S0Cvx90n44ePtEwtj43&#10;1mEDOFN6zj8mzXTj9rD4uAADxxe/9+ov/ia8+p4fY1P3K8GvPmX6M7Y8b4S3v0pJ/J/qj9Vrm0gv&#10;IzHPDHOh6pIoYfka47W/gn4E8QljfeFNMkZurRQCJj+KYr82v+Gsfi7/ANDve/8AfmL/AOJo/wCG&#10;sfi5/wBDvef9+Yv/AImuOr4b4murVZ05eqb/ADidtDxCo4V82H9pB+TS/KR9u+J/2MvBerK7aTc3&#10;+hTE5ASTz4h/wF+f/Hq8m8SfsWeL9M3PpGpafrMeThHJgkx9Dlf1rwqD9sj4vwLGP+EsEgTH+ss4&#10;iWx68Vt237dnxYt5g7X2l3C4xslsht/Qg18njPBmOIu1GCf92Ul+HLb8D7jAeNeLwdk6s5rtOKl+&#10;N+b8Q8T/AAo8X+EHI1jw5f2yL/y3WIvH9Q65FYa6vqaKFW/v1UcACeTA/Wuzsv8AgoJ8SYVkF1Y6&#10;Hd7sY/0d0x69GOagb9urxWxJPhPwuSeSTaH/ABr42t4GZtGf+zV0l5v9Vb8j7/D+P2Wygli8K2/L&#10;Rfc1L8zlP7Z1T/oIX/8A3/k/xpP7Z1T/AKCF/wD9/wCT/Gur/wCG6fFX/QpeF/8AwEP+NH/DdXir&#10;/oU/C/8A4CH/ABrD/iB2ff8AQTH+vmdH/EfMj/6BJfev/kTnrPxx4g0llFr4g1S0KncojvJFwfXG&#10;a37H46+P9PCiDxlqeFzgSzCTr/vA5/Gnv+27qd5Ey6h8PPCV+7cF3typK9h0P86x7r9qbTNQm33f&#10;wk8JybiC/lvLGxA9COlZvwZ4qoP/AGfER/8AA7fqaLxu4SxCvisG/wDwGMvzSO2s/wBqX4mWagf2&#10;/FcALtHn2cbH65AHNdBZftm+PrZWWW30e7Jxhnt3Uj8mrx69+Pfgi7YkfCS1tiW3HyNZmGfbBB4r&#10;Eufiv4RmYGPwVe22M5CavuB/NKz/AOIZeINH+HUT/wC4q/Vj/wCIoeGuJ/i4dx/7g2/9JZ9Cf8Nr&#10;eOAf+QZof/fqX/4ur4/bf8T4GfD2lZ/66SV8z/8AC0PCn/Qpah/4NB/8RWYfiHpOTjR7oDsPtQ/+&#10;Jp/8Q98R47Wf/cSn+rD/AIiB4Wz+KDX/AHDqfofWdl+3Fr0c2bvwxYTQ91huHRvzINdZpP7cegzc&#10;an4b1Oz97d0mH8wa+GLz4gWsiILTTpYGB+YzTbwR7YFVP+E6f/n2X/vo/wCFbU+B/Eqi/wCHGS85&#10;0v8A5JMxq8ZeFOIV+eUH5QrL9Gj9JtI/a2+G+pkLLq0+nN6Xlq6AfiAR+tdjYfGnwJqUHm2/i3SW&#10;T/aukU/kTX5U/wDCdSf8+6/99H/CmN413nLWcTH1Jz/SvZpcLeIMVapgacv+4kF/7efPV8+8NJu9&#10;HMasf+4c3/7jX5n6w/8AC2PBf/Q16P8A+Bsf+NH/AAtnwX/0Nej/APgbH/jX5O/8Jmv/AD5Q/wCf&#10;wo/4TMf8+UP+fwro/wBWOO/+hdD/AMGw/wDkzl/trw7/AOhrU/8ABM//AJE/WL/hbHgv/oa9H/8A&#10;A2P/ABo/4Wx4L/6GvR//AANj/wAa/J5fGSZGbKLH+fapP+Eyh/584/8AP4VnLhzjyLt/ZsH6Vaf/&#10;AMmawzbw7mr/ANrTXrSn/wDIn6u/8LY8F/8AQ16P/wCBsf8AjTk+K3gyR1RfFWkMzHAAvY8k/nX5&#10;P/8ACZQ/8+cf5f8A1qP+Eyh/59I/y/8ArVH+r3Hn/Qsj/wCDaf8A8mX/AGn4d/8AQ3n/AOCp/wDy&#10;B+to8d+G2YKNe04sTgD7UnJ/Or39v6ZnH9o2mf8Aruv+NfkH/wAJjD2tE/z+FO/4TSP/AJ9//HzW&#10;q4f4365Uv/B1P/5IwlmXAL+HOX/4Iqf5H7Avf2qKWa5iCgZJLjAFfMHxx/a1jtRcaF4FmWa5GUm1&#10;oANHH6iEfxN/tdB2zXxEfiBIylW80qeCDM2CKLfxzAs8RntWaAMPMSF9rFe4UkYBrgzHhbjzF0vZ&#10;YbAKnfd+1pt/L3lb13PVyjPvDvL6/wBYxeZe2ttH2VRK/muV39NF3uem+EfBfiP4p+Jns9Kgm1PU&#10;Z38y5u5mJWPPV5ZD0/me1fbvwW/Z50P4TWyXkoXVfEbriXUZF4jz1WIH7o9+p7+lfLPgn9ufRvh1&#10;oqaVoHw1FnaKcsTqAMkrf3nbb8xroP8Ah5JJg48Bn/wYD/4mujI/CjNMttXxFFTrd+aNl6a7+f3W&#10;OLibxcwOc3wuEq+zodrO8v8AFZaL+6tO9z7fFLXi37PX7T+ifH37dZ29hPo+tWMYlmsp2Dhoycb0&#10;YdQDwfTI9a9pr0sXg6+ArPD4mPLNdD5PDYqjjKSrUJc0X1CiiiuM6gooooAKKKKACvgTxv8AEKT9&#10;iD9sn4h+OfFmgaxqHw4+JFlZSQ6zpVsbgWd7bx7DFIo9fnP4rgHnH33Uc0EdzE0csayxtwyOAQfq&#10;DQB8MfsXWuq/En40fF79pzxPpF34c8Pa1Aun+H49TjKSjT4Qpebb2BEScjIJLgE45xNF+JNv+3J+&#10;234B17wJa3lz8NfhjHPeXPiGe2eGG7vJF2rHGHAPpgcHhjjGM/oFLBHPC8UkayROpRkYZVgRggj0&#10;qloPh3SvCumRadoumWekafFkpaWFukESZ64RQAPyoA0aKKKACiiigAooooAKKKKAMXxr/wAibr3/&#10;AF4XH/otq+RP+CSX/Jqkn/YwX/8A6GK+u/Gv/Im69/14XH/otq+RP+CSX/Jqkn/YwX//AKGKAPtW&#10;iiigAooooAKKKKACiiigAooooAKKKKACiiigAooooAKKKKACuY+JXgaz+I/gjVvD16B5d5CVR+8c&#10;g5Rx7g4NdPRQB8HWOpazpmlWfi63hz44+HNx/Z2s27EhrywGVRj67QSpIAOCpryD9uvxJZ+Mvjn4&#10;H13TpFlsr/SbKaNlbOMzHKn3B4NfW3x00yP4U/FvRviALcTeHNbH9j+IbcrlHVhhWYfT1/u18M/t&#10;VeA5fhz8edM0hbj7VpZFtcadMDkG3eTKgDtjkcda8TN/91+aP07w6/5Hv/cOf5I/Xmx/48rf/rmv&#10;8qnqCx/48rf/AK5r/Kp69pbH5nLdhRRRTJCiiigApPWlpPWgBaKKKACiiigAooooAKKKKACiiigA&#10;ooooAKKKKAIL3/jzn/65t/KvJv2P/wDk134X/wDYAtf/AEAV6ze/8ec//XNv5V5N+x//AMmu/C//&#10;ALAFr/6AKAPYKKKKACiiigAooooAKKKKACiiigAooooAKKKKACvPP2iP+SE+Pv8AsCXf/opq9Dr5&#10;j/bC/ad8EfD7wx4k8AajcXU3iPVNHmRILWHcsRkQhPMbIAz178Vy4qpCnRk5u2h72RYPEY3MaNPD&#10;QcmpJuyvZJq79EeMf8EpfufEX62X/tav0Dr8rf2Cf2jPB3wIvvEtp4rmurZdaktUhnhh8yOPZ5gJ&#10;fHIHzj9a/U+KRZokkRg6MAysOhB6GvOyipCWFjBPVXv97PsPEXCV6OfVq9SDUJ8vK+jtCKdn5Pcf&#10;RRRXtn5iFFFFABRRRQAUUUUAFFFFABRRRQAUUUUAFFFFABXiP7L33fiv/wBj7qX/AKLgr26vEf2X&#10;vu/Ff/sfdS/9FwUAe3UUUUAFFFFABRRRQAUUUUAFFFFABRRRQAUUUUAFFFeYftA/H7Qv2d/BkXiD&#10;W7e5vvtFwLW2tLQDfK5BJ5PCgAE5NZ1JxpRc5uyR1YXC1sbXhhsPHmnJ2SXVnwRof/KS6f8A7Gi4&#10;/wDQWr9Ra/GnT/j9pVn+1fJ8V20u8bSm1eTUfsAZfP2sCAufu55r9T/gN8c9E/aB8Cr4m0OC5tIl&#10;na1ntbtQHilUAkZHBGGByPWvAymvTk6kE9XJteh+veIOV4ynTwWJnTahClCEnppLXR/1Y9Iooor6&#10;M/FwooooAKKKKACiiigApDS0hoA8s8ZS2j+NL6KYb5EtojtB6devtWLHaWSytMYHjyP+WY3YxWv4&#10;31PTI/GV7FdLie3t45VKcE9cbjjkexrlpvFul5ubi71CKJBGziFflwQM/wBKANe+1EaJpEeqrO7W&#10;8kotw4QElj2rL8QQ3b2DTwgpdBlAKD5dv+NeWXH7Ufw/sLKO3vdRaWcMH+xiFyq56N0xUWp/tZeE&#10;7q1Mvm3EjZC7YrWVFx9NvWgD2HUmuNSurW1txEVeEB+dqbgOcsOhqVEu3spxc3McrwjbHgDEY9On&#10;P41xHgD4s+GfHOlXElvqXmqs3lHELwOpxnAUgFseo4qXxBYTarbT3FpNLY+SpCMZdyvk8MV/oaAN&#10;u/1LQ9Nns0N/Hb3E5xO80m3DeqjODVmTxf4f0mIomo2NxJKNhlWcGQ+hK9jXlEvhXTLa1vNR1a/a&#10;6u4VM0S5ON3cYycduK5m68YeEtGQz3FpPe3dyMLBDGw2v2GQpHPrQB9CaNrdjKA4mMwYY8yQDDc9&#10;vetK7tTqieTbAwWAO5fMHy7h159a+SdZ/aOvtCsobDR/AeoXUkD5KNc8xg87iSnIB7V3Pwh/aM1L&#10;xhGkWu6Dcte7ZHaOF/KQAHCnbtx0oA9XaHXJb9bZNUjtwV3ecm13HtgjpXK6n4S8ZyanFLY30CSg&#10;ECWWTac564xjpXaaT4hsdT+ZnTzORvVNpAHarSeL7K1uUhuJ4ILluYhIQwK+pPQfQ0AeA+KdH+J+&#10;ra/p0huorS3sS8cjRNlpBn7wGOaj8NeFfjjp3iE3f9tQahozTrIIbkiMwQjsAF5z7173deItO0ZJ&#10;ZLm9tn8/96ucMce3pUcXxc0dHt7KKe3mW5/dOuVQj8TQBpeF7LV4dPW91RY2luo/mZGJGQev5VZG&#10;nwm4NzPetHE2NqlRsyPQ/hWNd+M7WCSVbENcmLl7fz8qoHYHpz7V5n4i+MMep+IdR00aXd2ctvEJ&#10;miyzoo29iFxnntQBV/ax+D3g3446l4Fl8SfE62+HV1pV08lrvuURdSYsh2Au68jaBxn71e/z6XbD&#10;UBMyrB8oBVWLdsZ59a/NX9oHx78L/G83hTT/ABw+r2d1pdw1xptyjyBJWYqSjDyznlV7ivZvDf7Y&#10;Oi32rL9uOpraAMsjmznyGAwBjZntQB9SyavpEXiKzV2dbkKwjJ+7jnOea0Z7jTr+8t498qXDkiIx&#10;puVj6knpXzr4Y/aR0JtWjS1tp5S7swe6tXYjjPG5emO1ew6bqzWDWl3JbljqYF1CwcHywRnp/D16&#10;UAbl9pt5JFfLZ20C+Wp8yZ5CHb0IXpn2rPluF0/QrBb4NLI2VJI5B9cdqy7vxfeyXd6FieYRsfLW&#10;NSn4Me9c9fDUtRke5jidLib78Us4KJxjgHj8qAO0jv5v7GiWK52WOW2NEgds98jsPes7Q9b07TZP&#10;sktxHvAZvPlf1/h5rzjWdF8c3ERtLC5higT5gFjB4I55zXkOvfAb4i+IdZYw6tM8HlrxGTGcgf71&#10;AH0tqvjDwxZ2rx397C1qSGaBZMljng+tUrX4qeHblTLpeopqBhOwJC4eVT/dVQeeK+cfDP7HGsza&#10;1EviHxdcySlXIjQvgrjjkPjINeteAfgJovw+8R2Uq3zhFcyu7Bn5xjOM5NAG5ffHzwrf3a6c2sRW&#10;t0xMLW+5d7t3DDOQR6V0j+JdG17wvNFbS77u2tW+zvG2T5hHBPNYGsfB/wAP6rJcTvpdsm5mb7as&#10;So/P8Y75/WrOheALLQpbBFuc2u5QoUEMyjsTQBteDIF/4Rezk1MI960R852bDucnjHrioP7YsLe8&#10;ktbKNoJUTJEnytg9sVNeIo8RXdrCnk2UDKYGZw5PTgjr+daz6aL7c5ghlnHLSoApIHt1oAzIBBqm&#10;j77u1aa3MuOpDZHTp2q5p862NyhitoHvB/qwzcbfesa5v5bm5+xpu+x48z5FKfN9arxeIrfSdViN&#10;5E39phCYlzhCnvxjNAGggAW6vPsBgnikJW6TJ8onrgdKn08wKWmulW+JIYPn5o/XgdTUNn4m07V7&#10;6K3iuhGshIk8w7FB6/dON31qxq2pRWdnNZxtDHJcKVikEYO7HcEdKAM/XUt9UsNT0+5SZrLUImt1&#10;CrgxqwwelYOheFj4S8K6HoOlzB9OsX2wLKcvgnPzZ5rXTXdO0ewlF/KdzRlZXYnnHUr6fhWJpfxP&#10;0DVtR/si0nxFYlZFeRSGYE93I5oA6jxVfa1Hp8dpEoCCYN9nAxGMjkh+pPtWNBqOp+HNdUW9kUUR&#10;Z2Bcpz15NdFqOt2etyG2tW8yRSJCyyjbj69KbqFj57/aLRZGiwF2PLznudx/lQB5f4z1/wAbWmhX&#10;Ueg6d5tw7K6+ZnGd3PY9q8csb/4oeGLyTW5NG+0vBKZdis5Tk4IPHHWvqHUvGFjBCbGGTzZXAbKo&#10;QQR1H6VcvJLe3sAkKiOe4jDrHN86uT3OeB+NAHyLD+0D8WdX1h7u48My2ltpM24Lbo7ecp9eKn8S&#10;/tR+MrCCG+k8KzXD/NJIPLbdHgZ5FfSt7qNnchLeS2RZACjiCLaGPvgc06xsdM1SKeCXT4SlomWB&#10;gG4jvuOOaAPkO/8A+CgjaVpsMlx4YuxqjEiVI4iW6ZAYZ4HTmsfSv+ChPjC4/wBJtvA9wluwIG5H&#10;MfHXB9a+wr34V+HNejS4XRdOjV2yjG0Qsx6YJxV/Q/h7pGjzNp0vh2wYRoz52xlMn0XHWgD5Iu/2&#10;5/EureGn1uDwLcT7Zhbn7Sjr9eKxtJ/4KGeMbKJ7bXPh/eLO7lolSKTPl9vSvtMaB4fg0B7d9Htb&#10;j99u+xRWgGefvbgMfhUHiD4W+G9RkiP2K3tcxAeQ8Ikkb3V/4R7UAfHOpf8ABQfUorq2aXwBdifa&#10;TFG0DfP9R3q7Y/8ABS21s1EWq+Dr6BWwGIhP7v12819Rt8LvD9xd28M2l2syj5RcCBQYh9MZP4Ue&#10;Ivgz4Xhhtp5fDljKkalvMeFDuHqQRzQB83X/APwUP8PWdrZ3q6JqFlHfkiCdYsu2OMlS2OKt6n/w&#10;UU8G6T4csLmaPUrnW3kZblntwpcDpkBuO1e7y/BPwj4lsrMS6BYGKH54gLZVVSf7ox/KqV1+zf8A&#10;D+0umu38PWtzcyELIJ4VZAB/dUjAP0oA+ftQ/wCCmnhTX/DsVkmhXtvdCfzSLeDccD/gXStKL9v7&#10;wndaM2m32haqNaaUSKUtsx+V15O7rXs8f7Nvw/j16XXYPCtvFNJF5GEQCPA/2AOvHWlufhPo2qD7&#10;bF4XsYp1/dDMcYGB+FAHzvqH/BQrTdW0i7uLbwvqUd3AwiinjgLBQD/vYziprf8Aaf8AiJ4h8Lan&#10;e+HvDBuYIkVnhug6NITgjAGc8V9L6X8FvD+i3sM0Hh+wEOCzxvEjqWI7jHNat/4E0bTbd5rTYlvt&#10;3zpDblNh9AB1/CgDyn9h/wAa+O/F/wAeNJl8T6KNItvJndViLEZMLcNkcYOK/SqvlX4J6T9j+Jmh&#10;SxtG0DRTlNsexgPLON3c19VUAFFFFABRRRQAUUUUAFFFFABRRRQAUhpaKAPjPxoniv8AZN/ah8af&#10;EjTfA+teOfh18QrO0bVE8ORfaL3TNQtlMat5OcujqScjuT0286f7O3hnxh8Tvj94y/aA8X+FLzwh&#10;aS6PH4f8M+H9QwL02qMZXnlXPyM7HAU+pz0BP1xRQB8x/EXw9rv7av7KHizRr7wlqHw68RXE8i6d&#10;Y6y4LrPbyK8MpIAwrlcdOOevU+Q+Nvjx8XvjD8F5/g1Y/BfxPonxK1eyGh6rqmoQhNGs4iBHNcrc&#10;5IcFN2FHPzd8YP31RQBwXg34NeHvDnwc8OfDrUNPtNd0LSNOtrA29/Assc3kqoDMjAgncob6185e&#10;OvhZqPh79sPw5p/wfl8O/Di/m8D38t3P/YaTRXEYvrUBfLQp8wJB3Z6AjvX2V0rxfX/iF8FtI+Pd&#10;hd6r450Gx+I9vp0miRWM2rxpIIZpY5DE0ZbActGhAOG9OtAHnPxE/Zr+NXxa0JNG8VfFLwze6csy&#10;zgQ+GPLkV16FW80464rK+G37H/xV+Dt9fXXhD4l+HrOa+RY55Lvw4Z22qSQFJlGBk9K+xKK9GGY4&#10;uGFlgo1GqUndx6dP8kcMsDhp4hYuVNe0WifU+ef+Fd/tIf8ARX/C3/hKf/bqP+Fd/tIf9Ff8K/8A&#10;hKf/AG6voaivOO4+SvHlt+0/4N1bwhaWfjvQdeh13Vk027ubXwocaZEyM32l8S8qCoXnA+Yc11//&#10;AArv9pD/AKK/4V/8JT/7dX0LS0AfPP8Awrv9pD/or/hX/wAJT/7dR/wrv9pD/or/AIV/8JT/AO3V&#10;9DUUAfPP/Cu/2kP+iv8AhX/wlP8A7dXEfG29/aL+C3ws8QeNpvif4W1WPSIklNkPDHl+bukVMbvN&#10;OPv5/Cvpzxl8Q/C3w6s7e78VeJNJ8NWtxJ5MM2r30Vqkr4J2qZGAJwCcDsK4XXvFvwh/aP0HUvh6&#10;PGvh/wATxatB++03R9bhkuXjRlcsojcsACoJIoA4+18B/tH3drBOvxe8LKssauAfCnTIzj/XVL/w&#10;rv8AaQ/6K/4V/wDCU/8At1ek+O/jX8Ovg0NOsfGHjPRfDEk6BbaHVL5IpJFHG4KTnHq3T3rstK1a&#10;y13TbbUNNvINQsLmMSwXVrKskUqEZDKykhgfUUAeCf8ACu/2kP8Aor/hX/wlP/t1H/Cu/wBpD/or&#10;/hX/AMJT/wC3V9DUUAfNmt+DP2lNI0XUb+L4q+Gb6a1tpJ47WLwn80zKhYIP33ViAPxrJ+HGj/tN&#10;+O/AXh/xFf8AxF8O+G77VLKK6n0i68JnzbN2XJibMoOV6civqmkoA+ev+Fd/tIf9Ff8ACv8A4Sn/&#10;ANuo/wCFd/tIf9Ff8K/+Ep/9ur6GooA+ef8AhXf7SH/RX/Cv/hKf/bqP+Fd/tIf9Ff8AC3/hKf8A&#10;26vbPFPjTQvBFpaXOv6taaRb3d1FZW8l3KIxLPIcRxLnqzHgAVp3t9b6baT3V3PFa2sCGSWedwiR&#10;oBkszHgADkk0AfI3wl1L9or4sWfie4h+J3hbThofiHUPD5X/AIRjf5xtZjEZf9bxu25x2zXdf8K7&#10;/aQ/6K/4V/8ACU/+3V0fwF8afB69vPEukfDTxlo2vXl5ql3reoWljqiXMgnnk3zSKu4nYWPb5RnF&#10;d18Qfil4Q+FGkJqnjLxLpfhmwd/Ljn1O6SESN/dXccsfYZNAHkX/AArv9pD/AKK/4V/8JT/7dR/w&#10;rv8AaQ/6K/4W/wDCU/8At1e1+D/G3h/4g6Db634Z1qw1/SLjPlX2nXCzxMR1G5SRkdx1FbdAHzz/&#10;AMK7/aQ/6K/4V/8ACU/+3VyujWH7Tmq/EbxL4Ym+IHh+ysdIs7K6t9ak8KHyr5p/O3xp+9xmLylz&#10;g5/eLX1hRQB88/8ACu/2kP8Aor/hb/wlP/t1VLv4R/tA6hn7V8UfBtznr53g5Xz+ctfSNFNNxd0x&#10;NJ6M+TNR/Zc+KesZ+3+Kvhxd57v4FjB/MS1gn9h7xkf+Y38P/wDwk2/+PV9oVj+E/GWh+PNFTV/D&#10;urWmtaW8skK3ljKJYmeNyjqGHB2srA+4ruhmGNpq1OvNLylJfqccsDhJu8qMX6xX+R8D+KP2evFf&#10;hj4yeBvAD3HgCeTxTaajdLfjwww+z/ZUjbbs875t3mYznjFegf8ADD3jH/oN/D7P/Ypt/wDHq9l8&#10;Z+OPge3xW0TxD4g+IPhex8Y+EVvLKCK48QwQvbfaFVZkliMg+bCLwwyK9S8P+NfD3izw+Ne0TXdN&#10;1jQyHYalY3cc1thc7j5ikrxg554xWn9q5h/0ET/8Dl/mR/Z+C/58Q/8AAY/5Hx5N+wV4vm8z/ipP&#10;BUZcH/V+GXG36fvq5+7/AOCb3ja5gMafEnQ7Zsg+ZF4e+b6cyV9e+Bv2gfhp8TdcutG8J+O/D/iL&#10;VrYFpLLTtQimlAHVgoOWA7kZFegV0QzzNKfw4mf/AIE/8zCWUZdP4sPD/wABX+R+fMP/AATR8cRh&#10;vM+KelTZ6bvD4GPykrlfiD+wZ8Q/Bc3hhLHxZZa+ur6zb6XcvbaC3+gxSE7rl8OflTHOcDnrX6YU&#10;V0riTOFosVL7zB5DlT/5ho/cfn7/AMO1fGZJ/wCLm6R/4If/ALZSj/gmr40/6KbpH/gh/wDtlfoD&#10;RT/1lzn/AKCpff8A8AP7Ayr/AKBo/cfA1v8A8E2fFKxYn+IulyyZ+8ujFRj6eZUn/DtrxJ/0UHTP&#10;/BOf/jlfdmo6laaPYXF9f3UNlZW6GWa5uJBHHEgGSzMSAAB3NcJ4F/aJ+GHxO1yXRvCfj7w94h1a&#10;MFjZafqEcspA6sqg5YD1GRWi4pzpK31l/h/kZvh3KW7/AFeP4/5nw18aP2JfEHwd+FPijxrJ4z03&#10;Uxolk159jGltH52CPl3b+OvWuo0b/gnZ4i1jR7C/Xx9psYureOfYdIJ27lDYz5nOM19c/tBah8O0&#10;+F2saV8UNdsNB8KaxCbG4lvr4Wnmhv4EbIJbjovNdD8OPFvhbxl4Q0+98G65YeINBjjW3gvNOulu&#10;I8IANpZSfmAAyDz60/8AWrOv+gl/cv8AIX+rmU/9A6/H/M+Mf+HbXiP/AKKDpv8A4Jz/APHKP+Hb&#10;XiP/AKKDpv8A4Jz/APHK+tPF37Qnwy8BeKIPDfiPx74e0PXZ9uzT77UYopRu+7uBb5c9t2M9q79J&#10;FkRXQhlYZDA5BFH+tOdf9BL+5f5B/q5lP/QOvx/zPgz/AIdteI/+ig6b/wCCg/8Axyg/8E2/EYBP&#10;/CwdNPH/AEBz/wDHK+9aSj/WrOv+gl/cv8g/1cyn/oHX4/5n5u/Cj9hHxn8Rfh/pPiHVPENt4W1C&#10;8RzNpF3pD+ZbkOVAOXB5Az07113/AA7b8Sf9FB0z/wAFB/8AjlfelLR/rVnX/QS/uX+Qf6uZT/0D&#10;r8f8z4K/4dt+JP8AooOmf+Cg/wDxyj/h234k/wCig6b/AOCg/wDxyvvWvN/GX7SPwr+HniJdB8Tf&#10;EPw3oesnANjfalFHKmem9Sfkz/tYo/1qzr/oJf3L/IP9Xcp/6B1+P+Z8pf8ADtvxH/0UHTf/AATn&#10;/wCOVwXwz/Yx1/4keIPiFpcfjDTbH/hEtfOhmU6Yzm5xbQT+Zjf8v+v24/2c96/SG78R6TYaFJrd&#10;1qdnb6NHB9pfUZZ0W3WLGfMMhO0LjndnFePeCfil8BfBeteJr3RPiZ4RW88U6oNUvgfEdvJ5t00U&#10;cIKAycZWJBtHf60f61Z1/wBBL+5f5B/q5lP/AEDr8f8AM+fP+HbXiP8A6KDpv/gnP/xyj/h214j/&#10;AOig6b/4Jz/8cr7U8c/EPwx8M9Bk1rxZr+neHNJRghvNTuUgjLHooLEZY9gOTSeBfiL4X+J+hrrP&#10;hLxBpviTS2Yp9q0y5SdAw6qSpOD7HBo/1pzr/oJf3L/IP9Xcp/6B1+P+Z8Wf8O2vEf8A0UHTf/BO&#10;f/jlH/DtvxH/ANFB03/wTn/45X3rRR/rTnX/AEEv7l/kH+rmU/8AQOvx/wAz824/2E/Gb/F2fwc2&#10;v266SmhJqy+Iv7IbyHnNw0Rtfv43BVEnXOGFdf8A8O2vEf8A0UHTf/BOf/jlfelLR/rTnX/QS/uX&#10;+Qf6uZT/ANA6/H/M+Cv+HbXiP/ooOm/+Cc//AByj/h234k/6KDpv/gnP/wAcr71rmPH/AMT/AAj8&#10;KtHXVfGPiXS/DOnu/lpPqd0kKyN/dXcfmPsMmj/WrOv+gl/cv8g/1dyn/oHX4/5ny98N/wBjj4o/&#10;B7VLvUPCHxL8P2d3dwiCaW78OmdtgbdhSZRgE4z9BXVxeJPjN8LfjD8NNF8Y+NNA8W6J4tv7rTpL&#10;ey0Q2UsBjtJbhZA4kbPMWMY717/4L8eeHPiNoMOteFtd0/xDpMpKpe6bcpPESOq7lJwRnkHkV5t8&#10;WvHfwZ0z4j+DI/HHjbQ9F8WaDdvfaVaXmrJbyRySwvCS6Fh8rJIwG/A7jpXg4vF18dWdfEzcpvq/&#10;I9nDYWjg6ao4eKjFdEezClqJLiKSATrIjQMu8ShgVK4znPTGO9cF4W/aG+GPjfxZP4Y8P+PvDus+&#10;IYSwbTbLUopZiV+8FUN82O+3OO9cZ1HoVFJRQAtFFFABRRRQAUUUUAFFFFABRRRQAUUUUAFFFFAG&#10;L41/5E3Xv+vC4/8ARbV8if8ABJL/AJNUk/7GC/8A/QxX1341/wCRN17/AK8Lj/0W1fIn/BJL/k1S&#10;T/sYL/8A9DFAH2rRRRQAUUUUAFFFFABRRRQAUUUUAFFFFABRRRQAUUUUAFFFFABRRRQByPxZ8L6T&#10;4x+HeuaVrc9vaafNbtuurlwkcDDlXLHgYOOa/JT47eMJvEXxB8IWt7dWt1LoVrb6W95BOsqSrHKc&#10;MWBx0PX0r9TP2i/guvx8+F1/4S/tebRJJpI547qIbl3ochZEyNyHuMjt6V8cf8OptW/6KNZ/+Cl/&#10;/jteFmcMTXj7GlTutHe6P1fgbEZLllZ5hj8XyVEpR5OWTVmlrdJ/cfefhfxv4d8RqlppOv6Xqt1F&#10;CrvBZXkczovAyVViQM8Zroa+Ov2cP2Abj4G/FKx8YXvjY6qLKGVIrOytGthIzqU/eEu25ACTtx94&#10;Kc8c/Ylenhp1ZwvWhyvte58LnOGwGFxPJluI9tTtfm5XHXW6s/z8xaKKK6jwgooooAKT1paT1oAW&#10;iiigAooooAKKKKACiiigAooooAKKKKACiiigCC9/485/+ubfyryb9j//AJNd+F//AGALX/0AV686&#10;CRGRhlWGCPavAdF/ZDg8MaVa6TonxR+Imk6RZoIbSwttbxFbxD7saZQnao4GT0AoA+gKK8M/4Zgv&#10;P+ixfEv/AMHg/wDiKP8AhmC8/wCixfEv/wAHg/8AiKAPc6K8M/4ZgvP+ixfEv/weD/4ij/hmC8/6&#10;LF8S/wDweD/4igD3Oivkv4x/BzxF4CtPCMmkfFr4kTvqvibTdIut+q+btt55gkpGI/lIBzu7V6Ef&#10;2YbzPHxh+JY/7jg/+IoA9yorwz/hmC8/6LF8S/8AweD/AOIo/wCGYLz/AKLF8S//AAeD/wCIoA9z&#10;orwz/hmC8/6LF8S//B4P/iKP+GYLz/osXxL/APB4P/iKAPc6K8M/4ZgvP+ixfEv/AMHg/wDiKP8A&#10;hmC8/wCixfEv/wAHg/8AiKAPc6K8M/4ZgvP+ixfEv/weD/4ij/hmC8/6LF8S/wDweD/4igD3KvJv&#10;ix+y18OPjVrcGseKdDNzqcUYi+1W87wu6DoG2kbsds1jf8MwXn/RYviX/wCDwf8AxFKP2YbsMM/G&#10;D4lkZ5H9uAZ/8crOpThVjyzV15nZhMZicDV9thajhLvFtP70ZGmfsC/BbStStrxPDM07wSCQR3F7&#10;LJGxHZlJwR7GvohVCKFUAAcADtXyZ8Dvg34j+Ivgu71XWvi58SILyLWdTsFVNV8keTb3ksMR2mPq&#10;URTu75z3r0H/AIZgvP8AosXxL/8AB4P/AIipp0adG/s4pX7G2NzLG5i4vGVpVOXbmbdr9rnudFeG&#10;f8MwXn/RYviX/wCDwf8AxFH/AAzBef8ARYviX/4PB/8AEVseae50V4Z/wzBef9Fi+Jf/AIPB/wDE&#10;Va0v9m2703U7O8Pxa+It2LeZJjb3OtBopdrA7HGzlTjBHoaAPaaKKKACiiigAooooAKKKKACiiig&#10;AooooAK8S/Ze+78Vvfx7qf8A6BBXtteOa5+yb8Pdd8QarrLw63YXeqXLXl2mma9e2kMkzBQ0nlxy&#10;qoYhVyQOcUAex0V4h/wx38Pv+e/iv/wq9R/+P0f8Md/D7/nv4r/8KvUf/j9AHt9FeIf8Md/D7/nv&#10;4r/8KvUf/j9H/DHfw+/57+K//Cr1H/4/QB7fRXzr44/ZL8FaT4K8QX2m3Hi0ajbadcTWxj8Uai7C&#10;VYmKYXzjk7gMDBzWZ8If2VvCfiX4VeENV1648Xtrd7pNtcXzTeJtRikMzRqzlk84bTuJyMDFAH07&#10;RXiH/DHfw+/57+K//Cr1H/4/R/wx38Pv+e/iv/wq9R/+P0Ae30V4h/wx38Pv+e/iv/wq9R/+P0f8&#10;Md/D7/nv4r/8KvUf/j9AHt9FeIf8Md/D7/nv4r/8KvUf/j9H/DHfw+/57+K//Cr1H/4/QB7fRXiH&#10;/DHfw+/57+K//Cr1H/4/R/wx38Pv+e/iv/wq9R/+P0Ae31g+NPAugfEXQpdG8S6Ta61pcjB2trpN&#10;y7h0YdwR6jmvLv8Ahjv4ff8APfxX/wCFXqP/AMfo/wCGO/h9/wA9/Ff/AIVeo/8Ax+k0pKz2NKdS&#10;dKaqU5NSWqa0a9GWf+GOPgv/ANE90r/yJ/8AFV6X4Q8GaH4B0G30Xw7pdto+lwZMdraptUE9T7k+&#10;p5r5oi/Zj8Pt+0HceHWuPGP/AAii+F479B/wkmo+V9sN26E+Z5v3vLA+XPTnFeh/8Md/D7/nv4r/&#10;APCr1H/4/WUKNKm7wil6I7cRmONxcPZ4mvOcd7Sk2r/Nnt1LXiH/AAx38Pv+e/iv/wAKvUf/AI/R&#10;/wAMd/D7/nv4r/8ACr1H/wCP1sece30V4h/wx38Pv+e/iv8A8KvUf/j9H/DHfw+/57+K/wDwq9R/&#10;+P0Ae30VzvgLwHpfw48OQ6Ho7Xr2MTs6nUL2W7lyxycySszEexPFdFQAUUUUAFIa8Y/aj/aq8Lfs&#10;neE9I8QeK7LUr2z1K++wRLpsauyvsZ8tuYDGFNfNa/8ABZz4MFhnQ/FQHr9li/8AjlAH0R8XvCa6&#10;z4uuZYtUvdMnmt0iYwsqpJxwOhNeaXHwH0+WGL+1dQlupS2HluSCJPYcdccV8C/BX/gpv4qsfjJq&#10;mq/FLxFq+veB7iC5jg0+zsrbzY2LgwHgL91cjr+de+N/wVK+CQunLaR4vniwNu62hBB9f9bQB7z/&#10;AMMv/Dm71N0bw7bRSBA24xDfx0H0rr7P4QeFtLsTJLo1iqhseTJH8voDivlOb/gqb8HobxrqzsfF&#10;6XDKEMj2cByvcY8zFSWX/BVn4PJcCW50TxWyAEGEQQkH3z5lAH1Wfgx4ai1i18UWul2+mXenoYkc&#10;JiPDdST179q2v+EZkEEjpFI9twZCB8uO2Pavkyf/AIKz/By6tZIm07xfEWwAVsrcgD6eZTY/+Csn&#10;waiMbjTPGEssf3M2kAH4gS0AfQV38PLW8k1RXubeFpydq3Wd4z2jwOv1pmifCn+xGinjzcDg4H8e&#10;DnBr5zP/AAVP+CrtezSaX4ue4nJZP9DgAjb/AL+c02x/4KufCFk8vUNG8V3CW4zabLeFdr+pxJzQ&#10;B9aSWUdpd3F4dLjguJ12OiqRx6dawbjSJrGxGp6VpRt7xm8krbribZ3zzjbXzRH/AMFUfg5c3k17&#10;c6f4vSaddrRR2cDIv0PmU+2/4Ko/BaztFgTSfF74Ykk2sHf/ALa0Ae/WPhTU7mTf9ue16/M5wg+v&#10;Gc1wvxI+AuteJD5dv4murYvDjy9LcCVjuzldykZrzuP/AIKi/AexuBJYaH4wt1APyG3hcZPU8y1b&#10;k/4KrfAxhldE8XrJ/e+ywf8Ax2gD0tv2atQudO06T+37t3tLdUd7twXzjvhevrXMW37Kt/care3F&#10;14gnliWTephYZjHfqtcpef8ABVn4OT2M0cNh4wglK4Q/Y7cj6/6ys+w/4Km/B+3EgudJ8V3m8AZN&#10;tCmPXpJQB7loXwZu/D8ESQeI7xIyAqvM4+fnPZa9K8GaOulTTWt+kWpkQlftRyd5J6E8cDpXya3/&#10;AAVh+EkFu8VponiiFdhVd1rA306yVmRf8FW/hy8EcMuneJUEZ3CRLSDLH0Pz9KAPTP2sH+CXw11H&#10;wL/ws7wfLrN7f3TRaTHpkbGC2cMuXb94h6lf73TpX0TrXwt8P3FyY1toolZFLNbjBzgGvgXx5/wV&#10;K+HOuajptw3w0bxd5LEg69BBmzP9+HIf5vy6dajl/wCConhoOViXxEsJO4hrWEnP130AfeE3w98O&#10;2t3BNcW1rDNGuETH7116ZHap76K3t4VWCCBmVcReWDu9vxr89rX/AIKR+ESzrqEniW/jdi3NpChU&#10;f3Rh67Pw9/wUx+DVhsN9pni6Vsqcrbw/Lxz/AMtOaAPuKJzZ21ksZtonvQFljmz5jey47/Wud8Ta&#10;fDeX6WscLSzwTAypAB5iD1kz2+lfKj/8FUPhF5s22w8WiFT+5U2duSB9fM4qkv8AwVG+D/nyu2he&#10;Kd8w2yS+TFuYfTzKAPrye4XQUVUnFud4UlzhMH09627XxMI9VMql5FMZX7dnr/sZr4ri/wCCnPwS&#10;gUwro/i14gDtd7aEtn8ZKgtf+CnnwiitRAbLxakYYttWzgPP18ygD7VnnisX+zXFjIqyfvPOiAwM&#10;9uT1rFsrSXVrlmidYZFcpHeSffhHoCOlfKNz/wAFUPhFLAYk0jxUITgmNraE5Pru8zNV3/4KkfCq&#10;RlYWniu3ZBgBLK3IP1/eUAfYd/qUJtzCb2G6lt12MZSSmR13d8UtvAZ7KKaW3gEaJvRrcHB+ma+M&#10;rn/gpZ8Fp5o2OneLfn5mb7JACT6gebXkfif/AIKbamnxls/+EdjK/CqK8tt9ve2CHUTbfL54BD43&#10;H59vPpQB+gusWqpqEd5ZT28Vzcyqs4OfM28cPjtXS6dremWWrXVjKLf7THCWMtn3B6Zz2r4+k/4K&#10;k/CBri4WPRvFEVuRhD9kgZm9j+84+tZ8X/BTv4RKxQ6H4nSEDjbbwls/XzKAPsDTr+RE8xrmz1NM&#10;kfZISx7/AHsHHSpvGujQ/a4VTTYbtWhUm6mXIQ/3MivkGw/4Kh/CbTrvEGmeKI4Qp/e/Y4C2T2wZ&#10;MYpdW/4Ki/Ce6t2+y6f4rifjEbWsBUnuSfM4+lAH0Nq3hLSNZlj8RTxp5ejL5L2QA2zZ9vbPqOlb&#10;cNtayxWHkz2s8BQfuJcloR2RcdK+SPEX/BS34T6z4futGj0zxRHa3sYFw32aENuBByMSe1XT/wAF&#10;OvhHFpmj2EWj+J/Ks7dYHc2sAYgDGR+85/GgD6f8beE7DWrTTku4AsSFtjRAYUEck5qLTPhb4WsN&#10;Fgmm03+0YrhWiWXYpKn+926V8zj/AIKb/B8Dauk+KogeGb7NC28fQycfhVyy/wCCpfwjtQYDo3ik&#10;wKMK/wBmgyfw8zAoA+ofDngrQvDlqtlp8Mlx5YJwQuME5PSttLq2u7X7JCtvDdFt/wBhYHcVH8eP&#10;SvjrVP8AgqJ8JycWej+J3GR80lvChx+ElW7L/gql8K7Sx8n+zfE5uN5b7R9it84/u/foA+lND07T&#10;ra+/tS4EU5gZkLtzKM9lPTFa2t22+a3uGihfTVQmUoDvUHpjtXykf+CovwgmjLyaT4pVweIVs4Nr&#10;e5PmZBpLj/gp98GjEfJ0nxYsmP4raEjP08ygD67ttM01YIruwLyeWoklRsYB7A4rMtrz+0NZu41u&#10;1sow48+NSR5inqpr5Hsf+Cmvwn0qaaVNP8VXYuGDyRyWsKBfYYk5FaGnf8FQvg3DNeSyaJ4phadQ&#10;B5dtA2D+MlAH13qWo2ejW6RW9pIYXJjhkAHlyE9l981U8O2LXN+9ve20NrfrEWe2mBEyjsT2xXyb&#10;cf8ABUD4QMkYOmeK7oK2QslpAoT/AGhiTrViP/gqN8IEdma08XSKQQI/sNuCD67vMyfpQB9aT3km&#10;i6axtHjS7EnEcBI+U9TVPUZhLeQskf8ApJTjyep9evevkF/+CnXwoksWt00jxPbkvu80W8LEe3Ml&#10;PX/gpn8ILm4juZtK8VQzRLsVI7eFgw9SfM60AfW9tNFPMsgmjEsRx5rHmI1Yu7h7uMx3EYaADHnz&#10;/cI/vLjtXylY/wDBUj4OWFhd2yaH4o3XBB802sBK49vMqoP+CnfwfluEaTSvFaKjZ3LbQnPvjzMf&#10;hQB9bXOoWSafZQg4FvkxPH9xj/s5qEalNeKklxb+fFuyv2sZXP8As4718pan/wAFQvhFMtvHBpHi&#10;hkRjvZ7SAFh/384qtc/8FQPhSgUWej+JogThw1vCcr3A/eUAfYGs67djRUfT7aDTJTKAftoIj285&#10;A2kncapWF3HdacUvIkaXzD+4x1Hrivj5v+CkHwZfVHuBoviuKIxhQoiibB+hkxS/8PN/hsl8rWln&#10;4msINuDts4JDn8X70AfV9qJJr9Gt2uobcEqyTEbSfw7VJBrl5FO6XaP5SthfN/1jL/0z7Y+tfKuu&#10;/wDBT74VaxcwNFoviWy2RBGlSCEknucb8c1Sg/4KRfCSWzukvtO8UzTEgQFbaEYHfP7ygD7V+E/2&#10;af4p6fMLhpJGE5WJiMx5Q5Br6Wr8MPjb/wAFCNQGr+HdQ+C+raz4VmtoJ01B761gYyuxwhUNvHC5&#10;H419e+Ef+CyfwtsvCeiW+u6X4mvdbisYEv7mO0iCy3AjUSsPnHBfcegoA/RKivgP/h878Gf+gF4q&#10;/wDAWL/45R/w+d+DP/QC8Vf+AsX/AMcoA+/K+QNf/wCCoPwg8IfHrWvhn4g/tXRzpd22nzeIJ7cG&#10;xFwpCsp2sXVQ2RvK44J4HNcF/wAPnfgx/wBALxV/4Cxf/HK+Vf2p/wBoL9kz9qG8udbk0Pxb4O8a&#10;TD5te06xhdZ2AAH2iHzMPwMbhhvc4xQB+zGh67pvibSbXVNIv7bVNNukEsF5ZyrLFKp6MrKSCPcV&#10;er+cj9nv9sH4k/sua87+Ctfe40EzFptF1AGSyulz94xk5jYj+JCD0yT0r9ev2U/+ClXw3/aQlsdC&#10;v2Pg3xxORGukXz7orqQ9reXGG/3ThvY9aAPr2iiigAooooAKKKKACiiigAooooA85/aN8e3Xwu+A&#10;vxB8W2OBf6Pod3d2xPQTLE3ln8G2188/AX9jb4a+KP2NtEtPEfhbT9W17xVoi6zqev3UKyajJeXE&#10;fneaLgjerKXGMHt7nP0H+0n4Du/if8APiH4U08btQ1bQ7u1tV/vTNE3lj8WwK8H+AH7XHw70P9i3&#10;Q9W17xNYaXqPhbQU0nVNJupRHeQ3dvF5Pk+STvLMUGABzuFHcZ1//BPPx/q3xB/ZY8MS65dPfarp&#10;Etzos11I2Wm+zStGrE+u0KPwr6Sr5p/4J2eBdV8DfsqeGBrVq1jqWszXOtyWsikNELmVpEBB/wBg&#10;qfoRX0tQIKKKKACiiigAooooA+Av29vF3gq//ah+CvhPx3plx4h8NWFnqOs3ehWWnyX02oTMnl20&#10;Kwxglizq3XC8ckYrtP2T9a/Zr1r4n3Fr4I+Gx+GXxO021eT+ydd0ltP1H7Oww7oCxVlwecEkA8jF&#10;ejeOv2hvB3w9/al0Dwd4w8PWWhXOp6M8ukeONR8pElffh7NZWGU6ZILAEleORXk/xf8AEWifF/8A&#10;bt+B1l4CvLbW9X8KC81DxBqemSCSK0sWjwsMsi8Zdjwue9CAg/Yu+GXhb9oOT4pfFvx94f03xdrX&#10;iHxJe6ZbtrNsl0lpYW7eXHBEsgIQY64AJ49K6H9htV+HPxT+PPwbsZZP+Ea8Ja5Be6LayOX+x214&#10;jSeSpPO1WUkD/aNY37D3j/w78E4/il8J/GOs2PhnXPDnie/1COHVJ1txPYzt5kc8bOQGXB6itb9h&#10;yWP4j/F79oD4v6cjP4a8T67Bp2j3hUqLuCzjZDMmeqsz8H1B9KAZ9iUUUUAFFFFABSHp60tFAH5p&#10;/ta/Dj4l/wDCefCnx58T/FdvcXD/ABBs7DRPCmhqV03TrRpSRJIzDdLcMqrlui8gEjge5ft/yTeM&#10;rz4NfCd7iW30Xx34pWDWFgkMbXFnbqJXhJHO1iVz9BUH/BRVgtt8DskD/i4em9T7mpv2/BJ4N1j4&#10;JfFSaGSTQ/BXitX1eWJC5trW4QRNMwHO1SBk+49aF+v+Qzlf26fhP4P/AGf/AIeeD/i34A8OaZ4P&#10;8SeB9dsPKuNGtUtftFnJIIpbeUIB5iMGH3uevPJzp+CPBuj/ALQn7ePxh1Txrpdp4j0v4d2enaLo&#10;enalGtxbQPcQmaaYRMCpckMNxHTHcDFL9vr4leFvjX8MPCHwq8F67YeKPEfjvXdPW1ttLuFuDHaJ&#10;KJZLh9pOxFCjJOO/oa0Ph14t0v4Fft6/GfRPFt/b6DZ/EC00zW9CvL5xDBdGCEwzRLI3y7wxY7c5&#10;wPcUxB8MNA074Af8FAte8CeE7WPSPB/jTwuNebRrb5La3voZdjyRxjhAynoBjk19n18YfDnXdP8A&#10;jt/wUQ1/xj4WuY9V8LeB/Cw0KfVrY77eW+ml3NEjjhtqjkg9iK+z6QBRRRQAUhpaSgDwT9pz4efE&#10;34rJD4b8O+K7bwV8O5rCZ/EOpWSltYueuLa3J+WNGUfM+QecDIyK4b/gmPPFpv7EPhCWRwkFvLqb&#10;M7dlW9n5P4CvqPxJx4e1T/r1l5/4Aa+Uv+CcF9Lp/wCwfoF3bae+r3EB1eSPT4ioa5Zby4IiBPAL&#10;EbeeOeaO4dj5E+Avjv4A6z4N8SeMviL8Jdd+JWta34m1PVtT12y8OS3lvpUEk2Y45ZiVXAXL4Tdj&#10;dzzxXvv7SGp+BNb/AGd/g/4B+D0lppvw7+JPiq202X+xi0KtaFjJcRkcMpYrtYHkHg17V8A/2uPh&#10;H4t+Bw8Qm60L4d22n/aE1TwzczQ2r6bKrt5iNFheW+9wvO71zXxRovh3VPDH7MXhv4tQ6TdWvg7R&#10;fi9N4usrQ27K8GiSv5QlCAZCDIOPQZoGfRH7dPwM8FfBb4D6d8Sfh/4X0vwj4o+Hl/ZX2nX2kWyW&#10;0rQiVY3hkZADIrB+d2e/qc/amhakNZ0PTtQHAureOcY/2lDf1r4z/b5+MnhL4q/s82PgDwR4h07x&#10;R4j+Id9ZWOk2elzi4keIzI7zFUyVVQvJbGPwOPsvQNNGjaFp2njpaW0cHH+yoX+lAi/RRRQAUUUU&#10;AeN/tN/s9t+0l4b8OeGrvxBLpPhq11q31HWtOiiLDV7WMkm1ZwylATg555A44FfNv7fXwr+HvgTw&#10;t8Obb4e+GNL8N/FyTxFZQeEh4btI7W7JWRfNyIwC0SpnJbIBK9zX0N+1v+0/pH7Lfw2j1y6iiv8A&#10;XdTuRp+jabLMIkuLhh96Rz9yJB8zt2GB1IrwX9n/AMb/AAX8I+LLv4j/ABN+OPg/xt8YtUXyJNQX&#10;Uo/smkwk4+yWEecIgzgv95ufU5ANHw54X0v9on9vr4hnxtp9t4i0j4b6RY2GlaZfRiW1ju7hRJNP&#10;5TZUsegyDjjuKyr9LD9kz9s3xVZ+DbGDSPC/irwDe+JrjRLVdlpHf2W8iSOMfKm5VOQoAOa2fBni&#10;bSPgX/wUB+JUHinUrbRtL+JGk2OqaJqF5IIre6mhXy5IhI2F3AYOM8/jWPr4tP2pP21/FB8I3MGq&#10;6B4V+H1/4cu9Xt3D2xv73eoiVxwxVWOcdMUDNb9jP9mPwD8S/wBl2z8RePfDOneLfEvxASbV9a1j&#10;VIFmu5HmdioSVhuj2rtxtIwQT1Ndb/wTh8U6lqnwG1Twvql9JqU3gfxLqHhaG6nO6R7e3dTFuPfC&#10;vtHsornf2J/2i/BHgf8AZR07R/GXiKx8Ma74Bhm0rXNM1KYQ3Ns8Lso/dt8zblAI2g5Jx1re/wCC&#10;bfhy/svgRrPirULKTT38b+KNS8TW9vMu11t5nVYiR2yI9w9QwPemI+rqKKKQBRRRQBW1G3mutPuo&#10;be4NrcSRMkc4Xd5bEEBsd8HnFfNHw2/Y4+FvwW+D2tJ8SLLQfG2oXIudQ8S+Ltf0+PzbrczMzlnL&#10;NGAuMBW4IyOTX0tqep2ujabdX99OlrZWsTTzTyHCxooyzH2AGa/OW+/aH+H/AO2V4xlu/iL8TdC8&#10;E/BHSb1ksPBs+pJBfeI5Ym4uL0Z3Jb5wVi/i70AcRD4p1HwT/wAEs/G6S3NzZ+F9e8Qy6V4Vkvw7&#10;SRaXLdDaefmK7ElI68dK73wVqv7Hlrr/AIa0XWPg1eeGYbww22meLPEvhqWy0/UJsLtZZnORuODl&#10;1Uc817/8Yv2n/hh4W+Cuk+KND0bSPiX8PLHWrTTL59KENzaaOgIxOU2sB5fykYHBK8jIrkf2+/jB&#10;8O/Hn7Kmr+G9G1rSvF2v+LPstr4c0vS547q4uLlpo2R0RSSu0ZJPHp3xQBHqXhfSv2hP+Chut6N4&#10;wsoNc8MfDfwzbT6do14gltTfXTBmneNsqxCEAZH8KntSJ4Z0j9nb/goT4S07wdZQaD4d+JPh+8/t&#10;TR7GMRWpu7U7knSIYVGIOCQBnJ9TnH8D38f7N37biJ8QNSh0y28c+BdMs7bWbyUJbz6nZqkU0RkJ&#10;wGIXcM9dyjvWzd+IdM+Pf/BRPwdceFLqLWtG+HHh+9bVtTs3ElulzcnZHCHHBbgEge/ocPsB9o0U&#10;UUgCiiigBK+d/ip8APAS/FrUvjd8UtWg1nQNF0hLWz0jXLVZbDSMN+8nUHIZnJHVSQTwemPog14P&#10;rP7UXhrRv2htR+EfjWwh8Nwy6bFqGk6vrEyLaavk5kSPcNoZCBwTklTxxQB8+fsweJPC8/x9+Onx&#10;H+EFrHYfB210NEuYLeP7Na3msQr5jSwW5wUUR5BbaAS3HWt/9iT9nTwT8WP2Zk8afELw1pfi7xX8&#10;RZLvVNY1TU7ZZ5zvmkVEjkYFo1VVBAQjB+grCvdN8M/Ej9v24tPhS9s+mSeDL+x8dXuiY+wySyq6&#10;WyyFPkaYMUORzgezV0/7Cvx88H/Dz9l2Hwn428Qad4X8S/Dt7vS9c07UrlYZYTHPIyuFYgsrKRgg&#10;ckEUAeAt8RvEehfsR+LfhdBrN0Liw+I//CvLbUDKTMmnSXAwofrnZuXPocdq99/a+/ZZ+H3w5/ZR&#10;1LWPBXhrTvDHibwDbRarout6bbpBdxzQupYvKBuk3gNkMTkkHtXz2fAuu69+xN4t+K1vpF0ftvxM&#10;/wCFgW9mYsStpsdwAJAvX7m5voua+jf2y/2lvAnjb9kXVrPwl4hsPEWt+PLWLS9C0qwuElubiaZ0&#10;UqYwdy7QTnIGDgHrRqM+jPA/xV0nU/hZ4P8AFOu6pY6P/bem290GvLhYlZ3iV2CliM9a8G+Bf7RQ&#10;1n9qb9oXR9f8eWE3hPSJtIGhQ3F7CsEKvbMZvKbjOXxu5PNenj9l7wN45+D3gLwd8QvDVn4mi8Na&#10;fbwwx3RcCKVYVjcjaw9MfhXy18Dv2IvhfrP7UH7QGkeIfhZbN4Q0ybSB4eS5inS3jV7ZjP5L7huy&#10;+CeTg+nSm9xI/QbT9QtdVsobyyuYru0mUPFPA4dHU9CGHBFWKyPCPhLR/AfhnTfD2gWEWl6Np0It&#10;7SzhzsijHRRkk/ma16QBRRRQAUUUUAFFFFACUtfNn7UPxL8YT/En4b/Bv4fayvhjxD4ze6u77xF5&#10;Czyabp9sgaVo0bjzHJCqTwMH1BrE8E+LPHX7P/7SPhz4XeM/G118Q/C3jWwubnQ9X1W3jivrK7tw&#10;Gkt5GiVUkR1OVOAc+w5APq2iuK+NXxMtfg18JvFnje8iNxBoeny3vkg48xlX5Ez7sVH418ianF+0&#10;H4S+AS/H2b4pz6jr8NkPEd94El06FdINiQJGtEIXzVZIyT5m4klaAPvGivmHx74t+Jnx71L4Zab8&#10;MdQvPBXgLxLow8Qat43traOeeFGVWhs4Q+VWRt3JIOAeOmDkfDjxh49+DX7V2m/BzxJ41uPiX4f8&#10;R6HPrFhqGpQRRajpckLYZJTEoV4nA+UkA7j7cgH0341/5E3Xv+vC4/8ARbV8if8ABJL/AJNUk/7G&#10;C/8A/QxX1341/wCRN17/AK8Lj/0W1fIn/BJL/k1ST/sYL/8A9DFAH2rRRRQAUUUUAFFFFABRXlvx&#10;F/aJ8NfDX4r/AA/+Huox3Vxr3jOaWOyFsoKQrGuS8uSCFJwBjPNeo0ALRRRQAUUUUAFFFFABRRRQ&#10;AUUUUAFFFFABRRXltl+0R4a1D9oe/wDg5bx3UviWx0ddYuJ1UfZ40ZlAjJznfhlbGMYPWgD1Kiii&#10;gAooooAKKKKACk9aWk9aAFooooAKKKKACiiigAooooAKKKKACiiigAooooAKKK8p/aP/AGi9A/Zl&#10;8DWnijxFYalqVpdahFpsVvpUQlmaWQMV+Ukf3T+lAHq1FfIUv/BSrwbo7CbxJ8PPiL4W0tTibU9T&#10;8PusEAzglypJAFfVXhrxJpfjDQNP1vRb6HUtJ1CBbm1u7dtySxsMhgaANOiivI/2iv2lfD37OGia&#10;Lc6tp2qa9q2u3o0/SdD0WDzru9mxkqikgYAI5J7gd6APWyAaWuW+GPjaf4i+BdK8RXPh7VfCk98j&#10;M2j63EIru2Kuy4kUEgZ27hz0IrqKAFopKKAFooooAKKK8m/aC/ag8Bfsyabod745v57OLWLprW1W&#10;2gMzEqAXcgdEUMuT7igD1miorW6ivbaG4gkWWCZBJHIhyGUjIIP0qSgBaSiigAAx7UtcHqPxo8O6&#10;X8ZdJ+GMxvP+Em1PS5NXg22zG38hHZTmToGyp4+nqK7ygAopKbNNHbxPLK6xxIpZ3c4CgDJJPYUA&#10;PornvAXxA8PfE/w1B4h8L6pDrOizySRw3tuSY5DG5R9pPUBlIz7V0FAC0UlcD8U/jf4Z+D2o+ELL&#10;xDJcpP4p1VNH04W8BkBnYEjcR90YHWgDv6KKKACiiigAooooAKKKKACiiigAoorz/wDaC8Van4G+&#10;BvjzxDo04tdW0vRbq8tZmQOElSJmU7TwcEdDQB39LXwb8FfDn7Vfxi+EXhXx3ZfHfRbIa5YJepYX&#10;XhuNhHnPys69enUCvZ/2Pfj14s+K9v458KfECxsbfx14G1dtI1K60vP2S84ykqA/dJAORn34zgAH&#10;0XRXnniT9oj4YeD/ABXH4Z1zx/4d0rxBIwRdNu9Rijm3HoCpPB+tcP8Atn/tFw/s8fAbXfEem6pp&#10;cHiia2K6Hb30q/6RKWUFkTP7zYH34HpQB711oAxXzp+yXr+r2/wt1HxV41+Num/E21uFhnkv44ba&#10;1ttIfyw0sBkjIBwXX72CMdOa9O+H/wAfPhv8Vb+4sfB/jjQvEl7bjMtvpt/HNIo9doOcUAd9RXI+&#10;Kvi94J8DvqaeIPFekaM+mW8d3ere3aRG3hdtqO4J4DMMA96TU/i/4H0XwTB4xv8AxZo9n4VuEEkO&#10;sTXsa20qnoVcnB/CgDr6K5fwB8UPCHxU0p9T8H+JdL8TWCNse40y6SdVb0O0nH411FABRRXxp+3T&#10;8WPiO/jLwn8K/g7rkmh+MZ9N1DxRqN3BGkjLaW0L+VDhlb/XSgr06hexNAH2XRXmf7Nvxitfj38D&#10;vCHjm2KeZqtirXUSH/VXKfJOmO2JFbHtg96xfG37Y/wW+HPiybw14i+Iui6brUDiO4tXmLG3Y9pC&#10;oIQ89yKAPZqK5XxD8VPCHhTwzp3iPVvEenWWg6jNDb2mpSTgwTyTHEQVxkHcenauP8PftZfCDxV4&#10;8Pg3SviBot74j81oEs0uP9dIudyRufldhg8KTQB6yRS1474u1G6h/aZ8BWafEqDR7SbTL1n8CtGp&#10;l1dgpxOrYyBH1OD/AA/Wp/E/7WXwg8GM66z8QNGsnj1N9HkR58sl2mN8TADI25GSeBnrQB63SV5b&#10;8T/2ovhV8Grm1tvGPjjStFvLqITw2kku+Z4z0fYoLBT6kYq3pf7RPw41/wCGWp+P9J8ZaRf+E9OR&#10;mutUjuAYoGGPlk7qckDBGeRQB6PS18v/ALB/7V8H7S/wxlvNa13SrjxvDc3U99pNiNhsrb7Q6wZU&#10;5O0oF+Ynmu3T9s/4ISeNB4VT4l6C2tGf7KIhcjy/Ozjy/M+5uzxjNAHtNFY3i3xloXgPw7ea/wCI&#10;tWs9F0WzTzJ769mEcUa+pY/5NfHv7Q37Zmh+KtI+G1x8HviLa3Uk/jzS9K1aOwZfNe1mkIZGSRd2&#10;xh/EB+NAH23RRRQB5z8bP2ffAv7Q+h6fo/jzRhrWn2Fz9rt4jM8eyXaVzlSM8MRXj6/8EyP2c1IP&#10;/CAofY3s/wD8XX1NSd6APwf/AGBPgP4I+Mv7XviLwZ4u0Yap4dtbLUZYbMzOm1o540Q7lIJwrGv0&#10;5/4djfs6f9CEv/gdP/8AF1c+Af8AwT/8Afs8fF3UPiJ4e1TW7rWb2G5gkhvpo2hCzSK7YCoDkFQB&#10;zX02KAPln/h2N+zp/wBCEv8A4HT/APxdH/Dsb9nP/oQl/wDA6f8A+Lr6nooA+WP+HY37Of8A0IS/&#10;+B0//wAXR/w7G/Zz/wChCX/wOn/+Lr6nooA+WP8Ah2N+zp/0IS/+B0//AMXR/wAOxv2dP+hCX/wO&#10;n/8Ai6+p6KAPlj/h2N+zn/0IS/8AgdP/APF0f8Oxv2c/+hCX/wADp/8A4uvqeigD5Y/4djfs5/8A&#10;QhL/AOB0/wD8XR/w7G/Zz/6EJf8AwOn/APi6+p6KAPlj/h2N+zp/0IS/+Bs//wAXR/w7G/Zz/wCh&#10;CX/wOn/+Lr6nooA+WP8Ah2N+zn/0IS/+B0//AMXR/wAOxv2c/wDoQl/8Dp//AIuvqeigD5Y/4djf&#10;s6f9CEv/AIHT/wDxdJ/w7G/Z0/6EJf8AwOn/APi6+qKKAPlj/h2N+zn/ANCEv/gdP/8AF0f8Oxv2&#10;dP8AoQl/8Dp//i6+p6KAPlj/AIdjfs6f9CEv/gdP/wDF0f8ADsb9nP8A6EJf/A6f/wCLr6nooA+W&#10;P+HY37Of/QhL/wCB0/8A8XR/w7G/Zz/6EJf/AAOn/wDi6+p6KAPlj/h2N+zn/wBCEv8A4HT/APxd&#10;H/Dsb9nP/oQl/wDA6f8A+Lr6nooA+Vz/AMExv2dP+hCX/wADp/8A4uvzH+PXwI8EeEP+CjukfDTS&#10;dGW08Fz65o1pJpoldgY5xB5q7id3O9u/ev3gr4/+JP8AwTt0n4jftWWPxtm8YXtlfWuo2GoDSo7V&#10;GjY2ojwu8nOG8sc9s0AbP/Dsb9nTP/IhL/4HT/8AxdH/AA7G/Zz/AOhCX/wOn/8Ai6+pqWgD5Y/4&#10;djfs5/8AQhL/AOBs/wD8XR/w7G/Z0/6EJf8AwOn/APi6+p6KAPlj/h2N+zn/ANCEv/gdP/8AF0f8&#10;Oxv2c/8AoQl/8Dp//i6+p6KAPlj/AIdjfs5/9CEv/gdP/wDF0f8ADsb9nT/oQl/8DZ//AIuvqeig&#10;D5Y/4djfs5/9CEv/AIHT/wDxdH/Dsb9nP/oQl/8AA6f/AOLr6nooA+WP+HY37On/AEIS/wDgdP8A&#10;/F0f8Oxv2c/+hCX/AMDp/wD4uvqeigD5Y/4djfs5/wDQhL/4HT//ABdH/Dsb9nT/AKEJf/A6f/4u&#10;vqeigD5Y/wCHY37Of/QhL/4HT/8AxdH/AA7G/Zz/AOhCX/wOn/8Ai6+p6KAPlj/h2N+zp/0IS/8A&#10;gbP/APF0n/Dsb9nT/oQl/wDA6f8A+Lr6oooA+WP+HY37Of8A0IS/+Bs//wAXR/w7G/Z0/wChCX/w&#10;On/+Lr6nooA+WP8Ah2N+zn/0IS/+B0//AMXR/wAOxv2c/wDoQl/8Dp//AIuvqeigD5Y/4djfs6f9&#10;CEv/AIHT/wDxdH/Dsb9nP/oQl/8AA6f/AOLr6nooA+WP+HY37Of/AEIS/wDgdP8A/F0f8Oxv2dP+&#10;hCX/AMDZ/wD4uvqekoA/Ez/gqr+zb8Pf2dta+Htt4B0FdDi1O2u3uwszyeaUePaTuJxjcelfcXwn&#10;/wCCcX7P/ib4V+DNX1DwMs1/f6LZXVxL9smG+R4EZmwGxySTXpf7VH7Efgn9re+0C68W6jq9hJos&#10;U0VuNMlRAwkKkltyt02jFe4+EvDlt4O8K6NoFm8j2elWUNjC8py5SJAilj3OFGaAPm7/AIdjfs5/&#10;9CEv/gdP/wDF0f8ADsb9nP8A6EJf/A6f/wCLr6mpaAPlj/h2N+zn/wBCEv8A4HT/APxdfD/7XOpf&#10;sifs667qPhLwr8Lo/Gvjaycw3Mcuo3EdjZSd1kcPl3HOVXoep6iv2Hr53vP2BPgpqfxn1H4nah4T&#10;TUvEF9ObuaC7laSzNweWm8k/KWJ+bnIzk4yaAPyI/Zr/AOCf3xM/ao1P+2rXSo/Bngy4lMh1i/iZ&#10;IdhOdttGfmlABABzt/2q/Xj9mn9hX4Xfsx2MM2h6SuseJQo83xDqqLJclu/l8YiHsvPqTX0HBBHb&#10;QpFDGsUSAKiIu1VA6AAdBT8UAFLRRQAUUUUAFFFFABRRRQAUUUUAJXleufsq/CHxL45HjLVPh3oF&#10;94l80THUJrNSzyA53sv3WbPOSCa9VooARVCKFAAA4AHaloooAKKKKACiiigAooooA5T4jfCnwf8A&#10;F7Qv7G8aeHNO8S6Zu3rb6hAJAjf3lPVT7giqvwx+C/gb4MaXNp3gfwtpnhm0nffMlhAEaVvV2+83&#10;4k12tFAHm/xQ/Zx+GXxpvbS88ceCdI8SXloNsNxewZkVf7u4YJHseK7jQfD+meFtGtNJ0ewttL0y&#10;0jEVvZ2kQjiiQdFVRwBWhRQAUUUUAFFFFABRRRQBg+K/Anh7xyunDxBo9pq4066S+sxdxh/InT7s&#10;i56MPWtPVdJstc0650/UbSG+sblDFNbXMYkjlQ9VZTwR7GrdFAHmfw1/Zo+Fvwd1m51fwX4F0bw7&#10;qdwpSS7s7cCTaeqhjkqPYYFbHxO+DHgf40aTBpvjjwvpviaygfzIY7+EMYm7lG6rnAzg84FdpRQB&#10;zngH4c+GPhb4dh0HwjoVj4e0eElltLCERpk9WOOpPqcmujoooAKKKKACiiigBk0STxPHIoeN1Ksr&#10;DIIPUVj+D/BehfD/AECDRPDelWui6RAXaKys4xHEhZizEAerEk+5rbooA8l8V/smfBzxx4vPijXf&#10;hxoGp6+ziR72a0G6Rwc7nA4c57sDXp02j2NxpTaZLZ28mmtF9nNm0SmEx4xs2YxtxxjGMVcooA8v&#10;+Hv7MHwo+E/iObX/AAh4B0TQNZmBVr20tgJFB6hSc7AfRcV6fS0UAFFFFABRRRQBx/xD+D/gr4sx&#10;2MfjLwxpviVLEu1suowCUQlwA23PTO0Z+gri0/Y4+CEbq6/C3wwrKQykaemQRyDXslFAHGfEj4N+&#10;CPi/oEOieM/C+m+I9LgYPDb30AbyiBjKHqpxxwRVz4e/DLwp8J/DseheDtAsPDmkoxcWthCI1LHq&#10;zd2PucmunooA8t8a/st/CX4jeLovFHiX4faFrOvxlT9vubUF3KnKl+z4/wBoGvToLeK1gjhgjSGG&#10;NQiRxqFVVAwAAOgAqSigAooooAKKKKAKer6RZa/pd3puo20d7YXcTQz28y7kkRhhlI7givJh+xr8&#10;DgAB8LPC+AMf8g9K9looA47wp8HfBHgbwxfeHNA8KaTpWg3zM91ptvaqIJywAYumMHIAHNc34B/Z&#10;X+Efwt8Sv4h8KfD3QtE1o5xe29qPMTPXYTnZ1/hxXqtFAHKfEf4U+EPi9oH9ieNPDun+JdL3iRbf&#10;UIRIEcdGU9VPuCKT4b/Cjwf8H9COjeC/Dmn+G9ML+Y1vYQhA7f3mPVj7kmusooAKKKKACiiigBDz&#10;XHfEz4N+CPjNpEWmeN/C+m+JrKF/Mijv4A5ibuUb7y59iM12VFAHJ/Dj4T+D/hDof9j+C/DmneGt&#10;NLb2g0+ARh2/vMerH3JNc147/Ze+E3xO8Uw+JPFXgDQ9b12Pbi+urUGR9vTfjG/HH3s9K9RooArx&#10;6faxWK2SW8KWSxiFbZYwIxHjAQL0244x0xXmfhD9lj4R+AfGL+K/D3w80HSfELMzi/t7QB42PUoO&#10;iE+qgV6pRQAmKKWigBKWiigAooooAKKKKACiiigD5K+MZXwv/wAFCfgZrupOtvperaHq2iW1xIcI&#10;LvaJFjJPAZwcKOpPSmfH14vFn7dX7PWgafKs2oaJBqmt36RsCbe38oIhcDld7ZAz1xX0F8XPg14R&#10;+OXhN/DnjLSU1XTfNWeIh2jlt5V+7LFIpDRuMnDKQeTWD8F/2Z/AfwFudUvfDGn3UmsaptW91jVr&#10;yS9vZ0X7qNNKS2wYHyjigDkf24LB/Hn7I3xb0rQpYtSv4tKcyQWziR0MTLK6EA8Hah4Ncz8Svij4&#10;eP8AwTl1fxOmoQNpd94FNrbybxh5pbXyUj/3t7AY68H0r3DwB8GPCXwy1Hxbe6BprW1x4qv21PVj&#10;LM8qzzldpOHJCjH8IwK8wsv2BvgvYeL4Nei8N3JigvTqMOhvqE7aTFck581bMt5QOTnGMZ7UAcZp&#10;XxkuP2X/ANmH4MeCrXRJ/FHxW1fQbPT9F8Kwt5bzXCW6eY8rH/VxR5+Zj6YHcjtf2aP2f73wPres&#10;fEP4ha7b+LPi/wCJY1XUL6A/6Pp9uMFbK0X+GJT1PViM/XZ+MX7G/wAK/jx4wt/FHjLQ7nUNbt7R&#10;bKG5g1G4t/LhVnYKojdQOXbJ755qv8KP2KvhP8FfGlt4q8J6LfWWtW8UkMc0+rXVwgV12t8kkhU8&#10;HrigD2nVtOTV9KvLGRmSO6heBmTqAylSR7818AeDv+Cb3xe+GemXGjeDP2jNT8O6C13LdR2NpZlF&#10;Bc5JOH+9jGa/QqigD4R/4Ye/aH/6Oo13/wABm/8Ai6P+GHv2h/8Ao6jXf/AZv/i6+7qKAPhH/hh7&#10;9of/AKOo13/wGb/4uj/hh79of/o6jXf/AAGb/wCLr3f9p79qVf2cLjwZZw+DdS8a6p4qvn0+ysNM&#10;nSOQyBQQPmHJOcdq8z1L/goTfeA2jvfiR8DPHngTw15iRT67NDHdW9sWOA0mzoufqfQE8UAcp/ww&#10;9+0P/wBHUa7/AOAzf/F0f8MPftD/APR1Gu/+Azf/ABdfcek6tZ67pdpqWn3Ed3Y3cSzwXERyskbA&#10;FWB9CCKtUAfnbrf/AATV+L/iTxjoXivVP2i9QvvEehhhpupTWLNNa5OTsO/jNdL/AMMPftD/APR1&#10;Gu/+Azf/ABde6/tH/tTf8KN8Q+E/CeheC9T+IXjnxOZm0/QtOmWDMUQzJI8rAqoGR29egFeveCta&#10;1HxH4T0rU9W0Wbw5qd3brLcaTcSrLJaORzGzrwxHqKAPiz/hh79of/o6jXf/AAGb/wCLo/4Ye/aH&#10;/wCjqNd/8Bm/+Lr7tzRQB8Jf8MPftD/9HUa7/wCAzf8AxdH/AAw9+0P/ANHUa7/4DN/8XX3bmloA&#10;+Ef+GHv2h/8Ao6jXf/AZv/i6P+GHv2h/+jqNd/8AAZv/AIuvu6igD4R/4Ye/aH/6Oo13/wABm/8A&#10;i6P+GHv2h/8Ao6jXf/AZv/i6+7qwPH/jXTPhv4I13xTrMoh0vR7OW9uHJxhEUsR9TjH40AfGH/DD&#10;37Q//R1Gu/8AgM3/AMXR/wAMPftD/wDR1Gu/+Azf/F17/wDspftT6R+1R4O1TWLHRb3w1qOl3Ytb&#10;zSNRYNNCGQPE5OBw6HI49a9voA+Ef+GHv2h/+jqNd/8AAZv/AIuj/hh79of/AKOo13/wGb/4uvu2&#10;igD4S/4Ye/aI/wCjqNd/8Bm/+LrmrX/gmr8X7L4gX3jiD9ozUIvF19bCzudYWyYXEsICgIW39PlX&#10;8hX2j8cPitd/B7wha63ZeE9V8ZSzajbWBsNHQvMiyvtMxAVvlTqePxFegI25FOCMjOD2oA+E/wDh&#10;h79of/o6jXf/AAGb/wCLo/4Ye/aH/wCjqNd/8Bm/+Lr7upKAPhL/AIYe/aH/AOjqNd/8Bm/+Lo/4&#10;Ye/aH/6Oo13/AMBm/wDi6+sfhz8bPDHxU8TeNdD8Py3FxdeEb9NN1KWSHZH55TcVjJOW24wTgDPT&#10;Nd7QB8I/8MPftD/9HUa7/wCAzf8AxdH/AAw9+0P/ANHUa7/4DN/8XX3bXnn7QXxjtvgB8H/Efj68&#10;0ybWLfRoklaygkEby7pFjADEEDlwenagD5o8OfsXfHfStWhu9S/aW1/VoYiHW3AeFS4IILEE7h/s&#10;96+2IgyxqHYM+BuIGAT3qh4b1pPEnh3S9XjjaGO/tYrpY3OSgdAwB9xmtKgAooooAKKKKACiiigA&#10;ooooAKKKKACiiigAooooAQ18X/8ABVa9k0z4FeDbuK2lvZbfxrpkqW0H+slK+YQi+5xgfWvtGvkL&#10;/gptoet618E/CkmhaBqviS4sPF2nX0tlo9q9xP5UfmFiFUE+gz05FAHG/HP9tvxtN8K/FWnyfs3e&#10;N7BbuxmtJLrWoEe0t1dSjSSrHuYqoJJAHbrV3S/jHo/7In/BPrwReeC9esPHN5OkOk6PqUrmO0kv&#10;J5G3O4Y5SOMlsqcEbecZrc1T9vfWdd02+sdA/Z3+KN/qk8TRW0Oo6L9mt3ZgQPMkYkKvPPWvKbj9&#10;hvx3/wAMGaf4XuNNsL/x7ZeIz4xPhp2X7M5Z9z2Gc7eU464zkZ70AW/G3xQ+JPwI8Gt8SYv2l/C3&#10;xO1PTgl1rXgZ3skt7iEsokjs2iYyB1B+UnOQPwMX7WOm+Kfif8df2afFXhv4kXOj6P4uvfP0CBdM&#10;il/shms4maYE/wCtLhujcDPFY2tX/wANfFfh210L4d/selfiteNHA9l4k8HC20vTXJAlkmuDhWjX&#10;5tu088fQ+4/H/wCH+tw/Fn9kmGw0BpbTQNXmS/Oh2T/YrBRbRKOBnyosqQu49BjNAFLxL40+LPxP&#10;+NafAjwX46Xw6PCOh2t54u8df2fHJe3VxIBsjghPyRlhhyfc+mDofDn4kfEn4E/tIaH8HviZ4oj+&#10;IGheLLKa78O+J5LRLa8SaHmS3nVPlbjGCPb3rL8djxJ+yz+1z4n+Kp8I634w+HPjrS7a21Ofw5am&#10;7vNKvbcBEZoF+Zo2QDkdMn0AaLwrH4k/ay/ax8GfEtPCGteD/ht4Bs7lbG68R2xs7vVryddpKQN8&#10;yxqP4jwfqcAA5D4LeIv2iv2l/FHjZdM+J9n4P8OeDfGFzYrMNLWe41FBKGMDZwojSPCgjkluTxVg&#10;/HvxL+0n8RfG0emfHXRvgh4G8LalJotgu60bUtWuIwPMuHE7DbCSflAHPTqDn0/9gPwtrXhfTPjA&#10;utaPf6Q13481G5tlv7Z4TNExXbIm4Dcp7MODXztpPwi8F/szfEj4gaN8YPgVcfETw5q2sT6v4d8Y&#10;6X4eGruYZcE2k4Ubo2U9M8ElscYNAH0l+xx+0NrnxC8SePvhp4w13R/FfibwXLAYvE2hOhttXs5k&#10;3Ry4QlVdeFcA9TjqDX1HXyz+xV4Yma98Y+LLf4O6H8H/AAvqEkdtoFjFpotNYubZclpLwA4UFsFU&#10;wCMn0Bb6loADXwtrHhWx/bB/a1+KtvqUkR8FeCfDM/gy1llAKf2ndqTcSqD/ABxDjPsvpX1n8bfi&#10;GfhR8JvFXi1LWa+uNKsJZ7e1t4mleabGI1CqCTlyufQZPavkD9mP/gnd4C8U/BjQvEvxQ0XU73x5&#10;4hD6vqkh1O6tWV5nLqjIkgAKqyg55zmgD1P/AIJ9/E/UPE/wBfwt4h3N4w+Hd3N4Y1WBm3SH7PkQ&#10;t75jCrnuUavHPhh8dPjn+01o+seLvBXxT8F+FNSt7y5isfhte6ckl2oiYhYrl2cOHcAcquBn8r/g&#10;v4XL+xV+23Y6V4M0jUF+G3xL0X7Mcie6hstVgJMZlkJYgMSBlj/y3bsvHmXjjWfgZ4+tdeX42/Cf&#10;V/h98cbaeeORfCGmXiyahNkiKa2miBWXcNvLnk57GgD6F/aM/aV+LHwo/Zy+HXi+LwtaaL8QNV1q&#10;y07UvDdy6zozSMymFZAcLvIXDDld3tWN8S/iB+0T+zD4esvil448S+H/ABn4PW6hHiPwzp+mfZn0&#10;qCVwm+2nyTL5ZZQd33j9ePFPjA3xL8GfsI/BS68d21/qnjKx8a6fc2lhfsWvpIVmdraCYnnzSoUH&#10;PIyAemK9O/aU/aDg/a4+FcvwY+G3hnxJN4z8T3FvaaxBqmkTWkfh6FJkkme6kkULlSmAFJ3c4OcA&#10;gHsus/GnWT+254E8C2LWEnhTWfBc+tPIbZWuDIJmClZeoXaF+Ucda8c+F/xa/aW/aK8bePtP8K6/&#10;4W8MaD4K8YXmmPqF9p7SyahEs21LcIOB5cakl+CxkXpiuw1Dwfd6B/wUO+FMdvZ3culab8OLiwN9&#10;5LGEMszgKXxtDEAHGe49av8A/BPzR9Q0eL47/b7C6sTcfEvV54PtUDRebGxTa67gMqexHFAEni/U&#10;P2ifiP488WLpPiDR/gl4F0W5+yabe61p8d5daxgZafLOFjjz0HX9ccr8I/jh8S/jV8LPjf4GvvEX&#10;hyTx14Nkeyj8Wabai406/gaMsX8oNjcVDLwcAkccEHw/TX+HV58XviU/7VWl+Lta8dxa3Mug6VLZ&#10;311p9xp2f3CWUduCj5H97HbnO6vRv2H/AAxe6d48/aS0mL4e3fw6i1ZIbrSPDtxbCFYraSCRYlBX&#10;92GPBZQcqWOaAMn9jv4seIf2af2Arz4leK9Ysde8J2ds40DQbSz8i4juDdyxlJJsneHkZT0+VQet&#10;dPq/xN/aM8G+Apvihe/Er4favPaW39qXvw4hiiULbAB3gjuhIWMypu5xgkYGe/lfwz8J6h8ef+Cf&#10;HiT4Eabour6d8TfCDNey6Zq1g9tFcSLeySrEkjYVi6hlAyMEjPHNR3Or/sySeA4rbSf2cL28+Mck&#10;K26+BZtBvEaO+wARJIfl8kNkl85K9hQB9LfFT9rvWvEnhL4Pab8IbW0PjH4qp52nXGrqXg0q2RA1&#10;xNIq/faMnbjoSCeeleH/ALSGh/Gbwl8Uv2ftI+JHiLR/HOiS+Nre5s9fsbA2NxBOFIa3kiDFWUgl&#10;lYc8EGu5+K/w38TfBSb9nr4sWHgSIWfgO1uLHxH4U8Jo04sLe7Qea9uhJaQRsWyATnOc45rnv2hP&#10;2hLL9pD4hfA6D4e+H/EOseF9J8ZWd3qXiKXSJ7e2hlwQsA8xQxYAsWIG0YAzzQB+htFFFABRRRQA&#10;UUUUAFFFFABRRRQAV5T+1d/ybN8Uf+xcvv8A0S1erVyPxc8Cv8Tvhd4r8Ix3g099b0yfT1umj8wR&#10;GRCu4rkZxnOM0AfDn7L37Nnxj8Xfs1/D/VPD/wC0Zr3hjTLzR43ttIg0q3eO0Q5xGrn5iB6nmm/A&#10;jxxrX7OHgb9or4XXVhaS/EHwXpVx4jPiyyZnfWmmiZkuZ95LeauUJBOMDHbnt/Av7Hn7Rnw58I6P&#10;4X0L9pK10/QtKtxa2tunhWJjHGM4AZpCT16mvXfgB+yHonwd07xjca9rV78QPFXjMFPEOuawAHvI&#10;ypXyQo+7Hhm4yTz14GAD4x/Z30q8l/Z80u1vv2RNQ+JB8S2Zv9S8WXep2L3GqvPlzOskn7xM7htG&#10;QRgd+a0vHfw/8VaP/wAEvfFWn/FHwyLbxD4ZvWttDbV3hvLy1sWuoPLAmUtggM0fBHCAdMV7rof7&#10;Ifxm+E+h33gv4W/G6DQvh5PJKbO01fRVu7/So5CSyW8+4cAklcj5TyK7HxJ+xbpsn7IWofA7w7r0&#10;9l9sRGl13UlNzLNcecksk0g3DJYrjAIAGB2oA8P+O/gzQ9a8Z/su/B9dMtNG8AeKXbV9b03Tohaw&#10;6lNBbRFI5RHt3bicnPJxW5/wUC+FXhH4MfC/w18UPAmgad4Q8ZeFNcsF0+70W2S0aaJ5Nj27iMDe&#10;rA9Dnv6mvdfjd+y3Z/GL4d+EtKTXrvw54v8ACLQXOheKNPXE1pcxIF3bM4ZGxyhPpzxXAp+yV8R/&#10;ir4q8NXnxy+KFp4x8OeHLtL+08O6HpI0+3vLpPuS3R3EvjrsGB+BIIB5prXwn8M/G3/gpddQ+MdJ&#10;g1jTLPwHa6n/AGbcgmCS43qiM6dG2h3wD0JzXGfFy0a3/bhtfBWk/ByX4l+DPh54Vt5dE8E6fcQW&#10;1naSzMpa7aOb5ZMb9mMHnae1fZOmfs/T6d+1bq/xg/tqNrW+8ORaCukC3wyMsgfzPM3YI+XGMd+t&#10;YXx7/Ze1Lx/8RdC+J/w98XN4A+JmkWzWH9pNai6tb+0JJ8i5hJG4Ak4OeM98DAB8/fDbw18Q4v2w&#10;PBvjXw38A774PeHr22n07xXD/aNobW+jK5hl8mFgN0bDOQuTx6c/oLXzb8K/2YfF0fxft/ij8XPH&#10;yeOfFOm2slno1jptl9h07Tkk4kdYtx3yMONx/UgEfSVADZHWJGd2CIoyzMcADuSa/NH4L/Gn4i+J&#10;vj78V/jX4V+C2sfEvSdcuRoGhapbajBaRW9hasVKKshyd7KjMRxlT71+g/xR8IXnj/4deIvDVhrE&#10;mgXWrWUtkupQxiR7cSLtZlB4ztJHtnI6VmfAv4Q6V8BvhN4b8CaNI09lo1sIftEihXnkJLSSsBxl&#10;nZmP1oA+Ov2AfGms/Dz40fFH4O+K/C958Pl1aaTxh4e0O+uY5XtYJmKzRpImVYDCkY6eW9YXhTwJ&#10;8TP2dtH8XaVp3ws8MftBfDLXNUvb+TWtIuom1SWOViZEm3bhIy8jjJyDj0H1l8Wf2ZrT4kfGn4df&#10;E6x1yfw/4h8IvJE/kQrImo2kn37eXP8ACQXHHaRq81g/Ym8YfD+/1qx+E3xo1f4feCtYupbybw+N&#10;OhvBZvIcyfZJH5iz1HXFAHgPxr1D4bfEH/gnN4Q0/wACWmo6L4O/4S/T9Mn07VZWa609zcsJ4nZi&#10;T8pc4OcYr3T9uv4P+BvDP7EviH+zNF0/RD4Rs7a80G8solhlsbiOWMRtE64ILZ2nnnd64Nef/tq/&#10;ALwt8FP2IdD+H+km6uNLl8W6b9tu7ubddXss0586Z3/vtknjgfhXpQ/Ye1rxi2jaL8QPi/4h8cfD&#10;HSZ4rmy8K3tvFG1wEwY47y4UbrhV44IGcc0AchPrF/4i/bY/ZX1XVVK6pfeA7+5ugRgiV7Tc4x/v&#10;E1T/AGL/AIQeDvGPxw/aW1/xB4d03XdQi8ZyWcD6japOIIxlzsDAhSW2kkc/KK+l/E/7P9p4j/aH&#10;8C/FT+1prabwrpt5psWlpEpjmWdSu4t1G0HoPQUnwN/Z/tvgn4i+JGqwaxPqjeM9dfW5I5olQWzM&#10;MeWpHUe5oA+abLxzoqfH74o3fwZ+C9/8W/FE1+tt4g8UaxqEMVhaXCLj7LC8qkhFxyqjr7AVm/sT&#10;6ZqKftE/tP6T4l8N6F4flePTbi68OaNILnToJXjmLY3KAzHALfKBntXrE/7GXirwZ498Vaz8J/i7&#10;qPw70PxXeNf6too0uC+Rbh/vy27Sf6pjyc4PP4V0v7P/AOx5pv7PfxJ8Y+KNL8U6trsXiq0t49Sh&#10;1pxPPPdRli1w0x5Jcu5K4wN3HAGAD41+HmrXfgb/AIJAeKNf8PW6WWuXMl5YS6haxhJ/Ik1QxPmQ&#10;DdgI7AHPGeOldvbfD74mal+zlb/D2D9mbwT/AMInPoyRx6gfE0CtlogwuzJ5eQ+T5m7dnJ61798G&#10;f2JbT4U6H4y8F33jHUvFnws16Ce3g8IanEnlWQmkLyFZF+Yk7jzxzz1rk2/YQ8bL4Wb4exfH3xMn&#10;woZDbnQzZwm9FqRj7MLv73l4+XGOnFAHj3iDQ/EWsWn7GXwx+J9zbazp1zfXLassN4t3aahJbK32&#10;SNpEJSUbNvGSDg16P/wUJ+FvhHT9R+Bfiu00iw07xFaePtI06Ge1gSJ5Ld5gWjO0DcqlFIHbPvXu&#10;XxH/AGRfBHjv4PeHfh/ZLdeGLbwu0U3h7U9Kk2XWlzx/dljY5yTzuz97J7815brX7CPif4j634T1&#10;z4kfGfW/F2r+FtXtdQ0tUsIbW0ijicMytCnDSybVBlJzgcCgD7BooooAK8h/aY/aN0n9m7wRa6vd&#10;6bdeINb1S7TTdF0GxOJtRu3+7GDg7R3JwcehNevV8TftUO2q/t9fswaRcMGsITqGoCJxlWmVcKfq&#10;MA0Aa1t+2P8AE/4YeMPC9n8c/hHD4J8MeJ7tLCy8QaPqy38Vlcv/AKuK6UD5c5xuyOh4IBx9hAgg&#10;EHIPcV8p/wDBUHT4L39ivx3JMitJaNZ3ELEcpILmNQw9Dhjz719AfCLUrnWPhV4PvrxzJd3OkWks&#10;rnqztEpJ/OgDraKKKACiiigAooooAKKKKACiiigAooooAKKKKACiiigAooooAKKKKACiiigAoooo&#10;AyvFniCHwn4W1nXLnH2fTLKa9lycfLGhc/otfFXw6/bE/aY+LPg3TvFnhT9nfS9T8PaiHezu28Sx&#10;QmVAxXdschh07ivo39rbRvFHiT9m74gaP4L0+XVPE2o6XJZ2lrC6ozmQhW5YgfcLd+a+YfAfwu/b&#10;E+GHwR8PHQNb8EaYPDukxxW3gT7C80kyRr9yW4J5mbBztYLk9aAPsn4QeIPF3ij4eaTqfjvwzF4P&#10;8VTq5vNGhuluVtyJGCgSKSGyoVuDxnFdlXj37KH7Qtr+058F9K8axWB0m/eSSz1HTixb7NdRHEih&#10;u6nhgfRhnnNew0AFeIftL/tW6N+zFFoMmr+E/FHij+2GlWMeG7JLgw+WFJ8zc64zu4xnoa9upaAP&#10;hCf/AIK9/Dy11O302b4Z/EmLUbkbobR9LtxLKOeVX7Rkjg9PQ103h/8A4KeeCtd07xJfS/Dv4gaR&#10;baFpcurTyalpsESyRoyqUQ+cQWJcYzge9cj+0UxH/BVT9nMZP/IEuv8A0C9r6T/a/wDihq3wY/Zz&#10;8aeMtDt7K71TSrVZYIdRiMsDEyKvzKCCRgnuKAPRvAnjC1+IHgnQPE9jDPb2Ws2EGoQQ3IAlRJUD&#10;qrgEgMA3OCRnvW7Xx/8AtD/ta+K/g3+x38PvipptnpkmrasulPfW727NCEniDyiJA4weoXJOPeuI&#10;+J/7RP7VnhD4e3Pxni8JeDtN+HcAjvj4UvXlk1dLBioDyyKQgchgSFyVz904NAH3vmivhd/2if2m&#10;vjn4Hm+JPwe8HeG9A8CxW7T2Nh4pLS6nq4QHe6LGwVFJDBQSC2M55Feu/Bf9snQvH37JR+NniO3/&#10;ALBtNOtrg6taxtv2TwsUZI+53nbtHX5wOtAH0XS18NeEvir+2F8bPCX/AAsPwd4f8B+F/DF4n2rR&#10;/D2vefJf3tv/AAMzqQqlxyM7OCD0IJ91/ZN/aVj/AGkPA2oXV/pD+GfGGgXr6Xr+hSMWNpcrnkHH&#10;KNgkfQjnGSAe315l8W/jtpvwt8SeCPDEen3HiDxV4v1IWOnaRZuqyCJRununLcLFEnzMepyAO+PT&#10;a+Kv2ZNRPx6/bY+NnxNu3Fxp/g/Z4L0BTkpEiszXDpzjLMmc+kpoA+1aWviX4r/tf/FbQ/2uNf8A&#10;gr4F8KaV4jv7nR7ebRHui0UdpOwDy3F3Ju+aFEDHYoBJ2jPNcrrP7Y3x+/Z1+K9l8P8A4qeDtB8d&#10;av4ntCfCz+D2aBZ7vcEWOQynhNxG44BUcjdQB+gdeU/EH9o3QPhx8ZvAHw21DTdUudY8Z+d9hu7W&#10;OM20PlKWbzSXDDIU42q1fMnif9pT9pL9nDxz4IvfjHovg7UvAXijUo9MmfwyJRNpkspAUM7thtuc&#10;nghtpwQa9Z+OHx+8QeA/2sfgh4A02z0qfRPFouzfXF1bl7mPy0Yr5ThgE6DOQc0AfTFGa+Kvjp+2&#10;H8TvAv7Xn/CnPBHhLTvFc+q+HorjSYJS0LRXrs5aa4l3Y8hI43YqFycDkZrIvv2m/wBoL9m/4q+B&#10;9K+OWk+EtX8F+Lb5dNi1rwussbWdw/3VYOTnGc428gHDcUAfTvxP+PGm/CPx74G0LX9OuINI8WXL&#10;6db+IBIv2a2vcAxQSg8r5nIVumRivUK8S/bP+GEfxb/Zo8daKMJfQWD6lYT9GhubcebG6ns3ykZH&#10;rTv2M/jBL8df2avA/i67kWXUp7IW18y8A3ERMch/FlJ/GgD2uiiigAr5Q/bY/b58Mfsq6E2naW9l&#10;4k+Ic5UwaH5hZLZCRmW5KHKDH3VyGJII4ya+r6/O/wD4KD/s5eAfgh+yF4+1LwroaW+ta5rNtdal&#10;q9y5nu7lnnLlTK3IQFjhBge1AH3w/iW007wi3iDVp4rCxgsft93M5+SGNY97sT6AAn8K+PNM/bD+&#10;O/xP8OX/AMQvhj8FLDWPhjbySmzfVdV8jVNVgiYh5YYhwv3WwpDEkYG416T+2pqM+l/sKfECe2Zl&#10;lPhyOElTg7XMaN/46xrvf2VtJtdI/Zl+Fllaqv2dfDGnkBehLW6M36k0AaPwB+N+g/tEfCzR/HHh&#10;3zIrO/VkmtJ8ebaTodskL47qfzBB716JXxN/wTOdrM/HvR4iw07T/iBfrbRk8KC7Agf98rX2zQAU&#10;UUUAFFFFABRRRQAUUUUAFFFFABRRRQAUUUUAFFFFABRRRQAUUUUAFFFFABRRRQAUUUUAFFFFABRR&#10;RQAUUUUAFFFFABRRRQAVzOrfEvwnoPjDS/Cmo+I9MsfEuqoZLHSZ7lEublRnJjjJyw4PT0NdNXwL&#10;+0mAf+CoP7PPH/MMn/nNQB985rnfE/xG8L+C9U0bTde8Qado+oazN9n021vblYpLuTj5I1Jyx5HA&#10;9RXRV8z/ALVOu/CzSvi58ELbx74c1PWfEN3rbR+HLuxlKRWVx8mXmG9dy5KcYbp0oA9u+I/xW8H/&#10;AAh0Maz408Sab4Z01n8pLjUbhYhI/wDdUHlj7DJqf4ffEfwz8VvDMHiLwjrdp4g0Sd2jjvrKTfGz&#10;KcMM+oPBFfmT+2r8YtJ8d/ttfC3SvEvw08W654a8My3sE2gXGm7/AO2nBcCW0j3YmjykZJOMhDkY&#10;r7Xvfj98LP2bP2efD3iy90KT4e+H9RRX0/wrFp6wXpnly5gW2TgSZJLdhySaAPoOo5547aF5ZZFi&#10;iQFmdzhVHqSelfIujf8ABSHw1ba3pNv48+HXjj4Y6Rq8ixWGu+JNNEdnIzY27mUkrnPXBA7kVwP/&#10;AAVu+L8uh/BGw8JWGl6/NDrd1a3kmt6dHnTTCshzbyyhuWk4ITBBxmgD7c8Z/EDw18OvDr694o13&#10;T9A0VGVW1DULhYYAW+6N7EDntW3a3UN9bRXNvKs0EyCSORDlXUjIIPcEV8X/ABf+OXw18f8A7GNz&#10;4g+KXw48YW3g6zvLWxl0S+t/sV7LIoUJKmJF/d5PB3DPpXrvxT/ap8Bfs46N8NE8QRXmn6H4oxbW&#10;d3hfKsIo4kbdOWbIAVlHy7iTmgD3iivjZP8Agp54HsvEWjpr3gfxp4X8H6zcC30/xfrGm+TYz5PD&#10;4J3BCOc4zjkgVN49/wCCl/g3wjd397pXgbxl4u8E6dcm1vPGekWAbS0cNtbZIzDzAp/iHB7E0AfY&#10;dFcfofxb8JeIPhfbfEO11q3XwfPYf2kNUmby40gAyWbPTGCCOuRivmKX/gpt4cvIbvWtA+FnxC8S&#10;eBbSQpN4tsdJH2MKD8zjcwO0d84PtQB9m0VyXwr+Kvhj40+BdM8X+D9Uj1bQtQQtFOgKspBwyOp5&#10;V1PBU8g1093dxWNrNczuI4IUaSRz0VQMk/kKAMDWviR4Z8PeMND8K6hrFtbeI9bWV9P01mJmuFjG&#10;XYKOij1OBXS18Z/sOXMnx9+I3xL/AGgtXTzjqV+/h3wyGIZbTTLcjOzjgyPgsR1INdf8T/28fD3g&#10;34jap4E8JeCvFfxS8TaPgarb+FbHzo7Bv7kjkgbvYZwcgkEEUAfTtc54R+Inhvx5PrUGgaxbanca&#10;Levp2owwt89rcL96N1PIP6HtXmf7Of7XHg39pGfWtM0m21Pw94q0Qgan4c1638i9tgTgMVyQy54y&#10;DxkZxkV458atSH7Mf7bPgHx5Z4tfC3xPA8NeJIV+WM3iY+y3J/2wDtJ67UI7mgD7SooooAKKKKAC&#10;iiigAooooAKKKKACiiigAooooAKKKKACiiigAooooAKKKKACiiigAooooAKKKKACiiigAooooAKK&#10;KKACiiigAooooAKKKKACiiigAooooA+G/wDgoxrWr+Hfih+zdqegaE/ifWbXxW0tpo6XC27XkgRc&#10;RiRgVTPqeBXG/taftA/HPxd8D/EfhzxF+z5f+A/DWqKlrrHiR9Si1pdOsi48yYQQKpYqBnJOB+Rr&#10;1X9vHw54yn8dfAzxb4S8Fat43Twp4ifUr2y0hA0gjCDAyeBnBAJrL+In7R3xt+KPgfXvCPhj9mrx&#10;Ppmqa3aS6cl94juYIbO3SVCjSOc/NgMeOB79iAQ/Gj9ofTPgL+yz8HtE+FXivTYIPFP2PQNH8X6w&#10;QLawtFjUS3sofoUGPlYcEnPTB8n8ZfHm0/Zss9K8ceDv2qD8Z5Yb23i17wdrWq2t39ut5HVJHs1T&#10;DQsmdwAyAM5OAQ3ofjj9h7xJ4Z/Za+D+jeG7fTfFPjj4aX66wdKvsG01Uuxa6tgXGMMTxu6hfUim&#10;6pr3ir4qzaJ4c+HX7LsPw81ya6jOr+IfHHhezXT7C3B/e+Vjmdj2xjj36AHNfHf4QX/jD/goD8LR&#10;Y/FLxlpUXijRtR1C1u9PvI1k0uNYgfJtCUISNwBuB3Zyea79Lv4hftU/HXxp4F0b4ka74A+HPw5E&#10;GlXmoeHpEj1XWdQKZZ2uCp2KADkAYJ7c5Ha/Ef4ceIr39uj4J+JbHRLm48M6NoGqW17qcEOLe2d4&#10;9saMRwpY9B/hXJz6X49/ZH/aI+IfizSfAGtfEf4a+P5otSmTwtGs2oaZfqu1gbckb42GTuB4z7Yo&#10;A1Pgv498efCL9ozW/gP448V3HjqwutDbxD4Y8SaiirfiFW2SW9wy4EjA5IbGTtPqAPKP2INN+Mv7&#10;Qfgzw/8AEvxV8atc0zQfD2rzQxaPaoGGrW8MzPKbuRj8xYkxjghVjGOenqHwY8FePPjP+0zrHx28&#10;Y+EbzwFotjoLeH/DOgasV/tGVGbfJPPGCfKJO4BSc/N3wCej/wCCeXw28QfDv9lbS/DXjDRbrRNU&#10;F9qJmsL5NsgjkuZCpI9CpB+hoA+bvCf7QNj+07c6/wCMfF/7UP8AwpXTBqM1r4c8J6Dq9rZTQ28R&#10;wtxeeZlpTJnO04HBwccD6P8A2Ff2htV+M3h/xl4c8Q6/pni7XPBeqf2afE2kFPs+sWzAmG5AUkbi&#10;FIbbxkd+p8O+GPgfUf2QrfXfh/4q/Z3vfizoMOoXF14b8UeG9DttQkmtpGLLDdB/mjdTxkkjnpgA&#10;n6X/AGRvDvjmx8Ma7rfjrwn4d8D3OsXpn07w9oenxW81jZjPlx3MkfEknPpxz64AB73RRRQAV8Y/&#10;8FIfHNpf6N8Pvg62sWuinx7rcMepXl5cCCO30yF1ed2duACdq8nnnr0r7Or408PfAO5+P37YfxG8&#10;c/FLwOtx4M0Kxi8PeGLDxBZrJDdjJaa6SNwQRncA3+0uOnABx9t8R/Bnwa/b48N3vhPxRoeqeDfi&#10;To8Wh3selX8E62t/aqEtmfYx27lCrkjnNS/tS/GK8i/anXwD48+K3iH4IfDhNHhu9J1Xw8Psz6td&#10;Mf3gkuyjhFTlcEBeOSD17P8Aa2/Yg8H618D9XuPhX4D0Xw98QNHmh1fR7nQ9OiguZJ4XDeWGUAnc&#10;AcD1ArM8RfEz4oSzaPqXxF+B1/8AEb4Z6/oVq7aBZ6NFd6nompqgW4jnglOXVmDMHAGAV75oA6r4&#10;Tv8AEHwx8IPivdXfxV074oeEoLCe58I+KrO8SfUkUW7s63DxoI2ZW2lWDEnnOAQB5T+zt8K/jb+0&#10;P+zf4b+IGtfHjxZ4b8SzWBOhWektGtoVjZlSS/VlLXTyFcnLDAI+lJ8D/g1rHhX/AIaE8d6d4Dv/&#10;AISfDjX/AA1Jb6Z4O1KTbO9wkDGS6eAMwhz8wC56PxwKxv2SP2ivil8Pv2S/B3hu3+C3ibxlqM2m&#10;v/wjWs6GI5dOniaRxGLuXdm3ZGyGDD7qg96ALvjz9q/xz41/Yg8N+L4tTl8N+ObLxrZ+G9audIfy&#10;lmlinKTFcdEkG0lenJGMcVr+OZ/i58Y/23viP8KfDXxP1XwL4Qg0PTdRmurBfMuLVhCuEt/mAj8x&#10;5CXYckIBWV47/ZN8c+Cv2IPDXg6HTpfEvji88aWfiTW4NKTzBFLJOXm246rGNoJ6cE9Oa9q+G/w8&#10;8S6X+358WPF13ot3b+GdS8OaXbWeqPHiCeVEUOit3KkHIoAxfi34V+IelX/hXw74m+OR+HHwu0jR&#10;ETUPGZ1K1s9Y13UhwcvKMQqF+YkZyeucjb51+zX8ZLqH9qvU/hF4e+Nmo/GLwHqvhyW/g1q+uEur&#10;3S7xWKlUulXbJ8ozwCMsOODm78d/h3qmhftl33j/AMe/CbWvjX8Pb3RYbLQbfSrFdTXRZ12+ar2j&#10;Nj52DNvx1fjvh3ws8H/EHVv23vBvxFu/hJL8PPh7N4dvdI02yhgiWSxRcyB72OL5YXkdyFX0Azzm&#10;gDlf2I/B03w1+J37Rfi/UvH/AIp1Sw8Ha3cpeWd5dRtFqwW3c+fcjZlpRgbWBA9qyPBHxkj/AGg/&#10;DUnj3xl+1zF8J/EWpSyyaN4R0PVrS1tNJiDFYVvIpPmmY4DNuK8Hrjp6l8IPAnijwj8e/j38PPEn&#10;gDX5fCvxI1Ca+tfF1rCsmnRQvbspEj54bJwF656jGDXH/CrT9b/Zq8Df8K48bfswXnxJ1bRWlg0j&#10;xP4c0O0vbXVICxMLTysN0Lc4YtnAHTjkA0tO/b18WXv7GGoeJ7RtL1L4mW/iRfA9rqVsFexu712A&#10;ju0UZBVozvx93d2xxXPfti/s+fFT4Z/so+LNbuPjP4g8fG4toR4l0jxCsclm8bTRkyWSgBrco+04&#10;yQVBHtXofif9mX4n/Fj9j6bS9b03wx4X+J0WtxeKdI0bQ7OK0tbWaFv3NvK8fyvIULKZOmSoJwM1&#10;zX7RfxW+NH7Rn7OniHwBovwF8W+H/EU9kn9t3WrRolpsjdWkjsmDbrl3ZcKAB8pJ7UAfbfwt/wCS&#10;ZeEf+wPZ/wDolK6iue+HljPpfgDwzZ3UTW91b6ZawyxOPmR1iUMp9wQRXQ0AFFFFABRRRQAUUUUA&#10;FFFFABRRRQAUUUUAFFFFABSUtFABSYpaKAExRS0UAJRilooASjGaWigAooooARlDDBAI9DQBj6Ut&#10;FACFQ2MgHHTNMaCN2DMisw6MQM1JRQB4j+1Z8AtS/aC8MeFNL0zVbXSZdG8R2WtySXcbOJEgfcUG&#10;3ue2eK9rWNFYsqqGbqQOTTqWgBNoznAz60BQucADNLRQBG0EbsGZFZh0YjkU8KAScDJ70tFADRGq&#10;sSFAJ6kDrSeTGJN+xd/97HP50+igBMZpqwoi4VFUZzgDHNPooAKKKKACiiigAooooAKKKKACiiig&#10;AooooAKKKKACiiigBKKWigAooooAKKKKACiiigAooooAoazoOm+IrRbXVdPttStlkWUQ3cKyoHU5&#10;VsMCMg8g9qvAYGBwKWigAooooAKKKKACiiigAooooAKKKKACvkH9vDwV4j0XxJ8LPjb4V0OfxLef&#10;DzU3m1HSrRS1xNYSqFlMajliuM4989q+vqKAPzz/AGkf2hbH9uPwfpPwX+Eela7fXniO+t213U7/&#10;AEuW2g0ezjcPIZGdQN+QOAf4cckivv7QtIg8P6JYaZaqEtrKCO3jUdlRQo/QVZhtILZnMUMcRc7n&#10;KKBuPqcdaloAKKKKACiiigAooooAKKKKACiiigAooooAKKKKACiiigAooooAKKKKACiiigAooooA&#10;8y/aS0/4g6j8GfES/C3Uk03xzDEJ9PZ40cTMpBaL58qCyggEjrj6184ad/wUktbP4dQ6dqPw/wDG&#10;Mnxjjthav4WTQ5tst8BtyJQNvlFvmznOO1fblMMSGTzNi78Y3Y5x9aAPnb9gr4Fa18A/2frLSvE6&#10;pF4o1i+uNb1O3jIIt5piMRZHBKoqA44zmvoyiigApKWigD4I/aL/AOUqv7On/YEuv/QL2vZP+CjX&#10;/JmHxM/68U/9HJXf+L/2b/CXjX45+EfixqP27/hKvC9s9pYeVcFYNjCUHemOT++f9PSui+MHwp0T&#10;43fDnWfBXiI3I0bVoxFcfZJfLkwGDDDduQKAPhH9sZBJ/wAE4vgsjDKs3h4Ef9sVr6d/bKURfsUf&#10;EVVGFXw2QB7bVrofiH+yx4L+Jvwg8N/DfVzqC+HdANobP7Pc7Jv9GULHubHPA54rtviN8M9H+KHw&#10;31jwRrP2j+xdUs/sU/2eTZL5fHRux4FAHmH7HKLF+xd8LwihR/witu3HqYck/nXwF8O/DuqeJf8A&#10;gjl48g0kSPNBrc95PHEuS8EV1A8v4BVLH2Wv1P8Ah98ONJ+Gnw50XwTo/n/2NpFimn23nyb5PKVd&#10;oy3c471zfwN/Z68Jfs/fDiXwP4ahuJ9AluJ7mSHUpfPLmXAdTkcqQOmPWgD5H+Av7Kus/FD4M+EP&#10;FPhv9p/x3Bo9zpcBW3tZIvLs2WMB4Ovy+WQVwem2uz/4J8eDfAegeKfizfeC/iPrvxGupdRittZv&#10;9WshFEbpN+XjkHEueeR2x61s6r/wTJ+FU2pXr6FqvizwhpF/K0l5oWha1JBYy7uq+X/CvsPp0r6I&#10;+E/wi8J/BDwTZeE/BmkRaNolrllhjyWdz953Y8sxxyx5oA7Cvhj/AIJdKdLX496JdE/2pZePLo3C&#10;vw4BUKCR9Y3/AFr7nr41tdN/4Zl/b6v9QuGFr4G+M1qkaXDcRQa7BysTHoDKrOVzyzPgdDQBj+DI&#10;kk/4K1eOWZQWj8DQlT6HfCP5E0z9raNZf+Cgf7KquoYB9QYA+oCkGvprTP2ffC2lfHnVfi5B9t/4&#10;SvUtMXSZ90+YPJUqRhMcH5F5zTfHv7PXhX4jfFjwN8Q9W+2/2/4OMp03yJ9kX7zG7euPm6UAfOn/&#10;AAVW/wCSR/D0Z4/4TbTv/Z6o/tO/8n/fsq/9c7//ANEvX078dPgB4Y/aF0DSdH8Um8FppmpQ6pB9&#10;in8pvOjztycHI5PFReNP2ePCvjz4reB/iDqf23+3/B6yrpvlXG2LDqVbeuPm4JoA+aZYUl/4K8RO&#10;6Bmj8ABkJ7He4z+RI/Gl/wCCqPPhb4KcD/koFh/6BJX0v/wz54WPx9/4XB/pv/CW/wBlf2P/AK//&#10;AEfyMk/cx15POaPjl+z14V/aDsfDdp4p+2iLQNVi1i0+xTmI+fGCF3HHI5PFAHU/Em7isPh34puZ&#10;yBBDpV1JIWPG0QsTn8BXzB/wSitJ7f8AY50OeVXSO71TUJ4UdcYjNwwBHscE11H7fnju9074ND4e&#10;+G/9J8c/EO5Tw9pNnGcybZD+/mIAOESMNk9s17P8GPhlY/Br4VeFvBOnNvtdEsIrMSHrIyr8zn3L&#10;ZP40AdpRRRQAV8i/8FT9Iv8AXP2PtftNNsbnULp7+zKwWkLSuQJeTtUE19dUUAeZ/E/4Zr8Yf2et&#10;d8DyyfZZNb0FrJJZAf3UrRDYzD0DhSR7V8k/Bz9tWb9nv4J6f8M/iD4A8XRfFDwnaf2Pa6XY6XLc&#10;Q6qI12wSRTqCu1l2gn2JGc4r9AaQxqzKxUFl6EjkfSgD5s/YH+Cuv/CH4NXt74vtBYeMPFurXPiH&#10;U7QHJtmmbKRN7qOT6FiO1fStFFABRRRQAUUUUAFFFFABRRRQAUUUUAFFFFABRRRQAUUUUAFFFFAB&#10;RRRQAUUUUAFFFFABRRRQAUUUUAFFFFABRRRQAUUUUAFFFFABXwN+0n/ylA/Z5/7Bk/8AOavvmvjT&#10;9rT9lz4s/En9ojwJ8UfhfrmgaRf+GdPe3jOsqz/vWd8nYFII2v370AfZWa+Gf+CgP/JxP7LP/Yzy&#10;fzhq2/gn9uzY234i/D3dg4/4lo6/9+q6r4x/s1fEf4veIP2e9f1PVdFl1nwTfrfeIZV3RpcORHvM&#10;ChcdUPBx1oA4X9phiP8Agpl+zPgn/jwvu/8A0zuK4j9tq+8Z6r/wUM+C2l+GfD2m+LL3S9Em1PSd&#10;E1y6+z2c1yWnLyFjwGUQxsPeNa+jvjB+zf4k8fftgfCD4qafeafFoHhG2uYb63ndhcOZFlA8sAYP&#10;+sHUjoasftcfspXPx9fwt4q8JeIT4O+JnhC4NzoutbN8ZBILQyqOqkqCDzjnghiCAeG/Hiz/AGrf&#10;jn8JfEfgrxL8HPAsGl6pbFGuz4gUm1cEMsy7mwGUgEE1zH7X3hvxT4K/4Ji+AtB8ZOjeJNN1DS7S&#10;7aG5WdTskkCYkU4b5AnT0rufHPwQ/a0/aL0CPwL8QvE3gzwd4NnKLq1/4ZMsl5qEakEqFYAKGxyM&#10;geoI4r1n9pD9kGD4o/spW/wi8IagNDOki1k0qe8ZpAXgPAkbr82WywHBPTtQB5x/wU+/5MOuP+u2&#10;mfzFcP8At3aBZ+Kbj9jzR9RgS50++8Q2tvcQSDKyRsLQMpHoQSPxrt/iL+zf8fPjr+yDq/w58f6v&#10;4Uk8ZNqds9jd2BkS2NnEFwJCE/1md3RcYxXcftA/sw+Kfinq/wCz3daTfaZBH8P9Yt9Q1QXTODKi&#10;eRkRYHJ/dN1x1FAGB/wVdsreT9ijxPuhQ+RfacYvlH7s/aY1+X04JH0Nelar4e03Sv2ILjSbWygi&#10;06HwKVS2WMBMfYs9OmSeT78079tr4Ga7+0d+zxrvgXw5c2Vpq19cWssct+zLEBFOkjAlQTnCntXa&#10;az8P9Rv/AIBXPgiKa3GqyeHDpAmYnyvN+zeVu9duf0oA/Mnx/rmp6b/wRz8E21lM8UOo6vFZ3bB9&#10;oMJnmfax/ulkT8q+nfBXiv8Aay8L+DNE0TQ/gf4Ag0CzsYre1t4dfAj8kIAABuxyP512vwu/Y0R/&#10;2KLP4G/EWW2uJTBIkt3pbFhBKZTJHJGzAElSR2GeR0Nef+HPhd+2b8LvCMfgDw74q8DeINDtIhaa&#10;f4o1USpf20AGFzHtIZlHTO7oMk0AdB/wTr+C/wAQ/gtF8VLXxppWlaBpmsa4NU0zSNH1FLqCyd/M&#10;E0ShSdgUCFQDzhfavfv2kr65039n74i3NmWW6j0C8aMqec+S1cr+yP8AsxxfsyeALzTbvXLjxR4p&#10;1m7bUNa1q4Zv9JnPZFJOFGT15JZievHsPiTQrfxP4e1PR7tQ1rqFrLaygjPyupU/oaAPm7/gmbZW&#10;9l+xd8PvIVR50dxLJt7uZ3zn8hXj+q/Bn4/fs1fFvx/4u+BLeH/iB4Q8Uak2paj4f1CVVura4OSy&#10;BtwJPzED5umMrnmu4/4JqXt34J8F+OfgxrZMfiD4f69PbeXIwLSWkxMkMgHdTzz71n3P7M3xy/Z9&#10;+KXi/wARfAbXfD2qeFfFd2dQvPDHix5VFrcH7zRSKCSOfUcAA5wDQBY/ZZ/aO8NfEn9orXtG8afC&#10;aT4XfHebTAbqa4TcdQtkC5VZOCcBUPIwQvBO2s//AIK3xIvwE8IXykJe2Xi2yltXH3lfEg4/Amuy&#10;+Af7L/j/AP4XxefHD4069peqeOP7OOlaXpOgxstlp0BzuwzYLthmHT+NjzkY5b9tfT2+PH7RXwP+&#10;CtiPtEVvqB8Xa8FPFvZwZVC/++TIBnqQKAPtHTZZJ9OtZZhtmeJWcYxhiBn9as0UUAFFFFABRRRQ&#10;AUUUUAFFFFABRRRQAUUUUAFFFFABRRRQAUUUUAFFFFABRRRQAUUUUAFFFFABRRRQAUUUUAFFFFAB&#10;RRRQAUUUUAFFFFABRRRQAUUUUAJRilooASloooASjFLRQAlLRRQAlFLRQAUUUUAFFFFABRRRQBje&#10;MvDieMPCOt6FJO1qmp2U1k06KGMYkQoWAPUjOcVzHwD+Elv8CPg/4Y8A2upS6vb6HbG2S+miEbyg&#10;uz5KgkD72OvavQKKAEpaKKACiiigApMUtFABSUt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eJvCGh+M7S3&#10;tde0iy1m2trmO8hivoFlWKeM7o5VDA4ZTyGHIoooA16KKKACiiigAooooAx7zwdoWoeJtP8AEV1p&#10;Flca9p8UkFpqUsCtcW8b43ojkZUNgZAPOK2KKKACiiigAooooAKKKKACiiigAooooAKKKKACiiig&#10;AooooAKKKKACiiigAooooAKKKKACiiigAooooAKKKKACiiigAooooAKKKKACiiigAooooAKKKKAC&#10;iiigAooooAKKKKAEpaKKACkxRRQAYooooAKMUUUAFFFFAC0UUUAeW6j8BNOk+PunfFfStUu9G1pd&#10;PfStVtLcKbfVrfgxiYEZ3RkfKw5xxXqNFFABXl/w2+AmmeAPiV468fXGoXWveKvFc6ebe3gUfY7S&#10;MARWkIA+WNcZPdjyeaKKAPU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ECLQAUAAYACAAAACEAGTnNKgkB&#10;AAATAgAAEwAAAAAAAAAAAAAAAAAAAAAAW0NvbnRlbnRfVHlwZXNdLnhtbFBLAQItABQABgAIAAAA&#10;IQA4/SH/1gAAAJQBAAALAAAAAAAAAAAAAAAAADoBAABfcmVscy8ucmVsc1BLAQItABQABgAIAAAA&#10;IQAJ4Tsj8wMAAG4LAAAOAAAAAAAAAAAAAAAAADkCAABkcnMvZTJvRG9jLnhtbFBLAQItABQABgAI&#10;AAAAIQA3ncEYugAAACEBAAAZAAAAAAAAAAAAAAAAAFgGAABkcnMvX3JlbHMvZTJvRG9jLnhtbC5y&#10;ZWxzUEsBAi0AFAAGAAgAAAAhAI/769rdAAAABQEAAA8AAAAAAAAAAAAAAAAASQcAAGRycy9kb3du&#10;cmV2LnhtbFBLAQItAAoAAAAAAAAAIQDwI1kcb34CAG9+AgAUAAAAAAAAAAAAAAAAAFMIAABkcnMv&#10;bWVkaWEvaW1hZ2UxLmpwZ1BLBQYAAAAABgAGAHwBAAD0hgIAAAA=&#10;">
                <v:group id="Group 239" o:spid="_x0000_s1030" style="position:absolute;width:54955;height:13605" coordsize="54955,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object 5" o:spid="_x0000_s1031" style="position:absolute;top:1809;width:54955;height:1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VrxAAAANoAAAAPAAAAZHJzL2Rvd25yZXYueG1sRI9bawIx&#10;FITfC/6HcAp902xFS1mN4oWKQoV6efDxsDluFjcnyyauq7++KQh9HGbmG2Y8bW0pGqp94VjBey8B&#10;QZw5XXCu4Hj46n6C8AFZY+mYFNzJw3TSeRljqt2Nd9TsQy4ihH2KCkwIVSqlzwxZ9D1XEUfv7GqL&#10;Ico6l7rGW4TbUvaT5ENaLDguGKxoYSi77K9WQbV6fC/9cO5OzWExMD+r7XHjg1Jvr+1sBCJQG/7D&#10;z/ZaKxjA35V4A+TkFwAA//8DAFBLAQItABQABgAIAAAAIQDb4fbL7gAAAIUBAAATAAAAAAAAAAAA&#10;AAAAAAAAAABbQ29udGVudF9UeXBlc10ueG1sUEsBAi0AFAAGAAgAAAAhAFr0LFu/AAAAFQEAAAsA&#10;AAAAAAAAAAAAAAAAHwEAAF9yZWxzLy5yZWxzUEsBAi0AFAAGAAgAAAAhANG5hWvEAAAA2gAAAA8A&#10;AAAAAAAAAAAAAAAABwIAAGRycy9kb3ducmV2LnhtbFBLBQYAAAAAAwADALcAAAD4AgAAAAA=&#10;" stroked="f">
                    <v:fill r:id="rId49" o:title="" recolor="t" rotate="t" type="frame"/>
                    <v:path arrowok="t"/>
                    <o:lock v:ext="edit" aspectratio="t"/>
                    <v:textbox inset="0,0,0,0"/>
                  </v:rect>
                  <v:shape id="Text Box 238" o:spid="_x0000_s1032"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B40653" w:rsidRPr="00C33E71" w:rsidRDefault="00B40653" w:rsidP="008E6CA4">
                          <w:pPr>
                            <w:pStyle w:val="Caption"/>
                            <w:rPr>
                              <w:sz w:val="24"/>
                              <w:szCs w:val="24"/>
                            </w:rPr>
                          </w:pPr>
                          <w:bookmarkStart w:id="17" w:name="_Toc525222855"/>
                          <w:r>
                            <w:t xml:space="preserve">Figure 3.1 </w:t>
                          </w:r>
                          <w:r w:rsidRPr="00D17572">
                            <w:t>Aspiration of the plasma membrane slows down clathrin coat dynamics.</w:t>
                          </w:r>
                          <w:bookmarkEnd w:id="17"/>
                        </w:p>
                      </w:txbxContent>
                    </v:textbox>
                  </v:shape>
                </v:group>
                <v:shape id="_x0000_s1033" type="#_x0000_t202" style="position:absolute;top:13852;width:54952;height:17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rsidR="00B40653" w:rsidRPr="00E02CC0" w:rsidRDefault="00B40653"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w:t>
                        </w:r>
                        <w:proofErr w:type="spellStart"/>
                        <w:r w:rsidRPr="00E02CC0">
                          <w:rPr>
                            <w:sz w:val="20"/>
                          </w:rPr>
                          <w:t>eGFP</w:t>
                        </w:r>
                        <w:proofErr w:type="spellEnd"/>
                        <w:r w:rsidRPr="00E02CC0">
                          <w:rPr>
                            <w:sz w:val="20"/>
                          </w:rPr>
                          <w:t xml:space="preserve">. Clathrin coat traces elongate gradually upon </w:t>
                        </w:r>
                        <w:proofErr w:type="spellStart"/>
                        <w:r w:rsidRPr="00E02CC0">
                          <w:rPr>
                            <w:sz w:val="20"/>
                          </w:rPr>
                          <w:t>microaspiration</w:t>
                        </w:r>
                        <w:proofErr w:type="spellEnd"/>
                        <w:r w:rsidRPr="00E02CC0">
                          <w:rPr>
                            <w:sz w:val="20"/>
                          </w:rPr>
                          <w:t xml:space="preserve"> (dashed line; Movie 1). Blue and red</w:t>
                        </w:r>
                        <w:r>
                          <w:rPr>
                            <w:sz w:val="20"/>
                          </w:rPr>
                          <w:t xml:space="preserve"> arrowheads mark the initiation</w:t>
                        </w:r>
                        <w:r w:rsidRPr="00E02CC0">
                          <w:rPr>
                            <w:sz w:val="20"/>
                          </w:rPr>
                          <w:t xml:space="preserve"> and conclusion of a clathrin-coated structure, respectively. </w:t>
                        </w:r>
                        <w:proofErr w:type="spellStart"/>
                        <w:proofErr w:type="gramStart"/>
                        <w:r w:rsidRPr="00E02CC0">
                          <w:rPr>
                            <w:sz w:val="20"/>
                          </w:rPr>
                          <w:t>Δt</w:t>
                        </w:r>
                        <w:proofErr w:type="spellEnd"/>
                        <w:proofErr w:type="gramEnd"/>
                        <w:r w:rsidRPr="00E02CC0">
                          <w:rPr>
                            <w:sz w:val="20"/>
                          </w:rPr>
                          <w:t xml:space="preserve"> is its lifetime. (B) Clathrin coat lifetime distributions are shown for nin</w:t>
                        </w:r>
                        <w:r>
                          <w:rPr>
                            <w:sz w:val="20"/>
                          </w:rPr>
                          <w:t xml:space="preserve">e BSC1 cells imaged before and </w:t>
                        </w:r>
                        <w:r w:rsidRPr="00E02CC0">
                          <w:rPr>
                            <w:sz w:val="20"/>
                          </w:rPr>
                          <w:t xml:space="preserve">during </w:t>
                        </w:r>
                        <w:proofErr w:type="spellStart"/>
                        <w:r w:rsidRPr="00E02CC0">
                          <w:rPr>
                            <w:sz w:val="20"/>
                          </w:rPr>
                          <w:t>microaspiration</w:t>
                        </w:r>
                        <w:proofErr w:type="spellEnd"/>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 xml:space="preserve">=40,943). (C) For the same nine cells, the standard deviation of the </w:t>
                        </w:r>
                        <w:proofErr w:type="gramStart"/>
                        <w:r w:rsidRPr="00E02CC0">
                          <w:rPr>
                            <w:sz w:val="20"/>
                          </w:rPr>
                          <w:t>clathrin growth rate distribution</w:t>
                        </w:r>
                        <w:r>
                          <w:rPr>
                            <w:sz w:val="20"/>
                          </w:rPr>
                          <w:t>s</w:t>
                        </w:r>
                        <w:proofErr w:type="gramEnd"/>
                        <w:r>
                          <w:rPr>
                            <w:sz w:val="20"/>
                          </w:rPr>
                          <w:t xml:space="preserve">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 xml:space="preserve">25–75th percentiles, and the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v:textbox>
                </v:shape>
                <w10:wrap type="topAndBottom"/>
              </v:group>
            </w:pict>
          </mc:Fallback>
        </mc:AlternateContent>
      </w:r>
    </w:p>
    <w:p w:rsidR="00212881" w:rsidRDefault="00212881" w:rsidP="00212881">
      <w:r>
        <w:tab/>
      </w:r>
      <w:r w:rsidRPr="00212881">
        <w:t>To induce faster changes in plasma membrane tension, we increased the hydrostatic pressure in cells by squeezing them with a micromanipulator-controlled polymer cushion (</w:t>
      </w:r>
      <w:r w:rsidR="007773BD">
        <w:t>Fig. 3.2</w:t>
      </w:r>
      <w:r w:rsidR="003D04CD">
        <w:t xml:space="preserve"> </w:t>
      </w:r>
      <w:r w:rsidRPr="00212881">
        <w:t>A</w:t>
      </w:r>
      <w:proofErr w:type="gramStart"/>
      <w:r w:rsidRPr="00212881">
        <w:t>,B</w:t>
      </w:r>
      <w:proofErr w:type="gramEnd"/>
      <w:r w:rsidRPr="00212881">
        <w:t xml:space="preserve">). We used growth rate distributions obtained from </w:t>
      </w:r>
      <w:proofErr w:type="gramStart"/>
      <w:r w:rsidRPr="00212881">
        <w:t>clathrin coat intensity profile</w:t>
      </w:r>
      <w:r w:rsidR="003D04CD">
        <w:t>s</w:t>
      </w:r>
      <w:proofErr w:type="gramEnd"/>
      <w:r w:rsidR="003D04CD">
        <w:t xml:space="preserve"> to temporally resolve the rapid</w:t>
      </w:r>
      <w:r w:rsidRPr="00212881">
        <w:t xml:space="preserve"> alterations in endocytic dynamics </w:t>
      </w:r>
      <w:r w:rsidR="003D04CD">
        <w:t xml:space="preserve">induced by squeezing </w:t>
      </w:r>
      <w:r w:rsidRPr="00212881">
        <w:t xml:space="preserve">(Ferguson et al., 2016). In good agreement with the </w:t>
      </w:r>
      <w:proofErr w:type="spellStart"/>
      <w:r w:rsidRPr="00212881">
        <w:t>microaspiration</w:t>
      </w:r>
      <w:proofErr w:type="spellEnd"/>
      <w:r w:rsidRPr="00212881">
        <w:t xml:space="preserve"> experiments, fast dissolution and fast formation phases in the growth rate distributions diminished with the increasing tension, whereas the frequency of the plateau phase increased (</w:t>
      </w:r>
      <w:r w:rsidR="007773BD">
        <w:t>Fig. 3.2</w:t>
      </w:r>
      <w:r w:rsidR="003D04CD">
        <w:t xml:space="preserve"> </w:t>
      </w:r>
      <w:r w:rsidRPr="00212881">
        <w:t>C). Discrete changes in the tension could be resolved as stepwise reduction in the standard deviation of clathrin growth rates (</w:t>
      </w:r>
      <w:r w:rsidR="007773BD">
        <w:t>Fig. 3.2</w:t>
      </w:r>
      <w:r w:rsidR="003D04CD">
        <w:t xml:space="preserve"> </w:t>
      </w:r>
      <w:r w:rsidRPr="00212881">
        <w:t xml:space="preserve">D). Furthermore, the average clathrin coat lifetimes increased while initiation and conclusion densities </w:t>
      </w:r>
      <w:r w:rsidR="003D04CD">
        <w:t>decreased</w:t>
      </w:r>
      <w:r w:rsidRPr="00212881">
        <w:t xml:space="preserve"> (</w:t>
      </w:r>
      <w:r w:rsidR="007773BD">
        <w:t>Fig. 3.2</w:t>
      </w:r>
      <w:r w:rsidR="003D04CD">
        <w:t xml:space="preserve"> </w:t>
      </w:r>
      <w:r w:rsidRPr="00212881">
        <w:t>B</w:t>
      </w:r>
      <w:proofErr w:type="gramStart"/>
      <w:r w:rsidRPr="00212881">
        <w:t>,E</w:t>
      </w:r>
      <w:proofErr w:type="gramEnd"/>
      <w:r w:rsidRPr="00212881">
        <w:t xml:space="preserve">). When we relieved the squeezing to verify the viability </w:t>
      </w:r>
      <w:r w:rsidRPr="00212881">
        <w:lastRenderedPageBreak/>
        <w:t>of cells, we found that the parameters determining clathrin coat dynamics reverted to normal (</w:t>
      </w:r>
      <w:r w:rsidR="007773BD">
        <w:t>Fig. 3.2</w:t>
      </w:r>
      <w:r w:rsidR="003D04CD">
        <w:t xml:space="preserve"> </w:t>
      </w:r>
      <w:r w:rsidRPr="00212881">
        <w:t>F).</w:t>
      </w:r>
    </w:p>
    <w:p w:rsidR="00E02CC0" w:rsidRDefault="00212881" w:rsidP="00212881">
      <w:r>
        <w:tab/>
      </w:r>
      <w:r w:rsidRPr="00212881">
        <w:t>Hypotonic swelling is a straightforward and widely used approach to increase membrane tension (</w:t>
      </w:r>
      <w:proofErr w:type="spellStart"/>
      <w:r w:rsidRPr="00212881">
        <w:t>Boulant</w:t>
      </w:r>
      <w:proofErr w:type="spellEnd"/>
      <w:r w:rsidRPr="00212881">
        <w:t xml:space="preserve"> et al., 2011; </w:t>
      </w:r>
      <w:proofErr w:type="spellStart"/>
      <w:r w:rsidRPr="00212881">
        <w:t>Cocucci</w:t>
      </w:r>
      <w:proofErr w:type="spellEnd"/>
      <w:r w:rsidRPr="00212881">
        <w:t xml:space="preserve"> et al., 2014; </w:t>
      </w:r>
      <w:proofErr w:type="spellStart"/>
      <w:r w:rsidRPr="00212881">
        <w:t>Diz</w:t>
      </w:r>
      <w:proofErr w:type="spellEnd"/>
      <w:r w:rsidRPr="00212881">
        <w:t xml:space="preserve">-Muñoz et al., 2016). Upon reducing the </w:t>
      </w:r>
      <w:proofErr w:type="spellStart"/>
      <w:r w:rsidRPr="00212881">
        <w:t>osmolarity</w:t>
      </w:r>
      <w:proofErr w:type="spellEnd"/>
      <w:r w:rsidRPr="00212881">
        <w:t xml:space="preserve"> of the imagin</w:t>
      </w:r>
      <w:r w:rsidR="003D04CD">
        <w:t>g medium, we found that</w:t>
      </w:r>
      <w:r w:rsidRPr="00212881">
        <w:t xml:space="preserve"> hypotonic swelling takes effect within minutes but the volume of cells converges back to the original values within an hour (</w:t>
      </w:r>
      <w:r w:rsidR="007773BD">
        <w:t>Fig. 3.3</w:t>
      </w:r>
      <w:r w:rsidR="003D04CD">
        <w:t xml:space="preserve"> </w:t>
      </w:r>
      <w:r w:rsidRPr="00212881">
        <w:t xml:space="preserve">A). As expected, the temporary increase of the tension due to stretching of the membrane affected </w:t>
      </w:r>
      <w:proofErr w:type="gramStart"/>
      <w:r w:rsidRPr="00212881">
        <w:t>endocytic clathrin coat dynamics</w:t>
      </w:r>
      <w:proofErr w:type="gramEnd"/>
      <w:r w:rsidRPr="00212881">
        <w:t xml:space="preserve"> only temporarily (</w:t>
      </w:r>
      <w:r w:rsidR="007773BD">
        <w:t>Fig. 3.3</w:t>
      </w:r>
      <w:r w:rsidR="003D04CD">
        <w:t xml:space="preserve"> </w:t>
      </w:r>
      <w:r w:rsidRPr="00212881">
        <w:t>B). We found that the average lifetime of clathrin-coated structures increased significantly in SUM159 cells (</w:t>
      </w:r>
      <w:proofErr w:type="spellStart"/>
      <w:r w:rsidRPr="00212881">
        <w:t>Aguet</w:t>
      </w:r>
      <w:proofErr w:type="spellEnd"/>
      <w:r w:rsidRPr="00212881">
        <w:t xml:space="preserve"> et al., 2016) under </w:t>
      </w:r>
      <w:proofErr w:type="spellStart"/>
      <w:r w:rsidRPr="00212881">
        <w:t>hypoosmotic</w:t>
      </w:r>
      <w:proofErr w:type="spellEnd"/>
      <w:r w:rsidRPr="00212881">
        <w:t xml:space="preserve"> shock (87±86 s versus 161.2±208.1 s, </w:t>
      </w:r>
      <w:proofErr w:type="spellStart"/>
      <w:r w:rsidRPr="00212881">
        <w:t>mean±s.d</w:t>
      </w:r>
      <w:proofErr w:type="spellEnd"/>
      <w:r w:rsidRPr="00212881">
        <w:t>., P</w:t>
      </w:r>
      <w:r>
        <w:t>&lt;</w:t>
      </w:r>
      <w:r w:rsidRPr="00212881">
        <w:t xml:space="preserve"> 0.001; </w:t>
      </w:r>
      <m:oMath>
        <m:sSub>
          <m:sSubPr>
            <m:ctrlPr>
              <w:rPr>
                <w:rFonts w:ascii="Cambria Math" w:hAnsi="Cambria Math"/>
                <w:i/>
              </w:rPr>
            </m:ctrlPr>
          </m:sSubPr>
          <m:e>
            <m:r>
              <w:rPr>
                <w:rFonts w:ascii="Cambria Math" w:hAnsi="Cambria Math"/>
              </w:rPr>
              <m:t>n</m:t>
            </m:r>
          </m:e>
          <m:sub>
            <m:r>
              <w:rPr>
                <w:rFonts w:ascii="Cambria Math" w:hAnsi="Cambria Math"/>
              </w:rPr>
              <m:t>cells</m:t>
            </m:r>
          </m:sub>
        </m:sSub>
      </m:oMath>
      <w:r w:rsidRPr="00212881">
        <w:t xml:space="preserve">=12, </w:t>
      </w:r>
      <m:oMath>
        <m:sSub>
          <m:sSubPr>
            <m:ctrlPr>
              <w:rPr>
                <w:rFonts w:ascii="Cambria Math" w:hAnsi="Cambria Math"/>
                <w:i/>
              </w:rPr>
            </m:ctrlPr>
          </m:sSubPr>
          <m:e>
            <m:r>
              <w:rPr>
                <w:rFonts w:ascii="Cambria Math" w:hAnsi="Cambria Math"/>
              </w:rPr>
              <m:t>n</m:t>
            </m:r>
          </m:e>
          <m:sub>
            <m:r>
              <w:rPr>
                <w:rFonts w:ascii="Cambria Math" w:hAnsi="Cambria Math"/>
              </w:rPr>
              <m:t>traces</m:t>
            </m:r>
          </m:sub>
        </m:sSub>
      </m:oMath>
      <w:r w:rsidRPr="00212881">
        <w:t xml:space="preserve">=34,113; </w:t>
      </w:r>
      <w:r w:rsidR="007773BD">
        <w:t>Fig. 3.3</w:t>
      </w:r>
      <w:r w:rsidR="003D04CD">
        <w:t xml:space="preserve"> </w:t>
      </w:r>
      <w:r w:rsidRPr="00212881">
        <w:t xml:space="preserve">C). In accordance with the </w:t>
      </w:r>
      <w:proofErr w:type="spellStart"/>
      <w:r w:rsidRPr="00212881">
        <w:t>microaspiration</w:t>
      </w:r>
      <w:proofErr w:type="spellEnd"/>
      <w:r w:rsidRPr="00212881">
        <w:t xml:space="preserve"> and cell squeezing assays, increased tension resulted in reduction of the standard deviation of clathrin growth rates [0.018 ±0.003 (pre-</w:t>
      </w:r>
      <w:proofErr w:type="spellStart"/>
      <w:r w:rsidRPr="00212881">
        <w:t>osmoshock</w:t>
      </w:r>
      <w:proofErr w:type="spellEnd"/>
      <w:r w:rsidRPr="00212881">
        <w:t>) versus 0.014±0.002 (post-</w:t>
      </w:r>
      <w:proofErr w:type="spellStart"/>
      <w:r w:rsidRPr="00212881">
        <w:t>osmoshock</w:t>
      </w:r>
      <w:proofErr w:type="spellEnd"/>
      <w:r w:rsidRPr="00212881">
        <w:t>), P</w:t>
      </w:r>
      <w:r>
        <w:t>&lt;</w:t>
      </w:r>
      <w:r w:rsidRPr="00212881">
        <w:t xml:space="preserve"> 0.001; </w:t>
      </w:r>
      <w:r w:rsidR="007773BD">
        <w:t>Fig. 3.3</w:t>
      </w:r>
      <w:r w:rsidR="003D04CD">
        <w:t xml:space="preserve"> </w:t>
      </w:r>
      <w:r w:rsidRPr="00212881">
        <w:t>D], and initiation and conclusion densities (</w:t>
      </w:r>
      <w:r w:rsidR="007773BD">
        <w:t>Fig. 3.3</w:t>
      </w:r>
      <w:r w:rsidRPr="00212881">
        <w:t>E).</w:t>
      </w:r>
    </w:p>
    <w:p w:rsidR="00E02CC0" w:rsidRDefault="00E02CC0">
      <w:pPr>
        <w:spacing w:line="240" w:lineRule="auto"/>
      </w:pPr>
      <w:r>
        <w:br w:type="page"/>
      </w:r>
    </w:p>
    <w:p w:rsidR="00E02CC0" w:rsidRDefault="00E02CC0">
      <w:pPr>
        <w:spacing w:line="240" w:lineRule="auto"/>
      </w:pPr>
      <w:r>
        <w:rPr>
          <w:noProof/>
        </w:rPr>
        <w:lastRenderedPageBreak/>
        <mc:AlternateContent>
          <mc:Choice Requires="wpg">
            <w:drawing>
              <wp:anchor distT="0" distB="0" distL="114300" distR="114300" simplePos="0" relativeHeight="251751424" behindDoc="0" locked="0" layoutInCell="1" allowOverlap="1">
                <wp:simplePos x="0" y="0"/>
                <wp:positionH relativeFrom="column">
                  <wp:posOffset>-1706</wp:posOffset>
                </wp:positionH>
                <wp:positionV relativeFrom="paragraph">
                  <wp:posOffset>303</wp:posOffset>
                </wp:positionV>
                <wp:extent cx="5495544" cy="7018657"/>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5495544" cy="7018657"/>
                          <a:chOff x="0" y="0"/>
                          <a:chExt cx="5495544" cy="7018657"/>
                        </a:xfrm>
                      </wpg:grpSpPr>
                      <wpg:grpSp>
                        <wpg:cNvPr id="245" name="Group 245"/>
                        <wpg:cNvGrpSpPr/>
                        <wpg:grpSpPr>
                          <a:xfrm>
                            <a:off x="0" y="0"/>
                            <a:ext cx="5495544" cy="5167725"/>
                            <a:chOff x="0" y="0"/>
                            <a:chExt cx="5495544" cy="5167725"/>
                          </a:xfrm>
                        </wpg:grpSpPr>
                        <wps:wsp>
                          <wps:cNvPr id="243" name="object 5"/>
                          <wps:cNvSpPr>
                            <a:spLocks noChangeAspect="1"/>
                          </wps:cNvSpPr>
                          <wps:spPr>
                            <a:xfrm>
                              <a:off x="0" y="184245"/>
                              <a:ext cx="5495544" cy="4983480"/>
                            </a:xfrm>
                            <a:prstGeom prst="rect">
                              <a:avLst/>
                            </a:prstGeom>
                            <a:blipFill>
                              <a:blip r:embed="rId50" cstate="print"/>
                              <a:stretch>
                                <a:fillRect/>
                              </a:stretch>
                            </a:blipFill>
                          </wps:spPr>
                          <wps:bodyPr wrap="square" lIns="0" tIns="0" rIns="0" bIns="0" rtlCol="0"/>
                        </wps:wsp>
                        <wps:wsp>
                          <wps:cNvPr id="244" name="Text Box 244"/>
                          <wps:cNvSpPr txBox="1"/>
                          <wps:spPr>
                            <a:xfrm>
                              <a:off x="0" y="0"/>
                              <a:ext cx="5495290" cy="182880"/>
                            </a:xfrm>
                            <a:prstGeom prst="rect">
                              <a:avLst/>
                            </a:prstGeom>
                            <a:solidFill>
                              <a:prstClr val="white"/>
                            </a:solidFill>
                            <a:ln>
                              <a:noFill/>
                            </a:ln>
                          </wps:spPr>
                          <wps:txbx>
                            <w:txbxContent>
                              <w:p w:rsidR="00B40653" w:rsidRPr="00C245F5" w:rsidRDefault="00B40653" w:rsidP="008E6CA4">
                                <w:pPr>
                                  <w:pStyle w:val="Caption"/>
                                  <w:rPr>
                                    <w:sz w:val="24"/>
                                    <w:szCs w:val="24"/>
                                  </w:rPr>
                                </w:pPr>
                                <w:bookmarkStart w:id="18" w:name="_Toc525222856"/>
                                <w:r>
                                  <w:t xml:space="preserve">Figure 3.2 </w:t>
                                </w:r>
                                <w:r w:rsidRPr="006D7659">
                                  <w:t>Cell squeezing induces fast and reversible alterat</w:t>
                                </w:r>
                                <w:r>
                                  <w:t>ions in clathrin coat dynamics.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
                        <wps:cNvSpPr txBox="1">
                          <a:spLocks noChangeArrowheads="1"/>
                        </wps:cNvSpPr>
                        <wps:spPr bwMode="auto">
                          <a:xfrm>
                            <a:off x="0" y="5165093"/>
                            <a:ext cx="5495289" cy="1853564"/>
                          </a:xfrm>
                          <a:prstGeom prst="rect">
                            <a:avLst/>
                          </a:prstGeom>
                          <a:solidFill>
                            <a:srgbClr val="FFFFFF"/>
                          </a:solidFill>
                          <a:ln w="9525">
                            <a:noFill/>
                            <a:miter lim="800000"/>
                            <a:headEnd/>
                            <a:tailEnd/>
                          </a:ln>
                        </wps:spPr>
                        <wps:txbx>
                          <w:txbxContent>
                            <w:p w:rsidR="00B40653" w:rsidRPr="00E02CC0" w:rsidRDefault="00B40653" w:rsidP="00E02CC0">
                              <w:pPr>
                                <w:spacing w:line="240" w:lineRule="auto"/>
                                <w:rPr>
                                  <w:sz w:val="20"/>
                                </w:rPr>
                              </w:pPr>
                              <w:r w:rsidRPr="00E02CC0">
                                <w:rPr>
                                  <w:sz w:val="20"/>
                                </w:rPr>
                                <w:t>(A) Cartoon and representative f</w:t>
                              </w:r>
                              <w:r>
                                <w:rPr>
                                  <w:sz w:val="20"/>
                                </w:rPr>
                                <w:t xml:space="preserve">rames of a BSC1 cell </w:t>
                              </w:r>
                              <w:proofErr w:type="gramStart"/>
                              <w:r>
                                <w:rPr>
                                  <w:sz w:val="20"/>
                                </w:rPr>
                                <w:t>are shown</w:t>
                              </w:r>
                              <w:proofErr w:type="gramEnd"/>
                              <w:r>
                                <w:rPr>
                                  <w:sz w:val="20"/>
                                </w:rPr>
                                <w:t xml:space="preserve">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w:t>
                              </w:r>
                              <w:proofErr w:type="gramStart"/>
                              <w:r w:rsidRPr="00E02CC0">
                                <w:rPr>
                                  <w:sz w:val="20"/>
                                </w:rPr>
                                <w:t>are plotted</w:t>
                              </w:r>
                              <w:proofErr w:type="gramEnd"/>
                              <w:r w:rsidRPr="00E02CC0">
                                <w:rPr>
                                  <w:sz w:val="20"/>
                                </w:rPr>
                                <w:t xml:space="preserve"> </w:t>
                              </w:r>
                              <w:r>
                                <w:rPr>
                                  <w:sz w:val="20"/>
                                </w:rPr>
                                <w:t>for different squeezing levels</w:t>
                              </w:r>
                              <w:r w:rsidRPr="00E02CC0">
                                <w:rPr>
                                  <w:sz w:val="20"/>
                                </w:rPr>
                                <w:t>. The standard devi</w:t>
                              </w:r>
                              <w:r>
                                <w:rPr>
                                  <w:sz w:val="20"/>
                                </w:rPr>
                                <w:t>ation of the distribution decrease</w:t>
                              </w:r>
                              <w:r w:rsidRPr="00E02CC0">
                                <w:rPr>
                                  <w:sz w:val="20"/>
                                </w:rPr>
                                <w:t>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w:t>
                              </w:r>
                              <w:r>
                                <w:rPr>
                                  <w:sz w:val="20"/>
                                </w:rPr>
                                <w:t xml:space="preserve">stepwise changes in squeezing. (E) The </w:t>
                              </w:r>
                              <w:r w:rsidRPr="00E02CC0">
                                <w:rPr>
                                  <w:sz w:val="20"/>
                                </w:rPr>
                                <w:t xml:space="preserve">response of the same cell to squeezing </w:t>
                              </w:r>
                              <w:proofErr w:type="gramStart"/>
                              <w:r w:rsidRPr="00E02CC0">
                                <w:rPr>
                                  <w:sz w:val="20"/>
                                </w:rPr>
                                <w:t>is shown</w:t>
                              </w:r>
                              <w:proofErr w:type="gramEnd"/>
                              <w:r w:rsidRPr="00E02CC0">
                                <w:rPr>
                                  <w:sz w:val="20"/>
                                </w:rPr>
                                <w:t xml:space="preserve"> as the mean clathrin lifetime (upper) and initiation and conclusion densities (lower). Dashed lines indicate</w:t>
                              </w:r>
                              <w:r>
                                <w:rPr>
                                  <w:sz w:val="20"/>
                                </w:rPr>
                                <w:t xml:space="preserve"> change</w:t>
                              </w:r>
                              <w:r w:rsidRPr="00E02CC0">
                                <w:rPr>
                                  <w:sz w:val="20"/>
                                </w:rPr>
                                <w:t xml:space="preserve"> in squeezing (</w:t>
                              </w:r>
                              <w:proofErr w:type="spellStart"/>
                              <w:r w:rsidRPr="00E02CC0">
                                <w:rPr>
                                  <w:sz w:val="20"/>
                                </w:rPr>
                                <w:t>n</w:t>
                              </w:r>
                              <w:r w:rsidRPr="00E02CC0">
                                <w:rPr>
                                  <w:sz w:val="20"/>
                                  <w:vertAlign w:val="subscript"/>
                                </w:rPr>
                                <w:t>traces</w:t>
                              </w:r>
                              <w:proofErr w:type="spellEnd"/>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=8255).</w:t>
                              </w:r>
                            </w:p>
                          </w:txbxContent>
                        </wps:txbx>
                        <wps:bodyPr rot="0" vert="horz" wrap="square" lIns="91440" tIns="45720" rIns="91440" bIns="45720" anchor="t" anchorCtr="0">
                          <a:spAutoFit/>
                        </wps:bodyPr>
                      </wps:wsp>
                    </wpg:wgp>
                  </a:graphicData>
                </a:graphic>
              </wp:anchor>
            </w:drawing>
          </mc:Choice>
          <mc:Fallback>
            <w:pict>
              <v:group id="Group 248" o:spid="_x0000_s1034" style="position:absolute;margin-left:-.15pt;margin-top:0;width:432.7pt;height:552.65pt;z-index:251751424;mso-position-horizontal-relative:text;mso-position-vertical-relative:text" coordsize="54955,7018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t5+xnrAwAAcAsAAA4AAABkcnMvZTJvRG9jLnhtbLxWXW/bNhR9H7D/QPB9&#10;ke1ItixEKbykDgpkbbBk6DNFUR+bRHIkHSn79bskJdlxnAZLsfpB5pfIe88951AXH/q2QY9M6Vrw&#10;FM/PZhgxTkVe8zLFfzxsf4kx0obwnDSCsxQ/MY0/XP7800UnE7YQlWhyphBswnXSyRRXxsgkCDSt&#10;WEv0mZCMw2QhVEsMdFUZ5Ip0sHvbBIvZbBl0QuVSCcq0htFrP4kv3f5Fwaj5UhSaGdSkGGIz7qnc&#10;M7PP4PKCJKUisqrpEAZ5RxQtqTkcOm11TQxBO1W/2KqtqRJaFOaMijYQRVFT5nKAbOazo2xulNhJ&#10;l0uZdKWcYAJoj3B697b08+OdQnWe4kUIpeKkhSK5c5EdAHg6WSaw6kbJe3mnhoHS92zGfaFa+w+5&#10;oN4B+zQBy3qDKAxG4TqKwhAjCnOr2TxeRisPPa2gPi/eo9XHN94MxoMDG98UztSZ4p6yi46zi/6X&#10;7KL5crVauL1J8p+yO3jz1exAJHrPA/19PLiviGSOXtpWeELqfERKZH+CgNAAlFtkOWCrreWtoH9p&#10;xMVVRXjJNlrCUnAACyrU5GCx7ejhtZNkmcfhIhwQO8mYcB2fh7ET64QMSaTS5oaJFtlGihWc7yRI&#10;Hm+1sVHsl9iIs6aW27ppxvagJvCCIy2d8Byv02tBdy3jxhuPYg0x4Hq6qqXGSCWszRjoSH3K50B0&#10;MD0DUpKq5sZTXRvFDK3s+QXE8TvE66OcJiDifZQORI+bRTAT+RNUqAOrSrH+e0cUw6j5xIED1tfG&#10;hhob2dhQprkSzv3GygCFrDx+CJdA895THmxlfxU92ErohTdRBJkeJgbuvMmWwbMPibJYAwTWWubx&#10;Iv5enmjR1PlIFEutq0ahRwIIdlVtmOM38P9wVcNtUbmwb/mS2pGjApo+653RTnIaSqoEsBcS0JJu&#10;azjvlmhzRxRcQzAIV6v5Ao+iEV2KxdDCqBLqn1Pjdj0wGmbxO7jCd63jChAYohlog/YMQoUS7Ve4&#10;cTf2FAiPcApnpdiMzSvjL1e4sSnbbNwiuOkkMbf8XlJbZIuVxfWh/0qUHNRroJ6fxehIJDkSsV/r&#10;Ud7sjChqp529MAa4HbX3V8IPo/nyJc1fJbnN4oV9KiW6ipEc5PwNC0VZ95vIwVYIYOCAPGmocJNE&#10;s/W5t51nQonXo1Ci82jphPh+R32mAa3KbFLK1v1OSwUBj9cR3JDPNEOSFsSlUFO3KY5n9ufDt6B8&#10;5DnIiiSG1I1vQ9DfkthyBP9IYm+pYz0PQ2C1d9MwWi2g4x11mPGuOsy8Rn5fYEvT7Zs0hc86d1MN&#10;n6D2u/Gw72i9/1C+/Bc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s70xG3QAAAAcB&#10;AAAPAAAAZHJzL2Rvd25yZXYueG1sTI9BS8NAEIXvgv9hGcFbu1lDSonZlFLUUxFsBfG2zU6T0Oxs&#10;yG6T9N87nvQ4vI/3vik2s+vEiENoPWlQywQEUuVtS7WGz+PrYg0iREPWdJ5Qww0DbMr7u8Lk1k/0&#10;geMh1oJLKORGQxNjn0sZqgadCUvfI3F29oMzkc+hlnYwE5e7Tj4lyUo60xIvNKbHXYPV5XB1Gt4m&#10;M21T9TLuL+fd7fuYvX/tFWr9+DBvn0FEnOMfDL/6rA4lO538lWwQnYZFyqAG/ofD9SpTIE5MqSRL&#10;QZaF/O9f/gAAAP//AwBQSwMECgAAAAAAAAAhAISB9Hk4EgoAOBIKABQAAABkcnMvbWVkaWEvaW1h&#10;Z2UxLmpwZ//Y/+AAEEpGSUYAAQEBAGAAYAAA/9sAQwADAgIDAgIDAwMDBAMDBAUIBQUEBAUKBwcG&#10;CAwKDAwLCgsLDQ4SEA0OEQ4LCxAWEBETFBUVFQwPFxgWFBgSFBUU/9sAQwEDBAQFBAUJBQUJFA0L&#10;DRQUFBQUFBQUFBQUFBQUFBQUFBQUFBQUFBQUFBQUFBQUFBQUFBQUFBQUFBQUFBQUFBQU/8AAEQgH&#10;gwh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Q0AeB/tt/tKH9lr4E6j4us4oLrXpZ4rHS7W55SSd&#10;zklgCCVVFcnHoPWvjn9kX/gqx4u+Lvx68OeC/HelaLpuj62zWkN1ZI6PHcsMw53MQQzDZj1YV5h/&#10;wV/+L9x8SPjr4a+Fuis13FoEa+ZbwsG8y/uCMLj+8E2D6sa4n/goh+zvP+zF4l+D/iDQozYKfD9l&#10;aSXMHysNRs1UPIcdGYFDnuQaAP3IorzX9nH4v2nx4+CPhHxxashfVbFHuY06RXC/LMmO2HVse2K9&#10;JoAWiiigAoorM1nWv7IezQWk929zL5SiAD5eCcnJHHFAGnRWN/b9z/0Br38k/wAaP7fuf+gNe/kn&#10;+NAGzRWBc+JbuBVK6DqE2TjCBOPr81Rf8JXelsf8I5qePXEf/wAVSA6Sisb+3rkf8wa9P/fH+NRX&#10;HiO7gj3LoWoSnIG1Amfr96mBvUVzR8WXo/5lvU+npH/8VSr4rvWQMfDmpg46ER5/9CoA6SisOHxF&#10;dSrk6HfxnOMOE/P71U5PGN8kroPC+quFOA4EeG+nzUAdRRXN2fiu9uXKv4c1OAAZzII8fo1SS+J7&#10;yKTaPD+oyDGdyhMf+hUAdBRXPxeJrySQKfD+oxj+82zH/oVR3fiu9tpVVPDepzgjloxHgfm1IDpK&#10;K5eLxhfyShT4X1VAf4mEeB/49Vm58S3dvs26BqE244OwJx9fmoA36K5seK70uB/wjmpgHviPH/oV&#10;Wzr1yD/yBr38k/xpgbNFY39vXP8A0Br38k/xqtN4ovInZV8PalIFGQVCYP8A49QB0VFcxF4vvpCM&#10;+GNVT/eEf/xVSyeKbxFjI8O6k+7OQAny/X5qVwOiormW8W3y5/4prVDyOgj/APiqkPim9H/Mu6l+&#10;Uf8A8VTA6KisVfEF0ygnRb5SR0Ozj/x6l/t+5/6A17+Sf40AbNFY39v3P/QGvfyT/Gj+37n/AKA1&#10;7+Sf40AbNFYU/iO6hiZ10K/lI/hUJk/+PVRPjXUBn/ilNXOD6R8/+P0AdXRWBbeJbu4Qs2gahCeP&#10;lcJn9Gqb+3rn/oDXv5J/jQBs0Vjf2/c/9Aa9/JP8aP7fuf8AoDXv5J/jQBs0Vjf29c/9Aa9/8c/x&#10;qG78TT2dpPcPot8UiRpCFCZIAzx81AG/RTIZBNEkgBUMobB6jNPoAKKKKACiiigAooooAKKKKACi&#10;iigAooooAKKKKACiiigAooooAKKKKACiiigAooooAKKKKACiiigAr4c/aP8Air4/0f48+IdE0Pxt&#10;qWg6VaWlpJFa2sULKGePLH50J689e9fcdfnx+0z/AMnM+Lf+vGw/9FV8bxZiK2Fy11KEnGXMtV8z&#10;7LhOhSxOZKnWipR5Xo9exg/8La+Kn/RUNc/8B7b/AOIpR8WvioSB/wALQ1z/AMB7b/43XO0q/fFf&#10;in9uZn/0ES+8/a/7Gy3/AKB4/cfXH7FfjvxN468J+K38T67da/c2OsNaw3F0qKyxiNTjCKB1Jr6N&#10;r5X/AGAv+RU8ef8AYwP/AOikr6or+g8mqTq5fRqVHdtatn8+Z1ThSzGtCCsk9Egooor2jxQooooA&#10;KKKKACiiigAooooAKKKKACiiigAooooAKKKKACiiigAooooAKKKKACiiigAooooAKKKKACiiigAo&#10;oooAKKKKACiiigAooooAKKKKACiiigAooooA87/aJ8Q6l4T+BPj3WtHvJNP1Ww0a6uLW6iALRSLG&#10;SrDIIyD6ivx10v8Aa3+P9/pdndN8ZteRp4VkKi0tiASOn3K/Xr9qr/k2z4mf9i/ef+imr8M/Dv8A&#10;yLulf9esf8q8HNsRVw8IOlK12frPh5k+AzjFYiGPpKajFNXbVnfyaPXP+Grfj7/0WnX/APwEtf8A&#10;4ij/AIas+P3/AEWnX/8AwEtf/iK8zzRmvmv7Sxf/AD8f4f5H7h/qTw7/ANAi++f/AMke1fDj9q/4&#10;6P8AFbwDY6h8Wda1TT9R1+zs7q0mtrZVkieQBlJCZ5HH41+0vevwK+Hn/JY/hh/2NNh/6NFfvqOp&#10;r63LK1Svh+eo7u7P5345y7CZVnDw+Cp8kOWLsrvV3vu2xaKKK9Y/PgooooAKKKKACiiigAooooAK&#10;KKKACiiigAooooAKKKKACiiigAooooAKKKKACiiigAooooAKKKKACiiigAooooAKKKKACiiigD51&#10;/bv/AGhvEP7MnwJm8Z+GrWyvNSS/t7Xy79WaPa5IJwCOa/ORf+CzfxjYZXw54ab6QS//ABdfZP8A&#10;wV+/5NBuv+wxZ/8AoRry7/gjH4Y0bX/gx44k1PSLDUZI9bRUe7tY5WUeSOAWBOKAPCP+HzPxk/6F&#10;rw3/AOA8v/xdH/D5n4yf9C14b/8AAeX/AOLr9gv+FceE/wDoV9F/8F8P/wATR/wrjwn/ANCvov8A&#10;4L4f/iaAPmf/AIJ2fta+LP2svB/i/VfFen6dp9xpF9DbQLp6OoZXQsS24nnI7V9dVQ0nQNL0COSP&#10;S9NtNNjkO51tIFiDH1IUDNX6ACiiigAooooAKKKKACiiigAooooAKKKKACiiigAooooAq6jqNrpF&#10;hcXt7cR2tpAhklmlbCoo6kmvDtT/AGyPBlpfmC1tNS1C3Bx9qjiCqfcBiCRR+2VqF1a/DC0t4Cyw&#10;XWoRxz4OAygEhT7EgflXP/AP4UfDTxp8P7aS5ih1bXJVP21ZZSs0L5PyhQeABjB718NmOZZhUzH+&#10;zcvlGDUeZuXXyR9zl2W5fTy3+0swjKacuVKPTzf/AA/5ns3w4+Lvhr4pW0r6JeFriDmaznXZNGD0&#10;JU9j612tfK3gv4D+Lfht8cLbUtHtjJ4YiuGjM7XC72tmU5Vh3wcflX0p4m8T6Z4P0S51bV7tLKxg&#10;XLyOevoAO5PYCvYyrHYmthpyzGHs5wbTeyaX2lfoePm2BwtHEwjl0/aQmk0t2m/su3X8TVorxzwt&#10;+1R4J8Va6NKje8sZXyIZbyIIkpA6A54J7ZrqPht8Y9A+Kkt9Hov2rdZhfN+0w7OucY59q66GbYHE&#10;yjCjWjJyukk97bnJXynH4WMpVqMoqNm21tfY7uivO/Dnx08N+KPHNz4Tsvtn9q27SK/mQ7Y8p975&#10;s1d+Jnxc0L4T2tlca59p2XbMkf2aLecqMnPNarMcI6MsR7RckXZu+ifYy/s7FqtHD+yfPJXStq13&#10;R29FUNN1i21PRrbVI38uzuIFuVeX5dqFd2T6cGvINX/a88B6XrD2SPf30SOUa7tYN0RI7qSQWHuK&#10;MTmOEwcYzxFVRUtrvcMNl2MxspQw9Jycd7LY9uorI8L+KdL8Z6Lb6to15He2M4+WSM9D3BHYjuDX&#10;LfEv42+GPhWYotXuJJb2VdyWdqu+Xb6kZ4H1rWrjMPRo/WKk0od76a+ZlSweIr1vq9Om3PtbXTfQ&#10;9Aorzr4a/Hjwp8Url7TSrmWDUFXf9ju02SMvcryQ2Pal+I3x08N/C3VLbT9a+2G4uIvOT7PDvG3O&#10;OTmsP7TwX1f617Vez25r6G/9mY36x9U9lL2n8ttT0SivDj+2F4CH/QT/APAT/wCvXqXhrxrpfinw&#10;nb+I7aUwaXNEZhLcjy9qDOS3p0pYbNMFjJOGHqxk0r6PoPE5XjcHFTxFKUU3ZXXU36K8OvP2v/AV&#10;pqzWanULiFWKm8ht8xnB6jnJHvivYPD+v6f4o0i21PS7uO9sbhd0c0RyCP6H2q8LmODxspQw9VSa&#10;3sycVluMwUYzxNJxT2bRo0UUV6J5oUUUUAFFFFACd6+cfEX7d/w68M6/qWj3dvrJurC4e2lMdnlS&#10;6Ng4OemRX0fX5i/D/wAAaJ8T/wBr7XfDviG2e70u41DUXeKOUxkspYqcjnrX1GSYHC4tV6mLT5ac&#10;ebTc+WzvHYrCSoU8JbmqStrsfUVp/wAFBPhZPJtmOs2oyMM9gzD9DXvHgfx5oPxI8Owa54c1KLVN&#10;NmJAmiP3WHVWHUEehr55+Iv7DHwxtPA+t3WlW13pGoW1pJPDdtdu6oyqW+ZW4K8c15l/wTZ1y+Hi&#10;LxjpG9jprWsV2U/hWYPtyPTKk/XArrr5fluJwNXF5e5J07XUrdTkoZhmWFx1LB5gotVL2ce6PvOi&#10;vHfjJ+1R4F+Cd+mnaxdT3urMu82OnoJJI17F+QFz2zzWh8HP2kPBPxwM8Ph++kj1GBd8mn3qeVMF&#10;/vAZIYe4PFfNvAYtUPrLpPk720PpVj8K6/1ZVFz9r6ifGv8AaK8MfAdtKXxHFfSf2kJDD9jg8zGz&#10;bnPPH3hXo2j6pDrmkWOo2+4W95AlxGHGG2uoYZHrg18T/wDBS3/W+BP927/9pV9Y+HfEWm+EvhHo&#10;usaxeRafplno9tNPczHCoohXmvRxOAp08vw2IppudRyT+TsrI83DY+pUzDE4eo1yU1Fr5q7uztKK&#10;+Wbj/goj8NYdQMEdlrk9vkj7QtqoBHYhS2cGvdPCXxX8PePvAj+LPDdw+s6YkbuY7dD5wZBlo9h5&#10;Dj0rhxGW4zCxU69JxT7nfQzLB4qTjRqqTXY7KivG/hN+1Z4F+MfiaXQNEmvbfVEhaZYdQt/J8wKc&#10;MF5OWHBI/wAKi8a/tZ+BvBHxBPguf+0tS18SRQGDTrbzR5smNsec/e5GR2zR/ZuM9q6PsnzJXtbp&#10;39A/tLB+yVb2q5W7Xv17ep7TRTEJZVJBUkZwe1PrzT0gooooAKKKKACiiigAooooAKKKKACiiigA&#10;ooooAKKKKACiiigAooooAKKKKACiiigAooooAKKKKACiiigAooooAKKKKACsHx74y0/4eeCtc8T6&#10;rKsOnaRZy3k7scDailsfjjH41vV8C/8ABYL44/8ACBfAew8DWNyYtU8W3O2ZUJBFpEQz5I7M2wYP&#10;XBoA+LP2F/CF/wDtbft2S+NfEETXtnY3s3ibUDKN6bw/+jxnP+2Ux7R1+kX/AAUt+Cf/AAuj9lXx&#10;H9lg87WfDuNbssD5j5QPmqOMnMRk47nFfAf/AATn/bE+Df7JngXxC3iqDW7nxdrd4pmk0/T0kSO2&#10;jXEaBy4JyWdiMd6+uLr/AILD/AO9tpbeey8VvDKhjdTpkfKkYI/1tAHjn/BFr47Zj8V/CbUbkDB/&#10;trSkdgPRLhF7k/cb2w1fqlX843wu+MulfAv9qyx8d+CpLr/hFrHW3lt47lfLlfT5HIaJwM8+WxB9&#10;cV/Rbo2rWmv6RY6nYSi4sb2BLmCVejxuoZW/EEGgC5RRRQAVheIP+QtoX/Xy3/oBrdrmfFNyYNc8&#10;MoACJbxlOf8Arm1AHRg5bFQajqNtpNhc3t5MtvaW8bTTSv8AdRFBLMfYAE1OB6d65T4s4/4VZ4x4&#10;/wCYNef+iHpPRXHY86j/AG2/gjJOkR+IWmRFm2hpVdE/76K4Few2fiHTNQ0JNatL+3utJeE3C3kM&#10;geJowMlgw4IwK+Zv2PfB/g/Wv2QPDb+JtJ0q4s5Le7+1zX0EZ+Tz5clmI7AdfYVzf7EyzRfA34rw&#10;WUss/g6HUtQj0F5MkGAI+due2Nh+pNc0aknbm6oppHrT/tv/AAPhk2yfEHTYvm27nWQKOfXbivWv&#10;CnjLRPHmiQax4c1az1rS5h+7urKUSo34jv7V83fsGeC/D/iD9mDQW1TQ9O1FnubsMbq1SQsPOYc7&#10;gc1zmueGbL9lb9rnwM/hBf7L8J/EMy2OoaIhP2eO6VlxLGvRCS6cD0YdDQqk1FTls/1BpXaR9GeM&#10;fj78P/AHi+w8LeIfFFlpWvXwRoLO4JBIdiqEnGBkggZPavQR15r4C/ad+GUfxd/a38Q+Gwh/tCXw&#10;C9xp0ijLR3cZlaJh77uPxr6d/ZO+Kx+L3wI8Oa1cny9Wtojp+pRtwY7mH5JAefbNVCo5TcX8gasr&#10;nTfE344+Bfg2dPHjLxJaaG9+WFsk+S0m37xAAJwMjJrodY8Y6J4f8MSeItS1a1sdDjhFw+oXEgSI&#10;RkZDZPrkV+b37Tt4nxr0744fEuRfP0TwzLZ+FvD7nlTKs4NzMv4nbkdq93/bE8Na5rX7OXw91HT9&#10;Om1vQ9EubDUda0q3yWuLVEUnKjqAM59N2emaz9s/eaWi2Hy7HrvhD9sL4Q+OPEltoeleMrR9Su5B&#10;FapPG8K3Lk4CxM6gOT2wa9lDEnnge9eJ/C/xl8Gf2h/D+mTeH7bRNQOntDcxabLbpHdWEkZVk+TG&#10;VKsByOOOte1H5/pXRBtq7afoS0Kp3dOlP+lAAAorQkbvy2KXHPbFAx2ozngdKAFGM0HpR0oz37UA&#10;GD+PrSMwUcmgk4yBk+lNC7eW5JoAXJ4xzSgnNJjPSlHFAxf50nOPU0mfSjPHXpQIM4+tGfTpSClz&#10;QOwE4pAT7UZ4zQP1oCwoyTz0p1ITtHvRkigBT9aTPpSDk0pIH1oATJzzilWkUZNPoEJjms/xEf8A&#10;iQamMdbWX/0A1oE1m+I8/wDCP6of+nWX/wBANAFyy/484P8Armv8qnqCy/48rf8A65r/ACqegAoo&#10;ooAKKKKACiiigAooooAKKKKACiiigAooooAKKKKACiiigAooooAKKKKACiiigAooooAKKKKACvz4&#10;/aZ/5OZ8W/8AXjYf+iq/Qevz4/aZ/wCTmfFv/XjYf+iq+F4z/wCRU/8AEv1PueDf+Rqv8L/Q4ClX&#10;74pKVfvivwBn76fTv7AX/Ip+O/8AsYH/APRSV9UV8r/sBf8AIp+O/wDsYH/9FJX1RX9OZF/yLKH+&#10;FH8z57/yM6/+IKKKK908EKKKKACiiigAooooAKKKKACiiigAooooAKKKKACiiigAooooAKKKKACi&#10;iigAooooAKKKKACiiigAooooAKKKKACiiigAooooAKKKKACiiigAooooAKKKKAPK/wBqr/k2z4mf&#10;9i/ef+imr8M/Dv8AyLulf9esf8q/cz9qr/k2z4mf9i/ef+imr8M/Dv8AyLulf9esf8q+azz+HT9X&#10;+R+4+FX++Yr/AAR/9KNCiiivjz+jza+Hn/JY/hh/2NNh/wCjRX76jqa/Ar4ef8lj+GH/AGNNh/6N&#10;FfvqOpr7rJ/91+bP5R8Sf+R8/wDBH9RaKKK9s/LQooooAKKKKACiiigAooooAKKKKACiiigAoooo&#10;AKKKKACiiigAooooAKKKKACiiigAooooAKKKKACiiigAooooAKKKKACiiigD4j/4K/f8mg3X/YZs&#10;/wD0I181f8ErP2pvhd8BvhV4v0zx34stvD9/easlxBBNFIxeMRBdwKqe/rX0r/wV+/5NBuv+wxZ/&#10;+hGvhT9gv/gn54d/a98A+Idf1fxXqegT6ZqC2aQ2MEbq6mMNuJbnPNAH6ZD/AIKO/s6/9FKsf/Ae&#10;f/4ilT/go1+ztLIqL8SbEsxCgfZ5+Sf+AV80/wDDkPwP/wBFJ8Qf+AcFSQf8ESfBFvPHKPiT4gJR&#10;gwH2ODsc0AfpBZXkOoWcF1buJbeeNZY3HRlYZB/I1NVPRtNXRtHsdPWRpVtYI4BIwALBVC5OPXFX&#10;KACiiigAooooAKKKKACiiigAooooAKKKKACiiigAooooA57x54I034ieF7zQ9VjLW1wvDr96Nx91&#10;1PqDzXx14q/Zi8e+CLt7vSUOswxEmO70yUx3AA6EpkHP0Ne0ftfRa9a+DdO1XR9QvbK2tZyl79jl&#10;ZPkcYDNjsDj86h+Ef7TnhceCbGz8T6m2m6vZRCGRrhXcXAUYDqwBySOue9fnGcwyvMMweEx37qcY&#10;pxndK67a6aefnY/SMmnmmXZesXgbVYSk1KFm7Pvprrpt5XOF+BH7QfiDR/Ftt4X8XXFxe2dzILVJ&#10;LxcXFrN0UMTyVPTnkHFaX7aev3D6j4c0BHItjG148Q/jcsUUn6YOPqa4TxHrlt8aP2h9LutAtJY7&#10;aW7twpKbXkWJgzSsOw+Xv7V3f7aWgTx6j4b11EJg8prNpB/CwbeoP1ycfQ185LEYmrkeMoqo6kKc&#10;0lLvG6v8tvv7H0Sw+GpZ3g6zpqnOpBtx7Stp8916rudnrP7MnhS2+Fc9nDZKNcgszONTBPmtOFyS&#10;T/dJ4x6Vxv7Erb7nxO3qkJ/nXa+I/wBpfwpJ8Kpr211COTWrmzMKaaM+YkxXBDDsoJzn0riv2JV2&#10;3PidfRIR/OvY/wCE5Z5gVl/L8Lvy225Xa9uu/n3PF/4UXkeOeP5viVua/wDMr2v028jF+DP/ACdR&#10;rf8A12vP511P7cHGheGf+u8//oArgvDPiGy+Hf7UWr3WsTfY7IX1zDJO+dqB/usfbpzV/wDa4+Je&#10;jeM7vSdK0W7j1COwWSWe5hO6MO4ACA9zgEn6ivG+s0aWQ4zDzklP2j0vr8Uenyf3HtrDVqmfYLEQ&#10;i3D2a1tp8L6/Nfeei/G3xHcaB+zPo8VrL5Umo21nZsR97y2Qb8fgCPxrgfhPbfB21+HC23ii8sn1&#10;2+VvtDzI5kt+SFVCB8uBjpXdfHPw9ca3+zRodxaw+a+nW9ndvjqsYjAcj1wDmuO+EC/B3U/hwLjx&#10;NpulR65p6N9r+15Ek/JKuvPzZGBxXpYxTlm0FP2dvZK3tL8tutvPf5HnYJwWUzcfaX9s7+ztzX6X&#10;8tvmO/Y915tL8beJvD0VybjS5YzcwueAxR9u/HbK4zXG+GtZ8NeL/jbrOtfEC9jXTFllZElBMcrK&#10;22NDj+EAZxXsn7Oes+B/F2u6nceHfAf/AAjl5aQbJb1WDKyufuZHQkDOMV414P0jwz4W+NWs6J8Q&#10;tOt305pZY0a6BaOFy26NsjsQcZ+leZUpzp4LAQVSM6ftJavm5PJO6TstT04VIVMdj5unOFT2cbpc&#10;vP5uNm1dqxL8UtX8H+HviLoXiH4dXcIEbLNNBbKyxxyK3YHsw4I6cH1r6o8bfCjwb8SXttZ8QWH2&#10;lobf5JWmaMJGfm5wcV4b4m1f4NaH4ztNB0rwJZ+IzMUT7TpzAhZWbAQZPzdjwe9a/wC1b8Un8P6Z&#10;b+BdIDWz3Fur3jpxsg6LEp/2tpz7D3r1sNVwuAo42vinTqQvH3Ip8qnrorq2vle1jyMTTxOOrYKj&#10;hFUpztL35NKXJpq7O+nna9/M8W1PwzpfxK+KEXh74f6UthphfyUn3M+9FPz3Dkk4Hp+HrXuf7SEK&#10;fDD4F6R4V0iRktp5ks3LH55I1BZufcgZ+tcr8BfiF8N/hHobTXupS3PiG/UG5khtWZYV7RKcdupP&#10;c/Sui/aR1K0+KnwV0zxV4f8AMudPtL3e8jIUZY+UZtp54bbXn4SlQhlWLr05xeIqRbcYte7HS6SW&#10;2m/3HoYutXqZrhKFSElh6cklKSfvTs7Nt767ff1OX8B2fwZi+Fsen67f2Z1+8gL3FzIj+dBKc7Qp&#10;A428cCtf9izxBOl54m8PNKZrOMJdwk9M7ijEDtkBTVL4dP8ABe7+F6anruk6Uut2EBW7t58iaaQZ&#10;wVGfm3ccj1rvv2a9Y8HeKJtW1Dw14I/4Re4t0SCe4DBlk3c7AR6Yz+IrtyqknjMFOFSkmovSHNzS&#10;VtebdXW+ttbnJmtW2DxsJQqyTkrufLyxd9OXW9ntonpY92FLSClr9ZPyQKKKKACiiigAr8n55fGU&#10;H7SHiZ/AIuT4n/tO98j7IFMmzed/3uMY9a/WCvzm/Z//AOT59T/6/wDU/wD2avt+GqnsaeLqWTtC&#10;9ns99GfD8S0vb1cHT5mrztdbrbY8/wDFXxZ+MXiDVJPAni3xTfaQ93IttdW2qFbWNQ3TzXA+4fXk&#10;EV9vfs1/AO3/AGdfAWq3tzewatrl9F9qurq3H7kIikpHH3K98981yf7d/wAER458Cr4x0y28zW9B&#10;QmdUXLT2nV19yn3h7bqyv2G/i2/xD+G+r/D/AFW683U9Mt2W0eVstJaOCoGe+wnH0I9K9DHYh4/K&#10;FXwiUIJr2kUkvn6bf0jzsDh/7Pzd0MW3ObT9nJv8PXf+mfPXwL1/wB4w+MXiTxb8W9QgeCRmuraK&#10;9VnjuJmcgbgAchFAwDxz7Vb8b+JPA/w+/aU8MeKPhZqMTaM00E1xBaKyxwszlJogDg7WTnHT5uOl&#10;V/2fND+H/hf4ueI/CXxa0q02IzWttLqYIjt5kc8E9tykYJ44r1e78Qfs+x/GHT/BXh/4XWfiU3Nx&#10;Dbx6pp0gMQmY84BPzKvdgex9K+gxNSNPFy5YVJR5Nly+z5bdLtf15HgYanKrg4c9SnCfPu7+05r+&#10;V/8AL5i/8FKzufwGfVbs/wDoqve/HXwosPjF+z7oGh6prs+gaemn2d1LcwsoX5IVI8zdxtzyfpXg&#10;v/BSwYk8BgcALd/+0qv/ALaniDVdM/Zv+HmnWUkkVhqUdtHeGM4DqtsGVG9iwHHtXzlGjUr4PLad&#10;KXLJynZ9tbn0dWrToYzMqlWPNFRhdd9Ect40n/Zv+Hfwlu/CtvLbeLfFBtmVNVsoC0z3PO1zL91Q&#10;DjgEjHaut/4JqXMp8OeN7ZnJijvYHC54DGLk/oK57wwvwO8BfswvryppV94v1DTJLdvtBWa9N2yk&#10;FVQ8oFPcAAAZzWz/AME0SF0jx2hI3i5tiRn/AKZnmuzHa5Vil77tJaz6u6vZdEcmA/5GuFfuK8Hp&#10;DoraXfVnn37Vnw81L9nj426d498Kn7DZahcG+tXRRsguh/rYiP7rAk46YYiut/YX+E93448Zat8V&#10;/Ega6MdxILJ5uTNdvzLN/wABDYHu3+zXJ/tIeNtV/af+POn+BfCji502wmaztSSRE8w/11wx5+Vc&#10;YB9F9TWt+xX8VL34T/E7U/hj4mZrS2vrpoYo5uBb3ynbt56CQDH1C+prtrLFPJeW69vyK/8ANyXf&#10;6b/PqcFB4VZ3zWfsOd8v8vPZfrt8uh+glFIKWvyI/XwooooAKKKKACiiigAooooAKKKKACiiigAo&#10;oooAKKKKACiiigAooooAKKKKACiiigAooooAKKKKACiiigAooooAKKKKAENfhB+3N46v/wBrD9t5&#10;/DGhSG6tba+h8M6YEyRkPtkcDPdy5z6AV+w37VfxRufg78AvGHiWwtri81aKzaDT4LWFpXa5k+SP&#10;CqCcAncfYV+XX/BKD9n3WvFX7R9/458T6NfWtp4btnuY5NQtWjEt5MSqkbwMkDzG46cUAfdWl/8A&#10;BLb9na10yzguvBLXd1FCiS3DajcqZXCgM5AkwCTk4HHNWf8Ah17+zf8A9CCf/Bndf/HK+qxS0Afj&#10;l/wVB/Yc8G/APwf4W8Z/DfRH0jSDcvp+qwCeWcb3G6GTLk7R8rL15LCvrj/glF8dv+Fsfs2W/h6/&#10;ufO1vwfN/Z0m9ss1ufmgbk5PGVz/ALNfQX7UHwft/jv8BvGXguZFabULFzaMy58u5T54mA9Q6ivy&#10;M/4Jn+K/FvwA/ahtdN1vw9rNjofiINouoNJYyhIpd37l2O3oHG3P+2T0oA/caiiigArj/GwmPiPw&#10;d5f3BqDb+cceU1dhXMeLLXz9d8Lv5jJ5V6zbQOG/dsMGgDo+nFct8WOPhZ4x9f7GvP8A0S9dQrAc&#10;mqes6ZaeINIvtNvk82zvIXtpo92NyOpVhkdOCahyTVrlHxH+yb+yF8Ovij8BfC/iXxHb6xeXl6J/&#10;tFqmsXEVrJtndQPJVguMKMjHPOa+vdU8M6T4O+Fuq6Poen2+laVaaZcRwWlrGEjjXy26AVY+HngD&#10;Qvhb4QsPDPhu0Njo1jvEEBkL7dzl25JJPLE/jW7e2sOoWc9rcRiS3njaKRDxuVhgj8iaxpxjCKXW&#10;w222fNv7AGq2Wn/suaCbm8t7fZcXbN5sqrtHnNycmuR8XeI7H9pT9sXwDp/hSZNW0L4fCXUdU1WE&#10;7rdZ2K7Y1YcMwKKOPU+ld9/wwL8Ed+T4VmKZ3GL+0rgIfbAfpXtHgXwB4a+Gugx6P4X0W00LTU5+&#10;z2kYXcfVj1Y+5JNRGLcVCTVl+g29bo+cLof8bJbTuP8AhDf/AGeSvJfHnxAvP2PPiX8Z/C+nwy/Z&#10;vGlkNY8LQxJlRfynypEHphmzX2y/wn8LyfFFPiG2nk+LEsf7OW881sCDJO3bnHc84qr48+Cfgz4m&#10;eJPDeveI9GTUdV8PTfaNPnZ2Xy24PIB+YZAODxkUnB2dnrcaZ8qftAfCuP4Nf8E55PC5Aa/hW0nv&#10;5e8lzJMrysT3O4n8q+rvDXjHQdB8LeDNN1XV7LT73UtOhW0t7qZUa42xLuCgnnGRV74mfDTw78YP&#10;CF34Y8VWR1DRbtkaaASNHuKtuXlSD1FY/wARfgP4F+K3hfT9A8T6DDqWn6coWyYuyS22FCgpIpDA&#10;4A7896tLlbceyQt9z5e/ba+Hvg/4ajw78QvAht/DXxJbV4YrZNGYK1/uyW3RLw3O3Jxzuwc5Ffb1&#10;m0klpA06hJzGpdQeA2OR+deNfDz9kH4W/DLxFBr2laE95rNtgW93qt1JdNBjoUDkhT6HGRXtG4N1&#10;I/OnTSi3J2VwepIBj3NJJyMUwk44bP1pQ46Gt+ZdybByTgUqjaMA5PvSF1XpSMyHoaXMu4Die54F&#10;AOcZ6dsUzeMjLcUm9T04PtRzLuOxKXAHHJ9KQcnJ61GMbsk5pEuAxYDnacHNHMu4WJj8vNN3bj7U&#10;wnPQEUb24BGaXOu4WJTwD2pgj+UY/KkOfcexpwJA560+ZdwsG4Y9KXAx14ppcdCaaWHUEijmXcLD&#10;xyfaguMcdaj3le+R7UgccnNHMu47EqjAyetLjvUW4HnJFKJAOhzRzruKxIWCHAGSaRepzkH3pvnD&#10;3pBtDFgMk9eaOaPcLMnGAKaeaiz3B2+1K0wTG40+ZdxWH5GcDk+lUfEQx4c1Tv8A6LL/AOgGriyI&#10;cHPWs3xRcxweGtYeRwqR2czMT/CAhJJo5l3FZmjY/wDHlb/9c1/lU9V9PYPYWzKcgxKQfwFWKoQU&#10;UUUAFFFFABRRRQAUUUUAFFFFABRRRQBV1W/GlaZd3rRvMtvE0pjjxubaM4Ge/FUBr10QD/Yt7yM9&#10;Y/8A4qpfFP8AyLOq/wDXrL/6CavI2Io/90UAZn9u3f8A0Bb384//AIqmy6/eJGzDQ75yBkKpjyf/&#10;AB6troOaTluRxQBz/wDwlF9x/wAU3qX5xcf+P1PHr926Bjod8hP8LGPI/wDHq2Qf/wBdHU0AZB12&#10;7AJ/sW9OBnAMfP8A49VQeKb8rn/hGdTB9N0Wf/Q66I5PTApOfYUAc8PFd+WYf8IxqYA75i5/8fqS&#10;DxLfTPhvDuoxDHVjFj9HrdAJPOMUp49MUAc9deKb+3lVU8NalOCMlozFgfm9Rx+LdQklCnwtqkak&#10;43M0OB/4/XTc/wD1qRcsORigDEuPEV5CFK6BfzZOCEMfHvy1Rf8ACUX4OP8AhG9S+uYv/i63yTnA&#10;6e9IW5wCPrigDEu/El7bRBk8P6hcHONkZiz+risTxH4r8Ty6FfLofhi8i1jyWNo155Rh8zHyhwJM&#10;4J44ruAcCkZ8Y4qWrqw07NM+Drb9sz4vSS3VvcaT4YtL6zma2urWaOYPDIpwVI3V5p4l8S69498d&#10;ar4q8QrYRX99DBCY9P3eWBGu0H5ueRivdP2zfhI3hvWYvibo9v8A6HPttdehjHTtHcY9uFY/SvA1&#10;YOoZSGU8gjuK/BOJa+ZYetLBYqo5U3qvNdD974boZbiKMcbhqajUWjt0fUWlHUUlFfCH3J0Pws+L&#10;/jn4MW2tWfhuDQ7iz1O+a+ZtREhkVioXA2kDHFer/DD9p34v/EP4j2PhuHRtBuoEUXWpy2MUhe2t&#10;s4z8zgbmPABr571TURplmZhG1xMzCOC3QZaaVjhEA7kmvuz9mH4LH4P+AA+oqsvinWWF5qs4HIcj&#10;5YR/soOPrmv1XhSvmWPqKm6jVGn/AEkflvFVHLcBSdT2adaptf8AM9EPie+8p2/4RzUsqBhcxZb6&#10;fPSf8JVf8f8AFM6nz/tRf/F10K5zzS5x1r9jPxw5xPFeoMm4+GNTU/3S0Wf/AEOp4PEN5KpLaDfx&#10;EHo5j5/Jq2+TR069aAMj+3bv/oC3v5x//FUf27d/9AW9/OP/AOKrW/EZpQMjrQBkjXLon/kC3v5x&#10;/wDxVVf+Eovst/xTepcEjrFz/wCP1v8AXp09TQNx9KAOYHjHUiT/AMUnqw990P8A8cqxa+KL+4bD&#10;+GtSgHq5i/o9dCBS0AY39u3f/QFvfzj/APiqP7du/wDoC3v5x/8AxVbA46nJprE545oAyf7du/8A&#10;oC3v5x//ABVH9u3f/QFvfzj/APiq1ue5H4UuCcelAGT/AG5dH/mC3v5x/wDxVT6HrH9tW0sptZrN&#10;opnhaKfG7KnrwSMGtDIFc74KuhdQasQjJs1GdPm74I5oA6OiiigAooooAKKKKACiiigAooooAKKK&#10;KACiiigAooooAKKKKACiiigAooooAKKKKACiiigAooooAKKKKAPK/wBqr/k2z4mf9i/ef+imr8M/&#10;Dv8AyLulf9esf8q/cz9qr/k2z4mf9i/ef+imr8M/Dv8AyLulf9esf8q+azz+HT9X+R+4+FX++Yr/&#10;AAR/9KNCiiivjz+jza+Hn/JY/hh/2NNh/wCjRX76jqa/Ar4ef8lj+GH/AGNNh/6NFfvqOpr7rJ/9&#10;1+bP5R8Sf+R8/wDBH9RaKKK9s/LQooooAKKKKACiiigAooooAKKKKACiiigAooooAKKKKACiiigA&#10;ooooAKKKKACiiigAooooAKKKKACiiigAooooAKKKKACiiigD4j/4K/f8mg3X/YYs/wD0M1wH/BE3&#10;/kinjz/sOR/+iRXov/BXKxudR/ZJuYLS2mupjrFmRHBGXbAY84Arg/8Agi1pt5pnwZ8dxXtncWch&#10;1yMhbiJoyR5I5GQM0AfolRRRQAUUUUAFFFFABRRRQAUUUUAFFFFABRRRQAUUUUAFFFFABRRRQBV1&#10;DTrXVrKezvbeO6tJ0McsMyhkdT1BBrxLV/2O/BWoXrTWtzqelxM277PbzKyD2G5SQPxr3eivNxeX&#10;YTH2+tU1K21z0sHmOLwF/qtRxvvb/I4P4cfBbwv8L/Ml0ezZ76Vdr3ty3mTFf7oPYewro/FnhPSv&#10;G+hXOkazaLd2M4+ZG6qezKexHY1s0VtTweHpUfq9OCUO1tDCpi8RWrfWKlRufe+unmeDWf7LPg/w&#10;Vbalq4a81a4gtpXgjvnVkjYKcHCgZI981xn7Ef8ArvE3rsh/rX1JqNlHqVhc2kpYRTxtExU4OCMH&#10;H51xHwu+Cug/CR75tFmvpTdhVk+2TB8bemMAV8zLIoUMxw1fB01GnDm5rb3asvU+njns8Rl2JoYy&#10;pKVSfLy32snd+hlfE79nbwx8UNWXVLt7rTdR2hJbiyZQZlHTcGBBI9etVpv2XvBEvhG08PeRcx28&#10;ExuWuI5QJppCu0l2xyMdAMAV67RXtTyfAVKk6sqMXKW7tueLDOMwp04UoVpKMNlfb+unYz7DRLSw&#10;0O30lY/NsYbdbYRzfNujC7cN68V4zrX7HngjVNTa6tptR0uJnLm1tpFMa57LuUlR9DXu1FbYrLcH&#10;jYxhiKako7X6GOFzLGYGUp4eq4uW9uvqc74G8BaJ8O9ETStCtBa2wYu7ElnlY9WZjyTXO/Ez4F+F&#10;/inLHc6pBLbajGuwXtowSRl7BuCGA7Zr0SitKmBw1Wh9WnTTp9raGdPHYqlX+tQqNVO99fn3PKvh&#10;t+zh4T+GuppqdqtxqOox5EVxfMG8rPdVAAB98Zqz8QP2fvC/xK8Qf2zq5vftnkrB+4n2LtUkjjH+&#10;0a9MornWU4BUPqqox5L3tbS/f1Oh5tj3X+tOtLnta99bdvQ8P/4ZA8Bjvqf/AIFf/Wr0jwn8O9G8&#10;HeDl8L2sDXOkAOrRXZEm9XJLBs9Rya6iinh8qwOEk50KMYtq2i6dhYjNcdi4qFetKSTvq+vc8H1H&#10;9jnwTeal9pgudTsYNxb7LDMpQZ7AspIH41674P8AB2keBNCg0jRbRbOyiyQoOWZj1ZmPJJ9TW3RT&#10;wuV4LBTdXD0lGT6pCxWaY3G01SxFVyiujf8AV/mFebfGP48eHPgbL4bk8TmW307WbtrP7ci7ktmC&#10;7gzjrt7ZHSvSa+Iv+Cpv/JOvBX/YVl/9FVtja0sPh5VYbr/M9PhnLqObZtQwOIvyTbTtv8LenzPt&#10;LStWstc063v9Ou4b6xuEEkNxbuHSRT0II4NW6/Gf9nn9rXxh+ztqaRWcrax4XkfNzoty52AHq0R/&#10;gbvxwe471+p/wS+P/g74++HF1XwvqCyTIo+1adNhbm1b0dfTPRhwaxwWYU8XGy0l2/yPT4k4SxnD&#10;1Ryfv0ekl+Ul0f4Poz0mikFLXqHwoleP+FP2W/Bng34nTePNPOof25LLNMwluN0W6XO/5ce/HNew&#10;0V0UsRWoKUaUmlJWduq7HNVw9GvKMqkU3F3XkyK4t47u3kgmRZYZFKOjDIYEYIIrxTwJ+yF4G+Gv&#10;jmDxV4fk1Sy1CB3ZYhdZh2vndGVxyvPTNe4UVVHFV6EZQpTaUtGu/qKthaFeUZ1YJuOqfb0PF/jJ&#10;+yd4F+NOpDVNTt7jTNYI2yX+msEeYdt4IIbHqRmnfBf9lLwR8EtQfVNKiudS1kqY11DUXDvEp6hA&#10;AAufUDPbNezUVv8A2ljPYfVvavk7X6dvTyOf+zcH7f6z7Jc/e3Xv6+Z5h8Zv2evCvx1bSz4kN6Dp&#10;wkEH2Ofy/v7d2eDn7orb8YfCTw348+H6eDdas2u9Hjhjhiy+JYzGoCOrDowx1rtKKxWLxCjCCm7Q&#10;1j5PyN3hKDlObgrz0l5+p85/D79hT4c+BNe/taZb3xDOgYQxaqyPFHkEZ2KoDEZ43ZxXUfD39lvw&#10;n8LY/ESeHb3V7Ma7bG1ud10G2Ak/Mny8MAxAPavZKK6quaY2tf2lVu9r/LVaHLSyvBUbezpJWvb5&#10;7nifgD9njwN+zlHrvivQ7W9ur2OwkLvdz+a4jQF2VOBgtgZPfArlT8GfhH+1Dq6+PrK6vYtWdIvt&#10;KWNz5MsUqj5TImCQ4wBnocCvcviV/wAk78Uf9gu5/wDRTV+YfhLxnrXgHV7fV9Av5dOvowPmQ/LI&#10;P7rr0Yexr6/I8Fic4p1sTGvKNZWSd91bZ+Wn/APhuIMyw2RV6GFnQUqEk21bVO+689f+Cj9WraE2&#10;1tDE0jzNGgQySHLPgYyfc1NXgPwJ/ay0P4neRpGuGLQ/ExAURu2ILo+sbHoT/dPPpmvfa+KxuBxG&#10;X1nRxMOWX5+a7o+9wGPw2Y0VXws+aP5eT7MWiiiuA9EKKKKACiiigAooooAKKKKACiiigAooooAK&#10;KKKACiiigAooooAKKKKACiiigAooooAKKKKACiiigAooooAKKKKAEopaKACiiigBKOtLRQAUUUUA&#10;Fcr4wuxba14ZQgky3jqCD0/dsa6quJ+IXmLrXhJ0QMi3772z90eU3PvUTdotjWrLn2hgvBLAerc1&#10;It4xUZ2/zrIivJGUcbeOlOF4QfvZ/CvO5jptY2FvH24B49qc14+PvfrWIbpW65PuTSC6TsV/PNHM&#10;Oxs/b3UZJ/Wg6mxUHOfxrGN4ACFAJ68UwXzf88j/AN9UuYdjdW9cHPf3amtes2OePQGsT7Y5JHkn&#10;H+9SHUSrBRGcdyDnFPmFY3BcDvnjpzThf5PfPvWKb0Dliy56ZpGvwEOScUcwrG0980isoLKT3pon&#10;Pcg1hHUMNhWBHTOcU8Xch7j/AL6o5h8qN0XjKMBsD0pTflRksTisEXMjNjcAO+GpRcFThpMj2zRz&#10;BY3PtpfByfbNAvGBz0+tYonT1P50hnUcFS31ajmDlNz7a2Se/Ska6ds/MFBHSsRr11OFwR9aDqiD&#10;hjhvajmFY1jcFedwx+OaEvdo+ViAOOBWV/aUZ9fypHn3gNHIUP04NHMCRrm8ZhzI34cULcPkFW6d&#10;2rNF1lRyM+1H2o5xjj1o5gsav20qTguD6ilW6ZDkSvyOc81kG+CDLEc9Kj/tBQcBs/Q0cwuU3hqO&#10;cfNk+ppp1At/Hj24rCNxJ/dH407zySOOPrRzD5Ubf2piQTISPTtTvtmOgH1rCNyi9T+VIt5ED1o5&#10;hcpum9OcZAPYZo+3MOtYX2xJCABg9eKebhz35+tHMOxstfMwxux9Kb9tccCTGKxzcS54IH4077Q3&#10;94Aj3zRzDsazXruRukP0p4v+D0FYj3DkD5yB/sioBqAjyN5OPU0cwcp0RvSR1NY3jC5Eng/xCG+Z&#10;Tpt0GHUkeS1Qx35lzsJOOvIqnrk7yaHqaNjYbOcNk9cxtxT5hcp6Bo+P7IsccDyE4/4CKuVW04Aa&#10;fagcDyl/kKs16ZyhRRRQAUUUUAFFFFABRRRQAUUUUAFFFFAGL42mNv4O1yUAEpZTNg+yGtSD5o4z&#10;6KP5VifEMSHwF4iEX+sOnz7cnHPltitqA7bePPXaP5UAS+56UhJP0po5xzxRnOcH8aChc+9OUUgG&#10;BmlBFAhScUe9IQcZB/OkJz16UCFJyfakA+bPX+lAGTntQWAwM4zQMcT6UMcD0o6VGw3dTge1AhQd&#10;wPp0zQBtFJwen6U4A/WgYDrSnBPv60Ace9JjaMCgCprWjWfiHSbzS9Qt0u7G7iaCeGQZV0YYINfm&#10;348+H158HPHt/wCD71mltE/0nSrp/wDlvak8DP8AeT7p+lfpcOGJJPPavH/2nfgx/wALb8CF9ORV&#10;8UaQTd6ZL3dgPmhPs4GPrj3r5PiPKFmuEagv3kdV/l8z6rhzN3lWLXM/3ctH/n8j4doqrpt79vtR&#10;IY2ilUlJYWGGjccMpHqDWl4d8Ial8TvGOmeDdHLJc6gd13cr0tbYf6yQ++OB7mv5+oYWriK8cNBe&#10;83ax/QFfFUsPQeIm/dSvc9Z/ZE+E3/CxPGTeO9Uh3+H9DlMOkxOPluLocNN7hOg9/pX3GByaxvCH&#10;hfTPA/hrTtA0iAWunWEKwwxj0Hc+5PJ+tbGdx4/Ov6VynLqeV4WOHh03fdn82ZtmNTNMVLET26Ls&#10;hc9hSd8dadwBimb9v3uK9g8gUnbikBJ5pv32JBzTgccHikOw7HrR19hSZz9KaX3HA4FMW47OT7Uu&#10;ePambgDj0oXDc54oCw8Ek+gpSabu554oJ7/yoAXFITjpRnP0pMZ60DFHJpSfSkPoKMhWAJ5NAheQ&#10;OOa5nwEkiW+s+YCCdUuCMjtkV02eevFYfhI/udT/AOv+b+lAjeooooAKKKKACiiigAooooAKKKKA&#10;CiiigAooooAKKKKACiiigAooooAKKKKACiiigAooooAKKKKAIrm5hsreW4uJUggiUvJLKwVUUDJJ&#10;J4AA71w//C//AIX4z/wsjwjj/sO2v/xyu6miSeJ4pEWSNwVZGGQwPUEV+JH7a37KGm/s4fHKb7No&#10;0D+BfFjvd6NM0IK2c/WW0J7AE7kH904H3TWFer7Gm6lr2PWyrALM8ZTwbqKm5uyb2v0Wnfb1P0x/&#10;aZ+Nvw61f9nr4jWVj4/8LXl5PoV3HFBBrVs7yMYmwqqHySewFfjT4e/5FzSv+vWP+VQ/8Ihof/QJ&#10;tP8Av0K044kgiSKNQkaDaqrwAPQV8ZmGYQxkYxjFqzP6Y4O4RxHDVetVr1YzU4paX6O/UdRRQK8Q&#10;/UjU8E3ttpvxY+G11eXENpaw+J7GSW4uJBHHGokBLMxIAA9TX7ff8L++GGT/AMXH8I/+D21/+OV+&#10;E17p9rqcAhu4I7mIHdslUMM+tUG8JaEilm0qzVVBJJiGAPWvocDmcMLR9lKLbufjfFXA+Kz/ADF4&#10;6lWjFcqVnfpfsfvjpvxt+HesX9vY2Hj3wxfXtw4jhtrbWbeSSVz0VVDkkn0FdrX5ef8ABLL9lOy1&#10;nX7j436zo8VrYW5ez8L2zRBd5GVlvCPxKKf94+lfqHX2MJOcVJq1+h/NuKoww9edGnNTUW1zLZ26&#10;ry7BRRRVnKFFFFABRRRQAUUUUAFFFFABRRRQAUUUUAFFFFABRRRQAUUUUAFFFFABRRRQAUUUUAFF&#10;FFABRRRQAUUUUAFFFFABRRRQBHNbxXKbJY0lTrtdQR+tJBbQ2qlYYkhBOSI1Cg/lUtFABRRRQAUU&#10;UUAFFFFABRRRQAUUUUAFFFFABRRRQAUUUUAFFFFABRRRQBBdSywwO8UPnuOfLDbSa5W4+IkVpI0c&#10;mnzI6nBVmAI/SuxrH17wzaa/EfNXy5wPlmUcj6+or4nibCZ/Vo+2yHEqE4/YlGLUvRtXT9Xb03O3&#10;Cyw6lbERuu+uhzknxWtk/wCYfKf+2g/wqu/xhtU/5hsx/wC2g/wrk/EXh680CfZcJmMn5JVHyt/g&#10;faucnr+ZMT4hcYYGvLDYupyTjunTgmv/ACX/AIc+3oZVgK0VOMbp+bPR5PjbaJ/zC5z/ANtR/hUD&#10;/HizT/mEzn/tqv8AhXllx1P41n3Heqh4k8Sy3rr/AMAh/kerTyDL5bw/F/5nrb/tB2Sf8we4P/bV&#10;f8Krv+0fYp/zBLk/9tl/wrxues6fpXdDxE4je9df+AR/yPSp8NZZLem//An/AJnt0n7TVhH/AMwK&#10;6P8A22X/AAqu/wC1Np6f8wC6/wC/6/4V4Rcd6zbiu6HH/EEt6y/8Aj/kejT4TymW9J/+BS/zPoF/&#10;2sNOT/mXrs/9t0/wqvJ+15psec+HLw4/6eE/wr53n71mXPeu6HHWfS3rL/wGP+R6VPg3JZb0n/4F&#10;L/M+j5v2ztLi6+GL0/8Abyn+FUZv24tJh6+Fb4/9vKf4V8x3nesG9r1KXGedS3qr/wABj/ke1Q4E&#10;yGfxUX/4FL/M+rJv29tHhz/xSGoH/t6T/CqM3/BQvRYevgzUT/29x/4V8h3vesG9717NHivNZ71F&#10;/wCAr/I+goeHPDc/ioP/AMDn/mfZkv8AwUf0OHOfBOpHH/T5H/hVKX/gpnoMRwfA2p/+Bsf/AMTX&#10;xFfd6wL3rXs0uIsxlvNfcv8AI9+j4XcKz+LDP/wOf/yR95yf8FQPD6Z/4oTUz/2+x/8AxNfP37XX&#10;7XemftH+GNC0uw8OXmiyabeNctJc3CyBwU24AAFfO9x0NZlxXfLNcXiIOnUldPyRVLgLIMnxUMZg&#10;qLjOGz5pPpbZu3Uzrirvgzx74g+GfiS21/wxqtxo+q25ys9u2Nw7qw6Mp7g1SuKzZ+hootppozzG&#10;EakJQmrp7pn6r/ssf8FCPDvxeNp4b8bNb+GPGDARxSs220vm6fIx+45/ung9j2r7CFfzqTn5uCQQ&#10;cg+lfYX7Kv8AwUb1/wCEzWfhr4hG58TeEVKxRX+d99YL0HJ/1qD+6fmHY9j9nhMfzJQrff8A5n84&#10;cQ8JxpSdfLlp1j/8j/l93Y/WqvO/iV8Vbz4bMJ7jwxdahpZxi/tpl2qfRxjK/U8V0ngbx54e+JXh&#10;mz8QeGNWtta0e7XdFdWr7lPqCOqsO6nBHcVt3FvFdwSQzRrLDIpV43GVYHsQa9+Eo3Tauj8azDD4&#10;qrRlSw1V0qnR2Ts+zTW3fZ+Z4Iv7XWmt/wAy5ef+BCf4VKv7WenN/wAy7eD/ALbp/hWd8Uv2aQpm&#10;1TwggHVpNKJ49zET0/3T+HpXgLwS2k8kE0bwzRsVeORSrKfQg9K+lwuFweIV0vxZ/OmccR8YZFX9&#10;hjaiV9pKEeWXo+X8HquqPpVf2q9Obp4eu/8Av+v+FNk/at06P/mXrs/9t0/wr51ipk9e7TyfBy3j&#10;+LPIjx9xA966/wDAI/5H0LJ+11psf/MuXh/7eE/wqtJ+2Ppkf/Ms3p/7eE/wr5xn71lz16VPIcvl&#10;vD8X/mdEeO8/f/L5f+Ax/wAj6Zk/bU0uM/8AIr3x/wC3lP8ACq0n7cOkx/8AMqX5/wC3lP8ACvlu&#10;5+8ay7nq1elT4byyW9P8X/mdEeOM9f8Ay+X/AIDH/I+nPFf7a2la74a1bS18LX0T3tpLbCRrlCFL&#10;oVyeO2a+O5RtULnOBitW571mXHevq8ry3C5bGUcNGylvq3+Z5GY5zjc4lGeMnzOOi0S39EZkzFHD&#10;KSrKcgg4IPqDX0t8BP21L/we1voXjl5tV0YYji1MfNcW46Df/fUfmPevmm461l3PJr0sfluGzOh7&#10;HExuuj6rzT6HTlWZYnLKyrYaVn1XR+qP2O0HX9N8UaTbappN7DqGn3K74ri3cMrD6+vt1FaNfkt8&#10;H/2gPFXwP1j7Rotz9o0yRgbnSbkkwTD1x/C3+0OfqOK/Rj4I/tD+E/jnpfm6Pc/ZNXiQNdaRcsBP&#10;D6kf30z/ABD2zg8V+E51w3icpbqR9+l/N2/xLp67fkf0FkvEWHzaKhL3Knbv6d/Tf8z1GiiivkD6&#10;0KKKKACiiigAooooAKKKKACiiigAooooAKKKKACiiigAooooAKKKKACiiigAooooAKKKKACiiigA&#10;ooooAKKKKACiiigAooooAKKKKACuO+Isc/8AxJp4YJpkhui0hhjLlRsYZIHvXY0lTJcyaY07O54x&#10;FfXcnWw1OP3NnIP6VZikndSTbXw56NauD/KvX6K5/q8e5r7VnkQExIzY3TDvuhk/wpj3giYr/Z90&#10;WHYWr/4V7BSUfV49xe0Z5BHrD72VdLviV6lbN/8ACnPrU0WN2l6mo6ZFm5r12lo+rx7j9o+x44/i&#10;VQhLWeo49FspCf5VINcOXVbS/wAK20/6FL+nFev0lL6vHuHtWeRLrB85YTZ6mzvnBWzkxx6nHFK9&#10;1KSd0GqbQM7jaNj+VeuUtH1ePcPas8an1IRx/LbX5P8AtWkh/pVJfEUxCEadqeH6H+z5fXHPHFe5&#10;U13WNGZmCqoyWJwAPWj6vHuHtWeNC+vXYf6FqCgHtZSf4VQ1TxnpmgahY6dqd8LDUtQJ+yWdxEwm&#10;mwMkqmM4966HxH8VrrXJZ9O8FiKVYyY7jXp13W0B7iIf8tX9hwO5rnNF8IWmjXVxexRtdavef8fO&#10;r3zeZd3HtuP3F9EXCiolRgup004znq9EVh8TNJV5AHv32KCzR6bKRz0wcc1dsPiFpWonEf25D63F&#10;jJH/ADFaxtpogHlmYsOi7zTQskpDljIc9Cxx+NR7JHV7JdyuPF1iv8U+f+uDf4VVvPG+nWkYaX7S&#10;VY7QEtHY/kBWlLLbxPtJIcDLMhyFpBDJN+8EjLB2MbHLfWj2aH7FdzDfxxpzEBbbVfqLGTB/Srae&#10;K7cAf6PqGD0zascfpWnc287x7jcSIF+6qMenvzWUyzwoXM0ijPCFjz9aPZITpLuW/wDhK7WGINIt&#10;7ycBfs75/ICopvHun2kEssqXiRRKXdmtZPlHcniqf2u4mfJlkz0BDGpy08O2SO5Mki8n5iCKPZoX&#10;sF3NGw1xNasIL+xtpryznXdFcwQs6MPYipXnvGGBZ3ajORi1cVxlx4f1vS76TxD8PL9NH11m8270&#10;e8z/AGVq2B911/5YSHtIgxn7wNegfCf49aR8SbyfQb6zuPCvjiyTdfeGtUwtwg/56RN0miPaRMj1&#10;xWqowl1OKop03qiiZL0dLa9J/wCvZ/8ACqsmrTwMwlsdVyP7lk5B/SvZ6Wq+rx7mXtWeNR668zpH&#10;/Z+qIWO0F7B8dOucUh1eQZ22mpkj0sXH9K9lpaPq8e4e1Z47bXk94pdbbUFCnH7y0cEn6YqczXo4&#10;W2u/xtXJ/lXrdJS+rx7h7VnkH9oyqcNFfE+gsX/wpsetSkyf6PqRVCAQLB8c+nHNexUlH1ePcPas&#10;8YuPE32cfNZaswxn5NNkb+QpR4lAZA1hqi+bgDdp0nH144r2eko+rx7h7V9jx861JG6qLG+Jc7Rs&#10;snP58cCo9Yubp9F1DFhqLv8AZpdscdq5ZzsOFHueley0U/q8e4vaMr6dn+z7bcpRvKXKsMEcDg1Y&#10;oorqMgooooAKKKKACiiigAooooAKKKKACiiigDE8bQfafB2uQ7inmWUy7l6jKHkVpRlRGgJ6KPx4&#10;rL8d3AtPBWvTkbhHYzPj1whNRNeOrDaVU4HX6Csak+W1i4q5tNJu6UquB36etYg1GXu60f2gxP3g&#10;fwrH2rL5Td8wk8EYoL8HkCsT7YcVGbtyeWWj2rDlRurJuB56daC/PJwKxFu37suKUXnOSwPtT9qw&#10;5TbEo9aXzB61hm9BGN34Cmm4UYAP/jxo9qxcpu7hnqSaUvgHqawDf/Nt39PqacL04zvz6Zo9qx8h&#10;tiRT2K04SKejVzxuQeMA+5py3jIPlCrR7ZgoG/5oHvR5ijnBrAN/JjLMD9BSC+LdGYUvbMORHRFw&#10;RzTDtJBBrC+3npyfc0G859xz1p+2YuQ+O/2wfhafhx4tPjvSbVpNB1qQR6lbwLnyLw/dkAHaTof9&#10;r/eFe2fsnfBpvhr4Pk1vWogvivX1We6DdbaHrHAPTA5PufavTdQittWtmtr63gvLZiGaGePerEHI&#10;yD6EA/UVKblmZmLIxznPNfP0Mqw9DHzx8V70l9z6v5n0FfN8TXwEMBJ+7F7910XyOiJ+YKORjOaN&#10;rL0OK55b9UzgtycnANSfbWkX77bfY4Ne/wC1Z4CizeEhU84pwfeO1c/9qIBBJZe+9qX7dgYyT9DT&#10;9sw5Tc2jPB2/SjfjIJyPpWELwhgd5B9CeKX+0JCSA4J9MUvasOXubZk9MgUb1PesT7XKSSWNN+3M&#10;o5A/Oj2rHy9jcJ54ORSgFj1xWGL0HnCipPtzt/y049qPasXKzbzjOTk0hYY4NYjXzKfvZNM+3uT1&#10;P1o9qwUTdyG6jOKfuwvf8q59b6VOfnb6mnC/lP8AAR7k0e1Ycpu+YFBJ4x60GZSpbIIHpWGL2QdS&#10;MfWg3xPGT+dP2zFym35qArlhlugrD8F3MVzBqpicSBNRmRsdmGMilW7O9TnnIxmsz4YKq2niDYmz&#10;OtXRPGMnK81pTnzOxMlY7SiiityAooooAKKKKACiiigAooooAKKKKACiiigAorC8X6hc6fYWv2W4&#10;FrLPeQweYYw+AzYPGRTHsNWeNgutlGI4P2VDj/x6gDoKK5VdG8QBMHxOS3r9hj/+KpseieIkZy/i&#10;gupPA+wRjb/49SuB1lFczFpOuJIpfxEZF7r9iQZ/8eqK50TxDLcF4fFBhiwP3f2BGx+O6i4HV0Vy&#10;A0HxIHyfFmR6f2fH/wDFVo/YNV/6DR/8Bk/+KouBvUVg/YNV/wCg0f8AwFT/AOKo+war/wBBo/8A&#10;gKn/AMVRcDeorB+war/0Gj/4Cp/8VTZNO1d42VNcKORgN9lQ4Pr96i4HQUVyo0bXwmD4mOfX7Cn/&#10;AMVU1vpetR7vN8QGXPT/AENFx/49TA6SvJ/2nfgBpH7Sfwg1nwbqe2G5lXz9OvtuXs7tOYpV/Hgj&#10;uCRXdfYNV/6DR/8AAVP/AIqj7Bqv/QaP/gKn/wAVSGm07o/A650zV/Des6t4c8R2rWHiTRLlrLUb&#10;ZwQRIpwHGeqsMEHuDSV94f8ABTL9mW+jgj+N+g/6de6bElp4jtYYdhms84W4wCcshIyf7v0r4Ojl&#10;juIY5YXEkUih0dejKehr4DMsJ9Vq3j8Mtv8AI/rzgriJZ9l6jWf76nZS8+0vn180+6FooxRXlH6G&#10;Arsvgf8ABPU/2lvi/pPw+04yQ6acXuv38Y4tbFWG5c9nf7o+vtXB6lfHTrQyJC9zcOyxW9vGMvNK&#10;xwiKO5JNfrX+xP8Aso6p+z38KEkvNTSz8beIdt/rkv2VZGjkI+SAMSDtjBxj1zXv5Tg/bVPbTXux&#10;/F/8A/IfELiP+zcJ/ZuHl+9qrX+7Dr85bLyv5H014W8M6Z4L8OaZoOjWkdhpOm26WtrbRLhY40AC&#10;gD6CtWuVGjeINv8AyMxJ9fsKf/FUg0XxDvLf8JP8mMY+wJ/8VX2tz+XTq6K5YaNr4OT4lJHp9hT/&#10;AOKq2bDVf+g1/wCSyf8AxVFwN6isH7Bqo/5jR/8AAZP/AIqqa6Nr4Bz4m3Hnn7Cn/wAVRcDqqK5N&#10;dF8QiUsfFGUI+79gj4/HdUq6RrqsC3iTIznH2JBx/wB9UXA6eisL+z9WPTWj/wCAqf8AxVH9nat/&#10;0Gj/AOAyf/FUXA3aKwf7P1X/AKDR/wDAVP8A4qj7Bqv/AEGj/wCAqf8AxVFwN6isE2Gqj/mNH/wF&#10;T/4qj7Bqv/QaP/gKn/xVAG9RWENP1UkD+2jz/wBOq/41P4ZvZ7/R4JLlxLPghpAu3dgkZxnjpRcD&#10;WooopgFFFFABRRRQAUUUUAFFFFABRRRQAUUUUAFFFFABRRRQAUUUUAFFFFABRRRQAUUUUAFFFFAB&#10;RRRQAUUUUAFFFFABRRRQAUUUUAFFFFABRRRQAUUUUAFFFVtQ1G20u2ae5lEUY7nqfYetY1q1LD05&#10;Vq0lGMVdtuyS7tlRi5O0Vdi3lpBfW7w3MaywsPmRxxXhnjCx03T9VeLTLk3EI+8OoQ+gPeug8WeO&#10;brWd9vbFrWy6EA/M/wBT6e1cPPX8h+IXGGWcQTWGwFFS5H/Fas/SO3u/4t+iW59/k2ArYb36krX+&#10;z/n5+hm3HU/jWfcd60LjqfxrPn71+R0z7mkZ09Z0/StGes6fpXp0z2aRnXHes24rSuO9Ztx3r06Z&#10;7FIoT96zLnvWnP3rMue9epTPYo7mJed6wb2t6871g3te5Q3R9JhjBve9YN73revf4qwb3vX0WHPr&#10;MKYN93rAvetb993rAvetfRUD6vDGTcdDWZcVp3HRqzLgV7tI8zHdTOuKzZ+hrSuKzZ+hr1qR+eY7&#10;qZs/U1m3FaU/U163+zp+yR44/aY1lRo1t/ZfhuJ9t34gvEIgjHdYx/y0f2HTuRXt0ISm0oo/Nc1r&#10;0sNCVSrKyXcyP2XPjD8VPhf8SrK2+Fq3erahqMyrP4dRGlt78f8ATRBwuB/y0GCvrjIr90/Ct7qu&#10;peG9Nutc01NH1ia3R7uwjnE628pHzIJBwwBzyOtebfs8/su+Bv2bPDv2Dwxp/m6nMgF7rV2A11dN&#10;3y38K56IvA9zzXr1fWYelKlG0mfz9m+OpY6vz0oWS69WJXk3x18IeD73RZNU1m5TSNSUYhu4lzJK&#10;2OEKD7/8x61J8VPj1pXgMS2Fhs1XXOnko37uA+sjD/0Ec18ueIPFGqeL9VfUdYu2vLpuBnhYx/dR&#10;eiivpcvwlWc1Vvyr8Wfz9xpxbllCjPLIwjXqPRp6xi/NrXmXZO66tFeL86ZPT4qZPX6HRP5vhsZs&#10;/esuetS44zWXPXsUjsiZdz941l3PVq1Ljqay7nqa9mkdcTMue9Zlx3rTueprMuO9exROqJmXHWsu&#10;561qXHWsu5616PQ9CiZVz3qHS9e1Lwzq9tqej31xp2p2zh4Lm1cpIjexH8u9b/hrwdrXj3XoNG8P&#10;6dNqmpTn5YYVzgf3mPRQPU199/s6/sT6H8Mjba94sEHiDxQMPHGV3W1mf9gH77D+8fwHevmc5znB&#10;5VS/fu8ntHq/8l5v8T7vJMoxWZVE6KtFby6L/gnefsueOPiD48+HUN/8QNBGlXny/ZbzIje+ix/r&#10;Hh6xn9DnIAr2Skpa/nbE1o160qsIKCb2WyP6AoU5UaUacpOTS3e7CiiiuY6AooooAKKKKACiiigA&#10;ooooAKKKKACiiigAooooAKKKKACiiigAooooAKKKKACiiigAooooAKKKKACiiigAooooAKKKKACi&#10;iigAooooAKKKKACiiigAooooAKKKKACikzXC+PvivZeEpJdL02A694oKBo9JtnG5AejzN0iTvk8n&#10;sDQNK+iNnx34/wBC+G3h+bWfEF+ljZR/KoILSTOfuxxoOXcngKBk14Y2t+JvjMyan4jhuPC/hBjv&#10;svDCOVu7xf4ZL1x9wHr5K/8AAjVu08PXd9qn/CQeKbmPXvE7f6pgn+i6cO0dtGfu+7n5j610SKbU&#10;+bctumI+VO31NYynfRHo0sPb3p7j4oorO1iRYlhijXbFbxLtVR6ADoKmwlpH9ouSGkPKr6Vnveks&#10;X6tng+tLBGZz5s7ZUHj0FYnfbuWUkN0fMcmNO+aS4uVdTHCdqgcyelQ3M7PsUIQhOBj+tI0Y8rkK&#10;kRPy7mxmgBIYlA3OCYx91B1c+9XPtJsEMsz5YjiNeiCqx1K2tU8yW5gR1GMFs4H4VmXPijSQdst9&#10;E2DkhVc4/wDHaZDmurNuPVHaLzpCpQ/dUdaT/j+2y7AcjmNupHrWGuo6ZeS74tSiXIB2NlR+RFaM&#10;Gp2S48nUbaaZjjEcoJP0FA4tPZlmaOOEEhAoPUiq9vp/22UsBtQde2avLbteAMx8ph1HY+9MnvGi&#10;DW+0Rnuw70in5BGVhknghcqNuM+9c14k8GaT8Qba3XVFe31TTCWsNYs28q9sWz1ilHIHqpyp7it+&#10;zP8ApDccqtMkjVp4pVJQSNtYjsad7BZS0ZFZfHC8+G9zaWHxFCR6JOyW9r4whXFs0h4CXaj/AFDE&#10;4Ac/ISeor26KVJokkjdZI3AZXU5DA9CDXjc8Ud5Zy2moQxXtq6tb3NtOgeKeJuCrqeCDXI+ENL13&#10;9ny5nj8OSXfiP4cHdMfDUshlvNI7kWLnmSHqfJY5X+E9q2jO+55dXDuOsNj6VorE8HeM9G8faBb6&#10;zoN/HqGnz5xInBRh1R1PKsOhUgEVt1qcQUUUUAFFFFABRRRQAUUUUAFFFFABRRRQAUUUUAFFFFAB&#10;RRRQAUUUUAFFFFAHO/EZJJPh/wCJEhTzJW064CITjcfLbArE+3OzlQmOB8xGR0FdL4wiefwnrMca&#10;NJI9nKqogyzEoeB71wDas8eVW3upMdSLd/8ACuSve6sjanbqbn2iQ9lFKtxJnnGPpWCupzSgnyLh&#10;Mdmhf/Cntey7MGKU/SJx/SuS0uzNtDbackcsRTWuAOcgfjXNS6u9s3z20wyOMwyN/SmLravNGjQS&#10;jecDbaykn8ccU7S7BdLqdN9rUZPGfTdSfbSP4c+4YVhtqSRoW+y3RHU4t3/wqr/wk9oh2m2u1I9b&#10;STH8qVpdh3Xc6UXZB4jbJ75FDaj5eN6lfc81y6+IIb3YFa7jEgJXNjIvA6544qF9dt7V1w99LnjC&#10;WUrHP/fNCUuwNo7H7ZlewB6HpQt02eVPsSRXm/jD4ueEPATxx+KNcj0SaRljSC8jcXEhbpshALn6&#10;7cVYt/il4bXT/t0N3eTWQYKZFsJ2+mF25/Sj3uwt9j0H7Y2eoFBu2J64P1rio/iVo9xGWi/tAg9C&#10;2nyj9MVN/wAJnbsiuBOwYZ5tnHH5Uve7FcrOuW5LN98e+G6U7z1ySzls9ielcWniy3d9qxy465Fu&#10;4H8qpX/xO0bTLhbaf7b5+dv7vTppBk88kDFHvdh8p6D9pGcDp65oNwB0Iz7V5zH8VtHYSjddwrGQ&#10;GaXTZkUZ75I6VS1X42+EdGXzNQ8U6dp0WdvmXCSqufT7hp+92Fax6l9s24+YfiaVbwsOMfUV4yv7&#10;R3wyMRkb4haHIgGTgTE/gNlV7v8Aar+E+mSGO78f6RCy8+WYp8/kI6LS7Cuj2pp5TkbnPfdkUwTX&#10;CsCZcj0OK8t0L9obwF4mMa6P4ntr5pVLokNtcZKjqeY+PxroovFmn3waRJ5ZEAzkW8g/pR73YEr7&#10;HaGeRhkgH8aYb1EOHbBrkB4q01AD5k+T/wBO8n+FSr4wsFXcDOSePmhfn9KWvYuzOq+3R4yJF56U&#10;x747cJMv19K5v/hLLI5ISU545gf/AAqre+O9H0oxrP8AaI2kGVRLOVyfXoOKNewrHXR3oVMmVpvX&#10;b2qVLsSKeGx/tHFeaa/8afCvhmwa/wBTv7qwslIVpZNOnKgnpkKpOPwq94Q+I3hP4g2B1Hwzq48Q&#10;WqcltNRpmX6xgbx+Kin73YmyW53/ANqCk/dx7mkF8OQCB9DWBPrFnb/6yO5UgDj7HJxnn0qodb0+&#10;eV/nvMgbiBYygAf9880Wl2C6OrFwcDMpC46g05bjb/y1Y/WuchuoniSWOC8kVgGXfC44+hHFOm1x&#10;YG2yQ3SvjOPs7n+QotLsL3TohcSHo+RQ1wVGeX+hrlx4kZrlIVhumZ8kAWsmOB3OOKSXxOsMe429&#10;wcdSLaQ/0otLsF13Onk1BY8Bjtz61BJq0YGcscf3TXMDxhazQtK1remNCQxeylBz7DHNTLr9qYRN&#10;9mnERG7i2l3Y+mOtFpdg0Ohj1RHYYLquQST1+lbHw5Cf2ZqTRqFD6jOxA9SRXKQXyyorrb3CqwBG&#10;YHzg+oxxXSfC6RpdDvybe4tx/aE4UXEZQuMj5gD2PY10UL8zujOpa2h2VFFFdxzhRRRQAUUUUAFF&#10;FFABRRRQAUUUUAFFFFAHK/EIE2GlbSARqtr1P/TQVrrIQO30qj41tPtllp65A2ajbSfMM9HBqYvg&#10;kdfrWU3YpK5ZVz1I59KFnPU8e1V/MwP1xmkEgIzWfMOxbMufT/CjzMcniqpk2jpTfMJNHMCRb87J&#10;6ZpvnjueKr57cg/WlDc0cwWJ1k3Djp9KQykHGKj8wf5NNMg9f1o5gsWRLtGT+lJ53GTwOwqsZOB2&#10;oMmTnFHMFiyZcnJ4FJ5+Tn7oqvvz9KPM9aOYLFkS5A5wvpSmQn0xVXzB2o84ZHXFHMFhdQtLXVrC&#10;5sL2CO7sLqJoJ7eUZWWNgQykehBIr8T/ANpP4CXP7MHxovvB+JH8K6pv1Hw1dvzmAn57cn+9GePp&#10;g96/a/zQW6V4h+2J+zna/tM/By90KHbB4p05jqGgXzHBiulHCE9kkHyn6g9q5cTRjiqTpS+Xkz6P&#10;h/Oa2QZhDG0tUtJL+aL3X6rzSPx6NAHNV7Ke5f7RbX9s1jqtlM9pf2cgw0E6Ha6kfUV0HgD4ba18&#10;cPiRoPw68OEpqOsvm6uwOLGyX/XTt6YXIHqSB3r4anhqk63sLe9ex/XmLzvB4TLHmzlely8y877J&#10;ebenk99mfSv/AATd/Z1HxZ+Ir/FfX7XzPCPhWdoNDilU7b3UB96fHdYs8H+9j0Nfqj55JyTgfzrl&#10;Ph34D0T4VeBdD8IeHLUWeiaNapa20Y6kAcux7sxyxPck10XmAnnpX31KEKFNU4bI/jPMsfXzbF1M&#10;biXeU3f07JeSWiLHneowvp60olz/AIVVMhJPXikMn51rzHm2LbzEdBSLIfYmq3mk9qXzAenWjmFy&#10;lgynPUGk8w+oqDd+NIZcetHMFiyJSOuKXze55qsJPxoEo9aOYLFoS469aTz89DzVbfwck0iuFwOl&#10;HMFiz5xbpx6g0hnAHTj09ar+eMDqAfWnGTHYmjmCxOJs9R81IJ9vLCq5mUHB60PJgfKu705o5gsW&#10;45cupPqOtUfBjbtDhP8Avf8AoRqSOQiVBzww5/GqHw4mkuPC9s8hDOS2SP8AeNXF3YmjqaKKK2JC&#10;iiigAooooAKKKKACiiigAooooAKKKKACiiigAooooAKKKKACiiigAooooAKKKKACiiigAooooAKK&#10;KKACiiigAooooAKKKKACiiigAooooAKKKKAIbkzLA5gRGlx8oc4H41xOreENb1mcy3FzAzdlydq+&#10;wFd5RXyWfcM4PiOMaWOnPkX2Yy5Yt92lu/XbodeHxU8M+amlf0PLJfhhqr5xNbfmf8KqSfCbWH6T&#10;2v5n/CvXqK+NXhXw3HaE/wDwNnqRzzGR2a+48Wl+DetP0uLT/vpv8Kqy/BHXX6XNl/303+Fe50Vs&#10;vDDh2O0Z/wDgTOiPEWPjs19x4BL8BvEL9Lqx/wC+m/wqpL+z54kcHF1Yfizf4V9FUVsvDXII7Rl/&#10;4EdEeKcxjs4/cfNcv7OXiZwcXmn/AIs3+FU5f2Z/FL5xeab/AN9P/hX1BRW0fDvIo7Rl/wCBHRHj&#10;DNI7OP8A4CfKsv7Lvix+l7pn/fT/AOFU5f2UvGDg4vtK/Fn/AMK+tqK3jwDkkdoy/wDAjojxvm8d&#10;nH/wE+OLj9kLxpLnF/pH4s/+FZlz+xf45m+7qOjD6vJ/hX21RXTHgnJ4bRl/4EdcPELO4bSj/wCA&#10;o+ELn9hzx/LnbqWh8+ryf4VmXH7BXxFlzt1TQfxeT/Cv0CorrjwllkNov7zuh4ncQw2lD/wBH51T&#10;/wDBPj4kyk41Xw/j/rpL/hVCb/gnN8R5euraF+Esn/xNfpJRXVHhvAR2T+87Y+LPE0NpQ/8AAEfm&#10;fL/wTY+JD9NW0L8ZpP8A4mvIv2gf2U/FX7PeiaXqniG9066g1C4a2iWydmYMF3ZOQOK/Y2viL/gq&#10;b/yTnwV/2FZf/RVY4zKMLhsPKpTTuvPzPoeHPELPM7zihgsXKLhNu9o2ezf6H5qXFZ7RSTypFFG8&#10;s0jBEjjUszsTgAAdSfSu7+Hfws8UfF7xNDoPhTSpdTv3wXKjEcC/35H6KvufwzX6gfsvfsN+F/gR&#10;HBresiHxL40IBN7KmYbQ45WBT0/3zyfavMwGDqYl3Wi7n23FPEmCySPLUfNUe0Vv6vsvP7rnzL+y&#10;v/wTbvvFTWnij4rQy6bpORLb+HFO2e4HUGcj7i/7I5PfFfpNoPh/TfC+kWulaRY2+m6baoI4LW1j&#10;CRxqOwArRor7ihh4YePLA/l7NM3xWb1fa4iWnRLZf133Erz34oaV488QRPp3hi6sdKspExLeSO3n&#10;t6quBhR79a9DorrjLldz5XHYOOOoSw85yinu4uzt2vuvkfJq/sreLtxLX2mMxOWZnckn1PFSr+y3&#10;4uH/AC+6X/30/wDhX1bRXpQzKvDa33H55/xDfIf5Z/8AgTPlpP2YvFi/8vul/wDfT/4UyX9mDxdJ&#10;0vdLH/An/wAK+qKK6o53i47NfcWvDnIl9mf/AIEz5Ll/ZV8YydL7Sf8Avp/8Kpy/sk+M36X+k/8A&#10;fT/4V9gUV0R4ix0dmvuNF4e5Gvsy/wDAmfGcv7HvjZ+moaR/32/+FU5v2MfHEmcajo//AH3J/hX2&#10;xRXRHijMY7NfcargHJV9mX/gR8Ha/wDsd+NdF0e/1K41DSGt7OCS4kVHfcVRSxA464FfO8zbhkdD&#10;zX6q/Er/AJJ34o/7Bdz/AOimr8q0ikuWhhhjeaaTakccalmdj0AA5Jr9I4WzXEZnTqzxLXutWsrH&#10;5rxdkmEyatRp4NO0k73d+qMy46mvRPgt+zd4n+N98strGdL8PI2JtXnQ7Tg8rEP42/QV7r8Cv2LJ&#10;dQa3134gxmG3yJIdDBwz9wZiOg/2R+PpX2Tp+nWuk2UNnZW8dpaQqEjhhUKiKOgAHSuTPOMKeGTw&#10;+X2lPrLovTu/w9T3uHuDate2JzFOMOker9ey/H0ON+E/wY8MfBrQxp3h6xWOVwPtF9L809w3qzfX&#10;sOBXdAc0tFfjVatUxFR1a0nKT3bP2yjRp4eCpUoqMVskFFFFYmwUUUUAFFFFABRRRQAUUUUAFFFF&#10;ABRRRQAUUUUAFFFFABRRRQAUUUUAFFFFABRRRQAUUUUAFFFFABRRRQAUUUUAFFFFABRRRQAUUUUA&#10;FFFFABRRRQAUUUUAFFFFABSFgqkkgADJJ7VneIvEel+EdEvNY1m/g03TLSMyz3Vy4RI1Hck1886z&#10;4u1344tJJeW194W+HGQbayZjDqHiBOzyAfNb2x7Lw7jrtHVNpas0hCVR2idR8Q/i3qvihjoXw8uY&#10;7eNnaK/8XSIJLezUcMlup4mn7D+BepJ6VneEPCOn+E7BrbS0ld7hvOur26kMtzdyHrLNIeWY/kOg&#10;Aq5p+kARwQxwRWtpCoSG1t1CRxKOihRwBWuXWEiGIZlPp29653JyPWp0Y09t+4oKWwCIu+Q9hWff&#10;R7nwWLydWAFaLbLNDuO6Zh1rKgeSSVokIIJy8h9Kg6ERZEajDYduM46Clm1CPT444ny0p5jgjXfI&#10;/uFH8zgU3WJZNN+zrZRrcXl0/lQpL9xO5dvYVqaToqabvlkc3F3JzcXTjDSn0Hoo7CsalRQOSviF&#10;S0WrMRbXWr+fdvTSYJDn7omnY+n91f1rRt/DmnWkomlgmvrnHM15IXYfQdB+FbDljEoDbe+AOgqv&#10;JOIhtTJJ7da4nVlLqeXOrUn8TIttrFkJZAse2BzViKIswPkLHgcnHSpLSDC734PfJp8pM+VDeXEO&#10;prLcx2KRtFu5ifLjcA8u6jNV7zStLu5BGdPgk5+aQRgH8xVySU3H7mAbYh1em+YsCbEGee460J22&#10;DzKcPh+Syz/ZuqTWif8APCT95H9MN0/CqWqX+paeEOo6f59sPvXVjmTb7lOoH0zWurFhknA7mrKy&#10;SHbsLRp71tGtOPmbwr1IPR3MSxuY5JkkSRTFIuUdTlWFX7SHKMrdNxPHf0qhdaMlsZL2zQLGxLXN&#10;qB8rerp/dbvjoa0tLhVIA8cnmB/m3evpXfCamro9ejVjVV0Io28Nhif3bmpI5xDbCN8m4Q4GOvsa&#10;kncQp5SKGlcfdH8zVONGgkMhJnfOJMdK0Nd2c3qHhfVtG12bxR4IurfSvErkG9sp8ix1dR/DOo+6&#10;+Okq8jvkV6b8N/jBpHxBuLzSmVtI8VacqnUdBu2AuLfPR1/56Rt/DIvB9jkDmOYpWboF/ka5bxj4&#10;It/Gv2e9trqXQvEthltM1+yUfabRvTnh4zj5o2ypGauM7aM5auHVT3o7n0ZRXifwl+O19e63F4I+&#10;Itrb6F42Ck2lzASLDW4x/wAtbZj0fHLQsdy84yOa9rro3PKacXZi0UUUCCiiigAooooAKKKKACii&#10;igAooooAKKKKACiiigAooooAKKKKACkxS0UAJgUYpaKAEwPSjaPQUtc9408f+Hvh5pR1HxDqtvpl&#10;t0XzW+eRuyoo5Yn0ANAHQYFUtW1jTtBs3u9SvLewtk+9LcSBFH4mvIP+Fw+JfHUefDehXHhzSnYg&#10;arrsO2aRP78VvnIz234/3aqReF7CS9W81Sa48QannP2rUj5pT/cT7kY9gKhzSOmGHnPV6G5r3xxu&#10;buQ23gvwzceIGI/5Cd6/2OwT/gbAu5Hoq/jXJ6naeMPFlpNH4k8a3Nik3P2Pwon2JIx3UTHMjZ9c&#10;10U0u+UoqnK8fQVE7ifCRxsUB5bGM1k5tndDDQWr1OT8I/Djw74IUvoWj29tP/y01O5BubyUnqWm&#10;k3MSfYiu0gubp+BNIuOS5PAFNVc8ZAROrY4H096cWzhduAOVQ9/c1nudVuXRCSXlyuBDM5XsS3f1&#10;qJtWvFJQOJD3aobuXc+1OD3Yd6fDGRgn7wGST2oAmt72SRm3uFkHYk8VKL0Qrta7ZiegVzmq01zb&#10;21u7vsC9Wd+AB6mqlsJLzD2luWjIyJpvlQ/TuaTaSuyZTjTV5OxriczKArySD0LZzUN3a206jzo7&#10;eNV7SohB9+RTIdIknU/armQL/cgGwf40SaRo8ZVXs9zdt4LH9a53XittTiljYr4UVDZaMGDF9LU5&#10;wCUizn8qctro+4lpNPB6BhDFn88Vr22l2EKgx2kK+nyCpntbOZSr28LA9QyDmp+sLsZPGP8AlM61&#10;hsxKPIvIy47RhB+eKuNKq53SsQOu0Zqne+HtGERMmkWzoeG2RYYfiKqJpFrHCBYXl1YrjCI7b1H0&#10;Df0NUq8XuXHGRfxI1C0TKTG5Z8ccd6rtdtPbbXUGROGUHGR6iqEkmo6e6i6gW7hIyLm06/Rk6g/T&#10;NSQz2+r23n2k25lJHB79wR1BreMlLY7YVIz1g7lpLiGQhRLIhHWNyQasrEdpZZTg9A7Gs2Fkv2SJ&#10;8JKvG71FWZpZDNHCgKoMAccGqNNCVp5CpQl4wRgbvmSuL8XfBnwf4tulutS0VINRQ701PSpHsrlW&#10;9RJEVJ/HNd9uMan5wQO5GBVNtRjJZRETH0LqetPYmyejR55FYfEzwGwl8J/ERdesAeNI8aw/awfY&#10;XUe2Ye27cK7DTP2lZ9Dmjt/H3gzUvDQY7f7X00/2npp9zJGN8efRkwO5qxcWQCCRFDN/Evt/jVXy&#10;wuPs0jiU/eT0+tWptbnPPDQlqtD2XRPEGl+JbGO80m/ttRtXGVltpQ6n8RWhgelfO9x4D068vI9S&#10;tRNpuqwqQuoaTMbaZc9QQPlkGecMCDU1n8UfiJ8Px/xPNMi+IOjpktd6LF9n1KBPV7djsl9zGwPH&#10;CmtFNM4p4acNVqj6CwPSjaPQVyXgD4r+FfidaSTeHtWiu5Yjtns3Biubdv7skTYZD7EV1taHKG0e&#10;go2j0FLRQAmPailooAKKKKACiiigAooooAKKKKACiiigAooooAKKKKAMHxjJ5dhZnGf9NgH/AI+K&#10;YD8zZx1qH4gXSWmlWLv906jap9CZQB/Onjh3GMnPT2rmqvVGkVdEjMeoxn3pA5CjOA3fFNwFJApN&#10;gPtWNykkOLdCaDIQfUetMJIPBzSK570XHYkEgpTL75qPfnI/pQBtHFFwshWxIPmH0oSIIcilCknJ&#10;OaM49aLishxBGMH8KaWIPI/KjPPINDPgcDmi4wLEcjmgMe/Jpu3PJJzRtwOelFx6DtxbocUoY5wD&#10;xTWbA4FKHA7EfWi4h4bHQ0eYfX8abkHtQMUXFY/Nb/gpn+z2fBevL8b/AA7Ys+l35Sz8U2duo+Wb&#10;pDdgf7XCMfXHrXu//BPX9mqb4L/DWbxh4mt/K8e+MES5uUblrCy6w2w44OMM3uQO1fVeoadZ6xZT&#10;WeoWkN9ZzACS2uYxJG4BBGVPBwQD9RUzksckFie9QoQU3VS95q1z055li6mChl05t0oSckvN/wCW&#10;tl0u+4eYPU5+lLv98j0pvlj0NGAP4c1dzzbIcJN3AOD70fN3A+opoG77y7fpSgY6ZouFhcnsaQk5&#10;xml69qXIFFwGhyDil3HjPJoxnkcU0gnr+lFwsOJPbmk3Enmm7CBwfzpcN0PT6UXHYdls8cikDtnB&#10;H5UmNvc0bsDnJouKw9XOME5+oo3E5wcVFjPc0h+XoTRcOVExJxyM0m7jIBGOwpm/1zQCp7k0XDlJ&#10;oH/fxjoSQcH61S+GkbQ+F4EcYZWfI/4EatxEeepAyxI5qL4fnOgr7Ow/U1rTepEkdNRRRXUZhRRR&#10;QAUUUUAFFFFABRRRQAUUUUAFFFFABRRRQAUUUUAFFFFABRRRQAUUUUAFFFFABRRRQAUUUUAFFFFA&#10;BRRRQAUUVDc3lvZKrXE8cCswRTK4UFj0Az3PpQBNRRRQAUUUUAFFFJmgBaKTNGc0ALRRRQAUUUUA&#10;FFYvi/xhpXgTQZ9Z1q4Nrp8LKryhGfBZgo4AJ6kVP4b8R2Hi3Q7PV9LmNxYXab4ZSpXcMkdDyOQa&#10;x9tT9r7HmXPa9r622vbsbexq+y9tyvkva9tL72v3t0NOiiitjEKKQkAZPArH0HxloXima5i0fV7P&#10;UpLY4nS1mVzGckYbHTkH8qh1IRkoyaTey7+hpGnOUXKKbS3fb1NmiiirMwooooAKKKa7rGjMxCqo&#10;ySewoAdRWP4e8YaH4tSd9F1W01RYGCym0lEgQkZAOOlbFRCcKkVKDuu6LnCdOThNWfZhXhP7VH7O&#10;dz+0fa+EdJGpppWl6ffvdX84G6XyymAsa9NxPc8D36V7tRU1aUa0HTnsztwGPr5ZiY4vCu043s97&#10;XTX6nFfCv4P+Ffgx4ai0TwrpcVhbAAyzfemuG/vyOeWP8u1doKWqOs65p/h3T5L7VL2Cws4yA89w&#10;4RFJIAyT6kgU/cow6KK+SRz1KtbF1nUqNznJ7vVtv8y9RVTS9Vs9b0+G+0+5ivLOYbo54WDI4zjI&#10;I68irdXGSklKLumYNOLcZKzQUUUUxBRWd4g8R6X4U0mfVNZ1C30zToMGW6upAkaZOBljwOSBRoHi&#10;LTPFWkW+qaPf2+p6bcAmK6tZA8b4JBww4PII/Cr5JcvPbTa/S5HPHm5L67262NGiiioLCiiuG+KP&#10;xq8I/Bq10648Wak+nRahKYbdkgkl3uBkj5Acceta0qVStNU6UXKT6LVmVSrCjBzqSSS6vY7miorW&#10;6jvbWG4hbdFMiyI2MZUjINS1lsa76mP4x0qfXfCWtabbFBc3llNbxmQ4Xc6FRk+mTXmfwQ/Zo0D4&#10;SW0N9cKmseJSgEl/MnyxHHKxL/CPfqf0r2Siu6ljcRRoTw1OVoy1duv/AAPI86rl+Gr4mGKqwvOC&#10;sr9L9vPzEFFLXlHhT9ozw94t+M2t/Da0stQj1rSVlaa4lRBA2woDtIbP8Y6jsawpYerWUpU43UVd&#10;+S7nVVr06LjGpKzk7LzZ6vRRRWBuFFFFABRRRQAUUUUAFFFFABRRRQAUUUUAFFFFABRRRQAUUUUA&#10;FFFFABRRRQAUUUUAFFFFABRRRQAUUUUAFFFFABRRRQAUUUUAFFFFABRRRQAUUUUAFFFFABRRSUAG&#10;a5j4i/EjQvhb4bk1rX7lobcOsMMEKGSe6mbhIYYxy7seAB+gyaofFT4r6V8KtEhubuKbUtWvpPs2&#10;l6LZDddahPjiONewHVnPyqOSfXyfQ/Cuqa14kh8X+M5Yr7xgY2S3tYHL2Wixt1igB+8/96Ujcxzj&#10;A4qZSUTalSdV6bGbPouu/FDxRZeJ/HqmGCzYy6R4JBD2ti+fkuLojie4A6L9xCeMkZruDbGKUzTl&#10;ri6kOVVjk59TVshLNdsa+ZM3c9z6mq3mnzHSMmSZuGk9PYVzNt6s9iEI01aI/wA94dyKwklY/Mw6&#10;L7CrUKLbxFzgyEZLHtUUUKWqhQu6U9TUV7HLMFTIWPPzc8mgsquz3srbX+T+Jz/Sp7eMbQsAHl9z&#10;601IfPG0Dy7dTjjq3tV9FEaMQoREXAX0oAo2Km61+/D4eKCGJUUjpnJP5kVp7vOdey9fesUTNpmr&#10;vcSti3nRUZx0Uj7pJ/StyIcu4+bzOg9K82unzniV041HcqvOZGKqpL5wAKmtLZYtxZsv3b0p0MQi&#10;XcOp6t3+lRXN0sSsOmOnuawOYdeXqxLtBAA6VB5r3kKRhCiZ+Zs/eqvb2zXb+ZIDs7D1rQmlSzj7&#10;Z9PShgu41wIIgBhVHQev1qsBvy7fd9cdajlmJ/ePnHVV7mpbWF2VZZN3J+VewoAmjjzh5BtA5VKj&#10;luyXCx53Z49qluJ/LwifNKf0otbdYeW+Zz2oDbRCJI8aLnDEt90dTVXQcQpfW4A2wXTopH93g/1q&#10;a5uY7COe4ZtxjwAB3Y9FHqap6LBMlvLE/wB6SVppZP8Ae7fh0rsw6d2zuwafM30sXPLcs+1shj80&#10;nr7CkmkEahE+UDt/jU86FowqYCj7oNUZEJl8sDcf5mu09bcLdTNIxYnae3rRIjQomSFKk4IqxGqW&#10;w3u2T3amNbeaRNIxMeeF9qQ9jL8ReGtI8Z6ILbWLNbmBHEiE/LJDKp+WSNhyjA8hhR4U+Lt/8PNc&#10;tfDfjuZp9Gu2WHSfFsmBG7ngW93jiOToFc4V/Y9bV20pj4BQA5VR6VFf6bY+I9KutO1O0hvdOvIz&#10;Dc2dwu5JFI5yP84qoy5TCrRjVXme4ZFLXzh4Z8et+znFY6V4o1W4v/h9cTi107WbvLyaMTwkFzJ1&#10;aHssrfd4Dccj6MjlSWNXRg6MAyspyCD0INdKd9UePODg+WQ+iiimQFFFFABRRRQAUUUUAFFFFABR&#10;RRQAUUUUAFFFFABRRRQAUUUUAJmmyypDE8kjrHGgLM7nAUDqSfSnE4Hp718zeNNVvP2iNUmslvZt&#10;O+F9hctDLBCSkniKRDhtzjlbZWGMDmQg54wKTdi4Qc3yo7q9+OD+L7i4s/AkUd7aRN5cniO4UmzD&#10;A4ZYB1nYeo+XPc1j2HhTTbDUf7Xv9+ta+xJOp6kRLKntGD8sS+ygVctLWLT4YLaygSCCNBHBBAgV&#10;Y0HAVVHAFYVt4x0TVPEl94es9asL3xBZKHutNguUkngU93QHI6jrXO5NnrU6MKevU6Z9TM0hGGdz&#10;3J4qREklGAdqY5NRW9oIYyzkDH3ialEn2hGXBjhHUjjNQdILtaEqp+Q8M4PX2FV2k/5Zx5wPSpHm&#10;DrsT5QOAB2qmzhG2RjLHq3+FA72Le4fIFBP91D2PqaVonJ2ryzffY9qNjQIoU5nPUnnFQyTts8lG&#10;yQcs/qaCUrlRm3TEbvunr2qa3uw6ySH5beEbnkPeiO1MqszHEKcsfWkuVUJaQxLmN5t8in0UZANJ&#10;uyuyJy5IuXYhtdKGpv8Ab9UXZbo2+3sT0Ho8nqfQdq2rOTzVJGdg5Z26D2FQiL7VIsbNiNR5krep&#10;9KbPcee+xBst1+6o43V5UpObuzwJTlN8z3JprwytiIEJ0B7k1JANgLyHdkY/H2qK1iAy8nb+Hv8A&#10;Sp/ugzS8BfurUC2GSKXO4syZ6KKjleS1AJZXkPQVLFGZmMjZC9hSzKtmvmMN7nhcjhaaJfmLHdEK&#10;qykLI3Qj+RrJvoJPN2kbn/uD09aR5WkkAUbpCePatm1j8pTK+NxHJNMRStLVYI45TIVycnnj6VV1&#10;HTVv7vfbYt7w4zMvCzD+63v79atzRi+lTOUgRuW6BvYU+7KyTJEgCRx96IycXdFxbi7ozbGdNRtn&#10;mjgMfkuYJIz96NhwQf8AGtSKQQW+ZJMog+8f5Vz0kk2n+LXjiybW/tRLIM9JEO3d+IP6Vq3cXmlF&#10;b5YUHTPU16sJc0Uz3aU/aQUiK4uWvzyTHbr27tUiRAR5OEQDin2sIddxGEX7qnvUtygcZC7m7c8C&#10;rNUrlaBpM+WoO1++envSCxMEu8OY+xY/x1at4QcljhVGWP8ASmSubpSzYWBeC3qPQUirkaO9wWKY&#10;gC5DMOn4VLDMJkY87QvTvUADTKARthXoo4zVuKLYGcj5tvC0Atzk9d+H+ieJJotTuLSSy1uEHydZ&#10;06Q299F6YkXlh/stkH0rW0D4ra/8OdMjTxq7eJdHjbYfEVhb4mgTs1zAvp3dOO+BXH+Pvjx4D+En&#10;iDQtK8Y+JbbQrvXNws/tSt5bhSASzgYQAsBliBzXdwurKl1aTR3FrKgeOeBw6OpHBVhwwNWpOJzV&#10;KUKvqev6XqlnrWn29/YXMV5ZXCCSKeFwyOp6EEVbr5a+33XwJur3xX4djlm8L+abjxD4cQllVD9+&#10;8tF/hkUfM8Y4cA4wQK+mdI1az1/SrPU9OuI7uwvIUuLe4iOUkjYBlYH0IINbp8yPKqU3TdmXKKKK&#10;ozCiiigAooooAKKKKACiiigAooooAKKKKACiiigDlfiHKsWlaeXAKnU7RcH3lWmllLhVJAJLE+vN&#10;WPHciR6ZZNIMj+0LYdM4PmDBrnn1i3ViDIVxxXHWdpG0FobZkYnG78aN7f36wv7at8Aq+c9ialGp&#10;oQPnVT6Zrm5jWzNgSsBjcBTvOyOo/KsYairH/WA+9B1FQuSw9uMUcwWNnze+eRR5w+tYbak3RSB7&#10;k0yPU5HJUMrEdcnFPmFY6AT4HJ/Smi9BOAcmscXsh6lf++qcLxu7Lj60cw+U1zdE9c0guAT0Ofes&#10;Z9SC8ZDfjTF1JAOcZ+tLmHym8Jx3IFAn468VhnUox1xSi9HYEZo5hcpueeKT7QM/41iJcsv8RNOF&#10;8VBzyPejmDlNozkdxSG4b2rEGrIAd0iDmgatGekoz9KfMTym19oIPb600zSen61jG+jcl/NPpgUn&#10;21Dn5mAHc96OYpI3PtDYyVGaakzBhlsg9vSscT553Ej0pwuiO/FHMPlNozrxyKGugO61ive7c52h&#10;fVjQL1WGeOfSjmJ5TYN2PUfhSfag3fp7Vjfa1Hr+FH2vHTJPpS5iuVGz9rGfvAfhR9qA/jFYoutw&#10;zk59aPt6dTJRzByo2HvSv3cN647Uq3jED5Tj6ViNqcaDO5m/3aYNYTGcSCjmDlRvi89v0pwvM9v0&#10;rBGpb+AGz6VJ9q+XJJAo5g5UbX2rd6CkaQHocfSsVr9AMlwPqKVb9AM7wR9KfMTY2jMMY4ppn+Xh&#10;eayTfqxOCPypPt6hiNwzS5gsbNrMDNGCpGWH86T4eHOg/wDbRv5msmHUkM8Y3EneBwPetH4ZnPhi&#10;L13N/M1vRd5Gc1ZHW0UUV3GIUUUUAFFFFABRRRQAUUUUAFFFFABRRRQAUUUUAFFFFABRRRQAUUUU&#10;AFFFFABRRRQAUUUUAFFFFABRRRQAUUUUAFfKn/BRMf8AFsPAft480Qj/AMCRX1XXyp/wUT/5Jf4D&#10;/wCx70T/ANKRQB9V0UUUAFFFFABXyz4a/wCCiHwz8WftGf8ACpdPF5LO8r2kOvHatnLdICWiGSG/&#10;hYBsYLDA6ivqav54fB4/4zD0TP8A0PkP/pwFfW5BlVDM44h1r3hG69XfX8DCrNwtY/cj9qH43H9n&#10;X4H+JfHqaYdYn02ONILPfsV5ZJFjQsf7oZwTjnAOOa8b/wCCdX7V3i39qXwV4ruvGNrp8eo6LfRQ&#10;pcadGYklSRGYAoScFSp5B5z7Vo/8FO/+TL/HH/XWx/8ASuKvk3/gi74p1FPGXxE8NiRP7JksIdRa&#10;PYN/nLIIwd3XG124rXC4CjVyGviuVc8ZLXyXL/mxSk1VS6H6t0UUV8adAUmaOtfnF+3b/wAFEPHv&#10;wE+PVr4J8G2Nhb2Ojx291qMl9EJjqPmKknljvGoU7cr8xJJyMCvSy/L6+Z1vYYe17N66aIic1BXZ&#10;91/Fy88L2PgS9m8Y2xu9AV4hNEEZiW3rs4Ug/exV74b3GhXfgjSJvDMJt9BeLNpEVZSqbj2bnrnr&#10;XK698RfB/in4HaZ4z1rTZ9Q8J6vZ2eoJaS24aUpNseLcm7GQWUnnjHeur+HN/o2qeCdIuvDtmbDR&#10;ZYt1rbNH5ZjXceNuTjnPevl37uZypycbqG1vf+Lv/L5dz22n/Ziladufe/ufD2/m8+x0lFFFeseO&#10;NkAKNu4XHNeT/BLwz8PdA1XxFJ4J1dtTup5Ab9GuPN8tt7kcbRjkt+VesSYKNu+7jmvKPglpnw3s&#10;NU8RN4EvXuruSQf2iGklba258ffAxzu6V5GKSeLw7tD7W797b7Hfz8j2cJJrB4lJz15fhXuvX7b6&#10;f3fM9Zooor1zxgooooAKhu1je2mWU7YihDnOMDHNTVDdiNrWYTHERRt5/wBnHNTLZjW6PL/gP4a8&#10;AeHLTWV8B6u2qwyzI12WuPN2OF+UdBjivVRXlfwI034dadaayPh9ePdwvMhvCzyttfb8v+sA7ele&#10;q15eVLlwcElFb/A7x3ez/rU9bNm5Y2o25vb41aWy3X5eVgooor1jyArjfi5pXhvW/At9aeLb06fo&#10;TvEZrhZPLKkSKU+bBxlgo6V2Vcb8W7Xwve+Bb6HxjO1t4fLxefIrOpB8xdnKAn722uLHJPC1U0vh&#10;fxfDt9ry7+R3YFtYqk05L3l8Pxb/AGfPt5lz4a6doek+BtItPDd0b3Q4oiLWcvv3ruJJ3YGec101&#10;cz8NbfQLXwNpMXheUz6AsRFpIWYll3HPLc9c9a6arwith6aVvhXw/Dt08u3kZ4t3xFRu/wAT+L4t&#10;+vn38wooorqOU4L45aL4S8Q/DDWbDxxqB0vwxKI/td0svlFAHUr82Dj5gB07074IaP4U0D4X6LYe&#10;CL86n4YiWQWd00vmGQGRi3zYGcMWHTtTfjjZeDtQ+GOswePrlrTwowj+2TKzqVHmLt5QFvvbelO+&#10;CNn4Q0/4YaLB4DuGuvCiLJ9imZnYsPMbdy4Dfe3da9S7/s+15fH29zbv/N+h5lv9uvaPwf8Ab+/b&#10;+X9Tu6KKK8s9MK8Q/ae1r4T6Npnh9vippj6layXTiwVIZZNkuz5j8hHb1r2+vEP2nvGPwv8ACGme&#10;H5PiZ4fbX7ae6dLFFtVn8uTbljgsuMj616eWpyxcElJ7/A7S2ez/AK0POzB8uFm24r/FrHfqeyaW&#10;1u+mWbWi7bUwoYV6YTaNv6Yq3VTSpIJtMs5LVPLtnhRokxjahUbRj6Yq3Xmy3Z3x2QUUUUihK8L8&#10;DfGfwb4i/aI8SeCtP8IpYeJ9PSc3OtiCFTOEKBhuX5zncvX0r3Q14b4H+POi+J/2h/EfgC28JLY6&#10;ppiTNLrQZCZ9hQEYChud46k9K9TB03OnWag5WjfR2tru+68jy8ZUUKlFOajeVtVe/ku3qe50UUV5&#10;Z6gUUUUAFFFFABRRRQAUUUUAFFFFABRRRQAUUUUAFFFFABRRRQAUUUUAFFFFABRRRQAUUUUAFFFF&#10;ABRRRQAUUUUAFFFFABRRRQAUUUUAFFFFABRRRQAUUUUAFcd8UPifpXwt8Ppf6huub27mW003TISP&#10;Pv7lvuRRj1PUnooBJrq7y7hsLSe6uJBFbwo0kkjdFUDJJ/AV8z+Bi/xV8QP8VNaiO25V4fDVpLyL&#10;DTs4EwU9JZ8by3UJtHrUyfKjWlTdSVjb8KeD75devPFvim5TUvGF8mx5V5h0u36i0th2UfxN1c5J&#10;7V1CAbiIhhepJ71H9raQFdu2INt47e5qK9vFU+TF0HJP9TXM3fVntRiorlRGrsXkaU7VYHLdCoqG&#10;2DXTYRSkI6YOCx9T7U5bZrhB5oK55WPP3j6mrqBbcBAQCfvN60jRWJPuDGdznqaheMShmlOIh2H8&#10;VSJiTLE4hHU92qRUWRhIw2gcAUCuV0TAWVwY41+4lTNucMOmVyxqRwHIZyFRDkbu1RNeRu7xg8Y/&#10;76NMkqXbQCAwyKJrd12yKw4IPWqlrLdeGbdUQS6jpJOI9o3S2w9PV1/UVJIhmVt/yqD0p+nXTRxt&#10;GAWKt+YqJRU9GZzpxqxtIu219DdAtBKkiN1UHnPuOopRbC5kyysVU/dNZt3o1hq0nmeVunH8ako4&#10;/wCBDn+dNSy1DS5fLtNVe4wMmK7j37B7OuD+Yrklh39lnnSwk18OptuwiUAZVvXGQKpyRu7Gd1L8&#10;/Ko/nVee+1KBQfs8FwG6yxy7QPwYVD/a18Sf+Jc+cdVuEwPpWTozXQwdCovsl2OwkmcSSBivoRir&#10;M8rQ4jTh8Y+g9qzDrGszOEi0mPHd5rtR+gpkt5rJbC/2dZeso3TEfTgCj2M30GqFV7RNKKGSJC4Q&#10;k9SxFZ154hi0kNtRr67k+VIIDly3YZ6KPc9KiTSjcAz6nqF3fjGNobyYj7bV5P51Zi2NAILeAW9s&#10;OixrtFbQw/8AMzeOEf22UNH0e6vLw32pTLJc5+WGInyoB6KO59WPXtXQnbbAAnHOFUdzTIlW2tgX&#10;OF/hQcFqYfM8wOwzKRgeiCuxJJWR6MIxguWKCaZslQRvJ6+ntQoSBTk4/vN6+1RCIBiXYBV6tniq&#10;Nzcm6uvKiBZeigCg2RLJd75lbG5Qflj9auI0z58w/MeQmOEFNtrL7KRnDTnueiipXIRWUdM8knk+&#10;5oRL1Kl2gCHDbuck+tOijLy44wQOcc0j4niYKpyehPc1PEfsUW+YjfjGKYIivreDU7a6s7y2hurK&#10;VDFNb3CB45YyMMrKeCD6Vzvwwvr34Hawnhu4u3vvhtcuE0ua6kLTaFKx+W1djy9u3/LNzyn3Txgj&#10;ZExunfsM5xS3thHeae6XUIuLSRDDPDKMiRD1BpxlYyq0lUWp7aDkZHNLXkXwW8a3Caxq3gPVZGlu&#10;9KiS70y6kfc97p7kqjN/txsDG30B7167XSnfU8WUXFuLCiiimSFFFFABRRRQAUUUUAFFFFABRRRQ&#10;AUUUUAFFFFABRRRQBwnx11e60L4O+L72yfy7qPTpRG/90sNufwzmvBfiJ8aPAX7N3w/0bUPGGqjT&#10;LMWUcdlZxRmS4vGWNSRGg6nJ5JwBnk19N+NfDcfjDwhrWhyMEXUbOW13sMhC6EBsexIP4V85eC4N&#10;E+NfwpXQvGOg2eqvp8kmh6zpWpQhxFdW/wC7fjqpIAZWUg4YEGsp9GduGerS3Pzu+KH/AAUT1746&#10;eJpPD2j+Io/gz4Hk3CbV/ImutQmjzjGYVJUkdFXaOoL4r1j9m/41/sifs129zd6P401TV/FF9F5V&#10;9r+paTdvPMM5KqNmEUkdBye5NaHxI/4J36j8LPEr+MvgPcaZeXHJm8H+LbOC9glXqY4nmUgg+jbW&#10;7Bia9B/Zk8feD/jHr+seDvGvwH0TwP480O38+9tZvDVt9llAO0lGMWVPfaeueCcVLtbQ1j7RT97f&#10;z/Q1pP8Ago/+z5PJlvG10qDoP7Guuf8AxytzwR+3L8Gvif4u0vwr4Z8U3F9rWpy+Ta276XcRK7YJ&#10;wWZQBwD1r0p/g94AnlCr8PfCKE9v+Efs+B7/ALqrtv8ADHwN4bmhvNO8GeHNO1CJt0N5ZaNbQzo3&#10;qrrGGX8DUaHSvadWjaEWwMWJA6EjqfpUkKrbOqDDXD9Aeij396dCjod7/NOR8qdk9z703iDJJBkP&#10;VqRqhJ5DvaJCd38b9z9KmtrdSrbiFQD5mNQxtuQkgcnHTkU6WcEKqcqOAo7mkMfczqYfJQbIB27t&#10;Ve7DRafaXcYLiKbzJB3MeMN+Qp0kJMMrNy4Xk9l9h71PBKrxWsfOxhhgB2pNXVmTOKcXF9R6TpJG&#10;NjAxuflYd89PwIpbmIqn7tf3iDOPWsyeG40Us1tGLy2UFpbPGJFHrH6/T8q09K1Cz1e3WS1uFnQ9&#10;MHDoe6sOoNebUpuD12PCnTlSeo+2ASNZZGLMeVX0pyQvcyCWYcdFSlW3Q3JWQkMOQo7+4q2CDyRx&#10;0z61kZXsRyyCKMsTtA6t6ewrIu7t7mQIuSB91fT60/UZZnlIZSMHCKKSKMW6esh+83pQCXVjreNb&#10;Y5JBlJ5J6AVoGM3bDccQjoB/FVWK3IwzAsW+6vr7mrczrEgMhVSBjigbGXIRlVeAiHOKjeNQY2Yb&#10;VzlY+7H1NQ3OoRW0azS7Y4VOS8rbQfpWXLeSatI7gyQ2JH+vI2tKP7qDsPc1cISm9CoQlN8sSvAz&#10;apr82qlwLO3Q2sI/vsDliPbPH4Vrwhr+4JfAQcgVRs4lKRwQrtgiG1VH8Iq7JdqEMEAwO7ivUilF&#10;WR7sIKnFRRYkfc21cBQcZ9ajPzZAOEHVqqrkkIvHqT2pyEuwijBYZwPc+tM12RKo+0sIwNsQ/h7t&#10;TsbxuYkopwqjpVxI0sU5O+U9T/Soi7MeF+bv6LQTufN3xs/bp8G/Ab4iX/g7W/CfivVtSs445Gud&#10;JtontyHXcNpZwe/PFcCP+Cpvw9JP/FBePCGGCfsUOf8A0ZX2hBczviOKaVIs/wALkbv/AK1XluZo&#10;0IFxIB3O88ewqtOxk1O+j/A/Oz4m/tyfAX40eEzoPjP4SeNNbtRu8mSSxhWW2Y/xRSCTch9wee9f&#10;M3hf9rfW/wBmTxbEnwv1LxLf+AZiXPhvx1bIFTnlY2Rz/wB9rt7ZBr9M/wBqD4yfFXwHFoOhfCjw&#10;NdeKdf10yRrqUhZrTTtuOZACBk5z8xAAB+leS+A/2EtQ8ceI4PGf7RPi27+I3iY/vItDS4b+zrT/&#10;AGSRjcB/dQKvua0TSWpzSjNy0evfY9J/Ze/aY0f9qTw/Ne6f4f1PRZ4FCahBeQFrUluCI58bXHXj&#10;hh3Fe6fsmq1n8HbfS/l+z6Tqeo6bbbSSohiu5UjUZ7BQF/CuY8V67pXwZ+Gmq6naabBb2WlWgFlp&#10;djCI0eZjst7eNFAGXkZFAHrXpvwI8EXfw8+E3hzRNRdZNWjt/P1CRfutdSsZZyPYyO1EOtiMS9Ip&#10;vU76iiitjgCiiigAooooAKKKKACiiigAooooAKSlrnvHfjfTvh94cn1jUi7RoyRQwRDdJcTOwWOJ&#10;B3ZmIAoA3Zp47eJpJXWONRlnc4AHua828RftBeFtHuRZ6Yt/4p1JshLPQrVrgkjrmTiNfqWFcxc2&#10;Go+MmN74tb7V837vQoHP2O29A+P9c47lvlz0HeuR+MXx28A/s+eH1vvGOu2+jKUxbaZAA91MOyxx&#10;Lzj8hWTn0R2xw+nNN2Ot1P4h+OPFtvHGnhTT/Dtqs0coOpamJrghWBwUiUqM4/vmmznxKrRi3fRl&#10;jx+9MqSsxb0XHGPrVT4f+KtK+J3gfRfFmkG7Gl6rALm3W5iMUu0/3lPStz7O8soVVYkd9wGKwklN&#10;3kdcKMEtDJi/4StyrRS6MIve2kLfzq4U15Ymke509BnoIWNaLwm1UHzS0a9eep9KiW9aSdSAu0fw&#10;kVHJHsX7OPYoK+tDP+l2ufaFxVO+/wCEpkniFrdaWkAH7xrhJS2c9FA4xj1rpGu4wQDtyf4TQZi2&#10;dqqfY0ckeweyiuhyUsfjsOyRXvhzy8ZVpbWct34IDY9KhuB48W4YC+8MQ24Awz2lwWY9/wCLArr5&#10;L0xH5ol4HWqrXZvsxuAqH+HH9aOSPYfsYmLbL4t3Zk1HQmQkf6q1mBx379avyvrQhcW/2IygfJ5o&#10;k2598Vdt7YqyjzWVPbvVq5FwCnlj5TxgHn8aOSPYfsoLc5lrvxTuIWXSVx2MEx/XNXbLUdeVG+0/&#10;2czfwmGGUfnmtx7tLdVV/mfHIFR29xPcPxhVHJ4o5I9g9nDsZ7X2tyMixC1GcZOxsDNQX7+KzOi2&#10;t3pMcGP3jTRSFs+i4q9eeII4rprWHMsw+8I1Ltn0wOh+tVmv9VvAypZixHQS3Zy3/fC/1qZKnH4j&#10;Cbow0Ziwx/EAk51LwyFzwPstwxx9dwrYtF8SpL/pkukyxY6QQTK2fqTT4NGvgu6bVrnc/JEECqPw&#10;61IujeVlWlvbkk9ZJD/TFYupSXQ53WpdExj3erKT8tivuVbNR/bNWfOJtNQ4z826rT6XbpwbEv6l&#10;gWz+Zpi2VlnCWCbv7pjFR7WH8pn7ePSP4laS+vouJNW0WOTGQrbh/Wq763qsalm1rw3H6As+PzzW&#10;yvh+1lj8yaxtvNHQPEpwPxFV5PD2m7stp9ozjqPs6cfpR7WH8ovrEf5fxK1tquqKW8/UNEmBA2+Q&#10;XB/HJq19p1S4X5LixUeyOc0+Pw5pcyhltbM49IVBH6USeGrIkqkYQt/cdk/kaftYfyjVeHWP4lWY&#10;6sqttuLHdtO0vFJjPvxWTEfGxwq6j4eVjzgWcxH57hWhN4XtUlG691GBv7kV0xAPrzmrC6K6nMGq&#10;TS/7Eyhh+OMGqVSkzRVqL3TMkyeOIwTJqOggDuLeUcfTdV7TJvE8jq1xqGkOuOVSGQH+dXJUurdA&#10;JbZZl9YH3H/vk4NV4ZYXkzEcSL1Tow/4Ca2ShLY6YewqaRZdN1rKry9hn/ceqOpT+IRbqbF9HEpb&#10;5/PjkIC+2O9SJeTW2B95fRqspewOnzDyZD3AquSPY29lDsc6V8bSjH9q6AY+6pZyj/2ar1uNYWFB&#10;c3FhLOPvtEJFUn2B6VoR6d+9MscoZDy23v8AhTpIo5kLbDGq8cdTRyR7CdGKIEuNQjOTJYof7x30&#10;25OpXMUe27st3OGIkNMiDvL8gWZF67h0q35scvBXyAvYDijkj2F7KJkXEGtFXW2ubCS42nZvjk2b&#10;vfHOKp3p8aIhFnf6Akm5f+Pi1nKgY56Hk+ldQ18bWLL7GTts60y2umdGaQqsf8MbdT+NPkj2D2UD&#10;m8/EFbeTbq3hmSfjZus51THfPzE1LE3j1IE87VPDskmeTFZzKpHtlq6qO6IA82IKCPlIGRTZ7xdw&#10;AAZD2A6UuSPYr2UexkWd34gt/mnbTnuQ+Q2yREIzwO/50vhz4heLfBdh9jufB8GtwRsSr6NqSiZl&#10;/wCuc4QZ9g1aD3M9uweQB424BxXC/Gj4xaB8DPBE3ivxKLo6Qk0cMhsbczOpc4BIHQD1q4JReiMp&#10;0YNXZ6d4W/aP8F+I9Zj0W7ubzwvr7526V4itHsZnx12FwFkHujEV6grBgCDkHkEV84/D34leCfjx&#10;4RW88O6rp3ibSJVG+HCy7Mj7skTjKN2IIFVb1vF3wdf+2/Bn2jxD4fh+fUfBlxKZGMI5eXT5GOVk&#10;UZPksSrYwu04rdT6M454Zpc0HdH0zRWP4Q8W6X478M6br+i3Iu9L1CFZ4JQCCVPYg8gjoQeQQa2K&#10;1OMKKKKACiiigAooooAKKKKACiiigAooooAKKKKACiiigAooqrqep2ei2E99qF1DZWVuhkluLhwk&#10;cajqWY8AUAWqK+KfiN/wVA8IWuuS+H/hT4U1z4va0hZDLokDCyDDoPN2ksPdVI461xsH7aH7WeoO&#10;l3a/sv3C2B+bypHn8wj2JUf+g0AfoRRXwn4a/wCCnM3hPU4tL+Nvwl8TfDKZn2vqP2d7izjz0LEq&#10;rD8Aa+y/AfxC8N/E/wAN22v+FNas9e0e5GY7uylEiH1Bx0I9DzQB0NFFFABRRRQAUUUUAFFFFABX&#10;yp/wUT/5Jf4D/wCx70T/ANKRX1XXyp/wUT/5Jf4D/wCx70T/ANKRQB9V0UVmv4k0mPW00Z9TtF1e&#10;SPzVsDOonZP7wTOce+KaTewGlRXP+OvH/h34ZeGbrxD4p1e10PRbXb515eSBEUsQqj3JJAwKs+Ev&#10;Fuj+O/Dmn6/4f1GDVtGv4hNbXtq+6OVD3B/MfhVckuXntptfpcV+hr1/PD4PP/GYeif9j5D/AOnA&#10;V/QlrGq2+haRfaldsyWllA9zMyqWIRFLMQB14B4r+arxT4i+2eP9Y17Sria383VJr60uI2McseZW&#10;dGBHKsMg8cg1+k8F03U+spdUl+ZyYh25T9uP+CnX/JmHjj/rrY/+lcVfDX/BHjxhZ6J+0Jr+iTxz&#10;tda3orx27xgFFMTrI2/JBGVBxgHn8680vP2ivG/jj9hbxH4V1zXb7VI7HxbYxteX1x5809tNDcS+&#10;QzOC21ZbcODuJ+bHAAB2/wDglF/yeBpH/YLvv/RRr06OWzwGSYzDVXdpyenkk0ZufPUi0ft9RUN1&#10;dwWNtLcXMyW9vEpeSWVgqoo6kk8AVBpGtaf4g0+O+0y9t9RspfuXFrKskbfRgSDX5DZ2uegfkX+2&#10;X+238VfAf7YV/aaR4jutO0DwlfRRQ6NYymK3vIwFZxOpyJC4JGWBA4wBivF/+Ch/jOx+I37R0viv&#10;TGLabrehaTqFuWBB2SWcbDIIB746CvOf2ovF1945/aG+IGs6kIVu5tYuI2FupVAqOUXAJJ6KO9Wf&#10;2kf+Q14F/wCxI0H/ANIIq/fsvwFHCzw04RSlyNO3X4X+Z5cpOV/U3fhh8afjL480ofCrTPiBqMei&#10;X0USx2t/cM6W8dqpeNIXwzwqAoG2PAOADwK/Tf8A4JieLfFt34A8b+DPFup/2zP4T1dLa3vWlklc&#10;pLH5hTc5+6pHAwMZNfkD8JPCep+NvHVlpGj6p/Y1/MkrJeb3XYFRmIynPIBH41+q/wDwSg8P33hX&#10;T/jBpOpX/wDad9a63apLd7mbzT5BOctyevevheJ1h4Y6tQhOmpKlGXIoWnrU5edz6xa93l76nu0o&#10;S/s6NRwlbna5ub3fhvy8vfrftoffNFFFfnRzDZMbG3fdxzXk/wAEn+Grar4i/wCECSRbsSD+0d6z&#10;j5t74x5nHXd0r1iTHltu+7jmvJfgfrPw41XVfEaeBdOeyu4pANQZ4ZU3tvfH3zzyG6eteRirfW8P&#10;fk+18XxbfY/XyPZwibwWJaU/s/D8G/2//bfM9cooor1zxgooooAKhu/L+zTed/qtjb/93HNTVDdt&#10;GtrMZRmIIxceoxz+lTLZlR3R5f8AAZ/hw1prP/CvFkWETJ9t3icfPt+X/W+3pXqoryj4Cax8O9Xs&#10;9ab4f6e9hDHMgvA8Mke59vyn5zzx6V6uK8vK7fU4W5OvwfDu9v18z1s3TWNqJ8/T+J8ey3/TysLR&#10;RRXrHjhXG/FxvCy+Bb4+MwzeHt8XnhBITu8xdn+r+b723pXZVxnxevvDGm+A7+48Y2zXegK8Xnwq&#10;jOSTIoThefvba4sbb6rVvy/C/i+Hb7Xl38juwKbxVJLm+JfD8W/2fPt5l34anQG8DaQfCwYeH/KP&#10;2QMHB27jn7/zdc9a6auY+Gl3oN94F0ifwxAbbQXiJtImRlKruOeG5HOetdPV4T/d6drfCvh+Hbp5&#10;dvIjF3WIqXv8T+L4t/teffzCiiiuo5DgvjkfBq/DDWT4/Dt4T2p9sCCUnG9dv+q+f723pTvggfB7&#10;fC/RD4CDr4T2yfYg4kzjzG3f6z5/vbutM+Omo+D9K+F+tXXjy0a+8Kosf2yBI3csN6heEIY/NjpS&#10;/A7UPCOqfC7RLrwJaNZeFZFk+xQOjoUAkYNw5LfeDHmvUs/7Pv79uf8A7c2/9K/Q8zT699n4P+39&#10;/wD0n9TvaKKK8s9MK8P/AGoPiT8Pvhzpnh6Xx/4UHim3u7p4rOM2kM/kyBMlsSsMZHHFe4V4f+1D&#10;8YPCnwi0zw9ceKvCC+LYr66eG3jaCCXyHCZLfvemRxxXp5bB1MXCKi5b6J2ez2fQ87MJKGFm3JR8&#10;2rrfqj2XS54brTLSa3TyoJIUeOPAG1SoIGB6CrdVNKuY7zTLO4ij8mKWFHSPAG0FQQOPSrdedLdn&#10;fHZBXMX/AMTvCWl+NbHwfeeJNMtvFV9F51to0t0i3UyfN8yxk5I+VvyNdPX8/P7SfjnWPDP7afjr&#10;xNb6jc/2rpHiuae2umfzJIvJm/dhd2RhQoAB4AAHSvockyj+16lSnzcvLG/z6GdSp7NJn9Auc14j&#10;4J+P0nin9oPxF8PW8JfYE0tJmGteaT5+woMbfLGM7/7x6V88/wDBSL9ovxR4e/ZY8Ca14Nv7nw4n&#10;jaSBriWJtt3FBJbeeEWRT8hzgErzxwRTv+Ca37SPifx74f0fwHrkz+IWstOmvZNduroy3KAyDy4Z&#10;Bg9AxAZmycV0YfKKiy6pjpxUlqrXacbfa7PtY87F11CtRgp8t5dr83l5ep950U1XVxlWDD1BzTq+&#10;UPXCiiigAopKa0iqQCwBPQE8mgB3Slr4g/ac/wCCmGl/s/8Ax3tfh9beGZNZgsXhGvX0sxhNuJAj&#10;gQgjDkRvuJJAyQM9cfamlapaa5pdnqNhOl1Y3kKXFvPGcrJG6hlYH0IIP413V8DiMLTp1q0bRmrr&#10;zJUlJtLoW6KKK4SgooooAKKKKACiiigAooooAKKKKACiiigAooooAKKKKACiiigAooooAKKKKACi&#10;iigAooooAKKKKACiiigAooooAKKa7bUYjqBVEX746D8qpRb2E3Y0KKz/ALe/oPyo+3v6D8qfIxcy&#10;POf2pr2Sw/Z/8ayRsUjaxMU8inBSFiFkbPbCFjmqVrY28NvZ2Nmiw2VvCkUUafdWNVAXHtgCvRNf&#10;sbTxRod/o+qW0d3pt/A9tcwOMh43UqwP4GvEdMttQ+FVrZeHvElw9xYWqi203xC+fLuYBxGk5/gl&#10;VcKSeGxmsakHa524WpFNxfU6e7uV3+VEDgccdCfU01UEMPz8zdce9OjX7PGWI3CQbkcHKsPUHoaq&#10;pIUcmTv2Pc1znqk8M7PHucZZ+AO9Phj+1MQCDGpw7f0FRvaPI4mTqRz6H2oe6ESx/Z18rGQYW6Z9&#10;aRSV9zQcIACTtROiDvSF9v72U7VPAWoLSZZVEkjDKZ4NVJJHvrggkqnc+g9qBbks1w2oTbEH7lep&#10;7Co3VQpCHhTnceKlDLxFGPLj9fWnLbK7/vFPljpt9fWmFytBA0+SxIQdcmrBsDeR/u8xJ03Dq1WP&#10;su/BX95Fn7g4z9aLrUERvIjOJOmegFIQealsv2eD5pgvzuOi/WokclSsDBXJy7nvSJ9mlDQozQ85&#10;Y+p+tLNZyRKPJG9e2KCrWJRcbFMRQSHvGepFTpBFgFUUD0PaqkEaxFXkU+ceMt0oursbjGpAz1bs&#10;T6UC3EvLgIjCFBg/ecDrVaK3kkQPJgIOQh71LDAPMJdsKOQpPBp9zOUXewyOiKP4jTEQSTee4yPk&#10;HAX1q4CLSMSSfPI33Iv6mobWBlfzZlLOfuqO1LcxSCYyHEj44C9qBClGMoklO+Y9F7ChZfmYBiy/&#10;xyHt9KhWbzyUBKD+N26mm53H51McCnjHQ0DQl3vujiIful4wO9PtrcWLEbgZm+8/9wU4TD7y4CL2&#10;FNi2ySAykqrHgHqT70iku5Nv3MJSMRL0PdqFjDZlk4TqAepoEoUs0qFCnAB6VXmutxySPpQK/csS&#10;3YjwxwuOgxVaWb7eUwp467v51F5ZunDOwAHv0q3ZiIZy4Ea8knvQCC2s44A88rEJ29T9KjuZGuiA&#10;c/8ATOJe3uadd3JuijRozDPy8cGs3xRrum+BPD9xrOuXy2FjGpaSYoXllPaOGMfNI56BVBJJppCc&#10;rIz57GW2+MPwv1OD5r4TahYThDgNbPCHbI7hXVSPQmvoqvnj4FaB4q8T+JZ/iV4w02Tw5DJamy8N&#10;eFpyGnsLRjue5uiOPtMxC5UcIoC9c17v9vf0H5V1wg7HiVqinNtGhRWf9vf0H5Ufb39B+VXyMw5k&#10;aFFZ/wBvf0H5Ufb39B+VHIw5kaFFZ/29/QflR9vf0H5UcjDmRoUVn/b39B+VH29/QflRyMOZGhRW&#10;f9vf0H5Ufb39B+VHIw5kaFFZ/wBvf0H5Ufb39B+VHIw5kaFFZ/29/QflR9vf0H5UcjDmRoUVn/b3&#10;9B+VH29/QflRyMOZGhRWf9vf0H5Ufb39B+VHIw5kaFeA/E3wv/wqfx9f/EazVv8AhGNajjh8T20S&#10;ZFtLGNsWoADsFwkmP4QrdjXt32+T0FMnuftUMkM0UcsUilHjdcqynggg9QRQ6behUanI1JHl3nRX&#10;Kx3MciTQSbXikRgySKRkMCOCpHQ1LPK8jLcO26RcLggZ2joCfbsK8y8ReD9f/Z41SS/0GyufEnwj&#10;nk8y50W1QyX/AIZJ+9LaL1mtSeWh+8nJXjivQdL1TT/EOlQajpV/b6pplyuYru2cPG349iO6nBHc&#10;Vxyi46M9qlVjVV0XLiWOElwCd/YdWNQop3+dId87cKD0QU6yTErbvmkjGAp6Y9RVmRGQAhdynqoq&#10;DotcrySLbxnnLHqw71V2fIZZSFA6KTVhokhImcFowflXuDVC5eS+lyFyAeEXrQJK4LdtI+AnyngY&#10;61o2ln5Y3Mfnb9B6UzTrFoT5kgAc9F/u1bmc5EaH52/iHakU9Cre7pCYo1zxyo7e5psTi3skJGX6&#10;YB5qa4lXT4/LjHmTP1Peqkdi3lF2dtjHLGqILMcq3KpcE/7Ln+6RVS80O31SRpxCFkXkXCMUkJ+o&#10;6/jmrFhbl1ZWIEO7IUdzV5cq+EYbR0jbtQJq6sYRjvlUJ9p80KPlMww4/wCBCrSavfQoI3smlx0k&#10;Vwd34etaDJj/AGT78g1G+CP3ik88MvNYulB9DmeHpy6WMW88SOzO1xpl/GI/lykW7J9sVEuv2qop&#10;Gl6nK45A8vGf1rXaEu26G4Yt6E80KrAHzIlP0FR7CAvqkO7MZvENzKSy6Pcru6GSdU2/WlMt3dSE&#10;IYoSP7pL4H1PFacognJijijBP3nx0+lMW3NqRtjEq/36pUYLoUsNSj5lMaZE86zzFru4AwJJTux/&#10;ujoKtNbu5XzHUZ6KDUkk28hmwD2UDFLHD9oyGcLt7HrW1joSUdEMZljBii+Vf437moSxdTj5U6fW&#10;rMlosab3RkbpsH8f+FV4ipk2s2xs9/4RQUu4+KGS4YRKM/0rWtbdbFNqDe570tosaQfujknqfWmT&#10;S+WGXOHI5PcD2pi33GSOiuzO+SOpHQH0pbQNeQv8u2MnHX71VobU3J3Sny4FOB/tVdubkR5gRcKB&#10;jj09KAbHq0drEMMSOhbufYe1Nfe4DN+7jwcCmBFJEj8KBwKdLwheQ7R/ClAis0QifzpGYg/dXt+N&#10;QG68yRssFjXlnPRR3zUGpX6RWtxe3NxHaWFsm6e6uHEcMIHUljwB/kV55pXh3Xf2ib2FIPtnhv4U&#10;Qyh575lMN94k2/8ALKJTzFanux+Z+2BTjFydkZ1KsaavI7HwVo7fGjxnZ60QH8AeHrnzrLenGq6g&#10;nCzj1ih52/3n5/hFfQVY+mR2+i6fbWFhaw2dlbRiKG3hXakaAYCgDoBVn7e/oPyrsVNpWPFnU53z&#10;M0KKz/t7+g/Kj7e/oPyp8jI5kaFFZ/29/QflR9vf0H5UcjDmRoUVn/b39B+VH29/QflRyMOZGhRW&#10;f9vf0H5Ufb39B+VHIw5kaFFZ/wBvf0H5Ufb39B+VHIw5kaFFZ/29/QflR9vf0H5UcjDmRoV5L8X7&#10;eW/8e+BIWTzLW2+234Qjjz0jRI2+oWWTFelfb39B+VcN8W7PUb3QINX0m0N9q2iTfbobOPh7pApW&#10;WEe7IWx/tBaUoOxpTnFSTZ+dH7aX7f8A49+FWsX3g7wl4Nv/AAdOxZf+Ei1uDMk69N9svKbT1DEk&#10;+wrwr4B63bW72/xB8ZfA7xr8afFF6xmXWdQleaxBycFECMGI/wBo4HYV+oep6R4J/aB+Hoh1LT7H&#10;xV4XvcmOK9i+eF+jxn+KGVDwRwQa+X9S/ZR+Lf7N+qXHib9m7xne3mkKfMufAutXBeN16lY8na/f&#10;+63vXMmtjvqQm3zXuiwf29fGLxCKL9m7xmiIAoVN4CqOgAEWAB6CrEH7f/i22QRr+zZ40A6nLSZP&#10;/kKvqz4ceMvE/iDwNoV94o0yXwv4gurVZdQ0lblpBbzd1DZ6d8ds4rYv9Su2cBbu4yehErcfrU3X&#10;Y3UJv7R8azft++Mrlv8Ak2/xngdADJx/5CpY/wBvrxdbgoP2bPGe49Axk/8AjVfY6a1eW6+UtxOZ&#10;z0Jlb/GnQ3d6jH/TLh5T95jK2F/WlddiuSotFI8p+AHxX1L40+Gb/WdV8Dap4Fu7e7NuthqxO+Rc&#10;A+YMqDjnHTtXqEkqwptTj6d6fdXUshG55JePvuxYn86hS3M2GLFVx8xx0qdzeOis9WMhSSebIxx9&#10;5jyF/wDr1cVFuhgD9yp+8By5/wAKhkRpUWK3x5XQ7eprRRPIjVQACBjjoKLDbFRDGBxzjhR0FVry&#10;6W2QlSC3Qmo72/WCD92wZj1PestS5dZJARk9O2KZJat0e+kz2zkk1X143t3eWOjac7WYud0lxeKM&#10;mKJeoX/abOK0UkjKAQkDHbvVfyRLczTmdopiy+Q69YcDuO+e9S72aRnUUpQai9SW3gj0iD7PZRrb&#10;2w4LAfNI3qx6sasxiWRg0kqs+OFA4FUZLmWJgb6AoVGFuLcb4z7leopNyzDdDcR3CnvE2GH4V5c4&#10;yi/eR4UoODtJF6S7uI22tIsZPTjrUbXM4VgZzn0AqrJO7RhZl3qOm4YNOhADAFirj7u/rUCsiaIT&#10;Zy0js56AtwPrVxI06Mct/ezVaOZ4wyyoQP8AnoOhpTEbsYibao9aQPsTqsisVQ7gOoakd40O0qUc&#10;9x3prGRV2FCoA4kByc0xHkRQHxLIeg9KYrDfsnlEyICz9kFN+3tCpBwzH17VJPMYECRk725JNVWh&#10;jJALEyE8kdBSGNMsU2fvLKfXpVmGP7IhfAk46U9JLe1XbuLvjJYLTkv4gekjfRKAuQrqC7iHQhD2&#10;IzinXNnb30GZk82HqjLxIh9VPWoL/wARWNiVFyY4ixwEc5dv+AjmqzXs144eyjeMH/l4uBgKP9le&#10;9awhKT90cYym7RRJZpJMs1tNiWS3bHnYxvXGRn39acLKKQl2B2dsd6dYw/ZVKlnZpGy7Nyzn1NWZ&#10;H8uQBRkY4I7V6ivbU9+mmorm3IZI0gQk5Vj90KcYqjJNNdgokhEX8R9amvITcyjy5fMi746k+lWr&#10;e0WFS8pEaJzg0F3IbG3WUheY416j1NS3l1bRoQU3BRge5pt3qKvEdmFAHHvVa1id/wB86jP8A/u+&#10;5piC3tAXWWRMueUiHb3NeSftCfHfWvgZfaILL4Ya38RhqccjvJo5YJabCAFbCtyc5H0Ne32sSqNw&#10;Ikc8k5pl3qFzbIxhkliQ9fKcjP5UEyTkrJnxm/7fvi9Wyv7N/jRcfwlpMD/yFUCft4eMWbK/s3+N&#10;MHupkz/6Kr7Lhu764Id7u5CZ4Hmtk/rWodSubOPJu5ywH/PVsD9aq67GXLUW0j4qg/b58ZWx+f8A&#10;Zu8aun91jJ/8aqDU/wBuzxNrdlNaXv7Mfi29sZkKS29wjSRyKeqspiwRX2adU1C+fIurkrngeawB&#10;/WuC+N3jv4j+D/AF7e/DbQn8X+J/MSKGzuLgrGgY4MpUkbgv93I9e1O67CcKlr8x+Vfxj8S3Hw51&#10;eH4h/Db4YeNfgZqn2hfOeSdv7OkznhUdB1J+6dwr7N/Yh/be8XftCzx6J4n8EXr3tsB5ni3SYSti&#10;COnng8Ix6fKTz2FReFf2J/F3xb12Lxf+0f41vfF9+WEqeFrK5ZbC26HYxBxx02oPqTX01qmo6J8H&#10;/B1ha6Xo8Fna7xbaN4e0qEIby4PCRog688s5+6Mkmm2noZU4Th7zdkdz8C3+ynxdpkShLK11qbyF&#10;UYUBlSRsf8Ddq9Vrzn4TeGrvwZ4Whh1CRLnVrhnur6VeVM8jF3C/7Kk7R7KK7b7e/oPyreEW1c82&#10;ck5M0KKgtZmnVi2ODjip6bViVqFFFFIYUUUUAFFFFABRRRQAUUUUAFFFFABRRRQAV5b8dP2ePDn7&#10;Q1voOn+LbrUpPD+mXZvJ9FtLkw2+otjCpcbeWRTztBHNepUUAectq/wt/Z706w0drrw34Cs5o8W1&#10;qWisxKqYBIHG7GRyc9ah/wCGmPhN/wBFH8M/+DSH/wCKrP8Ajj+yr8NP2jL3Sbvx74fGtXGlxyRW&#10;r+e8exXILD5SM5KivLZv+CX/AOzpPC6f8IO0e4Y3JfzBh9DuoA9r0/4rfC/4p3H/AAjlp4m8NeKZ&#10;blSf7LW5huvNUDJ/d5OcD2rB+F/7K/gb4LfEnWPFvgi2ufDsesWjW97oVpORpryb0YTrCeEkAQrk&#10;cYc8V8e/B74D+Bv2OP8AgoLo3gyy0lNVsPF2kS3/AId1K7dnvdKmQSCWHcMBkZY35YZHHPWv0iFA&#10;C0UUUAFFFFABRRRQAUUUUAFfKn/BRP8A5Jf4D/7HvRP/AEpFfVdfKn/BRP8A5Jf4D/7HvRP/AEpF&#10;AH1VmvwT8W/FDxTpv7et14mGs3M+uWni/wCzRXNw5YrCLjyhFjj5NhK7RgYr9kf2h/2k/Af7PXh6&#10;OXxf4gXSLvUkkisYYkMs7MFPzhF5Cg4+Y8ZIr8A9G8UKnxQ0/wARanczXEa6zFf3Ny+XkdROHZj6&#10;nGTX6VwlgpThiKs4e642V1vvexx15WaSP01/4LQ3U3/CvfhhEJpFil1G7d4lchGYRR4JHQkbmwT0&#10;yfWtT/gjd8TbnXfhX4w8EXTSSJ4fv47y1d3UqsVyG3RqvUAPE7E+stcp/wAFgvEml+KPhf8ACDUd&#10;KvoL2zu7m7mhkikDbkMUXPB7Hg+h4ry3/gje7j9ozxQgdgh8MTEqCcE/abfkj8/zrohhlU4WfMrO&#10;Lb+al/loJu1c/SX9r/4w6d8Dv2e/FviTUbSe+SS2bToYIMAtLODGmSeigtkn0FfzygcV+zH/AAV9&#10;8ZnQP2bNN0IWomGva1DEZi2PJ8oGXOO+duPxr8aK9jgvDqngZVrayl+C/pmeId5WJFup1tXtlmkW&#10;3dhI0Ic7GYAgMV6EgE4Pua+t/wDglbqFrYftg6CLm4it/P0+9hi8xgu9zEcKPUn0r5Erc8EeNdY+&#10;HXivTvEnh+7NhrWnSeda3SqGMT4I3AHjPNfYY/DPF4SrQjo5Jr70c8XyyTPs3/goT+3N4v8AiD47&#10;8XfDHw/fRaX4EsLj+z7j7E+6XUGjPzl5B0Qt8uwcfLznOK8G/Zw/a5+IH7PHiLQk0jxBd/8ACJWt&#10;+Li80GQ77aaNiBMAvYlckEEfMAa5P4DfCe9/aB+Mvh7wZHqK2Nxrd0VlvpwXKLgvI+P4mwD9TX0l&#10;+31+wTZ/szaf4d8QeC5dT1fw7dhra/N1+9kt51GQ5KqMIwz14BHvXgRpZXgVTyipFXmu27ta7fd9&#10;DW85XqI+T/if4hsvFnxI8T63pwlWw1HUri7gEww4R5CwB98Guz/aOdX1rwMVYNjwToIO05wfsMWR&#10;XktPklkmKmR2kKqFG45wB0H0FfSLDqMoOL0imvvt/kZX3Ov+Efg248e+OrLRbXVP7GmnSVhecjZt&#10;RmI4IPOMfjX6rf8ABKHw3N4P0/4w6NcX41Oa01u1ja7Gf3p8gnPPPevyo+EvgxPH3jmy0WTVBoyT&#10;pK32wkfJtRmxyR1xjr3r9Hf+CUP27wd8Yfi74GTVhqej2tvbXfmAA+ZNu278gn+E4xntX5jxPXdT&#10;GV8KsTtRjL2XJt+8t7T2ltb/AA8l/wC8e/SpWy6Nb2X/AC8a5+b+7fl5fx5vkfpnRRRX5cYjZCBG&#10;xblQOa8k+Bvi/wAAeJ9V8RxeC9GOlXVtIBfOYPL81t7gHOTnkN+detyEBGJ6AZNeR/A34h+C/G2r&#10;eJIPCugjRriykC3kgiRPOO9xn5TzyrHn1rycTJLF0IuUVfm0au3p9l9PPuj2sJBywWJkoyduXVO0&#10;Vr9pdb9OzPXqKKK9Y8UKKKKACobt40tZmlXdEqEuMZyMc1NUN3IkVrNJIu6NEZmX1AHIqZbMa3R5&#10;Z8A/FngPxVZ603gbRzpEUEyLdqYPK3uVyp6nPFesCvJ/gF4/8HePLPWn8I6ENDjtZkS5URInmMVy&#10;D8p5wPWvWB0rzMrkp4OElKMt9Yq0d3sj183g6eOqRcZR20m7y2W7/rQWiiivVPHCuL+MGteHPD/g&#10;K/vvFdidR0ON4hNbiPzNxMihOM9mIP4V2lcX8YPEmheEvAV/qniPThqukRPEJbUor7i0iqpw3HDE&#10;H8K4sa1HC1G2l7r1aulp1XVdzuwEXLF0opN3ktIuzeuyfR9mXPhlqmia14E0e98OWhsdEmiLWtuU&#10;2bF3EEY7cg11Fcv8Mtc0nxL4E0fU9Dshp2k3ERa3tQoXy13EEYHA5B6V1FXhXzYem00/dWq0W3Rd&#10;F2Ixa5cRUTTXvPR6ta9X1fcKKKK6jkOA+O2v+FfDHwu1rUvGunHVfDUIj+1Wgj8wuDIoX5cjPzEG&#10;nfAzXfC3iX4WaJqXgvTjpXhqZZDaWhj8sxgSMG+XJxlgx/Gm/HbxZ4d8D/C3Wta8V6WNa0G2WM3F&#10;iUV/MzIqrw3BwSDz6UvwN8VeHvG3wt0PWvCuljRdBulkNtYhFQRASMrcLwMsCePWvU5X/Z/Nyy+P&#10;e/u7bW/m8+x5nMvr3LzK/Ltb3t979vLud9RRRXlnphXh37UHxu0z4K6Z4eudS8IjxauoXTwJHtQ+&#10;QQmd3zA9ele414h+078cZ/glpnh65g8JHxYdQungMYUnyMJndwrdelenltP2uLhDk5730vy30fXo&#10;efmE/Z4acubl87Xtr26nsmlXS32mWdysfkrNCkgj/ugqDj8M1bqppV19u0y0uTH5JmhSTy/7mVBx&#10;+Gar+J9aHhzw1q2rGIziwtJrrygcb9iFtue2cYrz+VuXKkd0dkeKaP8Atv8Awu8QftAN8IdP1Sa7&#10;8R73gW6ii3Wj3CKWeESA8sAGzxjKkZr8T/2qdQtdV/aT+J93ZXEd3aTeIr14p4WDI6+c3II6io/h&#10;p8ZJvh/+0Ro3xIjie2W013+0Z7eABm8h5D50S54JMbOv4157rd3Df6xf3VuhjgnuJJY0bqqsxIB/&#10;A1+7ZPkkcqrynTbtKC373d/0PNqVOdan6B/8FJPGkcf7Nf7OHhL7Kxkm0S21X7Tu+UBLOKLZj1Pm&#10;Zz7V43+z58Ybj9mz4OfEPW/C9/ONc8SaTbWIvIEEh02681ihPZd0fn4LdGVcZrpv+CgHifT/ABh8&#10;JP2ZNU0uVprNvCL24dlKnfD5MUgx7PGw/CvCo4Y9J/Z/1tdHf7bFqd3psmst977JIn2jyV/2d26T&#10;rnO2jLcLCplkaNSN05O6f+N/5bddjz8bUcK9K0mrvor302fZeZ9pf8Ef/jR4q1r4jeM/BWrapd6x&#10;pU+nf2wj39y8zwTpIkbbC2eHEgzz/APU1+qVfhz/AMEr/Emo6J+2D4fsbKfyrXV7G8tL2PaD5sSw&#10;tMF9sPEhz7V+41fnPFuHjQzJuKSUop6fd+h7lB3gFFFFfGHQJX4jf8FBP2l/GGtftY63Ho+r6j4f&#10;tvCFwul2MdnctHl4X3NKwU4YtIWIyOmAelft1X89X7a3/J2fxW/7GC6/9Dr7/g2hTrYyo6kb2j18&#10;2jlxDairHJfHn4xaj8ffiprXjvV7O3sNQ1XyfNt7UkxqY4UiBGeeQgP41/QZ8EP+SL+AP+xf0/8A&#10;9Jo6/m0Nf0I/sSeJNQ8W/sofDPVNVn+030mkrE0u0LlY3aNOB6Kij8K9zjPDxpYTDqmrRi7JfLT8&#10;jPDu8nc9wooor8kO4KKKSgDyT9oz9qHwP+zD4ZtNX8YXkvmXkvlWmn2aiS5uCPvFVyPlXjJPHIqL&#10;4Mfta/C34/ao+l+DPE8OpatHareSWDI0cqRkgHhgMlSQDjOMj1r8q/8Agqp8V9R8dftMXXhueMQa&#10;b4Ut0s7ZOCXaRRJJIT75Ax/s14j+yR8QtY+Gf7R/gDV9Fm8q4l1a3sJVbOyWGeRYpEYDqMNn6gHt&#10;X6VQ4Vp1srWJcmqji5eXdL7jjddqfL0P6I6KQHIpa/NTsCiiigAooooAKKKKACiiigAooooAKKKK&#10;ACiiigAooooAKKKKACiiigAooooAKKKKACiiigBk3+qf6GsQPxW1P/qX/wB01z6v8o5remtDOZNv&#10;o31Fv96N/vWtjMl31HcxQ3lvJb3EKXFvINrxSqGVh6EGk3+9G/3osB5/qnwhNowm8Ia/deFXyWay&#10;2C6sZSexif7v1UisefTfG2mkjVfDtjrUa/8AL5oNyY2I9fIkzz9GxXrO+qV7r2n6c224vYYpP+ee&#10;7L/98jmspUos3hXqQ2Z5WPGel2DpDeNf6LKxx5WrWjxAfVwGT9auwanpGs5Nnrel3jdCbW7jk/ka&#10;7a48UxXcflwabc38bcfvYxHEf+++f0riPFfw+07xhFsvfAvhiQZz/pqGT/0WFrnlRitmd8MXU6xN&#10;CLQZU+cMyRf7vyt+NWmgC/KyyBV54jPNeZH9mPw21yJk8LeFbdg2cW8F0uPcfvsZ/Cuoi+D9jBP5&#10;gkbAjCeWHl2r9BvrP2Xma/WX/L+J0ItlKsVeQE+sZ4FOihaNtwExOPlHlkCsT/hVdl1I3j0dpP8A&#10;4qse4+BOiXEzySaNo85YliZ45yT9cSU/ZeYfWX/Kde811bO2QqnHOSFP6ms+51O36T3lmrf3Huog&#10;31+9XJQfs9eGrOSRh4L8Gyl+ryW1wS31zIal0z4I+HtMfMXw98DqCPvRW8oP05Jpey8w+sy/k/E1&#10;pvFeg2sJb+3tJjAfYxfUoAobuCd+M+3Wok+IXhyyUu3i/wAPRL/Ef7VhYfoxrUsfCWnaZp5gj8Ae&#10;F0XzS/lRYVD/ALfMZ5rVt7aK2jxH4D0Jf9mGWIfziqvYr+Yj63P+QxT8RfDFspa88TaQh27j/pK4&#10;A9aq/wDCzfADyKo8Y6PvbkKtxnP6V28t16eEbOX5f78X5fcqJLyUOv8AxQ9qvuskHH/jtP2Me5H1&#10;up/KcY3xN8ANarIfGujJBJnbI92FDY64JAqFPid8Oo5lcfELw51CKh1WH7x6Dk9a7eS4kkhQHwLZ&#10;uecxySQAL/44aozWzTDDfDfRXBb+OaD8/wDVUexXcaxdT+Uyx4/8J7h5XivQ5c8fJqluefT79adm&#10;6XIDxXCAluTHKrAj86zL3wdZXjgy/DfwqxznMhU/jxGKkuvh1o+oHc/hPw2f9+GQn9CKTpLuUsVL&#10;rD8TZutMknXd5Rz/AHk701NPuRHhUcHptKkiuYt/gvoVt5pTw94dtS77z9ngnXn1P7zrUeqfBKx1&#10;SONYr+bStmfm0+aWM/8AodT7LzNFiW94fidQ2lyPIgeFkxy2xDz6U+PTpkkZzEZ89NykYrzDUv2Y&#10;f7QRUT4k+NLLDBgbXVpUxj05qtdfsp3M6sP+F0fE2LP93X5BU+zfcv6xfeJ6rPbyFVX7NJk9VwTU&#10;QsAfmNhKAOCzZC/jmvN7b9mWW1tzEfi38RJgxJJk1qQ5+tb0nwQ0+W0aC71K48RIYzGYNdmlmjk6&#10;feAYZ6VSp+ZDxHaJs6x4h0Xw7EzanqmkaZFjl7u+ij/IFsk/SuStfjLoOsXMtr4Z0PxF4znj43aT&#10;pbrbMfaebYpHuM/jWx4R+FWj+ApXlsPh74PDk5zp8bRP/wCRQ4zXe2/xGs7UeRqGm6joojH/AC0t&#10;S8I+jR7hj8q0jRi92YzxVRbRsee2mi/GLxdewMI/D/w20UZLiT/ia6lIO2OFij+mDXb+Efg9oXhb&#10;VBrF3NeeJvEXGdX1uXz5U/65r92Mf7oFdVputWGswmWwvYL2MdWgkD4+uOlW93vXTGnGOx58606n&#10;xMmMhJySST1JpN9Rb/ejf71pYxJd9G+ot/vRv96LAS76N9Rb/ejf70WAl30b6i3+9G/3osBLvo31&#10;Fv8Aejf70WAl30b6i3+9G/3osBLvo31Fv96N/vRYCXfRvqLf70b/AHosBLvo31Fv96N/vRYCXfRv&#10;qLf70b/eiwEu+jfUW/3o3+9FgJllKtkEgivOfEXwgiFxc6n4Kv18G63PIZpxDbrLY3rnr58B4JP9&#10;5cNXoG/3pQx7VLinoylJxd0zwi58eeKfB90IPHngO8tLdc/8VB4WJ1GwYAZLPFxND9MPWn4c+Lvg&#10;bxjdGHRvGOk3F4pCmynuBbXAJ7GKba+fbFejX/j7SNNvGs4rl7/UFyDaaehmkB9G28L/AMCIrjfE&#10;WjQ+P1ZL/wCHGjTRk5+0a95Zc577UUtn/gVcsqMe56FPF1Laq5rtFOMtJbuc8ZUblP5VBb6SxlLx&#10;rMHxxhDxWFa/CLRrSJUg0rSNO2rt26dHMgH0y9U9f+B0PiC08hPEutaVwRvsbuSM8/Rqy9l5nWsU&#10;3vE7aaC5gQMIHlPfIINQxw+XvKRzI+M7ShPNeO3H7JMDbGf4geKpApztk1SbB/8AHq6vSfgRbabZ&#10;Wtv/AG9qt0kBz++upWDfX5uaXsvMf1n+6djFpt3IDLLGc9Q205FOfkqJ54VROTumRSf1rH/4VRpb&#10;Id9rY3Q9LgStn/x+siL4HeH4XJXwT4NY9cm3myfzY0/ZeZDxL/k/E6ObWtIiEjy6vpyIG2nN5F8p&#10;9MhuvtWLP8TPA8UzLJ430FZF4KHU4WYEdiAxNbej+DbDRbby4fBfhyEBshbZcA+/KnmrMFsLWRyn&#10;w+0YZOd8MkOT7nMX9av2S7mTxU/5Dm3+MngmE7P+En06RwASsBkl/H5VNNi+M/g2SOaSPUprhIP9&#10;YbfTLpyPoPK5/Cu2i1mS2bjwcsYx963aA/0FXYfGUkaOToGpQlP4UjiOfph6r2Me5LxVT+U8uHx2&#10;8HPIUWfVfM25B/4Ry9x+fl1JP8VvD5sRdSXepRwMoIzol3vx/uiMkV6YPiC27b/YevDvn7MuP/Q6&#10;m/4Tk+T5g0rV2yM7RAu78t9HsY9xLF1V9k80T4ieG0CoLq7jBGSZtNuFB/HZVg+N/DZi41qGIdcS&#10;B0x/30or0NvF5k4Gk6gxP9+JB/Nqhl1oyjnw+ZP+uvlj/Gj2Mf5h/W6j+webP8SPCySFG8UaIXHB&#10;V72NGX8yK1NN1/R9Vbdaazpt6qgEpDexP9M4at2/aO8LCTwPpU4PG64eLn/yGa5XVfhho+vNI1x8&#10;PfCC7hyZ42cn67QtR7Jdy1ipPeB0dtdSTPhgt1uyVWJ1fj2Ck8VYutKE3zGCWFz0+Q815lH+zn4X&#10;88OvgjwVZNgjzbS1uA657DEgrS0D9nvStCedrQxaX5o5/sxp0xzn+KQ0vZeZaxL/AJfxO1m0+5gg&#10;RIEkyeWBUio4bS7dyZoHdB97Arhta/ZzGpksnxC8X6ZuO7/QdUkjxwOnPtXPS/smSzSxN/wub4lD&#10;YchP7ek2/Wp9n5l/WP7p7ALS+kGSH44VQvGKI9KulYeYrIPQr1ryq0/ZVe3C7viv4+ugBgi41qVg&#10;f1rptI+A2m6VpE1jcXI8RpJkk61JNMDn1+cGmqT7ieI/umx4k8WaJ4aQtrGv6XpCou7y7m7RZCPZ&#10;AS5/AGuQtfiPrXjW1ZPh94I1PxAzO0cer68G0vTU4/1hLjzZFz/CqqT611vhnwLp/gWR5dP8BeGm&#10;bH+s05RHL9MShs/99Cu0sPiLpN5IkF282kXRbyxBqUfkkn0DfcP4GtY0YvdnNUxVS1krHn3hD9ny&#10;6vL+31r4n+JH8c6rAwkt9Igh+y6JYN/0yth/rCP78hY17T5nAAGABgADAA9AKiLe9Ju966lBR2PO&#10;lNzd2yXfRvqLf70b/eqsSS76N9Rb/ejf70WAl30b6i3+9G/3osBLvo31Fv8Aejf70WAl30b6i3+9&#10;G/3osBLvo31Fv96N/vRYCXfRvqLf70b/AHosBLvpRJg55zUO/wB6N/vRYDzrxT8H86xfeIvBl5D4&#10;e8QXh33tvNH5mn6kwHBniGMP/wBNFw31rgtT+Kl94BmKeOvCGteFwg51nSom1TS3x33RjzUz1wyn&#10;HrX0Hv460okIBGeCORWE6Klqjpp4idPRbHkXhH4jeG/iFD5uga9pXiEDlhYXSNKv+9GcOp9ioroR&#10;axscxuyMP4ZVINVfHPwx+F+uS+f4l8P6ALk8ieSNIJc+oZcEmsmPwR4UtWYaTrHiO25GFtby4eNf&#10;TAYFcVyuk0d0cWnujXksJAWym6Rj98HNPjlaAeU4wf7+P51zl34b1tQ407xb4ujXHANhaTKP+/gz&#10;Wevhbx2yII/FuoAfxPcaDZM559mqORm6xMH0Z3UMYbkkYPcHim3qkx+Wgynsa5tvDXxAxiLxJpKp&#10;287Q1J/HbKKfZeGPiEt3uuvE+hyW+0jy49EZCW7Hd5pP4UuVlfWIeZuWf+jP8oLZ4wR0p1zeSEsv&#10;lbgPTvVI+H/Gew7dd0Xdj5d+luRn3/e1gP4T+KxcGTxb4Rx6J4fmH/txRysPbw8zeVY5wfMJDHtj&#10;pU6uI2Eacxj+9zXKWngz4mJeM974y0KaHbhYoPDoQZ9SxlJNVj4L+JwuMnxtYeXz8kfhqDH5mXNH&#10;Kxe3h5nbm3R3+VSh7EdKc9lKoyjK/sTXG2vhL4iw3qtJ4zZ49jDy4vDtoqE9jnfnI7DpTpfDPj/b&#10;GF8Y6zvH3jF4f07n8CeKOVi+sRXRnYfbRbsI50MZx2qMRWd67MViY+uNrfnXJW3hnxmb1Wu/GHie&#10;WPaR5Z0PTUjPvlec1Dq/hPxHJOTF408b2q4Hy2Wk6cU/VafJITxFN7pnWTaZboCUvrm39g25fyNQ&#10;G8uVjMYuY517GaHkfiK4n/hDNde3C3HxA+JJ/eA7v7Pslbr0+VelXbfwXeCEeb42+IDnuz28Kn/x&#10;1azdFPeJi50HvE6I396n3Y7dx6GRlzU39vXSRYOmwk5GRFdEHHryK4b/AIQCIu5b4gfFEAuTgMwU&#10;ewwvSlj+HemnVLOWTx58T5J42JSOW4mEbcdGG3BH1qfq0f5TK9D+Vnfwa3P5ZP8AZLY7ZvFOf0qS&#10;LWpAplk00RScjb9oDHH4CuAv/hzoVxqAkuPGfxDWXYR5aXM6x/XAGM1SHwz8PhwU8dfExXB+Urd3&#10;HB/75pfVY9hfuOzPQ7y8vnAlhtoMuePMlOAPwqKJ9WznztOhHfKO5/nWNpvgy2juoWPjDx5cKsRV&#10;Y7t3MZHqcry31rV/4ROHI2+IfE59Mqp/mKf1aK+yNew7MvJJd7V83UoVbuYbcDP5mq1xZyXYKyah&#10;OynqFk25/KgeGblR+78ReJv/AAGhP8xTH8N35HPiLxLj0Nla/wCFWqNtomkZ0FtEnsNK07T33RQq&#10;G/vEbmP4mtJZ4SuNrE+lcfdeFfEpDfZvFXiNOu3/AIk+nNj8+v41iL4T+JH2tSvjvxKUwfkl8M6T&#10;s/Eg5quSR0LEQXR/ceoC1Kxny12s3qc4qCRJYwIsZLDqDXAWfhP4pB3z48vpF3DC3fhmwAA9BtcV&#10;qp4V+JIuomfxjB5YzmP/AIR+EK3pkiTI/CjlZX1iD6HU26eW2PLK471LJdmRmDxqYO4bqa5+bwx4&#10;9kQA+KdKAx1fRu/4SVTfwn8TBBtg8TeDTLj79xodyefcLcilysXt4HQJZwXTMys0OOijkClndI49&#10;kb7ox97jrXKjwn8ZlEuPFvw9CEYQHw3e8HuT/pfNEHhH4wpG4l8W/D+Rz90jw7egL7Y+180crK9v&#10;A6HesfzI7Rk9h0NOtrpkmLOzSKP4V6Vy8Pgz4x73Nz4x+H0kZPypH4bvFx+Jujmrln4O+JKy5vPF&#10;vhgRbh8un6DIjbe4y87daOVh7eHmdbbatFNIQU2HsTTbgGd18qRSp7E4rldZ8HeLpCptPFktouDu&#10;FlotvKxP1lJxVW28K+KVt2W98aeMGX+/b6Rp8Rx7FATT5WS8RBdGd9HHmHaGL7hg7Aea5bxX8SPC&#10;3w9hK634i03SHwStvcXIe5f2SFMyMfYLT28DeFbuErrGra9eA8Ot9dzopGOcgYXFdH4M+Hvw+0Jj&#10;P4c0XR45upnto0kkz6ljkg1SptsyljEtIo850nx14j8fiCPwX4SvzZSLk674piNjaRehS3/1sx9j&#10;tFej+CvhbDoGqya9rF/Lr/iaVPLOoXKhRAh6xW8Y4iT6cnua7gMO3Wl3+9dMaCWrPPqYidTckDAA&#10;ADAHajfUW/3o3+9dVjlNbTDmJ/8Aeq7VDSDmKT/eq/XLLc2jsFFFFSUFFFFABRRRQAUUUUAFFFFA&#10;BRRRQAUUUUAFFFJQB87ftVp+0c+peHf+FFS+H4rMRTf2r/bQQsXyvl7dynjG7OPavCPJ/wCChP8A&#10;z9+BP++Yf/iK9K/bi/ac8ffCvW/A3w4+EmlWup/EbxnM620l2gkS1iQgF9pIXOT1bKgKxIr5rf4g&#10;ftxXPx1uPhS/j/wlbeLY9HXWY4jawLBcQk4Kxv8AZ+XU5yCAPegD279mL9k34sn4/wA/xt+PHiSx&#10;1bxTBZvY6XpenHdDaq3BYEAKoALAKo/jJJr7cr88f2R/HP7Rnib9qq+8IfGjxvFplz4ZsHu28MLb&#10;xRDVYZPlWeN4lCyIjbecnG4cen6HUALRRRQAUUUUAFFFFABRRRQAV8qf8FE/+SYeA/8Ase9E/wDS&#10;kV9V18Xf8FYtSutH/Zjsr+xuJLS9tfEdhPBcQtteKRXJVlPYggGtaNN1qsaUd5NL73YTdlc+SP8A&#10;gscT/wAL/wDC2c4/sEY/7/PXwNWhrev6n4kvpL3Vb+51G7kZnaa6laRiWYsxyT3JJ/Gu0+EfwG8X&#10;fHGDxM3hG1t7+48P2P8AaV3ay3CwyNACQzIWwpK4yQSCe2TxX9G4GhDKcFClWmrR0vstzyZPnldI&#10;4W51S9vbS1tbi7nntrUMIIZJCyRBjubaDwMnk4r2X9kr9qC//ZQ+IWoeKdP0S212S905tOeC6laM&#10;IjSxuWBXv+7xz614iw2kg9QcGkrvrYeliaUqFSN4y3RCbi7o+3P26f26fC37Wnwx8P6TpOh6joOp&#10;6TrH2pobx1kWWEwOpYMuMEMQMY75r55+LHwck+G3wy+FWvzW8i3HizS7jUpJgzNCy+eyxKDjAbyw&#10;pZRnGQe9eU9q/e79m/4NeHfH/wCx38KfD3xA8J2urw2uk28/9n6zabjFJg7W2sMg7W/I18hj8RS4&#10;YoUY0Itw5ndX11T7+Z0RTrN33Pwi1zw9qPhq6httUtHs55raG8jSTGWhljEkTjB6MjKR9az6+ov+&#10;Cl9vFaftkeNLeCNYYIYLCOONBhUUWcIAA7ACvlw19ZgsQ8Vhqddq3Mk/vRhJWbR9nf8ABLv4LeJ/&#10;F/7R2heL4dPubXw3oSTXU2py27eRK20oIkc4BYlucZwByK/YT4u/DuD4s/DLxL4PuLprCPWbGWz+&#10;1IgdoSy4DAHg4OOP5V4t/wAE5vBZ8Ffsi+CI2uxdnUY5NTyI9nl+a5Ozqc4x14+lfTFfhOfZlPF5&#10;jKrHTkdl8nv956dKHLC3c/AL9o79ifxt+y/4as9Y8XXmnPHf6lJYWUVlIZGlREDeceAFBzjbycg1&#10;P+wr+zRdftKfHHTLK4tPP8I6NLHfa9KWAXyQSUhweplZNnHbce1fpD/wVl8BR+Kv2Yf7Yj025vtQ&#10;0HU4biOW3Dt9nicFJXcLxt+7yw445Ga8U/4IseGtShHxQ197YrpFx9isYrksMPNH5rugGc8LKhzj&#10;HzV93DPK9bIauLlJe0T5e27S0+TOX2aVVR6Hxl42+E+kf8NaeN/BMrnwjolrrmoxWwcCIQQI8jQg&#10;eYR8pUJg55BBGc19i/8ABKDw9aeFP2hfi3pNjfjU7S10u3SO7DKwlHmg5ypI79jXh/7a/hnRvFv/&#10;AAUK8daZr2qDRtMlFq0l4ZUj2EadCVG5+BkgD8a9v/4JO6Jpvhz9oP4tabpF+NU0230u3SC7Dq/m&#10;r5oOdy8HqelePmWNnXjOnKvLXDQl7Pk9xNzXv+06y6cl9tT1o0ksDGp7NX9o1zc3vfD8PL26376H&#10;6k0UUV+aGI2QhUYnkAZxXkvwP+Knhz4iar4jttD8PpokunyBbiRRH++O9xn5fdSefWvWpG2ox64G&#10;a8p+CnxesfibqniG1s/Do0RtNkCPIJFbz8s4zwox90nv1rycVUUMXh4e0Svzact+bTo/s238z2cJ&#10;Sc8FiZ+zcuXl97mso3fVfavt5bnrFFFFeseMFFFFABUN3KsFtNI670RGYr6gDpU1Q3cot7aWUrvC&#10;IWK+uBnFTLZjW6PLfgJ8UPD3xMs9al8P6AmhJZzJHMqiP96SuQfk9B616uK8s+BXxasfiraazLZe&#10;HxoIspkjZRIr+aWXOeFHSvUxXmZXUVXBwmqine+qXKnq+nQ9bN6bo42pB03Ttb3XLma0X2uvcWii&#10;ivVPICuM+L3i7S/AvgO/1nWNNGrWEDxK9o23DlpFUH5uOCQfwrs6474s+NLf4feBr7XLrTRq8MDx&#10;KbQsF37pFUHJBHGc9O1cWNn7PC1ZuXLaL1te2m9utu3U7sDD2mKpQUea8lonZvXa/S/foWvhp4ks&#10;PF3gXSNY0yxGm2F3EXitRtxGAxGPl46g9K6eua+G/iiHxp4H0nW7ex/syG8iLraAg+XhiMZAA7Z6&#10;d66WrwsufD05c3NeK1ta+m9ul+3QzxceTEVI8vLaT0ve2u1+tu/UKKKK6jlOB+OnjfSPhz8L9a8Q&#10;a7pK65pdmsZmsGC4ly6qPvccEg8+lO+B3jXSfiL8LtE8QaHpS6Jpd4shhsF24i2yMp+7xyQTx60f&#10;G/x/bfC/4Zaz4lvNIGu29kqFrAuF83c6r1KsOM56dqd8E/Htt8TvhjoviW00gaHb3yyMtgHDCLbI&#10;y9QoBztz0716ns39Q9pyP47c19NtuXv1v8jzPaL697PnXw35ba77834W+Z3VFFFeWemFeKftM/Gj&#10;xD8HNM8P3GgeE28VyX908M0awyyeQoTIb92pxzxzXtdeMftJfFPxx8L9O0GbwT4SPiua8uXiuoxa&#10;Tz+SgXIb910yeMnivRy6CqYqEXBS30bsnp36Hn4+XJhpyUnHzSu1r2PXNMuXvdNtLiSPyZJoUkaP&#10;BG0lQSPwzWJ8T/8Akmni3/sEXf8A6JetzTLiW6060mnj8maSFHePBG1iASMH0NYfxP8A+SaeLf8A&#10;sEXf/ol65af8Vev6ncvhP5ppf9a/+8f502nTf61/94/zr3b47/s0wfBT4PfCbxc2uSatf+ObOXUW&#10;gEAiitIhHCyRjklmzI2WyAcDAHf+mJ4inSlTpTes9F8lf8jx7Nq50f7Tf/Jsv7L3/YC1X/0urx3U&#10;4dAsvhzbHTtVlOrXTxNe2CzNsYrvwWTGCVzxzxuPrVr4pfEtfG/hj4caLbT3ZsvDGhf2e1vOAI0u&#10;GuJpZWjAJ4YPHk8ElenFZmr2/hRPA1hJYzFvERKfaE3SYA+bdwRt/u9DXNgqMqVFQmteaT++Ta/M&#10;8/GyftKVnL4l8O232v7p7x/wTE/5PR8D/wDXK+/9I5q/dmvwm/4Jif8AJ6Pgf/rlf/8ApHNX7sV+&#10;T8af8jGH+BfnI+gw/wAAtZeu+KNH8LQQz61q1jpEM0qwRSX9ykCySN91FLEZY9gOTWjJIsUbO7BE&#10;UFmZjgADqTX4x/8ABV74sWHxE+M+gWnh7xZa+IvDtjpgKxabfLcW0NwZGDn5CVD8AHvwK+cyfLJZ&#10;riVQTsurtc1qT9nG5+zwII9a/mu+L2v6h4p+Kni7VtVunvNRu9VuZJp36u3mNzX7Ufs+ftL6J4W/&#10;ZD8CeIfHninSbfX5PD0l1DaX97DaT34gDACNWI3E7AuQDya/DjxDqn9t6/qeoiLyRd3Mtx5e7dt3&#10;MWxnjOM9a+/4Owk8PXxPOtrK/ezd7HNiJJpGea/f79gD/kzn4Xf9g1v/AEdJX4Amv3+/YB/5M5+F&#10;3/YNb/0dJXZxt/uVL/H+jJw3xM9P+KHxm8E/BXSLbVPG/iSy8OWVzN5EEl2xzK+MkKqgscAckDA4&#10;z1FbWg+NND8U+FLbxNpGqW2o6Bc2/wBqi1C3fdE8WMls+wByOowc1+QX/BYDxrbeIP2kNJ0KD7QJ&#10;dA0WKG4EgAjMkrNMCnPPyOgJIHI9q9H/AGEv2xvh18L/ANlXW/BvjzxqdP1hLi+TTbCe3uJtkEkS&#10;lVVkRlAMhkOM9Sa+Nlw5N5ZSxtK8pyaukr6Prpqb+299xZ9U/An/AIKHfD34+/GjVPh9olrd2rRr&#10;I2mardOqxakE+9sQ4ZSRkqDkkDPHSvqav5yv2aPFGo+DPj98P9W0uVYL2HWbZFdkDjDuEYYIxyrE&#10;fjX9GSSo7squrMvDAHJH1rLiTKaWVV6caHwyXXut/vKo1HNO5+DP7f0L+Jf2z/HltpCNqtxNdxQx&#10;w2I853kESAooXJLAgjA5rwSW08RfDfxPZTXFpf8Ah3XbCWK8txd27wTxOpDxyBXAPUAg4r6W+HP/&#10;ACkvs/8AseJ//Rj16Z/wWO8L6bpPx08K6vawGO/1XRd13J5jESGORkQgE4XCgDjGcetfp2FxvsK2&#10;GyxxupU739EcUo3Tn5n6Mfsg/tF2X7TnwU0vxbFElnqkbNY6pZI5fyLpMbuSOjKVkHXAcAnINe1V&#10;8Cf8Eaf+TefF/H/M0y/+kltUOp/8FTYbD9rJvh2/hy2tfA1tqraFdavctJ9sW5WRomlCqSvliQAB&#10;dpJAzkZwPyrF5PVqY/EUMFG8ad36Lt/kdsaiUE5dT9AqKKK+XNwooooAKKKKACiiigAooooAKKKK&#10;ACiiigAooooAKKKKACiiigAooooAKKKKACiiigCO4/1En+6a5tW+UV0lx/qJP901zCuNorppbMwq&#10;bok3UbqZvFG8VtYyuP3Vm6hra2spt7eP7Vd4yY1OFT3Y9v503xDqT6Xot5dRKGmjjPlqem48D9TV&#10;LS9OGn2kcJbzJcbpZW6ySH7zH8aiTsaQjzPUiurK51TBv72Xyx1t7NjEh9iw+Y/mKLbT7WwXbZ2s&#10;UA7lF5/PqauA+WSpHWk2BeRyvrWLuzrVo7ChcjLtn61E43DI4U9M08jcQf4fT0qRQJfvAZHAHYip&#10;sXzEEcLt827p0HapFkLHA4IqULsAwOB1FMkiB+Zf0osLmG5JyMn86eowxBPtikU7+Dw386TJBOOD&#10;TsHMPESDORgVHIu1sBT9TTg27nPI9alyJFweKLD5issTOCvXH5U77OiffI9gKe27OwnB7Ed6QLuP&#10;zdfWlYOYcpVANgyKazuG2nr7UqnYcfwVIyBlFOwcxHl3U4b8aYS6HcWLDuBS8xn39KflWGRiiwuY&#10;A+4A5yKaw2fxYHX5aah2MSBgdwadIoBDDlTRYOYRnMhKqMU0EEdyfSpCowP0NNAyeOG9PWiwcw35&#10;uCMLj0pUzuyo3Z6g9qduAOSAD3FG0qcjv+tHKPmEckr8vOPameY47DH0qbOOQOO4ppQMNw/Kiwcw&#10;xW3D7q5p8bSYwADjse9MdCCCtLG+PrSsHMZV74X0e/vI7ySyFvep0urVjDKP+BLjP41YW61bQYnc&#10;SPrlogz5TqBdKB12kYD/AEIB9zWjIvmDcBnHUVGvQZ6dj3FUrrYzklLcvaNrdn4g06K+sJhPbycA&#10;gYKkdVYdQR3Bq7urlbW1j0jxNHcwfuk1PMdxEv3XlUZWTH97HBPeun310LVXOOS5XYfuo3UzeKN4&#10;p2JuP3UbqZvFG8UWC4/dRupm8UbxRYLj91G6mbxRvFFguP3UbqZvFG8UWC4/dRupm8UbxRYLj91G&#10;6mbxRvFFguP3UbqZvFG8UWC4/dRupm8UbxRYLj91G6mb/Sqmp6munW3mbDLKx2RQqeZG9Pp6ntRY&#10;Ljda1610C2SW5Zi8jbIYI13STP8A3UXuax5re916IjVGaztmPFjbSEFh6SOOT9F4+tJYaOy3ranf&#10;Mtzqrjb5n8MC/wByMdh6nqa1D0J/nWMm3sdMIpasr2NnbadCILK2htIE/ghQKP0qwwAOSTz2pq5i&#10;I7jHIp+7uB1rPlOjmGMQoJAyPSoVc7jlsLUxJRs9fUUyRA3zKB9KOUOYlXaw4+Ye9JyGwxyD7VFE&#10;+xunFWOHHtRYOYgeMQtx9096fgbQVOD6U7dhSr8jsaiCFVznvxRyi5h6/vCSP/1UrIxP3uPekQEJ&#10;uxhiakUg/MevoTTsHMHHp+VJ5m08D8qaZAevQU0zqOARS5Q5h+7jBXA+tRsqsDgn65qJ7mP5uXbH&#10;YKaPtaKPuEf8BNFg50PVmyA3X19aUkgYLc+gqNr6NuPlGfXIpyP2IB96OUOYTaBzjPuaciktuHan&#10;kjPTFJt6Yx9aLBzDhtjBKjI78dKjaV5GwOBS5YHt9BSD8v6Ucocw8W5dBv6jpTfK8o5X8M1LHLxh&#10;vzp575//AFUWDmIFjVxlSc91zTTGY2/wqTYQcjgipFYSJ2BFOwcxG0e4ZFRXdjFfWrwXMUd3buMP&#10;HMgZSPoaskFTkfiKXryO9LlDmOa0/R7zwwf+JLdu1oP+YVeOXix/0yc/Mn05HtXSaJ4ittcSRYw0&#10;F1CcTWkwxJEfcdx6EcGo5I8gEVlalo/2yeG7t3+y6jBzFcJ1I/uN6qfStIu25jOKeqOs3UbqzdJ1&#10;Q38TrLGILuI7Zos9D6j1B7Vf31toct7D91G6mbxRvFFguP3UbqZvFG8UWC4/dRupm8UbxRYLj91G&#10;6mbxRvFFguP3UbqZvFG8UWC4/dRupm8UbxRYLj91G6mbxVPU55Fg8uBtk0p2K/8Ad9T+Ao0C5BqG&#10;viCZrWzi+23q/eQNtSP3du3061jXOj6hrBP9pavOI2H/AB6acfIQfV/vH8xWtZ2MOnW/lQrhc5LH&#10;ku3dmPcmpgdp4/GsXdnTFJGRpnhLStHJa2sLeJz1kZd8jfVmyTWsNqcKCT708opOeopsgAPHBqbG&#10;vMMMzEnnGO1IELDcfyp2zd8w605SD257ijlHzgoA7CklBAyOlKVHUdKAQOCOKXKHORxgucA/nSvE&#10;w53U8gIMqOPWpAQwFPlDnKYUDO7r604R5II+7U7xKV4HNRAc4PSiwucOFPB/KnF2PCgCnBVA4pBt&#10;BIIyQeAO9Kwc40wlzl2/KkCrEOoH1NSFCx+c4B/hX/GmlFU/KoHv3qdCHW7EbzKRj943+7moyshy&#10;QrAerNirJTjnge9AAPXJ9KWvYj2sipsn7FfxJpTbTleZYx74Jq4BnrwPSlyEyByDS1F7WXcqLbTE&#10;EedGffyz/jTltZcYaVN3qFI/rVo89+PQUg55xg0ai9pLuU5UnACqUbB6HIpo8/oYUYezkf0q8yhh&#10;kCm8dccijUftJdyuA+PmhYfRwaY0hQfMjAfQ1d2qwzzSiIHuR+NPXsP2sinG0cvKtmphGMZyaWSy&#10;jc5IGR3HBpNhj4U7x/db/GqVi1WvuP3/AC8YJFRksfmzUkeGHfinFRk+lVyl85CuW6nNKYTnkgL6&#10;mnNhDwMCnAhhhhkGlYOcgBWPI5b6UOmRkcA+9TPCqjpn0pq+hp2Hzlcxg+pPtSxwndjlc+lXFC44&#10;GDTZFGKOUOciS0CsSTmlbKEbacp29fzqQhXHvRyhzjNoZORx3zWRqHhXStVYSy2MXnDO2eIGKVfc&#10;MuDWsBsNKFGeCcH9KLBz3MW2sdW0fb9j1J7+ADm21H5mP+7KOR/wLNbmm60l87wujW90gy8EvDAe&#10;o9R7imkYPHI7iq19YrfRphjFPEd0My9Ub/D1FNabGUkmbm6jdVLTrs3VqruuyTlXX0YcGrW8VstU&#10;cz0NnRTmGT/e/pWjWZobboZf97+ladck/iZ0Q+FBRRRUFhRRRQAUUUUAFFFFABRRRQAUUUUAFFFF&#10;ABRRXlPx+/aBsP2eNL0jXNd8P6xqXhm4uGg1HVtKg89dKXaSssyD5thIwSOlAHzh+3Zq0nwJ/aC+&#10;Cvx3udHutU8MaG11pGtyWib3t45lwkm32zIe2SAOpFc1+098XNH+H37RX7Pn7Rdo0snw41XT59Lv&#10;tWjgfcsMw3IzR43Dgk4I/hNfaPg34mfD346eHHbw9r2ieMdIu4j5tvFLHOrRngiSI8gezCtTXvht&#10;4V8UeDW8Jar4e06/8MtEIf7Kmt1NuqL90KmMLjtjGO1AHw/a/HPw1+0d/wAFGvhje/C+9/t3TPDn&#10;h6+TW9Wt4mERikDFY9xAyA7R+2WI9a/QWvKvCPw1+EP7LGgX91omleH/AIfaZOd91dvIsPm4HAaS&#10;RstjsufoOayPg3+1h4U+P3xA1rQvAtnqWt6DpFqZbjxasBTTXuN6KttE7YMjlWZsgYAQ+ooA9sop&#10;M18kfHL/AIKMeFvhT8Qb7wV4c8HeI/iZr2l8atH4dty8dg3GEdsHLdc4GBjrnilcdj64oryv9nX9&#10;pDwh+014GPiTwnNMn2eX7Nf6deJ5dzYzgAtHIv48EcGvVKewgoryD9pP9p/wj+zB4SttW8SG5vtQ&#10;1CQ22laLp8fmXWoT44SMdhkqCx6bh1JArzL9n3/goR4V+NXj+LwPrXhTX/hx4qvEMmnWPiKAxi+U&#10;AltjYHzcHgjnBx0oWuwPQ+rKK5r4jfEXQPhP4J1fxZ4ov00zQ9LhM9zcOM4A6KoHLMTgADqSK+PN&#10;J/4KweD5tXhn1r4ceNfD3gieTbD4uu7Em1ZGOIpCAOFfjoTjPegOlz7or4m/4K6f8mpL/wBh2y/9&#10;Cavs3SNWs9e0uz1LTrmO80+8hS4t7mJtySxsAysp7ggg18j/APBUfw/J4t/Z90PQopktpdU8V6XY&#10;pPICVjMkuwMQOcDOeK68JONLE0qk9FGUW/RNNky1i7H4jQwyXE0cUSGSWRgiIoyWJOABX6rf8Ew/&#10;2R/GHgm28fa7490fUvC8OtWB0WGwvIRFPLEwJklGTlcZAGVwefSvz38RfBrXPh5+0S3w3CNq2tWG&#10;uR6fEYImj+1sJF2sivg4bqM1/RLpkLQ6baRuCrpCisD2IUZr9V4szWVPDU6NBpxqK9+tla1vU4qE&#10;Ltt9D8u9I/4I46zp/wAV7S7vvF+j6h8PoNRE8ts4mW+uLRW3GJgqhQzAbCQ4wCSORivza16GK21z&#10;UYYE8uCO5lSNMk7VDkAZPoK/pwkH7t/oa/mk1TTZIPiHdWN9bSQyLqjRTW86FHU+bhlYHkH2rXhb&#10;NcVmMqzxMr8qjbp3/EVeChblPrvRP+CVPxH8RXPgPVdIv9N1bwd4htLPULu/M4t5rCGWOOR1eNsl&#10;mG9gpTdnaCcZxX7K6HpEHh/RdP0u2LtbWNvHbRGQ5YqihRk8ZOBRoei2XhvRNP0jTLZLPTbC3jtb&#10;W3TO2KJFCogzzgKAPwq7X5vmmcYnNXFV3pG9tLb9/M64U1DY/Cj/AIKdxPH+2d42ZkZFeKxKllID&#10;D7JEMj1GQR+FfKxNfvH+1t+wd4W/az8ReH9b1TWrzw7qOlwPaST2MKyPdQlgyo244UITIRgf8tDn&#10;OBX5O/tqfDtPCv7WXinwloWkvaWkc1lY6bapEIzMgtoY0K8AMWIOW/iYseua/VuHs5w+Kw9LCR+K&#10;ENfLlsvx38jhq03FuR+yH7Ef/Jpvwu/7A0X8zXuFcB8Avh+3wr+C3gvwm8kssmlaZDBI06hX37cs&#10;CBxkEkceld/X4vi5xqYipOOzk3+J6MVZK5Be2VvqVnPaXcMdzazxtFNDMgZJEYYZWB4IIJBBrO8K&#10;eDtC8C6PHpPhzRrDQdLjZnSy022SCFWY5YhEAGSeTWxRXNzNLlvoUfiP+2xonh7xD/wUK8dWPijU&#10;TpWjSC1Mt0JVj2kadCVG5gRywA6d6j/Yu+PHg39lf9p/X7i88STQ/Dy6sZbSS6igN2bhhtaL/VoT&#10;w27lQB61J+2xp/hrVP8AgoX45tvF101loTfZTNMrlCCNOhKcgH+LHavlf4gWeh2HjLVLbw5cG60S&#10;OXFrMzFiy4HOSBnnPav17BUY43EwwdWdXklhoe7yr2O+6lb+L5fy6lzSjl6qKML+0et/f22a/k8+&#10;5/SX4W8T6X418O6br2iXsWo6RqMCXNrdwnKSxsMqw/CtWvk3/glzeXF7+xv4Va5uJbho7q9iQyuW&#10;2os7BVGegA4A6CvrKvyzG4dYXE1KCd+VtfczKL5opjZG2oxxnAzivLfgx8YLr4nan4gtbjw6dDGm&#10;SBFkLlvPyzjPKLj7ue/WvUnYqjEDJAzivLvg18Vdf+I2p+ILbWfDbaFFp8gSCRlkHngs4z84HZQe&#10;PWvnMTVcMXQh7Rxvze7y35tOr+zbfz2PZwtJTweIqezUuXl97ms43fRfavt5bnqdFFFeseQFFFFA&#10;BUN1KYLaWULvKIW2+uB0qaobqVoLaaRV3siFgvqQOlJ7Ma3R5p8Dvi3dfFa01iW58PHQDZSpGqmQ&#10;t5u5c55Ren416gK8w+B/xR134m2mry654dbw+9nKkcSssg80Fck/OB09q9PHSvLyuo62EhN1HO9/&#10;ea5W9X06dj1c1pKjjJ01TVO1vdUuZLRfa69/wFooor1TyQrkPit41m+Hvgi+1yDTDq8tu8Si0DFd&#10;+6RVzkA9N2enauvrkfir4v1HwL4JvdZ0rSzrN9A8SpZgMS4aRVJ+UE8Ak/hXFjZ+zw1Saly2i9bX&#10;tpvbrbt1O3BQ9piacHHmvJaXtfXa/S/foWvh14pk8a+CtK1uawOmSXkZdrQsT5fzEYyQPTPTvXSV&#10;znw78SXvi/wXpWsajYHS727jLy2hDAxHcRj5gD0APPrXR1eFlz4enLm5rpa2tfTe3S/boRio8mIq&#10;R5eWzel7212v1t36hRRRXUcpwvxs+IM/wt+GuseJrbSDrs1kEK2AYr5u51XqFY8Zz07U74LeP5/i&#10;h8NNG8TXOknQpr5ZGawLFvK2yMvUqp5256DrSfGrx1qvw3+G2r+ItF0c69qVmEMWnqHJly6qeEBP&#10;AJPA7U74MeONU+I/w10fxFrWkHQdSvVkM2nsHBiKyMo4cA8hQeR3r0/Zr6h7T2a+O3NfXbbl/G/y&#10;PN9o/r3s/afZvy20335vwt8zt6KKK8w9IK8Z/aS8efErwLpuhS/Djw0viS5ubl0vUazkuPKjC5DY&#10;Rlxz3NezV4x+0n4m+KnhrTdBf4XaOmr3U1y636vbrLsjC/KeWXHNejl0VLFQTUXvpJ2jt1Z5+YPl&#10;w02nJf4VeW/Q9d02aafTrSW5j8q5eJGlTGNrEAkY7c5rxT9qz9pX4efAzwTfaZ4w19NP1LXLC6t7&#10;GzhieeZyYmAYogJVckDccDJ616P4y+INh8Mvhtf+LvE8n2W00yw+13gXAbcFyUUE8sTwBnrX4Vft&#10;qftH6V+1H8XovGOkaNd6HbJp0Vkbe9kR5CULHdleMfNXt5Bk7zTFXmmqcd2u/RG86nJBdzyz4cfC&#10;/wAU/GPxdD4c8HaLc67q8+XFvarkpHuAMjHoqAsMseBnmvuT/gqT4Fb4X/Cr9nnwg919tk0TS7mw&#10;a4KBDIY47ZS2ATjp61w3/BIw/wDGWb/9i9e/+hw19Yf8FkbS3f8AZ88K3LQRNdJ4jjjSdkBkVTbz&#10;FlDYyASqkgcHA9BX32Px81n+GwrXux1+ck1+Bzxj+6cj8nPAHw91/wCJ/iNNC8Nae+pam8Mtx5Ss&#10;FCxRoXkdmJACqqkkmruqSeFJvBOnRafGw8SbkE7EPg9d3X5f7vSvrH/gltZW8/iH4yzyQRSTweCr&#10;kwyugLRknB2nqMjg4r5P1DU/C7eC9MgsrNk8QRvGbibYQGAzu5zj07V9XSxUquLrULaQ5fxTZ4+M&#10;jrRa5vi+zt/29/dPSv2Z9J134Xftm+BdGu3l03WdM8TQ2N6lrPk4EmyaPcpwysu5Tzgg19AfDn/g&#10;qD8TdY/absbjUtRM/wAPNT1f7Mnh1bGANBayPsjw4+bzFG1iS5GS3GMAeY/tyfs8/ED4L/F/WPiF&#10;NDInhrX9SF/pmv2EpQRyzB5VhJB3JKoV/Yhcg84Hz78KTn4oeEf+wva/+jVrynhsJm1F4yoozvC3&#10;o9W7dn+KPUvKD5UfuB/wUV8Wr4T/AGSfG8iaudIvLyFLS2dJjFJMzOMxqRySVDZHcZr8FK/Yn/gs&#10;N4s0/TvgHoOgTGX+0dT1hJrcKmUKxKS+W7H5hgd6/HevM4No8mXupb4pP8NC8Q7zsXNS1rUNYSzS&#10;/vri9SzgW1tluJWcQRLkrGmT8qjJ4HHJr6k/4J+fsm6R+1V4g8fWGvXX2PT9N0ZUguIWbz7a8mk/&#10;czov3XVRDIGViMh+MHkfJ9fpZ/wRT/5Gb4sf9emm/wDodxXt59XqYPLKtWg+WSta3qjOklKaTOJ/&#10;br/Yo8K/sr/s4+BpdO1G41vxE3iGe3utVlgSD7RHNAzhSgyQE+zptBc4LyH+LA+1v+CXfi+98Wfs&#10;g+HUvEhUaReXOmW/kqRmJGDAtknLZc8jHbirf/BSr4P2vxW/ZY8R3Ulwba98Kg6/auSdjGJGEiEA&#10;c7o2kUejEHtX44fDP9ojx98KNQ8NyaD4l1K007Qr03sGlw3LR28hZgZVdRwwcDB3A8dK+MwtGtxJ&#10;k/s5TvUjNtt/N/jf5HRJqjUvbQ9u/wCCp/8AyeX4o/68dP8A/SZK+SMV9Wf8FJruXxJ+1tqFzsSK&#10;a/0rSZNm75VaS0jOM+gJ614F8RPhL4t+FmsX+n+I9DvbD7JdyWRvHt3FtLIhIPlSlQrg4JBHUc19&#10;zk84QwGHpyfvci0+SOaprJs5/QdbvfDOt2Gr6bN9n1CxnS5t5tqtskRgytggg4IHBGK+vP8AgnT8&#10;afF6/tZXEk+rz303iy2vX1WS6dnM0qxPKsuM7d4ZeCQcAkDGa+Na9o/Y28SXvhb9pbwLc2BjEs94&#10;bN/NTcPLlRkfj12scHsa1zXDwrYOteKb5X/mEHaSPV/2AraP4k/t3adqPiRf7TvTPfaoZWPl5uVD&#10;FZMLgcEk46e1fVv/AAWH+Dlhq3w68P8AxM+3XEWqaTcJo/2TaDDLFKXfd6qylT6gg9Bivlz/AIJq&#10;xLB+3JaRrnakWpKM+gBr9IP+Cjmgadrn7Hfj6S/tEun0+GG8tS+f3UwmRA4x3Cuw/Gvz/MsRLDZ/&#10;hpRdlaK+T0OqCvSZ+NXwE/aU8b/s9eK9K1Pw5rmox6Ta3ovLvQo7to7S9yAsiyJgplkG3eVJGARy&#10;BXF/8JtqF58Qf+Ev1Nv7R1WXVP7WumbEfnzGXzXJ2jC7mz0GBnpXPCiv09YekpyqKK5pKzfVr+mc&#10;V3ax+/X7Fv7W8X7XPgTWNcPh1/DV7pV99jntRci4jbKh1ZH2qTweQVGD619D1+eP/BGOzuIPg948&#10;nlgljgn1uPypWQhZMQAHaehweDiv0NFfzvnWHpYTMKtCirRT0XyR61NuUE2LRRRXimgUUUUAFFFF&#10;ABRRRQAUUUUAFFFFABRRRQAUUUUAFFFFABRRRQAUUUUAFFFFAEV1/wAe0v8Aun+VckrDaPpXWXf/&#10;AB6zf7h/lXHqflHXpXVRWjOeruiXIoyKjz9aM/Wuixjcg1mzOpaVdWw4eRCFJ7N1H61V067/ALRs&#10;IbjG2Qrh1/uuOGH51o7qyrqFtNunuol3W0pzcRgfdP8Az0H9amUbmkJWZcY7+3PSm/cGDTwVYArg&#10;5GQR0NBwwwRzWfKbcw1QMZXpSlcHjrTPoacj5GCPzpco+YeDn2I7UoAzkDj0ppPPvRuwcj8qOUXM&#10;DxhuVwDTNpPGOafuHBApSwP1o5Q5iLb3HajO/PbHcUrDH1pNyxKN2dxPQdTRyj5iQHK4YcetIR2Y&#10;cdiKYwkY5yEHuMmhYEP3y0hH94/0pWRHtEOMqRj5iM9smm/akzyy/nTwqL0T8hQNoGcfkKXyF7QY&#10;biKTgugPbmkAGflIJ9AetSlY2/hB+oqNoYSeYl+o4oD2nccy55AwfSlR8cY+oNMEXl/6uRgP7rci&#10;kkl2Ll1x6svIFVZMfOmSFQOR930pcAe/oaRGBHH50pAB4HHpT5SuYZIm/wBN386bGdh2sDj+VP6E&#10;UjKG5xzS5R8xIQAwIx/jTcYOaYrbeCOKfkEU+UXMGQe31FJIuQCvNDHgihML/hRyj5hkbEEnNPcA&#10;qSOM9RSEAk9jUU0vlskaANO/3FP8z7ClyhzEEcf2vXrcL/qbFGd/+ujcAfgOfxrbyKqWlulpFsB3&#10;MSWdz1Zj1NT7vrWyjZHLKXM7kmRRkVHn60Z+tOwrkmRRkVHn60Z+tFguSZFGRUefrRn60WC5JkUZ&#10;FR5+tGfrRYLkmRRkVHn60Z+tFguSZFGRUefrRn60WC5JkUZFR5+tGfrRYLkmRRkVHn60Z+tFguSZ&#10;FGRUefrRn60WC5KCM1iWJbUdQn1GTOxSYbZT2Ufeb6k/pV+9cizmxnJQimwIsUMaKuFVQAKmS6Fw&#10;3uPYYOaDy3A470jEHHHegY6io5TXmF3ZPPSmldmeMqe3pS4DDNGexo5Q5g6jB6etNK46UowOxI9K&#10;OhxjijlDmECg845oGVPQ4peAelKBkdOaOUfMDjcD60LwFGKbjHanZAQHnjpRyi5gdljG4nCjpUe2&#10;WUg4EQPryacqgMGIy3v2qTOKlohzfQj+zKTyS3ualEaBcAU3OOe1LuFTyshsa5XPHFALKOtKyg9q&#10;aDjjtRyBcdsDZPHPqKje2HUAfhxT84pwwRjFHKFyAxup+Vtw/utwaFw2cZDDqp6ipyRTHQMQRwR3&#10;9KpJlqbQ0fMOevrQV56YNCnI5HzDrT8hhjFVyl8wzaOnQ05HKnB5owO9GB6Ucocw8jHPakGADjrS&#10;Kccc4oyMdKOUfMOU5HJpSoJ460w+v604MPSjlFzDDlWz2pdoJGKXOeoppwDkflRyj5ilqamzK6lE&#10;paWAfvAP44v4h+HUfSthJFkRWU5VhkEdxVThsqRkHjB9Kj0oeVZJFkkREoPoDgfpVxRjNrc0MijI&#10;qPP1oz9aqxFyTIoyKjz9aM/WiwXJMijIqPP1oz9aLBckyKMio8/WjP1osFyTIoyKjz9aM/WiwXJM&#10;ijIqPP1oz9aLBckyKr3AJuID2AYficf/AF6kz9aa4DjB+o9jRYL2DHFIFx2zSg46j8RRkVPKXzCf&#10;dPA4pQoPNGaMgUcocwm3BoIzyOopcijijlHziD6c0Fc0vHpRkUcoucQDHanDgcAYpOPSjijlHzjq&#10;ayg9hRkCjIo5Rcwi/KcY4pJFKusijdjgr7U7I9KMijlByuHDc9RSj6DNN4HQUfmankJHFc8kZpCP&#10;ajd7EUbvrRyCuAz3FO49Kbn60fgaOQLju/AFIRzmkz7UmR6UcgXHZ7UhTPYUZ9qN3tRyBcTaB9ad&#10;1GMAfjTc+1GfajkC4uzPWlOAMYwPWkz+FAx70cgxFGNxxyaPY0HFHHpVcpXNYUgHtTdu3oOKdkel&#10;HB7Ucoc4i/nmlZB6UcDtRkUcocw0e459aeGzwRScelHHoaOUOYRlB7Ug47U7Io49KOUOYX73akPH&#10;ajr2owPSjlDmEzz0xQF9vwpeKaxLDC/Ln+KjlDnFtBt85uzSEip8iokCooUDgUufrVJEXOg8PnNv&#10;L/v/ANK1ayPDhzbzf7/9K164anxM64fCgooorMsKKKKACiiigAooooAKKKKACiiigAooooAKjuLe&#10;K7gkgnjSaGRSjxyKGVlPBBB6g1JRQB8gfFr/AIJjfCzx3rMuu+E7nVfhfr8pLSXPha48mKQ8/ei+&#10;6OTk7cZrzSH/AIJ2/HfTEez0z9qfXrfSy2RE8E5YAdOfPwT+VfoVSZoA+IPBH/BLHwk+rRax8U/G&#10;3iT4qairiVrfU7po7RmHTKAliPYtg19k+FfCOieBtBtdF8PaVaaLpNqoSCysYViijHsorWpaAKGv&#10;Xraboeo3aDL29tJKo9Sqk/0r5N/4Je6VaTfs6XXiswKdc8S69qF9qN4wzLM3nsFDN1IUDj6mvrfU&#10;7JNS067tJPuXETxN9GBB/nXwR+xN+0R4G/Zx8MeLfg18TNds/A3iDwnrl4Yf7Zl8mO8tZZS8bxM2&#10;A3B6dSCCM0lu/QfQ7X4TabB4B/4KS/FjQtHRbXStf8M2Wt3NrENsYuQ+wuFHGTkkn3r7LFfEn7Jf&#10;iNP2if2t/iv8a9GhmHgmGwt/DGj3s0ZT7aYzulkUH+HIB/4EK+t7/wCJHhfSvG2neD7zXbG38Uaj&#10;A11Z6TJKBcTxLnc6r3AwfyNNbJf1/VhPds+WPENta+Ov+Co2gWOrWyXVt4U8DSajp0U3zpHcyT7D&#10;KFPAba2Af9kHtUn/AAUw0uDSvh34C8eWiLB4i8M+LtOksrxBiULJLtdN3XaQc49qxv2hvF+n/s0f&#10;t1+BPir4ljktfBHifw9J4XvtYALR2VysvmI0mAcKRt/AMecGsD9rb45+Ef2q/EHw3+Cvwv1y18Y3&#10;+q6/a6pqt5pT+bb2VlbvvZnkHG7jOB0A56jKX2fX9f8AIp2u/T9D7F+L3wZ8K/HrwjB4d8Y2Ut/o&#10;yXcN+bWO4eIPJGcoGKkblyeVPBr45/b7/aN8TeHtE8U/CLT/AITalB4JmtbeyvvHUljLcabY2UiL&#10;5kscSIF3QhuPnwCnQcV9R/tP/GnWP2e/hXL400rwpJ4ttNPuYRqVrDOY5Le0JxJOvyndt44465zg&#10;GvOPiF/wUA/Z/Hwk1fVG8b6Vr63WnNt0C2cS3lyZE2iEwnkElsHdwOSeKHtoJb6nsn7P9r4fsPgf&#10;4Es/Cusp4h8O2ujWtvY6rGeLqJIlQPjsTjlTyDkHkV4r/wAFEyB8L/AZJwP+E70Tk/8AXyK3P+Ce&#10;fgbXPh7+yN4F0rxDaz6fqTxz3f2K4BD28cs7yRqQenyMpx2zXL/8FK9Itdf+C/hLS7+Lz7G+8aaP&#10;bXEW4rvjecKwyMEZBPIq5bshbH0Fqnwz8A614/sPF9/oGi3fi+xXyLXVZoY2uohyNoY85GTjuM12&#10;tfNenf8ABOv4C6RqVtqFh4PurK+tplnguINbvkeKRWDKykTZBBFfSSKERVBJAGMk5P505TlKyk72&#10;2KHV+Unxb/4Jt/Ebxp+2fd6usaXXgDxBrbazd69BPHG1nC8pkkiKMSxlGCq4UqcqSRk4/VukxXp5&#10;dmeIyyU50LXkra/n6oznBT3FoooryTQK5HxL8I/BfjHxVo/ibXPDGl6rr+j/APHhqN3bK81tzn5W&#10;I9eR6HpXXUVcZyg7wdmG4gGKWiioAKSlooA/M39rr9g7xX8QP2sNQ8f/ANmr4j8C63a/aL4W9yLe&#10;WweC1WIK+WBYMY1YFc9SCBjJ/NL4gR6FF4y1RPDDs+giX/RGYsSUwP73PXPWv6JfjZFr8vwz1pfD&#10;TiPUvLBJYqP3OR5o+YEfc3e/pzX87Pj+TQZfGOqN4YRo9AMn+iK+7ITA67iT1z1NfpPCGOxGMzSc&#10;arqctOjGKX/LnSW//X22nnBM3xEYxy5W5Lub/wCvnw/+kf8Atx+yn/BNnxNp3gv9hLTNe1i4FppW&#10;mS6nd3U5BPlxpM7McDk8A8CvTP2bf23Phz+1JresaP4RbU7bU9MgW5e21S2ETSwltpdCrMCAxUHJ&#10;B+Ycdcfnv8F/E+p6p/wSq+Mem3NyXs9K1eKCzjChTEkktvI4yBk5Z2POetedf8EtmZf2yfC4DEBr&#10;O+yAev8Ao7VWKySliI5hi6knzQlJq223N+N7HmRqNcsUfuW5KoxHJA4FeXfBr4i+L/HOpeIIPE3h&#10;v+woLKQLaSeRLH543OM/OeeFB49a9RfKoxXlscV5d8GvF/j3xPqfiCLxloQ0e2tpAti4tmi85dzg&#10;nJY54C9Mda/H8TNxxVCKnJX5tErp6fafS3TufR4WClg8RJwi7curdpLX7K6369kep0UUV6p5AUUU&#10;UAFRXUjRW0rxrvkVCyr6kDgVLUV07x20rRLulVCVXGcnHAqZbMa3R5r8EPiD4s8fWuryeK/Dv/CP&#10;yWsqJbr5EkfmqVyT855wfSvT68v+CHi7x14qtNXfxvoY0WWCZFtVFs0PmIVyx+ZmzzXp4rzcsm54&#10;SEnJy31krN6vdHq5rBU8ZOMYxjtpF3jstn1/zFooor1DyQrkfir4m1rwh4JvdU8P6X/bOqwvEsdn&#10;5bPvDSKrHC88KSfwrrq5H4q614i8PeCb6+8K6eNU1uN4hDamIybgZFD/ACggnCknr2rjxknHDVJJ&#10;tWT1Su1pul1fZHbgoqWJpxaTvJaN2T12b6Luy38Otd1TxN4K0rU9asP7L1S5jLT2mxk8ptxGMNyO&#10;ADz610dc58O9U1rWvBWlXviKzGn61NGWubYRlPLbcQBtJJHAHeujq8K3KhTbbei1as3p1XR90Rik&#10;o4iokktXotUtej6rsFFFFdJynDfGrxf4g8CfDbWNb8MaP/b2t2oQ2+n+U8nm5dQflT5jgEnj0p3w&#10;Z8W6945+G2ja34n0j+wtculkNxp/lPH5REjKPlf5hkAHn1pvxp8QeKfC3w21jU/BmmDWfEkCobWy&#10;MLS+YS6hvlBBOFJPXtTvgzr/AIn8UfDbRtT8ZaYNH8STq5u7IQtF5ZEjBflJJGVCnr3r0uRfUefl&#10;jfn3v7221u3n3PN539d5OZ25dre7vvfv5djt6KKK809IK8X/AGlNQ+Ldhpugn4T2yXN21y41AOkD&#10;Yi2/L/rSO/pzXtFeMftJ2XxbvNO0AfCi4S3uluXOoF3gXMWz5f8AWgjr6c16OXW+tQvy9fj+Hbr/&#10;AFuefj7/AFadub/tz4t+h4H/AMFWvFGs6J+ydYWYkSNtW1G1ttRRo1bcApcgH+H50HI9K/GGvt3/&#10;AIKn/GPxf4h+Ng+H+paiR4d0G0tZo7GEbVkuXiDSSyY+82SQOwHQcnPhGq/CDRLL9kzQfiVHLd/8&#10;JBfeJ7nR5Y2kHkCGOFXUhcZ3ZJ5zX7Lw7TWX5fS9pvVldW89vwRnUfM9Oh9T/wDBGbwvp2pfFzx1&#10;rk8TtqWl6TDDayByFRZpG8zK9Dny069MH1r9Df2uv2fbf9pT4Ha74QxCmrlRdaTcz8CC7TmMlsEq&#10;rcoxAztdsV8Ef8EWP+R6+J//AGDrL/0bLX6vV+fcSV6lDOpVYPWPLb7kzropOnZnw9+w7+wPrP7P&#10;fhHx9J4t1DT5PFXiWyfSopNNkeWG2tip5O4LuYuQegwFxnmvzN8N6F4Q1P4g+D/h9dacZ70eKLXS&#10;NSu408r7TD9q8qTDA7huB+o/Cv6EsYr8afCfwC8V3/7W3h/wXL4Ju9I1zTPFSa3e6zLa5tjaRXDT&#10;+Z5yA5DrtUc/eYA4r2sgzWpiJ4yviZpScU+2ya09NDy8wo3lQ5Yt2l0dreb7ryPp3/gsRAlp+zV4&#10;SgjG2OPxLAignsLW4Ar8lfA+rw+G/Gfh/V7xZPsllfw3MnlrliiSKzbc9TgV/RL8cPgf4T/aE8AX&#10;vhDxhYm702ciSKaIhZ7WYZ2yxNg7XGT2IIJBBBIr8vv+CkX7J8HwE+G3wzg8F6ZeT+CdGN7De6nc&#10;yCWUXdxJGytKQBjcI9oIAUbQOCedeF83w8aEMtn8Um/SzV/v6WO+vTd+dHhX7an7WOr/ALVfxPlm&#10;tpZ18G6dK0Wg6Y0Wx1Q4BkdQTmV+/J7AV9beGf2DfBPgf9iTU/H3ifwuZviKvhu5vS1xPK8cJcFo&#10;2MLYCyKhXtwc15P/AMEi/hzN4n+P+p+I59JgvdK0TTXDXNwisIJ5CBHsz/EQH5HQZr9jNW0yDWdK&#10;vNPuQTb3ULwSAddrKQf0NZZ7mayupSy3BrlhTs3Z7+Tt97HShzpzl1P5i40eVlRFLueAqjJNfrV/&#10;wR6+C2v+DvBfi7x7q9tNYWPiU29vpsFxFsaaGHeftAOfuM0hUcDOzIyCK1P2cv8Agl+3wX/aQl8c&#10;arr9lrvhbTGlm0S0Kv8AajK+QrTjAT5FJHG4MTnC4r7+jjWJFRFCIowFUYAHoBUcR8R0sXQ+p4XW&#10;Mkm3+NrfdqOjRcXzSPHf2zP+TUfiz/2Ld7/6Kav54v4a/og/bFgkuf2VvivFDG8sreHL0KkalmJ8&#10;pugFfzwdq9Xgj/day/vfoRifiR9S/wDBQX/k6dP+wNon/pHDX2f/AMFgWI/Zw8ADJx/bkRx/26y1&#10;+dI8RXn7Sfxs+H9jqk0tneXg0nw9NfySG4kcxhIPPYnGSQAcZ9s1+jf/AAWNg+y/s++BoQdwj19E&#10;z64tpRVYmm8Pjcsw8/ije/3L/IUdYzZ+Q9dZ8J/HCfDT4k+HfFMlmdQTSbxLo2qybDKF/h3YOPyr&#10;k6K/RKkI1YOEtnocq0Puf/glJ4Ybxn+1fqviZLhbSPSrC5uzbMu4yCZ9gUN2xnOcc1+jX7e2nXer&#10;fsgfE62srWa8uDpqyCKBC7FVmjdjgdgqsT6AGvgP/gjT/wAlt8a/9gNf/Ry1+oPx3/5If8Q/+xd1&#10;H/0mkr8V4gqunnsH/LyW+Wp6FJXpn83Arf8ACHgHxN8Qbye08MeH9T8RXVvH50sGl2j3DxpkDcwQ&#10;EgZIGfesAnk1+of/AARX8OadJF8T9fa3B1aFrKxS43HiF/MdlxnHLRoc4zxX6rm2PeW4KeKSu1bT&#10;1aRxU488lE+tP2Avg9rXwR/Zi8M6B4hR7fWJ3l1Ge0kTa9qZm3CJuTyBjPua+iqQUtfztia8sVWn&#10;XnvJtv5nrJcqsgooormGFFFFABRRRQAUUUUAFFFFABRRRQAUUUUAFFFFABRRRQAUUUUAFFFFABRR&#10;RQBDef8AHpN/uH+VcUrfKOe1dpef8ek/+4f5VwyMdi8N0/umuyhszmrbom3e9G73qLcfRv8Avk0b&#10;j6N/3ya6rHPcl3e9G73qLcfRv++TRuPo3/fJosFysUOnsSgLWpOSo5MR9R/s/wAqshg2CDkHkEd6&#10;Nx9G/wC+TUIUwZ2BjH3QKePpS5S1IlOAe9J35zn1oDEjjcR/u0ZPo3/fJpco+YfkD1pCcdKbuI/v&#10;f98mgkns3/fJpco+YXI9SPWnZBFMyf8Aa/75NG4/7X/fJo5Q5hS2OnLdqI0C8klnPU0gJ3Hhv++T&#10;S7iOzf8AfJocSXIfkU0nHPNJk+jf98mjJ9G/75NTyiuODAjvSHjpmmnI7H/vk0oJI6N/3yaOULh0&#10;OecU7II70z5h2P8A3yaASOzf98mjlFcdnB7mlBA+lMJJ7N/3yaMkHo3/AHyaOULjQnlMSuQv93/C&#10;pAwP1pMn0b/vk01SQMfN19DVJFKRIcGkzj1puSezf98mjP8Avf8AfJo5SuYXjOeaXgDv9Kbkj+9/&#10;3yaMn/a/75NHKHMKSMdTQD9aTn0b/vk01nI4UEv2ypwKfKHMJPOYgFSMyytwqevufanWloLYvI7+&#10;bcyffk/oPQURR+Xknczt1YqafuPo3/fJpqNiHK5Lu96N3vUW4+jf98mjcfRv++TTsTcl3e9G73qL&#10;cfRv++TRuPo3/fJosFyXd70bveotx9G/75NG4+jf98miwXJd3vRu96i3H0b/AL5NG4+jf98miwXJ&#10;d3vRu96i3H0b/vk0bj6N/wB8miwXJd3vRu96i3H0b/vk0bj6N/3yaLBcl3e9G73qLcfRv++TRuPo&#10;3/fJosFyXd70bveotx9G/wC+TRuPo3/fJosFyXd70bveotx9G/75NG4+jf8AfJosFyXd70bveotx&#10;9G/75NG4+jf98miwXHviRGUngjFMjY7QCcFeDQWJ/vf98mkPXOGz9DRYaY/NGcd6YCSejE/Q0Z9m&#10;/wC+TRyj5h/50dfWm5P+1/3yaMn/AGv++TRYOYdj3xR+NNyf9r/vk0mT/tf98mlYOYefxo/E0z/v&#10;r/vk0f8AfX/fJp2DmHk5+tB4x165pn/fX/fJoyfRv++TS5RXH59zRnI70zJ9G/I0En0b/vk0coXJ&#10;AcdzSZx3NMyfRv8Avk0uT6N/3yaOUVx+fekPPemZ/wB7/vk0uT/tf98mjlC44H60ufeo8n0b/vk0&#10;uT6N/wB8mjlC4/PvSZ560zJ9G/75NGT6N+Rpco7ikfvM5p3Q96Zk56N/3yaP++v++TT5QuSZpPzp&#10;mf8Ae/75NLk/7X/fJp2HzDvzoz7mmZP+1/3yaP8Avr/vk0WDmH5+tHT1pn/fX/fJpcn/AGv++TRY&#10;OYcDx1NGeKZ/31/3yaMn/a/75NFg5hWbapPpS26+VEFzz1P1NN5JyQ3H+yaXcfRv++TRYVyXd70b&#10;veotx9G/75NG4+jf98miwrku73o3e9Rbj6N/3yaNx9G/75NFguS7vejd71FuPo3/AHyaNx9G/wC+&#10;TRYLku73o3e9Rbj6N/3yaNx9G/75NFguS7vejd71FuPo3/fJo3H0b/vk0WC5Lu96N3vUW4+jf98m&#10;jcfRv++TRYLku73o3e9Rbj6N/wB8mjcfRv8Avk0WC5Lu96N3vUW4+jf98mjcfRv++TRYLku73o3e&#10;9Rbj6N/3yaNx9G/75NFguS7h60bveotx9G/75NG4+jf98miwXJd3vRu96hkmWFC8jrCg6tKwRR+J&#10;wKXeTyMsD0IGQaLDJd3vRu96i3H0b/vk0bj6N/3yaLCuS7vejd71FuPo3/fJo3H0b/vk0WC5Lu96&#10;N3vUW4+jf98mjcfRv++TRYLku73o3e9Rbj6N/wB8mjcfRv8Avk0WC5Lu96TPvUe4+jf98mjcfRv+&#10;+TRYLkmfel3e9Rbj6N/3yaNx9G/75NFguS7h60bh61FuPo3/AHyaNx9G/wC+TRYLku73o3e5qLcf&#10;Rv8Avk0bj6N/3yaLBcl3e9GR61FuPo3/AHyaNx9G/wC+TRYLkm73pd3vUW4+jf8AfJo3H0b/AL5N&#10;FguS7h60bh61FuPo3/fJo3H0b/vk0WC5Lu96Nw9ai3H0b/vk0bj6N/3yaLBckyPWl3e9Rbj6N/3y&#10;aNx9G/75NFguS7h60bh61FuPo3/fJo3H0b/vk0WC5Lu96N3vUW4+jf8AfJo3H0b/AL5NFguS7h60&#10;bh61FuPo3/fJo3H0b/vk0WC5LuHrRu96i3H0b/vk0bj6N/3yaLBcl3e9G73qLcfRv++TRuPo3/fJ&#10;osFzpvDJzbTc5+f+lbNYfhY5tZ8gj5+49q3K86r8bO6HwoKKKKyLCiiigAooooAKKKKACiiigAoo&#10;ooAKKKKACiikoA+Vf22f2hPiD8O9X8B/Df4Sada3nxF8bTypa3F4oaKzgiA3yEE4z8w5b5QAx5rz&#10;39s34/8AxX8L3fwi+CvgPU7Ww+KfjGKEalrEO0i3IAWQpuGFDPvbOM7V45rc/bd0Dxf8N/jL8Lfj&#10;54V8NXXjCy8Jrc2GtaTYAtcfZphjzEUZ6ZYfUrnivM/2XLLxb+1F+2N4g/aL8QeEdQ8N+EdE01tP&#10;0Ox1KHE8rhCo2g4ywBckjjLAZoA7n9nXx58Zfgb+0xa/BL4x+K7bx3ZeIdJk1XQdfUYlDxn54j8o&#10;JGA/DcjaCCQePuSvz6+DniPxL+2T+23pPxVj8I6j4W+Hnw/0+606wutVjKS3t1IWQ4Hrh2PGdoUZ&#10;5NfoJQAV5l8VP2Zfhb8br61vvHHgjSvEN9bArHdTxlJcYxguhUsPQEkDtXp1FAGT4W8KaN4I0Cy0&#10;Pw/plro+j2UYitrKyiEcUSjsFFZWp/CvwnrHxC0rxze6Jb3HizSrZ7Oy1Ri3mQwvncgGcc5PUZ5N&#10;dXRR5gYXjXwL4e+I3h260HxPo9nruj3SlZbO+iEiNkEZGeh5OCMEdjXL/Cf9nf4bfAw3reBPB2m+&#10;Gpb0Bbia1jJlkUdFLsS23vjOM816LRQBHcW8V1BJDPGk0MilHjkUMrKRggg8EEdq8e0j9jj4J6D4&#10;0XxZYfDXQbbXlma4W5W3yqSNnLLGTsHU4wvHbFey0UAJjivlX/gon/yS/wAB/wDY96J/6Uivquvl&#10;T/gon/yS/wAB/wDY96J/6UigD6rooooAKKKKACiiigAooooAKKKKACiiigDjPi/oviHxF4A1HTvC&#10;9wtrq9xsRJHcINm8eYCSD1TcOnev54/jJpunaN8U/FGm6VarZWVjfy2iW6Z2o0Z2OBkkkblbvX9D&#10;/wAWNC8Q+JPBF5YeF9R/srWpHiaK63lNoDgtyAeqgjp3r8ef2ov2CPin4R8T+PPG11YWDeFrWB9Z&#10;n1K3uMq5YjegU/MZCxJPGOc5r6rg3E0sNnVV1nKKlTSTcv3bfOtOX+fs+10dmJ97LIxTjfnelvf+&#10;He/8vl3PKvBH7SsPgv8AZQ8cfCKLR5Li+8UatFePqLyARQQoIyQF6ly0Q9sE1k/sl/HCL9nj49eG&#10;vG1zY/2hY2rvb3UIfawhlUxu6n1UNuAPXGOOtePmiv3CWAoSp1adtKl+b5q35HzfM7p9j+l/TviD&#10;4b1q9trCw13T7nUbq0S+gs0uEM0kDruSQJndtIIOcVxnwX1v4jatqfiBPHOnJY2kUgGnskAj3ruf&#10;PRjngL6da/DT9n/4n+JrL9pjwD4nfWbmfWhqtnatd3Dl2aHKw+WeeV8v5MdMAV+5/wAIZviNJr3i&#10;dfG8caacs5GllAgzH5j/AN05+7s61/OvEmTyybHYWnzykpKT0Xu3S+15fy+Z9TgKiqYPE3ULrl+L&#10;4t/sf+3eR6jRRRXnnnBRRRQAVDdGRbaVohmUIdg98cVNUN2ZBbS+T/rdh2Z/vY4/WplsxrdHmnwN&#10;1r4haxaawfH+npYTRzILMJCI9ybfmPDNnmvUBXl3wLm+I81prH/Cw4445hMn2Ly1QZTb833Ce/rX&#10;qIrzctbeFg25Pf4/i36/1sermqSxtRJQW38P4Nlt+vncWiiivUPJCuQ+K9/4n0zwRe3Hg+2W819X&#10;i8iFow4IMih+CR/Du7119cf8WJPFMXge+bwYqv4hDxeQrhSNvmLv+8cfd3Vx4xtYapa+z+H4tunn&#10;28ztwSTxVJPl+JfF8O/2vLv5Fz4c3eu3/gnSrjxNALbXnjJu4lQIFbcccAnHGO9dJXN/Dl9fk8E6&#10;S3ilVXXzGftYUKAG3HH3eOmOldJV4X+BTvfZb77dfPv5kYrTEVLW3fw/Dv08u3kFFFFdJynC/GvU&#10;vF2kfDTWLvwJaLfeKY1Q2cDRiQMd6hvlJAPy7u9O+C+peLdX+GmjXfjm0Wx8UyLIb2BYxGEIkYL8&#10;oJx8oXvTfjbL4yh+GmsN4ARZPFYCfY1cKQTvXd944+7u60vwWl8YS/DPRn8eoqeLCsn21UCgA+Y2&#10;37vH3dvSvTsvqF7Rvz/9v7f+k/qedd/XbXlbl/7d3/8ASv0O5ooorzD0Qrxj9pHwv8UfE1j4dT4Z&#10;ayNHniu2bUX89It8JXAHzK2efSvZ68Y/aQ8AfEbx5aeG0+HviQeHZrS8aW+cztF5sW3AHCnPPavR&#10;y6SjioNuK31krx26r+tTgx0XLDTSTf8Ahdnv0Z+Ln7cnim/8WftUeP7jUXSSe0vRYKY02jbCioPq&#10;eCc9817h8S/hW1r/AMEuvhxrukqWt012XVNTM0uW3zFogUGOg2qMfjzXgn7VGkXviD9rPx9pem2s&#10;l/qd1rz20MEK5eaYlVwo9S386/aD9nz9ny28J/sqeG/hh42s7fWI20ww6lZzoGTdIS7J9VLYDDnK&#10;5FfqWaY+GXYPAyXRxdvJR1/MmnDnckfDn/BFizuP+Eu+J935En2X7DZRedtOzf5kp256Zxziv1Yr&#10;zz4JfAPwV+zz4Wn8P+B9K/svT7i4a7n3ytJJLIQBlmbk4AAHoBXodfm2cY6OY42piYKydrfJWO2n&#10;HkikwrxPwT8G/FPh34+eIvGV540l1Dw7qCzeR4fNxMyW7OUIOwsUGNp6DvXtleGeB/gRc+Gf2hvE&#10;fj5/GDX8GpJMq6GS37jeUOfvkcbP7o61hg6ihCsnPlvHte+u3l6nDi4c86L5Oa0u9refn6HuVc58&#10;Rfh14e+K/g3U/C3inTYtW0TUYjFPbzD8mU9VYHBDDkEZrpKK86MpQkpRdmj0tzzL4Bfs7eDP2a/C&#10;E3hzwXaXEFnPcG5nmvJvNmmkIAyzYHQDAAAr02iirq1Z1pupUd5PdsSSSshMUtFFZDGyIsqMjqGR&#10;hhlYZBHoa/JT/gq7+zV4E+EVh4M8U+DdGt/D0uqXlza3tnZIRFMxHm+byeCDkYAAwfav1trwn9r7&#10;9lPSP2sfh1b6BfahLo+qafP9q03UIxvWKQjawdP4lK8eo4Ne/keP/s/HU6s5NQv71u1nuuplUjzx&#10;aR+Lv7GXgXV/iB+098PNP0eDz5rXVoNRnZuFjggcSSMx7cLgepIHev0V/wCCy/PwH8Gf9jGP/Saa&#10;vef2Tv2JvBX7K+mLdacrat4wuLX7Pf67NkGRS24rGmcIuQvHU7Rk14P/AMFmOPgP4M/7GIf+k0tf&#10;WyzanmufYeVFe5F2XnvqYcjhSdz8if7Ou/7O+3/ZpfsPm+R9p2Hy/MxnZu6bsAnHpRc6dd2dvbXE&#10;9tLDBdKXglkQhZVBwSp7gHjiv0t/4JdfCHwr8dP2evid4T8Z6YuraLPrVrKImYq0UiwttkjYcqw5&#10;GR2JHQ1w3/BUX9n26+G+p/Di38I+GrmHwFpuknSrR7ZWmWOcytIyuRk723ZyevPpX2kc/pvMJZfK&#10;NpJvW+lrX+85/ZPk5z27/gkH8Abjwx4K1v4o6mksM+v/AOg6dExIBtY2y0hGOdzjAOeimvuj4vaR&#10;eeIPhN410rToGur++0S9treBcZkkeB1RRn1JArJ/Z30eXQfgR4A0+4sjp1xb6JaJJatGIzG3lLkF&#10;R0Oc5r0PFfi+ZY2eKx88TLe+notj0IR5YpH8xer6RfaBql1p2pWk1hf2sjRT21whSSN1JDKwPQgg&#10;iv1+/wCCOfhSw079nzxJ4ghEn9o6prz21yWfKlIIkMeB2P758+vHpXlf/BaLw1pOm3Xwu1a0021t&#10;tTvTqUdzdxRBZJlT7OyhyPvYMjnn+8a+kv8Agln4MPhP9kDQLs3Quf7ev7vVQoTb5ILiDZ7/AOoz&#10;n/a9q/Q88zL6/kEMRbl55JW9G/8AK5y04ctVrsfXNFFFfkh3BRRRQAUUUUAFFFFABRRRQAUUUUAF&#10;FFFABRRRQAUUUUAFFFFABRRRQAUUUUAFFFFAFDXNYt/D+jX2p3hZbSzhe4lKLuIRQScDvwK+fo/2&#10;+vhHJGji81TDAEZ09v8AGvYviuW/4Vr4sHG3+yrnHr/q2r8/P2LPgR4U+N8XiVPFFvdz/wBnR232&#10;f7LdPARuB3Z2nnp3r6vKcDgq2ErYvG81oNfD5nyua43G0sXRwuC5bzT+LyPsTwR+2H8LfHuvW+j2&#10;OtvaX1wwSFdQtzAsjk4Chjxk9hmva9o9B+Vfmv8Atf8A7NGhfBK30LWPDVzdpp2oytbPaXcxkeKV&#10;RuDo55x9ehFfXnw1+M9vpH7M/hrxx4quZfKi02FryeOIuzHcI844zk4p5jleHVCji8ucpRqPls97&#10;kZdmmJdethMwSjKmua62se27R6CjaPQV4NrP7a/wy0Tw9pWsSX17PFqRk8m3gtt0wRGKF2UsNq5B&#10;xzzjpXoWtfGHwz4b8A2/jPVdRSx0C4t0uIJJkKyShxlVVOpYjsP5V4U8Bi6fLz0pLmdlo9Wuh7sM&#10;wwlTm5KsXyq71Wi7s7faPQUbR6CvA/Bv7bnww8aa/DpEWoXmlzzv5cU2p24ihduw3hiBn3xXvAlz&#10;g4zkZ45rPEYTEYSSjiIOLfdWNcNi8Pi4uWHmpJdmO8tewA/Cl2D/ACKQSggc9eleYfFz9pLwN8FZ&#10;oLXxDqUj6lModbCyi86cIf4yMgKPqee1Z0aFXETVOjFyk+iNK9elhoOpWkoxXV6HqGweg/KjYPQf&#10;lXh/w3/bG+HHxM1+DRbPULrTdSuCFt4dTt/KEzn+FWBIz7HGa9our+GwtZrq5mjt7aFS8kszBERR&#10;1JJ4AHrV18LXws/Z14OL7NGeHxVDFQ9pQmpLyZY2D0H5UbB6fpXz8n7c3wrk8ULow1K82NL5P9pf&#10;ZT9lBzjO7OdvvtrtPDP7RPg3xf8AES78E6Zezza9bGQOvk4hbYMsVfJBGOh710VMtxtJc06UkrX2&#10;e3c56eZ4Kq1GnVi3e2637HpuxfQflRsX0H5V5d4j/aQ8G+FfiPb+BtQubqPxBcNEkcaW5aPMn3Pm&#10;zXTfET4k6P8ACvwtca/4hnlisIHSOR4It7AscLgVg8LXThFwd5/Dpv6dzoWKoNTamrQ+LXb17HV7&#10;F9B+VGxfQflXK/Dn4jaT8U/Clr4h0CeSXTLhnSNp4tjkq2DkfWvN/iP+2L8Ovhp4jl0S+1C61C/g&#10;IW4TS7cTLC3cMxYDI7gZxVUsFia1V0KdNuS3VtV6kVcbhqNJV6lRKL2d9H6HuWxf7o/KjYvoPyri&#10;vhz8YPDPxX8P/wBr+GdRW/t0by5oQuJoG9HQ8r9eh7Go/iZ8XfD3wj0L+1PE2qJYws+yKNE3yzt6&#10;IgOT7noO9ZfV63tfYcj59rW1v6Gv1mh7L2/OuTe99Lep3OxfQflRsX0H5V4Z8OP2xPh78Tdej0ax&#10;1G403UpiRBFqcAhWY9lVtxG4+hxnoK7P4o/Gjw98G9Jsr/xRdTQQ3UxgT7PB5hL43YI7DAreeBxV&#10;OqqE6bU3srav0MYY/CVKLxEKicFu76L1PQNi+g/KjYvoPyr52/4bx+FX/QR1E/SxP+NelfDD4yaF&#10;8YdIu9W8M3E1zZW832dxPD5bq+M9M8jHenXy/GYaHtK1KUV3aaIoZjg8TP2dGrGUuyaZ3+xf7o/K&#10;jYvoPyrwXxx+2r8NvAfiCbRbq+u9TvLd9lw+l24mijbuNxYAkd8Zr0vwB8VPDvxN8Nprfh3VI7+y&#10;3bGCjEkbf3ZE6qf59qmrgcVQpqtVptRfVrQulj8LXqujSqJyXRPU6/YPQflRsHoPyqsbshT05BPu&#10;B64p4uT5ZdhtUf3uD/k1wneTbB/kUbB/kVVMtwTIPlToUJpyXLkpvURg9c9j6UAWNg9B+VARR2H5&#10;VGsrZCnHPGfX1pHuPLDgfvHXnavoelAE20ego2j0FRM7lsLgHHOaVXbHPX1xwaAJNo9BRtHoKYZD&#10;v2jk9zjikMxGPlPPrQBJtHoKNo9BTFkLEcY45BqMTMBliMbsZ9aAJ9o9BRtHoKqR3LvsIdGUknK8&#10;gj6jipDM4TPBY84H8I9aAJ9o9BRtHoKgt5ZHClsbCvBIwxP0okldDuAJQ8cDJB9fpQBPtHoKNo9B&#10;VUXmSAThicYxkj3+lLHctuBb7rnjjge2fWgCztHoKNo9BS0UAJtHoKNo9BS0UAJtHoKNo9BS0UAJ&#10;tHoKNo9BS1FJP5bAMDgnAPrQA8qPQflXinx8/aDHwovLLTdKtbbU9VkUy3EUrECGPHy5x3J7egrs&#10;/jL4i1jw98ONXvNAV21pAiQLFEZWy0iqcLjk4Y18V/E34d+IfB+n6brHied31bW2mleGVt0qBdvL&#10;t6nd0HTFfBcUZxisDRlSwcWpWTc+kU3ZfNvT0/D7vhfKMLjqsa2MknG7iodZNK7+SWvr+P35oWpf&#10;2p4f07UZlSE3FrHcOM/Ku5Ax59BmvOpf2nPhxFr50ltdTzxJ5RlERMQPru9PeulsrWPU/hTb2ctw&#10;tpFPoscbXLnasYaEDcSewzmvkq50jxL4H8FSaVrvhLTvE/guNuNT06RSSd27etxEd46EHcMDODXV&#10;m2a4vAwpOktHG7k05Watuou6T/ms/QwyjKsHj51VWbupWUVJRdnfVc2kmv5br1PaP2kPjVJ4LutF&#10;0TR9SFpdXEkd1fSRx7mFpu6o3TnaR9K9n8JeJ9N8beHbLXNJk8/Tr1PMhkK7SwyRnH1Br5p+OF/p&#10;HiDwZ8KNS0qwW1sp7uKKKJwC6RgAeWT3A5FfUlvFBYxpb28UdvCnAjRdqqPYDit8rr4jEZhiZSmn&#10;C0LJX6q6t+N9Nd9DDNKGHw+XYaMabVS87t26OzvpvtbXRXWu5Z2j0FG0egrE8XeLrLwT4d1DW9Tf&#10;y7KzjLvt5Zj2Ue5PFfNkv7WXjbVI59S0fwYr6LC5BlMU0oUejuvAI746V6OYZzg8slGniJPmetkm&#10;3bvp0PNy/JsZmcXUw8Vyp2u2kr9tep9XbR6CjaPQV5l8E/jdZ/F7Srki2+watZbftNru3KVbo6H+&#10;6cH6YrA+OH7Rsfwvvo9H02xj1HWyoklWZiIoEP3c45LHrj0x61U84wVPBrHup+7ez7+Vt7+RMMnx&#10;tTGPAKn+8W67ed9reZ7ZtHoKNo9BXy3F+2Dqdp4avf7S8PxWviKIxtbwSrIkVxGWAY4PIIGT6GvW&#10;dN+Kt9ffBJvG7WNul4LN7n7KGby8g4Az1xXPhc+wGMclRndxi5PR6Jb38/I6MVkOPwai60LKUlFa&#10;rVva3l5npe0ego2j0FeV/Ab4w3nxZ8PalqOo2FvpzWtwIVW3ZmBG0HJz9awNU/aC1Ww+Olv4FXSb&#10;Q2Mt3Hbm7Z28wKybs46Vs85waw9LFcz5KjSjo93f7tjFZNjHiKuFUVz005S1WiVr+u57ntHoKNo9&#10;BXB/F34t6f8ACTw6NQvIjd3Vw5itLSM4Mr4zknso7mvDdL/bF8QWt3bXOu+Fo49GuG+Wa3WRWK9z&#10;GzfK/rxWWNz7AZfWVDETtLrZN2v3tsa4LIcfmFF4jDwvHpdpXt2vufV20ego2j0FZOl+J9P1rQIN&#10;as7lJNMng+0Jcfw7MZJPpjBz9K+cfEX7YGq3Gt3EPhXw4uoadbnJmmSR3dRkbiE+6p7Z9K3x2cYP&#10;LoQnXn8W1tW/NW6eZhgcnxmYznChD4d76JeTv18j6k2j0FG0egry/wCDPxysvi1YTqLcWOrWqhri&#10;0LZG08B0Pdc8e2R615L4p/bE1nQvFGq6XBoemzx2ly8CO8rhmAOASPWuavxBl+Hw9PFTqe5PZpN7&#10;b+h0Yfh/MMTiKmFhT9+G6bS/4c+qto9BRtHoK+TtK/bI8Q3+s2FlJ4c0+MXFxHA2JJNy7mA4HrzX&#10;tPxi+NFl8JNFiuJ4Ptmo3eVtLNW27iByznsozRh+IMvxVCpiYVPcp2u2mt9vUeI4fzDDV6eHnT9+&#10;pflSae2/oekbR6CjaPQV8q6N+2Hrlnf2zeJPDCW+l3J3LNAsiNs/vJu4cD2r6UsdeTVLC3u7J4rq&#10;C4RZIZIydrhhkHP+cV1Zdm+EzRS+rSu47ppp+Ts+hy5jlGLytx+sxspbNNNel11NbaPQUbR6Cqi3&#10;43FCMSDqp4+uKDqAQKXXaGOBznmvYPHLe0ego2j0FQPcSLJtEJYZHzZ4xSG7A2qVKuwyAen50AWN&#10;o9BRtHoKhhmkkXDR7Xxzjp+FOSRtp3Y3DsKAJNo9BRtHoKiM/TGACcd6FmJYgoQABz6/hQBLtHoK&#10;No9BTBLkjGGB4yPWk83p2B9e9AEm0ego2j0Fczr3iTUNKuVSK0jeLJBkkyARjOQaq6R4w1O/KLNY&#10;RoTlWddwXd/DjPOCO9AHYbR6CjaPQVXtrl549zKuOgZWyG9wacJXDMWCiMD72e/egCbaPQUbR6Co&#10;vtKZIBzgc8U/zOM8D60AO2j0FG0egphl25yM47Lyahe9VMnqMEjANAFnaPQUbR6Cq8d4JSMADgZB&#10;PIPpVmgBNo9BRtHoKWigBNo9BRtHoKWigBNo9BRtHoKWigBNo9BXDfGX4u6B8DvAd94q8QO32S3w&#10;kVvEAZbiVvuxoPU/oATXcFgDgkA18+ftffs1an+0toOgadp/iSDQYdNuJJ3We3aVZmZQo6MMYwfz&#10;rCvKpGlJ0leXQ9bKaWDrY6lDHz5KN/eeu2/S712+Z8zD/gqlr39rGb/hAbH+xt20L9qfzeufv425&#10;x2xX258PPjf4X+JfwqHj/Spn/sVLeSa5R0/e27RrmSNlH8S47dcg968l+MXwv8GfDL9jPXvDt/Z6&#10;cYdK0XykuDCFaS9AHlyA9d7SYPrzXiX7BMN/F+y18X5py/8AZ0i3It9wO3eLQ+Zg/ima8elVxNCu&#10;qVafNeLfoz9Fx2ByXNcrnj8voOj7OrGG7anFtK+uz1v5eZ9C6n+3Z8HdJ0DQ9Wn8QSGHVw7QQR2z&#10;PNGqttLSoOUGemevavYp/Hvhy28F/wDCXSataJ4a+yi8/tIv+6MJGQ2f6dc8da+Ff2ePhj4W1X9g&#10;PxpqV3o9ncardQ3073csQaUNCv7vax5G0jIx61xvjHWL0f8ABO/4cWPnOmn3ut/Zrtg2B5QlkYAn&#10;0zz+FVHHVow56iTvHmVjOrwvl1fEfV8JKcXGv7KTlZ3Vm7qyVmrNdb76bHof7YH7UHw9+OH7O+uW&#10;HhDXGl1Gy1K0Z7aeNoJHTLfMgP3l9cdO9fafwvAPw38LE8n+zLbk/wDXNa+Pv26vhP4J8L/sqeH7&#10;rR9HsLG506e0isbm3jVZHR0O8Ejlt2Axz35r7A+FzD/hW3hXn/mGW3/ota3wzqfWZ+1avyrb5nlZ&#10;ysH/AGJh/qUZKHtamkrN7Q6q3rtpt5nUbR6CjaPQV5p+0D8dtG/Z7+Hs/ijV4ZL1jKttaWMTBXuZ&#10;myQgYjAGAzE+gPWvjGb/AIKL/F23sY/EUvwyto/C8v3Lt7W6EDLnGRN90ntnpmuivjaOHlyTevpc&#10;8jK+GMyzij9Yw0FyXsm2o3fZX3P0Z2j0FG0egrzP9nz48aL+0L8P4PEukRPaSq5gvLCVgz20wGSp&#10;I6gggg8ZBr54/aY/4KCy/DXx3P4L8CaLb67qtm/kXl5dFmjWY/8ALKJEOWYHgk9+McZq6mLo0qaq&#10;ylo9vM5sHw9mWOxs8vpUv3kL8ydko27vb/Pofae0ego2j0Ffn5rf/BTfWNL8FWLN4QtLLxrFevb6&#10;jpV8JkjWHZuSVOQy5Y4KtnpnvX0R8af2jNU+GH7OOl/Eiz0mzvNQvIrN2sp3cRKZgC2COeM8VnDH&#10;UKik4v4VdnXiOFc1wtSjSrU0nVlyx1Wr/wAn0ex73tHoKNo9BXlP7M3xivfjl8JNM8W6nZW2mXd3&#10;NLEbe1Zig2NgY3HNeUfB/wDbE134kftK618NbzQtOstNsDeBb2F5DM3ksAuQTjnJzxWrxVNKDv8A&#10;HscEcjxsp4mCir4dNz1WltHbv8j6t2j0FG0egr58/aw/a40z9m3SrG1gsRrXinUkMtrYs22OOIHB&#10;klI5wTkADqQeRivCvhx/wUn1mHxfY6X8TPByaBpt62FvraOWN4Qx+V2ST7yDoSPrzWVTHUKVT2c5&#10;a/l6nfg+Fc2x+D+vYeleDvbVJu29lu/6sffG0ego2j0Fc94u8e6J4I8Gah4p1S9RNFsrb7VJPGQ2&#10;5MZXbzyWyMeuRXwTqn/BTfxxfajfan4e+H1rL4UtJCrTXCzSMqkjaZZE+RGx29+9XXxlHDWVR6s5&#10;8p4dzHO1OWDhdR0bbSV+2vXyP0X2j0FG0egryP4H/tH6D8d/hnc+KNFQ2t5ZRuL3TJ2Be3lVC2CR&#10;1U4yG7j0PFfGkn/BU7xl9reGLwTokrByqhZZiTz9airj6FGMZSlpLY6cBwpm2Y1q1CjS9+k0pJtK&#10;zd7b+nQ/SfaPQUbR6Cvg/wCBf/BRDxT8WPi34b8I3vhTSbG11S58iWeCSUyRjBOQCcdu9euftX/t&#10;l6f+zu1no2l6cmv+LL1BKlpIxWGCPOA0mPmJJyAo6+vqRx9CVJ1lL3UFfhTNsPjqeXSpfvZq6Sae&#10;ndvZLQ+lNo9BRtHoK+EvhR/wUe1KTxrY6B8UfCsfhm2vSqJqEMcsRhLH5XkST/ln/tDp15r7nS7h&#10;fYFkBL/dHrxmtaGJp4lN03sebm2SY3JakaeMhbmV000015NE20ego2j0FQtewpGXMgCjqSDxSi7i&#10;LBRINxGQPWuo8Ml2j0FG0egqJLqJ92187evFL9pj+X5/vdOOtAEm0ego2j0FN81dwXcNxGQO9O3D&#10;NABtHoKNo9BTRMhLDcMr1HpQsqMSAwJHYUAO2j0FG0egpvmLnGff2oMyKQCwBoAdtHoKNo9BTXlW&#10;NSzHA6ZxTHuoohlpFHOKAJdo9BRtHoKY9xHH99wvQcnFJ9oj3bd43HtQBJtHoKNo9BUYuI2OA4ye&#10;lL56ZI3cjqKAH7R6CjaPQVEt3CzbRIufSneemcbwT7UAPAA6DFLSUtABRRRQAUUUUAFFFFABRRRQ&#10;AUUUUAFFFFABRRRQAUlLSUAeIftV/tUaH+y74Nsr66sLjxB4l1ecWei+H7L/AF97OcexwoyMnB6g&#10;Dk18/wDwC/as+Pfij9qHS/AHxM8G6T4PsdS0G61m20i3XM+1R+7Bk3HHOQQR9al/bd1qx+Fn7Wv7&#10;PXxK8Xo7+AtPlu9PuLt4i8On3MgHlzNjP+906RnFO1PxnoGtf8FOvBetWGuadeaO3gS6cX8F3G8G&#10;3cTneDjp70Adr+yl+2Jq/wASPiNr/wAJviV4QPgP4i6Sr3VvaKpWC9tQ33kB6MAyngkMDkdDX1mK&#10;+Brvxzofx8/4Kd+B7nwFdprNh4H8P3ceuaxYASWzM+9Vi80HawBkXBHU7sZwa++aAFooooAKKKKA&#10;CiiigAooooAK+VP+Cif/ACS/wH/2Peif+lIr6rr5U/4KJ/8AJL/Af/Y96J/6UigD6rooooAKKKKA&#10;CiiigAooooAKKKKACiiigDj/AIs+FtZ8ZeB73StA1T+x9UleJo7zcy7ArhmGV55AI/GpfBHhO60v&#10;4e2GgeJJ49cuUt2gvJJgZEuASchg3UEHHNRfFfwbqHj3wRe6Lpeqf2PezvGyXYDHYFcMR8pB5AI6&#10;96u/Dzw5eeEPBek6PqF9/ad5aReXLdnI8w7ic8knv615UabWYOryP4Lc19N9uXv1v8j13VX9nKl7&#10;RX578vL73w783bpbvqfzd+NreK08Z6/BDGsUMWoXCJGgwFUSsAB7AV6T8WPgQ/wr+Cnwp8U6gJot&#10;Z8Zx3t+1u5+WO0RohbnHqysz59GXuDVTXfg94t1H9pW68ASaJcWvie+19rdLC5jbI3ylg7bQ37vY&#10;d5YAjbk9K+1v+CyGhz6dbfCHy7No7G0tLu1MsMRECOPJwgbGAcKcD0B9K/pirmHLisHhqctJ3b16&#10;KOn3v8j5NR92Un0Pgj4ITQ2/xm8Cy3DpHAmt2bSPIwVVUTLkknoK/fH4JTeOb7VPEl74n1Oz1TRJ&#10;7hjpE1lcRzR+WJJAQCg7DaOfSv52YyBIpOcAgmv2R/4Jd/ELwv4i0rxfoXhJLy102wW0uJbSePbE&#10;s7oVkdPnbqU56etfB8fYSVSvg8TGNRqPOm4/Atv4jv1+zo9bnuZbNRwuJi3DXl+L4t/sf+3eR93U&#10;UUV+cGAUUUUAFQ3QkNtKIeJSh2f72OP1qaorpZHtpViO2UoQh9DjiplsxrdHmXwMsviNZWmsD4h3&#10;Ec8zTIbLy5EbCbfm+6B39a9RFeYfA/w/8QNAtNYXx7qianNLKjWhS483YgX5h91cc16fXm5YmsJB&#10;NSW/x6y3e/8AWx6uatSxtRpwe3waR2W36+dxaKKK9Q8kK4/4sQeKLnwPfR+DZFh8QF4vId2VQF8x&#10;d/LAj7u6uwrkPitpviXV/BF7a+EbtbHXneIwzvJ5YUCRS/zYPVQR0rjxibw1RJN6P4fi26efbzO3&#10;BO2KpN8vxL4vh3+15d/It/DiHX7fwTpMfil1k19YyLt1YMC2445HHTFdJXN/Dqx13TfBWlW3iW5W&#10;712OMi6mV94dtxwd2BnjHaukq8KrUKad9lvvt18+/mRinfEVGrbv4fh36eXbyCiiiuk5ThfjZbeM&#10;bz4aaxD4BmWDxWwT7G7uqgHeu7lgR93dTvgtbeL7P4Z6LD48mWfxWqyfbZFZWBPmNt5UAfd29Kb8&#10;a9I8W678NdYsvA18uneKJQgtLl5fKCEOpb5sHHyg9qd8GNJ8V6F8NNGsfG98uo+J4lkF5cpL5ocm&#10;RivzYGflKjpXp3X1C14/H/2/t3/l/U86z+u3tK3Lv9nft/N+h3FFFFeYeiFeMftIfCjxr8U7Pw3F&#10;4N8U/wDCLyWF4012/myJ50ZXAX5OvPODXs9eLftL/BbxB8ZNK0SLQPFTeF30yaWeaRVkJmUxlQvy&#10;OvQ8816WXTVPFQk5qG+rXMlo+nU8/HwdTDTioOXknZvXv0Pyb1omH/gphtY4dPG8KMx4ywkUE/ic&#10;n8a/cyvww/YItXuf27vDsepv/aVzFfXxee4+cvIqSDflsnORnPWv3Qr6fiu0K1CiteWC17/1Y2w+&#10;sWwooor4Y6hK8K8DfArTPDP7RPiTx7D4x/tC/wBSSdZND3J/o+8oSeGzxtHUd691rwrwL8F/Cfh3&#10;9orxJ42sfGQ1DxHqCTi40Lz4GNuHKFjtX5xjavX1r1MHU5KdZc7jeNtFe+uz7ep5mMhzzovkUrS6&#10;u1vNd35Hu1FFFeWemFFFFABRRRQAUlLRQAV+fv8AwWYH/Fh/Bn/YxD/0mmr9Aq8M/bB/Ze0/9q34&#10;VjwxcalJo+p2dyL7Tb5QWjjnClcSJ/EhVmBHUcEHivXyjE08Jj6Veq7Ri9TOonKLSPln/gi6P+LZ&#10;fEX/ALC9v/6Jav0UuLWG7TZPEkyAhgsihgCOh5rw79jr9lyw/ZT+FX/CNR3kWrazeXLXepanHD5Q&#10;nfoigddqqABkk5Lete7VWcYqnjMwq16L91vT7rBTi4wSYlLRRXjGh+ZP/Ba6GRtL+EcwicwrNqiN&#10;KEO1WK2pAJ6AkBiB32n0NfUn/BOVg37FvwzIOR9muhx/1+z17b8Qfht4Y+K3hqbw/wCLtEtNf0eV&#10;1ka0vI96blOVYehBHUVpeGfDOleDfD+n6HodhBpekafCtva2dsgSOKNRgKAK+hrZpGrlVLLuXWEm&#10;79Gnf/MyULTc+5p0UUV88ahRRRQAUUUUAFFFFABRRRQAUUUUAFFFFABRRRQAUUUUAFFFFABRRRQA&#10;UUUUAFFFFAHI/Fddvw18WNnrpVzxj/pm1fmD+z78bvFvwZg1RvC2l22pnUEg+0faIJJdmwfLjYRj&#10;OT1r9Pviwv8AxbTxa2D/AMgq5wc/9M2r4+/4JogMPHKnoYrMn8mr7vJa1OhlWLqVYKcU46PrqfC5&#10;1QqYjM8LTpVHCTUtVrY8o8W6r8X/ANrPxPptncaRcSpbtshigtWhs7Tcfmkdj0+pOeMCvq79obwX&#10;H8Of2NdQ8NW0gkt9MsbW1LEffIlTcR9TX0f5mxF3/KAMn0H414n+2YzP+zj4uyTgpARj085Otc0c&#10;3ePxeFoU6ap04TjZLvdGzyhZfhMVXqVHUqThK7fazPmv9kX9mDwv8YPAur+IPFK3dztuzZWkVvcG&#10;LyQqqzScdeWxg5HB45pv7bWtQ3/xa8H+AZb0af4Y0i0tgzA/LEHO1nI9VjUY+te6fsDKsfwCQomH&#10;fU7gk+v3Rn9K8I/bh8Ow+Hv2gvD/AIi1WxN34d1GCDzhk4l8tyJUyCCDtI719BhsVUxGf1adWTah&#10;zcq7OyWi72ufO4nCww/D9KpRik58vM+6vfXyvYZ+0V4c+A3/AAq+Fvh/qmnR+I9OeMILaR2lvEPD&#10;78/eb+Ld2wa94+Cn7Q2m+Hf2W/DvinxfdXDJaS/2VLNFGZZGZWKoT3J2gZNeb/EeT9mHwP4T0/W9&#10;O8MWPiWS+dRHp9jqE4mVCMs7AyfLjgYPevWfCvwj8BfG39n7S9L0vQ9R8H+F9QuP7Tis1mzOGDEB&#10;iXL8N169MVwYyrQngqUMTGryc/xTtfzS1v8AgehgqVeGNqzw0qXPyfDC9ulm9LfiaHgn9sb4deN/&#10;E+meHNKur+XUdRm8m3WWzZE3HJwTngcHmvj/AOMmrWngf9r/AF7VfHfh9vEmkLdCVdPnbCywGMCM&#10;gHhgvPyng4r6s8CfsReCPh74y0jxJp2o6zLfaZOLiFJ5ozGzAEfMAo45rhviT8avhf8AE/4uTfD7&#10;4ieDTpiWMsloNe1CdYnhkHKbXQ5CNnIyccjIpZdUwdDFTeXwnOm4NS6SWu62/DUvMaeNr4SCzCcK&#10;dRTTjpeL02e/4nK6V4M/Z9+P/jjRrzw5rVx4B1FGBbQoYUs2mkVgyGMkNGG46IST7V6h+3v4uuvC&#10;nwUttItbhlbWLpLSZyfmeJBuYfiQua+UP2pPhP4H+E2paUfA3ih9Xlug0j2nnJNJa4wUcSJjqegI&#10;zxX0X+1/4a1XxJ+y74R1i6iefUNKW1uL1iMsoeIKzH8cZ+td1SjTeKwNf2spUm2kp7p/m9bb+Wpw&#10;U61X6njqDpRjVSTbhs+/ktL7fcR/s4fsj+B/FXwO07VfEemNqOra9bm5F0JWRraNs+WI8HAIGCTz&#10;k+3FeT/se6FN4X/avu9FuJfPm01b+yeQ/wARjDJn9K9s/Zt/ag8B6B8A9JtNe1230zVPD9sbWWyl&#10;b99MqA7DGv8AHuGOnfivEv2PPEL+Kv2r7zXJE8ptSGoXjJn7pk3Nj9aqMsc6eZfWr8tna+3Xbyt2&#10;8jOccBGplv1W3NdXtv03879/M1vjvn/huvQs4z9o0+voL9ugj/hnjWhxn7Zbnrz9/rXzj+1ffp4M&#10;/bA0jXbsSLZxrYXjOBzsViHx9MV6J+2t8dvCniT4VW3h/wAP61Z65d6rcR3B+xOHEMC/Nl8dCSQA&#10;PY1i6FWtVyydOLaUVd9FazdzoWIpUaWaQqSSbk7Lq73SsbPwD8XTeAv2HL3xBaugvNPtb6WHPaQu&#10;wQ/mRXhn7K+n/CC4std1j4qajZXOqTz+Vb2upOxAUjc8pA6szHqemK9m+DPhW48Z/sI6no9jB59/&#10;d2l6IIx/E6yFl59eK8e/ZJ0v4O+JdM1nS/iPZWKa1DL51rc6hdS26vFjDICrqMqQeOvNb03CNLHy&#10;96/tNeT4rX0+V73Oeqpyq5fH3bez0578t7a/Paxa+APiDSfhp+1++keENVGp+ENXlazjeNyyvG67&#10;0HPUo3GTSftK+ILD4h/taQaF4r1Qad4U0iWKzlm3ECKLbvkPHRmJxkV6P8Fte+CHiP45RaH4Q+HE&#10;8epWFxJNYa7DeSvBtjH+tIaTgHoMg54ry79oLQNJ8Hftgve+M9P+0eEtVuYryZSWxJAy7WbKkH5W&#10;GSAa6qM4VMycpQlGao6XtzN91ZtXt3OatTnTy1RjOEoOt05uVLs7pO1w/ae0v4OQ+H9F1X4Y6nY2&#10;2sWs4hltNPd9zx4yspz/ABKR97qcj0r6q8OeFPD37TPwX8E33jSyl1U/ZUnaOGd4CJwuxmyjAnOD&#10;1rxX4s3P7M3wzj0uSx8IWfiw3xLtHpWpzM0MWOGbMuOTkAZ7V3fxg+Mml/Af9nvw/B4Q0mbQLvxB&#10;aldJsbjJksYyA0jsST8yiQYBJ5YdhXj4n22JoYajhlUU+Z8s52TtrfVO+m+2x6+F9jhq+KrYqVNw&#10;5VzQhdq+ltGra7b7nzD+0d4W8B6b8Q7TwV8MtCmbUIZRDdz/AGqadpZ24EKh2I+XPJHfjsa+oJPB&#10;s/7KP7J2v/Zp93iKW2824nDZVbiXCfJ6bFJAPcjNfP37J3in4Z/DnV5/GXjnXi/iEs6WVp9nkmaH&#10;P3pmYA/O2SB36mvpT4p+MPDv7SP7PHjuPwNO+q3FhCm8GF4m3IRJgbhz8oY115pOvGph8FNSlRhK&#10;PPOV7Sd11fT+uhyZVDDzhiMbBxjWnGXJCNrxVuy6/j9586fsuaL8Fv8AhEtT1D4lajp0+t3Vw0Ud&#10;rqLv+6hxy6gfxsSTu6jHFXv2U/EVp4B/ai1Xw14d1L+1fC2qme3gkVsrKE+eFue4GRn61F+yjpXw&#10;T8U+D9QtfiBaafH4itZ2kWfULuWAS25wQRtcAleQR16V6X+zpr3wa8XfGRrHwd8OrnTdU0wzz2us&#10;rcySQGJflDkNIdpbPGQetdWY1bPGwlGpJOOt+XkX8rjr+Wvlc5supOSwU4ypRaelubnf8yen56ed&#10;j6+ceeqgNhD0kOM8evrmnOqbi4U7lTAU8k+lEkIURhBtVOcBc8dwKjJKSB9wQM+D5i5JGO3pX5Kf&#10;rhMhJBGCwYZ+Q4xSwjzUCsOBnKgVFDGYJ3CEkYy/pk+lSIoUIOSemQeT9aAJcxyjaDwDgjH4EU4o&#10;pK4wO4pANrHAHzfmaRWI2kqdpHUjkfhQAkoBG1gcdAQaeAVVR165I9aRRuUjkA+pzS8oeCFUDAB6&#10;UAIkw2BiNqY6txzSI2W3NkFcrycD60DJcllwDx8xzTUOVcnD4zwO/egByAMHXeNwPO3tVa/na1hk&#10;cDeUXIjHAb1qwy/IAq7cjJJ65rK1PTl1S2ELQP5b/MQspHGckHHP4UAcFq/xjg0zX/7NitZJZIlL&#10;OkK5AGRjp1OcggVsab8UbS8h+0OCiB9owmCcfe69h61x3iP4dtok81zY2qJA8ollYNtEYXoQBz06&#10;jNefDW5JBvijjSYsEImkJ3qDlkAPTI559OtAH1JY30Wp2qXUUm6Fl3qQe1cX8TviLH4U0qA29tJq&#10;N3LMAIYCPlH95iSMD3rkPhH8SH12+ubDqMiNFxhOByM9M9gK2fib4a0vSrF9UltHun2lHGNyhCPm&#10;bnj60AV9K+KF39gbzoC8spUwqXyqr3Ytjn6Lmu48J69Jr+n2l3OjxTMSHVgBkg45x0z1x9K+ddKv&#10;zp9uraPcpJYRbY0giVWRVJ+6hP3R656V6V4e8Tz67qVolrKbR0uEVwpDGVQw3KQP5+1AHtdFFFAB&#10;RRRQAUUUUAFVbkMJ4SMEZ5B6/hVqoLkhRvODt7EUAR7Vc4jOMHqRkA/418u/ttr8/hRixJKXIPPH&#10;8HQdq+piAI2K5GRXyz+242B4S3YHy3P/ALJXx/Fv/Imrf9u/+lI+v4S/5HND/t7/ANJZ9CeHLC21&#10;XwDpFjdxCa2uNMghkjI4ZWiAIrx8/ss3cEM+kWPj3UrXwjLLmTSBHnKkgld24Lnjrs7DrXsvhDK+&#10;EPD7Ku8fYLfOO37ta11MqKxbJYnCjAya9WrluFx9Km8RC7S7taNK60aun2eh5VLMsVl9WosPOyb7&#10;J6p6PVOzXdanmvxA+Bun+M/A+i6Bp17Log0WRHsZ1TzdpAwdwyCT3zkc812fgfQNQ8N+HLTTdW1i&#10;TX7+EMr6hMpDyZORkEnoOOtbUaCJvlIY9CCen0psaxQ+YYx987mIOa66WAw9Gu8RTjaTSjo3ay20&#10;2072uclTH4itQWHqSvFNy1Svd76769r2OF+N/gy+8d/DTW9IsHD3swWSCJ/lDMhDbM++O9fLXgX4&#10;4+LPg7Zt4bvtKiuNPidg+najC0ckefvKG4PPPUEV9YfF6+8UaX4Evb7wksb6tbgSGKSPzC8Y+8FG&#10;R82Oe/SvA/Df7THh3WfCn9n/ABE0U61qcJdfN+yo3mg9OuNjdu1fC8Q+xp5hCpHEOhV5dJNe5JX2&#10;9fk1+B91w/7aeXTpyw6r0ufWKdpxdt/T5p/ienfADxv4E8Vx3i+HNAtvDmrooa5tUjUOyk/eDgDe&#10;M/l6V4/4Ts4fF/7WWoHU0+0RQ6hcyLFLz/qg3ljB9MLx7Vb/AGSfDNzqHj/WPE0NpJaaJHDJBFu+&#10;6WdwyoD32hevvVD4rLqHwS/aB/4SmG3aezvJzexlhhZQ4xLHnseW/Q15FTE1K2WYLGYqCUIVVzWV&#10;k4p/Fb7+mvzPWp4anRzPGYPCzbnOl7t3dqTXw3+7rp8j0X9sTR7G68CWWo+Wq31leJGj7cMUcEFc&#10;9x3/AAp+gjP7IUpB6aVL+HzmvJvjr8b5fi9o9rFpek3VhodlKJJ5rjBLzEYVSQSAOvfmvbvhxpD+&#10;Iv2YItNtxvuJ9MmjRB3b5iB+eK76GJo5jnGLnhNVKi1e270V/wBPkcFfDVsuyjCU8Xo41k7X2Wrt&#10;+vzOc/YuGfBOvHPH28ZHT+Ac1xvic4/bJsT/ANRO2/8ARVc/8A/jhbfBqHWNO1jT7m4hncOFgwHj&#10;lUbWVgxHWofD+sajr/7Snh3WNXszp91qeoxXSWzDBSJlIjH/AHyBXhwx9CtlmAwkHecKkeZWemr3&#10;9b6Hvyy+vRzPMMXNWhOnLld99Ft6W1N39rXVPtXxW0azlilltLO0jJt8keZukywHuQMVc+J3xut/&#10;iF4GuPDieCL2yACfZZDyIGXoQAo7cVuftdeEdQg1bQ/GlgjSCzAiuNik+VtfdG7e2eDVLxZ+182p&#10;+EYINAsZ7HxJMyedNIFeJMddo6tnoBiunHTWFx2Pp4rEezU7O3Ipc8WtEm+22/5HHgYvFYHATw1D&#10;2jhdX53Hkknq2l332f4kPhXXdQ0r9krxBbzrPDNDcPaR7gVKRu4PHt1/Oue+B3xjg+GPhu5tV8LX&#10;WqzXM5kluoGwGAGAv3TwMdK98/sjxL8SvgZPY+J44LbXNTti6pFEUEXIMakEn5jgZ+teHfBn46R/&#10;BnS9T8M+I9JvCYrhpI/JAWSNz95GBxxkZB962xNOWX4rB1JV3Th7LlU5QTs97NNuzaaMsPUjmGFx&#10;tONBVJ+15nCM2rrRXTVrpNMi+CmqSr8fRqVvptxpGmai84aBkIVAylgucYxuA/Svc/jb8S9N+Gfh&#10;iaZLK2k1y7zHYrJEpLHHMh9AvXnrxXMfAX4reNPiV4k1ae+S3Xw3EJJULw/OGJJSJXzg4HJ47V85&#10;fEbx5L43+It5qmsK01pDctClmkmNsKORsB7Zxyfel/acMoydvDTcpVpy5XKPLba7STenbz6aB/Zs&#10;83zj/aYKMaMI8yUua+9k20te/l11PXf2Z/hPLrt5L4815WnAkZ7JZMbpZM/NMc9geBXPftJ6wLn4&#10;6Wq3dtLeWdhHbg2eSDKud5Uf71dFYftix6XZwWFj4Rgt7ZNkMMYufljTIAGNvNSftReGtU0Lxd4f&#10;+INhEZYlWISsFysMiHK7sdAwJGfascR9Slkbo5dPn9nKMqj5Xd3vd2aV9enZam+HeNjnirZjDk9p&#10;GUaaurK1rK6bs7de70MT4tfGGH4meEP7FTwde2M0UqSWs7YYQ44IACDgjjFe1fsy3NxL8I9KS+8x&#10;Z7aWa3jjkG1lQPkY4z0rzPxt+15Jq+i6db+E9PntNZeRDM1xGsirj+BAOW3HvxxX0H4LutbufBum&#10;XXidLeDW54w9xHFGVVCeQoXJ5AxnnrX0WSSpYrNJ4iGJdaSgk2oKMbNppXT3Xp89D53Oo1MLlUMN&#10;PDKjFzbSc3KV0mm7NbP1+Wpuh4UcBXAdgcbjyf8AGodjo7NJ8yOBlHyQMf3R2J65pyqoG5Y8gHIC&#10;9T7+opwEzn5gkiPltoP3SOn1r9EPzwRSZFDxuwj4xtxuxnP+RQH3yvKC7gKNnQqD3x70wRReWUVD&#10;EV6Ak4JPWppVSOPcR8ofOOgGfpQA9YpDEyh2VmOWbJPX05yKcTuUKCGCjHXJOKQEhi7ElM5xtxj6&#10;+9EQALZOGHXp36UATbsDAxnqQO1NIyVYEk44JPA96ajZGWQ7lOAM9fehwGdkwpUDhc9fr7UAKQ6o&#10;2CjsfmUHgUIHUfMwYk/dx0PfmlfaMFztwfpj2piLkKxctySAf60ANniilfEihsjGw9wKz7zUrTS5&#10;CvmxrK0e4I7AfKOPxqzqs7WenyTLH9plxhFXqx9B6V5mNXuNd1S3FvZ3C3HmZjaeMP5Knjk+5B45&#10;7GgD0u0nN/BtQRR7TgAc8d+nSrbD5MhScchegNc54b0280eQQyu8sDhpAG++rHrn8a3lmGJRIChw&#10;GzzgelAEvIcnaXUjcFz0PpSr86n5iCeQD2rK1HVmtWaBkCSKnmeb/AT6CuV0fxnrEN5JDqlkWRJw&#10;gnPy5VuRgfpQB3zsdp3ZAHUg9vWo0lLOVAAVTnIb+HHfiqxvvtVr5sURA3jc+emKcJY2OCd8yYDM&#10;uTgkZBoAnTy1m34w7H5iwxV2uD1Txza6RrVnZTZEk7hVOzcr5YAZ/wDrV3tABRRRQAUUUUAFFFFA&#10;FW7WRnGwAAKTvY8A1BPqEFlZy3ss6W9rChllllO1EQDJYk9AACalvyuAsq7oSDu6/lXxn/wUn+MN&#10;54L+Hml+DNMnNtceIyz3bK2H+yxkfIPZmIB9hiufEVlh6Uqsuh7OT5ZUzjH0sDSdnN79lu38keE/&#10;tD/GXxB+2X8WNP8Ahz8PYJJPDEF0RbqoKrdOOHu5T2RRnGeg9zivvXwH8CdN+HXwJ/4VzpdwEWTT&#10;5rWe+eLcZJpVIkmKjGfmOQM9ABmvzE/Zx/atf9nDTdRTSfB+napqt/JmfVLqdllMQHyxKAOFB59z&#10;16Cvv/8AZB/aZ1X9pHRPEd/qWlWmjtpFxDCFgmZxIrqzEnIHI214GXVqNWo5VJXqT8noux+scZZb&#10;mGX4OnRwlJU8HQaad4tyk3bma33fbu30S1fhz+zS/wAPf2dNT+GX/CQLqMt5Fdwf2r9kMaxeeOvl&#10;7yTj/eGaTw5+ydosH7N8Hwi8Sag2tWib3GpW0PkPFIXLo6AlsFSe+c+nNe5SASQbpMopI2gclfem&#10;SP5kZkXIGMKkg2kkd+a95YakklbZW+R+UyzrHylKftbOU/aNpJPnXXRab7LTyPjTUv8Agnjq3iLw&#10;YdD8QfF/VtahstqaNFc27ta2A6N+6MpySMAYKgehr688L6JJ4a8NaZpDXC3LWVvHbrKU8sNtQDjr&#10;1xWmCcABvmGGYn09fen/ACSNhGwOhPr9KVHDUqDbpq1/UeYZ1j80hGni58yi20rRVm7X2S3t9+u7&#10;PmP/AIKB/CLX/i58HbY+G7SXUNQ0O/W+ewhBaSeMoyNsUfeYbg3rgEDmvkHwD+3N4q8EeEY/h/45&#10;8J6d4t8LwQfYZbC9iNtcCEDHlk4KnH+0hPvX2v8AtoeN/if8N/hvb+Ivh1LCYbaYrqeLUTyxREfL&#10;KueAoYYPB+8DwAa+ZvFH7bHwr+KHwha18deBDrPjj+zjam4+yRc3G3AlScEMi5wxA75GCK8PGuMM&#10;RKUanJK3VaP+vQ/VuF41sRlFKjXwixNHnduWVqlN93tbumpJn1V+zJ8Rfhr4z+F2o6l8NNEg8OwW&#10;qsb/AEmG2WGWKYJkb9vDkjowJz9a+PP+CdWgWfjD9obxTr+rxLfX2n2st1A0/wA7LNJLgyfUDIz7&#10;16j/AMEw/htrOieFvFfiXU7aW00zWjFbWazAqZgm7e4HXHzYz3xXhPhvxZqn7CP7U2vrqml3GoaL&#10;MZYHRQFe5tHbfHLGTwSMDjPqKidVuGGxFZWim79vJ/qdGHwMI4jOspy6o51JRjy3leTt8Ub9Wr8u&#10;vzPT/wDgqf4S02zv/A3iKCGOPUrpZ7OeVAA0qJtZC2OuNxAPvXd/tap/xgV4aPAIt9LJ2nj7q18o&#10;/tdfH3VP2itW0nX7fQ7vRvBdkZLPTDdDmWXhpSxBKlugwpOBjmvtb4/eDb3xv+wdaW2m20lzeWuj&#10;afeiGNdzOsaozYHX7u48UlKNepiZUtnH79C6lCtleFyOljnaUKrvqny+9s35LftsbH/BPkh/2YfD&#10;4G1it5cZwfu/vK+av2WJP+NgXiw/ey+qcj/fFZH7K/7cNj8EvhTceDb3w3faxq0dxJLpbWe0rK8m&#10;MRyAkMMN/dBJ+tV/2Im1df2zdQfxBE9lrU1tfS3cO3mORirFcduuKmOIp1VhYQd2mr+RtVynF4CW&#10;eYnERtGpGTjqveV27pdldX82Zf7SHxAjtP25L3WdX0ibxHY6HewImkqf9YsMa4VQQRjcNxGMHJ9a&#10;t/tWftHx/tIeEdL06D4aapoup6fdefHqEv7w7CpDR8Rg4OQcZ7Cuv/bG0HX/AID/ALUGh/GLT7Br&#10;vSrqWC5Y7SEWaNRHJC7fwl1GQf8AaPpWh8UP+Ci+ueNdR8Oab8JNGvbXU5p83MWpQJO1wxG1IVRS&#10;eMnJOR0HvWFS0JVqdWpy3lta7d9rHqYSMsRSyzG4HCKryU0ud1HCMHFWkpJJr521+RX/AGifG2ry&#10;/sC/DC2vDcJdahLFbXZkDKxEO/arZ7YC9fSsf4Kftd6P8NPgnY+CB8KNS1W3kt5VvLuKQCO7eTO5&#10;8GM54OOc9K+kf2q/hN4t+MP7LFrHfx28/jfTIotTubWxjIWSVVPmxxrknIBPc8rXzr8Cv2/rH4Tf&#10;BEeD9c8P3134h0aKS20149oicHOwS7iCu0nng5A9a6at6GJTlPlXKkm1fbdHiZf7PNcmnChhVXkq&#10;8pShGo425m+WV0ldK9lp59Bf+CcV1qGi/FXxdZNY3thp19Y+bFHMjBUYS/LnIwflYivYP24Pjvp/&#10;wX8EjwtoVtYxeMtdjfzHihQtZW54MuccO3IX8T2FS/snfGn4m+P/AIaeLvGnji1tbrQ9JtZLnTHW&#10;1NvJeTIjOxyDtKAALwvU+1fAJ+Lp8T/GU+PfHWnnxUZLv7XPpzTeVHLj7kWcHEa/KMY6DHeoniFh&#10;sHClB/FfVq1l+J04bKJ55xHiMdi6atQUbwjLm55paK7Ue2t+uj6n3N+wB+zMfBOiw/ETxNbbNe1e&#10;L/iVo4y1pbHrIc9HcdPRfrXzj8Sfibb6T+3BrvinV9DuPFNtpepssOlq3JEaBUwCGGARuxivf/hp&#10;/wAFHJfiJ4/8M+FE8DQ6aurX0Nj9qW/LGEOwXIXZg444rzr9pnTNb/Zi/a6tvijaafJfaBqNwLsM&#10;ExGWK7JoN3QNxkZ9adZ0fq1P6vL3YyV3b8bCy6OY/wBt4p5zStWr0pKnHnSuk/gUk3bTrvuzkf2s&#10;v2gk/aT0rREtPhxqmhanpkrkXkv70vEwAMfEY4yM8+9foh8ANd1DWfgn4Dv7+FzeS6Rbi6eclW8x&#10;YwGJBGcnFfHXj/8A4KD+JvHfivw3pPwd0W5juZmKT22p26TtdSOQFjCqeFXnLZHX0FfemhLqT6Dp&#10;Y1uW3TV0t42vTapiJ5cDftBJwuc45JFd+B5Z16lSM+bZN2sj5Div2uGyvCYKrhVQScpRj7Rzkl1u&#10;mtE3qtWaXnpuBdjnlgMdfTI71HHGjEyjDSlgzBemPxrH1yzjungdWf8AdsQ4SUhdvr7nvUun6i0l&#10;paXIEmHkwu7gADjp3PevdPyo07lY7wfKpZwCit/CCf0NOj3RYtZDu4U7yvGO+D25pAqhYnKoNrH5&#10;g21fcketSSbIw0yxhcDaC/Qn6f1oAeoeNVyRJKMLuxkgeuec1NFuKDeSO+TgZ9j/AI1CtxGVD+am&#10;0gYbtu+tQ2Gr299CzoGRIwc+aMEjkZHtxQBZQAPnIMmfusMH2p4g2yM5PzMME7v6VWN5EHh2Sebu&#10;GQi8/nUv2hI7hiXCnbucHnj1oAM/O5OFUYIZs/yp52NJnIxtyu41nnUI0mijjMs00gL8DK4zgj0r&#10;gNU/aK+HOlfE60+Ht/4uso/GV24FtpAP7wkgkA+mQCcH0oA9OebMYLglc4Krzg/1FYPiq/htjaC4&#10;uxYxK4YuByewAB9fTmqV/wCO7OBzGH3O2EifIw2Tg5FZ+pfZ7yUB5o9QeNWZJcZZFz0Ge/4c0Aau&#10;u+PfDPhtNMl1zXbPT4r6VbazNxKEE0vHyoT1OccV0BufKjaSRAG7kMMEdm96+Z9U8F/C/wCMHiAa&#10;3crD4rSO7EiWj3Bkgs7qHgFYlO1HBHJP417LZ65cRJM7J5TpDho/LOAo4GDnHTNAHbkBhvLZJwB1&#10;Az6io2X7LNlNwiAJIC5ySeua5DS/ijompeNh4RE/la69p9qityNwZBwzD0A45NdlK+yMDcyBsDK9&#10;z6fjQBCbdVn2lgH2EqSPuk9Tn19qht7YQSswLOyjZk/dJx2PbrVl3CqHZGREHKvyOf1JqAXBVGEX&#10;34yVKRgkAccEdhQBsJ90fSnU1fuj6U6gAooooAKKKKACiiigAooooAKKKKACiiigAooooAKZJKkS&#10;7pGVF9WOBT65D4tfC7RPjP8AD3WfB3iFJm0vVITFJJbvsliOcq6N2ZSAQfagDzn49fED4Z634w8J&#10;fBXx54ffxLH47juGt0aGKS0i8gBi0jFwyNyNrICQe4r5/wBQ/wCCQHwNudXF5aeIfFOmW2SPsNvq&#10;kTRhSfu7njZ8dvvVwvjD/gkLpw+Kvgf+wfEPiG78Fhbj+3r291SMXtudo8ryPk7nOeDXfyf8Ejvh&#10;TGxV/HfjdG9G1WIH/wBF0Ad/8JNS+Cv7KPxm0H4A+B/DN1aeIPEFk2oy6shSYTBA5AnmL+YWwrYX&#10;btA6da+sa+V/2dv2CvhN+zb8RW8VaPqmpa74qngeC1l1u/jleJCPnMaqqksRwSc4HTHOfqigAooo&#10;oAKKKKACiiigAooooAK+VP8Agon/AMkv8B/9j3on/pSK+q6+VP8Agon/AMkv8B/9j3on/pSKAPqu&#10;iiigAooooAKKKKACiiigAooooAKKKKAOQ+K3giT4h+CL3QotT/sh53jYXewvs2uGxgMvXGOvernw&#10;88Lv4L8F6Toj339pPZxeWbrbt8z5ic4yfX1NUfi14LtfiD4GvdEvdTGkW87xM12QDt2uGA5IHJGO&#10;vervw58M2/g3wTpGi2t8NSt7OLy0ugAPMG4nPBI7+teQqX/Ci6vsvsW5+b+98PL+PN8j13V/4TlS&#10;9r9u/Jy/3fi5vw5fmbR0qya9F4bSA3Y6XBjHmDjH3sZ6V8D/APBZb/khHg3/ALGEf+k8tfoDXxP/&#10;AMFYfhj4m+Iv7PmmXPhvSptXXQtVGoX8VsN0kdv5ToXCdWALDOOgyegNfbZFOMMzoSm7K/U8Oqrw&#10;dj8WYyFdSRkAjNfrD/wTA+L/AMP9Y8deJPDHhjw7caRqVzpcFzLOLSKKJxDhXyVckks+Rx68184f&#10;Cj/gnDr/AMSP2X7/AOIs91J4f8RxXEl5Z6fqMMgW5sIoyWBQJuDswyhGQRwQOtesf8E5viD4X8Zf&#10;tMWMeg6JF4cls/DVzBcoYooWupN0PQJ94jax555+tfYcVVKGZzp+xhOfsvac0oytCD5Vbnj9tSat&#10;Hs7s6sDL2WFrxc4rm5bJq8nr9l/Ztu+60P1UpaQUtfmBkFFFFABUV0jyW0qRttkZCFbOMHHBqWor&#10;qNpbaWNG2O6FVb0JHBqZbMa3R5t8E/Bvjbwha6unjTXhrss8qNasLqSfylC4I+dRjJ9K9NFeZfBL&#10;4d+KPh/a6vH4m8Rv4hkupUeBmuJZfKULgj950yfSvTRXm5ZB08JCLg476Sd2tXuz1M0mqmMnKM4y&#10;WmsVyp6LZdP8xaKKK9Q8oK5H4p6F4g8SeCr2w8Mal/ZOsyPEYbozNFsAkUsNygkZUEdO9ddXI/FP&#10;wxrHjHwVe6VoWqHRtTmaJo7xZHjKBZFZhuTnkAj8a48bFzw1SKi3eL0Ts3psn0fZnZgpKGJpyckr&#10;SWrV0td2uq7ot/DzSdY0LwZpVh4gvv7S1iCMrc3QkaTzG3E53MATwQOR2ro65z4eaDqXhjwXpWl6&#10;xqB1TUraMpPeF2cyncTnLcnggc+ldHVYVctCmmmrJaN3a02b6vuyMU+avUaad29UrJ67pdF2QUUU&#10;V1HMcP8AGfw34m8W/DjV9K8H6t/YfiK4CC1vjO8PlEOC3zoCwyoI4HenfBvw54l8JfDfR9K8X6r/&#10;AG34it1cXV+J3m80mRivzuAxwpUcjtTfjR4P13x78N9X0Pw1rLaBrV0EEGoLLJEYsOrH5o/mGQCO&#10;PWl+DPhHXPAfw30fQ/EmsHXtatFkFxqDSySmUmRmHzSfMcAgc+lelzr6jycyvz3tb3tt79vLueby&#10;P69z8r+He/u77W7+fY7eiiivNPSCvFf2mfgVN8b9J0WGHxQfDP8AZc0twXWAymbdGV28SJj1717V&#10;XiP7TvwO0n42aTocGqeJ18NDTZ5Z42KI3nloypUbnXoOa9LLanssXCftOS19bc1tO3U83MaftcLO&#10;Hs+e/wBm/LfXv0Pyd/4J72hsP26PDlqZPNMF1fRGTGN21JBn8cV+6Ffhf/wT2tFsP25/DlqknmpB&#10;dX0ayf3gqSAH8cV+6FfUcXu+Opv+4v1N8NpAKKKK+FOsK8K8DfC74eaL+0T4k8VaT4vF/wCNb1Jh&#10;e6H9tt3+zhim8+Uq+YuCq9T3r3WvCvA3gr4Wad+0T4k1zRPEjXnxBuEnF/pRu0cQglPM/dhQRghO&#10;pPWvUwUnGnWSlJXj0V09dpdl5nl4yKlUovli7S6u1vNd35HutFFFeWeoFFFFABRRRQAUUUUAFFFF&#10;ABRRRQAUUUUAFFFFABRRRQAUUUUAFFFFABRRRQAUUUUAFFFFABRRRQAUUUUAFFFFABRRRQAUUUUA&#10;FFFFABRRRQBk+JdGi8S6Lf6TcO0dte28lvKU4ba6kHB9ea83+CH7Ofh34BR6n/Ydze3P9oiJZvtU&#10;gb7mQuMDjrzXrTDLEA9R0qGdgV2qShDY39x/+uuiGJrU6UqMZWjLdd7bHNPD0qlWNaUbyjs+1xrj&#10;CbdvmKMKFPOD6n6VzHxI+H1l8UfBWo+F9XlmTT77asslswDqFYMMH6gV1CxGIsqjduJZ9x65piSS&#10;IXyB5PVD0475rKnOVKaqQdmtV6mtSnGrB05q6ej9DjfhT8KtK+D/AIOi8OaI1zLZC4efN3IC+WPz&#10;DI+lTfE/4WeHfi74cbQ/Etp9qtw++OVTtmgboHRux/pXVOMJ90uueNvBX3zQIw8McZ8zceMtglfc&#10;mtniazrfWOd897363MlhqKo/V+VclrW6WPmPw7/wT5+H+ka4moX2o6pq1nE+/wDs+5ZERsdmZRkj&#10;2719OwwwWFjHBbQrBawosSRRLtVUAwFUDoAKli+V2BU7VGBnvQHABfgDptHf0rbFY/FY5p4mo5W2&#10;uYYTAYXAprDU1G+9h24ZIGVOcY+leP8Axp/ZY8GfHG9i1LVEn0/WkjEf9oWJCs6DorqeGx2J5Few&#10;ogiIVVIHvzT8huMY4zjvWGHxNbC1FVoScZLqjfEYaji6bpV4qUX0Z83fDX9hPwB8P9ct9XvJb3xF&#10;c2r+bCl/tWFXHIYov3iOMZ9K+gNY0+01vT5dN1C2ivrG8jaKaCePckiHqD+FWXZpQwU7lJw2R93/&#10;ABqQTLGoLOCg4BHc1ticbicZNVK83Jrby9OxlhsDhsHB06EFFPfz9e58yad/wT9+Htl4uXVpLvUr&#10;rS0lEqaPI6+V1ztLj5ivt6cV4t+zNBFa/tseIoIIkhgju9VRI4xtVFDOAAOwAr7/AJT5aZVC5PzA&#10;DOOnpXj3gb9lvwz4A+Kl/wDECw1LU7nU7uW5le2nkUwqZiSwAC5wN3HNfQYbOqk6GIhjajk5Q5Y+&#10;v9dT53FZHThXw9TBU1FRnzS9P66Gh8cf2dfDHx4t7ZdaWfT9RslIttSsyPMCnqpB4Iz2NcZ4c/Yf&#10;8AaD4M1XQWlvLy61YIJ9UlZRcKqOGCxgDCgkDPrX0K5L71UMjDio5UaNcxRDci5VmbA3HtXiU8zx&#10;tGkqFOq1FO6X4/n02PcqZXgq1V16lJOTVm/w/p7nJ/C34caX8I/BsHhbRbi5ksrZ3Mb3LAvuc7iM&#10;gc8mvIviZ+xD4B+IfiGfVrae98OXV0TJOunhWheTPzMEb7pJ644r6FCRtG58zccHaVH3eORSuN0B&#10;TesWEGOct75NRRzDF4etKvSqNSlu+/qXWy7CYijGhVppxjsu3oec/Br9n7wn8DdPuU0C3kmv7sBb&#10;jUrpg88oHRR/dX2FWvix8EvC/wAbdHt7DxLaEzQbmtb63YRzwHuFPoe4PFd5Cpn2JzHtUEMowD9D&#10;U8SRBm2tkhiDnrnvWbxuJdf6y6j5+99TRYLDKh9WVNez7W0PmvwL+wZ4A8Ha7Hq15dX/AIj+zuJI&#10;bS82iFWB43qv3/oa9E+Nf7Pfh746x6RHrtxdQDSjL9mFpIF/1gTcGBH/AEzGPxr07zQArA4Vjyyj&#10;ORTAXJBUH5lyDxjr/M10TzTG1K0cROq3OOz7d7HPTyrBUqMsPCklCW6722ufMw/4J8fDgAbtR1nP&#10;qZ1H9K9W+DHwM0H4GaXqVjoBvLiHUZhNMb2QMQVXaMYHQg16OY1QZXlQTuB5Ppge1NcKr7kIZsYx&#10;nsaK+aY3FU3SrVXKL6MWHyrA4WoqtCkoyXVHzZ49/YS+H/jPXrnVLC6vfD3nPvlt7Aq8W89SFb7u&#10;etepfB34H+F/gbpVzY+HrVjPc4N1qFy2+aYjpubsvoor0BYhBlyDEvJZeOT65psrs0cbpG0hzxj5&#10;Qx9fcUq2Z43EUVQq1W4Lp/W/zLo5ZgsPWeIpUkpvr/W3yJ9xVXO0YA+6OTULdfNDZQABSvO0+1Ly&#10;bhmJURuoBz1HqKIZFjt9q8AdNuCceteYemOHyt8uY9/JI6g1I0scL5L4LdAfSoIXLTbQzkAbiSOQ&#10;P7ppoBjRMRgFnwT3568UATo22N2BJJGdq9R60RuqNtBJJOMtzn1qKaEuTtKAnBDDrkdsVLGuPkws&#10;Uh5yOcHvQA5GTaWQYQHOR0zSkFowCPMLevQ0iqEJKkYP3ewqRflYbgqk+hoAjUIWBQ5J5CnsKUQp&#10;HKXQAE9VHc0RHYzKWBYdBnkL6k0FVDYI3KfTpigALeZuUqeuPxqBY0wAFKqMrlv4qsbyhVDjeQSB&#10;1qMy7Y8shDDsBn60AVb22hlhcSkkugj9Qc+1fO/ibRYLW+uraQmxkkkk+zzGPgovLAHsMcA9a+kJ&#10;hHIMkF1I2lAO1ef/ABB0uEaLqpZd68PNbohZgh4wvrn0FAHlPwr1S10bXWnurpZHMhkmCJmMAcAj&#10;0f2r2/XLS08W6NJYSXDeRNHkISCyk9Djp+Br5c1bw213qS3drZvbNbjz4TFIUViDhQe3A7NXqHwf&#10;0nVp47wym4Vwq/KT8ofrmInr35PAOaAMmHwTFZRSaTbK8Hn3TYAfZkggAhf7rY5/Stz4S6RqFx43&#10;ur+6sJ9KtbSbyIJJEwtwAMY55GD09cV6l/wj2nQoJLjyzcyPvieZfmDDgMSe49uDVi5mEF/bQY+0&#10;MhVSxwF25GTk9wfSgDp6WkpaACiiigAooooAKhlhWSRWIyVIIz2qaoXILMA3PAPPSgCHyyRIJTuU&#10;8Ajqao6lodhrSRnUNPtb90BEf2mJZMZ64yOM4FX1ZlXJ+7ng5z/kUiReUAEAAPBOfu1MoxmrSV0V&#10;GUoO8XZkCwqIFjgEccOAnyfLgDgADtUkchdkLIyMwIAPIGDx+Jpzjy90kvzBTkBB933pTMqoz7s5&#10;4HY+wFUSRqxZWMqxq+/G4Hr/APXqRZg5EbxEE8cdKj8tyRHhdqAPlzkn/PrSj5ZBKNp/hcBTn2+l&#10;AEmxxIgjcJGvVQM/Suc1L4a+E9XvRc3nh7T7m8b5mlMABPucV0oVYzublhyNp5NKMqmc53c5NY1K&#10;NOsrVYqS81c1p1qlF3pycX5OxFY2FtptrHbWkEVvbRLiOCFAqKPYCquu+HdL8RWItdYsbfUICc+X&#10;cIGAPqPT8KvMwXaCDzwCP8aVh++AAx8v3j9at04SjyNK3boSpzjLnTs+/U+eP2qNC0vw38I7S10q&#10;xg061/tFD5UCBRnB6+pr0D9ndRL8GPDKjjMDHcv++a7fV9G03xBbm21Gzt9Qt1OfKuIwyBx3571L&#10;pmmw6ZbQ2lnDFZ20PAggUKi+wFeDRyt0czljotKLgoqKW1nc92tmirZZHAyTclNycm97q3qY0/gH&#10;wtqepyapdaHYXGoK2WnaBS271PYn3NaM/h/TLu7S/ksLN71QpjvGhUyjHTDEZGBWkGhiiZvlWNjy&#10;3Y1HMFt4wqrwSScHpXtKhRjdqC1d9lv39TxnXqysnN6K2727ehDIkN9FJuEdxDInMbDcrqeoI7j2&#10;rm7bwB4WsLhr+w8P2Md6pBMsUC7h9B2P0rpiFiGY1VExuYD7x4ppEBCEO0Uk3yAgcmnOjTqNSnFN&#10;ra62JhVqU04wk0nvZ7+oK7KcSLnHzjPJU1jaz4J0DxNM9xrGjWF7IhGJpoQWP1PX8DW0sL2p3IDK&#10;doQsx547/lSo4KKXY+W3PzLjP1+lVUpwqx5akU15q4qdSdKXNTk0/J2K9rpljp8CW1nbQWlvCMJF&#10;CgVQCORgetUJ/BfhtmYnQdNZxuZ2+ypkHuc4rYgj+Zt+wBj8oPJzjP8AKpFUIyxgbkPXJzxSdKnJ&#10;JSiml5DVWpFtxk035mEPAXhuRUlGhabzg82qcH8q17mzW6tJ7W4jjnt5U2eVIoKkY5GOhFPuB5/7&#10;oKWUnoGxx6/SpV2qxG8l8ZBP5URpU4XUYpX8glVqTs5Sbt5nM6Z8PfDWlXpv7DRtNs75WB8+KAAr&#10;06eh+ldEU8yRmZdhjHDkZIB64+tBAOVKK24EscYz6GmSIGeEZbzVO4AZK/QminSp0Vy04pLyVgqV&#10;alV81STb83cUwh2EeGIA5DdCAfX1qLoW2n5WO3r8o/z6VJK3nFzDlplbB5wAfQ0GNdhdUJcuNw6F&#10;iPStTIRJgCEG8s2cAj9c1IX2tksxyu7aV/zzUTFIjuMb7k+UEg5qHzg4Z41y6HJUgknPpnpQBae5&#10;MceHwnQ5J4Pt9anDNuyMAEZ6VWKo0ilUDo5y5b+eKh+0B9wXbK+D5YLFe+OTQBdjJchtp3Zxn+tK&#10;gDSKSRkAgA9SPWo0YbCXYRhV+baelDMEZWJA3cEgfeJ7D2oAmfl1XAA6g+9JIDtk5HIwDnBoV8uR&#10;tyv970pWK78bgz46UAMJIXgjavr34pjwOWLIqRy9FfHb0NPkyyMAQSCML603zPMQKqFnU/MpbBBo&#10;AVGyWZgzt2z09OKQSZcoMMcHPHQ9qhaUxozyffOF2Hj8vWpmmEMYkbCx4BYsOeaAKstqy7polDyY&#10;zkH/AFh9D7VRvNOhn8g3VsH2Hdwc+Xjnr6npWoZ3QFnj8iMAjcecDtjFeXaz46v9S1y7sLbyk0+C&#10;PcZHfiUqcEKB1J9KAMTVvFV4uuyW9vqkrorM726Jk7Dn7jDp0JOfSrVz421uSBnmmaGIgJJEg2lF&#10;7DHUscg/SsTwb4bl1bWbmfBjWQ+cluuYwwJIAOe3HPNdSfhxerCqMnmySyNNLKDtPXqf/relAHJD&#10;VIrzWtGhuLa6e/8AtUYEgl+UAOPnBPOPUV9I15X4N8CWWk60ks0E8l3bsQkkqgqwz/CfTJz616pQ&#10;AUUUUAFFFFABRRRQBXuULMrBiu0Hvx+Irndb8FaF4nkgfWNA03V7iNSsUmoWqSsiZzgFgcfSujnU&#10;5VgOncHn6VCxx8yx5yGw+7GM+vpSaT0ZcJzpvmg7PyOSf4ReCC5P/CGaDtA+8NNiz+W2tLQfC2h+&#10;GmdND0Sw0qOZw0/2O2WESMBgE7QMkZxz61rq5jVWc7RnAAbPP171GJJsygupZWAKqOi9wPf3qVCK&#10;1SNZ4itUXLOba82wju4o5yu7c0pY7GPJ9OPSiJjM0cbDe2CcsOE5/nTJEWVyMxsGG0LKCGK455pU&#10;P2qVHIWKNccEnLHt+FWc5ZhdAMZ5+7k9fzpWQEIqfKq4IK9Kjfa6BHUoCcE9cD6ilkdYyIG2Im3C&#10;gnGfUUAOkaIwlHQSRN8jAgFSDwRj07VwUn7PHwzm1V9Rk8CaC98W3mT7EgHXOdvT9Kv6144tbRWj&#10;s/8ASTG5SRh9xX7K3sfUdhVa38fTX9rBJBZKpO1wQ+duevHtUShGfxK50UcTXw9/Yzcb72bV/uO0&#10;t4I4okEaJGkK+WkcQARUHRQBxwBWD40+G3hP4kwQp4m8O6friQnMBvoAzJnrtPUD2rIi+JlsmqJa&#10;GOJrj5t58zaAP7wHp2rp9N8R2Oss7QuVeIYMT8fQ+49xTcVJWa0Ip1alGaqU5NSXVOz+8+Cv+CnG&#10;hab4W8L/AAz0nSbCDStPtpLwQ2duoRIxiPOAP519rfB9sfCDwUdwydHtPmIzgeUtX/E/gzwz47it&#10;k1/SNK11rZj5QvoFlEeeoGehrfs7S10myjtraFILWFBHFGgwqqOir6AVxUsM6eInWvpK2nofTY7O&#10;o4zKcLlzi+ak5tyb35nf1OHsPgr4E0jxVJr1h4P0S11rd5ovYbRFlVyeWA6KfcCtuPwr4d0/xBJq&#10;tvodhDrchIkv4rZFuG3csS+MtnHOa23AlYOpETsv93qff2FUNSmt7XyUul2zHA81DgD69/wrsUIR&#10;2SPnp4rEVdalST0tq29O3p5EesaRZ69YTWl/bQarZXRxLa3cQkST0G0jGOPzrnvC3wk8DeB9TuL3&#10;w94T0rStSYHN3bWqh0J7Z6j8MVv3viGCJci4iSMpnB4kQE4Ix2I61Rk8VW15aOY5k3B8hhzvXPDf&#10;/W9KbhFu7WpEMRWpwdOE2ovdJuz9V1N+0BaMFV2THrn+vpXEeJPgZ8PfEWsjUdW8FaPqF5K+/wC1&#10;NaKHL9dzkdfqetO0X4r+HtS1W80q11Syk1azKtd2cTnzo4z0Zh6N2rdfxRFNcJH9maDzDsDyHAYN&#10;938f5USjGatJXCjXrYeXNRm4vybX5Gkmm20NidOFpAtgqCE2ojAh2EY2hQMAY4xiuYX4S+B1hLDw&#10;X4ejZW4B06LAHbPy11CXiZJgkWZlUqylsYI+vaqia7bbpBNJEEQ/NbBdzqMd8dqHGL3QQr1ad+Sb&#10;V+zaMnTvhl4VsrlLq38HaJZ38BWSKaGyiUxOOjAhcqfQitnVNFs/E+ltYa5plpqtlK2Zra4jWWPP&#10;8Jwe/vT/APhIbOO1klNwpXIXevO4/wB2sW/8XQwMk0cTgFNjKCFAyePqfShRilZIJV6spKcpttbO&#10;70Knhn4UeCfAM89x4c8MaXod6+d8tpCiSFfQseQD7YrqJLiCK2L5Vdqk7SMsR6YNcTeeLp2uhbkJ&#10;LGQFO5RljngHPO4D+Zqhql3fttEzxvFLIv3W8plTHALHqTz/APWojGMVaKsKrWqV5c9WTk+7d3+J&#10;valdWzrb3EVyFeCRkmMbBg+SflbH1qS31U6dGZILYT2yAeVAGyVPUkH39K8/8M+FLDwpHb2tuJWt&#10;JLh7nyTMSrTOxxnPU5z36VrX2oCxvrZLRzArB40VY8wrnlge+/gj61RidfN4se9F2Le1AihKuxlG&#10;4Pkd+wrh/FHjbxkfEujWGkQ6dJojeYurTXTGKW3AA2NH2cMx2kdsU7SpbnTJlkIeOxdXVS25ZIwe&#10;oZe4z29+KlndWLRXGwxxOY2iK7lQkcnJ+97D8aAN19VuYkt4vOVvk3GKYAKADzkjt7VW1XWpNbt7&#10;uwja4tVljMRugnyRb1x8nt39jWHbrYz2EKQ3jRRyKczNyQQSnIPRf8irkc5s3jDAeT83lyqCfMU8&#10;bR/jQBjfCLwo/wALdLj0u01G+1eCCR2kvtTnMsrljyFb0HYV3EXiC+miCMyylZMu8fXZzglfTlc/&#10;jWHBeW0zRyxT+VLb5YQspCIvfcMdT6+1Jp9/BNMA06yowaVmkYupjbPVuBjjGOvNAGrd3k8sDwJe&#10;ARZEibTgnBy2cdRnHSvNdX+Fnw/l+KJ+IV3oFlDrjq3m6jJHumLbQAdx+6vHXqBUnxR8eyfDjRrb&#10;Wbbw5feJmubmO2S00ZfMdFkIBfBIwoGCSemKuePtSutG8BXckmjTaxDIgjFjpwDXAViMAL6c4JzQ&#10;Bt6jbx69c2z6YYmKnzRJGNyjI+Y7e/TrWkbeay0uCRI0muj+8nMgALLnjkdPSsbwFFJaWlnFHbTW&#10;QWxAmMpUSReiH9O2aueKNTvtIa0jtbCKZXBW8iXcohjPBdCeGPOeTQBk6N4e8PeEoHXT9PsPDkU0&#10;xuLuG2iVY3mdgSWb+83HPvS6R4sXxJHr9jpd48ut2SvDulRowzlT5asP4k6ZIrlviZAb74c38ei+&#10;Gp/Geo2dxHPbaXHd+Qly6sCR5nbAwTnqBXdaTBql7pH9pPp6WupS2gae3jcFoWCgmMMOuDnnuKAP&#10;OvhJc+LtL0Ww8UeOfClqvjsTtY3UujHMaR78IyH+JNpBIr6gjaWSOAwspjB3FkHDDHv0rzn4X6xa&#10;eLtEvJ2tJYHgl8p45YmjRm6ELntnPNegQs/mCPKwyADoeoA7CgC3PbhpI5Nrb1+bAbAYjoD61WuG&#10;QOIwjxyuCwdOSB1yf5VJKfMww4QgbGkPXPYCkEfkxJEWJQHJVuSMe/1oA0oz8i9eg6jmn0g6CloA&#10;KKKKACiiigAooooAKKKKACiiigAooooAKKKKACkpaKAPhf8Ab51/x78SPjH8K/gL4G8SXPhKPxSt&#10;xe6vqVq5ST7PHjgMpBwAHOARkhe1fN+ofsLPbftgQfCDVPi342Nlqnh06vp2tG43SyTIxEkbqX+6&#10;AMjHPavrn9uf4cfESz8XfDb40/C7R18R+JPAs06XeiBf3l5ZTKPMC85bAUjA5+ckZIwfPv2sJ/H9&#10;rqPwO/ad8P8AgnUZr3w/asmu+E1Um5gtpxlg2BuOCSD8vBIJHWgDjv2VP2a0/Zs/bkHhnx54g1Tx&#10;Nq8ujS6j4P1d7hjbzRElLiOSNiSsoHYHHBPcV+mFfnV8FPiV4o/bc/bO8IfEqx8Gap4Q8B+AtMuY&#10;ftGpAhrq4mVlKZwAT82cDOAmT1FfotQAUUUUAFFFFABRRRQAUUUUAFfKn/BRP/kl/gP/ALHvRP8A&#10;0pFfVdfKn/BRP/kl/gP/ALHvRP8A0pFAH1XRRRQAUUUUAFFFFABRRRQAUUUUAFFFFAHGfF3wlpXj&#10;jwJfaPrWprpGnzPEz3bMqhCrqwGW45IA/Gr3w38PWHhPwPpGkaXfDUtPtYtkN2pUiQbic5XjqT0q&#10;h8X/AA7oPirwFfab4l1IaRo8rxGW7Mix7SJFKjc3AyQB+NXvhro2k+HvA2j6doV6NR0i3iK290HV&#10;/MXcTncvB5J6V5Cpr+0XU5FfktzX974tuXt1v30PYdR/2aqfO7c7fLb3fh35u/S3bU6aiiivXPHI&#10;7h/Lt5G5+VSePpX45fAX42+F9d/bb+HzSaTB4ZSx1fUrZ7lkQCeWbekYyqjktxz3av2PkXcjDOMj&#10;Ffh/+3OF8HftCWHgu3RGk0e+ju/7TgURGY3DLJjC9NvTOa9XJsJHGZnTg6Dm+Wp76ny+zTg024fb&#10;5rqNvs7noU63s8FXj7VRvy+7y35rP+b7Nt/PY/cEUtU9HJOlWRJJJgjyT/uirleW1Z2PPCiiikAV&#10;DdRGe3ljVtjOhUN6EjrU1Q3cP2i2mi3bN6Mu70yOtTLVMa3R5p8DvhXq/wAL7TWItW8Qv4ga8mSS&#10;NnaRvKAXBHzsevtXqAryz4FfCR/hTZ6xC/iE6/8Abpkk3EY8rC4x949a9THSvMyun7LCQhyclr6N&#10;81tX16nq5tV9tjalT2ntL295R5b6L7PTt+ItFFFeqeSFch8VvB19498EX2i6dqbaPdzvEy3ilgUC&#10;yKxHykHkAjr3rr6474s+Cm+IPga+0NdTOjm4eJvtgGdm2RWx1HXGOveuLGw9phqkOXmvF6XtfTa/&#10;S/foduCn7PFUp83LaS1te2u9utu3Uu/Drw1deDvBWlaNe351O6tIykl2xYmQ7ic/MSe+OT2rpK5r&#10;4b+Fz4K8EaTojX51M2cRT7Wf+WmWJz1Prjr2rpavCx5MPTjy8tktL3tptfrbv1IxUufEVJc3NdvW&#10;1r6726X7dAooorqOU4X41+BNR+Jfw11jw5pWsNoN/eBBHqCswMW11Y8qQeQCOD3p3wX8Dah8Nvhp&#10;o3hzVdWOu39ksgk1BmYmXdIzDliTwGA5Pao/jf4Ab4o/DLWfDSawdBa9VANQAz5W11b1HXGOvenf&#10;BPwC/wAMfhjovhp9X/t1rFZFOoEY83dIzep6bsde1en7T/YPZ+0+3flt5b834W+Z5vs/9u9pyfZt&#10;zX0325fxv8juqKgivree4lgjniknix5kauCyZ6ZHUfjU9eZsekFeHftRfB3wp8XtJ0KHxT4oTwyl&#10;hPLNbs0kSeexjIKjzCOg54r3GvnX9tXwP4Q8X/DyO78Ta6NIvdKiu7vSoDPGn2y4EDYjwwy3bhea&#10;9XK5OOMpuM3F90rtadjzcygqmEnFxUvJuyevV9D8uf8AgntbR2f7c/hy3hk86GK6vo0k4+ZQkgB4&#10;9QK/dCvxa/4JNeG7HxD+1NcX+o27NeaXpdxd22GKiOUsEJI78Mwwa/aWvouL5qWYRj2iv1OjDL92&#10;FFFFfEHUFeFeBtD+Edt+0T4kv9B1Z5/iRIk41GyM0hCAlPM+UrtGCE6HvXuleE+BY/hAP2i/EraA&#10;0h+JZSf+0gfP24zH5mNw2ddnSvUwTfs61ub4fs7b/a/unmYxJ1KN1H4vtb/9u+Z7vRRRXlnphRRR&#10;QAUUUUAFFFFABRRRQAUUUUAFFFFABRRRQAUUUUAFFFFABRRRQAUUUUAFFFFABRRRQAUUUUAFFFFA&#10;BRRRQAUUUUAFFFFABRRRQAUUUUAQyhiSoO3cMBh1BqD5i2N2FBG5mx+VTvKqTAFsEjIHrUMyyiXO&#10;N6ngDsB7+9AAw2uzjIYdAOpFMaRomRWZXbJyCOi04TqDuO3zCdvPf6U5Rh33nC47d6AB2USLuI/e&#10;cBQMkkdKdGyMW2jB6kn1pzvgFQPlxyegxUOEJXaxWLHK46/WgCQkyBgAd69j93NNRfMcPgbepwOS&#10;aUgqnykylehHX6UpbY3IIUDIIoAHIeMvliy9AODmmEKuPvqSv8OeO/51IrO7YB4/vYpuCSufmHop&#10;6+9AByGwWPDcD1pqbZYSVQCPPCsNuKlOXblDxnrUXlqXztVmA5zQBK3K5ZdxHQLUQGInY8DPQcYH&#10;+NKSHPEikDOQOh+tOYrJEu1S4OOOmRQA1D5kQbrERkcckdqjjJV92/cp+Yr3/wD11KGAUKh2Z49x&#10;6cUixkElyrMwOdowPzoArohmlEhMiIAcpjAYe47GhYYmiQZCuVO1VGBnOe/eppIpJZIwZfL2vvwv&#10;fjp7inIoMhKYbJ3ZHGDQBXGY8CV/NZFBbfx9TxUrhZmUYbbINwYcYx0qQpG7ZcDjlhjIpoZkWVmw&#10;YwBtIySR34oAQuyzOFwwwpPJyDQ0pEigjaCp2seelPdQiKFJReADjO3mllRZAAp468Ht7UAM24jB&#10;H7vPzHaOfeoxB5zK6yMoZcYAwDz/ADp7+YAfmySfl/LvSzNkeWflUYJI/kPegCIyoGmUh1jU7cyj&#10;5Wz1we4prBYIWbBTYNpSL5gAelPYFl3SoG2khf4sj1I9abwgdEXY7nc2/kfXNAAzx26bvLMiAE7j&#10;1LYqBpy7RqgZy6hpOB8g/oaSZUt5XkXKl1ACK24HJ+9+FFy220laPZLKjZPGQG9TjrQBZlmhysZZ&#10;gRglBktz0J9qg3PDsaVfNkJOXQZBH09+KjhuZkRNsfncYdsjJ9T6/hTypRvMhkdvNOdnYY9PT/61&#10;AE4l2FgwQE/cBB445BpwbeybyQXQFUHUHvg0Ajc75AbcfmBySPSo2VYvN3O+HwSQxyo9B+NAE21i&#10;GDMj552noPSiLEke45TceSvQn1FRSIXDiTfGo2gBDjj1B/mKnLB4i6YXcMEkZIFAEgw5crg7hgE0&#10;i5WTHI4z7EVFFu6DDRcBFxTxECSpBCg5oATe2CoK7hwe1DK4IReB15XjPalJDKVcCRWJUjGMj3pF&#10;3Eb1ZgqAjy+x/wAKABiPnAKxjHzZ4yajuIzdReUwG5j1IB2+h9/rUofIzJjkZ+btx2qORFdBvYIp&#10;G0nGDn+lAGDe+CtHu4jHLZwIpfzBuXO5h/E3rWrb6XbWuxo1EbLGFXYMHYOw9qmllWSQM53QKPvf&#10;w57cdzUZmLSlt672xgljge3saAMLxhKLjT/IW2NwrMpQb9m192OD1x1qx4Z8PyWAlF0vztJv2Mdw&#10;Vc5VQfTv65reeNJlHmKrbH3LxnBHeplJaTg4DAHpkUAT0UUUAFFFFABRRRQAVXlXLkuV2cbRjn3q&#10;xUEgPmMfMxkfKCOh+tAAybsnn6dsVGN0kuFwqZySOfpSNJK4VlAUepGR+NIQol6ZIGP3fT2zQASl&#10;0BEeXO7nbjI9uabIHDIyjLkgbc5HufypzAkEgKZGwBuH6kUqRKsjOAQSeQeQMdxQAhhBLyRqGk5G&#10;G/iI6DPpTsNNEcoYpGHOD0plzKPLGPmy23HQU9yTGxVRI3O1WbGD6UANgkkY/PH5bf7XXHbpRK5t&#10;4mJVn/vZPIH/ANalJESR8bm+6AOT+FJI+1XXyzsA2/Nzn6CgBA/muEwzwlQNx4ByO1SMhMTBh0+6&#10;O4FM3SGJdkZYhgMScY9T70/y1i8zjr8xZuc0AOIVnwCdwHK/XvSKzKecDgkjsPTNAlVjkdVzgHsK&#10;idAwVj8rMS249CPcdqAJEUbECgKpydpGM/hTGlxE8iyqIwD82M89ulSqriIZctIB1xUYIRE2goAc&#10;+WF6/hQAwqR5QyqylhuA6EdwKRyZHkwoBLAbweo9j605f3s3zbTxwuclfUUROCuwgB8bgoGCF7cU&#10;AMl4by0AVlXcpduCajjVzOWdidoA3L8o9xz1q043xsW+8R8wA5I9MVWguIxcywBmPlH+IZzwDx7D&#10;p9aALD72O9SGTb09f8/1pHnCOAPTJwOMe/pQ4LKzbyyYxtPHP1o8pX+VuQp9eDQAyQARKQxgJ5BH&#10;b2/+tUkL+dvfYUH3QxGMimjywUKAErnYGPPvikCllXkMxO4NztFADkyD0Zfl5PQ/WohdZgL7SVPO&#10;0dcetSl1SEcNsUdT97PuO+ajkdRGTGGBC53L1X0//VQBFGkTh0jYLI+H5BORng59qaXWzVHlby1J&#10;JLZ4z/8AXqbJjSAA7dwzkcBjj0qPYwLyTDCrjBQZUfh7UAQEfaU+WZgrkBowwyvrn07VYiV0cEu2&#10;F+U853+3/wCqokjXy5JRtSOQZdohyCejDPf/AOtThEzxlomKyAkL5gxk9DkdxgUAK+buMpC6Atyh&#10;wQFwecj61KoMUJbcroSMq3Y96jhQtG6KhVDkLKDuyDz16gUpDQcRgD5ArvjJJ9c9KAHTyJG0wIC/&#10;KMuR94noPrUq7biNH2EuuCC/G0/40khJcEMrb8bB7Dr9aaq7ERRiPaPXOG9hQA64LqFWMKJCeSei&#10;jucU9YjGBht7AEDgHPuajyUBKdCd20ryR7fzp6EszMmDzyPb0oAcctlSGyOCR/MGo4Y0ZFLsjuCQ&#10;CmRlun+FSS7hwTlGO3aPf1olZEQ71CqAMBh0/wDr0ANYPMUYFQAD9M+hpnmgFkYFm+9mM56dv/rV&#10;BPcm1jBVAgYnc5HC8fxV5p4t+K62Vw8UN0kZjXIdcF85xwvdfXuKAPTZ762dFZ5T5DZTIGSD6n0x&#10;Xmsfw7hv9TS4lPlRQzPJAsQIHmEYDH6jPH41veDzLrAe+KbFYYUly21sZIYHoPQ12p2RhZAdwjXP&#10;HORQBmaNoMGlQoqtvAUAq5BCj/Z9BntWoqbGOMGM8jHb2pyypIiuuMEZwB1+tDElGKJh+6scZP1o&#10;ArQK0sgdw0ZJ4z14/wAa0qqSOI8EnC5BPP3TmrdABRRRQAUUUUAFFFFAFe5kCFQcrno3bPpULRsI&#10;TFkOz5LM/A/SprgF3ChmXI59Mf41Wm2hd0cjIqZ5LcD3PrQAhtFX5RnahwEHCkHrSSBmZU3IZXJy&#10;COCvfH4U1mmReJ0LnG5sd/8A69OnUiVHc72fAAzwp74oAjWYSSbQGRVJUK3VgOhA606T5ZI1kjDk&#10;L8pUncx7j/8AXUrQs8qkTfvl5YYxuX09vwqNULL5Zh+4+QoHOO2T+tABuJfEYfygSVPRcjsfauM8&#10;U+NbOPUrrRo7kpdwW5nmSSJsBDkYV+hOQeBXayufs7A9WfHy85PqfbvXluq619v1e5d9PitzBgB5&#10;Dncf7xHbpwB1zQBk3K/arSWFVG2KQExCPeZWGOR6AA4OfWo1vYpEL+TbtHG/mqEyGiAPzDH8Xoex&#10;7VHqGtzvLBcxxlLbYJElkfylBJwyv3HHUfQVLHfw2lxAwRpcYC+SgLICOVPcgdQKAKutXaJY3l2N&#10;La/iMTCO3KhJJW9A3p2HpU3hHUJ5be2nbSZ7VpFTyLWX5Wsv76M2fmI6elXdG0lGvZGleSXcjD7R&#10;Mo2PGOcLjryR75qvbNf2qzpZTtIYx5lvmEbkTOXYknnHTH9aAG+KoL3VNHuBba1d6G8VwsqXMC4D&#10;qG+YFe6mun07V7y0slniupJkC+YhnbcJGPBI9B7Vkf2RFej7PeXKs8o8xSHKsG6/OOw5xgVuRYtt&#10;kZT/AEGNts0XlcxSY646MDxk/SgCrqHju7+ySx/ZEtQjbbkFsEHGTsJ6isSy1CfxBexT3Eslhdrt&#10;8plm/dsjDou7ktjpnvW1qdpJIY2aUrFASVt1OZCT6juO9eV638N9I8RfEnTfHT3qSajYLJYAQ3bf&#10;Z1hYYJkh/iPXkDigDvdY05La1uZ7iH7VbedvkRQS8TAY3OR3AP51518T/hrq3ibxL4b1zR/Ft74T&#10;srC8FxfadGB5V3Cw24OejdBkcV6hDql5cRvCx+xxoCodXyRgbt5bo24fj09KdcTKYnEEkr2sqnYw&#10;xnaAOVGMKR3zQBytvpWn2uq3NxFYraalPCIvtyx+XK0YIAUcfOfc9BzWteXE8mGtwlzGclHUnCxr&#10;w7YPXj+dT2+kC5nU316PKt5y6GIklmK42k9UBHccZp9vZ3BkMSstm7yBEG3a6Ix4CHo2QOQaAPP/&#10;AB/8NpvGfiTwJr82u6lpMPhqSSSDToLgiO/RwQqzj+LBxg/nXS6Df6pqlr5uqaGuiXjl4FLtudog&#10;2Byp/i5Ptmum1XTmuSZobuaF7Zj5csigQhx0BwOAACSfwqlZ6ZFJGLgqsDx/u4svuRgeWDP/AAA8&#10;nPvigDMtLHWo9Q0hrXVIINLt5Hg1CxEBlcyEEglv4MDp1BzWyqyXNlDaN9nnYyM5U4VgM/K23pgV&#10;X0/ydSmuWa4Wb7TId9vAx+UL93JP8PYEda3Bp0s0ENus8cErgyFXUK0igc59fagCstxAHFsYVCPG&#10;EHzjKSDPJx2+YfTNZF5NEs87zR7yhCM6OVCZGDjdwASB8w9aeLNYi01rYK8saYdWONw7FT26HOfS&#10;pdStLnUbaaO4lEEVxsWWVYw6Rr1PXqMDGPfigCvYXn2GK+kliju1n+WJHcvlRx3/AIhzjHTFT3t1&#10;Dq8aPbTERCIy4mTEcjA4UAcEHrk9aqW8bxG3t3CwairlYWij+SUY4HP3RjH4mopra8udWe7madIr&#10;e4VZ4yAFY4wSD6e1AFmPUmvXlg812eSPIhX5to9EY9BgHAqWG0uEZ7j7Cr2EKq6NfvvdPUqB94D3&#10;964zwz8RvCfi7xlrfhbSr2S+uvDjE6np8EbKULHK5fHAPTArs/D+nwWmoTyC6kljuJ/NRMl9hIwq&#10;t6YGR6etAEq3loLp7uV4nSXC8/LnaeQg/KoPPics9smwElVd5VRFQZbepPTGce9ZtnrEF/ruo2cN&#10;sY3sR9niupIvkkY8ttY/6wr7d6ZqWgWPiLRhpmtee7yoUltIDlZAOhZhyp7596AJrfxZod/PfafB&#10;qAutSsXjiu1jUqEVx8u5j1PcYzXRX9humiSBIvOdQgWN+MDJJHbJwP1rlfFl+fhN4X1XVodAl157&#10;Gw89bQIguJVVcoiMe4xweua5r4FfFw/Gr4dW/idtDv8AwSUaWNLTUCS5ZDnJ4zzzgmgDn/Bus/Ej&#10;4u+G/iFa6n4avfh3r+mXrQ6Nd+ZmG9h52yDd/Cdozjg59eK9R8PaTrMXg3Rr7xJFCNdW1WO+XTsr&#10;AkpPzEZ5KtgYPXvW1ZakVt7NWeUWMoM0fUuDjAGT3Oc4H4VovqNw9rLbsj3FxGm22jYE5J6Bs9x1&#10;PtQBQup5Hup7qeH7NdAqhMY82TBHylwODj1pl3eTy6dLFc3P2lkAilt1QGYhuquOhUjmluogRphh&#10;mEeoXLkW0yMVR5ByUUdAPXNY2k+P/Dnit9YtdNuV1PULC4FvewqmWin6lNxxnB5yPwoA0vB3ha5t&#10;LxWlltltSRJb2kf3LU4IJB/iJXjB6E16FYwLG4hhtnggTAxO3UE9vQ157o2pW+jazFFerJDDNJ/o&#10;sceG8xj1UkfxA88+telWOpQ3dukkZba5Lk5/A8evHSgCwpitrjYN2JF3NGiAKCejcD8KdsSTYfMk&#10;coT97HGex9qdARMEaMjkkErnHHQD2FSQoqb281nCj5i64z+PpQBK6AcSbZDj7oHIqLYQVZtyNuGQ&#10;z5xx1FLFcQ3IEisr4O0MBgZ9j3p10sryQsgQKpOXY8Ae1AGgBgAc/jS0g6CloAKKKKACiiigAooo&#10;oAKKKKACiiigAooooAKKKKACkpaKAPhv9vjxz42+EXxt+CnjuPxDqWjfC3T7/wAjxF/Zs5XAeRMm&#10;aIHMiFAR90gYPQkV9PaP+0X8K/EWmx31j8RfC9zaSj5X/taBc/UMwI/EVzP7Q37H/wAOP2n73Rbv&#10;x3ZX91NpEcsVqbO9aABZCCwO3r90V4//AMOkv2d/+gJrP/g2koA+ofD3xN8EeIb9NN0LxVoOpXrg&#10;stpp+oQyyMB1IRGJ/SuqFfNnwY/4J8fB34CeP7Lxl4R0vUrbXLSOSOKS51B5UAddrZU8HivpOgBa&#10;KKKACiiigAooooAKKKKACvlT/gon/wAkv8B/9j3on/pSK+q6+VP+Cif/ACS/wH/2Peif+lIoA+q6&#10;KKKACiiigAooooAKKKKACiiigAooooA4v4v6T4a1vwFfWni6/wD7M0J3iM1yJfL2kSKUG7BxlgBV&#10;74a6fomleBtHtPDl39u0SKHba3Bk8zem487u/Oao/F+18L3ngO+i8ZXDWugF4vPlV2QhvMXZyvP3&#10;sVe+G0GhW/gbR4/DExuNBWEi0lLliybj3PJ5zXkKK/tFytG/Jvf3/i7fy+fc9lt/2Yledud6W9z4&#10;e/8AN5djpqKKK9c8YbIu5GBOAQRmvw//AG7z/wAI5+0DY+DYP9MsNKvUuYtTPWdp2WRlOPl+U8cf&#10;jX7gSAMjAnAIxmvxX/4KWaNZfD34g+FNK8P6l/aunrDPqS3hKttuGnO5Bt+XC7Rx155r1sgpRqZ9&#10;hZOkpNKpaTlZwvBq6j9q+zXRO/Q9GnVcMBiYKo435fdUbqVn1f2bbrvsfs7o3/IJsv8ArhH/AOgi&#10;rtcT8EvEF54r+D/grWdQZHv7/R7W4naNdql2iUkgdua7avNqRcJyi+jPNWwUUUVmMKhu4hPbTRM2&#10;wOhUt6ZHWpqhu41mtpo3bYjIVZvQEdamWzGt0eX/AAH+FGmfCyz1mLTfEI19b2ZJHYBP3RVcY+Un&#10;r716qK8o+Anw18M/Diz1qPw3r416O7mR52Dxt5TBcAfJ6j1r1cV5mV01SwkIKCha+ifMlq+vU9fN&#10;6jrY2pN1HO9veceVvRdOnYWiiivVPHCuN+Lngy08f+Bb/RL3U/7Htp3iZrs7fk2yKwHzEDkrj8a7&#10;KuM+L3hPSfG3gO/0jXNSGkabM8TSXZZBsKyKyjLcckAfjXFjY8+GqRcVK8Xo3ZPTZvpfv0O7Az9n&#10;iqU1JxtJapXa13S627dS78NfDFv4M8DaRotpf/2nb2cRRLvj94CxOeOO+Pwrpq5j4Z+HtO8J+BdI&#10;0nSb7+0tOtYikN0Cp8wbic5XjqSOPSunq8LHkw9ONrWS0TvbTa/W3fqRi5c+IqS5ua8nq1ZvXe3S&#10;/boFFFFdRyHBfHHwFZfE34Yaz4b1DWBoNpeqgfUDtxFtdW/iIHJGOvesrwB4Si+EHwD/ALI0bWhr&#10;KaTp93Jb6mFU72/eSA4BK8E4/CtT46eC9F+IXwv1rQfEWrDQ9Hu1QT35ZFEWHVhy/wAvJAHPrXI6&#10;fp3hX4K/ssapb2evpqHhfSdHvXGrMVZWU+YScpwcMxHFexSk5YONJTbvNe7bTa1+bv0t8zzHBfXe&#10;flXwb3132t263+R+a/8AwS18eeIvF37Zeo6hrOtX2o3mr6Re3F/JPOzfaZNyEM4zg4JOPTtX7KV+&#10;EH/BNLxlceEP2wfBkdvBHONYWfS5TISNiPGXLLjuDGPzNfu/X0HF9JUswjyqycVb8UdWHd4BXzr+&#10;2r4c8Da78PIp/F2rnTNSsYrqfRIfPEf2m6EDYTGDv/3a+iq+Uv8AgovBoT/BGSe5mZfF0Bkbw5Cr&#10;H97c7cONvRvk3HDV8/k6bx9JJta7x3/rv5XOXM0nhKl1F6fa0j8z4b/4JBNI/wC0vr7SjbK2hzFw&#10;RjDeameO3NfsjX5f/wDBGrwHK178RfGN5pabt0WnW+oNjIbJeWNRnj+Ak49K/UCvV4pqRqZpNR6J&#10;L8Dqw6tTQUUUV8kdIV4R4F1b4RT/ALRniWz0HTpIviTGk/8AaN0YZQrgGPzMMTtPOzp6V7sa8H8C&#10;+M/hVqP7RviXRNE8PNa/EK3Sc6hqhtdolAKeZ8+eckp27V6mCTdOtZSfu/Zem/2v7p5mMaU6N3H4&#10;vtLX/t3sz3miiivLPTCiiigAooooAKKKKACiiigAooooAKKKKACiiigAooooAKKKKACiiigAoooo&#10;AKKKKACiiigAooooAKKKKACiiigAooooAKKKKACiiigAooooAjdQXBIHrnvUEhKuqKepywPQj+lP&#10;lk2yYIIyMA0yTftRQynPBDD7w70AJKQsm7DEtwGUZ2//AK6dhlkJ3Fhwu3+tQqxd5FRyhXC7CP60&#10;LJHln+aMPw3PPp+FAEshWKFguPLHXd0FAchWjGZHABJI4pDEJEVesYwRnnP1FSFipZiAuBwexHvQ&#10;BCikJ8oOEJ74PNKJDBIqCL92FxvHPPpTyglwzAMucg/ypgleN8udqdRkep6UAPQZctgL3OPWmRQY&#10;mVg4XaOFHOBnnBplxL5DgLIc4IEfYk05YmjAKDJYElSevqKAJJCrswZuegUdfpTGdHDMSdoGSp6e&#10;3NRx7gu9fm2Hau7/ADzTF8yKENcbEd3YmMcqc84+tAE0bFUURqqh8YwMfX9KgF0POSDzd8oJOByQ&#10;Pc+lcv4t1uOy05plZzGFMmVkCZ46Z7V4xa+K78apLbQXy2MjKph3EkzLg4BP5igD6OmvoIo0eSbH&#10;VWI7VDDr1rc3a2qS7pwdvlqueRz+VfP0/wAQr1dMJvL6MGFlCNGw3DBxsdf4s54PtWJofjifV9Qk&#10;a1S5SQpIJ1mzEUj3ZMiHuQR29aAPqqd1UKQwYh8AnnB9qez7l3qoOPUYOa8Z8D/EeHVLyeOW5eGR&#10;XELxPhQp6hgP4t2RXrdjrFtcxAeavmR4RwW6NigC0XMapGCBKRngcCpPvsCeCO/SsefxRpIurq0X&#10;U7OTUrJRJPapOpliU9Cy5yAR3NWLLWrLUQkkV1E8ZUMCSOnrmgC8wYAYYlBnLdSaQYMauq7jgEZG&#10;OKj+0wrdCJZV5H3d3A9qYt/CRsSRGCghtpyAf7p96ALBmAbZtLL0zjgfWm4JcDaHA5UA8/Wobi5i&#10;hgSUuBgEqrdSO/1NP85Xn8s4CumVC/ex/SgCR0IbOflI2jLYz60zLbJE4j2/dHT5ahaEr+7Y75Gf&#10;dzzsFF07GQxohklWMHy3HysM+vrQBFJBFdLuKqSnEZC9+4x6e1OW3JkWfzQqRg7doxnjnNU3v5j5&#10;Jlj2pjexUZ68ADHerFxF5saCQPEA24IOWY+n0oAUoGRWU4HRmcfMMnOKnPlh1DyMpC7mIGN/PFVk&#10;cI+zDuJX8sqnbI6/T3qeD5IJdqE7flGOW4oAefmIKqp/jzx83vSSAvnY77jkBdvv60yJBHO0aKSm&#10;dzgHoSOwqXyQGaTnBI288g0ACM7EsCF2rghuctnn8qWGAwSBicLnJI9+5oktgASDvbOFyfu05y+Y&#10;hjcCTnJxxjrQBKw4Ks23fkE5wfwqOR2RSVG9DhRHjH1OaRxEZCy7s44Zjx9BU6qxLDcMHoRQBAJE&#10;dsqGAzluemOxFPJQ7iXLqRnYeBikEaNK5RAHBwx6UzYxE2CCG/iBBwe/0oAaxREaR28wquBu6YzW&#10;dcam1spBVWlkbAXqSei4Hesrxn4mh0fSZHkQG0dNjTp/CCOc4564/Osnw/4ihj8OreTkT8EKWXJI&#10;7qPQ4xQB126UwSMsjJgAjIAIb2Hp61PBIZFWeMK8f8RGAJG7sPSvFdc+MiXepva2xKiKP5wG+4WH&#10;ynb1we57YqbwFrWtJeQQTqBCoLWaxsW3R4zy3Q5OcUAe4yFvlwu6N87sn7tRiBYZVdGYEkDBPyn6&#10;Cs6zuWvTBcMXi6hVk4bkcjHrmtGFTMwchgxYAqT0x3H1oAv0UUUAFFFFABRRRQAlRyKjsD8pdeme&#10;1SGq7pE1w5VcTEAF8flQA1spJhePlxtP8X0psQjTBCYK8DH9adKzgJtXMijI3Dr6iozKuOHGSGJy&#10;OM8cmgB5R5UVgdxxko38jRu84KV3Rsvz/X2NJGcIB5mWYY34+8fpThuwAVPy9v71ADWKSqnJCtyA&#10;ejH0pphUuz4xIUBZc4zzU0YMmGACA8gdz60y4ILMDu3bcgLyT7AUANUGIsyqTLI20E8jHt6CldiW&#10;VmUF06MOoz1zTvtDFDt+8pGRjkDv9ahupPMAG0mN+CxOAv1FAEx+ZM5JBORzSlgWY8beAazrrUId&#10;NtpJ7uZIhGMqucBV7Gs+08Z6bc6al/DeLJZ52liNrE5xk57UAb805iX5FLED7vc1Xt723lcxhZDI&#10;nB3jH6mucX4gWEd1DbkmOWdvlYjeDzyRjpn+tbbXsd23l71MgBLbWGFOcYoAubTCuWlaR8EhpDgd&#10;elSecJogM/6wcAdaxr7VDYWUrbxJnIUMcFjjr9Pf2rz64+Ltpoup6ZZRSSXSzRJ5zbCSgYkbvoD1&#10;NAHqluqo0eHSMj5VUHdkDtn1qfLZfjHP3s+vp9K5TT/FVjby29lNdJNcSH5CpDBm65XHQYroDe28&#10;Kws8kSCST5ctjk88GgDP17xHY+G7PZdXAeVhhIy/7yQd/wAaTSdQh1S0t5rZP9HdstluUI659RXM&#10;fETSTrNpFdwLDcssm5o+MyKOiZ/pWr4Ik+x272jlTIFEmNuEGc/IPoaAOkMCK8ckrMwGcBn4I55P&#10;rVR9f06NQ4uFkb5okyeXI/hUd6p+IPFOleH7KaW7l8gbGyu3c49MDrjrXmK65PJrNs8TQkOTJIqJ&#10;kJxwBn04yOtAHrmmavb6vl1GwodjJ1ZD74/KtFJQZfJRgrKM4PcVwXgH7PaXF4Ybl5Lif523/wCr&#10;BzlvfPNd4JvNEm6Mx4GCT6/WgBNpWZmcY9cc7gOfwxUbNGUMu1to+cbRgljxmkid4WDlfMDtwAeR&#10;nqead55kuWgYMo4GVGR0z1oAdKAkHZu7gDJx6CqxvFFzEWLEshCYJC/j+lSXX2g/6qNZQwA3A4wa&#10;gZ5JZELqmxX5cDhwAcL7nNAAJC5l/eKXxn90p+Ue/qetSEGeFHKnzUGN3171XZt+1iWUhSHjCjIX&#10;0z6801Q3nRqqtEixkh0b5UOehz1z0oAvZAISOXMjDkdzjg8dhUrIFZg2eBksehHpUaboWOQDIRln&#10;Izximu/mRkCViOirjGG96AJpIBI5AJXevykEfKMdBUYASOJCN/GT8vp0+hoaJQfKJZW/gAHKHHJW&#10;gwOJC5JAXjrw3I5NAE3CMWYhd2Aw/wAfehQEjXYrIpOFUcH8arSRQN5xHzbfvEnBJ6596lEyzqCj&#10;AjZlDnk+9ADZH2yDdKpZkKq+O46+1Yt/4oNvZmTyPu5jMcxwSw6H6dfyryvxda3k3xEsb5PE1wll&#10;GNj6UMrDcN13n1weMjvUx8QJr2tjTYpvMvCAzR7iERMYz/vgc0Aaeq+ILm5gu7Rt8nkqZY2hky2S&#10;MkEdcijwl4SttS083tzaQXssyiVXZMqFz0HoRjkd629P+Hkf2OcXFyXlYYW4cdB6HHqOK67TtMj0&#10;yyhtbdFggjG0Kv3Qe4HtQBbt7WKOGPyo0jjC42xjAHH8qlZn/dsgVUOAAeo9KZEVuHww3EY+ZeAP&#10;Q02MrEzTlisPJK9ce/50AWYhlGXcqNu/hHJ9aa+HB35CqMZDc00IfMDj96xHBbjb7Ug3B1OFI3fO&#10;Tx81AEgSNvL8wq4yNh9farlUBKvnLFHg7CQQq8j3q/QAUUUUAFFFFABRRRQBUvpHiaJlDFc/PtGe&#10;PpULuBIER2VOrNgHn0qxeNsAJkKZ4X/e7VWBMsUfnhUY5V1X19BQBIkK4JjZhk9+cH2pwVmePOSu&#10;PmyMcjvigKrYdWJRRyMcnFRm4B37GUs2QF9cdeaAJlkVQ7D7qdWPf1qOP/Sdzbm25+6DwwqEoJF3&#10;uhyymM4OCfp/jVHVtatvDmlXOoahOLa0t4i0kkjhVUAf3jwPqaAPI/2sPCWs/Ef4Z3XhTw94qvfB&#10;2py3Ecw1W0ZgxjU5aIFefmHH1FZNv4Tk1rR7S3vLq6ktoRCsU6yEzNIikEkDt3Oe9YniX41Wmu3P&#10;h+bSIrjxBZ6zcm1gvLAgxWzR8s0mf4ccZHeutbxIjaVPNHbeUhPliKVfLYYOFZQPvcnoaANTUbGe&#10;9lghe68yM8TIFHz4IwCehAIHPrVW3s44XaZIZ2mhuPKliU7gy5zu3dgOnFU7W4lu7qa5e4a1SJlS&#10;VIcgEFfuj6ZyT61ah8StLcPYywNsaXbG6/xKo5ZiOAM9c9aANa3tkZTIjYgiJ32pb94j5yfl9utc&#10;/rE0enzXQm0+81JZZk37BlYVbkPt7gnrWrd3v2d/NieIRyZdprfEhJIxgE9AKqWwuLxHKvJp0M7Y&#10;MzNu8tgMBcHorUAa9xq0kkJjuYopWliUy7IgRu+6MY544JqsNTkEECvcCbGYnjOTLKAcElv7pxj2&#10;rndf8Wab8PNP1TWdXul0jRraIT31+6s5hQcZPoPX61N4b8V6H400jTfE+gXBv9Ju4xcWl1Eu1ni6&#10;Ln2J7dKANTXJ5bewtoBZSxXDuzRWucygqd3Ldxj86h0jR1VWkukggCbQWiU7o2bPD4605tS8u2e8&#10;nk3NbuHMKDEgQ8A88jB7Clk1wW9mq3MzwXEv3UI5uGJ/iA68flQBGAluba3S6SByyl4ZhhWBzg/Q&#10;4xVme2ntotsKBkJbYI22oX5GMn0/pVXVo7QWF6UtZIbrYY1do/MWLpt4PUk+lUfBVncRaTbRatqk&#10;es6payGO4vEGxd2CflXoCDx+ZoA14tOWOxdjFcWtxKAjsCCTJwQQem369q121K5ktY7eSaK7u5ED&#10;RXgXhdpwc4HX3rNS5a0tX82VS88uDID8gGOpz39hUw3rdNagFXYltxODHEOQRj7wz1A7UAXr2eDU&#10;Imtp7mSBVHltE8WUfjJz9R0J5qpa6bp3h1YrSyDSQouPIb59qv8AMyZbt1PPStC1uVJlkLRyuIyt&#10;xcL/AMvT4yBg9VHbHNcxrVv4lufFMc8c+nHQlsWZnZSbyO4Y8bk6FNg6evNAGjNbwTCKWVI4LeWQ&#10;pbE/edeuCR0UYGc8c0viO2v9W06yTRby205Gn3zLJ800644QZ5X1BrjfCfhPVtF1XxDNq+utrtje&#10;XSS6dZOm2OyUgfuwerDI3Z9a7C5sNpmvF+a5C/v2LAFM9sdmI6UAMubmO2064t5ULSAAAhSQp/vZ&#10;HJweoqubSWa1YzI8pZR5UAb5HOclyD0yOBV83ipaQGKYEgIoimXBYA4A56k8gn3rmfh58NW+Hthe&#10;aamo3lzaXV3Nek31x5ssXmHcQjtztySAvbFAFq/8T6Rpviix0O71u3tNZ1BA2n6ZLKvnyuMliq9Q&#10;meo6ntTfDTazJ4gvJb+yXTtNVl2akJi8dw5++VQ8oox3q5rHg3w/rGv6frKaNbXOuWsAgj1GWLMt&#10;mPSN+uc84pl/qstkL6a5kkv4IwkbwwgEM2cZOOhP9KAM1/C1lp8erXEQhtlvrnzLy5sotkshzlAz&#10;AZ2j15roLJIbW2jSNmmlRFDtbsR827OWz+orKs7nFjK8qR2SOwWV9xkEmThQADwf5V09p/ZwvJIl&#10;JFvvKNE64aOQKNzse4OBxQBl6L4Wi0zU5xNcSS3U8u8q0n7uKPuF7KSOTikmtoVn8+2aT5y0PmRZ&#10;EaBDkZHXceK1pLaG4uZriWRBbTDayh9oDH7rL6E5ORXm3h3TNd0nx94i8Q3etzajplzHbwW2jjCW&#10;1qQcGQt1csPyoAu+MvAOmfEEeHbzVheS3Gm3v222uLe6aFlmUYAkQHL+6nit6NIPLaIQrJ58RSe4&#10;Undlh2UdT056ivDLHwv8etSv/iYb7xrpVtb3BI8MauYFL24DZ2PGBn5VwNx64zXrPgIXGmafpv8A&#10;wkurxzeIRAlvPeKggiuLrbklQfuhuT64zQBqaN4otNS1K6vbS+h1raTbGG1YMtrMgxhlHTryOvSt&#10;nWtRuPsCPGw8pWjJjt1LPK38S+49cdMVykstp4N8YWnhzw54RuLbSdbjmu7jWbVQtulxkEtIeu5v&#10;X6V00Ek+nIsMrb4V+ZJDjfMuM7U/ukd6AL9vFb2NkHlMUFpKrNI7HAVs+p+7/vD6VSWx0Swg1G7s&#10;7TToIrwjzriwX53XhThh1P6802/kh1Cxlhu0+3QR72eDAaKVZBjYpHOSD0PQ80/T9GtYdNttKtdK&#10;MdhZQqsNmpzsUDoMdSO7UAR2914X0S8W/wBUu7TSLaSTydl9MEUv91Auf4s46eor0fT7mIWapAiS&#10;DzNquBgHj7wPfgde9fJX7XHwn1fx38MtO0PS9Oln1W81GBo7u32s+ngHeZBnqRt5NfTvhO4GneFt&#10;JsIp/tl1BZxQteHBMroACx9ic0Adc7KiBnbC4HCjnOajuWd5I1WN1YHfk9PoaoYvFhgN1LAsynMh&#10;Ixkg8EH3z0qzBFP5JMsjOM42R8hR/WgC2QrSrGUVo0+ZVA4A7EVBMoeV0wCsZDsmc8defTmpI32J&#10;iQqo+4SCSB+NQGSNGEbuIzyxYYwFxyM0AbCncoPrS01CGRSuCpHBHpTqACiiigAooooAKKKKACii&#10;igAooooAKKKKACiiigAoopKAFor5T/bd/az8S/Aefwf4L+HXh1PE/wASPF8zRadayqWSJFIBcqCM&#10;klgBkgABieleUpc/8FCpkWTyPAcW8bvLbycrnsfpQB+gVFfI37Psn7YJ+J9gPi1H4S/4QjypftR0&#10;oxicPt/d7dvP3sZr64FAC0UUUAFFFFABRRRQAUUUUAFfKn/BRP8A5Jf4D/7HvRP/AEpFfVdfKn/B&#10;RP8A5Jf4D/7HvRP/AEpFAH1XRRRQAUUUUAFFFFABRRRQAUUUUAFFFFAHF/F8+Fh4Dvv+Ez3f8I/v&#10;i8/bvzu8xdn3efvYq98Nv7BPgbSP+EYz/YHlf6JndnZuP97nrnrVL4vXXhey8B30vjG2N3oAeLz4&#10;ghbLGRdnAIP3sVd+G1xoV14H0iXwzAbbQXiJtIipXam48YPPXNeQmv7RavC/J/2/v/6T+p7LT/sx&#10;P37c7/69/D/6X+h01FFFeueMNkAKMDwCOTX4o/8ABTPRNF8KeOPDeleGL3+09Dkt7i8e6LiTF00p&#10;EiblAAwAvHXnrX7XSAFGB6Y5r8Uv+Cmum6Bofjnw3Y+ELk33h5re4uJLhpDIftjTHzU3EDGAF4r1&#10;cggpcQYOTjB259ZO0l7j+BdX0faN2elTm45fiYqUlfl0SvF6/bfTy7s/Wj9m/wD5N/8Ah1/2ALL/&#10;ANErXo9ecfs3f8m//Dr/ALAFl/6JWvR648T/AB5+r/M8uOyCikNfA3/BQH/goB4s/Zs+JWheC/Bu&#10;lWLXP2WPVNQvNRTzFmidnRYUUEbf9WxLfTHet8Dga+Y11h6C97f7hSkoK7PvqobxEltZkkbbGyMG&#10;b0GOTXK/CD4j2Pxe+GPhrxnpytHZ61ZR3ao6kFCR8y4PowI/Cuqu1je2mWU7YijBz6LjmuCrCVNy&#10;hNaq6ZpF6pnlnwC8DeCvBNnrSeDdc/tuK4mRrlvOSTy2C4UfKBjj1r1gV5R8BPDPgDw3Z60vgTVW&#10;1SGaZGuy05l2OF+UcgY4r1evJyuKjg4JKK30i7x3ez/rU9fN5ueOqScpSems1aWy3X9aC0UUV6p4&#10;4Vxfxf8AD2geKfAV/pvibUP7L0aV4jLdb1TaVkVl5YEcsAPxrtK4z4vaT4b1vwHf2fi28NhoTvEZ&#10;p1kMZUiRSnOD1baK4salLC1E0n7r+J2W3V9F3O7AyccXSkm1aS1iryWvRdX2Lnwz0XSPD3gTR9O0&#10;C8/tDR7eIrb3O8P5i7iScgAHkmunrmPhpp2h6T4F0i08N3JvNDiiItZy+8uu4knPfnNdPV4VWw9N&#10;JJe6ttVt0fbt5EYtuWIqNtv3nq9Hv1XR9/MKKKK6jkOA+O3hjw14y+F2taR4v1T+xvD1wsYub3zF&#10;j8vDqV+ZgQMsAPxrxb4yeGfDfg//AIJ9+OtI8I6p/bPh628PXotb3zFk80FmLfMoAOGLDgdq9p+O&#10;mieE/EPwu1qw8cX7aZ4YlEf2u6WQxlAJFK/MAcfMAOleL/GXRvCmgf8ABPzx3YeCL5tS8MReHr0W&#10;d00hkLgsxb5iBn5iw6V9HgZP2VGPNK3tY6W93prf+by7HlSS+uN2jfk3v72/b+Xz7n5S/sCSxwft&#10;h/C55JEiQakw3OwUZMEgAyfU8fjX9ANfzSfDHX7Twp8SfCWt37SJY6bq9peXDRLucRxzI7FRxk4B&#10;4r+k7R9Xs9f0mz1PT7iO6sbyFJ4J4nDK6MMgggkEYPavpuN6TWIo1ejjb7n/AME6cM9Gi7Xxf/wV&#10;H8w/BnQRpOf+ErOqr/Z2Mfc2N5+c/LjZ6/hX2hX51f8ABV7xXr11f+BfCXhoS22oQw3OszXZlVYz&#10;CMQ7ACOTls18zw7TdTNKKXRt6eSf9M5s1dsFUvy7fb+Hfqbv/BHnf/worxd5v+s/4SF9/wBfKTNf&#10;fFfMH/BOX4ZW3w5/ZZ8MTIbea+18Nq93cwKR5jSH5Q2TyVUBcjjivp+uXOasa2YVpx25n+Gh6FJO&#10;MEmFFFFeMahXg3gT4n/DrWv2jfEvhbSfCwsvG1mk5vdY+zRr5wUx7xvB3HJZevpXvNeEeBfjT4N8&#10;RftF+JfBOn+FI7HxPp6Tm51oRxBpwhjDDIG/ncOvpXqYKDnTrNQcrR6O1td33XkeZjJqE6Kckry6&#10;q9/Jdn5nu9FFFeWemFFFFABRRRQAUUUUAFFFFABRRRQAUUUUAFFFFABRRRQAUUUUAFFFFABRRRQA&#10;UUUUAFFFFABRRRQAUUUUAFFFFABRRRQAUUUUAFFFFABRRRQBUnDfaF+8wPTGML60jNITuTaw/hVj&#10;+ZzUkijzZGb+6AKjkVJYQOHwQQM45FACu/GcLgdAT973zUbSLbyIHBfcwCqing0x5DFtUKxIbI9g&#10;R1PoKHmLjzOVTacK3XP+HegCzJMMjBJHoKgywVWaRjGRg5A5PrSo27CljhFBz0/D6U7cS5AO0Yyc&#10;DI//AF0APKBJGfp8uCAKinJMTndhl5wo9O1ShTHKzEkhsYI/zxVYDzJjJIQpQkHHYfSgBkJDEMFw&#10;7DcQ2Tg9qnO2QsGyc4YoRjn/AD2qJpUBdj1bk84JHsP51wni74kadp2pJpy3p+0xEPcmMZMS9iPr&#10;0oA9AtpPMDYxjcchTn8ayNWa4NtcSQXBeUK21RgDHtnuK8+1P4zWGkXckLS/vWbbGkh2tFlc8+o9&#10;/erfhT4jWmveH5tXvvItpNrLvLZAxxkdxgkUAeV+M76U6zcIJRE0UYCo7HEW4ZZCpz7EfWsvTdYt&#10;tQuJJbgxyeY5ia4dP3Vu2ANuOuCMD2z1rm/GHiqSPX76eySOe+ibMsh4MpUfKxJ7dAG/wrl/D3ii&#10;++Kmj21zBo134dkjLCayvYvJJZR9/rkq3PP40AdNZbdQnnmdQ73IdYnaIoB5ZIJ3HgYwRzWnaW5h&#10;tYmeO4Vtoht53fBtgfm+bPG0+p61ztvYyAJbbJNphTMkr+Yqop+ZGHrk5/nVjxB4mg8P+H9Qv9Qv&#10;Y7S0tlZmMiZiVFwcuf4hj1xjsKAOpsdcWxez8udzMwaCS4XayBgS2Aw9ezdqmi167uL14NNvG8wo&#10;8stz5jSy2w9SvGB796yvAP8AZWueHNPvoUiuLa9cS29yCVXoSGUDjkf/AF6tanHeQ3V/Fp5i/tG4&#10;O77QucxsR829h0UAYA6ZoA5HQ/AieD/HWv8Ajm3+2/8ACUeKLMW13e3b70aPIXlfuqcAHpnFekW9&#10;7cWmn2NqryTWrIbZlt8q0Yz0XuD39DXN2uk3H9pTeZd+TaS7VQSkgtPxkqc42n3rmtZ8D65B8cJP&#10;Eln4jlbwRaWJguPD4VvLinAzvVuSDu7igD0y+8W6h4dku/Onk80RfMqybiqAcPISfvDGffBrMk+L&#10;UXgLwjN4l8Q6yulaXMRtuJz+7OcEs5569u/NV5NYj1qxRLudGnmAT7Q6AALjIA74OevXIPFcl4fj&#10;1PxhoutaL4p0zTpdLkuCltE2SzxKuT5uQRvyA2R14FAH1H8IvFKeM9OfVI7s6jaXcaXMM6k7Cj4I&#10;2qeRjOK9EKuwXLhXyQpUZyO1fNvgK5ufCVnajTrB7yOBFCWsA2AKv3kz3xwRX0NpF417bRTElJJI&#10;w+xwBsBHegC60nluG3DnsvIPviku5pEV2BDZ5QY5z2qOKNllWRnBcnkIePYmoCZNqhIyreaQ4kH3&#10;lPcUAPaWV5UJKRkMEkQYyueQw+tJNIMseVIO4s/Cr9Pc0ebEriIsuwACQZ59BioVYusvmLIqxAEL&#10;Io49fY/SgCzHMd4iRQPk+VnOMnsPpTWBXEcvyHgh0faS3cCmyuZEgkRSITjjGNwPb61INssMpBDO&#10;ciMtghMUASlQwJVFYr8pyeTzTDM7Sqp2DDDCDOWPfFRoBGgyyvN3ZRwMDP581KcynzeN5+TGcfX6&#10;UAJlzLMHBweMgja+ewHb696llLFI1QKCSAxIz09qGt9oBAOW468j6mhFwqlZCCejN3A6gmgBz8Mh&#10;wMEchuTihQ0ZTliAcYXoKcUjyzFcrnIzznHpUDkZZkBjUZIy33gepAoAmd9rL8xBfkkDI4/lWTqu&#10;u22nwBZ5RA1yfLjULkhj/ESO3FLqurRWdnczRqzGNGk24JLEDJAHf6Vw9/4mbxF4Ij1iO0keeRD5&#10;YkjIwvQ8Hv1oA2fE11py6bL9okjdl2n7ODgtn+Fv5/lXB+MPFDWtndWGnRyqsThJFWPegHquO571&#10;5nrfiOTWZ0uozPcW0/y4WQHeyqMPnqo4xj6VcbVobW8ECW5iMsO90imOMjGFPB3FiOWP0oAr6gh/&#10;4SGzuV+z/wClRC3uQU5jOcnZg5JwOmeO1exfCOWG/g8iDD2MLYV34I56fj7V51MZpIxcvp3kQrEk&#10;yW6rmR3zgAY/u4PFexfDDT5IdOa4lAR5xhsoFY89R25oA7JFaORhIEMZGRjJbdn19PanlpN+Gy48&#10;0FOgx/iOtR58zygmdhJDMQSM9+Ox96lSAxSBixc5HP6celAGhRRRQAUUUUAFFFFABUMp2sPmwzcD&#10;PSpqrTOBKF27hjLe3pQAyVC4ZPMIPoDg/X25obBTB4bI5xkHvTDcRo8nmHawA3MR1HbFDMuUblU2&#10;5y3f2xQA5mZt4TDAYXpznv8AhTgmFOSMDB2g5Bqsl3i3VpENuXbCDr16VLH8iEgYUk8AZzQA7/VN&#10;kksf4VHOPYU3y/nVjnKfMQPftmhZRvJXJAAyR0UYzmuYk8fadNdtZwSbrh3MakYHTuPpQB07lQFY&#10;4WUkgAnJFQweZ5geWfenTBXAJ9OaytV8QWuk2jyXR3R42xlx99sZ2/j+tcbpfxU0y9uTBdRmzSP5&#10;QJZCcM33VYf4nigBPivJeCwULPG1mjE+XMRuL8Fee65z+FcLB4oWzspoZo7aS7JI2RL5il8c8dFB&#10;HPPoa7jxlrejahosI1WRUljT9ywbqx98cHivGrueK3ms5obtXiuiY4o+UbzFYHe2eoAzjuaALVtL&#10;eW+pizYy2t7JEDGhJIIxkEdhjLd/SvRofF9l4c8GRRavfwQ6ts2ReYQXds/KBjqTxXmdhqw1Sacy&#10;SRwXcR3o4XcswJHft7jvXnvjP4bReMfEWg+JdWS8OseHJpBBFYS+XBclwQNwBwCR1HWgD2B9YTTn&#10;CySu0hlLRxJOShBGSC3YZ4rMltrzUbJpo1SSB5QqJIRkKxOARn7vUflXgHgTxP8AE/T7/wAWXWue&#10;HNOmt7Vjb6Va2sxzOoYFkLHjO0jnuc16X8QfiE+kfDW78Q30M+jR2dq9xqEIiEjREH5UG38uOaAP&#10;R9PsZNLl3WiJbXMYUEP8xhJH3Dz93vntU994nvtYTULM3YFzDKhnlCFsg9lGfTp6CuR+H3iVPHPh&#10;vw54ms7FpNHvLNLva+ULDHC4Y5HfIPWun0qO8u5pZXsJLH9+fIjeNTtjxkEHsnbvQBq3kl3Hp63U&#10;lzIBAyvHHbSYLr0OSRxn0781HpPxC1a0dooZrdonYuGmGEA6lTjoeMH0rN1a1a6jFvco8KuGT922&#10;AUIyVBXn6elUbzw/B4b0aSGa5VLFVNyXjjLyOzEZAHXv+eaAOivdZuPGVxbtcm2huPKV3TJ3up6g&#10;c8jjjPp71j2+uR6n4gktmYotspEyDHnSuV9O2OuRUdvPMYor+5iVygCtJKm0x5Hc8HGBxivG/jrd&#10;fE7w9FHq/wANtN0XXL+ZFF7bXwP2ne+PLZDkDhT0B70AfTPgjxyLC8aGdEW1tjtDvGTIQRkc9/c5&#10;r1XRdftNRhuJbeYPGrlFZuhP+TXzVpE96NP0uXULVIta8lI7ixtHJRJyv7wbj98ZPIrr9JubjTpb&#10;K0sxtl2s0zoNirg8jAxgnsPagD3SWFAoDDfCD91ckhiev0FMhlljuGkYMyN2U5HHf8axbXX1vtLj&#10;vVMhjI8uJFbgnPU98/pWjayCCJGAXdGCdzPn5e+T6igC414ZmkRF8tVOWc8ZGOKpl0niLSuFCt8m&#10;eR65HvWLqviEWjuGzJHxufAxyeCfQdqpDxjC+tpaSRsolA3JGuRGvHU+nNAHSXMBu0k3zldwz8gG&#10;V/D1NSwGaOF1O1/lXaX+6cD9Kxn1m3kvJ7ZbhVlhYlynGfQBf4uO/wBa1bu8FqBMZHZActyBgY64&#10;96ALUDJFB5u4ynZkjuee2Kzk1exe6mhmuhvmwxLnC7fQN7elYl/4+szIGgaKRxEzId/GO4AHQ+1e&#10;dnxDFLJbXMpuI5blisV1kMpPrsH5etAHuhk+zjeJFXcxb5hktxxj/wCtQ8kcYd3chB8pY+/r6V5X&#10;L4gS2USXmoGa2MYWGSIsFDjqOOo681LrXxaXS7SF4LeeZSq72CbvlJwT74JBz2oA77WroQWjyF44&#10;IIoyzSStgKB3A/nXGeIfFctxbxtYt5ltLCd97agMJAR8oBHJycnAry74k/FTTNG8K6tqXi7z4/DM&#10;afY7u4kRimJsYJ29QeBkdCa0/CmmaPpfhfTNNt2kh0LyQLKeN9mIyAyMB6e5GaAGaHqKXCPPBdb5&#10;fMw0dzGQ+QcHk9PXA/GvQPC/hxre7k1q8hMk8xVVaNQC0ecgHA9cZ9aq+GvBckrw3EivDA7btrHO&#10;8k5Bz2r0uFVYGFUISP5duPlPTt3oAnxtjAxtLfLxwSPb3qrNdW1rdRSXFwsSSDasT9z6/Wm6xqBs&#10;bO4kKMwyo3E8A+oFef8Ai/4q+FfCWoaOda1m1029vpjbWlvduUaeTHRR/EaAPSVcRg7FLIeQVOSf&#10;bHpTIL60u5isVxGZMMSqMCffiuSsvHiXk11mNYpYlIV2bAIA647e3Ssb4a+HbLR9W1CSPzi9wWuT&#10;HK5dt7/eYHsD2FAHqDSxAEsVUKeSfX/Go/MEYk3IwcEe+c+lM2JG22JQu37zdySO571A0uZpJAhT&#10;aoWN+0gI/p6UAXUcgxEgZY4JAwQewq7WVBH5Uqclo2wQz9T71q0AFFFFABRRRQAUUUUAVrlMyo3m&#10;FcAgLjI+v1qtGpEaxwkFBk4x+h9KtXThQAQzf7K9TVOMMqM0YVWj+UMw4b3P/wCugCR5MRqW3bSQ&#10;nJwDmhv3iMUIIYFUVf1oWAqhBcEswO4jr6Ac9qgkmnjjkl2IQuBjaQxPrigCdGwQrlSQvzYOSMet&#10;cT8X/BmjfEnwJrnhjX5ZG0XUrcxXUcMxQuh7Ag5zx2xXZ4Tzi5Co/K7/AO978V5x401KNrprYD95&#10;ED+8aPcxU84LY2gY78kUAeKfCD4J6R8DPDd9o/hm7u5dGeZvs1vfT+a0BY8qjNxz1NdNcQTteu6W&#10;y3x8v93HCc7WOCTkjg5A4PGBxW2s8LaVLNcMiW16C6uZcMCD0xwAT0zTXvhZu/lYAu9pYbzztUBx&#10;xwcDn8B1oAm/eXOnrENw83gyIuVfKEsueo4449+aXTUt7W0AklVrtAQZVAjAz0GM+nHFUZrm3v1+&#10;2Jc28liHYGaGYM8J6GM7eBknH41orZxi0tJGhhj+XaDI4Yb+zbhxt9RQBJpzS3ERcW0UybyFDMMR&#10;Dp0x1NS6xp0M19NKY2cAhZLcsMS7Rld2D91T39ayYNRYOltJvdo5ebdRhGPQ7eck+3PFJJqkMy3F&#10;sjTTmJWlUM+3aAMhAewz8uf0oAVrFL3TW0++aK8guV8u5jceYroRxw331OSM+1Zeq+J/DHwz0jw/&#10;oV/jR49UnTTNJt7dCyCQ7igUKOFIBye2RXln7L3i/wCJPjceM7n4nadcaPc2WseXYxzERJHaspKJ&#10;Hj7wXGCc96941TT49YFnJNbwkxpvhlADLZMT19fmAx15oAi1bTWvoIFuLtrC6QoRMQrbQvON2SPY&#10;+3eo44Led5A7QBYztRgpyo77fw5OO3eli1a30m1uDLvWFk/eyddiAcll6Y68AVyPh/41eAta0q3v&#10;NM8TabdWbTvaWskFxsWWdcZiXJ6g4BXqaAPSLS1ksvKVpopt2WRlXfjA9ucnt25qvNbG02IHAjR8&#10;logMq3UKQefY1PbpfHTg7WkTOZAEt4TtcgnJGc/KOvX865v4k/E/wv8ACLwdqWv+Ko5tJ0qzIa4A&#10;QyyglgFPy/e5NAHUXsUX2cTPKJ7dcF0TADOT3GOFzxuFaNrNMJm82JUcrs2E8KPQH+9+GDWZoRi8&#10;ZeFLLVrKMT6beW/2i3kt2Z/PgblWzxjPXFc5401HW9F8Aao/hnTbS68TW6mPTbG4l8uCVyD8zcsR&#10;jgkd8UAdlMy2mqW8zo8iIoKCQAoXbjAXuQMnOPpXhvwU+BOseA/jD8SPE134qudW0/xHcLLHpsjN&#10;ixRSWJGTyecYA4HY16H8PNS1fVPDPh+Pxxd6Za+M57FTcWtrIB5kw5LxR5zgY/hrpzb2lnYXc3me&#10;Yu/5wybVbPUjngevU96AG2EIErWzxTSswIaaNgMZHHU9T04qPV5J9C0pLmBY3kC+UkcpO8Z6ZI4L&#10;DHPtVXQdU03XLJb2w1KO9ihlMElxDOJUGPvISvQ/n05xUF9PJc3lsY7pQtmHMI5+YZ7ZGORx9aAO&#10;b+C/ijxl4k0m7T4gaZplrqY1CSKzTT5dy/Zs5jZj0JxjOOlen3dtaailvNEscs8TOMyZIcH+n0rk&#10;9LtwyN5kLiDLARyRgFWPJ+g6DI49qvXKrb3cl0CYXhiXbFGwzg9yf1J4z0oAp6pawW1o5t3dzLIr&#10;KyjB44wADk+2frUMULrphazmuImjffNkdBn1GeT0z1qxfXkk0trIbaMrLkBkjyoJU9hkDrnr9azD&#10;FBFCJ3Z5XLGEyQIBu5wu1cYY44zxQBf0aO0uLSeVoFjnT7kRGY4+cqxJH3+vWo5b+3tIpUMH2m43&#10;GYomcFz0YYGG+p9a0rZ8xPBaKxuBHvkjACGIj+9z97HfmotOee4052nVIwm+dojiN1forEdxjqeQ&#10;aAHeck2pWpIhlQIvnbRxuYcqB6g4z6VWmEkmdPDFrqOTBeRWwCBlTu67vY8Vs6aHs3l8638mF1Ej&#10;FcK3nnG/PYjABx71h3iXUd4l8XDFZSxIxggrjC9e/wBaALds1raXSRBs6o8RypXcTjlsnGDjp7Vn&#10;at4e03X4rT+142kjinW5hR1DwLIDw27g5Ge/StDVV8my85z5VxaRtPt2bS2euCB3x349hWJ4C+IF&#10;r8SNBW+TSNQtXa5khMGqRtbs2OC+D1X09c0Aek3yQpbJtuQHhiU7wTtPP3ePlJxxiuVubHEw2yRC&#10;6UhEVsldz8h2PsOMVqyLf6dLJFbzMsaAFoVfdG4I/vEHA9+oqnbb4rp/NUswYEmTLRygDBQ5GBjr&#10;xjNAHl3xC1r4m6V8WPC+m+ENN0+TwTMfM8Q30qLJPaSjhBEScHPpgmvSotVeOG4c3RZ4cLiIYOeu&#10;4t2HYgVPPLDEnk3CefNI21Q8uwAjkNgfLnHcEmopL2yitGjWPziu2Ka3YFVBJyG6fN70ALHdNPpU&#10;txIpFjHlkaJsEMf4emePauc8S/EPw98Ph4ft9Q1OPS9U1+8W2sY7jMZlkI3ny+MDI/PNdGjQjZb2&#10;tw8STOUM8ZyPqOuDk4xima3pWi+Ilspruwt7+Swk3W93fx4EDLwWjyPv8e2KAJdP1TydaYanJNPF&#10;K7eS7EhYjjoec4HPzeteh2979pgUW8iO+cNt5DL3wfX3NeD618RfDei+OIvDOp38dvrmpRL9isZp&#10;wZL0D590ak59BXSXmu6tp8sN9plsLq1EYMtskm53BPzY6DI6GgD1gO0D7PtImTdjaSMqMcDH580y&#10;Jd/nrC0bcABwC2FHY8fWuO8I+O9P8YarqEMDA3FoNlxEiZ2nGRz3OPrXZxMQiDcZBuUGQjBPHHbG&#10;eelAG1H9xfoKdSKMADGMUtABRRRQAUUUUAFFFFABRRRQAUUUUAFFFFABRRRQAV578avj54H/AGev&#10;Ddrr3jzWP7F0u6uRaRTC3km3SkEgYRSRwp56V6FXB/GXRfhvqnhAz/FKw8O3vhmzlWYv4nhhktYZ&#10;D8qt+9BVT82M+9AH50/tWftqfCC/+NHwm+MfgLxXH4j1XwjdSWuo6D9inglu7Kb77RyOgUMvzcH+&#10;97V9Qad/wVJ/ZxvrC3uZPG01k8qB2trjTLjzIyf4W2oRn6Ej3rzLxz4//ZJ8K/GPwD4P0/4c/CPW&#10;9E8RLctf+Ioo9PWHSjGAUEgERB3kkDLL0716b/ZX7E4/5h/wY/8AAbTf8KAO4+FH7cvwY+N3jS28&#10;KeDfF39ra7cxvLFbfYp4tyoMsdzoBwPevea+HPAnxf8AgZov7ZPhX4efCf4b+Art73TZrmfxh4Yh&#10;tlls3CMxhzFF3CjJ3/xgYr7koAKKKKACiiigAooooAKKKKACvlT/AIKJ/wDJL/Af/Y96J/6Uivqu&#10;vlT/AIKJ/wDJL/Af/Y96J/6UigD6rooooAKKKKACiiigAooooAKKKKACiiigDjPi7qvhvRfAl7d+&#10;LdPOp6GjxCa2EQl3EuoQ7SRnDYPWr3w3v9E1TwRpF34cs/sGiSxbrW28sR+Wu48bQTjnPeqXxc8R&#10;aF4V8C32peJNL/tnSIniEtn5KS7yXUKdrkKcEg8+lXfhxrOleIPBGkajodh/Zmk3EW+3tPLWPyl3&#10;EY2qSByD0rx1Nf2k4c0fgva3vfFvf+Xy7nsOD/s1T5ZW53rf3Ph2t/N59jpaKKK9g8cbJgo277uO&#10;a/FP/gptb+HrLx14bg8GSmfw2be4eSRmdj9sMp80Zf5uBt46elftZJjY277uOa/Hj/gqDJ8O3g8E&#10;/wDCCIyy/ar77duE/wB7cuf9b/tbvu16eQtLiHBJqGvP8Xx/A/4fn/N/duejTv8A2fibc/2fh+Df&#10;7f8A7b5n6c/swajaan+zx8Op7K6gvIP7DtE823kWRNyxKrDIJGQQQR2IIr0HXde0zwxpNxqmsaja&#10;aTplsoae9vp1hhiGQMs7EBRkgcnvXz1/wTm/5M4+Hn/XvN/6Pevn3/gs9rF/Z/DL4fafb3s8Njea&#10;nctc20chWOcpGhQuo4baWOM9Mmu2ll6xmbPBc1rykr+l3+h5Lny0+Y/QPw54m0fxfpEOq6Dq1jre&#10;lzFhHe6dcpcQuVYqwV0JU4YEHB4IIr8bv+Cvn/J1tl/2LVn/AOjrivcP+CK/ifU7rR/ij4dkuS+j&#10;2U9hfQW+xfkmmWZJW3YzysEQwTgbcgDJz4f/AMFe/wDk6yx/7Fqz/wDR1xX1mSYH+zeIJ4Xmvyxe&#10;vqk/1MKkuelzH3X/AMEstcv9b/ZA0D7fdy3f2S+u7SDzWz5cKONqD2GTgV9Z3Yja2mEpxEUIf/dx&#10;zXx9/wAEnv8Ak0DTP+wvff8AoYr7CuvL+zTed/qtjb/pjmvis7SWYYhL+aX5nTR+GJ5f8B9N+HWn&#10;Wmsj4fXb3cLzIbwvJM+19vy/6wDt6V6pXlnwIk+HMlprP/CvEdIRMn23eJ/v7fl/1vt6V6nXyWVW&#10;+pwtydf4fwbvb9fO57WbNvG1L8/T+J8ey3/TysLRRRXrHkBXG/Fy08L33gW+h8ZTtb+H2eLz5FZ1&#10;IbzF2cp833tvSuyrjvi0/hZPAt8fGYZvD2+LzwvmZ3eYuz/V/N97b0/HiuLHf7rVvy/C/i+Hb7Xl&#10;38jtwN1iqVub4l8Pxb/Z8+3mW/hrbaBaeB9Jh8LymfQEiItJGZmLLuOeW5656101c18N20BvA+kn&#10;wsCugGI/ZA2/O3cc/f8Am65610tXhP8Ad6drfCvh+Hb7Pl28iMXf6xUvf4n8Xxb/AGvPv5hRRRXU&#10;cpwXxysvB+ofDDWYPH1w1r4UZU+2So0ilRvXbzGC33tvSvmn9q3xP4Y+Hf8AwTx1/wD4V1s1Lwre&#10;wDS7WS5eViI57gpIwL4bIYtjPHHpX0v8cW8Gp8MdZPxAVm8J7U+2hPNzjeu3/VfP97b0r5J/bibw&#10;e3/BOm7PgFWXwn9stPsQfzc4+2fN/rfn+9u6/wAq+qymKn7CMue3tY/4P/2v0PIqf74/h+D/ALf3&#10;/wDSf1Py6034Ptq37PWs/EqC6w2ka/DpF1au2AY5Yd8boMZLblYHJAAx1r9ef+CXPxevPil+y7p9&#10;hfw7LjwndNoKzjaBNFHGjxEKAMbY5EQ5ySVJJ5r8/Pgl4LHjD/gnf8c5DeG0/sbXrDVQBHv87YgT&#10;y+o258zOeenSvpX/AIIxfEGD/hDviJ4Omiit2tdSttTjuXnAaYzxmLywhH8P2YHIJzvxgY5+44i/&#10;2vL8RzaulUVvJNL/AOSN6PuyXmj9LK/GH9vHxBq/xE/bH8WxeE9QuLIaLaWem3ouJDEGZTuYJjOV&#10;y6+meeK/Z6vxA+ONtc3X7evxC1CC6X+yrDxBb3GoW6yHFzCvlbo8DhuhGGwK+X4QinjKk7aqL/NH&#10;Lm8lHCSbaW2sldbrdH7SeCrcWfg7QoAqJ5djAu2MYUHy1zgVt1U0ueG5020mt4/Jt5IUeOPAG1So&#10;IGBwOPSrdfETd5Ns9iPwoKKKKgoQ14b4H+PWjeKP2h/EngC38KJY6ppiTNLrQdCZ9hQEYCBud46s&#10;ele514h4J/aAm8U/tBeIvh43hP7DFpaTMNa+0FvP2FBjZ5Yxnf8A3j0r08HT9pCs/Z81o3vzW5dV&#10;r5+h5eMq+zqUV7TlvK1uW/N5eXqe30UUV5h6gUUUUAFFFFABRRRQAUUUUAFFFFABRRRQAUUUUAFF&#10;FFABRRRQAUUUUAFFFFABRRRQAUUUUAFFFFABRRRQAUUUUAFFFFABRRRQAUUUUAFFFFAGbckx3+Q5&#10;yy5EZA5x3/CqbX0zyNHDbFnK5LZwsgHYH1NXruTy71CEABGwuRnr0AqMRGWIO0bLsO5VU46e1AGe&#10;+uRSTpbeVKjmM7o1XJQ9wT0p1vrNrcFZogxgA2q7KQMnsM96tGBXldgVIlw7EDkEDk/iKeEEqKJB&#10;sQrgrgAZ7GgCKG5gluNsVw03yBjGeijpz9alYrC7hXLcZ8tf5CkltQMiONMMAHbOHYfXv60R20Uc&#10;/mCMBQBnaPmBB9e9AFrnARAT3yx6Gs3V9WtrKKRr1lhijO47uOOmRVsxSGZpFYJsGNoPDE9+e9cX&#10;8SNXi03R4Pte6WGfchCxh92BkoT/AAkjoaAPIvGfxT1GbX9WstLvo5Idv7gH5iykAHn2PUCuJDSx&#10;6hNqcEbXl1JEhCTggk7u+eMA9M8VUk0e1hvZ7k20ki3g3WcckmBAuMKExyXwSDn2rP1XxDql3bw2&#10;qQ3LJZzIkayKFEicfK/Y4OcmgCxrEpvdQNxLpJjtLQbIWHzmRmONjEnjIJII9Kpz6/bSaoul2auz&#10;pukiCFmj4G3a7Z9eh7kVt2kds+pPJ/Z0X2eOdppIGY+U5x2HoD0P1rH1G30tGdPs832sOko+z5Cd&#10;eNuOi9cUAc3eQTR20jx3EjiDYksSPuk2HjaHxlwDnj1BrfsdmqxXESTOqvGw8+JstjIHc56jHsCa&#10;mvL7RfDHh06neXgsrS3VnjlRPNwq8twOTtzn0ya4H4afFHwv4/0SHWtIVho4ujai6u0KtOQfmGBy&#10;Pb680AbHwr+Jdp4gk1bw94gvNOsNfsbmSF9K0m482aO0ByjSsfuk8Ej3xTvAmsah4ym8VW/jbSRY&#10;WFtdi0i06dklWeDoJX4wysOxqXw/4C8J+BfGus65BYrp+oaso8+/Q+ZLcueQefutn044p9pr3i7T&#10;fi7faHrHheGfwKbASrq8UwaaSY4OWTrtxnPHGM96APStMnsNCWOSw09LKxjCQRWsIOIucKoA6KRy&#10;MU7xVrel+F/D91qutahBokUIMl5eMuFaI8EHPGBxz0zVQeIFXSpbklLayQO8b28Jd5YwRl+Pu44w&#10;fSpLfSbLxr4Su9KvbSTWVnSS0uNP1DBjfnLI57AgggUAXdCvtJ8ZeFLbxH4edNS0K6OIrmJyYX2n&#10;AKZ9cdKo2nhtbDTtTsoL14LvV8XFzJIxbfz8yDB+QleABTfB1nH4e0jTfDekaeulaPp8flRQgbY4&#10;lDZMYP8AeOTjNc98Uv8AhYFl4l8EtounWmp6VPqAS7uLhfIks0/5Zu23hz6+9AHV6po32GxtrdEa&#10;3sUUMjRqWbPbOeRj0rA8ZjxVo2inVtG0o3eoRb4To+5VW6IX5Xz0GQB+VdDqd/eaNLeS+ItSgm01&#10;RLI08bABVUbmL46BcHkdhVO08S6Re6EdV07UbfVtMukBE0LFkZcDDR+24/XmgDsfh74tk0uHTJr0&#10;QQyzWqPNpuTuiO3LYHXgk5x6V7fpmvaZqbN5F8JlKAvFkZz6fX2r5S8u817UbXWILcaeNLgZiIn3&#10;NIjD5s9+QcY68VDDqMnhlbAW949v5zmRmkJVpWPTAPcjjPtQB9iOILR0khhEhdQNu7njp9amjucy&#10;SsiENgfM54Yd8D1FeS6B8V18R2CwQNDbTxeWHBbOQBkj/Gu9h1O7u7QPGpjlRF3Kep7gH8KANcYu&#10;JH+zgqrjLSsvzbT2HpSTahHA4T7Qu5R8pOAC1c7fx3k1vDFBczKZJFlMwBIYk8qfoKil0eHUo4bu&#10;7leZnlUOZ4/LVcHsO9AHSNeGKUCQ7jgKS5wrFucVNbxASsgVIinyoB/d/wD196ZFbi3iClVWIEqE&#10;Y5KKehU9zT4V8ldzYRgCWDHPHp+HBoAcsoleQJGHmK529FJB4/HBp0xaMDzGWTcwAA6k54qJ7wSC&#10;EwhYhnJJXseOPU0+Vh5oRG/dBDlgfmHcAf0oAnkjSRPIJKKrZcDv7VJBMjKA2Ey23aw6e1U5dQW1&#10;gjmccFcnJztHbI9TTFuJAqHZ52CXVAMbPTOe9AE97eGBS2DtIZVI42n6etVYXkv7QxzoI5Pu7tuF&#10;z32moLOx+03Dzq0rIpYEO+5d/QlfwrWPO2MAEpk8HPI6CgDmI9PuILpnnvHCb8+aoyQgHT0zXnXx&#10;B8dDTn+yxqwg3ttiC/dXH3gvc9civY9W8wWjzLG0hRchUwcHofxFfJ3i7xLplt8Trfw9crfy6lcF&#10;ryKVYGP2dMEMHboCeo9qAK+k2a2M8LJKLFFV5RHMoMTKMgbWxglic4PTpStpM+uX8qw77e2SQmNG&#10;XakjAZO7HIAOCB7V6RoPg+31bSVtorKS4005VXmOQGY5D49v6mvR/Bvw+t9LS4nuEillumDm4UcM&#10;g4AbPtxQB534B0G51+eGSSTNkPljMZLNu7nnHFe42dm0NpHCh4TCt/DwPSrCw29lAy29uiIoyI4w&#10;FFPf5dkm8Yz1btkcAUAFzFJLGVjbyzuDA46j0pq7g2CVGCMAcYHp70BGlb5WZShAI7GhArSMrv8A&#10;NvBUCgC9RRRQAUUUUAFFFFACVk6vfzW8m1YJAgAPnKu4HPbA5rXqjeXBS4WIZBcYDH7vvn3oAz59&#10;SkiijkWPzAU3lsZA9/YVUHiC3U20LJIpkz1BwB3Oe/rWk0QSNklTy4mYKMHOD6/TtQ0cYfJhPznB&#10;LDAUDjP0xxQBWh1eC4JVZTnJxuTHHqP8adBqKEq29SMncqHgjt/Pmrf2JHZBhU2nAx2Hp9DUSW0M&#10;buI7ZQWJZg3T0yBQBBLq5treaV3i8lCMAtwwPWvJE8G2Z1XUI9BvZYLwuJdzMGwSePoeeO2K2/if&#10;o99YaQsljlEjzJLJGcvzwpx3XPOPpXlOh+K7/wAC3zatcEXWn3fySssZM7LjHzD+E7v50AdF4017&#10;XIphp+oPHJaQRAF4/mV5+hGTjPse1cbpdv8AZtfkg89xabzI8Ei/KpK/MwPb8TWPq/jLW73WdFgs&#10;tIs9VtNSvHivblp8/YbfGVJB/iB61e1W3ubbULhNOTzUkkULeIAI5+MM2M8DqOeuKANXUL2M6a9q&#10;XaYO7DcnKIVXJkjPU8Y/pWJZ6e5Uslx9sZozI8SY8zAIHyZ+6wztPrmmxukVzH5kd1HcTEeTdKA1&#10;tDtOCAewwfxzWvpp0fT/AD7O2hWzhSQzb1y3mn7xDP2z1OPWgDEvL220aLzItOMlzIqO0YkIMe3I&#10;2qv97p8p+tX7e2gSJdQRBJJdIGhs1fO+Qd1UdDzVfVr2AXTXNtFG8jndJsBkjQ4BDZ7j/wCvXP8A&#10;jjSrq98Fanp7XraJrVxayIdT0s7nR3IIeIdEIBGfoaAOmubKaCS3/s0J9oeEyy2zk4UjPOOxPp2r&#10;Y0m4tjptlA9uLiSdpIp5LtcxDK/dPqAfUc8Cuc0LTD4Q8I6dpZvbm8urW1iil1ORQ8s2RySvUg5z&#10;z3NcX8Zfi7d/Cz4e/wDCQabol/r9xZXSRz2VsnJiJIbfwduMjn1IoA3/AIg+KdA+E3hzTtU1u7bR&#10;LBpxbLNFHvSRmO0AAdO2F6Cux8RaDf8Aj7wLfeGLPxLJpWp6lYmK3v7dCt1aLwVkyPyx1rM0bWrD&#10;4heAtGvb7wz/AKTPFHdPpetxBhBu5G7PG8AA57mqHgPxz4zufiR4sg8R2enWPhyNxD4dngYeY4x8&#10;/nEeo6e9AHQ+ENEv9A8O+H9HuNUutbvLO3Kz3twPLkuguAWZT64PIroPsDadoVyLm8MDTmT7L5mA&#10;IMqcY6k4ZhxTby6t9TjhhSKKF4v3KyOxHmKeqnHfHfpwKq2mnW93qrXeoXD3trcolvb2KAbIpA2R&#10;KHHqAAfpQBxXgC18SaB4GttI8WeJU1vXZLmVmvZLfyojGWO3Yh7KBgZ74raufiFoNt4yTwquoRR6&#10;7cWxuhY3I+docgb0PQtW7rfh6PxdbzaZPaML66i8mVg4UeTj5lU/wsDg+uRUHhnwFpui2+npc2v9&#10;uPp1mLe3urkBrhGU4GWYZ4GMc84oAyvHniCXQdNl8SaXp1zrJs4x5um6fHunZSfmOGPGDgkDmuk0&#10;a5n1trA3tgrmSwM9wd5/cg4I46hu2D1rLk1WWO+naGzeS4XG8xAJuOMZx6k8mrml3qW0VrcxGJ7n&#10;dsuZ5ZCEkc55H06YoAuf8JDcy311YWWpxac8KK7wxuSgOPuxnoTjBrS8P+IJNKgaQ3TT2/muZBPL&#10;nae4A75/u1zEVvC+nywstu9wxd2O8bpiW+cZHQhcZPaodkFnqdopvZPsr7Aiw4KMNpPTuQce9AG/&#10;8RPjfo/g/SdNF3BMF1GcWi29tFvUs3IaQdQAB+tYdl8XfDvxQ8HXd74SuJX1GUNDFO0bRNFt+Riy&#10;nspz160+0htJdQ3XEMWo3CM25Z49gjjPAbJ6knH50y50bTXZp3QIoIjY2pERUjowI4POQfWgB2n+&#10;I7/T9PjurzVkuLyJEVpfL2mVFXAwvYlse3JrV1Xxpc65oMkMk15CJoSVmC5YZA+XPG0nIHFZraXF&#10;eWc0c0bXc4Qbg5w0cPXIPYkgVpraW1x5dhHc2kds2JY5ZiWKDbj5h2BPf1AoA5uPVrTw/rfh/StZ&#10;vV0u71ceTbRzsDJujXlkHV2xjPrUVhoOqT+LbPXjq06WMsTRS2U6HyvOUnEka9VbHbpiupv/AATY&#10;67qek6jqWk2+r6zo7+da3M67ZrckYEidgCM1RWRryYxyQSQkSbCgJLspOQw98/xelAGh9oS+vHSa&#10;6dN+xYYosAkj+IH1x+FSWN4iqsXk3d1DOzWyOY/liAPLN35OOKjlktGvY5oElhjgjDzCCPmR85JA&#10;7Y9utcF/butQ/GeNbTxJfW+j6XZuLjR57PEF3JKR5cizd5B3XsKAPUdQ0PT5tJjhvoVvLKTINtcg&#10;tGz8cuCMMM9ulWtCgTVbiC1lbESKsSxeUByDnIHcYxVXUp7uS1JuBIkaAFJAMhl/jGP4QPXqaot4&#10;lu9Ef9zNDdSukaw2SofkPruPUYOKAPd4IRDFFEwCwv8AKxjOB7fjV5U2fMwycEbCOornNIuRcs6t&#10;O5QhG2pgAY6hfUZ4JroXMXlIinzAPmPrgUARTxxzoIlxJErlX3Ddz9K8/wDHfwK8H/EC70jUte0q&#10;PU73RJTPp811z5DseSMY5HYnpXoU86xSnaWQhcbgOBnufXpXnvxl0mTxT4fsrKDV7rSQkyXTy2b7&#10;TKFPKE9Qp5oA54wWLagdPRE3RyMJGjOQhHB3Y4weOK9L8G6d9k0r/SD512rENJtxkD0HbjtXidl8&#10;QtMuPG0nhePSryKxsreK9/tURfuJSxI27upkU8kGvTvC3xGtLjXLbQpWknuriNp4pSMK6A9T7+1A&#10;HeSJ5rplwkXGApxu9R+oqJZlnDqU3RM2AG/h+tZUOuuL2RL1okhUk8HGwc4znv7VoLcxqPkkjlLt&#10;yytjjt+lAFjcsaQIFyhOAmK0Koqv71AeSvzLz931zV2gBaKKKACiiigAooooAp6hKEaBfNEeXGVI&#10;+8PSqhu4xGNzwxoxIDE4H0IqfVBENkk4zEgJznGD61kzw20paTy/OQkLGqrlT6YHp3NAE8w2WpSN&#10;Gkf+FSc7sdcHPp0pYWEjDEjRKqj5G5LcfxY//XWL/wAIfbW0Bs7a+1C3lVMEiQspPuD2zVhdI1BV&#10;TyNRbzUdTJDJgBV/iAI6EjvQBJrWqQ6JpEkzbrtyPlTcCxPYD045rxmTXjIZ7q9k32wmWRIV3GM5&#10;JUHB4Iz29RXTeNLtY576BbtGhgDSSRMdiqrHB3H1HrXLkXMSRW8pW4QYdoQeSpHyjjoPf8aALkv2&#10;mW1nmf8AeSQP+8hdAsbDg8A8HqOB9KpahZww+IdPtYreaSe4Vm89GwiAjPln36EZHGBWrCZja3Ae&#10;CWQoG3tM4cxuoyqR4H3TnrWV4euLueJLe8RVuWO57aMeYF+Ygqz9uOR+HpQBz/hbwJp3w40+60nR&#10;raTT5JbmTUJ43maZrqaVtznnoDxweOoFVfi74X8V+KfhbqGmeFNdk8Oa3cQCW3vsjYjEgHI6gYHQ&#10;A4ORXa3dsn2lZmgWRpHVHn80gwDkshP49+tTxaiHnktoIrfYrCOb5AWVAeNrH7o+vegDnfCkGuaF&#10;4f0I6zex6tq9rapBcTxLhZ5AuPNVSBkn0FWUtrnULaOW8tvOMc5feJAGIJ4DoPukHqBn1roJ1jUP&#10;GpF3unVWMhDlvQ7uwHqKZa2y2GrQSPK1rdoPs7qx3Fud25R2ODz60AY11Jq1n/oX2e0KRyvJseTc&#10;qDHynOcnHUnv07VFDq1nPrNxphaWe6s/La9sQQzQB1yjhRztPYmtjUwqSXFxJE4V38j5FHP+2G/E&#10;5H5VT0H4XaX4Y8T3PiG0lh/tvU0isZbhnLSTxoCYwfdQSM9uKAN7S54jcXKWlusEbxlJmYhnbPUk&#10;DjOOMda+Y/Hf7FvhLxXqGhrYabd+G9O0jVJNaS1sLnd9rk4ctg8qWKj6YwK+ihby2+sxXX76VfMV&#10;ZPKdZDkdE2jqSMHcelaDxz6haR3TKlpOrsRaK2Wk+bGCT0b2oA5rxp45vPAWg6JdJoGo6rDqF3BY&#10;T/2cDJcQo5GZHHUBc4I69a6DxJYw+J7abT7mzOoWFyBEVngDZXjJkDfKQfT2NbGmXEP2EO0DQytK&#10;0kkiqS29SQJD9RxjvWtb3dvcMYpYzGqTGV2LHbnBHHt9KAMnSnGlxRafbXDvDaqI7aGJP3YjUYzn&#10;so6Y/Sud8Ta34Q0n7A2t6pZaLe6jMbew82TYXl/uqT95myeldNpuiJppezikNtcRvvZnfGGfkBSe&#10;AMVi+KfhbpXxHmsbbxbolhqaaXcC+09nTPlTAjEiEdGA6mgDyTW/2aNEvf2jfDXxNutdvU1Lw7Z+&#10;RbaNhpIg5yol3dQAGOR3OK9pW9MSzIkDNehWtvLkXZHIpBySfp6+tZfiwXltDb6rpumx65fi8EJT&#10;z/LwgGGkycbgBj8a1YZw1vG9y8sV0yfOJjvWFCc4OOOTgAGgDk/g34N8F+F/D17YeA5LGzsHvpru&#10;SK1mZx9oOBIXPQcjpWjPrOg2/iK90CKaN9e0+AXL6fGzfKhOd7Hrz6dK5Dw9N4ib4n+IfC8fgtNN&#10;8FrZpe22sW0wie7vHbLINvYKOc1p3Pj7wt4d+Io8IatqlpP40uLQXVrZuoE0sQydwlx847YJ4oA7&#10;iO386IXNvI0kpwxtZuPJUr1Gfao7+zltDbPGyB1k3uG4ZUJwAD/HkkVH9vmmdJPtWSu1l3R4SM4w&#10;FHrg/wAqYj7rmR5pl8tCvyohwQM7iB2O75s0AU9bv7Tw/Yx3s9ytgY7xY1mupwIT2GQe/r34rirL&#10;QPFx+IXiHUrvxLaN4Wv1U6XpxjUG0uxjLq4P7xGHTd3Nbmo+GdP+JWix6D4r0a21rRRP9rVLoNGU&#10;ZJCVYEHkjgj1qTX7aPWLPQ45NJmksftBMEsWYxEU4jZz3zjoetAHUabqRmTzZ3gku4YljKYK7G6F&#10;mY5DAdfUGuI+FHinV/FcviT+3vD82gppupzaZZPOgdruIDIm/wBwnnGa763gi1ixaW5aO7kYtHJ5&#10;b87QOQAMY5xUVrP5GmQlIPtDxOVU8Bo8fxMT97HTd3oAbcB0sora/kCCNSyznO1nY4yB15GB7Vie&#10;BdO0/wACabHZWs0s2+4fZJJI0j+YWy3DdR2rpr67tbuaKzy9xPMzPHHEu2RAByA3THGcVW0u2lub&#10;fypJWHlEBQYykkWD0z15Gcn3oAsxoJoYXvXMMQdhHl8s5B53dj171OoCedG5tA0DeYkyHcZOOAeP&#10;Sq9qztKVmtBbJGjMqNyF7K2e2atNqEtlpjpbxW8k5fy3hm5cq3T6eufSgBY4ZJoSbeOCfc2JmG5X&#10;A67j7Z5x6GpdQvZbLRUnyLcbR5jvyY8HhlUc8nsfxqvBclVjmkmaCJ2VhBHw7jHvztHPTrip5riI&#10;QPL5MgiVd6yH973xv/mcUAcH4a+Ifg/xV498ReEbbWbfVfEOnCMahp8RG62XGQz4HGSfujpV7xrd&#10;XPgjwR4kudIsJPEeq20DTxWcG0O8iqT5Yz17AVHp3gDwl4Y8X6n4i0TQI4Nb15F+13iJ800ijhiB&#10;yDjkitLx14t8P/Cbw/d+Jdf1JbHSI1jDPHEZ95k+U5AyfvYFAHiul6b8T/iUfh74ksLh/BlgsZ/t&#10;/wAPXUas5ZgCqhhyHzxn0617brNii6JeQy3lpaxrAXkuvMCSWrFfv9wfx9MVp6FqUF6HuobSaGNV&#10;Ro1cEsFZchj7/wCNcPZfCvwxd6X4mtrm0v8AVotdLNeWcsz7HQ8FBkjCZH60Acp4L+AXhS01rwxq&#10;/iGP/hLfE2lM00GvS4MpB5B4PAHHy9PSvXpXg1K8YrJp9yQWVo4rgjbnkkY6H1FYHwttr/RfA93N&#10;qOkx2b6WJI7G0sVLtDaxjEUbburEDqe1cb+z1rsXjDwnrHi2PwdeeCp9U1qV5bPWJAzSuPlaUdwr&#10;YHy/0oA9b0a+it9RRYdOaFhIFd8fNGmOFYjqOOK9Ae4jATzJQplw3K8f5zXncYuZY1ZIxavE3mzb&#10;vuIAcAY75AB+ldZ4d1631q2mhivbe7eBsTpBIrSQnqMqPun0B6igDr1PAyc8UtIv3R9KWgAooooA&#10;KKKKACiiigAooooAKKKKACiiigAooooAKxPGngzRPiH4V1Pw34j06HVtE1KFre7s5xlJEPUccj1B&#10;HIIBFbdFAH5SftifsyfA/wDZv+NHwm1Ob4b6i3w1khvf+Egj0z7Rcq7AIIjIxfK4JJ4Izg16f8Jv&#10;hH+wT8aY4h4astDa8kGRp9/qVza3K/WOSQGvrn46/tEfDH4EaZbL8RvEFnpUOoo/kWdzE0zXQXG4&#10;BApyBkdeORX53/GP4l/AL9oi+kh+H/7M/iXxvq1x9zWdHtH0lQ/8JLoCMd+QKAP0C+DP7Jnwi+A+&#10;r3Ot+AvBtlo+p3cPkvfrJJPJ5WQdqs7NtBIGduM8ZzgV7AK/OH/gn/8As8/tJfDT4mQ6t4wv77QP&#10;hsyT7vDWp6v9rlyV/dDb82NvHOR06V+j1AC0UUUAFFFFABRRRQAUUUUAFfKn/BRP/kl/gP8A7HvR&#10;P/SkV9V18qf8FE/+SX+A/wDse9E/9KRQB9V0UUUAFFFFABRRRQAUUUUAFFFFABRRRQBxnxd8W6X4&#10;H8CXusaxpX9tWELxK9mUR95Z1UHD8cEg/hV34b+IbDxX4I0jVtM0/wDsqwuoi8VntVfKG4jGF4HQ&#10;9KpfF3xpb/D/AMCX2t3elf21BA8Smz4+fc6qDyCOM5/Cr3w38TQ+MfBGka1b6f8A2XDeQ+Ytnx+6&#10;G4jHAA7V5CqL+0XT9ovgvy21+Lfm7dLfM9h0n/Zqq+zfxtc3Np8Pw8vfrf5HS0UUV65442QgI27l&#10;cc/Svx7/AOCnd94E1jTvB0/gXS57Vbe8vY9RmNvKqiQlcAsxIyWDkY9DX7CSEBGLDKgc18C/te+K&#10;Ph94s/ZH+Lsfg7Qxp1xZzWjXrSWwTfJ9pwGHJ5B388Hn3rfK8QsNn2Bn7vxSVn8Wqt7j6Wvr3Wh6&#10;lGDnl+KaU9OXVP3Vr9tdf7vmbn/BIrWG1D9mG6tZb5rqSz1q4RYHmLmBCqEKFJ+VSSSAMDrXhX/B&#10;aLxdfv4o+HXhciH+y0s59SBCHzfOZ/LOWzjbtQcY655rp/8AgiyAPDfxOOBn7ZZ8/wDAHrz7/gtD&#10;/wAla+H3/YDl/wDR7V+kYSjGHFM4+bf3xPnpO9A6b/gih/x//F//AK5aT/O7r56/4Ki+M5fFn7YP&#10;iS0ktUt10GztNKjZHLGVRH5+88cHM5GP9kV7X/wRc8W2Vj8QfiV4akEv9o6lptpfwFVzH5dvI6SZ&#10;PY5uo8evzelfOX/BRn/k9L4m/wDXza/+kUFe7haf/GT4iUl9hNfdBf5mUn+5R2afHjxH8Pf+Ceng&#10;/Q/BniJ9Jnv/ABRqFtrL2EhS6iUKssSB1IMYYZPHJA69c/aH/BLb9pLX/jH8LPEXhnxhd3OsX3hY&#10;xiPU7j5nmtJFbakj53O6lGG4jJBXknJr8qpfHOnP8BYPBwWb+1k8SNqpbb+78k23ldf727t6V97/&#10;APBGKSOJfiy82DCsNkXz02/vs/pXNn+ApU8rxFSUFzc7knbXVr8NbF0ZN1Io+9PgNrPw81iz1lvh&#10;/YPYwxzILwPFJHufb8p+cnPHpXqwryv4E+JfBHiO01lvBehy6JFFMgulltvJ8xivykcnPFeqCvwb&#10;KpKWDg4uLWvwK0d3sv61ufT5vFwx1SLU1tpN3lst3+XlYWiiivWPHCuM+Lt94Y03wJfXHjG2a70B&#10;XiE8SozkkyKE4U5+9trs64v4va14c8P+A7++8V2J1HQ43iE1uI/M3EyKE4yM4Yg/hXFjWlhajbXw&#10;v4tY7dfLv5HdgU5Yqkkm/eXw6S3+y+/bzLvw0u9Bv/A2kXHhiBrbQXiJtImVlKruOeG5HOetdPXM&#10;fDPVNE1rwJpF74ctDY6JNEWtbcps2LuIIxk45Brp6vCO+HptW+FfDtt08u3kRi1bEVE017z+Lffr&#10;59/MKKKK6jkPln/go3481bwf+zvNpuiadZahqHiW/i0dHvnKrb7leTzVwRlx5fy5OASCc4wfhu6+&#10;KOueKv8Agm98RvBHiKNW1TwXrWmwi6j27ZYbifzUGQeWUh8nA4ZR2NfW/wDwVWs9Q1H4FeF7bSZv&#10;s+pSeJ7cQS7tuw+TNzn6Zr85Bres+Df2WvixoepeXf32teKdHtLy5ZySgjgmnUrxyTtVee1fquQ4&#10;aFTLKU0veVWL+5pflc8CrO2YOF4/Btb3t97/AMv6nrH7KlrPef8ABO79paK3heeUzWzCOJSzYAjJ&#10;OB6AE/QV8OadqNzpGoWt/ZTy2l7ayrPBcQOUkikUhlZWBBUggEEciv1Z/wCCeHg230P9gb4qeIIr&#10;iWS41yDVTLEwAWLybV0Xb35Byc1+Tw6V9XlNWNbF42C2U1/6Sl+h1TVox9D+j/4B/EVfi18D/BXi&#10;/wC2W19catpEE91NZgiL7TsC3CqCTjbKsi4ycFcZr8Xvg/qVr4Y/bC8ReJdTtv7S0TRvEV5PfaWF&#10;DG7Q3EiBArfI2CQfm449a+vP+COnxp/tTwn4t+F10kjTaa51uymJZh5MmyOWM5OFAcRkAdd7n6/I&#10;nwe1WLwn+2F4h8WXNsdTs9D8RXlxNpSgE3ga4kTYAeOC2eQelfL5TgXgsZj8Ny3VtFtdO7WvT1Ob&#10;M6qjhfaOajtq1dLVdP67n7r6Vcx3umWdxFH5MUsKSJHgDYCoIHHpVuqmlXS32mWdysfkrNCkgj/u&#10;gqDj8M1br8olo2e5HZBRRRSKENeJ+Cvjr4i8TfH/AMReArvwkbDRNNSZoda3SYn2FAowUC87z0Pa&#10;vbK8S8FfF/xxr/7QPiLwbqXhL7B4TsEma11ryZR55UoFG4/Kc7m6eleng6anCs3BStG+rtbXdd35&#10;Hm4ubhOklNxvLor38n29T26iiivMPSCiiigAooooAKKKKACiiigAooooAKKKKACiiigAooooAKKK&#10;KACiiigAooooAKKKKACiiigAooooAKKKKACiiigAooooAKKKKACiiigAooooAzrgol2+3cjNgyP2&#10;wOlLgecQvABw5PYdhTLtc3MrK4DKoP8AeIH0qvqNylvBCrbmO8MSnXHXJH9KAJ45F+V3QGQE7iRj&#10;aB6+lOuzvdHRDK6g/dbGAccH+dQpIqyt5jg8lgo7+hI70olXa7R427+WfuT2oAsTFDEJAC5XHyqc&#10;ZHpUT7jblwrblzx2HPemvNGi7QoncAgcYGM80nnR+arLucscBcnp6+woAbfOq28TMA+P+WgzgHqO&#10;K8J8aeNNOsBc2C3nmwJKZpWXLKHyACR1zzyBXq3j3XpdJ0SVokJknyoCjIVscfpXyT4wluI9RExW&#10;JIbadVk8slmcFWO9x2bBOB7UAU7Jrt9Tv2S9eK1RmhihwGVZmBO7PUgccjtUvhHxJeXfgjSYPHGj&#10;xWmqxGeBtO09y8BiVuG8wcnIw3Pc1n6XqNtolosMv2q40+2ZXOIN06Ln/Wkjpz29K57xX8WfCOle&#10;K9L8N3OqyLrWsuI9JVvvNG7Dh+yknjB7UAemTa6mrXD2t3bwqBHhJI8+Y/HyJkd8d65u9uW02+W0&#10;muZ0ErGFTExeUIVwQhAweDgHsCa5PxD8QNSsvi3pngybwpd3Oi3Ea3T6/aSfuoNoK7d4HUdDzg+l&#10;eiXHh2yluLWawWcBQY4X3Hy3RRkkD+9k4z70AeX+I/Hngf4Z+GfN8c2snh83TfY4DcK0u4HJU4Xo&#10;vy5IPPrVW98TaF8MtEGsNrllpPhyHbFHaT2g+zzzS4ZnjKj+IYx6ZrvvGnhXw14tgjsvFmkf2iiz&#10;RXMEE20rIicAH0AYde+DRrnhnwvb6RZ6Zrlrb3ukRusi2kuHijRTkKEI/hx17ge9AHm+ufHHwqPE&#10;1hpOuyta63q0e7TAts7oRxtAx03Z/DrWvpXwY0vwb8Qrr4h3mvalHe6raBIIbi+8u2EhA5+Y9DjB&#10;X0+tSeLPHnw80nxj4WWDSYrq816VrfTNSs4xNDaCMEFsjJTqBjt36V6NZ/C7SdQ0yDTdd09tZ8yb&#10;7ZaLfS9SvJ4/vDGfcUAXdE1aPRNJYX91bLaLbhWMgwkwYdFHqDWxZ6+1vIlnb2NnDYuY2Mwm2l1I&#10;6v6uRj34rD1jQj4g09ILs25tJp+bVAEkUdQiseQB/KtGy0r7LYxWttHY3JM6QMNQPzRooJMgx/Eo&#10;6UAbtxqGnwTiawjWd0LOsLrviuAMYYN0BHIOa8U0z4M/E9dfgl0T4qNPoT6495qOm6jEGdFfkQQk&#10;9FAOP1r1TTLCa2TZc3dxc287v5f2XaElYdyMcY9vWumhgkuY4ltgJLY/ubmScgAvngjuvHGfagDj&#10;Ly3sbuHxP4Z1Q40eeCSC4knASRYyMHn8+ehHWuBs/hho/hv4av4M8PJeWPh6OIG2ulnLyQBny0mf&#10;U7s56dK9a1XwhE5e3kg85ZR9naKRS4jU9if4h1GT6ivO/E2lfEef4l+HBoN1plv8OEg+z6jbzoq3&#10;byg/cXPbhSD0HOaAOsGPC/ga20bSmWbWZrN/7NmvRhPNwSvnN12nI61yfw2PiXxXolpD45htG1yJ&#10;ANQa3cBBKSQvlkjjC4IFHhrWvFfiSw1m517wwvhiewvpbeLzZBMt1GPlikIHTgZ46Vo/BbQPEHhn&#10;w7dHxrrdv4luLvUZZLSeCEB44+SsbDuw7H0oA07KyuPD2rO2kmG5kt7n9wDlpGH/AC08zsR6Y6V7&#10;D4V+JMt/ZyyTwo9wmTJDL+7EByAzKf4sgg815XoPgDRPAmqas9vP5cV/ctdSi6lLGSWTBd15+Q4H&#10;A6VemiPi/UHgt47iysYyzBouC8oA+8D1XAGR6dKAPaLfXY7d7OI6rGlpC4jdJB++ctk/KM/nXUPN&#10;bx5kuJA8UwwsbHgbR3968CUPHdWN3ezufJckvCg+bsIhnoc9vSt2LVriB5muLgltSO2Vw+VtwOgA&#10;7DFAHfah8S7GxgWVSS8pOY7r5EUDjdk8ADrWU/xdso9Q8sb0kULE05TdASRnIP8AFxzkV5J4x8Ca&#10;b458H3nh3VI5b7w5rH7ueQXDRssZbG9ZAc84xitzTNLstJtl0K0RVTTcQwtId+y3UBRlz/ERxjri&#10;gDs9a+JFle69pUkTubiEPvhLFFHTt3AycGuU8ZeN/F9x4etk8M31jpV88olt9T1IFkkQNyGX1xnF&#10;aN1BpmseZd3ZjiEXy4JClOSO33jn9fpVNRZ6lLHBdW0l9DGQUlkGQvbP1x+BoAsTfEZ9Os7291DU&#10;7a2AjE0ckr740HHzt+PSt3wZqOqeM9dsrqXXBeW23zAkMXy7ccE+uecmuYu/CWm674cuhc2cFzbT&#10;Ps+xJH8ghU9HHU8+nevRvAM721jbxQWsUCJGFW3VQgEYGAQfUdMGgD0dYFjijEQEYUcRp0NMcG53&#10;J0GfmUcZ9qZFAUhcjc0m1Qdx4H0q0IzuDAjPReO3oaAIhChjIWP92eNnb8a4bxX4DS/m+32a7GbK&#10;SZGWZSOeeue35V3Qk/eEJIRt6grwaWaNZUdWYMGPzDt/9agDmPCnhyLRdM2JFMpK7sTNucHHf09q&#10;oat4ntY3Wy+1bWhkVSj4UyMeQiD+KulvFFxbh4pFRE/eDqWBH3QQOSPavLNa8LQatp8kaSrdX8DP&#10;NDdSMFIk5Pyn+E4IH0oA9EPjKDT5niuyGRVBzEdxA6EsPc9qfF4wsNRtYLq33y2LPhpSv+rI4/PP&#10;avGvDPiHWLSO10+6trS7to4govkcNlwcsWJ5zjk5ruLLwVfeZa3EepR2ibTuW1AIlHXoe467qAOh&#10;uPEdzNdPFEhS1ZWU3BbDLjpzVvQIJRJJILprmB5A3mHlsnk49FzximTaL9psYlkZ2JTY7oNqsOu5&#10;vQ561rWgjjlhjSNR8oYhOFX8vXrQBsUUUUAFFFFABRRRQAlUbuRFuNoK+Zt3bWHB/Gr9Z13IDeLG&#10;GG5hg7hwB6fU0AIZEI8vashZidu7PHr9KgnfeBDtkdmY4J4BHoT2FOP7uRGQhQCylQOnYAn29Kje&#10;eJYw0qyAFdrMv8PPFAEzf6PM7vGzBUVVkXknnpihUDtMFyXzgyP1BPYVFK+E3B2V1HBweD6EelLe&#10;3Plx7JQ+G+9sGeMZJFAHNfELxHYaLAiXYa5jPL26Ll2A9Pp1rzrSPEfhrxdbgW9miXV5GVW06SSR&#10;AdGB5Hua9R8R6Rb6mkb3cf3c7JY+Wj3cZ/AV55J4e03wnoWpatBBJMYo3xdRj9423kbT1C98daAP&#10;nfxlpviXU/DOt2fhLVbHw/4rlfet6lv5irah8PGyHq4XgEV2Hh+xcWM3lXUU1o8X2e4aJ8bJVQYa&#10;RPrzx2NZ8ZL3b6rA6zC6gNyJl+bySTkbAOpbkc03w58QNM1bVdb0PTpydd0pVW6sXjxLGXXIJbGG&#10;7AjqBQBl/DnS/EmkWw0TWNf/AOEgljnllS5MAVViYtiDH8aqvQ9RnNdcmoKJL+QxSWtuzktEsXzS&#10;kEKSD+vvWPZTX95ptrBqGpW9tOqNNLdWkZUySnOdp7IBgfX614/psnjjwRdBZdTvfiPba/q5LXFp&#10;GY4tFs8AIJlPoTnjjg0Aewx2l4byQytGBHO5S0jUIoRcYyPTgfi1WdW00apbLcWMEmnajO6ylZmw&#10;EY/K2FPUHqa2NOsXtDHCXtmZgySXcsOQOp4PoT39ayZfEthoes2y6ldO9sWLQMQGhYjnapPOAaAP&#10;Bv2lde8V+B/i98K9G8M+L7HTl1u/2yxzx7hOvAYyHrt6hV9cV6xrHhy+0nxvY6rZ3kiBElF3Zsu6&#10;C/MoChpT0UKeg/GtzxN4W0Xx54htfEFzoNk+t2MXmWV9tGYAThn2nvjniorDxLeXvjbVNAl0a3i0&#10;RbVZrDUVul33M2NpKxHngAtg9SaAF0nXdM1Wx1WwspZoJtOLW863JMkcmADmM+g5wa2dEgtf7EaZ&#10;4GhhumVlF1w8X0H+0O/vSWOgabYacuo31y3mgeRbwoc+dgZUSL2AzmrUthea48UFt9mtY5srLdXG&#10;TKzAZDhehA6AUAaenpZ2kVhZxebbOS8SnAIkBPv0A6c9a3tG8Pm6tbT+x3js4hMTllJJVch0APTJ&#10;ziuZuZP7HmhneK3u3ciBY5Swk6ctjpgkZ9q7qx1IahpcKxySSXTkExykR7APmzn0HX3FAGVqvgqS&#10;XXlhiE14fNCopfYu7aC27uRxyfb3qv4oka40i6026eWG6aT7ObqFuYVbgrnvkd+2K7TT9a+3rKbq&#10;YGWLhxb8KVxwc9cHHX8K57xBBcXTW0kkz3dwWJSUFQMA/MGH8JxxmgD5v+O/hC3+GPwbswPiHqXh&#10;Sy0nUUmudcmiN3cyRFtqwPjls5xn6V13w68Sar4oh1e2ufC+paJpcEqxaVc3ihv7QDJkTRg8qG/2&#10;uleuauNM1OJrDUrSC4lkcEWTIHEqqOPlPXHX8KkuLExWU0d1PPasWQMZeY4UYcBfU8A4oA5Ozury&#10;xuIohBFLExKRzbVTa20ZQerMc/N07V5v40m8Y6R478L2ei+G4NV8N6hKz6tK0vl3GmYOV8tepbg9&#10;Oteq6To8T6hcyX/2m8gT5lfKhJsjhQvUBSAeOlPlKXmq3dzfRxJcLF5cUuScDu6/3SvA96AM281Y&#10;2tos6CW9jkdQPKiwPLP8Lk+mOT9a1LIwXGlSzT2kh837qhRs8xuwXsBnIrKur+a9trcxPJPCv7uP&#10;yl+eUZxv9APfvWhbXl2bWzgjdWaaVklbdsaUjoVXtz3oAzNS8SQaNJcw6hZXFwtsNiSQxHleOePv&#10;Dnv3rTt7rRk1GC1jjI1S4tyZ7ISAlYs9UXrgnGB3zUsCpc6Ze/vAFtmaQIzcmXnOG7g/0qroPgPR&#10;YPEaeMVgMOv30Qsk1Iv88UJ6RHPBAAyT70Aad7Z+ZZS2plu476eIQKIlK+XEeoOepAqDwj4bOm2l&#10;jaWUk109sCiXUzB2uF7FweTWvI0OqloraVnma6XzZWbeYzjHyAduKv6roUdo4lilezutwQkkhZBj&#10;HJHc0Ac3dSyzSGA6iLS+DMyzRgKgI5IHruGRt/GpluozZNJdRK0flCdLTrIg6En61sX2jW5hstiR&#10;albySk3CBtpVl5J9d3+16cVTOnRXj3TRqtqpuEjRkBG7vsGfvcdaAPP9a+K+pP8AFPTvBUXhrUZb&#10;S9tGuj4gVcWkOw4Ac++MD61txw/2Xeyi5vYYb273R7JjjEbDgIemT+ldTf6UlrBcWS3LTq8TExBs&#10;4PQLz29T7Vxl54bfVn02zu7MXUAkSa0jmchUZBy6dz24NAHe+AdVs9GvLY3kzWsLIBtv5x5ZIOAy&#10;ueASe3eu+i1a4+2T3sEyy6dHIQ+OxHVV9cnFfPXxV8EaN8Y/CMfhbxDPOlob2OW4W2ufKKOnzIY2&#10;HOcjp710978W9G8G6vo/w6urtdP1TVLXOnJIC73aRrmR93QOqevU0Aex61eXN7HDHFlIH5Zlww9d&#10;vscVx2p6zE2rywQziGZ4lAmwP38XcqDxkd8ViWTyWemW1hJdrNG0pllWNyMk5w5btxjj+tcD8UNS&#10;8bHT9Hh8K6Pp3ia/bUI4ruC9uTEtvZKcmcEc59cdaAOuntwmqma08y8mt4mZhGu2LceQWPQ/QVJp&#10;Et5BBHJeXSmWNmU3uwKsZbsvcYPb1q1FCttqCy2crJaJ892gfftmIyWQdx6A0+4FxEFnzbGG5xJO&#10;j/NtIJ5I7E8HHrQByvxc8beKtG0zQJPCmi/8JObjUY7XUZmm+eC3YjdOqD7zDA47DNdTpsXjaTxH&#10;o6W1ha23hcxl7y48398ZM4Xap/vdz2rrfBvhMaJ55lxPbyu0qhcAKCOmO2Ac8V2Ntp8NtalE3G0Z&#10;QI0Zs7F/HnrQA7TrqaVwLmMRhZPkbdkH/Gt6sO38m2aNYCzhMADbxjPatygAooooAKKKKACiiigC&#10;jqOXKx+WZVYZZABzz71TjItJ3LyqVxgOvJ3e49BVzUWVGiO4JJnAPc+1ZrzF4n8pCVGPnKYzzzg9&#10;zQApVYyPMkdCflWQN9455J9/6Vk6/riaRpF1JJCzS+YY/MByCw6/TA71qteRRwTeWisqocmWTHPc&#10;H0rxfXNZv7jxBeIl15WkygiESgvIZBj5cDjaO560AVdXt7bxLp+pW15EZUvHz5e7MwYjiQEcEAc+&#10;grE+H/w3T4c6fP4aglvGFxM15cajfTNNJ5h4wrZ4QDHyjiujurCSK9nvJ7iOxvVCrDJGxHzcH6YI&#10;4x61f0qOebUb6NonsLGMbUuRLlWZuGVc8/8A16AL9teJZiZpYWtlt4MPNMPldN33lHden51jafqk&#10;N7tgjw12z+UzAbFkJ9D35PH0anz2sdhM1tczFpWj2vcOMswYEKjluAOOg6ZrF8Q+Kk8HaSmp3ogS&#10;xtkIaGBPMK9My5XIx79iTQBsy4m0IxC4Y5ZoUnZOX2McNgdV4PXk1zur3Vh4UW71AWt3f3dorzTJ&#10;bDBusKcp6McDgH1FX7jX7OGDR7dLW5kg1cGPFpFhIwg3l3JPGVxgDqeKu3aLe2DSyXc9srvsCBOT&#10;F/CwHct60Aea/s+/Gu1+Pfg678RT6XceHYLW/exNndwGOVSOTyOpPGfTGK9Ma7u7pGV9TDHLxq8g&#10;G9wMFWz9DxWfNatBLGlnEYEibzmhjCqXIHIb1JODTolk1cSRXUSWNxIsfCkSFBnCsSOBk8ZHSgDO&#10;1aS5upILVb1Y0jbLptLHzAcDkcZyec9Kzvin8e/D3wivPC1p4ngu7pNVuvsNrfLHmG2nIGGlbqFY&#10;nA966TTNPvI5buWzf7NFO7xzeaCruw4bOOAfQ+mK5w2mjahfyaHreqWs1/aoLi0truFZZGQEZ3Ke&#10;4JGM0AcfY/Fvxhf/AB01rwHqHg+TTfC8kJl03xNCCm6UKGKE9BnJH4V2XjzxJrPgH4d3XiLRvD83&#10;jLUdKCLb6LFLteTLjPzdSwySTyRjisj4leCfFHiHxB4SfStbWDwzplyZdQSKX95dHHy7v7hz2ziv&#10;SbezaYTLFe3ElwhUllPEPy8dByTgn60ATeC/Er634ah1a5sp9BNxHE0llc/NNAWGSGPRiCfwrdWz&#10;v5tFd9BuYxfoB5U9wpYAgYy6dxgHgfWqTaTKpEkYRkdfMcXEp3hvl+cdh3BHvWdayXek6wzT3t7b&#10;WJjFuLYsCiyZz5hYDgkcY9D7UAdzNZ3d5YwmaSAlDhm6pKSvRh1znOPwqpFa3EFtBALhgJ1KLkZd&#10;jjLMfp0xWbYJb6VI1xbzQw2UwCt9tZtvX5mA7D0NdlHbCRGkhGxGA/dSkHK/7PseuaAOM8S6NLrM&#10;SwiU3AiKmcIu13X0XHOCOuORVk6U8CJLDbH7NBuPluTgAdiP48+vUUOt7aXzw2JQiSGRQY8DLZ45&#10;PJ544rO0bV59Tnn0q+mCXiRu6wlz8/rwvHB6nNAGF4vl13TtS8NW2laRafYby5ddSklujEbO3Ayq&#10;hR1y3equq+D9KuLpNa1Czt7vU4cwWV08Sq6IxzhZMcDPauhudSn8Q3jWatGs4jXHl8b5FP3GzzjA&#10;zXOaz8OtJ8WaA660817ZX10t1MRdPGiyhvl8srypBHSgDx39qLxJrHh22+H8jeL5/CdrDrsUWo30&#10;UPmQTRY+VZR1QMeAfVvavatPvbi304XjpHLG0WYxklpMjIBYfiAffmoPFfwo0jxHo8emahZtrFsJ&#10;o5XScDkxuGRiD94rgY+nvU1rDaRyJEt9H9hXdJG04OPNXgKQeB1/MUAbvh9ybGZEVzbWyiUJcJhV&#10;KjJI9QP89ahjuLjULaR4o47m3aMzyhJScD+HcvZu4x2ps+qorSyS20ZcqrhZGOHxu4OOp+lZvwsv&#10;b/xbYf2nJo2oeGtQM0iCG5dSZFVvlZAOqkcgnoKAOm06OFLK1ntUGShLpbZErKeuT2+h5rQnUWQj&#10;jtokz5YcSS42sM8j6D/69U5dVjWW4FmDHcu7KUgUMGlPByO3uKniuDe/ZBbSRxvI4AjlXO4gfMfQ&#10;fSgCpJNY6dDe3MsiQ/Z4ftHmBx5aKQcnee/GOOuawfgn8UvB/wAbvCo8TeGNQl1HTXkaNzLGUkE8&#10;Zxgg9FH68V0Os+DV8UiOxYm2skO6ONGAAw2SF/I5B45qXw54E0DwZo13DoOmx6HapO0gs7T5VLMc&#10;uxXuxJJoA1o7tL6RY44lk8w7Z55BgYPTr/OuSvvE3h9PFNx4NttR0++162tzeXlkZQbiKInakmBy&#10;Rkke1dfp9tMrRoZUezTOWf5mb6noOawm+Hfh8eJrrxTLolomu3aLbzX6RbZvLTJA80dRjtQAlrJc&#10;Wby/ZohM9uBCpmjLCLgZKluoAxj3qMz24laLD7njLDysqgfdzuPTHIyKtTQTeTdyXMk8unRqxFzj&#10;BBz8iqBycZ64qzojaajfZxHJHHKS4TzGBYnkk+2fzoArvZQQxwNqFvdNdiRgAj7Ej44we2ajl0aa&#10;6srfTrSys0tpJi80d4BIwHcjdxnPatbUZkGqoDKL2JIyGhMJ+Ug8Mp9e3NZHi7x7oHw0s49U8UXc&#10;elWSMsKvdMVQzSdA5A49qANaFzYStbRwu6BFbIJMygffDZ7cDB9PpXA/Er4uaR8IfCl94u19bldI&#10;t3igm/s6I3Eod3wgCd+vJHFa+t6vaWHh2811ZLrUgYDIkNo29phyVEee56enNQ/DzxG3xI8J2Gta&#10;j4en0KF7ZXi0zWoFE9v82Nsijg9A2R0zQBU1+bWvEHhe0Gn6nfaRLJ5V0k9si+ZcQkhirAjADKdp&#10;zyK6jWrWK/sxdQqI7ox+Wkg+XaeM7h09veriXsdk0jW0aCHbmchjtUAZIQnqTjgewrynwt+0z4T8&#10;eXdrYeC7HU9T1e+Mrbby0aKJYYpCkhyfl3Kc8dTQB6RY6kcRQs0JMoEAnnUqMqOfzz36Vynwj8P/&#10;AA88OfEbxk/haaI+KNSuIbzV7RbhjKSBtRtp+6vHB6GotP8AH9h4j1iW0tQ6Xto7W04uofLjGRn5&#10;T06fhx1qt8I9L8Dax498V+KPC/2C78TKYtK12eymIki8vLIsqHoRnPHXn0oA+kl+6MjBx3p1MjJa&#10;NSepA6U+gAooooAKKKKACiiigAooooAKKKKACiiigAooooAKKKSgDw79pj9jj4d/tWW2mf8ACaWt&#10;6L7TEkjsr6wuTFJCHILDHKsCVHUHpXyt42+GXj39kCwVfB/7VmkaXo1n8sHh3x0IpAqDoq7QWPpw&#10;gr6J/a5+Afjj44XGgpo/xauvhj4KsIJ31z7EzJLc9CrbgygKoDZ3HHPSvlPwH8P/ANgz4Y6wreIv&#10;iFZfEDxArYlvtfupryJpAeW2xp5XX1z9aAO7/Yp/4KHeOPj/APFxfAPiHwtp2o2wSZj4o0FZktv3&#10;a5BZXBADdByOvSv0DrjPhPqPgLWfCFpefDqXQ7jw44xDJoIj8ge2E4B9jzXZ0AFFFFABRRRQAUUU&#10;UAFFFFABXyp/wUT/AOSX+A/+x70T/wBKRX1XXyp/wUT/AOSX+A/+x70T/wBKRQB9V0UUUAFFFFAB&#10;RRRQAUUUUAFFFFABRRRQBxvxc8aP8P8AwLe63HpR1p4HiUWYz8+5wueAemc9O1Xfhx4mfxl4I0jW&#10;nsP7La8h8w2Zz+6+YjHIHp6d6qfFnxff+BfA97rOmaUdavIHiVLMKzbwzqpOFBPAJPTtVz4d+Irv&#10;xb4L0nWL/Tzpd3dxb5LQhh5R3EYwwB7dx3ryVU/4UHT9p9i/Ly6b7834W+Z67pf8Jqq+z+3bm5tf&#10;h+Hl/Hm+R0lFFFeseQNkIVGJGQBkivgf9rj4heDPG37JHxfi8K6ENFmspLRbx/KjTz2N1gH5Sc8h&#10;jz6198SHajEjIAzivk34ifEbwr8VP2ffjdY6b4Wi0sWGjXP2jzI4iJ2Ak2the4ZCRn1rCjWVHNsE&#10;3JL3tmrt7bPpbr3PXw9JzwGKkoN2UdU7KOvVfavsu254N/wRZH/FM/E49vtlnz/2zevPf+C0H/JW&#10;vh9/2A5f/R7VD/wRlvbhPi/45tVnkFs+ixyNCGOxmEwAYjpkAnn3rkv+Cuvi2+1n9p630W48oWWj&#10;aPbpbbFw373Mjbj35PHtX7JQoy/1pnJdr/8AkqR8y3+4R8y/BH49eLf2evEGq674Lu4tP1i/09tN&#10;N3JEJDFG00UrFQeMkwheQeGNc/8AEf4i6/8AFnxrqfizxRe/2jr2pMj3VzsVN5VFRflUAD5UUcel&#10;c3Xqv7KvhDSPH/7Rnw98Oa9ZrqGjapq0Vrd2rkgSRtkEZBBH4V+gVYUcPz4xw95J3fWy1t+Byq7t&#10;E8qr0r4a/HHxL8O/AfjXwVoLxWtt4yFtBeXgLrPEkbk7UZSMBt2G4ORXI+OdEg8PeOfEOj2e9raw&#10;1K4tId5yxVJWRcnucAVnNpl3aaqLG5hlsrxZAjRTIUeNsjqp5FVVjSxNJKaunZ6+WqfyY43UtD9X&#10;v+Ca2n+O/h/8WfFnhPxR4gOsWOoaJFq0Sb2k2SJN5OcuAR8pxgcHj0r9FhX5qf8ABNn4da38N/2g&#10;/Etrrutf27Pd+F1minJcmNBdAFfn9+ePWv0rFfzLKtDEU6daFWFVSjfnhDkjLVq6h0taz7tN9T6n&#10;MYOli6kJQcLNaSfM1ot317+mgtFFFZHnBXF/F/xLofhLwFf6n4j07+1dIieJZbXYr7i0iqpwxA4Y&#10;g/hXaVxnxd8XaZ4G8B3+s6vpg1iwgeJXtCFO8tIqg/NxwSD+FcWNkoYWpJyUbRerV0tN2uq8juwM&#10;XPFUoqLleS0Ts3rsn0b7lv4Za5pPiXwJpGp6HZf2dpNxEWt7Xaq+Wu4gjC8DkHpXUVzHw08R2Pi7&#10;wLpGsaZYf2ZY3cReK0AUeWNxGPl46gnj1rp6vCy5sPTkmndLVKyem6XReRGLjy4ipFpq0no3drXZ&#10;vq13Ciiiuo5D4J/4Ky67f3fg34deC9MUW99rGsS3seoGQr5Bt4TwABn5vN69tvvX52a9pl/ov7Ov&#10;jKy1O5+2X8XjLTRLPkncTY3BHJ56EV93f8FdtGuvEOofB7T7K6+xXU1zqISf5vkxHEe3Pavz/wDE&#10;N3beGfgt4q8I6hq0d34hPimwvBGd2+WFbOYM4z2BdRz61+1cPU/+Eqi4reV3/wCBHzdWov7SdPnX&#10;wX5ba7737dLd9T9PP+CYnh628XfsN3OhXjSJaape6pZTNEcOEkGxip7HDHFfnnqv7BfxK0Dxb48t&#10;NU0S+0/wx4WsdU1B/EMkBFtcR2sUjx+WTjd5jKgGOQGJ7V+l/wDwSv0K/wBD/ZB0M39q9qL3ULu8&#10;t9//AC0hZwFcex2n8q9r/am5/Zn+K/8A2Kup/wDpLJXycc4r5fmuJp0bNVJ29NbXR7Xs1OCb6H5m&#10;f8Ed76HTPjD8Qry5fy7e38LvLI+M7VW4iJOPoK8X/Z+8UwwftVan8Q9MtZtatNO1i51WHTUjO+8i&#10;lmfGQASuA4Y8HGK9R/4JSf8AI8fFr/sS7j/0bHXl/wCwJ461P4Z/F+68SaNojeI9St9OkhTTEV2L&#10;rIVVnwgZsKOTgfUivuZ074zHSUeZ8sFa9r3T69PU8fGz9nhebn5Nd7c3VdPwP3g0q6N9ptpcmPyj&#10;NCknl/3cqDj8M1bqrpdy95ptpcSR+TJLCkjR/wB0lQSOfSrVfhMt2fQR2QUUUUigrxHwV8RviVq/&#10;7QPiLw1rHhgWXgW0SY2Or/ZmXzipTZ85bByGbt2r26vEfBXiv4sX37QPiLSdc0Rbb4dQJMdP1AW6&#10;qZCCnl/OHJOQX/hHSvTwcVKFa6i7R+07Na/Z7vyPOxcnGdKzkry6K6f+Lsj26iiivMPRCiiigAoo&#10;ooAKKKKACiiigAooooAKKKKACiiigAooooAKKKKACiiigAooooAKKKKACiiigAooooAKKKKACiii&#10;gAooooAKKKKACiiigAooooAz57Rftwmxktj5V4yR0JPtVffFMpeV1MaseFGPb8easahdG0cOImkz&#10;gHHT61CYEKKbhAhds57A0ALbIscoMMY3AYPOcD0J/pUKDzCdjllDEsCBlef15qSSVI28pY2mjY5w&#10;vCgdc+9MSVWjYw43NydowTz/AEFAExmKSokbK/mMRz0X1/OqGp3smm2V3dASERxk+QqjP++D3+lX&#10;imA7IsYRzuAPVRjrj3NVZVuLxJVliG4rsQ+uR3HYZxQB4D8U/FWoanosvlzJEFAkNwx8sRLnq2eh&#10;PQGvGftTanDa3lveLHHP9+0Dk/awgwS3oTtOPzr1r476naaIrQ3eli41C7PkQxp86uvdXX0zyB61&#10;5zoN9Zv9pk1HSEt5IXT7MgUxl3UckDsuBz+NAGVa65pPhfTb+81SVEtoY1XULme4EQZW+6r5+6Bk&#10;D6jNUtb8M+HfFWuaBqGn6Not7d6MySW2ruN+1cfPtPRvlx1654qz4++Fng7xXc6zLq1vJez+ILRb&#10;fUdsxMborbl+XICkEDDDsKZ4etYdCso9O0GxFjpNqkdjHHMMtERgKfoeuTQBfXRnkvn+3tPAzIJY&#10;oI8eX5ZbIwo5yR2PHeuL+IHjPxZ/wsnw1aeDNFjudJjnZ9Xae4VWsI/unYM8Iy85xXo3iLV9C8G2&#10;13fa9crHFaRlbq7NwuI0OMsH/QDr6V4zq3h3wp4Q0TxD8XPB00ni21urdIjYQO268kU4RVb0GckD&#10;rigDH174PeNfF2leMZLHxvdTX17eqbK5KlHsoiQrQKP7hPp1BBrt7zRDpOh2Gm3kV3qGo/Y/JEmo&#10;Lhnk2bSxA4w36ZrrfBOrT6rpul6obSbTr6+s1nnsrtMGCRxkqw+g79uldTHpepvpu++eM3cm+MzK&#10;P9WOSq5P8IBx60AeFfs4eB7b4fXk9jpYktLGa4mkjgvFErh3XLRoT0wCOB6HvX05a6XDcaXbNpcy&#10;nUYAHG1S5fAydp7ehqh4U8NDyZLnZBJfQlVS6nQKVbA3AY4z/tVR+F/wjn+H/jDxT4hGuarq8Pia&#10;TJsrs5jsHTrLEf4Qc9BxQBsah4ctvEJV7dpoHdEae7b5mY5+ZR6Er/hXJeDrzWfFPxg1nRNd8DXe&#10;kaHo0I+x+IHkAF87DIwnQYXv25r1k3Ekc5RIGubYIUcRqQgQYy4I6mq9zo4mjuraC4up55pFltxc&#10;c/KMBlI7E9fpQBlX9h5hklt5vJsrUYjuSAdzEYxt7enFX7Oe40XR1t7YG5vPJR3uYxuzn+Hngkjv&#10;VFdP8R3+ieallb6fex7m8idvNjiUNt+U9ycZ9q6e50+4tNOsUaePY8u+4vmORgjARAOoz0PagDl9&#10;M1ybWL3ZdWl2u2RQsrPsJKkkq1ZmuafGZL69meK8e1Uq1rCu6ObLYyG7cHBPbk1pfEjxmPhnKuoJ&#10;4fv9bMs0cGbWHzCm9toaRe64zk9qvTaE1tp16Y7QwaUUZDDCwcuGXczY9jxjvQBy0d+JLi4uo4/t&#10;wt9tv5TkqJHxny8HgjDH5vauK+F/wpT4Z+PPGOq2PiO/1qXV5UuZY9Rk3Q23UtEi+mMqGHYYr0/w&#10;5a2d5FcS2NyLi1jXbHtkDI7DIkGR365HbpWPd3Fnp7Sm2El9I/7tj5eFGTkKPQe9AFnxnb2qpDqV&#10;rp2IPIKMnm/NsLZU47EjPWsbxF4ljj/s6aGe4s7iZCocxkRQ4IAXA6kiu3bTot7SaqWtY40D3AgT&#10;5mOPl56c8DFecalHPYpeRJI8brvZpCdyxrn5Wx6Dp7GgDUuNfaya7guWUpYGOSa+eUCE5PKc9Gwc&#10;E/SneDNI1jTp9am1rXoNY02+uDJpsUa+U1rbdhKf4uOK4PQ/AN542s7iw8S3dw9tcSeWdNmTP2w8&#10;fI5HbODkV69ptrYWqwac5a30uAeT5gO8ptGPmB688elAD9ZRlnh8i1E0cAMqpK+IYolwV6ddx/LF&#10;NuWN4iQxPHZ3Fxckxlf+WiouRg9vvdT2FWdXtHtbGe7jQXX2ZSkRtn3uy9OV/HkGjTRFq76dBJAp&#10;2IJ12yDcxUE/KB35x70ATNpMtrpV1cxWcMknkpDI/mZRwvX8wc/iaq3VhMbVLSKOfOwCTyiQwUdg&#10;T047Ct1rBYAxhaWJN6iWKTgJ125HoSfyArnviX4Mv9d8H6jpulXd7pEF/A8EGp2cuZbKQ8b1z1z0&#10;GelAGnJqLTCzt4LWaXhQ2xgpCgcDJ/Wt3wJcWOjxTxWy3c0Q3NtuGLvuz8zE9x2Arhvh7bS+EvDu&#10;m+Fb+a41q90uyRLm4uBua59ZGYdTW1HqENz4gWRJprCBYGG2F8xuc859+lAHsOj+K01yVI4vlljf&#10;ZLATh4Tjv6sPywa6WRSIvKUMWBwSxOCSM5zXAeCtes3tFESI1s+Q93L8sgHQk+uTxmuytNWt4mhh&#10;aTZtQhPRvbNAFuZkgIB2oWIwBzuPue1U59QitXPmS+UN3zqT8hOOmf1qvrepBbHfBNFFcOCUErDh&#10;vTHvXmOt+NdR+wrZXdvGpu5CN8YyhA6qx7H2oA7U+I7WKW4m0tjdwhy8rxOG+UcEJ/tc/lXLCS0u&#10;42t59IktrLUZXQmEkM7kkhx/d9ao/Bvw3DoM7xWACaWFYJHGd+Jc/MQe/GfpXqdj4etfOZ/J2Jne&#10;kbD5gx5bn3oA83/4VjZ6DpDpp9sdjKTiMFpOmDknuc813HhrRf7P8M28F3uYPGg3txJn+h4ro5Ig&#10;8IjVvJkX5ozHzg+w/pTjdII0RwDIVz8w4JFAGcunXMiXX+lOI5GDKWHI4wVI6Hp1qeOze3eD99iI&#10;MpWNON4xjH4Hmnx2zKgy7tEBkux6k9TVmFUMzfIcjGQ/4YK0AXqWiigAooooAKKKKACsjUXRrkoz&#10;Kyrtymec9jjtWvWXd3EcV5IpiZWwvzqMl/YUAQNEqIk4iYgsN5jOMnpz/ntUpaNN0QZsfeBVRjHp&#10;9KkYYgcy5ljAzwOT+H6VUS3ihmfyZi003Ksxztz/AA+w4oAEA3rIY9xVsFVJ25pzt5c0LY3OSQST&#10;kITnH+FIqSLeFGPzBQu0HO4+ppkiyNYHbCEL8YB6f7RPrxQB5Z438YalHrP2KOIzLakNO6ZRUHoD&#10;/Fx+tcXq13qOueD9Wge6uoYXlFw89wvliME8RjHU4GOOua9w1GGzniW8ubJVdHDJLtwoY8Dd7Yrx&#10;f4t6zJJq+mWOmzJJbI5P2YDgqDkt6Ej39aAPJ4fHtpKviTR/CuNT8VeHreKRtDc+T5Jc8Fj15XJN&#10;Xrjw1rOueHryJbmHwnf60iTNfxwq0scgIy4cdcgbSx7V1d34d04awNa07SbbT9VuDGbudlBkkAB4&#10;Ldzj19asvoa7JLma8zbkBWWIfKit91SvscAigDmdcvdG0bw5Fp2oanLC9q4Md+SuZCcbs9sE8BT1&#10;zTl8SS/8I3OdMtoXa4h8qyug2xWG47FkXucnmvP/ANofQ9duvBa23h7wfpfjO4lvbeK8tJ52RHRT&#10;lJcg5Uq23n0B9K0td8SR+Ep9A0+XRtTv59R2W6tp6747KcDhn/2ASMHvzmgDl774g+MbLwctlrqW&#10;Fv4oji33c9oxks1UOQ3HuOw6YrhvFi6L8WLnStW127u00PRL2K8X7JMYwSRiMlfQsBx6GvXfGPhW&#10;LXNHubJV8tTIHW3c7ZWkBBdHPZSe4qHw/wDDKC2tp5hpqaGkxR54gPNhOR87Ke6njryMUAdfp+pW&#10;n9o2kUV3Ncu9sHvXdP3UPPCDH3ucZxU3hD4C+G4PiVqnxD06a6m13UoBaTwu5aNEUj5okPRTjB9P&#10;xrr/AA/4dg0GDdZwTz3Txqvm7AIvLHV0H9e9dlocdrpwRYYBa3/lHBEg8tFPIc+oJHIoAmvtOsra&#10;0SWWC0+1Kv7zzSFCJj5eR0wfzrJ0SSBpZIYCChlUzSpzg4GCM9V9+9a406G6sDNePHcRQtxHGNrY&#10;YcnB+8Aemexqo9kLfy7uGBI440C3Cn/loeqjH8OOuKAKXiCztby7Md1Khuf+PmT5SPLUHAKkfeUc&#10;EjrTGninmt4Lq6jDOpjMn8IIHHHXHTFdg2y2ijuLqOASqgI88jPsv51gXloTqYeGzjhlkDTB1wY4&#10;iP4R6c4/OgCbwxbJbySApK9zgIZYkIU7TwvPsxP0+laOoWkTwPIm9YJl2BlTlOfvFvU10EYCaQqy&#10;QrDK8SpOqtkMw6AelcxqkEC2OLl5IpXlE/kliDIwPp/D1oAwNS226XF3C8U8cakSSyMElyvAUE45&#10;J7+laHm2+q6eI2aZXVFZZLuMsUJ6dPfgVx3xD+F9l8b/AA3eaPrctzBpFy8csy2chhnZomyHVvTj&#10;B9a7uLwz/Zdnpkdm7mJYgijflfkAChie7DnPegCHSlt4PMh81t6ELEMYWQZywJ+vGKzJ9Nn8Qzmz&#10;VkgsnXdMApUMwP3VP97j6Umq2t5DCptrdY7Sf5truQwwc4A7c/nT1vZ00SwknkDz3cpLSR8eXHnI&#10;A9COevWgDjtdEUMF7MmpLa3k8TpGwYK1uqH5pMfdAI65rL8CW9zq+jJbajdyOkq5gCvuMgHO7I6e&#10;vXmtLxl4S0rxFp98RELuw1SN7a6wuDdQsNrLx057ipNJ8H/8K78MaToPhy+SIWFsiW8Vw3mOu0gj&#10;Ld9oOMHrQBeXTvO84LJDILcfu2i4MgxjEif3evIrqrJhrNu7zxk2axCGESH5F44zj1H6YrCsNHli&#10;1SEeI5LZtSaMpFIjiJJ42JKoF9RjPtk12k0J0i8fzGjCGNosIPlZSBt3H255oA5HwVptt8O7ZLS1&#10;jFgssjyGeWQyhZHPCgnnn0PSuj8PXpmuZopbiQqztMpYcM3TaoPT61mQpb3Els9+6xW9qQsj4x5z&#10;dVb13Dge9T32mtFrUN7ZM0t7ayFMEExy7u+z15oA05LRYprtLR5EZrdpZipyYzkfLj+I5/SrQAvb&#10;CGSZZZCGCxeYmGjlA+ZlA6AjoaboDW99ezaoSdxV7aWUqE4XgAL6qc5PeuUu/jDFpXxG0XwX/Y2q&#10;ztqVpcSx6nbQZt7cRngTsehOeKANW6jhuPElrGI9kTybjJO3SIL8qgdmJ65qJzbai+IWEZJdBMCT&#10;5Sg9I/Y9PatmCJ3W3klCSMWYuxwyyjunqG4zisie1t7FBDawKvnFpCDIS27sg9Bj/wCvQA2XSf8A&#10;T7eWNY4gmBGkyBkUA5LA+uO59ag1C10f/hJvtssMF1LBGwW4ubcGSEEfMYmPIAO3OKyPiF4d1nxx&#10;8ONZ0XTtbfRdWuF+z2erRx7ltHIyXA7jGVFPsNJvvBPw+Vb2Y+MdesrFkW6K7JblkXkhemHOB7mg&#10;DXldtXt5h5AayRvMluLcAN0/u9xkZIqzYadP5zSJafYrqWIbFjBBd+4Y/wC0OcCvB5tR+I/jKy+H&#10;njfQJ7f4f6LaSNL4i8P6s4Z5oM9H9CMN+YPavqjwW0eu6FHdfal1CO8BkjurfkmIfdKn+VAHE+G3&#10;hN1LpCvCNXgka4nhi5fZ/eOe3avSNK8OwWenycR3Uk7hssuCqHqAe5FJL4btbm/F+bT7LdbQBLFE&#10;A8yD+GQ1tW8EH2MJFkwNy7k4IPU470AV9Ghka0naaJopoxtMePTp9eMVpSSzRIiRqH3oSHI6cdx7&#10;0BhC4cKTEfmYs2ccY4+vFE0nlY/dkvHgsc8hT1xQBDZSyxxxmeDbIGA2q27HPXNblZkiPthSElfn&#10;3MD3H17VpUALRRRQAUUUUAFFFFAGdqcCSzwlsluQFY/Ifr7+lUoLtixdWR8kghfX157/AKVo6gSp&#10;y0iJCEJIPXPY1574g8TRyWuyKRp7adijy5z5cY6g45znvQBn+IdfZZ5bMGJ7Vg6zhjlhk8DI4Xk8&#10;/QVy+ly2qxNaTxSz3SP53luu4j+5sdTjdnn8KnS3H2a+jiuw24HanlBfNJHVT2PI+uKzjaCxv7eZ&#10;t9zLAHLC0OPKOCOe27H9TQBprO2q3iNdTvHcZ2vFgkSYH8I9fccCrQs2ls5POLtaeUgt7lz93n5s&#10;j+Eg+nGK898GN4yvVv28Xm3ewN6Y9JhsVEbra44lZs8N6kcdsc12Ucl9Z3EEiXkl9Zu6lY4htLoD&#10;gkBu3Y/yoArX1tdXM0yQziZ/NAJn+4CRkRjHfAyM+lZ8ejLBcQWVvbiaG3PmSsrhk8ljkIU6PuJy&#10;O2K19G1Czmi1C30+7gQxzsBZ7xuMmc4YHnd6k9qcLS0uns084JFGRLF5BOC/Row3bq3BoAqatbSa&#10;NN595dJPMgYloRtViOgx0wueg6nimXNhcaciXpukWS5jGZY89APl3J0HH8I6k1rfZftsWJ4RG7Bh&#10;vlHyrg8OR+WT65r5o8U/FTVP2gPE+s+AvCesXvgy78ManCNW1CWyIW9txwyR9euPrjkUAe6eG9uk&#10;2FvNKk8t0Zj9mhugvmvz8zBV6ADnFaviiW10zUIbm2R2jjTc28hYAhPJHqeprKk0yTS5Lue10qOO&#10;KOKIxyxSMwVwMAMx5K4yePXBq9pNhJdNaWlzPKy/MytOoEZXOWVlGeP7tAD9OfUlvY5YHW2I5jaZ&#10;B5A3dG9c9657xr8KdC8fNFNeGW1vYZ1n/tLTpNlwroc7dy/eBPIHTFd3feQHlS7jW3WFcQgHCSf9&#10;MmHbjuKXTpYrd3W2kiRdRBkURN80agfdUdwuDx2FAEWk+HxYvJFBAsUNzIu5dhSWQFeSQTgEHnBF&#10;bMelPpkstpGrNbEhlmEu07iPvs3r9OuagW4+128U0sUFvcFvLkuGVgGIGVKD345NXp40tbJhOCLd&#10;iu9yQqPIRhmGOmMjHvzQBTl1KZrRLW8CLMJmzLCh5CjO05/vYGfpVCTR7WZIZA7TW1vM0zxISGkY&#10;5DIM8kAnrW0YreO6iSW4yiQ/JImSOuD06nOOff3q3Kr3qpCu2GdQGmZD9xe20e/XjrmgCG2srhrQ&#10;QuwmZ2x5bYIWLAJGD0P61taU8sBhQr9p09QUKsuzb6A9hj9ayohHbGL7SPNEUmBMAV2A5wWX1+la&#10;NnbyyCHb5iWzMP3bDK4z788+poAxdQLtqFsvnSuYZjJFdRAZDkYCtnqCOD2/GqUGkS21yY5mjikB&#10;8wyqpR2bqCoz0Axn16V0V/bW97BJGIY5CitLbxKfmypOB7Hqc1SEhjka+cTXpAEbmLllbH+efUUA&#10;VVswlnuLHaOd5UCYvj9OvSqIvF06d7eONjBNwyFgRzwzDjGP1rYmEMVtbqIi9zLIclF5jwR8xJ6k&#10;1z+qaespn2XMqwQTeYwLBmZjxuQnnj0FAFqx1Y6nJcRiKS1a2UiON5A3mAjgAnsfWsfxSpEEYkcQ&#10;TWrh8sgMcu4bR5nYDkYz6VoGO4v4Vi+zSJKAH5O1tvTn17e9M1DTpZI9hiEjeXtMyqXKvxncOeg4&#10;HpigDAtba6v4XnguIY4gqL5s245kDbUZexPBGemMZrp7aN4LOaG5SUI4LSSR/KUwfujByeew7VmW&#10;8t9JfmIWUUcQh8o3EjBySTgMF6Dp36YrZh2yMkktstwhZo0WFxtLdd7NngnoB0oAn0238tbiYbGi&#10;b94JANjIo4J+vuecVZhsbMakskcsaNeJhZJ5AQzdd2O5A71Xk1C4uRMXcNZgCC6xHlEkHY9MNjji&#10;nLpdyrTSmO3hWZSIdyAHZjhSDxnPpQAO32+GO3G+SM7ilw+QxcH77n056gdKNEgv7rSzPqnE8ZKg&#10;rP8AKQMqpDYywPqea4v4W/Gfwv8AFM61b+FdTfVn0O5NlqP7llWGXkeWme/B+mK9Ia9ltJEiuG33&#10;OAVh8v5EJPVu3TigC1pMg8hI32xvtKGRPm5HT6j9a5DUPiJokfj6Xwn/AGxFH4hjg+1/2fd52+QC&#10;BvA6bc/jXT2pN1M7b2h8glRC6FQrdzxwRz1qlqXhvTrm6ur99PtV1GRAHvI4w05XuhbqB0IAoAZq&#10;t7qF5DYQxTW6XJ3SsrA7PLX72COpwcgd+lIJPsunSTRMJUiTMaqu0q27I+X09jVq1tGeG1V4JrZU&#10;kZhKFwOBxnuOMfjmpSIdNhZo4pXSTMszqrFJfYZ6E0AU3P2a3S6ghnW2lGWQyDcS3VvVR7dqo+IN&#10;P07xDYSQanY2uo6VIis4uU81mweSwb7xq/d2whuAti7IWGXEgDiM9QD6H+dSWbOkUlxc7I4VTCAj&#10;5d2TlvXn0oAqrpa6dDYtZrYpFERGskicbcZAUDgAD8MjFac8yXCOskGWRlcFSQIwR94ep9qr2mmP&#10;dTpP5h/dxhEgDfueDksT3z056VbmNyL6aGOZI1i/1rsNoz1CqfXFAHj/AIH1Pxb4d8KeL9S+Ld/o&#10;1vpq3twbaa2LiJNPziPev97BwSOldv4D0jwtoXh7Tz4chtodP2GW2exiJ8xW+YEHuD19619YsYda&#10;sWh1LTkvoXTJinw0UjZOMj6YrOnn0DwnBbi8vrPR9NjQRRxrJ5SCTI2oO30oAnNpb3cNzfTRW5le&#10;MSFYYvmLA/KhGOM9xXN/B74O+Gvh5rPirW9Oini1jxTei91VGJYbwDsC+gxkc+9YyfFJ9X+KeqeF&#10;9L0q7umhslvLq9jCvbxsWx5TMD9/b8w6+9ezaNcGeIxSxpLPgMJTjdsAyuR6UAdjGQUUgYGBx6U6&#10;mp9xcdMU6gAooooAKKKKACiiigAooooAKKKKACiiigAooooAKKKKAPhn9va21b42/HD4P/ACHWrj&#10;QvDHidrjUtcltzse4hgAIiB6Ho3B4ztPavYdH/4J/fs+aPocOlp8L9Fuoo4whnu0eWd8D7zSFt2T&#10;7EVz37b37OOufGNfB3iv4feILfw98V/CNy95obXEoRbteDJD+JVTkgjqDwc145bftg/teaHZjS9U&#10;/Zol1XWYxsbUbR5Fglb+8FXcMf8AAqAI/ht8Nbb9iz/goFoHgTwReXZ8AfEfR57p9DnlMi2NxCHY&#10;OCcnH7sgE84fBJ2g1+hlfFv7KXwA+K3if4033x6+PEkFp4pksf7P0Pw5at+70y3bliwBIU44AyTl&#10;nJ5Ir7ToAKKKKACiiigAooooAKKKKACvlT/gon/yS/wH/wBj3on/AKUivquvlT/gon/yS/wH/wBj&#10;3on/AKUigD6rooooAKKKKACiiigAooooAKKKKACiiigDkPiv4n1rwf4IvdU8P6WdZ1SJ4ljsxG77&#10;wzhWOF54BJ/Crnw71zU/EvgvSdT1mxOmancxb57Qoy+U24jGG5HAHWqfxX1vxF4d8EXt94V07+1d&#10;ajeMRWvlmTcC4DcAjopJ/Crnw81TWda8F6TfeILL+z9ZmiLXNrsKeW24jGCTjgCvKU3/AGg4c0rc&#10;l7W93fe/83l2PWcF/Zynyxvz2vf3vh25f5et++h0dFFFeqeSNkO1GPXAzivlTx18XrP4m/AP42Wt&#10;r4cGhNpuiXSPJlT5+VkGeAP7uefWvquRtqMcZwM4r5i8T/EjWPjZ8FfjFott4SmsL220i5t7aOMM&#10;Xu2ZZFAUFV5+X9a41VVPMsJF1OW8npa/Na3X7Nt/M9fDUufA4mfsublUfe5rct3/AC/avt5bn40/&#10;Ab9orxt+zf4ivNb8D3tvZX15AtvcfabZZlkjDh9uG6ZI6jnFd/8At2fFbTPjd8ZdM8a6ZNE8eq+H&#10;dNmnhjYE28/kjzImAJwytkYzXzqyNGxRgVZTgg9Qa7H4L6DY+KfjH4E0XU4PtOmalr1hZ3UGSvmR&#10;SXEaOuRyMqxHFf1DUwtCnW+v296MXe3Vaf5aHyCk2uU47r71+on7D3/BOTW/CPxO8F/FPxHqthe+&#10;G49Nttb023gMiXLXM0COiyLxtEbO3c7tg454/NXULSKy8aXFtCmyCHUGjRM5wokwB+Qr+mRUCKFU&#10;BVUYCgYAFfI8W5nXwdGnSouyqKV/TT/M3oQUm2+h/OF8c/DuoeEfjv420vVrc2l/b67cmSIsDt3T&#10;F15HHKsD+NfSv/BUPw1p9j8bfA9zZWcNlc6t4Zs5ru4iTabiXJTzGP8AEwUKM9eBX3V8Vv8Agmx4&#10;H+KX7Q9n8T5tUurKKS5jvdV0QRCWK+mQgg7mPyK21Qy4IOD0zXuPxv8A2fPh/wDHLw1DZeM/Ddrq&#10;0Wmo8lk7bo2tzsI+VkIIXoduccDjivGq8UYeNXC1km+SLUvJtJfPa5tGi3deZ+eP7BPg/Wvgr+1x&#10;omj/APCSJrlr4k0K8F1mI5VYSHQBmJI+bnj1Nfq4K/I39hr4WWvwx/bP8HR2uvJri3ukanIShGId&#10;q4A4Y1+uQr4DE4hYulh8QsR7fmh/E5PZ81pSXwfZtbl87X6nt5hR9hi6lN0vZ2a93m5raL7XXv8A&#10;gLRRRXAeeFcb8W/GkHw+8C32uXGmf2xFbvEps8gb90iqDyCOM5/Cuyrj/ix41m+H3ge+1yDTDrEs&#10;DxKLMZy+6RVzwD0znp2rjxs/Z4apPm5bRetr203t1t26nbgYe0xVKHJzXktL2vrtfpfv0LXw28UR&#10;eNPA+ka3DYf2ZFeRF1tMg+XhiMcADtn8a6aua+G/iiTxp4I0nW5bA6ZJeRF2tDnMeGIxyB6Z6d66&#10;WqwsufD05c3NdLW1r6b26X7dCMXHkxFSPLy2k9L3trtfrbv1Ciiiuo5T84/+CvGhyeJb/wCD2mxX&#10;X2GSe51EC45+TEcR7fSvy08Z6HJ4a8SXunS3f254CoM+D8+VB7/Wv1K/4K86EniW++D+myXQsknu&#10;dRBnOPkxHEe5HpX5aeMtCTw14ivdNjuxfJBtAnGPnyoPqfXFfvPCz/4SqX/b3/pTPma9T/hSdP2n&#10;2L8tvPfm/C3zP38/Ys8Oaj4T/ZU+GWl6rbm1vodIjaSEsCVDlnXpxyrKfxr1/WII7nSb2GaNZoZI&#10;HV45FDKylSCCD1Fc58HP+SReB/8AsB2P/pOldbNEs8Txtna6lTj0NfiGJm54idR7uTf4n0iWiR+E&#10;f/BPCeWH9pKWOOR40l0DWVkRWIDgWcpAI7jIB57gVV/YD8XeIfAXxgutd8J6KfEWvwabJHFpqxvI&#10;XjcqJH2p8xCjnj8a45PGl7+yv+0f40fwikV0dGv9W0K3/tNTJugLS2+WwRltnOfWu8/4J+3Hjnw/&#10;8T9X8S+APD8viHWNNsPKaFYDKiRyuFLMAQfpX71iaXPCviGk4zhFLmdk/i3fTdHz2Mm4UHaTTT3i&#10;rvdbL+tD909LuJbrTrSeePyZ5IUeSPBG1ioJHPoat1V0uWe4020luU8q5eFGlTGNrlRkfnmrVfz4&#10;92fQx2QUUUUigrxHwVffF+X9oDxFb6/axp8NFSb+zZgkIZmynl8g7+m/qK9urxHwVY/GCL9oDxFP&#10;r9xG/wANGSb+zYg8JYHKeXwBv6b+teng7cla/L8P2t9/s/3jzsXfnpW5vi+zt/29/dPbqKKK8w9E&#10;KKKKACiiigAooooAKKKKACiiigAooooAKKKKACiiigAooooAKKKKACiiigAooooAKKKKACiiigAo&#10;oooAKKKKACiiigAooooAKKKKACiiigCvcNh1wCT0HPFZ80qmdC29pVGPKXlWFW7sMZ0LL8g6EY4P&#10;qagijk87Dgbhy0i9T9aAIkSUXAPlkZJCY+7j0PtTfJLABm3bwyknjGP6URSR3H7tHIjD5V+4PtSv&#10;IokZ4lWWRCodQeQOhNADIoh58TKAAAFGTk4GOPxxUWu6nFp+ny3MjblRSXLMF49B71514/8AH9ro&#10;moxWcNzAsjqzBlkxkDJyW9sfzrzjWvHWq+K7mR7iVUtYl8yOGPuWGOR3BHIoAyfE3iGbxldyRXVu&#10;Le4Lk2ks8oICdAC3YjtXk/iXwba/FaT7NPr+s6K+hRtHcQ2ykzSb/lG1u+Tzn1HpXo7+GNMkdBDF&#10;JDDy6ojl2dv+WmQfUnIFcB8avDXiPxzpOn6f4Z1xvCt9Z6gl9fXiIS89sgxt468Y49RQBz37Svw3&#10;tZ/gWYI73xHcSaQI3e50g/6VIsfyAN/fySCfTFZP7L3hPxp4P03XZPGvi5dXtr6GO6+zzuN1vEq/&#10;KXYjp0DY6Yr2qTX1truytbeRLnTbhQbiWRidqnghf7x3AZFUXgtrq01Swjt7aSK7M1nctdnBiiYb&#10;XYAdFOflB4zQBjXnhjwf8SfBFxbyR23iTw/qb5lWI5t5pEJOxZAeoPQ1t/Dbwn4f8N+CNC02DS10&#10;K1WVo7XTHYkBRnJP+0SR81ch4G8KaH+z34MudM0u6l0zwrbQPefbNQYyKvzfPJzxn29K7vw94r0H&#10;xXa6ZqOn6kZ9N1BftEEsJDK0SEZZT/CuevegAMUdrPaJpsqSGR9zCUkmVANpQk8jGMgHsBWtea1D&#10;O9xFBJEIrS0klnwuY2ixn5vU5yOO9ZtpqC2oeKZhOJrkmSd4yEdS2cg9ioAH41Y1Oya1lkniljaM&#10;uDGyqFiWPOcf7RA4oA4v9nb9oHRfjm+t2Xg601KxXSZFL3GpxAJIuMcH2x0POK9ws7ya208z3Uxi&#10;eaF1YF928Bh8oHbPtWL4J0nRfDlxKdG0iOwRnAuHlQRRuTySR0J5zXQrYQXNttt5UeeNmCyKuRwc&#10;5CnpwevSgDTfxBFqenSz2EY8nyiqSQgqq54xtp2m3HkxWNo+9I4eAyNvkJzjIf8AiHeqWjWi2V5F&#10;DCiPMu0jexVplAJLbOnXoaz0huvNRbh2gsYZfMjbeFaM/wB1R/Fk5z+FAGrHe28E/wBlvbg2s+8x&#10;Lukyqtknj0yP1NWIY4tPvrcZ8to281d5+QntjPr3+lYHiOwtdV0mNZLP7DGJfO8ydcyOD1Lfz9qt&#10;RJYeJNBgsnuXvNKgcN9tjk/ePInceuKALeoMr6rPd2upFWb9zJCRuUN6jPUc4rj/AAz8TbjX/iJ4&#10;i8IW+iX2mnRGSOe/vY9trPu+7JC38Q68Vc+I2uaR8O/CGt+ItS1EWmh28QnF1Epd4zwBkDrg5JHe&#10;meDfH+kfE/wPYX2mTvL5wWQzGMozKO+D03HnPvQBe0bSPDHgu4n0TR4xELbfczWZk7ytl5F9iSPb&#10;k1zupHxFc+PLuJ7XTG8Dx2xfzYsrOtyeqkdxt6Yrd02SHVNUlgSeL7ekawKkiBXKKSwVm7jpgCmW&#10;raiu+9lCQNE2GhIDeUc4d19eMcd6APOl+I+m+JvHp+GkGoStqzwx30ttvIkhtQMA7uhIrP8Aiz8M&#10;vGvi7wRqOleHfET6RqErxwxX6RZmliRskei5613Ntoun2mu6hrBtba6vzGIZZ1h2OsGc8P1OD1UV&#10;0uiWOXS6ia5ltB+9faeZMcYI/hwMH3oAw/h38Nr/AMM6Fp8mt30upTQRpFc3pfEh2jBcqPu59RW1&#10;4qsbbxRZ39la2oaO/AiKu5TeMDbhhzzj9K3bvULq20C+udNjWK8lTKnGWRfQoeue3vWdAb63ii/t&#10;e3t47mBg0KIDk8fKGA6jBH0NAGPBHHpWi2dxYW8/lEC1uPL+XYwG3eSepPp7VFp93eWGkWq6QYre&#10;7EoV7hotzhA2SPqe30NX5Y5YdP3pIZIIizSTFh5YYknJHfHQCtDR7y3aVFgBkiC70SMjKMwxg+4P&#10;PPrQBcvr+HV7eWe4lZZJljMibsNgctkdu34U7UL6S7ubext50SxiRpyu8CaQAcbRnPpisfTtA/sa&#10;G982SeUXI88Xt2xYZZ8lMHpjIGKz/wDhF9Lnl8Q62oFpq1+q2b3kbEyRAAglB0Bxn6UAb39sWlrZ&#10;2zSLJuuAUTZ2UHBRvx6Gq9xFb20MST3NpYkTfv4VBf5f4cn0965m18Kaf4E8L2cUF5qlxZaQvl+d&#10;dSGSeXewLA+uc9O1dLJdzahbXl5DahWOFaK5XLBw2M+3HagB2sy6kl8YdMu47ZYJQLgmHcGTAOEH&#10;bjv9a3bPxM9u267vI5ri3XzZki+55fYr74xWTpjS3sl1Fqcm+7yvltGNmG78dhjjPvVk6TDJLPeF&#10;5ILeSZGmjKhS4xjj9OB1oAn+IHj6w8KaVNq12xWwIQtJBEWZg2Ni8ZIOcdPWnxyWWq6lZwSWE0ce&#10;pqHYoxKxgryzDsT09a3vBGjmY6ja6hpcAilP7sStuDp/Dx2xXbafZQRYRrGKBg2EUdSo7mgDI+F/&#10;w20v4beEU0fRzNLbCaS5DXUhZ1dmyefT2rsI9syt9/5l78Nmkt5MxhYir4wDnqPrT3bYcbsAAc9O&#10;vvQBAjyyBmRfLBcZVxyKSSeP7aCzBQVJHfJo2OkxG7zQcFQx6f8A1qjluEstkrBGQZVFPUH0FAEk&#10;kggt2+cDkblYZIFOVh56zGTcwYIoU8EHoMVUkldIVZ3DSTNkYGOp4HNJb3bGcIEAxJgq3LcHGaAN&#10;+iiigAooooAKKKKACqd08iTAKiyAjO3vkVcrN1EBfPkT/WiPjHJHHU0AU57sJM48zIXJdA2Mn19h&#10;T53VFWRApBIQKOx9M14zq+u6j4e8WEXMkkkjplkjAbYuM7Mdzjv0FdPF4tvNZ0qN7OOK3WI7ZEJy&#10;WbGeQfagDu3eSUlkcNNsJyx+6D15FVdU1eHTkhmnBjO0uioCw4HpXGaP4wMDfaLiWOEhSDEvJPzY&#10;34PSuI8f+LLx9T082F0ws7gmEyhshs5whA6E5P04oA1fEXxCv9dWZbC68nTYpQMoMSTZHKjPbPGa&#10;4OO6tJdUnj8ova3E5iikX5njfadwye+Tge1N0GInU7kSSOY5ITtMHLqO2c8HIHUVbtkj8mSNLdpL&#10;X5Ek24WWQZ5YHoGzgEmgC7oeg22h2l2rhrtXYD7RJLndGeCRnuOlVfiKP+Ed8L6jrej+dO9pbSC3&#10;iCZe4nK4SMp0JzjrVbUtWTRvDOp63Z6ZLMlmjyLZSPulcr0yD1YkYA/Gq/hfxZdeMvDOi65qGlNo&#10;kc9t511p1xJ+9jlY8MwHUqcc0Acf8NNT1PVPBuk6rrtl/ZmsyRgXEWDEpk5+Qr25A4rrtPu/PvF+&#10;zeXJLG+x7NVKLGx+8y7uTjIH5Vnza6iajJHbXMGpTxoxSNsMocNl2I79QPrim+ONH1nxV4WuNKtr&#10;uXRLnVY3iXWFX99bt2KDuMjPtQBo31vcSXqKRamZXDFxHk4wCT9Oowa0BpBtLQy2c4Ftct5rhT0b&#10;OCrL/Djt9aPh14fvdG8MWOn6vrH9s6rbQrHczbBtnaNQOSO5xk+tXYHh0S4uBNdxW8ZUyzQjkEt0&#10;Oep+lAHSaeZGmig3SfYCFcSlxxxgIg+uamkezjkbKwT3EWU8wtxCMciT+6AP51Waxng8N3ERdZbg&#10;QeYir8nyZBUexAqra/urKWdYVL3Ug85VOTMOoU569ByOhoA6Sa4gQW9xLtuIwM5i/ujsvqM4ArO8&#10;J6bb6HJeRwzXGox3ErXLeccrCz/8s/cgDpQtwJ5yt9HBbLuDh1BCKO0ZB6fN+taKXkel391crC29&#10;yuDgbIzjlvfpigCnDE2rXTiNklUKUaec4ZD6legFTxSW8lqtqHVnRWZ1XLbxnjnsKhsY7cXtxPLK&#10;hkvJfN8rds3f3iPb61PYwRi6uTZBY7qePa75GwJkgfiM9KANTw7azRpdz3V21/Ksp+zhvlULjG33&#10;bP8AOkm0iS5Mkrw/6VIMeXK2SDn7p/Cn6X9okDxrMiNGu7yGX5voCPXkg/Ssi816fR90tx/pFvAx&#10;AlLZfeR8qn/GgDQhectKl1bg2luCgWIjGc8bT1+oqOYXMs9zFKGuoZV/dRkhQpXBJPuO1UPC6z61&#10;bLcec73Ad5XQ/L8/QD6e/eoYZkudRmjtI5ZZo1lWYu+ArEdR9O30oAW/mt7a6s5sfaWwxFryBNgd&#10;B/U1gNPPf6xaRw3drDpcMjRXlvLGfnJGRHnsB61taHc3GoarayykSSwMcuUIWMfxEDueOas6hopk&#10;ukIkSKGeTKKFAZ+/zHvQBk3um29rcW5S1WytpQ0SwQyZEZxk7R6H0rSXQo7MW8tohaVhsZZgGyzc&#10;blx9e9J4d0byJpri5mE11I2SrxngA/pgVfJT999lSVWhjEqxI2d43ZyB3570AeVePPhrpPibxj4c&#10;8UanHcp4i8PzFbWOG6ZInJUq7OvQjr19K7CxuWgNxNe2kj2kJ3xF3LmRcYH4Aj+tdRdahC8FxJHa&#10;gPLIEJChgWYZZST0GKxvMaCOSKzXynMmEhlYEAYySO2OooAc1xHdW8FzGvm3THfJDLGC2xuB07gD&#10;KkVLf3P2K4NvF5kyW53mUNiYBucccnjrWJY3c17PfahMxh8pl2qAVxt42jscn+dX9Ygvm0qfWdLs&#10;PM1yOEmCC5fZ85OAre3rigC2l2q2kTIginkDEF/vKrHgD+eaw7XxZNY/EKTwuuk3U1tHbx3KamuD&#10;FMCdpTJ5yrc/Stmziv3s7WfU7a0t7+5RRL5GTHGQvIUnrz+dZU+tWGga897qOoQW0L7baFZRsZJD&#10;n5Ae56mgDrtP1K0hjjiZFieSZjI+MZUd8no2a4PS/ib4d1P4paj4LsGb+0dIgW5vkHLIr8pIfUZ4&#10;z6mtjxNpd94y0W7h0Wb+zLy6i8qC6l5kt5dvEpU8MAT0rkPh98Pn8N6bDcajeQa54uaDydU8QRwC&#10;GS7ER4Vx7HoKAO/W5a+sDa72gLEkKhw6YOQOPTn61oy29jDbta3EaN8ql2eXHyg88+oP9KytNi2W&#10;9xqVwitdNF1hJKzMPu/0XNUtXtbgDdDEFvJNjXEchyNh5bZ2OMDr6GgDA0G2fXfEGtaXrtiZvDt0&#10;7JaSgfOYejq4PUfzzXu/gjSdO8O+H4bTTQIrODbFDBGMrFGvAUewrgNC0k3d1CCDIzASA7tpxjB/&#10;A+len+H7dIoWaOPy1BwpIwAPSgDR8rM7P5m0EbcHpioJ491x8udioUK9mP8AQ1bcFy+T8uMBcVSM&#10;waZ5RGpkIChjwBz0+tADktmVUfaAZcb167SPSn+YjwymUh8qRIqjj2pBcGPMWwAndtY9B7f/AF6r&#10;R3EN3lgSjOo3KTgqRQA3y2+2238aAk5BwF6f5xW/WHa3H2qXeNj4fCnAXcR1PvW5QAUUUUAFFFFA&#10;BRRRQByPj/U2srdIt21JY3zuA2npgZ/venavILe3lkNpPEszyXLFpLaNuUHoexOcH35FeifGGFpI&#10;rV2uBHBGjFowNzsdygbVHJNeea4l3Fo9wmnMdN1JQxinSYOpcLhWk+nXFAF+W2iZ5/OYLKzKVVcr&#10;tI+8xHTA9K53xzBqS+HtQk0GVFu/IZraeaXZFMw6LLx0J9OcUzwHZeKl8D6JbeM9Wt/EOvqjpdap&#10;awBI3ckkPtGNuFIyTXRXWjq1mqXMjyWaqpYyfOqnoApxypHJyaAPNrr/AIWpq/wd0p7PT9FXx2Hi&#10;N5GjMth5IkzIq/xfd5XsTXq141rFbeabeYWblHW3B8zbIRkx8dOckVGzwQCaNy9pFZpEsU0ci+W+&#10;7nKjjJHT+lVQkOo3rQtG+63Hmu0r+WCp4x8vUnt3FAFHTPA+haV4qv8AXIbJ/wC09VjRb2aRiEKp&#10;91T249ua2boi0mtYrbybWWdijRn5RKpH3sn7pBIHbg0+4hMsDwfZXlit1JdEY7lHVST6VQ0/xzpc&#10;3jqLwr5/2rXjareSQm1JRYSeBvxtPPbOc5z2oA4zV9V+KFp8VND0zTdL0pPhsbaSLV9Vdt90ZgMq&#10;Ix1x0GMcjOa3U0O4tp4TZ/ZkeeXdPei2HmMMZXePTHHPIrs9UxayrNLDMsruHDoRvAwQML04J6e1&#10;eN/Ffx/468Mro9v4N0ay1S/vLkWt3cXchi+zRFuZtoPzEc9OPyoA9RVpbmwhW8QXMLSFHt8hSreo&#10;PYe2aju7KKKb+zhdTx3McZRn2FZVjY4JD4wVAzk9R2q9oFg7aXN5sywL5aOZNpOZc/MCDyc+571y&#10;3gf4hXWr2urya54Wv9Alsb6WCB7mRZDPFnhxgnYp9CKAOik0W6NnFCkseoRWsSfYnu18zABIx/tM&#10;R1J+tbKW8Wn2OyG3iilHMjth5Ff1UD+Hrn0qPS2fVbZPs7wwrbfxoAETd/CcnrjsKXULyPQNLMkV&#10;ncTAXJjjWFCZn3YG7A/hHX0xQBoTLJdWrpDFaNOgzEm8gPIB94ke3aoLeeaKKKG6iE8/mAyFV+SN&#10;T0OB17/SrNzdi2WEFFhULnazAF8nDHjnjPWoTJLZI1sibhvMe/gmVcZHH070AW2eCDyiWUSbypPC&#10;hsMeMj29famMjXgijhtZlSGTakiSDD8cqO4OD09qqpbLZwFJLWI7234jBOzPHJHsMn1z7VC+A8LL&#10;9pDhgSVbYr4J649PbkigB+ipqN1d6tDqVlHb6YONOvC/mF0GdzN6Nnpmuj0+9WDSVkAH3hGRu5k7&#10;Zb0zWLPbJHc+Zch3DqTHNLICoI5wW7Vc0y/jbT1SOKOUODKGHzKefuA0AEnlEWaRh7VId08spiJd&#10;0PGOOxP6VHBcRXCBoILkSttdVY7N4zjAI7Adq5a+1HxPaeP9O1RtRs18Gi3eP7MyZuftR53A4HGO&#10;NtXNa8Vf2Tq2kWcGn6rdSakzbDaxDy4cfM29s4Ax60AdC6LLNcvcDzUd9qeQMM+OPl9u2Kxbu1R7&#10;u8huI3acglEkXHzbeAfT61p3MzSyRw2Y2wKfMzjZt4ySfbGayNR1WC0eaQQyebBCXQBcfahyQoJz&#10;gH196AKFlINANrEjTXQiVt7XDMZIOcgFv4h7+wroLKKTDDaJAcvCpG07Wxvy3T3ANZ+iaw+taXaX&#10;Vxp76VNcMJUs5mCsrDjyyeh9R2rRg1s3V1c28dq7JbMEBYEZ9QR2x69MdKAG2draqsySSJEY+FiV&#10;cO2B8h98f1rn7KzW6ET3VrHbIkg2RKrMobOSxHGfWuuh4jkuHBWaTcqq46DGSDgdcfzrDum+z3ML&#10;T4tIEkBykJDMgHAIJPTPXrQByP8AwurSbX47v8M57S6g1YaeNXgk2A28inszdCSecda661uzqF0R&#10;5h2SMs0Sx5f5v4jz90A8DsKt3PgjTbl4daVI0vI4vLhuYl3SFD26ZH5mnWFlLbyfZ47VUuJYw+SM&#10;OVHVT256enWgCp4U8GaX4a1HVI9L0a10g3spmumsoli+0MRuLv8A7WerVbjgvdySXZDwuCiozhg/&#10;OQS1WHtlsoF8hU81jhwXz5a9SoPOalh1CO4ZQbNlVmKqFb5cnv1HpjjNADLe6MbFnuHMRAQxKu4P&#10;1yPce9PhYQxzshEDCQB3HdCOMepA9KLc7p5Y2jWIMwAi3hkVO56cfh+dTWM9tHIqoHniUgBnOFY5&#10;wFHp1oAimup7dxG6yXscu0CEgj2DEdccdR3qW7EzEtLM8TSgMNw6YPAOOAe1Dm48n5HZ/NHzyEZd&#10;TkjCn1Hv+dZMrm0hiilupLldoWWPblmTPCjGOtAFrUZ0F5b+UcF48eYEO6N81Yewkyysm+SJ8rbt&#10;hFY9STnv6VTF0sjusoEZhG+NYzhWXHQ55Jz27VLBcm4gS+vE+z4dSsEEhf2y2M9qALthE8cavJJ9&#10;nw+1IAuVGexx39vapb9SUSJSjuJEGSwwR3BPYmmQTzNHJDB5TPOS9uccsP7xHHQZHHeqxtLd3dLo&#10;RpB5qRCFjgM+Afx9cc0AUNStBHDJCglhXLOl2jYy2fubfTtms3xF4VsNfhgXUrS2vo1dCsTx5RJO&#10;uV9we/rW/qN40USy3FuNiHaQ0RZFHb3zx/KuP1D4kW9vd29jpkMWqXLSAXFmjgy2sZ6vg84x/M9a&#10;AGXun6fo6XkVhZx204Tzp3gUqu/HzZYfMSR2rrPAHjrTfHug2+qadvjjAeIM8ewgrwwK/e57Vx9r&#10;4cm03xbq+qf2pNLpWp2saJp1wpdYiOS0fcNzkcnniu68O6XYWFnBHaq8AOHeNlyTjgk8ZJPBOOtA&#10;HoER3RIcYyo4p9MiOY0PqB2xT6ACiiigAooooAKKKKACiiigAooooAKKKKACiiigApKWkoA/PH/g&#10;pfqkHwx+NfwN+KV9raS6b4bvS9z4biujDeXMXmxs8kI6MABhgT6dia9q0f8A4Kafs6avp0V23j+P&#10;T2kGfs95ZzpKn1AQj9as/thePv2cfBWp+GV+O2j6Zqd3PFOdLbUNIe+KICvmBSqttBJXjvXzt/wv&#10;n/gnn/0Kvhv/AMJSX/41QB9cfDH9tD4NfGTxdb+GPB/ja11rXbhHkitIoJlZlUZY5ZAOB717YK+A&#10;fh1+1Z+wp4B8VW2s+F7fQvC2sRKyRanbeGriJ4wwwRuWIkZHFfb3gP4heGvih4atvEPhPW7LxBot&#10;zkR3tjKJEJHVTjow7qcEdxQB0NFFFABRRRQAUUUUAFFFFABXyp/wUT/5Jf4D/wCx70T/ANKRX1XX&#10;yp/wUT/5Jf4D/wCx70T/ANKRQB9V0UUUAFFFFABRRRQAUUUUAFFFFABRRRQByHxW1HxNpfgi8ufC&#10;FoL7XleMQwFA24FwH4JA4XJ61c+Hl5rmoeDNKuPEtuLTXZIibuEKF2PuPGASBxjvVT4qS+KofBV4&#10;/gyNZfEAePyFYRkFd43/AOsIX7uetXPh9Jr0vg3Sn8UII9fMX+lquzAfcf7ny9MdK8lN/wBotXnb&#10;k7fu9+/8/wCh6zS/s5O0L8/f95t2/k/U6KiiivWPJGyEqjEDJAzivHPh78U9f+Ilh40ttZ8OPoUW&#10;nwSLBI0cq+eD5gz84GeFB49a9jclUYgZIHSvI/hx458afEC38XWPiLww2hrbxvFYs1tLD9ozvXrI&#10;cHgL09a8yvU5MZh487V29Erp6dX0t07nr4ampYPETdNO3Lq3Zx16L7V9n2P559X/AOQvff8AXeT/&#10;ANCNem/sneF77xh+0x8MdM04Rm6PiCzuf3r7V2QyiaTn12Rtj1OKS2/Zy8f+IPiF428NR6BdWuue&#10;G7a61LUbSeGQtHFGckDYrZLAjb2bsa7D/gnx/wAnl/DDt/p8v/pNNX9SYrEw+o1XTkm4wb/8l0Pk&#10;UveVzxfV2D+Pb1h0Opv/AOjTX9MVfzN6n/yPF1/2En/9Gmv6ZK/P+NtsL6S/9tOrDfaCqGvQrPom&#10;oxs2xXtpFLegKnmr9V9QQSWNyrRLOGiYGJhkPwflI756V+Wt21O5bn5I/sL/AA40T4e/to+EV0bX&#10;49dF7pOpyTFJI28pgMAfITjI9a/XUdK/DnR/EvhT9mL9rXwj4x0/V57DThqlw+u6dpbITYRNIyvb&#10;CJcEIAcbG5wvev290rUrbWtMtNQspRPZ3cKXEEoBAeNlDK2DzyCDzXsYuVXEYTC4ydWVVTg/fnDk&#10;k2pS3jsrbLukn1O3HwjSxlWmqahZr3Yy5ktFs+paoooryDhCuR+Kvi7UfA3gm91jStLbWL6B4lSz&#10;VWYuGkVScKCeASfwrrq5L4peJNb8JeC73U/D2lnWdVieIRWYieXeGkVWO1Pm4Uk/hXFjZcmGqSUn&#10;G0XqldrTdLq12OzBRU8TTi4qV5LRuyeuzfRPuWvh34jvfF3gvStY1GwOl3t3GXltGVlMZDEYwwB6&#10;AHn1ro6534e65qniTwZpepa1p50vVLiMtPZmNo/KbcRja3I4APPrXRVeFlzYenJtu6WrVm9N2ujf&#10;YnFRUcRUiklZvRO6WuyfVLuFFFFdRyn5xf8ABXvRrbxBefB/T7y7FjbTXOoB5yQAmI4j347V+XPi&#10;Pw0mn+LJdF0qf+08yJDBIhUmVmAwBg46nFfqJ/wV90yx1m7+EFnqV39hspbnUBJcFlXZiOIjluBz&#10;ivzS07TLHRvi3o1npt2L6yi1O0EdwHVt2ZEJ5XjqSK/duGZcuTwfbm/Nnzdab/tHk53blvy2033v&#10;36W+Z/RL8L9NutG+GnhLT76Bra9tNItIJ4HxujkWFFZTjjIIIrp6KK/C5S55OT6n0h/OL+0p/wAn&#10;FfFH/sadU/8ASuSvd/8AgnV4j+J/h7xT4zb4Y6SmrX72UAu0aJJCkfm8EBmX3ryT9sXwhe+B/wBq&#10;T4n6XqDwPcNrtzfA27Fl8u4b7RGMkDnZKoI7HIyetfYv7A3hb4u+Gv2a7nxD8LrO2ub7XPEhWdv9&#10;HLrawwlSG8/AGZGXG0noc4r9/wAbXhHK6fwtSUUud2jsnqfOYtP2U7OSt/J8W/T+tj9T9Me4l020&#10;e7XZdNCjSrjo+BuH55q1VXTTcHTrQ3YxdmJPOAx9/A3dOOuatV+AS3Z9DHZBRRRUlCGvE/BXhf4s&#10;2Xx/8Rarrusx3Hw5mSYadYC4DNGSU8v5NoIwA/c9a9trxTwX8P8A4naV8ffEPiHWfE6XvgK6SYWO&#10;kC9kcwlimw+WUCrgBujHrXpYOSjCtdxV4/aV29fs9n5nm4uLc6NlJ+99l2S/xd0e10UUV5p6QUUU&#10;UAFFFFABRRRQAUUUUAFFFFABRRRQAUUUUAFFFFABRRRQAUUUUAFFFFABRRRQAUUUUAFFFFABRRRQ&#10;AUUUUAFFFFABRRRQAUUUUAFFFFAFS42xyqcAeYcMxPp0qpDMJp4yWKyAksoOBj096t3aiWRBkZQg&#10;/MuQaoX8otIvMmljthzs3DG3H/1qAJ22zxsSis3JVU5B+n41yXiTXBpisYIPK7ydip7FvYjIz2rY&#10;Oq2VzD50F4vkopkDqccH1/DNeUeOvGC6lM+lWMsb28sQMxGWcHJ249eM5HbigDltQs7PUYpb5bGC&#10;SR0CNbTDIIc85P8AvE4/KuXtrw21nC+6OyeB2tnKw8SRjPKjrxzzWloyf2ZZTOpiMkaEMEy5YuQQ&#10;GB+mBiuV8VXOq+KdWawsbeOPyrgiB1fABQbniz/tDjn0oA6DTp7V2CwXc9zEm6YJCvlmfuBuPXHU&#10;Vl3k7XE800dv5VqCFMTqf9acDdkfdBzz71v+EPC8mrNB9jtL2K4juSXMy8suOeD0C54x9ags/wBn&#10;rxh4M0LW7WPxBPqbX9y9zBPKwEsCEn92D0IAPegDjbuC2k+wTRStFHJIdlqzjajfxKT/ABeoHXBq&#10;TTfDUmheL7u6NzbPbXscTvFLlodyc4Oec98VW1OzGgXFtHcWQsmtEaRdRILpPMPlAdPbPJ9a0NEv&#10;bhNS024tbmwlvLWB3nkmUmKbJ+ZgD/EOcGgC3r+iQ+JfDk1nr0NvqOlaqXiaCWIktHjoMcKh4wev&#10;rWJ4a8J6H4F0HT9J0CwmNhYhoIo2GfLhDbuG7gE8nvRc+L7iwvVsvOljtbuSR4ricZgaIdWyOcgn&#10;GOnrR8EPFGt/ES48R22v6H/wj1nZ3j2dkWYH+0VUZDEDoh7EdaANW5e51BLtLqFJAMpO0THZuOFU&#10;p64BBOKSbUpbfVYbW8mhkuxwEyv7qIYO5h0OR6dKu+JNc8H/AA6i0ufxBqJ0qCWQr5s02GeeUgbU&#10;U8AcdO2DXLfCvwVqfhS/17U/EOuJ4utNU1Lfp015EsbWVpggpx0wD+IxQB1scstnqiTW4lunciN4&#10;i+5JvQ4PoDXf2Dz6jZywabCyyqgX/SAFy4I+UHv+NV7eOFLZTbskumzBmtbdoAJE6blJ6jPY+gq4&#10;UuBLGwbfZMPKldXw4ckAFfoO9ADr7Uri0kt/3W+5vkIEyN/q9uMxZ7HIOKp6hqay6fFe3KfZ2guV&#10;kjRk3qMDBZcf3cnr1qlrQn1GKeEXzxSTvutC4ClWXhct255z71NBpqR3Mtpczz3G6JSoKbUB6MeO&#10;eetAF4axLqFjex37i8UxiWaHbgtbsMAgds+nWqXhvRdM8LaLa2umWE9jowkM9vatIW5bJbB6rn3q&#10;vrcWsafeILTy764eESfZok2qB0OT249aWXVNa0WW3t7SJJLFyFkCgyMcjpj0U0AP1TSLHxJp8Fpc&#10;oL2HeY2tZURomAOfud+OOeDk1pw6Vb6TaW0en2cOnRJGS6gLt8sNgbO23rWXpF1/ZN3NMIYmubxv&#10;30kI8yOJySFJ9iOPrmrc0ZtjuuLp5BJIqxsV+UEZJQL/AHOTQBS8OaLYpJrFzbBrS+kxIs0zFlYj&#10;7wTP1Nb2h26QOUl2jzhkOrbi7DsfQHj8aveJLaHV/D0K2ss+norb0CAbpeSSG9BkVysUk2h6TAl9&#10;N5LXLGS0ZmyH57+mP60Aa9taTzXzrqFt5Rt0JWJRwV74H07mtXSbefU0kXTNqBo/vZO1B0AYdcH+&#10;961UsTai5+3vex3styxgCpNnHy5Y49vSq0HiuzTz9R0/ULMaKZfIu7mWYRxrgbQpYnjB5xQBX1PT&#10;rOHU73UImuBNdLFbSiMFl3j7hUfw7SOveqx8X32vXutadqOlTWI0ry4YrgfMb5iuSy46Ad8965/x&#10;f8WI/Cfi3RNM1G1vri51+R4LJrK1zGgjXJd2H3AR3PBzXT6lqV7Joka2TRsQBJFIBh5M8cnruBoA&#10;zpLVrXS8SGS7BkMs0EPJVSRkjPBI64+tVraXTJb029jqEkerRSCeaC3jG+JXzt354wQCc/WtKxgZ&#10;Y4tNlWaC9kcPJLC2+Nmx69Oc81X07wF5k1xeBTNdyn7O0wyoIU7s+6gdvegDobS0ljt20+SZrqNg&#10;Hjyu5o8DJHPB9s+tWZbeOIm9a2Vr6GIBY4wR5x757fQ1x3iPxpp+halYQarqllbT3MpFpbxybJJQ&#10;oy4i/vYAFdPp3jaR7ifN0RaKjSCcRgqUbO3Prj260ADyR3kRnMrQTnIYBgsnIyCVPB9M0XWmJdyS&#10;CWaN7ySNWjAPDuBg7h0OBjgcmvJPH/xg8EeGzqeo61ryRR+Gp7dtQKROzW4l4VePv7s9uletWN5p&#10;l1c2lxZRyJpksYubLKHJXy9wKs394HOaAIdK068unlt7i7UsyBPOCbSirzlVPJPtXU6RYXktwzW1&#10;uI7dUUC5fLCT+9x1BGa8t8deAtf8e+Hk03+3bjSL5NShvJLjR2/fNFG4YJuP8J747GvoTw1mxtYZ&#10;bmNYX8raWDcsR7f5zQBZ0nT4rSztYXb/AEpY9xdM4cZ6+30rW82BpwWj+bGC23AAHYe1Ftbsx86M&#10;qrt94Z+8fT2qVEZ4xIf3rhuBnj3FACwJsn+RQUfJznqKiuJkiuMO6lZOZA38KgdBVe5mMocRSCJg&#10;owoPGQcEfT/Gq92FmeUxMVmkXC7xhRxgfXvQAXl2oZSu10kAUlTjYoPAPpUSXcV8oSWRlPLKduW6&#10;8bvX60+GSWNj5kYMbr356Dv6jjrUCTvHcPMjKRORGwXpF7ZoAl8+5hJQQpLscktOoAYYyNuPeorF&#10;2P2aWaN9xdQWU525b064zxTjMLYTpIDIisRGg4IUnoDT4Y4ZbqG4LyrIrBVbGMqWz09c4zQB1VFF&#10;FABRRRQAUUUUAFZWoXPkyy5iG3aAWPGfbNateW/FHx7c+G7i7trQia5WJJEj28LnqGP+1QBS8d6l&#10;pcetWq3LGK6Z9ySw42bVwSOeucgfSuQ1b7JpGom206S4MTLvdIydigDkg9zk45rH8TeJpPEVvBYX&#10;enP5kdu85jQYYsD8iIf4c88+grKVr2axPmTGDy5ASskoDOvJKkdcZ5z60AW9Q1dVPmwiRHmKqRdc&#10;SAZxgdhxzmsHxJbv/wAI/qFlpd6dCubv9zaXCKDJE2eZiGyAAx6960opRrN7FcsqQXcZKCaY5iCj&#10;gqR3Y9q3df0YLBMzwR3kUNsgk2rtZlByOf8AZ9O5zQBxmo+KoPhD4Q1PV/EmqSNp+kWEUlzdRxb2&#10;lKqQzBR/Ex9PWp/BvxNtvHGp6Za6TaG30+/sotUhvkQHdEwGVYH7rc/MCO3FWJdPGsRPpVzaC5t1&#10;j86OKUBxIW5Kgd1IxkGuNtvgzp1t8S9L+IH2i/s77TLGS1ktIn2284blIxGOBt6/WgD0/XIXla5l&#10;FuHt4tqLdsdoiJPKr2YfWs/V/Dlpq1witE+fLDXBjY4lQkDaO/4dKW7upYbWdb2IX73A3bVPysuM&#10;gS9h9R6VDopkfUY50l8pRBtjZmypGPugjkAc8nrxQBWufDel2M0cqWkTmJX8qCI4ZSGznPU/SrDw&#10;Xv2l554neODbGBJIUGMZb6etWtXgmumiRbi301beLdHPKcOeuGX1yOfwqGxvYRZwrLepJblBM11I&#10;SSzdF+vWgDdt7m9uLOZPJ2JHhkGwAQjngEdcjPJrj/Gmrz+AfB+oeKU059Sm0+1MqW0MLSzSIp6B&#10;f4jitSHUZ7F4UzJJbygI/lAgsckHzM9B/WuosyzR20drLs09m25nmC3BY8bV9u+KAM34V+JoPGng&#10;qx8SXtte6Va6taJc263/AMk4Xum08A5/IV1entLsa/RXuXiwyxsAEjjPQL6+pxWBrumX1vZQ28e3&#10;UTbSGOQxpyR3CL0Jweo7it/SFvMW0amSRI4wXR0x5Y7Y9z3PtQBce1i8ma6EKZkGAJfmXaeflY8Z&#10;rHu9VitbiaLUYlfzXHzRJnyQQBtz6e9axuzqCyeQyAIXZSp25A4+77dfftWMsETC4mlmhX7Kojnf&#10;Hysp5LkHqO2aALjXttfWI+zXkCsj4M5XLbgR8o9Fxj60p0+304K8l156b08vYchyx+YsP4vT8Kyd&#10;M0RrC6lazu1dLn5ot+NpAPTn071sRaW1xHeSPG6xP86gMMoV4yMcAe9AGrdTJHcwW1pFKsYG4sn8&#10;ak4I3dsA5/Cqt9GNVeWBod2lIOGf7rNnHzHuOKxDqMs2t22lyGSA7GOMny5ueSPQ85FT31959xax&#10;pNDGkR3XFs5IMmeP+BDgfSgDX06a00y8NsbjdeJzHbbP4Og57A9AarzNBoELxQaY8DXMAmLqSTGM&#10;9Mniql79otzJdXNstx9qKN+7PzB0Pyqp7KBya2dc1Y3X9nxwq1sWDMDLgJKcdcnoc8/hQBXsbfdZ&#10;G7DP9jXOJI2+8OARj68UWkU1zYi4M0czszRhY8bgR/D9RjgisnQE1DT4r611J4wGuR5E0DbvtKkZ&#10;LY7df61pFk0vS3MsaNf7nH7qQYTn5TmgDYsNNltbY3G5p4WjDFSxzJk4H5H+VYmo2t5B/ZrWF0Zp&#10;Inwgbhhk85J6jjGK1xq2rWkFxEcTagsB+zx5+Rspw2O4B7VjQrfQ6LAur3UDaoyKGW37ORliSenb&#10;2oArazJevAgQReaoIaCKMqHJ7Z7888ds0lnKbOzmndEIjjx5bJuKzE5P04PSotb8aad4ZubeLWLu&#10;O3nvMQ26u3zOzcbV9OTgfWpr+G5sdPlkiE2ozK4aNANkcTP97d64HrQBqWNyl/Zx8JGquvzqcxj0&#10;yvY9RUOo3FxpdvdrBDKkNtJullZxy79QO+B6CqFraT6NJHFbXET28SiUK0fyylmyS5HTk8Us4lhl&#10;Epmafc5QQSDPmE9eO2OxoA1NPldrSFrvAIiZYweEkyc5we9VfFXgLS9Q0loryzt9RdZVvIpJBkoV&#10;ABYd849KtWxhgsY3MpgnxhYZG+deeB9c80anHqF5ZvcWzEzzKWmJ+bKLn5kA6AjP1oAzPE2oafof&#10;hy31bULtrVEVmjuWxGkRGFDHJwF9jTLCa2vdEt7yxvku0kHnG5VcF9xzu9GFYXxC8JaR4/8AClzo&#10;+uJcap4ev1jWayPyKQDnHHIUHk+ua0tHgfwvoRgs7TZp9jbBLS13BmIVeCvpgYAB70AaOmWsMlrd&#10;RTiRYl+ediNpweRhe34Vy3xB8caZoVta6LNfXFhPrt19h0xTF5hWXYXJJHRcDIHtWv4b1q81bSId&#10;QuVFjHfBWZJRmWEDnDL2JIrRkuNNab7NfJBdQxSK9tcRw75emG2k9wWwSOcCgBfhd8Pry0+z6vrd&#10;82oa8tkLa5mtyyJOpOchDwp6V61pkR+zGMuoJ+7tBXCg+nrXN+G7RdPLyQzy7AvlrHIfvJ2wP7w6&#10;A+ldGLiaNbZQi+bKpVSCCRz+VAFlLkO8i+YDJGxJQcNtx0x3qhc6yiOr+SVycMxUkDPQcdDUzzCW&#10;RY3BimJx5iAFuOvNZ/2wQsTMPssjA7FwWUnPXA9R+VAErXVwbtZHKhdoj2D7y+v4d/xp7LMZlSNV&#10;YeTtC78AtnO0/hUNzeFEdQ4SSPaCyDIKjgj9eKoQTPYNcefIsyEcxD76AnAI/XmgC9ZySW8kMUsI&#10;ii8xeWxgHPTI6+wrrq420UDUbVkDFnAwHJKEZzz6n+VdlQAUUUUAFFFFABRRRQB5f8YJ1t77TWWP&#10;9/5MgEqcOi7lzgjnFeE/D7w9p41DxJ4ii0e/gvNR1F1eHUbgiKR41wHiyeFYcjjmvoP4pmKO602R&#10;5IfMVXCxyZUtnAyrY4PNcRePa22nSpaiSeJQsbExYTAHKg9Sx/vCgDzn4Aaj45vtM1+3+IC2kd2N&#10;RkFnLpkqJ9otgflyg6MoO0+uK9a1C6MkDQ28jzQNxFO3zxrjjBzgD+Vc7eaZHJqgkgaDztsYjSFt&#10;zIMAkk9Ony/StCDVVntolaEWsFo5EkKjPy5x5e0+/O73oA434x33jO0+H+oz+C9H0/VfElv5Y0+0&#10;vv8AUXDEjc6kELgDPGVA967Xw7Nfz6Jpc+q2C6Vqt1YxzXlkrK0dvL/Fg9xnnNef+AfA/j/RfiV4&#10;t1TXPGDeIfC2p4bQdGQYOnY5cFsY244B5z14r0qymtru2uI5J2muLdcxSsx2yKR/qpD/ABDPT0oA&#10;isLv7QJTPMJYJJmaOVUdWA6dhkrn9M1HbaYsF4gcqLu2lctcW6qBtIBHPOMkdPXrXnnh6w0/S/GX&#10;iM2Gsy6trd48cs+nanfq0dhtHKCPOQuO+Mc4rvTd3k8lsxFqiyuDKCNrOwJ2rgDGO+76UAaUFyIr&#10;uSSN1gRQXWMHfyzZBXP8QIb8Ky/Eem3N9LfTafc2h1hon8lrpSwXA4d8c49B3q9LPe2cVyxeNGhL&#10;GKLy9xBIyF9+/FedfBv4k6h8TfCupa7r/hebwrPa3z200WpqTNNEnAcEDO1gRge1AGx8O7nxjZeG&#10;IbDx3JpcupRSO5n0dXZDGfucseR6g9O1dPfWsF3aQolwZTMvkwyiPLrzncMdh39Ac5qk1lbbY5TN&#10;JHC0zJavKpCF2HAb/Z5rS021aItDbxuLhAZPPkb92oBwceoPbt2oAs20Rdre01W3jknim8pURlKb&#10;R0fA65yO2eMmrNibg3LSSH7fqsburxQuAq9vwGPw96ettdR3SyrHAGt2M0jIT5jvjqT/AHR0wMVZ&#10;gvLe9srmZInlIJ2+afnKng7CO2e/tigCLBDSTARSWuMMWYFgRzgf3lqSUpqOnxuyKIXlG6SJgpY8&#10;dcD9Peq62swjjjuYIxs/d20sMgj81QeQePlYenQ1orawzWMn2N7jcoxtkcYBzkkjsff2oAzbaYvd&#10;TQFBvdiBKilRnOACCeuP6etW7KJrUNaQmadlLREvJmPI6sfU/jVG6vJrW3eRliuIFBdZGQq05HOM&#10;44PQDp0NZ3gDxTd67aRzax4fvPD12sjILC/kDkqG+STcvXfy2M9OtAGpPElnar9rKNGxVYn2F/mY&#10;jI8vrn3Nbb6daq6MJAJEcTE7ipGOmwY9eMVViFtcXtzLGRBcqPlnTGXz97APTPrVi5kWwSKZnKFm&#10;KorLk4I4OfXNAGNqFlHq2sW1/LP5bwkiJWzhFYfMGU9cnn2q1cSTXKTTWIjZQgTyicbGU4bk9/an&#10;R38dzpy74JUmhwu+TgAnJwx6sM9qhMlrAI4iY5zOAkjwkZ+pXtnnr7UAUPCXiA+IxeW95plzYNby&#10;tAUvM9F6Ord9w5wM1QW08Q2fjOFhqFqvhiWzMcsLRlbkzZwHVjwIyOOefaul06AXVhFM0kZkgZ1Q&#10;SnKxdiR2Bx+HpVPXvDlr4q8M3Wn36NeaXdYiPl3JVuCMEkcgjjmgDRkYW15axSSJLsYxxW9t90HH&#10;3vcgY59O1T29qiz5KtGHkwgSQNvQgje2Oozxg4rPuxHo95p0KxT3E8sRgiuIVysQA4DN6cYzW3Hc&#10;Lskbz/LaIhXR15C8EkEd80AZlnO1vqK/bmDXDoxBzkuVPG4dOQeAOx9qrSMZba6ZmlNzHunit9/b&#10;ptDc4HfmtTLyRwlJltZGkJV5lDFUz3/M4HaqfiDVbTRFia6utnmg22/yi21iflOV9T3oAoadIPty&#10;SvcvMroFGwbSPb1HPB461cWC3Sad2MjBziNTKCFfGGBIJOOOf0qzavm+kbyIXitwFCsFDFgPvdOm&#10;eaZpiWjsuzyLgSuVLwnmTd94DHoepPTFAHN/FzwCPib4Il0BNcv9Glmw63uhz+VLFKBlQG64Pcdw&#10;K37CB9A0uC2e4jdLe2iglkVNrsVUDLDnBOO3c0sbTWc4FqExsfJiYAJgnP5Dv9KIb37TLGEn823c&#10;hgsw/eOR646gZzmgCxKokgEEEQM0y54x5m3qD/T+lQxHzoy7FohC+xVPJGRwT7g8ZFVrzX9Mn1a6&#10;0qK4tl16OPzijTjfApPDFRztPrirk8ihhJcgyNaqDI/P3WPp6E9DQA1JpvtG+O6kuSV2iMKCsTHg&#10;89xx1/xrmfFvjzRPAbafFreo2tudTvEt7Fb2Ty3nlOfkVjxk9hxXTxaiJvLZVfywCfJUlQQeg9Qc&#10;jOe3NeCftM/AfxN8eLr4fa34f1jTrW68L6zHqt3balbl1mHTAGPnZf0zQB7ebiN5TG9thWhLMkrb&#10;gFB+YH2+lWLSI6daGYeUnTa+AuPQZzycU28WMJdvDNHHG67DIQTsfjcOOoJ9qjhtT9ihhfexYgl4&#10;Ux7ZIPXP5UAXpbhri4gaGNFd0JYK21yOCMNgbT1z615j8fvhRH8dPDlvoS6zqeganb3i31lc6NMI&#10;3jdTwX9RkZx7V6FI72thcQKzKSdhLn5m24yx9+cD1FeUeNvGvjrSfixoOjeFPCSar4OnDtr2ptc+&#10;W9k6jgL3bOV4HHWgD0ISTabY21vfXHmfZbYRTSzbhJM2Bufrwc+vtWXB4c8P6Rrc+s2uk7dc1WOO&#10;CS6gXMsgX7u9jwcenetLWVi1O8tJy7yQROrFGGFc4+U/nipLmO0vysdpdwpJj5ZdpBLA/MQD27UA&#10;V45dNiuhCHkuWMpJSB8HOOQ4GMc89q6+ONPNEeEuFwEDpx5Z6ke55z+FcbYaXY3Grv5dvGb+cBZW&#10;jJjR0JAYFu5xzmuuGkJaWsdnazSQgybFZXxiI5IPOeQaAO9iBWJBncQAM+tPqO3BEEYJ3HaMn14q&#10;SgAooooAKKKKACiiigAooooAKKKKACiiigAooooAKKKSgD4X/bssbH4w/tHfA34L6/Kth4S16a41&#10;DU5toSW78rBjtkl+8u4g5AxyV9K+ltL/AGWfg7o+hJo9r8L/AAkunIgTypdHglLADqzMpZj/ALTE&#10;n3rkv2vv2StM/al8J6akeqzeGfGOhTG70PX7bO+2l4JVsEHaSF5ByCAR0wfnOLwL+3/olqdCtvF/&#10;hPVbSMeUmtzmLz2UDAblAc/Vc0AZ3hn9nr4YfDT/AIKC6h8MrHwXoGv+DfFHhltXm0nUNOivG0i5&#10;V8ZjkkBaJGGTtB/jXHQV1f7IvhWz+A/7d3xs+E3hN3g8Cvo9r4gt9MMjOljcMYQUUknGRO3uVVM5&#10;213n7Of7GPiD4MweNPHniLxd/wAJp8cfEenzQDxBdg+RZsU/dxoDyV3qhJwBhQAoA53f2PP2R9S/&#10;Z/vPFni3xr4pPjf4k+KpVbU9ZKkKsSE7Y03YODwTwB8qgABaAPpiloooAKKKKACiiigAooooAK+V&#10;P+Cif/JL/Af/AGPeif8ApSK+q6+VP+Cif/JL/Af/AGPeif8ApSKAPquiiigAooooAKKKKACiiigA&#10;ooooAKKKKAOR+KsHim48FXkfgyUQ+IC8fkOxjAC7xv8Avgr93PWrnw+i16DwbpSeJ3EuviL/AEtw&#10;UIL7j/cG3pjpVH4r6b4m1fwRe23hC8+wa8zxmGfeq7QHBfkgjlcjpV34eWWuad4L0m28SXP2vXI4&#10;sXc+4NvfcecgAdMdq8lJ/wBoN2n8Hf8Ad79v5v0PWbX9nJXhfn7fvPh7/wAn6nR0UUV6x5I2QlUY&#10;jk44ry/4N+LvHvibUtfj8ZaGukW1tIFsXW1eHzV3MCcsxzwF6Y616hJkI2372OK8s+C+t/EbVtT8&#10;Qp450+OytIpANPZIBHvXc+eQxzwF9K8rEyaxVBKUlfm0S916fafTy8z18LFPB4iTUXbl1b95a/YX&#10;Xz8j0LxFoieINA1XTGfyPt9rLatMqglQ6Fc474znFfnh+xN/wT38c/AP9p7UfE/iy10i/wDDOlWs&#10;8Wlal5iSSXMsjAJLHHy0TKgYEttI34BbJr9IqQ19Thcxr4SjVoUn7tRWf/APFlBSab6H89vxL/Z8&#10;8S+F/wBq2++GNnZXN5qs+v8A2XTXuYfs/wBsjkm/dTcnARgQ27OAMnPFf0J1mT+GtIutcttam0qy&#10;m1i2jMUGoSW6NcRIc5VZCNyg7m4B/iPrWkBXoZxnM82jRU42cFZ+bdrv8CKdP2d/MWorlnS3laJd&#10;0oQlF9TjgVLUN0ZFtpTEMyhDsH+1jivmpbM3W5/Pd+1Xo+gWHxFvb3Tb9rrWtQvbufWbZpVb7Lcm&#10;Zt0YUKCoByMEk8da/Y7/AIJ9eKdP8Vfsh/Dt9Pmab7DZHT7jejKVmich15HIHHI4Nfm5+318A73w&#10;vp//AAtHX9Pk0HxL4h11rW40+OJI7aYeRvMyKvKHK4IJOSSc192f8Ep/+TPdE/7Cd9/6Nr7edaGM&#10;4UwlZVJzak1eokp3vK90u2y8rHRmEfZ5jVioxW2kHeOy2f5+dz7Aooor4k5grkfiprXiLw/4Jvb7&#10;wrp41PW43iENs0TShgZFDnapBOFJPXtXXVyHxXv/ABNpngi9uPB9st3r6vEIIWjDggyKH4yP4d3e&#10;uPGtrDVGm1o9Y6y26Lv2O3BJSxNJNJ+8vi0jv1fbv5Fz4d6prWs+C9KvfEVmLDWpoy1zbCMxhG3E&#10;AbSSRwB3ro65v4c3mvX/AIJ0q48TwLba88ZN3EqbArbjjjJxxjvXSVeFd6FNtt6Lffbr59/MjFK2&#10;IqJJLV7bb9PLt5BRRRXScp+cP/BXyy03Ubv4QW+r3JtNOe51ASzBwm0eXERyQcc47V+fPwh+H2l+&#10;M/2mvBnhPStUaPTL7WrSGO/wJyo3KxOBtB5BHavu/wD4K5+JPDepeO/hV4V1ieWEW8V5qF2wBRVi&#10;k2pHh8HktG3Hb8a+Nv2WrfSrX9tX4aR6JKZtLXxBaeS7NuJHGecDvmv27JHOlkPMtHyza+9nzlSV&#10;8z5byty7W93fv/N5dj9/qKKK/ET6M/JD9uP9h/4q/EX9r281vQPD82seHvF09syanZLvjsQkUUMg&#10;uCcCMjZuBJwwPByCB9wfEH4X/Ef4afCvwD4O+B862cOiqLa8ZmgXzIgn3v3+7lnJbAPGfSvo7FeL&#10;/tLeGfip4m03QE+F2sjR7qG5dr9jMke+Ir8o+dWzz6V9ZTzevjZYbD1eRRpqy5vhelk5L028zysb&#10;TSw9Rrmu/wCX4t+n9bHr+mC4XTrQXZzdCJPOIxy+Bu6cdc1aqppkc8WnWiXT+ZdLEglb1cAbj+ea&#10;t18pLdnpx2QUUUUihDXivgv4UePdD+PviHxdqfjA3/g++SYWmh/bJ3EBYoVPlsPLXG1unrXtdeIe&#10;Cfgl4k8OftBeIvHN54ve/wBC1FJlg0MzTMIC5Qg7S2wY2noO9eng5qEKyc1G8eqvfXZdn5nm4yHP&#10;Oi+Ru0ujtbzfdeR7fRRRXmHpBRRRQAUUUUAFFFFABRRRQAUUUUAFFFFABRRRQAUUUUAFFFFABRRR&#10;QAUUUUAFFFFABRRRQAUUUUAFFFFABRRRQAUUUUAFFFFABRRRQAUUUUAYGveLLDRZJIrqcQsihuSM&#10;4OeQK8b+KnxGi8VeF/sumQ3FzOJMebakHYqnDM3t6gc1c+JPhzUNc+JF1IkAkiWO2ijZAWKxtu8w&#10;kdMjjH41gXf7P0mmx3n2bUDYKZ/MaTcSH5yzH0B6EUAedWeotqGkXdmdal0+SWE+dNFJ+6Kr90gn&#10;1PQfWrvhnxDqN1e2ts8EU0MMawC4jGGUkff/ANrcBgntzW7afBuWG2s7m8azvJIJEfzVG1CASQAv&#10;0/Kp77wc9g0t4gWFkVjFMr7SCf8AlljoQc8+lAFayuYIp3aUSRPFGYLOWNd0YLn5HY/xHrz2zW1o&#10;vg1L2UMYvIv7cfNERnLk8EdmyCcivOfiR8LvEvjbwH/ZvgfxNHoWrTQL5F/ndbIwIchSPpj867j9&#10;nvV/G+n6FpWneMNPtpr824+1ammdzyKSpmA6AHFAHv8Ao+mR6dZgRiNXjRdyDkqwHJz6YqRLSCW1&#10;txJKdgHmAOvJXPT61PHshCqV3IoBZlPByOeasKEuIsBSMEHZjPX1/CgDy/4i+CWu7WSWGSOJyDmB&#10;YwwGeSoP93oa8UuvC66BPHaSRF1huC0brINkzOMMo75Xt6V9YXtpEbZ4WVY/MUpvIydvqB3NeL/G&#10;LwzFaS2klnBOl0jBLdVIzKvV9o/vHqaAPHoNAvTdSSpJBqca5SN1AVkAJxhO/OQfWtG0tltrW3vb&#10;eaES3EcTRiMkBHRjvB9Ao6itLSxJavKJI1urln3gwMI3RMZQEeoxg1JJqMEVldpIi2yWrnz7aRRv&#10;m3qcKFHcnPT8aAOX+NXwa0L4waRplj4mUXkEdyLuAhimZVyWbPXBBKgehNPm1ix8NWC6deQnyb5t&#10;0UwhZ1BRclsf3QB1PpUXwl0TUPB/h9l8S+KbjxRfC6knguHiAntIicxRkHjABA+tdqsttqWoQQIx&#10;TR7iNsm6jwXcddx/hU+1AGPF4kvtW03Rdf0G+t59PlIaS5nUgyQEAKFTqDuHOa7Uzw3E085dTL8n&#10;7tSWO/cC0ar6Ecg9q8vtfEeueHfH2v3Gv22nQfDLTNMa9fXVB3QXGeUMY/hAGcfjXa6HDa+LtNsf&#10;EOharZ3thq6C6sbu0BUzIwx5gzwuRnOaAOo1tIZbqCCVZI0c7w0Ee4AE8qx7YHWk/sW9aFx5kkVx&#10;ApeKGM75FVTwQT1DA9D3q5oVoXsDa2crPtXa63RwZCDklj7j+VTiWTQ5HuRD55QgPEuTI6MOGVv1&#10;/CgDItU07S5UVZJH1e/UyzRtlhjOFLeynsK4jxfqHxG0/wCLei6FY6BFfeDZrOSe78RNMIpreUfe&#10;Tb3X0HfNehOqai9rNFHcG6+aSSSKMAyEfwAHtzk+9Jrdy+iRR7IiJ52EaW+0yGUY67uxHegDHm0m&#10;801GtIW2Wc0DT7VwAi55yf5ehNXtK8JX63RKTzC4dVS2nkXescRHzHHqeRn1xUdxpc3iTQPs0gcw&#10;8FvIJLM2du36ED+tZulwXPhawvWOu3eotLcrNLE6/wDHtCmFEa56BevuaAOv13zb2+tbaeIJIg2/&#10;aEYpCp6DcO/p9a564u4r5/7LuLR7ixdXeO4jhJMQX76BuxJ4XFauoa5/bUbTNaIqoqKY5XOTERnP&#10;HV8j86o2b3mvyw3btc2dlE7QJC/yliP4mA6j3oAi07TYLe0JtrG1j0dd8ds68TByMEyHse3ua52+&#10;+GnhjXvBOq+EdW0eO/8ADl+q3l3aTMYySMEH5eSxYZ98CupTWodkpkTzYxKUdU+4ZegA9QeOa0jf&#10;NcwRyRwxW9wmX8z7xeYD/VjHUdeKAObvtBxZ28cFyzqYFtmjgG+YFFHH+7tABxXU+HtGjaynmNoy&#10;zRkTO7nCkMMNsHqB2qsdZinvPMt41tmuALZfJwpMh4GT/CSc89xVxvFV34ZsZYL6dLhgxiUIuPKc&#10;DbkHvk0AV9bspLa0t5dPX7NHCEkAblFXd933YjmubufFS34ktLLUIpbwTISkkwjkHzcrs9MA89K6&#10;O4sriTQ9NW/mYyK2AqnadrHqw7/TrXHJ8KvClr8ULvxXb6e0mu3lqts99JKWXyRyYynRQPXqSaAI&#10;PGPwy0Px7qGnSajpNpfXej3D3WnS+YVe1LcvtI653Hj0Aroo4LFdIiiungCRERJbW+VDKPuqB1z7&#10;UT6FbXdk1lAJoGjz/pGcSJ82QMdj3otvD8sSabdXtm/m2c2y0mJzJLICRvx9CfrQBl3ug6PqNotv&#10;NpOnamGkEBgubMGF9veUEckA962ptQlvrOC1lkQQxoYiiJtiCoOAi9VJGABTTLqOn3F9IIohftu8&#10;uff8s5JyvH97qM1UkkSW2/01/spnDTfZI2AO8jgk/Xt1oAveFpLvU5ZWEH9mWblEd/NDpLGPuxr3&#10;Uk/yr13TYYbaK22oFaSMkqX3MW9CPavlIxfEG++Kng5fD0tlpXhG1mZfEIv+ftSnoIR0wSAA3Wvr&#10;LR7F7K3WSTbHNLlwM5yfT/dPFAGq0Mpjyzq0xXaWQ7Vz/wDXFVJGWUTRQSC1ZMDJzj3OPpkVMuJT&#10;ltyiU4MZGAGHUn0qFVZMxmVXGMvgZJXsPr70AM2eWoEC5D4KyEfL6YNVmdp4me4InhZiN0fAAB+8&#10;fQZz+VWhKAFVJXEjEqRtwpGOmPU4qqsYgnDMghbIjZXO4Z6hsD8qAJNjWltLLJ8y/c2qckr6Y96z&#10;rmFLOFmLtHERtkjOGCe5A/i6c1qSAXAZhP5DoONwwOPb0NRRySuiGWKKGLgjeuSQeDj3+tAGVIV1&#10;E3gUG9jkZCkcRwuVHX2NX9MuYp4YGVWJ81d6FsMp3Yx+fWp540tIz9mGXmOxEUAFj3+g9RUFlYRG&#10;ewAikUrIW3bslH44ce/OPSgDsqWiigAooooAKKKKACvKfiT4Nutb8QyXsM0Q2QqEglwEkI5w/tmv&#10;Vq8S+MWtXsHiy3s7eKQwtCBJIq8KD057ZPHNAHE3fhdtG1ES/ZpYpZeIp43MnyDquD17nPoaHttC&#10;WCfUrsRn7QdkMlxGcooPzBvoelX7fxNexmKze0E6SK8gmdTthkUYAB+nX2xWJq2lf2haz2kyRNb3&#10;+9SVlIkMO3a4K9icEDHagCxcw6LZ2k2sQOHgIWXzophJFu6AgDgkEZrnIPGXiTXb+5YJZ22lLGjR&#10;FRk7+c7vXPar3gr4dWvw90c+GvD1hbRaXbKssdpM5kXYck4Y/wARzjmrlzZi0M1s9rb20kxP7jfw&#10;YCMlFx0agDkfif44v/BmnWL+G9K/t17jUIknEEm1raBhiR89goqa/t/E2oeJLKKx/s5/C9taSmcS&#10;O0d00xwY8noR1z+ldNdx28EV5FaaagjltVjlML43xk/MF/2iQOtOutWgjsLH7FaTyaYtsDJCRkkb&#10;tgjLHncDzuPbNAHnfwx+HOq/DyPVLfUvE9z4tgv76ae1t54yDaK+C0Y9VU9M120DT6fLDOtm8IjR&#10;irRsMLEp4Yt3PX5e9Z3if4jeHPhlpq6vfXOpJpX22GLz4LczzS3DHAjVB0jBIBPpXdrZagq/2gJI&#10;IS0BBtkH7sbmyQM9CM96AMaQi4ltpnj+1Bc72nQLLKpXKY7DnjHbFWyPsMY+x6aoYp5rhkBAkz8i&#10;j0PUiqVpFDNMyrMILN3ZWuYnEscEw/hx1Xd3B9RXbR6nHNoZFvOkU8WyORZQC+/HIZvcYUH3oAqW&#10;UrXs18r2qG4fD5kQeWo2DLD3zn8RWbpVtb2uoW0ItmvpZyNlwq7kjPdl9/Wr1vc263cqyMXQDabL&#10;zNsbPnAJYc/lSy3Dzz+TbxxRzQHdZWzHyxj+LJ9PSgDW1u7tNCs1t5JmNzaw+coXO50GW2pjoeKw&#10;vC3jc/E7w9Yax5L6RFMZGnt7qMxzYXPyuv8AD7+xroJLaPT7e2lVjJcEb3JGVzn+I9wOlVLiSTXr&#10;a7UKEictHJF5IVuRycd+wx3FAHBfEXWPGcMmh3ngW00+5uTdiHWLbUgVIsxj5rfHVh2zXoN9arf2&#10;Ys0tY5LhsfaJE+UqV5IYnjHfFJoWl3k6W9zFqY82Bnja3Kg4wBgD1AHp0xWosca77idEcTAsqov+&#10;uA4OP9qgBlhaPPeWcUhFzaWefKMMQw529R+HB9ap6TeJqfnwJG0jRSNZm1g+6mR8oGfQnkeua6CO&#10;6hsA0sMlzZxyqkWzaDHGD0YH+GuT8S+MNP0nxvp2jNBKuq6vDLLBMkJa2R1wu7evCsfvDPWgCfVd&#10;O1Vbu3mFsy6UsMaywQIPOWQdMMfY0640dNYvVht7ZoYyPKSVeRGx42luwJHNatu19KsdsJVng2nz&#10;kYHLT9S4f2556cGm2ktwbZnklht1zs80HICn7q4/ve9AFLTtKuIb4RbHeeI7JSTmOM9DtHbIA/nW&#10;7d6TG9i0TKly7JgLOdyD39VrJnuJbSeQ2bySTpgTBvlVgvp/ePanW+tXyS3Fzc2yTtdkbCeEVcdy&#10;OAAfxoAzLu5sbSyS6dZLH7M8izGf5fs8UY+eQDuuOT7VP4f1rTPFenQatouo2mpaTexrFaXdmoeO&#10;Vt3Doe4NOVRqF6bi+WGea9tfs1zZyggRxnI4H+0Op9MVNpmnaP4c0iCw0TSrexstORIbSws8RoST&#10;xtA6AHP60Aal3YDS7oTtOxu4Qcs7hljyPmQ+nrWdpzz/ANoRvcQI7yEMjbfvdcgj+7xnPvVy8iXS&#10;7mVroR+ZMigNGvmKM43A+pHr6URMZoWyHWZCy7um0npz2yMUAYmp+GbfxNdD7TYJfWrS/aBLNGGK&#10;7SMEH+EqV4x6Va1KzvxPayW9nJNYzIBP5j7V2rglz+OOPatgawLSdGlUpbRoFjgH3ZW7+45pU8TW&#10;l9bTwNaSRrtYmPfuwvBY+2OaAOfkcQRGVZz5cL7SIFw7Z52lT1FWNP1C5fUH+02oFu8IDTY3GI54&#10;wasWxss3DwRmW9aUOXY5dVAGPwxx7UzVLox6dqEmlQRtcRQPNDbqcYlA6EnqAe9AHLXk+sR+PIZJ&#10;ri0udBkj2T2sKH7QkzZKlW7AADI9eag0U+LLTxbawhbaPwpHbSNNNcvi4N1vxt/65Fec1Y8K/bNV&#10;szJqto2nawLdZry23btkuOiv3Jzmtqw8u4tozcIqPbo6ST3KkgnsdvcHoPpQAsUUGnyL9tt57qxT&#10;cmQM5DEkA+wOAD6VNosbWsMQlYCOdWSHzCN2c5K/1zSebH5dvcWpjk8t1jlgLEBkK9QO3U5HtXI+&#10;L9cWwtEvjFcXVz5ii2hgHMajoD6L3FAHaXd263DIiLJaAZMwXDoBzsYeuQSDWTd3VlNd29mdti05&#10;Z4dsfEwAyfp3II7irGneIRd6XHNN5WnX852ztLkMc8DP0/rXM/FK51PwxYWOoeH9DbxXqv2lIUsh&#10;OEbL/LvQnjaOpoA6Lw3qPiaP4htpdrYQS+HjZ/aLTVZJT55l53xunpyMGvQ7JbuC3is5oBLCozJO&#10;DhgSf4fxNY/h2yaHyLuBdt2I5Fkdm+VDj07gNmt66VStq8/nSS7NoaP7xGOfzPIzQAomugrwxAFV&#10;kw8bNllX+9+IqOVntnMZKMyRspO/OVPQ/XFSzwTfZpQnkkpgOXPzSY6Zx3x0pfPih1JodhEUQVzK&#10;652ZGefWgCvFJCpQiYTW4AVSx+ZcDOcd/rVKzjdd8c4eWdZh++TknuOfQCtGzjUtK88DxR4OxWAG&#10;0Z7ex60kQe3eMRb8FDnbyjHPTnuKAKVnLJ/aaEy3MmJdmIxwAG649PWu/rjLW2Y6gJEf50dQBnbm&#10;PPJ+ua7OgAooooAKKKKACiiigDz/AOJlpLPf6ZJAwWSJXYFjkdV/h71498YPGWofDXwTqWuad4bu&#10;/FWpRDfb2NmSWkHbA9c9hzivX/iP5iazYOZka3a1mjNpuIeVyVIIx2GDxXJ272e8vIZHMK7giAqp&#10;ZsZIUdce3SgDgPgx4717x58O9L17XvBb+DNUu3fzdFkB3hQxCtuPKhuSc8itzxk2taV4R1LUPDlq&#10;uparbwk2WjXeY0mn/hR3HQHoPYGutvi1vLbRS3qyeedqyznLtnvjoPbNcR8XvFepeEPCt7f+G9Ff&#10;xjPBf21rcaKbjbIUdwDcs3UbBkge1AHQ+E59f8R+DtLl17TodF8V6hbq9/Y6e+8WshPMSP02jHOa&#10;53S/CXjLRPH/AIoutT1NtZ8L3EcH9n6fHbhLiwcDDjPR1Y85611D6HJb6fCsF/K73cyGFC6o+zgk&#10;E9sc/WtWSNtPu5Qs8s1tHlUWOcfM3TAJ6A/WgDzDRfhL4T0T4k6/8Q00Bo/EGsoLfULoNvWVVA+Z&#10;VzgE4Gceld1pkB+zNNNqAkLL5lxDGMosY/1aL3JyMkeoqeZG1Ff3d7bkbGSRIFBIwOU4PBxwSPrV&#10;RoUFh5Fq4szagNwpZlOdoO/pkkkenT1oAu6fcXlxfiEr/oYXdG6uCSwG4nnuen41PviaaMW9wsSr&#10;KSJnG2VnwSM54IPJrmfiDqOt+GvBmo6v4V8OP4t8QwKXt9JilEUb4HAY+xyBXT+GG1LxH4O0vVta&#10;0QaPqF3bxzSaRdHc8LlQZIyR3HODQBjw61banr0un6Xd2NzLBiGSSOUMbWQfMd684bBzg1t/ZYBd&#10;QmaUpO37mGSNvllI69P4a8q+G/7PHhr4QeMvGGv+HUurS98TOs+ofa7xriOMAljsX1yev4dK9Le+&#10;upfENhY26xJDdJlTwJUK9VwOFDDt3oAvSRyxu66bmMMvlIkrZWVwfmOevP8AKtOXRyyxAl7Z1Kq8&#10;gIOSeTn0GatiS3ublHVlicAvsPyEYyDwOlVbXUnudPaEzNKEfc4eLonIyQOfoaAMnU4LjyLi6YSL&#10;aRs6uLcbyT6getcv4b1HVfFWiWuqWY1HQnS5KXKSxgtd4O3jvjoQa7a3traJftMd+1zb48tTaEgD&#10;g7i+M4NUARb3PlpLIHlbbAI2O5VYc5/AfrQBBbyXZsDBHObc3EjbmnQ/Jjduye+cH6cVqaWLSOzE&#10;lsjIkoUGRssqkjgj09M+9O02GW8gaF4ZJ1iIKzyAjzNo56+taF/p0D2k8Ow+U4AKpNsRnJ429zjJ&#10;oA4/xnqM/hnTPNstCl8SC6niiNpp+PORWbh+ew5yB0rpra2e8jjn+1o1mmI3twMiFs9cjlmzxmlM&#10;1vpCSGGcQRwjfskiJJXoxBHqfyqfS7awlQpYzfuny5kTlVYjJZc9T9M0AZN9Ky6ndxwzq8+wLFB5&#10;oLIo4D+oJzgA+lef/DnwHpun/Evxhrlr/bNrf3UqW93ZX82bSTaoHmRjsG9u9amu/A/RNX+KCfEP&#10;T77UbXxKHgS88idvKuYYwVTfF0PJ5Yda7ibSoPMjD2zyXOCJG80oFOd3UdsDigC9pulx21jbj7T9&#10;oR9weF8FCufuEetZ15bi3cfZ4ka3imVGVlKIGPTBHpkD0rTsJvsiI0cUjWyA8RLvBY9AD7e9ZGoe&#10;I00bWdMilt7hv7REk0lwhzFa7RwrL/tfpQBeso7q5vGISUTbttukvEOB16dcdfeoQqpqKxJDJJKz&#10;eVcSxyFtgGcdeAvOKt2jPPakPPiFnbyij7TtIzwR+GCKvwQyrABFAihW3uhbbsHo2Oo5/rQBQtIL&#10;e0EUVxK8jsSIG8shiqnv/I57VKbGBZL4nFxbSOAbRBuCkent6+lWXtDDG9xBInlr0lkctleo+hzk&#10;VXtnj+z3O6Xy3nxvkXIAPcZ7CgBqfZltC90gVTOFLou0P6DHp71n3GnoSYbWJjGC0kQUBWX5stwv&#10;UevtWp4ktrzUNCgXT7oae2VPmPhyUU8hc8DPqelQ6ndW+lmzM0CC5fk+S+Sgxyy46jHUUAFvZ29x&#10;p7MUVfJRRCAduVJGcj69jWRaXMFrAUgaJ4RM8XmE4JPQf7qgjp0p3iSDSNc0e/8ADyS3kKXNqzyN&#10;bggiNuMbxznnPHNWbXT4dLs9Os45pQqwiOST724KBw3vgfXmgDlF+FXh23+J2o+O/wCx1l8TXthH&#10;YXGpmciExLyuV6YFdZqNtcNMIYZvJygIP8SAY6irmnrb2YEcjeXaKjGOIktknkqw+lQJbJZXXnRQ&#10;vPP5YJDOWLhuACO3pQAsVu+nwoTJBcXMp2lACQFPQg+o/UnNc94O+KGi+OLXUpPCt3FrbaVeyaZe&#10;JEMC2lQjzEPupIGa3YrlEt7wur2zDb8sJ3+X3wPfk1jaJpmn6VZ3cFvb2ujx37vcXUcFuE818/6x&#10;mXueM570Aa9lYRx3FzOt08oUiQfJtBPfPue1Q+Z9n227O7Qy7ys6N/q164bvn0FS2s3lyyosRup0&#10;beuZOEOB973A6Gs2a3EtwIrveYFk3/aVkDMfcD+IDpQBPHdm3S9uFZltnTd+8QeYVA5Yf49eKz5r&#10;pYWFnGkZZH85pEA+cdMMT65/CmI8tsxTTp2Zfuss8BJBzljg/dzzgd+aht7dpmHmGGOGSHzPOI4y&#10;HJ3BOoG7qDQBj+OPGumfDzRhqWu3LWmlCVBMrxGRt5+4Aq9Ac9farUOqrNbG6eZWWZw2xMEhRyOe&#10;zHI4q/rthBrzxm8htLmWVd8kXQ7V6MAfpmoNtrDAwM0ZD5EImh+VVByT0+bHrQBU0SJdQuZFilWd&#10;LWXLC3BYZHRWPvmu7i1NLaKeC4kEzMVcj77oTx1746fhXgXwR+DPiXwT8QvHPiC88TTa34W8S3qz&#10;2OmRMQLFv74PrjHsAK9zULFIbmeSIQxr5TQJ96Nydu4euQc59TQB6VAoSCNVztCgDPpipKitl2W8&#10;SgkgIBknJPFS0AFFFFABRRRQAUUUUAFFFFABRRRQAUUUUAFFFFABWTr3izRPCv2L+2dWstK+2zi2&#10;tvttwsXnSnoibiMsfQc1rV8ff8FKfgb43+Lnw08Kaz8P7T+1fEPg/W49YTSxjdcKFIygPBZTtOO4&#10;z3oA+wNwBAzye1LX5E/E/wDbG+Nms/tF/CLXNS+Cus6JrekxXotPDYmuE/tguiq7BcchMZ6HrzXu&#10;P/DfX7RA/wCbW9b/ADn/APjdAH6CUtfIX7Pf7Wvxi+KvxR0/w74u+BGqeCNDuIpXl1m5MuyEquVB&#10;3KByeOvevr2gAopDXxr8Wf29PEVt8Sda8GfBv4Wan8Urvw45h1y/gYx21vLjiJGAO5gc5+hwDjNK&#10;4H2XRXi37Ln7UGh/tOeDbzUbPTrvw/4g0m4+xazoGoDE9jcAdD0JU84JA6EEAivaaYBSZrw39qX9&#10;qjSv2bdH0eBNHvPFfjPxDM1poXhzTlLTXcwA5OM7UBZQTgnngdceZfBD9uzW/EfxU034d/Fv4aaj&#10;8LPEWtqW0Wa6YvbXrDOY9xAw5xxjPUA4yMi12G1Y+v8ANFcB8dPjd4a/Z6+G2p+NfFc0kemWe1Ei&#10;gXdLcTNwkUY7sx/kT2r5AuP+Cj/xP8PWS+LfEf7OniDTPhvgTyaqJGM0Vs3+rkZSoA6rnOBz1FIR&#10;9/18qf8ABRP/AJJf4D/7HvRP/SkV9E/D3x/ofxS8E6N4s8N3gv8ARNWt1ubWcDGVPYjswIII7EEV&#10;87f8FEv+SX+A/wDse9E/9KRT2A+q6KKKACiiigAooooAKKKKACiiigAooooA4/4s6D4h8S+B73T/&#10;AAtqP9la1I8Riut5TaA4LcgHqoI/Grnw60nWND8FaTYa/ef2hrMERW5utxbzG3E5yevBFU/iz4X1&#10;rxl4HvdK8P6p/Y+qSvE0d5uZdgVwzDK88gEfjVz4d6FqfhnwVpOl6xf/ANp6nbRbJ7vczeY24nOW&#10;56Eda8pQf9oOfLK3Ja9/d32t38+x67mv7OUOeN+e/Lb3vh35v5elu+p0lFFFeqeQNkzsbb97HH1r&#10;yv4LT/EqbVPEI8exxpaCQf2dsWMZXc+c7f8AZ2da9UfOxtv3scV5X8FrH4lWmqeIW8eXMc9o8g/s&#10;4I6NtXc+c7QMcbOteXib/WqFub7W3w7fa/TzPYwtvqeIvyfZ+L49/sf+3eR6tRRRXqHjhRRRQAVD&#10;dmQW0ph/1uw7P97HH61NUN2JDbTCE4l2HYf9rHFTLZjW6Pzy/bY+FXxH+KP7KfiXV/HjxWmp+EL+&#10;PWLEDYqzW+zy5kO3uNwI9xjvU/8AwR6+McXiD4W+IfhzNAIrvw9c/b4JV/5awTk5z7q4P4MK+pPh&#10;z4K8aeK/Bni3w98WhDqdjqsZtUh3I4MDxlXHyqMHJ4r8oP2Br69+H37d+kaHo95LFYy399pM6tgm&#10;e3USYVu2cxqc+or6rhq+P4brYOpzXp++uf4t3v8Ac/kzszi0cxlKPJrb+H8Gy2/XzufuNS1+W3/B&#10;WD9oz4geB/ij4Z8G+GvEN14e0iKwTVGbTZDFLNOZHUb2ByVULwvTJOa+8v2Vfibf/GL9nrwN4v1W&#10;NU1PUtPVrnach5FJRn/4EV3fjXBiMqrYbB0sbJrlqfgecppycex6vXH/ABYk8UxeB75vBiq/iEPF&#10;5AcKRt8xd/3uPu7q7CuP+K9v4pufA99H4NlWHxAXi8h3ZVAXzF38sCPu7q+axl/q1S19n8PxbdPP&#10;t5no4K31qlfl+JfF8O/2vLv5Fz4cP4gk8E6S3ilVXxAYz9rChQN244+7x0x0rpK5v4cQ6/b+CdKj&#10;8UyLLr6xn7W6sCC2445AA6YrpKvDfwKd77L4t9uvn38yMV/vFS1vifw/Dv8AZ8u3kFFFFdJyn5L/&#10;APBWRdIf9p3wGNdJGlf8I/8AviMg486XHTnrivHP2OvhBquv/tr+DF8P6ReWmj6TdQ63JNewyIq2&#10;qoH35I/jyNvruFex/wDBWWTSIv2nPAba8jSaUPD585VBJI86XHQg9cV+g/7JdpdR/s8eAp9QRDdS&#10;aVF5UuAXNr1t1Yj0i8sYNfqtTMZZfkFHlSfOnH0vfXzPAVPnzJv3tI/9ub/+lfoew0UUV+VHvhXi&#10;v7S/w++JHj7TdAi+HXiT/hHLi2unkvX+0NF5sZTAHAOea9qrxX9pf4TeN/irpugQeCvFR8Lz2V08&#10;t1J5skfnIVwF+Q888816WXTUMVCTko76yV1t1RwY+LnhpxUW/JOz36M9g0yGa3020iuZPNuI4kWV&#10;853MAAT+JzVqqumW8tpptpBPJ5s8USI8mfvMFAJ/E1arzpbs7Y7IKKKKRQV4Z4H+A914Y/aG8R+P&#10;n8Xtf2+pJMq6GWbEG8oc43EcbfQda9zrwrwN8CdN8M/tE+JPHsPjD+0L7UknV9Dyn7jeUJPDZ42j&#10;qO9epg6nJCsuflvG21767eXqebi4c86L5Oa0u9refn6HutFFFeWekFFFFABRRRQAUUUUAFFFFABR&#10;RRQAUUUUAFFFFABRRRQAUUUUAFFFFABRRRQAUUUUAFFFFABRRRQAUUUUAFFFFABRRRQAUUUUAFFF&#10;FABRRRQBSuUxcArs3kZ6cnHrWL4o0GPxJYy27XEtvvUZMZx0Pat+ZiZcAg8fdPGaq3Pyyu6MYiRj&#10;djII/wAaAOP/AOEPk0xbW1smE1tEBGZZvmc8cE/41V1f4eWAjkuUDMpiaNYBlwxI5bHYk8ZruGdZ&#10;JN4X5ljG1wMn1wBQSbhQSnlkZyPUHqCKAPM/BXw2i061jhNolhp6RhVtI3OCe5APQmuksru1t9VM&#10;SwOJVG1Lfbj269DXSxq86QMzKybfmRV4x6+tRjybmeQJGfNwTlsK232PpQAJOY8bohJHu2tzwPT8&#10;aVHKo0qAI0pC+TuAAYdyaeAXbEDhlTAxnOT3wazdWmh060N3dON8LblVV3Abu3uTigC1JeCF/lAM&#10;mCducguccZ9fT1rzz4t+Zb6T9oW4VeNymY58h+m9T1z7V2A1GWKM3CxbbWbEnA+cfT0xmvm/9qyP&#10;Ufif4dh8P+HtduPC2pW97HeSX1sN+I1OWQ9OWGRjuaAM06zcaawiaWG5muo9txdGD5zJ/DgDqW4y&#10;RxTY9LutTsZ9UM3/ABM7e2kLSF8tExP+rx3x2z2NT3On/bIrVFUXMH2Xa90rhZlftvTsR7cVyXwn&#10;8CXnw7t9T0afxZqfiO7nujemW6X5sMfuqehCjjHagDtLDSh/ZoEMds00g869nAxvU427cnIXKnP0&#10;4pulXQ1HUYJLi5NxEkzKk5XEe3qAR9MjJ4xVrTNIuLXV38zYSIvs3kv3jHzKQR2yTx2OalsbD+z7&#10;4WtuixXsmT5k8OVVScKhz145B7UAdRd2nhzV9Kv9IuGt106+j2yxO2VdBnKEHjB6c8c1l22v6b4W&#10;Sw8O2NnFHDLCsVtHaxfubUAcRlV4XrxjgmvM/iH8R9A+Feo2v/CRyll1CUWFmiQ4jMz8IpUclc5+&#10;avUt048MXd3Yx2ttqAtmS1unBbbLtwC47AHH1oAoaz8R9I0fxp4d8NpZX+pa74ibdbTCEmGIRDcV&#10;mYcLgZyK7jUV0i0ivb/U75NMtFxNc3Dy4SFRyMn+Fe2T1rz74WXXiWLw5ZXnjP7EfFUcphuLnTVx&#10;abskb0B5XjqPWvSG0jQrnR5LPVVjure6jMU0F2P3VwS2U3Z5Iz0HvQBr2ctrZ6fBeWssVzHeL5gi&#10;VvleI/daM+nP3vesLW7Zf7Pe3N29slxcM6MRjyRjG1T2Y81e0sW2naVMo8u+TTYmj2MuxoTxiNAO&#10;ir2FRa1dnXoI7GBMLNIHjaMkMflyxoAxlu7nRreO0iuyunxbTlVwqkA5cnqevT1FWNQtI31COdpt&#10;jJG0JfzAGZWAwSD1LYI/Os200u60tZ4IpES0d3aSFH8xlLdTz2PQ/WtN9E026tgzxlXtFErwxAsX&#10;4xgE9WxzQBl6o9zBeae0dtZyacWAkmLHCYzh8egPA/GrOg6h/Z19cJdJ5yTSMZXmGcE8goR/C3ap&#10;dO0tpLgpcTCFdgWJxH8p77SBwev4c0mo36ac09tLPD9oYBgp4aQjhSnXA9qAB9ENxExWNY5rhTJG&#10;JSBlfVk6DHZqzZ2n0KWG2tsRWaRbyXwUB/jYd+T6881Zs7ia8ik+1tBassfzSXD7iy45UEd+hArI&#10;STTE1FdOuLiW51W/jFys0ytulj6Bjjgbe449TQBsabq6pbRXM4Rpbhi01sIfmcg8SfQcc+2a2dX1&#10;GCZJlMY3OqkQyqG3Mfu/7pPWsq00uW11tLacpLtiWW3mjb5Ef+4WPXIwcdKuppwvbpk8qC4Ex3tc&#10;J8uWP3k9sYoAyrmVZmQSSbmQfuQj/MB/EwPqMkc0thoMcfmLLfT/AGKdCp8sckE5GT1GOma3dNu9&#10;Hmgu7QTK628eRBEAH3buQD6isHxl4W1bVNKt7OzubrSZwyy/aLYqSAHGAxPYqDkHjk0AWr2w1b+1&#10;LZ4Xt/sKSoWnEnzhRztHrknHtVyS21SaF4NRliO+UG2eMFd4ByT6/Sn+FdNnTSNRsrzVU1RPM88C&#10;JAJkUjhfYkj8vpTZLD+059JubqWWzitN5EZfEjP/ABZPdccYoA5GHwrDYeIdSZLzU/8AiZSfaJ5Z&#10;ZcwxS8cRg/cTAzkVoX9k1zCl5fxw3Ftbs0jKpJ+YHAKt3LDHXiq/i28stGMEFzfRW0F7ci2tWnYs&#10;pYjOD7nsK4H41/C7xT481LwTq/gnxVL4e1rwvd/8eF0GFrqELMBIsij7zYyBkYAPbrQB7d4P0hmt&#10;rueWOGVrorIYSMiBAPkx6Yr0fRZrkw28F40ZZE2sehz247CvIPBep6u90Xv4Y7Ro2O20hIYEK2Ae&#10;PryDwa9d0rVbae+lgKASKVLZXoSM4HvQBdlDrKkbOFdjlgwABTHPNVf9a6tE6gxjMORjzB7/AOFN&#10;1FZ5HMUU3l7nxvZA+fRcHoKtvDMWjOEnKkduo9vfNADZEknjVJX3yHLfc2lcdMfiRioI4J4c3Loy&#10;Nj5lUBj749z3NWJHtrf5W3ybMHDnJH+0T6Ckhbcs+18pkKqMcYz3JoApSMtjGqylvLdiWZDnaD0+&#10;hzU3liI7riUeVzvD8gjpgt2x6U+GNHfbsEgXJYyAqxcdsdx3BpS6htrPEIHbc4I++enH0oAjmFuw&#10;edYTI8WxRtyQrDuD9O9MgtQ9/Htb9ykodTuyc9wfWpZT9tmdQzRLE7KsYO3kfxE+lOVVmMDPmNI5&#10;lGzGWc9voO9AHR0tFFABRRRQAUUUUAJXnHi7wxZap4qnnE89tdvFHGxQF0OMlWK+or0is2+sYmee&#10;RBGlxMgUlhy+OlAHzlp2teIbu/1SwvNEm01VuWFs8gylwnRXB7euDUN3KG0yO4umjmntzsmIOFAH&#10;XGOdx649c17F40uZ3tzFFZtcXPlM8atgIHHGGPbIrxj4iaJ4jm8KaidA/s6HxJJA01lFcAi2jmUf&#10;KWxyQKACDfc27XFvLJcWckonSG2PllExkrLn+Q71N/Z2qSATxiKRwoVI4kzIg7Z9WANcx8N9L8VT&#10;+H/DLeNgU8RuG/tSfTVxbTdlI9D6Yr6L0CwFp5CxstvIqDerKNzA8Yz3oA8lt7G5urM3kdoW8uLa&#10;5hXDO46hs9we9dPY+G55raR5fJgWSMLKgGUMX3ipGOmemPevSm02KyjnlMeXBBaNVAAAOc++e9Ut&#10;SmildfMtxPuH71IsfKP4Qf5UAeFajbWmnGWxMaW+6QyRK67lj/2Rx0757VoxCVFCvc4RV/0ht+Sz&#10;dV+XoeO9TfESeEat8sc1usURIXAZbiM9FPvnvVO8njs5bRxD5Q8kOXIBSKM8Fcd3zx9KAMDQ/C1h&#10;4V1zVby2WeK21W+ac287AlZmBBmOOqsM4HatSON7KB0kmluY3eOJFPCKQPnz3JIGcntVnVLTZCP3&#10;cd5hhIu6Ta6sckDH90AYP40tjBc+S0UN3m6kj8w+Y4y0ecsygfwgYGfSgCxNehGjMEMP2qRiY41/&#10;1eOCTn8T+PWqPhLxV4g1SLUn8aaVZaZf2940NlBaNkSRA4jdie/PzCtSCynS4Pk27yQsvEzKGG3G&#10;Tge+OvvVaz09dQvt1yfKYkOjOf3bdxgnvxigDoXvZ5YrbTrESGXnbHOm1YiDnGep9PxrY0u0ntbS&#10;5iugt5OX8/yN3yqfQP14rznxN4g8X+GrW1/4RLQ7fW9Uub2Pz47ucQxxwFsyMjckybe3QmvSHv4b&#10;SaNbJyjjfJIGYeTHkZIZuzY49M0AWfsUBaVRHGktvKPLjVSo8sgFmyO+TjPpSXKSyuZLQpHbmTau&#10;9gHV+mMfwgjqaLF5m013ktdlnKGVpHfc2Ce5H5ipEt7cJFPbSC4kZyEDR7Syr2IPt3oAdpunyTXk&#10;0gt3azlXbFF5nBfPOQeuf5U2DT7XZLIkShE27oyvKMpJGB6c9q3tNiaWNY7rMxXDRlfkBJ7f40y8&#10;itGJvpX2/vNhYKflZSP8PpQBh3l2bQFxGyXMgLFl4XYcjYFHp2HeqkUUKeUkTQuQ26WSf5VT0RR3&#10;YVtalLDI0VxaxecivsZZBgx8ElieucDIrzHR/DHiu0+Juua7d6+1z4SurVY7TQ/IUPbz9WlDHljt&#10;OBQB3l5bxC3dGTyoXwscivmUA9sdj7isVL6603TprBYorp4XzJBC+QFbp8h64HPByTW/C0d1pi2y&#10;ljCVzHKP9bGR2Pv2rNuobyedklVLeZdrrCiZklGMMB9B69KACyzAlrBPalywYfv3y+3uQe45qbXL&#10;uA3VpDHaGG4aTCSRYYYHXjr07nvTL83EN7LNeTvZxqOHUbiOMDj69qVbNbVxIkBmbhGkYHKjA3HP&#10;p0IPY0ANWBpr+W3s44A8L7ngkZgduPmOO574qOGCW3uRN5gkEkjLLcs2VHGQSv6AdeK0WkuIB9ql&#10;S3lWNhGJB97OeSWHbHWuW8fyeIR4g8PxeFrWxuNOubiRNbNwSu2Ij93JFjjO4detAHX29zZ28ce+&#10;BLuUyBXL8ndjIwPb/CsuO0zb3iKhtVvBuBjG4LgncxY9R0NMlu41kiW1iyiRbHuVOGWUHHy5+9z1&#10;ret2hWAxtIk0ccR3Besm4dj3GTQByun6rPLBM3lC2t4sCNvJ3O2ByxbuCePpVm0ubi4tDeAfuGnV&#10;SzRYZQw52/0rYDSw2zRRqhjnj8uS5kTLRnHChT29/aoEV9OR4YyssRxJFE+TvcdS3pQBeWCOKwkR&#10;rVWg+4omOCF75YevpWQjia4UzIy4+SOFwRJMM8Rj0wMnPtW9FcuNGgNzceXIwEk8bYD7c9fw7ViX&#10;Wq3MVzeS+dFCsB82KYLnz0xjHqpP3c98UAUdRtZrpbiQyx7o3/1iAqHjXp/vH/GsK8tYdVZZhD5a&#10;JKm/ymysTEcNn69Ksy6vbWF5poljZ5b92KJakuiYHAP07nvUt9dzBoYUhW1jmLEo2BuGfvEjgHGS&#10;M96ALN20uy7E6PcyzxiOMqAykqerDqP64qmby41XVH06KWO2vkUeXJNF1XrhfbjPrzU+nXc0VxMz&#10;NmJ4ysG5CHbHQkjjjPT8azvCOuXt9q+qz6hBJDHaZRZJU35wM4Rh7jj8qAPVPDtnc2ViIrmNEmVc&#10;kRDhhjJwT1ya1RNHLAoSRpASDlPlKdyD71haT5otUW3kb7IxWTa/+sG7knnofb2rammjgDthYYGX&#10;dJJn5lGeGNACNCrMGIFqC/miQ8+Zz0qC7REupi6LiR1VS7YUr/XB7VJb20rIss7KyeaJI2zknjik&#10;eIXStFJGJQTiBieFfGc47YPWgCNbcRq00ilHwCzOcsvPBx0wf0qa7mWSN0Dpw+clMg46YxVSORrm&#10;KRY5VRCnlYPLZx8xC/Un9Kdb/wChW1tFFG7xxYjLOM7u4b8KALNqBLdZkjESkh2YZyGzwD6fSumr&#10;nLeMm/fnMowTJuyDk8n+ntXSUAFFFFABRRRQAUUUUAcF8SrUTXVmzlRH5Tpzk5YlcDA7e/auH2m0&#10;vlaEbXtyy/vW5GfvFf8AZPdhXf8AxDUpLazCMsBG6buyk4654/Hr6VyGmJJcPbREJJCQEKqMSxZ/&#10;i3Hkj1FAFO9vIY0RLnyj9sICxyPhHZeynuo6/jXz74g8X/Gjw9+0zb6Npnh/Std+HOs4AuVj8uSy&#10;iRf3nmSHkue3UelfRU9tYWAWW4tftCqSVjlGWLbuuTwq5xkjpVK8n+1i4KQpdxws6NArAM/I/djp&#10;8o9ep9KAIdTjj8UWcdrFdQWLJh1u4xh4s9OW78Yz3qld2Gl3miajpMuUW7s5ElaCVt0a4KtMhP8A&#10;FnkAVNq0AhgDmDbZj93FG8ZZmUjo3GMDnHoKwPh/4B0nwDoFvoVldXlxbw3El2f7QlMkqiVizKJW&#10;58oHoueKAOd/Zu+Eeq/CX4UWnhPVL5NQS2ubia21TYySTRM26PzOc7j064NetLrsh01nTYj3Egii&#10;85ArLjJK4H3jx+PanLqscd4jSLJdm5jKwqy4Y9hgcDArnfiV4B0b4q6XFoetLNFa2xS7S4s98DQS&#10;qcqUdcfN785H1oA6IX93NqZikKWryKJ1MLAoy5IJJ7j8sZq3cXF1ZWk8c18jSOjZglGFB/hZW69C&#10;PoKzrZb21t4reSVJY4Qf3ynLTp0Uk9c+uO5pYdIW6s7mCcxA78wykkvEO5LdN3UDHY80Ab1odPvr&#10;MIf+PtI8FURuf7wVu65qroml2kGoRSDynmO4NuYl/m44PfHTmlgtrlrIyTXDTxScwwGUBkUcHGBk&#10;k4Bwat2MsFhIZCSxggbMAGcHIJyfb8qAHM1nBLILdJcwANJIEO5SeM7ujAjOOwNPuLWC6hV45ppE&#10;ByIMbWGD1z3PqvvV2XHmRiCSOS1nTzNgXJyT2BPb+7+NL/Z7TQSLbK0vO8GZwMv3yOoPuaAOK8E+&#10;Af8AhEVv49HuPsmj3959u8tnJZCfvHHPJPOO1dJLpvltK0si3g7RKNjoc/3v1qV5nURrIsKKhblA&#10;cAfXvk9atTxQrYbNqwQs+EhViI2PB6nPTrx1oAS31Q3WSuHhJCxyBWRy2eRz1AAzVryVRXs5gsUg&#10;fe0n3lLE5I9ieOnesiSa00S0mmuplhhdN8s0p+SPtnd/Co6n6VNomp2eu6ba6vYaimoWM0IVbuCU&#10;SROQT86sOuR0xQA+S1Uooa4Z/nKNHGuWkPbK98dx0qSKO20uyRizTLGdrb/4Vz1UdcA1s2U8M8cV&#10;wAdzch1UMQucfrVTW72CJS80oFqT5W9gByTyuO+aAMm0gkE13cyPIk8u/c0akJEDyEGeuRzzxzUq&#10;zXdrYTtblJlhhDpHgEyDuB7gcZ6VctoWXzopHEqxttUE8lWHJJ/SqkDTPJLFbeT5MAMaxmHAG4fd&#10;jJxwO/vQBV07VpXtEKxNbTS5V45cqFbsFxwSentVu40qTdbyeXBJLGcMsjsUx3yR/OlK211LbLOf&#10;s6xbXVLs7XDDgbc/e5pl7HLbzQAo0kRbdtZz8zn1HTB6mgCrDb3n22NIZbc2YVi2yL51cn5VU/3c&#10;ZGa1fsrNe2Uc42LMvMCsfnAB6nuanhM11PCqoYhtboobCnPX8agS4WyhjjY5lUmRJ9uwZP8ACuOQ&#10;McGgCIxzW6bFZ8zOFRDHuSPk7WPvjIx7U8/abW+EwlM8RZkeJlwGGP4QP88VZaxLTNIjEvKoKwhi&#10;VU55JA4OfwOKXUDLbRRyW+HCOzsXbBQY5UGgB0sxljQO48oIw2bdgPHIc9Afaue143cXheS601bO&#10;C8jQx2on3NFvHUMMZwRW5HeRQ2sM89ywTbkoyhhk9BwOc9OarTnM4fa4hZAzLsBVQpyMZ6E5/SgC&#10;jaD7dZwnUFgllKRusdqxVt+3ox9yOB6Zq9dTXFjC7EJOQx3o2Eb2BI6tzwa434qfEDTPh/ZadcX+&#10;nXt3/aF19mj/ALOgMs0cjH78gX7q+56V0+o+HIdf0oWl3ctFHdorsVwCp4O315+tAGXoPjvRtf1S&#10;8sNL1KDUL2yO2eC3bMkI7o56DFbcFs6iZI4/O0+cgBTJjgn7xbr1rmvB3w70DwE2qPo+nx6HfXsp&#10;nnQrzcyYxvbrnI65rQiFxb2XnLdBDtDHb1RSSCoH17jpQBavoY4rRYoJUjZc4MxBVD069884/KmX&#10;cNkipbzN5EcG1na2kyyP33A9c+lcxqviixi8ZWuiSGRNTvI2Fu+0rHMoGH29uPXrXSC0jghjtjbw&#10;w+ZGNj3A+aH2YZ5PHBPrigBHu1E32aFZZLWQEmUj/Vx93DDk/wC7VG08nMJadJ4rZiscwkDAk/w8&#10;dePyqW5s0s44Tcyob+FnSGZNxILfe+Xp04wKs/Zora4iQYWKQhmjjA5OP4MdT65oAyL2G5t1S6ms&#10;mWOOXake4qH38En1IGOTVi+kUqIJoHizkxCaPJfHylQR7Z4q/JBHZzWpSFnSUF5H8zICE9Tn+I4x&#10;j2rOukW/vGjkKbvMGAAQwxwGy3px0oAzQsxh8u2Bs5IkfE7RhvKTAyxJ6+mO1ef+HPHr6r8V9Z8J&#10;ZvHjs7KC/XzosxENkMyP1Ln+6cV602mPOt9DIhs7fCFZJACBuORjH4k59a4jxZ8OrjX/ABVp+uaP&#10;4hm0aS2uUa4aONP9MQfejY4+6QDyPxoA7+xjaKSRJ1+0LcxjypgmXOOCGC8KPX1qxf2KuPJgghXY&#10;V+eAsxzwMFSOg61Na3EFoGgtoRbmFlaSJiQJwRwFPQn/AOvVq3ltw0u28czXYZJSvJTAyAB2xnHv&#10;mgDtYRtiQZBwoGR9KfUduNtvEOuFHP4VJQAUUUUAFFFFABRRRQAUUUUAFFFFABRRRQAUUUUAFJS0&#10;lAHzz+1x8TvhV8ALPw/8T/HWjJrHirSXktfDcNuu69kmlX50iycAEAbmPQepwD8+wftk/td+IbNN&#10;a0T9miNNDlHmwpeSS/aGjPIO0yI2cf7FbH7a+o6N4V/bP/Zx8Q+OxEPAkL3kInuUzb29623y3kJ4&#10;wDsPPTaT2r7qt7yC7tluIJ45oGG5ZY3DKR6gjigD5r/ZH/bb039pLUdY8Ka14du/AvxG0RN9/wCH&#10;r8ncyAhWkj3ANgEgFSMjI65Br6ar4N8V6tonjP8A4KreBD4KuLe51DRfDd0viq4seQRhhHHKy8Fh&#10;vi6k4+Udq+86AM7xHdvYeH9Tuo8GSC1llXPqEJH8q+VP+CXVnA37LsWsiFF1HWtc1G9vZwvzSyGd&#10;hknqcAADNfWl/aJqFjcWsoBjnjaJge4IIP8AOvzs/Zn/AGp/CH7FNv4u+C3xfa78J3Wg6zdXOk35&#10;s5poL+0mkMiFNik8Aj2IPXINJaN+n6j6Hqfw6tY/DH/BTf4nWOnqILTWvCNjqV5Eowrzq4QPj1xn&#10;n3r7HFfFH7G2o3/7Qn7RPxN/aB/su70vwlf2sHh/w39tjKSXVvCcvMB2BIH4kjsa+n9Y+NXhDQPi&#10;tofw3vtUMPjDWrOS/sbDyJCJIUzubeBtX7rcEgnBxT6JCe7Z833wi8S/8FULCG/hjmTw/wDD9riw&#10;3DPlSyXBVnGejbXYZHapv+CnNnHa/Bzwf4liHl6voXi/TLiyuF+9GzS7G564INYH7VHih/2Xf2vP&#10;Avxy1LSbm78Caro0nhXXr2yiaR7FvMMsczKOo9u4RsZOAeN+OX7Q/hv9vDxl8PfhH8JXvfEOlf21&#10;b614j1k2csNvZ2sDbtp3qpyTj9AOTSj9ldn+t/yKfV+X6H3V45+Gvhf4p6Zp9n4r0S01y0s7qLUI&#10;ILtNyRzpyjgeoya4b9qP4w6F8JPhXqEN9brrOu67BJpWh+GoU8yfVruRNiQpH1KZYF2xhV69QDT/&#10;AGvf2mtK/ZS+Dt74tu4Ev9TlcWelaaX2/abhgSAT1CKAWYjsPUivkb4C/tbfs8+DtYm+IHxJ+K7e&#10;OfixqEe2bVZNHvPs2lRHn7JYxmLEUYzgsPmc8n0o306C1Sv1PsP9j74Oaj8Bf2cfBfgrWJUl1awt&#10;nkvBE25I5pZHlaNT3Cl9ue+M15z/AMFE+Phf4D/7HvRP/SkV798K/ip4Z+NPgbTvGHhDUDqnh/UN&#10;4t7oxPFv2OyN8rgMMMpHI7V86/8ABSvSbbX/AIMeEtLvVaSyvvGmj206I5RmjecKwDDBBwTyDkVT&#10;3JR9aCaMnAdSfTNPr5osf+Cd3wV0rVrbU7DSdcsr+1nW5t54fEd/uikU5BUmY9K+lUTy0VQSQoxl&#10;jkmkMdRRRQAUUUUAFFFFABRRRQAUUUUAcf8AFjwdf+PfA97oumaodGvJ3iZbwbvkCuGI+Ug8gEde&#10;9Xfh34bu/CHgrSdHvr/+07u0iMcl383707ic8knv3NUfiz4Kb4heBr3Q01T+xmneJvtm0nZtcNjA&#10;ZeuMde9Xfh14YbwZ4K0nRGv/AO02s4vLN3jHm/MTnGT6+teSqf8AwoOr7P7Fubm03+Hl/G/yPXdX&#10;/hOVL2n278vLr8Pxc34cvzOkooor1jyBsgJRtv3scV5b8GPDvxD0PU/ED+N9VTUbWeQHT1S483y1&#10;3OSMbFxwV9elepOCUYA4OODXl3wa8EeOPCWp+IJfF3iAa1bXUgayjFy8vkruckYZRjgqOPSvKxMW&#10;8VQajJ25tU9Fp9pdfLzPXws1HB4iLlFX5dGryev2X08+6PU6KKK9U8gKKKKACobpZHtpViO2UoQh&#10;9DjipqiukeS2lSNtkjIQrehxwaUtmNbo8z+CHh74gaBaawvj3VE1OaWVGsyk/m7EC/MPurjn61+Q&#10;f7Hvy/8ABRLRs8f8VFqPX6T1+v3wQ8F+NvB1rq6eM9eGuy3EyPasLh5vKULgj5lGMmvyH+JyCx/4&#10;Kc3Z5s1Hjq2k3D93gebGc57A8819PwNF/UcRh3GUW6b+J3ktXv33OvO5KeNlNSjJXWsFaOy2X9am&#10;d/wUq+L0HxY/aj1yO0tzDaeHIxoiOwIeV42YyMRnpvZgPYCvOvF37TfifU/CXw38P+H9S1Hw5aeD&#10;tMFpH9jumjM1wZmlaY7SM8lcA5xiuN+M3ie48afFzxnrt2kUVzqGsXVw6QZ2KTK3Az2rje9ftmEw&#10;FGGFoU5xvyJW9WrM+clJuTaP6Ov2cfH998U/gP4E8W6nGkWo6vpEF1cLGSV3leSM88kZ/Gtj4raZ&#10;4l1jwRfWvhG8Ww153iMM7SeWFAkUv82D1UMOlfPH/BMHXbi9/Y08MT6nfvMlrdXltHJdS5EUSTsq&#10;ICeigYAHbpWb+3/+13L+z7beCdIsPN+zeJGuprjVNNmBuLeO38vasYyB87yKCSfuo4wSeP57zPLq&#10;1avicHhoOUvfSUdG7Ju0X3stPM9/A1Iwr0pyaSvHWSvFarddV38j6k+HVjrumeCtKtfEtyLzXIoy&#10;LqdX3h23HB3YGeMdq6Svnj9hj423/wAevge3iK+Mki2+q3FhbzXHM8sSBCGlOSN+XYcHGAK+hq86&#10;FCphYRo1YuMopJp6tOy0fmuvmGJkp16kk0029Vot+i7dvIWiiirOc/Jb/grLdaVZftN+BJtbgNzp&#10;i+Hz50SruLDzpccZHfHev0N/ZNgvrf8AZw+H638nmyNpcUkPzZK27ZaBT/uxlBjnGMZPWvzy/wCC&#10;s+o6dpP7TXgS61a0N7p8fh8mWAKG3/vpccEgdcd6/Q39ky0vLL9nD4fpezec8mlRTwksW2QP88KZ&#10;/wBmNkXHQYwDX3uaf8iHCevz67eXf5Hi04v+0ZStK3Lvf3d9rfzefY9cooor4I9oK8W/aX+CfiD4&#10;0aboFvoHiv8A4RaTT7p55pP3n75SuAvyMv15zXtNeJ/tM/AqT446b4fto/Ff/CKnTbp5/M2FvOym&#10;3bw6/XvXpZdU9lioTc+S19bc1tO3U8/Hw9phpx5Oe/S9r69+h7Fplq9lptpbySedJDEkbSf3iFAJ&#10;/HFWqqaXaGx02ztjJ5xhhSPzP72FAz+OKt158t2d0dEgoooqSgrwnwN8F/CXh39orxJ43sfGAv8A&#10;xHqCTrc6H50JMAcoWO1fnGNo6+te614T4G+GHw70X9ovxL4p0nxX9u8bXiTi90b7VC3kBjGXOwLv&#10;GNq9T3r1MFNwp1kpNXj0V76rR9l5nmYyKlOi3FO0urtbzXd+R7vRRRXlnphRRRQAUUUUAFFFFABR&#10;RRQAUUUUAFFFFABRRRQAUUUUAFFFFABRRRQAUUUUAFFFFABRRRQAUUUUAFFFFABRRRQAUUUUAFFF&#10;FABRRRQAUUUUAUr4Dk7dz4wMHmklB8v5wDHwfTFPnk8l5Gc5XjavfNVbmRmk2iQqdvzgLk/THrQA&#10;/Ji3swYBm6g/d9PzpiOyTPyWVT1285PWiGBFiYuTjdxuY/KcUk8hUiKMjPI5PzHjnBoAajLFHmSV&#10;hheWVdoPPpSzwieVQv7sjG5xwT7ZoZg6RmNi5D5bcOQMdKQRiZRJliCCwAGOfUn6dqAIfJiEu0RO&#10;qFdqqjYA7/nTr23icCPYE2YbeeR3PHuOtOjRLqKRc7mQ4AIwQQOn5U5UWdfKcqqOvOOCFHpQB5P8&#10;QvEUVs5lhnKuGRbSGJiYzkdX7EHHWvBV+IFxP8Wn8IXnhm5AfT/7QbWCQIB8+PIHZnBywNe2fFtP&#10;7KQTQ2QksV3bo9uSQTlioHsMV5Te6j/ZF0t3DCPtgiEsJuclNh/h9CR2/CgCprLXOp6JqV34auG+&#10;1Q+bbC7aHayTgHYuD1Uk8muO8I33i7w7omi6Xq1pNeawSH1bUdPfNsDjOFzyMjjA45rmvinB401r&#10;49fCvVdLspovB2lvPcX93HOYWmlPWKZBxxxjg5BNe0adfbpbuFYY7S3vJB5cUZ2+Ued24dwen1xi&#10;gDxzwb8d/FPjvXorSb4WajpMUusvaSXkk5C2sAX/AI+Pfnjb0r3XVDqEGkxmyCapcwQ7E3ybQvBI&#10;LN34H8qu2S2iwfYIQzsq74micKF45HPXPpVKTR7LSNLIAURRShYwONgHOznqT1x+FAGbceHI5prP&#10;WL7RLPUru1bz0gux5wh/vFC33cZ4re8V+MX07RJJLWzh8iaSKLyLy5S3V3YgBQWwGzkke4ri/j/8&#10;L7n44+BdM0a21u60NLK8S7aSwYIZGHRXweVI7dqg+LHwf8P/ABo07w7pHiufUIrXSrmO9QW0pVUM&#10;ShcHuyHHf1oA9qXZp0cdnJcRDYyyzi4A2lcdV+gxz71MDa+JJo3leeTT51CgzbQGbPfHQDsaz/Os&#10;dUWEiM3USFHMsiADhflIHUnAwF6HGanu4J9HiT7CYryWZ0ZGfCokbZLD3OccUAa9jYsdSuIrRhbv&#10;MwFzJwwQIuBgnrmnadexpfzW0bR3KGJtsnCkqD1z6j3rkdW1KaO5ltJNOkhdICJrxpdkNwOpjCj+&#10;IcVFa2UjOs1m3lXVwRM5mIWNTjG3GcsMc56UAdJeJDpk011CgSe4QFIj8xKg5OPTOK5i+8Tw6Dq0&#10;6z384t5PKPmOOA5bARCOvU5/3a6Vbm4trC2EKPcqyiNZ7sj75PJJ64Iz+VYeqwjTbe4urWw+3RxR&#10;tOLd13FiuMMg7HPFAGre6np0c1r9naaeRgEicPtAOOQR+tWIrG21ZZrR7e3kuNy+XMRhh1yVPc4F&#10;c34UZfEEaard6dLpvm7bvyLhcyQkA7o3A4z15qbwZ400fx/4Rk1vRZZG0qO/ktvtsyGKT5CVZMHk&#10;EHIB9KAI7mE6fcBjBA1qu6QRknznwfvIB6HjNaHh7Uzd3VlqE9iYZ7chQpGZJFkzgDPbjnNOjfT7&#10;2Yf2Xd22rWCymB5onXfC+OUbB4z6etVr+0On3Dz3kjF2T5Y/uyIeQBj1wO1AFu18QKbrV7a80xLT&#10;RYQqW1yhLSSNnJ+X29ugrSivDEt5cS20V1bqy+W44DHHPHXgkc1z9nqUs379bq2eyEWLe4mXGQcb&#10;lA9uQQeTmr5vbe9ubKNriO3sly5iYbS7BeEHoO+PegDFskgsL69NlElvJLO25mbdu4yxQ9SeOcVt&#10;LqE5MWlxIu/ILMwbDMR8q579BWB8S9DvfGnge7tdJ1S48PXxMZi1GyRTJbjdkFVI9sH1zWzPaXNs&#10;lncXszXk620cKOoAZ3AALso7nvjoTQBZX+09HefUkit42hiZWjLbTJJgkZ/3Sf8Avk15p8NZPiB4&#10;j8Kajf8AxFvrKCVryU29xo5KxywBgYuPUjOQOteoXFvZ2lklrOYkkuQSPtVwNwI42nJyTjpjrzVm&#10;w1CG7gS3uorcTSSYZXA2IAOoA6ZGKAObfRdO8Sta2uqMNQtrW5F7DCI8ssgXClfp1qaFr7V9ZmuX&#10;RJmjiGxgux0JYgkfUdakmWW2S6hmBRoWC4jHzEt/GMchKeulRQLO5EjJMgjZ1k8tn78f3Rx+NAGx&#10;4Yljjt5pLJk2W6mFZlX5yc/d9zmu98PmWG1+z3IzKjgmUffbIyc+9eWxeIbbQdTbVpphBpCKN+0h&#10;Y4MKFHB65PfsRXrujanHf2EE8DxOjKGgkXlSSPXv60AWLdJZZWEk6ScfKqoAFHbJ9RUtzG1zE/lL&#10;vVQQMHBJPBP0FPhtobZIhM5ed1PzH5Cx6nFRPLuVXWJhCclmLY289CO9ACJbK4WLeAYxnLHjj1qK&#10;KNRcxtGWImJ8w4yjAeo9MYqwZIlDEDBRh15znqPyNDTQNH5h3LEQUEY4IIoAr28k8sbu7PbiZyMk&#10;ZKjPDe3A4+tPigiKiaQERmQSCM8nIGBn271JJPvzuYBGOxwvJVscfWqoiaO4W4CO6OxUpHJwQB1x&#10;/SgAe5+Z5BCBc8Fc9HHYfSpPt6teWr872fysgZBOefpSW8gkGxlH2wcAN/Cp5AqSyWW3lQywgB5i&#10;XOOQSeDQB0lFJS0AFFFFABRRRQAVnXlmkt0JhH+/RQqsT/CeuK0KpagVbA3bGyBuB7dcUAcx4qET&#10;T21ux8lnztDH7yjgn/DNcJe3cOn+J7izEUcrxEMXwAUDLwvoTjrXqt2i5UyW6vKNzBnH8AHr/SuK&#10;1vwJa+I9T+2o5iL7XVTkYxwAPY80AOt/DjX+safeKP3NsAq4OFKkZyV9veuswkFrHLMcvhicD8se&#10;gpdMshpu8ADyyvz7V5z6fjSxwzvKNqLEgBGCTkLQA1I5CYpSolZhtbLcjHIIPpWHqHhpYp5ZhdNC&#10;ZHMj+Xj94CclB6ZroVH79XjLLEBkrnAx0II9KlZTGmHUNuYEZGQmMYGfX3oA4LxR4fh1m2ngMTWr&#10;Q5MdwAGKnsq59+x6V5lp8kMMt5eyRSSQ53yQpHlnccMNvYcdfWvoa4t0WKcooZHz5iqOWPrXz38Z&#10;/BeraLpt3cw6vNpOm/aEl86yiDtLFn5o2z2JPagDyb476Z4jv9P8KroljqRtG1uA30ds4xJbAEmP&#10;d1xnaT3xmu+1CPVrC2u7ywsFv9Wt4WaKPtjbhIwey57Vx3w/+EnjvQPiH4yv9T8UnVPCOrNDPpGn&#10;zyMTYHkkj27Ad811X9s6fr2kypFc3UNhcl7YTRkwy25jJUs69c5wR6jFAFH4a/FRvGk+o6HfifTP&#10;EuhCP+2bOyjPlW0pUMIlJ6qckgjtV/4o/CvTfiR4efTda1S6tormdJVn065a3YSKdycjp7gda6fw&#10;14TstC023tLW8N/eqqpc6iQPOuxnh5X6kgDnNXZtEF1qNwoSOaWOcPEqSghBj5n9AcUALYWF1D4Z&#10;kiuJEW7eILA7fLjAwSPTIxg0/wAIWVzJpRub1pEknY7omHJAHIPr0B569a17k2M1m9uf31xIm23k&#10;j5yOvP8AdPH6U2wMQt5JYgxa2Aibd978R9O9AFzT7K3s7iCKFZYVmT5cN8jH0X0wenrV27iuYWM0&#10;bi1AfL/N84HTYD6HvXM3mu6Xe6np2gXFz5mquGuorZG2Oqqeq+oBrptPyS73RmVyf3U0uDnPVcUA&#10;MlnmtvLM87uzS/vY4pceShHGw98dzTtH8Yx6jcS2sHkX08R4jjcFo1x1ZT1BIPNM1R/t73SWbfYZ&#10;8qgu1w6+hAHuOtPsvCGk6FfXWoRQRDXLiFEuZkXDToOOvbrQBZtvMum2SRG2LATbi24gjryPqB+F&#10;Q+IdWsPDWh315rN8lpYWDr58ki84J+U/n/Sq0l4tjfT28CStcxAFsviJCw4yT19qdKLbVrCe01HT&#10;UvYi4WVJuVm/388A0APW7gntLXVIQ0I++wyAswyNrY/vHNasckV3fedC08bpEd6LjJwc7h6+9c9L&#10;qFtcvG0FtJHpzAwedsyF2j5UC9h2z2rdt7mO3S3MT+b5/wC7RQuNvtn0HegDBu/GcFh4x0mwlsru&#10;W51kSRpIq74I1jXcfNY/cJzwa0LdBHAkXmTWkEabPMDbg5JJ+8euOlaVpbQ3UflP5Susp8z1G3rj&#10;0H86fcyW2oWQaJnuSsbeWD05yCcdeMd6AMyZ4Jry007fia3V5JFRvlEZAHzY4JI6VNp9sZjc20ds&#10;0Xl8Bom/dMT90n3A/nVG9vZtKurdpLXy7eWIRNtTc7Ef3VFQ3SGwUtDOGYQk7JHJ3AnJXb6+/agC&#10;7q0cF1NZJLcQNcq3BjG1RyPmHv65qGOZN7ysTBfwbolZ0+UZ9Ox4PT1rm9M+Inh3W/GF/wCEI7eU&#10;6zpTQzXkdxEwQrICYm3DqeD0rabUYNXgvBbIdSiiBXYTs2yA4OP5/SgC7Z6tF9nvGlQbFIM0SfMx&#10;9PofaqH2i8nkQA+UJZsedbMHQgcgyH9D6VEqXkDxxfZ/tELKJ5ZshMY+XJPds8Y9K1tCt7UyTyw4&#10;EAYiWGNcAsRkY9RQBFcNBPFBd3lrmXcylIQX2Fex9c5yK5y48SxaV4ojsoLO6u7+4tDILp0DQWyI&#10;cbXx0Y54FdDqcsyMAix298EWVLPnnnCqcdcevWuI0rwcmiXdxqEV1PcDUr83NzC8p+Vj2A9Fxk/W&#10;gDpNKe82/wCk2y2PlsfLcgbRn+6fVh27Vh3umWl7eRR3T+RcF1lRCSykA9CRwCOtdfc27JBPHAuy&#10;AKP3k5yV9H9vr2rISC10rS5ooS73UQJkkC7y7HncD6GgDPaa6i1SdoJDNG3MpcbUxjgqfXg9Kda6&#10;i13fLBp8RvIwMFHlC+WvPIHUnnn8KnhCQ2jLKokcECAg7mbK8k444P6Vjz6En/CSW+spCPtexLRg&#10;jbVKA7h0689T6UAerafI72MdtI0dxcmJYySDggdAT2+ta6T77QL5apDwr5bJAHUEnrVO2iS4t/Mi&#10;OzcpMqIdhCnsPXHSrWn2/wBqgkdkYRSMHDHo3bC//XoAuTCGBPOgXc8rKCiEjI9M+3WqzzQ277nZ&#10;iS+zy4u/PTPfPrUsaNJcOGw8f8GRtYJjlT6moYyBLtXesbfIqN1B6j/9VAEl0IoLfc8JkkYEFUHO&#10;PTjvTVEkPkxZ8uCXjMj8I3p+PpTfsMizF422RuNn3s7fQAd8nNSwWzSurySbo4VEYXZlg/Qt75oA&#10;FJivIIkRmBl2bmx83fd/9eukFc3Yw/6aPveZExUq/wDd4wB7V0tABRRRQAUUUUAFFFFAHmPxik1G&#10;F7ZtPBaT7LN5Ss2UEvGwlRycHvXnPwjsvGVl4Bs4/H9/Y6n4qLPKz2EJhiCbuB1yTjA/CvdvEFlF&#10;cXsEjg7hE6KV6jOK5i48IrZtFPBHwinCxPu8wn+HB7ZoA4gCTUdTlNzbu/mS+Wy+aOuD8vPGMgci&#10;rb2tz5qxMiytGqubmRQUaIdjt+9jjj8aZr5uEMduIXt5kfYyeXw69yoP8x24qnpd8EknjgY3EaqV&#10;QFcJgnkBfXtz6UAXJpbv7JcxxzmZpF3KEUqxJJ2gDsO305rxj9nW5+LE0finUfi1ZWttcf2kyaOl&#10;svBtxx/CeVGBgtz3r22B0t5nlmvXMUZLLFE2CB05Hcdj2rB8b67qNl4Q1y78MWkOp+IpLYraabdO&#10;yI0q/dyeuCfwoA3JykyNNFdXEUboFiRIxvQd8E/w+9Il/Df3k8AWbbYDzjvbIDlegx3OTzXOeBNW&#10;8T3nhTRLrxnbWun+IjGGvLOzDNAjgfOF7lcdRUuoWF6ZNL1PS9VSysvtfm3lmqg/aIiPljXPICnB&#10;z1ODQBtzypBbxebcvtgm/cwsm6SQkjBOOSM4x9a1n1mQRwrFGXSMDzvNTa23H3gO2DUF/a/bo2uH&#10;k+yJE4RzsKyI3ZRnrnjBqxYR3LXYW9WOKBE8sO7/ACu3YMfw60AR219m6EtyGSSePyYd370s3oPb&#10;HfNWI5J1srmASfaHRhH5jShT6jB6H04rxnwt4c+I/h3Vtc0vxdqq+L9B8R3cj6fcWWbc6Pbdoh03&#10;E8AEf1rQ+MPj3Ufhz8JE1Xwx4am8W3dhJFZ/2TGDFK6F8M7E85T9etAHt9orT2YkmgWNhCxeQAE9&#10;c/n2qYlre3juLaJZGLI43rtyR1bP8R7VzHhy41ifUDLcSxR6dPbQtFZvHiQTFMsffAOMVs3d4j6g&#10;LcTzKW2kxDHB7En+Hp+VAFuC6iYFpnRC0u4pK+S4zkYXGM57VNb4ayEt06szvvxKSqoOuPYdKydQ&#10;miu7aC1tmEr+d/x8DBVTnoPp61Pf6rd2OpaVbPp32uK+kMFxOhBWBxyMqeoIB/HFAC6nYWutWlxY&#10;ahHHNp9xujmTdlHJU71x3UqSPxrlrzU/CHwOfwr4OijXTNO1KZrLTrCzh3RibG5Vx0VcDr6/Wuwi&#10;jW2uRbnJuE8zysAAE9efTgD86hlS017ULKSTTxuO7bcSorCNu4HfBx1HNAGnFcLAlpHGwG9cQmBc&#10;Yz1+uKq34jurV7ecCKdcxrtHKE8hwD0I61HfWM8lrBAt7tUEKuMBgB/c7mrdjaqVgkuZklnjk3Fy&#10;SzID6k/y7UANhgl+zGEzqqpgea3DyEDr/tE0kVxGt1CyNHLMI2SWQZ3BD936nOahk1CaXVGhe2aJ&#10;4S0hY42sAfuj3xVoRm0trm4DRAySbvKB6RnsD14oAz5fDlnfmzutThmu5LOY3NvJkhhgdSevHpV2&#10;5ifU41MZeKAyKzjONnfIJ7VMt2IpI7dFeabeMMrfMyn1Pb3pkyTGZIpR5KEkucg5PbAPX6UASRwm&#10;5uJpmDBUOCqnhsdDnv24qC/1BNtysarOwIPlDJIU8bcDpnjip2sPLaCGNvKRRtWTcSOcZ2/X36U0&#10;r9i329tJF2IMoywI/vGgAN/Zx3ItVvIzfrGVEUTDPPHC9cir7S+XEIo96siqDPNjH1555rlJ/D8V&#10;nOdVaE3d4BvQomJkz1wejZz+Fa0lwLq3S3Ns0lxHl2XaRGAOhOepFAEmqSNHaSzLGkXl4/dIw3HP&#10;Rh/nvWPBp17q2vXGrC8dtJ+yBE09+Y426seO5/IVtMlvcWXmRv5sSny5Qyn5M889yPao/Kkt43jW&#10;dJbfHyhQFY47H1oA4X4taj4mj8LyS/D7TdM1bxBFPbyGy1GXajRFhuYt2KjcRjrXXQaiYbLztQiQ&#10;NDB5kphUrtAHIA785pYna6izBYlYWG0kR/d+bGcdfepLuCK41Jrco8whVSSw2owA4JP1z0oA5XxX&#10;440yHwDrVxd3qbFt5PMvIlO6MEcEY6vyMVz/AMHfC93oHgLSrOXX9R13zIvO+3aqA084LZAJ4wMH&#10;H86tfFDTNY8LfDq8u/h7oNrr+uyyebFpuoT+XDOpYB0yc4wM8V1ujyveaBpTX9sLeSe3VpIbZd0c&#10;U2MNGuOgB70AJqD2c+oG8eK1eSz4EckYLQDuA3YkkdKkV2n+0CKBHfeXNqrZZ8/xbj1wcnPtxXDe&#10;Kbbwr8T9ZGkvqck2reH7q3ludO0+YqyuMlVl29R14Nd9Z28TNPHaySRiM8yMPlQDnYD3BoAy9bvY&#10;9B0lLqWOQXbFehaQqP7yjuf5VieDLXxXbxX8niBbc3LXXmWEwXI+zHpux0et9oIRqZhv5PLLs0u4&#10;SBgQBwR7dARQzXlxbbsh4mGDGw8st6EexOMCgDVuWi8iBhKWT94wMSY3MMAgA+x4BrntfsbuSz1S&#10;e0zBqDwFbdbgbljmAyjHHIUnGfpVPwB470rxZJrFramQNYTeVd2119+KQ9GB6EE9h61J4u8Yabod&#10;tb32rXptIZ5BFKYkLFZA2FAA6+gNAHIfBCy8dWvhO5/4WxdaZqXiFLh3hl04sEZcAJuTPPrgV6No&#10;4a7hjkRVEkRVXhLAokYPJXv15xXKWHjPQPFXiq40TTrrzL+BVkuRE2fKDLkE56ZFdZY6dLKZ5bdv&#10;K2HCgABnGOoPoevPpQA+PTZbqVwMTyGTfFJKNi5A7j0PqOla9nbeTN87+XMz7niK7ivc49RmrPkJ&#10;DGLVLjzyse3GRnbt+Yn1NPtyNolUtE4ACy7S2BjHzfUUAdWpyoJHOKdTIsGNOc/KOT3p9ABRRRQA&#10;UUUUAFFFFABRRRQAUUUUAFFFFABRRRQAUUUUAcH8afgh4P8A2gfA114T8baUuqaVMfMQhiktvKAQ&#10;ssbjlWGTz+BBHFfG4/4JMPp6Gx0X49+OdI0EZVNMjYlEX+6MSqv/AI7X6CUUAeIfsxfsheA/2VNC&#10;vLbwtBPeavqG06jreoPvubojJAPZVBJIUevJNe30UUAJXOeLvht4T8f/AGb/AISfwxo/iL7Nnyf7&#10;VsYrnys9du9TjPtXSUUAV7GwttMs4LOzt4rS0gQRxQQIEjjQDAVVHAAHGBVG68JaJe+IbTX7jR7C&#10;fXLSJobfUpLZGuYY26qkhG5QcngHvWtRQBU1TSrLXNOudP1G0gv7C5jMU9rdRiSKVCMFWVgQQfQ1&#10;leEvh74X8Aw3EPhjw5pPh2K4YNMmlWUdsJSBgFgijOMnrXQUUAYHi3wB4Z8fW9vb+JvDuleIoLdi&#10;8MWq2UdysbEYJUOpwSO4rmf+GcfhR/0TLwf/AOCK1/8AiK9FooAzfD3hrSfCWkw6XoemWejaZBny&#10;rOwgWGGPJJO1FAAySTwO9fM3/BRL/kl/gP8A7HvRP/SkV9V18qf8FE/+SX+A/wDse9E/9KRQB9V0&#10;UUUAFFFFABRRRQAUUUUAFFFFABRRRQBx3xb8F2vxA8C3uiXuqf2NbzvEzXmAdm11YDkgckY696uf&#10;DnwzB4N8E6Rotrf/ANpwWcXlpd8DzRuJzwSO/rVL4ueE9K8beBL7SNa1QaNp0zxM94XRAhV1YDL8&#10;ckAfjV34b+H9P8KeCNI0nS78anp9rDshuwyt5o3E5yvB6npXkKmv7SdT2a+C3Nza/F8PL263+R7D&#10;qv8As1UvaP478vLp8Pxc3fpb5nS0UUV65442QFkYA4JGAa8u+DXw18VeAtT1+48ReJDr0N9IGtoz&#10;NK/kDcxx8/ThgOPSvUXXchGcZGM15d8GvhLrPw21PX7nVPEba7HqMgeGNg/7gBnOPmY9mA4x0ryc&#10;TTcsXQmqblbm1Tso6dV1vt5Hr4WqoYPEQdRR5uX3XG7lZ9H9m2777HqdFFFeseQFFFFABUN1G01t&#10;LGjbHZCqt6Ejg1NUV1EZ7aWNW2M6FQ3pkdaT2Y1ujzT4IfDnxR8PLXV4/E3iM+IZLuZHgYyyP5Sh&#10;cEfP0yfSvyN/4KqnH7YmuEcH+zLHkf8AXKv1z+CHwp1j4XWmrxav4hbxA17KkkbMH/dALgj5mPWv&#10;F/2xf+Cevhn9qTU18TWWqP4W8aRwCBr0R+bBdKpG0TJkHKjIBUg8jOcV6vBGLo5ROnLEwdONmrN8&#10;zV31fU7s6l9ZxVScaine3vJcqei2XQ/DX+dLX6QfF79g+z/ZL/Y8+KGrarq1l4q8S6lPYwW9+ll5&#10;X2O3E6bljLFiGcn5jkcKo9c/EH7Pvwwt/jT8ZvCvge6vpNNh1y6Np9rhQO0TFGKtg9RuAyPTNfvu&#10;EzbD4yjVxFN+5BvXvZJt23PmZQcWk9z0fT/2jtW0T9iS5+FttrCP/afiaVpbMMBLb2KRwygAbeUk&#10;nZjnOQYiOhryz4b+O7Tw74w0jUPEttN4h0nT4JYI7CYiVURg5Cor/KAHkL49ST1NW/jn8DfFX7PX&#10;xBvvCXi2xNteQHfBcoCYbyHJ2yxN3U4+oOQcEVY/Z2ttSvfi7odrpHhefxlqNyZYYNGt1UtMzRsM&#10;/MCoC53FjwApJIxmvOx+Hw88pxUqEPaKpGcrRkoOV4vRT05W1opdNztwVR08XSlKSjaS1aulZ7td&#10;Uu3U/RD/AIJg/tS6fr/j3xT8L4NJTStJv5Zdb0ZUjw6NsQTRPt+UDCbgeO471+lFfif+xh8QE8N/&#10;8FCLGS58PyaZNqN3c6I+mpIgNlMU8tslRtIVkbIHWv2wr8hzrBxwk6HLTcOanB8rlzNO1mnLq1az&#10;fV69TsqT9pWqS5lL3nqlZPXdLpft0CiiivnST8lv+Cs2r2WhftN+BL7UbP7fZxeHyZLfaDv/AH0o&#10;6HjrX6G/sm6fc6b+zj8P0upzO02lRXUZyTsil/eRpz/dR1X0+Xjivzy/4Kza5b+G/wBpvwJqN1aC&#10;+gh8P5a3OPmzNKO4I71+hv7July6V+zj8P0muPtBn0uO7U8/Ik371E5/uq4X0444r77NH/wg4NX6&#10;/wCZ4tOm/wC0ZVOR/Dbmvpvty9+t/keuUUUV8Ce0FeI/tOfA3R/jdpnh+21fxYPCqaddPPHIVQ+c&#10;SuNvzMvTrxmvbq8Q/ae+D3hD4vaX4fg8W+LU8KRWN08tvI88MXnuUwV/e8HA54r08tqOli4TU3C1&#10;9UuZrTt1POzCCqYWcXBTv0bsnr36Hsml2q2Om2dsknnJDCkYk/vAKBn8cVbqppVtHZ6ZZwQyedDF&#10;CkaSZB3qFAB49RVuvNluzvjokFFFFIoK8K8DeCPhXpv7RHiTXdE8QvdfEG5Scahphu1cRAlN/wC7&#10;2gjBCd+9e614V4G0L4RW37RHiS/0HVJJ/iRIk/8AaNoZZSqAlPM+UrtGCE6GvUwTap1rOS937K03&#10;Xxdonl4xJ1KN1H4vtPX/ALd7s91oooryz1AooooAKKKKACiiigAooooAKKKKACiiigAooooAKKKK&#10;ACiiigAooooAKKKKACiiigAooooAKKKKACiiigAooooAKKKKACiiigAooooAKKKKAKN1JClyMkeb&#10;jnPYf0p0o2nC/u5GBKnGcHHf1qSeDzH3bjjGCM4qsJGnlUtHuT5h8vRcev1oAZFcKURdwkctlmA4&#10;Ygc496csH2eKMRBW/hyeoGetRw3CRGNSAgw2CAAFHYGlnZTarOIw0gwMLzj6D9aAIWVoFnCMsrqC&#10;+M+/H41MTmJccjGd4bKj6etV/PaQsRCdyj+EAbh+PcUb1t3COqRxqcKrHAX8qALKMTIJDGhIHy9z&#10;70xlhlAmDhyuO+B9DRNIZQ6gBHJwOO3t9aSeSRYzkBHiGVVv+WhxyDQByXxVtrePwndzSgp5K7mF&#10;uAWOTzgd/cV823VhNduLCCRr6QRm8H2nOHgHyg7ei46Yr611XRU1XTZLYoFEkRC7Ww30Htk145r/&#10;AMMk0SG51a9tWlkjTDxCQ/vDnhg3UAf3aAPD7y/uLO+gvjdyTWltsuFt0cjP8LbieCT0xziuitdM&#10;hWRJhZSG2lhMm1Oqk8gNz1HYj0rfu7aa2E8cUkGpK8QPlmDcYWPOT6rj/wCvWD5l3qupWoikit9C&#10;ktB9rRAfOV1JIKHnuPyoAxPiV43b4W/DjVvEem6FdeJ9Q0uNUW2tQQzcg7u5IH3ifbApfhz8V9I+&#10;MPg7QvEFxEFtblBJJbXJJlWXOG3heBg9xzx0rW1K/wBKMIgmM9tC0eJpjHt8wcsAADyVwTjvgVzP&#10;gjV/hd4r8cr4Z8P20g1fQCt7c2pQwtHv+8zjjJJPT3oA9Lk1LTILhbGV7Gwu5sCCIXPLZ5AVTg44&#10;79au+Ini1a+sbtQUu0XyproEKrR/xx7V689j0zXnXxJ+G2heN/GukeModMN1r2g5WzlRmj2E8AyD&#10;pjAxzXT2OsG5exeGOSO5/erfwhAoE2PuAfwgfrmgDqLUzzaeJolt4orSU+RHuJZgBhSP7uOetec/&#10;EfWPGsvjfwBoHh69023sFne81iEzKbhbQDKlFPJG84LfTFdqb2C8skeVRaJBIyJMkoXz3LcnvwOm&#10;DWHqfhlfEHxBs/EstlbWYgtWscmAm4YH+FT/AM8mHU+tAHR6H8RNJ8RvFCht1uVPlLBK+TIBkOUU&#10;8nGOpxVy40U3DyXFjC6S7wm6b7sUY5G0HsRn615/ZfC7wro3xB1rxno0M39u6rp/2H7TFl4jGnGd&#10;vO0g8EjrTPgrZ+MvCumCPxJ4gbxTO95JJHfXEXkHyCcJCF9FHTOaAPRNWRdOsbCW8urZmt33y75A&#10;w3H7oxwAewH1q3Z635UiTOxjtZFaZ8g7l7BsDsDj2rxD4739x4mvfDfhDRvFGj+GNZ1DUUlaxvI1&#10;lur2GNskxL0BBzgn39K9vtYLnTQkMs8lyPlkuCSAyBgAAgH3VGBke5oA6C9068fR4EtlEerTnzck&#10;5iPoWHTHsKo6ar2GE8iCAFtzQIEVEOecgcHP514XrvijxxoP7SMGj2eh6lfeEjppkn1BZs2gfoV4&#10;OQwyeOpOPevT7nxPp0Fra2t7MbW6QhxPeRllk4wqjPXk96ALml+G9B8LGV9G09Lew1O4ku5zDkA3&#10;DHk55JYkdP5Vbm1nTtNlTU9b1KKC2hRla5uCvlRrjgMW6En7p6g5oPiK28N6bHql7byLDBlle6kV&#10;SF6thP7oAJ45xXJ+OdN0D4pfDx7eyFr4m0C+cXFks5LW5kHIlYcF0Vug6HpQB0raELu1jgVILZ9i&#10;TwMCDGUIzz339Dn3rPmjg0m6e1tYvtUzkM80j74UxgnLEYDHPUccVq+FbPVIdC0rR9R2zXkVqiOY&#10;AY44x1+UnnB9D0HFdu3gm1vNL2XESzy5LzRx8LKmMbFYYxQB438QrS+1WfQ9WsPEFxp9lpkxnmW0&#10;KmK/DDaY3PQqv5ZFU/hvoev+EtDubTWvFg8XapPcu9re3EixAQuSyoAvB2jA49K9B+IHwe03xz4P&#10;uvBV2k+n6Jd2xhItP3LRwk52715XkfjWPYeAbvQrSx0v7JHLZ6dGUhWI7w0fChieu7HOT70AQa78&#10;KPDnxK8QaDeaoZdQ1jRp/tmntDNhFkxzuAxvxyAPrXc3nw+mfVzd2sEQWTiUY2lgAArAeuM1F8Pd&#10;A/s+6vr++09bKc7oAIpei7htDe5zk/UV6jbCFZUZD8ka7ti8sDigDi9f+HI1zQbS3hupNMnXZsuF&#10;GZtqn7ue/Hr61l614OktYlHlSTJlSzRJukX0UY4Ge9epBT5hZ1KKG3Zbkr649jRJGiCYR4dp8HaD&#10;kH1oA+Vfjj8LtP8Aib8Prvw3repTWceplAJ7RTBKoRtwVcdeR82eK9M+EurSw6BFpP2C5srPRlgs&#10;bOZ5RL567ABI3fd19a6jXPBcounvLiWF4VfMS7MiMEck57cc4rznwl4gv01DWv7TtJbYaQxkRQu5&#10;J155THJyMfTtQB7aJbfUfPikbzTDyrMMZ9SCO+abABDHLMzsUaML8o+UNnjHv61g6IsWsJZuiPY3&#10;DAS/Kcqynnr9O1dLsWO2UKzKrNhih+8fWgBSUml3ooEu0M3qR2BH4UyecoqM29juKhM/e46sajZr&#10;gSkkhAzEFF5kIxwQe2OfrT3fcruUMg+ULH/EpI5Y/wBaAIIrRpLcPKJIJUJxFuBPscf41M8trJud&#10;W6HIcL6cED1qvd2kjwSxKjGXG7zDyJPdsd/T6VLOriVBHPGFYBXzwQMdPb60ARSW8cE32qNDHcSx&#10;lXXrwPQ9BTrRDFewIHMhbAZnzn1pNxjtpGd1QltmyT5UQ9h759amtIwt+pRWbDhZGRuM4yfqM9TQ&#10;B0NFFFABRRRQAUUUUAFZd2d18VKEIFGZCQOewHr+NalVLjJmAbY0foeooAqHcJGXClAcsCMlsYH8&#10;qZIkcyMpRg+8KwUYPt9BUpYxNvaVmJ4UAZ29sY/rTY0lVWaT55z8mQQNi+/uaAGSELCxV2kiz1Zs&#10;5XPr6U4xLCxZCxiIJOW5DH/P4U3yY1KnaqJGcAN37nNERE8rSI/mRoMKQ2Bg9R9aAMvU9bj0aGK4&#10;kYi3C/vCD8xbPRqqDxbZXdzDFbygyXIzGP746cHsQPWuH+PGi3l74WuvsTsiBsmJH2nk+35/WvCv&#10;Cuj+N7LxBptza209tpfmrbL9qDGUoecL22jrz1OcUAfYlukcrLlDGYQFEm47j6ZH0qh4w0uHW9Ee&#10;xuUJilJJ47Y4z7/SrmisyWERH70OoAJ+UjP970rO1LxAkFwlvJKATlJS2ASOxHuKAPCdf8QvYWN3&#10;p+m366driQyQWS3Mn3JipVDjncAMNge2eteQ6j8LfHfin4OL4Z1TxO9h4vaRRd+ILCAIdofcGCAj&#10;7wJH4V7t44+GFncX8Wu6eqTXthC/2WMfMwMmOS2epA/l6VyfhJPElzoinxTBFpl2s3liBC0oEY+4&#10;RjqduPpmgDf8MCy8K6TbHUb37UlvbpHc3MhMZldcAyNnoDk/lW0utQSwGexiTypCz29xuBiK/wB4&#10;kfeH41j6t4M0bxRpt5oviB7i/wBP1C3MUgYH5YnX5unT29zUmipougaZpHh6COTTorK1EEAHzRPE&#10;pwodT3xjmgB9tKlrCkjOFtpZd5aJtrtOw5Jz/CAO3FZfw1+Lvhf4vaV4gfwbJPexaXcnTdQe4haP&#10;dIv3sZ5/xrr763htPDskwhJjQbRNAN7gL91FBHf06CsvT00vwnouo3ltFb6bp0kRu0jsrcI07bSz&#10;hio5csCCT3OKAH6E6z3C6/LpEFpq1kkoWb742Hjyw/bIHT1qHxfrviK80jR9R0KO18iS82Xb6rkN&#10;5R++oI6MvYnrXOfCj4tn4weDofEVv4e1TQpfNaJdKv4dk6qpIJYdCrAZBHze1b/ieaa/8M3tjaIF&#10;u7iIm0ublcwJcbcox77emTQB2WmQw2MrzSCWaOT/AFTjbhnbqePYZ9KsjVfLvDGCInEmBIPvDC8F&#10;s8EMMcGuC+GGp+M18AafbeMo7F/FRRobj+yyfs8hX7pj9VI65rc1rwq3iHwrNZavbmxguVSO7iDH&#10;eifxBCvOB2PWgC+iwQ29xMVlkO0fu43yu0MSCvqRkDH+FWhBFPI0txcTxm5dBIEjwA3U8H+fpXK3&#10;ev2/hfTdMt7G31CVomNvHaQnzMbQArOxHKgKPqTW8HjnkeK/vZDcvETH5GN0IP3gfrwfwoA1X1W3&#10;k1OO3glZwEZhc2y7sD+4R0H8+akk1B9NnsykixvEDFdGQHZG2CQR2JOQOPxqhdi2jhgjt0dWMeVd&#10;PlLKvVsep6ZrnviB8RbDwNoCeINZ1K2sNDSVEvJb1wkUIc4RgT/tYBoA7uC6E8BaJopnmYIBGeQw&#10;GQPfmoby6t7aw8xpBZq8iqZkPzNITwv1zx6Vi2OpQaxbXGo29vJHcwxeVEsgISVmXO+M/wAXBBU/&#10;WtC00zVINAt49TvhqN6Y8fLb7VLYyCQOdw6e9AEl3qhETj7UVkQ/JcgZMbHhgR6jtiqjyKgk86Rb&#10;zaiwrMzKCVY88dien1pDBZvobNcoBcTQlJYTIV5B4J9veo7O90+5s7W6trTcfM8qWQtlJCP4c9Oe&#10;oNAGTpmkRWFzdzy2hW8eUwySbCWCLyCCO2Djr16VoM40kzxKuLq4wypboGfGcfOx44wPwpdRuJbp&#10;3hUGOJ1ZbgPhfLbB+8e/b8qk0rXrQQKlwRbuDsiilOHb1VR1IOenpQBC+pl7+4ivZY02htscIJYR&#10;9xuPBJPtzVYapPZaf86ytCzh02p+84PRSPQetTS28I1O4DJBl5wIZ42zIoxwmOw61rRRJYwSzW/7&#10;7ziWkweEUj7p9U680AZ+t60tkHYCNobjYFmKH92rEd89f5VBfxy6XYxmKVr64iDiCGNsO4PzLn2J&#10;GM+lZHi7xONCs5bq1tvtaKUtVt4ItxbPGAvQ8455robW+lMSyLayCeSNYZRcKN8XsSOq47daAMjw&#10;h4gvPE2j2l/q+l3fh28nyBpcuHaMKTuDkcMM8j61tXEL2rx2tuuZZUIWTBZWAP8AF6fTmsqCXUrT&#10;xP8A2m8itp+za1mi453cOAe/9K3rl9148gx5c8m9Cg+ZgR823HTacZoAoS2q2kTLI1vbnmaONWIG&#10;BwSQO2T0ry34n2niaTw5FP4TurSDUZdSghmnvC2xbTP7zCjo+DxzgYBr1HUNP1crNMkkTSyEYklP&#10;zKFHRlxxnuO+KrWdpLe3Bia4t5reRPLebA+RmIywA+mMHqaAO18HWN3a6bHb3MoaPapV04kkH970&#10;ro5kVdjsjMgOCf7pHqPesfTNNmhuI4bmIeUsakbmwVbPI44x047VsNO9rLsZi00wIxuzgDv9aAIy&#10;ftSxoXMCsSw2DnHoTSTwlIcPcGInO35hgrnt7j1pLm33RErOBlQpZkyrjtjHQj2qFrfaEV5Y59ny&#10;5kH3c/3T60ABk3TQqUEUOMpPyMH0Hr7/AI1Kt4eftTtFtJwsT7t6nocdaerq0j8s8uf3ZYERgex/&#10;z3psgt4ynmR7nfG5yeW54wf7tAElk5W43NmRw2MkZ8seg9a365+zWSWYp5qxNE6llQkgjtgn2roa&#10;ACiiigAooooAKKKKAKl6gLI3G4cLn1rPMBhdfMYMz/KVyMY9fc1a1ePiKUscRt90Ad+/1qEMIVUS&#10;Fgpzt3DIHcUAU73S4r2JluEWSQLtO452rn14xXjXjj4By678WvCPjLTPFGr6PHoLOtxotuw+y3+7&#10;H+t9QOvPpXtiwQNAVLEyOfvMS5YjkdfSpJ42uIwWl8sAfO6nr9BQByc3w/tpZF2R+WzSli4fkA8k&#10;qRzgnjHT2qzDoNjpMYuXWOWQRmLCjlo8/c75rb3uzW8kcjMwchpAuSy+pH9Kj1KLzbV1DCSPduZx&#10;8oXjnbjn8aAPkX4nftG33w4+Jr6EtvFqEEjJJEkSeXJZKM55IO446j8yK3fhf8dNK+MV1q6WU6QX&#10;Vk4VI47dQ0Y3E7U5wx46147+0/8AA/W/FfxVttas7/7OLa3PmQ3KGSJ0J+9ITxnnAP41a/Zf/Z70&#10;r4Xap4i8SW0mpajd3akIrybouB0XbyR833u1AHuGm/FLUtU+Lt14Nm8M6wLS2sherrtwQLaRifli&#10;QHk4zyeuR0r0USzrKrLEq4DbfPRgCemVX+M/XFcP8GNc1zx54KvNY1fwtN4V1SG5ez+wXUoLNArA&#10;rNnAxu4IXvXazPfLI8zZjtoTldrbjvY8qCeV68fiKAHol5Lok4t1a4vI43EBPBjfqoJPGCccVj+B&#10;I/EOraPaN4rsLa01JJJEuY7AmRSVPDs5+7nI45rov7One4+zTOXLxguxYK28dNv+NV/EfjjQvCel&#10;NqWt6tZ6XaWpRHu7qUQ5djtQY/iyTgGgDRS9itZFSOAzwq4eRFOWXGckE8ntyKpxpDrmqyBxLBui&#10;N0BgZIY7TvHbAqWGO5efz28mePBMCxMRjgHn+6QOc9DmtLQNPkS1EkrRCV7gykP82EIIIU+h/SgC&#10;9Hp1raabGsVtHEdm0CJh2OQc4xjvUME92kMkpi3SFgQ7jf25BweOKty7k8sgqpiBZVTG5R6kehrM&#10;cyrpkr2cn2oTHzUt3XZuYnoW9+1AFyKLZKk7zZd8YdsHj0GPqM1X1EKTtZGkmDGTah2pGvHzcZye&#10;eMUum6k6COS78qF5QqGNE/1ZwSQR3yBgmo9E8R6dr2li/t7qIWsM7RjZCT5b5wyeu7PHHSgC1Osc&#10;5eFrUTJHEHEjS8gg5x2zx1INRTTLaXO6ISLLOokMm4HntjPJ/nVC78NFtei1y3lkd2Rk8tMmEAnk&#10;gdiehNdGzmSec+dGXXZjK/dOOgJoAqxA5imn8tHfB8wElT/u4+8PY1ZjKiaUGANCy5hMak5P8RP1&#10;44POKz457m2lRFiWBX3OkSsQMj/Z9CMnIq7BKs9y3lsrvIPmRPlU4x3PrQAsiK0n2pIUkECgoNoB&#10;ZR1we47Ci4toWeGW5BkjQGULLkFcngfUVFqGoR2l0qS7o4C3N044QkYC47elSyzTR2a/aJWjjwP9&#10;IADjGemOn50AWwYJLiNRMzuEOQTx+Pv6Ul2tuYYvN8zYed33ifqfQjrWZcskUZvysiyqn72QIQWA&#10;ONxA7dBjtVhJBHEWhRpYCvOORtIOSR1HpQAtrqCo7xlo5pEy5hi5cLjqv1rKt41e4a4jF0xVGGed&#10;sWeAoH97n3q0Zzbxl1ZBaAjyQoCnheeR24I59KXStWsPEVr9s0u+g1GB42G+1mDI+04Yoc4ODx14&#10;oA4Xx54r1jwLpGnyaVos/iVZ7yOG5SzUAxc8yn0CjsOtb3hzxdZeJ0OoWUs8tm+YlV08vDZwx2sM&#10;9e9dEnmiH57YAkB1hJHKf3j7j2rKkyZHSK0ZI0IRjCArfNkkAHgg+o6ZoA0ZLr7MsTy7nCM2WtWC&#10;iNgDgHpnjIrE8KeLn1jUNQjfTrnTEtpPKikvV/4+uMlgehHPX1rXMMupWVvKqhIsFHSQbh5mep9v&#10;T8ajiWK3tgdi+Wk2xz8qqoxgkA9s9hQBVuvEEUWn3eqDabK2jZmQDftUAluVP3uOnrXI/Bv4raJ8&#10;avCdzqmk2ep2Vh9qkt45tQga3m4ODhCASDjtzXd2Om6TpDu8EUNt9oDSfut22TjJIPQH14qrpcNj&#10;cJcX8Kbo9pdRG2Ccc8Ads85xnNAFHTfCthofiLU7mytIbS+uCJJ54VAlmYLw0h7444PNXLW1vYtM&#10;cXNwt0QxeREiGACeCPb171xegfEy48b67pSaT4Z1OLRL+Kd5NcmQQGGWNtrLIjYbJIGD6Yx1r0NS&#10;kaJFJIjSxv5n7tCFfnjjr9c9aAMe901bm6haVIXmiQyRTrwpJ4cEHoMY71VtruFba4ZQC2QFByGk&#10;I7L6D0xiuiktZriN7hZAixkzGGPnHqpzzz6CsNZpLGacxMIZZ3AWPaFEQIz8pPJ9x1FAFeONbaOa&#10;S0higubogTxhF3llHHHGCAevNJp8un+JYmiing1ONXXMwdWRCFzzj+In09KnsbCHUI0SKJYyNzgk&#10;7gwDDO8jrnqO5wKf8PfhLonw4mvbrRU8gahI1xPG0hb94xyWwegIFACeGPh3ZaTeXWpQ20NrqF0M&#10;zXXlYdhyAAehBHr611iWgtSY1iQOVOxR8wVceg6j3pZGIlUuF85n+WMA7Cv93J465p2xLi4by3zJ&#10;HkGJSNv1zQA1LVvKjQMJmkULtcDr/ezT5IFtbfanmkgYxGPlJHUEf5FVnt5pIUSOEB1OA+QOnOOf&#10;y4q5Iq75ZI2VA8YLMDk7eg69COaAN+I5jQng4HAp9MjAEagHIwMGn0AFFFFABRRRQAUUUUAFFFFA&#10;BRRRQAUUUUAFFFFABXmf7R3xz0j9nL4PeIPHeroLhNOhxbWfmBGurhjtjiBPqxGeuACe1emV8If8&#10;FhLkj9nrwpZZIS68VWobHTAjl6/nQB5d4N+AP7Un7bukR+OPHPxVn+GPhfVU+0aZoWmLJ/qScoxg&#10;R0AUqeGdmcjkjmtyf/gmd8ZfhtA+p/DP9onV11eEb47O/E0EUzdSGdZXGD6FCPWv0W0OBLbRNPhj&#10;ULHHbxoqgYAAUACrtAHx3+w1+1j4v+JfiLxT8Jfi5YR6Z8VPCXM8iBUF/CG2lwq/LlSVyV+Uh1I6&#10;mvsWvgLV2XSP+CwOlvbII31LwkUuWHG8CPjP/ftR+FfftABRRRQAUUUUAFFFFABRRRQAV8qf8FE/&#10;+SX+A/8Ase9E/wDSkV9V18qf8FE/+SX+A/8Ase9E/wDSkUAfVdFFFABRRRQAUUUUAFFFFABRRRQA&#10;UUUUAcZ8XvD2geKfAl9p3ibU/wCx9HkeIy3fnJFsIdSo3OCBkgD8avfDfR9J8P8AgfSNP0K+/tLS&#10;LeLbb3fmLJ5i7ic7lGDyT0qj8XtM8Nax4DvrXxdfnTdCd4jNciURbSJFKfMQcZbAq78NrHRNN8D6&#10;RbeHLs3+hxQ4tbkyCTem487gBnnNeQoL+0nPljfk3v73xbW/l8+57Dk/7NUeaVufa3ufDvf+by7H&#10;TUUUV65442RdyMM4yMZryz4L/B5vhhqfiC6bxEdcGpSBxH5e3yMM7Y++2fvY7dK9TddyMCcAjGa8&#10;o+CXwj0n4aap4iudN8Qrrb6jIHljVEXySHc4+Vj/AHiOfSvJxVLnxeHn7Pm5ebXmty6dvtX28tz2&#10;MLV5MHiKfteXm5fd5b81n/N9m2/nses0UUV6x44UUUUAFRXUP2i2li3bN6Fd3pkdalqG7iE9tNGz&#10;bVdGUt6ZHWplsxrdHmfwN+EbfCi01iFvEB1/7dMkm7y9nlbVxj7zdfwr1EV5X8B/hRpXwstNZi0v&#10;X114XsySSMqIvlELgD5SeteqCvMyukqODhBU+S1/d5ua2r+11PWzar7bG1Kjqe0vb3uXlvovs9O3&#10;4niv7aWkWOs/ssfEyG/tIb2KLRZ50SdAwWRF3I4B6FSAQexFfkP/AME2PBZ8Z/tfeCsXgs/7K87V&#10;TmPf5vlIf3fUYzu684x0r9y/F/hPS/HfhbVfDut232zSNUtntLqDcV3xuMMMjkcelfOf7KX7AXhL&#10;9lbxp4h8TadrFz4hv9QT7PZG9tY0On25bJRWGSzHgFgVyABtr9GyvN6WCy3E4aTfPP4fmrM8CdNy&#10;nFnv3i34ZeEvH19pN74k8NaVrt3pMwuNPn1G0SZ7WTIO6MsDtOVU8egrxnXf2GfhfH4g8R+LPD+l&#10;J4e8Za1O882ttNLN5TyTCSYxxs+2Mv8AMvyY+VyOhIr6Mrjvi14Ns/H3ga+0S/1IaRbTvEzXZVTs&#10;2yKwHzEDkjH418Ti61b6nVoRbcZRaceZxUk18N+if/BPUwTUMVSnzctpJ81r213t1t26n4y/A64E&#10;/wDwUm0NQoH2fxbLaZH8flF4t/8AwLZu/Gv3Kr+fH9qi3uvhV+1X4xi8O69dJdaVfRm11exlMEyt&#10;5MZ3I6HKkZIyD2r7s/4JOftSa545l8QfDXxfrF/rmowKdU0y91CZ55fLyBLEXIJwCQw3N3IAr9Jz&#10;XKqlbKcJjaUeWMKVNcl72VlpzdeXa/Xc4atVSxVW8ua8pO9rX13t0vvbpsfpHRRRX52Ufkt/wVl1&#10;8eGP2m/Ampm1F6IPD5PkE43ZmlHXB9a/Qz9kvS/7K/Zv+H6faPtP2jS47wMBgKJsyhOp+7v2/h26&#10;V+ev/BWPXZ/DX7TvgPUre1+2zQeHyVhyRuzNKO3NfoT+yVpsWl/s3+AFin+0i40yO8ZgAArTZlZP&#10;+Alyv4V99mj/AOEHCK/X/Pr5f1seJTp/8KUqnJ9m3Nfz25fxv8j16iiivgT2wrw/9qD4bfD34jaZ&#10;4eh+IHir/hFre1unks5PtcNv50hXBXMinOBzgV7hXh37UPhP4X+KtM8PJ8TfEL+H7aC6d7F0u1t/&#10;Nk2YZclWzxzivTy2Tji4NOS31irvZ7I87MIqeFnFxT8pOy36s9m0uCG20yzht5PNt44USOTIO5Qo&#10;AOR6irdVNKjgi0yzS1fzLVYUWJ853JtG05+mKt15st2d8dkFFFFIoK8K8DJ8Hh+0T4kbw+0h+Jmy&#10;b+0gftO3GU8zG79312fd/DvXuteE+Btb+ENz+0V4ksdB02SH4kxpP/aV2YZwrgFPM+ZjsPOzoO1e&#10;pgr+zrW5/h+ztv8Aa/unmYy3PRvy/F9rf/t3+8e7UUUV5Z6YUUUUAFFFFABRRRQAUUUUAFFFFABR&#10;RRQAUUUUAFFFFABRRRQAUUUUAFFFFABRRRQAUUUUAFFFFABRRRQAUUUUAFFFFABRRRQAUUUUAFFF&#10;FAFO7RJ2aNSplGH2E9QKjuLYTKi5KqmHBzgjHf3pmr6hbabDPd3ckdpbW0Zkmu53CJFGASzlj0AA&#10;71+fviH9vy6+Ln7Y/wAK/BHw11C8i+Hq6q9rqWrrCVh1qUIcxoSOY1wD2JJz0xQB+gDKsi7ztVXB&#10;B3c8diPSlbMDpLhYwV5y38I5Oa8f/a8+Pc/7OXwX1DxLplkmp67PcR6Xo1g3ImvJm2pkdSBycDrg&#10;CvlnxZe/tUfst+DLT4w+LvHlp4/0mKWK58UeC2tljWzt5GCnyJMdVLKOOhweRmgD9BZoI3JaN/Ld&#10;fmJXjcDWZfzGLGYWYRnOwgFWHTn6UvhfXrPxh4a0fxFps8Vxpuo2kd5bSL92SJ1Do2fYEVMYGeSS&#10;aJn+dPmwPk/D270ASWspEgQneAMK+3BUYzyP61Y8555N2YmBXPz9VB/pgVBFbSM6hhhlIKMOCwI5&#10;P/1qmis1Eh2BiN2GLDgj0/pQBIHQSqm7OFxsQfKc9PxpnlxyhbaYRyCNTnzRnOR2z14p1wkkKZIQ&#10;pyXc8BVHQ59AKXy0EZdPLeHaHVmIKgY+8D6UAeY/ETRF0j7PPp6La2QjfdJax5kORgjPoa8fOgT2&#10;8jp5xl1Axoqzou2KRD8wKgdWxwfXNfVMyQanakBVmtmIYNwY2GOoI6ivHviH4ShlvHaS+FjJKVjt&#10;LIPiOPAyCuO+eTQB8+/FWw8URaV9k8Hanpmj+J5JkuLOXUP9I8tP41K9zg4xjitv4f6JLBdjWPEm&#10;n21z46+xpDqOoaTbiOO8z19wMAYB5A5ra1fS1bVobiZUzausT3bpmWYtnfg9zkAgj2rmvFPxD8Qe&#10;GPih4V0Kx8Hy6vomtH/SdZt5dosOgL/7TEE5zxjpQB3uq6vp/hzYrTRW1tfSkpHIGyJT2c9Cpx1/&#10;Ksj+02kS2lFlDMnnsrXAQtv3EY2kepwBn0rZ1zRY/EV20EFvLLp6OInkmi3BZOcjaeQB049RSQ3i&#10;aDp7BQ1nBEgtJLb/AFYgUHICnu/PXsDQBwnxy0jxX4g+GupWnw81SxtfFQkS4iup2UYiVvnU/wAJ&#10;4zya6vwjpmsw+FtIm1m8t7u+js0E00THZcSgDzWXn7pPAHpXIeF/D3g/wC1h4a03VrszXF1PqFrY&#10;Xtwkl1cSSPvljJY/Oi5ztFem2F3apew28UsCTJxOqEL5as2MEfw4PH1oA8q1D4V63P8AHrS/iGvj&#10;a+stEt7EwyeGRFst5TggKqjjaSQSSM5ArrPFPxj8D+CPGPh7wxrV5dP4k8QQsbSzQMzgDo24DjuB&#10;3wDXby2d1qS3rSrBcrwvmnlmdT8odeq8Dt1NeC/G34oa34Z+Lvw3t9M8AWvihNRnaO61a9gH2rTi&#10;cKTHIOEUDkk9cYoA7vxB8K/C3iHxx4b8WXmlwTajpHmDT7iKYm4RDkHb2bG45Deua7JNQ0yW0R47&#10;qWRfMeJ5nUqS4+ZlYjttHHvisrTNe0XRLmztNYmEEzB44GkxGXZicHjpwPrg1uRNBYwNZ8NDHPsm&#10;jEfEzMRlQfQA5z60AeX/AAt+HelfDM+IrXTdf1nVZNTvW1GeXVZHdrdXJPlox6KDnnvmuqurDTPF&#10;etw33n/bBDbrbrcRyfuU2v8AMWH94nvXb6H4e+23MltCDcMcGWa6O0yqSQqk9BwMfgKPC/7PmieA&#10;NWl1DRVntLW7na9urdpi6sx4YHPAB6+2KAKtxpGk69DawXFit+LRneKcBiYX6bOf4TnnP0qrqele&#10;NNJ8R+HdK0fR9Kk8GXMMr3t/JiNrEAZSNIwMFSMivbdO020jiaS0RJWdQI3jG5T68/41JDYzYaJJ&#10;EjYS+a0TruZU6Y989vSgDP8ADGl2semW15tkUTFWP2k5kzjH6VrHRnSWB4XcCNyWD4w/PU1fkhW5&#10;i2ybSSuEDDge596c1pvTa5kEjcEg8DHpQBHJbo8gP2c/MN24kHnPSuc8beHLjVPDmsW2l3kmk39x&#10;ayxrdKA5VyvEmO+OuB6V1gTfEIyDEGHCjtWPqtzbziKJ3IZWU/ICCA3TP5fyoA5X4UeCdb8K+ANG&#10;0zxBrP8Ab+sW0Si51F1CPdN3c9s8138NrGH3p8rEAZA4xUVsiSQhNgFsBgJjkD3981P8oZw/Ebj7&#10;xPOfQUAMAzIxIQog2gZOce4qW3gSEYjjEaZ7d6USEkAElsdx29abCyxs+QwGc5b1oAS62+XtIXAb&#10;gEZz9BXF/EWTTfC2n6h4m1BxDa2duz3LovzqgHVcdT7ema7ZoAoBHzIW389qg1LT7e+i8uS2juwx&#10;zslAK8/WgDyL9n3x5P8AEfTbrVbC4iudHllK288akKoX+HB5B+tevh2ZWiERiBz8xA2muR0bw7J4&#10;X1W4jt7W3stGeQtHBYx7SCRyWA6knvXVkySnkAr1UHj3/OgCoLUK3lyRh0D/AC7uDx1bPvnpQh+z&#10;Wc7BXaUEkMg5OB0x+lTOXitw7FEiByZG+bI+lNeJJSqykiRmKxorEdB6/QUAVGgDQzKiv9ougAQR&#10;tJHQ89sdxUg8u2tD+5YCFeN65A9/epY4mjmfBRpcEqD/AALjt9aQRb7MIySThhvZ52xgZznjrQBE&#10;YSbQoUWRAqyJI+T82ec/4VZtowbhJmkX7RtA+UYAUn0/x96l2iFQGkJUAvvAyAKWB45pkljXy0kU&#10;YLrgsAeKANOiiigAooooAKKKKACqtxIVkHybgOpHVff6VZqvMsrOwDYBACkDke9AFLyEb58jO3IA&#10;PKZ61HFEIZljiDSKRkszZYHsc+4q01uCxcNg4G8qPvfX+VI0TbQiAglsHPYHrzQBDIRcxfvgYpM7&#10;do7/AF9RQ6gpvMISQ/IQpBI7BsUuBNczSwbCFYI2/jn+Ln6URuGlmVyh5/dsBzj3/lQBQvNFS6uG&#10;aReWUCWPAPmEdyOnNYX/AAj9vpt9DtjkjR9oT5uUB44zxnj8q6ub5VUrvyrDcrdXAomjZ23sPMXh&#10;Mv1BznOPXNAESQxKVLRsEMY4Q/KfT61meIPC0GpeZLHEsd35ZCXITJj9iCa113QLtwYiPnP8Sn1/&#10;HvRLIDaqrNvWQYRD1bn7xoA5zQ/DFzFOPOKFotoldON5HK8e3HvVDx1p1voOmXGqW8TXKxod1tBH&#10;ul92X/PpXcrG0EaqgDOTuZlHUev1qJ/lR1kh3ptIYgc89AKAPmzX9L1jxVpNrFoPiaTwzPJNFPIZ&#10;IBJK0QI3RNnuwz/OsTWNd1vwb4l0uJtIsbrwzKZRrWqyXJjktl/gKJjLZ6V7P4w8H20sZu1jXTp/&#10;LGJoyDznHT1AHB964u4tLa2dPtMck0QdRNIsW9XBzgkH7uD19qAMbxj40vPCOq+EbIaJqOr2mvN5&#10;UTadF50dqygtHJMf4VYd+vNY2sfB5ta+MFr4lGvasfItjaSeH/Mxp7H73zgcDB/E13+i/wBpXclu&#10;bScpO2WiZcIuBnseDxwD2qTxhqk2neEdRu9NsptQvIZFaKxgG2acjrHk9D/tdDQBJerbafHDAg8g&#10;x3WYlYDLttx5Qx9315qCeYxzpJYaabxBiF4WJGNxwcr+eKg8OXV7q2hJdf2SbW3+zEzvqbENEOuC&#10;ez+/tSTeWFiv9M1KHU7Vhse6tbgPt9yw4ODxxzxQBsRJPaXct7hFtLCPEKh9quOgXPduvFWo511F&#10;f7QKLHabXkkn3YbcvT5fQdfxrCXRo7jSbW1vbaS+nhnEnzyYYP2cqOgwfxrS0vwktnqt7dWscsV1&#10;dIEmSSUskyr94Kv97GCaAKupOvg+WN7O0c2N1CzvJnzHBxksQenrxyKbczTTLpyJcSNdNIDsVBgJ&#10;jgsOwwc5NaUBjnuHNxCkLbiiu7fMcNjcR6dCB6Yq1q3kaXC74lh1CVCIEMJcMwzt3Y+8O9AFAs8O&#10;rpbSQO8UINxHeyL91R1RT3+led+KNam8f/EPVvAPiH4fJd+CYraO9TV7oobe6fIbywh/u9T6VU+D&#10;Hgf4l6b4t1nxL8RfECX2oX8ZtrbQLL/kGpCrHy7gA9JdvVe2K6m7+F9pr/xDsPG7tdS6jpNsbJHe&#10;ZliEL/ePlfdcngjPNAHVtrpgtIIYbcTbIl22ycoRjCBT6YA6dBT2+1ajdP8A2oVJFqw+zrIyEZPX&#10;cOw4z3pbNJGgia0VLm0hjZWikXy5FYNkFB3NZ+u33iC9m0xNIitJ2ubpRK8uWSJCCGcfT09TQBZu&#10;fCkuq+HLizvQ1nFcloZEtZsEI6EEBuSCQSQ3rWZ4G8D6X8OPA1p4Y0aa6bSbJfKgi1Cbz5GOc/PI&#10;eSQTnNdNcSJZTXEQmRboFQxzhMDggDuBTbe6W1u3jT94HhLO08Y2g9Sy+54+mKAK94ifZoLaeQXF&#10;+Ezbh3DK5HX8MZ5NMu9OsZdPt7uW2QanEN0an70bBcYBPryc/SsL4leN7PwR4fh8Q3Nvd31vF5aL&#10;BpsX70B2ALjPUYzn2rZOtw+HtAXWnsrm5ENus0dqw3SAYbAAPViufx+lAE/9oXUVqEnht7fyI/OF&#10;0qb/AC+4z9P8amOhQSyXVxLPFNBdW43I7MCEI5YgevYdqoeCNWk8ceHNN1az0ObQYdQPntaaj8s0&#10;YbPDjoQeuKdD8PtTvdP1HTJL0SXNwzQTagQUcwnptA7joDQA/TNDtrTw/a2loZLhre4woMoZ4mP3&#10;Np7KOpz6VgfD3wn8Q7f4leJr7xNe2Wo+EpXDaLYRpsuQekrzSDgknp6CvSvDnhRdI0gadLIJYY0E&#10;cd1JHmY7cAlj3PvXQ2NmbdDOEQ8bYwwxkew7ZoAy4dFtoZUjKxTRGTc7OxfaOoX6g+tGmWSJPcvH&#10;BEJ45WXcB8uCeBj17ZFb1vaKJW3BF3cuu3Hf9alOnw/OEURg8gfzoA5TxL4eiZJ71ppYiuHIB+Vj&#10;nGPeuD8S6rpWg6XqOpyOtqtvF9rla4+SJGxj5nHfGD+Vex3Wlw6laeTMDtLBimeMivO/Ffw6s9UU&#10;6Xd2UV7pNxE0c9vLyj7uHGPQjv7UAaHwp8RzeO/Athr9/DBay3cXmmO2m86MKc7WRh97Iwc10kJL&#10;xrdhmhhddgONzDnlvY0nhjw3YeGvD+maRpmnppdhYxLb2tpCcLDGOmK02nctJHHCJCpO4Nxu/wAa&#10;AKIhdFeOMhIFbO7qVPt657iopUXfLDKskcbnKThckHPH/AfT61chiLRx/uQkr8FRJlV/2eO9QyQN&#10;Hdq0MThQd7JuyoI420APlDRwwCYoJkVmEcTccHrn2FQ4gniDxuzrcKXXK5JHqM9Aewq1HYyMpKOI&#10;4w25Qoz16/4UC1WJHfzCQSGJxhj7ew9qAItJjMuJGX93gBf4Sv1Hfmt6su1gjtJf3cZUSepyB61q&#10;UAFFFFABRRRQAUUUUAUr5keaON1yADJyMjioGL+YNzqYnwfk4ZfQ+1Wb6LfhssOCuV7VnpbBW2gn&#10;ylXBVuW+poAjS4l8ry4vlBcozOcFD1ByeufSnwLDcXdyQqxTMNrEg5ZQOCf/AK1SozFZmZDIIx98&#10;8lu/T1HSot0aw+esmwFT5QYcJ7D1zQBEt0WiUTf6PMyk+Yeo56n61KkzK+JFRI2+VgVzk+/YCpBF&#10;IiAxIqhduDJ0bPXH+FON2s2zCSujsVVQvHHcmgDO1Lw1Z38YWSNJELhikiZz6/U+npXnHj3RZvDN&#10;nA/hnQFu7o3aRtGJ/LZUJyzKPbuPceleszhRKWZmG3o/TDYxgDvWFrGkRahagxETXkRfy3lOCrZB&#10;IOOhoA8yg8f6bbfEG08IXN+YdcvrNrpbNYmZWhBwSTjA55Gee9dvMTcJATEHKuwIHLbwPvZ6AH3r&#10;IuvstvJtmtd96/y/NGGmAB5G8dAeDtq41xL9mmNuYY2t2EE0JywlHU/VqABhZLJHFKsazztsWTfm&#10;SQjtx0AJryT42fsp+EPj94t0HU/Gsl9PHoKOsVtBMYIbr5sqsgHUZ6Hqa9RvfJvUYWy4kYbZZZPl&#10;8g9fwbPWrlxpELadbPdhpYiqzRqJM7pP4ef4hnnNAEV1GkUP2IlYrSO1XDk/fOANu7uwxjFctovx&#10;M0rUfEHi/SNMtbq91Dw2kRuLeRDAk8si7kSFjw3vjoa7iysLYRPbuqyzkM0qSsSI2z8oTPqa85+K&#10;vwZ074uaLp+lz6hqWiTWF9DfC50iURTGVX4jlb+6QPyNAHFeF/jx4q8PeIPDXh34s6M9t4l8U3Ez&#10;aTBo8LPa28Kt8kNzIeI5lXHPRq9nh0vXYfHdzeXPiWWbTZbVRBoZt1BtHA4kDdcnnKmtqytJLyw+&#10;zSRopgTYLl4gXz3BB5/4EOc1lajrOladcWFhqOtWWmXF4DHBHPOI7i4ZT0VifmPI4+tAG3BCZLl5&#10;5niiEKfK7oF5xgn357inWbpCO6RMpxPtUKF9Wxyeg96zvLe5klidS0QDACMZdcY6fieasx3C38il&#10;4glvsImD/KxXH3iPTPb3oA5j4ifFbSfhJ4L1fxX4i3to9iQbia1jMrxo2MOV9P5VL4Z15fGdjbap&#10;ol4b611KCO9hlA2woh5UjjuOoPNaWueFNM17Sr2x1eEalYTri4snjDRvGeRke/TFGkLBo2hxabaJ&#10;Fo9naxfu47UcRheAh7YAxxQBfa6aeW3kmj2yqCArDbvPPysOowMnPTAq7blntYBb3CMSuEUHefL6&#10;nJ6kZ6V5zFpvjiH4xJdCbSr3wFcW0cKvM5F5BcryRkcYYHqfTFd1ezwWkrrIVE4dkMjrtMXHOAOo&#10;9+1AFKS+1oaxb6cv2e4jkXdcXwzuVOu1l6ZzgfSt0NOXaKPbPBswY3+RUHbP9BWVZTzRNLceW0Nv&#10;BiLcJdyyE989yPenaXcLfanJLJI0aqDucrtVSf4Snd+nNAGhaW8wZmlDRjZ+7RVyFwOS3cjPP5VB&#10;pviKLxD4duLi3heKOB2iMDgq+Vz0z1UkcVzngjXfF82p+ILbxTpFvY6db3ezS7q2l3faICp+Z1HK&#10;nqPrXYX175McMMEflKjHEoGVRQOBx60AYVhqJv7L7Nqnl6NJcRMo06Z1L+jgd2yPT1rN8CfD/wAP&#10;/DPw1Domj2DadpFu8txbwLLlBJI2XHPPfODwKta34d0vXtSs7u8sftd7pc63cTyAqoJ4IyOpxzgd&#10;63dVEEt9AAGklcqCSMrEvZiOhx0xQBJseEx3MrtFaRRrIzr/AKuNR2UdcmqF7NCIo7t7RpZ41eaE&#10;XBILLz1A7HsT0xWhIIId5Vlk/iMKncjgHoSe2aqDTvs98j3EzNHcPskt1GdrEZz7KelADfDOrPrl&#10;rJcxQSW0cgACSoQ6k43KV+vQ0PZwxrPa3GYru6Y/N/rPl6Bhn7uPSp7hI3vprhxdoLd/LMAOPM7q&#10;2PbsKsTXE8ki+S4kQORM8i7cq3QevHpQBznhnTtb0SxntrnUBrdwpcwTGNVIUnpke3XFXJtQhtJo&#10;4Uure2ubpspHGBvBH3h9cetaU15HZeRAgXDZEZj/AI264+lV7yzs/wC07G7k08GWFWMMgA44+Y/U&#10;dPegCeW7VrCO1ihVFM6qUY/ePv6fXtxStFLaG62zHeCNszx5j2jjbj/Cm3FushW3jk+9IHycYKnq&#10;h9Rz+NS21rPfPcBXVwkmBK5yjleMD6UAZ+rXW9bCVQPtDMUiETlBtPHbn8+lTXHhQavE1veq8ybA&#10;BMh5XPcYPPvW0nh6OJo3QK0zMWkk29WPU/iOKuxKxnV4lEceeUxt478etAGHpWgx6BbmzSQCPeGL&#10;YGGIOd2PwxV62BE3nMqjfjMmTnOOn9KsXVolyqoqbQgDZblgQeBn8ailFxFJ5ZC+Qv8AETgMx5/x&#10;oAiuGJcq2ZjGNigISc47du/Wm29g7Q+UYEiZT8sh/iXrjPYVcVmeGQmKUKoIXnkcUyTO1I4082Fx&#10;tLE84I6D15oAZCN58sgSGHIBzk59s9Rjio2+VIwAY8ZOOrqOpH0FTeVL567VVY0TblP4T0+X1xVi&#10;OM+YEkZXZlDSOny7fQ598UAaiY2LjpjtTqQdKWgAooooAKKKKACiiigAooooAKKKKACiiigAoooo&#10;AK+Zf29v2YfEf7VHww0Tw54Z1ax0e/0/Vo9RM9/u2bVR142gnOWB/CvpqvIf2qP2idK/Zf8Ag5qv&#10;jfUrZtQmiZbWwsFbabq6fOxM9hwWJ9FNAHyav7K/7ayIqL+0RYqqqFAEXQAYH/LGl/4ZZ/bY/wCj&#10;ibH/AL9f/aa9w/Yu8W/HjxtpHiHxh8arSw0TR9UigutC02BFje1hw7OXXkgFSh+Y547V8zXHxV/a&#10;A/b3+LfjCx+Dvi6P4d/DbwrdfZE1NWw13KMgMWUFm3bSwAwAu3OSaAPRP2ff2J/jT4S/ae0j4sfF&#10;D4h6Z4ynsrGWyZ41YTlChVAPkVcDNfelfEf7IX7Q/wATNB+N2u/s+/HGe21Dxdp9oL/SNegwBqEH&#10;BIYjG47WDA4B4cHpX23QAtFFFABRRRQAUUUUAFFFFABXyp/wUT/5Jf4D/wCx70T/ANKRX1XXyp/w&#10;UT/5Jf4D/wCx70T/ANKRQB9V0UUUAFFFFABRRRQAUUUUAFFFFABRRRQBxfxftvC934DvovGVwbXQ&#10;C8XnyhymG8xdnI5+9ir3w1h0K38D6RH4ZmNxoKw4tJCxYsm485PJ5zVH4vnwsPAV9/wmYJ8P74vP&#10;27s7vMXZ93n72KvfDX+wf+EG0f8A4RgEaB5P+h53Z2bj/e565615CS/tFv3b8n/b/wAX/pP6nsu/&#10;9mL4/jf/AF7+H/0v9DpqKKK9c8YbIAyMCcAjGa8k+B3wx8LfD/VfEdx4e8QJrU1/IGuY1eM+Sd7n&#10;Hye7Ec+letyAFGBOARya8j+BngPwP4O1XxHN4R13+2Li7kDXqecknkne5A+UDHJYc+leTioKWLw8&#10;nBO3Nq3ZrTout+vY9rCVHHBYmKnJX5dErp6/afS3Tuz16iiivWPFCiiigAqG7iWa1mR22IyMrN6A&#10;jk1NUN2iS20ySHbGyEMc9ARyamWzHHdHlnwD+Gnhj4cWetReGteTXUu5kedlaNvKYLgD5PUetesC&#10;vJvgD4G8FeCbPW08G64NbiuJke5bzlk8tguAPlAxxXrIrzMrgqeDhFRUd9Iu6Wr2fU9fN6jq46pN&#10;zlO9tZLlb0W66C0UUV6p44Vxnxe8KaR428CX2ka5qI0rTZniaS6YqApWRWUfNxyQB+NdnXF/GDw9&#10;oHinwHf6d4m1D+y9GleFpbnzAm0rIpUZPHLAD8a4sbFTwtSLSd4vRuyemzfReZ3YGThi6UlJxtJa&#10;pXa13S6vsj8FP2v/AA/p3hX9pPx1pOk3o1DTrW7RYbkFT5gMMZJ+XjqSOPSvQP8Agmprd/o/7YPg&#10;uKyu3to777Ra3KJjEsRiZihyOmVU+vFWv25v2bL/AMB/HKG48KJdeJ/DniqFLvSrq0i83c2RE8RK&#10;jGQwHPGdw9Kz/wBkGwn+Bv7cPg7SfGcZ0m/07U2sLqL/AFnlTyRFVQlf9p1B9K/fsHVo1uG6VKna&#10;/sV7qd7Wik0u6T0ueRi23jakm27yerVm9d2ujfVH7y0maq6rqMWj6XeX84Yw2sLzuEGTtVSxwPXA&#10;r8/v2bP+CoU/xi/aNn8IeINJsfD/AIT1VpY9GuGcieKRMlFmYnad6hueADgd6/H8Ll+IxlOpVoxu&#10;oK7NpTUWk+p82f8ABRbxhrMH7dc4WSS/XTLOzgsrZukMbxBnC7eers34+lfrB8CvCWkeBfhToGi6&#10;Fqn9taXbxOYr7crebudnY5XjhmI/CvyR/wCCg+o3um/t8atc6bD9puhb2IRApbINuoJwPYk1+tvw&#10;G8N+HfCXwm8P6V4V1L+1tBgif7PeeYH8zc7M3I44YsPwr7HPfdyfBRTa0WltNt2+/l1uzxqUF/aM&#10;58qvy2vf3t9rdvPuegUUUV+enuBXhv7Uel/CjU9M8PL8VNSfTrVLpzYMkzx75dnzA7Qc8V7lXhn7&#10;UZ+Ew0vw7/wtZZDa/an/ALP8vzf9bs+bOz29a9PLb/W4W5uvwfFs9v62POzBJ4ad+X/t74d+p7Rp&#10;S266ZZraHdaiFBC3XKbRt/TFW6qaV9n/ALMs/sn/AB6+Snk/7m0bf0xVuvOluzvjsgoooqSgrwbw&#10;J42+FepftG+JdD0TQHtfiFbpOdQ1I2xUSgGPf8+cHJKdu1e8GvB/AnxQ+HOtftHeJfC2k+GBZ+Nr&#10;NJze6v5CL5wUxhxvB3HJZeo7V6mCi5U6zUZO0ejslrvLuvI8zGSSnRTcV73VXv6dn5nvNFFFeWem&#10;FFFFABRRRQAUUUUAFFFFABRRRQAUUUUAFFFFABRRRQAUUUUAFFFFABRRRQAUUUUAFFFFABRRRQAU&#10;UUUAFFFFABRRRQAUUUUAFFFFABRRRQBy3xC8H6Z8R/Cms+FNZjmfSdWtWtLlI5DGzxsPmCsORxXx&#10;V8f/AIf+HfhZ+1B+yN4X8KaVb6LoNjqN4IbS1TaudgyxPVmJ5JPJNfe8/wA2R2GD0zxXxR+2IQf2&#10;z/2Vtw2j+07zp/uCgBv/AAUXgF54r/Zy0mfmyu/HUckqjJBKbCox+Jr3j9rbTY9R/Zl+K0Fx+/tz&#10;4evX2EDgrEWUD6ECvDv+CnNjeaT4I+G3xDiiZrXwR4ttdQvWUElLdmCs2ByRwPzrq/22vjf4X0f9&#10;jjxfr2na3Z3yeK9MFjpBgmDi9knwoWPGSSELk+m3mgDov2F9Sm1v9kX4VNKG2LoscBLjqqMyAD8F&#10;A+ld5+0B4xPgH4JePPEBke2XTNFu5A2cAHyiFII7gkVS/Zg8ET/Dj9nX4d+Gb6IwXun6NbR3EfXb&#10;OUDPyO24mvHP+CoHi+Twd+xv4vi80+fqs9tpwOceYskg3cewXpQBZ/4Jn6bq8f7IvhnUdevrrUtR&#10;1ee6vzcXk7SyGJpSEALEkDC1wXxN1/UvHv8AwVM+HXhOy1W/h0Xw1oTajqNnbXDJE022R13qDhgd&#10;0A5Fe1fsh+LvCWj/ALIHw71CDXdOi8PafoUKXV7PcrGtuyjMgkJOFIOcg4NfNH7BvieH9oP9t348&#10;fF21P2jSEjh0vT5yu0mBnAibHqY7Zc+m73oA5r4F/CPxL+1L8cvjx4S8TeOPEFl8M9C8Uz3Emmab&#10;eNHNdXMjSJHGZOSsKIrHYOCcVF8Evg9418YfGD4lfsx3nxC1mP4Q+EbwalNJBPjUrqFwvlWfnfwx&#10;ZO5gMZK8da9q/wCCeriP4tftQZxk+NcEk4/57n/Ipf2Y8L/wUC/abGN48mwOPX5VoAxv2T/Dmp/s&#10;3/tjePfgba+ItS13wRNoUWvaXb6nL5slmxYAqGPTqQccHC96+vPGvhFtens7iKNGnSTcARkKuDnH&#10;uTivmPRx/wAbYfERPP8AxQUB9T98V9lSBo5VlZcKE2/KM5J6D2oA+b/F3hSSHT7r7SvmRyufK819&#10;hEnTaCegGM/nWVovmQaG4hxcXDHbJJAwxheMLn8CCO/FfRHirwxb66qebEGZ2xyAy/iPTH8q811f&#10;4PG3V5rW1LsWzsWQp5SjsMcEHmgDAlnuLixe/lvGjiEYjd0T5hkDGfVsd/rWZrF289ssqkG05jjh&#10;mt/mkJGFdD3AB5zzW/qnh/WxpbXD2MMUaNncdwkKg4zgHGTVQWV3Z2kEsNvCk8jlkiuJDlUI5cn0&#10;yOnPWgDgtT8L6He+I7a91LQJbu+soo4rW9SI7rNhjc4YfwEccc1q6JN9mlu0tHE74baJE3Su4yVC&#10;k9exOfatmx0zXrW81adIJJLK5mEwiV9qRcAEqTnCnnjtWwfCGoX99Gi2w8xVZxLInyuowVbjGDxj&#10;rzQBk6V9qEriKOOOa9Alv53GDnoUf0b0IrJ8X+BLP4g6aujRz3mlwpdfO9ncBXBPKo7dSTjiuubw&#10;5f6hMWSYWjxyAgIMSHHOCefwHetXQvAstxceTOyL5Mu9mPHU5Zsnv2yKAOPPw/8ADOp3+n2dyjXa&#10;6cwktpPNODMB8zFj94qMDnriu90XwHf6leLqFzLHFDEP3YkXllyM/n835iuz0fwbYWqzebCrJ52+&#10;NpMMFXso9QK6QW6xzrtG0sdxOMj060AZ9joOm2lsIIrVWQnJLjJ5GAW9asT6WtzbNDKVnjGVweMD&#10;HT3q1OQJkJy2TtXy+2epNOXIUYUoCP4jyf8A69AFFLODT7eOGGM20MW1QkOeg6A1ajlHnjfy+7gE&#10;ZIJ6dOgxmo1V0jc+UxXnaBxu9z6VYSB1D9MkDGBwB/WgBY3Dq21cck7j0qOJXAYmR2GD948g9sGn&#10;HIcbQQ33fqvrRlRIVICYOEyeD7igAXhARISwA+UnkZqtf2EGoTRbnEc8Z3Lg4bGef5Vb8kblA+8p&#10;yeOoFNChyA6jzMZw3J/OgBbdFtlCAkIvyhfU9SaSSTej7GbnGDjIz7U8xcsSxJzkbunSliJJA5ZV&#10;PUjBoAgSQr95mLPyCoyAOwFSyPsjJYA8jHGfzo2KC7Hpjop7U9YgI1Ckhe2RQAyRykigKxOCQeoH&#10;/wBelzuXem0DcCxxkmmiSR+OM47HHOen5U7yzG7GMKqt1IHIPvQAzes7K8bbwORjjnvn1pFjZpJN&#10;r/I2SCRyMjtUsSr1xtk6EDnFMOWZlHVflGGGR70AQSBghVsSEBVCg8Ejqfb/AOtT0zIpLt5b/wB0&#10;dQKlEQ82Qptzgbj1P4/hio0jVsfOzHHUjGRQAwyoiJJhWkdiPmGCe3akS2cxIrkGTk7jwQD6DuKc&#10;XeOWNRG3lgck4wPqe1H+qkhYOr53BCD170AEkgWEggsEI4bjj3p8IDyl0dl+YZVuh701FPmA4RWd&#10;RtI56U+FsNGuVO04YqMAH/69AF2iiigAooooAKKKKACqd3mQsgcDjovUe9W6ozq0V40iMoLAKR/U&#10;0AR7DC0KxxlgnRVP3T0yT34qVyAzNlTkHGSduR6mnR7syAgoD82T0/8A11E6iNCsioCwxyflP1oA&#10;VNqEg85G4AL0oiHmusyk8ZBDIATUbTeRKAq5RvlLKDwcd6aYkMioI8gHzC4OcN0BoAeVYuq7mZVU&#10;hsDO7NMSb7pKtvBKYAwrH6UoDPIo+Z2UjfhsE+/uKlw+7j5BnfnOSOOmP60AQecJIwjsm70Gduan&#10;C4iZ3jDN1ZR1FRSmcbZEiUs5IKOcfjn+lSQvIkTN5I3qMsFbgn0FABNMJYggVgT8xz1A60kkwilj&#10;5aNR8vJ4J7KfT61IJNwMivhfvY7Yx3qBCwWNDFgON5Kv938x35+lAFHXbE3Wj3MUUYDMp8vnHzdi&#10;fT/61eO6zLBpqxx6pqD6VcXTG3F1LIIIzu4ACt9+QnoO9e6tGZLlm3fJsxsHUn1riPih8PfDfxG0&#10;yGy12wi1CS0nSe28w/NFMvKSAdcigDxK28V6v4d8SyeHIba6u4rGGOeTVJUG243E/uVUfdOcZPSu&#10;/wBJnbS9OkLtLczTOJHt3bfKyZ+bafUE8Vs3XhG7t7N5EcyXIj8tJniw7gdF9APfGaxb3RDo2mef&#10;GDA77TFMI/nz/wAtGT+6P8MigDntB/tq3/4SBfEWo22pWd1dyfZbe2HkiC2PAiO47S4ySxP4VT+E&#10;fwi8K/BzRzoPhS1lh0yWWS7KXUzSqzE5L4Y5C5/lWRr2j6b8Q/DuueC9RjNxZ6hCHmlaXyThW3Ag&#10;g7h0HJ5Neg+H9BfXtFtUsZIZRbRpaRKrfMqqBy2eSOO9AFKyFm+uTyWM0iTSurOj/LjGeP8Ac64H&#10;Wr13FNNdB1lbzdqnAO3y89cN3cg/rWtdfD69eRTFOq4IjkUIUyo7Bh0GfT1rJ8T+Cpdd0i90zU7e&#10;7sUmVoBLHNtUKw5VSD3yPm+vpQBr2k1s0A8gu1vGQiuq4Mo2YKhjzwc/lUFyJ/tjMZJJII3xEzSH&#10;KbcfN78YqTw/4akgjtNOjieUWtusaXdx825V4HPU5yRk9QDXP/Eb4O6h8SNX0MDX7/RI9NvIb0TW&#10;T7ROynJgkx1RuR7UAa1v4vu7+5uH/s6e3ngdoYFkTd9qHeXHQD1FF/dLY3N7NGUECJm5t1JMYfGQ&#10;w77R39K2fGmka09hbjRT/ps02JGkIXyU/jYAcbuwxxS2/gzfayQTxG9SRNjRRhULqfVuvrn1oA82&#10;0fxgmqiRrKxvQ8t20SurAj0MwccFQMlfauwgd9DhxA91cQvFtRoTtdwxwzLno3GfzrS07wfYaZZi&#10;wsQ+mWYfELIACh6BUPpnjJFUPH/gRPGngO+017i70WW+3Rpc2e5Z4XBA3/p16UATaqJrzUbe3itn&#10;NiIS5mYBiB2Zj3b2q5pvhlr4+U7tHbMPP8yUYLNngL6A+3al8N+D7vS/Dlro9xJI62yIn264fcxI&#10;HUnPJPr7129nZjToIIRskUclmyefagDhfFnwi0rx7bWKaxJcE2Esc8K27FV3DnBHcZPQ+ldDp+gL&#10;KFhkIEAKyCBlI6E8/nnH1rpZi32YswEZJ5BOOP73timpbtA2cl5cgKWzhj257CgCvFp3lNLGQA0h&#10;LYA49fwq5a26qqDIwnO9eBUhiPLPlZCCd4PAJot1by8kBQQdxUYOfXFADBZxRTII+o5CZ4GepqYH&#10;Mjg/IijGOuff2pkTsynerRkDJz/EKGmAc7SWKnoOO3Q0AESHckrRmNmXaVJzgdqc0wVN8RDAnOCO&#10;3enLGQGKkndztP8ADTgozkk5AxwODQBH8zqElYfMPvKcHPsKr3duJYvvBYVw7P1IwaslejxnJBOV&#10;I+9QMl2CKOF4Zj+lACB4thJJfADc+9V5IAojeNXKqSQ0bcqPT6e1WNqrMSE29simPISpEIAwQMOO&#10;M0ARm0MTGWNhFxgIox+H196RJHiRJgyiJV2soHO7PrUgYOQfMEgflA3qO5/+tSXG4ygqVjToXkHQ&#10;9sdvzoAdgNCflL7eVUcc47VG8avsyCjlc7SOSO4+tSM37sksUUnj2H9DQpDRBpEw6nI55+o9TQAx&#10;IUjuVJLFmx8ynjjtWiKqQg7goUqud3JzxVygAooooAKKKKACiiigChqMqW7pKzkEA4Uck/h3qsbd&#10;XeObJ3Od2DkZPuPQVc1BElVFYlDnIcZGPxqs3AQKJDuyNyLyB6k/1oAemCWUJ5Ts3JP8ZHpUSSeZ&#10;Cod1dizfvVjwqY+vp60HDEK8m9c4X5D09d38zUwKJbpNLIqxKp4TlSOn8qAKsU8c4QRq7IZChY9i&#10;OpH+NPdZC4ETGBUOCxXO449ehpY4UtiMKiSOCyhOhPoPTioZ5JJC6qzJO2BGcZIGOTjpQBJK4kH+&#10;q2nG3526emR3/CmtvusiJo3tzuMkiqQVYcYHr3pZVaTy2mA82NNxeLpk9sH1pzSXDMsSx7FOcsrc&#10;ovHp0P50AclremposC4uppD5gO7gAknJyfT/AArETWbC9vpZLXVY7i2tZdp8pcMkuR8h/uj69813&#10;eq6YL2CVQomRxnJUAbuxHv71wEXh+LR5ryJ4ld75/OkNvwZDnB3n+LI59qAF8U+JNH8IWc13rRgh&#10;h3CI/aZhHFuY/Lk+5IxWtYajY31t9qimeRQiRpcxRgxSHqFhX/61Y/iTQNH8U6dFpF9bW15YRure&#10;Uy53yKcqSMHkexxWpphg0nTJYLB1tYhIUiDoF+buwHcD16UAJea3b6XpV7qt+7i1sVkurt44/MYR&#10;gEt8qjOcf/WrzPwb8f8Awb45vvDMGlPqGoWnieGeazu/srpFcxo2395IQNmCMANzwa9dv7SG8k2+&#10;bDaRkAiRlIDEAbyT02nPWqEeg6ZDb/ZLS2W3swxUrbxhA4OS3bgYOcCgDS8mCdgJo5AFOwOj4ChR&#10;8xVu614l8UfDvwm+M+jaTqWvNc6lYeFNUM1tfW6yDyrpWAYIV+ZxkDOO4r03wx4Qi8JaPFp1pPcS&#10;2cG/7I88243Ebkkgk8kg9j0xV7TLSyso2FvbiKMlmkiht1Ul+7Be2TznrxQBJEYrjTg4laZnQv5m&#10;w74sgdvTp1rnfHfxA8OfBXw5d+JvGOtxaXosTRxNdSZI3McbV7nPHH+FXviH47tfAngrVNdnSYR2&#10;Nq8ix20Zkkk2qSynHPGOPyrmLaw8O/tEfCnTL/VdG+0aHf20V1Dp2qQ7igYAqzA8Bhn9aANPXtcu&#10;bz4ajUvh/NBrNzfQpc6fHqDt9lmjY5Jkcc4xwPfFP8W3Hi2D4Yy32i6XYTeMbqFJhpl1Jtt0lHJT&#10;cOSOv9a1/C/hm38K6HBp2laeLKytD5clmyfKiKP3exc8rwOnSthNOt7i5klURG5GJXkdjv8AfAH8&#10;6AMW806+1nwW2nXzR6PeT6cFM0Sn91cyJyUx94Kf5V5v+z7D8SvDVrqng/x5A+rRaZcBNK8RXMyy&#10;XOoxnJMlyBwiA8DHOMZr2GHU5J9UktLeEXCygsS4LKO43EcKMdDV/VmkWKaVnTySioiAZ4PQE9+e&#10;eaAOP8c+AbjxfrHhq9OrXujjRbk3TW1jJtivY9uGDg8FemD1ro9G13TvEkDrZXEEtrHEVM6rnMgO&#10;Mk+vt3q6s4uIF8uLy243gYfgjlQKxfDt3pIW7tdGltktoWfMURHyNn5g4HIbPIFAF+9kZjL5DJI7&#10;usZkZu7dSV7jHbtWKLvVJfF9to9rZpNo7xH7VetJsMbjGE2Y5z/KtTT2uxcyWrfZZUKl0bG75e4x&#10;2696s2wkngl8tZH8qQO+SC8hXqCOwxjFAElq88F7F9pmBjLGIDYcK3PzZHrxRLLCJt8cvmXNvuLQ&#10;k7TjPJJ6E1x3xa8TeMtF+H93qngbTbTW9ft5VkSwvXKxuGbDEHPJUZ4PpXTwxXGraTbSalaxlpbe&#10;N3toXxiYrk4YY96AJEuIZp4rYqJ5WfMUg4wo68AfNj1qxFOZpt8sHCSFZmRsEYGByeo5xjtUsKww&#10;ypJI+yOOIRtJGcsD3Uke3f2qsInR4UjkmEbSbmkWMYC/7XZh0APegCS0sZDOSRM4RmIM/BXjoWB5&#10;GM/NU9q8U9u7RnznIIA++pOSeSO9Z1/JFLDJp/2DzLe6do3tw21mHRmz265xWN4I8I6V8LdFi0DQ&#10;luktd7uIpnaZzuYkFpDnAyevYUAdI9lHHAqSuZJlXcnkptCeqqe9cb8J/A/izwxNqa+JPEi+JHub&#10;t5IZ2TyvKgOSsSoO6+vfNdDaw61J4pbz3jfT4lUhFIIRsYJJ65rs44lZWj2lQrAk5wV/GgDPtLBU&#10;n2Qr/o53bWA+ZGxwTn3q1pmmrY2zxLEAAck/3mP3mA7E960o0URn5t47k+tRN0Z1YnoQAMfU+9AE&#10;cRR02Fv3aAbecH6mmzxCf5t7xSLhsHoT2qaYhzy4IBywx29DSsQHJBHnMuAu7g47UAU5ozBLuaVw&#10;55WMfdY9SSBSPG065jQI6rkKTkqf/wBWatSq0sUbSFkGcuEPb+77jmhIwIxHuIIAGAcsvoc+tADD&#10;8hVSjEucGQ84wOtNMXmRGMEI3JXYcZ/2vY1IzsrGLYCxHy5Pb1pIo2H7wO0jhNoQnjI9v60AALLz&#10;jYqcb5F7f/rpSjBjuBxgAHjqP50SrIqAhmkkA4Bxio0t4m8xwWR87SueM+n5UAaSnKilpqfdXAwM&#10;dKdQAUUUUAFFFFABRRRQAUUUUAFFFFABRRRQAUUUUAFfBf8AwVuie2+H3ws1W8XzPDdh4vt31ND9&#10;0oUbGfbAb86+9K4/4t/Cjw38bvh/q/g3xZY/b9E1KPZKgba6EHKujD7rKQCD7UAee/tZ/GDTvhh+&#10;yt4y8YWmoQxRy6O0elzxkMs0s6bYAmOudwIx25rzb/glp8MW+HP7I3h66uIjHfeIp5tXl3ptfY52&#10;xg9z8qAj/eryzRv+CRNk+vWFn4n+LPiPxL8PdNmE1n4bmGzAB+4z7ioBHBKIpxnGK+qv2h/hl438&#10;TfBMeEfhB4hh8A6zE9tBbX0bNEttapwyIVBI+UADHp1oA+W/H2oWXjf/AIK7fD620BRPc+GNAmOt&#10;SwkEKTFNgMR6edECOxIr9B6+ZP2Of2ItK/Zb/trXtR1248ZeP9d/5COvXSkfLncUjBJIBblmJJYg&#10;dgAPpygAooooAKKKKACiiigAooooAK+VP+Cif/JL/Af/AGPeif8ApSK+q6+VP+Cif/JL/Af/AGPe&#10;if8ApSKAPquiiigAooooAKKKKACiiigAooooAKKKKAOL+L914Xs/AV9L4xtjd6AHi8+IIXJPmLs4&#10;HP3sVe+Gs+hXPgbSJfDMBttBaHNpEVK7U3HjB5HOapfF7VfDei+A7678W6edU0JHiE1sIRLuJdQh&#10;2kjOGwau/Da/0TVPA+j3Xhy0+waJLDutbYxiPy03HjaCcc5ryFJf2i43jfk2t7++9/5fLuew0/7M&#10;TtO3O9b+58Pb+bz7HTUUUV65442QAo244GOa8k+B3hf4e+HtV8RyeCdXbU7qeQG/RpzJ5bb3IGCB&#10;jkt+VetvjY277uOa8m+CGm/Dew1XxE3gS9e6u3kH9oq8sz7G3vj/AFgwOd3SvIxSTxeHbUftbv3t&#10;vsrr5+R7WEk1gsSk568vwr3Xr9t9P7vmet0UUV654oUUUUAFQ3aI9rMsp2xMhDn0GOamqG7EbW0w&#10;lOIih3n/AGcc1MtmNbo8s+AfhrwB4cs9aXwHqzapFNMjXbNOZdjhflHIGOK9YHSvKfgLp3w60+z1&#10;kfD68e8haZDeF5JX2vt+X/WD09K9WFeZlaSwkElFb/A7x3ez/rU9fN5OWOqNub2+NWnst1+XlYWi&#10;iivVPHCuL+L+k+Gtc8B39n4tvTp+hO8RmnEhjKkSKU5HqwUV2lcZ8XbXwve+BL+LxlO1t4fLxefI&#10;rupDeYuzlPm+9t6VxY1J4Wqnb4X8Xw7fa8u/kd2BbWKpNOS95fD8W/2fPt5k/wAONG8O6f4I0W28&#10;PyLqGjQREWdy58wsu8kncRnrn8q/EH9oDxZb+A/2/wDxP4jvInntdK8XreTRxnDMiOjMAfXAr9w/&#10;hpb6Ba+BtIi8LymfQFiItJGZmJXcc8tz1z1r8l/+Cr37OOlfC74lWPj/AEm+mZfGU8z3lhN83lXC&#10;KpZ0b+6wI+U9CDg4OB93wRVpRqxoVLe/DlXL8Oy2fa2xx5ld1qktX7z+L4t+vn38z9Av2mv2qfBX&#10;gH4F6nqFt4q0u317XvD017oFpcks12HjwrBAOh3YGcAkH0Nfgd5z+YZAxVySdy8HNb/jnx9rPxF1&#10;W11HXLhbi5trKDT4diBFSGFAkagDjhQPr1rrvAPh3TNS+BvxW1W6soZ9R02TSBZ3Lrl4PMnlWTae&#10;24AA/Sv1DKcqp5FQld8zm1f5uy/M8mc3VZW/4Wf4p+IHxF8Pavclb/WrOytdLicR7mkhgiESls/e&#10;bYOWPXFfv18BtH8L6D8JvD9j4NvTqPhyKJ/s1yZDJvy7F/mIB++WFfzv+AJNRi8X6a2krvvhJ8o2&#10;q3H8XDcfdzX9EHwHtfCll8J/D8PgiZrjwwsTfZZGeRifnbfzJ83393X+VfNcaQjTw9GELpJ7L4du&#10;vn28rnHhrPHSlaN+X/t/ft/L+p6BRRRX5MfQBXhv7UWr/CjSdM8Ot8U9LfVLWS6dbBUgaXZLs+Yn&#10;aRjivcq8O/ah8X/DDwjpfh6T4meHH8Q20906WKLaLceVIEyWwzLjjjvXp5anLFwSUnv8Oktnt/Wx&#10;52YNRw022l/i1W/U9m0prd9Ms2tF22phQwrjGE2jaPyxVuqmlSQTaZZyWqeXbPCjRJjG1Co2jHbj&#10;FW682W7O+OyCiiikUFeD+BfjR4O8RftGeJfBOn+FUsvE+npO1zrISIGcIYwwyPm53Dr6V7xXhfgf&#10;486P4n/aH8SeALfwmtjqemJM0mtCRCZ9hQEYChud46k9K9TBU3OnWag5WjfR2tru+68jzMZUUJ0U&#10;5qN5W1V7+S7ep7pRRRXlnphRRRQAUUUUAFFFFABRRRQAUUUUAFFFFABRRRQAUUUUAFFFFABRRRQA&#10;UUUUAFFFFABRRRQAUUUUAFFFFABRRRQAUUUUAFFFFABRRRQAUUUUAVrmdUlijYE+ZkDArgfG3wP8&#10;L/ELx/4O8X61ZSza34Tkkn0maOZkjidxhiyjhvoa9AuBkgYUofvbs9Pas/VtXstBsp73VNSttOsk&#10;63F5KsUSc8bmYgYJoAo674Y0zxbo2qaRrllHrGl6jC1tdWdyu6GZG4KkH+f5V84eBv8Agmx8Efhv&#10;8QLTxZY6HqF/Pp8ouLDS9RvmnsbOYHIdEbliDyNxYZ57V7ufi74EKAt488MqMjO3V7fH4fPQ/wAW&#10;fAoIK+PfDbHng6vb9Pb56AOx3FmIZSX2lsDgdeOa+DP+Co9w3iq9+Bnw7hbzZ9e8VRzzQHnzIUKq&#10;c/Tea+wm+L3gPy2U+N/DhYcqw1m3y3f+/XM+JNV+DnirxPoGv6tq3gvU9a0Us2n6jcanbNLZsSCS&#10;nz8ZIFAHmGp/8EyvgFq3jZvEL+HbyCGSUTyaLb3zx6dI/XJiHQE9gQPavWvgx+zl4E/Z9j1uLwLp&#10;A0OHWbtby7hEjOpkAIATJ+VRnAUV0C/GL4flto8c+GsDjjV7fgf9903/AIXB4D3KT458M7Acn/ib&#10;2/8A8XQBn/DH4HeDvhTrPi3VPDVhNbXXifUP7T1Rpp3kD3A3cqD90fO3A9af4W+CPhTwN8SvFnjv&#10;SbKaDxJ4rWJdSuWnZ0fyxhcKeF6DpVn/AIW94BkQhvHXhsDaMg6zB/8AF1NH8YfAIXa3jfwuFOAF&#10;Gr2/A/77oAz7f4J+F7b4wzfFKK0mHjG401dKlvDO2xoFOQvl9Afeu+3mTIC7SMZ571Xt762v44bm&#10;1mju7SdA6zQsHjZT0YMDgj6VMytIQxztJ2hVORj1zQAlwHkTB4Xjle5/w6UqK0wKsAoGOnOfWmAc&#10;tgHHGSx649vwqWRtsTOhQfxDcePxoAqXenW91A9rKvysucknj/PpWVe+EtJneGSaJVYbFDDoQOg/&#10;H9a3pV3qNh3lGyecYpX5U/MpycKAP0+tAGCvhKGISRpM6KDlSOOOu3HStWC1NnbJEiKJOMljnJHX&#10;9Kn5cxFl25XqD0NKjgTELHhn53E8H1+lAGXLoFlKZGSBY5wxLOh5LepqxZ6ZHZxGDaJHIzuZMhfa&#10;tFJCV3sm055Gc4piSjA2jAJI29cUALxkY5JODgcGkUNEzDJYZ69eaUE72xnGB8rcbaa8IbBZjkdG&#10;P1zigBSrPg7jgnkAUwtLvyp3RjORjk+wp7Toqs28ADBbjnB701EzH+8VWZTkMP0NACT7QWkm+WID&#10;ksePypGkaSNQqYc9CDwOfWlX5hggFX4Ctzk0qDbKMliZAeMcDFADI5T5zFCWBUZO3jPqD3p7Oztt&#10;dAWUg7R1x60FdyNGnD9RnPFJ5WAoEjMHPB9PWgB5KrIcjBPH3sZ9K4r4w/F/w18C/h3qvjLxZeTW&#10;Wi6aimQwRl3dmOERFHVmJAH64rtnwsbbmHHOT6V8If8ABXTXvGtt+z9JpukaDbX3gu5eJ9Y1dp8S&#10;2cqzL5KKn8QYnk9qAPtnwzrcPiPw5pevWiSJb6jaxXaRSn5lV1DgN74OK1VdvKjdw0ZPBTrXg37G&#10;fir4i+JvhDpy/EXwraeFp7e2todKS0n837XaCFNsrc/Kxz0ru/j58TtT+Dvwp1nxZpPhq68XahYB&#10;Cmk2e4yzZYA4wCeAc9O1AHegZkKlQxOQWHG2iVWGCrbecAn1r8+j/wAFNPiUGyv7NnikAn5v3c3P&#10;/kKvZP2Wv2v/ABZ+0H491Lw/rnwk1nwDaW1gbtdQ1FZNkjhwvl/MijJBJ/A0AfUEuVjYBSWJwQOn&#10;PWsfxT4q0nwF4a1TxD4iv4dP0fToXubm7mIWOKNBnByeT/OtzGZOAcLx9a+Pv2mP2UvG/wC1B8Y4&#10;4/Fnid9N+B2iWkc6aFYS7J9TugGZ9+OgB2jc2cfwjPNAHp37IX7So/aq+Het+MbfSBo1nDrlzptn&#10;F5pkaWCMIUlfgbWYPyvOPU16J8UPiN4d+DfgLV/GPii+TT9I0uFriWQsA0rY+WNR/E7HAAHUmvlD&#10;/gkXDHafsz67BEPLiTxZfRovXACRADNZ37Un7I3jP49+O/HXi34i+J5Ivhf4Y0q5ufDnhfT5ipuJ&#10;ktmYTS44X5wTk5YgADAJoA+j/wBkz49TftM/A3R/H82lJobajcXUX2KOYyhFineIEsQMkhAenBNc&#10;n+1J+2No/wCzvqmieF9P8P6h4/8AiPrY3aZ4Y0kEOyZwHkYBiikggYVicHAwCRyf/BK1o/8AhiHw&#10;Qrfx3WpDA7/6bNXinwp+MXgnw/8Atb/tH/G/4ia5Bp1h4bvIfCulNOplkQgOrJAv3izC2k4H99ux&#10;oA9r+BH7ej+O/irF8MPiX8PNU+Evji8j83TbLVJTJFergnarlEIcgHHGDgjOeK+sIF8o5wIl5Xac&#10;DH0r5G8PeMf2fP2//F3hLVtJ8SX0nizwPcnUrOFP9BvSAwJyGUl4sqCQp/nX1uCizFidxDcgjhSe&#10;49qAHqPOikVuUHAAG3imDKmFUiZW3jJ/hr52/au/aq1j4K+IfCngbwJ4Ufxx8S/FO99O0svshhhX&#10;70sjD6HA4GFJJFeXeGf20fi38Kvip4O8G/H34bWPhfTPFl59k0/xBo9zvhWdioSNhkjAZlB5BG4H&#10;kZoA+7KKSloAKKKKACiiigAqldwxtIHAw/G5lHzY7VcqncK0c0kgKiPy/mwPm+vvQAgj2hnDnDck&#10;+g7/AI0yKNRtX58L86mQ8jPb3zTwrNHjcXUrnB4JPt6U4KZeZFZXAxjPGPWgCFQkjSSqH64K59OO&#10;KdlvNT92GIJJBbBH+NICGjJXJy/zA9BTt5DLhfMiI/1meevT6UAQ2ykI2Idh3HCu2Tt75P8ASn48&#10;t8ogA2nlvWi4fYm4jLtxg/yxTbm58ohU+efILqmThf8A9VAEZiMERxvDAh2DNuI9efWrEQVZFkWQ&#10;sVGMZwDnsfU1Azm1Er/u4vMkDZIyTnsfepw0ZfOVXb95evNADPJGZP3Z2Dnn7p9/epF3uzxoBjHL&#10;EcHjimvMsJkZ5T5THHP8OeABTyii43qCJMfQGgAeJXQDqCcFgcEfQ/0prWqTEb40JU/K5HeldWm2&#10;72CIOcDqajeY4ikiXeGYZ7gCgCjq119htJCGCXEi4G1c/Xk9sVgWdxd6jJcW81oy2y7VUoN4lX/g&#10;XIHf0rp7zT4roPG0YbdwAeCg9vSrUEUUaD5FKquEOOcdMUAc5pfw90a01CTU2sYm1CWMI85UB2Hv&#10;2H4Vf0fwtpPh5pxYWCW4mcu+wcsx65rWBViUb+71I4xSDc6OcHJPAJxg/wCFAD0QkkYZVHRc9Pes&#10;3VkhgxJMAdqEbWGVY9s/j1q+kz7F/dlGBwwzuxTZ1SeItIu6PBGAucDuKAPNrHUnS4sIDdSy4kRm&#10;4I4JxjIODzkY+ldxeQS3Vn+6RY42VmlLMVbdjggiobbw7DDcmSFgwYlgeABwPmHvx+ea2Y4ljxHn&#10;IOSSfegChaaaYLZIt4lVkALOMZBHI/GpYrRXdlChIyBnZkcDoB7VdJ2uuQCwHQHt64ppT94rBjuA&#10;6YoArGzAA+RfNLfK8Y4XHQn61Vm0mK+Vg7S+aWG94mI3AdV/3T3FXyxjKYRyFLAZ5x7mpULqzNgK&#10;nBOep96AIo7YQLiMIijgKOigVKUVRtyCAMsF7/hSJFvbe/Rl2g+tOaJPNUg4YHr65oATzFKDaobI&#10;wFPemyRIkbkEozAA7Tyo9fr70EiPcWAIznaex7kUkZ82Qu24BsYIXaT7UAT7RtKcrwPmHXFNXeMB&#10;SSwGMN3565pS3msQMleh9vemF9jHMgKD5QMZO6gAjVNu1mLru4PQ0+MASkDBYj5scfSostCqqcEt&#10;90EY57k1JCCoJGWc92GBn/69AEnBcqpIIGSK+df2yf2ubf8AZH0DwxfHwzN4tvdcvms4LC2uPKdd&#10;qbiw+ViecDGO9fQxLmfIxsC52g9SfWvz2/bv+J/hrwr+2j8BW8V6xFpvhzwxBc69ftKpf5s/u1Cj&#10;lmJTAA60AZ0X/BWrXJJY4f8AhQHiONXcLn7S/GTz/wAsfevsL9oL9pLwr+zV8M/+Ey8UmYxzFLey&#10;061UNdXtwwyIo1JHIAJJPAAzXn3wU/4KO/Bf46+NIfCei63eaZrdyxWzi1i1+zJdnsqMSRvPZTgn&#10;tmu1+NP7Lvh/45+Pvht4l1y/u1XwRftfW+loqyW105ZGxKG941/X1oA8C8O/8FKdS0nxJocHxZ+D&#10;PiT4W+GNelWHTvEV8XlhLNjaXDRJgHIzgtgHPSvrrxz4+8PfDTwRqni7xDeRWHh3TbU3lxefeBXH&#10;G3HLE8Yx1yMV8j/8FOfiv4R1/wCBt18LtLurXxR8QvEN/bW2naBpzi5uY5VlBLlUzsIAI5wcnHrW&#10;h+2j8MvGOo/8E8E8L2UU+oeINH0zTG1G1tkLySpCE85QByduM8f3aAOQT/gqHq6WC+Lv+FC+LIvh&#10;L5wj/wCEuVj/AKvdt3+X5ezGf+mn419s+CPGmi/FDwRpPinQruHWNF1W3S6tpkBAkU9Mg9COhB6E&#10;GvlS3/a++Cb/ALFcc7eINKjt18MnSG8LZU3X2r7P5f2fyOud3fGMc5rqP+Ca3gnxH4I/ZF8Laf4h&#10;tpLC9nnub22s7pSJIYJJS0YZTyODnB7EUAfUZlCl94JC4y5GfwHrQhRCBtDgHqBkg57egqCa4VLR&#10;pSPIjRG33AYDYByT+GM18M2X7avxz+NV/q+s/Az4Q2uv/D3Srx7WHVdXufKl1Ix/eMa5GM8HHOMj&#10;PORQB91rMInWM5LFvvgcYz3NaNfO/wCyP+1VY/tL+EdTuZdCm8L+LNDvv7P1zQpju+zz84KscErw&#10;w5AIIIr6IoAKKKKACiiigAooooAqaiGMQ2AbwcqT0zVZZS9yfkKsq4JPAAI9PQVYv42IEiZLLwFJ&#10;+U89xVCZ45GkjyU34VmbOTzwMelAD95YiRn3BMj92DiQ44wKYsStDtt5jHk7j83yj2A9ParOxg5X&#10;Jwq9FAwB2A9qrRSRkLLI4DqfMJZdoXAxg/hQBI9u80Riu2WaPGdpXAPP59KWYp5cuwFii7HC/K2O&#10;wH4UXDxyhSHVt24fOQBjsfpUduA07N9qLtsBaLPCcdRQBI8YOwBlWIAfKQTn0pRJGJmG0jGMHtuH&#10;Vf8APrTFyRJv/jGA2eg9SKcsZEpljA3uNsQP3R33H3P9KABn+REckKc4QcZB4AB9qqX2lrfx+XIV&#10;hOSpfGAfQDv+FXoonRioydq5Ct0JPVh39arJJKJoVcAlTkbhn5f8aAOOgtn0+MwyyTW12zlE3YZQ&#10;g7DHQY7+tcf4a8cz+M/HPiTRZPDN/ph0VljXUrpM2uoFhkGBgcn/AGv1FaHx/wDDXjXU/DkD+ALu&#10;x0/XDcxvKb4MY2h3gsq46ORmtrQIka1trS6lQapHEZvs6pgIx6sV9etADZjcytH58Cy21umC5k/1&#10;ueBHtzxn8uK5z4ofFmw+DXh6LXp9JvdVs45orcJZASSM0rBcBSR3I6eldrNE8n7y3hWIqGUtIdje&#10;x+meTWfqemWus6CINT023ubeJVlZZAGVADxwfQ5INAE3225n0pJXt3sZJEWQCUgN83IH4dMVcctI&#10;FvZYWhmZDl3XaeOox16e1UpoZ5YLQxt50aqEPmHBaM9vb271oJCDbvGXaZoPkVW5LZwQPbHc96AP&#10;Ifhv8Xdd8WfE/wAfeGda8EXOmaTpnlm01e5IaC9jc8OpxgEdxivW0hCbLWD91ChEUcYAMajH3cDp&#10;j6dKljgkeCbzIjbzk7Wgtj8y8Z4z9P1pdOtYQ7SHfFP5w2qwJ3Y5JHv2zQBAXFgym7uN/mxlB5Z3&#10;fOOCB7+pqeG2uUYyfadkSkPIEXcOB0Of5iuUi8P67Z/Ey61s60V8J3Np5X9j7FJWbdy4fquehFN1&#10;7xJ4oj+K+l6Dp/hpbvwvc2btc+IPtAVbSYY2xFepB9e1AHa6w0emwMLdHfftYrGuG3EgDb+ufSuf&#10;0rxJpviRryWzuYL2KK5e3O1jtiZOHz2354PrRaeKTd+LJdBSK6e7t03s/l/u3U/XqQfSta00y00G&#10;1eO0htoyrt54gjCh2PO4jucmgBttBewXEc9nLDHGH4VlG1wV4IJ/H37VT0Pwppvh6e9m0a3gsL3U&#10;3+03svlA72zwxHvVGw8fad4j8QXfhiOYi+sQJJ4fKIKZ+7yeMHqK6G8UXBgihmYqGycx4BHfn1oA&#10;jW3hjknF1GjsSQCh2q656Edjzn1q5K6RWzzeWkELJmSKXOXHQHjHOevtVaaMpZ+a5FzLGWZJQQp3&#10;DPAXuaRo7m5gkUzyRuPmVlTLDjPHvmgDF8R+JLnRPD1/LY2S6xd2YDC0hwpcEfMFzweD0PP1rTs9&#10;bgn0+xz/AKLeSRpKishLYIztycAEdMetcHpPjG58H+IbTw9r1vNrD3aTXR1KG12RxKrnAcjuRj64&#10;rf1XwnBqXjnS/EH9oTbrWJo/sitmBmcfxr/eXsaAOkaISy3Jt4WHmoCWB5Q55UjPOfwrF+JXjq2+&#10;Guiy6hcEGeRPKs7eWQhJ5TyEJAOwe+K2YGa3vZ5U3pbKoTc5Hz45LfUckk1Qs4tH+I/h8/ZpYrm3&#10;MjAXRALDBIBye+c0AcrqevTeM/DmkW6abf2NzNLHM0CyGOZAOSpb+6T1PGR2rvtE8PXFoHuFA86Z&#10;w8sUpJwvYKO306Vs6Nov2CKNHkLtCqxgsdzFQOhPvWh90CMvuOflPTOKAM+SGw8OW2oaldzx2lvG&#10;DcXN1OwVI1AyzMegAA5+leMfswftVaR+1Ivjq/0fTTaaP4e1o6VZXxnL/bo9oZZtu0bN2fu5bjHN&#10;cT+1p+z18U/2nPiHong6z8TDwp8GRbLPrsls+26v5d5zAAOWG3HXCjPOeBXnX/BJXQrTwv4b+M+j&#10;WKN9j0/xjJawiQ7m2JGqrk9zgUAfQv7U37VvhH9lzQtLuddiu9a13VZWi0jQNLXddXbjAJA/hUbh&#10;knuQACeK8f8ABn/BSm1Xx/pHhX4p/DTxJ8Im1phHp2o6yhNu7E4XcSilQSQM4IBPJA5r07xP+y3/&#10;AMJT+1/4b+NOp6xDe6ZoGkGwtNEltixiny+J1bOMjzM9M/KPSvMv+CtFzog/ZQng1OKKTWbjVrSP&#10;RRx532jf8xTv9zdnHY0AfZuAGU5O7HXOf/114D4i/az0LTv2rvDHwR02zh1rVL+0nm1S/jutv9mE&#10;JuSLYFO9mAJI3AqCOuaT4k6d8Xrz9lLQNJ+HM0Fp8SrrT9Ps5b26YL9kUxqJ5ct0dVzzgnPbNfGf&#10;wn/Zsh/Zm/4KEfCTRJddu/E/iDU9Eu9S1nVrpi32i6dZA5TPO3jgscnqaAP038R+JNJ8HeG9R1vW&#10;bmHTNH0y3e4vLuV8LDGgyxz+f+TXxB/w9X00O/iGP4ReMZfhctx9l/4TAR5jb5tpcpjbjrxvz7Z4&#10;rq/+CqviG90v9mGLw1YXHkXPirXrLSSvJ3RFi7D/AL6RK+k9H+GPh7Svg/b+AF0q3bw1Ho66Z/Zx&#10;iBjMXlbWDDuTkknrnnrQBveD/Gei+OPDOl+ItCv4dT0TVYVnsbuA5WVGHX1HoQeQQQa1G2ySPImD&#10;0BAzg49feviz/glfrd1b/A3xb4Mnne4Pg7xVd6dA8pzth3AhR6fMHP8AwKvtYKsfmszqsZ5LA9Md&#10;SaAIi5wjP5hySCAmBg/y+tNmeK3Us5ALPs3jquen8q+HLv8Abp+LvxT17X3+BHwabxn4O0a6ezfX&#10;9QuTF9tlj++IlyBgjGOSeecV7l+yb+1ZY/tPeFdYdtEuPC3i/QLsWWu6HdHJtZfmwVYgFlJRhyAQ&#10;QQaAPoNRgDJzS00YwB0p1ABRRRQAUUUUAFFFFABRRRQAUUUUAFFFFABRRRQAUUUUAFJilooAKKKK&#10;ACiiigAooooAKKKKACiiigAr5U/4KJ/8kv8AAf8A2Peif+lIr6rr5U/4KJc/DDwH/wBj3on/AKUi&#10;gD6rooooAKKKKACiiigAooooAKKKKACiiigDjPi74i0Lwr4EvtS8SaX/AGxpETxCWzMSS7yXUKdr&#10;kA4JB/Cr3w31nSfEPgjSNR0OxGmaTcQ7re0Eax+Uu4jG1eByD0ql8W/FmmeCfAt7q+saV/bVhC8S&#10;vZlEfeWdVBw3HBIP4Vd+HHiCx8VeCNI1bTdP/suxuot8VntVfKG4jGF4HTt6146qL+0nT51fkvy2&#10;974t+bt0t31PYdN/2aqnI7c9ua/u/Dty9+t+2h0tFFFeweONkxsbd0wc15R8EpfhrJqniIeAldbs&#10;SD+0d/n/AHtz4/1nHXd0rH8LfF3X9Z/a28e/Dq6NqfDWjeHLDU7UJCRP50zur7nzyMLwMVs/BPV/&#10;h1qWqeIl8D6bJYXUUgGoM8Mib23vj7xOeQ3T1ryMU19bw6vD7XxfFt9j9fI9nCJ/U8S0p/Z+H4N/&#10;t/8AtvmesUUlLXrnjBRRRQAVDd+X9mm87/VbDv8A93HNTVDdlFtpjKN0QQ7x6jHP6VMtmNbo8w+B&#10;Evw5ks9Z/wCFeK6wiZPtu/zvv7fl/wBb7eleqV5Z8CNW+H2q2est4B06TT4UmQXgeJ49z7flPzk5&#10;49K9TFeXlTTwcGnDr8Hw7vb9fM9bNk1jaian0/ifHst/08rC0UUV6x5AVxvxbbwsngW+PjMMfD2+&#10;LzwnmZ3eYuz/AFfzfe29K7KuO+Ld54ZsPAt9P4vtWvNAV4vPhVGckmRQnCkH722uLHaYWrfl+F/F&#10;8O32vLv5HdgbvFUrc3xL4fi3+z59vMt/DZtAfwPpB8LAjw+Yj9kDb87dxz9/5uueteI/t9fs6/8A&#10;DQ/wE1Oz0+0Fx4o0fOo6SUj3SO6j54RhSx3rkbRjLBcnivbvhtdaFeeB9Jm8M27WuhPETawsrKVX&#10;cc8Hkc5610uK68rxE8LGhXpNXiotcvw7dP7vbyMsZG9epF33fxfFv18+/mfznePv2aPiZ8LPA9t4&#10;s8YeEr7wzpFzfHT4v7TAgnaXZv8A9Sx37cZ+bGMgjNd18K/AV7f/ALG3xo8S2STXmzVNItJ7eGIs&#10;IIY2eVp2bPCguq9O/Wv1F/4KS/s++LP2gfgZbWXg6CO/1bRr8aj/AGcTiS6QIylIz03/ADZAPXGO&#10;tfPP7E/7N2q+Nf2Evi94bsrv7F4m8Tahcac9rfpsjtZ7ZlXYSMnkqQT2NfsS4jhicBCtWlGM/aRu&#10;l2Uk799tbnjeycZ2XY/PH4H2MWofFfwzFd3FxZaYb2P7fd2qB5ILbcBK4BVhkITjIPOK/oL+B7+D&#10;3+F+hnwEGHhPY4st4kzgSMGJ8z5vvbuv4cYr83v2K/2VtU+Aln8RvHfxy8PXmj+F47BdGOlyIJWv&#10;VeZGaTCNu2qyR4IODub0r9Ivgjf+EtT+GGiXPgWzew8LSLIbO3eNkKjzGDcMSR8248mvI4sxsMYl&#10;7K7jGSV18Ddr/wDgS/K5x0I8uN15b8v/AG/v/wCk/qd3RRRX5se4FeH/ALT/AMTPh/8ADbS/D03j&#10;7woPFVvd3Tx2kZtIbjyHC5LYlIxxxkV7hXiP7Tvxi8KfCDTPD9x4p8Ir4sivrp4beNoYZPIYLkt+&#10;86ZHHFenlsHUxcIqDlvonZvR7PoedmM1Tws5OSj5tXS17dT2PSp4bnTLSa3j8q3khR448AbVKggY&#10;HoKt1U0u5jvNMtLiKPyYpYUkSPGNoKggcelW682W7O+OyCiiikUIeleI+Cfj/P4p/aC8RfD1vCZs&#10;YdLSZhrXmk+fsKDG3YMZ3/3j0r2+vE/Bfxy8SeJfj94h8B3nhGSw0PTUmaDWyJcT7CgUcqF53Hoe&#10;1eng6ftIVn7PmtG9725dd/P0PMxlRwnRXtOW8rbX5vLy9T2yiiivMPTCiivEP2xvi74h+CPwSufF&#10;Hhg2q6smp2FopvYTLHsmuEjf5QRztY45oA9voqG0laa1hkb7zorHHqRU1ABRRRQAUUUUAFFFFABR&#10;RRQAUUUUAFFFFABRRRQAUV4VH8YfEbftoS/DItZ/8Iqvg8a0FEB+0faTc+XnzN2Nu3+HHXvXutAB&#10;RRRQAUUUUAFFFFABRRRQAUUUUAFFFFABRRRQAUUUUAFFFFABRRRQBDKcsVBySOnp718o/wDBT75v&#10;2L/HKOudrWh3Hv8Av15/Ovq5mBkI+UlenqKglt4LuALLClzBydrgOD+B60Afy1fYrj/nhL/3waPs&#10;Vx/zwl/74Nf1GtpGlhNw06056DyF/wAKT+xdPUB3060RSMkGFDj9KAP5c/sVx/zwl/74NH2O4/54&#10;S/8AfBr+o4aLpp3/APEvtML6QLn+VNbRNP7afbAYz/x7p/hQB/Ln9iuP+eEv/fBo+xXA/wCWEo/4&#10;Aa/qLj0XTpAD/Z9oBwciBM/TpTjoem7tv2G2HfP2dPy6UAfy5fY7gdYJf++DSNaTqpYwyAAZJKHi&#10;v6jf7G0z5f8AiXWhB6n7Ov8AhUUmjafJny7OzCBsN/oy56Y449aAPPP2VI1/4Zm+GIUYX/hHrMAY&#10;wB+6FepCOLjg4J+XHTNLBGsYjjGwLGMAIMAH2A4FP2YcsOueQeAaAImdju/hUZH0I70pcKCWAUDj&#10;JHBHvSMSpUF9y9Nx+/k9OOlOeTbIecxgcjPINADwcKzZDIxG0BelRRnLBSuCeo9qfEjOpEn3egx3&#10;H9KVolACDdtC4wG6f1oAiDRMzxgADIUZP8vSmsinZhi8sR4HvT0wDwuJD91CMce5qUsqbhyCMA9/&#10;zoAQvsIxyuecdvrS7VjXCHbkZwP50CMEEIFx3pQwbcQcFeDxQBEYWdpdzghgPlHUEd6dcBdqFzjB&#10;GT2pqzHOdm4NjDjvSoyEEJ8pJyQ3Q9qAGZL7Sx8sM2cHByPSpVfcclMKOnOeaNoQ9eOAT1pshRBk&#10;4Ckg7iOOaAGJI5jCFD8zHrxx/jUpJWMFCMngZ9Kg2b3IVywBwwDZOcevYiliRI3MKN8/3mVx1/z1&#10;oAfuZH2jnI+Z8d+1OZQqk5/eYAJ7A0HOOCCTwDnkmoxveYB/lKHOSPvD+tAE+0LlTgqTwpHFfIv/&#10;AAVOz/wxX4vDDBF5Zj/yOtfWagnOxv4ucjivnT/goX8NPEPxY/ZP8aaJ4cs31TWF8i8t7C3GZJli&#10;lVnVR3bbuIHU4wOTQB698IUSb4TeDEyQ39h2fyg4I/crVD49fFdvgZ8LNZ8ZroN94o/s8If7L084&#10;nl3MF4OD0znpXmX7D3x4v/jZ8LI7bU/Bup+Db/wxHa6XNb6lGyfaXWHBkQsqnGVPHOOK+i5JQyOA&#10;u/j7p5BoA+AP+Htkg3AfALxzk+uf/jVew/suftwSftM+NtR8Mv8ADPxF4KNnp5vTfasTskw4XYBs&#10;GCd2evY19PtFEF3eXGuMdUH60jqkLqIxHFK57AZI70AOZMooDHjqO5FU9Ub/AIl+oAKRiByWP+4a&#10;mRoXuHbPzN8m8ZBPcjNQ6pG5sr0KS+6FlRAM/wAJ/nQB8Yf8ElY/O/Zs8QgttJ8XX5Ug4OdsVfVH&#10;xmf/AIs749j3BmXw9qGeO/2d6+af+CWfhnVvCH7PniG113Sr7Rrw+K72UQX8DwOyFY8MAwGQcHkc&#10;HFfTHxfhk1H4UeNYLaJ57ibQr9IokQl2Y27gKB6kkUAfPX/BKslf2IvA5wNv2rUefT/TZv8A69fM&#10;n7F/7P2gfEz9tr486r4wsY9asvDXiC8ubPS7sb7dria7l2TtGeG2x525/vCvqv8A4JmaBqvhL9jX&#10;wXpes6Zd6VqSXWoGSzvIGilUG8lIJVgCOCD9DXj/AMZtO8afsVftXaz8b/D/AIUvvFvww8ZW8cHi&#10;Ow0ld89jMoUeYFA4GUVgx4JLqSuQaAM79vb4baD+z/8AF74MfGHwPp8PhvXpfEUWmagumRLFHcxN&#10;3MYwCxUsp45B9q/RFGjmdwZAyryUIxt781+cl34r8Tf8FIvjv8PzpngvWfCvwe8E3w1e91HXIRDN&#10;e3K4IROozwBtUnALEkcCv0e3kMC45PV84H0xQB8dfts/s8/FLXvHXg34zfBW7gPj7wtBJZvp0pXF&#10;5bsT93edrH5mBViMg9civLPBH7f9zc/EDwx4K/aY+DieFtUF8qadrlxZt9nguOFEoSQEfeIy8bED&#10;rivS/wBr3W/ix8DvjR4N+MnhS21jxn4BtLY6f4k8J6dcO6RA5H2hYl4yQw+fBwUGcA5rxL48fGXV&#10;P+CkCeE/hh8Pvhn4k0uyTWYdQ1fxL4itBCmnRJuVgrKSOQzHBOSVAAoA/UUEMAQQQeQRTqgsrYWd&#10;pBbglhFGqAnqcDFT0AFFFFABRRRQAlV597P91WRRnnOas1Wusnb1Az69aAGLJiRssW3DKoBnGMZp&#10;3zKOuB23GlJSIEqp3H+FeuaaXLIfLOXBweOhH1oAChySwCkfdCnmmyoJQy4+ZTlA3ApzKkKbT8wH&#10;zHceajlYyRh34AGQCvJ9KAIJVYlGHMqfKrEZxn+LH+eKsKpSPdJGrMMKSnemyuRFgllYDcwX730p&#10;7SNtjIwuOXUjnBoAa8QfBLD5R0H88VBKv79Uwx3cYXoox61cSRJQ5GCo4znn8aQbmZcDIxkswwcU&#10;AQyQeWySFd0gXaMDOc+v5UxUUSPwxkdV3YOcCpwzRFkLhmxkE0pPlB2GFUngAdPU+9AEEVvHHKpA&#10;IQrksCSCfSpmjycIiiMnnPenspIQplSD0I4ox5r9SOMben1oArrAiM8PzFSOWyc5PbNSvsT7h2Hb&#10;tG32pZG8tyuQI+FwMk0vQmTKg4wMDNAEaoELAx/K3JIOcnr+FBUpCGMh4B4x0J70onkTaHjVHbLO&#10;Q3T060WySDly5kC9HxjJ9DQA1JXzjAICjkjbk/1p0LM8YfayluiSDlfwpYX81dwO6Qk5yeFI7Uoj&#10;aSXdIVJwAMAgj1oAdEqheABt/ixgUseG3EqCy8e1M2iKdtp+X+6em4+n1qRGCrhQVx22/wBKAGSH&#10;lSu7dg/h9ajQMV3fxkcKTx9DU6hSDycZ3c+lRYjnjYbMIx+cMOaAEJwJd6c8/d6/hTg7m3DOoSQA&#10;5GelKqhGbaMlvm3Dv2qAPLOiOhT5mwducEA+tAD4seSzncqg9GXH5U95BDCZZDzjAYdPrSPG+H8z&#10;bJkcAkgY9/pTYn86JkiMcTKBlfvbfw96AJH2hY3KlmH93pz1P6UgcsNmMoBwc/oaTJaMsisWHK5O&#10;M/8A1qRXkaAlsrIDg4AGKACMmZMoq5b5sE8D605oywKlQqnggdD/AIU0kRRBVBCEggg5+vNPLFHG&#10;0KQTxk8e9ADQUkdcliccjpx2qUKiHkkAckdaaSRIQSfm6Z55ppTAVVySOcljg/jQAbFxjGNoyD1O&#10;K8Q8ffsf/DH4pfGzSfif4osZNY1/S7dLeGyuJvMsyqbjGzwnqQWJ54zjPSvbXB2xhlCu3GAMj8a+&#10;EP2rdA8efs//ALUOh/tGeDNDvPGvhY2Q0nxNoun7mliQDaZVUZzkbTuwQCozwc0AXv8AgqH8EPDE&#10;n7OVz8QdM0uz0HxZ4Ru7W6sNT0+FbebaZlQx5UDIyysO4Kcd6+rvg94zn8ZfCPwNreoTxQ6trOjW&#10;l46SEK7SPCrt8vfr0FfBXxf+Mni7/gpE2g/Cr4d+B/EfhfwNJfRXfiXxHr9uINkKN/q0wSpIySBk&#10;lmC8AAmvU/23Pgb4t8O/8Kq+KXwj0yTV9Y+GMiRSaDBuLXlioXgAHLldhBUc4kYjJGKAMP8Aar/Y&#10;R8IeEPBXiv4wfDW41Twf8T9GkufEcep2+oPJ58hdpJgQ2QudzYK9OnSsX4y/tleMtb/YZ+F2ueHL&#10;tdM8efEG6i0CS/iXBglBKTOmejNgc9txxWV8Xv22fFX7Wvw9ufhP8IvhR4ps/EniSIWGp3uswCG2&#10;02Bsebhxx6je23AycE8V6X8dP2JNUu/2LPB/w/8ABV2l34y8CPBqWnyHaovLtCWlVScBSxY7SSOg&#10;BoApH/gkp8Km+GosBNqn/Cf+T9o/4Sn7Ywf7djdu8r7mzd/Djp3zzXZf8E6/jd4k+MHwZ1fS/Gd4&#10;994r8IatLoVzqT8NcKgBRmPc44J74zXlEH/BTXxRF4Rfwu/wW8ZD41eT9j/s1bJjaNc42ed/fC5+&#10;bbtx/tY5r3D9gX9n7XvgH8GpofF6qPGPibUJdZ1eLIbyJHAxGSCQSAOSDjJPpQB9F31jb61a3llO&#10;N0E8bRSJuyJAwwT+Rr8yNAt/2nf+Cdzaj4b0fwZH8VPhLFeyXVpLawGSWNHOTxH+8RsDJBVlzk96&#10;/TLXdJfVtB1HT7W5l02W5glgS6hJSSEupAkU9mBOQfavz1+E37avjv8AZG0vU/ht8d/BnjPxTrWm&#10;3kzaZ4ksIjdrqUDMSuZHI3DOcMCTggEArQB9CfsW/tMfDX9ofSvEmq+FPDMfgzxTFcq/iDSmiUTt&#10;Ix2rKzqB5gJBGSAQQQa+pa+Ff2BvAXirX/i/8WPjt4h8Ly+BtP8AG0kUWlaDcp5c3kqQTMy4GM4H&#10;UAkliOK+6qACiiigAooooAKKKKAIbnay7Dg7uMHvVSEefColUZ/h2nBGKnvI3kKj5fKHJ9c9qiWI&#10;xsokJc/NjnAoAIQqM2JdwZjlieCewFMIjkgJmj5YDfvHBweKWGPDKsmxXAwAMlQM8YHr709Wly25&#10;Y1UH5SDnI75oArraxXEju3zksQqEYCAcEfTvS+WDESGVfNJGAnX61Kiko7CFkO/pnr/tUkMqgucF&#10;UYghjjkntQBGVjGGUMH2geYDkflUjRoJULBtqLkDt7mnGRQwDSZVumB1pglDzIXXcAPlHoaAGSyI&#10;JomNw4w2OF+8T2pyQEXDkeYsZTuc556/WlIE0Tngbxweme34fWkZo0ClXcRdDjlcjjqaABYiTIGY&#10;zF/uo/GCPp2rmNR8MRrrCXkbeZcyL5UsrZBRevykdea6WJBcxjy5CDkFXU88e/cVLDCkK/Nlvm4w&#10;pwD3NAHHPYvdSQqdsscSP5/mN9/npjv0zUsVm0RMcBiuIZE+SKP5hsznH4Vv32jJezlh8rg4LDDZ&#10;BHXHqPU1yfiLw7qepeGNT0qG8m0+4nie3huYPlaPIwCP9rvx0oAuTXjpMsESrAZFwHkIUTHPY9OO&#10;1LaX6K9yImEyROYW8qM/uwOc+/PeuV+H3hK4+H/g7TtEvr658QXFo2JL6/G+eXjqcjgn29K6eW5b&#10;T1UW77bby94md88D72cjjA9aAJIzItvvWNNi7V3MSSCT1HqOnNWbvU2ufKEqi3cvmMyPtEe08cjr&#10;n0rA8OeJdP8AFumS3+j61b6vZxyFDcW0isiv1K/KcZXGMeprZnmRFWSGNTGXYKJVDhQOqgdiOaAI&#10;JmuNx2woGdN0tso3tIM/eRqsfYGkSWeKQeYSvmRNypx3PoT/ADrOnF+t3GLicR2sKl3niwG8o8gE&#10;dQfYfWtCQIEUGOUoreeXY5iI7EnqSOuO1AFiO5i3pMyIh+7F5q4YOOSc+uKiuPKgluY5YyYZB5wf&#10;ONgPcd815nF4ns9A+OEWnTeK5bi/vNNM8PhqXawMYPEo9z1+ldv4s1j/AIRbwdq/iG4tJdRmtLZ7&#10;gW1uGeWZRyY1x1OBwMde9AFia0a3u7ieCNhczkGWUIpkwFwjbh69xV6yuD5YjkhKOh3HB3hcjj5a&#10;4z4X/FPSfjB8O4/EXhua9htbh/khmtTFJC44aJlcfLjoa6sXduNoa4ROBIzgcq2cBcDjB/SgDkvC&#10;HifVNZutbh1rQLjTm02+aC0aQZW5G7AlUj+Hmuo1c6oLC5W2kRL4IBGzLuVDjPzY6jPpzxXF/Fnx&#10;tq3grTtPv7KEPC94kc8BBWQoe6Yz83bB4Oat/B/4w6N8a9CXU9HivNNuIJvszW1/AYpY3GchlPXI&#10;GR69aANvwdfzXmjIusXEd3exSPFPOINgdh1Kj06flWD8Q7bX7DRJ73wZaQXGsoYVVbmUqLmMHlCo&#10;/i/ya6fxhd6hY6JPfaLpn27V7aJ3trGVtqyNgkZx0XI5qx8PJdU8UeEdJ1PxNpn9ia1Ku65soWyi&#10;v3wf5HrQBesLO8uLFP7QPlTzQqssKkERsR8w+taGl6NYeGrEWtvEkVujbtqqFA+n/wBetHy2MkYX&#10;aRk5dh1x0/8A11J5Yy+Twx5BHU/j2oAaZF4BRskZANPR/MJBVgCM9MfgKaY/NCsT5SgYxnnPv608&#10;uQVQNtJ7Y68dqAHKAjBe56Hv+dfCv/BLaMMvx4G4ll8cXHP/AAEV91AEMoJGM8AV8Q/8Ey9F1PQ4&#10;vjl/aGnXmnm48a3EsIu4Gj8xCo+ZcgZHuOKAPrb4l/Enw58JfA2qeMPFWppo+h6bE0k80hGWPRVU&#10;fxOxwFUdSa+E/gd4I8Uf8FAvjhY/HH4haa+j/Cnw7Kw8IeG7kE/bHVuJ3HRgGALN0ZgFHCnPn/8A&#10;wUe+KureLP2mPDHgzWfBfiLxN8LfCLQ32o6ZpVtKq6pdOm8gyAEbQrKnqMyetehaf/wVSfR9MtrG&#10;y/Z58XWdjaxLFBb20bRRxIowqqBFgKBxgUAfoZK3lM4DDkjjGcE18P8AxZwP+Cqfwh68+Grn+Utf&#10;YngXxEfGfhLQ/EZ019ObVrOK8e0uOJoSyhgjdOVzivkb4s6PqD/8FQPhHqCWF0dOi8O3CPdpCxhR&#10;sS8F8YHUfmKAKf8AwVb22fwt+HGqEf6DZeNbR7icdE4Y/wDsp/KvtqCYtaxO2DB5IcOfTbnpXiP7&#10;a/7P0/7R/wCzz4m8JWGxNeJj1HSwzbUNzDkqhPbepdfYsD0r5Tsv+Cl3iPRfhAPAV98M/FH/AAva&#10;3t/7FFk1iTbSXQHlrMed3TDbAvJ6HBzQB3f/AAS4gP8AZvx21MMXtL3xvciFgMhtrOTj/voV9vyW&#10;sOo2E1tNuaG4iaFww2llYEH+deBfsNfAu/8A2dv2edG8N6ySfEt7JJq+rKWDbLibGUyOpVVQH3DV&#10;7lf282oaXdWi37QPcW7ww3kS/PFIykbx2ypIIz6UAfmd4d1D9o//AIJxXes+H7LwIvxN+E76lLfW&#10;l5ZQu8sSudzH93l4zjGQ6lQckHmvqX9jL9or4TftDxeKfEPgvw5D4Q8XyTpP4k0+WJRcyOThZi64&#10;81c5G7AIPUevgfwr/bj8U/sprrvw2/aE8PeLtb17T72eXT/EVnB9qGo2zMSnzMV3DOQrDIwcEDFd&#10;f+wb4Q1/x98dfi78fbnwpP4J8M+L0jtNH0m6jEc80ashecrgDB8sHOMFnbGQM0Afe45ApaRTkDjH&#10;tS0AFFFFABRRRQAUUUUAFFFFABRRRQAUUUUAFFFFABRRRQAUUUUAFFFFABRRRQAUUUUAFFFFABRR&#10;RQAV5V+0b8ArL9ovwLaeG73XdS8OG11K31SDUNK2efFNC25CpcEDnnOOwr1WigD5ZP7GPjNiT/w0&#10;18VeeeLy3H/tOj/hi/xn/wBHNfFX/wADbf8A+N19TUUAfLP/AAxf4z/6Oa+Kv/gbb/8Axuj/AIYv&#10;8Z/9HNfFX/wNt/8A43X1NRQB8s/8MX+M/wDo5r4q/wDgbb//ABuj/hi/xn/0c18Vf/A23/8AjdfU&#10;1FAHyz/wxf4z/wCjmvir/wCBtv8A/G6P+GL/ABn/ANHNfFX/AMDbf/43X1NRQB8s/wDDF/jP/o5r&#10;4q/+Btv/APG6P+GL/Gf/AEc18Vf/AANt/wD43X1NRQB8s/8ADF/jP/o5r4q/+Btv/wDG6P8Ahi/x&#10;n/0c18Vf/A23/wDjdfU1FAHxb8Uv2aPFHw58F3uu3v7RHxY1a3t2jU2iXttl9zhR96IjjOenarng&#10;D9lnxX428HaVrlr+0b8V9Ot72LzEtWvbbMYyRjiIDt6V9K/FnxrJ8PfA17rkWl/2y8DxL9jyRv3O&#10;q5yFbpnPTtV34c+J38Z+CdJ1p7D+y3vIvMNnknyvmIxyB6egryVV/wCFF0vafYvy8vn8XN+HL8z1&#10;3R/4TlW9l9u3Pzf3b8vL+PN8j59/4Yv8Z/8ARzXxV/8AA23/APjdH/DF/jP/AKOa+Kv/AIG2/wD8&#10;br6mor1jyD4+tv8Agn9qum+LNR8VwftCfEuHxDfWsdnd6klxbedNDGSURm8rkAk4+prg/gp+zDa+&#10;J9T8RQ+DP2gvixpdzbyAX7vLbR+a29wCCEOeQ3p1r77kIVGJGQByK8m+CHxA8G+NNV8RweFvDv8A&#10;YdxZyBbyTyIo/Pbe4zlCc8hjz615OKmo4vDx5oq/No1eT0+y+nn5Hs4SDlgsTJRk7cuqdorX7S63&#10;6dmeaf8ADF/jP/o5r4q/+Btv/wDG6P8Ahi/xn/0c18Vf/A23/wDjdfU1FeseMfLP/DF/jP8A6Oa+&#10;Kv8A4G2//wAbo/4Yv8Z/9HNfFX/wNt//AI3X1NRQB8s/8MX+M/8Ao5r4q/8Agbb/APxuorr9jTxh&#10;DbSvJ+0z8VWjVGLD7ZbnIxz/AMs6+q6hu5EitpnkXfGqFmX1AHIpPZjW6Pgz4E/svweK7PWW8D/t&#10;B/FjSYYZkW7V5baLzHK/KeEOeK9T/wCGMPGf/RzXxV/8Dbf/AON16f8AAXx94P8AHVprT+EvD/8A&#10;YMdtMiXK+RFF5rFcg/ITnA9a9WFeXlc1PBwkpRe+sVaO72X9anrZvB08bUi4yjtpJ3lst31/yPlr&#10;/hi/xn/0c18Vf/A23/8AjdH/AAxf4z/6Oa+Kv/gbb/8AxuvqaivVPIPln/hi/wAZ/wDRzXxV/wDA&#10;23/+N1x/xZ/ZL1Hw74Fvr7xV+0b8V9Q0ON4hNbrc20hYmRQnBQdGKnr2r7WrjPi74k0Pwl4EvtT8&#10;R6Z/a+kxPEJbTy0feWkVVOHIHDEH8K4sa+XC1W2l7r1aulp1XVdzuwMXLFUopN3ktIuzevR9H2Z8&#10;z/Df9kXWdc8D6RfeHf2j/itZaLNETa27XNuhRdxBGBGcc5710v8Awxf4z/6Oa+Kv/gbb/wDxuvf/&#10;AIaa5pXiTwLpGp6HY/2bpVxEWt7TYqeWu4jGFJA5BPHrXT1eEfNh6bTT91arRbdF0XYzxa5cRUTT&#10;VpPR6ta9X1fc+WR+xh4zBB/4aa+KvHPN5b//ABusTwl/wT61XwHp9zY+Hv2hPiXo9pc3ct9NDa3N&#10;uiyTyndJIf3f3mPJr7BorqOU+Hvjf+yldeFvhhrWo+NP2ivivqvhmJY/tlok9tKZAZFC/KUAPzbT&#10;17U74J/soXfij4Y6JqXgz9or4r6V4ZmWQ2do89tEYwJGDfKEIHzBj1719Q/HPxV4d8E/C/WtZ8V6&#10;R/bug2yobmw8pJPNBdQPlchTgkHn0p3wP8U+HvGnwu0TWfCuk/2HoN0shtrARJH5QEjBvlQlRlgT&#10;x616nI/7P5+WVufe/u7bW/m8+x5nMvr3LePw7W97fe/by7niv/DGHjP/AKOa+Kv/AIG2/wD8bo/4&#10;Yv8AGf8A0c18Vf8AwNt//jdfU1FeWemfLP8Awxf4z/6Oa+Kv/gbb/wDxuvG/2j/hXrnwJ0zQbnVv&#10;jj8WPFC6lcvBHGl7ZjySF3Fvngb6cYr9Cq8U/aY+Ok/wP03w/cweFP8AhKTqN08Bj3lfJwmd3CN9&#10;O1ell1P2uKhD2fPe/u35b6Pr0PPzCp7LDTnz8lutr217dTzvTv2O/GN/p9rdJ+0v8Vo0niWUIb23&#10;yoIBA/1fvVn/AIYv8Z/9HNfFX/wNt/8A43X05pd2b7TbS5MfkmaFJDH/AHcqDj8M1arz5bs7o6pH&#10;yz/wxf4z/wCjmvir/wCBtv8A/G6P+GL/ABn/ANHNfFX/AMDbf/43X1NRUlHyz/wxh4z/AOjmvir/&#10;AOBtv/8AG68X8GfA74za/wDHrxD4O1H42fFmw8LWCTNa62XVVnKlAo3mPYc7m6elfobXingv4ifE&#10;vVvj94h8N6x4XFl4EtEmNjrAtJEMxUps/eFipyGboO1elg4KUKzcU7R6u1td13fkebjJuM6KUmry&#10;6K9/J9l5nC/8MX+M/wDo5r4q/wDgbb//ABuj/hi/xn/0c18Vf/A23/8AjdfU1FeaekfLP/DF/jP/&#10;AKOa+Kv/AIG2/wD8brE8Y/8ABPvVfiDoUmi+JP2hPiXrWlSSxzNaXdzbuheNg6Njy+oYAj3Ar7Bo&#10;oA+Wf+GMPGf/AEcz8Vf/AAMt/wD43R/wxf4z/wCjmvir/wCBtv8A/G6+pqKAPln/AIYv8Z/9HNfF&#10;X/wNt/8A43R/wxf4z/6Oa+Kv/gbb/wDxuvqaigD5Z/4Yv8Z/9HNfFX/wNt//AI3R/wAMX+M/+jmv&#10;ir/4G2//AMbr6mooA+Wf+GL/ABn/ANHNfFX/AMDbf/43R/wxf4z/AOjmvir/AOBtv/8AG6+pqKAP&#10;ln/hi/xn/wBHNfFX/wADbf8A+N0f8MX+M/8Ao5r4q/8Agbb/APxuvqaigD5Z/wCGL/Gf/RzXxV/8&#10;Dbf/AON0f8MX+M/+jmvir/4G2/8A8br6mooA+Wf+GL/Gf/RzXxV/8Dbf/wCN0f8ADF/jP/o5r4q/&#10;+Btv/wDG6+pqKAPln/hi/wAZ/wDRzXxV/wDA23/+N0f8MX+M/wDo5r4q/wDgbb//ABuvqaigD57+&#10;DX7JDfCv4s3PxB1X4leKvH+uy6SdGV/EbxSeXB5gkAUogPDZ4/2jX0JRRQAUUUUAFFFFABRRRQAU&#10;UUUAFFFFABRRRQAUUUUAFFFFABRRRQAUUUUAVp0Pm7ywCAcgDk/jQzr5XyEQt0AYdPwqVkYvkHAP&#10;WoZYpQ2VCyAsBtfoB3NACLu3FSFCnlSO34UYeSVtzHYvGAODU+w5PAIxxn1qFrZjvwSh3ZUhvzoA&#10;WVsOEDAFhkDHUDrSvkrgYGflw3f2pXgLl16I3J55zT/LITAOCOhoAiZwiFQpXHBZR0+nrSbREh+c&#10;uJD0Y8/QVKIiCTnJxgZ/woaMkDgFuuT60ARbGRwGbIIwPypFAVlH3gnVz29PrSxpN5a70TcfvYPa&#10;leF1iIjxvI27uhAoAZkSDarAEnnr+dIUbeOdyjj5ByT3z7VMkJVFVmLkDG9utKsbFV3AKV6bTQBE&#10;RsZt5ULjPznk+p/lSFGaBypAfGFYHv61LIj7XIVXYD5Q3f6050JK7SAM84oAgjLIgLqpbgZU8EfW&#10;h/3YGcmMYOV5JqeSMsyNtBK571Gtu0MJVPmLHox6D2oAaGLzZK5AXh8dfr6U9iAQ24bQMnjJoNuW&#10;YDOFHcHk/WnGNlK7QMZ557UAVmQRsJlIB6u3YinrICF2klWU7UYcn8anWIBWXsf196YbfCKMlyOm&#10;fX1oAGAQAbT7ccA/0prdM7iX67D0pzROillPmSAYUMcCh7cOQNi4J3E570ANJZH+8COpVu3tUiOr&#10;fdOQR932pfKwCFx65I6UGLLhmAOBjNAESjeCFKxnPUdSaV8qd6ZdgMbCePrSSQO6sq7VJIG72pZY&#10;HkGVIRwflc8/X9KAImCzqwO4FW+V/uk/7tStGFXkh2znLdRmnNbB5FZuSv3T3FBgLLICc7hjFAB5&#10;QK4VQm37p68+tN+6yAkEH7pC8KakEXyqM8AAcUpU+xPbNAELL+8zk55UKwwD/nFDFolVslj3BPAF&#10;O8uRdxBDd1B7fjSmAuhDkSNzjsPxoAiaVtz4AK9RuPDj2pjRCQiQkoNwYN/Spo4GVSCQCFCgr2/C&#10;opYLhrfarIJGYFs8gD0FACSs7fKkm4KoYgcFqc2JQpRgr9Bg52+tSLBKrBgwXg7l689uf6UrW52b&#10;VJUnqwxkUARCXjc5Ty8/XPp9KjWVXKDe0bMS4jPUj3qxHbhdylBtB+XJzmo5rZ1EjxKrSMcYY4AH&#10;rQAwSlmBQSKdxX5upAHUURHepUOAVIG5V6+oNSG1mL7d48spgkcMD7U22t5gjLMFY9M5++PUjtQB&#10;Dcrtk8ww72AIjMZBfnrtpxRngjB3u4YFsHPHvU6WpjYBVVEwMgE/lSx2zqhViG53Z6ZP0oAYAvmM&#10;gwrLyMdMe5pkbN5yAvt5wNvIP1/CpIrMpHg4OG3KoJwP8aesUvmEnYFz1HXFAFmiiigAooooAKKK&#10;KACq8o3SnJOAOMds1YqreROwyg3cjKjgn6GgBqoyw/MSJOhYnn61ERM822RB5eT+8D98ccVb2Hce&#10;DjGfao1t8klxn5sgUAQrblLlXZQ4K4yf4fapS4iBDbtoAIAGSv1NDxMZjtj2knJfPB7UsQdYyhjK&#10;Edwc8nuKAGPIF2MowBnKhdxb6UQnaoRwgLZ+Vf04qSOArndy7jlwMGliV8hipAPB3YzQBAGXAZVO&#10;cH5iOB9aejGVxtJMQTPHIbNPCMX2jeq55ycgj+lMkWQXMaBC0LKdxzgA0AB2geZjD7cDd2+opcu6&#10;FCA5Azu7E/0p8qOpVkBGBkhcc+1DRNv3AtknPt9KAId+SkLsFlUbtqd/pSeY6LGXPmDOCFHNPKOs&#10;xbyyxAyCOn0HvUhWQBQBlCBlT1+tADGn8slQPM9vf0zTdzFXTDHBGD0OPY1LtO/Ij5Pc4wKaoZm2&#10;hGiXB547GgCNhLJgdFYE4cfd9s09yxIaNh02/N92lZJGZQUDDOcljgD/ABpWDoAFDnBxxigCA7rq&#10;I+WVikDYD4yM+uO9WSpKgZ5x94UC2AYsfvE5JFC73BDxqFBIxnqOxoAi2eYxjdfMC87j0J9P61Ii&#10;sxJLFeMBRTZBImdik8d+f8+lOjjeSNTIMMOoB7/WgCNGbyzlAcna2ev1pwU7idvz7cHPpT3DsGUI&#10;vXnJ6immN5cZBT1OeR9KAEyiookUknByR1NROud3mBliI3HbgAe3FTSRyGJgB856YanlGZGBAOR0&#10;oArmXCcOowclm549qGiDs204LDBCkAj0IqdYAG3BFBJyeKbKpaIMIsydgeooAYARApV1Q92HIpVA&#10;BducdACOP/r08QeYB5iggHgf1pqIxjRjGVIx8hPIoAarja3AWNTgFiMD3xUny7FQD6cZpDBlXLgu&#10;zHt+lOMbBiRgjGB60ARrEoAC5yvAJOfz9aSaIBQX/ebiAy9j7/pS+TJuCn7mSfl6HjvTjAd2Dynp&#10;7+tAERQZ2lWVs7iAc5Pv6imMfKUbIwoXrzgZ9KnIdlk3xE7OFIPL0LCWi2sM4Hyknn8aAK7TeXE5&#10;VX+UDjdnJNPCFGRVJjUYYsT971FOMMglRSPMQj5ye3oBU5jI3hVIz0J6ZoAqGYTMFCsoYkcjAOOu&#10;aZaFvMkiXbCE6IP4h2c1YeKZQ/R92AABjHrk1CUleRm8hgEO1QcfOMd/YUAAukiZFd/nB2McHrjI&#10;qRnK+azDzCMYCDnPoKf5bCIs0bMcY2LiontpZLkKV/cEZJzjae2P60ANWERwSlVGCcN5nP1x6jrQ&#10;0u2LaGCjAZWx27DmpVhmY4eNViHRVPJ+tKluxG4qEJXAU8hfwoAaJDKUCsFbAILDPHfH1q7VVd4I&#10;zDuI43cZq3QAUUUUAFFFFABRRRQBVvW+4uzcW4HoT6GmIXgjjMrZXowx37VJe7tqbXKDdk7RkkVC&#10;pjd0Iy4UHDDnn/GgBwmUJ5jIY3HGwnuelRM8rRoURNpwCjH8wPep9xLKcFjjOO3/AOumu+JDsUcL&#10;nOOSfYUAJEGaY71ICNlNpOMY7/4U19qurOeHbgY6kjv6U5R8mBlXHzOo689hT3iMi46DPzYGCR2o&#10;ArQ7xvRgFRiGXIJAX0+tS5R8ZSQDoF6Ae9LMSjSN5gjVQCe/PvQVcncCzjcGx0KmgBxjw44ONvzb&#10;+R+PvUYtUE7fuzt9C/DH2FTBMoVUZiOQB659ajaQmSPcpwDgEevcEenvQAqZkKow2heQAemP500z&#10;BkbbJtbfxnnHsabDM8p3FWhUnO08sx9qkbYJNwO1f4vl79s0AKFJlwBuKfeO3HOOopNhd423FgMh&#10;gR1p8pO9XJYADG0epqGG7jBUICUAwSeoI60AJKWd5YtoOCCCehHoaryWVpcxTKbZCp6oy4BB65Hv&#10;V+IBlJOGJPJUYps0ZlwScfKQV9aAOa8KeAPDvg3RxpHhvS7XRNOWVpRa2UQRA5bLHHQnJJz71eGl&#10;WlvALeFNtphnKEltz59+fU1qxfu4UwwYZx93v6/WlkjEgC7tkgGfMC8gUAYq2CzRmZ1WGYANIsY4&#10;wOwzVsWeQm9UnYMWAU4wp6Hb296uxwJLEVGJDyVzyAf60kiPFtJAaQjBKDk0Aec6n8HdK1T4p6d4&#10;/ktEtNe0uJrSO8SJWMsBH3c9QB0rqru2ugs2JppWZdwMYAHTP4jt7VtpIt27Jncg4xjGcdSPbNNS&#10;0geF4d7Osb8jcSVPXGaAPKvA/wAQ5vE66la/8I5qWhS2LkPFJH/roySC4I68/jW14d8V2/jS0vWs&#10;LCeE2cwjk+1RGMyFTjOD19hXaPAhWSK3j8t0ABC8Zz6++KWKwsYHYRRIZByRjgHHp70AczLaG7vI&#10;mu7TFxnzUl8veqrnAGegPfFTaN4P0bT728mtdP8AKlvMTTtCxAdgMbgPw7V0EdkojQqoEZJfe3JQ&#10;+gHpUdy0FhbSSRBmBBd2Y9AeOvYZ7CgB3lW9yzJMjfNhgzDbj/dP5ce1W0iJRgr5jIAEWB8pH8s1&#10;FaLLPJG8jKwVRsG3Bbjqc1akLCYt91SBlgOQf8KAGRB8feRSclgAcVI0byxEB9q56gc4pHZXzhmA&#10;OCeOPpSrITGSquQegPBHtQAJmcNuUlTyu/BFOCne2QTkevT2olcqNuMHtk9QOppFdirEkt82MY6U&#10;ANSMogVAAwHGD0qMuWuNrEANwhA6/wB76VKVyOfm7g+hpJHOdioX3cEMcHGO1AAV+YZJB/ur0FRo&#10;VVWbzDIueg5x7e9OChYlQqwjUDhjzx/OhCYQ7sFWNF4x0I69KAFLIhcuwbA3fL1FV7pBO8Xmlyh4&#10;8of3uxP+cVMqCWMBtqs4BBX09KjaNHuIw7DcAfLC8D3oAdDuQFsOdpwUJyR7e9PdAzI6wqZuRvYA&#10;H/8AV/jTZgyJvI82I8naMnPrTVTdGGVS+8ZdgduMdMDtmgCKWMJAvLKQ3O0ZC574qZNmTwSwHQ8D&#10;P+NIQzRuWBZlfICfKW9KfbjzGfEaptOCCOTQBA5W4Qq0SzZOVWRcj6An+dT7CxUEcbg/B4BHao2J&#10;c5RTGFwN7DjHtVlJCyMyAOCTgensaALC9BzmlpFzgZGD6UtABRRRQAUUUUAFFFFABRRRQAUUUUAF&#10;FFFABRRRQAUUUUAFFFFABRRRQAUUUUAFFFFABRRRQAUUUUAFFFFABRRRQAUUUUAFFFFABRRRQAUU&#10;UUAFFFFAHH/FjxhqPgTwPe6zpel/2zewPGqWfzfOGcKT8oJ4BJ6dqufDvxHeeLvBWk6xqFh/Zl5d&#10;xb5bT5v3R3EY+YA9u4qn8WfE+t+D/A97qnh7TP7Y1WJ4ljs9jNvDOAxwvPAJP4Vc+HWuan4l8FaT&#10;qms2P9mapcxb57Tay+U24jGDz0A615SqP+0HT53bkvy20335u/S3bU9d01/ZyqezV+e3Nze98O3L&#10;26376HSUUUV6p5A2QhUYkZAGcV5N8EPin4f+ImqeI7bRfDQ0CXT5Ak8gSJfPO9xn5OvKk8+tesyN&#10;tRj1wM4ryb4IfF20+JmqeIrW28Nf2C2myBHk+X9/l3GeAP7ufxrycTUUcVQjzpX5tLXb06Ppb8T2&#10;cJSc8FiZ+zcuXl97mso3fVfavt5bnrdFFFeseMFFFFABUN3KsNrNIy71RGYr6gDpU1Q3cogtppSu&#10;8IhYr64GcUpbMa3R5d8BvifoPxLs9al0Pw4PDy2cyRzKEiXzSVyD8np716sK8p+A3xZtPipZ6zLa&#10;+HP+EeFlMkbKdv73cuc8AdK9WFeXldRVcJCamp3vqlyp6vp0PXzek6ONqU3TcLW91y5mtF169xaK&#10;KK9U8cK4z4u+LtN8DeBL7WNW0v8AtmxgeJXs9qNvLSKoOH44JB/CuzrjPi740h+H/gS+1y40v+2Y&#10;oHiU2fHz7pFXPIPTOfwrixsuTDVJc3LaL1avbTe3W3bqd2Bh7TFUoKPNeS0va+u1+l+/QufDTxJY&#10;+LvA2kaxpun/ANl2N3EXis8KPKG4jGF46gnj1rp65n4aeJ4vGfgbSNah0/8AsuK8iLrZ8fusMRjg&#10;D0z+NdNV4WXNh6cua90tbWvpvbpft0IxceTEVI8vLaT0ve2u1+tu/UKKKK6jkOB+OfjbSvh18MNa&#10;8Qa3ow8QaZaLGZdOKI3m5dVHD/LwSDz6U74IeNdK+Inwv0TxBomjjQNMvFkMOnBUUQhZGU8J8vJB&#10;PHrSfHPx7b/DL4Ya14kutG/4SCCyWMtp3H73c6r3BHGc9O1L8EPHcHxM+F+ieJLbR/7AgvlkZdP4&#10;/dbZGXsAOduenevU9n/sHtOR/Hbmvptty/jf5Hm8/wDt3JzL4b2trvvft5fM7yiiivLPSCvFf2l/&#10;jV4j+DOm6BceHfCh8UyahdPBNGBJ+5ULkN8it345r2qvFf2l/ir45+Fum6BP4I8Lf8JPPe3TxXUf&#10;kySeSgXIb5OmTxzXpZdBVMVCDgpXvo3ZPTv0ODHzcMNOSk4+aV2tex6/pdy97ptpcSR+VJNCkjR/&#10;3SVBI/CrdVNMnlu9NtJ54/KnlhR3j/usVBI/A1brzpbs7Y7IKKKKRQleJeCvFXxYvv2gPEWk67os&#10;dv8ADqBJjp9+LYK0hBTy/n3nOQX/AIR0r26vEPBN98X5f2gvEVvr9tEnw0VJv7NlVIwxOU8vkHd0&#10;39RXp4NJwrXUfh+1vv8AZ/vHnYttTpWcvi+zt/295Ht9FFFeYeiFFFFABRRRQAUUUUAFFFFABRRR&#10;QAUUUUAFFFFABRRRQAUUUUAFFFFABRRRQAUUUUAFFFFABRRRQAUVzXxE+JHhr4T+FbrxL4t1eHQ9&#10;DtSqzXtwGKIWOAMKCeT7V41/w8N/Z1/6KppH/fqf/wCN0AfRVFfO6f8ABQr9nV2Cj4qaRknAzHOB&#10;/wCi677wH+0p8K/ife/Y/C/j/QNZvd4RbWC9QTOx6BUYhm/AGgD0qiiigAooooAKKKKACiiigAoo&#10;ooAKKKKACiiigAooooAKKKKAEpaKKACiiigApKWigAooooAKKKKACiiigAooooAKKKKACiiigApK&#10;WigAooooAKKKKAExS0UUAFFFFABRRRQAlFLRQAUUUUAFFFFABRRRQAUUUUAFFFFABRRRQAUUUUAF&#10;FFFABRRRQAUUUUAFFFFABRRRQAUUUUAFFFFABRRRQAmKWiigAooooAKKKKACiiigAooooAKKKKAC&#10;kpaKACiiigAooooAKKKKACiiigBKWiigAooooAKKKKACiiigApAAOgxS0UAFJilooATHNLRRQAhA&#10;PUUYFLRQAUUUUAJgelGBjGKWigBOtG0DsKWigBMUYpaKAEwKMUtFACAAdBiloooATAHagADt1paK&#10;AEwM5xzRtHoKWigBMYGO1G0EYwMelLRQAmB6UYpaKAEwKWiigBMUYpaKAEoxS0UAJjNGAe1LRQAm&#10;B6UYGc45paKACkxS0UAJgelFLRQAmKAAOnFLRQAUUUUAFFFFABRRRQAUUUUAFFFFABRRRQAUUUUA&#10;FFFFABRRRQAUUUUAFFFFABRRRQAUUUUAFFFFABRRRQAUUUUAFFFFABRRRQAUUUUAFFFFABRRRQAU&#10;UUUAcf8AFjXPEXhzwPe3/hbTv7V1qN4hFa7N+4F1DHGR0Uk1c+HWq6zrfgrSb7xBZ/2frM0W65tt&#10;m3y23EYxk44Aqn8V9R8TaV4IvbnwhafbteV4hDCUVsqXAfhiBwue9Xfh5ea5qHgvSbjxLb/ZNcki&#10;zdwhQux9x4wCR0x3rylJ/wBoON5W5Nre5v3/AJvLseu4r+zlLljfn3v7/wAO1v5fPudHRRRXqnkD&#10;ZDtRjjOBnFeU/BT4u3XxM1XxFbXHhttBXTZAiyMrDz8s4zyo/u579a9WclUYgZIGcV5Z8F/inr3x&#10;E1PxBb6z4bfQY9PkCwSNDKnnjc4z84GeFB49a8rE1OXFUIc7V+bS109Or6W/E9jC0lPB4ifs1Ll5&#10;fe5rON30X2r7eW56rRRRXqnjhRRRQAVDdSmC2mlC7yiFgvrgdKmqG6laG2mkVd7IhYL6kDpUy2Y1&#10;ujzH4E/Fi5+KlnrM1x4cbw8bKZI1VlYeblc55UdK9TFeX/A34n678SrTWJdb8Ot4eazmRIlaGWPz&#10;QVyT84Gce1eoCvNyyp7XCQnzud76tcrer6dD1c2pqjjakFTVO1vdUuZLRfa69xaKKK9Q8kK474te&#10;M5fh/wCBr7XINLOsyW7xKLNQSX3SKueAemc9O1djXH/FfxdqPgbwRe6xpWltrN7A8SpZqjuXDSKp&#10;OEBPAJP4Vx4yXJhqkublsnqle2m9utux24GHtMVSg4815LS9r67X6X79C18NvFEnjTwPpOtS2B0u&#10;S8iLmzIIMWGIxyB6Z6d66aub+HPiO98W+CdK1fUbA6Xe3UZeWzZGUxHcRjDAEcAHn1rpKrCy56FO&#10;XNe6WtrX03t0v26EYuPJiKkeXltJ6XvbXa/W3fqFFFFdRynB/HDx7P8ADH4Zaz4kt9HOvzWQQrp4&#10;BPm7nVewJ4znp2p3wT8dz/Ez4Y6L4kuNIOgzXqyFtPII8rbIy9wDztz070fGzxvqnw6+GmseINF0&#10;Y6/qVoqGLT1jdzLudVPCAscAk8elL8FvGuqfET4Z6N4g1nRzoOpXiyGbT2jdDEVkZR8rgMMgA8+t&#10;en7P/YPaci+O3NfXbbl/G/yPN5/9t5Od/De1tN979/I7miiivMPSCvFf2l/H3xK8CaboEvw48Of8&#10;JFc3N08d6n2cy+VGFyDwwxzXtVeLftK+JPir4c03QH+F2kDVrqW5db9TDHJsi2/KfnZcc+lell0V&#10;LFQTUXv8TtHbq/61ODHyccNNpyX+HWW/Q9e0uae4020luU8q5eFGlTptcgEj8DVuqumPcS6daPdL&#10;sumiQzL6PtG4fnmrVedLdnbHZBRRRSKCvEPBNl8X4/2gfEU+v3ETfDVkm/s2JXjLA5Ty+AN3Tf1N&#10;e314j4K8MfFmz/aA8Q6rrusRXHw5mSYadYrchmjJKeX8mwYwA/c9a9PBtKFa7j8P2t9/s/3jzcWm&#10;50rKXxfZ2/7e8j26iiivMPSCiiigAooooAKKKKACiiigAooooAKKKKACiiigAooooAKKKKACiiig&#10;AooooAKKKKACiiigAooooA+TP+CpX/JmHjH/AK7Wv/o5a/Mv9g79hPTf2xNK8V3d/wCKrvw4dFmh&#10;iRba2Wbzd6k5OSMYxX6af8FSv+TMPGP/AF1tf/Ry184/8EQB/wAUz8T/APr8tP8A0B6AHXH/AAQ/&#10;0IwOIPijqKzY+RpNMjZQfcBxn868E/aZ/wCCVnjj9nTwTd+OvDXiqHxfpelDz71YLZrO7tYwR+9U&#10;b2DhepwQR1wa/bqvH/2svin4c+EvwC8Z6v4kvYbaCXTJ7WCB3AkuZpEKJGin7xJIoA+Vv+CVH7Ze&#10;s/GrQNR+HPjW/fU/EmhQC4sdSuGLTXdpnBWRv4mQkfMeSCOuK/Qmvxq/4IvfDzVdT+NvibxkkLpo&#10;2laU1k8xHyvNKykIPUgISfTj1r9l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Y8qR/fdV/3jiqXiHV08P6BqeqSIZUs&#10;baW5aNerBELED8q/GT4S/CP4o/8ABUbxr418Ya18Rv8AhH9H026EUGnu8kiwbgWijit1YKqqAMue&#10;SfU0AftUrBlyCCPUUhdVOCwB9zX5Tfsi6v8AGj9kn9sWH4I+L9R1LxV4O1I+UJ8TXFrEWi8yG4hd&#10;wTGONrLkD5jnkCsT/gpjF4p8W/ty+CvBOgeKL7w//bel2FmjxXcscMbyXEq72VDz2zgZ4oA/XQOr&#10;HAYH6GnV+Nnxe/Yf/aW/Zb8L3XxG8PfFW712DRV+03Y0vVLpLiGJTkuY5PlkQcZXnjOQRmv0C/YI&#10;/aen/al+BFnr2qrGnifTZjp2rCIBVklUArKF7B1IOOxzQB9I0UUUAFFFFABRRRQAUUUUAFFFFABR&#10;RRQAUUUUAFFFFABRRRQAUUUUAFV7+9i02yuLudtkEEbSyN6KoJJ/IVYooA/PjSPi5+1x+1lJqHiz&#10;4OzeFvht8PIrqWz0xvEEYludRVWKmc5hm6EHoEHb5sE17F+yB+0l47+IHirxf8Lvi94fttD+JnhJ&#10;YpZ5rAYtr+1fhJ1GSMk4JK/KdwwF5A9t+Lnxg8K/A3wbceIvFWoLY2MZEcFvGu+e7mPCQwRj5pJG&#10;OAFA/SvIP2Xfhl4m1H4geNvjl490+Xw/4l8ZJDa2Hh2UgvpWmQj9ykxH/LZuGYfw9OuaEDPafiv8&#10;UND+DXw+1rxj4juDBpWlQGWTby8rdEjQd3diFA7kivnn/gn/APtI+Nv2ktO+Jeq+NIBpr6br32Wx&#10;0g2yxSafCUJ8lztDMw4yW5znp0rn9O8VaP8AthfH9dZ1PVbCD4N/DrUCulW1zdog1/Wo+GuGRjlo&#10;IM4TIwzZPIyBW/4J469pz+Pv2jYzqVo0114+uXgTz1LTLl+VGfmHuKcVu/L9UKWlvX9Gelftd/tG&#10;+Kvhhe+E/h/8MtHttf8Aij4zkki02K8bEFlCo+e6kHAIXtk4+U5B6HyHw18cv2j/ANmf4j+EtO/a&#10;Gm8OeKPA/i2+j0uHxHoKCM6ZdvkRo4WOLKseuUPGSG4IPV+I5Huf+CpXhCOY747fwFdtAGHCEzck&#10;fmavf8FRY0/4ZPv58AT22taZNBJn5kkFwoDD3wTUx6Pu/wBbFtdP62PrcHIB60tV7Bi9jbM3LGNS&#10;fyFeV/G79qj4d/s+ahpWn+L9Uuo9S1NHltrHTrGa8naNPvSFIlYhcnGT3pknrlFeO/Bb9q/4efHz&#10;Wr7SfCl7qR1GzhFw9vqelXFkzRk43J5qKGweuOmRXsVABRRRQAUUUUAFFFFABRRRQAUUUUAcj8VJ&#10;fFUPgq8fwZGsviAPH5CsIyCu8b/9YQv3c9aufD6TXpfBulP4nQR6+Yv9MVdmA+4/3Pl6Y6VT+KkH&#10;im48FXieDJVh8QF4/IdigAXeN/3wV+7nrVz4fRa9D4N0pPE8gl14RYu3UqQX3H+78vTHSvJV/wC0&#10;X8duT/uHv/6X+h6zt/Zy+C/P/wBxNv8A0j9ToqKKK9Y8kbISEYgZIHArzD4OfEHxh411LX4PE/hs&#10;6FBZyBbSQ200XnjcwzmQ4PAU8etenuSEYgZIHAry/wCDni7x74l1PX4vGWhppFtbSAWLrbPF5y7n&#10;BOWY54CnjHWvJxM3HF0IqUlfm0Sunp9p9LdPM9fCwUsJiJOMXbl1btJa/ZXW/Xsj1KiiivWPICii&#10;igAqK6keK3leNd7qhZVxnJA4FS1FdO8dtM0S7pFQlVxnJxwKUtmNbo83+CXj3xd46tNXk8V+HD4e&#10;ktpUS3U20sPmqVyTiQ84PpXpleZfBHxZ468VWurv430RdFmglRbVVtnh8xCuWPzM2efSvTq8zLJu&#10;eEhJylLfWStLd7o9TNIKnjJxUYx20i7x2Wz6/wCYUUUV6h5QVyXxT8R614T8FXup+HtL/tnVYniE&#10;VmInl3hnVWO1PmOFJPHpXW1yPxT1rxF4f8FXt94V09dU1uN4hDatE0gYGRQ3yggnCknr2rjxsnHD&#10;VJJtWi9UrtadF1fZHZgoqWJpxaTvJaN2T16vou7Lnw81vVPEngzS9S1qw/svVLiMtPZmNo/KbcRj&#10;a3I4APPrXRVznw81PWtZ8F6Ve+IrMafrU0Za5thGYxG24gDaSSOAO9dHVYV81Cm229Fq9G9Oq6Pu&#10;Rily16iSS1ei1S16PquwUUUV1HMcR8aPFfiDwR8N9X1nwto/9v67bBDb6f5Ek3mkuoPyR/McAk8e&#10;lL8GvFXiDxr8N9H1rxRpH9g67dK5udP8mSHyiJGUfJJlhlQDz60340a/4p8L/DfV9T8F6YuseJIF&#10;Q2tk0LTCQl1DfIpBOFJPB7U74M694o8T/DbR9S8Z6auj+JJ1kN3ZLC0IjIkYL8jEkZUKeT3r0uRf&#10;Ueflj8e9/e22t28+55vO/r3LzP4dre7vvfv5djtqKKK809IK8Z/aQuvi3a6doJ+E8Cz3RuWGoBlt&#10;jiLb8v8AriB1/u817NXjP7SNj8W77TtBHwou0tbtbljqBdrcbotvy/64Efe9Oa9HLrfWoX5evx/D&#10;t1/rc8/ML/Vp25v+3Pi36f1seuaYbg6daG7GLsxJ5wGOHwN3TjrmrVVdMFyunWguzm7ESecRj7+B&#10;u6cdc1arz3uzujsgooopFBXingv4f/E7Svj74h8Raz4nW98BXSTCw0gXsrmEsU2HyigVcAN0Y9a9&#10;qNeK+C/hP490L4++IfF2qeMH1DwffJMtpoZvJ3EBYoUPlsPLGNrdPWvSwc1GFZOSV49Ve+uy7PzP&#10;MxkHKdFqLdpdHa3m+68j2uiiivNPTCiiigAooooAKKKKACiiigAooooAKKKKACiiigAooooAKKKK&#10;ACiiigAooooAKKKKACiiigAooooA+TP+CpX/ACZh4x/662v/AKOWvyD/AGavB37QPibT9bl+CsPi&#10;KS0iljXUW0O6EKhyCUD5YZOM4r9fP+CpX/JmHjH/AK62v/o5a+cf+CIH/Is/E/8A6/LT/wBAegD5&#10;4f4Vft4IpY23xAIAzxqSk/kJK8L+NvgH44aDf22q/GHRPF9xbQyKTLrbzPEFJGVWQ7lj3dOK/o8r&#10;O8QeHtM8V6LeaRrFjBqel3kTQ3Fpcxh45UIwQQaAPkD/AIJy/tNfBv4i+A4/Afw/0BfAOraWnnS+&#10;HbiYSyXOQN9wkvWbJ+8TgjjjGK+zxX8+mk2sv7M//BQGHTPDF1PHBovi5bGExn5mt3lCmM+o2OVr&#10;+gsHIBoAWiiigAooooAKKKKACiiigAooooAKKKKACiiigAooooAKKKKACiiigAooooAKKKKACiii&#10;gAooooAKKKKACiiigAooooAKKKKACiiigAooooAKKKKACiiigAooooAKKKKACiiigAooooAKKKKA&#10;CiiigAooooAKKKKACiiigAooooAKKKKACiiigAooooAKKKKACiiigAooooAKKKKACiiigAooooAK&#10;KKKACiiigArw79qT9r3wJ+yh4VXUfE90brWLpGOnaFaEG5uyOMjsqA4y54+p4r2PXdZtfDmiX+q3&#10;0ghsrG3kuZ5G6KiKWY/kDX4HQN4p/wCCjf7Z8UN7cyLbareMu6IHbp+lxEnCA9MJ69WbnrQB6pq/&#10;7f8A+1P+1P4kfTfhbpd1osMbFxZ+GLPzpEGOks8gI9/4aqXXhT9vvw8W15j478wqXkMd1HMyheeY&#10;wx/QV+w3wq+E3hX4K+DNP8LeD9Ht9H0mzjEapEo3ykdXkbq7kkksfWuwoA/Hr9nP/grV4++H3im3&#10;8MfGyxfWdLWVbe51E232fUbE5wXkjwBJjOSMA4HFfrn4c8R6X4u0Gw1rRb+DVNJv4Vntby2cPHLG&#10;wyGUivhv/gqd+x9a/Fv4YyfELwrobT+PNB2+cmnwbpdQtC3zoyry7Ju3g4JwGHenf8El9N+KXgv4&#10;W654R8eeEdW0LQ7W4F7o13qaeUSJP9bCEY7xggMMgD5jQB96UUUUAFFIa8G+NP7T914E8e2fw+8C&#10;eCb/AOJfj+a2/tC50qyuY7aGwtM4Es87/KhY8KvU/wAwD3qivF/2fv2j4vjJea/4c1zw3eeBfiD4&#10;edRqvhnUZFleON/9XNFIvyyxsP4h349M+z0ALRXhv7VH7WnhL9lfwfFqOsOmqeIL2RIdN8PwTqlx&#10;dsWALdDsRQSSxGOMdTXtMV2jWKXUhEMZjErFm4UYycn2o6XHYs0V8n3v7anizxHJqOtfDT4La38Q&#10;fh9p00kMniaDUILb7V5RxM1rA/zyquCFI+8RxXvnwe+Lfh345fDzSfGfha4kuNI1FCUEybJYnUlX&#10;jkX+F1YEEeooEdpRRRQAUUUUAFFFFABRRRQAUUUUAFFFFABRRRQAUUUUAFFFFABRRRQAUUUUAFFF&#10;FABRRRQAUUUUAFFFFABRRRQAUUUUAFFFFABRRRQAUUUUAFFFFABRRRQAUUUUARXVtFeW01vMgkhl&#10;Qxuh6MpGCPyr8f8A4zfsCfHr9mb4m6x4x+Amo6le6DdTNNCmjXQS8gQkt5UsJwJVXnBwe3Ga/WL4&#10;jeHrzxZ4B8RaNp17Np2oX1hNBbXdvIY3hlZCEYMOmGxzX5Ofsg/t/an+yZrnjP4e/HaDxFqM0V+0&#10;iXbE3FzazD5XjKyMCY2wGBB7+hoA9L/Yr/4KS+O9W+Len/Cb426aYtUv5FsrLU3tDa3UdyQNkc8e&#10;ACH5wwA5I4IOa5v9uX/lKJ8Hf9zSf/SuWuEu/ibL+39/wUQ+H+v+A/Dl3pui6BNaPPeSqEm+zW8x&#10;leeYrkKxzsUZP8IzWz/wUp8c2Xw1/wCChXw88U6hFLc2Wi6fpt9PDbkeYyJczMQue5A70Afq38Tb&#10;GDU/hx4qtLkK1vNpd1HIG6bTE2c1+cv/AARHmlj0f4rWgdmtkvLRlGeN22QZ/ICqH7QH/BX3w748&#10;+Fmu+F/AHhPWE8Q63A+nx3OobAkKyDaWVUJLPgkAepH0r6H/AOCXP7Omr/AX9n+S78S2L6b4i8T3&#10;Q1Ga0mXbLBCF2wo46hsZYjtuweaAPsiiiigAooooAKKKKACiiigAooooAKKKKACiiigAooooAKKK&#10;KACiiigArL8Ua9H4X8OaprEsE91FYW0ly0FtGZJZAiltqKOSxxgAVqUUDR+RvgT9rHWbj4v6h8U/&#10;id8DfH3jTxZDcOnhy3isZE0/QrTjaIImQ/vjzulPJ7Yr7e/Zp/a+uf2lvEetaDd/C3xT4Ejs7H7S&#10;bvXYikc259mxcqPm5J/A19KUUeQNt6nxXdf8EjP2fry6muJLLxEZJnaRsauQMk5P8NeVfsDfsTeE&#10;dE+MfxC8VajoWvabf+CvFs9r4akvZHjjktQHVXIZR5vH8Q4Oa/SmimnbYlq6sfIX7Z3gXx94U+JX&#10;gH47/DTRW8T6v4UinsNX0GI4kvNOk+Z9nclfm6c9MA4xXkuseP8A4h/8FE/GPg7wjB8M9b+Hfwx0&#10;TVYNa8R6h4gQpJdGElo7eMFRndnoAeuTjbz+i9FJaFN3EVQihR0AxXyv44JH/BR34Y4OM+CdVB9/&#10;3sVfVNfK3jj/AJSO/DH/ALErVv8A0bHQI+qaKKKACiiigAooooAKKKKACiiigAooooA5D4rab4m1&#10;bwRe23hC8FhrzPGYZy4TaA4L8kEcrntV34e2Wuad4L0q28SXIvNcjixdThg299x5yAM8Y7VQ+LWi&#10;eIvEXga9sfCt+dM1uR4jDciUx7QHBb5gDjKgirvw50vWdF8E6TY+Ibs3+tQxbbm5Mhfe24nO49eM&#10;V5Ki/wC0XK0vg3v7m+1v5vPseu5L+zlHmjfn2t7/AMO9/wCXy7nSUUUV6x5A1yQjbfvY4+teXfBn&#10;W/iNq2p+IE8c6dHY2kUgGnskKx713PnoxzwF/OvUZM7G2/exx9a8q+Ct58SbrVPEI8eQiK0WQf2c&#10;RHEuV3vn7nXjb1rycS2sXQV5/a2+Hb7f6eZ7GFSeDxDtD7PxfFv9j/27yPV6KKK9Y8cKKKKACoro&#10;yLbSmIZlCEoPVscVLUN35gtpjD/rQh2f72OP1qZbMa3R5r8D9a+IWs2mrt4/0+OwmjlQWYSFY9yb&#10;fmPDHPNen15Z8Crz4jXdprJ+IUIhmWZPsWI41ym35vue/rXqdeblbcsJBtye/wAekt3v+nkermqU&#10;cbUSUFt/D+DZbfr53Fooor1DyQrkPitf+J9M8E3tx4PtlvNfV4hBC6BwVMih+CQPu7u9dfXHfFmf&#10;xTbeBr6TwbGJPEAeLyFKo3y+Yu/huPu7q4sa7Yao1f4X8PxbfZ8+3mduCV8VST5fiXxfDv8Aa8u/&#10;kXvh1ea9f+CtKuPE8C22vPGTdxKoUK2444BOOMd66Oua+G8uvz+CNJk8Urs19oj9rUKq4bcccLx0&#10;x0rpavCu+HpvXZfF8W3Xz7+ZGKVsRUWm7+H4d+nl28gooorqOU4b41an4v0f4a6xd+BLNb7xTGE+&#10;yW7xiQMd6hvlJAPy570vwX1Pxbq/w00a78dWi2PimRZPtlusYjCESMF+UEgfKF71H8b7nxjZ/DLW&#10;ZfAMXneK1VPsabUbJ3ru4f5fu7utP+Cdz4wu/hlosvjyLyfFbLJ9tTai4PmNt4T5fu7elenZfUL2&#10;j8f/AG/t/wCk/qebd/XrXl8P/bm//pX6Hc0UUV5h6QV4v+0p4Z+KniXTdBT4Xayuj3MNy7X7GdIt&#10;8RX5R8ytnmvaK8T/AGmvAnxM8cab4fj+G2vnQbm2une9cXbW/mRlcAZAOee1ellzUcVBtxW+sleO&#10;3Vf1qefmCbw00lJ/4dJb9D2LTI7iLTrRLt/MulhQStnOX2jcfzzVqqmlxTwabaRXL+ZcpCiyvnO5&#10;woyc9+at150t2d0dkFFFFIoK8O8EfBHxX4b/AGg/EXjm+8VNfeHdRSZbfRjNMRAXKFTtJ2DG09PW&#10;vca8R8E/AvWfDP7QPiLx7ceL2v8ATNSSZYtEO/EG8oQeWI42noO9eng6nJCsudRvG2qvfXZdvU8z&#10;GU3OdF8jlaV9Ha3m+/oe3UUUV5h6YUUUUAFFFFABRRRQAUUUUAFFFFABRRRQAUUUUAFFFFABRRRQ&#10;AUUUUAFFFFABRRRQAUUUUAFFFFAHyZ/wVK/5Mw8Y/wDXW1/9HLXwV/wTC/a8+Gn7MeheOLfx7ql3&#10;p8+q3NvJarbWUk4ZUVgxJUHHJ71+svx6+CWiftDfDPUvA/iG4u7bSr9o2klsXCSgo24YJBHUelfJ&#10;H/DmT4L/APQb8U/+BUX/AMboA7X/AIeyfs5/9DLqn/gnn/wrzr41f8Fjfhn4f8M3UXw6stS8T+IZ&#10;oHFtNd2ptrW3k6KZN53NjrgDnHUVof8ADmT4L/8AQb8U/wDgVF/8brpPB/8AwSM+AXhq7iub+y1r&#10;xG8b7/K1DUCsTD0ZYwuR+NAH59f8E/PgZ4p/aj/aig8da2k91ouj6j/bes6rKCElud29IlOMFmfB&#10;2jooPTiv3brC8F+BvD3w48O2ug+F9GstB0a1GIbKwhEUa++B1J7k8mt2gAooooAKKKKAPN/ix+0D&#10;4N+Ct1p9v4qvbm1kv0Z4BBavMCFIBztBx1FcXp/7cfwg1CdYv+EhntizBd9zYTIoz3J28D3rxX/g&#10;opClx4w+HsUg3RyLKjD1BkQGuz+PP7JHwv8ADnwh8R61pumnQdQ0+ze6gu1uXI3qMhGVicg9Mdee&#10;K+1w+X5YsNhp4rn56t17trKzt2v27nxOIzHM3icTDCqHLRs/evd3Vz6o0zU7TWdPt76wuYryyuEE&#10;kNxC4ZJFPIII4Iq3Xx3+xh8TJ/Cn7M/ifVdSinvbDw5cyywwqfmMe0MUUnjgk/nV66/4KIeGGtfD&#10;/wDZvhnUtR1DU5Nk1ksqK1qC4VQT0ZjnOB2715dXI8X9YqUcPHnUHa+na+vyPVo55hHh6davLkc1&#10;e2ve2nzPraivnz42/tjeHvhB4gg8PQaRe+JPEJjWSeys2C/Z9wyFZjn5sc4ANdR8A/2kPDvx9sL0&#10;6ZDPpmrWBH2rTbvHmIpJCuCOGUkEcdCOa4Z5ZjKeHWKlTah3/Xvbz2O6GZYOpiHhY1E59v60v5Hr&#10;dFFeB/Gv9rrQ/hL4qTwvZaJf+K/EWwSS2enYAhBGQGPOWxzgDpXPhsLWxlT2VCPMzoxOKo4OHtK8&#10;uVbfM98orwf4E/tc+HvjV4guPDz6ZeeG/EMSNItjfEHzVX721h3HcEA4pvx6/a78N/A7WoNCOn3P&#10;iHXnVZJLKzZUECt93ex7nqFAJxXV/ZeN+sfVfZvn3t5d77W87nL/AGpgvq/1r2i5L2v59rb38j3q&#10;ivmjSf26fCWuaj4R0+z0jUJL7XJzaz2zFFfT5Q6qBKCeQd2QR1ANdn42/aV0rwR8aND+HU+j3tzf&#10;aqIjHeRMnlJvJAyCc8YpyyrGwnySptOzfTZbsUc1wU488aiaul13eyPZKK8i+P8A+0Vpn7P9tos2&#10;o6TeaqNTmaFBaMo2EY5O4+9bXxS+N3h74R+AYvFOuPIsVwqfZrOLBmnkZdwRR7DqegrnjgsTONOU&#10;YNqo2o+dtzoljsPB1IymlyWcvK+x6HRXzB8L/wBu/wANePfF9joGq6Df+F5NQcR2dzdurxSsxwik&#10;j7u48A9M969R+Ovx98PfATw9b3+srLd3l25jtNPtsebOR9488BRkZJ9R61tUyvG0a8cNOm+eWy7/&#10;AKevYxp5pg6tCWIhUXJHd9v1PTqK+cvgx+2p4c+Kvi6HwzfaNe+F9XuR/oiXrB0nOM7QR0JHIyOe&#10;1Ufif+3T4e+GHj3VvC134b1S9udOkEbzwPGEckA8ZOe9arJse6zw/snz2vbTbve9jL+2MB7FYj2q&#10;5b2vrv22ufTdFfN3wi/bY0H4vfEDTvCll4d1Owub1ZGWe4eMouxCxzg57VZ+Nn7Z3h74SeLT4Yst&#10;HvPFOuQgG6hsmCrbkjIUsc5bHOAOO9J5PjlXWG9k+e17abd73sNZxgXQ+sqquS9r679trn0RRXln&#10;wG/aG8OfH3Rru50hJrDULJgt3pt1jzYs52tkcMpweR+Nep151ehVw1R0q0bSW6PRoV6eJpqrRleL&#10;2YUUUVgbhRRRQAUUUhoAbLIsMbSOwRFBZmJwAB1NYvhTxtofji0nutB1ODVLeGQwySQEkK47civD&#10;f2g/iZ4m1XXtQ+HfhXT5VkW0FxqGoK3IgKliAeiDAILH1wKn/Yqx/wAIDrW37v8AaRx/3wtfLRzt&#10;Vc1jl9KN42leTvvHovTqfVSyN0cqlmFaVpe7aKa+GXV+vQ+hxWVq3ifS9E1HTbC9vI4b3UZDFaQE&#10;5eVgMnA9AOpr5M1/4reM38d6zFeeO18H6ja3bLaaPqFm0dlJGrfJulwcbh69fUV0Xxd0XxP4i+Kv&#10;gOa18Rxabeanb/6HJbDzI7OQR5kZGH3g/OPrXLU4jUqUpYek24yjGzt1lbvo+ydtWulzshw26dWE&#10;cTVSUoyldc3SN/5dV1bV1ZO2tj6noqG0jkitYUlk82VUCvJ/eOOTXnvxM+PnhT4WXsdjqk81zqLp&#10;v+yWcfmOi9i3ZQe2a+pxGKo4Sn7XESUY+Z8ph8LXxdX2OHg5y7I9Iorzr4Z/Hbwt8Vbia00meaC/&#10;iTe1pdx+W5Xuy9iB7U74nfHPwx8KZYLfVppp7+dd62lom+QJ/ebso+tc/wDaWD+r/W/ar2fe+n/D&#10;+Rv/AGZjfrH1T2Uvafy21/4bzPQ6K8lg/ac8FXaeHzBPdzNrUnkwpHbktFJvCFZRn5Dk/lzXQ+Jf&#10;jBoPhTx1pPhO9F2dV1MIYPKgLR/MxUbm7cilHM8FOLnGrFq6W/WW33lSyvHQlySoyTs3a3SO/wB3&#10;U7miuJ+JXxb0P4Uw2Euti6K3shji+ywmTkeuOlanifx3o3g7wwde1a7Fpp+xWUsPncsMqqr1LH0r&#10;d4zDxlOLmk4K8tdl5nOsHiJRpyVNtTdo6btdu50VFeTeBf2mfBfj3XYtItZ7myvZiVgF9D5aynsq&#10;nOMn0rsfiB8R9C+Gei/2nrl0YImbZFFGN8kzf3UUdTWVLMcHWoyxFOqnCO7vovU1q5bjKNeOGqUp&#10;KctlbV+h1FFeX/Dn9onwh8S9V/svT57i01FlLR297H5ZlA67DnBOOcdaq+Mv2m/BvgXxNe6Dqf8A&#10;aH260KiTybUunzDIwc88Vl/a2A9isR7aPI3a99L9vU2WT5g67wyoS50r2trbv6HrVFeT+Cv2lfCH&#10;jzxNZ6Fpg1EXt0GMZntCifKMnJ7Ve+JXx/8ACfwu1CPT9TnmudRZQ7WtnH5jRqehfsuewPWn/auB&#10;dB4n20eRO176X7eonlOPVdYZ0Zc7V7W1t39D0qiuT+HfxO0D4oaS9/oV0ZlibZNBKuyWI9tynpns&#10;a6yu+jWp4imqtKSlF7NbHn1qNTD1HSrRcZLdPRhRRRWxiFFFFABSGlpkwcxOIiqybTtLDIB7ZoA+&#10;dPjF+3h8Nfg54puPDt29/rer2j+XdxaZErJbt3VnZgCw7gZx3r0r4QfHnwd8b/Cc3iDw1qQe1tm2&#10;XcV0BFLatjOJATwCASDnB55rxn4DfsR6T8L9e8X6946n0rxtcaqS0ct3aZW3Ql2lJD55bIyf9mvl&#10;39ne2tv7S/aZbw4GPgpdC1BLQKSYivnH7P1/6Zh8Z5xmvC+s4mlOLqpWlfTqreZ+qrI8jx+FrRy+&#10;c3Oj7O9R/DJzaTSTs1a+nofp3H4g0uWW2iTUrN5bpd8CLcIWlX1QZ+Ye4qa81Wy014Eu7yC1edtk&#10;SzSqhkb0UE8nnoK/MCT4L2HhL9nb4P8AxWtNY1RvFkur2kKytOfLhgaZwsUa/wAIXaTx13HNe1eK&#10;vhvo37Rv7Z3jDQPHWr3i6X4b0m2k0rT7e6+zkM6ozyIevBOTjuw7DFbRxs5JLk1dra90328jzq3D&#10;GFpTlL6y3TgqnM+TVOnKMbJc2t3Ja3Wlz3P9m/4w6/8AFXVviTba5HaRJ4d8QzaVaC2iKExITjfk&#10;nLflXttfIX/BPLTodIsvitY2+oSatBbeJ5YY9Qlfe1yqrgSFsnJOM5r6s8Ra9Z+FtB1DWNRl8mws&#10;Ld7meTGdqIpYnH0FdWEqOdBTm+/5ngcQYWnh81qYfDR0XKkkrbxj0830NGivgy5/4KCfEjXrHU/E&#10;3hL4Ry3/AIHspGVtSnMrEKvUsyLtU469cdzX0t8Dv2kPD3xo+FE/jdEfR4bBZP7Ttrg7jasi7m5H&#10;3lxyD39M0UsZRrS5YPX7i8fw1meW0VXr01y3SdpKTTeyaTbTPXaK+EYP+Cket674qvbnw98NL3Vv&#10;Auny/wCl6hF5j3EcOeZWCqUXjJCk/iK9Y/Zq/a6l/aD8YeN9Oh0a3s9L0OIT2d3HMzPcoXYKWUgb&#10;chQfxqKePw9WShGWr8mbYvhTN8FQliK9K0YpN+9HS7SSaT31Wh9LUV86fsiftSaj+0pH4oa/0C20&#10;Q6PLCiC3naXzN+/OcgYxt/Wo/AX7VGpeMf2qPE3wml0G1t7HSVnZNSSdjJJ5YTGUIwM7/XtWkcXS&#10;lGE09JOyOKrkGYUa2Iw84e9RjzT1Wi0ffXdbH0fRXyN8ev24r/wT8TJPAHw78ISeNvEFoP8ATdu9&#10;lRwMlEWMFmKj7x4APHNdv+yz+1jZ/tDJq2k3+kSeG/F2kfNeabISylN23ehIB4PBUjIJHWlHGUZV&#10;fZKWv9dTStw5mdDArMKlK1Oye6uk9m43uk+9j6Cor4x+LH7e+sad8StT8IfDLwPJ42l0gut9dL5j&#10;jchw+xYwTtU8Fj3zxXoPwf8A2v7X4x/CHxV4i07QpbfxV4ctnku9BZi++QKSuxgMlWKkdMgjGPVR&#10;xtCc3CMtV+m9jStwxmuHw0MVUpWjLl6q65vh5le6T8z6Nor89tQ/4KR/EXSLFry/+EgsrRMBp7iW&#10;dEBPTJMeK98/Z8/a0X4o/BrxV8Q/FelQ+GdN0K4kRzDI0okjSJHypIGWLNtAHU4Heop4/D1ZckXr&#10;vs0b43hLNsBQ+sVqa5bqOkoy1eiVk2z6Nor4C/4eU+KpJZPEEPwtnk8Ax3PktqPmSbwuccybfLD8&#10;j5c9e9fbfw/8daT8TPBmkeKNDmabS9TgE8LOu1h2KsOxBBB9xWtDF0cQ2qb1Rw5pw/mOTwjUxlO0&#10;ZO1007Pezs3Z+TOiooorsPnQooooAKKKKACiiigD53/4KC69J4e/Y7+J1zDM1vNJpv2dXRipHmOq&#10;4yPUE18D/wDBEvwlb33xQ+IHiKVCbjT9LhtYW/u+bIS36Rivv/8Ab58N3Hir9kH4m2Vpbm5uV0tr&#10;hI1GSfLZXOPoFJr4B/4IleKbey+J/wAQdAkk2z3+lw3MKf3vKkIb8g4oA/X+iiigAoqvqGoW2lWN&#10;xe3txHa2lvG0s08zBUjQDJZieAAO9ZPhTx54b8d2K3vhzXtN120bpNp90ky/mpNAG9RRRQAhr5G/&#10;ZVT+2P2uP2n9au5lmvoNU0/S4s/ejt0tyyqP9nJ/Ovrk18b+LZtY/ZI/ab8X/ERvCWteJ/hz8Qbe&#10;2+3XHh23N1caXqEKlQ0kC/MySL/EOhoWjB6o1PEpOj/8FMvBrWrrH/bHgK7jvFA/1giuAUJ9x2r6&#10;0r5P+AukeIPjh+0drPx31rwzqHhLw3a6MPDvhiw1qLyr64jMm+a6ePrGrHAUHkivf9P+J9jqHxS1&#10;XwKmmatHf6dYxX8moS2bLYyLIcBEm6M47r2otok/P82D3b9PyR8ff8FA/wBnfwX4L+AfxY+IkNjL&#10;qXjPXb7T3l1fU5jcTW0ZvoAILct/qYwONq44wDnAr6L/AGrdevPDH7JnxH1SwlMN5b+GrhopAcFS&#10;YsZ/WuP/AOCjOgan4m/ZH8Xado+nXWq6hLcaeY7WzhaWRwt7CzYVQScAE/hXs3xC8A2nxQ+E+ueD&#10;9RylrrWlSWEpOQU3x7c/gSD+FN607f1sik7STZ8ifs8ap+0HrH7PfgK9+Fvh3wd4V8G6dpEMdnpH&#10;iSWWa/1bYoLy7o8JAJXD7Qckbstivof9kr4j+G/in8GLDXPDfhq38Gg3VxBqOg26Igs75JCLhTtA&#10;By+TuwM5zXhvwr/aR8Rfs5fDzSPhZ45+GPjDVvG3h2AaZZz+HtLN1p+rxrlbeWOdflQONoYN90g5&#10;r179i/4P6/8AB/4PNF4sCxeKtf1O617U7WNw62s1w+/yQw4JQbQSOCQcU3q2+hmrpJdT17WPHHhz&#10;w7fxWOq+INL0y9lAaO2vL2OKRwTgEKzAnJ4+tbleAaT4G8OeMP2q/iVLr3h/S9blstC8PtbPqNlH&#10;cNAfMvzlC6nbyAeO4Fe/1JQUUUUAFFFFABRRRQAUUUUAFFFFABRRRQAUUUUAFFFFABRRRQAUUUUA&#10;FFFFABRRRQAUUUUAFFFFABRRRQAUUUUAFFFFABRRRQAUUUUAFFFFABRRRQAUVgfEDw9deLfAfiTQ&#10;rG9Om3up6bc2UF4pIMEkkTIsgxz8pYHjnivzXH/BKL40AD/jIS6H0mvf/jlAH6j15x8Sv2c/hl8Y&#10;rlbnxn4H0XxBeKAou7u0VpgoOQvmY3Y9s1+f/wDw6i+NH/Rwl1/3+vf/AI5R/wAOovjR/wBHCXX/&#10;AH+vf/jlAH6NfD34S+DPhPp8ll4O8L6V4atpcGRNNtUh8wgYBYgZY+5rP8b/AAG+HPxL1hNV8V+C&#10;NC8RamkQgW71KwjmkEYJIXcwJwCTx71+ev8Aw6i+NH/Rwl1/3+vf/jlH/DqL40f9HC3X/f69/wDj&#10;lAH3/wCGv2bvhV4N1WLU9D+HfhrStRiIaO6tdLhSRD6hguR+FekV+XH/AA6i+NH/AEcJdf8Af69/&#10;+OUf8OovjR/0cJdf9/r3/wCOUAfqPRX5cf8ADqL40f8ARwl1/wB/r3/45XvP7G/7EfxC/Zx+Jt/4&#10;l8V/FSbxtp9xpklkmnySXLBJGkjYSfvHK8BCOmfmoA+zqKKKACiiigAooooAKKKKACiiigAooooA&#10;KKKKACiiigAooooAKKKKACiiigAooooAKKKKACvlbxx/ykd+GP8A2JWrf+jY6+qa+VvHH/KR34Y/&#10;9iVq3/o2OgD6pooooAKKKKACiiigAooooAKKKKACiiigDkfir4e13xT4JvNO8N6mNI1eR4zFdl2T&#10;aA4LDK88gEfjVz4e6PqugeDNK0/XL3+0tWt4ttxdBi3mNuJzk8ngjrVL4reFNU8a+CL3SdH1X+xb&#10;+Z42S83MuwK4YjK88gEfjV34e6Bf+FvBmlaVqd//AGpf2sWyW83MfNO4nOW56Eda8lQf9oOpyO3J&#10;bmv7u+3L3637aHrOov7OVPnV+e/Lb3tt+bt0t31Oiooor1jyRr52Hb97HH1ry/4Np8SV1PXz47MZ&#10;tDIP7O2NGfl3Pn7ntt616g+Sh2/exx9a8v8Ag3pHxG0zUvEDeOb6O8tJJAdPVJEfYu58/dAxwV61&#10;5WJTeKoNKf2vh+Hb7f6eZ6+Fa+qYi7h9n4vi3+x/7d5HqVFFFeqeQFFFFABUV15n2aXyf9bsOzP9&#10;7HH61LUV0JGtpREcSlDsP+1jik9mNbo81+CK/EVbXV/+Fg+WZvNT7H5ZjPybfm+57+tenCvMfghp&#10;PxC0q01dfH96l7M8qGzKSI+1NvzfdAxzXzt+19481uT4npodvqF1p9jptpG6LaXDx+Y8mSXbbjkY&#10;wOTXyVTM4ZPlUMTVjN62tN+/q3u/60sfdYPJJ8Q5zPCUpwirXbgvcskvhWnVpPzuz7Yorzv9n7xb&#10;feNvhH4f1TUm8y9aJoZJS2TIY2KbzwOSFyfc16JX02HrRxNGFaG0kmvnqfIYzCzwWJqYWp8UJOL9&#10;U7BXI/FQeKG8FXo8G7P+Eg3xeRvKgbfMXf8Ae4+7urrq4H46anqmi/DLV77RtUg0a/g8uQXlw4RE&#10;QSKX5IPJXIAxkk8VjjpKOEqyd7cr+HSW3R9+xeXwlUxlKEUm3JaSV1v1XVdzb+HY18eC9KHijb/b&#10;/ln7XsKkbtxx93jpjpXR15b+zt8TI/iR8PbWSa/e+1qy/c6gZU2uHJJU4HGCuMEehr1Gpy+tTr4S&#10;lUpSbi4rVu726vv38y8yw9XC4yrRrx5ZKTukrJa9F27eVhaKKK9A804f40r4xb4bauPAJUeK8J9j&#10;3lAM713ff+X7u7rS/BlfGC/DXRx49KnxYFk+27ChGfMbb9z5fu7elN+NOn+L9U+G2sW3gS6Wz8Uu&#10;qfY5mdUCneu7lgQPlzTvgzYeLdL+G2jW3jm5F54pjWT7bMrq4Y+YxXlQAfl29q9O6+o292/P/wBv&#10;7f8ApP6nm2f169pW5f8Atzf/ANK/Q7eiiivMPSCvGP2kvht8QPiPpugQ+AfFA8M3FpdPLeSG4kh8&#10;6MrgL8gOeeea9nrxf9pX4Q+K/i3pugQeFvFg8KS2N081xJ50sfnIVwF/dnnB55r0sumqeKhJyUd9&#10;WrpadV1PPzCDnhpxUXLyTs3r3PXtNgmttOtIbiTzZ44kSSTOdzBQCfzq1VXTLeSz020glk86WKJE&#10;eT+8QoBP41arznuzujsgooopFBXh3gj4Dx+GP2hPEfj8eLzfvqaTKdE2j9xvKHOdx6bPQda9xrwz&#10;wP8AA7QPDX7Q/iTx3a+Lft+s6kkyzaJ+7/cByhJ4bdxtHUd69TB1OSFZe05bxtte+u3l6nl4ynzz&#10;ovk5rSvva3n5+h7nRRRXlnqBRRRQAUUUUAFFFFABRRRQAUUUUAFFFFABRRRQAUUUUAFFFFABRRRQ&#10;AUUUUAFFFFABRRRQAUUUUAFFFFABRRRQAUUUUAFFFFABRRRQB8Lf8FGo5JvFXgGOJtkrxTKjZxhi&#10;6AH86qaj+xh8a/GKw2PiP4hW99pZcMyXF9POq4/iCFQCfSu8/bb+FPi/4ieLPA1z4a0G51iCy3/a&#10;JINuIsyIRnJHYH8q+toxiNQeCAK+6eb1MBl2EjhnFytK90m1rp6Hwkcop47McXLEqXLeNtWk9NfU&#10;8C8U/CjTPgx+yb4q8M6W73CQaXPJPdSDD3EzD5nI7Z7DsAK4H/gn14G0O7+EV5rF3pVne6hcak37&#10;+eFZHURhdgBI4weeK+gvjnol/wCI/hB4u0zTLV73ULrT5IoLePG6RyOAM15/+xZ4F134e/BWDSvE&#10;elTaPqYvZpWt58btpxg8GvPjjJTyqu5z9+dRN66vTX5XPQlg4xzWiow9yNNpaaLU+S/hT8SfEXhn&#10;49+P/E+n+BLz4gazJczRlY8tJZDzT83Q4yAF+grt/hLJ41tf2ldT8dH4c6v4O0vUtPu2uLeW3f7M&#10;sggLgs2AMM8YPA6txW940+GPxP8A2d/jdrXjf4baGfEmg65ue5sY/nKFjuZXXIPDZKsPXFdx+zF4&#10;W+L+seO9b8b/ABDv77SNMvFcQeHZpPkZ2xhvLydiKBgDqSc19Ni8VQdCeJp8nLKmo/E+Z6W5eW9k&#10;16fqfN4TC11XhhqnPzRm5fCuVf3ubdprz/Q8q8Gft2fEnxB4w0XS7rw1pkVreXsVtLIltcAqjOFJ&#10;BPHQ1c+P/gb4m/Bz4/al8UvBWnPq1lqCh3kit/PEPyKjxyIOQCFBDD1r7lFpCpBEMYI5yEFfI3xX&#10;0D42/Cj4z3njPwaL3xp4bvh/yCHmMi24ONyGPIwARkMPXFeTgcfh6+Jf1alCknFpxk9J3a0vpZnq&#10;4/AV6OGX1irOo1JNSitYWvrbqjM/Z0/aM8I/Ef4uQR+J/AlhoXj+9ykOtW8Z/fSBTlSGG6Niufr6&#10;1lfAvSrbxn+3N8Q73WYRdXGlyXktqs4DBGWZYVOD/dQ8enGOlaXww+FHxC+MH7Qdj8TfG3hmLwZp&#10;+m7ZEtAoWS4dVIQYzk9clj6Ypnxr+E/xI+Enx6n+J/w10uTW7bU9z3VpCvmFXYASpImQSrH5gR0P&#10;0r0ZPC+3q4ehNQlUpW+K8Yyv8Kl2t8vyPNisW6FLEV4OcadW/wANpSjb4nHvf5mb+1D4Z0zQ/wBr&#10;v4bXthbx29xqclvLdrEoUO6ThQ5A7kHGe+Kl+Pv/ACfd8Puw22nX/favOfGkHj26/aM+HGu/ERYb&#10;XW9YuLaaHTYRgWUCyhUjI7Ekknr15r2r9sn4NeN9R+IXhj4j+B7KTVrzS0WOS1gAaWJ0fekgUkbl&#10;PIIFdEOTDzwtGrUWtKcea+l359uhhJSxEMVWpU2rVIStbW3p36mb/wAFJCP7M8BjP/L7Lx+C1yf7&#10;bGqXUnjf4T6f9im1WzhsILldMBO27cuoKAerBQv41R+M3w8+O3x40nRPE+veGGhaC4FvaaBZoFkh&#10;j4LzyAtxuIwBnNe3/tSfs/6/8RPCfhLxD4VQr4w8NRRlLffteRQFbapPG9XXIz15FY4WrQwH1OlV&#10;qRbj7RNp3Sb2u/wua4qliMd9cq0qckpezautWlvZfjY8K+PPiH4gfG/TNFgh+CWteHL3R5d9ve20&#10;DMyx4H7sAKMDIUj0xxS/tE+KtYvf2ivh/PeeHbvxBc2OkWFwvh6QENPM2XkXbg4JbAPH8Fdb9o/a&#10;R+OXijw7pt7YXvw+s9Nf/S9TgzArngO7Dcd5wPlUcZJrvv2rfgZ4t1XxJ4Y+I3w/Vr3xRoSJDLAW&#10;HmzIjbo3UHhiCXBHcN7VrSxVHDVqOHq8kfdmlaTai5d5X0v5PS5lWwtbE0a2IpKb96Dd4pOSj2j1&#10;a89zxH4u678Q/i74z8J+Irf4O674Z1LRbhGa6toHdpUDqwBwo6YP5mvor9q74vaF8IvAS3SaVp03&#10;jPWo9tmlxaxu8XHzzPkZwucDPU4HrXm3heP9oL43/FTQdR1q3v8A4d6BpRX7UIWMKTKGBdQmTvZs&#10;Y54ANcB8c/hT8Y/Ffx+1rxRbeEbzWrSyv9ulPMiPbmCM5iAQtyueSD1Oc1nGjh6+IoUa84RjTi3Z&#10;Sb3ekXJvvr6Gs6tehh69ahCcpVGldxXRayUUvl6ntH7FH7PsngTw7J488RWzN4o1iIvbwyr89rbt&#10;z07O/U+gwPWvnj4FfE7xJ4T+KfjvxLpvgC98f6xd3MqyyRZZ7MGZs5O043ABfouK93+EXjH9pLUf&#10;iTodv4w0F7XwzJMReym1jQKm045DZHOK5nxB8Ofin+zP8Y/EPib4c+H28UeGddZ5ZLSMb/L3NvKu&#10;uQQVcsQw6g4pQqOWIxMMVOE51YpxXN7tk/h5la369RzppYfDTwsJwhSk+b3feu18Vne+v3EP7Nmn&#10;eMIv2pdT8S3Hw+1jwZoOvW83n20luwt4nwGGWwBywyOO9fcw718y/sr+EPi3P4p17xn8RtTvrC01&#10;Hd9n8PTy5UOx+/syRGqgYVQe+a+mhXyee1VVxaScXyxS91trTze9trn1uR0nSwrbUlzSb95JPXyW&#10;197C0UUV88fQBRRRQAUhpaKAOd8ZWVvD4X8Q3EcEaTzWUoklVAGfCEDJ74rxb9igZ+Hmsg99RI/8&#10;cWvcfGcbS+EdaREZ3azlCqoySdh4Arxn9jbS73SvAWrxX1lcWUjagWCXMTRkjYvIBFfJ4qFs7wrS&#10;05Z/ofW4Sa/sPFJvXmp/qVPGfwM+ImuXV/pMPijTdV8MXcpkVtathNd2oY5IRtufl7c1vePfgnrz&#10;WPgl/Beq21rqfhqI28c2oqWDKV27sAHnrx7+1e20V2PI8G+e/NeVteZ3VnzKz6WZyf29jL0/htC+&#10;nKrO65XzLrdaEFkJ1soFumVrkRqJSn3S2Oce2a+QvjBFr/wn+OV/4ybQ49a0u92tE9zCZIQNiqUz&#10;g7WG3I/3q+w8c182/Ejxj8SPhh8Sbm+uLS48UeCrkHybSKAMiqQMq20EhlOcZGCK8/iSnB4Wm5uS&#10;5ZJqUVzcr7yXVHdw1UmsVUjBRlzRacZPl5ldaRfR/oV/gr41+Gnjn4kR6pFoL+HfGMykxIJT9nlO&#10;MNs2kLnHUEVg+B9ItfiX+1T4nl1yIXsOnNK0dtOuUOxhGgI7gdQKZ8PPDWqfFL442Hi2z8KN4S0G&#10;wYSyZiMIkYA4wCBliTzgYwKufEnSvE3wT+N8/jjRdKm1bSNTBMscKM4ywG+NtoJU5G4HpXx8ZVZ4&#10;WliMRT5qUK124xtzK3xuNu/kfYyjShi6uGw9Rxqzo2ipTvyu/wAClft5lD49eDtL8KfHjwbNpdrH&#10;ZJqU9vNNDCoVN6zqu4KOBkY/Kt740f8AJ0vgH/cg/wDRrV53458Q+JfF/wAW/BmueI9MbRkvLm3/&#10;ALPsHPzRwLOASwPILHnmvSv2oPDniDSvH3hjx1o+nyajBp6ojrDGZCjpJvXco52kEjIrGUo1aeMr&#10;4em1BVacrW1stW7ee/zNYRnSqYOhXmnN0qkb3urvRK/lt8h37a3/ACDfCn/X238hXPftSawJNa8A&#10;aXdiafSo7WO6ntoR80mSoYL6sVBA+tYXxi17xt8X9H0bXbjwvc6Zo0Fz9nt7VI3eaWQjLSFcZCjG&#10;ASK9O/aG+G+t61ovhTxT4ftpLrVNDijL2yjL7RtcMF7kMOR6VtjnUzB5hWw0XytUns7uK3snv3t1&#10;RjglDLlgKOJlHmTqrdWUntdrbe3kzyf4t+MfDni2x0Z/Cvg3VdA1TTZlKTix8oGMcgHb1YMFIJ96&#10;0/jn4qi1n4seEG1u1udQ0m1061uJrCGP95IZMvIFX1OEGPYiuj/4XN8T/ifruj6X4Z0K48NzRv8A&#10;6bcTW7GJs4BLF1GFGCcDk5ra/aH8DeI9I8X+HPiF4etZNXutMSOO6jRNzfIxKvtHUHcwOOnFY1qE&#10;sTh8RiMPKU481Pm/d8qajvaN9bdVZbG9GtDDYnD4fERUJctTl/ec0k5WteVvdvrZ3e55f8SvG2ke&#10;IvFnhjXvCPhTVPD1/p1wvnt9i8pXQEbcBR1HIz6Gvd/jrd+B/BfhibxLqnhvS9S1+/UJarc26s80&#10;u3gtnnao5NcTovxU+Jnxa8e6RBoGlXHhfRrcj+0GuLcmMrkFiS6jnAIUD1rzv44XfibxR8YL65vd&#10;Av8AVNL0q4+z2loLeQwvEuD1A53HqR9K1njI4XC4jEUk6jqySTdPlimk7yS12Xkte5EMJLE4rD4e&#10;q1TVKLbSqc0mm1aLem783p2PSv2UvhG9urePdagEdzchv7Otwm0Rxt96QL23dFHYfWvMfAXj7RtO&#10;+J3inxF4o0G88TXM8ziBbe2EwiO9gWZTwPlCgemDXpvw5+O/xA1vxnoWjX3hRdP0meYQySJZSoIk&#10;CnGCeAOAKwZofE/7NfxS17UbTw/ca74c1gllaBGfI3FgMqDtZSzDBHINTJYeOFwk8HdU6U3zycG/&#10;eaVpOPX9BxeIlisVDGWdSrBckVNL3VJ3ipdH189RfgPrEK/tCahNoek6ho3h7V4JMWtzblAjBd+P&#10;QAMDj2OK+uK8L+A3iL4i+OfEeq674hWTTfDD5Npp88ARtxPAQkBtqjqT1Ne6V91w5TVPBNxbtKUm&#10;rx5dH2V3ZX1W3ofCcSVHPGqMkk4xinaXNqu7sru2j39Qooor6k+VCiiigApDS1S1qS9i0e+fTYkn&#10;1BYJGtopG2q8oU7AT2BOOaTKiuZpHxX+27+0LrXiTX4fgf8ADRZb7xDqbC31aW05ZVYf8e6kdMjl&#10;27Lx649h+Bn7J+lfC/4Can4EvbhpNR8QW7jWdQtcBi7pt2xkj7qAkLn3PfFfF9n+xT+0bpni278T&#10;2BtrDXbqSWWS+g1dVlJkJL/N15ya+lv2Q/hR8c/AnxC1O++J2rzahokumtFBHJqn2kCfzEIO3t8o&#10;bmvncPKpUxDnXpO70XZL+tz9mzejgsFk8MLleOp8tO05JO86lRdfRdF/kepan+yz4b1P4PeFvh1J&#10;qOpLpPh+6hure4V0852jdnAY7cYyx6Cqnxp/ZB8F/G7xPpviDU59S0nVrWEW0tzpU4he6hHRJDjn&#10;jIyOcHHpXuQpa9p4alJcrjpp+Gx+YU85zCjUVWnWaknJ385/F9/U8v8AgX+z34c/Z9sddsfDU141&#10;lql6bwwXUgcQcYCIcZwBjrk113xE8JW3jzwLr3h28m+z22p2ctq83/PPcpG78OtdFXN/EbwTbfEf&#10;wPrXhm7uJ7SDU7Z7c3FsxWSIkcMp9QcGr9nGFNwgtOxg8ZWxOMjisRUfM2m5btWtr52t8z81dP8A&#10;D/7R/wCyJb3lrotu+v8AgpZHdxbwrqGnzJ0Zio+aPIHI4969fg/aGtfjf+xP8Tn07w5ZeGtY0q1W&#10;3vrLT0EduUZlxJGAB1GcqelY/hT4OftVfA/SdU8F+ErrS9Y8O3TyeRezSoxj38M6b/mjJ64OcHmv&#10;a/2av2P4vhh8HPEvhvxbcx6nqvitGGqCDmKEFSqohI5K5J3dzXztCjW5vZwUlFppqWy7WZ+x5tmO&#10;W+yji8TKlOtGpTlGVK6lNJpyc49Hbu3qV/8AgnPpWnx/sv6c8UETteXt2bslB+8bzCuG9flAHPav&#10;E/8AgnXBa23xT+McNhg2SQbYCvTYJpNuPwpng39lz9o74U3+r+BPCXiG2tPA+rXDLJqvnL+6ib5W&#10;lVD8yOV6hepHXvSf8Ey9JGl/E34o6aZDOtvbx25kIwX2zOufxxRTlL2mHpyg4uN1r6dB4ylQ+pZz&#10;jaGJjVjV5JJRbbSc7+92fRLyNn/gld8qfEtTwwuLX5T1/wCWtV/gi+f+ClvxFKkN+7vsY78RVTs/&#10;2Vvj18Dfir4im+FF9ZroGtSsiXc0yYSJm3DzEYcMmSARnOPfFdt+zX+yV48+D37TWp+KtbuItY0S&#10;WznjbWHuAZrmaTYzOY+oywb8AKKMKyjRouD9yWr6dR5jicunWzHMYYuD+sUbRin717RTT7PTRbvX&#10;seA/s1eIPitZfGT4lav8P/Cml+ItfkuJEv21OUI9ujTscIS65yV56/dFev8Awo+FXxitv2mdX+J/&#10;inwnY6DHeabdperpt5GyLKbYhCUDlssyofqc1q/Ev9l/4rfC3446r8R/glc2bxax5jXem3LquxnI&#10;LqVbh0LfMOQQRXW/sl/s1+PvCfjnXfiL8UNbluPEGph1TS4bkvFl8bpJQPlJwAqqBwPwoo4epGca&#10;U4y0le+nL67fgLM84wlXD1sfh6lJKpSUeW0nVbsk4NcySStdStbyfX5g/Yv1/wCMGjQeMNQ+Gvg7&#10;R/EM9xdRrqN1qMwSWJvmYIMuOCSx+or3r9kv4QfE/wAIftD+LfGni7wzZ6Dp2vW0xuFsLuN4Ypi6&#10;vgIrEjkE89M1h65+zB8afgF8UvEniD4JXdndaDru9ms7h0DQbmJCFH4YoSSrDsea3PhT+yj8T/Bn&#10;wm+JOp6lr0tz8SPFVnLb29qt+fJtzIwLuz/d8xueQPlHA60sPRqU3CMoybhd9LfLTW5eb5jg8ZCv&#10;XoV6MY4hQjtJ1NbJ83vJRULXva1keeftHfEXXP2yPjlp/wAIvAlw/wDwi2n3B+23seTFI6HEk746&#10;onKqD1Y+4r1n9tPwRY/CH9i5PCnhm2EGk213aW0uOC67izSP6szqpPua+fvAn7H37TPwyW8/4RWa&#10;10J73aLiS01OJXkC9AWxnGe1fSvwp+APxJ8a/BTx54K+NOqyXtxrEi/2fdG6W5a32qCrjA4xIoOO&#10;/I706UatZVFUptTmnq9l2Rnj6uX5dLBSwmLpyw2HlF8kXecndc02urW9ui9TxTwAfj9r/wCzXp/g&#10;/Q/hz4cu/A+o6S0MV1JcIjyRSAlpWzIAHyS2SOD6Yr6Y/Ye+G3iv4T/BQ+HfF9h9g1CLUZpoU+0L&#10;MDE4UjBUkAZDcV8xr+zl+1FoHgaf4U6df2MvgqWZ0W6ju0XELMSV3H51RiSxX3Ir7c+Avwpf4MfD&#10;HSfDE2q3Gt3sAMl1fXMjOZJW5bbuJIQdAPQV04KnL2ilKMlyq2trei0PF4oxlBYKpRoVaUlVqc9q&#10;ak5Na2lJuVk9bNW1PRKKKK98/JAooooAKKKKACiiigClrekW3iDRr/S7yMS2l7BJbTIRwyOpVh+R&#10;NfgfpV34i/4Jz/tsFr2BpLbSb1kkSMHbe6ZMfvJ6koQR6MuO1fv7Xzj+2T+xR4U/a58JJFeMui+M&#10;LBCNL16OPc0ffypR/HGT1HUdRQB7L8Nfib4Z+L3g/T/FHhLV7fWdGvYw8c8DAlT3Vx1VgeCp5FdT&#10;X4aXX7Jv7Wn7Hfia4ufAyaxcWfzN/aHhacz20q9MyQno2OzKSPWrd58fP25vFsUWkxp4yiacGEG1&#10;0YQu+Rjl/LGPrkUAfZn/AAVS/a10X4ZfCDU/hno9/HdeMvFEBtp4bdwxsrMnEjSY+6XGUUdeSe1e&#10;P/8ABF34FX0Mnin4q6lBJFYyR/2TpW8sqytkGeQDOCBhUyR1Jx0rzv8AZ4/4JP8AxJ+K3iePxH8Y&#10;7qfwzo8svn3VvNcefql6c8qxydme7MSeeBX6/eDPBui/D3wtpnhvw7p8OlaLpsC29raQLhI0Hb+p&#10;PUkk0AbNLRRQAUUUUAFFFFABRRRQAUUUUAeOeBv+Tpviv/2AfD//AKFqFex1454G/wCTpviv/wBg&#10;Hw//AOhahXsdABRRRQAUUUUAFFFFABRRRQAUUUUAFFFFABRRRQAUUUUAFFFFAHk/7Q37ROh/s6eG&#10;bLVtas7q/N9M1vbwWm3cXCFhuyeF4xnnGai/Z4/aW8LftGaHdXeh+bZ6lYlVvdMusebDn7rDHDIc&#10;HB9j0r4G/wCCkfj4+J/jumhw3ks1noNkkJt2XasU7/O5HrldnPtXlv7LHxyf4B/FzTvEFwZn0SZT&#10;aanBCNzPA38QXOCysAw9gQOtfLVM2lTxjpv4E7f8E/ecJ4f0sXw1HGQT+tSjzrXRrdRt5rr38j9q&#10;K5H4ueNZvhx8M/Evie3tkvJ9KspLpLeRtqyFRnBPaul03ULfVrC3vbSZLi1uI1liljYMrqRkEEcE&#10;Yrzb9qP/AJN4+IP/AGB5/wD0Gvs8HGNXEU4S1Tkl8mz+fcW5UqFSS0aT+9I+bYP29vH95pi6lbfD&#10;E3GnNu23cTSvEdv3vmC44719Afs3/tJaX+0Hot68Vk+ka1p7KLuwd94Ab7ro3dTg/Qivnz9mP9qz&#10;4f8Awn+DNp4e8QXV5/akMs8jW8No0isGOQN3TmqH7FUV3qni74seN9Ms20vR3tpvsygfIkjFpFRe&#10;xKgDP1r7zMMsw/sMQ/q3svZtcsru0tbbP9D4HL8zxHtsP/tHtfaJ80bK8dL7r9T72or88PhT8RP2&#10;hfjxpJtPDniArFo96HvtTkaOKSQSMMR/dwQignHfvXqnxc+J3xG+Ivxri+Evw21hNGk022Euq6w6&#10;jcW2jcTxwo3KMDklq8GpkFWlW9hKrC6TctX7qVtXp1votz6Cnn1KrR9tGlKzaUdPibvoteltXsfX&#10;dFfL37OPxa8b6b8UvEHwo+Jd3HqOt2EP2qz1NQAZ48AkHgZBUhgeowQa+kYfEGl3MyRQ6laSyOcK&#10;iTqWY+gANeNi8FUwdX2ctdE01s09mj2MJjaeLp+0jpq00901umaFFfC138UPiR8ePi14r0bQPiJp&#10;/wAPrDRpzDZWdyQj3W1yo56scjJ+o4r3r4A+I/iVpPgXXj8WbEQz6OzSQalvQvdwhWLZVeONvDdw&#10;w9K78VlFTCUlOdSPNp7t3fXa11Z+dr2ODC5vTxdTlhCXLr73TTe9np5Xtc9vor4U+H3j34+fHvVd&#10;c8deE9attL0HTbgi10W5XENyBz5I45O3GWJ6mu7/AGQfjP4w+KVx8RrjxJqEkv2J91taMigWZO/c&#10;gIGSARjn0rbEZHWw9OdR1ItwtzJN3TfTYxw+eUcRUhBU5JTvytrRpddz6wor5p/Yg+Jvin4neFvF&#10;Vz4p1eTV57TVGggeRFUomPu/KBWV+yl8YfFHjLxx8UofFOuSahpmizk2ySRqogjDyZxgc/Ko6+lc&#10;9XKa1GVeLkn7K199eba2h00s2o1VQaT/AHt7bacu9z6ror4Y0nxr8c/2lNR8UeJ/Aevx+GvDmkTv&#10;DY2OADcsoyEzg5YqQSTx8wFen/DL9q2TVP2cte8Z6/bofEHh0va3dug2rPNwIjj+HcSAfcGta+SY&#10;ijFcslKV0nFPWLlsn+XqYUM7w9aWsXGNm1JrSSju1+fofTFFfAqeLP2iovh2PjIfEtu+ilvtR0Ix&#10;jb9m3Y3bcfd9s7sc17T4+134pfGn4c+A/E3wi1KDR/tkEk2pRzSouGIQKg3Kc7WElOrks6Uop1oc&#10;rbi5XdoySvZ6fcFLOoVoycaU+ZJSStrKLdrrX7z6Ror8+PAHxP8Ajfqfx903wNJ4zGuyWt4n9qfY&#10;0ja3jiTBmBfaOF5Un14Fd14m+IvxU/aF+M3iLwr8M9fj8K6B4azHNesOZpQcEscE8uCAB0Ckmt6m&#10;QVaU+WdWPLy8zld2S2V9L69NDCnn9GtDmhSlzc3KlZXb3dtenU+zaK+c/wBlD4z+JvGN54o8DePN&#10;jeL/AAzN5ctwoAM8ecZOOCQccjqCK1v2eE+K6+K/G/8AwsRrhtKN1/xJ/O8vHl7m+7t5xjb1rzK+&#10;XTw7qxqTinCz3+JPZx76anp0cxhiFSlTg7Tutvha3Uu3Y92ryz9pT9oPw/8AsyfCfVPHHiFXnhty&#10;sFrZQkCS7uH+5EuemcEk9gpPavU6/Nn/AILTatOPB3wo0bJNld63LcSp2ZkjVV/SVvzryT1jofgJ&#10;/wAFTbrxt8UtB8KfEn4fTeArLxPtbQ9UaVzHIHOIt+9VyrHjevGSOMV+gtfmV/wV60Oy8LeBvgdq&#10;9jbx202k6mLS3ZFwY4liRlUewMa8e1fpF4Zv21Xw3pV653Pc2kUzH1LICf50AfN/7aP7b9j+yv8A&#10;2BoOlaDJ4w8eeICTYaLC5UKmdodyASdz/KqgZJB6YrP/AGMv274P2ltd1zwZ4m8NyeCPiHoqmSfS&#10;ZnYrMikK5XcAwZSRlSOhBGea+fvHlyPFX/BZ3wjYajGLi20nT0+zI/IRlsZZlYfR2LfWmeNZYvBH&#10;/BZrw3LYoludb06JbjYMeY0lpIjE+58sflQB6D+0l/wUs1jwB8WtY+H/AMLfh7L8QNQ8PxtJrV2D&#10;IY4NoBkVVjUnCg4LHAB4GcV77+x9+1roP7XPw5m8QaZZSaPq1hN9l1PSZZA7W8hGVKtgbkYcg4HQ&#10;gjiuH/aIuvB37EHg7xX8UPBPw4XVvF3ii6W1vEtWkP2h3LuZJMbiFB3E4AyTXkf/AASb8AWg+Cfj&#10;3xbpviTTrvxB4sunMun2DEf2QwD+Wkg6hiXLDAxjGCeaAPRP27P2/rb9lq/8P+G/DNtp3iLxlqEw&#10;e6sbmVttnbdAz7ejMegPYE+lfXukXjajpNldOoR54ElZV6AsoOP1r8Tv21/2NR+zP4A8D+IPEPiG&#10;fxb8Q/EviCZtU1VncxBAqlY0DEscE5LNyc46AV+1Xhf/AJFrSf8Ar0h/9AFAGnRRRQAUUUUAFFFF&#10;ABRRRQAUUUUAFFFFABRRRQAUUUUAFFFFABRRRQAUUUUAFFFFABRRRQAV8reOP+Ujvwx/7ErVv/Rs&#10;dfVNfK3jj/lI78Mf+xK1b/0bHQB9U0UUUAFFFFABRRRQAUUUUAFFFFABRRRQBx/xZ8HXXjzwPe6N&#10;Z6qdFnneJlvASNm1wxHBB5xj8au/Dvw5P4R8FaTo9zqB1We0i2PeEk+adxOeSfX1qj8WvBo8e+Br&#10;3RTqp0UTvE32wfwbXDY6jrjH41d+HPhseD/BOk6ML/8AtQWkXl/bD/y1+YnPU+teSqf/AAoup7P7&#10;Fubm8/h5fxv8j13V/wCE1Uvafbvy8v8Ad+Lm/C3zOkooor1jyBsgJRgOCRxXl3wZ8K+PvDmp+IJP&#10;GesrqltcSA2KLLv8pdzkjoMcFfyr1GQFkYA4JHFeW/BnwH4z8Han4gm8Va+us295IGs4xIz+SNzk&#10;j5unBUceleViYOWKoS5ZO3NqnZLT7S6+XmevhZqODxEXKKvy6NXk9fsvpbr3R6pRRRXqnkBRRRQA&#10;VDdK720qxHbKyEIfQ44qaorpHktpUjbbIyEK3occGplsxrdHmPwU8N+OPCVhrTePNaj1NnkWS3kE&#10;u8RRhTuycDHPNfGXxx8awfED4qa5rFpJFNYF1t7WaLO2WKMYVufUk/pX0B4n0nxl8I/gb45bxZr0&#10;utXOpmK0spbeZi0HmDYSS3QZPOK8Q+H/AMLV8V/CTx74iW2N1eaUIlsY4SRJG6/PKTzgoUbkf7Nf&#10;jueSrYmjQyulFpqMptSd5ac1k399vVH9CcJ0sPhKuJzuvOLUpRpRcFaPvcl2l01av6N6n09+yJ4h&#10;tbv4K2sGTAdMuZreZ5SFUsW3gg+mHA+tdv41+Nngz4fata6Zrutw2d7cKHWIKX2qTgM2Ado+vavz&#10;3HjLVP8AhDP+EXiuTHoj3TX0kUWVMzlQBuPdQACBWVcXE15KZriaS5lYBTJKxZiAMAZPYDisKfGc&#10;8Jg6WHoU7yikrvbTfRfLqdlfw9o4/Ma2MxVZqE5SfLHfXVe879btq3ZXPrn9qb49zaPBZ+HfCWsJ&#10;HdzZkvr2zcM8Sg/LGrD7rEjJ9seteBeNvjDq/wAQPB/hzSNau57qfSpJ/NdjhblSI/Jd/wC864kG&#10;fcHqa8+KiKJpSu2MEBpCPlBOcAn1ODjPXB9K9n8NfspeOdfTTruKOwh029to7lLm4lKsgeMOFaPG&#10;4EE7T7jNeLXx+a59WquhGTjJJOK1SV9PxWr9T6CjleScMYOlHESipQ5mpuylKVmnZ+j0Xp1Rs/sb&#10;+KbLRviVqGnXErRHVbXy7YFsIXU7sEdMkZxX22K/O/4a6e/gb9oHRLHWgtjLp+qeRMZOAGwQpHs2&#10;VI9mFfogK/ReC6s3gZ4eorOnJq3Xvr87n5D4h4enHMaOKpttVacXffbTR+lvz6i0UUV+gH5YcN8a&#10;tC8VeJPhrrGneC9QGleJJgn2W7MmwIQ6lvmwcZUEUvwY0TxR4c+Gujad4z1Aap4khWQXd2H3iQmR&#10;ivzYGflKj8Kxf2kbiUfCrUrGy8VWng/Vb5o4rPUruYxKrhwxAK5PKgjj1rY+CXh3XfCvwv0PTPEu&#10;rpr2swxuZtRjkMizBnZlIY8kbSo/Cu9VqcsG6KnHmUruP21pvf8Al8u5xOhVjilXlTkouNlL7Dae&#10;qX95dfI7qiiiuA7QrxT9pj4K6p8ZtN8P2+meLT4UbT7p5pJAzDzwUxt+Vh0617XXiX7TfwST40aZ&#10;4ft5PF3/AAif9n3TzCTIHn5TG3lh0616WW1PZYuE+fktfW3NbTt1POzCHtMNOPJzeV7X179D2LTL&#10;ZrLTbS2aTzmhhSMyf3iFAz+NW6qaZa/YdNs7bzPNEMKR+Z/fwoGfxxVuvOluzvjsgooopFBXhPgb&#10;4P8AgrQP2ivEnjLTvFRvvFN+k4utG82M+QGKFjtHzDG1evrXu1eE+Bvhr8OdH/aK8SeJtJ8SNeeN&#10;7tJxe6T9oVhCGKbzsxkYKr3716mCm4U6yUmrx6K99dn2XmeXjIqVSi3FO0urtbzXd+R7tRRRXlnq&#10;BRRRQAUUUUAFFFFABRRRQAUUUUAFFFFABRRRQAUUUUAFFFFABRRRQAUUUUAFFFFABRRRQAUUUUAF&#10;FFFABRRRQAUUUUAFFFZupvMkgMcmxAvIzj8aANKiueElwqoUuJX3Ak7yen1qwbqUKAJd/oQTyKAN&#10;misEXk4Ds8hCsMgq2ce1SPJcOqlZWIHzMA2Me2aANqiufkuLgnYsrxrgZfcSR/T86klnmKr5czbg&#10;OCScMaANyisCC5uZmb94+zdjfuII49Kc1zMyqokcN/CS2M/U9OtAG7RWF50gX5riUMoweeD68+tK&#10;LyXaxZ3ZegEZyfrQBuUlYguJQVZZJTuIUI55/wA+9I13JG6bpJ8kkY7HigDwn48/AHxX8Rvjr4E8&#10;W6P/AGf/AGRovl/avtNwyS8TbztUIc8e4r6S71hRXNzM7t5zBMjBB6D0xUqzys0ZaUouDyHyPxrt&#10;r4upiKdOlPaCsvvvqcVDCU8PUqVYbzd2bNFYJmeRpALqZMHJI6HH9360fbZGLLHOw2OF/eEgn6Z6&#10;1xHab1Fc8l7OssiSSPliTHk44HrjoT6VMLqfdu3NswMnd0/CgDbornlvJlkXM0jRlvvN6+n0p6XU&#10;jO4WV9o4BdiMmgDeornFvLlwGMzhgMlQeCM9/wD61P8AtkrOCHmBYZ2sSuPoOtAHQUVhrcSZJMsu&#10;WXaBkkA+p9KaZ7kIpErYAwXLf0oA3qKwBLcfKPOZxu5KOScVzPxX0jxD4q+GPirRvCmry6N4k1PS&#10;7q00zUWuHi+yXTRMI5S6ZZcMQcqCRjjmgD0Wivn79kr4c/E/4T/CltD+K3i5/Gfis6lPdLqQ1Ce8&#10;At2SMJH5kyq3BVzjGBur2RriaRUCSyZCncAec/j1oA3aKw0eSX71zKj8HaGximpc3CTsZJi0TKdo&#10;3c5z7dqAN2isU3MqqqmRwGbG45yfpzUAnuVG3znZkY4BfOeO+KAOhpawppboQEq7lzgD58Y9aat1&#10;MBgTO4OcPnjOelAG/SViLcTFFPmnPUjecU03LupRbhyTj5g3T/69AG6KOtYkt27LiK4Z3XqN1Mjv&#10;DMx23EwJyCh7HvQB4/8AHb4a+JPF/wAVvBWr6Tpxu9P08xfaZhIq+XicMeCcnjnivfqwJbm5LKqy&#10;suM7mLEY44Hp+dStdTlxGknLDIOTjp2rzcNgaeFr1q8G71Gm7+StoelicdUxVCjQmlakmlbzd9Ta&#10;orCSWUhQ9xIdoySrkk/THWmpcXEcojSV2yC43liPxPb6V6R5pv0Vzst1dsyu8rxbWxiNsq319vel&#10;W5uN5jWdnfYCRuPHPr2oA6GisOa4m3EJK+5U4BbAJ/rT4rmcW8eZGZgpyTyfqaANmisCK4mRpGeW&#10;YqD8oLZ6/TqKaJrqSIjz5EUEESDqf/rUAdDS1z1tdXHmBZXcIQSG35J9PanmeaaJg08kLZwGB5x2&#10;4Pc0Ab1FYMdxMFP72RugALcfnQbiXairM7OSc7nx/wDXoA3qKwTPIZCvnyDHUM+36V83fH745fGv&#10;wB8dfAHhfwN4EbxP4L1fyf7Z1o6Vd3BsczbX/fROI48J83zg46nigD6vorFlnmMqbJyU+YA7+vPB&#10;xWbda59mmdZrto2QY2A4Yj1xQB1lFcbB4ljmBdL4uAu4MW+Un0PPFX4b6WXaHmkUMc5Rs8eufSgD&#10;o6K5wzyzTMPtM0e3vv4NTG8dYwTLKcj71AG7RXOi8uCJD5x8wDBjDH5aS3uruRdzvIrDooJ+YHuQ&#10;elAHR0Vztxc3IlVRcnHHCNkgevvUbXVy6f691GdgZWPJ/wAfagDpT1r5x/Zj/ZS1H4A+OvGWv3ni&#10;K11mPX/uQQWrRGH94z8ksc/exXty3cwCJLM+9Tztb+eKZHeXIuGXfIRGe5IVgfr3rGdKE5xnJax2&#10;PRw+YYjC0K2GpStCqkpKy1s7r017HRilrnlubhnCrcudxyM8YHuaDdTRjaZpWCkDO4kt+VbHnHQ0&#10;VzYup1lCfaJWx8x6nC+n1qcSTEb/AD3K5JA3c/lQBu0VzX22R1QPPKJEGSqH731xRNdXETwD7Q7t&#10;yxHQY7Z55/GgDpaK5y0uZXmB8+VlxkDcSPx9qWO7ul2MzkgnGNxP40AdFRXMtcTT71S6mVlbPyty&#10;wA5PPb6U37fdfulDyli/QnBI9T6CgDqKK557uaBwXnYxO3duQfT6VEt3ctG372RNhP3n6g/X0oA6&#10;aimQ/wCqTkk4HJ70+gAooooAKKKKACiiigApKWigBKWiigAooooAKKKKACiiigAooooAKKKKAPHP&#10;A3/J03xX/wCwD4f/APQtQr2OvHPA3/J03xX/AOwD4f8A/QtQr2OgAooooAKKKKACiiigAooooAKK&#10;KKACiiigAooooAKKKKACormdLW2lmkzsjQu2OuAMmpa8r/af8b/8K9+AvjLWVkuoJ0sXghmsziSO&#10;WT5EYHIxhmByDms6k1Tg5vodeEw8sXiaeGhvOSS+bsfkD8aPGj/EL4reKvELXM91He6hLJDJcjEn&#10;lBiI1IycYUAY9q6L46fADVvgna+D7u8JuLTX9JivROuWjSYjLxbtoHGQQMk4OTXL/CTwlN8QPil4&#10;X0CMwPNqOowxN9rJ8thuywbAJIIB7HrX6Hf8FMPBunv8BtB1GMPbNoupRW9rbwbVhCSIVIK47CNc&#10;YIx71+f0cP8AWKFavLdf0z+v8xzhZPmuW5TS+Caaa8rJQ/Etf8E4fjgPHfwwm8E6lch9Z8MbUtxI&#10;/wA0tk3+rIy2T5ZBQ4GFXy+7V7d+1F/ybx8Qf+wPP/6DX5yf8E6/E9zoH7TmkWUEcUkes2N3YTtI&#10;CWRFjM4KYPB3QIOcjBPfBH6r+LPC2m+NvDeo6DrEButL1CFre5hEjIXRuo3KQR9Qa+0yDF+5Sq1N&#10;eSSv6Kz/ACP518SMojgc2r06Csq0eZeTldP/AMmTZ8q/sgfAn4f+PfgjpureIfCWmavqb3U6tdXM&#10;O6RgGwAT7V9MXvhvS/CngDVNM0bT7fTNPhsZxHb2sYRF/dt2FSfD/wCHmhfC/wANxaD4cs2sdLid&#10;pEhaZ5SGY5J3OSf1rdvbSK/s57Wdd8M6NFIoOMqRgjP0NfT4/HzxeKnU5m4OV0m9lftex+T4DARw&#10;mFhS5UpqNm0t9O9rnyZ/wTgjVfhp4ncKA7auwJ9cIMV5L4z8B6TN+2Z4r0nxh4jv/B9jqxa7s9Ut&#10;LgQbi6qUVpDwEOGHPcAcV9xfDL4R+Fvg/pV1p3hXTn060uZjcSo1xJMWcjGcuzEdOgqh8VfgP4K+&#10;M0NuPFGkLd3NsCsF5DI0U0YPYOpBI77Tke1e3TzqlHMa+JXMoVFa9lzLaztt02PFq5LVnl9DDuzn&#10;Td7O/K97q6167nzV8DfAvwyT4+31n4X8XeJvEniTTrK5ikvbsRzWUiPGYyfNHLBS4A7EjjitX4X/&#10;ALCGpfD34g+H/Ekvjhb+PS7sXLWwtGXzQM8Z3nHX0r6G+FvwT8IfBuwuLbwtpK2TXJBnuJHMk0uO&#10;gZ2JOB2HSu6rlxWeV/aTWFm+SSUXzJXdr+Wm72OjC5HQ9nB4qC54yclyuVk3bz12W58FeN/Avwb/&#10;AGgPiH4nn0zxFd/DvxVazFroawscNtcSgkM6qz8EFcnDDOc4q9+yvqvinxR4c+LPgCXWpPEekWVh&#10;NBY3wdnUSNvQeWx52uAWAJ7V9F/Ef9lX4cfFLXW1nWdEZNTkx5tzZTtAZvdwpwT2zjPvXZ/Dz4Y+&#10;GfhVoX9keF9Ki0uzLb3CEs8rf3ndiWY9sk121s6oPBewhzSfu2UrNRate0t35HDRyTELG+3nyxXv&#10;XcbpzT2TjsvM+Vf2KvjT4R+H/wAF9c0nxHq0Gj6jpd7PdS21022SRWVRhF6swKkEDmqv7A97/bl5&#10;8WL2KMoL2czpGRyA5kYD8iK9/wBY/ZT+GOs+Nj4suvDcb6oZftEkYldbeWXrvaIHaTnk8YPcGvFf&#10;2CYzH4y+LA2bFGpkKAuAB5smAK6quKwuKwmNxGHUlKXI5XtZPm2Vt/VnPSwuLwuKwWHxDjyx51G1&#10;7tcu7vt6HPfsK/Ezw58PtE+IVn4j1i20eWC+a78q7lCF1G4NsB+82RjA59qrfsWhvGeo/Gz7CGU6&#10;tA/kA8Eeb5236feFfSesfsn/AAy13x2PFt34dVtTMwuZIlmcW8soIIdogdpORkjGD3BrqfAnwa8J&#10;fDTWda1Xw7pZ0+91h/MvH8+Rw5ySMKzEKMk8KBXNis3wdSOInSUueqo72snFrTfy3/A6sNlGNhOh&#10;Cs48lJz2vdqSeu3nsfn9+z58P/Bmt+HfEsPi/wCIOr+CNW0a4cy2FveLbrLGq4LKrfffcGBA54HH&#10;NdzZ+BfC2rfsnfEu5+HV14g1O0lu7ae5GswojBoG3vs2fe+Vsn8K+nPH/wCyX8M/iR4il1zVtCaP&#10;Up23XEtlcPAJz6uqnBJ7tjJ7mvSPDPgvRPB3huDw/o+mW9jo8MZjW0jT5CD97dn7xOTknrmtsVxD&#10;TqNVaTk5OUZOLtyrls2tNXdrTsc2F4dqU70qqioqMoqSu5Pmur2eisnrbc/PXwt4K+FVx8DbLxLr&#10;/wATPEVvLsEF34esbyNpBJuwUSBsErjByePevUvGvxl0j9n/APZh8N6H4HvNSuL3X7eWTTLnU41j&#10;uILd3JaZgOAfmwn59ufYJf2LPhJL4i/tc+GirGTzTZrcyC2LZz/q84x/s9Paur+Iv7PPgL4rT6bL&#10;4k0Q3h06D7ParDcywLHHnO0LGyiitnOBr1YOs5zhzOTTUdNNFZb2e7b2Cjk2OoUZqioQnyqKactd&#10;dW3002SW586fsl+L/hF8HPC4/tDxnY3PjTXHT7ZIsM7GMsfkgVtnYnk92PXAFeT/AA/+GugX3x0+&#10;Inhnxp4x1HwNeQ3s89tPBeLbJcAys+HduD8jAjkZ5r63tf2KPg/ZXcFzD4YlSaCRZUb+0ro4ZSCD&#10;/rPUV0XxT/Zr8AfGHUY9R8RaNv1RFCfbrWVoZWUdFYqQGHpuBx2xTWdYOFerUpyqfvVq2o3TT92y&#10;2tumn5WD+xcZPD0qdSNP909EnKzTWt3vfqmvO54t+yF4c+HUXxN8VX/gvX/EuuX1pB9lvLjV44/I&#10;mBfh0cfMxO3jOOK+gvh78aPCvxQ1XW9O8PXsl3daNL5N4rxMgRskcE9eQau/Dn4X+GfhPoI0jwvp&#10;cem2hbzJCCWklb+87nJY/U1T+H/wZ8JfC/VNZ1Dw5pj2N3rEnm3rtcyy+Y2Sc4diF5J6Yr5/HYvD&#10;YypVqycm7JQvbpvzfLax9DgcJicHSpUoqKV252v125f1udxX53f8FnfCF1e/CLwH4thgkmt9C13y&#10;7ooufLjmThm9BujVfqwr9EaxvGHg/RfH/hnUfD3iLTbfV9F1CFoLqyuU3RyoeoI/r1FeEe8flZ/w&#10;UA+O/hT9qpfgD4M+H2px+ItT1C9iu57WyyzWzSBIxG47OMvkdtp9q/QzxV+0X4A+DfjrwX8Mte1S&#10;a38S63bxRabAls7pKM+WMuBhclT1rnvgp+wh8F/gB4vk8UeEPCht9cIZYbq9u5bo2ynqIhIxC+m7&#10;72DjNdf4/wD2aPh58T/iZ4a8f+I9EkvvFXh0KNNvVvZ4hDtcuMxo4RvmJPzA0AfCX7Serad8AP8A&#10;gqv8P/iH4mkOn+GdZsER9RlB8qImCS1Yk+ikoT6Bgag8E+I9L/aV/wCCt/8Awk/hO5GseG/DGmZf&#10;U7YboW8q3Kbg390yy7Qe/OOK+/8A44/s9eAv2jfC0egePdBj1mygk863kEjRTW8mMbo5EIZc9xnB&#10;7g1U+Av7M3w7/Zq0K60vwDoCaSl44e7upJXmuLhh03yOSxAycL0GTgc0AeBfDj/gox4X1z4x/EL4&#10;f/FCw0/4cS+G5pY7WTU7kut4qMwYklQASm1gvcNxmvDv+CWtx/wlH7T/AMdvE/hSCW0+Hd3K/wBn&#10;RU8uEu1wzRYXsdm447Bq+wvjx+wv8Hf2jfEEWveMPDJfXUURvqWn3MlrNMgxhZNhAfgYBYEgcAiv&#10;S/hP8HvB3wO8IW3hjwRoVvoOjQEsIYMs0jnq8jsSzsf7zEngUAfCP/BaX/kR/hP/ANh2b/0Wlfod&#10;4X/5FrSf+vSH/wBAFcJ8cf2bvh/+0bYaPZeP9Fk1m20m4a6s0jvZ7by5GABOYnUtwBwc16RaWsdl&#10;aw28K7YoUWNFznCgYAoAmooooAKKKKACiiigAooooAKKKKACiiigAooqrqtxcWmmXc9rbG8uo4me&#10;K3DBfNcAkLk9MnjNAE088VrBJNNIkMMal3kkYKqqBkkk9AB3rw/xh+3J8BPAl99k1f4o6Ctx0K2U&#10;rXgH1MKuB+deN6p+yF8U/wBqqQap8ffH134b0J332/w88FTiO1gQH5RcTncJZPUgHGTtYdB6F4Y/&#10;4Jw/s7eFoY0h+G1hfsqgGTU5pbtmPqfMcjNAHUeCv22PgX8Qr5LPQ/idoM90/wByK6mNoWOcYHnB&#10;Mn0HftXtcU0c8SSxOskTqGV0OVYHoQe4r5t8W/8ABOX9njxfaeRN8N9P00gfLNpEklnIp9cxsM/j&#10;kV5/of7Knxf/AGU76K++CPju48a+EVk/0j4feMpgV8stlja3IwI3GeMhQcfMW6UAfatFMidniRmX&#10;YxUEqTnB9KfQAUUUUAFFFFABRRRQAV8reOP+Ujvwx/7ErVv/AEbHX1TXyt44/wCUjvwx/wCxK1b/&#10;ANGx0AfVNFFFABRRRQAUUUUAFFFFABRRRQAUUUUAcd8WvCNn458DXuj3+q/2LbTPEzXm5V2bXVgM&#10;txyRj8au/Dnw7beE/BOk6RZ3/wDaltaRbEvMg+aNxOcjjv29KpfFrwzpHi/wNe6Xrmqf2PpsrxNJ&#10;eeYqbCrqVGW45IA/Grvw50TTvDfgnSNM0m+/tPTraLZDd71bzV3E5yvB5J6V46pr+0nU5F8Fua+v&#10;xbcvbrf5Hruo/wCzVT53bnvy20+Hfm79LfM6SiiivYPIGyAlGAOCRgGvL/g38MvEngDU9fuNd8Q/&#10;23DfyBrePL/uQGc4+YnswHHpXqDjcjDOMjFeX/Br4UX/AMONS1+5vPEX9uLqMgdI9rDyPmc45Y/3&#10;sfhXk4mm5YuhP2blbm1vZR06r7V9vI9fC1VDB4iHtFG/Lpy3crPo/s2389j1KiiivWPICiiigAqK&#10;6jaa3ljRtjuhVW9DjrUtQ3URmt5Yw20uhUN6ZHWplsxrdHxz8ZPCWvfCr4QXuk+ItbbxFPruqwG3&#10;lDNi2WJS7Z3E5zjHGK7z9kLwdFe/BzW/tkvm2euXU0bxR5RkRV8phuz1OCcjGK+fvjjourfDjUz4&#10;Ru9cbXLRVTVd7Lj94ysgwSSR8oPfBznFfbXwW8GWvgP4aaHpds/m/uBcSy4I8ySQb2bBJxyegOK/&#10;LMkorE5xNum4xpQ5eVu7Tbel+t7s/b8/rvA8M0oqopTr1OdSiuVNJLW32bWht/mfN/in9iy+0Dw5&#10;rt9putHVrm2HmadZbFi3RA5ZZWOdzbemNoJHNeE+AfCFz8QfF+l6BaOYZb6QoZ/KMghUAkuyjsMY&#10;PI6jmv08Iz9K47QfhF4S8M+Lb3xNpmjQ2us3YYSTqzEDcfm2qTtQnvtAz3rtx3BuGrV6U8LaME/e&#10;V3qr308+m+3ocOWeImLo4avDHXnUa9ySS0drarRW67PW97305T4Jfs/2Hwr0PULfUZLbXr++mDyz&#10;vbAIEUEIgVsnjLHk9WNdd8U/CmqeM/BN7pGjal/ZGoTNE0d38w2BZFYj5SDyAR+NdcK5L4qeD7jx&#10;34KvdGtdT/sead4mF3gnZtkViOCOuMde9fYTwVHDYCeGw9O8VFpRTs3vpfo33PzqWZYnH5jHGYur&#10;7zkm5NXS215VpZJbJdLHwv8AHzwrN4F8c2mmT3C3Wpx6bbzXd7HkGecySfvDk5ztCDP+yK+/NL1S&#10;20vwjp97qN3FaW6WkLS3F1KERcqOWZjgc+tfL/7SvwiHh34SeGdUuNWfUNQ0TGnu+z5LlJpc7uSS&#10;Cpx3PGR714brHxU17Xfh5pfg27nWTSbCbzldstLJj7isxJ+VcnAGPfNfmdLMFwzjcQqtN/vIxlFX&#10;vr2b9b3fW1+p+1VcqfGeV4J0aulKUozdummqWnRJpdOa3Rn3h4x+NnhDwZ4ffWbnVodQtVnW226Y&#10;63D+YwyF+U4HAJ5I4FU9C/aG8A694em1hfEFvZQQKDNBefu54ye2zksf93dX51PJ5MLnnaBuKjuR&#10;7etd54x+CfivwXp1tqd1pr3mlTWiXh1CzRnhhVgPlkbA2MMjrx6E0Q4yzKs5VaNBOEVqtXZ97roT&#10;Pw8yjDxhQxGJkqk3o9FdK14pPr8/l0Oq/bI8T6b8SfEGh3Ph7V47/T209lV42O1HExDAqcFSQO4G&#10;R7V7b+xN40u9a+GLeG75TJP4dKwLdmQt50chZlBz0K9PTGK+ItWsmv7CWBJfJZsfP6c17d+xr4qm&#10;8C+Ozpl1qEMWj3dlM97LcSFIk8sF1k5bAI6ZOeCa9PJuIpVIJ1a8Y+1ra0lDXWnbn9o/s3SXJfTc&#10;87iHhSEFKnRw8pexw/u1XU00qOTh7Jfb5W3z2s9tz75oqnpOr2OvadBf6beQX9lOu6K4t5A8bj1D&#10;Dg1cr9QTUkmnofhsoyg3GSs0FeI/tO/BrQ/jDpnh+31vxePCSWF080UhkjTz2KYK/ORnA54r26vE&#10;f2nvhb4M+J+meHoPGPiweFYbO6eW2k+0RRee5TBX951wOeK9TLZuni4SU3HfVK7Wj6dTy8xip4Wc&#10;XFS8m7J6rr0PY9LtlstNtLdJPOSKFI1k/vgKBn8cVbqppcEdrptpBDJ5sMUKIkmQdyhQAfxFW682&#10;W7PQjpFBRRRSKENeF+BvB/ws0/8AaJ8Sazomtvc/EGdJxf6eZ2YRglN/ykYGCE79690rwzwPpfwj&#10;h/aI8SXWg3sknxIdJv7RgMkxVVJTzOCNnXZ0r1ME2oVrOXw/Z23+1/dPLxqTqUbqPxfa3/7d/vHu&#10;lFFFeWeoFFFFABRRRQAUUUUAFFFFABRRRQAUUUUAFFFFABRRRQAUUUUAFFFFABRRRQAUUUUAFFFF&#10;ABRRRQAUUUUAFFFFABRRRQAVlavukmjiU43L0Uc/nWrWRq8TG5SVQ2UTgg8ZJ7jvQBnrFMyBY3dY&#10;lOGfufpU6hgoODuHGAeB70hWQIWJO1cBcHg59qjELhT5vyZBO8H7xHTNADrkBySWCoFIXcc7j60u&#10;4x2+G4wucKfmJPemWrrJbEySKjAfKgXkj+v1p7RzeQXLxBiPlyOPofwoAjWYMCsZLYOXA6sOwx3+&#10;lTLLglSuFQfdGGKn0xUbj54zGMISCB0P1+lSQspnZMq0iryq9R7k0AJbuVDhpGDINxZj1qJvLRQQ&#10;zuoAB5HGT1pqQAXS7JFIAJ3M3PPTjvzUpXYpDDYy5APTcCO9ADSxgaRMSNv+UZ+7+J7Z/WkihMik&#10;F3V9xKo33SMfqBSKzXDFFdRt+8hPPrwKUZJ2pHIibhtDHr/9agCRZnDqzMSg7L/h6U0vHJIXDA/3&#10;FBzg96Z9pjimljkXewP3sZAP9BTZbtVjUGEZBwdgwfoD60ATRc3CsVZiGwwAIUDsaYV/dCSRkBjY&#10;5JPy89MGnlpLaFygBUAYDnLMe+T6elLFNtj2SoVBzvyMqMfd+maABppEjyqbyxGc9V9zTZFMqKy5&#10;Zkb7wPJHc0luG8sK6SHHXzexPp7U4rHAiFxhl4QluoPb6mgBoLRThwN64+83Untz61Ip89VDEoSc&#10;4j5JHvTDKioC6uONxQnAH1oKRSSrKwcFsKuw4H0xQAmzaJVbJL/N1zj2UU2LznixCEYnjac7frTp&#10;HeKcsHVH4Kow4J/+vRGj73jMpVl+YonBUHsPSgBzgh2ADKcDb5Iz064pTNEskh3bcEqCx5J7HNNk&#10;lVXWOF9rNxknhgOtCrG8xDR7kGMqwBDHsxoAFlaODPzB/wDVqQOST3+lIPlRVDfuz95yDkHv/wDq&#10;oSJyJLd5ss7F3L9U9MfT1prgvhQxdY8MrD7pP+160ACStaSIrOoRzt39AR/jXLfFXwvq/jj4YeMP&#10;Dmi6ouiazqumXNnYaiJHR7WaRGRJdyfMNrENleeOK6sFZkZpGTem7I/hU9j9a5P4reFZvH/wy8W+&#10;GNO1P+xr/WtKuLGHVNzA2ckkTIspIIOFJB4IPFAHD/so/B7xp8CvhHL4a8eeLz461/8AtKa7GqS3&#10;VxPshdI1WMNN83BRjjp831r2CNblBEFKeWARsfOevH0rxz9kn4Fa9+z78LT4Q17xj/wmt/NqVxf/&#10;ANp7pGJRkjURDzGY/KYyeuPmr2kSPcRzRmNkBxtBPJ9/Y0AG8Q4y4kfO2QORnB/wpY441lVQclWL&#10;xgDO31/Coo9kX7rYW3AsZByMjsfc0EtbgukexNuSzcsH9PbigCQypchnEhcxOVG5uAR6j096jjMs&#10;MR35YE7vl608qXVTGY1cjnjHbrQriOdFILlhtGeeB1P50APebzdu9mVB0wMBT75qKaUeXjDyRgDC&#10;Qp8w571Ks4UyRq0TyggBWH8/amgu5dZeWLBiYuB9PWgAytvGUw0YU4AbpjrUeCzIEK4Qbn2jBb/6&#10;1TyyyeWWZDKx5Cp39qiiSRsGRSCwydnBU/3fpQAAuJ49sSrg4cgEEoe5/GkkXb5r24RJFByzD+tK&#10;zxufLiJRyQJGOQR9KiuI5YQsiMJSHwUH3WAH8WaAHnzLeHEhMsrjkjkL6ZPvUsbxxBsbkV/lGB1P&#10;c5pBJuLRsSJJBgqp+6B0NAkLphlWJScSKw5HoR9aAGkRHBRlUKDGOPveuadIsjyCFWfzMbst0Pvm&#10;oZ7eMCMHggk5IwTj1HrSxzoLeOQ+Y8nKhW+/+P0NAErxuqsjSjYfvKGyenIApkQ2b3Vm2kDPmYJA&#10;98UiZkhEhcLIXyc9hURd9rl027B1A+Uj39aAJMSAeWJGklQFw5+6M+/apBcIJQrSP5hGN38J9hUV&#10;tayGFjG2xgS2CckE9QfUego8gy6e4uHxKDlXHBQZ7UATFJd4ZpdmOfk5yPcU1HRyisphyuT2I9vx&#10;oRCWbc4BIGSARgDsPrUcCQ30rFpQXQkbVb5h3xQA6Ns3DNhwQMpuHyrn+H2NIhdlG+MeWw+XzMk7&#10;s06V4ngSR1KbT67SfTNJDI04KSZjjA4jHUn69vpQA6WfBQIzu27aoXnnHTHpSCPzhu+VnTlWXkp2&#10;J9qc7DzFXbgg5BAwwHrTGaPehUhPMYqcfLjHPSgCRwhdnkCyrgfIDlh7ivm79oX4kfHbwn8dvAej&#10;/DvwkNd8A6l5B13Um01rgWmZtsmJA4CYj55Bx15r6N2To7pGsflgbi4HP0z7186fH/xL+0HpXxx8&#10;A6d8MtFTUPh1ciH+37p7WKTyszfvMszBh+7OeB70AfR8+22aQrtMa52KcAeoNeNeLNXv73xJdTRZ&#10;aJkMYjYnzGHGNmOo6816J4+vF0zw7qTxSRwAv5QMuSBn+XFeJG5FgHeNLgtwkRL7iS3Xyz744FAG&#10;nLerHLbBvPa3UB2w2fKGOdwHpzWr4e8d6ha3AuSyXVntKHJONgOAMeoA6+tY4khuvLBE9lIuyVoZ&#10;gBjoPmI7bsjHvUWoSrFaXo2fZoCdrMI+IDnBYDvn0oA9gs/FmnX77hc+U20FonwD+IrajvQp2vIj&#10;bh8qr1yK8X0lZvshESxqiHcbplyrdMZPXFS2esXsEsTTyM98jnbGjFSc9c56jGDQB7IHdkDYCEEE&#10;hyRuHc/WnNO0uYx5o39GjGNvbBNeYp8SLmO1IVEvN56bgGDA8g/56Vvt4+MhS1MRadlDZVTwO/Pc&#10;ntQB1IeW3ALIWaJtgUdSvq3Y1OZWt1EZTbk71CrnJPf61y+meNbO/eQNK0ckJ8sPMPT+D3atK58T&#10;28MYWSVBK6kDByoI5OaANVUdAGYKrHPGScD/ABpfMQyJvUoAcs5H3c1gf8JXp8rxw205k/jBY53E&#10;9lNWF162WLablFYnBZuh57fSgC/POlrcrGIHfdxlG6/XNWWfy0KiMyZOVA5x7+wrGPibT3MUUZ85&#10;mY+VIB97HX+tRW3jKykkggMoYupdRHyVGehoA24oyodvnMoGPn5OD6/jTLiUpEhXzAwIV3XqfYVz&#10;/wDwmNpaXclsGkEuxpHd+Qoz3NM/4TqzigcsftDEZhKDKuT/AAg+tAHS36OiSvAo3MnG8ZVfcgc0&#10;6UPcKkL8fKCqtyc/4VzF946jU+SY98uAWgz88an+JvQfWo9O8aLLcmK4gMYViEuApGSBkgH2FAHT&#10;LJIkiNFE8f8ADtdcEg9fypGLrIEVmbPGJP4D7/zrBsvGdiUMq70cA/JI2Sw9B9abD4ztVg83KQxs&#10;ORL8zE46fWgDq/KfCkeUzk/eHHHtjv0qN2LzxmUsAU2mVeg57GuTbxtbmWLYzq2fKWIMDuzjnjt2&#10;qJviJFCz+YjIEBi3FCQD1x7N7+lAHWGIOj+UVB3Fhn7xP+yamuI0SNPMT7vzsZMAMcevfFcgfG0V&#10;v5cMm5beZlZZumS3VQfXvUU/jiPdJOtq7ISUHmNuUkd8fkaAPV4SGhQjoVGMVJUFjIZbK3dsBmjU&#10;nHTpU9ABRRRQAUUUUAFFFFABRRRQB83ftS+BPj/qPiDQ/FPwR8Y6dp7adbvHe+GdXQG31JiwKnJU&#10;gEDP8S/WvHtL/wCCi/jL4QX8Oj/tDfCDWfB8mdh8QaLE1zYyY4MmOwz02s1e8/tMftn/AA7/AGV1&#10;sLbxZPe3WtajE0tlpWm25lmmAOMk8Kozxkmvmqb9of8Aai/athaz+GvwosfAfhC5ODrHjKFZTImO&#10;f3cg2k8gjCNQB9ifCb9o/wCGnxxskuPBXjHTNacgFrWOcLcRkjOGibDA+2K9Kr85vB//AAR+sC1/&#10;r3i34masfHF25mXUvDkKWUVrKTyyKME+mBtFej/sI/Ff4iR/Ez4o/BP4harJ4vn8DTILHxO0ZDTw&#10;sxHlyt3bG0jqfvAk4oA+0qKKKACiiigAooooAKKKKAPHPA3/ACdN8V/+wD4f/wDQtQr2OvHPA3/J&#10;03xX/wCwD4f/APQtQr2OgAooooAKKKKACiiigAooooAKKKKACiiigAooooAKKKKAENfFn/BUDxqd&#10;I+F/h3w5GbqOTVr8zO8Um2Jo4l5RwD82S6kDBHy57CvtSvzJ/wCCoXiKa8+K/hvR1vxNaWWmecbR&#10;WBEMruckgcglVXr2AryM1qezwkrddD9D4BwixfEFDm2heX3J2/GxzH/BN/wUPE/7QI1OQWskGh2M&#10;l00VzHvYs2ERk4IDKWznjHavuH9ujRLLWP2X/GT3tuJ2sY4ru3JJHlyiVVDDB9HYc8c14D/wSt8O&#10;wjTfHOuSWGLkywWkN8ykZTDM8anoeQpP4V9mfF7TTq/wp8ZWa2v22SbR7tI7fy95kfyW2gL3O7GP&#10;fFcuX0V/Z7j/ADJ/5Hv8X5m1xhCqnpRlTXba0n+bPx5/ZZ1q90H9ov4dXFhcG1nk1u1tXdQDmKWQ&#10;RSryDwyOy+vPGDX7ZivwF0yaXT9WtJUkktZ4Z1YSIxR42DDkEcgj17V++tndwX9rDdW00dxbTosk&#10;UsTBldCMhgR1BBBzXNkM7wqQ7NP7/wDhj2fFjDqOJwmIX2oyX3NPf/t78yaikPSuF+LPxc0j4S6I&#10;l1qG+e+udyWVlGCWnkHb2HIya+ixGIpYWlKtWlaK3Z+GYfD1cVVjRoR5pS2SO7or5k/ZQ8V6z4s8&#10;Z+NLvWLu4mml8uU28rsUhYs2VVT93HT8K6bVvjp4nvvGWu6V4Y0bR75NHuhaPZX1/wCTfXjjBYwp&#10;0IxnGfSvDw2e4evhYYuSaU20la70b6L0ue9iMhxNHF1MJBpuCTbukle3V+bt+J7k0qIyqzqrMcKC&#10;eSfan187+JtZ8W3f7SPhZILS2SH+zzNBY3dwwCRsP3zOBwJV5AxkHHWvocV6ODxyxkqsVFrkly69&#10;dE7/AI/1c8zG4F4ONKTknzx5tOmrVvw/PsLRXN6v8R/C+gX/ANi1HX9Ps7vODDLOoYH3Hb8a37a5&#10;hvII54JUnhkUMkkbBlYeoI612wrU6knCEk2t7PY4Z0akIqU4tJ7Nrf0JDVWz0uy09pGtbOC2aU5c&#10;wxKhc+pwOazoPHHh651iTSYtasZNSjzvtVuFLjHUYz1HpVqz8S6TqNhNfWup2lzZQZ824imVo0x1&#10;ywOBinGvTldRmvv7f5BLD1I2coP7u+33miKWqOna3p+r2H22xvre8s+f9IglV4+OvzA44pNI1/Td&#10;fhebTNQttQiRtjPbSrIqn0JB601Ug7Wa12E6c1e6em/kX6K5+88f+GtP1caXc67p8GoE7fs8lwoc&#10;H0IzwfY1vM6opZiFUDJJ6AURqwm2oSTtvrsE6VSCTnFq+11v6DqKwNL8feG9a1JtPsNcsLu9U48i&#10;G4VnPrgZ5/CrWreK9F0GdINS1aysJnXesdzcLGxXOMgE9Mg1Cr0pR51NW73Vi3QrKXI4O/azuatF&#10;Ylh438O6pdx2tnrmnXdzJwkMN0ju30AOTTvEHjHQ/CgiOsataab5v3BcyhC30B5NHt6Si586sut1&#10;YPYVedU+R8z6Wd/uNmiq9hqFrqlpFdWdxFdW0o3JNC4dGHsRwar6Z4h0vWpriLT9Rtb2W3bbMlvM&#10;rmM+jAHj8a0546a77eZnyT10238vU0KKK+Uv+Cj/AO0rrX7N3wFW58KyrB4r8Q3y6TYXJALWu5Wa&#10;SZQeCwVcDPRnB5xVkH1bRX5F2XjH9oD9hH4m/C7X/iD44ufGfhXx00Z1XTriZpBbO+zemX+7IgcM&#10;GX5Thhiv1yjkWWNXRgyMAVYdCKAHUV+fH7fHxp+JPjD9oHwH+zt8K9cfwzf65GtzqmrQMVkVX34U&#10;sPmVEjRpDt5bKjPFZn7Fvxe+KHwa/ar8Qfs3/FPxDL4uiW2a50fVp3LMNsYlG1m+Yo8eflOSGXrQ&#10;B+jVFflf4uk+Pn7dv7S3j7w14W8ZX/wy8E+EXaK1V1mt1mKuUVztw0jOys2c4CgYHr1P7G/xm+Mf&#10;xP8ABPxu+B2va8118R/DFrNBpOuyTYkjk3NFtaUA5CuAVbGcHmgD9J6K/HP4sfBn9sj4JfDzVvGX&#10;iv4wLY6NpkQklI19i7sSAsaAoNzEnAFfan/BMuL4mX37PH/CR/EzWr/WLzxBfNf6YdSlMk0dmY0V&#10;M56BirOB6MD3oA+uKKKKACiiigAooooAKKKKACiiigAooooAKKKKAOZ+Jnjyx+F3w98ReLtTV30/&#10;RLGa/mSP7zLGpbA9zjFfLnwH/ax+I+q/s9fED42/FLw5YaH4UhtzqPhqytGxJLbqGAVySWO59gDE&#10;DOSQuMV7/wDtJ/Dq9+LfwD8e+DtMdU1HWdIntLYu2F80r8gJ9MgCvzC+IPxz8d/Gf9njwV+y3pXw&#10;58QaT8RI7i30vV2uICkCQ25wGz/cOFZieAFOCcigDsdC+PX7YFv8KV/aSutX0jUPh+s/2qbwa0CI&#10;TYeaEMiEJvA54O8nHzEEV+nngrxVaeOvB+h+I9Pz9h1eyhvoM9dkiB1/RhXw5+2V4+b4TfA3w5+y&#10;94G8L6l4g8a+JNCttNs0tIc28Vvu8t5C3qTG4xwADuJr7J+C3gV/hf8ACHwV4PllWebQtGtNNklX&#10;OHaKFUZh9SpNAHaUUUUAFFFFABRRRQAUUUUAFfK3jj/lI78Mf+xK1b/0bHX1TXyt44/5SO/DH/sS&#10;tW/9Gx0AfVNFFFABRRRQAUUUUAFFFFABRRRQAUUUUAcb8W9F8PeIfAt7Y+KNQ/szRpHiMtyJBHtI&#10;dSvzEEcsAPxq98OdM0fRvBOkWWgXf2/R4Ydttclw/mLuPOQADzmqPxc07wzqvgW9tvF90bPQWeIz&#10;TBymCHBTkA/xYq78OLPQ9P8ABGkW/huf7VoUcRFrMW3bk3HnJHPOa8dRX9pOVo35N7+/8W1v5fPu&#10;ew5P+zVG8rc+1vc+He/83l2Olooor2Dxxsg3IwzjIxXlnwX+E1t8NtT8Q3Nv4j/tw6jIHaPAHkfM&#10;5xwx/vY7dK9TdQyMCcAjGa8p+Cnws0H4d6p4huNH8RDXJdQkDTx70byCHc4+UnuxHPpXkYqlz4zD&#10;z9mpW5teazjp0X2r7eW57GFq8mDxEPaOPNy+7y3UrPq/s2389j1iiiivXPHCiiigAqrqhI027x1E&#10;Ln/x01armPiP410jwD4Sv9W1q6W2tVjMajq8rkEKiL3Y+lY1pxp05Tm7JLc6MPSqV60KVKLlJtJJ&#10;btn5nXPnak3lJG8txMxjReS0jscAfUnAr9RvDUElr4d0uCZDHLFaxI6HqrBACPzr4R/Zi0GLxR8a&#10;NHS9s3nt7KKW8IAyqOv3C3tkn8fpX3+K/NuB8I4Ua2Kb+J2Xy/4c/XvEfGxdXDYCMbcicnrf4nZL&#10;/wAlv8xaKKK/Tz8ZCuQ+K/g6Lx74IvtFm1P+x453iY3nHybZFbHJHXGOveuvrjvi14R0/wAc+Br7&#10;R9U1P+x7KZ4me7yo2FZFYD5iByQB+NcWOh7TC1YcvNeL0va+m1+l+/Q7cDP2eKpT5uW0lra9td7d&#10;bdupxni74JS+I/gLb+CtO1hLm4tAstveyr8k7pIXCtgnAJ4yM4rxj4bfsba5f6yzeNWXTtKjj4is&#10;bhXmmc9gwyFA9ec19TfDfw5ZeEfA+k6Pp19/adlaRFIrvIPmDcTnI46kj8K6WvAnw/gcc6GIxELO&#10;MUuW91otn3t369T6vD8WZnldKvg8JUXLOUnzONpXe7Xa9tmnbpY8el/ZU8Ay3+i3Is7qMaVHHHHB&#10;HMFSbYxYNLhdzMTyTkdB2ru/iR4O/wCE+8Ca14dFz9jOoW5hWfbu2HggkfUCumor3IZfhaUJ06dN&#10;RU9HbS+lvyPnqub4+vVpVq1aUpU3eN3ezvfr579z80/GHwD8YWHiCHwre6c0N5dlTHdIc2xTdy5k&#10;4UAYJOSMVy2o+HIvCWq6jokN2uoQ6fdSWy3SgAShWI3Yya/Rn44eCNL+I3ww1rw9rOsf2Dpt4qCX&#10;UCygRYdWH3iByQBz618ha/8Asma34flsl8IXsXirw1NEzrqwlRRDtyX34JBGQcEZr4XO8gq4Hh/6&#10;rg6spxdbm9nyrT3GubmWrfS23Wy1Z+pcN8VUMz4m+t5hShSmsO4e052r2mpcvK3ZLdp73uru6S9e&#10;/Yf8Q/aPDXiHRZbtWe1uluIbTjKRuvzMOM4LA9e9fTdfEP7FuuS2XxQvtOSNHi1DT3LuxO5fKYEY&#10;+u8/lX27mva4TxHt8pp33jeP3P8AysfL8eYX6rn1ZpaTUZferP8AFP8AMWvEP2nfAvw48caZ4ej+&#10;IviQ+HLe2uneydblIfNkKYK5ZTnjmvb68Q/ae8NfCzxHpnh9Pihq76Taw3TtYMk7Rb5dnzDhTniv&#10;0PLZOOLg05Lf4VeW3RH5ZmSUsLNNRf8Aido79WeyaXFDb6ZZxWz+ZbJCixPnO5Qowc/SrdVNLSCP&#10;TbRLRt9qsKCJs5ym0bT+WKt150t2ehHZBRRRUlBXhXga++EMv7RPiWDQYJF+JKpN/aMhWbaRmPzM&#10;EnZ12dK90rwvwN4o+Et7+0R4k0rQtIMHxGhSc6je+QyiQAp5nzFsHJKdu1epgk3TrWUvh+ztuvi/&#10;unl423tKN+X4vtb/APbv9491oooryz1AooooAKKKKACiiigAooooAKKKKACiiigAooooAKKKKACi&#10;iigAooooAKKKKACiiigAooooAKKKKACiiigAooooAKKKKACsnVpB9oiXYSVG4tuwAOnStasTWYv9&#10;OilABwmH9cZ4x+NAFaIGErGh81Ax3MOCo9xSRPE8X7tlCodoDN0P9aaztLvVNhQsMhgQeOvNPVdq&#10;llZPmYk5HBHce1AEbFIbh1kkVfMBAPUn0xUhcMhDLjCgpt6BexqvK5AzCwjhKFiQOgzyPw9qsNcD&#10;bmNyuO6rySBz+lADZJC80EUR4K5HbJPWpJSYHTnJcbQyjI49aaqbY5Ayblfux4XPP50yRJOFhQq5&#10;U/e5wPUCgB+/cwDhRPJnYcdcdSPalnuna58p1UxZyCRwB7n3/pVeXDpiWP5iMbEPzA+uaXy0O4Ek&#10;qcNvDnlgMAj29qABIk27fKaWIsCGQ8jHfd3pwJjchnZR1V2GdvoD796ZGIhCpVml3kPx/Ee7Adh7&#10;U95njjYr94/KqEgsM+9AE8Sh/MkXBfO0uw6sO/0qKLcswYwksTk7j8pPr+NRwBQ5kD8oDxyQWPXP&#10;anu+wMytvPUhTjjuRQBLOJp1Ty5I1iYsrqVzvHt6EHvTYtxRFyC6/KGz19j/APXqFpd15IjPhyqs&#10;oAxt49qcis9xKX+R5cfPj7wA6Y7/AFoAnMksyhOYXUH5uwGeRSOiW5EkYL7Pk2kZGT9e9IgTyipj&#10;L7Tjdn7v19aapjdJ9heQgfMgOABjHHpQA6MiNZEIOASSWPOPT6UI0gVg2w7PnViMAD0+vvUSKr2y&#10;yRxb41XqWyeO/wD9eorlWMWWc7GAPlnjA+v5UATm5WcqqSRttJMhxyPpUoIBDFl8voz9SfTNVi0Q&#10;iJAUluuBT44txXLA7j/COMep96AF3KhIEJiQEKSxHIPpQ8fkSqxX5ShQIoycdefenPGn3kAjX7uw&#10;jc34elRW8yvJ5CwvGAC6l2ySB70APBWUyxvG0MDMAHY5MnHXPY+1PtGQoVWZDAjEnA5UehqO4V2e&#10;NCpXC5XA4b/a9jUaxNdx7/Mbckh3Kybc+x9frQBZt23SBvLyMnbjj8T61yXxU8Ix/EH4U+MPC66i&#10;ujx63pd1px1Qji182Nk83qPu5z1HTrXT3M/lRGBflJXCttzjvg/41ynxX8IWvxC+Fvi7w7f6p/Yu&#10;navpFxp9xqLbQLOOSJkaXLEL8oJOSQOKAOC/ZM+ATfs9fCVvCUfiz/hOt2pz341VG2gF0iXyh87Y&#10;x5eev8XSva2QEJ0UhucnpXiX7IPwV0P9nz4TSeFtB8WjxppT6nPeDVlkjZTI6RqYsxswG3yweufm&#10;6CvbXkEZVGHmqOPl45PSgB8siAb9qsrdGB459femWlwnyqAxdWwUY5GD3NVzE0AldpQwkfaoK4Ab&#10;sPTNS3So4bzFZJT97b0JHr/jQARzxSucNkqxITOWGP4v/rUEzKrNAEY53I8nRD3z7ewqursB+8Xb&#10;E/yFScYPY5HrVr97GwdCEjRR+6PJRu5z3oAI4wsoZEQqx+ZhjMh9R6YpbhMW7xlnRiRjHGPofyqF&#10;LtAuCw80gktjA56U/cSFeNSNxAycOR65FAENrEeY3ZzBHgI+45GPU9zniphM8iMScgR7ijA5/PvQ&#10;00sFztXLRAEBVXp369x1p0kaTRwyGNg7uJNu/n6/T2oASB5IbaFRwzHDmT5uD2B/rShtwMKMnmRn&#10;O4kkgeuO9NaOOad0wwEZLnI4z6j6elIYZDESXEbqxfjnJ7A0AILiYXChWVZtoZX2/I3r9KVwGWSM&#10;OV+6yoRny2zyCe+e3pSrjzVmXcC2S2cYB/vD/CmJIY5mR02wyZ53AZIHUemM0ATTRhHbyseYwwc9&#10;z7VFbokIb5WRHbI3nJ+v0ojmjnjZIpVdVIIIU5/OhUEkb+Yu5wCGZR8v5etAErJ5LsogPzJnK/Wl&#10;+zI0CswbAGGBPA9vrVaFxEjLFv2RNhUDd+wJNWCjS8HMIIw8Z5Y/Q0AI0iwKn75I0JGWIJPsaBHN&#10;OvVXiD5YgcfSgs1s7mNC2xQhOQOfTBpI4yJEZYpI4ycgKeh9c/WgAlXzBGYhIpywXcemfWlK28Ec&#10;iS4VQyjcuR83YZHNNt2lDmWVPKGTlA2QP/10gh2Tq6thCCrL7nv/APWoAgfaxdVAlKqHbY2NwHp9&#10;akiZyiSx7MSKH8plyT7H3FBkSGQmRjHGzblLDBb0AHpStMTK5RuG6rjkj0oAWGVYXD5LqcsFJ5z3&#10;GfSiB/PRZJhhSSGyMMOeOfeo7hBsMpkCccqq5DAdKBBGIleNldU5+VuQT1oAsFkMrFgUYdURiQOO&#10;MmvnD4+H9oeT43fD6P4aN/xboCEeInZoAeZ/3md53/6vptr6JeBgQFcfOMbQefXBNfOXx70T4/az&#10;8cPAF58N9aSz+H9mIf8AhIbVruKIy/vsv8jDc37vjj6UAeufGCKGXw8sbRvP5V1+6hVyDJJg7AT3&#10;z715Xby3Nla4ltwElh+e14ZxMeoUk8YwBjr6V6f8YHibw/FbKsm03nmxvG3IA6H1AFeVRyyybpZZ&#10;baZ2AfzZE5GTw/8AtHAz60AWorjzYYne0kktP4ip2/OTgxjPOQOfSr1tBc3GoSW+6eeDytvkqoDA&#10;jvu7nBHNZdlemS4mEM5vJpc+WyJ5ZkAOCcH7ufzq7ZyZs5p2DqLUEoC+G4PTHc49fSgAQ3l3aOZr&#10;WS6uY22+VEdiSL0454wOvqasRX9j9qjRInVW+byGbL4A6Anp6nNRwXDWtpa28krCK4LSygqcrk5B&#10;/lxTpYbhZHu7iJIYVTd5uzcXHfb6H1zQBX+0ASrL9j2SopZDGABEp4IYD7xxzntWo863K2Qt/Mn3&#10;wCQxK+w7FJDfN+tZX2eKKSKaKPfDKfNaTzCN4PQbT0+lWZ7RItVvRbyrAt1L5qPljs2D7gHQZ/AU&#10;AXY3fe0MDGAzuJ1a4jJeKPHCA92x360ya8UWkZSRk8uMtNFO37wLn7+ewJqvPHNeqD57TRFhkt82&#10;7HJA9D9OlTK0s9q8uxp5oZ9yRgjCKRj5yfvD2oATSg/lJNHNbxl2O0op47gc9cirDuv2yWGS3WGe&#10;QiQqzkooI549AMH3zUMtkkUVubYM6rdNJOqEhgSOueynsBUMOox3lx+6AlkhZxcQIx3SkZCBSemO&#10;+etAGhGxEsAjnQMULf8ATNmzglf7vB5+tWIrmK2uzD5SNeRwmGQRDaysT8vPqayobiKH7Oba32Xc&#10;cZLxRsXJz94gnj8qa0BupGCt5iyLiaVcgIO2c9/cUAa7gp9pRnUSbANrnlX7buxxjp0rOtprWxux&#10;dyzNIY7gSBycRCQD5QE7D9DUCXDWl2AissrMQl1ISYz2HHcH1P1p63YikjjKqtxFKvn+Vghz1wc9&#10;R3zQA+XUF1C9nhMZSS7VYmYx7d8Zyc56kHBxV976ax0aSaEPBGHZTJP8+49APbj0qhePDPeTQJs8&#10;yHM0E4ZgilvvL9AO3btU7LLM8VuI3+0KP3jlMYBHDAHigCe3jtJAIIRPO8S4cbuYyecN6+xqrZzJ&#10;aKFhRp5JCB5Zwx+XgqCepHc/T0qeG/a6soxNItveIQXd+BjPGcDngU1wOHsoFhcv+8AAZZGOMMP7&#10;oHoKALBtEvXZRA1r9nUxRkN13A5+h/kRVR40US2ixzpJHGFVJGy7KON+7ofQ+pqSWLM8yXTysMmS&#10;NYztyQPvBu4x2qKOSe+W5u7dfMiLcSSdFGOMA9f8aAEkubO8RZPNPl2xH3iQCw44H14Oabfxw2+h&#10;GGC9Robh24lUiXd1ZVb0/wAKlurtNQsHKSLbqrhLkRqAMAfe9s9wKPPW184W1sFmeILgkMCWHyqA&#10;emeuRQB9CaPj+ybLadw8lMH14FXKp6QpXSbMNjcIUBA6fdFXKACiiigAooooAKKKKACiikNAHyH+&#10;2/8AGnQ/hJ4n8G2/h/4dWHxF+NeuB7Tw9bXNuJjaxZG+Q9wNxGAMZwSSApr3sal4/uPgYt7FpVla&#10;fEptFDjTnkBtkv8Ay/ubhkbd9fJP7a2uy/s7ftefB/48avp11qXge2s7jQdUmto95sWkDhZMepEr&#10;EdM+WRnJFe+2X7eP7P8Af6al6nxW8PRxOm/ZNcFJQMdChG4H2xQBxv7KH7Wfiv4gePdc+E3xd8LJ&#10;4O+Kej2/20RQHNvqFtkDzI+SARuU8EghuMYIr6kt9OtLSeaaC1hhmnO6WSOMK0h9WI6/jXwZ8HPi&#10;NZftd/8ABQA/EbwVaXL+AfA/hyTR21x4jCt9cyuWCgHkjDMQDzhQSBkV9+UAFFFFABRRRQAUUUUA&#10;FFFFAHjngb/k6b4r/wDYB8P/APoWoV7HXjngb/k6b4r/APYB8P8A/oWoV7HQAUUUUAFFFFABRRRQ&#10;AUUUUAFFFFABRRRQAUUUUAFFFFABX43ftu+JbXxT+0z4xuLSOSNLaWOyfzQAWeJAjHjtkce1fsfI&#10;/lxs3XAJr8KfjB4nk8ZfFTxbrksC2z32p3ExhRiQnzkYyevSvmc9nalCHd/l/wAOfuHhTh+fMMRi&#10;LfDBL/wJ/wD2p+nP/BOnw1deH/2brC4uZI3TVL6e9gWMklUJCc++UP6V9P15R+yr4VTwd+z34G01&#10;LhroHTkuTIyheZcyEY9t+Pwr1evbwsPZ4eEeyR+XZ/iPrebYqvfecvuu7fgfhB8UfDNz4M+JHifQ&#10;r2SOW70/Uri2leLOxmWQgkZ7V+x/7MHia18Xfs9/D/ULOOSKAaPBabZQAd0C+Qx47Fo2I9iK/Lj9&#10;tfwtH4S/ac8c2sc7XAurpdRLOoBU3CLMV47Avj8K+/8A/gnf4pk8R/szaTbPAsI0e9udOVlYnzBu&#10;E24+hzMRj2r5nKv3WMqUvX8GfuPH/wDwocNYLHrV3g77aSg76etj6XPSsPW/BOi+JNW0vUtTsI72&#10;60xme0MvKxscZbHTPArdor62dOFVcs1deflqj+c4VJ0pc1NtPy89H+B8yfsund8VPiYTz/pbf+jX&#10;qX4tfCjxJ4y8SaoX8DaTqNzM23TvEljfG0lt0OMNMnJdl9Rjin/syadeWfxP+JElxZ3NtHJdEo88&#10;Dor/AL1/ukgA/hX0nXxGVZdDH5VGjWbS5p9v5n3T+T3XRn3Wa5lUy7NpVqKTfLDv/LH+Vp/LZ9Ue&#10;Hat4C8W+GfHPgTX7CzXxVJpumf2ZfySXIgckgAy5bOepOPavab5ZmsrgW5C3BjYRk9A2OP1qxUF6&#10;s7Wc4tXRLkxsImkGVD4+UkemcV9Vh8FDCe09m3aWtuzslp11st2z5LEY2eM9n7RK8dL91dvXppd7&#10;JaHwV4buvBOmalr+k/EnQtQfWp7lwdSUkyW/vsJBODznnNe/abeab8OP2a9ZuvCfiSbXbVI3+y3c&#10;vW3d9q7AvVcE5wehNcDrfxNvVbVNE+KXw8bX9WWQrbXFlZ7AVxwA4BJHcEEn2rovg58HdZu/gb4s&#10;03UYH02fXcyWdtcDBj2r8jsvbJx74Ar8tyyE6dWdDCJTfJUSlyuM4Pop9G29t36H6nmk41KMK+Lk&#10;4x56btzKUJrq4dUkt9l6mN8N/wBnjRNd+DJ8UTTXMfiW5hlvLa/ilKtAVLADHfO05J65qX4CAP8A&#10;s0+OGKKpcXLMABjJi5rN8G/FHxloXw+vPh1D4RvDrlvFNBHdSqUit4uS5ckYOMtg5wciuk/Zk0WT&#10;xB8A/FGlWpHm3bzwRFjxkxgDJrTL44WeIw9PCQal7Kalo1eVlffd339URmEsXDD4ipjJ3j7WDjqn&#10;aF3bbZW29Gbv7MAQfs5SKoUAJdZUD/ZNcR+zx4hfwX+z7471i1Cxz2s8jxlR0coqqfwJFZnwl8d+&#10;KvB3g7U/hva+Eb6fxDI0yQzSIUhgBU7mkJGMDBIIODkV1P7Onge58QfBXxn4fvbeexkvriSJDcwt&#10;H82wbThgMjcBzW2DryxLwlPDp88KVSOzVpctrXfW5njaMcMsZVxDXJUq05bp3jzPWy6NfqeR6Bb/&#10;AAuvfh1qM3iTVrn/AITy582ZJTHI3lyAnyxkDB3cZJP8XbFdzq3xW1W5/ZT06MXb/bZ746PJchjv&#10;Majfgn/dwv0qj4X+IOq/C/wndeD9Q8ASXnia3kdLO7ksvNTLHILcHfgnjBwRjNeleOvhr4n8efAC&#10;2S/060tPFMMw1EafYQrEvpt2jjfsP58V5mDoVZ4aosI7VFSakowkne60k29Z72stbnoY2vShiKTx&#10;fwOqnFynGStZ6xSWkNr3eh4b4oPww0PwbpF54N1e5TxrYvFLJNskXzG6vkkYGD0x+te//EHwL4K+&#10;JfgzSfiF4wmuIUg0mNmNvJgMpy4UDHLFmwPqK86tfi7rus6Vo3h3w78OoovFKFILme904NCwUYJw&#10;QNuepJPHOKX9p3VPEl5qmj+FRptzLo9hbRTzpptpJ5U0xHONoIAAyAO2TW1OphsPha9ZQVSLUFyq&#10;Eox59bN3bu0vi/zMqtPE4jFYejzunNOb5nNSnyaXSslZN/D8+gfss/C6PXfGc/jiOz/s3QrCWRNP&#10;gPLO5BGN3cKDye5/Guc/4SLwR42+LXivVviZfTGyime20+2VZGXajlMDaCRgDPuTXo3ws+POtnWP&#10;DnhO3+Hr6LozypaCQLPiFD/ES0YBPqSea567S6/Z++K3iOfVPCs3iPw3rDtPbzRQCTaWYtgEggEM&#10;SCDjjBFP2WHpYLDKg704zbqOUJcvM46Nx0fKtl0Wlx+0xM8diHiE1UlBKmozjzcqlqlLVcz3fV6m&#10;x+yZ4mtLTxp4t8K6TfyX/h1T9s05pQQQm7B4PTOR+Veu/C74L2Hwu1rxFqNnfTXcmszedIkqKAhy&#10;TgY69e9c5+z5q3ifxZNq2ua14fsNC0mRtmnJFZCC4ZM5OT1KgY5IGTWp8HPif4g8fa/4pstZ0caZ&#10;b6ZP5VtIIZI/NXJGcsMHoOlfW5PHD06GFjVTlJufs3ytWXXS7srbX6WPkM4liatfFyo2jFKHtFzJ&#10;3eltbK7vvbrc9Wr8z/8AgtOzjSfg8oLeUdWuSR2ztix/M1+mFfHf/BT/APZ68QfHb4CWl14SszqP&#10;iPwvqC6rDZRrmW5hCMsqRju2CrAdTswOTX3B8KeOf8FlgqfDH4RPHj7UNbbZ2OPJH9cV+h3gxnbw&#10;foRl/wBYbCAt9fLXNfkfqXiz4pf8FHviN8I/B114Cv8AwvpPhFo5tf1O7ik8oyKUEsh3KoUlUwse&#10;Scuewr7f+Pf7SPj74T/tJ/DD4e+GfCMeqeEteSJdQ1H7HPIbUGUx8OnyrhQD8woA+cddeR/+C12j&#10;hyxVdPATd0A/st+n60fFlpIv+Cy3gP7Ljc2n2wmwe32ebP6Yra/b68EeN/gn+1D4A/aS8HeHbjxP&#10;punRJZ6vZ2cbPIu0OhL7QSFeJyobBCsvPUZzP2OPDnjb9p/9szxD+0h4o8L3XhTwvY2rWmk2l9G2&#10;6VvKESKhYKW2oWZnAxuYAewB9U/to/tX6B+yV8L7nWZFguvFupq1voumjAaeXH+sfHIjTIJPfgDk&#10;149/wS2+APiTwR4M8SfFLxwksfirx7OLtYpxiRbYsXDuOxkZi2OwC+tfBfxu+Kvj34gftgX/AMSd&#10;e+GGseMtE0a/eDSNC1DT7n7IIIWKxA7U5G4eYR3J5yK/Rb9iH9sb4h/tJeMPEGjeMfhuPBNlptil&#10;xbzrb3MQkYvt2fvRjpzgUAeVf8FGtZuvjj+0V8HP2e9NkZrS8vY9U1mNSwBjJ4DY7CNJCD2LCv0S&#10;0vTLbRdNtNPsoUt7O1iSCGJBhURQAoA9gK/P34VaBrni3/grF8QfEmqabfppmjaU9nZXc9q6wMAk&#10;SLscjB6v0Pc1+hlABRRRQAUUUUAFFFFABRRRQAUUUUAFFFFABVTV/tv9lXn9m+T/AGh5L/Z/tGfL&#10;8zB27sc4zjOKt0UAfIvhz/goBpngfW4/CPx88OXnwn8XqdoupI2uNIvhnHmQTqDhTxw3Tua+g/Dv&#10;xa+HnivZf6N4u8O6k8iDE1tfws5XqBw2fwrU8dfDrwz8TdBn0XxXoVh4g0uYYe2v4FlX6jI4PuOa&#10;+UPFX/BJP4D6/qEl3p9rrvhrecmDStSYRj6CQNj8DQB9MeKvir8OfBgGsa/4p8OaW8abFu7u9hWQ&#10;Lz8oJO7HXgV896z+37a/EfxI3g/9n/wvd/E/xJv2S6o8b22j2K5w0kszAFgOoAxnPBNZ/hL/AIJM&#10;/Afw7qUN5qFprfifyskW+r6izRE+6oFzX1d4J8A+HPhvoNvovhbRLHQNKgXbHa2ECxIPfAHJ9zzQ&#10;Buw7xEnmlTJtG4r0z3xTs4par6glxJYXK2jpFdtEwheQZVXwdpI7jOKAOK8efHr4c/C7UY9P8W+N&#10;dE8P38kfmra394kcpX12k5x/Ous0DxDpfirSLbVNG1C21XTblQ8N3ZyrLFIPUMpINfIfwn/4JqeB&#10;o9P1TWPjJBF8TPiBrF7LeX+q3M8wiXLEqkS7gQACMk9/QACsf9jLwPH8EP2s/jV8MPB2p3l98NtP&#10;tLPUY7SdzLHpt9Ly0Cue4TPHXCrnJGaF2B90fXvj34o+Efhbp0F/4v8AEem+HLOeTyoptRuFiEj4&#10;zhcnngVoeE/GGh+O9Ct9a8O6tZ63pNxnyrywmWWJ8dQGU4yPSvhf4X/BXwz+2z+0R8ZPHXxLjbxP&#10;oHhjWW8K+H9EklkS1gSEDzJdoIyzEg+mWY88Y1vhJ4Cs/wBkH9uiH4deEnntfh38QtDn1O30iaVp&#10;I7O+tySxjJ5CleME/wAXsMC1t5/8ONq1/I+3dZ1rT/DulXWp6pewafp1rGZZ7q5kEccSAZLMx4Ar&#10;mfh/8ZvAvxWa7Xwf4t0jxI9oAZ0067SVowehYA5A96+Wf2tdC/4aM/ar+GHwL1HUJ7fwUmnXHifX&#10;bO1kaNr0RtsjhYg/d/8AijjBwa4v9qT9m7wd+xufBPxu+E2nP4UvdA1y0tNWsbWeRre+sJ3KSK6s&#10;Tz8wGR/e9QKF0v1/4YGj9Da+VvHH/KR34Y/9iVq3/o2OvqaGUTQpIvR1DD8a+WfHH/KR34Y/9iVq&#10;3/o2OgR9U0UUUAFFFFABRRRQAUUUUAFFFFABRRRQBxnxdg8LXPgS9j8ZOY/D5eLz2BYfNvXZ93n7&#10;2KvfDeLQoPBGkR+GWL6CsRFoxLHKbj/e56561R+LsnhaLwJfN4yjM3h8PF56AMctvXZwvP3sVe+G&#10;76E/gfSG8MJ5egGH/RFIYYTcf73PXPWvHVv7SfwX5P8At/4v/Sf1PYd/7NXx253/ANe/h/8AS/0O&#10;looor2DxxsgDIwJwCOTXk/wR+HPhHwNqviKfw14gOtT3sga7jM6SeSd7kD5enLMOfSvWJACjA8DH&#10;NeT/AAR8GeBPC2qeIpfB+ttq1zdSA3qNciXym3uQMADHJYfhXkYqCli8PJxi7c2rdmtPsrr59kez&#10;hJuOCxMVOSvy6JXi9ftPpbp3Z61RRRXrnjBRRRQAV81/tw6paxeCvD+ms/8Ap02o/aIk2nlERgxz&#10;0H31/OvpGaRIY2kkdY40BZnY4CgdST2r4s/bI+IGleKfFWj6Np0n2ltIR5J7lCGiYyhSFUjrgDk+&#10;+K+S4pxMaGVVU2rysl53f+R9/wAC4SeJz2hJRbjC8m10sna/zsvmel/sZeGrSz8HajrjvA+q6hNt&#10;ZEkVnhgX7isByhY5bafY19FCvB/2QtF0fTvh/JeWd2ZdZvikuqWxlDeRIAQg2j7uVwcV7wK6+Hqa&#10;p5XQiklp0d/6ffz0PH4mqOpnGId/tW9LaWXkuj6rXqLRRRX0R8wFcb8XPDGjeMPAt9pXiDUv7J0u&#10;Z4mkuhIqbCsisoy3HJAH412Vcb8XND8PeI/Al9YeKL86bosjxGa5EojKkSKU+Yg4ywA/GuLHRUsL&#10;Vi0neL0bsnp1fRdzuwMnDFUpJtWktUrta7pdX2Rc+Gug6Z4Y8DaRpejX39paZbRFYLreH8wbic5H&#10;B5JH4V01cz8NdJ0bQ/A2kWHh+7N/o0MRW2uTJvLruJJ3d+Sa6arwiUcPTSSXurRapadH1XYzxb5s&#10;RUbbd5PV6N67tdH3Ciiiuo5Tgvjl4R0Dx18MNa0TxPq39h6Jcqgnv/MWPysOrD5m4GSAOfWqnwp8&#10;FaL4R+C9l4d8Kap/bukxWtxHaXplV/OLM5PzLx95iPwq38cvD3hfxV8MNa0vxlqZ0fw5OqfarxZR&#10;EYwHUr8xBA+YAdO9L8D/AA/4Z8K/C/RNM8HakdX8OQLILS8aUSmQGRi3zAAHDFh07V6cm5Zc6blK&#10;3Ptb3fh3v38ux50fczFVFFXUd7+9vtbt59z4O+HnjrVfgz42bVLezguL+08yzntp2O0jcN4BHf5c&#10;A1+jPhrXrTxV4f07WLFi9pfQJcREgg7WGRwa+Ef2l/hfD8NPHzNa3bXFnrAkvo0k5eFi3zqT3GTx&#10;7V9k/A7/AJI94M/7BVv/AOgCvxvhL6xg8ZictqvSGtvO/wCqsfv/AB68HmOX4TOKC96ppfa6tezX&#10;k0/x3O5rw/8AagsPhNfaZ4eHxVneC1W6c6eUaVcy7Pm/1Y9PWvcK8O/aguPhNbaZ4ePxWtnubQ3T&#10;jTwiytiXZ83+rI7etfsmW3+twtzdfg+LZ7f1sfgGY2+qzvy/9v8Aw79T2bSxbrplmLQ5tBCghP8A&#10;sbRt/TFW6qaUbc6ZZm0GLUwp5I/2No2/pirdebLdnfHZBRRRSKErwrwN8Qfhjqv7RXiTw7o3h37J&#10;49tUnN/qn2ZV80KY9/zg5OSV7dq92rwrwN8WPAWuftE+JPCOl+FhZeMLFJjd6yLeJTOFKBxvB3HO&#10;5evpXqYKDlTrNRk7R6O1td33XkeXjZKNSinJK8uqvfyXZ+Z7rRRRXlnqBRRRQAUUUUAFFFFABRRR&#10;QAUUUUAFFFFABRRRQAUUUUAFFFFABRRRQAUUUUAFFFFABRRRQAUUUUAFFFFABRRRQAUUUUAFYusq&#10;/wBuhZJPLAQ7sqCCK2q53xDKIb6MlN+Y8bccNz09qAIHmYs7RTASDaCH9O/NEyeZvZnAdjjhfu+3&#10;ofrUct00SMI4MEEfOxyAPTNNmuAx8sSkkjcVI+XHf6GgCQ26blIX5hwp6nnqTTpGkt4FaQqyocuw&#10;bHy9uaijukaHfGjBgQGJ449qSZllO2RgIc7wAuS2aAJxH5rZAMQf+LO4MPp2oiiSK6edWG9jtjyf&#10;umoHlPyKmUZG2liPyxTRehJmjaNhLFhmYA7R6HNAE0gaQTnc8YkZSj4GRj7w2/561Pt3xRMVwGPy&#10;puA2ewqoh8+HE8HlkNkEOWJ7n6Zp009vMISUXL7iGOTgZ5+lAFox/u9p2AlgxI5IwelRq8aeYAAp&#10;L9udp/xqtHIkKyGMhtzErvGOOgpWPlxmFE2kKFQxru69RQBcbblVcjpjcPTpyKjMiSIGQ5iVsDPH&#10;PcEnmqdzDHAieYzFU2yyL1JA4/T0q6bnzHQRqoOcc9gen1+lADY5RIEZCyptIAC5yaj8yO6hRpB5&#10;u3vu2lR/+ulRUbdcBgscX+rVDnDZwePemNOPMdmUocbPLC5UHuc0ASt5gXzA7SJHwxxwOeMetEcq&#10;LGzo+1mb5WVe/wBO340yac29qyyxgxDAUbtvNM8wmImZAkr9ADu3D1J9aAFWK3llDsu5VwznlSr5&#10;5+oqSU3Jkj2oE+fO9jyBjrj0qFntXGEZ5AcBwVIA/GliuSXCLGH2sEcNIQQB1IoAl37FRMmUk7TI&#10;RgqfUr3p07i3ikkjUK6jLu4yOvYfSqRuRGTcHexLFF+UfMM9D9KtSX8UbLujLmE7uATyehHrQBKs&#10;8cymSN/KH8W4ZBHt6UoWORkfczhk2mMnqewqpDqTTqC1vHkktPh+E/u7f71CXKfZtkjkyqOVjXqT&#10;1+hxQBKYjbmKVuXRcFVOcD0pnklz5aIQvmeYobjaarQXYhY20ZkjQAkP1J/2SamjuZZnZiQ0LR4C&#10;scYbPX8qAJ7kKjtbySNLK4xHjjB7c+1ct8WvDWmeOfhV4w0DxHqn9haHqGlXNnfalvVPstu8TLI5&#10;LfKAoJO48cV00OomFZcIQIwS4J3YJrkfippug+JvhR4t0fxTqDaR4b1HSrq21XVjIsf2e1eNhI+5&#10;uF2qSckUAcJ+yJ8JfBHwS+ELeHvh34xXxtoDalcXR1VLiKUCZ0iV48xfL8oRTjr81e0yfLavCwWO&#10;JxtDZ5J6D868H/ZG8M/Cv4SfC+fw98LvFJ8XeGRqU13/AGot0lwftDRxiSPcgAGAicf7Ve5wX0Wo&#10;QJKkStbyIWZm+8oHTigCwtqUs47dGysW1GGcLj0Hr9aY0UjWhi2FGjyycjO8dOe45600xxSokiBX&#10;g27inr7iq9xdJZwyzsjRxshYhwTtTv8A560AWULi2wU83eoSbkZ+vvzT4p/ssrK4/enGFJyNo45I&#10;4FZmm+J9KvrlIYLlSxVRgnGR1P0q99oMsgWNcueUB4Uc9aAJgGBKvtl39Wb5c+nFIseI2Vc4cgqB&#10;wQO+ajmmJum83MkiYyW/5Zgjt65pYLxYycIS/wDF2GcUAE52xqyukrbSMHgY7nAqSOVYpPN37X2b&#10;VlYZBX0AqvHKZowogWLfyHz3H1ptw6RNCrNJ5QX+5k57MfTmgC3OzEQFYvMAbGVbhQeQR6/SkljF&#10;zMBIPLj+5tHzH8x70yKQPGP3fmMvzDDfK5pJbkJIFQLDIUHmn+AemDQAsLFH8rYCiMCo9W7809Im&#10;2oJCI/m/iAP04qCKWR0BflcY3r2JPXHvSs7qRlN10cu6jkbRwOe3FAE80kgjdCQV25GePwFEcSpa&#10;oSMx7dzKvYjtUZlJkQKf9YMhiuB04FQm8lSPHmNuHDYGFB7getAFjfCyRuWCqRzkEcY/zzSWwcGQ&#10;ySCOEoChXnK54FMVhMC7RoFIMgdfm6dyPWktbw7m8uICPG4B12s3P6D0oAshf3zOxEkzLlW/2e1N&#10;cB7gDG6WMfMWyB06gdCaqXEhaTbGke5uRvJBjPqPXNTNcFD+6J80LuZV5X8+1AEiPJHHGX2eaFOC&#10;AcY9fw9Kakcs0jkM0mW3uNuBkDg+5HtTBfx3dwqRbwSCQ7oVJI75ojvyERpZGcpnOE4Vux4oAlWR&#10;pYUMzpKF+Y5PzP7gdj7UqQCRIwHKgsWRemF9z/SqYiVJnlkAErjc4Jz83fGPWpZRvhPlIsIYZYHk&#10;57/mKALIaReFcS87c4AAP+FOR4p3YpEBIgA254x6j61CbpJWP7om3hAI759vrUTzzxS+VHHGVZ9x&#10;bdhwD7UAWYE8uPZ5Zidhxhs5A6/SvnL47/DH43+M/jx4C174d+Ll0LwNp/kjXtLXUGhFzibc+Ywp&#10;EmY+OfpX0FJeyLPgttgAKg8DJ64r57+PHwB+LHxF+OHw+8U+BfHL+HfCGh+SNV0gX09v9s2zb3zG&#10;nyPlOPmoA3/Gt1NrPjC8truJriGKdvs8YfCwJngjHUjrt98VkzWX2u+igiJhMbjbPgYdc56H7pyS&#10;cVqarqcNt4p8QXp82WJbz5InXKwsW+UrjtT3BneVQYvtLIbgxr80a8jJ9z3oAoNp6teuhYBVP31k&#10;wFPTccdc5qjo+lWUWoRXNrJND5Vw/mXUyMcNkghQT83fHatY6tEYVhPlSQZC7ljPmBxyzbOmMHqe&#10;vNUbG9v3s5ZhbCcySNHDAr4ViTnex6px1oAb5L2Lzne620GXAZNyMp6Hd3Jz26VoWdjdvFIJ2+zf&#10;aQGhi3A+WPfn5j9fWo5Z4rK8QQmTYikiOJTtdmA4B+vJqVma8uWMV3JFsRZFQRgq59Q/WgBqWF3P&#10;FcqYFigjcM6LIMkjgFT2GOoqYwyaOrKkZQSHyWVZPlX0+q+9R/21NNK5mKxbiy+Uv3ZT3kY44Pao&#10;kvYZpXWOSWAq6xpAy/KIweCCOozQBYZ97WvlXvlkTYwtsMSvjhAf64xU9xHd3FxPAwjCIhaOIsWB&#10;7ljjnPsfwqGHUVklSzlgJSGZ1eXkn2dh/hxST3EgZplVJ4bZ1I52sW6biPTFAFawkuGjaNLls3BZ&#10;fLeIgMOu0H2xVqW3kmhVJ5zbxlMgGP5n44BPt/8Arom1qSWxCpboJw5wBgID0JDH0Hfv0pILwPqr&#10;xzvLLJDHlnTIMaleAB0OaAH3KNHdvLJGrcFXMUh25IwC3pVW0u5rqX7JNayG7tiI1RpsbcclgejD&#10;pVy0vFtWlijjdChCFU+bzM/MfqPepGvoLiXezA71EgVOW29wFPb60AVJLG8lGpyTKLKTe0Sr5ocT&#10;hh94/wB057CobrTrWPRjbW1sHmVhsiDbSZtuOSeQPRulTu9vM1s0zFYIhuRQQfKmzlST06Vow6hB&#10;LI8MxjfYQszTDGBjIYHpxQBUtrYtBFI1qN6DcIgc4YDGO2e/JpGjC2t8326eeJgBO7qdxjHZQOSc&#10;8YNWYVhlMTq7J5bk21xkbnbuP90j1p9qVjhlkWES3jOSZ24YLnhRg80AZ73Ur22yJhG8kIKqpLmI&#10;Dpjj5vf0q1FAZrVpGRJrcEAuylTuH90d8nrUhmW3so5wi2siOwUE5289/TOelQXGoQSSxSWswcRD&#10;ZzxgsR19MUAPk83ymF1CsYaPb9nGWypOMq3bqaYd0VtHZ2peC+2DymaIuEVeFyTxx71NFeve3NzG&#10;b6QbVXEhAI68geo61ZbVZLqOcqMLAuHHRZB13ZPf29qAMqOAzWjTzRrc3JfEjN1fBz06DntRNC1z&#10;b3krTlJfLDbyuGjQHqFHUjpViOWOGGaSCVQ4k+0TRqwZZIT0OfUntTb+Oe0t7u/YPHBGodouuF9v&#10;z6elAH0PpIC6VZgNvAhTDevA5q3VXTCDptqVACmJSAPoKtUAFFFFABRRRQAUUUUAFFFFAHhX7Wn7&#10;R3wu+APgVI/ibGurWet77eDQUtVuZL4ADcPLb5doyMliACR3Nfm7J8df2PptVbUP+GafEO523+Ug&#10;ZYfwQS4A9hxX1L+174b07Rv24vgZ45+INtFcfC9IJtM+03se+zs9RbeYTNnhQzGMgtx+7PpX25bz&#10;aHcxLJBJp80RHDxtGV/MUAfJP7Gv7aPw6+Kniu2+GHgP4Z6r4EsrawlvIlltIoLZVjKAjCHJY7hy&#10;euOTX2ZVO1Fh5v8Ao32bzMf8stucfhVygAooooAKKKKACiiigAooooA8c8Df8nTfFf8A7APh/wD9&#10;C1CvY68c8Df8nTfFf/sA+H//AELUK9joAKKKKACiiigAooooAKKKKACiiigAooooAKKKKACiiigD&#10;k/izrw8M/DHxVqv21dOa00y4lS6dwojcRttOTxnOMe9fhtotrca94hsbfy5b66vLpFMagu8zM4yP&#10;Ukk/rX68ftz6/Y6F+zH4wS9kMZvoo7O3AUtulZ1Kj2+6efavzJ/Zc0C+8SftB+BLTT4hLPHqkVyw&#10;LBcJGd7nJ9FUmvj84ftcTTpf1qz+jfDeKwWS43MJaavfRWjG+/zP2i8P6Zb6LoWnafa262lta28c&#10;MUCDAjVVACge2K0DR3or69KysfzpKTk3J7s/LL/gpr4estI/aAsL62RludW0WC6uiXJDOryQggdv&#10;kiQYHpXtv/BLDxDe3vw/8a6NK6mwsNQgngULgh5Y2D5Pf/VJ9MH1rnP+CrOlQL/wrjUktFFy/wBu&#10;t5bpY/mKL5LIjN6AtIQD6tjvXL/8Es9Vni+J3i/TzdslrNpKzfZd+FeRZkAbb3IVmGfQmvj4/uc2&#10;a7v81c/o6v8A8KPh3GT3glvr8E+X8lZeR+llJTZZkgieSR1jjRSzO5wFA6knsK8q039qv4Tav4oX&#10;w9aeOdKl1NpBCiebhHkzjarn5Sc+9fWyqQhZSaVz+eqGExGJUpUKcpKOrsm7ettj1cUtFITWhyC0&#10;leWfFf40yfDTx78OvDiaSuoL4s1FrBrgzbDbYAO4DB3denFep9KzjOMm4rdbnVVw1WjTp1Zq0Zpt&#10;eaTaf4piFAxBIBI5Ge1KRRmjNaHKUNes5L7RNRt4VBmmt5I0BOMsVIHNeY/sz/DzXPht4GudN163&#10;jt7t7oyqscokG3aB1H0r16kzXBUwVOpiqeLd+aCaXbW1/wAjvp42pTwtTCJLlm033929vzE2DJIA&#10;ye/elxRmjNdxwCbQSCQCR0NLilpM0AJtAJOBk96XBozS0AJikZQwwRkehpc0tMBMUUUUgFpKWqes&#10;azY+HtKu9T1O8hsNPtImmuLq5cJHEijJZmPAAFMC2FAzgAZ9KMV5b8MP2o/hT8Z9dutF8F+OdJ17&#10;VbYMzWltN+8ZR1dAcbl56jNep0AIRkYPIoVQoAAAA4AFcn8S/iv4Q+Dvhxte8aeILHw7pQfyxcXs&#10;oQO+MhVHVmOOgqD4WfGXwV8bNAbWvBHiOx8R6ej+XLJZybjE+M7XXqpx2IoA7PFGK574g+P9B+Fv&#10;g7VPFPifUI9L0PTYvOubqQEhFyAOBySSQAB1JrM8N/GXwf4q+F8PxEsdah/4Q6S1a9/tScGNFhUk&#10;MzBhkAYPWgDtO9LXhA/bt/Z+IBHxZ8NYP/T3/wDWr0f4Z/GDwX8ZdJutU8EeJLDxNp9rP9mnuNPl&#10;3pHLtDbCfXDKfxoA7CiiigAooooAKKKKACiiigAooooAKKKKACiiigAorM8T+JNO8HeHdS13V7pL&#10;LS9Ot3urq4kPyxxopZifwFfmX8WP20f2l/iN8MfEvxW+HOhaf4G+EmlllttSv1SS+vUEgTzUV+vJ&#10;HAXA9TQB+o9FfFH7QH7UXxa/Z8h+GvxB/wCEdi8UfCO60Wy/4SeeJVF1BdS8tKmCNowyYyNpPGRn&#10;NfY/h/XbHxRoWnazpk63Wnahbx3VtOn3ZI3UMrD6gg0AaFJS1meJ9OvtX8O6nZabf/2VqFzbSQ29&#10;8I/MNvIykLJtyM7Sc4z2oA+evij+0D4m8f8AjzUPhN8EIIrzxNbYi17xlcpv0zw2p6j0mucZ2xDg&#10;HluARXqHwL+Beg/ATwc2i6RJcajf3c7Xuq63ftvvNUu35knmfuSeg6AYAr488Mf8EvviB4Msri00&#10;H9pPxLo1tc3L3k8VhavEskz/AH5GCzDLHuTXvX7Mf7LvjX4FeKtX1XxP8Y9e+JFre2a20VjqwfZA&#10;wfd5i7pG5xxwB1oB+Rw3/BPya30Dxv8AtF+ELm5j/tyx8eXV9JbZw5gmA8uQKedp2nml+IN/D4t/&#10;4Ka/C3T9Ndbifwx4W1G61ModwgWYFY1bHQk44PqK6D9oj9hKz+LnxF/4WH4M8caz8LvHU8C2d/qe&#10;isdl7AB0dAyndwgznBCDIzzXWfst/siaH+zVBrOpvrN94x8ca6wfVvE+qnNxcAHIRQSSqjjjJJIH&#10;oAEtLeX+Vim738zzL4gT2/hL/gp38OdR1O4S2tte8HXmnWTyHaHuFk3eXk9WIHAq3/wVC1O3k/Z2&#10;sPC6SK+t+JPEem2GnWgb95LJ54YkL1IAXnHqPWvWP2nP2XPDX7T/AITsdN1i5vNF1nSbj7ZpGu6a&#10;+y5sZ8cMD3XO0kcfdGCDXk/wT/4J8r4I+J2mePfiN8SNd+LOu6KP+JKmslhDYuesgVnfc3ccgAjP&#10;JAw10Xb/ADuJvqfXNnGYbSCM9UjVT+Ar4p/aR0Lxp4i/bu+Gln4C8TWfhLxAfB+psuo32ni9jEYl&#10;TcnllhyeOc8Y6Gvtyvlbxx/ykd+GP/Ylat/6NjoEejfBfwb8aPC2u3r/ABG+IWh+NdImgAgisdF+&#10;wTQSg9QysQykZyCM5xivY6KKACiiigAooooAKKKKACiiigAooooA4z4u6h4Z0vwJfXPi+0+3aCrx&#10;CaDYX3MXUJwCP4sVd+G95oeoeB9IuPDVv9l0KSLNpDtK7E3HjB6c5ql8Xdc8PeHfAl9feKbEalos&#10;bxCW3MYfcS6heD6MQavfDfVdH1vwPpF9oFp9h0eeLdbW4QLsXcRjA6c5ryFJf2k480fg2t7/AMW9&#10;/wCXy7nsOL/s1S5ZW53rf3Ph2t/N59jpaKKK9c8cbJgo277uOa8o+CWhfDvR9U8RP4I1Fr66mkBv&#10;1adpNjbnx1AxyW/KvV3wUbd93HNeT/BK0+HFtqniI+BZWku2kB1AMznDb3x9733dK8jFJfW8PdR+&#10;1v8AFt9n9fI9nCNrBYlJz+z8Pw7/AG//AG3zPWqKKK9c8YKKKTOKAPD/ANsXUbvT/g5Itrcy24uL&#10;6CCbym2+ZGxO5D7HAyK+Mfh9olpr3jrw7pN1HmxvL6OCZEYp8hPzYI6dOor6S/bb8d2slno3ha01&#10;BJJ0nN3f2iDcUUL+6LHsc5461lfs+/s2akup6D441+e2h0mOI3sNiN5nLYOwv0AGDuxknoCK/G86&#10;w9TN8+VKguaMOXm7LXW/36n9FcOYulkPCrr4qXJKpzuPdu1o289Lp7Wa1PbvgVofw/0W21pfAeoN&#10;fxSTIbwtO0uxwuFHI44r1MV5X8CLb4eW1rrX/CAStLE0yG83M7fPt+X73t6V6pX6dlSSwcFFRS1+&#10;D4d3t/W5+GZs28bUbc3t8fxbLf8ATysLRRRXrHkBXG/FzTvDOqeBb628X3Js9BZ4jPMshQgiRSnI&#10;/wBrFdlXG/FyDwxceBb5PGLlNALxeewLD5vMXZyvP3ttcWOs8LVvb4X8Xw7fa8u/kd2BbWKpNc3x&#10;L4fi3+z59vMufDWy0LT/AANpFv4anNzoUcRFrKXLll3HPJ685rpq5n4ax6DD4G0hPDDF9BER+yMS&#10;SSu455PPXNdNV4T/AHena3wr4dtunl28jPF64ipe/wAT+L4t+vn38wooorqOU4L45aZ4R1j4Yaza&#10;eObxrDwvIqC7uEkMZQB1K/MASPmxTvghpnhPSPhfolp4Hu2vvC8ayfY53kMhceYxb5iAT8xYU345&#10;weELj4Ya1H48dovCrKn2xlLAgb128rz97HSl+CEPhG3+F+iR+BHaTwqFk+xsxYkjzG3ctz97d1r1&#10;Lv8As+15fH/25t/6V+h5mn1/7Pwf9v7/APpP6niP7cuj2ws/CuqbG+2GWW1Lbjjy8BsY6Zz3r1P9&#10;l3VrnWPgh4dkunV3hWW2Qqu3EccjIg+oVRzXnP7cx/4prwp/1+y/+ixXdfsk8fAvRP8Artc/+j3r&#10;8pwnu8U4iK0Tpp/+kH7Zjvf4HwkpatVWl5L95oex14f+0/4k+FnhzTPDz/FDRzq9rLdOtgohaTy5&#10;dnzH5SMcV7hXh/7UPjz4ceBdM8PSfEXw8PEFvc3TpZoYFl8qQJktyRjjiv1XLYuWLgkpPfSLtLZ7&#10;P+tD8VzFqOFm24r/ABK636o9l0p4JdMs3tV2WrQoYlxjCFRtH5Yq3VTSpobjTLOW2Ty7Z4UaJMY2&#10;qVBA/LFW686W7O+OyCiiipKCvC/A/wAbfDXiP9ofxH4Gs/CS2Ou6ck7T62I4wZwhQMNwG453Dqe1&#10;e514d4I+Otn4m/aF8R+Ao/CP2C501JmbW9o/f7CgIztzzu9e1eng6fPCs+TmtG+9ra7+foeZjKnJ&#10;OiuflvLte/l5ep7lRRRXmHphRRRQAUUUUAFFFFABRRRQAUUUUAFFFFABRRRQAUUUUAFFFFABRRRQ&#10;AUUUUAFFFFABRRRQAUUUUAFFFFABRRRQAUUUUAFYWvTC3uVkGAwQZYtgAZ71u1zviQCWcRsq7PLB&#10;LY+Y89BQBnLcSvOiRM0vBBDDC59/6UeephwI8uXG9CMZHcj1FOdRC0sm1n34/d7s7Dj07VVhVxMQ&#10;+6RQM4k+bn29hQBZZhGsjCQIiLtPOATjp9OaYqqD8y/ZzjCOnPUdRntxUbSCV1WQo4U7jtHGe2M/&#10;ypQ6G3lkcGHJ8tpG4wBz+FAEsryzOhJHDYGTgucdfc0k0zbxGuYzwrRMuVbvz6VHbkBlJkHlqcBw&#10;Mnj+Ie1KrsbiaZQrK4w0j57UAKTJhpI3dWkHyJ/cx2/KpUjDSKFklEW37kgGCPU+/pUDyrlSjCYj&#10;B2KQCT64p7lIw5aTeQckFtzL7j2oAeXR7gQxLj72F28Dnk5ptvM1oXQFZAT98NkDHYe/tSSQyFNt&#10;ujRCMkuJBgHPcGoY583kqrEYo+d5CDBb1+tAFgsouIHZmTkjYACW+v1qSQRsriUEI3zFg3zJ7j6V&#10;XuESdkCy4IIG4NyD68Uikz4d42YElVBHD468fSgCZRKdvMaCI5CxcBgfX+f1phu0MLSLJN5QcApM&#10;uD9cVGzeauyN0nEvGIzxgevfimSiSXDSP86LjAPyOT/hQBbWUyAFTG5DMWAOSB3I9abHcIyxBnUj&#10;GQufmwO2P6VHn7Ak8kckKOi+YDIMAKBkj2rxXSviAzeJjOjSXUbXBkBlztRc/Mo/mP1oA9t+1phE&#10;jDKoO5jnkfh6UjNLMjE4XLHDthCw9zVS2njvYzdQTR/Z5FV2MfIIPfJ6Z4q3HELmVMl1IXy8SH5W&#10;7jHrQBEFASWGN0QscRjdyOOTj1pqqscyyZMkaKAsRbJTPBx65rzjQ/HcVr4o1O3nlDIs5UzMfkQA&#10;4GCfXpgV6PBcpdWrXQj+Tdz5a7QR2x9KALEihC29EjyRtGdvTpxUgZppkiQiMKp3sFxvOfSoG/1K&#10;SSqrtnOxRyPQ81n3fijTtPkFrf38MF1IVKCRgpcnooHc/pQBrJEFuGk8vO1sbU+6W7sBRIYbqQK8&#10;0kgL7sRdPYf/AFqSNmGwx+Y2Rnng/wC7xVdSxLBJFV2bO1OgJ7cfxUAWZcXOWQKZCQCSMbgOMGuS&#10;+Lun+GfEPww8Z23jK7/s7whNpVxDqtzGxUxWpjYTOrAHGELHIB6dK6mSUBSGjIfIUqg5HqfpXLfF&#10;aPwpd/C7xbF40kez8GTaVcprDoXBSy8phMR5YLA7Nx+UE+lAHzJ8FdF+HHw68B6jZfBbXG8R+Cjd&#10;vcC4W5aVmutsYkQsyqSQBGcAcZ96+g/hj41mv9PtrG+jYTlBJCXG1nXOWyO56V8s/Baf4Z6L4X1C&#10;0+Dt0L3wDFqUht7gi4aXz3SIS5M4DA4CY4A9O9eyWuufZVsLiGY7rfiI8q+3qSewB6GgD6F+YzsY&#10;0U4z984ZCewHYVieOpLm38H6+63DOPsbbFJyCx42rj3/ABqfStTGqaPb34JdmiBZkbOF6nPr9aw/&#10;iTqkejeDZp/NkliuGQRxqM5J6Adhn1oA8fsI7mKyhN1GFuWCvbYfIDkDhs88YOAOa9u8E+Kl8SWP&#10;7xyt7bgLIgXax7ZAPavDdLvvIjNxdQtdXqzhnW4OU2npHHzxj9Oa63wwl7pviO5msy7m4Koiyybp&#10;lYclR0G3k4xzQB7TJNHISZtyngZxk/XFVp2GMRRxiBmAdmJyoPoasEAOrEO8bDkA8dOeveuW8d+L&#10;V8MLYhY2aW7kwIdo+VFPzcfTn8KAOjkuAHG1POBzgk/r9cjinoGWOORVZS5BaM+hrk7PxLYahOCt&#10;8iGQkpEr7eMdh3I4q7r3iqPwv4VuNRDvcFjtVZegcnACn0oA3+ftCiMeUwbZtA+THrn1qISmeHZO&#10;qybnZPKxkNjv9K47wJ8Qk8STXNvKgQRR5cxHKtjsP6mub8O/FNh4k1Z7vzTZRAtFDsyw5xkemffi&#10;gD1y2M0buqCISDAALbSR2/LtR5xSMhS8JlPMo/1mB+nNZemanb6pFHcWjRyySADa3VeO/uKuzuws&#10;wUkEYUnJf7w55B9z2oAtzSNc2pBkZY92AF4bOaqpKIiXI/d7/l39c9DVae6eO2IjlUuBv/eYLt/s&#10;iorNrm6/eTBkDjCpIoyp7k+lAF8PIjvIsmI8kER/eX2x6etKw8sLJK+IlO0OrBifzqnePcLF/oiK&#10;doIEqnIJxyCPSsO91LVrfToTbWsNxKxMjxDhU45GOxoA6m2aZyz3CRBkO1Wj5LjPBx9KS38sXJEI&#10;EHmHkOQCceo7etczc63qa2yG1t0kkYAr5+ck4+YH19qeutyuJp5rZGjJVGmIySB1x9DQBvPc3USS&#10;JMWKlv3piG4Rr22n+dWI5Wt2CRSHYykgBeCvck+tZdnqF7IQvkpE6kA7hhWU85Hrx1zVySW4E3MS&#10;JGdxIckOB6Y6AdaAJmm/eqsYVvkJd8fMB6qe9OgmDLtGcBuinOSOmaqNNiERrA8RU7QdvQDn5vSn&#10;WyuwBeSLP3lCDBK+9AFmJZGyfMQgORgHGPahJWu2VzsgwSpkUfMQP54/rVeORbuVkSMxJGu95jwh&#10;PTaD604IssmyYiONOBkbS2f0oAnlh88ts2tMuOJeBjua+V/2qvg3428Z/Gn4fePPDvja40TQdEWL&#10;z9FjlnVb4xz73B8tgnzL8vzenpX1DLHJEIx5gWQngMMgf/rHrXxH+1p8HdV+J37SXhTXbHX20S28&#10;Kx24l0uKJytwFl80kkOApIOOVP40Ae1XmrT63q1zHFAtv5spuJI042szZUE98ZqW4ure38yCS4by&#10;BFtMtupH70nGFPf3qvea2PtEkpjfIk2mWIDcwY5HJ64B9Kje6cGVfKKQMUhV5I/up/ESegcHv2oA&#10;umdFnMb74CYATOcY255B/wBkVHZ6rFJK9tGZERY2klmkIEb5wMDHU8Z+hFRQqbSyldLhZYnU2fmz&#10;fvERcZ3njp2z7VTs4TeXEEaSW8iySAJIm5QexbA424HWgDVe/R7oRypNHbxp5jGLDL06qfX1FRBJ&#10;FS4IluIVfZ5ZRcqB169we/pVayvLe2uUsIYZJRLM8bQzruVwO6HqcHr6VelurqNYreV0ghjYosTc&#10;ZHbgds/nQBOkK6jA0c0M87JH5pWIfLlfUnoKiure5aLTzBMiSPEzLDnaoQHkE9dw7DvVONruGSSe&#10;JZIo0JLKDnzF747HGKItWnlkSVEiZJoGBkzjyGbhVX/aPvQBpWST3ksk0MzILe28tt0mFGOTnuD6&#10;Cq9lZ3Ihey1CfzGlcXDu7DciHoVPc/XpVq1c26QzXdwn2+QiEogA3jpkcfN+PWmaikcE+1y15K7e&#10;a0oBXAxjacdh6CgCvIsF3bPNdFmgU7BbwOFEQBwrEHseua0ktZsqtyYUKLsR4n455Ac+nQA1kPqc&#10;TwTxiBjbTYgYQIPMTBzl++30q9LMksoSSSK0QhWbB+UHkYYHseKALL3twbGS2eQwXxXcl1agEFc8&#10;qufbg/WmSaY0RjQiP7UgOJc5ZhjkMR6A4xUFhcTTXM8FsJmaL5Ynl/1ad23EZ69qJr5maK2NvMrx&#10;Rm4d7fbkuvbcTn6igBLMCaKeNYC3nZUQqOAR90/TPWq0cct/EtvHuiTcPN3KBiQ8MoB656++Kvwq&#10;5bzgsimWH5zg/IT13HsahigutNvJQCZsx4R1yzk54PPB96AII4GgkjS9H2tol8m4jA5aI9AoHf39&#10;qsxRR/aiRcyRSW43jeuEC4wpLdj70PeFDJPCqvdghGmQkDA7DPcenvUt1JYXN0bKcsBKquY9+0uT&#10;yV/2l4zigBdX3XcTNL5cc8m0CB8lJeOsnv3GKqXAjjgijjiwZPmaOQZdXGfmx2zjHPapooIbGOdx&#10;8l0dsskkuWjIPCqPcAU9Z5LmOa4EflySOFLBcsR3x6cdqAK1xd3SRReZbBx5qoECEhB7HqQMmn+a&#10;kfltbbvJ2YEaoTgk9SvYY4JPSo9TumsvMihnZ0EyYWQgyIvGdvPGeefU1dWz+a48srLIYiFCPhsM&#10;M5J9M54oAS1zYMyyLDZyTuGXaxIUY4xnt2xVl5p5bDVLp5RLDtEa20rbQJQcllz3rPs7edXi3yLN&#10;ujYC4JEiHHRMnptqxqzxrp04kR2nMIy2cybj12rnBPpQB9GaS2/S7Ns5zChz+Aq3VLRf+QPY8Efu&#10;E4br90dau0AFFFFABRRRQAUUUUAFFFFAHzL+1z+xFpf7Wl9pM+seOde8N2GnwNE+n6cym2nO4MHk&#10;VuCy44NfMXh7/gmj8Kb/AFU6BoX7R+uXV/HC1w1hpuo27ska8MxVGOAPevWP23NV8TfGb47fDb9n&#10;HQPEFx4V0nxJbzat4g1GyYrPJaRBj5Kn0IR+OmdueBivNPgp+zr4M+A//BR288A+FLa6g0KfwC0k&#10;/wBounllkklJWR95OVJAHAwB2xQB7h+yr+wvoXwI8eR+PdF+KWv+OIJbGaySG9uI5rVw7Llwykgk&#10;FMfnX1zX5+/s6eC9T/Y3/bZuvgzpmt3usfDnxhosmu6ZaX0xkksJkcgj0Gdrgn+IBCeRz+gVAC0U&#10;UUAFFFFABRRRQAUUUUAeOeBv+Tpviv8A9gHw/wD+hahXsdeOeBv+Tpviv/2AfD//AKFqFex0AFFF&#10;FABRRRQAUUUUAFFFFABRRRQAUUUUAFFFFABRRRQB8Z/8FP8AxTLpXwe0HRFt0kj1bVAXmYndH5Sl&#10;hgd85718zf8ABObwtH4h/aNtLx7h4DpFjPeIiAESkgR7T6D5yfwr0r/gqlq15/wlngXTPtMn9n/Y&#10;p7n7Nu+TzfMC78euOM1L/wAErNJs5/EXjrUZLaN7+3t7eKK4ZcvGjs5ZQewO1c/QV8fV/fZsovpb&#10;8Fc/o/Af8Jvh9Uqx3mpbf3pcvXyP0WpDS0V9gfzgfJP/AAUz0i91L9nezubW2eeGw122ubqRQMQx&#10;GKaMM3tvkjX6sK+Of2ANYs9G/af8Nve3KWy3ENzaxF8/PK8TKiD3JxX6HftqeGrzxT+zB49tLJol&#10;lhs0vmMzFR5dvKk8gGAedkbYHc46da/Kn9nrxNaeDvjh4H1q/WVrSz1WCSQQqGcjcBwCR6+tfHZl&#10;+6zCnU9PzP6R4K/2/hHGYNbr2ist9YJr73dfI/XD9pnwJ4p+Jnwb1zwz4Pu7ey1bUgkLS3MhRTDn&#10;94u4dCRx+NfGX7Rf7JPgn4I/snadqV5Ctp4+tZYFlv452b7VO5+eMDoVAyRgcba/RLW9asfDej3u&#10;q6lcpaafZQtPPPIcKiKMkn8BX56W1v4h/wCCiHxxF5Mlxpvwi8Nz4RWyvnDOce8smBn+6v6+tj6d&#10;OTtbmnJWS7eflbufnvCOLxlKLm6nssLRl7Sclo5O1lD+9zbKPz7HSazrXizxRqn7LulzeJdW0K41&#10;/SJYNRmsbho5JIzGuTzxvKjAYjI3ZFJB8RvFHwS+H37Rmg6Nr+o6hH4V1G1g0a91SY3Fxai5YKx3&#10;t125yM96+qPFvwD0TxZ8QfAXis3l3p83g4SLY2NqEEEisoXD5UnAA4wRVGH9mXwtLqPxLn1KW71a&#10;08esjajZXBURxbFIHlFQGBGQQSSQQKHhKybcXr3v05bfmEc/y6VOEasLxSTceVfF7fnav/17bW9t&#10;bdT5n8WfC6b4YfFX9m+EeK9X8Qw6jqgurmPVrs3H+lGOMvLETyitnBUHHA9TX3lLIsUbO7BEUEsz&#10;dAB1NfOvh79inRtG8SeDdcvfG3inXr7wpOj6b/alykqRwKAFtwuzAQY6jB9+BX0JqVjHqen3VnKS&#10;sVxE8LleCAwIOPzrrwtKVLnbja9rK9+iR8/n2PoY76vGnV53BSUpcvLvOT29Gj5C8T/8FGdLtNZ1&#10;SPwx4A13xToWlStHd6xbqVhAXqRhTtHB5YjjmvfvhV8evCnxb+GB8daZd/ZdJgSQ3yXWFezeNd0i&#10;yduBg57gg96+E4vAXx+/ZJvfEMHgyyg8Y+BLi6kkuI7aFL6GZSMESxD94jbAA2BjA6137/HLS/ix&#10;+wr8R5fDvhi08JX+nItrqOm6cgSDDsm6RMDOCu4YOSNuMmvNo4ytGUlWeqTdmrbdn1Ps8y4by6rS&#10;ovLYJ05ThH2kanM0pWX7yD+F3eltO52Ojf8ABSrwdqvia5hfwvrVt4VhkMP/AAkJXdErc7C6gfIG&#10;4xk5Ga9P+F/7VulfE/4PeKfiBa6De2dnoJmElnLMjPN5ab/lYccg964H9m3wr4bk/YLSKe1tXtL/&#10;AEq+uNQLgEPLukG5vcBVx6YFeTfsfn/jBv4rf9vn/pOtXTr4iLhzyTUouW22hhisqyerTxH1ahKD&#10;o1oU9ZN3Tk035N217aWtqfW3wY+Pun/Gb4QzePrPSbnTbSIXG6znkVpD5QJOCOOccVR/Z4/aV0n9&#10;oPwdrXiK20u48P2mlXLW84vpUbhUDl9w4AAP6V45+wteJ/wxbq+8qiw/2luYnoNhOTXin7Nt9daf&#10;+wr8b57FmE4nkUMhwQrRxq3/AI6WrSOLqJUpN7xbfyRy1OHsHKeOpU42cK1OnB3eilJp9dfmey6z&#10;/wAFL/DFnr94um+Ddb1fwvZTi3n16HAjBJADAYwAecBiCeK+kdS+NvhDS/hL/wALIl1RW8KG0F4l&#10;yi5Z1PAQL/fLfLt9eK+B/gGfjHq/7ME3hjwt8NfDet+DdWju4pdUvLpY55GZmVnYGVQGQ8KSONgr&#10;N+NXgvxx8J/2HfDfhXxXaGwnHip/3K3CTKbYwtJGcoSMeZu4rlhja8abqSV1y32sk+3mj2sVwvlN&#10;bFU8HQkqclVUGlUU5ShZ3k19mV1tayvsfQPg7/gpH4Z1zxLp1prXhHWPDehanN5NnrV0Q0JOcZbg&#10;DGSMlScd67v9oz9szRv2dvFml6HfeG9R119QsFv0nsZUVQpkZAvPU/Jn8RXzj8RPBvx6+MvwR8P+&#10;DpPhb4a0/QoIrWXTr2zvo0lUBBtK7pcAuDyMc5r3b4ufGRf2c/2avDV34o0+0ufiJJpcNhaWNyEn&#10;YXKoA7lucoh5OOCcDvWsMRXcJ88rJJPmcbeqt18jhxGUZSsVh1hqCqSnKUHSjW5v8M+ZXa683RWK&#10;fwg/4KA6F8XfibpPgu28Haxpd9qDugmupYyIyqFjuUc9BWr8cv24dC+EvjpvBuj+HNR8aeIoE8y8&#10;g077ttwG2nAJLbeTgYHGTXMfsI/s6XnhTTLv4o+M4Wm8aeIw88AuR+8tYHO4sR2eTOT6LgcZIr58&#10;/Z68S/FGw+PPxZ1TwF4R0nxbrb388d42rXGx7eP7Q4AQ71yDgA/7oqfrOJjShzv3pvtdpenc6Fk2&#10;R18finhYJ0sPBJp1HGMpt2b53tFbebX3/eH7P37Qvhv9orwnLrGhCa0uLWTyb3TrrHm2zkZGccEE&#10;dCPQ1kfAb9pzS/j14l8X6NYaLd6XJ4cn8iSW4lRxN87LlQvTlT1rxz9j/wCFHxM8GfHHxz4n8VeG&#10;bLw5o/iCJpHttNu45LeK48wNsVFdiOrdfWvrDQPBHh/wpdXtzo2jWWl3F62+5ltYFjaZuuWI6nmv&#10;Rw869WMJS0te+lr9vQ+LzjD5XgMRiKFBc6kouDUlJQb1km1pLsbtfn9/wWP+IN/oXwP8KeELC6kt&#10;F8T60sd2Y2x5lvEpYofbe0Z/4DX6A1+av/BabT5m8M/CTUtv+iwazPDI/YMyIw/SNvyr0T448o/a&#10;/wD2dvD/AOw9rfwD8ffDs3GkapDdRWupTCVn+1yoEZpDnpuBkBA4II44r9eNNvU1LTrW8jBEdxEs&#10;qg+jAEfzr82v+Cw+oQa18PPgvptrIss19q/nQhDyyGFVBHtlx+dfoz4Vs307wvo9rKCJILOGJg3U&#10;FUAP8qAPzW/a60m3/aX/AOClfw3+EOvXEsnhHSbNZ7mwSQqsrGJ7mTp0LqqJn0FVPgt4Ysv2Sv8A&#10;gqbf/DvwrLNZeDPFGnbl0wuXRN8JljXnrtkRsHqAxFani+1bRf8AgtJ4aurxlhhv9OUwM3AbOnSI&#10;AP8AgSkUnxEtv+Eo/wCCzPhGOzJlbS9Ogefyz93Zayuc/g4oA4n/AIKK+LPjb8boviTZrpg8NfBv&#10;4f3apLO4eL+2LjcgU5bmUgyAgL8gxnJNfXn7FngbTPiZ/wAE+vBfhTWhMdK1jRJbO6FvJ5cnlvI4&#10;O1ux96u/8FMv+TLPiF/1zt//AEojrU/4J1/8mY/DD/sHt/6NegD4t/bg/Yc/Z8/Zb+C1xren2fiG&#10;78WanMun6HZyaoXD3DclyoT5lUckd8gd6+zv2Af2bP8Ahmj9nvStIvCx8Q6ww1fVwTkR3EiKPLX2&#10;RFVfcgnvXzj+0rBJ+0Z/wUu+GXw1kkWbw/4Otk1i8gDnBcfvmyPXIiX6V+kAAAAHAFAC0UUUAFFF&#10;FABRRRQAUUUUAFFFFABRRRQAUUUUAeX/ALUPgfUviT+zv8RPC+jAtquqaJc21sgON8hQ4X8en41+&#10;fGuftL+A/Gf/AATG1n4fjUrXQvHXh/S4tKvfDd3+5nEsU6hiin7wOCeOQdwI4r9Vq+N/2kPg3+x7&#10;8QfGFxefEbV/CWk+KslLprXXY7K7L+syRuCWHq4oA4D9rT9qbwDafseWPw00TV7Lxb468UaLYaRZ&#10;6LpbrdOkjrGNz7chSCMAZzu28V9l/APwbefDv4H+APC+okm/0bQbKwuMnP7yOBEYZ+oNfLnwX8Kf&#10;sS/APXl1zwp4o8GrrKD91f6jrq3csJ9YzI52H3XFfa2lapaa3plpqOn3MV5Y3cSzwXELBkljYZVl&#10;I6gggg0AWqKKKACiiigAooooAKKKKACvlbxx/wApHfhj/wBiVq3/AKNjr6pr5W8cf8pHfhj/ANiV&#10;q3/o2OgD6pooooAKKKKACiiigAooooAKKKKACiiigDjfi54m0bwh4FvdU1/ThqulxPEJLUorbizq&#10;FOG44JB/Crvw41vTPEngjSNT0ezGn6Zcxb4LUKF8tdxGMDjqDVP4teLtP8DeBr3WNT00avZwvEr2&#10;hx85Z1UHkEcEg/hV34deIbTxZ4J0nV7CyGm2d3FvjtRj92NxGOAB2rx1UX9pOnzq/Jfltr8W/N26&#10;W+Z7Dpv+zVU5H8dua/u/Dty9+t+2h0lFFFeweONfGxt33cc/SvKPglcfDmfVfEQ8DWzQXayD+0CV&#10;cZbc+PvH13dK9XcgI277uOa8p+CeufD3V9U8RJ4J0w6fdRSAX7GHy/Mbc+O5zyG/OvIxTSxeHTcf&#10;tb/Ft9n9fI9nCpvB4lpT+z8Pw7/b/wDbfM9YoopM1654wtedfH7x5qPw3+GGp61pSRtfq0cEbSjK&#10;xmRwm/HcjOQK9EzXzV+3FfRp4O8N2ouFWZ9RMhgD4ZkETgtt7gErz6kV4md4mWEy6vWg7NR09Xp+&#10;p9Nwzg4Y/OMNh6qvFyV13S1a+drHzF4ZivviH8TdJXUFfWb3VNRia6D43XABG8np/Cv6V+lUsUEF&#10;i8bKFtkjKlR0CgdPyrwf9kbwNpUHw50/xDcaJBHrkks6pqEsGJmiLcYYjJXjg173dFEtZjKN0YQl&#10;h6jHNeBwrl0sHg3iKkryq2l8rdfvdz6fjrOIZjmEcJRjyxoXj6u9nZLRKySR5f8AAef4eTWms/8A&#10;CAW7QQiZPtgZXGX2/L94+leqivK/gRrXgHWbTWW8B6YdNhjmQXYMPl732/KepzxXqgr6TKmng4NO&#10;L3+DSO72/rc+JzZNY2omprb49ZbLf9PKwtFFFeseQFcb8W5PDEXgS+bxhEZtA3xeegBOW8xdnTn7&#10;22uyrjvi1f8AhrTPAt9ceLbQ32hK8QmgCb9xMihOMjo201xY52wtVtr4X8Xw7dfLv5HbgU3iqVr/&#10;ABL4fi3+z59vMt/DV9Bk8DaQ3hiPytBMR+yIQRhdxz1565rpq5r4bXmh6h4H0m48NW/2TQ5IibWE&#10;pt2ruOeMnHOa6WrwmuHptW+FfDtt08u3kRi9MRUvf4n8W+/Xz7+YUUUV1HKcD8cpvCFv8MNak8eQ&#10;mfwqAn2yNVYkjeu3hefvbaf8EJvCM/wv0STwLCYPCxWT7FGwYEDzG3cNz97d1pvxx1Pwlo/wx1m7&#10;8cWR1HwxGEN3bCPzC43qF+XIz82O9O+COpeFNY+GGiXfgiyOneGJVkNnbGPyyg8xg3y5OPm3Hr3r&#10;1LP+z72l8f8A25t/6V+h5d19ftePwf8Ab+//AKT+p5f+2zocl58P9I1NZUWOwv8Aa8ZBy/mLgYPb&#10;GK1v2Odbj1P4PpYpEyPpl7NA7sQQ5ZvNyPwkA+oNL+2Sf+LNP/2Ebf8A9mrH/Yf/AOSc67/2F2/9&#10;ExV+U/wuKvd+1T1/r5I/bP43A3v/AGKun9f9vM+jK8P/AGn/AIqeCPhdpnh6fxr4ZXxJDeXTxWqN&#10;FG/kuEyW+fpxxxXuFeI/tO/Gbw78HdM8P3HiHwsvieO/unhhRtn7lguS3zKfpxX6rlsHUxcIqDlv&#10;onZvR9eh+K5jNU8LOTko+bV0te3U9j0qeK7020ngTy4JYUeNOm1SoIH5Vbqppdyl7ptncRx+VHLC&#10;kix/3QVBA/CrdebLdnoR2QUUUUigrxDwT8cr7xL+0F4j8CS+EWsLTTUmZNbKMBPsKDGSuOd3r2r2&#10;+vE/Bfxl8UeIfj94h8FXvhFrDQNPSZoNbMEqicoUC/MRtOdx6eleng6fPCs+RStG+9ra7rv6HmYy&#10;pyVKK53G8raK9/J9vU9sooorzD0wooooAKKKKACiiigAooooAKKKKACiiigAooooAKKKKACiiigA&#10;ooooAKKKKACiiigAooooAKKKKACiiigAooooAKKKKACuU8W3UdjfQ3E0ywRLGdzu+FHPcV1dfPH7&#10;Seqz6R4i0+SK5S3jksykhds/x8fL9eM0Adfp/j21SOeS+uIrOAMU3SDGWH9Khn8d2bEtHNuj2qyv&#10;D3U9xjgj3FfP5u7nXLeexuYmivDuaaPzMOigZHs34dqi0nUpJLe1Qz3MC28JV0/hA9AvXB/SgD1u&#10;4+JY07VLprgoLaRjszgjd7+9XYfiYL298icpHEluJdhwoZsn5gO4xxyK8cm1U3/2lU8loFUCMXEZ&#10;DJnOGB68f0qOaCI6NDP++uLeeMJHd5MQYZ5T+9ywyGPHagD6B0fx3Z3XhuTU5LyJoomZTIMBVAOO&#10;g6iqdn42hifFzMr28m5l8k5CgcnNeK6bbSw6jDDPF5cKgMET5Y2IHytxwxPcGm+H9QFz9nkObi3+&#10;0StLLGSN55AAB+7g9hQB7jrvjaLSba0vbZo2VAZDJKBtZWOB+vesO4+MliYLhxaM7k+WdhUfMfbP&#10;brxXjct/dXFoELTahcWZdp0YZMgLYBwTyF//AFU6OGW6EsjRRq23CLuy7DqTz0/GgD2e1+Kenz6X&#10;EyTteStyqI5beoxukA/uqeufSuW1/wCNlroFxC00FzFFPKNi7flZSfvZzz7+1cFb6bZpMSltNBDc&#10;yBjOjttwo4Ax90HuO/eotZs7eezlln0x7++gmYwW8aFFKjnPX7me9AHpD/GZrWGIiJSJJC6kMAVQ&#10;j+6OcD1qQ/Faa9voY7EyRxxkM7E9fUD3zXlZsftkaxJZtCkaLPKok5iyOdvfHYelW7KGS1sZbBiT&#10;aXBCB5f3agZzwfvbun160Aelt8W76w12KDNu0EjdbNNzAbSTyD1B6/WvLvHf7Z+gfDq+FndLfPeB&#10;8eVDbO/+sbG4E8EfTpT7G5kt76KS4mgt0uHaIL5Zy4XI+QD0/Cm3Z85bbWXsra7WZmEkrRK0WUOA&#10;EyMqcc9OTQB1lt8YdXn05Ct2Ps8tucyTxkCTePlGCeCR2NfPvj3wD8SZtZj1vwX40TwzCPn+yapC&#10;0kMjnGcjBwc8Y6V7JCkemssU48uO4TdlUyWT1XPAHsKry2kF3evcwXqwM6r5iksfMTPJI6Dj0oA8&#10;v+CnjL9oPwb4qTT/AB3Fp2q6FNHuimtH8iRSZBtbBxuDdhjtX0dL8UryOE2+xo9QVWkxJISee31z&#10;+lee3cEt3YedGrfuZfLE+zd5MeCdw79+vai0spprmNZWaK2dEb96CZgMHneOuR0FAG14g1c67M0k&#10;SWq6gjqzwqOJWwON3Y9Tiu/0Lx+um6SmlaneLbSQ/MZATsGee/foOa8nhuZ47K0voZC8Uk7rGsMI&#10;MyheCWB6/WjR9Q1Gaa6u7o/bAgAdIbfBaPPfJx06mgD3e18e272QmS7Rrl4mZ+clSRhMj0NeZw2W&#10;u316z6jPHqEonLQQhT5qDsSxyOD6VzTsdSe7lgu3SRWj/wBEgbCttPUDHIUdR3qX+1t905OyT7Rh&#10;4r9srGqjjAUdSe2OlAHtHhK61eC2+w3Dn7UwMhR5SZY1zyAD2FdNDqbW9qGEkbM52As2CZfUD+lf&#10;Nceo6wsl3bvqyNNaWzIZY1ZHdRz5hJPbp71m6Nqcsy2E9zqUsB+0ic3aK8sYUjABwfvd6APpzWfE&#10;1/YiJobUXIGd5Q5UEcc9Op7VzPxE1vw7L8MvFkfjm3c+Ef7GuW1nZvO208tvO/1Z38ruAC/N6V5/&#10;b+J50uopZd726fIjvvyWB4Yj0b0rM+KnjHT7PwH4lvvEjpfeGzp8v9r2oQkTWojPmxBVIPK7gCCD&#10;zQBw3wPl+GcngW8ufgpbwx+B/wC05VSKaO58xpxHHvb/AEhi44KdePTvXcXtwLBLIBI9rxlHXhWT&#10;dxlh/FntXG/s1eL/AATr/wAIoZfhboiaD4SfUriO4iaBsJcgRFifMZm+ZTHyDjIrs9ftZ7ozXHlA&#10;JuCAyjzGCjoePu8/nQBteF/EdzpGqTSDUHSGG18kW8hIRXHBLKOuexra1nx5Hr3h+0tLoIrLKkqY&#10;b/WIo6r65PQVwlrexwQKYkjM9xH8odgJHYnHfnn07etWtA8+wWdkiWVg7SyKcEGXH+qH90kc+lAG&#10;kYdN0+58uUm5SQCYNO38R/5Z7e7HnkVrLdxaTqcdvYQSzxlVctA26Rd3bk8H6Vl6dFDBfrGjFfLk&#10;E7yPiQqSPuBTk4U9xx6Vkx6jJq0pmWIEyTSLLcTS8wqvGQox9RjnmgD2DTfiXYQXdxFd3K7oVG62&#10;KjzBnvjsDWX4yNh4ytdNv7C6N1Gitsa3chXyeSPpzmvJoA15ttoLWbbvYNcTSj95jknd1xU9+sEF&#10;q63MdxZbZR5sscx2jB4AC8AEkdPSgDrdI8L3MmsQPPeRxPBG0cqKNkcgP8SL29PWu1vNCg1Lw9Lo&#10;zXflmYeatuxJZccAn29q8kub24jW1tLcySXHDTRzMWYgElsN0zjpTtT1XVI7S3jjmkitxOI5EbPm&#10;PF3weoJzwe3pQB6tonhFdIeJ1vIkYWxtymza+cY7dvQ1xcnha7jvlhu4/IWYGFpIMqQc5X5u34jv&#10;WXYatqschN3eMLOFiICDiQw5GyMdy+f4j+NOsdYvXvJ7S5ma6R5i0eHwZD3QN/eXqTQB39hbXOh3&#10;MVzbXcdtbsoilV+THgcEdgT3ro9O1mXV7YNdI9uA208nJOfavHtN8eXd+Y4rSXK7nSKO6U5nx95U&#10;J4yAM5rYh+IupwWiItxAys7xp+5KiRMcc9e/XrxQB6xLqkcU0otcSSxHy2DKGDev4gd6W7160soB&#10;Iodt2ZGiDbi2PT1ryLRfEt/ptpp9gZBd26xyJCR99l67ix5PPrzxSp4+1O5kt4nMb3CQtnyh8soB&#10;9B0YfrQB0J8e6hc3+UtpY7V7gxq7riNkPfg5zXYW2srfWaNJbSRDODHuALgDkjHb3NeR3ni5dORp&#10;ooVuZA5aIBcZkx/d96gl8XXkNtdWrWDwt9lEsbSPnz5GP3R6GgD2i0v7W6gQlS8dsdzSt1b2XP8A&#10;PvViAwyW8ahI0UliqsAOD1O0V44vxOvodHlmisJbu6tlD7chWibAH3T1wM+ua0E+JhiSQGNWkZUc&#10;Pghm3dcelAHq8joZUlMcsUj4UDsqg+nqa5fx/wCOz4Qv7OOIPNJcuwk+QsETpk1y8nxljk1a9iWH&#10;M0CqZRK+NoYcZ9/TFcb4z8Twa14jaaMvIlmkTRSEncIjkyKxHX6mgD2Pwx43tvEltFKs6FSjFnZ8&#10;o65wGJ9T2rVi1KeC+mOVFlGjMrP1UY+6T0yK+erXVruRXaGERQyT+bA8QCYBHEbY6/0rrLvxjcWl&#10;ta2947RvfD7MIUO4tkfeLCgDuNA+Ktnrt+bRIDbyAgI2MJJzjAB6/jXcyPG7wxs4Z2bcASPnGOx9&#10;q+c1h09Iybi/aOCJ2Rc5+V+MA45PStXT/iM+jQfY5br7VLIHRBGnKegOeo2578YNAHuSXKRnz3Df&#10;KNqbjy/0r4e/a5+AFj8R/wBpbQ/GD+JpdEk0BLPdYRWyvLeYk3ghzKpH93hWx79K+idK8fyyvb75&#10;US4lZ5Ilk+cSKB1HoAPWvnX9pD4NeFPi18avCHjHVvFx0fxBogt0s9FIiL6oFl3q67pAVBJ24AP9&#10;KAPY7yWUXN7dRp8tw7RrDIxZkZv4AeBu780lhbT2ulG3V2tJ43EI81iyP3J5P5mriX8s2rzXFwAJ&#10;GDGW1R8NGT0PTAZTxnvUgsJ/sAWzBF7IVV98WGfcTlcnj6mgCS8V2to0lnhC79ztAAu3joV749e9&#10;V4RBa2qpbW11LPCS7uxBWONsYYdwCc4HbPSkSwnl1ackRzRtaiBogpUoQxy7c8jtkUtpLHGJYHli&#10;gjdjveMMDt/iHPOaAILuMlJlmnkLRIX37h+73HkZ6j8OtOFlDebb+4uVt4ISVgt7fKOpccbvXp1x&#10;xmtMWcaXyyWpWTzzwpBLYXqeeCPrTImaey+x3CiJnyyRMoxjPVmHP4UAR2062s4YsGuIx5dzbEby&#10;W9R2GR/9eqtxcQSy3X+jtbwzhrh9wVAJBwEVfX9M03UdLtbXT4bjMlrAJEhjMsjMzlmxj6j3rV1G&#10;2tNLsLNJ4DJPGhxM6AAYOckHk59TQBDZ6iLiFGZUOSoglYYA44U+rA9xUEur2mnSQ3kk8odJmgO1&#10;ww3dcY79+tUZ/D9rez6bNua5ae4+0pBbylCox0A6HHXNaNv4dtbxFWe2mdw+xpoJsrKuf7v8J9T1&#10;oAlun025Se4ktlsYrlSFlnkCKAOTjHr3x602zSGWyniup/MaVVlL28gXao4GT1xVaPwtZwRmR4zB&#10;OJMMkspIK5yVHYN71XvPCcMot7XTW8hnBLB2J3rnIwfXk0Aa8YmjklVhF55LOHhDKjbRwD71DDrt&#10;oVjmluIEedTIYuAy/wB7JyRgY6dapT+EIdSVY0UQBpQ+HuWDKegORzg9wKqv4EsoJrcXKwvPsYc7&#10;goQHnPrmgC1c+NLC5URxaikI8vhjMNgOeCcHJ+nNTDxdpptJIhfRxgRCN5HmBKP/AHl9M9qztL+H&#10;PhyW8ilewAe3ZpEZCUUsB8q46YPv0p7eAPDuqXC3EVpE025oDbxFid3Uo2eDjP3qAIx400q1aEHU&#10;YkcPtQTyghmxwSOmSep6GrsvjDRYNJXU31G0s4LPLXM1zKjDLHBjz256CqWqfCrw1dw3cX9iMGVB&#10;5IaTLbs/Mpz2z27U68+FfhlofKm0PynhYMySOXyxUY+XkED9KAJrrxjpDiK3XU7eOZAJViBH7yM8&#10;4dv4ioOfanXHjPRbSxiS1v7YANt/eyh5HzyTnPHGRz6VUvfhloGr20EbaaJrZiAbh3KknrtJXGee&#10;MVNB4I0+C0iNtosVtGkJDq+JFdjkAZIyPqKAJLrxdoB8pra8gIdQ/nFvNPBC7SfUn8OKjt/Hui3P&#10;2yKTV7K3WAM80RfD7gM8sOmAOnTFPtfh9YQW6xLpMMEMrRwh+qyk5bA74zkZ9qr3nwo8P/brmK+0&#10;FRnPOSsY7fMP4s/lQAaV8UvDDR3KHxBptzc+T/qIpcfu+uQO57cdasy+OdK1TS5bm31W181V2MZy&#10;DtbGFAx6Vi2fwj8IvcGD+woYJ7ePcr+Xh1GcBs9dvt3rT/4V/pL3bzJoJhSaJ3ZNymPYFwWC9AT1&#10;zQB9YaAwfQ9PZW3qbeMhvX5RzWhWd4dijg0DTY4v9UltGqY9AoxWjQAUUUUAFFFFABRRRQAUUUUA&#10;fJv7anwE8feI/Evgn4v/AAgaCT4keCnkVNOuWCx6jaOP3kJyQCeoxkZDsAc4r41/4ad+Lml/tgj4&#10;raj+zz4lTX38NLoX/COos6h5FYlpRIYCQuT93aT/ALR619xftX+Fv2kde8RaHJ8EfEekaLpMds66&#10;hHqITc8u4bSNytxjNeEy/Dv/AIKApEzL468LyMBkIPJBb25joA7v9kj4QfFTx58cNa/aD+NOnp4b&#10;1u707+ytB8MRn/jxtCQzF1JJVuMAEhsliQMgV9qV8AfsSfFP9oDxB+0f4o8EfGXxXYwXegWDPN4a&#10;lt447i4DlPKuoHRcSRDkEg/xL619/wBAC0UUUAFFFFABRSUZoAWikzS0AeOeBv8Ak6b4r/8AYB8P&#10;/wDoWoV7HXjngb/k6b4r/wDYB8P/APoWoV7HQAUUUUAFFFFABRRRQAUUUUAFFFFABRRRQAUUUUAF&#10;FFFAH5Gf8FCvENlr/wC0xrK2UzTfYLS3spwUZdsqqSyjI5+8ORxX1r/wTK8PXuk/AvUr+5hWO31P&#10;VZJbVw6kyIqKhOAcj5lYYOOlfAX7S3imHxn8e/HWrwQSW0U2qSoscpBYbD5fOOOdufxr9Rv2JfC8&#10;3hP9mjwdbzTx3DXUL3wMYICrK5cKc9wDg+9fH5d+9zCpU9fzP6P4y/4T+D8Hg+r9mrPfSN3+J7rR&#10;RSZr7A/nA5r4neFR45+HHinw61ybNdW0y5sTcBN5i8yJk3bcjOM5xkV+Feiaj/ZGs2F+I/NNrcRz&#10;+XnG7awbGe2cV++80SzRPG33XUqcehr8IPid4ftfCfxJ8WaJYCQWOmatd2duJW3P5cczou44GThR&#10;k18lnsbOnUXn+h/QvhRXUo4zCS2fK/8A0pP9D9b/ANoLwF4o/aM+AVppHhW+sdBudcS1urn7fM+w&#10;QModo9yISeSB0Gcdq+VtD/4J7fHPwvp5sdG+J2maVZ7i/wBnstTvYY9x6nasYGfevs39mTxJeeLv&#10;gD4E1W/8r7VNpkav5KlV+TKDAyeyjPvXp9ezLCUsXy1p3u0utj80ocQ5hw/7XLcPy8kZyunFS1Tt&#10;u/Q434O+FNZ8D/DLw7oXiHUl1jWrG1WG6vlleQTOOrbnAY/Uiuyoor0oxUYqK6HxdarKvVlVnvJt&#10;v56hVXU9Og1fTbqwuk8y2uonglTONyMpVh+RNWqSq3Mk3F3R8LWX7Hvxx+EWpa1pXwo+ItjY+EtW&#10;mLmO/OJogRjJzG+GAAG5CCcDgV7T8C/2SNH+FfwV13wPq92NcuPEayf2vdopRXLps2xg84UdCeSS&#10;Tx0H0BijFcFPBUaUuZLva7ulfex9VjOJ8yx1L2VSUVdxbcYqMpOPwuTSu2uh+f1t+xP8VfBXhfxJ&#10;4Wn+JaxfCpY57ySzsmb7RcBVLBCjLhNxVdwDbT6Gul/4JxeH7Xxb+zZ4v0W+DfY9R1Ce1l2HBCvC&#10;qkj35r7P1rSotc0e+06dmWG7geB2Q8hWUqcfnXn3wB+AOh/s8eErrw/oN5eXtrcXJunkvWUvuKgY&#10;+UAY4rnhgY0q8ZQXupNO7+5eh7OI4qq4/K69DFSSqylCUeWKV2r80m19p6avsfLngb9hn4seFf7a&#10;8EJ8RoLL4W6jI8txFYki5uAQQqbWj/dk4UPhsEf3q9g/ZY/ZYv8A4N/C3xZ4N8X3Wm6xa67cyMy2&#10;DSMnktEIypLovzcdhxX0jigDFb0sDRpSUo30vu76PoeTjeKsyx9KVGq4pScW+WKTco7SbXXu/JHw&#10;JN+xB8a/CWlaz4F8HfEawi+HOrzF5YLkskqocZDARsQSOCEYBsc179c/sg+Hrr9mqP4SyX00ixp5&#10;y6vIgMgu927ztueBnjbn7vGe9e+4oxRTwNGneyvdW1d9OyFiuKczxfs3Kai4yU7xiotzWilKy1Z8&#10;DRfsR/GzxdZ6F4L8afEiym+HujzK0Udm7NMUHQKDGpJAJA3sQueM10H7TP7DfjX4wfEHTNV8NeI9&#10;I03Q9K063sbC01GafzIPLHJAWNhyec55NfbOKWo/s6g4ODu7269tvkda4yzWGIhiIOMXFSslBJXl&#10;bmdu7tq/8z4s+Ff7LP7QPhL4jeHNY8RfF5tZ0GxvY5r3TzrV/IJ4gfmTY6bWz6Hir3xR/ZG+Ieg/&#10;GHVPiL8FfFtn4cvdYVhqFjdrhd7Y3Fco6MCfmwwBU8gk9PsWkIqvqNJQ5Nd73u7r0Zg+KsweI+sW&#10;hrHlceSPLKN72lG1nqfPP7J37MF/8CYtc1vxNrv/AAkPjDXX33lxGzNDGMlsKWALEk5LEDsMcczf&#10;s0/Ajxr8I/F3jvU/FPiK21qy1u586xhguZpTAu9jhhIoCnDAfLnpX0DRW0MLTgoKK+G9vmebiM8x&#10;uLeIlWabrcqloto7JdkvIK8Y/a1/Zp0n9qr4O3/gvUbo6ddiVbzTdRC7vst0gIVyvdSGZWHXDHGD&#10;Xs9FdZ4B+b3wb/4Jr/E7Ufil4P1345/EG08XeHPBSpHoulWs8s5dYyDGhMiLsjBCk9WO0DgDNe+f&#10;tAfsz/ET4nftNfDTx/4b8WWmj+FfDixjU9LmvLiOS62zFztREKNlSB8zDpX1JS0AfIn7b37E2rft&#10;C674X8e/D7xHH4R+JnhsqtrfTM6RTRqxdQXQFkdWJKnBB3EH1Gd+xf8AsO+Ivgz8QfEPxU+KvieH&#10;xj8TNZVohcwO0kdtG2N7F3VS0jABeAFVRgZzx9l0YoA8c/a9+DGsftA/s++KfAmgXdjY6tqqRLBP&#10;qTukClZFc7iisw4U9FNXf2WPhJqnwK+AXg/wLrV3Z32p6NamCa4sC5hcl2b5Syqcc9wK9XooA+Tv&#10;hf8AsjeKPCH7b3j3416vqmj3eia1atb6da27ym7hDeWPnDRhQMJ/Cxr6xoooAKKKKACiiigAoooo&#10;AKKKKACiiigAooooAKKKKAPKP2rdX17Qf2bfiTqPhgzLr1tod1JaPbZ81XCH5lwOoGSPpXyJ+xr/&#10;AME8vgP8SP2dfCHi7xPoknjTXdctvtl3qE2p3MQSQsQ0SrFIgAXGDuBOc819q/Hr4lR/B34M+MvG&#10;slkuojRNMmvBZucLMyrwhODwTgGvza/Zy/ZO/aT8f+DpfiD4S+Jun/CXRfF0z6rD4c00zLbxLIxI&#10;ZIQGWIHrgHOMZoA+u/8Ah2B+zR/0TZf/AAcX/wD8fr6V8N+HtP8ACPh7TND0m3+yaXpttHaWsAZm&#10;8uJFCouWJJwABkkmvgc/sZftc/8ARzS/98S//EV92+BNI1TQPBOgaZrepf2zrNnYQW97qOMfaplj&#10;CvL/AMCYE/jQBu0UUUAFFFFABRRRQAUUUUAFfK3jj/lI78Mf+xK1b/0bHX1TXyt44/5SO/DH/sSt&#10;W/8ARsdAH1TRRRQAUUUUAFFFFABRRRQAUUUUAFFFFAHH/FjxmngHwRe60+mf2wsDxL9kzjfucLno&#10;emc9O1Xfh34lXxh4L0nWUsf7NW8i8wWmc+X8xGOg9PSqfxX8ZXfgHwRe61ZaWdZuIHiVbMZy+5wp&#10;PAJ4Bz07Vc+HniS48YeC9J1m6sDplxdxeY9oc/ujuIxyB6V5Cq/8KLpe0+xfl5f73xc34cvzPXdL&#10;/hOVX2f27c3N/d+Hl/Hm+R0dFFFeueQNcgIxPIA5ryj4JeM/BHirVPEUXhLQv7HuLWQLev8AZ0j8&#10;5tzgH5Sc8hjz616vIwVGJ5AGa8o+CfxK8L+PdV8RW/h7w7/Yc1jIFuZPJjj8873Gfl68qTz614+K&#10;mo4zDxckr82jV29Psvpbr3PZwlNyweJkoSaXLqnZLX7S636dmes0jMFBJIAHJJ7Utc58SJY4fh94&#10;maZ1SP8Asy5BZzgcxMK9OrP2dOU+yb+48yjT9tVjT/maX3s8e8O/tf6HqvxAutEvrOLTNDV5kg1u&#10;W6wjbMlWdGVdoYAjqTkgY5yPnv8AaI+MUXxf8VwS2NsYdJ01Xgs3cESzhiNzsOwJUYXqB15OB5tp&#10;mj3+qKwsbC6vfLA3i2haTbnpnA46H8q7b4M6HdR/GfwlZX2mTo/22OR7e4tyDsGfmKkdOOvtX4DW&#10;zrMs5pRwVZ+7Oa1t3asvRPXu+rP6qw3DeUcP1p5lho+/Tg9Obsnd631ktOy6LU+5Pgno93oHwo8L&#10;2F9F5N1DZJvTIOM5I5HsRXY3bpHbTPIu6NUYsvqMcipRUV3IsNtLI67kVCxX1AHIr96o0lh6EaSe&#10;kUl9ysfy1iK8sXiJ4iS1nJv73c8w+BHjDwV4utNZfwbon9ixQTItyvkJF5jFcg/KTnAr1SvK/gR8&#10;R/DPxEtNZk8N+H/7AjtJkSdfJjj81iuQfk64HrXqgriyqang6clJS31irLd7LodmbQdPG1IShKL0&#10;0k+ZrRbvr/kLRRRXrHkBXHfFvXNA8OeBb6/8Taf/AGpo0bxCW18tZNxMihTtYgHDEH8K7GuN+Lfi&#10;rSfBfgW+1bW9M/tfToXiWS08tX3lpFVThuOCQfwrhx0lHC1ZNpWi9WrpabtdV3R3YGLniqUVFu8l&#10;onZvXZPo+zLnw21bR9d8D6Tf6BZ/2fo88Ra3ttgTy13EEbRwOQa6auZ+G3iDTvFPgfSdV0mx/szT&#10;rmIvDabFXyxuIxheByCePWumrTCPmw9Npp3itUrJ6bpdF2Rni4uOIqRaatJ6N3a12b6vuwooorqO&#10;U4L45eIvDXhP4Ya1qni/SzrXh6BUNzYiJZfMBdQvysQD8xB5PanfBDxD4b8VfC/RNU8I6X/Y3h6d&#10;ZDa2PlLF5QEjBvlUkDLAnj1pvxy8Y6J4B+GGs674i0ca9o9qqefp5jSTzQXVR8r/ACnBIPPpTvgh&#10;4w0Xx78L9E13w9pA0LR7tZDBp4jSPygJGU/KnyjJBPHrXqcj/s/n5Xbnte/u7bW7+fY8vmX1/l5l&#10;8G1ve33v28u5jftOaVban8E/EbXMXmG1jS5hO4jbIHADcdeCa8o/YX1S6kt/F2nNLmyie3uEiwOJ&#10;HDqxzjPIRPyr2r4/afc6r8G/FdtaQtcXDWZYRr1IVlZvyAJ/CvAv2GNStYdc8V2LzKt3cW9vNFEf&#10;vOiM4dh7Aun/AH0K/Kcf+74nwktk4teuktPy/A/bcq/e8F4+G7jOLS3trDXy66+p9fV4p+0z8cIf&#10;gnpvh+5m8KjxSNRungEZcL5OEzu+4307V7XXi37S3xw1f4K6boFzpPhQ+KH1G6eCSMFx5IC53fKr&#10;delfqmXU/a4qEOTnvfS/LfTv0PxTMZ+zws58/Jbrbmtr26nr2l3X27TbS5EflCaJJPL/ALuVBx+G&#10;at1V0y6a9060uXj8p5okkMf90lQcfhmrVec92ehHZBRRRSKErxbwX8TviBrPx88Q+FtV8KfYfBtm&#10;kxs9Z+yyr55UpsHmE7TkM3Qdq9qrxPwX40+Keo/H7xDomt+HltPh9bpMbDUxbFTKQU2fPuwcgv27&#10;V6WDipQrNxi7R6uzWu8e78jzMZJxnRtKSvLor38n2Xme2UUUV5p6YUUUUAFFFFABRRRQAUUUUAFF&#10;FFABRRRQAUUUUAFFFFABRRRQAUUUUAFFFFABRRRQAUUUUAFFFFABRRRQAUUUUAFFFFABXzV+0wLw&#10;eN9LeCNJYl09uTEGaJt55+h6e1fStfOv7R94X8XWNpFIlpINOaR7nzcMFLkY2fxf/XoA8eh1HVLG&#10;ZhcKWaQ4tVMYBGMeYpPcd81JeX8lxquESFL/AASZ04EioM7QO3B/Gl+12yXlvBb3s89tbrh4HgZm&#10;yx4OT0z37U+9sbLUd5uNXk0+WSUGTaqgQtuAAU/xDoCfegCJ5Nd1COERfJaBAyuyqNjMDhSe49RV&#10;q0kuorJodp1B23SbCoVXwo3gE8KM9B0pU077Y8+nJctJ5LlizsBujxjdzxuBxgd+tLGsUdnHa3Uw&#10;u1mf7OFmOHZc4LMB91TyM0AZsKag5W5tdljHcSZisyNx3qOTg9M8Yq7cawHvNt7ayXIj4nR3Cb/T&#10;bt6YPX1p3nwpPdSCbzCkghkaMZa3QcADH3sDHI5NWhYhpJLm8uILcwYMUciYaSPGcj6+g5oAyU1G&#10;VnS0s7NY5mb/AEgSgZuAeeT1XaOlT3c4imikjj3WiSboohwIhwSrH+LPJGafPp6TmxW7kkgdRmGJ&#10;huCKxycEc56Z3U3bbpfCaSKNmVUEsUTYzJkqjkdwBz9KAI5vE0syW81yZUW5xJLCQApf046A4/DN&#10;TeJ764d7dPOMVvsEisCf3aHOQf0plxd20+qRQXKxs7/vIZInG2dl53n+6QSBt74qwl+l5pyG+Zrl&#10;0mZASoyuRyCB7GgBZ5baMQahaiOeO2iEjQs3lF5ABhgTz+HSpL65upNaS+WctaTRx5k2A5bqQfUd&#10;vYc1oW0doyQJcQI08C+UFbB3R9mBPqe1cprNzeaFasdI8NPqzpIs8+nrNgkHILK395uMjtQBrpqN&#10;5YavdYhw85Aa3tfnWQleG3H7vY8elWdDvg1tBJqFp5VxFvCyE/IzEn7gHHpXzz4+/a2fSrCaw1Tw&#10;N4o00nKG6itC6YJGYwV4wuM574rv/gn8cofjfa6zLpnhi80K00544Pt+pgxtMjA5dEPU5GMDpQB3&#10;WpPb3GlPaMrN+8V4bdGzv5y2WH3MHt3qTUZ5fmeOBLeBEGxQuRJHjDAf3S3QA9MZqWw0+0uUtEku&#10;leOKN4m2tgSjOU3j+9UiXrS3d3bQCZIrcCGS3XGyaQ8bmLfwgHBIoAoBZLe80fbbvb20nlbAH3E5&#10;52HPTb6nrmrWt31zDfgPOQkrFDsjB8pOSM/XGKhisLaFZN8xhhkUKkTgnDdNyt1OKpQmHzzbG4I8&#10;xgzJGC24LnJbPoKAL0GrW1xdsZPM0uK2jy0qLvYZP8QHTJqml+9o13Fb2BOngh428zHy9ScH05OD&#10;1q9brLNayxoLazimjCIPNG5gpzk+7dfaqESRLb/Z4WjtbS5Jw7y+a6nd+8IX+LnA69KAJDfyXtrd&#10;SLMfssoS4iumXbI/YKB/tH1p/kSy2tk6o/2mW3knRf4kjQfvM+h7468cVZ1AxWzTRQTQyEMocyON&#10;qKBxt9yf1qre3cdppiTXE7XQnHlEldkqtnkc8fjQA2CwivNUtWu2a++0WyxwXqybBKGGcbe3uDRH&#10;pcFnFGLi4Ek9pIVHmgxHC9Dt6FR69TVSy1bSLBJE81XXesxaNcl5PYHtjqRxmtvWdPh1i5sbzeLd&#10;UdWRXlBDKOSrFuB+FAD1u51klaS8HlGRGhkjwVV/cdWBJ6dq4/4kX+gW/gTXtS8TQi+0a2sp5bmz&#10;iTeWiWMmUYyA2RkYP510FnaWMEFxbiVLhpXeWCZl+aGPdkkL3IzxnrWV491yw8NfDnXNavrddR0X&#10;T9PnuLqykt1Ivo0RmkjcHjBGeDxQBT/Zf8QeBviP8Lpb/wCHvh4aB4Yj1CW2e3A8hlnCRl5Sm4g7&#10;g0Y69q9P1XTXsdIxZXDgqrHZt/1g7jJ6d+a8L/Z08XaP8T/hrZ6l8PtI/sLRItQubeWylSKAfads&#10;Z3EJwQQyD/gNejSxeMW1ARSTR21xalk+6GTOOVz0OTxQBYmI3xRQwR3MYjTyJDJh4A3T5jy4B5I7&#10;itCRbq+tr6yuTALZIzFN5eIXlPG51x6c8DmuHvrfxzNctJPeWQcEvAyoPkGMfLjqVyTXP6npfxo1&#10;glI7zQ44bcEwXJw0rY+423+DPUk+9AHsklnbWEFrPFcBEllW3GPmcoAGGf7vGDWRqcZvTLJcohZA&#10;0sRT5QjdN5A+8ccYrhvB0HxC0+dH8dz6W6yynyJNNjLeWuBwexJGeT61380Nx/alq1qYTp7MJGSc&#10;9Bj5hjtmgDI1V3t5xc3KZsXX95k4kIxjII6D1rRNwAtoyNvdYHjt3CZjCcZO31z61V1FtQtJv3ax&#10;pHtJWCSZW2c5yM9SfQ9quxPdRTXRsrHzrtRHGLiGXCiNsFyingYyc0AMnu21vTZYrWMQyxbDI1wS&#10;Mx5yxI9WHp0ou7maOWOd5olhggaVv9jnh/UgY7VoSvZ61ZQ27RExhHRHkVgGGc849QM81S1DTEhv&#10;0URpdTtaOY0B3FIvQDpg8cfjQA59Qf8Asc3qf6SHbaoChXjc4LN6ncO/Sm39+dHYQTssOnyHfEGX&#10;eASN27I53DGCveqtklvEwmmu3SBbMIiKmT5qnO1sc7R0zVuBQlr5lxbjzHk877MzbooWx8rZ6nPc&#10;UAOMT2Wnyth7aZistvJkuU3HO8fUfw9s1ekt7+WwZLW3FpLCAFtJj5qyEnJAfsfes97jUEsy41Rh&#10;qMjpGw8tcSdSDjpjHGR+NUGudaeayFlZpJuDu0JuflBPBY+nTj1oA3UuntXWIzfaLZsqyhQn2Rv7&#10;m4/fB55qgZjHr8k0EywpEhVE25Ei+h9CTxntWTDq3iBLaeDybS/a3IJilBRQw5AB7/40rX+t63oV&#10;nLBYrFPIfOlQPtKjJLAnrkDt3oA2LDUL4XZI085QlZWSUKtuueQM/e571Tkabyrkyq9zCZGlkuGB&#10;yuTwNv8As+o61Pp1zqFwQH0+KO3jIjQvcgFk67/fP92rupSDVI7eXUES0eG5aSGUOW3IBwpA6A8n&#10;J9MUAQ37TtfaZfvKUSabyonkHUhcsCB27jNNgvf+J0gW1aBFBMyyPkScZB3DpjrirttqsFxol3bQ&#10;xJc3SSM/l3QKiXGMHd246CnxQrENMS5uJLeyJZ5J8Akg9Ex1x2FAGVrdvfawZRAkVu8YWWKRk+dl&#10;JG8kDrj37VoaJpdzp0VzEZB9n3CQykDZEP7oJ65pzPJiRDILZkcAKmGklU/d3L1TNM1VLXS9Nghe&#10;0aBWw0YhcyqJM5IJ6DnHWgDOuLK5k1GES6jHLNeyG4gijjx+6xgg447HrVs211pkwIWNYyhXy5CD&#10;uJ6EMegx2FCXstl5ca2trdy3Qbz5VcmQbsAnI+Xgdh6VeQ28CWcNuRqUsYBg+0HYu8HPI9u2etAG&#10;Tdpcf2n9ky0ERgV7iVuSrY4YDuOBTJ7iaTVLkw36W9uFRLgvFuwdpP3fTjOR1ziruo/6Xq8DMzQT&#10;KTNcBAWDLj7rE8AH0HTFV72WC1eBGSRGlXJWMblCHnqOuPTrQBDpunGO00qKGZrWDy5UljkOVdCe&#10;oc8jB6/SvI/jF8Jfh54p+Kfg3xH428dvYeJ9EaBNO02AwxreBZd64VvmwG+XjrXsDw20EcNpaTnU&#10;08to4Y1UMQGwSc+n+FeEfFjwB4G8Q/FfwfqHiXVbLw/4p0cxJoOlrf7FnCyl0yDGxk3ScZyPSgD6&#10;a1LVbpJ5LyxwhupMvNJHgrMx5yD14pJYIpL2e3Cs9hktLb7yGjlBGSp6nOfwrjteHj3VLSxuTdab&#10;pl6ZxNcyvGWMjF+V29F9M9qBZfESCxu4rx7BLp5mNrd7t2UI4iOOn1oA7uztF06WSBEe5nlTdLGW&#10;PmMpbKxhug28Vav7CaZ4763JYW0e5I2cB0YDBYnuQeK+eDqH7ScmqywLD4XiggYLZQrOT5uSfmc4&#10;64xxXKuv7VItVgth4XW61C4mt5ysv3F6h+RwM5/OgD6mtLyO4hhjmlmYDPnXD8YBPUY5PTGKmWc2&#10;93Y280RMN0kpkDHnev3dzdjXyBd+Fv2xrLT99rqnhyQSPiOZZ4w8a8EqFI55qTT7P9syK4ZvtPhq&#10;4e9JVI5ZEWNgDgncQPXvQB9fwXsawwLBcM8lwrTSA/vFTBx0PSlEFncXUzys19cx/u3TkeUp7ZPB&#10;HQ+tfLlpL+1TZSS7tJ8Ktq9wSFK3YVFhUYfJxjnt3rLntf2vbXTlaCLw75ks5c6fDOpAUdGZvbGM&#10;E+9AH139kETW9zFDHZW6IYjvAcnuZV9MenWka3hlZ7xlaOxiRZ/tsAOLhugTb1BPrXyg/ir9ro3G&#10;9vCXhgRTsIhbm7U4cDJc9+e9LqHjz9rOysILlfh7oUkVuwMogvQ7zJn7gGeMnnIoA+skhs7iTzbm&#10;2MNw8IDRO+8Y7Djgcd6bLMl8kkMFqhhaIMY2f7wHbPUYxmvk2Lx9+1JYWTQH4feH3vHeSaTZfAHy&#10;yMhGGeSM9Ac1XtvG37VZnlP/AArXQ0viVR2e8C71XkfKTgj3oA+vbmWG4ijghuI50WMPFIP4uM4y&#10;Onf8qTRpFurW2ms7My5XjfJxH2ypPXmvjzWfFf7W07T2dp4P8PaVZtkwRRTqUTjLEE8k/XvVW08W&#10;/tl30RS30rQ1WdQEBni/cEDvzQB9rXHmory3VwsFusbJIqR/MZz0OR144rNRI7bS82scs80EgnXc&#10;SAp7E+vvXx7ql5+2lbuklunh/TzJCsZSGeKRnOckc5wx/L0rJh1H9tW0uJZhdaa1ioM4tC0ISTdw&#10;UHGc9fagD7bt55bmyuPMZtxUCOUEAg9XAz6Z6n1rRF+lvbH5wZjHsRSPvA9fm7GviHSvFv7Yf2W8&#10;Z/CWkX1yqiQyO8e7b2woODVfTfGv7YUF4sM+haLcRBTMbeZo0XkdmzwR6CgD7W0p57SV/wB4kmoe&#10;WoED8IM5wfTOPSoYb2Syu47SC6iuYG3qbEnDxyKMk7vYZOOnNfDM/wAS/wBsjRpLua58N2uqTwDb&#10;b3UcETi33cHaAec5HX0o1DxT+2bPY2l7Ho9lpNihLmMRw5IPG185PJyeKAPumXVIGaIvK0l9GmyR&#10;2HUH7yDtnkcipDc3Fi9uskRZYUQxiSQEh8/cJ77R2PXFfD+o/Eb9r7T9Nsbn/hE9OhFvnN1H5b+e&#10;g4II3cZJznrgUlv8VP2ubZYkl8H2BS+lItI22A20jceYcH17tQB9sLqcmqXcd/FcxSsZWQJJDsCb&#10;ec59M1OzS2sEtxe3sjxzW6+W3l/xZycAe3FfDT/Fj9rWK2S3l8FWTxRTeVNnYDO3dhzwD6itdP2i&#10;f2o2sLiGH4WWUroHDhHO7JG0YG7nnng84oA/V/SSG0qzK9DChHGOwq3WB4Amv7jwN4el1WLyNTfT&#10;4GuogfuSmNd4/A5rfoAKKKKACiiigAooooAKKKKAPCv2hP20Phl+zFrelaV46v760vNTga4t1tLN&#10;pwUVtpJI6c15R/w9r/Z4Jx/bWsj3/sp/8a6b9r39o74I/BPxFoVn8VPCj+IL26tXmtZxpEd4sMYY&#10;Ags/3cnHFeAD9v79jpo2cfDdig4LDwxBgfU5oAtfs9/FNv2wP+Cg0nxQ8JaJqGmeA/DPhyTTDqtx&#10;B5RvZGb5VfnqSzELyQIxnFfo0K+C9E/4Kz/s5+GNOjsdI0rW9Lsk+7BZ6OkUY/BXAr339mb9s3wB&#10;+1dda/b+Cl1NZNFSF7r+0LYRcSFgu3DHP3GoA93NfOHxg/aF8cT/ABbPwq+DnhzTNf8AF9jZJqet&#10;ajrtw0Nhptu5IjQ7Ms0r9QB0H6fR5r5F/ZLWO8/as/alvZ5TLqCa5YWy7xysK2+VAPpnPFCV2D0V&#10;zv8A9nn9oDxF4z8XeJPhx8StAtfC/wATPD8Ud3NBp8plstQs5CRHc27nkjI2sDyD+nvfWvkvxc32&#10;T/gpn4CNvIVe78BXyXSL/Eq3AKZ/GvpvxrcSWvg3Xp4XaOaOwuHR16qwjYgj8aTfu83r+DHa8uX0&#10;/Q+XZf2kPjV8YtX8Sah8D/BXh3U/BGhXc2mrqniS9khk1e5hYiX7MqDAjBG0M3U/p7V8Cfj5pPxt&#10;+Fh8XrazaHPYy3FnrOmXn+t027tzieF/XbjOe4INebf8E27W2tv2N/ALW7+Y06XM8zFcEytcyF8+&#10;vOea5T9l3WNK8O+JP2r5dWmA8M2Piy4u7pXHyKrWoaf65xzTeja8v8v8xJ3Sfn/n/kV9L/ab+P3x&#10;X0PUPiF8Mvhv4euvhrA8rafFrWoSR6nq8ELESSwqo2rv2sEDdxX0j8DPjFo3x7+F2h+ONBSaCx1O&#10;Mlra4GJbeVWKSRP/ALSurKcelfDPwT8O/tMS/ADWZPg1Lo3h/wCHOoNdXHhDSfE5Mms21lISVVJA&#10;NiZJYoHzjI5719PfsH6r4Pvf2bvD9j4Os7/TLfSpZ7HUbHVWDXcGoLITciUjgsZCzZHBDDpTXVeg&#10;HReBv+Tpviv/ANgHw/8A+hahXsdfNF38U7P4cftYfEC3utC8Qay+paJ4fVG0TTWu0h/eX65lKn5B&#10;znnsCe1fS9IAooooAKKKKACiiigAooooAKKKKACiiigAooooAKo63qD6Vo2oXsaCSS2t5JlRjwxV&#10;SQP0q9Xl/wC07qsui/s++PruC7NjOmkTiOdX2MrFcAA+pzj8azqS5IOXZHXg6H1nE0qH80kvvaR+&#10;LfiHV5PEniPUtUuFWOa/u5LmRU+6rO5YgewzX7i/CPw1b+Dvhd4U0W1mknt7LTYIkllxuYBBycfW&#10;vxP+Funrq/xL8KWUlt9tjuNVtY3g2F/MUyrkEdwRmv3cjiSGNY41CIoCqqjAAHQCvlsijd1Kj8j9&#10;48Vq/JHB4OOiXM/usl+pz3jnxvbeB9MjuriCW5aV/Lijj7tjPJ7D3ritO/aBsJHcX2lXNqgA2mJh&#10;KSe4wOlcX8YPEba74vlt0dWtbAeTGEbILdWP17fhVDTPhpr+s6DDq1lbJPDKWxEW2vtH8Qzwc9q+&#10;Wx2f5lVx9Sll2sYdFFO9tG++/Y+GweS5fTwUKmP0lPq3a19Uu23c+gPC/jHS/GFo02m3G9kx5kTj&#10;a8ZIzgivyO/bn0uTS/2pPG2+0NpFcSQTw/u9iyKbeMFx65YPk9yD3zX21oWu33hbVkvbJ2guYjtd&#10;HBAYZ5Rx6fyr5T/4KGag3ib4q+H/ABIiCK1vdGS2ERcF0likcyAj0/epg98n0NbU89jm2E9lW92r&#10;F38mu6/Vf0vvOCsseUZ63Sd6dSElrundSt57O39X+u/+CcOqJffs3Wlv9sFzNaajcxvEZNzQgkFV&#10;wT8o5yB05r6kr4O/4JW69Ynw3440USEakt1DeGPbwYihTOfr2r7xr77Lp8+Epvy/LQ/LeMsO8Nn+&#10;Lh3lf/wJJ/qFFFFekfFhRRRQAUUUUAFFFFABRRRQAUUUUAFFFFABRRRQAUUUUAFFFFABRRRQAUUU&#10;UAFFFFABRRRQAUUUUAFFFFABRRRQAUUUUAFFFFABRRRQAUUVHcGQQSGIAyhTsB6E44oA4L9oJdOk&#10;+CHjlNW0C78U6Y2kXAudFsTie8TYcxxn+8e3vX5ufs1ftu/Fv4EeCI/BV98EPFXibwzpjvHok7Wc&#10;0N5DaliyRTHyyrlc43DH0r7P+F/ib9pW9+GvxEuPGvhjw7ZeMbaJj4WtrSYGK5k2vgSkMcDOznjq&#10;a8fXx7+3rtGfAPgnOO9wv/xygDPP/BT3xzj/AJNs8Zf98Sf/ABqvujwH4jn8YeCdA12602bRrnU7&#10;CC8l065/1tq0kYYxP/tKTg/Svij/AIT39vX/AKEHwT/4EL/8cr7Y8DT67deC9Bm8T28Fp4kksYG1&#10;KC1bdFHclB5qoe6htwHtQBuUUUUAFFFFABRRRQAUUUUAFfK3jj/lI78Mf+xK1b/0bHX1TXyt44/5&#10;SO/DH/sStW/9Gx0AfVNFFFABRRRQAUUUUAFFFFABRRRQAUUUUAch8VvFmq+CfBF7q+jaWdY1CF41&#10;SzVWJcM4UnC88Ak/hVz4eeIb/wAVeC9K1bVLA6Zf3UW+a0YEGI7iMYPPaqfxW8Ra74V8EXupeHNM&#10;Or6tE8YitAhfcC4DHA54BJ/Crnw81rVfEPgvStR1uxOm6rcRbri0KlfLbcRjB5HAFeUpv+0HDndu&#10;S/Lb3d9+bv0t21PWdNf2cqnIr89ua/vfDty9ut++h0dFFFeqeSNkO1GJGQBnFeUfBP4s6R8SNU8R&#10;W2meHP7DfTpAssmxV88l3GflA7qTz616vIdqMcZwM4ryX4P/ABij+Id34mjTw22i/wBknliMef8A&#10;M4/uj+779a8jFVVDF0Iupy35tOW/NZd/s238z2cJRdTB4iapc1uX3ua3Ld9vtX28tz1lpkRlVnVW&#10;bhVJwT9K+dP22PEOo6Z4I0bTbW48my1O5dLyMKCZVQBlXJ6DPP4Cvmb4h/FzxJ8QfGZ8QXF/Lp9x&#10;aSkafDayFVswrHbt9Txkk9fpWh8ZPjNffFq40aW6VrW30+yWOSFmypnx+9l9MEjjpxX55mvFeHxu&#10;CxOGpJxloovur6+mn5n7JkfAeLyzMcJi60ozSu5q3wu3upd9WtejXoz6L/Yr8GPpHgjUvEUk2TrM&#10;4jjiB4WOEuoJ/wBos0n4Ba+hWsbdrpbowRG5VdgmKDeF9M9ccmuF+AXhk+EvhD4asHjmhna1FzNF&#10;cH50llJkdfYBmIAr0Gvv8mwqwmXUKNrWim/V6v8AFs/J+I8bLHZvicQpXTk0v8K0X4JCAYqK7lEF&#10;rNIy7wiMxX1AGcVNUN3L5FtLJt37ELbfXA6V7UtmfNrdHmHwI+Kmk/E+01mXS/D3/CPrZTJHIuxV&#10;80lcg/KB0r1QV5b8CvixH8VLTWJo/DzaB9imSMqRjzdy5z90dK9SFeXldT2uDhPn5731ty31fToe&#10;tm1L2ONqU/Z+ztb3XLmtouvXv+AtFFFeqeQFcd8WvGNl4C8C32tahpn9sWsDxK1ntB3lpFUHBBHB&#10;IP4V2Ncf8WfGafD/AMDX2tvph1hYHiX7IBkvukVc9D0znp2rixsuTDVJ83LaL1te2m9utu3U7cDD&#10;2mKpQ5ea8lpe19dr9L9+ha+G3ia18Y+B9J1mysP7MtbuIvHaYA8sBiMYGB2z+NdNXNfDfxOvjPwR&#10;pOtLYHTFvIi4tCMeXhiMdB6Z6d66WrwsufD05c3NdLW1r6b26X7dCMXHkxFSPLy2k9L3trtfrbv1&#10;Ciiiuo5Tg/jj47sPhr8MdZ8R6po/9vWNmqGTTyqt5u51UcMCOCc9O1L8EfHNh8SfhhoniPTNIGg2&#10;N6shj08Kq+UFkZTwoA5Kk9O9Hxv8fJ8MPhlrPiR9IOvLZKhNgOfN3Oq+h6Zz07UvwT8eL8Tfhjov&#10;iRNJ/sJL5ZGFgR/qtsjL6Drtz0716fs/9g9pyfbtzX8tuX8b/I8zn/27k5/sX5bee/N+FvmdT4g0&#10;s65oGp6asnkm8tZbcSEZ2b0K5x3xmviH9k3VB4a+OEWnvGZTe29xYeYTs2Ff3m7B9fKxj/ar7vr4&#10;D+J0bfDf9pe51G/VpLeDWItV226ld0TOsm1c8EgcHtkGvyvilfVq2DzBfYnZ+j1/Rn7XwP8A7bhs&#10;wyl/8vKd16q6/NrqffleL/tK/GLxb8IdN0C48KeFW8UzX9y8NxGscj+SoXIb5BxzxzXr+nala6vY&#10;W97ZTx3VpcIJIpom3K6noQa8g/aU+Jfj74baboE3gPwufE893dPFdxiB5fJjC5DfKRjnjmv1HLYx&#10;rYmC5VNPo3ZPTufjGYuVHDzvJwa6pXa17Hr2mXMl5ptpPNH5U0sSSPH/AHGIBI/CrVVdMnludOtJ&#10;riPyp5IkeSPGNrFQSPwNWq4HuztjsgooopFBXiXgrXfi3c/tAeIrDXtMjh+HEaTHTrsRIGcgp5fz&#10;A5OQX6jtXtteJeCpfi+fj/4hXX44h8NQk39mspi3E5Ty+nzdN/WvTwaThWvy/D9rff7P9483GX56&#10;Nub4vs7f9vf3T22iiivMPSCiiigAooooAKKKKACiiigAooooAKKKKACiiigAooooAKKKKACiiigA&#10;ooooAKKKKACiiigAooooAKKKKACiiigAooooAK+av2lzayeNrBZYYlkj07c002UDqZSNm/pwecV9&#10;K18w/tTObrxbZ2BW4WN9ODmRot9sP3p6+re340AeQXV5dxWAlSSO41K3fZ9nM+2PYxwW3dffB61N&#10;qAsrqw0+MTlzFEGjulUF5Pmyfk9M9+gqvaadEXlvlulMednmJtcREDHygdQevtThpVvYq6qTIqRG&#10;JJgdg+b+E9gDnJoAt6zqttJDG101ncS5V/OE4DyZBwGA4q3YXFtNoktxFcfOYwQglRGRCeSR1JUg&#10;ADoRXO22i6fpum3EkNhDPesohWKZcxo+M5Pf2yPWuWuPh2Lrxnc6lHc3FlcGGMeVAzNEBkfPtPRQ&#10;TgE8cUAdvpCWloZbmKW1guWuT9o2xkruXo5OeH5+nNWr+3/tLUo2niiknt5BJGzzbiMn/lnnj6+l&#10;ebeJPgtq3jHw7e6Xd+K9S0eORnuYp9HlCgTFuPNOMgEDn6CtfwN4F1HweyWU3ia+8SLbqGkvNTdZ&#10;dzHocgAnHb8KAOuey1GTT5rGKVHivHOXWQi5jKtu3ZPXJBH0q1NqEqSSXLRp5l0xXzYxiMfKBtzj&#10;5f8AGsXVpdVsruKCC88ma9YsftAPmQbf4Qg+5vHOT17VNY3MrTPDd3SB5jk2zZa3UhT8oA5wR+tA&#10;G0uiRSw3AmillSIhgbkLG8mOd4I45ORxxipvNsoXiM1gys8f2sRB9yqx4UnHO3PU+1YkN1f6oySy&#10;XCR2IhKpBAxBjXGSuTxtH933PpUt+000NhdWUrTQuVjRNwWNoB98Ejv6J3zQBbmtYrvyrSQ+QjHL&#10;R4LId3GFPTAJyKgbUr9NiQN5b3kpinvXGxAqH5c889AM+9WZ1nvrclJG09rfDGS3UfKuONpPccZH&#10;aqMulDTLeSWWRrmNA0ogkOdxbBOVPY56j0oA0dXnvVt7l4ZYoricBImaTm2fIDPt/jZuQOMAVW1q&#10;606e1uLqzQwXEChLlkOGgPTCjoS39auXEUmt2N/dwKEv2SJFaRdhCqRg5PfHH4VmyIz372xtYZod&#10;wIJyy3XfdP0+dT93H40ASaF9l1AyRzK8SzFbh4JyEddo4wTySfQ888VYmuHa6jkeFLa1VMNsLM8U&#10;eeMj+935qDXdJtZbjG+5fUbgg3FxCQZJ8Hhl/vYHGTikvEubG+e3ub2UwvGDDEEyZB03TN1JHfHF&#10;ACyML93ezlWFLcbPOmkwPJyC7A/3vap5dYure0nvVnW9dQVtEZlOXB5UFOnBrKMVxYaTc285igcL&#10;IqwQglnjOBgZ9R3qxY6PJDeoGhtrUPBvt7CX5Y5n4AJHdiOcDnvQBlxT3EiwiG1MsU853W80fl7G&#10;I5Pv3rY0620eKMWumWj+XGCYwEPlwMfvKoPc85NTWK/Zoz9ojW8cSszNe5ypxwPwPAPpSpPcCwku&#10;JSlqICyFFGBuzjJ9uevegDMtr23vrm7CabH/AGdakQ2fkxt5lwh+9vH8JU9CPqajvC+rzwm4gluZ&#10;YyIvsjLkRHucn72ByTV+ztbsrsgeG0J2vbXMCv5fl/x5Y9WPT0qybLSZ5rzyJb4y2wKR3LkDzgVz&#10;lST0zxkUAczrfw1023uEuIJXSyRDia2l/wBTu/hbPAHfbWXoPwRsLi/mljvtWmgSDzRGbslI5gc+&#10;eiN1kx0XpjtXZR2ot9P8mFV+yMi/aRcg5MgH+rB6MxPQ+tNhuptIc3l3BcSPKQ0SxgvsbGAjf3WF&#10;AF63tlsYFw63d8U2NcSKI5FjGOTjjPqPWsr4m+MNL8G/D/X9evbD+0dP020lnWzjQfvdq5kDAgj5&#10;xkHcCOelW7a/El0WgjnEUpCmMx4M2OWAHc7vTrWJ8TvEY8IeB/Emvxaemppp9rLevauuN2xNxj5B&#10;zuwVOQcUAZ/7N3xB0b4yeAY/EmgeG/7C0iLUJ7aPT1aJZI5VSMtKBGqg8OvUZ+WvS3uroWz28Hz7&#10;wPOEZJ3FR95D/Fx1xXlX7M3xatvix8Lzr9v4Zi0Hy72azeEYZkZVRt52qgAffjp/DXp9zMliLSeZ&#10;ZLR7OMxSCDIEkjt8uAev4dKAG6Fi4jmlhto4BGyvHbXG7CoQd+z8e3c0yBI9ROpxy2yacGAZmhmZ&#10;TcAHGJGI+XOenpVaJr+/Ei/ZpI44Z/LYzjypXUDJYeq57jitAJFHPG4ee8glj2LZ3PzoxPOTj07U&#10;AJYTDVbC38qRo7H7SVe1f5mKjoMdQuRwai1a7mvb68ikVoo/3awC1AkEoHUNnoe1WLa4tYrJ71JL&#10;t5Y4cNBBGP3jA/c9SM8AdapKWSMSzpFbzSYd7GE7twHO0A87uec96AI2S0nvLlLhfsVjEE+zW7/M&#10;WmA569APrUWkMJjFcnBe2WQ7Fk3Bw3U4/iNQX9v9pvJ5Sn9oOh822F5KoRQ4Gf8Adxjn6Va0ywfT&#10;DfRi5hjaMIvmJIFILDcQhPBzyP8A9dAG9PdSXY1BSsrrIw8tXBVWO0DePp+VZiagtlJCJgkL7GkE&#10;9vJ5puMDq2OhPcD0okmuFgeA3UmyFgqxSkkhcd89PXA461UTSzO+IJN9sjCTCAIwKtlihHAHTH1o&#10;Aksp7e3NwqF7aSQYVUHyKCckknkH/ZrWsLG4i0yC4Gpm8mkkZWPmI/yddvHAA9/pXO2mlQTDUZlN&#10;2RPM5Ed46gu/8Llh0TPBqxBoJ0yC1ihuZsuG+0i1G3C9kVO6g/xd6AJ5LgStGv7su8rtHchsNKMf&#10;6s9htqtcieMaTem4k02SFnV4orbdG+RgZ7sO+R0NWrgSSX7KI42+xW8cjSIvzsMHBC9KjisFl0RP&#10;Iup53hDEJcEjzC7ckg9AM4HvQBLp2qNM0vl3xkTeAbJwFiyB0GRk4PI96kTWrmz8+W3hVYlmALM2&#10;3zFP3s55Gao6NpU6R3Kx3U0bW5EY8/Bdcjk5xxwauRaKltM9r58csROUONz3OBkyEHrg8cUAU55v&#10;PlGyx+yTbsn7KS6rFnjluAfX2qxqGpPpVrHBHaFDqEKRzTSEHarknj3yBnsBUUlq0uoKbu4JuFYe&#10;Uu4pujXkvtPU9sdKgnijvmZ4Z5o7dBtcKQxZg3JUEZ3+3TFAAdelklaKDzNUv7Yh7prqEiIxdBhl&#10;+8V6Y6itW+1q3jtrnVTC0kX2dfMVIi5kY8IVXqMVnHUy91p9nYQoPtNwy3EwBwOP42HC/X14qveT&#10;yRNdRG2tpPshQyPESEdCSAS4PUH0oAsNdP8A23c7UVp4bdDcXDqUYrtyAGH32x2HTFR/8JTqF/qr&#10;x6A8kdkiZE13lWaQqDgp/u7vpx61Wvrqey1FLW3kWFbyQCJQThSq4YMp6A57dasJp2oadp9rNDZw&#10;SKySG5uY2faH+6Nrd1IzmgCzBdyXgu7iG0MVtFHvVXkzvmGMFVHQc1BeXtwtkpXFtdKBcSTQp5rw&#10;gf8ALNV6nH9ak0GdbO8Ahmubi3+yOsccbL5ZJ6lvccYNTzvNY6lBwTeSOJBcK2WRGH3W9Fz39aAL&#10;tjfTXdo0EjxSRsPOWcOUySOhHdh3XsTVCS6lR9OCQoxe4LGIZEJCjPXrnuQO4pJ/Ohkvbi3leYKg&#10;wtm25Inz8wB/hbOcmi4eRdsNvcm1NvE0szlwFHmEFQG7t15HTNAFq5tHtCIxLFYOR+7mBClv4tgP&#10;dQe47GvGPi1o3wp8UfFzwRqPj3U30bx2iwvo9qJpYhLibKZCxsDl8jll4r1+drxbmLUZE+03ao0U&#10;NwkgKpxgjB4U7evrXinxNT4SX3xT+HM/jy8uovGkSQjRQ5nEc4875DiNCoxJx85HvxQB9P3Elva2&#10;2pXdwxmUXHksjjLRhzyUX+LByMVSa9W0EnkDYCGLy4JHlnqCp6H2pLyJoNRuY9RupI5SzsRb7Sys&#10;W5Lt0+mOuKwb/WJdIiCzyx3DFfJgvFOVJLfKzEdHGO44FAG3NI7mK485kkiUGGKYiNGK/dKnsevH&#10;vThrkFgbvHmXBYeZhwN6+qIB1XrgnrXLNqWoIypqCxTtu80Stl2boTjsTnGKfeX9jE8khkaJ0jO4&#10;2ce8sCRjAPRhzQB2El1aC0LRo89xErSo0cfzAHrz1BA44q3ZXhuLR7SOHzI5FR2hlUkwd8Ae/Xmv&#10;M9K1uC01llU3kjCPaJ8f6o4OehwT7Vet547B5oLTUJYS0fmebI5R2XHIY9vxoA7C9uIg86XKCe9Z&#10;8xSRPvRQB6r155/CorTVFMDTPJDGk06NMvmbTxxiT0z/AIVxVrqd3p9zHbWc39kaWsZVpbYYMSv0&#10;2luhPP51T1G8ScTxJEb2NH+e5kj5kHTjsT6rQB6Hda9DeXl6Ld7cXloDMjzvsc8ZUZ6YP51Ug1pr&#10;WC3uZt0M92u22RJdyiXqT6gdeTXHaNJY3GrTSLEs8ohaJorlCI3GBgkddwPAFO0nR5Nl4Z7iVJDK&#10;Qk3mbZIQfulOOAOcUAdnca5aWW1pmSJQAxKE72Yn5s9x9e9T3urxXM9pZTyP/ak+4gW771gVRlH3&#10;HqSO3QV5zf6dc2zpbS373AV8i4eX554sZ/egDrmnKbqyukumtYZnhjzAIn3LIc/Mh75wenSgD0m7&#10;1lrmzt3SaaXGTudgpkxweD8xb6cGqmg69bXNu8Qt9ksx2eZcRhN3GePQ+1cPPe6peXX+kzxxpGGl&#10;G6XDJjrtHYdjSW10g0621OVGit+dke/hJW+6CvUAnknqKAPSpbuDSpZZ2hXzHtxG0LvxKewLdVH6&#10;1QXWdOa3cfbG3mErHAyAgKOiFgcqueMnnvXG2+jXWoBnurxpInj85rOKTfEcehPPHb9ahewk0bUr&#10;kWzrcRm2NwEBEkkjjqgI7Y5x1zQB6DofiW2u7l4rfNsm1AZIm344w4H94bv05qLTtQj1fzIbtpVs&#10;QwVcqNrnPofu9OorhYbmWzjW6sRHBZ/ZlIyP9IjIOXA9G9qu2Mdo8Lzs+pbS+4wTgr5gAG0KvUjJ&#10;zQB3ejajDDC6rfvNGH3JFGRvyT1I749e1VbyS9ukkC2tkUhZ2eZJz5jDqQo75yeKybJmtr2Oe6gT&#10;TkdWDJaKRvzgLn0J75q7HA1tfzw3BtHWUgpl/MdSq7ctjlQOenpQA82u+4hNvOweTMwa5IREiIGQ&#10;w9c9Aeeta0sLq3l3MwmQtuh2sOG9Aw7ex9a5xnS1uIykgkjdNsoRw+5Ccb1J5YD+tULS+ngudkMg&#10;kWSHZEbhiuFHRgD0YnqaAOrurm4tkmk+0RTMpMSKUAOB1UjqfrVU6rLZ20zuSqrEXiggBzjum/sP&#10;f61lXIuGmszcG1LJgrMHIOcdT7HpnvT5IEuNNuoJZ9lpHC2EiG5kypyFPrQB9baKd2jWLYAzAhwD&#10;nHyir1ZnhpBH4d0tFLFVtowC/wB77o6+9adABRRRQAUUUUAFFFFABRRRQB8M/tcQab8X/wBs74Mf&#10;B/xlIsPgK4tbjWri0kIRNVu4w/k27P1IBX7ued+OpFfXmn/CrwZpWlJpln4T0W209EEa20dhEIwo&#10;GAMba80/au/ZL8OftUeFtPtdQv7rw94k0aU3OjeINPP7+ykOM8ZG5CQpIyDlQQQRXyza/s2ftZRa&#10;o3hm1/aj0uWwCF0ladnv/LHBbbsLADud/wCNAG34d+H3g34X/wDBSSXwT4K0fSp/DviXwy2qeIdB&#10;NtHJBp91G58uVFIPllgVJUYB8zp0x916J4U0Xw0ZjpGkWOmGbHmGzt0i346Z2gZxk14R+yX+xz4e&#10;/Zuh1XXpNcuvG/jvXgG1TxRqJ3SS85KR5LFULcnLEkgZPAA+i6ACvkzx/wCDviB+z7+0Tr/xU8A+&#10;DH+InhvxnaW9rr2hWFwkF/a3UIIjuYt+EdWU4YE5zX1pSYo63A+Y/gF8PPHHjj436/8AHH4j6Cvg&#10;68uNMTQfD/hdp1nnsrMPvklndfl8yRsHavQCvabTxfq+pfEzWPClz4NvoPD1vYR3EXiWWWNrW8kc&#10;4eBU+8Co6k8H+fZ4oxR5B5nxN4AHxi/Y3sNc+HPh74TXPxQ8J/bbm/8ADGsaTqEVv5Ec8ryfZ7xZ&#10;MEFHb7y8bT+XpnwT/Zlv9F+A3jbw546vILnxX8Qbm/1TxDNY5MUE90u3yoieSsahQPXB7V9G4oxR&#10;urMd3e6Pi74bePPj9+z94B034YXPwXufHuo6HANP0zxVpWpxRaddQj5YJJ1f50KjG8DPA4r2P9kT&#10;4Gap8CvhbPZeI7y3vvFuualca5rUtnn7Ot1O25kiz/CowoPGcZr27FFO/UnyPHfA3/J0vxX/AOwD&#10;4f8A/QtQr2KvHfA3/J03xX/7APh//wBC1CvY6QwooooAKKKKACiiigAooooAKKKKACiiigAooooA&#10;K+YP+Ci2tWWm/s1anaXFysNxf3ttFbRnOZWV95Ax6KpPPpX0/Xwh/wAFT/FQg8L+CvDn2Ysbq6lv&#10;vtO/G3y1CbduOc+ZnOe3vXnZjP2eFqPyt9+h9lwdhnis/wAJTXSXN/4D736Hy5+xDo17rP7Tvgr7&#10;HbtcC0uHup8YxHEsbZY59Mj8xX6+eKtbTw54ev8AUXZV8iIsu84Bb+EficV+an/BMTwqdV+NOs63&#10;9p8oaTpbL5OzPm+awXrnjG3Pevtb42+OFu5f+Eds5A0aEPdujfxDpGf5n8K+WjjY5ZlU8Q3aTvy+&#10;btZf5v0P0Hjqm814mp4WKuqcI83kruT/AAat6nl9tDda9qscY3y3t9OASuNxZjyfTI5P4V9XaNpU&#10;GhaVaafbLsgt4xGgHoB1rwX4T6XY297deJdauILLSdKUkXF04SMSY5JLcfKPfgmu18SftO/C7wrD&#10;BLe+M9NlWdiq/YpPtJyBnkRhsD3NVwRk2Jq0J4uFKUpVHZWTbsv83+SPzzi/NcPTrRwsqiioK7u0&#10;tX/kvzD4sfDSPVbefXNNQR30SF7iJVOJ1A5IA/jA/PpX55ftqaK0lh4Y1kTJ5ccktp5WDuJYBw2e&#10;mPkI/Gvqn4l/8FB/DWhvJaeDdMl8SzGNsX05MFsjlQUIBG5wCSCPl+7wea+TPiz4+Pxj+E+t3Wo2&#10;y/8ACQ6df/2gsdohWNIXfDEDuFDleegwfWvV4j4HzHAQjnsaPLC6U1197Tmt0V9JXtun3PS8PuOM&#10;DUzmhlEq3NNu0X02ty3691a+ia7I7D/gl94ph0z4t+IdEeB3l1TTN8cqkbU8pskEe+6v04r8Mvgz&#10;8Q9d+GHj6w1zw9qX9l6gmYjKVVkZGGCrK3BB4r9SP2a/2tdM+NM39g6tbLoviuKIMIC+Y7wAfO8f&#10;HBB5KHkD1r28gy7E4nKZ42kuaFOTUrbrRO9u2u/k76G3ilXoYLieFGo7SrU4yXZtNxa7XXKtPTuf&#10;Q1FJS10H5uFFFFABRRRQAUUUUAFFFFABRRRQAUUUUAFFFFABRRRQAUUUUAFFFFABRRRQAUUUUAFF&#10;FFABRRRQAUUUUAFFFFABRRRQAUUUUAFFFFABRRRQB8B/th/tafF/whoXxQ8HQfBjXINNg0+4jtvG&#10;+lXbmCGBk+W63CP5doPI3ZBHWuN+BX7d/wAZtF+DnhCyi/Z+8VeMo4NPjjXxB58ji/A/5a7jGc5+&#10;pr9GPFenaPq3hrVLPxDb2t1oU1tIt9DfKGgeHad4cHgrjOc1+dvjz/gpVrfhrwpq8vwK+Djah8M/&#10;Cq/Y28TXsTw6bFtO0CNI8DZkjA3AkHoKAKnx0/an/aI+O/w11TwH4b/Z78U+FNS1oxQrq4mlV7cC&#10;RXJVtqBSdu0ktjBNfoF8GvDmr+DvhH4K0LxBdfbtd0zRrOzv7neX82eOFVkbceTlgTk188/F/wDb&#10;puPgJ4l+Gkni7wddN4C8U6RbXN94qslcw6ddy5JjIwQygYYjcGAORu6V9Y2l1DfWsNzbyrNbzIJI&#10;5EOVdSMgg+hFAE1FFFABRRRQAUUUUAFFFFABXyt44/5SO/DH/sStW/8ARsdfVNfK3jj/AJSO/DH/&#10;ALErVv8A0bHQB9U0UUUAFFFFABRRRQAUUUUAFFFFABRRRQByPxV1fxHofgm8vPClh/aeto8Yhttm&#10;/cC4DHGR0XJ61c+Huo6zq3gzSrvxDafYdali3XVvt27GyeMZOOMVT+Kt54nsPBN5N4Ptxda8rxiG&#10;JlDAguN/BIH3c1c+Htzrl34M0qbxLCLfXXizdxAAbX3HsOOmK8lSf9oON5W5Nre5v3/m8ux6ziv7&#10;OUrQvz739/bt/L59zoqKKK9Y8kbIdqMcZIGcV4X4b+PF/r/hnx7e3/htdEXQ7dzE05eNbg5dQMso&#10;/ujpnrXukhKoxAyQM18ZfGb49ax4p8A6/wCGdd0SPRb64uo0toZEkV5rdZG3yDcMcbV/M18tnmOW&#10;AjGo6jjpPS11J20u+lnt32Ps+Gst/tSv7D2SleULu9nFc2rS+1pe/bc8d+H/AMNNd+Jsestolt9o&#10;utPtxdtb7SPOLPzGrdA4zkBuoFe8/s8/sv3h1STXfHelJDbwZS20i7CuzyAgiV8EgAY+UZ5yc+ld&#10;P+xBokVv4F1zVg8hnvdQMTocbAI1AUjjPOTmvpGvmuH+GsJOhQx9dXm1e3Td2dvQ+74u4zx9HF4n&#10;KsLaME0ubXmWi5kn631tfsxFUKAAMAcACloor9OPxEKhupTBbyyBd5RC231wOlTVDdSNDbyyIu90&#10;QsF9SB0pPZjW6PNPgd8VL/4oWmry3/h5vD7WUqRorKw80Fc5+ZR0r1CvMfgj8SPEXxFtNXk8Q+Hm&#10;0B7SZI4VaN081SuSfm9D6V6dXmZZUdXCQm5ud76tcrer6dD1M1pqjjJwVNQtb3VLmS0XXr3Fooor&#10;1DygrkPit4xufAfgi+1q00xtYngeJRZqCS+6RVJ4BPAOenauvrkfip4q1TwX4JvdW0bTDrGoQvEq&#10;WiqzFw0iqTheeASfwrjxsuTDVJKTjaL1Su1pul1t26nbgoc+Jpwcea8lo3ZPXa/S/foWvh14ln8Y&#10;+CtK1m5sDpk93GXe0IIMZ3EY5APbPTvXSVznw78QX/irwXpWrapYHTL+6jLy2hUqYzuIxg89ADz6&#10;10dVhZc+Hpy5r3S1as3pvbpft0IxUeTEVI8vLZvS97a7X6279QooorqOU4X41+O7v4afDTWPEdjo&#10;5126slQpYAMTLl1X+EE8Zz07U74L+Obv4k/DTRvEd9pJ0K6vVkL2DBh5W2Rl/iAPIXPTvSfGnxpr&#10;Hw++G2sa9oGkHXdWtAhhsAjMZSXVTwvPAJPHpTvgz4y1jx/8NtH17XtJOiareLIZrAqy+ViRlHDc&#10;8gA8+ten7NfUPaci+O3NfXbbl7db/I83nf172fO/hvy2033v36WO3r5q/bW8HWNz4S0zxOlo7arb&#10;XKWT3EYJAt2Dth8cYDgYJ6FiO9fStc9498G2XxB8I6l4f1EyLaXsYUvE210YMGVgfZgDzxxzXyub&#10;YL+0MDVwy3ktL9+n4n2OQ5j/AGTmdDFttRi1zW/lej9dOh4/+xl4ni1L4ZzaPJfpNeaddybbQsN8&#10;MDbSuB/dLF+fWtr9pLxn8TPB2m6DJ8NtA/t65uLp0vk+z+b5UYXIP3hjmvnX9nPWLj4bfHpdFumD&#10;G4mm0a58hd4aQOQuCcELvUHPp2r6K/aS1v4q6Np2gt8LtOXULqS5db8NEj7Itvyn5iMc+lYcC4v6&#10;3QpUqijzU24tTfu6LS/y/FHo+I+A+o46rWpuXLWSmnFa6vW3z/BnrumyTT6daSXKeXctEjSpjG1y&#10;BkfnmrVVdMad9OtGul23RiQyr6Pgbv1zVqvfe7PjY7IKKKKRQhrxTwXpPxcg+P8A4hvNevYpPhu6&#10;TDToFmjLKSU8vKgbhxv6mvbK8T8F+D/ipYfH7xDrOt66lz8PZ0mGn6cLjcYySmz5NvGAH7969LBt&#10;KFa7ivd+0td/s+Z5uLTc6NlJ+99l6f8Ab3ke2UUUV5p6QUUUUAFFFFABRRRQAUUUUAFFFFABRRRQ&#10;AUUUUAFFFFABRRRQAUUUUAFFFFABRRRQAUUUUAFFFFABRRRQAUUUUAFFFFABXy3+1Vq62fjvSILY&#10;XM1+2n7zCRm3KeYRk+h65PpX1JXxh+2h8YfCfw3+KGi2XiDWbXTZ7vSCVhZCZpF81gMN0UZHU0Ae&#10;e3k0ELXiwXC2rW4Eyw27fIYs5bp2PPFQ23ibTtb8OW95p4ubl7uQhbe3GXCZ4Z1PG1ev4U3RNSu7&#10;LTo9SKWSaddbWtI1TcXQ9Qx+prp7CSzigS+ZoRdwOTM8CrtLH+EgcL8vFAFGw1gQaUkf2aSaK0j8&#10;o6jbplpiTwxz+PPbFIJtU0/WWmgtxfiW3XCPzNLED8olbsp6+mea1JXjv7AJaW0g3ExKjDjYeWzg&#10;4B561NYlLi6kmt4GSaxBtSEOFcgcEk/eAHNAGEdQuo7VpYjDHBdOFuLqNmkJbOWRcdQp4xWj9gMK&#10;xzyQlXEgaZUUMskf8LAdj6+lSQ38FrbxxhIpJY5ZJ4WVAgifozsO68/nTYAbXUhZSo07Q/NBztMu&#10;5SxznqB2oAgX7dMt9cyE3Lbl8pi26Vz0yB3AHfsKsEXuk2Uk6QJfRXG7JhjB8pz8uQT93aCSB3xU&#10;Wk38j2VjJAq297cK6tHL86gI3UHsSP5Vc1GeC7tJYnFx+7dG3fcjZ+fukdAARx7UAUtXWVNTi061&#10;aJ9PkhkMYTKzN0yxI4A7+tRTCHTtKijEF1JFasECxMCCRyWI6Z/2uwpNQm1CG0uvs8SBmQmBWcAy&#10;Jn5j615p4h8S/HK0MDeF9I8OS2ckn2YG9Qu6x7flZxnGT0J70AdFe/Ebwp4UggivdfnltLsb2d8y&#10;fZy+TgsBjbx9a8u1H9sj4XoLObU9X1Od4m8lrZYDnHKruU9QOvX0NY7+Kv2jYdRnsbj4eaJPCsn7&#10;yRYIxG3HLKpP3egxXr3gTwVLf+G9DvPGvhPw+viJ5ZWurKztkEbr/AQCOMArmgDhW/bP+G2u6PaB&#10;vErWdw/mR3ETRtGGjzhOR0OMHn3rvvDfxU8D6/oGl6hL4vsrnSYQBLfWtwd6SZ+VH3dM9CDya12+&#10;EPga31+ed/CmkMt0q+XLFpyGJ2C4ZckcEZxn1p2k/DLwd4csbzTYPC2m21rfXJuLiOOFSjuuNmB0&#10;BHagCSX4haLoW+6u9esreafzJYZps7I4x0xnkLXnU/7X/wAPbKLzLjxFFqd7LnT1ubeIyRx7z8zZ&#10;7A+vt0r1LX/Bmg3unTW76bDK3ypOZGA2A/wHjgkfh61Vk+FfhrR7eztbXQdItYXwWSO2QKGzg7hj&#10;qfUUAYHgP4meF/iFpY1TR9UfUbfTrhYpJlJAMyjgSA9VIbJHQ4rtY9UshqUpJhuMW42XMJ/dqxYg&#10;Yyf9Z9MYGKq6FpWnaRDcm3sLfTLXzgJVMKKGOD8xwMdBx7VqbdMgNpttVcyMdqbQokT+EBR1Pv3o&#10;AZaWsR8QyyT3LNFLBHbmBsnlRkdeCWzyfajUIIjCqJcobwv+9t7htyyn3X/ZHI9KgmjuLbUWu/IW&#10;WGMqbdHIUh+Q27PYDkA0RanpejXOqzFFuy3zwRk/6Q+5cMAT78/SgBb549QsHV9SS209BsDiUje2&#10;eVGOg9PXNZq2mpQW32eC3eWzlmHkCUf6mEDlG9HJ544q3pdvJFoU5W0N0sgjMLMmd4DEkqO5HStC&#10;Ka1Rp4pEkS1VNhtw5DRx9Szj1HXIoAbo7wXiyGSdJXWORfIHKEL904PQ+/Wl+zsNMNwt3Ilkkp3Q&#10;Svvmt5MZ34Hp2FIby2m1JLOKSN0FoWV0PJJON3TJAHNWdQvEsYYrKQG5+1wiFBBH5bSDH3s+p9aA&#10;Oc1VNVj02ebT5x9pgLGO4k+ZYzwQ23+9jOAK4Hx58QdU8L+D77UA0K6tYWct5HZSKSLzahcRxjB6&#10;45z/AHq9VnNuElj+xyi0a2CJb7+Y5FPzgHu1c5431m80HwFf61pumQ6pqul2Nxe2sHlEtdlUbbGA&#10;vOcgDA5PagDxP4Qftfaf4n8M6jqvie+8P+CnW7KWunTNJHIVC5Zt20BwckYxkYrR8W/tueHYdNS2&#10;0fXdEuVi2o0tyXkkBb+NPp3PUV2n7Pn9i/Gr4WQa54s+HljoOsf2jcWX2aWzbyxEixsJCJBuyS7D&#10;j+79a9Puvgr4I06Qz23gvSN4TynY2cflYPURjHcY696APn/R/wBs/Q7xLmy1nXvDQFqgt0vIpnYT&#10;jGQwzznkg/SqGsfth+FtDkWOy8QWN/O9uJI0tbkiHbu4QtjKvxyp6ivadS+C/wAKp4RO/grRUjlz&#10;DLvgUyPJn7qYHB7fWqC/s5/C+O5ZbvwVYWgXHkW7wgu8X95j9ePWgDiLT9qPSNRj1Eab4h8NJrEs&#10;Xm2+mXN9iFz2RSOj5ya1fCXx40SeB9T8S+MfC1jqQfEv2C63wov8Ckn/AJacHIrpZP2UfhcXMtt4&#10;SsEd41KxiL+L2+neoLv9mT4Zafa2m/wtp8do58mZzGCHKg859QT1oAT/AIXL8Ptc1dNN0XxlpMmq&#10;KTM0P2sMJAeqt6j2967TU47XUFvJJ3ESuV/cQYCNgjkemAvFcBN+zr8NoJh5Xg/T0hRgzXEK4XcC&#10;NmGHI7Aj1FdYPhnGZrwQ3T7EkGZEZikaYwVweSR60AX4PFMFrZJHqbwGGNto1G6kBxIRmPcc9e2O&#10;9Z3iD4jeD/BVrHd6t4i062lutjvMZf3SgnBUL2P/ANasC48FeDEubkS3l3d3fmCGZZZWMBl6/KuO&#10;Cc8emKw9W+CPw+vrya/v7C8bUblAGs4nMiWoz8vB4zkde+aAHeKv2t/hOsLQN4xtrmMuY4ZrGJsK&#10;45G84+77DvXDXP8AwUB+HWn2sbo+u39wkeC6QAOGBxjcTwpHIr1bStC8A3VrbWl34b0uN5EHlyXd&#10;igQT9DwB94gda7TT/hV4PgaJofD9lcLK4RrfyEIc45UZXr3GaAPl2X/goF4CWTzIrPxVLJvAQShP&#10;MkX+7uB9c4rovDXxI0741a1dwWs/jTRzZostzMqmCOVesaDPYeh+te/3XgvQb+a5ji8N6VawW8e6&#10;MS2KFhg4ODjqD3q/ZaLbW0K3Nuod3IaaQgEyBRhdgHUdiDQB5Bd/ATxNrWpXWoN8T/ENjGgDvHYT&#10;/uJcoCANw5G7GR65rhpvgN8V2DvF8YNSS3kQuUCkX0bEkCPPRUx1xX1Ap+zWt1LeQy2ss6qfKkYY&#10;TGQFwOBng0lsNmnWLRQPHcLHtMsgycZ4X/gXqaAPm/wp8Lfid4D0fU7ODxEPEd+bjzorrxA7sHj2&#10;A4i9t39ap6l/w0BDrdtLaXPh280cOSZl3hox/Er+uPbtX1PcxWV3HFJPtkuPL2II3OduP9WPx70y&#10;exWLTRKkCwhXV3Rk2lDjAAPfHGaAPlnULz9pBohb6daeHLF2U+bLsJEqE5VlJOQR3+tVW0D9pW5t&#10;VX+2fDNuZnBkshE20FTuH1B719WfZp2tpYFljijIEcUYUMwYH5mLd8+nWoW0sXDwTXdsy2Ua72js&#10;0KyRHOBx3yeaAOU8H3HiCXSI/wDhKoLS78QJHH5V7p8BFuHJ+YjPJx0NdV/a1nbIIGuDfQyuApjJ&#10;eIYPJK/wjOfpUV/NFeWF7PDHPGjMGhgU4YkHHykcAev1p1lYfY7a5uZ0W1gl2ja65VXkGdiKORkj&#10;H1NAEVzNaQSK25LXUbo/uU8wCKSMnrGPXIAFTkyrd28aRIszOsjWz4adgOj+6+1Lo+irqF/HLdRO&#10;EDGUwhcyK/BCoT91QOMepqW38v7ZuiicSJcYSQ4JhOcAEnn8BQBCkEYuUgaV0lDvJLGy7U6dz3OT&#10;wPY1lRwH+zLqfzTe3kLDyolG5GyQFYg8cY6npW+RDY2cySxx3VwsrI7gEbOQQ5J79enrVhDHYabL&#10;HKi2tz55c/aV3IAeQTjqvTAoAwIr9p1kmmt2S4fLG0t1K7m6dDwFHB49a8j+K+tfB+D4oeCU8cWg&#10;ufGjpD/YcttHM0YzLhOUO1cSZ+8PrxXt0GmSXUhNvbiTIy81xnDdc7P7v9eK8N+MXif4T+G/i14F&#10;svGPh0ah4qmMJ0u7isiy7fNxH8wcbSr5PINAH0BewSz6hLGY5ZppJRLGW5Pyn5wR2xzgVk6lp0sQ&#10;uZIXhMcsjPFHIAdz4+bgeg7DvXfvo0MusTXTKUdmMUgwSOfvcdmPY1YewjtHSySxRfKXZGZMExqe&#10;ADn+I+tAHnUegRSW0m68uEdoN8LAklWHRmz2Bz+lLfaZIfOmMkiLHEsUmDnzeMkr7nrk13SSQRtP&#10;/okiJGjRsygHIGBhfXpk+tW7k2ElyUiuI7c+WpZ8YDDgAEEcc0AeeXfhRY2iMULyearM/wDZ+Ny5&#10;AAP+/wCtQ67pP269huJLWYRkYlkjGCxUYDSD04wPU5r0NDb/AGV440l85sqJIBhic5yT6VMpsbvV&#10;vLeEIRGJCJG3EkDpxx+BoA4ZtIj1CKKGVpI/l2zuwz5ncEj2HFRW+jQz2oitbWG1S1GDcy58qQk/&#10;q5FdtqWpQLHb3MtrGvno4+zMBvjwMFie5FRmRW061NzbS/IoeMFVwxH3XbHU/XmgDib/AEeSXYBt&#10;t7qRg0ax/IzY6bj2B/wpbXw60sQnsLi68qUeUbW6PMj5y249xnpiu4W3e5eUzypc3k0ZeQKgAVMc&#10;gehFR2unMbiOa4kZVtgrLE3GB/Cx9RQBy8nhyMR3bTsjSzoI3kjGFgIPylj6VXPgyKysRJdC6hhb&#10;krMdpyOhyOgJ/PNd7M0zz3NzLbRiyVfKVEX5mJ7kdx0qK4W01BpLcTC4hIjSSANuzxkfTnJz7UAe&#10;cXWlxXO6RCsk8uEiDjbHg/eGfTj86fZeFysYe/liaWKCRYkg4h2nnL54Zh/e7V6YLO2s7i2MduJ4&#10;lLIvAYKTxhh+PFLDZiJpLOO0+0BQQIo1X90R1Uk9c0AeZWHhm8hjUW7v5smJDDDMQ06HABXsUJ6i&#10;p77T5jqMGnvEiSTJukMB2yQof4wf4Rnj616AlvZ3DTbUlhniRoXCn/V4/gA/hFVbvTIb6EzWcy5s&#10;AFHHzsRzsOeSOv40AcMfC9w9zKEhFtcwwYDNJzISccjo2e5Na+meDba+ls7jzrpbmKUFFklJiL4w&#10;Rjr+Ga6iGJTBeR77edDAs2/yyXjB/XseKtfZEk09PtSNbxW+ZY5ITtKFuMuB17UAcm8QfTpY55vM&#10;dWJCMeMhsc9zj/Cr9skdjBuYK9vL8sN0FxMhwQfm/uknJB61s3MVpp1p/pNu251DuCAWyO+P1rIu&#10;QNPntInH2hZY2YtG2EVs4GPc5yKAM+6ihurnBeTYSPLSBQDuBHyk+p64HFFxppuNSUyK08nkMY4t&#10;gby13EhG+nOMetbz21zZ/aJJEWzzICGuIwxd9uAcjoOlSx2j2iyCebyH2bThc7u/mcdFzxjrQBjX&#10;Fjbm7t7trUyWcMSRvuG7HHQDtiqlqsUNrdTWkSK7MyR+e2COOSw7emfWuquXDQ7EmgjJQQjfnaSO&#10;TIQOgNVpIjb6VcAad5lyYmcZIYKR93g9sc0AfSOgqF0TTwBgC3jHXP8ACKv1Q0OQzaLYOcZaBDwM&#10;D7oq/QAUUUUAFFFFABRRRQAUUUlAHxd+2z428bfEL4v/AA8/Z38A6/J4SufFcM2o63rls5WeCxjB&#10;ykZGCCwVzwQSVAzgmvGvgJ+zZ4d/Z/8A+CiN/wDD/QtR1S90+68ByTXF7fzK9w0sxKyMpCgL0yBz&#10;g9zXuv7bXwk+INj4+8BfHb4Taamu+MPBvm217obddQsZAd6r0JIBcYHOHJHIxXx3F+3RNZ/to/8A&#10;C3NQ+FHiy2mfwuuiHw95JFwZ1clmBKD5OfTNAH0T+zDpPiv9kT9rq8+A2oeI7zxR4A8R6TJrnh6W&#10;/k3S2jI5Dp7Zw4OMAlVIAya+/K+G/wBkvwf8S/jr+0Pqn7RPxN8Py+DbFNK/sfwx4euFPmpbswZp&#10;WDfMvfqASXbgACvuWgAooooAKKKKACiiigAooooA8c8Df8nTfFf/ALAPh/8A9C1CvY68c8Df8nTf&#10;Ff8A7APh/wD9C1CvY6ACiiigAooooAKKKKACiiigAooooAKKKKACiiigAr8yf+CofiS8u/iz4c0S&#10;RYxY2Ol/aISFIctI7B8nPI/drjj1r9Nq/G39tvxFb+JP2l/GM9nfG/toZo7ZW3MVjZI1V0APTDBh&#10;xxnNeBnU+XDcvdo/W/DHC+3zx1mtKcJP5uy+W7Pbv+CeV5Y+DPBfj3xQvmya1cXEOk28SuNgXY0m&#10;8jHYg8+2K9u0vTb3xPrUNpEz3F7dyfPMwLHJ+87ew614t+yzY3Gn/BfTftMAg8+6uLiJtqgyRsVA&#10;YkckZU4z0wa+mtQ1/S/2fvhJfeN9WBGtXcJhsoXDHdI4JiiAHTONzE9MH0r87wmCxPE+ZUsuor3I&#10;O2nm9fm3ouy+Z73FuZYfJ62MzKq/ek7f+Aqy+Stf1dj5k/bS8dWra/pnw70aRTpfh9RLevGMCe8d&#10;eSfXA9z97HavD/Cnwv8AFnjYyf8ACPeGdS1YRoJGa0tmK7ScA5wAeh6U7wr4e1n4u/EOz0yJ3udY&#10;129JmnPJBdt0kjEDgAZOcY6Zr9dPB3hWx8D+FtK8P6ZGIrHTrdLeJQMcKOv4nJ/Gv7axmYUOCsuw&#10;2W4OmpSS22Stu/m9v+AfxFhcDV4uxtfMMVNqLfzfl8lufnj8M/2F/H/jdI7vWhF4QsDIoZb8Frpk&#10;3EOViHQgDI3EA5HNfSGpfsZeBfCfwb8WaZZrLLrV3pM0cmu3fzzIdgJ2KCFRSydBzhiCSK+l8U2W&#10;JZY3R1DowIKsMgg9iK/L844jzDOqcqFaVqctHFaJrs+r+bP0jJclweSV6eKw8b1INNSerTTvddF9&#10;x+AenzGG7gkC7juXAJxk5r2uz1PW/hv41g1Cymk03W9OnWZHjbBUnBK57qQcH1Brzr4u6BdeGPij&#10;4t0u8szp9xb6pcD7NgDy1MhZAAOANpXGK+itY+H0Xjn4GaJ440WRbu/0vT4l1X5pGlnQfIXAxjMZ&#10;4Y9wc5wK8Lw34gp5XmksoxdvZ4n3VdfbV7J+Uldetu7P3Tx4yKWb5Pg8/wAJ8dC+38k7O66aNJ+a&#10;b7H6J/BT4sad8Zvh/p3iKx2wzSpsurPzA720w4ZGx09R7EV3lfmn+xF8Xh8O/ikNEvpxHoviPbbu&#10;WYBI7kf6pzyByPlJPt61+lYOa97iPKP7Hx8qUPglrH0fT5PQ/BsizNZpg41ZfGtJev8AwRaKKK+X&#10;PoQooooAKKKKACiiigAooooAKKKKACiiigAooooAKKKKACiiigAooooAKKKKACiiigAooooAKKKK&#10;ACiiigAooooAKKKKACiiigAooqlrepDR9Gv79lLrawSTlR32qTj9KAPMP2uNG1XxD+zF8T9N0RJJ&#10;dVudAu0t44gS7N5Z4GO5GRXxVqfjbwb4l/4JC3tj4VubSObTdHhtdQ0+N1E0F0s6eb5i9ckndnuC&#10;K+mPgh+2rpnxX/Zd8S/GLUNDk0+38Pm8+3aXayiaTbAoc4yByykHBrxbV/8AgnV8If2r/Dun/E7w&#10;hfa78NofF1oNQuNP08oYJi53ZeI8A5ySFOM+lAHT/tp/EDwh4Y/4J+nRfENzazarrOgWFppemMwa&#10;eW5KRFGReo24LZ9sd6+lP2b9E1Lw1+z58NdJ1gOuq2PhzT7e6WQYYSrboGB9wQa+efgx/wAEufhx&#10;8MvGVh4o8Ra3rXxH1bTTG1gNfkBgtnQ5VhGOuCAQCSBjpX2YKAFoopKAForwr9rX9rXwn+yn8Pbv&#10;V9WuoLvxJPC39kaEJP3t5NghSQOVjB+8/oDjJ4r0v4V+Lrnx98NPCviW7t4rS61fTLe+lghJKRtJ&#10;GrlVJ5IBPekB1VFfKn7Qv7ZXiDwf8SX+GHwg8AT/ABP+IdrbLe6lAknl2mnQnBAkfI+dgQQMjGR1&#10;JxU37L/7YuufFP4hav8ADH4neBpvhv8AEzT7YX6ac8m+C8tifvRMSSSARnBIPPPBFNa7A9D6lorw&#10;v9qn9qOz/Zv0DR4rTQ7rxb418RTtZaD4dsf9ZdTY+82MkICRkgfT28i+FX7cXxBsPij4f8EfHf4T&#10;y/DObxPKLfRNWhn820kn5xFIckBmOAMNnJGRzmhag9D7Rr5W8cf8pHfhj/2JWrf+jY6+qa+VvHH/&#10;ACkd+GP/AGJWrf8Ao2OgD6pooooAKKKKACiiigAooooAKKKKACiiigDkfiqfFA8E3n/CHBTr++Py&#10;Q+3G3eN/3uPu5q58Pf7d/wCEM0r/AISYKNe8r/S9uMb9x9OOmOlU/ipa+J73wVew+D5lt9eZ4/Jk&#10;dgoA3jfyQR93NXPh9b65a+DdKi8SyrNrixYu5FYEM+49xx0xXkpP+0G/ftyf9ub/APpX6HrO39nL&#10;4L8//b+3/pP6nRUUUV6x5I1yQjEDJA4Ffnd+0H4s8ReLPFyXPiPTBpF/bQSwQQBCpaISNtcgk9cC&#10;v0RckI2OTjivzd+L2r6vrXxO1C81+GO11gXMcM0MeMIqPiPOCcHbgmvzfjabWFpU+Zrmlstn6+nT&#10;5n674bU1LMqk2leMd+ut1p5Pq+9l1PvH4NaPbaF8LfDFpa25tYxYRSGI5yHZQzE55yWJNdnUFmc2&#10;kH/XNf5VPX6DQpqlShTWySX3H5Ziq0sTXqVpbybffd3CiiitzlCorp3it5XjXfIqEqvqccCpaium&#10;dLaVohulCEoPU44pPZjW6PNvgj448YeNLXV38XaCdDkt5US3XymTzFK5J5PODXporzL4JeJPHfiO&#10;01dvHGkDSZYpUW1AiCb0K/MeCc816bXmZZJzwkJOUpb6yVpbvdf1oepmsVDGTioxjtpB3jstn1/z&#10;Fooor1Dygrkfip4g1zwv4KvdR8Oad/a2rRvEIrTYX3gyKrcDnhST+FddXJfFPVfEWi+Cr278K2Q1&#10;DW0eIQ25TduBkUPxkdFJNceNbjhqjTa916xV2tOi6vsdmCSliaaaT95aSdk9er6LuWvh3rOreIPB&#10;elahrll/Z2rTxlri12lfLbcRjB5HAB/GujrnPh5qGtar4L0q78RWv2LWpYybm3C7djbiAMZPbFdH&#10;VYVuVCm229Fq9Ht1XR9ycUlGvUSSWr0Wq36PquwUUUV1HKcP8afE/iLwb8N9X1fwnpX9ta9bhDbW&#10;Pll/My6g/KME4BJ/Cl+DPibxD4x+G2j6v4q0v+xtfuVkNzZeWU8siRgvynkZUA/jSfGjWvFXh74b&#10;6vf+CtPGqeJYgn2W1Me/eS6huMjOFJPXtS/BrWfFHiD4baPf+NLD+y/EsyyG7tQmzYRIwXjJxlQp&#10;/GvS5V9R5uWN+fe/vbbW/l8+55vM/r3LzSty7W93fe/fy7Hb0mKWivNPSPz6+1p4P/adlu9XV7OG&#10;28SSTy715VHlLK2PQqyn6Gvp39pB/iu2l+H2+FJje4a5Y3xYxYMWz5SN/v6V45+2p4FvbbxZY+KI&#10;rfdpl3bLaTSxRYEUyMdpkPqwbAP+xj0rXvPGXxN+L/wo8Kv8KrqHSNW0qf7HrEDTqo8tYwEILKeG&#10;xnFfF8HSWXZ5iMtquKvJyjz/AAtNPf5W+Z+nceU3m3D2EzmgpNKKhJQ3i7rbrvdelu6v9U6Z9o/s&#10;60+1/wDH15Sedj+/gbv1zVuqumLcJp1ot2Q10IkErDu+Bu/XNWq+1e7Py+OyCiiikUJXingr4bfE&#10;XR/j94h8Tat4nF74Ju0mFlpH2h28ksU2fIRtGArdPWva68V8F/B7xl4f+PviHxlqHis33hi/SZbb&#10;RvMkPkFihXgnaMbT09a9LBzUIVk5JXj1V767Ls/M8zGQc50Wot2l0dreb7ryPa6KKK809MKKKKAC&#10;iiigAooooAKKKKACiiigAooooAKKKKACiiigAooooAKKKKACiiigAooooAKKKKACiiigAooooAKK&#10;KKACiiigAr4F/wCChP7M+gfGn4oeHNb1S9uLV9O0rypo4pComh85iFB/hO49a++q+J/23/j94T+E&#10;XxI0mx8Rajei5udHMtvY22nvMP8AXEGTzACAeCMEds0AfJkf7EY+1Mtr8RfENhpyvuj0xpX3Ih/g&#10;D7sZ5612fgn9lrSPh5KZtL8Q63qrS5e9tJrw+XcEHiQ9gVxjGea3vBP7RXgP4ranqGj6BrsQmjhW&#10;ctNC6FsZLD5sZPbPauvstd07VbMWl3f6YjxbYooI9QQGUE53ORjDD0HWgC42pTWhW2urcT2issqS&#10;FgnzDpHx15PU1ja1431sSTHTvB87pLbeUGF9HseYv0IPTPr6VB4s+JXg3wvHqFtqfinTbWFI2kIj&#10;u03DgqclTnsRWn4ZvYfFdnor2FzB9neKE2zWxEvmowwp3Ac5znnnigDn9P8Ait4kXWILe88ETacD&#10;Cwt4DIkslxP/ABIHHAGOmfSs3xV8UdY8M6PFfXXgPUdVurcZECXKI1urPjf/ALWQenYCvV59OhSw&#10;GlxPcWa3SP54SMyJJg4J9QSecZqsYLjVpbYKpmSGSPyrB0AEpAxuY/eH0PFAECy3F5/ZIa2ezR4T&#10;cQuqD95Jg/uth9M9c81pafLc2mlxW14ywRbtruYsoWb7pA9iRwfWoXsXuI2QzSRW4mKqtvmQAk5I&#10;B65zxWk9reWbhhceVfqMDcuFbOflIHyjI9eRQAt5dpaCIXhj0/cBG7snmvIQ20op6Jn0qTyrdYJI&#10;LO0kuIskgyyAPG2MBmx1A44NUdOtls7RxbW7R2qKlzJCSZSjA4Vsn7xHP/fNadld2mpX9y94Cy58&#10;oSp8ry7uVVueAe57UAYy2k0SW9tFepJehBI0aJ5m0M/BOepzxioEWO1IsYLiO4nmfcJMcg7yWXnp&#10;jjv7VqSaFIxnSQ3T28pxHEiBDGxOeCDk/Wm6fbw21ul5HNM0m9hI4jxvI6Kc9Me3WgCK7ivojPFZ&#10;OWeTaQkqZZ+4BzwADz9BXLXN7qz+IIrS11G2tbu5AWSOSBnUgcsrA8Z44Zex5rsJAWktdRjlVnkk&#10;Mbh1yzlQBtQZ5Pfnpiql5f6jI0kjTl1tv3r7UVXUdFA/vHuSOnpQBFrsWowRC0lSF4Y5QzTKpRo2&#10;PIDJ/ECenNWIG1BNMLuPsMJdYC0kasWY/wAS/wB36Gr99dP5DXpBHnSQu8KDcZHbhWOPuY/ummav&#10;bi5Edq0JNxG4CNGwIjf+6R3B67u1AHm3jrR/HuowrB4fms7UxTIpe9i3iSNTkyZXpyQcdcDFY/h/&#10;TfiTZ+J7eLUNS0+WytbeQymG38s3HYBc5xnt3r0m1aSC6ni817V3iwZEQu0UoYjO3oyg4PpVi7h/&#10;tK8vJ4pWeHT0BnklXl5eAeD2PX5enSgDz+68beMdOuLaS18Ow3NvKAJZZZlZcKTlW4yCDg5x7Vl6&#10;j478WNpF5qkHh+I37IEiHmrMGfdjdgD5VI4r1qzguIttxakWMO7dKR85lz0ITtzzVKy0q60iGOdC&#10;kNsskh8u2CuWDfxBR93qfrQBleFdW8QRR2E2q6QumK8fktYmQOfMYfLtYcLyTn1rfsZ4LnT2sb2y&#10;cXMb7NiZRZkHDEOT1HoTU0mmPpeoJdw5BiARvNYEMxHBweFxnp3qn4ltbtb+0RZVnkSOR0tXJDnB&#10;BDA9MDPPfmgDcSyRdFMUNi13JAyx2sKsEkBPRieoHtyKwtUhskuEjjuFN4AFaN5GwcffBOOD7g0s&#10;+l3SzwagBIk8lowigRxI8Tn7zb842+xq34f0n7FAtulukUEf7zMjlXln75JJIHOfSgDl7jTtfeMy&#10;WvlXcIdysMzMRGuR8pP8WfbpXD+IvEnxW0S18SXVlpOmardWdrJNZxwwbpbhhGXSJEX5mIIA4wTm&#10;vTYLw2o8qZZLVWZym184bJ4GPXrmqfjg+INA8E6nqPhvSJNU8Qw6fPJpjFd5a6VCVXYOWycLjvnr&#10;QB4j8N/FH7UXxK8IW2p28Gi+F7Jrma2FhqGlNFNGqhW80h/mZSWIH0au40jxH8d9OtPN8R2+jX0L&#10;7ctaME2gdj1wSMdK6b9nbXfHfib4Yib4k6EnhrWpb+WNbZbdoXEWEMcgjYk4LM+TnHHtXeeMLA2m&#10;+SK7Nvd20kcNxMiE7ix+4ccbcdxQBxPhr/hOPEE+oXOpeHEtbe3t/MijZ1ODjIXI9TyDz710thdX&#10;6xCOeKRUaONHEjK7Fm9CO49enFT6rpV9axafPal5oZ8wi5hIcIrnldhwQO+49MVAmlOtuLWymT/R&#10;iu1t23Mqk4557dqAOkinEOTFJ50giBSILtORwSexz71Q1K4t3u4bRVEV3cDaIZDuWM9s9ic9q1Da&#10;3v2Am7BVUQ3MoXABQAYU4759PyrDks5ryzlxM8lzcsxZSNq7RzgE9D7igCGXWLvT7mNr6ytyxUgj&#10;I5PQHHQ56+1RnWIbq5g1CyjMck+75Zj8u7G1jtxyK0bSQwvbuIPOllGFweWUgjAzz+XpVeTSZruy&#10;cza6ySxsAFS3AWMZyV/2v/r0AWpXTVLNCr2jWLyeVIsUADvIOFJPUEVQnlNvcTRmWAxW6tPMBFvc&#10;Rg8A45OPWtDTtGN3G9u0k6KihzdBcNN3CHBxjHBIqGHQzNdRvKJNJikwsUsoEisn9wHqvpuPJoAr&#10;nWba8t0ktoIFaR9qNPEFjZiMgdOCB2rXlkmTTrOSK0S6MsjQmKF8MmB1Ptx0qlaWkKS3ukBxC1uB&#10;cgH5guDgXCgDJ9MZ5rQtrG5it4tgJXL+YeEdx6nrgHOfWgDLtrmS7t/KIK3EkbDzF+6wL/dAPQ5F&#10;J/a909qk39nNm5bYqMApYpxnBwAM+mKSae6isDcW8hBUiAsuCc5wEC4z0/iqzZ6ZPPb+XfF7x1z5&#10;DKAiqc524zk4xQBVit4Zri7tbRFN4mGuNzF/mPO456cdAOKks7m2gtbhEdopjNsdQCSoxwSD0q7p&#10;UN5LI8oWN0uwZJRGNqKAe5PII6gdamvbxRqRHkC6GAIsy7DID94jjtjPPWgDmLaTUjcL5dnJbx27&#10;7xK5QmVB1cDPCsOx5raGopqenxzSM8YG57d+qQkDIYjv6VTK3Ms7xyqYLcu0gS4wWXnCkY4x6Zok&#10;hvYrV4IVF7OWaRyZRGZAAfl64Az396ALllJPqqpJDcCJJChwIwPOJHJGehzUt3BNcXNtFLI1rFNK&#10;dyMTvTA+U8dfpmqmiac2nXMJR5LqBbZVNrJ92Nj9/L55Az261OumpZXc580wx+WPOl3AhVz256+1&#10;AGdrFtc6eEntbwl5iIlwAVUnuMcHP4YNWttxLI1pLYSRKZBhhMCenDgjqM59+KybuMyyGe2j8iTc&#10;uIlkwrLnbvZucHHOAOa1p5Ht9VWW1hV1kicpG8v38cFseo54oAfqDXVrNbh7hHt49ytNEgLhh0bI&#10;7d6i07Vrlr+53SxXZPzs0Ue1TnoQT0J/Sq9hA15aXltG4Jhn8tZejugXgHOM5JrQsPD0umrbLHII&#10;JJcJNHgbiueVJJwOe4oANRdrR3tJYI57uQKrSMBujiIyCVHXB4z3p+k3IudKV7ctPdCRyszYC7iQ&#10;CjbvYYHpS3OpbnkJhCpabklk6OHHHH97jpWHe2GpLbJbWcMV9ZMgnYCXY0GTwxDHL5IAI7YzQBsz&#10;agl5p7yxQFVt8SSZc5Iz9wDr+PevDPir46+FPhj4x+DtM8XeGZvEHirVDDJpOtLaRSCNzLtTJdg0&#10;YSTnAB6ZrrfEvxA+JulX8EWl/D+3vHf5bmBNUj3AhcgqWGORz614T8Qv2kbrwv4z8M6d4x+Aulv4&#10;wuY1XSZZriG7mwZCF2yOhKHfyCCMGgD7lmvGhu5Li8eTUrtd6SyBdmGBwXAH3gOTUsOs6cLYW4c3&#10;g5CSbyq+xIPevk/Tf2jPjTaC8t3+AV00DT7HVNTG5SOCSSDz+lbejftDfExrm2nvvgHq1xhRbwRw&#10;6lGi+Xu4ZgBjg5596APpiJ4L++tIRKHtWCyjqmH+7jJ5I/wNVL65lW8trWzkzcMWh3PGCQ/Un1Ix&#10;0FfN2qftCfF6/M1vb/Aa/kjjlkhCvqkfOPbHbJ5759qrwftBfFiKa2mb9n3UbjUJP9GQDVgEBA3L&#10;+mc/zoA+nvtzxQ3ckLuFgVWKOOAOmW45zyadZ4vLWVfLSVlO588LtPIzgc/0r5ih+Pfxm8u6u5vg&#10;BepHbsrMsWqKpYt0LDHb2qnL+1J8bY52Z/gDcQWEgDSRQ33JycAg44FAH1Gmx5kmkSMxRxOlqzkn&#10;5Ty3yjkgHnPWpDJLcWsaCEIHTKTbgRIvQ5XqMjuea+Vrb9rT4rQaoLi4+AWozQNxaRpfj5V6HLhe&#10;x59Ktav+1d8VY72SU/s8akJWcFi1+D14zwvrQB9Nx2tnDbzoGaJgS0dqjFnO0Y+9/TOKum+kuY7Z&#10;FBF7JF5ZiBBEfof9rP6V8r2v7W/xMjKRv8AtYBEv2J3F4oYueSB8vT36e9S6J+1N421XSNVurn4N&#10;65FqETyRRwRuvlkKcLGzHGB/tUAfSBvVWwmdFlWSQeSsLNtOVbk56A9/erMU0dpohi+ztDPE/wAp&#10;V/mlyflJPoBXzrYftia1cM0cPwk8QxpbSRie3CfKmR3cj5ufSoV/a+1uS2Kz/BfxLbXBndPJjkGc&#10;LyTux+OPegD6QlN1byTvNFI8odFSGE+vr2xmrgvZ7ma4eK3zfKdkzRvlQM89OAfQ186Wn7WfirxW&#10;buDSvhL4ja1wnlCRkHm98cgEDgnNaY/aC8aXunzXMHwV1Zo3CwBvPRWVxk/L/eHHU85oA91vtQuy&#10;zxSRrFM6+dJvQNjHQZHU471V1MySyWboognIEYwCV3dRkYxz2NeJ6H+0n4vntZ5z8GPENt5cRX7J&#10;NdJIX65O8cjJ45qN/wBqHxVoxgE3wm12AMoh2AgsmTnYG53N19OBQB7vY3yRXMJL5vXXYA/SOQnH&#10;Tp64zxWglzNp0YV4f3UjbizJglAcHd6j0r59tP2vnaZI9R+GPiiBpg0JAtSzgN/ESOx7elZdv+2M&#10;sVyLO6+Gvie3+zOwjHks/A5J245+UZ/lQB9EyS3EepyB5GtlhK/unCsZM85J6gVQuZUtmv7iO3SV&#10;5DklT9wjAwM8de9fNV5+3aixzSt8N/E0sEzlLi8Ns4Qg/cYLt3Ybp7Vuaf8Atpa7LNNb2nwp8STR&#10;2qtB9qaMAMQrZULj360AfQVx9sFu6T3STIzKFVVwVyRjJ53HJFLDNf28spkV2neZoY0ADCTA42js&#10;Cf5V8y3v7dVxZ2IC/C7xPJeRMkdxaLZlI1GTvO4rhmHbFaKftvi200zR/C7xZBayYZSIWk3noFPy&#10;8duOBQB9Dad9phM7XqT3Ducfu4ggJ6gH+7jkc1Ym1CWTTZmV1CSk/u2G4YH8II6H9M14Jpf7YmlX&#10;pePUfAfijTwSS7/YpW+UDkcDDVbT9r/wtpeltJ/wjOvfb1jK3Ma2MoEUZzsIXHJPcDn1oA+/NFIO&#10;j2JAIBgTg9R8oq7WT4UvE1DwxpF1ErJHPaRSKrqVIBQEAg9Dz0rWoAKKKKACiiigAooooAKKK4v4&#10;k/GPwZ8IYtJk8Ya/a6CmrXQsbI3JP7+Y9EXAPNAHyX+2p8WPGPwS/am+DHim+8SajonweD/ZdZ+w&#10;SnyvMaTk3MYyWQjZg4ONrY5r6k0742fCrX4Y9RsvHHhK+jb7tzHqls34Z3fpXC/tIfsV/DX9qLV9&#10;K1fx0uqGfS7d4IWsL77OmxjuO4YOeR1rx62/4JFfs9XMQkt18RSxHo8Ws7lP4haAPr3QviJ4V8T3&#10;32LR/EukarebDJ9nsr6KaTaOrbVYnAyOfeuhr5u+AP7APwq/Zs8enxh4Oj1ldY+ySWWb+/8AOj8t&#10;ypb5do5+Uc19JUAFFFFABRRRQAUUUUAFFFFAHjngb/k6b4r/APYB8P8A/oWoV7HXjngb/k6b4r/9&#10;gHw//wChahXsdABRRRQAUUUUAFFFFABRRRQAUUUUAFFFFABRRRQBDdT/AGa2lmxuEaF8euBmvwk+&#10;J3iQeL/iJ4n1wW/2UahqM9yIC+7y9zk7c4GcfSv2p+N3iR/B/wAIPGOsQ3iafcWmlzyQ3LlcJJsI&#10;T73GdxAAPc1+IGjWsuta/Y2/kveTXd1HGYYwS0pZwCoA5yc9vWvkM+qawp+rP6G8KcNywxeMl/dj&#10;912/LsfpJ8A/CunaH8PNB/t3U4rbQNE0qO+v7+UBUCN84Ugk9S23AyTjpkivnH9on466l8bPGlxc&#10;m5kj8M2LtHpNiV8tY4unmMmT87Y5JPAwBjpXW/tSeNbKxOnfDbQ2dLLRGD6oV3BJbsIFSMZb5kiT&#10;A5H3s4JrX/ZB/ZiufifrNp4w11RB4T0+4DwxMoY6hMh+7g5Hlgj5iRz0Hcj9w8P+HcNwjk7zzM9K&#10;1Vc1nuk/hiv7zX3XfS5/JHHnEWI4uzmWWYB3pRbu+7v7zfS1/wBD1v8AYP8AgHN4esJPiHrtrLb6&#10;jfRGDTLW4iAMducEzjuC/QdPl9cg19g4pAoUAAAAcACnV8pmmZVc2xc8VW3ey7Lov69T38uwFLLc&#10;NHDUtl17vqwoopDXknpH5Aft7+Frfwt+014j+zyyyf2jHDqEnm4+V3XBVcD7vyjFeufsb+JRP8Lv&#10;s99bwz6fZXc1jPBjPn20q5kDg5HRjjjtWl/wVR8LXCaz4H8R+bF9leGewMXPmbwQ+emMY9857V4/&#10;+xTrMcOueJtJKOZrm2juVkGNoEbYIPudw/KvybPYzw1WdWk7ShJST7O97/I/q/CuGc8HUXVXMlFR&#10;a9Pcf4GZ8U/Al18K/iFqOirLIsdtKtzp92MgyQN88MqnA5AxyBwVPpX6Zfs1/FqP4xfCnStXkkU6&#10;rAv2TUYg3KToME43EgMMMCeoNfJX7Q3goeL/AIcJrlrFu1bwvxMUX5pdPdupwvPlP6nhWNcF+yl8&#10;f5fgj42MF8PO8M6zJHDfK0pUWxzhbhcnbwD82eqjqMV/WlHFR494Xo5lQV68N1/eWk4/PdfI/gSp&#10;h5cG8RVsvrO1Kb0fk9Yv9GfqLRUVtcxXlvHPBIk0Eqh0kjYMrqRkEEdQRUtfkmx+mbhRRRQAUUUU&#10;AFFFFABRRRQAUUUUAFFFFABRRRQAUUUUAFFFFABRRRQAUUUUAFFFFABRRRQAUUUUAFFFFABRRRQA&#10;UUUUAFFFFABTJY1ljdHUMjAqynoQetPqK6WN7WZZW2xFCHbOMDHJoA/On41/8ErvDMXhf4ha58NP&#10;Fvie3u7u2uLq18JWN9CtlNcEErCxbHyE8YZuAcZxWZ8Jv+CXcV78M/DU/iT4t+NPCuvSWSNe6Laa&#10;nCYbOU9Y025GB7E12Pw3g/ZA+Evw9+IXgjSvjPbyaZ40V4tUe91yF54wQykRMIwFwGPUHtXj4/Zb&#10;/YQAA/4Xlen3PiW35/8AIFAHrZ/4JY+Hsf8AJevHn/gyi/wr7n8EeHE8H+DdD0KK9n1KPTLKGzW8&#10;uWDSziNAodyOrHGSfU1+X3/DLn7CH/Rcb3/wpbf/AOMV+mvww0/RNJ+G/hax8M3n9o+HbbS7aHTb&#10;wyCTz7ZYlET7gAGyoByBzmgDp6KKKAPib9q/9lPwB4A+CHx4+I8Wny6t411jTLmdtW1STz3tFY/6&#10;u3B+WJeSPlGT3Jr6R/ZwH/GPvw3/AOxesP8A0Qlcf+3d/wAmf/Fj/sBzfzFdh+zfz+z78N/+xdsP&#10;/RCULsD7n56fs/8A7QHj7TvHfxzh+FHw0PxA+Kmt+Lru7v7u8cQ6fptjE+yBJJWdN7N+92oHXpnn&#10;BFfQfwD+PF/4z/aCsPC/x3+Emm+BPjRb6fLNoOtW6LLFd2pB8yKGbc5UgEkgSMDz0PB8/wDCfxX0&#10;7/gnp8efito3xH0i9sPAHjTVm8QaD4l0+xe4iLuMvbPtGdy5xjHBUnowNbXgn4lWn7bH7ZvgPxt4&#10;F0u/Hw/+Hen3ZufEN9bNbreXNwoVYY1YZOCvIOOjH0yR1t/XQct3/XU6/wAY7Nd/4Kh+ArS9jSeH&#10;SPBF5dWisM+XK0uC/wBcEjNXP+ColnEP2Yl1gKBqGi+IdMvrKfHzRSicLkH6MaxP2yb/AFX9n/8A&#10;aG+Gv7QFrolzrXhiws5/D3iRLGIvNBbytuWbA6gHPt8uOMivOvjV+0non/BQHWPBnwc+Ednqer6R&#10;c6vbar4m1u5spIILGygfcUIYAksccnjO0DJPBH7K8/1v+Q3u35fofopZSGWyt3PVo1Y/iK+QvjP4&#10;28PfD/8A4KCfDPV/E+u6b4d0pfBmqRm91W7S2h3mWPC73IGTg4GcmvsKOMRRoi9FAAr5A+Mfg7Qf&#10;HX/BQf4ZaX4k0TT9f0w+DdUkNnqdqlxCWEseG2OCMjJ5xQSfSfgX4veB/ifJdx+EPF+h+KJLQKbh&#10;dI1CK5MQboW2McZwetddXG+Efgx4A8Aaq+p+GPBHh3w7qLxGBrvStLgtpWjJyULooJXPOOldlQAU&#10;UUUAFFFFABRRRQAUUUUAFFFFAHJfFPSvEeteCry08KXo07W3eMw3DSFAoDgtyAeq5FXPh9p+taX4&#10;N0q18RXQvdaii23Vwr7g7ZPOSBnjFU/in4e1zxT4KvNO8O6n/ZGrSPGYrvzGTYA4LDK88gEfjVv4&#10;faNqnh/wbpWna1ff2lqtvFsuLvez+Y24nOTyeCOteSoP+0XPllbk3v7u+1v5vPses5r+zlDmjfn2&#10;t7+29/5fLudFRRSGvWPJOY+JfjC08DeB9X1e7vY7AwwMIZJBnMpBCKF53EtjjFfGX7L/AIItviB8&#10;U47vVI57qPT4zqUzr9w3JYFQ59CSxA749K739uPxHfLf+GdCWTZprxS3siKWG+RWCru5wQAxI44P&#10;Oa6/9j/wZrfhrQtRvr6zgt9K1WKC6spkKNJKCDksR8wwMYB4Gfc1+Z42bzTiGlhHFuFHV6XV7X16&#10;JbI/Y8BT/sLhWpjoztVxF0tbaJ8tu7duZ/8ADM+iBS0mKWv0w/HAooooAKiujItvKYhmUIdg/wBr&#10;HFS1FdeZ9nl8n/W7Ds/3scUnsxrc83+CepfELUrXVj4+s0tJllQWYRI13Jt+b7hPf1r0wV5n8E4/&#10;iJHa6v8A8LBeNpjKn2PYYj8m35s7Pf1r0yvMyu/1SF+fr8fxbvf9PKx6maW+uTtydP4fwbLb9fO4&#10;tFFFeoeUFcl8UrvxNZeC72XwhAtxr4eLyI2CkFS67+G4+7urra5L4pp4ofwXejwaVXxAXi8guUA2&#10;+Yu/7/H3d1ceNv8AVqlub4X8PxbfZ8+3mdmCt9Zp35fiXxfDv9ry7+Rb+Htxrt14M0uXxNEINdaM&#10;m6jUKArbjjheOmOldFXO/D1deXwZpY8TlW14Rn7WV243bjj7vHTHSuiqsLf2FO99l8XxbdfPv5kY&#10;q3t6lrbv4fh36eXbyCiiiuo5jh/jPe+L9P8Ahvq9x4Et1uvFKKn2OJlRgx3ru4f5fu56074N3vi3&#10;UPhto1x46t1tfFLrJ9tiVUUKfMYLwhK/d29Kb8Z08YSfDfV18Asq+KyqfYy5QDO9d33/AJfu5607&#10;4Np4vT4b6MvjxlbxWFk+2lShGfMbb9z5fu7elelp9R+zfn/7f2/9J/U8zX699q3L/wBub/8ApX6H&#10;bUUUV5p6Z5T+0/oja78EvEarN5P2SNL77u7f5TiTb+O3Ge1fI/wssPiP4s0G90D4b6wmg31tepqN&#10;5dvdmATRFTGIuFOeTuzntX6DX1nHf2VxbS58uaNo2x1wRg1+UvjTQr3TdbubHTLmaxfTb6WKKQyt&#10;HKgjkKo2RzuwAc8etfH4qcMt4iwWYznGEbSi3NNxXuvfR73srLex+k5ZTnm/CeY5RCnOck4TioW5&#10;neUb2u1ty63ex+rGmxzw6fax3T+ZcrEiyvnO5wBk/nmrVeM/sz/GYfE/wkthqDynxHpMSR3kkmCL&#10;gYwsoIA645GMg/nXs1fTYXF0sdRjiKLvGR8LjsBiMsxEsJio8s47/o/RrVBRRRXUcAV4l4K+Bus+&#10;Gv2gPEPjy48Wm/0vUkmWLRcP+43lCDyxHGw9u9e214f4J+BEPhn9oPxH4+Xxd9vl1NJlOibAPI3l&#10;DnO89Nn90da9PB1PZwrL2nLeNvhvfXby9Ty8ZT56lF+z5rSvva3n5+h7hRRRXmHqBRRRQAUUUUAF&#10;FFFABRRRQAUUUUAFFFFABRRRQAUUUUAFFFFABRRRQAUUUUAFFFFABRRRQAUUUUAFFFFABRRRQAUU&#10;UUAFfNP7TMGnz+OdLaeK3e8j08+XLPGW8pWcgkcd+lfS1fKn7VdxNH8SdBj3sLJ9PIuXQfNAvmHD&#10;j15wMdqAPm/x7+yl8NvGl4l7f+HzaXaAs1zpk7RBi3d9p4Gfzrj2/Yh+F11cLLHo1w8oRjJFDfPG&#10;QR1YAnJC9fevSVtfEd05ij1RbTCNGbW3TEkrDJVwp+8F4NM8PaZ4g03ULW5v/EMOoWoizPJDCBcB&#10;yPm6dQcZJPSgDlPDH7IPwp8OKk//AAjcF8G2APqbM4V26Hk55A6e5r13wtpemeF7PT9K0axj06yh&#10;UeY9vGSiR5IHHbbwQOuOtUtU1m51KFpIWiu0tUa4CDJWRR905HVwM4ArO0zT7qTTwUgF5DJK52s5&#10;UISo3bhnrg4waAO7ZJbSGS3a4N1PJGZlldtpGT8pUDqG/SqVpEmnXtxPLLcG7kiWJ1iwMY54Y/fA&#10;rCudJlZ45Irx1jjjEcqSjaIYgMKqeuOgFWNPsNTsbEteiO+it5iTcSDE/I/dLGBxgfxYoA24ZXuJ&#10;HeznuFtjiS6uFXynB/h+XHfpUt+4lSESRlHWP5kuhjymzlWAB5PAJ7cVzWn/ANqm3eCG9EunSki2&#10;aYkhip3SFifujdwM9a53xJe+LF06CTT3ttS1GJzHDJesSrR5y+/1HPGPSgD03StNAg23F21vhwfM&#10;X77Ac8gnuKyptZF85tZbIJbnMayyA5Vc5DRrj5iey+orwfXtQ+Pk9/HNY2+izWMpZoIrrcUtgD1/&#10;wz1BNc/LoX7UNy1xeSeKPC9lGtys7QpJuNqwG4FeM8Z6e9AH1aJ545rZvPaaCJUUMY/3pY+38J5H&#10;HaqugacwN1ZQwGRklN68szFVUMeMZ/iGMHHrXlXgT/hbem6HZSeKdT0zVtYe9Bmayk+Q2jDO/PQv&#10;1+XrXomnajdzWyR34+0XXmbXv52MaKgbG7A9OOfrQBuTsmn3b/bBFDNdFTC0Dbwso5Zsk4UlfXiq&#10;1/Je2537Y57UyGe3kgx8pOBtIHbPeqWkzRnWLu7uPsd8Xf8AfB3/AHcSIpAwT1Dk96l0vWbnT4QJ&#10;7BoJJYXMZiyQR0KJ22gdc0AXr6e4t9LuIbdBa3JaIyvGS6yZPVCPvemelVjeJfT3EFqUSFZMTx7G&#10;UmUj5jk9R2yOKzo9UkSx02Rrh55pVObfd+7XDYCow6gdcd6drQmuH8uZpJAjlpFiPJc/x+vA4xQB&#10;tX1qIpjZXyNGYbbzkNrLuxgcH2HaqWmefDYqIBM7SyvNIXcbWzjGPQ57dqo3OtahqEVsNkdhHAqp&#10;ujyjGEcOhz35B96fHrFi227t2eWwt3CzSQDLTqOqH3yRmgDZDSafflZ2EjzSYiLEf6Phctkj+E+9&#10;VrS81KbUpre2tUhmY5dYQFVlI+Vmfoc9gKzE3Wk2y0V7YZd0mK5Iz/Dk8HOafpaalY6ssltbi1W3&#10;iykMblhck8Fieh2+g6UAXZ45dbtZYZYwl3A6rJbu27awOeuMNxyKf59w9hBJdX0FukR2zPIm9pHz&#10;8nfgFcggVQgW/TXJby31B5VUbmkc4kfth075wQCK0Zb2y1FN1pZtKtxIPMMqbVgY/wB0HuOtAGXc&#10;RwWX2q/W6ne1hO+OJIxv24+6F7r157VLJELmKO9s1gMcKq6EMd/lEccdjk9KQWi6S27UXju1Fs6x&#10;JbuZSyrkjGOh68d6ktLd79LHaptZLiNHtlACiNc8GU/3ufumgBxijjgZLqe8ku4ofPjneHm3APy4&#10;xwwxwM+tYvjmPxBb+CPEF/4VEdzrh0+R9Pt/K3iWcITFtBPGWI69a2LlY5ru4gGqMGQsGjnk8seW&#10;vZB1OT09aw/iCur6Z4I8SyeGHWTXr+xZLCGEB4vPSM+SoLcHLYyD0oAg/ZuufiLqXw7hf4k6YND1&#10;9Lu48uK1tUXdalU2sFUkHL+YCev5V6VckW8rqsz2shiyYozvhHqrE9+gFeZfswWPxD1X4aW158QJ&#10;zZ+J1vZ1hltBGALQqgTIT5eW80c816depqemajcEQeYbhTvNuN6AAYIYmgDPa3/tNZ/PvVe1hYRz&#10;I2PLkU8liB37celTpYQHa9gscVnbvmO3RtyCRec47DGDnNIl1pkOmyWs080dw8ZkEUce/wAwZxhv&#10;Tr+VFrJBDPFZKfNkdVLW8ke2PcOpOOelAG1Nczzy2p+yl7gRCYzNMFyD1HHBHpWPcyxRXkVtDM1j&#10;ayyFBABnDEZJbPIGeewrakuLeJZJYXW7UIVEsa4eAL0BHQAHpmsq5A087Z4JZHmJQGbaVm+XO1T1&#10;x39qAMiwsbu78z7RdyyeYW8qZU+dSOOvYk4/Cq50zxBDqF5BcayWaNY4p2SFJDIDkAjAx0wDj0Jr&#10;Zd4bR0KJKs0kX7qNjjypM8F/97+lXZNQMUlnDNbZDq7GMI3ytt+8PQe3vQBlW1jr9ppph01rOGRE&#10;wjFT+4jUHpn7+cAe3NclCPE7xxz6z4hGum4l2mGeHYY8tgN74Az+NdoY9TvjGYCpsEwmxpACV5yc&#10;/nx3rI1pIZLqG0M01tJFJ5pjP8X+0Ce+CAAetACfZ9XstZtk8q0SIsGt5Y3xI6jrE+ei989a37Yk&#10;QXmoXXlRmeXy2O8mRgvQBe4Hr3rEtFupr8tOsl7GGKLbMfvt1Vwe7EcHtWlaWtzdmNIb1RNCpG1g&#10;okBJ5T/dHTPtQBajMzCYR3AVggZfOKgZzyce4qksMc9lPH501lIhXKEl2B75JGT65qhLdLa6kII2&#10;jKyHyZmniK7M9Hx0B7Z71ftZriITOm5xblULW0hleVcYywPXBB6dM0ARQTR/Z3S5t4JbEDEoTere&#10;Zn93gjrk96s3FvLfQBJLEq5KC5j3/ISTy2euR6CoNP1e7huVM0EDO+5ZBeEojLj5QoHGPp3p1ul3&#10;bJcOpiaJ5DJbQwSFhGcY5/2qAIBo92+qGGRFubdlaNbiR9pji3ZEar39eeasXlvBIsVq6veiVli8&#10;1k8va4+4ox6c8ng1FcySTKt1ayCT92wkVVBZXHJVh36YqKfz7iVb2G5ktpJY1coF+Re+D9O2fSgB&#10;8tlcq0Nq92Q32h/OVo8BosYVcdBjHUdaq6u9/eRW9uqQy6dhsRKAJJOeMg/dOR1zzipmv5tfaRBq&#10;E8U5hVBJhf3i5+8CehPrVaK2+Vp47SRL11aMRR7mgcA/KWY85xknHANAF2+skkvUMVsYRbRmR1jP&#10;7yDI4wO+7qazRFNFrNmVvpJ7l43Te67C4I7/AN3B5z7VefUbnStYufNtVnGFUojZaUFcAlunGeBT&#10;LmOCCzawETakyqFE6DI68r17evagC5c2kbywyWsP9o3URCveTHBabqDnoO3txVOSGxtpFa5bzLm4&#10;ly9vIGb5iORuXpg1FJfmK6gsvNW3hkUYtw21VPTcuOWHYnvmp21OYQNbT2qBvMKg2+WcgD7yH19B&#10;3oA0NMs3gnLz7MkcrGuWEf8AUjpnvVQedfWssL3TefJKUPmRhZAg5QEDtgcepNVrNJbqR/Ju51km&#10;iW2RVcbY8ZO588qx9O1SXtwLSdoLm8uMTbYJcxASYOMKn94A8+wyaAHNbNeXizWtxdxyqqukb4Ch&#10;h2OfUZPNeTfFj46aZ8Jvi14S8K6x4JtvEWoeI3hey1C5htzLpitLsCh2RmGG+fgjtXsTyS3Ms0Vt&#10;NNLHFhAHUATLjj8Ae9eIfF/4/v8ADL4j+D/BN54VXxDJrssEq69OiiW0LTeWoG5D064yKAPpk6be&#10;xxLHYyG5ukyouGAQxDcd5Oevrg9av6dpd/NHPbySCS2uo33HcAzEfw496VJhLPd20UYM0WVnlcYM&#10;hHDMOx4qiupNaxSR+U1ndRHfbPBHyyf89uej9selADZdMujf3Ekw+WNBE7sd5jiU8DPtV6LSY5pv&#10;O2i4WEl7e6QfcY8YI749PemQeMp5Uu4oon3BNjTMmGlz1IJ4P0+tadvrbQaeHQLHHIS0gb5SzAc5&#10;/wARQBlxade6gWt72GKKR2Jks0584Dtu6cdf0qzYEyW8jW0WQ4by1lB6HIwc9O/FTC+kN5ayB1jk&#10;AZvLzvUFhzg/407+3bR7ryHmvElmBYJOAFTbz8xHTI6fWgCLTNKaK2MMMxieBdmWwoweSqr/AJ6V&#10;WCXrM8V1EBabvKVvMwXZvuE+/XI6CrN1fRzXyqZHigYCRDt5XGflDe/9ag0y4kllVp2lIkyWIGVi&#10;cnggdx2zQAyWCaO5e3aAq8arBHGTu3huOvYZ6mrEem3N3b3NvcxJaJAoUoh3+aqn7xJ5A9u9WLDW&#10;FvL9YUMs7gfLOTg5/u57fSq91eyxWs0rxyXtwhLsZ+rAH5Yj3I9KAIrvTWuo2guLyS8siSI4ZIxE&#10;gyMk5Xlf/rUx9M8/UpbmQmK3Ea7ZWX58Ywf1wPpUl7rcCPJaum+W5wPLjBIckA/N6ehq5Hq8Udzd&#10;SJGrWyJGWZHy78c/gp6etAFLhXNpJqUs12iFrhhGAD3QcDnAp8cdtbvFeTypdSRNi4TaSGLdHXHH&#10;A9KGeyWEXAW5SBsus0Ee5wenHtjg/U1Ttb22W+FhbNdM95C91awCMCNIhwy7z055xQBpBgtyLWKd&#10;jbAZRzEM4P8AFjr+NVpY3W9aC3dVhdSZLjnMif3Svfnq3WoZFlis7bUGhD6kqrawiOYGPy85IZvQ&#10;HHHepHkup/ISYiORwV2K3zDuVz2UnvQA/wDtn+0NNhb+0ZFtg7QsgjGCRwwGR0HrRHpf2k3E0phF&#10;tFtWOYgLISOhOOx96k225so2ltJHjjdiElTkngOqjuCB+VQzH7VMpIRbZRtlVnCOo/hUL1K9OaAH&#10;WcN3FEsa3EkF7AWw4UBZVYEsrk8AfhVfToJpJMJGYVjYebswNzDJVvp0HFJLdSy7xOH85GxKuD5c&#10;MZPynB659Km1aci64SPaY87VzuQAZKFR2Y80AP2SzuZZL5oWEyt9lkdfLyf7nuM8e9Iul2+lLdLC&#10;BFNNwnlfMJVJwSewY1A17aW/kSXEQkGxZPLjTdiXJ249vX61fS6S9tEcxPprpGSYoVykuOV3E9Pf&#10;0oAjiuJDphjf/SFXfAyDCuijGMr7nuKq3qPrFmUVI4bhYzNFEcLuA+9hj90nFSx/bJDa3k8myR5F&#10;i8mPiIr1Ck+nqagAu7vVLpEgS4BBwJhtSIEYwG6dOT3oA+jdEcyaPYuwwWgQke+0VeqnpEYi0qzQ&#10;HcFhQZznPyirlABRRRQAUUUUAFFFFABXwb/wVe/5AnwU/wCx0g/lX3lXw5/wVP8ACHi3xR4N+GVz&#10;4R8L6j4qvNI8SLfy2unwtIQqISN2OQCRjNAH1B+0KzJ8B/iAysyMNCvCGUkEfuW6EV4n/wAEvZpL&#10;j9jPwY8sjyuZLrLSMWP+ubua8J8f/tufHfx34F8QeHH/AGZdetU1WwmsvPDTN5fmIV3Y8vnGc4ri&#10;v2Y/2lPjp+zh8GtF8BQ/s56/rSac0rC9dZYjJvct93YcYzjrQB+rVFfJ/wCzT+1j8UvjL8S/+Ed8&#10;X/BPU/AOkfYpbn+17tpCnmKVCx/MgHO49+1fV9AC0UUUAFFFFABRRRQAUUUUAeOeBv8Ak6b4r/8A&#10;YB8P/wDoWoV7HXjngb/k6b4r/wDYB8P/APoWoV7HQAUUUUAFFFFABRRRQAUUUUAFFFFABRRRQAUU&#10;Vj+LfEUXhbw/ealLg+SnyJ/fc8Kv51lVqwo05VKjskrv0RpTpyqzVOCu27L5nyZ/wUQ+IcMXww1L&#10;w+skoieSGJvK+685YOFb2CqT9T0r87fhjreoeGPHOk6zpcixX+nzefDI4yFIB5xkZ4zj3xX0t+2x&#10;4gvD4X0S1lCyDUr6W6nmYZbzFHQH0+b9BXzJ4JiU3k8xLZijZgAM+g/kxr4rhVSz7PMO6quqlVaf&#10;3U9v/AV836n9J17cM8AY+vT3jTqWe/vNcif/AIE16I9c+Ffw31T4veP9O8N6YGee7kMtzOzcxQAg&#10;yyknqQD+JI9a/WrwT4P03wB4U0vw9pERi0/ToFgiDY3MB/ExHVieSe5NeLfsa/AuP4V/D2LWdQiB&#10;8Sa9GlzP5iDdbREZSFT1xj5j7n2r6ExX7xxdnn9p4r6vRf7qm7LzfV/ovv6n8acM5P8A2dhvbVV+&#10;8nq/JdF+rFooor4E+0CiiigD5S/4KReDv+Ei/Z+OqRaf9sutGv4rjz1zut4mysjdehyoOa+Df2Qr&#10;uOP466JYz6idOh1JJbPnhZpGQmKNvQM4UZ9cV+tHxr8ExfET4TeK/D0lubo32nypHCr7C0gXKc9v&#10;mC1+JnhXW73wJ410rVYnNpf6TfRzbtu7Y8bjPHfoeK+JzuhB14yqK8ZKz/r0P6R8PK7x+QYvLYv3&#10;ot28uZad+qfQ/TDTbsaTqKSXVqlxChaG7tJkDLLEflljYEHORnj1Ar5h/aW+DK/CPxyH01Q/hXWU&#10;N5pMiFmEcZ6wsx/iUnjnoRX2D8QrG2luNO8Sacwl0rX7dLyKRV2guyhm47ZBDY+tRv4P0/43/CbV&#10;/AWpuI76zBvNJnLbTHIAdn4BiQQP4Wr0PDfiKrwnnc8sxUv3NR2fr0kvVa/h1PxHj/IIcSZTHH0Y&#10;2q018/OL9Hp+Jzf7CHx6fxDpB+HetTNJqOmxGXS5mVVV7VcDycjqydRx936V9fA5r8bPBPi3Uvhj&#10;450zX7PMeo6Pd7ymCN20lZEI64Ybhj0NfsD4a1238UeH9M1i0yLa/to7qMMRkK6hgDjuM4NftfGm&#10;URwOLWKoq0KuvpLr9+/3n5HwpmcsbhXh6r9+np8un3bGnRRRX50fchRRRQAUUUUAFFFFABRRRQAU&#10;UUUAFFFFABRRRQAUUUUAFFFFABRRRQAUUUUAFFFFABRRRQAUUUUAFFFFABRRRQAUUUUAFNkjWWNk&#10;cbkYEEeoNOooA+dZP+CeX7OssjyP8LdLZ3YuzGe4ySTk/wDLT1NN/wCHd37Of/RLNK/7/wBx/wDH&#10;K+jKSgD50/4d3fs5/wDRLNK/7/3H/wAcr33QdCsPC+h6fo+l2y2emWFulra26E7YokUKijPOAABV&#10;7NAoAWiiigCrqmlWWt6fcWGo2kF/Y3CGOa1uolkilU9VZWBBHsaktLSCwtYba1hjtraFBHHDCgRE&#10;UDAUAcAAdhU1FAGdrnh3SvE9ibLWNMs9Wstwf7PfW6TR7h0O1gRketP0fRNO8PafFYaVYW2mWMWf&#10;LtbOFYokycnCqABkkmr1FAEVxbQ3dvLBPEk0EqlJIpFDK6kYIIPBBHas3w94P0HwjFNHoWi6dosc&#10;xDSpp1pHAHI4BYIBnHvWvRQAV8reOP8AlI78Mf8AsStW/wDRsdfVNfK3jj/lI78Mf+xK1b/0bHQB&#10;9U0UUUAFFFFABRRRQAUUUUAFFFFABRRRQByHxW8J6n428EXukaRqp0W/meNkvAzLsCuGIyvPIBH4&#10;1c+HugX3hXwZpOk6lfnVL61i2S3hZm807ic5bnv3ql8WfB1z498D3ui2mqnRZ53iYXikgptcMRwR&#10;1xj8aufDrw3P4Q8FaTo1zqB1Sezi8t7w5zKdxOeSfWvJVN/2g6ns38Fua+m+3L363+R67qL+zlT9&#10;ovjvy8uvw/FzdulvmdJSGlrgvjj8QLv4ZfDXVNesbdLm9iMcMKynCK7uEDn1AznHfFd9etDDUpVq&#10;nwxTb9EceEwtTG4inhqKvKbUV6t2R8lftP6zL44+OsukWszyC0EGlwxzjYkczkF8HH3SWTnnpX0l&#10;+z/4R8e+Dre+sPF1zbvpsMMMOmwW7qywquQwGBn065r5L+FtxP8AEX48+H7vXv8AiYXN9qC3Fy6J&#10;sDuiZVsL0AKL+VfYPwb8K+P/AA9q3iGbxnrSarbXUgaxRJN3lDe5IxgY4K/lX5fw9/tuPqZlaT55&#10;ySs7JK32l81bzP2jjFLLstw+Uc0F7OnFtNat3s3B+qbd0tH5s9Tooor9XPwwKKKKACoboSNbSiI4&#10;lKHYfRscVNUN0rvbSrEdsrIQrehxxSezGtzzb4IaP8QtItNXHj6/S+mklQ2ZR0bam35vugd69OFe&#10;YfA/wt478MWmrp441ldYlmlRrRll3+WoX5h0GOa9PFeZlkXHCQTUlv8AG7y3e7/rQ9XNZKWMm04v&#10;bWCtHZbL8/O4tFFFeoeSFcj8VbHxNqPgm9g8IXK2mvM8RhlZlUACRS/JBH3c111ch8VdH8Ra94Jv&#10;rLwpfDTdcd4jDcs+0KBIpfnB6qCPxrjxivhqiSb0fw6S26Pv2O3BNLE022l7y+LWO/2l27+Rc+Hd&#10;prtj4L0qDxNOLnXUjIu5VYEM2445AA6Yro65v4daZrWj+CtKs/EV2L7WoYytzcBtwdtxIOfpiukq&#10;8KrUKaaa0W++3Xz7+ZGKd8RUaaer+Hbfp5dvIKKKK6TlOG+NWneL9W+G2sWvgS6Wy8UuqfY52dVC&#10;nepblgR93PWnfBjT/FulfDXRrXxzdLe+KY1k+2Tq6sGPmMV5UAfd203416D4q8S/DXWNO8F6iNJ8&#10;STKgtbtpNgQh1LfNg4yoI/Gl+C+h+KPDfw00bTvGeoDVfEsKyfa7tZN4kJkYr82Bn5So6dq9PmX1&#10;HlvH49re/t3/AJfLuebyv69zWl8O9/d37fzfodxRRRXmHpBXzF+0z+ycfiTdt4g8K3cWk607PPfx&#10;yu+282x4UIBwrkhQT04r6drxX9pb4Kap8Z9P8PwaZ4tbwo+nXTzSOCw88FMbflYV14KFOWKpzqNR&#10;5W2pOPMk7NXt13sc+KrVqeGqwpXfMknFSceZXTtddLpP5Hz5+xpfW+mfF4297KsF1cadJbRK55aV&#10;WBZAfUYP5V92Z5r89vjx4Ik+EPxUVNKuntI54Y9QspbZijQsAFfaf94E454PNfUH7JnivWfF3wsN&#10;zreoS6ncwX08CXFxzIUBGAx74z1r8t4axjwterk1aPvxcnfo1oftvGuXRx+Fo8R4ef7ucYLle60f&#10;Xy2fme1UUUV+jn40FeF+B/gd4d8N/tD+JPHdp4sF9reopMs2i5T9wHKEnht3G0dR3r3OvCvA3wf8&#10;EeH/ANorxL4x03xV9u8V36Ti60bzoz5AYoWO0fMMbV6+tepgqjhTrJTcbxtor312fZeZ5eNgp1KL&#10;cFK0urtbzXd+R7tRRRXlnqBRRRQAUUUUAFFFFABRRRQAUUUUAFFFFABRRRQAUUUUAFFFFABRRRQA&#10;UUUUAFFFFABRRRQAUUUUAFFFFABRRRQAUUUUAFfFX7bPj7xT4K+JukSaJ4Gk8YaeNH8y4SIgyE+c&#10;w2Kv5E19q18/ftCW96vjHTJ7J4SXsjE0Uqksw3H7mOp56HigD5G+Hvxbv/iVrEt3deD77wdLZOGR&#10;tbXYFR1wxhcd+Oc+1emXdin2hbS1NlHKQivPOCUui5+bJ4wccY71ZGlRolvBEkUn9ngwmNmYvMH5&#10;yBjnHqR1qNdDnFptiMc7NtZYrld+WHIZ27lfbtQAX+lpZTwWFtDcadGwkKiLCrG+MYC9AvSqOlE2&#10;MrF455pFb7OYvK27pdoDPMO4Iz8wq5LObmBDdultNbgstyVKx7SOQQpJKn88VqSRtdix827+ysEE&#10;yFWK+ehGFbOMlfY47UAVtIsEMFxNLFJJcwMWhtbl8KMjOce/b+VZLxvJ9ik/ti98g7mX7Ow32zY+&#10;bIxjHQCtu70kXQt74anLHBhU3oxU7x3OO+Kr3NxHqN9YXljFBBC7MkkafKmVHqvGe5zQA7TNLuWe&#10;Swso2kwQ1xHcg+WxK8KpPHA5x607TbY6pClu0STSRIZYn8r90COMN/hW3DbG8urNBGLe5dSyQxP8&#10;7DHVgCQRj9Ko6dNNHc3bRW7WzoxUecx2CMj5yO9AGaF1C7jv/tVxaRxecsKQ27k+YF48wZ7DpVeL&#10;R5J5riPdslSRWkN0oJeRern1QDsPSug06wCalJc2H+lyPnbJgtFAvUhgeQOM/L61uwaZEsk9wJY2&#10;XbsSFQS7bhnd05PUcUAc3qVu97AlnBb2sNo8YlaU9XPTcwHRT271kW1lPos0z3gIs5h5XlXEh2xs&#10;DzuX+FDxtP0rt7fR45bExpI6kkOQf4WB+6x9PVa0JNDW5VCbItZo/wAyuN0kueCM916EDtQBx174&#10;Rj0+2lgsltSqgS3MQG8Ih+Zcg8464z3FaC6fcQaNay3kHl4jZWMMe4oP4ep4J9K6G00OCBbuQIwc&#10;qA86EhpB/ArE8NjnHpViLRb/AM2R3tzdqqgC2bJYgjup4LDrn2oA5K20O2SGC0mVZHMBkE6D7g75&#10;9GHYCobDw/BayW7uZyqK+ySVNzyKMkPKf72a9DTRbi1uyzJDFA/7xGijBC4AwDn1NMvdOZQZpo3+&#10;2uoWZzJiHJOQPoB/D1NAHmT6Jf306Xe6FUkcwqGB8x4jkgL9c5/Cry6BDDahZUmtHXcuVVQz+qqO&#10;hNdzcaSkbvPEQFlQK/2nLRhAMllHGD+uKpzWDuFgl3MHVUVivyt3BTuB70AcbJ4dvltLcWX+nyRk&#10;y+VeFmIz3GOhx19qm023fQdBiE2Z4yWMdxChDR/Nlhk9ucV2kESRTkwxyx+XtIYsEEvZtg6k+tRQ&#10;hr2WSC6WFLFRkeSu0sp9/X17UAclNoJM7S20Tb7rZsgmGXQEc/l1B7ZpkFpFemKaS7aJ7VflhjbA&#10;nw2GaXP3m7e4ru20y88qeWLFuysn2ROgMY4YNnOT7jpTotCtPt80j2sUD2v7lZQfkkDDOSD1waAO&#10;HtrexytvHBErszPK9tw1tg/Ltz068Crf9gTTzvcxRiKK3j+QuCJZHJ/1mRwWHpXWroiTeZvCSxdc&#10;QgI023ptU9V/nVfT/Dpt4L6J9QmAnVnEBkx5Cnv0OD+lAHFXdqyXSC5tftcocIZ5VzNGMZDBR0Oe&#10;M+lcr8RIfEKeB9btfD2LTX0sZW0lVZVeO58s+W77uFG4gqfY169F4NubS2R5rgEHaytK2MjPXd1z&#10;iuN+NPg3XL7wnrUXhu7Fhr13ZTR2F082wRzmErExfBIAcrzQBzH7MGm+P/Dvwyki+KF7Dqfir7ZK&#10;I2SdJozaFU8tTs4yGMhH1r1WG2nv7OGO4f7O4dhGDIVUDHBx1PFeVfs7eGPib4N+GX9lfETVote8&#10;Tm+kdb0Tm4/0YrH5Ue4qpGGEhxjvXo9xqslvpaqoWC6HyDKBmVckHcRn5vT2oA0f+EGBeG8jljYo&#10;nlLbHJMo6k46kZGPpUC+GmaWW9iAlvW3IISoEaIx+dn74HYiuZ0ua/sm/dyXczMrxiecbyrMflOQ&#10;TwOufStVNU1Ka1MJv189WCvLFyZht+Zc9NpPPsaALy6cLa4mllha0tWjaLybYZWbb0OD1Ldcms+O&#10;yupfs8htITEX2Qy/eaMd8Hpz61fbxHfRWdy3krvEHmKLkbee4z0C4zirem6jFHFJdPEkCGMMFQjb&#10;tA6qATzz2oA5JtM1G6vtOmhSxuLzzpPLkkJaBgPXHXA9f4hUUM+oR3pW5nvbqXD7pEGAp9BnkjsP&#10;xrro9eFjItvp8UZuIwJJoiBIkKtyMYHG7vjvWlcajb2ckStEIbiZGKFk9OWA74OQPwoA40WdxbWF&#10;rbmykMbKsmUG1ICB0YHkgdR75qBrK+/tCYKhnzaiQ+ZDvkjPY5/vA+vrXdtrKpBEJLaOK+kXazuf&#10;lRTnGajfV7eK0DZMEyRAGWRgUmI7E4yT39eKAOMs9N16SSRxpSlJoxEr3UhG2b1HoPf1pR9oit45&#10;YtMjbUA7RszxFfmHt/d9+5rtYPFVu2+0u13SyxEhgcEjHAyRx9aa2q6eyRzb7zZbR72adg0Yxxtz&#10;1IHXH40AedP/AGo+nymHT3MkzMsqzfKyj+8Op59ecVds4gdUZfsssMtugjWVIyFkZh1GOvue9d8+&#10;rWdpqcc8qPC0qhYlYjYxA6rngAil1OzhvLl44RIyg+cHtDsZPqe4z6UAcFq66s0mbSC2ZSVSOSdy&#10;Gj7EgeopIZpZZbiNzbWxjykzWzYYS9iQfunFdObO7ltxDN5byyIXd1BHne6sehAxWVbeHkm8u185&#10;Y8rvLhsvMqnnzCMHfnH4UAYUtjBbTxsDGtvbMDNeQyfMx6kYHVsdalkubmK4jto7aSeK7kK+bjcu&#10;zBKhh2XHb3ro38OW/wDaG5fLfy033McC8ufVgBznPf0FPitftNuY5DKlsq7IGJ2kvnhWHuP0oA4O&#10;51CdjNYW9lFJHtEapOm1gOw46p6GuD8WePvGfh/S7drTwVqOo3DSNbFbScNKFDcNt7Ajr7CvbL5z&#10;aajIEit57mCNWS3iXJAY4O5e+PaqN3oEOn6xcWxvJV06ZkdAx/1bkZZS3bn0+lAHgsvxj8cvqb6T&#10;L8MLxjEN9tfwv+4ugvVXY9CD0A61NP8AHjxfYWbwL8JNWknbAhFgyHYCCZBMCeG9AOor3jUbV7vU&#10;CLaSaKYD90jIFSMfxKQDxkdKu2/h2N4y0Us3mW/zT/OCrMfu5/D3oA+fNU+Neo/8I+t7YfDbVHle&#10;IFbORAJo5MEbY/TB54PFYcv7TerWN7pky/CTxld6g1sH2fZlA3dgMHl89+tfSmo+F0uXtVhkKxpN&#10;5gdMjafY5659OKtXWm3CQw3DOizxOJA0hGJMf3u+SPSgD5Z1f9qLXdGvEkHwZ8WW8tzIAiiNWDT4&#10;y5A9x/KsvXv2rvFOoX1pFo/wW8TPuJ3nVBtIYqeUPbPfnpX1/a2EF1GytcQyRxyGQnndFu9+wyeK&#10;ll0NdQu4VMoieDmN0O3ewGMMP4hjPHuKAPjq4/aZ+Je2ymm+Dd/DbW5Vb0KAZcgYAjQHlQxGc+5q&#10;TxZ+018U9D8V+FvCuv8AwnsTPrbxM0rJI4gZpAqHcuQu3vk+9fY8nhK2jt7hUxbXUgHlxgbWY9zj&#10;sDjP5V5H8XPjN40+Fvxb8AeENF8BxeI/DmvJb/2pqYtrqRtNZ5vLbLxtsU7fm+cHr6UAWJNa+Nyy&#10;6pHd+HfC9pHHcL9ia0eWR5CODuHQLnGSKyrrXP2iYNRjtrnwJ4UuVQbo7y0vJAd56qA33l759a+n&#10;tS03T9Ltrp/MdoEn2+bHNlhyQAPRT1IrHvi1zqCwtLLGuwbNz4yvPKN2X1AoA+X4fG/7TMt2bQ/D&#10;bwYbGOXzFja6kLynOBg9h6gcjNY+tfFL9p8ahfWY+FPh3baKWWWC6fy8buACTktx/KvrMEwxooMc&#10;bY3AkEbVJwMHqWIApUdlhMsry+ezsEtAcbhngsP60AfJ5+KH7Vv2sPD8NvCFiYE818yvi4VhjbnP&#10;JHWsy48f/tUwqom+FvhiViu1UWRzLGWP3yc9On4CvsTUrbEUazTsjbcp5H3sdTnPbHTFO064nWU+&#10;cHhhmU4ZxtwoHQt1yfSgD49uPin+1lpuqeVJ8NvDVykjn5FkZ41bGOu7j/69Wo/iV+1jNDcwj4de&#10;FbVXiOJnmdVGOiKc8k+lfWV7HBcTRLtH7tiy24YjjjJx3x3q/FFCzzR26tdwGVAqzZbJ6ny8fwe/&#10;rQB8Y6V8ZP2pbiCSwn+DmjQTLF5rSmZ7d89OCDw57U/Ufj5+0tpMLyp8G9FnDKqiNrlpZo8dWkwe&#10;n9a+v9SkjS8EKTyTN5LGVPMy6EN3x/EO3pU8HlRKSsMlyfK2LHkPJL9WHGfY9KAPiYftK/tMXiTX&#10;R+BemSXJjGzy43VSoOCI13cv3J9Kjg/aL/aYTWRHc/BPSplCl9+HSDaB90Hd16cetfZltatc73aS&#10;WCzji/fRPJhkdu4b+HP9KuQWkE1tMLS6kuIcDCStnaR/dPcnmgD4r1H9o39qDTtQWJPghYW0MiGP&#10;7Od7RjKggr83ykA/nT7L48ftSLZSonwZ0aBfL2p54YMoI5H3uT7e9faLof7P84lmjb5lt7ic+aGP&#10;UM3t1xUCCWMp50jCSRRhpDuTaOpI7H3oA+KrL9oX9p+a2kMnwW0mM2bZa2uEeNplA5CLu+bPQEd6&#10;d/w0n+0pA1xNJ8D4I4chgqFwUyudpyeg/ir7ZuVk+2LLL8zgYiuPV8Z+XP51YkFrfLF5k325yQzC&#10;1fezn+JPQ+/agD4ng/a2+OkVmxvvgDfS62zGaD7HHIbR4PcZJ+hBp7ftg/Ge2jhkvv2er6HUrn5H&#10;mS3ch4hyFXPcccV9pT3Ej7ZLe5UsreUqxN8qkdIyB0PYgVYXbKIUuLra2WXBcsFYc4J60AfEMP7Z&#10;3xxsZZJNe+A2pNp0g+UQwyF1lA4yT2JxnNVYP2vfjjFAJ7f4CXkV/LhpZEt38tRk/wCrzz0x175r&#10;7rntWRINs1zIoJ+d3zhcdTnrz09KqWtuFj3mU3bIQ5jh5Ke55+X196APim7/AGxPjZPFFFb/ALP1&#10;6DHgXBNs6u2V4YEdD79Kx3/bN+PwW6isfgRJ9nkVhGsltMzA49vvKOenWvvcLFGGktrr7RIy/vFa&#10;TlAfXPpS2gWeSENN5JhDTKEOPM9wO65yKAPi+3/bP+LWdNt7v4DeIPsbxJJcxQwsJGB4YoCOBnpn&#10;8aq61+258TbKCeNPgLrtvLKrG23o7IW5A34HUjGa+4bgviMRPODI2B8x3sp6r/u1Sltf9IitJYGL&#10;5YyNGw2xpj5CR1JPrQB694EvrvU/BOgXl/aGwvriwglntT1hdo1LJ+BJH4Vu1XsP+PG3/wCua9fp&#10;VigAooooAKKKKACiiigAooooAKKKKACiiigAooooAKKKKACiiigAooooA8c8Df8AJ03xX/7APh//&#10;ANC1CvY68c8Df8nTfFf/ALAPh/8A9C1CvY6ACiiigAooooAKKKKACiiigAooooAKKKKACvBvjZ4w&#10;XWNWj0a1Ym3sHLTns8uOAPUAH8/pXofxP8dx+EtGeG3lQ6tcjbDGRnavQuR2xzj1P418q+M/Ftr4&#10;I8O3esXjMywKSi7SzSSH7o/E+9fnfEuOqYmpDJ8EuapNpNLfV6R+e78vU+74fwUKEJZpitIQTtf8&#10;X+i8/Q+UP2wfEqat8RrbSoXcppdoscgEoaMyN8xIA6HBAOeeK7D9g74HQ/Frx/Lc6pbifw/o+y5u&#10;1zjzJM5iiODnBPzEcghMV83+Itau/GHii+1O7CNe6hcmSQKoVdzHoAOg7V+zP7M3wdtPgn8ItE0K&#10;JIW1F4hc6hdRqMzzuNzEsFG4DO0EjOAK9XhBPLqzrRfvwi0mukpaN/JOVvOzP1PxKksJw5h8of8A&#10;y9lHm/ww99r5z5fldPs/VQoUAAYA4AFLRRX15/OIUUUUAFFFFACModSrDKkYIPevxC/aP8IDwN8c&#10;vGmjpYPp1tFqMr29u/aJzuQj2IORX7enpX5d/wDBTLwGdA+Mum+I4bWSO21uxXzLhpNyyTRHaQBn&#10;K4XZ7c189ndLnw6mvsv8z9i8L8csPm88NJ6VYv746/lc+sP2aZv+Fy/sk+GYZNQjv9Vs4DbCZuDD&#10;NExCo3/AdoPqDXPaZfXfhnXYLtEMd5YzZMbcHIOGU59RkfjXE/8ABLfx4Lvwv4r8IT3cZksrhL+2&#10;tvLw4Rxtdt2ORuA4JyK93+Nvg0aXqS69bcQXjhJ0AACS44b1O7Hp1HWvjc9wUq+DpZpQ+OCSlbst&#10;n8n+Hoa1mstz3F5TW+CcnKPb3tbejT+9eZ8X/td+C4tA+KcniLTIUTw/4nj+32skS4XzhxOhyfvb&#10;/mPAHzV9N/8ABP8A+JkfiH4b3nhG5uWk1HQpi8KSEf8AHq5yu32Vtw59a80+N/h6DxZ8JNRjePdq&#10;Whyf2lp8mUB2HC3EZLfwlMPgEcp36V5B+yf8TJPhn8aNFne5W30rVHGnX3mbthRz8jEDkkPtx9TX&#10;9TZHmEeNeDI1N61JWa/vQX3+9Hbvc/lLOME+EuLJU9qVXVP+7L/KX5H6pg5paQUtflh+jBRRRQAU&#10;UUUAFFFFABRRRQAUUUUAFFFFABRRRQAUUUUAFFFFABRRRQAUUUUAFFFFABRRRQAUUUUAFFFFABRR&#10;RQAUUUUAFFFFAGT4r8Uab4J8M6p4g1m5Wz0rTLaS7urhuiRopZj+Qr8x/iz+1v8AtP8AxO+E/iT4&#10;veBbTT/h58JNOLCzmuFVtQvoxJsEq7lPUntgcHGcZr9Af2m/AmpfE/8AZ8+IXhTR8nVNW0W5tbZQ&#10;2N0hQ7Vz7nj8a/O3xB+1L4E8W/8ABNXW/hpdahB4d+Ifh/TY9Iu/Dd6vkTNJDMoLRg8NkAkgcg5y&#10;KAPoP9oX9pH4x/s/WPw2+JVpo0Pin4SPoliPFKKF+1R3EpO6ZTwUGGQA8qWwCBnNfZXhvxBYeLPD&#10;2ma3pc63Wm6lbR3dtOvSSKRQyMPqCDX5/ftU/tb+AJv2SNP+FnhXV7Txr4+8U6PY6Na6RpDC58p3&#10;WMEuy5UMCMBc7txHHFfbHwI8F3fw4+CfgLwrftuvtF0Ky0+c7t37yKBEbn6g0Ad3RRRQAUUUUAFF&#10;FFABRRRQAV8reOP+Ujvwx/7ErVv/AEbHX1TXyt44/wCUjvwx/wCxK1b/ANGx0AfVNFFFABRRRQAU&#10;UUUAFFFFABRRRQAUUUUAcd8W/Bi+PvA17oraqdFE7xN9sGPk2urY5I64x+NXfhz4aHg/wTpGjLqB&#10;1RbOIx/bD/y1+YnPU+tUvi34QsvHXga90bUNV/sW1neJmvAVGza6sB83HJGPxq78OfDtt4S8E6Ro&#10;9nf/ANqWtpFsjvMg+aNxOeOO/avIVL/hRdX2a+C3Nza7/Dy/jf5Hrur/AMJqpe0+3fl5f7vxc34W&#10;+Z0Zr5x/bW8Yf2b4J0vw7GR52rXPmyBkJ/dRYY4bsd5T8M19HGvgz9qfV5vE/wAcrnTJyYbezFtp&#10;8ZRicK+1mfB4DZk/8dFeNxVinhssnGG9RqP37/hc+s4DwEcbnUJz+GknN/LRfi0/kex/sj/CPT9O&#10;8K2nji5iL63qEUqW0nnb0jgLYBC9FY7ea734M+AvGfg3U/EE3irxAutW95IGs41kdvJG5yR83Tgq&#10;OPSvQ9E0eHQ9BstMtifJtLdLeNiACQqgAnAAzxnivPfg18M/EfgHU/EFxrviIa5DfyBrePLnyRuc&#10;4+YnswHHpXRhsujgfqtGnTb5b3adknbVyXW/TsefmGb1M1njcRVqpc7XLFq75VJ2UX9nlW+1z1Oi&#10;iivqD4wKKKKACorpHltpUjbbIyEK3oSODUtQ3UbTW8saNsZ0KhvQkdamWzGt0ea/A7wL4x8EWmrx&#10;+L9fXXZLmVHtmEjv5ahcEfN6mvTxXmPwQ+G3iL4dWurx+IPEH9vvdzI8LZc+UAuCPmJ6n0r04V5u&#10;WQdPCQg4OO+jd2tXu+p6ua1FVxk5qane2sVyp6LZdBaKKK9Q8kK5D4reHdc8VeCL7TfDmpDSdXle&#10;IxXZYrsCyKzDI55UEfjXX1yPxU8Kan418E3ukaPqf9j6hM8TJd5b5AsisR8pB5AI/GuPGRc8NUio&#10;uV4vROzemyfR+Z24KXJiacnJRtJatXS13a6ry6lr4daLq3h3wVpWna5fDUtWt4ytxdBi3mNuJzk8&#10;9CB+FdJXOfDvw9f+FPBelaTql/8A2nf2sZSW7yT5h3E5556ED8K6OrwseWhTi01ZLRu7WmzfV+ZG&#10;KlzYipJNO7eqVk9d0ui7IKKKK6TlOG+NfhbxF40+GusaP4U1UaJr1yqC3vi7J5eHUtyvIyAR+NO+&#10;C/hfxD4M+GujaP4q1Ua1r1ssgub4Oz+aTIzLy3JwpA59Kb8afBesfEL4baxoGg6v/YWq3YQQ3+WH&#10;lYdWP3SDyARx6074M+DdX+H3w10bQNd1b+3NVs1kE1/lj5pMjMOWyeAQOfSvT9ovqHJzq/Pflt72&#10;29+3S3fU83kf13n5H8Nr3032t38zt6KKK8w9IK8S/ab+CMfxr03w/bSeLj4TGn3TziQY/f5TG3lh&#10;0617bXiP7TnwY0L4x6Z4ft9b8XDwnHYXTzRSF4189imCvzkdBzxXpZbU9li4TU+S19bc1tH06nnZ&#10;hD2mFnDk5r9G7X179DV+OfwstfG/wknsxD9r1bS7UTWFzGimXzEUcKT2cDBGe9eH/sR+MJrXxRrP&#10;hua5WO0u7cXkFs5OfOU4k2enGCa+t4bARaBHZQyCULaiFJCeG+TAPFfnLpltrnws+LFhbzAWWt6b&#10;qkUbBWDrh5ADyOqsr/y4FflHEcv7OzTC5lCO7cZNdV/nZv7j914Og85yPHZNUktEpQT1s/Lyuo3t&#10;3fc/Syimo2VB9RTq/RT8bCvCfAvw1+HGj/tFeJfE2keJWvPHF2k4vdJNyrCEMULnZjIwQvfvXu1e&#10;E+BvB/wqsP2ifEms6Hrb3PxDnScahp5uGYRglN/yEYGCE7969TBScYVrSkrx+yrp6/a7LzPLxiTq&#10;UbqL97q7P/t3uz3aiiivLPUCiiigAooooAKKKKACiiigAooooAKKKKACiiigAooooAKKKKACiiig&#10;AooooAKKKKACiiigAooooAKKKKACiiigAooooAK+YP2nNRfTviHpUq6jbWiDTwGV/wDWjMpwV54y&#10;eM4r6fr5d/ax8EaT4m8Y6BeXOny3Wo2lqxjkEhRAu48H1ySeKAPEPEHxx8F+C7u5Oq+ILW3EPytO&#10;GLFX7oCATjnntXPaX+1V8PtR8QLpllrzzXEoO1WVwsakANliMEnPBr0OfwDo8WgTw/2NDbx3eD5b&#10;xKXQZ/iPWnWPhK1VpLeAWjMhWK62WqRtGRjbg4yOPSgCfS5riOSR0kEULSoLeS5XKohOAhXHzNjJ&#10;3Vtpe3Fvq8czW37qG2zIzjeq85zt9/esy5s7W0jewjDyzTna+SSQp4LA+oAzxV21F4WNuZoJVjj8&#10;peCrJGOBIzfxADn1zQBCupwXL/YpTDcWa/PEsjESbs84OcjGcYPT1qxeW95CIVRLeCaXCo8n3Rjv&#10;swMnHUnrVk6c1mjuZElaOBZYTGnMzE4LE57joDVK2ur661DV45ZI2EcEaPIVAwpPTPU4HBxQAr2r&#10;Wmr3BYOkTlWbywYgzbfuq3B/SqyKbManaywXUsiSRLGEkxJhgTgHGCPX6VZ86TSNR1O5uJFglh8p&#10;o1kBcAHoMdCMelRTyPcJ9v8A3l06uAkSyASSFjneD6e2KAN6KbTZrUTyxGeXygxkjcZBUfdYDGOx&#10;IHXNSW+oM7RiNftSSYIa0JVmBGCuT0x/OsCHVJJIFhEckafMuw7drIAMtx0xnoeavWEvmeUkUiwx&#10;AfLCEwZG7OfQj0HWgCzoqXl3eXabjDKCwg3ZYFVIAUr/ABMehPFbsKSWM0ctzepHFKwWO4t12YfO&#10;duPbkEVzWmTTarfsbScJazP5MzldjRuOGbJ9eBn3qvKtzJYzQxSC2VHcbJZA7MN3GO4+o7UAd/ud&#10;SJXmW1khz5jyHci8/LuXoc/1rYK4ZDFctPPdclkI4UckjuB6815lZX62VvDcXOob1tgy3JhBKOTw&#10;OT/d/Wtd9f8A7OvTNDEIxaooLO+d5Iyqge/NAHewhtQEctoYL2B0A81PmUrn/ln/AHfqa0xp8Hmy&#10;lwRwRGWfcD6A56t7151ZeItQhjcrJGzyZkkjVAqqhGfv5xx04q2/i+BLaGOOVYyx3xNncGI7DPb9&#10;aAO2gsoZL1ZVMpkQ4XL/ALphn0HU57mpptJ+1xyCaPYQuAFwCD6gjpXnOk/EW8NlL9ueAxwlyqfc&#10;byx/FkDPrx60w/FS3sYUub2eFLaUt5bZJyAMkHPT60AdxBoxnkOGjAx91eox2X09T60WWiGJri3C&#10;hIWKh5JhuB7jjuK5nSvjH4c1KBr/AO0KjRcMQ3zOMY6dxW5L4ysZXnnmmW2tDtB3LkgHG0D60Aa4&#10;0uRUWREEiyDiMDmNBxk88Z9qctgdPcnyN7MpMmQCrdl68ggVVt/F9o8AmEbCLLIjM/J+tTQ+KtPj&#10;mLSskMjgecC+QrY4UD3oAkexE9wkflJ5yqr428xgcZ465zU8FjBLI0FxIiXCYdQq/M4zwTx09qdb&#10;eIYXsFd4W3qwwFIPHoP8Kdb6jBCGPkmFSu95vvBQTxkUARx6UJ7mRkXziAC3y/dwegB7j2rgvjV8&#10;P9Y8UfDfX9O8M3g0vXbmwuIbK5kldWguXQiOQSLyu1iDkDPHFei21zFJumCgLj95IrfMV9h71ynx&#10;Z0i68Y/DTxL4b0fVho+tazpdxY2Wo5dRbSvGypJlfmXaSDleeOOaAPJ/2bfhP4+8A/CuHRvib4if&#10;xN4lGoXF2uo/bZLkrAyRhIy8gDcFXOOg3cda7/VbK0g0Z7pvlk24+Vgpcf0rjf2Y/hl4n+C/wduP&#10;DnjHxU/jrXG1Sa6GoLPNMVhdY1VN03zYBRjjp831ra1/SkkumkW7WQKx3BshX5yTt+n5UAYWry2F&#10;3p+mSrMbMm6Uo7MVVQOobb95iOea0re1t4A93OJFjMg2iHO0oem4dB3JrFuNHt7m5uniuYY7F5BK&#10;qyHcN2clVPXkcZrUthEkbyQ3rRLcgq8EiFxG54wh9h6UAaEU32mWYW8SfZZVMKOxyuepOQc4I7Yr&#10;KuEvHiFzuAMIMiiLCIrYx8wHG3A6etblo7Fw8UQItQp3KBtJAxk/U9qp+RdQGKLaYrje8nlSsGJb&#10;rn3X2oA5m/P2O8uWsD/pDxo5Bctzxyem4emOlaFlPO7WlpLqVv5siSSXEswJYADHyjqAc4NZ07yz&#10;XH9mxxkJcZeaVThoB1XHfr6dq1LhYmVIDBIsVyMoJTtkbHXJ6gdeKAH6fPdwTOJgIXfcVLybmeMf&#10;xrk+v8xxVO2WWb7Ubi5JMUokWWYZC/LwpGPzPvWnPYfdWzASKEZWORdxCc/Lj1PrXBeKj46e4mOm&#10;XljHZiLH2W4g8x0nP3FbB5G3gmgDrpjPLaNbPNA0zR71UxlTK+eQCOSB9abeTalBDciFIpbloxBE&#10;SMR4XklVHU9jnBrym40v4znRZIotR0lRhxKwtciLI4K5IOB6ViR6F+0S3k2lr4s8PpeRJ5huZNOY&#10;xiMrhcqDzn160Ae9X0s80scs9rdIfLTZaoerfxYUcEe1JYtrFgyy3FrLDZSMQnluDJHxgZIzkc9O&#10;K+c0+HX7Q14ssuq/FLTtGjjT/WWOlhueoAJPUmrh+Afxskt5xB8apruTCuxj0xVMecFQw7g9PzoA&#10;+i7adLa3j82cTrvCeepOOf4lPv0+tQS6ncz3sEThHOwhIYlAd485L89vc1zXw20jxTFpLP4k1q11&#10;nXnfa+pWMHkqwTjBi6dOOK6O3N5f3HmRs1iZIx9+MMZIx97HofegCjfatOlxOILhktkQMtxgtGST&#10;/qzg/McfhV+Waa7+zy28becf3TqJCwZeu7aenrxyKinjgRlm85vPdTBCCnAJ5xgcDp1NSyafJbxR&#10;XKSCafytrQoRlx1LjsOlAEEzvKI/Md7O6g2ktH8wmjBwCp7e+aguH1S0a4jZEv1uWDwQs7Dcw5IX&#10;0IHOK1oFtmmi3uWLuJYJJhuADfwlR1GM9aWVRb6e04/eyxS+YUxkuM4ABHOKAKcXiVtXuoJ5oZra&#10;KPEe64wFO4EdupHaqNhrd0LAx2UhkiQvClzvy7hRkKWIxnseKvT2P70wzTnT5JVLNAPmRgc4IbsK&#10;5W/8N6rrdtDp2na6NKaOdZY3lhMgdF5Kg5/iH8RoA620ubpBaXRmDfL5phjwSegyCeie3GauJd7J&#10;PtElrJ9nLtmNSGcOT3HIx6V5B4i0H4l3ED3WmeKtL0uHBNrC2nea0eAV3s2csuRyvcmuY/4Qr46W&#10;6NdR/EfRrW6Me8zPpSmMnsAueAeuR0oA+iom1GwvXdIiLQvmWSTLJz2I7e3aqVte34Zts7eZlzsV&#10;cvk/dAP0r50T4OfGG7ZL3VPjA8b3A2xLZ6cFiimPPQnBB7Zqzb/st+KZdW0u71v4ta9q9pDciSa2&#10;gU27SvuJOQDwOnA6gGgD6Gm8Tz6eYJLlCIYVJDFzIZt3DcY7V4n8YPi/8WPCnxe8I+HvCXh6XW/C&#10;eoNDJquoiymmNrmXa48yNwgwgz8wOM17EZrdo5LfyyXlCjyCSDIOwU9sHk1458VfHHxf0b4m+CtJ&#10;8B+GRq3gO8WJNU1P7EZGiHn4l+beNmF55Hvz0oA+lr3VHuJLgWSZXzN7RqQ+3HCsOgUEc4qyPtN5&#10;PAY4yFjVZhK7go5Jxg+hOenNVr5kW4fZCZZtjiHeAUdenJH4darxywhLW3g8xJw6GRVJ+U/xfN3x&#10;6UAaK2k9zPiThXk8vanIBznBHqAPypsa3FtcQLIyfNKRIka4dVHQlueOg+tZy+WJmgjLsjyuHmL4&#10;UOevvx0/GtIGKS9kjijLyBFC7SdqkdyD1zQBDYXOpXl1Iz4VF3AwyptZACcc+/tU9kJ53kaUOJFP&#10;zAMSCMdmPfp0qsqQXsdzaXsNzLb8sJy5UHJyVGOeOOasWt3O8FrFGCEjBLGRBmX0PsBQAy3truMx&#10;XY8vypUIZSCPLJ6gH/a/IVbj8xJLh4laACTavIXfgdVI9Pwpup7rbeIlaeSSVXmRXIyW4ABPQY9K&#10;o6zbvaTCa6+QyZgjTdgj0OB05/GgC4wae9kmjhLyoQoREADtnn3Y9yO9PN2YLqWG4mhj8ufKBVMe&#10;8kcA47H0qOGea9VRLnBYLIAMErjgr6c+nNRXLC9EcFqxWJZf30lwMkKDzg9QaALljEs88k8bqMEx&#10;b7jlN/uo4OOnNDzppiyyzSoYk+WacJ+7Q+3cAk9Kj1JWgXyRIEGd8Uh+ft3+vvSR4min82OURQhX&#10;jxyh3fT+tAEtpbeXazOsi3VlC2ZVUE4zyMk9qfdaZ9ot+ZlFvIN0BQYKDHCkjgg9ajgWZZZLmRfL&#10;VIwhzgq4PBBI79KYtrBxcjbOYSBsjPDDuTnjjpQAw6QkcNvEqyXU8ADKCxZW7biD1H1qJbKRBbLJ&#10;bNHOZd+FXy8AE/LwenerVzDbXAW6hjaFwo+zxu5JZz0Ix1B9DUn2OSa0nW5kdE2jYoba+71B+vag&#10;CvqdskV1FEkvkTTEKdmApHUMcDLUot7m4EO2USO2d+3AZwOi7uoPfpU00MJRrov5ltCNhYrhw3Qj&#10;8PWoJIYxK0r3JfecBD0C9hxzz60AJLZym2g+0sFmOSYixDnPYYOAeh5qWy097RnlaV0uHX95ATtV&#10;fTj3Heopowu2NAzxMC3luSHXv19utSme4mFvLawLdqwLBm+Xco6jP60AQTJJJcpEUfCI0RkXCoAc&#10;HnHJPvzWhp0LwwtEqIGtotqDOSwxnbk9zzUFvp0UmZYlW4kLDdDv55+YkEnGeKgshcm+mYWbW88R&#10;k3RFt+FHTj3FAF6GzugiXMUieeBvCFzhV6gY7kHrVW2urq+juJZpIVuQCXCruII7Zz07gdqhtJXv&#10;9zwOs7zsyicAr5ZB/wBUAehHrU100VnFcmCMpGsYCnGfMZjg9enPrQB7rpbF9NtWJBJiUkjvxVqq&#10;umDbp1qPSJf5VaoAKKKKACiiigAooooAKKKKACiiigAooooAKKKKACiiigAooooAKKKKAPHPA3/J&#10;03xX/wCwD4f/APQtQr2OvHPA3/J03xX/AOwD4f8A/QtQr2OgAooooAKKKKACiiigAooooAKKKKAC&#10;snxP4jtfC2jXF/dOoCKfLjJwZHx8qj3J/LrVXxd4107wbYG4vJN8pOEtoyDI59h6e5r558Y+Mb3x&#10;nqhuro7IEyILYH5Y1/qfU18lnmf0csg6dN3qvZdvN/5dfQ+nyfJauYTVSorU1u+/kv8APoUfEniS&#10;78R6lPqeoyrvI9cJEgyQo9AOf518W/tBfFD/AITGeWGEBdMtWaKBPM/1xzzJgZB6YHsevNfRN74Y&#10;8R/tB6lP4W8FfJpNpMqaxrbvtt0BODEp/wCWhH3iB6YrwL9srRvCnw28U6d8O/CTS3A0iPztWvbg&#10;o8k924GF3AZUKv8AB0+cdTzXTkmWU+HcrrZxmeuNrxcacXvCM1Zzl2lKLfKmrpa9dPosvnV4q4mw&#10;mU5erYPDSVSpJbTdN3jCNvsqaSbTs3p015X9kXwBc/ET9oLwhZQCVYbO7XULiaOHzREkR35YZGAW&#10;Crk9Nw69K/aPFfA3/BL/AOE0trZa/wDEK+tUC3X/ABL9OmYMH2qczMvOCpO1fXKGvvqt8no+yw3M&#10;95a/5Hb4kZmsdnToQd40Vy/PeX6L5BRRRXun5SFFFFABRRRQAh6V8ff8FL/ADeIvg7pviK2sjcXW&#10;h3oMs4kx5UEg2t8ufm+bZ2yPpmvsKsvxP4dsvF3h3UtF1KIT2GoW7208bZwyMCD0I9a5sTRWIoyp&#10;d0e3kmZSyjMaOOSvySTfmtmvuuflN/wT18e/8Id+0Rp9hLeG2stct5LF4xFv86T70S5wSvIPPA9a&#10;/VrxHocHiTRLzTbjiO4jKbuflPY8EdDg/hX4ieMdG1X4G/GDUbC1kns9T8PamTbSyDy3IRsxsQDw&#10;GXBwD0Nfs18G/iHF8Vfhh4c8VRKIzqVmk0kQYHZJjDqcEgcg8dq+fymUalKpg6qvvp5PRo/WPErB&#10;uOJw2d4Z+7USV13WsX81+R896tpdz4e1e5sLkYubV9hIyob0YdwCO/vXxl8WPBY8EeNLyyhGLCf/&#10;AEm0IPSNs4X7zEFTkcndwCetfpF8d/CuUt9fgTG3EF1tHY/dY/Q8ZPqK+V/jr4Lk8XeD1mtYJLjU&#10;tNcywJHyWjP+sXk4HQNwCSRXV4e51/qZxNPLsVPlw9eyu3on9iT/ABi353ex+S8c5R/rXw/DH4aN&#10;69HWy3a+3H8pL08z6h/ZJ+Ln/C2fhHYS3UofWtKxp992LMoG1+gHzLtPGccjPFe1V+WH7Kvxr/4U&#10;p8TI5r3P9g6tsstQBYKIhv8AknJI6RktkccM3cCv1KtriK8gjnglSaGRQ6SRsGV1IyCCOCD61+o8&#10;VZQ8rx8nBfu6msf1Xyf4WPzvhvNFmWCipv8AeQ0l+j+f53JaKKK+NPqwooooAKKKKACiiigAoooo&#10;AKKKKACiiigAooooAKKKKACiiigAooooAKKKKACiiigAooooAKKKKACiiigAooooAKKKKAMTxt4y&#10;0n4d+EdX8Ta9cmz0bSbZ7y8nWNpDHEgyx2qCx47AE1+enxh+O/7AXx41ltZ8Xyx3esOu17+00nUr&#10;SeT0LtFGu8j1bNfa37UPjWf4c/s8fEPxNa2dvf3OmaLcXEVtdwiaF2CHAdDwy5xkHjFfP37Cf7JP&#10;wqj+A3hnxpqnhnRfGPifxRa/2nqGq6naR3KGSRiTHHGylI1Q8YVRyD9AAeXfBz49/sCfAbWf7X8G&#10;zR2Orhdq6hdaTqV1PH67GljbZnvtxX2D8F/2uvhJ+0FeSWXgbxnZatqKIZDp8ivb3JQdWEUiqxA9&#10;QK+Zf+Cjf7L/AMMPCHwPv/il4f8AC+h+GfFfha5tbq1+y2UcdtfAzoht5oAAjghyemflPbNcV+2X&#10;8JvB/wAM/hT8Kfj78PvD1p8P/HFrqmlzGPS4/IjmSdQWieIcEg+3I3A5B4AP0vpaZE5kiRypQsAS&#10;rdR7Gn0AFFFFABRRRQAUUUUAFfK3jj/lI78Mf+xK1b/0bHX1TXyt44/5SO/DH/sStW/9Gx0AfVNF&#10;FFABRRRQAUUUUAFFFFABRRRQAUUUUAcb8W/DGkeMPAt7peu6n/ZGmyvE0l3vVNhV1ZRluOSAPxq9&#10;8OdD07w14I0jTNJvv7S062i2Q3e5W8xdxOcrweSelUfi3oegeI/At7YeJ786Zo0jxGW5EgTaQ6le&#10;SD1YAVe+HOlaRongnSLHQbv7dpEMW22uC4fzF3E5yOvOa8dQX9pOfJG/Ile/vfFtb+Xrfuew5v8A&#10;s1Q55W572t7vw73/AJulu2p0Fw5jgkYdVUkflXwL+z0o8ZftDabeazm9uJJ7m/dySuZ1BZW4x0PO&#10;OlfdviPVbfQtA1LUbtmW1tLaSeVlXcQqqScDvwK+H/2Q9KudT+NNvewKpt7G0nmmLNghX+VcDvya&#10;+X4i/eZll9Lf37tfNa2+8/QuD/3WTZtXenuWT87T0T9bfgfd7ruRhnBIxmvLvg18Kb/4c6n4gubz&#10;xH/bi6jIHSP5v3HzOccsf72Pwr1BxuRhnqMZ9K8s+C3wnt/hvqniG5h8R/26dRkDtHx+4+Zzjhj/&#10;AHsfhX1OJp8+Lw8/Z81ubXmty6dvtX28j88wtXkweIh7Tl5uX3eW/NZ9/s2389j1aiiivXPICiii&#10;gAqK6iM1tLGG2F0KhvTI61LUV1F51tNGW2B0K7vTI61MtmNbo80+B/wtvvhjaavFfeIj4gN5KkiM&#10;d37oBcY5Y9a9PFeXfA34V2/wwtNYig8Q/wDCQfbJkkL8fusLjHDHrXqIrzMrp+ywcIez5LX92/Nb&#10;V9ep6ua1fbYypU9p7S9ve5eW+i+z07fiLRRRXqnkhXIfFXwfceO/BN9otrqf9jzTvEwvOfk2yKxH&#10;BHXGOveuvrj/AIr+Do/Hvge90WXVP7HSd4mN5x8m2RWxyR1xjr3rixsPaYWpDl5rxel7X02v0v36&#10;Hbgp+zxVKfNy2ktbXtrvbrbt1Lvw68NTeD/BWlaNcX/9pzWkZRrvn94dxOeSfXHXtXR1zfw58NJ4&#10;O8E6To0d/wD2olpGUF3/AM9fmJz1Prjr2rpKvCx5MPTjy8tktL3tptfrbv1IxUufEVJc3NdvW1r6&#10;726X7dAooorqOU4X41+BLr4l/DXWPDlnq/8AYNxeKgW/5/dbXVuxB5xjr3p3wX8DXPw2+GmjeHLz&#10;V/7dubJZA+oc/vd0jN3JPG7HXtTPjd4Ei+Jfwz1jw5PrH9gxXqoG1Dj91tdW7kdcY696d8FPAsXw&#10;1+GWi+HINX/t6KyWQDUOP3u6Rm7E9N2OvavT9p/sHs+f7d+W3lvzfhb5nmez/wBu9pyfYtzX89uX&#10;8b/I7miiivMPTCvEf2nfhX4L+KOmeHoPGXir/hFobO6eW2czxR+c5TBX5+uBzxXt1eIftPeAvhz4&#10;70zw9F8Q/ER8PW9tdPJZuLhYfNkKYK/MDnjmvTy2bhi4SUnHfWKu9uiPNzGKlhZpxT8pOy36s9k0&#10;uCO1020ggfzYYoURJM53KFAB/EV8Yftn+DtO0Px3p+qWolS41qB3u1LkqWTChl7g4PrjjtX2fpcM&#10;MGmWkVs/mW6Qosb5zuUKAD+VfLv7cuiyGPwrrPmoIUeW08og7izANn0x8pr884upKrlVV2u4tNeW&#10;u/3H6p4f4iVDPaMVKykpJ+futpfek/ke5fAzWLzX/hD4Tv7+Xz7uewjaSTaBuOMdB9K7uvCf2R/i&#10;NaeKPh3D4d8sW+oeH40t3TfkyxY+SUDtnkH3U17tXt5VXhicDRqwldOK180rP8T5zP8ACzwWa4mj&#10;OPLacml5N3VvKzVhK8M8Dab8I4f2iPEl1oN5JJ8SHSf+0YDJKVUZTzMAjZ12dK90rwrwNc/CJ/2i&#10;PEkWgwuvxJCTf2jIRLtIynmck7euzpX1OCv7Otbm+H7O2/2v7p8Zjbe0o35fi+1v/wBu/wB491oo&#10;oryz1AooooAKKKKACiiigAooooAKKKKACiiigAooooAKKKKACiiigAooooAKKKKACiiigAooooAK&#10;KKKACiiigAooooAKKKKACvn/APaAlll8W2sMIWR49P3sGYqEBkI3eh6Yx1r6Ar55/aLSCbxVZxzh&#10;tp08nC878OePTigDzAaloZvJFbUB9ogVQxuJVUv6bhnj2x+NZNve6TqMV3ftrNrb6jHcNFPIJ0XD&#10;Y4wM4ZcYziq0vw4+HviHS7Ke+02J5DC/zsjLM5yRyM1xUv7NHw3uIrVpPDcMFsEMM0EU8hVt5+9n&#10;PB9cUAdzpfiHT/F0ty+k6omotp5NpcS2wyBcAg7T2PBHI4rYWPRljt5prxJWugUYqcMhI54yMYP4&#10;VneGPCnhnwT4ettM0O0itLaEeRaQ2e4A4zyx5LHJ6nk1HfeDtEuf3Oo6ekt24aX7UrMXRj2bBxjP&#10;tigC3peo2ErXEsdzbC40+QZcT73YA4UsoPykZ6YrTi0S3jSOBZRcTR75neQhXTeeCBnB78Zrh7b4&#10;U+EFuHul0sWl5dxLG91bzOpn44J54I56V3Mtnp+p2myW2e9lKRiS5uvkfYhwgz0PTr1oAzbkw2uo&#10;3TPKrQ2kSRPYq/zgsPvBjyeO1Xls1sLW2s2AlEEJaS4eYReYTkrjPIK5xgdapahpiTRSwSNB9otG&#10;DQTzfMHY9UyP0qtqfh618QTQx6pb5sgMvau+Gt3UDaEOctkjP6UAOstX04xxC51GCyWIFo4WmQln&#10;IACZz3J79M1Cuo6Db3aXE2rWM9xAxG03ayhWznaWVsKw6Y965PVfgr4J8U6NI2raRItrDdfL5ZcO&#10;znBDO3HPUccVmy/sq/De20KKKLTxZaZcz+eltbysGjdhtBODu+pJoA9JSbS9Zgl+wzo6NJuYrONi&#10;yZyQWB6H0Famk3NjMbx47XY4RC0MbgmaQtghSeMfSuH8JfCDwj8PtHTQ9GjVbFLky+YmWd5CNrM2&#10;SeMd639P8NSWd9Hp9tMZIYSfsrmQIIz3bd/D25PHagDTsop55ILS7k824uZHjeLaD8wY4LY4wF6Y&#10;6kVYubS3sNRnkiufsggcKrBclxtxkqeaiUzaDHHrouXuwoG9ljUlCPkOMcnk9e9Wp7jTkiiDSEPu&#10;G/UIlDShz0V8nCDoM9qAMeHQ1EepRm2ey068/eFoZC8pdR2B6cjkVdjmafRw0s8gm8sGElMjy8YZ&#10;j2znpUenSXMutAsmZkR5JpXlLIW7LGcAMpHWkv7bZbxzW7SeUsagxrLtQMzZCgHjAP5UAZ9jYuxH&#10;2eY3cM0huGEgxhP4gPcYHFWb62ttURbLVmFxbS/KZDHhY4hyBgDkcfWtS1e2jtfsRhuYpido8xAi&#10;sMcyA56+n0p9hp4t4/ssCCZnZ3U3kwQO+Oh9O+KAOVm+GGjtqkmpxwRx6jHGGiuJWLLGueW25x93&#10;jHarjvf6ZeXUjXDanaqi7Nw2NKhOOR/s5yO9bVtbNBLBbXQhSxxum8qYNtJHf2PtSLMrxwXUM8L+&#10;YSwidcbNp2gnuMigDA1XXNUnj1FlhzLFNH5UbMVDjHOPXHXn6VrWesavd6dosUxFj5EBbcyiRyA3&#10;XHUfjRdWo09dQuJb4xRysBciHEvluxwpBHTHXt71h67pPhi4uIfP8T2ieXEWuJXvlheFweDjcCc9&#10;cUAd9H4/VZkTT7uGWdZPLSOWQLvbH3zk5/DFaOheP0ltjdW6WtzKMpO8EvmKGH3lOOOtfJ2v/BT4&#10;SeKrw6pH4sXTNYjfbb6t/a2yWY90KtIBtOT83WvUvCVl4G+HXhex0y28TaOulQuzMy38bi7mcYJz&#10;u6+/egD3XSfiZp8syLF5shK+ZLG0ZRkBzwp71znxpup/iB8NvEmgaPO9tqOrafNYQ3S5X7IZoynm&#10;9QTtzng9uK83l+IXh+2tHntLqzguwoTMDhnCZ44z06kAda5zxT4gl+IPgfxVol68uhDV9Nlso7sO&#10;H2JIjIJCAwyRndgH64oA6v8AZi+Gmt/BX4PP4dv/ABIvi2+XVLi++3iRwQrLEoQFmY8eWT1x8xrv&#10;NdL2cNqbmXzYShA6DGfQ9wa8G/Zc8Eax8FPhXJ4cluU19ZL+a8+2pOgkQtGgKAb2GPkHf+I8CvWN&#10;D8ZWGvy2tnJM8OqNC2wOA0ewfeORwD2oAuT2lnIba4Zlnt4QsiRAYUMM7T6nHp3qq81pdRCeLbG8&#10;G+4uHIObgjqmD0J56VDcSWWnNLHdaza21msuZHMyEs2Ry2OcnpitTSb7w3aqosNSsp9PeV1dGnUF&#10;pO/U5zngc5NAF+zjtjLbmK5niilijmcopOwHt74rOu9HmurnU727vZDH80asoChwO689ccGrV3qt&#10;ksrXEV9HBptrEVkkmlUSM54wy5+76MOeMU+8lsLndJeTwrMsIEcAl/dKB918E5GepoA57RRb6ZeS&#10;xGdlmY4lUtvxGBlSGPr6CriGO+tfsepXhm2lZN+3JwWyBkfhTBZadBZmcalve1VmSKFkYEN1PXmr&#10;M17p+mQOZtWhUCPIneRFwMHKkD1/pQBtaeiTWvmTzqtrAWjj3NliScjPqePwrC1nUYP7QCoM+RLH&#10;blkGW3Zy3P4j5vypbPxBoV3fXdrYXdjdxW1whdFusxBtmQ4PfHt6VW1qOK6tob228sKZ1E7xZ3y5&#10;4Hy98Dp70AalzdLpOqJcTqZ7WJPObc+DIM4C89fX1q+niWWQRzQglZTtgJTaC2eFx7DnJrDVbSCS&#10;W0SAyIR8z3asEX69vyrWtreG3sGDzyywuGjQCHCkdSoGe3Y0AVtS1FYrYMqCGVN8rRr82584/Ac0&#10;0azc3KPJO7zJFHtWcHEi5+Ukgeg6Co10qG9mjku7mRrnaiqiPhiBnK4zzgYODSyyeUzXjL5KRMVl&#10;t0kLiRiMISR3Hb9aALdpeKmlrEk/2mNoZPs6sgjkWMDBbPqTzg81At5strFnuZLdo1VV8n5vMduB&#10;n+6PWn6fFZteYimmZZASsjptWTjqzHj5T09agEIN3cG5lNzYIpiDRcl5v4MkdifTpQBGlpqME64O&#10;yNWZbgxThixzxx6H2qnbR2X29rQXEguJWMqQYJXJPIBPA5yOeK0PtTabbRqyRIzp5Z+ztvCk9ee5&#10;BzxioNSvfs5tZIrIOHZNwPK7O4OOSD1NADofD6Q38EttAESSZvtFzubdCAO3OPapoHzfr52RG3zf&#10;ZQu0BQDjnt689adcazDcyppt1IHiuVCNFC2QpPIBx3AFaGoSWF1Dfxtugklihhcygh4hnjHPzZHX&#10;FAHMSJPe3ztNOLyGXBlWYeUyBR91cdemeOuMVat72KKzmmKO6wuFjvTHtL555T0HSr0dtYWUUtvD&#10;PctCuVDrGNyOQQMA/wAJ55qK1XQdLnWO5uDNIEzEQDJ5SKMEL6Ak8n3oAgl1CVtSubeJIpVaMOXQ&#10;hWVcjLEdjz0qxcixtLUSLbRm4ijIEsrl1LDJA9ieDTrPSbK5ujBBaLHbvAYrqR1IkJc//W68Crce&#10;hwxI1sjJb2izgzRIwcSKPlBznh++KAILRlur2wN8u1nXzVQSZRcjr6ce9Q2t1Fc3m68ncASFQsYy&#10;sgTqeOnHFXX0n7Ff+U32RDsMke6Th4s9GI5HrRLdJHYRefbxQNzITEu9gvfJJ6Hg0AZ8GlSefb3E&#10;jizeK4YQEPvKp1KnHrmvGPi54u+MOgfFjwjD4KsYbn4e3Rg/tm+ligyA0+Jcl2DJhfT6jNe4aNbx&#10;zao0geS4gmjLZVMwwsRkhiMHJGBgV4Z8bfDvxTvPiL4Lt/ANjbH4dyG3TXYT5AKt53zZWU+Z9zug&#10;x+NAH1KFtop7n7FqMAiV28qBpFcOh77ieeKas8N5JG8fliJMs8LSgbiMYY88Z6Vy8nwu8PmacHT4&#10;v7QhjaDCzEqgDZAB/u4I5qzbeDdBuLcotk+5I/KWWNiDG2OVz02jrk5oA2Li1iE95dT3cVrGGA8u&#10;N1bjOeT2xjGe9V38Q2Vna3MYvbKOILgy3F2i/LnGOvJ+lRn4f+HRppigtUnWSIrNHLIQkvHzAHPI&#10;JweK53XP2e/AHifTo1u/DsQtMrHsW5IO7HJRc579aAOlbVdEghTfr1kyxtg/6SuMf3S+eOv9KtTe&#10;IbCchI9Z07cwyBDdRkyjuSQeMV5/H+yr8Krbw/e6QvhaOLTp1X/RdzYkKn/loS2fcUunfs5+BNBR&#10;rLSfDVrptsqmWGSBzkEj5guScZ70AehSalp+oRJDLqlqzRgBdtwuOOSWOeq8EDvTdT8SaVaiMz6x&#10;aNcbN5kWZd0kQ+8xAPQcdK4W7/Z48EHTYI4dLkiWGdJEhMrL5pzyzHPB5/GotR/Zy+Hl5eb00dYr&#10;ty226ZpG+Q8SEc43Edu/agDuX17TtZSFm1WxeKBCUuFuUV/UMq5446GkuNVs7xPs0urwCF0Vgsk6&#10;YYHuWznHHWvM9R/ZD+GupNBLJpTXSwKIV3TuDtByrEZ4+h4rEv8A9iH4WW11cyE6hPcyosa24uJE&#10;XbnPloQ2MdaAPZ5vEvh5YJ7hNftYyCEacTpiMgY25Jx+PvSRa74dRZ2j1ywjtwBKEju1c89T9715&#10;5rxGz/YA+FHkRwC1vFs7uTFzapfyvnByGbLfyrOtv+Ce/wAK7O/mitNOvS0Srmd76Vditnr82Dkc&#10;UAfQUni3QrYiBNf0ye44UkXsYWZepfrj5aqv8SvDUt68eneJtOa4hzHcSRXcY4PXKk8DHevAdL/4&#10;JzfBqCUzS22p3ZCkra3OoSRAjuQA2TjrWhpv7CHwZSaRbfRJIGhHlG6ku5ELhv7w3YY/4UAe42nj&#10;HSVMMVjrmn3dxEr7XN5GG2LznGf1qWy8S6HPAtwdfs2L3GQGnj+b5c+XwfXuK8UvP2A/g4NRZbXQ&#10;ZGlCeRcLFqEoGGHL53ct3qfUv2DPhFdwW+mQ2N7aWUYjkVbS6YOGBwxPzdT3NAHr93440iaztr1P&#10;ENnta4NvM5uY85A6MM/dHr3pBfWFg0WPEGn3d4X3grOiiVeyA5OMDvXi0f8AwT7+Djxy+fbXr2cj&#10;GNUjuJFjix/EcN97HFZeqf8ABOP4VXiWEFtNqmnSJKzfarW9YblK8B+SAOnSgD6Ibxnp09nDE/iL&#10;TrpJpMKxnjBkI56KeNvr3qwNa0q0iZ21+yO5STMLqNRz0UjPBP618xQf8E3vhvpoiih1XU7KRhJi&#10;+iuy8kZ6MBzggj1qjp//AATd+HU10802oa2yhyEb7axFwO7Nzngnt6UAfT9nr2jnYItYsBAzpukW&#10;6jAIC5Kq2ccirMvjDSoXuHt9X0+a3hcyA/a0LDHrzk7a+Wrr/gmh8ODqTWz+JvES2UYaWO0ScsiK&#10;c85B4K54B696ST/gmL8MmsGt4Nb8SRzxuSdQEreY46nCZxjpzQB9RQawutm8+y3tq4dNwgFyiknO&#10;Scdeas2Q+06dPcxXUc1wXby3RgVXHBU84/8Ar18o2/8AwTW8L2VrcHSPiN4nstReQS/2nJMDIMDO&#10;wqDg46561Fd/8E/tX0W0ksNE+N3i77FJGZnt/lBldj854bjqT70AfpnpZJ020LDaxiXI9OBVqsbw&#10;ZpZ0PwjomnNcy3jWllDAbiYYeXagXc3ucZNbNABRRRQAUUUUAFFFFABRRRQAUUUUAFFFFABRRRQA&#10;UUUUAFFFFABRRRQB454G/wCTpviv/wBgHw//AOhahXsdeOeBv+Tpviv/ANgHw/8A+hahXsdABRRR&#10;QAUUUUAFFFJQAtFcn44+KnhL4bW/neJfEFjpGY3kSKeUebIFxnYg+ZzyOACea+a/FP7fiapeSaX8&#10;PPCN3rd8yuEudQOyNSGAV/LXLMhHJyyEZFevhMpxmMg6tOFoLVydoxS6tydlZep5uIzHC4WSp1J+&#10;89orWT9Ers+vWdUGWYKPc4rgvFHxj0LTdIM2kaha61dyAiFbSUSR5yQSzLkYBByM5r5XudF1rxzd&#10;W+reP9auPEGpJ86WQfy7G1JzxHEuAeCAWOc4zXU6bol7dxKmlaVcXce8RhbOHKhjnGSOAOOp4Hev&#10;y3OeJKPP9SyZurUenMl7v/bi3l5Saj/ha1P0PKshqcv1zNUqdNa8rev/AG90j6Jt+aI/EHiBpXvd&#10;Z1i8UYUyz3MzYVVH8gOwqXwD8LvEPxsKXdwbzwp4JDiOUXEJiv8AUl6uI88xJwF3nlgzYxgGvRfA&#10;X7PbanNBqvj23t7iS3nSey0aGUvBEy8q8x4Ej5P3eVXAxk817uBgYHAFd+Q8P0ssX1vGxVTEt31t&#10;KMPPqpz83eMel3aS485zyrmP+zYRuFBaaXjKXl0cY+WjfWy0fnHxM8XeH/2c/g5rGt21jb6dp2k2&#10;u21s7dAiyS4CRIMA8k7Rk/jX446FpWu/G/4pW1krtea94j1H55Tz88jZdsE9FGTjPQYFfUf/AAUg&#10;+P8Aa+N/FWneAdBvo7vSdEc3GoywMGR705UR5x/yzXOcEjMhB5Wut/4JlfBHfJqvxM1KDhd2n6Vu&#10;9f8AltIOfooyPXBqcdUlmeOVFO6W7/N/p6n7Nw3QhwZwzVzevG1WqvdXltBW8/ifl6H3H8OfA2n/&#10;AA18EaN4Z0uMR2Wm2yQLjqxA5Y+pJycmukoor6yMVFKK2R/PFWpOtOVWo7yk7t929woooqjMKKKK&#10;ACiiigApD0paKAPzr/4KffCY2mraB4/sLHEFypsNRuI8n94OYiwAwMjcNxPOAPSrn/BMf4ypAdb+&#10;HWq6jBEjsL3SYJnw7uc+dGnbsGx1OT6V9mfHL4YQ/GP4V+IPCUjwQy6hblbe4uIvMWGYHKPj2IHT&#10;mvxg1nSPEXwU+Jc1jc40/wAS+Hb8HdGwdVljYMrA9GU8EeoNfI41SwGMjior3Xv+v+Z/RPC8qPFv&#10;DdTIq87Vafw9Xa94v0T9126ep+5+q6Xb61p1zY3S74J0KOB1wfT3r5p8beCLzwRqXkTZms5Cfs90&#10;Bw4/un0YV6V+zP8AHOy+P3wusPEEJCapCBa6pbhNgjuVUFtoyflOcjnofUGvSNd0Oz8R6ZLYX8Im&#10;t5RyD1U9iD2Iq84yijneHVSm7TS91/o/L8vwPyLBYzE8PYyeFxMdE7Sj2a6r+tV8mfm/8ZvgwNSE&#10;+vaDABdgF7myjH+tHd0H971Hf69fdv2Evj0/iXRW+HmuXDvqmlxF9Mlk2qJLRQq+QOhLR8kdfl/3&#10;a2fG/gi98E6l5M2ZrOQk290Bw49D6MPSvAviH8I71tch8VeDrk6Xrtu/2grC/llpF5DxkdHJ4OeD&#10;n659nhbjKNTDPhfiifJy/wAKrL7DW0Zv+XopdFo9LNeDxHwo6eIXEXD0ebm/iU4/aT3lFfzdWu+u&#10;90/0dFLXgP7MX7TUHxhsToGvqumeOLFD59sy+Wt4q8GWMdiD95Ox5HHT30V7+MwdbAVnQrq0l9zX&#10;Rp9U+jPGwuKpYykq1F3T+9eT7NC0UUVxHWFFFFABRRRQAUUUUAFFFFABRRRQAUUUUAFFFFABRRRQ&#10;AUUUUAFFFFABRRRQAUUUUAFFFFABRRRQAUUUUAFFFFAGZ4l8Oad4v8P6joer2qX2l6jbva3VtIMr&#10;JG4IZT9Qa/P6z/ZG/af/AGYL++0v4BfELTNW8B3EzzWui+JNpex3HJUb1ZSf9pSM+mc19q/H74lv&#10;8HPgt408bRQx3M+h6ZNeRQynCvIq/Kp9icV+XXj7Qf2obz9mST9oTXPjbrdhHeGG8Xw5pE0kCw2c&#10;km3zPkZUUjIIQKeD97NAHvum/sZ/H39pLxRpVz+0r460+Xwbpdwl0PCnh8gR3jjJ/ebVVV9CfmOC&#10;cY616n8aP2PfE37QH7QHhzVPFHiqKD4OeGmtrmx8IWqnNzcRL96ToACSV7naMDGc18e/Hb4A/H74&#10;XfDLSfHl/wDtBeKfFnw0vFtX1yWyup1urOznKhpRE0pWRQGAI3A5I4xnH6n/AAv0qy0P4beFdO03&#10;Un1jT7TS7aC31GRtzXUaxKFlJ7lgAfxoA6eiiigAooooAKKKKACiiigAr5W8cf8AKR34Y/8AYlat&#10;/wCjY6+qa+VvHH/KR34Y/wDYlat/6NjoA+qaKKKACiiigAooooAKKKKACiiigAooooA434t6b4a1&#10;bwLe23i66NnoTvEZpg5TBDgpyAT97FXfhxZaJp3gjSLbw3ObrQ44sWsxYtuTcecnnrmqXxch8LXH&#10;gW9Txk5j8Pl4vPYFh829dn3efvYq78OYtCh8EaQnhhi+grF/ojEscpuP97nrnrXkJL+0m7Qvyf8A&#10;b/xdv5f1PYbf9mpXnbn/AO4fw9/5v0Oa/aP1i60P4KeKbmzdUma3EBLLuG2R1Rhj/dY/SvEf2GNH&#10;tZL7xZqbKxvIVgtUbdwI2BYjHrkDmtv9s/4mtpmkW3gm2RlfUUW7u5yVK+Sr8R465LKDnjgDrmun&#10;/ZB8BTeE/hxJql7bG2v9am+0bXDK/kgYjDKehxk8diK+UqyWN4mpqnqqMXzdk3f8dUfolCDyzgqq&#10;6vuyxE1y92k47+Xuy+/zPdHUMjDoCMZryr4K/C7Q/h7qniG40jxINek1CQPPGJI28g73OPlJxyxH&#10;PpXqrgMjAnAIwTXlPwT+HvhHwTqniKfw14h/tue9kDXUfnxyeSd7nHy9OSw59K+qxVNSxmHk4J25&#10;tW7NadF1v17H53hajjg8RBTavy6JXUter+zbp3PWKKKK9g8cKKKKACobqJZ7aWNm2K6Mpb0BHWpq&#10;hu40ltpkkbbGyFWb0GOTUy2Y1ujzL4FfDLRPhtaaxFo3iIeIFu5kklbzEbyiFwB8pPXrzXqVeV/A&#10;jwB4U8B2msx+FvEH9vR3MyPcN58cvlMFwB8nTI9a9Ury8qgqeDpwUFC19E+ZLV7Pqetm1R1cbUm5&#10;ud7atcrei3XQWiiivWPICuO+LPhLT/G/ga+0fU9U/sezmeJmvNyrsKyKwGW45IA/Guxrjvi34a0X&#10;xd4FvtL8QakdI0uV4jJdiRY9hWRWUZbjkgD8a4sdFTwtWLipXi9G7J6bN9F5nbgZcmKpSUnG0lql&#10;drXdLq12Lnw38OWfhLwRpOkWF/8A2pZ2sRSO73BvNG4nORx3xx6V0tc18NtD0zw14H0nTNGvv7S0&#10;y2iKwXW8P5g3E5yODyT0rpavCR5cPTiklaK0Tulpsn1XmRi5c+IqSbbvJ6tWb13a6N9gooorqOU4&#10;P44eCNM+Ivwy1nw/rGsDQNOu1QS6gWVRFh1YcsQOSAOfWnfBLwVpvw8+GOi+H9H1ga9p1msgi1AM&#10;rCUNIzHlSRwSRx6Uz45eE9A8cfDDWtF8T6v/AGFodyqC4v8AzUi8oB1I+ZuBkgDn1p3wQ8KaD4I+&#10;GGiaL4Z1b+3dEtVkFvqHmpJ5oMjMx3JwcMSOPSvU53/Z/Jzv478ttNt+bv0t8zy+RfX+fkXwWvfX&#10;fa3brf5Hd0UUV5Z6gV4h+094Z+FviXTPD6fFDV30m2iunawZJnj3ybOR8qntXt9eH/tP2PwmvdM8&#10;PD4rTyQWq3TnTzG0wzLs+b/VjPT1r08tbWLg05dfg+LZ7f1sebmNnhZ35f8At/4d+p7LpccEWmWi&#10;Wrb7VYUWJs5ym0bT+WK4j49eGR4q+E/iO1Swj1C8S1aa2RwMpIvIZSehHNdvpa266ZaC0ObUQp5J&#10;/wBjaNvX2xT9Qsk1KwubSQkRzxNExU4IDAg4/OvFxdFYilUoy2kmvvPdwGJlg8RSxEN4NP7nc+Ov&#10;2HdTtbfxr4is5Zgt1d2MTQRkHLhHbefw3r+dfZtfAnwKvX+Gn7Q1pp9wFs4jcz6TKb75WRGzsOeM&#10;MWSMDsd3vX31XxvB9W+Wui96cpJ/n+p+ieIdBRzhYmOsasIyT9Pd/JJ/MK8M8D+JfhPeftEeJNM0&#10;LSWg+IsKTnUL0wFRIAU8z5t2DklO3avdK8K8DfED4Zar+0T4k8PaN4b+x+PbVJjfar9lRfOClN/z&#10;htxySvUdq/TcFFunWspO0fsuyWq+Luj8cxskqlG7ive+0rv/ALd7M91oooryz1AooooAKKKKACii&#10;igAooooAKKKKACiiigAooooAKKKKACiiigAooooAKKKKACiiigAooooAKKKKACiiigAooooAKKKK&#10;ACvnb9pCeK08U2cxHmN/ZzK8bZ2lS55/PqRX0TXi3xk8IjW/GNneLGJNtgYZRL9zYXJH1Oe1AHz/&#10;AKbLFo2m3MVx9rvb0qqGUASDbjktjpweOO1KPNtEX97NHamIMYxhnCdMN2yep712mmeEbm0llCQY&#10;u4m2mZ1wrRnvJjq2OlZ2p+ALjT3gt4HmuInV5XdH3XGM8bR02gZBoA460uY7lzcCW8gTS1/492iC&#10;q5HzBox3PIH41sDUrm6e3llE8YukMLERjzw33ghB/groP+EQE1hHmOaSMt8qP8mCfmAb2wOKzbPQ&#10;dUFxbXYDwwQz4aecFkjUc4HrxwG+tAFC1+1afDHcSxx31vDIs8LXAZJVyfmBUdhzg1LeSzXTR295&#10;BLLbu5ldt52zhuVQN0OOOmMYq6+kXtwryi4kncTNcSJ5nyGA9cr1z6AcYqjc2spvbm38y4MBgQQy&#10;RDcqpnJ2Kf4vX2oAHuI5dcvCkdtNAsMfnIz7o55ACBtPQkfzFQRSSf2iUuA7Q3CDZM+S0Qx9xDj5&#10;QTnrz1rT0uAXwdUWCCBU3Nbw/eLjJyB245qjol1FHHPZWcsym3BWSSVS28uCwZP93BHtmgCXR71J&#10;7ef7WCysrwJErBiD1BxnO0Afjmo7VIcwXBnHmPGSI4gocYPQAjpx35p8NlaNNBc2tqplQ5DKm53G&#10;OCpHGc8c9QDV67s5Z7yFZonjmOXkeGHYPL7kg/dyc/N2oAo6e6rfCUxgvdKMxRIUCZPDtn2GD9ai&#10;TRYzPLNcSW8v2z91Al0zZfD5YcY4A6A9+laNwLua8hEqx7ydltbREsBx8mSedx71Ym0+O8ns2+xy&#10;TNCQdztuRTjBA9wecdhQBSudOFrCrG1H2dlCs0jHf1GMIP8AarHWWMtf6YltfpqE5SSQ3cISCTd1&#10;JPT5cV0N9c39jdB2hju/LceckjnfEQDtY56oT/Ksk6Zq9+bi51AC+M4DBYv9YD0brxt6Y+lAFf8A&#10;4m+n6IkUF3Cwnlx5TttRucZQ9gB1xSXSw6bavbTxtcK8nlGOGQvmQjiQEfwqf4q020qS208WUsTz&#10;3JQGGSP5fspB5VSRwD3qHTJ9TvL4ONMdCgW2h2JiJlP8Zz/tfpmgCO2knT7Gt1cTMY8G4F0pIdAO&#10;ArDgrzyOvWnT3dn9lmFy801wylYmhiLO4P3QnqeOPaug1a3ngSKa6tft9qCBNBa5wVH8QB4OSMZ9&#10;Ki/s5HCTW9rNCxCnYf4MHkZ/hxmgDHjuF0/TFaWzjkQxqkh25CHPV0XkmoL6AzWcEcUEMlugPmCR&#10;WVo+crz7nt6V22k6Fei4cy2jQg/NInVFQ/dZsetYMUkDQyRgXLXc5Z4ljPL4ONseepA9aAOb1DRb&#10;VzqAunJ0kxiJ/JmwHd8cAD7wB7np0rjb/wCAHw18RX+oWl94RgvIIXXzDcsVebAyrLhgcDJBr0S+&#10;vNPANnLcG0a2I84Nb7ZYj1DADg46E1vadb2+q2s13ZqLy3kH7uZYcvOMckg9Dn8qAPGv+GW/hJpk&#10;EUcHgjSrkyr5582Pf82eABuz+A7c0kXwN+GkUc9rN4E0pEuG2+VDahlA9Quc4z/FXu2n+HLm9ukm&#10;gtpkt4NrK5QK8bY/QD1pdU8PXdldzSRwi0vLlC32p1WSNYzx5ZPbJ5xQB5Pf/CnwD4Y09ftGhwWs&#10;kpWWKeNcncAPlZv7qjp6Vx/jX4SeFvEvgvWdJkt4dMspLOaJdTnYs9izr+8lxuA6dMnHU1634q03&#10;TtMnnu9YureJYLXEkMzeZBs/vFewzyD64ry/4mePvAes+Ftc8Iaj4nsLGHVbJ7W7uIJQskayRkGQ&#10;7sZJQZHbg0AX/wBmv4D6B8PfhrDoWnajB4v0+XULm4k1JpEDpuWNdgVHZcjaDyf4q7K/+D+lCwn0&#10;+10+OELtmZllMZjK84UjqD6dzXkPwX8cfC79nH4YW2neGNY1XxNoKalNPNqptwyeZKkaspMeRhdi&#10;9efmr0f/AIaO+H9zqUtk3iKe3u3xMkFzAUjkQchC394jtQBWX4ZaNJqNv5Wgi9+1zrcPNcIVLP0/&#10;ejpvx0rgfHfivTvAV5AIvgrqviBI53uIU0mAPCjoch5B1VuOfavStU+PHg+2tzqI16OzszPGFWaU&#10;q8Kt1B46cZ9eDWJdftXfCxpGW2+IenJFaTNLJPbuS0i5w2cDoenPUmgDzm7/AGjhfWMM+p/s5+J4&#10;4nJkkMNjlJeCdhBPKDOfeq+oftRWd6Lc6p8B/E1rIihfksmmWOPbhWADZwe46V7/AHnx38DSQ212&#10;fFFqumPEkUU0mT8558sjpuwfyNXLD4neHtXuUj0nxBpN69wVSWS2nwrw9RFn2I6D0oA+bpvjn4Yg&#10;uUsrP4PeOXJVdsE2mnzdrjLEhThRwCPavd/Cmn+G/Gui21/b6ElhMYo52tNRjaK4hJ6I6+oGcD3P&#10;rXc3FxatfSvbyJHJEgBlh4MykZAX+8R3HpUVlLCtpcXZQPcySB1nYHzWB45I6gfyoAwU8I+HNPsY&#10;9ul28ETFfnS3xgo2UPH8AJyfStjT7FLtLqVruFYIT5guG4VjjI2g9sccdq0p5p7uDMNirQJ8p2cx&#10;qMcgD0Pf3qtLHLOEtfsplZP9ZIqnykHYr7c8UAWoxA95DcrcPBCsYiaCVAY5xjIJHp71LaSBbMzX&#10;ETs0LGeVFflkzgbQfvnHG3tWE7X9rfRxyyRxRgYhMYLPIvZXDcFT7Vt2m29N00uWc2+xI4yRGkvf&#10;Z9aAKB8sxi5eCzQurHcPlIX+Dc3UEd89KjkUieJjLI1uylJBENx3BeHx2z6k9KtRJu07UHMUWoqd&#10;sanGdvHzLk9SOhzVeAeTBBc6eZJi4IjhvW+VsdSQvUAZx6CgAtpL+TQcRvu2OqOjOMDnjgcnB5rD&#10;vNR1DSrho5LEFQ0jsbfdiSQKMMe3Xqa6XTXXUrFY3WK3nSNmH2fhWcHICn+IeueRWLqGka/qE8lz&#10;aXdpDNbx+Q9tcMTEd3Jbb65xjPegDHn03xHDY2i2NtaPAi/aXtxvwhfkDI/gH8Xfk1qW1pqwtz9r&#10;jskl8gb3tlO0q3GB3C5/TFeZ+IfCfxvbxOLnT/GmmaXYXASKW2FuzMqc52DuSBgk1LdfBfxNqczr&#10;q3xG16zvZoQjvp22JULHJKg9VA6DtzQB6QsN3oUc1zBHaQSEKscmN5mYdc+uB0xz61WuPD989taS&#10;XkiXN3LvM0kjGRT3Qg9QR3HasjSvAGu20lpMniS8vzbnym82MOhCgfOo6ZP8Rpz+CdT/ALUjt9R8&#10;S3o066kzJcW7+UwA+7sPrnj3FAHQw6rme+keHbPHsjw0ZUYCclGPb1zXK3n2q+vpp4Lq3gsoXCoj&#10;yAxjuVZz94E1Nq/wo07Udcvob3WNWuII4xHEBcnALryGA78cGtXw98MtM0Rfs4W6uUIUXH2thIwf&#10;GEwvbgY/GgCkb/X5IJUXUdNl1FIwtw7OzeXGT8xOMZI44/WrPh+6bRHka+urFRJcEpJFKNkiYwHx&#10;0DHHStK68G6UFjiWJre5nKxmQv8AvlOcc9gM0t94Lii0nZLbWV4sE+4mTAbao++U9c9cdaAM6W5O&#10;qWsq286/2mQ0VvhgqzoG4DOexBOewxXJRad8R72/WzsdQ8NRaURIl2l4Xknk4yFUjA+U8CvTNA0X&#10;T7WZbkxpDchvMiXaBu44G0/w9T701tLt/sWp3dxby2izZj+0QOFeIB85TP3W/qaAOK0aTxpbGIRa&#10;pbXGnOkYmtbnKrCeisoUDGTwcngAVxvxR8L/ABqu/iR4Qu/B2tWlr4Tt1iHiC1iu4YklxNlhsc7n&#10;GzH3f517heLazaPd3MdrcTRuIgkTkEScheQOT7+9eO/Ev4Z/FjxT8VvB+o+DNatdA8FaW0UWtWCX&#10;5QXW2XzHLRkfPlOPwxQB9I/Z1SNWVomQlgEjkLDaTlQxHOcdR0qRLe2S2jaeL7NBMphlh3ERBycZ&#10;/wB39KW8u1t47oweVdRSSYQQPgeSx4Pp7Y602WzN28EUaiUKn+oPEaqCMtj1HpQA8z+YVhiiLXES&#10;Bd8vG1OgX+ox60+20yFls/suy6kt3G2RfkVTknk/3gc/WrCTyX99uaIbkKQhyow2D1H07VJd2s7X&#10;ccMflxMrly0eVjfPGZAOvtQBTkjuY5HkIthlS2ySRgxbplvXNQC0aK6JRVQsPlDsRyRzge1T3UhS&#10;3uAEjuAqgOEY7pOen59KLaIWd7DIoCNKSMMSVcjjGf50AOs7B5JFw7yYh5gkGMY6BW/xpZ7e6s1W&#10;JIoltpoCwkLksrHgBe2PXuKs3gubVZEJGN6+ZJk7Cp6gHvUe9IbaaKN/MDDy8k7trDsntj9aAKsQ&#10;nTy4riS4lhYCBUVR5TOO7H+6elPt4Y7e2kuF+zxtaEymJnyE9l7gA9KelvOkBBSZlEW4LIRsjI6c&#10;9n7GnPY/aIY7a6Mc7PiSWBRnfk5w3qPb2oArpFc2tvGsCF5GJLTqfmKkZC56E+1R3lvcrcOEeRJb&#10;g4a4hTa6KB8qkdMdV5rVkguEgujGm2BclI2ziM98Dsahs4JL23225KlSMtO+BMo/Xj360AUTpFwZ&#10;2uLdiJZk2qk/MkfGDkdifT0qqmg3EUMaif5GUmRZEHkSMD1YnuOw9a3ryxmlWU+ctvM7Aqi/ICvq&#10;3ct6GpNRtLcuYpgHUAMUl+4pHORj3/WgDHitJLsTxSNFG53EGH5hhRw5PZvbpVf+zp7aCBfOvbZb&#10;dN7GIZMiA5PPUg1tNavBFcgThP3WWEYwUHYkelUonnmh864kDAxJCJY2I+bPB9sigBkKvczsFDSy&#10;SRebiRSqkN1z74/Gp3WK2kOUe1G/5p41+d1AGBkcVbignjiktcR+c+5GlebjaO/4dOKi+z3M7s0S&#10;IqbURUnfBRgfvH/ZPrQBGltb3kDFYtgmGUlCfvEAyckHgEkYrPmtT5m5JLlZkV9sEfMROBnHqfp3&#10;zVq5uXhs1EE0otwczxTYXo2Qc/XpVoTtqF5byJG1pEyFUSTCkcgnHv1oAr3O1lKxM8LLhH2gp5wO&#10;CWY9+M1ppqbXMKBGZi8uwuSWCpjoD2B9agbfJNNA7wiCHLRcncW6qxHcepqC5WSe1tbRFSGUgGSa&#10;ByITkn73c0AE8zNE8bwzukcxcCcbDnHCqem09BSRTyyxysQLKUplYyMYAHKg4/HFWkaRLOd5pfPS&#10;Nh5bg5Uv/dGeo96iUT+TMYkDeWA0iYPGeoBPf+dAHt+knOl2hJz+5Tn8BVuqumEHTrUjp5S9sdqt&#10;UAFFFFABRRRQAUUUUAFFFFABRRRQAUUUUAFFIa+RvHfiLxt+0l+0h4k+FvhPxrffD3wh4ItLe41r&#10;VtERTf3t7MCUt1dgVRFXk8ZJo62DzPrqivlv9n7xn4z+Gfx2174F+PPEkvjRU0tfEHhzxJeIEu57&#10;UyFJYJwOGZGxhh1Br6fmmS2heWVxHHGpZ3Y4CgckmjpcOtiWivh34d6P8UP21dJ1z4lWfxa1v4ae&#10;HJr66sPC+jeH4Y9nkQSNGLi6LgmRncHgEDA4r1z9nD9oPU/FHwc8XX3j4W8Pir4f397o/iCW1+WK&#10;4e1XcLhAeiyJhseue1G247H0NRXwz8OvAfxs/af+G6fF6P4xat4F1XXA994d8MaZbx/2ba26sfs6&#10;XAYFpC4UFzn+Lj0r6H/ZT+NN38evgtpPibVLSPT9ejln07VbWL7kd3BIY5do6hSV3AHsRTsLzI/A&#10;3/J03xX/AOwD4f8A/QtQr2Ovn+Pxxofw6/aO+Kup+I9Sh0qzfw/oTxvOcGYI1/v2L1cjI4GTyKt6&#10;3+2h8MdMs1ls9Tu9bnaRYxaadZSPKcnrggcCvRoZbjcSuajRlJd0nb79jhq47C0XapUSfa6v9x7r&#10;SGvkTxT+3B4h2X0Hh34Y6u04k22t1qKssbLnq6KNyk88V5x4y+MX7RHjKS4hgt/+EcsriRGSPTo1&#10;EkAHYSk5IPU5FdccqjDleMxVGintz1YK+17JNvqcssx5rrDUKlRr+WEn+Nj731DVrLSYfOvryCzh&#10;3BPMnkVFyegyT1rwfx7+3F8M/B0bpp9/N4ovQoZYdKTch+baVMhwqsACcE9Meor5B1b4JfEPxlqc&#10;kniTXpL9LmXzbiS4uZJlLYOG8vhc9uAMZrc0P9mrRrTyX1TU3vnXdvjidY426475GOKznmnBWVx5&#10;8ZmHt5fy0ot99L7dLayj0eidyo4DirMZcmEwXsl/NUaXbW2/XszvtW/4KQ6gNSm/svwRbtp+R5X2&#10;2+ZZiMDO4KpUHOehPauPT9r342/ECO4sNHjsbQXTHZc2VgRJAu7tI7FeOASV/AV1WkfCzwrov2c2&#10;+k2bSwHKTSsHfOepJPPWrlt4w8KW8i2UHiDRIG8zYIVvIowHzgg8gDnrXzeM8TcjopwyXKeaXSVV&#10;39Hypyv0fxK+x9HgfDzO8U1LMswtHqqa/DmsrdejOB0L4ER6lP8A2t4y1K71zWpisk3mTlxkfws5&#10;yXGMDtjHFeieH/CWjeFUaPSdOhsvMPJjXLsSemTknntmu68MweBHmSTX/H/h+JQebO11KIk+zPn6&#10;9Pzq3pv7Sv7PHg++lig8TWBu7eV4zM8UkrAg4OH2nI44xXwOOr8ScTNzzbGclOT+BytFLpamvdVu&#10;l9e+up+gYDKcsyX3cqwEqlSK+JQcpPzc2r6+WnY3vh98ILjWzb6lrINtp+dwtGBEsoHTd/dXPbrX&#10;udpZwWMCw20McEK9I41CqPwFfLOrf8FJPhLpupXVpGdXvkhcotzb2mYpcfxKSc4/CvD/AB7/AMFR&#10;9a1Cz8nwj4Ug0uZkdWudRl84oc/IyquAeOoNe3gKeWZNS5aUrye73b/yXlsXV4b4mz6snPDuEenN&#10;7qSfrq/PS5+heu+IdM8M6bPqGrX9vp1lApeSe4kCKoAJPJ9gfyr4O/a2/b/srzRrjwl8Lb+SSa43&#10;xX3iCIFRGmSClue5b/noOgPHJyPjPxP4/wDHvxs8QuNT1PVfEmoXbDbZxlnUkZKhYl44yccV778H&#10;f+Cc/j7xtfRz+LdvhDSEZS4lIkuZV+QkIoOBlWbkngr0oq5hiMbelhYNJ9f60R9zgeDsm4Xccdn2&#10;JjKUdVHpf03lZ+SXdHiPwK+BXiT9oDxtFoWhRFYlIkvtRlBMVpFnl2Pc+i9Sa/Zz4eeB9O+G3gnR&#10;fDGlJssNLtkt4zjBcgfM55PLNlj9axvgz8GfDfwM8F2/hzw3a+XEuHuLuQAzXUuOZJD3PoOgHArv&#10;K9bLsAsHC8tZPf8AyPzvjHi2pxJiFTpLloQfurq3/M/PsuiCiiivYPzoKKKKACiiigAooooAKKKK&#10;AENfGv8AwUM/Zrb4g+Fh8QNAtXl1/RYSt7BEFH2izGWZz3LJ1HX5c8cCvsuo54Y7mF4pY1licFXR&#10;1BVgeoIPUVzYihHE0nSn1PaybNa+S46njsO9YvVd11T9V/mfid+z/wDtDeJP2d/FU+r6CkF3DdRi&#10;G8sLot5cyBgex+VuMBsHGTX6h/s+ftb+C/j7p0cNrdLpPiSONDc6TdttYOc58pjjzBkdRzyMiuA/&#10;aR/YH8L/ABUgudZ8IxweF/FAR2WKFAlpdyFt37xR909RlfUcV+dfxJ+C3jz4Ga2I/EOkXmkyRufI&#10;1CAkxP1+ZJV49+ua+VjLF5S+WS5qf4f8A/fKtHh3xCp+1pT9jivP4tO62kvNa/kftrrmh2XiLTJr&#10;G/hE1vIOR3U9mB7EeteB/ED4W3vhF5720DXWjAgiQnMkQPZx6D+97iviH4Xf8FCPid8OtKbTr2S2&#10;8WW6gCFtVz5sWCf415YdBz0xXvmn/wDBUvw/e3lvb6n4GvYLGVwlzKtykuxDwxCY+bjt3rDMYZZn&#10;NP8AevkqLZ21Xk+6/rQ+RpcJcTZFWaoU1Vp+TVn52dmn/WovivwSdbvbXVtL1O58P+IbQYh1Oxcp&#10;IV7o+CNyn0P68g9d4D/ai8bfD+/t9M+Jmmf21ozfIviPSIGeUH+HzIUHOT3UDAH3e9cHrP7XHwP1&#10;u7X+zn13QpJGCktZBrcdBkjdlQPb1PFVof2gPh1Nepax+K7VpXk8pW8uRUY5wDuK8A+prz8BxHmv&#10;D9JYDEU44nDq/Kusf8E0uaPe0k4/3Tz8x4J/tOo8ZTpVMPWerfK7P/FH4X6pp+Z90eEPGuh+PdFi&#10;1bQNTt9UsJSVE0D5AYfeUjsR3HatsV8IzeKfCaXSXFn4xsdJvY3d1udN1RYXDNgOcA7WLAYJIJ96&#10;0NE/aA8TeFZ40tfil4b1vS4YmRINcZDMSeQzzIctt+gz3r6bA8SZXjU3Vm6Eu0lKS9FKEXd+sYnx&#10;eL4ZzjCNclF1Y946P5xk1b5Nn2/RXjXhL9omK/0+STxBpB0u5DgRraXCXKSptHz5HTJzwecYrsv+&#10;FweEAM/25bf99V3f2vl3M4rEQdv7yt99zzFluOcVL2Etf7rOzorFj8Z6DLGsg1rT9rAMM3KDg/jW&#10;uHVgCGBB5BBr0IVqVT4JJ+jOKdOdP44teo+iq7X1upINxEpHBBccGpkdZEDKwZTyCpyDW9mjFSjJ&#10;2THUUUUigooooAKKKKACiiigAooooAKKKKACiiigAooooAKKKKACiiigAooooAKKKKACiiigDgvj&#10;18On+LnwX8a+DInSObW9KuLKJ5Puq7IQpP445r4z+CureMPj5+yb8Qv2dPFfgzU/C3jrwvoH9mfa&#10;buLFtebSfIKE/wAR8temVOQQea+xf2h7vxZY/A3xxceBUkfxfFpM76WsKhpPPCnbtB4Leg9cV5R+&#10;wh8fo/i58AdCuvE/jG01rx3aeZbazHcCO3ureVXYBJIxjnaAd2ADmgD4m1H9vK3k/Y4m+Al94O8Q&#10;TfF0aePCj6fJa7kZgfL80n727aOEC53Y7c1+m/wD8J6l4D+B/gDw3rLbtX0jQbKxuzu3fvo4ER+e&#10;/IPNbLaX4QbWxrJtNEOrjpqBih+0D/tpjd+tdEjrIoZWDKRkEHIIoAdRRRQAUU1mCAsxCqBkkngC&#10;hHWVFdGDKwyGU5BFADqKhubqG0QPPNHAhOA0jBRn05p0M8dzEskUiyxt0dGyD+IoAkoprMEUsxAU&#10;DJJPAqK3vLe9Vmt5451HBMbhgPyoAnr5W8cf8pHfhj/2JWrf+jY6+qa+VvHH/KR34Y/9iVq3/o2O&#10;gD6pooooAKKKKACiiigAooooAKKKKACiiigDjPi7P4Wt/Al9J4yiM3h8PF56BXOW3rs4Xn72KufD&#10;u58Pt4D0qbw2og8PeQWtQwZQseTnO7kc561U+LmpeGdJ8C3tz4utPtuhK8Qmg2F9zGRQnA5+9ivn&#10;b4qftK+Gbf4dN4R8AW01ulxB5DS7DElpE2dyrnOWPTHo1fK4/McPluKnXrygrQ0X/Lxu+3+F/mfZ&#10;ZTk+KzqhDDYaE3eer/5dxVld/wCJfirJanm/xXu4/iV+0fdW+9ILe51S301bi3YSAohVRIOxJH4V&#10;9/wRCCFIwchFC5+lfBH7N/wb1rxl4x0PW1spLPw1p1yJ2vThAzx8rGgPJ5wCcYxnmvvoda8nhKFa&#10;pHEY2tDldWV1fqt/u1Pp+P6lCjPCZbh5qSoQs0uj0Wu9naOqvoJIAUYHgY5ryj4JeEfAfhnVfEUv&#10;g7W21a5uZAb5GuVl8pt7nGABjkt+Vervgo277uOa8o+CWifDvSdU8RP4I1Br26lkB1BWmMmxt746&#10;gY5LflX1OKini8O2o6c2795afZXXz8j8/wAJJrB4lJzV+XRL3Xr9t9PLzPWaKKK9c8YKKKKACobt&#10;EktpllbbEyMGPoMc1NUN2sbW0wlOIijBz7Y5qZbMa3R5f8B/CfgbwtaayngnWW1iKeZGumNwsvls&#10;F+UcAY4r1UV5V8B9F+H2jWmsjwDftfQyTIbwtMZNr7fl6gY4r1UV5eVRUcHBJRW/wO8d3s/61PWz&#10;eTljajbk9tZq0tluvy8haKKK9Y8gK434uaN4e8QeBb6x8U3503RZHiM1yJRHtIkUp8xBxlgB+Ndl&#10;XG/Fyw8M6n4Fvrfxfcm00FniM8ocoQRIpTkf7W2uLHJPC1U0n7r+LSO3Xy7+R3YFuOKpNNr3l8Os&#10;t+nn28y58NdL0XRvA2k2Xh67N9osMRW2uDIH3ruJJ3DryTXTVzPw1s9CsPA2kW/hmc3OhRxEWspc&#10;tuXcc8nrzmumq8IrYemkkvdW223Ty7eRni3fEVG237z3336+ffzCiiiuo5TgvjloPhfxN8MNa03x&#10;nqR0jw3MqfarwTCIxgOpX5iCB8wA6d6X4IaF4Y8M/C/RNN8G6kdX8NwLILS8aUSmQGRi3zAAHDFh&#10;07Unxy03wjq/ww1q08dXZsfC8ioLudZDGVG9SvzAHHzYpfgjp3hPSfhfolp4HuzfeF41kFnO0hcu&#10;PMYt8xAz824V6nM/7P5by+Pa3ubb3/m8ux5ll9fvaN+Te/vb9v5fPud5RRRXlnphXh/7UF98JrHT&#10;PDx+Kto91atdONPCLM22XZ8x/dkdvWvcK8P/AGofFHws8MaX4ef4oaOdXtZbp1sFELSeXLs+Y/KR&#10;jivTy1N4uCSk9/g0ls9v62POzG31Wd+X/t7WO/U9l0s27abZm0GLUwoYR6JtG39MVbqppckEumWb&#10;2q7LVoUMS4xhNo2j8sVaNedLdnfHZHwJ+1RZQ6N8ctUexU2skkVvdM8TEN5xXJcHscgcj0r6T/ZO&#10;8b6l40+F5GqzyXd1pt29mt1NIXklQKrqWJGcgPtySSQoJOau/GH9nDQfi3qEeqSXM2k6xHCYjc24&#10;BEwA+QSKeoU+mDjjNfLHhTU9c/Zw+MttZalcmVLaRI7+2tJWaGWGUDkL3YAgjjOVAzivySUMRw9n&#10;EsZWX7irJrR6K+quvL/M/fac8Jxdw9DLsPL/AGmhBOzWvuq2j7S230uro/QOvCvA3xa8C67+0T4k&#10;8IaZ4TFj4tsUmN3rX2aJfPCmMMN4O853L19K90HODXhngf43eG/En7Q/iTwNZ+ERYa5pyTNPrflR&#10;gzhCgI3AbjncOp7V+24KDnTrNQcrR6O1td33XkfzhjJqNSinNRvLqr38l2fme6UUUV5Z6gUUUUAF&#10;FFFABRRRQAUUUUAFFFFABRRRQAUUUUAFFFFABRRRQAUUUUAFFFFABRRRQAUUUUAFFFFABRRRQAUU&#10;UUAFFFFABXM+JIlbU4nBHmCLAD/d69SO9dNXPeJ38m4t5HUCEfec9PpQBzNzpiXFvLZkiJTh8gYL&#10;nt83evJBrN7J4w/s+WOGARuYo4ChEzLnls9MDuK9vsLeYKHkJC5JWKXBf2Oa4BvDN1B4x/tWMfbV&#10;HmM3T5if4uemKAOs/sVJ9Pk8zYzGLPzDGT6H0FYV14PPkwtv8qCMlHgZiVZccYHT6ZrqCksohaVh&#10;5qR+Y4QbeByQR6VFHNIs8RSMlN29snIZM80Acxd+FLL+zZ5zG1upTyo2UfvYz6n/AGT6Vy9t4Iu4&#10;7eZz9muLrrbR24Ks/qBnrx1r03UohdW8RdDND5hJSPgovqT3pbe2Z7q3PlGJzxjPEZA6fiKAPJrD&#10;wBqFja3hjeBY9QZSJTHmRGXqAfQ9K3bbwbYaVb7pDGxhB4Q7XdyMHLfpXoiFkkw8USDJKSNxj2qK&#10;K2hhxOlusnBPlMQSeeg96APK7Dwm1skRt1jVS4KpGPuJj7r+r9gRxzW3N4QKQlpInEkhKs7nJKnn&#10;aPbPau2SzkivIYreLyLeU5LbQxDD+Qq3IpadiyFkXMTDOFP4HvQB41qXgJpdRQiIraIolXbxIHJI&#10;JJ/uj2rWsfA7PdJEpZVP+sAOMe/+8a9CmtVyDuQKT90Lktz90Hsatw+Tbq8UUSCSEGUp3bPQk0Ae&#10;cRfDa3v5L1ROksjlRLKxJkU46If0+lUX+HVmkNteTyXcUqxmJYoZtgb5sAY6YxXqbLFbzgR2hcHB&#10;GDhjxyxNVNQs7iRWWAKhyMvIA/XoQD0NAHFReBLFxNbyTTeTGBGUkf5we25q1E8FadcwvarblESP&#10;c21uSy8AD0+taMdskdwbWaN7gpwbnOAGPatC30iO1WMwq37oeUrM25iM5zk+9AGfYeD7eKOK3kTZ&#10;IqZaJG+UKD2/rVyTw5YDMESRpEE+YN8quM9PrV+aS4CKsMIlbqy8BiMevpmnybisSbTIzAMQCOPb&#10;FAGA3g6G8LNBK0XnDZOMkFlHRR7CnWfgLSrRxO8LSKxzDIByAOOPeuijIaPzFXfEpI2hsjcKhWJU&#10;+1yFHWeTH3jwPYDtQBmx+E9J3CSS0iW5VSFaYBmQk/dY9wfSrcOkWNqHjSCOFk5Z1UKhfrhQOn0q&#10;1CYhJbx7d0oQjljkD8e9ORpFuWt50aUvlvl48pR3b1NAFWbTo7RVkijAeRcC4AypP90D3pj2Nu0R&#10;ln09hJnPlsABIO+B61bLyqsbQh2RiQyA5Bz3wen9KbJLdeZjaoBYYRhu3L6j0oAzb/w3plxaI9/p&#10;dq6szFjNArbB/df1HtXmnxz+DPw41v4a+IovElhpWi6ZdWMsE+rmFEeziKHMu8g42gkg9q9b3qBM&#10;EDiMLtdn5AbuMV59+0LpGn+IPgn4usvEE/2HQn0yZdTu/M2iG02nzXyASMJk9CeOlAHkX7OXwl+G&#10;fgz4RDTPhprsfjHwyuoTTzXUrpOslyyxK8ZYKAQqqhAxwWrtfFfw/wBMvvOaLR9HufLQiJms1Ozp&#10;97jr6EVx37IHg/wL4U+F62vws1xdb8IPqdxK14JHlCXOyMOpZ1U/dEfGP4utfSEVrEJXSeFkjUgl&#10;1O0qccfnQB896n8LLG1itLddFsZ7aQL50F1bq8iKPvk8Y24JwevNP8PfBPQWupZB4E0K1spP+PYy&#10;adEFkhzwjcfOO9fQEkEEknJKNsKYkHVepGe2altQ72iGG0+UyARBiP3a46j1A9KAPNv+FMaEdNmg&#10;/sPRlgaTztq2ybYDj7wXHBFVYvg5oGmvbyado2lWcQkEixraLvDnq+QOc9ce9esFQEZIUVlDBZp3&#10;HCjPIPqBSTNbT3KLszIzbAS3AUdMenHSgDzyT4UI16buLEsyOQIXbCgkYyAOlMtvBU1pai1FzFcq&#10;CHmlVcIW+6o/Inp3xXprKwuDOxUx427SvznHcGolhacuWh8peAofBwuOfqaAONsfAjW5MkaZHKhS&#10;MKQT+v1qrcfD7lC032YyOMuM/KM/cPrmu9hhIkJ8mUQkB9jPlmx3HoOnFRmS1eby5I3Yq3mK7N8p&#10;x/WgDyXxB4de8kvrJbbzYusLRsAxxwMdw3vU0Phq9uNNtbWOBoXKlAQ2FJ9Djv713uoaQJ7+5uVt&#10;5EuCVMbh9oH4d/rWlYwoI9qQvGx+Rw38Y7kGgDztvhleOtvGpjt0EjSNGzEljjq3YrnJxViP4fKd&#10;NSIz+U43AxxfKDzgY7jHtXoNtJJbFFjgZ9zEJ5jAlF/rToYZLsvElu0Kyf8ALWRQxXb6fWgDz9vh&#10;laRS26i4EdwsZQJGu3aP7xx1J9adZ+A/sVrMHuEBumLtIy7sEcAD+f1rsp9RK3MiyIkaFgI4yQWO&#10;B/jU6XjYdSM4xlVHGO+KAOQTwHDb2qhjIzgo3mSc7gD6noPUCqh8J6dPNEJbgTOZWcDPEeDkg+mP&#10;Sut8RSh9KleFGuSi8eWSrD2Getcrpdzd6jqCJcwtbwgDEe0EN9SO/rmgDVfwjpqeZfWcPlTOBujB&#10;yhC9Cq9Oe/rWbq/gKO4hm8uVQ6LmFX/iY/eBHbHbFdiLJrm0RokeHaGO1yP1ptrJG0Zk2CIoNyLI&#10;chux/CgDyJ/BmrQYhmt0N1FtlLxx4aTngsf4uPWtZPDV3qEcCoEFyHMk7RDgnGSWPfaMYFenG1Xy&#10;stGwVwQWD8j0x7dqntordLZFNusatxtU4YjHOTQB5bD4JmuWe4e6t2haRX85Dhm/3m7nuQKspoGk&#10;anqkt3HPHeTxKbfa3bnOMd+e9X10K6GoXli1yFsWYtFsTDoOQBnofc10OneEoNLaMwK7zKNrt9aA&#10;OYTwKt7PLMZGTYu6MKv+rbGNx9RzwO2Kp6n4TU36EwNOWX5kcZTIHLkfhj8a72+t10OP7a9wVTOH&#10;zyGHoawb+Z9QhSXTpWWM4AZ03k9yfpQBy48J3VxpV8LYjc7II0xtIbOcZ7D19cV4/wDGX9mL4r+N&#10;/i74N8U+E/FS6N4Y0tYG1rSkupYxdsku+T5FG1sp8vzH2r6V8OWNxcJLNeSedscybVXYBn7o9+Oa&#10;8T+O/wCzH44+Lnxv8B+N/DXjhvDvhvw8IRf6SpnAvNk/mPwhCnK8fNQB6FqNkX8p7KGI2N0zSxpH&#10;GAkS7ugH94ds05LuMtcWt5NDFJGFlREOJCQOp7EGu31Swi1GC8kiiKOQZLd1+6FJJ5XuK88jjF5f&#10;SGaNrmVGMZjRPK4zy2f6UARpfCS4S5TCQI+2VI1/1Z75/wAKvW2oTQyXqvMm2NVmKovOCegz39ve&#10;qMgTdNJLGYkh/wBRBKceYQMDkdzzyamjhafYGeO4QHfOvIZVxgKT7Hv3oAsvMdQnlBuLa3tUClUc&#10;fNk9eR/nNWLKNmVkjbdHGcIJRuKt1Iz2rOt5UmUrGoIbEgnAwuR0UjqcVpzLf7A97NEm5WeQLGCX&#10;x0Ax93NADJ7hr52ilSS1+Xf8zAZwOG/PjFMS0S3tILtWhmllgIctJiMt0AC9m96sSSRMNsUbWssu&#10;x3W4+fcMYIBHAqAB5Lm3soCtw27cHEWFkRep56Y6Y70AIkM09kEhiaCNo1SQsxMYGeWPq3oakiR7&#10;hHVFJCDBZT82B0Ib+lRyyNLqotxdRIZ3IUEH5Y/Tb0BB71YKzxzR+TEzMi+UIS+GyD949mB6+tAE&#10;U1m9/BDEYp9m4hwjcMccZP64qS4j22MhDpIkbKxuclVZv7uabLqNpcWbw3BZYzG2/wAuQq0nPOD6&#10;ipIJ5RBKIYfOZyFMOc707AdgfU0ABdcJFPJi3I/dPctlh3OSOuTwPSoJbGee4RgxS3jXbGjjL5zw&#10;DjqD3qw8FzHqW5oFWErnYxyC3br0pPtkiwravC0U1wSRJ5g2h+3vj2oARkkmmu4vtKC48lkkSIZK&#10;/Qd8elUpLGVNJhmt1ZoY2BMg+6wA5AXsfT0rRW6uIBHEGgluMbJI44wHY9x9MfjUnH22OG4RoYnJ&#10;fl9sYU9sdQf9qgDKazMukyJJIkV3dxlWmXP7qI4OQfX1q7DIgjE7SAR7BC3mpkDb0P1NF1JpmpzZ&#10;hnf7NgpK0TEHA4289APXvVW6s4opo7eRpvML581GxtXHyg9s0AXX05JpTHMFYqF3W8zlie4JHpkV&#10;XhlkezlRRA0rDzDKi/uouuPfp6elXBFiJ/JSVYY1Andn3u+enPUfhUMELwNDHEsb2SKWdFHMR7A+&#10;oOaAEtrSa8eF5445mWA7bmHKqU4Lbh3Jpk1sW1BZbeGWVDasPn/1ZDHg7fbpUcqqbtGuZchlJSWM&#10;lVYHHQD1PSpLa1ZLaZoNQWLblIvOBfP+yfXn+VAEqW8aSm6j3CRIwGt2OUXHovajUJLhru0aF2gZ&#10;hvkiuOhUDuO/qKdDDHZQtsRluSoIlZuC+eSB6e1MFtujnhhAN1OCzSzZfap6gD09KAPadOObC2Pr&#10;Gv8AKrNVtNTytOtkwRtiUYPXpVmgAooooAKKKKACiiigAooooAKKKKACiiigBDXyN+yayWP7V37U&#10;mn3EJiv31vT7tSxOWga3IUgemc819cmvnX4xfs5eL7z4px/FH4ReL7XwZ40ubRNO1e31S0N1p+qW&#10;6ZMZkjBBEiE8MD04oWjuD1VjlfFq/bv+CmXgMW8e97HwFfSXTr/Cr3ACZ/GvpvxpbS3vg7XbeFDJ&#10;NLYTxoi9WYxsAK8j/Z+/Z41b4e+KPEXj/wAfeJV8Z/EzxCiW93qUMHkWtpaxkmO2tosnYgzkknJN&#10;eh6fp3jeP4pare3msaZL4CksYksdLjtSt5FdA/vJHlzhlI6DHHFJr3eX1/Ftjv73N6Hi3/BNu7t7&#10;n9jfwEkCeW1ut1bTLkkiVLmRXznvkHivH/BGnz6z4F/bel0+3aWK61q/t4fL53yx2eJAMdwTzXo1&#10;3+y58XPhjr3iO3+CXxM0vwv4L1+5kv5NF1zTDeHS7mVmMrWjAjajFt205wRXsPwi+Dvhj9nP4PXG&#10;gPfPeWCi51HW9Y1RwZL6eXL3NxMenzc/QACiXvXfdf5BH3bW6Mzv2NL+11P9lX4WXFmoW3bQLZQA&#10;cgEJtb9Qa81/4JzR+Z8K/HF/FHssr3xvrEtswOQ6eeVyPbIP5V8e2vxY+Jvw80e7074Z6l4n8Nfs&#10;sahetBbeN9Y0VLibSLeZyJHtQCJBbhmIR2HAO72r9N/gd8N/DXwl+FPhzwv4Rfz9As7VTb3RcO11&#10;v+dpmYfeZyxYn3q3q3Lv/wAB/oTayUe3/DfqfIX7b3wE+LXxG+OGn+IPAnh2bUbG20qCJL6LUIoD&#10;HMskpICucggMpz7+1eI/8M4ftT8Y0TVAfUa3b/41+spryD4bftPeEvi18Y/GXgDwvL/asnha2hlv&#10;dWt5Fe2aV2KmFCPvFcckcZyO1eViMtw+MnzV05NbXb0XZdl5I+0wPF2aZdQjh8N7NRX/AE7hd+rt&#10;dvzep+fg/Z2/asH/ADC9b/8AChh/+Kpv/DOf7VX/AECNa/8AChh/+Kr9G/jv8evDvwA8Jwavrcd3&#10;qF9fXC2WlaLpsRlvNSum+7DEnc+pPAHNcP8ACf8Aa2j8afEWPwF418Ca78LPFt5bG80qy11o5I9S&#10;iUfP5UsZKl16lOuOfauJZDl3Smej/r9nn80P/BcP8j4dH7On7VYORpOtA/8AYwQ//FVzTfsV/tAs&#10;xY+CboknJJ1qDn/x6v2IFLVxyTAx2hb5suHiDn9P4JwX/cOH+R+Ow/Yq/aAH/MkXX/g6g/8Aiqrn&#10;9hn46k5Pw9ck9/7Vtv8AGv2RpO9V/Y2DX2X97NV4j8RrarH/AMFx/wAj8b/+GGPjp/0T1v8Awa23&#10;+NL/AMMNfHX/AKJ8/wD4Nbb/ABr9B/ib+2Anhr4gan4K8CfD7xD8VfEGixiXW00Hy44NNLAFI3lk&#10;IVpCOdi5IHvkD0b4G/HDw5+0B4Eh8T+HGnhUSvaXunXsZiurC6TiSCZD911P58Gn/Y+D/lf3sr/i&#10;JHEi/wCX0f8AwCP+R+WX/DDXx1/6J8//AINbb/Gul8FfsOfEGK4kk8Y+Adf8lWUxw6LqFmxlX+IM&#10;zt8vbBwa/Wqvlzxd+3NHa+IPEdt4F+GPin4maD4akaDWvEGhrGtrbyp/rY4g5zOyDOQnfj3pxyjB&#10;xd+X8WZVfETiStBw9ulfqoRT+TsZ/wAKbS7+C9gtv4W/Zt1u0mxh72XVLKS5k/3pC+fwGBXof/C9&#10;PiN/0QnxD/4NbL/4uvSPhn8SfD3xe8D6T4u8LX66joepwiWCYDaw7MjKeVZSCCD0INfPFt+294l8&#10;TXurSeC/gP4u8Z+H7PULiwh1zT7q3SC6aGQxuyByDjcpH4V60YRprkirI/P8RiK2LqOtXm5ye7bu&#10;/wATv/8AhenxG/6IT4h/8Gtl/wDF0f8AC9PiN/0QnxF/4NbL/wCLr0/4feJdQ8Y+DdK1nVPD974V&#10;1C8i8ybR9QZGntWyRtcoSpPGePWuiqzm3PDv+F6fEb/ohPiL/wAGtl/8XR/wvT4jf9EJ8Rf+DWy/&#10;+Lr3GkZgqliQABkk9qAPD/8AhenxG/6IT4i/8Gtl/wDF0f8AC9PiN/0QnxF/4NbL/wCLrgte/b4t&#10;o7zXNQ8JfC/xb468B6DcNban4w0iOMWqMhxOYUYh5ljGcsvBwfTNfSXgnxpo3xF8JaT4m8O38ep6&#10;Jqlut1aXcX3ZEYcHnkHsQeQQQaPMDxXxZ8YPijrfhbWdO0/4KeIrDULyymt7a7/tazHkyvGyo+Q+&#10;RhiDn2pvg/4vfFPQfCei6ZqXwV8RahqNnZQ29zd/2vZt50qoFd8l8nJBP417P4+8eaF8MPB2reKf&#10;Et/Hpmh6XA1xdXMmSFUegHJJOAAOSSK+dvDv7eEE+s+H5PFvww8W+AfBniG4W10rxZrMcf2WWRyP&#10;IEqKS0IkB4L9yPcg3A7n/henxG/6IT4i/wDBrZf/ABdH/C9PiN/0QnxF/wCDWy/+Lrv/AIs/Fnw3&#10;8FPAeoeLvFN41tpFmFGIIzLLPIxCxxRIOXdiQAB69hzXjHgP9tVdX8ceH/Dfjv4a+J/hafEn7vQ9&#10;Q18Rtb3s2ARCWQny5CpyFbBPSjcDqP8AhenxG/6IT4i/8Gtl/wDF0f8AC9PiN/0QnxF/4NbL/wCL&#10;r3AdaWgDw7/henxG/wCiE+Iv/BrZf/F0f8L0+I3/AEQnxD/4NbL/AOLr3GkNAHh//C9PiN/0QnxD&#10;/wCDWy/+LrL8S/E7xj4w0W70jWf2e9b1HTruNopoJ9SsmVlIwf4+PrWl8af2prP4Y+NLDwP4c8J6&#10;z8SPHt1B9tfQNBCBrW1yR508rkJGCRhQTk/lna+AH7ROjfHrTNXSDTb/AMM+KNDuPsmteGtYTZeW&#10;EvVd2OGRhyrjg0rKS1LjKVOSlF2a/A+JfF/7Go8QXxudF+FXjjwurOzvb/2lYXMQBxhUywKgc9Se&#10;vtXkR/Ya+OuTj4fPjtnVbb/Gv2PNfO/xO/bBTwv4/wBT8GeBvh94i+KmuaLGJNbXQBGkGmlgCkby&#10;yEBpCDnYvIH4geVUyvCVHdwt6No+9wnHvEWDhyRxPMv70Yy/Fq/3tn58f8MNfHX/AKJ8/wD4Nbb/&#10;ABo/4YZ+Ov8A0T5//Brbf41+p/wR+N3hv49+AYPFPh2SaKHzHt7yxvIzHc2FynEkEyH7rqf8a8Os&#10;v24fE/imfVbjwZ8BvF3jLw/aahcafBrdhd2yQXTQuUdlDkMBuBHTt1rP+x8Htyv72d//ABEjiT/n&#10;9H/wCP8AkfEH/DDHx0/6J63/AINbb/GkP7DHx0/6J63/AINbb/Gv1w+HvibUPGPg3S9Z1Xw9eeFd&#10;Qu4vMm0fUHR57Zsn5WKEqT349a6Kj+xsGvsv72SvEjiN/wDL2P8A4BH/ACPx1/4Yp+P4AA8EXQA7&#10;f21B/wDFUv8AwxV+0B/0JN1/4OoP/iq/Ymil/Y2C/lf3sn/iIvEX/P2P/guH+R+OR/Yj+Ph6+BJz&#10;n/qMW/8A8VXUR/s5/tWxqqpp2vKqgBQPEkeAB0H36/ST43/G3w58BPBMviTxG1xKrypa2Wn2MRlu&#10;r+5fiOCFByzMfwHU15t8MP2wE8VfETT/AAR45+H3iD4Va/rEBn0RNfMbw6ltBMkaSRkhZFHOw8kZ&#10;9gZeSYF7w/FkT8Qs/qfHUg7d6cP8j4Lm/ZA/aNuZpJZvCmpySyMXd28RJlmJySf3levfs8/BX9pj&#10;wt8VvAg12HV9O8F6bfB72GXXI5oRbhXyhQMSwJI4r9Hx0qvqGoWuk2Nxe3tzFZ2dvG0s1xO4SONA&#10;MlmY8AAckmvSWHS5XKcmo7Jyk0vk3Y8PE8T47FUalCVOklNWbjSpxdn/AHlFMsClryb9n39o7w5+&#10;0hYeJ9T8KxzPo+jatJpUV/IRsvdigmWMdQhzxnr1qn8eP2l9L+C2p6L4estB1Txv461vc+neGNEU&#10;G4liU/PM7N8sca/3m78V1nyZ7LRXjHwH/aY0/wCM2r694a1Lw7qvgTx3oRV9Q8Ma4F89YX/1c8br&#10;8skbdMr0PHoT7PQAUUUUAFFFFABRRRQAUUUUAFFFFABRRRQAUUUUAFFFFABRRRQAUUUUAFFFFAHN&#10;/EjwTD8SPAWv+Fri+u9Ng1ezks3vLF9k8IdcFkbswzwa/PHxr/wTJ+APwsla88U/GXV/Dt1IvmNJ&#10;fajBDM4/vYI3H6194/tA/Eib4QfBLxv40toUuLnQ9KnvYYpPutIqnaD7ZxX5g/EH9kPTdT/Ye8Q/&#10;H34g6tqfir4oa1Zpq8V1Ndt5Fmssq7Y1QHB+U9+BnAAxQB7da/8ABK/4T31/Z2MHxc8USX17are2&#10;1sNRi82aA5xIiYyy8HkCvvTwL4Tg8B+CtB8N2txPd22kWMFhFPctulkWJAgZz3Yhck+tfDP7Y/wC&#10;Oq/s9eD/AI6eGdev/DvxD8AeG7CayubebbFJboFZkK9j+8Y5742kEGvs74KeOpfif8HvBPi+eIQT&#10;67o1pqUkSjhHlhV2A9gWNAHa0hpaKAPz2/bU/aD+K/xG+H3xQ8PfDfwveeFfB/hiG4h8ReMtXJtz&#10;dLHw9vYjq2/OC/pnBGa+wv2cWL/s/wDw4JZmY+HrElmJJP7hOST1rjf27AF/Y++LAAwP7Dm6fUV2&#10;X7N//Jv3w3/7F6w/9EJSQPc+Y/F/7G/j39qn4v8AjLWvi/4p1bw74HsLxrTwr4e0C9CBoB0uZCMj&#10;cw7EZyTyABWN8HfBXib9jT9sXwt8K9L8X6h4r+G3jjTLu6ttO1WUy3GmS267mYHoASeowCCcjIzX&#10;1N8eP2i/DfwIsdOgvYbrXfFesuYNE8L6UnmX2pTdlRf4UBxukb5VGTz0rkfgH8DPEkPjnVPi98Vp&#10;rS9+JWr2ws7WwsvmtPD9hncLSAn7zEnLyfxHpx1a0CXn1PPf2ydX8WfFn4yfD79n3wn4gufCtp4i&#10;tbjV/EerWL4nXT4/lMSHqCxz9cjtmvJ/HnwHvv8AgnP4i8G/E3wJ4y13VfBdzrFto/inQtZuPOSS&#10;CYlROpwACvbjg7ecEivWfE0R0/8A4KkeDZ7jEUV94Du47dif9YyzZIHvwau/8FRZ0H7Kd3Z5/wBJ&#10;v9c0y1tou8shuAwUe+FY/hSj0fd/rYp2bt5fpc+tkcSIrDowyK+WPHH/ACkd+GP/AGJWrf8Ao2Ov&#10;qKwQx2NurDBWNQfyFfFX7SWq+OdG/bt+Gtz8O9D0rxD4kHg/UwtlrN41rAY/Nj3NvVSdw4wMc57U&#10;yT7corxr4K+LvjVreuX1t8T/AAF4f8N6d5IktL7Q9Ya6JcHBR0ZAeQcgg9sYr2WgAooooAKKKKAC&#10;iiigAooooAKQ0tIxAUk9BzQB8yftgfFa40uCLwJZ2aF9Qt1urm7nUMFj3kKqD+9uQnd24xXiP7Pv&#10;wqPxT+ISW14XGlaaFur1lwd+CNkfPHzEc+wNYPjzxXD47+KOq6rqWpXj6VPfOsc4UedFahjsVFbg&#10;EL0B719x/APRvDulfDHSJvDVrJBY3kfntLcYM875ILyEdScfQDgV+NYOkuJs7nXrSTp09o9XFPT5&#10;Xd2f0Hjq74MyGGGw8bVqsdZJbSlu231SVkvK/r6BBBFbRLFDGkMSjCoihVA9gKloor9kStoj+fW7&#10;6sbJjY277uOa8n+CNp8N7bVPEZ8CSF7tpB/aALOcNvfH3vfd0r1iTGxt33cc15P8EpvhxLqviIeB&#10;bY292JB/aBKuNzb3x94+u7pXk4q31vD/AA/a3+Lb7H6+R7GEv9SxNuf7Pw/Dv9v/ANt8z1qiiivX&#10;PGCiiigAqG7EZtphL/qdjb/93HNTVDdmMW03ncxbDv8A93HP6VMtmNbo8v8AgNafDu1tNZHw+kLw&#10;tMn2zLOcPt+X73t6V6rXlXwHm+Hk1prX/Cv7Y20ImT7YCrLl9vy/ePpXqory8qt9Thbl6/B8O72/&#10;XzPWze/12pfn6fxPj2W/6eVhaKKK9Y8gK4z4uQ+GLjwJfp4xYp4fLxeeQWHPmLs+7z97bXZ1xvxc&#10;fwxH4Fvm8YxedoAeLz0AJyfMXZ05+9trixtvqtW9vhfxfDt9ry7+R3YH/eqVub4l8Pxb/Z8+3mW/&#10;hpFoMPgbSE8LsW0ARH7ISSfl3HPXnrmunrmfhq+gv4G0hvDEflaCYj9kTBGF3HPXnrmumq8J/u9O&#10;1vhXw/Dt08u3kZ4v/eKm/wAT+L4t+vn38wooorqOU4H45weD7n4Ya1H49cp4VZU+2MpYEDzF28rz&#10;97bTvghB4Rt/hfokfgRy/hULJ9iZixJHmNu5bn727rSfHOXwfB8MNafx5CbjwqFj+2RhWJI3rt4X&#10;n722l+CEvhGb4X6I/gSEweFSsn2KMqwIHmNu4bn726vU1/s/7Xx/9ubf+lfoeZp9f+z8H/b+/wD6&#10;T+p3dLRRXlnphXh37UPj/wCHHgLTPD0vxF8PjX7e5unSyQwLL5UgTJbkjHHFe414f+0/8VfA/wAL&#10;tM8PT+NfDSeJIby6eK1Roo38lwmS3z9OOOK9PLYueLhFRct9Iuz2ezPOzGShhZtyS82rrfqj2XSp&#10;objTLOa2Ty7aSFGiXGNqlQQPyq3VTSp4rvTbOeBPKgkhR40/uqVBA/KrdedLdnfHZCV8OftmaXDp&#10;Xxatr21haKe80+OeWXBIeRGZQeeMgKvAr7jNeA/te/DK+8Z+ELPXNN824udCMkj2MUe9pon2hyO+&#10;V254zkZ4zivkeKMJPGZXUjSV5RtJfLf8Ln3/AAPj6eX53SlWlaM04t9Ndr/NLyW/Q9b+HPiFfFPg&#10;XQdUF5HfS3FlC088RGDLsHmDjod2eK8w8D/Haz8TftDeI/AUfhE2FzpqTM2t7QPP2FARnb33evav&#10;Df2WPjcfA+vReHNSuYx4b1OUmOQrnyLhsAEEdmOAfQ4969w8KfH6fVvjz4n8GX3hhdI0zSY5nPiC&#10;YMkcoRowMsyhed/r2r3eF8xp5xl9WsoXlCPve9blat73mvL/ACPnuMslrZBmlPDuVoTleFo35k7+&#10;75NbP/go91oqOCeO6hjmhkWWGRQySIwZWBHBBHUVJXcnfY8Rq2jCiiimIKKKKACiiigAooooAKKK&#10;KACiiigAooooAKKKKACiiigAooooAKKKKACiiigAooooAKKKKACiiigAooooAKKKKACud8QRLHfr&#10;OQMmLYWJyAAc9On410Vc34iLfb1A4HldeuOeeKAKKSRQskYYSBDwOpIPvTVjijnbaZA7Z+6Mfhmn&#10;5H2YtGoeItgknB9KilVI5oYW3SKEPlsBlcfhQAiCGfLKSrJkHgjB9M91FPlka4byliLssQdJsADj&#10;timTgXBZg42shABznB6j3qS1eGeMRhHRkTgMDwo6c/0oAcmwgxzKWlYbvKXjAPQ+n4U6JsmLygJd&#10;xILMcHI7YpIx5zfJMRsGGhwBle30HvUEcElwjufl2syso+XI7c0APaVIZDAmYUC/ePzEHuOacyXE&#10;TpgLDGqfOnBxnpjvzTxLGsZC5ZHAVN33mb6e3rUULH7OoMmDGCGOM9e2aAEhTy7h1MOJWBBlD9u+&#10;femJbczBQCeQGzkFcccetSGLyWkVj8nABBz26H2ppaLLRxhfMX5MLxuHU80AIsKqylpAwYBAcY/M&#10;dM0yfzXuWcRqIVQFcnJyDz+dJEtvE5RjsDjCgkkFvenz2G+VZZkSdv4EJx27e+KAJrOHEihZshsq&#10;C4yVJGT+H8qrRxtN5M6lkuEyYtq8MvRv8mnm2SIyCYBYwQoKHPA/zirHkus7tDKY5mGGkK8bcdKA&#10;KlyqrIkvO9z/AA8YOe1K58y4Luu1VXAYnJP+0R2NPhjSO3Ijxbs/LGQF/wAf88U633S3AJw020kk&#10;ngDtz3oALeISRSkx4D9dzdTntTITjyTKNkmSAxOScf0qZ2WQ+VyWYkbVyNrDrg/1pWJLRHGVQ/xc&#10;EkDv/jQBFLAbS4UgkMx3KT0yfpUpt/LnnY53MAFAbkY9TTotsY+cEseBtXAB/wDrVGsLKsiO58lS&#10;MIe49+9AEs0ALBwQPLIyevJ/nUTXEkkAYSkuSNr4ycep9u1EqJdGSMAGEchjwen92mR+XBAsattj&#10;wIxgcsfp2oAWaITKokXbLC2FYE4I6/jSiOB5JJFbfIQNrZIAPpt9qZdq9tPGVk2OhVMjnn0P+NWn&#10;UJcJcpxhSjHP3R3wO9AEFttlwYZDKm4qxY4Abvx3ri/i7ZeG7z4ZeK4/HEzR+DW0u5j1WZS6+VZ+&#10;WwmYeWCx+TP3QTxxXeKqPEAGMbqc/OOCT0rjPixc+GLf4aeLT46iM3gyPSbn+21Uuc2flN5yr5eH&#10;J2bvu/N6c0AeKfstP8J9B+EU9t8HLz7Z4Kk1S48xppZzm52xbuZlVx8oi4xj9a+gfDs8jWUXnuZL&#10;lUxM4GE3dsfpXzB+zNd/C26+GF1J8HbOSPwWmqTBFkFwX+0lYg52zktjaY+c49Oc19V6XayWtiiX&#10;EnmXG0qyJ0QeoPegC8kUs8LEsMggsWXcDgfdx6e9V3kilkiRHZZB86H+7jvjoR7U+x8sROuVxkna&#10;2QOmCPx96L1xGsJ4ERPloMcg+lAD0Pnu6pMgl2nO0YBNRQXMmWZx8m3YFI4Ldz605lBkwkg3qQyb&#10;V/T609Yijjy18xdnzEtjH50AQbDAkQjAKbih3ZB9utNciNCvmbjCQHOT8uf59qruhhd3hKxuVH3j&#10;kA96lkcSbSrYMbAOrdAT/dPegCy0DLceWWJeTLJGv8S4557VEI0aXDKysx2OE6j0P4VI0qrAkTyM&#10;vG0SBflYj0pgIUvD5ZEjNkkNwvuPWgBIkkMhErE7B+7crkntzT0M8CRjcChc7QvAA7HHc09p4xvQ&#10;yDaqYLspJb2xSMFSOQlsxQru3A5IX0wOlAEsMQkPkyRHpu8wEDIPf1qpdeVK8VvKzfZ8ZV1YrtPu&#10;B2NSgQ+d5qKsrKB5ZBw2D1zRDIJJGkj37D1ZhggDj8aAPNtZu5LbxVdm6VltFkCxGMHIJHCkY5+t&#10;dZp81zdvFBcQ7IgBIsQYgA/X+lbA01ZoxINkYbjP3sntzSw2nkyrIkB84D5977vyPegCSa3N1azw&#10;EquwYIPUA96r2+nR27n9wyApkMGBDjjB9s9ak3efKyrvAKbyWHBYfw/lTzbMYRCluqhhu3K+Sh9R&#10;/hQAX0oBCZWRSgdYidpbHUEioo4nt2i2RcRgu4LBsg9APYUksq2SiQRh9+PmAJ2juaf+7s4V80sU&#10;VsFVGTg9Ccdf6UAJJHPiISqbgOWIH3WVfXNOugbWFmjLyxBSSgYAEfWpZIfKMYWRi/JUsOh+lLCf&#10;s1vukb77YcYzvJ6mgDO0u/W8ZpPKEW7OJAcgf/WNXkSREEhJjcdcHduH07UyO32qF2qVX7ibeAO3&#10;41I8K7W8pM/Pkquck+9AFa7gSeLGSGkygU/w55znpTLDSksoD5Iyx4lUkswHOMVZty8hkkReOU8s&#10;nqw60RB45LfADMzklg3cc5/D0oAiG+J4hExKEFHBwW56V88ftAfsqa18Y/jd8PfiBpvjf+wbPwu0&#10;KS6QIHf7Xsn8xjvEigZHHINfRsiwqj7VZY5yAigEZIz1x7183/tFfsoaV8Yvj/8ADXx5fePE8NXn&#10;hpYRFpT2qSteGObzeHMqkZPy52mgD6Skke7Nxs3APIxVl5BGTx7VhT6ZbTFR5OEjOEl5Ygnjax6n&#10;PrW9HNJMZpmQOJJCdqtgxAknn1qvcuV8pLYBj5oy+SNg7kDuaAMz/hG7W5d28s3EYIVmLY2nuPUn&#10;Pf3quPDscM8sjymDcAu0HIK545HetzyGkn3K4dVGGToN2c59yQcVLPBFKS0ifIoKuF4z6D/69AHJ&#10;SeD7qUtI6oJ+fJdjwR+HTA9a5a4tvEdpdSjTLKApK2Ge4clQgPUCvUktY7lGuGTyVjPK55J7Glkg&#10;S5tN4YiLBPl4xn69/egDy6R/Ed0pt7rTBLaqhdLi3mAOQeM55x3pltqflpdE28xi2swbcSCcc7fQ&#10;V6SkaJcFN/nPH8kbBMAZHTHQDnvUYso0yY3wPvkhQBkeo9KAOF06/LNaNsSdpo13Nyuwdlzj9e9W&#10;7a4WKWST70gUZcNweeAAe/vWpd+GA3mTwoolljLBx2dj6dKr23hBoYVhbfJIybPPHXOckAUAZepv&#10;Bc3az3Lq5k2qyRj7qjpnH86kvkLhZCysiN5cWcpgn19R71cbRHnmme2Yb8bGfaFA7AHPGar/ANls&#10;sb27Er5a8Tv1U9yF6YPSgCvJfRSyRW9xM8kjBn+zqMybh/tenenT3S6hdoCXmkOFlhkGMg8blPQb&#10;e1WL1GKukRRS/wAj5HbHaq0ukyrIkEF20ccKGNFcBvcAn+negCTzY7dZ1aUZQvAJCp8zeRhenGKS&#10;RY5be1k2MskEIM4kfLMR0B9vYVNZabvtI5UciVHBZyOS/uKRIYLaeRlVppAW3RqSd47kt2GO1AE4&#10;1B0ZbtQsflncsLxZVkxgYI9fpxVLR4rSZgVO4MCI+SdznqOfSnbU8y382zWSLd5sUZlJ6DjBHPTs&#10;aZp8ElrYyiJzlpm2kjDKCc4x6UAWobi608oZfmU7m82QAhe3OP0FNtb57FovLCyROCvkyL0B+8d3&#10;cjrUVpbNGYoQI3JhPlyOPl65P9asXRuJ2ikjK+QY2baSM7ycDI9QPzoAmgnXfIzOJYDIEixxtLDg&#10;ccnvz2pt3FATBLDBvlhHlFDLnGTzzVURsDJC8YbPAfdj2P1706xshbWklr9kTCOuHWXJEgXoPb3o&#10;AvWt41xFNbi4TO/MaFdwiJ4xnvUL+Yq2kso+z3CF1Bx1bBGMDjpTjB9itnubo7mk+RIlXhD67qry&#10;I1yr2dyy7o4yY7nBG0kdMd+KAPadLUJptqoOQIlGT9KtVV0tPL021Tg7YlHH0FWqACiiigAooooA&#10;KKKKACiiigAooooAKKKKACiiigAooooAazqn3mC59TXzh/wUP1i50z9j74gGynET3dvFZO4bGI5Z&#10;kRxnt8rGvRPjZ+zd8O/2iLbSYPiB4fOvRaU8klmovbi28tnChz+5kTOQq9c9OK8/8ffsa+ELX9l/&#10;x18Kvh3pS6Bb6zDLdW0Ut3NOovQFKMXld2A3RoOuKl7MqO6O/vPBmmr+zZN4W+zwvpS+FTY+VgMh&#10;QWu38fXNcR/wT+1i61r9kD4ay3khllg0/wCyK5JJKROyLnPsorxmT9taS8+Cb/DODwN4rb46Npf/&#10;AAj58KyaVLhbryvKNwbjb5Xk4/ebt33e1fRHwi8NWH7Kv7MGg6Zr05+y+E9FEmp3FpA8xZ1UvMyo&#10;gLN8xbAAJNaPeT/rqQlol/XQ6z4yfC6D4y+Ar7wleazqmh6fftGLubR5xDPLCGBeHfgkK4BVsYOC&#10;cEV8y/sw/Drw38J/23PjH4X8JaRb6HoVj4a0ZYLS2GFBO7LEnlmJ5LEkk8kk19c+EPFWn+OfCuke&#10;ItJeWTTNUtY7y2eeF4XaN1DKWRwGU4I4IBHevm74T2s6f8FBPjhO8EqwP4d0YJKyEIxAbIB6GlHR&#10;/f8AkPoZ/wAXUPiX/gol8E9JvHVrDSPD2qavBC54NxxGGA7sB0/Gpv2/S2jH4IeJrXamqaZ4/wBP&#10;ihlI+YJPujkXPoV61L+1t4e1nwB8Xfhn8eNF0O+8RWPhJbrT/EFhpSeZdf2fOnMyJ/H5ZGSB2Ncb&#10;4n+Itj+3X8VfhlpHgHS9Vu/AXhLWU8ReIPEOp6fLZwCWJT5FrGJVVnkLNuOBgDvSX2fJ/rf8hvr6&#10;fpb8z7gopKWgQnSmech6OpPsag1XTLbW9MvNOvI/OtLuF4Jo9xXcjKVYZBBGQTyOa8M+HX7CHwP+&#10;E/jLTPFfhXwW2ma9prM9rdf2tezeWWUqfkkmZTwSOQaAOG/4JvRNqPwv8d+Jrl0m1XxB411W6vJQ&#10;cszLN5ahvTAUYFT/ALOpbQv21P2lNBtgkem3DaRrBiQYCzy27LIwHq2AT6muE+G/xS0z9gvxX4/8&#10;D/EXS9bsvCur67da94Y17T9OmvbW5hmKs9sfKVikqMTkEY56jjPpv7HfhLXtZ8VfFH4yeJNBufDN&#10;z4/1GB9L0nUF23dvp1vH5cLSr/A0mS236etC6Py/RfqD6+v6nu3xP1W40L4beKtRtDtubTS7meJj&#10;2ZYmIP5ivFP+CdWiw6T+xz8O5EKyTajbS6jcyA7jJNLM7OzHuex+lep6L4+8L/GmDxz4Y02W5nbS&#10;JpdE1VLizlgVZWQghGdQJBg/eXI96+SfgX+0bY/sZfDs/Bv4maB4ki8TeG5p4dC/s/S5ruLX7V5X&#10;a3a3kjUqCchCHIwe/XAuvyB62Ov/AGLrnU/D/h39onQdCtlun0Hxlqv9j2SEKDI8fmLGNxAALkDq&#10;BzWF8Cfg3+1J4I+D/h1bDxP4S8EyaZbvL/whFzo/2z7ZJvaRvtN4JSyvMxO4x8Lu46V6R+yf8LvH&#10;Hw/+B3jDW72wtdH+JHjLUr/xGNPv1Lx2s02TbwThSp+UBAwBGMn0rnfDf/BQDT9H8NwaB498I+Jt&#10;P+MsMJgufCWm+H7qT7XeY+RbeQKybJflKln4Dcnijay62X5Derb82e4/s5fG2z/aD+E2k+MbeyfS&#10;7mdpLa+06RtzWl1E5SWPPGQGGQe4Ir02vEP2OPhPrXwf+BemaX4lRIPEuo3d1rOp28TBlgnuZWkM&#10;QIJB2AqpI4yDivb6bEFebftJa9d+Fv2ffiPq9g/l3tn4fvpoXHVWED4Ir0muf+IPhC28f+BPEPhm&#10;7wLbWNPnsZCewkjKZ/DOaiSvFpFRaUk2eV/sU+G7XQf2Rvhhp8KxPDLoEE8hQhld5V8xyfXLOc1w&#10;n/BOGaS2+Dfi7QgQLLQfGus6dZoucJCs+5VHoAXOK88+DP7V0P7M/wAJLD4QePvCficfE7wvAdJ0&#10;7SbDS5rpNdUErbSW0yKU2uNoyxGCD1r3X9jb4W6t8EvgBBH4rgW08Sapd3niLWLeIbvImuJDI0fH&#10;Uqu1eO4NatpylJbf8FGaTUUnv/wDhv8Ago40uo/Dj4e+HDIsen69430qzvQ52q8Ql37SfQlRXe/t&#10;x6Baax+yH8TrKWJPKg0WSeIbf9W8RV0K+hBUYri/2jrGP9r39l+z8U/DCO51XUtJ1SDXdGhureSz&#10;muZbSb54gkqqylgHAyOTj1rz34w/tT2/7VnwnvPhH8PPC3iX/hYfihE03VbHUtJmt49AiLqLmW4l&#10;dQhCAMo2sckismm4tLe/6I1TSkm9v+Cy38YdSuviDb/sa6dq0iSWmsa1aapexu2FmlgtBImc9fmJ&#10;4PUkV6D/AMFJbRT+yvrOqKFW90fUtP1G0mx80Usd1Hgqex5I/GmftSfBzWdL+HHws1/wRpE+vax8&#10;LdWs9Ri0iyx599ZxoI54ogerlACB324HOK81+MHxx079unQdA+FPwz0XXrlNT1K0u/EupanpUtnb&#10;6NZwyLLIsjSKA0jFdgCZBIPPSrerdu/+REdEr9v8z7j0a7fUNIsbqQASTwRysF6ZZQT/ADq7UcEM&#10;dtDHDEoSKNQiKOgAGAKkoer0EttQpDS0hpDPkn9kaJtd/aY/ad8SXrrNqC+ILPSIznLR28Nv8qgd&#10;gc59yDU8efD/APwUtkS02xxeIPAQe9VRjzGguMRsfUgHGfSuZ1HxXF+xT+0v8RvEvivStWb4Y/EV&#10;rW/g13S7KS8i0/UYo2SSGZI1Lr5gG5SAc/gcdF+zxDqHx0/aS8VfHeTQ7/RPB40aLw74Y/tW3MFx&#10;fxiQyTXYjYbljY4C5wSPoaF9l9l+lvzG/tef+af5H1keATXyj/wTlgN78KfGviS4ZJtV8QeNdXvb&#10;2YHLM4m8sA+mAnA9D717/o/xW8O698SNf8C2k9y/iLQ7eG6vYns5UiWOUZQrKV2OT6KSR3r5J+G/&#10;xX039hDxL498B/ETSdcs/DGp69d694X17T9Nmvba7gnKM1t+6ViksbE5DADnORkZFv8AL9UHS3n/&#10;AJm98H5dT8O/tK/tYaL4ftVuZJYrDV7SyjIQNeSWjrgZIUFmC5ORzisP4HfBv9qLwH8F/Df2HxT4&#10;T8FTaVayzN4Gm0X7YLuUyvK32m980sskpc5MeQvy4zzXZfs0+EPHWpW3xl+MB0NPDPizx/crP4e0&#10;nXojvt7a3hMdt9pRWUr5jfMVyCBjmqXhz/goHp2neF4NA8ceE/Eum/GmKE29x4QsPD90/wBpvcEI&#10;IJAGQxyHDKxf7p5NGqVuobvyue4/s3/HGy/aH+E2leMbWyfS7iZ5LW+06R95tbqJikse7uAwOD3B&#10;Fen14V+xb8H9a+C3wI07SfEqJD4l1G8utZ1K3jYMsE9zKZDECODsBCkjjINe602SFFFFIZ8lftIR&#10;t4h/bS/Zw0K6dG021fU9YELnAaeOIKhx3IzkCrX/AAUQT+z/AIaeAfEduFTVND8daPc2k3O5C02x&#10;hkdiGwR3qz+2R4R13RPFfww+MvhzQ7zxJP4C1CZ9V0rTQGurjTpoyspiU/eKHDbe4z6V594++K2n&#10;/t2+Kvh74L+Hek6zeeFNI1+18Q+KNe1LTJrO2tY7fc0dqPNUF5ZGwMKDwCc4zgXT1/VDfX0PuGNi&#10;0asepANeY/HL9n7Qv2grbQdN8U3+pnw5p959sutDs7jybbVCFwiXOBuZFPzbQRkjnIroPHHxT8O/&#10;DnVPC2m61Ncw3PiTUF0vTVt7SWdXnIyA5RSIx/tNge9dfQI+Q/8AgnhpNloNp8bdM020hsNOs/H9&#10;/BbWlsgSOGNQgVVUcAAdhT/hOreI/wDgov8AGrUb1kkl0Lw7pem2Kk/NHFIDI+B6FhyRVz9g20nt&#10;br47efBLBv8AiHqLJ5qFdy4TkZ6j3rE+Kt9P+yr+1lqPxh1LRdSv/hx4w0WDS9Z1DSLZrltLvIG/&#10;dSyxICxjdSBlQee1PrH0/QfRpf1qbfxfzoP/AAUA+Buo2gVJ9Y0LV9Lu2AwZIUCyqD64bkV9XV8e&#10;/DLV5f2q/wBqrSPixpGjahZfDXwZotxp2k6pqto9q+q31w482SGNwHEcaLtyQOc19hUuiT/rUT3f&#10;9dAooooAKKKKACiiigAooooAKKKKACiiigAooooAKKKKACiiigAooooAKKKKAOc+I3gbTviZ4C8Q&#10;eE9X3f2ZrNjLY3BQ4IR1Kkj3Gc1+WHxf0v8AaS+Cv7PXiH9nzV/hzdfEPwfJEYND8WeH4ZbiSK1W&#10;UOqyJGrEYA6MqkZ6sADX6lfE/wAB23xR+HfiLwjeXdxYWutWMtjJdWpAliDrjcue4618Qx/BD9sD&#10;9lsBvh14/svjN4UtxhdC8TArdqgHRS754AwAs3/AO1AHA3+uftG/treCNB+EVj8Mr74T/D1Le0tt&#10;d1zXUkjnngi2ghBIiFgdm4IqnJAywFfpZ4O8LWXgfwlovh3TVKadpNnDY26sckRxoEXP4KK+NvB3&#10;/BULQtD1aLw/8bfAfiH4Ra+SEaW9tXmsmb2cKHA78qQB3r7U0XWbHxHo9jqumXUd9p19AlzbXMLb&#10;kljdQyup7ggg0AXaKKKAPMP2m/hxq3xf+APjrwZoT20er61pklpateSFIg5xjcwBIHHYGug+EPhW&#10;98C/Crwh4c1FoX1DSdJtrK4NuxaMyRxKrbSQCRkHBwK6+igD85NY/Zn/AGwbb4/eMPif4e174fW2&#10;qaw5t7OXUHa7ksLJWPlwQmS1byxtxuC/eIyc17J8CfC/7YenfE7Srj4qeLvBmqeB1WX7ba6TEq3D&#10;kodm0i2Q8Nj+IV9b0ULQb11PnT9rn9l3U/jqnhfxR4L8SHwd8S/CNw11o2rlC0bgj5oJMchGIHPI&#10;ALZVgcV5N4E/ZN+OfxX+J/hfxN+0h450bW9F8JXK3+leHvD0YEFxdA5WWf8AdRj5CAehJ6ZAyD9y&#10;UULQG7iV8r+OP+Ujvwx/7ErVv/RsdfVNfK3jj/lI78Mf+xK1b/0bHQI+qaKKKACiiigAooooAKKK&#10;KACiiigArL8U6yPDvhnVtVaIzrY2ktyYg20uEQttz2zjrWma4X43+I9N8M/CzxHNqVytqlzZTWcO&#10;7kyTSRsqIo7kn9AT0BrlxVX2GHqVW7WTd/kduBoPE4qlRUb80krLd3fkfEfwT1Sy8P8Aie/8U6jZ&#10;rqNjpFq08lgyBvO811hABPAwZQ2SD92vvP4deIbTxZ4J0nV7CyGnWd1FvjtRj92NxGOOO1fFH7Of&#10;iSXwGfFviV9Hk1mztNPit5IVHyl5LiMKCcHnAZun8Jr7Y+HniVfGHgvSdZSx/sxbyLzBaf8APL5i&#10;MdB6elfnPBjUafIp6tOXLy6/Fbm5u2luX5n6r4i3ni3Jw0i4xUubT4ebl5e+t+bzsdHRRRX6gfjo&#10;2TARs9Mc15R8Eta+Huq6p4iXwTpZ066ikAv2MPl+Y258dznkN+deryEBGJGQByK8p+CfjPwP4q1X&#10;xFF4S0I6Pc2sgW9c26x+c25wDwTnkMefWvIxUksXh05RV+bRr3np9l9PPyPZwsW8HiWoyduXVO0V&#10;r9pdfLsz1iiiivXPGCiiigAqG7Ma20xlGYghLj1GOamqG7dI7WZpBujVCWXGcjHNTLZjW6PMPgRr&#10;PgDV7TWT4D0s6ZDHMguwYfL3vt+U9TnivVK8s+BPjHwV4utNZfwbon9ixwTItyvkLF5jFcqflJzx&#10;XqYry8qkp4OElKL31irR3ey/rU9bNouGNqRlGSemk3eWy3f5eQtFFFeseQFcd8Wr/wANab4Fvrjx&#10;daG+0JXiE0Aj37iZFCcZHRsH8K7GuO+LWuaD4c8DX1/4m0/+1NGjeIS23liTcTIoU7SQOGIP4VxY&#10;5qOFqttL3XrLWO3Vdu524FOWKpJJv3lpHSW/R9H28y38NrvQ77wPpM/hq2+yaG8RNrAU2bF3HIxk&#10;45zXTVzXw21bR9c8D6Tf6BZ/2fo88Ra2ttgTy13EEYHA5BrpavCO+HptNP3Vttt08u3kRi01iKia&#10;a9576vfr59/MKKKK6jlOC+OOpeEtI+GGs3fjmxOpeGI1Q3dssfmFxvXb8uRn5sd6d8EdS8Kav8MN&#10;Eu/BFidO8MSLIbO2aPyyg8xg3y5OPm3Hr3pvxx8ReGvCfwx1nVPF+l/2z4egVDc2XlLL5gLqF+Vi&#10;AcMQfwp3wR8ReG/Ffww0XVfCOmf2N4euFkNrZeUsflgSMG+VSQMsCevevU5X9Q5rStz7393ba383&#10;n2PL5l9f5bx+Da3vb73/AJfLud3RRRXlnqBXiX7Tfxl8O/B/TfD9x4h8Kp4ojv7p4YY2CfuWCZLf&#10;Mp6jjivba8V/aX+N8PwU03QLibwp/wAJUNRungEe4DycLndyjdenavSy2n7XFwgoc976X5b6Pr0P&#10;NzGfs8LObnyW625ra9up6/pdyl5ptpcRp5Uc0KSLH/dBUED8Kt1V0y6F9p1pciPyhNCkgj/u5UHH&#10;4Zq1XnS3Z6EXdIKQjIIIyPSlpDSKPhr9sbwhH4e+JNpqFpb21nbapZhgLYbGMsZwzMAAAcFMEelc&#10;n8Xv2gNd+IqWHhptHuNK8O26CWC6lV0bUFVVUM+flYBg2CCRX1z+0T8Ibf4peDmkSVbTVtLV7i2n&#10;MYO8BSWjYgbtpx27gHBr88NO1LXNc1y30Y2888KMYLKHazEM7j5EHTJY9B1NfmOLwdfBVczUKUZQ&#10;rU+ZNy5WmmruK+1JNv3etz9uy3MMNmeHyeVStKNXD1eVpQ5lJOLspPaMWkve6NPbQ9I8P/HPxp4V&#10;0zRdO03WprbTtJcvDbRAASAtuKyf3x1AB6A19keIv2lvBvhPSvD11qVzI82sW8d0tvYhZzAjDlpC&#10;CMANleOSQcDg48g+J/7LWieCPhFqGq6YNU1TX7ZYJndiCAoIEuI1XhdrMxySRtHOM5+WsggdweBX&#10;y/8AaObcMXoV3zOcYtXbailp+StZPsfYf2TkXGiWKw65Y05SUrJRcm0nd/N3u1d6n6rWlzHe20Nx&#10;C4khmQSI4/iUjIP5VNXiX7I3i0eIvhNbWUt19ovdKla1dCm0xpnMY6c/KevNe21+0YHFRx2Fp4mO&#10;0kn/AJn865pgZ5Zja2Dnq4Sa9V0fzWoUUUV3HlhRRXP+OfHGkfDzw5c61rVyLe0hGAo5eV+yIO7H&#10;0rOpUhSg6lR2S1bZrSpVK9SNKlFylJ2SW7Z0FFeO/A39oiz+Md9qdhJpo0bULUCWKBrgSedCTjcO&#10;Acg4yMEDI5NewiubCYyhj6Kr4eXNF9fT1OzH5ficrxDwuLhyzVtNHvqtVdMWiiiu084KKKKACiii&#10;gAooooAKKKKACiiigAooooAKKKKACiiigAooooAKKKKACiiigAooooAKwPEMUU04R8g+XklDhsZ/&#10;Wt+sLWoVW/jnOwP5exWc9OcmgDMaOCWFVZ+uCcdQPYU2YIjtCsjKvDDC5AIolSBpYh5SYQHdnjr/&#10;AHfWnmaJEWFX2se8icuB1oAhe1Vm8yN8luFK8YPXPtzUd0wigVmeR+MlVHUnqW/xqZgBLGUVRGh+&#10;9nkH0IqVykau0bkK/wApJOP50AU3tDcTAmc4KAAA8hRyOfSnrtu1+RnV1+fBPzehBHp6VJbE+a0a&#10;sigLuZzx8uaWeITBn2iGQnk9Gl9BnvQBHBPbzAyKZWnBKsduCoPr6UjWKylvnZ249kfv+GKc0CoX&#10;j2qXuAv3jtVsdj60qEpaCJpRGXYEjOAG9vQUAOS3WVVLru+VgQTk8ngVXj8mFZZGRkkVwASvbufp&#10;71aae3ssu7HBcEMhzuJ7/SpJWSOQZIdpSfkJ4K+n0oArbEYqoXnG8TMeW/pTp/KnhVm8zbGScsOT&#10;xgkEVOMfZ2KMgRScgeg7UxLoW8PlxhC/Vg3YHoAO9AFSbZFbs5lkaBDlmCfM3PTHtVqMlTOjPvLZ&#10;AJbGfTPpUsSeUiYMaOvIYnIP19aqJJFbK0e6S6dWwSy8tnkfgKAJEbMqMJjlvlYOvQ9wB6UJbkzM&#10;YnVA2ec4yB2pxCiQy+areUpQoz/MD64/zxSRyH7Km5Ek34IaLkH3FAEciGNHlLeaQ7Dcx+6opRG9&#10;yu5m2hsEHdnA9RUsiMLdgzR+WOGLHgHpjHpjpUSTK4jCDO35GHbHt6UARyt5UMQnkcKThXY4P1x2&#10;qxbyma4kO2LzRhhIrZJH0pnnQSxy+bEspPGyZcgAe1IlxHbsVkgXacGNo+T759MUAEoC6gpeUq6g&#10;ooA4b6+lSQoIJFyyDf8AM4jOR9R/hTCP9H3NCC+RhlOTgnk+9KmzCiDDImQHU8n1z9aAGrCL1ywk&#10;USqCmc/MTnj8Kam6BzufYDiPb/Dv7/SpYgFhaa2VTIGAZGHQ+1OVdxkQwoiEhnfOSG9QPWgBmI2O&#10;ZpTMYyML057n6VynxZbw1p3wx8W6l4ziN94PttKupdXslQt5loImMqhVIJymehBrq3BiaN5Fi8xX&#10;yuDx7E+nFcz8WNa0HQPhT4x1TxXpf9p+GbDSrm51SwaIMLm0WNjLHtJAYlcjBIzmgDxP9jBfhv4s&#10;+GM+qfCW0Oh+FRq1zH5csLxkzBY2k4dmIG1ogDnnHtX0g8aQKjXVxgoCVjC5H1FePfsjeO/hZ8Sv&#10;hBJqnwl8NHwl4QGpzwNYG1W3P2lViMj7FZgcq0Yzn+GvYriGOeMsyF26JIDkcHOT7UARMvnI6Mqm&#10;N8Bj3DdiKS7hECK5KvE/yjJyytjkgVdgkYIWKIWU/N5Y4Puvt61DH9l3sc7Az7kLfd3H0oAhuLry&#10;baHZIUdMMBGPvqBwKfPbZGBOqhVV9xIAXPbP+NSShGkYF1ZgCeOceh9vrUVyvkqI3ihnjkHMGNxk&#10;+ooAcQtqrbHVgVARAMjPqPrUaIRJJE4SJExs28tk8k47UrSWwYFYmdx1bH3Tjv6AUttIkt2JiCFK&#10;7d6nORigBY0eSMiT5yCMoBwD/nmoo7SO2d5nZmwckY7Yxn6e1Ssqpc+YkoQzfN5QbLNjrxU93JDm&#10;NJFZpm6vEPlC+jZ7UAUA2LpJxPG0K8yQqMlVHUj+WKdNFNcRSXCzbFxlEjwAwByM57ipVtmX7qqR&#10;K+4KoxjHXBqN1WSOWNGLbVP31+YL6Y/nQA60WNAIYnCI/wA0jqOEJ7+5zUtzGvln5mTyhgMg45NN&#10;jkt8LscAycNEuM4A6/T0pbJ1ciGVSQxPEhzu78jtQBFFCZt32mdtifMmCAzH0b0FP87bjYVcqMsN&#10;33PUD/CmCKJ8SQkxxk5LvghsdKlljinuvN+44HchQe/P+NADVMM0a/viisM7XXjJ6GmSKbKGYgom&#10;Tx5XLdOCasPHsgYOvmCZgNw52Hrn2pI3hwqyBAu7OQfmb/61AEfkJHGdkjSb8Zjk4Bzyc4pbYSea&#10;yNOcqvMmBu56AHpUhYo3zEKq/NtHzBx2Oe9TGIKok2xMHGQrt900AQPFG8rJjMiAbCw5P97J9aiw&#10;J7wlZmR4yVi7g+vPanyxSo58vyzIOu9uT7+2KkidhbkFVVy2CRwfwFADLhFiVsvv3NliDkbh3+tV&#10;hkSiZncTYwVD9fr6VbS2iLRYVNhQsyHht309fUU02ys8kkcMQdSGcD7xA70AV45I/suTKMh22sgy&#10;c0vlOsO0SJGWw7leF57k042ouhPEUMRK5UovGT6n1qWG3SNl3eWUQnEWfmYd8+3+FACRxzK8WJ1Q&#10;L96MPlCPr68182/tE/sw+CfjB8evh343174hReGNa0AQCx0SUQZv/Ln8xcb3Dct8vAPtzX0xGIzw&#10;0EXlkk59/Uivmb9ov9n74W/FH49+APF3i7x9/wAIt4r0YQf2TohuIEOoCOfenDgs2X+X5fwoA+kr&#10;xBdXM86L5D7id+OSR1BB7e9CklxgsMkPJJjp649qtXM64YOGimkLEuBuKnOSoqOJknwoMbkLkknB&#10;Q9ifagCNPs6TSSRklWYsWIxnPUc9T3qKIFZBMcs7A7kAyGUdD+tPkS3uFYSOMxD5WXqcdwKljjPl&#10;BvlVAvysD2oApbXUP5T7UJ2kkg/L6YqxGx8ydjIPM24QOMYAGCPbinCGJ49qmFuThnOAx9KIQrTy&#10;o/lOAu0c5bHegCpLapcx4IxuIk259OOT3qUWjSqzysrEgLGQQABnjNEiLIqxvEUhGMx7sNgfxAen&#10;rTlZC6FCxjZ/MQzjjcOi/SgBkaNHciR5BJDjDv3zngjFPWUlTKXG8MSob5eOgNPVz9oMkhiRihzG&#10;hG0nPH/6qiuY4Z4YFcLH5hOB3J9KAKUtvKHfzESWAqMLuyWbuSOw96ctl5sTh1VV5CK3GMHt71Zt&#10;2VY4mb5WyVCnqcevtUoHmIRgy7Ttw33k/CgDBfwxB9omVCzJIvMbNhPxP61DHoccFy0LAG36H5SF&#10;RwOCO/410X2KPZMEfzSMYQ8/pUAEfmRhnedlBZ8EENg0Ac9PoNwpndCHySFR+vTnOOvHeqlvpswh&#10;n/1ZimBUOhyynH3MeldgtlHclpIXCyODHy/yr7Gojp/mKN5jVQCA0ZyoI/iNAHILbyqAZyscRUmZ&#10;S+SUxgEHrx6VWa3Fpt8uRmt2A8tF5aRj1LHtgdK7CXTbYQPE0YYsNu6QcsevUdqiutJhKRypbv58&#10;rbdit93HBPv60AcxbQOWVhMGMKEsyuCXz0Htipktkt4tyLFEjLg7WG4nOcnPp2HetldFtA4aNI7e&#10;4U4MbrjeDwWK98jvS3egW+wQCPzd+XJXp8p4OfUdqAMSGy8iO4lUokokysijc478jOBnuPeiCRmk&#10;u2lUL5g8zeg+UAn5ckdPWte00O1ZISCHUjzZJQ+NxPc+tE2n2EkM0MbfLG3EcQ+VxjjcO9AHP2kk&#10;qDyi6tGckyFsM4PBBHYdCDU+mxzLBAJpzMziRCjEZXjjA79ua0rnQI1CzIsbyKuFiXgPx0J7/Ss6&#10;TS3N6ySLMl4kYIlb+LjAUewoA9m0wMum2ofO4RLnPXpVqq+n8WFv1/1a9evSrFABRRRQAUUUUAFF&#10;FFABRRRQAUUUUAFFFFABRRRQAUUUUAFFFFABRRRQAUUUUAFFFFABRRRQAUUUUAFFFFABRRRQAUUU&#10;UAFFFFABRRRQAUUUUAFFFFABRRRQAUUUUAFFFFABRRRQAUUUUAFFFFABRRRQAUUUUAFFFFABRRRQ&#10;AUUUUAFFFFABRRRQAUUUUAFFFFABRRRQAUUUUAFFFFABRRRQAUUUUAFFFFABRRRQAUUUUAcz8TPH&#10;1h8Lfh94h8X6nFPPp+iWUt9PFbLuldEUsQo7k4r4fi/av/ad/aZHl/Br4UL4H8PTcL4l8WnDFccl&#10;VbC55BGA1fX3xj+Pfw0+C+jyy+P/ABRpWjwSIf8AQrtxJNMvosIyzA/TFfDnxX/4Kv61ruia1J8D&#10;vhrqOraVpUDSXfifV7ZhbWsY43eWvAwcYDNz6UAdvB/wTqk8YNH4m/aV+MGrePWtP3rWRu/sel25&#10;45ycADscBM8V9ueD7LR9N8KaNaeHhCugQWcUWni3ffGLcIBHtbJyNoGDmvzO+G37G/xg/bk8N6F8&#10;QfjN8XbqLwtrVut9Z6Ho+f8AUuAVGziOP3G1j71+l/grwpZeBPB+h+G9O3/2fpFlDYW/mHLeXEgR&#10;cnucKKANqiiigAooooAKKKKACiiigAr5W8cf8pHfhj/2JWrf+jY6+qa+VvHH/KR34Y/9iVq3/o2O&#10;gD6pooooAKKKKACiiigAopM4piXEUjYSRGPorA0rodmSV4l+0B+0Ufg9eabpum6db6tqt0rTSRTz&#10;FFhiHAJwCck9Poa9j1TU7bRtNur+8k8m0tommlkwTtVRknA9hX5yfF74gn4sfEa81u1W4+xzmO2s&#10;IJzl1j6LgDpuJzjtmvjeKM2nlmEUaErVZuy6u3V/p8z9G4IyCnnOOlUxUOajTWu6Tb2V1Z938j1/&#10;x5+2fqGu+GEsvDmmTaDqsuBPfSOkgjGOfKHPJPdhwO1eNeJfi94v8aaI+k69rUurWTTRzhbhE3I6&#10;BgCpUDGd5z1zgdK7WD9lDx9J4UuNUksFj1JZ1ih0gSIXkj/ikL5wAOw613fw3/YuuL6Gx1DxjqDW&#10;iuN8uk2gG9TuGFaTOOVznHQng8V+d1cPxJm1RRqqSUl192NttVor+W5+t0cVwhkNFzoOD5ZdPfnz&#10;b6PV27O/L0vc6j4R3p+E/wCzLD4l0/Q31PU72fz57ZlO+bM3lqRgZ2hAGHUck969w+HniOfxf4M0&#10;rWbmwOmT3cXmPaHP7o7iMcgHtWZ8Rddvfhr8O5Lrw3oo1GaxENvbadErEeXuVMALzhV/lWp8PfEF&#10;/wCKvBmlatqlgdM1C6i3zWhUgxHcRjB57d6/U8BSWCrwwSqO0Ka93l0vezlzd32+Z+DZpiHmNOrm&#10;Dp2dSrJ83Nd2auo8vZLr8joqKKK+kPlhshARieQByK8o+CXxJ8LePNU8RW/h7w8NEmsZAtzIIkTz&#10;jvcZ+XrypPPrXq8jbUY4zgZxXlXwV+LGkfEjVPEVtpnhz+w306QJLJtUeeSzjPCj+6Tz615GKqKO&#10;Mw8OdK/No1dy06P7Nvx2PZwtJyweJmqblbl1UrKOvVfavsu256vRRRXrnjBRRRQAVDdyLFbTO670&#10;VCzL6jHIqaobuUQW00jLvVELFfXA6VMtmNbo8w+BHxG8M/EKz1mTw3oA0GO1mRJ1ESJ5rFcg/L1w&#10;PWvVBXlnwJ+Kmk/FCz1iXSvD39gLZTJHIm1R5pK5B+VR0r1MV5eVVFVwcJqane+qXKnq+nQ9bNqb&#10;o42pB03C1vdcuZrRdevcWiiivWPICuN+LfinSfBvgW+1XXNN/tbTYXiWS02K+8tIqqcNxwSD+Fdl&#10;XHfFnxjZeAvA19rWoaZ/a9rA8StaYB37pFUHkEcEg/hXFjpKGFqyclG0Xq1dLTdrrbt1O3AwdTFU&#10;oKLleS0Ts3rsn0b79C58Ntf07xT4H0nVdJsf7N065iLw2u0L5Y3EYwOByCePWulrmvhv4ltfGPgf&#10;SdZsrD+zLW7iLpaYA8sBiMcADtn8a6WrwkufD05KXNeK1Ssnpul0v26EYuPJiKkXHltJ6N3a12b6&#10;279QooorqOU4L45eMdE8A/DDWdc8R6QNd0e1VDPYFFfzcuqjhuOCQefSnfBDxfovjz4YaLrnh7SR&#10;oej3ayGCwCKnlASMp4XgZIJ49aT44ePNP+Gnwx1nxHqmjjXrGzVDJp5Cnzdzqo+8COCQenanfBLx&#10;zYfEn4Y6L4j0zSBoVjerIY9PAUeVtkZT90AclSenevU9m/7P9pyP47c19NtuXv1v8jy+dfX+TnXw&#10;X5ba7783bpb5ndUUUV5Z6gV4t+0t8bdV+C2m6BcaV4UPip9QuXhkjAc+SAud3yqevSvaa8Y/aT+M&#10;Pi34RaboFx4U8KN4qlvrl4biNYpZPJQLkN+76ZPHNell1NVcVCDgp3vo3yp6Pr0POzCfs8LOSm4W&#10;6pXa17dT13TLpr3TrS4ePymmiSQx/wB0lQcfhVqqumXEl5p1pcTR+TLLEjvH02sVBI/CrVedLRs7&#10;47IKKKKRQV8l/DP4WavZ/tX+JLvUfBb23hKBrifTtQmUtCZSybWXPc5cj0/KvrSvE/Beu/Fy6+P3&#10;iGw13TI4fhvEk39nXYijDOQU8v5gdx4L9RXTRwmHxMakq1OEnBXXPundaw/vGNTH4rByhDDVZwU3&#10;aShe0lrpP+6e1EZGDyPevJ7X9mHwHZXWt3Saa00+qRTRsLht8cHmEkmJAAFxnjHQAYxXrVIa8qvh&#10;MPinF14KXLtdXtc9XC5hi8CpLC1XDmtezte21z8/fg14zufgd8YZ7HU7prHTBcvp+qedEGJVSfLd&#10;gOVPKtkcAMa+99N1ax1mDz7C8t72DO3zLeRXUHGcZB68183ftR/AHW/Gmv2HiLwpp8F1cNH9nvbW&#10;MrFJIc5WUseGwOPXBr5V1HT9b8G6ldaTcrf6Nd2sv76CJ3iVX6hsqdp7YPevy6nmOK4UnUwlWi50&#10;ea8Xqt+ieq+XqfulfKMBx3TpZhQxCp1+VKcbJvTS7V0/R6q1l0P1HpD0rxX9l74w3HxM8IzWWsXK&#10;TeINKYRTPgK08R+5KRnk9mIGMivWvEWtW/h3QdR1S53fZ7O3kuHEYBYhFLEKO5wK/TsLjaOLw0cX&#10;TfutX9PX0PxHH5ZiMuxs8BWXvxdtOt9mvJ7o8Z+J37WGi/D7xTf+HodKvNUu7RAslxA6CNJSM7eT&#10;zjIz75HUV8mfEj4t+JPitPYTeIZ4JDZKyxJaxGNPmIyxXccntn0rb+C3w2b45fEO9t9Rvp44DHLf&#10;3l0pHnOWbggkYLFmGfbNfRuhfsYeE9F1ux1B9U1S+W1mWb7POybJCpyA2BnGcV+S1I55xPTc6bSo&#10;OTSV0tL9e9v8z95pT4a4KqqlVTeJUU27Nu9ns9o31000tc8R/ZL1e38N/GdLfUt9pNe2clnEsi7c&#10;Skq4Vs9MhTjPfA7193ivgv8AaT0qfwB8erjVbGEWzTvDq1rJIRIGlH3n2nsHUjB9K1vCP7ZXjLSd&#10;QX+3ksNasXmTzm8nyJIY/wCPZt4Jwc8g9K78lznD5C6uV4xtOM3Z20t5/wBdTzOI+HMXxSqOdZdZ&#10;89ON4t637LS2l7O7Wq+R9v0ma4fWvjX4I8O6jYWOo+IrW1ub22F3Cr7sGIruVmOMLkcgHBNee337&#10;ZvgSFdSFrHqN5JbIWt/3GyO8bsqMTkZ9WA6fhX6LXzXA4bSrWivmvU/I8NkGa4xXoYabXflaWrtu&#10;9Nz3uiviHVv2z/Gt3rNrc2Vlp2n6fBKXex2mQ3EefuO5+6ccZXvX054J+O3g3xtolhfxa1Z6fcXR&#10;EZsL24SOeOXONhUnnngEcHiuHAcQZfmM5U6M9V30v6XPTzThHNsopQrYindS/l96z7O3/BXnc9Co&#10;pBS19GfGhRRRQAUUUUAFFFFABRRRQAUUUUAFFFfE3/BSn9r7x5+yjp/gibwSmls+sS3KXP8Aads0&#10;3CBCu3DLj7xoA+2aK/ESP/gr9+0JMgeOx8NOh6MukSEf+jKsWf8AwWA+P9tcrJdaR4buIFzuj/sq&#10;VM+nzCTigD9s6K/Jv4Yf8FsdVh1OK3+IfgG1lsThZLvQZ2SVOeW8qQkNx2DCv0v+EPxj8I/HXwTZ&#10;+K/Berxavo9zxvT5XicdY5EPKMO4NAHa0UUUAFFFFABUclvFKQXjVyOAWGakooAgayt2xmGM46ZU&#10;cUslpDMQXiRyOmVHFTUUAV/sFuCT5EeS24naOT6097WGVNjxIynsVGKlooArixt1VgIIwGGCNo5p&#10;xtID1hQ/8BqaigCJrWF9u6JDjplRxTGsLZusEZ+qirFFAFc2NsesEZ/4CKVrKBmDNChI6Er0qeig&#10;CAWUHP7lORg/KOaFsbdW3CBAemdoqeigCH7LCFIESYPUbaT7FBnPkpn12ip6KAK7WNs5JaCMk9SV&#10;HNOjs4IlCpCiKBgAKAAKmooAgNlbspBhQg9RtpFsLZM7YI1z1woqxRQBALK3DbvJTPrtFC2Vun3Y&#10;Ix9FFT0UAQi0hAAESADIHy+vWmx2NvEuEgjUdcBRViigCAWVuBgQoBnd93v60rWsL5zEpz14qaig&#10;CE2cBGPJQjpjaK4/4ya5oPgz4S+Mtf8AEWkrrGgaZo91d6hp/lq/2m3jiZpI9rfKdygjB45rtq47&#10;4yeLdP8AAXwl8ZeJdW0sa3pmkaRdX11ppVWF1FHEztFhsg7gCOeOaAPMv2MPij8O/jV8IJfEHw48&#10;Hp4N8Px6pPanTfs0UH79UjLybY8ryGQZ6/LXvBtYdgXyk2gYA28V4Z+xf8b/AAx8f/hBN4m8J+Dl&#10;8DaWmqT2Z0xY4kBkRI2aTEYA5DgdM/LXvNAEQtYVAAiQYGBxSGzgZQphQqOQNo4qaigCD7Fb/N+5&#10;j+bg/KOaPscG5W8lNy9Dt5FT0UAQCzgBOIUGevyilW0gRSoiQKeoC1NRQBWGnWqyCQW8QkGQG2jI&#10;z1pzWVu5JaGM5G05UdPSp6KAIRaQhQoiTA6Db0pPsNvuLeRHuI2k7R09KnooArjT7ZZN4t4w+Nu4&#10;KM49KU2Nuz7zBGW67tozU9FAEDWNu4w0EZHptFI1hbPjdBGcDHKirFFAES2sKpsESBfTHFMbT7Z2&#10;BaCMkdCVHFWKKAIBZQAIBCgC/d+XpR9jgxjyUx6bRU9FAEBsoGJJhQk9Tt60GzgY5MKE9Pu1PRQB&#10;B9igznyUznOdoo+xwZJ8lMnr8tT0UARJbRJ92NR9BTfsNvv3+RHu9dozU9FAEAsrdekKD/gIr5U/&#10;aS+D3wO8Y/tC/DnXfHnjd/DvjbTfJ/sXR0u44lu9s4ZMoyEnL8cEV9ZV8oftKeC/2fte/aH+Hepf&#10;EnxJcaX8QbUw/wBg2Mdy0aTkTgpuUIQcvxyRQB9UNZwO2WhQnJOSvc9aaNOtVdnFvGGYYJCjJqx3&#10;paAIBY26nIgjB6fdFKbSEjHlJj/dqaigCubC2IUGCMheVG0cUpsbctu8iPPrtFT0UAQNY27sGaGM&#10;sBgEqOlDWVu4UNChCHKgqOKnooArnT7Zjk28ZPrtFD2FvJt3QRtt5XKjirFFAEK2cCHIhQH1CikF&#10;lArbhCgbgZC81PRQBCLOAMzeSm5vvHb1pg061DbhbxA4xnaKs0UAV1sLZFIWCNQTkgKOtKtlboCF&#10;hjAPUBRzU9FAEBsrc9YUP/ARQLG3XGIIxg5Hyip6KAK39nWpkDm3jLjgNtGad9it8H9zHz/sip6K&#10;AKq6ZaKoUW0QUDAAQYApE0qzjcstrCrEYJCCrdFAFY6dalgxt4tw77RSmxt2k8wwRl8bdxUZx6VY&#10;ooAQAKAAMAcAUtFFABRRRQAUUUUAFFFFABRRRQAUUUUAFFFFABRRRQAUUUUAFFFFABRRRQAUUUUA&#10;FFFFABRRRQA2SRYY2d2CIoLMzHAAHUk18O+JP25/iL8ZfiDrfg79mvwBb+LYdFl8nUPFmtyGLT1c&#10;HBVOVz04JbJGSFxzXtv7c/jS98A/sm/EvVtNlkgvxpT28M0Y5QyERlvyY1gf8E6PA2leCP2P/h9/&#10;ZtukU2q2X9p3kq9ZZ5GJLE98DAHoBQB434t/aL/a4/Z2sD4q+JXw58L+LfBNsQ2oy+F5nFxaxnkv&#10;yThV5BJQjpkjrX2X8JviloHxp+HmieNPDFy11o2rQCeFnXa6HoyOOzKwKkeoryL4lftw/s/eGtX8&#10;Q+CPF/jeyhvbcy6fqWnzWs7gEgq6MQhB4JHBql8IPEfwk0/9lvxnJ8AbyKDw7pFpfss1mZg0V4IC&#10;5fMvzFvunPTpQB9M0V+XH7Lngn9oX9sz4VaF4yvvjdqvg/TtEuBZ6fHalpJtQeNwZp7hwykk7tq7&#10;t3Tpjr6p4o8c/E79rT9pDxN8KPAfje9+H3w/8DwpBrviDT4gb/ULojBRG42jOemPusTngUAfedFf&#10;nl8SJ/ir/wAE8/FHhHxNP8R9a+KHwh1W/j0vWbLxHiW7sGfO2SOT8yPXaQQcg16L+yB8T/Fdp+0f&#10;8bfhP4y8R3/iEaZcw6z4fuNTm8yVtPmGVC8DChWiOPV6APsiivzO+GX7XfjzWv8AgoNKt9rl6/wg&#10;8Qa/qPhPSbIyBrX7TaxRqGjHYtI0TZ7+aa9a+Nvinxv8Yv229B+EXg7xxrvgnQtE8Py6rrt7oTpl&#10;pJD+5VsgjI4GD/eoA9r/AGef2mLT9oTxP8R7DTtGm0yw8IasNIFxcSBpLpwDvfaBhBkYAya5j9lL&#10;9pDxJ8cviH8ZdB1yy0+1tPB2vNplg9kjq8kQZxmTcxBb5ByMdelfLP8AwTU+EWvy/Fb4o6tH8S/E&#10;Edp4d8WS29/pYRBBrbbWHm3HJO7PPH51zv7Nnw/+J/xY/aH/AGh/DXhDxu/w78Jf8JRNc6zrOnQh&#10;9Rlk8yVYoIST8ikbizew69KAP1bor8+vAuufFD9k79tHwT8Jte+IWp/ErwD41sJWsX1ohrqzkQOS&#10;S3J4ZMcHBD9ARX6C0AFFfBf/AAUB+L/xT8B/tAfBjwz8M9dl0298SxXdl9kd/wDRXmd440llTo3l&#10;hmYA123gv4LfG39mn4f/ABH123+IOq/GvxXf2MZ0fRdQGyOK9Jw8g3uRgbs4BGQmOpoA+vq5/wCI&#10;HjK0+HfgfXvE9/FLPZaRZS3s0UABd1RSxC57nFfF2m/si/FTxf4C0/xL8Tf2kvF3hjxpJB9qms7K&#10;5it7DTpGBIiKqQGC5wSCB6V5r4K8e/EP9pD9jj4xaB4m+Il7FrPw7v7y2n8QaN5bDXbVIpAIpTgB&#10;kYqTvBywK9cHIB93/s4fGT/hf/wc8P8Aj4aX/Y0esrJLHZGXzTGiyMi5bAySFyeO9emV+f37CIuP&#10;gF+xiPi5r/jjW9d8NRaDNcx+F7hUFrYGOZ+ISMnLEYyf7xrL+E3g34lftd+D4fib48+PuqfDqPWJ&#10;GudD8NeFrqO3hsoASI2lycuTjODye55wAD9FaK+D/gf+058Q/hzq/wAXvhT471GD4heLPBGiT69o&#10;OuW6jdq1qse5VlCnlwWXpzjcCSRk+e/s9+EPE/7XPgG38dTftV6/pnxCuvOf+wNHnjgt9LfcdsLW&#10;2VZgAF+bjg8E9SAfplSV4r+yXH8X7H4Xf2Z8ao7abxVYXUkEOpW88chvrYY2Svs4DdR2JABIzmva&#10;6APAv2qPjzrHw1PhDwT4Fjtbz4neNtQWx0eG7XfDawqQ1xdyoCCUjQMcZGTnHQivdrKOaGzgS5lE&#10;9wsaiSULtDtjk47ZPavh/wCEF+fjV/wUx+KevXjNLZ/DnSItC063lwVhklYiR19CSkv/AH0a9Y/a&#10;5/4Xd4ivvBXg74QmTw/Y6xeN/wAJB4yQRs2lWylcBFc5JYFjkc/KAMbs0AfR9Ffm7+0r8GfHn7LH&#10;gPUvid4W/aW8Tal4j0wx3Muk+Jr6OSHUEDAMiR5xn5j8u056ZHWuo+NX7RfjPWNY/ZI1nSNYvfDl&#10;v4zu4pNXsLGYrFcB1j3I4/iXJbAPTNAH31Xm/wC0Nqnjjw/8Jdd1r4dm0k8T6VGL+KzvYfNjvI4j&#10;vlg6gqzoGAYcg4rJ/a68Tar4N/Zn+I2t6Hfz6Xq9jpEs1teWzbZIXGMMp7Gqn7GXirWPHH7Lnw31&#10;3X9RuNX1i/0mKa6vbpt0kznOWY9zQB13wO+L+i/Hj4WeH/HGgsRY6rbh2gf79vKPllhf/aRwyn6V&#10;3dfCn7Amqn4fftC/tE/BuEyromj64dX0mGVixijlYh1HoMGI8d8191UALRRRQAUUUUAFFFFABRRR&#10;QAUUUUAFFFFABRRRQAUUUUAFFFFABRRRQAUUUUAFFFFABRRRQAUUUUAFRXMbS20qI2x2QqrehI61&#10;LRQB+Ol/+yh8R/2bfHur+LviP8Gbb9ofSZbhrldTttSnnlhGSxLQnJPHUMjL716/8UP29Pgj8UP2&#10;SviP4J0K3f4feIm0SW3g8NahYi2y4K4jjZBsJ9AcHrxX6V15F8Zf2TPhR8e7eRfGXgzT7+8cEDUo&#10;E8i8Q+olTDH8cj2oAyv2GZEl/ZB+EhR1cDw9aqdpzghOR9a9zr86tY/4JyfFP4E3k+rfs6fGDU9K&#10;iBLjw7rc37l+c7AwBjb/AIEg+tfe3gA683gXw8fFIiHiY6fB/afkY8v7V5a+btxxjfuxigDfoooo&#10;AKKKKACiiigAooooAK+VvHH/ACkd+GP/AGJWrf8Ao2Ovqmvlbxx/ykd+GP8A2JWrf+jY6APqmiii&#10;gBCcDNfFmtfta+ILb4tz3tndtL4NgvPK/s3yVLSwL8rMCQGDNywBPBx2r6t+JXiGPwt4B8Qao94t&#10;g1vYytHOSPkkKkIRnvuK496+If2evhJB8YNa1231IXK29tYNIt3A4Xy7p2Hl7h/Fn94cdOK/P+Jc&#10;XjPrOGwWAlacm5fdtfy3v0P1ngzA5csHjMyzSClTglHVXtfdq/X4bNO6v5nc/FP9r/V9Xu9LHgh3&#10;0ezjQTXJuoVaV5Mn90wORtAAOVPO7qMVu+GP2zrjUviFZwapZWmm+E5wsUkzhvOhfb/rGIJG3d2x&#10;wDknivKYP2YPiJ/wkcGl3GhOkDTJHJqEUqNAqHGXDZycDPbqK9V8SfsOs9xbf2B4kWGBYQsw1GEu&#10;7S92XaQAD6dq+Zw9biivUniIxejV4vRO3RJ9O9j7XF4fgnC0qeEqSjrGVpL3mr9W431/l5tttrnV&#10;/tAftK6b4a8PvpfhPUra/wBevY0PnxfvI7eB1J8wMPlLYxhSf4gcV8n+A/E+p/DrxPoXiW389Yop&#10;225dttxGpCzJ94Z4YAjjkivb1/YZ14ED/hKtNVc84tJPx/ir2LxP+zF4c8RfDzQfCsd1c2A0dt8F&#10;/GqtKxbPmbsjB3Zz7YHpXXicuz3N67xVWPs3TScFdWvdef3v0OHBZxwxw9hY4HDVPaxqtqpKzvbl&#10;au9FpdpJK+jk99/ln4l/tG+LviDf31umpTaVod1Ltt9LtMKxTkKrMBucsD8y5wScYr2z9n39ly30&#10;y10jxR4sgmi1uCb7TbacJMRxLj935i4++OTjPFesfDb4DeE/hrp0UVrp8WoaiMGXUryMNNKwOQee&#10;Fx2AxivRe9e/lvD1X2/13NantKnRbqL3/Dy0Plc64woLDf2bkNL2NLZyWjkrW6a69W25PTbUMc0t&#10;FFfeH5Scj8VfEOu+FvBN5qPhvTP7X1eN4xFaeWz7wXAY4BB4BJ/Crnw91jVfEHgzStQ1yx/s3Vri&#10;LdcWhQr5bbiMYPI4Aqn8VdW8SaJ4JvbvwnYjUtcR4xDbmPfuBcBuMjouT1q58PdQ1rVfBulXfiK1&#10;FjrUsW66twu3Y2TxjJxxjvXkqb/tBw5pW5Nre5vvf+by7HrOC/s5T5Y3597+/ttb+Xz7nRUUUV6x&#10;5I2RtqMcZwM4ryv4LfF1fiZqfiG1Xw6dD/s2QIZD/wAt/ndc/dH93PfrXqjnajHGcDOK8t+DHxY1&#10;P4kan4gttQ8ONoaadIEjkYN+/G5xn5lH90Hj1rycTV5MXQh7Tlvzact+bTv9m2/mexhaXPg8RP2f&#10;Ny8vvc1uW77favt5bnqlFFFeseOFFFFABUN1L5FtLJt37ELbfXAzipqiupTBbSyKu8ohYL64HSpl&#10;omNbnmXwM+LC/FO01iVfDx0D7FMkZQ/8tcrnP3R0r1EV5f8AA74qal8ULTV5dS8PNoDWcqRorBv3&#10;oK5J+ZR0r1AV5mV1Pa4SE/ac97+9y8t9X06Hq5rS9jjalP2fs7W93m5raL7XXuLRRRXqnkhXH/Ff&#10;xmPh/wCB77XDph1gQPEv2Qfx7pFXPQ9M56dq7CuQ+K3jG78BeCL7WrLTDrFzA8SrZrnL7pFUngE8&#10;A56dq4sbP2eGqT5uW0Xra9tN7dbdup24KHtMVShy815LS9r67X6X79C38OfE48Z+CdJ1oWB0wXkR&#10;f7If+WfzEY6D0z0710lc38OvEtz4x8FaVrN3YHTLi7jLvaHOYzuIxyAe2eneukq8LLnw9OXNzXS1&#10;ta+m9ul+3QjFR5MRUjy8tm9L3trtfrbv1Ciiiuo5ThPjb4+Hww+Ges+JW0j+3RZKh+wZ/wBbudV9&#10;D0znp2p3wU8eL8TfhloviVdJ/sIXyyH7B/zy2yMuOg67c9O9Hxr8eXvwz+GuseI9O0g67eWSoUsB&#10;u/e7nVT90E8A56dqX4L+Or34lfDTRfEeo6SdDvL1ZDJYHd+62yMo6gHkKD0716fs/wDYPaez+3bm&#10;v5bcv43+R5ntP9u9nz/Zvy289+b8LfM7iiiivMPTCvGf2kviT8QPhzpugy+AfC58Tz3d08V2gtpJ&#10;vJjC5DfIRjnjJr2avGP2kvGHxO8I6boMnw00Aa7cz3LpfIbYzeXEFyDjcMc16OXRU8VCLjF76Sdo&#10;7dWefmEnHDTabXnFXe/RHrumTTXOnWk1xH5VxJEjyR4xtYqCR+Bq1VXTJJ5tOtZLpPLuXiRpUxja&#10;5A3D881argluzujsgoooqSgrxPwW3xfPx+8QjX1iHw12Tf2aVMO7OU8v7vz9N/WvazXingvRfi5b&#10;fH7xDe69qEcvw2kSYadaiWIsjEp5fygbhwH6nvXp4O3JWvy/D9rff7P9483F356Nub4vs7f9vf3T&#10;2yiiivMPSCuY+IPgHTPiL4V1HRNRhBiu48CRfldHHKMCOeCBXT0hrKrThWg6dRXT0aNqNaphqsa1&#10;GXLKLTTXRrY/Ov4d+JJvgR8Vb+41a1llvdNgurDyogDmVgPLYgkfJkAnnODR4/8AjJ4z+Nk2m6Zf&#10;BXCSBYNO0qNlWaU8BiMks3OBzgDPqa+rvip+zBoXxS8Wxa/PqN3pk5RI7mO2VStwFPU5+6ccZFP+&#10;HH7L/hn4b+NJPEVrcXd9JHkWNvckFbTcCCQerHacZbpk+tfk3+rmbxbwFOfLhnJ9dWnrdr5bd/I/&#10;ff8AXHIJxjmlWnzYtQVlyvSSvonsk2279vOyMb9kX4Z6x4E8M6zf65aS6deanOipZTqA8ccYYBj6&#10;bix49FB7174RQKWv07L8FTy7CwwtLaPf73+J+JZrmVXN8bUx1dJSm9lsrKyXySPPvir8EPDfxejs&#10;zrMc8N3aZEV5ZuElCHqhODlc849a+Zv2ovghYfDWx8PapoYEWkiNdMkhKZcyje4md+5bkHPcDFfb&#10;VY3jHwpYeN/DOo6HqSF7O9haJyvDLnoynsQeQfavJzfI8NmNCrywSqSXxdbrb/I9/IOJ8ZlGJoKd&#10;SUqEHrG+lnvZd+q8/U/L+KGW6k2RRS3MhGdkaNIxA9hk4H6V6r4a/Zi8c+LdA0bV7G2gittSchku&#10;2MUlrGDgSOp5YHqAOa+rPg1+zxpHwdvb++gv7jV766RYvPuo1Xy0HJCheOT1PsK9XAxXxuWcExcO&#10;fMZPmf2V017630/M/Q868SJRq+yymCcV9qV9dNuXRqz636bWZ8vePP2VfCfgv4c6nrEP26/1XTtK&#10;fJaQlJphz5xQdxzgDgDtXyRFYyXdnNcrAZIIQgmmUcJvyEye2drY/wB01+q7qHUqwDKRggjIIriV&#10;+CvgmLRNZ0mDw7Z21nq53Xiwpguw+6wPYg8jHQ16ObcI08XUhLB2ppJpq276P/M8nIfECrgKVSOY&#10;81WUpJp32V/eVtOl2rddNEef/s8ftEWHxAtdP8M6oZbfxNBbBfMlxsvSgO5kI6NtAYqQO+M4r3cd&#10;K/PnxXoK/AX49W6QfaJNP02+gvLfa5V5LckNs3n73BKE9CQc1+gcE0dzDHNE6yxSKHR0OVYEZBB7&#10;ivW4bzDEYqnVwuM/i0XyvzXR/g9TwOMcqwmCrUcdl6fscRHmS7PdpdlZrTpr8pKKKK+xPzwKKKKA&#10;CiiigAooooAKKKKACvy4/wCC4H/IG+Fn/Xe9/wDQYq/Uevy4/wCC4P8AyBvhZ/13vf8A0GKgD6N/&#10;4JjaLp99+xf4GkuLC1nk3XfzyQKxP+kP3Ir6mk8K6LKhR9IsHRhgq1shB/SvmX/gl5/yZX4F/wB6&#10;7/8ASiSvq6gD5Y/aq/4J8/Db9ojwnfnT9EsPCvjRImaw1rTYFgBlHIWdEADoTwTjcM5B7H8yv2Ev&#10;jT4j/Y8/aw/4QjxTJPYaLqOoHQdc06Rj5cNwX2RT46ZV9oLf3GPoK/duvwq/4K0eFI/CX7YepajZ&#10;qLb+1tPtNQ/dDaRKF2M2fUlM59aAP3VBBGRyDS1x/wAHPE03jT4SeCtfuWD3GqaLZ3sjKMAtJCjk&#10;/ma7CgAooooAKKKKACiiigAooooAKKKKACiiigAooooAKKKKACiiigAooooAKKKKACiiigAooooA&#10;KKKKACuP+MfjGP4efCfxj4ol0v8AtuPRtIutQbTT/wAvQiiZzF0P3sY6Hr0rsK5D4weMLj4e/Cnx&#10;h4otNMOt3WjaTdX8WmgE/anjiZxFwCfmIxwD1oA83/Yz+PVt+0X8IpvFVp4OHgeKPVJrH+zBjBKJ&#10;G3mcKvXfjp/DXu9eFfsb/HjVP2ifhJN4p1jwcfA93Hqc1l/ZhVxuVEjYSfMqnneR0/hr3WgAoooo&#10;AKKKKACiiigAooooAKKKKACiiigAooooAKKKKACiiigAooooAKKKKACiiigAr5P/AGlbb9neX9of&#10;4dP8Tbm4i+IimH+wEjM+wnzxs3bBt/1n96vq+vlD9pXXf2edP/aH+HVp8TNLuLv4hzmH+wbiOGZ0&#10;jPngJuKkKP3nPIoA+rx1paSloAKKKKACiiigAooooAKKKKACiiigAooooAKKKKACiiigAooooAKK&#10;KKACiiigAooooAKKKKACiiigAooooAKKKKACiiigAooooAKKKKACiiigAooooAKKKKACiiigAooo&#10;oAKKKKAOB+PXwwj+NHwa8YeCJJfI/tvTpbVJf7khGUb8GC18bfsJ/tZaN8IvCqfAf4x3SeBfGnhK&#10;V7G1fVv3Nvd2+4lNsh4yM8ZPzDBHev0Grzj4ufs5/Df47W8UfjnwhpuvvFgR3M0e2dADnAlXDY9s&#10;45oA8e+MXxo/ZU8J2GreIvEt54E1bU5UaVxBbW97e3TkEDCqCzMfU/nXiH/BPnRb/Tf2Fvi3e3Wl&#10;3Wl2Wpz6vd2AuYTF5sBtcBlB/hyCMjjg19G+EP8Agnt+z/4J1iLU7D4c6dPeRSeZE188lyiHOeEd&#10;ivHuDXvmo6FYarodzo1zaxyaXcW7WklqBtQxMu0pgdBtOOKAPkz/AIJQAD9i/wAMYAGb6+J/7/Gv&#10;Nv2b/Fmmfs1ftwfGzwR46uY9APjS8TWdC1G/kEcF4pZjsVzgZ+dhj1QivuD4ZfC3wt8G/CNt4X8H&#10;aRFoehW7vJFZwszKrO25jliTkk561kfF/wCAHw++POl29h488LWPiKG2bdA9wpWWE99kikMB7Zwa&#10;APj3/gqH8SND+KHg/wAJ/A/wnfw6/wCOPEuu2si2enOJzaxKWG+TbnAJbP0Vj0FY37aGs3H7Hvx9&#10;+G/xktE/c33hS+8L6i0EZZprmK2LWxY+hk8gfSM+lfXvwc/ZI+EvwE1GbUvBPgyy0rVJV2NfuWmn&#10;C9wruSVH0xmur+K/wZ8GfHHw7DoXjnQLbxDpMNwt3HbXJYBJVVlDAqQc4Zh170Afm74z+EV38KP+&#10;CcnwZ+IdqrQ+JPDGuWfjW5nVSZXF3Nk578JJBn/rnXvf/BOfd8WfE3xi+PdzbGE+Mtdaz0wOTvjs&#10;YAAqkf8AfH4qa+ufEnw88OeLvA114N1fSbe88M3NoLGXTmBEZhAChBjBGABgjkYo+H3w88O/Cvwl&#10;YeGPCmlQaLoViGEFnb52puYseSSSSSTkmgD4g/4JxeMNC8PfFT4/+G9U1ez0/wAQXnjOV7bTbiYJ&#10;NMvzjKKfvcg9K1/+CdX/ACWv9qD1/wCEvb/0OWvo7UP2TvhRqfxYt/iVN4Nsl8awXC3S6pEzxs0y&#10;jAkZVYKW9yOe9dT4D+Dng74Y6x4k1XwxocGk6h4juzfapPEzE3MxJJY5JxyzdMDmgD5F/aj/AOUk&#10;37Mn/Xpe/wApK+7q4rxJ8GvBvi74g+HfG+r6FBe+KfDyuml6i7MHtg+d2ADg9T1B612tAHwV+2iA&#10;f29f2UgeR9tuP/RiV7F/wUK+MPir4H/sveIvEfg0SRa080NkL6NNxso5WIaYDpkdAT0LA1674t+D&#10;Pgzx3428M+Ltd0KDUPEXhp2k0m/kZg9qzEElQCAeQOoPSul8QeHtM8V6Je6PrNhb6npd7GYbizuo&#10;xJFKh6hlPBoA/Pnwd+yn+zufhHpnxF+K3xPvvH4vLJL+81DVvEbi2kkKh3VIlYN97jaSTXmv7Dd3&#10;p+ufs3ftdR+HLBrLSJZribTtPIIkgt3iuDFGQfRAo/A19reG/wDgnt+z94W8QQ6xZfDfTnu4ZRNE&#10;l1JLPDGw6ERuxX8wa9S8JfBDwP4F8Q+Jtb0Hw5aaZf8AiVg2rNCDsuyAQC0ZO3uegHU+tAHxD8Dr&#10;aw+N3/BLG6+HvhfVrTUvFyaBch9Kt5gbhJEnZwjJ1GcADjncK4v9jL9m39lz48fBrSrnXLVrHxxp&#10;cRtdesLrXJbaWOdCQ0nllxhWxngYHI7V94/C39lT4WfBXxbqHiXwV4RtfD+sX8bQzzW0kmCjNuKh&#10;SxAGQOAO1c98R/2FPgb8VfEk+v8AiDwBYS6vcMHnurV5LczH1cRsASe5xk96APlv4AXXwC+H/wAV&#10;/inrnwe+HHiHxDceANFnebXbPUmurXUQdu+2hDMQzEBiM8EIT6Zf4Z/Zy/ZZ/a/8Cp8TPDd2fhhr&#10;1wGmvk0jVUtpNOnGd6yRMdq+vyhQRyK+8Pht8K/CXwg8MReHvBugWXh/R4zu+zWce3e3dnJ5Zvdi&#10;TXkXiz/gn38AfGnia413Uvh3Yfb7mQyzi2klgilY9SY0YLz7AUAeUf8ABML4jeL/ABTovxJ8Maz4&#10;juvHPhTwrrAsPD/iu6DE3sOZAwDnJcAKjDJON+M4xX2/WJ4K8D6B8OfDdn4f8MaRaaHotmuyCyso&#10;wkaD6dye5PJrbNAHwd+yLEfCP/BQf9p/Q9Q/cXmrSW2q2sb9ZIS7sWHtiZfzqp+3Z4+17xR+098K&#10;/gld+NLz4bfD3xBaNe6nrlnN9ne8k3SKLYS/w/6tFx0zMpOcCus/ap0KX9n/APaV8AftHWUTjw4y&#10;jwz40aJd3lWcpCw3Tf7KPs3HsEUd6+jvi18C/h7+0L4fs7Hxt4dsfEthEfOtJZMh4twHzRyKQwBA&#10;GcHB4oA/Or9tb4A/s1fs9/A7XRZ3U3if4lX8At9Ka/1p768R2ILzlA21VVQSSR6VB8Zdci8KfBj9&#10;ibx1qJaHQtIuLf7beoheOFcIctj2VvyNfd/gb9if4J/DvTdWstF+H+mImrWrWV7Lch7iWaFhhk3u&#10;SVBB/hxXWt+z98PZPhVD8Np/C1ld+CIY/Ki0i5DSxxrkkbSxLAgk4IORmgDwL9vv9pH4faX+yl4s&#10;s7TxNp2r6j4m042ul2enXCTyz78EvtUkhFUEljwPxr0L9gj/AJM7+FP/AGBIv61J4J/YV+Bvw9h1&#10;hNF+H+nxNq1nLp93LO0kztbyffjVnY7AcDlcH3roPiF4o8Jfsi/s96hqFjZxaXoHhuw8nTNNjJbz&#10;JT8sECZJZi8hUdzyaAPmr9lGH/hKv+Ch37S/iWBG+x6cLfSPMUYRpQQGHuR5Lf5Nfd9fNv7BfwR1&#10;X4P/AAVOoeKFkHjfxheyeItcEp+aOablYj6FE2gj+8Wr6RoAWiiigAooooAKKKKACiiigAooooAK&#10;KKKACiiigAooooAKKKKACiiigAooooAKKKKACiiigAooooAKKKKACiiigAooooAKKKKACiiigAoo&#10;ooAKKKKACvlbxx/ykd+GP/Ylat/6Njr6pr5W8cf8pHfhj/2JWrf+jY6APqmvEP2ofjLffC/w9p1p&#10;odwtvr2oy7o5HjDiOJPvsQeDnIH41J8Rf2rfCXgDXrjRlgu9Yv7ZzHcraKAsLgZ2lm6nscdK+RPj&#10;V8Wr34ta7/bVxanTVtrQwxWom8xEIyS444J4z9K+A4h4iw+Hw1TD4Wr++emnTvrtc/WeEOEMXi8d&#10;SxWPoWoL3vet72nu6PVq+u1mvUkvPEXjX46+M9OsLrUJNR1S8K2kEKsYYFUZYllBxgAFiTnp9BX2&#10;l8Avg2nwe8KS21xNFd6zfOJr24iXCggYWNSRkqvPXuxPeqfwg+BXhPwTeW/ivS4J11C9sUUJJMXi&#10;gDqpfyx23EDrnpXrlb5BkUsJJ43Gy56zvZ3bsn69Wc3FnFFPHwWWZbH2eHja6sleS6adFp6vXsFF&#10;FFfcH5eFFFFABRRRQAUUUUAch8VrzxPY+CL2bwdbrda+HjEMTKCCu8b+CQPu5q58PLnXbvwXpM3i&#10;aEW+uvFm7jUABX3HsOOmKp/FY+KB4Ivf+ENCtr++PyA5UDbvG/73H3c1c+Hn9vHwZpJ8ThRr3lH7&#10;WFIxv3H046YryVf+0H8duT/tzf8A9K/Q9Zpf2cn7l+f/ALibf+k/qdHRRRXrHkjZCVRiOSBkCvLf&#10;gz8TfE3j7U/EFvr/AIdbQ4bCQLbSMjr543OM/MPRQePWvUpCQjEDJxwK8t+DPjzxn4x1PxBD4q8P&#10;nRbe0kC2chiZPOG5xnk88BT+NeViZuOKoRU2r82iV09Or6W6dz18LTUsHiJuEXbl1bs1r9ldb9ey&#10;PVKKKK9U8gKKKKACorqRobaWRF3uiFlX1IHSpaiuneK2leNd8ioSq+pA4FTLZjW6PNPgd8SfEnxF&#10;tNYk8R+Hm0B7SVEhVkdfNBXJPzDsfSvTxXmHwP8AHHjDxtaaw/i7QTocltMiW6mJk81SuSeTzg16&#10;eOleblk3UwkJOble+slZvV7roermtNUsZUgoRha2kXzJaLZ9RaKKK9Q8kK5D4reKtV8F+CL3V9F0&#10;w6xqMLxKloqsxcNIqscLzwCT+FdfXIfFbxDrvhbwTfal4c006tq0TxCK1CF9wMihjgeikn8K48ZJ&#10;ww1SSk1ZPVK7Wm6XV+R24KKniqUXFSvJaN2T12b6Luy38OvEGoeKvBWlatqtgdM1C6iLzWhBBjO4&#10;jGDz0AP410lc58OtZ1bxB4K0rUdcsTpurTxlri1KlfLbcRjB6cAH8a6OrwsuahTk23dLVqzem7XR&#10;90Rio8uIqRSSs3ondLXZPquzCiiiuk5ThvjV4z1r4ffDXWNe8P6Qdd1a0CGGwVWYy5dVPC88Ak8e&#10;lL8F/GWs+P8A4aaNr2v6SdD1e7WQz2BVlMREjKOG55AB59aT41eKPEXg34a6xq/hTSjrWvW4Q29k&#10;Iy/mZdQ3A5OASfwpfgx4m8Q+Mfhro2r+KtLOja9crIbmyMZTyyJGVeDyMqAfxr0+RfUOfkXx2vf3&#10;ttrdut+55vO/rvJzP4b2tpvvfv5HcUUUV5h6QV4v+0rrPxW0fTdAb4W6emoXUly634eNH2xbflPz&#10;EY5r2ivF/wBpRviwNN0D/hVSxtdfaX+3+YYx+62/L9/39K9HLrPFQT5evx/Dt1/rc8/H3WGnbm/7&#10;d+LfoevaY1w+nWjXa7boxIZQOz7Ru/XNWqqaZ9o/s60+1/8AH15Sedj+/gbv1zVuvPe7O6OyCiii&#10;kUIa8T8FeDPinp/7QHiLWtb15Lr4fXCTCw04ThjGSU2fJt4wA/fvXtteJeCvhr8RdH/aA8ReJtW8&#10;TreeCbtJhZaSJnJhLFNnykYGArfnXp4OSjCsnKKvHqrt+Uez8zzcXFynRtGTtLo7W9e68j22iiiv&#10;MPSCiiigAooooAKKKKACiiigAooooAKQilooA+fv2s/g9qPj7RbDXdDtUutS0pJFntkT99cQnBAU&#10;9yp3EL33HHPXwf4S/H7xV8O/FOn6ZrGo3E+gxzJaXdjepl7VF+QBOhTbxx7V98V5X8Rf2bvBvxM8&#10;QJrOpwXNtelQs5spfLFyB08wY5OOM9cGvhs1yLETxSzDLanLVurq9k7f8DddT9QyHijB08C8ozql&#10;z0UnyySTlG+vXz2a1Xpt6jBMlxCksbiSN1DKynIIPQipKhs7SHT7SC1t4xFbwIscca9FUDAH5Cpq&#10;+4V7an5jK13y7BRRRTJCiiigAooooAKKKKACvy4/4Lg/8gb4Wf8AXe9/9Bir9R6/Lj/guB/yBvhZ&#10;/wBd73/0GKgD6Z/4Jef8mV+Bf967/wDSiSvq6vlH/gl5/wAmV+Bf967/APSiSvq6gBK/Dv8A4LC6&#10;5Hqf7WhsUcM2m6LaQuo/hLBpMfk4P41+z3xK+JPh34R+CtU8V+KdRi0vRdOhMs00jAFsdEUH7zMe&#10;AO5Nfg/4T07Wv2/v24BcPaSG013V/tt6g5FppkTDcCe2IwqD/aYdc0AfuJ+zro8vh74AfDbS5o2i&#10;msvDenW7o/VWS2jUg/lXodRwQrbwxxIMIihVA7AcCpKACiiigAriPjN8XtC+BXw71Pxp4kW7fR9P&#10;aJZVsYhLMTJIsa7VJAPzOO9dvXzB/wAFKf8Akzrxp/130/8A9LoKAPpyKRZokkX7rqGH0NPqtp3/&#10;ACD7X/rkv8hVmgAooooAKKKKACiiigAooooAKKKKACiiigAooooAKKKKACiiigAooooAKKKKACuR&#10;+L3ivVPAnwq8X+JNE0s63rGk6TdX1npoRnN1NHEzpFtT5juIAwOeeK66uR+LviPXfCHws8Xa54Y0&#10;v+3PEmm6VdXem6Z5Lzfa7lImaOLYhDNuYAYU5OeKAPOv2OvjZ4w+Pfwlm8S+N/Bz+BtaTU5rMaY9&#10;vNDmJUjZZNsoDcl2Geny/Wvc68P/AGP/AIq/Ef4xfCeXXvil4NPgXxMupTWy6WbC4s8wKsZSTy52&#10;L8lnGc4O3ivcKACiiigAooooAKKKKACiiigAooooAKKKKACiiigAooooAKKKKACiiigAooooAKKK&#10;KACvk/8AaU+IXwB8NftDfDvR/iP4Qn1vx9fGH+w9SjshKltmfCbn8xduH5+6cV9YV8pftJfGT4He&#10;B/2hPh54c+IHw+k8S+ONVMP9jayumW1wtlmbamZJJFdMP83yqfWgD6spaSloAKKKKACiiigAoooo&#10;AKKKKACiiigAooooAKKKQkAZJwB3NAC0leG2H7cXwG1DxNrmg/8AC0vD1nqOiyGK7GoXX2SEsCQR&#10;FLLtjmIIOfLZsV4dL/wWH+A0PimXSDD4pNpHctB/bKadE1oyjP70Ym80occfu93I4oA+46Wvyi+I&#10;H/Bb29e2vrfwV8Mra2uluCtrqGuak1xFJCCfmeCNIyrEYOBIce9fo/8AAT4nSfGf4M+DfHM1gulz&#10;a9psN89mknmLCzLyoYgZGfagDvqKKKACiiigAooooAKKKKACiiigD4l/aA/4KleDP2fPizrngPVf&#10;CGs6le6UUV7q1mjWNyyBuAeeMivPP+H2fw8/6EHxD/4EQ18Vf8FDbOLUP29PFVrOu+Ce/sopFzjK&#10;skYI/I1+oVh/wTJ/ZxubC2lf4fLveJGbGpXXXaM/8tKAPEv+H2fw7/6EHxD/AOBENH/D7P4d/wDQ&#10;heIf/AiGvdP+HYX7N/8A0T8f+DK6/wDjlH/DsL9m/wD6J+P/AAZXX/xygD1v9m/47ad+0j8JdK8e&#10;6VptzpNlqEk0aWt2waRfLkZDkjjnbmvTq5D4U/Cfwx8E/BNl4S8H6d/ZWg2bSPDa+c8u0uxdvmck&#10;nJJ7119ABRRRQAUUUUAFFFFABRRRQAUUUUAFFFFABRRRQAUUUUAFFFFABRRRQAUUUUAFFFFABRRR&#10;QAUUUUAFFFFABRRRQAUUUUAFFFFABRRRQAUUUUAV7/T7XVLSW1vbaG7tZRtkgnjDo49Cp4NSxRJB&#10;EscaLHGgCqqjAAHQAU+igAooooAKqalpNjrMKQ39nb30KSLKsdzEsiq6nKsAQeQeQe1W6KACiiig&#10;AooooAKKKKACiiigAooooAKKKKACiiigAooooAKKKKACiiigAooooAKKKKACiiigAooooAKKKKAC&#10;iiigAooooAKKKKACiiigAooooAKKKKACiiigAr4H/bP1LUdI/as8MXmm3X2R18FX9tM6j5zHNcRo&#10;djfwkcHNffFfJPxR0Ww8Rf8ABQn4cabqllBqOn3HgvU2ltbmMSRuVmiKkqeMg8j0rz8woVcVhKlC&#10;jLllJWT7d/wuetlOKoYLH0cTiYc8IO7Xe2342Z438DvBEPxT+KFnpepx3F9YSRy3F9JHOUkwBgOX&#10;zn72BxzX0kv7FPhSLxHDfRatqa6dFOk39msVdWCkHYZCN5BI559q9u0bwZoXh2/vL3S9HstPu70g&#10;3M9tAqPLjgbiBzitqvmcs4WwmEocmLiqk73vb7vM+3zrjrH43Fe0y+cqNPlUeW6evV9k+ias7JDE&#10;jWNFRFCqowFHQCn0UV9sfmQUUUUAFFFFABRRRQAUUUUAcj8VbXxPeeCb2LwfMsGvM8fkyOwUAbxv&#10;5IP8OaufD2DXLXwbpUXiWRZtdWLF26sGBfce4x2xVT4p6V4j1rwVeWnhS9Gn627xmG4aQxhQHBbk&#10;A9VyKufD+w1nS/BulWviG5F5rUUW26nD7w7ZPOcDPGK8lJ/2i3aXwb39zft/N+h6zkv7PUbxvz7W&#10;9/bv/L+p0NFFFeseSNckISOuOK8v+Dfijx74g1PX4/GWj/2ZbW8gFi/lBPMXc4J4JzwF/OvUHyEb&#10;b1xxXmPwe1P4iahqWvr44s1tbWOQDTyqRruXc+fun029a8nEtrF0EnL7Wy93b7fby8z18Kk8JiG1&#10;D7PxP3lr9hdf73keoUUUV6x5AUUUUAFRXTulvK0Q3SBCVHqccVLUV0ZBbSmIZlCEoPfHH60nsxrc&#10;81+CPibx14ktdXbxvpH9lSwyotqvlhN6lfmPBOea9PrzP4Kal8QdRtdWPj2zW0mSVBZhUjXcm35v&#10;uE9/WvS68zLG5YSDbk9/jVpbvdf1oepmiUcZNJQW3wO8dls/z87i0UUV6h5QVyPxU1bxFongm9vP&#10;Ctl/aGto8Qht9gbcDIofgkdFJNddXJ/FG68S2Xgu9m8IQC515Xi8iNlVgQXUPw3H3d1ceNbWGqNN&#10;r3X8Ostvs+fbzOzBJPE000n7y+L4d/teXfyLPw71HWtW8F6Vd+IrX7FrUsZNzb7duxtxAGMntiuj&#10;rnfh9ca7d+DdLl8TRCDXWjJuowFAVtxxwvHTHSuiq8K70Kbd9l8W+3Xz7+ZOKVq9RJJav4dt+nl2&#10;8gooorpOU4b40634p8O/DbWNQ8F6f/aniSEJ9ltdgfeS6huCRn5ST+FO+DOs+KPEPw10bUPGdh/Z&#10;niSZZDd2uwJ5ZEjBeATj5Qp/Gj4z3vi7Tvhxq9x4Etxd+KVVPscLKjBjvXdw/H3c9aX4OXvi3UPh&#10;vo9x45gFr4pdXN5CqooU+Y23hDt+7t6V6Vl9RvaN+fe/v7dv5fPueZd/XrXl8P8A25v3/m/Q7aii&#10;ivNPTCvGP2k9I+KuraboK/C29jsrqO5dr8yTLHui2/KPmBzzXs9eNftIeEPiZ4t03QY/htri6Hcw&#10;XLves10YPMjK4AyFOee1ejlzUcVBtxW/xax26/1uedmCbw00lJ/4dJb9D1vTFuE020W7Ia6EKCUj&#10;nL7Ru/XNWqq6bHPDp1ql0++5WJFlbOcuAMnP1zVqvPe7O+OyCiiikUFeJ+Cvg94z0D4/eIfGeoeK&#10;vt3he/SYW2jb5D5BYoV4J28bW6ete2V4n4L+B+teG/j/AOIvHdx4tN/peopMsWi4f9xvKEcliONh&#10;7d69PB1FCFZOajeNtVe+uy7PzPMxkHOdFqDlaXR2t5vuvI9sooorzD0wooooAKKKKACiiigAoooo&#10;AKKKKACiiigAooooAKKKKACiiigAooooAKKKKACiiigAr80v+CzvgrxB4w0j4ZLoWiahrLQz3nmC&#10;xtnm2ZWPGdoOM4NfpbSUAfgf8Lv2gf2r/g14IsPCPhG01/S9BsS5t7b/AIR5ZCu9izfM0RJ5J6mu&#10;qb9tD9tR1KifxApPAYeGYsj/AMg1+49FAH4Tt+zV+17+2Frtq/jC18RT2ZYOt34plNnYwAnBdIjh&#10;cjv5aZNfqL+xZ+xP4c/ZD8HzxwzrrnjDU1U6nrbR7cgdIYgeVjBz15Y8nsB9J0lAC0VHJcRQkCSV&#10;EJ5wzAU/NAC0UmaiN5bqSDPGCOCC44oAmr5g/wCClP8AyZ140/676f8A+l0FfTqSLIoZGDKehU5B&#10;r5i/4KU/8md+NP8Arvp//pdBQB9Lad/yD7X/AK5L/IVZqjpt1D9htUE0ZYxIAA4yeBV6gAooooAK&#10;KKKACiiigAooooAKKKKACiiigAooooAKKKKACiiigAooooAKKKKACuR+L2s+I/Dvwq8X6p4QsBqn&#10;iuy0m6uNKsWiMouLpYmaKPYCC25wowCM56111cj8Xr7xNpnwr8XXfgu2F54vg0m6k0i3ZA4kuxEx&#10;hUgkA5faME0Aed/seePfit8RvhNNq3xi8NJ4V8WDU5oEsEsntQbZUjKPsd2PLF+c9unFe5V4d+x7&#10;4i+L3ij4TzXnxs0qPR/GA1OaOO2jgSEfZQkflttVmHLGTnPavcaACiiigAooooAKKKKACiiigAoo&#10;ooAKKKKACiiigAooooAKKKKACiiigAooooAKKKKACvlL9pP9of4VfDL9oP4eeEvGHw1i8VeLNZMI&#10;0rXH060nax3T7FxJL86Yb5vl/Dmvq2vlD9pP9p/wX8Jf2hfh34K134bxeKdc14wiy1t4oGey3zhB&#10;tLqWGG+b5SPzoA+rhS0lLQAUUUUAFFFFABRRRQAUUUUAFFeP/Ev9rr4PfCDX00Txb4+0jSNVZSxt&#10;WkMjx4Yqd4QHacg8HB4r4R+PX/BaGK3ubnTPhL4YF1D5Touua6CmHKLseOAf3WL5DnnaPWgD9Tq8&#10;1+MH7Rfw8+BXhe917xh4ms7C0tJVgkgicTXJkY8IsS5Yt3xjgAmvw6+N3/BRH40/HPSNN0zUvEj6&#10;FZ20QW4i0AtaC7lDlhK5U7gQNq4BA+XPevm/UdSu9Yvp72/up769nYvLc3MhkkkY9SzEkk+5oA/a&#10;79oD/grj8Mfh14d01/AMTfEHW9Ts1u4o4pPIt7MMcBbliCyyAZPlhSeMNtyDX5n/ABi/b++Ofxrm&#10;uE1bxxeaNpcsjOuleHmNhboGTY0eUPmOhGflkdxya4/9nH9mnxf+1F4zu/DPgz7CNQtbT7bM1/P5&#10;KLEHRCQcHJG8HHsa/R/wB/wRh0rwx8T/AAzrGreNzrXhewSK5vtNNpsmubpOSgY5XySwHUZIyO+a&#10;APyiuvBniCwsGvbnQ9St7NVDm4ltJFjAPQ7iMY5FUpdF1CHTYtRksLlNPlYpHdtCwidh2D4wTwe9&#10;f1HalomnaxpUul39ha32myoI5LO5hWSF1HRShBBHA4x2rwz9q/8AZE0D9o/4HN4Dsmj8LvYSG90c&#10;2MSxW0FyA2A8SgAo29s45+Ynr1AP58PDXg/XPGdzd2+g6Vd6vcWts95NFZxGV0hTG5yBzgbhn61/&#10;Q/8AsPW01n+yN8KILiJ4Jk0C3DRyqVZTt7g9K+d/+CdH/BPXWf2Z/EGseNvH0thceKpY2sdPtrFz&#10;KtrCT88nmcAs44244A65OK++KAFooooAKKKKACiiigAooooAKKKKAPwR/wCCgbqn7f3iRmYKo1Kx&#10;JYnAA2R1+4el/ELwtHplmj+JdHVhCmQb+IEfKP8Aar8L/wDgo/p76t+3J4zsY2VZLm6tYVZugLRR&#10;gE/nXr0H/BFv4o3EEcqeMPDRWRA4/wBd3Gf7tAH69/8ACxfCf/Qz6N/4MIv/AIqj/hYvhP8A6GfR&#10;v/BhF/8AFV+Q/wDw5W+Kf/Q3+Gv/ACN/8TR/w5X+Ki8jxd4ZYjsfOwf/AB2gD9l4pUnjWSN1kjcB&#10;lZTkEHoQafWJ4H0KTwx4L0DRpmR5tO0+3tHaMYUtHGqkj2yK26ACiiigAooooAKKQ18Xft+ftwah&#10;+zy2keEvAiRXfjW7mgmv7ma38+30u0d9qmUZADyEEKCRwpPpR1sHRs+0aM149+0b+0LZ/s6fA+58&#10;b31mdW1FlhttP0yI7WvbyXAjjHXAzljjnCnFfKutfHj9sb4LaQvxM+IXhDw3qfw/iIudT0HTCFvt&#10;Ptn5yWHOYwec55HPqDZ6huj9C80teM/GP9p7w38Kf2eJPixEDrGnXNpBNpVrE2172WcDyYh1wSTz&#10;6AGvlbVfjr+2d8M9A/4Wn4u8G+Gr7wHEv2+/8MWRC39nZsN3LZyGjXBJOehyOuDbcFrax+h1LXP/&#10;AA/8b6X8SvBGh+KtEm+0aTrFnFe20nfY6hgD6EZwR6iugptW0YbhRRRSAKKKKACiiigAooooAKKK&#10;KACiiigAooooAKKKKACiiigAooooAKKKKACiiigAooooAKKKKACiiigAooooAKKKKACiiigAoooo&#10;AKKKKACiiigAooooAKKKKACiiigAooooAKKKKACiiigAooooAKKKKACiiigAooooAKKKKACiiigA&#10;ooooAKKKKACiiigAoopDQB8xftHft/8AgH9njxlH4QfTNZ8a+LFjE93pPhyATSWcbDKtKSQASCDt&#10;yThgSACK6r9mX9sHwP8AtRWWoxaAt9oviLTOdQ8O6xF5V5bKThXIBIZTxyCcZAODXyd4u+LMP7Hn&#10;7aPxK1bQdHj+Lk/jWGO6vtL0LMms6HJGq/u5MKQIW3g4yOi55Arrv2OvFVv+0L+1r48+Ll/BZeC9&#10;bttIj0RPBLEpqgiDBjdXikLkngAgHjb6CiOo5abH1P8AtB/tF+Df2afBP/CR+L7yREmk8ix0+1Tz&#10;Lm+nxkRRJ3J4yTgDPJFeQ/AL/got4A+OXj238GXGia/4F8RXq50618SWwiF9gEssbKSNwA6HGe2a&#10;wPilY2fxD/4KU/DDQNatlvdL8O+FbzWbW1n+eL7WZNqy7DxuUYwT3UHtVn/gp3otrZfBDQ/HdvEk&#10;PiXwl4k02+06/RcTJmcKyBuu05BI6ZUULo+/+dga6H2JXyt44/5SO/DH/sStW/8ARsdfUdpKZ7WG&#10;Q9XRW/MV8t+OmCf8FHPhkWIUDwTqxJJx/wAtY6BH1VRUH223/wCe8X/fYo+22/8Az3i/77FAE9FQ&#10;fbbf/nvF/wB9ij7bb/8APeL/AL7FAE9FQfbbf/nvF/32KPttv/z3i/77FAE9FQfbbf8A57xf99ij&#10;7bb/APPeL/vsUAT0VB9tt/8AnvF/32KPttv/AM94v++xQBPRUH223/57xf8AfYo+22//AD3i/wC+&#10;xQBzPxT8Pa54p8F3mneHdT/sjVpHjMd35jJtAcFhleeQCPxq58P9H1Tw/wCDtK07Wr7+0tVt4ttx&#10;dby3mNknOTyeMdazPip4evPHPgq80fRtbTR9QmeNku1kIKBXDEZU55AI/Grnw/0qbwn4O0rSNT1Z&#10;NTv7SLZNdtISZDuJz8xz0I615Kpv+0HU5HbktzX93fbl79b9tD1nUX9nKnzq/Pflt722/N26W76n&#10;UUVB9tt/+e8X/fYpReW7EATxknsHFeseSSSZ2Nt+9jivMfg7H8R49S1//hOnje0Mg/s/YYuF3Nn7&#10;ntt61wn7FHxD1zx78L/FN/4l1uXVr238X6xY289065SCKfbHGMAcKOldl8GrTx5pmp+IH8b6zbX1&#10;pJIDp6pOj7F3Pn7oGOCvWvJxKbxdBpT+18Pw7fb/AE8z1sK19UxCbh9n4vi3+x/7d5HrNFQfbbf/&#10;AJ7xf99ij7bb/wDPeL/vsV6x5JPRUH223/57xf8AfYo+22//AD3i/wC+xQBPUV15n2eXyv8AW7Ds&#10;/wB7HFN+22//AD3i/wC+xUV1dxtbSiK4iEpQhCXHDY4pS2Y1ujz74Jx/ESO11f8A4WA6PN5qfY9h&#10;jPybfm+57+tem15V8ELXxxpVrq48e6xb6hM8yG0KTo+1NvzD5QO9enfbbf8A5+Iv++xXmZYmsJBN&#10;T6/H8W73/TyPUzRp4ybi4Nafw/g2W36+dyeioPttv/z3i/77FH223/57xf8AfYr1DyieuS+KaeJ3&#10;8F3g8HMq6/vi8gvtxjzF3/e4+7urpvttv/z3i/77Fcl8Vf7d1DwTeweEdRgs9eZ4jDM8qqABIpfk&#10;5H3d1ceNTeGqW5vhfw/Ft9nz7eZ2YKyxNO/L8S+L4d/teXfyNL4erryeDNLHicq2vCM/ayu3G7cc&#10;fd46Y6V0Vct8O31Wy8F6VB4mv4brXUjIupllVgzbjg5HHTFdF9tt/wDnvF/32KvC3VCne+y+L4tu&#10;vn38yMVZ16lrbv4fh36eXbyJ6K+dv26viFrfw/8A2f7nWfC2ty6PqqaxpkAu7R13iOS6jV15BGCp&#10;Ir3+3vYfs8W+ePftGcuM5xXScxyPxnTxhJ8N9XXwEyp4qKp9jLbMZ3ru+/8AL93d1p3wbTxfH8N9&#10;HXx4yt4qCyfbSuzGfMbb9z5fu7elVvjTH4m1X4baxa+BdTgsfFMip9jnaZECnepblsgfLmnfBmPx&#10;JpXw20a18c6lBfeKY1k+2TrMjhz5jFeVwD8u2vSuvqNrxvz/APb+3/pP6nmWf16/vW5f+3N//Sv0&#10;O9oqD7bb/wDPeL/vsUfbbf8A57xf99ivNPTJ68a/aQ+Gnj34kadoMPgTxR/wjM9pcvLdyC5lg85C&#10;uAuUBzz61699tt/+e8X/AH2K8a/aS+E/iP4w6doNv4V8Yp4XlsLl5rh1nkTzkK4C/uz6+tell01T&#10;xUJOSjvq1dLTqup52YQdTCziouXknZvXo+h7FpsEttp9pDcSebPHEiSSZzuYAAn86tVn6ZJHZ6da&#10;28t3HNLFEkbyFx8xAAJ/HFWfttv/AM94v++xXnPdnfHZE9FQfbbf/nvF/wB9ij7bb/8APeL/AL7F&#10;IonrxDwT8CYfDP7QfiPx8vi0X8mpJMp0TaB5G8oc53nps/ujrXtH223/AOe8X/fYrxHwT8FfDPhj&#10;9oPxH49tfGKXusakkyzaMXj/AHG8oT0bdxsHUd69TB1OSFZc/LeNtr31Wnl6nl42nz1KL5Oa0r72&#10;t5+foe60VB9tt/8AnvF/32KPttv/AM94v++xXlnqE9FQG9t/+e8X/fYr52tviHr7ft6XnhJtcmPh&#10;RPA8eorpZZfIFwbkr5vTO7bx16UAfSFFQfbbf/nvF/32KPttv/z3i/77FAE9FQfbbf8A57xf99ij&#10;7bb/APPeL/vsUAT0VB9tt/8AnvF/32KPttv/AM94v++xQBPRUH223/57xf8AfYo+22//AD3i/wC+&#10;xQBPRUH223/57xf99ij7bb/894v++xQBPRUH223/AOe8X/fYo+22/wDz3i/77FAE9FQfbbf/AJ7x&#10;f99ij7bb/wDPeL/vsUAT0VB9tt/+e8X/AH2Kgv76JbG5aK4jEgiYqVcZzg4oAvUV89/sHeOfEHxG&#10;/Zs0PXPE+r3GuaxNe38cl7dbd7ql1IqA7QBwoA6dq+hKACiiigAooooAKKKKACiiigAqhr11eWOi&#10;ahc6faf2hfw28klvabwnnyBSUTcem4gDPvV+koA/PDwl/wAE8vHHx/sbzxx8ePiJ4m0nxvqk8pj0&#10;fRrtRb6bB5j+XEMZBHO4BcAAgdcmvSv+Cd/inxzbL8Ufhh4110+LD8PtYj0ux1tnLtLCUO2MsTk7&#10;Qi8HJGSCeK7j4vfH/wAQeJ/G158JPgxbR6r44RAms+JJl3ab4YjYfflI/wBZcY5WEd/vYAIr0T4A&#10;/AnQ/wBnzwBF4b0aa41C4lne+1LVr1t9zqN5Icyzyt6se3QDAoA7TxZr0HhbwtrGs3LBLfTrOa7k&#10;Y9lRCx/lX5OfBT9m74XfFL4daN43+KXxv1bwj4o8XXNzqEOlf25HBiF7h1jIR8kZx1OBzxxX6gfH&#10;B/C4+EniqLxrq/8AYPhW4sJLbUNREnlmGKQbCQ2Dg/Njp3r548F/8E2v2bdW+H2miz8PN4ks7uz3&#10;W2vTX8rzzRuMrIrKQBgEYwoA9KAPoD4E/CLT/gb8MNI8G6Xqt/rdlYh2S+1ObzZ5d7lySw4x83GO&#10;1ePf8FLolm/Y18bxv9x5bBGwcHBvYQaw/wDgmhr+sXPwf8VeF9QvrjV9N8I+J73Q9K1K5kMjTWsb&#10;AqN3cLkgY6dK3v8AgpR/yZ140/676f8A+l0FAGh8Pv2DPhH4E8SaD4p0ew1uLVtMljvLZp9eu5kE&#10;ijjcjSFWHsRivo+q2nf8g+1/65L/ACFWaACiiigAooooAKKKKACiiigAooooAKKKKACiiigAoooo&#10;AKKKKACiiigAooooAK5H4ut4nT4V+L28EqG8YDSbo6OG24N55TeTnd8v39vXiuurkfi7a+J734We&#10;LrfwVMtv4vl0m6TR5mZVCXhiYQkluBh9vXigDzz9j2b4xT/CeZvjhHHH4y/tOYRrGIgPsuyPy/8A&#10;VfL97zPevca8O/Y+0f4v6J8J5rf4238eo+MjqUzpNHLHIPspSPyxlAB94SfnXuNABRRRQAUUUUAF&#10;FFFABRRRQAUUUUAFFFFABRRRQAUUUUAFFFFABRRRQAUUUUAFFFFABXyp+0h+1ZafB39oP4e+BZvh&#10;4niabxCYQmstjdZ75xHxlD0+91FfVdfLP7Rn7U3iH4Q/H/4feBtM+Hw8S6d4gMQuNYKSE2e6YIcF&#10;VIGBzyRQB9SilpKWgAooooAKKKKACuS8d/FvwX8MFtj4t8U6V4d+0tshGo3SRGQ4zwCa+fv2tf8A&#10;gof4D/ZY1v8A4Ri7tL3XfFslsJ/sVkq7LdXV/LaRiQPvKMr1wwNfhp8Vfix4p+NXjfU/Fni7VZtV&#10;1i/lMkkkhwiDoEReiqowAB0AoA/oo8Z/tQfCb4fPeR6/8QNB0+4tLcXUts96jS+WV3KQgJLZBBAA&#10;JORX5H/tZ/8ABTj4hePvitcr8NPFN14f8D6VdpJphtIvJluymMyTZ5ZSwPyHjHbk18Q28F3rGoQW&#10;8KS3l5cOsMUagu8jHCqoHUnoAK/TH/gnd/wTd1afxfqHjD40+D3stKsI2t9O0PVeGuZmXDSyR90V&#10;WOMn73OOAaAPza13VdU8Yazq2u37TX17dTPd3lzgt87tksx7ZY/rX1P+xx/wTn8X/tW6NfeI7nUP&#10;+EP8JxAx2mpXNsZWvZgQGESZGUUZy+cZwBnnH7HfDn9kj4RfCnSNb0vw54F0q1sdaKf2hDPGbgXA&#10;X7qt5hb5QeQvTJzXqOjaNYeHdKtNM0uzg07TrSMQ29raxiOKJAMBVUcAD0oA/OvwN/wRT8B6dYxn&#10;xX411jWL5bjex0+NLaF4uMIVIZs8HJB7+1eo+M/+CTPwH13wtqlhomjXnh/V7iEra6ml7LMbaT+F&#10;tjNhhnqD1Ga+z6WgD5q/Yp/Ym0L9j7wvqcMGpHxB4l1Z1N/qzReUpRM7I40ySqjJJ5OSfYV9K0UU&#10;AFFFFABRRRQAUUUUAFFFFABRRRQAUUUUAFFFFAH4J/8ABQH/AJSAeI/+wlYf+gxV+8Gkf8gqy/64&#10;J/6CK/BL/go1qP8AZP7dHjG+CCX7Ld2k3lk43bY4zjP4V9MW3/Bby6treGFfhTCVjRUBOsHnAx/z&#10;yoA/WGivyi/4fh3f/RKIP/Bwf/jVH/D8O7/6JRB/4OD/APGqAP1dor52/Yk/awl/a7+HOr+KJvDq&#10;eG2sdSawFslyZ94EaPu3FVx97GMdq+iaACiiigAooooA8q/aR+POn/s+/DafXpoP7S1u7lXT9E0d&#10;Ww+oX0nEUQ9Bnlj0ABr4X/ag+FLfDT9jPUNV8R61a638T/FvirTNU8UX0dwjkzGQ7bdMHiKEHaoH&#10;HBPevtj9pb9lbwf+1Roei6X4vn1O3t9Jumu7dtMuBC29l2nJIORivgz9tP8A4Jw+Avgz8GE8QeD2&#10;8WaxrDavZ2n2eS6a6HlSOQ7bFTPA79jTjowe33nv/wC3TqMeoyfsz2sNxFdafP8AEDTBMsbB0dlA&#10;wCRxxuP519PfHayg1H4K+PLa6jWa3l0S8V436MPJbg18r/Fb9h5/Bf7KFroXwil1C68T+Htdt/Ge&#10;lxarOJpZruJQGiBIAGVzhehYDPXNcH8QP21/iZ+0X4IvPhF4P+DHiTQfiFr0R0nU73UoTHY6eCNl&#10;zIrkDAHzYLHjPc4zMldSiv60Q4O3K3/WpyXiS+nu/wBhD9ka1mlaW3ufFelRzI3IdVuJAoPsBxX6&#10;S/E60hvvht4stbiNZbebSbuOSNujKYWBB9sV84/Hn9k/VLr9jHw78PfBMqy+KfBCWOo6Q7YAuLu1&#10;+YgZ/vkvjPcgH1rxfxj+3V8UvjB4Eu/hT4b+CniXS/irrNu2jX1zewlLCydlKXEocjgAFiCxAGQc&#10;nGC568yWur/JDjpys+hP+Cbkzz/sXfDgyOXKwXMak9lW6mVR+AAH4V7T48+MHgf4XLbHxd4s0jw3&#10;9pYpD/aV4kJcgZwNx9KzP2fPhRF8D/gt4P8AA0UwuW0XT47eacDAllxmRh7Fyx/Gvn3SfAfhv4h/&#10;8FBfirZeKNC0/wAQ2lt4R0mSGDU7ZZ0iYyyZKqwIBOByKqWrZC2PpTwD8YvA/wAVHvE8H+K9J8St&#10;ZhTcDTLpJ/K3Z27tp4zg/lXY1y/g34X+EPh292/hbwxpPh5rvb9oOmWccBl2527toGcZPX1rqKkY&#10;UUUUAFFFFABRRRQAUUUUAFFFFABRRRQAUUUUAFFFFABRRRQAUUUUAFFFFABRRRQAUUUUAFFFFABR&#10;RRQAUUUUAFFFFABRRRQAUUUUAFFFFABRRRQAUUUUAFFFFABRRRQAUUUUAFFFFABRRRQAUUUUAFFF&#10;FABRRRQAUUUUAFFFFABRRRQAUUUUAFFFFABSGlpCKAPz4/ZL+LXgf4B/HT49eEfiZqNr4V8cX/ii&#10;51WHVdYxEt9YPgxBJ26gcsFzzu45Bxq2vj7wx8dv+CkPgvWPha8erweF9AvIvFXiCwH+jTJIuIIj&#10;IOJCrHH48fd4+pPjD+zR8M/j2LVvHXhDT9entSPJupVKToBn5fMUhtvJ+XOK2PhT8FfBHwQ0A6N4&#10;H8OWXh6wY7pFtY/nlOSQXc/M5GT1JoWlvL/hht3v5ny1+094psf2ef22fhT8WfEMclv4N1bSLnwv&#10;qGqAFo7OZn3xu+BwvT8Ax7ViftwfHPwh+0Lo3gr4J/DjXLTxf4j8W6/ZvcHSZRPHZ2UUm+WWR14X&#10;G3OOuFY+mftfxz4C8PfEvw1d+H/FGj2muaNdKVls72ISIeCMjPQjJwRyO1cP8Hv2VvhX8BNQvL/w&#10;L4OsdD1C6QRS3ibpJin90O5JA9QOtJaW8v8AhwbPVIIhBBHGOiKFH4CvH/jX+yX8Of2gfEOma34x&#10;0++uNS022e0t57HUZrQrG7BmB8thnJFeyUUxHy1/w7X+B/8A0DPEH/hR3v8A8do/4dr/AAP/AOgZ&#10;4g/8KO9/+O19S0UAfLX/AA7X+B//AEDPEH/hR3v/AMdo/wCHa/wP/wCgZ4g/8KO9/wDjtfUtFAHy&#10;1/w7X+B//QM8Qf8AhR3v/wAdo/4dr/A//oGeIP8Awo73/wCO19S0UAfLX/Dtf4H/APQM8Qf+FHe/&#10;/HaP+Ha/wP8A+gZ4g/8ACjvf/jtfUtFAHy1/w7X+B/8A0DPEH/hR3v8A8do/4dr/AAP/AOgZ4g/8&#10;KO9/+O19S0UAfLX/AA7X+B//AEDPEH/hR3v/AMdo/wCHa/wP/wCgZ4g/8KO9/wDjtfUtFAHyrdf8&#10;E7vhhoUDXnhZtW0bW0wIby81m7uYkBOGzG8mDlcgehOaW2/4Jz/CjVoVvPEEes6prMw3XN3ba5dw&#10;Ryt6rGsmFGMcCvePi14MTx/4GvdEfVToqzvE32wY+Ta4bHJHXGPxq78OfDK+DvBWk6Kl+dUWzi8s&#10;Xh/5a/MTngn1ryVTf9oup7P7Fubm8/h5fx5vkeu6v/CcqXtPt35eX+78XN+HL8z5+/4dr/A//oGe&#10;IP8Awo73/wCO0o/4JsfBAHI03xACO48SXv8A8dr6kor1jyD5Vi/4Jm/Aq0iaO20bW7dCxfZD4gvE&#10;UserYEmMnue9cp4E/wCCb3g+e71MeNNNlNsrj7B/ZOuXkTbctnzMOMnG38c19puCyMAcEjg15d8G&#10;vAPjLwbqevzeKfEI1u3vJA1pGJXfyRuc4+bpwVHHpXlYmMniqDUZNLm1TtFafaXXy7M9fCzisJiI&#10;uUU3y6NXk9fsvpbr3R5b/wAO1/gf/wBA3xB/4Ud7/wDHaP8Ah2v8D/8AoGeIP/Cjvf8A47X1LRXq&#10;nkHy1/w7X+B//QM8Qf8AhR3v/wAdo/4dr/A//oGeIP8Awo73/wCO19S0UAfLX/Dtf4H/APQM8Qf+&#10;FHe//HabL/wTX+CQify9N1/zMHbnxHe4z2z+8r6nqG6R5beVI22SMhCt6HHBpPYa3PjL4ff8E3vB&#10;k8N8fHWmzGYSKLT+xtcvIl2Y+beA4yc9K67/AIdr/A//AKBniD/wo73/AOO16t8EPAnjDwRaavH4&#10;t8QDXpLmVHtmErv5ShcEfN6n0r06vNyyMoYSEZKSeukneW73fX/I9TNJqeMnKMoyWmsFaOy2XT/M&#10;+W/+Ha/wP/6BniD/AMKO9/8AjtH/AA7X+B//AEDPEH/hR3v/AMdr6lor0zyj5a/4dr/A/wD6BniD&#10;/wAKO9/+O1i+Mf8Agm38MovD9w3hPTdRGuAp5P8Aaev3kkGNw37lMhz8u7Hvivr+uR+Knh3XPFXg&#10;q903w5qY0jVpXiMV2XZdgWRWYZXnlQR+NceMTlhqiSbdnpF2e3R9H2Z2YNqOJpttL3lrJXS16rqu&#10;6PnTwv8A8E2fhVJoNm3iPTdVOtlD9q+weIL1IN2T9xRIMDGK1P8Ah2v8D/8AoGeIP/Cjvf8A47X0&#10;F8O9F1Xw74L0rTdcvhqeq28ZW4uwxbzG3E5yeehA/Cujq8MmqFNNNaLd3e3V9X3ZGKadeo009Xql&#10;Zb9F0XZHytc/8EzfgTeQmG40bW7mEkExTeILx0JHQ4MhGR2qU/8ABNf4IE5Om+ICffxJe/8Ax2vq&#10;Siuk5j40+I//AATV+HT+DdRHgix1KHxPhfsb6j4hvHgB3DduBc5+Xd264p3w5/4Jq/DlPBmmjxrY&#10;6nN4nCt9sfTvEN4kBO87doDjHy7e3XNfSHxp8K+IvGvw21jRvCurDQ9euQgtr4yMnlEOpPzLyMgE&#10;cetO+DPhbxB4L+G2jaN4p1Ua3r1ssgub8SM/mkyMync3JwpA59K9LmX1Hl5o359re9tvf+Xy7nnc&#10;svrvNaVuXe/u79u/n2PEf+Ha/wAD/wDoGeIP/Cjvf/jtH/Dtf4H/APQM8Qf+FHe//Ha+paK809E+&#10;Wv8Ah2v8D/8AoGeIP/Cjvf8A47XN+NP+CcngyzgtT4E1q/8ACdw0hF3JqOpXN4J48cKoeT5SDzkV&#10;9k14l+038DoPjZpnh+2n8W/8IoNOunnEmAfPymNvLL0616WW1PZYqE+fktfW3NbR9Op52YQ9phZw&#10;5Oa/S/LfXv0OEh/4JsfBQxJ51hr8s20b5B4ivQGbuceZxk0//h2v8D/+gZ4g/wDCjvf/AI7X01pd&#10;qLHTbS2EnnCGFIxJ/ewoGfxq3XnPdnfHZHy1/wAO1/gf/wBAzxB/4Ud7/wDHaP8Ah2v8D/8AoGeI&#10;P/Cjvf8A47X1LRSKPlr/AIdr/A//AKBniD/wo73/AOO1zmm/sF/A7UfFV5on/CRajqJtwx/sCLWm&#10;We3xjlpEYSnGf4j/ABDPavsc14V4F+HPw10j9orxJ4k0fxM1546u0nF9pJukYQhim/8AdgZGCF79&#10;69TBTcadZKTV49Fe+q0fZeZ5eNgpVKLcU7S6u1vNd35HIf8ADtf4H/8AQM8Qf+FHe/8Ax2j/AIdr&#10;/A//AKBniD/wo73/AOO19S0V5Z6h8tf8O1/gf/0DPEH/AIUd7/8AHaj/AOHZ3wJ+1G5/sbW/tRTy&#10;/P8A+EgvPM2f3d3mZ2+2cV9U0UAfLX/Dtf4H/wDQM8Qf+FHe/wDx2j/h2v8AA/8A6BniD/wo73/4&#10;7X1LRQB8tf8ADtf4H/8AQM8Qf+FHe/8Ax2j/AIdr/A//AKBniD/wo73/AOO19S0UAfLX/Dtf4H/9&#10;AzxB/wCFHe//AB2j/h2v8D/+gZ4g/wDCjvf/AI7X1LRQB8tf8O1/gf8A9AzxB/4Ud7/8do/4dr/A&#10;/wD6BniD/wAKO9/+O19S0UAfLX/Dtf4H/wDQM8Qf+FHe/wDx2j/h2v8AA/8A6BniD/wo73/47X1L&#10;RQB8tf8ADtf4H/8AQM8Qf+FHe/8Ax2j/AIdr/A//AKBniD/wo73/AOO19S0UAfLX/Dtf4H/9AzxB&#10;/wCFHe//AB2j/h2v8D/+gZ4g/wDCjvf/AI7X1LRQB8tf8O1/gf8A9AzxB/4Ud7/8dpR/wTY+CAPG&#10;m+IB/wBzJe//AB2vqSigDjvhL8JvDfwR8Caf4P8ACVpJY6FYlzBDLM0rAu5dssxJPJNdjRRQAUUU&#10;UAFFFFABRXgH7Qv7bXw4/Z4uRpGo3Vz4k8XyLmHwxoEf2m9b03qOIwfViPavnu5/ag/bH+JMyXPg&#10;X4C2nhnSpOYX8RSEyOvZjueMDP0NAH6BUtfn7D8af26fAsUd54h+EHh3xVYQEedDpMy/aZV77dkr&#10;c/8AADXqnwY/4KG+C/HXiKLwj480nUvhN46d/KGk+JYzFFM/HEcxAUnkcNtJ7A0AfV1Y3jKw1bVf&#10;CWs2Wg38Wla3cWcsNlfTRmRLaZkISQqCM7SQce1a6OsihlIZSMgg5BFOoA/OrwR/wTz/AGhfhvpU&#10;+m+Gf2lJNGsp7mS8mjtrCQebPIcvI7FiWYnqSa+lP2cfgn8Wfhho3iq2+IPxbn+IV3qKKunXEsBT&#10;7AwVgWGSc5JU/wDAa+gaKAPHfhR8Ftf0/wCCN/4E+K/ipviVc6i11FeahOrIZbeUnbHycjaDwe3b&#10;pXzVD/wT1+Lnhff4V8G/tGa7oHwvDNDBozxGS5t7V/vxK4IGeSARgc1970UAcF8D/gt4b/Z/+G2l&#10;eCvCsDxaZYqS0s7bpriVjl5ZG7sxyT+Q4FeO/wDBSn/kzrxp/wBd9P8A/S6Cvp+vmD/gpT/yZ140&#10;/wCu+n/+l0FAH0tp3/IPtf8Arkv8hVmq2nf8g+1/65L/ACFWaACiiigAooooAKKKKACiiigAoooo&#10;AKKKKACiiigAooooAKKKKACiiigAooooAK5H4u6V4j134V+L9O8H3o03xXd6TdQaTeGTy/Iu2iYR&#10;PuwduHKnOD0rrq5H4u+Htc8W/CzxdonhjUv7H8R6jpNza6dqHmNH9muHiZY5Ny8rtYg5HIxQB55+&#10;x94L+K/gP4TTab8ZPEC+JfFx1KaZL1bn7Ri2KRhE3bV6EPxjvXuNeHfsffC74jfCL4TzaH8UPFn/&#10;AAmXiRtTmuV1H7TJcYgZIwke6QBuCrnHT5q9xoAKKKKACiiigAooooAKKKKACiiigAooooAKKKKA&#10;CiiigAooooAKKKKACiiigAooooASvl/9oj9o/wCJXwu+PngDwd4V8ADxJ4Z1wxDUdX+y3Ehs902x&#10;vnT5VwvPzV9Q18u/tEfGr41eA/j34A8N+A/A6+IPBOqGIazqhsJZja7pgr/vFYKmE55BoA+oaWkp&#10;aACiivkP9vn9vCw/ZP8AD9ppOhJZa14+1RX8rT5ZT/oERRttzKoByN+0BCRu55wKAPa/2iv2ivCH&#10;7M3w6u/Fni28CIoMdnYRMPPvp8fLFGvc+p6KMk1+c37QX/BYibxf8JLGz+GWnX/hDxneTyJqE10I&#10;51tLcKyjynxy7EhgwA27e+a/Pz4ufHLxz8d/EP8AbPjnxHea/ernyhO+IoAcZEcYwqA4HCgZrZ/Z&#10;1/Z48UftGfE7QfCuh6fd/Zr6cfa9SSEmK0tlYCWYscKdoPTPJwOpoAxPD3h/xz+0h8VIrCyS+8W+&#10;NPEF0WeSVi8s0jctJIx4CgZJY4AAr9afgJ/wR9+H/gLUNB13xzqk/jLUre2zfaNLGo057hh24DMi&#10;54DdSMkdq+nP2ev2Pvhh+zIk83grQRb6rdW0VtdardSNNcTKg5+Zvubj8xC4BOOOBXtVAHiXwQ/Y&#10;2+E/7Pn9ot4S8LwLcXtyLp7rUcXU0bLnasbOMoq54Ar2ylooAKKKKACiiigAooooAKKKKACiiigA&#10;ooooAKKKKACiiigAooooAKKKKAPK/GP7K/wh+IXiO71/xL8OvD+t61d4M99e2SySyYGBlj1wBisX&#10;/hiP4Cf9El8K/wDguSvbqKAPEf8AhiP4Cf8ARJfCv/guSj/hiP4Cf9El8K/+C5K9uooA5P4c/Cjw&#10;f8ItJuNL8F+HNP8ADOnXExuJbbTYREjyEAFiB3wAPwrrKKKACiiigAooooAKQgMMEZpaKAExSBQD&#10;kAZp1FACYpNoznAz606igAr5X+HH/KRP4u/9idpH/o2Svqivlf4cf8pE/i7/ANidpH/o2SgD6ooo&#10;ooAKKKKACiiigAooooAKKKKACiiigAooooAKKKKACiiigAooooAq6nqdnounXWoahdQ2VjaxNNPc&#10;3DhI4o1GWZmPAAAJJNUfC3jHQfHGmHUfDus2Gu2AkMJutOuUnjDgAldykjIyOPcVjfGPQdC8U/CX&#10;xno3ijUP7J8N6ho93a6lf+Ysf2a2eFllk3MCF2qScngYrzP9ir4Z/DT4U/CC50b4U+Kv+Ew8Mvqs&#10;9y+o/ao7jFwyRB49yADhVQ4xnmgD32iiigAooooAKKKKACiiigAooooAKKKKACiiigAooooAKKKK&#10;ACiiigCC+vrfTbO4u7ueO2tbeNpZp5WCpGijLMxPAAAJJPpWV4T8ceHfHuny33hrXdO1+yikML3G&#10;m3STxq+AdpZCQDhgce4qH4jaVpWvfD3xRpmu3f2DRL3S7q3v7veE8i3eFlkfceBtUscngYrxb9h7&#10;4W/Cz4TfC/V9K+EnjD/hNPD8+rvc3F99rjufLuDDEpj3RgAYVUOOvzUAfRdFeefFb45eHPhAlqmr&#10;m4uL26UvDZ2qbpHUEBm5wABnufpXQ+BPHmj/ABG8PQ61olwbiykYpllKsrDqpB6EVxxxmHnXeGjN&#10;OotWr6nozy7GU8LHGzpNUpOylbRv1/rZ9joqKQnFLXYecFFFFABRRRQAUUUUAFFFFABRRRQAUUUU&#10;AFFFFABRRRQAUUUUAFFFFABRRRQAUUUUAFFFFABRRRQAUUUUAFFFFABRRRQAUUUUAFFFFABRRRQA&#10;UUUUAFFFFAHG/FvwhYeOvAt7o2paodGtJniZrwFRsKuGA+bjkjH41d+HPh208JeCdI0exv8A+07S&#10;0i2R3ZI/ejcTnjjv29Ko/F3wvo/jHwJe6VrupHSdMleJpLsOq7SrqVGW45IA/Gr3w30LTvDPgfSN&#10;L0i9/tHTbaHZBdFg3mLuJzkcdSa8hU1/aTqcivyW5r6/Fty9ut++h7DqP+zVT538d+W2nw783fpb&#10;5nS0UUV65442QbkYA4JGM15d8Gfhj4h+H+p+ILjW/En9vRX8ga3j3yN5A3OcfMT2YDj0r1GQbkYZ&#10;xkYzXlfwX+FF98ONU8Q3N54lOvLqMgdIyW/cYZzjlj/ex+FeTiafNi6E/Zt25tb25dOq63/A9jC1&#10;VDB4iHtFG/L7vLdy16P7Nt/PY9Wooor1jxwooooAKiuommtpY1bYzIVDehI61LUN1EZ7aWMNsLoV&#10;DemR1qZbMa3R5r8D/hpr/wAObTWI9e8R/wDCQvdzJJC2528oBcEfMT19q9PFeXfA34W3vwxtNYiv&#10;fEZ8Qm8mSRWJY+UAuMcseteoivMyun7LCQhyOFr6N81tX16nq5rU9tjak1UU7295R5U9F06dhaKK&#10;K9U8kK5D4q+FNS8a+Cb7SNI1X+xr+Z4mS8yw2BZFYjK88gEfjXX1x/xX8H3HjzwRfaLa6qdGmneJ&#10;heDPybZFYjgjrjHXvXHjY8+GqR5ea8Xpe19Nr9L9ztwUuTFUp83LaS1aulrvbrbt1Lvw68PX3hTw&#10;VpWk6lqH9qX1rGUlvMk+adxOcnnoQOfSujrm/hz4am8H+CdJ0a41A6rNaRFGvDn978xOeSfXH4V0&#10;lVhY8mHpx5eWyWl7202v1t36kYqXPiKkubmu3ra19d7dL9ugUUUV1HKcN8avBWrfEP4a6xoGh6x/&#10;YGp3YQQ6huZfKw6seVweQCOPWnfBjwZqvw++GujaBrer/wBvapZq4m1DczeaTIzA5bngEDn0qP42&#10;+BLn4lfDTWfDlprB0C4vFQLqAJHlbXVuxB5xjr3p3wV8D3Pw3+Gei+HbvWDr1xZLIG1DJPm7pGbu&#10;SeN2OvavT9p/sHs+dfHfltrtvzdulvmeb7P/AG72nJ9m3NfTfa343O5ooorzD0grxH9p34MeH/jH&#10;pnh+31/xZ/wikdhdPNDJmMeexTBX5yOg54r26vD/ANqD4U+Cvilpnh6Dxn4o/wCEZhs7p5bZ/Njj&#10;85ymCvz9eOeK9PLZuni4SU3G19UrtaPp1POzGKnhZxcVLybsnr36Hsul2yWWm2lvHJ50cMKRrJ/e&#10;AUAH8at1U0q3itNMs4IH82GKFER/7yhQAfyq3Xmy1bO+OyCiiikUFeFeBvCnwpsf2ifEmr6HrL3H&#10;xEnScahYG5LLGCU8z5MYGCE79691rwnwNpvwjh/aK8SXWg3Tv8SHSf8AtGEySFVGU8zgjb12dK9T&#10;BNqnWs5fD9nbdfF/dPLxiTqUbqPxfa3/AO3fM92oooryz1AooooAKKKKACiiigAooooAKKKKACii&#10;igAooooAKKKKACiiigAooooAKKKKACmyMFRizBVAyWJxgetOrj/jD4d1Lxf8J/GOh6PN5Gq6lpF1&#10;aWkm7biV4mVee3JHNAHy18FPjJ+y58LPiDqGm+GBPBq2rapLBP461axlktr28ZzuiGpSDb94lQAQ&#10;vFfTvxY+MPhz4L+HtP1vxLNcR2F9qVtpULWsJlYzzvtjyB/Dnqe1eJfsk6t4B+L37OVp8KdT8Oi3&#10;v/DWmQ6N4n8Jatp7RNaTbCp3BlCtvwzq6nJDA8E189/tVaV4w+CXg7wr8LNWh1XxR4EPjHRrzwt4&#10;pkHnPZQrcgNp165OcpkeVIfvL8p5WgD9KBzXF/FT4M+C/jX4bn0Pxr4dsdfsJUKj7TEDJEf70b/e&#10;Rh1yCK7RegpaAMfwd4Ws/A/hXSfD+nvcSWOmWyWkDXUpllMaDau5zyxwBzWxRRQAUUUUAFFFFABX&#10;zB/wUp/5M68af9d9P/8AS6Cvp+vmD/gpT/yZ140/676f/wCl0FAH0tp3/IPtf+uS/wAhVmq2nf8A&#10;IPtf+uS/yFWaACiiigAooooAKKKKACiiigAooooAKKKKACiiigAooooAKKKKACiiigAooooAK5H4&#10;veFNU8d/Cvxf4b0PUzous6tpN1Y2epBmX7LNJEyJLlfmG0kHI544rrq5H4veC7v4j/Cvxf4UsNTO&#10;jX2t6TdadBqKgk2zyxMiyYBB+Utngg8daAPO/wBj34J+MvgH8J5/DPjnxgfG+svqc14upNLNIVid&#10;Iwse6UluCjH0+avcq8N/Y8/Z91z9mr4TTeEvEHi5/Gl8+pzXw1F0kQqjpGojw7ueChPX+LpXuVAB&#10;RRRQAUUUUAFFFFABRRRQAUUUUAFFFFABRRRQAUUUUAFFFFABRRRQAUUUUAFFFFABXy5+0T8RPj/4&#10;Y+PfgHSfhv4VGsfD+8MP9u35shL5AM2H+cuNuI+eh/GvqOvl39onxD+0Zpnx68A2vww0lb34cTGH&#10;/hIJzDaMUBmxJzKwcYj5+UfTJoA+oaWkFeD/ALbX7Q1/+zF8ANY8aaTp0WpaqJo7G0SdsRxSy5Cy&#10;MP4guM7eM8UAdB+05+0P4d/Zo+E2seLtdu4Eukhkj0uwkb57+72kxxKBzgnG5h91cmvwD8JeEfiN&#10;+1/8ajZ2Qu/FHjHX7kzXN5cMSsak/NLK/RI0H4AAADoKyrrV/iH+0j8R7ezludV8Z+LNcvmMFqZG&#10;laSeQ5bYpO1BgZJ4VVXJwBx+3f7BX7DOlfskeEJNR1KSPVfiLrFuqapqEZJito8hvssH+wGALMeX&#10;ZQeAFAAMXRP+CVvwSi+EOn+DtV0m5uNRSaO9u9etrnZdyXAjCyKjlTiEnJCEcZ9ea+pfh78O/D3w&#10;r8H6X4X8LaXBpOi6bCIbe3hXGB3JPUsTySeSTk10lFACCloooAKKKKACiiigAooooAKKKKACiiig&#10;AooooAKKKKACiiigAooooAKKKKACiiigAooooAKKKKACiiigAooooAKKKKACiiigAooooAKKKKAC&#10;vlf4cf8AKRP4u/8AYnaR/wCjZK+qK+V/hx/ykT+Lv/YnaR/6NkoA+qKKKKACiiigAooooAKKKKAC&#10;iiigAooooAKKKKACiiigAooooAKKKKAOP+Mel+HNb+EvjPT/ABheHTvCd1o93Dq12JPLMNo0LCZ9&#10;2DjCFjnBxivM/wBizwb8JPA3whudP+DGvv4j8Itqs80l49ybgi6McQdN21eirHxjv716Z8Y7Xwxe&#10;/CXxnb+NpzbeDpdHu01mZWcFLMwsJmygLDCbvujPpXmf7Fej/BrQ/hDcwfAzUZNT8GNqszyTSyTu&#10;Rd+XEJFzMob7oj7Y5+tAHvlFFFABRRRQAUUUUAFFFFABRRRQAUUUUAFFFFABRRRQAUUUUAFFFFAH&#10;OfEew0bVfh54osvEdwbPw9c6XdQ6lcB9hitmhYSvu7YQsc9sV4x+xB4J+DfgT4Y6xZfBLxG/ibwz&#10;Lq7zXd1JdGcpdGGIMmSq4+QRnGO9ez/Ee30O7+HniiDxPKYPDUmlXSapKrMpS1MLCYgr8wwm7pz6&#10;c14z+xBovwQ0P4Y6vD8BtTl1Twq+rO93LLJcOVu/JiDL+/VWHyCI8DHPrmgDyH9swEfGOP30qDr/&#10;AL8lcP8ADT42+J/hRb3sGgTWzWt44lkiuovMUMBjcuCMEjg/QVe/aald/jd4tDOzBJIlXcc7R5KH&#10;A9Byfzr6a8bfs5aB8QPh1byaRp9jpHiWa3guV1BIQpmcRj5HI/hbuR7HmvwlYLGZhmmNxOAnyzpy&#10;fq9WrJ/I/p55jl2U5Ll2EzSHPSqxjq1dLSLu12V+mumxp/C39pjwx420GybWdRstC12WUwSafJIQ&#10;N2flKseCCMc+uRXsMcqTRrJGwkjYBlZTkEHoQa/Mbxh8PPEPgWSOHxFpEumtM7xx+aVIkKhS20gn&#10;Iw689OfUGvo74PftZaH4W+H+naR4oXUbjUrEGBJbaESB4l+4SSw5xxj2FfU5NxTN1Hhc2Spyit3d&#10;Xfmn1e58RxDwPTVJY7Im6sZP4VaSSd/ha3S21u/M+rqKyfC/inTPGWhWmr6RdJeWFyu6ORD+YI7E&#10;dCD0rWr9KhONSKnB3TPxypTnSm6dRWktGnumFFFFWZhRRRQAUUUUAFFFFABRRRQAUUUUAFFFFABR&#10;RRQAUUUUAFFFFABRRRQAUUUUAFFFFABRRRQAUUUUAFFFFABRRRQAUUUUAFFFFABRRRQAUUUUAcb8&#10;XdB0DxL4EvdP8T3503R5HiMtyJAm0h1K8n1YAVd+HGk6ToXgjSLDQrs32kQRbba4L7967ic578k1&#10;S+LmmeGtY8C3tr4tujZaG7xGaZXKEEOpTkDP3sVd+HFjomm+CNItvDk5utEjiItZixYsu485PPXN&#10;eQor+0nK0b8m9/f+La38vn3PYcn/AGao80rc+1vc+He/83l2Olooor1zxxsi7kYZxkYzXlXwV+E8&#10;Pw31TxDcxeJTrx1GQOYyR+4wznHBP97H4V6rINyMCcAjFeVfBT4X6L8PtU8Q3GleJf7ekv5A00fm&#10;Rt5B3ucfKeOWI59K8jFU+bF4efs07c2t7cunRfavt5HsYWryYPEQ9o435fd5b81n1f2bb+ex6vRR&#10;RXrnjhRRRQAVDdxefbTR7tm9Cu70yOtTVFdRrNbSxs2xXQqW9AR1qZbMa3R5j8CvhXD8MLTWIovE&#10;Z8Qi8mSQsSP3WFxjgnrXqQry34FfDPRvhvaazFpHiP8A4SFbyZJJWEiP5RC4A+U9/evUhXl5VT9l&#10;g4Q5FC19E+ZLV9ep62bVfbY2pN1Oe9veceW+i6dOwtFFFeseQFcf8WfB6ePPA19osmqHRkneJjeD&#10;HybZFbHJHXGPxrsK474s+E7Hxv4GvtH1LVP7GtJniZrzcq7CsisBluOSAPxrixsefC1Y8vNeL0va&#10;+m1+l+/Q7cDP2eKpT5uW0lra9td7dbdupc+G/hlPB3gjSdGTUP7US0iKC8OP3uWJz1Prj8K6Wua+&#10;G/h208J+CNJ0ix1D+1LS1jKR3m5W80bic5Xjvjj0rpavCR5MPTjy8torS97abX6279SMVLnxFSXN&#10;zXk9bWvrvbpft0Ciiiuo5Tg/jf4Ei+Jfwy1nw5NrP9gR3ioDqHA8ra6t3I64x17074J+Bo/ht8Mt&#10;F8OQ6x/b0dksgGoZB83dIzdiem7HXtTfjh4J034ifDLWPD+r6yPD+n3aoJdRLqvlYdWHLcckY59a&#10;d8EvBmnfD34Y6L4f0nWBr+n2ayCLUQ6t526RmPK8cEkcelep7T/hP9nz/bvy20235vwt8zy+T/b+&#10;fkXwW5r677cv43+R3VFFFeWeoFeH/tQfD74d+PtM8PRfELxC3h+3trp5LN1uBF5shTBXkHPHNe4V&#10;4h+094X+F/ifTPD6fE7V30m2iunaxZJnj3y7PmHyg54r08tk44uDTkt9Yq8tnsjzcxSeFmmov/E7&#10;R36s9k0qGG20yzitnMlvHCixvnO5QoAP5Yq3VTS44ItNs47Vt9ssKCJs5ygUbT+WKt150t2ehHZB&#10;RRRUlCGvC/A03wjb9onxImgwOvxICT/2jIVkwRlPM5J29dnSvda8L8D+IPhPd/tEeJNO0PSGg+Is&#10;STHUL4wFRIAU8z5t3OSU7dq9TBJunWspfD9nbf7X908vGtKpRu4/F9rf/t3zPdKKKK8s9QKKKKAC&#10;iiigAooooAKKKKACiiigAooooAKKKKACiiigAooooAKKKKACiiigApDS0UARMsNsJZyEiyN0khAH&#10;AHUn2FfDHjz/AIKxfD+y8Sanofg7wN4m+Iy6bN5ct/p1uotGIONyEksRnoSozjjjmvtbxbo0niLw&#10;rrOkxTm2lv7Ka1SYf8sy6FQ34ZzXwx+wV8WfAP7NHgHWvhB8RNQ07wD8QtA1W4fUY9UcQjUUdt0V&#10;ykh4kBQqBzwAOMEUAUj/AMFbmA/5IT41/L/7CvtH4I/E4/GX4W6B4yOjXfh/+1oTN/Zt9/roMMy4&#10;bgf3c9O9c5/w1v8ABcf81P8ADH/gyj/xr0jwx4o0jxnoVprWhajb6tpN2u+C8tJBJFKuSMqw68g0&#10;AalFFFABRRRQAUUUUAFfMH/BSn/kzrxp/wBd9P8A/S6Cvp+vmD/gpT/yZ140/wCu+n/+l0FAH0tp&#10;3/IPtf8Arkv8hVmq2nf8g+1/65L/ACFWaACiiigAooooAKKKKACiiigAooooAKKKKACiiigAoooo&#10;AKKKKACiiigAooooAK4/4xeCF+Jfwn8Y+En1P+xV13SLrTTqOzf9lEsTJ5m3cudu7ONw6dRXYVxv&#10;xl8G2PxE+EnjPwtqWpDRtO1nSLrT7jUWAIto5YmRpPmIHyhieSBxQB51+xn+zvF+zH8IZvB8Pi4e&#10;NVfU57/+0hbiHBdI18vb5knTZnO7+LpXu9eC/sW/ATw9+zn8H5vCnhnxanjTTn1Se9OpIsYAkdI1&#10;MfyMw4CA9e9e9UAFFFFABRRRQAUUUUAFFFFABRRRQAUUUUAFFFFABRRRQAUUUUAFFFFABRRRQAUU&#10;UUAFfL/7QyftJN8e/AB+Fmz/AIVpmL/hIix08EDzvn/1/wC9/wBX/wA8/wAOa+oK+Xf2ifC37RGr&#10;/HzwBe/DLWRYfDqAxf8ACQW5ntk8zE2X+WRS5zH/AHT+tAH0F498caT8NfBeteKdclkg0jSLV7u6&#10;eKMyOEUZOFHJPtX4C/tnftn+J/2uPHJnnMuleDrCRl0jQlfKxr082XHDSsOp7dBx1/Tb/grj8W9b&#10;+G/7ONvpOh6hb2TeJr7+zr1XRWmktdhZ1TPTJABOM4PBFfI//BHT4IaZ4++Knijxfr+g/wBq6foF&#10;pFFZS3duktot27huQ6n94oRWUggrnPcUAfU3/BMP9h2L4G+Fbb4n+KDO3jrxBYBYbGRHhXS7STa/&#10;lsjAEzNtUsSPlxtX+Jm+9qKKACiiigAooooAKKKKACiiigAooooAKKKKACiiigAooooAKKKKACii&#10;igAooooAKKKKACiiigAooooAKKKKACiivNPjj+0V4D/Z48OrqvjTWo7EzHZaWEIMt3dv2WKJfmY+&#10;/QdzQB6XSV8C6h+1r+0/8bC0vwb+CJ0DQnYeRq/jE+W8y9zsLIo/AtVO2uv+ChlmfPew8D3eFJ+z&#10;yvBg+3yyD+dAH6D0V8K6B/wUC8ffCi8gsf2h/g9rHg2zc7B4m0aF7qyJA+ZnUZKr0+6W619meCPH&#10;Xh/4keGrLxB4X1e01zRrxN8F5ZSiSNh6ZHQjuDyKAN6iiigAooooAKKKKACvlf4cf8pE/i7/ANid&#10;pH/o2Svqivlf4cf8pE/i7/2J2kf+jZKAPqiiiigAooooAKKKKACiiigAooooAKKKKACiiigAoooo&#10;AKKKKACiiigDjvjG3hZfhL4zPjgM3gwaPdnWgvmZNl5Lefjy/n+5u+583pzXmf7FUnwWk+EFwfgO&#10;kkfgn+1Z/MEv2vP2vZF5n/Hz8/3fL9vTvXpvxjvPDOnfCXxndeNLc3fhCDR7uTWIFVmMlmIWMy4U&#10;hjlNw4Oa8z/Yr1/4PeI/hDc3XwQ0t9I8Grqs8clvJFNGTdBIjI2JWLcqY+c44+tAHvlFFFABRRRQ&#10;AUUUUAFFFFABRRRQAUUUUAFFFFABRRRQAUUUUAFFFFAHO/EY6Gvw+8UHxOCfDQ0u6/tQLvybTyW8&#10;7Gz5vubvu8+nNeL/ALDz/At/hfq5+AKTR+Ev7Wf7WJvtmftnkxbv+Pol/ueV0+X8c17P8R7rRLL4&#10;e+KLjxLCbjw5Dpd1JqcSqzF7UQsZlwvJym4YHPpXjH7D/iL4KeJPhhq9x8CtIl0bwsmrPHdwSxzI&#10;Wu/JiLNiVmJ+Qxjg449c0AfOv7SxEnxu8X7Dv/fRD5eefJjFff8A4UUr4X0cEEEWcOQe3yCvzr14&#10;Y+NWo44/4qSTp/19Gv0pr8y4R/e4vHYja8tvVyZ+z8ffuMvyzC78sN/SMFsef/GL4N6X8YtCgsr6&#10;eSxu7V2ktb2FFZo2KkYORkoeCVBGdo54r5s+Iv7Hmo+DfCV5q+k6xL4iubbDtZR2QjYx5+dgd5JI&#10;GTgDJr7TpMV9VmPD+AzOUqlaHvtW5k3fydr2dvNHxGUcV5pk0YUcPUvSTvytJp66q9rq/k0fBP7O&#10;vx1vfhxr9npN/dvJ4UupSskLMgW2dyP3oZhkKO4yByT1r3v/AIbO8D/219iNrqot/tHk/wBoeSnk&#10;7c48zG/ft7/dzjtXG/HX9lTV/EHjJ9b8GQ2Qtr/5rqydxCIpR1dc8Hd3Axz9TXBn9jr4gf2ULnbp&#10;32wzeX9j+0jOzH+s39PbHWvz+jPiPKE8FQpucYPR2umuy8vLdH6viafCGfuOY4mqqc6iV48yi1LW&#10;7ku/S70ejPrT/hd3w/8A+hz0P/wPj/xo/wCF3fD/AP6HPQ//AAPj/wAa+Qv+GQ/iT/z46f8A+Bq1&#10;g+If2cviF4bu7W3l0CS9a5O2NrBhMu7BO0kdDhSa9OfEeeUo808C0vSR4tLhDhqtLkp5km/8UD7b&#10;/wCF3fD/AP6HPQ//AAPj/wAa1NE+IvhfxJIseleIdN1GRmKKttdI5LAbiOD1wM18Wj9kP4k/8+Ng&#10;P+31a821jwJ4k8NardWt5ot/b3VjIQ8scDFUK87lcDGOhDA+9RV4pzXC2licFaL/AMSNKHBGRY7m&#10;hgsw5pLzi/wVvzP08zRmvzo0L4/+PNG1HSbk+JL6+t7AhVtp3UrNHkFkdipLZx95ssOxr2zwx+3C&#10;s2rLH4i8Niy058D7Rp85neM55LKVUkAf3cn2r2sHxjluJdqjdN+a/VXX3nzuP8PM5wi5qCVVWv7r&#10;s/Szs27dr9j6rzRmvlvxp+25a2epxx+FdDGq2Hl5kudQd7Zt/wDdVNpOAO5x7ZrS8M/treHrnw7P&#10;Nr+m3NhrUZby7OzRp4ph/DiTAC56HdjH0r01xJlUqjpe3V193yezPGlwXn0aMa/1Z2fTTm17xvde&#10;d1p1PpLNANfn58Qf2lfGfjjWLS9s76fwzDagNFZ2E4dBKMjzCSo3cH7jZXjpX1X+zx8Ybn4veHLy&#10;e7sRaT6a0VrLJ5m4zyeWGd+AMAk8f0rLLuJMFmeJlhaN7rZtb9/T5m+b8GZjk2BjjsQ019pJ6xu7&#10;Lyd79L/qes0UUV9WfBBRRRQAUUUUAFFFFABRRRQAUUUUAFFFFABRRRQAUUmaKAFooooAKKKKACii&#10;igAooooAKKKKACiiigAooooA434uQ+F5/At8njGQx6AXi85lLg7t67Pu8/exV34cR6FD4I0hPDLl&#10;9CERFoxLElNx/vc9c9apfFy48L2ngW9l8ZRmbw+Hi89AGOW3rs4Xn72Ku/DebQrjwRpEnhlDHoLR&#10;ZtEIYYTcf73PXPWvHVv7SfwX5P8AuJ8X/pH6nsO/9mr47c//AHD+H/0v9DpaKKK9g8ca4DIwJwCO&#10;TXlPwT+H/hPwXqniKbw34i/tye8kDXUfnxyeQd7nGF6clhz6V6tIAUYHpjmvKfgn4U8B+HNU8RSe&#10;DtaOq3NxIDfIbhZfKbc5AwAMclh+FePioKWMw8nGLtzat2a0+yuvn2R7OFm44PERUpK/LoleL1+0&#10;+lundnrFFFFeweMFFFFABUN1GkttKjttRkIZs9Bjk1NUN2qPbSrIdsZQhj6DHNTLZjW6PMfgT4D8&#10;K+BrPWY/C/iH+347mZHnbz45fKYLgD5OmR616nXlfwJ8LeBfC9prK+CNZOrxTTI10xuFl8tgvyjg&#10;DHFeqV5eVQUMHTioxjvpF3ju9metm03UxtSTlKW2slaWy3XT/IWiiivWPICuO+LXhzRvFfgW+0zX&#10;tT/sjTJXiMl35ix7Csisoy3HJAH412Ncd8WtH8Pa94FvrLxVfHTdEkeIzXIlEe0iRSnzEHGWAH41&#10;w46KlhasWk7xejdk9Or6LuztwMnHFUpJtWktUrta9F1fZFz4b6JpnhzwPpOm6Nff2nplvEVgu96v&#10;5i7ic5Xg8kjj0rpa5r4b6Zo2j+B9Js/D139u0WKIi2uN4feu4kncAM8k10taYRKOHppJL3VotUtO&#10;j6rsRi25Yio22/eer0b16ro+4UUUV1HKcF8cvCmg+NvhhrWjeJtY/sHRLlUFxqHmpH5QDqR8z8DJ&#10;AHPrTvgj4W0LwX8MNE0bwzq/9u6JbLILfUPNSTzQZGJO5eDgkjj0pvxx0Lwt4l+GOs6d401I6R4b&#10;mVBdXglERjAdSvzEED5gB07074I6H4X8N/DDRNO8G6idW8NwrILS8MolMgMjFvmAAOGLDp2r1Od/&#10;2fy80rc+1vd23v38ux5XKvr/ADcqvyb397fa3bz7nd0UUV5Z6oV4h+0/Z/Ce80zw8PipcSW9qt05&#10;08xtMMy7Pmz5Q9PWvb68P/ag1L4T6dpnh5virayXVq10408IszbZdnzH92R29a9PLb/W4W5uvwfF&#10;s9v62PNzL/dZ35f+3/h36nsulrbrptmLQ5tRCnknn7m0bevtirdVdLa3fTLQ2gxamFDCOfubRt/T&#10;FWq86W7PQj8KCiiipKCvCvA3j34Z6p+0T4k8P6N4aNn48tkmN9q32VFEwUpv/eBtxySvUdq91rwr&#10;wN8W/A2u/tE+JPB+meEvsHi2xSZrvW/s0S+eFMYYbx85zuXr6V6mCg5U6zUW7R6O1tVq+68jy8bJ&#10;RqUU5JXl1V7+S7PzPdaKKK8s9QKKKKACiiigAooooAKKKKACiiigAooooAKKKKACiiigAooooAKK&#10;KKACiiigAooooAxvGl1f2Xg/XbjS1L6nDYTyWqgZJlEbFBj/AHsV+bH7Dv7FPwy/ad+E83xL+Jlz&#10;qnjTxpqWp3ceoG51CRfszo+BGwBzuxhsk/xAAYFfpjr1w1poeozpKLd4raR1lIyEIUndjvjrX43/&#10;AA0/t6/8da14s8F/tc+DvDOu69OJtSsXtZtNimlxjLQsnlZ9x1PegD7q/wCHWn7Oh/5k2f8A8GM3&#10;/wAVX0d8M/hvoHwi8D6V4R8MWZsNC0yMx21uXLlAWLHJPJ5YmviDSPgj+154ht/P0r9pXw9qcOM+&#10;ZZxLKv5qpr7P+C3h/wAXeFvhloWl+O9ei8TeLLeJlvtUhj2JO29iCBgdFKj8KAO3ooooAKKKKACi&#10;iigAr5g/4KU/8mdeNP8Arvp//pdBX0/XzB/wUp/5M68af9d9P/8AS6CgD6W07/kH2v8A1yX+QqzV&#10;bTv+Qfa/9cl/kKs0AFFFFABRRRQAUUUUAFFFFABRRRQAUUUUAFFFFABRRRQAUUUUAFFFFABRRRQA&#10;Vxvxm8L6T42+EnjPw/r2pDRtE1TR7qzvtRLKv2aCSJleTLcDapJyeOK7KuN+MuhaD4o+EnjPR/FN&#10;/wD2V4av9HurbUr7eE+z2zxMssm48DapJyfSgDzb9iz4OeCPgd8H5/DvgDxYvjPQ31Se7bUlljkx&#10;MyRqyZj44CL78173Xgn7Ffw2+Gnws+D8+j/CrxMfFnhl9UnuHvzcLNi4ZIw6blAHAVOPeve6ACii&#10;igAooooAKKKKACiiigAooooAKKKKACiiigAooooAKKKKACiiigAooooAKKKKACvlz9on4X/Hfxb8&#10;fPAOt/DzxYNG8B2Bi/tuw+2CLz8Tbn+Tad2U4619RV8vftEfAj4vfEP4+eAPFPgnxz/wj/hDSDF/&#10;aul/a5Y/tW2YO3yKNrZTjmgD89/+Czs8r/tKaDE00jwx6BEUjZyVQmR84HQZwM464r7H/wCCPdrB&#10;F+ySs0cEUc0utXfmSpGA8mCoG4gZbA4Gegr4M/4K2eNj4r/a31HTvsgtl0LT7exEm/cZiR5hb2+/&#10;jHtX6Q/8Et/BH/CGfsdeE5Ptf2s6xJPqhGzaIvMcgJ7429fegD61ooooAKKKKACiiigAooooAKKK&#10;KACiiigAooooAKKKKACiiigAooooAKKKKACiiigAooooAKKKKACiiigAooooAK4G++BHgXVfij/w&#10;sTUPD1rqXi5bSOyhv70Gb7PEhJAiRsqhyxJYDPvXfUUAYHiTx/4b8H32l2Wt67YaXe6pMLextrq4&#10;VJLmQnAWNScsckDiuH+Nn7Uvwx/Z4lsIPHnim20W7vkMlvaFWlmkQHBfYoJC5OMn39DXy54Q+HWi&#10;ftCf8FJPihqvjOO4vf8AhXVtpn9gafLMRFFIfm84LnnDJu9Mvk9q4r9njwN4f/bI/bt+N/xC8Wab&#10;a+JvCnhoromk2t4PNtyQTEkiqeCNkMjY7GbPWgD9BvBvjPwn8ZfBNtregX9j4m8M6nGQkqASwyrn&#10;DKykdQeCpFUPhj8FvBvwaGuR+DNFi0G11i8+33Vpaswg84qFLIhOEyAMhcD2r5R/YR02y+Gn7TP7&#10;SHw08MxtF4J0rUrS8sbcTGSO0lkjzJEgzwMkjH+wAelfc1ABRRRQAUUUUAFFFFABXyv8OP8AlIn8&#10;Xf8AsTtI/wDRslfVFfK/w4/5SJ/F3/sTtI/9GyUAfVFFFFABRRRQAUUUUAFFFFABRRRQAUUUUAFF&#10;FFABRRRQAUUUUAFFFFAHHfGPV/D2gfCXxnqfi2yOo+FrPR7ufVbMJvM9qsLGVNuRnKBhjPevM/2K&#10;vHXwq+IPwhudS+D3h5vDXhRNVngksmt/JzciOIu+3ceqtHzntXpnxj8Q6L4R+EvjPXPEmn/2t4f0&#10;3R7u71Cw2B/tNukLNJHtPB3KCMHjmvM/2Kvir8O/jD8IbnXPhl4VHg/w7Hqs9q+neQkOZ1jiZ32o&#10;SOVdBn2oA99ooooAKKKKACiiigAooooAKKKKACiiigAooooAKKKKACiiigAooooA5z4j6jo+j/Dz&#10;xRfeIbY3mgWulXU+o24Xd5tssLNKmO+UDDHvXi/7D3j/AOEPxD+GGsX/AMGfDTeF/DkOrvBdWj2/&#10;k77oQxMz43HPyNGM57V7R8R9Y0zw78PfFGq61afb9HsdLurq9tNobzoEhZpEweDuUEYPrXif7E3x&#10;i+Gvxe+FOua38LvB48G6HZ6pJb3FgII4fMuFgicvhMjlWQZ/2aT0Gld2PmbX/wDktWo/9jI//pUa&#10;/SivzZ8IRH4jfGbTmY/YG1bWvtJ2/P5W6Qybff0r9Jq/NOClzLFVV8Lkrfj/AJo/ZvEd8jwNCXxR&#10;g7r/AMBX5phRRRX6YfjAmKMUtFABSYpaKAExUdzbRXltLbzoJYZUMbo3RlIwQfwqWila+g02ndHj&#10;V7+yT8Nru7muP7Jng8xt3lQXLpGnso7D2rhPGH7Een32oCbw1rr6Tat9+2u4/OC8DG1sg+pOfWvp&#10;880Yr5+vw/leIjyzoRXorP71Y+sw3FmeYWanDFSdtLSfMvuldHyt4a/YfjttXSTXfEf2/TQj7re0&#10;hMTsxGFO4k4APPviqF3+wzefa5vsvi6MWu790JrQl9v+0QcE/SvrjFGK43wrlDioex/F3++56K46&#10;z9Tc/rG6tbljb7rWv5nzTa/sUaIvgqWzuNVmk8TsSyaooIiQ54Xy88rjg969H+AnwZb4M6BqNlNq&#10;f9qXN9c/aJJFj2IuFCgAfQc+9en4oxXoYbJMBg60a9CkoyirJ6/j3fmzycbxNm2YYeeFxVZyhN3a&#10;aW/lpovJaC0UUV7p8uFFFFABRRRQAUUUUAFFFFABRRRQAma+MPit+2n8Rta+KmveBfgJ8NP+E/uP&#10;C8nk67q15N5drFMRxDGcjJBzk57cDvX2XdSGG2mkXG5ULDPTgV8hf8EvY0uPgF4g1Vo1+3an4t1W&#10;4upVHMr+djJPfgAUt3YdtLnoP7J37Uz/ALQVl4g0XxF4dn8F/EXwvMltrnh+5PMZYfLLHnkoxBHP&#10;p3BBP0AK+PbSBdF/4KmXv2TMK6x8PFmvVHSV47kKjfUKoFfYQpp3SYmrOx4j+1J+07Yfs4+HdJWD&#10;R7nxV4y8QXP2DQfDtj/rbyfjkn+FFyMn3rwHQP25vi98NfHPhqy+Pfwli8EeE/EV4um22u2Nx5iW&#10;twxG3zeSApzzyCACecGuZ/al+Lk/gX/goX4Onh8LXfjbXNO8Kvb+G9CswMzX9xKRvdjxGqpuJb0F&#10;TeKv2h/jD4Nm0xP2ofg74fuPhRqd/Fbz39jtul0uUt+6llXcwIBPXAPBwc8Ej0f9b2G1bT+u5+hg&#10;IIBByD0Ipajt3ilt4nhZWhZQUZTkFccY/CuO+I/xp8CfCBLF/GvizSvDC3zMtt/aVysRlKjJ2g9c&#10;etAjtaK4L4c/Hn4d/F68vLTwX4z0bxNdWaK9xBp12sjxqejEA5x713tABRRRQAUUUUAFFFFABRRR&#10;QAUVH58fneVvXzdu7ZkbseuPSpKAON+Lup+GdH8CX114vtftugo8Qmh2F8kuoTgEfxYq58N77Q9T&#10;8EaRdeG4Psuhyw5tIdu3am48YPTnNUvi9r3h7w14EvtQ8UWI1LRY3iEtuYw+4l1C8HjhiDV74b6t&#10;o+u+B9Iv/D9p9h0eeLdbW4QJsXcRjA4HINeQpL+0XHmjfk2t7/xb3/l8u57Di/7NU+WVufe/ufDt&#10;b+bz7HS0UUV65442TGxt33cc/SvJ/glonw60nVPET+B9QN7dyyA6gplZ9jbnx1AxyW/KvWJMbG3f&#10;dxzXk/wRtfhvb6p4iPgRy120g/tDJc/NvfH3vfd0ryMUl9bw9+X7W/xbfY/XyPZwjaweJSc/s/D8&#10;O/2//bfM9aooor1zxgooooAKhu1ja2mEvERQhz6DHP6VNUN35ZtZhN/qtjb/APdxzUy2Y1ujy/4E&#10;aL8PdHtNZHgG+N9DJMhvCZTJtfb8vUDHFeqivKvgNa/Du2s9Z/4V85eFpkN4SXPz7fl+97eleqiv&#10;LypJYOFuXr8Hw7vb+tz1s3beNqNub2+P49lv+nlYWiiivWPICuN+Llh4Z1PwJfW/i+5NpoDPEZ5Q&#10;5TBEilOQD/Ftrsq434uReF5/At8njJivh8vF55BYfN5i7Pu8/e21xY6zwtW9vhfxfDt9ry7+R3YF&#10;2xVJrm+JfD8W/wBnz7eZc+G1noVh4H0m38MzfaNCjiItZSxbcu455PXnNdNXM/DWPQIfA2kJ4XOd&#10;AER+yEkn5dxz1565rpqvCf7vTtb4V8Pw7dPLt5GeL/3ipv8AE/i+Lfr59/MKKKK6jlOC+OWm+EdX&#10;+GOs2njq7Nj4WkVBeTrIUKjepXkAkfNjtS/BDTvCWk/C/RLXwNdm98LRrILOdnLlh5jFuSAT824U&#10;nxyh8HXHww1qPx6xTwoVj+2EFgQN67fu8/e29KX4IQ+EIPhdokfgRmfwoFk+xMxYkjzG3fe5+9u6&#10;16l3/Z9ry+P/ALc2/wDSv0PL0+v3934P+39//Sf1O8oooryz1Arw/wDag8VfCzwvpnh6T4oaOdXt&#10;Zrp1sFELSeXKE+Y8EY4r3CvDv2oPiB8OPAWmeHpfiL4eHiC3ubp47JDbrL5UgTJb5iMccV6eWxcs&#10;XBJSe+kXaWz2Z5uYtRws23Ff4ldb9UezaXJby6ZZvarstWhRolxjCFRtH5Yq3VTSpoLjTLOW2Ty7&#10;eSFHiTGNqlQQPyq3XmvdnoR2QUUUUigrwvwP8b/DniT9ofxJ4FtPCIsNb05J2n1vyowZwhQEbgNx&#10;zuHU9q90rwzwP8eLXxP+0N4j8AJ4RNhcaYkzNreB+/2FBj7o67/U9K9TB0+enWfJzWjfe1td/P0P&#10;MxlTknRXPy3l2vfy8vU9zoooryz0wooooAKKKKACiiigAooooAKKKKACiiigAooooAKKKKACiiig&#10;AooooAKKKKACiiigBsiLIjI6hkYEFSMgivCPH37C3wK+JLSSav8ADjR47lwQbnT4vssv13Rkc17h&#10;qVq19p11bJKYHmieNZV6oSCAw+mc18Ef8MzftkfCYs3gX47WPjKyT7lj4miZmC54VTKsn0++PrQB&#10;yn7QX/BMKD4XeCNc8Z/BLxv4j8NarpNq97/ZEl+7R3CRgsypIuGV8A4zkZGOM5r67/Ym8WN43/Zc&#10;+H+syeIb3xTc3Fh+/wBS1Ef6Q0odg6P6lCCue4UHvXxh8bPjl+3Dpnw41rw1rXwlsXXUbd7OTXvD&#10;tq15KsbDa7IkcrhSRnBK8Z6Vs/sx/wDBQz4Nfs+/C/w38NNe8N+MfBUmjQeVcS6tYecDKzFpHbYd&#10;wy7MQNnAwKAP0moqhoWt2XiXRNP1fTphc6ff28d1bTAEeZE6hkbB5GQQeav0AFFFFABRRRQAV8wf&#10;8FKf+TOvGn/XfT//AEugr6fr5g/4KU/8mdeNP+u+n/8ApdBQB9Lad/yD7X/rkv8AIVZqtp3/ACD7&#10;X/rkv8hVmgAooooAKKKKACiiigAooooAKKKKACiiigAooooAKKKKACiiigAooooAKKKKACuN+Mum&#10;+G9Z+EnjOw8Y3ZsPCdzo91Dq10HKGG0aJhM+4AkYQscgV2Vcb8ZofC9z8I/GcXjeRofBz6PdLrMi&#10;lwVszE3nEFPm+5u+7z6UAebfsWeEvhL4M+D89h8GNcfxB4QbVJ5Xu3naUi5KRh1yyg8KE4x3r3uv&#10;BP2LNP8Ag5pvwemh+B13JeeC/wC1J2eSV52P2rZH5gzMA33fL9q97oAKKKKACiiigAooooAKKKKA&#10;CiiigAooooAKKKKACiiigAooooAKKKKACiiigAooooAK+Xv2iP2YvH/xY+PngDxt4b8e/wDCOeH9&#10;AMX27SfMmH2vbMHbhCFOV45r6hr5c/aI/ZN1T4yftBfDzx9aePh4cs/DbRGXRzG7G8CTCQgESKBk&#10;ccg0AflJ/wAFPP8Ak9Hx1/27f+iEr9cf+CeH/Jmnww/7Bv8A7UavxL/bN1y+8QftTfE671C6lu5x&#10;rlxErTNuKxo5VEHoFUAAD0r9+P2bdE0/w78Avh/YaZZxWNnHolqyQQrtUFolZj9SSSfrQB6TRRRQ&#10;AUUUUAFFFFABRRRQAUUUUAFFFFABRRRQAUUUUAFFFFABRRRQAUUUUAFFFFABRRRQAUUUUAFFFFAB&#10;RRRQAVUj1Wym1CawjvIJL6BFkltVlUyxo2drMucgHBwT1xVuvA/2g/2TNO+MOt2/jLw54i1P4efE&#10;6xgFvZ+KdHlYM0YJIiuIshZY8k8HBGevagDiP2mP2FJvjB8RX+IXgTx/qnw08Z3dmNN1O6sNzR31&#10;vgLhgrKQwUYyDg4HHGa1vAf7GkvwP/Zf134a/DLxZc6H4r1QtcyeLJVxM90xUFyF+6Ni7QB0HOck&#10;mvI9b+Lv7aXwBWa1174e6L8Y9KhbMeuaEDHPInTDQx4IP/bPv1NUo/8Agop8b723WC1/ZU8Vf2gy&#10;4DSC4EW7uf8Aj3HH40AfSH7I/wCylo/7K3gi/wBPt9TuPEXiTWbj7brWu3eQ93NzjAydqjc2Mkkl&#10;iSTmva7TVbLULi6gtby3uZ7RxHcRQyq7QsRkK4Bypwc4NfDunaD+2T+0oVh8TappXwC8JyDE0ejq&#10;J9UmXOcKd7FDjjO5Poa+pPgP8AfCn7PHg5tA8LQ3L/aJjdX+pX87T3d/cEYaaVz1Y46DAHYUAek0&#10;UhOBXGQfGnwBc+LW8LReNfD8niRZDEdJXUoTdBwMlfL3bsgc4xQB2lFIWwCTwBzXH6J8Y/AniTxN&#10;P4c0nxloOpa/AzpLplpqMUlwjIcODGGLAg9eOKAOxopM/gK4/TfjJ4D1nxXL4YsPGeg3viOF2jk0&#10;mDUYnuUdfvKYw24EdxigDsa+V/hx/wApE/i7/wBidpH/AKNkr6nr5Y+HH/KRP4u/9idpH/o2SgD6&#10;oooooAKKKKACiiigAooooAKKKKACiiigAooooAKKKKACiiigAooooA4/4x+K9N8CfCXxn4k1nTRr&#10;Gk6Ro93fXenEKRcwxws7x4bj5gCOeOa8z/Yr+N3hH4/fCC48TeC/CK+CtIj1WeybTVSNQZUSNmkx&#10;GAOQ6j1+WvTfjD4yg+Hfwn8ZeKbnTP7at9F0e71GTTSQPtSxRM5iyQR8wXHIPXpXmv7GHx/079pH&#10;4R3HivS/B48EW8eqz2J0xXVgzIkbGTKog53gdP4etAHvNFFFABRRRQAUUUUAFFFFABRRRQAUUUUA&#10;FFFFABRRRQAUUUUAFFFFAHO/EbXrLwr8PvFGtajZjUdP03S7q8ubMgHz4o4md4+ePmAI545rxD9i&#10;748eDf2g/hBr+v8AgjwWngbS7XUpbKWwRYlEkogicyfuwByHUevy17h8RPEcXg/4f+J9ensv7Sh0&#10;vS7q+eyzj7QsUTOY+QfvBcdD16V4l+xp+0Xpv7THwj17xJpfglfAkFnqMtg2no6uJWWCN/MysaDn&#10;zAvT+HrUy+Flw+JHzZ8BOPjJ4O/7CK/1r9Ia/N74C/8AJZfB3/YRT+tfpDX5twJ/uVX/ABfoj9i8&#10;T/8AkY0P8H/tzCiiiv0s/GgooooAKKKKACiiigAooooAKKKKACiiigAooooAKKKKACiiigAooooA&#10;KKKKACiiigBrAMCCMg8EGvzj+Fn7Runf8E9vF3j/AOGHxV0fVbHw1PrlxrHhrX7CzM0N3DO29o+C&#10;BleOhyMkEDAz+juKo6toGma9HGmp6daaikZ3It3AsoU9MgMDil1uPpY+Nf2RLvV/2jv2j/G37RF3&#10;od5oPhCXSovDnhWLUFKy3Vur75Ljb2BI6jI+YgE7Sa+kvFnx78KeC/i34S+G+pS3S+JfE8U02npH&#10;BuiKx/e3vn5fbg16FBbRWsEcMEaQwxqFSONQqqB0AA6CoZ9Jsbm+gvZrO3lvLcEQ3DxKZIweoViM&#10;jPtT7LoLe7PjP9r6x134GftH+AP2h9L8N3Hibw1pmnzaJ4lg0+HzLm1tnJIuQPRQevbaQSAc15j+&#10;0T+2F4a/bj+H6/Bf4N6LrfiDXvE19axXd7d2JhttLt0mSVp5GycD5PbjPfAP6RSxJNG0ciK6MCrK&#10;wyCO4IqhpXhrSNCeRtN0uy09pAA5tbdIi2OmdoGaSXfYd+q3JtG05dI0ixsUYstrAkIY9wqgf0r5&#10;Q+LXhrSfF3/BQv4ZadrmmWmr2B8Gaq5tb6FZo93mx87WBGa+u6+VvHH/ACkd+GP/AGJWrf8Ao2On&#10;uLY9/wDDXwq8GeDNSbUdB8K6Pot+0ZhNzYWUcMhQnJUsoBxkZxXVUUUAFFFFABRRRQAUUUUAFFFF&#10;AHlVrrNtf/tM3+nws5ubDwxCZwVIUeZcOVwe/Ar1WvC/DP8AyeN41/7FfT//AEbJXuletmUFTlSi&#10;v5IP71f9TzsFJyjUb/nl+Dscb8XfFGjeDvAl9quv6cNV0uJ4lktSituLOqqcNxwSD+FXfhvrum+J&#10;vA+kapo9mNP0y5h3wWwUKI13EYwOOoPSqXxb8YWHgTwLe6zqWmDV7OF4la0IU7yzhQfmBHBOfwq9&#10;8OfEVp4t8E6TrFjYjTbS7i3x2oAHljcRjjjtXySqL+0nT518F+W2vxb83bpb5n1Dpv8As1VPZv47&#10;c19Ph25e/W/bQ6SiiivXPIGyY2Nu+7jmvJ/gjcfDebVfEQ8CWpt7tZB/aJKOu5t74+8fXd0r1iQg&#10;Ixb7uOa8n+CWv/DzWdU8RJ4I0r+zrqGQC/byTH5jb3wepzyG/OvIxTSxeHTcftbr3tvs9vPyPZwi&#10;bweJaU/s/D8O/wBvv/d8z1qiiivXPGCiiigAqG78sW03nDMWxt/+7jmpqhu2jW2mMozEEYuPUY5q&#10;ZbMa3R5f8B7j4dz2ms/8K+tTbQiZPtmUdcvt+X7x9K9Wryn4D698P9ctNZbwHpf9mQxzILseSY97&#10;lflPJOeK9VFeXlbTwcGnF7/BpHd7f1uetmyaxtRNTW3x6y2W/wCnlYWiiivWPICuN+LkvheHwLfP&#10;4xh8/wAPh4vPQKxy3mLs4Xn722uyrjfi5qPhrSvAl9c+LrP7foKPEJoNm/cTIoTjI6MVP4VxY5pY&#10;Wq20vdfxfDt9ry7+R3YFN4qklzfEvh+Lf7Pn28y58NX0CTwNpDeF4/J0AxH7ImCMLuOeDz1zXTVz&#10;Pw1vdD1HwNpFz4atvsehyRE2sGzbsXccjHbnNdNV4R3w9Nq3wr4dtunl28jPF3WIqXv8T+L4t+vn&#10;38wooorqOU4H45TeD7f4Ya1J49gNx4VCp9sjVWYkb128Lz97HSnfBCbwhcfC/RJPAkJt/CpWT7FG&#10;yspUeY27hufvbutJ8ctV8JaJ8MNZvPHNh/aXheJU+12ojMm8F1C/KCM/NjvTvghqnhTWvhfol54I&#10;sf7N8MSrIbO1MZTYBIwb5cnHzBj1716ln/Z97Stz/wDbm3b+b9Dy7r6/a8fg/wC39+/8v6nd0UUV&#10;5Z6gV4f+0/8AFXwR8LdM8PT+NPC6+Job26eK1RoY5PJcJkt8/TjjivcK8R/ac+M/h/4OaZ4fuNf8&#10;KL4qjv7p4YY2SNvJYJkt84PUccV6eWwdTFwioOW+idm9H16HnZjNQws5OSj5tXS17dT2PSriK702&#10;0ngTyoZYUdExjapUED8BVuqml3KXumWlxHH5UcsKSLH/AHQVBA/DNW686WjZ3x1SCiiipKErxHwT&#10;8ddQ8TftBeIvAUvhJrCy01JmTWyr4n2FABkqBzvPftXt9eJeCvjP4q8Q/H/xD4JvvCbWPh7T0ma3&#10;1oxSATlCgUbiNpzuPQ9q9PB01OFZ8ilaN9Xa2u67+h5mMqck6K53G8uivfyfb1PbaKKK8w9MKKKK&#10;ACiiigAooooAKKKKACiiigAooooAKKKKACiiigAooooAKKKKACiiigAoopKAFpKw4vHfhqfUNSsI&#10;/EOlSX2mRtLf2q3sRltEX7zSruygHctjFcT8M/2pPhP8Y/ElzoHgzx3pPiDWbdGkeytpCJCoOGZN&#10;wG8DuVzxz0oA9TrF8S+CvD3jOyez1/QtN1u0cENBqNpHOhH0cGtmloAgsLC20uxt7Kzt47W0t41i&#10;hghQIkaKMKqgcAAAAAVPRRQAUUUUAFFFFABXzB/wUp/5M68af9d9P/8AS6Cvp+vmD/gpT/yZ140/&#10;676f/wCl0FAH0tp3/IPtf+uS/wAhVmq2nf8AIPtf+uS/yFWaACiiigAooooAKKKKACiiigAooooA&#10;KKKKACiiigAooooAKKKKACiiigAooooAK434zTeF7f4SeM5fG8bS+DU0e6bWUUOS1mIm84AJ833N&#10;33efSuyrjfjLqHhnSfhJ4zvfGlq194Rt9IupdXtVQuZbQRMZlCggnKBhgEUAebfsWX/wb1H4PzS/&#10;Ay2ktfBf9qTh45UnU/atkfmHExLfd8v2r3uvBP2LPE/wh8W/CCe++CmiSaD4PGqzxyWskDwk3QSP&#10;zGwzMeVMfOe1e90AFFFFABRRRQAUUUUAFFFFABRRRQAUUUUAFFFFABRRRQAUUUUAFFFFABRRRQAU&#10;UUUAIa+V/wBov9kvR/jJ+0P8OviBe/ECPw3feG2hMGjNEjNebJxJwTIpGTxwpr6or5Q/aY/Zj8Df&#10;FL4+eAvHuvfECPw/4i8OLHLp+gtJbq1+0cplXAdg5ywx8oPtzQB+MX7W7+Z+078UGI258Q3hx6fv&#10;TX9CXwG/5In4D/7Adn/6JWv51PGes3PxP+PWq6hrgVbnW/ELtdrbr5YHmT4YKO3U1/Sb4O0G08L+&#10;E9G0ewDiysLOK2gEr7mCIgVcnucDrQBs0UUUAFFFFABRRRQAUUUUAFFFFABRRRQAUUUUAFFFFABR&#10;RRQAUUUUAFFFFABRRRQAUUUUAFFFFABRRRQAUUUUAFFFFABRWF4z8deHvh1oFxrfifWbLQdJg/1l&#10;5fTCOMe2T1PsOa8/8J/tafCPxz4d8Ta/ofjnTr/Q/DYjbVdRXesNqJM7CWZRkHaeRnpQB67RVPR9&#10;ZsPEGmW2paXe2+o6fcoJILq1lEkUqnoVYEgj6VcoA8y/aQ8G+NviH8Htf8NfD/W7Tw54j1SNbVdU&#10;vGdRbwswEpUoCQ+zIB96+E/2gf2Wv2TfgB8KdQ8O6tqRg+LMGmLLYXMGpTSavdXzZMMiwq23Dy4H&#10;3Rhe4IzX6IfEf4n+FfhF4aPiDxjrdtoGirNHbte3WfLEjnCKcA4ye/SvN/jL+yP8Hfj09/4i8V+G&#10;rK71i7sBCviJJnSaCMIdkiOGCjaDuBxSZSfRnzx8dfF3xJ8OfsRfB/wJq2pXejfEnx5d6Z4Xv72d&#10;yLu3Ev8ArWYjnftVVbv8zd6T42/8E1fhl8P/AIIajr3w6tdR0D4heFrM6pYeIIr+Uz3E8Clj5gLb&#10;RuwfuhcH24rw6HxhrOt/svfs8+KfFOtSatp3hD4rx6c+s3TlmksopmWKV3PUALt3H0Ffo/8AtHeK&#10;NP8ACfwA+IGs6jcJDYQaHdMZCwAO6JgoB7kkgD1zRPaUl3/RMIrWMf63sfL/AMeP2kPEXjL9g74e&#10;avol9/ZPiv4lS6doRvISVaF528ueRMcg5Vhx0DGofih/wTA+F3hj4HajdeDbfUdJ+IuhWDajZeJ4&#10;r+X7TPdwoXy43bQHYfwgEZGDxz5d4/0K58K/8E/v2XNW1NfstpofiLSL6+ZwR5ULzO4c+gwQc+9f&#10;oV8YvFWmeHPg14w1+9u4o9Lt9FurhrjeApTyW24PQ5yAPXIpz05n1u/yX/BCOvKjmv2SvipefGv9&#10;nPwJ4x1LB1TUdOUXjKMBp4yY5Gx2yyMce9eafDj/AJSJ/F3/ALE7SP8A0bJWx/wTq0u50j9jP4aR&#10;XUZikls5blVYYOyWeSRD+Ksp/GvIPEmufFHQ/wBv74mSfC/wvoXie+fwppQvItd1FrNYo/Mk2lCq&#10;ncSc5HtVS+JkLY+76K8o+CXiL4w65Pqw+KXhDw54YhjWM2DaFqj3jTMc7w4ZRtA+XB75PpXq9SMK&#10;KKKACiiigAooooAKKKKACiiigAooooAKKKKACiiigAooooA5H4v+M5vhz8KfGHiq30z+2p9E0i61&#10;GPTgSPtTRRM4iyASN23HQ9ehrzb9jX9oK/8A2lfhLc+LNR8HnwRcRapNYf2aXZ9wRI2EmWRDz5mO&#10;n8PWvSvi34u1HwB8LPF/ibSNMOtaro+k3V/aaaoYm6liiZ0iAUFjuKgcDPNec/sd/HXxV+0N8Kbn&#10;xR4w8HSeB9Wi1SaxXTZI5ULRIkbLJiVQ3Jdh6fL9aAPc6KKKACiiigAooooAKKKKACiiigAooooA&#10;KKKKACiiigAooooAKKKKAOe+IniSTwb8P/E2vxWR1OXStMur5LIZH2gxRM4j4BPzbcdD16V4d+yN&#10;+05c/tFfBrxL4v13wgnw8XTL6aze1klZlaNII5DMWaNOP3hHT+Hr2r3L4heILzwl4B8S67p9idTv&#10;9M0y5vbexUMTcSRxM6RgKCfmKgcAnnivm74KftA+L/2jv2XviP4h8aeCn8DajaC8sYrCSOZDLELV&#10;HEmJVB5aRhxx8vrmufEzdKjOouib+5HXhKSrYmnSe0pJfe7Hi37PdlcX3xm8Ji3hecxXgmfYM7UU&#10;HLH2Ffo1XwR+yH/yW3TP+vK4/wDQK+96+C4HpqOXTn3m/wAEj9R8TKrlm1On/LTX4ykFFFFfop+R&#10;hRRRQAUUUUAFFFFABRRRQAUUUUAFFFFABRRRQAUUUUAFFFFABRRRQAUUUUAFFFFABRRRQAUUUUAF&#10;FFFABXyt44/5SO/DH/sStW/9Gx19U18reOP+Ujvwx/7ErVv/AEbHQB9U0UUUAFFFFABRRRQAUUUU&#10;AFFFFAHhfhn/AJPG8a/9ivYf+jZK90rwvwz/AMnjeNf+xXsP/Rsle6V7Wa/xKX/Xun/6SjzMv+Cp&#10;/jn/AOlM474s+Mk8A+Br3WpNL/thYHiX7IB9/c4XPQ9M56dqu/DrxKvjDwVpOspY/wBmreReYLT/&#10;AJ5fMRjoPT0qp8VvGNx4D8EXus2ultrM0DxqLNQSX3OFJ4BPGc/hV34e+I5vF3gzSdYuLE6ZNdxe&#10;Y1oQQYzuIxyAe3618cqv/Ci6XtPsX5eXz+Lm/C3zPqnS/wCE5VfZ/btzc3934eX8b/I6KiiivXPI&#10;GyEBGJ5AHNeT/BLxp4H8Var4ii8I6GNJubWQLeuIFj81t7jPB55DH8a9YkIVGJ5AGSK8o+CfxH8L&#10;eOtU8RQeHdAGiz2UgW6kEaL5x3OM/L15Unn1ryMVNRxeHi5xV+bRq7en2X0t17ns4Sm5YPEyUJO3&#10;LqnZLX7S636dmes0UUV654wUUUUAFQ3bpHbTNIu6NUYsPUY5FTVDdyLDbTSOu5FQsy+oA6VMtmNb&#10;o8v+A3jHwV4us9ZfwZog0aKCZFulEKx+YxXIPBOeK9VFeV/Aj4ieF/iDZ6zJ4Z0EaHHazIk6iNE8&#10;1iuQfl9vWvVBXl5VNVMHCSkpb6xVk9Xsuh62bQdPG1IuEo2tpJ3ktFu+v+QtFFFeseQFcb8XNd0D&#10;w54Fvr/xPYDU9GjeIS2xjD7iZFC8Hg4Yg/hXZVx3xb8T6R4O8C32q67pw1XTYniWS1Kq28tIqqcN&#10;xwSD+FcWOkoYWrJyStF6tXS03a6rujuwMXPFUoqLd5LROzeuyfR9mW/hrq2j674G0i/0Cz+waPPE&#10;WtrYIE2LuIxgcDkGumrmfhtr2m+J/A+k6ppFkNO025iLQ2oUL5Y3EYwOOoNdNV4R82HpyTTvFapW&#10;T03S6LsjPFpxxFSLTVpPRu7WuzfV92FFFFdRynBfHLxJ4a8J/DDWtU8YaZ/bHh6BU+02fliTzAZF&#10;C/KcA/MQfwp3wQ8ReG/Ffwv0TVfCOm/2P4euFkNrZ+WI/LAkYN8oJAywY/jTfjj4w0PwF8MdZ1zx&#10;HpQ1vR7VUM9iUVvNy6qBhuOCQefSnfBHxdonjv4YaJrnh3Sxouj3SyGCxCKoiAkZTwvHJBPHrXqc&#10;j/s/n5Xbnte/u7bW7+fY8vnX1/k5l8F7W97fe/by7nd0UlLXlnqBXif7TXxug+CumeH7mbwp/wAJ&#10;V/aF08IjwD5JCZ3fdbr07V7ZXi37S3xr1P4MaboFzpvhNvFTahcvC8aq7eSAud3yqevSvSy6n7XF&#10;Qhyc976X5b6d+h52Yz9nhZz5+W3W17a9up69pl0L7TbS5EflCaFJPL/u5AOPwzVuqmmXTXunWly0&#10;fktNEkhj/ukqDj8Kt150t2d8dUgooopFBXifgr4o+P8AWvj94h8K6r4WNl4OskmNnrHkOvnFSmz5&#10;ydpyGbp6V7XXivgvxv8AE/Uvj54h0PWvDwtPANss32DVPI2+aQU2fPu5yC3btXp4OKlCs3GLtHq7&#10;W13j3fkeZjJuM6KUpK8uiun5PsvM9rooorzD0wooooAKKKKACiiigAooooAKKKKACiiigAooooAK&#10;KKKACiiigAooooAKKKKACuU+K7a6nww8WnwuGPiQaVdf2cE+99o8pvLx77sY966ukNAH5t/Dv9l/&#10;wD+0H+zX4MvvhjNYWfxHs7m3t/Gd5PdSW+oXau2NTs74gFyX+fAYYOBg45r1v9rO18D6Dqfwo8D+&#10;A7HS7P4r2fiPTZ9D07RoAlzZWaSKLl5DGMxweQGDb8Bh2OOOp/aK/bE+Fn7JfiGbTItCk13x/rxW&#10;6n0Xw1aIbuc7dqS3LDGOBgZy2OgxXg9p+3J8WdQ8TS+KtI/Y61ee/uYVtBrO2UXcturErG0gtc7Q&#10;SSFyQCaAP0YFLXwn4U/4Kn6VpfiS10X4t/DLxN8K2uZfKXUL6JpbWPPALkojAe4U4r7j07UbXV9P&#10;tr6xuIryyuY1mguIHDxyowyrKw4IIIIIoAs0UUUAFFFFABRRRQAV8wf8FKf+TOvGn/XfT/8A0ugr&#10;6fr5g/4KU/8AJnXjT/rvp/8A6XQUAfS2nf8AIPtf+uS/yFWarad/yD7X/rkv8hVmgAooooAKKKKA&#10;CiiigAooooAKKKKACiiigAooooAKKKKACiiigAooooAKKKKACuN+Mut+HfDfwl8Zat4u086t4Wsd&#10;IurjVbARLKbi1WJmlj2MQG3KCMEgHPWuyrjfjN4l0Xwb8JPGeveJNL/tzw/pmj3V5qGmGJJftVuk&#10;TNJFsf5W3KCMNwc80Aeb/sXfEH4V/Ev4QT6v8H/C7eEfCi6pPA+nvZR2hNyqRl32Rsw5VkGc549q&#10;96rwT9iz4tfD/wCM/wAHptf+Gvg0eBfDq6pPatpYs4LXM6pGXk2QkryGUZ6/LXvdABRRRQAUUUUA&#10;FFFFABRRRQAUUUUAFFFFABRRRQAUUUUAFFFFABRRRQAUUUUAFFFFACV8pftK/AH4WfEL4++BPGPi&#10;r4gr4e8aaJEraRoJv7WH7eUkLqPLkG9st8vyn6c19XV8S/t2+Efg5aeNNK+Ivizxyug/ErwtpMl5&#10;4e0We/hihvXjYvGHiZC8mX+XCspNAH40wSvP8bY5JV2SP4iDMuMYJueRX9NFh/x423/XNf5Cv5t/&#10;2fdEg+K37THguw1h5IYtZ8QRPctaEIylpd525Bxz9a/pNijEMSRr91AFGfQUAPooooAKKKKACiii&#10;gAooooAKKKKACiiigAooooAKKKKACiiigAooooAKKKKACiiigAooooAKKKKACiiigAooooAKKKQ0&#10;Afn74j+Gen/tp/t4+OPDnj24urnwJ8NNPtFtPDqyNDHdXEwLGR9pBYZVvqNo6ZBofsY/BLwX4h+I&#10;f7XXw0u9DhHgp9ft7AaXEzIiQqZ9qqQcjGBgg54r0T9pv9nL4qeGfjUvx2+AV7aP4tls1std8Nai&#10;wEGqxIAFK5IBOAMjKnKgqckivmL4SXv7Y/gPx98U7/w18GY9P8QePtTjvrrUNTjxa2L/ALz/AFRa&#10;QIw/eE5YtjAyDQB9Df8ABPW1vfhL8Wvjj8DotSutX8L+EdRgudIluTuNvHOu5os/iuR6qT3Nfctf&#10;OX7Fv7MOp/s8eE9d1HxdrI8R/EXxbef2lr+pISYzJztjQkDIXc2TgZJ4GAK+jaAOT+Knww8PfGXw&#10;DrHg7xTZC/0TVITDPHnay91dW/hZTgg9iK+M3/4JvfEeZP8AhFp/2lfFsvwt2/ZP+EeKN55swOIf&#10;N8zZ2Az5eMdq++KTFAHj+ufsp/DvWv2e3+DQ0cWngwWot4o4D+9hcHcs4c5zKH+fcc5Oc5zXzVpX&#10;/BM3xPq99p2heP8A47+JPGnwt0ydZLbwnKrxb44z+5jkkMrAgLwdqj221964oxR1uHSxxPxK+D3h&#10;f4rfC7Uvh/renq3hu9tBZi3h+QwKoHltH/dKEKR9BXx1Zf8ABMbxRqctl4X8XfHvxP4l+EdjMph8&#10;JMHjZ4YzmKJ5PMK4A4JVB/s7eMffeKMUutw8ipo+kWegaTZaZp1tHZ2FnClvb28QwkcagKqgegAA&#10;r5j+HH/KRP4u/wDYnaR/6Nkr6or5X+HH/KRP4u/9idpH/o2SmB9UUUUUAFFFFABRRRQAUUUUAFFF&#10;FABRRRQAUUUUAFFFFABRRRQAUUUUAcl8W/EuteDfhZ4v17w5pf8AbfiDTNJurzT9N8p5PtVxHEzR&#10;xbE+ZtzADC8nPFec/sd/F/4g/G34UXHiD4leDT4G8Qpqc1ommGzntd0CpGVk2TktyWcZ6fL9a9H+&#10;LeteIPDnwt8X6r4T08at4osdJurnSrAxNKLi6SJmij2KQW3OFGAQTmvOf2PfiF8U/iZ8KJ9X+L/h&#10;dfCPitdTmgSwWyktQbZUjKPskZjyzOM5wdtAHuVFFFABRRRQAUUUUAFFFFABRRRQAUUUUAFFFFAB&#10;RRRQAUUUUAFFFFAHP/EHWtS8N+AvEuraNY/2nrFhplzdWVjsZ/tE6RM0ce1fmO5gBgcnPFfN/wAF&#10;PjX8R/jn+y78Rdb+J3gg+A9btheWcGntY3Fp5sAtUcSbJyWOWd1yOPlx1Br6R+IGpavo3gPxJqGg&#10;Wgv9etdNuZ9PtChfzrhYmaJNoILbnCjAIJzXyJ4e+JXxb+KH7IPjbU/jH4THg7xJDqsVvbWS2Mtp&#10;5lsGt2WTZIzE5ZpBnOPlx2rzczqeywNepa9oSf4M9jJqXt8zw1K9uacF98kYX7IQ/wCL2aZ1/wCP&#10;O4/9Ar73r4z/AGHwD488RZAJGmrz/wBtRX2ZXy3BdPkypSv8UpP8l+h9t4i1faZ442+GEV+b/UKK&#10;KK+7PzEKKKKACiiigAooooAKKKKACiiigAooooAKKKKACiiigAooooAKKKKACiiigAooooAKKKKA&#10;CiiigAooooAK+VvHH/KR34Y/9iVq3/o2Ovqmvlbxx/ykd+GP/Ylat/6NjoA+qaKKKACiiigAoooo&#10;AKKKKACkpaKAPCNMk/s39rTW7wjzBqemQaWEHHlmGMT7/cES7cdtuc84r3evBW/5OgX/AK6P/wCk&#10;MFe9V7eaL+BLvTj+Gn5I8jLm37Zdpy/zOR+KnirU/Bfgq81bR9LOs38LxqlmEZ94ZwpOF54BJ/Cr&#10;nw+1++8UeDdK1TUrA6ZfXUW+W0KlfKO4jGG57DrVP4qa/rvhnwVeah4b0z+19XjeMRWnltJuBcBj&#10;hSDwCT+FXPh9q+q694N0q/1yy/s7Vp4t1xa7CnltuIxg8jgCvjlN/wBoOHO7cl+W3u7783fpbtqf&#10;WuC/s5VORX57c1/e225e3W/fQ6KiiivWPJGyHCMSMgDOK8q+CvxW0f4jap4httL8PDRJNOkCTSDb&#10;++O5xnhR/dJ59a9Vc7UY4zgZxXlnwX+LQ+JWp+ILb/hHDof9nSBPMLZ8/LOM/dH93PfrXkYqryYv&#10;Dw9py35tOW/Np3+zbfz2PYwtLnweIn7Pm5eX3ua3Ld9vtX28tz1WiiivXPHCiiigAqK6kENtLIy7&#10;lRCxX1wOlS1FdS+RbSybd+xC231wOlTLZjW6PMfgV8UdI+JtprEuk+HxoK2cyRyKNv70lcg/Ko6V&#10;6lXl/wADPisPilaaxL/wjx0D7FMke0nPm5XOfur0r1GvLyqp7bBwn7Tnvf3uXlvq+nTserm1L2ON&#10;qQ9n7O1vdcua2i+117/gFFFFeseSFcf8WPF9j4F8D32s6jpv9r2kDxK1px85aRVHUEcEg9O1dhXH&#10;/Ffxn/wgPgi+1r+zDrHkPEv2QHG/dIq+h6Zz07VxY6fs8LVnzctovW17ab2627dTtwMPaYqlDl5r&#10;yWl7X12v0v36Fv4ceJLXxf4I0nWLKx/s21u4i8dpx+7G4jHAA7Z6d66Wub+HPif/AITLwTpOtfYP&#10;7M+2RF/smc+X8xGOg9M9O9dJV4WXPh6cubmvFa2tfTe3S/boRio8mIqR5eWzel7212v1t36hRRRX&#10;Ucpwfxv8daf8NvhlrPiLVNIGu2NmqGSwO397l1UfeBHBOenanfBPxxp/xI+GOi+ItL0kaHY3qyGO&#10;wG391tkZT90AclSenej42+Pv+FY/DPWfEn9kf279iVD9gzjzdzqvXB6Zz07UvwV8eD4mfDPRfEo0&#10;n+wvtyyH+z858rbIy4ztXrtz0716ns/9g9p7P7dua/lty/jf5Hl+0/2/2fP9i/Lbz35vwt8zuaKK&#10;K8s9QK8Y/aS+Lvir4S6boNx4W8Jt4qlvrl4riMQSy+SoXIb930yeOa9nrxn9pH4jfEH4d6doEvgD&#10;wx/wk093cvHeJ9lkn8mMLkN8hGOeMmvRy6CqYqEXFS30bsno930POzCbhhpyUnHzSu9+iPXNMuJL&#10;zT7WeWPyZZYkd4+m0lQSPwq1VXTZprnTrSW4j8qeSJGkjxjaxUEj8DVqvPluzvjsgooopFCGvnbw&#10;PrXxBuf2vfFNnrdr5PhmPSCLJgEAa3E/7l+DnJYzDJGfl56CvoqvlHRvEXiXR/27ZbLxdqAs7HUt&#10;GuYNAtxKipc26yq6KQv3nBEpG/5sZxxXdh3FU6rlybfbeu/2P73YylCdSpCMPadX+7V1ZK75/wC5&#10;pq+m59XUUUVwmoUUUUAFFFFABRRRQAUlLRQBl6H4l03xG2ojTrkXJ0+7exugEZfLnQKWTkDOAy8j&#10;jnrWpXmHwN/4+PiN/wBjdef+ioK9PrOnJzipM7cZRjh67pR2VvxSYUUUVocQUUUUAFFFFABRRRQA&#10;UUUUAFFFFABSUtIaAPz7/Y4uvDOi/tsftCQeMpIIPiZNqzNpcmpkLK+nkni3L84wUyF/h29q/QNX&#10;VxlWDD1BrwH9pL9iX4b/ALTdzbarr9rc6R4otECW/iDR5fJulUdAxxhwO2eR2NfO9z/wSy8U6e3l&#10;aD+0V4ys7TJYRTvIxB7Y2yjtQB9K/to6v8PrL9m/xxH8Q5bBtHk06URQXTKZHuNp8nyQefM37dpH&#10;INYH/BOe01uz/Y2+HEevCYXZtJHhW4J3i3MzmEc9thXHtivMPAH/AASm8C6brtlrHxB8X+JPidc2&#10;jiVbXWLki2L5/iXJZh7bhX25bW8NnbxW9vEkEESBI4o1CqigYAAHAAHGKAJaKKSgBaK+FPFn7bvx&#10;b+J/xI8SaD+zz8NbfxhoPhi6ew1DxBqUuy3nuBtBWI7lHB3dySMHgEZ9O/ZA/a81D48ar4m8D+Nv&#10;DMngz4neFiP7U0skmKRC20SR55AGVyCT94EEg0AfTtFRzTJbxPLIwjjRSzMxwAByTXwRqP7cXxu+&#10;L/ifxJc/AL4V23inwLoFy1k+r6lIUe/lTl/JG5eMDgDJ5GeuKAPvuvmD/gpT/wAmdeNP+u+n/wDp&#10;dBXafsn/ALTWmftRfDeTX7fTpdC1vT7p9O1jRbhsyWVynVScDII5GRnseQa4j/gpcHf9jXxwsbbJ&#10;DLYBWIztP22HBoA+mdO/5B9r/wBcl/kKs181/D74SftBaT4n0DUPEHxt0zXPD0E0cl5pkXhxIGuY&#10;QOUEm4lSfWvpSgAooooAKKKKACiiigAooooAKKKKACiiigAooooAKKKKACiiigAooooAKKKKACuP&#10;+MXi3TfAXwo8Y+JdZ0z+2dI0jSLq+u9O2K/2qGOJnePa3yncARg8c812Fcd8ZPF9r8P/AITeMvE1&#10;9pY1uy0fSLq/m00gEXSRxM7RYII+YDHIPWgDzr9jT43eEvj98IpvE3gvwj/whWjpqc1mdNEEMOZU&#10;SNmk2xfLyHUZ6/LXu1eDfsYfHXRf2hvhDP4o0LwcvgexTVJ7I6YqIoZ0SNjJ8iqOd4HT+GveaACi&#10;iigAooooAKKKKACiiigAooooAKKKKACiiigAooooAKKKKACiiigAooooAKKKKACvgr/gpH4J/Z/1&#10;6SXU/iT4jm0z4gWfh64OhWCXZiSYgkoSuw7jv4xkZ5r71r8u/wDgs/b/AA5Ok+HZrmWT/haAEa2k&#10;QZthsNzeYSPu53Yx360AfCn7Cvh7U/Ev7Wnw0g0yzlvZoNWjupViGfLijyzufQADrX9F1fjT/wAE&#10;WNEmuvjv4u1P7AZra10TyzeGIFYXeVcKGPQkA9OoFfsvQAUUUUAFFFFABRRRQAUUUUAFFFFABRRR&#10;QAUUUUAFFFFABRRRQAUUUUAFFFFABRRRQAUUUUAFFFFABRRRQAUUUUAFFFJQB8WftC/txeOdD+OV&#10;18Ifgt8Oj498V6fbLcandTyEQW24KQAFx03DJZgMkAZ5rhP+F5/t4f8ARHNB/Nf/AI9U3xe+Kfhv&#10;9g79tLXPHOtXMGp+GviVYQpqFpZOJNS0qeHpKYs5ML5b3yPbn06H/gqr+zpNCjnxXeRllDFH0ybc&#10;vseOtAHbfsl+OPjt4zi8Rn41+D7Dwo8DQjTBZEfvgQ3mZw7dML6da+ha8j+Av7VHw5/aWGsHwDrE&#10;uq/2SYxdiW2eEpv3bcbgM52n8q9coAKKKKACiiigAooooAK+V/hx/wApE/i7/wBidpH/AKNkr6or&#10;5X+HH/KRP4u/9idpH/o2SgD6oooooAKKKKACiiigAooooAKKKKACiiigAooooAKKKKACiiigAooo&#10;oA5L4t3/AIk0r4WeL73wdbLe+LbfSbqXSLZk3iW7WJjCpXIzlwoxmvOf2PPE/wAXfFvwouL7406P&#10;Honi8apNHHbR24hBtQkZRtoZurGTnPavRvi3J4mh+Fni9/BaK/i9dJujo6sFIN55TeSDu4+/t68V&#10;5z+x5d/GG8+FNzJ8b4Y4PGP9qTCJIljUfZNkfln92cfe8z3oA9zooooAKKKKACiiigAooooAKKKK&#10;ACiiigAooooAKKKKACiiigAooooA5/4g3WtWPgLxLc+G4Rc+IYdMuZNNhZdwkuhExhUjIzlwoxkV&#10;8ieHfFnxm8X/ALIXje8+N+ipoXiePVoorW3S2EAa0zblWwGbPzmQZ9vavrv4gvrcfgLxK3hlVbxG&#10;umXJ0xWAIN15TeSDnj7+3rXyH4dvvjVd/sheNn+OsMVt4p/teJbNEWJc2mbcrxGcE7/N968fOP8A&#10;kW4n/BL8mfQcPf8AI4wf/XyH/pSNH9h//ke/EX/YNX/0aK+y6+M/2Hgf+E68RnBx/Zq844/1o719&#10;mV4XB/8AyKKfrL8z6fxA/wCR/V/wx/8ASUFFFFfan5wFFFFABRRRQAUUUUAFFFFABRRRQAUUUUAF&#10;FFFABRRRQAUUUUAFFFFABRRRQAUUUUAFFFFABRRRQAUUUUAFfK3jj/lI78Mf+xK1b/0bHX1TXyt4&#10;4/5SO/DH/sStW/8ARsdAH1TRRRQAUUUUAFFFFABRRRQAUhpaKAPnzw9M978a7W7nbzLltf1i3MhU&#10;AmOK3t1jXgdFHHr619B188+Ff+Sv2f8A2Muu/wDom3r6Gr3s30lSS/l/9ukeLlbvGo3/ADf+2xOR&#10;+Kuq+JNG8E3l34SsRqOuI8Yht2TeGBcB+MjouT1q58Pb/WtU8GaVdeI7UWWtyxbrq3C7QjbjxjJx&#10;xiqXxXu/FFl4IvZvB0C3Ovh4/JjdQQV3jfwSB93NXPh5ca7deC9Jm8TQrBrzxZu41AAV9x7Djpiv&#10;jE3/AGg1eVuTb7G/f+b9D7BxX9nKVoX597+/t2/l8+50dFFFeqeSNkO1GIGSBnFeW/Bj4s6t8SNT&#10;8QW2peHH0JNOkCRSNu/fjc4zyo7KD+NepSEqhIGSBnFeW/Bj4meJ/H2p+ILfxB4cbQobCQLbSMjr&#10;543OM/N7KDx615WJqOGKoQ9o1fm0SupadX0tv5nr4Wkp4PET9mpcvLq5WcbvovtX2fbc9Uooor1T&#10;yAooooAKiupTBbSyKu9kQsF9cDpUtQ3UjQ20siLvdELKvqQOlTLZjW6PNPgd8VdV+KFprEuqeHm8&#10;PtZTJHGrbv3oK5J+ZR0r1CvL/gf8SPEvxFtNYk8R+HW8PvaTIkCsjr5oK5J+b0NeoCvNyyo6uEhN&#10;zc731a5W9X06Hq5rSVHGVIKmoWt7qfMlouvXuLRRRXqHkhXIfFbxje+AvBF7rVhpjaxdQPEq2a5y&#10;+6RVJ4BPAJPTtXX1yHxW8Vat4L8EXuraJph1jUYXiWOzVWYuGkVWOF54BJ/CuPGycMNUkpONovVK&#10;7Wm6XW3Y7cFD2mJpQcVK8lo3ZPXZvpfv0Lnw68S3PjDwVpWs3lgdLubuMu9oc5iO4jHIB7Z6d66O&#10;ub+HXiDUfFXgrStV1awOmajdRl5rQggxHcRjB56AH8a6SqwsufD05OXNdLVqzem7XS/boRio8mIq&#10;R5eWzeid0tdk+tu/UKKKK6jlOG+Nfjy/+Gfw11jxHpmkHXb2yVDHYDdmXLqp+6CeAc9O1L8F/HV/&#10;8Svhpo3iPUtJOh3t8sjSWB3Zi2yMo6gHkKD070341+M9b+H3w11jXvD2kHXdXtAhgsFVmMuXVTwv&#10;PAJP4U74L+MtZ8f/AA00bXvEGknQ9XvFkM9gyspi2yMo4bnkAHn1r0/Zr6h7TkXx25r67bcvbrf5&#10;Hm87+vcnO/hvy2033v36WO4opKWvMPSCvF/2k/F3xP8ACem6BJ8M9CXXLme5dL5WtzN5cYXIPDDH&#10;Ne0V4t+0rrHxX0jTdAb4V6fHf3Uly4v1eNH2xbflPzEd/SvSy5KWKgmovf49I7df63PPzBtYabTk&#10;v8Pxb9D1/TJJ5dOtHuk8u5eJGlTGNrlRuH55q1VXTGuH020a7G26MSGYDs+Bu/XNWq86W7O6OyCi&#10;qtlqVrqQmNrcR3AglaCXy2DbJFOGU+hHpVqhpp2Y009UFfFHibwt4zP7c/hbWPEMkVzpVtfEaWwk&#10;XdBZyw3IjQBcdXjkzuyRxzX2vXxlr3hvxzYftqaFfazqq3Xh+XUUmtLcS52WzxXYgTbj+F1lP/Aq&#10;6KbSo1U3BaL4ldvVfD2l2Z1YNS+t03FT0UvgdklytPn7w6Neh9m0UUVzHMFFFFABRRRQAhpAw3Yy&#10;M9cU6vOmlk/4aGSPzH8r/hFmby9x25+1rzjpn3qJS5bHTQo+25tbcqb+49FoooqzmPMPgd/x8fEb&#10;/sbrz/0VBXp9eYfA7/j4+I3/AGN15/6Kgr0+sKH8NHqZn/vcvl/6Sgooorc8sKKKKACiiigAoooo&#10;AKKKKACiiigApKWigD87fjR/wUX+Mnwh+N8vw4uPgvZz6heXhh0NmvJB/acRfbG8bfdJbjIB4Jwc&#10;VfP7bH7U4JB/ZfuMj/ptLX0h+2B+zPpv7Tnwon0V7qLRvEenyC+0XXGBDWNwvOdw5CEDBwfQ9QK9&#10;B+Dtl4l034YeG7TxfqljrniKCzjiu9T04sYLplGBKpbk7gASfUmgD4tP7bP7U/8A0a/cf9/Za+yv&#10;gh4x8S+P/hdoOv8Ai/w0/hDxHeRM15o0hJNswdlA555AB/Gu5JwMk4FVtN1Wy1m0W60+7gvrViVE&#10;9tKsiEgkEBlJHBBB9xQBaoopksiwxPIxIVFLHAJOB7DrQBwut6p8Pv2cfAWq61eDSvBfhi3ka7un&#10;ijWGN5WABIVR88jbQAACTgCvEf2V/AfiDxt8YfHn7QPinRpfDDeKraHTNA0O6jCXUWmRYKzXK/wy&#10;yEKdp5UcGvkvX/2p9e8b/Hq98afED4CfEHxjo+hXZTwfoEenzRafZID/AMfcsTQHzbliAQzcL0A4&#10;Br7J/Zm/bD1X9oXxhqOh3/wj8VeAIrSz+1Lf65C6xSncF8sFolGec9exoA9a+PV/caX8EfH15aFh&#10;cw6DevGVOCGED4IryD/gm1p1vp37GPw7+zoqefbS3EpGMtI0zliffNdt8LfipJ+0TpHxF0TVvBWr&#10;+EbTTb2fQt2rIyjUIihUzxZRflIJ6Z+tfGnwt+N3xb/YJ0fUvg/4g+D2vfELTdNuZZfDeueHoneG&#10;a2kdmVZCqP8AxHocMMkEdDQB65+yGx0/9tH9qfS7UgacdSsrwxx4CCZ0fedvr6mu1/4KUf8AJnXj&#10;T/rvp/8A6XQVV/YS+D3jXwlpvjn4i/Eyzh07x58QNVOqXWnRgZsoACIoiQTg8k7cnAxnnNWv+ClP&#10;/JnXjT/rvp//AKXQUAfS2nf8g+1/65L/ACFWarad/wAg+1/65L/IVZoAKKKKACiiigAooooAKKKK&#10;ACiiigAooooAKKKKACiiigAooooAKKKKACiiigArj/jD4x/4V58KPGPij+zP7a/sbSLrUP7N/wCf&#10;ryomfyuh+9jHQ9a7CuQ+MHi+7+H3wp8YeJ7DTP7bvtH0m6v4NNAJ+1PHEzrFgAn5iAOATzQB5x+x&#10;p8ej+0Z8IpvFR8H/APCEeXqc1l/ZnrsSNvM+6vXfjp/DXu1eF/sc/HXXP2hvhJN4p8QeDz4Iv01O&#10;ayGmFHXKIkZEmHVTzvI6fw17pQAUUUUAFFFFABRRRQAUUUUAFFFFABRRRQAUUUUAFFFFABRRRQAU&#10;UUUAFFFFABRRRQAV+QH/AAW01Kwf4nfD+xTS0TUo9Llmk1LzDukjMmFi29MAgnPXmv1/r8G/+Cpv&#10;xrf4sftP6npI0tNPtvCCHR45PMLvckHe0jdgMtgAdhyTngA+w/8Agil4JXTvhN428U/bGd9T1RLT&#10;7LtwsYiTO7PcnzP0r9Ia+BP+CMn/ACbLrf8A2H5v/RcdffdABRRRQAUUUUAFFFFABRRRQAUUUUAF&#10;FFFABRRRQAUUUUAFFFFABRRRQAUUUUAFFFFABRRRQAUUUUAFFFFABRRRQAUhpa57WfiH4X8PeINO&#10;0HVPEelabreonFlp13eRx3Fzzj93GSGbn0FAHwlY/Dbwf/w8n+IL/GXSra9/t3TbebwZca4mbG4V&#10;VAljjL/I0igABeow3HIr7QHwC+GZAx4B8NY/7BcP/wATXxv+1f8Asi/CH4wfGXVNb8aftAN4W1Xc&#10;jroM2qWiCxOxR8iSHcm4AGvOV/Ym+CiqFH7XV6AOAB4itOP/AB+gD9LfC3gHw14HFwPD2gaboYuC&#10;DMNPtUg8wjpu2gZxk1v18t/sR/BXwX8IIvFY8H/F2f4pLetB9p83UIbv7GVDbf8AVk7d2T1/u19S&#10;UAFFFFABRRRQAUUUUAFfK/w4/wCUifxd/wCxO0j/ANGyV9UV8r/Dj/lIn8Xf+xO0j/0bJQB9UUUU&#10;UAFFFFABRRRQAUUUUAFFFFABRRRQAUUUUAFFFFABRRRQAUUUUAcl8W4PE118LPF8PgyVYfF8mk3S&#10;6PIxAC3hibySSeB8+3rxXnP7HmmfGDSvhTcwfG67jvfGB1SZopY5EcfZdkfljKAD73mV6N8W9N8R&#10;6z8LPF9h4Puxp/iy60m6h0m7aTyxDdtEwhctg7cOVOcHGK85/Y78IfFrwT8KLjT/AIz67H4h8XNq&#10;c0sd3HdfaALUpGEXdtXowk4x3oA9zooooAKKKKACiiigAooooAKKKKACiiigAooooAKKKKACiiig&#10;AooooA5/4gxa3P4C8Sx+GnWPxG+mXK6Y7EALdGJhCSTwBv29a+G7zS/jVpH7Mxh+Od6l74obxYrW&#10;kkcsbj7J9l+UHYAPviTg19yfEGy1nUvAXiW08O3AtPEE+mXMWnXDPsEVy0TCJi2DjDlTnHGK+G7z&#10;wV8Y/Av7Mv2H42eIE8R+J5PFiy2t0l2bkLam1wqbiq4+cSHGO+e9fO8Rf8inEf4T67hH/ke4T/F+&#10;jPYf2FwP7G8XnAz9ptxn/gD19R18u/sLf8gXxf8A9fNv/wCgPX1FXPwt/wAieh6P/wBKZ1cb/wDJ&#10;QYn1j/6REKKKK+qPhwooooAKKKKACiiigAooooAKKKKACiiigAooooAKKKKACiiigAooooAKKKKA&#10;CiiigAooooAKKKKACiiigAr5W8cf8pHfhj/2JWrf+jY6+qa+VvHH/KR34Y/9iVq3/o2OgD6poooo&#10;AKKKKACiiigAooooAKKKKAPnnwr/AMlfs/8AsZdd/wDRNvX0NXzz4V/5K/Z/9jLrv/om3r6Gr3s3&#10;+Ol/h/8AbpHi5X8FT/F/7bE5D4r/APCU/wDCEXv/AAhgQ+IN8XkByoG3eN/3uPu5q58PP7ePgvSv&#10;+EnCjX/K/wBLCEEb9x9OOmKp/Fa08T3vgm8h8HTLBr5ePyZHcKAu8b+SCPu5q78PYNdtfBmlReJZ&#10;Fm11YsXbqwYF9x7gDtivi0n/AGg3aduT/tzf/wBK/Q+wbX9nJe5fn/7ibf8ApH6nRUUUV6x5I1yQ&#10;jEckDgV5b8GfHfjTxhqfiCHxV4ebRbe0kC2chiZPOG5wTyTngKfxr1KTIRiOSBxXl/wa8T+PvEGp&#10;+II/Gej/ANl20EgFi/lBPNXc4J4JzwF/OvKxMmsVQipSV+bRL3Xp9p9PLzPXwsFLB4iTjF25dW7S&#10;Wv2V1v17I9Sooor1TyAooooAKiuneK2leNd0ioSq+pxwKlqK6Z0t5WiG6VUJUepxxUy2Y1ujzT4H&#10;+OPGPjW01d/F+gNoUlvMiWytEY/NUrknknODXp4rzH4I+JfHfiO11dvHGkf2TLDKi2q+UE8xCvzH&#10;gnPNenCvNyyTnhIScpS31krS3e6/rQ9XNYqGMnFRjHbSDvHZbP8ArUWiiivUPJCuQ+KviDXfC/gm&#10;91Hw3pp1bV4niEVoEL7wZFDHA9FJP4V19cj8VNW8RaJ4KvbvwrY/2jraPEIbfZv3AyKH4yOikmuP&#10;GyccNUabXuvWKu9ui6vsduCSliaaaT95aSdk9er6LuWvh1rOreIfBWlajrtidN1aeMtcWhUr5bbi&#10;MYPTgA/jXSVznw71HWtW8F6Vd+IrX7FrUsZN1b7duxtxAGMnHGK6Orwr5qFNtt6LfR7dV37kYpcu&#10;IqJJLV6LVb9H1XbyCiiiuk5ThfjV4o8R+DfhrrGr+EtKOt6/bhDbWIjMhkJdQ3yggnAJP4U74MeJ&#10;vEXjD4a6Nq/ivSzouv3KyG5sTGU8siRgvykkjKgH8aPjTrXirw98NtYv/BWn/wBqeJYVQ2lp5Yfe&#10;S6hvlJGflJPWl+DOs+KPEHw20a/8aWH9meJZlkN3a+WE2ESMF+UE4+UKevevT5V9Q5uWPx7397ba&#10;38vn3PN5n9d5by+Ha3u7737+XYX4x3lxp/w/u57WeS2nF1ZKJIm2sAbuEEZ9wSD7E121cH8b/wDk&#10;m97/ANfdj/6WQ13lYzS+qwf96X5QN4t/WJr+7H85BXi/7Sh+LI03QP8AhVKxtdfaX/tDzGjH7rb8&#10;v3/f0r2ivGP2k9H+K2radoK/C29jsrqO5c35kmSPdFt+UfMDnmtMussVC/L1+P4duv8AW5lj03hp&#10;25v+3fi36HrumfaP7NtPtePtflJ52P7+0bv1zVqqumLcJp1ot0Q10IkExB6vgbv1zVqvPluzujsj&#10;zr4MqBD4zwAP+Kn1E8f9dK9Frxv9lrWrrxF4F13U71ka6ufEmqNIUXavFwyjA+gFeyV6WZQdPGVI&#10;S3Tt9xxYBqWGhJdUIa+M9e8FeMNJ/bU0LVNV1sXuiXGopcW1qJWPlQSRXawx4PA2ukh/4FX2ZXxn&#10;r/w88R6F+2roOtX+vfbtMutRS7gs9z/uoZYrtI48E4+Vo3PHHz8Vy06ihRqpzjG6tqr31Wi7PzPX&#10;wlN1MXTapylbmfuuyj7r1l3j5eh9m0UUVzHOFFFFABSHpS0UAUrHV7PUri+gtbmOeWxmFvcohyYp&#10;Nivtb32uh+jCuBlnjj/aPgjeRFkk8KPsQsAzYu1zgd8VL8Lf+Rv+KX/Yxp/6brKuB1KQ6j+2JpE8&#10;xy+m2Eljb7eAIpbdpnB9TvRefSuKpUvGL/vW/E+lwmEUataCeipOX3xT/N29D3HTfENlq2qarp9v&#10;IzXOmSJFcqVICs8YkXB7/KwrTrgfAf8AyUT4kf8AX/af+kcVd6a9bEU40pqMe0X98U3+Z8lQqOpB&#10;yfeS+5tfoeY/A7/j4+I3/Y3Xn/oqCvT68U/Z+1+W88c/GXRWiRYtN8UGVJQTufzreJiD9Cvb1r2u&#10;vOw7vTXz/M9/NoOGLkpdov74pr8GFFFFdB5AUUUUAFFFFABRRRQAUUUUAFFFFABRRRQBW1Kxj1PT&#10;rqzlLCK4iaFyhwQGBBx781+b7a/8X/8AgmDqdvDr1zJ8Tv2e7i6EMF0CFvdF3scIFJ4A/uco3GCh&#10;JFfo9q9xPZ6Vez20RnuYoXeKIDO9gpIX8TgV+f3wu/Yw+I37Ufiqy+JP7UOr3MtjHJ5+l/D6EmGC&#10;3XOR5yA/IMYyoJc9GYYxQBhah8cfjF/wUi1fUvDHweeT4a/CK1l+y6t4qupMX10CMmNVU7lyD9xD&#10;zkbnAOK+7/gh8JNM+BXwq8OeBNHubi8sNFt/IS4useZKSxZmOOBlmJx296+RfjL+wR4k+FXiuf4o&#10;fsva03g3xLGBJeeEt/8AoGpKOqKrHaM8/I3HJ2lDivq/9nzx14k+JHwe8N+IPGGhHw14ouYWXUdL&#10;KMnkTI7Iw2tyM7c4PTPU9aAPRaKKKAEwPSjFLRQAlFLRQAV8wf8ABSn/AJM68af9d9P/APS6Cvp+&#10;vmD/AIKU/wDJnXjT/rvp/wD6XQUAfS2nf8g+1/65L/IVZqtp3/IPtf8Arkv8hVmgAooooAKKKKAC&#10;iiigAooooAKKKKACiiigAooooAKKKKACiiigAooooAKKKKACuR+L3inVvBHwr8X+IdB0z+2tb0rS&#10;bq9stN2M/wBqnjiZki2r8x3MAMDnmuurkfi7r2veFvhZ4v1nwtp39r+JbDSbq602w8syfaLlImaK&#10;PaCC25gBgHJzQB55+x78ZPG3xy+E03iPx94QPgnXF1Ka0XTTBLFmFUjKybZPm5LMM9Plr3GvDv2P&#10;viX8Svit8J5ta+KvhYeEPE66lNbpp4tnt826pGUfa5J5LOM5/hr3GgAooooAKKKKACiiigAooooA&#10;KKKKACiiigAooooAKKKKACiiigAooooAKKKKACiiigAr+cz9uj/k7z4qf9hqT+S1/RhOxSGRhwQp&#10;I/Kv5nfi9rl/40+PPivUNbuWv72816dZ5mAUyATFeigAfKAOKAP2o/4Jb/CDU/hP+yxpUmrSD7T4&#10;inbWVgAX9zFIAIxuDHOVUN2IzjHFfXtc38N9B0/wx8P/AA5pOlWy2enWenwRQQKSRGgQYAJJP5mu&#10;koAKKKKACiiigAooooAKKKKACiiigAooooAKKKKACiiigAooooAKKKKACiiigAooooAKKKKACiii&#10;gAooooAKKKKACvKviD+zp8OviF8TvDHxA8S6aZ/FPh0g6Zdm9liWLDbhlFYK3J7g16rXjv7Sv7Lv&#10;hX9qHw1puk+JLvU9Mk065+021/pFx5M6EjDKTggqR2I6gGgDwXxN8B/2av2nf2nPiJoviLwjql14&#10;20OC0uNT1OXU5YLS4EiYjEXlzdQFGflH41t/8Ou/2Yf+hTk/8H13/wDHa8N8Of8ABI7S7T4reNJ/&#10;EPijXbDwElvbto+pQarGt5M+D5wuCV4VeMdOtdbY/wDBLv4J6tHfNZfFXxReJZbRdNBrsDrBu6by&#10;FwufegD0j9iOH4IeFviP8WPBXwh8NajolzoN1DbatdXd69zDdupdQYi0j4UHcOx9q+vq8W/Zi/ZN&#10;8B/speG9Q0zwZFdzy6nKs95qOoSiWefaMKuQAAoycAD+I5Jr2mgAooooAKKKKACiiigAr5X+HH/K&#10;RP4u/wDYnaR/6Nkr6or5X+HH/KRP4u/9idpH/o2SgD6oooooAKKKKACiiigAooooAKKKKACiiigA&#10;ooooAKKKKACiiigAooooA5P4taFr/ij4W+LtH8K6l/Y/ia/0m6tdM1AytF9muniZYpN6gsu1ypyA&#10;SMcV51+x98Nfif8ACr4Uz6L8WvFo8aeKG1Oa4TURezXe23ZIwke+VVbhlc4xj5q9E+LnhfV/G3wr&#10;8X+HvD+qHRNd1XSbqysNSEjxm1nkiZI5dyfMu1iDleRjivOP2Ovgz48+BfwnuPDnxE8ZN45159Um&#10;vE1N7ue5KwskarHvm+bgo5x0+b60Ae6UUUUAFFFFABRRRQAUUUUAFFFFABRRRQAUUUUAFFFFABRR&#10;RQAUUUUAYHj/AEvVtc8CeJNN0G8/s7XLzTbm3sLzzCnkXDxMsUm5QSu1ypyBkYr4cv8A4WfFb4S/&#10;syjSfi94x/4TbxFP4rW5t74X8155dsbXase+VVIwyucAY+bPc19xfEHQ9R8T+AvEuj6RfHTNW1DT&#10;Lm0s74OyfZ5pImSOTcvzDaxByOeOK+Dr/wCEvjj9n79n238H/Erx1J478S6l4mfVLS9a6uboR2qW&#10;yRmPfPyMOc7Rx8596+b4jko5TiG30/VH2HB8ZTz7CqKv735Jtnt/7C3/ACBfF/8A182//oD19RV8&#10;0/sP6Tc23hHxHqMiqLW7vI44WDckxqd2R2+8K+lqz4Yi45PQTXR/+lM241lGfEGKcXfVfhGKf4hR&#10;RRX1B8SFFFFABRRRQAUUUUAFFFFABRRRQAUUUUAFFFFABRRRQAUUUUAFFFFABRRRQAUUUUAFFFFA&#10;BRRRQAUUUUAFfK3jj/lI78Mf+xK1b/0bHX1TXyt44/5SO/DH/sStW/8ARsdAH1TRRRQAUUUUAFFF&#10;FABRRRQAUUUhoA+evCv/ACV+z/7GXXf/AETb19DV8wfDzUoLj486jpyMTdWHinWGnUjhRLb27pg9&#10;8r+VfT9eli8R9bp0a1rXi/Pacl+hzxwTy+vWwzd7NO9rfFCElp6M5H4qaT4j1vwVeWnhS9Gn627x&#10;mG4aTYFAcFucHqoIq58PtP1nSvBulWniG6F7rUURW6nD7w7bjznAzxiuX8ZXWq/Evw74v0Dwtdy6&#10;JrOk6lDYm9kcoGPlQXDFSuTgpMF57g9q6j4faPqugeDdK0/W73+0dVt4ttxdbi3mNknOTyeCK+Wi&#10;r5g5qMrclr3934trfzefY+hqJ08AqcnG/Pe1vfs4pp3/AJX27nRUUUV654w18hG2/exxXmHwc1L4&#10;i3+p6+vjizW1tI5ANPZURdy7mz90nPG3rXp8mdjbfvY4+teW/BuT4hDWPEEXjmaFogwawjR4iwTe&#10;/JCc4xt615WJv9boW5/tfD8O32/08z1sNb6piL8n2fi+Lf7H/t3keqUUUV6p5IUUUUAFRXRkFtKY&#10;hmXYdg/2scVLUV15n2eXyv8AW7Ds/wB7HFKWzGt0eb/BLUfiFqNrq58fWa2kySoLMKiLuTb833Se&#10;/rXpteY/BNfiGlpq/wDwsBkaYyp9j2GM/Jt+b7nv616aK8zLLvCQvz9fj+Ld7/p5WPUzS31yduTp&#10;/D+DZbfr53Fooor1Dygrkvild+JrLwVezeEIFudeV4vIjZVIIMih+GIH3d1dbXJfFMeJ28FXo8HF&#10;R4gLxeQW24x5i7/vcfd3VxY2/wBWqW5vhfw/Ft9nz7eZ2YK31mnfl+JfF8O/2vLv5Fv4eXGu3Xgz&#10;S5fE0Qg11oybqNQAA2444HHTHSuirnfh4NeXwZpY8TlTr3ln7WV243bjj7vHTHSuiq8L/Ap3vsvi&#10;+Lbr59/MjFfx6lrbv4fh36eXbyCiiiuo5jh/jReeL7D4b6vP4Et1uvFKBPscTKrBjvXdw2B93d1p&#10;3wavPFt/8N9HuPHUAtfFLq/2yJVVQp8xtvCnH3dvSm/GhfGD/DfVx4CZV8VbU+xl9mAd67vv/L93&#10;d1p3waXxcvw20ceO2VvFW2T7aV2Yz5jbfucfd29K9Oy+o/Zvz/8Ab+3/AKT+p5uv177Xw/8Abm//&#10;AKV+hD8b/wDkm97/ANfdj/6WQ13leL/tG+K7jSV8O6GrQJZavMDKZeHLxXVoY1Q56ne2Rg5x7V7R&#10;XO5KWFgl0lL/ANJg/wBTsdKVOvzS+1CLXpzVF+aYV4z+0h4P+Jvi7TtBj+GuurodzBcs98zXJh8y&#10;IrgDgHPNezV4z+0l8NvH3xH03QYfAnib/hGp7S5aW7f7RJF5qFcBfkHOD61tl0lDFQblFb6yV1t1&#10;Ry5hFzw04qLflF2e/Rnrmmxzw6daJdP5lykSrK+c7nCjcfzzXKeMPG134e8d+CdFhige11uW6S4k&#10;lB3xiKLeu3Bx165zXV6ZDLbadaQ3EnmzxxIkj9dzBQCfzrxT9o7nxF4P6/8AHjrnT/rwavNmnKSi&#10;nvJL75JHuYGMXKXOrpQm7eapya/FDv2PgR8LtTzkf8VFqp5/6+nr3OvIP2frhoV8QaaoX7NEbK+U&#10;/wARkubWOWTn03E4HYeteia74og0HVdBsJYZJZNYu2tImTGI2WGSXLZ7YjI47kV7eaRlWx9VxXxP&#10;m+TXN+R89l84wwdPme2nzvb8zaNfGWvfDLUfD37a2ha7P4gN9bXmopeJZHd+6SWK7RY+WI+UxMen&#10;8dfZtfGOu/C9PDn7bGha8Nf+3Ne6it79iPWLzortPL+8fu+Vnp/HXn06vs6NVe05bq1uW/NqtP7v&#10;qe5haPtcXTfsufl5nfm5eX3X71vtduXzv0Ps+iojcRLOsBlQTOpdYyw3FRgEgegyPzFS1ymAUUUU&#10;AFFFFAHhv7P2v3uq+OviLHcyiRZbw3bAKBmQXl7aA/8Afmyt1x/sE9WJOY//ACd0v+4n/pDJXJfC&#10;HWr7TPjcbO1uDDa6lq15DdxhQfNRbnXZFBJGRh0U8eldXG63f7Vsd5CRLatK9qJVOVMsVi3mp9V3&#10;pn/eFeNCfNSh5SX9fifpGIw/sMdimrJSou1umiVv/JX8j0nwH/yUT4kf9f8Aaf8ApHFXek4r55+K&#10;fxAuPhf4X+OXiOzaZL22ls47aSAKWjlktoI0fDcEKzgnPYGvftPd5dPtnkbfI0Slm9TgZr6PGTTr&#10;8nVRg/viv8j81w2GnHBrEv4ZTqRXrGV3/wClI+f/ANle5fU/F3xN1eUBbjWbu21GZF+6jkzw7V74&#10;2wKee5NfRNfOP7I3/H74u/652v8A6UXtfR1eThNaMX6/mz6biJKOZ1YrZcq+SjFIKKKK7D5s5fVN&#10;bvLb4k+H9JjkAsLvTL+4mj2jLSRSWqoc9RgSvx3z7VLN4u8n4hWnhf7KSbjS5tT+1b/u+XNFHs24&#10;7+bnOf4enNcV8QtfutH+PnwntbcRmLVINXtJy65IQRQyjbzwd0Sc88ZqKPxNBqP7VraGkMiXGl+D&#10;3nklbGxxPdxbQvfjyWzn1FdONh7Glh5bc6+/35L9PuNMrgsVVxSauqab9Pci1+LXzZ64KWkFLXMZ&#10;hRRRQAUUUUAFFFFABSMNyketLRQB8ZeLvGX7Rf7Keq311Loz/Hv4aySyXEc9riHXNNjLE+W6gETK&#10;MgAhScelReHP+CtXwK1PZb6zNr3hfUh8txaalprfuH6FSyk9PpX2jXEeM/gb8PPiId3ifwToOutg&#10;jdfafFK2D15IzQB89eJP+Cq37PPh+3LweJr7W5MfLDpunSMzHPT59ork7H9pn49/tYs2mfCDwBN8&#10;M/CtxmKbxz4sTMsaHgvbwYG5sHI+9z3FfUHhb9mz4U+CLyO70H4deGtJuoySk1rpkSMpPXB216Oi&#10;LGioihEUYCqMACgDH8GaHd+GfCekaTf6tca9fWdrHBPql2AJrp1UBpHxxljk8etbVFFABRRRQAUU&#10;UUAFfMH/AAUp/wCTOvGn/XfT/wD0ugr6fr5g/wCClP8AyZ140/676f8A+l0FAH0tp3/IPtf+uS/y&#10;FWarad/yD7X/AK5L/IVZoAKKKKACiiigAooooAKKKKACiiigAooooAKKKKACiiigAooooAKKKKAC&#10;iiigArkfi7qfiTRfhX4vv/B1mNQ8W22k3U2k2hQOJrtYmMKbSRnLhRjI6111cj8XbjxRafCvxfP4&#10;JiE/jGPSbp9HiZVYPeCJjCCH+U/Pt68etAHnn7Hvi74teNfhNNqHxn0JfD3i8anNEloluIQbYJGU&#10;baGbqxcZz2r3GvDv2PtU+MWr/CaWf44WUdh40/tKZUijjhQfZQsflnERK/e8z3r3GgAooooAKKKK&#10;ACiiigAooooAKKKKACiiigAooooAKKKKACiiigAooooAKKKKACiiigDD8da5J4Z8Fa9q8MSTy2Fj&#10;PcpFISFcohYAkc4OK/m0+H9gnxa+O+iW187aeviLX4/Oe2G4w+dPk7Q3XG7jNf0SftDeJ9N8G/Az&#10;x3rGr3H2XT7bRroyy7C+Mxso4AJ5JA/Gv55v2ZkL/tDfDhVBZjr9ngD/AK6rQB/Snptkum6da2iM&#10;XS3iWJWbqQoAyfyqzSUtABRRRQAUUUUAFFFFABRRRQAUUUUAFFFFABRRRQAUUUUAFFFFABRRRQAU&#10;UUUAFFFFABRRRQAUUUUAFFFFABRRRQAUUVGZ4xKI96+YRkJu5x9KAPgX4yeH/En7b/7Wfif4QjxZ&#10;feF/hZ4EsbeXWYNKkKTandTDKo3bAww5yAFJxk8cT+xv+zR4Z1y9/a4+DEV3qFj4aGsWulRXUUoN&#10;zHGhnKHcRgnIGcjnmvRv2hfC3xS/Ze/aS1T48fDTwxJ498K+I7GK18U+HLXIuIzEAFmQKCx453AN&#10;glsjBzXzJ8BP22PEnw0+KXxu1nQ/g34l17xF491mO/sNKMUgFkf3uFm2xlm5kHTGcHkUAfW//BPn&#10;xZ4t8J+KPij8CPGWtv4lu/h9exLp2qSsWkks5V3IrE88AqQCTjcR0Ar7Sr5T/YS+BfjfwLa+NviR&#10;8UtkXxE8f3y397YpgixhXIjiyCRnB6ZOAqjOQa+rKACiiigAooooAKKKKACvlf4cf8pE/i7/ANid&#10;pH/o2Svqivlf4cf8pE/i7/2J2kf+jZKAPqiiiigAooooAKKKKACiiigAooooAKKKKACiiigAoooo&#10;AKKKKACiiigDkvi54PvviD8K/F/hfTNTOi6jrOk3Wn22pLuzaySxMiy/KQflLA8EHivOP2OvgH4j&#10;/Zy+FFz4W8T+MH8b6lLqk18NScykrG6RqI/3jMeDGT1x831r0b4v+DG+I3wp8Y+FU1P+xX1vSLrT&#10;hqOM/ZTLEyebjIzt3Z6jp1Febfsafs+S/s1fCW48JzeMP+E3eXVJr/8AtLyym3eka+Xgu/Ty89f4&#10;ulAHu9FFFABRRRQAUUUUAFFFFABRRRQAUUUUAFFFFABRRRQAUUUUAFFFFAHPfEPw7c+MPAPibQbK&#10;+OmXmqaZc2MF6u7NvJLEyLJ8pB+UsDwQeK/PTWv2evE37Nfwx0Hw14q8Zt45v7zWL7UI9Qcynyoz&#10;BaoIv3jMeDGzcED5uma/Qv4ieGz4y8AeJvD63v8AZrarpl1Yi9Az9n82Jk8zqPu7s9R061+eGp/s&#10;5T/sxfC3QfDFx40Hjp7zWb7URqIjKCMNBax+VgyP08vd1/i6d6+S4r/5E1f/ALd/9KR95wN/yUOG&#10;/wC3v/SJH1v+xh/yR+X/ALCk/wD6Cle814P+xh/yR+X/ALCk/wD6Cle8V3ZB/wAivD/4UebxV/yP&#10;MX/jYUUUV758qFFFFABRRRQAUUUUAFFFFABRRRQAUUUUAFFFFABRRRQAUUUUAFFFFABRRRQAUUUU&#10;AFFFFABRRRQAUUUUAFfK3jj/AJSO/DH/ALErVv8A0bHX1TXyX8TdTt9F/wCChPw91G8k8qztPAms&#10;TzSYJ2oskZY4HJ4Hamk5Oy3E2oq7PrSiq9hew6nY215bP5lvcRrLG+CNysAQcH2NWKGmnZgnfVBR&#10;RRSGFFFFABRRRQAUVz2heNbLxB4m8Q6JbxzpdaHJDHcNIoCMZU3rtOeeOucV0NJNSV0aVKc6T5Zq&#10;zsn8mrr707nyR8K/+TqvHH/Yy3X/AKQW1fW9fCf7K3ii+8SfHDxjrGsToznxdeWzz7VjXe1pEsSe&#10;mWEbYHfaa+68V0ODp4ahF9pfjUm/yZ15nJSzPEW6ezX3UacX+KZ4hL4T1Txtb/F7SNH1M6PfzeJr&#10;dkuwWGwLYWDEfLzyAR+NenfD7w/feFfBulaTqd8dTvrWLZLdkk+YdxOeeeh715Q/h0fEOb4y+GLH&#10;XE0nU/8AhI7SeSRGy8KGxsipIBBAby3APfB9K9W+Hnhqbwf4L0nRri+OpzWcXltdnP707ic8k+vr&#10;XzlCn/tzq+zfwtc3Np8b93l79b/I9nMalsLGk5q94Pl5df4Ufe5uz2t8zcvrkWVlPcFSwijaQqO+&#10;BnFY/gLxXH478F6J4iitns4tUs47tbeRgzRh1B2kjgkZqz4r1C10zw/fS3dxFaxvE0SvM4UF2G1V&#10;ye5JAA7kiuU/Z8BX4HeBAeCNGtuD/wBcxXruT9oo+T/Q8eNGLwcqzWqlFJ+TUm/yR38mSjbfvY4+&#10;teF/BOw8Tab8VvFsXjK4S71p7GB7eVGDbbXzpdikgDnPavdJASjBeCRwa+e/2fjrVr8ZPiPpnia/&#10;fVNbsYbQfaWkLqsEjSvGiE4IAB5GOtYypzniYTjGbUVK7i7RWy/eLqruy/vWJpzjHC1YuUE242Ul&#10;eT3/AIb6Pv5H0NRRRXWcIUUUUAFQ3Qka3lERxKUIQ++OKmqK5V3tpVibbIUIVvQ44NJ7Ma3R5t8E&#10;tI+IOlWmrr49vkvZnlQ2ZSRX2pt+boB3r00V5l8EfC3jrwzaauvjfWV1iWaVGtGWdpPLULhhyBjm&#10;vTa8vLIuOEgmpLfSbvLd7v8ArQ9TNZKWMm04vbWCtHZbL8/MWiiivVPKCuS+Kdl4m1DwVeweELhb&#10;XXmeIwSu4UACRS/JB/h3V1tcj8U9H8Ra74KvbLwrfjTdbkeIw3JkKbQJFL8gHqoI/GuPGpvDVEk3&#10;7r+HSW3Tz7eZ24JpYmm20veXxax36+XfyLnw8tddsvBmlweJZluNdSMi6lVgwZtxxyPbFdFXO/Dz&#10;Tda0jwZpdn4iuxf61FGRc3IcuHbcSDkgZ4xXRVWFVqFNNNaLffbr59/MzxTvXqNNPV7bb9PLt5BR&#10;RRXUcxw/xo07xdqvw31e28C3S2Xih1T7JO7hAp3qW5IIHy57U74M6f4s0v4baPa+ObpbzxTGsn2y&#10;dXDhj5jFeQAD8u2m/GjQvFXiX4b6vp3grUhpHiSZUFreGUx+WQ6lvmAJGVBHTvS/BnQ/FHhv4baN&#10;p3jPURq3iWFZBd3glMvmEyMV+YgE/KVHTtXpcy+o8t4359re/t3/AJfLueZyv69zWl8O9/d37fzf&#10;ofN37Y+uXUvx2+Gehv5bafFperaiilAWWcWk6ht3ttBHoRnrX1v4dZn8P6YzMWY2sRLE5JOwV8c/&#10;th/8nM/Dj/sXtX/9JrivsXw3/wAi7pf/AF6xf+gCovfAxv8Azy/KJ7eOio4mjyrejH/0uoaVeLft&#10;M/CLxV8V9G0ZPC/ilvC8mmzS3E7q8i+evlkBfkI7+te014p+018D9S+Nmj6Nbad4qbws2nyzSu6q&#10;zGYNEV28MvTOarLqipYqE3NQtfVrmS07dTx8wh7TDThyOd+ifK3r36Hb/BvxVdeNfhd4a1q9iSC7&#10;urRTKkTFlDKSpwTyQSuefWvAv2+9RudKsfhbcWdxJazN4nht2kjbaTFLtjkQ/wCyyOykehr0f9jz&#10;Xv7d/Z78LqYvKbTll0xm3bvNMEjRmT23Yzjtnqa8z/a4177d8f8A4C+ELuytrvSrvWTfSiZSxZ0D&#10;BQR0wCA3TqBXkUajkqdR62cZPzUbSf4Jn3MMMsPmmIw6XKkqsV1tzRlCP3OSPbPhvaw2HxG+IVtb&#10;RrDbwvp0ccaDhFFmgAHsBUXxJ121h+Kfws0VjJ9uutQu7uMBfk8uOzlD5PY5kXA78+lXPAwx8Vfi&#10;Vj/nvYf+kiVyfxT/AOTlfgt/u6v/AOkwr6ulFVcY+b/n0391G5+bSk6eFSX/AD8S/wDKtj2+viyX&#10;4baTp/7YZ8TRa+J9Rj8VxQjTdyElZ9Nlkc4zn5GG3p9a+0jXxZqHgLw1on7UWveOote+0anofiOz&#10;km0tZo2doruAQuVTqSk1xGOuAA2ecV4tKo4UayU3G8dkr362b6LrfyPpsNSVTFU701NrZuVnFvRO&#10;K+023y8vZt9D2WfXLu6/bPstHkZDY2Xgea6hATDh5b2NXJbuMQpx2wfWvb6+evCh+0/tda9czfvL&#10;iOzvbJJW5ZYFi0qRYgf7oeaVgPWRj3r6FrycO787f8zPZzeCh9XjH/n3H8bthRRRXWeAFNkcRxs7&#10;dFBJp1Q3f/HpN/uN/KgaV3Y+P/hhewp8ePBTOzIfEJuNf04NGw820lGsTA5xgOq3UG5c5UuB713P&#10;gMGXxF8PNfuMLNq2s6/Ndz/djM5zDGo7AssCgL3INcb4QJ/4WV+ycO3/AAiupf8ApDDXZaKM/C/4&#10;Yf8AY7v/AOld5XhUdE12d/8A0h/qfquZWlKM1o5x5X6XxEP/AG1O3c5f9qf/AJJJ8ef+v7Sf/QbW&#10;vqvTf+Qba/8AXFP/AEEV8X/HjWbu8+EXx/g1GTzrmbVre5tmRQFW1ju4rZEP+0DC34EHOa+0NN/5&#10;Btr/ANcU/wDQRX0mOpulmEoPpCn/AOkn51h5qeQUJL/n9X/9xnz3+yN/x++Lf+udr/6UXtfRtfOX&#10;7I3/AB++Lv8Arna/+lF7Xo2lu5/aA15NzFBoNqQuTtB86TtXHl1H2uHbvblTf42/U7eKKvs81mrf&#10;E4r/AMkT/Q9HpaQ1z3g3xd/wlo1o/Zfsv9nancad9/d5nlNjf0GM+ldMacpRc0tFv8z55zipKL3Z&#10;5x8V/wDk4n4If7+s/wDpItcrqviOz8EftnT6lqW/7NrWiad4btPJXc32uWaeZNw7JthfLdjjiuq+&#10;K3/JxPwR/wB/Wf8A0kWuB+KPhy58TftV+FobV40a01TSb+QykgGOK21J2Ax3wOK2zhtYbBOO/L/7&#10;kqHr8KxhPFZjGq7RcXf/AMApM+phS0gpa5TywooooAKKKKACiiigAooooAKY8qRnDOqn3OKyvGOu&#10;Hwx4R1vWVj846dYz3Yj/AL3lxs+PxxX5I6H+zR8Qv2nv2bPGf7Q3iv4ma+/iOeG91DSNGtJ2W3WG&#10;At8pAb5AdjgKoGAASSSaAP1/kvLeJC7zxoijJZnAAFN0/UbTVrRLqxuYby2fO2aCQOjYODgjg8iv&#10;x7m/YC1Pxz+yVovxb8CfEPxDq1/PpI1S98PancFVmRQfPiidWOHBVgoI5x2NfpJ+xp/wh7fsxfD9&#10;/Acd1B4Xk04SW0N7KJJ4mLMZUdhwWEhcHHpQB7TRRRQAUUUUAFFFFABXzB/wUp/5M68af9d9P/8A&#10;S6Cvp+vmD/gpT/yZ140/676f/wCl0FAH0tp3/IPtf+uS/wAhVmq2nf8AIPtf+uS/yFWaACiiigAo&#10;oooAKKKKACiiigAooooAKKKKACiiigAooooAKKKKACiiigAooooAK5H4uxeKJvhZ4uj8EOsfjF9J&#10;ul0Z2KALeeU3kk7/AJfv7fvcetddXI/F7T/EurfCvxfZeDLoWXi640m6i0i5LBRFdmJhC2WBAw+0&#10;5IxQB57+x/Z/GOy+E0sfxxnjuPGn9pTFHjaBh9l2x+WMwjb97zPevcK8N/Y88MfFzwn8JprL406w&#10;ut+MDqc0iXKzRy4tikYjXcgA4YP2717lQAUUUUAFFFFABRRRQAUUUUAFFFFABRRRQAUUUUAFFFFA&#10;BRRRQAUVG9xFHIkbyIskmdiMwBb6DvXg/wARP26Pgn8L/E+naHrnjnT1ub2KaTzbR/tEUHlsFKys&#10;mdjMdwAPXa3pQB75RXyp8F/+ClXwY+OHxBtfB2j6lfabql4GFo+rW/kRXDg8RqxP3iMkA4zjHXiv&#10;ZfjV+0B4I+AHglvFXjHWYrHTDMtvEIz5ks8jEDbGg5YgcnHQAmgD0aiuT+GvxW8I/GDw7Hrng7X7&#10;LxBpjgZms5QxQkZCuvVTjsQDXWUAfPX/AAUCu4bT9jn4pGaZIQ+kvGpkYLuZmAVRnqSegr8Vf2F/&#10;E8/g/wDat+HWqQaW2r7dTSB4FyNqyZjL5AONu7PTt2r9Vf8Agr3qNpa/sgXttPcRRXN1q9ktvE7A&#10;NKVk3MFHfCgk+wr81/8AgnF8RvEfww/aN0nUtB8MS+I4tQKaPeMivttIp5FBlJVTjGM84Bx1oA/o&#10;BpaQUtABRRRQAUUUUAFFFFABRRRQAUUUUAFFFFABRRRQAUUUUAFFFFABRRRQAUUUUAFFFFABRRRQ&#10;AUUUUAFFFFABRRRQAlfn3+2T4k8W/s5/tjeA/jbF4U1Xxf4JTRpdJvINLVma3di2SewYhgRu4ODz&#10;mv0Frwv4r/tE6/8ADr44eCPAmn/DvVfEWl+ICoufEFqW8iwy5U78IRwBk5I4oA+D/h//AMFPH0T9&#10;on4k+JdR8J+O9Y8N6ta2cWneGw4dtMZAfMYxFtqbyeq9e+a9gX/grr4XVty/Brx2G9RbRZ/9CqT4&#10;pfH+6/Zx/ag+IWq+F/gD4r8VaxrEVrBfa9bXMjW10saZTy0ETBcbiDyc4qL/AIebfEX/AKNm8Xf9&#10;9Sf/ABmgD6H/AGVf2u9O/aoj8Qvp/g/X/Co0dolf+240XzvM3Y2bSem3n6ivfq+fv2Uv2mfEf7RM&#10;fiJtf+Ger/Dz+y2hEX9qFj9q3hs7cov3doz16ivoGgDA8eeO9B+GXhHU/E/ibUodI0PTYTPdXcx+&#10;VFHsOSSeABkkkAV8Yt/wVu8BpqHnt8PfHA8J+bj/AISU2C/Z/JzgTbc52k9uv8q+svjR8F/DPx78&#10;Ev4T8XQXFzoslzDdSQ28xiLtG25VYjqpPUd6ofGTxN4D+D3wT1q68WW2n2/gyxsDbNpcka+VcLt2&#10;pbJHjDFzhVUDqaW2o99C3cfHbwLa/CA/FCTxFajwOLIX41YElDGeAAOu4khdmM7uMZr5i8Lf8FW/&#10;hxrXi2ysNX8K+KvC3h2/uPs9n4o1SyC2UmTiNjgllVuucHGecc14Hrfwz1jwL+yJ+zz8MvFdhLpt&#10;p4z+IsFxf6SzspgsppnkS1kHXOHUkdmHtX33+038ONC8a/s3eN/DV7p9qNLj0Sf7NCIV2WzRRExN&#10;GuMKU2jGOmKH7qcu39fqCV7Lud/4v8c6F4B8H6l4p17U4NO8P6fbm6uL6Rv3axgdcjrnIwB1JGOt&#10;fHuj/wDBWP4a33ie1t9R8K+LNC8J3dx5Fv4tvrHFi4JwkhAO4K30OO/evKfif4vv/Hn/AAT3/Zu0&#10;fVppZofFWt6RpOpP5hBmt0mZCrY5IIRfyr7q+NXwx8O+KfgD4q8HXOl2q6GNEnggthCvl2+yFvLZ&#10;FxhShAIx0xTl7t32BK9l3PRrS6hvbaK4t5UnglQSRyxnKupGQQfQivl34cf8pE/i7/2J2kf+jZK3&#10;/wDgnv4ivfE/7HXw0vNQlae4jsHtPMc5JSGZ4k5/3UWuc+H1zDbf8FEfi600qRKfB+kcuwH/AC1k&#10;9abVnYlbH1ZRUMF5b3RYQzxzFevluGx+VTUhhRRRQAUUUUAFFFFABRRRQAUUUUAFFFFABRRRQAUU&#10;UUAFFFFAHH/GHwfa/EL4T+MvC99qf9i2Ws6Pd6fPqRA/0VJYWRpeSB8oYnkjp1rzX9i/4CaJ+zl8&#10;IrjwroHjBfG9jJqs98dTVUG13SNTH8jsOAgPX+KvSfjH4W0vxv8ACXxn4d1zUho+jaro93ZXuoFl&#10;X7NDJCyPJluBtUk88cV5p+xX8GPBfwJ+EFz4c8B+LV8aaLJqs942pLJG4EzJGrR5jJHART6/NQB7&#10;5RRRQAUUUUAFFFFABRRRQAUUUUAFFFFABRRRQAUUUUAFFFFABRRRQBzvxE8PQeLvh/4n0K6vf7Nt&#10;dU0u6spb04/0dJImRpOSB8oYnkjpX533/wCz3of7Nnwr0Dwz4f8AGq+O7K71m+1B9RVUURu0Fqhi&#10;+R3HAQN1/i6d6/RD4jaFY+KPh74o0bVLwadpmo6XdWd1eEgeRFJEyPJk8DapJ544r87Lr4IeB/gJ&#10;8KdB0DwD4yXxvo91rV9ezaikkTiOYwWqGPMZI4VFbnn5q+S4r/5E1f8A7d/9KifecC/8lDhv+3v/&#10;AEiR9e/sYf8AJH5f+wpP/wCgpXvFeD/sYf8AJH5f+wpP/wCgpXvFduQf8irD/wCFHm8Vf8jzF/42&#10;FFFFfQHyoUUUUAFFFFABRRRQAUUUUAFFFFABRRRQAUUUUAFFFFABRRRQAUUUUAFFFFABRRRQAUUn&#10;evgK/wDEHx3/AG2PiN4zPwy8dx/C34aeE9Sk0i01GKAvcatcpxKx4ztU9BwBkdTnCA+/qK+T/wBj&#10;/wCMPxDi8feM/gj8YLq21Txz4UhhvbLW7UBV1XT5MBZSBj5gSMnA+9gjIJP1eKfmHkLRVe9vbfTb&#10;O4u7ueO2tYEaWWaVgqRooyzEngAAE5r4D+Ff7W/jb43ft7aDp9k19o3wlu9HvZdFtnQKmsxxMyfb&#10;TkZIZ1bb0+VR75Fq7A9Fc/QSvi/9on/k9Dw9/wBkz1/+aV9oV8X/ALRJA/bQ8Pk9B8M9fz+aV04b&#10;+PT9V+Zz4n+BP0f5H1p4G/5Enw//ANg+3/8ARa1uVh+BjnwT4fI/6B9v/wCi1rcqK38WXqy6P8OP&#10;ogooorE1CiiigClY6xZaldX1ta3Mc89jKILmNDkxOUVwreh2sp+hFXa4D4cf8jn8Sf8AsNRf+kNt&#10;Xeyv5cbtjO0E4roxFJUZ8q7J/ek/1MKFR1Ycz7tfc2v0PK/hj/yWP4tf9fOn/wDpMa9I1y4ktdE1&#10;CeFtksdvI6MBnDBSQa8L/Z4+I1h45+J/xBureGWCTUobK/jRsMoVPNt3XcOCyvHyO24V6R4d8dR/&#10;ELwHruoxWj2awyXtiY5GDEmIshbjscZrgwc4ScV3b/8ASj6HP8NXoyqOUbckIJ+T9ml+af3Hw/8A&#10;sYxak+l3uo6pHIJ9V8b6bqCTSKF+0I9rNiQAcYJBr9Gq+Cv2a2Wy8J/DCD5mfVBpV+pwAIxC15bF&#10;T6klN344r70LBSMkDJwMnqa9StU9pRg7W1l/6Vp+Bw5jDlzGt5qH/pCT/FM+UtD8GxfEj4qftEWf&#10;9qHStP1O60R4NTQAq3kJLFJjkZxNBLGeeCpr6K+HfhpPB3grSNGjv/7TS0i8sXZAHm8k56n19a+c&#10;vBHhCw8dN8UtG1PUv7Isp7hWe8+X5CuuauwHJxyQB+NbPxChtfhjN8C7Gx1e4vNJ0/U7lpJ4JCPt&#10;ESW0rnKocN3wOeRXzuUYF4zMvdgk3CT5r3ejlLl5e394+i4pxiwtBwc21CVNcttLKnCHNzd+8fme&#10;kftG/wDJNl/7Cunf+lcVZP7LPiW71r4ftp86xC30X7LY23lqQxj+xwSZY55O6RvTjFU/2rfFD2X7&#10;N+p+JdOiE0kLWF/bQygjeftETKrDrzkVT/Y+fd4X8UREFZrXVIrO4QjHlzxWNtHKn/AXVl/CtJtx&#10;xih1t/n/AJGtGkp8OTqtXXPp6+5+jPfHBKMAcEjg186/s66ZfaB8afijpesXX9p6zElnLNf7i3mR&#10;v5jRrluflXj+VfRTgsjAHBIxmvnT9nPR7nwv8Z/ihouoXX9p6jAlnNJqJJJlWTzWRMnn5BxXS6Mq&#10;ldTVKUuWLfMpWUNYq8l9pPZLo2n0PmYVY08NUg6sYuTj7rjdy30jL7LW7el1ofRtFFFdBxBRRRQA&#10;VFdRvLbSpG2yRkIVvQkcGpaiuo2mtpY1bYzoVDehI61MtmNbo82+CPgPxb4GtdXTxX4hGvyXMqPb&#10;sJpJPKULgj5+mT6V6aK8w+B3wz134b2msR654jPiF7uVHiYu7eUAuCPmJ6+1enivNyuDp4SEHBxt&#10;fRu7Wr3fU9TNaiq4yc1NTvbWK5U9FsugtFFFeoeUFcj8VPDmteK/BV7pnh/U/wCx9VleIxXnmMmw&#10;LIrMMrzyoI/GuurkPit4T1Hxt4IvdH0rVTot9M8TJeBmXYFkViMrzyAR+NceNi54apFRcrxeidm9&#10;Nk+j8ztwUlDE05OSjaS1aulru11S7dS58PNF1Tw74L0rTdav/wC09Ut4ys93uZvMbcTnLcnggc+l&#10;dHXN/Drw7e+E/BWlaRqOoHVb21jKS3hYnzTuJzk89CBz6V0lVhY8tCnFpqyWjd2tNm+r8yMVLmxF&#10;SSad29UrJ67pdF5BRRRXUcpw/wAaPCniDxt8NtX0bwtq/wDYWuXKoLe/814/KIdSfmT5hkAjj1pf&#10;g14W1/wV8NtG0XxPq/8AbuuWyyC5v/NeTzSZGYfM/JwpA59Kb8a/BOq/ET4a6x4f0XWDoGpXYQRa&#10;gHZfKw6seV55AI49aX4L+C9U+Hvw00bw/rOsHXtSs1kEuoF2bzd0jMOW54BA59K9PnX1Hk518d+W&#10;2u2/N26W76nm8j+vc/K/hte+m+1u/mfMH7Yf/JzPw4/7F7V//Sa4r7F8N/8AIu6X/wBesX/oAr46&#10;/bD/AOTmfhx/2L2r/wDpNcV9i+G/+Rd0v/r1i/8AQBWS/wBxj/jl+UT3Mw/3qh/15h/6XUNKvBP2&#10;uPhTZfEjwhYXt94km0CLQmnvdkCK0l1+6I2LudQD+de918/ftifDDRviD4KsL3Vdf/sWbQnmvrSE&#10;7P8AS5An+r+Yj9OavL6nscTGp7Rwtf3lHma0f2ep5GMorEUXSdNVL2XK5cqeq05unqT/ALE+jS+G&#10;vgVZ6PO6yTWN9cxM6k4bL7geQOzDPvmvL/2sP+Tvv2ef+vyT/wBmr2v9mGUz+AdSlddjyavcuy/3&#10;SQhI/WvEf2rJ45P2vvgMFkVjYzSXN1g/6iLJXzH/ALq5YDJ7kV42GX7pW6Rl/wCkSP0CrNzzmvKW&#10;8pfi5Jnumk+KLHwr8W/GMeotJE+r6lp1lZ4jJ3yGyLD6L+6kGemRjrXnXi7xg3i/44eEfEmm3UB0&#10;rRtMsLrT4JY2WeVtSvPssrspP3FiQ8cEMynnpXnHjPS77xn4/wBU0eLULm3vJvEMqWN0k5R4J0ut&#10;Ta3KvyVVXROBxgEY5rnPhx4gh8R+OfhzqCsxMPgzTLOeSVdpM1vrccUzfTejEHuOa9XB4/22IhVi&#10;rO8IesXCUJfkvvPIxvDywWDqRnLm/d1Kl+0lOM4feuZddm/I/QevivxL4U8G2nxl+KOrWesmbxOu&#10;raQi2H2hT+7ku7J522YydsmBnPHQ19nWt3DfW0VxbypPbzKHjljbcrqRkEEdQRXxl4k0PwNF8Zfi&#10;hfWOoGTxaNW0lFtTNkeW93ZG4O3HaTA68dKmlJrD17Skrwfwq6en2u0fPvY8rCwTx+G5owbVSHxO&#10;zXvx1gusulu130PTfCrC0/al1y6mYRW81zfWEcjHAe4ay0qVYh/tGOGVseiN6V9D185aYPt/xL0L&#10;XB8iap8QNSVYT1j+y6XcWRye+42xcegYDtX0YeleRhtpep7udq0qC6qmk/VNp/igrA8NeMIPEure&#10;ILCG3lhfR7sWkryYxIxQPlcHphsc1xvxD8b3nhf4xfDTS0kmaw1yS9tJoI2AUusO9HbPXGD09asf&#10;Cv8A5HL4lf8AYZX/ANEJX0KwfJh3Wn1ipL/wPlf5M+KeJ5q6pR6Ss/8AwHmPSqhvP+PSb/cb+VTV&#10;Dd/8ek3+438q8o9Jbo+WtN0p9L0H9mDxnb2Ut5NZJb6NO2/EUFve2giMjYB5EgiA9zjvW/oox8MP&#10;hgP+p3f/ANK7yqsfiG10j4B/AOwnEhn1XU/D1vb7FyAytHKdx7DbG344q1o//JMfhj/2O7/+ld5X&#10;l8vJGK5bXje/f4V+HKfok6jqucnK/LUcLdkvbS/Hn/I8x+MOkXPiHwl8W9KskEl5fTwW8KswUF21&#10;pwMk8CvsHwdrlp4l8J6Rqtg7SWV5aRTwuylSVZQRkHkV8u+If+Qh44/7C1n/AOnt692+CF9b2PwR&#10;8BtczxwLJpdpEhkYLudkUKoz1JPAFfR5rf8AtOSXWEfwX/BPhMus+HKcn9mtP/yZRv8A+kr8Tzb9&#10;kb/j98W/9c7X/wBKL2tm6v2tv2zbG1+0tFHc+EJCYN+1ZWW4BHy/xEAn6c1gfstXaad4gvLIhpH1&#10;jS2v1bgCIW+oXUBU+pYyBh9DWX8V/FtvoHxh07xLdaf9pns/FOmeHIQhXcsc8TsZASMg7n5AOCBU&#10;5A4qjVc9lTlf57fodPGEZzzaMaau5Tgl56W/NNH1PXnXwYlWaPxm0bK6HxNfjcpyOJOa9F714P8A&#10;sk3MGn/C7WJJ5Y7eH/hJtSQM7BVy12yqPqSQPqa6MPT5sFXn2cF9/N/kfN1p2xVKL7Sf3W/zMXxD&#10;4ybxdqXwW8dvbrZXhtZLxbdWLon2i4sLaQHgFsRXMmOnO09sVxXwO1zV/ib+0l4l8Tmwu47GHWYJ&#10;VWYsfs9m2mXS27kNyokDo+3HBlrQtT/xbf4Kjv8A2NBx6f8AEx0qu1/ZH8Ow2tp4s15ZXM+oNpVn&#10;JER8qiDS7YqR7nzjn6Cuit7Opk2HlU+N2SfknKTX36np0XLB53mMKCtBKSt6uEPwX/BPoIUtIKWv&#10;CJCiiigAooooAKKKKACiiigCpq2nRavpd5YT8wXULwSf7rKVP6GviL9knwf8UvhJqnin9nDxn4Xl&#10;vPh+LbUJdF8aQH901tMcCEjpuPmMcZBByOmDX3NJIsSM7sERQSzMcAD1Nfnt8Vv29/iv4+u/Gc37&#10;P/gm11HwT4OWb+0/GWscwTNEpL+SpIBAGSB8xIAJwCKAPIvBf7R3xR/Y2+GPiP8AZ61P4W6zrviS&#10;3lurTw5rFqjSW80U7Nsc4U7gC+4bT3wcYr71/Yj+FGtfBT9mDwP4T8RIIdbtrZ57uAHPkvLI0vln&#10;3XeAfcGvA/E37YXxa8G/syfBn4ww+D7fxrpl9ayXXjFrWHy2t4yQqSRhf9X/ABHOCowM4HNfZPwz&#10;+IejfFnwDoXjDw/ObjR9YtUu7dmGGAYcqw7MpyCPUGgDpqKKKACiiigAooooAK+YP+ClP/JnXjT/&#10;AK76f/6XQV9P18wf8FKf+TOvGn/XfT//AEugoA+ltO/5B9r/ANcl/kKs1W07/kH2v/XJf5CrNABR&#10;RRQAUUUUAFFFFABRRRQAUUUUAFFFFABRRRQAUUUUAFFFFABRRRQAUUUUAFcj8XtF8QeI/hX4v0rw&#10;nff2Z4nvdJurfS73fs8i5aJhE+7BxhiDn2rrq5H4veG9a8Y/CvxfoXhzUf7I1/UtJurTT9Q3lPs1&#10;w8TLHJuXkbWIORzxQB53+x58P/if8NvhNNpPxb8RjxR4pbU5p0vRcGfFuyRhE3EDoVc4969yrw39&#10;jz4T/ED4NfCabQPiT4q/4TDxC+pzXS6h58k22BkjCx7n54Kuf+BV7lQAUVjeMPGGi+APDGpeIvEW&#10;p2+j6Jp0Jnu766fbHEg7n+QA5JIABJpfCfjDQ/HehW2teHdWs9a0q4UNFd2UyyxtkA4yOh5GQeR3&#10;FAGxRRSUALRX5Y/tDf8ABXjWfA/x/Oh+CtCtrvwZoN41nqq36YuNQdGKy+W2f3QGCFODkjJ4OK/R&#10;b4S/Gjwb8bvDEGt+DtfsdbtmRWlS1mDyQMSRtdeGXlWHIGdpxmgDuKKSvzY/4KM/8FH7j4aan/wr&#10;v4S65GPEkJdNb1eBFkSzyuBDExyPNB5YjhcY65AAP0oor8zP2Qv+CsugzfDjUdP+Nd9Lb+IdFhEk&#10;GqW8G9tWj3Abdi4AmXPPQMBngjn7R/Z5/ax+G/7T9hqVx4F1hrqfTpPLubG8i8i5RT92TyyclD2Y&#10;emDigD2Kivl39uD9uDw9+yZ4Na3t2g1fx/qMR/szR92RGDx58+OVjB6DqxGB3I/N29/4LAfHG/8A&#10;Cuq6Yw0SDUbtVSDVLaz2SWq7WDlVyQWOVIJ+7t460AfstYfFrwXqvjW/8IWfijS7jxRYAG50mO6Q&#10;3EWcYBXOc8jjrWt4r8XaL4E0C61vxDqlro2kWoDT3t7KI4owSAMsfUkCv5h7Txjrth4oTxJb6veQ&#10;6+lz9sGpLMwn87du8zfnJOec17d+0/8AtleOv2sbvw9Z6osljY2FnDZjTLKV3W9uB1mkX+J2Y8DH&#10;HagD60/4KDf8FNbrWtQl+H/wa1uS0022kB1HxRYSFXuXU58q3YdEBHLj73Qcdel/Yf8A+CrMF1Bo&#10;/gP4yTrbSwwvFB4wlf5ZdoBjW4GOGIDDf3IXIySa+dP2bP8Aglr8Ufi34rlh8caZe/Dzw3Bbec19&#10;eRK007sD5aRJnnnBYnGB7mj42f8ABKD4yfCy20ufQYIfiHHdu8cyaKhWS2IGQWVyMqeeR3GKAP0O&#10;1T/gqf8ABOP4P6t400zVZr3UbRjBB4cmTyb2eYlggCngIQNxbkAHnnitX9mD/goX4N+Pnwn8WeLt&#10;Wtj4UvPCUDXWs2LSeaqQYJWSNsAsDgjGAc8dxX4weJ/2T/jB4N1KCw1n4d67Y3E1vJdLuttyCJAS&#10;7s6kqoABzuIrzOy1m/022vLe0vbi2gvYxFcxQylVnQEEK4B+YZAOD6UAe/8A7Un7Zni/49fHG88Z&#10;6VrOq6BpdmzQaHZw3JjazgwVz8hA3vklj/tYzgCvn66069t7eG7uba4jgucmKeWNgsuOpViMN17e&#10;tfpt/wAE6P8Agm3oXj/wdB8TPirZDU9L1SFho+gPvRTGePtEp4OTj5AOMfNk5GP0J+LX7KPw1+Mn&#10;wqs/h9rfh2C38P6eIxpwsFEMtiUACmFwMr8o2n1BOc0AfzkrourWOj2viBLS6g017praDUUUiPz0&#10;VXZA46OAytjrgg1Y1TxH4i1+wsNN1HUdR1C0gMk1pbXEryKhfG9kBJ67Bkj+7X9EmkfsefCbS/gp&#10;Z/Cp/Cdrf+D7eQXJt7rLSS3AxmdpBg+YcYLenHTiuv0j4F/DzQodIjsvBehwjSbZbOxf7BGzwQqC&#10;AisRnGGb8z60Afht/wAE5f2ih+z9+0fo0urawNL8Ha4G0/WGnZjAisCYpSBwCsgUbj0Vmr9ePEX/&#10;AAUI+AXhnWjplz8Q9PuJhZPe+bZhpotqhiU3qCPMO04Tqcj1r8Mf2lfhH4j+Cvxm8T+HfEujto1x&#10;9tmuLaNR+5lt3kYxvEw4ZCOAR0wQcEEVxuteAvE3hu1gudW8O6tpdtO4iimvbGWFJHIyFUsoBOOc&#10;CgD9H/8Agqt+0X8Ofj38EPh1c+B/FNlrcn9ryTyWkbbbiGPyXXMkZ5X5uOfavDv+CZ/xj8f/AAw+&#10;KNzpvgzwifEun69dWVpq9yIZH+wwebjzMrwOGbluOK+OLm2msrmW3uInguIXMckUqlXRgcFSDyCD&#10;xg19j/8ABM/4k/FHwL8ULmy+H3hgeINK1a6srfXp/s7SmztvNxvyCNvBbk56UAfu4KWkFLQAUUUU&#10;AFFFFABRRRQAUUUUAFFFFABRRRQAUUUUAFFFFABRRRQAUUUUAFFFFABRRRQAUUUUAFFFFABRRRQA&#10;UUUUAJXzL+1L4s/aW0DxbpUPwV8LaFrmhPaFrybVHUOs+4/KMuvG3FfTdFAH59/8LJ/b7/6J34P/&#10;AO+0/wDj1H/Cyf2+/wDonfg//vtP/j1foJRQB8/fsp+JPj74gTxF/wALv8O6PoJiMP8AZn9lMD5g&#10;O7zNwDt0+XH1NfQNFFAHA/HT40eHv2fvhhrXjjxPKyabpseRDFjzLiU8JEgP8THA9uT2r48+GHxK&#10;+HfxX8U6d8UPjz8UfCFzqts/2rw54Gg1JH0/QFblZJAeJrrGMswwnQc9Psj4ufBLwX8dNBttF8ca&#10;HFr+mW84uY7eZ2VVkAIDfKRngmvJf+Hc37O3/RM9N/7+S/8AxdC3uN2tY83/AG8PFGk+N/gn4F+M&#10;Hgm5h8ZaR4B8X2etXUmlSiRWt4nKzAEcZVimT2GTWp+0V+3t8JZf2dddufCviuz8R+IPEGmtZaVo&#10;tkd9289wm1FePqu0t82emMda+kfh38GfBnwq8DP4O8MaBa6b4adpWfTcGSJzJ/rNwbOQe4NcX4S/&#10;Yy+C3gXxuvi7RPh7pFjr6SvPFdLGWEUjHJZEJKqeTjA47YpNXTj0C9rPsfLfx3+DGufDD/gn18I5&#10;W06a+1j4bXml6/f2cX3wiSGSdceq7+fTB9K9S+MP/BQj4Pp+z1rGvaB4ss9Z1rVtKeDTdCtm3XrX&#10;M0ZVI3i6rtZvmz0wfavra5tor23lt7iJJ4JUKSRSKGV1IwVIPBBHavGPD/7FvwT8LeOU8YaX8OtH&#10;tdfjna5juFiJWKVuS6xk7VPJxgcdqb969+oJ2t5B+xV8ONS+E/7Lnw88NaxE1vqtvpwnuoG+9FJM&#10;7TMh91MmD9K8A8QfALwb8ff2/vidp/jKyur22sfCelTQC1vZbYqxkcEkxsN3AHWvusV8sfDj/lIn&#10;8Xf+xO0j/wBGyU27u5K0R6p8Ff2afAn7P0uqyeDLC8s21QRi5+1X81zu2Z248xjjqeleqUUUhhRR&#10;RQAUUUUAFFFFABRRRQAUUUUAFFFFABRRRQAUUUUAFFFFAHHfGPQdD8U/CXxno3ifUP7K8Oaho93a&#10;6lfbwn2e2eFllk3HgbVJOT6V5n+xV8Mvht8KPhDc6N8LPFH/AAl3hp9VnuX1D7Qk2Lho4ldNygDh&#10;VQ4969N+Mel+HNb+EvjPT/F92dP8KXWj3cOrXYcoYbRoWEz7gDjCFjnHavMv2K/Bnwm8DfCG50/4&#10;Na63iLwk+qzzSXjztMRdGOIOu4qOirHxjvQB77RRRQAUUUUAFFFFABRRRQAUUUUAFFFFABRRRQAU&#10;UUUAFFFFABRRRQBznxH0nS9f+HvijTNcuvsOiXul3VtfXW4L5Nu8LLI+TwMKWOfavztuvhb8MPhJ&#10;8KtC0n4T+K/+Ew8PXGtX11cX/wBoSfZcmC1Ux5UADCKhx/tV+iXxHsNH1X4e+KLLxFcG08P3Ol3U&#10;Oo3AYqYrZoWErZHTCFjn2r87brwV8H/Anwq0Kx+CviB/EnhebWr6e6u3uGmK3ZgtQyZKrj5BGcY7&#10;18lxX/yJq/8A27/6VE+84F/5KHDf9vf+kSPr39jD/kj8v/YUn/8AQUr3ivB/2MP+SPy/9hSf/wBB&#10;SveK7sg/5FeH/wAKPN4q/wCR5i/8bCiiivfPlQooooAKKKKACiiigAooooAKKKKACiiigAooooAK&#10;KKKACiiigApKWmsSFJAyQOB60AcD8Q/j/wDDj4TXcVp4x8a6N4du5V3rb312qSFfXb1x+Fcd/wAN&#10;wfAT/oq3hv8A8C//AK1fGn7E37LXgr9qjUvid8Tfi3bv4x8SS+JrqwFndzsqWioRwyqR83OAOgUD&#10;Ar6p/wCHc37O3/RM9N/7+y//ABdAHuHgL4ieGvij4dj17wnrVpr+jyO0SXtk++Msv3hn1FdHXIfC&#10;34TeE/gt4UTw34M0aHQtFSZ5xaQElfMfG5uSTk4FdfQBDd7vss2zO/Y23HXOO1fI3/BLzcP2ctT8&#10;zPn/APCU6r5u7727zznd719fGvz+u/Dfx9/Yr+JHjVfhn4Fi+KXw08V6nJq9np6T7J9LuHw0qnnO&#10;0ngdQdoPBzlbO/kV0segPs/4enRmHbu/4VwfO8vr/wAffG79P0r7Br5Q/Y/+DPxBPjzxj8bvi/Db&#10;2HjvxZDFZ2miW3K6RYIcrCT/AHiQuRk/dyTknHr3jT4g+OdD+NXgrwzo/gh9X8G6rDM+reIxJgac&#10;6j5Fxnnd/WhKyS/ruJu7bPnf9sv436D40+Jmm/AO78YWHgzw9LFHqPjXV765Fuz2OQVsYCerzfxE&#10;dF+pFec6x8aPhHov/BQP4YapofjHw7a+B9G8DTaYlzbXSi1tSJJBHBkcA4IwPSvrX4k/sZ/Bv4ve&#10;LbnxP4u8EWWs65cqiS3kzyBnCjC5AYDgcV8teJv+CevgdP2zPCVrp3wqB+E7eHJjqUqO32X7fvk2&#10;biX3btoXgccj3qo6Cls/l+aP0JsryDUbOC7tZUntp41liljOVdSMgg9wQa+Df2zPF7+C/wBrvwZd&#10;x6NqWtm48FalbGDS03SIGmjJdhn7vGD9RX3dpOl2uh6XZ6dYwrbWVpCkEEKdERQFVR9AAK+NP2kg&#10;W/bR8JKDgt4D1MZ/7eYa68HZYql25l+aOPGX+q1P8L/I9P8A2Vvjm/jzTo/DFz4K8VeHpLG2aeHU&#10;tYs9tpdoZGyI5QTyuQNpx0OOle83esWNjfWVlcXUUN3elltoXbDTFRlto74HNcB+zp4hi8SfCnT5&#10;ooniFvc3doyuc5aO4kUkexxXM+M/ELar+0X4J0poFjXSbi4KSg5Mnm2gY5HbFPMadSniK7t8Mnf5&#10;zS/VHTlUadeFGnJ25oO3rGnKf/tp7Rb6paXd5d2kNxHLc2hVbiJW+aIsoZQw7ZBB+lQav4h03QGs&#10;hqN9BZG+uUtLYTOF86Zs7Y19WODxXG+BR/xdb4l8DJubDP8A4Bx1yn7TSg33wkyAceONOxn6SV1U&#10;cFGpioYdvRxT++HMefUxcoYeVZLVNr7pcp7fRRSV5B6Z5d8M9fgm+LPxX0MI4u7PULK7dyPkKS2c&#10;QUD3/dnP1Feiaxqlpo2mz3d/cx2lrGMPNM21VycDJ+pH5187+DvG9n8PNW+KfizUlMyWkBmmy4V5&#10;yuoX0cabm6tgIij2UDtXd/tUX7ab+z54w1BEWR7W0W5WN+jFHVgD+VehnDjQryjHeMY/hBfm0yci&#10;w08aqPNpGpUcU/WX5pSR4t+xndw2ni5rKeVYrqW01cxwOcM23VWD4HtkZ+tb/hHxYV/Z4+LsFk9x&#10;aX+kazqtoZYvvNI0uVKfXeB9a4H4KuPDX7QGhRjNw8ekeI70E8Z33MFwV/Azbc/7NZNr47Pg/wCG&#10;2uecP9D8Y+MAZlRNzRyXCxSxovI4DKQW9K+Vw2IngZUqrWsdVfZ6Jq/lf8D9bzLL6edzxFGDbVTl&#10;Tto1adSMrX6pXtpuSfAG1msdG+CNvcwvBcxaXZpJFIMOjC8vsgj1zX1f8V7nyvE3wvjWUo0nif7g&#10;fBdRp97njuM4/SvnLwSpTxX8N1bqEjB+v2++r1T4/SCx+OnwQ1SYkWWm3eozXJHJAlW3tIyB3/e3&#10;UQ9gSe1erVqc2Cp1Gt2/xkj5aph1PP61FP7ErebUJ2Xzat8zx5dJ07xH4u1bRtb1mTRNDvdYnF5O&#10;kgQMEvtekRWJ4xvVT9QK6z4ueFLXSPA17o3hy8OpLaeD9umXhkUt5rX6Krq3RWO8ruHY4rynxVYj&#10;xB438TaPcXK2VnC02o/aSgbypB4g1C23MDwVEdzJwe+09q9+8DzaV4b07Rr1oRqOm2Xw/a+lhOG3&#10;lZhK6jPGQwIHpgV2ZPFYPF0cw5Ye7SevN77tUk7OP8tvtd9Dx+KJSxcq+XxlK8qsbLl9zWlBXUv5&#10;r/Z7alf9pjVbPVf2Pr+S0lV0+z6cNo4I23UKHj03KR+Fa37In/Hn8Uf+x31L/wBkrwDxLq8Pij4e&#10;WFosn+jaz4R06W6hEgMkIEl5eRA4+6xaNM56jPrXvf7H7mTTfiax6t411An/AMh15OJt/ak1HZNr&#10;7nI+mpUZUOFIqe8uWf8A4Eqf6pnv29J1kVHViCUbac7T6fWvnP8AZi0iTQPH3je2mujfyTSO32hj&#10;lgEuJEwScnnqPSu3/Z61yPxXonjLVIY5IIrnxRqKqkjZZdjLEfzKE/jXD/swaQPD/jvxvaLdfbRL&#10;JI5lJ5XZcyLj8c5r0cZgHSxajKhzunf3ufl5Lr+X7d9vLc+FweNU8HO1bk57e7yc3PZ/zW9y2/S+&#10;x9I0UUVJmYfi/wARnwvplteCD7R51/Z2Wzdtx59zHDu/4D5mcd8VtiuL+Lf/ACLOnf8AYe0f/wBO&#10;NvXaGumUIqhGa3bkvuUf8znjNutKHRJfjf8AyGpKku7Y6vtO1tpzg+hpl1EZ7aWINsLoVDemRjNc&#10;J8IP+Z15J/4qW86n/Zjru7uLz7aWPdsDoV3emR1qMTS9jOVPe3+ReHqe1jGe3/DnmXwL+Fd58L7T&#10;WIrzxI3iI3kqSKzEnygFxjknrXqQryz4FfCuH4X2msxQ+JD4iF7MkhZiP3WFxjgnrXqdeJldP2WE&#10;hDk5LX0vzW1fXqe3m1X22NqT9p7S9ve5eW+i+z07fiLRRRXqnkhXH/FjwdP498D3ui22qnRZp3iY&#10;Xq5ym2RWI4I64x+NdhXHfFrwcnj3wNfaLJqp0VJ3iY3ox8m2RWxyR1xj8a48bD2mGqQ5ea8Xpe19&#10;Nr9L9+h24Gfs8VSnzctpLW17a72627dS58OPDMvg7wRpOjT6gdVltIyjXhzmXLE55J9cfhXS1zXw&#10;38Mr4O8D6ToyagdVW0iKC8OP3vzE54J9cfhXS1WFjyYenHl5bJaXvbTa/W3fqRi5c+IqS5ua8nra&#10;19d7dL9ugUUUV1HKcJ8bvAlz8TPhnrPhy11k+H57xUC6iCR5W11bsQecY696d8FPA1x8Nvhlovhy&#10;71g6/cWSyK2oEk+dukZu5J43Y69qZ8cPAcfxL+GWs+HJtZ/4R+O8VAdQyB5W11buR1xjr3p3wT8C&#10;x/Db4Y6L4ci1j+347JZANRyD5u6Rm7E9N2OvavU9p/sHs+f7d+W3lvzfhb5nmez/ANu9pyfZtzX8&#10;9uX8b/I+bv2utIurv9oPwTqUce6z0/w/qKXEmfuGW3uljGPco35V9c+G/wDkXdL/AOvWL/0AV80f&#10;tRf8lGt/+wMv/ovUK+mPDn/Iu6X/ANesX/oArhp1HLCuD2U3+KR9NmdNRqYaa3dKK+6Uv8zRr56/&#10;bK8A+F/GXgayvvEOuf2RdaKZr3TofMRBdziM4jw3Xp0HNfQtfPH7aHg7wX4p8BWtz4r1k6Ve6b59&#10;zpMYmCC5uRGcIRj5u3FdeXzdPExmpSja+sVeS0ey6ng4qCqUuSUYyTa0k+WL1Wjell5nSfs5XfkW&#10;nijRmjbfZ38V28jcbmubeOYrjttLFfwr4u1uLxJrnx88XavrEj3lraeHrlYLiZlLiyfVIktwcct8&#10;yOOeRivsr4AzO/iP4gTXAEUjS6a8g6BWNhEW+mDmvl2+mjuPF/jKaGRJoZPBVsySRsGVx/bjcgjg&#10;j3Fc+Gq+yynF2SbaS1WqTk1+R9Y6PtOJsGpaJtSdtr8kZfn+B0t7dS2nxw8QSxOySW+keK76LB+5&#10;NFdOIpQP7yb3APbcfWuE+Hfh4+AtM05Li6bVbqx8Wt4EjnI2Zty8V95pHr5qzH/tt/siu+Ecdv4r&#10;+Mepsm+dPEGqaOmcfJFc6WZWweow9uDgcEuxPNcd8UL9/hb4V1TWNTtzcJYfFRNXMNu43SQyaasq&#10;AEjhirD6HIrnw9N0KGEqJ6TqNvTazUUr+ib+fke7iK313F4/CqPvQoQS135oyne3T41H5X62Ptv4&#10;PXUNh8EvBtzPIkFvBoNpJJIxwqKIFJJ9gBXzFrSfD25+L/xJvdKuvO8VS6po7w7XYq0D3dk1wR2P&#10;7zH9K9+8KvHe/ssad5MqTI/hBV3RsGGfsmCMjuDkfhXyF8HPGHgvx1DresR6U2l+NriTQgke5nUw&#10;rc2K3DKegDSAHB5rbCRqfVK7SnZQ15drtO3P/d0fzsfOVY0/7UpzbhzOvZc++k4/w/7+v/gPMfRX&#10;hr/kMeAv+yheI/5alXu1j4m0/UfEGqaJbzF9R0yOCW6i2kbFl3mM5758tvyrwnw1/wAhnwF/2UHx&#10;H/6DqVd/4L/5Lv8AEz/rx0b/ANBuq8ehJxSS6tf+k3PVzWjGrKc39iDa/wDBzj+TZynx3cWnxk+D&#10;+pS/LZ6fe3c1zIf+WaND5an3+ZlH41ofADX59V8TfEgagkcF/Lrks0MUecNaqBFG/wBSUbP0rL/a&#10;FkW58WeH0iIdrKLzLgA8xLJPEkZP+83AxT/gICPiF4vJBAO8j3/0mWv0WUFLKFJ7qNv/ACo5fjf7&#10;rH5GqjWZ8vRyv/5Jb9PzPeDWf/atnetqdpb3Mc1zZDy7mJGy0TMgdQw7Eqyn6GtGvK/BU0Vr8Rfj&#10;JNNIkMSX1m7ySMFVQNNt8kk8AAdzXw85criu/wDk3+h9zh6CqxqSv8KT/wDJox/U+dPjXrN3oH7N&#10;P7O2oafKIr+11XRZon27thEJG4j05xz6j1rtPh14guNe+HfhWO4SNF074m3NhF5efmjS5uSCff5j&#10;XBfE23luvgP4VS4iktpdD0PwzEIpFIZzdX8JbcDypT7IAP8AfOeldV8ICD4A0nB/5q3ej/yZnrvr&#10;U4LAU7r3ow/OUJL8JfiezSqSeLrcr92VeX4Qqr84/gP1pTPrfi60jG+6udYtlghX70hTV5ZXAHfb&#10;GjsfZTXd6YFf9n34PkgMPtugkcf9NY+a4ST/AJLHZ/8AYw3f8tSrutF/5N4+Dn/X3oP/AKMjr0a7&#10;vnkX5RX4Rf6nzVNcvCqXebl97nH/ANtX3mF+zZ/yPOjf9i1qP/p6lrzT9sDUbjRtJ8Q6jZyeTeWf&#10;j3RZ4JMZ2uIRg4716J+zFewX3jjTDbyrMINA1S2l2/wSprUu5D7jI/OuS/as0K21jwD8V7iff5mm&#10;eI9JvbfY2B5gWNfmHcYY8V4mXT9jgMVKX/Pt/jypfmfWZrTWI4mwMY2a9tH0spyb/Jn2Tp8zXFjb&#10;SuQXeNXbA7kA18JWXja68Bfssa9rFuqzJb/Ee7mnt2A/fxxX7zmPP8OTEozX3XpP/ILs/wDrin/o&#10;Ir87/G7+R+xR4zkZTtXx5qrfXE9xXs5TrWp3/nj/AOkzPjcTBThVg9nG3yc4L8j1bwnrFrB8LPDl&#10;/ezxWkQ8MeE7ljK+BGh1OQuwz2Hy5I9Fz2r1X9leVbXQPE2kznydUsb+zW6s34lgJ0uyADjscqw/&#10;4Ca+V/Emg3mqW9n4etFWW60D4cS6dcF32pL/AGfrEKzSL7EQuyg88gV9QfAoD/hffx/OOTq+m8/9&#10;uCUT5amW0lfWNn91Okl9/O/uO7E03QzTGS6Tv+Ner/8AIL7z3cdKWiivFOYKKKKACiiigAooooAK&#10;KKKAMfxhplxrXhLW9PtJDFd3djPbwuDgq7Rsqnn3Ir82/wBm/wCLfhHw9+wf8TvhJrF7ZeGfiN4e&#10;s9Ytr/RdQkWC5uZG8wiRA2PMJztIXJG30Iz+lniHWI/D2g6lqsqNJFY20t06IMswRCxA9+K+HPh/&#10;8J/g1/wU58By/EzxJ8PJvCGvJfzafJe6XfhZ7jywvzO6qBJwQMum4YwDigCn4I/aI8AfBv8A4Jn+&#10;FovEetafLqd74WlsrTQlmWS6u5pPMVUEQO7bk8sRgDrXu3/BPnwTq3gD9kH4daTrdvLaagbOS6a3&#10;mG141lleVAR2+V1OPeuQ+FP/AAS6+BHwr16z1kaNf+Kr6zbfB/wkd0LiJGByG8pVVGx23KR3xnmv&#10;rdVCgAAAAYAHagBaKKKACiiigAooooAK+YP+ClP/ACZ140/676f/AOl0FfT9fMH/AAUp/wCTOvGn&#10;/XfT/wD0ugoA+ltO/wCQfa/9cl/kKs1W07/kH2v/AFyX+QqzQAUUUUAFFFFABRRRQAUUUUAFFFFA&#10;BRRRQAUUUUAFFFFABRRRQAUUUUAFFFFABXI/F7wlqXj34V+L/DWj6kdG1bV9JurG01EFgbaWSJkS&#10;TKkH5SQeOeK66uP+MPg2b4i/Cjxh4Wt9T/sWfWtIutPj1LBP2VpYmQS8EH5d2eo6daAPPv2Pfgh4&#10;r/Z/+E03hjxl4tPjTVn1Oa8XUmaRiInSMLHmQk8FGPp81ew6/rtj4Y0PUNY1S4Frpun28l1czspY&#10;RxIpZmwAScAE4AzX4o/EH9qv4n/sM6hcfBHwN4vXVJ/D+rtqGqeI720jnOoNNDCy2yJIZNkSjqwI&#10;dmY42hfm+i/2zv2k5P2gv+CaOkeONLll0ibV9WtbHV7OzlkWNZVL+dCSQpePcqnByOnJxmgD5f8A&#10;+Cj/AO3GP2l/GcPhrwXqd7/wrXScFFYeUmpXIzm4KEBtoBwqvyOThSxFN/4Ji/taWH7OnxQ1TTPG&#10;XiEaP8PtWs5JLlrhZ5Y4LlADG6RxhvmYZUnacjHpXiv7JH7MmsftW/F6y8H6bdxadZRp9s1O/kYZ&#10;t7VWUOyL1dzuAUDuQTgAmtL9rX9kTxj+y7491Oz1HR71/CD3TJpOvEGW3uYjkxq0oVV80KPmXAOQ&#10;cDGDQB/Q34c8R6X4v0Gw1vRb+31TSb+Fbi1vLVw8c0bDKspHUEV45+2D+1LoP7LHwn1DXr28tz4j&#10;uYni0TS5Bva7uccZUEHy1JBZsgAe5APxt/wRj+Pr6j4d8R/CjVby3U6c/wDaWkRyTIkro5PnRom0&#10;FgrYctk434wBXjX/AAWL+NNp44+NukeBLbTZreXwhAwuL2Vxid7hY3wijoqqF5JySTxxkgHxGtj4&#10;q+MnjjUrjTdHvvEfiLVJ5r+a10iyeaR2Zi8jLHGpIUE9hgVa0Dxj48+CGu65Y6ZqOs+DNYngl0rV&#10;LVTJaz+W334ZUOCOnQjIr9ZP+CQ/7MNj4M+F7fFnWLGCbxF4iLx6XO4DPbWQO07SGIBkYHPCsAuO&#10;hr6P/ac/Ys+G/wC0foes3up+FNLfx0+n3EWm64zSW0i3Jh2QPO8JDSojLHhXDgAHA5IIB+b37DP/&#10;AAUP134T/DLx/wCDvEmpNq93Z6Rd6t4VuNZnDQxXMUUkr2rsxDsJSAVUMTuyoHz5HxNpmm+Ivjb8&#10;UEtbaI6j4n8T6ozbYoTiS4mkLM2xFOBliSFHA7cVa8dfBbxv8N/G+peEdf8ADWoWevafcfZprZYG&#10;kyxxtKMoIdWBUqykhgwI61+rP/BMT9gjxN8DNavfiT8RrGLTPEFxa/ZtJ0kyb57WNwC8spRtoZlO&#10;3YQSOc7TxQB+c+qfsMfHbSvH03g9/htrM+qRlsXEMQNi6qpbeLokQgFVJGXB6DAPFZf7MP7RHiH9&#10;lT4uweKNMMzRxpJaalpsciqLuIgjYxIYcOFYHHVeK/pCkjWVGR1DowwysMgj0Nfmh+1F/wAEeovH&#10;vjO78S/CbXtM8NLqE3m3Og6skiWsLHJd4ZI1cgE4/dlMDJw2MCgD87r+/wDil+3L8eYSwm8U+Nda&#10;ZIUCII4oIUGMnaAsUSDJJwB1PU8/Sfxh/wCCQXxR8I+IPC1n4Ilh8Z6fqVvEmpXzSJbrp1zwJSys&#10;QWhydylQWwCCMgFv0K/YM/Yntv2QfA9+up3tnrfjXWHD6hqFrF+6hjX7sELsokKfxHdjJP3Rivqa&#10;gD8pPiB/wRZurP4T6Sng/wAWQal8Q4LhmvpdRDW9hdwsRhUA3tGUA4PO7JzjjHtP7E3/AATA0L4B&#10;X+m+NfHtxD4k8eQKzRWseHsNPfPyvHlQXcD+JuBngAjNfeVFABRRRQBFPbxXMTxTRpLG6lHR1BDK&#10;eCCPQ1856D/wTs/Z+0DXNZ1Rfh3p1/Nqc3nvDqGZ4bc7i2IUY4jGT0XHGB0FfSNFAEVtbRWVvFbw&#10;RJDBEoSOOMYVFAwAAOgFS0UUAFFFFAGTrHhLQ/EM0c2qaPYalNGuxJLu2SVlXOcAsDgZqbUtA0zW&#10;oIodQ061vYYnEkcdxCsiow6MARwR61oUUAflr/wWR+AGualZeFPiD4b8PQP4e0iK4g1mewiAlieW&#10;RWWWRVHKZDAvzgnnGc14v/wTy8K/tG/C3xBoviPwb4GuZPAvi67t4r/VLm2jcNaJLh3TcwZRhm+b&#10;HOOM4r9r5oknjaOVFkjYYZXGQR7ivmD9oO//AGiNO+PHw/tfhbZRP8NW8oa+fJtSEHnfPzJ84/d/&#10;3P50AfUNLSUtABRRRQAUUUUAFFFFABRRRQAUUUUAFFFFABRRRQAUUUUAFFFFABRRRQAUUUUAFFFF&#10;ABRRRQAUUUUAFFFFABRRRQAUUUlAHO+PviN4Y+Fvh2fXvFuu2Ph7SIeHu7+YRrnsozyzewyfavOv&#10;B/7Y3wd8feGPFPiPQ/G1re6B4YER1bUTbzxxWwkzsPzICwO0/dB6V8y6r8MtJ/bH/b98eaL8RDPq&#10;Pg34badaJp3hx3aKG4mmGWlfaQWGQT75UHgYNb9i74O+DfEHxM/a6+Hd54ftW8Fv4ggsf7IjBjiS&#10;EG42qu0grjAwQeMUAffegeINM8VaNaavo2oW2q6XdxiW3vLOVZYpUP8AErKSCK0K+GP+Ce9hP8Jf&#10;jJ8ePgrYX9zqfhDwrqcF1pL3DbvswmXc0WfXlQfdCe5r7noAKKKKACiiigAooooAK+V/hx/ykT+L&#10;v/YnaR/6Nkr6or5X+HH/ACkT+Lv/AGJ2kf8Ao2SgD6oooooAKKKKACiiigAooooAKKKKACiiigAo&#10;oooAKKKKACiiigAooooA4/4x23hi9+E3jO38bTG38HS6PdprMylwUszCwmbKAtwm77oz6V5n+xXp&#10;Hwb0X4Q3MHwM1CTUvBjarO8k0j3DkXeyISDM4DfdEfbHP1r0v4xt4WT4S+M28cBm8GDR7s60F8zJ&#10;svJbz8eX8/3N33Pm9Oa80/Yrl+C03wguG+A6SR+Cf7VmEglF0D9r2ReZ/wAfPz/d8v29O9AHvlFF&#10;FABRRRQAUUUUAFFFFABRRRQAUUUUAFFFFABRRRQAUUUUAFFFFAHO/EaDRLr4e+KIfE0hh8NyaXdJ&#10;qcgLApamJhMcr8wwm77vPpX5tPJ8ENM8I6foHwGvJdS8KwXtxf3l3LLcP/pcscSFAJ1VhhIozxx8&#10;3rmv0l+IzaGvw98UN4nBPhoaXdHVAu/JtPKbzsbPm+5u+7z6c1+YUM3wNnXPwBjlj8Iji8EovATe&#10;fxf8fXz/AOr8vp8v45r4rjCcoZRNLq4r8b/ofo/h/TjPPqbl0jJr1tb8mz75/ZK0N9H+C2nTNMJR&#10;qFxNeKAuNgLbNp55+5nPvXs1eY/sz/8AJDPCn/XCT/0c9enV72TwjDLsOo/yR/JHy/EFSVTN8XKW&#10;/tJ/hJoKKKK9c8AKKKKACiiigAooooAKKKKACiiigAooooAKKKKACiiigAooooAKSivCfCH7Onib&#10;w3+0v4k+J918UNX1Xw/qsLRQ+DJo5BaWZKoAykzFcgqTxGPvGgD5Fk/ZW/bF8N/GTxT478D+IvBP&#10;hSXXblpbuzsLl0tbvDHZLLAYChkweWxkkn1rsP8AhB/+ChP/AEPngH/v3H/8i1Y1v/gm58UdU1rU&#10;L2D9qrxfZQ3NxJOlslrOViDMWCD/AE0cDOOg6VT/AOHZvxW/6Oz8Y/8AgLcf/JtAH1t+zlp3xS0v&#10;4Z29v8YdS0zVfGguJTLc6QAIGhyPLHCIM4zn5a9PrzD9nL4Ra18EfhjbeFtf8bX/AMQNRiuJZm1r&#10;UkZJnVyCEIaSQ4X/AHq9PoAKKKKACiiigAooooAK+Df2vIL9/wBtT4bXVlfvZRWPhi7ubyJB/wAf&#10;duLqEPAfZsjnnp0r7yr8/wD9tTxIfD/7ZHw0gFv5/wDa3hy503dv2+V5l3D8/Q5xjpx9aL1Ipypf&#10;EtV6rX9DrwcKVXE06VZXhKSi/STs/wAH8j6e+Bt3o/gnw3caE1x9mSbxLqVpYRPudpG855Cu7n1Y&#10;5JrmNd/5Or0b/ruf/SIVzXiHxBceGdP07U7SOOS4tvGWrTRrKCVLBXxnBBxzWR4y8erqH7TOiJpF&#10;2P7TsNW03+1FWP5Y7ee2eJgCwwcuoHykkYr3syipRxNeN3tzevtKb/Jr53PMyKnVeIwlOVlzRm4+&#10;jo1o6/8Abya+49fj8Ujw9rXxx1yxMF5NpMMVwIy2UMsWnq2xsHI5ABHXmvML+9ku/gd+zXfXUpdz&#10;rOkXlxNIxO1RA7yOxP8ACoyST0AJNR6lcyaZf/Eu3gkMNtq2s20t8gPE27WktHDf7LQKI2XoRnI5&#10;NeRH4han4l8PeAPDd3ptxoSeFW8QaBPYySkiaS20r5ZGQgbWHmMoU5xzzzVWlQzqkou6UYr74pP8&#10;n+B1YehDFcNVqlrP2kpP0inJfLmkl31v0P0SnuIrW3knmlSGCNS7ySMFVVAySSeAAO9UbXxDpt7q&#10;a6fBeRz3bWqXypGdwaBmKrIGHBBIPQ1lfET/AJJp4n/7BF1/6JavG/gXfXH/AAuHUorueT7MfCei&#10;wWKSudmVg3yrGDxxvVmA/vAnrXk4aj7d1f7keb195L9bkV37GhTq/wA0+T/yVu/4WPH/AI0oX+Gv&#10;xTUDJN7YAD/uPXVdP+0/43uta8M+P7Kz1SW40JtJdFgBIjLJbXQfg+ksP5oKwPiVZz65pvi/w9aw&#10;PNc6xet5QiXcwa1vtSvQoX+Iv9n2e27POMHhfF98PGmq6tLpuo/aPDmr+HdXtYJ4ZN0LzpezBpVX&#10;OGxHdxEP0YOQD1r3sTh418RmVR7xoq3rySf36IvLa86GFyOC2lipN+ntKMV8m1LTyN/4TG9m/ay1&#10;tpBO2m22g3sFszA+VG72lq8iKegJwGI6965fxxb3E/wg0SW2tpLs2Pimz1KaOLG4QQWqvKw3EA4X&#10;tmvV/hVpY0Txh4b0vzfPNho11ZmYrtMhitXj3kc4zszjJxnGa851f7Rp/gS/TzxNbz+HW1mKAoB5&#10;DmwkRuRywJjXk9OgxXyGf03Ux7w9OKTXJBdr8lNX+b1fqfo3B+LhRyuGPqtuKUqjvdu3tazf4HX+&#10;CfE1nO3w68SIJf7NOmJqoBUeZ5Iur+bpnG7aOmevevSP2g/FljrPxK+H9hAJRObCLU/nUBfKl1rS&#10;FXnP3socj6c15VqOhW/gb4T6Utg0ko0b4ZQX9v8AaCDukeWVCHwBlcXD8DByF54Oel+MA2/HDwAB&#10;/wBCjp//AKfdNr06uHoTymdWne0ZSS+Thv8AKSPm6NfER4ooxq2vOKbt5xqXt80ZGkaPoWpfEjxv&#10;P4jv47TSLrw9ezwfO6vOreILuWGaMhSGjYmLnPzCRSMgkj0fTobSHwMUsm8yE/DC6YkEn94STIPw&#10;csK898Kw+GZ/G/hpPGDmLw+fhLpnnsC4IP22LZyvP3sV03wj12Pxl4B+JE8MP2W28L6JqGgW43b/&#10;ALTC5lmjlzgFcLtXbznrntXn4WlarWaULQoR1v8Avff1tb+Tmlv3tfuPNanNXoSbnepXelv3X7tu&#10;F7/z8sE7dr26I8Y+HWm6f4q8V/CDw7LdLE+p2SwXIt3Xz1hfREVXwc8A7sEgjOfevpn9k2cafqPx&#10;F0cqXabXLjWVlzwEluJoRGR6j7KST33jjjn5E+AKN/w1X8HHKkKfD1gobHBP9nPxmvvLwmMftCeP&#10;x2Gj6Tj/AL6uq4Lc+IeI6zlzf+BR5rfI+sziX1fA/wBnbqnSST/wVnC9vNWflY5j9ltjbWHibTIz&#10;i0+0nUcHkia4muDKc+hKLgdBXF/s/wCkr4Y+L0qWOtSXUGovq0VzZB1K/uJ18qUgc5+dhzxzxXZf&#10;sygNP4nB4Bitgf8Av7d1wnwF8PaRo/xvS507UDeXU39s28sXmK2yJLiPy3wBkZyeehxX1ea0I1M5&#10;c5UoyspPmcrOLdJ/DH7V3v23PxzLMROnk7gqso8zh7qjdStUXxS+zbp32PrQUtIKWvHPSPK/2mvE&#10;U3hD4QX+uW8Uc8+m3+nXccUudjsl9AwBxzg47V6mK8X/AGsB9q+GQ06T5rO8luPPj6b/ACbK5uYu&#10;eoxLBE3HXbg5BIPs7fcP0r1a0YxwNB21cpv5e4l+Kf3nmUpOWNrdlGC+fvN/g0edfBW7gvrfxlcW&#10;00dxA/iW92yxOGVsBAcEcHBBH1Br0G7jE1tNGzbFdCpb0BHWvnP4Oa5P4X8GfEHVbVY3nsLMXMUc&#10;oJQurXRGQCOCRzXv2mXR1jw1aXNwVja6tEkk2cBdyAnGfrV5th3Srze6vb/yVP8AUnLK6qUYLZ2v&#10;+LR5/wDAr4ZaP8NrTWYtI8Sf8JEt3MjyPvjbySFwB8h7+9ep15b8CfAXhXwNaaynhfxB/b0dzMj3&#10;DedHJ5TBcAfIOOPWvUq+RyqCp4OEVBQ30T5ktXs+p9Zm1R1cbUm5ud7atcrei3XQWiiivWPICuO+&#10;LPhKx8ceBr7R9R1X+xbSZ4ma83KuwrIrAZbjkgD8a7GuO+LXhvR/Fnga+0zXtT/sjTJXiMl3vVNh&#10;WRWXluOSAPxrix0VPC1YuKleL0bsnps30XmduBk4YqlJScbSWqV2td0urXbqXPhv4dtPCXgfSdIs&#10;dQ/tW0tYikd5uU+aNxOcrx3xx6V0tc18N9E0zw54H0nTdHvv7S0y3iKwXe9W8wbic5Xg8kjj0rpa&#10;vCR5cPTiklaK0Tulpsn1XmRi5c2IqSbveT1as3ru109OgUUUV1HKcH8cPBOnfEX4Zaz4f1bWf+Ef&#10;0+7CCXUSyL5WHVhy3HJGOfWnfBLwXp3w8+GOi+H9K1ga/YWayCLUdyN526RmPK8cEkcelN+OHhTQ&#10;fG3wx1nRvE2r/wBhaJcqguL/AMxI/KAdSPmbgZIA59aX4I+FdC8FfDHRdG8Nat/bmiWyyC3v/MST&#10;zQZGY/MvBwxI49K9Tnf9n8nO/jvy20235u/S3zPL5F9f5+RfBvfXfa3bzPGP2ktPuNW+K2mWFpGZ&#10;ru70yK3hiBALyOt+qrk8DJIHJxX0N4K1G21fwhot5Zyie2ls4mSQAgMNo9a8U+LP/JyHgf62H/oy&#10;8r074Hf8kh8Jf9g+P+VeZh/eoVfKa/FP/wCRR9Zm2jwfnSf4SX+Z3NfPH7Z+g+A9Z8A203jLUWsb&#10;+0E8uiosrJ5115ZwpAB3fQ19D185ftsR+BX8Bab/AMJcrvqTXJj0ZUkkTbOwCs52jB2KS2G4OMV3&#10;4BuOJi05Lf4NZbPY+dxMVKnytQeq/iO0N18T6IvfCC9W4vvitBJLH/aAgsZJrcMN6FtOTkr2BIOD&#10;7V8u/s76PHqum6pZ3cTTCL4T28qxhiCJYru5lToc8OinHQ45yDXrXhPWLrwz8ffFs9tLDc2PiaGy&#10;0ppJU2MVtrWVGkCg4VnYAjk8HkZrz/8AZb/5C+qZH/NLE/8ASm6rzI/uq08LvpK9+6i3b/yZ380f&#10;fuDqYJZntd0OW21nKKv3+xp5PUt2Oqy6np3jDUVkR01v4gaTumiwUmgu7JYpWQ9NrJLIFYdM5B4r&#10;tf29Phhbp8LI4tCjEV1fawdTujcTMVYW2myqcZzg+VAoA7nr1zVSwA/4Y6+BJxz/AG5ogz/23Nel&#10;ft5Ysf2c9e1aEBL+xaNbeY8+WJ2+zy8dDuilkXkHG7IwQCOmu3SyXDVVunOX4xf6swwk1W4xrUFo&#10;pShS37LkV/K6T8vOx4ld/E+28Hf8E7dI0pIbiS/1HQiiNG2xY0kuzEW3dcgt07jvXl3wQ8WeCPC2&#10;h2emQ2txf+MNa1bQ7aG7lQILSIz2zzorDqnmR8Dqd2c8V0Pwz0ebxl4J+H/gLxXaSNpc2k6s7W0i&#10;mGVY7URXduoIwdrM+4k8kEYIrg/hYujeMW8DjSLOO01bRb3S9R1C4lj2meOOa2hkVSM5JlYtzgYz&#10;z2r6N4aMJYxScnGUG7xeicYzkubvF88Ul/N5HgLEqVPBKHKqkcR9pXbU6lOKUO04+xm239i/Vn0X&#10;4D8WapqP7QfhLR5bk/2ZaePPGKR26gBTtj3KzerAzy4PoxFbfxO+N+ofDr41eO49EjgSK90iOVtY&#10;nYFLeWwRmmi2MMZAuoiWPy4bjnkeY/D7XLjTv2j9H1+7WJfDj+Kp760CAm5abXYQYImGcZRE3Meg&#10;2OAzEqDR/ab/AORp+IP/AGDvFX/pJp1fJZrSdD6vCPuuUab0/vRWv4n2OQqnjcTiZVlzxj7aNn3h&#10;VlK3ytF9rM+jPjNIk3jnVJY3WSN9L0tldTkMDqKYIPcV4z8Mr25j1v8AauZbiVWg12NYmVyDGNw4&#10;X0H0r07x6Sk5YfeTwzpDD2Iu0I/UV4Zb68NCufj7BZXMcGrate6FeywcNJMk0gW4kCnPyk8Ejgds&#10;V+j0aemHpJ/aiv8A0g/CoTdSGJqW15G//Jj9DdPJNhbEkkmJev0FfOGr69beIPDv7UstqJAtqJrK&#10;TzBj95FpMStjnpnoa9Q8afE6HwzeeGdK0m60+6v7nV7PTr21d98kEM0UjhtoYEE+WME5GM8V82aD&#10;e6pDrf7XdjKJE0W4tbu/tA0YCyyeTPBK6tjJAMAQjOAUPQ5r82runKlN31Tt98ZXP1vJsNiIVoya&#10;tGUU9fKrSt99213SuXv2v5Gu/g18TdRgJWK3Hh/TCc4YTxTeexH+ztuosH13cDGTxvh74i3vhrw1&#10;8Rj5QuIfCUGj+KrBC5Xbc+TAsgxyMOHcnIPzNnmuy/aoRn/Z0+LwVSxHiDTCcDOAILDJryG7/d+E&#10;vj2zfKr+EdJCluAx8q34HrX1bhGWCxja1jRuvJr2FmeLl7f1jLY9JYqz803UTXzPWBeXl78Sfgz4&#10;lhmSLSvG8mp6q+nNGDJA3kXE0YMmecC4KnAGcZr0iDUINJ/Zk+FV/czRW9vayaJO8s7hEUKyH5mP&#10;AGcDPvXiXjW7nsPhZ+zxdWs0lvdweFdblhmiYq8bjSWKspHIIPQiun+MfiGx079ib4c6VqUxtl1f&#10;T7CCO42FyLmOATRxFQP42j2FjgLnJ6Yq4UVWzmhKbsm2m/KMrX+Ubeeh5lao48OzpUleS5Wl5y9p&#10;Zf8AgX5kP7BGqy69c2OqTxLDPf6frF5JEmdqNJqocqM84BbHPpV39oK/tX/Z0+JOqXtxDDqWp+J0&#10;tcvIE83ybiNI1RScZCL2GTyTXPfsQyvb6B8KHhYxtdX3iG3nZODLEuHVGPdQ43AHgHmo/wBpTwxc&#10;+L/guNOtJYoZl8dXl3umJC7YXaRhwCckKQPevEqU4RoYqnJ2TcE32TSf4afcfVUnN55ga0Vdp1JJ&#10;d3CpNfjZ/Jn3JpJzpdlj/nin/oIr83/DOkW/iX4RfGbSr7zJLJ/GV9IY1crhk0+7lUjHT50Un1r7&#10;E+Pvxd1P4L/BC18V6PaWt7cxSWURgvAxRo3Khx8pBDbc4PIB5welfK3w/kstQ+FPiSW2iFlc63Yz&#10;eKrhJJdw3HRZPO5PdnukxgBeG6cA4Yeu42jG6avK/a1Op879fkRQwM1Qq4qVuSXLBLq37ej8rdN+&#10;vqb1gc/EDxcT/wBCR4q/9PD1718Cv+S9fH//ALC+m/8ApAlfOvww1a5vv2z/AAuumSXX2Gwl1nSN&#10;YaNHWESSz6hdRQyHo25QjgcjKeqnH0V8CuPj18fs8btX07Ge+LFM4/MfnU4TEuth503Hl5UvnpSX&#10;6XOvP8AsHiOdTUueN9Ol6tV2evn+vU94ooorM+UCiiigAooooAKKKKACiiigCrqqTS6XeJbJHJcN&#10;C4jSYZRm2nAYemetflX8Ov2Zv22vhB4i1/UfAqeGPCthrV0by50Gyv4m09ZP70cUhcpn/Zb+Qx+k&#10;nxS+OPgL4K6S2o+NvFWm+HoAu5Uupx5sg/2Ixl259Aa+KvHv/BUnWfHT6hpv7P8A8MtW8ZSWkUks&#10;+valbslpAiIzO21fQKSN7DPp2oAbqF1/wUE0y0mu7258A2drEN0k889uiIPUsTgD619j/s5eIPE3&#10;ij4MeGtS8Y6lpOr+Jpon+3XmhTJLZyOJGH7t0JUgAAEg4yDX5zfBX9nn4x/8FG/CNt4/+J/xdurD&#10;wTeXM0UWhaWm3cEYo4EYxGg3L/EGPev0x+D/AMKtF+CXw20LwR4e8/8AsfR4PIgNy++RssWYsfUl&#10;iaAOyooooAKKKKACiiigAr5g/wCClP8AyZ140/676f8A+l0FfT9fMH/BSn/kzrxp/wBd9P8A/S6C&#10;gD6W07/kH2v/AFyX+QqzVbTv+Qfa/wDXJf5CrNABRRRQAUUUUAFFFFABRRRQAUUUUAFFFFABRRRQ&#10;AUUUUAFFFFABRRRQAUUUUAFcf8YvBsHxE+E/jHwtdan/AGLba1pF1p8upcf6KssTIZeSB8oOeSOn&#10;WuwriPjj4Y0/xr8GfHOgatqI0fS9T0S8s7rUCyqLaJ4WVpMtwNoJPPHFAH82XxK8Ox+D/iL4p0CL&#10;UP7Wh0nVLrT47/OftKxStGsnU/eCg9T1rptf+O+ua58DPCvwrWNLTw9od9daizRSPuu5piDmQZ24&#10;QDCjBxknPNea9a91+Cn7FnxX/aC8LQeIvBXh8alpL6n/AGY88kyxCJtoZpW3YzGucErkg8YoA+5f&#10;+CIvhG4js/iT4ln0oC1le1srXU3iXJZQ7Sxo/UcNGSBxytfe37U/wu8PfF74CeMtA8TWj3enLp81&#10;6gikMbxzQo0kbqR3DAdQR6g1N+zN8C9O/Zz+C/hzwNYGOaWwgBvLqNcfablvmlk55wWJxnoMDtXp&#10;8sSTxvHIiyRupVkcZDA9QR3FAH8y3wJ+KFx8F/i/4T8a2zTq2jX8dzItrs8ySIHEka7gQNyFlz/t&#10;VJ8TvGmrftA/GrW/EK207al4m1VpLeyeZp2j8x8RwhjyQoIUew6V7n/wUp/Zz/4UP+0Vq1zpGiza&#10;b4O8QEX+nSpCEtlkYZmhjxwArZ+U4OD6V9jf8EmP2Nrbw74ai+Mvi/TILjWNSX/inYrhG32cAJDT&#10;7WGAz/wnsvIPzUAffvwa8IP4A+E3g/w7LZ22n3GmaVbW09vaKoiSVY1EmNoAPzbjkdSc967GlooA&#10;SloooAKKKKACiiigAooooAKKKKACiiigAooooAKKKKACiiigAr5c/aJ0X9oq++Pvw/ufhjqC23w5&#10;iMX/AAkEJltl3jzgZOJAXP7v+6f1r6jr5b/aK+H/AO0B4k+Pvw/1b4beJRpXw+sjD/btib5YfPAn&#10;Bf5Cp3Zj46+3FAH1GKWkpaACiiigAooooAKKKKACiiigAooooAKKKKACiiigAooooAKKKKACiiig&#10;AooooAKKKKACiiigAooooAKKKKACiiigAoopKAPjf9qD9mT4mWPxhh+OXwF1a1svHIsxZ6voeon/&#10;AEbVoVAC9eM4ABBIztBBBzXzD8K9H/bT8EeOvife+HfhlY6Rrnj3UUvr7Vb/AGfZrV/3nMJMmMDz&#10;CcndjA4Neq/tQ/E/9pJP2rz8Ofg34vsdTkvbRL5tISxjxo0GFG+5mcEDcSWGMnBHFSeJfAf7feh6&#10;BNqFn468Ma1cwxmQ6faRRiV8DJVC0YBPYAkZoA+iP2M/2Xrn9m/wbrM/iLWf+El8feKLw6lr+rZJ&#10;WSXnaiZ5wu5ucDJY8AAV9DV+V3wa+NX7afjvwHqnjfw9r3hfxbFotzLb6p4XuYI01GGWJsPA0exS&#10;rkDIw3PbkYr7y/ZW/aGsP2mvg/pvjG2s20q/3vZ6npjnLWl3HxInPOOhGecGgD1+iiigAooooAKK&#10;KKACvlf4cf8AKRP4u/8AYnaR/wCjZK+qK+V/hx/ykT+Lv/YnaR/6NkoA+qKKKKACiiigAooooAKK&#10;KKACiiigAooooAKKKKACiiigAooooAKKKKAOP+Md74Z074S+M7vxpbm78IQaPdyaxbqrMZLMQsZl&#10;wpBOU3DAINeZfsV+Ifg74l+ENzdfA/SZNH8Grqs0clvLDLGTdiOIyNiRmJypj5zjivTfjHq3h3QP&#10;hL4z1LxdYnU/Ctno93PqtkI/M8+0WFjMm3I3ZQMMZGc15l+xX45+FHxB+ENzqXwc8ON4X8Jpqs0E&#10;li1qLcm5EcRd9oZuqtGM57e1AHvtFFFABRRRQAUUUUAFFFFABRRRQAUUUUAFFFFABRRRQAUUUUAF&#10;FFFAHOfEe60Sx+Hvii58Swm48OQ6VdSanCqsxktRCxmUBeTlNwwOfSvzEi8RfBTxKv2n4E6RJovh&#10;VP3d5BJDNGWvOpbErMT+7MYyDjj1r9O/iPqGj6R8PPFF94htje6Ba6XdT6jbBN/m2ywsZU28ZygY&#10;Y75r8w4fHvwg+Ia/2h8FvDLeFPDUP7i7tGtRbl7sfMX2hmz8hjGc9q+H4y/5FMv8UfzP0rw9/wCR&#10;7D/DL8j9Ef2Z/wDkhnhP/rhJ/wCjnr06vMP2Z/8AkhnhP/rhJ/6OevT6+kyr/kX4f/BH/wBJR8hn&#10;n/I1xf8A18n/AOlMKKKK9Q8QKKKKACiiigAooooAKKKKACiiigAooooAKKKKACiiigAooooAKRiF&#10;BJOAOaWkoA/MnwLrv7UX7cnijxj4m8HfEm2+F3gPStXk0uws44tzSiNjk8IWZgpXLEgEnAAwa9C/&#10;4Y3/AGqP+joZ/wDwDP8AhXh3hX9q7UP2dfj18R/DvwG8Jap8Vvhxdak19eWEFlMf7NvmYiYQSoGz&#10;GSONw7cep9c/4eW/FX/o2Lxb/wB+p/8A4zQB9f8A7PXgLxn8Nvhtb6L498ZP478QpcSyyaw8ewsj&#10;EbUxgfdr0uvLf2bfi7rfxu+GFv4o8QeDb/wLqMtzLAdI1EMJVVCAHwyqcNn07V6lQAUUUUAFFFFA&#10;BRRRQAV+d37dml3eo/tnfCGW1t3njstHlu7lkHEUK3cW5z7DIr9Ea+Hf2rYHuf2u/DaxjJTwDqk7&#10;Z7IlzC7n8FBP4UpTdOMpLs/xTR3YCKnjKCk9OeH/AKUjE/aq8UQ+HdDtPDEdxPFq6fEJZlnhyqvH&#10;Kyysu4cjCuFIPXnqK5r4fKF/ai8XhQABr1hgAf8AT7c1q/tQWdh4j17xHqe7z1sdYs9TsZY2wN7/&#10;AGZQxHcFH6H1rJ8ESJbftK/EG+lcR2mnapZXt1K3SOFdQmRn9wGkQcete1Sr/Wcnx9V7twv2upwW&#10;nyt879D1Fg1gc3yvDR2VOpbvaUG7Pz5m7eVup1EV1cS/Gz9oqCWeV7eDV/DwgidyUj3anCz7B0XL&#10;HJx1Jya5rWf+Sja3/wBjl4y/9NiV6Fd3NlP8Wdd8PebHFrHijWmt7IbeZmtNbe6mLsOgSGPAz3ZQ&#10;PbxL4rQ6+llBr1jIVnuvFN5rt7JZZUQWt/bWAaP5uSP9KSI+u7NeZhsRPEZlTxk42imo/epNL5pf&#10;l3PYqYGlh8oqZVSnecoN7dIxpQk9Nkpb9b37M+0/2ydc13RPgVMnh3UzpGo6jf2el/aQoYCOeQRO&#10;CCDwQ3OBn0rmfhDqcWofFDRrqONo40094QjYz+6tIIj+BMZI9iKpfGvxPq3xYPiXwRFbWkA0Txjo&#10;FpZzB2BlV2WZi+eOMEDFcr8LvENxZ+GbHxLbMINUuJNe0y0G3dGk0c0dtbMQexZlLfjivRy7C1qe&#10;YV6M/tUtP+3kpL8HqfH5nXoVOHMLVhvHENvTWyXK799Vp87dS9el4/iR8G76EmOLxKviLV5o+5Uw&#10;TS26P/tRi6lXjg7z14x4l4DltfDv7IGieLbm2LLp0moWZnBwSJYoCkAycZklRAPfHNex3k4fxJ+z&#10;fAZo3u7Xw9rMN0iMCY5f7NjYgjqDyDg9iKyPjr4YtvDn7D/hqa1Py6vfaDqEsW0BEdo7ZCoAHT92&#10;D9Sa75V4/XK2Ef8Ay+9y/rKVP8FL8LGeEoTWXYHFL/lzJTt/h5qn4uP43OlTxIuman8CL63tEJ8T&#10;x6zbyljteNJIZZlYkfeZQNuDxycGvODam4uLS2mjdbPVfhjFpssgBG6J5pvMCt/eGB649K3tX1GH&#10;R/Df7LOoXW9be0g1CeUhcttFhLkgd6rJfvdafoViLy11C20zR5LSCeycSREbA5AYfeOX6/hXl5nh&#10;v+FWVWmtIybfq6jivwS+49HKMb7LhxYeo7ucHCPpGEpv5Xev+JHTeMNDudd8DXWmWKq1w3woiEYk&#10;bAwk5Y5P+6hrn/iJr91eftE6et55cWmaV4c0mGG4K7FVW1PSJn3uTjILk9sDH1rvrgyWGj/aZB5I&#10;l+FFxHA8g2iSRBIzKM9SoKkjsDXmfii/n1D4yfEfS7mTz9NT4US3qWkgDRrO1nbq0gB/iIijGf8A&#10;YX0rmwGIjVyuvgWtbSlftrTb+doWXqetjcLOjn2GzK/uXULdW37SK+Sc03r0ehc+G/iXwbrXifw5&#10;qPiNXn8MJ8LrS0uA6OCZYdSSE4C848xOCOoweldV+z1psum/DP47M8D29pdrc3dj5gxvtGgmETj2&#10;2rj8K4/wrY+F/h7451LTb+zM/hzTPBd7Z29tODNgrrzrBu6bsNt5rd8SeKp7L4Zo2mmK0j1e68K6&#10;dexwR7VKSM4uFUfwguG/A471z1qqweNx2FXI17Gn0/ee7Kmt/wCR327q5zU6DzWnluKi5Lmrz6+5&#10;7zqv4f5lbe+zscf8DLea48Z/AMxRPKkUiySFFJCL/YsY3NjoMkDPvX1lol9Fpnx2+JN5OSILfQ9L&#10;mkKjJCqbsnjvwK+aPg949ufAelp431O1t9P0qLVbzSIJXJWBoY57e3zhed21ZCFHXYcDAr6Fd1n+&#10;KnxaZTlH8MaeQR3BW8rGeFqUMFha3SSdvX3nb7pK/bY78XjKeNzXMcO1bksn3+Omn+KaXdK/UxP2&#10;TNVttf0zVdUtSxstQsLG8hZxtYxStcupI7Haw47Vx/wF0jQNO+N8c+kXn2m9k/tmGePzA2yBbiPy&#10;mxjjOTz3ql/wT+8Ty6j4J0q0lijRX0UW5IJ3BbOXyEOP9oSkn3AxV34CWPhu1+N8cmi3HnX7f2zH&#10;cJvLYtxcR+ScEd/m5716eJrU8bmNPFwUGpRk05O01+6a9xddvevsrM+Mlgq+UYWvl1ZzjKnOMWoq&#10;8Haqvjl5fZa3dz6A+MetX3h74bazqGm3LWl7CIvLmQAlcyop6gjoSPxrsYGLQox5JUEn8K88/aEu&#10;obT4R64Z5khDtbxoZGA3MZ48KM9SfSvQ7fiCMd9o/lROKWEpytq5S/KBxxk3ipxvpyx/OR43+1R/&#10;yI1j/wBdb/8A9NN/Xsx+4fpXjP7VH/IjWP8A11v/AP0039ezE/IfpXVif9yw3/b/AOaObD/75X/7&#10;d/I+QLfxJJ4T+BvxX1KKBLl0sYovLdioIkmuIycj0DZ/CvqjQ4I08JafDI2IhYxozdPl8sAmvlOL&#10;SY/EHwb+IWlTSNFDfGxt3kQAsqtdzAkZ719MfD3WD4k+HGk393GkAmtMSJGSQqjK8E89BXsZ7Bey&#10;lNLXnd//AACFvyZ5eSy9+MX/ACK3/gcr/ocx8CPCngfwtaayngnWDq8U0yNdMZxL5bhcKOAMcV6m&#10;K8r+BGi/D7R7TWV8A37X0MkyG7LSs+19vyj5gO1eqCvznKoqODppKK3+B3ju9n/Wp+gZtJyxtRty&#10;e2s1aWy3X5eQtFFFeseQFcd8WtG8P6/4GvrLxRff2bosjxGa4EgTaRIpUZIPVgB+NdjXG/Fuw8M6&#10;n4Gvrfxfcm10Fni8+UOVwRIpTkAn7wWuHHJPC1U0n7r+LSO3V9u/kduBbjiqTTa95fDrLfou/bzL&#10;vw30zRtG8D6TZeHrv7do0MRW2uN4feu4nOQBnkmulrmvhtZ6FYeB9Jt/DMxuNCSIi0lLFty7jnk8&#10;9c10taYRWw9NJJe6tttunl28iMW74io22/ee++/Xz7+YUUUV1HKcF8cdA8L+JvhjrOm+M9SOk+HJ&#10;lT7VeCUR+WA6lfmIOPmAHTvTvgjoPhjw18MNF03wbqJ1bw5AsgtLwyiTzAZGLfMAAcMWHTtTfjjp&#10;vhHVvhjrNr46uzY+FpFT7ZOrshUB1K8qCfvbe1O+COneEtJ+GGiWvga6N74WjWT7HOzs5YeYxblg&#10;Cfm3DpXqcz/s/lvL49re5t3/AJvLseXZfX72j8G9/e37fy+fc80+LP8Aycf4I+th/wCjLyvTfgb/&#10;AMkh8Jf9g+P+VeP/ABo8QWum/tWfDDSZlkN1qnkNAVXKgQtdM+49uHGPxr2D4G/8kh8Jf9g+P+Ve&#10;dhouOHrNrecbfdNfmmfVZtJOWCS6UpfnF/qdzXy9+3Nqfh200Lwra+IdLW6S4vW+yXod99tKu1sB&#10;V4YOu5Tnpn1r6gr4v/bl8Z6Xb/EPwh4e16yFxpsenz6jCyAs32gzRRLkZHAVmNdGEb9vBJTbf/Pv&#10;Sez2/XyuebGnzqTbppRV26t3T0/mS31tZd7X0Od8ZNFP8R7KC3G4R6/b3yoo+5aLNIok/wB0bkH4&#10;iof2U9Om1fxpqFjbgG4uvhrHBGGOAWa7ugMntyah+JFtdWvjLxN4itXa1srPwtrF7ZXSKGxNbXiT&#10;Imw9RsIGD2r0H9iDwJe2uq3HiDUd4u7Dw9YaHI0ZBglkJa6cp3O3zlHNc+JpKjmdabd07r5yi3b5&#10;bM+to4v23C1CnFWmlB2fVU6ii387ppf04tL0S+uP2UvgfpVvbtcX8PiDS0aKLkkxTSNIR6gKjn6C&#10;vYv2rPDEXjP4PXWiXEM81pe6jYxXC22Q4iNzHvIODjAyc44rj/h2f+LRfBj/ALGIf+gXle/eJOPD&#10;uq/9ekv/AKAa2lOX9nYanHSybT63bX+R4FWap8Q4qvJX/ebd9X/mfBfgxtTs/jr4Q068EI0//hCb&#10;rULDy+XKTaZErFz9YeB2/GvJ/wBlS/sY9Kn0wW4fUjcw3puwOkLXtigiyeeHVjjpzX0B4L0KPVfi&#10;xpOoyO8cuifCG2uYVUfLI0sLRMGPoBzx3rh/B11ouj+Kv+EG0rT3ik0ODTo31GVUD3P7/T1bO0d2&#10;Jb8a99RjisJVrW+Cj0dkm6UFqut9fnqcs8VLBY7D4LmX73ER3V20sRWlo/s2bj6q67lvTNHuYL/w&#10;HqzhPsd34y8JWsRDfMXi05i+R2GJFwe/PpXSftA+DLfVNN8Y681xJHN/wmc3hmeFVBWay1CGxjnA&#10;P8LjAKtzjB4OeOi+G9hba9+z94K8RzW6NJP4w0WW1RxlrZ4LiCxZgfVlic+wkxXM/tZStF8BPiq8&#10;blGHxFtsOhwQfLs+hHfNfMZi3ja9ChtKMKcL9mla/wAvxaPs8ik8A8RiFqpVq0rd4uUbr5q/pfud&#10;vb2BuPDerQmWa4k0/wAGyPbyTyFnZre+m8nex6/6tc+o9K+Xrn4iWfh7Vtb8ex/Z5LnXPCtjLpkF&#10;yxi+2TI5inTAyVwxlYccha9N8bzXOmfsyX0bzyxahY+B7C1vCkjeYkwvFaRCwOScOpPJzu+tc/8A&#10;C3w2Nd8F+ApI7azuZbCSO/aC4VS0tsoumkVMg5wMErwPyr6XNsXUlOkqKvL2ikkuq5W38lo302fQ&#10;+N4Vy3D0cJiq+Nf7v2bpt9nzRtq9nJqy625l106Pw/pkPjXxh4L+MkFlcQf8I1baMtzZySqHNvLC&#10;sKRqo4LmWVmzkAKuDyRWx4U8e2nizV/2nbK1lt5LWw0TUltJ45cm6R7m/ldgP9lpNvGe3rXO/COK&#10;Pw74e8X+DftT3l1oRsDPOFKxyLNq0EsQUE87Ubb7dBXB/Bfw/cxeJvjF4gYxfYJ9E8U6avzfOJYz&#10;FK5I/u7Z0wfUGvkq2CdGFevW+NqMvK85NN/ctPU/RcLmFPGToYWg7Uot04X1bjShCcV83J3/AOAf&#10;XHxMz/woj9oHHB8mT/012teAfEC1ttU+DPw+vbmL7Xo3i/UNNtIImypMSPbFy44IDeU64HPQ19Ie&#10;IdBvvGH7OfxWbTLc3Or66uoxJaIwALwp9kQKT/eW3Vjnux7YryEeGrPX/wBnH4HQyIzCwWS8tvnI&#10;2yRSrtJ9RgnjvX1uHoz9riJpX9xU7dW/Z1HZf9vRX9M/L1jaNPD4KnOXK1XdW/aPPSV31Wkm/l5H&#10;KfHvWbjwp8Nv2eZ9OEaMhv7BFkXcqwvGIiAM9QhwD/Or37QEaH4I/DaNlDI3xOnVlYZDA31yCD65&#10;qt+0BLpP/Cpfg1Hqcc0lwYLx9NaI4WO5FxB8z/7PlmQfUirfxscax4C+FHhmzPna7e/Ei7ubez6F&#10;447+cO2TwAC6/nXPhKieHwdee96t2+vu03e/z69bnq4+hKNfF4ekr+9SailsvaYjSy7KN9OhY+DG&#10;sz+Gdf8AhPBp6QxQ3fxD8Vae8Zj+VISZztQDAXGxcdgB0rp/inIsXw3nkdgsaeKNZd2PQKIpCSfo&#10;ATXm9trQ+H2j+AvFV/bSy2GgfEHXL+7S3wZFjvGuo7NgD2kcED0wc1oXXxOi+J/7OH2gadJYXmn3&#10;+qW95LJIHN3O1lM7zZAHXOPwrgxcVDKpVH9twXq1BS/K33no5bTrVeIqbirxpKq35XrVY/n2+Z7V&#10;+1ZbHx7+y5o1tocsV42qSae1pJvCxyLs8zO49BtUmviWeHy9AkV1G8fCG3B79Ly1r7I1q5km+Bvw&#10;c0tiPsk3hye9YAfN51vpTPEQe2GJJHevBfjF4M0/R9A1nVrFDbY8BRaSllEP3SRqumz7h33FpmH4&#10;CscM1QxleD+GMWvO7cYr/wBK1OmlN18swMPt1Kqn5WSlKSf/AIBdendo7ifwvrHwT+OVrq0d7aXU&#10;nizxvol/EojY+TbXi6jbvG2cfOEZ8EcA4PtXu/w0/eftB+MZV+aKSW/Mcg+6wCaWrYPfDKyn3Ujq&#10;KwfF2gWXiOWbU79HnvdD8Y+Fjp8ofHlLiyATjqubu5bH96Qmtv4SY0zxD4bupB+5v7jxLpsIQcib&#10;+1Zp8n0XZC/Prgd6tUvZ4+dNbezuv/ANf68jycRi3i8kp4mfx+05G7W+3dfdZL1bPehS0g4pa4zy&#10;AooooAKKKKACiiigApKWigD8pfjT+xj8Tvh98e/FnxPvPhrovx/8M6lfS3sWl3N7N9ps0ZywAh3D&#10;cQCBgBwcfdr1Dwr/AMFF/hDc/DfxH4C1rwrefBjxD/Y91apo97YeXbCQwSBUVkUEc8Dei9etfoVX&#10;BfFL4D/D7416abHxt4S0vxDFjCyXUA86P/ckGHX8CKAPnf8A4JNzRyfsX+G0SRGdNQvw6qwJXNwx&#10;GR24r7Fr8+fFf/BLPUPh9q0viH9n34o638PtUDB1028uHktnIz8vmL82PZ1cV9i/AKy8eab8IvDl&#10;p8TbqC98cQwNHqVzbMrJK4dtrAqAOV29AKAPQaKKKACiiigAooooAK+YP+ClP/JnXjT/AK76f/6X&#10;QV9P18wf8FKf+TO/Gn/XfT//AEugoA+ltO/5B9r/ANcl/kKs1W07/kH2v/XJf5CrNABRRRQAUUUU&#10;AFFFFABRRRQAUUUUAFFFFABRRRQAUUUUAFFFFABRRRQAUUUUAFeeftEWmhX/AMBPiLbeJ7yfTvDk&#10;vh++TUbu2XdLDbmBxI6jByQuSBg16HXkH7YP/JqPxh/7FLVP/SWSgD+eP4SfD+8+KvxO8L+ELCMy&#10;3Ws6hDZqocIcMwDEE8AgZPNf0mfCb4U+Gvgn4C0rwd4S09dN0TTo9kcYOWdjy0jn+J2OSSepNfz+&#10;/sJf8nhfCT/sPwfzNf0Y0AFFFFAHOeOfhz4W+Jukx6X4t8Pab4k06OVZ0tdTtknjWRejAMDgj1rf&#10;t7eK1gjghjSGGNQiRxqFVVAwAAOgA7VJRQAUUUUAFFFFABRRRQAUUUUAFFFFABRRRQAUUUUAFFFF&#10;ABRRRQAUUUUAFfLn7RXwZ+N3jr4/fD7xH4B8bDQPA+lmI61pZ1KaD7ViYM/7pVKvlOOSPSvqOvl3&#10;9oj9nb4ofE74+/D/AMX+EviAvhrwtohiOp6Ob65hN5tmDt+7jGxsrx81AH1D3paQUtABRRRQAUUU&#10;UAFFFFABRRRQAUUUUAFFFFABRRRQAUUUUAFFFFABRRRQAUUUUAFFFFABRRRQAUUUUAFFFFABRRRQ&#10;AUUUUAfnh4k+Ldt+xb+3x478QfEW0vE8DfEextPsPiVYjKlrJCuDEQMnaCWBA5ACHBFe/eJP+Cif&#10;7Pnhrw/NqrfEfTtRVE3Laaekk1xIccKqbev1wB3IqL9r79pz4E/Ceyg8J/FuKHxBJqMfnroK6eL6&#10;TZyBIynhO+CSD6V8baB+0t+wR4a1aLVbD4UXqXcEgkR5tH85EYHIO15iv6UAeofsjfFi2+Ffw0+O&#10;H7RnxCsZ/CvhPxpr632lWXllppoxvRNqAcs7OBu4BIY8DmvRf+CXPhvU7X4J+JvFuoWM2mW/jHxJ&#10;ea1Y2twpDC3dvkbGOh5we4Ga7T4E/tBfDf8Abg0vXtMsvBFzd+EtCltZIW8RWEf2a5k5ZDHESw/d&#10;lO/tX0lb28VpBHBBGkMMahEjjUKqqOAAB0FAElFFFABRRRQAUUUUAFfK/wAOP+Uifxd/7E7SP/Rs&#10;lfVFfK/w4/5SJ/F3/sTtI/8ARslAH1RRRRQAUUUUAFFFFABRRRQAUUUUAFFFFABRRRQAUUUUAFFF&#10;FABRRRQBx3xj8Q6J4S+EvjPW/Eunf2x4d07R7u71HT/LWT7TbpCzSR7W4bcoIweDmvM/2K/ip8Ov&#10;jB8ILjXPhh4T/wCEM8OJqs9q+nC1it8zqkReTbGSvIZBnr8tem/GLxVpvgX4TeMvEesaZ/bek6To&#10;93fXem7Vb7VDHCzvFhvlO4AjB455rzT9i342eEvj58IbjxL4M8GjwNpEeqz2baYsUUe6VUjZpMRg&#10;LyHUevy0Ae90UUUAFFFFABRRRQAUUUUAFFFFABRRRQAUUUUAFFFFABRRRQAUUUUAc78RtX0zw/8A&#10;D3xRqmtWf9oaNY6XdXN7Z7A/nwJEzSR7TwdygjB4Oa/LjT/i34A+Mct9rPw08HQeCfDNtItothFa&#10;R27SShFZ5HWMlSfmwD6KK/Uf4i67Z+Fvh94n1rUbL+09P07S7q8ubLAP2iKOJnePB4O4Ajnjmvyv&#10;0j4x+Ffjpfa34n8HeEV8E6M1wluNLWKKPDrCm58RgLz/AEr4PjVv+ytP5o/qfqHhzb+3NX9iX6bf&#10;1tc/T74M6HB4e+FPhWyt2keIWEU2ZDk5kHmN+rnHtXaVznw2/wCSd+Fv+wVa/wDola6OvscHFQw1&#10;OMdlFfkfn2YTlUxlac3duUm/vYUUUV1nAFFFFABRRRQAUUUUAFFFFABRRRQAUUUUAFFFFABRRRQA&#10;UUUUAFNdQ6lT0IwaWvlHx1+3rF8HfHer6J8Rfhb4y8PaHazOtr4ntLI3lldRA8SZTlQfTmgDwT9j&#10;f9on4a/smeLPiL8KPG/inRrd5ddn1TTvE1g4ms72GT/lnLImSsqEEFW6cjtz9Y/8N2/AD/oqvh//&#10;AL/N/wDE14j4A+Gn7DPxyvZbrQbHwlqOp3chmltri8lt7ku5JOYpHVs5J4Ar1df+Cd37OTqGX4X6&#10;Sw9RLMR/6MoA9r+HvxJ8MfFfw3Hr/hHWrXX9GkkaJbyzbchdfvL9Rmulrk/hj8KfCfwa8Kx+G/Be&#10;iwaBoiSvOtnbliodsbmyxJycDvXWUAFFFFABRRRQAUUUUAFfFX7SX/J5Ohf9kz1/+aV9q18VftJ/&#10;8nkaF/2TPX/5pWdT4Jeh2YP/AHml/ij+aPJPE0clx4S8YBVaVxrMROASQoew5+g/SvUNU0e1tdf1&#10;TWQds15oAhnyQE2w69HhvyY5J9K8v8DeJLuf4n/FbQpDENOsdFmv4/lwwd0tQ5LemF/Cu+8XXcF5&#10;8OtfaCaOZT4Fv5AY3DfK2pDa3HY4OD3xXNCVSjlVelbrCXqpRk7f+Spn6Ri6FPEcRYGo30nH0adN&#10;X/8AJrf8OZWhwQwfHj9mxoVRTcW2qXUrKc+bJJJOzSE9yxOSe9ZPh9L2P4w28Fysq6bN4a8O3VtH&#10;J/qnZr2wjkkUdMnylUn/AGAO1d14HgjPhf8AY3ufLU3JeaMzbfn2f2fKdueuM84rn9ZsvtuqJIs8&#10;1rPZfB+HULeeBtrxzQX6yxsOD0ZRxXr4+n9SwlSmtfepr/wFTV/nyfifPZNiv7TzOjVa5WoV3vf4&#10;6qn9y9pb1Vy34O1680Q/s3aZEgWHxBdMb8yKd8hgu3eFznqRkgE5+VjirPw/mTWPhp8MPCMQMeo6&#10;t8RdSvYZ2H7tI7S6lmlVj1ywwAOmetdj+1bpFt8M/En7P/iCx3TJout22jw2kzcPGygbmfGdwC+n&#10;NeTa74sj+A/gvwFrurWs41fQvFPiQ21qBnMz3KAq/OMGF5CD0BK17uY5lTo4j+1I6KSb+ftJffZO&#10;K9D5TJcmrZngIZNFc0+ey/8ABUrO/ROSd/8AgmzoHifU/H/xm8K/ECexh03wtq1trF7HErbntrop&#10;HpZjJHLAmO3YEKAPNOThTXe/HWzi1D9jb4UWlwu+C4u/DEUi5xlWkgBGfoak134fw/D22+GPhqzE&#10;f7nSG3vGCFkmk1Kwd355+ZmJ/GqHxJ8QWfif9jL4QX9gzPbf2t4cg3Ou07ormKJ+P95G5718rgKU&#10;qcqFW3vc9m/O8H9+r+SR9bnWMhifbU6P8OMfcXaNq6S+6N/Vtm/+2T4YksX+HF5ZWyx6Po6apA4V&#10;gPLDadKsagd+mK8p/Z+8C3egfD/wfeXE9s6Wt9ZRvFEST/pQhljOP90YPv0r6F/bETzfBejx5wZL&#10;qePPoWtZh/WvNvDvhFPBa2Fj5gmumtvCQuZVzteSNWjyoPQEDpX0uT1/rEq+HqPb2bXnyyb1/wDA&#10;3+B8PnNKWFy/CV6W0vbRf/b0UvyiaP8AwUAnv7Xwz4es9IsRe3mp2mqaakQkEXloYEmdwf8AZSBu&#10;O+cV5H4y1V7f48a7cwQiaDxH8PNQ0SMMdjRNbW8qO5HIIL2pA5HDZOOle/fte6Le+IvEHw3sNOt3&#10;urln1hvLjGSF/s2ZN303Oo+rCvK/Aem6V8S5x4ij0ue5drO1Fk08DLKltda5dQXXyddskBdSf7pJ&#10;BHWvDypU1i6vtr8s/wB3/wCBQe3o3FvyPrsxrVI5JhHh7c9JSqdXqqqtfyahJLa7vr2XQNT0jT/F&#10;fjnVvEVn/aMUSa9pKJ5YfCLf2MkC7Tx8s1zK2evzewrR+KPiDRZPgv8AC7RbKz8nVZbjQL+4nVFX&#10;zlhulgfJBySJGY/Rs965fWmVbL4u2wTdLcz+J7S2bHEUr3mmJG/ttYg5HIxxVrx3ew3Wu/CeW3i8&#10;tE8DSRlSAMul1bI549WDH8a8LP6zjnuJpKS1hHS3vWfLrft5d9T3uEcNCrlOArSTupTe+l48727u&#10;71NvwF4PuvHH7NNhp1vpo1ML4o1uYo65SNla78t2J6Ycrg9iRXX+L/HY0jS/i94t0udnhi8E6Tex&#10;yhPmeLbclsBh1K7hz3Nei/AbQrbwv8O/GGkWfmfZLLxBrMUXmnLbfPduT36mvlrxtql3H4S+I+mr&#10;MwsJfgzY3LwYGGkV5lVs9cgMR+Ne7BTxOV0qL09m3+MJN/P3VY+bdWnS4kxdZK6quP8A6epJfL3t&#10;TofgRremfAbUp1mt5W07z7rTLKC0G8xJealCbcHcR9xJUDH1U9eta37LFjbaf8aJIpbmS61sQXv2&#10;lpP4V3rvRcADaJcgd8V87ftQ+OdV8EanYaNpc3kXc8dvq00qpny0b7PNaMjHowaF8jntXs37MGq3&#10;SfHaXVW3TRHwZ9qk8xh+8vvke5Y9+WOSenPFfO0ajeeQouMU/wB7o1Z6wl8H6+R9ZnGC/wCMUjmU&#10;p3dRUbu92+WdPfzfM33e59B/tjgH4OxZGca5pn/pUle4x/cX6CvA/jJq6/ED4DeHNSvrVIhqM9ve&#10;PbqxKo6xSSpg9Th0U/hXsfgm9n1Hwfol1cyGa4ms4ZJJCACzFASeK+6xVOVPL6UJbxnO/wA+Vf8A&#10;trPxbD1IzxlSUdnGLX4/5nBfGzQp/GWo2Xh2N0X7RoWs3Nv5nCpdCOC3jkJHOAl1MMf7fsK7BvFI&#10;1n4aHxJp4e2F1pH9oW4lALR7ofMXI5GRkZ7Vl+Kv+So+HP8AsA6x/wCjLGua+G3iOPXv2f5LaOF4&#10;m0nQ4bB2cgiRv7Ohl3DHbEoHPcGqUHUwtF2uotf+TSkn+SM+dU8TVV9ZJ/hGLX5s84ubNdP0W20y&#10;xjAOs+HtIvmgXG+4uzdKxK577XkOBx+Ve1fBtopPhBoLSHMDWjFiO67mz+lfPHxJ8Ry+Erv4U6rF&#10;EJ2istBiMTMVDCSXyzz7bs/hXuvw41mx8Jfs/wCnalqUix6dp+mSSzvI20bF3Zye2cVtmmJVSjUp&#10;PeMott9eaMv/AJE1y/AVIToYhaqopxSXeMo6f+TEXwHtvh1b2ms/8K+dmhMyfbMmQ/Pt+X7/ALel&#10;eq15D+ztqfgPVdE1CfwTpbaQ7mF9RtX3ExylMhSxJDYHGV4r10V8HlTTwdNx5La/B8O72/XzPr84&#10;Tjjqilz30+P4tlv+nlYWiiivWPHCuN+LcXhebwLfJ4yYr4fLxeeRuHzeYuz7vP3ttdlXG/Fyfwvb&#10;eBb6TxjD9o8Ph4vPjCsct5i7OF5+9trix1vqtW/L8L+L4dvteXfyO7A3+tUrc3xL4fi3+z59vMf8&#10;Kr7wtd+CbGLwdcx3OhWpaCLYxYxsDllbPIPzZwfUV19ePfsyy6JP4Y8TyeGo/K0BvEE5s0ww2p5M&#10;OeG5+9u617BXXCkqNOnCLTXLHbbWKenl28jkqVHVq1JSvfml8XxaSa97z7+YtFFFUQcF8cofB0/w&#10;w1lPHzFPChVPthUuCBvXb9z5vvY6UvwQi8IQ/C/RE8Bsz+FAsn2IsXJx5jbvv/N97d1pvxzufB9n&#10;8L9al8ewNc+FVVPtkSq7FhvXbwhB+9t6U74H3PhG7+F+iTeBIDb+FGWT7FEyupUeY27h8t97d1r1&#10;Nf7P+1bn/wC3Nv8A0r9Dy9Pr/wBn4P8At/f/ANJ/U8A/aE/5Pe+A3+5P/wCgzV9A/A0g/CDwkQcg&#10;6fH0+lfP37QvH7b/AMBv9yb+U1fQPwhGzQNXhXiKDXtThiTPEaLdyBUUdlAGABwBWEP90a81/wCl&#10;Vf8AM+hzL+Lhn/cf5Uza8MeJ28RX/iO2NuIP7I1I6eGD7vN/cQy7+nH+uxj/AGfevjb9uPWNE0X4&#10;3+Gp9bsTewf8I5OEwgbY32uEhsE+xr6S+EviGS7+KHxf0QwqsWn6xaXKzBvmczWUQII7Y8ofmfSv&#10;mz9ubxBpXh741eH59V03+0on8MXUaptVtrG5iwfmreeFccbSoxpylfldoytJ3hzaPpvd+V0cuWYp&#10;KhWryqRhaM1zTjzRVpW1j17Lzszq9U8LwfEDRbi3im+y2nibQfEU9jdBclLWcxmJinY7QPl7V6R+&#10;yWnleGfEUec+XfxR59dtrCuf0ri73VU8NfCbwN4ttIPO3+HtRghs2YIixyQvKnIB+7tVcDjFehfs&#10;u6Pe6b4R1O8urdoYNTuIry1c9JY2t4vmHtkEfhXdnOHjHlrQjvNpvvbnWv4annZJi6k6FTD1Z6KC&#10;cU3tzOk2l9zdvV9WP+E3w9vrj4U/D621JZtJvdD1A6hJbTRfOxHnqEI7ZEoOfavVPEv/ACLmq/8A&#10;XpL/AOgGtGkdFkRlZQysMEEZBFfOpy9lGk3pFWR61Wsq2KqYpqznLmf3nzL4UUf2V4bYAZPwmfLY&#10;5P8AqMc15bqXxZ0u98bazpNzoaaTHoul6OJ9YlYBW8m9tC8xO0YDIyrnJ4jHNTNqF5LrOkzWl3Lb&#10;RaPp2saRNHu+WaO5vpDGoHTYkcJTBHGRjpUHx28Y6l42134tfD6w8KSWqWnh6HStPkiLZnMV7F5O&#10;3cuPmMu0c/wda97K8LOplNVU48zqRlbW1rWj89RZ3iqOH4mw3t58saVSHNpe6cnPTt7rudX4Q8OX&#10;6/sIRRm4n0bU9Du5NU3J/rEktdSafYCDwT5eMjpnNcL4z8Lf8JR+x/8AHCQ3LQf2T481fVgNu7zP&#10;IulcR+2cYz2r0P4cyHTv+CeWrySoc22kam7p3ykspI/TFZseqaX46/YS8aT+HbcNq3iq51X/AECI&#10;7ppb+e6kKwnnBk2GMYHHAxWVajKnmU8Na8YVE727OUdeuunlo/n04bFOWVRzBNRlPmjb/F7OatfS&#10;ytJd9Vv04P4wzRw/BHx3GzYkudKt7aBOrSymW2wijqScdBVH4J6FBBD8HtcDyi7vPDHiGwljLfIE&#10;iR2U7ezZY5qHxp4hnk8Z+BLCznhk02SK51iTaocyzWKQPHGGz8oLgq3pg+lejad4MuPAU/wX0q8k&#10;WS9k8PeIb+42fdSSe3MzIvqFL7R64rrwVX2uawp2+ClLX1okYyl9U4WlLm1rV07eUak0/wAUvwOe&#10;n0qw8E+INe1OS58pPFln4eiUSt/y+i4tZSi+gZGG0cnKtXEfCixiudK1f7ZALjTr34h3WiyRMu4S&#10;yXF3pcgjZe6tFbXGe2Fweta/7R+qf2N4P8M6mqLM1jfaFdrGxwJDHbW8gUnsDtxn3ruf2f7G302P&#10;4aS28TKfFGrWXjC6DPuEdzc2OoxyRoMfc/cBh3+Yj0rTPsNGMJW+3Th/5LUt+TRlwtjKkadKvJ39&#10;lWq+vvUU1/6S1fpofSnw94+GfiDHQalrY/8AJy4rwzwlot5efsx/CzU4ow1nYWcouJCwBTzJ1VOO&#10;+TXufw8/5Jl4g/7COt/+llxXkXhvVn0H9gTTNTjjWaSy0yO4WNzgOUugwBPocV6WFlKNSahu68F9&#10;6qL9T4bERjKlDm6UZP7nB/ocJ4p8Mf8ACY3v7MGlMkLxPNqM8sdwMo8cWyRlI75C4Feb6RfXF54O&#10;+CeqTTyS6jDpfinUIruRsypcLcqyyhv74JyDXqPw302QfEP4Z2BvJbkeGtX1pzJPyXS88/y0T0Ef&#10;ksMdMEY715P4eB/4Vr8GDjj/AIR/xXk/9t0r5Ftxy1Uk7qKlZ/em/nyo/YKT5s852rOUo3Xr7WSX&#10;npP8Tpfipo8+sfBvWbGyXbcy+JdJigbBKRk6heDc2P4VBJPoAa5jwlo9x4Y+BeuaTex+XdXF5qer&#10;wbeUe1NvcW6OD/tNGWHqpBzXrei273Q1GKONppXstXVEVcliYr/AA9a4OO2nu/Bei24ieSOT4OTT&#10;W6kfK10jFFK543gSEe26uTNqsoYfDYdfDKFOfzUeT8Vb7kenw1BVMVj67esa1aHyc+f10adv8Uj2&#10;i8/5Jh8Dv+xXvf8A01Vyfi9QvxE8B6G6g3/iO1spdPhIysqRjTGk3HouBaT8HrtHqKu6JrlxrPg/&#10;wTYyBWXw9ZalphWNDuhEelIjBz3IlYpnpnAqz4w8O3s/x9/Z51MRhItKsoILpZfldTPDcBMA85zC&#10;2fSvYxNCXsMbSl1l+HuS/r7j4bLcRCni8rr/AMtKf3/vor5X/DU2fBRMfwa1jUHJNtpep+HtVu5C&#10;clLa2h06eZ8dSVjjc46nGBXXeATuk+HRHQ+JvEpH/f6/rkPCXH7M/wAUf+wHH/6Zreuu+H3X4b/9&#10;jJ4k/wDR19VY3/kd1f8Ar3L/ANIOXCf8ktT/AOv0fzPfaKKK8QYUUUUAFFFFABRRRQAUUUUAFFFF&#10;ABRRRQAUUUnegDzj4+/Hzwl+zl8O9Q8XeLb9Le2gUi2tFYefezYJWGJT1Y4+gGSeBWr8GviKPi38&#10;K/C/jMWDaWNbsI737G8gkMO8Z2lhwcetfM/7Zn7K/hLU/Bfxi+LPiGa+8S6/F4au/wCyLPUZy9lo&#10;+2127oIugcspfce7GvZf2Mzn9lT4Wf8AYAtv/QaAPZTXw/42/wCCj2v6V8TfGXhXwj8E/EPjq08N&#10;ag2mz6ppUheNpF6ghYzt5zxntX2zfzva2VxNHG00kcbOsaDLMQCQB9a/Mr4AJ+1z4E8D6/H4I+Fe&#10;nWF5q3iS/wBX1HUfFdyqT3TykFQkJZcKoAG7JycjtQB9wfs0/GzXfjr4IvNd1/wFqnw+u4L17VdO&#10;1XPmSIACJBlVOOSOnUGvO/8AgpczJ+xr43ZE8x1lsCqf3j9thwPxrqf2Tf2lZ/2gvDWuWmv6DJ4U&#10;8e+F7z+zNf0WU5EM+Mh0PXY2DjPTB68GuY/4KUf8md+NP+u+n/8ApdBQBd+H3x4+M+ueJtA0rWv2&#10;f7/w9otzLHDdavJrttMtrGRzIUXlsegr6Sqtp3/IPtf+uS/yFWKAFooooAKKKKACiiigAooooAKK&#10;KKACiiigAooooAKKKKACiiigAooooAKKKKACvDf24vEmm+Fv2RPi1d6pci1t5/Dt3YRuVJ3TXEZg&#10;hTj+9JIi/jXuVfKP/BUn/kxv4if72nf+nC3oA/JD/gnn4Z1LxP8Atj/DKPTbf7Q1lqa3843BdkES&#10;lpG59B2r+h2vwf8A+CSn/J6fh3/sG6h/6TtX7v0ALRRRQAUUUUAFFFFABRRRQAUUUUAFFFFABRRR&#10;QAUUUUAFFFFABRRRQAUUUUAFFFFACGvlr9oz9l/xd8W/2gPh9420X4hDw1pGgGI3ejefMhvNswc4&#10;VCFORxzX1NXyr+0f+ytP8X/2gvh744j+Ii+GY/D5hLaMXIa82Th+PnHX7vQ0AfVIpaSloAKKKKAC&#10;iiigAooooAKKKKACiiigAooooAKKKKACiiigAooooAKKKKACiiigAooooAKKKKACiiigAooooAKK&#10;KKACkpaQ0AfBfwc+H+geL/8AgpR8eLzxpYWesaxplhYPokOoqsojgkTDMiNkZAEYzjgN7039k3wF&#10;4VH7Q/7UPwl8QeH9I1LSE1pNYstOu7GJwsF0rFwuVyFAMAAHTIxg1vfGT4UfDT47/tgWB8KfEG88&#10;G/GrwrHbT6pBp6uBqFirIxjdhgEhWCnk8MAQcVqftSfsSeK/iF8Vbf4q/CDx6/w78eyWa2GpSksI&#10;r6JQArMVB+YAKDkEEIvQigCv+wxPF8MPjD8cfgXpt1Nc+F/CGpQX2hxztva1huYxJJDv6kK7ADPP&#10;X1r7Nr5x/Y1/ZKk/Zm0bxFf694kl8Y+OvE9yt1rGsyg4YrnaibvmIyxJJ6k9AAK+jqACiiigAooo&#10;oAKKKKACvlf4cf8AKRP4u/8AYnaR/wCjZK+qK+V/hx/ykT+Lv/YnaR/6NkoA+qKKKKACiiigAooo&#10;oAKKKKACiiigAooooAKKKKACiiigAooooAKKKKAOQ+MHi+H4ffCjxj4nudM/tq30bSLvUJNN4/0p&#10;Yomcxcgj5guOh615r+xj8etP/aL+Elz4p03waPA9vFqs1idMAUBmRImMnyqo53gdP4a9L+L3jCb4&#10;ffCnxh4ot9MOtT6NpF1qEemjP+lNFEziLgE/Ntx0PWvNv2NPj3fftGfCW58U6h4OPge4i1Sax/sw&#10;hhuCJGwk+ZVPPmY6fw0Ae70UUUAFFFFABRRRQAUUUUAFFFFABRRRQAUUUUAFFFFABRRRQAUUUUAc&#10;78RfEUfhD4feJ9emsf7Th0vS7q+ey4/0hY4mcx8g/eC46d6/LHS/jhYftB6hrnizTvCK+CbYzpa/&#10;2WoUAFII/n+VVHOfTtX6n/ETxFJ4Q+H/AIm16KxOpy6Xpl1fLZAEm4MUTOI+AT823HQ9a/Kzwj8a&#10;tS/aE1bWvFGteHB4YuJdT+ynTgpXZGqptHKqeAducdq+A41V8sStf3lrfbf7+34n6n4ctRzltyt7&#10;ktLb6p/La/4H6o/Db/knfhb/ALBVr/6JWujqrpmm2+kabaWFpH5VpaxJBDGDnaigBRz6ACrVfc0Y&#10;OnSjB7pJH5piKiq1p1I7Nt/ewooorY5wooooAKKKKACiiigAooooAKKKKACiiigAooooAKKKKACi&#10;iigBK8R139sf4K6X8QpfAGqeNtNTXPPFlNBKrNbJM3Aikm2+WrZwNpbqcV7Br0FzdaHqMNk/l3kl&#10;tIkD5xtkKkKc/XFfIP7D1h8OfGf7P83wl8RaNYXXjTTBcxeMdA1a1zcyztM4e4k3DLq5YFZAfTBG&#10;KAOw/aZ/Zx/ZtXwXqXjL4keE9I0XTrYxtPrmnQtazIWdUQ7oME5Zl6g1xKfsLeO/hvsvfgn8efEv&#10;h62J82LR/Eh/tKyII4Hzcgf8BNeRftpReI/2cv2dfF/wr1qbU/Enw+1Q2snhDxFMpmk03ZdRM+m3&#10;knoqgmKU9VG08gV+kmkHOlWXp5Kf+gigDgvgFB8T7XwF9n+Lc+jXfiuG7kQXWhqVgntwF8typ6Mf&#10;myOOgr0miigAooooAKKKKACiiigAr4r/AGkuf2ydC/7Jnr/80r7Ur4r/AGkuP2yNDPXb8MvEDY9c&#10;bD/Ss6nwS9Drwf8AvNL/ABR/NHnBtpbbQfim6WpDy+GNX1E3aKCFia3gijRm6hiyMQD2FZniG7sf&#10;CGieLgsHkWbfCjQLOOGBOBJNMwBx6ZySa9Q8E+G5vHHw78cWNpPHbyeIvh+t7AZgcQiYNtV8dSNh&#10;yRxzXlXxR003vw18UarEXdx4b0TQxAq5J+yzgmTj13njsFzWeWpTw9Si38Sbt5KFRfhf8T9CzipK&#10;OZ4eslpCdON/OVbDtffyy/8AAT3j4Q6xF4a+DvwO1qa1F4NK8G6pfLDxkmOCBvlJ6EjIz7msTxh4&#10;F1Dw7qviGQD7Vp+mfB8afLeAbR5r3DMgxnuEc/hV3TAmj/scfCzU5YZIZ00abTpJDC7MsNxYTgoV&#10;AyN8kcAzjqB616d4p8N3HilviBosDpb3N54GsIFeYHajE3nXvX1+b4eOIwUpdnJ+rjN2/Cb+8/Kc&#10;gx88uzdbWk4xd76Rkk215+4u/U4/9sr4g6TLpHh7wgYZm1ceJtDZJWjHlrumMmQ3b5YnH4iuF1rw&#10;xL8dtX0GPRVhEc/iLxjKq6gNo4iFuMjB58x1I9hmtTXdN0n9oT4lahrVx9os9I07RrXxFYRK4SYX&#10;tnGjr5hwQYyt4gIHUqeal/Yu36h4/wBRS5na7gg0W31+zjONtrc6k7yXezH8LMi4BzgCvkZU1icv&#10;VSW3teVejjf/ANsP0ihU/sfFuFHScMPzyvr7zlyfg6q+59tfYP2kHufDHwRgvbfYuqadd6WiT7N+&#10;0i7gDfh/9auF8E6HZRfDb4ReCrCMIkPiy7ltUny6rb2F7cyFSectsQAE9TX0h4q8N2vi/wAO3+i3&#10;xdbS9iMUhiOHAPcHsfevnr4dMX1P4OseM654nP8A5EvK6MVXi8NRw63UpN+abppfdZ/efO5RSk54&#10;nEy7Rt6xp4iX3bG/+17/AMiloH/X/J/6Ty1y2t/8jBb/APXPwx/6G9O/4KGa1eeHfgrpmo6fMYLx&#10;NdtIVlABwkjFHHPqrEfjV74g2C6L4z0pNyiLUU0V4FUHEawTFSGPvvGPoa9zJcNKniZVm1acdO+k&#10;lf8ABM+czzHU62V0MLFPmhOV301j01/vLoehfEEgfG/4Vj/Y1X/0VDXn37LZzqujf9iLpv8A6W31&#10;fRNxpdndX1reTWsUt1a7xBM6AvFuADbT2yAM/Svn/wDZ8jSz+KvijToVEVpplhJp1nEOkdvDq+op&#10;Eg9QqgDJ9K+RnDlrxl3b/Jf5H2+FxCq5VXpJfBGK/wDJ5v8A9u/A8a+P/gizOq+PtGs5ZbC0mu7m&#10;8mdWZnzJcaJNNtI5+Ys2B2zUnw80XVv2jdT+1aVHbacvgq0k8OGKd8GaOSVJ4XBA6qkao2eSee9d&#10;r8ZdRs/CfjuTxHc2NxqZHjAWL2kDYLounWd4p6H/AJa2cWfVSw7079gvT7uyv/izNd27239o64mo&#10;wI4xmKUSMpHt1X/gJrz8wfts+dOdS/NCLcba6RT5ub16H0GT4iWE4U9vTVpU3LlfT3qjhJW/w/pY&#10;+pr+0VNLvo7eFVaSORtsagFnIOTx1JNfm98YNWudK1S902HEceofBieG+R1y2+3MmF9VZXBB+hGK&#10;/S81+UXju01C/wDjl46smSZxrln4j8P6M0h/dvcvISIVP8IDMSewL+9ff4KmqmBxT/lSa+aa0+T+&#10;65+U0ZyjmmFts3r6Jxlr6NJ+qTOo/aL+HNlr2peIPFWoyNJb6X4MsIobVMqy3C2gkSXPcDcRt/Gr&#10;PgPXLLw1pWpNqF40HiW+8IatZNb2u8RqkMCGLaSeZZAruzAjoBXa/G34UeLvH3gXUJ9B0nU7iN9L&#10;0y7gFnEG+3qmnbWg6jhmYA/SvCfi5p9zYfALRr2K5+za/oOqXtnqkyZWaWO7WQQpv7qqqVYH04rw&#10;sTSpU8xw1eNWMaspVN172jqJKPlpHn7po+8wGMrYzKpZbVg50IxprTZKVKhJt+ak5crW0o9bH25r&#10;7iX9lr4dOowr2Vkw/GykNe4/D3/kQ/D3/XhB/wCgCvD9fKyfs1/DeyiG64fT7aVIV6lI7Fy7Aeij&#10;k13fw28Z3U3ijSPCq+Q1hD4TstSJX/WiV5HTB9BtQEfjX0WYz/2WLfWpL82fl2W0Z1cTPk+zTi38&#10;rf5o2vFXPxR8O/8AYB1j/wBGWNeW/AXXrG++Dni61guFeaOxt5j2DI+lW8alT0PzwTJx/FGw7V2n&#10;xW8TP4d8RahrdrbLey+GPCOp39xA7FAfOeIwLn0Y2c+SOm0eor558LaJceFPhzBos0qvcaff6PZS&#10;vCSEdk1PUVbHsSD19a3pShDLqjk/ej7PTyc5v8rffcn6tUrY+l0hN1FfzjCF/wAzB+P95qzeMfhJ&#10;YweZ/YsfhK31W7Kxbl8+1Amt1Zv4QzLj3Ga6y08Sap4h+Gltoslyw07XPC+gxS2YP7tDe3EyzFP7&#10;pIIG7tgVD8TT9q1vw5p8n/Hv/wAKquNTG3g+dbw5j5/u/OcjvVb4V3tpqGt/DLSmeO5gTRPD6alb&#10;gElGjtrm5hVvQ5VHx3wK+QxtVz9vHb34x9f4v5Xt6I/WMtoxp08FNK/LRnU22tKjf5vl+9+Z7p+y&#10;vqfhe88EG10OzFvq1lDbQaxKIyvnXIiALZ/i6HmvbBXg/wCyPrGj6h4O1W2sLP7NqNvfTNeSmMKZ&#10;FklkeHnvtjKr7YxXvArzMnkp4GnJOL03irR3ey/PzPCz+DhmdeLTWv2nd7fk+nlYWiikr2DwBa43&#10;4uan4b0fwJfXfi2z+36EjxCaDYX3MZFCcD/aK10+qatZ6Lafar64jtbfzI4fMlOBvkdY0X6szKo9&#10;yK5H4061oug/DfVrzX7MX+mgIjQlA2XZ1VDg+jFT+FcWMaWGqXaXuvWWsVpu127ndgoyeJpWjJ3k&#10;vh0b1WkX37dtDz/9jeaKf4a67LbxmG2k8R37wxN1SIspjU/RSox2xXvNeG/shXVtd/DW/ks4vJgG&#10;peWVxj94lrbpK3/ApFdvxr3KvWxElOaknF3jF3irR+FfCukey6Kx5dKLipRaatKWktZL3n8T6y7v&#10;qwooormNjgfjnrHhPQfhfrV944sf7S8MRLH9rtvLL7wXULwCP4iKd8D9X8Ka78L9EvvBFl/Z3hiV&#10;ZPsdt5ZTYBIwbgk4+YMfxpvxz8S+GfCPwv1rVfGGmjV/D0Cx/abMxiTzMuoX5TwfmINed+FPHWh6&#10;3a/BnUPBsLeH/CWoXmoAWC4hj2LBNwyg4xvBI98V6M/cy7ncZW50r393ba383n2OXD0vrGZOlGUb&#10;+zk7W973bvfs7Wt3PKPiX4pHjX9rX9nrWVtjaC4F2PJZgxXY9wnX325/GvqD4RsP7H18dx4i1XI9&#10;P9Mlr4h8M6nc65+0T8HHeX7THpHiLV9LdlAxb/vLiSKJvcxtuHsa+3vAo2+OfiMB0/tW247D/QLb&#10;NdWJoKhKvh1tG7Xoqklb/wAm/A669Z1qOCrPdxSfq4Rd/wAPxOJ+Eriy+P8A8YY5v3bajd2ktoD/&#10;AMtVgtYVmI/3TPEP+B14J+3L4ns/C/xq0C4vNNXUkfwxdRhWCnaTcxc8ivefAv8AycV4m+mof+i9&#10;Ir52/by1VbnxtdvHbLKE0dvDT7/vrNc/6QsqDuFWBge+SK2xVFYnH4aDp8/PGHuqXLe0LaPpZRv5&#10;7dTmybEPCYbFVlVVJQU/fcedLmkt49buXL5XT6HffFq7uLL9kHw94mt7VXtraykkltXby2SK5R0X&#10;bxjKeYvHoOK+iPgwnl/CTwamc7dJthn6RrXEfH/wRqXxH/ZtvdB0cQi7ubG3ZWmfZGiKFdifoF6C&#10;u5+DbBvhT4RxyBpluv5IBXXjsRDEZamvi9rPTsmrr8XI8PBUXRxaj09nH71o/wALHZUUUV8mfSH5&#10;8az4iHhuVnMBuPt2tLp2A2Nnm3V6N/vjHSvSfFXxO17Xvj54w0HUNBOn6TYQ2EEV+wYCSOLU4WST&#10;JGMMZHH/AAD615Z4k0G+8T6vommabB9ovJ/FlvsTOBhbm/YknsAATmu//aF+IfjbWofi5oOqeEF0&#10;/wAM2dgEtPEAt2V5wl1AY08zoQS7nA96+7yClCpgMFBJNy573dmr1Uk0uvXTqeJxnOcM6xs22kuT&#10;ZXTtR1TfT1PXf2ffCrx/swWul63YK0d3BfTNbTAMJIZZZXTI91ZTj3rxD9lW8uL/APZy8JXd1I01&#10;3P8AEHzppH+88jTgsT7kk19saSoGl2QAAAhQYH+6K+XPCXhe/wDh1Ld+D7/7NK9v8QbTW4p7QkK0&#10;V9cyyIhUjhkCYOOOeK8bDTli8xrYlq3MpN/Ocf8AM6684YbJYYHdqcLeip1E/wBL/I+dvAXwntLf&#10;XPGusQXMst1oukvrOLhziJLma6E8SKBj+FSM49a+zdM0+2vfir8NpbiBJpLXwrK8DOM+WzCJWI9y&#10;OK8W+H/w+utT1P8Aan1W0t7i41W91GbTLexWMhpFECOpXPXJY47da+rPDXhSzS38PardWhTWbLS4&#10;7ISMSGjUqpdMdOq/pXz2DTwVeUpy5nOG67zjt8r2fkfc8R46Ob4eCpqyp1GrPtC17eTd2vNnyRr+&#10;lWWrfA34ny6gFIstPtGS6kj82S1jLKJGjB77F4AIztA4rQ+B1kvkfA1EcskGj6OVZhguBDq4HHbg&#10;5rd8EaRZeJfgx8XZb+AXGjiwubCUMSCZrWOTzBgc4VgMHviuNj03VPBPh/4P2VyzWWo2dv4VSYwv&#10;9xTcX28Fh/DsLBu2Cc8V9jiKUcZmtTCy/kfovgt56O91/wAE+EwmIqYLh6OIjZP2qt3d41FLf+64&#10;pdvuPp/4YWr3vw91m2jI8ybVdZjUt0yb24Az+deM6jpc+i/sA3umT7XubLTJbaUxHcpeO7Ktg9xl&#10;TXunwXjDfDPQ77/lrqkTarMM5US3LtPIF/2Q0jY9sVc8dada6f8ADPxNa21tFBbDTbthDGgCgmN2&#10;Jx7kk/U1x08Y6GMcLX/fRl/4C5aficM8N7XCKd/+XUo/+BJf5Hy34AJHxStWXOVvnOVGcf8AH/zX&#10;BzwR2vw28Y2UMaR2lh4J1VbWJVGIA8WmSuF9NzyOx92Ne0/s5QNdeN/FsSAM76WwXP8AeN3cAfzr&#10;weTxFYX2k/F3QYpSdU0LwlqdtfxFSBHII9PhIDdG+eCUcegPevlMRJzyxxivgnr6Nz/VpH7Hl0FD&#10;iRyb+KnFr1Xsl99r/Js9w+F9xbTfFvwnYNMhuX0WynaDd8/lnTGBfHXBY4z6mu++Lnww8P8AhT4Q&#10;6jPp9tJE+i6PcWVmXlZtkUrqzg56kkDk1zHwq+E2pr8T/CPxCEH+hnwzZad5nnLjyfsYOdnXd5m0&#10;fSvefGMUM/hHWkuIUuIfscxaKRQVbCE8g/SvUzb2VejQVNptUop+TtqvlofCZTXr4LMK0ndL28pW&#10;2ur/AKptfNn56/DTxHcXvxF+M3h+WGIWumxS3EcnO9jNfQFg3bAKjFfcTeD31P4s2+s3mnpcabb6&#10;Pbi3uJMHy7pJZuQOoYJKef8AaNfn18JdLTwn8VF8PxXt3q+s+L4fsWq6hdRt5VuZZI7m0bcOM4V1&#10;bJycDHQ1+ocKeXEiE5KqATXTUrweFVSlrGpKf5QTf/gUWLM8JVw2Pjh62kqVOmtP+32vlyyX3nzV&#10;oHh648P/ALKHxHg1Bkk1aO11ayupISSjfZle1i2+wihjHuQSeTW34aH2PwJ4M1SH5by28a31vG55&#10;ASfU7qGUY90dgPTrU+uMG/Z0+LWCD+/8Rjg/9PFxWj4A8M3Pib4ZaLHbSxRGy8W3l+5lz8yRatcM&#10;wGO5A4rCvWvnU6lR6O9+1r2t6W0t2Ko0rcLxhTWvtFb15b/f1PZRS0gpa845gooooAKKKKACiiig&#10;AooooAKKKKACiiigAooooA8Z/bNIX9k/4tknA/4Rm+5P/XFqb+xg6v8AspfCtlYMp0C2wQcj7tey&#10;XFvFdwSQzxpNDIpV45FDKwPUEHqKS3torSBIYIkhhQbVjjUKqj0AHSgDyj4cftA6H+0BpHj+2+H1&#10;1PDrHhq8n0aSbUrULGl6qnawG470DD26Gvl/wT/wU80z4T6RJ4S/aE0fXdB+JulzyQ3gstKBgu4w&#10;x8ueMBgArDjjIOMg88feVnplnpxlNpaQWpmfzJDDGE3t/ebA5Puagv8Aw5pOq3Cz3ul2V5OoAElx&#10;bo7ADoMkZoA+UP2FPDWv+KPGnxc+NmueH7zwpb+PtSibSdKvxsnFnCpVZZEwCpYnv1xnoQT0P/BS&#10;n/kzrxp/130//wBLoK+ngoUAAAAcACvmH/gpT/yZ140/676f/wCl0FAH0tp3/IPtf+uS/wAhVmq2&#10;nf8AIPtf+uS/yFWaACiiigAooooAKKKKACiiigAooooAKKKKACiiigAooooAKKKKACiiigAooooA&#10;K+Uf+CpX/JjfxF/3tO/9OFvX1dXxX/wV28bJ4V/Y61LS2s2uT4k1ey0xZRJtFuVc3W8jB3ZFqUxx&#10;9/OeMEA/PP8A4JK8ftp+Hf8AsG6h/wCk7V+8FfiP/wAEcPA7eIv2o73XheC3Xw9os85tzFuM/mkQ&#10;4DZG3G/dnBzjHGc1+3FABRRRQAUUUUAFFFFABRRRQAUUUUAFFFFABRRRQAUUUUAFFFFABRRRQAUU&#10;UUAFFFFABXyl+0l+y5oPxc/aE+HnjbUfiPF4X1DQTCbfRGkjVr3ZOHGAzg8n5eAa+ra+Uf2k/wBn&#10;H4d/FH9ob4d+L/E3xJi8LeI9EMJ0/Q3u7eNr7bOHGFkO9st8vyigD6tpaQUtABRRRQAUUUUAFFFF&#10;ABRRRQAUUUUAFFFFABRRRQAUUUUAFFFFABRRRQAUUUUAFFFFABRRRQAUUUUAFFFFABRRRQAUlLSG&#10;gD8rP2g/iR4p/Zw/b18Q+Pvht8MPE3iKa8s1stdSbT5ZbG8DJGwe2kjj3Kw2rkkkZBHTivULb/gq&#10;Z4p+zx/aP2avHhnx8/lRS7c+2YM17N+1N+2kPgj4p0z4f+CfCV78RvilqsPn22hWGSlvHziScrlg&#10;OCcYHHJIHXzL4Ifto/Gj4jeA/jldap8OtNPjvwFJbwWnhfTUlZ5JWMnmRv8AvGLEbM/IfXANAHtv&#10;7Kv7Umo/tJx+IW1D4beIPh6dKaEINcRx9qDhuU3Rp0289eor36vE/wBk/wDak0P9qn4eza7p1jPo&#10;es6dcGy1fRLo5lspx2zgZU4OCQDwQQCK9soAKKzPE3iPTvB/h7Udc1i5FnpWnQPc3VwyswjjUZZs&#10;KCTgDoATXwF4q/be8V/GH9of4NWXgPTNa0D4Qah4k+yf8JHdRtanxFIkZLpGjYY26g+nJ64I2g3d&#10;g6XP0PozXhv7Y/x51L9n74Ny6v4esk1Lxdq17BouhWki7kkvJyQhYZGQoDNjuQB3r5Z8YfC39rL9&#10;nXwpc/GG4+NZ8dXemodS1zwXc27myEB+aeODLFTtGQu1I8AfLjGCr9x2P0YzRmvnD43ftaQeCv2U&#10;dP8Aip4XshqOp+I4LSHQbGUbg93c4EaN0ztO7PqV96+dvE3wh/a6+Dng+6+Mb/G3/hKdcsIW1bVf&#10;A1xav/Z4hxvmhiy207VyAFjTGDtIIGW9L36CWtrdT9Ga+V/hx/ykT+Lv/YnaR/6Nkr3X4N/E2w+M&#10;vws8MeNtMQxWet2EV4sTdYiy/Mh91bI/CvCvhx/ykT+Lv/YnaR/6NkptWdmJO+p9UUUUUhhRRRQA&#10;UUUUAFFFFABRRRQAUUUUAFFFFABRRRQAUUUUAFFFFAHJfFzxZqPgP4V+L/EmkaWdb1XSNJur+001&#10;VZjdSxxM6RYXLHcQBgc815x+xz8cPFf7QHwnuPE3jHwa/gbVo9Umsl0x4Zot0SJGyyYlAbkuwz0+&#10;X616R8W/EmteDvhb4v17w3pZ1vxDpmk3V5p2mCJ5Td3EcTNHFsT5m3MAMLyc8c15z+x58XPiH8av&#10;hPP4g+JvgxvAviNNTmtU0t7G4sy0CpGUk2TkvyWcZ6Hbx3oA9yooooAKKKKACiiigAooooAKKKKA&#10;CiiigAooooAKKKKACiiigAooooA574heILvwp4B8S63YWJ1O/wBN0y5vbexVWY3EkcTOkYC8ncVA&#10;wOeeK/KfwL8VPEPxg1fXfEfijwyfCGrSa04l01opIzHnax4kAbgsR+Ffq14/1jUvDvgTxJqujWJ1&#10;TWLHTbm6srERtIbidImaOPavzNuYAYXk54r8uf2SvG/if4jePNA1HxjoZ0TUj4lhjNrJbyxb0Lox&#10;YrKSx+ZmH4exr4DjCn7bDUafKtZrW+qu0tF1vfXsfqnh/V+r4yvW5npBvlS0lZN6y+za2nf5H6yC&#10;loor78/KwooooAKKKKACiiigAooooAKKKKACiiigAooooAKKKKACiiigAooooASqUWiadBq0+qRW&#10;FrHqc8axS3qQqJpEX7qs+MkDsCavUjZKkA4OOvpQB8j/AB2/4KM/AD4ceJNS8DeJ57rxTc27+VfW&#10;lhpq3lukit/q3LkKWBA4GcHHeuXX/gr98CkUKtl4tVRwANIXj/yJXK/sA6B4F+EHi/4reC/iHb6T&#10;pHxW/wCEhluHOuCNZL6yc7oJLZ5Pvxkkn5SeWz3r7f8AtHgb/np4e/76goAxvgL8dfDn7Rfw8t/G&#10;fhWO+j0ieeS3VdRg8mXchAbK5PHPXNei1R0d9OeyU6WbVrTJwbMqY89/u8VeoAKKKKACiiigAooo&#10;oAK+QfjJpkGtft6eCtOuQxtrz4e65byhW2kozIDg9jg9a+vq+S/id/ykJ+Hv/Yh6z/6MjpNXVmaU&#10;24zi1vc6X9n/AMDtp/w2svE8s8c2nSeD49IFmVO/EDzcluhBUgdPWvIbXwzdeF/hn4at9Qu49R1G&#10;70CW9urxU2+czi5K5z1KptX/AIDX0X8FwR+zHpQIwf7Juev1krxvxVpd4+kfDi7MZOkv4H1aOQlh&#10;tadLUvFlc5yuXIOOMn1r2Mmo0o4OdVr3lGWv/cOTa+djTiHF4mvm8sM5+66iuunu1FGL+V/mfTvw&#10;xRX+G3hcFQR/ZltwR/0zWudnTd8VPG69M+GbIf8AkS9rovhYc/DTwqf+oXbf+i1rnpo3k+KvjVY1&#10;ZnbwzZKoUZJPm3uAPeuHCfwKv+D/ANuiY4//AH6L/wCnj/KR5/8AsQW1zrfwMtNf1bT7OGXV5W8g&#10;QneTbRww2wDEjI3G2JK9K3fBfg5fC37UnjS5g8iOy1Pw3pr29rBHsW3WKSWLbgcdRkY9a7L4F+HY&#10;/Cnwa8E6Umn/ANlNb6RbebZmLyzHM0YaXcp5DF2YnPOSaZBp12Pjze35tZhYt4aggFyYz5ZkF1Mx&#10;Td03AEHHXBFePTg40qUX0s/nZ/5n1eLxirY7H1IaRmpJf4VOLS/BHfV8x+EMWXxZ8MaJDxY6N4u1&#10;61tFJywR7AXLbj3PmXEn4YHavpyvnDw3pZ/4as1PQTKM6VJP4v8AP2/61by3Wz+z7c/KUMW/fk7s&#10;42jGarErWFu6/O/6GGTSSp4pS2VOT+dnFP8A8mt8/U6L9sDwPZfED4L3Ok3mI2fUbIw3IGXt3+0I&#10;BIvbIBPX1qh8SbVYP2lPg1aE+ZCtnqKsrdH2RJtJHQ4PI9DXd/HLTbvVvAZt7K1mvJ/t9m/lQRl2&#10;2idCxwOwAJNcV8UP+To/g9/166p/6LWvtMrSUU09XGt+FPT03Z+fY+cpP2cl7sZQa06ykr69fhXo&#10;e6Y9a8L/AGctIutK8ffGxb+2MFy3i2SSHfgt9nkhjljwQThT5hfHqxyMk17qa4bwT4d1HSfiB8RN&#10;Ru7cxWeq39pNZyl1PmollBGxwDkYdGHOOnpXyFSN5wl2b/Jn2OErqGGxNJte9Ffepx0Xyu/keV/H&#10;C+vPhP4k8PeIorMa7LqPi2W7hsYkbcFOjPAQcZJIMTNwOhFdJ+zH4Um03w7c+I3uUeLXoo5FtgpD&#10;W7JPcsyk555lwOmNvNd18VvEmoeD/BtzrGlaQNa1G2kj8m18tnJ3MFYgLzwrHpT/AIUzm7+H+j3D&#10;aPHoEk6PM+nQxmNYXaRmb5TyMkljnuxrzpTdTNXz1G3yJ8vLoto35u9la3zPQVZ08kVKnCycuVyv&#10;dvWU7W3VnLfrqvI6yvgLVfC6L8Q5n1OwxqWneKdSubTzOWh86/tRuGD/ABRP+TV9+mvmv9pjQ7a6&#10;+JPgNNRtIptK1i7tdLMcihkuJvt0E7Rsv/XKF2yePlxnJAPuSxToYepS6ScdVurP9U2jzcpwyr5h&#10;TlfWMZ6PreL/AC3PafhiT/wqvwpg8/2Naf8Aoha+C7nTtL174BX3hbVYo7++s9f1Oe4lcA/aJJEu&#10;5LUA9WZSAAvqOK/Re2tINMsYra2hSC1t4xHFDGAFRFGAoHYADFfLXi/4h6B8T/Cd+tj4Zj0i40Px&#10;BYOszBCWkM7JvXCjBwG/BjXiZviv9pp8tRR5nKSVrt2V9JfZte77nt8K0vZt81NyS5It3sld21j1&#10;v07GkWZvhT8IC+d48L3obPXP9lkGuQ029n0fx74lurWVop9Q8GtaSupwVS20q3miKn+Eh7iQ5+np&#10;Wh+znEmpfC/4GQXYFzDNLrEMiS/MHQmZSpB6gjjHpXn2meK45fG+r6O7TNqY8F6pqAmIGwRDTbaF&#10;RnOdwMZ4xwMc9q+zzDnpYTDzl7zpyTfn71S/5P7z5nIqdOvmePwtNcqqU6kYp6pW9lbz0un8jf8A&#10;EEOpeM/g5ofhm0urtte8V+F/DGnw3QJc5Fzd3E7yncCUEEExbnJxjvXM/wDCxrjWPhJqvi6ztwDe&#10;ajo1/bWt2xYR+drOpbVYrjOAwBIx0r0D4Sbry6+Bm44aXQNHBJ55Ona2M185WtvfeEPHl/8ADC9n&#10;uDD4a8PzW17ay7Viubm3murm2ulRWYcJcROuTlSSDyK8POq8quPqVqE7Qkr9k7RUo6fN2ufd8K4G&#10;lHKo4LF0lKpSnzPZySdSUKtmtl7kE2n13sz6P13wfdXPxW1TwtDIl1qCeGpdEt5ZDtUk6SUxnnaj&#10;OAxH414j+y5d3t74l+GL6jcNNqC6trFhJK7clbfTkjjT3CDIX0BPrX1ppnhi71f9pbxNrELwra6Q&#10;IftCuxDnzbJlXaMYPI5yR+NeE/sbaPFaS6RcpdRXUl8viO4dEAzaOJoY9jcn5iFDduD+NeNOdSdS&#10;z2lPmb9Ha/p7zPVoToUsvqNayjQjBK+vv05yav3tCLPTP+Cf0Emk/DHW9HvnNzqttqkk090efMST&#10;5oxk8/KOOa+pBXy3/wAE/YH0b4Y63odw/wBqvLTVJJ5Lr/nosvzKOeflHFfUgrswNVV8PCoqiqX+&#10;1GPKn6R6W289z87zWm6WOqwdNw1ejlzPXW9/Pddk0ugtJ3ozWb4k1keHvD2qaqYjOLG0lujEG279&#10;iFtue2cYzXa2krs8yMXOSjHdnjfxR+KWneIvgr4R1h7eazXxJ4h0a2tIDhysn9oRSYYjoNsL8/Su&#10;t/aL1x/D3wa8S3cNvb3N4YBDaLdxCWJZ3YJEzKeoVypx7V88+JLwah+y7+z1dhPLFx4t0ObZnO3d&#10;LI2M9+te2/tG67Y69+zX4mvLFxd2es6YsVpcbSoHn7VjlwRkY3hugPHavEr1ZrC16zdrQWrV0tG9&#10;V166H3VTB0aGKwmGS0daorX6KcI/kkUP2W7y3j0TUdNs4ilp9nsNRBbG4SSQmGVcDtutS2epMhzX&#10;uNeF/sz3S3ZvJEXYF8P6JCQe5jS4jJ/EoT+Ne619DOo60adVtNyhTd0rJ3hF3S6J9uh8D7JUKlWj&#10;G9ozqJXd3ZTkld9X59QooorIo8A/a3+LWk/C7TfBv9sAX2nX+r7L3R9gb7bbCF9wIYbcLIYm59Bi&#10;vFf2m/i/orfs2+B/F/hnR30nTb+S/tLGzgKxm1keKVVk4GPldC2B1rtv20PGlj8O/ih8G/EGp6X/&#10;AGzZWdxqJksuP3m6FFHUEcEg9O1eW/tpeKoPit+yv4A17QdCk0yzuNRuLgadAm/yI445g7HaAAox&#10;knAAzzTqqTy6pPkdlUS5r6fDF25e+t79tD67JqVKOfZdTc179GcnG1n8dWPNzdvdStfzG+DdDl0P&#10;47eFBJbG2S98b2t/GTjEwl0Pc0g5/ibcea+mfhpr15c/tP8Axn0c3Mjada2+i3KWx+6k0lswdh7l&#10;Y4wf90V4dcnPxv8AhMRyP7X0vn/uBtXffCTxHLD+1f4wjkSNpPEGnXs95cvkFRp2oy2luFGdoHks&#10;A3HJQHqTnqxlerUquS683N6e1kvv5uX8Tho4Sj9TSnq406fJ/i9lTk7+XJGfzsjrPh7dQ3n7QviW&#10;W3mjuIs6km+Jwy7lXSVYZHcMCCOxBB5FfN/7amoXek/EC5vNPm8m+j1ywWLaMyNusblWVB3JBI78&#10;E16d+ztIYfE8dxBmNrvx/wCI4zMox9otJrc3UeD/ABRviCUHocKwyMGuH/a1kvYfH95Lpmjtq+oQ&#10;+KNDuIBHC0kiPHbzvsULz+8xtPqK9WM4YnHZfUUVNNRdm7LRSvr5NXt1tbqfPQp1Mrwub0XNwcVO&#10;N1G7tKUEtP7yla/RO62PsaSH7L8MWh2GPy9HKbCMFcQYxiqfwW/5JL4S/wCwbD/6CK29QFxrPhC5&#10;Cwlbq7sGxD0w7Rn5efc45qh8L9HvPD/w78O6ZqEP2e+tbGKGaIsG2OFwRkEg/ga4HNPDTTevOn+D&#10;OGMWsRFpacr/ADR1NFFFecd58ifAP/Svija3kX7y1XVtRsTKOgniN60kfrlRJGT2+YYJ5rR+I+s/&#10;ELxzqnxX8JeJ/Dr2vw7t9IvLiw1OOPyzLJCEkh+cHkFlORjkCu8+FXge2/4TLxJeWPlafa6P4w1C&#10;f7LFFhZGnsoAxGCNp3OWPBySaj8OX/xQ8QfG3xVoPinRIn+F0kFxFaSyQxbZ1OwKrEHcQVL9RXt5&#10;RVjRowmuVunG+rs01Ub93vLXQw4nviswqv3kqko2srpp0or3uy018z2XRzu0mxJ6mBD/AOOivCfH&#10;H/JXL/8A7Dfhn/0O5r6AiiSGNI0UIigKqgYAA6CvCfGNmv8Aw0hoGiSsWh15IdZMqcNC2nb9sfOc&#10;h2nGTxgKQOTkVlUl7Wq/7rf3NSf4JnmZjBunTS/mS+9NL8Wj1fQfB8WheJvEWspdSTSay8LvEygL&#10;F5abBgjk56810OKMYpa8Wc5VHzTd3ovuVl+CPXhCNNWitNX97u/xPGNQ+GFv8K/gP8TdPtr+bUEv&#10;7XWNTZ50VSjTRSOUGOwzjPWvPfiX4a1PV/8AhGILCykvptU8K+XbxQEbswWV8shbJAA3XtsqnJyX&#10;PTGa+ifiFoNz4p8A+JdFs2jW71HTLmzhaYkIHkiZFLEAkDLDOAa44aVJpXj34a6bcMpmt9A1G3kM&#10;ZyuVFkpwT2yPSvUwOMrLMJYmercZX9Um+nojPHUaMsphhYu1qi08nZfqzX+BS7fgr4DUjBXQ7IEe&#10;hEKVrfEklfh14pI6jSro/wDkFqu+EvDkHg/wvpOh20sk9vp1rHaxyzY3uqKFBbAAzx2FReOdPuNW&#10;8E+ILG0j866utPuIIYwQNztGwUZPAySOtYSqRnjXVT0cr/K9zBU5Rwns2tVG3zseOfs++GJNN+Jf&#10;ji9jnX+zorTTbaC2K5dZJYBdTMW7gvOcDtivjvQbeW7+KP7VUEETzzvo2sbIolLM3+lL0A5NfdXw&#10;YtpbLxh8QLaZNk0M2mRSLkHay6bACMj3BrxD4BaFdaD47/alt7+2FvdNePOASrHy5Y55EORngqyn&#10;HvzzXmznCOFrUV9udl8nOV/TS3zR9/galVZlHGT19lRpt+bfsY2b7+85edn6r6e+FRDfC/weQcg6&#10;NZ4I/wCuCVq+Komm8MavGuNz2cyjPTJQ1h/Br/kkPgb/ALAVj/6TpXRa9/yA9R/69pP/AEE1nDWm&#10;vQ+er+7jZ/4n+Z8sfsVxQazrHi7U2gWWy1G00m7tPPQFh5cLRbiOdpDK2PbmvrWvnD9hnwvbW/wZ&#10;0XxGs0xu7+0+ySREjy1WGaUKV4zk55yT7Yr6PrDBJrDxv6/fqevxNOE83r8n2Wo/+ApR/Q83/aDj&#10;j0z4AfEh7aKOEroOoT4RQAXMLsWI7knk+tXvgVCq/B/wldc+dqVgmrXHPHn3X+kzYHZfMmfA7DA7&#10;V0/inS7TW/DWq6fqFtHeWN1aywz28y7kkRkIZWHcEEiuc+Bv/JFPh/8A9i9p/wD6TR1q0/b8z7fq&#10;cKqp5W6KW1RP74tfozt6KKK6DxgooooAKKKKACiiigAooooAKKKKACiiigAooooAKKKKACiiigAr&#10;5g/4KU/8mdeNP+u+n/8ApdBX0/XzB/wUp/5M78af9d9P/wDS6CgD6W07/kH2v/XJf5CrNVtO/wCQ&#10;fa/9cl/kKs0AFFFFABRSZrL8QeK9F8J2sVzrerWWkW8sghjlvrhIVdz0UFiMk+lAGrRWQ3i/Ql1+&#10;LQzrFgNali89NPNynntH/eCZyR74rjfiH+0j8L/hTbzy+KvHOi6R5FwtpLFJdq0scpBIVo1ywOFP&#10;UcYoA9Jorx6w/bA+C+p3Wp21v8SfD7y6bdQ2VyDeKoSWWTy0UE8MC3GRkDuRXSeOvjz8Pfht4Nt/&#10;FfiPxfpWneHbmUQ2+om4DxTOSRhCud3Q5x0waAO9or5c+Jn/AAUm+BPw78FR6/b+L4PFE1ysn2PT&#10;NGBkuJmXcOQQPLXcuNzY6jrXivgv/gtJ8Lda1OaHxD4V8QeG7RYS6XS7LvfJkDZtQgjIJOeny+9A&#10;H6G0V8EaZ/wWU+DN14m1WyvNM8QWOj26g2eqfZhJ9rORkeUDuTqTz/d967vS/wDgql+z3qmv6Zpf&#10;/CTXdot9CspvrqxdLe3JBOyVv4WGMHjGSKAPryivjj4p/wDBVT4HfDyfQE0vWZPGiahcbLp9FUt9&#10;ghHWVwwGTnGEHJ5rvvhH+3/8DvjKyw6R41tdMv2MmLHW/wDQ5SqYy3z/AC4IPHPr6UAfRNJXxH+1&#10;/wD8FN/AfwY8H6lp3w/1iw8Y/EF5pLGGC3YyW1g68NNMw4YLn5VUncR1ABNfMfhH/gtX4n0/4eJZ&#10;+IPBdpq/jJXuFOpW8vkWrIY2MDeVyQyyFQwzgquQcnFAH680lfiDY/8ABYr46QW0CXEHh25lS6Wa&#10;SUWBTzIQOYcBuM9d3UV99ax/wVG+D3h34R+EfGF7fm41XXUgaXw3p8iz3dkGfbMZMcAR7X64LYGB&#10;zQB9iUtfEXi//grn8EtG+H//AAkOhy6l4g1I332NNB8j7PdFQAxmO75RHg4BzycjHBrJ8If8FkPg&#10;rrGjJc67YeIPD2oGRlayFoLnCjG1t6nHOenUYoA+86K+Ofgb/wAFSPg/8W9M8R3WtXjeAH0fEvla&#10;3Kp+0wlgoeMrnJyQCg5GQelfV3hTxdo3jnw3Ya/oGpW+raNfxLPbXts4aOVCOCDQBsV8A/8ABab/&#10;AJNc8Nf9jbbf+kl3X39X5X/8FvfiABb/AAx8E22rYYm71i/0pccj5IraZuM9RdqMH+9kdKAOC/4I&#10;k/8AJb/iB/2Lq/8ApTHX7G1+Yn/BEj4f/ZfCXxE8Z3OleW93dW+mWept1kRFZ5o156BjETx6V+nd&#10;ABRRRQAUUUUAFFFFABRRRQAUUUUAFFFFABRRRQAUUUUAFFFFABRRRQAUUUUAFFFFABXyd+0t8F/g&#10;z47/AGifhz4j8dfEL/hGvGmlmL+x9F+3QRfbsThl+R1LNl/l+UivrGvk/wDaV+HPwC8T/tDfDrV/&#10;iP4wm0Tx9ZGH+w9MS8ES3RE4KZXy2zl/l+8KAPq+lpKWgAooooAKKKKACiiigAooooAKKKKACiii&#10;gAooooAKKKKACiiigAooooAKKKKACiiigAooooAKKKKACiiigAooooAKKKSgD4P8BeLdD+Ff/BTT&#10;4q23jq6h07UfFmlWH/CNajfARxyRqo3wJI3GThRgHkxkVN+xb4m0jw9+0N+11qep6pZ6fpsXiiKV&#10;7u5nVIlQfaSW3E4xisf9sr4w/s+fED4l33wr+OvhjWPD8+mFF0nxlHCQmJFDEpIuSFBwCGBGQenW&#10;uZ+GH/BLT4EfEYNrGh/FXV/Gfhu5dJ2tNPvYcNjON7Lk557gEUAd/wDsCalZ/EP9oz9o/wCInhdS&#10;ngXVtWt7awlSLZFdSop8yVOxyQW/7aA96+6q5j4b/DTwz8IvB1h4W8I6RBouh2KkQ2tuOMk5ZmJ5&#10;ZieSTya6egCrqemWms2E9jf2sF9ZXCGOa2uYxJHIp6qykEEexr5I/bLtorL47fspW9vEkEEXi2dI&#10;4o1CqiiBQAAOAB6V9g18zftWfDjxN41+M37O2q6Ho9xqWnaB4mmu9UuIQNtpCYQA789Mgihbiexy&#10;P/BQwSDxH+zm7bvsi/EbT/NJ+4Dn5c9vXH419G/HR4Y/gt47a5KCAaJeFzJ93Hkt1ri/2wvgFdft&#10;FfBe88P6RfjSvE9hcw6vol8TgQ3sJJjyewILLntuz2r5V8UX/wC2H+0P4aPwe8QeAdO8DWF3iw17&#10;xutxujubZTtlaJQT/rMZG3qDgYByJavFx/rZL9DRPVNnFeIknX9hD9kVpBILdfFmlmUtnaFNzJt3&#10;e3pX6UfExok+HHitpyogGk3ZkMn3dvktnPtivIfjl+yjp/xB/Zbg+FPh66/smfRba2bQr1sjybq2&#10;AMTsR0yQckdNxNfNOv6z+2Z8Y/CLfBrVPAOm+FVvEGl6v8QPtO6Ka2A2yyIAerr/AHRk84Azw5aq&#10;SXV/ov8AIS+y2fQH/BNoMv7Fvw43AjMFyVz/AHftU2PwxivKfEfxd1D4Rft+/E280/4feK/iC934&#10;U0qJrbwraJPJb4kkO6Tc64U8gYzyK+xPhT8OdM+EXw38OeDNHDf2doljFZRM/wB5wigFz7sck+5r&#10;wL4cf8pE/i7/ANidpH/o2Srlq3YhbHqPwR+OOqfGCfV49R+GPjL4eCwEZR/FVmkC3W7PERV23bcc&#10;+mRXq9JilqRhRRRQAUUUUAFFFFABRRRQAUUUUAFFFFABRRRQAUUUUAFFFFAHJfFzWvEPhz4WeL9V&#10;8JaeNW8U2Ok3VzpVg0TSi4ukiZoo9ikFtzhRgEE5615z+x38Q/ir8TPhRcav8YPC6eEfFa6nNBHp&#10;6WMtoDbKkZR9kjseWaQZzjjpxXo3xc1DxJpPws8X3vg21F74tt9JupdItmQOJbtYmMKlSRnLhRjI&#10;rzn9jvxR8XvF3woub7416NHofi8apNFFax26wD7KEj2NtDMOWMnOe1AHudFFFABRRRQAUUUUAFFF&#10;FABRRRQAUUUUAFFFFABRRRQAUUUUAFFFJmgDjfjJ42l+HPwr8V+JLVY5NQ07TZ5rOKSNpFluQh8l&#10;CikFg0m0EAjr1HWvzj/YbXx78V/iBpd34p0YaNqVjq326RPs0kKrbR7HLEMWPLkoD0yQK90/bm+K&#10;Da5JJ4Z8Ot9qvtFhnmcAsVa9MZ8uMrwGxxzngsRxzV7/AIJq+CfG9v8AD/WfF3xJ0Z9J8RahcrBp&#10;yPCIs2HlRyCRcMch3Y5z/wA8x71+f4t/27mKw1NRcKEk3K/vX3dvK6UX5n6tgovhfKXjKspqriYS&#10;Sjb3LbR5n3SbkvJ7d/s2iiiv0A/KQooooAKKKKACiiigAooooAKKKKACiiigAooooAKKKKACiiig&#10;AooooAKa5IUkDcQOB606k70AflN+zz+yTpf/AAUA1j4gfEj4v+NNfvdXtdeuNIg03S7iOE2McZyq&#10;HfG4UYbhFUDvkkmvaf8AhzR8DP8AoNeOP/Bpb/8AyNXllv8As+ftg6P8ZPFPxA+H154N8Prrdw5u&#10;rTSb9PsN5tYhZZITuXzSMbmGDnNdz/YP/BQn/oMeC/8AvqH/AOJoA+wv2ffgJ4c/Zs+G9t4J8K3G&#10;o3OkW88lwkmqTLLNucgtllRRjjjivSa8t/ZttvilafDC3j+MNxp1z40+0ymV9L2+T5OR5Y44zjOa&#10;9SoAKKKKACiiigAooooAK+VvHH/KR34Y/wDYlat/6Njr6pr5W8cf8pHfhj/2JWrf+jY6APp7VdPG&#10;p6XeWW/yhcQvDvAzt3KRnH415N8QfhdHpPwrgxqLS/8ACL+H9RhXMIH2nfZtHk8/LjGe9eyVznxH&#10;0+41f4eeKLCziae7utKuoIYl6u7QsqqPqSBWnt6tOlKEHo7/AIpr8m0XQo0p4mnOotnH8JJ/mkyH&#10;4Wf8k08K/wDYLtv/AEUtdRt5rn/h5YXGk+A/DtldxNBdW+nwRSxN1R1jUEH6GuhrCHwI2xTUq9Rr&#10;u/zExRiloqzmCuEh+GwtfjZP46gMMa3Whf2VdLuYySOs6yRtj7oVV3jjBO4de3d0VEoqVr9DelXq&#10;UObkfxJp+jExXmPxMtIT8TvhhdGGP7Sl9dRrNtG8KbdsqG64OBke1en1xnjTwvf674u8F6jaiM22&#10;lXk09yXbBCtEVGB35NelgpqnW5pOy5ZL74tHmYuDnStFX1j+EkdnSYpaK4DsOS+Kev674Y8F3moe&#10;G9N/tbV43jEVp5bPuBcBjhSDwCT+FXPh/q+q694N0rUNcsv7O1aeLdcWuwp5bZIxg8jgCqXxU1Tx&#10;Jo3gm8u/CVkNQ1xHjENuybwwLgPxkdFyaufD6/1rVPBmlXXiO1FlrcsWbqALtCNuPGMnHGK8lTf9&#10;oOHNK3Jtb3N97/zeXY9VwX9nqfLG/Pvf39trfy+fc6E81ha54OsfEGv+HtXuXmW60OeW4tVjYBC0&#10;kTRNvBByNrnGCOa3qK9VpPRnnQqSpvmg7OzXyas/vTsNc7UZsZwM4r5b8U/Ff/hZXgzWYP8AhHTo&#10;X9m65p6b858/NyVz90f3c9+tfUjnajHGcDOK8d+Gvjeb42XGuaZ4l8IjTrTS7qKWDzt+JnSRircg&#10;dCgPfrXiY+TdejRVTl5uZW5b82nf7Nt/PY+hyeUaEamKlS5lTcHfms4+90j9q+3lueVfszf8k2+A&#10;3/Xzq/8A6FLXz78NtSvNQ8XeOYlsXisdI0jxtarfgkrJLIUuCnT5WUSDjJ4weM19P/CdFiHw1jjV&#10;Y4017XVVEUKqjfJwAOAPYV4A99baI/ivW9DtYx4e8Wa/4tsbNDuRo4xpOJXKnofNtGAB6hs19piq&#10;/wBYwHux1lDmXlapK/zs3+PkebleF+p53U55aRquHq5U3y/il/w1z1L4B6jaar+0da6BHPHNaaDp&#10;eqSR2MZG2ymh1OeG2UAfdCW15Iqp90LKOOFx5t8fdNsdE+O/jfxFDag6jJZa99ofzG/fJb6ZYNGn&#10;cLje/IGfm5zgV7X+z94WttG+K66tGQ91rNz4rnmYxgMgjvtPhVA3UriPdz0LtWX+154N0mG98U6p&#10;DbeTdxeB9bvy0bHEk8htLd3Ydz5YVfwFfPOnTxlWhFK8b0k7/wCGCl+vyPr6ONqZZiMTJNqUqeIs&#10;13dSq4379H69D134Eaj/AMJPZeNPE1xEF1DUtT2ud2dsK20TRRdgdgkYbsAnqa8b/YHRJ/gr4+g8&#10;xY2n13UQpzzjGCR64zXq37Mv/JPNd/7CB/8ASO2r5t/Y9vbLTfCEt5qNwtpZQR+IGmuX6RJviya9&#10;LJsM8TSqVOazUH0vduUX+cfxPmOJcRHCyqUFH3XWpre1kqdSKXpaXyseofsWalYjxJ4/V72GLUdT&#10;ks7mLTWceYIorZIC4HUglM5x/FX1bX53/s96fN/w2L4a1Ge3lhlu9Pvi0UiEeUY7WCHGT3IjDEf7&#10;VfoeSAOfzNeVhK8cTQhUjW9rdfFy8t/+3eltvO1+pObYOWDrpSpez5lflvzW1a+L7V7Xv526Gd4l&#10;upbHw7qtzA/lzw2kskb4B2sEJB59xXzv8RvjF4hsfhVqsbG1unk+Hp1iSaeI73uHcRMTtIG3a5OA&#10;Bz+Vewal42tta0X4gWjxGzXQ0ltZZ5nUI+bcSbh6DD459K+XPizqw0bw74RmKtJHc+E9NsGRTwwu&#10;Z2gUsDwyq0qOQeuz1xXvex9nRi6sftxv5rlcrfNHj4B/WMVKNN3fJK3lLmUU/VMpeONdh8K/sTfA&#10;TWZ45JrfTda0S8kjixvdY/Mchc4GSBxk1674+uR/wxtquj7C0yae/hl3HI81JTZtKo7jcpdRwSMd&#10;DXh/7SlkdF/ZKTRVf/QtC8dSadaxg/LFbwG4CouecADjJJ969h+I7Sx/sy6pc2941hcW3imW5hmX&#10;Gd6a2zKoz6kY/GvC5YwyevUcuV+6r2va0Hrbra97dT7fMKknnGD5Vdc9WSV7XvUi0r9L2tfobP7J&#10;Ut1Nptwby8F/cJoelRG5Chd6o12icDjhFVffbk8k19CV89fsl2NvptrqltaQC1tU0+zMVsucQK1z&#10;fMIhnnCbtnPPy819C13OftKdGd73p03e1r/u4626X7dNj4qrHkxOIjbapV/9OSCiiioIPk39szxx&#10;/wAK5+KPwd8RjSjrn2C41DdYqcF98KqOcHHUnp2Nc9+0B48/4WX+zloHiQaT/YQvtM1pvsAOfK22&#10;0q+g67c9O9a37T/jO9+Hfxis/EWm6UdbvbNdI2WCZzNufUEP3QTwGJ6dq5jxh8WLn4mWt3feKdDl&#10;t7Kx8E3viSfQH4VVK3Fo0S5CsGZmjkyeMLxW9HCyr4CrUhT19olzc2r+FcvL873+R9G8XDBZpgI1&#10;KnuxoSbXL3dWfNzfPlt5X6kmpr9l8Y+G9YTm70X+xr62VvuGRrO1tyHHUjZcScAjkKe2D6F4Tt9K&#10;0f4qQ65cmK1urlvFunPcyyFQ4/ti3EMeCcZMkzAcZJbHpXlyazb69cyNbMztZDR7CfcuP30cWmFs&#10;eo+Yc96i/aL1230j4Zx35vfsg1ybxFNpFzG5U3Hm6tZXELRsORuiRnB44WkqbxeLw9NtxVTV+UZV&#10;pO78rWfayudjf1XBYhq050nyq3WUMJBcq635uZW3u2jvP2dfveBf+wwn/qL2tYn7Q/iTxH4X+J+o&#10;XfhjSf7Z1AeJNFkFv5TybnS1uTGuFIPzGul+Bul3fh/UPCdnqMDWlxYeIFtLpZOPJmHhq1j2Memd&#10;/wAo9TxXPftBav4t0X4narP4N0tNW1MeIdGcQyRlxvW1uTHxkdTnvW+Bpe2lgafLGV1LSWkd6j1t&#10;/V7Hk5tiFh62bV4zlHSGsLOWroLS+jv+Vz7F0yaa5060luI/KnkiR5ExjaxUEj86s4qtpkk8unWj&#10;3S7LlokaVMYw5A3D881arjluzxI7IKKKKRR5v8IP+Qx8Sv8AsaZv/SW2rnfBh+Lv/C/PEP8Abwj/&#10;AOFbbJv7NK+TuzlPL+78/Tf1r2O3s4LRpmhhjhMzmWUxoF3vgDc2OpwAMn0FeN+C9C+Ldt8fvEN/&#10;r2pxzfDeRJhp1oJYyyElPL+UDcOA/U134CKhSrRbj8L+Lff7P945s1rPEYilUSmtV8O2kbe9/d0P&#10;a68O8an/AIy4+Gn/AGAdV/nFXuFcjeeAY774p6Z4vmaKT+z9LnsII2B3o8siMzg9MbUI/GrwFeFC&#10;c5T6wmvnKLS/MyxdKVWMVHpKL+SaZ19FFFeadwhrlNa0C9vPiT4X1iKMNYWNjqEE7lgCrym3KADq&#10;c+W/0x711ZoxWtOpKlLmj2a+9NfqZ1KaqLlfdP7mn+gUUAUtZGhiaN4TstC13XtWt2ma51qaKe5E&#10;jAqrRxLEu0YGBtQZyTzmvn3wd/yWX9qL/r20/wD9NzV9OGvKrD4ST2PxB+KerwFIbXxfp9pGJHk3&#10;EXEcMsLnb/CoUxfU5pXUacoJb/8ADno4ao5VXUqy2ilr5ShZL0S+5HS/Br/kkHgb/sBWP/pOldXd&#10;2yXlrNBJnZKjRtjrgjBrJ8DeH5PCfgrw/ocsy3Eumafb2TyoMK5jjVCwHodua26iCtBJ9jDEzU8R&#10;UnB6OTa+88f/AGT9Lh0L4M2Ol2xdraxvr22iMhBYqtzIBkjGT+Few1h+DvB2neBtHOmaWsi2pnlu&#10;MSvuO+Ry7c+mWNblKlB06cYPojbMMRHFYuriI7Sk3r5u5V1X/kGXf/XF/wD0E1yXwN/5Ip8P/wDs&#10;X9P/APSaOu0kjWaNkcbkYFSD3BqtpGk2mg6TZaZYQLa2FlCltbwJnbHGihVUZ7AACq5ffUv66GKq&#10;pYeVHq2n9ya/UuUUUVZyhRRRQAUUUUAFFFFABRRRQAUUUUAFFFFABRRRQAUUUUAFFFFABXy3/wAF&#10;M5vs37GHjufG7ynsZMeuLyE4/SvqSvlv/gprCbn9i7x5CpAaRrFAT0BN5CP60AfMnh7/AILa+H21&#10;DT7bU/hrf2em7kjuLmDUFlkjTGCyoUG4+2RXqvxB/wCCv3wZ8Ktpf9hx6n4rW7sZbmY2sPkm1mCg&#10;xQvvxks2QSMhcZ5r4R+Lf/BKL40fDfRLTVNHt7Tx1DKB5sOiFvPiJIA+R8FhzyR0xXBfs5/sCfFL&#10;9orxFrWm2mmnwta6PlLvUNdhkiiWbOBEoxlm4PTgAc9RQB9sfBf/AILO6br3xB1Cy+IvhlPDvhe6&#10;lVdNvtOLTyWoMmP9IB+8NpBLIONp4OeMr9qn/gsHFLp0WkfBGKaG+W7cXWu6raqUMSNhRDGSch+u&#10;WAIHGMnjyn4uf8Ecvin4X1a3XwNqOneMdMlX5nnlFpNCwVc7g3BBYvjB6KM9al8Kf8EYfixrGlWF&#10;3q/iPw/oVxMf9IsXaSaSAbiPvINrHaM8HvigDj/Bf/BWz45eE/B8+jXVzpmv3pmWSHV9Rt91xEm8&#10;u6HaQGBztyRkAADpXjv7UX7XXjv9rfxdaaj4kdLOws12WGh6cW+zW5P3nAJJZz3Y844GBX378ZP+&#10;CMulavf+ED8OfEaaNZ21vHaa4uq7pHuCpy1zHtHDtkgocLwuMc59k/Zy/wCCW/w9+AXxUu/Gc2o3&#10;Hi0wH/iT2WpQrtsSRgu2DiR+uCQAM9M80AfihpviDxcNZt/EVlf6w+qWZXytTjllaWLZyAJOSMAd&#10;M8CrHh/wl4x+Mnja2tdNsdR8SeItevfLSQhpHuZ3OWLOe+cksTwMk8V/SnoHwu8H+FdHn0rR/C+k&#10;aZps7ySS2lrZRpG7P98lQMHdnmrHhP4f+GfAmnRWHhzQNN0OyidpI4LC1SFVZiSxAUDk5OfrQB/O&#10;HrH7MvxZ8P2N7eaj8OfElpZ2aPJcXEumyiONVzuYtjGBg81xcUWv6wLfQ0TUr0QPiHTgJJBGzH+G&#10;PsSSOg5Jr+o541lRkdQ6MCGVhkEehFc5p3w18J6R4ivtesfDWlWmtXwVbrUIbONZpguNu5wMnGB+&#10;QoA/ACy/YC+Pl94qPh+P4c6ot+LVbwvIFSDYQCB5pOzd8wBXOQc8cV0J/wCCZP7Rv/RP5P8AwOt/&#10;/i6/oCpaAP56PGn/AATx+PPgbTdBur7wJeXcmr3UloltpxFzJbuu3aZtmQitkkMTj5TnHFXPEX/B&#10;N34++FfB2seIdQ8EzCDTTGDZ2sq3NzOrkgtFHGWLBeCe/Pev6CqMUAfzzyf8E8P2gY/Cp8QN8O77&#10;7CLUXfliSM3GzGceVu37sfw4zXHWv7InxovNOvb2P4Z+JfJs/KMofTpFf5yQu1SMtypzjOOM4zX9&#10;JNFAH81n/DKvxjPH/CsfFP8A4Kpv/ia99P8AwSV+PKXfheNtO0xodX2G7mjvFI0oHaT54OCSAx4T&#10;dyp9q/dekxQB+O/xT/4Iv+OdFWyk8C+J9O8QxpYF7xNRzbSNdKSdsQAYbWG0DcRgg5PNfJMn7GPx&#10;ui8Uf2A3w08Qfb/tQs9ws2MO8nGfNHybf9rOPev6P6KAP5y7v9h7452fjVfC8nw31o6k0yQCVIC1&#10;tllDA+ePk24PJzgVynxC/Zw+Jnws15NI8TeC9X0+8luvscH+jM8dxLgHbE6gq5ww+6TX9L9Qz2kF&#10;yYzNDHKY23IXQNtPqM9DQB/OjafsO/HS9u7q3T4a62stvpo1V99vtBhIyApPDSf9Mx83tXK+HvjR&#10;8Tfg/oXiTwTp2v6v4cs7944dR01neJ4nik3gAHmJt3Xbgnoa/per55/aB/YR+E37R2tadrHiTRWs&#10;tXtbgTzX2lFYJb1cjMc52nepxjPUZOCKAPyK+GP/AAU1+O3w1srq2PidvEq3F3b3JfXV+0OiR53x&#10;IT91ZBgN3G3jBzXj3x9/aK8bftLeLbTxH46voL7U7S0FjA1vbrCqQiR5AuF64aRuTzX6c6v/AMEV&#10;PBN94x1G/tPHGp6foE8kz2+lJbK726sreWolLZYIxU8jkLjvmvj39q3/AIJpfET9n3VWu/DlreeO&#10;/B4s2u5NWs7fElr5agyiaME7cckEZyPcGgD78/4I3Aj9ka6yCAfE16Rkdf3VvX3TXyl/wTH8U23i&#10;L9krw9Z2nh668OQ6HcS6WYbyQySXEihJZJySq4DvM+FwcAAZOK+raACiiigAooooAKKKKACiiigA&#10;ooooAKKKKACiiigAooooAKKKKACiiigAooooAKKKKAENfJ/7Svhz9njVP2h/h1efE3Wbix+IkBh/&#10;sC1immRJT5+U3BFKnMnHJFfWNfJ/7Sn/AAzqP2iPh1/ws5bk/EbMX/CPmL7Ts/142bvL+T/Wf3qA&#10;Pq/vS0g60tABRRRQAUUUUAFFFFABRRRQAUUUUAFFFFABRRRQAUUUUAFFFFABRRRQAUUUUAFFFFAB&#10;RRRQAUUUUAFFFFABRRRQAUhpaQ0Acp8SPCPgvxX4cuYfHOmaPqGiqhErazHGYkXqfmf7v1yK/K34&#10;+aT+zH8M/Fs1z8EviF4s8P8Aj/c3kWHgAyXtq0/O1WBONvOMIx+lfXfxn/YAf9of4x6t4n8f/EfX&#10;JfBbGP7D4U0+YxQwqsYVtzEkDJBPyqDz1rD1r40fslfsG2E2n+H7XSJfEESkNZ6DGt9fu2BxJOSd&#10;vb7zjHpQB1n/AAT28YfH3xf4F1eX436bLaJE0I0a6vrdYLy4TDeYZEHPBC8sAeTX1nXzT+xv+1X4&#10;j/aoPivV77wJdeDfDFjJCmkzXYcvehtxZtxAVsAL90YGepr6WoAKSlooATFGKWigBMUYpaKAEFfL&#10;Hw4/5SJ/F3/sTtI/9GyV9UV8r/Dj/lIn8Xf+xO0j/wBGyUAfVFFFFABRRRQAUUUUAFFFFABRRRQA&#10;UUUUAFFFFABRRRQAUUUUAFFFFAHJfFuXxNB8LfF8ngpFk8YJpN02jowUhrzym8kEN8v39vXivOf2&#10;PL34xX3wouZPjhbxW3jL+1JhEkSRKPsmyPyz+7JX73me9ej/ABbg8TXPwt8Xw+C5Fh8XyaTdLo8j&#10;FQFvDE3kkluB8+3rxXzf8LPiz8UfgT8CJh8criLWPiXealcf2ZaxSRsHtgkQRnaMABVYvnvyB3rm&#10;xOIpYSlKvWlaMd2duDwdfMMRDC4aPNOTsl/XRbt9EfXeaM18b+BP2zPEbeKdPh8UWunPo07iGeS0&#10;jMTxFjgSZZiMA9R6d69y+Mv7Q2hfCW2ht9p1bW7qIyQWVuwwqkfK8jfwqT+J7CvFw3EGX4rDzxMa&#10;low3vp6aefQ+lxnCOb4LF08FKlzTqJuPK7p2310tbrc77W/GWheGrm2t9W1ix02e5/1Md1OsbScg&#10;cAnnkgVsZr8u/F/inVfH+vXmt67Ob6+nI3sVPlxKThUUdFUdB6/WvVPgT+0TrXgLxJBZa5f3Gq+H&#10;b2SOGb7ZMXaz6KJUZuigYyvTAz1FfMYTjXD1sV7KrDlg3ZS/Vr/LY+1x3hticPglWw9XnqxV5Rto&#10;32i/v338tj7wzRmvK/Gf7Sfgfwn4bXV7fVIte8yc28VtpkivI7DBbvgAAgknjmvmv4w/tVa34+RL&#10;HQBceGtJjfzGljm23M+Om5l+4BzwCc9z2r6PMeI8vy6L5p80ukVq3f8AA+Pyjg/Ns2mrU3Thdpyl&#10;olbfTd9tFv8AM+6M0Zr4X/Z+/aK1Xwn4rhs/Emszah4c1B9s1xfytK1q2PlkVuTtzgEdMc9q6Lx5&#10;+2frr+I7qPwna2UeioPLhlvoWaWUjP7zAI2g9gfTnriuCnxdlssKsRUbi725d3/w3mepX8P84hjX&#10;hKSUopX59o9ret+nbXY+vTqlmL/7D9qh+27PM+z+YPM25A3beuMkD8as5r8uJNa1u71e58Qm91GT&#10;U1l86fVI2ffG57tIvCe3QccdK9Bg/aa8f2/gxvDg1NGjMZhGpOhN6qn/AKaZxntnGa8qjxxhpOXt&#10;6Titbdb/ANfce7ifDLFxUPq2IjJ6c101bu1vdL5Nn6D1Wv8AUrXSrc3F5cxWsAIBkmcKoJIA5PuQ&#10;Pxr82Lbxn4+uokkttb8UXMTcLJBLcSK2OOGGQaytR8R6/wCK2jsr7VNU1tomZktZZpJ2RhwxCckE&#10;cA8cVnPjiCj7mHld7Xen5G9Pwxquf7zFx5VvaLv+Z+oXmps37hsxu3Z4x65rmbP4peD9Qu4rW18T&#10;6TcXMr7I4o7xCzN6AZ5NfnlHrPjeLTRpyXXiZdPEfki1UXPleXjGzbjGMdqyNQ8K6npGn2d7faRd&#10;WFnebhbTzwGMS7Thtp6gj3wfSsa3G1VJSpYZ2W9/+AvzOih4aULuOIxmr+GyXnum9X1suz1P1HuL&#10;uG0tpLmeVIbeNDI8rsAqqBkknsMVl6B4z0HxU8y6NrFjqjQgGRbSdZCgPQnB4zg18D+Ofjtr3i7w&#10;Tonhr7bcW+nWdikF/kqv2x1PBOBkKAFGM84ya5nwxrviL4T+JrHV7COfSNQWNZkjniKLcQsMgMv8&#10;SMPy9iK6KvG1GNeKp0m6enM+1+3p57nHQ8Na0sNN166jW15I9Gl3e+vleyavrofpxRXlfws/aK8K&#10;/Eu1toReR6XrbIDLp10207sEtsY8OOM5HqM816nmv0PDYqhjKaq0JqUX2PyLG4HE5dWdDF03CS6N&#10;fl3XmtBaz9e1iDw/ot/qdyyJBaQPO5dwgwoJxk8DPSsvxP8AEjwv4Llii13XrHS5ZclI7iYKzYGT&#10;x1r5S+PP7UNl8R/Cdx4c8P2t7ZwTXOLm5uAFE8KngLhsgMQMhh0ryc0znC5bRnKc1z2do31bPfyP&#10;hvHZzXpqFJqk2rytZJX1afXZ7HhT6B4i+Kmsaxa+GbdpvEOoxXl1aJM+4LJsd03se27auTxlhX2H&#10;+xVP8aZvhhqK/HGzhsfEkWptHYxQxwooshDFs4iJX7/me9eXfs3/AAu8Sy+D/GHjXRGFrrMmj3mn&#10;+Htzbd10UOJGyMbRIsYBORwT0r1X9jHTPjXpXw31WL463kd74pbVXa0eOSJwLTyotozGAPv+Z714&#10;fB+Blh8FLE1VadV3+XT9WfTeIWZRxWZRwdF3hRVv+3nv9ysvVHv9FFFfeH5YFFFFABRRRQAUUUUA&#10;FFFFABRRRQAUUUUAFFFFABRRRQAUUUUAFFFFABSUtJQB8J+Iv+CYV1pOu3mufDT40eLvBeo3FxJc&#10;eS8xlt0LsWIAUqcZPfNcf45t/wBt39l/w7d67B4p0f4teGtLQy3Ky2u+8MS8sxXAcgDk7WJ46V1O&#10;s/tx/H34S6rexfED9nfUtQ0a3upI01bw8zuHi3nY+AJBkrg9R+FQ6x/wWB+EkfhTVlvfDfimw19I&#10;GSPRbyzRDKxBGC+7Cj1JH4UAfSf7IXxi8S/Hr4E6F438VaRYaNqGpmR4odNn82F4QcI4ySVJ5BUn&#10;IIr2eviT/gmH4r8J+F/2c7LRbnx14auddv8AULjVn0i01FN9gs5UrBsYg5G3JAHBbFfbKOsihlIZ&#10;SMgg5BoAdRSVn6x4j0nw7FHJqup2emRysVR7y4SEMcZIBYjJxQBo0VHb3EV1BHNDIk0Mih0kjYMr&#10;KehBHUVJQAUVFcXMVnBJPPKkMMal3kkYKqgdSSeAKoaN4o0bxE0q6Vq1jqZiAMgs7lJtmemdpOM4&#10;P5UAalfK3jj/AJSO/DH/ALErVv8A0bHX1TXyt44/5SO/DH/sStW/9Gx0AfVNJilooATFLRRQAUUU&#10;UAFFFFABSYpaKACiiigDkPitd+KLLwTezeDoFudfDx+RG4UgrvG/huPu5q58PLjXbrwZpUviaJYN&#10;eeLN3GoACvuPYcdMVT+K3/CUnwTef8IZs/4SDfH5G8qBt3jf97j7uau/D3+3h4M0keJ9v9v+V/pe&#10;wqRv3H+7x0x0rylf+0H8duT/ALc3/wDSv0PWdv7OXwX5/wDuJt/6R+p0VFFFeqeSNclUYgZIGQK8&#10;u+DXxL8UePdT8QW/iDw22hQ2MgW2kaN188bnGfm68KDx616i5IRiBkgcCvLvg1458a+L9T1+HxZ4&#10;eOiW9pIFs5DC0fnLuYE8k54Cnj1rysTNxxdCKm1fm0Sunp1fS3Tuevhaalg8RNwi7curdmtfsrrf&#10;r2R5v8Kvv/Dj/sP69/6HJXH+J7eJf2T/AAbIIkD/AGnU23BRnJ0/UsnPqe5710nwn1aDS5tOvb+M&#10;z2Oi2mv6ukSKNwkW8dWYe5QEAHjmuf8AjG8Hw8/ZD8H3OqT5tlknkaSJC2PtOn3wjGP96ZAfxNd2&#10;LUpYbDU46v2f5z0PostcY5pjJy2ddf8AktOd/u0O5+DrCD4oaVprkfbbJfE0txEOfLW5vNPuoCT/&#10;ALUM0bD6kdQam/aQgSbxlpO5dxfTDGwJ4ZDf2mVI7g46GoPgKP8AjJb4xg/w6X4cx7Zs3z/IfkK2&#10;fi9bJrfx08CaAy5/tCxnlZm+75cFzbzSKe+WVCo9yK78ihGpUfMtEp/LlT1+VrnzvFVWdCvDkbTa&#10;pt26+0tNr09/lt23JP2U1aT4LnVOtlqbi8tZD/y0i+ywx7iO3zRuMH0r4s0nxVqPwX8BaDpFxpi3&#10;r+J9N1K6JL7TDHdXG2LGOCQYQ2D1DY6ivuz9m/T47P4BaBp9qm2GCK6tYEJztRbiVEGT6AAV8z/G&#10;H4Y+IIvhxb6OtpA2reGdL0q+vo/NHyRxyXRba2PmOSvA617fB9SNPGQhWXuSjr01vFLX1d/keTxt&#10;+9o4p03aarKy8kql3b0ST9TldY8fa3pPxY8L+LNRhTTtLTxZFa6xYwqTdxyTKkqqM8qmIlJ5+bOD&#10;X238e9ctfDnwa8YX13ctaRLpsqCVc5Dsu1AMc5LED8a+QNcS9vR411fWtPfTNa1W8S8ubCZceVi1&#10;iWN1B5AYKTySetfTP7X4Dfs6+LweQYogf+/yV8vwzBVp4JTk5c9rtq0n++qK7XeyS9Ej6Hi6tejW&#10;5Ul7NuKSd0l7ChOyfVKU5a9dzjdVSLUvh38btFa4jF7LFbxSxsdzRiWyhRXI7jO767TXgP7Rfi24&#10;tE+D+kxwJ5V/bWOm3Dv94fY9SjUOvpuKk4PQGvT/AO3Fi8U+PNOjs5LvW/E9nbRrIhVEdo742sQb&#10;PTCleR2U968l+Mug3fijUPCZt0SeXQNat3Ri2zy7U3KST4/vZdgeefSvtM7isPhY87tecf8A02k/&#10;ldNI+W4MtiM1aSulTm7f9xPd+ackyp+2HqMcvhZbWG5DtD4v8Si4gR/uMWjZd6+u1gRns3HWvob4&#10;q2cF9+yvrKXE3kCLxRJMueCXXWmdF5/vEKPfIrxfX/A+lePfil4usNYieayj8e38rwo20Shn0iBl&#10;bHYpO/449K73X9TXxT+y/wCIrvWb9TqF3qmhX7MSFaWYWulPnb7yFQcd296+crSjSypwjNxcVzcy&#10;V5J8tN6Lq17S67tW6n1NdOtmVGbin7zjZuyac6qV30X7p37J3PVP2XGLz+IJWG2Se1triRP7kkl3&#10;fySJ/wABdmX/AIDXvtfPv7OVx/Z+qojAtJrekzajcZOPs00WoXAljxj+/cuOTx5eOa920nV7PXdP&#10;hvtPuY7yzlz5c0RyrYJBwfqCPwrlgpSw1Cpq06dPV/4EtezunoeFiWljcTB7+1q/+nJP8mi5RRRU&#10;mR8qftFaxf8AhP4n6r4r0qGO81Lw5pmk38FjIpIu2a5u7fyht5yfPyMdwK8f8SeP734p6z8TdU1T&#10;Tzo/iAfCu5tdS01o3T7LMLo4XDc8oUb8a9g/aXvLvTfFHja90+H7TqVpoehXFnBtLebOmqyNGmB1&#10;ywAx714TBeeK9e1b44+MfFujLomo6l4JvoZLIAoY5IWgypUkkDayHJJzmveymjT+p1asopP2kLPm&#10;95v2kNOXtbW/c2zarOWNw9NTk7UJ+7y+6l7GTupdW22muit3NXwI3+h2uovhI/E8lnrenxnlvsyv&#10;ptsxbsCJImGPTBrpvj14F07xf+yv8J5rkypqdtFNHp7Qt80kzafcyRwhf4jJLBCoHXnA61Wn8Mjw&#10;da/B7SBcG6EPg62fzSu3JfU7KQ8e27H4V6/o+h2HiH4RfAi21GBbiGLUYbuJSxGJobG7ljbj+6yA&#10;/hXk1aVWcsJGk+WXsE/ucr/gj6iGNw+GWMxNROVNYue29nBJb27oyPA+qXOv+DjqV8yy3l7460G5&#10;nZV2hpHstMZiB2+Yk47Vy/7QN/40074natJ4Gto7rVv+Eg0b5JQpG/7Nc+UPmIGC1b3wwyPhrbuQ&#10;dkfjLw+7tjhVFhpeSfQD1rJ+NjeO3+M2rwfDnyn8RPqFk/lzeWUMa2VwS2JPl3DseoPSvbwsVHF4&#10;dJKyqVvi+HRS38j4vHScsJjW27ujh9vi1lS28z690xrh9OtGuxtujEhlA7Pgbv1zVqqumfaP7OtP&#10;tePtXlJ52P7+0bv1zVqvnXuzSOyCiiikUJXifgrwX8U9O+P/AIi1vW/ECXXw+uEmGn6YLgsYiSmz&#10;5McYAfv3r22vEvBXwy+IujfH/wAQ+KNW8VC98FXiTCy0f7RIxhLFNnyEbRgK3T1r08HJRhWTlFXj&#10;1V29do9n5nm4yLlOi1GTtLo7W833R7bRRSZrzD0haKKSgBaKTNGaAFopM0UABFFFGaAFopM0ZoAW&#10;iiigAooooAKKKKACiiigAooooAKKKKACiiigAooooAKKKKACiiigAooooAKKKKACvmD/AIKU/wDJ&#10;nXjT/rvp/wD6XQV9P18wf8FKf+TOvGn/AF30/wD9LoKAPpbTv+Qfa/8AXJf5Cp1RVzgAZ64FQad/&#10;yD7X/rkv8hVmgBKKWigBKWiigAooooAKKKKACiiigAooooAKKKKACiiigAooooAKKKKACiiigArk&#10;Pi/4wvfh98KvGHifTdM/trUNG0m6v7fTRn/SpI4mdYvlBPzEAcAnmuvrkfi74o1bwT8K/F/iHQdN&#10;/tjW9K0m6vbHT9rN9pnjiZkjwvJ3MAMDnmgDzr9jr47eIP2h/hJL4q8SeED4J1FNTmshph38oixk&#10;SfOqnkuR0/hr3OvDv2PfjH43+OPwmm8ReP8AwmfBuupqc1ounGKSPdCqRlZMSc8lmHp8te40AFFF&#10;FABRRRQAUUUUAFFFFABRRRQAUUUUAFFFFABRRRQAUUUUAFFFFABRRRQAUUUUAFfKH7Snin9nrSP2&#10;hvh3ZfEvQ59Q+Ik5i/sC7jhmdISZwEyUYKPn55Br6ur5Q/aU+J/wK8JftDfDrRfiF4Qk1vx1fGH+&#10;xNTW28xbXM4VMtuGMPz0NAH1eKWkpaACiiigAooooAKKKKACiiigAooooAKKKKACiiigAopKWgAo&#10;oooAKKKKACiiigAooooAKKKKACiiigAooooAKKKKACvlP9sL9uP/AIZr8T+HvBeheE38U+NPEEJl&#10;sY7m7S1s4/m2jzJGPJJzxwPcV9WV5j8av2avht+0Jp8dt478LWetyQxmOC8YGO5gBOcJKpDAZ5xn&#10;HtQB8byfs4/tU/ta/v8A4qfEiz+G/g+4wx8O+GJBI7RnJ2sY22k9OWdvpXMfsU/ss/D7wR+2n8ZP&#10;B91o0Him08JWtkdMutdiS4ljkdQXfBG3JJPOOK7jU/8Agnj8T/gXfS6v+zt8YdT0mJTv/wCEb8Qy&#10;+ZbSY/h3YKH0+ZB/vV4r8Ofjz8Tv2PP2ivHXj749fDLVg3i+C2trrVNDiVrVHhUDehyUYEAEgOMH&#10;PFAH62Qwx28SxxIscajCogwAPQCn15X8A/2mvh7+0vod3qfgPWv7TSyKLd28sLQzW7MCVDowHXB5&#10;HHBr1SgAooooAKKKKACiiigAr5X+HH/KRP4u/wDYnaR/6Nkr6or480bxlpHgj9vz4xahq95FaQr4&#10;M0oosjhTKwkkOxc9WPpWdSpClFzm7JdWa0qVSvNU6UXKT2S3PsLNA5r460z9t/W38Rxy32g2a+H3&#10;lJaKEt9qSI9OSdpYdSPwr13wz+1p4D8QWuqzSz3Okmwi87y7+MI06+kYBO454x15r53C8R5Xim4w&#10;qpPz0/M+wxvBueYBKVTDuS0+H3rXdrO3U9ppK8B039tPwNe3sEE9rqthFIcNc3FuNkYweWwSfbgd&#10;6878U/tuazJq8o8O6HZx6YpKo+oFmlkwTh8KQFyMcdaivxNlVCCm6yfpqy8NwVnuJqOn9XcbK95N&#10;Jff38j7CzRmvjK9/bU8Q3fg+6tY9MtbLxJJMBFewgtBHDjltrclweMHjnPatT9nf9prWLvxPbeGv&#10;F10L+G/fZaag4CvFIckI/wDeDHgHrnArmpcWZZWxFOhCT9/rbRPon/VjsrcB5zh8LVxVSK9z7N7t&#10;pbtW0t8776d/rqiq2oajbaTZTXl7cR2tpAheWeZgqIo6kk9K8Xm/bB8Bw+KG0gvetbrcfZzqgiH2&#10;X0L7s52Z4zj36V9HicfhcFyrEVFG+12fIYHKsdmSk8HRlPl3sr2/4Plue40V5f8AEz9ozwf8L7mO&#10;zvriW/1F0SX7HYJ5jrG3RzyABjnGc4rr/CPj/wAP+O7QXGharbagBGkjxxSAvGGGRvXqp+tOGOwt&#10;Ss8PConNbq+pNXK8dRw8cXUoyVOW0mnb+u3fodDRSZozXceYLRSZpaACiiquo6paaRaPdX1zFaWy&#10;felmcKo/E0m1FXZUYuTUYq7ZaopkcqSxq8bK6MMhlOQRTs0ydhaKjnuI7aGSaZ1iijUs7ucBQOpJ&#10;rjrj40+BLe3kmbxZpLJGpchLpWOAMnAByfpWFWvRo/xZqPq0jqo4XEYm/sKblbsm/wAix8WtO8R6&#10;z8LvF1h4Puxp/iy60m6h0m7Z9ghu2iYQvuwcYcqc4NfmvdWHxY8OxtoPxi8Ux+KvFWnSuyzRXInW&#10;3ikVGEe4KvzcBiOeCtfUF3+03qfxg0jxZ4J0mJPCWta3pl5Z6BrbXZVba6aArCzsBlfn5DLyMqMZ&#10;r5B+G/hfxhY3U+lePvEreLdduNXaKTVo7h7kyxZSNSrsMkfKSOOhFfmvE2a4XMcrUcJUT5ppW1Td&#10;vL5pn7HwZkeNyjO28fRceWm3fRpX03V+iktNfkex/Ez4NX3gfwh4T8QpZ3K22o2Ikv1b94LafqGJ&#10;AIVGUr1PB471ifDn4f698ZPFi6fYPJcyfK17qV0zOtvEOMux5Jxwq559gK/R6x0q3sdJttOC+dbQ&#10;QpABMAxZVAAz2PSpreyt7Td5EEUO7r5aBc/lW8uCsPOvGp7RqGl492l38/TqzCHiTiaeFnS9ipVf&#10;e5Z30SburxtrZab9Fc8z+H/7OnhPwJ4Y1PRngfW49VVBfyahhvP2/dG0cKB6Dvz1ryT4yfshXeo6&#10;9BfeAodPs7GWMJNp0r+SkLKPvoQDnd3B7jOa+rcUYr6vE5Fl+Kw6w0qaUVtbRr0Z8LguKs2wWLlj&#10;Y1nKUt1LWL0S1W2iSta1rJbaH5nL8L/EbeOx4SGmSjWTOIP9U/lbd23zd23/AFWf48Yr6u8Efsa+&#10;GPDuo2t/rF/da/LCEkFtKFjgEo5JwOWXP8LZr6A8iPzvN2L5u3bv2/NjrjPpT8V4+XcJYHAzlOov&#10;aO91fp8uvzPoM34+zPMqcadB+xVrS5XrJ972ul5J/Nnxr+1J8An8O38/jDQY5J9OvJc3llFGWNs+&#10;CTIoUcR4BznAX6Hi7+z3+y9aeJ9Ek1/xlbzCC6R4rTTGDROnJUyvkAhuDtH485GPrxkDoysAysME&#10;EZBFLWq4WwP1942Ubp/Z6X7/APA2uYPjjM1lUcuhK0lpzp+9yrZev9697fec5ovw48MeHdAu9E03&#10;RLO00m7LGe0jiGyTcMHI78Vyc/7M3w0m8jHhOxhWJt22JSA4xja3PzL7V6hRX0s8FhaiUZ0otLbR&#10;aeh8dSzXH0ZSnSrzTlq2pPV93rqUdH0Ow8P6XbadptpFZ2NsgjhgiXCoo7AVVsfCGi6Zq1zqdppV&#10;pb6hc4EtzHCod8DA5rYoro9lT0XKtNvL0OH29W8nzP3t9Xr11769xuxf7o/KuQ+KPwu0j4seGH0b&#10;VQ8QVxLb3UOPMt5AMBl7dCQQeCDXY0Uq1GnXpypVY3i9Gi8Pia2ErRr0JOM4u6a6M+ffB/7Gfhfw&#10;14htNTvdUvdditm3rZXccaxM4+6W2gZAPOOldj8ZvgHofxdtFmlZtP1y2gMNpfRk7VGchXToy5zx&#10;23HFeo0mOa8uGTZfToSw0KKUJbrv+vp2PcqcSZtWxUMbPEN1IbPRWXVWStr1016n5p/Er4a618I/&#10;E8WmasYmmwLm1uoM7JFDkKwyOGBUErzjI55q6f2g/iJk58aajn2Kf/E1+gPjDwHoPj7Tlsdf0yDU&#10;oEJaPzV+aNiMEq3VTj0q3YeF9H0uyhs7TS7O2tYV2xwxwKqoM5wBjgZNfE/6n16Nef1PEunTeyV7&#10;/PVbdz9KXiFhK+Gp/X8EqtVXvflt6q6k1fqrfM/Nm1j8QfFrxki75tb16/ZI3uGQkgDhWkKr8qD+&#10;9jAr37wR+xLe3tpNL4u1k6bcCUCK30pllDRjqWdl4J5xgDFfWkGnWtq5eC2hhcjBaOMKSPwqfFej&#10;guD8JSk6uMk6sn30Xz1u/vPJzPxDx1eEaOW01QgklpaT07aJJdLWOP13wjc6L8J9W8OeCdulahFp&#10;E9po7Btogn8plhbcc4w5U55rzL9jLwX8Y/A/w21Sy+Nmvr4i8Tyao81rcrdC42WvlRBU3BVx84kO&#10;Md/evXviBpWqa74D8SaboV5/Z+t3mmXNvY3m4r5Fw8TLHJkcjaxByPSvIf2MfhV8UvhH8NtV0n4t&#10;eLv+Ey8QT6q9zb3v2uS58u3MUSiPdIARhlc46fNX3sYqCUYqyR+UznKpJzm7t6tvds9+oooqiAoo&#10;ooAKKKKACiiigAooooAKKKKACiiigAooooAKKKKACiiigAooooASvk74gftCftBfCHxtrR1P4IDx&#10;14DSV3sdT8J3268WHPy+ZC2SWxnIAFfWNeaaf+0t8LNS8V3vhmLx7oSeIbO4NpPpk16kc6Sg4K7G&#10;IPWgDyDwX/wUp+C3iS+Gl+IdR1L4e61lVk0/xZYPaFGPbfgr+JIr2S+8I/Cn47aS9xcaX4W8b2Mw&#10;2m4EUF2D9HGf51wfwp8ffDL9uDwdr95eeCbfUdO0vVZtJlh1+zhmZ3jx86EbsKc8HINfOfw7/ZV+&#10;C3xt8dfEeL4US+M/g14j8Ea5No15eaHqJjgmnVnUukZZsplDxle1AHq/jv8A4Jafs++NZHmtvDF1&#10;4XuWUgSaFfSQqp9djFl/Svo/4W+Abf4WfDzw/wCEbS+utStdHtEtI7u9bdNKq9C5HesD4BfD7xd8&#10;MfAX9heM/HE/xB1OK6keHWLq3EMptyF2RuATkrhucnOa9IoAaxCgknAHJJr86fhh+z5p3/BQvxd4&#10;8+JvxU1bVrzwxa61caL4Z0CwvmhhtIIG2tISo5LEduuCSTxj9E7qMzW8sa4y6FRn3FfIX/BL6SO3&#10;+AniHSmkX7fpni3VLe6hB5jfztwBHuCDSWsvl/kPoZP7Itnqn7OH7SHjj9ni51u+17wlHpcXiTwv&#10;LqTl5bWBnCSwZ6bQx4wAPlJwNxr7XFfHllcLrf8AwVLvvsZ85dG+Hqw3rDkRPJchkU+5DA4r7D6U&#10;1dpN/wBaiejdj5g/ar/Zz8cftM/EDwj4cl8RS+H/AIOW0Mlzr0OnXRjvNQuN3yQ4x9zHc5AyTjOK&#10;+bf2mf2QtA/Yg8JaT8Yfgxr+s+Hdf0XVLaKbTLu9e4h1aOWQJ5JU9Tyfl5BUt0IBr9Afix8WvC/w&#10;T8EX/ivxfqaaZpFoACxG6SVzwscaDl3Y8BRya8H8F/D/AMV/tTeNtA+JPxN02Xw54E0acX/hTwDd&#10;DM8k2MR6hqHbzACSkXRM885yLcb2uz6isZnuLK3lkQxyPGrMh/hJGSK+XfHH/KR34Y/9iTq3/o2O&#10;vqgdK+JP2kv+E+/4bt+Gp+Go0E+Jx4P1PaPEZlFqYvNTd/qvm3dMdvWgR9t5pa8a+Ctz8eP7dvYv&#10;itZ+CjpLQhrW48LzXHmpIDyrpKMMCOcgjGOhzXstABRRRQAUUUUAFFFFABRRRQAUUUUAcj8VbPxP&#10;f+CbyHwfOttr7PGYZHcKAA438kEfdzVz4e22u2ngzSofEsqz66kWLuRWDBn3HuAAeMVS+K2keI9c&#10;8E3ln4UvRp2tu8ZhuGfYFAcFucHqoIq78PNO1nSfBmlWniG6F7rUUW26uA24O2485wM8YryVF/2g&#10;5Wlbk3v7m+1v5vPses5L+zlG8L8+1vf23v8Ay+Xc6KiiivWPJGyEhGIGTjivLvg34l+IGvanr8fj&#10;XRxpdrBIBYOIdnmLuYE9TngL+deovnY2372OK8u+DWo/Ea+1PxAvjmzS1tEkA09lVF3LufP3Se23&#10;rXlYltYqgk5fa2+Hb7X6eZ6+FinhMQ2oacvxP3lr9jv/AHvI+a/h/wCO4nl17Rru3eK4ks/F2m2b&#10;x8q6wTNKWfPQkP2yOK6r9rHwrfeKv2IdIWwRZHsrawuXj53ODEYgqDuxaVAB9a5HxfLGf2gPEzjC&#10;RaaPENvdORtVJbmwjaFc9y/HTuQOpr6D8Y6dLB+zjoVndI1rPF/YiyJIMMjLeWuQR2ORiuihVrYq&#10;soUlrC0YrzVrffK+/pfQ+rx1PDZXGjiartGrJ1Kj12m5XtvtTstF521sVfgj4Vms/jN8WPEDzAJc&#10;roum/ZipDo0GnRyFiff7QBj/AGTT/H//ACdV8Lf+wRq//oMdeyWel2ljc3lxb20cNxeyLLcyIuGm&#10;cIqBmPchUVfoorzTxL4c/tf9pHwXqP2jyhpWg6jN5e3Pm75II8Zzxjdn8K93KFHDzmm/sVf/ACaM&#10;v1Z+d57iZY+UKttU6S/8A5I/lEtfs4H/AIs5on/XW8/9K5q4v4t21xea18VobOCS5u38I24hhiQu&#10;7vvn2gAck5xxXtfhjwzp/hDRINJ0uE29jAztHGWLYLuztyefvMTV25jKRzywxr9pMZCtjkkA4H51&#10;hgMQ8ClK12kl9zT/AELzaEcyr1JxdlKUn8pXX6nxJ8Q7Lxf/AMIXrXizxXoc9hqd3fafpa2yRbRJ&#10;E6rEJVG448vLM3sD0xX0n+0FYWviv4UzaUWNxb6vdWduq27ZeZHnjJ2EdflycjsM15J4r1D4hah8&#10;NL0+P7RLSZNViFmEVV3J9nm3fdJ7+td1fKP+EF+CHHS5sMf+AMlYZA2o4SpeV0pO89Je7OUtfm38&#10;jv4hk50sTB8uk0vcd4+9Tpw0fkoL53PCPhb4lt/GaeFNek8htYXWLrT9QniXb9zV0aNT7bSD6cms&#10;3XQR4jubAgi/N6tr9lYfvfOMkLiPb13FQWx1wCeleT+HZ4tJ+A2pQXt4mn/2prl4ImGTMBJeKYHV&#10;R1DyW0kZORt4PSvW9Q+X9rBmbgr8R7EN3wx0j/6xr1M4xMsZg1ReslJyduynUjt0srvyS7Hfw9gY&#10;ZVm9TEr3abg4q+1/Z0Klrve8pKK669Wb/gHw7J4q+PnjTTop1t3Pi/VrnzHXcMQvo8xGB3IjI/Gv&#10;MfEV6snh3wpo5s5rp9T0tWV4mA8g2tloV4XYHqoFsQR717z4NubPRP26PEPhixsvIja0vNekn8wn&#10;fLcQ6erjB6cxlvT5sDpXgs+nX3ifx98SJNKuLaGfwX4i12a5tHbMlxZX7G3cxL28r7Ogx6SjHQA+&#10;HXnVlQqU486tGPwK89PYqTh3do3jfyPdw8aUKsMRUcbNSl77ah7yxTpqT6LmqRUrd3q1qetX91f2&#10;nw2uZtPv59J1afwtqKyXdscS21xLrKifb6FXeQe2K+jPgFZLpnwh8OWKMXS0iktldurCOV03H3O3&#10;J+tfGXxE1fxJpvhCxOrY0/V7/wAbyaHf2cACxxW5e2vGjQLwA0i5IyQfMfua+1vgrx8NtL/66XP/&#10;AKUS16eHc/7Jott2caW++ntYu/npqfGZrTVPMqm3N7Su7rW6aw8lr1S5vxO4oooriOY+VP2l7i9t&#10;PFHjW50yPztVg0PQpbGEru8y4XVJDEuO+WwMV53p9x4g8XaV46bxxYDTNf1DRtVg1GzjXy/LVpbF&#10;MAZOMoQc5NeiftLvfReKfGsmlLv1dND0JrBCAd1yNUk8oYPHL461w3gmfxPqfjKzHji3SDxDfam9&#10;tqtqqr5bobmzGzAyCpULnB7V7WVxj9Wcmo/xYdff0mnZr+Xt5nRmspLE00pT/gT6fu1ela6f8/dd&#10;rHovxl8GWem+LNHNtJLHBoHh7T7O2iJ3bkfVLZBuJ5yBEPrmvU/gdbRXHwK8HNJGkjR6WjxllBKN&#10;sYZHocEjPua4347ceKtR/wCwTpf/AKeIq7z9nwf8WT8F/wDYNi/lXlYqb+s0l2ppL0u3+rO2gubJ&#10;asnvKu2/XkR80/CfXLrVP2evHFvcFHjl0LT9RfC4zMzT2hP08qwtxj1DH+KpfH9l491rxVJH8Pr1&#10;bXxSfGmrKtxNIq/6OlpDlMuCOATgds8YrY04RW/hz4z5VUgi0+MkBflVRqmrZ4HQACvMvAOmfEf4&#10;2ad4iufh9r1vZX2g+ONYeTUpbjEl1DcMdjI4BGwRqq4x0KkHivq6EFLEvErljCNWv8XwrmVlfyvZ&#10;W8z5jGz5cJPDtOUpUML8PxOyi3bz6+p9/aYs6adaLdnddLEglIOcvtG79c1aqrpkc8OnWkd0/mXK&#10;RIsr5+84A3H881ar5B7s9COyCiiikUFeJeCvg74w8P8Ax/8AEXjS/wDF/wBv8NX6TLbaH5sp8gsU&#10;KnaTtGNrdPWvbK8R8E/A/V/Df7QXiLx3P4wN/puopMsehln/AHG8oRwWxxtPQd69PB1FCFZc6jeN&#10;tVe+uy7ep5uMp886L5HK0r72t5vv6Ht1fOPwF8c+IPEH7RPxd0fU9Yu77StMnVbKzmfMduC3RB2r&#10;6Pr5U/Zt/wCTpPjf/wBfCf8AoVezk9OE8BmEpRTapxtpt+8ht2OXMJyjicKou15O/wD4Cz6ZfxJp&#10;McN3M2p2ixWbbLlzOoELejnPyn2NJoviXSfEkLy6TqlnqcaHDPZzrKAfcqTXxn8H/hJp3xa+Pfxd&#10;tfEjXN54Y0/W2uDo6zNHb3Ny2QHlCkFtqg4HTmtrXPh9pP7P/wC1h8OF8ERvo2meJkmt7/TIpGMD&#10;BR1AJ+h9iOK9Orw7go1Z4OGIk6yp+0S5Vy/BzuLfNe9r62tsckM1xEoRrypJU3Ll31+Llva1rX87&#10;nvEWia3b/HS91mXxxCfDn9lqg8Kl8NFIMZnIzwODzjvXJ/DP48XHjD46/EDw7qGpaZBoWkC3g0tI&#10;5FBndmcM24n5ycKMDgcetcnDYwaj+3p4gtrmMSwT+FFikQ9GVgoI/I1ynwK+DHgq7/aY+J+ny6Bb&#10;tZ+Hbi1n0qHc2LR97HK8+qr1z0r0IZfg1hK08Y7tYenKLUI+7eUV3V5dLvVpt3vo+OWKxDr044dW&#10;TqzTvJ62T8np1t3sfRHg/Qtdsfiz4u1C98ax6xo91HGLTw8rZbTiAuSRnjPPYda7PWfFei+HNv8A&#10;aurWOm7vu/a7hIs/TcRXzx8GVx+2B8ZyuN/2e2wT/ux1z138PvhP4K8VeJNX+NPizRvFnia/umlj&#10;truRmFpAfuxrCCcY6dOwrza2U062KUK85NqnSajTp3lLmhF2SVl7q3k3d72bZ2U8dOFHmpxSXPNN&#10;ylorSet3rr0S2PqrTvEmk6xYSX1hqdneWUeS9xbzq8a45OWBwK8a+Cfx2ufiD8T/AIj6Vqmo6bDp&#10;+l6hFZaPBDIoMy/OCwYnLltoPHA7V4N8G7vwLP8AtRXehfD3zpPAHiHR5oL7TZUlS3dtp3BFfBx7&#10;+5xXS/sufCHwfdfGj4ovJoUDN4Y1yIaOSzf6GAZMbeefujrnpXqVcgwWW4bGfWHJv2cJxvBKUeaa&#10;VmnLSV1Z/wB1trsccMzxGLrUPY2tzyi7SdnaN9HbVW1Xn959BfDrQdd0z4geOLzUvG0fiLTru5Vr&#10;LR0bJ0tccoRk4z9BXaa14s0Tw0U/tbV7HTPM+59suEi3fTcRXzF8GNbXwv8AGD9o7WCoYWNz9pIY&#10;4B2Izf0qp+zR8EtE+OHhWf4m/Em1/wCEs1vX55Xhhv3ZoLWEMVVUTOB0OPQYxXnY3J6UZ1MXjqrV&#10;OEaS92CvKU6akkldJWSd5N677s7MPjpyjCjh4XlJzerdklJq99Xq9kfWtjqNrqlqlzZ3EV3bvyss&#10;Dh0b6EcVTl8V6LBYS30mr2MdlE5je4a4QRqw6qWzgH2r5f8ADWjn9mv9qTRvCGg3M6eBvGNtJJHp&#10;U8rSJa3K55jz0Bx+R9q4/wDZU+CWifFlvGd14uWfVtG0vXbiGx0eSVltVkYlpJmVSNzHIHPQCofD&#10;uFp0amNqYh+xUYSi1H3pKblG1uaykpRs9bbu/QazWtKpHDwpr2jck03onFJ3va7TTvtc+19J1zTt&#10;ftftOmX1tqFtnHm2sqyLn6qSKu18l+AfB1l8EP2xR4W8KvLZ+Gtc0VruXTDIzRRuu7BUE9ihwfRi&#10;K+ta+dzbAU8BVp+wm5QqRU4tqzs76NXeqaezPUwOKlioT9pHllGTi7O6uu3lqFFFFeIekFFFFABR&#10;RRQAUUUUAFFFFABRRRQAUUUUAFFFFABRRRQAUUUUAFfMH/BSohf2OfGpJAAn08knt/psFfT9c/48&#10;8AeHfif4WvPDfivSLbXdCvNnn2F2u6OTawdcj2ZQfwoAoWPxQ8GR2NureLtBysag/wDEzg9B/tVP&#10;/wALT8F/9DfoP/gzh/8Aiq8p/wCGBv2ev+iTeHv+/Lf/ABVH/DA37PX/AESbw9/35b/4qgD1b/ha&#10;fgv/AKG/Qf8AwZw//FUf8LT8F/8AQ36D/wCDOH/4qvKf+GBv2ev+iTeHv+/Lf/FUf8MDfs9f9Em8&#10;Pf8Aflv/AIqgD1b/AIWn4L/6G/Qf/BnD/wDFUf8AC0/Bf/Q36D/4M4f/AIqvKf8Ahgb9nr/ok3h7&#10;/vy3/wAVR/wwN+z1/wBEm8Pf9+W/+KoA9W/4Wn4L/wChv0H/AMGcP/xVH/C0/Bf/AEN+g/8Agzh/&#10;+Kryn/hgb9nr/ok3h7/vy3/xVH/DA37PX/RJvD3/AH5b/wCKoA9W/wCFp+C/+hv0H/wZw/8AxVH/&#10;AAtPwX/0N+g/+DOH/wCKryn/AIYG/Z6/6JN4e/78t/8AFUf8MDfs9f8ARJvD3/flv/iqAPVv+Fp+&#10;C/8Aob9B/wDBnD/8VR/wtPwX/wBDfoP/AIM4f/iq8p/4YG/Z6/6JN4e/78t/8VR/wwN+z1/0Sbw9&#10;/wB+W/8AiqAPVv8Ahafgv/ob9B/8GcP/AMVR/wALT8F/9DfoP/gzh/8Aiq8p/wCGBv2ev+iTeHv+&#10;/Lf/ABVH/DA37PX/AESbw9/35b/4qgD1b/hafgv/AKG/Qf8AwZw//FUf8LT8F/8AQ36D/wCDOH/4&#10;qvKf+GBv2ev+iTeHv+/Lf/FUf8MDfs9f9Em8Pf8Aflv/AIqgD1b/AIWl4L/6G/Qf/BnD/wDFV86f&#10;AX4v6bP+1X+0pb6p42spNEgu9B/smO61VDbRq1gxl8jL7RlsbtvfrzXa/wDDA37PX/RJvD3/AH5b&#10;/wCKo/4YH/Z6/wCiTeHv+/Lf/FUAerf8LT8F/wDQ36D/AODOH/4qj/hafgv/AKG/Qf8AwZw//FV5&#10;T/wwN+z1/wBEm8Pf9+W/+Ko/4YG/Z6/6JN4e/wC/Lf8AxVAHq3/C0/Bf/Q36D/4M4f8A4qj/AIWn&#10;4L/6G/Qf/BnD/wDFV5T/AMMDfs9f9Em8Pf8Aflv/AIqj/hgb9nr/AKJN4e/78t/8VQB6t/wtPwX/&#10;ANDfoP8A4M4f/iqP+Fp+C/8Aob9B/wDBnD/8VXlP/DA37PX/AESbw9/35b/4qj/hgb9nr/ok3h7/&#10;AL8t/wDFUAerf8LT8F/9DfoP/gzh/wDiq5T4s/GzSvDnwv8AFuq+FNf0DVfE1jpVzc6ZYtqMLC4u&#10;UiZo48bxncwAxnnNcp/wwN+z1/0Sbw9/35b/AOKrk/i1+w78HdA+F3i3UvB/wZ8Oal4rtNKuZ9Js&#10;3tS4mu1iYxIVLAHLhRjPNAGr+yJ+0rrHxM+FU2r/ABXn8P8AhPxOupTQJYpfRRhrdUjKPtMhPJZx&#10;1/hr23/hafgv/ob9B/8ABnD/APFV8efsifsfeEfH/wAKptT+MnwG8NeG/Fy6lNClnFYeQDbBIyj7&#10;Vcjklxn2r23/AIYG/Z6/6JN4e/78t/8AFUAerf8AC0/Bf/Q36D/4M4f/AIqj/hafgv8A6G/Qf/Bn&#10;D/8AFV5T/wAMDfs9f9Em8Pf9+W/+Ko/4YG/Z6/6JN4e/78t/8VQB6t/wtPwX/wBDfoP/AIM4f/iq&#10;P+Fp+C/+hv0H/wAGcP8A8VXlP/DA37PX/RJvD3/flv8A4qj/AIYG/Z6/6JN4e/78t/8AFUAerf8A&#10;C0/Bf/Q36D/4M4f/AIqj/hafgv8A6G/Qf/BnD/8AFV5T/wAMDfs9f9Em8Pf9+W/+Ko/4YG/Z6/6J&#10;N4e/78t/8VQAz9rP4saBb/syfFGXQ/GemQ6wnh29a0ew1WNbhZRE20xlX3bs9Mc56V1HwY+K/hib&#10;4PeBZNR8Y6RJqD6DYNcvc6nEZWlNum8vls7s5znnNc1/wwP+z0P+aTeHv+/Lf/FUf8MD/s9f9Em8&#10;Pf8Aflv/AIqgD1b/AIWn4L/6G/Qf/BnD/wDFUf8AC0/Bf/Q36D/4M4f/AIqvKf8Ahgb9nr/ok3h7&#10;/vy3/wAVR/wwN+z1/wBEm8Pf9+W/+KoA9W/4Wn4L/wChv0H/AMGcP/xVH/C0/Bf/AEN+g/8Agzh/&#10;+Kryn/hgb9nr/ok3h7/vy3/xVH/DA37PX/RJvD3/AH5b/wCKoA9W/wCFp+C/+hv0H/wZw/8AxVH/&#10;AAtPwX/0N+g/+DOH/wCKryn/AIYG/Z6/6JN4e/78t/8AFUf8MDfs9f8ARJvD3/flv/iqAPVv+Fp+&#10;C/8Aob9B/wDBnD/8VR/wtPwX/wBDfoP/AIM4f/iq8p/4YG/Z6/6JN4e/78t/8VR/wwN+z1/0Sbw9&#10;/wB+W/8AiqAPVv8Ahafgv/ob9B/8GcP/AMVR/wALT8F/9DfoP/gzh/8Aiq8p/wCGBv2ev+iTeHv+&#10;/Lf/ABVH/DA37PX/AESbw9/35b/4qgD1b/hafgv/AKG/Qf8AwZw//FUf8LT8F/8AQ36D/wCDOH/4&#10;qvKf+GBv2ev+iTeHv+/Lf/FUf8MDfs9f9Em8Pf8Aflv/AIqgD1b/AIWn4L/6G/Qf/BnD/wDFUf8A&#10;C0/Bf/Q36D/4M4f/AIqvKf8Ahgb9nr/ok3h7/vy3/wAVR/wwN+z1/wBEm8Pf9+W/+KoA9W/4Wn4L&#10;/wChv0H/AMGcP/xVH/C0vBf/AEN2g/8Agzh/+Kryn/hgb9nr/ok3h7/vy3/xVH/DA37PX/RJvD3/&#10;AH5b/wCKoA4n4g/FzTY/24/hLBaeNbNfDknhzWWvYodVT7I0g8vyzIA+3d6Z56471R/aD/aY+BHh&#10;b48/D/R/E/hvT/F3iLUDF/Z/iC3a3nj07M21d8hf5MN8305r0T/hgf8AZ6x/ySbw7/34b/4qvnD4&#10;8+Hv2X/gL8bvA/w21D4CaXqd54pMQivoMJHBvm8oblJyeeeKAPuX/haXgvP/ACN+g/8Agzh/+Ko/&#10;4Wn4L/6G/Qf/AAZw/wDxVeU/8MD/ALPX/RJvD3/flv8A4qj/AIYG/Z6/6JN4e/78t/8AFUAerf8A&#10;C0/Bf/Q36D/4M4f/AIqj/hafgv8A6G/Qf/BnD/8AFV5T/wAMDfs9f9Em8Pf9+W/+Ko/4YG/Z6/6J&#10;N4e/78t/8VQB6t/wtPwX/wBDfoP/AIM4f/iqP+Fp+C/+hv0H/wAGcP8A8VXlP/DA37PX/RJvD3/f&#10;lv8A4qj/AIYG/Z6/6JN4e/78t/8AFUAerf8AC0/Bf/Q36D/4M4f/AIqj/hafgv8A6G/Qf/BnD/8A&#10;FV5T/wAMDfs9f9Em8Pf9+W/+Ko/4YG/Z6/6JN4e/78t/8VQB6t/wtPwX/wBDfoP/AIM4f/iqP+Fp&#10;+C/+hv0H/wAGcP8A8VXlP/DA37PX/RJvD3/flv8A4qj/AIYG/Z6/6JN4e/78t/8AFUAerf8AC0/B&#10;f/Q36D/4M4f/AIqj/hafgv8A6G/Qf/BnD/8AFV5T/wAMDfs9f9Em8Pf9+W/+Ko/4YG/Z6/6JN4e/&#10;78t/8VQB6t/wtPwX/wBDfoP/AIM4f/iqP+Fp+C/+hv0H/wAGcP8A8VXlP/DA37PX/RJvD3/flv8A&#10;4qj/AIYG/Z6/6JN4e/78t/8AFUAerf8AC0/Bf/Q36D/4M4f/AIqkf4peDCpA8X6DnHH/ABM4P/iq&#10;8q/4YG/Z6/6JN4e/78t/8VR/wwN+z1/0Sbw9/wB+W/8AiqAOK/YR+LWmXPwT1F/E3jWzuNQHifV1&#10;R9U1ZGl8oXb7AC75246dsdOK+i/+Fp+C/wDob9B/8GcP/wAVXlP/AAwP+z1/0Sbw7/34b/4qj/hg&#10;f9nr/ok3h7/vy3/xVAHq3/C0/Bf/AEN+g/8Agzh/+Krb0nWtP1+yW80u+ttRtGYqLi0mWWMkHBAZ&#10;SRkGvDv+GBv2ev8Aok3h7/vy3/xVesfDz4a+F/hN4Yh8O+D9EtfD+iQu8sdjZqVjVmOWOCe55oA6&#10;aiiigAooooAKKKKACiiigAooooAKKKKACiiigAooooASq+oadaatZy2l9aw3tpKpWSC4jEiOPQqc&#10;girNFAHBfDn4EeAvhHrOu6p4N8M2Xh261xka/FgpSOUpnadmdq43H7oHWu9oooAKKKKACiiigAoo&#10;ooAQ1+ffxV+HmufE79tL4l6NoFnDdXcGiaPfO08yxqEAmjwCR1y2fwr9BK+WPhx/ykT+Lv8A2J2k&#10;f+jZK8/H4GlmWGlha9+WVtt9Gn+h62VZnXyfFwxuGtzxvvqtVby/M5C0/Yu8WXHhNr2fULO18Qea&#10;dumFt8RjH/TUfxk+2MVjan+x78RLS+khtrbTtRgTGy5S7EYbI5wrDIx0r7vxRivlp8G5VJJJSVuz&#10;3+/ufc0/EXPIScm4NO+jjt5KzT06Xb31vofDV/8Asc+OrfRtMubX7Fd6jOG+12X2gILY5+XDnh8j&#10;rjofavQvhF+x3awWj33j5Bc3rMyxaZbzZhjXBG52XG4kkEAEAYHXmvqPFGK6MPwnleHrKsoN26N3&#10;Xrbv+HkcmL49zvF4d0OdQu/iirStfZO+i6aK9lq97/Dk/wCxt44XxMbKKSyfRvP2jVWmAbyv75i6&#10;7gO3r7VzHx9+GDfCHx+kNhvj0y4iS5sJ14KMoAYA9iGGeuea/QrFcz45+G3hz4kWdtbeIdMi1GO2&#10;fzIS+Q0ZOM4I7EDB9RXm4zg7CPDThg/dqNppt7W6emv5Hs5f4iY5YynUzFKVJJxairN3t72rs3de&#10;Ss3Zan533+reNNd054L268Ralp8wDGOYTyxSAcg4xhhnmn+Jvhj4m8H6DpWr6zpEtlp2ppugkcZ2&#10;+iyD+BiOQD1H5V+lWmaZa6Np1tYWMCWtnbRrFDBGMLGgGAoHoBVDxZ4Q0jxxos2k65Yx6hYSkMYp&#10;RwGHKsPQg8g158+CFOnJzxDlUtpfZP8AF2PVp+Jap1oRhhFClf3rPVryVkk+ut+3mfnJ4L8DeIvi&#10;t4hnsdIj/tDUvK8+WW6m2jauFG5znnoAD6e1T2s/ir4H+O5Avn6HrdmwWZF+7PHkEjPR0YDhv619&#10;9fDr4ReF/hZbTReH7AwSzgCa5lkMk0oBJAZzyQMnHpVX4ifBDwh8UbiG513TmkvYQEW7t5Wil2DP&#10;yFh1XJzj1rBcGV6eGjVpVbYhO976fle/mdcvEbCVcZOhWo3wjVtlzfNX5bdLf8MfFE/7QXjibxt/&#10;wkS65dxES5FiJP3Ah3AmLbjB4GN2M816H4l/bT8Qa1od1Zado0OiXkoAjv4rjzGiIYEkKVwcgEfj&#10;XpPjf9jXw1qmh2tv4YuH0PUIZSzXNyzXAmRuqvkg8dsHil8K/sXeEbDS1TX7u91jUWwXmhma3jU4&#10;GQqr2zk8knnrWNLKeJqM50adbSWrlfS77XV0/RI2rZ9wXiKVPEVaF5Q0UeSzstrpNRa9W/Tc+ePh&#10;x+0J4u8Aa39sm1K716ycHzrC+uCyyHaQpDHJXBOeOuBXqH/DdGqf9Cjbf+Bh/wDia6v4jfsaaZ4h&#10;1yG98L38Phu0ZAs9kYTJHkYAaP5htyM5ByM89zXRQ/sdfDpIY1kt9SlkVQGkN+43kDk4BwM9cCtM&#10;JlfE+F5sPRrJRT0baad+1038nYxx2d8FY3kxWIoOU5LVRTTVv5rSjF+qb0+Ryngr9tnS9QvLmPxR&#10;pDaLbhA0M9oxuNzd1YYBHsa8L+NXxk1P42eIbfZb3FrpdvmO00yNzIXYsf3hVRy5GBjnGOK9N+I3&#10;7GGqWMt7feD7+K+tA2+HS7olZlXGSBKThjnoCB15Ndb+zT+zlJ4Z3+JPGWlxLrIlV9PtJW3vZ7f+&#10;Wh2krvJ6Yzgd+axq4fiLMpxyzGaQ3craNeq/BaPudNDF8I5NTlnWX61LJRhd3Ta6Rlqv70tUtbdn&#10;4L8KPj34k+FF4Y0mm1XSVRk/sq6lIRH4AIJBK4wfl963vib+1T4n+IGn29np6P4XhRiZzZXBLzjj&#10;aN2AVwRnjrXsPxY/ZDHjjxld67omtxaQL795c21xbmVfN6FkwwwD1I9ea6DRf2Pvh/p9pAt3b3eo&#10;3awGOWaW5YLI5XBfYDgEHkY6YFFPJeIoxngadW1JbNvdeVryXpoFbiPhCc6eaVaPNXa1Si207db2&#10;i/J6vr6fNPjD9ozxR41+Hdp4WvpXEit/pupJJte9TJIRlAGByM464rN8Efs9eM/iDoEWs6JpdrLp&#10;8jtGkk9wsLEqcEgEdPQ96+jvDP7FXhbTL+4l1fU7/WrbcPs8BYQ7VGDlyuCx6jsMdq990TQ7Dw3p&#10;Nrpml2sdjp9qgjht4RhI19AK6sHwtjMfU9rnVRuysknrp52t+r6nFj+OMuymj7Dh2mruXM24tR13&#10;srp3vZdEkrLSx+bvxu/Z28c+DPAVx9sjSyk1O1mtor20lMgspyGVN7LyD0YEfTqKn/4J3fB3X9H8&#10;X28PiS8/4SI6VLNqDXkkkjCLKqsIBbkkOCcfU9q+8fjf8OD8XfhD4w8GJcpZT63pk9nBeSKWFtMy&#10;ERS4BBOx9rcEfdrzT9in9mG//ZX+F+oeG9Y8QQ+KdVvNTkvX1SOF4yYyiKkZ3sxO0q564+fpXt0O&#10;Fo4XER9jU/cqSk4tJyuv73a9tPU+YxXG88dhZ/WKX+0OMoKUZNRUZP8AlvuldJ37eZ9BYpaKK+9P&#10;y0KKKKACiiigAooooAKKKKACiiigAooooAKKKKACiiigAooooA5/4g6HqHifwF4l0bSb7+zNU1HT&#10;Lm0tL3LD7PNJEyJJleRtYg8c8cV4/wDsY/Azx58Afhtq2hfELxqfHOr3WqvewX7XE03lQmGJBHul&#10;+bhkY8cfN9a9g+IXhy68YeAfEug2N7/Zl7qmmXNjBegE/Z5JYmRZOCD8pYHgg8da8f8A2L/2cvEn&#10;7Mvw21bw34n8Zv43vbzVXv475xKDHGYYoxH+8djwYyeCB83SgD6AooooAKKKKACiiigAooooAKKK&#10;KACiiigAooooAKKKKACiiigAooooAKKKKAEr49+IXhH9jn40fEHWNI8TDwg/jdLl4L5WuDY3YmBw&#10;dzAqGb35r7Drxz4kfsf/AAa+LV/c3/ij4faNqOpXJLS34h8qdiepLoQc0Afnn+wz+xxH8W/A3i3W&#10;/DHxQ8VfD7UNL8TXVhB/Yd5vtpIoyChePcAxwepPOKm/ZQ8H/tIeG/Hfx6h+Ffi3w9rd3pPi+ey1&#10;hPE9uQ+qXKvKDcBh9wtgkjPU1p/sc/sBz+M/CHivU5/EXjz4Ua7YeI7q3sfsTyWqyWy48tzFIo3j&#10;nG7vjrTv2Z/gt+1F4E8a/Gj/AIV74mtbZoPFM8VzJ420qRBr7K8gF2krIch8ElkyPmBzzQB+hnwD&#10;1v4k674EaX4q6Bpvh3xXFdyQm30m48+CWEBSkgbJxklhjPavSK82+AWp/E3VPAjt8WdJ0jSPFcN5&#10;JDs0SUyW80AC7JQSeCSW49hxXpNACEV8W/FP9iP4jaL8VfEPjv4CfFEfDy48US+frek3kHmWskoG&#10;fNjG1sMTuJ44zwccV9p0lA79DwD9k79lZf2eNP17V9e8QT+MviJ4omW517xDc5/fMM7Y4weQgJP1&#10;z0AAA67xp4O+I+q/GrwVrmg+L7bS/AWnwzrregSQ7pL92H7tlbacbeO4/GvUqSgR8b/tgfsp/GP4&#10;9fFzwp4n8G+PdC8NaT4XjE2mWd/byTMl4c752QqyM2CApI4x61yi/s2/tqBlJ/aM0XAIJH9n/wD2&#10;mvvPFLQNu5DZpLFaQJO4lnVFEjgYDNjk/nXy544/5SO/DH/sStW/9Gx19U18reOP+Ujvwx/7ErVv&#10;/RsdAj6oxS0UUAFFFFABRRRQAUUUUAFFFFABRRRQByPxV8Pa74p8E3mneHNRGlatK8Ziui5XaA4L&#10;cjnkAj8at/D3R9V8P+DNK0/W73+0dVt4ttxdBi3mNuJzk89CKqfFTwpqnjXwTeaTo2pf2RqEzxsl&#10;3lhsCuGP3TnkAj8aufD7QL/wv4M0rStTvf7Sv7WLZNdZJ8w5Jzzz3FeSqb/tB1OR25Lc1/d325e/&#10;W/bQ9Z1F/Zyp86vz35be9tvzdulu+p0VFFFeseSNkzsbb97HFeXfBpfiOup+IP8AhOvLNp5g/s/Y&#10;UPy7nznb7beteovko2PvY4ry/wCDmlfEPTdS19vG97Hd2skgOnqkofYu5s9AMcFa8rEp/WqFlP7W&#10;3w7fb/TzPXwrX1PEJ8n2fi+Lf7H/ALd5Hyt8Q+fiz8Wh/wBRuH/0lta+72sbfUdOiguoI7mEhGMc&#10;qhlJUhlOD3BAI9wK+IPiNosg+I/jS5jkEs/iHxYdLs7VR8zTx2tsQuenzBWIzgDacnpX3NbKUt41&#10;YYYKAR+FGBvGpUa7/qz6fiaUZ4XBr+7/AO2wT/FNEnSuVuNAvZPinYa2saf2dFo1xZO+/wCbzXng&#10;dRt9Nsbc+1dXSV7VOo6bbj1TX3n57OmqiSfRp/cAqO68z7PL5P8Ardh2f72OKlqK6EjW8oiOJSh2&#10;H3xxWD2NVuj5Z8WL8Q1+Gl7/AMLBMZm/tWL7H5ZQ/J9nm3fd967rUHEXgL4JO2dq3Fgxx6Cxkrgv&#10;iXp3xC8Ofs3fEzWPG97Hd6ppFo+paQ6yCRY3SFhlgAAR8x4Nd94iRYfAnwcjXhVuLNRn2sZKvI7+&#10;wwztJe7UXv8Axaa6/erHdnajL6xH3LOdN+58Oqtp9zv5nxH4y+HsXhvxD8BblrmPUdL1kXbwRTR4&#10;kCG5muF8wdCR5qjjutev3WH+LHwouWwbi71rQpribHzTSnSZcux/iY9yea9B0bw/pviTwH+zlZ6l&#10;aRXULzPjePmBFnNgqeoIPPHcCua/Zok03x5+0Drkd0kOpR+HdDsrVEkUkWl3a3E0SEZ/5aLGVBcd&#10;c9a5MNKeIqp9VCd/O6k2/LWf3+p91mVaFDB1OZaRlFLySqqKS7u1LXy72ZsaD/ykm8Q/9iv/AOyW&#10;lcHcaFqVn+0f8RdK0CwDeILVbdYbmJAqXN7PqrapFknqUtm+bd2tn7ACvavA2jWWoftr/EzUJrdD&#10;faZo+nrb3CjD7Z4lEisf4l/0eMgHoSxH3jVr4pfA7xKvjW+8YeAbuG31nU76zu7sTylWVobO5tiy&#10;kgjBSWEbcDG1jyTV86nCrWjKUeWNRe78TfI42i+kr6r07nh4qqqHssHOKlzxofF8KfPGpeXePI2p&#10;Lz7I+UP2jX12D4NSyeIX8vxEnj26N1JEwG2T7HBtII6ELtwRX29+zhNIvw0t9OZ2kj0uY2cUkh3S&#10;OoRH3Oe7EuxJ718m+LrHVhD4YtPFDR3mr/8ACw9RW+Jw6SN/ZSkdsH5dvbtX1N+zASfhw5JJJuwc&#10;nv8A6PDXbg6vPl1Gm0/dpx+Le/tKm/nq0/O5w57BRrOStrVn8O1nSoKy8vduvKx69RRRWJ4B8rft&#10;KLqD+KfG50cH+100HQ3smxwk41SQxs2eAoYAkngAEniuH8O63dafr3wesvEchbxHf3V1BcmMb0+1&#10;jVvMcMw4UEKxX1xxXe/tIw6pPqvxWTR5RDef8IRZEuWx+6F3cGUA+pTcPxqj+y94Vm1zxDFc69OZ&#10;tY0O1guJ8BXWW5Mt9GxJI7ZyCMc16OBrUqWGXtHH+Ley+PSM2r/3b2S7Ns9HMKFapV9pTjOyoWu/&#10;4fvOlF27Ts3J90onW/tDX9tpWt63fXky21na6Jps88z/AHY411eNmY+wAJ/CvSvgZp9zpPwf8IWl&#10;5A9tcxadEskUn3lOOhrxL9s448J/Ef8A7EyLr/1/ivpTwxz4a0j/AK9If/QBXDidcTHypx/Fv/I0&#10;ovlyW381ef8A5LGH/wAkz5U1PU9R+HXiq70m7l/sjUPF99BDaQTAZubSPVr43QbghF8m8ifJI+Vi&#10;exrE0D4EeNNX8D6hpnw+1e38G6pY+JmTV2glaJZjFY28YUbByA+89gc5r239qT4dWniPwTd+Jo4Z&#10;n1rRNPvIrcQR7mljni8uRG4J2jIfjug7ZrzXXfhP4n+M+m+JB4O8WL4eFt42vrqS4jd9tzE9vBsw&#10;UIyOQQehBrowGMqxzJ801CMpOWqutVJ6rrr+heZYXD1sgVWlBznGMYNKyd4OCVn09y3/AJN6L6t0&#10;yGa2060huH82eOJEkf8AvMFAJ/E1aqrptvJZ6daQTSebLFEkbyf3mAAJ/GrVcr3Z4sdkFFFFIoSv&#10;DvBHwLTw1+0J4j8eDxgdQfUkmU6HkfuN5Q5+922+nevcTXh3gf4J6F4c/aG8R+OLbxgNQ1fUEmWX&#10;Q/MjJgDlCTgHdxtHUd69TB1OSFZc/LeNtr3128vU8vGU+epRfJzWlfe1vPz9D3Kvln9nG0nh/af+&#10;NkslvNHFJcJskeNlVvm7EjB/CvqamLEisWVVDHqQOTV4LMPqeHxNDlv7aKje+1pKV/PaxriML9Yq&#10;0qt7cjb9dGv1Pmj9lm2ng+MXxxeWCWJJNcBRpI2UMPm5BI5/Ck/aAtp5f2o/gfLHBNJEktzvkSNi&#10;qcdyBgfjX0wsSIWKqqluSQOtDRIzBmUFl6EjkV6rz5/2jLH+z3g4Wv3p+zve3ztby8zj/s3/AGVY&#10;bn2lzXt/e5rfofNOnW04/b31ecwSi3PhmNRN5bbM/LxuxjPtXMeH/Hdl8E/2tviCniSy1CC28Uva&#10;Lp91DbNJG7FsDJH8OX69sGvr3ykD79o34xuxz+dRzWVvcujzQRyunKs6Biv0z0rWGfwd6dejeDox&#10;pNKVn7rTUk7PqtrfMyllck1OnUtJVHNaX3TTW/Z7nzP8LrO+X9qn42vBDLFJLZQi3meMhC+xMYYj&#10;B5ryj9nvxX8Nvhpa63a/FXQ5E+Ii380lzc6rpr3TzjPHlkqe+enXrX3mIkViwUBj1YDk1Xn0myup&#10;1nns7eaZfuySRKzD6EiumPEsJQqUq1J8s404+7Pll+7jy78r0lu1btroYvJ5RcJ05q8XN+9G6993&#10;2utV0dz4y8KeLL7xb+2N4V8RSeGL3w74dvdOmtNH+02piMsSq2JGAGE3EHAOOMVsfCfx5ZfB79pj&#10;4l+HfEVlqFrP4q1mB9MnS2Z4pNxbBLDop3jn2NfXrRIzKzIpZehI5FRy2VvPMk0kEUkqfdkdAWX6&#10;HtRW4ko14yozw9qbpKnZS192XNGV2n8111el7Dp5RUpSVSNW8lNzu13VmrX+7sfLfwX8NPr/AMYf&#10;2h9MuYpYLfUrr7OJXiIUh0ZcgkYPXtWN8DPjNa/sy+HLj4bfEyyv9Gn0eeT7DqaWzy215AzEqwZR&#10;wf8AH2r7BWJEZmVQpbqQME1DeadaajGEu7WG6QdFmjDj8iKxqcQUsV7Sli6PNSmqeilaSlTjyKSd&#10;mtVe6ae/lc1jlc6KjOhUtOPNq1dNSd7NXW3dM+VfBU2pftIftK6V8QLXSrzTvAvhW2eGxur+IxPe&#10;TsDyinnHOfwFbf7DltPb+F/HQnglgZvEtyyiWNkyDjkZHSvpWOJIo1SNVRFGAqjAA+lCRJGCEVVB&#10;OTtGKxxnEH1nC1MHTpctNqEYq9+VQcnq7e85OTbenoXQyv2VaGIlO8k5N6buSS+SSWm58369bTt+&#10;3X4bnEEpgHhyRTMIzsB/e8bsYzX0lTfLTfv2jeBjdjmn142Px311UFy29nBQ3vezbv8Ajsd+Fw31&#10;Z1He/PJy9L20/AKKKK8o7gooooAKKKKACiiigAooooAKKKKACiiigAooooAKKKKACiiigAooooAK&#10;KKKACiiigAooooAKKKKACiiigAooooAKKKKACiiigAooooAKKKKACiiigAooooAK5L4uXPiiz+Fn&#10;i6fwTEJ/GMek3T6PEyoQ94Im8kEP8py+373HrXW1yPxdi8UT/CzxfH4IdYvGL6TdLozsUAW88pvJ&#10;J3/L9/b97j1oA89/Y/1X4xax8J5Z/jhYpp/jQalMqRRxwIPsoWPyziElfvGT3r3CvD/2PrL4x2Hw&#10;mli+ONxHdeNP7SmKPG0DD7Ltj8sZhAX73me9e4UAFFFFABRRRQAUUUUAFFFFABRRRQAUUUUAFFFF&#10;ABRRRQAUUUUAFFFFABRRRQAUUUUAFfKX7SP7V2gfB39ob4deA9S+HkPibUPERiEGtPMitZbpxGMK&#10;YmJwfm4YV9W18q/tIftaal8Gf2g/h54BtPh9H4lt/EhiEmsPKytZ75xGcARsDjrywoA+qe9LRRQA&#10;UUUUAFFFFABRRRQAUUUUAFFFFABRRRQAUUUUAFFFFABRRRQAUUUUAFFFFABRRRQAUUUUAFFFFABR&#10;RRQAUUUUAFFFFABRRRQAUUUUAFFFFABRRRQAUUUUAFfK/wAOP+Uifxd/7E7SP/RslfVFfK/w4/5S&#10;J/F3/sTtI/8ARslAH1RRRRQAUUUUAFFFFABRRRQAUUUUAJijFLRQAmKWiigBMUYpaKAExRilooAT&#10;GKWiigDkfi94KPxJ+FPjHwmNT/sU65pF1po1LZv+y+bEyebt3LnbuzjcOnUV5t+xp+zq/wCzF8JL&#10;jwg/jD/hNzLqk2of2l9n8jbvSNfL2+ZJ08vOd38XSvR/jF4NtPiL8JvGXhW/1IaPY61o93p0+oMA&#10;RbRywsjSYJAO0MTyQOOteafsWfs/aF+zZ8Ibjwn4e8Wp40sJNVmvzqSIiAO6RqY8I7DgID1/ioA9&#10;7ooooAKKKKACiiigAooooAKKKKACiiigAooooAKKKKACiiigAooooA574h+Gv+Ez8AeJvD4vf7NO&#10;raZc2H23bu+z+bEyeZjIzt3ZxkdOorxv9ij9md/2Wfhnq3hh/Go8dG91V9R+3i2MHl7oYo/L2+bJ&#10;nHl5zkfe6dz7H8RvDlv4x+H3ifQLu8GnWuq6XdWM14QCIEliZGkwSB8oYnkjpXjH7EH7OWgfsy/D&#10;DVvDXh3xnH44s7zVnv3v440QRu0MSGPCO44EYPX+LpQB9E0UUUAFFFFABRRRQAUUUUAFFFFABRRR&#10;QAUUUUAFFFFABRRRQAUUUUAFFFFABRRRQAUUUUAFFFFABRRRQAUUUUAFFFFABXyt44/5SO/DH/sS&#10;tW/9Gx19U18reOP+Ujvwx/7ErVv/AEbHQB9U0UUUAFFFFABRRRQAUUUUAFFFFABRRRQByPxV8HXP&#10;jzwTeaNaan/Y887xst2ATs2uGI4I64x171c+Hvhybwj4M0rR7m+/tKe0i8trvBHmHcTnkn19ao/F&#10;jwZF4+8EXuizan/Y8c7xMbsAHZtcNjkjrjHXvV34eeGk8H+C9J0aK+/tKOzi8sXeAPN+YnPU+vrX&#10;kKl/wour7P7Fubm/vfDy/jzfI9Z1f+E5Uvafbvy8v934ub8OX5nR0UUV655I1wSjAHBxwa8x+Dvh&#10;bx54e1LX5PGOtLqttcSA2KC4aTyl3OSOQMcFfyr05wWRgDgkcGvMPg58P/F3gvUtfm8S+Iv7cgvJ&#10;A1pH50knkjc5xhhxwQOPSvJxMHLF0JKMnbm1Tslp9pdfLsz1sLNRwmIi5RV+XRq8nr9l9Lde6Mr4&#10;6eGNIsF8G31tptrBeP4xsbpriOFVcysGRpCQM7ioCk9wMV7KKw/Fng6w8ZQ6bHfmYLp9/DqMPkuF&#10;/exklc8HI5ORW7XoRhyzk+9jKviVWw9Km22482/m1YKKKK2POCorpXe2lWJtshQhTnGDjipaiuke&#10;W3lSNtjshCt6HHBpPZjW580+MPh945b9nr4l6H4215b6XWbZbK1uBK0/2dZSsTNghehbOM846irf&#10;hnxtYeMNR+G2kLc27Xen6LfT3OlC4WSSBokEEFw6dV3bXKkj+JgCeTW1ovws8VaB8NPGVn4s8SnW&#10;nnVLu3kEry+UIcSbfnxjcUA49a+VPgb4nv7q8PxVgs2sLiXwpqenW9ndx7oZHtoVnklVgQWTzJNn&#10;Y4Xsa58rqrB4ChOcZRS9qmpO8k5Rio69dfuXyPpquBebYnGU6c4tp0JRcVaLs5uS8vdXza03Z9rf&#10;s5Ro/wADPAzMqsy6bGVJGccHpXzb+w9o93ZfHD4p6lNFssr+6u1t5NwO8x3jK/HUYPr17V9a/DDQ&#10;rbw18OvDemWe821vYQqnmNubBQHk/jXjHwK0m00L42eNLGxhFvaR3GoOsQJIBe5VmPOTyxJ/GuzA&#10;uVOVu9OSf/kr/wDbTkzCtCtRxdutWEl/4FNf+3HZ+G/Ddvo/7UHjXUYZJXm1fw5ptxOrkFVZJriI&#10;BcDgbUBOc85rsPijpPiHXPBl5Z+Fr4abrTvEYblpCgUCRS/IB6qCPxrFsv8Ak4jWf+xVsf8A0ru6&#10;2fij4b1nxZ4LvdN8P6n/AGPqkrxGO83smwLIrMMrzyAR+NeTXhfC1YxTd1LROze+z6PszSpUbxuH&#10;nOSVo09ZK6SSS1XVJbrsfJr+ANcnvfDdj4mv45tW0/4jM+qHzSZ5YruyEMMyZHKkggMwAPltjO0i&#10;vRP2GrzUb7w340udTtns55tYPlxMjIrQxoII3UHsywg5HBOcelZHifw1eeF/ir8ObXVZ47/XBbWM&#10;d7qK5L3JXVItm5yNzbQ5Az0ycda0/wBlvW4L7xiulxZafTPC8IuCQQA0l9csoHrwK3yvFqlReGqq&#10;16air6u6kppN9Xq7s9fPcBLF4WONoWlyz55W0VnCUG15XUbLfY+n6gvb2DTrSe6upkt7aCNpZZpW&#10;CoiKMliT0AAJzU2c1zHxRQy/DPxai/ebSLsDP/XF69GlBVKkYPq0j4SrJwhKS6JngXx1W88V3fxR&#10;l8NX8Yll8P6XoaXCsVD3Ms7yiEHHR4p0+b7v7zlhg46P9hbw3Y6D+zpoNxa2slrc6jLcXN4JXZmM&#10;olaM9ScACMDA46nua8S8R3eu/ELw9qmleDL37F/b9xpF/wDa2DLIIY7CyCgAKWU75FYtlSBGeua+&#10;hf2OEaP9nPwmjtvdRcqzZzuIuZQT+de7LBqjk/PO3N7WXTVfFHV7q7jt5HPicdOeb+xptqLo0r6v&#10;lfuxlts7c+j6feRfGRFk1bx+rKGH/CvrvgjP8U1es+E/+RV0b/ryh/8AQBWP4h+HVn4m1bVrq8uZ&#10;RBqeiPoc0EQCkRuzFnDc4bDkdK6awso9Nsba0i3GKCNYk3HJwoAGfyrw68lOpGUekUvmjvoy5cK6&#10;L355S+TS/wAjO8ZW8l54R1qCFGkllspkREGSxKEAAd6+SPDHwF1f4y/AHwXdWXidvCFzLdnULiCS&#10;NtyMtvHaNCcMpyDbljkDG4jHGT9nOu5WHqMV80/ET9l2Pxb8NPCXhvVvGUPh+bR9QvLsXESZWfzp&#10;ZHCjcyngSDPXoa0y9+zzClV5+Syetua3y69SsZVUslxGE5OdylB8t+W6XNfXpZ8r/A+jtMtWstOt&#10;LdpPNaGFIzJ/eIAGfxxVqqumWosdNtLYSeasMKRiT+9hQM/jVquZ7swjokFFFFIoK8L8D/CfwToX&#10;7RHiTxdp3i77f4qvkmF1on2mJvIDFCx2D5xjavX1r3SvC/A/gH4Z6X+0R4k8QaP4lN547ukmF9pP&#10;2tHEIYpv/dhdwwQvU969TBTcadZKTV49Fe+uz7LzPKxsFKpRbinaXV2t5ru/I9zrI8U+MND8EaTJ&#10;qniHV7LRdOjOGur6dYowewyxHPtWs7BEZmOFAyTXwz8KPDlp+2t8dPGvi3xqX1LwX4Vu/wCztF0E&#10;yutuzZbErgYzkLuPTJZQeBivBr1nTcYQV5S2/Vs+zyvLqeMjVxOJm40aSTk0rt3doxS0V2+r0W59&#10;GaB+1p8IfE2rpplh490h7x3EcaTSmIOx6BWcAE/Q162rBgCCCCMgivIfiF+yj8L/AIgeFbrRpvBu&#10;kaazxlYLzTLRLaeF8fKwdACcHscg9xVb9lXwJ48+F/wzbw348v7bUG0+4ePTZ4pjI4tB91XJHbt1&#10;wOO1TCddT5KqVn1X6mmKw+WVMK8Rgakoyi0nCdrtPrFq17dVbTue0UV836x+25oEviXUtH8GeEfE&#10;vxD/ALMLLeXugWge3iZThgGYjdj1HB7V3nwd/aO8J/GvQNTvtFe5tdQ0pT/aOjX0fl3dqQDwyZ6H&#10;aQCOMg1ccTRnLkjLUwr5LmOGo+3q0Wo6X8r7XW6v0ukeqUV8vaf+314U8RaHZXHhzwr4l8SaxcGR&#10;pdG022WWe1jRioeUhtqhsEgZyfSvQ/gP+014Y+PZ1Sz0y2vtG17SyPtujarF5dxEpOA3BIIzxweO&#10;/WlDFUaklGMrtl4nIczwlKVavQcYx3201tqt7X67eZ69SGvC/id+1t4e8BeOV8F6Poms+OvFigNc&#10;aZ4fgErWwP8AfYkAHpx1GRnFaHwa/ah8O/F7xFqXhiTTdT8KeLrBS82ha3CIpyg6uuCQwGecHIpr&#10;EUnP2alqZyybMI4f61Ki+S17/wB3vbe3nax6J4e+IXhvxXrOr6To+tWmo6lpMgiv7WCTc9sx7OO3&#10;Q10Ar48/ZPulsv2h/wBoq4YFkh1ISEDqQGkP9K97+A/xx0r4++D7jxDo9heafbQXklk0V8F3lkxk&#10;/KSMc1FDEKqlzaN3/B2OnNcnngas/YpypxVNtu2jnFSS/O3oek0V5pB8dtJn+PFx8K1sLwaxDpo1&#10;Nr0hfs5Q4+Xruzz6YrjvGn7XWlaH421Pwr4Y8I+IviBqmkg/2kfD9srxWjDqjMxALeuM46VpLEUo&#10;q7l1t8zjpZRjq01CFJ3cVPolyvZtt2Sfme91gaP4+8O+IPEWq6DpusWl7rOlEC+sYZAZbfPTeO2c&#10;1wnwN/aV8MfHaTU7HTYL7Rtf0zH23RdWi8q5hUnAbGSCM9x0yPWsf4S+JfAOp/H34n6b4e8NXOme&#10;LbJof7Z1SVyY70kLt2jecY4/hHSp9vGXI4NWb/q3ma/2XWo/WIYqnJTpxT0tZXaV5XfwtPRq+tuh&#10;7nRXz54x/bJ8P6P43vfCXhbwz4g+IWs6eWF8nh62Ekdsw6qXYgEj2z0Irp/gl+0x4V+N9zf6ZYxX&#10;uh+JNPJ+16Dq8Xk3cS5xu25IYcjkHjIzTjiaMpcilqTVyXMKND6zUotQsn6J7NrdJ9G1Y9cor5o/&#10;4bu8I3SXtppfh7X9a8R2+oz2C6Dp1us11IsRw0/DYWPPQsQfauq+CX7V3hr4z+JdR8MDTNU8LeKr&#10;FDK+j61CI5njGMsuCQcZHHXv0pRxVGUlGMtWa1shzOhSlWq0Gox1e2i723t57eZ7bRSUtdR4AUUU&#10;UAFFFFABRRRQAUUUUAFFFFABRRRQAUUUUAFFFFABRRRQAUUUUAFFFFABRRRQAUUUUAFFFFABRRRQ&#10;AUUUUAFFFFABRRRQAUUUUAFFFFABXI/F7T/EurfCvxfZeDLoWPi640m6i0i5LhBFdmJhC2SCBhyp&#10;yRXXVyPxe0XxB4k+Ffi/SvCd9/Zfii90m6t9LvTIY/IumiYRPuAJGGIOccYoA87/AGO/C/xc8I/C&#10;Wax+NWsLrnjA6nNIlyk6SgWxSMRruRQOGD8Y717lXhv7Hnw++KHw0+E02kfFvxKPFXiptTmnS+Fy&#10;1xi3ZIwibmAPBVzjHevcqACiiigAooooAKKKKACiiigAooooAKKKKACiiigAooooAKKKKACiiigA&#10;ooooAKKKKACvlv8AaK/am8dfCH4/fD/wN4e8AnxHofiEwi91bZMfsm6cRtyilRhefmNfUlfLf7RX&#10;7QvxW+Gnx9+H/hLwd4DPiLwprRi/tPVhZzyi03TBG+dPlXC8/NQB9RilpBS0AFFFFABRRRQAUUUU&#10;AFFFFABRRRQAUUUUAFFFFABRRRQAUUUUAFFFFABRRRQAUUUUAFFFFABRRRQAUUUUAFFFFABRRRQA&#10;UUUUAFFFFABRRRQAUUUUAFFQXt7b6bZz3d3PHbWsCGSWaZgqRqBksxPAAHc18++Hf+CgXwH8UePV&#10;8IWHj6ybVZLhrWKSVHS2lkBxhZiNhyehzg0b6AfRNfK/w4/5SJ/F3/sTtI/9GyV9Tg5r5Y+HH/KR&#10;P4u/9idpH/o2SgD6oooooAKKKKACiiigAooooAKKKKACiiigAooooAKKKKACiiigAooooA4/4x+F&#10;tL8cfCXxn4d1zURo+jato93Y3uoFlX7NDJCyPJluBtUk88cV5l+xV8FvBfwH+ENz4c8CeLV8aaLJ&#10;qs94+pLJG+JmjiVo8xkjgIp9ea9M+MegaH4q+EvjPRvE1/8A2V4c1DR7u11K/wB4T7PbPCyyybjw&#10;NqknJ9K8z/Yq+GHw3+EvwhudF+Fvij/hLvDcmqz3L6gbhJsXDRxK6bkAHCqnHvQB77RRRQAUUUUA&#10;FFFFABRRRQAUUUUAFFFFABRRRQAUUUUAFFFFABRRRQBznxG0Gw8U/D3xRouqXg0/TNR0u6s7q7JA&#10;EEMkLI75PHyqSeeOK8X/AGHvgZ4G+AXww1fQvAXjNPHGlXWrvezX6SRP5cxhiQx5jJHCop9fmr2j&#10;4j6Rpev/AA88UaXrl39g0W90u6tr663BfJt3hZZHyeBhSxyfSvF/2HvhR8MPhD8MNY0r4U+Lf+Ex&#10;0G41d7q4vjcJNsuDDEpTKAAfKqHH+1QB9F0UUUAFFFFABRRRQAUUUUAFFFFABRRRQAUUUUAFFFFA&#10;BRRRQAUUUUAFFFFABRRRQAUUUUAFFFFABRRRQAUUUUAFFFFABXyt44/5SO/DH/sStW/9Gx19U18r&#10;eOP+Ujvwx/7ErVv/AEbHQB9U0UUUAFFFFABRRRQAUUUUAFFFFABRRRQBxvxb8Iaf468C3ujapqf9&#10;j2UzxM93lRsKurAfMQOSAPxq78OPDln4S8EaRo+n339pWdpFsiu8g+YNxOeOO9Ufi74X0bxj4Evt&#10;K1/Uv7J0uV4mkut6psKupUZbjkgD8avfDfQtN8M+B9I0vR73+0dMtodkF1vDeYu4nORweSa8dU1/&#10;aTqcivyJc1/e+Lbl7db/ACPYdR/2aqftH8bfLb3fh35u/S3bU6WiiivYPHGyAsjAHBIxmvLfgz8L&#10;te+Hup+ILjWfEra9FfyB4I2d28gbnOPmPowHHpXqUi7kIzjIxmvK/gt8Jbz4bap4hubrxK2vLqMg&#10;dI2z+4+Zzjlj/ex+FeTiaXPi6E/Zt25tb25dOq6328j2MLVUMHiIe0Ub8vu8t3Kz6P7Nt/PY9Woo&#10;or1jxwooooAKiuommtpY1bYzoVDehI61LUN3EZ7aWMNsLoyhvTI61MtUxrdHi3hD4b698MPhv48G&#10;s+JD4hkubKaWF3d28oLAwx8xPU1876P4Uh8HfDS302xhlj0m1sPFFvavK27PmWkEiLu7k4cj1Cn0&#10;r6h+CnwiuPhxpuuWmo+IP+Eni1F1JEoJCKFKlSCTwc14z8StIufD37Pfwv0eWwksribX49L+zSIQ&#10;8Qn+0QK2OpKrIGA9AK87C0IQyRKUHCUJK0XLm3vfXr8K+8+yweNq/wCsfJCoqkKq1kouKvGNlZaW&#10;+Jr7+59SeEP+RS0T/rxg/wDRa15x8IvB0lt4+8deIblLi3mOr3VrDHIm1JYWMbiQZ685GenFep6P&#10;pw0rSbKyDmQW0CQ7yMbtqgZ/SreK9GHNFpp20t96sfLzrRaqwtdSafpZ3RGLWEXLXAhjFwyCMyhR&#10;vKgkhc9cAknHua5X4q+EtR8b+CL3R9K1Q6NezvEyXgZgUCyKxGV55AI/Guvrj/ix4On8feB77RLb&#10;VToss7xMLxc5TbIrEcEdcY6965MZDnw1SHLzXi9L2vptfpfuVgp8mKpTc+W0lq1e2u9utu3U8Nm8&#10;H6honx8+D/h3WLuTVYU0W9ee/O7E1xBOlxF8x5yCAcHqAa4j4Qaze/DX4n/HfV0tFNjo1gI9JW5b&#10;astvbyuTlhyQGkOW9/avZ4vDU3g7xd8FNFn1FtVktH1NWuzn96fsspz1Prj8K8T+I/w/1Twz4y8Y&#10;3uqlba31vwz4ktraBJMtIXkjeM46EsOAOueK8uhR5acb+5yr1t7itG/XXS/fU/RaeM9rB0LKp7SM&#10;VbbmXt5OUkunuq7XRaHvP7M3iy68SeG/Ecd2SVtNduo7aV5WdponxKrAt2w+BjjAFWNc1e+vL74x&#10;2M91JLZWekxG3gbG2LfaOX2/U814h8KdWjtPGvwd0UTrbXNzp1pqb2QJV3P9nvFI5H90FEGDwCK6&#10;6bxVf2/iL4zw3RW4k1S5gtbQhcCK0V4rKQHH8YMjsPXjNfpOHUMZi61SktLU2v8At505fJ2bv8z8&#10;Xx1Cpl2GoQrv3m6ifb3HUg1fqrx0Z5X8MPCOp+PPDlt4e0bV20HVL/w7bRwaijsphI0/T2JypB5A&#10;IOPWvrT4F/Dy7+FXwt0Xwve30OpXViJfMuoFKpIWlZ8gH/er5N+FPw8n+INx8S/Btnrr6OIvDPh6&#10;Cz1Fjk242MHYYIwZFgjDYPO0V9b/AAV8C3Hw0+GWi+G7rVzr09ksitqBz++3SM3cnpux17Usxqr6&#10;vKiqm1Sb5ba6ym1K/wD29a3fUmnDmxsa3JvSpLmv2pU1a3yvf5HcYpaKK+YPYCvEP2nvgv4b+Mmm&#10;eH7fxH4qHhaKwunmhkLRjz2KYK/OR254r2+vDv2oPhR4I+KmmeHoPGvif/hGYLK6eW1cTxxec5TB&#10;X5+vHPFenls3TxcJqbja+qV2tH06nm5jBVMLOLipeTdk9e/Q9m0u2Sy02zt45PNjhhSNZP7wCgA/&#10;jVuqml28VpplnBBJ5sEUKJG+c7lCgA/lVuvOlq2ehHZBRRRUlBXhXgbwx8J7L9ojxJqmhau9x8RZ&#10;knGoWJuCwjBKeZ8m3AwQnfvXuhrwrwNp3wih/aK8SXOg3DP8SXSf+0Yi8hAGU8zgjb12dK9TBNqn&#10;Ws5fD9nbdfF/dPLxiTqUbqPxfa3/AO3fM9xuojPbTRg4LoVz9RXx3/wTqnTQIPih4NusRaxpGvyN&#10;LG/32Qlk3e4ynX3HrX2Qa+ZvjP8AszeKv+FnH4pfCHX4PDnjKaMR6jY3i5tNRAAAL8HBIC5yMHAP&#10;Br5zERkpwrQV+W915M+/ybEUJ4bE5biJqCrKLjJ7KUHdJ22TTav00PphmCqSSABySe1fOnxA/aH8&#10;P/FD4DfFu58E3d1Pd6DaXFnPIYmiAfBUsjdGGMnIrjNf0D9q34pafN4b1Gbwv4K0u5XyLzVNPkZ5&#10;2jIw2zqRkccYPvXt/wAJP2e/DHwn+Ep8BW0P9oWF1E66jPcD5r2SRcSO3pkcAdgBUupVrtxhFxjZ&#10;6vv0saxwmBymEa2Iqxq1eaLUYO6UU7ycna2uySd+rOX/AGHNB07Q/wBmTwW2nwJE17bm7uXQcyzM&#10;x3Mx7ngD8BXlPiqCDwx/wUHRdIAjGu+FZ21WKL5VLCNyHYDqf3cZyfWtDwt8Kfjz+zdDe+Hfh0+g&#10;eNPBLXDS6fb61K0VzZBzkrkEAqD7++Oa674J/s3+JdD8V+KfiP8AETWLbWviJrtq1mi2YItbCEjA&#10;jTPX7qjOOAO+Sa5lGc4U6Kg04tX7adu9z3pVcNhcTjcwliYzhWjNRSd5Nzaa5l9nl3d+qVrnNf8A&#10;BNDQrXT/AIB3+oRxILu/1u4M0wUBmCKiopPcD5iP941H4St47T/gov4v8iNYfO8ORySCMbfMfCfM&#10;3qeBzXp37Ifwd134GfCIeGfEMtpNqA1Ce63WTl02PtxyQOeDVTR/gp4gsP2t9a+JUktn/wAI9eaM&#10;lhHGsh8/zBjOVxjHHrVQozVChHl1TV/LcwxOY4epmmaVvaJxqQmov+bWNkvktPQ80/4J528eqwfF&#10;XxHexrL4hu/E88FzduP3pQAMEz6bmY//AKq+hNb8EeBJPitonirUYrKLxxFbvbafM9xsmkjOQwVM&#10;jfwxGcHGa8S1r4F/Ez4MfE3xH4v+Dc2kajpPiN/tGo+GdZdo0SfrviYepJ9OuOeK1Phh8CPHPin4&#10;x2/xX+Ll3pw1nTrdrXRtB0kl7eyVgcuWPVvmb8TnPAp0eenCNB07tPfpve9/6dyMzeHxeJrZpDFq&#10;MJw0in79+VL2bj2vo38PL9xxX7MALfHj9pMAZJvSAP8Av5W3/wAE2gV+Bmqg8Ea/d5B/4DXZfAn4&#10;F+IPh18XPix4j1iWyk0zxTeCazW3kLSBMsTvBHHDe9eZeFPgn8dP2dPEviLTvhm/h7xB4N1m9e7t&#10;49ZlaN7F27kDk4GAcZzgcVjThOi6c3F6c17b6vQ9DGYnC5jHF4WlWinNUHFydk+SFpK+11f8Gamn&#10;EH/gpNqmCD/xSiZx24FZOofDH4z/ALO3xA8V698KLfTfGnhLX71tQudFuZALiGZuoByCfqCeMcV1&#10;Pwh/Zq8c+Dv2jH+JHifX7TXpdS0do9TmT5Cl2xH7uGMDiJVUAZOeKz0+D/xo+AvjPxPe/C2fSfFX&#10;hXXbo3x0nX7h1mtJSeQj55HUdegHcUezny80ote83pur+XXzKeLw/tVQoV6c0qNOLU0+Sbi3dc2j&#10;i1vF6X8i/wDs/fHPwz48+M+q6f4j+H0ngD4uz2YFw1ypLXkSBcqr8dAinBHIXOeK5L4WXlxp/wC0&#10;h+09dWis11DZCSIKcHcIcjB+teifCf4F+N9V+M5+LfxUvdNXxDbWR0/S9H0bJgtIiDuLOeWb53/7&#10;6PPStT4U/AzXPCHx7+K3i/VmsZ9C8U+UtrDG5aTaAAwcEYHQ+tXGnWkocy2k+lnaz1fmc1bF5dQl&#10;ilRmvepQVuZyjzKcW4wb1cUlp21s7HJ/8E4tJsrf9nWHVYQsmpapqNzNfXJH7yVw+AGPfA/maxPj&#10;xBD4b/bo+C2q6WBDqmqwy2l+sXymaH5lDPjrgE9f7g9KsaZ8FfjF+zfrmup8I30TxL4J1O4a8j0P&#10;WpGikspGPKxsMDb+PQDjIrpPg/8As9eML/4tyfFn4t6pZ33iqKE22l6VpmfsunRkEHBPU4LD/gRO&#10;TUxhN0qeH5GnFq76aPe/ma1sRhaePxebvERlTqxmoxT99ucbKLj0Ub6t6aaHH/8ABPvRbWPWPjHq&#10;wijN7L4lltfN2jeI1LMF3dcZbOKvfEK3jtv+Cifw5lhjWKWfw9P5zoMGTAmA3HvxxXf/ALK3wT8Q&#10;/BmPx4Nels5P7b12XUbX7JIXxE3TdkDB9qd4v+CniDXf2sPBvxHtpbMeH9I0mWyuEeQicu3mY2rj&#10;BHzjnNXCjNYenHl1Uk/xOavmOHnnOMr+1ThKlKKd9G/ZpJffoe70UUV7J+bBRRRQAUUUUAFFFFAB&#10;RRRQAUUUUAFFFFABRRRQAUUVy/jr4l+G/hquiN4j1NdNGtanDo9hujd/Ou5SRHH8oOM4PJwBjkig&#10;DqKKKKACiiigAooooAKKKKACiiigAooooAKKKKACiiigAooooAKKKKACiiigAooooAK5H4u+G9a8&#10;ZfCvxfoPhzUv7H1/U9JurPT9Q3sn2a4eJljk3LyNrEHI54rrq5D4v+EtQ8e/Crxf4a0nVP7E1TV9&#10;JurG11IMy/ZZZImRZcryNpIPHPFAHnv7Hvwl8f8AwX+E03h/4keLP+Ey8QtqU10uo/aJZsQMkYWP&#10;dIN3BVjjp81e414Z+x18EPFHwA+Ekvhjxd4wPjfVW1Ka8GpmSV8RusYWPMhLcFGPp81e50AFFFFA&#10;BRRRQAUUUUAFFFFABRRRQAUUUUAFFFFABRRRQAUUUUAFFFFABRRRQAUUUUAFfLv7RHxg+N3gr4+e&#10;APD/AIB8GHXfA+pmL+2dT+wPMLYGYK/7xWATCc8/WvqKvl79ojxz+0B4f+PngDS/hv4fXUvh9dmL&#10;+3rw2SS+SDNh/nLArhOeKAPqClpBS0AFFFFABRRRQAUUUUAFFFFABRRRQAUUUUAFFFFABRRRQAUU&#10;UUAFFFFABRRRQAUUUUAFFFFABRRRQAUUUUAFFFFABRRRQAUUUUAFFFFABRRRQAUUUUAfJP8AwUr1&#10;+8T4JaB4Os7uWx/4TbxNp+gXM0PUW0kn7wZ7ZwP1rX+NH7EXwn1L9nTXPCum+DdK02fTdJkfTdSg&#10;gVLmG4iiYxymUfMSWHzZPOTmuc/4Ka2jaf8ACXwT4wdJZLDwp4x0zVL4RIWK26yYdyBzgcdPWvYf&#10;jd8dPBvhb9nPxJ46l12wm0K40WWSynSdWW7aWIiFI8H5i5IAA/pUP4H/AF0X/BLXxR/rqZv7EHxA&#10;1L4n/sq/DrxBq8zXOpy6cLa4nc5aV4XaEuT3J8vOfeuK+HH/ACkT+Lv/AGJ2kf8Ao2Sul/YC8K3/&#10;AIN/ZA+GunanC9vePp7XbROMMizSvMoI/wB2QVU+Jn7Hk3jn4wat8RND+Kfi3wDq+qWFvp11H4ee&#10;FEkjhLFclkJ6tWsviZmtlY+jaWvPfgx8L9V+FPh+803VvHniD4gTz3JnW/8AEUiPNEpAHlqVAG3j&#10;P416CKkYtFFFABRRRQAUUUUAFFFFABRRRQAUUUUAFFFFABRRRQAUUUUAcd8Y9L8O658JfGeneL7w&#10;6f4UutHu4NWuw+ww2jQsJn3YOMIWOcdq8z/Yr8GfCfwL8IbnTvg3rzeI/CT6rPNJePOZiLkpEHTc&#10;VHRVj4x3r034x23hi8+EvjODxrMbfwfLo92msyqzKUszCwmIKfMMJu+7z6V5n+xXpPwc0b4QXFv8&#10;Dr+TUfBh1WdpJZJJnIuykXmDMwDfdEftzQB75RRRQAUUUUAFFFFABRRRQAUUUUAFFFFABRRRQAUU&#10;UUAFFFFABRRRQBznxGsNH1X4e+KLLxDcG08P3Ol3UOo3AbaYrZoWErZ7YQsc+1eMfsPeB/g94D+G&#10;Gr2XwV8RP4l8NTau811dSTtMUujDEGTJVcfIsZxjvXtHxGh0S5+H3ieLxLIYvDkml3S6nICwK2pi&#10;YTHK8jCbunPpXi/7D+kfBLRfhfq8HwI1CXUvCras73cs0k7kXfkxbhmYBvuCPpxz9aAPoqiiigAo&#10;oooAKKKKACiiigAooooAKKKKACiiigAooooAKKKKACiiigAooooAKKKKACiiigAooooAKKKKACii&#10;igAooooAK+VvHH/KR34Y/wDYlat/6Njr6pr5W8cf8pHfhj/2JWrf+jY6APqmiiigAooooAKKKKAC&#10;iiigAooooAKKKKAOM+Lug+H/ABL4EvrDxRfnTdGkeIy3KyiMqRIpX5j0ywA/Gr3w30nR9C8D6RYa&#10;Bdm+0eCIrbXBfeXXcTnd35Jql8XdN8M6t4FvbbxddNZ6EzxGaZZChBDqU5HP3sVd+G9lomneCNIt&#10;vDc5udDjixays5csm485PXnNeQor+0XK0b8m9/f+La38vn3PYcn/AGao80rc70t7nw73/m8ux0tF&#10;FFeueONkXcjDOMjGa8q+Cnwlg+GuqeIrmHxMdfOoyB2jO39xhnOOCf72Pwr1WQBkYHgEYryn4KfC&#10;7Q/h7qniK40jxKdekv5A00ZaM+Qd7nHyn1Yjn0rycVTUsXh5+zTtza81nHTovtX/AAPYwtVwweIh&#10;7Rx5uX3eW/NZ9X9m2/nsesUUUV6x44UUUUAFQ3cXn200W7ZvQru9MjGamqG6jE1tLGzbFdCpb0yO&#10;tTLZjW6PMfgX8KYPhbZ6xFB4kbxEL2ZJC52/usLjHBPXrXbeJvBun+LLrQ7i+EhfR79dRttjYHmq&#10;rKN3qMOePpXE/An4ZaJ8NrTWYtG8RnxCt3MkkrFkPlELgD5T3969T615WWUlDBwp+zULX0T5ktX1&#10;69z2czxE3j51oVXN/wA1uVvRLbp2AUtFFeueKFcd8WfBsfj7wNfaJLqp0VJ3iY3gx8m2RWxyR1xj&#10;8a7GuO+LXhKw8ceBr7R9T1Q6NZzvEz3gKjYVkVgPm45IA/GuLGx58LUjy814vRu19Nr9L9+h24Gf&#10;s8VSnzctpLW17a72627dTitN+Ht54c1z4R21lLLren6Kb9bnUxjaA9vIFZue7MF4zXA/tieKdK8I&#10;eJ/BN5q1wLeBxLHGuNzSv5sJ2KO5xk1798NvDln4T8D6TpFhqH9qWdrEUjvMg+aNxOeOOpx+FfPf&#10;7cHwwPj+++H15c3AttK0y6uZZ5I2/feYIxJGAMYKkxkNnt0qsBgvb06WHUbc3Lone1ktE+qVt+p6&#10;zzaOGxUsTWnpTjUXM01e/O1dLZtysl00PF/hZpmueG/it8OtZ1JHlvdMsTpUU7t5kTNLq00Useep&#10;2ROuOmM1hXfj3xFrPiDxNYalLJHPD4u0y6hulba93YT6y7ZKj/lmojQdMYxntW7ceJIvCvxf1OXV&#10;5/s0WgwaVc3cZJZIGk1OSZcYzncrxk7c9eeRWNceIYx4R8AeJ9SgELv4E1TU50jTLBY9ThndFz1w&#10;ucAnvXZTxWLov29OF+Zxel94vlt6bN/JaHszwGW4v/ZsRPl9mpJNtfDU/fuSv1s5Jb6OUtTvfAHg&#10;WP4mfFL9qXwvPrR0C3nv7CBL/jFtGjMyqASAF4IAz3r60+CfgWL4afDHRfDkOsf2/FZLIF1Hj97u&#10;kZs8Ejjdjr2r5F+G/hHSfih8S/2pNH1TWDoOlanfadK2oEqpiU5kUndwM8Dn1r66+CXgvTPh58Md&#10;E8P6RrH9vadZrIsWoZU+cDIzH7uRwSRx6V9JmFW+HcFU0578ttNvi5vwt8z8rpU7YyM3DX2cFzX1&#10;+GOnL+N/kd1RRRXzR7AV4d+1B8P/AIcePdM8PRfEXxE/h62trp5LJ0uVh82Qpgrkg545r3GvD/2n&#10;/DPwt8SaZ4eT4n6vJpNtDdO1g0c7Rb5dnIO0HPFenlsnHFwaclvrFXlt0R52YpPCzTUX/idlv1Z7&#10;LpUMNvplnFbP5lukKLE+c7lCgA5+lW6qaWkEemWaWrb7VYUETZzlNo2n8sVbrzpbs747IKKKKkoQ&#10;14V4Gn+ELftFeJI9BtmT4khJ/wC0ZSkoDDKeZyTt67Ole7V4V4G8R/Ca7/aJ8SaboWjG3+I0STf2&#10;hf8AkMvmAFPM+YnBySnbtXqYJN061lL4fs7br4v7p5mMaU6N3H4vtb/9u+Z7rSYpaK8s9MSjFLRQ&#10;AlLRRQAmKMUtFACYpaKKAExRilooASjFLRQAmKKWigApMUtFACYoxS0UAFFFFABRRRQAUUhooAWi&#10;o0njkdkSRGdeqqwJH1p4oAWiiigAooooAKKKKACiiigAr5Z/by/1XwK/7Kdo385K+pq+Wf28v9V8&#10;Cv8Asp2jfzkoA+pqKKKACiiigAooooAKKKKACiiigAooooAKKKKACiiigAooooAKKKKACiiigAoo&#10;ooAK4/4w+DpfiH8KPGHheDU/7Fm1nSbrT01Ln/RWliZBLwR93Oeo6V2Fcd8Y/B0PxC+E/jHwvc6m&#10;NEt9Z0i6sJNSOP8ARVliZDLyQPlznqOlAHnf7G3wGvf2dPhHN4Vv/GB8bTvqc17/AGlluA6Rr5fL&#10;MeNhPX+Kvda8H/Yx+A9h+zr8IZvCum+MR44tpNUmvf7TUqQpdI1Mfysw42Z6/wAVe8UAFFFFABRR&#10;RQAUUUUAFFFFABRRRQAUUUUAFFFFABRRRQAUUUUAFFFFABRRRQAUUUUAFfLv7ROo/tEWvx88AQ/D&#10;K2SX4duYv7fdo4GwPOG/l/mH7v8Au19Qmvl39onSP2iL34+eALj4ZXyW/wAO4jF/b8LSwrvHnAyc&#10;OCx/d/3TQB9RUtIKWgAooooAKKKKACiiigAooooAKKKKACiiigAooooAKKKKACiiigAooooAKKKK&#10;ACiiigAooooAKKKKACiiigAooooAKKKKACiiigAooooAKKKKACiiigDJ8V+FdI8ceG9S8P69p8Oq&#10;aNqUDW13Z3C5SWNhgg/4jkHkc18leHP+CUnwQ8P+NrfXXTXdU0+2uTcweHtQv/M09GzlVKbdzKvo&#10;zHPfIzX2VS0eYeQyKJIIkjjRY40AVUUYCgdABT6KKACiiigAooooAKKKKACiiigAooooAKKKKACi&#10;iigAooooAKKKKACiiigDjvjG/heL4S+M38bKX8HLo92dZVQ5Js/JbzsbPm+5u+7z6V5n+xVc/Bm6&#10;+EFw/wAC4pIfBf8Aas4kWVbhT9r2ReZ/r/n+75ft+tem/GO98M6b8JvGd340tjeeEINHu5dYt1Vm&#10;MtmIWMy4UgnKbhgEGvM/2LPEXwe8T/CK5vPghpD6L4OGqzRy20kMkRN0I4vMbEjMeVMfOccUAe+U&#10;UUUAFFFFABRRRQAUUUUAFFFFABRRRQAUUUUAFFFFABRRRQAUUUUAc78R20NPh74obxMpbw2NLujq&#10;gAYk2vkt533fm+5u6c+leL/sPXfwPvPhfq7/AAFhlg8KDVnF2syXKk3fkxbj+/8Am+55XTj9a9n+&#10;I9zoll8PPFFx4mgNz4ci0u6k1OAKWMlqIWMy4HJym4YHNeM/sQeJvgr4q+GOsXXwL0STQvC6au8d&#10;3BLBJEXu/JiLNiRmJ+QxjIOOKAPomiiigAooooAKKKKACiiigAooooAKKKKACiiigAooooAKKKKA&#10;CiiigAooooAKKKKACiiigAooooAKKKKACiiigAooooAK+VvHH/KR34Y/9iVq3/o2Ovqmvlbxx/yk&#10;d+GP/Ylat/6NjoA+qaKKKACiiigAooooAKKKKACiiigAooooA434uQ+F7jwLep4xcx6AXi85lZgd&#10;29dnK8/exV34cR6FD4I0hPDLF9CEX+iMSSSm49256561S+LknheHwLet4xjMugB4vOUBj829dn3e&#10;fvYq78OH0KXwRpDeGUMegmL/AERCCMJuPrz1z1rx1b+0n8F+T/t/4v8A0n9T2Hf+zV8duf8A7h/D&#10;/wCl/odLRRRXsHjjXAZGB4BGCa8o+CXw98JeCdU8RT+GvEB1qe9kDXUZlR/JO9zj5enLEc+leryA&#10;FGB4BHNeUfBLwd4G8L6p4il8Ia0dVubmQG9QzCTym3uccAY5LflXkYqCeLw8nGLtzat2a0+yut+v&#10;ZHs4Sbjg8TFTkr8uiV4vX7T6W6d2es0UUV654wUUUUAFQ3caS20ySNtRkZWb0BHJqaobtUktplkO&#10;2MoQxzjAxzUy2Y1ujzD4D+APCvgKz1mPwvr512O5mR7hjKknlMFwB8vTI9a9Vryr4EeEvBHhOz1l&#10;PBmsnV4p5ka6JmEnlsFwBwBjivVBXl5VFQwcIqMY76Rd47vZnrZtN1MbUk5SltrJWk9Fuun+QtFF&#10;FeseQFcb8W/DWjeLvAt9pev6kdJ0uZ4jJdh1TaVkVlGW45IA/Guyrjfi3onh/wAQ+Bb6x8T3x07R&#10;ZHiM1wJNm0iRSvPuwA/GuLHRUsLVi0neL0bsnp1fRdzuwMnHFUpJtWktUrta7pdX2Rc+GuhaZ4a8&#10;DaRpmjXv9paZbRFYLosG8wbic5HB5Jrzv9qNWbwtpOFJ/wBKlHAz1gkA/XivRPhtpWjaJ4H0mx8P&#10;3ZvtGhiK21wX3713Ek578k1zvx+OPAEZBwf7UsOn/XzHXr5C/ZVcNZJfCrJ3SuraPql07nlZ4vaw&#10;xF23q3dqzet9V0b69j5i+IHwI1L4w2PxPHhq2j/4SG5u4LK7neQAy28NjDJBb4Zgq5lP3h8wyc8c&#10;V037T3huay+D3gzwzdQR2+r3XhrU9FQ7hsgm+wLI24j+HFuw47la+t7bT7Wzlnkt7aGCS4fzJnjQ&#10;KZGxjcxHU4AGT6V418eNJm1n4n/ByGG1+2JHrF3NcRlQyiAWjq5YHgr84BH+1XVl69rXjGpa0Y1G&#10;u17Smm+7Tt9yO3MMwmqTULpOVO+urSjCk43/AJXFPTzfQ8Z+Gvww8OeKtD+PSeLLqTw5a6vq1gk+&#10;pSSCMi2W0tpYSN3ygFnbBxzmvpj4I+FdC8EfDDRNF8M6r/beiWqyC3vt6v5oMjMeV4OCSOPSvnX4&#10;WaL4c8Y/BjxzYeNtVfTtCuItJ+2XzTbGQC1hKEsQe4UV9FfBDQPDPhf4YaJpng/UTq3h2BZBa3Zk&#10;EnmAyMW+bAz8xYfhWVPESr5apSlLWbdre7t379LdiM2wcMFnUqMUvdpwV7+87KPTt1v3O7ooorgI&#10;CvD/ANp+z+FF5pnh4fFSeSC1W6c2BjaRcy7Pmzs9vWvcK8Q/aevPhRZ6Z4ePxTtnubVrpxYBEkbE&#10;uz5s7CO3rXpZbf63C3N1+D4tun9bHm5jb6rO/L/298O/U9k0sW66bZi05tRCnkn/AGNo2/pirdVN&#10;KNu2mWZtBi08lPJH+xtG39MVbrzpbs9CPwoKKKKRQleFeBvH3wz1T9onxJ4f0bw59k8eWqTm+1X7&#10;Mq+cFKb/AJ85OSV7dq92rwrwN8WPAmu/tEeJPCOmeFxZeLrFJjd6x5EamYKUDDcPmOSy9fSvUwUH&#10;KnWajJ2j0drarV915Hl42ajUopySvLqr38l2fme60UUV5Z6gUUUUAFFFFABRRRQAUUUUAFFFFABR&#10;RRQAUUUUAFFFFABRRRQAUUUUAFFFFAHzh+0H+0t4w8LeMB8OPhL4BvPHHxCkto7qa4uVMOlaZDIW&#10;CyTzEgFjsYhAQTjv0rwzUf2Gf2gfjsXvvi98fLrSxMwb+wfCiMlrB7KcovT/AGc+pNfoAI1VmYKA&#10;zYyQOTXyN8av2u/jN8OPiZrPh3wx+zb4h8b6JZMgt9ds5pliugVBJXbbsOCSOGPSgDzc/wDBITQb&#10;eDfZfGTx7b3/AFM/2iPaT9AAevvWppvwn/a5/ZlK3XhXxxYfHPwzCMyaB4gzBe7BwFhlZj8wH+2B&#10;/snpWXr3/BRL45+F9KuNS1b9k3xNYafbqXluZrqcJGo6kn7LwK95/Yw/ai8QftVeDdT8Tap4Dbwb&#10;pUcqR6fcC/8AtaXw+bzCDsXBRlAI9TQB3f7P3x3svj34RudTj0LVfC2sadcmx1XQtZgaK4srgKrF&#10;ckAOpDAhh1HYV6fTVRVZiFALckgdfrTqACiiigAooooAKKKKACvln9vL/VfAr/sp2jfzkr6mr5Z/&#10;by/1XwK/7Kdo385KAPqaiiigAooooAKKKKACiiigAooooAKKKKACiiigAooooAKKKKACiiigAooo&#10;oAKKKKACuO+MnhPTvHnwl8ZeG9Y1QaJpWr6RdWN3qRdVFrFJEyPLlvlG0EnJ44rsa434z+HdE8Xf&#10;CPxnofiXU/7F8O6jo93aajqPmLH9lt3iZZJdzfKu1STk8DHNAHnH7F/wS8KfAP4QTeGfB3jJfHOk&#10;Pqk94dTSaKULI6Rq0eYiV4CA46/NXvNeB/sV/Cz4d/CD4OzaF8MfF/8Awm3httUnuW1P7VFcYnZI&#10;w8e6IBeAqnHXmvfKACiiigAooooAKKKKACiiigAooooAKKKKACiiigAooooAKKKKACiiigAooooA&#10;KKKKACvlz9onwB8f/Enx9+H+rfDfxKulfD+yMX9u2JvhD54EwL/JtO75OOo9K+o6+XP2ifgz8bvH&#10;Px/+H3iPwD44GgeB9LMX9taV/ak9v9rxMGf90iFZMpx8xHpQB9RUtJ3paACiiigAooooAKKKKACi&#10;iigAooooAKKKKACiiigAooooAKKKKACiiigAooooAKKKKACiiigAooooAKKKKACiiigAooooAKKK&#10;KACiiigAooooAKKKKACiiigAooooAKKKKACiiigAooooAKKKKACiiigAooooAKKKKACiiigAoooo&#10;AKKKKAOP+MeseHfD/wAJfGeqeL7A6p4VstHu7jVbFYhKbi0WFmmj2EgNuQMMEjOeteZ/sWePPhR8&#10;RfhDc6r8G/DL+FPCa6rNBJYyWaWpa5EcRd9iOwOVaMZz/D7V6Z8Y/EWieEfhL4z1zxLpn9teHdN0&#10;e7u9R03ykl+1W6Qs0kWxyFbcoIw3BzzXmf7FfxV+HPxi+EFxrvwv8HDwP4bTVZ7V9MFlBa7p1SMv&#10;JshJXkMgznPy+woA98ooooAKKKKACiiigAooooAKKKKACiiigAooooAKKKKACiiigAooooA5z4j6&#10;ho+k/DzxRfeIrQ3/AIfttLuptRtRGJPOtlhYyptJAbKBhgkZzXjP7EPxC+D/AMSPhjq+o/BbwrJ4&#10;R8Nxau8F1ZyWSWpkuhDEWk2o7A/IYxnP8PtXs/xG1fTPD/w+8T6prVl/aWjWOl3Vze2WxX+0QJEz&#10;SR7W4bcoIweDnmvF/wBh/wCLnwx+Mvwv1bWPhV4IHgPQYNWe1uNPWxt7TzbgQxMZNsJKnKsi5PPy&#10;+woA+iqKKKACiiigAooooAKKKKACiiigAooooAKKKKACiiigAooooAKKKKACiiigAooooAKKKKAC&#10;iiigAooooAKKKKACiiigAr5W8cf8pHfhj/2JWrf+jY6+qa+VvHH/ACkd+GP/AGJWrf8Ao2OgD6po&#10;oooAKKKKACiiigAooooAKKKKACiiigDjfi5qPhrSvAt7c+LrQ3uhK8QmhEe/JLqE4yP4sVe+HF5o&#10;moeCNIuPDlv9l0OSLNrCV27E3HjGTjnNUfi5rvh/w34Fvb/xPp/9qaNG8QltvLWTcS4CnaSBwxBq&#10;98ONV0jXPBGkX2g2f2DR54t1tbbAnlruIxtHA5zXjqS/tJx5o35Nre/8W9/5fLuew4v+zVLllbne&#10;t/c+Ha383n2Okooor2DxxsgBRgTgY5ryn4KaH8PNI1TxC/gjUGvbqWQG/VpHfY298feAxyW6eler&#10;SY2Nu+7jmvKPglD8N4tU8RHwK7PdmQf2huMvDb3x9/33dK8fFJfXMPdQ+18XxbfY/XyPZwraweIS&#10;c/s/D8O/2/8A23zPWaKKK9g8YKKKKACobtY2tphKcRFCHP8As45qaobsRm1m83/VbG3/AO7jmpls&#10;xrdHmPwI0T4f6LaawvgK/a/hkmQ3ZaR32vt+UfMB2r1MV5X8B4fh3Daaz/wr92eEzJ9s3GX7+35f&#10;v+3pXqleXlSSwcLKHX4Ph3e36+dz1s2beNqNub2/ifHst/08rC0UUV6x5AVx3xa0/wANap4Fvrbx&#10;dcm00FniM0oZlwRIpTlQT97bXY1xvxbTwvJ4Fvl8YsV8Pl4vPI35z5i7Puc/e21xY6zwtW/L8L+L&#10;4dvteXfyO3AtrFUrc3xL4fi3+z59vMu/Daz0PT/A+k2/hqc3OhRxEWspYtuXcc8nnrmr3ibwxYeL&#10;tNFhqUbS2wmjnCo5Q743Dqcj3Aqh8Nk0FPA+kL4YJbQREfshO7O3cc/e5656101a4KTp0aUoNJpK&#10;3Ltt9ny7eRljYqderGd2m3fm33+159/MSsrUfDVjqmt6Xq08bNfaYJhbOHIC+aoV8gcHIUdela1J&#10;XVGUoO8Xb/g6P8DllFSVpK//AANT5V+GXg/wzZfsu+JvD3xGu0s9GtNcv7XU7uCRgMpenZhwNxAO&#10;0Djpx0r3D4I6b4T0j4YaLaeB7tr7wvGsn2O4Z2YuDIxblgD94sOlUvjFo3gLTvhZ4gh8YW8dj4Sn&#10;k+0aj9mRk3yPICXPljcWL4JI5PernwQj8IxfC/RF8Bsz+FAsn2IvvJI8xt33/m+9u6120oOllkad&#10;5WUv+3Nv/Sv0Ix+J+u51UxLUU5xb/v6y/wDSf1O8ooorgNQrxD9p7xJ8LfDmmeHn+J+jPrFrNdOl&#10;iqQeb5cuz5j94Y4r2+vD/wBp/wCIHw58B6Z4el+Ifhk+JLe6unjs0FrHP5MgTJb52GOOOK9PLYuW&#10;LgkpPfSLtLZ7M83MXy4WbbS/xK636o9l0t4JdNs3tV2WrQoYlxjCbRtH5Yq3VTS5objTbOW2Ty7e&#10;SFGjTGNqlRgflVuvOluz0I7IKKKKkoK8L8D/ABt8NeI/2h/Engaz8JrY67pyTNPrQCZnCFAei7ud&#10;w6ntXudeIeCfjvb+J/2g/EfgFPCX2GbTEmZtb3D9/sKDGNg67/7x6V6mDp88Kz5Oa0b72tqtfP0P&#10;LxtTkqUVz8t5W2vfy8vU9woooryz1AooooAKKKKACiiigAooooAKKKKACiiigAooooAKKKKACiii&#10;gAooooAKKKKACuJ1/wCN3w+8K6tPpes+NtB0vUrfAltLvUYo5Y8jI3KWyOK7U18iftD/ALHX7NGv&#10;+N73xr8T7iHSNZ1uQF5rvWjarMyqFyqkjsBnFAHuVz+0t8J7W3lnm+I/hhIYkMjsdVh4UDJP3q+U&#10;/wDgmv4lsfFvxX/aJ1PwcGi+Gt14hSfS4SCE81t5keNeihhtOPQrXJH9mH9goEg+LtKBB/6GQ/41&#10;9e/s0678GI9C1Lwj8GbnSJNJ0F4/tkOjkvGkkqkqzSfxsQpycnpjtQB7NRRRQAUUUUAFFFFABRRR&#10;QAV8s/t5f6r4Ff8AZTtG/nJX1NXyz+3l/qvgV/2U7Rv5yUAfU1FFFABRXw/+3B/wUZT9mvxhbeCv&#10;CekW+veKYQlxqZviywWsToGRARyzsGVvQDHrx9M/s+/G7Rv2h/hPonjjRFaC3v0ZZrSRgZLWdDtk&#10;ibHcHkeoKnvXpVsuxVDDQxdSFoT2f9d+hCnFtxW56PRRRXmlhRRXzr8Rv28/hL8LvjFY/DnWtaYa&#10;rM6R3V5Aoe1sJG+6k75+U9M9du4ZxXRQw9bEycaMXJpX07CbS3PoqimqwdQykFSMgjvTq5xhRTXd&#10;Y1ZnYIijJZjgAetea/DT9pH4cfGDxNrnh/wj4qstZ1fR2K3VtCxBADFSyZ4dQRjK5HT1FaRpTnFz&#10;jFtLfy9RXSPSXkSPG5guTgbjjJp1fix/wUj/AGlfH2r/ALS2seFbfW7nRtF8IXEcen2+mzNFmQxJ&#10;I0zkH5ny2BngAcd8/pj+xJ8aNU+PX7OPhbxTrgJ1oq9neTkAC4libaZcDpu4JHrmvdxuSV8FgqWN&#10;m01Pp2urr8DONRSk4roe70Vi+NPGGlfD7wlq3iTXLn7HpGl2z3d1PtLbI1GTgDkn2r4L+BH/AAVZ&#10;t/ij+0GnhLWfD8Gi+EdYuTaaPqBlxPFISfL+0ZO35+B8vQkda4MLl2KxlOdWhC8YK7KlOMWkz9Dq&#10;SgUteaWfJPxZ/wCClXwt+E3xmtfAN21zqSpKINU1myKtbadITgq/div8W3OPqDX1hZ3cN/aw3NvK&#10;s9vMiyRyocq6kZBB7ggiv5tvjSAPjJ49A4A1+/4/7eJK/er9jW5mvP2VvhZNcTSTzPoFqWklcszf&#10;IOpPJr7fPskoZbhaFai3eWjv1dr38jmpVHOTTPZaKKSviDpFor4c/wCCjP7cet/s3rpXg/wXbiLx&#10;XqkAvX1W5jDxW0AYrhFP3nYg9eAK9d/YV/aH1f8AaW+A1l4m1+zitdatrmTT7uS34juHjC/vVX+H&#10;cGGV7HNetPLMTTwccdJe5J2Xf/hjNTTly9T6GrjfjLpPhzXvhJ4y03xffHTPCl5pF1Bqt6JBGYLV&#10;omEr7iCFwhY5wcYrsq4r40w+Fbv4S+MLXxveCx8I3Ok3UOqzmTyytq0TCUgjnOzd0BNeSaHnX7Fv&#10;gj4U+APg/Npnwd8RP4n8JHVJ5nvnuluCLkpGHTcqqOAE4x3r3qvBP2LNB+EPhz4Pz2nwU1STVvB/&#10;9qTu9xJM0pF0Uj8xcsAfuiPjHeve6ACiiigAooooAKKKKACiiigAooooAKKKKACiiigAooooAKKK&#10;KACiiigAooooAKKKKACvlz9or9nH4m/FD4/fD7xh4T+IX/CM+F9DMR1LRvt9zCbzbMHb93GNj5Xj&#10;5vp0r6jr5Y/aN/Zc8W/Fz9oD4feNtG+IY8M6RoBiN3o3nTIbzZOHOAjBTkccigD6mFLSCloAKKKK&#10;ACiiigAooooAKKKKACiiigAooooAKKKKACiiigAooooAKKKKACiiigAooooAKKKKACiiigAooooA&#10;KKKKACiiigAooooAKKKKACq2o6hbaTYXN9eTJbWltE0000hwsaKCWYnsAATVmvK/2qr6fTf2a/id&#10;cW0nlTL4dvQHxnGYWB/Qmpk+WLfYqKu0j5Pt/wBpf9qf9oUaj40+CHgvQbH4b2081tp58QMDdaqI&#10;mIaVMuvDY2gDIyCMk5x9Ofso/tFRftI/DWXWbnSX8O+JdLvZdK1zRJWJayvIzhlyQDtPBGR6jtVX&#10;9h6CO3/ZE+EiRoEU+HbVyAOpKZJ/EkmvLf2PVFj+1d+1ZYQDyrNdd064EI6CR7dy7fUnk1drSce3&#10;/AJ3Vz68v7+30uxub27mW3tbaNpppnOFRFBLMfYAE18GJ+0l+09+0lcah4l+AvhLw/pnw5t7mWzs&#10;b/xK48/VDG2GmQFlCpkYAGeh5znH0t+2Tq11of7K/wAUbyzcRXCaFcornsGXaf0Y18bfALVv2ofi&#10;H8BPAsfwZ03QPAXgXR9NjsbSfxBh7vV2RFElxt2kKhfft9ck1K1bH0Pq79jv9pS//aG8Ga3D4m0M&#10;+F/HvhfUG0nX9HJOI5l6SKDyFbDcHoVYZIwT7/XzZ+xt8dtS+KqeNPD3jbwvaeFfit4WvY7TxHDZ&#10;xKsd2WUmG4Vh94MAeCTjjHBFe++KPF2ieCdHuNW8QatZ6Npluu6W7vZlijQepLGqZJr0V5/4Z/aA&#10;+GvjTW7fRtB8d6BrGq3G7ybOy1COWWTAycKDk4HNd+KQxaKKKACiiigAooooAKKKKACiiigAoooo&#10;AKKKKACiiigAooooA4/4w+KtO8DfCfxl4j1jSxrek6To93fXemlFcXUUcLO8W1vlO4AjB455rzX9&#10;i742eEvj38IrnxJ4M8GL4F0iPVZrNtMS3hhDSqkTNJtiAXkOoz1+WvS/jB4vg+H/AMKPGPia50z+&#10;2rfR9Iu7+TTcA/aliiZzFggj5guOQetea/sY/HjTv2iPhJc+KNM8GjwNbRarNY/2YFVQzIkTGT5V&#10;Uc7wOn8NAHvNFFFABRRRQAUUUUAFFFFABRRRQAUUUUAFFFFABRRRQAUUUUAFFFFAHO/EbXrPwt8P&#10;vE+tajY/2pp+naXdXlxY7Vb7RFHCzvHhuDuAIweOea8Z/Yi+Ovg79oD4Y6vr3gnwMngHS7XVnspd&#10;Pjt4YRLKIYnMuIgAcq6rk8/L9K9m+IviGLwj8PvE+uzWP9qQ6Xpd1evY4B+0LHEzmPnI+YLj8a8a&#10;/Yk/aD0z9o/4Zav4h0rwQvgOC01Z7BrBVVRKwhifzflVRyJAvT+GgD6HooooAKKKKACiiigAoooo&#10;AKKKKACiiigAooooAKKKKACiiigAooooAKKKKACiiigAooooAKKKKACiiigAooooAKKKKACvlbxx&#10;/wApHfhj/wBiVq3/AKNjr6pr5W8cf8pHfhj/ANiVq3/o2OgD6pooooAKKKKACiiigAooooAKKKKA&#10;CiiigDjfi54p0jwZ4FvdW1zTP7Y02F4lktPLV95ZwqnDccEg/hV34ca9p3ifwRpGq6TY/wBm6ddR&#10;b4bTYq+Wu4jGF4HIPSqXxc8Y2XgLwLe61qGl/wBsWsDxK1ntDbyzqoOCCOCc/hV34ceJLXxf4I0j&#10;WLKx/s21u4vMjtNoHlDcRjA47V5CqL+0nT518F+W2vxb83bpb5nsOm/7NVT2b+Nrmvp8O3L363+R&#10;0tFFFeueONkxsbd0xzXk/wAEtS+HF/qviJfAtoba7SQDUCUkXc298ffPru6V6xIQEYt0xzXk3wQ8&#10;TfD3X9V8Rx+CdL/s+6gkAv28kp5jb3APJOeQ3515GKaWLw6vH7W697b7Hbz8j2cJFvBYlpT05fhf&#10;urX7ff8Au+Z63RRRXrnjBRRRQAVDdmMW0xm5i2NvH+zjmpqhu2jS2maUbogjFx6jHNTLZjW6PL/g&#10;NqXw71Cz1k/D+0NrCsyC8BSRcvt+X759PSvVa8q+A3iTwB4js9ZbwHpn9mwxTILseUY97lflPJOe&#10;K9Vry8qaeDg04vf4FaO72X5+Z62bxccbUTU1t8bvLZbv8vKwtFFFeseQFcb8XLrwvZeBb6bxjCbj&#10;w+rxefGFY5bzF2cLz97bXZVxvxc1Xw1ovgS+u/F1p9t0JHiE0OzfuJkUJxnsxU1xY52wtVtpe6/i&#10;1jt18u/kd2BTeKpJKT95fD8W/wBnz7eZc+G1xoN14H0iXwvF5OgtETaJhhhdxzw3PXPWumrmfhpq&#10;Gh6r4G0i78NW/wBk0OWIm1h27di7iCMduc101XhHfD02rfCvh226eXbyM8WrYiomn8T+L4t+vn38&#10;wooorqOU4L453ng+w+GGtT+PYDc+FVVPtkSq7FhvXbwhDfe29Kd8ELzwjf8Awv0WfwJAbbwq6yfY&#10;omV1KjzGDcOS33t3Wm/HPWfCegfC/Wb7xxY/2j4YiWP7XbCMvvBdQvAIz8xB60vwP1jwpr/wv0S/&#10;8E2X9neGJlkNnbFCmwCRg3BJx8wY16ln/Z97S+Pe/ubdv5v0PMuvr9rx+Dt7+/f+X9TvKKKK8s9M&#10;K8P/AGn/AIteDfhTpnh6fxj4TXxVDe3TxW0Zt4pfJcJkt+86ZHHFe4V4h+098a9B+DGmeHrjXPCY&#10;8VJqF08MUZjR/JYJkt84PUccV6eWwdTFwgoOV76J2b0fXoebmMlDCzk5KPm1dLXt1PZNKuI7vTLO&#10;eGPyoZYUdI8AbVKggfhVuqml3SX2m2lykflJNCkix/3QVBA/CrdedLdnoR1SCiiipKCvEfBXx11j&#10;xN+0D4i8A3HhFrDTNNSZo9bJfE+woAOVA53nuele3V4l4K+NHi/xF+0B4i8E3/hJ7Dw3p6TNba0Y&#10;5AJyhQLyRtOdx6eleng6anCs3BStG+rtbXdd35Hm4yo4TopTcby6K9/J9vU9tooorzD0gooooAKK&#10;KKACiiigAooooAKKKKACiiigAooooAKKKKACiiigAooooAKKKKACvzY0j4B6D+2H+318aT8T/tOq&#10;6N4KW2sNM0hLhoo9rKCC2DnHU8YyW56V+k9fHvxQ/Zx+Kngz9qaH4v8Awe1fT1sfEJtLPxboWoYA&#10;mhRgGljyMFgnPUEHODg4oA+bf2Xv2Hfg/wDE/wAXfHb4ceKPD851Twn4ikhsNTt7t47iK0kB8odc&#10;HbtJGQc55r3/AP4Jw+F9N+D118WfhEdOsU8QeD9aSO41q2XbJqtrKpe3klH95Vypxx096wPjx8Kv&#10;jn8A/wBpTW/jD8DdCtPGuneLrWODXPD1wyqUmjGFkwWUkcZDA5BLAjBr0D9hP4IfETwfc+P/AImf&#10;FsQW3j3x3eR3E+nQbT9ihjBCISpKg/N0BOAq8kk0AfWYpaSloAKKKKACiiigAooooAK+Wf28v9V8&#10;Cv8Asp2jfzkr6mr5Z/by/wBV8Cv+ynaN/OSgD3T4tfFnwz8E/A2peLPFmox6dpNkhYlj88z/AMMc&#10;a9WdjwAP5V57+y3+1/4K/at0fU7jw0LrT9S0xwt3pd+AJo0bOyTI4Ktg9O4Ir5s/4LNkj4IeBhk4&#10;PiLkf9u0tfHv/BMv4i6d8LPjzrviTXb+Sw8O6d4YvbvUGTJBRGi2/KPvHcwAHq1fc4PIaWJyaeNT&#10;ftNbL0drW63OaVVqpy9Dgv25vizovxs/ad8YeKfD4m/sqR4bSJ512tJ5EKQs+OwJQkZ7Yr9CP+CW&#10;Hjjw/wCAP2NPEmueINWtNK0vTfEF5cXlxPIAIk8i3wSOuTjAHUngZr8itcvI9R1vULuHPlT3Ekqb&#10;hg7WYkZ/OvYvDHiW+0T9jfx5p1q6i21rxfpNrdhlyTHHbXcyhfT540JI7DFfouaZXGvl1LBRdknB&#10;fLRfkckJ2m5H7C/syftz/D79qPX9Z0Pw8t7perafmWK01FQr3VuDjzUwSMDjKnkbhX0ZX4F/8E8b&#10;y4s/2wvh39nnkg827eKTy2I3oYmyp9QfSv3j13xDpfhbS59T1rUrPSNNgGZby/nSCGMZwCzsQB+J&#10;r8r4hyqnlmMVHD3akk0vwO2lNzjdlq8vINPtJ7q5lWC3gRpJZXOFRVGSSewAFfzT/Ea/i1X4g+Jr&#10;2Cf7VBc6lczJPkt5itKxDZPJznNf0YfEi7t9Q+E3iq5tZo7m2m0S7kjmhcOkimByGUjggjuK/mvk&#10;/wBY3+8a+q4Hpq9eb391fmYYl7I/oY/Y28cw/EX9l/4b6zFez6jKdHhtbm4uc+Y9xCPKmyT1+dG5&#10;79e9ez1+W/wI/bz8Kfsqfsa/C7Sfsw8T+Kbu4upJ9JtpwptbX7dLveRudrsudikc9Tx1/QP4B/HP&#10;w3+0V8NNO8aeGJJfsNyTFNbzriS2nUDfE3YkZHI4IINfFZrluIwtWpXcGqbnJJ/NnTCakkr6nkH/&#10;AAUp+Iz/AA6/ZI8UtBJdwXmtSwaRBPaPsaNpG3sSeu0pG6nH96vyU/Yg8Tan4V/av+GVxpV01pLc&#10;6zBYTFejwTN5ciEdwVY/jg9q7X9uD9s3xf8AtD+ONY8Ou7aR4I0y+aG10VCGDyQs6efI2OXOW9gD&#10;j3rzb9kH/k6b4Uf9jJY/+jVr9QynK5Zfk9WFdLmmm316aI4qk+aorGn+3B4n0/xj+1l8TdU0uVpr&#10;JtVMCuy7SXijSKTj03xsB6iv1V/4JYf8me6B/wBf95/6Mr8dPj1/yXP4i/8AYx6j/wClMlfsL/wS&#10;pvbe5/ZE0eGG4ilmt9Ru1mjjcM0ZL5AYDoSCDg9q4OJoKnktCEdly/8ApJVF3qM9R/ba1iy0X9lT&#10;4lTX91HaRS6RLAjSnAaR8BFHqSTgV/P1o2rXWgavYapYy+RfWU8dzBJjOyRGDK2D6ECv3E/4KiDP&#10;7HXir/r5tP8A0ctfhf3rXgumvqNRvW8v0QYh+8j7c/Y1/br+JNt+05o0fi7xHf8AiTRvF+oR6bfW&#10;UzbkikmfZDJCvSPbI65A/h3D0r9pO9fzV/CTxdD8P/ip4O8T3Fs95Bo2sWeoyW8bBWlWKZHKgngE&#10;hcZr+lGGQSxI4GA6hgD7185xlg6WGxFKdKCipJrTy/4DNcPJtNM/m1+NP/JZfH3/AGH7/wD9KJK/&#10;bT/gnB4uvfGP7H3gW4vo4o3so5tNi8oEBooJWjQn3wvPvX4l/Gn/AJLL49/7D9//AOlMle6fsA/t&#10;QeIfgj8bfDmjS6rNJ4M1u6TTr7TZ5wII/MbCTLu4Qq7AkjGRuHevs89y6eY5XFUviglL1stjnpT5&#10;J6n7LfH/AONmi/s9fCrWvHOvRT3Nlp6qqW1sMyTyuQscYPQZYgEnoMmvj/8AYm/4KT6n8efidf8A&#10;gvxxplhpt5frJcaLNYkopKAsbZwxO5tvIbjO08ciuZ/4Kl/td+Db7wbrHwW0jfrOvPLBNf3ttIv2&#10;exkjlV/JY/xPgHIH3TgHnIHxV+wFz+178N/+v5//AEU9fJZbkVKeT1sTiabU2m4vySumvX8Ubzqt&#10;VEkznP2rvjfrXx++OPiLxLrKrb+XM1jaWUblktoImKqoz3OCxPcsa+8v+CNvxgkvdE8X/DSe2+Wx&#10;caza3KAD5XISRG9TkKR+NfmR40/5HLX/APsIXH/o1q+4P+CQevaZ4X+Kfj/VNZ1G00jTINDj829v&#10;51ghjzOMbnYhRn3NfX55haSyR04R0io2XnoYU5P2lz9hq/ET/gpd+034g+Knxv8AEXgpby4svBvh&#10;W7l0+LT1OwTToNk00mD82W3hc9F7ZJr9uIJ47mCOaGRJYZFDpIhDKykZBBHUEV/Of+1Pr+meKP2i&#10;vifrGm3SX2lXviC+nguIwdskbTMQwzg4Ir4PhLD06uIrVKkU+WLtfZN9/wCtrnTXbSSR9xf8Edv2&#10;ibe0n1T4N3MEaQ3Lz6zpt0gO95QqCaNu2NiBgfYj0r9URX4O/wDBMTxZpXhT9r3wdJcmVYr9bnTY&#10;fLTd++liKpnngZ71+8deVxBhoUMTCVNRSnFP3fhvqny+WhpSbadwooor5k2CiiigAoormPiX8RtC&#10;+EngXWfF/ia7NloekwefczKhdsZCqqgdWZmVQPVhVRjKclCKu3og2Onor4g/ZI/4KUWv7SXxmvvA&#10;t/4XOhG8E02iXEMpkLxxh3ZZ88BvLXOV4yCO4r7frsxmCr5fV9jiY8srX+TJjJSV0FFFFcJQUUUU&#10;AFFFFABRRRQAUUUUAFFFFABRRRQAUUUUAFfKv7SH7Kk/xh/aC+HvjmP4iJ4Yj8PmEtopJ3XuycSc&#10;fOOv3ehr6qr5T/aR/Zb0D4u/tCfDzxvqXxHi8L6hoBhMGiO0Ya+2Thxjc4PJ+XgGgD6rFLSUtABR&#10;RRQAUUUUAFFFFABRRRQAUUUUAFFFFABRRRQAUUUUAFFFFABRRRQAUUUUAFFFFABRRRQAUUUUAFFF&#10;FABRRRQAUUUUAFFFFABRRRQAVieOPC9v438Ga94dum2W2rWE9hI4GSqyxshI9xuzW3RSeobH5rfC&#10;r9sDxn+xl4Cj+D3xG+FfiTXNe8N+bZ6JqOi25kttRtAzCBtwHqNuR225Gc19D/sLfCzxd4O8J+NP&#10;iB8Q7Iab43+IGrvrd5pq8mzgCkQQn3CluOwIB5zX0+8McjBmjVmHQkAkU+n+YeR4X4T8eaV+2L8F&#10;/HWlpo2qeHLS5a98PyLq9vsfdtKiZVPVcsCPpivlf4V/tf8Aiv8AYy8D6b8Ivir8LvEupar4cQ2m&#10;m6toEHnW1/ZKSIXDdMgDb9AMgGv0aSNYwQihQTnAGKbJBHKQXjVyOhZQcUhnyl+xD4J8Zan4l+KP&#10;xl8daCfCeq/EC/gey0GXPnWlnboUjMnozgjjr8ueM4Ef7Zmi2HiX44fs2aNq1pFqOk3viW5jurG5&#10;XfDOv2VyA6HhhkA4NfWtfK37WP8AycX+y/8A9jTdf+kj02I9m8L/ALPPwy8Ea5baz4f8B+H9G1a2&#10;3eTe2VhHFLHkYOGAyMjivQh0paKACiiigAooooAKKKKACiiigAooooAKKKKACiiigAooooAKKKKA&#10;OR+L/i+X4f8Awp8YeJ4NM/tqbRtIur9NNAJ+1NFEziLgE/Ntx0PWvNv2Nfjxe/tE/CW58UX/AIOP&#10;geeLVJrH+zCrLuCJG3mfMqnneR0/hr0r4ueK9Q8C/Cvxh4j0nSzreqaTpF1fWumhGc3UscTOkW1f&#10;mO4gDA55rzj9jn43eKfj78J7jxL4v8Gt4G1aPVJrJdMeCWEtGqRssm2UBuS7DPT5aAPdKKKKACii&#10;igAooooAKKKKACiiigAooooAKKKKACiiigAooooAKKKKAOe+IniF/CHgDxNrsVidTk0vS7q9WyAJ&#10;NwY4mcR4AP3tuOnevHP2Kf2hL79pD4aat4h1DwT/AMIJNZ6s9gLDYy+aBDE/mfMq9fMI6fw17J8Q&#10;teu/CvgLxLrVhYnU7/TdMuby3sgpY3EkcTOseF5O4qBgc88V49+xd8efF37Qnw11XX/GXglvAmpW&#10;uqvZR6e1vND5sQhicS4lAJyXYZHHy/WgD6BooooAKKKKACiiigAooooAKKKKACiiigAooooAKKKK&#10;ACiiigAooooAKKKKACiiigAooooAKKKKAE714n8d/wBsn4Ufs46lZ6Z428TJaardLvWwtYzcTomM&#10;hnVeVB7Z617VLIIo3kb7qgscegr4a/YI+Gfhr4w23xH+MXi/SbTxL4n8SeJr23SfU7dZhbWsMmyO&#10;KNWBCjjnHoPSlu7Dtpc+t/hX8XPCPxs8IW3ifwXrdtrmjz/L50DfNG4AykinlGGRkED8q7Gvif4I&#10;+F7H4Af8FAvHnw/8L2yaZ4O8WeGYfEqaVAcQ2t2kvlOUXoobLHA9h0Ar7XFPdXQtnY5b4lfE7wv8&#10;IPCV54m8X6zbaJo1qMvcXL43NjhFHVmOOFHJrzb4GftqfCL9orW7jRfBnihbnWYU8wafeRNbzSoB&#10;ktGrffx3xyOvSvG/2ifD2n/Hf9vD4UfDXxGhvvCeh6JdeJrjS5RmG6uQ+yPeP4gOOPr61R/4KA/C&#10;nwz8JvCHg74x+DdFsvDfizwd4hsGW60yFYDPaySbJIXCgBgd3fsWHQ0Lp5/52G10PuSvlfxx/wAp&#10;Hfhj/wBiVq3/AKNjr6lt5fPt4pP76hvzFfLXjj/lI78Mf+xK1b/0bHQI+qaKKKACiiigAooooAKK&#10;KKACiiigAooooA474teNE+H/AIGvdbk0s6wsDxKbQDO/c6rnoemc9O1Xfhz4mXxj4J0nWksTpi3k&#10;XmC0IwYvmIx0Hp6VU+K/jK48BeCL3WrXS21ieB41FooJL7nCk4AJ4znp2q58PPEk3i/wXpOsXFid&#10;Mmu4t7WjAgxncRjBAPb0ryVV/wCFF0vafYvy8vn8XN+Fvmeu6X/Ccqvs/t25ub+78PL+N/kdHRRR&#10;XrHkDZCAjEjIA5ryf4IeOfA3i7VPEcPhHRV0q5tJAt64hVPNbe4ByDzyG/Osb9kf4teIPjD8OvEm&#10;seJZYZ7yx8UarpUTQQiMC3gnKxggdSF4z371tfBL4keFfHeqeIoPDugro09jIFunWNF847nGfl68&#10;qTz615GKmo4vDxckr82jV29Oj6W69z2cJTcsFiZKEnbl1Tslr9pdb9OzPWaKKK9c8YKKKKACobt0&#10;itpnkG6NUJYeoxzU1Q3ciw20zuNyKhZl9QByKmWzGt0eXfAXxt4J8Z2msv4M0ddHit5kW6VYVj8x&#10;iuQeDzxXq1eVfAf4i+FviFaazJ4Z0JdES1mRJ1WNF8xiuQfl9B616qK8vKpqpg4SUlLfWKst3suh&#10;62bwdPG1IuEo7aSfNJaLd9f8haKKK9Y8gK4z4u+INA8MeBL/AFHxPYjUtGieIS2xQPuJkUKcHjhi&#10;D+FdnXG/FvxRpHg7wLfarrunDVdMheJZLUqrBy0iqpw3HBIP4VxY6ShhasnJK0Xq1dLTdrqu6O3A&#10;x58VSiouV5LROzeuyfR9mXPhprGj+IPA2kahoFoLHR54i1tbhAuxdxBGBwOQa6auZ+Guv6b4o8Da&#10;RqukWQ07TbmItBahQBGNxGMDjqDXTVeElzYenJNO8VqlZPTdLouyIxa5cRUi01aT0bu1rs31fdhR&#10;Xh37ZPxY8QfBb4Jz+JvDE0MGqpqun2oeeISr5ctyiSDaeMlSRntmvbbdzLbxO3VlBP5V1HKcL8c/&#10;E3hrwh8L9a1bxhpo1fw9AqfabMxiTzAXUL8pOD8xBp3wP8SeG/F3wv0TVvCOmjSPD1wshtbMRhPL&#10;AkYN8o4GWDH8aT45eMdD8BfDDWdc8SaUutaNahDPYsqsJQXVRw3HBIPPpTvgj4u0Tx38L9F1zw5p&#10;Y0XRrtZDb2KqqiICRlPC8ckE8etepyP+z+flfx2vf3dtrd+t+x5fOvr/ACcyvybW97fe/by7nd0U&#10;UV5Z6gV4l+038cYfglpnh+5m8KHxSNRungEYXPk4TO77rdele214t+0t8bdT+C+m6Bc6b4VbxS2o&#10;XTwPGqO3kgLnd8qn6c16WXU/a4qEOTnvfS/LfR9eh52YT9nhpy5+Xzte2vbqevaXdfbtNtLny/K8&#10;6FJPL/u5UHH4Zq3VXTLpr7TbS5aPymmhSQxn+ElQcfhVqvOluzvjqkFFFFIoQ14n4K+KPxB1r9oD&#10;xD4V1Xwo1j4MskmNnrJgdROVKBPnJwchm6ele214n4K8cfE/Uvj/AOIdC1rw79k8A2yTGw1T7Pt8&#10;0gps+fdzkF+3avTwcVKFa8Yu0ers1rvHu/I83FycZ0UpSV5dFe/r2R7ZRRRXmHpBRSV4Tb/F3xFJ&#10;+2jdfDZpoP8AhF4/CCawsPkjzPtJuChbf1xt4x0oA93ooooAKKKKACiiigAooooAKKKKACiiigAo&#10;oooAKKKgvpmt7K4lTG5I2YZ9QM0AT0V4h+xp8V/EHxq+AWj+K/E8sE+sXN3exSPbxCJCsdzIiYUc&#10;cKoH4V7dQAtFFFAHzt8e/D/x28KeMT49+Eur2fimwFqkF/8AD3XCI4Z9m4+bazZHlyndyCQDgdcY&#10;ryaw/wCCrHgzwvePo/xW8B+Lvhn4jgO2azu7IzxD3VxtYj32Y9Ca+4qxfFPgrw944082HiPQtN1+&#10;yP8Ay76naR3Ef/fLgigD5in/AOCqP7OENkJ18a3MzlS3kJpF15gI7cx4yfrXH2//AAUL8ZfHe8Ok&#10;fs9/B7WfEc7HZJ4h8TgWenWhz959rHcMc4LqfQHpX01Z/sw/B/T7t7q3+F3g+KdiG3rodtwQMcfJ&#10;x+Fej2lpBYW0dvbQx21vGAqRQoFVQOgAHAFAHmv7P3gPx54I8KXj/Enxu/jbxXqd0by5kihENnY5&#10;UAW9sgAxGuOpwSSTgV6hRRQAUUUUAFFFFABRRRQAV8s/t5f6r4Ff9lO0b+clfU1fLP7eX+q+BX/Z&#10;TtG/nJQB47/wWc/5Ih4F/wCxiP8A6TS1+RMU8kAcRyNGHXY+1iNy+h9RwPyr9c/+Czs0Y+C3gWLz&#10;EEp8QFhHuG4j7NKCcdccjn3FfkVX7vwkv+EqHrL8zy6/8RhXRw+OryD4cXvg1YIDp91q0GrtOQfN&#10;EsUM0SqOcbSJ2J4zkDmodE8B+IvEvh/XNd0rRb3UdH0JYn1S9toS8VmsjFYzIR90MVYAn0NYVfXN&#10;Qq+69bNfJ7r/ADMdT6G/4J9f8ng/Db/r/b/0W9fSf/BY34ieIj8RvC/gpdUmj8LjThqDadGdsclw&#10;XZd745YgDAB4HOOtfNn/AAT6/wCTwfht/wBf7f8Aot69Q/4K1eMrXxJ+08mmQQTRTaJpcNrM8mNs&#10;jMTICmDnGGA57ivjcRTVTiKi2r2g36as3TtSfqfQv/BNL4m654u/ZO+KfhnVLhrux8O2txHYPI7u&#10;8cUls7GPkkBVI4AAxmvyll/1rf7xrrfDHxd8aeCfDN/4f8PeJtR0PSdQmE93Bp05gNw2wph3TDMu&#10;0kbCdvPSuRJyc17eAy54PE4itdWqNNJdP+HM5S5kl2Cv1d/4IsSu3gX4nxF2MaajZFUJ4UmKTJA9&#10;8D8q/KKv0E/4JMfGhPAOp/E7QLiaxCT6QdZs7Sd/Lnu7i3Vj5aHPI2FiQAT37VxcT0ZVsrqxgrvT&#10;80XRdpq58PfEn/kovir/ALC13/6Oeu6/ZB/5Om+FH/YyWP8A6NWvMfEWsN4h8Q6pqrRCBr66lujE&#10;DuCb3Lbc98Zxmu7/AGZ/Elh4Q/aF+HGt6pK0OnWOv2c88iIXKoJVyQo5P4V7OIjL6lOFteV/kZL4&#10;jP8Aj1/yXP4i/wDYx6j/AOlMlfSf7Kf7b9p+yh+zn4m0/RbS31nx5qutrJaWV7HJ9mggEQBmlKld&#10;wyMBFYEnqQOvzd8fo2i+O/xHRhhl8SaiCPf7VJXB1zzwVHH4OnSrq8bRdu9kUpOMm0fql8dv2qbL&#10;9q7/AIJ0+K9d+xxaX4g0++s7XVdOikDLHJ5oKyIMlhG4zjdzwRzjJ/KzvXvngbxDdaD+xt8S7W2W&#10;No9Z8R6ZZ3JkUkhEjkkG3ng7gOTnivAxXLk2DhgVXo0laPO7fch1JOVmyW2/4+Yf99f51/TrZnFl&#10;ATwPLX+VfzDo5jdXHVSCM1+9P7LP7SE/7UH7LmpeK73TF0nVrOK60q/jhP7mSeO3VjJFySEYSKcH&#10;kHIyQAT8txthqlSnQqxXuxbT+drfkb4dpNo/Eb40EN8ZPHhBBB1+/II6H/SJK5CGZ7eaOWJykiMG&#10;VlOCCDkEVGvQU6v0alDkpqHZWOQua1rV94j1e81TVLua/wBRvJWnuLqdi0ksjHLMxPUknrXdfs9/&#10;Emz+EfxZ0fxXe/avKsI7go1moaVJGgdI2XJA4ZlOc8YrzmilUowq0nRkvdat8gTs7jpp5bqZ5ppG&#10;lmkYu8jsSzMTkkk9STmlS4lijkjSR0jlADorEB8dMjvXZ/CL4cx/E/xNe6VLftpy2+lXupeakXmF&#10;jBC0gTGR97bjPbNcR1xRGcHJ0lurf8APM/Zr/gkZ8TNb8b/s+6tomr3Bu4PDWp/YrCWR3eQQNGsg&#10;jJZjwpYhQMADAxX46eKSo13Vy4yguZsj23mv1K/4IveKNObwb8RPDglb+1o9Qg1Both2+S0YjDbu&#10;mdyMMdeK/LXxUypr2sM43KLmbI9RvNfEZZBUcxzFJJL3Xrtqm7vyOmbvCB61+wq8T/tZfCkwrtT+&#10;3oeMd+a/oYr8H/8AgnZ8M31v4w6b8StUuE8N/D7wPONR1PX73bHbRyKP3cO5iAWckdMkDnHSv3J8&#10;J+LdF8deH7PXPD2qWutaPeLvt72ylEkUgzjIYe4r4fiWpGrKhKDUkoJNxVo31dl201t2OiirXNei&#10;iqmq6nZ6Jp11qGoXUVlY2sbTT3M7hI4kUZLMx4AA718WlfRHSW6K8l+CP7U3w0/aHudXtvAviOPV&#10;brS323Fu8Twybe0iK4BZCR94cV6yK0q0qlCbp1YuLXR6MSaeqFr5i/4KU6pZ6d+xj8QY7q6htpLx&#10;bS3t0lkCmaX7XC+xAerbUdsDnCk9q+na+G/+CwM0SfstaZE0iCV/EtqyISNzAQ3GSB3xkfnXqZLT&#10;9pmWHj/eT+53IqO0GfCX/BLj/k9Lwb/166h/6RzV+6Nfhd/wS4/5PS8G/wDXrqH/AKRzV+6NfSca&#10;f8jKP+BfnIxw/wAAUUUV8EdQUUUUAFFFFABRRRQAUUUUAFFFFABRRRQAUUUUAFfKX7SX7OXw6+KH&#10;7Qvw78X+J/iNH4X8R6IYjp2iNPAjX22YOMK5DHLfL8or6tr5P/aU+Cnwb8e/tD/DrxH458fDw54z&#10;0wwnSNG+2RRG92zhl+RgWbL/AC8UAfV9LSUtABRRRQAUUUUAFFFFABRRRQAUUUUAFFFFABRRRQAU&#10;UUUAFFFFABRRRQAUUUUAFFFFABRRRQAUUUUAFFFFABRRRQAUUUUAFFFFABRRRQAUUUUAFFFFABRR&#10;RQAV8rftY/8AJxf7L/8A2NN1/wCkj19U18rftY/8nF/sv/8AY03X/pI9AH1TRRRQAUUUUAFFFFAB&#10;RRRQAUUUUAFFFFABRRRQAUUUUAFFFFABRRRQByfxb8R614P+Fvi/XfDel/234g03Sbq807TfKeX7&#10;VcJEzRxbE+ZtzADC8nPFecfse/Fv4hfGX4VT678TfB//AAg3iRNTmtk0s2c9qWt1SMrLsmJbkuwz&#10;0+WvRPjDr2v+FvhP4y1nwpYjVPE+n6Rd3Wl2TRNKJ7pImaJNikFsuFGAQTmvnH9kD4l/E34reKNJ&#10;1v4s+HV8LeKxpWr2y6elnJaKbZbjTjHJ5cjMeWeQZzzt9qiUuWx00KPt3JXtZN/crn17RRRVnMFF&#10;FFABRRRQAUUUUAFFFFABRRRQAUUUUAFFFFABRRRQAUUUUAYHxA1nUvDvgPxJqujWP9p6xY6bc3Vl&#10;ZbGf7ROkTNHHtX5juYAYHJzxXkH7GXxj+JXxr+G2qaz8UfBP/CCa7b6o9pBp/wBhuLTzLcRRMJNs&#10;zFjlncZHHy47GvXPiLquraF8P/E+paDai+12z0u6uLC1KGQTXCRM0SbQQWy4UYBBOa8a/Yk+KvxX&#10;+Lvwy1fVvi/4YTwr4hg1Z7a2tI9Plsw9sIYmV9kjsT87SDOQOMY4oA+h6KKKACiiigAooooAKKKK&#10;ACiiigAooooAKKKKACiiigAooooAKKKKACiiigAooooAKKKKACiiigCOaMTRPGSQHUqSPcV8X/8A&#10;BNrxPpfhjwp8QvhfqF5HZeLPC/inUGurC5YJKYZJSY5QD1U8jI7/AFr7TNfNn7Qn/BPv4R/tIeJ0&#10;8S+ILHUtH8QkbbjUtBuhbyXagAKJQyupxjggA+pPFLZ3H0scB8M/ENl8X/8AgpL418SeHbiPUNB8&#10;H+EY9Aur+3O6J7ySfeYw3QlcMDjupr7PM0aSLGzqsjfdUkZP0FeffAz4BeCv2dPBEXhbwRpQ0+wD&#10;eZPNK3mXF1LjBklf+JuPYDsBVfxh+z/4b8b/ABk8G/EvULjUk8QeFYZoLCK3nVbZllGH8xCpLH0w&#10;wprSyE3e7Pnj4165pvwj/wCCi3wr8XeIbpdP0LxF4cu/D8V9cELDHd+YCiMx4G7Kjnuwqb/gpd4t&#10;03X/AIXeGPhdpt3De+L/ABn4i0+3sdOgYPL5SzBnmKg8KpAGTxz7HH0Z8b/gP4K/aH8FS+F/HGkL&#10;qmnFvNhkRzHNbS4IEkTjlWGfcHuCK8p/Z8/4J7fCL9nDxa3ijw/Z6nrPiBUMdtf6/dLcvaAghvJC&#10;oiqSDjdgnGQCATkXRdv87jb6n0naxeRbQx9diBfyFeGfHL9lC1+M/wAQ9C8a23j3xV4F1/SLCbTo&#10;brwzcRQO0UjBmDMyMew6V7xRQI+XP+GKPEf/AEcn8YP/AAcw/wDxqj/hijxH/wBHJ/GD/wAHMP8A&#10;8ar6jooA+XP+GKPEf/Ryfxg/8HMP/wAao/4Yo8R/9HJ/GD/wcw//ABqvqOigD5c/4Yo8R/8ARyfx&#10;g/8ABzD/APGqP+GKPEf/AEcn8YP/AAcw/wDxqvqOigD5c/4Yo8R/9HJ/GD/wcw//ABqj/hijxH/0&#10;cn8YP/BzD/8AGq+o6KAPlz/hijxH/wBHJ/GD/wAHMP8A8ao/4Yo8R/8ARyfxg/8ABzD/APGq+o6K&#10;APlz/hijxH/0cn8YP/BzD/8AGqP+GKPEf/Ryfxg/8HMP/wAar6jooA+XB+xT4jH/ADcn8X//AAcw&#10;/wDxqj/hinxH/wBHJ/GD/wAHMP8A8ar6jooA+XP+GKPEf/Ryfxg/8HMP/wAaoH7FPiMHP/DSfxg/&#10;8HMP/wAar6jprusaFnYKoGSxOAKAPkTwr/wT1m8DafcWPh74+fFTRrS4upb2WGz1SCNXnkO6SQgQ&#10;8sx5JrTtv2G9atC5g/aL+LcJf7xj1aBd31xDX07/AG3p3/P/AGv/AH+X/GrMFxFdRiSGVJoz0aNg&#10;w/MUmk3doabSsj5g/wCGKPEf/Ryfxg/8HMP/AMao/wCGKPEf/Ryfxg/8HMP/AMar6jopiPlz/hij&#10;xH/0cn8YP/BzD/8AGqP+GKPEf/Ryfxg/8HMP/wAar6jooA+XP+GKPEf/AEcn8YP/AAcw/wDxqkP7&#10;FHiI8H9pP4wH/uMw/wDxqvqSigD5Vtv2HNbsgwt/2jPi3AG5Ij1eBc/XENT/APDFPiP/AKOT+MH/&#10;AIOYf/jVfUdFJJRVkhttu7Plz/hijxH/ANHJ/GD/AMHMP/xqj/hijxH/ANHJ/GD/AMHMP/xqvqOi&#10;mI+XP+GKPEf/AEcn8YP/AAcw/wDxqo5/2IdeuYzHN+0f8XZYz1V9YhIP4eTX1PRSaTVmNNrVHyzD&#10;+xHr8EaxxftIfF6ONeirrEIA/Dyaf/wxR4j/AOjk/jB/4OYf/jVfUdFCVtELfVnyF4u/4J7TePdF&#10;bSPEfx9+KutaY0scxtL3VIJIy6MGRsGHqGAI9xWyP2J/EQAA/aS+L4A6AazD/wDGq+nLXULW/adb&#10;a5huGgcxSiKQMY3HVWx0PsaknuIrWF5ppEhiQZaSRgqqPUk9KYHy3c/sPa7ewNDcftG/FyeFvvRy&#10;avCyn6gw0W37D+uWUKw2/wC0d8XYIU+7HHq8KqPoBDX03pmt6drSM+n39rfopwzW0yyAH32k1dp3&#10;drX0Fyq97any5/wxR4j/AOjk/jB/4OYf/jVH/DFHiP8A6OT+MH/g5h/+NV9R0Uhny5/wxR4j/wCj&#10;k/jB/wCDmH/41QP2KfEY/wCbkvi/+Osw/wDxqvqOigD5c/4Yo8R/9HJ/GD/wcw//ABqj/hijxH/0&#10;cn8YP/BzD/8AGq+o6KAPlz/hijxH/wBHJ/GD/wAHMP8A8ao/4Yo8R/8ARyfxg/8ABzD/APGq+o6K&#10;APlz/hijxH/0cn8YP/BzD/8AGqP+GKPEf/Ryfxg/8HMP/wAar6jooA+XP+GKPEf/AEcn8YP/AAcw&#10;/wDxqj/hijxH/wBHJ/GD/wAHMP8A8ar6jooA+XP+GKPEf/Ryfxg/8HMP/wAarFH/AAT0lXxg3isf&#10;Hv4qDxI9oLBtVGpwfaDbhtwi3+Tnbu5x619a3uo2umpG13cw2qyOI0aaQIGc9FGepPpVigD5c/4Y&#10;o8R/9HJ/GD/wcw//ABqj/hijxH/0cn8YP/BzD/8AGq+j38U6LG7I+r2COpKsrXKAgjqDzVmx1ex1&#10;Tf8AYr23u9mN3kSq+30zg8UAfM//AAxR4j/6OT+MH/g5h/8AjVH/AAxR4j/6OT+MH/g5h/8AjVfU&#10;dFAHy5/wxR4j/wCjk/jB/wCDmH/41R/wxR4j/wCjk/jB/wCDmH/41X1HRQB8uf8ADFHiP/o5P4wf&#10;+DmH/wCNUf8ADFHiP/o5P4wf+DmH/wCNV9R0UAfLn/DFHiP/AKOT+MH/AIOYf/jVH/DFHiP/AKOT&#10;+MH/AIOYf/jVfUdFAHy5/wAMUeI/+jk/jB/4OYf/AI1R/wAMUeI/+jk/jB/4OYf/AI1X1HRQB8uf&#10;8MUeI/8Ao5P4wf8Ag5h/+NUf8MUeI/8Ao5P4wf8Ag5h/+NV9R0UAfLn/AAxR4j/6OT+MH/g5h/8A&#10;jVI37E3iJ1ZW/aR+L7KwIIOsQkEf9+q+nrq7gsbd57maO3gQZaWVwqqPcngVV0vxDpWtlxp2p2eo&#10;FOWFrOkm367SaAOK+AXwV0v9nz4X6Z4H0fUL7VLGweWRbvUWUzyNJI0jFioA6se1ei0hYKCSQAOS&#10;T2rO07xLpGsTvDYarZXsyfejtrhJGX6gHigDSooooAKxNd8baB4Z1HTNP1bWrHTr/U5fIsbW5uFS&#10;W5f+7GpOW/Ctuvz8+HPw/wBJ/aG/4KM/FjX/ABlJcXj/AA3eyg0Cw+0MkcDbd3mlR1GcnHQk5OcC&#10;gD63+L/7Sfwz+AjWUfjzxfYeHZ70Fre3nLPLIoOCwRATt9yMcGuy8HeM9D+IPhqw8Q+G9Utta0S/&#10;jEttfWkgeORfY/zB5B61+cX7PPw98N/tr/tr/Gj4geNNKtfFXhLQHGj6VZ30Zkt2wSinaeDhUY/V&#10;8161+wHp1t8N/jV+0N8MPD8003gvw/rcM+mQtOZI7RpVbzIV9MFQP+A880AfbtFJS0AFFcp44+K/&#10;gv4Z/Zf+Et8WaN4aN1nyBqt9HbmXHXaHIzj2rodM1Oz1rT7e+0+7gvrK4QSQ3NtIJI5FPQqwyCPc&#10;UAWqKK5Lxx8WvBPwzktY/Fvi3RfDUl0CYE1W/it2lA6lQ5GQPWgDraKradqNpq9hb3tjcw3lncIJ&#10;Ibi3cPHIp5DKw4IPqK5Pxb8a/h/4C1qLR/EnjXQNB1WVVZLLUdRigmYMcKdrMDgnpQB2tfLP7eX+&#10;q+BX/ZTtG/nJX1IkiyorowdGGQynII9RXy3+3l/qvgV/2U7Rv5yUAfKH/BaoD/hKPhUcc/Y9Q5/4&#10;HBX5p1+iP/BZrxfZal8VfAfhyFJhf6Vpc11cMygRlZ5FCBTnk/uXzwMcda/O6v6D4Zi45TRT7P8A&#10;NnlVv4jP0f8A+CQWh2HibQ/jtpGq2qX2mX+m2NtdWsudk0Trdq6HGDggkfjX5yTALNIAMAMQB+Nf&#10;pz/wRc0W6lt/i5dyW0yadcrp9ql1sIjaRRcF0DdCyiRCR23L61+dvxZ8KW/gT4p+MfDVnNLc2mj6&#10;zeafDNPjzHSKZ0VmwAMkKCccVll9Vf2zjad/5H/5LZjmv3cX6m9+zZruoeG/j54Bv9Lu5LG8TWbZ&#10;FmjxkK0gVhyD1UkfjXsP/BTn/k8bxf8A9cLT/wBErXiXwC/5Lh4A/wCw7Zf+jlrqP2ypZJf2qfim&#10;ZHaQjX7pQXYkgB+B9BXbOmnm0KnaD/NE39y3meN0UUV9AZBWh4e8Ral4U1i31bSLuSw1G3LGK4ix&#10;uTKlTjPsSPxrPoqZRUlZ7AIKv6BqS6Prum37xmVLW5inZFOCwVw2B+VUaKGk1ZgdJ8TPFcXj34ke&#10;K/E0Fu9pBrOrXeox28jBmiWaZpApI6kBsZrm62fBXhw+MfGGiaCLgWh1O9hsxOV3eX5jhd2MjOM5&#10;xTfGXh1vCHjDXdBeb7Q+lX9xYtNs2eYYpGTdt7Z25x2zWMJU6bVCO6W3lsPV6jYfFWrW/hm58PR3&#10;0qaLc3KXk1kMbHmRSqufcAkfjUmj+Ddc8QaHrWsabplxe6ZoqRyajcQruW1SRiqM/cKWBGeg74rF&#10;r9Vv+COWiafrnws+KFnqFjb31rdahFbzxTxK6yxNByjZHKnJ46V5WbY5ZThZYmML6q623evzLhHn&#10;lY/Kmv1l/wCCafjnw/4N/YX+It/rms2WmWtjrF9JcvPMAYlktIFjJXr87AhePmIIGTXjP/BTH9iL&#10;w/8ABCK1+JfggQaV4c1O9Sxu9BUYW2uGR2V4OwjYRtlf4TjHBwPg+HXtRt9EutHivp49Kup47mez&#10;WQiKWWMOI3ZehKiRwM9NxrgrRo8S5fF0ZcqbT81Z6otN0ZalAcCrF5p91pzxLd201q0sazRrNGUL&#10;xsMq4z1UjkHoa6f4OxrL8XfA6SIsiNrtiGRwCGBuEyCO4r6x/wCCufgmx8LftJ6bqVnJJu1rQ4Jp&#10;LchRHB5RaFVjAHA2xg49Sa9epjVSxlLBtfGm7+ltDNRvFyPiCkrvfgL8P4Pit8aPBXhC6n+z2ms6&#10;rBaTSYJxGzjd0IPIyPxrG+Jek2Wg/EfxXpmmwm306y1a7traFnLlIkmdUUseTgADJ612+3g63sPt&#10;Wv8AK9ibaXPXf2N/DUmr+JvH+rrOkUeheDNWvZImUlpg0Ji2qexy4OT2Br5+HQfSvtj/AIJSRpN8&#10;afGkciLJG3hS7DI4yGG5OCD1r4x1QAapeADAE78D/eNeXhqrlmGIpvoofqW17iZ+in/BGG5hsvF/&#10;xVubiVILeHS7OSSaVgqIoklJZieAAATk1+emuXcMHibULl1E8CXkkjKuCHUOTj8RWl4Q+JXirwBa&#10;6zbeG9fv9Et9ZtjZ6jFZTGNbuEggxyAfeXDNwfU1J8LPGFp8PPiX4V8UX+ljW7LRtTtr+fTTjF0k&#10;Uiu0XII+YDHIPXpWLwc8LWxeNv8AHFWXbli9x83MoxPs39sn4x+E/jl+yJ4L8V+ANBvPAvh4+Lbr&#10;TJvD8JjhtZpVtlkMzxRAKzcqAT0+b1r0r/gjB421e5k+IfhOW58zRLWO31GGFskxzOxRtpzgAhRw&#10;B15rzz9tH49aJ+0Z+xx4J8V6B4PXwRYp40ubI6YpQguloWMnyKo53gdP4a6b/giz/wAj18TP+wba&#10;f+jXr4SjFS4Um2tn/wC3I6X/ABz9Xa+Qv+Cqt3Pa/sfa55E8kPmalZRyeW5Xehk5U46g+h4r6v13&#10;XdO8MaPe6tq17Dp2mWUTT3F3cuEjiRRksxPQV+Xn7dn7fHwu/aB/Z91vwf4Vl1RtYOs24hF1aeWk&#10;0UbFjOrbj8pxgA4bkcV8nkWFrV8dSqU4NxjJXdtFr1N6skotNnzd/wAE2dbv9H/bD8ER2N1JbR3x&#10;ntLpUx+9iMTMUOR03Kp49BX7xCvwP/4J1/8AJ5Hw5/6+Zv8A0RJX7417vGiSzCD/ALq/NmeH+AK/&#10;NH/gtYB/wjXwnOORd6iM/wDALev0ur80f+C1n/Is/Cj/AK/NR/8AQLevI4Z/5G9D5/8ApLNK38Nn&#10;y5/wS4/5PS8G/wDXrqH/AKRzV+6NfgT/AME9fGi+Bv2v/h1dvaNeC9vW0oIr7NhuY2gD5wc7fM3Y&#10;74xxX7616/GsWswhJ7OC/NmeH+EyPF3i3R/AfhvUfEHiDUINK0fT4Wnubu4bakaDuT+gHUngV5r+&#10;z5+1h8Of2m7XVJPBGqyzXOmyBLixvovIuFU/dkCEklDyNw7jBxXy1/wWP8cHSfg54T8Lrbux1jVD&#10;cG4WXaqCFM7SuPmyXH0218g/8EsNYvtP/a70O1tLuWC2vbC7iuoo2wsyCPcFYdwGAP1ArkweQwxG&#10;UVMwlJqSu12st/vHKq1UUD9xaKKK+LOkKKKKACiiigAooooAKKKKACiiigAooooAK+Tv2lfhz8BP&#10;FH7Q/wAOtX+I3i6XRfH1mYf7D01LoxrdET5TK7DnL8dRX1jXyd+0r4d/Z31P9oj4dXfxN1i5sviL&#10;CYf7AtopbhUlInBj3CNSn+s4+Yjj2oA+sKWkFLQAUUUUAFFFFABRRRQAUUUUAFFFFABRRRQAUUUU&#10;AFFFFABRRRQAUUUUAFFFFABRRRQAUUUUAFFFFABRRRQAUUUUAFFFFABRRRQAUUUUAFFFFABRRRQA&#10;UUUUAFfK37WP/Jxf7L//AGNN1/6SPX1TXyt+1j/ycX+y/wD9jTdf+kj0AfVNFFFABRRRQAUUUUAF&#10;FFFABRRRQAUUUUAFFFFABRRRQAUUUUAFFFFAHJfFvVPEWh/CzxfqPhCzGo+KrTSbqfSbMpvE92sT&#10;GFNuRnLhRjI6187fsmeMvir478X6Rqnxj0BfDfjAaRq0C2S2/kA2q3OnGN9u5urNIM5/hr6K+LV1&#10;4msfhb4uufBcC3Pi+LSbp9HhZVYPeCJjCpDfKcvt68etfOv7JutfF7XvGGkXPxv0+PTPG/8AZGro&#10;sEccUYNoLnT/ACmxESv3jL3zx9Kxq7L1X5npYD45/wCCf/pLPraiiitjzQooooAKKKKACiiigAoo&#10;ooAKKKKACiiigAooooAKKKKACiiigDn/AIg3+saX4C8S3vh62+2+ILbTLmbTrYru825WJjEmO+XC&#10;jHvXj/7F/jv4w/ED4batf/Grw4PDPiWLVXhtbZbX7PvtRDEyvt3Nn52kGfb2r2H4gT63a+A/Ek3h&#10;qITeI49NuX0yJgCHuhExhGG4OX29eK8e/Yw1742+IPhrqtx8d9MTS/FS6q6WkKQwRg2nkxFTiIlf&#10;vmTk88emKAPoCiiigAooooAKKKKACiiigAooooAKKKKACiiigAooooAKKKKACiiigAooooAKKKKA&#10;CiiigAooooAKKKKACiiigAooooA5j4nePbD4W/DzxH4v1QMdP0Swmv5go5ZY0LYH1xivhj4J/B74&#10;x/ti+DV+MHij4zeI/AM2sTSz+HtD8OFUtbK3VisZdT9/JU9eSOSeePoH/gofcTW37GnxPaHOW00I&#10;2P7pkUH9K6b9jKGG2/ZV+FqQACIaDbkAepXJ/UmgDzb9iL47eM/FGsePPhJ8ULqHUPiB4Cu1gk1S&#10;Jdv9pWrf6ucjA+bpkjqCO+a+sK+D/hODH/wVc+LAgwIm8NQGYKerYhxmvvCgAooooAKKKKACiiig&#10;AooooAKKKKACiiigAr51/wCChHjpvh9+x/8AEa/ikkhubqxGmwPExVw87rFkEcggMTxX0TXhn7Yf&#10;7Ns37U/wqh8Fx+J38LRDUIb2S4W3E3miPdhCu4d2znPUCgD5c+F//BPH4L6l4L8IweKfH+uw+Nr7&#10;S7W5vdOTxKsMomljVyFhPzD72APavtj4H/BjRPgF8PrTwf4eudQu9MtpZZkl1S5M8xZ23HLkDjPQ&#10;V82eIf8AglP8GbzwNPZ2aaza+LEt8xeKn1KaS7FwEwJWBbaRkfdwAM8YrU/4JmfGTxP8Ufgnq+j+&#10;L75tW1nwhq8uif2lISXuYkHyF2P3iORn0AzQB9fUUUUAFFFFABRRRQAUUUUAFFFFABRRRQAV8q/t&#10;TfHb4rQeNoPhL8F/B0194s1GxFzc+K75Smn6RC5K792NpcY79Mjg19VVHMoEUhAAJU59+KAPhD/g&#10;kRDewfCb4kpqd0b/AFUeMLkXl4zFjcTCNA8hY8kkgnJpn7Tcmq/tRftmeHP2em1i90f4f6TpX9ve&#10;JI9OmMUmoZHywsy9FwyDB/vseoGL/wDwSe/5J18VP+x3vf8A0FarfCqM2n/BWH4rpfNi4n8MW8lm&#10;GGC0eIM49aAOS/ac+Aml/sDxeGPjT8GZL/w/ZabqlvZeIfD/ANqeWz1C0lIUllYnDZAGf9oEYIr9&#10;ENF1e31/RrDVLN99pe28dzC3qjqGU/kRXyn/AMFU544v2K/GKOwDy3NikYPVm+0x8D34NfQHwKtJ&#10;bD4J+ALaZSs0OgWCOp6gi3QGgDuaKKKACiiigAooooAKKKKACiiigArmviT45tvhn4B1/wAVXlpd&#10;X9tpFnJdva2UfmTzbVzsRe7HoPrXS010V1KsoYHsRmgD8hP2ivHvxq+MPxG+CXjX4gaGvgfwHf8A&#10;i22i0DwnK5+1fK6t9qnUgHcVIAzjGTgDqf1m8X66nhfwnrWsyMqx6fZTXbFjxhELf0r4o/4Ka/8A&#10;I4/s5/8AY6Rf+yV9e/GHwJ/wtD4W+KPCX9pvow1mwlsjfxqGaAOMFgDwaAPzN/ZO/ZF+Dnxs+EKf&#10;EX4va3c6Rr/ibV725tRNr62CzQ+aQpVGIzk7ua+9f2bf2Tvh3+zTHrF14BbUZItdSFp5L3UDdI6x&#10;7ihQngffPI68eleLfDj/AIJQfBrQPAsGk+LY9Q8b6v5RjbVri9lhEakkgQRq22MDPbJPcmuY/YX1&#10;DXPgb+1D8U/2c7rW7zxD4W0a3XV9ClvnMklrExQmMt0GVmTgYGVJAGTQB9/UUUUAFFFFABRRRQAU&#10;UUUAFFFFABSUtFAHxd8f/gN48/ai/an0zwv4sh1XTvgDo2l/apBY3Ihj1W9PWOQq24gZHBHAQ45a&#10;vJP20f2cvC37Fvhjw98YfgvPeeBPEOnava2k+n21272upROTlHjZjuPByOhGe4Br7++K3xX8LfBT&#10;wPqPi3xhqsOkaJZLl5ZD80jH7sca9XdscKOfwBNfD3gLwT4x/wCCjPxS0X4mePtMufC3wP8AD1x9&#10;o8NeGZyRLrEgORcTD+4cDJ6EfKuQSxAOm/bb+JXiX4jeIPgt8EvD2p3Xhif4iul1rd3ZOUuILMKp&#10;eMEdM5bPrsx0JrC/aT/YR8IfAD4O3fxH+C8up+DPHXgyFdQivoL2SQ38aEeYs6scMSMnOMcEYwa1&#10;PjpELP8A4Kj/AAOlugI7SXRLiK2JGFMgEvA9+Vr6a/awnitf2afiZLM6xxjQbsFm6DMZA/U0Aav7&#10;PvxSj+NfwV8HeNo0ET6zp0VzNECD5cuMSLx6MDXoWfY18z/8E3bCaw/Yy+HKzKUMlrJMuRjKtKxB&#10;/I19M0AJXx9+0r+w/rPjv4jal8R/hr8Tbr4W+IdWshp+utGpNve24GCxKspVgvrnOB0619hV+fPx&#10;Q0LxH+3Z+1j4w+FM/inUfC3wn8AQwrq1ppUmybVbqTBKs3QjBI+bIGOhJ4APUfh5+zXZfB39lrxH&#10;8PPg58RrSx8YzuJrvxbJPGzfa3ZQWkC7/KBQbVA5HBznmu//AGRf2WNN/Zc8B3mnjVpvEnibWbn7&#10;freu3Iw93OR2BJIUZOMknkknmvkL9j39mjw14x0H9qb4NxXmoaZ4d/4SKPT7e7ikD3MSREtGSxAD&#10;YKjIwM89K9n/AOCevi/xnoOofEv4KeOtXbxBqXw81CO3sdUlYtJNZyhjGGJJJxgEZJIDY7UAfZlM&#10;mlWCJ5G4VFLH6Cn1Be24u7OeA8CWNkz9Rik9ho/PP9mn9mnwh+2dq/xD+MfxdtZ/F82o+ILrS9Hs&#10;Z7mWKCxs7Z9i7AjA5PT0GDxkk13X7HOgt+zx+0z8WPgPp+oXl94OtbW18R6HDdsZGs1mGJYtxPQE&#10;rj1wSeSatf8ABNDxPpWi/Dfxt8O7m7itfEnhbxXqSXdhM2yURSTExyYPJU4PI9Kf8E9atPid/wAF&#10;D/i/4o0O7i1LQdB8P2OgteQZMZud26RFYcMVKsD+FWunp+n+Y5X971/X/I+xrmYW1vLM33Y1Ln6A&#10;Zr88v2Yv2YvBv7ZMnjr4y/F20uPF95rOvXdhpVlcXEsUFjZQSbIwgRgcnGPQbemSa/Qe9RNS0+7t&#10;0dXEkbxHa2cEgjFfH/8AwTL8UaVpXwi8T/D64vILbxH4S8TajbXthI+2VI2mJjkIOPlPzDI/u1K3&#10;fp+qF0M39jnQ7j4C/tC/GD4Cabq93deFrG2g1/QPtmZWsVnGHjyTggErjjnHPOc2ZP8Agnp8DPCv&#10;h3Wdd+MmqL4t8RahNcX2o+Lde1B7E5bJPlqJdqKg5AJb8uKh+Dfimw8b/t5/HTx5pEx1jw/4c8PW&#10;mjvc2SGQSTpl5IoyOHYbSPr0r1nSJ/gn+3Z8OdH8R6no1n4m0i0uJlhtNYBimsp1O2RXjDAq3A69&#10;sGiWqT62DZu+3/AOQ/4Jr2+vWP7P1zZX897e+GbbW7yLwte6iGE1zpYf9zJ8wHyH5ipHBHTjFW/2&#10;8f8AU/Ar/sp2jfzkrB/Yb8UTxfFD43eAdD1q58R/DTwrqsEWgXdzctci0LoTLaRytktHGRhQScCr&#10;X/BRu11a98KfB+30G8g07XJfiLpSWN5dRGWKCYiXY7oOWUHBI71T1sydm0fDH/BX3/k6iw/7Fy1/&#10;9Gz18PjpX0N+3nrPje+/aP1zTPiBrOna/wCINEgg083+lWZtYZI9nmriMsSCPNIJz2r56r+jMjg4&#10;ZbQUv5UeTU+Nn7Bf8EZ/+TfPGP8A2NEn/pJbV+YX7SP/ACcR8T/+xn1P/wBKpK/Vf/gkH4SvtA/Z&#10;hv8AVLryvsuu69cXlpsbLeWiRwNuHY74X49MHvX5iftX+B9f8MftN/ELTtU0m6tL++1+8urWB4zu&#10;uIpp3eJ0x94MrDGPWvmcoqQeeY3X+lv9xtUX7uJxXwl1+x8KfFHwlrWpyNDp2n6rbXVxIqFysaSK&#10;zEKOTwOlaXx+8d2HxP8Ajb448WaWksWm6xq9xeWyzjD+WzkruHYkYOK4a7tZrC6mtrmJ4LiF2jli&#10;kXayMDgqQehBBGK9B/Zx0DTvFXx58B6Nq9nFqGl3+rwW1zazZ2yxs2GU4IPSvs60adKTxj1cYv7t&#10;znV37p5zRX3l/wAFKf2RfCf7OXh7wPfeB9MW00i6uLqC7nuLgyXMkzESIDnA2KuQMDjHOetfCtnp&#10;t3qEd1Ja20twlrF587RIWEUe4LvbHQZZRk9yKjAY+lmGHWJpaRff1sOUXB2ZXpKK9G/aA8P6f4X+&#10;KF1p2l2aafZppulyiCMEAPJp9vJIee5d2Y+5NdrqJVFT6tN/db/Mnpc86pK6/wCEnwu1r40/ETRv&#10;BXh77OdZ1aR47YXUnlx5WNnOW7cIa9//AGxP2UY/2VvhZ8KdO1B7e88Yau+o3WrXluDtUgW4jgU/&#10;xKmW5wMlm7Yrkq46hRxFPCyfvz2XlZu/poUotpyPCvgXo1/4h+M3gjT9MtZb2+m1i1EcEK5ZsSqT&#10;gewBP4V+iX/BWX9mvwRoHhQfFnS7KTTvFN9qENneC3YLb3O4MTK6Y/1nygbgRnvmvlj/AIJo+DoP&#10;GP7X3hAXFxJANLWfU08sA73ijJVTnoCTzX6i/wDBRH4T3Pxb/Zb8TWWnabdarrGmmPUrK2szmRnj&#10;b5vl/i+QtwOfSvhs7zB4bO8NFSsktfST6+Wh0U4Xps/Bav1v/wCCMujX1p8J/HeoT2k0VjeavGLe&#10;4dCEmKRAPtPfBODjvX56/sk/Aub9oH49eHfCE1nPPpTzGbVjE5iaG1QfvDuwdp6Acda/fX4b/Dfw&#10;58JPBum+FfCmmRaTomnx+XDBEOSe7serMTyWPJNLjHM6UaCwEdZSs/RDw8G3zHzT/wAFUfBi+Kv2&#10;QNdvWumtjoGoWeqKgTcJj5n2fYeeOLgtn/ZA71+HdfvT/wAFJDj9iv4k/wDXKz/9Lbevwk0LTl1f&#10;W9OsHcxpdXMcDOoyVDMFz+tdXBk3/Z0+bZSf5Jk4j40fW3/BOv8AZP1r4u/G7SvEGu6Jd23g3w5I&#10;moT3FzE0aXEww0ESkkE5OGyueF5619a/8Fav2bYvGfgGH4uWmptbah4Xt0srqxlGY7i2ebgoQMrI&#10;ryd+CD2I5+8vCXh6Lwj4V0XQoJXnh0yyhsklkGGdY41QMcdyFrN+Jvw30H4u+BNY8IeJrQ3uiarD&#10;5NxErlGHIKsrDoysAwPqB1r4avxFWr5nTxvwxhpZa+7136v/ACOlUkoOJ+B/7Fn/ACdh8Kv+w/bf&#10;+hV6N/wU48A6N4A/av1qHQ9Jj0iz1Kyt9RkjhQrHJPJu82RR0G5hk44zk9Sa+9P2Tf8Agmhpf7Ov&#10;xavvG+r+IE8TS2ZdNCgFvs+zq2QZJc5zIFIA28DJPpj5x/4LQH/i6fw7Gf8AmD3H/o4V9rQzijjs&#10;9p/VnePI0+nnt5HO6bjSfMcd/wAEk9OuNS+Ofi+OCNmL+GLiLfj5VZnQLk9smvkf4qfD/wAQfC/x&#10;/rXhzxPpk2k6xZ3DiW3mHUEkqynoykYIYcEV+h3/AARXDfa/igcHbsshntnMlez/APBWb4f6Dq/7&#10;Nc3ie40+Ia7peo2wt71ECybXYoyM2MsuD0zwal5u8JxBUw7jdT5Y+j6P8Q9nzUr9j8X69I/Z1a7s&#10;fjF4f1uys4tSn8ONL4jNhMSBdpYRPdvAMKxy6wFBweWGa82Fe7fsT+ML74fftB6b4n0zTTrOpaNo&#10;+tX9tpwzm6kj0y6dY+AT8xAHAJ5r7PNJungK847qEvyZzw1kj6K/bV+P8v7SP7HXgjxbN4Q/4Ql0&#10;8Z3Nl/Zm8vkJaFvMyUTrvx0/hro/+CLP/I9fEz/sG2n/AKNeuf8A22/jt4j/AGiP2PPBHirxR4RP&#10;gvUk8Z3FkNNbfzGloSJPnVTyXI6fw10H/BFn/keviZ/2DbT/ANGvX5xh/wDklKnq/wD0pHW/46Pr&#10;j/gpoSP2NfG2CR89oOD/ANPEdfhJX7t/8FNf+TNfG3+/af8ApRHX4SCvZ4K/3Cf+J/kjPEfGfSH/&#10;AATr/wCTyPhz/wBfM3/oiSv3xr+fX9hnxbYeCv2sPhzqepGQWv8AaItiYk3ENKrRIcem5xn2r+gk&#10;V8xxrFrHQfRx/Vm+H+Fi1+aP/Baz/kWfhR/1+aj/AOgW9fpdX5o/8FrP+RZ+FH/X5qP/AKBb14vD&#10;P/I3ofP/ANJZpW/hs+Dv2OP+Tq/hL/2Mtj/6OWv6H6/ng/Y4/wCTq/hL/wBjLY/+jlr+h+voON/9&#10;6o/4f1MsN8LPzP8A+C0//Iv/AAx/6+rz/wBAjr4b/Yo1O80r9qv4ZSWd1NaSSaxFC7wuULRvlWUk&#10;dQQSCO4r6c/4LMXc7fGbwTbNNI1umiO6wlzsVjMwJC9ASAOfavlr9jf/AJOn+F3/AGHbf+dfUZRT&#10;5eHrPW8ZP77mFR/vT+h2orm5is7eW4uJUggiUvJLIwVUUDJJJ6ADvXJfGH4n6b8F/hl4j8baxFPc&#10;adoto1zLDbLukk5AVV7ZLEDJ4Gcmvyu0r/gp54k+Kdr8S/C3j+DTrDwx4i0PUINLa3Ta2nzGGQwx&#10;s3/LUPwmSAckHpkV+VZfk+KzGEqtGPuxtf8A4Hey1O6dSMNGfb3w4/4KLfCn4n/HOf4a6VcXSzvK&#10;1tp+tSKv2PUZh/BEQd3PO0kANjjqM/UtfzNeA9Y/4R7xt4f1M3Ulktnf287XETFWjVZFJYEc8AHp&#10;X9LWlanba3plnqNlMtxZXcKXEEy9HjdQysPYgg16/EmTUcpnS9hflkuvdf5mdGo6l7luiiivjToC&#10;iiigAooooAKKKKACiiigAr5N/aWk/ZzT9on4cD4nx3TfEcmL/hHjD9r8sfvxs3eUfL/1n9/+VfWV&#10;fKH7Sni79nrRf2hvh3Y/EvQJ9S+Ik5hGgXkcU7LCTOAmSjhf9Zz8wP5UAfV1LSCloAKKKKACiiig&#10;AooooAKKKKACiiigAooooAKKKKACiiigAooooAKKKKACiiigAooooAKKKKACiiigAooooAKKKKAC&#10;iiigAooooAKKKKACiiigAooooAKKKKACvlb9rH/k4v8AZf8A+xpuv/SR6+qa+Vv2sf8Ak4v9l/8A&#10;7Gm6/wDSR6APqmiiigAooooAKKKKACiiigAooooAKKKKACiiigAooooAKKKKACiiigDk/i0PE7/C&#10;3xcPBRUeMDpN0NGLbMC88pvJzv8Al+/t+9x618g/AhPjFD8Zvg+vxxkjfxuY/EODEYCDZ+TbeUD5&#10;Pyfe8339e1e+aT418U/Fn9m7Xn8MXQtviI+gNFbXQRYo01GWyWaFl3ZXAMsZ5yBznpXgPwG8PfFv&#10;wx8Zvg/ZfGvVV1jxrs8RSLcpLFIPshgtvKXMYC8MJe2ea5cTf2cW1a7g/k2mvwPo8qpuljK9Ju7j&#10;Cunbuqc0/wAUfdlFFFdR84FFFFABRRRQAUUUUAFFFFABRRRQAUUUUAFFFFABRRRQAUUUUAYHj8a2&#10;fAniQeGSB4jOm3P9mFtuPtXlN5Od3y/f29ePWvH/ANjCH43w/DXVR8enSTxX/ajm0KG2I+yeTFt/&#10;1Hy/f83rz+GK9f8AiBba1e+AvElv4bmFv4il0y5j02YkAJdGJhC2TwMPtPPFeP8A7F/hn40+Fvhr&#10;qtr8c9XGs+KX1V5LWZZopdtp5MQVcxAD74kPPPP0oA+gKKKKACiiigAooooAKKKKACiiigAooooA&#10;KKKKACiiigAooooAKKKKACiiigAooooAKKKKACiiigAooooAKKKKACiiigDi/jP8N7f4v/CjxZ4L&#10;upDDDrmmzWPmj+AuhCt+Bwa+H/2fv2yx+yZ8LE+E/wAZfB3iPS/FvhBHs7FtN097qDV4dzNEYpB8&#10;vOcAnggDociv0UpjxJJtLIr7TuXIzg+ooA+Nv2Evhv4v13x38SPj3490Sbw1q/jqdE0zRrtMT2tg&#10;n3C+cEbgF4IBO3PcV9mUlLQAUUUUAFFFFABRRRQAUUUUAFFFFABRRRQAlfO/7cH7PniX9oD4UWtt&#10;4K1p9G8Y6FfpqumEzGKK5dQQYZCOgOQQTxlRngmvomigD4c1H9pv9pvxD4Ibwpp/7O2qaX8Qp4jZ&#10;Ta/dXcY0mByNpuUPcZ+YLuIHq3Q+2/sbfs1L+y/8HoPDl1fLq3iK+uH1LWNQjzsmunxuC552qAAD&#10;xnBOBnFe7UUAFFFFABRRRQAUUUUAFFFFABRRRQAUUUUAFMlUtG4AySpAp9FAHyX/AME7Pg54w+Df&#10;gn4hWXjHRZNFutS8V3d/axyyI/mwMFCuNpPBwevPtVL9qj4HfEPw/wDG/wAMftAfB3TrXXvFWk2b&#10;aZrXhu4cRnVbM5+45OA4Bxjg8KRnGD9g0UAfn38QdB+NX7e3iXwp4W8TfDO8+Enwr0jUItT1uTWb&#10;lWvNQdM4hiAAO37wBAxyGJ4Ar9AIII7WCOGJAkUahEUdAAMAVJRQAUUUUAFFFFABRRRQAUUUUAFF&#10;FFABRRRQB8i/t4/Brxl8V/E/wRufCmiS6xBoXimO+1J45EX7NANuZDuIyOD0yfavf/jn8LYfjX8I&#10;/FPgie8k05dZsntlu4s7oX6q3HUBgMjuM13dFAHwF8J/ip+0p+zZ4Ct/hlrnwM1H4i3+ip9j0jxH&#10;o9+DaXUI+4ZmIJXAxycHAwQDzXpv7GP7NvjHwR4s8bfF34rS2rfEvxtIpmsLNg8OmWwOVgDDILfd&#10;zgkAIoyeSfrCigAooooAKKKKACiiigAooooAKKKKACkpaKAPzU/bF+G/x2+Ln7UVhqo+Ez+O/hh4&#10;TIGlaHdajHDZ38xQFriVd2W+cgbSOQgHQnPpMP7Rf7XFnbRwwfs06VDDGoRI4tXUKqjgADcBgDtX&#10;3FRQB8qftd/s8+M/jT4b+H3j/wAFtbaP8WvBUseqWVpcuDDKzKrTWpY8feAAJ4OMEjOa8i+KXif9&#10;pj9rzwnH8KD8H5PhVpuqMkPiXxLql4ssIgDAutuAAWzjPBYngZAy1foRRQBzfw48Cab8MPAXh/wl&#10;pCFNM0WyisbcHqVRQMn3OM/jXR80tFACV8E/HXQfiV+yN+0vrnxv8A+E5/HngfxbbRReJ9Gsh/pN&#10;tLHgCZAMnoM5wRkkHqDX0Z+0x+07Y/syaTo+qat4T17xFp2ozNbmfRIRL5EgGVDjORuGcH2xXxP8&#10;Pv8AgqhJafHD4i3+uaL4w1bwbPHbDRdCh09DNpzAYkMgGCNx6ZJoA86/Z9/bi1j4XeM/jFf6F8J/&#10;Euv+IvHGunUtL04wsq25YEBZsKSTkj7or7e/YN+CHjfwBovjPx98TysXxB8f6l/ad/YqB/oUa58u&#10;IkE4PzH5f4RgdQa83i/4KweAYpTInww8bo7dXXS1BP45rqP+Cffxg+J3x0134reLfF0GrWngu61R&#10;B4atNWhEZt4/nLRpwMgKY8npnv1oA+yqQ0tFAHy78f8A/gnr8Ofj143fxhJeax4R8S3CeXe33h+4&#10;8k3oAABkXGCwwOR1wM1638CPgD4N/Zy8Dx+FvBWmmxsfMM9xNK5knupSADJI56tgAegA4r0eihaA&#10;9TzX4J/A3TfgfbeKINN1bVNWXX9Zn1mY6nP5phkkxmOP0QY4FeSfHv8A4J4fDj47eOpfGLXus+Ef&#10;EV2nl391oFz5IvQAADIuMbuByOuBmvqWilYDzv4GfAbwd+zt4Gh8K+CtN+waermaaWRzJPcykAGS&#10;RzyzHA9h2Arwb4rf8Ey/hl8SfG2oeJNP1XxB4Km1KQz39l4fu/JtriUn5pNhGFZuc4456V9e0U3q&#10;7htocL8Gvgr4Q+Afgaz8JeC9KTS9Jt8sed8s8h+9JI55Zz6n6DAAFeJ/t44EPwLLcKvxN0djj0Hm&#10;k19TV8sft6/8enwQ/wCylaT/AOgzUbgfkB+0L8QZv2hf2kfFHiG3gSzOuauLe0jb5dsYKwwl/QlV&#10;Ut7k1lftE/C2L4K/GfxP4JgmluYtGmSDzphgyHykZmHA+XcWx7YrF8Nf8lY0r/sORf8ApQK/d74/&#10;fsWfDH9pDxHo+u+LdKl/tTTiFa5sZfJa6iBBEUxA+ZRg47jJ5r93zDNaeRVcPSkn7NxasvK1v8vm&#10;eZCDqJvqch/wTJ0q80j9jLwPHe20tq8r3lxGsq4LxSXUro49mUgg+hr33xL8MfCfizxFpPiLWfDu&#10;nanrujEtp+oXNurzWxzu+RjyMEZHoa3NG0ax8PaTZ6XplrFY6dZwpb29tAu2OKNRhVUdgAAKtyf6&#10;tvoa/FcTipV8TUxEfd5m397PRjGySP5rvi+xb4t+NySSTrl8ST1P+kPXov7EPg+88bftUfDuxspI&#10;opIdSS9d5jgeXEC7Ae5A4rzn4unPxY8akcj+3L7n/t4eve/+CZdtNcfth+DmihklWKO6eRo0LBF8&#10;lhuYjoMkDJ9a/oDGTdPKpzW6h+h5UVeoj9if2if2e/C/7Snw4vPCfia3O1sy2V/FxNZXABCyof0K&#10;nggke4+KviF+xJov7I/7EHxnnTVX8QeJdXtLeO41IxeUqW63cRSJFyccnLHPJx6Cv0lr5y/4KIn/&#10;AIwx+Jv/AF5wf+lUNfiWVY7EQrUsJGb9m5xbX/byPSqRVnLrY/Bvw+obxBpgIBBuogQeQfnFe9f8&#10;FC41i/bK+JiIoRFu7dVVRgAC0hwAPSvJfg94OufiF8V/B/hmznitbvVtWtrOKaYEojPIqgsBzgZr&#10;1v8A4KHnP7Z3xO/6/YP/AElhr9ynJPM6cb68kv8A0qH+R5v2H6j/APgnXDJL+2b8NCiM4S7uGYqp&#10;O0fZZhk+g5FfV/8AwWsI8/4TDPO3UuP/AAHryD/gkLZzTftUXtwsDyQQ+HboPKEJWMtJDtycYBOD&#10;j1wa/UP9pv8AZi8J/tR+Aj4e8Rxm2vLdjLp2rQKDPZSnGSueqkAAqeDx3Ar4POcwp4LiCjWqr3YR&#10;s7efN/mdNODlSaR+Uf8AwSh/5O/0r/sF33/oqv28r4d/Yu/4JySfszfFPVPGuueJU1u6hjktNIhs&#10;0MarE+Q0k2erbcAAcDJPpX3FXynEuOoZhj/a4d3jypX+/wDzN6MXCNmcr4S+FvhDwHq2sap4d8N6&#10;bouoaxL51/c2Vusb3D5JyxHuSfqa6qiivlpTlN3k7s3Of8f+A9D+J3g3VvC3iSwj1LRNUhMFzbSd&#10;GXOQQexBAIPYgGvwf1P9kz4g+Bv2oLX4bW/h++1LUItWQ2NwsJWK6tBJuS43fdVSiljk/LgjqK/f&#10;+ozbxmZZjGhlA2iQqNwHpmvocpzutlKqRguZSWz6Pv8A59zGpTVS1yTvS0lLXzhsJXz7+19+xz4Z&#10;/ay8JW1tfTf2N4n04k6brcab2iBI3xuuRuRsdOoOCPf6Dorow+Iq4WrGtRlaS2YmlJWZ4x+yn+zJ&#10;oP7LHwzTwxpM76jfXEv2rUtTlUK11MRjIH8KgDAH19a8q/4KpRvJ+x7rxRGcLqFkzbVJ2jzep9B7&#10;19eVn6/oOneKNFvdI1eyg1LS72JoLm0uUDxyxsMFWB6iuuhjpwxscbW95qSk/PUlx93lR/MfXu37&#10;E3ifV/BX7Qem+IdA006xrmlaPrN7Y6cFZvtM8emXLJHheTuYAYHPNX/27/gp4b+AH7ROq+EvCcdx&#10;Do0dpb3SR3MvmMjSJuYA+melZ/7E2v654W/aE0zWPC9gNV8S2Oka1c6ZYFC/2m5TS7po49o5O5gB&#10;gV+8Y3EQxeUVa8NpU5NfOLPMiuWok+59Hftt/GLxx8cP2PfBHiL4geEz4N11PGdxaLpxikj3QrZ5&#10;WTEnPJZh/wABrf8A+CLP/I9fEz/sG2n/AKNesD9tz4lfEn4qfsfeCdZ+Knhj/hE/Ey+M7i3SxFu0&#10;G63Wzyj7WJPJZxn/AGa3v+CLP/I9fEz/ALBtp/6NevhMP/ySlT1f/pSOl/x0fXP/AAU1/wCTNfG3&#10;+/af+lEdfhJX7Zf8FY/Gcnhn9lWfTY7VLga7qlvZPI7EeSqky7gO5zGB+Jr8+f8Agnv8IND+Jnjj&#10;x3quvW8V9D4Y8MXmoW9lcRB45J2jZEZgf7mSw9wPSu/hiusDlFTE1FpzP57L8yay5qiSPF/2df8A&#10;kvnw6/7GCx/9HpX9Htfzg/s6f8l7+HP/AGH7H/0elf0fV5XG+uIo/wCF/mXhtmFfmj/wWs/5Fn4U&#10;f9fmo/8AoFvX6XV+aP8AwWs/5Fn4Uf8AX5qP/oFvXzvDP/I3ofP/ANJZtW/hs+Dv2OP+Tq/hL/2M&#10;tj/6OWv6H6/ng/Y4/wCTq/hL/wBjLY/+jlr9hf8Agop8V/Enwe/Zg13WvCl9/ZmrXFzBYC8UZkij&#10;lba5Q9mx0PbrX1PFuHlisxw9CG8lb72YUHywbZ8K/wDBYy+tr742+DmtrmG5VdDZWMMgfaRO+QcH&#10;g+1fIX7P3jD/AIV/8cPAviH7L9tGn6xbSm337d43hSM9utcLc3c97IZLieS4kJJLyuWJJOTyfetf&#10;wJ/yPHh3/sJW3/o1a++wuBWCy76pJ8yUWr7XOWUuafMfvB+3w/m/sbfE98Y3aUpx/wBtY6/AIV+/&#10;X7eX/JmPxM/7BCf+jY6/AUdK+V4J/wBzq/4v0RviPiQHoa/pT+D/APySXwT/ANgOx/8ARCV/NY3Q&#10;/Sv6U/hBx8JfBP8A2A7H/wBEJXJxz/Doesv0Kw27OuopKK/JTuFooooAKKKKAK95f2unxrJdXMVt&#10;GzBA8zhAWPQZPep81+Ln/BVH40+Lde/aO1HwTNqssHhrw4tu9jZW7GNfNkhSRpXx958sQD2A471+&#10;g3/BOT4wa58Z/wBl/RtT8RSvd6rpl3NpL3srlpLlYgpWRz/e2uFPrtz3r6XF5HVwmX0sfKSanbTt&#10;fVf8ExjVUpuJ9PUUUV80bBXyf+0r8UfgX4R/aG+HejfELwg+t+O74wjRdTW28wWu6cKmW3DGH56G&#10;vq+vlD9pX45fCD4fftD/AA68NeNvAg8ReL9UMI0rWPs0cn2PdOFX5mORh+eKAPq8UtIKWgAooooA&#10;KKKKACiiigAooooAKKKKACiiigAooooAKKKKACiiigAooooAKKKKACiiigAooooAKKKKACiiigAo&#10;oooAKKKKACiiigAooooAKKKKACiiigAooooAK+Vv2sf+Ti/2X/8Asabr/wBJHr6pr5N/bD1O00f9&#10;oD9mG6vbhLa2XxXcIZZOgLWrKo/EkD8aNtWNJyajFXbPrKiiigQUUUUAFFFFABRRRQAUUUUAJkUV&#10;ieONYuPD3grxBqtoFN1Y6fcXMQkGV3pGzLkemQKt+Hr2TU9B028mx51xbRyvtGBllBOPzrX2cvZ+&#10;06XsZ+0XP7Pra5feRIwC7BQSFGTjJPQU6uF+LpI0bQcEj/iotJ6HH/L5FXc1UqfLSjUvu2vut/mT&#10;GpzVJQ7W/G/+QtFFFYGwUUUUAFFJmloA+LvghbeKfEXgj4qeH/CmqPp2u3HgzSV0eUybEtr2TTnR&#10;JQcHadyx5P8AsD0rD+Avgb4ofDz4z/CDSfi94hHibxcU8RTreifzsWrQWwjTdgdGWQ4x/FWr8DfD&#10;+teLfC/xZ0Tw3qH9k+IdR8EaPaadf7yn2a4fT5Vjk3DkbWIORzxWX8Bvhf8AEH4Q/Gf4QaB8TPFH&#10;/CX+JSniK6XUfPebFu0FsEj3OAeGRzj/AGq2zZJKhb+Sh/6RTPdyZt5hjr98Z/7lPuyiiisTwgoo&#10;ooAKKKKACiiigAooooAKKKKACiiigAooooAKKKKACiiigDn/AIhadq+r+AfEtj4fuvsWvXWmXMGn&#10;3W7b5Ny0TCJ89sOVOfavH/2L/h78XPhv8NtW074yeJB4n8Rzaq89rdC58/y7YwxKqbto/jWQ4969&#10;g+IWkan4g8BeJdL0W8/s7Wb3TLm2srzcV8id4mWOTI5G1iDkeleP/sYfCL4l/Br4bato/wAUvFv/&#10;AAmOuXGqvdW959okn8u3MMSiPc4B4ZHOP9qgD6AooooAKKKKACiiigAooooAKKKKACiiigAooooA&#10;KKKKACiiigAooooAKKKKACiiigAooooAKKKKACiiigAooooAKKKKACiiigAooooAKKKKACiiigAo&#10;oooAKKKKACiiigAooooAKKKKACiiigAooooAKKKKACkpaKAPkD4i/tTftAeGPHuu6P4f/Zt1DxHo&#10;tndvBZ6tHqIRbuMfdkA28A15b4F/4KR/GX4m6jrth4W/Z0udavNCuPsupw2+qfNay5I2NlOuVbp6&#10;V+iBr4A/4Jlkn4v/ALTPJ/5Go/8Ao24oA9UP7U3xb0v9nrxX48134H3+k+KNKvYrey8MfaGlkvIm&#10;KhpQVUkBdx6A9K+k/Bmt3PiXwhomrXti+l3l/ZQ3U1jL963d0DNGfdSSPwrw79v/AOKnib4Mfsve&#10;J/FfhDUf7L120ltUhuvLV9oeZVbhgRyCa8e/a4/an8ffBf4Ofs/eLNBma+1HX7i0Oq2Uca51Ldao&#10;5iHHy7nb+HnnigD7ror88fjR4p/a7+Cfw6m+NmseMvDU+nWJgudR8CwafiO1t5JFXZ5pGXcF1ViC&#10;D1I6Vsf8JJ+1P+0x8PP+FqeA/E2i/DLw1PA95ofhi4thcXV5Cg4eecqQvmFSQAMYK+tAH3tSV8hf&#10;Az9uaLxB+xNffGbxxaLBqOhG4sr+C2ARbu6jKhBGP4d+9Bjsc9q4/wAF6H+198e/CVl8RofiPofw&#10;2TUk+26V4SGk+cggb5ohPIwz8wx6nBB9qAPu6ivm79jj9pbXPjXZ+K/CfjzSYdD+Jvgu8FhrVpbZ&#10;8mYchJ489A21uOnTHBFfQWv6zb+HdD1HVrtttpY20l1Mw7IilmP5A0AeQa7+0FeXX7TeifCLwppc&#10;GrS29i+reKdSllKrpVsRiBFAHzSyMR8p6Kc17dXxX/wTFtbrxt4K+IXxj1lln13x94kuJ2mxgrbQ&#10;kpFGPRVLOAPQCuL8Q/tF/HrxL+2d8Tvgz8PbjT3RRavZapqkAa30G3EMbzSlQMyM7OFUHuwoA/Qf&#10;NFfm/wCIv2h/2jv2T/jHpfw18W3+l/F+88ZWRHhu7igFmYrxpAgMuBny1JJYc8AEEc1Y+NfxE/ag&#10;/Y8ufDPxH8ceO9D8d+Dr/VoLDV9DsNPFutsJMnERIz0VwGz1AyDmgD6z+LXxt8TfD74x/DPwhpPg&#10;e78RaP4pnli1HWoC+zSlVowHfCkYIdjyR92vZq+Sv2mPjj4w8CftWfs6+E9A1YWfh3xZd3Meq2vl&#10;K4uEVodo3EZGA7dPWuE+MX7R3xm079trVfhD8OkstQbVtAtn086moFrpDnc014+BmTao4ToSRQB9&#10;314p+0V8fr79nvVfBGsalpcNz8PtT1EaVreqByJdLklwLeYjoYy2VbPTIr5d8efE/wDaN/Yt8c+D&#10;dY+I3jTS/id8PvEWpppt/wCRp4tpbF3IAKAc8DJHJB24Ir6//aR+H9j8Xf2fvHPhu7XfBqOjzNEw&#10;UErIqeZGwz3DKtAHpkUiTRpJGyvG4DKynIIPQg0+vmL/AIJxfFm9+Ln7KPhW71SZrjVtHMmi3Mrs&#10;WdzA21GY+pTZX07QAUUUUAFFFFABRRRQAUUUUAFFFFABRRRQAUUUUAFFFFABRRRQAUUUUAFFFFAB&#10;RRRQAUUUUARyQpMm2RFkXPRgCK+PPjD8dv2c/wBjD4y+Ide1o3svj/xdFA+qWWmRm7ZIoxiN2RmV&#10;IgfQHJ64719j18E/s8eC9F8Qf8FF/wBoe+8UWNrqeuaeLR9I+3xrIYbZ1XLRBunQDI/rQAw/8FhP&#10;gDk40LxORnj/AIlcH/x2voD9lj9rTw9+1VbeJLvwr4f1bSdD0eWGGG81OJYvtZdSzbFXIG0jB+Y9&#10;R0rwX9jzwn4eX42ftL/B/X9E03UtFtvEH9rWum31skqGG5UhtqsDxgL9M11v7C8kfw8+KHxz+DWm&#10;3Ulx4W8Ia1FcaLFJ8xtIblC7wb+4VhwDzyaAPsaiiigAooooAKKKKACiiigAr4u/4Kl+MJ/h58Jv&#10;h54otbeK7udG8bWN/HBPnZI0cU7BWwQcHHavtGvg7/gsb/ybV4d/7Ge3/wDRFxXfgKcauMo05q6c&#10;op+jauTJ2i2j8lPBVybz4kaDcMArS6vbyEDoCZlP9a/pcr+Z34f/API++Gv+wna/+jVr+mKv0Djj&#10;Sph/SX6HJhuoUlLRX5gdp+TH/BWz9m7w54E1PRPiT4b0uawuddu5LfWEtov9EMu3cspwMI78g8/N&#10;jOM5rE/4I5eH9Quvjj4p1mK1L6ZaaMbee43LhJHkUouM5OQrdB25r9ZPHHgbQviR4V1Hw34l0yDV&#10;9F1CIw3FpcLlXU/qCOoI5BGRWF8Hvgf4K+AnhU+HfA2hxaJpjSmaRVdpJJXP8TyOSznsMk4HAr7S&#10;PEL/ALIll9SLc9k+lv8AgbI5/ZfvOdHd153+0H8Iovjx8GfFXgKXUX0ka1aiFL2NA5idXWRCVPVd&#10;yLkcEjOCDzXolFfH06kqU41IOzTuvVG7V1Zn5N/sX/8ABOL4ieEv2jrPxB8QtMj0nw/4SvPtdvPH&#10;ch/7SuEY+S0Ow5EYZVclwMjC7fmOPI/+Cq3hXT/DP7XWqT2EbpJq+l2mo3W5y26YhoyRnoNsScD3&#10;r9v6/HT/AILE+D7zSv2g/DviKWWBrLWNESCCNCfMVoJG37hjAB81cYJ6HpX6VkWb18yziNTENJ8j&#10;SS27/wDBOSrTUKdkdl/wRWH/ABWPxT/68LD/ANGTV+rVflL/AMEVv+Rx+Kf/AF4WH/oyav1ar57i&#10;r/kbVf8At3/0lGtD+Ggooor5I3CiiigAooooAKKKKACiiigApDS0UAfjL/wV78FyaD+0np2vNdrM&#10;mvaPDIsAj2mDyiYiCcndnbnoMZx71y3/AATTutd0z4k/E3U/Cmnx6n4v0/wBqd1olu8QkLXoktxE&#10;ADjkk7eoyGI716n/AMFn/wDkr3w//wCwHJ/6UPXmP/BM248T2fxH+KU/gqJZ/GMXw+1N9GiZVYPe&#10;Ca2MIIf5Tl9vXj1r9ojOU+Fm3/Jb7nY856Vz0H9tzxh8V/G/7HvgjUfjJoY8P+Lh4zuIktFgWHNs&#10;LQlG2hiOSXGc9q8s/Yv+PGpfs2/DP4zeNdGs4b3V/sunafZrcf6uKSWWQCVh/EFxnb3OO1eq/tva&#10;r8YdY/Y+8Dz/ABwso7Dxp/wmdwqRRxwoPsotD5ZxESv3t/vXwnpvjDVtJ8Max4etrkR6Tq7wSXkB&#10;jUmRoWLRncRkYLHoRnvT4fwqxmSRoSV05a37KSbCq+Wpc9P+IX7XHxE+Lnwsl8EeNtWfxNB/ay6t&#10;BqN8xa5t2CMpiUjjyzuzgjjHGK98/wCCW3/IT+Nv/Ylz/wA2r4br7v8A+CUGmXOt+J/jBp1nGJby&#10;78IyW8MZYLud2KqMngZJHJr2M5oUcNllVUoqK0em26Iptymrnyl+zp/yXv4c/wDYfsf/AEclf0fV&#10;/N38J7uL4ffHHwpca8xsodG163N8wBk8oRTjzOFzuxtPTOe1f0f21zHeW0U8TbopUDo2MZBGQa+I&#10;42V61CXTlZ0YbZktfmj/AMFrP+RZ+FH/AF+aj/6Bb1+lpYKCSQAOST2r8ef+Cqn7T3gj42a94d8I&#10;+EbqfVJ/Cl3di91KNV+xytIsQ2wuGy+0xsCcAehNeHwtRqVM0pzhG6jdt9tGvzNa7Sg0fM/7HH/J&#10;1fwl/wCxlsf/AEctfcv/AAVd/ad8J+LPAFr8OfCXiux1bUrbW9uvWFtGXaLykLKPNK7eJMA7GJyC&#10;D0Ir8xdE1vUPDerWmqaVez6dqVpIJre7tZDHLE46MrDkEeoqmSSSTyT3Nfr2JymGLx9LG1H/AA1o&#10;vO/U4FNxi4rqJW74E/5Hjw7/ANhK2/8ARq1J4D+H/iH4neKLLw74X0qfWNYvH2Q20A68EkknAUAA&#10;kkkAAUeDraSz+IWhW8oCyxarbxuAQQGEyg8jg8ivWrTi4ThfVLbqZpbH7s/t5/8AJmPxL/7BCf8A&#10;o2OvwFHSv3U/4KU+NP8AhDv2NvE6fY/tf9sG20rPmbPK8xg3mdDnGzpxnPWvwsr4XgqLWCqSezl+&#10;iOnEfEgr+hH9iXW9Q8SfsofDHUNTu5b6+l0hBJcTNudgrMq5PfCqB+Ffz3V/QH+wV/yZ78LP+wSP&#10;/Rj1lxul9UpP+9+jHhviYfti/taaJ+yb8O49Vu7Y6p4j1QyQ6LpfISeRQNzyMPuxpvUnudwA6kjC&#10;/Yg/bOsv2tfCOpm70+DQ/FujuBfafDLujkjcnZLECd+3ja2ehxzyK+H/APgs3q17L8b/AARpj3cz&#10;adB4dFzFaFz5SSvczK7hegZljjBPcIvpR/wRk/5Lh44/7F3/ANuYa+fWSYZcPvGtfvPiv87W9Lfi&#10;a+0fteXofrzmivn79rr9sjwr+yZ4Wt7nUYDrviW//wCQdoEM/lPMAfmkd9reXGP72Dk8AGm/s1ft&#10;ufDj9pDQNLaz1ey0DxZdM0Unhe+vE+1rIoywjBwZUxyGUfUAgivjFl+LeH+tqm/Z9/66eex0c8b8&#10;t9T6EopM0teeWfhF/wAFNv8Ak8/xz/uWX/pJFXt3/BKP9rCTwd4oh+DWtRQLo2t3Mlzpd4ARJFeM&#10;ozEcA7g4QYJxtI684r5a/bW8Taj4r/ar+Jt3qk4uJ4danso2CKmIYW8qJcADoiqM9TjJqb9ht1T9&#10;rr4VszBVGtRZJOB0av3ytgqdbIlRrK/LTT+ajo0eWpNVLruf0HUUmajluoYJI0klSN5DhFZgCx9h&#10;3r8DPUC5uYrO3lnnlSCCJS8ksjBVRQMkknoAO9fBviv/AIKJ/AzxZ8f/AA34XsfBLeNtTbUI9Otv&#10;E8tvCI4JDKAHhZgWZAeQw25xxxg179+3Y5T9kX4olWKn+xpeQcelfi3+xn4yt/BH7Vnw1v7jTP7U&#10;U6pHAIgQCpkygcZB5Utu/DqK+lweWUK+W18bVnyuDSWml/8Ag7eRjKbU1FI/ocFLSClr5o2Ciiig&#10;AooooAKKKKACiiigAooooAKKKKACiiigAooooAKKKKACiiigAooooAKKKKACiiigAooooAKKKKAC&#10;iiigAooooAKKKKACiiigAooooAKKKKACiiigAr4e/wCCjQ/4uL+zf/2OI/8AQRX3DXw//wAFGv8A&#10;kov7N/8A2OI/9BFY1v4UvRnoZd/vtD/HH80fcFFFFbHnhRRRQAUVDeXlvp1pNdXU0dtbQIZJZpWC&#10;oigZLEngADvRaXcF/aQ3VtKlxbToskUsbBldSMhgR1BBBzSv0Hyu3NbQmooopiCiiigDz/4/+Ik8&#10;K/BPxtqckDXCRaVcJ5anaTvQoOf+BZ/Cup8ILt8KaKPSyh/9AFfOnx+1q9vfCv7QdhLeyz2Nlpdj&#10;9nt2kLRwlogX2r0XJ5NfRnhP/kVtG/684f8A0AV6fuyy2FRLX2k19yj/AJs561KWHzB05O/7uEv/&#10;AAK7/wAjk/jhdNY+E9NuVUO0GuabKFPQlbuM4/Suk8B+IJfFvgfw7rs8SQT6np1teyRR52o0kSuV&#10;GecAtivO/wBpfxD/AGToPhTTvs/m/wBr+IbS28zfjythabdjHOfK244+9ntiuw+C/wDyR3wJ/wBg&#10;Gw/9J0rmrKUaVG+z5n+KX6M6aMacoVpr4lKC/CT/AMjsqKKK5RBRRRQByHivxnceH/Gvg3RYreKS&#10;HXJ7mKWRyd0YjhMgK49SMc119eX/ABL/AOSt/Cj/AK/L/wD9JGr1CsoNuUk+j/RHoYmnCFGhKK1l&#10;Ft+b55L8kj4o+FvhTUvF/hHXvDugaidD1jxJ4Mn09NRUkGOVdN01baQlef3bXMxGORvasr4DfBfx&#10;d8BfjN8IPC/jbxYfGetMniK9GpM8jYieC2VY8yEngox9PmrOg0nVPEnwyk8P6Nq40DUNe0OPRE1Q&#10;pu+zLdQ6Fbu+Mjosh5BBHUEHmr3wC+BGqfs5/GT4P+EdY8XHxteMniK/GqEMMLJBbKI/mZjx5ZPX&#10;+LpXoZrTawuEqPrGmvu5f0sdGTzTzjMqfZ4l/fGp/wAE+76KKK5DxwooooAKKKKACiiigAooooAK&#10;KKKACiiigAooooAKKKKACiiigDn/AIg6FfeKfAXiXRdMvP7N1LUdMubO2vMkeRLJEyJJxz8rMDxz&#10;xXj/AOxf8BvGv7Pnw21bQPHXjE+NdUutVe9hvjJK/lwmGJBHmQk8MjH0+avYPiD4dm8XeAfEuhW9&#10;7/ZtxqmmXNlHe8/6O0kTIJOCD8pbPUdK8d/Yr/Z21f8AZq+Geq+G9Z8af8Jzc3eqvfrf4ceWphiQ&#10;R/M7Hgxk9f4qAPoKiiigAooooAKKKKACiiigAooooAKKKKACiiigAooooAKKKKACiiigAooooAKK&#10;KKACiiigAooooAKKKKACiiigAooooAKKKKACiiigAooooAKKKKACiiigAooooAKKKKACiiigAooo&#10;oAKKKKACiiigAooooAKKKKAEPSvgD/gmV/yV/wDaZ/7Go/8Ao24r7/ryv4M/s2+EPgTr/jPWPDK3&#10;wvPFl9/aGo/a7jzV83LH5BgbRl245oA8d/4Ko/8AJlfjL/r4sv8A0oSvCv22Rn4Nfsdg8g61pH/o&#10;iGvu/wCOHwW8PftA/DjUvBPin7V/Y1+0by/Y5fKlBRw64bB7gdq5n4kfsq+CPin4e+H+ja2t/wDY&#10;/A9zb3Wk/Z7nYweFVVPMOPmGEGaAOR/4KNf8mUfFP/rwh/8ASqGul/ZjRU/Y2+GIUBR/whOnnj1N&#10;khNd58XPhZonxr+HOt+CfEYnbRNYiWK5FrL5cm1XVxtbtygq74N8B6X4F+H2i+DdMEo0bSdNi0q2&#10;Er7pBDHGI1y3c7QOaAPyR8H+FdU8V/8ABInx3HpcElxJZeMJb+eOMZPkxvAXOPQDn8K96+Bv7Dfh&#10;34wfCTwx4u8PftA/Eg6ZeWETGK21aPZayKgEkWNvy7GyNp5AAr7I+CP7Ovg74BfDq78EeG7ae48P&#10;3d1PdTwanILjzGlADqcjBUhQMEeteI65/wAEv/hDf6jqEujXvirwhpmoSF7vRdB1hoLGXJyVMZVs&#10;L7AgDtigDkf2A/h/8LvDfxj+Kd54A8d+LvHer2vl6drOo66IntZZFdtrxzJzIeGGT2HvX138YtOm&#10;1f4R+N7G3Ba4udDvYYwoySzQOBj8TVb4PfBTwZ8BPBsPhfwPokOiaRGxkZEYvJNIcZeR2JZ2OByT&#10;2A6V3BG4EHoeKAPj7/glDexXP7GPhq3QjzrO/v4Jk7o/2hmwR2OGFch+zyAf+CpX7Qx7jRLTn8LW&#10;tn9lHT/+GZf2nPiZ8FNQBttD8SXDeLPCUsmdtxG3FxCrdCyYXjrhCe9fRHhP9nbwn4M+Nviz4qac&#10;L0eKPE1tHaX5ln3QbE2Y2Jjg/u170AfMH7V6h/8Agox+y4GAYbbw4PqA9aP/AAV8/wCTUrP/ALGa&#10;w/8AQZq+j/HP7PHhP4hfFzwT8R9VF4fEfhASDTTDPti+cENvTHzdT6VN8fPgD4W/aP8AA8fhPxet&#10;22lR3sV+BZT+S/mRhgvzYPHzHigD5T/a9/5PY/ZB/wCvq6/9Ct6s6agb/grtqZIBK+CUwfSvpvx9&#10;+zn4S+JHxH8AeN9XW9OteCXeTSvIn2RguUJ8xcfN/q17jvToP2ePCkHx8uPi+v23/hLZtNGlNmf/&#10;AEcQjPRMfe980AfNf/BWf/kjXgT/ALG+y/8AZq+x9TvIdP8ABF3dXO37PBpzyy7um0REnPtgGuO+&#10;PH7Pnhb9orw7pei+Kze/Y9O1GLU4fsM/lN5sedoJwcrzyK88/bq+JV38PfgHd+G/DivdeM/GLL4a&#10;0Kxi+aWWWYbHYDuFjLEntkUAeX/8EjdOli/Zy13U/mWz1PxNez2qHoEG1ePbKn8q+4K83/Zz+ENt&#10;8CPgn4S8D2xV20mySO4lUAebOfmlc49XLGvSKACiiigAooooAKKKKACiiigAooooAKKKKACiiigA&#10;ooooAKKKKACiiigAooooAKKKKACiiigAr4k+JHw2+FP7Qf7YySeEfHmreEfjN4KNtJq66YkixX9q&#10;jK5gdgQCcEKxB6MAVNfbdflX8dPHfjb9nH9uvxV46+Fnww8Ua7/aEK22vwT6fLLYaiSqkS28sakq&#10;Rgdc8g+tAH0j+0/+w54j+I/xUh+KXwl8fzfDfx5JbCy1CYFxBexAAAtsyQQABggg4U8EZr0D9jr9&#10;k+P9l/wprQ1HxBP4t8ZeIrv7drWtz7v30gB2qu4kkDLHJOSWJ46V87R/8FOPiZ5a+Z+zN4v8zHzb&#10;YZ8Z74/c19G/sm/tK+Iv2i7LxJP4g+G+r/Dx9Kmhjij1VHU3IdWJK7kX7uBnGeooA9/ooooAKKKK&#10;ACiiigAooooAK+Dv+Cxv/JtXh3/sZ7f/ANEXFfeNfJn/AAUN0PT/ABNoHwa0jVrSO/0u/wDiPpNr&#10;dWswOyaJxKrKcdiCa6sJWWGxFOu1dRkn9zuTJXTR+KHw/wD+R98Nf9hO1/8ARq1/TFX5j/CT/gk3&#10;qnhL9pBdZ8Qatp+o/DjSbz7fYxrk3F9hg0cMsfAQD+IgnO3jrx+nFfZcV5lhswq0fq0uZRTv87ae&#10;umpz0IOCdwooor4M6gooooAKKKKACvmv9tb9jLSf2tfB9mqXg0bxjpAb+y9SkLNDtYgvFKo6o2Ac&#10;gbgQOoyD9KUV1YbE1cHWjXoStJbEySkrM+d/2LP2RdP/AGTPh3caY97FrPibVJRcapqUcQVSwGFi&#10;iJAfy1HQMeSWOBnFfRFFFLE4iri6sq9Z3lLcaSirIKKKK5hhRRRQAUUUUAFFFFABRRRQAUUUlAH5&#10;If8ABZ//AJK98P8A/sByf+lD15j/AMEzY/E83xH+KUfgp1j8Yt8PtTXRnYqAt55tt5JO/wCX7+37&#10;3HrXpv8AwWf/AOSvfD//ALAcn/pQ9ec/8EytB8Xa145+LA8FNJaeI28A6ha6ZqP3Y7a/klg+zbnI&#10;IUlkJGf7jHBwa/ZaenCrv/K/zPOf8c7v9t20+MVn+x94Ij+OM8dx4z/4TO4KPG0JH2X7IfLH7oBf&#10;veZ71+fdfoH+254X+LvhH9j3wRY/GrWU1zxifGdxIl0k6zAWptP3a7lVRwwfjHevz8r0+Ef+RVD1&#10;l+ZNf4wr9C/+CMn/ACWDx/8A9gKP/wBHivz0r9DP+CMgJ+L/AI/ODj+w4+f+24rt4k/5FVb0X5om&#10;j8aPh/xz/wAlZ8Qf9hy4/wDShq/o60u/tdJ8H2V7e3EVpaW9jHLNPO4RI0CAlmJ4AA71/OL44/5K&#10;x4g/7Dlx/wClDV+h/wDwUT/bi1Pw1ZzfBTwvYRxrJpMUGv6hewh/MSaBSIoQenysCX9eAOCa+c4g&#10;y+rmdTB4el2d/Je7dmtKahzNnuJ/4KJ/DD406p49+G2ifbo7mTR9Ri0zVZ0UWupOlvISsfO4ZAYr&#10;uAyB9K/FIcVNaXc9hOs9tPJbzKCFkicqwBGDgjnkEj8air6rK8no5S5qg3aVt+6v+ZjOo52uFFFF&#10;e+ZH6U/8EYYVuta+Klu5Ply2VojAHsWkH9TXwx8YdKg+Gnx58WWOjlzBomvTi0+1NvY+XMSu8gDP&#10;QZ6V+mn/AARotoR8GfGs4hjE51tUMwQbyvkqQC3UgHPHvX5r/tQjP7RfxLHrr95/6Navg8vqOrnm&#10;Nj0sl9yOmatTifqB/wAFH9cufE/7AWg6ve+WLy/udJuphEu1N7xlmwMnAyT3r8ca+mf2m/23Nd+P&#10;ngHwj4D0+ybQPB+h2NtHPaO4kkvbqKML5rsBwowdqj1JOT0+Zq9Xh7A1cvwjp1lZuTduyexFWSnK&#10;6Cv3/wD2BLmG4/Y++GHlSpL5el+W/lsG2sJHypx0I9K/ACvtz/gmd8cvFPgPW/iL4a0268zTX8La&#10;hrdvBcMXitru2i3JIqdDuyA3TIArj4qwE8bgbwesHf16fqVQlyy9Sf8A4K/+K9P179pzTdMtHka7&#10;0PQLezvVaMqFkeSSdQpP3hsmQ5Hckdquf8EevFWnaJ+0XrmlXcjpe6zoUsFmqxlgzxyJKwJHC/JG&#10;xyfpXxP4v8Ya14/8S6h4g8RalcavrOoStPc3l0+55GJ/QdgBwBgAAV9Ef8E1vFth4P8A2wvBUuoe&#10;bsvvP02Hyk3fvpomjjz6DcRk9q2xWA+r5FPCbuMPxWv5iU71VLzPcv8Ags//AMlW+H3/AGB5/wD0&#10;cK/P7w5rM3hzxBpuq28s0E9lcx3CSW0hSRSrA5Vhgg8da+1f+CvPjK51z9pLTdBlt4ooNE0ePypU&#10;JLS+cxdt3pgqAMV8NVvw9S/4SaMJ9V+bYqr/AHjsf0n/AAg+ImlfFj4aeHfFmiz+fp+p2ccyEuGZ&#10;WxhkYjjcrAg+4NdhXwT/AME2f2tvhzqHwy8F/CB9SnsPGVnaSARXsQjguX8xm8uKTPzPtOcYGcHG&#10;a+jf2tP2mNK/ZZ+E114rvbYanqc0gtNL0wSBDcXDAkbj1EagZYgHHA6kV+JYrLa9LHPCQg7t2in1&#10;V9P+HPRjNOPMfiD+1p/yc98VP+xkvv8A0c1eceGdabw34l0nV1hFw2n3cN2IWOA5jcNtJ7Zxirvj&#10;bxdqvxL8c6z4l1QRy6zrl9JeXC20e1WllcsQijoMngVj3tlcabeT2l3BJa3UDtFLBMhR43BwVYHk&#10;EHgg1/RFCnyUIUZ7pJP7rHlN63P0n+FH/BYvVZfiJef8LD8MW0Hg67dVtRoqlrnT8sAWkLH98oUk&#10;nAU8cA5xXyp+17+0j4l+Lv7R2s+JLXxVJd6boWpSxeGLnTnaKK1tkkzFJDg5DttVmfqTjoAoHz8V&#10;KgEggHkEjrTa8vDZJgcHXeIoQs2reX/D9+5cqkpKzZ+1/wAQPibqPxj/AOCXWreMNYQJqmpeFnN0&#10;QwbzJI3MTScKoBcpuIAABbA6V+Wv7GXjOXwR+1Z8Nr6HS/7Vd9Ujt/JGcgSZjLDAPKht34dq/QDw&#10;D4tsPFH/AASB12Gy83fpGkXmm3PmptHnLMZDt9RtlXn1z6V8AfsYeL9Q8GftWfDa803TBqs8mpx2&#10;5hwThZMxswx/dVi34c18FSisLluYQi+RKbW19Oit2a0v03Ol+9OHof0NClpFIIyDkHuO9LX5gdoU&#10;UUUAFFFFABRRRQAUUUUAFFFFABRRRQAUUUUAFFFFABRRRQAUUUUAFFFFABRRRQAUUUUAFFFFABRR&#10;RQAUUUUAFFFFABRSUtABRRRQAUUUUAFFFFABRRRQAV8P/wDBRr/kov7N/wD2OI/9BFfcFfBf/BUT&#10;V38P678CNVijWWWx8SS3SRucK5SHcFJ9DjFJ05Vl7OG70XzOzB1I0cTSqT2jJN+iaPvSkzXOyeN9&#10;O0rwtpWtazcR6dFfC3QE5KiWbaFQcd2bAroj1pRkpK6MJ0p0/iXVr5rcM0ZrzD4AePj8SvDOu62l&#10;1c3Vm2v6hb2v2pdrxxRTsgTHYDace1b/AML/ABJf+KdF1a51CRJJbbXdUsIyibQIoLyWKMEeoRFy&#10;e55rSqlSqezvfzXy/wAxQpTlSlVatyuzT3T1/wAmcj+11/ybR8Rv+wTJ/MV33w8/5EDwz/2DLX/0&#10;UtcD+11/ybP8Rf8AsEy/0q18N9WvW8TaDphuZDp6+DbG4Ftn5BKXKl/rgAfhWFKk6mInZ7QT/Fnr&#10;16ip5NRv1rSX/kkD1WvMv2ldZvfDvwK8Zapp1xJa31lYtcQzROVZXVgRyCDjjB56Zr0zPFecftEW&#10;EOq/BrxNY3ALW13FHbyhTglHlRWAPY4J5r1cu5frtDmV1zR/NHzGNusLVt/K/wAjt/Dt/Lqnh/TL&#10;2faJrm1imfYMLuZATj2ya0a434Ralcav8OtHnuSrSKskAKLtG2OV40/8dQV2Vc2Ih7KtOHZtfcza&#10;hP2lKE+6T/A+IvFHzaD+1xGuTJJqEKog6sfs8ZwB34BP4Gvsfwn/AMito3/XnD/6AK+JtKQx6N4q&#10;vrueSbUvEN7/AGyZJ23NNts7+3kdePlVWTZj2r7X8If8ipo3/XnD/wCgCuilZZRSS6zm/vt+iv8A&#10;M9LOr/27VjJaxp0o/OMEn+N18jwn9tbxFZeEfD3gLWtSZ47Cx8SxTTNGhdgot5s4A61678G0MXwg&#10;8DI33l0KxB/8B0r56/4KTwSXXwa0KGJS8smtIiKOrMYJgBXrfwC8aTa3p3/CNtDCsPh/R9Mg82Ni&#10;XaYxyRTow6fJJbsvHoajGTtTwsX/ACy/9Lf+Q8HhnPA4qvHpUjf0UIpfjL+rHrWaWsaHxRZzeLLj&#10;w8ol/tCC0S9clP3fls7KMN65U8Vs1yyhKFuZWvqcEZRl8LKWma1Y6ybsWN1HdG0uGtZ/LOfLlXG5&#10;D7jI/Orled/B7/XeO/8AsaLz/wBBjrrLzxVZWXinTdAkEv26/t5rmEqmU2xFQ2T2Pzriuqth3CtK&#10;nT1sr/hdnPRrqdJVJ6X0/GyOD+IV1DefFb4USQSpPH9u1Bd8bBhkWrAjI7gg16rXxl8OpGT44fBy&#10;BXYQE+K5DED8m77Uw3Y6Z5PNfY3263N6bMTx/axGJTBuG/YTjdjrjIIz7V4+Fm6vPK3Vf+ko+uzv&#10;CrBOhR5r2jLXb/l5UX6H5zeO9Nt9a+AOrafdXUtjbXegwwS3UABeFWTQQXXJAyAcjJHTqK679nz4&#10;DWn7OXxi+D/hGy8XjxvCy+Ir/wDtQAAAyQWymPh2+75YPX+LpXmFlNP8YvhBeeFbnytPi1e31vQ2&#10;uUkC+WllYWEscmXIUFjaIGJIADN7V6F+zB8JfCfwZ+JHwS0bwV4rk8Y6FfW2v6smoTeX5iPNbWuY&#10;WEZIVlCLkZyCxzX0ebr/AIS8BJLeMHe/R8qWnTWL9TzMojKnxHm1OW6+sK3moVG9eu6Pv+ikpa8g&#10;84KKSloAKKKKACiiigAooooAKKKKACiiigAooooAKKKKACiiigDnviJ4dTxf8P8AxPoMt9/Zseqa&#10;XdWLXv8Az7iSJkMnUfd3Z6jpXjP7Ef7Otl+zR8MtX8OWHjZPHcV5qz35v0VQIiYYk8vh36eWD1/i&#10;r2X4i+H7TxZ8PvE+h6he/wBmWGp6XdWVxe5A+zxyRMjSZPA2hieeOK8Y/Yg+APhH9nb4Yav4f8G+&#10;N08eabd6s99LqEbwuIpTDEhizExHARW5Ofm+lAH0TRRRQAUUUUAFFFFABRRRQAUUUUAFFFFABRRR&#10;QAUUUUAFFFFABRRRQAUUUUAFFFFABRRRQAUUUUAFFFFABRRRQAUUUUAFFFFABRRRQAUUUUAFFFFA&#10;BRRRQAUUUUAFFFFABRRRQAUUUUAFFFFABRRRQAUUUUAFFFFABRRRQAUUUUAFFFFABRRRQAUUUUAY&#10;OveBdA8T61omr6rpNte6pokzT6beSr+9tXYbWKN1GRwR0Pet6iigAooooAKKKKACuf1bwD4d13xT&#10;o3iTUdHtb3XdGWVNOvp03SWokAD+Xn7pIABPWugooASloooAKKKKACiiigAooooAKKKKACiiigAo&#10;oooAKKKKACiiigAooooAKKKKACiiigAooooAKKKKACiisrxD4s0Twlarc65rFho1sxws1/cpAhPo&#10;CxAoA1aK4IfH34ZEZ/4WH4W/8HNv/wDF1v8Ahbx74a8cJct4c8QaXry2zBZzpt5HcCIkZAbYTgke&#10;tAG9RRRQAUUUUAFFFFABRRRQAV8s/t5f6r4Ff9lO0b+clfU1fLP7eX+q+BX/AGU7Rv5yUAfU1FFF&#10;ABRRRQAUUUUAFFFFABRRRQAUUUUAFFFFABRRRQAUUUUAFFFFABRRRQAUlLRQB8o/t2/sQ2/7WGha&#10;dqWkX8ek+N9HTybOe6Zvs08LNlopAASOSSGAyDx0NVf2f/2MtY/Zy/Zb8a+FfDetQL8UPElhcO2u&#10;QkxJBeGBkt0SQDd5cTEkMRnLOcDOK+uK5H4u+GtZ8ZfCvxfoPh3U/wCxde1PSbqzsNS8xo/ss7xM&#10;scu5fmG1iDkc8cV6jzPFSwawLn+7Tvb9PS+pHJHm5up+WH7bnw++KPw0/Y+8D6R8XPEw8V+Km8Z3&#10;E634u3ucW7WhCJvZVPBVzjHevz8r9BP23fhH49+C37Hvgfw/8RvF/wDwmviBvGdxdLqX2ma4xC1o&#10;Qse6UBuCrHHT5q/Puv2ThH/kVQ9ZfmefX+MQ1+q//BFuJP8AhDfidJsTzPt9ou/aN2PLfjPXHtX5&#10;UH0r9Wv+CLf/ACJPxO/7CFp/6Ker4s/5FVT1j+aCh/ER+avjJRJ8YNdU8htenB/8CGruP2yvEF94&#10;k/aa8fXGoSrLLBffY4yqBQsUSLHGuB6Ko579a4Hx9cmz+KfiS4ChjFrVzJtPfE7HFN+J/jqX4m/E&#10;LX/Fc9oljNq92921tG5ZYy3YE8mvbpUpOrSq20ULffb/ACMm9GjmKKK9G/Z1+ED/AB8+NfhXwCmo&#10;LpQ1m5aN7xk3+VGkbyuQO7bY2A7ZIzxXfVqxoU5VZuyim36IlK7sjzmiu2+OHg6x+Hfxm8deFtLM&#10;rabouuXunWxnbdIYop3Rdx7nCjNcRVU5qpCM47NX+8Hofsx/wSE8H3eg/s4anrFxLC9vresSTW6R&#10;klkWNRGd3vkHp2r8yv2wvDWo+FP2nPiPZapB9nuX1me5VQwYGORt6NkeqsDX6yf8Esf+TPPDv/X/&#10;AHv/AKNNfIf/AAVV/ZU8ReH/AB9qHxksJRqfhjVmhhvlA2yafMFCLuH8SNgYYdDwexP5blONjT4g&#10;xMarS520vVPRfcdk4t0o2Pz0pav+HtDu/FGv6bo9iFe+1C5jtIFdtqmSRgqgnsMkc1ofEDwPqnwz&#10;8ba34U1tYk1bR7t7O6WB96CRDg7W7j3r9S9pDn9nf3t7eRx2Ofrtvhh8Trz4XyeKJ7BZRd6zodxo&#10;q3EMxjeATNGXcEDnKoykdw5r1D9lnwlo3iv4ffH5tX023v303wVJf2bzIC1vcJcR7ZEPVSMnp1Bx&#10;XzyOlciqQxUqlCS0i0n56JjtazCva/2KXVP2svhUzMFX+37bknA++K4j4TfB7xb8b/Fa+HfBukya&#10;vqYi8+VUIVIIQyq0rseFQF1yfeuQgnlsrlJoZGhnicOkkZwysDkEEd81VdQxFOphoy95qz8rp2Ba&#10;NSPq3/gqF4m07xJ+174j/s+cz/2fZ2thcZQrsmRCWXnrjcOa+afFvgzVvBF9aWesWwtbi6s4b+JQ&#10;6vuhlXdG3B4yO3WmeMfGGs+PvEd9r/iC/l1XWb0q9zeTkGSVgoUMxHU4Uc96+gv21LSCLR/gVcpD&#10;GlxceALIzSqoDSFXcLuPfA4Ga87DKWXQw2C30s/VK5b95ykfN+katd6DqtlqdhM1tfWUyXFvMnVJ&#10;EYMrD6ECvsn/AIKI/tY6B+0TpHwy0vw5qcOsQ6Xp7XepXQtZIJEvpAqyR4YAbcID8oxz19Piykrt&#10;rYGlXxNLFT+Kne3zJUmk49zU8LuY/E2kOpwy3kJB994r9Tv2gP8Agk+/xL+OX/CUeFfEUGjeF9cu&#10;je63b3RZ7i3kdt0rW/BDbySQGI2k9xxX5lfCTwbqvxC+Jvhfw7odsbvVNQ1GCGCLOBkuOSewAySe&#10;wFf0pINqKvcDFfD8VZnXy6vRlhp2k1K/o7W0/I6KEFNPmPyo/wCCtHwF0jwB4R+FeteHNMktNO02&#10;3fw/ILeFVt4o0AeEttAw7Eyc99pr82K/c7/gqH4Mj8W/sf8Aia6e6e3bQru11VFVQwlYSeTsPoMT&#10;k5/2RX4YV6vCWKlictSm7uLa/X9SK8bTPo34R/tNv4E/ZQ+LPwvnmZ59fe2fTYp9zxKrOEugijhG&#10;KbW3E4OzGCcV83rqV3pt9C9o8kT/APPWJirL9COlPrrfHXwh8Z/D3wp4P8T6xo72ug+KoXn026Pz&#10;CRUbad2Puk9QDyRz0r0cbChgoSlGbhKrNbK7b0VkuzS1+bIjeXTY/WL/AIJLfHTxB8SvhXr3hTxB&#10;cz6k3heeNLO+uJN7/Z5AdsRyMnaVOCSeCB2r7yr8xf8Agix/x5/E/wD662f8nr9Oq/GuIqUKOaVo&#10;U1ZX/NI9Ci7wVwooor5w2CiiigAooooAKKKKACiiigAooooAKKKKACiiigAooooAKKKKACiiigAo&#10;oooAKKKKACiiigAooooAKKKKACkpaQ0AfNH7YP7aNn+zDceHPD+leGrrxt478Rk/2dodoxB2A7Q7&#10;YUk5bICqMnB6Yrxqz/a9/a6v4BNF+zNEEPQS3TRt+TODV39sHV9H+BH7ZPwl+NPiW7tbjwxb2Eui&#10;31t5qvd6cZDJ5d2kOdzR5YqWUHGG9RX0fpv7YfwR1a0S5tfil4XkhboTqUan8iQRQB53+zj8dv2g&#10;PiJ8RP7J+JPwZh8C+HPskkv9qpc7z5oxtTG89ee3avqSuF8G/HX4efETWDpXhjxroevamIzL9k0+&#10;+jmk2Dq21TnA9a7qgBaSlrifjd4xm+Hvwe8beJbZil1pWjXd3AwXdiVImKHHf5sUm7K7Gld2POPi&#10;j+3b8EPg54yfwt4n8b21trUWBPBbQyXIt2zjbI0akIw7qeR3Fe2eHfEel+LtDstZ0TULbVdKvYxN&#10;bXlpKJIpUPdWHBr5F/Yg/ZZ+HGpfsu+GtZ8SeFdL8Ua74xszrGr6lq1qlxPNJcZYqGYEqoUgALju&#10;epJp3/BP2B/h34v+Onwggmll0HwZ4kWTSElcv9ntrpDIIgx5wu0fiSepNVazcXuLzR9kVj+MfGGj&#10;/D/wrqviTxBfxaZoul273V3dzH5Y41GSfUnsAOSSAOTWwa/Pn9sHXrz9rXR/iboeh389r8J/hrpd&#10;5d6rqli+BrWtRwlorRGwQYofvOR1bA9CJfkNK+59zfD7x9onxR8GaT4q8OXRvtD1WAXFpcNG0ZdD&#10;0O1gCPxFfGn/AAU38L3XjLXPgppNlJFFcy6vfOrTEhQEtGc9PZTXuH7Bhz+x98KSf+gJD/WvOP26&#10;/wDkpvwJ/wCwlqn/AKb5a0c3Qk5w3jqvka4WKq1acZdWvxZ0X7XE/m/sbwTRlk3Lo7qQcEZmh7iv&#10;pqy/484Of+Wa/wAq+Z/2oEV/2MrMOMgW+kHGcdJIa+jH1SDSfDZ1G7YrbWtp9omcDJCqm5iAOvAN&#10;c1OrFQ9l21+TVv0PVxuFqShTrx1Up1Ipdbpxf/tyPkr9nD416R8NfgxeQiCbUL0+P5dDa2TKiKW8&#10;uyyMzH+EI+7jPYcV7r8CdatJbXxPpKy5v4PEGr3ckW08Ryandqhz05MT8e1fnjp2sw337Ovj28s7&#10;loS/xHtbuKRTtkRWgYpIMcjkcHsR7V9hfsX+KpfHNrqXiOeBbabV7Rr54FYsEMmq6mxAJ5PXrXow&#10;wihQhKo3zqOqe/w0Xr5XnJL03djpziSVXE1MPFeylVSutvjxFresYJv1v1Ru/tjeIbqPwhofg6KN&#10;DY+MrqbSLyUKTNHH5DyAxdt25B1BqX4feJvsvxY8CaYYPMOqeAIJTMGx5ZidSRjvnf8Ahim/tMf8&#10;lF+BH/Y3r/6Ikrwr4F6tqtl+0zpFyqfbNLi0qDSnEs5H2X7RLdOpjXnOWi5AxWWVJVMbWpy6wlb5&#10;R5l+JGbUlHh7DVoacs4yfnzVJQf3JL5I+69QumsrC5uFj8xoYmkCZxuIBOM15H4s8dWfxM/ZvXxP&#10;YqUt9Tt7Wfyzn923nxhk5AztYEZxzivWNa/5A9//ANe8n/oJr5l+FLM/7K/wmsH5tNQ1W0tbqFlB&#10;EsRuXYoc9iVH5V7WW0ISgsR9qNSC+VpN/wDpKsfCY+rJN0ekoS++8UvzPbPgf/yTHSf+ulz/AOlM&#10;td1mvPvgDI0vwk0F3O5389ifUmeSuy8QO0WhalIjFHW2lKspwQdpwQa8/Gxvjasf7z/M6sLPlwdO&#10;faKf4HxC/wDyBtD/AOwLf/8ApRqlfWmieLv7N1DwP4c+zb/7V0ae7+0b8eX9nFsNuMc7vP8Aw2+9&#10;fFfgCeS6+FXgCaaR5ZZPClwzyOcszGXUskk9TX1jb/8AJSvhP/2Leqfz0+spJ0crpRvtNr8kfU41&#10;QxXEFeUlo6bl80ptfc0jy39vWNtS8N6PZMrSx2zRahBGo5+0C/srcNxyf3dzMuP9vPUCq/7L87Xf&#10;x88V3cRc2TaZd2QbOFaeDV7gyjH+yJ4+f9vjvXSftaeIW8J614X1hIFunsvs8whdtofGsaZwTziu&#10;V/ZCTy/iR4gUchbvxEM/9xOGvLx1OSrYep0cbfdJ3/8ASj6DJ68ZZDjKHWMm/wDwKMbf+kHqF9e3&#10;EH7YmmWsc8kdtP4PleWFWwsjLc/KSO5GTj6mvbM14bqf/J52i/8AYmz/APpUK3/h78YotT0jTT4h&#10;lSG/1PV9S0+1MMZWPbbSSY3HPy/JH1PU17+aTjD6snpemvzaPz7LMNVrxxFSmrqM7eesb/km2P8A&#10;gNq1rrtl41v7KTzrSbxTfiOTaV3bSiNwefvK1cj4g1i20j9srw/9puV8y98NvYW9oH/eO7TGQyKp&#10;/gUREMRyNy1P+y2Ws7bxNYRkpaeel95XpPPJM0z56/MVHHQY4xXn/wAVeP8AgoT8ImPIGh3o/MOK&#10;9LEShhMbiU/h5bfKXKl89V8zzcDRqY/D0I0173vS/wDAIzk/l7r+XmcZ8F9SudQ/aJ8Ew3D747DW&#10;fF1pbjAGyISowX35Yn8a+q4gP+F+XRwM/wDCMwjP/b1LXyl8GPAusaH+0t4Q8Sy6hJeeHdav/Ejw&#10;WxjAWxuvMYSLnqd4RWGfQ19J6j4gk039qLR9KWFZI9U8LzM8pbBj8m4yMDvnzD+VfKZFCc4V1bXl&#10;b+SUX+SP0fjqVKOKwrg01Zbd3UqXXqm7P/I+J/hP8LP+Ek+FWnyeJJ10bwZrOoeLLO71czov2eCb&#10;TWiMnzcLj7PPyeBsyetbv7LfgLwd8MdN+H8vw88S/wDCSw6TdWJvb5po5xFd6xLbJPAuz5flhtZV&#10;Ib5lMinr09F+EvgfR/HP7FNvB4k1NNJ8L2s3iGXV7pn2FLR01CCRlcghSom3ZIIwprxf9hvw94S8&#10;O/C61Twhqh1W1u/E/hi7v2Mwk8i8a8uFeLIAxiNITg8/NnPNaYnFfWctwqdrwjGPW+nO1+jfyNKO&#10;D9hxLmdVXtKpUfS3vyhB+drOS++5+m4FB5paKR8cebeENXvrr43/ABB0+a7mlsbS001re2d8pEXS&#10;QuVHbOBn6V6TXlXgn/k4H4mf9eelf+i5K9VrCi7xfq/zZ6mYxUa0Ul9in/6REKKKK3PLCiiigAoo&#10;ooAKKKKACiiigAooooAKKKKACiiigDnfiNo2m+I/h74o0nWLz+ztIv8AS7q1vLzcF8iB4WWSTJ4G&#10;1STk8cV4r+w58Gvhz8Evhfq+jfDLxqPHWiXOrvdz6gtzDP5c5hiUx7ogFHyojYPPzemK9q+I2naR&#10;rHw98UWGv3X2DQbrS7qDULreE8m3aFllfceBhCxz2xXi37Dvw6+Enwz+F+r6b8HPFjeMPDk2rPcX&#10;N612lzsuTDErR7kVQPkWM4x/FQB9F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5n6j8DLL9tr9vv4q6P8TdT1E+GfAcEEOmaFazGJZI3Aw+f4QTkkqMsSORivo39p7xN+&#10;1Fo/juyh+C3hrw9q/hc2KtPPqroJRc7m3KAZF4ChfzNfJ2t/DT9t7UPjPZ/FLTvCHhvw/wCLY7L+&#10;z7uXTbmFYdRgDZVbiNpCHI7EYIwOaAPo3/h0z+zt/wBC/q3/AINpa9o/Z6/ZW+H/AOzBaa1beA7G&#10;7sotXkjluhdXTT5KAhcbun3j+dfLh8d/8FAf+hF8Ff8AfyP/AOPV9Dfsp658etasvEZ+OWiaNo1z&#10;HLCNLXSGUh0KnzN2HboduOnU0Ae+UUmaWgAooooAKKKKACiiigAr5Z/by/1XwK/7Kdo385K+pq+W&#10;f28v9V8Cv+ynaN/OSgD6mooooAKKKKACiiigAooooAKKKKACiiigAooooAKKKKACiiigAooooAKK&#10;KKACiiigArkPi/4Sv/Hvwp8YeGtK1Q6Jqer6TdWNtqQZl+yyyRMiy5XkbSQcjniuvrj/AIw+D5fi&#10;F8KPGHhiHU/7Em1nSbqwTUskfZTJEyCXgj7uc9R0oA/LD9tn4IeJfgB+x54H8MeKvGDeN9TfxncX&#10;g1NpZZMRvaYEeZCW4KE46fNX5+1+mX7VH7LA+Cf/AAT/AH0/VfGk3jTUNG8VJqdtqKuSh+0BIGib&#10;czHAXJGD1NfmbX7pwhNSytRXST/z/U83EfGeyeEf2WfGPxC+Blz8SvCtpLr9vZas2l3ulWULPcwj&#10;YjLMAPvqS+DjkY9K/Vb/AIJk/s3698BvgtqF/wCKIJdP17xRcJevpsuN1tCqYiDDqHIJJB6ZA6g1&#10;x/8AwRy/5N48S/8AYwyf+iYq+9sV8TxHnWIqzq5dK3Kpb9bdF950UaaSUz+bX42+HdQ8J/GHxrpG&#10;q2xtNQtdYullhYg7SZWYcjg8EH8a5vw3ZRal4i0q0nBaC4u4YpApwSrOAf0Nevftvf8AJ2vxT/7D&#10;Uv8AJa539mLw7p/i79of4daNqsBudOvNctYp4QxXevmDjI5HSv1elXay+NeX8l/wOFr3rG3+2P8A&#10;CjTfgp+0X4u8J6Jp1zpuhWksbafFdMzs0LRqQ4ZuWBJbBrqf+Ccn/J6nwz/6+Lv/ANIp69m/4LEe&#10;C49E+PHhnX0uzKdY0YRm1KgCEQOVGD3zu/SuB/4JYeCx4s/a/wBCvDdG2/sDT7vVQgTd5x2CDZ7f&#10;8fG7P+z714qxft+H5V5vem0/WzX5mnLarZdzxn9qz/k534s/9jXqn/pVJWn+zH+yx4p/ap8T6lo/&#10;hi7sLNtNhjubqW/kKhYmkCEqADuIznHHTrWZ+1Z/yc78Wf8Asa9U/wDSqSvsH/gi/wD8lV+If/YF&#10;h/8AR4rqx2KqYLJ/rFH4oxjb8BRipVLM/TD4HfCDSPgR8LdA8EaJ89npcARrhkCtcSnl5WA7sxJr&#10;i/20/hLefGv9mvxn4Z02K4uNVa2F3ZW9tt3zTRMHWPnruxjHXnivcKSvwSGJqQxCxN7yT5vne56b&#10;imuU/nd/Zh+GPiHx1+0j4K8N6dYSrqlvrMM9zHMjL9mSCQPKZOMrtCEc98DvU37ZRz+1X8Vf+xgu&#10;v/Q6/fvR/h14X8PeJ9U8R6Z4f06w17VBi+1G3t1Se55z87gZPPPvX4Cftk/8nVfFT/sYLr/0Ov2H&#10;Jc5ecZhKfJyqMLfO+pwVKfs42Pf/APgn78IZfiD8D/2jrvTroJrM/h3+x4IZzthKyBpizNyQcwgD&#10;618ODoK/TL/gkx/yR748f9e8X/pPcV+Zo7V7OW1ZyzDGwlsnG3zj/wAAzmvdifdP/BHqJZv2mfEU&#10;bjKP4TulI9jc2tfJHxn8N2Pg34weOdA0tGj03StdvrG1R23MsUdw6ICe5wo5r66/4I6/8nPa/wD9&#10;irc/+lVrXn3/AAUH/Ze8T/Av4ya34mvMah4W8Wapc6hY6nGuAssrtK9u47OuTj+8Bn1A5qOIhSz6&#10;tRnKzlCNl3auNpukmfKhBIwBk19X/t1eH9T0Xw58Azf6fc2QHgS1hJniKfvA7Fl57gMpI9xXz78J&#10;NHtPEPxT8IaXfxefY3mrWsE8WSN6NKoYZHTINfop/wAFm7FbHR/hVDbwtHZwG6hTAJRQFjCrn1wP&#10;rxW+PxXJmmEoW35n+AoxvCTPy/pDUnkyeT53lt5W7Z5m07d2M4z647UkUTzyrFGjSSOQqooyWJ6A&#10;AdTX090Yn7s/sFfs7eBfh18DfAHivTtDtJPFmp6Klzc65JCPtLC4AlZN3YDIUY5wvua+pMV51+zl&#10;4Y1HwX8BPh7oOsQC21TTtCs7a5hDbvLkWJQy59jXo1fzJjq0sRialScubV6/M9mKtFI5D4weEJfi&#10;B8J/GXhq3jglu9W0e7srdboAx+a8LLGW4OAGKnPbGa/nX8YfC3xZ4B1/XdG13Qb6wv8AQ326grws&#10;VgywVWLDjaxZcNnB3DHWv6Vq+T/+CndpDH+xv46uEhjSeWXT1eVVAZgLyHAJ6mvp+Gc3ngK6wqje&#10;NSUV6O9r/cYVqakubsfheTxX1z+2ff8AiQfs7fszWiW2fCv/AAjryrcCPrdmQh1LeybSB7nr2+Rw&#10;pYhR1PAr7N/b38O+N/BnwS/Zw0PUrdYNBtvDpLiNlcC8Y7mBbr/qmT261+i5/JKthFeSfP8AZ+LZ&#10;/wBPyOWltI95/wCCLP8Ax5/E/wD662f8nr9Oq/MX/giz/wAefxP/AOutn/J6/Tqvy3ib/kbVvVfk&#10;jso/w0FFFFfLm4UUUUAFFFFABRRRQAUUUUAFFFFABRRRQAUUUUAFFFFABRRRQAUUUUAFFFFABRRR&#10;QAUUUUAFFFFABRRRQAV5V8ff2l/Av7NWl6LqHjm+ubG21e6Nnatb2rzlpAu45Cg4GO5r1WsnxB4S&#10;0PxZFBHrej2GsR27+ZCl/bJMI3/vKGBwfcUAfF37dGq/sr3XjXwpc/HG31K51m40cS6Y9mLnb9kM&#10;jEZ8ogZ3FuvNfNP2/wD4J0/9A/Xvyv8A/Gv0w+NGtfCbwLo9vr/xOHhqysoh9mt7rXLeJz6+XHuU&#10;k+uFr53m/bK/Y0hleMz+FmKkjcnh4EH6HyuaAOV/Ylu/2RJvjRt+C1pqcPjP+z5sNei62eRx5mPN&#10;O3PT3r7/AK+bvgH+0X+zt8TfHn9i/DGXRD4mNrJNtsdJFrIYVxv+fYvHI4zX0hQAtef/ALQXhe48&#10;a/Azx/oVoHa7v9DvIIUjGWaQwttUD3OB+NegUhpSXMmhp2dz5j/YD+K3hjxF+yJ4GEOr2sM3h3Tl&#10;0rVYZ5RG9pPANriQE5XgBgT1BBrkP2CtQh+IXxW/aL+JumN5vhrxD4lhtNMulHyXK20RRpFPcHcp&#10;/GtD4o/8EwPg98TfGt/4jH9s+GZNSdpdQsdDvPItrmRmLO5QqQC2SCBge1fS3gD4ceHfhd4K0/wn&#10;4W0yLR9CsIfJgtoP4QerE9SxJJJPJJqr3bk9xeSOH/aml8dX3wA8Xw/CtTd+M7i3+zWRtpEDoWYL&#10;IyknAYIWwex5r4F1LX/2mvhd+y94i8AxfADSNB8FQaFdw398t95kyxtGxnuWPmkvIcs5PPP5V+hv&#10;wI+A2i/s/wDh3VdH0TUNS1G31HUptTlfU5/NdZJCCVU4GF46V1PxE8D2PxL8CeIPCmpSTQ6frVjN&#10;YXEluwWRY5FKsVJBwcGp7jT1R8nf8Ex/GPxP1n4M6FpHivwba6H4J0/RrcaBrEU26TUFLHJZdxxx&#10;g9BUP/BRLT9Y1Txr8DbbQdRi0rU31bUCl3PD5yIosnLgr3yoYe2c19U/CP4ZaZ8G/hv4f8FaNNcX&#10;Gl6Lara28l2waVkHTcQAM8+lfOv7bDiP4u/AJj0XVNVJ/wDBdLWkoqrLl76feTTqvC2rWvy629Nb&#10;fgfNF98TfiBefCu/1Xx34203xV4E067uPDVlpulaWI/MlNipgnZ8kOqlgCCOCuc9q+lPEXxr1HwX&#10;+ysuoXCeZaaYltpFyR+8luYJLMr/ABEYYuyc54Ar48utIutJ/Yns7C7VYrmXxNaXiIGB/dT2YKMc&#10;dM4P5V7raXVl8Yf2UdUULPZ2Gp+Io7XDEeYphtCQeOMF4h+Bryqs6apP2cbznFxXrFQu7ebb+TP2&#10;COWqnUgq017CjX5n1TjOU7K+mqik723j8zyjW/h7b+AfhprnhxZftGoTRTazdXq5CyCwvzEI1Q9C&#10;UvF/79EnrX0F+wFrt1G/hbSopF+w3XhO7uZkK5YyRaxcKhz2wJn49xXC39hFrP7bnw80G/QT6Xc6&#10;PFFPadI3E+lv5/A7uSST3PPXmuz/AOCe1otiVtlUj7Pea9AATnaFbTBj6Zz+Z9a+qoRr1a06tfVO&#10;lK+m0lyr9NF0t5HwecYjDU8oWHpP33XpzWu8JqtsvLRN7PmR7r+0Ho95rXxK+B8dlCZnt/E7XcoB&#10;A2xR20jO3PoK+c/2eNWXW/i9c3McE8MEOpadYB5l2iV4ZL4SMnqoLgZ9a+t/iB/yVf4Wf9fmof8A&#10;pDJXy38A9PutK8X6LZXsElrdQa/diSCUYZD9vuW5H0IP414eAm6WYpr7Skv/ACRHbioxxHDU6ctO&#10;RU2v/B1S/wCSPePi/wDFTVPD998RND0++totRs/Ca6ppkEkYYiUvLG7se4B8rg+teSfs6tqdp8A/&#10;BmhatJFJP4f+IP8AY6mLoFhuXGM/xclueOMV5HoXxLT4ufED9onxVBbyWMFx4Vu47eCSTc8awrEi&#10;sfQkruwOhrtf2S/EkV78EfBmn3Vy8+sXPjc6rIZMs0kf2oI8hbuS7j35zX0WFq0/rFNRtyypxl87&#10;8unqj5vM8rrYXKqyqL95TxHJLvb2TnZ+UXddup9A/sb+JL7xJ8HJjfOjmw13VdPg2LtxDFdyKgPq&#10;QO9ex+I/+Rd1T/r1l/8AQDXjH7G0djH8L9bOmLOunSeKNXkt1uSDKFN0xO4jjO7d+GK9m8R/8i7q&#10;n/XrL/6Aa8iFZYiu60XdSk2vRyuvwObMsM8Gp4ZqzhGzXZqKT/E/P/4cf8ki+Hn/AGKU/wD6M1Kv&#10;pjwZ4qj8UfEjwAVgNt/Z1jr+lEMwO8wTWMe8f72wkD6+lfLHwc1iLX/hX4Mgt0ZZbPQr3TmV/wCN&#10;4pdRDMP9n5hz2zzXoXwa8R2fiv4keEtZ0ud5tNvtZae3cgruRpdf5x2ztXPrgegp46UqWEo031qS&#10;/OJ9Rh8NHE5jjK6+xSWvqqit/XY7n9tq3lu4dHigieeZoYdsca7mb/ib6Z0FM/ZwtNO0Dx5pd3Ff&#10;xzxeJ4Nfu7VvMVvNkOqbmCAc7BHErbuhz16Cum/aUJHjDwiQccRf+nXTa8q+GTC1/au+FOkwRxW+&#10;nad4AQ2tvDGEWIzQh5cY/vMoNdVbC/WcNGre3so39eaaj+Fjxsvx31anPCJfx3P5ezpSl+Lf4Hsu&#10;p/8AJ52i/wDYmz/+lQr58+I/jTSdB+GXhiOe4Wae48W63pywQEO6ySXDqCw7KpZMntuHrXtXxG1a&#10;30L9p9tSu5jb2tn8P764lmUElEWbJYAegFfnrN4+svGV14Es7XS/7Nex1cTyKCHSTzZLUBwTzuYx&#10;F2z3aozujz08PKS932X5KU7fPl+W/k/X4Gg6lfEKL1VWD9FJqnd+SdReu3mvq3xvrWoaH8P9RbT7&#10;yaye48T+HbaZoHKl4nv5AyEjnBHBrU/aWvptL/bL8B3ltMba5g8MX7xTDGUYbsEZ4zXO/EMWi+Gb&#10;251AyfYdNuotXdYycb7aUujkD723c5A9TWJ+3kzap+0B4C1G0DyWUOjR3c0yZAjha7jAdvQEso/G&#10;voMdTp1c0VJu3MqV/R1Ute+x8VkPPHKI1V0+tpev1RtJfN6eZ7R4FvodNHwyvbmQRQW2s+IbmeQ/&#10;woqTO7H8ATXX3+sWWuftYeAb6xuY7i1u/CF5PC6H78bTRkMPbkV5H4YY/wDCVwozHaG1rCE8D/Rr&#10;vOBWV+y1q1tdfFX4J2CSl7yz+HNx56H+ESXCsnJ6/KO3SvjcuxDwVZwaupU9X25qcbfjJL1PvM4y&#10;9ZrhHik7Sp1JJLvy1azf3Rg5enod18AbLw7qX7CevWni64Np4Wntdej1W4V9hjtTPciVg2DjCbjn&#10;FfOv7CemeEdM+FFmvg+8a9gm8UeGptSZpC/l3pvrlWQZAwPKW3OP9r3r6L+AMfhub9hPXk8Yu0fh&#10;NrXXhqzKSCLTz7nziMc52bulfLn/AATyj0SP4Y6kNAdnsv8AhOvDm8tn/Wee+evttryIxvQpO+0f&#10;lsvx7eVz6KTSzPMdI61f+3vje393+bz5O5+qlJRnNFe0flp4r8J9eHiD9oL4xlYTCunyabYctkuV&#10;gLFvYfPjHtXtdfPXwGlSD9oP44xyMEe71O2kt1brKscCpIy+oViAfc19C1y4Z3g35v8ANnvZ1BU8&#10;VGKWnJT/APTcf1Ciiiuo8EKKKKACiiigAooooAKKKKACiiigAooooAKKKKAOd+I1tot78PfFFv4k&#10;n+zeHptLuo9SnDbfLtTEwmbPbCbjn2rxf9h/wv8ABnwn8MNXtPghrcmu+GH1Z5LueW4MxS6MMQZc&#10;lVx8gjOMd69n+I66JJ8PfFCeJWKeHG0u6GpsCRi18lvOPHP3N3SvDv2FB8Gofh14kt/gel0fCcOt&#10;Ms9xcu7Ca6NtAzFd/wA2ApRee6mkNJu77H0pRRRT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iX7T3xc+JHwf0bR9S8AfDh/iOlxO0F5a205Sa34yjgAHKnBB9CRXwN8LP2wPj&#10;rYftH/FjVLX4P654g1K7isxdeFGvpGXRdowCFOQN/XgCv1lr4n+Kv7OP7Qfgb44+MPih8EvGHh+V&#10;fEphe/8AD2t2u3cIkACLIQwOcHkbOvWgDD/4bl/aL/6Nc1f/AMCH/wDia6r/AIJ8eFfi8dZ+Knjv&#10;4p6ffeHl8V6olxp2hX9y0jWyrvLbFYnYgDqo6E7Tx0rnof8AgoH8Tfg8RD8efgJr2gWyEmXX/DA+&#10;2WSjtn5mUevMufavpz4D/tK/D39pTQrvVfAOuf2tFZOkd5DJbyQy2zsMhXV1GeAeVJHHWgD1Ciii&#10;gAooooAKKKKACiiigAr5Z/by/wBV8Cv+ynaN/OSvqavln9vL/VfAr/sp2jfzkoA+pqKKKACiiigA&#10;ooooAKKKKACiiigAooooAKKKKACiiigAooooAKKKKACiiigAooooAK474x+D4fiD8JvGPhi51T+x&#10;LfWNIurCTUiQPsqyRMhl5IHy5zyR0rsa474yeE9O8efCbxl4b1fVBomlatpF1Y3WpF1QWsUkTI8u&#10;5vlG0EnJ44oA/Pv9or4EWH7O/wDwTb8TeFtO8YjxxbyeJra9/tMMrBS8kKmP5WYcbM9f4q/LP1r9&#10;S/2iPgn4W+Af/BNrxN4Z8IeMl8c6S/ia2vDqaTxShZHkhVo90RK8BAcdfmr8tK/beDP+RdL/ABP8&#10;kebiPjP2K/4I4/8AJvHib/sYZP8A0TFX3tnFfEn/AASO8I33h79mGfUrpoGt9b1ee7tRE5LBFCxH&#10;eCBg7o24BPGPpX23ivy/PZKWZ12v5jtpfAj+e/8AbdYN+1r8U8EEf23KOPotZ/7H/wDydJ8Lf+w/&#10;a/8AoYr6r/4LAfBS18K/EjQviPa37NJ4mQ2dxYGJQI5IEXEisMZ3KRkEZyOvOB8qfsff8nSfC3/s&#10;P2v/AKGK/Y8JiIYrJFUh/I180rM8+S5aln3P0L/4LPaR53wu8AailiZGg1eaKS8WEny1aLhWfHAJ&#10;HAJ5IrwL/gjxoV/d/tJa7q0Nq8mnWXh6aG5uBjbE8s0RjU/73lvj/dNfrr448DaH8SfCep+GvEmn&#10;Q6rouowtBc2s65VlPcehBwQRyCARzXLfA/8AZ78C/s7eG59E8C6KulWlxMZ7iR5GlmmftvkYlmAH&#10;ABPAr8xoZ7Cjk08ucHzO6T6WbuztdJupzn4M/tWf8nOfFn/sa9U/9KpK+x/+CL1ncH4lfES6FvMb&#10;QaTDEbjyz5YczAhd2MbsAnHXANfHH7Vn/JzvxZ/7GvVP/SqSv0N/4Itf8k++Jf8A2E7T/wBFPX6F&#10;ns+TIX5xgvyOWkr1T9IKKKK/Cz0gr+ef9tG1ntP2rfimlxBLbu2vXEgWZChKs2VYA9iCCD0IIIr+&#10;hivhL/gpZ+xVr/7QVtovjPwDYw6h4t0uP7Fd6eZRFJe2xbKFGdggaMlic4JDdflAP2XC2YUsBjbV&#10;naM1a/RddTnrwco6HkX/AASctZovgr8dLl4ZEtpIEVJmQhHK28+4BuhIyMjtketfmQOgr97P2Af2&#10;ffEP7Ov7Plv4c8VvbnWb+9l1O4s4SGFr5iovks2SHYBOSOMnAzjJ+Z/jv/wSavfH37QD694T1rTd&#10;D8CaxcC61K1Mflz2BJ/eLbxquxwcZGSuC3O7HP1WX59g6OZ4uVWVozaafR8qt+PQwlSk4RsQ/wDB&#10;Hb4CT6dp3iP4u6iskQv0bRNJTOBJCrq1xIR3BkREHcGN/Wvqb9vL9na+/aQ+AOoaFolvbTeJrCeP&#10;UdM+0sVzInDop6BnQsoJ45/Gvavh34B0f4XeB9D8J6BAbbR9HtUtLZGbc2xRjLHux6k9yTXRV8Dj&#10;M2q4jMXmENGnePklsv8AM6o00ocrPxM/YT/Yl8a/ET43WGreJtCv/Dvhjwtepc30moRPbyTzI2Uh&#10;izgsdyglhwAOvIr9gPi98H/Cvxz8DX3hPxfpqalpN2M46SQuPuyRt1Rx2Irs8UtGZ5ziMzxEcRL3&#10;XHa3T+mEKagrHz7Y/sJ/CCw+CNx8LV8O7/D9xP8Aa5bp5M3rXGeJvOxkOB8o7beMYq94A/Yk+DXw&#10;5TwvJpvgqyn1Hw5lrHUrwGW43lixd26O25iQSOOMYxXulFee8dipJxdWVm7vV7svlj2EpaKK4Sgr&#10;wb9uvwnYeMf2Svibaaj5hitdIk1GPyn2nzbfE0efUbkXI7jNe815B+2B/wAmsfFf/sWr7/0S1duB&#10;bjiqUlvzL80TL4WfzwQ/66P/AHh/Ovv3/gq1D4pGgfA2TzR/wiP9gxrHGGH/AB9eXHvJHX7m3H41&#10;8F6NptzrGr2NhZxGe7up0hhiBALuzAKMngZJHWvv3/grZ4d8X6PYfBdby48nQLbRxZtYiYHy71ET&#10;zCVHB+UAbgT0P4/sfED/ANuwSV73fw/F0/p+R59L4ZHff8EWf+PP4n/9dbP+T1+nVfmL/wAEWf8A&#10;jz+J/wD11s/5PX6dV+b8Tf8AI2req/JHXR/hoKKKK+XNwooooAKKKKACiiigAooooAKKKKACiiig&#10;AooooAKKKKACiiigAooooAKKKKACiiigAooooAKKKKACiiigApKWkoA/Pv8AbF+HmjfEX9vb4KaT&#10;8S9zfDa60q4S0huHZLO5v1Z2MLtkAM37vuCQFHevptf2LPgWoAHwt8NgDgf6GK+Zf+Cgsfi79oT4&#10;6/D/APZw8PX9loGl6vZtrt/q11b+ZIpjZ9uzkH5dnRSCS3JwKo2f/BKbxTb2kMR/aG8VgogUiIOq&#10;8DsPNOBQB9l+A/2c/hl8L9d/tnwn4I0fQNV8poftdlbhJNh6rn0OK9Gr5N/Zl/Yd1v8AZ9+JJ8U3&#10;/wAWtf8AGcH2OS1/szUs+Vl8YflzyMfrX1kKAFooooAKKKKACiiigAr5L/bKtBqPxu/Z1smYot1r&#10;mo25deqh7CVcj3Ga+tK+Vv2sf+Ti/wBmD/saLr/0kemm07oTSkrS2Pkf4m+E/wCxPhRp0Qu/tEGq&#10;L4ZiiYLzGsZntST2JP3uOO1esfDHSo/BPwvi8MtI1/p1p4o1yAmRADLIkEcUEhA4G1py2B71b/b8&#10;hjttYljhRYo0u9BCogwFH2p+gHSsbwNrMniLxr468JQRj7Vpfiq7vYiePPN28CiMHONwMTHnaMDq&#10;TxWeHputPDuo72qqO2692/ppF3/4B+k4zFcmBxUaMWlOjOrvs0nGPq+aqkn0+Z2uteG4fDv7aPw0&#10;trq1P9t+ZFJHqGAEuLFNK8n5eSeJ0l4IB5Byc1vfszaZp/gO50WW0lEAv9e+zSvcyjB+3aPb3kqr&#10;n+IzwxBe+MqOtenfGqBY/jT8CHKKJhql6hfA3Y+xtxn0zXyz8VPEl54M+A1lr+nOI7/S/F/h+8t2&#10;ZQwEkejWzLweDyOhr6ablhcDCtzNuanJ/dX09PdXzR+d4Vf21mH1LlUVFUqcfJ+0w8eb19+Xydj7&#10;U8f/APJV/hZ/1+ah/wCkUleOfEPxB4d8I/tAahcQRmzttBt7TVdZZU+UPM1w5kyTyWCqOwzgd67D&#10;w38QJfilffBPxVLaLYNqV1qsgtkYsI1FvOijPc4UZPrngV4R+1CM+LP2k/8AsUdD/wDSg141DDSo&#10;4qrTqK04St6N8sH62uz041Y4nC4ZQfuVKd/Ve0nJfl8jybwn4Sh+B/ir4sWGs3DSw6l4ds9M8xF3&#10;K99qDLKluvQn5S5yeyHvwfSvgjaWOgeJtH0m28q1gh8UalbWltvGdketphUB5bao7dAMmsX9o3QX&#10;1n4yeCtHtrk2Z8Q+J7EXUu3cGaC2svJLDI3bA8uOePMb1qj4MO747/CU/wDU8+Kf/St6zwlD6tKh&#10;GW6itPJ1Lp381L5WPfzfGSzehXr3fLNuTfeVPCuMlbylTdn2l5H0H+wB4vk17wF4y0l7ZIU0fxNf&#10;RpKrEmUSSs+SD0x0r6U8Sf8AIu6p/wBekv8A6Aa+S/8AgnB/yBPip/2NVx/Nq+lPHviu3t/h7rep&#10;aZPbaisSNblopRIgYuI3UlT1XJyOxHNLC017WFKn3SX3nzfEkn7fE1pdrt+sbnwd+w81vc+O/hda&#10;s8czLp/icTQEhiFa9XG5ewI9eorpv2dgLL4neFtJhASys59InhQADa1zZaxdSj6eZM+B2GBVH9iv&#10;wpYeHPinGIIxLd2WuavpaXsgHnNbrDC4QkAcbiWx6mrPwFvLeL46eHbZ540uZl8PPHCzgO6rpGpb&#10;iq9SBuXJHTcPWuXOZxliaEKd3az/APA0qn4KS+4+4yOm44PM6k7axlby5KlSn+PK/kz6H/aAgW++&#10;I/gOyIMj3EkSiJPvso1XTWcqOvyoGYkdApJwAa8t+F+izv8AtQeDtcMyfZrbRp9BSHB34h+1LGxP&#10;/XO3UH1JzXq3jof2l+1N8OXf5P7HSaOIL/y0F3Z3zOW/3fsUeMf32znjHi9v4nl8IfE7wHqEcy28&#10;L+IJre7kZN+LcjVGk4wey9Rz6V9JDneBxMYvWMad/S7qP74/ifmlJxjjMHG1/ae2t6yi6S+SlH7m&#10;9Dt/2hkMHxmeSUMtpq3hY+GRKoyyTXlwyqwHoFVzn1AHeviTTPhlYaP4X0DxLFPPbtb6RpmpyPL/&#10;AKqWVtXS1chjwoVFBIHTJzXo/i74lap42/am8L6p9qaGw1200zUpLKF28hmVZPKYK3oDnnn5jV/4&#10;g+G0vP2fdd0K1l+zWmleDbq7g3AudqXFpcuhOc/Mzvg9s9Diox1eFbB4a2iSV+t4tKL/AAqfme7k&#10;mFxOU5hWpX96o46J2s1Kct/J0d/Qm+L/AMRtGg+HPjNXNyjfbLzw3hocFrwQmXAyeUKYYP3BHY5r&#10;c/aB1caq3xUub2OI/wDCOeGPDVvZThcPFBPcLNOCe+4xr/3yKyvFfw90zXLTxh9vM1xb63fQTTQb&#10;9gia3t9qFCMEZ2rnnnGOnFdfMq3nxE+IgmVZFl07wXvRhkNljkEVy5jjIVK0sTb3owjftpJP83JP&#10;5M0yLAOhhcPhU/dlUk11acoRi/wUfvaMb4e/ESLxRo/im+W4WK3ufFcNvopKbJZLaSO6lKnr8xVm&#10;3e2BW/8Ass3dhour+BdZvmit4bPw5K09245jgSwtHbJ67R8zY9zXk/wx0O40fwd4SuJzGY9T8Vx3&#10;tuEOSI/st8gDccHKngZ4xWz8A/Eq+KPhxfSLbm2/s7w5rWlkF93mGHSbYb+gwDnpzj1Nefn+Hhh8&#10;dBYf4VTpv7lCP52v5n0nDNV4vKcVGvpzVqkE/OSqT8+nN5WVuuv0D8ErPRdB/Yh8S23j21kj8PWs&#10;GvrrdsQS4thPc+cuFOc7N3Q18p/8E8JNEk+GOpnQFZbL/hOvDgcMCD5nnvnr7ba+0dAvvD+mfsw/&#10;Ea88W2xvPC9vJ4il1W3VN5ltRPcGVQuRnKbhjIr5K/Yk1XwhrPhHVrnwPZNp+g/8Jh4QjMLxeWft&#10;Kxotw2MnrKHOc857V4zfs6NONr6W/C/36fmbUZ+3x+PnJxTc1L+9/EtZf3feu13UX0PvbUviZBon&#10;xo07wjqF9b2sOp6WZ7GF1PmT3AlwwU+y9jXoWa+fvipp1tP+0T4LvpIEe8tFt1gmYZaIPcbXCntk&#10;cGvoHFfW46jTp0qE4byjr63f6W+Z+RYStOpUrQl9mWnpY+YfgfqsGvftB+ItTtVkFpcf2sIXlTaX&#10;CXkUbMPVdyNg98V9PZr5c/Z2/wCSh6H/ANgPV/8A07vXoXgzxBep+0n8RNHmnxpkljp1xbRydGn8&#10;siUIT1wnlkqOmQe9eNlmHliKNWafwrm9dYr9b/I+04oqxoY6nTto/dXy5rfl+J7FSZridR+JED6z&#10;4Yt9IaG9tNT1S50y4lZWUxPDHKXC5xyHjx3HXFQeMtYvrH4p/Duwt7qWKzvm1AXMCNhZtluGTcO+&#10;DyK2rU54dRc1a/8Anb8zwcIo4ycoU3sm/ujzfijvaWkpaggKKKKACiiigAooooAKKTNLQAUUUUAF&#10;FFFAHOfEZ9Ei+Hvih/EqGTw4ul3R1NACd1r5TecOOfubulfLH/BPPxp8M9ZvviponwfsTaeALTUL&#10;K/tGkEiyGaa1RJlKuScBrfIP+0favqj4jXWi2Pw98UXPiOA3Xh6HS7qTUoAu7zLYRMZV298oGGPe&#10;vj3/AIJ1eI/hl4r+IPxl1H4RaTJongpzpK29nJB5JWQQSCQ7dzdWB5zWFRtShbv+jPUwcIyo4lyt&#10;pC6vvfngtPO1/lc+46Wiitzy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10;Nr9t39tz49fB/wCLd94S8O+H7Twj4P3xpb+Mb/R7i7DqVBaRWAZCFOQQI2PFfpLXy9+0D/wUF+EH&#10;wP8AEWoeDdXlvvEvieJfLm0LSrIzsWZQRG5PygkEcH1oA+Tvhp8NdD/a58hPiP8AtlXni/7XzL4W&#10;0Wb+y1b1/dTBR7cwCvvX9nT9mH4c/sz+H72w+H2nzW0WpMkt5d3F49zJcsgIViSdowCfuBRzX54f&#10;ETwh4k/bLNw3gD9knS/CVvdIVg8U66x06RPU7E2IT9Q2a+wv2BP2WPHH7L3g3XdP8a+L08SS6lJB&#10;Ja2cE80sNgqKwZF8zgZLc7QB8o60AfVVFFFABRRRQAUUUUAFFFFABXyz+3l/qvgV/wBlO0b+clfU&#10;1fLP7eX+q+BX/ZTtG/nJQB9TUUUUAFFFFABRRRQAUUUUAFFFFABRRRQAUUUUAFFFFABRRRQAUUUU&#10;AFFFFABRRRQAVxvxm8O6J4u+EfjPQ/Eup/2N4d1HR7u01HUfMWP7LbvEyySbm+VdqknJ4GOa7KuN&#10;+Muk+HNf+EnjPTfF98dM8KXmj3UGq3okEZgtWiYSvuIO3CFjnBxigD89/wBoL4WfDz4Qf8E1vEuh&#10;fDLxf/wm3hxvE1tctqf2mK4xO0sIePdEAvAVTjrzX5cDrX6k/tC+B/hT8P8A/gmx4m0z4OeI28Ue&#10;Ej4mtpnvmuhcEXJlhDpuCr0UJxjvX5bjrX7ZwZ/yLpf43+SPOxHxn7rf8ExP+TNvBv8A11vP/Sh6&#10;+qq+VP8AgmH/AMma+Df+ut5/6UPX1XX5Rm3+/wBf/FL8zuh8KPgT/gsV4QstT+A3hzxDLJOt9pWs&#10;rBAiMBGyzIwfcMZJ+QYwR3618T/8EwIWl/bH8JERl1S3vGJ252/uG5PpX7TfFP4WeGfjN4I1Lwn4&#10;t0yPVNHvkKvG4w8bfwyRt1V1PIYfyyK8Z/ZJ/YY8IfsmXOt6lpmp3niDXdUzAdRvFEXk2uQwhVFJ&#10;B5AJY8nAwB3+lwOeUcPk1XAzvzu6Xaz/AMjGVJuopI+kh0paSivhTpP50/2rP+Tnfiz/ANjXqn/p&#10;VJX6Hf8ABFr/AJJ98S/+wnaf+inr89v2tbSey/ag+LCXEElvI3ijUZAsqlSUa4dlYA9ipBB7gg1+&#10;hH/BFo/8W++Jn/YTtP8A0U9ft/EDvkHyh+aPNpfxT9IKKKK/ED0gpMUtFACYoxS0UAFFFFABRRRQ&#10;AUUUUAFFFFABWL418H6V8QPCOs+GdctzdaPq1pJZXcKyMheJ1KsAykEHB6itqkNVGTi1KLs0B+dn&#10;wM/4JOxfDL9oAeKtd8SWWveCtJuftej6eYd91cMDlFulZPLAXuUJ3FQcJnA83/4LT6B4g/4Sj4ca&#10;v/aOfDbQT2yWPmt8twGDM+zGOVIGevGK/Vuvyk/4LTeFNYPij4c+IP7UzorwT2a6f5jfLMrB2k2/&#10;d5UgZ68V9Rhcdis0zKhLEXm1ZJLR/wBdX3MJRjCDsdF/wRZ/48/if/11s/5PX6dV+Yv/AARZObP4&#10;n/8AXWz/AJPX6dVPE3/I2req/JBR/hoKKKK+XNwooooAKKKKACiiigAooooAKKKKACiiigAooooA&#10;KKKKACiiigAooooAKKKKACiiigAooooAKKKKACiiigApM0teL/tFfAbxF8Yhol74U+Jet/DfW9HM&#10;jw3GlgSQ3G4DCzRkgMAR1IOOaAPnL/godoXxWl+LXw28TfCP4b32t+KfDsTXUHiux/eCEM7rJZyx&#10;EbXRlOeoI3HHWsOy/a7/AGy47SJbr9m6Oe4C4eSKOeNWPqFLnH0ya777b+2b8Fk/0iy8JfG7R7eL&#10;Je3c6fqDnPpwGb6Cr2l/8FJ/DPhy+/s34seA/F3wq1BWVGl1XT2mtNx7iVAcD3IoA1P2Zvj9+0F8&#10;SviQdI+Jfwb/AOEF8OCzkm/tT95/rRjanzHHOT+VfWNcL8N/jn8Pvi/bCbwZ4w0jxECCfLsrpWkG&#10;OuU+8MfSu5oAWiiigAooooAKKKKACvlb9rH/AJOL/Zf/AOxpuv8A0kevqmvlb9rH/k4v9l//ALGm&#10;6/8ASR6AOD/bM8N3fjf4o6n4dsk8y8bRtO1OyQOqF7uK+CorM3ATazZzjkDkUaD4JsfC/wC0Rr+o&#10;WEUsR1HX7eO5QsWjDxyH7pPIJySRk+wArrfjV/ydXb/9i9Z/+nBaua9qTaP40trBIxImsfE0CSRj&#10;gxbLbeMDvnGO1d+V4KpiZU6kNo1Jt69oq35s9zN82hg6E8LPeph6cY6a+9LVX7e5F9Lteh9G6z4L&#10;03XvE2ha5eRtNeaL55s1YKUVpVVWfBBO4BcAgjAZvWvg7wN8OtL1b4d674P8dH7HpkXxD1CPUnW4&#10;CfZzDokkgcSDIGx41bPI+XkEZFfofjNfB/xJAsr/AMcW0I8u3uL3V9RmjHR7loPEEDS/UxW0CYHG&#10;IxxnJIqk62GjhpS911Ka9E/aJr0fM797nBlSjh8ZVxUF78aNSS/xRdOSfqnBWfRo9B/ZqnbVPAP7&#10;PCpiW5httTvriOPkxwlJo/MI7LvdFz6sBXn/AO0iv24/tCaz9w3WgWll5PUL9lvRGGz33b84xxjq&#10;a779jb/kCfCj/sRr3/04xVwnx+Tf4d+OS9A1hIM/9xOOrjOU8TWqSesqiv8Aff8ANJncqcaUqFCm&#10;rRjSlZf9vO33JtGd8Z7cv+0N8Ipudq+LIFJxxk2tgeteZ+Cp5Lbx1q88UjRTQ/EvVHikQ4ZGGm6g&#10;QQexBAP4V9A+PP8ASk+HGoklJtS+JtmphB+Vfs0DQDn3WHd9WIrg9E8GWvg74pfE3S0lN6kOvatd&#10;xyzRgMjyaNPLkdcFTKwBHOPrXl4ytOhXcp7JQivVRi2r+Tu/n6H0uUU6WMypYelZStUnLW+kp1Ep&#10;NdLppW8m+56L+yd4dtfBHxY1u9EqxweL7RWtraOLasc9tFCZhxn73meYWIGS7dTmrHhvx7H/AMKx&#10;8U+G47N2kPi3U9PmndwArLMJwyjncCGA5xzmqvg/S2W6+E2uRXUsEtp4qlsjDGcLLHPYJuDEHoNg&#10;OOQa87utaj0rwj8SY4rtbfVv+En8S3tog+/+5tAfMA/2W29e9deD9nSzenGppFO+/VxUl/5Nt32P&#10;BzOnVxvD1etC8puEU9NuSc4P5Kmrt+rKX7PVtp/hj4/6T4ouZpY1nk8WzXhPzJHHbzxjcqgZztUk&#10;9cnp6VVsvDk/hTx18Bfifoksd7/aVvpVrd28gL/Z1mZrSORlABRXhd9pJ5kjbjAxXZ6NoVvpXhbR&#10;tVWxEF7NpHie4WdgwMgl06KaRh2IaQs31Jxitbwdd2UGg3nh+ymWQeG/+Eb0jys5eKJNfPkhz3Yx&#10;lDnvmuhKNZ1sRNczo0opdtafJf8A7dvG3mV9YrYeOGw9J8scVWnzd+VYic+X/t7Xm36W8++bxS3i&#10;H9rl7I2wtxomqWenhw+7zgdG1KffjA2/6/bjn7uc84HieswT3mh+GL0o832bx14gE8+MmOBIbhUD&#10;H+6rSkAdAXOOteneHv8Ak87xV/2Mth/6jt3XJaJp7a34Vs9HhmhhvdS8ZeIba1E77Fkl3bgmfUhT&#10;ivRwsZVcJjUld8sfwoy/yPAxUqeDzDKpvSK1d+l62r/Fs8Z+F2mqf2mvhjZ39speDwbAskFxHkxy&#10;x2kvBB6MrL9QRXf6/AZ/gb44IUGX/hA9QO49ceTaE8/hUnwXSC9/arvZzGkm3wLJLEzqCUJkk5Ge&#10;hwcZHrVt41l+D/i9HG5G8DX4YHuDBaZrkyhRxVX6vPZUkvvVN3X3nscT1amCUMdB+97ZS/8AAZ4j&#10;R907fiJFqtndX93axXEclzbXkck8Kn54llgZoyw6jcASM9cGuX+DWbaPxNpcpIvtE03wfo98nXy7&#10;mGZhIgPRgNw+YZB7Gtn4LaDBqNz4d1+7Y3Fzrkvhm0v0fpOfIvC0hPqV2pgYGFB6k1hfs+abqd7o&#10;PxU8TXzLNDeeLtPsVnJXzHeG9bIIHQBDGAe/4GvmqmJVbBSnbV+6/K65v/bGvmj7KhlUcFmcqPNZ&#10;U+SSvu7SULf+VL7bLoef/F67Ol/ss+AV583Ume4gZeifZ5rlG3fUyAjHoc4r2/Roksm8XabAojst&#10;N0XWrO1iH/LOJdGsyFz1PJPJya8M+N9vLcfsx/CERRPKUtdVkcIpO1BdyZY+gGRk19QeP9NTwrDa&#10;ajetb2lv4i8K6nFZsCAZ5/7FgBB/2j5Mh56ha+3zaSWCqx6yhD/yWtP8op/K58Dk8f8AbcJK+ir4&#10;r/yahS/OTsvNpHWaxcW1n+xj8YJ72Lz7OK38TvPFjO+MS3JZcd8jNfP/AOyv4t8DePofGPiL4caD&#10;/wAIx4OvPiH4bSy0v7OkHlbCgc7EJUZYseDXq/xU8Xy+Ev2MvH620MdzdahqGv2/kSpuSSBJrq4u&#10;1OeATbQXG3P8W0d682/Zn+I/gr4taf4j8VeAfD03hXw/f+P/AA4f7IlghhW3mVlR9ixErsIVWzwc&#10;luOlfF0acKuHqSau4QTT6J3S/Jv70fS1atXDZhGKmkqtSaatq0rS36Jyjp5xkuuv0j8Yrj+zvinB&#10;q+3zDpFhZ3ghzjzf9OSPbnt9/OcHpXv9fO3xdkOqa545umXyzpkOlacig58xZLlJix9CCoGK+iM8&#10;19TmCthqF90rf+Swa/M/L8C74ivbZu/4yT/I+XP2dv8Akomh/wDYD1f/ANO711tl/wAnQ3X/AF0l&#10;/wDSC1rkfgO66V4z8HXtw22HU7TWtLttoJJnTUHnYH0GzPPrxXVwSiH9pu+kIJCNM2B3xp9rXncP&#10;/wAOuv8Ap3L8on1nGv8AvtGXTnX/AKXNfmcX4E8bNf8AxQ8NeGvsYRbXxr4h/wBJ83Jby4Wk+7jj&#10;P2jHX+H349I8eeJCf2m/hd4e+z8f2fqmofaN/pGsezbj3znP4V4v8MbG4f44eDtV8phbanrWq66u&#10;esUN7ZKYVb3zDKvHGYzXQ/tVeIr3wT8U/DPibSikWsafb2dvbzSLuCx3F+sU6kdCGQ49RgYIr0uL&#10;FChKi4fypv8A8Dk2edwNReNr1aT3kpRj6umor5Js+rKCcUUjcg14AjD8D+MLXx34di1izgmt4JJ7&#10;i3EdwAH3QzyQseCRgtGSOehHSt6vJP2YNetNZ+Gd1BbMzS6Zr2rWVyGUjEovpnwD3G2ReR6+1et1&#10;lSlz04yfVHfmFBYXF1aMVZRk0vS+n4BRRXP+E/GEPiyTW0itpLb+y9Rl05zIQfMZMZYY7HPfmuhQ&#10;lKLklotzzXOMZKLer2OgpM0tcN8cNbv/AA38J/E2p6XdPZahbWu+G4jALI24cjII/Sspy5IuT6HV&#10;h6LxFaFGL1k0vvdilY+Pn1L4/ar4RgvC9rpvh+G8ubXysBJpJ2CNvIycoOgJH416KK+brOzurL9t&#10;3UNSgv5I7e+0pNNubERgpII4BMjluoILEYH519IisKE3Pmv0bR6ma4enh3Q9ntKnCXza1vp3v8rG&#10;NrHim30XXtA0qWKV59ZmlghdANqGOF5SWyc4IQgYzyRWzmvJvH+vyL+0D8K9C8lfJli1S/M247gy&#10;W/lhcehEpOfYVd+CV7c3knxA+03M1x5Xiu7ii86Rn8tBHDhVyeFGTwOOTXpYmmqEaDt8cW//ACaS&#10;/Q8PCxeIjiJ30ptL71H9Wem0Ug6UtcwznPiNqek6J8PfFGoa9af2hodppd1cX9psD+fbpEzSptPB&#10;3KGGD1zXxz/wTU8cfD/x/q/xN1D4ceHD4Z0RJoxJaG2jg3F7u9liO1GI+WB4U9tmBwAa+xviNrlh&#10;4Z+H3ijWNVsv7S0vT9Luru7stob7RDHEzPHhuDuUEYPHNfHX/BNb4peEfi3rHxN1fwZ4WXwlpcc0&#10;avZLDFFuMl3ezxnEfHyxSxx+2zA4ArnqfHD1/Q9jBu2GxKuvhWnX4ls/z+R90UUUV0Hj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hr4p/ai/aB8G/Ab4tLoXw9+Fdl8Qfjr4iV&#10;Lp44LQO8KjhHmkALA4BwARgDJIFfa9fAfwR8Q6L4C/4KW/HDT/Glxb6d4h1+3tZPDtzfsE8622rm&#10;KJm4BOBwD820+lAGZqX7Uv7aPg23n17XPgLp11ocC+ZPa2Tl5kTPOAkjMTjP8J+lfWP7MH7S3hv9&#10;qT4aQ+K/D8cljcRSm11HSrkgzWVwo5RsdRyCG7g9uRXqmpanZ6NYT32oXcFjZQKXlubmQRxxqOpZ&#10;mIAHua+Iv+Cfdzpviz46/tIeMfCCGLwBqevQxae0URS3uJkDmWWPtgls8dnFAH3PRSCloAKKKKAC&#10;iiigAooooAK+Wf28v9V8Cv8Asp2jfzkr6mr5Z/by/wBV8Cv+ynaN/OSgD6mooooAKKKKACiiigAo&#10;oooAKKKKACiiigAooooAKKKKACiiigAooooAKKKKACiiigArjfjNZeGdR+EnjO18aXDWnhCbSLqP&#10;WJ1YqY7QxMJmBAJGE3HIGa7KuN+Mw8Lt8JPGY8bFh4OOj3X9sFd2fsflN52Nnzfc3dOfSgD4S+LX&#10;wu+Heqf8E5vF2j/s6NdeK/DUGuJqE/lySTyiSNomuCN4DHbGqHAHTpX5PDrX7xfs6J8HYv2W/F3/&#10;AAo55G8GY1Eu0pm3favs6+Z/rfm+75ftX4OL0FfsHBNdyw9Wi1pFp/ev+AcGJWqZ+63/AATD/wCT&#10;NfBv/XW8/wDSh6+q6+Vf+CYn/Jmvg3/rref+lD19VV+aZt/v9f8AxS/M7IfCgoooryiwpMUtFAHx&#10;F+39+wFf/tO63pfjDwffWGmeKrO0+xXUN7lI76MSAxkuoO1kDS8kEsNo42ivZP2NP2X7P9lj4RQ+&#10;HTcRX+vXsn2zVr+NNokmIACL3KIOBn3PeveKWvWqZpiquDjgZy/dx2X6eiM1CKlzdQoooryTQKKK&#10;KACiiigAooooAKKKKACiiigAooooAKKKKAEr8o/+C03gy+/4Sn4c+Jv7U/0CSCexXTiW+V1YOZAM&#10;45DAevAr9XK/KL/gtP4Jf/hLPhz4n/tQbJbeexGnHqCjB/MHPfdg8dhzXsZPD2mPpR5ObXa9vx8t&#10;zOo7RZ0n/BFnmz+J/wD11s/5PX6dV+Yv/BFjmz+J5/6a2f8AJ6/TqvQ4m/5G1b1X5Iij/DQUUUV8&#10;ubhRRRQAUUUUAFFFFABRRRQAUUUUAFFFFABRRRQAUUUUAFFFFABRRRQAUUUUAFFFFABRRRQAUUUU&#10;AFFFFABXzv8AGj47eP4vitb/AAw+EHhvSde8WQacNY1e+8QXLwWOn2zMUiU7BuaSRg2AOgXmvoiv&#10;nT4j/DP4g+D/ANom0+Knw6stN1+31nT7fQfEeiajcm3fyY5S0d1DJgjKB2yp+8KANn4LftC6j4l8&#10;Uz/Dz4k6Cngj4oWsJuBYRy+ZZatbg4NxYyn/AFij+JD8y9xjmo/2dPitcftGaF8QR4q0LSjb6B4u&#10;v9At7dY/Ojlhg2bXcSZG87jnHFdX8dfgpZ/Gbw1bRRXjaD4r0mcX+geI7ZAbjTLtfuuv95G+66Hh&#10;lJHpjzv9h/4S+O/hH4M8d2vxChsI9e1jxff6x52muGguI5RH+9ReqAsrYU8gYzQB2vhn9lP4VeCf&#10;iTbePPDng3T9A8TwRzR/atNUwrIsq7X3Ip2nj24r1qikoAWiiigAooooAKKKKACvlb9rH/k4v9l/&#10;/sabr/0kevqmvlb9rH/k4v8AZf8A+xpuv/SR6AKHxq/5Ortv+xes/wD04LXT2GnW+pfGCxS6t1uY&#10;4fGOo3CB1JCSLZxbX+o3HH1rlvikDd/t6+AtLlG+wv8AQpBcxEcSeW7SR89sOoP4V3vw6Ab9oPxH&#10;nnBvSPY+anP1r6HKJung6zW/7x/faP6M5uI4qeMwif8AJSX3c0v1PfM18KeOYftHxd0O3cMEn8cW&#10;UTqQRuRtU10EEdwQTx0IPpX3XivAPir4JS9/aO+Gl1c2L3el6hcLK8oG1La5sIb2aDJHUu127f8A&#10;bD3rxaU5Jwio3tKMn6Ru3+B62EdOHt5Tly81KpFesrW/I8S/ZP8AFlz4W+OWkfDkJc3Fvpdtr2nx&#10;XF8u0/Y47tPIMWODloJd3bJOK1PjhodxrnhjxummeUJNdg1+Tz5T+7mgtJILiMqR23CTkdelS/DP&#10;QBZ/tXeAta88udS0zxLb+SRxH5GqXHIPfd534ba1vFY/4tp4cAGP+KT8WDj/AK5muvFVorBLF0l7&#10;z9k3/i967++Nj0MPSk8++qVPhXtkl/dV3Ffin6owdK1WTxp8IfgP4huo/s9zeePo70xRg7AXNxkD&#10;POOetc/4j1uWL9oX4sWUUSkW+rRPK7n78d3psloQvoynD56HGK9ti8Lpb/s7fBkalZNb6jpN5oUs&#10;cb/K0MpZI2yB32uw/GvFvGmixWHxp+JuuNeIX1PWba2a3OB5PkbFUk56uZuPpxmtM8VGvFToxsua&#10;q/u2fyVkvQw4SrVaVSrSqyd3GjBejqJyXz9+/qz0Twd/yAPhr/2OsX/pAK+WP2gJdX0RdRlszJFa&#10;TaxrlxNfQtgKLrfGLZgeuRCSSOMGvqnwkhh0L4crIDG0fjaMOrjBUix5BB6Ywa+bPj002s+HdIj0&#10;61fU7HxDrdxdW13asGR4Le7kW4J742S/eHbNeXa2bUqsleMJQk/SKi35dD6fLJp5NVoKSUqsKkI3&#10;6ubqxVuvW+lz6c+JMK2f7OXw41SJQLyPRpNPVjyBDPpM3mLj38pOe2K8z+HeP+Ey+LwByRrfhcY9&#10;P+JpFXuX7TOl2uifBfw9p9jEIbK1keGGMHIVF0y7Cj8hXmNmdP0PSvFOqT+TZR/atGuLy6YbcrH4&#10;jcb3P+yigZ9BXRlr5MJj6druVOK+fNF/oeLmElWxGVVtl7eb17Xf/wAkWPg34ktfiB+3D8TI7ZZI&#10;rTSrs3qs4w7XNrbDTXUj+4ftErA9flT3qLwBodzexeDtVjKfZdN+J2rCcMfmPmmRF2jvyea8/wD2&#10;AbjVLz9pz4j3OuB11ma21CS8EqhX843sBfco6Hdmvoez0K28O/s/3GpWtsbXUYdeudWR5FORc/2g&#10;6+Zhv9nHHTFe5ldV0Pa027yk6cfLWm4v5anzfFVCPtqChpGEJPXeynf7zw/4JaLPY/GpfFMzxJpN&#10;14aPh6Ni3zm9KSzKm30ZFYg/7JqKeX7P8O/E9hjPm/DCXVhJnp5wjj8vHt5Gc/7XtWjouqL4Z8On&#10;U1h85dP1qOdYd2N+3T7sBc0vxF0aPwhb+N9L89p4tP8Ag6kZmK4LBXck4rx+FpuriZyfSH5OCX4I&#10;+p49owpYSEV1qaf+VZS/Gf8AViX9lqJbzV/hrZzASWr2NtctEw4MsVhIYn+ql2x/vGsOa3PgH4L/&#10;AB/tdAT7I2j+PYjp5my212e3cFs9RukP4V1P7NGl3Oh+N/hxp94gju4dJh8xAc7d2mbwM/RhWx+0&#10;ro99o/w3+N97cWUlva3ut6RPbSsu1Z1UWysy+uGUgn2r5GnK2AlG2t7+loP/AD/q59/iWpcR03ze&#10;61DT+a9eP6L5r0PIfiBoU3hX4M+F9InKi6svBnieCcxtuUv56lsHuMk16j+09Ksfgn4Eox+a5hub&#10;KIf3pp9IkghX/gUkqL+NWfjT8O7YeIvDXh29uJZdMvPDfiAXF0uIzGbgCSNM9ASw2j1xVD9qeJ38&#10;K/s37UZhHrenFsDO0AQjJ9BkgZ9xX6fnDVWiq8PhlTna3rXe3TRo/DuG5tY2jhqr99Vk3fzVBb9X&#10;eLNrxP4otvhx8I7TxDqmljWLPQvFfie9utMIU/akitNXZ4uQQdwUjkEc1598BPjnoH7Q+k3fizw3&#10;4PXwRpqeMPDVgdLVY1BkS4dmlwiqORIo6Z+Wun1j4k3XgzS/Het3Nj/bln4S+IOv3VtpWAPORdDv&#10;bl4c4P35Hk6g/e/CuY+Dnx9j/aC+GHxH+I8HhBfBdz4evNJuLfSC2Vea1eSVHfCplWMmCMfw9a+Q&#10;pU3RoYulLeKs/lKCPr8VVWIzLL60VpUfMv8At/2jV/vVz2/4knN78Uv+vvQ//Qq9W8D+JNQ1rxb4&#10;3sbuVZLbTL+KC1VUClEaFWIJ78k15T8Sf+P34pf9feh/+hV6H8Mv+R++Jf8A2FIP/SZK+txUYywd&#10;2toq3/gNE/MsNJxxdk92/wA6p498MP8AkJfB/wD7DPiL+clb3hZi/wAVYmYl3OreJgWY5JA+zgDJ&#10;7AcD0HFYPwv/AOQl8H/+wz4j/nJW74U/5KnD/wBhfxP/ADgrw+H/AODX/wAP/uNn3HGn+94f1l/6&#10;fkeS+EdWvdO+OvwrnFzIdMsfCFjNNYKcLPJNPJao59084t9MjvW/+1ITJqfjIuxby9d8KKm452Ay&#10;yEgegJ5wO9ctof8AyV3wL/2Jmi/+nRa9P+NWj2ms3/xc+1xeZ9kfw5dwnJBSVJTtb9T+dcWdOVaM&#10;3N3aqVY69lql8rs+g4cVLCYzD8kUk6GHk7LeUpxTfq+p9QetcPq/i+fTvjJ4b8OPdww2Op6NqFys&#10;DgB5riGW1C7D1OI5JSQO3Pau1kmjhaMPIqGRtiBiBubBOB6nAP5GvlLw5rl74q/aO8PXeqzfa7iw&#10;1a8s7V2UfuYgdfjKr6ZW2gB9fKXPSuGvU5HGK3bX5o83K8EsTGtWn8MISfz5ZWt6NC/s0/Em18D6&#10;fNpF1aSz/wDCS/EXXNPiniIxDICZFLDuDtx7Zr6F+JXjtfh34aXV3s2vlN3b2vlK4U/vZVj3ZPpu&#10;zXx18NyF1LwUxyFX4t62WOOANj8n0HvXon7avjOfTtR8NeG7HUTb3WoWd7euqvu+z/ZlWdJjH/F8&#10;yFRn1r0lhlHLaFWlpJ05yf8A265fokuw8XNV+Jq2HraxdWEe2klG/wB2r79j6r614t8AtcuNV8Zf&#10;FFFlWXRX1pL3TXVfvxyxKWbPXBdW4PTFeneB/EkHjLwboevW0nmwalZQ3aPtK5DoGzg9OteP/sv/&#10;APH14k/65Wn/AKC9elhYWweKclqlFenvfnpb7z4vEztisPGL0bl/6Se9ivM/2lb23sfgh4ra4mjg&#10;WS3WFDI2NztIoVR6kkgAV6ZXhf7ZviK18JfBObW72Fp7Sw1KznkiQDcwEoHGeM5IrwKsZTg4QV29&#10;F89D6nK+VY6i5uyUk38ncx9UP9o/EZ9fjJhMvjux0kJn5gLe0lVjuHZ9449ua+jDXyJ4f1iPwn8E&#10;ofFl8Hk0zw54rh1bUGT5pPJWzjQlR/ExaRB+Oa+rhem80UXcWYjLb+am7quVyKwwyk4OpbR/8Oen&#10;nkVCrToJ/CuX7rL8rfefH3x3+MN5a/EzxFqOjiBPFvgAC1s4thkBhvJrBQzqeGLrJcIMdNoPWrP7&#10;Anxb1Xx7rnxOs/EEkiaxcan/AGs9ose2G2LExSIo6qQUQEH+7n1r58n8WXurJ4v8fag/n32taF4d&#10;1e8VI87DDqyW0r4HY/ZTJ2A347V7b+yPq+m2XjG21DSoF+2a1quvQag0sbRyNbmVr20c5/iKN3zg&#10;MRX0VWqsTlOGqKF5Q5m5W2jKajBX9eb733OaeAWW4/H4VvSfJFK/26dH2tV+i0X3H2lY6la6nHI9&#10;ncxXKRyNE7ROGCupwynHcHqKtV43+zB4hi1/4bTatKsdlJqet6hKtuXHB89htB/iOFzXovhnxhbe&#10;KLzXLa3hlifSb1rGUyYw7BQ2VwenzVz4rCSw9arSWvI7P77fmfLUMQqtKnUenOtBnxF8Q23hL4f+&#10;J9dvLH+07TS9Lur2aywD9oSOJnaPnI+YKRzxzXx5/wAE2vjFonxs1n4ma3oXhZPCVpFNGhs0CDf5&#10;t5fXCn5FA+VJlj6fwccYFfSX7Qniq48F+GdI1mFJbmOzvZrmeyifb9sjisLuUwNwchjGBjB5xxXz&#10;f/wTd+NMfx01v4ma7H4XXwmIpo0+xqc7vNvL65z91fu+d5fT+Dt0HnV6Tg6U+9/luv0PewFZSw+L&#10;p3tZR0tvqne/S1/nfyPuOiiirPM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4d+LelfBv9uj49eK/g/rPh3WrHxj4IgV4vGOnlY2hzgtGG7gFhgMpBOSMEV9xV+a37RXwn/aL0&#10;X9rvVPiX8E/h5baXL5YtZ9WS/heHW4ii5M8EjjBBGMjB+UHrQB1UX/BI3RNQmjt/EHxh8ca7oSOD&#10;/ZksyqrKDnaWO4fiAK+0vhb8K/C/wY8Ead4S8H6TFo2hWKkRW8WSSTyzux5ZmPJYnJNfE8Xxj/b3&#10;SJFb4Q+FHYDBczIC3v8A8fNfRP7KXjD46+LbLxG3xt8JaV4VuIZYRpaaYwYSoVPmFsSP0IX060Ae&#10;+UUUUAFFFFABRRRQAUUUUAFfLP7eX+q+BX/ZTtG/nJX1NXyz+3l/qvgV/wBlO0b+clAH1NRRRQAU&#10;UUUAFFFFABRRRQAUUUUAFFFFABRRRQAUUUUAFFFFABRRRQAUUUUAFFFFABXG/Ga78MWPwk8Z3HjW&#10;BrnwfFo92+sQqrMXsxExmAC4Y5Td05rsq434y6r4c0L4SeM9R8YWZ1HwpaaRdT6raBN5mtViYypt&#10;yM5QMMZ70AeZ/sZap8G/EvwZuZPgrpjWHgh9Sniltp4ZU3XOyPzMrKSSCpQelfhF8T7eKz+JXi6C&#10;CNIYItXvEjjjUKqKJnAAA6ACv3g/Yt8afCnx38H59R+Dmgt4c8JLqk8L2bW5hJuQkZdtpY9VKc57&#10;V+PPx6/Ze+JHhz9pPVfBsnhy6vNX17VJrjSzaIXiu4ppWZXR8YwAfmzjbg5xiv0fguvTo1q6nJK6&#10;T18r3+448Qm0rH7GfsOeE7Dwd+yl8N7TTlkEVxpUd9J5j7iZZv3jn2G5jgdq91ri/gv4Fl+GPwm8&#10;I+E57gXc+jaZBZSThdu9kQAnGT3967SvgsXUVbEVKid7tv72dUVZJBRRRXKUFFFFABRRRQAUUUUA&#10;FFFFABRRRQAUUUUAFFFFABRRRQAUUUUAFFFFACGvyh/4LTeC7f8A4S34c+Jv7TAuZLaexbTyBwqs&#10;HEgOc8kkdPxr9XjzX5i/8Fj/AIZeGryy8N+OJvEYg8VWwj06HQ9yZmt2dmaXGd3BwOmOa9XKknjq&#10;SlHm1Wjdvx8tyJ/CyH/gi1fWwPxNtDcRC7Y2kogLjzCg3gsF64ycZr9Qa/Hj/gjlz+0B4pPf+wm/&#10;9HJX7D17PFUOTNajvvZ/gZ0H7iCiiivkTcKKKKACiiigAooooAKKKKACiiigAooooAKKKKACiiig&#10;AooooAKKKKACiiigAooooAKKKKACiiigAooooAKSlpDQB8bftmftJfFLQPi54L+C3wVsbE+NvEVs&#10;99PqmoKHjtYAWHQ5C/cZixB/hAGTXnsnwF/bumkeQ/G3QYyx3bEjTavsP9H6Vp/8FFvHmg/s9fFL&#10;4afGDSNVRvidp6yafD4YaMuusac5PmByvMewsSH5ycDHFY9p/wAFadSuLWGX/hQni5t6BsxkspyO&#10;x8vkUAeufsyfCv8Aaf8AB3xKN/8AFv4l6Z4r8KfZJI/sFqih/OONjcRL05719aV8m/szft3Xn7RH&#10;xK/4ROf4V+IvCEf2OS6/tLUv9UCmPk+6OTnj6V9ZUALRRRQAUUUUAFFFFABXyt+1j/ycX+y//wBj&#10;Tdf+kj19U18rftY/8nF/sv8A/Y03X/pI9AGf4/Ab/goh4ByASvh2Ygkcj526V3nw6YD9oTxIMjP+&#10;mcf9tkrmfiL4U1W2/bm+HfiaSycaFcaRPp6XowU+0Dc/ln0O3kZ64r1X4cfDjVPCnxP+JHiG9kt3&#10;sfEN3bTWSxOS6KkIVgwIwMsM8da+opVIUcvipOzdOVvNutP9Hf0R5mPi8Rj04O6i6d/K1GH6q3qe&#10;nVz/AIl8Ny65rXhe9jnSJNI1B7yRGBJkVraeHaPQ5mB+gNdBSYzXzUJypvmj5r71ZnoTgpq0vJ/c&#10;7nxj4VuJF+JX2re0GpeG4tct7fbw0BuZdRuG3g/xHyLdlz/CfRq7D4xafb6J8E/BOoWkSxzyaVc6&#10;e2PumO6sJJJzj+8WjBz2yfWuW1CwuNJ+LPxnv5IHt7h9f0tbZ5FIDwT2EkEhUdCCu9QexHtXZ/tI&#10;qLX9jNtWiJW/0vSLO4tJf7jsiQscdDlJXHPrntV1v+RJB9nJf+Ayk/yeh9VRlfi+KT/iKm12Xtac&#10;Lr/wJu53nxC5+F/gv/sJ6L/6Pir5G+JukMfiB8cdYMi+WPGvh+w8rHO4tbSbs+mBjHvX198Sotnw&#10;48Ioikquq6MAAM8C4ir5U+J//IT+OHP/ADUjw9/6Kt61rTcMslbrGa/8mpnHkaU88jfb2lP8HNnt&#10;GuRpaeDNb1lUDXmleP5JrbcTtDPMsLZA6jZI36V8seHdQju/h58M7OON4/7J/wCEqsGLEEP++Vww&#10;/Bsc+le//tF6hc+F/wBnv432lvO0Grabq41OO4hyNnnPHLEVP94Y59DXnun/AARm8Kfs66F4m069&#10;k1nU9cmsDptlcoAbaW9ZUuxuzyHzuHTlRnNdGOdKmsZOb1lFcq7uyv8A+Syvr272HkMZ1KWWxX2K&#10;zTfZcsrfdK/pe59FftXwGH9n281rIKaJAb14e8oa2lgCg9uZw2eeFPrXIfHD4YR2/wCyl4mXS4Wv&#10;td15LFY3wA5M+oRSJCPYPM2M/wB7mvVP2jfC3/CS/s7eOdI+0fZT/Ykz+aV3YMSeZgj32Yz75rTu&#10;dBufFnwp8P2doYlm/wCJVdfvj8u2GeCZ+3XbG2PfFeNRTlWlRcrRmop/e/R6eqOj60sPgsNi4x5p&#10;0aspJeihJLVNau/R/ceUfshfDN4JfEvxH1vw3eeHPEuvanfvDDetiQ6fcSRTxh1HGQwOMgEZbjmv&#10;VvjsoHws1kAd4f8A0cld/ivN/wBo2e8tPgj4tu9PtmvLy0s/tUUCqW3mNlfBA5x8vPtXq5er4ugv&#10;OC+6yv8AgfL5vXliaWIqy6qbS3snd2Xkr2R8YeNvEUum/B/VbzSo49SuH8TWmmrDHl9zy29xEygL&#10;zvG7p69q9m8feGrbxB8WPHWhagsn2S4+Fn2aZVYo+N8meex4rgv2P/AesX+g6deG3t7rd4yh8T3B&#10;gcbIoLi0mZW+bGSGcDjJr6D+JenWw+Kt/cJDHHd3XgjUYpZlGGdVddoJ7gbmx9TXNkkJYedeNJ3b&#10;g1F+a1v+B9jxji6VaWGp1Uly1FKXXSXKrNeSV/O55b8HnL/GjwYW+82lWZ/8o0de7ftC/DW5+Lfw&#10;i17wxZSiG+uVjktmYgKZY5FkVWPoSuD9a8b8I262/wC0F8DkGDt+H8wLAdcLCM19V4ryqNBxjUoV&#10;Fs2n9yNc3x7WKwmPwz2hGUX6TlZ/O1/wPGP2gdGt4fBul6jJbxjVEkjtGnHLBPLkYoD6bhmuK/aC&#10;UWvwP+GF9EAl2NZ0Kz84AbvJluIDIn0Yxpn/AHRXcftWakdG+F8N4I/NK6raxBM4z5rGLOfbzM/h&#10;WJ+0joKad8Lfh7o8snnra+KNDgMgG3cUmUA45xyAcV9xQpyxGDoUU9ZucVf/AA2+73kfmca8cLmM&#10;sVJaQdOTtvpNPTz0Z5BpPi268IeLfjFq9vpn9tSeHdb8UeKbXTVyGuru1sbOGOPIBO1kvJlwAeSp&#10;7VjeF/jrrP7Qnwe8S+LNa8InwNey6JqNlJpQLgSLDc2BjlO5VJP7+RRxx82Dya2fCHijVPCHiP4j&#10;+NdE046vrL6X4h8TWOlbSTJNJZ6NcR2/y8scsFyOvYVkeHvjL4x+O/wi1/xP468JnwZri6HqlkNN&#10;MciZhS505lkxIA3Jdx6fLXzz/jYxf9fPyZ9tLStlNu2H/wDSke1/En/j9+KX/X3of/oVdX8KPE9t&#10;e/Gf4taJCPMktLy0uHnRwyEvAFKcchlK8/WuW+Iv/IR+KH/X5of/AKHXnDeJv+FR+J/iJ4g0v91d&#10;arc6hc3aZ+a6kiW48tEJ4Qkqv1NfZypQqYGpzOz5Y2vor2ovf5WXm0fmlKU1joRgm7yeyu7Xq30X&#10;a935JnTfC/8A5CXwf/7DPiP+clR61r1z4Y1PXtYsin2ywm8X3UPmLuXeiQsMjuMiug8L6ZLpF1+z&#10;xBcWjWV69rezXUTpsfznsw8hcf3izEn3zXKeKNPt7H9mnw7eW8KRXl0dWFxcBQZJRNbXjTbmPJ3s&#10;iE+pVfQV8hlDdLCYl9bW++lLX8D9I4icMTmmCurxcm/VfWHp87nnnhW9aTx78O76UZdvh7oN1IF4&#10;y325HYD8c13v/Cf2/wAVfAvxH8YWtpLYW+sWWgzpbTMGeMC4ZcEjg/drg9Yl0r4VnTLm8vGbR7G+&#10;07wxBdON8nzWVhLGzEDGz90/T+Jhgck1P8Plm8Ffsz+PP7Ugkil0bSNKN3CBllaG5laRB2JwP1Fe&#10;RjK0q/wbSnVf3qNvzPsMvwcMPFVKitKFPCRv0tzvmXnZqPp8z3/4l/EaHVfid8I9IsYi9vN4qv4L&#10;iaQFWSW1s51IUdwTIefYV4v8M4buP4n+JddbUJpZY/iHrmmWkLAbbaKDT9SnXb35ku5Cc0/x74rm&#10;s/H/AMP9asEQnT/HjyBJwcSx6lPPbEcH5WRY2b6sPTnO1PUbrwl8Mvid4tsXVbzRvibrKxqy53td&#10;KbEN/wAA+0h8d9mOM5rqzXCQo15KGnso80u/xJfk1/w55XDeJnVwEIy1+st0o9r2k9eyvpfz7Edt&#10;FHZeG7WyhQLDPp1pr8pJJZ7y+02R7pySf4nhVsDoWbHXif8AbY/5L94Y/wCxT1f/ANEvXWePfC1p&#10;p/xG13w/p+bSxsNJtILZTl9kcGm32xck5PyoBkn3rif2p74eLfjd8O7pUNsNU8IX8gRjuMYlgPX1&#10;xu/SvocMnHJ0n9mnW/8ASnb8mfLzmq3FfPH7c6LXzpRb/M+rf2c/+SCfDz/sA2f/AKJWuH/ZgYLc&#10;+JMkD93adf8Adeux/Zvulk+DPhmyXDDS7VNN80EES+SoTeMdAcZxXzHq9xJa+ApnjmeA/wDCS+HQ&#10;zo5T5fObOSD0r0sFhnipYrD3tzSir+smfEYmssP9Vq2vyqX/AKSj7n618Y/FbWL29+FXgiyubl7q&#10;01Hx/qNtdwz/ALxZokubxkRs54BRMD/ZFfQnxx+Is/w90Xw19ido77WvEWnaRC4QOoEs6+Zuz0Bi&#10;WQZ9SK+bvH97bXfgf4fw280c0lr8TtTgnRDkxSedetsYdjtZTj0Ir4eM4urKPaE38+VtfNWufqeA&#10;w1Snh6WIa0lWpJeik0/k728yzr2G/Yd+KGeR5q/+gWlfQHw78ZGy/Zt0XxPrlxLc/Z/Dq313OF3S&#10;OFh3McDqcCvl74Q+HdS1b/gnZ4i090eK51e+dLWW6J2yCW6hRH3ckrnv7e1aFv8AE+68L/CzxT8P&#10;bqU3V2LS90SSFm3R2RtNEVp0QjuZyMHkHLGvZwNCEqLwt72mrvb3VGo5S8laNzzs9dSeIeJirW59&#10;NXeTeHio273kl95yXwnszqv7PGp6PaWyTal4n8P6JoNtM5C+SbzUNQUMzEZ2rv3EDrtr1fwZ4afw&#10;J+0PPp91IiwRX00sMrOObcaQsau54AP7piR2rhPg/o134QEXhDUI9moeGdW8F6bcMCCGkaaW5bpn&#10;7pudnXnZnvXo3xcQr8XvEVw6kW62U8DSY+XzJNMnEafViCAO+K87DQjRhiaa0haCV+kfbRa/DV3P&#10;dzbEVMXicPU+Kc/bSdvtTeFa06atWVjhPBuvzaL8HvgvqmnTRSM/j+eFXGHjeKWedWwe4IPBFe9/&#10;C74gaZYeJfjZDcCVX8O6u95ebIyf3TWyygr6nap4r5l8GaRNon7OHg3wjd4a/wBBtdU1EzQ/MryR&#10;bAqrzkE+eCGHTHSl8afEa78D+Hv2nNX0C4t7y7vNQ0zTnlP7wRiWyWOXju4G7r3OT0rPF5nGtisX&#10;iU2oz963no7bevbZG1Dhuo8Jg8Byp1KcnC97Wi6nLffrfbW136n0f+0N8U7Lw94G8M+LLS1l1AWI&#10;m8SwWew7riKK1dBHgA/M0l1AuPRmPavGP+Ccfxh1b41a/wDE3WdZ8LHwjdwzIn2E78nzby+uGJ3K&#10;p+Vpmj6fwevAu/HDxfq3hnTvDJ0y3Goto/w/OsWWn7CTcXaXliUTI5O4xouB68c1R/4Js/FXxV8W&#10;4/Ed74s8Ot4cutN0fS9OtEZJFN3AJLtxcfPySzO+SMgkHnOa9HHUfZ4bBVHvJS/z/U+Qy+olPM6M&#10;X7seVJW3tK12+lrad7+R9w0UUVwHIITjrxRnNeBftxahd6X+z1q9xZXU9lcLdWwEtvIY3A8wZ5HN&#10;ei+GfFul+F/hb4W1LX9Ug0+3ksbOI3V7LtDSPGoUbj1JNey8sn9QpY2Du5zlBRS1vFRfzvzbWPP+&#10;uR+szw8lblipXv3bX6Hc0hOK4vXvjT4D8L6yNJ1bxdo+n6lxm1nu0V1yMjIzxn3qT4n2tn4j+GHi&#10;CB9eTQ7G7sHB1lH+W3Qj/WhgRwOuc1yRwdVTpqtFxjNqzaez6rv8jd4iDjN02pOPS6/Ht8zsM56U&#10;EgdTivmL4mfEiP4Hfsr6db+HvG1pq2vtYJFpmqSuHlvV3YaWNSTuIB684rqdc8ReH/i9+zpdwxfE&#10;C10wC1tYtQ16C4BNnNmNyHIYYYnjGR96vYeRVlGFeTfspVHT5uWV9Glzctr9dFu2mtzz/wC06bcq&#10;aXvqHNa6630v8t9ranugOaWue8LvZ+H/AAJpBl1aO8sbTT4VOqSyAJMixgeaWJ/iHOc96563/aD+&#10;Gt1qQsIvHGhPdEgBBepyScAA5wT7V40cHXqymqEJTUeqi/x7fM9B4ilBRdWSi33a/pnoOaCwHWvA&#10;f2wPjTP8LvhmU8P67a6f4nvpYhbxlleY25bEkiKfTpu7Va+KGqeGfi98CZBafEa00GwE1tHP4gtr&#10;kMsUylSY2YMMMSQMZ716lDJa9SjQxNW8adWbjflk7WtrZLXfRLVtM4qmY041KtGGs4Rva6V730u/&#10;TXtdHugOaWsrTJrbR/Ddm81/HJa29qm69lcBXUKPnJJ79a5nR/jr8PfEGsDStN8ZaLeagzBEt4rx&#10;Czk9l55P0ryYYWvV5pUoOSju0np69vmd8q9OHKqkkm+7R3dFZOu+LNH8MPYpq2pW2nNfzi2tRcyB&#10;POlPRFz1PtXP3nxr8Bafrx0S58YaNBqwfyzaPeIHV842kZ4Oe1KnhMRWV6VOUlvom9FuwnXpU3ac&#10;0vVo7aimq4dQykFSMgjoadXKbhRRRQAUUUUAFFFFABRRRQAUUUUAFFFFABRRRQAUUUUAFFFFABRR&#10;RQAUUUUAFFFFABRRRQAUUUUAFFFFABRRRQAUUUUAFFFFABRRRQAUUUUAFFFFABRRRQAUUUUAFFFF&#10;ABRRRQAUUUUAFFFFABRRRQAUUUUAFFFFABRRRQAUUUUAFFFFABRRRQAUUUUAFFFFABRRRQAUUUUA&#10;FFFFABRRRQAUUUUAFFFFABRRRQAUUUUAJX55ftJ/tNftN+FP2p5/hl8MLDw34gjvIEvLCyjthPcW&#10;1vgBpLpt4EQ3ZPzdsV+htfnh4d+LGh/st/8ABQ74tf8AC0rn+xdP8dW1rcaH4gukYwCJAAIS+PlG&#10;cjjgFRnGaAF8VeN/+CgvhPw/davL4Y8F6lHbxmR7XTI0nuMDrtQSZY98DNcf8NP2xf2wPE3w2PxK&#10;s/BfhPxr4Ts5JRfWWnjy76LyiRIjxCQujKATjaTjnBr7g8Wftd/BjwVoEusal8SvDZtI0L7bPUI7&#10;mV/ZY4yzEnpjFfKn7D/xR0XwD4B+Ofxy8XK/g74c+J/FEmoaUl1EQJEJYbkQZJZ2YLwMEqewoA+v&#10;/wBnX476H+0h8JtG8daCklvb3qtHPZzf6y1nQ4kib1Knv3GD3r0uvi//AIJU6ReR/AHxD4hkt5bP&#10;SvEnie/1LS7eVdu22LBQQPQlW/KvtCgAooooAKKKKACiiigAr5Z/by/1XwK/7Kdo385K+pq+Wf28&#10;v9V8Cv8Asp2jfzkoA+pqKKKACiiigAooooAKKKKACiiigAooooAKKKKACiiigAooooAKKKKACiii&#10;gAooooAK434y6/oXhX4SeM9Z8T6f/a3hzT9IurrUrDYH+0W6RM0ke08HcoIwfWuyrjfjL4p0rwP8&#10;JPGfiLXdNGsaLpWj3V7e6eVVvtMMcTM8eG4O5QRzxzQB5t+xZ8Tvhx8Wfg/PrXwu8Mf8Il4aTVJ7&#10;Z9PNukP79UjLvtUkchk59q93a3ieVZWjRpFGFcqNy/Q14R+xb8ZvBXx0+D83iPwH4THgzRE1Se0b&#10;TVjjTMypGzPiMY5Dr78V73QAlLRRQAUUUUAFFFFABRRRQAUUUUAFFFFABRRRQAUUUUAFFFFABRRR&#10;QAUUUUAFFFFABX5if8Fj/Angm6svDfiu58QeT47txHZ22i+av760LsWl24zw2Bn3r9O6/MT/AILH&#10;+F/h9NZeG9du9YMXxHi8u3tNL804ksi7F5NmMcNgZz3r0stV8bRTSfvLfRET+Fnmf/BHH/kv/in/&#10;ALAR/wDRyV+w9fjx/wAEcf8Akv8A4q/7AR/9HJX7D19Bxb/yNZ+iMqHwBRRRXxp0BRRRQAUUUUAF&#10;FFFABRRRQAUUUUAFFFFABRRRQAUUUUAFFFFABRRRQAUUUUAFFFFABRRRQAUUUUAFFFFABSGlpDQB&#10;8G/tgNovwh/bW+D/AMYPGMtjceCobKTRrv7Q6yS6bMxlMVyIfvFMtjcAdp3H0r6l0/8Aaa+Emo2U&#10;Nza/EXwzJbyqGjYalEAR9Ca+SP8Agovf/ACw+LHhNvjZ4O8VarnRyLfWtDmdYII/Pf8AdOoZQW3Z&#10;PXOGFeY+APhB/wAE9viM0EVh4im0+7m6Wur6tc2jr9S+EH/fVAH6SeF/i94H8b6mdO8P+LNH1q/C&#10;GQ21jexyybR1bapJxXXCvmj9m/8AY1+BXwe8V/8ACb/DAG71D7M9qLyHWDexeW+MjhiOcDn2r6Xo&#10;AWiiigAooooAKKKKACvlb9rH/k4v9l//ALGm6/8ASR6+qa+Vv2sf+Ti/2X/+xpuv/SR6APX/AIqf&#10;8jn8NP8AsMv/AOiJK9JxXP8AibwdD4l1fw9fy3MkD6Ndm7jRACJSUZNrZ6D5s8V0FdlapGdKlBbx&#10;Tv8A+BN/qctKnKFSpJ7Nq33JC0lLRXGdR5r46+DMXjSPxt/xNpLGfxHY2lpHMkIZrF4PN2yoc8t+&#10;9PpjHvWB+0r4Gm1P9ljxZ4ctLiNXtdGQCaUYDLBsc8DoSIzj3Ne0Yqpq+kWevaVd6bqFul3YXcTQ&#10;TwScrJGwwyn2INFSUp4d4a/u6u3m9/M7cLiPq+PpY+WsoOGvlBqy7aWK/hsrP4b0pyuQ1rCwB7fI&#10;K+YvF/whvdK8V+JL7xDFBLpHi/4kaLc21sj5Z4I4o0y+OmXQ8dcD3r6straKztooIUEcMSBEReiq&#10;BgD8qyfE/hHT/Fo0sagsrDTb+HUrfy5CmJojlCcdRzyO9ZTjJ03BdVb8U/0N8Hi44fEqq9k7+a3t&#10;b7zwf4raFYeI/DP7QtlqVqLy2NlA/lEkfOtoWQ8ejAH8Ks694el8K/s+/CfSLiVJprPUdEieSPO1&#10;iGXJGaqfE60h1IfFmwuF820u9T0W2uItxAkjcRh0OOxBwfY17X428AWnjPSNK05riSwg06/tr6IQ&#10;KDnyG3KmD2OMV6ea4ab5ayekoxSXmoQbfzuvuOXIszp0Yxw01bkqSm35OUkl30s/vOku7OC/tZrW&#10;5hS4tp0aOWKVQyupGCpB6ggkYp0EEdtCkUSLHEihVRRgKB0AHpUlFcJzXdrdArnPiMM/D/xKOx06&#10;4GP+2bV0dVNX0uDW9Lu9PugxtrqJoZQrbSVYYOD24NbUZqFWM5bJpmNaLnTlFbtM+c/2LY1gf4m2&#10;8a7ILbXIYIYx92KNbOHaijsoycAcDNe5+O9OtX8Ma7fNbxNeJpdzEtwUHmKhjJKhuuCQDj2rz39m&#10;rwzY6DZ+Ori0SRZbrxNdxyl3LZEO2KPH/AFXPqea9d1PT4dW027sbgMYLmJ4ZApwdrAg4Pbg1z4S&#10;fI1Ppdv5XbPazz99iZx68sV81BJ/ij55+H+gLqvxq+GmotMYzpPw8V1jAz5hlkjTk9sBc19H15jo&#10;fgi58PfGSyns7OYeHrLwlHpUN07hh5iXORGTnJbYAc4r06m2p1as19qTZjiZP2WHpt35KcVp03bX&#10;3tnhv7Y7AfByPJx/xO9Mxn/r6Sov2xLq70/4aaJfWFi+pXdh4gsr9LROsog3zMPYbY2JPYAmu0/a&#10;Agjm+EeveZGkgUQsN6g4ImTBHuPWsL9pI/8AFC6Ye/2mf/03XlfW5bVS+qK1+Wc366Q/yPi8wg/9&#10;ps94Q/OSPnv4c+J9b0Gz1jxF4b04an4jtPBl/f6dpwUv59yulaE8cWBycsAMDk1laJ8U/iB8Uvg5&#10;4l8SfFPwu3hDxFDoGrQnT1t3iJtY7jT2SQIxJOS0g99tXvhZqviDQtGv9S8JWY1HxVaeB72fSbMp&#10;v8+7XSdCMSbcjOXCjGe9dL8CtQ+Ivxf0PR5Pjt4cfQtc1x9T8PHT4I/szfZglvdxzcMeCYJU9ckd&#10;hXz7g5YvGwj1dX8mfdYitHDxyqvPaMMO36Jo6vRfENv8U/CfxJ8TCGS1hu7Sy1K3iyVZfJabytwI&#10;yM+UpZTyNxHavkb4z2mr+KR4hlt5mZB42ub++82YrHFDEluyAE/dAeZgFH3i3NfTHwLs9bsPh/8A&#10;Haz8QFpL2x1S9tBLgmLy8yTIkbYAZVWcdOhJHavANf8ACHiW9k+Jslp5uo6VcQWuqrbxkKLRhfwL&#10;MTkjJaOLccdl9a78TUqyo0MPTmnKThr00pQurdbuyt3ROTUsNhMxxuMrQ/d0ue0etp15KLUntyx1&#10;u+l3rs/t3xqSfip8GeMc6hwf+vQVwGu6VFqv7JGixuzwym5hgjuIjiSET3ht5GXPGTFNIvIP3q9C&#10;8d/N8Wvg8V5G/UT+H2QVxVz/AMmoaDn/AKCNj/6dI68eDdLBYnleqlH/ANIkbRUa2YZXzrRxen/c&#10;Y8GvNMtZ/hBa2c8KXUFveRCNZgGwYtCQRt/vDaCD61658WFEn7PP7RCuM51a5Bz6eXbV5ufD8mu/&#10;B252XKW0Q1eyspiVJfy7vS47YtGc4Dr5oYZyPlxXp3xH8MR+Gf2KfG92bya7k1fSotSnefGVcxQI&#10;Rkcn/V5yeck15GDozcHW6Jpfepf5H3ebYylHFUcM/ib/ACnTdvudz5jGu+JdN+FkXjzxQ0+oWun+&#10;LdFuYrVYwszwxie7d1wMbWWTIJ9D0FfTn7PHwk0Tx38CfEnhrXJr3UbPWNSt9WubmSf/AEg3M1nZ&#10;3bSB8dRK5IznoM5rK+FOiTWOleA9J1S0AlTWtLhuLWYBhg6BPlWHIIweleo/srgL4L1EAYAlsQAO&#10;3/Eqsa+/zeMMTjcxxDStanFJbW0+TvZfj3PyHL8bUwWU5Vg6V1KMqlTm+1dNqPmravzuuyOH8eH7&#10;V8ePGsMP7yW10VLqdFPMULWGoRq59i7Kv1Iryj4rQyy+LvAN4YmkAEOjR3GMiJ7nRSsMRP8ACrSk&#10;H0zzXsMumS6x+1Z8XLG32+fc+BLGKPecDcZbgDJ7DNeHeLfEV9f+JPhNZXEcVuuoa3p015DH8wWe&#10;0s3jUKx527kJ981WXxcsv5I77f8AgVR/pf7jkzCSWaym+kL/APgOGX/APUf2bfiQnwZ/Yk8Ea7qF&#10;t9ot7SdLO9Bk2mJGujFI+e+zlvcA1zWqeBT458IT+E5pDbJq+t6HC8udpELpNIWB7ExglT6kVwWo&#10;eIpJP2NfEPh154PKggS/ht8gSnffzB3x1K5AGegNesQ61d2fxL+HekW1mbqPVtT0hriRVZmt0t9I&#10;Zw+B2JcAk8DI9a9HLKqo5dHMfhnNp97fw5R/GZxZ7hW86rZdB80acqi1VrpOpzv7oO2pq/GPXLjx&#10;B8C/hR4hnCefZarFrAROFla0tLq4SPPbf5AXPbJPavBP2fbq91K28IeHvEFsJ5ZfEfiLW7sXDFpV&#10;voNPjaNiwPODISfUgV6V4o0rUNU8c+P0QSto9h4S8SRjc2YbWWTUJ0iKpnAO1ZFBA4AI4Fc78BPh&#10;3dfDz42eAfCOsPBey2eq+IIZZIcmOZH0y1IODyMqwyO2cc18VUwtOVfE4l6PncYruuWXN93ur5+p&#10;+pYPMJUMrw2ATUv3ftZO2qaa5PS95PveKfY9C+HXiTTof+CfGiaibpZLXSYLd714vmMXk36PIMf3&#10;goPFeH+I9AVPF/x/+IFyk6xWd3OLNBwtzb3gns96j1WUx5Pojjriux0vWdK0f9jz4z+A4Y5LPVdJ&#10;uNTuZNPeFk+zW7Xu2EHcB1UAgc8YNQ+Pbea6+EvxfSCKSZxYWrlY1LEKut3LM2B2ABJPYAmnThUy&#10;yVGmrpVY8rv/ACuC1+anLXsy1OlmzxtdpN06/NFrv7ZO3304/NHWwX0Mv7TXjrw5GTJrN/4m8Map&#10;bWqDmS2tY4zcOD0+QHcR6Amuw/aOto9O8dPFECV1D7HfzFjnEsZkiXb6Da5z7gVk3Pw7uPCv7e3g&#10;/wARS3sVxD4l06+migSMq0Hk2aRkMc/NnORjFXv2ydXs/Bninwhqmp3Cw2WrOdPEhBxA0YaYM2Mk&#10;hsbBgcE5PFRU9nOWJjRd04RXzUISl90r/d168VJ1IVcrdRWd2/8AyepSj98Yx+be2y4KzdY/C0bu&#10;22OPR9bd2P8ACqtaEk+wAJ/CuE+EehWcnxc1NRef2roHiy70jU5Lcj9wyzXF1CVx3ygI3cHB9q9D&#10;0fSJ9d0xvD1u0Q1W40HxDCsEkgBUlbdctjOFyCM4xkVyX7LuhE/E74A620gaDUfCV5CbXHCyW8hG&#10;49m5bK+nPrXzuH54KTa91pRfq9vxR99jp0qlFqE/3icprzUG5S1XVpWV/PsdhfSavrPgSXxRpYTU&#10;vFnhnwELyxtZHCo5i1Fpgsijn7tmgHTPPrSf8E1fiN43+Jdprt7450EaDPY6FpFjpaiFoxdWIa6a&#10;Ocbic5ZnGRx8tS+FNEu/CviD9oJ9PKzwx+Erux0q1wS8Udm95CiuSfnLMpOffmqn/BMnxV8QPFWk&#10;aq/xB0ldIlsfD2jWWiBYRH9o01TdGKXgnOSXGeOnSvdq4lYnD4WP8l1+Cvb5q/lfzPz6rg3gsVmV&#10;npUUZq21nJtX7OPM0u+vY+6KKQUtSfOHz1+3j/yblrP/AF9Wv/owVx37V24fsc+GTGcSBtJKN6Nh&#10;cGu7/bd0m/1v9n3V7TTbG51G6a6tisFpC0shAkGSFUE1yn7Tug6pqf7Jnhuxs9Mvby+jbSt9rb2z&#10;ySrtC7sooJGO/HFfquQVIRoZZzNaYmTf3Uz4zM4ydXF2X/LpfnI7DSP2Xfh5J8J107UfD1tqF9d2&#10;AmutWuV33kk7JuaTzT82dx4GccCvHfhDql3f/sHeObS6na5j05L+zgMhyREp4H6mvr+yjdfCEEZR&#10;hILBVKFec+X0x618kfB7w1rFn+xd8RtOn0fULfUZptQMVnLaSLNICRt2oRubPbArHLMdWxeHqvFV&#10;XK2IotXd7Xc7tX20te3kXi8NChUh7GFr05p2XkrXKPjzRNOuv+CfXh3UZtPtZdQtNMgFtdPCplhB&#10;fnY2Mrnviu9+N3hjR/Dv7Furf2VpVlpgu7DT57gWkCxiWQyQZdsDk+5qjqfgPW/Ef7BGn6Da6XdN&#10;rUekwsLB4mSfKvkjYcHOMnFUfGHjy7+LH7IXibSbPwrr2natpVtY2clldWMm+Z1li3GMbcsBtOcD&#10;jHNezCpUrVaUoSvGGMk5a7Jyhytq+zd7dL3PNqRjTpzUl70sOrabtKV/mdl8QPBei+M/2dPAkHif&#10;xcPCXhe1tLC4vyQALtRCuISSRgE88ZPA44ryv4m+PP2e/EPw71fRPDPhD+0bxLVltbnR9EZDC6j5&#10;XM+0cA9SScitr4+eDNcuvh/8FNafQLzxD4d8Pw20mtaHDGxlceXFy0eM8BXU8ZG761veMPjTP8Qv&#10;A+q+FvhX8PtaS91C0khkur7S/sFrbRlcOcnhmxkBR3NRgacoU6NWE5Tj7SbfLUjThT9/7bs220r6&#10;taWSHiJpyqU3FRfJFaxcpT937Otkk9PXVnkfjuOLxD+wj4S1vUre3vNatbqCyh1CSMNOkIlYbA/X&#10;GB0zXrf7XXhjR/DH7J91baPpVlpVvLc2Mzw2cCxIzl1yxCgZJx1rgf8AhB/EHiP9gq10a00LUTrO&#10;mXwlfTpLZ45yscxJIRgC3Bzx1rpfjb46uvjb+yhqX9l+Fdesr+zvrK2k0+5sJPOYqyksihcso55A&#10;4xzXpNyljcO6cvcp4ufNqrJOUOXS+z1t03OaKUcPVUl70qEbaatpSv8APuT/AB5e48feIvgv8KWu&#10;ZbXQ9chjvdUWA7WmiiRcIT6cHj6elemfE79lz4e6/wDDi/0vT/DOnaNeWts8lhfWMIinglVSVbeO&#10;W5HOSc1yfxv+G/iVrP4Z/Ebwppzanr/hCKMz6UflkuLdkXeqg/xDB468+oqDxl+1VfeMfCNzoPgz&#10;wF4qfxhqcDWyW97pzwxWjMMF2kbggZ9q+dgsdXo4J5RU5Ywcue0kuWfO25T1Wjjy6vSyserJ4elO&#10;usbG7kly6XvHlWkfO99O+p4Z488Z6v8AFL9mn4RS6hey/wBsx+Jf7Je+Q4l3KNgkB/vbSOfUV9J/&#10;Ez9mD4cWPwW16zt/DdpFdafps11FqSpm7M0cZfe0h+ZiSvOT3NeQ/EP4I6v8Nfg38G/DcVlcarqV&#10;r4livdSawgeZY3c5djtBwo4GTxxX1v8AFCCS6+Gfi6GGN5ppNIu0SKNSzOxhcAADkknsK6M4zT2T&#10;wn9m1eWm6tVrldlb2itt0te1+jMsDg+dV/rcLzUILVX+zr/wThf2RdYu9c/Z58H3F7M1xOtu8Akc&#10;5JVJGRcnvwor2KvGf2P9NvNI/Z78LWl/aXFhdRrMHt7qJopF/fORlWAI4r2avz7PVFZriuTb2k7W&#10;/wATPqMs5ngaHNvyx/JBRRRXhnpBRRRQAUUUUAFFFFABRRRQAUUUUAFFFFABRRRQAUUUUAFFFFAB&#10;RRRQAUUUUAFFFFABRRRQAUUUUAFFFFABRRRQAUUUUAFFFFABRRRQAUUUUAFFFFABRRRQAUUUUAFF&#10;FFABRRRQAUUUUAFFFFABRRRQAUUUUAFFFFABRRRQAUUUUAFFFFABRRRQAUUUUAFFFFABRRRQAUUU&#10;UAFFFFABRRRQAUUUUAFFFFABRRRQAVw3xZ+CHgX45aCuj+OfDNh4iskJaL7VHmSBiMFo3GGQ47qR&#10;Xn2p/tSxaX+2HpXwMk0ME3+hHWF1k3QXaw8w+V5ZHPER5B79K6/wV8ffDvjv4ueN/h3p8N4mt+Ek&#10;ge+lmiCwuJRldjZ59+KAPHfDv/BL39nHw3rMepReBGvXjcOlvqOpXNzAMdjG7lWHs2a968cfBvwV&#10;8R/B1r4T8R+HLHU/DVtLFLFpUke23Ux/cGwYGBnp0rsd6/3h+dKGB6EH6UAVdK0qz0PTbXTtOtYb&#10;GwtY1hgtrdAkcSKMBVUcAAdqtGlqC9uBaWk05GREjPj6DNJ6AfNH7Qn/AAUR+E37OfjD/hFdYfWP&#10;EXiGJQ13Y+HbRLhrMEAqJWd0UEg/dBJHcDIr1r4G/H3wT+0X4KTxR4G1Yanp3mGCeN4zHPaygAmO&#10;VDyrAEeoIOQSOa+dv+CZvh3TtV+Hvjn4kTW0c/ibxV4q1FrvUJF3TNDHMRHFuPIUcnHTmj4H6JZ/&#10;Cz/goZ8X/Ceg2kWmaBr2gWOvmwgO2JLndtkdEHyruLEnj0qkuj6/5XG7atdP87H2Zmvl79oD/gox&#10;8Jf2ePGb+E9VfWfEfiCBQ17Z+HbRLg2WQColZ3RQxBztBJHcDIr6Z1C5+x2Fzcf88omf8gTXx9/w&#10;TK8NabqPwn8U/ESa1im8S+LvEuo3F7qEg3TPEsxEcRY87RycdOaW7Dpc+ivgn8dvBf7QvgqHxR4H&#10;1ddV01m8qZGQxzW0uATHKjcqwz9D1BI5r5++LH/BUz4L/Crxrf8AhnZ4h8WXensYru58O2Mc1vDK&#10;CQ0ZeSVNxGOSoK+/WsX4LeGNP8Cft2/HT4faND/Y3hzxF4ftdZNpYt5awzyZSSSJR8qsdxPTrX0L&#10;8Hvgj4C/ZX+F1xo2jBbLQ7QS3uo6rqzxmafqzy3EoVQ2BkZI4AxTfcXkbXwX+N/g79oDwPbeLPBG&#10;rLqukzMY3yjRywSjG6ORGGVYZ+h6gkEGvFf28v8AU/Ar/sp2jfzkrE/4J9eDYba5+Lvj3QtKk0Hw&#10;J4y8Rtd+HLB4vKD2sYKm4WPHypIxJX2Arb/by/1PwL/7Kdo385KQH1NRTdwJwCCfTNOoAKKKKACi&#10;iigAooooAKKKKACiiigAooooAKKKKACiiigAooooAKKKKACiiigArjvjJ4xtPh78JvGXijUNM/tq&#10;x0bSLq/n00kD7UkUTO0XII+YAjkHr0rsa4/4w+M2+HPwo8Y+Kk0z+2n0XSLrUBpucfajFEz+VnB+&#10;9tx0PXpQB5v+xj8eND/aK+EE3irw94QHgmwTVJ7I6YrIQXRIyZPkRRzvA6fw17xXhX7Gvx+m/aR+&#10;EUviyfwf/wAIQ6anPY/2ZvLZCLG3mZKJ1346fw9a91oAKKKKACiiigAooooAKKKKACiiigAooooA&#10;KKKKACiiigAooooAKKKKACiiigAooooAK/MP/gshpnw2ks/DV7eXrp8UF8tLO0DS7WsN7b2wB5f3&#10;8dTu9sV+nlfmH/wWQk+Gn2Pw0l4sh+KZCGzYCfb/AGfvbfnH7rO/HX5vwr0st/32le3xLfb5kT+F&#10;nmn/AARx/wCS/wDir/sBH/0clfsPX48f8Ecf+S/+Kv8AsBH/ANHJX7D19Bxb/wAjWfojKh8AUUUV&#10;8adAUUUUAFFFFABRRRQAUUUUAFFFFABRRRQAUUUUAFFFFABRRRQAUUUUAFFFFABRRRQAUUUUAFFF&#10;FABRRRQAUhparzX9tb3EUEtzDFPLny43cBnx1wDyfwoAh1Gz03U/9Fv4LW7LLnybhFfI/wB09q8Y&#10;+IX7DvwL+J0U41r4b6KlxN9680+D7Jcf9/ItrVz/AO1P+xBon7TniXSPE7eMPEHg3xPpVmbG1vtH&#10;lUIIzIX+ZeGJ3MeQ4+leIXX7Jv7XfwtikX4e/tDL4nsUUhLXxLGWmf05lWUD/vsUAcv+y38AdD/Z&#10;O/4KIat4EttQ1PUrHVPDkmo6BJJNhYoyx8yGZRw5UIcPgdvU1+ldfk/4Hs/2pf2ePjdrfxR+IHwe&#10;vPi54o1CzWyXVbG9RhZWy/eWJIEZVBHbaO/TJNfbv7Kv7Xlt+03Pr9i3gnX/AAXq+hrEbu31mIKr&#10;Fywwh6nG3nIHWgD6EooooAKKKKACiiigAr5W/ax/5OL/AGX/APsabr/0kevqmvlb9rH/AJOL/Zf/&#10;AOxpuv8A0kegD6pooooAKKKKACiiigApMUtFAHzL8d9W+z/F6XR1jJOoaJZ3QcNjBh1GLjbj5iQ/&#10;XtjvX0zivE/jN4baX40/B3xAltD5drqdxaT3OFEmJLd9i+pXcM+g617bXu5hUhPC4VR/lbfrfl/K&#10;KfzPIwdNxxFdvuvyv/7cwooorwj1wooooA5X4feCm8D2mswteC8OoardamGEezyxM+7Z1OcevGfS&#10;uqpMUtTGKirI1q1Z15upUd2xMUtFFUZGb4j8PWPirRbnStSiM9lcACSNXKE4YMOQQRyBXDfHzw7c&#10;a34AmltniSPS0ub2YSEgmMWVwmFwDk5kXrjjNel1y/xS4+GXi7/sD3n/AKJeu7B1p069Plez/PR/&#10;gcWLpQnRqXW6/LVHx78K7rxLY6Pf3PgyAXPi+HwPeyaNCyqRJeDSdCMKkN8py+3rx613X7O+t/GH&#10;X9P+Hl18b9NTS/GQ8RamkcCRwoDajTn8s4iJX7xk754rhfhUniZ9Hvl8FFV8YnwPejRi2zAvP7J0&#10;Lyc7/l+/t+9x613X7PUXxkg074ep8c5I5PGn/CRamYzEYCPsn9nP5f8Aqfl+95nvWlL/AJGOK/xV&#10;vykepm3+44D/AK9UPzR6R+zbr1r4u8MeOtVto5FtLrxVqaqk6gN8hSJsgEj70bd+mK4n9j9Fn/ZT&#10;vZJFEkjXGsKWcZJAuJsDNaP7Gkhj+Dfix1OGXxTrhB9/tL1037O2k2Ggfs2aOLSFbWKayubub5iQ&#10;ZHaRnc5J6kk1xpxo1Xh4rabt6RbX36o7sVGdShVxUn8Uaafq4833aM888Wabf3mk/sv6xCGeysda&#10;txeT+YMqJbOREB5y2WIHGfetS3laf4LfCrSZMNY6pryQXceOXSNridAD1XEkMZyMdMdCRXD+DPEE&#10;WifBj4BeG7iGQanc+L7e2kj4zbOgmnxIM5BKYIGP4hXa+F5Itc8K/BXRoWxL9svdZE2P3Zit1mR0&#10;z13E3CY4x8rZI4z6Oap0FisNK38RNd2rzi36afj5o5cmiqs8Di4pvlpVIvtFxSmte+rfy02Y/wDZ&#10;eiW++GPiwSqHLw2h6ZwTpsHI96ry6m3j79hW0fU4ERb3Tbexnhh3KDGLpISM5yCVHJz1JxW/+xLA&#10;tx8ELPWXz9r1C4kSYD7gFuxto9o7fu4UzzycnjOK8g+Pnju98MeEV8G6Lqaw29r44j0++tFVHkNp&#10;LNDOnmkgldzu+GG3gAdjXJllCWLyypRpr3kue/ZKM7/fdfM9DOa8cNxTTqT+HnULefNBfdo/kdR8&#10;crVdJ12ytrUPDDB8Q/DkMWGOQgsguM9+OK779n8/ZPAOu2Up2XM+n2OpRoO9vJpsMKPkcDMltMMd&#10;fkzjBBOZ+3Ha6rcfDLw7JobCPVbTxDBfwSEqNhgt7iYt83BIWNiAeuMVt3t1b/D+fx1Lp1mptdL8&#10;H6WsFqXIG1WvQq7jk9PrXvYeo8Tg6kV8UpRW/wDKqUbv1vp8z4vG01h6uHb+GMJP/wACnVenpb8j&#10;xr9lPxV9o+JF3rmv30MIb4d6Qs13cssaYW6uY1yTgdFUe59zXKw/D/xJrur/AAPWDTzc6iniLV9Q&#10;uPMlQP8AYkldUJJI4VWIC9RnpW2NBfQtF8KeFIHN4G0e40EybNrzKuuIgZRk4ZjGOOcZxzXoHwY1&#10;K51nUvgbf3yCK/utF1We5jVSoSZmBkXB6YYsMHpiuDF5ysPi8RRoxWlVNdmlOfpb41ofU4Th+WIw&#10;VDMKstJ0ZRl3T9hGKtve/JNt9NFqfOfxK8GyWfxD+KngbQ4fNt9G8PwadpcTv+8dZbs3TB3Y4JBd&#10;wDxwBnJrvIviLqnhf9sL4VaLaiCXTdR0WxSWKVOUkls2RpAwwc7bdAAeOpxk1zf7dNvcfCH4i3fi&#10;KyBfU/FumajbO9tPJGwXyo0gcgceZGQxXAB+brVbw74StIP2nvDPiBjONTXxpaaYysw2CP8Ascyn&#10;K4zu3E85/CsIYmNHL/7Pm+ZPmkmvKK5V/wBu+y379z0pYT63jo50ouKcOVp6tybUakr3+3LEX9G9&#10;tjoLDxHcaN+0B8Z9JuFVdJ8Y3r+GLe6bLMl+ZlIVVB4AivGlOQA20KGBrX0S9uV/4KVtpbXMj2Np&#10;DLLFAW+RJH00K7hexYImT32j0rPt/B994u+P939kAjt7f4r3M0tzID5a+XZW0u04HVhDIB7ivTdf&#10;8F36f8FDfC+uW2kSJpr+HJpLi9iiwjMqSxlmYdSDJEuT/eUV6uYVqHsKUo2cp897eUnFP5xgvmfO&#10;ZVSrLE4iNS6UKULJ+dOMmvk5N+hiftF+Dj4Y8PfG65eG3+16x4fkvmlgBLyR/akWMOcclQCO+BXA&#10;+K/+Er0zTZNU0+22+B/EemaxDPqaSgfaGSPUpoEUBsvG6v5m7aVO1cH19N/a/g1GH4teDLhBPHpc&#10;+i6rBK6kiKSVbaZlVuxIBJGenNY/iTj9jD4Tf9gaX/0y3lfP8Q81SlhpylduDlp/iULfdH8bH1nA&#10;9RYdYiEYJp1VDXzhKfMvO7VvNXPqxfBGi6l4i0TxRdWKT63pllJa2dy5J8hJQhk2joCdgG7GcZGc&#10;E180/wDBRbwRfeLPCXgGazlt40t/EMVu4mYglpwYkIwDwGPPt619Z2H/AB423/XNf5CvAv20yT4I&#10;8FIFJEnjLSEJ9AbgDNcsfaRusOvflovNvQ8vA1qf1ylUxcn7Om79dFG8tPxdl+p87zayfB37XOm6&#10;bc3b2cumaNrp1dI9xXyHXzYs4++CF3YGSOMgGsX4VXl9ptx+x/cWM00IulvoZnhJGYWeQlWx/C3y&#10;8H0Faf7QmnW2i/tKa74hijubjVdVt9S0SOCFDJ5jf2ZmFVQDOSxOTnGPSvYNJ+HWi+Bf2Vvhf4qa&#10;OY3XgKzt9YTeQXcFf38TMFzt+diAO6jg172Bp4evGjGon77sv8ULpf8AkzS9DkzSrisB7SVB6KCb&#10;9K0anNb0V2ra3tqdB8RdBj8LeK/ivHoMBS5uPh/eagqMxffdSzXjsfmPdz06CvK/+CZGq/EjVdH1&#10;VviRZJZTQeHtGh0EIkS+bpQN15LnyycksX5bDccjpXbftA/Emx0jxxq1vGZ/tPjH4aX8WlTRrgJN&#10;FHczjfnBXcr8HHVTnGRWH+xXpnxd8P6l4bs/i/Hb2muy6ZqKWUNkttHG2mxDTfsystuAnyPJcbQw&#10;yu98YDc/Myi6VqclZxle3+K1tPz+R7zk8RTdVNtVaaSfRundyu+rTTS7a73Ps6iiiuk+VCikzjqa&#10;8Q8eftofCL4ea1LpOpeKo7rUIWKTQ6bBJd+UwOCrGMEAj0rKdWFJXm0vU7cJgsVjp+zwtKU32im/&#10;yPb8UYrz34VfH7wH8aoZW8I+IbfU54RultDmO4jXOMtEwDAe+K9DqoTjUXNF3RlXw9bC1HSrwcZL&#10;dNWf3MTFGMUtFWc4lAUKMAAD2paKACkxilrkvif8UvDvwe8KyeIvFN49jpKTRwNMkLSkO5wo2qCf&#10;xqZSUE5Sdka0qVSvUjSpRcpPRJatvyOsxRtAOcDJ71DZXkWoWcF1A2+CeNZEbGMqRkH8qnqjNpp2&#10;YlGKWigQUVzHxI+I+g/CbwheeJ/Et21lo9o0azTLE0hBdwi/KoJPzMK29G1a217SbLU7KTzbO9gS&#10;5gcgjdG6hlOD0yCKnmjzct9TZ0aipKs4vkbaTtpdWbV+6uvvLlFFFUYhRRRQAUUUUAFFFFABRRRQ&#10;AUUUUAFFFFABRRRQAUUUUAFFFFABRRRQAUUUUAFFFFABRRRQAUUUUAFFFFABRRRQAUUUUAFFFFAB&#10;RRRQAUUUUAFFFFABRRRQAUUUUAFFFFABRRRQAUUUUAFFFFABRRRQAUUUUAFFFFABRRRQAUUUUAFF&#10;FFABRRRQAUUUUAFFFFABRRRQAUUUUAFFFFABRRRQAUUUUAFFFFABRRRQB81ftU/sNeF/2ntd0TxK&#10;2u6p4L8Y6Svkw67o5xK0OSQjDIPBJIIIIyeua+QPAP8AwTD8b3Hxq+IllqXxI8aeHtAgjtjYeKoZ&#10;sS6ySMuJMS5Ow9Mk1+qdfn78db/4iftm/tOeIfgj4P8AFdx4G+Hng+3ifxJqViSLi6mfBEakEE9Q&#10;AM44JOeBQBDF/wAEvZZ5zBF+0t43kmHWNLolh+Hn5r6P/ZV/Zcuf2Z7LxFb3PxB13x6dXlhkWTW2&#10;Ym2CKwwuXbruyenQV86ax/wSJ0S0sJbrwv8AFjxhpfiVF3W9/c3AdPMHILhdrYz6GvUP2B/jN438&#10;UWXjf4X/ABPnF549+H1+thcahu3G9t2B8qQn+I/Kfm7gqTzmgD61pk0SzxPG/KOpU/Q06loA/PL9&#10;lv8AaN8I/sgat8Q/g18WL4+DrrTPEF3qmk3t5Gxt72zuH3oUYDqOD6HJ9DXa/se+IP8Ahob9p34s&#10;/HXTLK7tPBlxaWvhzQ7i6Uob1YeZZQp5CkhSPTJB5Br6i+IfwU8BfFo2reMvCOk+JHtQRC+oWqyN&#10;GD1AY849q6nRtFsPD2l22m6XZW+nafbII4bW1jEcca+iqOBTTsN63t1Oa8DfFDwl8X7HXf8AhFta&#10;t9ah0u8l0m/a3z+4uEHzxnI6jcPzr4k/ZU/aU8G/sjSePfgx8V9QbwdqOha7eX+mXV7GxgvrKeTf&#10;GY2VevOffcfQ193eEvAPh3wHHqMfh7RrPRk1G7e+u1tIggnnfG6RsdWOBk1jfEP4IeAPizNaTeMf&#10;CGkeI5rUFYJdQtVkeMHqAx5x7VO2odLHyr+yT4ut/jF+0B8Z/wBoYW8+k+ApLKDRdKvb7MYuILcb&#10;5Zyp6LwD7Z9c15zP+198Kf2nfF91f/E34kWPhn4VaXfGPTPAYMgm1po24utRZQcwkjKQA4PBbOMH&#10;9D5PBuhS+FpPDR0mzXw/Jbm0bTUhCwGEjBTYOMY7V5kv7GfwNVQB8LPDIAGP+PBaq4vPubfwY+P/&#10;AMNvjda30Xw78RWOt2+kCOKeKyQoturA7BggYGFIGPSvEP8Ago14dtfFvhX4P6Hey3MFnqXxF0q0&#10;mkspjDOqOJVJjkHKNg8MOQa+iPh38HPBHwlS+Twb4X03w2t8ytcjToBF5pUYUtjrjJrwv9vL/VfA&#10;r/sp2jfzkpCOw+FX7HXg74QeN7XxTo+v+Mr+/t45Y1g1nxDPeW7B1KktG5wSAeD2PNe7UUUDCiii&#10;gAooooAKKKKACiiigAooooAKKKKACiiigAooooAKKKKACiiigAooooAK5H4veML/AOH3wq8X+J9L&#10;0w61qWjaTdX9tpw3ZupI4mdY/lBPzEAcAnmuurkfi94n1fwT8K/F/iDQNN/tnXNL0m6vLHTgjP8A&#10;aZ44maOPC8ncwAwOeaAPO/2O/jt4k/aH+Es3inxV4RbwVqaanNZDTWEgzGiRsJPnVTyXI6fw17lX&#10;hv7Hnxh8c/HD4TTeIviF4SPgzXV1Oa0XTjDLFuhVIysm2T5uSzDPT5a9yoAKKKKACiiigAooooAK&#10;KKKACiiigAooooAKKKKACiiigAooooAKKKKACiiigAooooAK/Mb/AILGat8OPsHh7TbywJ+J5WOe&#10;zvSkmBYB2DoGzsyXwcEZ46+v6c1+dP8AwVe8f/CXR9Ck8OeIvDLX3xN1DSlbQ9YFsHFtH543L5m4&#10;bejdjXoZfLkxdKWnxLfVb9SJ/Cz51/4JGeLbDQP2l73TLvzRc6zpEtvalE3LvRhIdx7Dap5r9n6/&#10;C3/gmF/yeN4Uz/z73f8A6KNfulX1PGMFHM7rrFfqY4d+4LRRRXwx0hRRRQAUUUUAFFFFABRRRQAU&#10;UUUAFFFFABRRRQAUUUUAFFFFABRRRQAUUUUAFFFFABRRRQAUUUUAFFFFABXj37Qn7Lfg79pG30g+&#10;I59V07UtHaR9P1PRb1rW4t2cYJDDqOBx7V7DXiP7SHjz4x+ARod58LPAOn+PrVjJ/alncXn2edAM&#10;bPKJIBz83XPQUAeND9mL9pH4Oxhvhj8df+Eq06CPEWjeO7Tz93PAEy5b8SRTj+178cfhIzR/Fr4B&#10;6jd2EZVH1zwTOL6E56sY+o9cV4l4r/4KKeOfC37T/gd/HngzxZ8PPCsGlTrqvhlIlumvZC0m24QA&#10;Asq/KOD/AAmut+In/BRLwp42/aE+BkPgL4hvpfhKW9u08V299C1rGI8ReSJvMAxyJMYPFAH058Ef&#10;21fhT8ftcXQPDWuSweJirudD1S1ktrsBBl/kYc4HPBr3TA3bsDdjGe9cV4fsfh74s1y08U6HF4e1&#10;XV4o38jVtP8AJkmCOMNiROcEdea7WgBaSlrM8Ta/aeE/Dmq63fsyWGmWkt7cMoyRHGhdiB9FNAbm&#10;lQK/OTwZ4A/aS/bM8OP8W7f4tzfC/TdSaVvDfh3T428v7Krt5UkxBHLHuckgA9wK+kf2KPjp4k+L&#10;vgfxDonj2GGD4h+CtWl0PWzbgCOd1/1cygcAOM9Ou3PegD6KNFYnjjxBceFPBuuazaadPq93YWU1&#10;zDp9suZLmRUJWNR6sQB+NfB/hv8AZ4/ak/aH0WPx54p+M198MNQ1QGa08LadbuqWUPWNZAGGG9Qc&#10;n1OaQH6F18r/ALWP/Jxf7L//AGNN1/6SPUn7D/xm+IPjJviB8O/iqsFx468A6hFZ3OqWuPLvYZVZ&#10;onwABuwp54yCvGc1H+1h/wAnF/sv/wDY03X/AKSPTA+qaKKKACiiigAooooAKKKKAOF+JOhX+sax&#10;4IlsrZriOx1tLm5ZSP3cYjkBY/iR+dd1SYpa2nVc4Qg/s3/F3MYU1Ccpr7X6KwUUUVibBRRRQAUU&#10;UUAFFFFABTJoY7iJ4pUWSJ1KujjKsDwQR3FPooA+HvAWn+I9QTXrLwXOtj4tm8H6jDo0+5UEN2dL&#10;0MQtkggAPtPIxXSfDDQvjH4K+A2mD4y6yNT8dxeLoJbe/hmjkaO1ZolVQ0agcnzQRjkNg5BxXOeB&#10;NI8QeIB4g0zwnejTfFN74Q1K30q9L7PIum0vQxE+7BxhypzjjFb/AMO/AXxU+HX7O9ppfxf8RjxP&#10;4rbxbBPHercmfbbFogibio6MrnGP4q9PB65rUT/5+y/M2zrTLMLb/oHp/kejfst2kVl8KfEkUUYj&#10;RtSmmKgYy8lrBLI31Z3dj7sa6T4D2B1T9nTw7ZK4ja50uSEORkKWLjP61zHwFYi58YoGIjGhaG4T&#10;Pyhjp5ycdMnAye+BXZ/s3f8AJDPB/wD15/8As7V48pOOKb6pz/CR7WISll8r7S9i/vpSdvlc+R/2&#10;gF1TwN4K0v8AsiTzte0bxsbawkUffuDZx26kD380454JB7V6v8CbSaLSv2fLW4VorlPDurwzK/3l&#10;kHkBgfcMDmua/aK8OpOPFVhPLtvtO1S58S2kqqdkcwt4ZLZj/eKtG2V6dK6T9nu+m1TSv2db65YP&#10;c3Xh7Vp5nAxud/IZjjtkk17nENJznh8VbSUUr93zp/k195x8K4mMcuxWC+1Cc36J0JpfjGWnk77o&#10;9F/ZH0N/C/wai0OSZbiTTNW1OzaZBhZCl5KNwB6V43+1V8GL3QE+KfjnTD5drc6TZ6w0kgLgXlnc&#10;BwmPRgEOOnyn1r7A0vR7LRYJILC1itIZJXndIlwGkdizsfcsST9awPixGkvwt8Yq6K6nR7zKsMg/&#10;uX7Vw5fi55bBqKunHla6NaO34HNj4xzfMPrDbjJ1OZPqm3v+J5h8dvt/jD4YeBlii+06rqszbIYx&#10;jzJZNIveAO2WbH40vxMRo4viojDDL4Q04Ee++9rV0r5vGXwaQ/Mn/CNXz7T03COxAbHqASM+59TX&#10;GftCateaL8VvD3h9XC2XxAa00W5KrlltojcLNg/wtuu4GU/7DZr0chcq1V0V0977uST/AAi2efxL&#10;CFGlSqdLSXpeVSK/Fo5Pw/PDN+0X8NrQyJI6ad4mlkgzkr/xMJTGzD6oSp9VyOlb3wZI/tv4LjIz&#10;/ZutnH/bY1x3wq8OHUf21vELyzLFdeFPD9xDcKq5E7z3dxKNp/uhLtPxBFWvgM5m+N3w4dWLwWvh&#10;PULOTn5UuGvZJQuPUoM5Havnc1p+xzKot+aV1/29yS/U/Q8pkq+R0raOFGz9V9Zj/l+Qv/BQL4d3&#10;3iXWPh3rljNGzafcuJLZjtZkDxuzqemQAOOpzxXHeJrxdK+JfxB8TIjTT6D4r/t2x8sb/MdbS1iy&#10;FH3wY5pQADyxHpX0/wDHvwVe+LZvDc0UBk03TzeT3squFMSiAshHrl0Ucdia+d/2d7G38f6l4Xg1&#10;WLzYdSsIbq4iiJUKRbwyqRjlQJEXH0xWVOM6uM9n/cqW/wDBc3+ci6eJpUshjVlqoTpOSW7Tr0tP&#10;/Aadrab36nVfBRoddu7bxlZu507xT8S76/tYZYmjlijS0uIcSKfusTGTjtkDrXuWo/8AJxWg/wDY&#10;r3//AKVWtdf4e8I6V4Xt7mHTrRYY7i+n1Fwef38zl5GGemSx6etYV74dv5fjRpOurBnS4NBu7OSb&#10;cOJXuLd1XHXlUY59q6JN/V6VK2sd/O8m3+Z808RTr5hicUnaM1Kye6ShyxXm7JepxX7Vun2cvgax&#10;1CeFGurSa5EEp6xh7K4DY+oArzL4y+HLvwf/AME97LTL8RrqWm6TpcTSRNu8tjNCrbWHqrMpI6hi&#10;OhNfVOs6Dp3iO0FrqdlDfW4Jby513LkqVJ/JmH4mvPv2gdGtb/4Z2ulyWa3NhJrOjwSWmzcjRf2h&#10;bgqQP4cdfajG/vqKX8sZL722aZDivquLowa0daE3/wBu2Vvz/A9Ls/8Ajzg/3F/lXkn7UehSax8P&#10;NPuEnWEaZren37qwJ8xUnXKD3Oa9gVQqgAYA4AFcz8RvBx8eeFLnRluvsZlkik87ZuxskV8Y99uK&#10;9TL6yw2KpVW7JNX9Op8pjabr4epCKu2nb16Hyp468BzePv2kJ0tJCt9pOqT6lBF/DMRZohQntw3H&#10;vXuPib4e634p/ZhvfB9vAkGvXmiGzSG6faFlI6M3auK8K/J+1vq6P8rs1y6q3BK+RENwHcZ4z0r6&#10;UrlwGYVqNJU1a0KnMvVa/dc+i4hwVKpiKVV7zowi/TU+Bfin4Sv/ANoDVvD58H3Rg8U6F4fuLDRH&#10;WYJGt9FDZykzFlIGDNMhQgggDPUiui/YZ0j4qaP/AMIWPi1qx1jV7nTNXuNLmadJWj08/wBliNCy&#10;gfxiQ4OTz1r1H4afAzxL8O/BnxT03TriO21/XEnutM1MONsV7Na4LIcZVVl28kZ+XvXlX7Cfgz4j&#10;eCIvBNt8S9c/t3UbvS9WvNLf7QZvs9g39lhIs4GMMrnHPXrXbm9Oiq9apQblFyp2fS3L1873/E4c&#10;nxlerh8Phays6dOvp1vLmenlZpetn1Pt6iiivNOY+ZP2/Pipq3w8+D1tpOgTvaax4nvV0tLmJirx&#10;REZkKkcgn5VyOfmNeh/Bb9nHwX8IPBGnaRZ6FYXd8IUN7qNxAss1zNgb3LMMgZzhRwBXiv8AwUf0&#10;ye18GeAvFqRNNb6Br8UlxgZCo2CCfbMYH1YV9Z6Hq1pr+jWGpWE6XNldwJPDMhyroyggj6g15kEp&#10;4upz9Erej3/E+1xVSeHyDCRw7aVSVRzt1lFpRT9I6pedz59+K/7Jp1T4peE/iB8Nrmw8FeItNuQd&#10;QZI2jhvIO6lEGCSMg9iG56V6F8dfj/oHwE8P2d7q8VzqOp6hL9n07SLBN9xdy+ijsORyfUetJ8cf&#10;2gfDnwEsdEn1yK6vJtXvVs7azsEDzuT1YLnkDj8SK8O+IjR6z/wUE+GUeqRYsoNDlubGOcfdnw54&#10;B6MCB+VKpKFDmVHSTaT8r9bGuCpYjNFRnmScqNOFSUXs5KGrjzb2T08lextXf7ZXibwPJbah8Rfh&#10;FrvhHwtczLENXEqzi3DdDKi8iu2+N/7VXh/4Jt4FvLyD+0dB8TtM39p20mVhiREcOFAJfcJBgCuv&#10;/aBtNMv/AIIeOYdYCHTzpFyz+Z03BCU/8eC496+CbCKbxD8N/wBkK31iMyRHX7mJUlGQ8K3MGwEH&#10;qpUAfSsa9ath7wUruyabX95J/meplOXZbnChip0PZxjKUZRjJ2a9lOaabbaacddWttD6I8Qftt+I&#10;fB0Vvr3iL4O+I9H8DTuirrE7J5iqx+V2j/hBBBwSDXuvi341+E/Bnws/4WDqOohfDb20dzDMi5eY&#10;SAGNFXuxyBj/AArnv2to0k/Zq+IwdVcDR52wwzyBkH6g818hfF9pJv2Tf2b7KYk6Tdarapeox+R1&#10;ycBvbrTq16uGc4uXN7t1p1vbp0McDlmAzqnh6sKXsr1XCSTbvFQ5/tXtLRrtrsezt+2f41h0U+Lb&#10;j4JeIIfAQjE51Mzp56w5/wBaY/7uOaofts+PdF+J37HEHifw9di80nUL+ylhkxgj5yCrDswOQR2I&#10;r60ubOyfSZbWeKFtNMBieJgPLMW3BUjpt2/pXxz+1+fAyfsc3EPw9bTT4ch1i2VE0pgYUk8wlxx0&#10;OTzTxMakKM1Od04vte/lboTktbBYrMsLPD4Z05Rqx1TbjyvpLmb97TRqyeuh7F46+PC/B9PhNo7a&#10;O+qHxXLDp4lWYJ9n+SMbiCPm+/09q9J+J/jYfDf4eeIvFDWjXy6RZSXhtlYKZNgztyema+Wv2q3E&#10;HiH9maVvuDWYQSPUrDivev2o5Fj/AGdviIzsqD+xbgZY4GdhxW0as/3qv8KVvuuebVwGH/4T5cut&#10;WUlLV62qcvy07GLJ+1Loek/s8aT8VdZsLi0g1KFGt9KgYSzyzMxVIkPGSSOvYV59qf7ZXjXwZYDX&#10;vGXwU13Q/CTMhbUkuEkeFGIAaRO3Xp+FY/hX4S6R8Zf2G/h1oWoa9D4a1FIIrnS9RmkVfLuldtgw&#10;SN2c4wOfSsrxB4y/aR+DHh26Txz4W0T4p+D7WLdeXUODKYV6s645xjJJU+tcs61blUm2lyp3ST16&#10;36/ce9h8syx1atCFOMpqrOPLOcoPlTtFU3dRb3vzNu9tD279oP4p+E7L9nG68a3uiQ+NvCtzHZ3C&#10;WEhCpcpLLH5bc+hYN+FanjD48eFvg/8ABbRPF+rwSWVhdWVqLHSbUB5neSNSkEY74HGegAzXi37T&#10;3jvQfiV+wPeeIvDNsLLRbxbHyLRUCfZ9t3GrR4HA2sCOOOK5v4uJHqPxO/ZK07UlD6NJbQyNG43R&#10;vMI7faGB4/8A1mrqYmUZtwad4xt821f0OfA5NQr0KcMRGS5atbmV9bU6cZcttlJ2s2lf7jur39sr&#10;xj4WsU8QeLPgr4h0Twa5QnU1lSSSFG6PJGOQOc13nxd/ap0D4Z/D/wAIeNLOJdd8PeIL2GBbuKXY&#10;sMLqWMpBGTtAOV69q9W8Z2tle+ENct9SVH0+SxnW4Eg+XyzGd2fwzX5esral+xt4Gspwz6aPH729&#10;qW53QE9vbJaliKtbDXjzXurrRaNNfhqXk+Ay3O3Cq6Hs1GcYySlJqUZRk1u21JOPR2d9j6v8Rftr&#10;+IdJ0tvFdp8HvEV38PEG8a7KyxPLFnAmWI8hD1BbHUV9FfDvx7pHxQ8F6T4o0KZp9L1KETQs67WH&#10;Yqw7EEEEe1U/iFbQj4S+JYPKQwrolygj2jbgQNgY6Yrxv/gnl/yaz4b/AOvi7/8AR7V1QlUhXVOc&#10;rppvbZq3+Z4OJpYLFZXPGYej7OVOpGOkm+ZSUnrfquXdWTvsfSdFFFegfIBRRRQAUUUUAFFFFABR&#10;RRQAUUUUAFFFFABRRRQAUUUUAFFFFABRRRQAUUUUAFFFFABRRRQAUUUUAFFFFABRRRQAUUUUAFFF&#10;FABRRRQAUUUUAFFFFABRRRQAUUUUAFFFFABRRRQAUUUUAFFFFABRRRQAUUUUAFFFFABRRRQAUUUU&#10;AFFFFABRRRQAUUUUAFFFFABRRRQAUUUUAFFFFABRRRQAUUUUAJX54fFnxD4o/YO/a08X/FeXwtfe&#10;KfhP4+ihbVbrTU3S6bdIMbiOg6Z+bAYNjIIr9EKiubWG9geC4hjnhcYaOVQysPcHrQB8Qa5/wV/+&#10;CVtpDyaFaeJPEOsOALbSo7DynlkPAQsWIH4A/Q11H7AXw58a7viH8YPiJpf9heJviJqSXsWkSRlJ&#10;bO0jBESsDyMhuhAOFBPJwPpiw+GvhLS783tn4X0e0vC243ENhEkhPruC5zXSUAFFFFABRRRQAUUU&#10;UAFFFFABXyz+3l/qvgV/2U7Rv5yV9TV8s/t5f6r4Ff8AZTtG/nJQB9TUUUUAFFFFABRRRQAUUUUA&#10;FFFFABRRRQAUUUUAFFFFABRRRQAUUUUAFFFFABRRRQAVyPxd13XvC/wr8X6x4V0/+1vEthpN1c6Z&#10;YeWZPtFykTNFHtBBbcwAwOua66uR+LupeJNG+Ffi+/8ABtoNQ8W22k3U2k2pTeJrtYmMKbcjOXCj&#10;GaAPPP2PfiR8TPil8JptZ+K/hj/hEvFC6nNbrYC2e3zbqkZR9rknks4zn+Gvca8O/Y+8W/Frxp8J&#10;pdQ+M+hr4f8AF41KaJLRLcQA2wWMxttDHqS/Oe1e40AFFFFABRRRQAUUUUAFFFFABRRRQAUUUUAF&#10;FFFABRRRQAUUUUAFFFFABRRRQAUUUUAFfnR/wVg+LPw28O6G/g3XPCH9pePtX0tX0nXxbRN9jQTj&#10;K+YTuXO09BX6L18If8FGv2k/h/8ACu6Pg7xJ8O18S+Ide0CdLDXPIgc2W8lAMuNwAb5vlPauvByc&#10;cTTkukl+ZMtmfDn/AATBBP7Y3hXAzi2vM/8Afo1+6Ir+eT9je4mtP2pvhi0MrxSf23AhaNipIJII&#10;yOxHFf0OV9rxpC2PhPvH8mzmw/wiGvLf2if2jfCH7NHgKbxN4quuWPl2WmwMPtN7L/cjU/mWPAHX&#10;tn1I1+R//BZvxnHqPxX8B+F1tXjl0nSZr5rkuCsguJQoUDsV+zHJ77h6V85kmXxzLHQw8/h1bt2S&#10;/XY2qT5I3R+i37NX7S3hT9qHwEfE3hgzQNBL9nvdOuh++tJeoVscHIwQR1Fet1+Tn/BFu6m/4WJ8&#10;SLbzX+znSraTytx2bvOI3Y6Zxxmv1jozvAwy7H1MPTfuq1vmrhTlzxTYUUUV4RqFFFFABRRRQAUU&#10;UUAFFFFABRTWYKCScAckmvjTxj/wVL+Ffg/43DwM8dxfaHA7QX3iu2kD21tMAcqIwpaRQRgsp6ng&#10;Gu3C4LEY1yjh4OTSu7diZSUd2fZtFfn38Ff+Crem/E39oNfBup+HoNF8Iapcmz0fV3n2zrJnCG4D&#10;NtCv0G3kEgfNnj9BKvG4DE5fNQxMeVtXQozU9UFFFFeeWFFFFABRRRQAUUUUAFFFFABRRRQAUUUU&#10;AFeK/tG+L/jP4Nj0W++E3g3SPGsIMn9qWOoXZt5tuBs8o5Az1/TivaqSgD8l/iJ+1Zr2m/ttfDHx&#10;p8U/hLr/AIPm0jQLmzn0i3Vb6W4R2l/fRKANyAtg/wC6earftCfHL9nT9or9o34FXFnFp1t4civr&#10;6LxSmq6ebEKjiLyvPOBnkPg5OPUV9/8Ajf8AZvn8X/tU+Bfi8uuRW9t4c0ifS30lrYs1wZGchxJu&#10;woG/pg9K5z9oP9iXw18evir8N/E97BpEGkeG5rmTVNIl01XGrJKI9qMwIxt2MeQfvdqAKfwF/ZV+&#10;Afgj4k2njz4U6hCt7Dbyx/Y9K1z7VaOsi4JaLe2CAePSvqGvBfhn+w/8I/g38UIvHngvQJ/D+sxw&#10;yweTbXsptSrrtb90xI/KveqAFryn9q2OeX9mn4nrbLI0x8O3uBF97Hktn9M16tVDX9EtPEuhajpF&#10;/H5tjqFtJaXEecbo5FKsPxBNTJc0WiouzTPHv2IWVv2RfhGVII/4Ry0+7/1zGa8s/ZBw/wC1r+1b&#10;JDzbf21pq7k+5vFu+4fXPWvLfC2kftcfskaNdfDHwP4K0n4n+EYZpm8P6/cXISSxt3dtkUitIvKk&#10;7tp3AZwGIwB9Lfse/s96v8Avh1q0ninU49e+IHifUJdb1+/iPyPcv0jU4GVXkZwOSccYq73bl3/z&#10;ROyse/dK8a+O37SGn/Cqe18MaBYt4y+KGrLt0fwlYvmVyf8AltcN0hgXqztjjgZNZ3hn4l/GLUPg&#10;t431zXPhxHp/jmwnuodD0KznRvtqDiCUlpCBknJBYZCnGM18U/BG8/az+DF1rWtD9naz8TeNddne&#10;fVvFWr6ir3l0CxKR8T4jjQYUIgA46ZqR9Ln3D+y98B774PaBr2seKL+PWfiJ4wvzrHiPUIRiEztn&#10;bBCD0iiU7V/E8ZxXkn7dnjXT/h18Xf2cvEeqx3k2n6f4lupJU0+1e5nINqw+SNAWY5I4AzXp37Ln&#10;xL+NHxEj8RH4vfDe0+HzWrQjTha3Hm/agwfzM/vHxtwnp96uP/axAP7RX7L+Rn/iqbr/ANJHqmSj&#10;q/hn+2v4A+LHjXT/AAtoun+K4dSvg5ik1Lw/cWsA2qWO6R1AHAr30U0RIpyEUH1Ap9IYUUUUAFFF&#10;FABRRRQAUUUUAFFFFABRRRQAUUUUAFFFFABSUtFAHx5efDvWNK+Iniz4ceH9Yax8T3vgfUn0fVSx&#10;j8rzLXS7OGcsnKMJ7WXgcgKD3p/w9+FPxE+Dv7PFpoXxN8V/8Jj4ifxbBdJqH2iSfbAzRBI90gB4&#10;KucdPmrW+MfhbUvHP7T3iTw5o+p/2Lq2r/CK+sLPUgzL9lmkvSiS5XkbSQcjnisfwD8FfFv7Pv7N&#10;qaH448Ynxpfw+KItTl1hpZXWC2LRDDNKSVVdjEknA3V1ZROVTHc8tW5t/NndxJCNPBUYx2VGP3K6&#10;Oh8F6pdaJ4R+KF/ZSmC7tvCejSxSAZ2sNNbBr3n4YaZa6P8ADrw1aWcKwW6adAVjXoCyBj+ZJP41&#10;8+aEpTwD8W1Iww8IaQCD2/4lrV9G+A/+RG8O/wDYOtv/AEUtefL/AHqp6y/9LZ6eK0y+jbqqf4Ua&#10;dvuu/vPmj9oeGS48XeNIYUMk0unNHHGvV3a0Cqo9ySB+NS/s628tnof7ONvPG0M8PhzVYpI26o6i&#10;AMp9wQRU/wAU3M3x08Z2z/NDaaFpl9CvTbM92sLNnuNgAwcjv1q/8Jf+Qt8Eh3Gn6/8A+jY6+jz6&#10;o1hsFS8r/wDpr/M8LheHvZhJ9/8A3Hif8j6arM8UaIviXw1q2jvK0CahaTWjSqASgkQruAPcZzWn&#10;SGvBaurMmMnCSlHdHzD8CfHd78Qda+HF9fRRQtZweItLiSIHHlW81pEhOepIQEn1Nek/Ff4XQeN/&#10;iV8LtckhupToWpzSu8D7UiTyWkVnHoZYYV/4ER3rxL9lb/RNe8HaZJxdWz+Ibp8fd2XMlpPFg+ux&#10;1z6HIr7CNZZViquHXtoP3rNffDlf5n0fFuEoyxSocvuK7S8lVlJfoeCfBOxtpfjV8d7nyI2vBqdp&#10;D5oA8zYbRTtz1xkZxVz9l74Wan4O8Kzap4mjX+3Ly5laG2eFVaygWSRY0z3ZlbJPfI9K9g0vQdO0&#10;WfUJ7GzhtZtQn+1XUka4M0u1V3se52qo/CtCu/HVIYzErEJWtGK+6MY3/A+fwNetg8FUwSek5Xb8&#10;uaTSXl72voV7+yi1KxuLScEw3ETROFODtYEHB+hr5U/ZO8Df8Il46tbhmuFefwhBYi3uU2tGtre3&#10;EaNyAcspBNfWdYH/AAiEA8c/8JOJ5Bcf2cNO+z4Hl7RIZN3rnJx6VnRUIzdSe/K0vV2HPE1VhZYW&#10;ntKUG/SN/wBWn8jeFLSClrIxCmsiuMMoYZzgjNOooAKKKKAOPtfh1a23xTv/ABsZRJeXOmRaYsRj&#10;H7pFcuSG6/MSMj2FdfS0VMYqOxtVrTrNOo72SS9Fsc/4/wBI1PX/AAJ4k0vRb3+zdYvtNubayvNx&#10;X7PO8TLHJkcjaxByOeK+Qv2Ifht45+EOi/D6X4ieI/8AhIpNZXUoNLmE8kxtkmt7OaK3O8AqAtlc&#10;txwDj+9x9ffEDQr3xR4D8SaNpt9/Zmo6jptzaW16CR9nlkiZEkyORtZgeOeK+Pf2SvhH4n+C/hXw&#10;NoHinxQfFV3H8QdSjgufMkdYoodNurfYu85A3QswA4w31q6i/cSdvtR16bv+vv7muBf+1WvvCp/6&#10;Qz7hooopHIYfjTwdpHxC8Lan4d120W+0nUYTBPC3GVPcHsQcEEdCAa+YfDn7OXxy+CiS6P8ADT4k&#10;6ZeeElLfZNP8S2pke1UnOFYA9D6YHtX11RXNUw8KrUno11Tsz2cFm2JwNOVGFpU5auMoqUb97PZ+&#10;aPl74cfsk65f/Ey2+Inxg8WDxt4jsD/xLrGCPy7K0I5Vgp6kHJAAAzycmu7/AGif2eY/jTBo2raT&#10;q8vhnxt4fl+0aTrMAz5bcEo47qSB/nIr2aipWFpKDp20e/f1ubVM8x9TFQxfPaUFaKSSil2UbWs+&#10;qtr1PkrxT8A/jz8Y9Mg8LeP/AIgaHaeEGZTfnQLRkur1VOdrbgAM4B9M9jiuz+Jv7MkniDWPgyPC&#10;9zZ6RongC9ExtbhWZpIQYcKpH8WIjye5r6CopfVKdne7vbVvXTVGr4gxqlB0+WChzWjGKUbyTjJt&#10;LdtO13t0OJ+Nfga7+Jnwn8VeFbG4itbvV7CS0imnBKIzDAJxziuB/wCGYrDxN+zRo3ws8VXKTTWF&#10;okaalYqVMM6ElJY93pnoevNe6UlayownJykr3VvkefQzPFYWlGjRnyqM1NW3UkrXv6dD5Pm+Cv7R&#10;l/4U/wCEHu/iVoH/AAjbxfY5dXjsn/tJrbG0rnpuK8Zzn3roPiZ+yPDqX7M9j8KPBd3b6alrcwXH&#10;2u/Ut5zK5aR32/xMST+lfSNFY/VKdmnd3VtX0PRfEON54Tp8sOWXPaMUk5Lq0lq/w7Hhf7QX7Njf&#10;G34Z6Bo8GrnRfEvh94rnTtUjBKpMiBSCOu04ByOQQDXnniP9nT42/F/wjdeG/iN8QdKk0dLZ/Jt9&#10;Ftmie8uAv7lrh8DKBsMVA5xX1vRTnhKdRtu+u+u/qThs/wAbhKcacOV8rbi3FNxb1fK2rq//AAVq&#10;fN+ofskJ4p/Zn8L/AA41nVltdf8AD6LLZa1YKcQXKsSrAHkrzg9D6YrD1D4R/tJeK/C83hHXPiH4&#10;Zh0S5i+yXWp2li5vpoD8rjnChmXIJ75PNfVlFJ4Sm9rrS2jaul3KhxBjYX5uWXvOa5oqXLJu7cbr&#10;S71tt5HgHxH/AGXYNS/Zeb4ReD7uLTooxAIrq/BYMUnWWR32/wATEMeO5rR+KX7NNp8VvhB4Z8MX&#10;upNpniLw9b2zadrdmvNvcxRqu4A8lCR0znp3Fe3UVbw1J3ut0l8kc0M7x9PlcamsZyqJ9eaSSbfe&#10;9tU9D5M1/wCCn7RnxB8Pr4Q8S/Efw/a+HJ1EN9qGmWTrfXEXQqeAMsODjGc85rd+Kv7Iqaz8JfAf&#10;gXwVd2ulWXhrVIb5pL4MxmC5LsdvV2Ykmvpaio+qU2mpXd9NX0Or/WLGxlTlS5YKD5koxSXM1a7S&#10;3dtFfboYvijRZdd8HavpEUiRzXthNaJI4+VWeMqCfbJrgf2XvhFqXwN+DuleENWvbbUL20lmkae0&#10;VhGQ8hYAbueM16xRXR7OLmqnVKx40cZWjhpYRP3JSUn6pNL82FFFFanEFFFFABRRRQAUUUUAFFFF&#10;ABRRRQAUUUUAFFFFABRRRQAUUUUAFFFFABRRRQAUUUUAFFFFABRRRQAUUUUAFFFFABRRRQAUUUUA&#10;FFFFABRRRQAUUUUAFFFFABRRRQAUUUUAFFFFABRRRQAUUUUAFFFFABRRRQAUUUUAFFFFABRRRQAU&#10;UUUAFFFFABRRRQAUUUUAFFFFABRRRQAUUUUAFFFFABRRRQBU1bVrLQdMudR1K7gsLC2jMs9zcyBI&#10;4kAyWZjwAK+RPHf/AAVe/Z/8F6jNZW2u3/iaaFirPo9i8kRI/uyNtVh7gkVw/wDwUQ1DWvjV8afh&#10;N+zppeoTaRpPiWc6jrd1A2GeBCQEx3AAdsHuF9K+mfhv+x38GvhXoFvpWifDzQpY4gCbnUrKO8uJ&#10;GAxvaSQMcn2wPYUAee/CX/gpb8Bvi5q8Gk2viptA1SfAjt9ega1V2JACiQ/IWycY3ZNfUqOsiKys&#10;GVhkMDkEetfOvx3/AGC/g/8AG/wjfadJ4P0vw7q7RMLLV9FtUtJbeXHysQgAdc4yGByPTrXm3/BL&#10;n4leJNe+F3iz4f8Aiy7k1HV/AGsvo63csm9mg52Lk8kKVYDPbHpQB9q0UUUAFFFFABRRRQAUUUUA&#10;FfLP7eX+q+BX/ZTtG/nJX1NXyz+3l/qvgV/2U7Rv5yUAfU1FFFABRRRQAUUUUAFFFFABRRRQAUUU&#10;UAFFFFABRRRQAUUUUAFFFFABRRRQAUUUUAFcj8XZ/E9r8K/F83gqMTeMI9Jum0eNgpDXgibyQQ3B&#10;+fb14rrq5H4vR+J5fhX4vTwUwTxg2k3Q0dmKgC88pvJJ3fL9/b14oA88/Y91L4war8Jpp/jdaR2X&#10;jL+05lSOOONB9l2R+WcRkj73me9e414d+x7bfGG1+E8yfG+aOfxl/acxjaNoiPsuyPy/9WNv3vM9&#10;69xoAKKKKACiiigAooooAKKKKACiiigAooooAKKKKACiiigAooooAKKKKACiiigAooooAK+E/wDg&#10;ov8AtT6N8ILh/A998O18TXviDQJ1h1vahay3kpjlCcA/NwR2r7rNfHX7ZXx+uvDfxK8O/CFfAzax&#10;ZeOLE6fP4jjjZ304TyGHcF2EHbndgsOgrahJQqwlLZNfmJ7H5Dfs9+M7D4cfHDwP4l1UOdO0vVoL&#10;i4MWNwQNgnkgcZzye1f0Z6Tq9nr2l2mo6ddRXtjdRLNBcQOHSRGGQwI4IxX86v7QnwC8S/s3/Eq/&#10;8H+JYlMsX720vIjmO8tySElX0zjkHkEEV+un/BKvxDqOvfslaSmoXT3S2GoXNnbBgP3UKsCqDHYZ&#10;PX1r9Q4vw9LE4elmNGV1t6p6o4sO3FuDPbvjX+098NP2eltB478UW+j3N3taGzVHmuHQlhvESAts&#10;ypBbGAe9fjV/wUa8Xp40/a08V6ha6uNa0c21h/Zs8cwlhFs9pFIoiI42lpGbjux9ayf29vF2teLP&#10;2sPiIusalPqCaZqk2n2SSt8tvbxsQkaDoAMn6kknk18/da9vh3IaeXxhjOe85R17a2enpYzq1XP3&#10;T7x/4I9eNP7E/aF17w99k87+3NGdvtHmY8nyHD/dxzu3Y6jGK/Yi0vbe+R3triK4VWKMYnDAMOoO&#10;O/tX81nw9+Jfij4U65LrPhHWbjQtVltZbNru12+Z5Ugw6gkHGQByOR2Ir0L4Bfta+Pv2c7PxbB4W&#10;1KUf8JBZtCRcSF0trgsMXaqcgyhd6gnj5gTnaBXHnvDNXMsTLFUZJNpK3fo7vppbuVSrKC5Wf0Lm&#10;vx8/b/8A23/ifZftEaj4T8K67d+D9J8IXaxRLpk7K17NtVjJOejL82BGcr1zknjxz4Lf8FEvjP8A&#10;BXTrnT7TXU8TWNxci5dPEfmXkiH+JUkL7lDDqOQOoA5z5X+0R8UbX41/GnxV44s7GbTbfW7hLkWk&#10;7BnibykVhkcEblOPbFc+TcM1MDjZSxUVOFnZ+enR+V+46lZSj7p+7n7Jvxqn/aB+AvhfxpeW/wBm&#10;1G8hMV4gTYhnjJSRkGThSQSOe9ev1+VP/BJT9p600LUJ/g3q8F48uqXEl7pN4shkjRgmZISp+4CF&#10;LAjgnOetfqqK/Pc6wMsvx1Sja0b3Xo9v8jrpy5opi0Vn69r2neF9GvdX1e9g03TLKJp7m7uXCRxI&#10;oyWYnoK8y+A37VXw3/aSTVh4G137dc6XIFuLS5iME4U9JVRuWjJyNw7jBxxny40Ks6cqsYtxju7a&#10;L1Luk7HrtFIKWsBhRRTJJFhRpHYJGoLMzHAAHUk0AcT8Zvit4Z+DvgDVfEHinVLfTbGOCRY1nlVH&#10;uJNhKxRhiNztjAFfzh6vdpqGrX11GpSOeeSVVbqAzEgH86+xf+CrfjrVPEn7Sg0ttZk1Dw3ZaXa3&#10;GmQRyhrZRKmWkTHDbsfe56Y7V8X1+58K5WsFhPrDleVRJ+i6Hm1580rdjqvhMyp8VPBhYqqjWrIk&#10;scADz05Jr+lSNg0alSCCAQQcg1/L+ehr+l/4cf8AJPfDH/YMtv8A0UtfP8cQ96hU/wAS/I1wz3R0&#10;dFFFflh2hRRRQAUUUUAFFFFABRRRQAUUUUAFFFFABRRRQAUUUUAFFFFABRRRQAUUUUAJRS0UAFfK&#10;37WP/Jxf7L//AGNN1/6SPX1TXyt+1j/ycX+y/wD9jTdf+kj0AfVNFFFABRRRQAUUUUAFFFFABRRR&#10;QAUUUUAFFFFABRRRQAUUUUAFFFFAHz38U/hUvxM+KfxEgg1aXRNVuvhsNCtr5ThLYXlxebpjjByh&#10;gQjBH8XtXnnhj4C6l+zt+w/8SPCureMD44uZUvb4akSx2q8UaiP5mY8bCev8Ves/EzwfH8QfE3xX&#10;8MS6n/YsWs+ArTT21L/n1EsupoZeSPu7s9R0ryPwn8BLX9nP9h74k+FrTxj/AMJxFKt7ff2kCCFL&#10;xRqY+Gbp5eev8VdmTpLG0bf8/F/6UbZ7OUqDTe1JJf8AgF/zbOns/wDkUfjJ/wBirpX/AKb3r6F8&#10;B/8AIjeHf+wdbf8Aopa+bptTj03wp8VFkRm+26JoNgpX+Fp7XylY+wLgn2FfTvhzTH0Xw9penSOs&#10;slpaxW7OowGKIFJHtxXl/wDMRU9Zf+lSPdxumAoX6qH4Uad/zR4n41+Gx8T/AB416AaibY674Vt4&#10;93lbvI+z3ofPUbt2cdse9ZXwetxqvx01yOdnxo13rV5bkN1a4vfKcMD2CwKQBjljXp9xbyn4/WU/&#10;lSGAeHJEMuw7N32lTjd0z7V5r8DP+S9eOf8AuIf+nOavRzWtOq8LCTukl+i/KK+48/IKcaeHzCpF&#10;We3y1/8Akn959Gig0tIa5jzD5c+FPhUeCP2ho/D63P23+zbW5iafZtLZs9OIJXJxnkDnnBr6jFeA&#10;/Dn/AJPH+MP/AGBtG/8AQJK9/riwqSjK3d/g7fofS59UlVr0nN3fs6bb7uUVJ/8ApVgooortPmgo&#10;oooAKKKKACiiigAooooAKKKKAOe+IXh6Xxd4B8TaFBe/2bNqmmXNkl6CQbdpImQScEH5S2evavj7&#10;9l74LX/7Pnwp0xtR8Vf8JjPYfEmVhKGb5/OP9lkZZmxgyGb36d819gfEXw6vi/4f+J9Bkvv7MTVN&#10;LurFr4f8u4kiZDJ1H3d2evavjz9nL4J23wD+AmpeGYvFY8WSj4k6dNJcAg+UPt1msecMw+eNI5ev&#10;SUU6ivh5yttZ37b9PW39M7Mvf+30YN6SbTXdPR69NG/6R9y0UUUj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86P2nfH/hn4Y/8FOPhb4j8Xarb6Jodn4ckMt7dA7I2Pnhc4BP&#10;JIFfSX/DwT9ncf8ANVdF/Kb/AOIrqPjJ+zf8IfipfjxN8RvC2k6rPY23lHUNTbYsMIJbBbIAAJJ5&#10;9a878I/sXfst+P8ARY9Y8NeBvC2vaVIzIl7p0vnwsynDAMrEEg0Abg/4KB/s7kgf8LV0Xn2l/wDi&#10;K8C/4Jc65YeJviJ+0jq+lXSXumX3ilbi2uYs7ZY2acqwzzggg1N4p8PfsC+C/GbeFdXtvBlrrMch&#10;hmQebJFA4OCskq5RCD1BYY719ZfBH4MfDT4T6Nc3Xwz0TTdK0vWxFcvPpb74roBfkcNkgjBOCPWg&#10;D0qiiigAooooAKKKKACiiigAr5Z/by/1XwK/7Kdo385K+pq+Wf28v9V8Cv8Asp2jfzkoA+pqKKKA&#10;CiiigAooooAKKKKACiiigAooooAKKKKACiiigAooooAKKKKACiiigAooooAK5H4vWHiXVfhX4vs/&#10;BlyLLxdcaTdRaRcs4QRXZiYQsWIIGH2nOK66uR+Lui+IfEfws8XaV4S1AaV4ovdJubfS74yGP7Pd&#10;NEyxSbwCV2sVOQCRigDzz9j3w18XPCnwmmsvjVq6a34wOpzSJcxzrMPspSPy13BVHDCTjHevca8P&#10;/Y/8AfFL4bfCeXSfi94nHi3xW2pTTrfi7e5xbssYRN7qp4Ic4x3r3CgAooooAKKKKACiiigAoooo&#10;AKKKKACiiigAooooAKKKKACiiigAooooAKKKKACiiigAr5Z/aM/ae8bfCX4//D7wVoPw8/4SbQ9e&#10;MQvdZ+zzubPfOEOGQFRgc/N/Kvqavlz9on9oL4s/Db4//D7wl4M+H/8AwknhHWjF/ausf2bcz/Y9&#10;0wRv3sZCJhefmHv0oA+Hf+Cxfh/UbX47eGtZltWTS7zRlgguSw2ySJIxdQM5yNy9R3Few/8ABPr9&#10;pbwB8Bv2Kr/V/FeseQNO12eGSygjL3Eskm1kSNTgOSvzcHAHUium/wCCyCKfgN4Vfau8a6AGxyB5&#10;T96/H4SP5Yj3HZndtzxn1xX7LleDhneS0aFV8qi+nWz/AFPPnL2dRtHov7Rvj/S/ip8dvHPi7RRO&#10;uk6zqs95bC6QJL5btkblBOD7ZNcXoPhvUvE893Dpdo13La2k9/MqsBsghQySvyRwqqTjrxxWbX0D&#10;+yn8OL3xLoPxk8WKZodN8NeCNTaSUQFopJZ4WhSIvnCsVZ3HUnyz9a+2qzhgcNptFJK/ySOZXkz5&#10;9paWKJ5mCRozueiqMmmiu8kWivWNE/Zl8Z+JfgBqXxe0i3h1Lw1peoPY38EDMbm2VUVjOyYwYxvU&#10;EgkjOSAASLX7IfhKy8e/tB+F/Dt/ZWl/BqX2i2WG+iEkPmNBIEZlIPAbB9sVxTxlGNKpVi78l726&#10;W6FKLul3Jv2M/FWo+D/2n/h1faZIkVxLqsVoxkjDgxynY4we5Vjz2r+hcV/OF8H9Xi+GHx58K3+q&#10;K9xFomuwm5W0wWfy5gG2bsZ6cZx+Ff0b290lxaR3I+SN0Eg3cYBGea/KeNY3xFGqlvHf5ndh9mj4&#10;1/4K2XEsH7JUgilkiEuu2aSBGKh12yna2OoyAcH0Ffn7/wAEvdav9K/bM8H29ndy20Go299a3kcZ&#10;wJ4hayShG9R5kUbfVBX25/wV68eaXb/s56FocbNdXGsa2klvPblXhUQI28M27r+8XGAehzjv+Y37&#10;M3xs/wCGdvjV4f8AiB/Y417+yRcD7B9o8jzfMgki+/tbGPMz0OcV7WQ4apWyCtSjG7lz283ay/Ey&#10;qtKqmfvT+0V8RdQ+EfwM8b+MtKhguNS0XTJbu3juQTGXUcbgOSOc4r8cP2V/20fH3g79pfTvEPiH&#10;xPe6tpviXUEttcgvboLA6SttEg3/ACRCNmDZAGFBHANfYX7T37a/hj48fsHeJNT8HavBpniG8+zW&#10;er+HriRHu7aOSZEmXaRlozuG2VRyD2OQPyWtnSO5iaRS0auCyjqRnkVHDWUReDxFPF0/ebcdVrol&#10;+uqsOtU95crP6OvjL8evBXwH8FXPibxbrdtZ2iQtLb2yyqbi9IxhII85ckso44Gckgc1+Rv7Rv8A&#10;wU++IXx18H6n4S07TbPwdod9Mwml0+WRrue25xC7k4GRjdtAz06EivBP2kPjbf8Ax5+KWpeIri9v&#10;Z9LTbbaVa3u1TaWqgBIwqnavTJx1JJOTXn+geHNV8Vakmn6Np11ql84Yrb2kTSOQFLE4A7AE/QGv&#10;QybhnDYGmq+KXNU0eu0f67sipWlJ2jsU7i7nu/L8+aSfykEUfmOW2IOijPQD0qKljjaaRUjUu7HC&#10;qoySfarF5pl5p237XaT2u/O3zo2TOOuMivuk0tEcxVPQ1/S/8OP+Se+GP+wZbf8Aopa/mgPQ1/S/&#10;8OP+Se+GP+wZbf8Aopa/L+OPgw//AG9+h24bdnR0UUV+TncFFFFABRRRQAUUUUAFFFFABRRRQAUU&#10;UUAFFFFABRRRQAUUUUAFFFFABRRRQAUUUUAFfK37WP8AycX+y/8A9jTdf+kj19U18rftY/8AJxf7&#10;L/8A2NN1/wCkj0AfVNFFFABRRRQAUUUUAFFFFABRRRQAUUUUAFFFFABRRRQAUUUUAFFFFAHiHxN8&#10;J2Hj3xL8WPDWqamNE0zV/ANpYXOpFlX7LFJLqaNLlsAbQxOTxxXkXhD4HeGf2ff2G/iT4Z8KeMl8&#10;c6XIt7enU0likCyPFGpjzGSOAgPXPzV658T/AA5o3jDxH8WdC8Ran/Y2gan4BtbPUNR8xY/stu8u&#10;prJLub5V2qScngY5rmv2Wvg34D+Ev7OfiLwx8MvFh8f6FcXN5P8AbluIbom4eFFaIGIBeAqcdfm9&#10;62y6r7HEU6r+zO/3SOjN4e0g4LrTiv8AyRHm/jTV7mzvdU0yNlFpqNpobXAK5JMVqrpg9sMPxr7c&#10;HWviHxt4Bvbv4p/DDSruaextLuLR7rU0VzFOmyD7OLfaQQyl8Ft2MAEYJ5r7eFefG/1mv/if5t/q&#10;fRZq4f2dl/Lu6ab/APAYx18/d+6wGvFvhN4Wg0v42/E2ZJpXa0mjjUNjDC6zeOTx/C8hUf7IGea9&#10;pNeZ/DuN1+MHxXdkZVe503axHDf6EnSqqJOcH5/ozzMFUlHD4qKe8F/6XBfk2em0hpaQ9q6DyDwf&#10;4fWc9v8AtgfFmaWCSKKfRdHaGR0IWQBZVJU9wCCOO4Ir3mubh8I+V8RLvxR9qz9o0qHTPsuz7vlz&#10;Syb92e/m4xjt15rpKwowcE0+7f3u56mYYmOKqQnHpCEf/AYqP6BRRRW55YUUUUAFFFFABRRRQAUU&#10;UUAFFFFAHO/EbQLXxZ8PvE+h319/Zllqel3VlPfbgv2eOSJkaTJ4G0MTzxxXx38Afg34e+AnwA+J&#10;Gk+GPFieNdG8OeKLTxF/aEckcn2n7PBY3TwBoyVBPl7QecZBIOK+xPiNo2neIvh74n0rWL3+zdJv&#10;tLurW8vd4T7PC8TLJJubgbVJOTwMV8afAj4feAfg9+zT8c/Bnw98ZReNtGjil1OPUIruG6O2ayRM&#10;M8ICA74JPlPzAAHoQS5RvRqu17R+7Va+fb5nXgZWx+GV7XnH5n2R8QvFE/g/wVqWtWsMdxPaojrF&#10;KSFOXVecfWulryj9pPxCfD/wkuMW5uPt95Z2HDY2ebOi7+hzjrj9a9WBBAIOQa7J0uXC06tvilJX&#10;9FH/ADZ5Mal8TOnfZR/Fy/yQtFFFcR1h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56/tv2mq/tM/tb/Df9nFNZutE8KS2La/rZtX2m6QeYQvoSFibAbIywOOBXov7UEmhfsKfsN67pHw&#10;+W40hSP7N013naWZJ7hjvk3E5zt3nIxg4xXn37bUms/s2ftb/Dn9o+LRbrXfCcNg2ga4tqm5rVD5&#10;gD49SsrkE8ZQDPNeVftH/Hyy/wCCkHxM+G3wp+FVjqt74Zt9RXUtd1K5tzCixjAbcD0CJv5OMswA&#10;zQB7L+yX/wAE6vhXqX7M2iz+PPCsWueKvE9iL++1K6eQXFuZRuRYjuGwoCOQOTnOai/4Je65q3gr&#10;XvjF8EtS1C41Cz8EayRpjXByY4HeRSo54BKBserGvor9oD9qf4cfsjeE7FPFOotFdmzYaXpNvGXn&#10;uxEoUKuBhRnaMnAGa8D/AOCW/wAP/EVzpHxF+MXijT5NMvPiFqxvLO3lDBvs4Z23887S0hCnuFz0&#10;NAH3ZS0UUAFFFFABRRRQAUUUUAFfLP7eX+q+BX/ZTtG/nJX1NXyz+3l/qvgV/wBlO0b+clAH1NRR&#10;RQAUUUUAFFFFABRRRQAUUUUAFFFFABRRRQAUUUUAFFFFABRRRQAUUUUAFFFFABXI/F3wzrHjT4V+&#10;LtA8Pap/YmvanpNzZ2GpeY0f2WeSJljl3J8y7WIORzxxXXVyHxf8JX/j74U+MPDWl6odE1LV9Jur&#10;G21IMym1kkiZFlyuCNpIPHPFAHn37H3wh8d/BP4TS+HviJ4w/wCE319tSmul1P7VNcYhZYwse6UB&#10;uCrHHT5q9wrwz9jn4HeJP2fvhJN4Y8U+MG8b6m+pzXg1NpZZMRukYEeZCTwUJ9Pmr3OgAooooAKK&#10;KKACiiigAooooAKKKKACiiigAooooAKKKKACiiigAooooAKKKKACiiigAr5c/aJ+LHx28G/H34f6&#10;D8PfBn9u+A9SMX9uan/Zktx9lBmCv+9VwqYTnkH1r6jr5b/aK8a/tBaD8ffh/pnw10BdR+H12Yv7&#10;dvDZrL5IMwEnzlgV/d88CgDyf/gsh/yQPwt/2Hl/9FPX49Cv2p/4K1eDH8R/swLqqXSwDQ9UhuWi&#10;Zc+cHzHgHsRuz+FfitX7lwfJSyxJdJP/ADPMr/Gdl8GvCtj45+Lvgnw5qnm/2bq+tWdhc+Q+yTyp&#10;ZkR9rYODhjg4Nfvt8Hf2Xfh18D/hzf8Agnw9oMc2jalv/tI6iFnlvw2RiZiBuAU7QuAAO2SSfwg/&#10;Zp/5OK+F/wD2M+m/+lMdf0b96+f42r1YVKVKMmotXt5p6M2w6Vmz44+Gf/BL/wCGfw2+KOt+LYL/&#10;AFG9tLqGeHTdJchF0wTIyOVkyTIQrsF3DjPO481+K/iTT4tI8RapYwFjBa3csEZc5barlRk+uBX9&#10;OFfzM+Of+R08Qf8AYQuP/RjV18IY7EYyrXliJuTSjv8AMmvFRSsfsP8AsX/BjTfiH/wTij8J2jjR&#10;ZvF9lqCXd8imQ+c8rxiUqTzhUQYGOFr5p/Y8/YM+LHw2/ars9W8SaMumaB4SnkuJNWdswX42MqC2&#10;PV924HnG0A5weK/ST9lq2htf2bvhjHBDHBH/AMI5YNsiQKuTAhJwO5JJPqTXqDKGUqwyCMEHvXxs&#10;87xGGqYulC3LVlK9+mttPlodCpqSi30P5q9V5+LF5j/oOP8A+lBr9Sv+Cm/7Vk3w3+GWkfDjwj4l&#10;Sw8U6vCn9rw2gJuLexMf3S4P7oueMfeK5xgHn84v2odOtfCf7THxDttHgTTraz16dreKH7sRD7hj&#10;Oe/Neb+IfEWqeLdbvdZ1q/uNU1W9kMtxeXUheSVz3Ynr/wDWr9XqZbTzKphcVU+GCvbu3a1/Q4VN&#10;wTiizP4z1y68I2vhabU55fD9rdyX1vp7nMcU7qqu655BYKuQOOM1iilor6aMIw0irGIVKbK4FmLv&#10;yJPspk8oT7Ts34zt3dM45xUPWv1S/wCCef7Lfhr40/sX+JdN8XBb7TvEesyz2vlribTpoUEQljY/&#10;xd/Qjg15OaZlTyugq9RXV0vv/wCAaQg5uyPytr9Yf+CO3wjNj8PfGvjbU9Jj2a3Omm2dzKxYzW8Y&#10;PmrszjYXYckc4PYV8m/Dr/gnp8Sta/aPi+H+ueHryz0OwvBJqOtbMWzWQYEvHJ0ZnXAABzk+xr9w&#10;fD3h/TvCmh2Oj6RZQadpljCsFta2yBI4kUYCqB0FfEcV51Slho4TDy5uezbT2W6+86KFN35mfJfh&#10;7/gmF8MfDX7QMfxIs7i7i0q3uBfWnhWNNttb3QOQyyBt3lhvmEeMA8Z2jbXiX/BZ7wvq17o/w81y&#10;3064m0eye5gur2NCY4HfZsDkdN204z6V+mVZXijwvpPjXQL7RNd0631bSL2MxXNndIHjlU9iDXwu&#10;EzrEUsZSxeIk58mmvbb7/wA+p1SppxcVpc/mg/sTUW0+G+Wwumsp5TBFcCFjHJIOqK2MFuRwOea/&#10;pU+HsTw+AfDcciMkiabbKysMEERLkEVS8N/CbwZ4Q8MaZ4e0jwvpdlommyedZ2S2qMkEmc713A/P&#10;nnd19662uzPs9Wc8iUOVRb673t/kTSpezvqFFFFfJG4UUUUAFFFFABRRRQAUUUUAFFFFABRRRQAU&#10;UUUAFFFFABRRRQAUUUUAFFFFABRRRQAV8rftY/8AJxf7L/8A2NN1/wCkj19U18rftY/8nF/sv/8A&#10;Y03X/pI9AH1TRRRQAUUUUAFFFFABRRRQAUUUUAFFFFABRRRQAUUUUAFFFFABSGlooA8x+LXw/wDD&#10;eseHviJqPizVn03w3rPhY6Pq025Yha2cYumlmEhzg7bl+owNgPNcj+xX4C+Ffw5+EFxpXwf8TN4r&#10;8KNqs8737XaXJFyUjDpvRVHCqhxjv716Z8YrHw3qfwm8ZWfjK5Nn4SuNHu4tXuA5QxWhhYTNuAOM&#10;IWOcV5n+xZ4b+EPhb4Q3Nl8FNXfWvCB1WeSS5knaYi6KReYu4qp4UR8Y70kktjSc5VHeTvol8krL&#10;8Ddv9Fstb/aXiW+t1uFtPDsd5BuyPLmS7G1xjuK9eFRC1hFz9p8mP7QU8vzdo37c52564z2qas4Q&#10;5L+bOjE4l4hU10jFL7v8wooorU4wooooAKKKKACiiigAooooAKKKKACiiigAooooAKKKKAOd+I2n&#10;6Rq3w+8UWPiC6NjoN1pd1BqF0HCeTbNEwlfcQQMIWOSOMV8QfA74efCX4bfCb466Z8GfFL+LvDM3&#10;h6Ke6vXvUuil2UulMe5FUD5FQ4x396+3/iNbaLe/D3xRb+JJvs3h2XS7qPUpg23y7UwsJmz2whY5&#10;r4j+Bfhb4N+FfhT8c7P4G6vLrvhaTw9DJdzyTtOwvNt0CuSqkfIIzjHeto/7vX/wP84m2E/5GGE/&#10;6+R/U+jvi54z0nxp8PpX0i5F3Fp3iCPTbhwpCieMfOoPfBbGfUEdq6a98RXnhT4LeH9QsPKFwtvp&#10;cI81dy7ZHhjbjI/hY4968J8OkrpGteGmIkhu9f1PxEblD0wt0yRgd/mteT6MMV6H8W9SvtP+BvgM&#10;WbosUlxpcl6GXJa2hj+0Shf9rEPHvx3r7KrgoU50cItY899eq8/uZ8VTxcqiq4l6Pktp0f8ATR77&#10;RUNndJe2kFxHny5kWRdwwcEZFTV8Q1Z2Z9cnfVBRRRSGFFFFABRRRQAUUUUAFFFFABRRRQAUUUUA&#10;FFFFABRRRQAUUUUAFFFFABRRRQAUUUUAFFFFABRRRQAUUUUAFFFFABRRRQAUUUUAFFFFABRRRQAU&#10;UUUAFFFFABRRRQAUUUUAFFFFABRRRQAUUUUAFFFFABRRRQAUUUUAFFFFABRRRQAUUUUAFFFFABRR&#10;RQAUUUUAFFFFABRRRQAUUUUAFFFFABRRRQAUUUUAFFFFABRRRQAUUUUAFFFFABRRRQAUUUUAFFFF&#10;ABRRRQBBfWNtqdpLa3lvFd2sq7ZIZ0Do49Cp4IrH8K+AvDXgWGWLw5oGm6FHMxaRdPtEh3n1O0DN&#10;b9FAHA/EL4DfD/4r69oms+MPCun+ItQ0YOLGS/j8xYdxBb5TweVHUGu6ggjtoY4YY1iijUIkaABV&#10;UcAADoAKkooAKKKKACiiigAooooAKKKKACvln9vL/VfAr/sp2jfzkr6mr5T/AG/r2307T/gjdXdx&#10;Fa2sPxM0eSWeeQJHGo80lmY4AA9TQB9WUVxn/C6vh4P+Z88M/wDg4t//AIuk/wCF1/Dz/ofPDH/g&#10;4t//AIugDtKK4v8A4XX8PP8AofPDH/g4t/8A4uj/AIXX8PP+h88Mf+Di3/8Ai6AO0ori/wDhdfw8&#10;/wCh88Mf+Di3/wDi6P8Ahdfw8/6Hzwx/4OLf/wCLoA7SiuL/AOF1/Dz/AKHzwx/4OLf/AOLo/wCF&#10;1/Dz/ofPDH/g4t//AIugDtKK4v8A4XX8PP8AofPDH/g4t/8A4uj/AIXX8PP+h88Mf+Di3/8Ai6AO&#10;0ori/wDhdfw8/wCh88Mf+Di3/wDi6P8Ahdfw8/6Hzwx/4OLf/wCLoA7SiuL/AOF1/Dz/AKHzwx/4&#10;OLf/AOLo/wCF1/Dz/ofPDH/g4t//AIugDtKK4v8A4XX8PP8AofPDH/g4t/8A4uj/AIXX8PP+h88M&#10;f+Di3/8Ai6AO0ori/wDhdfw8/wCh88Mf+Di3/wDi68K/ZN/aS07xPY/FVvGXxB0aWSw+IOsWGlfb&#10;tSgj26dG0fkCPLDdHy2GGQeeaAPqmiuL/wCF1/Dz/ofPDH/g4t//AIuj/hdfw8/6Hzwx/wCDi3/+&#10;LoA7SiuL/wCF1/Dz/ofPDH/g4t//AIuj/hdfw8/6Hzwx/wCDi3/+LoA7SiuL/wCF1/Dz/ofPDH/g&#10;4t//AIuj/hdfw8/6Hzwx/wCDi3/+LoA7SuP+MPg6T4h/Cjxh4Xh1P+xZdZ0i6sE1Ln/RTLEyCXgj&#10;7uc9R0qP/hdfw8/6Hzwx/wCDi3/+LrlPiz4w+HnxQ+F/izwefiV4c0wa9pVzpn22PVrdmg82Jk3g&#10;eYMkbs9e1AGR+xt8Bbr9nT4Rz+FbzxgfG0r6nNff2kSTtDpGvl8s3TZnr/FXu1fMH7I/hn4d/ss/&#10;CubwaPi/oPicSalNqH2251S3jYb0jXZjzDwPLz1717X/AMLr+Hn/AEPnhj/wcW//AMXQB2lFcX/w&#10;uv4ef9D54Y/8HFv/APF0f8Lr+Hn/AEPnhj/wcW//AMXQB2lFcX/wuv4ef9D54Y/8HFv/APF0f8Lr&#10;+Hn/AEPnhj/wcW//AMXQB2lFcX/wuv4ef9D54Y/8HFv/APF0f8Lr+Hn/AEPnhj/wcW//AMXQB2lF&#10;fKv7a/7SOneEP2f9T1PwH8QdHh8Rx6jpqRNpupwSzeW15EsoChiSNhbPHTNe7/8AC6vh4Dg+PPDO&#10;f+wxb/8AxdAHZ0Vxf/C6/h5/0Pnhj/wcW/8A8XR/wuv4ef8AQ+eGP/Bxb/8AxdAHaUVxf/C6/h5/&#10;0Pnhj/wcW/8A8XR/wuv4ef8AQ+eGP/Bxb/8AxdAHaUVxf/C6/h5/0Pnhj/wcW/8A8XR/wuv4ef8A&#10;Q+eGP/Bxb/8AxdAHaUVxf/C6/h5/0Pnhj/wcW/8A8XR/wuv4ef8AQ+eGP/Bxb/8AxdAHaUVxf/C6&#10;/h5/0Pnhj/wcW/8A8XR/wuv4ef8AQ+eGP/Bxb/8AxdAHaUVxf/C6/h5/0Pnhj/wcW/8A8XR/wuv4&#10;ef8AQ+eGP/Bxb/8AxdAHaUVxf/C6/h5/0Pnhj/wcW/8A8XR/wuv4ef8AQ+eGP/Bxb/8AxdAHaUVx&#10;f/C6/h5/0Pnhj/wcW/8A8XR/wuv4ef8AQ+eGP/Bxb/8AxdAHZ18u/tFah+0RbfH3wBD8MrVJvh25&#10;i/t+QpCdo84eZy53f6v+7UHhv9o7Tp/20fGOhXXxB0hvAsHhCyu7SJ9TgFqt21w6uVfdguVxkZ6Y&#10;rl/2hviZ8R9R+PPgG6+GPxI8Kw/DmExf8JBG2v2Cbv3wL/K77j+7/u0Adh/wUp0LUtf/AGQvGEOl&#10;2FxqE0LW9xJHbJvZYkkBd8DnCjk+g5r8VfhJ8HPFnxx8Ty+HvBultq2rR2ct6bdXC5jjGWwTxk5A&#10;A7kgV/Qs/wAZ/h1KjI/jvwu6MCCravbEEHqD89cF8M9O/Z8+Dt/rF74N1TwVoF3q8nm3k1rqtuGk&#10;OScZL8Lkk7RxzX2eT8RPKcJUoRheTd0+nzOepR55Jn42fsY/CXxJ49/ao8E6TYWE0FzousQ6hqRn&#10;iYCzjtpBJIJRj5SSmwA/xMBX9AorzbS/Hvwh0TVdQ1LT/Evgux1HUCGu7u31G0SW4OScuwbLck9f&#10;Wtb/AIXX8PP+h98M/wDg4t//AIuvOzvOJZxWjUceVRVrfmVTp+zVjs6/JD4l/wDBJnxve/tAG38P&#10;X8M/w+1W7N3LrNzIonso2YtJG0fV2HIUjg5Gcc1+nn/C6/h5/wBD54Y/8HFv/wDF0f8AC6/h5/0P&#10;nhj/AMHFv/8AF1yZdmmJyuU5Yd25lZ/5+qKnCM9ze8J+GbDwX4Y0nQNKh+z6ZpdrFZ20Wc7I41Cq&#10;M/QCtU1xn/C6/h5/0Pnhj/wcW/8A8XR/wuv4ef8AQ+eGf/Bxb/8AxdeTJuTbe5ofiZ/wUg8Nad4X&#10;/a+8aw6ZB9miujBeSpuJBlkjDOwz0yecVwH7KnhaPxh8dvD2n3GlprFmI7ue5tpY96eWlrKxZh6K&#10;QD+Ar7o/b6/ZU8PfHf4gwePvh58SPCMus3qx22qabqfiC3iiCouFmjfcccYBTv1HcH1r9nf9m74I&#10;/s7eAdYbT/HnhfWfiDqmjS2FxrN3rVuI1d42BSIbz5aFiMnkkAZ9K/XY8R4SjlFOkp3qOPLbqntd&#10;nB7GTm30PxnugouZtuAu9sY9M1Ea7ix+E2sX/wAXofAFxPYWOrS6kLCW5e+ha1hO75pDMH2FFXLZ&#10;Dcgcc8V9beKf+Cc3h8fGiyt9A+LPg8fDOd45bi+utctje2i8mSER7v3hyMK2Rwwz905+xxOcYLBu&#10;Ma1RLmjzLzX/AAenc51TlLZHkX7TX7Mfi3whe+DPFGl+G3uPDPi3QdJn099JgZ1E5sYBLG6qPlkZ&#10;wz++/PrX63fsI/BfV/gP+zT4a8Na8Gi1qQy6hd2zAZtnmbd5RI6lRjPvmu90X4lfCvw9oWm6Np/j&#10;HwpbaZptvHa2luur2xWGONQiKMv2UAVo/wDC6/h5/wBD54Z/8HFv/wDF1+M5ln9bMcNDCyjZRd79&#10;X2/DfuehCkoS5jtKK4v/AIXX8PP+h88Mf+Di3/8Ai6wfH/xz8E2fgXxHcaZ4+8OLqMOm3MlsYtXt&#10;2cSCJipA38nIFfLG56lRXzn+yf8AtCaD4i/Zv+Hup+MfiBok3ia60qOS/kv9VgSdpcnJdSwIbgdR&#10;XrH/AAuv4ef9D54Y/wDBxb//ABdAHaUVxf8Awuv4ef8AQ+eGf/Bxb/8AxddVpmqWWt6fb3+nXcF/&#10;Y3CCSG6tZVkilU9GVlJBHuKALVFFFABRRRQAUUUUAFFFFABRRRQAUUUUAFFFFABRRRQAUUUUAFFF&#10;FABRRRQAUUUUAFFFFABXyt+1j/ycX+y//wBjTdf+kj19U18rftY/8nF/sv8A/Y03X/pI9AH1TRRR&#10;QAUUUUAFFFFABRRRQAUUUUAFFFFABRRRQAUUUUAFFFFABRRRQBx/xij8MzfCbxnH40cx+EG0e7Gs&#10;OpYEWfkt5x+Xn7m7pzXmf7Fdp8HbP4Q3KfBCd7jwd/as5keRpWP2vZF5g/eDd93y/avTPjHN4Ztv&#10;hL4zl8aRmbwgmj3baxGoYlrMQt5wwvP3N3TmvM/2K9Q+D2p/CG5m+CFpJZeDv7VnWSORJEJutkXm&#10;HEhJ+75ftQB75RRRQAUUUUAFFFFABRRRQAUUUUAFFFFABRRRQAUUUUAFFFFABRRRQBznxGTRJPh7&#10;4oXxKxTw42l3Q1NgTxa+U3nHjn7m7pzXyp+xTY/BS0X4kx/AuZ7vwk2n2hvTOZX/ANM/0ncP3oz/&#10;AKvy/avqz4jSaJF8PfFD+JUMnhxdLum1NACd1qIm84YHP3N3Tmvlb9kO9+C1091N8BrOXTvCWo2m&#10;oxatHIkiNNdwC0MZPmEn5UuWxjj5zXZhlz+0preUX+FpfkjmrSVN06r2jJfjp+pofs3+GLLxVq9t&#10;pljHKnh7RPCen291MGYONRuLWRpU3N98eXdM+R0Yiul+IWrPqH7OvhO5udqeU00JKZI2xWt1GD9c&#10;IM+9ZX7Ceqak/hy6GqX5lTWrG31OwtvLVFRIS9lLsA64EFtuJ6lq8ysfFV7r+i6noF5cbNOl03VL&#10;u0twcsl1bSTWUUa57TNcLkdmAweTXvYCvXxGHqYidlKgl535YzT++3MGc4DD0M2jg6bbhiJbrT45&#10;Qen+G7j6n3P4cIPh7SyDkG1iI/74FXpXEcTszBQoJLE4Arz74B69c6x8GvAc2rXYm1q50S3lnEjA&#10;SSOI1Dtjvgnkj1rnIPGr+ItJ+NejXF3JcXWh3E8Koy4WKGSzR41UjrzvPtmvn8NRnjE6i0WjfpJp&#10;fmzbHOOArSw71cXKP/gN/wDIvfs2+NNZ8a+BbufxFdG51iHU7tSskYjdbfzn+znaP4TGAVPcc16z&#10;Xz/8IfFmn+FtcuYb5pFk1ZdD0+28tN2ZTp4YA+gwp5r6ArqzRQWNqKCSWjsul0nb8TkwHtHhKc6l&#10;9bq/ezav+AUUUV5Z3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ynxG+FfhD4vaJFo/jPw9YeJdLinFzHaajCJY1lAIDgHvhmH4muqNfEeoftM/Gv8AaJ+L&#10;Xi3wt+z7p3hrT/CvhK5NjqHi3xMJJYbu6UnMcIj7ZBGcHjBJXIyAe1/8MN/AH/oknhX/AMFyUf8A&#10;DDfwB/6JJ4V/8FyVxX7MP7UXjTxd8UvE3wg+MHh6w8NfEnRYFvoJNLcmz1O1JA8yIMxPGQep4z0K&#10;kV9TUAeHf8MN/AH/AKJJ4V/8FyUf8MN/AH/oknhX/wAFyV7lRQB4b/ww38Af+iSeFf8AwXJR/wAM&#10;N/AH/oknhX/wXJXuVFAHhv8Aww38Af8AoknhX/wXJR/ww38Af+iSeFf/AAXJXuVFAHhv/DDfwB/6&#10;JJ4V/wDBclH/AAw38Af+iSeFf/Bcle5UUAeG/wDDDfwB/wCiSeFf/BclH/DDfwB/6JJ4V/8ABcle&#10;5UUAeG/8MN/AH/oknhX/AMFyUf8ADDfwB/6JJ4V/8FyV7lRQB4b/AMMN/AH/AKJJ4V/8FyUf8MN/&#10;AH/oknhX/wAFyV7lRQB4b/ww38Af+iSeFf8AwXJR/wAMN/AH/oknhX/wXJXofxe+IEPwp+Fni3xj&#10;PEtwmhaXcagIHfYJWjjLKme24gL+NfGfgv8Abb/aY+IXhXTPEmgfs2Q6jo2pRCe1uk1khZUJ4YAp&#10;nHFAH0T/AMMN/AH/AKJJ4V/8FyUf8MN/AH/oknhX/wAFyV0/7Pvjjx18Qfh+NV+IfgseAvEP2uWL&#10;+yBcef8Aulxsk3YHXJ49q9LoA8N/4Yb+AP8A0STwr/4Lko/4Yb+AP/RJPCv/AILkr3KigDw3/hhv&#10;4A/9Ek8K/wDguSj/AIYb+AP/AESTwr/4Lkr3KigDw3/hhv4A/wDRJPCv/guSj/hhv4A/9Ek8K/8A&#10;guSvcqKAPDf+GG/gD/0STwr/AOC5KP8Ahhv4A/8ARJPCv/guSvcqKAPDf+GG/gD/ANEk8K/+C5KP&#10;+GG/gD/0STwr/wCC5K9yooA8N/4Yb+AP/RJPCv8A4Lko/wCGG/gD/wBEk8K/+C5K9yooA8N/4Yb+&#10;AP8A0STwr/4Lko/4Yb+AP/RJPCv/AILkr3KvnL9sT9tPwh+yn4Ku5J7u21TxtcQkaV4fSTdJJIQQ&#10;skoBykQPJJxnGByaANv/AIYc+AP/AESTwr/4Lko/4Yc+AP8A0STwr/4LkrsP2fPiHf8Axa+CHgjx&#10;nqcEFrqGuaVBfzw2ufKR3QEhcknH1rwH4k/tgfEHxV8Zdc+GPwD8B2fjPVfDqj+3Nd1e7+z2FpKe&#10;kIORubsfm6ggA4OAD03/AIYc+AP/AESTwr/4Lkpf+GG/gD/0STwr/wCC5K5X9nX9rnWPiB8T9a+F&#10;HxN8GN8P/ibpcH2tLJLj7Ra39vxmWGTHPUHHIIPBODj6coA8N/4Yb+AP/RJPCv8A4Lko/wCGG/gD&#10;/wBEk8K/+C5K9yooA8N/4Yb+AP8A0STwr/4Lko/4Yb+AP/RJPCv/AILkr3KigDw3/hhv4A/9Ek8K&#10;/wDguSj/AIYb+AP/AESTwr/4Lkr3KigDw3/hhv4A/wDRJPCv/guSj/hhv4A/9Ek8K/8AguSvcqKA&#10;PDf+GG/gD/0STwr/AOC5KP8Ahhv4A/8ARJPCv/guSvcqKAPDf+GG/gD/ANEk8K/+C5KP+GG/gD/0&#10;STwr/wCC5K9yooA8N/4Yb+AP/RJPCv8A4Lko/wCGHPgD/wBEk8K/+C5K9unmjtoXlmkWKJFLM7sF&#10;VQOpJPQV8bat/wAFEdD8RftaeCPhD8PfsXiPTL25kt9b1zcWiRwhZY7dgcORt+ZuRyAMkHAB61/w&#10;w58Af+iSeFf/AAXJXKeJf+CbvwB8S+JNM1c+BrTTDYbQLHTf3FrPht372McPnoc9uK9++IHiuLwJ&#10;4G8QeI5wpi0qwmvWDnAPloWwT+FfBPgH9tn9qz4n+EdO8T+GvgFp2qaHqCs9rdx3bqsqhiuQCwOM&#10;gj8KAPqQ/sO/AJmJPwk8KZJzxpyD+lH/AAw38Af+iSeFf/BclaX7Mvj34m/EHwXf3/xT8FReBtci&#10;vWigsIZC4khCgh8knuSPwr2CgDw3/hhv4A/9Ek8K/wDguSj/AIYb+AP/AESTwr/4Lkr3KigDw3/h&#10;hv4A/wDRJPCv/guSj/hhv4A/9Ek8K/8AguSvcqKAPDf+GG/gD/0STwr/AOC5KP8Ahhv4A/8ARJPC&#10;v/guSvcqKAPDf+GG/gD/ANEk8K/+C5KQ/sN/AH/oknhX/wAFyV7nRQB4Z/ww58Av+iSeFf8AwXJQ&#10;P2HPgD/0STwr/wCC5K9zooA8N/4Yb+AP/RJPCv8A4Lko/wCGG/gD/wBEk8K/+C5K9yooA8N/4Yb+&#10;AP8A0STwr/4LkpP+GHPgD/0STwr/AOC5K4v9oj9r3xB4R+Lem/B/4S+D08efEu7tvtl1Hc3Hk2em&#10;wEZDzP6kYOMgAEc5IFcQP2zPi78B/HXhnSP2hvh5pWieG/EVytla+KPDV2Z7e3nYgBZVJOBzzyDg&#10;EgEA0Ae2f8MN/AH/AKJJ4V/8FyUf8MOfAH/oknhX/wAFyVX/AGsv2qbP9mvwzoy2OjTeLfGviO6F&#10;joHh+1bDXcpxkkgEhBuXkA5LAV4jq37Xvx9+AN7o2tfHX4XaNYfD/U7mO1m1bw1emaXSmc4UzLuY&#10;Ecj0HXBJ4oA92/4Yc+AP/RJPCv8A4Lkr13wv4W0nwV4esNC0LT4NK0ewiEFrZWqbI4Yx0VR2FXrG&#10;9g1Kyt7u1lWe2njWWKVDlXRhlWB9CCKnoAKKKKACiiigAooooAKKKKACiiigAooooAKKKKACiiig&#10;AooooAKKKKACiiigAooooAKKKKACvlb9rH/k4v8AZf8A+xpuv/SR6+qa+Vv2sf8Ak4v9l/8A7Gm6&#10;/wDSR6APqmiiigAooooAKKKKACiiigAooooAKKKKACiiigAooooAKKKKACiiigDj/jHqPhvR/hL4&#10;zvvGNob7wlbaPdzavahN5mtFhYzJtyM5QMMZrzP9ivxZ8I/GXwhuL/4L6I+geEBqs8Ulq9uYCboJ&#10;EXbaWbqpj5z2r0z4x65oPhn4S+M9X8U2H9q+GbDR7u51Ox8sSfaLZIWaWPaSA25AwwTzmvM/2K/i&#10;R8Mfil8IbnWPhP4XPhHwwmqz28mnm1S3zcKkRd9qEjlWTnPagD3yiiigAooooAKKKKACiiigAooo&#10;oAKKKKACiiigAooooAKKKKACiiigDnfiNeaNp/w98T3XiOA3Xh6DS7qXUrcLu8y2WJjKuO+UDDHv&#10;Xxx8DPit8HD4Mv8AxP8ABLRE8OeGLDT9aSW0vYTbLLf403HBYk7laJRg8ngV9jfEfVNJ0P4e+KNS&#10;160+36HZ6XdXF/a7A/nW6Qs0qbTwcqGGD1zXxf4Uv/hT+0d+yj4p1v4O+GW8CaXoGrNNNatbJbC4&#10;kjjglmVhHu3K0fl8ZGXiQn7tevlPsnjqUaztGTs/np+p5mZ+0WDqSpfEldfLX9D0/wCM1lB+zl4N&#10;srjw5BE0Nr4Q1LRraB12BZAq3DTttIyWKNkDHzNnPavHfhq1vD4c1zwakrvJ4Eu7FormaMGS7hvp&#10;rNyXfPDLIG4C4II75r6S/af8Ft41j8A280oXRrjW103VIASsk1tdRNCyoccHLA54IxXzl8PYUbT3&#10;1GKFZde8b6rLpTxx5BkOmX0BjKqSckwqcgY+4zew+bnja1CVemnb2n46NP7+eyP1rL8vw2NweFxF&#10;RXlSe+t01OMl90Kc2791vc9T+Cms3EHxD8IMXkn0/T/h1vEIP7tJ/tCtIvoHKeUSOuCnbFcZ+x/4&#10;1vPiF8Ovjrrl485F1NJJbxXEplaCF4JJViDHqFMjAfpxVn4UeLtNfwTY+IILsW1jaajeWNzfSqYl&#10;VIdHYTqWI5jEsKn0JRT2qD4Va7D4Es/E/h23tFi0c/DPQboIgJkWeUTRZyT93MpY/p6V9enKFXC4&#10;aMfelTgrbWs7u673SS+evf8AO68IVMNmeLnblhWk07Xbu+VJPorSu7Pto9Gnahrr6B8b/hfZXnnW&#10;mnPDY6/PKSDDJAlitqrHByWWaRRgj+LIr7c3DOMjI7V8KftM+Ami+JPw5nlaSbUfClro0JNsf3Rh&#10;N2q3MjgjO1Ui3Z4wMk17x8E9Z1DxH8WPHmq396l1HdJCtnHEm1ILeOSREUHJ3lh8xb39K46tGOMq&#10;4jFwlolF+rVoWX/gN/8AhxVan1TBYHCTj73vr5N+1Tfnaol/wx7pRRSZrySRaK434yeMJfh/8KPF&#10;3iWC3N3NpemXF2kAk8veyoSBuwcfXFHw58TWdz4I8FR3OqRz6jqWk28sXmzAzXJEKtI/Jyx7k1cY&#10;qSdnqunW2uvpoVKE4QjVcfcbav0uraeuqt36HZUVmeJvEVh4Q8O6lreqSmDTtOt3urmRULlY0Usx&#10;Cjk8DoK+dvgz+1Xp2r+EvEPiDXtYOoae/iyTT9OkKRwtDYyTRxwysvykRqZFBZvm57mqUF7KdVyS&#10;Ubeut/0TbKp0a1acYUoN83VbXulb1bkklvqfTlFRtNHHt3uqbyFXccZPYCpKyM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w/HOozaR4J8QX9uxWe10+4njZeoZY2YEfiK+Qv8A&#10;gkZpyR/spSaoQPtWq6/e3M7kfMzAquT/AN819narp0Wr6Zd2M4JguoXgkA/uspU/oa/P/wD4J+fF&#10;rQP2cB4++BPxL1my8H+IPD+uXF5YPrEy2sF5aSYw8cjkKem4c8hxjODQBt/tEMfD/wDwU3+AGo2a&#10;sl1qWmXNlcOn8UXzjB9vnb86+8K/Pvwv4msv2s/+CkWm+J/CTnV/AXw10iS3l1qLP2eW9k3ALE/R&#10;hlh9RGxHGDX6CUAFFFFABRRRQAUUUUAFFFFABRRRQAUUUUAFFFFAHyv/AMFM9V1a0/Y/8W6boum3&#10;2qahrUttpyxafbvNIqGVZJGKoCduyNgT0+avHvBXxN/a0+G3wW8M3ehfBXQIvCOgaPb28ejXV+za&#10;pNDFEB5jICMMwG4qBnJ6Gvpj9sH9obVf2YfhL/wnGneFW8V28F7FbXsKTGP7NE4YecxAPyhgq/Vx&#10;XVx/tCfDyX4VR/EX/hK9MHhKS0+1i/a5QLjbu2YznzO2z72eMZoAyP2Xv2kfD/7UXwutfF+hxSWM&#10;6yNa6hpk5BlsrhfvI3qOhB7g/WvXa+F/+CU3h6/fwP8AE/xy1lJYaF4y8VXGoaRDMmxjbhm+bb6f&#10;NgEcfKa+6KACiiigAooooAKKKKACiiigAooooAKKKKAEr4G/a5/Y7+Hvwu/Z4+N/xCS0uNf8catb&#10;Ncya1rEpnltw9zHlIQeI1AIXucDGccV99V87f8FDP+TMPip/2DU/9HxUAan7HNwbT9jj4XTr96Pw&#10;vauPqIQa8L/4JOQJqfw1+JnimQBtR1zxhdy3MmMFiPmGfxkb8694/Yyt1u/2P/hVA/Cy+GbRD9DE&#10;BXzl/wAE6PE+n/Bjxp8Xvgh4mvbfRdf0zxFNqGm215II2u7WTo6FsBvlEZwOcNnsaAND9saJvDP7&#10;df7MviSyYxXt1cXGmT448yInofX/AFjV93V+f/xR8R2X7R//AAUc+FegeFLpNb0f4d202p61d2bB&#10;4IZmzhC4yCc+WMepI7Gv0AoAKKKKACiiigAooooAKKKKACiiigApKWigDgfjj8INP+O/w21LwVq2&#10;o3+l6XqTRi6l0yXypnjVwzRhuwbG09eCeK+Ifif8G/B3wM/bf/Za8MeCdDttE0qCK8LLEuZJnw2Z&#10;JHPLsfUn6YFfo5Xwv+1V/wApEP2ZP+uV5/7NQB67/wAFB9S1Sw/ZE+IMGjabfapqGoWi6fHb6fA8&#10;0uJZFRm2qCcBScntXzn8JfFH7XfgP4F+Dz4P+E3h2z8K6FpMcceiapdsdWvlUZMmzI2M2SQnXmvr&#10;L9rP4363+zt8F9U8daJ4a/4Sl9Nlj+02hkKCKBmw8pwCcLkZ/PtWp4R/aS+Hvir4RWfxFHirSbbw&#10;/JZLd3E8l2gFs23LxOCch1OV24yT0ByKAOf/AGSv2p9F/ap+H0+tWdjLoevaZP8AYtZ0W4OXtLgD&#10;nB4yp5IOAeCDyK9xr4K/4Jiadc+KPE3xu+KFpZTWPhTxZ4gZtIEqFPORHcs4X0+cDPrkdq+9aACi&#10;iigAooooAKKKKACiiigAooooAKQ0tFAHEaR8F/BmgfE7V/iHYaHDbeMdXt1tb7VFdy88a7cKQTgf&#10;cXoB90V8V/tz+OYv2q/if4Q/Zv8Ah7t1rUINXi1TxNqkA32+lwxZyrOOjgMScdDtXqcDY/bT/a51&#10;K++Jlv8AAD4c+KdI8Ha5ex58QeMdXvEtoNJgK7mjjdiB5uw54OeQBg5I9D/ZmT9m/wDZf8FjRfDn&#10;xL8I3eq3eJNU1y61u2a61Cbuztv4GScKOBn1yaAPOfirpker/wDBUb4J6JIvmWOgeGZrqBJDu+cL&#10;Lhue/wAqf98171+3jotrrv7IPxTgu4xIkWjS3CZ/hePDK34ECvBP2vNWt/gl+2h8DvjbqDlPBN1b&#10;S6BqWpwgvHB5gby3cjjaRKWz6Ia7n/goZ8f/AAnon7L/AIg0LS9csNZ8QeMrZdK0fT7C4SeW585g&#10;pdVUn5QCeemcDqaAPRv2E9evPEv7Ifwtv7+Uz3TaPHE0jdSEZkX9FFe8V5h+zH8O7j4Tfs++AfCV&#10;2pS80vSYIrhG6rKV3Op+jMR+Fen0AFFFFABRRRQAUUUUAFFFFABRRRQAUUUUAFFFFABRRRQAUUUU&#10;AFFFFABRRRQAUUUUAFFFFABXyt+1j/ycX+y//wBjTdf+kj19U18rftY/8nF/sv8A/Y03X/pI9AH1&#10;TRRRQAUUUUAFFFFABRRRQAUUUUAFFFFABRRRQAUUUUAFFFFABRRRQBx3xj8T6T4K+EvjPxBr+mjW&#10;dD0vR7u9vtOKK/2mCOFmkjw3B3KCMHjmvM/2KvjJ4G+OPwguPEPw+8IjwVoUeqz2j6asEUWZlSJm&#10;kxH8vIdRnrxXpvxh8X2Xw/8AhP4y8T6lpn9tafo2j3eoXGmnH+lRxQs7RfMCPmCkcgjmvNP2Lvjz&#10;4e/aK+ENx4p8M+Dl8EadHqs9idMXy8NIiRsZPkVRyHA6fw0Ae90UUUAFFFFABRRRQAUUUUAFFFFA&#10;BRRRQAUUUUAFFFFABRRRQAUUUUAc58R9c0/wz8PfFGsatZjUdK0/S7q7u7MqG8+GOFnePB4O5QRg&#10;8c14L+yF8Tfhr+1F8EPFDeCfBZ8D+Gpb+bSr3T4YooGkkMERaQeVxkrIoz1+Wve/iL4gtvCXw+8T&#10;65e2X9pWemaXdXs1lx/pCRxM7R8gj5gpHI714x+xB+0L4a/aR+GGr+IvC3gmPwJY2mrPYSafGY8S&#10;yCGJzJ+7RRyJFHTPy1UZOElKLs0TKKknGS0Z7zqug2GtpZpf2yXS2lzHdwB8/JNGco49wa+J/CPh&#10;XUvBnjX4K6Pq9ube9g8c+IywwdrK8bMrKccghhzX3RXj3xu8OQXvxA+D2utNItxpviJ7eOIY2OJ7&#10;WUMW75HljGPU152KpKVprdNfmv8AI+tyLHuhKphZfDOM/k/Z1Evv5tTwnxH4QtvBP7L2q+GZdTSC&#10;70HX77SJJL5SFiW/mkhillC5I/dXaSgLnOV9Tjltb13/AIVR8Q57vXLGV20jwn4PTUdPUgv5aXTr&#10;OGHQqgJZu2Fr2PUdMTxH8ZbvQ5xJNaTeOYtQu7ONseZFb6TFJG7r3jWcQ9eN20VgftU+CbPWPjFp&#10;0scbJPqfh9tKvYrdQGv4ZrlYgjHqCu47SOQWI712UMe6U/rFS7lBTSfm1JrS380tX57aHXUy+OJ5&#10;cvVuSvyVJLXbmpuWt/5ISSXpd7kP7Qeuw38fxO8aJiW08NaZZQRxQt/x9xTRNKsgJ6HdIvHTaD3r&#10;pv2TfE9hq1tBrH2lIo73QrESyT4iDXZeRZAoJ4BcfKO9ea+PJU1f9i74t68Cs9/dCKxeWMfKy20U&#10;ESLgcAqdyk+oOelefi+1j4GeHbqw1aGK30Tw9baFeW73hDNcXHnieUHbyQgkkC7RyF7kGurC1HDB&#10;yq3WsZ6d7SjNW9FzfecOMwNLE4tYBRfNGrSSl0SdNUpf+BTdP5Js918F/HCw+HP7QXxN0zxTc6w0&#10;Ovaqx0Ndjz24S0sybgJ82I8GJ+ABk49a9M8I/tDW/jr4peFtB0ayEnh7X/CjeJre/uN0c4HniNUM&#10;Z4Awc9c5r5C+IHw0g8U/Cd9SvJZLTVv+FnT2Vnek7m+y6hcKoyc524cMFyOpBrtf2JNYuNT8aaXb&#10;XnlNJoqaloUUqZy8VtaaTGp5JwTgsVHGWJxya5a3tFGUm72qct11tvp53Vte5108HgqtGNWCd1Q5&#10;nF3912tBp310i736+un07+1Apf8AZ1+IyqCzHQ7oAAZJPlmvkWDWNd+H3wi+F/ifw7aSXHifS/Cp&#10;s7fT8bHYy3ypNnPIZFVzjHrX0x8Y/GcPxQ+BFtdeB9Tgu7TxJqVlpcN1LGypJFLepBMMMNy8b1zj&#10;IPIr5+0PTtWn0rXLTWpmnN3q+ranpNy77vJsoHvJnt1B5G51BI6AlTzmvQwuKlgfb1ItX5dnve/L&#10;a3n7T8GeRDAQzChhcPWi+VVne2mnJzPXdW9lb5q2p1Xxi+OfifxDrPxE8K2NhazaNceFrKC3WW4K&#10;gXF3C80j9O0IkwfVFH8VebeO/gwfD/iDxPpWlJFpulyat4dZpYmUyNpgtGCKwwAWa6t1Zuh/iz2q&#10;74S8A6h8d/Ani74s6DZyW981lFpekLuYvc20EEEbMEBO2XC3CdPm344Fdz8dbXV9X+KFp4Z0ZTbX&#10;evXvh+2e4MbO1qkMd3cFioI+UmMI+eise9Zzp1PZq7ip1JSpPso2Wrs31b162vY9ChVoYWu6VDmd&#10;OjCGIa6uopJtapfZiny9HJq53vx7+KL2Pwd+HnjHy4La9+3aZrk0BO9ILb5Dcyc4ysaSkk9eldb8&#10;DvGuq+IPEHiSHUtRl1Wy1F/7c0Z3AUW+nyMY4oiAAc5jZ+c8MOa+VbO+1j4lxeDvBE9x/bH2bXLz&#10;StRtgGNvCkmnzmW1weTawSJbBTzxtyc1e+DnxM1XRtY0WTfPb3Oh/De9t7/SxcbWmnt7ry4JiSOA&#10;/wAzoxH3WzzmuuWMhhsJLC4iHvxVr6aT55Xjfe7STXSybWjPFeQ1MXiY4jBTXLKTklquak6cXCVn&#10;0TvFt6qUop6p2+/qTNfOnw//AGpPD2l+F/Dem67qrXOp2k/9i6/qF07D7LfLEGAzt/e+Yxwu3nHJ&#10;A5FfRSEMAw6EZFePCoprTyf3q6/AjF4KtgpctVaXkk+j5XZ/c1tvt3HUUUVocAUUUUAFFFFABRRR&#10;QAUUUUAFFFFABRRRQAUUUUAFFFFABRRRQAUUUUAFFFFABRRRQAUUUUAFFFFABRRRQAUUUUAFFFFA&#10;BRRRQAUUUUAFFFFABRRRQAUUUUAFFFFABRRRQAUUUUAFFFFABRRRQAUUUUAFFFFABRRRQAUUUUAF&#10;FFFABRRRQAUUUUAFFFFABRRRQAUUUUAFFFFABRRRQAUUUUAFFFFABRRRQAUUUUAFFFFABRRRQAUU&#10;UUAFFFFABRRRQAUUUUAFFFFACV558Uv2evhv8a2t38b+DNI8Rz267Ibi9tlaaNc52rJ94D2zXolF&#10;AHN+Afhx4X+Fvh6LQvCOg2Hh3SIyWW00+BYk3HqxA6k+p5rpKKKACiiigAooooAKKKKACiiigAoo&#10;ooAKKKKACiiigClrGjWHiHSrvTNUs4NQ067iaG4tbmMSRyowwVZTwQR2NfNsX/BNX9niHWzqQ8BI&#10;w8zzRYvf3BtA2c8Q+Ztx/s4x7V9P0UAVtO0610iwt7GxtorOyt4xFDbwIEjjQDAVVHAAHYVZoooA&#10;KKKKACiiigAooooAKKKKACiiigAooooAK5z4h/D7Qfir4M1Twp4osBqeg6nGIru0Z2QSKGDAblII&#10;5UHg9q6OigDE8FeDNI+HnhLSfDOgWYsNE0q2S0s7YOziKJRhVyxJOB6mvPfjT+yf8LP2g7q1vPHH&#10;hO31TUbVdkOoQyyW9yq/3fMjZWI9iSK9dooA87+DX7Pvw/8A2ftEn0vwF4atdBt7h/MuJIy0k07d&#10;jJK5Ltjtk8dq9EpKWgAooooAKKSloAKKKSgBaKKKACiiigAooooAK4TxX8EPBnjb4ieGfHOs6Mt5&#10;4o8Nh10u+M0im3D/AHvlDBW6n7wNd3RQBBfWNvqVnPaXcEd1azoY5YZlDpIpGCrA8EEdq+a7j/gm&#10;1+zvc63JqZ+HsEZkkMrWcV7cJabs54hEmwD2Ax7V9N0UAUdE0PT/AA1pFppelWUGm6baRrDb2lrG&#10;I44kAwFVRwAKvUUUAFFFFABRRRQAUUUUAFFFFABRRRQAUlLRQB4N4w/YW+Bvj/xTqniPxB4AsdS1&#10;rU52ubu7lll3SyHqxw2Kx/8Ah3R+zqMf8Wx0zj/ppL/8XX0jRQBznir4d+G/HHg2fwpr+jWmreHZ&#10;4Vt5NPuow8ZQDCjB6EYGCORivJPhr+wh8DvhL4tt/E3hzwLawazbHdbXF3cTXX2Y/wB6NZXYIR2I&#10;GRXv1FABRRRQAUUUUAFFFFABRRRQAUUUUAFFFFABRRRQAUUUUAFFFFABRRRQAUUUUAFFFJQAtFfL&#10;vxX/AOCkPwR+EHji58K6rrt3qOo2Z2XkmkWjXUNq+4go7rxuGCSBnFfQvgjxvoXxH8Lad4k8Napb&#10;6zoeoR+bbXtq+5JFzg/Qgggg8ggg0b6htobtFIa+XPil/wAFJfgf8JvG9z4X1PXrvUb+zbZeTaRZ&#10;tdQWr7iGR3XjcuOQM4+tHkB9SV8rftY/8nF/sv8A/Y03X/pI9fR3gvxrofxE8L6f4i8N6nb6xomo&#10;RiW2vbVw8ci9OD6g5BHUEEV84/tY/wDJxf7L/wD2NN1/6SPQB9U0UUUAFFFFABRRRQAUUUUAFFFF&#10;ABRRRQAUUUmaAFooooAKKKKACiiigDkfi/4yHw7+FPjHxSdM/tkaLpF1qJ07OPtXlRM/lZwfvbcd&#10;D16GvNv2M/2gF/aS+Edx4sTwePBAj1Sax/s0Pu3bEjbzM7E678dP4etek/F3xhefD74VeMPE+n6Z&#10;/bN/o2kXWoQadkj7VJFEzrFwCfmKgcA9a84/Y4+PWvftGfCa48VeIvCB8E38eqTWI00lzuREjYSf&#10;OqnkuR0/hoA91ooooAKKKKACiiigAooooAKKKKACiiigAooooAKKKKACiiigAooooA574h+Ix4P8&#10;A+JteNl/aQ0vTLm++xZx9o8qJn8vofvbcdD16V43+xN+0cn7Tfwy1bxKngpfAos9Vew+wLJvEmIY&#10;n8zPlp18zHT+HrXsvxC8Q3HhHwD4l120sv7Su9M0y5vYbLn/AEh44mdY+AT8xUDgHrXjv7Fn7RHi&#10;H9pT4aar4j8SeDP+EIvLTVXsI7Dc58yMQxOJPnRTyZCOn8NAH0FXJePPCF14qv8AwlPbTRRLpGsx&#10;6lMJc5dFilQquO+ZB19DXW0VMoqSszalVlRnzw31/FWPFbrwvd2n7YGn+IMK1he+Dp7NdoOUkju4&#10;2bdxjkSLjnPyn0qfx78ONa8S/H/wVrsdms/hiw064F7IZlXbcpKktr8udxw6k8ccc17FilrD2EWm&#10;n1dz01mtaMoTileMHD5NNX6WaT081c8q+GXwmGn/AAMj8F69Zx2Ul3HdLfR2xUkmWaRi24AgsQwO&#10;ea8m+PH7PN78QfF11p99pElx4Ek0hTNqa3aI1vJb28qxDZneW3MCCAV65r6upsiLKjI6h0YEFWGQ&#10;R6GtPZ/u404tpR2+634rcKOaVaWKq4tpOVS973tq73Wu6dmnrstzwT9lfQ9O8a/BHSNc1extr5dY&#10;ul1hbW5iWRLaZCFQrkfeUxhg3BBPFfIcen6l4TtodWu5bvwp9lstW8y+t4MNYXyahaaZNcqB8zTf&#10;ZGDMCTljuGCQR+l2maVZaJYw2WnWcFhZQjEdvbRLHGg9AqgAfhXjPx28Awa34u+HCCO1g0y+1WbT&#10;72EQjMhcx3+/GMNufTQjbuolJ6is7zoxUnq+vq3G77X0tr0Z7GCx1Kti6sOXlhNtryhCFS0NOmq2&#10;6xR84fsyRS/Ezxb4E8P6Zqv2TQfDOl2etQIiBhcxeYhvIZATuVzqFskik4wpfqrKK+0NR+EnhG/u&#10;9YvxoNhaatqttLa3OqW9uiXTJImx/wB5jOSMflWb8L/groXwpZZNKhgE39lWelyTR2kcTy+R5mZW&#10;KjJZ943Z/uLXoLAMpB5B4rpkozhBSScrK7tu7b99tPW76s8bGY+c8XUnhZyjTu+VX2je/Sy1d5aq&#10;9mk9lbwX9ijn4HxstrHZRf2tfpFDBH5caok7RrtHoQgP1JrW8VeAdSv/ANpXwZr9hbNFpNrYXVxq&#10;lyQdksqp5NugPZgs0pxxkZ616roWhWHhnSbfTNLtUs7C3BWKCPO1ASScZ9yav4rmVG9OMJu7Vnfz&#10;RrWzN/Xa+KoRsqnOrdoyTX4LbzR8S/CL4e3ngz9rW3aXUbnUtKupNft4VkQrFBIJI5GVeSNzCUE9&#10;M7c/S9+094P0r4beMfCsfhayg0qbXtJ1ewvpiC7TQx2e6JGY5IVWVTx6H1r6e0H4aaVous3WrSL9&#10;t1B9RudRt55RhrZp0RJEXHUEIOteG/tkeArb4gX+hwz3N1aXOl6ZfalZS2jYYzKYlEZH8SuGKle+&#10;a96UJ5ni60VK/tLvbryWvbRXWp5eHzGnl0MHUmnFUVyyt1TqSlbvZ3V15baI8J8XeCZ9A8R+LdW8&#10;W6MbKx8RWGlXmlpFbOIW1pJ4Y3eIDOGKq7Zz9x/mPNfonBnyo933tozWDfeENI8WaXpy6xpkV0YY&#10;RsjlBHl7lXcOMeg/KugVQqgDgDgCvNlSoQbnTTUm3fbltfRR66eZtiMzxWOp06VezjBKz15m7RTc&#10;ul3yp6eY6iii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x/GGs3fh3wprGq2Gmy6ze2VnLcQa&#10;dAcSXTqhZY1PqxAA+tbFJQB8FeIf+Ci/xR8JaDfa1rX7M/inTNJsYjPc3lzOUjhjHVmJj4Apnhr/&#10;AIKPfE7xp4es9d0H9mnxPq2kXkZktr21nLxSrkjKkR8jINfQv7c3H7H/AMXOf+Zeuf8A0Gsr/gnq&#10;Sf2MPhVkk/8AErPX/rtJQBX1z9q7xD4f8R/BjR7v4ZatHc+Pog98rMc6K/y5SXC4JGec46V9IV8o&#10;/tP/ALQHjP4Y/tOfAnwboF5bQaD4rvJIdVhlt1keVQygbWPK4BPSuD+NX7VXxh8O/tnan8Hfh9pe&#10;n67NqeiWzaTFfpsg0+dhvlu53HzMiIG+TucUAfddJmvzp8dftLftF/scfFDw3afFNtJ+KXh7xcJo&#10;rGHw/bC1mjvBgJDGSBgbmj+9kEMe4q38b/it+1v+zj4Ysfiz4r1PwhqvhiK4hTVfCWm2pBs4pGwF&#10;808uwJClgevOMUAfoZRXzL+0t+2F/wAKm+F/gnUPCeinxB428emCHw7oshPLSorb5Mc7V3qPcnqB&#10;mvL/ABZf/tmfBvwpd/ETV9d8G+NbLT4Rfar4Ss7Jonjt0XdKIZQBkqAT36EjPSgD7qprsqKWYhVU&#10;ZJJwAK4f4H/F3Rvjx8KfDfjvQdy6drNsJhC/LwSAlZIm90dWUnvjNeXf8FAfi7d/Bn9lfxjq+myN&#10;Fq19EulWboMlJJz5e4fRSxoA6b4E/tBSfHvxP43k0XRRH4F0K+/svT/ELTZ/tW4T/XmNMcRocANk&#10;7uemK9lrxL9nX4ex/Ar9lPwzomn7Bc6doP2uSQJgSXDxmV2I7nc36V8l/s5/H/8Aai/a8+HckHhK&#10;+8P+FF0iea11Pxhqlrva9nLlkit4FBChE2hmOeWFAH6Q0lfnZ8Iv2sf2jfiH4j8R/A+LQ9CHxZ8P&#10;ag8eo+LrtMabaWKYHmNEvLysxAUDAIOSOK7P4LfHr40/DL9q6x+CHxovNJ8UR+IdOk1DRtf0qDye&#10;UVmKsvHy/u5FwRkEKc4NAHuvw4/aF1Hx3+0J8QfhrP4NvtJsfC0McsWvzE+RfFtnCfKB/EehP3TX&#10;tdfKHwM/aD8Z+Ov21fjf8ONWu7aXwt4WtoJNMgjtwkkbN5edzjlvvHrXiXwI/aX/AGlP2nx4s8Me&#10;C30HSJ9C1i7hvvGOr226KKLeVgtoYVHzSAAsWPbFAH6O143pH7QXlftH6v8ACTxJpA0S8lsE1Tw5&#10;qPnb49YtwMTKBgbJY2BynOVG6vEP2dP2ivi14e/aZ1H4D/GxdL1PV5NMOp6Nr+kQ+Wl0i8kMvuu7&#10;nAwYyOcij/gpzaz+CfBHgD4xaQy2+veAvEdtOk23LPbzMEkiP+yx2ZHtQB9pUtZvhzXLfxP4e0vW&#10;bTP2TUbWK7hz12SIHX9CK0qACiiigAooooAKKKKACiiigAooooAKKKKACiiigAooooAKKKKACiii&#10;gAooooAKKKKACiiigAooooAKKKKACiiigAooooAKKKKACiiigAooooAKKKKACiiigAooooAKKKKA&#10;CuD+PPi248B/BTx34itHeO80zRLu5t3jGWWVYWKMPo2D+Fd5XB/HnwlP48+Cnjvw9aq73epaJeW0&#10;CR/eaRoW2AfVsD8aid+V2KjbmVzw39g34FeCtO/ZM8G3F14f07Vb7xRp41bV7u/tkmlu5bgbm3Mw&#10;JwAQoHTA9SScL9gazX4efEj9oT4V2BYeHPDHiaO60q33EpbRXUZcxLnoF2rx9fU1r/sHftA+Bb79&#10;k7wfaXviTTdH1DwtYDSdWs9RuUgltprcYbKsQcFQGBHr6ggY/wCwDfp8R/iF+0B8WNPV/wDhG/FP&#10;iWO30qdl2rcRWsZQygHsdw/X0Na6czt2/VE/Z+f+Z9EftEeMbr4f/Anx94isneO907Rbqe3kj+8k&#10;gjbYw+hIP4V43+wz8BvBOl/sneDGuvDum6pd+JtNXVNXub62SaS7muF3PuZgSRg7QOgAr1j47aTB&#10;8WfgF8QtD0K8g1Ka90i8tIzZTLLmcRtiPKk87gBj3ryD9hn9oXwJqP7J/g2O98S6bpF94Z01dK1a&#10;01C5SCW1mt12vuViDggBgR1B9cioXW/l+t/0H0Vv62Mf9gLTv+FeeNfj98LrF2/4Rzwr4r83SYCx&#10;ZbaG5Qv5S55wu38yT3Nb37WAz+0X+y/6/wDCUXX/AKSPWB/wT+1P/hY3jD49/FSxjdfDfizxVs0m&#10;Z1K/aILZCnmgHsd/5gjtXtP7QH7NGgftEDw0+saxreh3nh66e8sb3Qrv7NPHIybSd+CRx6U+iv2X&#10;5A7Xdj1+ivlP/h35pH/RXPip/wCFNJ/hR/w780j/AKK58VP/AAppP8KBH1ZRXyn/AMO/NI/6K58V&#10;P/Cmk/wo/wCHfmkf9Fc+Kn/hTSf4UAfVlFfKf/DvzSP+iufFT/wppP8ACj/h35pH/RXPip/4U0n+&#10;FAH1ZRXyn/w780j/AKK58VP/AAppP8KP+Hfmkf8ARXPip/4U0n+FAH1ZRXyn/wAO/NI/6K58VP8A&#10;wppP8KP+Hfmkf9Fc+Kn/AIU0n+FAH1ZRXyn/AMO/NI/6K58VP/Cmk/wo/wCHfmkf9Fc+Kn/hTSf4&#10;UAfVlePftffEDXPhX+zT8QPFnhu5Wz1zStONxa3DRiQI+9RnaeDwT1rzT/h35pH/AEVz4qf+FNJ/&#10;hVLWv+CcHhfxLpVzper/ABN+Jeqabcrsns7vxE8kUq5zhlK4I4HBoA+oPBmo3Gr+DtCvrtg91dWE&#10;E8zAYy7RqzHHbkmtmvlGH/gntoltDHDD8WfijFFGgRETxLIFVQMAAY6ADFO/4d+aR/0Vz4qf+FNJ&#10;/hQB9WUV8p/8O/NI/wCiufFT/wAKaT/Cj/h35pH/AEVz4qf+FNJ/hQB9WUV8p/8ADvzSP+iufFT/&#10;AMKaT/Cj/h35pH/RXPip/wCFNJ/hQB9AfFnxPqvgr4XeLvEGhaYda1rStJur2y05VZjdTxxM6R4X&#10;k7mAHHPNec/se/GXxv8AHP4U3HiLx94QbwVrcepzWaaa8UkZaFUjZZMSAHkuw9PlrhG/4J+6YFJi&#10;+MHxUilx8sg8SyHaexximw/8E/bJk/0v4zfFW8mz/rG8SOvHYYAoA+r6K+U/+Hfmkf8ARXPip/4U&#10;0n+FH/DvzSP+iufFT/wppP8ACgD6sor5T/4d+aR/0Vz4qf8AhTSf4Uf8O/NI/wCiufFT/wAKaT/C&#10;gD6sor5T/wCHfmkf9Fc+Kn/hTSf4Uo/4J+6SpyPi78U8/wDYzSf4UAdl+xb8UfEfxe+DM2v+KbtL&#10;3VF13VLISpEIx5UN08cYwPRVAz7V7zXyFoP/AATZ8J+FbA2Oi/Er4k6TZGR5jb2fiF403scu2AvU&#10;nknua0f+Hfmkf9Fc+Kn/AIU0n+FAH1ZRXyn/AMO/NI/6K58VP/Cmk/wo/wCHfmkf9Fc+Kn/hTSf4&#10;UAfVlFfKf/DvzSP+iufFT/wppP8ACj/h35pH/RXPip/4U0n+FAH1ZRXyn/w780j/AKK58VP/AApp&#10;P8KP+Hfmkf8ARXPip/4U0n+FAH1ZRXyn/wAO/NI/6K58VP8AwppP8KP+Hfmkf9Fc+Kn/AIU0n+FA&#10;H1ZRXyn/AMO/NI/6K58VP/Cmk/wo/wCHfmkf9Fc+Kn/hTSf4UAfVlFfKf/DvzSP+iufFT/wppP8A&#10;Cj/h35pH/RXPip/4U0n+FAGpN8a/Gdp+0P8AHXw9aqNW03wp4PstX0bSFh5ku3hmcqWUbm3sijH5&#10;VtfsZfG/x78evhtquu/EHwY3gjVrbVXs4LF4ZY/NhEMTiTEgB5Z2Hp8tcDD/AME2/C1prV7rVr8T&#10;fiTba3eRJDPqUfiBhPKiD92rNtywXsD/AFq7D/wT9s2Q/bPjR8VbyTPDt4jdcD0wBQB9X0V8p/8A&#10;DvzSP+iufFT/AMKaT/Cj/h35pH/RXPip/wCFNJ/hQB9WUV8p/wDDvzSP+iufFT/wppP8KP8Ah35p&#10;H/RXPip/4U0n+FAH1ZRXyn/w780j/ornxU/8KaT/AAo/4d+aR/0Vz4qf+FNJ/hQB9WVh+IvClv4k&#10;vvD91PLJG+jah/aMIjxh38iaHDe22Zj9QK+b/wDh35pH/RXPip/4U0n+FH/DvzSP+iufFT/wppP8&#10;KTSejLhOVN80HZ6/jo/wPqyivlP/AId+aR/0Vz4qf+FNJ/hR/wAO/NI/6K58VP8AwppP8KZB9WUV&#10;8p/8O/NI/wCiufFT/wAKaT/Cj/h35pH/AEVz4qf+FNJ/hQB2fi34neJNM/bM8A+BLa8VPC+qeGNR&#10;1G7tfKBLzxSIEbf1GATx711nxb+Hdx401/wZcW0ThLTUlN9OjDK2o/eFcH1kjj5HIHSvEZf+Cbfh&#10;SfXbbW5fiX8SZNZtoXt4NQfxCxniiblkV9uQp7ir/wDw780j/ornxT/8KaT/AArpw9eeGqKrT3V/&#10;xVjCtRjXg6c9tPwdz6rFLXyk/wDwT60h0Zf+Fu/FPDAj/kZpP8K+oNG0xdF0ix09Z5rlbWBIBNcP&#10;vkkCqBuZu7HGSfWuY3L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4X+3P/AMmf/Fz/&#10;ALF65/8AQayv+Cen/JmHwq/7BZ/9HSV698Vvhxpvxf8Ahv4i8F6xNcW+l65ZvZXEtowWVUcYJUkE&#10;A/UGq/wc+FelfBL4ZeH/AANoc11caVotv9nt5b1w0zLuLZYgAE5Y9AKAPj39t/8A5PZ/Zb/7CM3/&#10;AKGtT6dAkv8AwV81aRhlo/BClT6ZEYr6S+Kn7NHhr4ufFPwB481e91K31bwZM89hDaSIsMrMQf3g&#10;KkkcdiKkt/2b/Ddt+0bdfGdbzUT4muNKXSGtTIn2URDHzBdu7d8o/ix7UAfNH/BR8A/GP9l4EZH/&#10;AAmK8f8AA4K7/wD4Ki/8mW+N/wDftP8A0elerfGz9mzw38dvE3gHXNdvdStLrwZqY1WxSxkRUlkB&#10;U7ZdyMSuUHQg+9a/x8+CWi/tD/C7VvAniC6vbLS9S2GSfT3VJkKMGBUsrDqB1BoA/Of9rzwy9x4g&#10;/Y+1bU/EV/4N8NSaPb6bL4ksMB7Cdooirhjwp5HJ4Aye1e5+PP2Lb7wl4F1zX/En7T3xCh8N2djL&#10;cXs01zE0ZgCHcMYw24cAdyQB1r6e8Xfs9eCfiD8HrP4aeKNLGu+GrSzhtIluWxMhiQIkquuCsgA+&#10;8uOp7HFfPsf/AAS68B3UFjpet/ED4h+I/CVnIHi8MajrQNiAOi4SNWAHswPvQB6F+wL4U8I+Ef2a&#10;tDt/AfiHVPE/hK5ubm6sb/V7UW82GkIdQgA4Eivz3JPbFeY/8FbrWU/su2t8GP2Wx8QWM1wnZlLl&#10;efxIr7G8OeHNM8IaDp+iaLYwaZpNhCtva2dsgSOGNRhVUDoAK4r9or4SW/x0+Cni7wRcEI2rWLxQ&#10;SkD93MBujbnphgOaANP7VHe/Br7RDjyptA8xMdNpt8ivl7/gklCkf7Kruow0mv37MfUhwP5Cu7/Y&#10;b8eTfE39nCLwn4iWSz8V+FRL4W12zckTQyRAorEEcbo9pFel/s7fs++H/wBmn4eDwf4bvNQvtOF3&#10;NeedqUiPKXkbcwyqqMenFAHy/wDskgf8PDf2oz3zZjP/AAI1L8c/+UpvwG/7AN7/AOgXFfSHw6/Z&#10;s8N/DP4y+P8A4labe6jPrfjMxG+t7mRDbxbOnlAKCM55yTS+LP2bvDnjD4++EPi5d3uoxeIvDNpL&#10;ZWttDIgtpEkDgl1KliR5hxhh2oA+YP2XP+Ulv7Tn/Xlbf+0auf8ABJ+COPwT8XJFUB5PGt3uYd8A&#10;AV9IeA/2Z/DPw9+OHjr4padeajLr/jCKOK+guJUNvGE248tQoIPyjqTU37Pv7OPhv9nDSfEOn+G7&#10;vULuHW9Ul1a4bUJEdllfqF2quF9M5PvQB81+Mj/xty8D/wDYky/znrr/APgqrcwW/wCxZ4uWZBI0&#10;11YxxKeu83MeCPp1/CvZNS/Zw8Nar+0TpfxllutQXxPp2ltpMVusi/ZTEd2SV27t3zn+LHtXgn7Z&#10;Wny/tF/Hf4W/AjTGaSxtbpfFfiqaLJFtZQnbEj8EAyMWxnuF9aAPpj4E2c2n/BL4f21wzNPFoFgj&#10;lxg5FunBHt0ruqbHGsMaxooRFAVVUYAA6AU6gAooooAKKKKACiiigAooooAKKKKACiiigAooooAK&#10;KKKACiiigAooooAKKKKACiiigAooooAKKKKACiiigAooooAKKKKACiiigAooooAKKKKACiiigAoo&#10;ooAKKKKACiiigApCKWigD5g+KX/BN74GfFvxrdeKdX8N3Flqd4xkvBpV49rFcyFizSOinBYljkjG&#10;a+hPCXgrQ/AnhWx8N+HtMt9H0Sxh+z21laJsjjT0AH556k81t0UdLB1ueefBX4E+F/gFoOp6P4Uj&#10;u4rPUdQl1OcXly07GaTG4gt0HHSvJfiJ/wAE4fgV8TfHsvi3VPC0ltqNxKJ7uHTrt7e3un3lmaSN&#10;TgliTnGM19O0UAY/hLwho3gPw5YaB4e0220fRrCIQ21laRhI4kHYAVr0tfD37Tfjnxz8dv2o9D/Z&#10;z8D+J73wPosWnf2z4o13TDtu2hP3YInByuRj0yXGcgEEA+4aK/PD4q+FvGX/AATt8QeD/HHh34i+&#10;J/GfwvvdSj0vxBoHiu8+1mAStxcRMAoU8dcA5A6g4H6E2d3Ff2kFzA4kgmRZI3HRlIyD+RoAmooo&#10;oAKKKKACiiigAooooAKKKKACqOo67pujmMX+oWtkZM7BczLHux1xkjNXq/OX9qrwh4b/AGiv+CgP&#10;hrwN4zuns/BXhXwpNqWp3CXhtUTeSwDShhsGVTJz0oA/QOLxhoM8yRRa3p0ksjBURLuMsxPQAZ5N&#10;a9fFvwj/AGEf2Y77xHpnibwJq8viC90W7ivYZdP8TteRxyo25dwVyMZHQ19o0ALRRRQAUUUUAFFF&#10;FABRRRQAUUUlAEF/f2ulWU95e3MVnZwIZJri4cJHGgGSzMeAAO5pumapZ61p9vfafdwX1jcIJIbm&#10;2kWSOVD0ZWUkEH1Ffmb+3N8SPjv8b/AHxNg0fw9J8O/g54UM0V9qWoMyXfiExvs2xDAJhY88DaQO&#10;XP3a+2/2QCF/Zc+GBOFA0G2J9vkoA9K8SeMNB8GWa3niDW9O0K0Ztqz6ldx26E+gZyBmrmmarZa1&#10;ZR3mnXlvf2koylxayrJG49mUkGvzr/Z3+F+j/t9/GL4n/FD4qRS+IvDWiau+g+HPD00zra20cfJc&#10;qpAbIK9epLE54xveDvD0P7D/AO3N4Z8A+Gry8i+FfxMspWt9FubhpY9P1CPIBi3EnBwg5PSQjnaK&#10;AP0BooooAKKKKACiiigAooooAKKKjnlFvBJKQWCKWIUcnAzxQBV1rXNO8N6Xcalq2oWul6dbrumu&#10;72ZYYYx0yzsQAOe5q1BcRXUEc0MiTQyKHSSNgyspGQQR1BHevyO/bt+Ifx3+PHwd1zxbrGgN8Nfg&#10;3peoxW9po94zLf63IZdiyyLgHYMbgCFXkY3kZH6n/DAY+G3hTt/xKbX/ANErQBJqfxF8KaLfSWWo&#10;+J9GsLyL79vdahFHIn1VmBFTaL468N+JLtrXSPEOlapdKhkMFlexTOFBALbVYnHI596/MD4T/Cz4&#10;J/tH/Fr47/E3406hZ2eiHxS+maQ+pa4+mxrsHzYYSJu+UoMHOK+0/wBm/wDZN+Bfwk1lvHHwos0e&#10;a8tHsv7Rttanv4ZImZWYDdIy9UXkc8UAfRFFFFABRRRQAUUUUAFFFFABRRXzd+3T4L+KvxL+F+l+&#10;D/hfHIg1rU4rbXr63u4rea10/wD5aMhdlznuF5IGO9AHs9t8WPBF5rY0a38ZeH59YL+X/Z8eqQNc&#10;bs42+WG3Zz2xXVV8c+O/+CbXwF0r4M6pY2/h1dI1LTdPluI/FIupBexzRxlvPeTdyMrkqfl64Ary&#10;z4SfteeLvC3/AATI1rx7q97Jf+JtHebQtK1Wf5nuG8wRQzMSfmKBup6+Xz3oA+9NS+Jvg/R9dGiX&#10;/ivQ7HWTjGnXOowx3HPI/dlg3P0rpAQQCDkGvhr4If8ABN/4W+KfgFpt14/0u48SeOvE9kmqan4l&#10;nvJftkdxMvmDynz8u3cB0O4g7t2a3f8AgnL8StfuNL+IXwi8ValNrOsfDfWG0y31G4Ys81mSwiDM&#10;eSV2H6AgdhQB9k0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JS0UAcxovw08MeHfGeu+LNM0eCy8Q66kUepX0JYNdCMERl1ztyAcbsZPc109FFABRRRQ&#10;AUUUUAFc1oHw38NeF/FPiDxLpekQWuva+0b6nqGWaW58tdqAlicKo4CjA9q6WigAooooAKKKKACi&#10;iigAooooAKKKKACiiigAooooAKKKKACiiigAooooAKKKKACiiigAooooAKKKKACiiigAooooAKKK&#10;KACiiigAooooAKKKKACiiigAooooAKKKKACiiigAooooAKKKKACiiigAooooAK+DPgCTN/wVK+PL&#10;XI/epolssG4c7MQdK+86+Hv2l/CfjH9nr9qTSP2ivCPhi98Z+HrzTRo3inSNLUvdxxg4SeNBy2AF&#10;/FRng5ABv/8ABV4Qn9jDxL5u3d9usvLz13+cMY9+tfSPwaWdPhH4KFyc3A0Wz3n38lM18MfGLx94&#10;j/4KJeJ/Cnw28F+CfEPh74d2OpQ6p4k8R+IrFrT5YzkQxo3U9e5OccAA1+iNlaRafZW9rAuyGCNY&#10;kUdlUYA/IUAT0UUUAFFFFABRRRQAUUUUAFFFFABXyP4t/wCCevw2+LP7RniL4keNNYuvFsd9HGh8&#10;LNL5VvAyKqqXaNw7AYJCnAyec9K+uK+HfiR8GvjD+z3+0tr/AMYvhFo8PxB0DxVCseueEri7EE8c&#10;gx88DNxjjd9dwIwRgA8v/bP+AXhv9iTUvA3xr+DMMvgy/ttZh07UtJtZ5Htb+GTJIZGY8EKwK5wc&#10;ggAjNfpTp10b7T7W5K7TNEkmPTIB/rXwtq/wm+M/7bfxI8KXPxW8Jw/DD4WeGLtdRHh9rtbm81S4&#10;U/KJCpwq8Y9gT1J4+7441hjWNAFRQFVR0AFAD6KKKACiiigAooooAKKKKACiiigD51/4KF/8mbfE&#10;/wD7Bh/9DWt79lWGW4/ZH+HkUJImfw1CqEf3jFx+tT/th/DvXfix+zZ468J+GrZbzW9TsTDawPIE&#10;DtuBxuPA6d63f2cfCGqfD/4EeBPDetwrbavpekwWt1CjhwkirhgGHB+tAHzD/wAEkXjX4JeNrUn/&#10;AEy28W3kdyDwQ+EPP4VV/bTgbVP26v2T7O3/AHlxBqNzdSIoyVjEkLFj7YRvyp978J/jP+x/8ZvG&#10;fij4Q+FbX4j/AA78Z3X9o3nhgXC2tzp92fvNGWOCDk/hgHGMno/2fvgb8T/iP+0ZL8fPjXp1n4d1&#10;Gx05tM8NeFbSfzv7PjbcHkkYcFsPIPffnjAFAH2VRSUtABRRRQAUUUUAFFFFABSUtFAHxx/wVl/5&#10;M113/sJ2P/o2vpnwDGJvhR4djM5tg+i26mZTgx5gX5s+3WvG/wDgoN8HfFXx2/Zq1Xwn4NsY9Q1y&#10;e+tJkglmWIFEkyx3HjgV7V4f8LeZ8M9O8OavHw2kR6fdxo//AExEbgEfjzQB8tfBv/gmH8EPDNvq&#10;Woa5Efihd31zLLHfanOfKgVicoiRPtJyTljk56YrzD4d+Dov2M/+Cjui/DfwPdXUXw6+IOjyX0ug&#10;yytLHZTKs21kySeGg4Y87XIJO0GtX4XeDP2iP2FzrXgjwj4Dh+MPw6uL2S80a5gv1trmy8w5KSBu&#10;2cE9eckHnFeg/s5fs6fETxR8ftQ/aA+NwsrDxZ9lbTdA8NafJ5kWk25BUkvnlirOMc8yOT1AAB9j&#10;UUUUAFFFFABRRRQAUUUUAFV7+/ttKsbi8vLiK1tLeNpZZ5nCJGgGSzE8AAd6sV8if8FGvh38Y/jH&#10;8NdL8E/C3T47jTtRnL67Kbxbd3hXBSHJI+VjyfXAFAHlvxP+L3jL/goV4rvvhV8HJJ9F+E1rMIvF&#10;Hj1lKrdoD80Fv03BvTq3fCZzs/8ABQ/4TaL8Hv8AgnhN4O8J2rWmh6JdWCKjHczDzvmdz3ZnbcT6&#10;mqXw6vv2ufhN4N0zwt4V+CXgbSNE06FYobeDUCMkDl2O/wCZmPJJ5JNe9eHfBfj39pD9njxd4Q+O&#10;nh7TvDGp6wZrKOHSJvOVIdqmKcEk/Mr5IGf4R60AeufCi4iu/hd4PnhYPDJo9o6MOhUwoQa+OP2F&#10;Abz9sL9qi+hJa1GsxQ7gPlLh5M8+vymqPgzVP2v/AIBeA7f4U6b8ONH8df2dG2n6L40XUBHDHbji&#10;J5o2IJKgjAOOmDnGT77+xb+zNc/s2fDW9t9d1FNZ8a+Ib19W17UI+Ue4f+BSeSq5PPckmgD6D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SlooAQKBwAAKWiigAooooAKKKKACiiigAooooAKKKKACkpaKACiiigAooooAK&#10;KqatqcGiaVe6jdMVtbSF7iVlGSERSzYHfgGvkL/h7P8As74Odd1kY/6g83+FAH2RRXxuP+Cs/wCz&#10;sRka9rBHr/Y83+FesQftkfDO4t/hlMmoX+z4iytDoG6wkBmZXEZ3gj5PmI69etAHuFFJRmgBaKSi&#10;gBaSlpM0AFLRXB+FfjT4b8bfEvxX4I0WS5vtU8LrD/atzHCfssEsgysHm9DJjJKjp354oA7yikoo&#10;AWiivN/DX7QPg7xZ8YvEnwx066uZPFnh+3S6v4XtmWJEbbjbIeGPzDp60AekUUlGaAForgtO+Nfh&#10;u/8AjBqfwzeS5s/FdlYpqawXUWyO7t2OC8D5/ebTgMByDXe0AFFFFACUtFFACUYpaKACiiigAooo&#10;oAKKKKACiiigApKWigAooooASl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rosqMjqHRhgqwyCPQ143+0l4K8O2X7PXxKmg0DS4ZU8O37I6WUQ&#10;KnyH5B28GvZq8y/ac/5Nz+Jv/YuX/wD6TvQB4L/wTC8JaHqv7FfgW5vdF067uHkv90s9rG7ti8mA&#10;ySMniup/aQ+Kfh34XfGj4E+GLn4f6Tr0uv6w1pYahOqo+jtuQeZCNpwcvnjHSsv/AIJZf8mQ+Av+&#10;ul//AOls1cT+3f8A8nV/sof9jK3/AKMhoA7H45ft6RfBD9osfDC58HXmuyXWjJeaadMYyXV9eyMR&#10;FarGFwoJBy5OB6Vyx/4KH+JfhP4303Svj78Kbr4X6JrKyyafrMV6L6MBFzskWNclugwOQWHGOayP&#10;EWmW+pf8Ff8Aw4biNZDa+DWuI9wztcLIAR78mov+CrVpDfXXwAgnjWWKXxlHG4I6qTGCPxoA0PH3&#10;/BQf4mfDqzsvG+t/ADV9L+ElxKi/2xd3yC+ETt8krQAfu9wIIViMkgZr6N+Mf7UXgr4K/BW3+Jer&#10;3Et1o19FC+mW1qmZ76SZN0UUanuRyc8AAk9K4j/gosPL/Yo+JQXgCwhH/keOvi79qWDxDf8AgD9i&#10;Wx0efTrN5Y7f7FPq2WtVvdlt5fnDunT8zQB9DXv7cXxs8J6IfG/iz9m/U9N+HIjS4lvLbU0lvraA&#10;nmWSDaCAAckELjuRX138NviJoXxZ8DaN4u8M3q3+iatbi4tpgMHB4KsOzAggjsQa+TdZ8G/tq3+m&#10;X9vqHi/4XNp88MkdwstjMI/LZSGzkdME9a7n/gnZ8Kr34N/s8r4cu/E+ieLY01W5ngv9AuzcWyo+&#10;z92GxwQQTjtmgD1H9pn4ur8B/gN408diMSz6RYM9tG3Ia4ciOEEenmOmfbNedfsG/D6X4afssaBq&#10;eoE3fiTxLFJ4p1e7kYmS5uLn96C5PO4IY1P+6a4j/grU1yv7Gut/Z/uHU7ITc/wbz/XbX0r4Cgtb&#10;X4NaBDZf8ecehQLD/uCAY/SgD5A+Hf8AwUf8afGzw9dWnw4+Dd34q8bWd3cR31lHfCKxsIFYCF5J&#10;3UBnk+bCL02HnpWx4O/4KUN4lttS8Kv8Ltc/4XZZX39njwHbtuaRguXmM5ULHEvO4tyOMZBzVP8A&#10;4JEaVb23wB8XX6Rqtxd+LLxZXC8sEWPbk98bj+dZP7OWn28v/BUX4/3LRL58OmwiNwMFd3lbvzwK&#10;APQPgp+214r1r47QfCP4u/DSX4ceKtRt3utKkjvBdW90q5O3cBjOFbBUkZUg4rpPhl8XdE8Qftr/&#10;ABO8D23gXTNL1nR9Kt5rjxTDt+136kpiOT5c7RvGOT06V5b+1T/ykZ/Zl/64Xn/s9SfAn/lKH8dv&#10;+wDaf+0aAH+GP+CjPiH4gat4s8KeDPhRe+LPH2ka1c2EWlWV3st0s4sKLu4nZQse6TKhBknHWu3/&#10;AGef22NT+IPxfufhH8TPAN38N/iLHam8t7R5vPt7yMKWYxvgfwgkdQQG5yMV5z/wS90q2TxN+0Tq&#10;SxgXcvjKS3aTHJRTIyjP1dvzqz8agB/wVN+CbAYY6BdgkdSNs3/16AN7/go/De/DXSPh98ddBQjW&#10;vAetRC68oYe50+c7ZYSf7p44PGWzX174e1q38SaDpurWjBrW+to7mIg5yrqGHP0NfPX/AAUet7af&#10;9iz4nfaQD5dlE8eezi4jxXb/ALILXL/st/Cprz/j6Phyy8znPPkrQB69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KfFfwbN8Rfhj4r8LW9ylnPrOl3Onx3EilliaWNkDEDkgZzX&#10;V0UAeNfsifAq+/Zt+Afh34f6jqtvrV5pb3LPe2sbRxv5s8koAVueA4H4Vg/tDfsz6n8afjD8HfGV&#10;lrdrptt4G1U6hcWs8LO90pZDtQjgH5D19a+g6KAPnm6/Zk1S4/bXs/jf/bdoNJt/D7aMdJ8lvPLn&#10;d8+/7uOenWof2vf2XdU/aTu/hpNpmu2mijwpryavOLqFpPPRSpKLt6H5e/HNfReKMUAeV/tPfB28&#10;+PfwH8V+AbDUYNKvNYt0hjvLlC8cZWRXyQOf4ccetcT46/Y00H4rfsz+FvhZ4qvnF/4fs7aOy17T&#10;l2S211FGEE0eex5yp6j3ANfRVFAHw9rP7K37UPjDwb/wgWvfHvSn8JTD7Nd39rpTLqlxbEbWjaTu&#10;SvB557mvqP4F/BTw5+z58MtH8D+F4Xj0zT0OZZSDJcSscvK5HVmPP5DtXf0UAeVftS/CH/he/wCz&#10;/wCNvBCKpvNT09/sZfAAuUIkh57Auign0Jrhv2FPiI3xV/ZR8Lw3JaDXdDtX8NarBN/rIbq1Hkne&#10;PUqEfH+1X0bXmvgX4EaL8OPin418aaDd3dmvi7yptT0ZSv2M3aAj7Ui4ysjKcNg4bqRmgDjv2Mf2&#10;b9S/Ze+Fup+FdU1m11y4u9audUFxaRNGirKEAXDc5Gz9az/hb+y7qvw//ay+JnxcuNdtLvTvFltF&#10;BBpsULLNAV2ZLseD93t619F0UAfPXxg/Zk1T4lftP/Cf4pWuuWllp/g2OdLjT5YWaW537sbGBwPv&#10;d/Sn/D39mfU/Bf7W/wAQvi9NrVpc6b4n06Gyh01ImE0DJsyWY8EfJ29a+gsUtAHz3+yX+zPqf7Od&#10;z8SpNS1u01keK/EEmswfZYmj8hGz8jbup56ijx5+zNqfi79rvwF8YYdbtLfTfDmnTWU2mPExmmLh&#10;wGVhwB846+lfQlJQB8bf8FJ7678c+D/A/wAFdCdm8Q/EDXYYCkTDMVlCd88jD+6PlOfY19b+GPD9&#10;r4U8N6XotjGsVnp9rHawoowAiKFHH4Vw+n/AfRYPjpqXxVvru71bxFNp6aXYxXRUwaZbg5dYFA4L&#10;nlmOSenSvS6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EpaKKACiiigApDRR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AZOc0qCQEAABMCAAAT&#10;AAAAAAAAAAAAAAAAAAAAAABbQ29udGVudF9UeXBlc10ueG1sUEsBAi0AFAAGAAgAAAAhADj9If/W&#10;AAAAlAEAAAsAAAAAAAAAAAAAAAAAOgEAAF9yZWxzLy5yZWxzUEsBAi0AFAAGAAgAAAAhAHt5+xnr&#10;AwAAcAsAAA4AAAAAAAAAAAAAAAAAOQIAAGRycy9lMm9Eb2MueG1sUEsBAi0AFAAGAAgAAAAhADed&#10;wRi6AAAAIQEAABkAAAAAAAAAAAAAAAAAUAYAAGRycy9fcmVscy9lMm9Eb2MueG1sLnJlbHNQSwEC&#10;LQAUAAYACAAAACEArO9MRt0AAAAHAQAADwAAAAAAAAAAAAAAAABBBwAAZHJzL2Rvd25yZXYueG1s&#10;UEsBAi0ACgAAAAAAAAAhAISB9Hk4EgoAOBIKABQAAAAAAAAAAAAAAAAASwgAAGRycy9tZWRpYS9p&#10;bWFnZTEuanBnUEsFBgAAAAAGAAYAfAEAALUaCgAAAA==&#10;">
                <v:group id="Group 245" o:spid="_x0000_s1035" style="position:absolute;width:54955;height:51677" coordsize="54955,5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object 5" o:spid="_x0000_s1036" style="position:absolute;top:1842;width:54955;height:49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mEwgAAANwAAAAPAAAAZHJzL2Rvd25yZXYueG1sRE9LT8JA&#10;EL6b8B82Y+JNtgISUlgIsSHxpPI4cBy6Q1vtztbuCMVf75qQcPze+WaLztXqRG2oPBt46iegiHNv&#10;Ky4M7LarxwmoIMgWa89k4EIBFvPe3QxT68+8ptNGChVLOKRooBRpUq1DXpLD0PcNcdSOvnUoEbaF&#10;ti2eY7mr9SBJxtphxXGhxIZeSsq/Nj/OwPMusu/5d5bJ7/jj7bDPCgmfxjzcd8spKKFObuZr+tUa&#10;GIyG8H8mHgE9/wMAAP//AwBQSwECLQAUAAYACAAAACEA2+H2y+4AAACFAQAAEwAAAAAAAAAAAAAA&#10;AAAAAAAAW0NvbnRlbnRfVHlwZXNdLnhtbFBLAQItABQABgAIAAAAIQBa9CxbvwAAABUBAAALAAAA&#10;AAAAAAAAAAAAAB8BAABfcmVscy8ucmVsc1BLAQItABQABgAIAAAAIQDkOEmEwgAAANwAAAAPAAAA&#10;AAAAAAAAAAAAAAcCAABkcnMvZG93bnJldi54bWxQSwUGAAAAAAMAAwC3AAAA9gIAAAAA&#10;" stroked="f">
                    <v:fill r:id="rId51" o:title="" recolor="t" rotate="t" type="frame"/>
                    <v:path arrowok="t"/>
                    <o:lock v:ext="edit" aspectratio="t"/>
                    <v:textbox inset="0,0,0,0"/>
                  </v:rect>
                  <v:shape id="Text Box 244" o:spid="_x0000_s1037"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rsidR="00B40653" w:rsidRPr="00C245F5" w:rsidRDefault="00B40653" w:rsidP="008E6CA4">
                          <w:pPr>
                            <w:pStyle w:val="Caption"/>
                            <w:rPr>
                              <w:sz w:val="24"/>
                              <w:szCs w:val="24"/>
                            </w:rPr>
                          </w:pPr>
                          <w:bookmarkStart w:id="19" w:name="_Toc525222856"/>
                          <w:r>
                            <w:t xml:space="preserve">Figure 3.2 </w:t>
                          </w:r>
                          <w:r w:rsidRPr="006D7659">
                            <w:t>Cell squeezing induces fast and reversible alterat</w:t>
                          </w:r>
                          <w:r>
                            <w:t>ions in clathrin coat dynamics.</w:t>
                          </w:r>
                          <w:bookmarkEnd w:id="19"/>
                        </w:p>
                      </w:txbxContent>
                    </v:textbox>
                  </v:shape>
                </v:group>
                <v:shape id="_x0000_s1038" type="#_x0000_t202" style="position:absolute;top:51650;width:54952;height:18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IexAAAANwAAAAPAAAAZHJzL2Rvd25yZXYueG1sRI/NasJA&#10;FIX3Bd9huEJ3daK0QVJHEaFQiguTduHykrnNxGTuxMwkpm/vFApdHs7Px9nsJtuKkXpfO1awXCQg&#10;iEuna64UfH2+Pa1B+ICssXVMCn7Iw247e9hgpt2NcxqLUIk4wj5DBSaELpPSl4Ys+oXriKP37XqL&#10;Icq+krrHWxy3rVwlSSot1hwJBjs6GCqbYrARcvTlkLvrZXls5Nk0Kb6czIdSj/Np/woi0BT+w3/t&#10;d61g9ZzC75l4BOT2DgAA//8DAFBLAQItABQABgAIAAAAIQDb4fbL7gAAAIUBAAATAAAAAAAAAAAA&#10;AAAAAAAAAABbQ29udGVudF9UeXBlc10ueG1sUEsBAi0AFAAGAAgAAAAhAFr0LFu/AAAAFQEAAAsA&#10;AAAAAAAAAAAAAAAAHwEAAF9yZWxzLy5yZWxzUEsBAi0AFAAGAAgAAAAhAJ8Ash7EAAAA3AAAAA8A&#10;AAAAAAAAAAAAAAAABwIAAGRycy9kb3ducmV2LnhtbFBLBQYAAAAAAwADALcAAAD4AgAAAAA=&#10;" stroked="f">
                  <v:textbox style="mso-fit-shape-to-text:t">
                    <w:txbxContent>
                      <w:p w:rsidR="00B40653" w:rsidRPr="00E02CC0" w:rsidRDefault="00B40653" w:rsidP="00E02CC0">
                        <w:pPr>
                          <w:spacing w:line="240" w:lineRule="auto"/>
                          <w:rPr>
                            <w:sz w:val="20"/>
                          </w:rPr>
                        </w:pPr>
                        <w:r w:rsidRPr="00E02CC0">
                          <w:rPr>
                            <w:sz w:val="20"/>
                          </w:rPr>
                          <w:t>(A) Cartoon and representative f</w:t>
                        </w:r>
                        <w:r>
                          <w:rPr>
                            <w:sz w:val="20"/>
                          </w:rPr>
                          <w:t xml:space="preserve">rames of a BSC1 cell </w:t>
                        </w:r>
                        <w:proofErr w:type="gramStart"/>
                        <w:r>
                          <w:rPr>
                            <w:sz w:val="20"/>
                          </w:rPr>
                          <w:t>are shown</w:t>
                        </w:r>
                        <w:proofErr w:type="gramEnd"/>
                        <w:r>
                          <w:rPr>
                            <w:sz w:val="20"/>
                          </w:rPr>
                          <w:t xml:space="preserve">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w:t>
                        </w:r>
                        <w:proofErr w:type="gramStart"/>
                        <w:r w:rsidRPr="00E02CC0">
                          <w:rPr>
                            <w:sz w:val="20"/>
                          </w:rPr>
                          <w:t>are plotted</w:t>
                        </w:r>
                        <w:proofErr w:type="gramEnd"/>
                        <w:r w:rsidRPr="00E02CC0">
                          <w:rPr>
                            <w:sz w:val="20"/>
                          </w:rPr>
                          <w:t xml:space="preserve"> </w:t>
                        </w:r>
                        <w:r>
                          <w:rPr>
                            <w:sz w:val="20"/>
                          </w:rPr>
                          <w:t>for different squeezing levels</w:t>
                        </w:r>
                        <w:r w:rsidRPr="00E02CC0">
                          <w:rPr>
                            <w:sz w:val="20"/>
                          </w:rPr>
                          <w:t>. The standard devi</w:t>
                        </w:r>
                        <w:r>
                          <w:rPr>
                            <w:sz w:val="20"/>
                          </w:rPr>
                          <w:t>ation of the distribution decrease</w:t>
                        </w:r>
                        <w:r w:rsidRPr="00E02CC0">
                          <w:rPr>
                            <w:sz w:val="20"/>
                          </w:rPr>
                          <w:t>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w:t>
                        </w:r>
                        <w:r>
                          <w:rPr>
                            <w:sz w:val="20"/>
                          </w:rPr>
                          <w:t xml:space="preserve">stepwise changes in squeezing. (E) The </w:t>
                        </w:r>
                        <w:r w:rsidRPr="00E02CC0">
                          <w:rPr>
                            <w:sz w:val="20"/>
                          </w:rPr>
                          <w:t xml:space="preserve">response of the same cell to squeezing </w:t>
                        </w:r>
                        <w:proofErr w:type="gramStart"/>
                        <w:r w:rsidRPr="00E02CC0">
                          <w:rPr>
                            <w:sz w:val="20"/>
                          </w:rPr>
                          <w:t>is shown</w:t>
                        </w:r>
                        <w:proofErr w:type="gramEnd"/>
                        <w:r w:rsidRPr="00E02CC0">
                          <w:rPr>
                            <w:sz w:val="20"/>
                          </w:rPr>
                          <w:t xml:space="preserve"> as the mean clathrin lifetime (upper) and initiation and conclusion densities (lower). Dashed lines indicate</w:t>
                        </w:r>
                        <w:r>
                          <w:rPr>
                            <w:sz w:val="20"/>
                          </w:rPr>
                          <w:t xml:space="preserve"> change</w:t>
                        </w:r>
                        <w:r w:rsidRPr="00E02CC0">
                          <w:rPr>
                            <w:sz w:val="20"/>
                          </w:rPr>
                          <w:t xml:space="preserve"> in squeezing (</w:t>
                        </w:r>
                        <w:proofErr w:type="spellStart"/>
                        <w:r w:rsidRPr="00E02CC0">
                          <w:rPr>
                            <w:sz w:val="20"/>
                          </w:rPr>
                          <w:t>n</w:t>
                        </w:r>
                        <w:r w:rsidRPr="00E02CC0">
                          <w:rPr>
                            <w:sz w:val="20"/>
                            <w:vertAlign w:val="subscript"/>
                          </w:rPr>
                          <w:t>traces</w:t>
                        </w:r>
                        <w:proofErr w:type="spellEnd"/>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=8255).</w:t>
                        </w:r>
                      </w:p>
                    </w:txbxContent>
                  </v:textbox>
                </v:shape>
                <w10:wrap type="topAndBottom"/>
              </v:group>
            </w:pict>
          </mc:Fallback>
        </mc:AlternateContent>
      </w:r>
      <w:r>
        <w:br w:type="page"/>
      </w:r>
    </w:p>
    <w:p w:rsidR="00212881" w:rsidRDefault="00E02CC0" w:rsidP="00212881">
      <w:r>
        <w:rPr>
          <w:noProof/>
        </w:rPr>
        <w:lastRenderedPageBreak/>
        <mc:AlternateContent>
          <mc:Choice Requires="wps">
            <w:drawing>
              <wp:anchor distT="45720" distB="45720" distL="114300" distR="114300" simplePos="0" relativeHeight="251760640" behindDoc="0" locked="0" layoutInCell="1" allowOverlap="1">
                <wp:simplePos x="0" y="0"/>
                <wp:positionH relativeFrom="column">
                  <wp:posOffset>-322</wp:posOffset>
                </wp:positionH>
                <wp:positionV relativeFrom="paragraph">
                  <wp:posOffset>5395974</wp:posOffset>
                </wp:positionV>
                <wp:extent cx="5499735" cy="1404620"/>
                <wp:effectExtent l="0" t="0" r="5715"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735" cy="1404620"/>
                        </a:xfrm>
                        <a:prstGeom prst="rect">
                          <a:avLst/>
                        </a:prstGeom>
                        <a:solidFill>
                          <a:srgbClr val="FFFFFF"/>
                        </a:solidFill>
                        <a:ln w="9525">
                          <a:noFill/>
                          <a:miter lim="800000"/>
                          <a:headEnd/>
                          <a:tailEnd/>
                        </a:ln>
                      </wps:spPr>
                      <wps:txbx>
                        <w:txbxContent>
                          <w:p w:rsidR="00B40653" w:rsidRPr="00E02CC0" w:rsidRDefault="00B40653" w:rsidP="00E02CC0">
                            <w:pPr>
                              <w:spacing w:line="240" w:lineRule="auto"/>
                              <w:rPr>
                                <w:sz w:val="20"/>
                              </w:rPr>
                            </w:pPr>
                            <w:r w:rsidRPr="00E02CC0">
                              <w:rPr>
                                <w:sz w:val="20"/>
                              </w:rPr>
                              <w:t>(A) Change i</w:t>
                            </w:r>
                            <w:r>
                              <w:rPr>
                                <w:sz w:val="20"/>
                              </w:rPr>
                              <w:t>n the volume (normalized to the</w:t>
                            </w:r>
                            <w:r w:rsidRPr="00E02CC0">
                              <w:rPr>
                                <w:sz w:val="20"/>
                              </w:rPr>
                              <w:t xml:space="preserve"> initial value) </w:t>
                            </w:r>
                            <w:proofErr w:type="gramStart"/>
                            <w:r w:rsidRPr="00E02CC0">
                              <w:rPr>
                                <w:sz w:val="20"/>
                              </w:rPr>
                              <w:t>is plotted</w:t>
                            </w:r>
                            <w:proofErr w:type="gramEnd"/>
                            <w:r w:rsidRPr="00E02CC0">
                              <w:rPr>
                                <w:sz w:val="20"/>
                              </w:rPr>
                              <w:t xml:space="preserve"> for thr</w:t>
                            </w:r>
                            <w:r>
                              <w:rPr>
                                <w:sz w:val="20"/>
                              </w:rPr>
                              <w:t xml:space="preserve">ee BSC1 cells during hypotonic </w:t>
                            </w:r>
                            <w:r w:rsidRPr="00E02CC0">
                              <w:rPr>
                                <w:sz w:val="20"/>
                              </w:rPr>
                              <w:t xml:space="preserve">swelling (i.e. </w:t>
                            </w:r>
                            <w:proofErr w:type="spellStart"/>
                            <w:r w:rsidRPr="00E02CC0">
                              <w:rPr>
                                <w:sz w:val="20"/>
                              </w:rPr>
                              <w:t>osmoshock</w:t>
                            </w:r>
                            <w:proofErr w:type="spellEnd"/>
                            <w:r w:rsidRPr="00E02CC0">
                              <w:rPr>
                                <w:sz w:val="20"/>
                              </w:rPr>
                              <w:t xml:space="preserve">). </w:t>
                            </w:r>
                            <w:r>
                              <w:rPr>
                                <w:sz w:val="20"/>
                              </w:rPr>
                              <w:t>(B) Mean clathrin coat lifetime</w:t>
                            </w:r>
                            <w:r w:rsidRPr="00E02CC0">
                              <w:rPr>
                                <w:sz w:val="20"/>
                              </w:rPr>
                              <w:t xml:space="preserve"> (upper), and initiation and co</w:t>
                            </w:r>
                            <w:r>
                              <w:rPr>
                                <w:sz w:val="20"/>
                              </w:rPr>
                              <w:t xml:space="preserve">nclusion densities (lower) </w:t>
                            </w:r>
                            <w:proofErr w:type="gramStart"/>
                            <w:r>
                              <w:rPr>
                                <w:sz w:val="20"/>
                              </w:rPr>
                              <w:t xml:space="preserve">are </w:t>
                            </w:r>
                            <w:r w:rsidRPr="00E02CC0">
                              <w:rPr>
                                <w:sz w:val="20"/>
                              </w:rPr>
                              <w:t>plotted</w:t>
                            </w:r>
                            <w:proofErr w:type="gramEnd"/>
                            <w:r w:rsidRPr="00E02CC0">
                              <w:rPr>
                                <w:sz w:val="20"/>
                              </w:rPr>
                              <w:t xml:space="preserve">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w:t>
                            </w:r>
                            <w:proofErr w:type="spellStart"/>
                            <w:r>
                              <w:rPr>
                                <w:sz w:val="20"/>
                              </w:rPr>
                              <w:t>osmoshock</w:t>
                            </w:r>
                            <w:proofErr w:type="spellEnd"/>
                            <w:r>
                              <w:rPr>
                                <w:sz w:val="20"/>
                              </w:rPr>
                              <w:t xml:space="preserve"> for 12 gene-edited</w:t>
                            </w:r>
                            <w:r w:rsidRPr="00E02CC0">
                              <w:rPr>
                                <w:sz w:val="20"/>
                              </w:rPr>
                              <w:t xml:space="preserve"> SUM159 cells expressing A</w:t>
                            </w:r>
                            <w:r>
                              <w:rPr>
                                <w:sz w:val="20"/>
                              </w:rPr>
                              <w:t>P2–</w:t>
                            </w:r>
                            <w:proofErr w:type="spellStart"/>
                            <w:r>
                              <w:rPr>
                                <w:sz w:val="20"/>
                              </w:rPr>
                              <w:t>eGFP</w:t>
                            </w:r>
                            <w:proofErr w:type="spellEnd"/>
                            <w:r>
                              <w:rPr>
                                <w:sz w:val="20"/>
                              </w:rPr>
                              <w:t xml:space="preserve"> (</w:t>
                            </w:r>
                            <w:proofErr w:type="spellStart"/>
                            <w:r>
                              <w:rPr>
                                <w:sz w:val="20"/>
                              </w:rPr>
                              <w:t>n</w:t>
                            </w:r>
                            <w:r w:rsidRPr="00E02CC0">
                              <w:rPr>
                                <w:sz w:val="20"/>
                                <w:vertAlign w:val="subscript"/>
                              </w:rPr>
                              <w:t>traces</w:t>
                            </w:r>
                            <w:proofErr w:type="spellEnd"/>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w:t>
                            </w:r>
                            <w:proofErr w:type="gramStart"/>
                            <w:r>
                              <w:rPr>
                                <w:sz w:val="20"/>
                              </w:rPr>
                              <w:t>are shown</w:t>
                            </w:r>
                            <w:proofErr w:type="gramEnd"/>
                            <w:r>
                              <w:rPr>
                                <w:sz w:val="20"/>
                              </w:rPr>
                              <w:t xml:space="preserve"> in </w:t>
                            </w:r>
                            <w:r w:rsidRPr="00E02CC0">
                              <w:rPr>
                                <w:sz w:val="20"/>
                              </w:rPr>
                              <w:t>boxplots. Lines connec</w:t>
                            </w:r>
                            <w:r>
                              <w:rPr>
                                <w:sz w:val="20"/>
                              </w:rPr>
                              <w:t>t the standard deviation values</w:t>
                            </w:r>
                            <w:r w:rsidRPr="00E02CC0">
                              <w:rPr>
                                <w:sz w:val="20"/>
                              </w:rPr>
                              <w:t xml:space="preserve"> obtained from the same cell pre- and post-</w:t>
                            </w:r>
                            <w:proofErr w:type="spellStart"/>
                            <w:r w:rsidRPr="00E02CC0">
                              <w:rPr>
                                <w:sz w:val="20"/>
                              </w:rPr>
                              <w:t>osmoshock</w:t>
                            </w:r>
                            <w:proofErr w:type="spellEnd"/>
                            <w:r w:rsidRPr="00E02CC0">
                              <w:rPr>
                                <w:sz w:val="20"/>
                              </w:rPr>
                              <w:t>.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39" type="#_x0000_t202" style="position:absolute;margin-left:-.05pt;margin-top:424.9pt;width:433.0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ooJQIAACUEAAAOAAAAZHJzL2Uyb0RvYy54bWysU9uO2yAQfa/Uf0C8N3Zce7Ox4qy22aaq&#10;tL1Iu/0AjHGMihkKJHb69TvgJI22b1V5QMAMhzPnDKu7sVfkIKyToCs6n6WUCM2hkXpX0R/P23e3&#10;lDjPdMMUaFHRo3D0bv32zWowpcigA9UISxBEu3IwFe28N2WSON6JnrkZGKEx2ILtmcet3SWNZQOi&#10;9yrJ0vQmGcA2xgIXzuHpwxSk64jftoL7b23rhCeqosjNx9nGuQ5zsl6xcmeZ6SQ/0WD/wKJnUuOj&#10;F6gH5hnZW/kXVC+5BQetn3HoE2hbyUWsAauZp6+qeeqYEbEWFMeZi0zu/8Hyr4fvlsimolmRUaJZ&#10;jyY9i9GTDzCSLOgzGFdi2pPBRD/iMfoca3XmEfhPRzRsOqZ34t5aGDrBGuQ3DzeTq6sTjgsg9fAF&#10;GnyG7T1EoLG1fRAP5SCIjj4dL94EKhwPi3y5XLwvKOEYm+dpfpNF9xJWnq8b6/wnAT0Ji4paND/C&#10;s8Oj84EOK88p4TUHSjZbqVTc2F29UZYcGDbKNo5Ywas0pclQ0WWRFRFZQ7gfe6iXHhtZyb6it2kY&#10;U2sFOT7qJqZ4JtW0RiZKn/QJkkzi+LEeoxWLs+w1NEcUzMLUt/jPcNGB/U3JgD1bUfdrz6ygRH3W&#10;KPpynuehyeMmLxaoELHXkfo6wjRHqIp6SqblxsePEeUw92jOVkbZgosTkxNl7MWo5unfhGa/3ses&#10;P797/QIAAP//AwBQSwMEFAAGAAgAAAAhAHMqV7feAAAACgEAAA8AAABkcnMvZG93bnJldi54bWxM&#10;j8FOwzAQRO9I/IO1SNxaOwhCCHGqiooLByQKEhzd2Ikj4rVlu2n4e5YTPa5mNPtes1ncxGYT0+hR&#10;QrEWwAx2Xo84SPh4f15VwFJWqNXk0Uj4MQk27eVFo2rtT/hm5n0eGI1gqpUEm3OoOU+dNU6ltQ8G&#10;Ket9dCrTGQeuozrRuJv4jRAld2pE+mBVME/WdN/7o5Pw6eyod/H1q9fTvHvpt3dhiUHK66tl+wgs&#10;myX/l+EPn9ChJaaDP6JObJKwKqgoobp9IAPKq7IktwMVxX0hgLcNP1dofwEAAP//AwBQSwECLQAU&#10;AAYACAAAACEAtoM4kv4AAADhAQAAEwAAAAAAAAAAAAAAAAAAAAAAW0NvbnRlbnRfVHlwZXNdLnht&#10;bFBLAQItABQABgAIAAAAIQA4/SH/1gAAAJQBAAALAAAAAAAAAAAAAAAAAC8BAABfcmVscy8ucmVs&#10;c1BLAQItABQABgAIAAAAIQD6ueooJQIAACUEAAAOAAAAAAAAAAAAAAAAAC4CAABkcnMvZTJvRG9j&#10;LnhtbFBLAQItABQABgAIAAAAIQBzKle33gAAAAoBAAAPAAAAAAAAAAAAAAAAAH8EAABkcnMvZG93&#10;bnJldi54bWxQSwUGAAAAAAQABADzAAAAigUAAAAA&#10;" stroked="f">
                <v:textbox style="mso-fit-shape-to-text:t">
                  <w:txbxContent>
                    <w:p w:rsidR="00B40653" w:rsidRPr="00E02CC0" w:rsidRDefault="00B40653" w:rsidP="00E02CC0">
                      <w:pPr>
                        <w:spacing w:line="240" w:lineRule="auto"/>
                        <w:rPr>
                          <w:sz w:val="20"/>
                        </w:rPr>
                      </w:pPr>
                      <w:r w:rsidRPr="00E02CC0">
                        <w:rPr>
                          <w:sz w:val="20"/>
                        </w:rPr>
                        <w:t>(A) Change i</w:t>
                      </w:r>
                      <w:r>
                        <w:rPr>
                          <w:sz w:val="20"/>
                        </w:rPr>
                        <w:t>n the volume (normalized to the</w:t>
                      </w:r>
                      <w:r w:rsidRPr="00E02CC0">
                        <w:rPr>
                          <w:sz w:val="20"/>
                        </w:rPr>
                        <w:t xml:space="preserve"> initial value) </w:t>
                      </w:r>
                      <w:proofErr w:type="gramStart"/>
                      <w:r w:rsidRPr="00E02CC0">
                        <w:rPr>
                          <w:sz w:val="20"/>
                        </w:rPr>
                        <w:t>is plotted</w:t>
                      </w:r>
                      <w:proofErr w:type="gramEnd"/>
                      <w:r w:rsidRPr="00E02CC0">
                        <w:rPr>
                          <w:sz w:val="20"/>
                        </w:rPr>
                        <w:t xml:space="preserve"> for thr</w:t>
                      </w:r>
                      <w:r>
                        <w:rPr>
                          <w:sz w:val="20"/>
                        </w:rPr>
                        <w:t xml:space="preserve">ee BSC1 cells during hypotonic </w:t>
                      </w:r>
                      <w:r w:rsidRPr="00E02CC0">
                        <w:rPr>
                          <w:sz w:val="20"/>
                        </w:rPr>
                        <w:t xml:space="preserve">swelling (i.e. </w:t>
                      </w:r>
                      <w:proofErr w:type="spellStart"/>
                      <w:r w:rsidRPr="00E02CC0">
                        <w:rPr>
                          <w:sz w:val="20"/>
                        </w:rPr>
                        <w:t>osmoshock</w:t>
                      </w:r>
                      <w:proofErr w:type="spellEnd"/>
                      <w:r w:rsidRPr="00E02CC0">
                        <w:rPr>
                          <w:sz w:val="20"/>
                        </w:rPr>
                        <w:t xml:space="preserve">). </w:t>
                      </w:r>
                      <w:r>
                        <w:rPr>
                          <w:sz w:val="20"/>
                        </w:rPr>
                        <w:t>(B) Mean clathrin coat lifetime</w:t>
                      </w:r>
                      <w:r w:rsidRPr="00E02CC0">
                        <w:rPr>
                          <w:sz w:val="20"/>
                        </w:rPr>
                        <w:t xml:space="preserve"> (upper), and initiation and co</w:t>
                      </w:r>
                      <w:r>
                        <w:rPr>
                          <w:sz w:val="20"/>
                        </w:rPr>
                        <w:t xml:space="preserve">nclusion densities (lower) </w:t>
                      </w:r>
                      <w:proofErr w:type="gramStart"/>
                      <w:r>
                        <w:rPr>
                          <w:sz w:val="20"/>
                        </w:rPr>
                        <w:t xml:space="preserve">are </w:t>
                      </w:r>
                      <w:r w:rsidRPr="00E02CC0">
                        <w:rPr>
                          <w:sz w:val="20"/>
                        </w:rPr>
                        <w:t>plotted</w:t>
                      </w:r>
                      <w:proofErr w:type="gramEnd"/>
                      <w:r w:rsidRPr="00E02CC0">
                        <w:rPr>
                          <w:sz w:val="20"/>
                        </w:rPr>
                        <w:t xml:space="preserve">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w:t>
                      </w:r>
                      <w:proofErr w:type="spellStart"/>
                      <w:r>
                        <w:rPr>
                          <w:sz w:val="20"/>
                        </w:rPr>
                        <w:t>osmoshock</w:t>
                      </w:r>
                      <w:proofErr w:type="spellEnd"/>
                      <w:r>
                        <w:rPr>
                          <w:sz w:val="20"/>
                        </w:rPr>
                        <w:t xml:space="preserve"> for 12 gene-edited</w:t>
                      </w:r>
                      <w:r w:rsidRPr="00E02CC0">
                        <w:rPr>
                          <w:sz w:val="20"/>
                        </w:rPr>
                        <w:t xml:space="preserve"> SUM159 cells expressing A</w:t>
                      </w:r>
                      <w:r>
                        <w:rPr>
                          <w:sz w:val="20"/>
                        </w:rPr>
                        <w:t>P2–</w:t>
                      </w:r>
                      <w:proofErr w:type="spellStart"/>
                      <w:r>
                        <w:rPr>
                          <w:sz w:val="20"/>
                        </w:rPr>
                        <w:t>eGFP</w:t>
                      </w:r>
                      <w:proofErr w:type="spellEnd"/>
                      <w:r>
                        <w:rPr>
                          <w:sz w:val="20"/>
                        </w:rPr>
                        <w:t xml:space="preserve"> (</w:t>
                      </w:r>
                      <w:proofErr w:type="spellStart"/>
                      <w:r>
                        <w:rPr>
                          <w:sz w:val="20"/>
                        </w:rPr>
                        <w:t>n</w:t>
                      </w:r>
                      <w:r w:rsidRPr="00E02CC0">
                        <w:rPr>
                          <w:sz w:val="20"/>
                          <w:vertAlign w:val="subscript"/>
                        </w:rPr>
                        <w:t>traces</w:t>
                      </w:r>
                      <w:proofErr w:type="spellEnd"/>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w:t>
                      </w:r>
                      <w:proofErr w:type="gramStart"/>
                      <w:r>
                        <w:rPr>
                          <w:sz w:val="20"/>
                        </w:rPr>
                        <w:t>are shown</w:t>
                      </w:r>
                      <w:proofErr w:type="gramEnd"/>
                      <w:r>
                        <w:rPr>
                          <w:sz w:val="20"/>
                        </w:rPr>
                        <w:t xml:space="preserve"> in </w:t>
                      </w:r>
                      <w:r w:rsidRPr="00E02CC0">
                        <w:rPr>
                          <w:sz w:val="20"/>
                        </w:rPr>
                        <w:t>boxplots. Lines connec</w:t>
                      </w:r>
                      <w:r>
                        <w:rPr>
                          <w:sz w:val="20"/>
                        </w:rPr>
                        <w:t>t the standard deviation values</w:t>
                      </w:r>
                      <w:r w:rsidRPr="00E02CC0">
                        <w:rPr>
                          <w:sz w:val="20"/>
                        </w:rPr>
                        <w:t xml:space="preserve"> obtained from the same cell pre- and post-</w:t>
                      </w:r>
                      <w:proofErr w:type="spellStart"/>
                      <w:r w:rsidRPr="00E02CC0">
                        <w:rPr>
                          <w:sz w:val="20"/>
                        </w:rPr>
                        <w:t>osmoshock</w:t>
                      </w:r>
                      <w:proofErr w:type="spellEnd"/>
                      <w:r w:rsidRPr="00E02CC0">
                        <w:rPr>
                          <w:sz w:val="20"/>
                        </w:rPr>
                        <w:t>.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v:textbox>
                <w10:wrap type="square"/>
              </v:shape>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margin">
                  <wp:align>center</wp:align>
                </wp:positionH>
                <wp:positionV relativeFrom="paragraph">
                  <wp:posOffset>184245</wp:posOffset>
                </wp:positionV>
                <wp:extent cx="5010912" cy="5212080"/>
                <wp:effectExtent l="0" t="0" r="0" b="7620"/>
                <wp:wrapTopAndBottom/>
                <wp:docPr id="249" name="object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010912" cy="5212080"/>
                        </a:xfrm>
                        <a:prstGeom prst="rect">
                          <a:avLst/>
                        </a:prstGeom>
                        <a:blipFill>
                          <a:blip r:embed="rId52"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C4B8136" id="object 6" o:spid="_x0000_s1026" style="position:absolute;margin-left:0;margin-top:14.5pt;width:394.55pt;height:410.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3Ez2brAQAA1wMAAA4AAABkcnMvZTJvRG9jLnhtbKxT227bMAx9H7B/EPS+&#10;ODHWojXiFEODDgWKrVi3D5BlOtZmXUYqcfr3o+Q43eVhwLAXgTIp8vCc4/XN0Q7iAEjGu1quFksp&#10;wGnfGrer5ZfPd2+upKCoXKsG76CWz0DyZvP61XoMFZS+90MLKLiJo2oMtexjDFVRkO7BKlr4AI6T&#10;nUerIl9xV7SoRu5uh6JcLi+L0WMb0Gsg4q/bKSk3uX/XgY4fu44giqGWjC3mE/PZpLPYrFW1QxV6&#10;o08w1D+gsMo4HnputVVRiT2aP1pZo9GT7+JCe1v4rjMa8g68zWr52zZPvQqQd2FyKJxpov/XVn84&#10;PKIwbS3Lt9dSOGVZJN98ZeLEZWJnDFRx0VN4xLQfhQevv5Fw/rZXbgfvKHApK59qi1+K04VOz44d&#10;2vScFxbHzP7zmX04RqH54wUTcL0qpdCcuyhX5fIq61Ooan4ekOJ78FakoJbIozPr6vBAMQFQ1VyS&#10;pjWDCXdmGOb4RCDL/3ebTdJsvd5bcHHyGsKgIhudehNICqzANsDU4X27Ytjs88jsBTQuTsaiiBB1&#10;n+Z3jOMT451QnhOM+AVl5m+iLJHX+PaZxRnZnbWk73uFIMVw71j+ZOU5wDlo5gDjcOuz4WdR2D2Z&#10;nZPTkz1/vmfpXv7HzQ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tOpKt0AAAAH&#10;AQAADwAAAGRycy9kb3ducmV2LnhtbEyPwU7DMBBE70j8g7VIXBB1UiGapHEqUgFC3Bro3Y2XOCJe&#10;R7Hbhr9nOdHTajSjmbflZnaDOOEUek8K0kUCAqn1pqdOwefHy30GIkRNRg+eUMEPBthU11elLow/&#10;0w5PTewEl1AotAIb41hIGVqLToeFH5HY+/KT05Hl1Ekz6TOXu0Euk+RROt0TL1g94tZi+90cnYLg&#10;6/q5cekW795eV3VX7/by3Sp1ezM/rUFEnON/GP7wGR0qZjr4I5kgBgX8SFSwzPmyu8ryFMRBQfaQ&#10;ZyCrUl7yV78AAAD//wMAUEsDBAoAAAAAAAAAIQDA1P632F4DANheAwAUAAAAZHJzL21lZGlhL2lt&#10;YWdlMS5qcGf/2P/gABBKRklGAAEBAQBgAGAAAP/bAEMAAwICAwICAwMDAwQDAwQFCAUFBAQFCgcH&#10;BggMCgwMCwoLCw0OEhANDhEOCwsQFhARExQVFRUMDxcYFhQYEhQVFP/bAEMBAwQEBQQFCQUFCRQN&#10;Cw0UFBQUFBQUFBQUFBQUFBQUFBQUFBQUFBQUFBQUFBQUFBQUFBQUFBQUFBQUFBQUFBQUFP/AABEI&#10;BR8E7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qpe3sGm2c1zcyJDbwo0ssj/dRR1NAHyD+2t/wUL079knxjovhiHw4PEmpXtl9umT7T&#10;5QgjLMifnsavXP2Sv2ltL/ap+E0HjLT7T+y50uZLS90533+RKnPX3VlavzQ+Cehxft8/t0fEHXda&#10;tHuvDn2S58lJPuwxBfKt1/8AZq6D/gmL8QL74CftReNfg14gke0t9Umkhhgmf5UvIN23/vtP/ZaA&#10;P18ooooAKKKKACiiigAooooAKKKKACiiigAooooAKKKKACiiigAooooAKKKKACiiigChqepRaTp1&#10;1e3HEUEbStt/uiqHhHxXY+NPDVjrunF/sN5D50XmJtbbR4y/5FLWf+vST/0GvDvgr4m8c2fwj8PW&#10;+n+DbW9sEtG8q6fUVTeu5udu2umFLnpuS3uuvr/kefVxDpVowezTeib2aXT1PavA/jjTfiDog1bS&#10;jJ9laWSH98mxtyNtPFbN1ew6daTXNzKkNvEpd3f5VRRXi37Oev2Xh34IRalq88GmW6Xdw0zyP8iN&#10;5n3asfHfxbY+JfgrdX2iX0GoafdXVvbyzwv8vlGVd/NN0P3zpx2va5nDGf7Kqsrc3LexrD4/aLcQ&#10;SXlpouvahpS7v+Jpaacz27qv3mVvSu+8N+JNN8XaNa6rpF3Hfafcpvinh+6RUmh2NrZ6HY2tsiJa&#10;JAqIifd27a8m/Z2tBp+o/EGytsJpUGuSfZo0+4mV+fb/AMCqXGE4ScdLfiUp1qdSEKjvzX6Ws7X+&#10;49uooornPSCiiigAooooAKKKKACiiigAooooAKKKKACua8b+ONN8A6ONT1QyfZWmjtx5Kbjudtor&#10;pa8Z/anMifCzfDH50yahbMkedu9t1a0oKpUjB7M5cVVlRoTqR3SZ6J4u8YWHgzwvd6/qPmfYLaMS&#10;uY03PtPtWrYahFqVjBdw8xTorruH8Jr57+NXiXxzefCLXrfUvBtrZWD28ay3Sakr7F3L823bXq0P&#10;jrw/4K8J6B/bmq2umCe3jSL7Q+zedtayoNQTWrba01OeGLUqsovSKSeqtq2119Db8X+MdI8D6JJq&#10;2tXUdnZJhNz/AHnY/dRR3Y+lcWfj5olk9vJrGla54fsJ3WKPUdUsjDb7m+7ufPGaxPiPNBr3xr+G&#10;drNsudIZLi+i/iRp1X5GrvPixp1jq/w08SWuoxxzWT6fMZBJ93AU0KEI8il1/DWxM6tabqOm0lHu&#10;t9LnXqyypuX51apK82/Z9lvJ/gx4Qa+d5Lg2Cb3k+9/s/wDjtek1hOPJJx7HfSqe1pxqWtdJhRRR&#10;UGoUUUUAFFFFABRRRQAUUUUAFFFFABRRRQAUUUUAFFFFABRRRQAUUUUAFFFFABRRRQAUUVQ1fVbb&#10;RNKu9SvZBDa2cTTzOf4FVctQBi/EL4keGvhT4XuvEXivWLXRdItvv3V1JsH+6P7x9q+IPHv/AAWT&#10;+GOg3z23hrw/rHiVF/5buq26v9N1fKHiLX/Gf/BUL9rL/hH7W7n07wNp0jGCFDvisrNOGmb+9LJ6&#10;+4Ffp38Jf2Ivg18HtGtLTSPBOm3t5Ei79S1KBbi4lb+8zN/SgD5z+Hv/AAWP+GfiLVYbPxLoOq+G&#10;Flbabo7ZkT/exzX3N4G8f+HviX4ctdf8L6tba1o9yMxXdo+5DXjHxy/YV+Efxx8M3dleeFNO0jV2&#10;Q/Z9Y0u3WC4hb6r94f7Jr87P2I/H3jr9j39ri/8AhBrsd1e+Gr6/axvoAjMsLf8ALC7T+7n5c+x/&#10;2aAP2cooooAKKKKACiiigDzn4R/FU/E+68cxf2d/Z58NeJLvQPv7vO8lY28z/Zz5lejV89/skf8A&#10;IT+OX/ZSdV/9F29fQlABRRXzt8S/2udI+HnxPg8JNpclyqTRRX18zhEtt/f/AGsCvRwOXYrM6jpY&#10;SHNJJt+iOHGY7D4CCqYmfKm7fNn0TRVS1uYr22jnhdZYZFDI6/dZTVuvO20Z2p31CiiigYUUUUAF&#10;FFFABRRRQAUUUUAFFFFABRRRQAUUUUAFFFFABRRRQAUUUUAFFFFABRRRQAUUUUAFFFFABRRRQAUU&#10;UUAFFFFABRRRQAUUUUAFFFFABRRRQAUUUUAFFFFABRRRQAUUUUAFFFFABRRRQAUUUUAFfJ3/AAUs&#10;+N6/Bn9mPXY7edE1nxD/AMSm0T+La/8ArW/BK+sa/GH/AIKsfErU/jR+03o3wy8NRyap/wAI/Ctu&#10;llAm53vpTudf++PLoA+o/wDgkD8Ej4F+A1944vrfy9U8V3e6F36/ZIvlT833186f8FRfAF38Bv2p&#10;vCXxi8PJ9mh1Z4bmWQf8/wBbt8/5xeVWz4J/aA/bT+HnhLSfDWi/Cu1h0vS7dbS3jk0dvur9HFee&#10;ftOeM/2rP2g/h6+mfED4XpBo+nP9u+1WultE8O1fm+beaAP2A+EvxBsfip8NfDfi3TZBNaatYxXK&#10;P7svzfrXYV+bf/BGz47t4i+HviL4Xancu1/oE32/Tlk/59ZeHjX/AHZPm/7a1+klABRRRQAUUUUA&#10;FFFFABRRRQAUUUUAFFFFABRRRQAUUUUAFFFFABRRRQAUUUUAZWv6a2s6JfWEcnkvcwtDv/uZWsT4&#10;b+DX8CfD7SvDj3X2t7KBofP2bd/JPT8a6a/1CDToPNnfYlQaZJNdIZ5fkVvuJ/s1acuW3QwcIOop&#10;/atb5af5HnvhLwhpfwm+G5sfEN3a39rDdSXHmzIFUs7blGD35qt4S+GmneIvCXie31a32WPiW4a4&#10;fT0f/j2RlwNuPut/FXd+L/B2i+O9K/s3XbFNRstwfyX3Y3D6VH4Q8AaH4Fgnh0Sx+wxztucCRnyf&#10;+BE1t7b3W7vmZyfVrTjDlXIlZd+35Hn1j8P/AIkaJosehWHjXT20uFfJivrqxd75Iun39+zeB3xX&#10;e/D/AMB6f8O/DsOk6cZJkVmllnnffLNK33nY+prqaKidWU1Z+uxvTw1Ok+ZXb21d7enYKKKKxOsK&#10;KKillWKN2d9iL1agCWivMNd+NFoJ3sfC1jJ4n1D+/A+21T/el6fgK5prHxP4oEdx4o8QyWsXfS9D&#10;/dW5X0kY5dvzqXJI2hSnPZHruq+KNI0FM6jqNtZj/ppIFqPTPGWiay22x1W1unPaOSvE/Fi+HPBH&#10;hy41KbSYHl+5aWsm6V5pf7vNZvwx8TeHviR4f+2TaFBZatF/x92P3Hh/3f8AZqOfrbQ3+ra8vNqf&#10;TCtupa8PtNIudFmjuvDmu3Wnp/z4z/vbR/wPP610Nh8YGsLtLXxJpMmnq52pqNqfNt3/AN7un/Aq&#10;pSTMp0Jw1aPT6KrWl5Bf26XFvMk8T/deM7lqzVnOFFFFABXD/FnwBL8SPC8elQ3qWTpdw3HmOm/7&#10;jbttdxRVRk4SUo7ozqU41YOEtmcb8SfBcnjz4f6n4ciuxZSXsKxfaGTftwynp+FYvi1tJ8OeHbHS&#10;7mC11fXJbT7DaQSBQ83y43c9FHevTK43xd8KvCfju9t73XtGg1C8t0ZIpnZlZFPX7pFaQmlZS2Wu&#10;hzVqLd5U0uZq2vb8e5ymq/A621zwD4c0sarPZ65oW2bT9YtH+eGVf/Qk9VqDV/hl448e2o0jxb4n&#10;sP7Ak2/aoNFtHt5blR/Azsxwp74r0zRfD1l4c0mPTtMhFraxDESBmbb+dQ6Z4gSS/fTrn91eJ2/v&#10;1arT3WtvLa/XyMXhaNkpK17JpN2duj7mhp+nwaVZQ2drGkNtAixxIvRFHar1FFcx6SVtEFFFFAwo&#10;oooAKKKKACiiigAooooAKKKKACiiigAooooAKKKKACiiigAooooAKKKKACiiigAr5y/4KCeM7nwR&#10;+yX49v7OYwyyWi2nmJ1CytsP86+ja+c/+CgPg648bfsl+PrC0h86aK0+2CP/AK5NvP8AKgD5S/4I&#10;leCbWPwX8QfF2z/TZdRj0nf/ALCRrL/7Ur9Oa/Mr/giV4ytpPAnxC8KeZ/psOox6psP9x41j/nHX&#10;6a0AFZw0TTheveCxtftUn35vJXe+P9qtGvKfE/7Tvww8E/EEeCte8XWGkeI9iP8AZLt9n3/u89Oa&#10;APVqKjjkWSNGX7rVJQAUUUUAFFFFAHz3+yR/yE/jl/2UnVf/AEXb19CV89/skf8AIT+OX/ZSdV/9&#10;F29fQlABX5e/tZ/8l68V/wDXWP8A9FrX6gH7tfk/8YvEt34t+KXijUb1IYbhr2WLZD93ajbF/wDQ&#10;a/XPDenL+0K1XooW+9q35M/MePKkY4KlB7uX5L/gn6dfDf8A5J14W/7Bdp/6JWuorxn9kl3k+AHh&#10;dnd3bZLy53f8tGr2avzXMqP1fHV6N78s5L7mz77L6ntcJSqWteMfyQUUUV5p6AUUUUAFFFFABRRR&#10;QAUUUUAFFFFABRRRQB5n+0D8QNS+Fnwm13xPpEFtNqNkkflJd7vK+aRV5xj+9Xk2j+Of2nNc0u0v&#10;7Xwv4G+z3MSypvnm+6f+2tdr+2Udv7OXi0+iQf8Ao+OuO8D/ALanwn0Twfo+nXetXUNxbWkcLj+z&#10;pvvKvstfU4KjUeAVWhh1Vk5NO8W9Ek+nzPlsZWgsc6dau6ceVNWaWrbXVG98Lfj14pfx+ngH4meH&#10;7TRfEs8LXFpdac7PaXKei5zzXv8AvX+/XyXoviF/2l/2g/Cvijw9p13beD/CqSP/AGxcQMn2yVv+&#10;Wa57VzVr8Nbz41ftBfEzwxqGv6rp3he0u1uJYtOumR3k7c/witK+W0ak3KbVJxgpTW9ne1kr3vaz&#10;t8iKGY1aUVCKdVSm4xd0rq1736q+lz7bDBhuB4oDBulfF/7QvjrS/A+t+GPhRdeKNU8N+ELbT1l1&#10;G+tN017cp/DHv6rn+9Xm+lfFTwF8HfEGk6t8MPG3iXWHnu47fU9H1yOSVLmA/wASkoNrCs6OQ1a9&#10;JVISd5ax912a1td7Ju3n6mtXPadGo4yirRspe8rp9bLdpfL0P0aori9U+K/g/wAPzpBqniPTdMuj&#10;EsxgurlEdVPtXmP7RvxdvtO8G+G7HwLqcJ1Xxdfrp1jqkLKyQr/HIPWvEoYKviKkKajbm6tO3d6+&#10;S1PZr4yjQpyqN3t0W/ZfifQGV9qdXyfdfsQR6fpH9p6T498TR+NIF+0Q3099vt/P+9/q9v3d1QT/&#10;AB08aeJP2UPEGtWA/wCKx0a4bTL66gj/ALj4llQf7teh/ZlOtZ4SsprmUXdctr7Prp5/gee8znRu&#10;sTScXZyVmpXtutOvkfWuV9qCwUc18CeAvh38O/GmkWmr+DfjDrekeOfOj2SaxffL9pb7y+Qcbga9&#10;T/bKl17RvhF4RX+0i+vrqlun2q13RI8v97aP4a1nlEViqeGjU1k7O8XFrzt1XzM1m8vq08S6WkUn&#10;pJO/lps/kfVG4Zxn5qGYL1r4q+NHwU1X4YeApPivH431+98b6b5N3L591/osmWXMflfwrV/xJ+zx&#10;rXj/AOGr/EXXPGusJ44lsV1O3Sxn8qygwu9I1i/3aUcswzjCp9YXLJ8vwv4u1uq8/wAAlmldSlT+&#10;rvmS5viXw+vfy/E+yKZ5i18tat+0B4g0/wDZT8N+I7d0k8Vax5WmQ3Ug489m2ebiq8P7EMWpaP8A&#10;2nqPj3xNJ40nT7TJfR3uy3Fyfm3eVt6bqxWWwpJyxdXkXM4qy5rtbvpp5mv9pyqtLC0nP3VJ6pWT&#10;2WvXyPrCm5X2r5X8C/F/xte/BH4jabPIL/x/4OkksWvY4/8AXnnZJt/vbc1458PPB3w4+JugPqy/&#10;FvX9F+ISbXmk1K+8mJLxv7sR+8u70NdNPJZfvHWnZRdtIuW6um7bKzWphPOU3BUYXck3q1HZ2a13&#10;d+h9Y/tL/E/V/hD8L5/EejQWs97FdQQmO6RnTa7YPTFek6NfNfaVY3E2xJZ4Udk9GK5r5o/axsdZ&#10;0n9k9LXXNVh1rWIrmzSa+hj2JM3mcNiuO+I37PetaH8KD8TD411yTx1pdnHqIkS62WiKvzbFi+lX&#10;Ry/D18LTUqijJzlFOzfN8NvRf57GNXMK9DFVeWm5RUIyaulb4r+r/wAtz7bpu9fWvmD4nfG7xHdf&#10;CL4dweGrr7B4q8bmC3hvTH/qMj53C+tULj9h5NM0kajovjzxND4zg/0mG/nvt8Dz9eY/7pauKOXU&#10;6cU8XV9m22krX2dm3tZX6ndLMZ1JNYWk52Sb1S3V0lfd26H1hTdwzjPzV8n6Z+01rb/su674iufL&#10;/wCEw0a5bR7ify/ka63bPMVay2/ZO8UReELXxno3jrW7n4msi3zy3F3/AKLO7fN5ez+GtVlSp3+t&#10;1VT97lWjd2rdtlqtfwIea+0s8LSc/d5nrayd/vej0PbP2g/ijq3wv0Xw/d6PBaTy32rQWMq3e7iN&#10;+u3H8VeprOvkpI/ybq+Y/wBqfUL21+EvgG+8SpHZXkGs2U2oeW+9EZfv1V8HvP8AtZfEFvEU2oyW&#10;3w78NXHlWWjwTMj3tyv/AC1nx/D6LV/2fGeDhXk+WMebmlvfVKKXdvp5amP9oShjJ0EuaUuXljtb&#10;R8z62S6+eh9W0VHGqxJtXhVqSvnD6UKKKKACiiigAooooAKKKKACiiigAooooAKKKKACiiigDjfi&#10;18RrD4S/DXxL4w1PH2TRrGS7dP77Kvyr+JwK/J7/AIJa+B9Q+Of7Ufij4q+Ij9ufTvMvZZ5v47y4&#10;b5fy5r9UPjb8GNA+PngO48I+JvtX9j3MscsyWsnlO+3+HNZH7PX7Nfgr9mbw1e6H4NtJ4be8uPtE&#10;0l1J5krt2+b0FAHrVVbu0i1C0mtbiMTQSoyOjfxKatUUAfhbpF1c/sJ/8FE3jk/c6JDqjQu8nyo9&#10;hc/xfgG/8dr9yLW7i1C0huLeQTQSqro69HU14H+0B+w78Mf2lPFNp4j8YWN2dUtrVbRZ7K48rdGr&#10;Myhv++jXtXhHwzbeDPDOm6JZyTS2thbrbxPO+59qjAoA3KKKKACiiigAooooAKKKKACiiigAoooo&#10;AKKKKACiiigAooooAKKKKACiimsdq5oA8l8Ra8viHx3BpFvJsSLav+zXrEabURf7tfOXhO4gi8cQ&#10;SXU/2W4W42eQ/wDH81fSNdeIjycsUeZgp+155ve4UUUVyHphRRRQAUVHJIsSb2+VVrybxV491zxd&#10;K+meDJILKxH/AB8a/P8AP8vpbp/E3+0flpN2KjFzdkdj4s+Iuj+EHjtbif7Vqco/dadbfPM//Af4&#10;R7mvGfi1r2pTeG9S13xNPs0eyTfD4csZNvn/AOzK/wDF+HFbum+H7bQbuSSFHnvZf9dfT/PcTN/t&#10;NVPxd4dg8QT6bZ3UbvZRXH2iZE/j/wBlqxc7npQw3Lq9zP8Ahr480PxNpVpb2dhJoLpCrvYyQbE+&#10;b+638VdozebJ/wBMlrhfAKy+HtZ17wjfRo6Ws32vS55P47V/4f8AgFdq3+r2rWbOmLutdzE1zT7b&#10;UoNSupo/PlitGSHzP+WP+7WT8MdJs/8AhC/DV80Gy9+z7Hnj++67m+Vq6WRYpbG7Xz40Z4WT949Z&#10;3hmP+yPCthZtcQb4k2eZvoWxVtU0al4vlT7Y5Nm6q+oagumwfvJHeFvkdNm/f/wGrjQqscf7zf8A&#10;7dcr8RPEk/hzwldzWP7zVb1107Tk/wCm8rbFb8PvULUuXupsw/AHiPUNV1TxDe+D7uTSL2wm8n+y&#10;r757K9/2tvWP/gNe2+C/itbeI3Gn6zaSeHPECHY9jdN8rt/0yfo4rgPD/g+z8LpabY/MvYrdYbiT&#10;++3Vm/76rQ1TSbHxHp32fUrfz0++j/cdG/vK1XzWOKeH51d/Ee30V4v4a8TeIPA0fl388/ifQF/5&#10;b+X/AKXar/tf3wPzr1jSNYstd06G+0+6jurSVdyTxvuU1ummebOEqbtI0KKKKZAUUUUAFeT/ABVm&#10;bQdYsNUSR9z/AC7B7V6xXjPx4vrGKawhmu/IuFRnSP8Av104dXqWODHPlouXY9V0XVota0q3vYv9&#10;XKm4Vo1xXwm8z/hCrPzE2Lltg/2a7WsZrlk0jpoyc6cZPqgoooqDYKKKKACiiigAooooAKKKKACi&#10;iigAooooAKKKKACiiigAooooAKKKKACiiigAooooAKz9Z0i217Sb7TL6MTWd5E0EqH+NGXDVoUUA&#10;fh5v8Wf8EwP2xbq8lsbq98G3rsiMg2R6hpztu+Vum+P/ANCSv1h+F37WHwq+L/h+31Xw/wCM9N2S&#10;r81rdTrDcI391kfmuk+L3wR8GfHbws/h/wAbaFBrWn/eTzPvwt/eR+qmvhXxb/wRY8JXGoTXPhXx&#10;9q+ixN9yC6hWbZ/wIYNAH1Z8c/20/hV8CPC93qWqeKLHUtQVW+z6Vp06zXE0nZdq/d+pr8xP2V/h&#10;x4r/AG8v2wpviX4msR/wjNjfLqOptJ/qtqf6m2T+9zt/AGvp3wD/AMEYfAekaja3ni7xhrHiIROr&#10;zWkEa28U3+yW5fH4193fDr4Y+GfhN4Zg8P8AhLRrXRNKg+5Bax7R/vH1NAHVKu3gfdp1FFABRRRQ&#10;AUUUUAfPf7JH/IT+OX/ZSdV/9F29fQlfPf7JH/IT+OX/AGUnVf8A0Xb19CUANP3a/Ivx027x54kb&#10;/qKXX/o1q/Ur4mySQfDbxVJC7JKml3TI6feVvKbGK/P39nfwpY+OvC3xQ0/U9/yaMt8l0n+tRotz&#10;/Kx9e9fsPAdWOAw2Lx89Yp0429Xv8r7H5ZxnSeNrYfBx0bU3f5bfOx9HfsGa5e6n8M9Vsrqdpraw&#10;vvKtkb+BCu4r+dfUFfFH/BPnxXctceJvDvkoLREjvfM/i3N8u2vtevkOMKDw+eYhWtdp/ekfVcMV&#10;fbZTRd7tK33MKKKK+NPqQooooAKKKKACiiigAooooAKKKKACiiigDw79s11T9nTxbu/uQf8Ao+Ou&#10;w+GfhnRpvh74ckfSrFnfT4d3+jJ/c+ldpf2NtqNu9vdQR3MD/ejmTcpqeKNLeNI0TYijaqL0xXd9&#10;af1SOGS2k5Xv3SVvwPO+qr61LEOzvFRtbs27/iQ2NjbafCIbaCO3iH8ESBV/SvnP4DyK/wC0x8Z9&#10;v/PxD/6DX0xWfBpdnaXM91DaQwzzcyyIiq7/AO8e9KjifY06sGr86t+Kf6FV8N7WpSmnbkbf4Nfq&#10;fLvx8t7n4VfHnRvifd6P/bfhKexXTNTIg877EA3Em2lv/wBo3w94413QtE+EXhux8S6jdXC/bbq6&#10;054reyg/vN8o5r6ourWG+geGeNJoXG10ddyt+FUtN8P6ZozO1hp1rYs/3jBCqbvyr0YZlRdKCrU3&#10;KcFZe9ZPe3Mutr9Gr9Tzp5dVVSbpVLRm7vS7W1+V9L26p2OE8Yfs5fD34iawdY8S+FbHVNVeJUee&#10;TdzivOP2ivhLN4b8EeCtS8DaN5kXgrUVvotHtPvvF/GqV9MUVyUMxxFGcJOTlGPRt22aa8tGd1fL&#10;6FeE4qKi5dUlfdO/3pHzHd/t2/D+fw27af8A2hc+JpYdkOhiyl87zzx5eduOtN+EdlrvwL/Z91LX&#10;dU8MXetavqN9Lqd3olpt81Flb5uvp3r6BTwjokV2tymkWKXAbf5y2yB9397dit2uiWOw0afssPSa&#10;i2nK7ve3RNJWX4nNDBYidT2teqnJJqNla193Z3u9PQ/P/wCJ/ir9nHx94d1NtF0m6tfG96m+0TTb&#10;KWK7S5/hX+597rW98V9O8RaF+zT8LLPxXJO+tLrVr53n/O6Lu+VW/wCA19jReE9DhuvtMekWMdyG&#10;3+clsm/d6521d1HS7PU40S8tYbpVbcqTIGAb8a9D+24RdNQhJxhK/vS5ntaydtEee8mqTVRznFOU&#10;be7Gy3vd66s8W/bJdV/Zl8Wns1tD/wCjFrqLeZU/Zxgk/h/4Rpf/AEmr0O+0+21K1e1uoY7mBx80&#10;My7lNP8AsduLT7P5KfZ9m3ydny7fTFeLHGJYeFHl+GTlf1t/kezLCOVedW/xRUfubd/xPjOx8Aar&#10;44/Yt8Htolub3VNHnXVIbX+Kby5WO0V3Onft2fD6Pw2h1MahZeJY18qXQ5LSTzhOP+We7bjrX0lZ&#10;WNvp9ulvbQJBAv3Y402qKzpPCWhzXX2mTSLGS4Lb/Pe1Qvu9d2K755lh8Q5LFUnJczlGzs1zbp6a&#10;o8+GXV8PyvDVEnyqLurp8uzWu589/APT/EPgb4fePPiFqfhi7udY8Q3z6omgx/JceV/Cvzfxc15h&#10;47+IX7NnxA0vUp9V0K60zxddQ7HtYLKVLuGf+6pHybs1931hSeEtEkuftD6RYvOW3+YbZN+713Yq&#10;6WawVadepCSk2rckuWyVlyu6d1ZCq5XP2MaFOScUnfmjfV316Wep8UeMtH8SaD+w1Bb+KPtX2ltW&#10;t2t47r55UgaT5N1fSPxxkVf2XfFTdv8AhHm/9FV6tqGmWmqW/wBnu7aG5hP/ACzmQMv60s9nb3Vo&#10;9tLCj27rtaF0+Ur6bayq5p7aUJOFnGbnptry6fhuaUsr9jGcVO/NBQ130vr+Ox8feI/Ces3nwB+D&#10;vjLw/p0mr33hPyL97GD/AFs0X8W2uxuf27Ph9N4d3aYNQuvE8qbIdDFpJ53nn/lnu24619J21rDY&#10;26QwRpFCnyqiDaq1mR+EtDiuvtKaPYpcht/nLaoH3eu7FN5jhq6tiqTlZtxtJL4nez01V/Rkxy7E&#10;UNcNVSbSTur7JK61009T5Q0r4AeJZP2S/EFjNa+R4p1e+bXvsP8AGj794j/3sVtWv7bPh+2+H1tp&#10;9lZXsnxEjgW0Tw5NaSB/tIG3Bbbjb3r6xrH/AOEb0n7d9t/s21+2Z3ef5K78/WqeaUsQ5fXafN7z&#10;krO2rto9HdaLsCyyeHt9Uqcvu8rur6K+vrqz5o/aOvNa1T4R/Dh/Ftpaw6tc63aNfWsCMYkJzlea&#10;zfElgP2Vfjrp3ijT08j4feLNtnqMCJ8llP8AwMK+s77TbTUkRbq2huFRtyCZA21qTUNLs9Ug8i8t&#10;YbqL72ydAy/lU0c1VOmqMoXh73Muj5trdnHo9QqZW51HWjP31y2fVcvfvdbk9tcx3UCSxMHiZdyu&#10;KsVFFEsKLHGu1F7VLXgeh9AvMKKKKBhRRRQAUUUUAFFFFABRRRQAUUUUAFFFFABRRRQAUUUUAFFF&#10;FABRRRQAUUVx3ij4oeHfCU8drfX6vqDD5bG0Rppz/wAAXOPxoDfRHY1Xu7qCyg864mSGJeru+1a8&#10;o1jx34u12OOPRbG08PW7ffutVffLt/2ETj/vqudbwhFf3X2zXtWvvENwn/P0+yL/AL9Dis3NI6oY&#10;ec/JHo+s/FrQtOuPsdo8+tX7fdt9OjZ8/wDA/ufrXMeIfjReabE+bWx0yZesF07XEp/4DFXO2rT6&#10;55kem/8AEr0dH8nzLWPY8397b/s1saD4Z0jwvHItnaIkzfO87/PK7f71clTFKLtHciSp09PiOIk+&#10;LPiLW5/s/wDbt8lxK/yf2VpbIif9/K29B8W+J9PnkjuNV1y6f+B760j2fpXYf2g0vyrJJHS/vVTb&#10;5jvXP9amZe1/ur8f8zL0j4w6vcQGOR9Ne7ifY8E8clu7/wC6zfLXQ6b8ZIBP9n13RdR0Fz9yR0+0&#10;RP8A8DjzWVcWttcJ/pVol0//AE0TfWdfaRfWdpcXXh278i7RN/8AZ0/zxTf7P+zWscV/MUpU5bq3&#10;oevadrun6ym6xv4Lof8ATCRWrRr540e30jxrpUGqfZH0i9l/1z2LtFNDKv3lbH3q3bTxH4u8NfLZ&#10;30HiiFf+WF9+6uH/ANxxx/31XaqiZvLDTWsdUe1UV5tpHxv0Se9g0/W45/DGqS/8u+op8n/f5f3f&#10;616HFMlxGskbq6N911rS9zlaa0aJqKKKYgooooAKKKKACimghhkU6gD49+Oej33w/wDG76xax3U8&#10;Ur70/jr6R+GPjWDx34PsdSj4lKbJYz95HFN+JvgGDx/4cnsm+S42/upPQ18w+E/EGr/BbxNtuI3R&#10;H3I9q/8AHtr10li6PLf3onyzcssxTk/4c/wZ9o0V4Zrn7RGmXOgadeafI6XTzL5sH+zXr2ga5beI&#10;tIgv7Vw8UqZBrzp0Z01eSse9SxVKtJxpu/U1aazKqZP3adXkXizxsvjnVr/w1pDyf2ZafJqeox/c&#10;dv8An2Rv73978qwbsdsYubsjN8Vaxd/E/WHsYXe18EWrbJnjfY+rSj/lmv8A0xHf+99K85+J3h2+&#10;vfH9vJZ/boLK10tn+w6c+xHVW+6v+1XqMciwWqQwxxwRW6bEjT+BamjZt8cn8f8ABXPzXdz140Iq&#10;PKjlPAMmkajpVpqGi6lPqNpL/wAtLt/nRl+8rr/CwrdjXddSTN/E+xK5aPwa2h+MZNe0GT7LDe/8&#10;hTTo/wDVTN/z1X+69dTrE32fw/qVxD/rYoW2VJuk7amNq142pa5G2j2EeqaxZbk+1eZsih3feV2/&#10;9loXwPqer3Xna1rs91/H9ksf3USf1rS8G2cWm+FdNs7f5/Nh+0TSf32b7zVtXm63g8uGvNnWlLZ6&#10;Hi1MROb00Rzq+DdDV/32mSTv/wBd2q5ceH9FuoPJm0zfC/8At1djXyE/vvUix/aPu1kpS7mF33OS&#10;k+HKxT7tH1a+0u3/AOeG/wA1P1qjqSz6bqWi3Hiq0S6tLOb/AETVbT7kMrfd81P/AGavR/LXZ81V&#10;preK/SS1mj328qbHST+Na0jWnHqawrTh1uvMrL/x6eZ995ait9z/AC/frJ8KxrFofkw+Z9nt5mih&#10;8z5/lVqk1iPULq1ksdLn+y3Fx8j3Un/LFf4mX/ar0lqrntqV4qSPM/H154juvFU+m+GfFl9sgdX1&#10;GSNF8q1Vv+WSt/fNegpDd/C6f/hIPDUc13p7Ir6toaf8tv708S/wy99v8VaOg+HdP8NaVHp9nH/o&#10;6fO7yffmb+KRv7zVsW8jeZ/cquZoydPmT5+p6R4d8Raf4r0a01XS50urG5TfFInetWvEtFkbwBq8&#10;+pafG/8AYd4+/UNOT7kLf894h/6EO9exWV7BqdpBdWs6T28q70kT7rrXQnzHlVKbpuzLdFNZlQZN&#10;eJ6h8drGw+IM8Ujv/ZtvE0XyfxvW9OlKrfl6HDWxFPD2dR2ueyXdzFYWzzzOscSjc7vXxh4p1+8+&#10;LPxMeGO0k+yebsh2f3a6P4j/ABov/iF5ek6dbvaWss2xT/z0r0j4E/Bz/hFrc6xqsf8AxMZfuRv/&#10;AALXp0Y/VIOpP4uh89iKjzSrGjR+BO7Z6t4W0ZfD/h+x09T8tvEqVsUUV5Dd22z6iMVFKK2QUU0M&#10;GHFOpFBRRRQAUUUUAFFFcL4h+Lvh3QL7+z47v+1NV/58dOTzX/4ERwn/AAI0DSvojuqp3+o2mnR+&#10;ZeXUNpH/AH55FQfrXlOt+LPGviCTZZfZPClj/HJOPtF3/wABX7lc8vhPT7d5NS1a7u9bu0+d59Sf&#10;en/AU6LWbmkdMMNOW+h6He/F3SY777DpUN1r16n347ONgif70r4X9a5LxL8bb3T43W3/ALNs5fu7&#10;JPMu3T6+TWTa2dz4otP3kj6Xo8v3LS0+R3X+81bui6Ppnhq08nT7RLVE/jj+/wD99VxzxVnaJnJ0&#10;oOyXMcGvxN8S+IpI4o9d1WO5+Zn/ALN0rZF/5Erf0fxv4nsLSdZL7Vbq4RN6fbrVfn/74rrPtjXH&#10;yrJIlObzVSNfMkeuf63PojP2q/lX4/5mfpfxf1S8to3ii03UZv47He1vcf8AkTiui0b4w2F1J9n1&#10;jTb7w9d/887uPen/AH2mRWHdWNncf8fFpHdP/wA9HT56w/EEep+F9Hu9S0WSTUbW3/fXGlXfz74v&#10;4tlbwxd3aRcZU56NWPbtO1Wy1WPzLK7gu4/78Eiv/KrteAW+i6RrNpaapps8+kPcIs0M+mv5X3v7&#10;ydGrYs/GnjDw4CqC38XWq87MfZ7vb/6BXappm0sNOO2p7PRXn/hv4zeG9cvv7NmuH0jVx96x1GNo&#10;W/4C5+R/+AtXfg7hV3ucrTWjFooopiCiiigAooooAKKKKACiiigAooooA5T4k+P9K+F3gnWPFOsy&#10;bNO06HzXCfedvuoi/wC0zMqj614Za/HD4p+Bp9C8R/EnQ/D9h4G1+5jt0j0uSX7bo3m/6prov8jj&#10;+E7K1/29klm/Zb8V+T/Dcac7/Ju+UX9vurO/bneKf9lTVIY8edcS6ctvhN/zfaYTx+GacdWl5ja0&#10;+8+mK8B+JHxQ+KOpfFh/AXwy8Nacj2Fit9qHiPxUk6aeN/3IYvL5d/X0r3azDLaQq33gi5rzX43f&#10;HTS/g1o1sGtp9c8T6o/2fRvDtl81xfz/AN1f7qD+JzwtSwWhgfAH45a34/1rxP4M8b+H4/Dnj/ww&#10;8Q1CC1m820uopP8AVXNux52MP4W5r3GvCf2cfgtrvgi78TeN/HV9DqPxB8VzLNqBtf8Aj3soF/1V&#10;pF/sx881rfE/9qr4efCHxRH4d8S3+qQao8K3Cx2Wh3t2u09PnhhZP1qmSjm/2SP+Qn8cv+yk6r/6&#10;Lt6+hK+Y/wBh7xVp3jfSPi34i0eSaXS9T+IGo3Nu88LROVMUH3kYBl/GvpykM87+OfiPTvC/wn8U&#10;Xmpzi2tWsZbbfsZv3kq7EHHqzCvlL9iXwHqevaV4+nCJDYajpjaVFdf9NWU9vbdXv37Z/wDybt4n&#10;/wB+1/8ASqKuK/4J+/8AJNNd/wCwn/7TWv03LJSwfCeKxFN+9KpGLv2XK9PvPz7HxWJ4joUJ/DGD&#10;f33R5N+xhqy+Avjjq3hW6ja5urxJLHz4fuI8LMx/A7a/QGvzs+HY/wCFbfthkeJR/Z7vqdxs/iG6&#10;43eV09d1fonWPHUFLH0sVHX2lOLb6N67fKxtwfJrB1KEvsTkrdUvP53Ciiivzg+7CiiigAooooAK&#10;KKKACiiigAooooAKKKKAOX8e+PdD+Gfhm78QeJb0abo9rjzrjy2fbubaPlUEmvI/+G9fgR/0Paf+&#10;Cu9/+M1L+3Sob9l7xnn+5b/+j466P4XfCzwfP8N/C81x4R0RrhtPgdzJp0W7d5Y/2a4KlSs63s6d&#10;rJJ6pvd26M+qwmEy2nlscdjVOTlOUUoSitEovrF9ze+Gfxn8GfGHTXvfCGvW+sQIdrooaKVD/tI4&#10;Dr+Vd9Xxf4z8P6N8Ov22Ph6vgi3hs7zVreSHXLHT/kRINvyyMi/dr0L4wftN61o3jwfD74a+FT40&#10;8ZxRrcXccj+Xa2sf+2+4fNShiuWMvbbp206+iLxGROrVpf2ddwqQ5/faTik2nzPRWTW+l7rQ+jqK&#10;+WvBf7U3i7QfH2neEvi94JTwZPrLKul31jN51q7f883fcfmre+NX7RPiDwr8QbT4f/Dzwp/wlnjO&#10;S0F9NDczCG3hg9d2R81afW6XJz38rWd7+m5xvIceq8aCindOSlzLk5Vu+a9rLZ66M+h651/Guix+&#10;KYfDZ1G3/tyWFrhbJX3SeWP4iOwrxT4SfH7x5q3xA/4Qz4kfDufwvq08BuLK6sS1xaOvdWlGVU/j&#10;Xzxb+MPi3a/tt6ze2Xgaym197FbaWxe6XYljv+WffurKpjYxUZRT1dtmejg+Gq1apWp15xi4U3NP&#10;ni1Ltrdq3d9D9FKKrWjySQRvKmyRlUsnXa1eRftA/tB2HwR03TYYtOn17xNq8ht9K0e1Hzzyerf3&#10;U967alSNKLnN2SPmMLhK2NrRw+HjzSey/P5JavyPZqK+QL/9qP4w/DOO11n4l/CmPSfCJbZdXuk3&#10;S3E1tn7rFd5/WvU/jF+0jpXw7+Huh69oto/iS98RyR2+h2kH3LmWT7m5uy1zrF0mpN6W3utfuPWq&#10;ZDjoVKdOEVP2jaTjJSjdbq6bSaWrvay1PbKK+TrD9pL4x+Dta0o/Eb4TjT9Avplt/tehz/a5YXb7&#10;pZVduK6j9oz9pu5+BXinwZaJov8Aa+m620izeXu+0D+6EX3o+t0lFzelrbq25X+r+OlXhh6ajJzT&#10;cXGUWny76ptXXY+iaK+PtQ/a+8f/AAz1+wvPip8Nv+EU8F6g7Jb31rP9ouI/7iuqMfm9uKj8Rfte&#10;fEzwibHxTrXwuGn/AA1urmNF1F7rN2IH+47R5+X/AIEKj69R6308np6+R0x4XzKTjyqLUtmpxak9&#10;fdi76yVtlqfYtFeS/GL9oLQPhH8PrHxNPHNqT6oUi03T7UZmupXXcqr/AFrxe6/aV+OvhPTYfEni&#10;v4PW9r4Qj2y3kljdiW7ghb+LZvJ4+laVMVSpvlevor29TiwmR43GU/awUUm2lzSjHma3UeZq79Ou&#10;h9hUV4p47/ad8MeE/gla/Ei1SbVLC/8ALSxtYB88s0n3Yz/d968rl/aY+OHg6O01vxn8Ho4fCsjq&#10;JZNHuvtN3Gr/AHW2Bz/KlPF0oNK9+uivp3ZWGyHH4mLkoqOrilKSi3JbpJtXa6n0ZefFHwzYfEKx&#10;8Ez6kI/E95btdQ2Xlt80Y/i3Yx+tdnXw18cviN/whX7YPgjxDZaLda3e3vh1odP02BNss08v3Fb0&#10;9/SvQPhz+0347i+LOm+Bvij4Hg8J3WsxM+mT2k3mo+3+FmyRWMMZDnlCfe235no4jhuusNSxGGV0&#10;6fO05K903zcsdG0kux9S0V8//HL9pO98C+KLDwP4I8OP4w8d3qCZbEPsitos/flb+GuP0j9qnx54&#10;H8Xabpvxj+H8fhHTdWkWCx1TTbhbiJZWb7srbjtraWLpQlyt/hovVnnUchx9ejGtCK95NqPMlKSX&#10;VRbu1o+mvQ+sKK8V/aA/aDt/g9baNp+l6TJ4k8Wa6/laXpUH8f8AtueyVxHw6/ai8W2fxM0/wN8W&#10;PBkfhDVdYQtpdzZziW3mx/CW3H5qcsVSjP2bev4eWpnRyTHV8N9ahFctm0rpSaju4xvdpdWke4W3&#10;xP8ADd38QrrwTFqIfxNbWq3k1j5bfLEejbsY/Wuxr5R0/ULbSv26vGWo30yWtnZ+E4pZpn+VEUMu&#10;S1d18EPjT4k+N3iXWdUs9Dg0/wCHVu7W+nalOWFxfuP+Wir02VNPEqT5Zb3aXyOnG5PKjTVaj8Cp&#10;wlJtreXRd32WrPdKKKK7T5kKKKKACiiigAooooAKKKKACiiigAooooAKKKKACiiigAooooAKztb1&#10;yx8O6dJfajcJa2sX3pHrjPFPxVgsL2fR9Ajj1rXYh+9jR/3Vr/11f/2XrXMJHPcuL3XL/wDte9R9&#10;6fJsih/3E/8AZqiU0jop0ZVPJEGu+OPEfjnEdh5/hjQmf/X/APL7cr/s/wDPMfrSaL4ZsdBkeazt&#10;I7WV/vz/AH7h/wDfc8tU3nS3V381TySbflWsHJy3PUhThBWih00ixfNS2tr9sgn3fxIyJVeRt33v&#10;nrQWPyoNtSaGL4NuotR0qS1t/kuLB/s9xB/GjL/jWnJNs/dtVDWPDq3upR6tYzyaXqqps8+P/lsv&#10;911/iqGPxBqtvJ5eraT9ti/5+7H7/wDwJTXBUoyTbjseRUw04v3dUa6/uI/M/jf7lWLdtnzTfI7V&#10;gf8ACSaYn7ySeeBE+fy5IGrPvPit4agkjjknu53/AOmFrJ/8TWPLJdDl5JLodl5jSyVHcXEVlBJe&#10;XEiQW9qjTTTv9xFWuTuPiFLeT/Z/D/hvUtRum/57p5UKf7zGodW8K6h4q+yL4mu4/wCz4n859Gsf&#10;9VM38Pmt/Ev+zVqlKW+htChUn0sh3gtorq0v9Us43TT9UuGuLeCT+7/e/wB010zQrcQbW/gojhaL&#10;5m+T+4ifwVJ9z/gVeilypJHtxXJFRRn3Vv8AarSS3mjgurdPvwTpvR6wbTTPEfhC6/tLwfqXl27/&#10;AH9AvnZ7R/8Acbqn4V0zLuk3fw03bs+ZapSa2BwjUVpI7Xwf8SbDxM5sbmN9I11E3y6bdff+qf31&#10;+ldpXhmsaLaa88a3UHz2/wA8N1H8k0Lf7Dfw10OheONS8O5h1yT+0dPX7l9Gn71P+uq/+zVtGaZ5&#10;VTDyjrHVfidr4w8RSeFfD91qkem3Wrm3Xe1pYpvmdf8AZWvlLVP+CqnwU8Pajcafqx8QaXfwPslt&#10;LvSpEljb3U19V6/bXPinwzPFoWtf2XcXKfudSgRZtn+0AeK+IfG3/BIzwr8RfEd34g8S/EnxNq+s&#10;3j77i7nSNnetTkOp/wCHtnwD/wCf/Vv/AAXtTZP+CtfwGdJFW/1f7jf8uLVwC/8ABFr4erx/wnfi&#10;PH+5HSN/wRg+HsSO3/Cd+I/lT+5HQB82/AD9sD45+DLnXfEnhmeTxx4L/tGZ/wCxNZkZ5UiZsrsf&#10;qv8Au1+gH7Pv/BQz4X/G9odKvb4+CPF/3H0PX/8AR3d/9h2+Vv51+a/7OXwr+NfiK+8QeDPhroL/&#10;ANnxanJE/irVUaKKFVbb3+9+Ga+8/gF/wTB8FeA9Tg8VfES8k+IPjIutw8l0NtpDIP7qfxf8CoA+&#10;21bdyPu1ynjL4daP40gzfQIlwn3LhPvJXTxRpDGiomxV+VVqRlDptbvVRk4u8XYznCNSPLNXR8If&#10;8InfJ4xu9N0m0fW7R3ZPPjT5Eavoz4HaB4r8NW8lrqlr5Fg3zIjupIr1XTtKs9Lj2WdtHbL/ANM1&#10;rhviR49lsbuPwzoTB9fuk3Sz9UsIj/y1f3/uiu2vjHUjytaHkYPKvYVOdSbfboVfHHi2fxNqN14U&#10;0C7+y+V8mqaon/Lsrf8ALJP+mp/SvDbXx9c+EtZu9FvrR9I8NaTceT59jB5v3v8AlpL357tXq2i6&#10;fbeH9KktbOP5N+93k+/NK33pG/2jRb6akWoz3SxxxvdQ7Jvk++v+1XkOV2fY06PJFJPUNJvrPVLT&#10;7ZY3cF7p8vzpPA+9Hq95m+T5fv1z+n+DdK8ParJeaTH9iil/11rB8kLt/e2fw1uQ/uo9y/O7VmdK&#10;v1ROq/Z/lX79V7z7kf8A4/T2m/5Zr/wOq103z7aCjKuGvPDMckmm2Emqaf8AfeCB/wB7D/u5+8tT&#10;eGfH2i+I7uS3tb9Ptaf661uv3Uqf8BNaa2e9N33JaoalpOn6v815YQXT/wB+RP3yf8CrCdCMtVoc&#10;VXCxm7x0ZuyW8qvuj/eI1Tr+6Tc0eyuDj8L6Zb/L/p0Cf7F01H/Ct9IuJ/O+16rdbvv+ZfSf+g1h&#10;9Wfcw+pz7nXa54k0Xw/afatW1aCyi/g/eb3/AO+RzXP/APCRXniuN10u0n0/TJU2fbp02O/+4v8A&#10;8VUlv4P0PSX8yHTYHuF+5POm90/4Ea1YW2R7m+/WsaCW+ppDCJP3ncgs7WLSdNjtYf8AVRJsSljV&#10;kj+b7lSLH5tOjjbVH2r8luv35P79dR6AsbK6eY3+q/goVftHmSSSbItnzv8A3KnmjiT5V+4lYGve&#10;F7bXoII76Sd7Lf8APaRybEm/3qBN9jg/GHjy5sru7vvBerT6jFa/ubhJI99pu6bd/wDFXpfhXxY/&#10;w10ewutUxHotyV+3Ig+TT5X/AI/+uWev92kbSdP/ALNg0uGwgg0+32ulpGmxEq60cUqSRyR74pUa&#10;GaN/41aqUrbGEqPtL87O48d2eqa34akt9DmQTTr/AKwv/DXyh42+F/i7RIPLm0l3SWbfNdwfPsWv&#10;ePhvrMvgO6g8NajPJPos7bNLvZP+WP8A0wdv/Qfyr2EgMMGvUw+LdFWSuj5TH5ZHEytNtM8F+Gng&#10;rRPC/gT/AISW20268Q6hboz/AGVP9buX+6p/irzXW/8AgqX8G/C2pT6brieINE1O3O2W0vdKkR0/&#10;4DX1VrGizT6Hd2ekXf8AYl1OrbLuGFX8pv7208V8TfEL/gk54f8Air4mu/EXiz4m+JtY1q65lup4&#10;4j/wFfRaxqVHVk5NnTh6MaFNQijof+HtnwD/AOf/AFb/AMF7Uv8Aw9s+Av8Az/6z/wCC5q89H/BF&#10;r4epwvjvxH/37jpw/wCCLnw+X/mfvEf/AHxHWR0nzR8F/wBrv43+H/GHjPxP4GvZvF/g3+1ppv8A&#10;hHNYkZ2MTNuXyu6f8Br72/Z//wCCj3wx+Mc0Oi67PJ4B8YfKj6Vrn7pHf/pnIeD/AMCxX5wfAn4U&#10;/GGTxp4x8DfC/wAPTahbwanJb/8ACRainlW9tGrbN248H/gNfdnwK/4Jd+E/DOqR+K/irqT/ABD8&#10;Xu6zOk/yWULj0T+P/gVAH3DFMk8SSRusiMNyuv3TU1Vra3isbeOCBEhhjXaiJ91FFWGbbQAtYPir&#10;xfpvg7TvtepzeWh+VIUG6WZv7qL/ABVxevfFltRnk03wgkOozRSeVcalIf8ARLb/AIF/GfpWNHF9&#10;n/0y+u31TUv+fqf/ANkX+FaiU0jpp0JVNXoihq+u+I/Hs8YvpJ/D2iN9zTrWTbcTL/01cfd/3RV3&#10;RdBsfD8Eken2kGnI33/Ij2O/++38VFuzXE/zfwVM0jfdWsG29z1IU4wVojppFiT5ahvrFrzQL/8A&#10;d75WT5I6T/WSbfvvWqy+V5a1JfkZvh++g17RoL6zk32/3Hj/ALjL95Wqy02/5f46yL7w3LZarPq2&#10;i3f9nXc/z3EH34pm/vMv97/aoj8SXifLrGiyf9fVi+9P8a8+dGUdUjx6mGqQfuq6Nnd5Efy/616s&#10;QssSfvJPnrnpPFGlWsfnTXcibP78DVnyfFbw19qjh8y+upf+mFrJ/wDE1jaXY5uWXY7JWZ6o65rl&#10;j4X0a71bUpPIsok2P/t7vuxr/tGubk8dahq8/wBn8N+Gr66/v3epfurdP60TeE7nVNctNS8QXceq&#10;S2fz2mmp/wAe8Mv/AD0/2mraFGct1Y3hh51OlkTeDdNl0jw5BbtvRGdpUjk+/Crtu21vzW6yx7v4&#10;6VYWT5pPnd6d8qJtr0Nj20uVJIy9Us4tUtPLvIIL23/54Tpv/wC+ay9GPi74f3XnaFqT63oj/P8A&#10;2HqT73hX/pjL1/4C1dD5f7zc3yJQvyPH/cqk2tiZ041PiR3/AIR8daV4wjlW0fyb6D/j4sZ/lmhb&#10;/aX+tdPXhV9odrqWopqC77LUIP8AVajB8kqf7O7+Jf8AZrrNB+INzp2y28R+Xt37E1GD7n/A1/h/&#10;lWymm7HlVKDhrHVHpNFRRSLKgkV96t92pa0OUKKKKACiiigAooooAKKKKAMnxP4b0/xfoN9ourW6&#10;XWmX0LQXED9HU9q8O8I/sp3Ol63o3/CS+PtY8ZeG9BlWbRtD1GCNEtnX7m9xzLtH96voeijbUPI5&#10;7V9E1S/17TL2112ewsbXd9osEgVkufqx5WvEvHX7K/iDxJ8aL74j6D8UtV8M6lcWS2KQJp0FwltE&#10;O0XmDjd3r6Ooo8w8jzX4S/D3xh4GfUD4p+It947Wfb5P2uwhtvI/799a9KoooA+ff2TJfN1X445/&#10;h+I2pr/5Dgr6Cr57/ZI/5Cfxy/7KTqv/AKLt6+hKAPmD9vHxbNovwvsdFigjeLWrrZK7feQRFZBt&#10;/HFbv7FnhCDw78FbO9jneZtYla8ZX/g/g2j/AL5rhP8AgoaP+KV8Hf8AX/P/AOi1r1v9k9t37P8A&#10;4Sx/z7t/6Mav0zEr2HBtD2entKrcvP4v8l9x8BQXteJ6znryU1byvb/NnyZ8eQ1j+2Db3F0n2a1/&#10;tOwm86f5U2q0e5s+lfogrK6bl+dWr4Q/4KE7T458NL/1DZP/AEbX2X8NBt+HPhVT20q0H/kFaXEv&#10;+0ZLleLenuuFv8Nlf8AyJ+xzXH4bf3lK/rrb8TqaKKK/ND78KKKKACiiigAooooAKKKKACiiigAo&#10;oooA+f8A9uobv2XfGY/2Lf8A9Hx15j8P/wBjnVtX8EaHqEPxm8cWK3VlHKsFvesiR7lztVd1fRvx&#10;t+GEHxm+G+q+Ebq+m0yHUPL33EKhmTa6v0/4DXSeE/DqeFvDOk6OkzzJYW0dusjn5nCKB/SvOnhV&#10;VruVRaWt+Z9fhc8qZflUcNhZ2qe0lJ+6no4xS3TW6ex5j8Ef2Y/D3wavrzWft194k8T3YZZtb1V9&#10;9w6H+GvNf2Z7q2079pr466dfSRprVxqa3ECSDa7wc/Mv+z0r61rwn42fssaF8X9btPEdtq194R8X&#10;Wu1E1vSpNkxjX+E9KdSh7NQ9jH4Xe219Lbk4PNVip4iGZ1WvbRUee1+W0k1ore7pay26I4b/AIKA&#10;3VtdeBPCmiwuj67e6/afYYU/1vDfMVq5+0B+zevxU8V2Ov8AhPxmfCnxJsbJImNvclXmi7eYFO/b&#10;Wv8ADH9j7SPBnjOPxZ4l8Uax8QvEFqF+w3euTs5tf90bjWx8aP2WdF+K3iK38T2Gu6r4P8WwosH9&#10;s6POUleL+4eRWEqE6inOcN7aX7ea6nrUMzwmClh8LhsS0qam3Pkum5293kerhZa6b9DyXQPi18YP&#10;gb8XvDfhP4mT2PizR/Errb2WpWKbHhkXg/L+PNbWgqy/8FENd/7Fhf8A0Kus+FX7IuleBPF8finx&#10;D4p1nx9rtsmyxu9cnZ/sq/7KljVn4vfsr2vxL+Jum+OtN8Wav4S1+1iS3kuNNcfvYlbO32rNUa6g&#10;m1e0k0m03ZeZtLMspeInCElHnoyhKcYNRcm7pqG6VlZvvrYw/F3gP9pC98S6jNoHj7QLPRZJme1g&#10;nsvnSPsrfLXHeNzc+Hf2zfhDdeL7qBt2hy2/2pvkie82tu2596+wbO3a3tIonk85lVVaRv4q4H41&#10;fA7wx8dPC39j+IoH3QuZrS9gbZNayf30NdNXDNxvBtu6er006eR4+BzyEaqhiYRjTcZQbhCKlaUe&#10;W+m9t7eo/wCPus6Vonwb8Y3OsPCtgdLuI2E33XZoyFX88V83/DP4H6V8Vf2Qfh94e8T6y+gavva6&#10;0m6E2yWOQsdmwE/N8pHSun079hKC91DTR4y+JPibxxoli29NH1Kdvs7MPu5+Y9K9c+LvwA8K/GDw&#10;haaFqUEliNPIfTLqxbypbN1XCsh9qh06laTqTgtrWvvrfc6qONwWWU6eFwuJk2587qKD92yaSUZW&#10;bbv73S2iufMWv3X7QH7JPha11/VPElj478IafcbLm2m3faPKZvlYyPzXS/HTWIPG3xo/Z11VoNtv&#10;qJ+1+S/8G9Vet7Tf2GIrzU7GXxn8R/FHjnSbV/N/svVLlvJdh93d8xr1Lx98BdO8cfEDwN4mGoz6&#10;d/wirsYLK3RfKdf7vtWEcPWcHGzSvGybvs9dT1Z5vlkMRTqqUXU5anNOEHBPmi1Fcve73slrY8y/&#10;4KBor/Dvwbu/6Gey/wDQq6/9saFH/Zf8WqUztso9v/fS103x4+CNr8cNE0bTbvU5tLXTdSh1FZIE&#10;Vi7J/DzWr8XPhpb/ABV+HGp+Ebi9k0+3v4lia4hXc6YOePyrrnRm3VaXxJJfc0fP4XMcNSp5dGUv&#10;4VSUpaPROUX89Ez5Y+L0sWl+Mf2W9S1Z0TQIU2TPP9xJWii27mr7C8aatpul+DdW1DUp4Y9MitJH&#10;lkf7m3aa5jxT8C/DXjr4W2ngbxHCdT021t44Um+5IrIuFkXH3WrxC3/YL88WWna98UfFWveFbaVX&#10;fQLu4b7PJEOkf3qhQrUHLkjfmt1tbS2p1TxOW5lTo/WKzpOk5fZb5oucppxttLWzvZbO/Q5T9n34&#10;W6F8Tv2QJtC8W6n/AGRpOp6zPc6bcvMsRibzP3TR7/8A0Gq+s+Ev2gf2XPCF3rll40s/GPhLRpvt&#10;M1jfbnuGtv4jvfn/AICpr6h8cfAXwb49+HEHgfUNLjj0K1RRaxwfI1syfdZD2rxWP9hE3729r4i+&#10;KXi7xL4eidfN0a7u2EMyL91G+aueeFnGMYwjqla6dvv7nrYbPsJiKtWriqqVOU3J050+e6f8rT0k&#10;1o9vVnMeHvGUHxU/a5+FPiv7MbVNS8KyXaQSdUauy/axj2/HP4ByKdrf24yf+O16R/wzzpFr8XvD&#10;njiyvJLFND0s6XbaXDGoi8rnFXvij8ErT4m+M/BXiK41Kezl8MXbXkMCIrJM3+1mtfq9X2c4vVuS&#10;f5HD/bGB+vYerTbVOFKUbauzftLLrf4lqeM/Ci6g0z9ub4r2+rPHDf3tnbPp3nfKzxbV+5XQ/t+a&#10;hYx/s/31hLIn9pX91DDp8f8AG8u4fcrsfjn+zP4f+N8tlqUl3d+H/EtgVNprenPsuIV/u1yPgT9j&#10;HT9F8Z2niXxf4y1z4iXth82nprk7Mlu3977xolTrKM6EY3Um9b7X7+g6OPy2piMPmlWq4zpRgnT5&#10;W23TSS5ZbJStd31WujOE8QhtC/az+BH9tuFX/hGDbRPP8uy42tu6/wAVfRnxI8XeAvC2r+Gl8XSW&#10;Kald3flaT9pg82XzfVMAkfWq3xs+BPh346aDDYaz59reWb+dZajaPsuLWT+8prgfhh+x9p3gvxtB&#10;4s8S+LNY+IWtWSbNPuNckZ/svuuWNaKnWpTlCEU1Jp37bbr5HHUxmXY+hSrYirKE6UZR5UneWsmu&#10;WWyXva36Lrc8H/aH+FWt/GP9qLxtoeg61JpdwnhiC4aFfu3u1v8AVN7V9D/sefFWD4i/Cq306a0T&#10;S9c8Ov8A2ZqGnImzyHTp8vvXV6d8E7XT/jrqXxKGpTvd3unJp7WTIuxFX+LdWbon7PNn4T+Nup/E&#10;HRNZurBdXh2ajo6Iv2e5f/np/vVnTw9SlVdVLdu/p0fyOnG5vg8wy+OAqSt7OEHB2+2laUX3TXXZ&#10;Ndj2SiiivXPz8KKKKACiiigAooooAKKKKACiiigAooooAKKKKAMyTVNj7aVdQkb/AJZ186fEi6/a&#10;Lkn1pfCt34Zsttx/oLyWvmt5X+1n+KuPbTfjvqP2BfFniGDZ/wAtk03/AEeJ/wDexXRy/wB0xUrv&#10;c+mfFnxU8PeCYPM1bUYY5f4LWD97K/8AuqK4HUfGHifx7HtWOfwhoEvff/xMJ1/9pD/x6uA0nw/8&#10;QdNupJtDg8JJK/37uSP/AEh/95q6CZfi35f/ADAHf/bSuaSm9kd9NUo6zd/kb2i6Tp+iWP2HT7RL&#10;W0R9+yP+Nv7zf3m/2qW+kl8zav3FrjmX417/AJY/Cuz/AHGq1Gvxb+y/vIPDP2j/AIFWXspnasRT&#10;7nWWtxt+aT79Wo/IVJGWTe9efw2/xdeeP7RH4c8r+PYjVqWtj46aST7Z/Y6f3PIo9jPsP6zSOut7&#10;Vf3beZSNcMt0+6PfFWEsPjhP9X/ZX/bSptvjx4Ns0mlIv+wlHsp9g+sUzZZfNg2xyfOn3KhZd37z&#10;/Vy1gTWvjX94yyadvqFbXx75G7zNKe4/g8yj2U+w1iaZ0X2yX7qyfc/56U9dWvIP9z/Yrhr6H4s7&#10;4/ssfhzZ/HvRq0NHh+JHkSf2h/YfnfweQnyU/ZT7B9ap9zrG1D7am1pJI3pixvFJub5/7lchqEfx&#10;U8+T7L/YHlfweYlQ28PxWeT/AEqTw/8Ac/gT+Kj2U+w/rNM7jzkgTc0nz/8APOnSKtx92T56wVs/&#10;GL+W00mnb9nz/JWXeL8Vlu5P7P8A+Ec+z/weenz0vZT7EvE0zq7jcke1vuVF9uilTy2rmVj+LL6d&#10;+8k0D7b/ANcPkqO1h+LLSR/bD4c8r/lt5cHz0eyn2K+tQO1j2tHG0P7xae0e7/YeuW8n4jL5n2eT&#10;R0+f/nhVvyfHX/LSfTv+/FHsp9ifrNMtxf23od2Lvw9dR2xH/Hxpc/8Ax73P+0v/ADzb/drpdD+O&#10;Gh312dP1Vn8N6qvym11H5Ff/AHH6V57qkPxL8yP+z7jRtn/TeOq7aT441SxuLfxZ/Yd7ZfwQTwK6&#10;VrGM1urnJV9jP4W0fQa6k0qBo9jo38cfzUh1Nh96OvlG40H4lWcHl+HdZj0+FX/c/Yfubf8AdrZ0&#10;aT9oKHWZ/tWtaVdaZ8vkpPp0aP8A7XzV0Ri39k86T5dpH0dZTQabBHDbQwW1uv8ABCmxKn/tRq5f&#10;S7y7bToP7S2fbf8Alt5H3KtLdLW3skZ+0N3+1G9BRNqy2sDzXDR2sSfeknfYtfOXjLxt8eUvvL0f&#10;w94fsdM+b/St7XEv+z8tcNZWHxF8QXNvLruk2Pie/T/lhqmsSJb/APfjpWElboawTnuz3Dxb8aNR&#10;1kppngC0j1CV32XGtznbaW3rt/vt6VnaHpMWjWL28O+6u7p/Ou76f55bmVv4masObUviha+XDa+D&#10;9AS3RP8AV/bmRE/8drU0u+8dvp3mXnhrSkvf7kd82z/vrbXK4zb2PWpOjSWjd/Rm3HDKif7FPmk3&#10;x+XH9/8Ajrk5Nc+KS/6nwRob/wC/qjf/ABFRLq3xPf8A13gzR4Pn/wCWeos/y/8AfFR7KfY39vT7&#10;/gzplZt+2pmuFX5V+/XNW+ofELf+88J6V/4MW/8Aiak1S88fxfNp/hfSp3/6aXzJ/wCy0eyn2F9Y&#10;p9/wZ0MKt95amWP+Jvv1w1vrnxb8+Pd4M0PZ/H/xMW/+IpsmtfFmWefzvCGhon8H/Exb/wCIo9nP&#10;sP6xTXX8Gd7JJu8v+CoZI2ik8yOuItdS+KSfe8J6O7/9hFv/AImrC6t8VP4vB+hp8/z/APExb/4m&#10;j2U+wfWKXf8AA6/7PBcfMvyP/wA86PsK2/8AsP8A3464y6vviat3+58J6O8X/YRZP/ZavaPqHxEZ&#10;J/t3hvSoH2fJsvt/zf8AfNHs59g+sU1/wzOoa3Zk2tJUyw7vlrmbW+8fvPH53h7Tki/jk+3f/Y1X&#10;vtQ+IKf8evh7TpP+37/7Gj2U+wvrFPv+DOlulaV47eP5Ef79aKtFaweTH/DXnrah8TUfdH4b0p/+&#10;ul83/wATVP8Atb4t+ZJ/xSehv/c/4mLf/E0eyn2D6xT7/gz0C6/dfdk3o1NaRvur9+uVs9Q+Iz2s&#10;Elx4X0pLv+NEvW2f+g1JJfeP/P8A3fh7SnR/v/6U3/xNHs59h/WKff8ABnS28y2v7up2kW4+7XH/&#10;ANofEhpNsnhvRvK/v/am/wDiauW83jHyI2k0axSX+PZdUeyn2F9Yp9/wZ08kcV1BJDcR77eX5Hjq&#10;XT/iLceDkjg1lJ9Q0rO2LUo03PCv/TX/ABrlbybxekEjQ6bY+b/Ann1lw6l8UEu4/L0XSvK/j/f1&#10;ShNa2M6lSjVVm/wZ75pvia01m0juNPu4L2Fv44H31O2qMn3gK+brrT/FVlqUl9DpOm6JqTffk066&#10;ZN/+06itSx8RfFi31W0jhksdU01/9d9qg2On/Aq64RvujyKnubP9D37+1Go/tRq5mxvp5bGBrxI0&#10;u9n76OP7m6pJrxvIn8nZ9o2N5O/7m7+HdW/skY+0Zs2M0GnwCG0tYbaMfNshTYlXBfyH5vL+Svlv&#10;xdeftPXFjB/Yt/4Vsrjzm87ZZeb+6/h25asxtH+MWo6jG3irXUnTZ/qIH8q33f7orJxt9k0Um/tH&#10;0R4t+Mvh3wh+5nu/7Q1J/ki07Tv30rt+H3fxrhtX1DxF8QFdNed9B0KX7mlWr/6RMv8A02cf+gLX&#10;HaDovxL0h5P7Dg8JWtu7/vZLSD96/wDvVsXCfFvZ+7/4Rx3/ANtK5nGb6HfTVKGs3c6XT7Wzs7SO&#10;1tYEtbS3+SGCNNiJUN1NL5n+5XIZ+NfmfLH4V2f7jVYkX4t/Zflg8M/aP+BferFUp9jt+s0+519v&#10;MqJ83yO9WdsCQfLJvdv464G1t/iy0/8ApX/COeV/0zRq1LGx8cfeuv7KR/8ApnHT9jPsH1mmddb2&#10;qxPu8z56jjuGeSRZo/kf7klYaw+Ok/1f9lVMy+PZY0+0SaVv/wBhKPZTD6xA25vnjjaGTe61WkX/&#10;AJaL8j1z81r442SeTJpSNUclr49SDdD/AGU9x/003U/ZT7FfWaZ0TXkrfdkTfUi61dwfK33P9iuB&#10;vIfi79r/ANHTw59n/wCmiNW1pcPxD+y/6ZJo/wBo/j2J8lL2U+wvrVPudNJdLf8A/LSRKjVWg+98&#10;7t/crjbqP4t+ZJ5P/CObP4N6U61h+KjPuupNDT7v3Eo9lPsCxNM7X7QsXyt870jRrL92SsX7H4u3&#10;7mk07/visOZfjAnmfZ/+Ec2fwb0o9lPsT9ZpnX3EjK/zfwUxryK48vzPkRK5u8j+KzWkfkyaB9r/&#10;AI98HyU2zh+KTT7bz+wPs+z/AJYQfxUvYzL+tU0dp9/y2j+daZND5v8A8b/v1zCw/EhPLVbjR0Tf&#10;8/7j+Grnk+OPM+a403/vxT9jMn6zT7l+w1HxD4TmkuNFkS90lfv6HP8Awf8AXB//AGXpXV+GvjP4&#10;d8TT/Y/tX9l6qvyPp2o/uZg348GvL9Qh+KXn/wCg3GjeV/00j+eq+paD4q1nStvixPD97Kv+p8+1&#10;X5G/2a1jGcehxVPYz1i2mfRB1FvvD95/uU1tVZa+VYdJ+LNrdWn9k+IY7WFX/wBXB88W3/dNbng+&#10;4+P0F3J/b2taNe2vnfJ/xLlifyvwrpjC/wBk8+UuXqfUKtuXNOqrYmQ2UPnY87au7b61arnNjJ8T&#10;f2p/YGpf2H5H9r+S32X7VnyvM2/Lv9q+S9P/AG4fGfw4aO3+N3wg1vwmkt39kg1jQ/8ATrKTH3nb&#10;Hzp/e+lfWfibXl8M+HNS1eS3nvEsrd52gtU3yvtXO1V9a+NrX4m/tQ/tIw+Z4O8LaH8KPDS3HlPf&#10;a5It7dzxH+JItuEKj9aAPp74bfHr4e/GKxN14Q8WadrSLL5TJBNtlDemxsN+lehV8E+Av+CV/wAP&#10;LTTdTvbjx7r2p+PHuJJl8TaPe/ZHs5z/ABLFGcbgfWvrj4K+A9a+Gfw607w/r/i6+8canbFt+t6i&#10;P302W+Xd8x6fWgDvqKKKACiiigAooooA+e/2SP8AkJ/HL/spOq/+i7evoSvnv9kj/kJ/HL/spOq/&#10;+i7evoSgD4J/b+vbpviN4fszdO1munectru+VXMjKWx619lfDewtdO8BeHobK2htbf8As+AiGFNq&#10;DMYNfEf7X2oxfEX4/wCm+HtL+S9gSHSf3/yp5ryZX8Pmr7v8M6e+keHNMsJirSW1rFAxT+8qgf0r&#10;9K4itRyHLKEtJWlJr1tZv7z4DJP3uc4+stVdK/pfRHy//wAFA9Otf+ES8N3nkR/avtbReds+fbt6&#10;Z9K9R/ZJ1C71P4B+F5726mu7gpInmTvubasjBR+AxWL+2p4Zsta+CV/qVxG/2vSJY7i2dG+47MqH&#10;P4NWB+wb4lvNY+GOo6Zcuj2uk3nk2ny/OqvlyG/4FTqWxXB0HHejV1v530X/AIEgh/s/E8k9PaU9&#10;LeXf7mfUNFFFfmh9+FFFFABRRRQAUUUUAFFFFABRRRQAUUUUAFFFFABRRRQAUUUUAFFFFABRRRQA&#10;UUUUAFFFFABRRRQAUUUUAFFFFABRRRQAUUUUAFFFFABRRRQAUUUUAFFFFABRRRQAUUUUAFFFFABR&#10;RRQAUUUUAFFFFAHnGpXGzUrtfM/jqut5/wBNKq6tN/xNbv8A67VV86voIw91HjuWu5NeafY3/wA0&#10;keyb/nvB8j1HHJc2X7uaT7Vb/wDPT+P/AIFTfOpftHuKHST3HGpKOxbjmVvmV6azVT8z+7TvOrP2&#10;CRr7dlpWqTzVqj51HnUewQe3Ze84UeZ/00+SqPnUfaaPYoPbs0PM2/dqPzP85qn9ppnnUexD27L/&#10;AJlG6qHnUvmUewQfWGXlbZTvOFZ3nU/7TR7FB7dl7dvo87ZVH7TR51HsV2D27LjSbqMn3qn9po+0&#10;0vYD9uy8smz7tHnD/npVH7TS+cfWn7EXt2TyXkvmbYU3v/f/AIEqFdLtnk86833sv+39z/vmm+dS&#10;/aPcVaopakSrSluaa3Wz5V+RKPtP/TSsvzqPOq+Qz5jU+0UfaKy/Oo86jkDm8zUW8C/8tKq3lvZ6&#10;l/x9QRz/APTT+OqvnUedS9mHP5lWZb7Q/ms5H1HT/wCOB/8AWp/ut/FV63vFuoI5o5N6NUa3FU5F&#10;+yz/AGi3+4/+uT/2asJUFujphiGtJGx9oamtJt+aqizK8e5fuUvnLWXsTb2xY8xvvUb/AHqr9oXz&#10;NtO8/wB6PZD9sWlnp3n7/vVT8ymtNR7EPbFzd70NN/CtVftB9Kb5x9aPYi9sXPNVKd9orP8ANX/n&#10;pQt1H/z0o9iP2yND7RR53vVHzlaneZR7EPbItNNskqTdvqj5p9qFm2fLR7EPbFppf7tHmcbqqtNT&#10;WuET5Wo9iHtl1Lm7f/y0o37aq+cVo8/3o9kHti55lU5JJ9R+W3n+y2//AD3/AI3/AN2q7TfbZNv3&#10;LdP/AB+rHnVpDDp6sxniHtEsWdnZ2HzQx75X+/O/zvVz7V/t1l+dR51dKp6HLzs1PtFH2isvzqPO&#10;o5A5vM1PtX+3R9s/h8ysvzqPOo5A5iS602xupPMWP7Lcf894PkoW4ng+W6+dP+e8f/s1R+dR51Q6&#10;KZcaso9S4sy/89Ka0lU1k2/dp3nVHsEafWGXFaneYn8NUfOo86l7BB7dmh51NWT/AKaVR+00faaf&#10;sV2H7dl7ztn3ab5n+c1T+00edR7EXt2XPN9qbu+tUvOpfMpewQe3Ze3baXfVBZqd9pp+xH7dl7zN&#10;1HnbKo/aPejzqPYoXt7lxpN9LzVL7TR51L2CH7dl7zhQ01UftNNabfVKghe3aLUl1PLJ5dv8n/Td&#10;6jt9Ls4n8yT/AE24/wCek/z0z7R7ik86qVFIzlVlLc1PtX8NNkuvk/1lZvnVHNN8lXyEczPX7M7r&#10;SE/7C1YqrY/8eUP+4KtV889z2Fscd8YJNUi+Fnix9DDnWF0u4Nps+95vlttrxP8AYH1Pwjpv7MXh&#10;aLTdatZr1kkfVJJ51837YXbzd+f4s19OHpzX57/GH4NfsX6x8QdWuNY8c2nhTW/Nb7dY6Prn2SLz&#10;f4mZF43etIZ337N2qaVH+218btN8G3BvPClxY2l9ePaSbrWHU922RV7bivWvsuvnn9lC/wDgN4f0&#10;a78IfBjW9G1D7Kv2q+jsbr7RcPzt82V+rV9DUAFFFFABRRRQAUUUUAfPf7JH/IT+OX/ZSdV/9F29&#10;fQlfPf7JH/IT+OX/AGUnVf8A0Xb19ASHYjsOtAH51fE7/k9SD/sYrL/0KOv0Zr86fhjCvxZ/a883&#10;xD88qahcXKG1/dfvLfc0X/ouvqjx5+1n8P8A4d/ETT/BOp3s763dzRwMttDvihaRgF8xs/L2r9I4&#10;5rU8MsBhqrtKFKKfbXTT7mfG8FYLE5lPGVMJTc+acnZLWy1bfZao6P8AaD8I/wDCb/B3xPphujZZ&#10;tGuPMRd3+q/eY/HbXzr/AME+vF+6XxH4c+yY3bb77Vv6/wAO3FfWvi/TJNd8Jaxp1q6C4vbGa3iZ&#10;/u7njZR/Ovh39i7UY/Afxu1nw1qwdNSuopNPQJ86ebE/z/N/wGryN/WuG8xwr1ceWaXXzf4dexxZ&#10;t/s+eYLEbKV4t/p+J+gVFFFfmh9+FFFFABRRRQAUUUUAFFFFABRRRQAUUUUAFFFFABRRRQAUUUUA&#10;FFFFABRRRQAUUUUAFFFFABRRRQAUUUUAFFFFABRRRQAUUUUAFFFFABRRRQAUUUUAFFFFABRRRQAU&#10;UUUAFFFFABRRRQAUUUUAFFFFAHjGszf8Ti+/67NVPfXf3nw0s726nuDdzo8r7+Kj/wCFWWn/AD+3&#10;H5170cVQSSbPJeHqtto4TzB6ijfXd/8ACrLT/n9uPzo/4VZaf8/tx+dV9bod39wvq1U4TfRvru/+&#10;FWWn/P7cfnR/wqy0/wCf24/Oj63Q7v7g+rVThN9G+u7/AOFWWn/P7cfnR/wqy0/5/bj86PrdDu/u&#10;D6tVOE30b67v/hVlp/z+3H50f8KstP8An9uPzo+t0O7+4Pq1U4TfRvru/wDhVlp/z+3H50f8KstP&#10;+f24/Oj63Q7v7g+rVThN9G+u7/4VZaf8/tx+dH/CrLT/AJ/bj86PrdDu/uD6tVOE30b67v8A4VZa&#10;f8/tx+dH/CrLT/n9uPzo+t0O7+4Pq1U4TfRvru/+FWWn/P7cfnR/wqy0/wCf24/Oj63Q7v7g+rVT&#10;hN9G+u7/AOFWWn/P7cfnR/wqy0/5/bj86PrdDu/uD6tVOE30b67v/hVlp/z+3H50f8KstP8An9uP&#10;zo+t0O7+4Pq1U4TfRvru/wDhVlp/z+3H50f8KstP+f24/Oj63Q7v7g+rVThN9G+u7/4VZaf8/tx+&#10;dH/CrLT/AJ/bj86PrdDu/uD6tVOE30b67v8A4VZaf8/tx+dH/CrLT/n9uPzo+t0O7+4Pq1U4TfRv&#10;ru/+FWWn/P7cfnR/wqy0/wCf24/Oj63Q7v7g+rVThN9HnV3f/CrLT/n9uPzo/wCFWWn/AD+3H50v&#10;rVDu/uD6tVOCWQp/uUeY/rXe/wDCrLT/AJ/bj86P+FW2X/P5P+dH1qh3/APYVTglk2fdp3nV3P8A&#10;wqyz/wCf64o/4VZZ/wDP9cUvrVDv+A/Y1TiPNo82u5/4VbZf8/k/50f8Ktsv+fyf86PrVDv+Aexq&#10;nCNNTd396u7/AOFWWf8Az/XFO/4VZaf8/tx+dH1mh3/APYVWcJ5iUblruf8AhVln/wA/1xR/wqyz&#10;/wCf64o+tUO/4C9hVOD3LT1m213f/CrLP/n7n/Om/wDCrLP/AJ/rij6zQ7/gHsKpw32j3o+0f5zX&#10;d/8ACrbL/n8n/Oj/AIVbZf8AP5P+dH1mh3/APYVThPOoabdXd/8ACrbL/n8n/Om/8Kssv+fyej6z&#10;Q7/gP2NU4TzCn3aGm3ptrvf+FWWn/P7cfnR/wq2y/wCfyf8AOn9aod/wF7CqcEsm35Vp2+u7/wCF&#10;WWn/AD+3H50f8KstP+f24/Oj61Q7v7g+rVThN9G+u7/4VZaf8/tx+dH/AAqy0/5/bj86f1uh3f3B&#10;9WqnCb6N9d3/AMKstP8An9uPzo/4VZaf8/tx+dH1uh3f3B9WqnCb6N9d3/wqy0/5/bj86P8AhVlp&#10;/wA/tx+dH1uh3f3B9WqnCb6N9d3/AMKstP8An9uPzo/4VZaf8/tx+dH1uh3f3B9WqnCb6N9d3/wq&#10;y0/5/bj86P8AhVlp/wA/tx+dH1uh3f3B9WqnCb6N9d3/AMKstP8An9uPzo/4VZaf8/tx+dH1uh3f&#10;3B9WqnCb6N9d3/wqy0/5/bj86P8AhVlp/wA/tx+dH1uh3f3B9WqnCb6N9d3/AMKstP8An9uPzo/4&#10;VZaf8/tx+dH1uh3f3B9WqnCb6N9d3/wqy0/5/bj86P8AhVlp/wA/tx+dH1uh3f3B9WqnCb6N9d3/&#10;AMKstP8An9uPzo/4VZaf8/tx+dH1uh3f3B9WqnCb6N9d3/wqy0/5/bj86P8AhVlp/wA/tx+dH1uh&#10;3f3B9WqnCb6N9d3/AMKstP8An9uPzo/4VZaf8/tx+dH1uh3f3B9WqnCb6N9d3/wqy0/5/bj86P8A&#10;hVlp/wA/tx+dH1uh3f3B9WqnCb6N9d3/AMKstP8An9uPzo/4VZaf8/tx+dH1uh3f3B9WqnCb6jmm&#10;+SSu/wD+FWWn/P7cfnTW+Fdk4w15N+dCxdDv+Anh6tjr9P8A+PKH/cWrdV7aBbaCOIdEXaKsV4D3&#10;bPXWxxnxfgu7r4WeLIbG/j0y9fS7hYb6Z9iQt5Z+Yt2r4D/Zktf2O9T+DWip4vm8HP4rg8yLVLjx&#10;BdKt1Nc7vnky5+ZT2av0d1zRrHxBpF7puqQR3Wn3UTQ3EMn3HjYcg18FaRbfsT678aYPhfpfgjT9&#10;S8Ry3LWiTWtkz2TyhdzKJt2GxSGfQf7Omn/s6WfiXVT8Gn8JPrZt1+3HQJkeUQbuN2P4d1fQlfO/&#10;7P3hP4H+Efih420P4ceF7fw54r0RY7TVkS0aFnif512lvvJX0RQAUUUUAFFFFABRRRQB89/skf8A&#10;IT+OX/ZSdV/9F29e/wA7bYmY/wB2vAP2SP8AkJ/HL/spOq/+i7evUfi5I0fwt8VtG5RhpdyVZf8A&#10;rk1bUKftq0Kd7czS+9mNap7KlKp2Tf3Hw/8Asx/vP2uNy/d+06m3yf7steBftsyl/wBpzxo0b8rP&#10;HtdP+ua19Sf8E+FWTxN4vZvnZbKH5/4vvNXwX8SJJZviL4naSSSZ/wC07r53+ZuJGr2vFmvfM4Ye&#10;3wRir97Jv/278D776POEvTxOLb3vp/ilbfy5fx8j9lf2ffGdl4/+DXhDV7CSWS3bT4YGaZNrGSNd&#10;j5/4Epr4r8IatF8PP2wLi71+CfT0fXLr5HT5v3zN5Tf7p3V7J/wTc8YXniX4J3WlXghMGi3rW9vs&#10;+9sb5/m/Emsn9u34Tt/oPjnTbd9//HtqHkJ/3xKx/wDHa9fgHHUas5YLEO0cTDkv2dv1/Ox+X+JO&#10;VVcvxtWdFXeHqOVv7t019yt+J9oA7hS189fskfGxvif4LOlamYY9a0VI7Y7H+a5iC4Em08/WvoWv&#10;mcwwFbLMVPCV1aUX9/ZryaOnA4ylmGHhiaL92S/4dfIKKKK847wooooAKKKKACiiigAooooAKKKK&#10;ACiiigAooooAKKKKACiiigAooooAKKKKACiiigAooooAKKKKACiiigAooooAKKKKACiiigAooooA&#10;KKKKACiiigAooooAKKKKACiiigAooooAKKKKACiiigAooooAKKKKACiiigAooooAK5rxp8QvDHw3&#10;0sal4r8Q6X4b09m2Ld6tdx28W7+7ucgV0teWePPgx4T8S+PtN8e+KZPtkWhWUsUdjqJV9Ph3fMZ2&#10;R+N4/vUeoHbeE/Geg+PNCg1jw1rNjr2lzZEV9ptylxC+OuHTIrWnnS3heWR1jjRdzO/G1a+bv2S4&#10;LbW/EnxF8Y+GLH+yfh3rl9F/YcCR+VFdeUuyW7iTskjdD/F1ruv2mfh/q/xI+FmraVpfii78KQfZ&#10;5ZbuexRfNmiWNv3Sk/dzQ9Nh9bHqGmarZ65YQX2n3UN5ZzrvingcOjr6hhV6vGv2QIYoP2YfhtHG&#10;SyJo0Krv+ldJ4u+Pnw18A6+ND8TePfDnh/WnRXXTtS1SC3uCr/dOx2B5ptWbQttGeg0VDHIlxGkk&#10;b70b5ldampAFFFFABRRRQAUUUUAFFFFABRRRQAUUUUAFFFFABRRRQAUUUUAFFFFABRRRQAUUUUAF&#10;FFFABRRRQAUUUUAFFFFABRRRQAUUUUAFFFFABRRRQAUUUUAFFFFABRRRQAUUUUAFFFFABRRRQAUU&#10;UUAFFFFABRRRQAUUUUAFFFFABRRRQAUUUUAFFFFAHG/F7TdU1j4W+K7DRZHj1a60u4htCn3vNaNt&#10;tfnT4e+I/wAJ9Dtf2V7ex1nRPD2oeHtZu4vEMF9JFb3dnKsDLKbjPK5l/ib71fpb4s8T6f4K8M6n&#10;ruqyNBpmnW73Nw6Ju2RouW4+lfnX8SP2if2EPi54jn8QeKNN+3axOmya7TSrmF3/ANptmNx/2qAP&#10;bP2dPFlj8Xf2yfiv428KX6al4MtdItNEN9B81vc3itvbY38WFr7Dr5o/ZE/aF+B3xFgu/BHwbje1&#10;tdFtluZbVNPa3QKzbd24/eOa+l6ACiiigAooooAKKKKAPnv9kj/kJ/HL/spOq/8Aou3ruf2g/Eun&#10;+Ffg/wCJ7vUHZIJbOS0Uom4+ZL8if+PMK4b9kj/kJ/HL/spOq/8Aou3q/wDtqf8AJvHiP/rtaf8A&#10;pRHXsZNRjiMzw1Ge0pxX3yR5Wa1HRwFepHdRl+TPnf8AZN0fWfD/AMM/in4xtJEtoV0aeK1mVsss&#10;8UTPu2+1eUfsK+EoviTrnxPmurOHU9fl0GYWM9zzsuJldd34nvXoXhPx5f8Aw8/Yj8e6lp8cM0s+&#10;o/2e/nf3Zljidv8Avlq3v+CX3gmyj8OeKPFayS/2hLcLpzIT8nlqu8fjzWPHdWWL4rqQn9nT5KP5&#10;9z9I8OV/ZXh7icbHR1JRSfW/Mm16a/iedf8ABOnxBH4D+OPiDwhqzzQajexSWkUCHdF58Lt5n/oP&#10;Wv0l1nRrbXdIu9Nu4w9pdRNDKh/ulcV+XOrn/hQH7eaR6APtKSazFEftXzYW7Zd/5eYcV+rVfJZR&#10;KVOEqaesJf1+R7viFRhiMZQzCKvHEU4v52s9Omlj82fDN7efss/tGPY3T50+K4+zzHf/AK6zlP7q&#10;Rj7D5jX6NW1zFfWyTwuksMiBkdDuV1NfMn7bfwbuPGHh608U6RYPe6hpastxHCfmeD1x/Fim/sU/&#10;Gu58ZaLc+EdZmE2oaVEv2KQph3th8u1vdeBX7dnsFxDlNLO6NvaU1y1V6bO34+j8j+ason/YuZVM&#10;pqX5Jvmpvp5r+uqPqmiiivyw/RQooooAKKKKACiiigAooooAKKKKACiiigAooooAKKKKACiiigAo&#10;oooAKKKKACiiigAooooAKKKKACiiigAooooAKKKKACiiigAooooAKKKKACiiigAooooAKKKKACii&#10;igAooooAKKKKACiiigAooooAKKKKACiiigAooooAK+W/2rtA+IHjPxT4f0iy8C3XjT4dRJ9p1Gxs&#10;tVitHvJ1b5Ipd/3ovVe9fUlFAXseP/DXxz44v/DGpLqvwofwjJpyRpYaamowOlwv91NnCYr0DX7a&#10;71bwXqUKQBNQubGREgd+kjR8Ln610FFAHmn7OvhHVPAHwP8ABnh3WoI7bVdN06O3uI433qrL71qe&#10;O/hz4W8S6dqWoat4a0fU9QFpIi3V3ZRyy7QrbfnZc129ZviL/kBal/17yf8AoNNgeT/sctNJ+zT4&#10;Ce4nkuZvsPMkz73PzN3Ne1V4v+xx/wAmzeAv+vL/ANqNXtFIAooooAKKKKACiiigAooooAKKKKAC&#10;iivnf9uXxVq3hH9n7VbrRr19PuZ7iG0lnhO1xE/DhT2yKwr1VQpSqtXSVzmxNZYajOs1dRVz6Ior&#10;4B/ZC/a4vfDQ0nwL8Rp50srqJTo2tXv/ADzP3Y5Hb7yej/hX34CGGRWOExdPGU/aQ+a7HPgcdSx9&#10;L2tL5rqh1FFFdp6IUUUUAFFFFABRRRQAUUUUAFFFFABRRRQAUUUUAFFFFABRRRQAUUUUAFFFFABR&#10;RRQAUUUUAFFFFABRRRQAUUUUAFFFFABRRRQAUUUUAFFFFABRRRQAUUUUAFFFFABRRRQAUUUUAFFF&#10;FAGF4y17S/C/hXVtX1sgaPZW8lxd7k3/ALpV+b5e9fHkf7fv7If3h/ZyH/sXf/sK+xfF2sab4f8A&#10;DGq6nrRQaTaW8k135ib18tVy3y96+Po/25f2PmX/AJgCf9y6v/xqgCv+xN4u0f4hftFfFvxL8NtB&#10;Gn/CW/t7YpffYvs6XOorw/lLj7u3dkV9yV8haP8A8FI/2ZvD9ilppniWHTrVfuwWmmPEn/fIWvov&#10;4V/FTw38Z/Bdl4s8J339o6LeblhnKMmdrYPymgDsqKKKACiiigAooooA+e/2SP8AkJ/HL/spOq/+&#10;i7euc/b28XXWi/DfStEgjje21q5ZLh2+8gi2uuPxro/2SP8AkJ/HL/spOq/+i7evOv8AgobdwNpf&#10;g21WaN7pLm4doA/zBSi4OK+w4Qpxq57hlNXSbfzUW0/k0j5fiepKnlFeUXZ2S+9pP8Dwf403q+Av&#10;2N/CmlWSedF4wv3u72Sb70LQ+WV2flX1L/wT88E2nhX9nrTNRgmeWbXJmvrjf/A/3No/75r46/aq&#10;8Q/Yvg/8JPBVxYz2+pWtnJqbvP8AJ8sjbFG3/gNfoV+zF4KuPh/8C/B+i3c8dzNFYrLvh+6d/wA/&#10;H/fVfGZtV+t8S4ys5cyUmr/Ox+0Yemsu8Octw6XI6r5mv5lrr/6SfEX/AAUb8Mv4L+MOgeLtGsZt&#10;OurqFbiTVIw2x7qJxsOem8Kq1+gPwp8Tp4y+HPhnWhfQ6nJe6dBLLdQEFHl8sb+n+1ur55/4KReC&#10;7jxH8DoNahuEhh0G8W4mhf8A5aq+2Pj/AL6q1/wTl8aQeI/gLHosdu8Mug3clvK7/dl3s0gZfzrx&#10;KP7nH1KfSauvl/TPXzP/AIVOD8Ji95YeTpvq7Pa7ev8AL959R3VnFe2k1vPGJYpUZHRv4lPWvzue&#10;wj/Z1/asgtoPMmsIr1WhgtX2/uLj7kbeuN1fo7XxP/wUC8MXn2jwx4ht7VUtY0ktJrpDtfzG+ZF9&#10;f71fsPBOIX16eXVX+7rxcWul7aP818z+cOK6H+yQxtNe/RkmvS+v6H2pG+5Eb+9Uleb/AAJ8VWfj&#10;D4S+GL60u3vVWzjt5ZpPvmVF2Puz/tV6RXwmIoyw1adCe8W0/k7H2NCtHEUo1Y7SSf3q4UUUVzm4&#10;UUUUAFFFFABRRRQAUUUUAFFFFABRRRQAUUUUAFFFFABRRRQAUUUUAFFFFABRRRQAUUUUAFFFFABR&#10;RRQAUUUUAFFFFABRRRQAUUUUAFFFFABRRRQAUUUUAFFFFABRRRQAUUUUAFFFFABRRRQAUUUUAFFF&#10;FABRRRQAUUUUAFFFFABWb4i/5AWpf9e8n/oNaVZviL/kBal/17yf+g0AeU/scf8AJs3gL/ry/wDa&#10;jV7RXi/7HH/Js3gL/ry/9qNXtFABRRRQAUUUUAFFFFABRRRQAUUUUAFfC/8AwU2mmGm+BbUTzJaz&#10;3cglhR/kf7vUV90V8If8FNr22EfgG389PPS7klePf84T5fm214+bO2Dn8vzPBz12y+p8vzO//ak/&#10;Z28Paz+zhbLo1ja6fdeFbJZrKd9ztHAq5ePd1bPvW9+wf8QtS8f/AAEsf7TUvLpFy+mJMzszzRoq&#10;lWbP8Xzbfwr3DVvD2n+LvCM2j6pCLvTr608ieM/xoy4NfDf/AAT112Lwl8UfHPg69nn0+aV2+yaV&#10;PuGPKZt3B77awqRjh8dTnHRTXL81sc1WMcHmVGcdI1E4v1Wx+g1FFFe+fThRRRQAUUUUAFFFFABR&#10;RRQAUUUUAFFFFABRRRQAUUUUAFFFFABRRRQAUUUUAFFFFABRRRQAUUUUAFFFFABRRRQAUUUUAFFF&#10;FABRRRQAUUUUAFFFFABRRRQAUUUUAFFFFABRRRQAUUUUAcd8XLjVbT4X+LJtEg+1awmmXDWkOzfv&#10;l8ttq7e9fKv7Fb/Acfs9+HW1A+D49dl8x9Xj1xLRLtLwu3mq6ycrg9K+0rmeK0gkmmdI4Y13u7/d&#10;VRX5reILn9lH9oH9piDw/P8ACjWb6+8QXktpF4rsnmstPvZ0X5yuyVN3u22gD0P9mnRfhz4l/a0+&#10;M2ieEfDega74CS3tr57v+zoZreHUW+V44X2kbdvOBX29o2iad4f0+Ox02wtdMsoh8ltaQrFGn/AV&#10;4rxT9nW++HvgjxJ4s+EngjwnJ4Sk8KvG8sbx4+2LL/y3V+Wf6tXvlABRXln7SnxMu/hD8FvEvinT&#10;o0n1G2SKG0En3VlmlSFGP0MgNeB+OvhlN+yv4S0r4taT4l8Qav4giu7T/hJ/7S1GS4i1aKaRUl/d&#10;OdkR3NuGwDFOK5nYHorn2fRUccvmxoy9Grwr9qfxR8U9P8H3Ok/C/RoE1G7sp5rjxLqM/l2+moi8&#10;7VHLSkfd7VII95oryD9k3UrzWP2bfh1fajeSajqFxo0L3F1O+95WxyxbvXr9VJcsnF9APnv9kj/k&#10;J/HL/spOq/8Aou3rwT9vZP8Ai8mibfvNpEf/AKPkr3v9kj/kJ/HL/spOq/8Aou3rwj9vMbvjR4e/&#10;7BMf/o+Sv0XgF2zuP+GX5HwvGf8AyKn/AIo/meNftr3Efjz40+EdB0J/tuqw6TZaa8A/57t91P8A&#10;x+v0+8C6dNpHgrQLC6UC5tdPt4JV9GWNVb9a/LPxav8AbH7bvh9tN/4mKLq+lP8A6J+9+VDDv6el&#10;frdX5DhH7TF4mq9+Zr8z+jeLb4fJsowS2VJS13u0jzn48+D7Hx58IPFWj39g2oxTafNJFbR7t7yo&#10;u+LbjvvVa+I/+CZHjG+0/wAb+JvCV3ex2tlLb/aI9PnCq7zq21tvfheor9Iq/Hrxj4U+J/w9/aN8&#10;TXegaNq1lrV1q139ku4LVnTZcSNtZX27eVb71YZi3QrUsTFXtdM6eDIRzTLMfktWcY8yUouT0TT3&#10;1+V2tj9YvFXjjw/4OgeXW9YstMVYml/0mdUZlXrgHrXyf+0N+0r8Hvi18NL7R7LXY9R1hWWWwTy5&#10;FKz9ua8M8NfsJ/GH4pXP2vxlqx01baVYl/ti6kuJTEfv+X1FO/aS/YH1D4R+G18R+D7+98TafbKz&#10;ahBNGouIV/vqE+8nXNdeEzjH4HEU8dRo2VNqWr1dn/S+Zi+D+F8XGWVYrMuarVTinFe6m1pd6p6t&#10;W1V7WPo/9gbxTd3vhPxB4fu72N4dOuVaztTt3Ij7mf3I3V9a1+UX7D3xjHhn41aTYXywyR6ojWH2&#10;qeTZsU/Mv6iv1dr7HOswweb4t5jgn7tVKTWicZWtJNd7pu/W90fksOH8z4XvlOaR9+k2lJXcZx3j&#10;KL7W0turWeqCiiivCNAooooAKKKKACiiigAooooAKKKKACiiigAooooAKKKKACiiigAooooAKKKK&#10;ACiiigAooooAKKKKACiiigAooooAKKKKACiiigAooooAKKKKACiiigAooooAKKKKACiiigAooooA&#10;KKKKACiiigAooooAK4H4h/HHwF8KdIu9S8VeLNL0i0tnVJfPuV3ox+6uwc1B8dPhrq/xa8BXXhzR&#10;/GOo+BbieRGfVdKjV59qt9wZYYzXj/gn/gnJ8GPCuv2HiDUNJvvFevwDM1/r99Jc/apCu0yPETs3&#10;fhQBrt/wUO/Z6VN3/CzdKP8A31/8TXqHw9+OHgT4r6Xa6h4W8V6Xq9vdOyReROu92HX5D81Z/wDw&#10;zL8J/wDonXhv/wAF0f8AhXknjb/gm78GfFGsX2vaRpl94O8Rz/Pb6loF9Jb/AGaTs6RK2z9KAPqm&#10;ivOvgd8NdX+EngW38O6z4y1Hx1cQOzpqmqxqtxtP8JwxzivRaACiiigArN8Rf8gLUv8Ar3k/9BrS&#10;rN8Rf8gLUv8Ar3k/9BoA8p/Y4/5Nm8Bf9eX/ALUavaK8X/Y4/wCTZvAX/Xl/7UavaKACiiigAooo&#10;oAKKKKACiiigAooooAK+A/2mLG11T9u/4c2l3BHc2ksNoksE6b0f95J/DX35X5+/GvXLLxN+394E&#10;TSZ/7Rl0x7a3u0gRn8mVWZmDfRWrxc2t7KCf8yPns7t7Cmn1nE+/lQKm1fu1+e/jie++Bv8AwUAt&#10;dauTZXtv4mdZULvs8mCX9yc/7QaOv0Mr4j/4KW+DZ73wl4Y8TWum+cmnXbJe3iffSJh8in/Z3Gnm&#10;sX7D2sd4NMrOoP6sq8PiptS+4+2lYMoI+7Tq4b4OeMLH4gfC/wAN69p8csNleWUbpHP99QBt5/75&#10;rua9aElOKktme5CaqQU47MKKKKssKKKKACiiigAooooAKKKKACiiigAooooAKKKKACiiigAooooA&#10;KKKKACiiigAooooAKKKKACiiigAooooAKKKKACiiigAooooAKKKKACiiigAooooAKKKKACiiigAo&#10;oooAKKKKAOO+Lfh2+8W/DDxZommyeRf6hplxbW7+jtGQK/N+4/aH+GvhI/s1aDqt3/wiOp+A9WuI&#10;vEOlXVqyPZbYGj8xvl5Vn+Yf79fpR8TLzWtO+HviO58PCM67DYzS2Xmfd81VO3Oa+ev2ftU+GP7R&#10;3wp0TxR46t/CviXxosLWmrz31rAkqTo3zRsvtQBj/sveJoPjl+1N8Tfix4d89/BH9l22gWN3OjKl&#10;7Kjb3lTP8I+7X2NXO+FG8NafYx6V4ck02G0tU+W00549kK/7qdK6KgDw79szwbf+O/2cfFml6XaC&#10;9vV+zXqQD7zrBcxTPt99sbV5l+0h8S/Dvxx+A2jeD/BurWmt614tuLGK3srWTe6KkscrtKo5THl/&#10;xV9esu6uO8OfCHwV4Q8QXmvaJ4X0vS9YvN32i+tbVUlkz1y1Um1YDoBqFpp0tpYy3MMM8i7YoXcb&#10;nx6Vn/EEongPxIz/AHP7OuN3/fpquXvhvS9T1Sz1K6sYJ9Qst32e4kTLw59KvXNvFeQSQyok0Mi7&#10;XR/uspqGB4x+xS279lL4Xn/qCwf1q98Tb/4523ipU+H2keBL3w75KnzfEV7dw3Xmfx/LEjLj0r1D&#10;RtHsfD2m2+nadaQ2VjbJsiggTYiL6AVo1cpc0m+4lofM37D8muzaP8WpPFENja+JG8e6j/aEGlOz&#10;2qS+VB/qi/zY+teJ/tlX9t4v+O9jpulzx3N3a2K2Msf3Nkm5jtLH/er6B/ZI/wCQn8cv+yk6r/6L&#10;t6+OP2rR/wAXh+I3+83/AKCtfofBCUMZXxK3p05NfgtT4jiuH1ihh8G3ZVakIt9rvdGJ+wfp13H+&#10;1jpKmB2W1ivkuHT5lT9zIOW/3sV+s1fnJ/wS0/5HT4g7vvfZLX/0ZJX6N1+RZV72H9o/tNs/ofxF&#10;qf8AC68Pb+FCEb99L3/EKZ5a0+ivYPzAKhkjSeJkdd6N8rK1TUUAflP+3R+z7F8KfiVHrnh2CGy0&#10;TW1a4isrQMHtpk/1reyEsGG3pXv37Cn7WV/8RAvw+8Xu1xrtnbs9jqrOv+lRJwY3/wCmi9Q38Q68&#10;rlu8/bh8CHXvh7ZeIraxe6vdHmw7xtjZbP8A6zI+u2vzatdbvvhJ8S9K8SaS+y4srhbu3cJnKbvm&#10;+X/x2tMxyaOCy6jnuC+Fy5Kseid9Hvs1b57bn6Tw3xB/rhOvwhnNnXhBzw9RvVpLWD7ta+sU73cb&#10;n7h0VzXgLxbbeOvBej+IrSN47fU7SO5RZk2vhl/iFdLWKakrrY/OqlOVKcqc1Zp2fqgoooqjMKKK&#10;KACiiigAooooAKKKKACiiigAooooAKKKKACiiigAooooAKKKKACiiigAooooAKKKKACiiigAoooo&#10;AKKKKACiiigAooooAKKKKACiiigAooooAKKKKACiiigAooooAKKKKACiiigAooooA4H41/DrUPir&#10;8OtS8OaX4ovvB99d+WU1fTf9dFtbPy/Wvz9/aX/Z/wDiD8AfCWjSaf8AtDeNda8WeINUg0nRtKk+&#10;RJ5Xb5stu+VVX5q/UCvnj9sr9nTVvj74M0KfwpqMGk+N/C2qR6vo11c/6rzV6o/saAPIdN/YJ+Ks&#10;ukW76h+0v4xg1Jol86OCNWhSXbyB833aqfsD6L4w8HfGP4meFfiF8RdZ8SeK9ERIv7Lu332r2zNl&#10;LmInuehqaz/ax/ag0TThp+q/s06jq2r226GbULG6/wBHnYfxoMdDXZfsffAX4g6P498WfGP4rXEE&#10;HjXxZBHCNHtPuWVsvKxt/tigD64ooooAKKKKACs3xF/yAtS/695P/Qa0qzfEX/IC1L/r3k/9BoA8&#10;p/Y4/wCTZvAX/Xl/7UavaK8X/Y4/5Nm8Bf8AXl/7UavaKACiiigAooooAKKKKACiiigAoqsby3Xh&#10;pkH/AAOvNdY/aY+F2haxPpWoeOdHtdQt5PJlgkuOUf8Aumsp1YU9ZyS9TGpWp0rOpJL1dj1Ovg74&#10;Poq/8FGfHw/2Ln/0GOvueGdbiFJInWRXXcrqflavgX9jufU/i3+1L42+JC28Gn2eyRLm18zc6NJ8&#10;qY9f9XzXlY53rUILfmv9y1PEzN81fC01vz3+S3P0EryL9p/4b3HxY+Cuv6BZyP8AbmRbi3SH70sk&#10;fzhPxr12ivWqU41YOEtme3WpRr05UpbNWPzZ/Z9/bV1H4JaBp3g7xz4cuzoth5kEN7DDsuIdv/LP&#10;Y2FfB96+5/hF8ZPDXxs8LJrvhq6M1vu2TQTjbPbv/ddP4TWv4r+H3hrxvBBF4g0Ox1eKBt8SXcKv&#10;sY18G/FfwvqX7Efx30rxb4S+3QeBNadRfRhN9unzfvLdvfHzru/D+KvBTxGWxTnLnp7bWa7HzSeK&#10;yiMfaz9pRWm1ml39Efo1RXOeCfG2j/EHw3Y69oN9Hf6beJvimj/kfQjuK6OvoIyUldH1MZKSUou6&#10;YUUUVRQUUUUAFFFFABRRRQAUUUUAFFFFABRRRQAUUUUAFFFFABRRRQAUUUUAFFFFABRRRQAUUUUA&#10;FFFFABRRRQAUUUUAFFFFABRRRQAUUUUAFFFFABRRRQAUUUUAFFFFABRRRQB5/N4s8FfFi88YfD6H&#10;WYNRv7GL7JrOnWrsk1skq9GPuPSvlXRf+Cdn7LWs+MdW8KaeL668RaSizX2nR6xN50Kv91n+tedx&#10;ftXeEv2Wf21vj/c+LNG1+6TWbmw+zSaVZecvyW0e7OWHeua+Hn/BQX4deFf2oviR8RLrw54w/sbx&#10;HY2lpaeXpStLvi+9uXeP/QqAPtz4Dfsa/DT9m3xFqWt+CrC+tL3ULb7JN9rvpLhfL3b+je6ivd6+&#10;eP2c/wBtjwL+0/4l1XRPCuleI7K7061+1yyazp626Mu4J8pV25y1fQ9ABRRRQAUUUUAFFFFAHz3+&#10;yR/yE/jl/wBlJ1X/ANF29fFX7ZbvH8UvHJT5JPt0SZ7bWWvtP9kuTy7746s33V+JOq/+i7evgb9r&#10;Pxjb+KviFruoaeZEsry9d9ksexyYvlr6XLqzwuV5piHe3sXG66Ocko/j+FxZdhHmPE2S4WNm/bxn&#10;Z7ONNOcv/JU7Lq9D6p/4Jh6ZZr8Kdf1AWiLftqjQvc7PndRGpC5/GvtavnH9g/wdp3hf9nTw/d2a&#10;Mk2sbr66Mj7t0h+X+Sivo6vi8DHkw1OL7H1vFeIjis8xdWG3O192n6BRRRXefJhRRRQBxPxb8LRe&#10;Mvhv4h0WSd7VbmzkHnJ1TC5r8urjRZ/GHwz8T6JY6bYz32m/8Tn+0Z/+PjyIvkMUX97O7dX66SxJ&#10;NE6Ou9G+Vlr85vjX4SuP2fvjump2Nvs0e5la7tPkyjxn/WxKP9ndX6Fw5Rp5zluNyCo/eqx5of4o&#10;/wDDJ/K/Q+SzDH1uHM4wHElFX9hNc1usXo1802vmeif8E4PjcvifwdfeAdVuvM1PRv8ASbEyuWea&#10;2Zvm/BG2/wDfdfblfj1f6hd/swftGaV4l0jzE0edo9RtoPMZfOspuTG7fTrX62eGvEVj4s0Gw1fS&#10;50utPvoVnhmT7rqRX5Ll1SajLDVladN2a9ND9242wFCOJpZxgdcPioqcWtrtJv79/m+xs0UUV7B+&#10;bBRRRQAUUUUAFFFFABRRRQAUUUUAFFFFABRRRQAUUUUAFFFFABRRRQAUUUUAFFFFABRRRQAUUUUA&#10;FFFFABRRRQAUUUUAFFFFABRRRQAUUUUAFFFFABRRRQAUUUUAFFFFABRRRQAUUUUAFFFFABXzr+2T&#10;8afFHwz8K+GvDngKCB/HvjTVF0bSZLr/AFVt8u+WZv8AdWvoqvAP2vvgTq/xm8IeH77wnfwaX478&#10;K6pHq2h3V1/qXlXhon/2XFAHjP7NWifEj4V/te6l4E8afEzUfH0E/hUas63fyRQztOqnYtd78G/H&#10;viC2/bR+L/gHUtautU0dLG01fToLh9/2Xfw8af3Vr5zj+L37QGg/tFXfxG1D9nXW73U00D+wJo7F&#10;y9u8qy7/ADUb+4a+jf2Rvgr4w0nxh4w+K/xQFpD4/wDFixp/Ztq3/IPs1/1cR/2vWgD6nooooAKK&#10;KKACs3xF/wAgLUv+veT/ANBrSrN8Rf8AIC1L/r3k/wDQaAPKf2OP+TZvAX/Xl/7UavaK8X/Y4/5N&#10;m8Bf9eX/ALUavaKACiiigAooooAKKp3l5DZWslxO6QwxIzu7/dVR1NfnT4v/AGs/it8Qvi/qd38N&#10;oLi60Pw8suzTrVPNingHBnm/vZ7V5+KxsMIo86bb6I8zHZhSwCjzptydklq/6R+kVfCnxl+PPxA+&#10;Nvxe/wCFY/CGWfRxpczNfarv2M7R8MS3O2JT/wB9GuO8Z/8ABQjWvG/gG68M2Xhq60jxJqFutsl9&#10;az5bzW4OxNuea+hf2Mv2dV+DngmPWdb04Q+NdWQteSyvveGJm3LF7ep9682eJ/tKaoYZvl+09tO3&#10;qePUxn9rVI4fCSahvKS0+S8zxjRv+CdPifxNDJqfi3x1Ja6/cys9x9k3TK/vuOKg+Ln7Bfhr4cfA&#10;nxBr/wDbN3feItJie+e9f7k0a/8ALPZ/Wv0FrH8RaBY+JdEvdL1K1j1CwvImimtpvuyKf4TW8spw&#10;qhJRjq1u29+50yyLB+zlGMfeaerb37nhH7CvjXUPF/7PWlyai8bvpzyWUOz73lJ9zd74rxj/AIJm&#10;/wDIZ+Iv/XaP/wBCauB/ZZ8c6h8GNH+NGk/ZJLLxbpunyX9vY3Sbok8n727/AL6r1/8A4Jr+D2t/&#10;BPiPxhLdF31e8a3a12YCbPm3fjury8LVdephY9YqV/y/Q8bBVniauDj9qClf8v0PtWiiivrz7sK5&#10;3xp4L0j4g+Gr3Qddso9Q0y8TZNBJ39/qK6KiplFSVmTKKknGSumfnbI3jL/gn58SUAM+v/CnWLj/&#10;AL4b0/2Jgv8A32P/AB36Y+If7Yfw68A+D9K159SfVF1iFpbG2sRvlfav8Y/g5+U5r1fxp4J0j4g+&#10;G77QdesY9Q0u8TZLBIP1+oxwa+Y/hn/wTx8LeDfGk+q69qT+K9Jj3LZaXdJ8iZ/v/wB7FeD7DFYV&#10;+zwusH3+z/wD5p4bG4JulgrOEtr/AGO/qjO/Zf8A22dU+KvxJk8KeKdMjguNTeSXSpLSPiJFUv5c&#10;nr8qn56+0K/PD9s7wufgf8a/BPxA8PQXWkWeIluLq1P7pPKbb5SL7xZ+Wvvjw7r1r4n0DTtXsd32&#10;W+t47mLzF2tsdcrkfStsuq1E6mHryvKL+9M2yqtWUquFxMuacHv3TNeiiivaPoQooooAKKKKACii&#10;igAooooAKKKKACiiigAooooAKKKKACiiigAooooAKKKKACiiigAooooAKKKKACiiigAooooAKKKK&#10;ACiiigAooooAKKKKACiiigAooooAKKKKAIDawM24woW9dlJ9jg/54x/98VYooAgjtY4m3JGiN6qm&#10;KnoooAKKKKACiiigAooooA+d/wBlD/j8+O//AGUbVv8A0XBX5mfGm6d/Gl5aH/j3S7kb/vqRt1fp&#10;l+yh/wAfnx3/AOyjar/6Kgr8xvjT/wAlD1P/AK+G/wDRjV14qrOnw9jVF2TlST81eT/Q+x4BoUq3&#10;GeCdSN3GnWa8nyxV152bXzZ+wfwQ8Kaf4K+EvhXSdLD/AGKHT4XQyvub513tz9Wrv65v4ff8iF4b&#10;/wCwba/+ilrpK8+kkoJLay/I+Yxc5VMTVnN3bk2331YUUUVqcoUUUUAFfO37angE+LvhJLqNrBBJ&#10;faNJ9s85/vpB/wAtQn/jv5V9E1VurWK9tJoJvnikRlYf7Jr0ctxs8txlLGU94NP1XVfNaHBj8JHH&#10;4Wphp7SVv8j8rPHrRfFf9nTbLHNe+KfBMxeFw+X/ALMk/wBYWX+5G2z/AL7r6v8A+Ce3xjHxE+EY&#10;8PXX/IT8N7LdtibU8hs+V/6Ca+ePG+gD4A/G3U9LuYPtXh+63JNau/yXVjN/yzc1w1z8K/ip+zL4&#10;8uPG3gmCfUfD1rD9rh1mxTzbSazfnbKPT1H413cc5csvzSGd4ON8PiY82i2dlf8AR/efa+HGPp8S&#10;8N1uE8wqxhisLO9Pmdrp9NfO69GnY/W6ivzt+G//AAU6v7d7W18c+G0n33H76+007PLiP/TI9cfW&#10;vs/4VfG/wb8Z9L+2+FdZh1BkRXmtj8s8Gf76dVr5KhjaGJ0py17dS824YzbJVz4ui+T+Zax+9bfO&#10;x6HRRRXcfLBRRRQAUUUUAFFFFABRRRQAUUUUAFFFFABRRRQAUUUUAFFFFABRRRQAUUUUAFFFFABR&#10;RRQAUUUUAFFFFABRRRQAV8o/twftOeIvgDYeH7TwxbWpvtT8yRru6Tesap2CV9XV+Zf/AAUs8Y/2&#10;/wDFnw94S+yeT/Z1uj/aic7/ADm9PbbXl5lWlQw7lB2fQ+74Jy2lmmdU6WIgp00nKSe1ktPXW2h9&#10;6fA7xdf+PvhF4T8R6p5f9oanp8VzceSu1dzLzivQK4z4U+Bx8Nfhv4c8L/avtp0myjtPtO3b5m0d&#10;a7Ou+lzKEVLeyv8AcfIY10pYqrKh8DlLl9Lu34BRRRWpxhRRRQAUUUUAFFFFABRRRQAUUUUAFFFF&#10;ABRRRQAV8Qf8FT4tQ1H4b/DbSdL1afRbrUfGFpaJdwSMjQsyttf5f7vWvsjxL4l0nwdoV3q+uX8G&#10;l6XapvuLu6fYka+pNeCftH2PwZ+MXhLwDrHjPxza6Todrq6ato1/BfLDDdTRD7u7+IUAeWaN+0p8&#10;Tf2RtTtfDHx+sZ/EnhJnWGz+I2lQM6bT91bpR91v9qrHwI8Xab41/wCCg/xK1bQtaTWtCuvC9o9v&#10;PaT+bbv+8X7vavdNa/aO+B3iHSJ9N1bx94T1DTLqNoprW6vopUmQ/eVlNeYfsn/BL4A/D34qeLNf&#10;+EHiu31PUNRtFS40ez1Fbi3s4t2fkH3sbvU0AfXFFFFABRRRQAVm+Iv+QFqX/XvJ/wCg1pVm+Iv+&#10;QFqX/XvJ/wCg0AeU/scf8mzeAv8Ary/9qNXtFeL/ALHH/Js3gL/ry/8AajV7RQAUUUUAFFFZur6t&#10;baFpV3qN44jtrOJ55X/uKq5P6Ck3bVibsrs+Xf28vjlqXgPw1pvg7w1O6eIfEe5W8mPe4tvuMqf7&#10;TH5a739kz4CW/wADfhtHbtJNPq+r+Xe6h5/y7H2fcVe23mvl/wCBGkXP7V/7U+tfEHWLdH8O6RMr&#10;wo8beU+z5LePr8r7f3h96/QfWNWttC0q71G9k8m0s4XuJn/uoi5NeFgl9brSxctto+nV/M+by9PH&#10;YiePn8Pww9Fu/mcd4r0DwFB4v8L6v4htdIi8RLO1lolxdBVmMrLnZF6ttWvQa/n+/ae+NvxO/ak+&#10;I3iD4laf/as/g3wjd+Vpk9irRW+kxbsxv/syvtDF/vH5eygL+zX7IXxbg+Nv7Png/wATx6jNql1J&#10;aLb3t1Omx3uYvklz/wACr3FFRvZbn0UYxjdpbns9FFFUWflp+1BLqHwU/aD8dCxu4L3/AIS3TmNz&#10;56f6mKb7y/X5a+nv+Cb/APyb3Ov93Wblf/HY68v/AOCmHg5IJ/DHie10nDOslpd6kienMSP/AEr6&#10;D/Yr8G2PhH9nvw3JZyTO+rR/2ncec+796+N2Pb5a+QwdGVPNakeiTf32PhMDh50s6qx+yk2vnb9T&#10;3qiiivrz7sKKKKACiiigD52/bh+Gn/Cw/gNqslvaXV5qejOuoWkFqeXZTtfK/wAQ2M5rO/YW+Kcf&#10;jH4EwwX+pSXV94fZra7muvl2Rj5k59AmK+itU02LVtMu7Kfd5F1E0T7DtYKy4Nfn7H/wTn8VReNd&#10;W06w8UDTfCQTfa3xdmmm3f8ALORBjkf3q8HFQrUcTHEUIc11Zrb0PmsbTxGGxkMXhqfPzLlavb0P&#10;ujwb8RfDHxAhuJPDmuWWtJbtslNpMH2N6Guqr82/2atC1P8AZr/a4fwNqyfbpNUha2intX2oUb50&#10;lZf+A1+klduBxMsVTcpxtJOzR6GW4yeMpOVWPLOLaaCiiivRPVCiiigAooooAKKKKACiiigAoooo&#10;AKKKKACiiigAooooAKKKKACiiigAooooAKKKKACiiigAooooAKKKKACiiigAooooAKKKKACiiigA&#10;ooooAKKKKACiiigAooooAKKKKACiiigAooooAKKKKAPl39n7X/8AhF9D/aJ1cwed9j+IGrzbP7+I&#10;oK/Pfw5HD41/aN8Pw6rB9q0/UtfhjltX+75Tzf6v/wAer70+FH/JPv2nf+x41n/0RBXwT8MG2/tJ&#10;eDP+w/af+jFq8zgo5HzL7VaCfmlGTX46n3nh6+biDFPrHC1Gn1Tc4JtPdadj9n7SyisLWG3t40hh&#10;iQIiJ91VHQVdooqD4MKKKKACiiigAooooA+XP26/h6mv/Du08SW9rNNf6PLtbyfupA/32f6bVrZ/&#10;Yy+JqeOfhiNGuAgvdDK2zIifKYj/AKuvc/EGh2fibRL7Sr6FJ7K8iaKWJ/uspFfnFrukeNP2Sfir&#10;HeWjlU3sbadEb7Pf2/8AFG6/5x1FfqWRxhxDk08knJKtTfNTv17r879r36H5zmsp5JmkM1jFulNc&#10;s7dOz/L7j7g+Jn7OXw++LRu5tf8ADlpcalPb/ZxqSJsuIlx8pVh3HY1+aWv6H4j/AGHf2ibGZLx7&#10;23tmS4R7V9n2+0Zvmjf6459+a/RL4MftS+F/i1ELeZk0LWd6xrY3Ui/vif8Anmf4qp/tcfs+J8fv&#10;hxJY2CWsXiawf7Rp91OOn96Ld/CG6V+RZ3kuJwdRwqU3CtHX1+a0fkz+guCOMaSksPiK3tcHVXLJ&#10;N3Ubq19dUu60/BHqHw48e6b8TPBOj+J9ILfYNTt1miDj507FT9DXV1+WH7IHx81n9nn4nXHgLxtd&#10;SaX4dnuGhubW+T/jwuezD+4D37d6/UqORJo1dDvVvmU1lgsUsVTvtJbrzOHibIJ5BjXST5qU/ehL&#10;vH17rr8n1JaKKK9A+RCiiigAooooAKKKKACiiigAooooAKKKKACiiigAooooAKKKKACiiigAoooo&#10;AKKKKACiiigAooooAKKKKACvym+JQPx5/btTw/4l/dWH9rf2T/oXyP5EW7b83r/tV+pepSGLTrpw&#10;/lssTMH/ALvy1+Xn7A0a/EH9pu91fxLH/a2rLazait3cfeS53r8/H8XzGvCzL95OjR/mf5f8Ofq3&#10;BD+qYXMszW9KlZPqnK9mvuP1OVdiYp9FFe6flIUUUUAFFFFABRRRQAUUUUAFFFFABRRRQAUUUUAF&#10;FFFAHG/FmPwZdeAdWtfH/wDZ58J3EflXw1V9lu6HsxrwbxDYfsmeLvBeheEtXvfBd94a0Hc2mabJ&#10;qPyWu7723591fQXxE+HPhz4r+Fbrw34r0qHWtDutpmtJt2x9pyvSvDdU/YC/Zr0TTZ77UPhzo9lY&#10;26b5Z555URFH8THfQBwn/Clf2G/+gf4B/wDBi3/x2vVf2ePAn7PPhTxHqU3wftfDMGtNbhLv+xbr&#10;zpfK3fxfOeM15Wv7PX7Erc/YPA//AINf/tteqfs8/DH9n7wR4j1K6+EVv4fj1iW3VLv+xr3zn8rd&#10;/F854zQB9A0UV4r+1V/wseX4Uapb/Da407S9Rktpjd6pqJb/AEWARsWaID+P09KXoCPaqazBeteV&#10;/stXVxefs4/De4urmS9uJdBtHlnkfe7sYl+YmvNf2qmsb7x94G0rxxf3WmfCm4iuX1SeOdreF7ob&#10;fIjmlTBVPvd6pqzaGlc+nlZXGRWf4i/5AWpf9e8n/oNfOn7J80Vr41+IWkeEb6bU/hPZtatoF087&#10;XESzsrfaI4pWJLIDt719FeI226BqTf8ATrL/AOgmhqwjyr9jj/k2bwF/15f+1Gr2ivFf2NWD/sye&#10;AWH/AD4/+1Gr2qkAUUUUAFfKf/BQX4n2XhD4OyeHtzvqevOsKJBNsdIl+Zn/AN3jFfTOsaxbaDpV&#10;9qN9IIbSzha4lc/wIq7mP5Cvz88Nw3v7a37UkXicWN9/wgOgvH5Uk21Nip8yr0/5aP8AMV/u15GZ&#10;VWqaoU/inovTqzwc3ryVJYal8dTRej3fpY+nP2NfhqPhn8C9Diu9Pt7LWNSU3t+8D7/OZ2PlsT/1&#10;z2V8nf8ABTn9o7VfF2u2P7O3w4Go3Xi/UbiFtWFl8ivE8e5Lb1bO5Hb0Ax619m/tN/HrTP2Z/g3r&#10;XjK9hS6ltEEVjY79n2mdvuR/4+1fDn/BMr4Aa78SviHrH7SXjlLab+1prl9HQuzSee0uJJ15+VF+&#10;dADXo0aUaFONOOyVj16FGOHpRpR2irH1H8Bv2KPCHw1/ZivPhteaVHPc+I7ENr73L+aZrop97K4+&#10;WNvu4r4+/wCCXPje++DP7RnxF+B2qapYvpheeW3knLJLNeQSKnlwqWx86MzFevyV+r9fkr/wU68H&#10;XHwH/ae+H/xm8LtfaPNfzK99qMMCtBDPFtX5ePvvFuyp+9WxufrVRWB4I8V6d478I6T4h0qcXWma&#10;nax3NvNt271Zc9K36AOI+LHws0L4yeDLrwx4gheSwuGD74X2vE6/ddT61u+FvDGm+DdAsdE0e1Sz&#10;0yxiWC3gToijtXxX+3h+3jc/DO4j+FnwnzrXxR1N1t3e1Tzv7P3fwqv8Ux7f3eteA69oX/BQvwxo&#10;FzrN1rV7PbWcX2h4Lee0llKrz9wLlv8AdrP2cFPnS12uZKlBTdRL3npfyP1sor8qIP8Agor+1okE&#10;an4HadMyou6RtGv/AJ/9riar3hz/AIK5+Ovh/rt3p/xn+FT6dNJAs1jb6Jby2k3X7zi4lbKn2rQ1&#10;P1Jor89/BX/BZX4Za94lgsNd8M634U02RW3apdFLhEYdBsj+bmvs/wCEnxh8JfHLwXb+KfBerR6v&#10;o07MnnJ8rI69VdTyrexoA7miiigAooooA/P39raPUvhL+1l4J8f2E1rdzaj5UMNpOjfJt/dPn6rL&#10;X6AK25c18V/8FKvC9uPBnhzxjDPPBqul3n2a32H5fn+fd9QVr6e+DWrXuv8Awl8G6nqU4ub+90m1&#10;uLiYfxyNEpZvzrxMJ+7xdel3tL79z53A/ucfiaD2dpL9TuKKKK9s+iCiiigAooooAKKKKACiiigA&#10;ooooAKKKKACiiigAooooAKKKKACiiigAooooAKKKKACiiigAooooAKKKKACiiigAooooAKKKKACi&#10;iigAooooAKKKKACiiigAooooAKKKKACiiigAooooAKKKKAPkL4bf8kz/AGo/+x11z/0RDXyT+wKi&#10;z/tSeHkmjjmzbXnL/N8wgkO6voeTxpL4B+Dn7Sd9AiOJPiLqdpKG+YIksUGWHv8ANXin/BOvwlqO&#10;s/tCRa5aw79L0S1m+1zO20p50UiRfL7nNc2ZxfsMJ51JO3WyULtrsfovBclDB57VlpFUYR5unM/a&#10;WSffVaeaP1XooorpPzoKKKKACiiigAooooAKxPEnhnS/FmlXGnavYw31nOjRvHMmQVNbdFVGUoSU&#10;oOzXYicIzi4yV0+58K/GD9iK78MWk+s+BLy61CKD5xpc3+vX18txjp+dY3wX/at8RfCi9s/CfjOC&#10;W50W1fyZZLlG+22anp/vKPzr9A6+fv2l/wBmu0+LulPq+jJHZ+LbVP3UgO1Ltf8AnlJ/Rq/UMt4n&#10;pZnBZdxClOD2n9qL6Nv9fvuj89x/D9XL5PHZK3Ga3h0kuv8Aw33anzh+3t8AbLxPpdp8WvA9p/aE&#10;N2u/VZrN9yOm35J9v/jp/Cun/Y2/bes9d0eHwb8QtRhstWtIgtlrE52JdRqOEkP/AD0Hr/F9evE/&#10;Af466p8D/EN14W8V20z+G5JmgvdOuky9m/dlX09Vrb+PH7AuleMNMbxf8IZ0ne9k+0f2Q86C1eN/&#10;+eLfw9ehP0r834n4YxvDeN+sYf36U9U1tJf5/wDDq6Z+/cHcZ5PxhlEckz1+zqU9Iz6w8nfp07Ws&#10;nZpM++4LhLiBJo3Dxsu5XT+IVZr8ofgn+1946/Zx8QSeF/GUF9q+h6cjWkmkXXyT2bK3/LJ2/wDQ&#10;W4xX6E+DP2jfh74y8MWOtWvibT7SG7i3+ReTrDLH/eV1PQivDw2PpYlNbSW6ZnnnCWY5LUT5faUp&#10;fDOOqfX5O3/AbPVaK4eD4w+Bbm5jtofF2jSTytsSNL6PczH2rtwc16EZxl8LufIVaFWi7VYON+6s&#10;LRRRVGIUUUUAFFFFABRRRQAUUUUAFFFFABRRRQAUUUUAFFFFABRRRQAUUUUAFFFFABRRRQAUUUUA&#10;eGftm69Dov7N3jYy3y2U9zZ/Z7f59rSSMy/Iv1FfPv8AwS50W4ttA8Y6nNYusNxPEkN06ff2ryqm&#10;tz/gpx4q0u2+FmheHJZv+Jxc6kl9DCE/5ZosiO2f+B16R+wT4Y1Twt+zno0WqRCFr2aS9txv3HyZ&#10;NpQ/lXgu1XMkltCJ+r0/9g4Im3viKq0emi6rvsfSNFFFe8flAUUUUAFFFFABRRRQAUUUUAFFFFAB&#10;RRRQAUUUUAFFFFABXxl/wUe+0a5Y/CTwje313p3gzxH4qjsdektX2eZFt+SJj6M1fZtcR8Wvht4U&#10;+Kngy40bxnaQ3mhK8d2/nv5QheNt6yb/AOHFAHwR4y/Y6+Cvhb9uHwL4RuPCdja+ENZ8O3LpYvNJ&#10;smvEb5Wzu+9trtv2Nvhj4R+BP7ZPxj8C+GdNR7dLG2vre+8xne1idvmtW/H5hXq/7Q3w6+DP7Rfg&#10;zStH1Dx/puiX+jSrLpmt6bq8CXdmy8fK27uK0v2Sfgh8M/gxBrUPhLxenjfxJft52p6xdX0VxdzL&#10;/Du2dFoA+j65b4lxyS/DrxPHCjzSvpl0Ejj+ZnbymworqaKAPFP2eL4+Av2Wfh8+t2l3ayaboFpF&#10;cQeQzTowjVfuDmvPv2kbyPRvil4C8b+I9D1HxF8MYdPube7tbW1ku/s11LtMUstqOWXb7fLX1ZRT&#10;vq2Ve7bPmH9lLQRL48+IvjHw9ot34a+H2vtaf2Tp10jW++WJWWeZbc/6oM1db8bPgl4l8c3ep6xp&#10;XxX8VeEbT+z2i/sfSvs/2fcqn5vnQnnvzXuNZviL/kBal/17yf8AoNDdydXqzx79ieFrf9lf4cxs&#10;/mOmlqjSP/Hhm+avc68X/Y4/5Nm8Bf8AXl/7UavaKQBRRRQB8X/t2fGm8IsPhH4athc63r7RJczR&#10;zbPL3N8kP1f37V7f+zB8FE+Bnwq07Q5xA+sy/wCk6lPBu2yTt6Z9FwPwr5X/AGerK8+N37aXi7xj&#10;qEdjapok0nm2gTdv2fuYmXPf5d26vu3xl4kh8GeEdZ1+eF54NKsZr54YfvusUbOVX/vmvCwKeJqz&#10;xc/SPoj5rLY/XK1THz7uMfKK/wA2flh+2P4j139sn9tnSvgBa+IbLT/BWl3Me2ey/fb5/IV5pH/6&#10;arueIL0FfqP4B8E6b8OvBmjeGtJjEenaXaR2kI2qvCLt3HHc45r8xv8Agk74fu/iD+0H8VPiidCj&#10;TQJ3nS3ubja0ttczT+bsXvnZ1Nfq7Xun0oV89ft3/Bw/G79mXxboltpkerazaw/2jpcEj7NlzGG+&#10;ZT/e2NJ+dfQtRsqyptb51agD4C/4JB/Gqz8WfBK+8A3Ekia54auWfbPPuaWCVtylF6hU+7XQ/wDB&#10;ST9tLU/2dvC1h4T8FyQr428QIy/bN6u+nwdN4T++38OenWvi79pDXdd/YB/bl1nxJ8Prdkg1a2a5&#10;EF9a/wCjzJcfNLEmOqq4Xp3FfR37EP7Fut/EPxR/wvv48I+r+JNVf7XpOj6imfJU/Mk8qHp/sJ2G&#10;DQB6Z+wZ+wnF8C7P/hP/AB7t1r4o6spllnnfzv7PR+dit/FIf4n/AAFfa9Iq7aWgArA1jwT4f8RX&#10;kdzq2hadqdyi7Emu7VJWVfTLCt+igDxP4yfsifCr42eHP7J8QeELBBGsn2a7sYVt5bZmX7ysmP1r&#10;4L/4JXeOZvhH8fPiH8FtZ1G8sraeeSXStLvbbDvcxnDuf7jGFV9j+FfrBX5Gftt2s37Ln/BQXwf8&#10;T9P1LUdO07XvJvtQ1F7ffDD8zQzwp/e/dLuK9fnoA/XOis/R9Ws9e0i01KwmFzZXkSzwzJ/GjLlW&#10;rQoAKKKKAPBP21vDuna5+zv4quL+2SaXToVvLRz1SUMoDf8Aj1c5/wAE+9YTUf2ebG2e++1XNpdz&#10;xvG8m9oV3fIvt7V9AeMLGPVPCur2c0CXMUtpIhhdN4f5emK+Iv8Agmhrdno+o+OPDV9I9pr8s0cy&#10;WU8bI+yPcr/ke1eHWSpZhSn/ADJr9T5uu/Y5rSn/ADxcfuPvuiiivcPpDK1rW9O8O2RvNTvoNPtU&#10;+Vp7mRUTn3NJofiDTPEVl9r0u+g1C2LbPOtnV1z9RXw1/wAFBNfvPH3xN8DfC/Sra6kvywuTGJlS&#10;K5MzbEX6r5bdf79ea/Gj4LeNP2Qp9D1rQPFd8dDuL7zUSDdttZQqlvOx8jZ7etfP1synSqT5ad4Q&#10;tdo+XxGcTo1qijS5qdO13fq/8j9RaK5f4d+LLPx14K0XXrC6F7Z39rHMk2zbv+Xk4+ua6ivejJSS&#10;ktmfSwkpxUo7MKKKKosKKKKACiiigAooooAKKKKACiiigAooooAKKKKACiiigAooooAKKKKACiii&#10;gAooooAKKKKACiiigAooooAKKKKACiiigAooooAKKKKACiiigAooooAKKKKACiiigAooooA/O74m&#10;f8kB/aW/7Kjd/wDoi0pv/BKv/kYfiR/17WX/AKHNUHxVuVsvgD+0gGQP5nxTuI/b5oLSup/4JeeC&#10;rmz0Dxd4sa7ie01GWOwS2A+ZGiy5Lf8AfyuLG1IVK+FpQd5Q5212TSt99j9IyOnPDcK5vWqq0as6&#10;Sg/5nG1/uPvGiiiu0/NwooooAKKKKACiiigAooooAKKKKAPB/wBoX9mPTPjPBFf2U0ekeJIvl+2N&#10;HuSdP7koH6GvkXQvF3xJ/ZW8Vz2txbTJCu63+yXxZrKf+LdG3/xNfplXMeOPAOhfETRjpniDTYtR&#10;s9wcJJ/A3qDX3mTcUzwVH6hmEPbYd6We69L/AJX9Gj4zNeHY4mr9cwU/ZV11Wz9bdfM+dLy3+En7&#10;bPhuDTL+M6T4rRFuJfIjWK7hbo21yuJF/pXhd1/wSz8UG7n+zeNtIFrvbyhJby7wvbd710Hxm/ZN&#10;8SfCqafxF4RvJ9S0tJcrHablvbZT9PvL9Kv/AA9/bo8QeGk0/S/EmlR6xa2aNFcXablunx93g/Lm&#10;tMy4DwWcR+v5FJVYPeLdpR8ul+yT182fQZD4o55wzF5dmE3Tts2uaL81vbztp5I4uf8A4Jd+MrK1&#10;e5tPGWjzXUK74okgkTew6fN/DXDX2rftIfsrwxtfz6pZ6dO63Uryut9b8fLteTnb/u5r7g8C/tpf&#10;D3xcmy/nn8N3LTiGOHUE3b89G3JkAfXFexQ6r4f8ZQT2Ed3p+sRMmJbZZEmXb7rX5tjuFsTl0nGp&#10;TnSkuutvv2f3n6tl3ijPMfdxqpYqk900k16dvmj5J+Dv/BSnwt4htzb/ABBtT4Yv442f7baxyS2s&#10;3sFG51b86+uvCfizSfHGgWWt6Jex3+l3ieZBcQ8rItfNfxy/YJ8E+PfDmoy+EtPh8NeKWdri3nQt&#10;5Er/APPN1/hU/wCz0/SvkL9n/wDaD8Xfsh+Pr3w14ms7o6D9o8nUtHlH722fp5sPbd3/ALr/APj1&#10;eOsXiMFOMMXrF/aPdnw/lHE2Gq4vh28K0NXSk1tb7N2/lrbppc/W+iuf8I+LtJ8c+H7HW9Dv4tT0&#10;u8j82C6h+66/0+h5roK+gTUldbH5DOEqcnCas1o0wooopkhRRRQAUUUUAFFFFABRRRQAUUUUAFFF&#10;FABRRRQAUUUUAFFFFABRRRQAUUUUAfmV/wAFKvF8Pib4u+H/AApBbvDdaZbrvuZPuP5zcY+lfoD8&#10;KvB83w/+G3hzw3c3Ed3daZYx2rzxjarsq4yBX5r/ABDX/hoX9uhNB1ojTLdtT/svzLP7/lQbtp5/&#10;iO2v1aVdq4rwsv8A3levW87L5H6vxf8A7FlGV5WtGoOclvrLZp/OQ6iiivdPygKKKKACiiigAooo&#10;oAKKKKACiiigAooooAKKKKACiiigAr4y/wCCmT6vN8PvAWmNqt1ongXVPEkNj4pvrU7dlq/C7z/c&#10;Lda+za+Ov+ClPirXV+G/hD4f6N9ltoviBrcehXepXyb4raJufzPb6UAX7D/gmX+znPYwSReEPtUT&#10;Iu2dL2Vt/wDtcN3r034K/si/C/8AZ71u+1fwN4f/ALJ1C9t/s80nnM++PduxzXz9oX/BNHW9E0e0&#10;0+1/aE+IVlbwRKiwWl8yQx/7KLu+7Xsv7O37K+q/AjxLqeqXvxU8XePI7y3+zpaa/dNLFD827evP&#10;3qAPoWiiigAooooAKzfEX/IC1L/r3k/9BrSrN8Rf8gLUv+veT/0GgDyn9jj/AJNm8Bf9eX/tRq9o&#10;rxf9jj/k2bwF/wBeX/tRq9ooAK80/aC8aWPgb4N+LNUvNRfTP+JfNb291Hu3LO6skW3HfeRXpdfF&#10;3/BSvxjdaP8ADfQtEtrqGO31S7b7VanbvdEG5D9N1cOOq+ww86nZfnoebmNf6thKlTsvz0If+Can&#10;hKGDwR4g8UXFnOuqXt39m+2z7v30Q+bj15716B/wUN+It98Nf2UvGeoaXqcOl6ncwrYQyPt3Osrb&#10;JETP8WzdXp/7P/gu38AfBvwpodtdyXtvb2SOs0n3jv8A3n/s1fB3/BY/xWPEzfDb4XaZp11e+JL+&#10;++3W2zbtfd+5WP8A3izUYGj7DDwp9bfnqLLcP9WwlOn1tr6vU9a/4JH/AA1sfCf7LFt4ltr6W6uv&#10;Fd7Nd3Ecg+WFoZXtwq/9+8/jX2/XDfBfwgvgH4TeEfD66ZDpElhpdtFNZWqKqRy+Wvm8Dj7+6u5r&#10;uPTCiiigDhviF8GvBvxVvdAuvFOhWus3GhXq6hp73SbvJlXv/tD2PFdzRRQAUUV87ftfftC3nwM8&#10;GWi6Nb79Z1Vmhtrl/wDVQY+83ufasK9eGGpurU2R62U5Xic6xtLL8Ir1Kjsui7tvyS1PomivPfgh&#10;4/b4ofCzw74lmEEd3f2qvcpA25ElHDL/APWr0KtITVSCnHZ6nFisNUweIqYasrTg3F+qdmFfBf8A&#10;wWE+HN54t/Zz03xJb3cEFv4V1Nbu4gmOGmWXbCNnuC4r70rivjD4Cg+KHwx8TeFriG0nGqWMlugv&#10;Y98SOV+Rm+jYNWcx51+xN8WW+Mf7NPgzXZvsKXq2i2lxBYybliaL5Pm/uthc49696r8u/wDgj944&#10;k8JeKviX8IL4aeZbC7e/S7jn+a5lRhA6ov8AEuFDV+olABRRRQAV+fPwz1G6+F//AAUA8VWet6fM&#10;ZfE13cfYjA6t+6kdpY3b221+g1fBP/BQfwnP4P8AG3g34maVazQSRSrFf6jbzbHyjKYl/LfXi5pe&#10;FOFeO8Gn+h89nKlClTxMf+Xck/l1PvaiuW+H3jOx+IPgvR/EOnPutNRtY7hMsrMm5clWx/EO9b99&#10;I0NlNJHy6ozL+VevGSlHmWx70ZqcVOLunqfn9qg1L4zf8FC7e3H2XTj4Ul2qTubzoLdt3/fZ8yvc&#10;v+Cg7qv7MWs7v4r6zC/9/wBa8X/YW0q5+Inx7+IPxA1e+d9YsHaF40j2JN5zSDcfp5dfWv7ROn2e&#10;o/A7xyL23guYotIuZkWdNyK6Rsytj2Ir5vCwdbBV6nWbkz5HB03Xy/E1b61HJ6mF+yDdQT/s7eCF&#10;gnjm8uxEb7H37G3H5TXtNfIP/BNa4hf4I6hAs6POuqSO8Yb5kyq9q+vq9jAT9phacvJHvZZU9rg6&#10;UvJfhoY3iXxJpvhDRL3WdZvI9P0yziaW4upm2pGo7mn6Fr9j4m0e11XSrqO90+7iEtvcwncrqRwR&#10;XxL/AMFK/HpSz8NeC4TdQvKzajcYbEMyfdVT64avRv8Agnl41n8SfA46RNapCmhXbWkUif8ALVX/&#10;AHmT/wB9VzRx6njZYS2y38zkhmkZ5jLA22W/nufVVFFFewe8FFFFABRRRQAUUUUAFFFFABRRRQAU&#10;UUUAFFFFABRRRQAUUUUAFFFFABRRRQAUUUUAFFFFABRRRQAUUUUAFFFFABRRRQAUUUUAFFFFABRR&#10;RQAUVFLIkMbu77FX5mavKPA37U/wu+JHjKbwr4e8UQ32tRbtsX2eaKKfHXyZXQJL/wAALUAeuUUV&#10;5/8AFX43+Cvglp1re+MdYGlRXMnl26JBLcSzN/sxRK7tjucUAegUVzfgXx5oPxH8MWHiHw3qcOq6&#10;TeKGiuIT+asp5Vh3U8iuko23A/LP9ozWbzTvh78T9OgfZaal8WdT+1p/f2W1syV9D/8ABMT/AJIT&#10;rP8A2HZf/RUVfMv7UNw0PhHxci9JPitrb/8AfMFutfZn7BPgaDwf+zrotzHO8762zanLv/gZgF2j&#10;/vmvKquFTMKfs94wal680mv/ACVxP02gqmF4Iqe32rYi8OuijBP096E/z6n0nRRRXqn5kFFFFABR&#10;RRQAUUUUAFFFFABRRRQAUUUUAFcP4k+D/g3xZp11Zal4esZIrlt8rpCqOW9dw5ruKK2pVqtCSnSm&#10;4tdm1+RjVo060eWrFSXmrnzN42/YX8F+IJBNo1xdeH3WJk8mE74nbsxzXimqfscfFH4exJe+FdVT&#10;UL2ZvKmTSbo2kvl+rM7DcK/QSivsMHxlnGEj7OVT2ke01zX+e/4nzGK4WyzEy54w5Jd4u3/A/A/O&#10;d/iX8efhJKmh3q6qY7H96/n2v2tNnX/WjPy/jXP/ABX+IHhb9p2yx4l02Dwr4sg4sdestzwSKF/1&#10;dx/Fg9sdK/TRlWWPa3zq1eF/Ez9kLwR8QpxdW8DeHr/K759ORVV1HbZ0r0amcZBnsHQzjBqm5L46&#10;ejv1dl/wTLBYfiDhrEwx2R4xuUH8M9U12d9GujWh+e/7NH7T2vfs1+JJ7C9S41PwpO7fa9Lzh0f/&#10;AJ6RZ6H+dfQPjX/gqGu60HhDwdJNH832g6w+w/7OzyzWB8T/ANhHxdaaxH/ZViniexcsFngnW3lR&#10;f4d+7+ldb8C/+Cf9tMU1bx7avZGKdSmjGRZd6r/fcevtXw1bheWDjKeGzGm8Pd8vWpbonC1076PV&#10;Lqft8uPeH83nDE5lk1V42yU0mo0m1o2p82qtqrxvsvM+ZvF37QPxk+LWvXXiLTp9fgspX2RQaGs3&#10;2eFR/ANnpVjw/wDtffGP4W2p0S41a6Vll8/ZrkDPcfN/tP8ANtr9atC8PaX4ZsEstK0+10y0ThYL&#10;WFYkH4CszX/hv4V8X3X2rW/Del6pdeV5Xn3dpHK+3+7uYZrxI/2jRSVLEtpdJJNfc7r8PQ6nn/De&#10;KfLislgo94S5Zu215RUW9N9dWfE3g7/gp80mqJH4m8KJFp3k/PJprs8ok/3T2r63+D3x28J/Gvw7&#10;a6roGpRl5ch9OmZVuYWX7ysnWvJPGn/BPH4WeINHni0m0uvD2oM29Lu3m37P9na3GK+Mfir+yz8S&#10;P2b9dg1TTLy6u7Zt3kaxofmI6L3WTH3OPwrWFTMK69msNGcv7l1L/wABu09NrK9+5lPLuDcS1LDY&#10;+eGvpar70L7J8+8bvfmk0l0W5+u1FflR8Mv27viX8KbV9J1qCPxXbxIEhGou4mjx33jlq7r/AIek&#10;eKv+hF0v/wACJa4JZnQpSdOunCa3TTun2Z1/8Q8zutapglGtSesZxnFxkns1qfo7RX5xf8PSPFX/&#10;AEIul/8AgRLR/wAPSPFX/Qi6X/4ES1P9r4P+b8GH/EOOJP8AoHX/AIFH/M/R2ivzgb/gqP4s2fL4&#10;F0vf/wBfEtes+Cv+ClHgDXL3TrLXdN1HQXlRftF66B7aGTbyPl+bb+FaQzTCTdlO3rocOL4D4hwc&#10;OeeGbXk09vJO59jUV4R/w298Dv8AofbT/wABbn/41R/w278D/wDofrT/AMBbn/41XX9bw/8AOvvR&#10;87/YOb/9AdT/AMFz/wAj3eivCP8Aht34H/8AQ/Wn/gLc/wDxqg/tvfA7/ofrT/wFuf8A41R9aw/8&#10;6+9B/YOb/wDQHU/8Fz/yPd6K43Qvin4Q8R6Ja6tp/iPTLjT7mMSxTfalTK+uCciuntbmK9t0mgkS&#10;aKQZV0bcrV0KSlqjx6lGrRdqsXF+atr2LdFFFUZBRRRQAUUUUAFZusXD22kX08PMsULuv+8FrSrx&#10;T9r/AFmXQf2c/G9zb339nXb2XlQzJN5Tl2ZRtVv7xG6sqs/ZwlN9Fc7cDhnjMXSw63nKMfvaR8Of&#10;sFW8XxQ/ai1HXvEw+3avBZzatFOfk/0nzUXdt+kjV+p1fA3/AAS40WM6N4y1Sex/ftcxww3skPzb&#10;dvzKr/WvvmvMymDjhVJ7ttn3fiBiFWz2dGKtGlGMUuisr6dtwooor2D83CiiigAooooAKKKKACii&#10;igAooooAKKKKACiiigAooooAK+Zv26fgR8Qf2h/hrp3hXwPq2laWn237TevqKNv+TmJonX7jBq+m&#10;a+Nv+CkPxIvPhP4W+Hfiq18ZT+HotN8Qx3F3o1pO0UuswLt3xLt+9t9+PnoA5/w78L/22PDujWmn&#10;RfETwXeQ20SxJPeWjSzOo/vN3r2X9nXwx+0FonifVZvi74r0DXdGe3VbSDR7XymSXd976YrK8Pf8&#10;FF/2ftd0O11GT4i2GlvOiu1pepKssP8AssAhr0b4V/tM/DH426pd6X4G8YWPiK/tYvOmgtfM3Im7&#10;G751FAHqdFFFABRRRQAVm+Iv+QFqX/XvJ/6DWlWb4i/5AWpf9e8n/oNAHlP7HH/Js3gL/ry/9qNX&#10;tFeL/scf8mzeAv8Ary/9qNXtFABX55/tBEfF79t7wn4d0/SpNQGiTW8OowT7fKeJXWWU8/w7K/QS&#10;WVLeN3kcIiruZ27V8BfsixXPxa/au8deONV1JJL/AEt5USOBFCTKzNEn5KleJmX7x0qH80l9y1Pn&#10;c3/fOhhv55fgtX+h9/QQJDEkcaKiKu1UT7oWvyO+ImsD9sD/AIKe6Totnrkl14X8K3caWlzY2v8A&#10;qfs+15lO7/psrLu/Kv1S+IvipvA/gDxL4jitft0mkaZc6gtqH2+d5UbPt3e+2vze/wCCQHh3V/Fv&#10;j/4r/FOX7LBpur3DWz2qfeSd5ftHy/7I3V7Z9EfqMBtFLRRQAUUV5v8AEv43eF/hPq3h7Tteu2tr&#10;jXLj7Pb7U3bP9t/Rd20VnUqQpR55uyOrC4TEY2qqGGg5zd3ZK70V39y1PSKKTrS1ocoV+ZP7TN5r&#10;n7QXx08V6Vp86G18KWMzW9rHM0qzrFy7Io/jP/stfcn7Q3xNj+FXwo13Wo9RgsNUW3ZNPM43eZOf&#10;uKF/ir56/wCCeXw5trfwlq/jaaPfqV/NJaRO8OPLVepR/c185mS+t1qeBT3u36Lb8T9l4JmuHsux&#10;fFNWN5QtTpJrecmnJ9rKOl/N7ddb/gnFrunTfCrV9Fjud+pwanJczQH+CN0jVW/8dNfYNfAP7DOo&#10;S+Afjf418Ga1YzWeuXYY7D0TY247v++uK+/q6cnnzYOMXvG6+5ni+I2GVDiOvUjrGry1E9GmpRW1&#10;ul72CiiivaPzQ/Ij486Rc/ssf8FPfCPi3T9K06ey8SXCXNpY248oItxutZWYD+PJdq/Xevzc/wCC&#10;xHwhuLrwj4S+K2h2N1/a/h+4WzvdRtptv2a2ZmaJtv8A12b7w/vV9i/sq/FCD4xfAHwZ4oha6c3V&#10;jHFNJff615UXY7Mf4sstAHr1FfLX7aP7cnhv9lnwhJFZz2uu+ObxGTTtHjffsb/nrNt+6i+nU18R&#10;/BL9tD43/sxfEGwv/j/a67e+B/Gz/bkn1Hcz2ef+Wluv8CjvD8vHagD9ga80/aD+Hp+KHwj8R+H4&#10;YbV76e3Z7R7pN6JKvKt9a7Pwx4n0rxn4fsdb0O+g1TR7+Jbi2vbV9yTIf4lrYrOpBVIOEtmZVaca&#10;0JU5bNWPiL/gnL8Tbc+G9V+G1/GlnqmmXEt1bxSFhJMjN+9+U9NrcV9IftGatJofwO8aXcN8dPuE&#10;0ybyZ0k2OH2/LtPrXx18SZdR/ZV/bKj8XO8k3h7xTcvPPO6L86St+9jX/cO2vV/+CinijSj8CLKw&#10;+1R/btTvYJ7KD+KZU+YsPoGFfOUa7pYKrRn8VO617dD5PD4l0Mvr0Kr96lePy6EH/BNrwxptt8I9&#10;V8RxRN/a2p6g1vdzl871i/1f/oxq+sNYtLfUdMure6iSe2liZJYpE3K6kcg15j+yto9tofwA8GR2&#10;9ilg0unxzTRpFsZpCPmZvc16+y7q9fA01TwsIeS/E93LqKpYOnDy/PU+B/8AgnR9ktfiP8VLeGSG&#10;P97EkMAf+BZZfur6CvvOWRII3d32IvzMzV8C/CnSLTSf+CjviC10+1jtLOJLp0hgTYi7oPm4/wB6&#10;voj9sT4q2fwu+COuGUR3Go6zDJpdpatJs3mRdjt/wBGLV52AqrD4SfP9hy/zPLyuvHC4Cpz7U3Je&#10;ttf1Pkvwt4Yn/bI/aM8e3WrXEf8AZ2m2k0Npa+ezIjDdHAyf7O5dxr0H/gnL4gu9F1bx34AuYIXb&#10;Tpzcvdxv9+QN5TL9Plrvf+Ce3wwk8G/CD+3L61gjvdbl86Kby9s5gHCq/wCVeVfs5jUvg1+2n4v8&#10;G3sEF5NrbzTPPG/3Fb/SE/8AHW5rz6NJ0JYfEz+Kbd3/AItkeRh6Lw08Li5/FUk+Z/4tl8z9A6KK&#10;K+xPvwooooAKKKKACiiigAooooAKK+J/2tv2kPEXwg+P/gqDT9W2+HrW0S51PToRu8/fIysH/wCA&#10;bcV9k6ZqUWq6daXsP+puIllXd/dZc1yUsTCtUnSjvF2OChjKeIq1KMd4OzL9FFFdZ3hRRRQAUUUU&#10;AFFFFABRRRQAUUUUAFFFFABRRRQAUUUUAFFFFABRRRQAUUUUAFFFFABRRRQAUUUUAeA/tya9d+HP&#10;2Y/F1xZTyQTztZ2jPD9/ypruGKQfijMv41zP7YOhWPgj9mXTtV0a3jsbvwld6dcaS8Cf8ezedHH8&#10;n4NXr/x6+GP/AAuT4S+IfCQuPstxfRK1vMOiSxSLLFn23xrmvBvER+Iv7Rnh3Rvhx4h+H2o+DbSK&#10;4t317WbqaN7eZIWDbbZg2W3sn8S042ur90N7L5/ofW9rJ9otYZP7yq1fPPgyQ69+2r8RGvczjQdA&#10;06LT/MT/AFHneY0uz67a9q1PxFc6Trmk6ZBo17e293uV76Db5Vtj+/XiXxE03xP8HvjdqHxI8O+F&#10;NS8c6b4h06HTtU03SnX7RbSQ/wCqdFdgCp3c0luHRkPwVQeGf2svjP4YsSINFltNO1z7KibVW5nE&#10;iyv+PlrX0tXhH7P/AIB1weLPGXxM8U2Mmka34reFItKd9z2dnCD5Ub/7fzNnFbvxJ/Z20v4neJU1&#10;u88X+ONFlSFYvsnh/wAS3On2vH8XlRnG73qn0XkhdWfnz+1XbyQ+FPE+U4b4o664/GKCvvX9jplb&#10;9mnwBt/6By/+hGvkD9oT9iT/AIVjZ2+oW3xB1zVtE1zxZaQxabrL/aHtpbt1jeXzWb53+vWvpvw7&#10;8CfjB4Y0m30zTvjNaWum2qLFbW6eE7bair06OK8inQmsZUryWjSSPvMdm2EqcNYPK6Ur1ISlKWjS&#10;V3JpX2d+bpfbWx9H0V4P/wAKo+Nv/RbrX/wlof8A47R/wqj42/8ARbrX/wAJaH/47XqnwZ7xRXg/&#10;/CqPjb/0W61/8JaH/wCO1xjeC/2kv+Fof2F/ws20/wCEX/s77X/bn/COwf6/dt8jZv8A7vzUAfVd&#10;FeD/APCqPjb/ANFutf8Awlof/jtH/CqPjb/0W61/8JaH/wCO0Ae8UV4P/wAKo+Nv/RbrX/wlof8A&#10;47SN8KPjb/D8brX/AMJaH/47QB7zRXx94Ri+O3ib4wePvBDfF+xhh8MQ6dKl0nhqLfN9qjkf5l3/&#10;AC4216T/AMKo+Nv/AEW61/8ACWh/+O0Ae8UV4P8A8Ko+Nv8A0W61/wDCWh/+O0f8Ko+Nv/RbrX/w&#10;lof/AI7QB7xRXgkvwn+OGz938brXf/2K0P8A8drkvhT4N/aQ8XeB9M1bxX8TbTwvrtx5n2jSv+Ea&#10;gl8nbIwT5t/dVVv+BUAfVFFeD/8ACqPjb/0W61/8JaH/AOO0f8Ko+Nv/AEW61/8ACWh/+O0Ae8UV&#10;4P8A8Ko+Nv8A0W61/wDCWh/+O1geOPBXx08K+ENZ1mD4zWVw+nWU12kL+FoF37E3Y+/7UAfS9FfK&#10;/wAJdB+OXxL+G3hvxVN8YrKxfWbGK9+yp4Zgfyd67tu7fXYf8Ko+Nv8A0W61/wDCWh/+O0Ae8UV4&#10;P/wqj42/9Futf/CWh/8AjtH/AAqj42/9Futf/CWh/wDjtAHvFFfKvxC8HftJ+HZNC/4R/wCJtrry&#10;XuoR2l8f+EZgT7HA33p/v/Niuxj+FHxw/i+N1r/4S0P/AMdoA95qnc2kGo2skFxGk1vKu10f5ldT&#10;Xif/AAqj42/9Futf/CWh/wDjtH/CqPjb/wBFutf/AAlof/jtHmhNX3OJ8VfsB+E/EesXN1Hq11Z2&#10;TMzxWIgR0hz2XNL4X/4J5/DfSrqeTWY5NfiZVESOgh2f9812v/CqPjb/ANFutf8Awlof/jteaeOv&#10;+F7eDvit8NvByfF+xuIfGEt/E90/hqJXtvs1t53yrv8Am3dK92tnmYYhWq1L6Wvyx5tP71r/AInn&#10;UMuoYayo80UruylJR1391O34Hff8MHfBf/oVB/3+auH8T/8ABO3wXeXV7Pol1/Ziun7iyeBZUjb6&#10;9cV6Ivwo+Nv8Xxutf/CWh/8AjtL/AMKo+Nv/AEW61/8ACWh/+O1z0c0xdGXNGd/VKS+5pnVUoRqq&#10;zlJekpL8mj5H8VfsTeNvDV3BHaeGrHxAkqbnmsgu1P8AZbdXIXn7Fvj+7R1j8G3cLt0bz1KJ/wAB&#10;r7hf4QfG9+nx1RP+5Wtv/i6a3we+N/8A0XlP/CWtv/i69yvxFTxlFUcXgaM99XCz17Wat8jgwOGz&#10;LK67xGX5lXpt22qNrR3V07pryd0fnb4s/Zc8T+B57WPW9JvbR7lWaLZB5vT/AHK5/wD4Utd/8+ep&#10;f+ALV9+X/wAPv2l4fibp2hQ/FtJvDVxp8lxc65/wjtt+5nDYWLZu7rzXWf8AClfjv/0cAf8AwlrT&#10;/GvMpVeHowSq5VFvuqk0vuu/zPqanE/G0pXp51NLzpUn+PKj81/+FLXf/PnqX/gC1OX4KXj/AC/Y&#10;9R/8Amr9Jv8AhSvx3/6OAP8A4S1p/jR/wpX47/8ARwB/8Ja0/wAa19tw3/0KY/8AgyZn/rNxz/0O&#10;5f8Agql/kfl1d/DWeC7khaaGJkfaY5pNj/itbun+Ofif4asI9L0nxh4gtNOtfkigsNQkWFF/2VVq&#10;/Q28/Zd+JOo3ElzefFTR7y6kffLPceDLRmf6/NXmnwj+FXxI+J2o+M7efx14c07/AIRzXJtI+Twb&#10;aP5yoqnf2/vV5lfBcM1Vejh61OXXlqJr096L07dT3cNx/wAZU/dxlTD4iKVlz0mu3vPka1t8tT5D&#10;/wCFq/GH/odvFX/g1l/+Lo/4Wr8Yf+h28Vf+DWX/AOLr9CP+GVPHX/RSdD/8Iy2/+Lo/4ZU8df8A&#10;RSdD/wDCMtv/AIuuP+y8h74j/wADh/8AIHof8RD4i/6A8H/4Lqf/ACZ+e/8AwtL4xN/zO3io/wDc&#10;Vl/+LrvLL/goJ8YtOt0tRrOmSiJVTfPYq78f3vevsqX9lPx2yfL8SdET6eC7Q/zeq4/ZG8eK+7/h&#10;Yvhx/r4FsK562XZbZfVKlaHfmcZX+7l/U1p8d46vpmeWYWql8PKpwt3vdTvfTa3zPkr/AIeD/Gv7&#10;323Ssf8AYO/+vS/8PB/jX/z/AGlf+C7/AOvXqHw8/YK+JHjPwzHrHij4k3HhfWp7i487S4NEtnRE&#10;WZgjL/vIN3/A66j/AIdveJf+i1X/AP4Ibatv7KwHXH1f/Ba/+WGL42X/AET+G/8AB0v/AJQeCx/t&#10;+/GgXtvLJfWDxI6s0KWITev92qn7SH7Ymq/tF+DbHw9eeGIdI+y3q3YngmZ2LBWXb/49X0G3/BN/&#10;xK42t8ab50P/AFALaqK/8EwLvZtb4qF/+5dg/wDi65MRlGHnDko46bT35qf5Wmz1st42wNKvHE4r&#10;JadOcHeDpVX873pw+W/XbryX7P37WkvwY+DWjeHLbQlvbiKaaaaS6m8pdrP8uzFdDD+1D8bPGeue&#10;R4dsBGL5mFjBHY712f75/wDQqq/FD9m7xj+yr8F/FHi3SviFpviBbL7O32DWPC9tKnzzRw/KWY7f&#10;9ZXvum/BL4329lAlv8eILW3VV8qCDwlaKiL/AHQN1fouEzfI8qw0MPhsD7WUUk51Hu7b8uttemmn&#10;U/Cs2w2cZ7mVfH4nFeyjUnKShC+l27K+nTrqe0/DqbW7jwJocniWIQ681pGb1PSX+LpXVVx3wy8O&#10;+KPDHhn7F4t8U/8ACX6t5rP/AGj9iS0+Q/dXYnHFdjXw9WftKkqiSV3ey2Xp5H0NOHs4Rhe9kld7&#10;u3fzCiiiszQKKKKACiiigAooooAKKKKACiiigAooooAKKKKACvM/jloHwx1Dwc+q/FbTdDvvDujN&#10;9pE+v2ySxWzH5dw3g8nOK9Mr4j/4KZxpqVp8FtH1iR4/BWpeMoItcBfZbvHt+RZT6ffoA8on/ab/&#10;AGPEnna3+A6X1krt/p0Hg+J4nVf41bb92vsr9nPRPgtqnh1PGXwi0Hw5Y2uox+VLe6JYx27kD/lm&#10;+0AjHpXpWk+FtAsNAg03T9MsY9HWHyYoIYV8oRbfu/Svjf8AZUtdN8F/tu/G3wj4JSG18DLZW189&#10;jZDNvDfN9/b/AHW9qAPueiiigAooooAKzfEX/IC1L/r3k/8AQa0qzfEX/IC1L/r3k/8AQaAPKf2O&#10;P+TZvAX/AF5f+1Gr2ivF/wBjj/k2bwF/15f+1Gr2igDyL9qXxpp/gT4EeL77UEmeK6sZNOQQff8A&#10;MmUxJ+rV49/wTk8Ey6D8IrvWL3S1tZ9Tuy8V6yLvngH3efTOaxP+CkvxGNl4Q0LwXY3UDzapcede&#10;2uzfL5Sf6or/AMDr6S+AXgo/Dn4PeFfD/wBre9NpZL++dNhO/wCfp7bq8OL9tmLfSEbfNnza/wBp&#10;zZtbU42+b/4B4R/wVD+I0XgL9lLX7WLXX0XV9ZeOys0gkZZbld371OO2zOar/wDBK34cab4J/ZM0&#10;LWLW2ubbUvEU017qP2n+N0lkiQqP4V2KteBf8Fd/EGoeP/HXws+EGnabB9t1G6W5t76ebZ+9lbyV&#10;T/d/2q/SH4f6HN4Y8C+HtHufLF1Yadb2k3k/d3pGqtt/GvcPpCU+K9HHiX/hH/7Qg/tswfaPsO/9&#10;75XTdj0rdr8n/GOveOvFvxq+IHj/AEy9W21bwvcNI8kHylIo5PJRVX+L5V5r9Av2b/jZa/HL4cWO&#10;sMbaHWIf3Oo2cL/6qUd9vo2Nw+teJgszhi6sqTVnrbzSP07ibgetw/gqOOp1FUi1FVLfYnKKlZ/3&#10;Wno/80evV+VP7cfjUeJPj/qSWWqPe2WlxR28KB/lt5FX51X/AIHX6i6vff2Zpd3dbN/kRNLtH8WF&#10;Jr8wPBnh8fFDQ/jn8Q7zRrV7dLKT7PA/72W2uZZFZWT6Lu+auLPeapThQg9Xd/KKufT+FMaWDxeJ&#10;zeurxpqFNbfFVmorfr6dLn6HfArU5da+D3hG8nu/t1zLpsJluGbcztt7mrvxT+J+h/CPwdeeIten&#10;EVnANixp9+aQ/dRPc14n/wAE/wDWrG/+BEOnW92s17Z3cxuIf4od7blrzr/gor4+kuh4a8B2V3DK&#10;biX7XeWyJulVvuxf+hNXXLGullyxK3sreux87Q4XWYcZ1MlnfkVSTk7cvuJuTfW11t01Rh+CPAfi&#10;v9uD4gnxl4z83SvANi5S00+N2Xev/PNPr/E/5V92aPotj4d0m203TbWGxsLVBHDbQptSNR2ArE+F&#10;ng9fh/8ADzQfDq3X27+zbRIPtG3bv98V2NdeBwiw8OaWs5ayb39PQ8DijP5ZziFh6CUMLRvGlCN1&#10;FRWl/OUt23rqfAmry6h8Hv2+1v7q2hvovE8v+j7X+5FN8mf94eXX33Xwd+3tp974K+KPgb4h6XfI&#10;dQTbaQWsiblRomZw34+ZXb/tL/tRanoiweAPA0Ml9481GBFuHtE3/Y9652p/00I/75615WHxEMBP&#10;EQqXspXS783bzbPvs3ybFcV4bJsRg0nKdJwlLZRVJ2blfaMU9+r87H1pDMlxHvjZWU/xLU1fFf8A&#10;wTy+J+palpfiHwLrDyTS6VIbu2mnm3Oiu2HiwfRuf+BtX2pXuYTExxdGNaKtc/MeIskq8O5nVy2r&#10;Lm5LWa2aaun13XTozy39pn4WWfxp+BXjLwjeWs16t9Ys0MED7HeeP97Fg/76pX5C/AD9tTxr8APg&#10;X4h+Efhy11W9+JN/rLWWmQ3C+cukq3ySLCn/AD18zov3c8+1fuZXiHhD9j34W+B/jXq3xS0nw4kH&#10;ivUs/vJDvit3P+slhjxhHfu3uf7xrrPmz5a/Y8/4JixeDfEOjfEr4t38niXxb/x/f2JcgSxW10W3&#10;CWWQsfNcfe/3uea+zvjf8DvCn7QXw+v/AAh4usBfadcrmKZPlntpR92WJ/4XH69DxXo1FAH5J/DH&#10;4kePv+CW/wAXf+Ff/EBp9f8Ag9rNwz2OqRxtsg/6axD+Fv8AnpF+Ir9VfDHifSvGOgWOuaHfQapp&#10;F/EtxbXds+5JkP8AEtcl8cPgl4U/aC+H2peEPF1gL2wuVwkyD97bSfwyxN/C4/8A18V+anwo+I3j&#10;/wD4Jg/GyP4ZeO3k8QfCrXrjzNPvU/gVm2+fED9xvu+ZF/8AtUAfoT+078EtM+Nvw01CxmsY5tat&#10;IWn0u6b5Whm/3v7p7ivzUfxt4g+IOh/D74dNp8+oaroGpzRW8jvvlffIv7rB+6E21+xFvcxXsEc8&#10;Lh4pFV0df4lPSvFdc/ZP8Iax8bdH+JUSSWGpWjtPcWlr8sVzOPuSt6N6/wB7j33fP5hl88RKM6Ls&#10;3pLzR8vmuV1MXONWg7N2UvNf8A9j0qJodLtI3TYyxKrL6cVoUUV76Vj6dKx+evx40iHwB+3b4Iv9&#10;DvZ9Ln1i4trjUJvP2ht77HX/AHCi8iqGqxX/AO25+05d6FcX98nw+8PzOdkG1NiJx/31Iy7d392u&#10;x/4KKfCW71u78I+JtB0m+1DVJ5v7LuHtfnVFP+p+X+Eli3zV7p+yn8BLT4IfDu1jubKOHxVfosur&#10;XIbe7v2Td6CvklhqlXF1KDVqd+Z+fkfDRwlWtjqmFkrUuZTfn2X37+nkey6ZpsGk6ba2Vquy3tYl&#10;iiT/AGVXAr4N+ME+ofCL9vfw/wCJ5rSHUbfxC8MNvGj7WRGVbdmb6N81foDXwd/wUIsb/wAIfEL4&#10;d/ERYILrTtKlVPI8za7ypJ5m36V6max5aCqL7DTPZzuPLhY1F9iUX6WZ940V5L8Q/wBoDw/8MvhV&#10;YeMtZ+Rr+0jntNORx5s8rx71jX+prd+DfxV034y/D3SvFWmRvbw3isHtpPvwyq2HQ/iK9NV6cp+y&#10;T9617eR7EcTSlU9ipe9a9vI72iiitzpCiiigAooooAKKKKAPyE/bEtZLj9p/4grDG8zfaIHwnzf8&#10;u0Nfot+yn8Sf+Fn/AAR0DUp76C91a3j+yah5CbdkyfwlfXZtr44/Zd8I3XxZ+I/xhvb66fUPFCWN&#10;3b2l1ev8m6Vmi+f8Pyr0f/gm14kn0yPxv4AuLJBLpt39ue9jfO922xFP/IdfFZdKVPFe1+zVcvwZ&#10;+e5TOVLHe2fw1nL8GfctFFeI/tBftQ+GPgBa2aagsmqaveOuzTrZ/nWLPMjf3R6etfX1a0KEHUqO&#10;yR93Wr08PB1KsrJHt1Fc54H8baR8RPDFlr+hXSXmmXib4ZR3ro60jJSSlF3TNYyU0pRd0woooqig&#10;ooooAKKKKACiiigAooooAKKKKACiiigAooooAKKKKACiiigAooooAKKKKACiiigAooooAKKKKACi&#10;iszxBI0WhajJH99beRl/75pMD5q+Nnxs8DeMdUj0HVfC/ibXfDXh/V7a7vPE2jx/6FZXcLZw79WV&#10;P4tor6c03U7XV7CC9s50ubWdFlimj+66noRXzx+yjYw6p+x1pa3cfmfb7G9e58z597NJJuzW1+xJ&#10;fT337NPhCS4keR1SeIO77iVWeQLV2dvQb0PeaKKKkQUUUUAFFFFAHnPjX46+EfAfjzwv4N1LUk/4&#10;STxFN5Njp0Hzy7f77r/Cn+1XReOvHGj/AA68L33iDW7j7Np9mhZ3/iduyqO7HtXyx8V/gJ4Q+GPx&#10;o+E/ijTbOe98Uaz4yb7XrmqTtcXbo0EjeVvP/LMbeFr0D9rl2a6+Dlo0bSWt146skuE34XYIJz83&#10;rzir5dFbqMi+CXxL8H+JPjB4ovn8NeIPBXjjxPa20n2TxEmz+0ILVWRJIVBI+UNz3rvfi58d9O+F&#10;N1Yaamkat4q8RX6NNb6HocHm3HlL9+Vs4CoPevPv2tR/Z3jH4D6lartv18cW1nvjO1vIlgm8xfp8&#10;q1J8MZHvf2w/i01wrk2ul6bFbl33bVPmbtv92ly3VxHrHwr+Kuj/ABZ8OnVNME9rLBK1teafdJsu&#10;LOdfvRSr2au4r5v+Fb/Yf2v/AIvWFvvSyfTtNu3QH5PNZX3Nj1r6QoatZ9wCiiipAK89+M3xr8Of&#10;BHw5b6t4geeSW7uFtLHT7KPzbm8nb7scSfxNXoVYOveGNB1m703UtY020u7jSXa4tLq6jVjatt5d&#10;WP3eO9Ia8zy34YftT6D8QfGT+D9T0TWfBHitovtFtpXiGAQy3cXeSIjIYCn/AB4+M+ieGFuPBn/C&#10;O65411XVLOT7Xo/hyPfcQ2brsaZySNvoK82l1G4/aZ/aY8H614Zg8vwF8PZp5ZfEQT5dUvHXy/Ig&#10;P8Uad26ZrqP2fWe7/aI+P81xvkmg1Owt4nkfdsj+zbtq+gqktL9Rdz0T4Ba14W1L4UaHB4Pa4TRN&#10;Mt1sEtbo/wCkWzRDDRS5/jHeuJ1D9sLwxp/iKSA6Hrj+E4Lj7JceMUtf+JZBLu2/M/XaG43YxXB+&#10;DriXR/FX7VdnY7/s9qq3NvGj/clexZn2/wB35q6f4U6RZ6p+wjptvdQCSK58JSSy+Z/G3kM24/jQ&#10;1ZcyXb8SrH0dDOlzCksb74mXcrr3qevHP2RdSutW/Zj+Gl7eyPNdS6HbO8kh3M/y17HRJWbRC1Ci&#10;iikMK8S+JP7T2k+BfFE3h3S/D2ueN9XskWXU4PDkCTf2ejfd83LDr/d617bXmPxB0HWvCHhzXdR+&#10;GHhPRr7xdqs2+5F3P9kSdzwZHcD5mFLYaOm8F/EDQvH/AIStvEuj3yT6VOjP55+XZj7yv/dI7189&#10;az8ePh742+LPgzX9W8P+I7XTPDl9c22i+NXj2aS89xH5DqW6srfdDEYzXH+Cr+00T9jD4tafp9xd&#10;P4r0iK/TXEkHleTfMmW8v/Y9K9J8faRZy/sJalF5OxIfB/2iEf3JUg3ofrvxVNNfh+QWPY/iX8TN&#10;F+FXhSfXtbmf7MrrFDBAm+W5lfhIo1/iYmuV+FH7Qmm/E7U7rRbvQtZ8HeI4IvtH9ka/AsVxLB/z&#10;2TBIZa8X1bUbrXvFX7KS3yyTRXdu1zLvf5WlFjld396uz+PJ/s79pD4D3VqTHcXV9e2cvl/Lvi+z&#10;M+1vbNVy+9y+oulz6QoooqACiiigArzDx5+0B4T+HXxF8HeB9UunfxJ4qmaGxtIBvbav/LR/7q11&#10;njzxvpXw88J6l4h1q4jtdOsIWmlkd9v0H418MeJtL0y9+N3wc+J3iDUtKfxfruuNvAvY/wDiX2e3&#10;9xB1/uty1C1a9QafK2faXxW+Kuk/CPw5Hqepxz3txcSrbWOnWSb7i8nb7sUS92rzv9mjxV4S1HUP&#10;F1rpWi634V8S3982r6romv8AFxvk481R02Hb2rI+Jspvv20PgzayZksl0bWLlPn+XzQsW1ttO+IX&#10;/Ev/AG2/hQ1v8jX+iarFd7P+Wioqsm76VSV3Zjeh1vxS/aQ0/wCH3iP+wNO8M65411eGLzr210CB&#10;ZjZRH7rS5YdfSu+8B+O9G+Jfhax8QaDdi7066XKv/EjD7ysOzA8EV4t+yo7Xvjj43XVwHNx/wlsk&#10;W+R9/wC7WNdq/Smfslf6H4t+Nulw7/7PsPGEqWyfworQRsQv40W3TE1Y+kqKKKkAooooA8y+Nfxw&#10;074Jafoct3pOq67fa3ff2fY6do9v5080uxn4X6LSfCj4yXnxMu7+C68C+I/CP2Vdwk1yBYlm/wB3&#10;DGuH/aH+F/xJ+IXj3wRdeCdS0fQbXRDNdtrGowfa3tp2XYuyDgN8pq78M/iB4r8K/Em3+GPxE1m1&#10;8T+IrrTpNWstbsbH7JFPEjhXRowxCsN1Cegn2Rz37THxZ8IeJNN134a6t4U8ReNdKdIn1yTw7H8u&#10;noJFlTe+fvfu93HpXufh/wAbeH9b8E2nibTdSgm8PPa/aI74P8nlBfvH6V4z+xo39peFfHt5dIft&#10;c/i3U0l3ncxVZMLXgV9qd5p37F/xxtLXz/s1h4qu7G0CPs2QNcwrtX/Z+aq5W723KS1Po7wn+114&#10;c8UeJ7Gwm0LXNF0XVJvs+keItStfKsdQc/dWM9fm7ZFe+V80ftgWkGnfsda7cWqeRLpenW93Y+X8&#10;rJKm0ritD44/Hb4jfCmx8Lr4N+Emo/ElL61V7ia0vfJ+zPt+63yNuotpf+uhKPXvBfxK8MfEX+1v&#10;+Eb1q11j+ybtrG++yvnyJ16o3vXU1+UH7JH7TfxY8Dv8Rf8AhHf2f9R8UJqniq5vr57W+8n7FO+3&#10;fA2UO7ZX6naRdzalpNpcz2sljcTxK7wP96FivK/hUjNGiiigAooooAKKKKACiiigAooooAKKKKAC&#10;iiigAri/iz8K/DHxn8Cal4T8X2Cahot6mZY92x0YfddG/hYdjXaV8ff8FHvEPimz8D+BvDOh61P4&#10;Y0XxV4gj0jXNcgHzW1s6/d3fw7j/ACoA86P7DfxS0G0k0Xwr+1dqukeFU3Q2mmzbpXhgb+DeJx/K&#10;vpn9mT9nrwR+zn4WuNG8LXZ1O/vXW41PUrq5Wa4uZ9vzO390e1eL23/BKf4RtbQlvEHjSZti5kTW&#10;2G//AGvu16v+z9+xn4I/Zt8RalrXhe+1+9u7+3+zTf2vqLXCbN275VxQB79RRRQAUUUUAFZviL/k&#10;Bal/17yf+g1pVm+Iv+QFqX/XvJ/6DQB5T+xx/wAmzeAv+vL/ANqNXtFeL/scf8mzeAv+vL/2o1ew&#10;zttgdh/dpAfAPxObUPjD+314f0jT7CC2fwvcwPKbp/8AXQRMssjfl0Wv0EXpX5/fsN6V/wAJ5+0D&#10;8QfF2t3d1fa7pU0kUM0j/wAMrSId34LxX6BV4uVrnhOu/tyf4HzuSp1KdXEvecm/ktEfk34y0WD4&#10;yf8ABXmPQvEepXWo6Vo00Nxp8MM/y2zQ20cyxj2835iK/S74s+JYvB3w38RarPqA0z7PYzGK6z9y&#10;XYdmPfdX5uf8EyvCVnqn7XHxm1fVLFL290y7u1sb+f52ic3civtPutfYf7eXi3T/AA78B77Trsv9&#10;p1aZbe22Ln5h85z+Fd+Lqqjh6lS+yf3n6Jw/l0sxzfCYOUXac49Ol9XrurXfY8t/4J3eDrLXtJ8b&#10;eJdSilvb+8m+wyvcHdFNE673yv8AExPWuW+Inh2+/Yw/aEtPGGkWF0ngDU5dv2e2n+V9y/vIj9G+&#10;ZQe3evp39jTRbrQ/2dvCdvfWTWF2VnkeN02sytNIUb8V212/xd+FGifGTwddeHtbjDQuN8Uy/ft5&#10;MfK614tPL3PAUlT0qRSkntq9dfI/TsZxfHD8W4762ubCVW6U43uuSPuKUbWV1bmXVJtI5b41/E86&#10;f+zvrfjHw9PEDPpwltHnHHz8dPX5q8f/AGD/AAM1l8CvEesi5+2SeIHl/wBFKfcaNWT8c5r5E+JG&#10;seNvAem33wc1WeabSrDU/tFtHNGyyv8AeVNn+w+7div05+BHhePwd8IvDGmx6cNKnWyjee12bSJW&#10;UF93vmssJWeYYz2ko29nGz/xPRnbxDlkOD+GnhaNRT+tVlOMlbWlBKUU+u9nps/U+VP+CeviCDwv&#10;4p8c+ENUilstbLfa3hdflRYvlfP0LCsnwJdP8ff24ptZbUIH0/QHNxbvaw7kmihOETPvu+9XH+Of&#10;Hms/sx/tHfES/fTre91XWbSZbRy+5YVnZXWQjv8Ad+7Xu3/BOzwV/Z3w+1nxTJOjy6tdsiweTt8o&#10;J/td85rgwr9tOlgelOUm/SL0Prs/jHLcNj+LElfF0aUKbun704pTto7JJK197PyPsOiiivuj+VD5&#10;d/b2+HX/AAl3wjXWrWzubrVNFnWaI2v8Ebf6xiPyrnf2Qf2cdb0/WB8UfHd1PN4kvoibW0nPzpGy&#10;43y/7RGMDtX19JGssW113K38LVL0ry5ZdSnivrUt9NPNdT7qhxhjsPkDyGkkotyvL7XJKzcF2Tau&#10;7bn56a3p0n7Pv7c9hdx6VAdL16XzbW1tX27Yp8xM231DqxxX6GV8Rf8ABQ7wZcWT+FfiHpSXqajY&#10;OtpNdQfcgjVmeJvY72NfVHwi8Z23xC+HHh/X7R5ZY7y0Vt8y7XLDhs/iK5MB+4xNfDefMvRnv8Wt&#10;5rkuV53vLkdGb/vQel/VXfd7na0UUV75+TBRRRQAV8a/8FRPgdY/FT9m7U9e/dw614U/4mFvP5Hm&#10;yvF0kiXHTPH/AHzX2VVHVdLttY0260+8jSa1uomhmjf+NGXBoA+TP+CXvxqm+Lf7MOkWWo6nbXuu&#10;+Gn/ALJlghP72K2T5bdpB6lB97vtr7Br8e/gxqN3/wAE+f2+9Y8CapLJb+BfEs+y2knuv3QtZHb7&#10;LO524Z1+6fev2AV1ljDL86tQBJRRRQBGY1cfN89SUUUAFfI3/BR7wje698HtN1K3Mf2PSb4T3Yd/&#10;mCuuwbfxNfXNcz488D6R8SPC2peHtctvtWm30XlSxn+Y9xXJi6P1ihOkuqOHHYf61h50P5kfnV4S&#10;8Ma3+2R48uNZu9HvY/CGg6MtpFapP8iTxQ4SOJv7zP8AMa9O/wCCa3iSHTP+E28GXiXMGtQ3QvHh&#10;kT5Y1X92R7HdX2R4F8DaP8OfDFj4f8P2UdhplmmyKKMfqfUnua+EtOisfgj/AMFBLuwsdSm0jRdT&#10;mEty10/yTNcR+YUz6eY3FfOvCvAVKOIk7ybtJ+v+R8rLBvLKtDEzleTlaT/xforH6JVG8ixJub5F&#10;qKeeOCB5pHCRou5n9q+D/jl8dvE37Tnjo/Cn4TFzou/bqOsIWQTBfvfN/DEP/H6+gxWLhhYpy1b2&#10;XVs+oxmNhg4JtXk9Elu2em/tDftwaL8O5L3w14NUeIfGwlW3jjEbPbwu3rj75H90V478G/2pPiT4&#10;A+NyaJ8WBcQad4hlXcmojyVsGb7jxf7H8JWvpP4MfsfeBPhGLe9+xf274gR1mbVdRO90kC/ei/u1&#10;hftr/s/J8W/AT6/p3nr4n8PRPcWiQLv+0qOWi2+voa8etSxzj9ZcrSjqora3X1Z4OIoZlKP1xztK&#10;OqgtrdU+7PpYEMMinV80/sQfHa7+MHw3ksdbuvtXiTRZPs9xIY9u+P8Agb3b1r6Wr3aFaOIpqrDZ&#10;n0mGxEMXRjWp7MK5D4pa9d+FPh34j1mw8v7bYafNcw+cu5N6ISM119eKftdeOh4B+AXie/Fp9t+1&#10;Q/2ds37dvnfJu/DNGImqdKU30T/IMVUVKhObdrJ/keD/APBNfwlLfab4y8d3F8JJdUvGsntUT7jr&#10;+9Z93v5lcBpF7afsrftsalFfzXuheD9Udn3yPvSaOVflkb1QS7/92vfP+CefhDUfC3wFE995Pk6x&#10;fSajaeXJuPlFVT5vQ5Q16F8fP2ZfCXx+trd9aSa11izhaO01G1OHjB/hP95c84rwKeDqTwVGVJWn&#10;H3l89/v0PlqWAqVMuoToK1SL5lfrf/PQ7rxL8QvD/hXwlfeJNQ1SFNHs4ftEtwj7wEP3enr2r839&#10;A+GXiH9tH4gfEDxnJPdadZW0TPYzx2W5Lll4ig5bhtnWu31/9gf4oaDd/wBheG/GKat4X1aKOLU5&#10;7pzbhNrf88tzbsdRivtz4TfDHTvhB4C0rwtpkkk9vYpt8+b78rHqxrSdGtmU1HEQ5YR3Xd+XobTo&#10;YjNqqp4qnyU46tX3fSz7HzN/wTw+Kct1oGs/DjWEFpqugytNbwFNjeUWw6t6sHzX2hX5z/GSL/hm&#10;/wDbT0Txi2mwRaDqkvnKkE3lKyuvlSu/+0GfdX2nH8f/AIazzxwx+OtAeWVlREF9Hlmb7vetsurq&#10;nCWHrSScHbXS66M6cqxKpU5YWvJKVN21e66HotFNBDDIp1e6fSBRRRQAUUUUAFFFFABRRRQAUUUU&#10;AFFFFABRRRQAUUUUAFFFFABRRRQAUUUUAFFFFABRRRQAUUUUAFV7iBLqB4ZBuikUqw+tWKKAPky2&#10;+G3xl+G+mat8NfBuk6Je+B76WYaf4mutQ8q40m3m+9GbXb+9KZbDZWvob4Y+AdP+FvgPRfDGnD/R&#10;dOt1hDf32/ib8TXW0UA9dwooooAKKKKACiiigDyH42fDjW/Hnir4YX+k+R9m8Pa+up3vnPsfyvKd&#10;Pk/2vmq/8fPhbc/FPwVb2+lXEVj4j0i9i1fRrqdN8Ud3Fu2717qVZlP+9Xp9FGtkuw07M+avDnw/&#10;+Jfxd+IHhjxF8VND0rwrpvhJ2ubHRtL1H7d9svGXAuWk2psVOyVqfE/wB458HfE7/hY/wx0rTvEW&#10;oalaLp2s6DqN79i+0qn+qlSfa20p82VxzX0DRQI8b+BPwu1nw3e+IfGPjL7KPGXiWVZbuC0ffFZx&#10;J/q4Ff8Aj2f3q9koooAKKK53XPHPh3wxquk6Xqus2On6hqz+VY2txOqPcsP4UHegDoq+dv2vvBnx&#10;M8f+G9D0bwLp1lquiS3fma/YTap/Z8t5br92FZdpwpb71fQF1dw2FrJPcOkNvEhd5H4VFFY3hPx7&#10;4d8eaG+s+Hdasda0pWZPttjOssW5fvfMPSkB5F8I9Y+LWjahpPh7UPg74d8HeDIE8nz9N8SrctbI&#10;Pu7YvJXd+dU/G3gf4i/DT4p6r44+F2haV4rt/EsMUWs6HqmomxZJ4vlS5SXa38HylMVJ4K/bs+E/&#10;xA+Lv/CudB1O+vtdaaS3SdLJ/sjyJ95Vl6V9D0/MFpoeM/Br4LT+GvDvii48WPDe+JPGE0lzrX2X&#10;iFN67BAnqqJ8u6vKYvhX8bNI8IXfwd02x0OPwFKGs7fxp9u/0u2sWb/VfY9vzOE+Tdvx3r60muIr&#10;ePzJnSJF/jc7aqa3r2n+G9Hu9W1S9hsNNtYmmnu53CxRoP4mamNNr8yp4L8Jaf4F8KaT4d0qPydN&#10;0u2jtLeP0RFwK3qx/DHinSPGmhWmsaDqVtq2lXS74bu0kDxOv+ywrYpbu7JStogooooGFfPXiKx+&#10;Nnw28a63d+DdOsfiT4c1u4+1paa3rH2KXR5OhSI7G3xe3WvoWikB4r8Pv2f7bTPA/jOw8RyfbdT8&#10;bzSXWt+T9xHlj2eWn+yorzA/C742eIvB8fwg1e00O18ERbbObxjBe7ri6sEb/VfY9vyu6fIW3+9e&#10;7fFr43+GPgzH4eHiG4nE+vajHpen2tpD5ss07f7I7DvXoStup9bjuzxb4y/BW81rwz4YvfAz2mne&#10;KvBc0dzon20f6O6qux4H9A6fLu7HmsTwJ4C8ffEb4n6T47+J2jaZ4Ybw9DJDpOh6bffbv3r8PO02&#10;1f4fl24r3jUb1dOsLq7aN5lgjaXy4V3O+Bn5R61yHwd+MHhz45eC4PE/heaeTT3mkt3S7h8qaGVG&#10;w6On8LUdbi6WO8ooooAKKKKAMPxf4M0Px94fu9D8RaXa6zpF0uyayu03xSfUV8wfFH9gvwJq/jj4&#10;e3/hbwD4cstI0vUfO1aP5ot8G35VVV+981fXdFK1ncDxH45fCfW9TuvCnjLwBDY/8Jl4SZ/sVlfP&#10;st720dNstsX/AIM4XD/w4rP+F3w68Z+Kvib/AMLK+JOladoGr2Vo2n6Tomn3X2tLVG/1srTbV3F/&#10;pXv1FPbVA9dD5s8Q+CPid8IviN4k1z4XeG9H8U6P4pkW7vrHUdR+xPZ3YXaZQ2071Yfw16B8BPhL&#10;L8KfCV3Hql3FqPibWLuTU9XvoY9izXL9do/ur0Fep0UdLA3fVhRRRQAUUUUAeO/FzQfiHYeJNN8Y&#10;eAJ01q4tbZrO58Jahe/ZbS8Vmz5vm7TskWqXw0+H/ifxH8QIPiZ4+0q18PeJYNOk0q20WxvvtcUM&#10;TOrMxl2jcx2+le30ULQdz5gvfA/xa+DfifxJB8MvD+h+JPDHiO5a/X+0dR+xS6TdP/rWxsPnoT8w&#10;Xiuv8Pfsy6RbfAPUvhzrF1/aD6wkkuqalDHsaa7dt7TKPZ+R9K9woo6WC7vc+TH+G3xn+J+kaV8O&#10;vH+m6DZeENOlh/tDxFpt75sutQRdI/su3MG/v8zV9WwwLbwJFHwqrtWpqKbdxHi/7OX7PjfAN/He&#10;dek15fFGvz64N8HlfZvM/wCWf3ju+te0UUUgCiiigAooooAKKKKACiiigAooooAKKKKACiiigAr5&#10;2/bN/Zp8Q/tR+AdN8K6P45Pg2xS7+0XyfYvtK3i/wKfnXG0/NXo3xw8C+J/iJ4Bu9J8H+MrrwJr7&#10;OslvrFrGsuzH8LKf4TXy/f8AxL/a6+A5+1+J/BOjfFfwnpgWGa48NuyaneqeFlWHk7s9V2GgCDR/&#10;2JP2htA0u107T/2p9UgsbZFihiGjt8ij/tvXsn7O3wN+K3wr8S6ne+PvjNd/EnT7i2WK3sp7H7OI&#10;ZN33/vtXj/8Aw8W+IP8A0an8Stvr5E3/AMj0ab8Sf2vfjujz+G/BeifCnwtqbNDDd+IHd9TsE/vt&#10;Dwd3p8goA+5qK86+CHgTxP8ADrwHaaT4w8Z3XjvXVdnm1W6jWIvn+EL6V6LQAUUUUAFZviL/AJAW&#10;pf8AXvJ/6DWlWb4i/wCQFqX/AF7yf+g0AeU/scf8mzeAv+vL/wBqNXoXj7xKng7wRr+vNA1yNLsJ&#10;7xoVbaX8uNn2/pXnv7HH/Js3gL/ry/8AajV1Xx1/5In4/wD+wBf/APpM9Y1pONOUl0TMK8nGlKS3&#10;Sf5Hyx/wTh0TUry78e+MpII4dK1m4VIhv+ZZFZnZcf8AA6+pPjvq2p6D8EfH+qaLO9trFloF/c2M&#10;0I+ZJ0t3aNl992K8G/4Jp/8AJC77/sKSf+grXX/t36nrOk/s565LoWrNpF1LcW8MsyDl4GfbJH/w&#10;JcivLwEo4fAxqS2Sb/Uy4XwM8fTwuDpX5qrS87ylb9T8yfgpqviz4cG08U+HpL06hp5W6vb4oz/N&#10;K2X87/fbrmvqP9qD4yW37QrfDHw/oup2X2PU/Ke6+RvNtrx28oq49BXr37D3wuN7+z1rNvrlon9n&#10;+KHk2OpBaSDYY/w5zivMPBH7EOveGP2j7CzukmvPB1g66nDq6/JvVGykZ/293UfjXzP1bF+xTV3G&#10;s02uzvf8Uf2TLO+HI5pVjUUaVXLYyjTas+eKhy2/xRlsr/fqfenhjRR4e8OaXpnnfaDZ2kVv5p/j&#10;2KFzW3RRX36VlZH8iznKpOU5bt3Z538Qfgl4T+J2t6Fq+vaat1faNP5ttL91mH9x/wC8mecV6H0p&#10;aKiNOEW5RVm9/M3q4qvWp06NWbcYXUU3pFN3du13qfnh+3t8HtZ1D4t6Fr2mwz6hF4gSLT0SGBm8&#10;qZPlVcjrn71fb3ws8Fj4efD3QvDvmJM2nWiwtMibd7d2xXUTW0U2wyIr7W3LuT7retWa4MPgYUK9&#10;TERes/w/4c+rzXinFZtlGCyiqko4dPX+bpG+mnLHTz3CiiivTPigooooA8u/aI8CQ/Ej4PeJNGMM&#10;00r25mhjtvvtJH86D/voV4B/wT9+K9pL4Wv/AADrOrPHr9jdM1nYXXyEQbVyiZ/uvvyvXmvtCvk7&#10;9qP9lqfxHdH4hfD3dpfjexP2iSG1+T7bt/iX0l/9C6GvFxtKrTqxxlFXcVZruvLzR+l8NZjgsXl9&#10;bhrM5+zhVkpQqdIVFp7392Wza29NV9Ws6xJlvkWsTQvFmjeKvtY0fVbXU/sc32e5+yzK/lSD+Fsd&#10;DX58wfFP43/tTRWXgmzsX0uzFwkWo6pawSwqmzr58v8AD67OppfEfgPxx+wf4n0fxRpuuR69ouot&#10;9nu4QjIkzdfLdMnt0eub+2L/AL2FJukt5dvl5HuR8OVTbwGKx0I46Sbp0k7p2196Wycknyr8+n6S&#10;UVy/gXxjY+P/AAhpWv6cySWt/bpN8jhyjFeUJHcHiuor6KMlJKUXdM/HKtKdCpKlVVpRdmn0a3QU&#10;UUUzM+EP+Cr/AOz63xH+DUHj7Sotmv8Ag12uWn8xY82rMu/6kbVIr1z/AIJ//HG++Pn7MnhvXtUR&#10;/wC17DdpN3O8is1zLCqgzf7O70r3Hx14L0z4ieDtY8Na1bJdaZqdu1vcQP8AdKtX5RfsY/ECf9hr&#10;9rXxl8IPHV8dL8Matc/Z7e+vYZIYnlVm+zzpn7qSK33v93mgD9f6KhglS4j8yN1dG6OlTUAFFFFA&#10;BRRRQAV8If8ABRTRLvQvFvw/8erawT6bp03kzDfsleVW8xF/JTX3fXgf7ang+Pxd8AvEGzSm1W/s&#10;FF3aJGm543U8uv8AwHNebmNL2uFmlutfu1PHzaj7fBVEt0rr5anJ/tWftDx+E/2eLK902T7Frfim&#10;1jS1hSZfNgjdMvIPXA+X8a0f2F/g3/wq74SRalexbNa8Qbb24+ffiP8A5ZKP7vy9R618T/s1+DtZ&#10;/aA+J/hTw5ql3PfaF4bRrt0d/wDj2g3Z2rn1fZxX6zQwpbQpHGuxEXaqV5uXzeOq/XJrRKy/Vnk5&#10;VOWZVvr9RWUVyxX5ss1G6rKm08q1SUV9IfXH5z+TF+y1+3Da21jfW1n4d1118+OZDFBbQTN93+7k&#10;MPvV+iwIYZFfIH/BRr4aR+IPhlY+LbW0nn1TRLlUaSBflSB/vO/+yG2169+yp8SY/ih8EvD+pvfP&#10;qGoW8X2S+nmTaxnT72a8LB/7NiamF6P3l890fN5evqmLrYPo/ej6Pc9jr5T/AOCiPi2w0f4H/wBi&#10;XDv9u1e7jW0RE+XKfMcmvqyvhT/gpzq1p/Y3gnTVu4v7QS8e5e1D/vfK27d230zXRmk+TCTa9PvO&#10;rOajp4Cq0+lvvPon9k7Sr7RP2dvA9jqVrLZXkVj88E67XTMjEZH0Ir2Ksjwyd3hzSz/06x/+gite&#10;u+jD2dOMV0SPSw8PZ0YQXRJfgFFFFbHQef8Axe+DPhn43eGG0XxJamaINvhuYTslgf8AvI1fMXxS&#10;/wCCePg7Svh3rd34QGpT+JLe386zju7v5HZeSv3e67vxr7dpGXdXDXwVDEXc462tc83E5dhsXd1Y&#10;Jtq1+p8ofsC/G6X4h/Dufw1q93JPruhPsR7qbfNPAfutjr8v3a+sK/Oz496BrH7Hnx4tPiL4Ukf+&#10;wfEEztewNDmFNz5li/H7y198eFvElh4u8O6bremSebp+o28dzbyFdu9HXK8fQ1yZdWkovC1fjh+K&#10;6M4sqrz5Xg6/x09PVdGbdFFFeye+FFFFABRRRQAUUUUAFFFFABRRRQAUUUUAFFFFABRRRQAUUUUA&#10;FFFFABRRRQAUUUUAFFFFABRRRQAUUUUAFFFFABRRRQAUUUUAFFFFABRRRQAUUUUAFfG/7aUaN+0R&#10;+zYx+9/wkUn/AKLr7Ir4r/bp17S/Dnxy/Z11DWNStdJ0+21+aWa7vn8qFE8v+JjQB9ga+sD6HqS3&#10;UAurf7PJvhb+NdvK/jXxlonxv0zQP2GdZ8Y/DT4S3NnY3ct/aNoGlzb/ACPmeOS5ZlH3f4q+lU+O&#10;nw58X219pfh/x74Y1/VXtJnSx07V4LiZ1Vfm+RHJr5r/AGN5Nn/BPTXW3/dTW+f+2klAHnX/AATk&#10;+Pi6J8KrOw8Q/C2fw14X0Sxu9Qm+IM8f+jzN5jM3zFM5/h+Vm6V3Ev8AwU21MiTXLb4CeNLr4dI2&#10;/wD4SpN/lmDd/r/L8n7v/A64jw74f1fxf/wSFGn6Lvnu/sMkuyH5nMSXbO//AI7XnXg6PX9Y+DVh&#10;NH+2noGmeHX0nyZdGuoIkmhiC4eLymffkdOlAHsf/BR79oy71H9mmwPhDwxquveGPFVtb3y+LbGR&#10;oobDbOrqj4XcrHGOcda7j4LftF6p8VP2fPF8Xjr4Naxoui6F4e3tHrLs8WsxLF8yrvQddv8AtV5z&#10;8UPBdr4Z/wCCUl/Y+H9dfxXptrDBdpqX2VrfzovtcbM2x+eK96s/iz4P+If7H2tN4c8UabrzWXhJ&#10;vtcdrdLLNB/o33ZUDZRv96gDO0v9o3w18Gv2KNC+KOg+BWsvDi20M0Xhu0ulTyUeTacOwxxy1ec6&#10;h/wVT06IQ6/Z/CLxZdfDRpo4ZfGEqGKJM/e/dbCGx/v1w/xUkVP+CP8AoX+1p1gn/kda+iP2gtH0&#10;+1/4J/8Aii2htIILSLwkrJAiKqI3lLQB554r/wCCoWm2r3GreC/hZ4p8ceALLaL7xdaxvb2sP9/a&#10;GiO7b9Vr6an+P3gq1+C0fxVm1YJ4NlsV1BLvZ8zI33VC/wB/+Hb614n8I7S2X/gmvoI8iBIpfAqv&#10;KhRdjt5HzMa+bvGXhrVvEX/BJHwQNMknSKwaG7u3gTzXSBbmTc20fexQB67a/wDBTLU7WW11XxD8&#10;BPGnh/wBNKufFM+940iZuJWj8kfL/wADr7a0bWLPX9Js9U0+dLqyvIlmhnT7roRkNX5Xa9Y6v4j+&#10;Ek8mqftueH7rwpe6cqTaa9rG9x5W3b5fkB/M3fw7cZr9E/2b9AtvDHwI8E6XY6sdbtLfTIkh1HyG&#10;h85dvDbDytAHg3i+T/hbP/BRnwnocw87R/h94dm1by/4ReXDbFY/8B216D+0p+1xB8CNa0Xwzofg&#10;3V/iL421RGuINA0bKyrAv3pXbY+B+Fed/D//AIk//BTH4gw3f7mXVPCVtLaJ/fVJfmqX9qG1+EPj&#10;P4wWNlqfxIk+FPxZ0HTmudO18XCWiGKX5djPJ8kq56pQB6n+zP8AtLSftA2OrR6n4J1j4f8AiLS5&#10;dl3o+sxtvCn7rK5RN35V5X+zJdJ8Ov2v/jl8NrcOmk3UsPiW0jP3Eab/AFuP+B039i34++KfG/xJ&#10;8b/DvxJruj/EBPDNvC9v430JP3N6rfwOwyu8exqr8N4/7Q/4KZfE64hkkaKz8NWcMp/hDM33aAPt&#10;KiiigAooooAKKKKACiiigAooooAKKKKACiiigAooooAKKKKACiiigAooooAKKKKACiiigAooooAK&#10;KKKACiiigAooooAKKKKACiiuF+MPxh8MfAvwJfeLfFt99i0m02pkfM8sh+5Gg7saAO6or5g/Zz/b&#10;ftf2g/iPfeEP+EA1/wAH3lvp/wDacU2tqE8+AthWVMA816P8Ovj7p3j74s+OfADabcaXrHhV4i5n&#10;dWW5idcrImKAPWKKK4j4sfFrw38GPBGoeKPFWow6bplnGz5mcK8zbfljQfxOemBSbtqxpX0R29Fc&#10;r8MvHlt8UPh74e8W2cElra6zYxX0UM/30V13DdXOfGf4tX3wrsdG/srwtd+MtX1e9WztNKsriO3f&#10;7uWYu/GBT62Eem1m+Iv+QFqX/XvJ/wCg1ynws8Z+LPGNldzeKvAs/ge4ifZFBPqMN35y/wB7dH0r&#10;q/EX/IC1L/r3k/8AQaBHlP7HH/Js3gL/AK8v/ajVmftqeOrzwB+z14gvLCKGWa+2aY5m/gin+R2+&#10;u0mtP9jj/k2bwF/15f8AtRq4v/goev8AxjRqh9NQtP8A0ZXDjm44ao12Z52ZSccHVcd+Vlj9gnwL&#10;L4P+AWm3Mt2lyNZlbUURI9vkq3y7f/Ha8k/4KW+NrC30vw34e+1yRXUUkl7cJnbF5W3ALduua+i/&#10;2Q/+TcPAv/Xh/wCztX5/ftx+I5vjX8eX8JWk9kIrm7t/DFleRPuRHuHVPMfH9135+leLiUll9KhH&#10;efKvv1Z+peFlCGHxccykvcwtGVV9rqOl9Orf69D9GP2e/BNr8PPgz4T0SxvZ7+1isllW4ucb38z9&#10;52/369NrB8F+Hz4U8HaHozzCdtOsYbRpvu7/AC41Td/47W9X00YqCUVsj4OrWniKkq1T4pNt9dXr&#10;v1CiiiqMwooooAKKKKACiiigAooooAKKKKAM+w06004SC1t4rYSNucRIq7mPc4rH8d+A9F+Jfhm6&#10;0HXrNL3T7ldrI33kPZlPYiuooqZRjKPK1obUq1WjVjWpyanFpppu6a8z4E/Zg1bW/gT+0jqvwnvn&#10;nutH1B5PskfnKyQ4VnSX/gSLzjvX33XwP+3h4Vl8DfE3wj8SdOtWgj82Nbu6gm2O06NlV9vkFfaH&#10;gTxlp/xC8IaX4h01lls7+3WZQrhthI5Q47jofpXh5Y/Y1KuDb+F3Xoz9S43prMsNgeJKcf8AeIct&#10;Rr/n7DRt6vWS29Lvc6iiiivePycK+ef2vv2O/C37V/gtLO/2aX4msVzpmvRx7pYeclG/vIx/h/Kv&#10;oaigD8fx4j/aQ/4Jm6/pL+Kbmbxr8J5L6S3UfaPNim3Kv8Ry8D4Hyq3HytX3v+y/+278OP2qI3s/&#10;Dl89h4lt7Zbm60G/+WZFzhth6SqvGWXpuXPWvdtc0PT/ABFp01hqthb6jZSj57W7iWVH/wCAmvyy&#10;/ba/Zn8J/s8fFHwb40+EWpv4J8Sjzrl7Gxm3+Sw+5Kqk5VG3OhXoQMVhWrU8PB1KrskeplmWYvOM&#10;VDBYKHPUley06K73slofrBRXjn7K/wAXbn43fBDw14q1N7L+2riHZqENi+VhnU4ZSP4T/s17HWya&#10;eqPNlGUJOElZrR/IKKKKZIVTv7KDUrKa1nQSwTo0UiH+JTwauUUmr6MTV9Gea/CD4D+Efghp99b+&#10;GrLyDeztLNcS/NK2W4Td/dHavSqKKmEI048sFZGdKlCjBQpqyQUUUVZqYvifw1Y+L9Bv9G1WBLzT&#10;76BoJ4JPuurDFfDf7FOoah8E/jT4n+GHiu0k0y+v/wB7aCab90+z7vl/3ty9MV9/V8yftbfsst8Y&#10;LWHxT4XnfTvHemKrW80cmz7SqHcqbv4XHZq8nG0JuUMTRV5Q/FdUeJmOHqOVPF0FedPp3T3X+R9G&#10;31/baXZT3V1OlrbQo0kk0z7URR1LE9BX56+IPEiftVftg+GtQ8F6VJqeheHhFDeX1wn7l4EkZmk5&#10;/hO7hTyawIPH/wAbP2qJLT4SXEb6U+nP5WvXzxtC+1P+fj/4n+Jq+8fgr8FPDvwN8IQ6FoEGej3V&#10;7IP3tzL/AHn/AKDtXG6ks1kowTVNNNt7trov1PP9pPOpRjBONKLTba1bXRenU9DVdqbVp9FFfRH1&#10;YUUUUAFFFFAHnnxr+D2jfG/wNdeG9ZVo0f8Ae290n37aUfddai+BXwnT4L/DTSvCo1GfVWtQzPdT&#10;nqzddv8AdX0FekUVh7GHtPbW961rnP8AV6Xtvb2961r+QUUUVudAUUUUAFFFFABRRRQAUUUUAFFF&#10;FABRRRQAUUUUAFFFFABRRRQAUUUUAFFFFABRRRQAUUUUAFFFFABRRRQAUUUUAFFFFABRRRQAUUUU&#10;AFFFFABRRRQAV5v8Xv2fPh98eILCHx34bg8Qw2Ds9uJ3ZfLY9fukV6RRQB4b4B/Ys+DPww8SxeIP&#10;DPgax0rVYopIUnjeR/lddrfeb0rvPCvwf8I+CvAtx4O0XRYLHw3cecJtPj3bH83/AFn5121FAHLe&#10;Afhz4d+GHhKz8MeGdMg0zQrTcsNlH8yLlsnrXk2rfsHfAbW/EUmt3Xw20p9Qlm+0PIgZEL9fuBtv&#10;6V9BUUAYl54T0a/8OT+H7jTrZ9EltzavYmNfKeIrjbtrzzwB+yp8LPhboviDSfDPhG00uw16JrfU&#10;YI3ZhPGwxtO4169RQB5zf/APwFqvwrg+HV34et5/BsCKkelvu2Kqtlfeuh1v4faB4k8EXPhDUtOj&#10;uvDtza/YprF/uPFj7tdLRQByunfDTw3pHw9g8EWulQR+F4bP+z007HyeRtxspfB3w28OeAfBdp4S&#10;0PSYLHw9axNDFp4+aLYeq811NFAHz9D+wb8BLbxEmuR/DfSk1NLj7Qr/AD7PM+9/q92z9K95gto7&#10;S3SKFEhiRdqog2qtWKKAPkj9pzwZrng79pX4QfGXw7ouo66lq8vh3X7fTYGmeOzm+5LtXnars2a9&#10;l+Lf7Nvw1+PMljceOvCdjr09mMW80+5HRT23KQa9SooA8/8Ah78K/BnwF8Hzaf4P8OQaLpkCNO8F&#10;jHukkIXP1dq8U/Yn8F+IL3UPiN8U/Fmm3Wj6x411lprTTr+Bori1s4vkiV1bkZFfVdFABRRRQAUU&#10;UUAFFFFABRRRQAUUUUAFFFFABRRRQAUUUUAFFFFABRRRQAUUUUAFFFFABRRRQAUUUUAFFFFABRRR&#10;QAUUUUAFFFFABXxx/wAFF4DpOnfCnxpqemvrHgrwp4ojvtftAm9RAy7ElZf4gjV9j1y3xG8VeGPB&#10;XgzU9V8YXdjZeHIIWN3JqO3ytn90qfvfSgD5D0D42/DzU/26pPFNt420H/hHZfAKiK6e+iSL/Xqd&#10;nLfKdv8ADU/7KfiC3+NX7YXxc+KXhvfN4JFjb6Hb35RkS8nRtzsn95a8Q1qD/gnf4g1W71K4kjgu&#10;bmZpnjtZr6KIM391EbCr7LX2b+zR+0H8FPiDAfBnwmv7V4dGtVf7Ba2rQokX3c9OaAPoCvM/jv8A&#10;D3w544+HWtSeINGtNYOnafd3Nol9H5qQy+S3z7TxmvTKx/EuhxeJfDmqaPLI8EV/ay2rvH99FdSm&#10;R+dALc86/ZMl+0fsy/C+T+94esm/8hLXP/G/4Y+IfiV8UPB40T4ip4NXTrO6le3tY45b12baqyor&#10;8bR9K77wh8L28CfCTRvBGia5dWn9lWMdlb6oY0ebanG7aeKxvih8EpfHx0nU9L8T3vhXxlpkRt7b&#10;xLZWsUtwIm/1iFHGzDU3rK5V9X5nN/A3xX4k0v4neMvhl4h1q48Vt4ftLK+h1+8hWKef7QrFkdU+&#10;T5dvFX/jP8VPHfhO61PTNC+FepeK9KOns/8AbFpqNvCm4q25djndxXTfCv4Sp8PTfahqWs3PivxV&#10;qaxrqGvXsaxS3Kx8RrsT5FCg9q7TxEu7QNRX/p1l/wDQTQ3clu+x5D+xQ7XH7LPw5kkTy5G01WeP&#10;+425uK8m/wCClPjG70n4aaB4ahhje2129bz5X+9H5Pluu38Wr2D9jVQn7MngFR/z4/8AtRq8E/4K&#10;gf8AIG+G3/X/AHX/AKDFXkZq3HB1LeX5o8PO5OOX1XF9vxaR9G/CLSk+DfwC0W31u+je30XSWuLm&#10;7jQ7fKCtIT+Cmvyw+HPhB/i9+2H4AsdK1GOySDxC2v8A7z+OC3m8/bt99u2v1N+Jt9a6f+zd4iku&#10;biO2jk8MTxK0zbfme1ZVH4mvzs/4J+fDu+8T/teDxNDPDDa+GtGZ7iN+Xl8/ci7a5JxTxuGpLaMW&#10;/wALH7Tw/FYHgrM68L3nKlT8rXv8309D9baKKK+hPzIKKKKACiiigAooooAKKKKACiiigAooooAK&#10;KKKAPJv2l/AB+JPwX8T6PGbdLr7P9ohmuI9wRomWTj0JClc+9fLX7IX7WHhT4a/C+60DxXdCybT5&#10;me08mNna4VuT+Oa++mVXTa3zq1fON5+wt8MtQ8catrt1YTvZXycaPHI0UEMp6umwg/8AAegrw8bh&#10;sS68MThbcyVnfsfp/DmdZPDKMTkufKbpOUakHC11JaNK+iurb6b9bGn8C/2vfCXxw1a40e2gn0XV&#10;UG6G2vnX/SF7lMfyr3+vgv8Aau+Dtx8CvEPh74p+ANmnw6YILX7CkG5Idi4Vv90jIOa+tfgt8SrT&#10;4u/DjRvE9t5atdwgXESf8sZxjzEP0NXgsTVdSWGxP8SOunVdzm4myTAU8JQzzJE/qtX3XFu7p1Fv&#10;F6dVqn69LHf0VwafGPwjL8QJPBKa5at4kRN7WXmc/wC7n+//ALPWu8r1ozjO/K720Pga2Gr4blVe&#10;DjzJNXTV09mr7p9wr8vf269Wi8a/Hm6g0WOa+l0jT1hvvJRvkZGYvn2G4c1+nc9wIIHdv4V3V+fv&#10;wIs5PjV+1d8QfEFvpzN4buLe8tL5Jn/hlXYF49SleBnMXWhTwy3nL8j9b8Nq0csxGNzyorxw9Jve&#10;ybk0kvVpO3mcJ/wTU+Mt34V+OPiD4WTtNdaZ4gt21m1+7stZ0X9774ddv4iv1Er8IPjCmv8A7O/x&#10;i0rxHYxjTtX8I62svkeYyeZH5i/umdOdjr8p9nr9wPBHiaDxp4P0bXLaWCaLUbSO5D2r70+dQ3yt&#10;+NdmV1XVwkFLeOj9UfPce5fDAZ/XlS/h1rVY22cZq+nzub9FFFesfnoUUUUAFFFFABRRRQAUUUUA&#10;Ztvo9jY3VxdW9pDDdXO3z50jVXlx03nvWlRRStYSVtEFFFF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GX/BTDwbNr3w98D65fW91qPgfw74ihvvE2nWvWazOE8xlH3gn9a+&#10;za+Mf+Cmh1u/+HvgXRE1W60LwVrPiGGx8T6ja/8ALG1b7u4+hb+VAHqvh60/Zy1jw/YXum2nw6fT&#10;7iJXti8dkvy7fl6813XgDTvhpZ6jdN4It/C0F6yj7R/YCWwl2/7Xl9q8B0v/AIJefs4yadbNH4Wu&#10;72Jol2z/ANt3fz/7XEuOa9P+B/7Hnws/Z08QX+r+BNCn0vUL+3+z3DzahPcb03bukjtQB7dRRRQA&#10;UUUUAFZviL/kBal/17yf+g1pVm+Iv+QFqX/XvJ/6DQB5T+xx/wAmzeAv+vL/ANqNXzD+24958Rf2&#10;lvh98PLy+e20O4e32eWi7oXmk2u/v8q19Pfscf8AJs3gL/ry/wDajV8zftQLt/br+GR/vTWP/o2v&#10;FzbXDpdHJfmfPZ5rhoxezkrns37cmnrp37Ld3Zo+5bWayiVn/i2uq18z/wDBKXwrrI+KHxX8UTW7&#10;jQ5YrbTobp2/5ao29k/75avWv+Cl95c2/hHwhBHPMlrPdz+bCjfK+1V25HtUX/BKXQNb0/4Daxq+&#10;sWrwRa3rM13aTSf8t4h8m4f7Py4/Cs6C5syqSW0Ypfe7n7rjrYTgXA0b61q85ryUEoWfnezPt6ii&#10;ivePysKKKKACiiigAooooAKKKKACiiigAooooAKKKKACiiigDmvHHg7TPiB4W1Hw/rELTafqEPlT&#10;JG+18H0PtivziHin4l/smeMvE3w90WO6ubXU2eLSTMhbdubalxCo43kdfev1CrFvvDmlarqVnf3m&#10;nW11e2W77PPNErPDn+6e1eVjcD9ZcalOXJNdV26o+94Y4pjkUK2FxlBYjD1NXTltzrWMvws+6Pzi&#10;8cfsk+Ofhj4B074mSai9z4htZf7R1W13/vLb5twbf/Ef71fb/wCzt8abT44/Dm116OEWV5E5t7u1&#10;37vLkH9D1Feiazo1t4g0q6068jSa1uomilRhu3Ka+A9MXxN+wR8WZ3vbd9X+HuvuqtdQp1Vd2P8A&#10;dkTd93+IV5vsVlFWNSF/ZSVpeT6N/qfaf2jU8RMvq4PFcv16i3KilaPPB/FTXS8fs9fxZ9vfFTxR&#10;J4K+HHiTXYIEuZtP0+a4SFzw5Vc4r5c/4J0eF72TTfGXjKeaH7PrN0sKwJyysjM7fh+8ruP2t/im&#10;t5+y/d674T1KCey1Z4bXz4wrboJeHX/Zat79ijwZB4P+AehPDdvdf2tu1Ft67djPxtH/AHzXROXt&#10;8yppbQjf79DxsPTllXBWLlUXLPEVo07NO9oLmafa0vnufC//AAUi+FA0/wCJOszrHPdxa5bG+i3/&#10;ACKs442g+22vWf8AgkL8d73xn8NNa+G2qefNdeE3V7aZkXYlrKzbY8juH319Bftj/ADUPjj4HtG0&#10;a5Cavory3NvauPkulZRujz2b5ePy9x+VnwI+IFz+x1+0roPicyOnhm+uv7M1u1kkZUhidtkjnGc+&#10;X98f7mO9LDy+p4ypQlpGbvHzfVG+cQ/1k4awmaULSq4SPs6y6qN7U5Wtdrz2X3n7v0VzGvfEPw14&#10;Y8Lf8JHq2tWWn6J9n+1re3M6ojxbd+5c9flr4i+NP/BX74deDzqmneAtLu/GOswMiW104EOnzZ+9&#10;8+7fx/uV9AfkCTeiP0Eor5V/Ys/bo8O/tY6FPZ3UEHhvx1Y5N3onnbkkTPEsBPLL6r1U/nX0D498&#10;e6N8NPDF5r2u3SWen2y7mP8AEzf3VHcmplJQTlJ2SNaVGpXqRo0ouUpOyS1bbOporxL9m39ozT/2&#10;hNH1aaGy/sy9066aJrR33boj9x/y6+9e21nRrQrwVSm7pnZmOXYrKsVPB4yHJUhuvx9NgooorY84&#10;KKKKACiiigAooooAKKKKACiiigAooooAKKKKACiiigAooooAKKKKACiiigAooooAKKKKACiiigAo&#10;oooAKKKKACiiigAooooAKKKKACiiigAooooAKKKKACiiigAooooAKKKKACiiigAooooAKKKKACii&#10;igAooooAKKKKACiiigAooqr9vtlvEtTOgumXesO75ivrigC1RXHfFH4m+H/g74E1Xxb4lu/suj6b&#10;D5ksgG539FUd2PavAPD37eVv/b/h6Dxn8MvFPgDw/wCI5lh0rX9YSP7M7t9xZMN8m7tQB9YUU1WV&#10;kyPu183fEv8AbLtvDHxG1PwN4K8CeIPiZ4i0aJZtWj0RFWLT1PZ3f+P/AGaAPpOivFfhv+1f4G+I&#10;vwh1j4hLcT6LpmieYmr2uox7LjT5U+/G6+teUwf8FDdPtRpmua/8MvFvhv4d6pcLbWni6/hj+zne&#10;21JJE3bkQ0AfYFFeS/Gz9pTwb8DPCses61dzXst1F51jp2nJ51xeLtz+7Udvern7PHxu079of4Va&#10;T450uwn0yy1HzAlrdlS6bG284oA9OooooAKKKKACiiigAooooAKKKKACiiigAooooAKKKKACiiig&#10;AooooAKKKKACiiigAooooAKKKKACiiigAooooAKKKKACiiigArwP9rf9l0ftW+DtN8Nz+M9U8Jaf&#10;bXLXFwmnRrKl58vyq6lh06ivfK8W/aS+A2u/HbSNGs9E+I2sfDuXT7iSZ7jRk3Ncqybdr/MOlAHg&#10;mj/8E4fF/h7T4LDTf2lfH1lZW6bIYLdFVUX+6P3lev8A7O37LmvfAzxLqerax8XPE3xDS8tlt1tN&#10;c/1ULbt29fnbmvK/+GAfiQq/L+1B44/78L/8XWR+wRovjLwd8avij4T+IXxE1nxJ4l0TbDDpt65e&#10;3e1Zspdox7npigD7wooooAKKKKACs3xF/wAgLUv+veT/ANBrSrN8Rf8AIC1L/r3k/wDQaAPKf2OP&#10;+TZvAX/Xl/7Uavl+80u7+Mn/AAULaw1bUnhh8NSi4tPs8a/ct9rqh+pbk19Qfscf8mzeAv8Ary/9&#10;qNXzp8Lv+Uk3i7/rld/+i1rxMyXNKjB7OaPns3XNLDwezmrnF/8ABTzx1qVj4msNLLo+nadpzX8U&#10;ATb+8PX5v+A19Lf8E9o54f2QPhx9qge2uGtJndHTb965kK/pivhP/gpT8Q2174keJbWWx2DT4V0m&#10;HyfmaVm+63/j1fql8Momt/ht4ViaPymXSbVWTbt2fuVqcuSnWxFbvK1/RfofuvGd8LlmT5fouWi5&#10;tLo6jvf/ALeS/A6uiiivdPysKKKKACiiigAooooAKKKKACiiigAooooAKKKKACiiigAooooAK5jx&#10;54F0f4keGrvQdetEvNMuV2unQr6Mp7EV09FTKKmnGSuma0qtShUjVpScZRd01o01s0z8qvi9+z18&#10;Qvhl4ptfAlpJqOteFNVvvN09bXd5Ux3fxr0WUd/zr9Kvh94TtPA3gjRtCs4Wt7WxtUiWN23Ffl55&#10;/OulMat1XO37tTV5eDy6ng6k5wbd9r9F2PuuI+MsZxNhMPhcTBRdO7k1pzyenM1te34t9NEV8Dft&#10;t/sU23iGx1Hxj4T00Sq6tLqujxr9/wDvTRD19V/GvvmiurFYWGLhyT0a2fVPyPEyHPsVw/i/rOGs&#10;4vScHrGcXvGS7fkz8Q/hP+zB4i/aa1+x0Dxh8Z/sPhuw3pZ6dqN3LNeooX5fKifEe3t9+vYtc+En&#10;w+TVIPgz8EvClprU73Eb6l4mvh9omeZPvMjt9xF77fwr6j/aD/Yc0jx4LrXPA4g0HxVLP5zxySsl&#10;rMT97pnYe/Ar1L9nn9nrRvgF4WS3gCXmuXShr/UWX5pGx91fRBXkOGYV/wDZa1lHrJdV28m+p+iR&#10;xnCOV3z3L1KdZ/w6E1pTnvzNr4oxv7q3b/D8b/i98J/G37OvxQGuaKLnw74w0S487da/x4/5ax/3&#10;1b8iK+mpv2hvFn7Zl38O/A3iSTSvCbXrx+c8btsmn2/f56Hb0T17195/tGfs86P8e/Cr28yJa69b&#10;I39n6iV5RuuxvVDXyp8Zv+CYQ1j4O6fP4S1meH4oaMv22O489kt7qUc+Uq/wf7L/AJ1n9SxUmsHO&#10;V6Pfrb+X+uh1x4myCjTnxHh6XJmLXKqdvcjN71l0s106S6dSD9i+0sfhp+0/4o8N3108Mgt7jT7T&#10;7SmxrllmXbx7qu6v0ar8ZfBXxp+IXw4+Mdj4m+LehXqeL/DqQpfWt3B5LzQCPCOpHDNs/i9a+6Ph&#10;V/wU0+BPxRE27xFN4SuY5Y4EtfESLbvMz9Cmx3VhXTlMfYqrhv5JP7nqjxfEGo8yqYHO73+s0Yt6&#10;p2lDSS0ts9/PbY+sqKpWGq2Wpx+ZZ3cF3Gv8cEiuP0rg/Cnx08H+NPHur+D9K1ZLjWtMUNLGPuP/&#10;AHth/i2969qVSEGlJ2b0XmfmNHCYjEQqVKNNyjTV5NK6ir2u+yuz0miiitDkCiiigAooooAKKKKA&#10;CiiigAooooAKKKKACiiigAooooAKKKKACiiigAooooAKKKKACiiigAooooAKKKKACiiigAooooAK&#10;/H/4/ftmftF2v7WPiX4bfDzXXmcao1ppmlQWULue+3c61+wFfi3b/wDKX2w/7GeT/wBFSUAdnd+P&#10;v+ChtlDJLJo2q7V7Jp1s1c/qX7aP7Z/wVig1LxloM8ujRNul/tLRI1R/96VFyv51+yNZ+raPZa9p&#10;txp+pWsN7ZXCMksE6b0dT2IoA+Y/2M/2+vCn7V9jJpctuPDfji1TfcaO8m9Jk/56Qv8AxD1XqK+r&#10;K/Dn9rj4XXH7Bn7YuheJ/BAex8P3Lx6tpyfwJ8+2e2/3R/J6/arwd4mtfGXhPR9esXE1pqVpHdxO&#10;vdXUNQBuUUUUAFFFFABRRRQAUUUUAFFFFABRRRQAUUUUAFFFFABRRRQAU1mCqSfu06uN+Lni228B&#10;fC/xX4ivJEht9O02e5d37bYzQB8S/B3wT48/aw8ZfFvVNe+IviDRfhrBrk1ppdhpU/lPM0W5dyy/&#10;woPTvXsP/BPXxn4i8UfCnXbDXtWuPESaDrl3pdjrF1/rbmCJsLubvXgn7Nnws/actP2ftM0Xwnrv&#10;hKDwv4tibUP7VvvM+3aYtx8z7UC4c/NxzX298AvgtpPwA+Fuk+DdGd7mKzUvNdSffuZ25eRvqaAP&#10;CP2qv2rPGHw9+JOk/Drw3aWHg5dVRWPj/wATBn0+2z/CiBcM/wDvsFru/wBn/wDZv0vwbrH/AAn+&#10;reNtS+JfjW/t9j+ILuf/AEfY3O2CFDsRK9p8VeEdE8baPPpXiDSrTWNNnGyS1voVlR/wNeRfCb9l&#10;HSPgf8Q59Z8Ga/q2meGrqFll8JSTNLYxuf44t33PpQB57/wUcQXvw88A6fcf8g+68Yaclyf4Cvmd&#10;Gqx/wUnsbNv2StWkk2JLa3dlNaf7EqyLt216n+0/8B4/2iPhReeF1vv7J1JZo77TtRA3fZ7mJtyN&#10;9K8C1T9n39oH4/P4b8M/GLU/CuneB9Gu47u7/wCEfeSa41Z4m+TdvUbB60AfX/guWSXwbocsw/fP&#10;YQM/+95a18sf8E8IxexfGnWLlQ+q3njq9W4mP3tqqu0V7TceHvifB8etJu9P1nSk+E0Ol/Z7jSnj&#10;/wBL+0j7rK23p93vXh2qfs/fGz4I/FXxnr/wQvvDOoeGvGVx9uvdG8SPLD9gvP4pYmRTuU0AfMXx&#10;8aXRtG/bC03Tf3GlS+KvD/neX9z97Ovm/n3r7R/a30bTJf2EfGtnNHGljB4YV4cfdRkVDFj/AIEF&#10;rB8JfsPi6+AXj7wl4217+1PF/jy5/tPV9YtUwkN0MGLyl/uRstcRq37O37SfxW8F6b8KPH3iHwra&#10;/D23eGHUdc0p5X1DU7aJl2R+WVATO3nmgD274aaPaaz+yt4a1rULGGbV4/BuxLt0DyoptuzVx/8A&#10;wTB/5M68Kf8AXxd/+j2ruPjT4U+Kdj4I03wr8ILTwymmLp7aZcf2/NKjQxeXsXZsU5+WvP8A9ib4&#10;N/Gz9n/QbHwN4vfwpe+C7FJWhutNnla78123/MrIB3oA+t6KKKACiiigAooooAKKKKACiiigAooo&#10;oAKKKKACiiigAooooAKKKKACiiigAooooAKKKKACiiigAooooAKKKKACiiigAooooAK8U/aWtPjf&#10;daNo3/Ckr7w7Zamlw39o/wDCQJlHi2/Js+U87q6741L4+l+HupL8MpNKj8X/ACfZH1nd9n+98+7H&#10;tXy61t+3kn/L38NX/wC+v/iKAIk0f9vZBxrPw1f/AH93/wAZrv8A9kb9mLxZ8LvEnij4i/EzxBB4&#10;i+JHijal29l/x720KtlY06fyrgvK/b0/57/DX/x7/wCIr1v9nCP9o9fEWrf8Lok8KPon2dfsP/CP&#10;7vN83d/F8o4xQB9D0UUUAFFFFABWb4i/5AWpf9e8n/oNaVZviL/kBal/17yf+g0AeQfsjs0f7Lvg&#10;oj7y6c3/AKG9fNn7BWmReMPjX8RPGGtTz3uuabIyRXUj/wAMrSB8+vCivpf9j1Fn/Zk8Cxt91rAp&#10;/wCPtWN4O+CWh/sseHfiR4t0U3Wp3FzDNqHkTv8AcVFZ1j/+vXl4ujKdalV+zC7f3Hm1cDVxuOwq&#10;pq9pP73ZL8T8/wD4n+MtN8dftn+FL7T45nivPHelFIJ03u6x3MYdmXngba/YavyJ/Yz1uHW/26fD&#10;AaDbO1jqd2R/Am+M9K/XassoT+q+0lvJuX3s/XvESpFZ68HT+HDwp0l1+GKevmm2vkFFFFeyfmYU&#10;UUUAFFFFABRRRQAUUUUAFFFFABRRRQAUUUUAFFFFABRRRQAUUUUAFFFFABRRRQAUUUUAFFFFAHxH&#10;/wAFIPB0R0fwr4yMyNLZ3H9nfZJIt6TK+X5/756Vl67/AME3fhH+0D4Ds/FNtZt4U8TazplvJ9p0&#10;d8WkMu35mWH7vPevef2ytFs9V/Z78USXNsl1JawrPbllyYpFYfMP1/Oue/YH1ux1D9n2wsYLpJ7u&#10;xup1uYf4oWaRmUH/AIDXhU37LM5wW04p/NH6ri1/aPA+GxEviwtaVPb7M1zbrZJ6arVs+JpvhB8W&#10;f+Ca/wAVLHU9B1Kfxr8MvEafZdRaT5IvM2t8sq8+W46q4+8Ny19Of8E6fAsaaB4g8ZTx2TzX1x9n&#10;tJEffPCq/wCsVv7uTWX/AMFD/Hh1HUfCngCyuominmF3ewIm6VGzsi/Rn4r5x8V+Gvil/wAEv/ij&#10;beONHnm8YfCnxFLGmqQhNq7zz5b9fKl67H78rUx/2rMW+lJaesjWqnkPBkIpWqY+d3v/AA6eittu&#10;/PVM/XeiuC+DPxn8LfHnwFp3i3wjqS3+mXa/dJxLC/8AFHIv8Liu9r3z8lCiiigAooooAKKKKACi&#10;iigAooooAKKKKACiiigAooooAKKKKACiiigAooooAKKKKACiiigAooooAKKKKACiiigAooooAK/F&#10;u3/5S+2H/Yzyf+ipK/aSvxbtv+UwFj/2NEn/AKKkoA/aSiiigD8sP+C38Mf2X4VTf8tt9+n/AAH9&#10;zX3N+xm07/sqfCprpNlx/wAI9ab/APv3X5uf8FdfiRF8Svj/AODfhzoo+33GhwqkscHzf6VcOv7r&#10;juFWP/vuv1d+E/hf/hCfhn4X0Hvp2nQ23/fKigDr6KKKACiiigAooooAKKKKACiiqWqyvBpd3LH/&#10;AK5YmZf97bQBdor5B/4Js+PvEfxE+F3jDVPE2rz6ve/8JPeokk8m7Yob7q+1fX1ABRRRQAUUUUAF&#10;FFFAFe4nis4HmmcRxRrvd3/hUV4D46/ah/Zy8baDqvhfxJ8S/CV5pt0n2a8sp9RT5hn7p/Kvf5YI&#10;7uB4ZE3xMu1kbvXlNz+yV8GbueSab4beHJJZX3u7WK/O1AGBoH7XH7PHh3RrTS9L+Kng600+ziWG&#10;3gTVYlRFH3V61qf8No/Ab/orvg7/AMHEP/xVWP8AhkL4Kf8ARMvDX/gClH/DIXwU/wCiZeGv/AFK&#10;AK//AA2j8Bv+iu+Dv/BxD/8AFUf8No/Ab/orvg7/AMHEP/xVWP8AhkL4Kf8ARMvDX/gClH/DIXwU&#10;/wCiZeGv/AFKAK//AA2j8Bv+iu+Dv/BxD/8AFUf8No/Ab/orvg7/AMHEP/xVWP8AhkL4Kf8ARMvD&#10;X/gClH/DIXwU/wCiZeGv/AFKAK//AA2j8Bv+iu+Dv/BxD/8AFUf8No/Ab/orvg7/AMHEP/xVWP8A&#10;hkL4Kf8ARMvDX/gClH/DIXwU/wCiZeGv/AFKAK//AA2j8Bv+iu+Dv/BxD/8AFUf8No/Ab/orvg7/&#10;AMHEP/xVWP8AhkL4Kf8ARMvDX/gClH/DIXwU/wCiZeGv/AFKAK//AA2j8Bv+iu+Dv/BxD/8AFUf8&#10;No/Ab/orvg7/AMHEP/xVWP8AhkL4Kf8ARMvDX/gClH/DIXwU/wCiZeGv/AFKAN74d/H74c/Fu+ur&#10;LwX4z0fxPdWq75o9NulmKL+FehVwvgT4KeAvhfdT3XhLwnpfh64uE2yyWFusTOvvXdUAFFFFABRR&#10;RQAUUUUAFFFFABRRRQAUUUUAFFFFABRRRQAUUUUAFFFFABRRRQAUUUUAFFFFABRRRQAUUUUAFFFF&#10;ABRRRQAV88/tmftD6t8BPA2iw+FbCPU/HHifU49I0S1nH7rzW+87+wWvoavlr9vH4ReKPHPhLwb4&#10;v8F2n9r+JfAWsrrdvo//AD+r0eNf9rjigDzi2/ZE/aU1TS/7S1D9o7UdP1qdGuH060tV+zwytz5a&#10;t/c7V6b+yP8AH3xf4s1zxT8LvilaWtr8SvCaxvcT2p/c6hbP9ydf61wOn/8ABWT4PWmjkeI7fXtA&#10;8SwKy3ehz2DO8My/8s91XP2MPDvi74kfGz4hfHnxN4en8I2fiO2g07SdKuo9sr2qfMsrfWgD7Roo&#10;ooAKKKKACs3xF/yAtS/695P/AEGtKs3xF/yAtS/695P/AEGgDyn9jj/k2bwF/wBeX/tRq5L9u/xv&#10;/wAIn8C7uztdUFhqWqTx28USNh549371f93b1rrf2OP+TZvAX/Xl/wC1Gr5u/bgnvPiF8evAXw8a&#10;aC0spWhEU+zcySXEgQ5/75WvIzWq6WEko7y0Xqz9C4BwMMdxDh5VvgpXqS9ILm2662Vjnv8Agmp8&#10;CtdtPHHif4neJ/D8drZTW8dj4evZ0xKU+bzZIx/cYcZr9GqzNG0xdK0mxslO5baFIgfooH9K069C&#10;hSVClGkuiSPks2x8s0zDEY2b/iTlLV30b018loFFFFbnlBRRRQAUUUUAFFFFABRRRQAUUUUAFFFF&#10;ABRRRQAUUUUAFFFFABRRRQAUUUUAFFFFABRRRQAUUUUAZ2qabBrGmXdjdKHt7mNonT/ZK4NfAev+&#10;DviX+xX4v1bV/CEEmveA7xfPuWkj3oig/wDLXH3HH96v0NqleWMOo2stvcRpNbSoVdH+ZWU15+Lw&#10;axKUotxnHZrp/wAA+v4f4jqZE6lGpSjWw9WyqU5bSts11Ul0Z+e37LkF7+0L+09qfj7WrS8kstOV&#10;ruF/vRQT7lEMRP8Au7/++K++vGHhDSPHvhnUfD2v2MOp6LqMLW91aTpuSRG7VB4P8D6B8P8ASP7K&#10;8O6Tb6PYb2l8i1Tau49TXR1OAwrwlLlm7ybu35s04r4gp8Q49VsPT9nRpxUIRve0Y/5vXT72fkd8&#10;aP2PPiP+wN4hHxk+DOtXWreHdOlklvtKZGd7WzPLLOn/AC1h/vN/B973r79/ZP8A2sPC37V3w+j1&#10;zRZEstatgqano7v+9tZf/ZkPZq9ukjSeN0dN6N8rK1fl1+1N+yz4v/Yx+Ij/AB8+Akb2uiW7NLrO&#10;gQJvitojzJ8n8Vue6/wdRj+H0j4w/Uuivnn9lz9tHwD+074b06TTtTtdM8WyxN9r8OTzj7RCy/f2&#10;f309Gr6GoAKKKKACiiub8dePdC+GnhPUvEniXUoNL0XTovOuLqc4VF/xPYUAdJRX5KftDf8ABQ74&#10;m/Hjxiun/s6WGsx6D4aX+1r+9tbTdcXKp181edsP+z/FX2l+xZ+2l4e/aw8GgZh0vxpp0S/2no+/&#10;/wAixf3kP6UAfTNFFFABRXCfGL4x+FvgP4DvfFvi/URp+kWvGcbpJXP3URf4mNSfCH4ueF/jj4Es&#10;PF/hDUhqejXowkmNjo4+8jr/AAuO4oA7eiiigAooooAKKKKACiiigAooooAKKKKACiiigAooooAK&#10;KKKACiiigAooooAK/Bv45/Fhfgp/wUa17x3/AGd/af8AYevNc/ZN+3z/AJWH3v8AgVfvJXO33gTw&#10;5qFzJdXWh6dc3En35JLVXZ6APzch/wCC3Wn7f3nwru9/+xqS/wDxFcX8Qv8Agrl8RfidFF4e+F/g&#10;WTSNVvv3KSDde3O4/wDPJVXrX6qf8K28J/8AQtaT/wCAUf8A8TWhpvhzStFgEdhptrZIvzbIIVSg&#10;D81P2Cf+Cfvil/H/APwuD4zwXUOtJcNd2OlXz7riSc8+fP6ey1+oFFFABRRRQAUUUUAFFFFABRRR&#10;QAVQ1r/kEX3/AF7yf+g1fqhrX/IIvv8Ar3k/9BoA+M/+CU//ACRnxh/2NV//AOjK+26+JP8AglP/&#10;AMkZ8Yf9jVf/APoyvtugAooooAKKKKAK9x5vkP5WPN2/Jv8AWvzq+M2rfHzwrrGsa3q19qunaV9o&#10;ZEntH/0dF/h21+jtfPX7cn/JBtQ/6+Iq+x4Wxqw2PhQdKM1Uaj7yvbXofK8RYV1sHKsqkoumm9Ha&#10;/qfI3gTXPj147tv7V8NavrmqW9vNseSOTem6v0S+G7+I5PA+lN4rSNNf8n/SRF03V8VfsdeJdU+G&#10;1paate/8iprd59hd9/3J/wCFq+/wQwyK6uK8xVfF1MDGjCKpSaTirN6bPyMOHMC6WGhi5VZSdSKb&#10;Td0tR1FFFfCH2IUUUUAFFFFABRRRQAUUUUAFFFFABRRRQAUUUUAFFFFABRRRQAUUUUAFFFFABRRR&#10;QAUUUUAFFFFABRRRQAUUUUAFFFFABRRRQAUUUUAFFFFABRRRQAUUUUAFFFFAHO+PNAu/FXgzWtH0&#10;/UpNIvb60kt4b+MfNA7Lw/4V8Yp4T/bF/Z9ymk+IdH+NWhbFnm/tg+Tdw7PvRRdPvL65r7oubmK0&#10;geaZ0hijXc7v91Vr54+LX7fvwT+ESImoeL4NYvZEZ4rXRv8ASnZh/C2zhfxoA8v0P/goH8PdO1KP&#10;T/i98OtS+FmuXkqiH+2NMWWGdG/5aebjoD1r618CfEjwn8R9Nlu/CXiDTdesoH8p5NOnWVEb+7xX&#10;xLrP7Rvx0/aZje1+HPwHstP0eSxZZdS8dqv3ZeFaH5gPu/N/FXb/ALCf7COqfsna14h17WvFcesX&#10;usW6Q/YbGNoraH5txO09T2FAH2bRRRQAUUUUAFZviL/kBal/17yf+g1pVm+Iv+QFqX/XvJ/6DQB5&#10;H+x7IsP7MfgSRvuixZv/ACI1fMXwcttN+Mf7b2veIY7CbV9EtJZrtJZ0bbbSp8sTf99LxX1B+x2i&#10;yfszeBFPKtYt/wCjGrpvhl8EfCvwmvdcufD9j9ll1mfz7jc+7Hoi/wCyMtxXmYzDSxFSk9OWLu/u&#10;0PuOHs8oZLg8wi0/bVqfs4NbJN+82907Wasei0UUV6Z8OFFFFABRRRQAUUUUAFFFFABRRRQAUUUU&#10;AFFFFABRRRQAUUUUAFFFFABRRRQAUUUUAFFFFABRRRQAUUUUAFFFFABRRRQAVDLGlxG0boro3ysj&#10;d6mooA/Oz43/APBIfwx4v8Uz698NvEc/gOa6lkknsTHutU3dodmDGuf4enpxXiWk+P8A9sb9hrTJ&#10;tBvtFfxj4VsLXfb3F1C97aWcAbqsqEMv+6/Sv2AqCaGO5ieOZFeJ/lZHG5WoA/Pz4Vf8FjPhv4me&#10;4h8a6NqPhF4oVdJ40+0pM38SgLyPavRv+Hr37PP/AEMWpf8Agukr2D4j/sh/B34tarDqniz4f6Vq&#10;1/DCIFn2tE3ljov7tlrlf+Hdf7OP/RK9K/7/ANz/APHKAPPdX/4KyfAOy027uLTV9SvruKJnjtV0&#10;9185v4V3Gvk7RvBHx9/4Kc+JLTW/EF7N4Z+DMmqtJFa79kUKIp5iTrK+Pl3txuavvL/h3V+zj/0S&#10;vSv+/wDc/wDx2vfNC0LTvC+jWelaVZw6fptnEsNvawJtSNB0VRQBw/wV/Z88Bfs/eHZNI8EeH7bS&#10;Lefb9qmQbpbllXG6Vzy1fEH7Z37F/iX4TeNv+F+/s/CfSNe06U32p6Npy/f/AOeksUX8YbnzIv4s&#10;9K/SqigD5l/Yt/bT8O/tY+DQCYdJ8aWES/2no+//AMixf3kP6V1n7Uf7Vvg/9lbwONc8SyG71C4b&#10;ZY6PBIouLpu+PRR/er5I/bI/Yu8TfCr4gw/H39n9JtP8QWdwt1qmgafH/rnZvnmij/iV/wDlpF3z&#10;n1rn/wBm/wDZL8eftb/F64+Nf7Q1nPFp8FxjTvDF2jRK+z7qeUfuwp6fxnr/ABUAcl4N8J/EP/gq&#10;x8YE8VeLo7rw58F9CuGS0soH2q3PzIjfxyn+OT+HoK/VPwd4O0T4f+GdO8PeHtOh0jRbGJYraytk&#10;2pGo/wA81p6fptpplstvZ2kNrbr/AMs4I1RPyFXKACiiigAooooAKKKKACiiigAooooAKKKKACii&#10;igAooooAKKKKACiiigAooooAKKKKACiiigAooooAKKKKACivOviV8fvh78HZreDxj4s03QZ7j/Uw&#10;XU371x67euK6/wAOeJtK8YaPBq2h6jbapplwu6K6tZA6P+IoA1qKoatq1joOmXGoaldQ2VhbJ5s1&#10;zO+1I1HdmNcB4A/aR+GnxT1yfR/CvjLStb1KAtvtbef5+PT1oA9Oorzf4jftD/Dj4S3cdn4u8X6X&#10;ol7Lt2Wt1OPNOf8AZrqtJ8aaFr3hqPxDp2r2l9oTxGZdRhmVodg6tuoA3qoa1/yCL7/r3k/9BryV&#10;f2x/go99HZp8RtDe4eYQqiXXVjXq2qSrPod3JG+5Gt3dH/4DQB8b/wDBKf8A5Iz4w/7Gq/8A/Rlf&#10;bdfEn/BKf/kjPjD/ALGq/wD/AEZX23QAUUUUAFFFFABXzz+3L/yQW/8A+viP+tfQ1fPP7cv/ACQW&#10;/wD+viP+te/w/wD8jbDf44/mjxc6/wCRdX/ws82/ZM8ER/EX9mfXNGk+SV9QZ7eT+5Kqrtavdv2f&#10;fG9z4j8Mz6Nq7/8AE90SX7Jco/3n2/davNf+CfI/4s5fH11F/wD0Fa6H4t2bfCT4maN8RNPj2aVe&#10;P9k1mOP+Pd92St+Jv+Rxif8AE/yRjkH/ACK6H+H9WfQVFVLG+g1Oxgu7ZxNbzorpIP4lNW6+ZPoA&#10;ooooAKKKKACiiigAooooAKKKKACiiigAooooAKKKKACiiigAooooAKKKKACiiigAooooAKKKKACi&#10;iigAooooAKKKKACiiigAooooAKKKKACiiigAooooAKKKKAOd8eeEbbx94M1rw3dzz2tpq1pJaSz2&#10;kmyVFdduUb1ry/4QfsZ/CL4JQA+G/Bth9va3W3n1G+T7RNOF/iO/IGf9nFe5UUAQxxpBGiImxF+V&#10;VWpqKKACiisvW9csPDWj3urandJZafZxNNcTzHaiIoyzGkBqUVh+E/FGmeNvDGm+INGuhe6VqNut&#10;zazgY3xsMhua534p/Gzwj8HLG0uPFGpPateP5Vta2sElzcTN6JFGpdvypgd9Wb4i/wCQFqX/AF7y&#10;f+g1zPwu+MHhb4x6JPqfhe/e7gt5mt7iG4t5Le4hkX+F4pFDr+IrpvEX/IC1L/r3k/8AQaNgPKf2&#10;OP8Ak2bwF/15f+1Gr2ivF/2OP+TZvAX/AF5f+1Gr2igAooooAKKKKACiiigAooooAKKKKACiiigA&#10;ooooAKKKKACiiigAooooAKKKKACiiigAooooAKKKKACiiigAooooAKKKKACiiigAooooAKKKKACi&#10;iigAooooAKKKKACiiigAooooAKKKKACiiigAooooAKKKKACiiigAooooAKKKKACiiigAooooAKKK&#10;KACiiigAooooAKKKKACiiigAprNtXNOpGXdQB8Q/sf8AgfQvjh4++NXxE8Y6TaeIdVn8STaNb/b4&#10;VlS2tofl8tFb7taf7D+nf8K6+Mnx2+Genu6eGtD1mO7060/gtVmXcUX2rk/AnxFvP2IPif8AFDw3&#10;4s8J+I9U8L+INXk13QNV0exa7SZpF+eFsfdbdXSfs7x+LPhx4L+MHx48UeENRm1vxNdtqdp4ZtP+&#10;Pv7HEuIo9v8AfNAF/wD4KFzz+I/+FQfDlp5IdH8YeKorbVET/lvbRfO0Texrnf25/hb4a+Enhz4b&#10;eOfBOj2PhXW/D3iSytop9NgWJntnkVHibH3l+ta37UeneLPjJ8HvhX8W/C/hS+TXvC2qQa+/hm4/&#10;4+3gPEsQ/wBvbXJfFP4l6h+3TrfgHwP4N8IeI9F0Sy1e31nxDquuWLWiWqwtnyFz99iaAPqrxR8F&#10;/hddanrfjjxJ4W0e6vbm0/4mGpalB5uYEX/b4Xj0r5K/Yy8H6pdfsw/HSbRbSf8A4RLXtT1R/CVl&#10;83/HntdU8of3T2q1+2H8Wdc8ZfGC3+GOteGPFtl8JdP2zaze6HYvLNrLbdywKw+7F6+te8fC39oz&#10;QtU+Gmuy+E/h94m0+x8KWyJFo1xpv2R5owvCwKfvUAfK37MPxV+Evwn+Fvgzwx8VPhRfeF9agb7N&#10;Lr+s6Bvt3n3cM0+35a/Rm7uLa78NTzWkiSWklozxPH93bt4xXw3+0R+0pF+1H8JtT+GHgX4deKr7&#10;xR4hVbR/7Y0pra30z5uZXd+OPavsDwB4SuPAPwb0bw5eT/a7rS9GW0ln/vskWKAPl/8A4JT/APJG&#10;fGH/AGNV/wD+jK+26+JP+CU//JGfGH/Y1X//AKMr7boAKKKKACiiigAr55/bl/5ILf8A/XxH/Wvo&#10;avnn9uX/AJILf/8AXxH/AFr3+H/+Rthv8cfzR4udf8i6v/hZif8ABPz/AJI1e/8AYSk/9BWvojxX&#10;4dtPFnh2+0i+TzLa6iZHFfO//BPz/kjV7/2EpP8A0Fa+oa24l/5HOK/xfojHh/8A5FeH/wAJ4j+z&#10;54jvNJfU/h3rn/IV0P8A1Mj/APLaA/davbq8J/aD0C+8MajpPxK0EbL7SXVL6NP+W9qfvbvpXsXh&#10;vXrbxPodjqlo++3uoVlQ+xr5o+gNSiiigAooooAKKKKACiiigAooooAKKKKACiiigAooooAKKKKA&#10;CiiigAooooAKKKKACiiigAooooAKKKKACiiigAooooAKKKKACiiigAooooAKKKKACiiigAooooAK&#10;KKKACiiigArxn9qT4P6P8YfhXq9jr019/Z9naXF39ltLpokmZYm278feX2r2asHxpo83iHwlrelW&#10;8iw3F/Yz2sTvyqM8bKG/WlYa3OA/ZNdH/Zl+F7R/Kh8PWW3/AL9LW3480HwNoOt2/wASvE8dpa33&#10;h+zlhh1W7fb9lifl8dsmqnwx8B+IPhh8DfC/hK0udOvdd0bS4bHz5/MW3kZFxnj5sV5/+0P8IfiZ&#10;8TPE3hC80Gbwfe6JpC/aLvQ/Ef2k2895/BN+7X5lTsrVcn7zaCy17B+zVpupeMPG/j34tXGmSaFp&#10;Xi17a30vTZo9kr21urKt3Kv8LS7vu9cV6b8Rvi14M8HWGq6brfivR9H1P7DJL9lvb6OGUKVbB2sa&#10;qfCRPivE+pL8Sf8AhEfJUL9hHhb7T/wLf5yj8MVs+JfhD4I8Z6r/AGnr3hTR9b1DYqfar6yjmfaO&#10;g3MKQvU8Q/Y7+NPgO1/Zx8EWt54y0O2vYrNt8EmoxI6fvG/h3V7V/wALu+H3/Q7aB/4MYv8A4qqX&#10;/DPPww/6J74Z/wDBVD/8TTv+Gevhh/0T3wz/AOCqH/4mkBb/AOF3fD7/AKHbQP8AwYxf/FUf8Lu+&#10;H3/Q7aB/4MYv/iqqf8M9fDD/AKJ74Z/8FUP/AMTR/wAM9fDD/onvhn/wVQ//ABNAFv8A4Xd8Pv8A&#10;odtA/wDBjF/8VR/wu74ff9DtoH/gxi/+Kqp/wz18MP8Aonvhn/wVQ/8AxNH/AAz18MP+ie+Gf/BV&#10;D/8AE0AW/wDhd3w+/wCh20D/AMGMX/xVH/C7vh9/0O2gf+DGL/4qqn/DPXww/wCie+Gf/BVD/wDE&#10;0f8ADPXww/6J74Z/8FUP/wATQBb/AOF3fD7/AKHbQP8AwYxf/FUf8Lu+H3/Q7aB/4MYv/iqqf8M9&#10;fDD/AKJ74Z/8FUP/AMTR/wAM9fDD/onvhn/wVQ//ABNAHkP7Qv7T+h+F9b+FEXhvx/ocEGo+MrS0&#10;1gJexPvsWil8wN/dG7yvmr2aP44fDuUZXxvoD/8AcSh/+Kqr/wAM8/DD/onvhn/wVQ//ABNH/DPP&#10;ww/6J74Z/wDBVD/8TQBd/wCF3fD7/odtA/8ABjF/8VR/wu74ff8AQ7aB/wCDGL/4qqn/AAz18MP+&#10;ie+Gf/BVD/8AE0f8M9fDD/onvhn/AMFUP/xNAFv/AIXd8Pv+h20D/wAGMX/xVH/C7vh9/wBDtoH/&#10;AIMYv/iqqf8ADPXww/6J74Z/8FUP/wATR/wz18MP+ie+Gf8AwVQ//E0AW/8Ahd3w+/6HbQP/AAYx&#10;f/FUf8Lu+H3/AEO2gf8Agxi/+Kqp/wAM9fDD/onvhn/wVQ//ABNH/DPXww/6J74Z/wDBVD/8TQBb&#10;/wCF3fD7/odtA/8ABjF/8VR/wu74ff8AQ7aB/wCDGL/4qqn/AAz18MP+ie+Gf/BVD/8AE0f8M9fD&#10;D/onvhn/AMFUP/xNAFlvjh8PIk3N420BV9f7Ri/+Krxv4W/tQeH9Y+NfxX0nVviDob6HptxZJpCS&#10;X0CKFaDMu1v4vnr1n/hnn4Yf9E98M/8Agqh/+Jo/4Z4+F/8A0T3wz/4Kof8A4mgC5/wu/wCH3/Q7&#10;aB/4MYv/AIql/wCF3fD7/odtA/8ABjF/8VVT/hnr4Yf9E98M/wDgqh/+Jo/4Z6+GH/RPfDP/AIKo&#10;f/iaALf/AAu74ff9DtoH/gxi/wDiqP8Ahd3w+/6HbQP/AAYxf/FVU/4Z6+GH/RPfDP8A4Kof/iaP&#10;+Gevhh/0T3wz/wCCqH/4mgC3/wALu+H3/Q7aB/4MYv8A4qj/AIXd8Pv+h20D/wAGMX/xVVP+Gevh&#10;h/0T3wz/AOCqH/4mj/hnr4Yf9E98M/8Agqh/+JoAt/8AC7vh9/0O2gf+DGL/AOKo/wCF3fD7/odt&#10;A/8ABjF/8VVT/hnr4Yf9E98M/wDgqh/+Jo/4Z6+GH/RPfDP/AIKof/iaALf/AAu74ff9DtoH/gxi&#10;/wDiq4b42ftEeEfD/wAIvGeoaJ480CHXLXR7uaxdL6J2E6xN5e1d3zfNXXf8M9fDD/onvhn/AMFU&#10;P/xNN/4Z5+GH/RPfDP8A4Kof/iaAOb+En7Q3gvxF8LvCGoar498PzazdaNZ3F651GFW89oFaX5d3&#10;y/Nursf+F3fD7/odtA/8GMX/AMVVL/hnn4Yf9E98M/8Agqh/+Jp3/DPXww/6J74Z/wDBVD/8TQBb&#10;/wCF3fD7/odtA/8ABjF/8VR/wu74ff8AQ7aB/wCDGL/4qqn/AAz18MP+ie+Gf/BVD/8AE0f8M9fD&#10;D/onvhn/AMFUP/xNAFv/AIXd8Pv+h20D/wAGMX/xVH/C7vh9/wBDtoH/AIMYv/iqqf8ADPXww/6J&#10;74Z/8FUP/wATR/wz18MP+ie+Gf8AwVQ//E0AW/8Ahd3w+/6HbQP/AAYxf/FUf8Lu+H3/AEO2gf8A&#10;gxi/+Kqp/wAM9fDD/onvhn/wVQ//ABNH/DPXww/6J74Z/wDBVD/8TQBb/wCF3fD7/odtA/8ABjF/&#10;8VSf8Lv+H3/Q7aB/4MYv/iqq/wDDPXww/wCie+Gf/BVD/wDE0f8ADPXww/6J74Z/8FUP/wATQB5D&#10;8Tv2pPD+k/HP4U6TpXxA0OPw/qL341ZI72JlISL91ub+H5q9oX44fDxk3L430Ar6/wBoxf8AxVU/&#10;+Gefhh/0T3wz/wCCqH/4mnf8M9fDD/onvhn/AMFUP/xNAFv/AIXd8Pv+h20D/wAGMX/xVH/C7vh9&#10;/wBDtoH/AIMYv/iqqf8ADPXww/6J74Z/8FUP/wATR/wz18MP+ie+Gf8AwVQ//E0AW/8Ahd3w+/6H&#10;bQP/AAYxf/FUf8Lu+H3/AEO2gf8Agxi/+Kqp/wAM9fDD/onvhn/wVQ//ABNH/DPXww/6J74Z/wDB&#10;VD/8TQBb/wCF3fD7/odtA/8ABjF/8VR/wu74ff8AQ7aB/wCDGL/4qqn/AAz18MP+ie+Gf/BVD/8A&#10;E0f8M9fDD/onvhn/AMFUP/xNAFv/AIXd8Pv+h20D/wAGMX/xVH/C7vh9/wBDtoH/AIMYv/iqqf8A&#10;DPXww/6J74Z/8FUP/wATR/wz18MP+ie+Gf8AwVQ//E0AWX+OPw8iGX8b6Av/AHEYv/iq4j9l34nX&#10;3xVtPiRfXGtQa5p9h4yv9O0u6tdvlfY0WExqrL977zc11n/DPPww/wCie+Gf/BVD/wDE11Hhbwdo&#10;fgnTv7P8P6VZaLY7ml+y2MCxJuP8W1aANyiiigAooooAKKKKACiiigAooooAKKKKACiiigAooooA&#10;KKKKACiiigAooooAKKKKACiiigAooooAjeNW+8m6pKKKACmJGq9KfRQAUUUUARqiryqfe61U1r/k&#10;EX3/AF7yf+g1fqhrX/IIvv8Ar3k/9BoA+M/+CU//ACRnxh/2NV//AOjK+26+JP8AglP/AMkZ8Yf9&#10;jVf/APoyvtugAooooAKKKKACvnn9uX/kgt//ANfEf9a+hq+ef25f+SC3/wD18R/1r3+H/wDkbYb/&#10;ABx/NHi51/yLq/8AhZif8E/P+SNXv/YSk/8AQVr6hr5e/wCCfn/JGr3/ALCUn/oK19Q1txL/AMjn&#10;Ff4v0Rjw/wD8ivD/AOEp6hp0GrWM9ndIJredGR0buprw34N6k3wy8e618N9Sn/0dn+16NI/8cTfw&#10;V79Xj37Q3gi81fQ7TxNocf8AxUWgzLdw7PvyRL99K+aPoD2GiuV+G/jm0+Ing+w1y1+QTriWP+5I&#10;PvLXVUAFFFFABRRRQAUUUUAFFFFABRRRQAUUUUAFFFFABRRRQAUUUUAFFFFABRRRQAUUUUAFFFFA&#10;BRRRQAUUUUAFFFFABRRRQAUUUUAFFFFABRRRQAUUUUAFFFFABRRRQAUUUUAFFFFABRRRQAV8b/tC&#10;SeOvj/8AtDW/wW8KeKL7wL4b0fSE1nX9b0o7bt2lZhbwxt/CPl5r7Ir5CtPGGn/DD/goX4qs/EM6&#10;6Xb+NfC1h/ZN1dSBIppbZpBLGGPf580uqX9bD2Ta/rWxD+ztH41/Z6+PF18HfGHjC+8caDrmnSav&#10;4b1XVH33aNF/x8RO3/Atwr7Dr5EuvEOlfFX9v/wu/hu+TU4vA3h29TWZraQPFDLc7RFHuH8Xy19d&#10;090n/W7E9HZBRRRQAUUUUAFFFFABXx1+3F8ZfipoXgvxXpnw+8PzaRpuk2kdzqfjS9nWJEVmX91a&#10;jq0nq38NfYteC/t2f8ml/En/ALBv/tRKmSujSmrySJte+LM/wu/ZMfx3cGTVL7TvDq3i7/meacx/&#10;Ln/gVfLtx+zf8eNN+G0fxmg+MWuTfESO3XW5fDM7/wDEqK/faDZ/uV7R8cPDd74p/wCCfOp2NhBJ&#10;dXw8MQXEcEP338vY5/8AHVNaHiP9qL4ej9kKTxtP4gsfsNzoPkpAkytM9w0WwRbOu7fVVW4ubjuv&#10;+CZ0l7sPP/JHtfwi+IMHxT+Gfhrxdap5cWr2Md35f9xmX5l/PNdnXjv7I/hO98C/s1/D3Q9SjeC9&#10;tdJiEqP1Qn5sf+PV7FVzSUmkStgoooqCgooooAK8++OGr+MtE+GGuXHgDSV1rxe0PladbSSKiLK7&#10;bfMbPZfvV6DWT4k8R6Z4Q0K+1rWL6DTtKsImuLm6nfakMa/eZqTBHwD8S/2ZPi58EPh7f/Fu3+PH&#10;iPUfGujwrqdzpWoz/wDEsmct+9h2bsbfmwK7/wCMvxC+Ifxs/wCFT/DLw1qU/gfU/F+krrXiHVbH&#10;/XWVqFXdHE38LFq7i21nSv2lVt9V8V6rpWmfDdJVu9M0Z9Qj83U9rZSe5+b5U7iP86wPir4p0n4Z&#10;/tq/C/xDrE8dloGuaBc6Haag77bdJ9yui7vurntVbaPv+j0+f6FdLrcwPhp4T8c/sj/Hnw14Z1j4&#10;g6p8QPAnjQPZxSa4++4s75F3jDf3StfbdfJPx08WaN8Q/wBp74K+FNA1KDVNY0bUZddvo7R1lWG1&#10;WNky5H3clq+tqL3SYmrMKKKKQgooooAKKKKAPn39pP4O/EX4032m6PovxCk+H/giKJpdRutKLJqM&#10;0o+6u/oqeteV/spDxf8ADT4/+IfhuvxAv/il4Ii0tb5NYv3+0SWVzux5LTDI+7/DXuXxG+MPg6H4&#10;hRfCbxV5+mt4m0uZre+ndYbe5X7skSSf39pr50+G/gDwj+zb+1T4P8IfCHVpLnQ/EdjcSa/oaX32&#10;uKBUX91c/wCwxb5aI3v6ja08zM0v4ffEf9uTxN4z8YL8TfEHw58I6Xqk+k+HdN0OTyvO8ltkks39&#10;7LrXu/7GvxC8U6/4S8Q+DPHt3HqHjTwPqjaPfX0fS6j274Jf95k61wP7CHxE0Hwd4I8c+Atd1K10&#10;bX/CfiTUTfQ6jOkTeVLM0iycn7u01sfsT31r438a/HD4i6TI83hrxN4kT+zro/dnW3i8l2X2ytEd&#10;rPsn+Q5Wu/U+saKKKCQooooAKKKKACvg39t349eLNWeTQfhvfPp+keG9ZsrbxJrsEzRnz3kXbaRM&#10;PvED7/5V9XfHy88Y2Hwi8TzfD+x/tDxh9kZdOg3KP3p/3uK/Mv4q+LPjr4L/AGc9N8I6x8BU8PaT&#10;BqdvcXGsSais0tzeGXfufDk7pH/iojrLXy/Mpf5/kfoN+0v8WNW+EXwCudb0KP7V4iult9P04P8A&#10;MPtU+ERm+md1fMfiL9n/AOMP7Onhmy+MFv8AGLxB4o1jTXjvtf0HVZ99jNAf9eqL/DjtXd/tKa34&#10;r8QfsbeG/Fvivwu/h7WNJ1HTtW1TR4H837NFFOu7p/s/NXU/tVfHPwVq37LWoNZ+ILK+l8V2Mdjp&#10;MNpOsstzLNjaqqOfrTd0213CK0imfSnhnXIPE3h7TdVtv+Pe/to7hP8Addd39a1q5P4XaPN4f+G/&#10;hbTLkBbiz0y3gdfRljUV1lD3aRC2CiiikMKKKKACvmL9vHxfLonwz0LRI/FEngseINZgsbjXYJ/K&#10;ezg6yOG+lfTtfNf7UcPwn1nx78M9C+K+jPd2t3eStpd9dPs09LpV/wBXP2+btmk9bIpaO54n+x14&#10;Q8Ea58Vhqng79pzxP8SrjR0b7RoGpTyojqfl3bJMb1/2lruf2irzxx8ef2g7D4I+EfE994H0Kw0h&#10;db8Q63pvy3T722wRRt/D93msf44+Cvh74O+LPwZHwq0zQNH8ZT6/86aBHGkr2IX9/vEf8H1roZvG&#10;GnfC7/godqyeIbiPTbPxp4StIdMvbmTZE8ttI++PceN3zVVr2+f5CWl35FX9n618b/s4fH3/AIVJ&#10;4t8Z33jvw14i06TU/D2qaq++7hlh/wBfE7em3mvsivkTW/EWkfFT9vfwLb+G75NSbwTomoTazJav&#10;vihNwqpEm4fxfLX13RvFP+t2J6OwUUUUgCiiigAooooAKKKKACiiigAooooAKKKKACiiigAooooA&#10;KKKKACiqOp6nZ6PaSXd/dQ2drGNzzzuqIn4mvCvEn7fHwA8J3clpqHxQ0b7TE2x0tPMuNh+saMKA&#10;PoOivGPAf7YnwX+J1+lj4b+JGh6jfOPltXn8iV/osm2vY43WVNyvvVulAElFFFABRRRQAUUUUAFF&#10;FFABVDWv+QRff9e8n/oNX6oa1/yCL7/r3k/9BoA+M/8AglP/AMkZ8Yf9jVf/APoyvtuviT/glP8A&#10;8kZ8Yf8AY1X/AP6Mr7boAKKKKACiiigAr55/bl/5ILf/APXxH/Wvoavnn9uX/kgt/wD9fEf9a9/h&#10;/wD5G2G/xx/NHi51/wAi6v8A4WYn/BPz/kjV7/2EpP8A0Fa+oa+Xv+Cfn/JGr3/sJSf+grX1DW3E&#10;v/I5xX+L9EY8P/8AIrw/+EKayh1KtyDTqK+aPoD578KNL8E/jRceGZn2eGvErtc6cP4IZf4o6+hK&#10;82+Ofw6b4geC51s8prVj/pFjOn3xKv8AD+NP+B/xGT4i+C7eeZ/+JvZf6Pfxv95JR/jQB6NRRRQA&#10;UUUUAFFFFABRRRQAUUUUAFFFFABRRRQAUUUUAFFFFABRRRQAUUUUAFFFFABRRRQAUUUUAFFFFABR&#10;RRQAUUUUAFFFFABRRRQAUUUUAFFV5rmK0geWWRIokHzO52qtVk17TZF3LqNq6+vnLQBo0VQ/trT/&#10;APn+tf8Av8tWoJo503Rurr6pQBLRRRQAUUUUAFFFFABRRRQAV5Z8dv2cPAX7R3hy30bxxoyanDbS&#10;+bbzxv5U8LfxbJByue9ep0UgPKvgN+zZ4C/Zv8P3WkeB9H/s6G6l865nnfzbiZv4dz+3avVaKKe4&#10;BRRRQAUUUUAFFFFABXKfEj4eaL8VvBGreE/EMD3Wi6pD5NzFG+1nXdnr/wABFdXRQG2qMbQPDdl4&#10;c8O2OiWceNPs7dbaKN/m/dqu0A189W//AATl+BFt8SE8ZxeD8ait39tW0E7fYvNzn/Ufdxn+HpX0&#10;9RTu736itZWQ1VVUwPu06iikMKKKKACiiigArhPjD8I/D3xy8Bal4N8VRXE+h3/l/aEtZ2idtjhx&#10;8w/2lFd3RSDbVHxr/wAOm/2ev+gDq3/gzevdfGv7N/gH4gfCS0+HOvaMmo+GLO2jt7SOR/3sARcI&#10;ySfeVvevVaKfkHmjxP4Bfsh/DT9mmfU7nwPo0lre34VZru6mM0u0fwKx6LXtlFFABRRRQAUUVUW+&#10;tpbp7VZ43ulXc0G8b1U+1AFuiiigDzP43/s+eBv2iPCyaD440ZdTtIm8yKZH2TQt/sP1Wsf4Cfso&#10;/Df9mq3vo/A+hGznvm/0i7upPOuHX+7vP8PtXslFC0A+fPjj+wz8If2hfFEfiLxdoEkmtLF5T3Vl&#10;cNbtMo+75m372K9g8DeBtE+G3hTTvDfhzTYdL0bTolit7WBNqov+Pqa6Oo2ZYk3N8irR5ASUVVtL&#10;2DUbeOe1njuYH+7JC+9W/EVaoAKKKKACiiigArivil8J/D3xi8MroPiW3kudNW4juwkMhjbzEbK8&#10;iu1ooAzLrRLHUdHfSru1jutOlh+zyQTpuR49uNrA187eBP8Agnb8Dfhz8Qrfxlo/hhxqttK9xbw3&#10;Vy01vC7fxLE3p29K+nKKNncOlgooooAKKKKACiiigAriPi18IvCnxu8F3fhbxjpUeraPc4LRvw6O&#10;Ojo38LD1rt6KQHg/wE/Yr+FH7N+sXur+DNCkg1W5Tyje3s/2iVF7qjN93Peuo+Of7PHgX9ovwzBo&#10;fjjRl1K1gl82CZH2Twt/sP1XI616hRTeo07Hk3wD/Zn+H/7NmiXmmeBdF/s6O8l825uJ3824m/uh&#10;n/ujsK9ZoooEFFFFABRRRQAUUUUAFFFFABRRRQAUUUUAFFFFABRRRQAUUUUAFFFFAHgHxe/Y48If&#10;Hrx7H4h8dalrOt6VBCqW/hz7ayafGw/5abB1Y1ytrp/7I3w5v7zRlg+HWl3tk7Q3FvIkHmoy/eV8&#10;96+qa+a/Ff7Pv7MOu+KNVv8AxB4b8Fz67PO0t7JcvH5vmt97f83WgDldW+F/7H/xw1GPQ7e08F32&#10;rXvyRDRpEiuH/wB1o69s+AvwLtfgH4cvPD+m6/rOt6O9w01pDrN01w9kh/5ZIx/gr441/wADfBz4&#10;NftlfCe7+Eum6Pd6rrLyWmo6Hp376G2g28XK4zsYV+jNABRRRQAUUUUAFFFFABRRRQAVQ1r/AJBF&#10;9/17yf8AoNX6oa1/yCL7/r3k/wDQaAPjP/glP/yRnxh/2NV//wCjK+26+JP+CU//ACRnxh/2NV//&#10;AOjK+26ACiiigAooooAK+ef25f8Akgt//wBfEf8AWvoavnn9uX/kgt//ANfEf9a9/h//AJG2G/xx&#10;/NHi51/yLq/+FmJ/wT8/5I1e/wDYSk/9BWvqGvl7/gn5/wAkavf+wlJ/6CtfUNbcS/8AI5xX+L9E&#10;Y8P/APIrw/8AhCiiivmj6AK+e/Eay/BL40R+II02eF/ErrDff3IZ/wDnpX0JXJfEzwLbfEXwhfaL&#10;cHy2lXdDP/zxlH3WoA6sEMMinV5B+zx47u9d0C78Pa5JjxHoUzWlzG/3yq/davX6ACiiigAooooA&#10;KKKKACiiigAooooAKKKKACiiigAooooAKKKKACiiigAooooAKKKKACiiigAooooAKKKKACiiigAo&#10;oooAKKKKACiiigDw79tolP2TvikynY39hzV+PX7F/wCxZq37X9j4kntfGf8Awj39jvGmySNpd+//&#10;AIEK/Yb9tv8A5NN+Kn/YDmr4k/4Io31vZ6H8R/PnhhL3Ftt8x1X+FqAMHUP+CL3i6G33WPxRt55f&#10;7klrIn/s9eR+Irj9oT/gml8RtGfUddutU8MXU29IftbS6ffqPvpsP3HxX7cS6rZRRmSS7gRF/jMi&#10;1+W//BXX45+EviDpXhT4ceFr618R+JbfUGubmOxPmm2+Xaqbh/Ef7tAH6Q/CL4laZ8Yvht4e8Y6P&#10;/wAeGsWi3KDumfvL+BrtK8Q/Yu+G2p/Cb9mLwD4Z1j5NTtLHfcR/3Gdmfb+G6vb6ACiiigAooooA&#10;KKKKACiiigAooooAKKKKACiiigAooooAKKKKACiiigAooooAKKKKACiiigD56/aT/Z3+IHxn1fRr&#10;vwb8Zdf+GNvZwtFcWulbtly27PmNsdPm7V8a/A34J/Hb4z+NfiZ4fb9pzxjpn/CH6oumeek87/ac&#10;ru3f60ba/U+vjj9hv/ktn7Sf/Y1L/wCi6AOl13wBrvg/WPgtousfHvVbLWLO4aGaCf7/AImfrsf5&#10;v/Qt1e3eIvi/4K8Ja5PpGs+KNN0rU4LRr57W7nWJ0gX70nPavnr9ruNW/aT/AGZW/j/4SWX/ANEt&#10;XmH7RvwX8NfHf/goj4I8OeK4HutFi8NSXktrG+3z9knyo5/ueq0AfX3gb9ov4Z/EuDUpvC/jfR9X&#10;i05PNu3t7pf3Kf3mz0FO+H/7Q/w1+K2sz6V4R8ZaVr2pQJvltbSfe4WvhH9pz9kn4a6X+1x8HPDu&#10;jaN/wjXh3xWk9vq2naI/2SK5WL5l3bfXvXZftFfA/wAEfAb9oT9nzWPh54esvCN7e67/AGddjS08&#10;pLmBl+66/wAVAH254++I/hj4W6H/AG14t1yy8P6YrbPtd9JsTce1Zfw1+N3gP4wpdP4K8Vad4l+x&#10;7ftAsJ97R5/vCvgD9sXxTq/iD9ui08P6j8L7r4yeHfD/AIejubTwtHP5UXmy/M9w42kPj7vzCoPg&#10;7pHiqb9qr4e+IfCH7OmpfBLTE8601ySF/wDRL2Ar/EmxBx/eoA/Ti7u4rC1muJ32RRIzu/oor5Q/&#10;Yat/+Fh658UPjLdvJPdeKNclsbHf/wAsbG3bYij8ea+g/jPPJB8JfGUkTvHImk3LK6df9U1ePf8A&#10;BO2NU/ZC8CMsexpbeR3/ANpjI1AHpGu/tK/Czw1Y395qnjzQ7G3sLv7Dcma6XMM/9wjrmrDftDfD&#10;VPAn/CaN420b/hFd2z+1ftS+Vu/u59a+Kf2XP2Yfh78ZP2hfjt4n8a6FB4kl03xLLaW1je/PapuX&#10;5naLoz/7VYn7P/7Ivw11n9tD4weGNV0X+1PC/hl47nS/D8779PhaZfm3RfxY7UAfoX8Ovip4R+LO&#10;jyar4Q8Q2PiLT0fy2uLGTeit6V5p8CbN9M8efE2e4+LN147ij1HDaPc/c0P+Lyh/ntXh37O/gfRv&#10;g9+3/wDE3wn4Ss00Tw1daBbXx0q2G23SXd95F/hrf/ZWVV+L37VG3/oPt/6T0Ae4al+1V8ItH0C3&#10;1y8+IOhW+lXMzW8Nw919+VPvLt68V3HhbxX4d+J/hePVNB1K117Qb5GRLq1ffFIvRhX57f8ABO79&#10;kn4Y/E34e+JPGnjHw1aeKNSvNcvbZLfVI/Nt7aJZT/qk/hJ/vV6T/wAE8tCt/h78T/2g/AukB4fD&#10;WjeJF+w2jvv8lXX7q+1AHQfsWanJ8M/in8YvgXdSl7bwzqa6vo2587LG7XzfL5/uFv1r7Cr4n8Os&#10;9v8A8FX/ABZHCmUn8C27zfg0YWvtigAooooAKKKKACiiigAooooAKKKKACiiigAooooAKKKKACii&#10;igAooooAKKKKACiiigAooooAKKKKACiiigAooooAKKKKACiiigAooooAKKKKACvzz/aG8I/sXeDP&#10;iZri+O48+K7uZrvUYLW6nbZK/Pz7GwlfoZX50+Evg/c+I/BX7V3ha68Lm6+IVzr9/fW2o3cG77ZA&#10;8nm2/lO3+z6UAdZ+yr47/ZN0H4kWej/CvSvI8XairJFPNaSNcbP99/urX3VX5qeCfjJoPxh+NPwL&#10;j+HnhS+0jx7oaNaeJ9+nfZ0tbVYtksbtt+b5l4r9K6ACiiigAooooAKKKKACiiigAqhrX/IIvv8A&#10;r3k/9Bq/VDWv+QRff9e8n/oNAHxn/wAEp/8AkjPjD/sar/8A9GV9t18Sf8Ep/wDkjPjD/sar/wD9&#10;GV9t0AFFFFABRRRQAV88/ty/8kFv/wDr4j/rX0NXzz+3L/yQW/8A+viP+te/w/8A8jbDf44/mjxc&#10;6/5F1f8AwsxP+Cfn/JGr3/sJSf8AoK19Q18vf8E/P+SNXv8A2EpP/QVr6hrbiX/kc4r/ABfojHh/&#10;/kV4f/CFFFFfNH0AUUUUAeAfGDTm+FvxF0X4i2Eeyxnf7JrOz+43/LSvc7HUINUsYLy1cTW86K6S&#10;L/Epqp4o8O2fizQL7SL5N9peQtE49jXkX7PXiG/8OXep/DbxB8mp6MzPYyf89rU/d2/SgD3Siiig&#10;AooooAKKKKACiiigAooooAKKKKACiiigAooooAKKKKACiiigAooooAKKKKACiiigAooooAKKKKAC&#10;iiigAooooAKKKKACiiigDw/9tv8A5NN+Kn/YDmr8c/2LP2L/ABJ+1XZeJLjw/wCM4/Cf9kvGj70k&#10;fzt3+4wr9jP22/8Ak034qf8AYDmr4q/4Ii/8gP4k/wDXzbf+gtQBz19/wR8+KAtJPI+MMd1KeiSR&#10;zorf+RTXhXiH4EfGH/gnR8QtM+IWqeH9G8T2CPsTUZ42urbef73eN/Rq/duvln/gpJ4q0Hw5+yZ4&#10;wj1p4Xa/SO2tIHf5pJWYbdv060AejfswftGaD+058KdP8Y6In2WR2Nve2Bfc9rOv3k/qPY17BX5q&#10;f8ETbHUY/hf8QLt940qXV40hz90yrCu/9GSv0roAKKKKACiiigAooooAKKKKACiiigAooooAKKKK&#10;ACiiigAooooAKKKKACiiigAooooAKKKKACvEfgN+zvN8F/HXxM8QSa6NXXxjqn9prB9l8r7L8uNm&#10;7cd1e3UUAeM/GT4AT/FT4n/C7xbHrn9mL4L1NtQa08jf9syuNu7Py1W1X9nWbUv2ptI+MA8Q+XFY&#10;aRJpf9jfZfv7m+/v3f0r2+igDwz4tfs5z/Ez47/DL4iJ4h/s+LwbJMzad9l3/at6/wB/d8v5VJ8f&#10;f2dpvjV43+Gevx+IBpC+DdW/tNoDa+b9p+X7u7cNte30UAfO37TH7JS/HPWdG8WeGfF+o/Dz4g6M&#10;jQ2niDTU374m6xypuXevpzXNfBD9j7xt4M+I1p4y+Jfxm1z4mX2lxMmmWsiNaW8O/wC+zpvffX1d&#10;RQBn61pUWtaRfafMu+K6heJx/vLivlT/AIJ430/hvwV42+F+qzBda8F+Irq08g/eS1dt8LfTGa+u&#10;65XSvhx4a0bxnq3i6x0mC28RapDHb31/Gm150T7u76UAed/s+/s7zfBDxL8RtWm8Q/23/wAJbq7a&#10;osf2XyfsuR9z7x3VF8Mf2cJ/h7+0L8RviXJ4g/tCLxakKLpv2XZ9l2f7e75vyr3OigDxDw9+zrNo&#10;f7UXiT4vN4h8+HV9Ji0z+x/s3+q2fxeZu/pR8Jv2d5/hn4w+K+uPro1BfHOom+WD7Ns+x/u9m373&#10;zV7fRQB4l+yd+zzN+zR8OLvwtNro8QtPqdxf/avsv2f/AFrZ27dxqH4Hfs6z/Br4mfFLxdL4gTVo&#10;vGmorqP2X7L5P2Pav3c7ju/Svc6r3VpFe2s1vMm+KVWR09VNAHxv+ygq/Fr9rH45/F+KORtHjlh8&#10;MaTPj5JVt1AmZP8AgafrX2hXNeBPAHh34ZeHIdC8MaVb6PpUTtKlraptQO7bmP4muloAKKKKACii&#10;igAooooAKKKKACiiigAooooAKKKKACiiigAooooAKKKKACiiigAooooAKKKKACiiigAooooAKKKK&#10;ACiiigAooooAKKKKACiiigD51+Nn7Qvjz4JeO1Mvwr1Lxb8PJIVb+2/D8wmuraX+PzIP7tcxpn/B&#10;Sn4DXTSG61rUdEuv+WsepaVNby/L/e+WvrDrXNat8OPCviCTzNS8N6VfS/357SNm/wDQaAPl65/4&#10;KKfBuO9n/wCEH8P654y8QTr/AKjQ9EZHm/3pSor3P4A+PvHfxK8KXWteOPBB8CSy3DfYdLkuvOuP&#10;I7NL02t7V3ei+EdD8OJjS9HstPH/AE7W6p/KtmgAooooAKKKKACiiigAooooAKoa1/yCL7/r3k/9&#10;Bq/VDWv+QRff9e8n/oNAHxn/AMEp/wDkjPjD/sar/wD9GV9t18Sf8Ep/+SM+MP8Asar/AP8ARlfb&#10;dABRRRQAUUUUAFfPP7cv/JBb/wD6+I/619DV88/ty/8AJBb/AP6+I/617/D/APyNsN/jj+aPFzr/&#10;AJF1f/CzE/4J+f8AJGr3/sJSf+grX1DXy9/wT8/5I1e/9hKT/wBBWvqGtuJf+Rziv8X6Ix4f/wCR&#10;Xh/8IUUUV80fQBRRRQAV4d+0F4dv9ButN+IuhY/tPRvku4x/y2tt3f6V7jVO+0+DVLGezukE1vOj&#10;I8bfxKaAKnhfxFZ+LPD9jq9i4e2vIVlR/Y1r18+/CHUJPhT8Sda+HWpSbNNnf7Xozv8AxqfvLX0F&#10;QAUUUUAFFFFABRRRQAUUUUAFFFFABRRRQAUUUUAFFFFABRRRQAUUUUAFFFFABRRRQAUUUUAFFFFA&#10;BRRRQAUUUUAFFFFABRRRQB5F+1j4V1Xxt+zd8QtB0Ozk1HV7/SZYba0T70zn+GvyU+CfwY/bH/Z+&#10;tdSi8C+E9Z0WLUdr3CeXE+/HTrX7kUUAfkFJ4k/4KDujr9g1xP8AthBVC0/YF/ah/aq8RWuofF3x&#10;BJoumr0n1W6W4dP9y3jb5f8AgW2v2MooA84+AvwR0H9nv4YaT4J8Ox/6DYp887/fuZW+/I/ua9Ho&#10;ooAKKKoasl6+l3a2EiQ6g8TfZ3mXciSbfl3e2aAG/wBs2H9q/wBmfbrf+0vK877JvXzfL/vbOuK0&#10;a+KPgj8PNb+Hv7butN4m8WXXi7X9U8K/a7u6nTZDD+//ANXAn8KCvpL4+aZqeufBnxfY6LrUPh/U&#10;p9OmSHUp5vJSBtvVpP4P97tRL3UmO2ti5onxp8A+IfEk3h3S/G+gal4gjZkfSrXU4ZbhGH3l8sNu&#10;4rua/M2+1/wt4p+DvgLwR4R8KSeDviBpk1gv/CU31l9isY5YmXzXTUCuy439sFt9foh4m1WXw/4J&#10;1XUd+64s9PluC/8AtJGWptWEl3MnXPjR4B8NeKYvDereNvD+l+IJduzSrvU4Yrlt3T92zbua7YEM&#10;MivkH9nX4P8Ahj4jfsmjXfEOk2msa94wtLnWb/VLuBXuPPl3MpWU/OuzauMHivRf2JvGd342/Zx8&#10;KXmoXb3t7bJJZSzyfecxMyfN+VCWnmD0V/ke90UUUgCiiigAooooAKKKKACiiigAooooAKKKKACi&#10;iigAooooAKKKKACiiigAooooAKKKKACiiigAooooAKKKKACiiigAooooAKKKKACiiigAooooAKKK&#10;KACiiigAooooAKKKKACiiigAooooAKKKKACiiigAooooAKKKKACiiigAooooAKKKKACiiigAoooo&#10;AKKKKACiiigAr4Z0L9s+88HeBPjr4l8Ya7ZP4g0TxJf6TofhZ/kuI1jbZbrs+82/726vuavz5/af&#10;+Kf7NPgH4+Saxq3w9u/G/j3SZYW1a+0e132+ns3+ra5f7m//AMeoAk8B+IPjX8DPHnwo1n4g+PZP&#10;FEXxFm+zan4ZuI1T+zZXTenkf7nev0CrwH4i6z8ML340/CS68UWk8niO+imfw3PIjfZ0ZlVmVu2/&#10;b0r36gAooooAKKKKACiiigAooooAKoa1/wAgi+/695P/AEGr9UNa/wCQRff9e8n/AKDQB8Z/8Ep/&#10;+SM+MP8Asar/AP8ARlfbdfEn/BKf/kjPjD/sar//ANGV9t0AFFFFABRRRQAV88/ty/8AJBb/AP6+&#10;I/619DV88/tyf8kF1D/r4i/rXv8AD/8AyNsN/jj+aPFzr/kXV/8ACzE/4J+f8kavf+wlJ/6CtfUN&#10;fFv7CnxV8O6D4Ku/Dmo3yWF8120yPP8AJE+V/vV9mpIk0e5H3q3da24l/wCRziv8X6IyyBWyvD/4&#10;f1ZLRRRXzR74UUUUAFFFFAHkX7Q3gW58QeHbTXtHQf2/oMv2u2cfedV+8tdj8MvHVt8Q/B1hrFv8&#10;jSrslj/uSD7y11RAYYNfPegyTfA340yaHJ8nhLxO7TWj/wAEE/8AzzoA+hqKKKACiiigAooooAKK&#10;KKACiiigAooooAKKKKACiiigAooooAKKKKACiiigAooooAKKKKACiiigAooooAKKKKACiiigAooo&#10;oAKKKKACiiigAooooAKKKKAPnaDRNVH7cE+r/wBmXf8AY/8AwiX2b+0fIb7P5nnK2zf03V0n7Wvw&#10;11v4u/ALxR4X8PSINXu4o3hjkfYk2yRX8ot/tbcV7LRQ9Ypdhp2dz4g+JXxbj+NnweX4TaB8M/Ed&#10;r4wuFhsX07UtHkt7LTGiZd7/AGgr5e1NvDKee1fW9p4Vlf4fL4dvLp55m0z7DLdP1djHsLV1FFD1&#10;v5i7eR8S/D74tat+z98Kpvg7rPgzxNqHjHSEm07RpNN0uW4stQgct9nl+0IuxPvc7vu7K+hP2Zvh&#10;td/CX4I+FvDeopGmq2ttvvPI+4Znbc+Pzr1aimD19DyX4lfB7xT448R/2lo3xW8R+DbTyRF/Z2lw&#10;Wzxbh/H+8QnNcR8CpPGfhb9oP4heBvEXjrUfHGlafo+majaTarDAksLzNOr/AOrReP3dfSNeDeDP&#10;+TzfiV/2K2i/+jbukB7zRRRQAUUUUAFFFFABRRRQAUUUUAFFFFABRRRQAUUUUAFFFFABRRRQAUUU&#10;UAFFFFABRRRQAUUUUAFFFFABRRRQAUUUUAFFFFABRRRQAUUUUAFFFFABRRRQAUUUUAFFFFABRRRQ&#10;AUUUUAFFFFABRRRQAUUUUAFFFFABRRRQAUUUUAFFFFABRRRQAUUUUAFFFFABRRRQAV+Uvxv8Uxfs&#10;2+Cvj58OPG2i6lBqHjDX59c0PxNBatNFqEE06uI3l/haP+7X6UfFP4seGPgz4Sn8TeLdR/svR4GV&#10;HuCjPyfYV8Y/CX/gpX8KfFsnjO3+JviHThaQa5OuhpNpzSpJY/8ALJm+Q/NQBV0T4vWP7ZPxY+DO&#10;l/DnTdRm8M+CXXVNW1+6tWhhR0j2LAjH7zV+hVfEdp+234b8efGf4deCvgWINb028vJG8Qpa6c0U&#10;UFtt+WTO0V9uUAFFFFAHyR41+NHxY+Lnxo8UfD34Of2Potl4SWNdX8R6zG0yPdN83kRIv+z1rrv2&#10;Vfj74i+JWpeMPA/j3TbXS/iB4QuVt777Cc291G33J0+tcN+w/Itr8YP2j9PuJB/aS+LfNeM/e2NH&#10;w1Q/s+p/aP7fP7QGp2o87T4rDTrN5k+5543Fl+tAHtP7T/x0T9n34WXfiSCxGra1NNFY6Tpe/b9r&#10;u5W2pHXgHiD43/tBfs73XhrxV8Vo/Dmt+CdbvobPUbTRoWS40Zpfu/MfvqO9Xv8AgpXItvoHwdvJ&#10;B/xL4PHenS3Mn8CL5i/M1dB/wUvvbX/hl+8sTIn23UdUsLaxT+J5WnXbtoA634x3Hx+8Q+Lk0/4Y&#10;/wDCMaJ4YS2Wb+3NY3TPPKf+Waxr0H+1XOfs5/tXav4q8NfFCz+JmmWmi+J/hvcPBq72T/6POgVm&#10;WRP7udprtPi/8d7X9n74YaFBJaSa140v7SGx0bQLT57i9ufLA6f3A3Vq8LuP2e9c+Fn7GXxj1XxF&#10;cfbviL4ys7nWtfkg+4krLnyE/wBmNfloAgtvjd+0t42+HM/xk8O6b4csvBqJJfWPhW7Rnu72xX/l&#10;o0v8LFfmr6j+FfxU0743fBXTPGmmRmC31bTmm8h/vQvt+ZPwNeffBTXdKh/YY8Nai08H9nReD13y&#10;b/k4tsGsD/gn1p1xpv7GXh0XKOn2iG7uYfM/55O7lP0oA47/AIJT/wDJGfGH/Y1X/wD6Mr7br4k/&#10;4JT/APJGfGH/AGNV/wD+jK+26ACiiigAooooAK+ef25f+SC3/wD18R/1r6Gr55/bl/5ILf8A/XxH&#10;/Wvf4f8A+Rthv8cfzR4udf8AIur/AOFnn37GPw88P/EL4HX1rremwXSf2i+x9nzp8q/xV6Ovg74i&#10;/BkySeGbv/hK/Dqvu/sq7f8AfQp/sNXPf8E/P+SNXv8A2EpP/QVr6hrbiX/kc4r/ABfojHh//kV0&#10;P8P6s8y+Hnx48NePH+wtP/ZGuxfJNpt98kqN/s5+9XpteffEL4K+GviRDvvrVbbUk+eHUbb5JY2/&#10;vV59JqXxJ+CSI19H/wAJr4Yi+Xzo/wDj7hX/ANmr5o+gPoKiuK8CfFnwx8RoN2j6jHJOv37WT5JU&#10;b3Wu1oAKKKKACvPPjX8PE+IHgyeCP5NVsv8ASrGdPvJKv+Neh0UAecfA74gDx94Igknf/ia2P+iX&#10;8f8AEkq16PXzx4sil+B3xhtPEtrAf+EY8RsttqKJ92Gf+Fq+go5EmjV0O9W+ZTQBLRRRQAUUUUAF&#10;FFFABRRRQAUUUUAFFFFABRRRQAUUUUAFFFFABRRRQAUUUUAFFFFABRRRQAUUUUAFFFFABRRRQAUU&#10;UUAFFFFAHyb8Rf2ufiBf+Mdd8H/CT4Qax4o1bRptlzqWsf6Fp7r/ANMnP364+DwX+2z40H9u/wDC&#10;feFfAa3j718OPp0dybJf7nm7G3fnX28dke9vu92NeT/CT9o7w78YfDHizxHp9rdaf4e8P39zYvqV&#10;8FSK58n78if7FAHzvP4f/ba+Gzx683izwt8ULeJ9svhxLGO085T/ABCUIh4+td38Jf2ufGN/4+0r&#10;wB8T/hPrfg7xLfltmo2SfatM27cr+9X7v415lp3/AAUT8cXF9H41uvhZJB8DZdT/ALOTxP5/+kbS&#10;+xZ/L/ubq+67O7g1G1gu4SrxSosiP/smgC3RRRQAUUUUAFFFFABRRRQAV4N4M/5PN+JX/YraL/6N&#10;u695rwbwZ/yeb8Sv+xW0X/0bd0Ae80UUUAFFFFABRRRQAxmWNNzfKq1WsL+11KAT2dxDdQN/y0gk&#10;V0/MVFr/APyBNS/695P/AEGvI/2O1VfgTpO3/n4uf/RrUAe20UUUAFFFFABRRRQAUUUUAFFFFABR&#10;RRQAUUUUAFFFFABRRRQAUUUUAFFFFABRRXi/hb4h6trH7Q/izw19uhuPD9hpsE1vCka5SVsb/nHP&#10;euTEYmGHlTjLeb5V62b/AEPQwuBq4yFadO1qceZ37XS087vy6ntFFFFdZ54UUUUAFFFFABRRRQAU&#10;UUUAFFFFABRRRQAUUUUAFFFFABRRRQAUUUUAFFFFABRRRQAUUUUAFFFFABRRRQAUUUUAFFFFABRR&#10;RQAUUUUAFFFFAGfq2j2OuWj2uo2MGoWr/eguoVlQ/wDATXwX4k+NH7NH7KPjTxnoFj4JuPE98+py&#10;X2svY6Ot3b6fO/8Ayx3lcIB/dr9BK+E/BXwG8VP4F/ac+H0+hfZdV1vXL3VtJ1udPk1CKZvMiXd/&#10;s/doA6X4FftpfDHxv8TtN8IeGPhpqnhfW9UiaZJH0eO03xf89MgDctfY9fnV4M+Ivi748/Fv4MaZ&#10;afDrXPCHiXwRuTxFrN/D5MPliPY8KP8Axq+3NforQAUUUUAfNvxX/Y0sfG3xJuPHvg/xtrvwz8V3&#10;1v8AZ9RutCZdl+n/AE1Q/wAX+1XQfDv9lHw18M/g74k8DaVqWqC48RRT/wBp+IHnzqE88q7Wl3/3&#10;vSvcqKAPD1/ZR8J6j+zxH8IPEt1feJ9ESHyvt19J/pe7duV1f+FgelcF4H/YOsdG8VeHdU8Y/EXx&#10;N8RrDw06vo2la66tb2rL9xuPvke9fVtFAHy/8Zv2HbH4t/GWP4lwePvEvhjX4LZbW2/s2RdtsoXB&#10;8rP3c966r4OfszXnwxk11dc+IniP4hWGrW/2eSy8QOroin71e7UUAfG7/wDBOXSoYrvw9YfEnxbp&#10;/wANbq6a5l8FxT/6Idzbmj3/AHtlfU9r4e0/wl4IGi6Tax2WmWNk1vbQJ92NFXCrXQ1Q1r/kEX3/&#10;AF7yf+g0AfGf/BKf/kjPjD/sar//ANGV9t18Sf8ABKf/AJIz4w/7Gq//APRlfbdABRRRQAUUUUAF&#10;fPP7cf8AyQS//wCvmH+dfQ1fPX7cn/JBtQ/6+Iq9/h//AJG2G/xx/NHiZ1/yLq/+Fnmv7A3xJ0mx&#10;8LXXha7f7NqEt20tu7/dm+Xp9a+z6+Jf2VvhXY/FL4BTxSf8S7VbXU2e01KH/Wxsqr+ley/D74q6&#10;54T8S/8ACFfEP5L77tjrH3Yrpfdv71a8Sv8A4WcVf+Z/kjPINcrw9v5f1Z7rRRRXzZ755R8Qf2fd&#10;A8XXf9qacX8PeIE+ZNR0/wCQ59wK5hfiX43+D11HbeOrH+3tE+6muWCfOn++te/VXntoruB45kSa&#10;JvvI/wAy0AYnhDx5oXjzT47zQ9ShvoWH8D/Mv1WujrxfxZ+ztbf2x/wkHgnUpfCetj/n2/493/3k&#10;rP0v46az4DuzpPxM0mSylV9ia3ap/o0y/wB44+7QB7xRWZoXiDT/ABJp6XumXcN9aOPllgfcK06A&#10;OY+Ingm0+IHhDUtDvB+7uE+R/wC445Vvzrh/2ffGd5qmj3/hnXH/AOJ5oMv2ZxJ9+SMfdevX6+fv&#10;jRpUnwz8e6L8StMgc2+/7JrMcY+/E3G9qAPoGiqOmanbazp9vfWkgmt7hFdH9VNXqACiiigAoooo&#10;AKKKKACiiigAooooAKKKKACiiigAooooAKKKKACiiigAooooAKKKKACiiigAooooAKKKKACiiigA&#10;ooooAingWeF42+6y7a/Ne6+Df7R/w68LeK/gF4O8MWVz4I13VZ5bbxv5+xrWzuG3Soyf3ute4/Ef&#10;xB+1Z8I/HWua1ouk6D8XPAtzNt0/RICtjqFkp+7uYJ8+P+BfhWHp/wDwU10XQIv7K8f/AAz8b+G/&#10;F9o3k6jp1jpf2uGGT/Yl3DcPwoA2P2k/gX4hsP2SPD/wZ+H2htqjXDWmmXE6bUitYEZXlnavqbwj&#10;ojeGfC2j6S0nnPY2kdvv/v7F218eal/wUqi8XmLR/hb8KPGPivxdcP8AuLHVLH7DBtX77GX5v4fa&#10;us+EWr/tR/Ev4iaV4k8XWeg/DD4fLuW48KhFu9QmG3jdIU+TLY/iX/doA+saKKKACiiigAooooAK&#10;KKKACvBvBn/J5vxK/wCxW0X/ANG3de814N4M/wCTzfiV/wBitov/AKNu6APeaKKKACiiigAooooA&#10;r3Nsl5bSQSDfFKjI3+6aw/BHgXRvh14eh0PQrT7HpsTMyQ72fG5snrWtqs8lrpd3NHzNFC7r/vBa&#10;89/Z18bax8QvhXput69PFPqU006yPBH5SfLIyj5aAPUKKKKACiiigAooooAKKKKACiiigAooooAK&#10;KKKACiiigDz/AOLWsrD8M/GBsL3yr210+b57d/3kLbOOnSovgPdXN98HvCdxdzvc3UlhGzzTPud/&#10;cmvAoNXsbPxb+0Lp1xdJDeXis1vA7/65RE2cVsfsReKNZ1DTvEOhahM72WmeT9mhmT54d+7K/T5a&#10;+Jw+aqvmdKLVuaM42TvZxk9/VI/TsZw+8NkVeUXf2cqc7tWbU6cdF3ScrfLufVVFFFfbH5iFFFc9&#10;4k8ZaP4TbTk1W+jsmv7hbS33/wDLSU/w1nOcaa5puy8zSnSnWmoU4tt9FqdDXxD8DvE7eG/2ovEt&#10;lHbrKmq6jeWruz/c2zM2RX29XwP8Mf8Ak7Sb/sOXv/oySvjOIqkqWIwUob+0/OyP0zg6lCtgs0hU&#10;V17L8rtfij74ooor7c/LwooooAKKKKACiiigAooooAKKKKACiiigAooooAKKKKACiiigAooooAKK&#10;KKACiiigAooooAKKKKACiiigAooooAKKKKACiiigAooooAKKKKACvzp+E37Yei/s8/HL4v8Agvx/&#10;rOv69psuvzXena59lkmigU/ettv8Oz/Z4r9FqxZ/COiXUzzTaVZSyu253eBTuoA8R8B/tz/CX4h+&#10;MNN8N6Hf30mq6i+yIPp0iKW92xX0RWNaeE9EsJ0uINKsoJl+48cCqwrZoAKKKKACiiigAooooAKK&#10;KKACqGtf8gi+/wCveT/0Gr9UNa/5BF9/17yf+g0AfGf/AASn/wCSM+MP+xqv/wD0ZX23XxJ/wSn/&#10;AOSM+MP+xqv/AP0ZX23QB8PftR/tO+NPDnxKPhLwhIdMSzKo8iIry3ErV55/wub9ov8A56ar/wCC&#10;7/7GnfHNtv7Y8LL/ANBC2/8AZa/R2NF2JX7BjMZg8hwODUcHCo6kFJuS1vpfWz7n5fhsLis4xeKc&#10;sTKChKyS2tr5rsfm7/wub9oz/npqv/gu/wDsaP8Ahc37Rn/PTVf/AAXf/Y1+kuxf7oo2L/dFeL/r&#10;Zhf+hdS+7/gHrf6t4n/oOqf18z82v+FzftGf89NV/wDBd/8AY1zvj3xt8avGvh240/xPFqk2lH53&#10;jktdifL/AMBr9R9i/wB0VieMILafwxqUd1aSXtu0Lb4IPvuvtVw4woUpKcMvpprZpar8CJ8MVqkX&#10;GeNm0+n9M/Lr4f8AxR+Jvw9to9C8NXN1ZQ3T+akAg++1bvjPxP8AG3xzaQWuuWmq3KW774X+w/Oj&#10;f722vVPC/iDw1e6/ceFda+1afp7Oyadqs6bLjT2/h3f7Ney6X8QfF3wXvoNN8ZQSeJPDDJ/o/iC0&#10;Te6L/wBNKJ8Y0a03Uq5fTcn1erf4DhwvVpRUaWNmkun9M+Tpvjz8c/B9raWd1f6laxbNkX2q0+//&#10;AMCIrW/4XP8AtFmNGWTVXR/mR/sP/wBavurU9O8J/HHwfJCk8Oo2Mq/JPD9+Fv7w/utXl2i+MvEf&#10;wE1608P+NZf7U8KT/urTWQn+p/uq9R/rZhf+hdS+7/gFf6t4j/oOqfj/AJnzSvxm/aNb/lpqv/gu&#10;/wDrVp/C39qn4oab8UNO0PxLdfb4Li4W3ubK5gVHTd6dxX6EWtxDe28c1u6TRSruV0+69fnJ8Vf+&#10;TzU/7CcdfQZRmGCz72+HngqcFGEpXSV9Pl53PEzPA4vJ/Y1o4ucuaaVm3/n5H6SVR1PSbPWrR7W+&#10;tYbyB/vRzoGU/nV1elLX4yfqp4Tq3wF1XwTdTax8Ndan0ib7z6NO++0m/OrPhr9oyCzu49I8d6VP&#10;4U1j7m+RP9Gdv9l69trB8U+DdG8a6bJYa1YQ3tuw6SJ936GgDWtrqC9t0lt5Emif7rody1U1/Rbb&#10;xHo19pl2gktrqJonRu+a8Svvhd4y+EV3/aXw9v31jSv+W3h++f8Ah/6ZNXUeBv2g9E8Tagmj6vDP&#10;4a8QfcaxvhsR2/2H/ioAwvgFrl34W1XVvhxrQ2XemO0tjI//AC2gNe614f8AtCeHr7Sv7M+Ifh45&#10;1bRG/eog3efAfvLXqnhLxLaeMPDljrFk4a3uolcf7PqKANyiiigAooooAKKKKACiiigAooooAKKK&#10;KACiiigAooooAKKKKACiiigAooooAKKKKACiiigAooooAKKKKACiiigAooooAKga0gZtzQozeuyp&#10;6+Zfjv8A8FB/hJ+z/wCK5PDmt3epa1rVv/x92vh+2W6+xf8AXYl1CH/Z60AfSS2sEbllhRX/ALwS&#10;rFeTfED9o/wn8NPhhovj7WE1EeHNWltUSaC23vCLj7jSrn5V9a9RtbmK9gjuIX3xSoro3qpoAsUU&#10;UUAFFReYnmbN/wA392pGbbQAtFZq+INNaTy11G1aX+5561pUAFFUpdUs4pxbyXcKTt/yxeRd/wCV&#10;XaACvBvBn/J5vxK/7FbRf/Rt3XvNeDeDP+TzfiV/2K2i/wDo27oA95ooooAKKKKACiiigCjqlu15&#10;pd3BHjzJYmRd/utcH8APAGqfDL4Z2OgavJBPfQSyu8lr9z5mz3r0G7u0s7Sa4k+5EjO232rnvh18&#10;QtL+J/hW38QaOJ1sp3ZEF1Hsf5WweKAOqooooAKKKKACiiigAooooAKKKKACiiigAooooAKK4C8+&#10;L3h/T/iZB4Gup5bfWp7dbiLzE/dSZ/hDf3q7maZYI3kb7qrurCnXpVr+zlezs/J9jprYWvh+R1YO&#10;POlKN+qfVeR+cPxrOz45eJ2/i/tb/wBmr6f+AH/JY/in/v2X/oqvAFRfGn7Qem+ITpzyeG9b8Qsl&#10;vJdR/JPs/wBYv4V9CfA8/wDF8/jEP7t3b/8AoLV+UZHTazB1ukqjt6ck3f53P6B4nqpZP9Wa96GH&#10;jfyftKUWvVOLTPoCioXmSLarOq7vuj1qav129z+dQr5X/af127b4v/DPRGdBpv2+G78vZ83m+Zt6&#10;19UV8l/tQ/8AJfvhd/12j/8ARy18zxFJxwDt/NH/ANKR93wXCM82XMr2hUfz5GfWlfA/wx/5O0m/&#10;7Dl7/wCjJK++K+B/hj/ydpN/2HL3/wBGSV5fE38fA/8AXxfmj2uCf90zT/r0/wApH3xRRRX3Z+VB&#10;RRRQAUUUUAFFFFABRRRQAUUUUAFFFFABRRRQAUUUUAFFFFABRRRQAUUUUAFFFFABRRRQAUUUUAFF&#10;FFABRRRQAUUUUAFFFFABRRRQAUUUUAFfCGlat8dv2sfif8RB4W+IsPwt8G+FdZm0O3tILFbi7uni&#10;bDSvu+7mvbvjr8PPjt4q8VQXfw1+JOk+FNFWHY9lfab9ocyf3t1eAeFv2T/2htI8feIPGXh744+H&#10;49b1N/K1NLXTt9u8qf34um+gD1/4afs5fGfwn470rWPEHx7vvE+kWr7rjSZNLWJJ1/u7g1fUNfK/&#10;w+8BftE+GvH+hzeOPjN4c1XRGdvO0qPSlt5rn/ZRq+qKACiiigAooooAKKKKACiiigAqhrX/ACCL&#10;7/r3k/8AQav1Q1r/AJBF9/17yf8AoNAHxn/wSn/5Iz4w/wCxqv8A/wBGV9t18Sf8Ep/+SM+MP+xq&#10;v/8A0ZX23QB+Z37SWtQeHf2qrrVrpHkt7O7hmdE/urtr6CT/AIKH+AgmW0bWR/wBf/iq8B/aJ0y2&#10;1v8AayfT7tN9pdX0MMyf7Lba+rx+xN8KmT/kDT/+BTV+1ZpUyaOCwP8AasJt+zXLy6aWV+q6n5Nl&#10;0c0li8X/AGfKKXO739XbozkP+Hh/gL/oFa3/AN+o/wD4qj/h4f4C/wCgVrf/AH6j/wDiq7H/AIYm&#10;+FP/AEBrj/wKaj/hib4U/wDQGuP/AAKavmfa8If8+qv3r/M+g9nxJ/z8h93/ANqcf/w8Q8Bf9AfX&#10;P+/C/wDxVN/4eIeA/wDoEa3/AN+l/wDiq7L/AIYm+FP/AEBrj/wKaqeq/sWfDaPTbqTTdGke+CN5&#10;Ikum27qPbcIr/l1V+/8A4Iez4k/5+U/6/wC3Txvx5+098F/iPG51Twxq0V7/AAXcMao+786534e/&#10;toL4Rtf7C1TTZPEHhveyIlzt81Iq5LSfBHh/wf44v7fxd4bnnt7d9k1j5+x0/wBpa+lLD9kj4SfE&#10;Xwab/wANRzwNcJ+5uPPZ/Jb0ZaXtuEXr7Kr9/wDwR+y4m29rT+7/AIB4jrX7S/hHwvrketfDeDVd&#10;EuHf/S9OnRfs83/Ad1eiXv7c3gHxr4WOl+K/C+pP9oXZNHCiun+8prnfC37Nng/xBdX3gbWY5PD/&#10;AIzsH32935m+K9T/AHajl+APhf4deZpHxB8N3f2KXd9n8R6VIzon93ctJVeEV/y6q/f/AMEbpcSv&#10;/l5T+7/gFT4Xftn2nw41GTS2gvtT8Jb2+zJNt+0QL/n+GvONR8e2XxM/ad0zxDp1vPBaXmoxukc/&#10;369M0n4HeCvBU/2rVNOk8a+D7p/k1nTp/ntf99BXjerR+GPh98ebOXQrt73w7Z30bxSfxba+r4en&#10;kcp11lcJxn7OV+Z6W+99bHzmd083jGi8wlBx51bl76+S6H6wL0payvDviHT/ABRpEGpaXdJdWU67&#10;kkStWvxG9z9aCiiimAVyHjr4X+HPiHa+TrFgkkq/cuI/llT6NXX0UAfOuoeF/H3wg3pphfx74PlT&#10;Zcaddf8AHxCp+9t/CsH9mn4n6dp/jDVvCK+dp+mXEzTadBd/I6N/FHX1RXiH7Q/wftvEvhm61vRL&#10;RIPE1j/pCTwfK7qv3qAPb6K+QfBfx88WfDLwBb+JvFfl694S3+U90j/6Rbf7Lf3m9q6CH/gof8H5&#10;kRjfaqm7+B7H/wCyrmq4ijRdqkkmevgcnzHMoOpg8POpFaNqLaufT1FeNfCz9qz4cfGDVH0vw/rP&#10;/EyH3LW8j8l5f9zP3q9lrSnUhVXNB3Ry4vBYnAVXRxdNwl2aswooorU4gooooAKKKKACiiigAooo&#10;oAKKKKACiiigAooooAKKKKACiiigAooooAKKKKACiiigAooooAKKKKAILjcYZBH/AKza23/er8wv&#10;hpJ4YH7JH7RWl30djD8XILvUf+EhS+2/a5l8z9y4387NvTH8VfqJXxf+2H8Iv2XfG3iyOP4neK9H&#10;8D+MpIRLLPBqMdld3MB4XzR/Evy8bqAOW/au8baJYfsFeE/B7X0M3ifxHYaZaaTpySB555f3Z3Ko&#10;7D+9X2x4Bs7jTPA/h+zvj/ptvp8EM3++sahq+F/gV4O/Yw+BHiyPxFp3xT0DxDrESLHZTa3rcVx9&#10;jH/TJf4TX37Y39vqljBeWsyXNrOiyxTRncrqehFAFys7VpL2DSruXT4EudQWJnt4Jn2I8m35VY9h&#10;mtGikB8XfBGw+Iumfto6y3xG8SQaxqN94X+0w6dpyOlrpied/qkz97/e7179+0v4s/4Qn4D+NdVE&#10;ksEsenSRI8CM7qz/ACLjH+9XnMD7/wBvmceXJ8vg37+z5P8AX17F8W/EuqeEfAOq6tpHhp/Fl7bK&#10;rjSoz8067vmxnuBzVT1hH0/Vlr4j43/Z68PfBHw1a+CbXX/g7r/hvWILe2SPxp4n0dre3vLzb94T&#10;l/vM3zDIr7n8T6uPD/hvVNSG3/Q7SW4/74QtXyR+0B8ZvBn7T/wouPh38NfEFprvjTUri3/4lltu&#10;82w8uVWdpR/Bs24r6u1Xw9Jqfge70Z5A0txp7Whkf+80ezdRJ8ybM1o1c+Rfg/8As++Gvjp8BJPi&#10;b4wgfU/H/iWG41aHX/Ob7Rp/3vJjgb+BI9owte4/si/EG/8Aif8AADwtrWr3QvNVELWt3OOsksbF&#10;Cze/y14T8Iv2jvCPwH+BDfC7xnff2L8QvDMM2kw+HZom+1ah97yJLdf+WiSbuGFe8fsj/D+9+Gvw&#10;A8KaRqlp9g1XyGuLuD+5LIxds/nTWz7A0lvv/X/APaK8D8FyK37aPxNX+74W0X/0bd1vfEz4CXHx&#10;F8S/2vD8QfFvhhPJWH7Do18sNvx/Ft2n5q8t/Z3+HMvw1/ax+Kmmy+INY8SmXw9os323XJ/OuPvX&#10;I27vSpGfWFFFFABRRRQAUUUUAZ2vtt0TUT/07yf+g15J+x/n/hRmk7o3jb7Rc/I6bf8Alq1e1kBq&#10;jhhSBNsaKi/7FAEtFFFABRRRQAUUUUAFFFFABRRRQAUUUUAFFFFAHyP8TmVv21PCGOdtvbr/AMC/&#10;eV9X3n/HrN/umvhLTCx/bJnBZ2H/AAkM3Df8Cr7uu/8Aj2m/3TXxnD1b28sZUta9R/kj9L4xofVY&#10;ZbRve1GOvzbPi/4b+HNW1/R/hldaZps95a6X4u1GW+eH7tspb7zV6x8D/wDkuvxj/wCvu2/9BarX&#10;7Hv/ACS2+/7Dd7/6MqhGDoH7YC2difs1rq+gvd30KDCzSI2Fc+/auXCYZUaeFxad7yjdesHBfo2e&#10;xmmMnjMVmWXNJckKln3tVVV3890rfM5n9oPxFezftEfDPQ9wSxgvYLtfL+9uZ9pz/wB819V18O/t&#10;lXlxp3xh0W7tJ2t7uCyheKZPvIwl+9X2X4duJLvQNOnlYNLLaxOz+rFRXdlOI58xxtKW6kvutY8D&#10;iLCqlk2VV4JJOElbz5rt/O5r18l/tQ/8l++F3/XaP/0ctfWlfIf7V97Bpvxs+HV5cskFpbsssssn&#10;3UVZl3GtuJP9wbf80f8A0pGPBCbzeyX2Kn/pDPrG4uYrOGSaZxHBGhdnb7qgV8K/C+CQ/tJWmuvH&#10;s0fU9Rv760vW/wBVPAGb94vtX2h4ruIr3wNrU0LpNFLp87K6/dZTG1fIXw++a0+Di/8AUB1X/wBC&#10;avPz/wDeYnDrpB83q+aMf1PX4Pi6eBx0v504PyXs6kr+t4pH2RoHiLTPFelw6jpF/DqFhLnZPA+5&#10;XxxW1XzX+xL4judT+H+q6TNHH9k0i78q3Krhtr7nO78c19KV9NluLWOwlPE2tzL8dn+J8LnWXPKc&#10;xr4K91B2T7rdN+dmrhRRRXpniBRRRQAUUUUAFFFFABRRRQAUUUUAFFFFABRRRQAUUUUAFFFFABRR&#10;RQAUUUUAFFFFABRRRQAUUUUAFFFFABRRRQAUUUUAFFFFABRRRQBwPxlu/H9j4GupPhtY6XqPircv&#10;kwatN5UG3+L5q+Av2Zbn9rfQL74kvoPgnw5uvPE93c6ims3TQ4umb955H95PSv07r4/+IvwK+L/w&#10;98W674y8C/HGDS9Mvblrt9D8XRq9jDnllV/4aAMPRfhD+0T8Z/jZ4E8SfFm38OeGPDnhC5a+hg0K&#10;6aaW6lK42t/s19uV8G/Av/gohrPiT412Pwp8YaHo2r6xPJ5P9veDr77XZfjX3lQAUUUUAFFFFABR&#10;RRQAUUUUAFUNa/5BF9/17yf+g1fqhrX/ACCL7/r3k/8AQaAPjP8A4JT/APJGfGH/AGNV/wD+jK+2&#10;6+JP+CU//JGfGH/Y1X//AKMr7boA/Nz46/8AJ4a/9hC2/wDZa/R9PuJX5rftCapaaP8Atavf3j7L&#10;S1voXmf/AGV219dr+2R8LFT/AJDr/wDgO1fqnEWBxeMweXvDUpTtTV7K/Y/OMjxuGwuKxvt6ijee&#10;l3bqz3KivDv+GyfhZ/0HX/78NR/w2T8LP+g6/wD34avhf7EzT/oGn/4Cz6/+2Mv/AOf8f/Ake40V&#10;4d/w2T8LP+g6/wD34aj/AIbJ+Fn/AEHX/wC/DUf2Jmn/AEDT/wDAWH9sZf8A8/4/+BI6r4t/BTRv&#10;irpcizxpa6qv+pvkT5h/st/eFfJOm614w/Zl8dyWNxv+yb97wf8ALG5i/vLX0Z/w2T8Lf+g4/wD3&#10;4auY8eftDfBb4i6I+m6vqfmI33JxB88Lf7LU/wCxMz/6Bp/+Asf9sZf/AM/4/wDgSNvxNpnh/wDa&#10;K8Jx674Xu0tvFViqvDIj7JY2/wCeb1vfB/4nwfEOxn8M+IrT7P4lsF8q7tbpP9co43ivi2x+KOm/&#10;CDx59u8I+IZNRtE/j8vYky/3WWvUvGn7QvgjxfBYeN9G1WTw941sPvWvl/LdL/dZqn+xcz/6Bp/+&#10;Asv+1cv/AOgiH/gSPb/En7OiWF/PqfgfUn0G5lffNYv89pN/s7f4a+CvHNnqGifG+W3vtMtbK9gu&#10;1R7XZ+5evtrwh+2x8P8AVNAtbjV7+TT9QPyzQGA/er5J8c+IdD+JX7UVvqFm/wBt0e91CP7/AMm9&#10;a+64Ry/GYSviKmIpSgnSktVbsfG8S4/C4mlQhQqRk1NPR3PVfCHxh1L4Q+J7tre32aPcOrTaVv8A&#10;k3fxMn92vszwb4z0rx34fg1fSZxPayj/AIEjf3T7186/Fb9kea4R7zwjcb8/M1jdv/6C1eM+BviD&#10;4n+AnimeGeznh/gu7G7TYj1+VRVkj9HbufohRXJfDn4jaR8TfDsOraTMHH3ZYc/PC/8AdautqhBR&#10;RRQAUjLupaKAPk34j/C/SLfxheeBtfjkTwT4ul+1289u+z7HdL/tV8UftT/AzRPgv8XbLw1pFxdz&#10;WE8MLs8/zP8ANX6lfGj4eR/EbwZPaphNStf9Isp/+ecq1+Yn7VfjlvG/xX0OS6t3g1OytobS73/x&#10;uj187nNGm6Htbe9dK5+y+GeY4pZp9QVR+ycZy5el9NfU+2PgZ+xP4G+G+r6N4utbi+vtSjgWWIXE&#10;nyI7L96vqKsPwd/yKeif9eUP/ota3K9qhRp0YctONkfmOaZli8zxLq4yo5yWib7LoFFFFdB5AUUU&#10;UAFFFFABRRRQAUUUUAFFFFABRRRQAUUUUAFFFFABRRRQAUUUUAFFFFABRRRQAUUUUAFFFFAEU27y&#10;X8v7235a/Of9jz9n34Z/FLxb8Vrb4vaJB4o+Llpr8/8AaNrrjszx23/LCSJd33Cv8VfoxOzRQOyj&#10;cyrX5ifA/wDZTh/bc8U+Pvib8SfGWt6f4lg1qbRv7O0SZbSWyihb5I3+X06UAfYn/DB37P8AnP8A&#10;wqvQP+/bf/FV7fpumWuk6dBZWkEdra26LFFDH91FHQV8WTf8EnfhvcbGk8deP5tv/PTWFb/2Svs3&#10;w/o0egaHYaXC8k0Nnbx26STPud1VcDcaANOiiigCv9nj8/zvLTzcbd+35ttWKKKAMyy8P6Xp13Jd&#10;Wum2trdS/fmhgVHf6sBWnRRQBmXOhabeXsd5PptrNeJ924eFWdP+Bda06KKACvBvBn/J5vxK/wCx&#10;W0X/ANG3de814N4M/wCTzfiV/wBitov/AKNu6APeaKKKACiiigAooooAz9e/5Amo/wDXvJ/6Ca8l&#10;/ZCd5fgZpDSSPM3nXHzu+/8A5atXsN3aJeWk1vJ9yVGRtvvXOfDb4eaf8LvCVt4f0uSeaygdnRp3&#10;3v8AM2aAOsooooAKKKKACiiigAooooAKKKKACiiigAooqNmVE3N8irSA+DtM/wCTy5/+xkm/9mr7&#10;suz/AKLN/utX53+L9evPDvxm1jxnpiJPaSazdPp92/zW8/Ztp9q+gP2TvHWn/wDCpNctby+dbrTL&#10;ie4u5Lp/lRZPmX5jX5hw5mFOhiq+DlvKUpX6WSVvW6u79kfunGeUVsTgcLmMHpThTg0ld3d737Wd&#10;l6u2ljov2PP+SWX/AP2G73/0ZVfV/wDk9HQv+xYm/wDRjVb/AGQrK4sfhMzXELwpdapd3EIf+OJn&#10;G1x7Gqmr/wDJ6Ohf9ixN/wCjGr36aay/B/4ofmfOVpKWe5q07+5W/I8Y/bVXd8W9N/7B8f8A6Nr6&#10;U+GvxJXXvE+reEfsTwnQbS0/0ovxNvj9K+bvi0olf43M/wA7JqmmbHf5mT94vT+7Wb8Qfinrvwv+&#10;K/ieTQHjhlu/sfmu6bvlRB8v496+Yhj1lmOrY2b92cldJX0XtI2++Kf4H2dXJ3nWU4bLYJOpTg+V&#10;t2V2qEr/APgM2ra7X9PvWvij9uk7vGnh1f8Apwk/9GV6NdanNq37Tfw+uXd0+1eHWuHhR227mXd0&#10;rzT9sDPi7xpdyaaN6eF7FP7R3/Ls81/k2/3q9fiDFrG5XWhFaqaivOyUr/c/wPnODsueW57hak5X&#10;Uqbk+nLduCX/AIFZX7vY+obX/kicH/YvL/6TV8Y62NX0b4L/AAs8T6bcfZYre2u7Fpkf5tzyN/MV&#10;6v8A8LA16w+Ld94OF8JfDsnhmNUtX+5A32TO4V574n/5NA8Af9hGT/0KSvKzbEQxdKfJdOnCS+cZ&#10;09Ue5kGBqZdVh7W0lWq05d/dnTraO/U9N/YTOdF8XL/09wv+avX1PXyr+wf/AMgbxh/18W//AKDJ&#10;X1VX1nC+uUUH6/8ApTPzvjf/AJKHFesf/SIhRRRX1R8MFFFFABRRRQAUUUUAFFFFABRRRQAUUUUA&#10;FFFFABRRRQAUUUUAFFFFABRRRQAUUUUAFFFFABRRRQAUUUUAFFFFABRRRQAUUUUAFFFFABX54/tH&#10;/sD+NfFnxJ1Lx5/wsG08SaO1212nhjxbPJFYorf8stwbG0V+h1fm5+0v8PPgt4T+KepX3x4+Mfib&#10;xDcX9w1xaeDrW6byraBvuRtFH/D6fdoA1P2Yv2sPBXhP4x2Pwi/4Vf4c8O67O/k/2l4Oniu7Tf7u&#10;Fz+tfofXy7+x94h/Zu12xuLf4LWWjWV7aoPtEEcGy92/3m8z52+tfUVABRRRQAUUUUAFFFFABRRR&#10;QAVQ1r/kEX3/AF7yf+g1fqhrX/IIvv8Ar3k/9BoA+M/+CU//ACRnxh/2NV//AOjK+26+JP8AglP/&#10;AMkZ8Yf9jVf/APoyvtugDwH4xfsh+F/i94k/t2a4n02/dNkxg+7N/tGuB/4d2eF/+g7ffpX15RX0&#10;uH4kzfC0o0aWIajHRI8GtkWXV6jq1KSbe58h/wDDuzwv/wBB2+/Sj/h3Z4X/AOg7ffpX15RXR/rZ&#10;nf8A0Ev8P8jH/VzK/wDnyvx/zPkP/h3Z4X/6Dt9+lea/tA/sgaD8IPh1P4isdVu7q4imVPLk+4d1&#10;foNXzz+3L/yQW/8A+viP+tevk/EubYrMcPRrV24ykk1pqmzy80yLLqGBrVadJKSi2t/8z4E8K+BY&#10;tS06DVNSS6j01rjyfPjT5H/vfNX0p4A/ZL+F3xLg8zQ/FF99oVdz2swVZU/4DXWfsa+CtM+IX7Pm&#10;q6Rq0HnWz6jJtf8AiRtq/MtZsnwvXwL4xg8N6xdvol7K+/Q/E9r8iO3/ADzlrTPOIs2weaYihRxD&#10;UIydlpovuIyfJMuxOXUatWinJrV66mwv/BO7wx/0Hb39K8i+Nf7G1z8NimoaXcT6porfffZ88Lf7&#10;VfTWkfGjxB8NL600X4k2D+U/yRa/a/PC/wDv17bY6hp/iTTRNazw39lOnDodyOprw3xXnb/5iZfh&#10;/kewuHcqX/Lhfj/mfmjpvwO8O+KPB0d1oupXU/iO1ffd6a4+d4v70X96ve/gX+yr8PNYvdO8WaXr&#10;N9e/Y5Vd7J/k2Sr/AAvWl8aP2cr7wlqP/CWeAUn3xP5stjB99P8Ac/2f9mvK/BHx11XwP47fWI7e&#10;NLe82/2hYp8qzf7X+9WU+J85qRcJYmTT0e3+RccgyyElKNBJr1/zP0GrmPGPw78P+PrL7NrWmwXY&#10;A+SQp86fRqv+F/E1h4u0S11XTpkntJ03oU/h9j71sV8wfQHyVrfwC8Z/BfUrjxB8Pr+S9t/vPY/x&#10;7f7u3+KvQfhT+0/onjFk0vXNmi62vyYn+SJ29v7te6V84/tB/s1L4vkk8Q+GI0g1j71xa/dSf/aH&#10;+3QB9Gq26lr4v+Dfxm8a+B7S7sdStJNd0rTX2XFq/wDx92q/7P8As19Q+Afih4e+I9l9o0e9SSTq&#10;9tJ8sqf7y0AdfRRRQAV+Vv7fvh+z0b9pW0mtE8k3kFtNKid33fer9Uq/L7/gof8A8nHaT/17W3/o&#10;VeDnX+7fNH6v4aL/AIXb/wByf6H6S+Dv+RT0T/ryh/8ARa1uVh+Dv+RT0T/ryh/9FrW5XuR+FH5b&#10;V/iz9WFFFFUZBRRRQAUUUUAFFFFABRRRQAUUUUAFFFFABRRRQAUUUUAFFFFABRRRQAUUUUAFFFFA&#10;BRRRQAUUUUAV50eSB1RxHJt+V/7rV+fekfsC/H7wn8SPFHjbw78fLfSdb8QStJezx6d8s/8Ad3oQ&#10;U4+lfVEHw8+J0fx51TxM/wAQ0f4eXFj5MHhZ7Rd1vPt/1m/H97nrXgdx+zf+14b26ktf2lLGO3eZ&#10;nijk0eJ9i7vlXmE0AWX/AGbv2uH4b9pm12eg0C2T+UNfYegWl5YaJYwajd/br+KCNLi6CbPOkCjc&#10;2Pevi1/2av2wWPz/ALTNiV3dtHiT+UNfaPh+0vbHRLGDUrv7dqEVvGlxdImzzpAvzNj3oA1aKKKA&#10;CiiigAooooAKKKKACvBvBn/J5vxK/wCxW0X/ANG3de814N4M/wCTzfiV/wBitov/AKNu6APeaKKK&#10;ACiiigAooooApancNZabdzpy0UTSL+C1w3wG+IeofFH4b2PiDVLeC1u55ZEaO13bPlbHeu21iB7n&#10;Sr6GHmWSGREH+0V4rzz9nDwZq/gH4UabouuQR22oRSzO6I+/70jMKAPU6KKKACiiigAooooAKKKK&#10;ACiiigAooooAK53xpr1n4W8J6pql+4jsbW3Z5Wxu4xXRV5n+0V/yQ/xp/wBg5648ZUdLDVKkd0m/&#10;wPRy6hHE42jQntKUU/m0j4o8US7fgD8Pdv8Az/amy/jLXfWVpF4d/tnSdMjSy03U/h7HqN7ap9ya&#10;6/56c963fjlo2nv+yp4K1I2afbbe3tlimT5dm9Pn/Oud+OnheQfBv4eeKbODZL/Zcen310kjb3Qq&#10;vlJt/i53V+QVMPPDVKlVLmcacJfJpRf56+R/R9HHU8whRpv3FUrVo62tzc3tF69l1vsfVPwF/wCS&#10;OeEP+wbD/wCg15/rHy/to6Du/wChYm/9GtXofwTtprT4R+E7eeF4ZY9OiV0f5WX5a828Q/8AJ5Gl&#10;f9ivcf8AoZr9Cq/7ng7/AM1P8kfj+CalmmZNdYV/1PJfiQft2m/G3Urf99Y3Gp6ckN0n+qdkk5UH&#10;2rxjxr4luvGet3mtXqJDd3CqrpD9zhcV6/8Ad/ZU8X/9jO3/AKPryGPwVruo+GX12006a60lZWha&#10;aH5tmOufQV+R5x7arUhGndqUedpf4pv7lc/fsi9hh1UdVpOnP2ab0vanSj98uVOx9WWX/Jxfwu/7&#10;FX/2nXBfGr/kZ/jh/wBemnf+hLRc/Fax0f8AaG8KXcxt7rR9LsIdMiu4G/heNQZGPs1SfGFVl8Vf&#10;G5vvo1lpzo6f8Br6yviKdXCVVTd+WpL/ANNNfoz4jBYath8dh51Y2To07f8AhTB29Umr+p53+0VP&#10;LbfFC8KO6N/Zll9x9v8Ay7R16V8cPCln4O/Zn8BadaO7x/aY7jM33t0kbO3/AKFXJeG/h1rfx7+G&#10;Wt6rb7L/AMX2V9HEtxcfI01sI8CL04r0/wDazsZtI+BnhC2mXbc2stvC6/7Qh2mvMpYac8Njsc4+&#10;7UjeL9Zar101PSrYuEMbleVRmvaUanLOK7xpq0vR3dvmO/YO/wCQN4w/6+bf/wBBkr6qr5b/AGab&#10;dPAnxK17wbYgzabc6TZ6y883+tWR1+7j+781fUlfovDcfZ5bToveDafrdv8AU/HeNJe1zutiI/DU&#10;UZL0cVb0Ciiivpz4gKKKKACiiigAooooAKKKKACiiigAooooAKKKKACiiigAooooAKKKKACiiigA&#10;ooooAKKKKACiiigAooooAKKKKACiiigAooooAKKKKACvg/8AZTPgWw/aA+O6fEL+zR8TpPFVy0L6&#10;3t3vp27/AEfyPM/g2/3a+8K+KNJ8LfDj9trx/wDEHQ/ih4EstM8X+ENXk060eC6kt76azX7k24N8&#10;yn8qAMr423ngpf2x/gq3wy/s6Txx9rmTWRoG3/kHbPm+0eXx9N1fdleP/BX9lH4Yfs+vPceCvDUO&#10;nahcJsm1GeRp7h1/ul3JNewUAFFFFABRRRQAUUUUAFFFFABVDWv+QRff9e8n/oNX6oa1/wAgi+/6&#10;95P/AEGgD4z/AOCU/wDyRnxh/wBjVf8A/oyvtuviT/glP/yRnxh/2NV//wCjK+26ACiiigAooooA&#10;K+ef25f+SC3/AP18R/1r6Gr55/bl/wCSC3//AF8R/wBa9/h//kbYb/HH80eLnX/Iur/4WYn/AAT8&#10;/wCSNXv/AGEpP/QVr3L4l/DjTPib4bfS9RTayfvbedPvwS9mWvDf+Cfn/JGr3/sJSf8AoK19Q1tx&#10;L/yOcV/i/RGPD/8AyK8P/hPnLwh4ul8OX3/Ct/idAl3E/wAljqN0n7mdf4VZqtah8JPE/wAItRk1&#10;f4bXf2vTZPmm0C6fcm3/AKZ16n8SvhppXxP0B9N1JNkq/Nb3Sffhf+8tecfCLx9qXhDxBP8ADzxp&#10;dZ1G3/5B17J/y9Rdua+aPoDqPh58dtG8aXR0u9STQfEEXyzabffI+7/Z9a4T4/8A7NEHi2OfXfDM&#10;CW2s/emtU+RLr/7KvSviJ8GvDvxIt2a7g+x6on+p1K1+WaFq82g8X+OvgO8dp4rjk8V+Gt2xNVtY&#10;/wB7Cv8AtUAeJfBb4r6l8EvFs+k65HOmlSv5V3ayf8sH/vV90aXqtrrWnQX1lOlzazpvikTo614p&#10;8Qfhx4R/aK8Mvq+gXUH9tbP3V3H8rN/suK80+D3xS1n4F6//AMIT43t3h01n/czyf8sc/wB3/YNA&#10;H2JRVWzvIL+0jnt5Emt5F3JIn3TVqgDxz4tfB681PUo/Fvg+RNP8VWv3k/5ZXi/3ZBXja+D7H4m6&#10;jd3Gg+Z4H+JFn89xpu/yopmH8SV9j15N8Yvgz/wmv2fXtCn/ALL8W2Hz293H8vnf7D0AeaeGP2md&#10;e8CatHoHxG0mRHi+T+0UT5v95v73/Aa+ivDXi7SfF1gl5pF9De257xv93614jpWvaR8YPtHgj4i6&#10;SmmeKLdNqv8Ad3/7UbV5f4r+D3jz4Dajca54Tvp59MT5t8A3Pt/20oA+2K/L7/gof/ycdpP/AF7W&#10;3/oVfVfwt/a/07V447HxdB/Z97937VAn7p/qP4a+TP8AgoFdwaj+0Potxa3Ec9vJZ22x433/AMVe&#10;DnP+7L1R+r+Gb/4Xrf3J/ofpb4O/5FPRP+vKH/0WtblYfg//AJFPRf8Arzh/9AWtyvcj8KPy2t/F&#10;n6sKKKKoyCiiigAooooAKKKKACiiigAooooAKKKKACiiigAooooAKKKKACiiigAooooAKKKKACii&#10;igAooooA8a/aQ/aDl/Z+0PTdQi8C+IPHBv5miMGgQq7Q4XdufNfCX7If7eOoeA/DPi+31D4aeP8A&#10;xiLzxJd3yXVii3X2VX2/uG3sNrJX6ot0r83/ABF+1PrPwhb4g2/7OHwltdX8F+HNRnvfE/iHUZ3+&#10;zzXjbfNaH5wWxt5+n3aAG/tB/tceMP2kPA6eAPAfwk8f+GvEGqXtt5OsalB9nhttsikszITX6F+F&#10;bO9sPDGk2+oyCfUIrSJLiT+/IFG79a8J+M/7SHiH4cfszaB8U9O0WxvZJ/sFxqFjNIwVIJmUPsb1&#10;G7vXv+janFrOkWOoQ/6m6hWVP91lzQBfooooAKKKKACiiigAooooAK8G8Gf8nm/Er/sVtF/9G3de&#10;814N4M/5PN+JX/YraL/6Nu6APeaKKKACiiigAooooAr3FwlpA80nyRRozsf9kVj+DfGmkePtAg1n&#10;Q7oXunysypNsZc7Ww3Wr+vtt0TUT/wBO8n/oNeRfsdSK/wACdJZen2i5/wDRrUAe3UUUUAFFFFAB&#10;RRRQAUUUUAFFFFABRRRQBzniHxpofhe70611XUIbO41CXybZHfHmNXm37V3iGbSPha9lDGjR6xdw&#10;6ZM7/wAEcrbWI968J/apv9Q1H45afZTF5tL0tLS4U7PltldvnZjXr37XM8V38NvD80Lo8Ta1Zurr&#10;91l3V8TiMzniqWOopW9non1d9/yP1HL8gp4DF5TiJS5nX95romrOP4NN+aM/9pPwPdWP7P8Ao3hr&#10;QrO61N7WW2t4kjXe+0Lt3NXrXw48MNY/DLw5o+s2UbT2tlCksDbXVHVa7OD/AFMf+6Knr36WXU6W&#10;JliU94qNulkfHYjOa+IwEMDJfDUlU5ru7crfJf8ABGqNoxXz5r//ACeTpH/YrT/+htX0LXy38XZH&#10;i/aC1WeN3SSPwFesjxnayncawziXJSpz7Ti/u1PS4XpuriK9NfapVF96SPOS3/GKni//ALGdv/R9&#10;dr+zszL+zT49/wCuV7/6Irp/C3hnTfEP7IUUV9aRyqNIlvW/hzMis4f67sVyn7Nreb+zL45/veVe&#10;f+iK+HpYeVLG0Kjd1KhL8m/1P0vGY2GKy7GQSs44qN/vSX/pLPlmJV8hF/hrv/BtzLcfD/4lPcO8&#10;zGxtPnf5uk1cXpuk31/ol9qVvBvsdOWN7t/7m/gV7B+zLFDeJ8RUmjSaL+wW+R/ufxGvz3KaM54q&#10;NPZSUv8A0mSP1XPMRGjg6la3N7OUG11+ODt5XVj1b9hX/kTvEn/X+v8A6DVr9ub/AJJlpP8A2E1/&#10;9BaqX7B7bvAviD/r/X/0Ctn9s7Q9S8QeANGs9LsbjULttUj2xwJu/hbrX6nSpuXC3JHV8r/9KPxK&#10;tONPj/mk7JVFq9PsmV8GP+Tj9S/7FDTv/QVr6dr5n+FNpPp/7Tmt2c6hLi18K2EMq/7QVa+mK+jy&#10;NNUKie/PL8z43iuSljKUls6VP/0lBRRRX0R8YFFFFABRRRQAUUUUAFFFFABRRRQAUUUUAFFFFABR&#10;RRQAUUUUAFFFFABRRRQAUUUUAFFFFABRRRQAUUUUAFFFFABRRRQAUUUUAFFFFABXwDrv7LHwB+LH&#10;xX8V+KB8V9b0vxXPq81jfJb6ytrKk6NholDfNtFff1fk9a+BvgJH4j/aDk+Ns/8AZHxEXxJqd3aJ&#10;PJJE6QOzNazWu37xNAH0Hdfs6fCP9j3W9G+IXij4r+KrWC0m/wBHg1XVWlhmb+7sH3q+vvA/jnQv&#10;iR4ZsfEPhvU4NX0e8TfDd2r7kcV+afwx+J/gf4i+Lf2ZtP8AiH4k0rXotO8O373aalIrok7Ntg+0&#10;b+N+xe9fQ/7BFxYx+LPjrpvhXY/gC18Wyf2Q8B3W6MY181Yv9ndQB9i0UUxztTNAHgHxa/bO8GfC&#10;zxnP4Rh0zXPF3iK1i8++sfDti1z9ii/vSt0X6V6F8G/jX4T+PXg6PxN4Rv8A7dp7O0MscibJYZV+&#10;9G6H7rCvnr/gnzEms3fxp8S3n7/W7/xld29xPJ97yo+EX6UfshWcXhz9qH9o/Q9Pj8jSk1e2u0gT&#10;7iSvH89AH0r8T/if4c+D3gu+8U+Kb5dP0ezXLyEbmdjwqqo+8TXj3w3/AG6PA3xB8Z6d4ZvNK8Q+&#10;EdQ1b/kEP4i05reLUP8Arm3972riP2/E/tjxx+z54buv3mj6l4wV7uB/uTeUm9FP/Aqf/wAFKdLt&#10;k+F3gnV402ahpfirTntHj+V0zKq4WgD2H4//ALVnw8/Zu0v7T4u1cpeOm+LTbVPNuXX+9sH3V9zX&#10;d23xA0m6+HcfjXe6aK+mLqvmOnzeQY/M6f7tfP37eXw78OS/s2/ErxW2jWn/AAkcmjKj6i8e+XYG&#10;X5Qa9C8HeH7nxb+yPoui2RjF3qPg+G0h3/c3PaKooA800P8A4KO/D7xR9kk0fwx401G1vJlhhu4N&#10;Dk8p/mxu3+lfT+oTrdaBdzDciS2rMN3bK18BfDL4p/HD9ir4PaHpfxE+FtjqHw+8P/6Nd65o19vu&#10;4YC3+taI8N1r7us/EVl4u8CR61pkgnsNR0/7TbP/AH0ePK0AfI//AASn/wCSM+MP+xqv/wD0ZX23&#10;XxJ/wSn/AOSM+MP+xqv/AP0ZX23QAUUUUAFFFFABXzz+3L/yQW//AOviP+tfQ1fPP7cv/JBb/wD6&#10;+I/617/D/wDyNsN/jj+aPFzr/kXV/wDCzE/4J+f8kavf+wlJ/wCgrX1DXy9/wT8/5I1e/wDYSk/9&#10;BWvqGtuJf+Rziv8AF+iMeH/+RXh/8IVwXxX+E2m/E/R/KmP2LVIPntNRT78Lf4V3tFfNH0B4d8Jv&#10;ivqWmax/wg3jn/RfEFt8lvdv9y9X+H5v71e1XNvFdQvFKiSxN95H6VxPxX+FGn/E7RhDKfsuq2/z&#10;Wl8n34W/wrkfgh8Ury4kk8GeMJPs3i7TnZP3ny/aYh91l9aAIfF/wBn0zVbjxH8PtSfw9rH33sU/&#10;4952/wB3+HNcfqvivSfiZZf8Ir8UdG/4RjxIqbLfUD/qnb+8rV9Q1znjPwDofj/TfsWt2KXkX8LH&#10;h0+jUAfKfgjx34l/Zn8W/wBg+JvP1Hw1dPvhnT502/8APSJv5rX1Qnj7RJfB9x4nivo5tHgt2uHn&#10;ToqKuWr5y+LXwh8YeFfDt9Yaf/xVfhNf30ME/wA93Zt/s/7NeBaT8Udc8CeC/FGlW48+yvrGSKW1&#10;n+4m5du7/eqZO0W+xvh4Rq1oU5bSkl97SNjxb/wVC1y3169j8PeFtLl0lX228l9JJ5rr/eO1gKyf&#10;+HpvjX/oUPD/AP33P/8AF1V/4Js+F9I8VePPGcWr6VaapDFYwukd3Csvlt5jetfoN/wp/wAD/wDQ&#10;p6N/4BR/4V8vho47F01WVa1+lj9yzyvwtw7jZZdPLedwS15nrdfmfmb8R/28df8AiKlpLN4U0fTN&#10;VtX3w6javJ5qfm1dTpf/AAU58c22lw2114Y0TUHVdjzzmX5/qA1foT/wp/wP/wBCno3/AIBR/wCF&#10;cr8Qf2aPA3jrQJ7EaBp2m3X3oLu2tUR42/AdK6/qmPf/ADEfh/wD5/8A1h4TTv8A2R/5Mfmp45/a&#10;yu/F+sx6lb+ENE0Wf/lslpu2zfnXmPjT4j3PjLxVBrU1rBA8Aj2wR7tny1+lvgWLw/4L1i08GfET&#10;wTo9rd/6mx1j7JG8V0nbLYr3UfCHwO3P/CJ6N/4Ax/4VlWy7GV48lWvdeh6GX8Y8O5VX+s4LK3Cd&#10;mrqXR20/A/PzTP8Agp34y07T7W0TwpoLpBEsXmO8/OF/3qn/AOHpvjj/AKFDQP8Avub/AOLr79/4&#10;U/4H/wChT0b/AMAo/wDCj/hT/gf/AKFPRv8AwCj/AMK0+qY9f8v/AMP+AcL4j4Ubu8p/8mPgL/h6&#10;b44/6FDQP++5v/i6P+Hpvjj/AKFDQP8Avub/AOLr79/4U/4H/wChT0b/AMAo/wDCj/hT/gf/AKFP&#10;Rv8AwCj/AMKf1TH/APP/APAX+sXCf/Qp/wDJj4D/AOHpfjb/AKE/w/8A99z/APxdfT37KH7WQ/aM&#10;tNSs73R00nWNORXlED74JFbptzzXS/Gz4VeDrT4P+Nbm28L6VBPFo93KkkdqisrCJiD0r5M/4Ja/&#10;8jt42/68YP8A0NqxhLFYfF06VSpzKXkejXo5BnXD+Mx+BwXsZ0eWz5m92vkfo/RRRX0p+KBRRRQA&#10;UUUUAFFFFABRRRQAUUUUAFFFFABRRRQAUUUUAFFFFABRRRQAUUUUAFFFFAEFxF58Ekf3dystflhq&#10;nxV0/wDZ0/Z8+MPwC+JNrdeH9aMt/caDqr2rvb6zFO29drhfvjdzXveiftvWPwu/aJ+LvhL4zeJB&#10;4V0mxvFbwyLrT5Ns1tt+8joh3VwXwO/bg+DfxQ8J+IrX47+K/D+r3dt4huzpMGq6Wzqlj8vlMvyH&#10;/aoAwviN+0f4d/aE/Z08EfAn4VfavGPizWbOwtNQe1tZUh0qKLy/NaZnUeh+7X6N+EdE/wCEZ8L6&#10;PpPmeYbG0jt9/wDe2Ltr5g8Jftf/ALInw4eeTw14s8LaFLdbVmfTdOkRnx03bIq+q9K1O11zTrXU&#10;LGdLqzuYlmhmT7rqRlWFAF6iiqGrG9XTLs6b5Jv/ACm+zC63eV5u35N+3nbnrQBL9ttxefZfPT7V&#10;s3+Tv+bb64q1XxX8EvCPjDwp+2xrL+OfFf8AwlGt6j4V+0MkMZitbJfP/wBVCv8Adr6V+N3hbxT4&#10;0+GOuaH4N1iHQdfv4vs8OpT7v3Cs3zsu3+Lb0ptWSa6jtrqbun+PPDeq6vJpNjrum3epxbt9jBdx&#10;vMmP9gHNdFXwX+0X8EPAfwG8AfD3TfA+mpafFj+1rSHRr2xf/iY38u7/AEh5W6yIV3M2a+1vEOrv&#10;oPg/U9TkH76ysZbl/wDeSPd/Sk9FclEeoePvDWlaxFpF94g0201WTbssZ7qNJn3dPkJ3V0VfF/wN&#10;+AnhL4vfs1/8Jx4r0mDW/GHiu2uNZm1ucbruGRyxjEUnVAm1Mba9d/Y18eX3xE/Z68L6jqt2b/Uo&#10;Uksri4f7zvExT5vfimHn0Pc68G8Gf8nm/Er/ALFbRf8A0bd17zXgvguRW/bN+Jq/3fC2i/8Ao27p&#10;DPeqKKKACiiigAooooAjdFlTa3zK1VdM0qz0W0FtZWsNnAvSOFNi0zXSy6LfsrbWW3k5/wCA15d+&#10;ylq19rfwX0m71K8n1C7eWffPO+9/9Y1AHsVFFFABRRRQAUUUUAFFFFABRRVJr+3W7S2aZFuGXcsW&#10;75mH0pN2HZvY8x+Pvxeu/g54d0vVLXT4tTW4vVtpo5HKkIVJOPeu18DeNtM+Ifhez13SJWeyulyo&#10;YbWU91I9RXiX7bb/AGjwLoVpCPNu21NZVgQbmKiKTJxXU/sjf8kP0r/rtN/6FXy1PHV3ndTBt+5y&#10;J+j02+8+7r5VhVwvRzKMbVfaOLfdO9rryto0eU/HRt/xE+K6/wDUmR/+jK0fjIu39mr4br/086Z/&#10;Jal8H+Go/H158e9Pv5X8ybUprVLofNKkSAsEH+zxXhvh7xbJq3wx/wCEeudSu73Uf7esnsbF9zbI&#10;E6+XXyOJxKpOUpqyrRmlrs1Nu39dz9PwGFdf2EIPXCzpOWm6lSir+VtW79EforB/qY/90VPUEH+o&#10;j/3anr9XWx/Or3YV8aftReJr7wb8Zxfw2gmi1Dw82k+ZKPk2Sy/PtPqK+y6+Uv27f+PLwMv/AE+z&#10;f+gpXy3EykstnUg7OLi/xt+p99wLKDzylRqR5o1FKL+6/wCh6m/hiDwT+zlfaPbzPNBaeHptry/e&#10;P7hjXL/CW3gh/ZDd4ERPM0C7d3T+NvLk5r2fTbeK98O2lvOiTQyWkaurcqylf8KxPG2mWukfC7xL&#10;ZWUEdraxaTdKkUK7VT9y3aumpg1Fe3joo0nG33M8yjmbqJ4Som5TrxqOV9NLp/fe58t/sQ2Ftqut&#10;eKLS7hS5tZbGHdDMm9W+arv7M2iW+r/Ef4qaSf3NvcJNafJ/ApkZeKj/AGEv+Rm8Sf8AXjD/AOhV&#10;6x8Dfgbrfww8e+LNb1HUbK7tdXZniSANuTdIz/Nmvicmwk6+GwNSMLqMp8z8mfqPE2YUsJjc2ozq&#10;cs5wpci7tNN28z0H4VfDLT/hN4Ms9AsJZLlLcHfdTqokmYn7zYruKKK/UqVKFGCp01ZLRH4ViMRV&#10;xdadevLmnJttvq3ufPfhb/k83xt/2AbT/wBlr6Er56sceGv2wtWuNUxbQ6/o0MOmP/z8PFt3r+Ff&#10;QtePlWirp7+0n+Lv+R9HxDrPCzWzo0tfSNn9zTT800FFFFe6fKBRRRQAUUUUAFFFFABRRRQAUUUU&#10;AFFFFABRRRQAUUUUAFFFFABRRRQAUUUUAFFFFABRRRQAUUUUAFFFFABRRRQAUUUUAFFFFABRRRQA&#10;3cu/H8VcT4r+C/gXx3rFvqviHwnpWr6lb/6q6u7VXcfjXzx8fdT+K3wc/aPsPiN4f8J6t8RfBF1o&#10;39nXGjaVP89nPuz5mw/ezXhH7PH/AAUA+Ifn+Pf7Q+Ffi3xjC2v3Dwi0Te2mJu/49nz/ABJQB9na&#10;x+x/8HNcsdZtbrwBo/lauyvd+XBsZ2HoR93/AIDXc/DP4W+GPg94St/DXhHSYdF0e3LMlvAP4j1Y&#10;+prwL4Y/tpeKPiD4+0rw7dfA7xj4etb19j6rfxqsMP8AtNX1ZQAUUUUAfE83w/8Ajb+zD8U/HV98&#10;LvB2nfELwZ4yvP7US0uL5bSXTLwrh92fvIfaup+DPwQ+Jnwf+FHxF8Ub9K1f40eLJpNTdJH/ANES&#10;Xb+7g3f3RX1fRQB8pfHT4HfEX48fAnwRqFw+naP8X/DF5BrNtGH/ANEe6T70TN/dauNv/h78cv2r&#10;vFngy0+Kng/Svh94M8M6jFq15BaX32iXU7mL7ipjO1M/3q+36KAPkb9tzTPjf8RfC2s/D3wD4C0v&#10;WPDWs2Kwy6zdaisUsLfxL5Zra+A2q/Hqx+D19oPiDwLofh7xD4f06Gz0Nxfebb6g0cez59v3Pu19&#10;P0UAfDPxItv2mP2mfCM/w21v4daN8PNF1TbDrOvPqq3GYN3z+RGmTz/tV9c+HPCNr4B+Gdj4bsnd&#10;7XS9M+yRO/3tqR7RXW1Q1r/kEX3/AF7yf+g0AfGf/BKf/kjPjD/sar//ANGV9t18Sf8ABKf/AJIz&#10;4w/7Gq//APRlfbdABRRRQAUUUUAFfPP7cv8AyQW//wCviP8ArX0NXzz+3L/yQW//AOviP+te/wAP&#10;/wDI2w3+OP5o8XOv+RdX/wALMT/gn5/yRq9/7CUn/oK19Q18ofsCavp9t8JLu1lvoEuv7QdvJd1V&#10;vurX1TDcRypujdHX/YrbiX/kc4r/ABfojHh//kV0P8P6smooor5o+gCvM/i/8IYPiJZx3tjOdL8T&#10;WXz2WoxnaQw/hb/Zr0yigDxz4PfGG51q6k8JeLoP7L8YWI2sj/Klyo/iWvY68t+M/wAJ08faZHqW&#10;ln7F4nsP3tndx/Kxx/Aaj+DvxhXxuk+h61CdL8W6d+6u7GT5d+P409qAPVq+ff2mPgZ4a8R/DrxJ&#10;q8FummarbWM1x9ot/l37VLfMPwr6Crhfjd/ySHxn/wBgi5/9Fmsqv8OXo/yO3Aq+Lo3/AJo/mj8r&#10;v2R/iJqXwx8e3ep6c+R9nVJoP4Zl3fdav1S+Fvxa0P4r6N9s0yTZcRf8fFrJ9+Fq/ML9jb4c3vj7&#10;XvFVzphjkvdKs47hLGf7lyrPytfUHhbwZqVzv8YfDa4fSta07cmp6BP9/eOu1f4hXl5R/ucfn+Z9&#10;/wCI3/JSVvSH/pKPtaivJvhT8e9G8fJHpl6/9k+JYvkm06f5CzD+7mvWa9k/Mzk/iJ8OdK+JWgSa&#10;Xqif7cM6ffhf+8tcZ8GI/HXhq9vvC3ie0+3aZZL/AKDrm/8A1y9lavX6KACiiigAooooA4D46/8A&#10;JFfH/wD2A73/ANEPXw//AMEtf+R18bf9eUP/AKG1fcHx1/5Ir4//AOwHe/8Aoh6+H/8Aglr/AMjr&#10;42/68of/AENq8HF/8jCh6M/Wsg/5I/NfWH5o/R+iiivePyUKKKKACiiigAooooAKKKKACiiigAoo&#10;ooAKKKKACiiigAooooAKKKKACiiigAooooA8P8Y698Dvil8T5/AXieLQPEXjTSbVrhtO1Ky86W2i&#10;27mO50x935utfKXwdvP2KPhNY+INL1Pxf4S8VXN1q0135uraV89srceQmYvuJtr6P8XftCfs2eA/&#10;ivqtxr/iTwxpXj+1T7BfXM8DC7Rf+eTSbP615pc+Pv2F7q4knmb4bTyyuzu76cjs7H/gFAEUnxj/&#10;AGFYSjef8PN/+xo+7+UVfZehT6fdaFp8ulGKTS5LdHtTD9zyio2bfbbXxs3j79hGLY3/ABbYf9c9&#10;KX+kVfZOgS6fNomnyaSYTpbW0bWhh+55W35NvttoA06KKKAPmyC3un/bxnuPstx9kXwfs+0bG8rd&#10;5/3d3TNekftB/FyP4GfCbXfF8lhcapJYRZhtLWNnaSVuEzj+H1r0uih6xS7D63Pgb4F/Hj4OWPim&#10;38Z+P/iHJ4t+KWrIsKTvol6tvpiP/wAu1qvk4RfVu/evuHxDpieJPDWo2CvhL60kt9/++pX+ta+2&#10;loaTVhLQ+G/hj+0Jo/7Pfwgf4O+LbTUbb4j6DFNpmnaNBZTSvq0ZZvs80DquzY+7+98vevoX9lX4&#10;c3vwt+A3hXw/q0MdtrENuZr6KPos7tub+dev0VVxankPxK+G/wASPE/if7d4W+J7+FNK8lU/s8aX&#10;Fc/P3fc3rXlv7PPhfxL4U/a0+LFr4p8USeL9Qfw9ozpfParb7E3XPybE4r6wrwbwZ/yeb8Sv+xW0&#10;X/0bd1Iz3miiigAooooAKKKKAKmoW326xuLbfs81Gj3fVa5X4SfDeD4U+C7Tw7b30moRW7yP58/3&#10;zvbdXU6jc/YNOurhU3tFE0mz1wtcd8F/iRJ8VvAVp4hmsE097h5E8hH342NigDvaKKKACiiigAoo&#10;ooAKKKKACvkX9qq8uNP+Ofw2uLSeS2nTageF9rbTMAa+uq+Fv2itcvNU/aN02yuXTyNMubVbfYn3&#10;VLb2r5DiiqqWBSe7lG33n6NwHh3WzWUukadRv0ceX82ey/EtEn/al+HUL/OsunXsTJ/slWqp+z14&#10;rsfAug+PrDUbuPT/AAz4Z1eW2tnn/wCWMW7+JqtfEmaP/hq34ZJ5ib/sd38n/AWrzC5byfhT+0My&#10;/eXV5P8A0IV5dWtLD4ypWhvGVR/dTi7fekfQ4bCRx2WUMJVfuzp0V6N4icbrzs3956b+ztp7a9e/&#10;E7WYSP7D1/V5pLK9Q/65CCCwrxzQvhovwl/ai8JeH4J7i+tty3KXU6bd+VbP5V9SfArw7ZeF/hX4&#10;ctLBGSGW0jumDvu+Z1DGn+MvhbH4u8e+E/EzX8ls2gvK626LlZt4711zyj6xg8LUSvUg4y+UmnL8&#10;/wADyaXEkcLmeOpylajUjKGq6xg4wb0bvp5K7bPQ6KKK+4Py4K+Uf27P+PHwN/1+T/8AoKV9XV4X&#10;+0x8Gtb+MNv4bj0We0gOm3Ek0wut3zK23gY/3a+fz+hUxOW1aVJXk7af9vI+w4RxdDA55h8RiZqM&#10;FzXb2V4SX5s9i0H/AJAun/8AXvH/AOgiszx7p1xqfgjxDZWaCW6udPuIYkP8bNGwA/OtXS4GstNt&#10;IH5aOJUY/Ravt0r2PZ+0o+zl1VvwsfLqp7Ov7WPR3+5nyB+w74d1LT9W8VXl1aPBaqi2LOf+e6N8&#10;6fhX2BXgn7J426b4+X08S3f/AKFXvdeLw/Qjh8upwj5v8WfW8ZYmWKzyvUkrP3V90UFFFFfRHxR8&#10;+fGaRbb9ob4VXTfdhhv5X/3VRTXY/BP402vxi0/V7mCyexfTrv7OyP8AxKfutXmn7Tniu28H/FX4&#10;favdo8lvbWmoo6x/e+dFSqn7CrZ0jxkP+n2F/wA1evhKeOlTzt4SEtJSk5L0pxt+p+r4nLKVbhWn&#10;mFSPvU4RUX61qnMvua+8+qKKKK+7PygKKKKACiiigAooooAKKKKACiiigAooooAKKKKACiiigAoo&#10;ooAKKKKACiiigAooooAKKKKACiiigAooooAKKKKACiiigAooooAKKKKACvh/VfjL8TfHHxT8deEf&#10;2cvBmgafpuianJDr3ifVvkiudQ/5aqij7zD+9X3BXwjbeIvHH7DnxM+IKSeANV8cfDXxVrM/iK01&#10;LQI/NuLKWZsvBKn+90oA7f4VftGfFPwX8WNG+G/xz8N6bp934gWT+w/EWjSb7S5lTrC/916+t6+E&#10;tL1zx1+2d8dvAOuN4E1XwH8PPBtw2qfbtZTZcXs+3Cxqn92vu2gAooooAKKKKACiiigAooooAKoa&#10;1/yCL7/r3k/9Bq/VDWv+QRff9e8n/oNAHxn/AMEp/wDkjPjD/sar/wD9GV9t18Sf8Ep/+SM+MP8A&#10;sar/AP8ARlfbdABRRRQAUUUUAV7iZYIHduiruO2vzp/aN/ay1D4l2es+EYdDjstKW42rJcf635P7&#10;1fo9XKX3w38KalcyXF34b0q6nk+ZpJbSNmb68V9NkWZYPK67r4qh7SSs462s1+fQ+fzjAYrMKSpY&#10;eryJ35tL3TPy28EfE7SvCujx6bfeG01Hbcec85nZJtv93ivuHwN8F7Hxp4RsNe8P+IPEHhu1vYfO&#10;hsXk/wBS1dz4z/Zo+H3jG0kV/D1pp123K3VjCsThvwrmU0j4o/CDZ/Zckfjbw/EqotpJ8lwi/wCz&#10;W2e5rl+ayVbD4Z06jd5S5vi+Wxjk2XYzLo+yr1+eCVkrWt8y4vwk+JWiPu0nx+93uTa/9ox76aIP&#10;jjoEe97jRtdSJ/uImx3Wt/wh+0T4Y8QT/YdUd/Dmrr8j2mo/J83+y1epRyJNGHRg6t/ElfJn0x4g&#10;3xS+Kumvtu/h1HPu+59nuqjj/aii050h1zwhrmnzK+ybZas6o1e8VE8SSptdA6/7dAHken/tSeBb&#10;out5d3WkMnT7dAybq5T4jXHgj4l3VprnhLxZY2XjC1TfbTpJt87H8L17jqPhDQ9XfdeaTZXLfdzP&#10;Ar1yupfAPwLqlp5Mnh6CBN2/MHyN+lAGT8FvjdafEO2k03Unjs/Eln8lxBv+WbH8aV0Pxt+b4QeM&#10;8f8AQIuf/RZryP4p/snab/ZT6l4KE9jq0Cf6gSZ87/7KvObbRLrxT8KPFclv421m213TNMnS+0e6&#10;fptX/wBBrOr/AA5ej/I7cFdYqi1/NH80eaf8EtFx8RvG/wD2Dof/AEbX1b8Y/h1qHhLVX+IvgySS&#10;DVrX576xT7l1F/FxX5yfsw/GeX4Ma9r+oJqYsGurRUA2b/OZW3ba+jdN/wCClUlr/wAftgmoJt27&#10;BHsrwcrxVCnhoxnNJ6/mfrnHmRZrjs+q18Lhpzg1GzSutj3LxJ8PPD/7Rnh1PF3ha6/s7xKifMkf&#10;yfvR/C//AMVXI+Bv2kfEvwr1WTw34+tJrpYH2eZ/y1Rf/Zq8W8PftueHPC3xCPiPSdJk06yvf+P7&#10;To/uv/tLXZ/En9rb4K/Gi18vUodV0i/gT/R77yF/75avU+vYb/n4vvPz9cK58/8AmCqf+An254T8&#10;ZaR430tNQ0a+jvbZu6feT2Irer8uPBv7S3hPwVHJdaLfalpesWr/ACSJ88N6v911r37wT/wUl8CX&#10;ulhPEcF7Y36dXgt96P8A7VH17Df8/F94LhXPn/zBVP8AwE+yaK+W/wDh4t8I/wDn41b/AMAv/sqP&#10;+Hi3wj/5+NW/8Av/ALKl9fwv/PxfeX/qnn3/AEB1P/AWfUlFfLf/AA8W+Ef/AD8at/4Bf/ZUf8PF&#10;vhH/AM/Grf8AgF/9lR9fwv8Az8X3h/qnn3/QHU/8BZ7L8df+SK+P/wDsB3v/AKIevh//AIJa/wDI&#10;6+Nv+vKH/wBDavUPih+3l8LvFnw48T6PY3Go/a7/AE6a2i8y125Z1K/1ry//AIJaf8jr42/68of/&#10;AENq8mtXp18fRdOV7XP0HL8sxuWcJZnDG0pU3JxtzK19Ufo/RRRX0p+JBRRRQAUUUUAFFFFABRRR&#10;QAUUUUAFFFFABRRRQAUUUUAFFFFABRRRQAUUUUAFFFFAHlviT9mH4R+M9eu9b174beFtb1e8bfcX&#10;19pUM00zf3mZl5rP/wCGPPgZ/wBEg8Ff+CO2/wDiK9irzr4k/tBfDr4P3Vta+M/F+l+Hbq6XdDBe&#10;T4d19QKAMEfsdfAvqvwj8Fp7podt/wDEV6xZWNvplnDa2sKQW8CLFFCg2qij7oFc7r3xS8J+F/Du&#10;na9quu2dho+ovFFaXs0mIpml/wBWA3vXVqysmR92gB1FFFABRRRQAUUUUAFFFFABXg3gz/k834lf&#10;9itov/o27r3mvBvBn/J5vxK/7FbRf/Rt3QB7zRRRQAUUUUAFFFFAGfrUbTaPfRxpuka3kVE9crXm&#10;f7L/AIc1Xwl8HtM03WrF9P1CKaZngk+8MyNiu6PjLQz4gudF/tO2Oq20P2iW03/Okf8AexVvw74l&#10;0rxZpceo6RfQ6hYyFlSeA5Q461EZxndxd7aFzpzptKcWrq6v1T2foa9FFFWQFFFFABVWS4itygkk&#10;VGb5UDN96s/xJ4gtvC/h+/1i7LfZbKFp5dv3toFfOXxx8daX4lHwa8WQzvbaPcap9p8yb5Nse3+K&#10;vLx2Phgqbk7Nqztfo2lc97KMorZrWjBXjB3XNa/vKLly77tI+p6KgilSeNZI23Ky7lempcxSSPGs&#10;iNIn3lz92vTutzwdexZr4U+OemT3n7SWpaiqP/Zmly2FzqN3/BbRfKNxr7rr4u1qZvEXw++Onim8&#10;H/E1e+XSfk+75EUi7OK+O4mhGrh4U30bl/4BFs/S+Bpyw+KrV1s1Gn86lSMb/JJ/Ox6F8D7fTPiR&#10;8X/GXxBTy2+zzf2daJ975Qv+tB/2hXlWs6p9h8J/FPRHTZL4j8W/2Y2/5WhV2/1mO9er/sVeHLrS&#10;Ph5f6jMYxb6pd+dbhfvbAuOa8Y/aXG39pCMD+9ZN/wCPV85jJzo5RQxklaU3K/8A2/dX+4+1yxQr&#10;cR4rL4SvTpRhy+XsXFpf+Bb+fc+1/Cmgp4Z8MaTpKzecljaR24kb+IIoGf0rdoor9ShCNOKhHZaH&#10;4FOcqk5VJ6tu79WFFFFWQFFFFABSN0paKAPAv2TJlm03x8ynd/xUt3/6FXvtYXh/wxpPhiO5XStP&#10;t9PS4la4lWBNvmSHqxrdrgwOHlhcPCjJ3a7HsZvjoZljqmLpxspW0fkkgooorvPHPlT9uLw2r6X4&#10;c8Q/aiptrg2Itf7/AJvzZ/8AIdL+wnGy6P4yZgUY3cKbG9levo/XvDmleI0gj1Sxg1COCVZ4knTe&#10;EkHRhXinw1UeDv2l/HXhXTwE0m8sYdZlR/mcTtw21vT5ulfDYjLFhc6p5m3pN8tut3Fq5+o4POXj&#10;uGK+SqPvUo899LcqqRdvxv5n0NRRRX3J+XBRRRQAUUUUAFFFFABRRRQAUUUUAFFFFABRRRQAUUUU&#10;AFFFFABRRRQAUUUUAFFFFABRRRQAUUUUAFFFFABRRRQAUUUUAFFFFABRRRQAVXkvIIX2vMiN6M9f&#10;O/7aXxd8U+AvCXh/wr4AdIfHnjXUV0jTLmTpbbv9ZN9VXpXlOnf8EsPCus2iXvjn4g+MfEniqXL3&#10;Gq/2oyfvD/dBzQB9yAhhkU6viX4VR+NP2Q/j94b+F/iDxlf+N/h14xhnGh3esOZbvT7qLnyGf+JS&#10;tfbVABRRRQAUUUUAFFFFABRRRQAVQ1r/AJBF9/17yf8AoNX6oa1/yCL7/r3k/wDQaAPjP/glP/yR&#10;nxh/2NV//wCjK+26+JP+CU//ACRnxh/2NV//AOjK+26ACiiigAooooAKKKKACiiigDk/Gnwy8N+P&#10;beSPWtKgunZNnn42yp/uvXlo+EXjr4Yb5fA3iV9R02L7mjar86bf7qtXv1FAHiejftIWthqMem+N&#10;9FuvCd83/LadN1v/AN9169peqWes2iXVhdR3Vu/3ZIX3Kag17w3pfiexez1axg1C1b/lnMm4V4/q&#10;v7PN94avZ9R+HniG68PTP872Lvvt5GoA91orwSy+N/inwHJ9j+InhuSNE2q+saam+F/+A16z4X8d&#10;aD4zg87RtUgvV7rG/wAy/hQB0VfO/wC0/wDCJL/wl4g8W6Bcf2Rr0GnTfaHj+VbmPb8273r6Irhf&#10;jd/ySHxn/wBgi5/9Fms6v8OXo/yO3BJPFUU/5o/mj8xf2L/2f/D/AO0D4r8R6f4jnuoItPs47iL7&#10;K+x9zPivrX/h2b8Mv+gjrP8A3+X/AOJr5U/Ye0/xT/wmHiPXPCkoN7o9nHNNaf8APzEz/Mtfpj8L&#10;Pijp/wATtE+1W/8Aot/F8l3YufnhavnsswdCthYzqQTev5n7FxxxJm+XZ7Vw+DxMoQSjottYo+ef&#10;+HZvwy/6COs/9/l/+Jryn4kfsN+Dvhh4m02/1C71K68G3T+VNJH/AK22b3r9Faz9Y0ey8QaZPp+o&#10;QJdWVwmyWGQcOK9T+z8L/wA+0fBPjLiFq31yf3r/ACPkKx/4Jx/CzXdIjvNM1nVZoZ4t8M6Tq6c1&#10;xfgX/gnTp58V6lp3ij7dJpkSbrbUbV1RXr3Dw1qV9+zf4wk8O6pHPP4H1G43adffe+zM3/LNq+jI&#10;pEmjWRG3q3zKaP7Pwv8Az7QnxjxA/wDmMn+H+R8kf8O0Phl/z/6z/wB/l/8AiaP+HaHwy/5/9Z/7&#10;/L/8TX15RR/Z+F/59of+uPEH/QZP8P8AI+Q/+HaHwy/5/wDWf+/y/wDxNH/DtD4Zf8/+s/8Af5f/&#10;AImvryij+z8L/wA+0H+uPEH/AEGT/D/I+GviZ/wT6+Hfg/4eeJtctLvVHu9O0+a7h3yqVDIhb09q&#10;4X/gloP+K18bf9eUP/obV9wfHX/kivjz/sB3n/ol6+H/APglr/yOvjb/AK8of/Q2ry6tClQx9FUo&#10;2vc++wGbY7NeEsznjqrqOLilfpqj9H6KKK+lPw8KKKKACiiigAooooAKKKKACiiigAooooAKKKKA&#10;CiiigAooooAKKKKACiiigAooooAguJGjhkZE3sq7lFflbofwm8H/ABd/Zd+PHxe8XWaeKviZLe6j&#10;FLJqPzvo7QtiKOJf4Pl/ir9Wa+EPi/8Asb+GPjfqPijxD8HfiwPAs+vXElj4ntrCb7Rp944+8rRB&#10;k2S+vNAFn9q2axi/4Jw6Ot9In21tP0r7Ckn33uVaPZt/2q+w/h9LcyeA/Dkl4Nl22nW5lDf3vLXd&#10;Xx38P/2Cp/Cmpab4j+OHxbu/iFoHhKJZdJ068H2Sxstn/LSTc7bsKvHSvrrwB8T/AAj8UNNnvPB/&#10;iLTfENlA/lSSadOsqI3904oA62iiigAooooAKKKKACiiigArwbwZ/wAnm/Er/sVtF/8ARt3XvNeD&#10;eDP+TzfiV/2K2i/+jbugD3miiigAorivH/xO0D4Zppkmu3D2sWoXH2eKTZuVW/2vQV1lvPFcQJMj&#10;ho2Xcrf7NYxrU5zlTjL3la67X2N54etTpRrTi1CV7Po7b29DldL+JGkap4/1bwdE8p1jTLeO5uNy&#10;fIFfleabpnxL0XWPiBqfg+2eSTVtOtY7qbCfuwr9Pmr4n/4W/qngvx18R9Qcfb9V1PztOW6lb/Uq&#10;JcD8hwK634O+ENZ+GXxc+H5n1XfL4mspLi5gT5v3YHyqzfxV8FQ4kqYirGnThdc7Un/Km7RXq9NT&#10;9bxPBFDC0KlWrUs/ZXgr/FOMFOb/AMKs0k11Wvfa8df8no7vuf6Cu7/wGr1r9j1lb4F6Tt+79ouP&#10;/RrV4vL4gsPFf7aFpcWW+e3Ev2SXen8SRMj/AIV9deGPD2j+F9N/s7RLSCysonZvIg+6rHrXq5BU&#10;jN4uUXvVl+h89xfSnTWXRmrNYemvuubVFFFfXH58FFFFAHmv7QHiK08OfCTX57zcI57drVNn95/l&#10;FfGHijW7jX/2dfAyXez/AIletTadFs/55qqkbv8Aa+avqr9sH/kiOof9fUH/AKFXyRqq/wDGPfh7&#10;+/8A8JPcv/wHy46/KeJsRP65Ojf3fZ/+3L/I/oDgTDU45dRrpe88R+VOS0+8/RTQf+QLp/8A17x/&#10;+givmqw8aW/w4+OHxo8Q3xea0s7GydYFb77Edq+ldB/5Aun/APXvH/6CK/Oz43+I7bxV8V/E+o2D&#10;ubSeZYvn+XfsXY3/AKDXucR5h/Z2FoVo/Enp/wCAtX+Vz5HgrLVmuLxmGqfw5RSk/wDuJCVvJtRa&#10;ufXWqftH6ZBp/gW5tLGS6k8UXKwrau+2WFTwX98GvGQnlfAv45L/ANR6T/0ZHXl02oan4w8MabqG&#10;mQfYl8DWKrcXe/5n3zfIye+6u/8Ahxa6p4s/Zq+JqW0M+r6teair7E+aaVt0bNXzLzWtmdT2c1f9&#10;3Jqy3/dtP/yZM+6hkWFyOiqlJ2ftqald7Wrc0bvZLkafzuz3/wDZP/5IfoP/AG0/9CrH8b/sw23j&#10;v4tR+LtQ1qb7GrRO+nRx7d+zp89dZ+zv4T1LwZ8JtF0vV0EN/GjO8X9zc2a9Qr9Aw2ApYrL6FHFQ&#10;vyqLs+6R+SY7OMRgM5xmJy+rbnlNXVneLl0b/NahRRRX0B8cFFFFABRRRQAUUUUAFFFFABRRRQAV&#10;8+aB/wAnmeLP+xct/wD0Ja+g6+fNA/5PM8Wf9i5b/wDoS14eab4b/r5H8mfV5D/Cx/8A14l/6XA+&#10;g6KKK9w+UCiiigAooooAKKKKACiiigAooooAKKKKACiiigAooooAKKKKACiiigAooooAKKKKACii&#10;igAooooAKKKKACiiigAooooAKKKKACiiigD5J/bY+HfxK1nxv8K/HHw58PWvii98JX0txLp11P5S&#10;yb121hr+0N+1kf8Am33Rv/B21d5+038XvFXhX4vfBzwJ4Zu4dLTxTqkn26+kTf8AuIl3NGv+0awv&#10;22Pjr4p0K/8ACXwm+GV6lp8RPGVz5SXv3v7PtR9+agDzo6V+0J8dvj78K9a8b/DLTvBuieEr6S7m&#10;ngvvO3712198V8I+EE+K37H/AMb/AAD4d8W/EW6+Jng3xzK1ix1FNtxp94q7tydfkNfd1ABRRRQA&#10;UUUUAFFFFABRRRQAVQ1r/kEX3/XvJ/6DV+qGtf8AIIvv+veT/wBBoA+M/wDglP8A8kZ8Yf8AY1X/&#10;AP6Mr7br4k/4JT/8kZ8Yf9jVf/8AoyvtugAooooAKKKKACiiigAooooAKKKKACiiigCvcWsV7A8M&#10;8aTRN96NxuFeReLf2a9B1G6/tLwzcT+EdbT5orqwfag/4BXstFAHgn/Ca/Er4UP5PiTSf+Eu0f8A&#10;g1Kx/wBan++taOtfE/Qfi/8ADDxJpegXaf21dadNCmnXX7qbcVx9017QVDDmvPvGfwM8J+NJZLie&#10;w+w6g3/L9Yv5Uv5iplFSTizWjUdGpGrHeLT+7U/J/wCGHxL+I37M3iXWG0TTvseoXKfZbuO+sWmU&#10;bWzW9H+1j8U7Xxp/wlFjBa6fqT8TJa6eywz/AO8lffd54X+Jnwx/fWf2Lx3okX34LqBRd7f9lq6T&#10;wl8a/BWv3RsNTsIfDmrfxWeowqn/AI9ivn6eWV6UeSnXaXp/wT9fxXHOVZhU+sY3KYTqPduSb09Y&#10;s+Fof+CivxsnL+TYaHNs+9s0yQ/+z07/AIeI/G//AKBujf8Agrl/+Lr7A+IXw5ufh7rR8e+ArS1u&#10;rV/m1HSo4VZZ0/iZa9S+Hnifw18StAj1TS7W1x0lgeFd8Lf3W4rT+z8V/wBBD+7/AIJxLi3If+hN&#10;D/wJf/In5n+Lv22/i9460O40fVLHTntbj/nhpbK6fT5qb4a/by+L3gPSoNGWTTpo4OIv7SsmaVF/&#10;u/eFfq5/Ymn/APPja/8Afpa/Mr/goNBDa/tGaQsMCRp9mtv9Wm3+KuHG0sVhKXtPbt62/rU+t4az&#10;DIeIsf8AUv7Kpw91yvo9unwoh/4eI/HD/oG6N/4K5f8A4uk/4eJ/G7/oGaP/AOCqT/4uv0l8K6RY&#10;SeFtHY2Nr81pCf8AUr/cHtWt/Yen/wDPja/9+V/wrtWAxTSf1h/d/wAE+WnxXkMJOP8AY8NP7y/+&#10;RPzE/wCHifxu/wCgZo//AIKpP/i6P+Hifxu/6Bmj/wDgqk/+Lr9O/wCw9P8A+fG1/wC/K/4Uf2Hp&#10;/wDz42v/AH5X/Cn/AGfiv+gh/d/wSf8AW3If+hND/wACX/yJ+Vvij9uf4x+LfDuo6LfWmnJZX9u1&#10;vN5GmMj7GXDbSWNeqf8ABMLQdSsvEPjLULmynhspbaGJLiRNqu+48V9/f2Hp/wDz42v/AH5X/CrF&#10;pawWqbYYkhX0RdtVSy6pCtGtVquXL3X/AATDH8ZYOtllbLcBgI0VVtdqXZroorXTuWqKKK9w/LQo&#10;oooAKKKKACiiigAooooAKKKKACiiigAooooAKKKKACiiigAooooAKKKKACiiigCGeXyYHkxu2rur&#10;8sP2XP2PPAv7R3gnxt4x8ReMdc0TWJvEmo/8SvStUW3Sw2v8vmpt5b+Kv1Vr5N+J/wDwTm+FnxG8&#10;bX/iUalr/hS61L57608P6h9kt7mT+KRkx9496APmXVfG/iv4gfsQ2vhjxFrT63GvxDg8JLrHmbH1&#10;OxST+9/F/dr17w/8LvD/AOzD+3h8PdD8AQf2NoXjTw9dw6nocD/ufNt13pPt/vfLVLV/+CZcN9qK&#10;eH4fifqVl8J7J2vdO8ORv+9ttQZced5v+981emfs6/sceJfhz8UJPiB8SviFJ8SfEFlp40vRp3ga&#10;L7FB/F/EdxNAH1fRRRQAUUUUAFFQLcRyuY1kR3X7yhulT0AFFQG5iV9jSIr/AN3fU9ABXg3gz/k8&#10;34lf9itov/o27r3mvBvBn/J5vxK/7FbRf/Rt3QB7zRRRQB8u/t4Mv/CD+H1P/P8At/6BX0N4QG3w&#10;loo/6coP/Ra187/tA6RZ+I/jVpljqSfa7FfDd/cpA7YVJUXIavTf2Z9avPEXwQ8KX+pXDXV5JbbX&#10;lbqcMVH6AV8hgqn/AAs4htbpJf8Abtk//SkfpGa0OXhjApP4G2/+4nNa3p7N39VY+F/Etl/bHxI1&#10;vT1fyftmsy22/wDub5sbq+sPjron/CFaX8LLy0k/4nGm6paaYmoonzeUVw6/Q7a+dfDngbXvGPxo&#10;vBo2nTXUVv4ikea7/wCWMGybJ3H6V9RftUfLpHgX/sZLT/2avisnwzhg8bWlG2qs/wDt6+nofpWf&#10;4pTzPLMJGaa5ZOS9YW18mr6PfsfP/iVP+Ef0fxn4q07/AELxDZeNTbW2op99ImjbIrsv2O/HWs3/&#10;AMQ/EekXt19ugvLf+0HknbL+cHwdv+z81cd49Gz4c/EH28dr/wCi2rL8IfDjxBo/gHTfixous+Qt&#10;ldb7i1jG10gEmHbP8f8Au114fE/VpOVJXlFxm0v5Vzqb/GN+r+Rw4/BfXoqNeSjCcZU1J7KbVKVO&#10;PfpKz2V331+8l8RaW+stpK38H9qLH5ptfMXzdv8Ae21sV8HfEfx8dQ+J3/C2vB4+26TpbW1o7T7o&#10;meUr/qynXBFfX3wx+Iun/FDwbaeIdODJDPlWicYaOQdVr7fLc4p4+vUoPRxb5e0o90fluc8N18pw&#10;tDF6uMklO6s4Ttdxa3WmqudnRXMah490HSvFVj4butRhi1q9RpILT+J1FdPXvQqQqNqLu1o/JnyU&#10;6NSkoupFpSV1fqu68jxD9sH/AJIne/8AX3b/APoVfCsdpd6mkkFok115atMyJ82xR1fFfdX7Yf8A&#10;yRS9/wCvu3/9Cr5O+DH/ACNWs/8AYAv/AP0S1fjHFVJV86p0m7XjFfiz+jeBK7w3DtWuldxnJ/hE&#10;/QLwnqNrq/hnSrqznS6tpbaNo5o/uuNtfnbZ6O118TLOS7tHfSbrxC1o7v8A6p28zmP8q+2/2Zf+&#10;SCeDP+vL/wBmavPf2bvCOk+L/DWv/wBr2Ud6mneLbu7tBJz5MoI+Za+szTCPN1go3s2nLy2iz4vI&#10;sbDhyeaTacoxkoab6ucU+172J/i78KtF+FX7PXju20JJkivJI7hxM+7bmaP5R7VW/YW/5EXxD/2E&#10;/wD2mtd/+03Z3GofA3xTBaQtcTtFGfLQbmKiVC36Csz9knSrHTvgxpVzbQok16zSzsn8b5xmt/qc&#10;aef0vYx5YQpvT/t5rT7zh/tCdbhDESxE3OpUrpNvf4Iu7+49tooor7g/LwooooAKKKKACiiigAoo&#10;ooAKKKKACiiigAr578P/AC/tm+LM/wAXh22/9CWvoSvnv4wL9n/aQ+EE0P7pp2vEldON6hF4NeJm&#10;qtClV/lnF/e7frc+r4efPUxOG/5+Uaiv25V7T8eS3zv0sfQlFFFe2fKBRRRQAUUUUAFFFFABRRRQ&#10;AUUUUAFFFFABRRRQAUUUUAFFFFABRRRQAUUUUAFFFFABRRRQAUUUUAFFFFABRRRQAUUUUAFFFFAB&#10;RRRQB49+0X+zlof7RHhmxsb6/u9C1vS7gXmk63pr7LiynH8S+o9q4r9nX9i/T/gv4zv/ABx4i8Ua&#10;l8QfHd4nkf2xqvWGL+6i/wANfS1FAHh/xK/Z5ufib8d/APjbUtc8vw/4RWWa30SOH5pbt+krP7V7&#10;hRRQAUUUUAFFFFABRRRQAUUUUAFUNa/5BF9/17yf+g1fqhrX/IIvv+veT/0GgD4z/wCCU/8AyRnx&#10;h/2NV/8A+jK+26+JP+CU/wDyRnxh/wBjVf8A/oyvtugAooooAKKKKACiiigAooooAKKKKACiiigA&#10;ooooAKKKKACuV8X/AA38O+O4PL1nTILll+5Ns2un/Aq6qigDwGf4OeNfhvJJP4A8QG80/wC9/Y+r&#10;PuT/AL6ryLW/iDqHwy8cWniKHw9d+Gr2WbZq2nf8ulz/AHmSvtuszXPDumeJbF7TVLGC+tn+9HOm&#10;4UAUvBnjPSvHmiQato90l1aSr/wJPY1+bn/BQ/8A5OP0n/r2tv8A0KvpX4qfCjXvgrdSeKfh5dT2&#10;ulffu7FH+SH/AGv92vin9pzx5qHxC+Lulalqj2Ly7IE8yyf5Nu7vXhZz/ut/NH6t4aP/AIXrf9O5&#10;/ofrR4O/5FPRP+vKH/0Wtblcx4F1GzvvC+lraXcN15dpCrGCRW/gFdPXtxd4o/L66cas0+7Ciiiq&#10;MQooooAKKKKACiiigAooooAKKKKACiiigAooooAKKKKACiiigAooooAKKKKACiiigAooooAKKKKA&#10;ILiTyIJJPvbVZq/LC2+E2vftQ/Bv4qfHXxN8QfEVjr9nc38Wl6Po981tb2cdtwkbqK/VGaVYY3eT&#10;hFXc1fM/7LXhH4ZeJtK+JuqeANZ1HWvCHiTWbmK90q7h2Wltc9J/IDDO07qAPhvxx+yn/wAI9+yb&#10;4P8AjHZfEHxhdPi1u9btZNUZ1eB32yeV83ysK/WDwJJbS+CNClspJp7NrGFoXn/1rJ5a7d3+1XxH&#10;/wAO7/iBLJH4FuPixJJ8EItR+2p4c8j/AEjyg29Yd/8Ad3V946Zp0Gk6baWNsgS3tYliiT/ZVcCg&#10;C5RRRQAV4n+2J8Qtb+F37PniXXvDs4tdXTybeG6/54GWVY/M/DdXtlef/G9/Cq/CrxJ/wmtpJe+F&#10;WtGXUYYIGlYxeu1OeKljjq0fMnxh+GmmfspfD7R/ib4Y1rUT4ltLy0XU7m71BpV1lZXVZRIrtjnd&#10;u+WvsHVdfXT/AApea1s3rBZPd7P92PfX59+OvBHgT4ieAPD3gXwt8U774vzX93avoOk/bo7hNJjR&#10;s+bN5fzqqJ8v72vvzxB4fbVPBGpaJHs3XGnyWaZ+780eyrlsJbo+SPhh8D7X49/BR/iv4m1XVf8A&#10;hOtfhm1ax1K01GWL+z1Xd9nijQHZtTb6V7x+yp8R7/4q/Arwv4g1aSOXVZImgu3To8sbFGb/AMdr&#10;w/4EfHvwf8I/2ZJPBXi7WrHQfGXg+2uNGuPD93OqXs8q7vK8qE/PIsm5drAfNXr/AOxt4Fu/AH7O&#10;3hPTdSsX07U54Wvbu1k++ksrFzmn0YO273/r/gHuVeC+C5Fb9s34mr/d8LaL/wCjbuug+JXwd8U+&#10;OfEv9paP8V/Efg2z8kRf2bpcFs8W4fx/vEY5ryz9n7wZqvgj9rP4q2OseKNS8X3D+HtGlTUtUSNZ&#10;gu+5+T92oGKkD6toorm4vHOhz+KJfDceowvrUUPnPaB/nC+tZzqQp2U3a+i9expClUqX9nFuyu7d&#10;F3fkeF/F2X+0PjujWv8ApX9n+Fb/AO17PmFtvX5d/wDdzXc/sm/8m++Dv+vZv/RjVx/grS4/Ffx6&#10;+LiKHfSb+xhsXvIPu7/L2Ou7+8Kb+zl47tfCnwq1yw1OaCCw8K6jcadaSs6q9yse5h1/jr4vB1Yw&#10;x7xVR2jL2i8vdlFflG9z9UzOlOrkywNFXlS+rt9/ejN29VKpa3ldlj9kb/j4+KP/AGM9xXX/ALTc&#10;at8FfEjso3RxK6tj7jbvvCue/ZJ0iT/hDNa8TvJiLxPqk2pRWx+9Cu4ptP8A3zXpvxO8HJ4/8Cav&#10;oUjsn2uFkVl6hu1ehhaM6uTezitZRlb53a/M8bNMVSo8U+3k/dhOF/8At1RUvuaaPi3VNFj079k3&#10;TNSV3mu9Z19bi5d33fMqyJXsvwW8Iz+Of2UJdAtZkt7jUFuY1kcfKG8ysHxR8KtQ8Pfshpp3iKP7&#10;FquhzNfKkLqy7vMbbk/Rq9Q/ZKtri0+B+ircW72rO0jhHTYdpbg15mU5XT5pKvGz9lCPnaSfNp3u&#10;j2OI8+quEfqs7xWIqSva6vFx9m0+yi9jN/Z7+C138Ovh7qtvr9pG+r6g7PNa71mi+VcJiuL/AGS/&#10;ifbaVv8Ah1qNjJp+pwzXE/nTuq7mMn+q2/3q+r6+TPH3wz0/wN+0v4C1mznnml13VpJpkm+4jhf4&#10;a3xmCnlf1Wrg/hg+V3trGTXl3ObLcxhxA8fQzJ+/WTqRteylTjJpWvtbTXsiL4rqrftleDWP8K2/&#10;/s1fXFfB37YlxLb/ABrtJoZHhkW0t2V0fayfNX3Xb/6lP92qyOtzY3HUrbTv99/8jHiig45XlNe+&#10;9Jxt/haf/t34Hiv7Yf8AyRO+/wCvu3/9Cr5O+DHz+KdW/wCwDf8A/oqvrP8Aa7/5I3cf9f1r/wCj&#10;BXkHhLSrO7/a+13TJbNPsEto0LW6JtTabaPNfO59hXWzmjVT/kjb/FzO/wArH2PCmMWH4br02r6V&#10;Zf8AgKpq3z5vw8z0/wDY38U3PiD4PW9vcJGsel3DWUTp/Eq88/8AfVP/AGRv+RY8Zf8AYy3n/stY&#10;/wACmg8F/F34peFLJ0sfDGl+Td29q33IWdf3jbq1P2R45U8J+KZmjZbefxDdzW838E0Z24ZPUV7u&#10;Xyk54OnN3lD2kX/27p92h83ncIRhmdamrQquhNLymnO3rrd/PoeveOJFj8Fa6zfdFjN/6A1edfsk&#10;Nn4D+G/9yT/0M16/JEk0TK670b7ytUNpY2+n2yQW0KW0KfdSFNqj8BX1MsPfFRxF9k1b1a/yPgKe&#10;PUMungeXWU4yvf8AlUla3/b25doooruPJCiiigAooooAKKKKACiiigAooooAKKKKACvn/wCM/wDy&#10;cZ8GR/t3v/oMdfQFfP8A+1XEui2Xg3xTZgQa5Ya3Bb291/djl3eYv47RXi5w+XByn0i4y+Skmz6r&#10;hh3zONLrOM4L1nCUV8rvU9k8U+JdP8HeHr/WdTk8mws4jLM6JuIX6Cjwt4q03xnottq+j3SXmn3K&#10;745U6GvCP2hPiLrOs6kfhr4Y0+PVr7UdPZtR3bv9GUrkNu6Vu/sbp5XwSs0/iW7uE/J656eaOrmT&#10;wdNXgou7t9pPVJ7Oyav2N62QrDZGsyrO1SU4pRun7kk7NrdXcXbuj3aiiivoj44KKKKACiiigAoo&#10;ooAKKKKACiiigAooooAKKKKACiiigAooooAKKKKACiiigAooooAKKKKACiiigAooooAKKKKACiii&#10;gAooooAKKKKACiiigAooooAKKKKACiiigAooooAKoa1/yCL7/r3k/wDQav1Q1r/kEX3/AF7yf+g0&#10;AfGf/BKf/kjPjD/sar//ANGV9t18Sf8ABKf/AJIz4w/7Gq//APRlfbdABRRRQAUUUUAFFFFABRRR&#10;QAUUUUAFFFFABRRRQAUUUUAFFFFABRRRQB5N+0d8OfEPxS+GN9oPhjWBpOoTdd/3J07xse1fA0n/&#10;AATc+KrSbmk01/8At6Wv1SorzMTl1HFT553v6n2+ScYZnw/QeGwfLyt31jd39br8T4Y/Zh/ZG+KP&#10;wj+JNpq2reI47TRY0/0i2gujL9q/2Ntfc9FFdOHw0MLDkp7HjZ1nWKz7ErFYvl5rJe6rbfm/UKKK&#10;K6jwQooooAKKKKACiiigAooooAKKKKACiiigAooooAKKKKACiiigAooooAKKKKACiiigAooooAKK&#10;KKAK90W+yzBU8x9rbUb+KvzW+FXhb9rz4FeN/F9x4U+F2hnwhrOoT30XhyTVIvs9rIzffibfuXP9&#10;2v0udlRNx+6tfnN8Vv2jf2gPip4f8ffEH4Xajpvgf4Y+EHmitrq+gWa41lom2ysuVO1c0AejH4z/&#10;ALZjFB/wo3wwn/cbX/4uvsPQri+udDsZtSgS11FoEa4gR9ypJt+Zc/Wvmb4/fGPxv4Q/Y20L4k6D&#10;qsdrr0EOmX19JJArJNE7R+cuO2d1fS3hjWF8QeHdK1Nfu3lpFcD/AIGoagDWooooAKhkjSeN0dN6&#10;N8rK1TUUAcz4d+G/hPwfdz3mheGdH0W6mXbLNp1jFbu49yiiumoooA5fVPhv4T1vX4Nb1Lwxo+oa&#10;1CFWPUbrT4pbhMfd2ysu4YrqKKKACvBvBn/J5vxK/wCxW0X/ANG3de814N4M/wCTzfiV/wBitov/&#10;AKNu6APea+U/2lbNfgx4ssfifoFp/wATa7WSyu2dN0SMy4WX619WVnajplnrNo9pfWsN5bOPnhmR&#10;XVvwNeXmOC+vUHTi+WS1i+zT3PdyXNP7JxarTjz02nGcb25ovdP8/kec/s+fDhvh14HC3F/9v1DV&#10;n/tG7mxtUyScnbXyD8VvBvi7wtr/AIj8PNYX2oaAuoS6v9qgsm8rdLzu3+w4NfodFEkcSoq7VX7q&#10;0SxJPG0bruRvlZWrycfkNPG4WnhYTcOTZrz3vrrc9/KeLsRluYVsdUpqp7Wzaelmno1ZaWV0jyT9&#10;k+RZP2fvC7Kdy7J//R8lexVnadp1rpNolrZWsNnbIPkhhRUVfwFaNe9g6DwuGp0G78sUr+isfKZl&#10;i1j8dXxcY8qqSlK29uZt2+VzlPiL4Ls/H/gvVNBvrh7a1vIfLllj+8q9an8E2Wnad4W02y0y+TUL&#10;K1hW3juUkVw4TjqOK09f/wCQJqX/AF7yf+g15F+x1GqfAnSVXp9ouf8A0a1bexp+09tb3rWv5Xuc&#10;31is6Cwzl7iblbzatf7ke3V4B8c/+S7fBn/sIzf+gV7/AF8+/HYeR8ZvhJfz5gsLa+neW6f5Yk/d&#10;9CfevLzfTC3f80P/AEpH0XDL/wCFB/8AXur/AOmpnkfxF8PH4kan8V9Wv3RtR8L3sL2krj7lqnzN&#10;F+Neg/B79pXUPiN8WX0uWO3s9BntP9Ehnf8Afbl/9CJp3wF0WL4k3PxS1i7st3hzxLdtHGjv80gU&#10;YbpXgnin4ca38E7Hw3r1xv03xC19N9ng+WZIVT/VNX57WrYrAunmOHv7OTcp+ajJ2+9S0728j9ep&#10;4fAZt7bJcTb20IxjTT+y5UouVlf7Moe8+l/M+mv2oLptUHgzwhKmyy1/Vo4ri4T7yBPn4rzrwUoX&#10;9tvXVH8KyL+UMYqn4Gm1j9o74i+F9b+3+RL4Xt7dtQSUfLPLu+aSIDgZra8A6LfX/wC2b4v1CBA1&#10;pYFvtDn+DfGu2u+rWeYYmjjKcXyyqw5fNRi/1ueXh8PHKcBiMuqzXPTw9RzXaU5xt82lG3y2C3+b&#10;4r/tDf8AYLi/9F165+y7/wAkJ8If9en/ALM1eW+O7JPBXxv8Z2dt+/Xxd4bmvbh3/wCWDR7kGP8A&#10;vmvUf2XPm+BHhD/r1/8AZmr1srXLj3B7r2ifznf8mjwuIJKrksK0fhk6FvlRlB/+TRZ6xRRRX25+&#10;UBRRRQAUUUUAFFFFABRRRQAUUUUAFFFFABRRRQAV4b+1ppVxffDO0u4EDW+l6tbahdN/cgj3b2/l&#10;XuVebftELu+CPjEH/oHSV5eaU1UwNZP+V/gr/oe9kNV0c1w04/zxX3tL9Ty7Q9St9V/ah8Q31q++&#10;0uvCEUsT/wB9Ttrf/ZELL8Eg46fa7pk/77NcX+xwf+Ewvtf8Qati71ezt7fTLec/wW21iI//AB2t&#10;f4Qa3Z+ENa+NM17MLLRdO1HfsT/VQqV52pXyGXVeadHHN+7UdX5X1/8AbWfo2dUGqeKyuGsqKw69&#10;XH3El119onfytYf+yB4613xlJ4wGt6i+oeVeB4vM/gznO32r6Vr5N/Y9QeGfEPiHStSAttR1WGPV&#10;LND/AMtrY/8ALSvrKvf4dnOeXU/aO8le9992fI8Z0adHO6yoxSg1FqysvhW1tNwooor6Q+JCiiig&#10;AorI8Q6idG0HUL6NPMe2t3lVPXaua+fv2OviFJ4tsfFFvqOpTXOryXzX/wBkndm8mF/7me2a8ytj&#10;6dDFUsJJa1L2+X+Z7eGymtisBiMwh8NFxTXX3nb5JdWfTFFQvIsSFmO1V+8xqtp+o2up2q3FncQ3&#10;UDD5ZoXDKfoRXo8yvY8WztfoX6KKKoQUUUUAFFFFABRRRQAUUUUAFFFFABRRRQAUUUUAFFFFABRR&#10;RQAUUUUAFFFFABRRRQAUUUUAFFFFABRRRQAUUUUAFFfEd5H42/bB+PnxC8O2fj/WfAnw/wDA80en&#10;qnh2Tybi9vGXczO/XaP7tdf+yB8R/F1r8QviN8HvG+sv4l1XwbNHJZazN/rrqzl+55v+0KAPq2iv&#10;nn9tf41618GPhLbnwxJHD4t8RapbaHpE8ybkhnmk27z9BXg/xX8HfE/9jTR/D/xOh+LGv+OYRqNt&#10;b+J9K1x1e3milbDvEv8AyzwemKAPv6ivlD9s7WPi7dfDbWtU8A67ZeEvCtlob6ncawnz3szbc+VH&#10;/c+X+Ku0+GPxXufD/wCxt4f+IOvTyaje23hhdRuZ5PvTyiLPP1agD3uqGtf8gi+/695P/Qa+B9A+&#10;Fnxm+JvwQHxum+MXiDTPGl3aSa3p2h2jqumQwffSBov4vlr6f/Z2+MM/xy/Zx0XxldxpDqN5p0gu&#10;44/uCdFKvt/4FQB4Z/wSn/5Iz4w/7Gq//wDRlfbdfB//AAS38V6JpPwd8WRX2s6dZXD+J71/Inul&#10;R9u7+6Wr7R/4T7wx/wBDHpX/AIHRf/FUAb9FYH/CfeGP+hj0r/wOi/8AiqP+E+8Mf9DHpX/gdF/8&#10;VQBv0Vgf8J94Y/6GPSv/AAOi/wDiqP8AhPvDH/Qx6V/4HRf/ABVAG/RWB/wn3hj/AKGPSv8AwOi/&#10;+Kryb9qH9pbTfgt8EvE/i3Q9T0fVtXsIV+z2n22Nt7s23orZoA94orzH4UfGXRfGnw28N65qWv6P&#10;BqF/p8NzcQpfRfI7Llh96uv/AOE+8Mf9DHpX/gdF/wDFUAb9FYH/AAn3hj/oY9K/8Dov/iqP+E+8&#10;Mf8AQx6V/wCB0X/xVAG/RWB/wn3hj/oY9K/8Dov/AIqj/hPvDH/Qx6V/4HRf/FUAb9FYH/CfeGP+&#10;hj0r/wADov8A4qj/AIT7wx/0Melf+B0X/wAVQBv0Vgf8J94Y/wChj0r/AMDov/iqP+E+8Mf9DHpX&#10;/gdF/wDFUAb9FYH/AAn3hj/oY9K/8Dov/iqP+E+8Mf8AQx6V/wCB0X/xVAG/RWB/wn3hj/oY9K/8&#10;Dov/AIqj/hPvDH/Qx6V/4HRf/FUAb9Fc/wD8LA8Mf9DJpH/gdF/8VXz34V/a4TxD+2F4v+Gkt/oc&#10;PhPRtJhu4tR+1LvmnbaWXduxxuoA+pKK5/8A4T/wx/0Mej/+B0X/AMVS/wDCfeGP+hj0r/wOi/8A&#10;iqAN+isD/hPvDH/Qx6V/4HRf/FUf8J94Y/6GPSv/AAOi/wDiqAN+isD/AIT7wx/0Melf+B0X/wAV&#10;R/wn3hj/AKGPSv8AwOi/+KoA36K5yT4h+FoU3SeJdHRfV9Qi/wDiq2LG+ttTtEubSeO6t5RuSaB9&#10;6MPYigC3RRRQAUUUUAFFFFABRRRQAUUUUAFFFFABRRRQAUUUUAFFFFABRRRQAUUUUAFFFFAEU0Cz&#10;wvG33WXbX5gfE+Tx/wDso/CH4m/B/WfBGq+KPAviG4un8K6/oaNL5PnNvME6DJXHav08uI/Pgkj3&#10;FNysu9P4a+Hbn9nD9pj4F61fXXwu+KieOPD1w7X1xo/jRPNleTd80UTndtBHoVoA8yj+JfjP9sf4&#10;UeFPgh4M8A6z4e0e1trKLxNr+vwNbpBBFt+WLP3mfbX6SeH9Gg8O6Hp2mW/EFnbx2yf7qLtFfF1v&#10;/wAFFLz4Saxpug/Hj4Z33w61jU5c2k9lItzaPBu2+YTwVw31r7X03ULXWNPtb6zmSe0uYlmikT7r&#10;qwyrUAXaKKKACiiigAooooAKKKKACvBvBn/J5vxK/wCxW0X/ANG3de814N4M/wCTzfiV/wBitov/&#10;AKNu6APeaKKKACiiigAooooAr3Vsl5bSwS8xSoyN/umsTwR4F0b4deHodD0G0+x6dEzOkJdmxubJ&#10;61q6rPJa6XdzR8zRQu6/7wWvO/2c/G2s/EH4V6dreuzpc6lNNMskkcaxL8sjKPlH0oA9SrwD9tb/&#10;AJI6n/YUtv8A2evf68C/bNs7m++DyQWlpNdzvqdvtSBNzfxdq8PPE3ltdJfZZ9Vwq1HPMI3tzx/M&#10;P2MGVvg3Ft/6CNx/MVV/ai+FfiH4oXfhO00S1Ro4p3+0XLv8sCkfeNel/Bjw5L4V+Gmgafc2Safe&#10;x2qm5gRcYk/iz713lc9DLIV8pp4Gu9OWN7aeZ04rO54TiGvmuESb552vqtbq+j17o8r+DHwN0n4N&#10;Wd8bO6nv7682+fczn+FegA7VoeEvhPaeE/iD4r8WRX809x4g8oywOoCQ7B/DXolFepSwGHowhTpw&#10;SUNV5PueHXzbHYmpWq1arcqqSne2qTTS8rOK27HyT+034li8H/GPStWu7Wea0n8N3Gno8f3fMeR+&#10;/tXuvwL8L3Hgv4U+G9Hu5EmuLe0Xc8f3eea8b/bvZV8I+F93/QSf/wBF19GeF/m8N6V/16xf+giv&#10;n8BT5c3xUW72Sa/7etf8kfYZvW5+GsvaVuZyT8/ZtqL/APJmbNFFFfYH5wFFFFABRRRQAUUUUAFF&#10;FFABRRRQAUUUUAFFFFABXm/7Q/8AyRPxj/2D5K9Irz3456Tea78JvFFjYQi4uriyZEj/AL9cGPTe&#10;EqpdYy/Jnq5TJQzHDSk7JTh/6UjxP9hD/kE+L/8Artbf+gvWTJug0X9o6G4j8meR/OSF/lZ49v3/&#10;AKV0P7DeiXlp4V8Q6jcQ7LO8uY1t3/v7Nwb9a5T9oXxPZ+G/jL4utbhHeXW/Dcek2+z+CWRuGPtX&#10;53TthsjwtSppbmX/AIEppfofs1S+L4qzDD0tb+zlp/07lSbX4O/Y6T4L/wDJbfCn/YkQ/wDoQr6q&#10;r5g+HGjzeGv2idF0e5ZJJ7PwbDC7p93crCvp+vsMii4UKkXupP8AJH53xbONXGUpwd06cWvRuVgr&#10;xb4Y/tFaX49/4S17i0bS7TQWZ2mf5t8K/wAR96xvB/xi16+/aO8T+B71YbnSbcbrVwio8OFU/wDA&#10;vvV81eGLuey+HPxXNvM8LNdwqzo+35TM2Vrycwz106lOWH+FOopK27hG57uU8JRrUq1PGpc7VCUG&#10;nsqsrX9baWaPv3w74i07xZodnq+lzi6sLuPzYZk/iX1rar5y/Yluri6+FV9HNM80cGqSxQq7fcXY&#10;h2j25r32XUbS3m8mS5hSbZv8t3Abb619Ll2L+uYOniZK3Mr/ADPhc4y7+zMxr4KD5lCTS9P+GMnx&#10;ndxnwj4gKyIxjs5t+1vunyzXyb+wr/yPniD/ALBn/tWOsPwV8S4vBmrfFO417Ub6ePVoZEsYndn+&#10;0s0jDcn0XvXV/BTQ3+BnxT8KaXcTxXr+L9HMtw7PtW2YNuVU/vZr4Opj45nmGExcVZQbT1va75V9&#10;/wDXc/WaOTzyXJ8xy+UuaVWMXB2tzcseedv8K0fnpufRXxs8USeDfhb4i1iGFLiaC12rG/3TvYJ/&#10;7NXin7PPxe0XwJ+zrfXl3BN5fh6RllRCu6ZnbOErlPj/AONPGWvfFrWPBGnzPLpF5Hb2TWiQblRX&#10;ZT5h/H+KvPtY0OTQfgzruj3To8tn4qW2d0+7uETVGYZ1VjmE69CLUacZR1/m11/BP5eZpk3DNCWT&#10;08JjJJyrVKVT3W78jSVnotfekv8At6/Q+/fDuvQ+JPD9hqsCMkN5brcIj/eCsoP9a2a+RPDn7Tc3&#10;w8+EXg4XcEOrahcu0T4fYsNsjbctj+LbX1Rpep2uu6Za39lKJrW4jWWORejKwyDX3WW5lRx0EoSv&#10;NRi2u10flWcZJi8om5VYWpylOMX35Xb19L7mnRRRXsnzoUV4N8S/2lLb4W/E+Lw5qelNNpclpHOL&#10;uB8y+Y7MMbPSvcLedZ4ElX7rqGrioYyhialSlSleUHZrsz08XlmLwVGjiK8LQqq8X3X9NXRZopCc&#10;VUs763vELwTJMqnblG3c+ldjfQ82ztctt0r5g/Zf8Za3qnxH+IWjX+pXF9YWt7I0KXT7yjeaw+Vj&#10;29q+kNQ1GDS7Ce8unENtBG0ssjdFVVyxr5R/ZIvobr4s+PLxH/c6kzXFo7jb50TTMdwr5fM63JmG&#10;DgpWbcr+luvzPucjoxqZNmk5QvyxhZ22fN087b+R9fUV5P8AHr4xyfBnRtK1NdOTU4Lq78iZN+xk&#10;Xb1X3rqtQ+I2g6Ro2jajqF2tlBqxjS1M38bOu5V/Kvb+u0PazouVpQs3fpfbXY+Z/szGewpYmNNu&#10;NRyUba3cd1Za/wDAOuoryf4rfHSx+F3inwzotxYS3bazNsZ4/wDlku7bu/OvVlO4ZrSliaVapOlB&#10;3lDR+VzCtgsRh6NLEVYWhUTcX3Sdn+I6iiiuo4gooooAKKKKACiiigAooooAKKKKACiiigAooooA&#10;KKKKACiiigD4o/ZL8U6R8OP2hP2hPB+v6ja6Tq0viD+1raO9nWLzrZ1/1iZ+9Sfs3+INN8R/tXft&#10;B/FS1v4f+EKgtrTS/wC1d/8Ao7tbrulZW/uivfPjJ+yz8MPjzfWl9408LwapqFquyK+R2huAv93e&#10;hBK+1dHoPwb8GeG/h3ceBdL8PWNj4Vnt2tpdNgj2o6OuG3eufWgD5V/4KD+J9M8TfCT4WfEPQ7uH&#10;WPCmjeMLDVLu+tTviSBZPmk4rU/4KA/Enw144+A2leEPD+rWWt6v4y1Swt9NgsZ1lZ181X37R2x/&#10;OvpjQPg94O8NfDqPwJY6Fa/8IksLW50qZN8ToeqkGuH+GX7Gfwg+EPin/hI/C/gy0sdXXd5M8jtL&#10;5Gf+eW8nZ+FAGZ+1HqmleFv2VfGeiX2rWNtfr4Zkt44Jp1RnYRbeFPNeaaJHbePv+CbsPh/Q7611&#10;PVV8FR7rWxnWaVGWINt2rzXvHxU/Zk+G3xr1i01Txn4Zg1q9tYvJied2GF9ODS/Cn9mj4c/BS+vr&#10;3wZ4bg0OW8TyphA7Mrr9DQB4p8IP2hPBGl/sG6RrNx4gsYRp3hv7Bc2rzr50dykXltFs653V137A&#10;vgq78Kfsm+D7HVoHglv4Zr54JPvIs7s+1vwata//AGG/ghqfjpvF9x4EsP7VeX7Q6Astu8v98w52&#10;Z/Cvc4IIrWCOGGNI4kXaqJ91VoA+QdZ/4JUfATWtXvb+TSdVge5laV44dRkRAzf3ap/8OlfgH/z4&#10;az/4NJf8a+0qKAPi3/h0r8A/+fDWf/BpL/jR/wAOlfgH/wA+Gs/+DSX/ABr6F8cftI/DP4a62dH8&#10;UeM9K0PU1VXa1up9r8113hHxx4f8eaUmp+HdZstb09+k9jOsqfmKAPkz/h0r8A/+fDWf/BpL/jR/&#10;w6V+Af8Az4az/wCDSX/GvtKigD4t/wCHSvwD/wCfDWf/AAaS/wCNOH/BJb4AH72laxJ/v6rN/wDF&#10;V9oUUAfF7f8ABJb4A/w6ZrKf9xWb/wCKpv8Aw6V+Af8Az4az/wCDSX/GvtKigD4t/wCHSvwD/wCf&#10;DWf/AAaS/wCNH/DpX4B/8+Gs/wDg0l/xr7SooA+Lf+HSvwD/AOfDWf8AwaS/40f8OlfgH/z4az/4&#10;NJf8a+0qKAPi3/h0r8A/+fDWf/BpL/jR/wAOlfgH/wA+Gs/+DSX/ABr7SooA+Lf+HSvwD/58NZ/8&#10;Gkv+NH/DpX4B/wDPhrP/AINJf8a+0q8y179pT4W+FtcuNH1bx3oen6nA+ya1nu1V0b3oA+ev+HSv&#10;wD/58NZ/8Gkv+NH/AA6V+Af/AD4az/4NJf8AGvsDRdb0/wAR6dBqGlX0Go2Uq7o57aRXR/oRWlQB&#10;8W/8OlfgH/z4az/4NJf8aP8Ah0r8A/8Anw1n/wAGkv8AjX2lRQB8Wr/wSU+AP/QM1n/waS/40/8A&#10;4dLfs/8A/QI1Xf8A9hWb/wCKr7HjuIpHeNJEd0++gf7tWKAPi3/h0r8A/wDnw1n/AMGkv+NH/DpX&#10;4B/8+Gs/+DSX/GvtKigD4t/4dK/AP/nw1n/waS/40f8ADpX4B/8APhrP/g0l/wAa+0qKAPi3/h0r&#10;8A/+fDWf/BpL/jR/w6V+Af8Az4az/wCDSX/GvtKigD4t/wCHSvwE/wCgfrP/AINZK+s/BHhDTvh/&#10;4S0rw5pMfkabpsK29unoq1v0UAFFFFABRRRQAUUUUAFFFFABRRRQAUUUUAFFFFABRRRQAUUUUAFF&#10;FFABRRRQAUUUUAV7hmjgdo03uqttj/vV8Ma/4m/bI+Oer6lp+heH9H+DOgQKbWWbUpPtNzdZZh5s&#10;L7OPl/3frX0f8a/2qPhn8AmktvGHiOCy1X7P9qi0iH97d3CFsDy4x1JNfNupftwfFz44PdWnwG+E&#10;F8+lM626eLfFP+jw20/V90GD8o9d/wCFAGx4e/4Jq+BbOePxB8YvG+t/E3UrN42t7vXL5re3tlH8&#10;G3edylvU19nafbWtrYwQ2kaJaxoqRJH90KOmK/Nj4Jfs1/ED9tfRtS8WfF34uaydOXXJLS48K6P8&#10;llMtvtHy/MAmW9Er9ItF0i20LR7LTbNPLtLOJYIVZt3yKu1aANGiiigAooooAKKKKACiiigArwbw&#10;Z/yeb8Sv+xW0X/0bd17zXg3gz/k834lf9itov/o27oA95ooooAKKKKACiiigClqdu17pd3BH9+WJ&#10;kXf7rXB/AD4f6n8MfhnYeH9XkgnvYJZHd7X7nzNmvQLu7SztJriT7kSM7bfaue+HXxC034neFbfx&#10;BpCTpY3DsifaY9j/ACtjpQB1VRsquPm+apKKACiiigAooooA43x18MdA+IzaWdfshfLptx9pt03F&#10;V3+/rXVxQpbxoiLtRflVVqeisY0acJupGNm933sbzr1qlONGc24xvZX0V97Lpd7hRRRWxgFFFFAB&#10;RRRQAUUUUAFFFFABRRRQAUUUUAFFFFABVW4tUuraSCTmOVSrfjVqik1fQNtTlvAXgPR/h1oEejaJ&#10;A9vYI7OqPIXO5jk9a8s+PHwAu/i14w8MahaT2thaWT/8TCfZ+/dVOU2+te+UV5+IwGHxOH+qzj7m&#10;mi02PZwWb43AYx4+lP8Aeu929b8ys2/P9T568QqPA37UPhvVLvElp4g0z+xrTy/vLKnzfP7V7Vd+&#10;JNLsdZtdJuL2GHUrpGaG1Z/ndR3rxr47t/xe34Lj+L+1Jv8A0CvCviJ4+aw/af8A7c1re9h4f1FY&#10;v3CfciHQf71fLYjM45POqrXUqiWvRSScn/kffYfIZcR0sNNytKNCT03bhOUYJLz0TOjtfES+Fv2p&#10;fiJru1JG0+yuJUhd9vmMsa8V5f4KvodX8G+M9Hh+fWtdu7ZrKxT787eZllFM+JrxeMLT/hYUUjwt&#10;r+rzW32L/niqbe/uK9K+IfhLSvBHx6+Fmm6LaJZWiw2zfJ9528z7xPrXwk3WxFScl8Cm/mq2l18j&#10;9UpxpYWFOEr+1lBLyTwyTaeut5dvOz2PTf2KonsPhzrlhcR+TewazOssD/fT5UHIrgf2uvE934b+&#10;LGkXmlXCR3f9hyWj8bvleR8r+VcL8V/Gmt+Cvj74y1DQr64spY7qJ5fJ/wBW+EX/AFgqp8Q/BfiL&#10;xB4Cg+K2rTx3txrdxmaO0TbFDF9yNj/wKu7FZjKWXzyvDQfNRer/ALsW9fyPHwOTxjnMM9xdSKhi&#10;krRf89SKfJrpa19eu3UyPipIreCPhkv/AFA5P/R7V9WfFL4W2/xD+Cmm3NrCieItM06G40+9ztdG&#10;CqxXI9efxrkb79nHVfGPwn+G+lubJp9NkD30u9lZrZ/mKI35V9NafpkGmafBZW6BLe3QRxr6KOK+&#10;jyjJqjlX+sx92pCCXryrbzT/ABPj+IuJKUI4SWBn+8o1ardu3O7X8pLp1TPnX9l37X428S+I/HGq&#10;W8+nX8tvBpjWsyMN+xf9bk9zXjHxkI8Kz+KfB13++1W68QrrUTw/c8p1bA+tffcUCxjCoq/7tfCX&#10;7SayH9pOMRI7y7rLakfzNXPn+DeByynBS5pczTffmvd276I6uEsyWbZ7Xq8nJDkTUb35fZuPKr9t&#10;zlfA3hQah8LvihrlwkLxafp/2dEmT99DOWX5h6V91fCP/klfhD/sF23/AKLWs34h/C/SvEvgLxVo&#10;tnHDo76zC32i6tYF3M3Xcf71Y37NfjI+LPgvoN/dQJZfZImsz8/ylYfk3/jivUyjLVlGKhh273g9&#10;e7UtfwaPC4hzl8RZdPGQjZRqr3eydNJet3GW3z3OmT4oaOfiTJ4IPnpqyWi3odkHlOp7BvWvnrxp&#10;+1TrWi/EPxfpcDwRabZwyWmnmGFZj9pXpKzf3f8AZrzHxZ4z1DSvjBd/ESON9X0RtRuE066d/wBz&#10;NEvyeWp9qztV+GV6PBPgq+tdGvZPEGv3N22xPn3xbt0X+7XzePz/AB2KjOnhPdlCTfrHRR9bt3+R&#10;9plXCOWYGVOrjrSVSEY6taVEpSnu1blUUndaXaOz0TVz8abLx34x1y3gGp6H4cWxWNFwksh3Hz/9&#10;k8V9T/Au7uL34QeE7i5na5nl06J3mdtzP8vWvDv2fvgd4isfBPj618RwyaENetvssSP/AK1Aqt8+&#10;P+BV6f8Ass+Izrvwj0+BofJ/sqaXTPM3Z87ymxv/ABr3MhhWpVKU8Smp1ISbvu2pXu/lY+Z4tqYa&#10;vh69PBNSp0akEraqMXT2T7cylt+R6/N9xvpXyL+y34jfQNa+K1xczTvpWmySXbWqfN91pC2F9dq1&#10;9O+M9bPhfwhrGrJD572NpJcCLON+1ScV8EC41vwdq2mzeHrt577xxp7S3Fls+X98zfuvf2Nb8QYv&#10;6nisNWim+TmbS81ZeupycH5f/aOX47CyaXtORJvb3W5y16e7fU+tfG/xe0a+/Z61HxesN0NM1Cwe&#10;KJGTEu6XMQz+LV498KNIu/D/AMTfg1p+oQfZbuPw7c7o/ryK4vRbq9uPg54a8Iag7vpmo+LP7Lvb&#10;V/vpEnzeWh7c17j4jsotP/as+H1pCNkUGiXESj/ZC4FeesTPMKtLEzVnH2SfrKV3+SPe+pUslo4j&#10;AUtVNYiSe/uwpuMV63cr99Dlv24vEEN1pWheGoYZZr93a+/dpuXyl+WvLv2hvHtp4h0rwJb6LrX2&#10;uDTtMjM6Qv8ALDOFUbv96vefipZrqv7SXguxL7FvNFv7dm/uZXrU3hn9kLwj4X0RyyPrWuLbSRLd&#10;33yxOzLwWiHHFZZjl2OzHE4lUGuWTUXfoo8rVu7d/wAC8qzjKskwGAeL5ueKlOKST5nUc4ybvsly&#10;9767M8Y+NOsX/iDxt4TWW0Z7bwrplhe39677m8uXYWkevtnTtQg1PTra8tXE1vPGro6/xKRxXy/4&#10;b/Zm8WwfD/xnBrF/Z3virVraOxtLozM0SQL/AAGvoP4a6BqPhTwTpGk6rex6hf2lusUk8abV4HT8&#10;K9rI6OJo4ipVrwa9ok9ejTaS9bany3FWJwFbCUKGEqxl7BuPu395SUZOS8uZtdPQ66iiivtD80Ci&#10;iigAooooAKKKKACiiigAooooAKKKKACiiigAooooAKKKKACiiigAooooAKKKKACiiigAooooA+Bf&#10;Cng7wV4q/wCChnxjg8Z6bo+qW8Ok2T26aykTojFfm2K9V/2ZrDQvC/7enj7RfhRJj4c/2WsuqWli&#10;++xhvv8Apl2/75rJX4C+DP2gP+ChHxb07xlaXV7b6fpdlLbRwXTRfMy/Nu2V9v8Awt+DHgz4KaEd&#10;J8G6Fa6JaO2+TyE+eZv7zt1agD5P8P8A7dHxW+KHizxR4V+HnwltdX1Xw7q0lnfXV3fMlokCthW3&#10;f3z/AHa9N+I37TnjKX4k/wDCtPhb4MsfFfjSysY7zW5tRvvs9jpm9flR2HzM1cZ/wTkminvfjk0f&#10;/Q63VeJ+Lvh/4Y0L9uj4rQ/E3xlrngC18VJbX2g6rp181pb3SiNUeN5Om4Ffu0AfWv7Pf7TOr/EX&#10;xx4k+HXj7wungr4j6CiXM1jBP9otbq2f7s8Mnda+hq+Nv2ePgz8Ev+FoeKNQ8HfETVPGvjJtM+w3&#10;d3PqrXE0ED8fK9ehfDr9jbR/h147sfE8HjrxpqlxZszLY6lq7TWz7v7yUAcv4u/az8ceK/inr/gX&#10;4LeArTxpL4cKxazrmqX32axhnP8AywQgHc1b/wAAf2s5fiLq3i/wn458LyeBvH/hO3+2alpXnfaI&#10;ntv+e0L/AMS14f8Ash/FDw1+zp8TvjV4B+JOqWnhPxBdeJJNZtJ9Rfyor22lX5WRzw2KufCPxTpn&#10;xi/bl+IXxZ0M+f8ADjQfCv8AY1xrOxvs97LuVn2f31Cq1AHVeB/2rfjR8Y7dPFvw/wDhhoeqfD06&#10;i1nHJd6wyajNEsmx5Qm3C/7tdN8ff2wNZ+Dnxh8L+AdL8Cz+K9R8R6Y1xZQ2k+2VLrdhUf8A2PVq&#10;+X/jBrvgX4GW0fxQ/Zy+K/k6lf6nH5vgCCT7Raam8sm11EHWJvwr2Lxrqc+p/wDBQX4G3l7B9jvb&#10;rwrczTWv/PF2/hoARv27fiP8P/G7+AfiL8JPI8b6nb+b4dtPD139ot9QY/wu7fcx3Ndt8Kf2rPHR&#10;+N1n8MPi/wCBbHwdrerWjXekXWl3rXFvcqv3kOf4hXP/AB4kQf8ABQ34FL/EdOvah/aNmU/t9/s/&#10;x/x/Z71//HaAPtOiiigAr85/2Tvhz8OvHPxY/aRbx7ougap5XiiREk1iOJ3SL23/AHVr9GK/Mn9m&#10;j9mvwB+0L8b/ANoO98YWN7fXFh4qlhhEF9JCpiPqE+9QB1/7DXirSvhn4w/aDXRtSkf4JeHLj7Xp&#10;1w7s8MDruaZYm/u4rs7P9sf40eM/Dk/jrwT8D01T4exBpYZr7VfJ1C8gXrLHDs/8dr0P9ob4C6fo&#10;n7H3j7wJ8OdFg0hH0uV7exsY9vnOvzlfcnbXJ/Aj9sP4S6H+zHoNxqXiXTtIutG0pbS+0aeTZdRz&#10;om1o/K+9ktQB0viD9uTwnpv7MSfGPTdNvNQtriaOyh0fKxzfbHbZ5Tk/dw3U1p/CX4o/HLxHqk8X&#10;jX4Y6Poun3GnNd6fd6dqrXCmXblIpcr8uf71fOf7N3g/wLYfseazD8a/L0Twj488RXN9aQaluheF&#10;JZN0HzfwN/EDVv4DeM9X+Dn7VXh74TeD/iJP8VvhxqtjLcPHdOtxNoexfkXzx95aAOS/Zx+Ln7QM&#10;v7THxYjTwLY6o0urW6avY3GqNs0xf+mH975fmr9MR93mvhH4D/EPw18Mv22P2gNP8Va1BoN7q+o2&#10;01jDfPs+1KVwuz+9XsHjX9jO28a+OLvxN/wszxxpf2q4W4/s6x1Rkt0/2VX0oA0P2iP2nrj4TeJv&#10;D3gnwj4Xn8cfEXXkaWy0eObyYoYl+9LM/O1a5DwR+114z0L4taL8P/jP8PoPA2oeIdyaJqum332u&#10;yupV+9EzEDa1cB8R9dsvgJ/wUO0Lxl40uBZeD9e8Kro1jrN1/qobmNvmV3/hY1B+1L8Q/D/7RPxv&#10;+CvgX4falB4k1bS9fTWdRvtNfzYtPtkH3mdfWgD0fxp+1Z4/134w+KPh98IPAWn+K73wrFG+s3us&#10;6l9kQO/3Y4kAy3+9Wt8dP2rtd+APwC8P+P8AxL4IePV7zUbexvtDjuvmhL7t2x9vzfd4ryn9ozwx&#10;8IPEvjHxJ438J/F9Phn8V9Bi8m+u7W62faWRflS4gON//Aa8v+PfxY8RfGP9gv4ZeKPGNn5Gt3Hj&#10;KwheSOPYlyiNJ+/Vf9rbQB674q/b38efC6TQ/FPxC+EM+g/DDWZfJt9Sgu/NvoWZdyebD05q3rf7&#10;dPj3wJqHh/xF41+Ez+H/AIUa9ex2ltrf23fe2yv9ySeDbhQfrTf+CociD9k7Qx3bX9K2/wDfVN/4&#10;KhyIn7E6er6jpiL/AN9UAfakMqXEKTR/MrLuU/Wpqy/DbLL4e0pl+61pH/6CK1KACiiigAooooAK&#10;KKKACiiigAooooAKKKKACiiigAooooAKKKKACiiigAooooAKKKKAPk/9q39gjRf2lPHGjeN7TxPe&#10;+EPGOlpHDFfwQfaEZY2Z0+QsOjN1rz+6+Jv7Wn7PUE9v4o+HejfFzQpFZIb3wq/2ea3VP45k2fxL&#10;7dvvV94UUAfnb+wL+2D8MfC/gbWPDHjDWR4F8QPrNxf/AGTXz5CP5z/dic9cY5r9Cra4ivII5onS&#10;aGRdyOn3WU1wPxI/Z++HXxbVP+Es8IaXq80SMsU89uvmpn+6w5ruNJ0uDRdKtLC0Ty7W0iWGJP8A&#10;ZVcCgC9RRRQAUUV4j+2B8Ub74QfAXXfEOm3cdheo8Fsl7IPltlklVDJ+AajrYa1PXodXsbm6kt4b&#10;6Ca4X70Mcys4/wCA1oV8Az6H8KbrxP4fm8M6V4t+HWu/a4ZrT4oPpTJp+syt13zl/nWX/aC19yeI&#10;9XbQPC+o6jhJHs7SS4/2W2LupvRXEt7MtTaxY2t2ltLfW8dw33YZJlVz/wABrQr4m+D/AOz94a+O&#10;fwEf4m+MIH1Tx/4mhm1aHX/Ob7Rp/wB7yY4G/gSPbwte3/si/EG/+J/wA8La3rE4udVETWt3N3kl&#10;ibYWb3+Wi2gtdz2qvBvBn/J5vxK/7FbRf/Rt3XvNeC+DGX/hs34mr/1K2i/+jbukM96ooooAKKKK&#10;ACiiigDP17/kCaj/ANe8n/oJryP9kFXT4F6SsiPG/nXHySJsb/WtXtZ6c1FbpGseIgip/sUATUUU&#10;UAFFFFABRRRQAUUUUAFFFFABRRRQAUUUUAFFFFABRRRQAUUUUAFFFFABRRRQAUUUUAFFFFAHz/8A&#10;tesNK8A6VrkOIdS03WLV7e7jGJYl3fPtPuKzPgR4e034l3/jvxPeWMGoeGtcvo2toL1Nzbo15LD8&#10;a9Y+MHgt/iB8O9Z0WG3gmvZYGa0M4+VJgMo1cV+yd4Z1jwj8LBp+u6dNpt+L2Z/JuF+Yg/xV8fWw&#10;k5Z1FzjenKN9tOZJx1+TP0fDZhThwvONOdq0JqO+vJJxndddJQ3W133Mv42fs5v47j8L6X4ZSx0P&#10;SLO7aa68tNuxT/Eg7tVnxv8AAnVfFvxq8J+JPt0MWiaNaxo3/PV5UbPT3r3uivUnk2EnOU+W3M4t&#10;2293bTseDR4lzKjTp04zVoRnFXV3+8+Jtvd+Zwni/wCEXhbxnp+q219p0aNqbRvdzQfJLMU+7lqk&#10;8Q/Cjw54h8BHwfcWfk6EqKq28DbdgVsjFdvRXovCYeXM3Be8rPTddjxo5jjIKCVaXuPmjq9JLRNe&#10;dkl8ijp1hFpdjBaQDEUCLGo9ABV6iiupJRVkcDbbbfUK+ZPGvhP+yv2wPBur73uU1O3l3J5Pyw7I&#10;2UfNX03UDQRs4kZE3L91zXnY7BxxsYRbtyyjL7nf8T2cqzOeV1Kk4q6nCcGttJK1/k7PztYjvrQX&#10;VlNBv2eahXd6Zr5H0q51T9n2x+I3gvTtSfVE0/Rv7XtLq7T5YWf5SuyvsOvi79p3w9rkfxv042H7&#10;6DxHbw2X2W3f5540b94jj0rxOIb0KMMVTTcou2naSa/Ox9VwZy4nE1cvrtezmlNp7N02pfhHn8rP&#10;U6qb4G3PjP8AZj8K6B4YeGCW6eHULh7p/wC/80uPzr6B8FeFk8I+FdG0Yyfam0+2S3WeRfmbauK1&#10;NP0u20jT4LOziS2tIECRwpwqqO1aVetg8to4Rqol7/Kovtp/wT5zMs7xOYwdCb/d885rveXd9dCr&#10;enbazf7rV8ZfB/453nwg8MX1jqPhDUbrSrnUL2W0voEb99Pu/wBVjb/49X2vVU2cG3b5KbfTbU47&#10;BVcRUp1aFXklC/RO97d/Q0yrNMNgaFbDYvD+1hUcX8Tjbl5tmuuv/A7fJ3iJfjJ450HxB4oNldaZ&#10;HPENOtPCaLv862k/1sjf7WOhr2Ky+AvhWTTPBhn09kvfDiRtaOX+ZG/uv/eGa9ZorOhlFKnJzqyd&#10;Rvfm163uu3TbTQ3xfEeJrwhSw0FRjFu3JdaOPLZu93ZX1d2+Z3ex8P8AgXw/d3H7QUPgPxDJHPZW&#10;Gq3OuQ+R/wA99u9ef6V2n7Vd5rvw98f+GPHmjvao8dtJYR+em87jyePpXQeE/hnq037VPiPxZeWt&#10;1Z6baxYtJ3X91cl49jYPtXoPxt+F+nfE/wAITwXcMst3YLJcWSQvsPneWdtfMUssryy7EQp3U1Nu&#10;DejtFrl/Wx9xis8wsM6wVWs1Kk6KVRJXV6ifPp53V+3yPGvD3jGb4ifGT4Q+I7mBLa4vNIu96J93&#10;cOGr6wr4r/Z2WfxV448C29vG8N14O064ttVS6G1kldvuivtSva4eqSrYedaTvzNa93yxT/G585xn&#10;Rp4XGUcLTVlCDVuy9pUcfvi015MKKKK+qPz4KKKKACiiigAooooAKKKKACiiigAooooAKKKKACii&#10;igAooooAKKKKACiiigAooooAKKKKACiiigAooooAwbLwXoWmeI7zxBa6Vawa3eosNxfJH+9mRegZ&#10;q3qKKAMHw34L0Lwg1+2h6Va6Yb+4a5u/sqbPOlbq7e9UfHPww8J/E6wS08V+HtO163TlI7+BZdn0&#10;rrKKAOO8BfCPwZ8LYJIfCfhrTvD0cv3/ALDAqb/rXY0UUAcP4++C3gX4qGBvF3hTSvELQ/6p761V&#10;3T/gVbXhnwXoXg3Q4tF0PSbTS9KiXatpawqkQ/4DW9RQB5npH7N3wu0HxN/wkOn+BdEtdb37/tcd&#10;ou9W9a6678G6Hf8AiKz8QXGlWs+t2aNFb3zxr5sKN1VWreooAwdQ8F6HqviGx1680q1n1qwVktb5&#10;0/ewK33trUaj4K0HWNe03W77SrW61fTt32O9kj3SwZ+9tat6igAooooAK57QvBGgeFr7UrvRtJtN&#10;Lu9Sm868ntY1R55P7z+tdDRQAV5ZqP7Mfwp1nxK/iG98A6Fc6y7+a929ku93/vV6nRQBzvinwF4d&#10;8b+HX0LXtGstX0dtv+g3cKvDx0+Wsb4ffBDwJ8J3uJPCXhbTdBluP9bJaQKrv+Nd3RQBwfiz4IeA&#10;/HniGx17xB4U0vVNZsnV7e+uLdWlTb0+au7VdtLRQBzfjT4feHPiPo0mleKNFste01+tvfQrIlZf&#10;w++C/gb4Txzr4Q8L6b4eM3+uexgVGf6mu4ooA8y8W/s2fDDx34g/tvxB4I0bVNVb791PaqXf/e9a&#10;6fWvh54Z8RaHaaLqWhWN7pVm8cttYzwKYoWT7jKvtXTUUAYHijwToXjTSY9L17SrXVtPilSZLa6T&#10;eiun3Gx7UeJ/BegeNdEGj69pVrq+lKyv9luow6bk+7x7Vv0UAQwQJbwpHGuyJV2qlTUUUAFFFFAB&#10;RRRQAUUUUAFFFFABRRRQAUUUUAFFFFABRRRQAUUUUAFFFFABRRRQAUUUUAFFFFABRRRQAUUUUAFe&#10;FftofDPVPix+z34h0TRLEanqe+C7hsf+frypVcx/iFr3Wik1ca0Pin44/GDwZ+0h8GF+Gvw+1aCb&#10;xvfvaInhxEZLvTGikVnWZP8All5e3aa+tdW8Pyal4HvNEZw0s+ntaeY/95o9lXbTw9pdnfyX0Gm2&#10;sN7N9+6SBVlf6tjNalU3fQlK1j4h+D/7RnhP4FfAV/hl4yvv7F+IPhqGbSYfDs6N9r1D73kSW6f8&#10;tEk3cMte6/sifD+8+G37P/hXSNUtPsGqtC11eW4/glkYuw/WvVLrw7pV5fpfTabZzX0f3Ll7dWkT&#10;/gXWtWgbPJPiV4T+L+s+JRceCvHeh+HNE8lV+xahon2uXzO7b94rI+DPwV8YeDvif4s8c+NfGFl4&#10;n1bXLG009I7HTfskUEUDSN/fbr5le5UUgCiiigAooooAKKKKAM/Xv+QJqP8A17yf+gmvJP2QZHl+&#10;BmkNJI8jedcfO77/APlq1exXdol5aTW7/clRkb8a534cfD3Tfhh4Vt/D+lPO9lbuzp57725bNAHV&#10;0UUUAFFFFABRRRQAUUUUAFFFFABRRRQAUUUUAFFFFABRRRQAUUUUAFFFFABRRRQAUUUUAFFFFABR&#10;RRQAUUUUAFFFFABRRRQAUUUUAFYOpeFNI1jWdO1S8sILjUNPLfZZ3Hzw567a3qKicIzVpK5cKk6b&#10;5oSaeq0030f4BRRRVkBRRRQAUUUUAFFFFAHgnwM+CuseAvH3jLxHrE8H/E3upfs0EHzfumkLhia9&#10;7ooriweEp4Gl7GltdvXu3dnqZlmNfNcQ8Tibc1ktFZWSsvwCiiiu08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WpztZ6bdzpy8UTOo+i1wvwE+IOofE74a2PiDVIIYL2eWRHj&#10;g+58rYrudWhkutLvYYuJZInRP94rXnn7OPgnV/AHwrsNF1uCODUYppndI5N6jdIxFAHqNFFFABRR&#10;RQAUUUUAFFFFABRRRQAUUUUAFFFFABRRRQAUUUUAFFFFABRRRQAUUUUAFFFFABRRRQAUUUUAFFFF&#10;ABRRRQAUUUUAFFFFABRRRQAUUUUAFFFFABRRRQAUUUUAFFFFABRRRQAUUUUAFFFFABRRRQAU1mVU&#10;yfu06uM+Me7/AIVJ4y2vsb+yLr507fumoA6T+2tP/wCf61/7/LR/bWn/APP9a/8Af5a/n7/ZQ/Zu&#10;8Z/taeLvEmi6D4vfSLjSbYXbyXc8vzq0mz+Gvpv/AIdC/GL/AKKZZ/8Af+egD9af7a0//n+tf+/y&#10;1NaXkF4m6CaOZR3jfdX5IN/wSC+MLf8ANTLE/wDbeevtP9g39l7xP+y54H8Q6L4n12DXrjUb5buK&#10;S3dm2KF2/wAdAH1LRRRQAUUUUAFFFFABRRRQB8mft1fFPxb8Mtd+ByeGNcn0iHW/GVtpuoxw7cXM&#10;DsvyHdX0tqvjDQ9G1rT9H1DVrKy1XUt32S1nnVJZ9nLbFP3sV8gf8FKP+Rh/Zy/7KDZf+hLXO/8A&#10;BRH4c2nxd/aA/Z78H313Pp9pq19dwy3Vr8kyIqqx2N70AfYnhv43/D/xn4gk0LQfG2havrUW7dYW&#10;OoRSzDH3vkVs8Vx3xetNbuPit8Of7M+KMHg60+0Sed4ckjV31rH8C554r5F/bE/ZW+Hv7NuhfDbx&#10;t8NtGfwr4i07xJYWjXdpNJuuUaVQfNy3evZv2rQJP2of2ZZWj+dtXu//AERQBJ43/bo8PeEv2p9G&#10;8Bt4o8Mx+DX0+d9T1Ka6+e1vEfHlM+7av0r0L4oapdeLvE3wv1fwp8YLHwxol5eb/sKeXKniBP8A&#10;nmjf4V8r/Fn9mH4W6t/wUN8J+H7rwbZSaPrui3ep6laF5US5ud/+t4br/u16X+1D4K0TwF8Rf2W/&#10;D2gadBpmj6d4leG0sYPuQr5P8OaAPrHxl8QPDXw60qPUPFHiDTvD1k7+Ul1qVylujN/d3PUPhH4n&#10;eEPiBp1zf+GfEmla9ZWr7Li6067jmSHv8zKeK+Lf22tQ+Et58cNNtte8D+I/jH43tdOXZ4L02ST7&#10;LbQNz9pZU/i7V5R+yDqOn2f7d76P4d+G+q/CXw5rHhib7d4V1R22zMv3ZdrUAfSfhn9vXwvf/tOe&#10;L/Beq+L/AAra+CNOsYZdO1X7Vsae5b78e/dsbFema8+q6n+0b4QvdO+K9rY6FPpzzf8ACFbEZ9TX&#10;/nujdcCvkfwB+yh8JPEP7fPxQ8I3/gWyufDlhpFpfW1iXk8qGeTlnGG717L430Ox0b/goT8GLOyh&#10;jtbW18MajDFDH/Aqqu1aAPqXxl4/8NfDzTU1LxNr2neHrFnESXWp3SQIzf3dz1D4L+JfhL4j2s9x&#10;4T8SaV4kghfZLLpd3HcLG3+1sNfE/g/4aaB+2F+158WJvicn/CQaL4Imj0nSfDM8jJbpuX5pyikb&#10;j71n/ET4N+F/2R/2v/grq3wwt/8AhHrTxbfNo2qaBazO0TxN/wAtdrMaAPufUviV4T0a/wBVs77x&#10;HpdldaXb/a76Ge6VGtoj/G+T8oqPwR8WPBnxM+1f8Il4p0fxJ9m2+cdKvY7jy8/3tjGvhL4h/s/e&#10;Gv2g/wDgpPr2leKfPk0fTtAtLuWxgdlW9/6Zy4/grW1D4K+Fv2af29PhWvw4sf8AhG9K8Tafcxaj&#10;pdrO32d9i/K2GY0AfeHiHxFpfhLR7jVta1G20rTLZd8t3dyLFEi+7HpXxb+2Z+0p4f8AGPwv8KX3&#10;wy8fWt7NF4tsLe7OlXXzFWb5lb2rT/b+hHjT4h/A74d6pI6eFfEGvs+qQB9iXiovywtXD/8ABQj9&#10;nj4eeA9B+G/ijw54bsfD2sWviewsUfTo/KSaJn+66Dhsf3vvUAfdHiPxtofgPwv/AG14l1m00TTY&#10;kUzX19MsSfd/vGsn4cfGnwJ8XYJ5vBninS/EKwcTJYzq7J/vL1r4g/a91vXvFv7Z3wz8Hx+ED4/0&#10;jSdEfV4vCs90sVvczt8vnPu4bZ71f8PfC34pax+1v8PviDo3weh+FGlWaSWniE2N7F5V/A33d6R4&#10;HFAH2d4i+N/gHwidY/trxfpGlto+37el1dIjW277u4deavfD74peE/ivox1bwh4gsfEOno2x57GZ&#10;XCN/db0r4j8D/B/wj8WP+Ckvxim8U6TBrUWjadZXNtbTjfB5rfLudOjf8Cro/gh4T034W/8ABRL4&#10;meFfDFomi+HdR8Nwai+nWvy26T7l/eKnRaAPpPxX+078KfAvipPDmvePtD0zXC+w2U92odGPZv7v&#10;41h/E651SX40/DdtN+KNl4a02XzHm8MyIrPrS9fkb2r5Cg0WP9kHVfFmm/Gj4VweOPAWt6zJff8A&#10;CfwWq3csKyyZT7Ru+ddn+ya9B/aMvdK1r9qj9lPUNDkjn0ieaaWykg+55HlfLt/4DQB2/j39v/wV&#10;4C/aYtPh3qGs6VDoCWkn9p6tJP8A8ed0rf6pq+g9D+LfgzxNrlpoul+JNOvdVu7FdRt7SCcebJbN&#10;0lC/3a+Nvir8KPBmt/8ABSbwhZah4Y0q9tNU8O3N3fQz2qutzPu/1jj+Jq3v2xPC1t8EPiv8HfjJ&#10;oNrHpljo19H4d1ZLdNqfYZmwnyjsjUAfXXiDx74e8Lato+latrNpp2o6xK0On21w+17l16qldHXx&#10;F4faL9o//goVqetK6XvhP4W6RHaW/wDFFJf3Hzl1+g/9Ar7doAKKKKACiiigAooooAKikkSBHd/k&#10;RRuZqlrnPiELlvAfiQWePtX9nXHlf73ltQB8i2vxy+NH7VfjjxHZfBi80rwd4A8P3bae/ibVYPtE&#10;uoTr97yl6ba9l+AY+OOi+ItW0H4rHRte0qKFX07xHpSeS8zfxJJFXm3/AAS0urOf9lHT7eDAvLfV&#10;r9L6M/fSbz2b5q9k/aw8c6l8M/2bviJ4m0d/I1XTtGnmtpBzsk24VvwoA2Nb/aB+GfhrxH/YGq+P&#10;fDun61v2fYLjUYkl3HsV3V1mteKNI8NaPJq2q6la6dpaBWa7uJlSLnp81fJP7Pv7GPwl8Xfsx6Jc&#10;eIvCll4h1jxFpi6jqOsX3z3ck8q7t6y9VIzxXzvpfiXU9a/4JjfFvRNSvX1SDwxq1xpOn3E7738h&#10;J1Efze1AH6NXfx1+Hlh4qt/Dlx430OHXrnb5WmvfR+c+77u1c967G9vrfS7Sa6upktrWJd8s0z7F&#10;RR3JNfn38Tv2QPhnoP7Aepa9b6DHJ4qsPDa61D4gkdvtv2lYlfd5vXH+zWX8Z/G2sfE39nv9lrwh&#10;q2ozx2Hj+7sLbXJ432PcxBV/ds3+1QB9z+Dfjt8O/iJqk2meF/Guh6/qEP37XT76OZx+ANeBfsq+&#10;ONe179pX9ovTNW1me90nSdWgSzgnf5LZWjy23+7XqPh/9j/4R+D/ABP4f8QeH/BljoWsaIuy0utO&#10;3Qvt24+fH3/+BV4X+y4u79pb9qz/AG76H/0moA+w/DfizRvGOnm90TU7TV7IO0RntJVlTcOq5FRa&#10;B4y0LxXDdz6PrFlqcNlM1vcvazq6wyr1V/7pFfLH/BLdVT9njVdv/Qyaj/6PavNP2U/AOrfET4I/&#10;tMeGdA1J9I1TU/FV/bWl2j/cfbQB9m6F+0D8NfEnik+GtJ8daBqOvbmT+zrW+jebcv3vlDVzngmb&#10;xO37QHjOO9+IWk614fW1i+z+FYEX7Xpjf3374avlL9nnWvh78MvFXgX4ffFf4PQeAPiHpz/Z9G8R&#10;mD/R7+dfvPHcL/E/91q7X4P3P2P/AIKN/tAXCpvaLw3ZP+W2gD6p8c/GfwH8NJ7eHxZ4v0bw7cXH&#10;+qg1G+jhd/oCa39F8S6Rr+hxaxpep2moaVKnmpfW0yvE6/3tw4r4a/Yl+D3hD9ovSvG/xS+JGjWn&#10;jHxNq2uXdpjVY/OSzgRsLCinham/Zx0eD4OftM/HT4UeHfMj8DxaWur2mm+YzxWUrq26NM/dWgD6&#10;z1v9oH4a+GtNsL/VPHXh+wsr9tlpPPqMSrN/u8121hqFtqtjDeWcyXVrOivFPC+5HU9CDX5x/wDB&#10;Ob9lL4ZfE/8AZqufEPi7w3B4h1PVby7t/wDTtzpbIrYXyv7n+9Xrv/BLXUr4/ATWtCurua9tPD/i&#10;S90uyeZ9zJAjfKv0oA+t/EHiPS/CulT6prOo2ul6bbrvluruZYokX3Zq+OP2vP2grTW7f4Qah8Nv&#10;HdrdWV14wgtL6TR75XSRf7j4p/7bWnxfE/8AaE+B3wr1l5B4S1e4udR1G037YrzyduyN/avOv22/&#10;2a/h/wDCfxn8FfE3g7w9aeG7t/FNtYzQWI2RTL/CxTpuH96gD9APFPjLQ/AuiSav4j1my0XTYgN9&#10;3qE6wxD/AIE1VPA/xL8KfE3T5L7wn4h03xDaRPsefTblZlRvfBr4I/am8S6h4w/bw0XwpqXgi6+J&#10;vhrw74eXUbfwtBNsi+1St/x8yKflfHbdWh8HPBHje3/bF8PeMPCXwgvvhT4PvLGS08SWsk6pb3X3&#10;mSTyl43D5KAPt3XPi94I8LWOo3mreK9H06306RYrt572NPIc4+V/m4NavhDxroHj7R49W8OazZa7&#10;psv3LqxnWVD+Ir4N+DvwE8GfFz9uL463ni7SY9et9JuYXttOu/ntN7r8zsnRm+tdD+zB4Utvhj+2&#10;b8dfhx4T36L4V/sy21G3sYH/AHVrPLxuRf4aAPqvWP2gfhroPimPw1qXjrQLHX3cRDTZ76MTbj/D&#10;tz1rnPF83ic/tB+EI9P+IOlaX4fa0ke78KTov2rUP+mid+K+JvB+i+GP2YL278J/tB/CiPVNMvdc&#10;ku7b4leR9pSZnl3RNO/30YV7B8WntJf+CifwDmsXRrV/D175Tp9x49vH6UAd1qH7efgbSP2lLr4c&#10;X+uaPa6LBp3nPrj3q7Eut2PIP+1X0DpHj/w1r2svo+na7p97qiWy3bWlvOrSiJ/uvt9DXw/q3wM+&#10;H2t/8FKLvSb/AMIaVe6deeGP7RubWSD5Hut3+u2/3q6j9orQLb9n39q74QfFbS4I9P0LVv8AiktZ&#10;2fKio3/Huce33aAPsDU/GWiaNrem6NfataWuralu+x2U8yrLPt+9sX+LFbtfEvwzRP2g/wBv7xn4&#10;0b/SfDfw30+PQ9O8z7n2yXc8sifhX21QAUUUUAFFFFABRRRQAUUUUAFFFFABRRRQAUUUUAFFFFAB&#10;RRRQAUUUUAFFFFAFe5uEtYJJZOI40Z2+grF8E+NtJ+IHh+DWtDn+1afK7Ikmzb91sNWj4gbboWpH&#10;/p3k/wDQTXkX7HTK/wACdJK9PtFz/wCjWoA9uooooAKKKKACiiigAooooAKKKKACiiigAooooAKK&#10;KKACiiigAooooAKKKKACiiigAooooAKKKKACiiigAooooAKKKKACiiigAooooAKKKKACiiigAooo&#10;oAKKKKACiiigAooooAKKKKACiiigAooooAKKKKACuN+MX/JI/Gn/AGBrv/0S1dlXG/GL/kkfjT/s&#10;DXf/AKJagD8sf+CKUbD4y/Ep/wCD+xo1/wDJla/YCv55v2Pv2d/H/wC0T4y8T6b4A8UR+GNQ060+&#10;0XM73EkPnRNJt2/J719U/wDDsX9pf/orEH/g0uaAP1wor8jn/wCCYn7S7/e+LED/APcUua/RD9lL&#10;4W+Jfg58ENC8J+LtWGt67ZeZ518kzS79zZHzPzQB7DRRRQAUUUUAFFFFABRRRQB8+/tT/s3al+0B&#10;qvwvvNP1m20lfCHiKPWpUnjZ/PVMfKuO/wAtTfGn9nbUvih8b/hP47s9ZtrG08G3E01xaTxszXO9&#10;cYVq98ooA8K/a2/Z81P9orwXoWi6XrEGjy6drNtqjyXKM6SLE2dvFO+MHwB1P4l/Fj4UeLrbV4LK&#10;38G3ktzcWskbM1zvj2/K38Ne50UAfLX7Vv7KHin4x+OvCPj34eeNl8CeN/D8Mtsl9JD5yvC/X5cH&#10;n8K0vGH7Nni7x2fgjfa74vtdR17wNffbtWvntdv9ptswdij7tfSdFAHyL+0H+x9478W/Gj/haXwl&#10;+JDeAPFV5p66bqRnt1uIpok+5typ2+/HaqHwS/Ys8d+A/wBojTfix41+J/8AwnmtDS5dPvvtVpsb&#10;5vueVtwFQfSvsmigD5B+P/7Hvj/xX8eE+Knwp+JA8A69daeun6ms8HmrNEn3dq7SPT71egal+z3r&#10;uq/tFfD74l3PiG3nTw7o02mXcEkG2W6lkXmRcfKte/UUAfI3x1/Y18U658Xf+FofBv4gN8NPF97b&#10;/ZNWLwLNb3qfwt5ZUjf9RU/wJ/Y38S6D8Uo/id8YfH0nxJ8c2UL2mmSCBYbWziP8SoFHz/hX1lRQ&#10;B4Nof7PGp6T+1p4h+Lb6zBJpmqaRDpy6b5beajJ/FnpS/E39nzVPHf7Rnw5+I9vrFtaaf4Xhmils&#10;XjbzZt/91q94ooA8R/al/Ztt/wBovwhp1tb6tN4b8T6JdrqOja3b/ftZ1/pXhPij9hb4ofGOHQr7&#10;4ofGB9a1nQr+G606CxsVhskVG+ZnQKNzn+9X3JRQB88/tG/sry/GLUvDHizwt4on8EfEfwwuzTte&#10;t03o8Z+9FKn8SGqfwp+E3x6sviBZa38RPi3ZavotnGyf2Jo2mrbxXLf3pWr6SooA8I+HX7Odz4G/&#10;aX+IXxTfWkuoPFVpBbLp3l/NB5X+1TdP/Zvu7L9qTxL8Wf7d/caxoCaOtikfzwMNv7xW/CveaKAP&#10;inxd+yL8dviFo9/4G8TfG6DU/h1qE3+k79NX+03g3Z8rftxXo/iv9kiDUfiH8GdZ0TVv7L0X4cxN&#10;DDpzpvaZduxfmr6PooA+Z/2m/wBlvxN8UvH/AIX+Ifw88Zf8IV460GGS0S6mg86GaB/vKy1Y/ac0&#10;e1079jDxTYfEnVoNUnt9FYXeo+Xs826H3HRfXfjFfSFYPi7wbofjzRJNH8QabBq2mSsrva3Sb0cj&#10;pQB82/8ABNP4Qv8AC79l/Rby9jca34ldtZvHn/1vz8RK30RVr6wqpZ2cGnWkNtbRpDbxIESNPuoo&#10;q3QAUUUUAFFFFABRRRQAUjLupaKAPjPxP+xt8Rfhv8TNd8ZfAP4g2/hC31+X7TqfhzVbT7RYvP8A&#10;89EX+Gu3+GH7Nvje7sfF8nxo+IUnj+XxNYtp02lWkC2+n2sDddif3vevpWigD4e0r9lb9ovwB4Yn&#10;+HXg34vaVD8PW3W9ndX1iz6np9s3/LNH9u1eg+Jv2K9Nh/ZH1P4L+FdS+wteRL5uq3qb3nn3b3kk&#10;+tfUFFAHj3jr4JXfi39mDUvhdHqUcN7daB/Ywvnj+Td5Wzdtrz3xV+xZF4z/AGZPBHw4utek0/xL&#10;4QigfSfEVqnzQXMX3ZNvpX1HRQB8t/Cz4QftC/8ACc6HqPxJ+KunXnh/Rl2rpugWPlf2gega4Jrq&#10;vgl+znffC74w/FvxhfarBqFr40vo7mK1jj2+Sqrja1e9UUAfEekfscfF74V6/wCJ9D+GPxPtND+G&#10;3iW9kvri1urTzb6wZ/v/AGd6634E/sg+K/gN8GPHHhDQ/H0keu6zqL6hY6/5G6WFzt++p+9nHNfV&#10;9FAHxh/wyh8X/jB438GX3xs8b6Fq+geEL5dRs7DQLJoZbqdfuvK7f+g16l4C/ZyvvCP7UXxB+Kc2&#10;rw3Vh4n0+CyXTxH88Oz1avfaKAPja6/ZS+LXwb8a+JNU+BHjvStI0DxHcNd3egeI7RriK1nb70kJ&#10;H/oNehfs9fssy/CLR/F+pa74in8UfEDxdufV9cmj2JuK7QsafwoK+h6KAPCv2P8A9nu9/Zr+Cdv4&#10;GvtWj1e4iu7i5+1Qx7F+dqh/ZE/Z11D9nDwf4k0XUNWg1d9U1y51ZHgj2BFl/hr3uigDwH9qr9my&#10;7+O9l4a1nw1rv/CLePfCt2bzRtW2b0Rjjejr3U7a8Y8SfsWfFv4xa74P8VfEv4oWl7rPhzU4ru20&#10;rTbTytPRFb522/8APU/3q+5aKAPmz9oP9lnV/HPj/Q/if8N/FA8FfE3R7f7EL6eDzrW/tevkTp/d&#10;q78HfA3x/g8dJrPxO8faJfaPFC0SaHoFiYkdu0jsa+hqKAPCPg3+zzf/AAz+OfxR8dXGrQXtv4vl&#10;imitUj2NDs9ao+G/2bNT8P8A7R/xJ+JaeII0i8VaTFp9vAkf72zZF+/npX0LRQB8QeN/2VPj98Zt&#10;B/4V/wDEH4oaHqfw9kuI5bu7tdN2ancxI+9Yy3RT/tV6p4g/ZanvP2hfhf4+03Vo7XR/BmkSaSmn&#10;OjO7pt2r81fRdFAHyz+0F+zP488R/GXRvit8KvFlj4b8VWlk2nXcGqW/nW9zAaP24tJsZP2MPEsf&#10;jq/hk1WzsY5UvoE2b75cbGj/AOBV9TVy3j34c+GvihoqaT4p0mDWtOWVbj7PcZ2b1+6eKAPEf+Cf&#10;Pwkk+E/7MnhuO+3NrWubtZ1GaT/WvLPz8x9l219L1Wt7eKyt47eFBDFGu1EToqirNABRRRQAUUUU&#10;AFFFFABRUUsiW8bu77EX5mY183ah+2vptrJdavbeAvFWofD2yuWtrjxvawQvYoFfY8vl+Z5rRqer&#10;BKPID6WorP0zU7XWtNtdQsZ0urK5jWaGaM7ldCMqwq1JIlvG8kj7EX5mdqPIS11JqK+XdS/bu0GE&#10;alq+l+BfF2u+ANMu2tLzxpp1pE+noytiR1BfzHRO7KlfSGi61Y+I9GstU06dLqwvYlnt505V0YZV&#10;qOlwvZ2NKivCPiH+1DD4W8b3/hPwx4I8R/EfWdKhWfWY/Dyw7dNV/uK7SugZyvzbFzXofwt+J+if&#10;F7wba+I9Blka1lLRSwTpsmtpV4kilX+F1PUUW6gdpRRRQMKKKKACiiigAooooAjdVlTa3zK1V9O0&#10;200m1FvZ28drAnRIU2LUWuMy6JfsvystvJj/AL5ryz9k7UrzVvgnpN1fXc99cvLPvmnfe5/eNQB7&#10;JRRRQAUUUUAFFFFABRRRQAUUUUAFFFFABRRRQAUUUUAFFFFABRRRQAUUUUAFFFFABRRRQAUUUUAF&#10;FFFABRRRQAUUUUAFFFFABRRRQAUUUUAFFFFABRRRQAUUUUAFFFFABRRRQAUUUUAFFFFABRRRQAUU&#10;UUAFcb8Yv+SR+NP+wNd/+iWrsq5D4s2dzqPww8V2tnbvdXdxpdzFFBH953aNgB+tAH5Xf8EU1/4v&#10;R8Sm/wCoLH/6UrX7AV+BXwU8LftQfs6a9qup+AvCWs6Rd6in2e4kk05Zd6K27+PPevZP+Gmf28v+&#10;gbqX/ggtv/iKAP2Ror8b/wDhpf8Ab1/6Bmpf+CC2/wDiK+sP+CfvxN/aE8f+JvFMfxot7qCwgto2&#10;sftWnR2/73d82Nij+GgD7gooooAKKKKACiiigAooooAKKKKACiiigAoor4m/apPjL4nftZfDL4be&#10;DfFF94atYtMutT16exfDpAzKq/8As1AH2urq3Q06vhX4U+HLv4D/ALeX/Cu/DXiXWNa8Lat4YbVN&#10;R07Vb5rj7NOrYWVSfu5r6Z/aHvJ7D4dSS2vxCg+GUouI8a5cQxyqn+xtfjmgD1GmOyom4/dWvhjT&#10;fFWvS6tpsbfti6Neq1zH/oqaVaI83zfc49a+wPHtxc23w28QzWsnn3SaVcPE6fxN5TbTQB8269+3&#10;hqF5qXiG68AfCjxB4/8ACHh2aSHU9fsZI4k3J9/yFbmTFfQ/wj+Kug/Gz4f6R4y8NTtNpWoxb494&#10;2ujfxI47MDXif/BOixtE/Y58GNGiP9qhmluP9t2dt26uY/4Jguy/Bnxfbp/x6QeL9TS3/wCufmcY&#10;oA9m/aF/aO0v4B2WiwtpN94n8S67c/Y9J0DS9vnXUv4/dUd2rkfhD+13P4w+Jn/CuPH3gbUfht40&#10;ntvtljaX06zRXsX+w6fxDuK4L4nTfa/+Clvwrtbhy9vB4XvZoY2+6Jd33qt/tdxxWv7TX7OF5ZjG&#10;qtrNxC7p9/yPK+agDV8cfto+JfDuqa7LonwS8Xa/4Y0GVk1HWT5dv8q/eaGNuZAK7fXv2ufCenfs&#10;z/8AC69NtbvWvD32dZktYNqzlmbYY2z91g3Wm/tbfG20+E3w2utMsoP7V8a+JUbTNC0OEbprqeX5&#10;N23+4uck15/Y/sc6of2F4PgtFq0Fj4guLbzbi/nRniS5ebzn+723cUAbvw+/an8f+Pdb0KB/gP4m&#10;0fRNU2v/AGxd3sBSGJlysm0V9N18M6h8Vvjr+x2ngmP4l/8ACM+NPh7dXNtoc2paHHLDd2TN8qSM&#10;r8MK+4YZlnjSRfusu6gCWiiigAooooAKKKKACiiigAooooAKKKKACiiigAooooAKKKKACiiigAoo&#10;ooAKKKKACiiigAooooAKKKKACiiigAooooAKKKKACiiigAooooAKKKKACiiigAooooAKKKKACiii&#10;gDz/AOPN5PY/A/4g3Vr/AK+LQL54/wDeEEleZ/CPS7OT9hfSbVo0FtP4Lbzfctatur3nXtGtfEOj&#10;32mX0Yms7y3kt5o/7yOu1h+VfLCfAz416F4IvfhNo2r+G/8AhXs6yWUOvzyTf2ta2L/eiWLZ5bMF&#10;YqGzSSu2hp2s+x6F+xBc3l1+yr8OnvkMcq6XGibv+eY+5/47ivZ9a0a217Rr3TbtN9reW8lvKq/L&#10;lHXDVmeAPBth8PPBWh+GNM3/ANn6TaR2Vvv+9sRdo/lWVaN46u/B+uJdpo+neJSbhNMe1aSW3x/y&#10;xeXcM59RTm7u5KPCPjLqukfDr4dWnwB+EmlQap4r1Gz+wW+lRvvTTLN/le5um/hUf7XJr374Q+AF&#10;+Fvww8L+EFunvV0TTobEXD9X2LjNfLvwY+D37QPwY07VDaeH/hvrXiTVriS71TxHfajdi7v5Wb+M&#10;+V0HZelfX3httVl0CwfXYbaHWGiX7XHYuzQpJ/EEJ520LbX+rDe/kfOv7Eh+1f8AC472dP8AT5fH&#10;+qRSufvbUbai/gtR/saiSDxd8dLSODZpsXjW5e2k35V2Zfn/AKVd1P4P/E74V/ELxVrfwlk8O3ui&#10;+LJvtt9pXiKaWL7HebdrTwtGp3b+6mvQf2e/g7L8HvBN3Z39/wD2nr2rahNq2q3aDYr3MuN+wf3R&#10;2oW3y/r8ht3TXnc7/WPE+keH3gTU9UstPefd5Qu51i349N1GkeJdI19p49M1Sy1B4f8AWi1nWXZn&#10;12msTx78I/BnxQ+xDxb4Z03xD9jLG3/tGBZfJ3fexn1rwvUvhx4f+EH7WHwes/BGj2vhbTNb0/XP&#10;7TtdLjESXnkQQmLzVH3trScUCPqaiiigAooooAKKKKAKt9bfbrG4ti+zzUaPcPcVynwm+G9v8KfB&#10;dp4dtbua+ht3kdZ5/v8Aztmup1G5Nlp13OvzNFEz/kua434K/Eaf4q+ALHxFcWKadLcNInkRyb1G&#10;1sUAd9RRRQAUUUUAFFFFABRRRQAUUUUAFFFFABRRRQAUUUUAFFFFABRRRQAUUUUAFFFFABRRRQAU&#10;UUUAFFFFABRRRQAUUUUAFFFFABRRRQAUUUUAFFFFABRRRQAUUUUAFFFU7K+trzzPInjm8ttr7G3b&#10;W9KAsy5RRRQAUUUUAFFFFABRRRQAUUUUAFFFFABRRRQAUUUUAFFFFABRRRQAVn6xq9poOlXeo30g&#10;hs7WJpZZD/Aq9a0K5H4tLv8Ahn4oU/8AQOm/9BoA0/CPi7SvHXhyw17RLtL7Sr+LzreeP+Na268b&#10;/Y+/5No+Hv8A2C469koAKKKKACiiigAr87tP0v4m/F39tP4xfEL4Ua7o1jceFBaeFfsmto7294qx&#10;5l+ZM7cSq1fXfin9qX4ReCPEd5oOvfELQNI1qzbbcWN3dqksf1WuK8I/tEfs3eBH1aTQfH3hHTpd&#10;Xu2vr54L1V8+dvvO1AEn7N/7OOsfDvxT4l+IfxA1yHxR8SvEmxLu+to9lvZwJ9yCEH+GvavFXgzQ&#10;/HmjvpfiHSrXWdNdldrW9j3oWHQ4Neaf8NmfA3/oqfhn/wADlo/4bM+Bv/RU/DP/AIHLQBrW/wCz&#10;N8Jra4jmg+Hvh2GWJt6OljHuRh+FekTWkU9i9q6fuGTytn+z0ryH/hsz4G/9FT8M/wDgctH/AA2Z&#10;8Df+ip+Gf/A5aAPBtG/Zd+Pnwb0rXfAnwu8beHIfh7qlxI9pPrEchvtJWT76ptXDe1emL+zf4w+F&#10;n7Omi+AfhB4rtdC1+zuY7i71nUYN/wBsy2Zmbr8z11v/AA2Z8Df+ip+Gf/A5aP8Ahsz4G/8ARU/D&#10;P/gctAHK/tFfs2+J/iLrPgzx34H8Q2ugfE3wqu2G5u42a1vEZfnilx8201lfDH9nj4i+I/jRYfFT&#10;4zazo97q+jWj2mjaHoG/7Ja7/vyMzqNzmu//AOGzPgb/ANFT8M/+By0f8NmfA3/oqfhn/wADloA+&#10;eZP2Uv2i9N+N/iH4lWPjrwXq+rXwa3099ZtZ3On2u75Y4l2YT5eu2vcYPCnx9n+D72dx4u8Mw/Ee&#10;K782G/gtZHsZYP8Anm6sN1av/DZnwN/6Kn4Z/wDA5aP+GzPgb/0VPwz/AOBy0AeQar+zZ8Zfj94m&#10;8N/8Lo8S+HLbwfol5HqP9h+GElL3lwn3DK7gfLX2HHEsSIi/dWvG/wDhsz4G/wDRU/DP/gctaHhf&#10;9qX4ReNPEtjoGg/ELQdX1u8+W3sbW6V5Zsf3aAPWKKKKACiiigAooooAKKKKACiiigAooooAKKKK&#10;ACiiigCGSRII3d32IvzMzVFY31tqdolzaTx3VvKNyTQPvRh7EVneOhu8FeIB66dcf+i2rzP9jj/k&#10;2jwD/wBg5KAPaKKKKACiiigAooooAKrS3cFvH5kkyIn3d7vVbX9Xi0HRNR1Kb/VWdvJcN/uou41+&#10;c/wC+A198dfgH4v+IvxI8WeIH0fUJb/UdD06DUZIksolaTbLx977vFAH6UghqWvm7/gn14s17xp+&#10;yx4T1LxFdzahenzoYruf780CSMsbH8K85/aL8Xadpfxa1K3m/aef4cyqke/QPsKy+T8v3t23vQB9&#10;r15V+0V8e9K/Z38A/wDCQ39hdave3NzHp+n6VZD99eXL/cjWvLf2RPEVprWva6tr8ef+FuukS77X&#10;7L5P2X/a6VhftjyyyftH/sy2c3/IMl8Su7o/3PNEfyUAaPg39sLxlovxJ8NeE/jH8M5PAC+KH8nR&#10;tSgu1uLd5/8AnjL/AHHr6zr44/4KWAr4A+G0lv8A8hJPGunfZsfe+981fW2pSSxaJdSoP3y27Mv+&#10;9toA+U/FP7Z3jbXvFvimz+EHwrn+Ifh/wrctaatrD3a26POn+tit/wC+y16d4D/ax8DeNfgLN8WG&#10;uJNK0KyjkXULe7/4+LOeP78DL/fz+deU/wDBK9Y3/ZShuPv3E+uai9zJJ995PO718h+IWuYv2Yvj&#10;PY6RsjtLj4yrb23n/wCq+Zovlb/ZoA+zfBf7UHxl+IGsaNqmk/Au7tfh/qNwoS/v79Yr7yG/5b+R&#10;6d8V9Zq26vhb4k+P/j7+yt4c0Lx74m8Q+H/Ffgpbi1sdT0O0tfJe1ilZUVon/ixX27pmoxarptpf&#10;Q/6m4iWVP91lyKALtFFFABRRRQAUUUUAFFFFABRRRQAUUUUAFFFFABRRRQAUUUUAFFFFABRRRQAV&#10;4J8Vv+TtvgP/ANg/xJ/6Ita97rwT4rf8nbfAf/sH+JP/AERa0Ae90UUUAFFFFABRRRQBn61FJPo9&#10;9HGu+V7eRVT1YrxXmn7MPhnVvCHwh0zS9csX07UYZZy8EnvIxFeqzTJbwvJI2xFXcz1m+GfE+leM&#10;NIj1PRr6HUdPlLKk8B+R8HBoA2KKKKACiiigAooooAKKKKACiiigAooooAKKKKACiiigAooooAKK&#10;KKACiiigAooooAKKKKACiiigArkvE3xK8MeDNY0bSda1m102+1eXybGGc7TM/ovavm//AIKA/GLX&#10;vh3oHhPRvD99c6Td6tfCV9Rsp2ilRY2X5Bt7Hdz9K+X/ANun4h634r+IVrouovG1jo0u202Jsf5l&#10;jLbmrknUnKlialJX9iouV+qlJR0+bPssqyBYvE5fSxU+WOMdVRtq17OLld9LNq3y6H6u0VQ0z/kG&#10;2n/XJf8A0Gr9dZ8c1Z2CiiigQUUUUAFFFFABRRRQAUUUUAFFFFABRRRQBxvxYup7D4YeMLm1na3u&#10;YNGvJopl+8jLC5Vh9DXzD/wTFu5Lv4U+J553eaWXVt7ySPuZmKV9M/GY4+Dfjn/sA3//AKTyV8a/&#10;8EufHTSWvivwh9k+WLy9R+07/wC98m3H4V49eSWOop9mfomV0JVeFswlBaxnTb9E/wDgn6A0UUV7&#10;B+dhRRRQAUUUUAFFFFABRRRQAUUUUAFFFFABRRRQAUUUUAFFFFABXJfFj/kmnif/ALB83/oBrra5&#10;L4sf8k08T/8AYPm/9ANAHEfse/8AJs/w9/7BcdeyV43+x7/ybP8AD3/sFx17JQAUUUUAFFFeIftQ&#10;/FzxH8IfB9jfeGtMGoXd1c+S8jxNIsK7fvbVrsweFqY7EQw1G3NJ2V3ZfecuKxMMJRlXq/DHtqdH&#10;4n/Zw+F3jXXLjWtd8AaBrGq3P+uu7uxjllf6saof8MlfBf8A6Jd4U/8ABVD/APE18Yn9ur4teZ5O&#10;NN87+5/Zzb/y3V9Y/ss/GjxH8Y/Dmq3HiPShp1xYTRwpMiMiz5XJOGr6PMuF8flWHeJruLirbS11&#10;8rI8HAcRYLMayoUebmfdf8Obv/DJXwX/AOiXeFP/AAVQ/wDxNH/DJXwX/wCiXeFP/BVD/wDE163R&#10;XyB9QeSf8MlfBf8A6Jd4U/8ABVD/APE0f8MlfBf/AKJd4U/8FUP/AMTXrdFAHkn/AAyV8F/+iXeF&#10;P/BVD/8AE0f8MlfBf/ol3hT/AMFUP/xNet0UAeSf8MlfBf8A6Jd4U/8ABVD/APE0f8MlfBf/AKJd&#10;4U/8FUP/AMTXrdFAHkn/AAyV8F/+iXeFP/BVD/8AE0f8MlfBf/ol3hT/AMFUP/xNet0UAeSf8Mlf&#10;Bf8A6Jd4U/8ABVD/APE1b8N/s0fCnwfr9prmifD7QNI1e1bfb3dpZJFLG3swr1CigAooooAKKKKA&#10;CiiigAooooAKKKKACiiigAooooAKKKKAMPxz/wAiV4g/7B1x/wCi2rzX9jr/AJNq8Bf9g5K9K8c/&#10;8iV4g/7B1x/6LavNf2Ov+TavAX/YOSgD2aiiigAooooAKKK8L8SftufA7wjr17omsfEjS9O1ayl8&#10;m4tJVl3xv/d+5QA79tXx5/wrv9mXx3qi83Eti1jCn9+Sb92q/wDj1fN/w1/ZI+Nt38F/D3w5m+Jt&#10;pa/DW9sYXuUjsdmoJE673tlf+7/Dur2jxR+2d+zJ4z0o6drvxC8Oavp+9Zvs90kjruU5VsbO1akP&#10;7ev7PFvCkcfxR0NEX5ET95/8RQB7L4F8GaX8O/CGk+G9Fg+zaZpdutvbx+iLVTXPhb4Q8Sai+oat&#10;4b0vULxvvT3VqrufxNeU/wDDfn7Pf/RVdF/8if8AxFH/AA35+z3/ANFV0X/yJ/8AEUAev+G/h/4Z&#10;8ITSTaJoWnaTLKNrvZW6xb/++a84/ae/Z5i/aD8G2FraavJ4e8TaJfR6no2swDc9tOnTP+ye9Y//&#10;AA35+z3/ANFV0X/yJ/8AEUf8N+fs9/8ARVdF/wDIn/xFAHDeGP2Yfij8QPiT4X8TfGvxpput2XhS&#10;b7Rp2laNa+VFNP2llzXsuieBPHVr8b9d8Q6h4sS98C3losNpoHl/6mX+Jt1cn/w35+z3/wBFV0X/&#10;AMif/EUf8N+fs9/9FV0X/wAif/EUAeXw/slfF34Sax4o034OePtO0TwP4ju5L59O1W082XTJZfv+&#10;Q1dxb/sP+Gl/ZeuPhFNfzyS3MzahNrn/AC2fUC2/7T/31Wx/w35+z3/0VXRf/In/AMRR/wAN+fs9&#10;/wDRVdF/8if/ABFAHmKfsl/F34nx+G/Dfxc+IOnax4F0G4juPsOm2mybU2i/1XnMa+yLW3isreOC&#10;JPLijXYif7IrwX/hvz9nv/oqui/+RP8A4ij/AIb8/Z7/AOiq6L/5E/8AiKAPoKivG/h7+138IPiv&#10;4og8OeE/HWm65rc6M8VlbiQO6quSfmQV7JQAUUUUAFFFFABRRRQAUUUUAFFFFABRRRQAUUUUAFFF&#10;FABRRRQAUUUUAFeCfFb/AJO2+A//AGD/ABJ/6Ita97rwT4rf8nbfAf8A7B/iT/0Ra0Ae90UUUAFF&#10;FFABRRRQBna//wAgTUv+veT/ANBryL9jtlb4EaRt+751x/6NavaJ4EuIXikXfEy7WSs/w94a0rwn&#10;pqabpFjDp1krM6wQJtQE9aANaiiigAooooAKKKKACiiigAooooAKKKKACiiigAooooAKKKKACiii&#10;gAooooAKKKKACiiigAooooA/Lf8A4KMatf3P7Q2naa91NJYW1jbvbwM3yQs7fMw+tcN+2Qyy/GXU&#10;mjdHT7RH+8T/AK5x11f/AAUZIm/aIlZDvVdKgRtn8LbTXiPxEnknvrGDZI/kQq7v97+61cODgnl+&#10;cVG9X7OCVr3bnzfgoM/d4QazLhNQSUYwxE5O6VkqcI36bymj9mdM8YaL/adh4dfUYP7cksluEsS/&#10;70xbfvV1dfF3izx2LD9qX4Z6voNxDeWOs6Tb2nnj5leB2/hr3P45/Hqz+Bz+HZNQ06S9stTuWt5p&#10;o3+aFQPvbe9fZVMkrS+qRwi55V4cyWm+t0tu2h/Nn9qwhPFfWfdVGbi9H30v1v0PXqKqWl0l5aw3&#10;CfckRWX8at183toe2nfUKKKKBhRRRQAUV5tp3xZ/tD416p4BOnFPsWnx3323f9/d/Dtr5T0j9sTx&#10;h4P/AGifGUPiW0kv/h3Frf8AYiSQQ/Lp7hmSNh9f4qWO5sudNYhW50mvRq6Z6+S5ZWz+Nd4Jpukn&#10;dPRtp2su7/PY+9aKap3DNOpnkBRRRQAUUVxV38T9FsviVZeB387+2by0e+ixH+68tf8AaralRqVm&#10;1Tjeybfklu/RGVSrCkk5u12l83shvxq/5I947/7AN9/6TyV8G/8ABLL/AJKB43/7B0P/AKMavvL4&#10;1f8AJHvHf/YBvv8A0nkr4N/4JZf8lA8b/wDYOh/9GNXzmK/3+h8z9c4f/wCSTzX1h+aP0pooor3T&#10;8oCvIfgj8cG+Luu+PdNk0r+zP+EX1ZtM3+dv87G4bvb7tevV8pfsYf8AJQ/j9/2Nr/zkrkqzkqtO&#10;Kejvf7j38DhaNbL8ZXmrypqHK+15pP8AA+raKKK6zwAooooAKKKKACiiigAooooAKKKKACivIf2o&#10;fjlH+zz8HdX8WCzGp6irR2mnWJ/5ebqVtkUf0z1r5w8S+O/2j/2aNG034m/EXxBo3jPwjPcQpr+g&#10;WNj9nfSYpWVd8L/xbGb+KhajPu2iqen6hBqljBeW0nmW86LLHIP4lbpXzR8WdX+OnxN+LV94L+HN&#10;xB8PvC+k20c114t1Gy+0Nezt/wAsoF6YHegR9R1yXxY/5Jp4n/7B83/oBrxH9kv45eM/HXib4g/D&#10;rx+llqPiXwTdx276/pSbLXUI3XKtt/hcdwK9u+LH/JNPE/8A2D5v/QDQBxH7Hv8AybP8Pf8AsFx1&#10;7JXjf7Hv/Js/w9/7BcdeyUAFFFFABTWUN1p1FAH5ta4qr+2xJGscez+2dmzZ8n3q/SBI1RflTZ7V&#10;+cOv/wDJ7kn/AGGv/Zq/SJelfo3GH8PA/wDXpHwnDHx4z/r4xaKKK/OT7sKKKKACiiigAooooAKK&#10;KKACiiigAooooAKKKKACiiigAooooAKKKKACiiuG+MfxX0X4JfDfXfGfiB3Gm6XD5rpGPnmY8JGv&#10;uWwKQHc0V8WQ/tk/FXwVHovi34l/CuDw78MtYmjiTUbS+86709Zf9VJcJ/d9a+y4LmO8gjmhcSRS&#10;Kro6/wASmqAsUV80fGP9pTxlY/FJ/hn8JfBcfi7xZa2i3mp3epTtb2NkjfcUv3c1ufs3ftJ3nxe1&#10;bxR4P8V+G5PCHxC8KvGmqaV53nROj/clif8AiQ0gPX/HP/IleIP+wdcf+i2rzX9jr/k2rwF/2Dkr&#10;0rxz/wAiV4g/7B1x/wCi2rzX9jr/AJNq8Bf9g5KAPZqKKKACiiigAri9R+DfgXWL6e9vvCGiXt3O&#10;26Weexjd3PuStV/iz8X9B+DmgJquuvL5Ur+VFHAm93avEj/wUI8Dj/mG6l/3xXtYPJcxzCn7bDUX&#10;KO10eRic2wODn7KvVUZdj23/AIUX8OP+hE8O/wDgth/+Jo/4UX8OP+hE8O/+C2H/AOJqn8IPjf4b&#10;+Nml3d54fefNs4SaC4TY6GvSK83EYethasqNeLjJbp7no0a1PEQVWlK8Xs0cH/wov4cf9CJ4d/8A&#10;BbD/APE0f8KL+HH/AEInh3/wWw//ABNd5RXObHB/8KL+HH/QieHf/BbD/wDE0f8ACi/hx/0Inh3/&#10;AMFsP/xNd5RQBwf/AAov4cf9CJ4d/wDBbD/8TR/wov4cf9CJ4d/8FsP/AMTXeUUAcH/wov4cf9CJ&#10;4d/8FsP/AMTR/wAKL+HH/QieHf8AwWw//E13lFAHB/8ACi/hx/0Inh3/AMFsP/xNH/Ci/hx/0Inh&#10;3/wWw/8AxNd5RQByGi/CnwZ4Y1FNR0jwto2l38YKpc2llHE6g+4WuvoooAKKKKACiiigAooooAKK&#10;KKACiiigAooooAKKKKACiiigAooooAKKKKACvBPit/ydt8B/+wf4k/8ARFrXvdeCfFb/AJO2+A//&#10;AGD/ABJ/6ItaAPe6KKKACiiigAooooAz9alaHR76RH2OtvIyv6YWvNP2X/EeqeLPg7pmp61fTanq&#10;Ek0yvcT/AHn2yNivT9StTf6bd2yvsaWJo9/1GK4z4KfDef4UeArTw5cX6am9u8j+eibM723dKAO/&#10;ooooAKKKKACivP8A44arfaH8H/GGo6ddPaahbaZPNDPHyyMF6j8q8r/YV+LXiP4v/BiTUPE92uo3&#10;9jqElit0T+9mRURwz/7Xz/pXO60VWVHq1c9inllapl1TM01yQkotddVoz6UoooroPHCiiigAoooo&#10;AKKKKACiiigAooooAKKKKACiiigAooooAKKKKACiiigD88/Eei2Ot2f7WK6jax3n2KaO4t3n+d4Z&#10;FT5WU/w18fSTPceXJJJ5jtp3/LT/AHa+0b//AI9v2wfqv/ouvipPuR/9g9v/AEGssmbSqq+js/8A&#10;yef/AAfvP27FJSjCTWq0XknRoNpeTsr92k9z3T4CavqGrfEX4YreXb3S2d9DbW+//ljEsn3RX07/&#10;AMFDP+QD4N/6/n/9Ar41+AutXdv8cPhpZxSEQ/2jBiMfx7mr7G/4KFvHH4b8ImSREVLyR3J/u7K/&#10;XMnzXC4vOctw9Jcrw9NRldWV/Z8115a/efzZxZkGOyuhmOLxLUli6tSpCzu7e2lFJq2+m3muuh9Y&#10;+H/+QJp//XvH/wCgitOuc8F6zZeIPCWkX2nXUN7ZT2sbRTwvuRxt6g10dflc2pSbXdn0cYyhFQkr&#10;NaahRRRUFBXk+g/GxdZ+PPiD4bf2M8DaTp8Wof2j525Zd7Y27MfL+desV8WfAHx0vxA/bi+KF4tr&#10;9iW107+ztjPu3eTMqbvxrjxFV0504p/E7H0eVYCOLoYutON1Sp8y12ldJevUu+KdZvtK/bv01ba6&#10;e2t57SKK72fdeJY2bDV8/eOm/tLw/wDEXXrQefoWr/Ei3m0++j/1VyqySbmSvQY/FN34r/bIurm/&#10;8lPss15Yps+VfKSGRVrzLVP+Uf3hf0TxPJvP9yvq+O6EqUsBh5JJqhG/rexPhLVVV4+vHVPEQjby&#10;alO/reK+8/UuCRJYVaNw6+q1Yr5p/Yd8WW2sfC6bSPtU0+o6ddO1x5+5vlk+ZMNX0tXFmWBlluMq&#10;4OTu4O17Wv2dvNanxuX4yOYYWnio/aV+9vIKKKK809EK+KPjr418r9r7wMmh6sqX9r9nsb6OB/nR&#10;Hl+eN/qrV9N/EP4r+HvhlPo8Gu3ZsX1aV4LWQpuTcq5+c/wivyz0r4s3+qftPTeM9QjtbpxqzXDQ&#10;Q/KkyRN8u3/vmvoclxU8tzHDqpTvHEKcFdaO6cdOj96yfbUVbJVneT5jiaVS0sHGNVpPXR8zT0v8&#10;Ck1bW6S6n6d/EnxNpfif4OfEGTSr+C/SDRtRt5WgfdskED5WviP/AIJZ/uviF4z3fLu0uDZ/t/vG&#10;r0v9m3X5PFf7MXxn1KSPyftT6rMif3FeBjtrxT9ln4maVF8XfhQt55Gg2mjaTe2NxdySKi3LM0hX&#10;d/8AXr4zGUYVsdCrgryhG26s9Wo7LzfQ/V8lpV8vyDMMvzDljUk9XF3iuSnKru+jjHra1/I/Umis&#10;HWvFejeGdCfWdU1K20/SkRXe9ncLFtPT5q0bS9h1C0huLeRJoZUWSJ0+6ynoa9G6vY/KuWXKp20f&#10;Xp95dr5T/Yw/5KL8fv8Asbpf/QpK+rK+VP2L/wDkonx+/wCxtk/9Ckrirfx6Xq/yPqMt/wCRXmH+&#10;Gn/6cR9V0UUV3HywUUUUAFFFFABRRRQAUUUUAFFFFAHx3/wU0iZfgz4QvpP+PGw8ZaVcXb/wpH5u&#10;3c3/AH1XVf8ABRfUbRP2MviKskyf6baQxW+f43M8ZXFe2fEv4b6D8XfA2seEvEtoL7RtUhMNxCDt&#10;brkFT2YHkV80eF/2ALr+3tCTx18U/Efj/wAFeHrhbnSfDOo7VhRk/wBV5zf8tNlJaqwJ7M+lPhLZ&#10;3OnfC3wnbXny3cOk2yS7v7wjWsPx7YeG/jhofiTwFb+K57K+twsOof2HdrFe2u73/hzVvxp4D8S+&#10;IPHnhPWdI8Y3ehaRpTsdQ0eFP3WoKfuhvpXl3xs/ZDn8b+PH8e/D/wAdar8MPHFxCtve3+mhXhvY&#10;l6ebEerD+9TeruC0PNP2U9Lu/wBnD9pfxd8B4L5/EnhufTl8S2eq3e03sDu214rhx9/7vFeu/tJ/&#10;EH4h6DoHiSw8P/DceIdFOmSb9VfVVh27l5/dbM8fWtP9nn9mPTfgdPrOtXmtal4x8b65tbVPEesS&#10;b5psfdRB/Ag/u16B8Wvm+Gfij/sHTf8AoNMDjf2Rv+TbfAG3/oGR17BXjn7IDbv2afh9/wBguOvY&#10;6QBRRRQAUUUUAfm5r/8Aye5J/wBhr/2av0iXpX5u6/8A8nuSf9hr/wBmr9Il6V+jcX/w8B/16R8L&#10;wv8AHjP+vjFooor85PugooooAKKKKACiiigAooooAKKKKACiiigAooooAKKKKACiiigAooooAK+T&#10;P+CkTT/8KL0aNf8Aj1l8T6Wlxn7mz7Qv3q+s684+PHwc0n49fCnXvBGqyvbwajFiK6h/1ltMp3RS&#10;r7qwBpbNAec/t9w2y/sbfEeOTZ5SaYuzP94SR7a9S+Bsk8vwW8Avc/69tBsC/wDveRHXyRN+zX+0&#10;h8W7PS/h18U/GHhx/hlps0LXV9o8Lf2hrMULZSOXc3y7tvNfU/iu08faR4l8GWngq30dPCED+Tq8&#10;d3u85IFXCeTVB0SND4k+HNc1/wAI61a+B9ZsvDPiy5QJHq8lqs3kt/tr/FXyx+yL/a/wc/aN8bfD&#10;T4jMniP4i6zaLrieNIx/yE7Zfl8pl/g8uu3+M/wQ+MPhj4rah8Svgj4k046hrFvHb6t4Z8Tbnspm&#10;T7ksRBGxvWtT9nf9nfxhonxF1b4s/FnXbHW/iLqlotjFa6VHssdMtl/5ZRZ5bPdqQHSfHr9obR/h&#10;vZ6zol5oXiTUZ306R/P0vTnli+ZW/jHFXP2Oip/Zn+HzL919LRq9J8coreC/EH/YPn/9FtXm37Hr&#10;b/2avADf9Q5f/QjQB7PRRRQAUUUUAcb8Rvhf4d+KmkR6b4hsftdtG/mphtrI1fnF4y+HWiaP+1HP&#10;4NggdNCTU4LbyN/z7XVf4v8AgVfqfX5r/E3/AJPivP8AsM2n/oKV+ncFYqup4ihzvlVOTSvondap&#10;dz894sw1Hlo1uRczmk31a10Puv4ZfB7wx8JbW6t/DdibVbp98jO+5mNd7RRX5vWrVcTUdWtJyk92&#10;3dn3lGjToQVOlFKK6IKKKKxNgooooAKKKKACiiigAooooAKKKKACiiigAooooAKKKKACiiigAooo&#10;oAKKKKACiiigAooooAKKKKACiiigArwT4rf8nbfAf/sH+JP/AERa173XgnxW/wCTtvgP/wBg/wAS&#10;f+iLWgD3uiiigAooooAKKKKAKt/dfYbKecJu8qNn2DviuT+E3xHg+K/gq08RW9jJp0Vw8iCCZ1dh&#10;sbb1FdJrgY6JfqE3s1vINi9/lry39k/TL7SPgtpNrqVhcaddrLPvguo9rj941AHslFFFABRRRQB5&#10;x+0IdvwO8df9ge5/9Fmvlr/gl547iuvB/ifwf9kdJbK7/tP7Tv8AkdZVVNuPby6+ov2jf+SFeOv+&#10;wRcf+g18Yf8ABKv/AJGbx1/16W//AKG1eHXbWPo26p/qfqOUUYVeEMxc18M4Neui/U/RmiiivcPy&#10;4KKKKACiiigAooooAKKKKACiiigAooooAKKKKACiiigAoorF17xJpXhqGGXVtRtNNimkWGJ7qVYl&#10;eRuijJ60m7blRjKb5Yq78jaoqNWV03L0qSmSfnLrHiqK28WftYeG2gdpbyxkvlnH3V8pcba+bvGn&#10;geXwVB4eaS7S6/tbw7HqKeWmzYr/AMNe5eJlz8aP2of+wBe/+y15z8dP+Pb4e/8AYj29c2GboYij&#10;Tp6KcW35tTqn7ZQvWp4lz19nOmo+SeHw7f5s8103xBc+FfEWgavZzyW15Z+VMk8f30212/xZ8X6z&#10;4s8M27atqd1qCwbVt/PfdsVvmrzXxVp15YJpQurSe1+1WivF56bN6ndtZf8AZr0b4t+GtR8G2d3o&#10;uqokOpWflLMiPv6rn71fb5LiKc8FntB8t1SjJP7WtJxdn2Wn3+Z8fxZhOTO+EcWua8sRUhJdLKup&#10;LTu+Z/JLsfpR+xcc/swfD/8A68W/9HSV28HxZ8K3HxFm8Cpq8D+KIbcXT2OfmCH/ANmx82305rzP&#10;9kDxBpuj/sz/AA3ivr62spbq2kit1nmVWmfzpOFz1r5em8XaT4S/4KX6pqOqO8Vo90tojom7969p&#10;Gi/+PV+dOtLD4eg2tJWWp0RyiGc5tmsbvmpe1mkrXbUtE/LU/SSivH/jx8U9U+GE/gtdLt7WZNZ1&#10;mPT7j7Ru+SNl6rivYK+iqYWrSoU8RL4al7f9uuz/ABPzKniIVKs6Md4Wv81dBX56/smalaaR+1/8&#10;YtQvrmCzsovtW+ed9qr/AKT6mv0Kr8VvHFzND+0R4xSOSSNJddu0lRH++vmP8rV5EqSxGYYOg3bn&#10;qRj6czSv8rn6Tw9F/wBjZ1UjvDDyl/4AnK3ztb8dT0L4oX6XHxL8Z3Vldb4pdRunhngf76szfMrC&#10;m/D/AMSXOg/sg+PoY44LqG91m3tHS6+dYUKqWZP7rVyGp3I07TbyfZ5mxNmz6/LW9BaNon7JviW0&#10;vX+y6he6vZajDaSfLK8DL8rgelfu3GlCnUr08Mlzezw9S/o5U1F/fB7bW1sfh/h3iKlDAPFSfL7X&#10;H4Xl83BVXUXyVSO9r302dvo7/gm94lsrWz1bQ5ZH/tK8t4bqJSn3kTcrc192V8SfDQR+BfE3wE1v&#10;ToI/P8UeHYdOvo/4NojU+YuP4q+196/36/Ns3arrDY2K0q0oPXvFcj/GJ9DRi6GMxuElvTrVFppo&#10;5OS/BjLicQQO+N21d1fNWq/tm6I3wg8beJrezfTdW0KX7Illdr5qvO+4Q8p2YqfpivV/j1rN74b+&#10;C/jPVdOn+y39rpc0sMyj7jBa/LHwVftqP7MPxfaSR3n/ALW0iaUv/ttJ/wCzK1fN1MXhqWHxFKpH&#10;97yc0JXsrqSTVut02/LlPusj4exGZ1sNjua9BV4U6kLXbjJP3ub7KTSXnzdD6U/aG8c3/wATPgL8&#10;IvFGrxww6hqbzzzJAdqZ8r+GvjCNVWOxZfkf7X/rP+BLXtcfiy+1T9k/whLfzyXiaTrN5bW8Z/gi&#10;WKPav/j1eUr4M1+f4cz+M7axDaJp12EuLk/dRnlVUX/a+avrvrcJZDl9aT/hwqSl3S9vTV/XR7dj&#10;bK8ueB4nzjAq0VUrU6UOzk8PiGo/dOO+mvU+iP2MPE19P8PfjfoElx/xLYtDubtI/wCBGaORWr5o&#10;8Mpuu9GVv7sn/oTV2Pwkv5/+FKfG2aOR4ZWttL+dPl+Vr35l/GsXyli8R6Ftj2J9kX/0GvD4WqPF&#10;YyOJvpGdBLS1066a+fufO/lr9Zxnh45Xh8XhVHWrTxMnq3aVPBWlvfSTq6Wsly7a6fZ/xD1i98S/&#10;8E7Li61KZrq5WKKLe/Uqk6qv5Cvdv2P/ABvffED9njwjq2oxwpcpbvaYg+7thcxJ+iCvnvxV/wAo&#10;37v/AID/AOlNey/sB/8AJrHg/wD3rv8A9KZK587iqfEeKpxVleWnpJnxWUwVTgDD156yVVK/k6Sb&#10;/JHsfjrx3o3w90CfVdbv7ewt40Yp58qx+a4XdsXPc14D+wnpsmr+FfGXxCeSOOHxrrlxfRWKfN9m&#10;VJZE2lv4s1zf/BT7/kimg/8AYaT/ANFyV3H/AAT3/wCTWPDH/Xxef+lMleC6jnjlSa0ir/N6HtRw&#10;EcJwnPHwl71epGDXaMeaX4tJ/I+kqKKK9c/PQooooAKKKKACiiigAooooAKKKKACiiigAooooAK5&#10;L4sf8k08T/8AYPm/9ANdbXJfFj/kmnif/sHzf+gGgDiP2Pf+TZ/h7/2C469krxv9j3/k2f4e/wDY&#10;Ljr2SgAooooAKKKKAPzc1/8A5Pck/wCw1/7NX6RL0r83df8A+T3JP+w1/wCzV+kS9K/RuL/4eA/6&#10;9I+F4X+PGf8AXxi0UUV+cn3QUUUUAFFFFABRRRQAUUUUAFFFFABRRRQAUUUUAFFFFABRRRQAUUUU&#10;AFFFFABRRRQAUUUUAYfjn/kSvEH/AGDrj/0W1ea/sdf8m1eAv+wcleleOf8AkSvEH/YOuP8A0W1e&#10;a/sdf8m1eAv+wclAHs1FFFABRRRQAV+a/wATf+T4rz/sM2n/AKClfpRX5r/E3/k+K8/7DNp/6Clf&#10;ovBX+8Yr/r1L80fDcWfwMP8A9fI/qfpRRRRX50fchRRRQAUUUUAFFFFABRRRQAUUUUAFFFFABRRR&#10;QAUUUUAFFFFABRRRQAUVFNMsELyN91V3V+fvgz4gftL/ALXOt+I/FPw78T6R8OfAthfS6XYwX1r9&#10;oluWibDu3vQB+g9FfE0/wR/bHfZ/xfHw7j+LZo+2vsbQYL600Sxh1OdLnUY7eNbidU2q8u35mH40&#10;AadFFFABRRRQAUUUUAFFFFABXgnxW/5O2+A//YP8Sf8Aoi1r3uvBPit/ydt8B/8AsH+JP/RFrQB7&#10;3RRRQAUUUUAFFFFAEbssSbm+VVqtp2p2erWqXVjdw31u4+WaGRXT8xUev/8AIE1L/r3k/wDQa8i/&#10;Y6VV+BOk7en2i5/9GtQB7dRRRQAUUUUAebftFru+Bfjr/sEXH/oJr4v/AOCVf/IzeOv+vS3/APQ2&#10;r6y/a38ZQeCP2f8AxfeTQvOLq0axWNOu6X5M18n/APBK9fL8VePV/wCnS3/9CavFxUJRxuHm1o72&#10;+R+qZFOMuEc1gnqpQv5ax/yP0Xooor2j8rCiiigAooooAKKKKACiiigAooooAKKKKACiiigAoooo&#10;AK/O/wD4KpTzR6v8Oo1nkSF4b1xGGwm5Wh+b6/NX6IV+dv8AwVQR7jxD8NookaSU29+FRPvHLQV5&#10;Gbf7pP5fmfonh/b/AFjw9+0//SJHuf8AwT58Rt4h/Z408XWqSanqNve3Kz/aJjLLD+8+RWzz93pX&#10;0vczC3geQ/wqzV8H/wDBMSKbQ/D/AMUHu7eSCW2uLTfBIux9yxzMy4NfWfwt+J9n8XPAM3iCysp9&#10;Pt2aaHyJ9u/Kcdq7cup1auXrE8vuxsm+zd7ffZnjcYQoYTiTEYVSu5S5kvJpSdraacx+WHjzxi3j&#10;jxB8SfFdrv0631i4kTyd/wA+z+631ra+Ollc3tr4I+y2k915XgSCWbyE37FX+Jv9mtX4NeCNE8S/&#10;AH45alqNiLm/0eNpbKcv/qWxXXXDfuP+6Oyf+g1tj8ZSoLAeyjrCkua/Vz5pN/8Ak36H3uVYerWx&#10;GbRqO0ZYmUY23UacKdOKfnaC83uzyD9pBt2kfCD/ALFO0/8AQmre/bJ8Rwj4z+LtIWNvNimt98mf&#10;+mEdY/x/sru90X4SPa2kl09v4NtLh/LRn2IrN8zf7Ncj401vWfjd8RNW8V3OnSJc6iyzXKWMbMib&#10;I1Un/vld1fOZZi8dQniMLgFeVeKg9L+67J+mrWvQ+9zDKcsxscvzfN5Wp4J1akfet+8Urx005naM&#10;mordrZnv+nfEQ63+zD8LbjTUksLzwtrU1j5z/PvlCedvX8JK5bxXFN8QP2jNJ+Jml5ufCur+J7Ox&#10;hvn+RpLlI4mddnWue8BeKLY/B7/hFI4HNzb6/JqX2v8AhdXt402/+O11Xwx/5JP8Pf8Aspkf/oiv&#10;s87pVFw1lCrq0r1fuUlb5an5Pw3Vp0eN+I54Z6fu426fvIylLTvePy1R9HftcTzt+0V8M4PPfyF8&#10;l/J3/Ju8/wC9ivrzWdc07w5pc1/qd9bafZQj97c3UyxRp9WbAFfnx/wUk8QXmkfFbwgljcvayjTN&#10;29Ov+v4r6A/apZrv9iPXnmd5pW0yxdmf5mLefDXrZvmVDE5Vh1Q1eHjKMu13735aPzPy7J+HcXSz&#10;Sn9c92GNknBrVqKkqd2ttW7rXVb2PpG1u4b61jngkSaGRdyyI25XX61+LfxDbyf2h/Fjt93+37r/&#10;ANCkr6b+J3xk8X61+xv8LxoF0+jahrF8mjS/YpNjyKilU+fquSq5rzz4nfDjUfhvqPwL0XxFp0Nt&#10;4he7Z9Q+dZXn3XP8bj79fGYGv9YzbBSitI1KUvvnHQ/YMPl39hZFm/t5pyrUcTTUb6pU6dS8n5XV&#10;vnuWPjv8Drj4ffBPw/4pjuDewazFG1y5+5Cz/MiqOv3as+OPA9x8TNU8CeGLW6Szubzwhp2yaf50&#10;Ty4N3/stfRv/AAUN06Kf4P8AhnSo/wDRra61+0tD5PyFFbd0r1eP9n/wb4csdO1SPTzNq+h6T9it&#10;r6WQ79iRYXPOK/QXxKsbj6+Jxl3L2E6Wi/nk5Rfolo+vkz8ahkdXK8hwNDCWT+tqvF9P3cIQd13c&#10;tVurbtPQ+Zfhr4xg8Y6P+zbfLA9mmk/aNOl8z5/+PdVRn/HburwvWfjhq+u/Gzxcug+JtR/4RXU9&#10;ce7RJJmQbVk+Xr9wVufs3/EvSpYfAfh+6IsP+EfuNRubi+upFWF1nVsV4T4R0u7tvFTx3ME9r56S&#10;TReejJvVvuuvt715WAryrYnh2D2d7/8AgyaP0LF5ZTwtDjWpUjZwXu384Kaa89nvdJn61/H67h1D&#10;9mrxhcW88d1FLokjJMj7lf5Ou6vyl0jxUfA3wm8XeE9Q0mc3Hin+zr61ufuIscLyt/wLO6vriP8A&#10;al8P6p+yh4w8JjTZrbU9H0uPSfLeZc3LPuTeg67RtOa+Xv2junw0Vv4PBlgn/j0tfD8QU44erPlX&#10;Mk5RjL0k4y02fbyPv/DanWlh44XErlvKNSUf+4calN3+56b7M3re+hs/2SNGWaTa8viS/hiT++3k&#10;Q13dpayWn/BO/wAURyx7G/4SGF+f9qWOvF9M8WR+Ivhd4b8EWWlXV1qGmatc6pcOib1kidYx9328&#10;vmvoyXR73xB+w54osNLsZtQmfxHbkW9jC0rlPMj/AIRX0mCvjuFsRWe1BKmrX1525tv52S/4J4Ge&#10;Qjk/HGBwz3xVd4iTdrRVNKjBLya5pNvdtaK134H8H/8AkiHxr/69NK/9LVqXS/Deoax4i0KSKNIL&#10;X7CNl1dv5UTskW5kVzxv/wBmuo8T6HonwZ034veBReTm6vLbShZpOnzuwnSV1b+7ip/GTbv2V/Ca&#10;/wDUw/8AtOOufht1cBg6te3vRlh2r7O1af4XVvkepxnUo5tmeGoQfuYhYuF+qU8HRd/W3TzOi/aA&#10;8U29n+yP8L/Dy3Tw311cTXb2se7a8Ssw+b/gVfYH7Af/ACar4P8A9+8/9Kpa+FP2mf8AklXwj/68&#10;br/0ZX3X+wH/AMmqeD/9+9/9K5q7OIaap8T4lrrd/fJnw+U1HW8McC2rWrW+6Mjz/wD4Kf8A/JFt&#10;D/7DKf8AoqSu4/4J7/8AJrHhf/r5vP8A0pkrg/20r2x+N+veCfhHoOpWTatqN7JdPfLMssVr5aMC&#10;kgU5zXuf7Mvwlv8A4IfCHSvCOp30GoXdpLO7TW6MEPmSs/f/AHq+apxcsfOol7trX89D2MbXp0OD&#10;8PgajtVdTnUdbuPvK/3nrlFFFe0fmQUUUUAFFFFABRRRQAUUUUAFFFFABRRRQAUUUUAFcl8WP+Sa&#10;eJ/+wfN/6Aa62uS+LH/JNPE//YPm/wDQDQBxH7Hv/Js/w9/7BcdeyV43+x7/AMmz/D3/ALBcdeyU&#10;AFFFFABRRRQB+bmv/wDJ7kn/AGGv/Zq/SJelfm7r/wDye5J/2Gv/AGav0iXpX6Nxf/DwH/XpHwvC&#10;/wAeM/6+MWiiivzk+6CiiigAooooAKKKKACiiigAooooAKKKKACiiigAooooAKKKKACiiigAoooo&#10;AKKKKACiiigDD8c/8iV4g/7B1x/6LavNf2Ov+TavAX/YOSvSvHP/ACJXiD/sHXH/AKLavNf2Ov8A&#10;k2rwF/2DkoA9mooooAKKKKACvzX+Jv8AyfFef9hm0/8AQUr9KK/Nf4m/8nxXn/YZtP8A0FK/ReCv&#10;94xX/XqX5o+G4s/gYf8A6+R/U/Siiiivzo+5CiiigAooooAKKKKACiiigAooooAKKKKACiiigAoo&#10;ooAKKKKACiiigCC4LLBIUTe+1tsefvV+afwq0/8Aa2+Bvj/x1e+GfhHptx4V8QanJqKaBJqkSW9r&#10;K33nibfld/da+1IPG/xQPxz1Lw/J4Jtf+FfRWPnWniNLr55Z9v8Aq2T614Nd/tE/taQ31xHD+zvp&#10;s9ukzJE51vbvXd8rUADfH39sFjt/4Z70NP8Ab/txf/iq+xNAuL670Oxn1K3Sz1CSBGuLdH3COTb8&#10;y5r42b9o/wDa4f8A5tz01P8AuN19k6Bd3l9oljcX9r9h1CWCN7i2D7vJkKjcv4UAaleJal+1/wDC&#10;rSPGL+HLrxJsu0ulsnu/sszWSTk48trjb5YbPHWu0+Nmtz+GPg/431Wzd47qw0O8uYnT7yukLMv8&#10;q8W+GHgLRtR/YIt9Jns4ZrTU/Cc17cpInEk8sDStIffec0r6ha9l3Pp5WWVNy/OrVJXh/wCxh4ku&#10;vFn7MXw9vr6Saa7/ALLiieWf777F27v0r3Cqas7CRzHiPx/4f8J6xoul6tqUFlqOt3BttOtpD89z&#10;IFzhRXT18PfGL4Kw+D/2pfhH461LxBqniTxDqniKW0SS9k2W9nbeXIyQRRDhQP8Ax6vuGi3upjeh&#10;478Qf2q/hv8ADDxfP4V13WLoa9Bbx3M1pY6dc3bQxv8AcZ/JRtua7vwF480j4keGrfXdDe4fT5/u&#10;PdWslu/H+w6g18x6H4S+OWg/Gz4n+LvDXhTw5HDrWoxxefr92wluraFdsXleXnauP71e+fBX4vWP&#10;xj8LXd/b272V/p19Npeo2Un/ACwuovvr9KSStdBLRno9eCfFb/k7b4D/APYP8Sf+iLWvW/Evjvw3&#10;4L8k+IPEGl6Es+fK/tK9jt9+Ou3ew3V4B40+IHh7xj+2D8CofD/iDS9aEGn+IHm/s69juNitbwbc&#10;7GP92gD6fooooAKKKKACiiigCvc2yXkEkEo3xSoyOP8AZNYvgnwRpHw98PxaLoVp9i0+J2dId27G&#10;5stWpqs7Wul3c0fMsUTuv+8Frzv9nLxrq3j/AOFOm61rs6XOozTTK8iIqD5ZGUcCgD1KiiigDh/D&#10;Hxb8KeMPFuueGdK1iG61zR32XtlhleM/iPmH0ruK+APgOi/8PGviL/1yu/8A2jX3/XFha8q8ZOXR&#10;tfcfS59lVPKa9KnSk2p04T16OSu16dj5w/b/AP8Ak2nXf+vi3/8AQ6+eP+CWi/8AFVePW/6dYP8A&#10;0Nq98/4KDSlP2a9XCPs33tsrH23V8PfsvXl9ovxr0q10m+u7OK4u4UmSCdk85N33X/vV6dLBSzTE&#10;4enCXL7NyTb7yhOat8qbv6o9TA4tZVwrmdSor+15ZRt2pzo05X871otJXuk9uv690V8Z/wDC3ZvF&#10;37f+k6BpepajHo+laXNY3doLo/ZZp1WR92wcfxJ/3xX13Fqtpd3U9pDdQzXMH+thSRWZP94dq4aN&#10;ZVuflXwtr7j53MsuqZZ7BVnrVhGaXZSvZfcr/M0aKKK6DyAooooAKKKKACiiigAooooAKKKKACii&#10;igAooooAK/Pn4z6TB4+/4KF+F/DuqCS80qCG3f7O7tsTEfm8Y6fNtr9Bq/NP9pK7nsf28PtFtO8M&#10;6w2WySB9rJ+7hrow1H65iaWCl8NWSi//AEpf+TRXqrrqexgK8sBQxmaUnaph6M5x9Xam/X3Zyt2d&#10;nuke4/soO0vjD9olm++dcb/0XJWb+wtezP4a+Itu0zvBFNuih3/KmVkzitP9lb5fGn7RP/Ya/wDa&#10;clc/+xNqNppPhj4j3GoXkNlbtcLF5906om7bJ3NfQZBZ8L5i33p/+ls8fjLmlxhg1FbxX/pqB4p+&#10;z6P+MbP2j/8Ar3b/ANmrsv2T9MsP2gvFX2i4tzHoGieDV8NanazP89zvX7yY+7XOfATQb63/AGU/&#10;j7rEkONNvop1t5/7+z71dH/wS4P7z4if9e8P/s1fneKlGrisLFO6dOF/lBfk0fucIzw+WZ3iY3jO&#10;OJqWflOSV/uej6HN/seeD9Y+N3jPxHY6prWzRdF0Cbw2ibP3qWrsypt+nvXv2mfsfaH8CfBniTV9&#10;K12+1CeLRruHZOiqr716nbXm3/BNA/8AFd/FFf8AbT/0a9faHxc/5JZ4s/7Bdz/6LavZ4WrVMLOE&#10;6Ts5vlfnFyV1+B8F4oyeJxNfA1P4UEpKK0XMoPXTd+8/vPx/+G7bdJuN3/PZf/Ra16h8MbqA/DL4&#10;fWvnp9r/AOFkxzeRv+fb5H3ttZv7Jdha6jqviGG6gjuol0i6dEnTf8wtvlauC+DrRxeO/CFxNJHB&#10;EuuW2+eR9iJ937zV9NniWLyLLqW3soTl63lFWOjIb4bi/P6jf8SrRj/5JU/Pse/f8FO2K/GPwmw/&#10;6AvI/wC28le1/tH/ABS8Nar+w9BLBqSMNesLW0svl/1sqNGXXHtsb8q8K/ao1nS/2h/GHxI8Q2V9&#10;H/Z/w/0+2tLKe1G9L3zZ9r7m9mZsVl/HSRR+xD8GYN6faPt0j7P49u2T5q+FhUf1PGTesU4tdL8y&#10;kr/LlXqfWPAQq43h7Dy92tFyUtL25fZ1VG10rtS1fS/k04bTxNba9+zB8JLGBJEk0bxxHbSvJ/Gz&#10;bn+Wu2/4KgTvb+OfBBR2WZbCVldfl2/vK8s/Zgi/4Tb4jfDnwFqpE3hS41OfVntV+XfcxQybW3df&#10;4ele/wD/AAVC8DQy6F4U8Y/apBcW8/8AZn2X+F1bc+f/AB2uPG0fZUanstEo0n/5JGT/ABkexl2I&#10;guIMJRxWrlPF9NGpVakYr7oO/wCpkfFz4gf8LI/ZJ+EerH7T50Wv2VpNJcvud5IvlL7vev0IdVlT&#10;aeVavwq8K654g1LUPD/h+3utQvbNNQimt9LjkZ4vN3feWLpur92avKq7xDnNrpFfdc+a4+yqOTxw&#10;2HjJNOVWS8lJxaX6H5OfF/wfpFrD+0DfW9ikFxp3imK0tPI+RIYnlk3KFHFHxlWCx1T4Qak13HPL&#10;eeELC3ex/jh2r8rf7p3VrftNSp8OfHfxK8EanGZp/F/iG116G4g+6ls8knyN/tUz9tPQ7Twj8aPC&#10;Gj6Wn2bT9O0G1htE+9sVT8tfR5JWdTEUJRk1LDNffKukl6WnL70cmeUZRw9WjVSdPMI1He+8YYHV&#10;36P2lOPqkz501O4EfiS+hEfmSTu8S/7zNtr1f9rPwpL4T8b+AvDd3Os01l4X062lnj+5y8nT/vqs&#10;TxV4P0u3+DPw+8XxpIdf1bXr+3u53f76xtHs+X/gVd9+3su7486Bz/zAdP6f8Cr4/M8VPGSrfy87&#10;lFdbTk5a+ex+u5LQhhMRgYR0kqUoTfRyoRjTuuy+LtfqdX+zp8Hrfwn+1fr3gzfdHT59BuYorqeP&#10;Y5WWP/WLX3z8HvhNpHwb8Ix6FpDvMm8yyzzfelc9zXh2hSeZ+1v4GdX3xN4NGx0+7/q6+rq/R8Rh&#10;5ZVgcPgqUvcqQVSSta8nKdr97LReSR/KOPzSfEea4jM8Srzg/ZrW9oxjFO3bmd5tLROTPyK/bBbH&#10;7RvxF/6623/stdZ8U9HtLD9kD4QXNumyXUdQ+0XEn99sKtZP7eHhm58GfHzXbu5kSeLX4ob23Kfw&#10;Kvysrf8AfNbHxvuGt/2KvgrIn7tluJP0WvEjiqdLASblpB0uZLyrV52+5pr1R+wPC1cVjsr5F/F9&#10;tyN7P/Y8NSv6KUZJ6dGeG/Er4pXPjvQfDuhXFlHbjQEnt4pIf+WytJn5vev0l/YDuoJf2YPDFvHO&#10;kkttLdJMiN80TG5kbaf7vBFfmD4d8Oza/wCLNAsoJylzqt2sPmSfcjZpdtfXX7EPi7Wvh18aPEnw&#10;+cw3Wn3Op3Fvcf7E8JkBdT77azpU8VmuY1MRVneq03bT+Hye0Tuutnqu/U04noZbknC9PLsBT5aN&#10;OUXdXa9p7R0JxV9eXmu0/LY8u+Feo22i/t16nqE0iQWtr4h1OV977flEk1fpL8HvjBpXxn8OPq2l&#10;W91apFK0MsNzHjDex6GvyH8Ytv8Ajx4rb+L+3b3/ANHyV+u/wI8N6f4W+E/hiy06HybdrOO4K793&#10;zuu9+fqavJ8Nh45NVxU7upKq4x7JKKbv3vdHzXiPXr/29gsNGyprDRk+7bnJL7rHotFFFUfn4UUU&#10;UAFFFFABRRRQAUUUUAFFFFABRRRQAUUUUAFcl8WP+SaeJ/8AsHzf+gGutrkvix/yTTxP/wBg+b/0&#10;A0AcR+x7/wAmz/D3/sFx17JXjf7Hv/Js/wAPf+wXHXslABRRRQAUUUUAfm5r/wDye5J/2Gv/AGav&#10;0iXpX5u6/wD8nuSf9hr/ANmr9Il6V+jcX/w8B/16R8Lwv8eM/wCvjFooor85PugooooAKKKKACii&#10;igAooooAKKKKACiiigAooooAKKKKACiiigAooooAKKKKACiiigAooooAw/HP/IleIP8AsHXH/otq&#10;81/Y6/5Nq8Bf9g5K9K8c/wDIleIP+wdcf+i2rzX9jr/k2rwF/wBg5KAPZqKKKACiiigAr81/ib/y&#10;fFef9hm0/wDQUr9KK/Nf4m/8nxXn/YZtP/QUr9F4K/3jFf8AXqX5o+G4s/gYf/r5H9T9KKKKK/Oj&#10;7kKKKKACiiigAooooAKKKKACiiigAooooAKKKKACiiigAooooAKKKKAGswRSzcAV8Ral+3d8RvH3&#10;jjxDp/wV+D0nxA8OaJN9kuNZur77Ijzjrs4O4V9tyRLKjo33Wr8yvhB+1l4a/Y3+KnxL+Fn2W+8a&#10;eDYtWl1TTtR8O2rXEtnJN/rbaZR/cYdaAPXH/ai/ar+TH7NMCD/sN7v/AGSvsrQru7v9EsrnULT7&#10;BeywI9xa793kuVyy/hXyA3/BU74cfJt8G+O3Zv8AqCN/jX1/oWsRa/odjqUSSRw3kCTpHOm11Vly&#10;NwoAreMPDdv4x8Ja1oV0+y11SymsZXT+7KjI3/oVfJWmXfxd8F/B+7+Ctt8O9S1DWEs5ND07xakk&#10;f9mfZXXYk8h3b1ZEblcda+0aKEF3p5HF/B74fr8K/hh4X8JJP9qGjafDZtPj77IoDN+NaPg7xJde&#10;J7G4ubvQr7QXiuZLdYb/AG75FVv9YNpPyntXR0UCWh4L+0B4I8QeK/iZ8HdQ0jTXvdP0bXWu9QnR&#10;1HkxeUV3c171RRTvpYo+eb34lfFX4XeINZ0/W/Bmp/EWxvL6SXRtR8OQwottbH7sVwrMPmX+93ro&#10;v2Z/g9d/CLwlr39pSiTV/Ees3OvXiJ9yGSbbmNfptr2SiktBPU5Txp8LvB3xH+yDxX4X0fxIbNme&#10;3/tWxjufJJ67d4OM18/+JfhT4T+Hf7YfwPm8K+GNG8OG607xAlwNKsYrbzlSCHbu2KN2PMr6rrwT&#10;4rf8nbfAf/sH+JP/AERa0Ae90UVzXjbx3oXw70KfWvEN/FpmlxMqPcTfdDN0qZSUU5SdkjSnTnWm&#10;qdNXk9Elu2cv4B+OXh34jeM/EPhzRvOml0Ufvbkp+6kO7adp9jXptfB37GvjLTbL44eKbVJWul8Q&#10;tM9lPD9zasjP/wCg19419TxFllLKsaqNC/I4xabd73irv77nzeR4+pmGFdWt8SlJNbWs9vuCiiiv&#10;mD6ApanA15pt3AnDyxMin6rXC/AP4fal8MfhpY6Bq08M97BLI7yQfc+Zt1d9d3aWdpNcP9yJGdvw&#10;rnfhx8QtN+J3hS38QaUk6WU7MirOmxvlbFAHV1Qm1G1tbiG3luYY5pv9XG8gVn/3R3q/Xx5+3NeX&#10;Gm+K/hteWdw9rdR3bbJ4X2sv7yOvaybLf7XxsMHz8vMpa77Jvy7HkZrj/wCzMJLFcvNy209WkcJ8&#10;BH83/gor8RW9Y7v/ANpV9/V+f37P3/KRH4hf9cbv/wBo19zeJ/E+l+DdEutY1m9h07TLRN81zM+1&#10;I1r43LnalNv+aR+s8ZQc8dhYQV26NJJLXofPv/BRL/k2TWP+v22/9Cr43+KFvFoOt/CC80uNNMup&#10;/CVtczT2v7p3l3SfOxX+L/ar6x/bo8U6b4z/AGR7jWdFu473Tb65tpbe4j+667jXyL8UfF3hibVP&#10;hk95fTeVpfg2C2mFkm50uQ0jLG2f96vfy/E08LiY4qq7U4VaDk+iX727fl0OOOAxWNyxZdQpuVWp&#10;Qx8Yx6uVsM0rPrdadmrovfskX8en/tVf2leT+Xa21te3VxO/zfKIssxr6U/Y48XyfEH40/EnxG86&#10;XX2+GNlnjTYrKsm1ePpX52ap4kurPxDd32k3s9qZNy74XZGdWHzLX3B+xA8Xw/8AFPg20tLiPU08&#10;ZaHJc3Pz/NZyRSMdv416OTY6FXGZzgqVn7T2kk97qNRSdntblu33siuPMinhMlyDN6zlGcYUKTja&#10;1r0ZJ8yevMpJJdtbn3/RRRXjnw4UUUUAFFFFABRRRQAUUUUAFFFFABRRRQAUUUUAFfmb+1Edn7cV&#10;wy/e8qw/9FxV+mVfn98VPh7a/FT9sj4kafC6nUbPwrHd2M/mFVhuUWEfNiuzL69PDZng61XSKqK7&#10;7XTX6nq4elPEZZmtKmryeGnb5Sg/0NnUNdv/AIQfH/416V4Yf7HY3fhldflhmTzf9O/drvXPb943&#10;y18m+OfH89j8Mbrwh9jjaLVr+LVGvd/zqyKy7dvvur1DUPjHpWqfFPxZc3Ed9NPqXg1dD8yT732l&#10;PJ3M3+z8tea6P4Dj+JvxH8H+FLi7eyi1N2he4RN7p8ufu/8AAa+gWBrYTg/NaU42l7ZRXmlOKt6J&#10;t/eb4DG4bEeIeQ4ms7w+qKrLd6+xqS5nbd2ivWx9EfAz/lHF8RC39y9/9lqD/glwMSfERv8Ap3h/&#10;9mr2z9ibwjp0H7O17od7BHqdm9/eQzpOm5Z13YwV/OvJP+CZEG3WPifFH8iB4kX/AGPmkr84xOXV&#10;ssx9HC4i3PBOLtrqt9fmfpFHPsLnmSZxisIn7Oc4Ti2rNqUlbTp8P4rzD/gmh/yPnxQ/31/9GNX2&#10;h8XP+SWeLP8AsF3P/otq8U/Y/wD2YdZ+AzeJtR1/UoLrUtYlwIbT/VJGGJDZ/vHNe1/Fz/klniz/&#10;ALBdz/6LavWyGnKlKhGas+Zf+lHwHHmNw+YY/FV8NLmhyWutnaCTt8z8xP2Pf+Qx4h/7A13/AOk1&#10;eO2H/Ih6t/19wf8AoNesfspahFpd34ouppI40TRrrZvfYm77N92uI0/wHrNx8EdS8UW9q8+ireKl&#10;xdp9yFl+XFfaSqQll9KF0nDC1W7u2klKK9W5aWOmMJUuIsdUktKmYYOMet3CSqS9Eoa326bntv7E&#10;XhOfV/h58ZdQu9PS50KXR/s++ZFdGnRd+3b7da838WQxfErwh8EvDGiXH2rWBbz6dLBhv3LPP8u7&#10;2r7f/Zc8PR3X7FdtBpFhHHf6rp12H8lFV7mVmkTcfU18dfsfq2n/ALU3gbT508i9tXu7e4hk/gZY&#10;JsrX59TqJ4a1V2fslBa2vecV82k2+n3H3t3LN8XjaC1pYqdZp625KFZdPhjKUYq/otWTfssadP4b&#10;/a+8GeHrny2udKur21lkT7jssM33a+if2rfGelftEaEngLw9bXc/irTtbkRNOk+RptkUm5lP92vj&#10;671+78LftP6hrNjI0V1Y+JJp1dW278StuX8fu19E/s6x6r49/aesvFltpUyWT3dxe3bp/qoVeJx9&#10;7/eavvODsso5nl+NzTHxUo0rqKduVuEIpJp7pq3zR+Z+KeaYjJc7yzBZZOUKlSnGo5Ju69pWqSk0&#10;1qvecvk7Gz+yD+w/r/hXxXo/j3xddSaNf6Zcs9tpOxXeRdjJ87dvvV9/0UV8VhsNTwsOSmPO88xe&#10;f4r61jGr7JLZLsuv33Z+X37eFiuoftd6DAz7I5bPTkeT/ZM0lUvjH4dPxK/att9Lub6f+zr7UJLe&#10;21GP502L91UPTaK7D9u34c63fftJeFL+zjS+bXbeK0sraB8S7oWbd/6GK2NS8C6t8ONX/Z50fWo0&#10;g1I6pf3Dxp/Ar+X8rf7Velgp0sDlGNxEWlXlVhFLS9lKE1L5NW21ufSYudbHZxkeG1lQhhK0n25n&#10;CtTkumrVvS2m54P4xsJR+zp8K7OJHmlXxTqsSIifM+JIhXsP7Vvwu1D4g/HLT/7Pkghl0vwnDfXf&#10;nn+GLn5feuR/Zrn1vxn4+8KeHktY7/TtA8Q3GoxJsXdDv/1sm6voT9tonwJ4g8P+J9G/cavrNjd6&#10;PeyP86SWwVPl2+vzda9vhrhuEsRh1iZKUsTTjOCW8XH3o3fS6i+nW2p87xzxxXwk8RQwEXD6nUrQ&#10;nJ6qcat4ySXVLmW73Sl0R5R+x1qlxf8A7QPh8z3E06JY3cUXmPu2L5TNgV+j1fmv+xiP+MiNBx/z&#10;7Xf/AKIav0or63xDio5tBRX/AC7X/pUj8Z4Gk5ZXK/8AO/yifmX/AMFQ/wDkrvhf/sDN/wCjWqD4&#10;x6BqOsfsJfCfUbKDz7PTpi90/wDzxV+F/wDHq2f+Cjfh+48UfH3wHodjsS91KyjtYS/3d7zlFz+d&#10;faV18EPD/iX4O6b4A16zR9LhtLeKWCydoV8yJV+Zcf7QzX4pTTqxxuGS1m4Wfopf5n9WVswp5Xhe&#10;HcdN6UvaNpavlk4q622s/nY/LL4MeDNc8S/FbwHaabp09xcRXcd0+zgJEsu/zC3+7XqnhPQtTi+M&#10;XiHxjZXnk25+IE2nfuH2y7muJG/IrX01+yb8DNf+GXjnxXe3+m/2Xoqs1lp6TvuleJX+Rv8Ad218&#10;1yXR0/4dfEm8WTyfs/xGuJvPT+Db5nzV+kYPCUcu4rw9LC1VOE4qLejSXseW3ytr9x+V5xxBieI+&#10;CcwniqPs5U2mkm7tzxLnez21dkvx10811f4dah4p+LPxX1ezeFIPD2qXd9co5+Z0a5kT5a/V/wCF&#10;X/JMPCn/AGDLb/0WtflX4D1rWvCnhnxXqV9YPc2Xja3khh1K4f5n2Ttvcf3vm61+qXwnbf8AC3wo&#10;3/UMtv8A0Wtc6y+OC4aw04bVKk5X76KN15aHPxNm9XNOLcRQqtfuKdOmla1lZSs+7Tk0+qej2Owo&#10;oor5s4wooooAKKKKACiiigAoorN1PX9N0YJ9v1G0st/3ftUyxZ/OgDSorBg8c+HLq6jtodf0qe5l&#10;+5DHexs7/Rd1b1ABRRRQAUUUUAFcl8WP+SaeJ/8AsHzf+gGutrkvix/yTTxP/wBg+b/0A0AcR+x7&#10;/wAmz/D3/sFx17JXjf7Hv/Js/wAPf+wXHXslABRRRQAUUUUAfm5r/wDye5J/2Gv/AGav0iXpX5u6&#10;/wD8nuSf9hr/ANmr9Il6V+jcX/w8B/16R8Lwv8eM/wCvjFooor85PugooooAKKKKACiiigAooooA&#10;KKKKACiiigAooooAKKKKACiiigAooooAKKKKACiiigAooooAw/HP/IleIP8AsHXH/otq81/Y6/5N&#10;q8Bf9g5K9K8c/wDIleIP+wdcf+i2rzX9jr/k2rwF/wBg5KAPZqKKKACiiigAr81/ib/yfFef9hm0&#10;/wDQUr9KK/Nf4m/8nxXn/YZtP/QUr9F4K/3jFf8AXqX5o+G4s/gYf/r5H9T9KKKKK/Oj7kKKKKAC&#10;iiigAooooAKKKKACiiigAooooAKKKKACiiigAooooAKKKhll8qJ3xu2ruwtADbor9lm3SbE2tuf+&#10;7X5rfsVftJfBb4Ha58TPAXibxFo9rdQ6/c3dv4pnP7nU4Hb5V3n+NPu19H+Gf+CifwY8Q+ItR8P6&#10;1qeoeCr22donTxbZfYkmYNsZUbcQ1dvZ/sv/AAL8QIby18AeFdQSb9600FpG2/PO75aAMhv21f2d&#10;P+im+En/ANyda9103ULXVdPgu7ORJ7WeJZYpE+66sOK8q/4Y/wDgp/0TLw5/4BLXq9jY2+m2MNpa&#10;xpBbwIsUUafdRV+6KALdFFFABRRRQAUUUUAFFFFABXgnxW/5O2+A/wD2D/En/oi1r3uvBPit/wAn&#10;bfAf/sH+JP8A0Ra0Ae9181/8FBF/4xi18/3bm1/9GrX0pXzT/wAFBJI1/Zk15WkRGe4ttof+L96t&#10;cWN/3ap6M+k4ads6wb/6eR/M+UP2CruK5+L/AIfRD88SXG7/AIEu6v1Fr8rv+Cey5+Mumf7kn/oq&#10;v1Rr6fG154nA5fUqb+xivuckvwR4+b4SlgeIs3o0dvrE3r3koyf4t28gooorxTjM/Xv+QJqP/XvJ&#10;/wCgmvJP2Q45YvgfpKzRvC/2i4+SRNjf61q9qPTmqkV1aIESOSEbvuIjL830oFexcr40/bzmU+Iv&#10;h5GHRpUuXZk/ixvjr7Lr88P22pHT47SbJH3LpcLJ/sN81foHA1H2ucxlf4Yyfrpb9T4rjCt7LKZx&#10;t8Tivxv+hieDfiFo3wn/AG3Pij4l1+4e3sLWG7wiJveZ/wB38ie5rt/2q/j94a+Pf7L2tXXhuO9h&#10;is9RtBL9qj2dd3oTXxJ4m1ZNa0u3vpUup9fupZHvtRnut/2pflx8v8NXrbxRqmg/DvxJ4TMkH2DU&#10;LuC4uU/j3p93a1fk2Hov6tXozpu7g5J3XKm17SK+dOMtO6P6+x2WU5Zhl+Y0qyc6dWnScdbuFOao&#10;zaT/AJasoO/8rPoH4h/F201T9hLwN4fsbB3QXQ0y7mn+XZLD8/y/3lO6vmj4l/8AIZs/+vGD/wBA&#10;r0G/+b9kLw1/2Nl7/wCk0dcd4x0O98ReLdK03TLWS9v7q2tooYI/vu237telKCfDlaaWso0G/Nqp&#10;Wj+SR5uVONDjOjTbtGFXH2v0XssLJ3frJnENZymz84ofKDbA1fVX/BPU7vjXpW7/AKeP/RFfO0un&#10;z2+lJYzwulwuoNC8H8e7aoZa+uP2c/C1j8Ov2108NaT56aVBpzThLj53R2tIyfm/4E1ZcPUIZfmC&#10;1b9pQl/4FOlKX3aM7fEjGzzbhutCyTpYiL8nClXhC/8AiblHTTr2P0kopFbdS12H8+BRRRQAUUUU&#10;AFFFFABRRRQAUUUUAFFFFABRRRQAV8Ifs7+E9Q1P9p345+MI9iaRY/a9MeOR/wB68j7WG32/dtX3&#10;fXyR+yvDJc+Kv2jIokDyt4ikREP8TbZKylVaqUqP2XJN/wDbt7fmfQZfTUMDj8VH440+RdrTnFS+&#10;eit2Pgpzt+Id82NmYpNn/jtfTvwf+Gmij9qXQYlSby9O8IprlvH533LtguW/JuleI6L8PZfFvx48&#10;KeDtTEmlzXV81tcfJ86bW3Fa9r+J3iK1+C37begzRzXUOiadoiWlxHD87vB5ONrf3vmr77P686uI&#10;qZDh5NyliXN22kpwVSKffXReav5Hk5LQUcLR4kqxso5c4LvCVOpKg2n/AHoJt6Kyk467n0N+xO27&#10;4JXTN/0Ebv8A9CrxD/gmP/yH/ib/ANfMX/ocle3/ALFDib4JzSRJhJNRunRPq1cD/wAE/wD4NeMP&#10;hsvjHVfFOkvoqapcKlva3I2y/IzZbb/d9K+X4sjKXEdRpaKcz0eC69Glwfi6c5pOUaSSvq/ek3Ze&#10;SPsquN+Ln/JLPFn/AGC7n/0W1dlXG/Fz/klniz/sF3P/AKLas8F/vVL/ABL80fL43/dav+GX5H4x&#10;aYr/APCA6lIsb7Vu4d7p/B+7r6W8DaNqX/Dvbxva/YLtZ/7ZMywPC2913RtlVryX4V3lrP8ABP4h&#10;eHUkjfX9bu9Oh0yyH+tuWX7ypX64eENMFt4R0m0nthE8dpCkkLr/ABBRkH8qyliKdRrD1YNr2MI7&#10;9HJzfTfVJfefqOdVsRgZOvRaTjjalZXV7uFKnBddY7389OjPKv2JbWWz/Zo8GQzRPDKsMu5JE2t/&#10;rXr4S/Zxb/jPe0/7DOo/+i56/V63hS3j2RqqKvRUr80/2QPh9H4v/bD8Vay149sPDd3d3ywom/zm&#10;eVosZ7fezXy+LouMsNTWtn+Vv8j3uHcwhWo55januqpCT72c3JJbd2kedfDvwbpfxD/bYl8Oa0kj&#10;6bea5f8AmRo+1vkjldef95a/Vrwn4U0rwXolrpOkWsdnZWy7EiTtXwf+xho+n6r+1/8AFC7uLSG4&#10;ubA3M1pM67mhZrnaWX/gLba/Q6uzKqlWOElR53yObla+l9r272R4niBKlWzahJQ9+FGEb9baytft&#10;7wUUUV6h+cHP6r4Q0TXNU07U9Q0q1vr/AE1i9ndTxqzwMepRu1fNf7W0sdv8dvgVJNIkMK3l7ueS&#10;TYuNsdfWlfBP/BUnRtRudF8C6vb2s0mn2ktzHcXSfdiZ/L2Z+u1q8zMfcw8ppbWf3NH2/B8frOc0&#10;MNUnZNTir9OaElp83t1GfsAfC3Wm8R3nj8mCPQ3uLy0RH3ea7fL8w/2a7T/goYm+x8A7fvNcXafm&#10;sVe1/sqRrH+zj8O8DG7Rrdm+u0V59+2l8M/EfxF0HwpdeHbB9UOmXsj3NtBzKUfYAVHtt5r9D4Qz&#10;D/hUwE8VJKNOPKnsrckkr+d3a5+b8e4f6xLM/YRbdSpKTW+vOr9OyuV/2Tv2eNa+FOr6trXiCPTr&#10;iS8t4xYzWr72iB5fr0z8tfUdZehRNBpFjHIoR0t41ZPRtozWpXi5rmVfNcXPFYhpyemm2mhGW4Gl&#10;l2Gjh6KtFd/PU/P39tX/AJPF+C//AF8WX/pbX6BV8Q/tXfDHxh4u/ak+GGu6N4cvtS0XTJrNrm+h&#10;TdFDtud77votfb1fKYSLjWrNrqvyP0/iCrTqZZlkISTcacr2adve622+YV+Yn7S/h2eH44fFqx0i&#10;4tdM0KwsIdUuNP8AM2JPO8Ee6RU/ifLV+ndfkL+33JIP2pvFio7jfDZJsT+P/Ro66q2YTyqrRxsI&#10;3cJXt30aa+5j4SyZcRTxeVTqciqUt7Xs41Kck7PfVG/Fp/8AbXwT+COn7/IW8bUbff8Ae2br9lr9&#10;PfCPh9fC/hbSdIjczLY2kdsrt/FsUL/Svz08VeCT8OfDv7P2iG5e5/dLfM8ieUyNcTrMUx7bttfp&#10;JB/qU/3a+7x8qlPhvKKDdlyzdvPmt+R+XYmVLE8W51iqeqlVdn5O7/yJaKKK+PPVCiiigAooooAK&#10;KKKACvzq8LfBHwl+0d+078Xrb43arezeItG1GJNG0D+1Gt7dNOMfySxqrfNk9a+8fEfxA8O+ENS0&#10;nT9a1m00y91ab7NYwXUmxrmT+6lfGPxj/Z7/AGWPFXxY13XPFvxFm0vxhLL/AKYkfiL7O8P/AEz/&#10;ANmgD1Xwb+wt8BfBXi3Stf0XSfL1iwl862f+02f5v90tX07XwV8LPgB+y5oPxI8P6h4a+KF9qniO&#10;C532NpJ4la43v/d2fxV960AFFeG/th/HG++AXwR1LX9FgjuvEd5cw6XpMM33PtMzbEZv9kcmvnP4&#10;heDvjP8AsgeD7T4v3nxb1bx+llcQv4q8O6qi/ZHglZVc2/8Ac2M3FC1A+/qKz9I1aDXNItNRtX8y&#10;1uokuIn/ANllyK+VfiR4R+Lv7Qvxu8QeGLTxLrnwp+HGgQx+TqWlIqXGrXDfeKv/AHBQB9dVyXxY&#10;/wCSaeJ/+wfN/wCgGvm79mXxp43+H3x/8X/Avxl4nn8fQaZp8Gr6Tr88ey5SB/8AllcY/ir6R+LH&#10;/JNPE/8A2D5v/QDQBxH7Hv8AybP8Pf8AsFx17JXjf7H3/JtHw9/7BcdeyUAFFFFABRRRQB+bmv8A&#10;/J7kn/Ya/wDZq/SJelfm7r//ACe5J/2Gv/Zq/SJelfo3F/8ADwH/AF6R8Lwv8eM/6+MWiiivzk+6&#10;CiiigAooooAKKKKACiiigAooooAKKKKACiiigAooooAKKKKACiiigAoorzP9oT4x2PwE+EniDxte&#10;2j3/APZ8Si3so/vXM7tsii/F2FIaPTKK+D7z47ftKfBTSNH+JnxQ03w5qPw7v5of7T0fR023ejQT&#10;N8km/wD5abNwzX3Jp+owatYWt7ayCa1uI1mikX+NGXINUIuUV8m/F/42fFrxn8bNQ+FPwXs9K067&#10;0S0ju9Z8Ta/Gz28LSLujiiT+JsdTVz9m39oPx7e/FrxH8G/i/Y6bD460m0j1O01XSOLbUrRj9/Z/&#10;Aw4pAfRXjn/kSvEH/YOuP/RbV5r+x1/ybV4C/wCwcleleOP+RM17/sH3H/otq80/Y6/5No8A/wDY&#10;OT+tAHs9FFFABRRRQAV+a/xN/wCT4rz/ALDNp/6ClfpRX5r/ABN/5PivP+wzaf8AoKV+i8Ff7xiv&#10;+vUvzR8NxZ/Aw/8A18j+p+lFFFFfnR9yFFFFABRRRQAUUUUAFFFFABRRRQAUUUUAFFFFABRRRQAU&#10;UUUAFFFc54+8b6X8NvBes+KNamMOk6TavdXLr8zBFoAxviF8EvAnxYtY4PFvhTSteSIsyC8t1ZkY&#10;9ea+ZNQ/4J43/wAO76TU/gh8Utf+H12/zS6dcyNd2lyy8oGUt8orQ0P9u3xXZJY+IfG/wP8AFXhX&#10;4e36NLF4jg/07yIuqS3EKLuiQrzur1jWfjhPefF74UaV4au7HVPCHi60v7iS+h+cP5USumxx/vUA&#10;eDzftNftH/s9jyPi58J08caOhW4uPFPgucsltbfdbzItn3x97+CvoD4B/tZfDX9pGCdfB+tPJqlq&#10;u650jUE+z3sK/wB9oj/D/tCvYnjSaPa6b1bs1cvp3wv8J6V4zn8WWXh6xs/Edxb/AGSXUYIFSV48&#10;52kigDraKKKACiiigAooooAKKKKACvBPit/ydt8B/wDsH+JP/RFrXvdeCfFb/k7b4D/9g/xJ/wCi&#10;LWgD3uviL/gp1IyeEfAQV/vau3yev+rr7dr4g/4Kelf+ER8Bf9hdv/adJfxaX+OH/pcT38j/AN8f&#10;+Cr/AOmpnmvh7UbP4Uftx+RpGmJHpsotbc2MHyqjTxRqz/8AfTbq/SmvzI8Y/wDJ8Vv/ANfelf8A&#10;oMVfpvXq1Yr+zsLU6t1V8lVlb7rnj5hJvMpJ9aOFk/Nyw9O7fdu2rCiiivLMDP17/kCaj/17yf8A&#10;oJr8rovGOvaf4t8PGDWb5Rp12v2T9+37nfJ82PrX6meITs0DUWH/AD6yf+g1+TGlw3urX8l9HZyX&#10;UWm7by+kgT/UwK3zO1fqPAOCdbGVsVNJwjFxd7bz0W/dXX4dT864zxfs8NSw8G+eUk1btG9/zX9I&#10;/Sb/AIaB8IQ/F9fhpdXktt4mkt1nhE0e2KYsudiPn7+P4a+Qf22ZFl+OU7K6Ov8AZcf3P91qg8fa&#10;nDr3/BQDwFqtr5n2S/t7S4i3/I21rZq818M+FpPGz+MriXU/JfRtLu9RXz/m87Y3+rrl8OrvGY3G&#10;YiXKqHuWt/M7fg1+J9F4oYKlgsBllLCJy+s01Vbvs0ne3k077ngV423Q7X+9uf8A9BWur+OngfWf&#10;AXibTrTWbb7JdXmmW92sGfnjUrt+f3+Wvff2EPgR4U+NC6pqXia1kuRol1C8Fr5n7qTK7trr/FW7&#10;+3f8K/E3iT452GuWfhrUb3wza6daLd6jDAzQRIsreZucfdwtfl2Jp4irRWCp2tX+rK/VOMLL0Xva&#10;n9N4fPMvw+dvEVm74L6+3sk+eqp2V93aCS82eY/C7wtZ+NPhF8L/AA7qRcabqfjq8huPL+V9v2aG&#10;sbwvD/ZX7UnhC1tfM2W2rQW6fxvtDMn/AKDXR+HNdtvDv7RvhP4feHrpb7wXpPihbzTp/vszSxxq&#10;/wA/8Ve9/sV+HdI1b4weOtWu7GC51OxdhbXTpueHdK27bXfkuCrY7Jcxo81nRdG977RlK6XzbZ8x&#10;xVnFDIuIcszD2fNTxNPEyik1q60YcspX68qina+iRyHxd+B/hr4Y/tN+B7LRY7ryNQu4tUmjmk3/&#10;AL1pmHf+H5a5v9rjw7e/DX9qx9W0zWp4rjxDZfa28n5WhRlaJov90+WK+jPjz8NfE3jb9p3wFqGj&#10;6XLLpVlaRNdag6f6PGUmkYru/vYI+X3rmP8Agob4Oh1X/hW15p9rDH4hvNZGmR3rnY210YqjN/d3&#10;Zr6TMHgMDHKcXSUbwUXO29lO1n/27dWfT1PzjhzG5nmuIzXLsXUlNV4VoQ5tUpSg5XV9fjSd11Sa&#10;Pb/2U/FX/CU/BXQ3l1H+0r21Vre5eR9zoyt91vwxXstfI/7G9rrvgDx344+HurfZf9AWO+fyDu/e&#10;vtX730xX1xWXEeGhhs0rKk04SfNFrtJcy/M+WyKvKvl1J1FaUVytPvHRhRRRXzZ74UUUUAFFFFAB&#10;RRRQAUUUUAFFFFABRRRQAV8r/satv+I3x8b/AKmr/wCOV9GeKbiS18MavcQOElitJnR/7rBCc18k&#10;f8E1rmfU/CvxB1O8la5vrzXN9xPL9522Vg6LrVbr7EXJ+l4x/OSPocLWWGyjFTkv4kqdNeT96pd+&#10;VqbXq0eOW0it+334f2/9DDP/AOhNTf2s1PiL9o3W9c0r/iYaPpttHp19fQjdDbXJX/VMfWva/j34&#10;T0bwv+2B8Db3TtOg0+XULu5e7niG3zm+XG6vI/EGn3eo6B8f1s4XmNr4vt7i42fwRKsm5z7V9Bl2&#10;NhjuLMPWiuWMqtPfpy04x/Fo2x2GngeBaqfvSjhZx02/eYmX5Jn1B+wv/wAkMj/7CFx/6EK+ia+d&#10;v2FW3fAi3/6/rj/0KvomuziX/kc4v/HL8z85yD/kV4f/AAoK434vH/i1vivA3f8AEruf/RbV2VRP&#10;GsqbWXejV4FCp7GrCra/K0/udz2K9P21KdK9uZNferH4s/Av/kpPgRv+o5bf+grX7V1+Mnww2/8A&#10;C8PDy/8AU1L/AOhLX7N1yKXNKMu8Kf8A6SfpnGCtUiv+nlf/ANLCvL/BHwC8JfDr4ia/400O0kst&#10;S1qLy7qNH/c/e3llXsS1eoUVUoRk05LVbHwVLE1qMJ06c2ozVpJdVvZ/M+Rfgxodp4f/AG5fitFp&#10;9n9jtJdFgm2om1DI0kbO1fXVU0tLeO5e4WGNJmG1pNmGb8auVlRpexi4923953Zlj3mNWFVqzjCM&#10;d735Ulf59goooroPJCvlT/gpCP8AjG+7PpqFt/6FX1XXyt/wUg/5Nqu/+wja/wDodcOO/wB2qejP&#10;quFf+R7g/wDHH8z1L9lj/k3X4ef9ga3/APQa9Xryj9lj/k3X4ef9ga3/APQa9Xreh/Cj6L8jys2/&#10;5GOI/wAcv/SmFFFFbnlBRRRQAV+VH7W0Rl/brCvHuVr7SuNn312Q1+q9cnqnw48M654o07xJf6Pa&#10;XWu2Clba9kj/AHsYPbNefjcM8VTUIu1mmfX8MZ7DIMXUxFSDkpQlHR21dmvyMfxh8FvDPj3xVoHi&#10;HWLV7q80dNttHv8A3Xr8y16Gq7aWivXqYirVhCnUk3GCsl2W+nzPiYUadOcpwjZy1b7hRRRWBuFF&#10;FFABRRRQAUUUUAch4y+Ffhb4garoOpeINFt9TvdEuftenzzj57aX+8tfLf7ROv8A7IngLx/fr8Qt&#10;I0a+8YXX76+ggsmurhN38Uqp92vtOvzh074qfCz9kL9qr4qaV8UXtNXuPEtzHrNlr6Wv22a2iZdv&#10;2SZQpZMbdwoA3vhZ8WP2MtU+Jvh6x8IeF47XxLLcbLGdNEni2S/75+7X6AV8n+B/25f2cvGnjTRt&#10;B8PXcD63fy+VabNEaL5/9/Z8tfWFAHyB/wAFM7OT/hSHhrWGT/iX6J4s0zUb5+yQLJtZj/31Wv8A&#10;8FEfFOkS/saeM0S9gmOt29vbadsfd9qleeMoqf3q+jfF/hLSfHnhnUtA12xj1LR9Ria3ubWYZSRD&#10;2r5z8D/8E9vh74N8WaVrFxqev+IbLRpfO0vR9YvmuLSzb+Hant2o6WBHvXwq0ufQvht4V027+S7t&#10;dMt4ZU/21jXdXl/7Q/7R1z8PNRs/A3gPSf8AhL/irrKZsdHjf91Zx/8APzdN/BEP1rv/ABj8J4vF&#10;/jvwv4nbXdV0+XQXZ0sbSfbb3O7/AJ6r/FXifjv9gDw142+KuufEGPxn4p0PX9W/1smm3uzYn/PN&#10;f9mjdiWh2f7Mv7PL/B201rxB4k1g+KPiP4llW51zWH+7u/hhiX+GJe1Zf7TVz8Zk0bxAvg208Nye&#10;GP7Lk82TUZm+0btvz/LtxWx8EP2XLf4JeIrzVYfG/ifxJ9oh8n7LrN75sSf7W2vRfi183wz8Uf8A&#10;YOm/9BoGcb+yN/ybb4A/7BkVewV43+x9/wAm0fD3/sFx10nif45eA/BmpvpuseKNOsr+P78Eky70&#10;+vpW9GhWxEuSjByfZJv8jGrXpUI81WSivN2PQKK8q/4ae+GH/Q46d/38o/4ae+GH/Q46d/38rt/s&#10;vH/8+J/+Av8AyOP+0sF/z+j/AOBL/M9Voryr/hp74Yf9Djp3/fyj/hp74X/9Djp3/fdH9lZh/wA+&#10;J/8AgL/yD+0sF/z+j/4Ev8z4x1//AJPck/7DX/s1fpEvSvzC1jxroM/7WMniZb+P+xP7U+0fav4N&#10;u6vukftPfDD/AKHHTv8Av5X3/FeCxVeGCVKlKVqaTsm7Ps9Nz4vhvGYejLFOpUirzbV2tfxPVaK8&#10;q/4ae+GH/Q46d/38o/4ae+GH/Q46d/38r4D+y8f/AM+J/wDgL/yPtP7SwX/P6P8A4Ev8z1WivKv+&#10;Gnvhh/0OOnf9/KvaJ+0D8O/EN+lhp/i7SpbuT7kf2hU3/TNRLLcdBOUqEkl/df8AkVHMMHJqMa0b&#10;v+8v8z0eiiivOPQCiiigAooooAKKKKACiiigAooooAKKKKACiiigAooooAK+Sf8AgpJHL/wozRpi&#10;dllD4n0t7tj90RfaF619bVxfxa+F+h/Gf4ea14O8SQfaNL1S3MMuz76f3XX3B5FIaPJP2/Li1i/Y&#10;2+IzSOnlPpapF/tsZI9uK9T+BcVxF8GPASXP/Hwug2W//e8hK+abH9h74h+JP7C8N/ET4vz+K/hv&#10;ok0c1vo8dj5NxdLF/qo7iXd8wFfSXizwt4tu/FPhS48NeIbfRfD1g/8AxMdNe13m6j/hVW/hxVC6&#10;JGN8dfjh4T/Z88Pvq+qQfada1F/J0/SbCHfe6nP/AAxoo5b69q85/Zi+C/imXxz4h+NXxPijtfHn&#10;iW3jtrTR4PmTRtPXmODd/E/96uT+KX7IHxU8V/tD3XxU8OfEzTdOuEt/sumWWo6abhbCL/YGcbv9&#10;r3r1H4H/AA3+NvhLxbcXnxE+Jum+MdEe22JY2unfZ3SX+9upLYBP2gfjP4n8EQazpOk/DDX/ABXa&#10;NpkjvqVht8pMo38q1P2Ojn9mf4fN5ezfpaN5f9z/AGa9K8cf8iZrv/XjP/6LavNf2O/+TafAH/YO&#10;X/0I0Aez0UUUAFFFFABX5r/E3/k+K8/7DNp/6ClfpRX5r/E3/k+K8/7DNp/6ClfovBX+8Yr/AK9S&#10;/NHw3Fn8DD/9fI/qfpRRRRX50fchRRRQAUUUUAFFFFABRRRQAUUUUAFFFFABRRRQAUUUUAFFFFAB&#10;XIfFn4e2nxX+HPiDwhfyPDaazaPaSSJ1Td3rr6KAOO+HPg+78MfDfRvDWvXkOu3FlZLZXFwIdiTq&#10;o2j5P92vDPBn7E9j8Nf2itO8d+Fddm0/wharcy/8Ii/zW9tczLtd4P7gPXbX0/MzRQOy/M6rX5pf&#10;BD9nm+/bi1Xx149+I/xF8R2WrWOuXOjQ6Hod79nGmRRNxGw96AP0yor4jf8A4JW+CH+/8RfHz/xf&#10;PrDGvsjQdHj0DQ7HS4Xkmhs4I7dJJ33O6qu0bj60AalFFFABRRRQAUUUUAFFFFABXgnxW/5O2+A/&#10;/YP8Sf8Aoi1r3uvBPit/ydt8B/8AsH+JP/RFrQB73XwN+2zZwa5+1N8INJvo/tWn3Vzbwy2r/cdG&#10;uUzX3zXyZ8cLdPiF+1z8L/B2ox+RpmnxSa5FNB8ssk8R3KrN/c+Ws6td0KU0lrO0V5O6af4H0GQU&#10;efMYVpP3aSnOXnFU5Jr53PAPHsar+31dxx+WixanpyIn9xVWGv0yr82f28dB07Rf2g9FvdPgS2vd&#10;R0/7Rdun3pXVtob/AL5H6V+hHgxmfwdobO29jYwFmbv+7WvYXv5RQb05KlWPrdqd/wDya1vI87Ol&#10;FZtGpDarh6ErbW5VKlb/AMp3Xk7G9RRRXlnAZfiBN+g6kv8A07Sf+gmvjnwJ4H0XS/2PfFGvW+mo&#10;mtXlnc29xe4/evH533f92vd/2rfEOqeEvgD4u1bRrp7G/trZXSeMfMi7lDY/DNfnnc/tJvH8Ete8&#10;H2GuX0E9zrMMtvD5fyiz8tvOXd7y7Wrowud/2VXhBzag5QlKKduazv8AO1vxPXw/BmL4lw0quGgm&#10;7TipNN8ukd7J2vzX01tFnD+E/i1feGvjhoXizXLh9X/sR/JVJH2/ulVkVPwr1P4taJ4Q0H9nbw5f&#10;6XdPq3irxXffalni+7DAu7zYDt/3lytfPWsLbXFrfXMfzsbjCuO/ytXr/wAKrzw/8TR8Fvh7JPOl&#10;1FrN3/aBT5NiysrJtb/gNefXxtbAzr5c6lqWKnzylH4nH2jjbtpaT00d1ukftM8lwuOhgeIKdKTr&#10;ZfTVOMJJKClGh7W7VuZXk4Rd7Ws7JPU+uP8AgnR4QbTPhbfa677Gv5vs/wBl2bNhj/i/HNfQfxyI&#10;Hwc8aH00m4P/AJDNaXw7+HmkfDHwvb6FocHk2kWXZnPzOx6s3vWd8a7K61H4R+LrWygkurufTJkh&#10;hhG53Yr/AA19P9Yp1s1pTg3yKUEm7J8sbJXtpstT+aqqqSwladZLnnzyklquablJpX6XZ+b/AMLf&#10;gnr3hz4rfDLxjqcdrHouvanHcWXkSb3f6r/DX6L/AAs+CXhz4RHVpdFjkkudTuGmnuZ33uctnZ/u&#10;ivl2xvILzwl+zWLedJmtr/7PKU/glGNyH3FfdNepnmFjlilHDXj7edSU/wC81Vly39FsKhm+Jz+V&#10;KeOaksNTpwp2WkY+zje3m92wr5Y/bj/1vwd/7HK2/wDRb19T18rftySf6V8HYv4m8YQN/wB8o1fn&#10;2N/gS+X5o++4Z/5G1H/t7/0mRqfDzGhftgfEGLUT9il1fT4H05J/l+1In32T+9ivpWvmf9qnw1de&#10;G9b8J/FTTZ5LeXw7cRxag6N92zd9rYX/AIFj8a+h9L1KDWNNtb61cPb3USyxP6qy5Ffa5y1iaOGx&#10;8XpKCg12lTSVvnHll8z83yxuhVr4SS1UuZecZa/g7o0aKKK+YPoAooooAKKKKACiiigAooooAKKK&#10;KACiiigDC8aHb4O10/8AThP/AOi2r5Y/4JreGNQ0r4S65rF15f2LWdUaW02Nltqbkbd+NfU3jb/k&#10;TNe/7B9x/wCi2rwz/gn9/wAmy6D/ANfd7/6UyVzqtKliOSO04NP05oy/NI+jp0o1cirSl9mtTa/8&#10;Aqr8mzK/4KBxqnwv8I3CnZcR+LbDZN/GmVl+63auQ+C3g1viH4j/AGlfDiXX2N9Tvo7f7V99U3Rt&#10;83vXSf8ABSXTb3VP2fLd7K1muVtNZt7qd4F3eVEscw3n2BZat/8ABOpA/wCzpaXDDdcS6hcmWY/e&#10;f5u7d64KVWdHNY1KejjaSfmv+CfVyhCXBU3PVSk6bX+Jxlf7o2t536Ht3wl+Hdp8LPAmm+HrUIWt&#10;0/fTom3z5f4n/Gu4oor3a1apiKsq1V3lJtt+bPyylShQpxpU1aMVZBRRRWJqfk3+zrp9j8RPjPoX&#10;hOC0g0/VLDxJd6zNrP3nmgTpBt/4DX6yV+d3wx8P6d4W/wCClWv6XpVqlnZRedIkMf3FZ7aN3/Nm&#10;NfojXk5cmo1E5XtJxT8o6I/SeN6yrYjCzhHlU6UajV72lUvKWul9Qooor1j82CiiigAooooAK8O/&#10;a3+Deq/HL4P3vh7RrmODUVmju4km4SVk52Z7Zr3Gis6lONWDhLZnZgsXVwGJp4qg/fg016o89+BX&#10;hXUfAvwe8I+H9XSNNV03Toba4SN96h1XHBr0KiinCChFRWyMsRWlia06895Nt+rdwoooqzAKKKKA&#10;CiiigAooooAKKKKACiiigAooooAKKKKACvzK8D/HD4K/s8/tV/GbSPiTcWmr3uqaot9aeIrqx+0+&#10;SrL81o3ynbsr6f8AjF8RPj78MPH13qfh3wLpvxC+Hvlqy2ljP5Opwtt+brw9cv4H/a/+AHxA16TS&#10;/Fui2XgPxezYuNN8Y6XHazb/APfcYagDQ8Fftmfsz+LvGmj6J4dv9Hn129l8m0MOj7Pn/wB/Z8tf&#10;V1cjpXgDwS72up6Z4e0Ldjfb3dpYw5/3ldVrrqACiiigAooooAK5L4sf8k08T/8AYPm/9ANdbXJf&#10;Fj/kmnif/sHzf+gGgDhv2Qv+TZPAH/YLjr4Q0PwH/wALk/aNv/D99qMkL3d3cn7W/wA7/KzV93/s&#10;hf8AJsvgD/sGR18efs9f8njx/wDX/e/+z1+l8H1Z4fD5hXpO0o07p+auz4LienGtWwdOavFzs162&#10;R6q3/BOGxH3fFcn/AIC//ZUn/DuGz/6GyT/wF/8Asq+1aK8b/XDO/wDn/wDhH/I9T/VjKv8An1+M&#10;v8z4q/4dw2f/AENkn/gL/wDZUf8ADuGz/wChsk/8Bf8A7KvtWij/AFwzv/n/APhH/IX+rGVf8+vx&#10;l/mfFf8Aw7jtf+hsP/gJ/wDZUn/DuGz/AOhsk/8AAX/7KvtWij/XDO/+f/4R/wAg/wBV8p/59f8A&#10;k0v8z4q/4dw2f/Q2Sf8AgL/9lR/w7hs/+hsk/wDAX/7KvtWij/XDO/8An/8AhH/IP9WMq/59fjL/&#10;ADPitf8AgnHY/wAXiyT/AMBP/sq+cvih8LYvg78ZbLw5b332xIpYZPPKbPvNX6w1+bf7Xn/J0cX0&#10;tP8A0Kvs+Fc+zHM8bOji6vNFQk7WS107JHy3EeTYLL8LGrh4WlzJbvz8z9G7T/j0h/3FqzUFp/x6&#10;w/7i/wAqnr8be5+pLYKKKKQwooooAKKKKACiiigAooooAKKKKACiiigAooooAKKKKACiiigAoooo&#10;Aw/HP/IleIP+wdcf+i2rzX9jr/k2rwF/2Dkr0rxz/wAiV4g/7B1x/wCi2rzD9kGRbf8AZj8ByH7q&#10;6YjUCZ7XRXwz45/4KB6lY+Jb+20DRrSTTbd2iSS7Lb3x/FxXO/8ADxXxX/0BdN/Jq+5p8F51Vgpq&#10;mtdfiR8hPivK4Sced6eTP0Ior89/+Hiviv8A6Aum/k1H/DxXxX/0BdN/Jq1/1Hzr/n2v/AkT/rbl&#10;f8z/APAWfoRX5r/Ez5v24rv/ALDNp/6DHXQ/8PFfFn/QB03/AMerwnXfjDfa38XH8fPaQR37Xcd3&#10;5A+5uSvsOG+GsyyyrXniYJKVOUVrfV2Pl8+z7BZhTowoNvlmm9LaI/X2ivz3/wCHiviv/oC6b+TU&#10;f8PFfFf/AEBdN/Jq+P8A9R86/wCfa/8AAkfUf625X/M//AWfoRRX57/8PFfFf/QF038mo/4eK+K/&#10;+gLpv5NR/qPnX/Ptf+BIP9bcr/mf/gLP0Ior4M8N/wDBQ7WX1eCPWPDtpNZSuqZtHZH5b3r7tglE&#10;sKv2Zd1fO5pkuNyZxWMjbmvazT2tfbtdHtZdmuFzRSeGd+XfS2+35E1FFFeGewFFFFABRRRQAUUU&#10;UAFFFFABRRRQAUUUUAFFFFAEU04gheRvuqu6vzB+D3w6+Mf7SPxW+JHxh+GPi+1+DmmX+otpPkQW&#10;6zfb2t22s8sTKU3/AO1iv08uNywSGNN7hTtT1r81fhj4Y/a8+C3xK8dat4a+G+gP4e8SalJe/wBg&#10;NfKlpBL/AM9Yvm3Lv70Aert+zh+1y5TP7S1vt7/8SS2T+UNfY+g2t5Y6HY2+o3X2+/igRLi5CbPO&#10;kCjc233r43f4x/tots2/BjwjH/3FGb/2evsjQpr+40Owm1OBLbUnt43uYEO5Uk2/MB+NAGnRRRQA&#10;UUUUAFFFFABRRRQAV4J8Vv8Ak7b4D/8AYP8AEn/oi1r3uvBPit/ydt8B/wDsH+JP/RFrQB73XzH4&#10;v8Pavcftx+CNYj0q7k0e30O4he+SBvKRzu+Vn6V9OUVjVpe1SV7Waf3HpYDGvAyqSjG/PCUPTmVr&#10;/I+KP+Cj/wAPpLrwbofjjTbRBe6TcrFe3ivh/Ibou3+L5q9y8N/tAeArLw34StV8RWl5cX8VvaRQ&#10;2UnnMJTGuN+Pu/jXM/t8Nt/Zi8Tf9dLf/wBGrX50fs861ZaR4v0m4vJNi22oQXMr7P8Alkjc162S&#10;Rjjs0jlNaVqc1KatvzqFrLpryq56OdYOS4PlxFTV6uGkqe117OU4u8uvuObtrZJ2P0f8K/tX6T8Q&#10;PHHjzwxoGnTPN4Ysprg303+qmkTgrt6/erY/Zk+OV38b/B99e6jYx2Wpafc/Z5hB/qpMjKla+Nf2&#10;R9d0+8+NnxlmjukVNU06/msUf5HmUyM/y/8AAa9+/wCCeq7fBXi7/sKp/wCi67MloU8Xw9jcZXiv&#10;a05wSfVJtpo8bjTDRyXibC5fg21SnS5mnrd8t7/ebX7ePxFsPC/wSvPDxEdzq/iZvsFtah/m29Xl&#10;x6Lgf99V+VniLQLrwzqktjd8TRHpH2r7r/4KFalZ3vxe+HVtbTxz3lnbzG5hjOWiVpI9pb0r5n8R&#10;/Dq58feKPHd7a3SWv/CPaT/a0qOjbplXy02r/wB9CvhM0wftsLHExTc3NwS8oxi9O7bl26H7jwJm&#10;qynEwy+pJRpSoOvNvdSlVlCPolGCa781+xf/AGTPDOmeMviv4c0rXLFL+wmv4S0L/cfCSfer33wh&#10;+zb4qT9uq41e6019J0Kxv21qC5igzbyxD7kSMPlVj6e1ebfsk+A9e8IfFX4eapqtg9jZa3eb7GSb&#10;5HmVFbc23+781fq1X0WJy+E8ry2VSPLJQb2s3apO1/Q+IzPievgeJs8p4SanTqNRWt4q9GkpONtL&#10;3Wvd7hRRRUH52fnd8N1/4k/wyb/qfbuv0Rr86/2f5v8AhO/FvhPwhB/os+ia/ea3Ldv92Zf7ir61&#10;+ilfpfHN44unTlpL33bylNtfej4bhOSnh5zjt7q+airhXzV+3ppduvwCvvEapjW/D93bXumXY+/b&#10;SmeNNy/g1fStcx458D6D8SPDd1oPiPT01LSLnaZrZ2ZQ21tw5GD1r8sxFN1aUoLdo/Tcqxkcvx9D&#10;Fzvywkm7btJ6r5rQ+W/FHxzsvjz+xX4i1i3Esd/apbWeoRzD/luskW78/vV9T/D7/kQfD3/YOt//&#10;AEUtfAngDTbbR/2TvjrYWieTa2vifyYUP8CLJCq199/D/wD5EHw9/wBg+2/9FLX0dGpKpw3h5T39&#10;rU/9Jgedn2FoYLivF0MMrQUIWT6JuT/U6SiiivEICiiigAooooAKKKKACiiigAooooAKKKKAPPPj&#10;p4zj8AfCPxXrr2jXqWtjJ+5T+Pcu3/2avNP2BrcW/wCzH4bdv+Wst1L/AN9Tsa6X9sH/AJNs8df9&#10;eDfzFYX7B/8AybH4T+k3/oxqVOlCbq1ZbxUUv+3nK/8A6Sj3KlWVHKKVOG1SrLm8+SEXH0tzy+86&#10;X9rR1j/Zq+IhP/QImFcL/wAE9bC6079m7Slu7We1eS8uJkE6bd6M3ysvtX0dfWEGpWclvdQpc28q&#10;7XimTcrfUU62torG3SGCNIYo1wiIu1UFcjoXrqvfZWsVDNeTKJ5WofFUU+b0ja1vxvct0UUV2Hgh&#10;RRRQB8QfDLwfL4l/4KJfEnxBFdxwxaEke+Ap80u+2ij4+lfb9ZsGkWNpeT3kNnBDdT/62dI1V3x/&#10;ePetKuXD0FQUl3bf3nuZtmks0qUpNWVOEIJb6RVvxd38wooorqPDCiiigAooooAKKKKACiiigAoo&#10;ooAKKKKACiiigAooooAKKKKACiiigAooooAKKKKAPPPEnx9+HXg7xbB4W1vxno+l+IZQuzTrq7VJ&#10;fm+7n0zWN8XvDnwq+ImqaL4L8e6NpWu32upI9jBd2yu77FyzI/Vfzrgvh3+yvpbeJfi2vj/wvpXi&#10;S18Taz9ut9Ru0WaZ4GiUeXuPzps7YrmPCv7NfxA8AftD+B3t9WXxJ8K/D8Vy+nyalJv1DTTIu3yC&#10;55kT0oAhn/YN1n4VTz33wH+KGueAGZt/9h3r/btMf/Z8uTOK+gPgdJ8RT4Hji+J6aSfE8UrRvNow&#10;ZYZl7PtP3c16NRQAUUUUAFFFFABXJfFj/kmnif8A7B83/oBrra5L4sf8k08T/wDYPm/9ANAHDfsh&#10;f8my+AP+wZHXx5+z1/yePH/1/wB7/wCz19h/shf8my+AP+wZHXx5+z1/yePH/wBf97/7PX6Lwr/u&#10;WZf9e/0kfDcR/wC9YH/H+sT9KaKKK/Oj7kKKKKACiiigAooooAK/Nz9rz/k6C3/7dq/SOvzc/a8/&#10;5Ogt/wDt2r9F4G/5GVT/AK9y/Q+G4v8A9xh/jX6n6OWn/HrD/uL/ACqeoLT/AI9Yf9xf5VPX52z7&#10;hbBRRRSGFFFFABRRRQAUUUUAFFFFABRRRQAUUUUAFFFFABRRRQAUUUUAFFFFAGH45/5ErxB/2Drj&#10;/wBFtXlX7J3/ACar4L/7BP8A8VXqvjn/AJErxB/2Drj/ANFtXlX7J3/Jqvgv/sE//FVUd0TL4WfI&#10;n7HGk2Ws/tIXlpqFtDeW/wBju38mZN67ty1+gn/CtfC3/Qu6b/4DL/hXwL+xN/yc5ef9ed7/AOjF&#10;r9Iq/ReNqtSnmkVCTXuR6+p8LwnSpzy9uUU3zPp6HL/8K18Lf9C7pv8A4DL/AIUf8K18Lf8AQu6b&#10;/wCAy/4V1FFfA/Wa/wDO/vZ9p9Xo/wAi+45f/hWvhb/oXdN/8Bl/wo/4Vr4W/wChd03/AMBl/wAK&#10;6iij6zX/AJ397D6vR/kX3HL/APCtfC3/AELum/8AgMv+FH/CtfC3/Qu6b/4DL/hXUUUfWa/87+9h&#10;9Xo/yL7jl/8AhWvhb/oXdN/8Bl/wo/4Vr4W/6F3Tf/AZf8K6iil9Zr/8/H94fV6P8i+4/Mz9szSL&#10;TRf2g47eytYbODybV9kKbFr9K7T/AI9Iv9xa/N/9uX/k49P+ve0r9ILT/j0i/wBxa+94mblleWN/&#10;yP8AKJ8dkCSzDHpLTmX/ALcWKKKK/Oj7kKKKKACiiigAooooAKKKKACiiigAooooAKKKKAK9y0iQ&#10;SNCm6QI21PVq+NLj43ftiQ3t1HD8DPC09ukrLFIdVZd67vl/jr7NmnWCF5JPlVV3NXzXP/wUb/Z7&#10;t7meCX4g2kcsTMjo8Ev3h/wGgD5c/aO+PX7S/ia08P8Aw38ZeAtG+G1r4u1GCzh8R2N9I/kMsit9&#10;8Pha/Sfwzp0+j+HNMsbq6+3XFrbRxPcnjzWCgbvxr84/2+v27fhD8R/gh/wivg/XY/EOs3+oW7xT&#10;wQOq2HlSq5m3FevpivqP4D/tn/CP4mXXhvwVoHjaPW/FctkqCDyJEaZ44tz/ADFcfwtQB9H0UV4l&#10;qf7Xnwr0jxjJ4cufEbpdx3K2s119lmaySU8bGuNvlj/vqjyQPTU9toqKN1lQMp3q3KtUtABRXMeI&#10;/iF4e8Kaxo2k6rqUFrqWsTfZ7G2c/PO+M4Arp6PMAoryf4n/ALTHw++EWtwaR4i1adNTeLzntbGy&#10;nu3hi/56SiNTsX6133hbxVpXjfw/Y61ol/DqGmXiebDcQHcsi0LUVzarwT4rf8nbfAf/ALB/iT/0&#10;Ra173XgnxW/5O2+A/wD2D/En/oi1oGe90UUUAfPn7cNgmofs5+IYmk8v95Cd/wD20FfGdp8FtC+H&#10;vij4p6REJtUOjaRYXVjdXI2TI03lu/3fl/ir9EPjV4f0/wAV/CnxRY6jALmBNPmufLzt+eNWdD/3&#10;0tfnH4E+JemXGu/Eyf4ja5Paza3o0C2N0kH+uaLb5SfL/u4r28NTw+Ghg84tyujXSqT1+CS93bom&#10;pJ+qXU9DBYnMMww+Z8N0ZOca+GlKnS01qRnC9ut+XXfRJvS1zgv2abuCy+OtpNcTx2sX2e9Te77V&#10;5ikrvv2Y/EWoJ+1R4U0xLueCyFxIjQwSMiTDyt25h/FXiniDwhqfgrRvBfi1ruFofEkM13bRwH5o&#10;PKmaNg9a/gjxVqeh/HDwxq+lT/Y9QfUbf5ym/Zv2q3X/AGa+Yo42NDJcVSpyd5YinKSto4NTcbPz&#10;cb/cfuuY5M8y4kw2Nai4LBV6cXfWNaEoQndeSm4316nt/wC1HaLf/tm6zZl9iXUNpE7p975ooVr6&#10;D079n/U9O+PfjG/u9Ijl8BXng5dLS63rvnlVYuuP4vlavIE1i0+I/wC3pqWqx2nl2Nl52nNBdfO7&#10;yRW2zft+seRX1L+zbqFzqf7P4ubu7nvZj9sHmTvvf7zV7kZzeAwVJpq051U773qOKffTlZ+KZtiF&#10;hs1xfKk3LDUaE0+n7qMpL11j3R8+fDLWrvxh4k+Aqtcf2ne6XdXsVwkP3raAfKnmY/nX3zX59/sE&#10;/wDJatZ/7A83/o+Ov0Er7bjmCoZjHDR2jFv/AMClKf4c1j8u4Sm62BdeW8nb/wABio/oFFFFfnJ9&#10;ufnV+xe279os/wDXte/+hV+itfFXwytbbTf28/FdvbokMSpNsRE2r80UbN/49X2rX6HxvX+tY+ji&#10;Erc9KDt63Z8TwlR+r4OrRbvy1JL7rBRRRX54fbH5p6/4p0v4V+H/AI2/CLV7gPr+payup2N1Gn7q&#10;be0b7P8AZIVa/QLwLPFafD3QppH2RR6bAzO33VURLXw/+3b4SuNc/aM8IQaPpsc982iSX0yR7UaZ&#10;YmmZmZvZVr1f9nD46an8b/2e/G8upabbaedHsZ9Pi+yFiHVbb7x3d62pYulTyeGCclzxq1Gl15eS&#10;G/6eh9Xm+U18wzKOdUoNU50KPtJN6c7nUhaK32inZbXPSPjl+0RYfC7wBY+JtIhg8RxX1ytvC0E2&#10;Yj3b5hntmvRfDPjTTPFFlYywTRx3V1Zx3n2J3Xzo0dcrkV+Tfw68WWV3+z/d+Fpb6R9Vj1xb2Gyf&#10;dsSDy9rMv/Aq+rP2QfGs/jj4339/dQQ2ssXh6CxRIf41i2jdX2OX5PQzPheObwXLOPO5O972cUlb&#10;tvsfnfEdWrw5xbWyGpJyj7ijdW0kubm/G3VPfyPt6iiiviD2QooooAKKKKACiiigAooooAKKKKAP&#10;Fv2wP+TbPHf/AF4N/wChCsH9g7/k2Pwn9Jv/AEY1O/bi8Vaf4Y/Zy8Tw3s4hl1SP7FaoE3F5T8wX&#10;/wAdNdr+zj4XsvCXwR8IWOn2os4v7PimaP0kdQW/U0qVXl9tCz15NemnNo/N30PbxFN/2ThZN2/e&#10;VHbq04QV15Jqz82eoUUUUzxAooooAKKKKACiiigAooooAKKKKACiiigAooooAKKKKACiiigAoooo&#10;AKKKKACiiigAooooAKKKKACiiigAooooAK+BYbb4vftc/G74madp/wAVL74X+GfB2orpdvomnQL9&#10;qn+XPnux5wa++q/N7T/hh8Qf2pf2qfij4r8O+NpPhN/wi9zH4e8nTof9LvEC7/NlXo2ezNQB7f4H&#10;/Y8+Ivhfxno2tah+0H4q16ysJvNl067jjEUy/wB04r6yr5O8D/snfFjwz400bWNT/aD8Qa9p9lN5&#10;sunT2kapOv8AdavrGgAooooAKKKKACuS+LH/ACTTxP8A9g+b/wBANdbXJfFj/kmnif8A7B83/oBo&#10;A4b9kL/k2XwB/wBgyOvjz9nr/k8eP/r/AL3/ANnr7D/ZC/5Nl8Af9gyOvjz9nr/k8hP+v69/9qV+&#10;jcK/7lmX/Xv9JHwvEf8AvWB/x/rE/Smiiivzk+6CiiigAooooAKKKKACvzc/a8/5Ogt/+3av0jr8&#10;3P2vP+ToLf8A7dq/ReBv+RlU/wCvcv0PhuL/APcYf41+p+jlp/x6w/7i/wAqnqC0/wCPWH/cX+VT&#10;1+ds+4WwUUUUhhRRRQB4/wDG39pnwd8AxaQ+Ipp3vrtPNhtbWPe7LuxuryZf+ClPwuaRFNprCK38&#10;fkL/APFV6r8cP2bvBXxteDUPE9nPNeWNu8UM0E3l/J97afxr82v2dPhD4d+In7RknhDWEnfRw1yu&#10;xJNj/J935q+exuIxlGvGEGrSdl/wT9k4YybhvM8rq4nFRqOpQjzVLOy6tKNr30R+rnw7+I+hfFLw&#10;xBr3hu7+2abNuRZCm07h/s11tcX8LvhdoXwj8Jw+HvDsDwadE7OFkk3sWbrzXaV7tPn5F7T4utj8&#10;lxf1f6xU+qX9nf3ebe3S/mFFFFaHKFFFFABRRRQAUUUUAFFFFABRRRQAUUUUAYfjn/kSvEH/AGDr&#10;j/0W1eVfsnf8mq+C/wDsE/8AxVeq+Of+RK8Qf9g64/8ARbV5V+yd/wAmq+C/+wT/APFVUd0TL4Wf&#10;J37E3/Jzl5/153v/AKMWv0ir83f2Jv8Ak5y8/wCvO9/9GLX6RV+gcc/8jSP/AF7h+p8Vwh/yL5f4&#10;3+gUUUV+en24UUUUAFFFFABRRRQB+a/7cv8Aycen/XvaV+kFp/x6Rf7i1+b/AO3L/wAnHp/172lf&#10;pBaf8ekX+4tfonEv/Iqyv/A/yifDZD/yMcw/xr85Fiiiivzs+5CiiigArxT42/tVeCPgTqFvp2vT&#10;XU2ozxealraR7m2f3q9rrwf4/wD7M3gf4tw3viXxBY3Emr2mnyRRTwTsmFXLDjua5sT7b2b9hbm8&#10;z3MlWWyxsVmvN7J/yWvfpv0OAX/gpT8LmkRWtNYQN/H5C/8AxVfQvw1+J/h/4s+GYde8OXhvNPkY&#10;pudNjo3oy1+XH7H/AMFPDnxh+LmraB4ghnmsLe3kkTyZNjZVq/UL4V/CnQPg74VTQfDsLw2Ku0hM&#10;j7mZj1Oa8rLcRisT+8qW5fxufdca5PkOSSWDwSmq+j1d48r87b6Hb0UUV7x+UhRRRQAUUUUAFRSt&#10;5UbsqF9q/cWpaKAPkjSP+Ckfw0TxNqOgeOdJ8RfDSa3dokn8T2Oy3uWVtrKjxl/1r2Hw/wDDj4P+&#10;MoXvtE8PeEtWR8SvNa2sE33+ctt9a7Dxl8OfC/xCtI7bxLoWn67BHu2R30Cy7M9cZr5a8Rf8E2vD&#10;Wh351b4ReMNf+FOqfM0qabO0tvct1TzEZugNAH0f/wAKH+HH/Qi+H/8AwXRf/E1a0L4Q+CPDGqR6&#10;npHhPRtL1GMNturSxjSVM9fmAr5IvPiv+1f+ze3leNPBum/GbwzF/pdzr/hr9zcW0A4ZPKO3c4xu&#10;+7+Ne4fs8/tkeAv2j7u70zQ/7V0XxJZp5txoOvWn2e7SP/npxuRh/utQB33xv1ufw58GvHOq2jul&#10;1ZaJeXETp95HWFmXH414x8MPAOjal+wTbaVcWcM1vqnhOS+ud6ffnlgaVpPrvO6vofxf4bt/F3hP&#10;WNCun2WmqWc1lKV/uyoyN/6FXyFYX/xk8FfCmf4HWnwz1DU9RW0k0Ox8aJPF/Y6WjrsSd8t5m5Eb&#10;ldnUUkt0UmlbyPZv2L/Edx4s/Zi+HuoXjzTXR0uOJ5J/vybPl3fpXuVcX8H/AIfR/Cz4YeF/CUU/&#10;2pNG06Gz87H+sZFwW/GrfgfxVfeLdOvLnUPDepeGJILuS3S11Ly98qo3yyrsY/K3ark7shHyT8Yf&#10;gna+Df2o/hH44vdc1XxB4i1fxLJb+ffTfuba28ttkEUQ+RQP733q+368C/aB8EeIvFXxP+DmoaRp&#10;T3+n6NrrXeoTq6j7NF5ZXdzXvtH2UvUpny5+xrBD4k1z41eKL+P7Tqt541v9OaedPm+zW7bIo/oB&#10;Tf2LJ10vWfjV4Xg3ppmj+MrkWkX/ACyhWX5iie27NZsNv49/Zb8f+Nz4d+HuqfEjwj4v1CXW7M6G&#10;8SXOn3cn+vjnEjr8jNhlZf8Aar0r9lz4Ya38PfB2tX/ijy4PE3ifVrjXL61gO5LZpT8sO7+LaKS0&#10;Wvb8QbWq8z1HXvGOh+FWgGs6xY6Y0+7yvts6xb8dcZr598b+OtE8V/ti/Au30XWbHVvI07xA032G&#10;6SXZuggxnb/u17j43+FnhD4ki0Hinw3p3iA2hY2/2+BZfKLdcZr598Q/CTwn8OP2w/gfN4W8Pab4&#10;fF3p/iBbgadbrF5uyCHbux/10pCPq+iiigDlviSdvw58VH00q7P/AJBavx68Z/DzxFrPg+TxZaac&#10;83h7TEjtru93r8kp7bevpX7C/Ez/AJJt4r/7BN3/AOiXr5m/YU0HTfEvwn8T6fq1jDqFhNqC77ed&#10;N6P8n92vrIYVYvhXHQbt79P82cmUZzLIOL8Dj4R5uWFRNeTVnbztsfNnxl+G2seGf2S/hRqOs28d&#10;pLAtxb/ZpPnkHnzyTRP+KNXOfGGwtdP/AGpvCFvZ28drGYtEby4E2JuMMOa+uP8AgonpEDfBPRrN&#10;NltFBqCmJUGFQJG2BXyXonjf/hbMPxV8Tahplrb6lp/hO0S0eP8A5YPDLFGsqN/C1fA55SqU8Hgk&#10;/hcOVefs5SevpzL7z934Ex6xdXMsUlr7acpL+X6wqKVr9G4ybttbzR6H8HoxN+2h4hgf5Em167i/&#10;NZBX3z8M/hfY/DHwPF4at7ufULRHkcy3H333tk9K/M39ivULi6+NOm6ldSPd3X2hrh5JH+Z2EEh5&#10;r9Kvgn8RLj4peAbTxDdWMenyzyyJ5EMm9fkbb1r6SpPmyzLpLf2b/wDTtQ/Js/oPD8TZpQk78tSC&#10;+6hSPmL9lzRLTw3+1f470uwi8qytbS5ihj/ur50dfbteTfD34A6N4A+IniTxjHdz3uqay7f677sC&#10;s25kX8a9Zr1uI8ypZpjI16LbShCLb6tLX8T4vI8DUy/DSpVEleUnZdm9Aooor5c+hPMvB/wV0vwl&#10;8SvFPjOO5kvNQ15lZkmjUi2x/cPvXptFFdOIxNbFTU68uZpJfJKyXyRz0aFPDxcaSsm2/m9X+IUU&#10;UVzHQfGX7SHzftgeEFX7/wDwheqf+i7mvC/2e/FOpeDf2H/i/qmkTfZr9NRhi8zZu+SXyY3/APHW&#10;avZ/+CmUP9m+CfBuvaeTZ6wuptZJewfLL5TwSbo939018g6D8RJfDf7PniX4e28ckd1qmqW+o3c3&#10;yvE9sPL/AHfqp3KrV879Vr1sVV9ktIqTv2/duS+9QlY/fMsrUJ5Fg3U1c50I8vdQxCjKXonWjfrq&#10;anjTwdpfgj4ix2OjwfZbSXQLO7ZN+/8AevGrO3/fVfQv7BMW/wCLOqyf3NMb9XWvG/2f7SX41/tE&#10;+HrHxPA+qWcumfZ7jyU2bI4o/wB3ux92vatJeL4dft4eHvBGiSf2ZoFvbMi2sY+/vgZ8O/Vvm9a/&#10;Y8uzjDZRw7LIq+lSo6iTXwq0pNeevLZeqP5/4qyPHZ/xVLPMP70aNGjOSd+Zrkgnaye3Pd+jPvmi&#10;iivz40CiiigAooooAKKKKACiiigAoorE8R+JNM8I6Ncarq94ljYW4zJPJ91PyqoxlOShBXb0siJz&#10;jTi5zdkurPlr/gpku74FaT/2HIf/AEXJX0d8JP8AkmHhT/sGW/8A6LWvib9sT48aF8d/2fbq88Pw&#10;XcNro/imOxeS6RV8791IQ6YY/Kfevtn4S/8AJL/Cf/YMtv8A0WKKDUsPWa/mj+Uv1Pos3oVMLh8B&#10;SrRtJRqu3rKm196OyoooqTwAooooAKKKKACiiigAormvHuo3GkeDNcvrNglzb2M0sLn+F1U4rk/g&#10;L45vfF/wa8PeJPEN3B9uurfzLifCxpncR+FdscJUlhXi18Kko+d2m18rI5XiIRrqg92m/Kydv1PU&#10;aKzJtd0+B0jkvrZJH+4jzKN1cp8W4/EsnhZV8KeINN8Oan9oj/0vVU3RFP4l+prKhRdarGm3y83V&#10;3svuTf4GlSqqcHNK9uiO+orw/wCNvxj1D4ZS+DdNt5tOe91e8jt7qaR/9Sn8UgX0rqfHMniXUtT8&#10;L3PhbxPpGm6a1zm7jvPn+2Rf3YiP4q7lllZQpVKjUY1Oazd7e76J79Dl+uwcpwim5Rtdep6PRVa5&#10;uorSEyTukMa/xu+1ar2mrWV82y2u4JnH8MMitXlWbV0ju5kna5o0V4n8R/jVN4T+MHgzwjbzWMNl&#10;qnmPfXU0yhodv3U9s102up4pn+JXh6fTPEmlWvhjyW+16VMP9JuW/haM+leo8trQhTnVaipxc1e+&#10;qV1bRPVtaX+djiWNpylKMNXGSi7d3b8r6no1FVLy7gsYPOuJo4I16vI+1ajsdUs9QD/ZbuG62/e8&#10;lw38q8uzte2h2uSTtcv0VSe/to7j7O9xGs+zfs3/ADbfXFR2WrWWol1tLuC5ZfvCF1bFHLK17aBz&#10;K9rmjRRRSKCiiigAooooAKKKKACiiigAooooAK+KPF/7GXi7xL8dvFHxC8J/HGfw1rGo7YZrWxtY&#10;32RBfljdd3zfjX2vXyn8Rf2D/A/j/wAaat4p0Hxf4k8H+Jb2Xfc3Giao2zzP+uXSgCv4T/Zx+Lvh&#10;DxpoWqa9+0Pfapp8Vx8+mz2McSXX+xX1pX5k6/8ABPx/8O/2mfhP4d+LPxU1nxD8PJ9Rabw9qK/I&#10;76gi5SC4/u5X+Kv02oAKKKKACiiigArkvix/yTTxP/2D5v8A0A11tcl8WP8Akmnif/sHzf8AoBoA&#10;4b9kL/k2XwB/2DI6+ALP4kXfwn+OupeJ7G0gvbu2vrlEgn+4+5mXtX3/APshf8my+AP+wZHXxl8D&#10;9Kstc/a3NjqNpDe2kt9e74Jk3r/y0r9N4NnTp0cfOtHmioaruveuj8/4qhOpVwcaUuWTno+z0Ox/&#10;4eQeK/8AoUtG/wC/0n+NH/DyDxX/ANClo3/f6T/GvtL/AIVL4M/6FfSv/AVKP+FTeDf+hX0r/wAB&#10;Vrn/ALa4c/6Fz/8AAjf+ys7/AOg38D4t/wCHkHiv/oUtG/7/AEn+NH/DyDxX/wBClo3/AH+k/wAa&#10;+0v+FTeDf+hX0r/wFWj/AIVN4N/6FfSv/AVaP7a4c/6Fz/8AAg/srO/+g38D4t/4eQeK/wDoUtG/&#10;7/Sf40f8PIPFf/QpaN/3+k/xr7S/4VN4N/6FfSv/AAFWj/hU3g3/AKFfSv8AwFWj+2uHP+hc/wDw&#10;IP7Kzv8A6DfwPi3/AIeQeK/+hS0b/v8ASf40f8PIPFf/AEKWjf8Af6T/ABr7S/4VN4N/6FfSv/AV&#10;aP8AhU3g3/oV9K/8BVo/trhz/oXP/wACD+ys7/6DfwPi3/h5B4r/AOhS0b/v9J/jXiXjn4pX3xf+&#10;Kun+I9QsYNPuJJoY/Ig3Fflb3r9Pv+FS+DP+hX0r/wABVr8/v2pdDsPD37SFvZ6baw2VqPsz+RCm&#10;xfvV9bw1mGU4rFzhgcL7KahJ3u3ppofNZ9gcyoYaMsXiPaR5krWtrqfpXaf8esP+4v8AKuc+I3jG&#10;D4e+Bdf8TXEDzxaRZS3jwp1YIpbFdHaf8esP+4v8q8z/AGnv+TefiN/2A7v/ANFmvwmtJwhKS3sz&#10;9ry+jDEYujSqfDKUU/RtJnwbP/wUZ+KmrXt1LpmmadHb7vlhS1MphX/epf8Ah4P8aP8AoHWf/guN&#10;dV/wTB0qz1TUvGsd3awXKLbw7fORW/ir7/8A+EQ0X/oFWX/gOtfMYXD4vFUVV9u1c/cc+zXh/IMw&#10;nlzymE+S2t7Xuk+z79z81v8Ah4P8aP8AoHWf/guNH/Dwf40f9A6z/wDBca/Sn/hENF/6BVl/4DrR&#10;/wAIhov/AECrL/wHWuv+z8X/ANBD/r5nz/8Ardw9/wBCaH3/AP2p+aM//BQP4xTwyJJptntZWX/j&#10;xrw74dfE3xh8NPiJJ4z0mwf+1GaRn82FnT5/vV+z/wDwiGif9Amy/wDAdaP+EQ0T/oE2X/gOtZSy&#10;rEVGpTr3ttpt+J3Ybj3KMHTqUsPlajGorSSluuz93bVn5rD/AIKEfGb/AKB1n/4LjR/w8H+NH/QO&#10;s/8AwXGv0p/4RDRf+gVZf+A60f8ACIaL/wBAqy/8B1rX+z8X/wBBD/r5nD/rdw9/0Joff/8Aan5r&#10;f8PB/jR/0DrP/wAFxo/4eD/GhumnWf8A4LjX6U/8Ihov/QKsv/AdaF8I6IvK6VZD6QL/AIUf2fi/&#10;+gh/18w/1u4e/wChND7/AP7U+Fv2ev29fG/jb4o6N4U8RaTYXMOqXP2fz40aGWE/yr9BK/KHwlbR&#10;Wv8AwUHkhjjSCKLxVcIqJ91MM1fq9WuV1Kk4TVSXNaTRwceYLBYTE4apgaKpxqU1JpbXbf6BRRRX&#10;tn5gFFFFABRRRQAUUUUAFFFFAGH45/5ErxB/2Drj/wBFtXlX7J3/ACar4L/7BP8A8VXqvjn/AJEr&#10;xB/2Drj/ANFtXlX7J3/Jqvgv/sE//FVUd0TL4WfJ37E3/Jzl5/153v8A6MWv0ir8nvgx8WIPgt8W&#10;7zxNcWX9oLtuLbyI32/favpT/h4zpX/QrXP/AH/FfsHFWQZlmePjXwlLmjyRV7rdfM/MOHM5wOAw&#10;cqWIqcsuZvZ+XkfZtFfGP/DxrSv+hTu/+/6U/wD4eOaX/wBCpdf+BCV8d/qhnf8A0Dv71/mfULib&#10;Kv8An9+D/wAj7Lor4x/4eNaV/wBCnd/9/wBKP+HjWlf9Cnd/9/0o/wBUM7/6B396/wAw/wBZ8q/5&#10;/fg/8j7Oor4x/wCHjWlf9Cnd/wDf9KP+HjWlf9Cnd/8Af9KP9UM7/wCgd/ev8w/1nyr/AJ/fg/8A&#10;I+zqK+Mf+HjWlf8AQp3f/f8AShv+CjWlfw+F5/8Av+tH+qGd/wDQO/vX+Yf6z5V/z+/B/wCR5L+3&#10;F/ycen/XvaV+kFp/x6Rf7i1+T3x0+LMHxl+JcfiO3sX09XEEPkSSb/u1+sNp/wAekX+4te1xZQqY&#10;bL8uoVVaUYtNdnaJ5PDdaGIxuOq0neMpJr58xznxL8Yp8PvAOveI2g+0jTLSS58kfx7e1fmIv7bP&#10;x48W6pdS6JqUnlbt32Wy0uOZYV/74Nfot+0z/wAkC8df9gyWvjr/AIJan/ipPG6/9O8P/oTV+J46&#10;VWpiaVCE3FO+39eR/UPCVPA4TIsdmuJw0a06copKSW2ndO29zzT/AIax/aX/AOfzUv8AwRx//GqP&#10;+Gsf2l/+fzUv/BHH/wDGq/V7C+1GF9qv+za3/QRL+vmYf665Z/0J6X4f/IH5Q/8ADWP7S/8Az+al&#10;/wCCOP8A+NVBf/tSftF6lZT2t1NqUlvOjK3/ABJ1X5T9Er9ZcL7UYX2pf2bWejxEv6+Y1xtlsWms&#10;npX+X/yB+J/w5134ofCzxHNrfhqx1Wy1KdGR3Niz71P+yVr1H/hrL9pT/n71L/wSL/8AEV+r+F9q&#10;ML7VFPKalJcsK7S/rzOrFeIOEx1T2uKyunOW15O7/GJ+UP8Aw1j+0v8A8/mpf+COP/41R/w1j+0v&#10;/wA/mpf+COP/AONV+r2F9qML7Vp/Ztb/AKCJf18zk/11yz/oT0vw/wDkD8o1/aw/aWb7t5qX/gji&#10;/wDjVem/softj/Ejxt8XtN8I+KryHU7W9ZonMlqkUsLKv+ziv0KnA8l/92vyr/Z4G39ujb/d1m9/&#10;9CeuKtSr4OtS/fOXM/8AI+ky3HZXxJl2Yf8ACdTpOlTck0le9n5K1rH6t0UUV9WfgAUUUUAfP3xk&#10;f9oLQPHV1r/w8j8MeJPCEOmY/wCEd1SSS3u3uRnJSRVxzxjJr46/Z5/at/adg8C+I5NO+Dt144gX&#10;Vr121K6vv+PWX+KDl/mWOvsj9ojwh8dNWuYdR+EfjbRtHVYvLm0nWLHejHu4l6/pXx9+x9p37UGk&#10;+CvFd/pr+Gb3w3FqmopfaPqqSW801z/y1dHCfd9KANr4Jf8ABVyK38ER23xE8GeLNX8UJdSxXF3o&#10;elxPa/e+Vfvjp92vvnw5o/h7Wby08a2uiwW2sajYxp9ukt1S78g/Osbt1/Cvzg/ZB/aG+Ofg/wCE&#10;NvpHhf4CT+L9CXVLp/7Vgn2I7tM2/r97DfxV+nGhXc+oaPY3N3avY3UsSPLav1hYryn4UAadFFFA&#10;BRRRQAUUUUAFFFFABXgnxW/5O2+A/wD2D/En/oi1r3uvBPit/wAnbfAf/sH+JP8A0Ra0Ae90UUUA&#10;c94z0uXxB4S1vTLZ0juL2ymtkd/uqzxlQT+deb/sx/BO6+CHgWfTtSv473Ury4NxcGH/AFSN02rm&#10;vaaK9Cnj69LCVMDB/u5tN6a3V7a/M4p4OlPEwxcl78U0vRnC/GDw9pniH4d+IE1KygvVg0+4miE8&#10;e7YwibBFflB8DYtnw6+NMx5H/COxJ/31cxn/ANlr9cviL/yTzxR/2DLr/wBEtX5j/sSfDmP4tz/E&#10;zwg949guqaNEn2pE37Ns1fP1aX1qv7KWtqdRxXZ2P1jh3GrK8lxOKUuVe3wvO7bx9ouZPS+xr/sE&#10;eBxr/jq8vUuGE9hYzXMUKfxt/qwP/Ilfd/7MnhjV/CPwj03S9dsX0/UoppneB/8AakZhXiH7PXw4&#10;0j4J/tM+KfDWmySf2dp/h2OZ5rh/vuzRs8lfV3hfxVpHjTR49V0S+j1HT5WZUnhPykrwa+rzKj9V&#10;pYPD7KNGnp5yXM/vk2/mfmmIzBZtmuY5gm37SvUab0fKnywXygor5dzaooorxACiiigAooooAKKK&#10;KAPiv/gqHIB8LvB0f8Ta9u/KCSvgTfLd6j/Zlvbme9v/ALPb26f7RZdtfq7+1h8Bv+F+fDQ6VZvF&#10;b67Y3C3WnzTuyxI24B92OuULV+WP9kz+HPjXpOk3Ukb3em6zb2k0kf3NySKDivPrVa2Dw+Irw6yh&#10;H5OFWMl9z+R+3cIzweZUsLgHL36Ua02tmnGrh6kJea5or1s0fXX7CPhDWfAX7Qni/QdftfsWqWei&#10;RLLCJA/8a+lch+0h43n+HH7b914jtbaO6ns7FQqO+0fNBIN34V9A+Mc+Af27fBj6M2z/AITHTJ4t&#10;WR/m3rErFNv937lfFf7Yfi+Dxp8fvFGsaZ5kMVrKunv5h2Pvi3I3y+lY166q4iVerT5lGpzyiv5V&#10;7z1fl1JyXBzxFWMIVVF1sIqcZy/nkvZq6XeUW0l0R93fsD/EJvHHwTjhv9bn1nXbG7lW9N27PMm5&#10;spuLf7NfTVfmV+xJ8Xrb4K/CXx74iuLKTUA2p2dukCf3mRu/0r9GvDHiG18V+HdN1m03La39vHdQ&#10;hxtbY6gjP5134HD4j+zaOMnH3JNxT7uO5+dcX/VcNxLjMDQesWpW7KST00tbU26KKK3PmAooooAK&#10;KKrfaYhN5O9PNxu2b/moFcs0UUUDCvD/ANsO+h0/9nTxnJPNHCXtPLQu3Vyw27fevcK+M/8Agpuv&#10;nfB/w4qH72trz/2ykqJYqpgksTSV5QaaXnfQ9fKMrpZ1j6OX1pcsKjs3porNvfTZddD8/vDXizU7&#10;vw83gySc/wBgXuorqEsA+95wXbu3f7tfs18I12fC7wqvpp0P/oAr8kIPhzpXh7wz4c1iPWjdavdR&#10;TPfabs2mzdW2xqze6/NX62/B9/N+FfhVv72mwf8AoAr3KOS4zKcgpzx0OWdSrJ6/FZRS1+d7et+p&#10;1cZcTZVxHxM45NV56VGkotr4Odybk499OVNpa2t0O1ooorxj54KKKKACiiigAooooA5b4m/8k88S&#10;/wDYOuP/AEW1fMV5/wAo8x/2DV/9G19M/FFmT4ceJmVHkb+zZ/kTr/qzXzRdW86/8E+/K+yT+f8A&#10;2av7nY2//W+lff8ADzSoUr/9BNL8pHy2aa1Z/wDXmf5ozLT9knQdW+AMfiXUL/ULnxcul/brbVHu&#10;mzBhd6AD2qH4m+J73xr+xV4U1TUZnub57y1V53++5WTFfQmmbov2Zo12PuXw39zZ8/8AqP7tfMuv&#10;Wlz/AMML+FIVs7rzV1CDfD5Lb/8AW/3a+ny7HV8fiITxU+ZwxUVG/wBlNSul2Wi02PExmHp4ag40&#10;VZSou/m1bV+ep0H7V/wy8P65rvwz1K8tne71a5t7G7kjdvni210Hx08GaV8P9X+DGg6NA9tptnrO&#10;2GN3Zv1qx+1mLzSfCHw68UJpt1qFlol9b3N2lom90TZ/dqn8YPGtr8T734MeI9Jsb5bG41ndsntW&#10;V4cf3x2rPAVcVWw+Ak5t0o+2i9dFJKdl68u3kXiadKnUxKUUpy9m16XV/wAdzc/aS0XStX8W6U3x&#10;E8b2Ph/4crD/AMgrz2invbj/AG8fwivAF1n4d+C/jN4Lf4Q/2xaRterbXd7mT7Ffxt/CrP8Aer0r&#10;49mz8CftFP4r8c+EbrxV4KvdLjtLTyIPtCQTj73yVxfxF+LzePr3wNN4Y8DajoXw90TVI1+1zWPl&#10;fvW/h2D7q162SUKqwlCnHmlSlTd7SjGldp6OO86l9HfW+q2RyZhUi6tSWkZqS6Sc9GtntGNrtW/U&#10;6/49/BPwnrn7T/gi3vLGeSLxGksuoqszfOy/dx/drrvHGjW2g/tW/CTTrOPy7S10ueGJN/8ACtV/&#10;2odcb4f/ABX+Gfju40m+1PRbBJYrn7DB5rpu6VL4v1dfFH7Ufwj1uztbv+z7vS55UkeFl2buz/3a&#10;8ajVxVbDYWdSTdNYest7rmSqK3k+W3ysdlWFKnWrRjFKXtab+Xu/rcqa3oMn7Tfx78T+Gtc1O6Tw&#10;P4UWJG0q1k2JeTt/E/0rJ+Lnwgsf2V7Kw+Inw7u7vS4LK7hh1PSZJ2livInkCd/rWt42vta/Zm+N&#10;XiHx0vh+617wN4lSI6hLYLvms5l6HZ6ViePPihffte/YPBHg3w3qlpoX2uG41jVdVg+z+TGrbgoH&#10;rW2F+uOrh6lCS/s5Qjz6rktyr2ikv5277+9e1nsOr7FU6sKif1nmfLvzb+7y+VvlvcPjn4Zk+Kf7&#10;S/w7sLW/u9Ji1LSTLcT2r7X8gjcyfiKl8SfCnSf2bfjT8OdR8Ez3enWOt3bafqFnJM0qzd8811vi&#10;mwaw/bF+HMEcExt4NDnh87Y2zhf71XP2okkb4i/B3y4JnRNd3NJGjNs471hh8dV58FgYy/cyoTvH&#10;o/4lr97WVu3QdTDwUcRiGv3iqRs+q+HY+kqKKK/IT74KKKKACiiigAooooAKKKKACiiigDyW/wD2&#10;o/hjo3xOuvh9qviy00jxZBt/0HUd1uJty7hsd8I3515X8Qf2E9D8ceLdS8ZeE/iL4r8Gaxqj+bNN&#10;o+o77d29kPFe1fFP4BfD/wCNNk1v4y8K6drmU2JNcQDzk/3X6ivnub9iPxn8JpzefA/4r6t4ahT5&#10;k8P+IHa+0/8A3eeVoA89+I37C/x71TWfDWrWXxjtfGR8M3f27TrTxPAyJ5o/ibZmvqP9nTXfjJql&#10;nrNr8X/D+j6Ve2sqpaXejz74rpe7bf4a8af9rH4x/A7fH8Z/hHe6hpEH3/FXgv8A0u3/AN5ouq19&#10;IfB34y+Fvjv4Mt/FXhC/fUNImdkDvG0TIy9VZTQB3lZ9tren391JbQX1rNcRffhjmVnX6qOlfPX7&#10;ffxR1z4Z/AOWPwxdPp+u+I9UtNBtb6P71sbiTa0i/wC1t3Yrwr4//sm+Hf2Rfg9/wtz4b3+o6X43&#10;8JPb3d7fPdM/9rRmVEljnU/e37qPULdj9CqRm21jeE9fi8VeFtK1iFNkV/aR3KJ6b13V4F+2Anxe&#10;1/w1q2ieA5LHw94dOkz3Oo+I55P9ITarfuYk9T/eoegLU+j7a5ivIEmgkSaJvuuj7lNc18WP+Sae&#10;J/8AsHzf+gGvJ/2BZXl/ZD+GTO7yS/2YN7v/ABtvavWPix/yTTxP/wBg+b/0A02I4b9kL/k2XwB/&#10;2DI6+Pv2e/8Ak8hP+v69/wDalfYP7Iasn7M/gFf4/wCy0r4F1rXfFHwY+Oms6tZ2j22r213Nt3wM&#10;6bXav0rg2k8TRx2Gg1zTp2V3be6/U+B4pqKhVwdeSfLGd3b5H6wUV+bA/bp+Lf8Acsf/AAXUf8N0&#10;/Fv/AJ52H/gurD/UXNf5of8AgX/AN/8AXDLu0vu/4J+k9Ffmx/w3T8W/+edh/wCC6nL+3P8AFt/l&#10;WO0/8F1H+oua/wA0P/Av+AH+uGXdpfd/wT9JaK/Nb/hu74qbvL8zTfN/55/YfnqRv25/i2v/ACzt&#10;P/BdR/qLmveH/gX/AAA/1wy7tL7v+CfpLRX5sf8ADdPxb/552H/guo/4bp+Lf/POw/8ABdR/qLmv&#10;80P/AAL/AIAf64Zd2l93/BP0nr82v2vf+Tn4/wDt2pv/AA3R8W/+edp/4Lq8y17xv4i+LfxM0zWd&#10;VtHm1KWaFP3EDJ91q+s4a4axuT4qeIxLjy8jWkvTvY+bz7PsLmmGjRw6lfmT1Xr5n622n/HrD/uL&#10;/KvM/wBp7/k3n4jf9gO7/wDRZr0qz/49Iv8AcWvNf2nv+TefiN/2A7v/ANFmvwjEfw5+j/I/b8p/&#10;3/D/AOOP/pSPkL/gld/yFPGv/XvD/wChV+iFfnf/AMErv+Qp41/694f/AEKv0Qrz8p/3SPz/ADPt&#10;PEL/AJKKv6Q/9IQUUUV65+cBRRRQAUUUUAFFFFAH5TeGv+Uidx/2Nlz/AOhtX6s1+U3hr/lIncf9&#10;jZc/+htX6s14OU7Vf8TP1nxB+PL/APrzH9Qooor3j8mCiiigAoorxX9rr4yX/wADvgXrXiHRY45/&#10;EMjw6dpcc33DczSLGjN9N26kNantVFfn78QPh98Yf2Wvh/B8ZZPixrPi/UNO8m78RaBqPzWM0Dsv&#10;mrAn/LPZu4r7s8M6/b+KPDmlazac2uo2sV3F/uugcfzpvQRrUV88ftU/Gbxx4G05/Dfw58IX2veJ&#10;b7Tp7v8AtV/ksdPiT7zu/wDf9Fq3+w14s1nxz+zF4M1vxBqM2qaxdQyPc3c773dvMakOx7B45/5E&#10;rxB/2Drj/wBFtXlX7J3/ACar4L/7BP8A8VXqvjj/AJEzXv8AsH3H/otq8q/ZN/5NV8Ff9gn/AOKq&#10;47oiXws+Mv2VvBmjePvj9eaTrtjHqFg9vdTeRJ03K3y19v8A/DKfwx/6FmD/AL7avjD9jrV7LQ/2&#10;kLu61G7hs7f7Hdp5kz7F3blr9Bl+I3hZuniDTf8AwKWv1PjDFY+lmMY4ac1Hkjs3a5+dcMYfBVcE&#10;5V4xcuZ72v07nEf8Mp/DH/oWYf8AvtqP+GU/hj/0LMP/AH21dx/wsXwt/wBDBpv/AIFL/jR/wsXw&#10;t/0MGm/+BS/418P9fzf/AJ+1Pvl/mfWfU8r/AOfcPwOH/wCGU/hj/wBCzD/321H/AAyn8Mf+hZh/&#10;77au4/4WL4W/6GDTf/Apf8aP+Fi+Fv8AoYNN/wDApf8AGj6/m/8Az9qffL/MPqeV/wDPuH4HD/8A&#10;DKfwx/6FmH/vtqP+GU/hj/0LMP8A321dx/wsXwt/0MGm/wDgUv8AjR/wsXwt/wBDBpv/AIFL/jR9&#10;fzf/AJ+1Pvl/mH1PK/8An3D8Dh/+GU/hj/0LMP8A321C/sqfDEf8yzB/321dx/wsXwt/0MGm/wDg&#10;Uv8AjSN8RvCy9fEGm/8AgUtH1/N/+ftT75f5h9Tyv/n3D8D84v2sPBmkeBvjimk6Jax2Vn5Ns/kR&#10;/wC1X6e2n/HpF/uLX5qftlavY65+0BHeWF3DeweRaJvhfetfpXaf8ekX+4tfV8UzqVMty2VVty5X&#10;e+97R7nz3DsYQx2OjTS5eZWtt9o83/aZ/wCSBeOv+wZLXx1/wS0/5GTxv/17w/8AoTV9i/tM/wDJ&#10;AvHX/YMlr46/4Jaf8jJ43/694f8A0Jq/F8T/AMjCj6P9T+mcj/5I3M/8Uf8A20/RWiiivoD8iCii&#10;igAooooAKKKKAIpv9U3+7X5Vfs8/8n1v/wBhy9/9Cev1Vm/1Tf7tflV+zz/yfW//AGHL3/0J68DM&#10;/wCLQ/xfqj9d4G/3DNv+vX6SP1aooor3z8iCiiigAqPy1KbdvytUlFAGXoWgaf4Z05LHSbOGws0Z&#10;mWGBNijc2TxWpRRQAUUUUAFFFFABRRRQAUUUUAFeCfFb/k7b4D/9g/xJ/wCiLWve68E+K3/J23wH&#10;/wCwf4k/9EWtAHvdFFFABRRRQBgeMdLm17wnrGmwbFuL2ymt0L/d3PGyj+dfnt/wTxih8E/HPxfo&#10;uqXUMGofZvsCIH+WWVJTuC/981+lFfF/x7j8KfAf49eDfEtho0GnpJaXt3d/YocGec8Iz/8AAq9j&#10;JMtlmOYqnDfkqLz+FtL71b5mmOzuGXZFiMJUWlSdGV+i5Z6t9dnpbqdXbHH7YfxNZv8AoUo//QY6&#10;7f8AY7ZG+A+kbPuedcf+jWrkv2cvhN4pk8W6x8SPGeowXtz4gsVhitY/mUwPtfn+7j7u2voXw/4a&#10;0rwrpyafpFjBp9kjM6wQJtQE9a9DiGVL61TpUpqXs6cINra8Y2dvmfN5KpuhOrOLjzzlJJ72bujW&#10;ooor5c+gCiiigAooooAKKKKACvx9+NHge+8CftXmzvXDyXWuQ3ySJ93bLPuWv2Cr4S/bL8E6l8QP&#10;2rvhDo2kohupLfzd7/cRYpmlfJ/3Vrjx9S2CnR5b8zjbumnv9za+d+h91wRUeHzyOIc+WKp1VLs4&#10;uN/lZxi/lbqd38Zf+T7Pgp/14Xv/AKLlr5D+M2j2cvgj4m6k9on9oJ8QJbdLv+PymSRttfWvx8uv&#10;7M/bJ+Fd8XjRrbQ9RlV5ztTcI5cVzX7O3wI8N/tD/s9z6t4me6Op+INauNWvJ7WTYv2kMyjC/wB3&#10;5vu141WnOvWnSg7Nt/daKf8Awx9vl2Po5TgcLmGIV4RhSWm9/a1ZfLSL16Hyl8NL+xtPgd4o0G5u&#10;0i1e71e0u4bVx80kaxvuf/x6v0q/ZZ8YN42+CHh+7e1+yvZxf2fsV87vJ+Td+OK+AfAXhK00/wDa&#10;4vvDOqxpq9ppz3to6OnyzeVB8rYqfRP2kNY8EeAfhNF4T8Q/YtQi1K6/tbR4H/dSK0/yeav8W5a/&#10;R8djMvynIFlPM5Tp1ZOD/mjzOLfa+iun8j8reSZtxhxS86oQUYV6FKVTX3YTlSUlH+az5Wk7PXdq&#10;6P1YrzP48/Fdvg14FfxGunf2nsuIoWg37cKzfer0W3k82FHP8Sq1fPH7cV3HN8BbsRMkytewL8nz&#10;dGrHI8NTxmZ4fD1leEpJNeVz4zNq88Lga1am7SjFtHtvgvxXb+NPCul69aIyWt/brcRo/wB4AjvX&#10;Q15z+z1/yRLwX/2C4P8A0GuJ+K/7Wvhb4QfFzw94K1uCaNdRiMtxqWP3VruOIs+uT19K8rMfZYLE&#10;1YN2jGTSv5NpHs5PhcXm1OCw8OebhzNLySb/AK+R75XxL+1B8arX4E/tP+DfEUtr/aVumlvb3cCv&#10;86RO2Ny/7VfaNvcR3kCTQsHikVXV1/iU1+Rn7bdpNeftN+LEhjeZy8HyIN2P3dL6zXwmGxFXDfE4&#10;8umvxNRfR9G/vPc4dyrB5znWGweYWVJOU5Xdl7kW1rdW1s736H6z6Tq9trdja3Ns+Y54UuFVuG2O&#10;uVyK1a/MfwJ+1l/wh3iXWfGUtv8A2emp6T9hS1/1ubqCPZE3+7u619Z/sZ/HvWfj18NbvU9ftoId&#10;UsLr7JLNbjas3y7t23+Gqx1Ongq1Ghz8zqU4VNOnMr2fmvxWvU4KGW46rhMVjp0uSnQrTou/Vxk1&#10;dd10bWz01sfQtfFf7fGuR674t+GHw7uLT/QdU1SO7muQ/wAwUN5e1f8AvqvrHxzrMvh3wXruqQPH&#10;HPZ2U1xE833N6xkrn8a+AJ9U1f8AaO8c/s46vrt3Da6vfrezSzWqbV/0e5+X5fcLXnSq0VWp0q3w&#10;txv/AIeaN/Pqe7kWDxDp18wob04VFHvz+yqSjo9Ps9Tj7P4bah4g+MOpeH/DelT61Y6Zq2yWOP59&#10;kCybfnNfqFp9hBpthDa20KW8EKBEiT7qKO1Z2g+DtF8MS382laZa6fLqEv2i7aBNnnS/3jXQ191x&#10;HxFLPpUoqPLGmrb6ttK7fTddD8oyLIo5PGo+a8pvpskm7JdeoUUUV8cfVBRRRQAUUUUAFFFFABTN&#10;qeXj+Gn14V8UP2w/ht8K9a/se+1KfU9VX/XWujwfaXh/38dKyqVYUlzTdkdmFwWJx1T2WFpucuyV&#10;z3TbTPLXZt2/LXj3wh/ao8BfGq/uNN0LUJ7XVov+YfqUP2ed1/vIp+8K9lpwqRqx5oO6FisJiMFU&#10;dHEwcJdmrDWAYYNN8temzipKK0OQayhutN8pNm3Z8tSUUANZVcYNN2L/AHPu9Kkrzt/jToKfGOP4&#10;aFLn/hIZNOOpK/lfufL/AN71qJTjC3M7X0N6VCrX5vZRvypyfklu/RHoRUMOaRI1XpT6KswG4HWh&#10;lDdadXL/ABC8c2Pw48H6l4j1OOeazsI/NlS1TfJj2WplJRV2aU6c6s1Tpq8nol3Z1FFc/wCDPFln&#10;458K6Zr+npMlnfwrPEk6bH2n1FdBTTUldCnCVOThNWa0YUUUUyAooooAKKKKACiiigAooooA8r+O&#10;1r8Vp9G0x/hVd6HBqcdwXu49cRik0W37q46Gvir4T/tAftT6Xa/Fue48J6b41/srU54ZZPt2z+z5&#10;Vj+7Av8AGg+9X2r8ePgPY/HjRtMsbrxDrvhqXTrhrmG70G7a3l3bdvP94V8b+B/2C/jX4D074kro&#10;/wAX9V0tL+7le0tf+Pj+01Mf+snz91z92gDu/wBlz9sj4meN9E8J2PjH4SeILpNUdon8T2iK1p97&#10;7zV9n6Xoun6JA8On2MFjE772jgjVFLH+LAr4n/ZU+Ev7UXw00DwbYan4k0D/AIRWCVvt2j31r/pc&#10;MW7+FxX3VQB8of8ABR7wxqGsfs/Wuuafave/8Irrthr9xbwDc7wQyfvMfRWzXGftpftIeA/ir+y/&#10;deF/BWvWniXxB47FtYaTpVg/m3Du8qN86Dldu3nNfbU8CXETxSRq8TLtZH+6y15f4L/Za+E/w68Y&#10;SeJ/DfgLR9H199zfbrWDa67vvbf7v4UdLMd7am/4RudI+Hvh3wh4R1HVbS11VbGK0t7WSZVedo41&#10;DbF/iqx8XnRPhZ4vaT7g0m53f9+mp3ib4WeFPGPirQfEmr6Na32taC7Pp19IPntmPXbXQ6rpdrrO&#10;m3NjfQJdWtzE0UsMn3XVvvLQ9RR0dzwf9gFlf9kL4asv/QO/9qNUf7Tfwp8Z+K9G8SaxpHxFvvD2&#10;lR6XIv8AZUECsj4X5ufevbfB3g7Rfh/4bsdA8P2EGl6PZpst7SD5URfas/4sf8k08T/9g+b/ANAN&#10;N6iOM/ZGbf8As2/D4/8AULjr1hrSCRtzRIzepSvI/wBj3/k2f4e/9guOvZKQWKv2G2/54x/980fY&#10;bb/njH/3zVqind9wsir9htv+eMf/AHzS/Y4P+eUf/fFWa4D4u/GXw/8ABbQbfVNfefyp5fJijgTe&#10;7tW1GjWxNSNGinKUtEl1Ma1WnQg6lV2it2z4Z1uNIv22JI1jj2f21s2bPk+9X6OC0g/54x/981+V&#10;2p/FvS7r9omTx2tvP/Z3277X5H8e2v0W+EPxt8NfGnS7u88PTSObN1S4hnj2PGxXNfpfGOCxUaGE&#10;quD5YU0pPon2Z8BwtiqEquJp8yvKbaXdd0d19htv+eMf/fNH2G2/54x/981aor8uu+5+i2RV+w23&#10;/PGP/vml+xwBt3kx7vXZVmii77hZBXln7T3/ACbz8Rv+wHd/+izXqdeWftPf8m8/Eb/sB3f/AKLN&#10;c9f+FL0f5Hq5V/yMMP8A44/+lI+RP+CV6MNT8bN/D9nh/wDQq/Q6vxP+B1/8WLF9V/4Vh/a+9kX7&#10;b/ZQ/h/h3V6n/wAJN+1n/wA9/GNfMYHMVQw8afs5O3VI/dOK+Dp5tm9XFrF0qfNy+7KVmrRS1XyP&#10;1dor8ov+El/ay/5+PGP5Uf8ACS/tZf8APx4x/Ku/+1l/z6l9x8j/AMQ9qf8AQwof+BH6u0V+UX/C&#10;S/tZf8/HjH8qP+El/ay/5+PGP5Uf2sv+fUvuD/iHtT/oYUP/AAI/V2ivyi/4SX9rL/n48Y/lR/wk&#10;v7WX/Px4x/Kj+1l/z6l9wf8AEPan/Qwof+BH6u0V+UX/AAkv7WX/AD8eMfyqSLxH+1q7/LJ4xf8A&#10;Cj+1l/z6l9wf8Q+qf9B9D/wITw1/ykSm3f8AQ1XH/oUlfq1X44/s8S61c/tc+FpfEJnOuvrDfbft&#10;f+t83a27d/tV+x1LJ5c0Kku8jbxIpewxOCpN35aSV1s7Nq68gooor6A/HwooooAK+Tf+Ck1oU/Z7&#10;t9Ybf9j0XXtOv7vZ1WJbldzV9ZVk+I/Dum+L9Ev9F1mxg1HSr+Jre5tZ03JNG3DK1AHzl+3l430i&#10;X9jLxbcW17Bcpr1jDbaZ5cn/AB8vK6bNn96vbfgzpVxofwi8E6ddo6XVpo1nDKj/AHkdYVVv1zXh&#10;Xgn/AIJz/DDwV4t0zWPtev61p+kzfaNM0PVdRa4sbJv4diH07V7b40+FFt418X+GPEEus6rp9xoM&#10;rSxW1ldMkM+e0q/xUXQeRtfEZVb4feJN33P7Muf/AEU1eI/8E7/+TRfAv/XOf/0e9fQGu6RB4g0S&#10;+0y63eReW8ltLs+9sddrfzrmfg58JtH+CXw+0zwdoLzvpenhhEbl978tu60AcF8fG+MIg1n/AIQv&#10;/hHE8PjTJC51Ld5u/a272q1+yLF5/wCzH4DikxvfS1V9n947t1en+Of+RK8Qf9g64/8ARbV5r+x1&#10;/wAm1eAv+wclGwnrofOniL/gn5r1xr99c6Xr1rHZSTM8Xmbt4U/3qzv+Heni7/oYbH/vp6/QKivu&#10;4cbZ1CKiqi0/uo+Plwnlcm24P72fn7/w708Xf9DDY/8AfT0f8O9PF3/Qw2P/AH09foFRV/68Z1/z&#10;8X/gKJ/1Ryr+V/8AgTPz9X/gnl4s/i8Q2P8A309eE638KNQ0X4uyeAJL6N71buO08/f8nz//ALVf&#10;rJrGt2Xh+we+1K7hsbWP7807hVFfmx488S6Tf/tgz67DqMD6O+rW0322P7mxVT5q+y4a4hzXNald&#10;Yh3jGEmrRt7ytb19D5PP8ky/L4UXQ0cpJO76fPb1O6b/AIJ6eLP4fENj/wB9NR/w7z8X/wDQwWP/&#10;AH09fdmia9p/iCxW80y9gv7ZuksDhlNatfHS42zuLcZTSa/un1UeE8pkrxi7f4mfn9/w7z8X/wDQ&#10;wWP/AH09J/w708Xf9DDY/wDfT1+gVFL/AF4zr/n4v/AUV/qjlX8r/wDAmfAdn/wT18Tm9tJLjxDY&#10;7ElV3fDM3ytX3rbxeVAif3V21PRXz2a53jc55Prkk+W9rK2+57WXZThcrUlhk1zWvd32/wCHPL/2&#10;mf8AkgXjr/sGS18Kf8E7viV4U+HGteMJ/FGu2miLcQwpCbt9gfa3zV91/tM/8kC8df8AYMlr8v8A&#10;9mH9mKX9o7UNbt49cTRf7ORXy8O/fur87x8qkMZSlSV5WZ/RXCFHB1+GMfTx9R06TnG8lq1t0P03&#10;/wCGqPhL/wBD9ov/AIEU3/hqn4R/9D9ov/gRXyZ/w6yvP+h6T/wEP/xVJ/w6zvP+h4T/AMBP/sq6&#10;Pb5l/wA+l9//AATyv7F4K/6GU/8AwH/7U+tP+GqfhH/0P2i/+BFH/DVPwj/6H7Rf/Aivkv8A4dZ3&#10;n/Q8J/4Cf/ZUf8Os7z/oeE/8BP8A7Kl9YzL/AJ8r7/8Agh/YvBX/AEMp/wDgP/2p9af8NU/CP/of&#10;tF/8CKP+GqfhH/0P2i/+BFfJf/DrO8/6HhP/AAE/+yo/4dZ3n/Q8J/4Cf/ZUfWMy/wCfK+//AIIf&#10;2LwV/wBDKf8A4D/9qfWn/DVPwj/6H7Rf/Aij/hqn4R/9D9ov/gRXyX/w6zvP+h4T/wABP/sqP+HW&#10;d5/0PCf+An/2VH1jMv8Anyvv/wCCH9i8Ff8AQyn/AOA//an1qf2pfhKysB4+0Xj/AKeK/Pf9my+t&#10;9U/bZt7uznS5tLjVbuaGdPuurbmr1T/h1pdKjFvHScf9On/2VeM/skaC/hn9rrRtHeXzmsL6e38z&#10;+/s3CvPxNTFTq0frEFH3tLH2OSYHI8Jl2ZPKMTKq3SfNdWsrSt0X9I/XSiiivsD+cgooooAKKKKA&#10;CiiigAooooAKKKKACiiigAooooAK8E+K3/J23wH/AOwf4k/9EWte914J8Vv+TtvgP/2D/En/AKIt&#10;aAPe6KKKACiiigAryb4ufs5+FPjZqNjfeIvtv2iziaGI2k+z5WbPPFes0V14XF4jA1VXw03Ca6rf&#10;U5sRhqOKpulXipRfRnOQaRH4W8G/2bYs6xWFk0ULu3zfInFcL+y/4j1TxV8HtN1LWr6bU9QeaZXn&#10;n+ZztkbFeo6lam/027tlfY0sTR7/AKjFcd8FvhtJ8KPAVp4cmv8A+03t3kfz9mzO9s1zSk5Nyk7t&#10;m8YqCUYqyR3tFFFSUFFFFABRRRQAUUUUAFV2gid1kZFLr916sUUAfEf/AAUK+A/ib4l3fhDW/DNr&#10;dandxM2mPaW6Z8tXbd5rH+7619PfBfwHH8M/hj4d8Ox2tvaSWdnGLhbb7jT7R5jfi2TXfUVyQw0K&#10;daVZbysfQ4rPMTi8toZXO3JSba7u/fppdn5neMtAvfhx+0V8afE9yUTWdMsZ9Z0kb/3TpcMqfMv8&#10;XDV8f+FY/O8V6NGf+Wl9CPzkWvvP/gqD4Tv3t/CPiWFUWwi82xuJEfa+9/mX6j5a/P21uprO4gnh&#10;k8u4idXR0/gYdK+SzrE1q2LaqvZtr56n9KeH+Dw6ySFegvenCMH3/dx5Em+uzflf5n6I6d+0n44P&#10;xx+MugTXMM2kaNYXK2NjIvyQ+R8isPds/NXlXxH8aQaL+xdo+kSXU/8Aa+s67cXcOx2+7Fjfubt9&#10;6vO/2dfEOoeJPGHxB1PU7t72/vvDt5NcXU33nf5fmNcT8RJWVNKUu+xEb5P+BV+oZXUqS4Mx2Opz&#10;cZwrQd+ttElfRq3O3c/Cs0yrDUfFDKsnqUk6cqDuklyuUYTbbTVnfkV7rX8/1s/Z4nz8A/Bkivvd&#10;dJi5/wBrbX5kfGvV/Fvx28TeKPHOqjTvs/hi7h0mVLY7fkadki2r/F7193fsMX66n+zoJ43domu7&#10;jb5nX7q18CaT4Q1TxraeMLXSNhn067utWuI9+z91G3zf8CrnzvB08ZiMXhoyvyqdVS7qKbt6S5lr&#10;5banl8A4yeTOjjqsbNzo4ZxenL7WaTl6xUHG3eV76Wf69+EPl8KaKv8AdsYR/wCQ1r86vid/ykO0&#10;3/sNWn/ouvYP2BPHms+MX8VyahqtzqFusNvKqTvv2yfMrf8AoNfOni3x7bap+2VaeMLqCSysrfVo&#10;5pk++6LFuRq92GV1MFX9lCSqK9GzXXncZK3U+KwuN+tLFurB05exxd4vdckJRd/RnLR/DM+KfHlh&#10;LqMiDQNY8cTaTKkEmyb5pvm2j6V6X+yv43l+EHxx1PwwNTvbbwv/AG5Np/2E/wAb7mjiZ1/75rxb&#10;Rdcg0P8AaKj1yDzLqytdfk1OGF/k3ru316TL4zX4iftS33jeLTX03SLfUbKW8P30tlVo18xyPWvK&#10;yHLaqxlKrjaaa5qmGe2ko03aze7utLJa9T9M4zzeniMsxWAwdRqLo0sdFu+qnWjeLS231d3p06n2&#10;7+2+D/wzD4z29ooz/wCRFr4j/ZX+Ja+Kvi38FPDosfs3/CMpe23nb/8AX+cxf9K+1P23b6Nv2XPF&#10;8kb70mhh2un91pFr87f2KYZJf2mPBBRN+y4Z3/74avz3MJSjjqce9v8A0o+54Ow9Otwpjak1rF1G&#10;vJuny/k2fstRRRX1R+BhRRRQAUUUUAFFFFABRRRQB5L+0747uvhr8CPFuv2DBNQgtfLt3x913bYp&#10;/wDHqxP2XfgnoPw0+G2kXkdlFN4g1S1W41HU5k3T3Lv8/wAzH61s/tQeBLj4jfAfxdodige+ltfN&#10;gT++8bB1X/x2qH7MXxf0P4m/DHRY7a6iTWtOtI7fUdOY7ZbZ0+TDL+FcD5fra5u2n3u/6H1cHUWQ&#10;S+r/APPz95btyrkv5X5rdLkHx2/Zo074uX2ia/pN2vhnxdo93Hc22sW0fzsq/wDLN8feWp/2gPj0&#10;3wV0PRrWz0x/EnjDWX+yadp1udvnS7fvt/sZrM/aY/aMHwh0/StJ8PRwa1441e6ht7LSvvnYzDe7&#10;Ae3T6155+0XqyeEv2lfgl4v8R/6FoSJLbSzyf6m2ndW+83/AqxrVIU+f2TtK6T7K7t956GWYPE4z&#10;6tHHrmpJVHTi95csebl/m5XLb52Gat8Vv2mPhlpSeKPF/hXwzq3hu1HmajZaHuW7ji7su526V0vx&#10;5/aluPC/wD8PfEbwPHa3sWp3EK+ReoW+VvvJ8rfK/avX/ix4/wDD/hH4Za3rmp6hbJp/2KTY5df3&#10;25DhV9c18GatoF3on7B/w7g1CF0efxJFcpG//PJ5TtrCvOph+aMJt+63r02/zPXynD4XN5UcRiMN&#10;GFqqhaKajNOMm003vG2676nr3if9or48eCdDsviHrfhDQ7XwFK8TzachZ9Qhgf8AiY7uP++a9d+N&#10;f7R6fD7wN4bvdA0l9a8R+KTHHo2mtxvZ13Bn/wBkBhTP2w41T9lbxao+6tjHj/vpa8O8d3tv4e8R&#10;/sv+ItUk2aFDaLbPO/3IZWij2s1OpOrQcoKbei1fS7syMFhcFmsKOJlh4x5Z1VyxulJRp88U9d76&#10;N7tHcaL8dvi/8M/Hfh/Svi74f0eTRfET/Z7TUfD6P/osv92Xcxqvqk5j/wCCi0Dryy+DXdP/AB6v&#10;c/ih8ZPCPwwttFfxBcec+p3S21jDBH5skjt/Eq/1rwjUT9q/4KLwBf4vBTf+PbqqrHk5Yc/NaUfV&#10;bmGAmsQq2I+rKlzUKiutIys1ql0ts9XqelfspfGDX/jH4S8Qaj4gS0S4sdYnsYfsqbV8tOmfesXw&#10;V+0Nq83i74zRa/HavovgstLbpaptleNU3HPrXNfsI6pYaT4R8e6Zc3cMN3Y+Irp7hHfayKejGuf/&#10;AGa/Enh3xP8AEv8AaD1a9mgk8MXFz+/nk/1TxbWWT8KUK03To+9q73+Se5eJy3DQxWY2o3hDk5bL&#10;bmlDRebTaLHh74z/ALR3xI8O/wDCZeD9B8Hv4auA1xaadO7vevEv8Jw/3z9K9U8YfGfxLZfsy6z4&#10;8Ph+Tw34ktLFpjp2px7vLkVsdP4hXhtt+yTqHhqLUfE/wS+MEmgaFfW7Sw2vnb4nx823zOgX/gNT&#10;L8Z/EHxm/Yh+I154lggGq6YkmnS3Np9y52bf3n/6qxhVqU1KNRvmcXbW6duqfQ78RgcFi6lKpg4U&#10;3SjVgmlGUJxUnblmnpLrdrX7z2i7/aOi8D/s5+HviB4igS61LUbSExadZHb9puH/AOWcdee/8LE/&#10;aoXRf+Eobwn4U/sjH2v+x/3n27yOvl/f+/j2rg/i8j2f7MfwE16aN30fSLywuNQ+T5Ei/vNX2ovj&#10;7QH8K/8ACSLq1q+ifZ/tH23zRs2465rpg5V3yym1ZJ6dbq9zycRChldJVaOFjVdSpUT5k2koysoR&#10;Sas2ne+/Y8V1X9qMeIv2Y9b+JPhS3jstX05GSbT9RTebWdW2tG4GK8xh/aG/aG8S/DeL4iaP4Q8P&#10;2PhiC3Wae0uvMa7ulX78kY3DAPavP/CtvLf/ALKP7QHiSON00rXtcnu7F/4Xi837y19aeDYVX9kv&#10;TY1XYn/CLdP+2FYQqVcRa82vdvp3u1c9TFYbAZPGShh4z/f8vvXdo8sW46Napu13tr1O0+D3xJtf&#10;i58O9G8VWkD20Wowh2gk6xt3Wu3r58/YU/5Nm8Lf9tv/AEY1fQdeth5upShOW7SPzzNcPTwmPr4e&#10;l8MZyS9E2goooroPKCiiigAooooAKKKKACiiigAooooAKKKKACuS+LH/ACTTxP8A9g+b/wBANdbX&#10;JfFj/kmnif8A7B83/oBoA4j9j3/k2f4e/wDYLjr2SvG/2Pf+TZ/h7/2C469koAKKKKACuI+J3wl8&#10;N/F7SbfTvEdo11BBL50XlvsZGrt6K1pVqmHqKrRk4yWzW6MqtKFeDp1FeL3TPnv/AIYc+Fv/AD46&#10;j/4F/wD2Nei/C/4NeGPhDZXtt4btHtUu3EkzyPvZ2Fd/RXo4jNswxdN0sRXlKL6Nto4aGWYLCz9p&#10;QpRjLukkFFFFeSemFFFFABXln7T3/JvPxG/7Ad3/AOizXqdeWftPf8m8/Eb/ALAd3/6LNYV/4UvR&#10;/keplX/Iww/+OP8A6Uj5E/4JXt/xNfGy/wDTvB/6FX6HV+d//BK7/kKeNf8Ar3h/9Cr9EK8/Kf8A&#10;dI/P8z7LxB/5KLEekP8A0hBRRRXrn5yFFFFABRRRQAUUUUAflL4Y/wCUh9x/2Ndx/wChNX6tV+Uv&#10;hr/lIndf9jVc/wDoUlfq1Xg5TtV/xM/WvEH48v8A+vEf1CiiivePyUKKKKACiiigAooooAKKKKAM&#10;Pxz/AMiV4g/7B1x/6LavNf2Ov+TavAX/AGDkr0rxz/yJXiD/ALB1x/6LavNf2Ov+TavAX/YOSgD2&#10;aiiigAooooA8h/aL+Cc3xv8AClppUGrNpElvcecHKb0f/er5r/4dw6v/ANDfb/8AgJ/9lX3lRX02&#10;X8R5lllBYbC1EoJ3tZPf1R8/jMiwGPq+3rwvL1Z4b+zP+z3dfAbTdWt7vWf7Xa+lV1ATYqYr3Kii&#10;vGxuMrZhiJYnEO85b9D1sLhaWDoqhRVooKKKK4jqCiiigDy/9pn/AJIF46/7BktfHX/BLNW/4STx&#10;u38P2eH/ANCavtX44+Gr3xf8IvFmi6age/vdPkhhT+82K/Kr4e6d8cfhHdXx8L6T4g0mW5Gy48i1&#10;b59tfN4+bo4ulW5W0k9j9q4Qw0cz4dx+XRqxhOco25nbt8+jP2Vor8oP+Fv/ALUn/PfxN/4C/wD2&#10;NH/C3f2pf+e/if8A8BP/ALGtf7Xh/wA+5fccP/EOcV/0G0f/AAJ/5H6v0V+UH/C3f2pf+e/if/wE&#10;/wDsabN8Y/2obeCSaSfxOkUab3f7L9xf++aP7Yh/z7l9wf8AEOcU9FjaP/gT/wAj9YaK/H/w/wDt&#10;R/HzxVqL2Oj+JNY1G6X5mggjV3x/3zXR/wDC3P2pf+e/ib/wF/8AsaSzmlJXVOT+RpU8NcbRlyVM&#10;XSi+zk1+h+rtFflB/wALd/al/wCe/if/AMBP/saP+Fu/tS/89/E//gJ/9jT/ALYh/wA+5fcZ/wDE&#10;OcT/ANBtH/wJ/wCR+rU3+pf6Gvyq/Z5/5Pok/wCwze/+hSUz/hb37Uv/AD8eJv8AwE/+xq3+yR8O&#10;PHq/tJ6Lr2u+H9Sg/wBIkuLu6uoGRfmVvmrgxGL+uVqPJBrlkt0fW5Pw++G8uzGWIxNOftKTS5Zd&#10;k+9u5+qVFFFfXH87BRRRQAUUUUAFFFFABRRRQAUUUUAFFFFABRRRQAV4J8Vv+TtvgP8A9g/xJ/6I&#10;ta97rwT4rf8AJ23wH/7B/iT/ANEWtAHvdFFFABRRRQAUUUUAVL+5+wWE8+zf5UTSbPoK5T4R/EeL&#10;4q+CLTxDDYyaelw8ieRI+9hsbHWul1wM+iX6qm92t5Nqevy15b+yhpF9onwX0yz1Kwn067SWffBO&#10;mxh+8agD2OiiigAooooAKKKKACiiigAooooAKKKKAPNvjN8EvD3xy0Sw0nxIbr7HaXS3YjtnVN7D&#10;+FuD8pr8iPjT4VttG+Mnj7S9ItVstM0zWLuGGBD8iRJMyqq1+4Ffj3+0RoRs/jF8Ur8SoUk1i6Gz&#10;+Pc0lEchlm/PVjG8aacp20fKk7P5NL7z7/hbjP8A1eqrBVqlva8saSd3HnlUgmrLZyTdm9NNX3Z8&#10;LLQ/CnwdYeLZvL1OHxtaX+iRWifI9myMq+YT/FXFeMoHu9UktZpCIrO33JsqPUfH+ot8OvCeh7ID&#10;a6Jd3VxbyBPn3SspOal+F+hah8VPHlno0l55NxqStF9qlTfs+XI/9BrTKsbSw+W/2BUi3KtKFRpa&#10;x5PZRkr9d7PbS2p9pneUVp55PjhzjGGFhVpczdpqaxEqd4rayheO95c2iufa37Nmr3vh39gHxPqO&#10;nXb2d7apqE0M6feR9orzvwJoun6Hoxms7dLWXVPhpdX13J/z8zt95/rWp8PPF6+Bf+Cf2v201r9t&#10;e61a50FSj7UVpW2eb/uivTPGX7MXijW/hb8JvDGjXFpMdKtmt9Q1XPlbIpEX+Hq6/wCzXfllXDYz&#10;NKkJVVGnUoShzPaPNHe3XWNrH5dn1LFZRlPtZUm6kMb7TkT+NQk3a6va3MnrtfTuvmf9mn4k65oP&#10;he/8M+FUksvEniC5tbG01KN9mza249fXdtrN1f4Y6zaeLfH2oaxdwQ3/AIQe2+1wI/m/ammbHyt/&#10;wLdVyFfBfwG8SeLvCHiC61eHxhojzS6V4h0t18gTrFugBiPK/NXuv7KH7Lsnj34Waz4h8U+Ipryy&#10;8cwwXDx2vy3EMsUzPuZ2zur0qHFFCby3CQV1TlCVd8tpXpWjFLySS0X6l5rwjVwLzzOZvkjiIzhh&#10;U3dSjX96b8m1zL3tVfpZFH4N/sYl/D2q/ETxCH1C+vNLuJ9M0IwbGhnaNthb+8fT618zN44vvhTc&#10;fEXwxqWjzQarrkUNvm4+RrXayv8AMn8WVr9idMsItM020sotzQwRLEu7+6q4FflH+2j4J8Qa7+1l&#10;4ktNO0a+vrrUfs8tpbwQ73nVYEVmT/gS183m+bV6dGawa5ZTr+1TTd1J8y0v6/gj3uA8Dhs1zNrO&#10;5KdKGE9i4ysk6cJ05WdraJRd/K5X8RfFzxdq/wAPdR0C41J9YXxNFaW/2Wf523Lt2CL+6f4a77/g&#10;mdpT2vxw8Uw3lt5d1baQ6NHJH80LLPGrfQ15b4A07TbbQPBl1cXklr4tsPG0Nk+myP8AOkG5fm2d&#10;eG+Wv0M+HH7No+HX7Q/i74g6fd20Oka/bBf7MiRt6Tkq0j56curN/wADpZ7jaWd5pRxuGgo8sIKV&#10;v5uV819tn7uyvY7Mpwz4O4ZxmR42o26060qbezSnGMOXfScEp76XZ75RRRQfmAUUUUAFFFFABRRR&#10;QAUUUUAFfP8A8Tf2L/h58TvEba7Mmo6Bqcv/AB8z6Fc/Z/tP+/8AKa+gKKyqUoVVyzV0d2Ex2KwE&#10;/aYWo4S20PDPhJ+yR4A+DmsvrGn293rOt7v3Wo6xOLiaDjojYG2vR/iF8OPDnxQ8Nz6H4m06HU9O&#10;l58uTqjf3lPY+9dZRSjRpwjyRikiq+Y4zE4hYqrWk6i2d9Vbt2Plzw9/wT5+GmiarY3dxda9rsFq&#10;+9NO1a9Wa0c9tybB/OvWPit8C/Dfxd8Kad4e1X7TZabY3Edzbx6dIsW1k+6PunivS6KiOGowi4Ri&#10;rPc6a2dZliKsK9WvJzh8Lvt6dDjfiR8M9L+J/gK/8J6vJcJpt7EsUr20myXA/wBqsrWvgd4U8S/D&#10;Oz8CaxYnU9EtbdLeITPmVNi4Dhv71ej0Vo6cJXbW+nyOKnjMTSjGFOo0ovmVna0rWuvOx88/DL9i&#10;j4e/DDxTB4hgfVNdv7Xm1/tm6+0JbN/eRdo5rvH+CGgv8bE+J3n3v/CQrp39nCPzF+z+V/u7c5/G&#10;vSqKiOHpQSjGKSvf5nVWzfH4io6tWtKUnFxd39l7r0Z88+N/2Jvh3458eyeK7j+1NOvLh1lu7TTr&#10;rybe6Zf767e/fmuq+Hn7Nvgz4aX3ieXSLSb7L4hG270+d99vt242quOBXrlFCw1GMuZRVyqmc5jV&#10;oqhOvJwSStfSyaa+5peeh8san/wTz+Geo6hPPb3niLTLWVt/9n2Wo7LdP9lV25A/GvXdQ+A3hG8+&#10;FF18PLeyfTPDdxB5LR2T7HHqwbnmvSqKUcNRhflilfQqvneZYnk9tiJS5GmrvZrZ+q7s4nR/hX4e&#10;0n4bWngee1Gq+H7e0Wz8i+/eeZGP72a8K/4d2/DH+0fOF94jWw8/zf7KGoj7Jt3bvK27M7P+BV9V&#10;0U54ejUSU4p2Jw2c5jg5TlQryi5u7s9339fM898VfBfwx4n+F1z4BW0/srw5PB9nFvp58rYvotau&#10;m/D3TdM+HNv4MjkmfS4rH+zt7yfvPL2bPvetdbRWns43vby+RxPF4iUFBzbSlzf9vd/U4j4VfDDS&#10;vg/4IsfC2jSXM2m2hYo91Jvf5mz149a7eiiqjFQSjFWSMa1apiKkqtWV5Sd231bCiiiqMgooooAK&#10;KKKACiiigAooooAKKKKACiiigArkvix/yTTxP/2D5v8A0A11tcl8WP8Akmnif/sHzf8AoBoA4j9j&#10;3/k2f4e/9guOvZK8b/Y9/wCTZ/h7/wBguOvZKACiiigAooooAKKKKACiiigAooooAK8t/acVn/Z7&#10;+IKRoXc6NcYRe/y16lVO7tob+0kgnRJoJV2ujfddTWdSPPBx7nVhK/1bEU67V+SSdu9nc/Ib9lf9&#10;qJf2b5tdeTQDrH9opGnE3lbNtfQ//D1SH/on0v8A4Mf/ALXX1A37KnwleR5D4E0ncx3H9xS/8Mpf&#10;CX/oRNJ/78V89RwWPoQVOnVSS/rsfsOY8T8JZriZYvGYCpKbtd81ttFtNLY+Xv8Ah6pD/wBE+l/8&#10;GP8A9ro/4eqQ/wDRPpf/AAY//a6+of8AhlL4S/8AQiaT/wB+KP8AhlL4S/8AQiaT/wB+K29hmX/P&#10;1fd/wDzf7W4I/wChdU/8Df8A8mfL3/D1SH/on0v/AIMf/tdL/wAPVLb/AKECT/wY/wD2FfS9/wDs&#10;rfCiOxumXwLpKssTdI/9mvzz/Zb8C+H/ABb+1NJoOsaVBqGk7rv/AESflPl+7XHXnmGHnCEqq952&#10;2/4B9PlOH4QzbC4rFUsDJKhHmac5arXa099Op7p/w9Uh/wCifS/+DH/7XR/w9Uh/6J9L/wCDH/7X&#10;X1D/AMMpfCX/AKETSf8AvzR/wyl8Jf8AoRNJ/wC/FdnsMy/5+r7v+AfMf2twR/0Lqn/gb/8Akz5e&#10;/wCHqkP/AET6X/wY/wD2uj/h6jD/ANCBJ/4Mf/sK+of+GUvhL/0Imk/9+KP+GUvhL/0Imk/9+aPY&#10;Zl/z+X3f8AP7W4I/6F1T/wADf/yZ+b3wU8Znx9+2donig2v2L+1tca68j7/l793y1+v1eZeGf2dP&#10;hv4O1mDVdF8I6bp+oW/+qngjwy16bXXl+FnhYSVR3bd9DweLc+wufV6E8HTcIU4KNnbptt5BRRRX&#10;qHwgUUUUAFFFFABRRRQAUUUUAYfjn/kSvEH/AGDrj/0W1ea/sdf8m1eAv+wcleleOf8AkSvEH/YO&#10;uP8A0W1ea/sdf8m1eAv+wclAHs1FFFABRRRQAUUUUAFFFFABRRRQAUUUUAFReWv92paKAIvJX+6t&#10;Hkr/AHVqWigd2ReSv91axfGMa/8ACKayNv8Ay6Tf+gmt+sPxj/yKesf9ec3/AKCaifws1ot+1h6o&#10;/Nz/AIJ2v/xkdrS/wtZ3P/oVfp15K/3Vr8w/+Cdv/JyOr/8AXnc/+hV+oNeJkv8AuvzZ+oeJf/I+&#10;/wC3IfqReSv91aPJX+6tS0V7x+VXZF5K/wB1ackar0p9FAgooooAKKKKACiiigAooooAKKKKACii&#10;igAooooAKKKKACvBPit/ydt8B/8AsH+JP/RFrXvdeCfFb/k7b4D/APYP8Sf+iLWgD3uiiigAoooo&#10;AKKKKAI3kWKN2b5VXvVXTNWsdbs0utPu4b22f7k1u4dT+Ipmv/8AIE1L/r3k/wDQa8i/Y8VV+BGk&#10;7f8Antcf+jWoA9uooooAKKKKACiiigAooooAKKKKACiiigAr4vH7I2p+Pvi38RZ/GOmiHwtrUtxL&#10;Y3trdL5qO0m6Nwvr/vV9oUV6mDzGtgqVejSStVjyve9vKzRw18JCvXoYhtqVGSnG38y2+5n5Z/ty&#10;fs++Hvgs/gO18LxTf6fFLbzRyvnzpEMf7z/ebdzW54K+EUHwc+Ofw60JUePVbqxtrm+8yfeiXLq2&#10;5Vb+7Xpn/BSfwxqOof8ACuNchgDaXp+oPb3E2/7jStFs+X/gBr25/gD/AG58ddL+Id9cwXNha6ZD&#10;DDYlDvSdF+WTNZ8N4jD4bM8XWxj0VFxj115FGKWmmmnpoz7njLEYzHcKZXhsPNvnrTnU1er9o5vm&#10;7q8uZp31s+iPhKfUNR8LfB74n/D/AMRX0FrqGmeK7G4tNKZ13bnmbzWT+8Pu1+pfhof8U9pY65tY&#10;/wD0Fa/N744fDBLL9vHRrLWNmoab4j1G3vvL+7+6Ztuxvoy1+mMVulvCkceFVF2rXh0KEMPVqQTb&#10;cbJXVrxsnF/O/wByT3bPS4kxzx+CwWJUVH2ylVkou9qjahOK32cLvW6ba6I/JH9tz4aeKdE+Ofiv&#10;X73RrpNE1K5WW11BE3ROrKABv6K3H3a/Rb9lTwvqXgz4AeDdH1aBLa/gstzxo6tjezOOns1em6tp&#10;Njrdk9pqFrBe2j/eguI1dDj2NXYo0hjVFXYi/Kq1z4fARw9edZO/N/ncjOOK6uc5XhstnTUfZW1T&#10;3srLTp1uTV4x4q+CN/r/AO0T4U+IsGqQQ2OjWU1pLZPG299/dW6V7PRXoVKcaiSl6/cfI4bF1cHK&#10;U6Ls5RcX6SVn+B+UX7TVrBZft5xR20KQp/a2lOURNuWKwlmr9Wx92vGfiJ+zF4S+J3xT8P8AjjV0&#10;n+26Si7bWPCpMytuRn78V7OvSuDCYedCpVlLaTuj6viHOqGa4PAUaV+ajT5ZX76LR9dr/OwtFFFe&#10;mfEBRRRQAUUUUAFFFFABRRRQAUUUUAFFFFABRRRQAUUUUAFFFFABRRRQAUUUUAFFFFABRRRQAUUU&#10;UAFFFFABRRRQAUUUUAFFFFABRRRQAUUUUAFFFFABXJfFj/kmnif/ALB83/oBrra5L4sf8k08T/8A&#10;YPm/9ANAHEfse/8AJs/w9/7BcdeyV43+x7/ybP8AD3/sFx17JQAUUUUAFFFFABRRRQAUUUUAFFFF&#10;ABRRRQAUUUUAFFFFAHi3x/8A2mfB3wHtoLXXnuJ9SvoWe3srSPc7r93du6LX5rfs/wDxp0X4ZftB&#10;HxpqVvcyaW8s/wC7hGXRZf4vwr9OPi/+zb4L+OF9Y3nieykmurOJoopoZNhCFs7a87H/AAT0+Ev/&#10;AD4Xv/gRXz2Mw2Mr1ozg1aOqP2LhrPOG8qyyphsVGp7StG1S1rW1Xu66aM9t+GXxN8P/ABZ8KweI&#10;fDd215pkzMiu8bI24dQVNdjXG/DL4Y6F8JPC0Ph/w9A1tp0Ts4R33Hc3Wuyr3afPyL2nxdbH5Pi1&#10;h1iJ/Vb+zv7t97dL+YUUUVocoUUUUAFFFFABRRRQAUUUUAFFFFABRRRQBh+Of+RK8Qf9g64/9FtX&#10;mv7HX/JtXgL/ALByV6V45/5ErxB/2Drj/wBFtXmv7HX/ACbV4C/7ByUAezUUUUAFFFFABRRRQAUU&#10;UUAFFFFABRRRQAUUUUAFFFFABXL+P9StNL8I6q13dw2iNayqskz7R9011FfHf7Xn7Lfj345eM7DU&#10;vDmuwQaVDaLC1jPOybJNxywXpzkVy4qpUp0nKnHmfY97I8JhcZjoUsbXVGG/M1fbp8z58/4J+6hY&#10;6d+0LrU15ewW0X2aZEed1TzGLdq/UKN1lj3K25W6V+Xdt/wTa+KFrJ5kOpaXC/8AfS5NfdH7Mfwy&#10;8R/Cn4aQaH4o1UapfrKziTzGcIh/hy1ePlXt6MfYVKbS1d/0P0XxAeV5jVWZ4PGRqTtGPIlrZX1v&#10;/n957DRRRX0R+OBRRRQAUUUUAFFFFABRRRQAUUUUAFeG6n+2V8J9H8aP4ZuvEkkd0l2ti999inbT&#10;0nPHltd7PJU7vl+/1rt/jdrdz4c+DfjjVrN3S6stEvLmJ0+8rrCzLXjXwu8CaRqf7BNnpE9pDNa6&#10;n4Tku7hJE/1k8sDStIffec0r9xpXsu59OK4ZNy/dqSvD/wBi7xHdeKf2YPh3fXzzTXX9lxxPJP8A&#10;ffZ8u79K9F+J2rT6B8OvFWp225bmz0m6uY3T7wZImZcfiKcvduJannfiP9sX4U+FfGU3hnUPEUqX&#10;0Fwtpc3cOnzy2VrK38Et0iGJCO+5vl717TFKtxGjxuHRl3K696+X/wBmfwZpWq/sHaJb3VrHcpr/&#10;AIbk1HUTMm/z554md3b+8d1dL+wx4kufE37LPgGe8aaS4gsfsnmT/fdYm2K3/fIFO2/kD0VzZ+Iv&#10;7Wnw1+FnjO48J69q1/8A8JBbW8d3PaadpF3fNDE/3GcwROFz7133gDx9pHxM8MWniDRDdtptxu2f&#10;bbWS3l4/2JFDD8q+aNG8EfHXRfjT8TPF3hnw/wCGLKLW9RjiSfXJ2eW5toV2xbPL+6Mf3q94+CHx&#10;fs/jF4Wu7+OA2Wp6XfTaTqdo/wDywuYvvr9PSjRq4S0dj0mvBPit/wAnbfAf/sH+JP8A0Ra1614j&#10;8d+G/B7266/4g0vRHuciBdRvYrfzcddm9hurwDxx4/8AD3iz9sX4F2uh+INL1drfT/EDyx6fdRz7&#10;Ve3hxnYx/wCedID6goorxf4rftDaZ8MfjB8PPB17qWkWNv4j+1tdz310sL2yxRb0YZ4+dvl5oA9o&#10;orkl+LPgd03L4z8PsvqNUg/+Lp3/AAtbwT/0OOgf+DSD/wCLoA6uiuU/4Wt4J/6HHQP/AAaQf/F0&#10;f8LW8E/9DjoH/g0g/wDi6AOjubaO8t5IZAHilRkb/dNY/g3wZpPgLQYtH0O0FlYROzpCOxZstWRq&#10;fxZ8HJp119n8ZeHxceU3lf8AE0g+9t+X+KuT+D/xYtT4HtP+E28ZeHzr++TztmowJ8u75O47UAex&#10;0Vyn/C1vBP8A0OOgf+DSD/4uj/ha3gn/AKHHQP8AwaQf/F0AdXRXKf8AC1vBP/Q46B/4NIP/AIuj&#10;/ha3gn/ocdA/8GkH/wAXQB1dFcp/wtbwT/0OOgf+DSD/AOLo/wCFreCf+hx0D/waQf8AxdAHV0Vy&#10;n/C1vBP/AEOOgf8Ag0g/+Lo/4Wt4J/6HHQP/AAaQf/F0AdXRXKf8LW8E/wDQ46B/4NIP/i6P+Fre&#10;Cf8AocdA/wDBpB/8XQB1dFcp/wALW8E/9DjoH/g0g/8Ai6P+FreCf+hx0D/waQf/ABdAHV0VyT/F&#10;nwPGMt4z8PqPfVIP/i68x+Bf7VHhj4oaP4kudU8R+HdNl07xDfaTbomqRfvoIZNsUvzt/GvzUAel&#10;/EX4Z+HPinpEGl+JLD+0LKK4S7SPey/vU+6eK6qGBIIUjT7qrtWua/4Wt4J/6HHQP/BpB/8AF0f8&#10;LW8E/wDQ46B/4NIP/i6lRSbklqzWVWpKnGlKTcVey6K+9vWyufJ3x5NrJ+278PVkSN5o0stm/wDg&#10;/eyV9uV51d+LvhhqGqwalc674UudQi/1VzJe2zSrj+627NbX/C1vBP8A0OOgf+DSD/4uvezHMKeO&#10;o4anCnyulBRb/ma67f5nh4HB1MLUrTnO6nK6XbyOrorlP+FreCf+hx0D/wAGkH/xdH/C1vBP/Q46&#10;B/4NIP8A4uvDPXOrorlP+FreCf8AocdA/wDBpB/8XR/wtbwT/wBDjoH/AINIP/i6AOrorlP+FreC&#10;f+hx0D/waQf/ABdH/C1vBP8A0OOgf+DSD/4ugDq6K5T/AIWt4J/6HHQP/BpB/wDF0f8AC1vBP/Q4&#10;6B/4NIP/AIugDq6K5T/ha3gn/ocdA/8ABpB/8XR/wtbwT/0OOgf+DSD/AOLoA6uiuU/4Wt4J/wCh&#10;x0D/AMGkH/xdH/C1vBP/AEOOgf8Ag0g/+LoA6uiuU/4Wt4J/6HHQP/BpB/8AF0f8LW8E/wDQ46B/&#10;4NIP/i6AOrorx34x/tHeFPh18MfEviLTfFHh3UdT06xkuLa0fVIf3zjovDZrY8EfHjwZ4o8JaNqk&#10;vi7w7BPeWkNxLCmqwHYzpu2/eoA9KorlP+FreCf+hx0D/wAGkH/xdH/C1vBP/Q46B/4NIP8A4ugD&#10;q6K5T/ha3gn/AKHHQP8AwaQf/F0f8LW8E/8AQ46B/wCDSD/4ugDq6K5T/ha3gn/ocdA/8GkH/wAX&#10;R/wtbwT/ANDjoH/g0g/+LoA6uiuU/wCFreCf+hx0D/waQf8AxdH/AAtbwT/0OOgf+DSD/wCLoA6u&#10;iuU/4Wt4J/6HHQP/AAaQf/F0f8LW8E/9DjoH/g0g/wDi6AOrorlP+FreCf8AocdA/wDBpB/8XR/w&#10;tbwT/wBDjoH/AINIP/i6AOrorlP+FreCf+hx0D/waQf/ABdH/C1vBP8A0OOgf+DSD/4ugDq6K5T/&#10;AIWt4J/6HHQP/BpB/wDF0f8AC1vBP/Q46B/4NIP/AIugDq6K5T/ha3gn/ocdA/8ABpB/8XSf8LY8&#10;E/8AQ46B/wCDSD/4ugDrKK8Nh/aP07WP2lPD3w20G90jW9Pv/D13q1xd2N6k720sUsaIh2MRyGav&#10;cqACiiigAooooAKKKKACiiigAooooAKKKKACiiigArkvix/yTTxP/wBg+b/0A11tcl8WP+SaeJ/+&#10;wfN/6AaAOI/Y9/5Nn+Hv/YLjr2SvG/2Pf+TZ/h7/ANguOvZKACiiigAooooAKKKKACiiigAooooA&#10;KKKKACiiigAooooAKKKKACiiigAooooAKKKKACiiigAooooAKKKKACiiigAooooAw/HP/IleIP8A&#10;sHXH/otq81/Y6/5Nq8Bf9g5K9K8c/wDIleIP+wdcf+i2rzX9jr/k2rwF/wBg5KAPZqKKKACiiigA&#10;ooooAKKKKACiiigAooooAKKKKACiiigAooooAKKKKACiiigAooooAKKKKACiiigAooooAKKKKAMT&#10;xd4btfF/hPWdCuzttNTs5rKbb12yIyN/6FXyXpv/AAuHwb8I7v4K2fw+u9Rvls5NFsfGKXcaaclq&#10;67Elf5vM3KjdMda+z6KFoBxnwh8Ax/C74X+GPCMc/wBoXRtPhsRNj75RduaZpl1P8RvCetWWsaFe&#10;+HluvtGnvBcurPJEV2eau3sw6V21FD1EtNj4y8LRfF34P/C27+DOn/D+78RG1hm0zRvFkF1Elilm&#10;/ETTAnerqrcqB2r6R+CHw4Hwj+EnhPwaJ/tTaNYx2jz/AN9lX5m/Ou8ooA+eb74gfFn4Xa/rNhqX&#10;gy/+JOnXt9JcaTqOieTD9jgb7sU6uw+7/eFdH+zV8Hrj4Q+Fdd/tCcSav4i1m5129RPuQyzbcxr9&#10;Ntex0ULQb1OQ8cfCjwV8T0tE8X+E9E8ULZsz26azp8V35Jb723zFO3NUPBvwI+HHw81b+1PC3gHw&#10;14b1LYyfa9J0uC2l2nqNyIK76igAry/xh4W+D3xF8QpD4o0zwX4k13/j1WDVY7S5uP8ArntfLf8A&#10;Aa4L9vf4w6x8Ev2Z/EeteHpmttfvGj0qxuI32vA87bPNX/aRcsPevm3xb/wTH8E6F+zveeJ9L1LW&#10;P+Frafpja2viY6hLve7RPOPGfl/3uvegD7H/AOGTvgl/0R/wJ/4Ttn/8bpf+GTvgn/0R/wACf+E7&#10;af8AxusL9iv4p6p8aP2Z/BHinXZvtOs3Vp5N3P8A89pYmZC/1bbur3SgDyj/AIZO+Cf/AER/wJ/4&#10;Ttp/8bo/4ZO+Cf8A0R/wJ/4Ttp/8br1eigDyf/hk74Jf9Ef8Cf8AhO2f/wAbo/4ZO+CX/RH/AAJ/&#10;4Ttn/wDG69YooA8o/wCGTvgn/wBEf8Cf+E7af/G6P+GTvgn/ANEf8Cf+E7af/G69XooA8o/4ZO+C&#10;f/RH/An/AITtp/8AG6P+GTvgn/0R/wACf+E7af8AxuvV6KAPKP8Ahk74J/8ARH/An/hO2n/xuj/h&#10;k74J/wDRH/An/hO2n/xuvV6KAPKP+GTvgn/0R/wJ/wCE7af/ABuj/hk74J/9Ef8AAn/hO2n/AMbr&#10;1eigDyj/AIZO+Cf/AER/wJ/4Ttp/8bo/4ZO+Cf8A0R/wJ/4Ttp/8br1eigDyj/hk74J/9Ef8Cf8A&#10;hO2n/wAbqpf/ALMPwJ0i0ku774UeAbO1iTdLcT6BZIiL/tMUr2KvFf2hf2ZdK/aSbRbHxLrusW3h&#10;izdnu9D067aCHUP7nm4/umgBmi/s8/s8eJd7aR8Ofhtqnl/e+waNYS7P++Eq7rP7N/wL060+2av8&#10;M/AdtbxDb599oloqp/wJ0r451n4GaH+x/wDtk/BzSvhHfajp1v4qmki1zRJL2S4SSBf+Wh3V1/x2&#10;8K/8Nd/tqJ8IPEOpXtr8PfCWkR6tfadYztF/aE8v3VfHpQB9F6J+zr+z34mieTRvhr8N9Ujiba72&#10;Oh2Eqo3vsStX/hk74J/9Ef8AAn/hO2n/AMbr48vPg3ZfsKftb/C9/hxd3tn4J8eSPpOp6JdXTSp5&#10;icrJ8/8Avcelfo1QB5R/wyd8E/8Aoj/gT/wnbT/43R/wyd8E/wDoj/gT/wAJ20/+N16vRQB5R/wy&#10;d8E/+iP+BP8AwnbT/wCN0f8ADJ3wT/6I/wCBP/CdtP8A43Xq9FAHlH/DJ3wT/wCiP+BP/CdtP/jd&#10;H/DJ3wT/AOiP+BP/AAnbT/43Xq9FAHlH/DJ3wT/6I/4E/wDCdtP/AI3R/wAMnfBP/oj/AIE/8J20&#10;/wDjder0UAeUf8MnfBP/AKI/4E/8J20/+N0f8MnfBP8A6I/4E/8ACdtP/jder0UAeUf8MnfBP/oj&#10;/gT/AMJ20/8AjdH/AAyd8E/+iP8AgT/wnbT/AON16vRQB5R/wyd8E/8Aoj/gT/wnbT/43R/wyd8E&#10;/wDoj/gT/wAJ20/+N16vRQB5R/wyd8E/+iP+BP8AwnbT/wCN0f8ADJ3wT/6I/wCBP/CdtP8A43Xq&#10;9FAHlMX7KnwWtpPMi+EngeF1/jj8O2i/+06R/wBlL4KyuZD8I/A7u38b+HbRv/adeTftp/ErxRqc&#10;umfCD4cajPpnjLW7eTUb7VLORkfSdOi+9LuXlS7fKKy/2HPilqWm/sVSeMfFesaj4juNJfUXmutQ&#10;uHuJZkhZuN7/ADfw0Ae2/wDDJ3wT/wCiP+BP/CdtP/jdH/DJ3wT/AOiP+BP/AAnbT/43Xxr8N/gd&#10;8aP2wPAd38Wb/wCOPirwNNrrSS6HoGgX08FlDAvEW9FdRzjnivoL9gn42+Jvi38NNZ0rxuyTeL/C&#10;GrSaHqF2n/LyyL8r/wC9jrQB6R/wyd8E/wDoj/gT/wAJ20/+N0f8MnfBP/oj/gT/AMJ20/8Ajder&#10;0UAeUf8ADJ3wT/6I/wCBP/CdtP8A43R/wyd8E/8Aoj/gT/wnbT/43Xq9FAHlH/DJ3wT/AOiP+BP/&#10;AAnbT/43R/wyd8E/+iP+BP8AwnbT/wCN16vRQB5R/wAMnfBP/oj/AIE/8J20/wDjdH/DJ3wT/wCi&#10;P+BP/CdtP/jder0UAeUf8MnfBP8A6I/4E/8ACdtP/jdH/DJ3wT/6I/4E/wDCdtP/AI3Xq9FAHlH/&#10;AAyd8E/+iP8AgT/wnbT/AON0f8MnfBP/AKI/4E/8J20/+N16vRQB5R/wyd8E/wDoj/gT/wAJ20/+&#10;N0f8MnfBP/oj/gT/AMJ20/8Ajder0UAeUf8ADJ3wT/6I/wCBP/CdtP8A43R/wyd8E/8Aoj/gT/wn&#10;bT/43Xp9xOlrA80j7Io1Z3b0UV+erP8AEL9s7xHrvia6+MV38GfhpYXtzp3h620PUfslzqHlNsee&#10;V96FhuoA+2PBnwS+H/w41GTUPCfgfw/4avXTynn0fS4bV3T+7lFHFd1XzZp9xe/sffsteJNa1rx1&#10;qPxMXRrae+ttV1V/Nmfd9yPfuO8bvevnHQ/2Zfjz8XfhO3xXvPj34q0nxlqtu2s2Ph3Tb2SLTI1+&#10;/FFsDhen+xQB+kNFfP8A+xL8ctU+P/wG0zxBr8aJ4itppdO1Hy02q88LbGb8a+gKACiiigAooooA&#10;KKKKACiiigCpe3sGn2k11dSpBbxKzyzSPtVFHcmvIfh5+2H8Hvil4zfwn4Z8dadqmvKzIlqm5POx&#10;12MwAf8A4DXmX/BSrX76y/Z7sNAs5pLaLxV4i07Q7qSM7W8iWTLr+IXH41iftz/A7wf4C/ZPv9c8&#10;MaHZaDrPgb7JqOjX2nQLDcQOk8a/fHPO7mgdj7Rrzf4v/tCfD/4D6bb3njrxLa6BHcttiSbc8sn+&#10;6iZNdJ8PNffxT4G8P6zLxLqFhBcuP9p41b+tfKPwp0TSvjP+3J8atZ8T6bBqz+DobLRNJhvY/Nig&#10;RlZ5GVG43E/xU+tielz6m+HXxM8L/Fnwvb+IfCWtWuu6RP8AcubSTd8391v7p9jSfFj/AJJp4n/7&#10;B83/AKAa+W/hRpVj8Gf+CgvjrwT4atE03wz4n8NW/iKXTrf5beK8EkiPIifdTdt5xX0z8X9TtLP4&#10;beJ45rqCGT+zJ/kkkVf4DSG9Dk/2Pf8Ak2f4e/8AYLjr2SvD/wBkTVtPt/2cfAMLX9ruTTkT/XrX&#10;sP8AbWn/APP9a/8Af5aAL9FUP7a0/wD5/rX/AL/LR/bWn/8AP9a/9/loAv0VQ/trT/8An+tf+/y0&#10;f21p/wDz/Wv/AH+WgC/RVD+2LDZu+32+3185aP7a0/8A5/rX/v8ALQBfoqh/bWn/APP9a/8Af5aP&#10;7a0//n+tf+/y0AX6Kof21p//AD/Wv/f5aP7a0/8A5/rX/v8ALQBfoqh/bWn/APP9a/8Af5aP7a0/&#10;/n+tf+/y0AX6Kof21p//AD/Wv/f5aP7a0/8A5/rX/v8ALQBfoqh/bWn/APP9a/8Af5aP7a0//n+t&#10;f+/y0AX6Kof21p//AD/Wv/f5aP7ZsF/5frUf9tloAv0VQ/trT/8An+tf+/y0f21p/wDz/Wv/AH+W&#10;gC/RVD+2tP8A+f61/wC/y0f21p//AD/Wv/f5aAL9FUP7a0//AJ/rX/v8tIus6fI6ot9au7fdQTKc&#10;0AaFFFFABRRRQAUUV85/t3/EjWfh3+z5qZ8O3z6ZrutXdtotpex/egNxKqM6/wC1t3YpDR7lYeL9&#10;C1PVJ9Ms9a0661KD/W2kF1G80f8AvIDkVtV+efx3/Y68K/sw/Atfif8ADuTUNJ+Ing9IdRm1gX0j&#10;vqXzL56z54YPlq+6vAfiUeMvBHh7XgnlnVNOt77Z/d82NX/rVE+Zoaz4g0zw5Ym81TUbXTbUf8tr&#10;2dYk/wC+mqXTtStNXso7yxuob21lG6KeB1dHX/ZIr4o8TeAtN/a//bL8b+F/Gkk+oeA/h5YWkVto&#10;azNFFPeXCb3lkx97H3RV39njSG/Zw/a+8VfBXRbq6m8A6poq+JNIsbudpTp8obZLHFn+A/0pLzGf&#10;Xfjn/kSvEH/YOuP/AEW1ea/sdf8AJtXgL/sHJXpXjn/kSvEH/YOuP/RbV5t+x/E8X7NfgFZE2P8A&#10;2anH50Aey0UUUAFFFFABRRRQAUUUUAFFFFABRRRQAUUUUAFFFFABRRRQAUUUUAFFFFABRRRQAUUU&#10;UAFFFFABRRRQAUUUUAFFFFABRRRQAUUUUAFFFFABRRRQB8h/8FQtFv8AUv2UdSv9Pged9G1Sy1OZ&#10;E+bESSfO34ZrrviP+0h4Es/2S9X8Yf8ACQWNzp114bZIkSdfNkklg2Kmzrnc1e/axpFlr+l3Wm6j&#10;aw3un3UTQ3FtMm9JUYYZSK+X9G/4JlfAXQvFNvrcPh6+n8i4+1x6ddahJLZBt27HknjaPSgDZ/4J&#10;0+DL7wN+yF4CsdSge2vZ7aS9dH++FlkZ0/8AHWFfS9QQQRW8CQxIqRIu1UTjatT0AFFFFABRRRQA&#10;UUUUAFFFFABRRRQAUUUUAFFFFABXj37Rv7SvhX9m7wb/AGtrsv2nUrp/I0vR4H/0i/nPCovpz1bt&#10;XsNeIftCfsgfDj9p660q48dWV9dS6YjJbPZXrW+A3XpQB5/+zr8PJZPH+p/F/wCKuu6PN8S9bT7P&#10;aaPb3sbw6HZ/wW0XPzP/AHn7muJ0/wARWPww/wCCnPihdfvI9MsvFXhu2/s64u3VEmlT7yKxrq9F&#10;/wCCX3wP0HWrDVLW08RfarK4S5i8zW5nTejZXIr1/wCPH7MPw+/aR0qwsfG+jPeNYvvtb21na3uI&#10;fULKvOD6UAfOP7VHiLTfit+1z8APBfh26g1bU9E1GTXNR+yyb1toNvVmX6V9014r8A/2R/hr+zdJ&#10;f3Hg3Sp49Rvv9dqGoTtcXGz+4Hb7q+1e1UAFFFFABRRRQAUUUUAFFFFABRRRQAUUUUAFFFFABWD4&#10;08Rr4O8JazrjWsl7/ZtpJc/Z4fvybF3bR9a3qaQGGDQB+U3wM/bM8J+ELX4g+MfG/hjxpqPxK8ZP&#10;cfbp00tnt7O1XctvbRf3URavfsj/ABi03x3+xP8AEn4Z6bpWqw6xp2l6nqP2ueH/AEaZXkZtqv8A&#10;3v8AZr9M9X8NWeq6TfWPkQw/aoWh8xYV+TcuK81/Zt/Z4sv2fPhQPBB1P/hIoPtFzM91PbLEzrM2&#10;dhVe1AHMfsDa7Zal+yD8PLmF4Y4rfTfKmKdEdGbfu9K80/4Jyf8AE11v4969au8mk6j41na0k/gm&#10;UKPmFZuuf8Ezru21rWofAnxm8UeBPBeq3DXE3hix3Pbjf/rVDeaOD9K+rPgx8HvDfwJ+H2m+D/C9&#10;r9m0yyX77/M8zn70jnuxoA7yiiigAooooAKKKKACiiigAooooAKKKKACiiigDC8bQSXPgvXYYuJZ&#10;dPuET/eMbYr80f2IP2IvhX+0L8Dn1zxtda3qmuWep3lnNaR6vJFFYbZPuqi/dz96v1JIDDBr4n8d&#10;/wDBOCa68beINZ+HHxb8TfC7SvEE32jUdE0rc9u8jffYYlTr6c0AfOejR6tp/wCyH+1R8OrbVZ/E&#10;HhvwXqccOjyTv5rpAW3vGrfxY21+g/wP8T6ZL+zJ4U1pbiGPTF8PRyvOj/IirF835U34O/syeDPg&#10;x8IZ/h9p9mdR0y+ST+05775pdQldcSSSt7/pXzZL/wAEvLyBrrQtK+Nvi3S/htcXDM/hGJ28nyGb&#10;c0W7zMf+OUAdV/wS5tZP+FB61qH7wWmo+JL+5ty/3HiaT5WX619lVzPw98AaJ8L/AAfpXhjw5Zpp&#10;+j6dCsNvAv8AdHr7101ABRRRQAUUUUAFFFFABRRRQB84/t3fCnW/ip8CJx4Zt/t3iLw/qNpr1jZf&#10;8/L28m4x/UrurwH48/tTwftcfCiP4R+AfDeuf8Jn4reG01GC+sWii0mJZFaZpXPHy7a/QyqNvplp&#10;aTvNDaQwzP8AeeONVZ6XqF+x57J8QfDPwf1HwL8PLuS6/tDUrdbHTvLgZ0fylC/M3avmzW/GCfsc&#10;ftW+PfFXijStSm8BfEGK3uYdZsbdp1tbyJdrROq+vavtmayguJ453hjeWL7jsnzJ9KW9sbe+i8u6&#10;gjni/uSJup9bh5Hx9+zQ2o/Hj9pvxn8dv7GvdE8K/wBkweHdBN9HslvYkdnkl2n7o3NXs/xQ/ZV8&#10;BfGLxG+teJYNRurt4Vt3SHUJIomRf9gHFeuwQR20axxIqRKPlVKmoA+boP2APhDZwJb2ljrFjbp9&#10;yC11eeJE+gDVN/wwR8KP+eGv/wDg/u//AIuvouigD50/4YI+FH/PDX//AAf3f/xdH/DBHwo/54a/&#10;/wCD+7/+Lr6LooA+dP8Ahgj4Uf8APDX/APwf3f8A8XR/wwR8KP8Anhr/AP4P7v8A+Lr6LooA+Fb7&#10;9kfwVF+1PpnhFY/E3/CMS+GJL50/tu58n7Ss+A2d33ttev8A/DBHwo/54a//AOD+7/8Ai6+hPIi+&#10;0edsTzcbd/8AFU9AHzp/wwR8KP8Anhr/AP4P7v8A+Lo/4YI+FH/PDX//AAf3f/xdfRdFAHzp/wAM&#10;EfCj/nhr/wD4P7v/AOLo/wCGCPhR/wA8Nf8A/B/d/wDxdfRdFAHzp/wwR8KP+eGv/wDg/u//AIuj&#10;/hgj4Uf88Nf/APB/d/8AxdfRdFAHzp/wwR8KP+eGv/8Ag/u//i6P+GCPhR/zw1//AMH93/8AF19F&#10;0UAfOn/DBHwo/wCeGv8A/g/u/wD4uj/hgj4Uf88Nf/8AB/d//F19F0UAfOn/AAwR8KP+eGv/APg/&#10;u/8A4uvH/hf+yR4I8RfGv4t6FqieJn0rRrmyTTEk1q5VER4Nz7Pm5+avuuoI7eOKR5FjRGf7z/3q&#10;APnv/hgj4Uf88Nf/APB/d/8AxdH/AAwR8KP+eGv/APg/u/8A4uvouigD50/4YI+FH/PDX/8Awf3f&#10;/wAXR/wwR8KP+eGv/wDg/u//AIuvouigD50/4YI+FH/PDX//AAf3f/xdaXhP9jH4b+C/Elhr2mRa&#10;yNQsZvOh8/V55kDfRmr3migAooooAKKKKACvl/8A4KG+FNR8Qfs7XepaXZTajd+HtSstZa0gG55I&#10;4JleTb/wEV9QVDJGk8bo6b0b5WVqQHxF+1t+1D4D+LP7LN3oXgvXrXXvEXjeG307TtKtZN9xulZc&#10;70/h2d6+oPAt9pPwz8G+BvB+sapaWWrppltYwWzybWmeKJVbZ61W8M/s2/C/wX4pk8SaH4F0PS9e&#10;ldne/tbRUcsetdNr/wAPfDnirXNI1jVtGtb7U9IfzbG6nTL27H+7TF5Hyb4e8Z6N+z1+3V8U08Z3&#10;UehaX48tLHUdI1W7+S3maGFYpYt/TdlaT4ReILT48ft+eKfH3heQaj4O8NeG49D/ALVjH7ma7d97&#10;KjfxYr6p+IXwm8HfFnTI9P8AGHhvT/ENpE29I76FZNje1XvBXgLw78OdDg0bwvotjoOlRD5LSxhW&#10;JB+Ao7D9DzX4w/AvxP8AE7WJprD4n654U0qW3+zvpdhCmx8/e+b3rgfC/wCxv4w8EaBY6HoPx18V&#10;2WlWSeVbweXG2xa+qqKAPmv/AIZk+JX/AEcJ4u/78Q0f8MyfEr/o4Txd/wB+Ia+lKKAPmv8A4Zk+&#10;JX/Rwni7/vxDR/wzJ8Sv+jhPF3/fiGvpSigD5r/4Zk+JX/Rwni7/AL8Q15jq3gL4o6b+0PpPw6X4&#10;+eJP7PvNDbVPPe1g87csjJ19K+4qxLjwno9z4lg1+XToJdagh+zxX3l/vUjLZK59KAPBv+GZPiV/&#10;0cJ4u/78Q0f8MyfEr/o4Txd/34hr6UooA+a/+GZPiV/0cJ4u/wC/ENH/AAzJ8Sv+jhPF3/fiGvpS&#10;igD5r/4Zk+JX/Rwni7/vxDR/wzJ8Sv8Ao4Txd/34hr6UooA+a/8AhmT4lf8ARwni7/vxDR/wzJ8S&#10;v+jhPF3/AH4hr6UooA+a/wDhmT4lf9HCeLv+/ENH/DMnxK/6OE8Xf9+Ia+lKKAPmv/hmT4lf9HCe&#10;Lv8AvxDQv7MnxK3/ADftB+Ltn/XCGvpSigD4j+FXw6+KPxG8TfELSbj4+eJof+EZ1n+zoXgtYk3r&#10;5av8/v8ANXpH/DMnxK/6OE8Xf9+Ia980bwvpWgXeo3enWMFncajN9ou5IU2maXGNzVsUAfNf/DMn&#10;xK/6OE8Xf9+IaP8AhmT4lf8ARwni7/vxDX0pRQB81/8ADMnxK/6OE8Xf9+IaP+GZPiV/0cJ4u/78&#10;Q19KUUAeEeBPgL458LeLLHVtU+MfiDxJZQN8+m30MYim/Kvd6KKACiiigAooooAKKKKACiiigAoo&#10;ooAKKKKACiiigAooooAKKKKACiiigAooooAKKKKACiiigAooooAKKKKACiiigAooooAKKKKACiii&#10;gDzX49fEbxX8LvAMmueEPAl18Q9XSVU/sa0uvs7lT1bdsfp9K+R7z/gpH8WdO8b2Pg25/Zb1aHxR&#10;eW7Xdvpr+I/300S/edV+x1+gVfG3xM+T/gph8Km/veFb3/0JqAOq8KftKfFrxD8IvFfim8+Aeq6R&#10;4m0q4jhsPDMmo73v0b7zrJ5Q+7/uV9CeEtUvNd8M6ZqGpadJpF/dW6SzWMj7mgdl5TPtXkf7bfiX&#10;V/B37MXjbWNB1KfSNVtLRXhu7V9rody/drxT9tP4q+PvA/7NPwp1vwbrt1ZeKr/UdOhM2/8A4+We&#10;L7sv+yW60AfcVFfmX8dbH9pj9l7wJp3xp1X4uSeJL5LuFNU8JPB/xL4fObYqp83zKGI7LV34vaB+&#10;0z8N/hQfj7qPxfzqtn5Op3Pgq0g/4liWzMv7sNu+b5W54/GgD9J6K+Pf2r/2udT+HP7PngTV9BuL&#10;LRfEXjv7Nb2+qX3/AB76YssStLO3+5u4r5n1j4y65+z02meNdH/a1074xNa3cMWqeErp1/0mB2xL&#10;5OHf5h26dKAP1ar598d/GLxPL+1P4I+GHhSS0Sy/s6bWfEkk0fmulvu2RRr/AHSW717lomrw69o9&#10;hqNv/qLy3juU3f3XXcP518hfsrs/iz9sz9pPxJfSeZd2V9ZaNbJJ/wAs4Ei6CgD7Nor4I/ao8X/G&#10;m8/bJ8L/AA/+Fniv+xI9Z8PM92l189vbJ5nzzhf747V5/wCL779pb9mr44+GfhjpPxOT4gyfEC3Z&#10;NP1LxHDt+wSp/rGA3HoOnrQB+m9eWa38TfGOm/HLRvCFt8P7q+8IXlo1xceLUusRW0o/5Zsm3+tf&#10;JKP8Z/2Rf2hfhfY+KfinefEzwr45vG0y9i1GHZ9jn+9uiXca9l8V+OPEFr/wUB8D+F4dZuk8OXXh&#10;i9ubjTUf9y8q/dYr60AfUlFfnn431n47fE/9s74hfDPwD48fwz4UjsbSa+vZ4/NewiZetqP77V0n&#10;wP1X4q/AL9rSz+Enjjx7P8SPDviDSJdRsdSv02XEEkX8O3caAPYNO+NHiXw5+13qXw08UTWs3h3W&#10;9LXU/Dc0cPlOjJxPC7fx/wB6voivjX9t68bwv8c/2dPEltJ5N1F4l+wv/txSrhlNfZVABRRRQAUU&#10;UUAFFFFABRRRQAUUUUAFFFFABRRRQAUUUUAFFFFABRRRQAUUUUAFFFFABRRRQAUUUUAFFFFABRRR&#10;QAUUUUAFFFFABRRRQAV8A+F/Afiz9on9pn472c/xU8Y+FLTw1qMdnpcGjX3lRQ7l3fc/ir7+r84f&#10;h38ENQ+NX7Wv7RX2H4g654NtrXVo4biDQ32fadyfxNQB63+yj+0N4gsvAnxXsfiTqw8Qr8NL6W2l&#10;8RwR/Ne2yLv3Mo/jC16P8K/2z/h78ZvGkHh3wn/auoefaPd/2p9hZLFNq5KmX+9XN/Eb4G+Fv2ff&#10;2MvivoPhi3kSJ/Duo3Fxd3T77i5naB/3kj/xNVH4J+Fxa/8ABPm0t/C1jHbard+Dbh7f7Kmxnne2&#10;b/x4tQBra5+398L9F1C7Ux6/e6HZXH2S78TWOlvLpkD7sNum/ujucV9E6TqlnrumWuoWFxHeWNzE&#10;s0E8L70kQjKsDX5q/s1+CvE/xB/ZHg8P2vxm8OeHfDlxY3Njq2j32lx/aLJm3LKr73B3f7TV9NaJ&#10;8BPiB4f+C/gLwv8ADH4uwaXaaNZeS+oz6at39tT+Fl+bigD2z4pfFbwx8G/CN34k8WalHpmmQHZ5&#10;j/M7ufuoi/xMfSvLPh1+3D8OviH40sfCvka74Y1jUV36dH4i05rRb32ibJ3H2rxP9rCw1fwVqn7O&#10;lz8TNZTxJoWm6+39uax9l8q3eUr+5d0+6orR/b51vQfGNv8ACTQfCV5Zaj44uPE9lc6X/Zzq8scC&#10;N+9f5OibaAPbPih+2B4I+GHjG68LSWeueJtdsoVuL608Oaf9reyib7rS/MNua1fH37UngD4Y+C/C&#10;/irxLfXOl6L4ilWK0nkgb5GZd43j+Gvn/wCN3gS9+HvxD8ZfGP4TfEXQ9P8AFUVlGnifwzrDrLb3&#10;/kr91vm3RPXH/tC/Eq2+Onwx/ZY8T6noyWEOueLbZ7jS5/uf6tt3/AaAPd9F/wCCg/wi1HWb/Tb2&#10;/wBU8PXVvb/a4P7a057f7fF/07/89K6r4LftdeA/jj4q1LwzpA1TSfEVlF9obS9csWtJpYP+eqK3&#10;3lrwr9sDQtIuP2xf2WLWWytpIX1G9QwbF27AsZX/AMerc+I0FtZf8FIfhW9uiQXEvhq/Sby/l3r/&#10;AA5oA+yKKKKAPzd+A3gX4m/tJ2vxQ8UN8cfFvhfVdG8S3unafBaz/wChIkTfJvQ9vWvcP2U/2tm8&#10;V/s13/jT4oX9pp03h2+n0u+1dBshvWibasiD+8/t3r5w/ZH/AGedT+O8HxauIfiX4g8J+H28ZX9v&#10;c6JozqiT/Ny2/wB69L/bC+Fnh/4HfDH4K6Bpdh9i+GmjeLbR9Y3/ADpsZv8AWTf3vm6saAPafh/+&#10;3d8MPiB4qsdAWTWPD19qP/IOfX9Oa0hvf+uTt97NdJ8X/wBq/wAE/BrxHH4f1CLVtd8QNb/a30rQ&#10;LL7XcQwf89HXcNq14j/wUI13wjrvwh8KaRoU9jfeKr/XLB/DqacVeXcJV+dNn8O2pfjT8LdW0b4i&#10;X3xZ+G/xB0TQviPp2hx2niLRNY2S21/Ei79snzbom/2qANP9rn9thfhF8FPDfivwla373viC4ha0&#10;efT90aReZ+9WTP3X29Fr3D4BfHLSPj14M/t7SbHVNPjidYpYtVtfs77tvZfSvkL9o74xP8eP+CeG&#10;k+OrnRo9Ell1my+1W8fzxQ+Vd7HZG/uHbX1T4gsPEnj34WaOvws8Z6V4e1LZC7aiLVbuJ02/d2ig&#10;D0/xD4g03wpod9rGr3sOnaZZxNLcXU77EjQfxM1fOugf8FC/hFrXiCxsJLvWNKstQm+z2eualpz2&#10;+nXL/wAO2ZvXtmvLv2zvCvxQ8O/sX69beNPE8PjG5XWbKbUbvSrH7Ps07z13qyDt61uftl+Lvhnq&#10;P7C2qwaTeaPew6jplvD4egstrvJcsyeV5SjndQB7z8Zf2kfB3wVl02z1Y3+qazqStJZ6Polr9qu5&#10;lXq4Qfw+9U1/ao8Dw/BuT4m30mpaX4agl8q4+3WTRXELbtvzx14VrnwQ1zW9D+FXijR/iDY+Dfjh&#10;4X8NwW0yartliuYmiXek6Fs/8CrzL40fHvU/jx/wTz8f3niDSrHSNa0nWY9JvpNOk32lzKky7pYm&#10;/umgD6Stv+Cgvwcn8V2mjS61fWtrecW2uXVk8WmTt6JOa1fA/wC298MPHfxGg8G2V3qVlqN7u/s+&#10;61Kya3tNQ2/88JW+/Xg/7e3h3RNP/ZE+GdvbadawWv8Aa2jIscaKibG27q6T9uDR9M0i+/Z/aztI&#10;LJ7XxVaJb+QipsXb91aAPtWimj7tOoAKKKKACiiigAooooAKKKKACiiigD4P8OX/AMa/2gPjh8ad&#10;L8PfFq48D2ng3V1sNOsY9LiuInyu795ur0f9l79qPUvEHgDx9/wta4sbLW/h9fyWOs6papst5o1/&#10;5a7f4fevCPhP8PPiH8Q/2lv2ko/AvxETwLZJr8cV3H/Z32t5sxfeVtw216/8S/2edF/Z8/YZ+Mej&#10;6ZdT6pqF7oN/e6jqt9/rbycxMzO1AHsvgv8Aaj+GXxF8cJ4T8N+J7fWNYa3+17LXc8Wzr9/pWPq3&#10;7aPwb0Txg/hy88b2Md8tx9kdzu+zxy9PLaX7gavKvhH4NtPBX/BPCPU/Bukpa+JZfBU13Dd2sa/a&#10;HuGgZt27rnNeE/Av4S/E/wCK/wCxxpOg6Pd+AJPDWt6XIk093BvvoZXZt0kr/wDPUNQB+nMM63Ea&#10;SRsHiddyuvesbxn450D4eeH7rW/EmrWui6TbDM13dvsRK+dpvAH7Qnw7+D/w+8L/AA58QeGdT1DS&#10;dPW01S+1xGfz2X7uz/gNed/tQR63e+I/2atH+K8lkbS61qT+3Psvy2M10E/dKf8AZ+tAH0R8Mf2s&#10;/hZ8YNffQvDPiy1u9Z2s6WM6NDLMo/iRXxu/CnfFL9qz4Y/BzXE0XxN4kjt9V2q72sEbTPCp6M6p&#10;90V4F+3xpWg6Pq3wZvfDVpZWvjhfFlpFp39nIqXDwf8ALVfk/g21H8avhl42+B3xU8b/ABq+H40H&#10;xpo+r26y+JvC2uOqyosKfM1vKf8AZ/hoA+oPE3x78A+DNJ8PaprXiWx0zTfEDbdOup32pP8AJv8A&#10;5Vy3hn9sb4PeLZ9Zh0/xvpol0mJprlJ38r92v8S7vvD6V8r/ALVPizw18ffB/wCyprNvpvk+Hdd8&#10;VRv/AGdOmzYnl/MlbP7WHwz8Jy/tofszae+hWSWV5Nd29xbxwKiTRJHlFfH3sNQB9V/CT9pH4d/H&#10;C5v7Xwd4kt9VvrDm4tfmSZB/e2HnFeoV8XeItE0zwx/wUn8C/wBj2sOmPf8AhK7+1pax7FmVXXbl&#10;RX2jQAjdK/PT4N+Jf2jv2hvC/jjxn4f+K1joU+ja5e6daaHNokUtvMkDfKrP97mv0Mr8wP2PvhF8&#10;Uvip4B+JNn4X+KCeCvCV14t1O3uLWDTvNu/mk+dkl3DblaAPrf8AZc/aktfi7+z0nxA8X/ZPDc+n&#10;XE1jq0kj7LdJoeHdWP8ACa6X4f8A7Wvwn+KHiJNB8OeNNPvdVl3eTaPuiebH9zfjd+FfLX7UHwc0&#10;P4F/Db4FfDTT0dPh1L4qjTXp7qT/AI+mb5t0zf7b11X/AAUK8M+GPD/wv8Dan4ZsNOsvF9h4isE0&#10;B9ORUuOZF8xU2dV2daAPon4qftLfDj4LX0Fj4t8U2um6hOm9LX5pZdn99kXoteY/tU/tueHfgX8L&#10;/D3ifRLu01u41y7t/sMfzbJrZm/eyfgtcP8AGr4RePfAPxV1P44eAhoniua60aO08SeE9f27ikS7&#10;y0Dn7jf7Ncf+1R8RfDXxt/YS8J+NtI0ODSbWXxDpifZJ0X/Q2+07JUz6UAfaHwj+MHhj41+FU17w&#10;tqI1GyzslcIybJMcrzXXajqNtpNjPd3k0drawI0ss8z7ERR3Jrynx3pvjqx+HGlJ8HI/DlrqzeW0&#10;v2+P/R3Tb/sd6+bP2ytT+Kulfsc3cfxKn02C5u9fsrfVJ/D+5Ik04zLv3fWgD6K8M/tk/Bzxh4qj&#10;8O6X4702fU5pfJgQvtSZ/RHPDV1HxW+PngX4K2tvL4v8QW+ktc8W8B+aab/dQc181fty+B/hvoP7&#10;FF/JpNppdi2m21o/h26sUVJfP3x+V5TDnml+IPwY+I3iaX4X/FvwjdaPe/ELSPDVvaan4Z8R/wCp&#10;vVeNWf5j9x9275qAPo+2/aA+H938No/Hw8SWieEpXWL+0n3Kgctt2n05rG039rb4Rav4xPhi18c6&#10;S+sbd4j8/aj49H6Gvkn41/GnRvj9/wAE/vFGoWfhtPCl3a6zHpmraPHt2QXKzqJdjLwwP96rn7eP&#10;ws8I+Gf2YvhZb6boVjZJFrmlW6PBGqS7H++u/rz3oA+svBP7Uvwu+IfjSfwnoHjCwvtfi3bbPfta&#10;bb18vP3/AMK9ar4a/a88FeH/AAN4r/ZuvNC0m00i9t/FENnDPaIsT+Uy/NHx1FfcinIoAWiiigAo&#10;oooAKKKKACiiigAooooAKKKKACiiigAooooAKKKKACiiigAooooAKKKKACiiigAooooAKKKKACii&#10;igAooooAKKKKACiiigAr5M+IXg3xJf8A/BQb4b+JbbQ7648NWXh27trjVY4f9HhlZm+Vmr6zooA8&#10;H/be8Oav4v8A2YPG+j6Dptzq+q3doqQ2Vom+WT5x91a8a/a4+HXi7xT8Bvgnp2i+G9S1TUNO1rTJ&#10;r20tYd72yInzM6+1fbtFAHyx/wAFE/BviLx5+yZq2h+GtFvde1iW7sHFlYx75SqToztj2xV79qzw&#10;nr/iX9iDXvD+jaNdapr1xoNvbpp0Cb5d+1Ny49sV9M0UAfD/AMfv2ZvEfxb/AGWPhUdL0OG98X+D&#10;7W0uz4c1cbVvMRKsts/vxXg+j6HqnjnW9M0LRf2IrHwprF1cR+drGueb9itlDfO33F7dPmr9WKKA&#10;KGlWosNLtLZY44PIiSLy4R8iYUcD2r4+/Ztf/hAv27f2gPB9z9/W0svENo/9+Ixqrf8AjzV9oV4t&#10;48+As/iP49eC/ino2sR6NqWjW8unahAYN4vrRznyyexDcg0AeZ+K/BniW7/4KJ+FPEsPh+9l8MW3&#10;hWS2k1lE/wBHSVpG/d5/vVX/AGlPAnifxB+2l+zrr+l+H77UdB0d706jqMEG+K137du9v4a+vaKA&#10;Pkn9s7wN4l8W/F39n+80Pw/favY6R4n+16hdWse9baLb1f0FXvF/gzxHP/wUF8C+JodDvpvDVr4Y&#10;vbabVUT/AEdJW+6jN/er6oooA+S/hH4H8S6T+3h8XPEl9oV9a+H9R0uyitNVdP8AR5nX7yq1P+If&#10;gvxLe/8ABQD4beJLXQr6fw1Z6Bd29xqkcP8Ao8MrfdVmr6xooA+N/wBsW1fxp+0l+zv4RtHje4i1&#10;mTWbmP8AiSCFfvV9kV4no37Pksf7SWtfFnXdZGrStpyabo1iIdg06LrIc5+YsepFe2UAFFFFABRR&#10;RQAUUUUAFFFFABRRRQAUUUUAFFFFABRRRQAUUUUAFFFFABRRRQAUUUUAFFFFABRRRQAUUUUAFFFF&#10;ABRRRQAUUUUAFFFFABXK+G/hr4a8I+I9e17SNJgsdW12ZZtQuox89y4/iauqooAyfEfh2w8W6Df6&#10;Lq1rHe6ZfwtbXFvJ914nXDLTfDHhjTfBfh+w0TRbVLLTLKJYbe3jHyoorYooA8L8WfsWfBvxr4nu&#10;Ne1LwZaNqNy/m3LwFoknb1dRw1exaJotj4d0m00vTrdLSwtYlhhgT7qKO1aVFAGF4y8F6J8QfD91&#10;ofiLTLXWNJul2TWl0m5Hrz74Y/sqfC74Oay+reFPCdrp+plNiXTlpXjX0RnJ2169RQB4v46/ZD+F&#10;HxI8YSeJte8JWt3rEu37Rcb2Tz8f31HDV2WufCHwf4ms/D1rqGhWs9v4fuEudLjKfLayIuFZK7ai&#10;gDkvEvww8MeL/E3h/wARaxpEF5rGgu02nXcn37Zm67adqHwz8N6t460zxjd6VBN4j02GS2tL4j50&#10;jf7y11dFABRRRQByPgH4XeGPhhb6nB4Z0mDSItSu3v7uOAffnf7z1qeK/CekeONBu9E17ToNU0q8&#10;TZcWl0m9JFraooA8W+HX7IHwn+FXiJNd8O+ErW11WIbIJ5naUwf7m/O2pviR+yZ8Lvi14m/4SDxJ&#10;4agvtVZVSWdHZPOUfwvg/NXsdFAHI3Xws8J3vgF/BM2hWT+FXt/s39leX+58r021R+E3wW8IfA/w&#10;/Jovg7SRpWnSy+c8KSM3zevNd5RQBS1LTbXWdPuLK9gjurO4RopoJk3q6t1UivF/Cv7FXwb8G+LY&#10;PEWl+DLSHULd/Ntw+54oH9UQ8LXutFAHlPxY/Zm+Hfxq1G2v/FegR32o26eUl0jtE4X+7uFaH/DP&#10;/gH/AIVp/wAIAvhuxXwl8v8AxLdnybg2d31r0aigDjvGXwp8K+PvDljoOu6NBqGlWUkU1vayfcRo&#10;vuflUvjD4Y+GfH39jHXdJg1D+yblbyy8z/ljKvRlrrKKACiiigAooooAKKKKACiiigAooooAKKKK&#10;APP/AAB8FPDHw28WeLPEWiWjwan4ouVu9Rkd92+UVu+PPBOl/EfwXrXhbWo/O0jV7SS0u40O3fG6&#10;4aujooA5vwN4I0r4e+DdJ8L6PB5ekaZbraW8bnd+7FeDa3/wT5+F2qa7f39n/bOhWt9N9oudL0rU&#10;GhtHbv8AIOma+naKAMvw/oVn4Y0Kx0mwTy7GziWGFPvYUVznxX+EPhb41+EZ/Dfi7TE1PTJfnUfd&#10;eFx0dG/hau3ooA8C+E/7Fnw8+EviyDxNax6lrut2qeVaXeuXbXT2q/8ATLP3aqeP/wBh74ffEPxh&#10;qXiC/n1y1fVHV9RsbXUWS0usf3kr6IooA8t8Tfs4+B/FFj4IsbjSRDZ+DbtbvR4Lc7FgZVxWj4z+&#10;CXhfx58QfCHjTVbR5dd8KvK+mTo+Nm9cNXoNFAHB6n8G/DWrfFfSfiHcW7/8JLptnJY284f/AJZP&#10;96u8oooAay7lxXnvwb+B/hn4GaNq2l+F4JILTUdRl1OZJn3HzZPvV6JRQBx/xO+GHhr4w+D7zwv4&#10;q06PVNHueXjf+Bh0ZT2IryL4b/sL/Dv4ceLLHxE0mseJL3Tf+Qcmu3zXaWX/AFyDV9G0UAfP3xP/&#10;AGMPBXxS8Z33iS81LxBpd3foqX0Gnai0NvdL/tpXZ6x+zx4C1z4Nv8MJtChTwd5KwpYx/Ls2tuDg&#10;/wB7d82a9OooA83+CPwS0j4D+ED4d0O/1PULHzTKr6pdG4dP9nce1dZ4x8H6N4+8M6j4f1+wh1TR&#10;7+Fobm1nTckimtyigD5g8Jf8E9/hb4U8RabqTf2xrVppcvnWOj6rfNcWVq38O2JvTtXZfGL9lHwr&#10;8Z/Etv4gvtS1zRdWjh+zvPo981v50X91hXttFAHi0n7Jvw8/4U1/wrGHTJLbwy8yXEvlv++mlD7/&#10;ADHf+Ilq3/in8BvCvxh8JaL4d8RQTz6bpN3BeW6RybG8yH7nNelUUAeffEn4JeGvipP4Um1y3eSX&#10;w1frqOn+W+3ZKF216B93ilooA//ZUEsBAi0AFAAGAAgAAAAhABk5zSoJAQAAEwIAABMAAAAAAAAA&#10;AAAAAAAAAAAAAFtDb250ZW50X1R5cGVzXS54bWxQSwECLQAUAAYACAAAACEAOP0h/9YAAACUAQAA&#10;CwAAAAAAAAAAAAAAAAA6AQAAX3JlbHMvLnJlbHNQSwECLQAUAAYACAAAACEAvcTPZusBAADXAwAA&#10;DgAAAAAAAAAAAAAAAAA5AgAAZHJzL2Uyb0RvYy54bWxQSwECLQAUAAYACAAAACEAN53BGLoAAAAh&#10;AQAAGQAAAAAAAAAAAAAAAABQBAAAZHJzL19yZWxzL2Uyb0RvYy54bWwucmVsc1BLAQItABQABgAI&#10;AAAAIQBa06kq3QAAAAcBAAAPAAAAAAAAAAAAAAAAAEEFAABkcnMvZG93bnJldi54bWxQSwECLQAK&#10;AAAAAAAAACEAwNT+t9heAwDYXgMAFAAAAAAAAAAAAAAAAABLBgAAZHJzL21lZGlhL2ltYWdlMS5q&#10;cGdQSwUGAAAAAAYABgB8AQAAVWUDAAAA&#10;" stroked="f">
                <v:fill r:id="rId58" o:title="" recolor="t" rotate="t" type="frame"/>
                <v:path arrowok="t"/>
                <o:lock v:ext="edit" aspectratio="t"/>
                <v:textbox inset="0,0,0,0"/>
                <w10:wrap type="topAndBottom" anchorx="margin"/>
              </v:rect>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0</wp:posOffset>
                </wp:positionV>
                <wp:extent cx="5449570" cy="182880"/>
                <wp:effectExtent l="0" t="0" r="0" b="7620"/>
                <wp:wrapTopAndBottom/>
                <wp:docPr id="250" name="Text Box 250"/>
                <wp:cNvGraphicFramePr/>
                <a:graphic xmlns:a="http://schemas.openxmlformats.org/drawingml/2006/main">
                  <a:graphicData uri="http://schemas.microsoft.com/office/word/2010/wordprocessingShape">
                    <wps:wsp>
                      <wps:cNvSpPr txBox="1"/>
                      <wps:spPr>
                        <a:xfrm>
                          <a:off x="0" y="0"/>
                          <a:ext cx="5449570" cy="182880"/>
                        </a:xfrm>
                        <a:prstGeom prst="rect">
                          <a:avLst/>
                        </a:prstGeom>
                        <a:solidFill>
                          <a:prstClr val="white"/>
                        </a:solidFill>
                        <a:ln>
                          <a:noFill/>
                        </a:ln>
                      </wps:spPr>
                      <wps:txbx>
                        <w:txbxContent>
                          <w:p w:rsidR="00B40653" w:rsidRPr="00607115" w:rsidRDefault="00B40653" w:rsidP="008E6CA4">
                            <w:pPr>
                              <w:pStyle w:val="Caption"/>
                              <w:rPr>
                                <w:sz w:val="24"/>
                                <w:szCs w:val="24"/>
                              </w:rPr>
                            </w:pPr>
                            <w:bookmarkStart w:id="20" w:name="_Toc525222857"/>
                            <w:r>
                              <w:t xml:space="preserve">Figure 3.3 </w:t>
                            </w:r>
                            <w:r w:rsidRPr="00610F97">
                              <w:t xml:space="preserve">Hypotonic swelling </w:t>
                            </w:r>
                            <w:r>
                              <w:t>inhibits clathrin coat dynamics</w:t>
                            </w:r>
                            <w:r w:rsidRPr="00610F97">
                              <w:t xml:space="preserve"> temporarily.</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50" o:spid="_x0000_s1040" type="#_x0000_t202" style="position:absolute;margin-left:0;margin-top:0;width:429.1pt;height:14.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XxNAIAAGsEAAAOAAAAZHJzL2Uyb0RvYy54bWysVMFu2zAMvQ/YPwi6L06CZkuDOkXWIsOA&#10;oi3QDj0rslwLkEVNUmJnX78nOW63bqdhF5kiKUrvPdIXl31r2EH5oMmWfDaZcqaspErb55J/e9x+&#10;WHIWorCVMGRVyY8q8Mv1+3cXnVupOTVkKuUZitiw6lzJmxjdqiiCbFQrwoScsgjW5FsRsfXPReVF&#10;h+qtKebT6ceiI185T1KFAO/1EOTrXL+ulYx3dR1UZKbkeFvMq8/rLq3F+kKsnr1wjZanZ4h/eEUr&#10;tMWlL6WuRRRs7/UfpVotPQWq40RSW1Bda6kyBqCZTd+geWiEUxkLyAnuhabw/8rK28O9Z7oq+XwB&#10;fqxoIdKj6iP7TD1LPjDUubBC4oNDauwRgNKjP8CZgPe1b9MXkBjiqHV84TeVk3Auzs7OF58QkojN&#10;lvPlMpcvXk87H+IXRS1LRsk99Mu0isNNiHgJUseUdFkgo6utNiZtUuDKeHYQ0LprdFTpjTjxW5ax&#10;KddSOjWEk6dIEAcoyYr9rs+kLEeYO6qOQO9p6KDg5FbjvhsR4r3waBmgwhjEOyy1oa7kdLI4a8j/&#10;+Js/5UNJRDnr0IIlD9/3wivOzFcLjVEyjoYfjd1o2H17RUA6w4A5mU0c8NGMZu2pfcJ0bNItCAkr&#10;cVfJ42hexWEQMF1SbTY5CV3pRLyxD06m0iOvj/2T8O6kSoSetzQ2p1i9EWfIHVje7CPVOiuXeB1Y&#10;PNGNjs7ynKYvjcyv+5z1+o9Y/wQAAP//AwBQSwMEFAAGAAgAAAAhAO9Ng3jaAAAABAEAAA8AAABk&#10;cnMvZG93bnJldi54bWxMj8FOwzAQRO9I/IO1SFwQdYhEZYU4FbRwg0NL1fM2XpKIeB3ZTpP+PYYL&#10;vaw0mtHM23I1216cyIfOsYaHRQaCuHam40bD/vPtXoEIEdlg75g0nCnAqrq+KrEwbuItnXaxEamE&#10;Q4Ea2hiHQspQt2QxLNxAnLwv5y3GJH0jjccpldte5lm2lBY7TgstDrRuqf7ejVbDcuPHacvru83+&#10;9R0/hiY/vJwPWt/ezM9PICLN8T8Mv/gJHarEdHQjmyB6DemR+HeTpx5VDuKoIVcKZFXKS/jqBwAA&#10;//8DAFBLAQItABQABgAIAAAAIQC2gziS/gAAAOEBAAATAAAAAAAAAAAAAAAAAAAAAABbQ29udGVu&#10;dF9UeXBlc10ueG1sUEsBAi0AFAAGAAgAAAAhADj9If/WAAAAlAEAAAsAAAAAAAAAAAAAAAAALwEA&#10;AF9yZWxzLy5yZWxzUEsBAi0AFAAGAAgAAAAhALCJhfE0AgAAawQAAA4AAAAAAAAAAAAAAAAALgIA&#10;AGRycy9lMm9Eb2MueG1sUEsBAi0AFAAGAAgAAAAhAO9Ng3jaAAAABAEAAA8AAAAAAAAAAAAAAAAA&#10;jgQAAGRycy9kb3ducmV2LnhtbFBLBQYAAAAABAAEAPMAAACVBQAAAAA=&#10;" stroked="f">
                <v:textbox inset="0,0,0,0">
                  <w:txbxContent>
                    <w:p w:rsidR="00B40653" w:rsidRPr="00607115" w:rsidRDefault="00B40653" w:rsidP="008E6CA4">
                      <w:pPr>
                        <w:pStyle w:val="Caption"/>
                        <w:rPr>
                          <w:sz w:val="24"/>
                          <w:szCs w:val="24"/>
                        </w:rPr>
                      </w:pPr>
                      <w:bookmarkStart w:id="21" w:name="_Toc525222857"/>
                      <w:r>
                        <w:t xml:space="preserve">Figure 3.3 </w:t>
                      </w:r>
                      <w:r w:rsidRPr="00610F97">
                        <w:t xml:space="preserve">Hypotonic swelling </w:t>
                      </w:r>
                      <w:r>
                        <w:t>inhibits clathrin coat dynamics</w:t>
                      </w:r>
                      <w:r w:rsidRPr="00610F97">
                        <w:t xml:space="preserve"> temporarily.</w:t>
                      </w:r>
                      <w:bookmarkEnd w:id="21"/>
                    </w:p>
                  </w:txbxContent>
                </v:textbox>
                <w10:wrap type="topAndBottom"/>
              </v:shape>
            </w:pict>
          </mc:Fallback>
        </mc:AlternateContent>
      </w:r>
    </w:p>
    <w:p w:rsidR="007A6849" w:rsidRDefault="00212881" w:rsidP="00212881">
      <w:r>
        <w:lastRenderedPageBreak/>
        <w:tab/>
      </w:r>
      <w:r w:rsidRPr="00212881">
        <w:t xml:space="preserve">As plasma membrane tension increases, actin polymerization energy becomes indispensable for </w:t>
      </w:r>
      <w:r w:rsidR="00507CCD">
        <w:t xml:space="preserve">invagination of </w:t>
      </w:r>
      <w:r w:rsidRPr="00212881">
        <w:t>clathrin-coated pits. Therefore, inhibition of the actin machinery arrests clathrin coats prior to the scission phase (</w:t>
      </w:r>
      <w:proofErr w:type="spellStart"/>
      <w:r w:rsidRPr="00212881">
        <w:t>Boulant</w:t>
      </w:r>
      <w:proofErr w:type="spellEnd"/>
      <w:r w:rsidRPr="00212881">
        <w:t xml:space="preserve"> et al., 2011). There are two proposed models for actin-dependent formation of clathrin-coated vesicles under high tension (</w:t>
      </w:r>
      <w:proofErr w:type="spellStart"/>
      <w:r w:rsidRPr="00212881">
        <w:t>Hassinger</w:t>
      </w:r>
      <w:proofErr w:type="spellEnd"/>
      <w:r w:rsidRPr="00212881">
        <w:t xml:space="preserve"> et al., 2017). The first model predicts a vertical force generated by actin polymerization to move the clathrin coat away from the plasma membrane. The second model suggests formation of an actin collar that constricts the neck region directly (Collins et al., 2011). By tracing the three-dimensional (3D) displacement of clathrin-coated structures, we found that coats move </w:t>
      </w:r>
      <w:r w:rsidRPr="00212881">
        <w:rPr>
          <w:rFonts w:ascii="Cambria Math" w:hAnsi="Cambria Math" w:cs="Cambria Math"/>
        </w:rPr>
        <w:t>∼</w:t>
      </w:r>
      <w:r w:rsidRPr="00212881">
        <w:t xml:space="preserve">100 nm into the cell before </w:t>
      </w:r>
      <w:proofErr w:type="spellStart"/>
      <w:r w:rsidRPr="00212881">
        <w:t>uncoating</w:t>
      </w:r>
      <w:proofErr w:type="spellEnd"/>
      <w:r w:rsidRPr="00212881">
        <w:t>, and the inward displacement is significantly higher when the membrane tension is increased by hypotonic swelling (</w:t>
      </w:r>
      <w:r w:rsidR="007773BD">
        <w:t>Fig. 3.4</w:t>
      </w:r>
      <w:r w:rsidR="00507CCD">
        <w:t xml:space="preserve"> </w:t>
      </w:r>
      <w:r w:rsidRPr="00212881">
        <w:t>A,B). We also found that the axial velocity of the inward movement is the highest during the fast dissolution phase of clathrin coats (</w:t>
      </w:r>
      <w:r w:rsidR="007773BD">
        <w:t>Fig. 3.4</w:t>
      </w:r>
      <w:r w:rsidR="00507CCD">
        <w:t xml:space="preserve"> </w:t>
      </w:r>
      <w:r w:rsidRPr="00212881">
        <w:t>C). We adapted a master–slave approach (</w:t>
      </w:r>
      <w:proofErr w:type="spellStart"/>
      <w:r w:rsidRPr="00212881">
        <w:t>Aguet</w:t>
      </w:r>
      <w:proofErr w:type="spellEnd"/>
      <w:r w:rsidRPr="00212881">
        <w:t xml:space="preserve"> et al., 2013) to monitor the intensity profiles of clathrin coats (AP2S1–</w:t>
      </w:r>
      <w:proofErr w:type="spellStart"/>
      <w:r w:rsidRPr="00212881">
        <w:t>eGFP</w:t>
      </w:r>
      <w:proofErr w:type="spellEnd"/>
      <w:r w:rsidRPr="00212881">
        <w:t xml:space="preserve"> as the master; hereafter denoted AP2–</w:t>
      </w:r>
      <w:proofErr w:type="spellStart"/>
      <w:r w:rsidRPr="00212881">
        <w:t>eGFP</w:t>
      </w:r>
      <w:proofErr w:type="spellEnd"/>
      <w:r w:rsidRPr="00212881">
        <w:t xml:space="preserve">) and </w:t>
      </w:r>
      <w:proofErr w:type="spellStart"/>
      <w:r w:rsidRPr="00212881">
        <w:t>colocalizing</w:t>
      </w:r>
      <w:proofErr w:type="spellEnd"/>
      <w:r w:rsidRPr="00212881">
        <w:t xml:space="preserve"> actin filaments (</w:t>
      </w:r>
      <w:proofErr w:type="spellStart"/>
      <w:r w:rsidRPr="00212881">
        <w:t>LifeAc</w:t>
      </w:r>
      <w:r w:rsidR="00507CCD">
        <w:t>t</w:t>
      </w:r>
      <w:proofErr w:type="spellEnd"/>
      <w:r w:rsidR="00507CCD">
        <w:t>–</w:t>
      </w:r>
      <w:proofErr w:type="spellStart"/>
      <w:r w:rsidRPr="00212881">
        <w:t>mCherry</w:t>
      </w:r>
      <w:proofErr w:type="spellEnd"/>
      <w:r w:rsidRPr="00212881">
        <w:t xml:space="preserve"> as the slave), simultaneously. As expected, the </w:t>
      </w:r>
      <w:proofErr w:type="spellStart"/>
      <w:r w:rsidRPr="00212881">
        <w:t>LifeAct</w:t>
      </w:r>
      <w:proofErr w:type="spellEnd"/>
      <w:r w:rsidRPr="00212881">
        <w:t xml:space="preserve"> signal peaked during the later stages of clathrin-coated vesicle formation (</w:t>
      </w:r>
      <w:r w:rsidR="007773BD">
        <w:t>Fig. 3.4</w:t>
      </w:r>
      <w:r w:rsidR="00507CCD">
        <w:t xml:space="preserve"> </w:t>
      </w:r>
      <w:r w:rsidRPr="00212881">
        <w:t xml:space="preserve">D), and the axial velocity detected during the fast dissolution phase reduced significantly when the actin dynamics is inhibited upon </w:t>
      </w:r>
      <w:proofErr w:type="spellStart"/>
      <w:r w:rsidRPr="00212881">
        <w:t>jasplakinolide</w:t>
      </w:r>
      <w:proofErr w:type="spellEnd"/>
      <w:r w:rsidRPr="00212881">
        <w:t xml:space="preserve"> treatment (</w:t>
      </w:r>
      <w:r w:rsidR="007773BD">
        <w:t>Fig. 3.4</w:t>
      </w:r>
      <w:r w:rsidR="00507CCD">
        <w:t xml:space="preserve"> </w:t>
      </w:r>
      <w:r w:rsidRPr="00212881">
        <w:t xml:space="preserve">E). These results indicate that actin polymerization provides the inward force that is required for constriction of the neck under high membrane tension, a mechanism </w:t>
      </w:r>
      <w:r w:rsidRPr="00212881">
        <w:lastRenderedPageBreak/>
        <w:t>analogous to clathrin-mediated endocytosis in yeast (</w:t>
      </w:r>
      <w:proofErr w:type="spellStart"/>
      <w:r w:rsidRPr="00212881">
        <w:t>Aghamohammadzadeh</w:t>
      </w:r>
      <w:proofErr w:type="spellEnd"/>
      <w:r w:rsidRPr="00212881">
        <w:t xml:space="preserve"> and </w:t>
      </w:r>
      <w:proofErr w:type="spellStart"/>
      <w:r w:rsidRPr="00212881">
        <w:t>Ayscough</w:t>
      </w:r>
      <w:proofErr w:type="spellEnd"/>
      <w:r w:rsidRPr="00212881">
        <w:t>, 2009).</w:t>
      </w:r>
    </w:p>
    <w:p w:rsidR="007A6849" w:rsidRDefault="007A6849">
      <w:pPr>
        <w:spacing w:line="240" w:lineRule="auto"/>
      </w:pPr>
      <w:r>
        <w:br w:type="page"/>
      </w:r>
    </w:p>
    <w:p w:rsidR="00212881" w:rsidRDefault="007A6849" w:rsidP="00212881">
      <w:r>
        <w:rPr>
          <w:noProof/>
        </w:rPr>
        <w:lastRenderedPageBreak/>
        <mc:AlternateContent>
          <mc:Choice Requires="wps">
            <w:drawing>
              <wp:anchor distT="45720" distB="45720" distL="114300" distR="114300" simplePos="0" relativeHeight="251766784" behindDoc="0" locked="0" layoutInCell="1" allowOverlap="1">
                <wp:simplePos x="0" y="0"/>
                <wp:positionH relativeFrom="column">
                  <wp:posOffset>0</wp:posOffset>
                </wp:positionH>
                <wp:positionV relativeFrom="paragraph">
                  <wp:posOffset>3759835</wp:posOffset>
                </wp:positionV>
                <wp:extent cx="548640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B40653" w:rsidRPr="007A6849" w:rsidRDefault="00B40653" w:rsidP="007A6849">
                            <w:pPr>
                              <w:spacing w:line="240" w:lineRule="auto"/>
                              <w:rPr>
                                <w:sz w:val="20"/>
                              </w:rPr>
                            </w:pPr>
                            <w:r w:rsidRPr="007A6849">
                              <w:rPr>
                                <w:sz w:val="20"/>
                              </w:rPr>
                              <w:t xml:space="preserve">(A) </w:t>
                            </w:r>
                            <w:proofErr w:type="spellStart"/>
                            <w:r w:rsidRPr="007A6849">
                              <w:rPr>
                                <w:sz w:val="20"/>
                              </w:rPr>
                              <w:t>Mean±s.e.m</w:t>
                            </w:r>
                            <w:proofErr w:type="spellEnd"/>
                            <w:r w:rsidRPr="007A6849">
                              <w:rPr>
                                <w:sz w:val="20"/>
                              </w:rPr>
                              <w:t>. values for of normalize</w:t>
                            </w:r>
                            <w:r>
                              <w:rPr>
                                <w:sz w:val="20"/>
                              </w:rPr>
                              <w:t xml:space="preserve">d AP2 intensity traces </w:t>
                            </w:r>
                            <w:r w:rsidRPr="007A6849">
                              <w:rPr>
                                <w:sz w:val="20"/>
                              </w:rPr>
                              <w:t xml:space="preserve">(determined for a SUM159 cell before and after hypotonic swelling; </w:t>
                            </w:r>
                            <w:proofErr w:type="spellStart"/>
                            <w:r w:rsidRPr="007A6849">
                              <w:rPr>
                                <w:sz w:val="20"/>
                              </w:rPr>
                              <w:t>n</w:t>
                            </w:r>
                            <w:r w:rsidRPr="007A6849">
                              <w:rPr>
                                <w:sz w:val="20"/>
                                <w:vertAlign w:val="subscript"/>
                              </w:rPr>
                              <w:t>traces</w:t>
                            </w:r>
                            <w:proofErr w:type="spellEnd"/>
                            <w:r w:rsidRPr="007A6849">
                              <w:rPr>
                                <w:sz w:val="20"/>
                              </w:rPr>
                              <w:t xml:space="preserve">=3728). The traces are aligned at the </w:t>
                            </w:r>
                            <w:proofErr w:type="gramStart"/>
                            <w:r w:rsidRPr="007A6849">
                              <w:rPr>
                                <w:sz w:val="20"/>
                              </w:rPr>
                              <w:t>end point</w:t>
                            </w:r>
                            <w:proofErr w:type="gramEnd"/>
                            <w:r w:rsidRPr="007A6849">
                              <w:rPr>
                                <w:sz w:val="20"/>
                              </w:rPr>
                              <w:t xml:space="preserve"> befor</w:t>
                            </w:r>
                            <w:r>
                              <w:rPr>
                                <w:sz w:val="20"/>
                              </w:rPr>
                              <w:t xml:space="preserve">e averaging. (B) </w:t>
                            </w:r>
                            <w:proofErr w:type="spellStart"/>
                            <w:r>
                              <w:rPr>
                                <w:sz w:val="20"/>
                              </w:rPr>
                              <w:t>Mean±s.e.m</w:t>
                            </w:r>
                            <w:proofErr w:type="spellEnd"/>
                            <w:r>
                              <w:rPr>
                                <w:sz w:val="20"/>
                              </w:rPr>
                              <w:t xml:space="preserve">.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w:t>
                            </w:r>
                            <w:proofErr w:type="spellStart"/>
                            <w:r w:rsidRPr="007A6849">
                              <w:rPr>
                                <w:sz w:val="20"/>
                              </w:rPr>
                              <w:t>n</w:t>
                            </w:r>
                            <w:r w:rsidRPr="007A6849">
                              <w:rPr>
                                <w:sz w:val="20"/>
                                <w:vertAlign w:val="subscript"/>
                              </w:rPr>
                              <w:t>traces</w:t>
                            </w:r>
                            <w:proofErr w:type="spellEnd"/>
                            <w:r w:rsidRPr="007A6849">
                              <w:rPr>
                                <w:sz w:val="20"/>
                              </w:rPr>
                              <w:t>=30,409). Different growth phases (</w:t>
                            </w:r>
                            <w:proofErr w:type="spellStart"/>
                            <w:r w:rsidRPr="007A6849">
                              <w:rPr>
                                <w:sz w:val="20"/>
                              </w:rPr>
                              <w:t>ff</w:t>
                            </w:r>
                            <w:proofErr w:type="spellEnd"/>
                            <w:r w:rsidRPr="007A6849">
                              <w:rPr>
                                <w:sz w:val="20"/>
                              </w:rPr>
                              <w:t xml:space="preserve">, fast formation; sf, slow formation; p, plateau; </w:t>
                            </w:r>
                            <w:proofErr w:type="spellStart"/>
                            <w:r w:rsidRPr="007A6849">
                              <w:rPr>
                                <w:sz w:val="20"/>
                              </w:rPr>
                              <w:t>sd</w:t>
                            </w:r>
                            <w:proofErr w:type="spellEnd"/>
                            <w:r w:rsidRPr="007A6849">
                              <w:rPr>
                                <w:sz w:val="20"/>
                              </w:rPr>
                              <w:t xml:space="preserve">, slow dissolution; </w:t>
                            </w:r>
                            <w:proofErr w:type="spellStart"/>
                            <w:r w:rsidRPr="007A6849">
                              <w:rPr>
                                <w:sz w:val="20"/>
                              </w:rPr>
                              <w:t>fd</w:t>
                            </w:r>
                            <w:proofErr w:type="spellEnd"/>
                            <w:r w:rsidRPr="007A6849">
                              <w:rPr>
                                <w:sz w:val="20"/>
                              </w:rPr>
                              <w:t>,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w:t>
                            </w:r>
                            <w:proofErr w:type="spellStart"/>
                            <w:r>
                              <w:rPr>
                                <w:sz w:val="20"/>
                              </w:rPr>
                              <w:t>mean+s.e.m</w:t>
                            </w:r>
                            <w:proofErr w:type="spellEnd"/>
                            <w:r>
                              <w:rPr>
                                <w:sz w:val="20"/>
                              </w:rPr>
                              <w:t xml:space="preserve">. of the z </w:t>
                            </w:r>
                            <w:r w:rsidRPr="007A6849">
                              <w:rPr>
                                <w:sz w:val="20"/>
                              </w:rPr>
                              <w:t xml:space="preserve">velocities of the trace fragments (12 s long) that </w:t>
                            </w:r>
                            <w:proofErr w:type="gramStart"/>
                            <w:r w:rsidRPr="007A6849">
                              <w:rPr>
                                <w:sz w:val="20"/>
                              </w:rPr>
                              <w:t>are used</w:t>
                            </w:r>
                            <w:proofErr w:type="gramEnd"/>
                            <w:r w:rsidRPr="007A6849">
                              <w:rPr>
                                <w:sz w:val="20"/>
                              </w:rPr>
                              <w:t xml:space="preserve"> to generate the growth rate distributions above. Trace fragments that have th</w:t>
                            </w:r>
                            <w:r>
                              <w:rPr>
                                <w:sz w:val="20"/>
                              </w:rPr>
                              <w:t xml:space="preserve">e highest z velocity are found </w:t>
                            </w:r>
                            <w:r w:rsidRPr="007A6849">
                              <w:rPr>
                                <w:sz w:val="20"/>
                              </w:rPr>
                              <w:t>in the fast dissolution (</w:t>
                            </w:r>
                            <w:proofErr w:type="spellStart"/>
                            <w:proofErr w:type="gramStart"/>
                            <w:r w:rsidRPr="007A6849">
                              <w:rPr>
                                <w:sz w:val="20"/>
                              </w:rPr>
                              <w:t>fd</w:t>
                            </w:r>
                            <w:proofErr w:type="spellEnd"/>
                            <w:proofErr w:type="gramEnd"/>
                            <w:r w:rsidRPr="007A6849">
                              <w:rPr>
                                <w:sz w:val="20"/>
                              </w:rPr>
                              <w:t xml:space="preserve">) phase. (D) Top, representative intensity traces of AP2 (green) and </w:t>
                            </w:r>
                            <w:proofErr w:type="spellStart"/>
                            <w:r w:rsidRPr="007A6849">
                              <w:rPr>
                                <w:sz w:val="20"/>
                              </w:rPr>
                              <w:t>LifeAct</w:t>
                            </w:r>
                            <w:proofErr w:type="spellEnd"/>
                            <w:r w:rsidRPr="007A6849">
                              <w:rPr>
                                <w:sz w:val="20"/>
                              </w:rPr>
                              <w:t xml:space="preserve"> (red) fluorescence during the </w:t>
                            </w:r>
                            <w:r>
                              <w:rPr>
                                <w:sz w:val="20"/>
                              </w:rPr>
                              <w:t xml:space="preserve">formation of a clathrin-coated </w:t>
                            </w:r>
                            <w:r w:rsidRPr="007A6849">
                              <w:rPr>
                                <w:sz w:val="20"/>
                              </w:rPr>
                              <w:t xml:space="preserve">vesicle at the ventral surface of a BSC1 cell. Bottom, the relative </w:t>
                            </w:r>
                            <w:proofErr w:type="spellStart"/>
                            <w:r w:rsidRPr="007A6849">
                              <w:rPr>
                                <w:sz w:val="20"/>
                              </w:rPr>
                              <w:t>LifeAct</w:t>
                            </w:r>
                            <w:proofErr w:type="spellEnd"/>
                            <w:r w:rsidRPr="007A6849">
                              <w:rPr>
                                <w:sz w:val="20"/>
                              </w:rPr>
                              <w:t xml:space="preserve"> intensity (</w:t>
                            </w:r>
                            <w:proofErr w:type="spellStart"/>
                            <w:r w:rsidRPr="007A6849">
                              <w:rPr>
                                <w:sz w:val="20"/>
                              </w:rPr>
                              <w:t>mean±s.e.m</w:t>
                            </w:r>
                            <w:proofErr w:type="spellEnd"/>
                            <w:r w:rsidRPr="007A6849">
                              <w:rPr>
                                <w:sz w:val="20"/>
                              </w:rPr>
                              <w:t xml:space="preserve">.) </w:t>
                            </w:r>
                            <w:proofErr w:type="spellStart"/>
                            <w:r w:rsidRPr="007A6849">
                              <w:rPr>
                                <w:sz w:val="20"/>
                              </w:rPr>
                              <w:t>colocalizing</w:t>
                            </w:r>
                            <w:proofErr w:type="spellEnd"/>
                            <w:r w:rsidRPr="007A6849">
                              <w:rPr>
                                <w:sz w:val="20"/>
                              </w:rPr>
                              <w:t xml:space="preserve"> with clathrin coats</w:t>
                            </w:r>
                            <w:r>
                              <w:rPr>
                                <w:sz w:val="20"/>
                              </w:rPr>
                              <w:t xml:space="preserve"> is shown for different growth </w:t>
                            </w:r>
                            <w:r w:rsidRPr="007A6849">
                              <w:rPr>
                                <w:sz w:val="20"/>
                              </w:rPr>
                              <w:t>phases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4</w:t>
                            </w:r>
                            <w:proofErr w:type="gramEnd"/>
                            <w:r w:rsidRPr="007A6849">
                              <w:rPr>
                                <w:sz w:val="20"/>
                              </w:rPr>
                              <w:t xml:space="preserve">, </w:t>
                            </w:r>
                            <w:proofErr w:type="spellStart"/>
                            <w:r w:rsidRPr="007A6849">
                              <w:rPr>
                                <w:sz w:val="20"/>
                              </w:rPr>
                              <w:t>n</w:t>
                            </w:r>
                            <w:r w:rsidRPr="007A6849">
                              <w:rPr>
                                <w:sz w:val="20"/>
                                <w:vertAlign w:val="subscript"/>
                              </w:rPr>
                              <w:t>traces</w:t>
                            </w:r>
                            <w:proofErr w:type="spellEnd"/>
                            <w:r w:rsidRPr="007A6849">
                              <w:rPr>
                                <w:sz w:val="20"/>
                              </w:rPr>
                              <w:t>=28,795). Note that the growth phases are determined by using the master (AP2–</w:t>
                            </w:r>
                            <w:proofErr w:type="spellStart"/>
                            <w:r w:rsidRPr="007A6849">
                              <w:rPr>
                                <w:sz w:val="20"/>
                              </w:rPr>
                              <w:t>eGFP</w:t>
                            </w:r>
                            <w:proofErr w:type="spellEnd"/>
                            <w:r w:rsidRPr="007A6849">
                              <w:rPr>
                                <w:sz w:val="20"/>
                              </w:rPr>
                              <w:t>) signal. (E) Bar plots show the z velocities (</w:t>
                            </w:r>
                            <w:proofErr w:type="spellStart"/>
                            <w:r w:rsidRPr="007A6849">
                              <w:rPr>
                                <w:sz w:val="20"/>
                              </w:rPr>
                              <w:t>mean±s.e.m</w:t>
                            </w:r>
                            <w:proofErr w:type="spellEnd"/>
                            <w:r w:rsidRPr="007A6849">
                              <w:rPr>
                                <w:sz w:val="20"/>
                              </w:rPr>
                              <w:t xml:space="preserve">.) corresponding to different growth phases for AP2 traces obtained from BSC1 cells in the absence and presence of </w:t>
                            </w:r>
                            <w:proofErr w:type="spellStart"/>
                            <w:r w:rsidRPr="007A6849">
                              <w:rPr>
                                <w:sz w:val="20"/>
                              </w:rPr>
                              <w:t>jasplakinolide</w:t>
                            </w:r>
                            <w:proofErr w:type="spellEnd"/>
                            <w:r w:rsidRPr="007A6849">
                              <w:rPr>
                                <w:sz w:val="20"/>
                              </w:rPr>
                              <w:t xml:space="preserve"> (</w:t>
                            </w:r>
                            <w:proofErr w:type="spellStart"/>
                            <w:r w:rsidRPr="007A6849">
                              <w:rPr>
                                <w:sz w:val="20"/>
                              </w:rPr>
                              <w:t>Jasp</w:t>
                            </w:r>
                            <w:proofErr w:type="spellEnd"/>
                            <w:r w:rsidRPr="007A6849">
                              <w:rPr>
                                <w:sz w:val="20"/>
                              </w:rPr>
                              <w:t xml:space="preserve">) (Control,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7</w:t>
                            </w:r>
                            <w:proofErr w:type="gramEnd"/>
                            <w:r w:rsidRPr="007A6849">
                              <w:rPr>
                                <w:sz w:val="20"/>
                              </w:rPr>
                              <w:t>,</w:t>
                            </w:r>
                            <w:r>
                              <w:rPr>
                                <w:sz w:val="20"/>
                              </w:rPr>
                              <w:t xml:space="preserve"> </w:t>
                            </w:r>
                            <w:proofErr w:type="spellStart"/>
                            <w:r w:rsidRPr="007A6849">
                              <w:rPr>
                                <w:sz w:val="20"/>
                              </w:rPr>
                              <w:t>n</w:t>
                            </w:r>
                            <w:r w:rsidRPr="007A6849">
                              <w:rPr>
                                <w:sz w:val="20"/>
                                <w:vertAlign w:val="subscript"/>
                              </w:rPr>
                              <w:t>traces</w:t>
                            </w:r>
                            <w:proofErr w:type="spellEnd"/>
                            <w:r w:rsidRPr="007A6849">
                              <w:rPr>
                                <w:sz w:val="20"/>
                              </w:rPr>
                              <w:t xml:space="preserve">=20,204; </w:t>
                            </w:r>
                            <w:proofErr w:type="spellStart"/>
                            <w:r w:rsidRPr="007A6849">
                              <w:rPr>
                                <w:sz w:val="20"/>
                              </w:rPr>
                              <w:t>Jasp</w:t>
                            </w:r>
                            <w:proofErr w:type="spellEnd"/>
                            <w:r w:rsidRPr="007A6849">
                              <w:rPr>
                                <w:sz w:val="20"/>
                              </w:rPr>
                              <w:t xml:space="preserve">, </w:t>
                            </w:r>
                            <w:proofErr w:type="spellStart"/>
                            <w:r w:rsidRPr="007A6849">
                              <w:rPr>
                                <w:sz w:val="20"/>
                              </w:rPr>
                              <w:t>n</w:t>
                            </w:r>
                            <w:r w:rsidRPr="007A6849">
                              <w:rPr>
                                <w:sz w:val="20"/>
                                <w:vertAlign w:val="subscript"/>
                              </w:rPr>
                              <w:t>cells</w:t>
                            </w:r>
                            <w:proofErr w:type="spellEnd"/>
                            <w:r w:rsidRPr="007A6849">
                              <w:rPr>
                                <w:sz w:val="20"/>
                              </w:rPr>
                              <w:t xml:space="preserve">=6, </w:t>
                            </w:r>
                            <w:proofErr w:type="spellStart"/>
                            <w:r w:rsidRPr="007A6849">
                              <w:rPr>
                                <w:sz w:val="20"/>
                              </w:rPr>
                              <w:t>n</w:t>
                            </w:r>
                            <w:r w:rsidRPr="007A6849">
                              <w:rPr>
                                <w:sz w:val="20"/>
                                <w:vertAlign w:val="subscript"/>
                              </w:rPr>
                              <w:t>traces</w:t>
                            </w:r>
                            <w:proofErr w:type="spellEnd"/>
                            <w:r w:rsidRPr="007A6849">
                              <w:rPr>
                                <w:sz w:val="20"/>
                              </w:rPr>
                              <w:t>=35,972). *P&lt;0.0001</w:t>
                            </w:r>
                            <w:proofErr w:type="gramStart"/>
                            <w:r w:rsidRPr="007A6849">
                              <w:rPr>
                                <w:sz w:val="20"/>
                              </w:rPr>
                              <w:t>;</w:t>
                            </w:r>
                            <w:proofErr w:type="gramEnd"/>
                            <w:r w:rsidRPr="007A6849">
                              <w:rPr>
                                <w:sz w:val="20"/>
                              </w:rPr>
                              <w:t xml:space="preserve"> **P&lt;0.001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0;margin-top:296.05pt;width:6in;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tKIwIAACUEAAAOAAAAZHJzL2Uyb0RvYy54bWysU8GO2yAQvVfqPyDujZ3ISRMrzmqbbapK&#10;222l3X4AxjhGBYYCiZ1+fQecpNH2VpUDAmZ4zLz3WN8NWpGjcF6Cqeh0klMiDIdGmn1Fv7/s3i0p&#10;8YGZhikwoqIn4end5u2bdW9LMYMOVCMcQRDjy95WtAvBllnmeSc08xOwwmCwBadZwK3bZ41jPaJr&#10;lc3yfJH14BrrgAvv8fRhDNJNwm9bwcPXtvUiEFVRrC2k2aW5jnO2WbNy75jtJD+Xwf6hCs2kwUev&#10;UA8sMHJw8i8oLbkDD22YcNAZtK3kIvWA3UzzV908d8yK1AuS4+2VJv//YPnT8ZsjsqnobL6gxDCN&#10;Ir2IIZAPMJBZ5Ke3vsS0Z4uJYcBj1Dn16u0j8B+eGNh2zOzFvXPQd4I1WN803sxuro44PoLU/Rdo&#10;8Bl2CJCAhtbpSB7SQRAddTpdtYmlcDycF8tFkWOIY2xa5MViltTLWHm5bp0PnwRoEhcVdSh+gmfH&#10;Rx9iOay8pMTXPCjZ7KRSaeP29VY5cmRolF0aqYNXacqQvqKr+WyekA3E+8lDWgY0spK6oss8jtFa&#10;kY6PpkkpgUk1rrESZc78REpGcsJQD0mK1YX2GpoTEuZg9C3+M1x04H5R0qNnK+p/HpgTlKjPBklf&#10;TYsimjxtivl7ZIi420h9G2GGI1RFAyXjchvSx0h02HsUZycTbVHFsZJzyejFxOb530Sz3+5T1p/f&#10;vfkNAAD//wMAUEsDBBQABgAIAAAAIQCvi+nr3gAAAAgBAAAPAAAAZHJzL2Rvd25yZXYueG1sTI/N&#10;TsMwEITvSLyDtUjcqJOWVm0ap6qouHBAoiDB0Y03cYT/ZLtpeHuWE73t7oxmv6l3kzVsxJgG7wSU&#10;swIYutarwfUCPt6fH9bAUpZOSeMdCvjBBLvm9qaWlfIX94bjMfeMQlyqpACdc6g4T61GK9PMB3Sk&#10;dT5amWmNPVdRXijcGj4vihW3cnD0QcuATxrb7+PZCvi0elCH+PrVKTMeXrr9MkwxCHF/N+23wDJO&#10;+d8Mf/iEDg0xnfzZqcSMACqSBSw38xIYyevVI11ONJSLBfCm5tcFml8AAAD//wMAUEsBAi0AFAAG&#10;AAgAAAAhALaDOJL+AAAA4QEAABMAAAAAAAAAAAAAAAAAAAAAAFtDb250ZW50X1R5cGVzXS54bWxQ&#10;SwECLQAUAAYACAAAACEAOP0h/9YAAACUAQAACwAAAAAAAAAAAAAAAAAvAQAAX3JlbHMvLnJlbHNQ&#10;SwECLQAUAAYACAAAACEAhnULSiMCAAAlBAAADgAAAAAAAAAAAAAAAAAuAgAAZHJzL2Uyb0RvYy54&#10;bWxQSwECLQAUAAYACAAAACEAr4vp694AAAAIAQAADwAAAAAAAAAAAAAAAAB9BAAAZHJzL2Rvd25y&#10;ZXYueG1sUEsFBgAAAAAEAAQA8wAAAIgFAAAAAA==&#10;" stroked="f">
                <v:textbox style="mso-fit-shape-to-text:t">
                  <w:txbxContent>
                    <w:p w:rsidR="00B40653" w:rsidRPr="007A6849" w:rsidRDefault="00B40653" w:rsidP="007A6849">
                      <w:pPr>
                        <w:spacing w:line="240" w:lineRule="auto"/>
                        <w:rPr>
                          <w:sz w:val="20"/>
                        </w:rPr>
                      </w:pPr>
                      <w:r w:rsidRPr="007A6849">
                        <w:rPr>
                          <w:sz w:val="20"/>
                        </w:rPr>
                        <w:t xml:space="preserve">(A) </w:t>
                      </w:r>
                      <w:proofErr w:type="spellStart"/>
                      <w:r w:rsidRPr="007A6849">
                        <w:rPr>
                          <w:sz w:val="20"/>
                        </w:rPr>
                        <w:t>Mean±s.e.m</w:t>
                      </w:r>
                      <w:proofErr w:type="spellEnd"/>
                      <w:r w:rsidRPr="007A6849">
                        <w:rPr>
                          <w:sz w:val="20"/>
                        </w:rPr>
                        <w:t>. values for of normalize</w:t>
                      </w:r>
                      <w:r>
                        <w:rPr>
                          <w:sz w:val="20"/>
                        </w:rPr>
                        <w:t xml:space="preserve">d AP2 intensity traces </w:t>
                      </w:r>
                      <w:r w:rsidRPr="007A6849">
                        <w:rPr>
                          <w:sz w:val="20"/>
                        </w:rPr>
                        <w:t xml:space="preserve">(determined for a SUM159 cell before and after hypotonic swelling; </w:t>
                      </w:r>
                      <w:proofErr w:type="spellStart"/>
                      <w:r w:rsidRPr="007A6849">
                        <w:rPr>
                          <w:sz w:val="20"/>
                        </w:rPr>
                        <w:t>n</w:t>
                      </w:r>
                      <w:r w:rsidRPr="007A6849">
                        <w:rPr>
                          <w:sz w:val="20"/>
                          <w:vertAlign w:val="subscript"/>
                        </w:rPr>
                        <w:t>traces</w:t>
                      </w:r>
                      <w:proofErr w:type="spellEnd"/>
                      <w:r w:rsidRPr="007A6849">
                        <w:rPr>
                          <w:sz w:val="20"/>
                        </w:rPr>
                        <w:t xml:space="preserve">=3728). The traces are aligned at the </w:t>
                      </w:r>
                      <w:proofErr w:type="gramStart"/>
                      <w:r w:rsidRPr="007A6849">
                        <w:rPr>
                          <w:sz w:val="20"/>
                        </w:rPr>
                        <w:t>end point</w:t>
                      </w:r>
                      <w:proofErr w:type="gramEnd"/>
                      <w:r w:rsidRPr="007A6849">
                        <w:rPr>
                          <w:sz w:val="20"/>
                        </w:rPr>
                        <w:t xml:space="preserve"> befor</w:t>
                      </w:r>
                      <w:r>
                        <w:rPr>
                          <w:sz w:val="20"/>
                        </w:rPr>
                        <w:t xml:space="preserve">e averaging. (B) </w:t>
                      </w:r>
                      <w:proofErr w:type="spellStart"/>
                      <w:r>
                        <w:rPr>
                          <w:sz w:val="20"/>
                        </w:rPr>
                        <w:t>Mean±s.e.m</w:t>
                      </w:r>
                      <w:proofErr w:type="spellEnd"/>
                      <w:r>
                        <w:rPr>
                          <w:sz w:val="20"/>
                        </w:rPr>
                        <w:t xml:space="preserve">.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w:t>
                      </w:r>
                      <w:proofErr w:type="spellStart"/>
                      <w:r w:rsidRPr="007A6849">
                        <w:rPr>
                          <w:sz w:val="20"/>
                        </w:rPr>
                        <w:t>n</w:t>
                      </w:r>
                      <w:r w:rsidRPr="007A6849">
                        <w:rPr>
                          <w:sz w:val="20"/>
                          <w:vertAlign w:val="subscript"/>
                        </w:rPr>
                        <w:t>traces</w:t>
                      </w:r>
                      <w:proofErr w:type="spellEnd"/>
                      <w:r w:rsidRPr="007A6849">
                        <w:rPr>
                          <w:sz w:val="20"/>
                        </w:rPr>
                        <w:t>=30,409). Different growth phases (</w:t>
                      </w:r>
                      <w:proofErr w:type="spellStart"/>
                      <w:r w:rsidRPr="007A6849">
                        <w:rPr>
                          <w:sz w:val="20"/>
                        </w:rPr>
                        <w:t>ff</w:t>
                      </w:r>
                      <w:proofErr w:type="spellEnd"/>
                      <w:r w:rsidRPr="007A6849">
                        <w:rPr>
                          <w:sz w:val="20"/>
                        </w:rPr>
                        <w:t xml:space="preserve">, fast formation; sf, slow formation; p, plateau; </w:t>
                      </w:r>
                      <w:proofErr w:type="spellStart"/>
                      <w:r w:rsidRPr="007A6849">
                        <w:rPr>
                          <w:sz w:val="20"/>
                        </w:rPr>
                        <w:t>sd</w:t>
                      </w:r>
                      <w:proofErr w:type="spellEnd"/>
                      <w:r w:rsidRPr="007A6849">
                        <w:rPr>
                          <w:sz w:val="20"/>
                        </w:rPr>
                        <w:t xml:space="preserve">, slow dissolution; </w:t>
                      </w:r>
                      <w:proofErr w:type="spellStart"/>
                      <w:r w:rsidRPr="007A6849">
                        <w:rPr>
                          <w:sz w:val="20"/>
                        </w:rPr>
                        <w:t>fd</w:t>
                      </w:r>
                      <w:proofErr w:type="spellEnd"/>
                      <w:r w:rsidRPr="007A6849">
                        <w:rPr>
                          <w:sz w:val="20"/>
                        </w:rPr>
                        <w:t>,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w:t>
                      </w:r>
                      <w:proofErr w:type="spellStart"/>
                      <w:r>
                        <w:rPr>
                          <w:sz w:val="20"/>
                        </w:rPr>
                        <w:t>mean+s.e.m</w:t>
                      </w:r>
                      <w:proofErr w:type="spellEnd"/>
                      <w:r>
                        <w:rPr>
                          <w:sz w:val="20"/>
                        </w:rPr>
                        <w:t xml:space="preserve">. of the z </w:t>
                      </w:r>
                      <w:r w:rsidRPr="007A6849">
                        <w:rPr>
                          <w:sz w:val="20"/>
                        </w:rPr>
                        <w:t xml:space="preserve">velocities of the trace fragments (12 s long) that </w:t>
                      </w:r>
                      <w:proofErr w:type="gramStart"/>
                      <w:r w:rsidRPr="007A6849">
                        <w:rPr>
                          <w:sz w:val="20"/>
                        </w:rPr>
                        <w:t>are used</w:t>
                      </w:r>
                      <w:proofErr w:type="gramEnd"/>
                      <w:r w:rsidRPr="007A6849">
                        <w:rPr>
                          <w:sz w:val="20"/>
                        </w:rPr>
                        <w:t xml:space="preserve"> to generate the growth rate distributions above. Trace fragments that have th</w:t>
                      </w:r>
                      <w:r>
                        <w:rPr>
                          <w:sz w:val="20"/>
                        </w:rPr>
                        <w:t xml:space="preserve">e highest z velocity are found </w:t>
                      </w:r>
                      <w:r w:rsidRPr="007A6849">
                        <w:rPr>
                          <w:sz w:val="20"/>
                        </w:rPr>
                        <w:t>in the fast dissolution (</w:t>
                      </w:r>
                      <w:proofErr w:type="spellStart"/>
                      <w:proofErr w:type="gramStart"/>
                      <w:r w:rsidRPr="007A6849">
                        <w:rPr>
                          <w:sz w:val="20"/>
                        </w:rPr>
                        <w:t>fd</w:t>
                      </w:r>
                      <w:proofErr w:type="spellEnd"/>
                      <w:proofErr w:type="gramEnd"/>
                      <w:r w:rsidRPr="007A6849">
                        <w:rPr>
                          <w:sz w:val="20"/>
                        </w:rPr>
                        <w:t xml:space="preserve">) phase. (D) Top, representative intensity traces of AP2 (green) and </w:t>
                      </w:r>
                      <w:proofErr w:type="spellStart"/>
                      <w:r w:rsidRPr="007A6849">
                        <w:rPr>
                          <w:sz w:val="20"/>
                        </w:rPr>
                        <w:t>LifeAct</w:t>
                      </w:r>
                      <w:proofErr w:type="spellEnd"/>
                      <w:r w:rsidRPr="007A6849">
                        <w:rPr>
                          <w:sz w:val="20"/>
                        </w:rPr>
                        <w:t xml:space="preserve"> (red) fluorescence during the </w:t>
                      </w:r>
                      <w:r>
                        <w:rPr>
                          <w:sz w:val="20"/>
                        </w:rPr>
                        <w:t xml:space="preserve">formation of a clathrin-coated </w:t>
                      </w:r>
                      <w:r w:rsidRPr="007A6849">
                        <w:rPr>
                          <w:sz w:val="20"/>
                        </w:rPr>
                        <w:t xml:space="preserve">vesicle at the ventral surface of a BSC1 cell. Bottom, the relative </w:t>
                      </w:r>
                      <w:proofErr w:type="spellStart"/>
                      <w:r w:rsidRPr="007A6849">
                        <w:rPr>
                          <w:sz w:val="20"/>
                        </w:rPr>
                        <w:t>LifeAct</w:t>
                      </w:r>
                      <w:proofErr w:type="spellEnd"/>
                      <w:r w:rsidRPr="007A6849">
                        <w:rPr>
                          <w:sz w:val="20"/>
                        </w:rPr>
                        <w:t xml:space="preserve"> intensity (</w:t>
                      </w:r>
                      <w:proofErr w:type="spellStart"/>
                      <w:r w:rsidRPr="007A6849">
                        <w:rPr>
                          <w:sz w:val="20"/>
                        </w:rPr>
                        <w:t>mean±s.e.m</w:t>
                      </w:r>
                      <w:proofErr w:type="spellEnd"/>
                      <w:r w:rsidRPr="007A6849">
                        <w:rPr>
                          <w:sz w:val="20"/>
                        </w:rPr>
                        <w:t xml:space="preserve">.) </w:t>
                      </w:r>
                      <w:proofErr w:type="spellStart"/>
                      <w:r w:rsidRPr="007A6849">
                        <w:rPr>
                          <w:sz w:val="20"/>
                        </w:rPr>
                        <w:t>colocalizing</w:t>
                      </w:r>
                      <w:proofErr w:type="spellEnd"/>
                      <w:r w:rsidRPr="007A6849">
                        <w:rPr>
                          <w:sz w:val="20"/>
                        </w:rPr>
                        <w:t xml:space="preserve"> with clathrin coats</w:t>
                      </w:r>
                      <w:r>
                        <w:rPr>
                          <w:sz w:val="20"/>
                        </w:rPr>
                        <w:t xml:space="preserve"> is shown for different growth </w:t>
                      </w:r>
                      <w:r w:rsidRPr="007A6849">
                        <w:rPr>
                          <w:sz w:val="20"/>
                        </w:rPr>
                        <w:t>phases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4</w:t>
                      </w:r>
                      <w:proofErr w:type="gramEnd"/>
                      <w:r w:rsidRPr="007A6849">
                        <w:rPr>
                          <w:sz w:val="20"/>
                        </w:rPr>
                        <w:t xml:space="preserve">, </w:t>
                      </w:r>
                      <w:proofErr w:type="spellStart"/>
                      <w:r w:rsidRPr="007A6849">
                        <w:rPr>
                          <w:sz w:val="20"/>
                        </w:rPr>
                        <w:t>n</w:t>
                      </w:r>
                      <w:r w:rsidRPr="007A6849">
                        <w:rPr>
                          <w:sz w:val="20"/>
                          <w:vertAlign w:val="subscript"/>
                        </w:rPr>
                        <w:t>traces</w:t>
                      </w:r>
                      <w:proofErr w:type="spellEnd"/>
                      <w:r w:rsidRPr="007A6849">
                        <w:rPr>
                          <w:sz w:val="20"/>
                        </w:rPr>
                        <w:t>=28,795). Note that the growth phases are determined by using the master (AP2–</w:t>
                      </w:r>
                      <w:proofErr w:type="spellStart"/>
                      <w:r w:rsidRPr="007A6849">
                        <w:rPr>
                          <w:sz w:val="20"/>
                        </w:rPr>
                        <w:t>eGFP</w:t>
                      </w:r>
                      <w:proofErr w:type="spellEnd"/>
                      <w:r w:rsidRPr="007A6849">
                        <w:rPr>
                          <w:sz w:val="20"/>
                        </w:rPr>
                        <w:t>) signal. (E) Bar plots show the z velocities (</w:t>
                      </w:r>
                      <w:proofErr w:type="spellStart"/>
                      <w:r w:rsidRPr="007A6849">
                        <w:rPr>
                          <w:sz w:val="20"/>
                        </w:rPr>
                        <w:t>mean±s.e.m</w:t>
                      </w:r>
                      <w:proofErr w:type="spellEnd"/>
                      <w:r w:rsidRPr="007A6849">
                        <w:rPr>
                          <w:sz w:val="20"/>
                        </w:rPr>
                        <w:t xml:space="preserve">.) corresponding to different growth phases for AP2 traces obtained from BSC1 cells in the absence and presence of </w:t>
                      </w:r>
                      <w:proofErr w:type="spellStart"/>
                      <w:r w:rsidRPr="007A6849">
                        <w:rPr>
                          <w:sz w:val="20"/>
                        </w:rPr>
                        <w:t>jasplakinolide</w:t>
                      </w:r>
                      <w:proofErr w:type="spellEnd"/>
                      <w:r w:rsidRPr="007A6849">
                        <w:rPr>
                          <w:sz w:val="20"/>
                        </w:rPr>
                        <w:t xml:space="preserve"> (</w:t>
                      </w:r>
                      <w:proofErr w:type="spellStart"/>
                      <w:r w:rsidRPr="007A6849">
                        <w:rPr>
                          <w:sz w:val="20"/>
                        </w:rPr>
                        <w:t>Jasp</w:t>
                      </w:r>
                      <w:proofErr w:type="spellEnd"/>
                      <w:r w:rsidRPr="007A6849">
                        <w:rPr>
                          <w:sz w:val="20"/>
                        </w:rPr>
                        <w:t xml:space="preserve">) (Control,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7</w:t>
                      </w:r>
                      <w:proofErr w:type="gramEnd"/>
                      <w:r w:rsidRPr="007A6849">
                        <w:rPr>
                          <w:sz w:val="20"/>
                        </w:rPr>
                        <w:t>,</w:t>
                      </w:r>
                      <w:r>
                        <w:rPr>
                          <w:sz w:val="20"/>
                        </w:rPr>
                        <w:t xml:space="preserve"> </w:t>
                      </w:r>
                      <w:proofErr w:type="spellStart"/>
                      <w:r w:rsidRPr="007A6849">
                        <w:rPr>
                          <w:sz w:val="20"/>
                        </w:rPr>
                        <w:t>n</w:t>
                      </w:r>
                      <w:r w:rsidRPr="007A6849">
                        <w:rPr>
                          <w:sz w:val="20"/>
                          <w:vertAlign w:val="subscript"/>
                        </w:rPr>
                        <w:t>traces</w:t>
                      </w:r>
                      <w:proofErr w:type="spellEnd"/>
                      <w:r w:rsidRPr="007A6849">
                        <w:rPr>
                          <w:sz w:val="20"/>
                        </w:rPr>
                        <w:t xml:space="preserve">=20,204; </w:t>
                      </w:r>
                      <w:proofErr w:type="spellStart"/>
                      <w:r w:rsidRPr="007A6849">
                        <w:rPr>
                          <w:sz w:val="20"/>
                        </w:rPr>
                        <w:t>Jasp</w:t>
                      </w:r>
                      <w:proofErr w:type="spellEnd"/>
                      <w:r w:rsidRPr="007A6849">
                        <w:rPr>
                          <w:sz w:val="20"/>
                        </w:rPr>
                        <w:t xml:space="preserve">, </w:t>
                      </w:r>
                      <w:proofErr w:type="spellStart"/>
                      <w:r w:rsidRPr="007A6849">
                        <w:rPr>
                          <w:sz w:val="20"/>
                        </w:rPr>
                        <w:t>n</w:t>
                      </w:r>
                      <w:r w:rsidRPr="007A6849">
                        <w:rPr>
                          <w:sz w:val="20"/>
                          <w:vertAlign w:val="subscript"/>
                        </w:rPr>
                        <w:t>cells</w:t>
                      </w:r>
                      <w:proofErr w:type="spellEnd"/>
                      <w:r w:rsidRPr="007A6849">
                        <w:rPr>
                          <w:sz w:val="20"/>
                        </w:rPr>
                        <w:t xml:space="preserve">=6, </w:t>
                      </w:r>
                      <w:proofErr w:type="spellStart"/>
                      <w:r w:rsidRPr="007A6849">
                        <w:rPr>
                          <w:sz w:val="20"/>
                        </w:rPr>
                        <w:t>n</w:t>
                      </w:r>
                      <w:r w:rsidRPr="007A6849">
                        <w:rPr>
                          <w:sz w:val="20"/>
                          <w:vertAlign w:val="subscript"/>
                        </w:rPr>
                        <w:t>traces</w:t>
                      </w:r>
                      <w:proofErr w:type="spellEnd"/>
                      <w:r w:rsidRPr="007A6849">
                        <w:rPr>
                          <w:sz w:val="20"/>
                        </w:rPr>
                        <w:t>=35,972). *P&lt;0.0001</w:t>
                      </w:r>
                      <w:proofErr w:type="gramStart"/>
                      <w:r w:rsidRPr="007A6849">
                        <w:rPr>
                          <w:sz w:val="20"/>
                        </w:rPr>
                        <w:t>;</w:t>
                      </w:r>
                      <w:proofErr w:type="gramEnd"/>
                      <w:r w:rsidRPr="007A6849">
                        <w:rPr>
                          <w:sz w:val="20"/>
                        </w:rPr>
                        <w:t xml:space="preserve"> **P&lt;0.001 (two-tailed t-test).</w:t>
                      </w:r>
                    </w:p>
                  </w:txbxContent>
                </v:textbox>
                <w10:wrap type="topAndBottom"/>
              </v:shape>
            </w:pict>
          </mc:Fallback>
        </mc:AlternateContent>
      </w:r>
      <w:r>
        <w:rPr>
          <w:noProof/>
        </w:rPr>
        <mc:AlternateContent>
          <mc:Choice Requires="wps">
            <w:drawing>
              <wp:anchor distT="0" distB="0" distL="114300" distR="114300" simplePos="0" relativeHeight="251764736" behindDoc="0" locked="0" layoutInCell="1" allowOverlap="1" wp14:anchorId="254EFABD" wp14:editId="61F5EDCA">
                <wp:simplePos x="0" y="0"/>
                <wp:positionH relativeFrom="column">
                  <wp:posOffset>0</wp:posOffset>
                </wp:positionH>
                <wp:positionV relativeFrom="paragraph">
                  <wp:posOffset>0</wp:posOffset>
                </wp:positionV>
                <wp:extent cx="5467985" cy="182880"/>
                <wp:effectExtent l="0" t="0" r="0" b="7620"/>
                <wp:wrapTopAndBottom/>
                <wp:docPr id="255" name="Text Box 25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B40653" w:rsidRPr="00B16725" w:rsidRDefault="00B40653" w:rsidP="008E6CA4">
                            <w:pPr>
                              <w:pStyle w:val="Caption"/>
                              <w:rPr>
                                <w:sz w:val="24"/>
                                <w:szCs w:val="24"/>
                              </w:rPr>
                            </w:pPr>
                            <w:bookmarkStart w:id="22" w:name="_Toc525222858"/>
                            <w:r>
                              <w:t xml:space="preserve">Figure 3.4 </w:t>
                            </w:r>
                            <w:r w:rsidRPr="004E3238">
                              <w:t>Actin dynamics mediate the inward movement of clathrin coats prior to disassembly.</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EFABD" id="Text Box 255" o:spid="_x0000_s1042" type="#_x0000_t202" style="position:absolute;margin-left:0;margin-top:0;width:430.55pt;height:14.4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7yhNAIAAGwEAAAOAAAAZHJzL2Uyb0RvYy54bWysVFGP2jAMfp+0/xDlfRTQuHGIcmKcmCah&#10;u5NguueQJjRSEmdJoGW/fk5KYbvtadpL6tiO7c+f3flDazQ5CR8U2JKOBkNKhOVQKXso6bfd+sOU&#10;khCZrZgGK0p6FoE+LN6/mzduJsZQg66EJxjEhlnjSlrH6GZFEXgtDAsDcMKiUYI3LOLVH4rKswaj&#10;G12Mh8O7ogFfOQ9chIDax85IFzm+lILHZymDiESXFGuL+fT53KezWMzZ7OCZqxW/lMH+oQrDlMWk&#10;11CPLDJy9OqPUEZxDwFkHHAwBUipuMgYEM1o+AbNtmZOZCzYnOCubQr/Lyx/Or14oqqSjicTSiwz&#10;SNJOtJF8hpYkHXaocWGGjluHrrFFAzLd6wMqE/BWepO+CImgHXt9vvY3heOonHy8+3Q/xTQcbaPp&#10;eDrNBBS3186H+EWAIUkoqUf+clvZaRMiVoKuvUtKFkCraq20TpdkWGlPTgy5bmoVRaoRX/zmpW3y&#10;tZBedeakKRLEDkqSYrtvc1NGucCk2kN1RvgeuhEKjq8VJtywEF+Yx5lBxLgH8RkPqaEpKVwkSmrw&#10;P/6mT/5IJVopaXAGSxq+H5kXlOivFklOA9sLvhf2vWCPZgUIdYQb5ngW8YGPuhelB/OK67FMWdDE&#10;LMdcJY29uIrdJuB6cbFcZiccS8fixm4dT6H7xu7aV+bdhZaIhD5BP51s9oadzrdr8/IYQapM3a2L&#10;l37jSGd+LuuXdubXe/a6/SQWPwEAAP//AwBQSwMEFAAGAAgAAAAhALUeBWLaAAAABAEAAA8AAABk&#10;cnMvZG93bnJldi54bWxMj81OwzAQhO9IvIO1SFwQdZJDFIU4FbRwg0N/1PM2XpKIeB3ZTpO+PYYL&#10;XFYazWjm22q9mEFcyPnesoJ0lYAgbqzuuVVwPLw9FiB8QNY4WCYFV/Kwrm9vKiy1nXlHl31oRSxh&#10;X6KCLoSxlNI3HRn0KzsSR+/TOoMhStdK7XCO5WaQWZLk0mDPcaHDkTYdNV/7ySjIt26ad7x52B5f&#10;3/FjbLPTy/Wk1P3d8vwEItAS/sLwgx/RoY5MZzux9mJQEB8Jvzd6RZ6mIM4KsqIAWVfyP3z9DQAA&#10;//8DAFBLAQItABQABgAIAAAAIQC2gziS/gAAAOEBAAATAAAAAAAAAAAAAAAAAAAAAABbQ29udGVu&#10;dF9UeXBlc10ueG1sUEsBAi0AFAAGAAgAAAAhADj9If/WAAAAlAEAAAsAAAAAAAAAAAAAAAAALwEA&#10;AF9yZWxzLy5yZWxzUEsBAi0AFAAGAAgAAAAhAPxXvKE0AgAAbAQAAA4AAAAAAAAAAAAAAAAALgIA&#10;AGRycy9lMm9Eb2MueG1sUEsBAi0AFAAGAAgAAAAhALUeBWLaAAAABAEAAA8AAAAAAAAAAAAAAAAA&#10;jgQAAGRycy9kb3ducmV2LnhtbFBLBQYAAAAABAAEAPMAAACVBQAAAAA=&#10;" stroked="f">
                <v:textbox inset="0,0,0,0">
                  <w:txbxContent>
                    <w:p w:rsidR="00B40653" w:rsidRPr="00B16725" w:rsidRDefault="00B40653" w:rsidP="008E6CA4">
                      <w:pPr>
                        <w:pStyle w:val="Caption"/>
                        <w:rPr>
                          <w:sz w:val="24"/>
                          <w:szCs w:val="24"/>
                        </w:rPr>
                      </w:pPr>
                      <w:bookmarkStart w:id="23" w:name="_Toc525222858"/>
                      <w:r>
                        <w:t xml:space="preserve">Figure 3.4 </w:t>
                      </w:r>
                      <w:r w:rsidRPr="004E3238">
                        <w:t>Actin dynamics mediate the inward movement of clathrin coats prior to disassembly.</w:t>
                      </w:r>
                      <w:bookmarkEnd w:id="23"/>
                    </w:p>
                  </w:txbxContent>
                </v:textbox>
                <w10:wrap type="topAndBottom"/>
              </v:shape>
            </w:pict>
          </mc:Fallback>
        </mc:AlternateContent>
      </w:r>
      <w:r w:rsidRPr="007A6849">
        <w:rPr>
          <w:noProof/>
        </w:rPr>
        <mc:AlternateContent>
          <mc:Choice Requires="wps">
            <w:drawing>
              <wp:anchor distT="0" distB="0" distL="114300" distR="114300" simplePos="0" relativeHeight="251762688" behindDoc="0" locked="0" layoutInCell="1" allowOverlap="1" wp14:anchorId="6CA451FC" wp14:editId="0F072266">
                <wp:simplePos x="0" y="0"/>
                <wp:positionH relativeFrom="column">
                  <wp:posOffset>0</wp:posOffset>
                </wp:positionH>
                <wp:positionV relativeFrom="margin">
                  <wp:posOffset>184245</wp:posOffset>
                </wp:positionV>
                <wp:extent cx="5468112" cy="3575304"/>
                <wp:effectExtent l="0" t="0" r="0" b="6350"/>
                <wp:wrapTopAndBottom/>
                <wp:docPr id="25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8112" cy="3575304"/>
                        </a:xfrm>
                        <a:prstGeom prst="rect">
                          <a:avLst/>
                        </a:prstGeom>
                        <a:blipFill>
                          <a:blip r:embed="rId5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2FF1481" id="object 7" o:spid="_x0000_s1026" style="position:absolute;margin-left:0;margin-top:14.5pt;width:430.55pt;height:2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PkoaXtAQAA1wMAAA4AAABkcnMvZTJvRG9jLnhtbKxT227bMAx9H7B/EPS+&#10;OEmTtjDiFEODDgWKrWi3D5BlOdam20glTv5+lByn2/pQYNiLQJkUeXjO8ermYA3bK0DtXcVnkyln&#10;yknfaLet+Levdx+uOcMoXCOMd6riR4X8Zv3+3aoPpZr7zptGAaMmDss+VLyLMZRFgbJTVuDEB+Uo&#10;2XqwItIVtkUDoqfu1hTz6fSy6D00AbxUiPR1MyT5OvdvWyXjl7ZFFZmpOGGL+YR81uks1itRbkGE&#10;TssTDPEPKKzQjoaeW21EFGwH+lUrqyV49G2cSG8L37ZaqrwDbTOb/rXNcyeCyrsQORjONOH/ays/&#10;7x+B6abi8+WCMycsieTr70Qcu0rs9AFLKnoOj5D2w/Dg5Q9kzt92wm3VRwxUSsqn2uKP4nTB07ND&#10;CzY9p4XZIbN/PLOvDpFJ+rhcXF7PZnPOJOUullfLi+kidxXl+DwAxk/KW5aCigONzqyL/QPGBECU&#10;Y0maVhsd7rQxY3wikOR/22aDNBsvd1a5OHgNlBGRjI6dDsgZlMrWiqiD+2ZGsMnnkdgLoF0cjIUR&#10;VJRdmt8SjifCO6A8JwjxC8rM30BZIq/2zZHE6cmdFcefOwGKM3PvSP5k5TGAMajHAKK59dnwoyjk&#10;nszOyenJnr/fs3Qv/+P6F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i1WBO4AAA&#10;AAcBAAAPAAAAZHJzL2Rvd25yZXYueG1sTI9PS8NAEMXvgt9hGcGb3fzB0sZMShEF9SBtLYK3bTJN&#10;QrOzIbtto5/e6UlPw+M93vtNvhhtp040+NYxQjyJQBGXrmq5Rth+PN/NQPlguDKdY0L4Jg+L4voq&#10;N1nlzrym0ybUSkrYZwahCaHPtPZlQ9b4ieuJxdu7wZogcqh1NZizlNtOJ1E01da0LAuN6emxofKw&#10;OVqEl/3X6vP9J3218VOarFdvh3qZbhFvb8blA6hAY/gLwwVf0KEQpp07cuVVhyCPBIRkLlfc2TSO&#10;Qe0Q7udJBLrI9X/+4hcAAP//AwBQSwMECgAAAAAAAAAhAIP4EUolLwQAJS8EABQAAABkcnMvbWVk&#10;aWEvaW1hZ2UxLmpwZ//Y/+AAEEpGSUYAAQEBAGAAYAAA/9sAQwADAgIDAgIDAwMDBAMDBAUIBQUE&#10;BAUKBwcGCAwKDAwLCgsLDQ4SEA0OEQ4LCxAWEBETFBUVFQwPFxgWFBgSFBUU/9sAQwEDBAQFBAUJ&#10;BQUJFA0LDRQUFBQUFBQUFBQUFBQUFBQUFBQUFBQUFBQUFBQUFBQUFBQUFBQUFBQUFBQUFBQUFBQU&#10;/8AAEQgEiAb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DE8UeLtF8E6U+p67qtpo+noyo11fTLFHuPQbjVTwf8RfDHxAguJvDWvad&#10;r0UDbJXsbhZdh98V+b3/AAV9+Ks3ifxR8PvgtpNw5e8uI7/UEj+bLu/lQKV9R8zf8Cryv9g7XtV/&#10;Y9/bh1r4T+JZtlrrEn9kzEfcecfPbS/iG/8AH6AP2booooAKKKKACiiigArM0zXbTU76/s4JN81i&#10;6xTezFd1adef+AP+R38df9f0X/ougD0CiiigAory/wCOvxlHwW8LWOsHRptca8vY7BLWCZYmLvnb&#10;yQfSuJH7RHxEb/mg/ib/AMDYf8K9Gjl+Ir01Vglyva8orb1aPNq5hh6NR0pt8y7Rb39EfQ1FeZ/B&#10;z426X8XbS+jitbrRtd0x/J1HR77ia2f/ANmH+1XplcdWjUoTdOqrSR10a9PEQVWk7xYUUUVkbhRR&#10;RQAUUUUAFFFFABRRRQAUUUUAFFFFABRXnPwy+LMXxJ1jxhp8emyaefDuo/2e8jyq/nHbncMdK9Gr&#10;WrSnRm4VFZ/56/kY0qsK8Oem7r/LQKKKKyNgooqnf3YsbG4n2b/KiaTb9BR5Cbtqy5RXnvwZ+KUX&#10;xg8B2/iSLTpNLjnlmiNtI4kYbGK53D6V6FWtWlOjOVOorSWjM6VWFeCq03eL1QUUUVkahRRRQAUU&#10;UUAFFFFABVK1vJJ5542geFIn2q7/AMf0q7WHpEXl6pqr/ZXh3yqfMaffv+X+7/BQBuUUUUAFFFFA&#10;BRRRQBU1C6eztJJY4JLl1H+pj+81WEbcgONtZXieH7Rot3H5D3W5V/cJN5O/5v7/AGrTgG2BONvy&#10;9KAJaKKKACiiigAorzX45fGjR/gf4Iudd1RkluSCtpZb9r3Mn90V8hX/APwU8vG0+f7L4UsYJ9vy&#10;SzXm5E/3q87EZhhsLLkqy1+8+0ybg7Os/oPE4Cjene13JRWm+7V0urR99C9k/tH7L9lfyvK3+f8A&#10;wZ/u1dr8a/H37c/inxXI9+/jq6gu3l8r+ztDgZERR/trX01/wTo/a8m+Kd3q3gnXb+6vtSg3XFpP&#10;qB/ff7UZz+lYUsyVSooOnJJ9X57HpZhwZPA4KeIjjKVSpBu8INt2XxNNpJ2Tu7dLtN2Z99UUUV7B&#10;+chRRRQAUUUUAFFFFABRRRQAUUUUAFFFflr+3p/wUB8V6h8QZ/g18F5JPt3nLY32racS91PcsceR&#10;bsPu47vQB+iPjP43+Afh3J5fibxfpGiS7d2y7u1Rvyqh4T/aI+GXjifydA8d6BqkzfwQX0Zb+dfn&#10;L8Lv+COniLxrax678WPHt3ZavefvJrWx/wBIuE/35pM7jWp8UP8Agi2mn6NJe/DXx3dyavB+9itN&#10;cjVPMYfdUSx42H/axQB+pu6lr8iv2GP24vHHwg+LMfwW+MNxfXtpNfLpdvc6k5e60y637BG7nloi&#10;f733fpX660AFFFFABRRRQAUUUUAFFFFABRRRQAUUUUAFFFFABRRRQAUUUUAFFFFABRRRQAUUUUAF&#10;FFFABRRRQAUUUUAFFFFABRRRQAUUUUAFFFFABRRRQAUUUjdKAFor48+E118aPjVpus6zYfFKDRbe&#10;01S4sktX0aCb5Ub+9xW54j8RfFv9nyfTNf8AFXiuy8d+FJ7iO01CNNOW0ls97cSrs+9XvTyiUaro&#10;KtB1P5feu32u4pX7anz8c3UqaryoyVP+b3bWva+km7d9D6norOXVrNo0c3caB4vNUOyr8v8Aep9n&#10;qNrqEHnW11DcxD+OF1ZfzFeDZ9j3lJPRMvUVm2mt6fey+TBfWs8o/gjlVm/KtKm01uNNNXQUUVlr&#10;renyXX2Zb61a46eSJl3/APfNCTewNpbmpRTWYKpJ+7Wbba7p15N5NvfWs8v9yKZWb8qLN6oG0tGa&#10;lFVLi9gtTGs0qRNK2xA7bd7e1Qrq9i939lW9ge5/54CVd/5UWb1SE5JaNmjRWbJq9hBdC1lvYEuG&#10;/wCWLyqH5/2a0qLNbjTT0QUVmR63p0t39mjvbZ5/u+Skylvyq+zhU3Mdi0Wa3BNPYkorLttb0+8m&#10;8q3vrWeUfwRzKzflXlHxy8d674Q8bfCzT9Jvha2us64tpfR+Wr+dFt+7z938K6KGHniKipR3s3r5&#10;Jv8AQ5a+Jhh6ftZarRaebS/U9rorNj1ewnu/ssd7A86/8sUlUvx/s1eZ1RNzfIq1zarc6k09iSis&#10;6y1vT9QbZbXttcv/AHIZlarcsyW8bSO6oi/edqbTW4lJNXRNRVCx1ay1EOLW7gumX73kuGx+VeR6&#10;v481yz/al8P+Eor0J4futDnu5rXy1+eVW4bd1roo4eddyUdOVOWvZHNWxMKCi3rzNLTuz2uiqMuo&#10;2tvcx20t1DHPL9yF3UO/0Her1cx1XCiiigYUUUUAFcH8WvjZ4K+B+j2ureN9dg0GwuZvs8M8+753&#10;9OK7yvzx/wCC0f8AyQHwn/2Gf/adAHvv/DxL9nn/AKKbpf8A5E/+Jp8X/BQ39nqedY/+Fm6Um7+O&#10;TeF/lXwv+xx/wTH+HX7Rf7P/AIe8ea74k8TadquotcJLBYvAsK+XMyDbviY/w+teyz/8EVPhQ0Dr&#10;B4y8XRzfwvJJbOo/8gigD7f8AfF7wZ8VLIXnhHxTpfiG39bG5V/0612Vfhx+0d+xn8TP2BtfsfiD&#10;4I8SXd74fimVE1iy3RTWzZ+5cIOCjY+hr9M/2F/2r7f9qz4RJqtwkNn4p0t1tNWtUP8Ay128TKv9&#10;x/5hqAPpSiiigAooooAKKKKACiiigAooooAKKK8i/aq1O80f9nnxzf2F3Pp97BpzPFc2rlZY23D7&#10;pFRUn7ODm+h1YWg8ViKeHTs5yUb+rseu0V5V+zJqV5qvwC8DXl/czXt9PpkTyzzuzu7Y7sa9VpU5&#10;+0gprqLFUHhcRUoN3cG1f0dgorxv4K+A9T+Hlz41vNa8bnxVBqOofa4hcTNt09Pm/dfM7bf0r560&#10;e11T9pn46fES21f4l6x4V0Lw9cx2OmWvhzVFtfO3Zz/v/d61yzxLjGPu+9Lpdfnse7hsmp4ipWar&#10;r2VJJufLLrZWUdG3d+Wiv2v900VjRSWnhzS7aG6vlWGFVi8+9mXc+F7k96tafqtnqcbtZ3cN0q/e&#10;eF1b+Vdt+h824u3Mtu5forP1XUrfSNNur67cR2ttE0sr/wBxVXJ/Svze0H4zeNNO8eaV8arzXdRf&#10;wPrHiqbSW0qS6l+yQ2p+Xfs3bVx96uPEYqOHcU1e/wCC7n0eT5HWzmNWVOSjybX+1JptRXm0mfpj&#10;RVe3niu7dZY23xyLuVh3BqHUNSs9Li868uobWLpvmcKv5mu16bnzdne1tS9RVKwv7bUoPNtbiG6i&#10;/vwuGX8xXz74i+PupWn7WOh+AEvtOtvDH9mSXlzOXUu8oVvkLFvlxWNSrClbm6ux6GDwFfHSnGkv&#10;gi5P0W/z7H0fRUUcqzRq8bb1b+NalrY84KKKKACiiigAooooAKKKKACiiigAooooAKKKKACiiigA&#10;ooooAKKKKACiiigAooooAKKKKACiiigAooooAKKKKACiiigAqnqmpQaTp13fXTiO2tomllf+6qrk&#10;1cr4/wD+CoXxs/4VD+y/q2n2c4h1vxQ/9k2w37H8s8zOv0Xj/gVAHw1+zNFeftm/8FH77x3deZNo&#10;ml30mr7/AC9yeRD8lrH7Z+Su1/4LC/Cy48D/ABT8E/F7RUEL3gW0uHRPuXVu2+Jz9V4/4BXQf8Eq&#10;vHHwk+Bfwp1rXvFnjrQ9H8V+ILvY9pdT7ZYbaL5UUj3be1e0ftxfGD4IftB/s3eKPDVl8SPDlzrU&#10;SLfaYn2v/l5i+ZV/Fdw/GgD6Z/Zr+Ltr8dPgh4Q8a27h31KxU3H+xOvySr/32rV6fX5Uf8EX/jpt&#10;fxR8KdQn+9/xOdLRv++J1/8AQGr9V6ACiiuL+I/xh8FfCKwgvPGnibTvDtvO2yJ76bZvb2HWgDtK&#10;Kx/DHijSPGWhWmsaHqNrq2lXSb7e7tXDxSL7EVznxF+NvgP4RS2MXjPxZpfhqW93NbJqM6xedt67&#10;c0Ad3Xn/AIA/5Hfx1/1/Rf8Aouqngv8AaP8Ahh8RdaTSPC3jrRNd1OUMyWljdK7vt61b8Af8jv46&#10;/wCv6L/0XQB6BRRRQB81ftyXEVn8OfC9xNIIYIvEllI8jfwIN2a7mL9qf4SqiKfHujfd/wCe9cT+&#10;3EscngDwnHKEeJ/E9krxv/H96vYYvhV4KaJP+KP0H7v/AEC4P/iK+kbwyy+h9YUt52s0v5d7pnzS&#10;+sfX6/sHHaF7p+e1mjwz4L6m/wAR/jj49+I2i2c9l4YfT1063upo9ovZU/5aqveqfwT174vfG2zj&#10;1c+MoNC0bTNRktJfL06KWbUNknzc9E4+Wvpq4sYNM0Oe2tYUt7eKBkSKFNqou3sorxX9ihg3wZm2&#10;/wDQZvf/AEZWn1uNTDVsRGCvHkjG6UmlaS6rd23t+SMFhJU8TRw85u0ueUrNxu7xfR7K/wDV2c7f&#10;/Erxt8ZPFutWPgnxXpXgTwzoszWh1W+jiuLi9nX76qjt8qf7VbXwr+KfijQfiWPh5441XTvEc11b&#10;tdaVr+n7UNyF+8ksacKwrwvwz8P/AIUeBvH3i/w98Y9GS2vTfSXena3fSTw291A7btqsjAZFek/B&#10;nSfhFqHxaSP4Z+CHuodLiZ5fFkF3P9mhZlx5abyd7fNXqYrD4aFKcI024KN0+SKV7K0ufmu3fdfK&#10;x5mFr4mdWE5VEpuVmnKTe7vHkUbJW2fzufWdfOfjf4jeOfiF8V9Q+Hvw4vLTQItHiWTVvEV1B9oa&#10;F26RIh4zWlafsrQWevwaoPiN47mMV19p+yyax+5f5t2zbt+7XF2/iux/Z5/aP8ZXHi7zNO8O+MPL&#10;u7TXHT/R45EX5onb+GvGweHoc03QftZqN4pxe910e9ld28tj2MbiK7jTVeLpQcrNp9LPqtruy+Zs&#10;6T48+IXwZ+JGheGviFq1r4u0DxE/k2mvQWq2jW0//PORF42mqfxB+J3jLxj8bdR8AeGfF2nfD+DS&#10;bRLh76+tUmmvGbsiv8u2sz4g+OdM/aN+KvgHw94JkfWtN0TUV1fUdYt0/wBHhVOib/71W/jNrnwo&#10;8S/Ee/8ADnxY8MJoT2ttv07xJdTNGlyhH8Lpj5h2Vt1enTpRVSFSpR/eODbSinaz0lyaJu26ttqe&#10;ZOpJ0506db92ppJuT1927jz6tJPZ38j1H4RWXxI0m6vrLxjrGl+KtI2edZa9aosMsjH+Bol4wPWv&#10;KPDnjH4tfEv4g/EnwxofiC00fT9M1NY4dYurRZXs0/54xx8bs46vWJ+ztHbaF8bE0P4c+K9V8XfD&#10;6LTG+3Peyebb2sv8CxNtUf8AAVFegfsxsrfE343bf+g/H/6Lasq1JYWWIquMW+WLXu2teSWsej7r&#10;Y1o1HilQpKUormkn7172i3pLqvPc5Hw78RfjFB8QdZ+E0uo6dq+vqn2yLxTPAqLbWzfxeQnBb0Wt&#10;3wl4z+I/wx+NuheB/HPiG08Y6b4jtpJbTUktEtZYZEX5l2JU/hhl/wCG4/Fi/wDUtwf+hLTfjSy/&#10;8Na/BXP/ADyvf/Qa1k6dSr7H2cUpUnJ2ir83K3dPpqtlZeRnFVKVP2yqSbjVUVeTa5eZKzXXR7u7&#10;8yx4x+Injz4l/FPVvAfw5vrTw9Z6Kq/2r4iuYPtDpK3/ACxjQ8ZqHQPH3j/4Q/E/RPCPxD1W18Va&#10;N4jLR6fr8Fqts8Nx/wA8nReMViaR4usP2eP2hfHA8Y79L0PxdMuo2OuSJ/o4cfeidv4TTPGnjaw/&#10;aL+M/wAP9I8Fu+r6P4evv7W1DW7dP9HTb92NX/ipLDrSl7JewcL89uvLe/N35tLJ+VhuvLWr7V+3&#10;57ct+nNa3Ltbl1vbzuX/ABv8SvGXjr416z4F8OeLdO+H0GiW6Tfar61WaW8Zv7qv8uyvTvhBZfEf&#10;SLi+sfGeq6X4o0vYs1jr9iiwyzZ+8jxL8uB2YV5P8YtY+E3iv4jap4e+K3huPw5cWduP7O8R3U7I&#10;l4hH8Lpjkf3XzWP+zeItE+NE+ieAPFWq+Lfh3b6Zm7mv5Glt4Jf4EhbAX8FFRVw8amB92HJaKesV&#10;Z6bqour7PzRdKu6eOvKfPzSa0k9NdnB6WXdeTKPwu074g+IviF8XNI8GatZeGbU6+8txrc9r9olR&#10;+0SRt8vI6tXp3wP+IXjW0+J3if4beO7601rUdLtl1G21iCNYWmgdvl3IvC1F+yswbxp8Ztv/AEMv&#10;/slU9CCy/tw+L4/73hu2SqxUo16mIozhG0YKSdtbpQ67/LYnCQdCnQrRm7ym01fSzctLbfqVbDxt&#10;8T/2g/EWtTeBtetPA/hDSbprS31GSyW7m1CRfvfK/CrXRfCT4meLdJ+JN/8ADL4hyWt/rENt9s07&#10;W7WPykv4e+5OisK4L4C/E3Qf2e18R/D3x7eDw5dWeozXdpf3qMlveRStndG1a/gXW1+OX7Tg8Y6H&#10;BM3hLw5pkllFqjpsS8ll4bZ/eWjEYdL21N0kqMY3jK27srPm6uT3WvyChXb9jUVVutKVpRu7Wu+Z&#10;cuyUV1svmLpniv4pftA+IPEF14O8SWngXwnpN3JY2k72K3cuoOv3mO/7o/3a9D+Fmu+ONR8E6/p3&#10;j3SvsWs6Z5tsNQjTbBfpt+WZP615R8Cvih4f/Z/j8T+AvHl9H4YvrPVJ7u0uL7d5V5BK2VZG/ir0&#10;n4T/ABV1v4uaR4x1ibS0sPCkbyQ6JcOjJNeRBW/eNk+1YY6jOKnGNGKpR5eWVknrbaX2m92m3bys&#10;b4GrCbhKdWTqy5uaN21dXveOvKl0aS+dzxf4HfG3/hBPgNoPhvw5aJr3j3Vr68Sx0vf9z98372X+&#10;6gr6h+GGheJtA8L28Xi7xA/iHXJPnuLjyY4okY/wIqKOBXyH8HfgLa+Kf2erfxj4W/0H4hWeoXF9&#10;aajHI3ztHK37r02sK+p/gZ8WrL4xeA7bV4FFvfxfuNQsv4racfeU/wBKvO6dO9WeHV/ffO7ap309&#10;I7pdW079DPJKlS1KGIdvcXIr6NW19ZbX7LY9Kooor48+0CiiigAooooAKKKKACsLRIVi1XWWWC1j&#10;Zply8Em53+X+Mfwmt2sLRZEbVNYVHsd6zLu+yr+9+7/y1/2qAN2iiigAooooAKKKKAMXxXGtxoV3&#10;G0cEysq/JdPsiPzfxNWrB8sCf7tZfilkXQbtnNqibV/4/k3w/e/iWtSD/UJ0+7/DQBLRRRQAV5T8&#10;Zf2ivB3wU0+Ztb1FJNU8rfDpcJ/0ib0x6D3rkf2vv2lIv2dfBEN1am2k1q+LLb/an+SFR96Ur3xX&#10;5CeLviD4y/aH8V3d2t9dMl1Lsm1J1/e3Of4Il9K8TG490W6dLdbt7L/N+SP1HhbhGGZxhjMfdwlf&#10;kpwa9pUa330jBa803ZdFqdl+0J8c/Fn7YnxUGl2RnWxifZ9mtdzpCv8AzyT1Y96i0f8AYx8QapqE&#10;NhbeCtceWZvuSeaqt9c19+fsEfsc2vwX8PJ4n13ThHrt2m61gnTdLbL/AH2/2zX2tXHSwFXERU3U&#10;lBP735vzfRbJWPpMdxdl+UV5YSGCpYiUVy3esIW2hTVtYx+1LecuZt2sfm14B/4Jz+J5PCsGlXmu&#10;aX4adX+0DSo0810zxubFfP37TnwR8T/sPfGTwt470S+e6sJGVm1GFNu5lPzB1/zxX7ERyL/wl8w3&#10;2W/7IpwE/wBI+96/3K88/aa+BWm/H/4Wal4cuwI7za8tlMB/q5dv9a655bSpRc6Sbla2rd2uv/A8&#10;7HztHjjH4+tHC46UIUHK6UYRShLo9FdrpJNu8HJdTe+B/wAU7D4zfDTRPFNhPFMl5br5oj/glwN6&#10;/nXodflV/wAEwfi1qHwt+KfiP4L+JJ3iXzpPsiTdpVbb+tfqrXpYer7WGru1/SfzR8VnWB+o4pqM&#10;bRlql21acf8At1px87X6hRRRXUeCFFFFABRRRQAUUUUAFFFFAHlv7TvxGl+EnwC8deLLf/j603S5&#10;ntz/AHJWXYjfgzCvzD/4I7/COHx98ZPFHxI1eMXT+HottvI/VLu43fP/AN8eb+dfeX/BSa2mu/2L&#10;viVHbybHFvbu/wDurcxFv0r5r/4IjSxN8PPifGqYlXU7Rnf1UxSY/kaAP0wooooA+Tvjt/wTl+G/&#10;x++L6fEDXb7WNPvvKjW4tdKkSJJ2T7rltpO76V9TWFslhYwW8ZZ0gRYlLfewOKt0UAFFFFABRRRQ&#10;AUUUUAFFFFABRRRQAUUUUAFFFFABRRRQAUUUUAFFFFABRRRQAUUUUAFFFFABRRRQAUUUUAFFFFAB&#10;RRRQAUUUUAFFFFABRRRQAUjdKWkbpQB8O/s3/FTxZ4K8O+JLDQ/hpq/jG0fW7uX7bZXUcSI277nz&#10;LXb+ME+Jf7Sb6f4YvvA8/gLwqtxHc6pdapOkss6q2QkW2uy/ZG8Ha14I8GeIbTXdOm0y5n1y7uYY&#10;5+rxM3ytXvVfVY7H0qONnUoU4uSekrt/Pflv8tD5PA5fUr4GFOvUkotaxslpfZ6XsfJ3xx8EQ+Mv&#10;2k/h94Yknnh0m40ieK9jhfY00CfN5e4eu2sr9oufRfgppnhH4ceHVvfCvhbW5ZrjUX0RGlu/LXbu&#10;RPm3ZbNeqeMPCGtX37T/AIJ1+302aXRbPTLmG4vUPyo7fdVqk/aG+Fuv+K7jw34s8GSW8fi/w1cN&#10;NbR3X+ruYmHzxH61vh8bBVMLCrP3FHa+nNeVm91e/VrTsc1fBzlTxVSnF87mumvLaN0tna19E9T5&#10;e8U6t8H9E0c6h8N9G8Z+FPGNntltNQt7G5/fOv8Ayzl3sRtPevrHSf2hvCmleCfCup+M9atfDOpa&#10;xYrd/Zb7MT+jfL9a4bUfiv8AGrxrbw6HoXw1uvBeo3DBJde1SeKW3tl/iZU7+33q9oXwFpeq6Vp0&#10;XiSysfE2o2sKxG+1Cyid3bHzNjb8uazzGtSnCnHFJt3e01OVrd+WyV9dX30Rrl9GpCpUlhXpZbwc&#10;I3v2vdu2l7dtTxz9oP42Qat8LNIfwDr8U/8Awkmrx6Imr2L58gt9/b/tVFrX7GHgix8HTvpX2628&#10;YwW/mw+I/tsn2p51XO9vmx8zdflrs/jZ8Crfxv8ADpNI8Lw2Wgapp12up6YYYlihS5XuVUd64K9+&#10;Jvxu8S+G5PC8Pwuk0nxDdRNaS6/Ndp9hj+XDSqv3vpRhqkvq8FgKihaT5rySdtLN7cyt0WnkGIpx&#10;WIm8fT57xXLZNq/VLezv1f3mBq3jPxz8WP2QYtQ0z7Tda1BcfZNVNk+y4uYIW2ysmP4j3rjvCMn7&#10;Ouo6hYw6a+t/DHxTb+XNHqE8k9vN5n8SK0jOrZ78V7rH8I/GXwz+BWk+H/h/rFvD4m06RbueSeNf&#10;Kv3LbpU+bO3Nee/EK48dfHPRJPDtx8EP7F1i/Rbd/EOsSQulso+8ysF3/TnvXoYetSnzwoy5abnL&#10;WM1FpO3xRkvejZaLXqrHnV6FWHLKrHmqKEVZxck2v5ZL4ZXer073sbn7YOnTa5dfCWxs7+S1ubrx&#10;BHDFeofnj3L99feuV/aW+Bfhz4O+AU8d+EhdaX4xsL6F/wC2PtUjyzM7bWZ97EV3/wAVfhdraw/B&#10;bTdMtbrWovD2r2z310n8ESLtMjVvftceEtZ8bfBa+0vQdOm1TUXu7d1toPvlVk+auXCYv2MsHRhU&#10;9y8ubXRpy+1fo10eh04vCe2jjK06fv2jy9Wmo/Z31T7HnnxI/Zm8MRfB7VfF9897feObfTv7TPiK&#10;S6k+0eeq7+F3bVH4VD42+KfiS7/Zs+Gdva6jPZ694xkttMl1Vf8AWx7uHf8A3jXuXxK0a/1X4Ia9&#10;pNnbNNqU+iSW8Vqp+Z5DFt2/nXk7fArXPF37MngnR41/sTxn4fjgu7JLr/ljOn8D/Wow2MhVhCWM&#10;mny1NL62XK7afyppbaeRpicHOlOccJBq9PW2l3zLr/NZvzJPEn7GXgvTfBV3c6D9tsPGFrbtcQ+I&#10;o72UXLzquSzfNj5j14rl/EnjXxt8WP2QtM1XS/tVzqSzLb6x9hfZcXMETbJWTHr3roNV+JXxr8ae&#10;GJfCtv8ADGTQtdu4mtJteurtPsUfy4eRF+99K6mX4UeMfhn8EdD0L4darbp4g0lluLhZ418rUGPM&#10;q85255xVKtVp8n1ypGVRTTjd8ySs73avZPSy6W2IlQpVHP6pTlGm4NSsrNu6tZO12le78zw3whJ+&#10;zrqWsWEejXGs/DHxRaPHKl5PJJbzO38SfvGdWz34r0n9r3SZ/EXiH4RabaX8ljNe675SXsP3o8p9&#10;9fesD4iP42+PejyeHpvgj/wj+rXqLC/iLWJInS2UdWVlXf8ATmu5+Kfw01r+1/glbaXbXWr2/h/V&#10;ITfXSfwRIijzHrqlVjDEUa06jUlz6Smp2912fN2b0SepzqlKeHq0Y07xfJqouN/eV1y90tW0eeft&#10;G/Avwz8E/BNp478GC90TxPp2oQlr6O7kdrne2H8zex611/x51XU/iD49+Hfw2t9VutF03XrZtR1O&#10;eyfZLNEn/LHd711f7XfhDWfHHwWvdK0DT5dT1J721dYID8xVZASazfjR8LvE17/whvjjwbHC/i7w&#10;zCqf2fdfcuYCv7yL/erlw2KjWp0KmImnNOok5dHyrlvfpfbojqxOFlSqV4YenaDVNtLS65nzWt1t&#10;uupx/wAZ/wBnXw78HfA1x43+HEc/hXX9B23bzwXUrrdRL99JVdm3VN8UvE178bdd+FPgqO9m0jSP&#10;E9j/AGzqqWrsjzQBf9Vu/umneNtS+K/7QekL4OXwHP4B0m7df7U1PVbpJd8G75kiCd66r4wfCLW9&#10;K/4QrxP4AjjudY8HRfZo9NnP/H5a7dpiDf3q0p1XB0o4yonW9+zbUuW8fdvJXXxare3kZVaPP7WW&#10;EptUXyXSTXNaXvWWn2dHbck079lfSfAPjrQfEPw8vH8KJats1OxEks0V/B/dYM/WvO/j98R/+FWf&#10;tQ6Fr0elXetXS+Hp4bextE+eaVm4/wCA+tdR9o+J/wAcfGfhz7d4c1L4aeFtHuBeXxnvv9Iv2/55&#10;L5ePlro9b8Haxd/tZeG/EaaZPJodtoNxbyX3y+VHKx4X61jSqyp1ubHTU2qc7q6v5JyT1b9W0jet&#10;SVSly4KDgvaRs7O3m1FrRL5XZifsy+FbL4hxf8LW8QainiTxVfsyJvT9zpKq3+oiQ/dI/vV9I188&#10;WPgvX/g98eXvPDWjXOo+BfFrb9Tgtdu3T7v/AJ7Y/ut3r6Hrxszl7SsqsZXhJJx291fy2W1tvPfq&#10;e1lcfZ0XSlG04tqT195/zXe99/LboFFFFeQeyFFFFABX55/8Fo/+SA+FP+wz/wC06/Qyvzz/AOC0&#10;f/JAfCn/AGGf/adAHrH/AASz/wCTKvBH/Xa9/wDSmSvrSvkv/gln/wAmVeCP+u17/wClMlfWlAHF&#10;/GDwPp/xK+F3ijwxqsPnafqmnTW8q/8AAeP1r8iP+CSHim88C/taa54QacC11PT7m2mH9+W3fKf+&#10;z1+z2qXCWWl3dxJ92KFnb8Fr8Rf+CeEbeI/+ChDXtn/qhcanefJ93ytzf/FUAfuPRRRQAUUUUAFF&#10;UtSv4tL066vZd/k28TSv5a7m2qMnAr4H1746/Fvx9+1b8E5dR0G++Hnw11HVruGx0u6uNl9q2yDd&#10;59xEP+WfzJtSgD9BaKK+Ov2nPFHif4w/tCeGP2evC3iS+8Hafd6ZJr3iPWdKfZd/ZVbakUMn8BLd&#10;aAPsWiviH4fWfij9kL9pzwl8NrvxtrfjvwD4/t7h7J/E119ovbK+hXc373byjr2r7eoAK8b/AGvv&#10;+Ta/iD/2DW/9CWvZK8b/AGvv+Ta/iD/2DW/9CWubE/wZ+j/I9fJ/+Rlhv+vkP/SkWP2VP+Tdfh9/&#10;2Coq9cr4U+Bv7fHwt+Hvwj8K+HNWOtnUdNsUtrjyLLem9fQ7695+DH7XXgP48+JrnQfC/wDaX2+3&#10;tmun+22vlJsVlXg7j3YVz4bFUJQhBTV7LT5Ht51kOaUcTicVPDyVPmk+a2luZ637Hj/7HfhfTfGS&#10;/HnRNXtvtenX3iJobiEuy71/edxzXJfsvfs6fDzX/jN8Ure+8P8AnxeF9ZgGlA3Uw+zYLN/f+b5l&#10;H3t1eh/sHMreIvjVt/6GVv8A2pUv7ILq3xz+Pij/AKDUf/tSvOpU4SjQ5lfWX6n2OYYvEYepmvsa&#10;jj7lF6Nrf2ae3daPyPIl+Ivw9/aB+LPivUPi/wCNYtN8IaNdtZ6L4WuLmSCGbblTO+w/MapePPGv&#10;wq+Aeu6B4s+CHjiCOM3scOreF7S+klt7qBvvSbZM8it74fW3hH9mj4t+LvC/xY8OadJoeuXzX2je&#10;JdR06Oe32ncfLZyp2/8A1q7Txh8Vfh74n8TeH/C/wa8B+D/G+s310n264fRY2srO2/ikZlVfm/Gs&#10;Erwbk0p3ffmvfpr/AMA9aU408TCFClUlheRWXNFUHHl15tLXve7b5ubrc6/9uL4vL4O/Z5kWyu47&#10;e/8AE/l2Vud3/LN1zK302Zry7xT4o+C837Hz/DS1+IOiz6la6Ys0Lb23SXafvPTqW+WrHxF8O2f7&#10;T37Yen+CL5I7zwl4K0931CGEsiPK23MZweOdn5V7R/wwl8D/APoR4/8AwOuf/jtdco18RUqSppNf&#10;Drf52t5nz1GvleS4LCUMXKpGrzKt7ii9X8ClzPpFbeYfsU/Fg/Fb4D6NcXM5l1XSwdPu2f7zsn3W&#10;/FcV5D4I8Hx/ti/Gbx7qnji8utQ8D+GL/wDs/TNBjneK3dvmzI+xhuYY61X+BVjB+zH+134i+HC4&#10;tfDHimFbrSVd24ccom4/ebG9atfCjxjYfsmfGXx94X8dyPpHh7xDff2npOtzp/o8n3vkZx91uf0q&#10;FU5oUoV9otqXa62v5GtTCLDYjG18r+OrCNSlb4uWUk58vXmjqtNUr2PRPh1+z34j+CHxtS48D3aR&#10;/CzUYWN9ot1eu/2Ofb8rQq2c/N714r4y/Z8+H+r/ALctj4XutA8zRdU0mTULu0+1SDzJ9rHfu37v&#10;yNeu6T8dda+N37ROjaV8OdSd/h1o1u02uapHbq1veSn7kSOwz/3zXJ/GDxVpfwv/AG6fCnijxNdJ&#10;pGgT6HLbJqM+7yt+1vvNVVI0JU1yr3VNb7edvInA1s0hi5+2navLDy0jdTbSfLz96lte9rX1PsHS&#10;NJtdE0u20+yjENraxLFFGP4VUcVo1maNrFj4i0m11LTblLyxukEsU8Zyjqe4rTr3la2h+TS5lJqe&#10;/W4UUUUyQooooAKKKKACiiigAooooAKKKKACiiigAooooAKKKKACiiigAooooAKKKKACiiigAooo&#10;oAKKKKACiiigAooooAK/Fz/gpZ8QL79ov9rzQvhfoDSXtto7w6TDDAdyveTMplcfQEL/AMAr9e/i&#10;V4ouPBfgHxDrltZz6jdWFlLcRWlqm+WZlX5VVfrX5Wf8E5v2avHPij9qzVfiX8R/Dd9pn9nedqav&#10;qUDJ519M7bWTP9356APcLT/gi38I1toVuPFfjBrgKvmOlxbKpbvj9xU3/Dlj4Of9DR4y/wDAq2/+&#10;R6/QWigD8E/HHhO8/wCCeH7b+k/2fPdXOjaXdwXlpPdfK9zYy8OH24B/jX/gFfu3oet2fiPRbDVN&#10;PkE9jf28dzBJ/fjdQyn8jXwN/wAFb/2Z9V+K/gzwv4z8K6PPq3iDRp2sbmC0TfLLbS8qfoj/APod&#10;er/8E2PE3jC9/Z1sPDfjjQ9R0XWvDUzWEP8AaUbI89t96JufTcU/4BQB9Z18e/DvQrD4tft0fGa8&#10;8UWFrra+D9P03SdJt76FZUtVmjaWVlRuMv619hV8n+OPDXjj4CftF+JfiX4Q8EXXxB8OeMtPtrfV&#10;tN0udUvba8t9yxyqr8MhRsGgCL9kWGPwT8fP2g/h5pMaWvhfSNWstR0+xj/1Vq11BvlVB/CNy521&#10;9AfEbwX4I8QadJq3jTw3o2tW2lW8s4m1WxjuPJjVdzld4OOleH/BHwN4++H3h34r/FTWPC8d18R/&#10;GN3/AGjD4Vguv9TFFHst7Zpem/HVq6b9o7S/HfxP/ZL13StF0KTT/GviDTo7Z9NSdd1s0jL5q7/Z&#10;d1AHmX7Enwv0Hxz4h134+t4Y0vQP7dkksfC1hp1lHbxWelRNsWUKgH7yVgzE17h4d8XWPh/x945h&#10;uY7p3a7jf9xAz/8ALJa7X4b+FIPA3w+8OeHbeFIItL063sxGnQbI1U/yrH8Af8jv47/6/o//AEWt&#10;AHY6ZfxatYw3UW9YpRuUSJtar1FFAGXqug6dr0EcOo2FtfxRusqR3UKyqrDowz3961K5P4hfEnwz&#10;8L9Ij1TxTrFvo1hJKsCz3OdrOeg4rgf+Gxvgt/0UTR/++n/+JrKVenD3ZTS+Z30MtxmJj7XD0JST&#10;6qLf4pM9oZQwwR8tZ+kaJY6HaC20+ygsLfcW8m1iWNNx6tgVR8IeNNE8e6Lb6x4e1O31fTZ/uXNq&#10;+9DXQVopc0bp6M4p03Tm4zjaS7rVGNrvhnR/EcKRavpVlqcUfzKt7Asqr/31Umi6Jpvh60Frpljb&#10;adbbt3k2kKxJuPfArVoq+aTXLfQy5IqXPbX0QVk61oOm+ILX7Lqdja6ha7t3k3cKypn6GtVm21Vt&#10;LyC+g862njnjb7rxtuU/lSTad0U4qSs1oU9C8PaV4ctmt9K061023ZtzJZQrEhb6LSa74b0jxJBH&#10;Dq2l2epxRtuVL2FZlVvXDVsUU+aV+a+vfUj2ceXktp6IydE0HTPDtn9m0rT7XTbfO7ybSFYkz9Fp&#10;+naHp+ly3U1pY21tLdPvuHhhVWmb+85A+Y1p0Um23dsahFWSWxmLoOmxau+px2FqmoyJ5b3awqJW&#10;X+6XxkimXWg6be6ha39zY21xfWu7yLqWFWliz12N1X8K1qKLvuHJHaxk61oOmeIbP7Nqmn2upW+7&#10;d5N3CsqZ+jUaJoGmeHbM2+l6fa6bbk7vKtIViTd9FrWoo5pcvLfQOSPNz21+Ri6z4Z0jxJFGmr6V&#10;ZaosZ3Kl5AkoU+24VJoug6b4etBa6ZY2um2u7d5NpCsSZ+i8VrUU+aTXLfQOSKlz21+RmaZoen6S&#10;93LZWNtZy3T+bO8EKq0r/wB58fePvSJoWmx6vJqiWFsmpSJ5T3giUSsg/hL4yRWpWRr/AIi0/wAK&#10;6Hfavqt1HZabZRNNcXMhwqIvVjUuTWrZUafM1CMbvovPy8yLWvCeieJlT+19HsdU8v7n221jl2fT&#10;cOKvabp1npFpHaWVrDZ2sQwkECKiL9AOlVfD/iHTvFOhWOsaVdR3um3kSzW9zH9x0I4YVsU+ZuKV&#10;9PwE6Spzd42l1019DC1vwhofiUxtq+jafqbR/ca9tY5dn03CtGCyt7ezS2ihRLZF2rEqfKF9MVco&#10;o5pWs3sJQim5JaszdI0aw0K0Frp9lBYWy5byLaJY059hUemeHtM0R7mSw0+1spbp/MuJLaFY2lb+&#10;85H3j7mtaua8beOtB+HWj/2t4j1WDSdO81YfPuDhN7HCrSlJpNyenUunRdScadON5dElr6I6Wio4&#10;5FkjRl+61SUAFFFFABRRRQAUUUUAFYejzebqusL58c22VfkSDZs+Xu38dblYukTNJquqq0106pKu&#10;1J49qJ8v8B/iFAG1RRRQAUUUUAFFFFAGL4pl+z6FdyNcJabVX9/JD5yp839zvWrB/qE53fL+dZni&#10;WYwaJeOs88LKv+stU3yr838IrThO6BP93+KgCWoJ50t4meRgqKu5mqevmz9vP45w/Az9nrXb+OYJ&#10;q+oo1lYp/EzsME/gKicuSLkdWFoPFV40V13fZbt/Jan52ftOeMdc/bH/AGs7jwvoJn1PQNLkW1it&#10;YvmR9rd/bd1r9Df2af2M/DnwTsbbUtThh1fxOi/LOU/dWh/uxD/2avGf+CUPwOm8LfDPUviBrEGN&#10;Y8RzMYpH+95Xc/nX3/XlUMJCrP29XVrbt5v59PKx97nHEGIwlCWU4J+zi0udr4mre7Tv0jFfElvN&#10;yb3CiiivYPzgwkmz4skh+1IW+yK3keR833vvb/8A2Wt2sVZ2Pih4fPuSv2ZW8gx/ufvfe3/3q2qA&#10;Py1/4KO/D69+BXxu8G/HLw3C9rB9tjW+eHbtDhvmyP8AaWv0o8DeKrPx14P0bX9PkEtlqNrHcQv7&#10;Mtee/tXfCKy+NnwI8V+GLmDzriW0ea0xt3JOi7kYZrwz/glv8WpvGnwEm8J6o5bWfCN22nyozA/u&#10;v4P5EVyQj7Ko0tn/AF/n959Jiq8swwUKk/ihZettL/Nci+TZ9r0UUV1nzYUUUUAFFFFABRRRQAUU&#10;UUAcP8Z/h7B8VvhT4r8I3Coyaxpk9qgf+GRkOxvwbbX5F/8ABMT4uf8ADOX7S/iD4d+MZH0i31zd&#10;pji7/dJDfRP8m/Pr8yf8Dr9rK/Pf/goB/wAE4ZvjZq8/xF+GzpZ+NTta+06R/Kiv9v8Ay0Rv4Zf/&#10;AEKgD9CKK/GDwP8Atu/tUfswwp4S8X+ELrxDb2KrEket6fK0sKj7oE8f3v8AgW6rXjb/AIKDftPf&#10;Hu0fwx4O8Ez+G/tziHztD06d7r5uNvmyfKufov1oA7v9u39vLx9of7S2k+C/gz4n8j+y1Wyuo7WO&#10;O4hvbyV1/dMHU/c+78vrX6deBk1mHwdoyeIZ4rrXRaRfbpoE2I8+359q/Wvz/wD2Bf8Agm3f/DPx&#10;RH8SfizHBdeJIT5umaUZPO+zSnnz5m7yDPHp1r9IKACiivjH4+ah4o/aL/afg+BOh+K9V8E+FdG0&#10;hdc8R6joknlXtyzt+4hil/gX1oA+zqK+LfgufFH7Mn7Ulp8GNS8X6v438GeK9Jm1fRLvxFN9ovbO&#10;eL/WxtL/ABqa+nvjB8Q4PhN8LvFPjG6i8+HRNOmvjCON7IuVX8TQB2lFfnh4W+AHi342+ANJ+I/i&#10;r4/eI/CvxW8RWq6ppmlWOrx2mmW275rWFrTb84H8WPvV9rfByLxrbfDPQIPiJJZSeMordYtRn059&#10;8M0g/jX5R1+lAHc0UUUAFFFFABRRRQAUUUUAFFFFABRRRQAUUUUAFFFFABRRRQAUUUUAFFFFABRR&#10;RQAUUUUAFFFFABRRRQAUUUUAFFFFABRRSE4oAWivk3w3+2V4y8afb5fDHwR1jXrGzu5bJ7q01SII&#10;XRsHqlbWj/tc6hpXinSdI+Ivw51f4d2msP5FjqV3cpcwvPnGx9qjZXFHGUX109Hb77H0tThzM6bc&#10;ZU1zLVpTg5bXfuqTltrtc+mKKaDkZp1dp80FFFFABRXED4p6EfimfACSSt4hXT/7SdFj/dpFuxy3&#10;qTXb1KkpbM2qUalHl9pG11deaez9AoooqjEKKKKACiiigAooooAKKKKACiivLPCXxpj8VfGvxf8A&#10;D9NLa3fw9awXLah525ZvN/h2Y+XH1qJTjFpN76I6aWHq14znTV1BXfkrpX+9o9ToooqzmCiiigAo&#10;oryn4JfGuP4yf8Jbt0p9K/4R/WJdJbdN5nnbP4+gxUOcYyUW9WdMMNWq0p14RvGFrvtfRfierUUU&#10;VZzBRRRQAV+ef/BaP/kgPhT/ALDP/tOv0Mr4t/4KhfA3xp8d/g/4e0fwRoUmu6ha6p9omhgdVKJt&#10;xu5oA3/+CWn/ACZV4I/663v/AKUyV9Z1+K/w/wDhL+3X8KvCdp4a8J2muaLodqWeGygkttibm3N9&#10;73reuPAn/BQPxRss7zUvEEEX997uCJP++koA+4v2/f2pNG/Z7+Cuu2kWow/8JlrNtJZaZYoVeUF1&#10;w0rr2QD+lfJ//BGL4FXaXnif4q6lasls8P8AZOlyN/Gd26dvpwgrD+Ff/BJX4lfEfximu/G3xX5N&#10;oWV7iOG9a9vrlf7nmv8Ac/8AHq/VXwR4K0b4deFNN8OeHrGPTdG06Jbe2tYfuoooA36K8o+KH7UX&#10;wq+C3iCHRfG/jXTvDmqywLcJbXZbc8bMRu+VT/dNch/w8D/Z3/6Kxof/AJF/+IoA+hqK+f7D9vL4&#10;A6te21lZ/E/RLi7uZVhhjHmfOzNhV+5X0BQAV8m/tT/8nX/svf8AYZ1H/wBJq+sq828ffA/RfiJ8&#10;QPAPi/Uru+i1PwbczXdikEirE7yx7G81cfN+GKAPSa+OteeDwr/wU70K/wBSn+yxeIfAkmnWLyDa&#10;k08VzvZFP97bX0H8XfhHB8WrDRbWbxJr/htdL1GHUVk8P3v2Z59n/LKX5TujPdaxv2gf2bvCv7Rn&#10;h6zsPEBvdP1DTpvtGma1pE32e9sJe7RSe9AHin7SlzH4i/be/Zv0GxdJr7TJr/V7yND80MHlbVYj&#10;3avW/wBo/wAVeMfDv/Ct7PwVq9lpOq634rh06WTU7T7RbyQG2uZGR0DI3/LNfusp96qfAD9kLwh8&#10;ANV1LXLTU9b8XeKdRTypvEXie9+133k9olfaMJVv9oj/AJG34I/9jxD/AOkF7QB6h4Si1238PWMf&#10;iW7sb3XAmLqfTrd4Ld3/ANhHdyo/4Eat6npdnq1hNZ39rDfWkq7ZYJ0V1ce4PFaFFG+g02ndHE/8&#10;KZ8Bf9CR4b/8FNv/APEVoaH4B8M+Fbp7rRfDmlaTcumxprGxihZl9MqBXTUVmqcFqkl8kdEsViJp&#10;xlUbT7tmLo3hvSvD73TabptnYPdSeZO9rAsXmv8A3mwBuPvS6Z4a0rR7u8urHTbSzub199xPbwKj&#10;zN/ecj7341s0VdktkYOc3e8nrvq9TG1rwzpPieyFnrGm2eq2wO7yL2BZk3euHBqHw94O0Dwoky6L&#10;omm6OsxzL/Z9pHb78f3tgGa36KXKm72K9rUUPZ8z5e19PuMPTPC2jaJd3V1p2k2VhdXrb7me2tlj&#10;edvV2UDP41uUUVW2hMpOTvJ3ZhX3hXRdV1O01K90mxu9Rtebe6ntUeWH/ccjI/On674X0nxRZi11&#10;nSrLVrVW3eRfQLMm712sDW1RSsuxSqVE01J6ba7ehj6J4d0rw1Yi00fT7XTLMEsILKFYo8nqdqgC&#10;ovEPhDQ/FcEcWt6Np2rxxtuSO/tY51RvYODW7RS5U1ZoXtJqftFJ83e+v3lKysLbTLOO1tIY7a1i&#10;XakMK7VVfYCrtFFUR6hRRRQAV4f8af2s/AnwXF1ZX18dT1+JP+QVZfM6NtyvmH+AH1rufjDrF54c&#10;+FHjDVNOmFtf2Wk3VzbzEbtkixMVPPvXwT+xZ8AdF+PWq+IPFXjeafW4rK4ET2M7t/pU8i7/ADZH&#10;DZ4/u142NxVaFWGGw6XPLq9kkfP5jja9OtTweEiueet3sken/s7/ALeGs/Ej4n2HhnxbpmkadY6p&#10;uhtLuy8xNk/8Ebbmbdu6dua+3q/PH9uL4Vv8JPHPhn4keEIY9Jt98cWy0jVEtbqL5omVAmNpHXPe&#10;vtP4QfEiy+Lvw70fxRY7ES9iXzYd+/yJRw8Z6cg1ll1arGpUwmJleUdU+6ZjlWIrxq1cFi5c046p&#10;90/8ju6KKK94+mCiiigArG8TeJdN8I6Hd6xrF3Dp+m2cZlmuJuFRR3rZr82P2i/Hnjj9pv453Hwt&#10;8PwfZtM0y+ktEsg/yTNE3z3M7f3R2Xt9a87HYv6pTTSvJ6JeZ5OY45YGkpRjzSk7RXdlL4u/t5eO&#10;/Efi67ufAl5J4f8ADNl8kKG1ilef5v8AWy71O3d2X+tffHwZ+IMXxP8Ahf4e8TLNBLLfWivcfZs7&#10;EnxiVBn+64Zfwr53+In7J+lfDv8AZP8AEmg6JI0+sxQx6ne6j5O+S+kgO/YF/hT+6vb3p/8AwTl+&#10;Ii678M9T8KTPAl1ol2zwwx7vNaCX597/APAy4/CvGwcsTQxnssVK7mr26J32R4GXzxmGzBUcbO7q&#10;R5rdE77L5H2DRRRX1R9qFFFFABRRRQBxXxX+KWh/B7wTfeJ/EE3k2NtgKiffmkP3Y1/2jXwb4z/b&#10;7+JfxcvYNF+F/ht9Clba7SQr9tugwySMlfLVCB/En417d/wUm1uysvgDFps9ysV/f6nC1tB/FMEy&#10;Xx9A1bn7Efg+zj/Ze0Fhp0Gn6lqlvdRXF6LZVlmUzyhGduC/ykYrw8RKtXxTwtOfLFK7tufqeT0M&#10;tynI453jMN7apKpyRUm+VK172+1s76fccd+wH+0L42+M9x4u07xfqKav/ZqQ3EFyYFilG8sCnyYG&#10;Bt9K+zq/NL9gG5u/h1+0t4z8CJJBeW7xXFtc3XlsrO9pKyqyfN8udzetfpbW+WVJVMMud3abT+88&#10;vjnB0cHnU1hoKNOcYyioqys1vbpqmFFFFeqfABRRRQAUUUUAFFFFABRRRQAUUUUAFFFFABRRRQAU&#10;UUUAFFFFABXn/gD/AJHfx1/1/Rf+i69Arz/wB/yO/jr/AK/ov/RdAHoFFFFAHyt/wUChW4+G3g2J&#10;1Dxv4ssY2Rv4wd9e5wfCHwN5Kf8AFFeHPu/9AqD/AOIrwb/gofaJqHws8K2jO8K3Hieyh8yH5XTd&#10;5g3L781oxfsN6Q8Kn/haHxJ+Zf8AoP8A/wBhXkvm+sVOWCl8P5H6BBUXkuE9tiXS96pa0W76x7Nf&#10;0znvgBaaZ4O/a1+J3hvwfIi+D/sMN7d2sD7re1vN3zBey966fVP2vr7XfEGo6b8M/hzq/wARbbTJ&#10;Wt77U7WdLW3SUfwozqd9dpo3wQ0D4OfCTxPovgyxkivLrT7hnupH8y6u5zE21nc9WzXIfsE6hp03&#10;7O2j2dm8IvrKeaLUIE++k/mHdv8A9rpU041KbjQuo3u9OmuyuViq2CxdOtmkqbq8ns6aUm1ze671&#10;J8rvry2SuvO7R3XwX/aB0H4y6LqNxbwXGi6rpD+TqulakNs1m/P3vUfKfmrzVf2vfEfimW9uvAXw&#10;j1vxn4btpZLddXjvI7dJmT7+1CpNYPgO60zVv2zPizqFiyP4ag0BLfWZYzuiefjdux32K9YXhP4L&#10;+OdH0R9Z/Z4+LtpqnhGfUHuIdE1GFWt0+b94nm7WP/Adi1Dr15RST2bva13brZ9DqjleV0K1R1Yp&#10;c0acoqo5qEeeN3GUoa838vM0rbnsPi/42XXiz9nXWvFfhTwrquoXUtvNaXGlT/6LcWbeWwlZs/8A&#10;PP8A2etcp+wJ4s13V/g3pOl6h4Uu9M0qwtv9E1qadWS/zI27avVcVe+F3xp1z4v/AAh+J9r4o0y0&#10;07xF4dhvdOu305i1rM3kP80eWP8AOq/7OD+L4/2MvCbeBE0uXxJ9n/0ZNYLC3/1zbt2zn7tXGbnV&#10;hUUm1yvou6RhWw0cLl2JwU6UYS9tBJuTaV4yafMtGkuttebVbH08zrFGWb5FWvmjUP2vtQ8R6zqN&#10;n8M/hpq/xEsNMla3vNVtrhbW383uqb1O+rtr/wAL41Dwv4yg8cWXhKCyk0K6W0/4R2SfzzdeWdn3&#10;+3Wl/YPv9Kuf2cvD9rp7Q/arJpIdQiT7yXO75t/+10raVadWpGnH3bpvVa6Hl0svw+BwtbF4iMa7&#10;jKMUoyfKuZN3bjZ30slda9zt/g1+0D4f+Mnh3Ub63SfRr/S3aHVNL1EbJrN1zu3f7PH3q8xh/a+8&#10;R+KRfX/gP4Qa34w8M280kKavHex26zMn39qFSaw/hxdaLqn7XHxn1K0aOTwpFokdvrEy/NE8/wDH&#10;ux975Feuf8HfBn4geHvD8er/ALP3xctdX8Fz6g1xb6JqkC+Sq7vnQzbWb/gIRa5nXryjHld972td&#10;2dtn0PbjleV0K1T2sUuZU5RVRzUI88eZxlKGqkvs3srbn0VZfHPT9W+DGp/EKx0u8WGwtZppdOvY&#10;2t5kki+/Gdw4+teTWf7aOteJ/Btr4l8I/CbWvFGmLatLqM6XSwxWcijLxhmTMu0dWUVBpHxr1r4x&#10;fs0fFqPxLp1rp/iHQba7068/s598DuIz8yfMf516T+y9DHH+yv4JUIqK+hKzfirGtY1aleUVCdk4&#10;3vbrexxVMBhMtoVauKwylKNVQS55WUXHm3i1fpZ6focha/tmx+N9IsZvhr4F1jx7fNEsuoWsEi26&#10;WGf4HlYEF8/wivQPgT8fdJ+N/hq+vorKfQtU0ub7NqWl3337STHTdxuXrzXm3/BPW1ii+Bd/Kkar&#10;LLr16Hcfx4cYrivh3a3134m/a1tdML/bZZpktkT++0Mm3FRCvVUadWTvzX0t5X0+46cZleXSqYzB&#10;UafI6DjafM23eai+ZfDa0tLJNW1bO+n/AGwNT8U6vqEPw1+GOt/EDS9Pla3utVgnW1h80dVj3qd9&#10;ejfB79oDw38YvCl9q1oZtKuNLdodU0+/GyWzdVJYP7cfe9q5H9hvUdJvf2b/AAxFpjwma1jaK9RD&#10;8yXG479/+1Xn3wrvdE1T9p/48apGyP4NTTIrfU5l+eCS4x+96fe+XfVwrVV7Obknz9Oi0vf5HPic&#10;vwM5YzC06Dg8PtK7blaSjaSel5XvHlS17m/b/tg+J/FkV3qfgn4N694r8KxStHFq6XsduJtn32WM&#10;qTXTfFH4gaf8T/2TPGuvabb3VpDPo1yrQX0DRSxOFwwZT3FeQeD/AIM/Ebwt4dttU+AXxcstd8Fy&#10;XrXFpo2qQL5Cpu+eMzYLdf4QEroV+Ner/GX9k34qv4h0620/XdGtrvTr37ES8Duq/ej5P86xjWqO&#10;Mo1W7uL6K23Rrp6no1suwca9Ktl8I8sKkE2pT543kklUhNb36xsr9+mJ8Jf2oda8M/Arwp/wjPwu&#10;1/xboui6PHDqGsJItvEksSfOqKVJkUY6ivo/wZ8c/Cfjb4V/8LDtb37L4dSGSWeS6XY0Gz76sPUY&#10;rJ/Zphig/Zl8CKiKinQYG/OOvjnRrPUbz/gnP4vj0/e7Ra3PLN5f/PBblS//AAHbTjVqYeMW5cyc&#10;b29EiKmAwOcYmtGNP2bVeMHLmbupykndPS6tdWS87nvX/DZ3iDV9Pn8Q+HPg54i1rwTFub+2zOkT&#10;SRJ991g2k/rXsvhn46+EfFPwrf4h2mo7PDUUEk8086bGh2ffR17MPSrfwz13Qrr4WeHdS0y6tf7C&#10;TTIWSZGCxIojG7/dxXwjbW13qP7Jfx01DQY3j8O3XiY3FjsT5Psyyr5uz2q51qtBKUpc10380r/c&#10;cmHy3A5tKdOFJ0PZ1IQvzN3UpcrUub7a30st9D3p/wBt3Ul0r/hKf+FS+Iv+Fb+bj/hJvOX/AFG7&#10;b5/k7c7fx/Gl/bg1/T/Fn7MWnavpc6Xum3uqadcW8yfcdWk+WvXNO8ZeENL+ANn4gna1m8GwaJHK&#10;6JGrxNAIuUCHg9Nu2vBv2ufEuleN/wBjbS9Y8LWL6VpN7fWD6fA8CweWpk+T5Bwq0q/OqE1OfM3G&#10;/b5ryNcsjh55rhamHwrpKNZRb5m0/J832la7tZW6I9h+KX7QFn8OdS0HwrpGlTeLvGuq7PI0Ozm8&#10;pki7zSvg+Wv+9XremyXNxYQSXkC2t2yK0sKPvVG7jdxmvi/4c6Hqv7KHxs06TxzqMfiXTfHcMcJ8&#10;Vzw7Zbe+Vf8AUs2flRu1fb69K7MNUnU5nPRrS3b/ADufO5zgsPglRhhvejJX9pr77vZ2X2VFq1rX&#10;6vdC0UUV2nzIUUUUAFFFFABWLo6karqpYX21pV2/av8AVfd/5Zf7NbVYejw+VqusN5EkO6Vfnefe&#10;r/L/AAr/AAUAblFFFABRRRQAUUUUAZHiVWfRLtU+1M5Xj7F/ruv8NaUH+pX733f4+tZnieHz9Bu4&#10;1ge63Kv7tJ/JZ/mH8fatKEbYU/3aAJq/Kj9tjX2/ao/bD8FfCDQp/tOm6ZMv24xvlN27L/kK99/b&#10;2/a1v/g5GfC2iXSaZPPaedd6j/y0RW6JH/tGvG/+CVHwfbxT4m8V/GHXod91NN9n08THc65+8/Ne&#10;PUxCxFV0ILRdfPsvRa+tj9GweUTyjL45tiZK9SN4x3ahtzS7c8rRXeLk+h+kPhPwvYeDfDenaJpc&#10;CW2n2MKwwxp90KK3aKK9dJRVlsfnk5yqSc5u7erfdsKKKKZBioG/4SeRtt7tNsvX/j2+9/6HW1WI&#10;kWPFckvkSD/RlXz/ADvl+993y/61t0ARsqum1vnVq/Or4CaBL+zb/wAFF/GvguTyYdD8bWLanp7v&#10;8o3bt3lpj+L79fozX5/f8FGtVs/hd8WPgh8U7S6jt9X0bV1trrMatizkbDu3/Ad4FRKDk7xW35Hb&#10;h66pqVKW09Pn079G9P8AI/QGis3RtZtPEOk2mo6fMl1ZXUSywzp911NaVX6nDe4UUUUDCiiigAoo&#10;ooAKKKKACiiigCKSNJ4ykiB1bqj023t4rZNkMaRJ/djTbU9FABRRRQAV8feGbmDwv/wU18apqT/Z&#10;X8S+C7P+zN/y+e0Mi+Yq+uNtfYNeO/tAfsweEf2i7HTP7dfUdI1rS336dr+iXP2fULPP3lSXB4Pe&#10;gDxz4oXUfij/AIKQfCHTtPkSe48PeHdRu9QCfMYFl+VN393NeqftraPd69+yp8TLPT4Hubt9GnZI&#10;4/vPtXNT/s/fsr+D/wBnVtVutGn1XXtf1Z/9O8Q+ILr7VfzoPuo0mB8q/Sun+HPwftPh1feL7iPX&#10;Nc19fEl+19LBrd39oitty48qFcfJF/s0AfInwR/Yt+DfxV/Zq0Lxv4lu7rxJ4rvtG+1y+MJNUnWX&#10;T5RH92JUcJEsJ6Jt4xXqX7Hb3P7Q37H/AIctvH0mo6mvnSWn2r7VNaXF3FbzbYZTLC6vyFHfmqmr&#10;/wDBNj4bX+vXNxp/iHxp4e8N3Uvm3HhHStaaLSZt3+tUxFSdsn8Q3V9QeGPDGl+DPD2naHoljBpm&#10;kWEK29raQDCRRr91VoA+Z/jB8C/CfwmTwJr3hf8AtzTtTHjPRLbzJPEWoXCPFLdxo6MkkzIykNzk&#10;V9X14n+1T/yK3gn/ALHnw/8A+l8de2UAFFFFABRRRQAUUUUAFFFFABRRRQAUUUUAFFFFABRRRQAU&#10;UUUAFFFFABRRRQAUUUUAFFFFABRRRQAUUUUAFFFFABTT92nUjdKAPhb9jz4//Dz4W+DvFWl+K/FV&#10;jol+/iG8mSC43bihb73C1p/tP/Gjwp+0H4Y0j4d/Dm4/4TDxDqeoQzLcafCzRaeiNlpZHK/LWj+w&#10;x4G8NeJfAPi651bw/pWqXC+JL1PPvrKOV9u7+8ymvqfw/wCDNA8LvI+j6HpukvJw7WNpHCX+uwCv&#10;EoUqtbDRhdKLXbW1/U/Tc2x+X5dndTFRpzlWhK6vJKHNZWekb2v0v8zwX4xfFLxnD438PfCH4byW&#10;sPiq6sVudQ1u9j8xLC2X5S4Xux7ZrlvEfiv4w/suahoeueM/GFr8SvBGoXcdjfyvpyWVxYb2wsi7&#10;PvDrndU3xl1Q/An9q/R/ihrNpdT+DtY0n+xrvUIE3Jp8ob5Wf2PFYv7S/wAZfD/7SHhzS/hh8N7t&#10;/Feoa1qEH2u6sYX8mwgRss7uV4qKtS3tJObU0/dV/u063OrA4bn+qUoYeMsNUjerNxTs3fnbnvBw&#10;6JNdNHc6v9ov4zeJ0+KPhH4c+FvE1j4Di1qza+fxRqECy5H8McSv8nPfNdV8HtE+L3h3xQg13xzp&#10;HxL8H3iP5uopAlpcWkq/dVFjyjqe9cx+0J4i+H2leIfDPg/4s+C0vfCbWga28WXDsYoZUXBR/LXc&#10;mf8Ae59K8b+HWl+GfCPx68E2PwE8Za34h0q6vJJdb0552m0y1tT97+EbW9N24+9OU3Cu3J31Wl2m&#10;ttLPRojD4KOJypU6dLk9yT5nTjKMrOT5var3oS0S5XZJ6W1Nk+AviJc/tzala2vxINrqC6TFetfH&#10;S4m32Pm/8emzp/wOvvBdyp83Wvj/AMXeOdC+GP7dkureKL9NF03UPC8dpbXd0jCJ5fN+7uru/FH7&#10;IWl+MfEV/rrfEXx9Zf2hL9oNrY635Vumf4UXZwK3w96ftFTXM+Z9dvvPOzhU8WsJPGz9nD2MbNU0&#10;7vZr3eXb527K5V+OXxd8ZX/xR0v4T/DV7Wx8RXdt9u1LWryPzF022z95U6M31rkNc8YfF39l/WNC&#10;1Xxz4utviP4I1S7jsb66OnrZT6azt8si7PvL160z4mX3/DO37U2lfEPXLe6m8Fazo0eiXGqIjS/Y&#10;5U+60v19azP2kvi74f8A2mNJ0T4YfDi4fxVdarqEE19f2UL/AGewgRsszuV4Nc9Wpbnk5NTT0V/u&#10;063PTwOEi/qlCFCMsLOF6k3FOz15m5vWLhpZJrbZ3Or/AGhvjD4of4veGPhp4W8T2Xw/i1Oza+l8&#10;S30Cy78fdii3/Jzjmut+Deh/Fvw/4nCeIfHOj/Erwddws7arHAttcW0o+6iLHlHB781yn7RHif4d&#10;2ni7QPCHxb8FLN4VNpvs/Fk7t5UMqrhoz5eHT8+fSvIPhbpvhzwn8fvBen/ArxjrXiTQ7iaabXbJ&#10;5Xm0+1tz/wABUKfT+L3pym4Yjmbvr3aa2VuV7rzIoYOOIypUqdJQ/duXM6cZRla75lVXvQlolyvZ&#10;6W1PTvEXj34seJP2n/GPw88Ia3a2GlJpMEq317Asq6Vu+9MicF3OcAMdtYM3xE+OXwg+Llp8Nb3X&#10;dO+Id/4ktDLpWq31qtolmy53u6R9VH932ruPhq3/ABnX8Ux/1L1l/wChLVX4mn/jPH4V/wDYGvf/&#10;AEFqTUuXn5nfntv0uOlOjGssI6EHD6upu8VdyVNST5t91ZpNJrdO5i6l4n+L37OfxJ8Cr4x8c2vx&#10;A8MeKNRXSZkfTo7R7SVvusmzr+Ndj8avix42134pWPwm+Gktppesy2f23VfEF1H5w02An5didGY+&#10;/tWR+3If+Jx8E/8Asb4f/Qay/iVri/s+ftbf8LD8QWs//CGeJ9Jj0uXVYY2ZLCdPu+b/ALLbf1py&#10;lKk501J8t4312TWupGHp0sdDD4yVGDrSp1WoqKUZThK0fdikm0ru1tWle4uq+M/i1+zD4j8P3fjz&#10;xfa/ETwRrN0tjd339nrZXGmyN91lVOGX/erQ+Pvxf8WXPxq0L4YeGfFdl8PIryx+3SeIb61WXzm/&#10;hhi3/JXL/tEfFjQv2nR4Z+GXw3uH8TS32pwXeoajaQt9nsIImyzO5XrXW/tE+Kvht/wnuleFPi74&#10;JWTw0bTzrHxbcSMIkl/iiPl4dPz/AApSk+Wcac/dutW381ft59DSjRXtcPXxWFXt3GpeEYRvZW5J&#10;+ydot7+7ZcyV7HW/BnRfi14f8SPD4j8baR8SPCN1C0g1eOFbW5tpx/yzVI8o6H68V4tJa+PNY/bJ&#10;+KWk+A7+y0G5vdMtVvNau4fOayiVFw0cfRnLf3q574P6boPhT9oDwdpXwN8Y634m8My+dJr1rPI0&#10;2n2sTf3flVVf/wAe969l+ELZ/bc+MX/YJsKSftYwhqrS736dH2NKtN4CticQlGXNQuk6fJ/y8ik5&#10;09k9L2tZ6O3ej8NfHXxN+GP7QFh8MviB4itfGmn69YyX2n6x9lW3lQovzR7F4xkUviX4jfEz45fF&#10;rxB4J+Get2ngvQPDLrDqXiWS0F1K9z/zxSN/kx/h1qT4pt/xnl8J/wDsBXf/AKFJXNeCfHOmfss/&#10;Hr4jaR4736Rofiy/bWtM16RG+zvn70RYDqP6VTk4/u5SajzWv8rpX9TKNGFZLGUaMZYiVBSUVFWc&#10;udxlJQtytqKva1utjqPA/wARviJ8HvjFo3w5+JmtW3jDTvESM2j+JYrVbaXzx/yxkjX5fpUXiXxx&#10;8Tfjn8X/ABJ4P+HXiCDwJ4e8KusN9rzWS3ctzclf9UqP8u0f0rC1fxpZ/tOftLfDz/hCVm1Dwx4O&#10;mfVL/XhCy28kv8MSMR81J4J8faT+zH8efiZpHjl20PRvFF8db0vWrhHa3m3ffj3f3hSU7+65v2fN&#10;a9/K+/r1K+q2vXVCP1v2Sl7PlVr89ub2e3Nya8tvPlPWPgHqHxU0rVvEHhP4kW/9rrpzK+neLIYU&#10;ii1CNv4WUdHH0r56+DHx50v4L6P8V18sax4q1Txtd2+k6HC+ZbmU7Quf7qerV738Fvjxq/xt+Jni&#10;c6HY27fDPTEWG01iSCRZby6/j2MWwUH+7Xzp8HP2cfD3xw0341XciLB4rh8U3MOmawjtvs2R96bf&#10;+BHmipKT9m6Du/es36f1YeCp4eDxizemqcWqLlGGybl1X2e8krNapJM+sfgd4f8AH2naBcal8RPE&#10;H9p65qL+d/ZlvDGlrpqn/llHtG5sf3mY16tXg/7LfxqufiX4Xu9A8R/6L498MS/2drNrJ952TCrO&#10;P9lv55r3ivWw8oypRcXf13+Z+fZtTr0cdVhiIqMk9oq0bdOXyas13WuoUUUV0HkhRRRQAUUUUAFF&#10;FFAHLeJPhl4P8Y3yXmv+E9E168RPLWfUtOhuHRf7u51JxXyd8Xf2lf2W/g74w1bw3qfw6sdavdI2&#10;/wBozaH4Rtrq3s3b+CWTACvX21X51fC7QtK8Q/Bj9qb4WXE0K/EF9X1a+u7J02XU0R/e28g/vL8v&#10;FAGxpH7Y37Our+KtG0Lw38E76bxZqFxGmmWk/g22tHkZmX94rnkAfe3Yr79r84fH/wAWND8Yfs6f&#10;s2+KtB1KxuvilbazpVpaRwSK978v7m8iZfv4wvINfo9QAUUUUAFFFFABXin7RH/I2/BH/seIf/SC&#10;9r2uvFP2iP8Akbfgj/2PEP8A6QXtAHtdFFcz8QPGFv4C8Gaz4hvMG3021kuXz/FtXhfxNJtRV2TK&#10;SinJ9D5d+OP7ZniT4efGHUNG0LSNO1Dwj4fe0TW76aORpoGlb59uDj5Vr660zUINT062vLZt8FxG&#10;ssT+qsuQa+Lf2dfglL8Tf2aPiJrGv2zvrHxAmmvot/39qbjbf+PV6X+wl8SpfGnwZj0LUnH9veFL&#10;htJu0dsvtX7jN+q/8AryMLWqOovaPSauvLy+6zPDweIquovbPSorx8rdPuszB/aR/aO+Jvw++Luk&#10;eB/h54b0zxDdX9h9rWC6jdpd25t2MOorjZfj9+1tbwvJJ8IdMCIm5j5D/wDyRV744+N9D+Hn7c/g&#10;nXPEWpQaTpVvocqS3Vx9xM+Zt6V7HeftqfBa0tZpR4+06fykZvLg8xmfHZfl61jfnqT567jZ2tdL&#10;TTuYczqVantMQ4WlZK6WnzQn7Nf7TWmftAaBqRksH0DX9IYR6lp1w2fL/wBtW/u/yrxrxR+2b8Rv&#10;HfjPUtK+CfgKPxRpmku0N3qN2jOkzbsZTDx7f/Hqh/YvtYvin8WvjD8QbfTprTwtrz/ZLeOVNnnI&#10;5+b/ANB5xX1h8PPhl4Y+Eugvo/hbSodG01pWuGgjdn/eN95ssSa2pfWMTSi+ey1u+r7W9Teg8Ti6&#10;EHz8q1u1u7Oyt6ngX7Pv7XGt+MfiFN8N/iV4X/4RTxsNzwiMMsU+F3bNrE87e+4g19W18eXMFt8e&#10;/wBtDRdZ8OW/naH4Ct5IdU1iP/VXN033YA/8WyvsOunBynKMlJ3s2k+6OvAzqSjONSXMk2k+60/q&#10;4UUUV3nphRRRQAUUUUAFFFFAHh/7Yniu78Hfs7+L7yzSB5Z4VsXE3TZMyxP+O1+K81/4Jw+Em0b4&#10;Oanrhu/OXWNQbbBs/wBT5P7vr3zipv8Agox4ou9C+CtjpVvHC9vrOopb3Dv95FQGVdv4pXf/ALGP&#10;hL/hEf2dPCkbXRujfRNqOdm3Z5zb9n4Z618//EzVf3Y/mz5b+NnflCH3Ns6j9oL4Zn4v/CXX/DEc&#10;hju54hLanfsXz0O+Lc2DxuUZr5c/4J5fFmXT7zV/hhrTmG4ikku9Pjk+Vtw/18W3Gf8Ab5PrX3hX&#10;5vftF6fqf7MX7V1h8QNP86403V7ltR+/8z7+LmDOzC57dTilmK+rVqeNXTSXoxZsng8RSzGP2fdl&#10;/hZ+kNeefGD41eGvgf4eg1jxPcTJBPL5EMNrH5ssrf7K8dK6jwv4o03xloFlrWkXcN/pt5EssM8L&#10;bldTX58/tkeIp/jr+0Tofw+8Nu87ac66exEzeV9pdvnZl2/J5fQtzXbj8W8Nh/aU9ZOyXzPQzPHv&#10;B4b2lGzlKyj5tn218Hvjj4U+OOiXGo+Gbt5Ps7+VcWt1H5c8J/2k9D2r0evzB+JHw08bfsQfEy08&#10;UeFrye78OTvshun5SZP4ra5Ufo34jaa+7PgR8d9A+PHhRdU0lhBew4S+06Rv3ttJ6H1Ho1ZYLHSr&#10;SeHxC5asenfzRjl2ZSrzeFxUeWtHp0fmj0i8l+z2kzr95UZq/O/9h6C7+Jn7TPifxzeTwW13Alxf&#10;TWkCfI7XDMny8/KB+NfZn7R2pvo/wL8cXUV09lcJpNx5U0b7HD7DjafWvm3/AIJm6JZf8Iv4x1ny&#10;P+Jo19HaPPubd5flq+306tWGM/e4/D0uivI5sfetmmFodFeX3bfdY+1ru3FzaSw/d8xGTP1r85P2&#10;R9Ub4G/tT654G1KeD7PfzTaT9qniZHllR8w7F7eZX6S1+cn7dGnT/Dj9o/wz4y0qe6tb+8ihu3un&#10;RXhhlhbYuz5f7i5K80ZsnSVPFr7D/B6MeeJ0VRxq3py/B6M/Ruivzn/aI/ak8RfHPxpY+A/hbJfR&#10;6WblUS7sJGiuL+X+8GHKRD9ep9Ky/hd8e/Hf7KvxSvvC3xJ+3aro8sy/axdztcPD/dubeRvvJ/s/&#10;yNDzmiqvLZ8l7c3S4S4gw8a3Jyv2adufpc/SyoZpkt4XkkbYiruZ6zvD/iHT/FOj2uq6Tdw3+m3U&#10;YlguYW3I6nuK8K/bg+KUvw4+CV/b2V3Ha6vrbfYbf52SXy2/1rIRj5gtevWrxoUpVnslc93EYmGH&#10;oSxEtUlc+OPjT+034z8XfGnU/Evg/WNVg0bRJlSxS0dmtPKRtvmuoADLIefn/vYr73/Zw+ONn8d/&#10;h3a6yBBbavD+51GyhcN5Mo/9lYcivFP2I/gLo8/wD1S9121N03jFZIblHRonS1VmRY+v97c+7/ar&#10;wK11DxV+wj8c75WsZL7w3fPtCP8AN9vsd3yMsmPllT+ftXymHrYjBOOKrtuFTf8Au32/A+HwtbFZ&#10;e4Y7Eu9Or8X92+z+49F/4Km63aS2fgTREmRtTSa4u3tv4/KZVQN+LK1fYnwXikh+D3gaKZGhlTQ7&#10;JHR/lZWECcV+df7Y3xL8P/Gn43fD7UPCN3/bEQsbaKSKCNvOhlNwz+Uy/wB8Bq/U+vYwUo1sXXqx&#10;d1okf0ZnrVHhrKaEdpqc7+r0t5O+jPzK0yyk+FX/AAUf/s7Q7udINR1b/STPtZnS5j86VOnTc3He&#10;v01r8zf20rGb4a/theGfE2iXU0GrakllftI+11jkWTyPkGOmyPvX6ZVWXLknWp9pfmacYv6zhcsx&#10;1789FJvq3HR3+/QKKKK9o/MgooooAKKKKACiiigAooooAKKKKACiiigAooooAKKKKACiiigArz/w&#10;B/yO/jr/AK/ov/RdegV5/wCAP+R38df9f0X/AKLoA9AooooA86+MHwa0b4zaRpWna1cXtrb6dqEO&#10;pxPZSKjGWMnaDuU8c16DGmxEUfw1JRUqMU3JLV7m8q9WdONGUrxjey7X3++yCvnnxn+xd4M8TeKb&#10;3XtN1fxH4Lur/wCa9j8Naj9liuX673Xaea+hqKzqUoVlaaudGEx+KwE3PC1HFvR26+vQ4D4W/Bvw&#10;p8HPDcmj+GtOFvBK3mXM0z+bLcvz88jN9415Zrv7D/g691a/vNG8QeLPB9veOZpdO8P6r9ntTKfv&#10;PsKt1r6H1HULbSbSS6upBDBHyzmp0ZZU3DlWqZYelKKg46LY6KOb4+hVnXp1pc0/id9/W+/l2OH8&#10;C/CDwt8N/BMnhbRtNjh0iZWFxG7Mz3LOuHZ2PLMa5r4L/s3aD8DdS1KfQNZ12axu02JpV9e+baWw&#10;3bv3SbRtr2Giq9jTvF2+HbyMP7QxfLVg6jaqfFfXm9b9Qr518XfsV+CPEfiW+1vS9Y8R+DLm/wAP&#10;dw+GtQ+yQzt/fZNpFfRVFOpShWVpq4sHj8Vl8nPC1HFvR26+q2ZwPwx+DvhT4Q+Gm0Pw1psdtayN&#10;vnkf55bl+7SMfvGvKdX/AGHPBl7qd3c6N4g8V+EbS6cyyaXoGq/Z7XefvN5ZU9a+lKKiWHpSiouO&#10;i2Oijm+Pw9WdelWkpT+J3vf1vo/Lt0PM9J+BHhTw/wDCy+8AaTavpmiX9vJDO1u585mkXa77zn5z&#10;61v+A/AOn/D/AMA6V4T097ibTtOtPskTzuGl247sMc10MmoW0V9HZtMi3Uqs6Q/xOoq5WipxjZpb&#10;afI5KmMxNWLjUqNpy5nfrK1rvzPPfg78IdH+C3hN/D+iXF5c2TXc13vvXV3DyNluQo4qLwD8GdH+&#10;Hni/xh4k065vZ73xTdi7u0uXVkjb0TCjjnvmvR6KSpQSikvh28ip47E1JVZTqNup8X97W+vz1PnL&#10;xX+xJ4I1zxBqGr6VrHiTwY+oHfd23h3UfslvO395k2kV6n8NvhF4W+E/hb+wPDemRWdg+Xn3fO9w&#10;xHzNIzfeJruqKiFClTk5xjZs3xGbY/F0VQr1pSiraN9tr97dL7HzPqn7DHgu6vrubRfEvi3wnYXT&#10;730vQ9W8m0Vj97ahU4zXplr8BvCel/CW/wDh5pdq+keH763kt5fssn73959995z8x9a9MpjsqJuP&#10;3VpRw9KDbjHfQutnOY4hQjVryai01r1Wzfdro3c5vwR4JsfAvgbSfC1hJM+n6baLZRPNJul2hcct&#10;61zXws+Bvh34S+ArnwhYNc6lpF1NNNKmplZS/m/fU4UDFehWN9BqNtHc2siTW8gyrp3q1Wvs4aO2&#10;2hxPGYhqced2m1J+bV7P1V3958xT/sGeA5LqdbTXPFWmaBcS+bJ4dstUZNPKn7ybMbtp/wB6vc9C&#10;+Hvh3w14Nj8LafpNpb+Ho4Wt/wCz9m6Lyz95SD1z3zXVUVnTw9Kk24RSOrF5rj8dGMMTWlJR1V31&#10;7+vm9T5nH7Bfw+Go4OqeJW8PfaPtH/CLf2m39mZ3btvlYzjP+1XqPxQ+CXh74seA4fCF+J9O0iGa&#10;GaJNOKxFPKbKKPlIxXo9FKOGpRTioqz3Lq5zmNepTq1K8nKGsXfZ9/XTfc4L4r/CPQvjH4Hn8K68&#10;kxsJNrpNC+2WF0+66N2NdB4X0A+GvDunaUb661M2cKw/a75980uP4nIxk1u1Tu9StrB4I550hed9&#10;kQc/fatlCKlzW12PPliK0qKw7l7ibaXZvd/MuUUUVZzhRRRQAUUUUAFYWjwrHq2sMsECM0y5eGbe&#10;7/L/ABj+Gt2sLQyh1fWNv2Hd5q7vs3+t+7/y1/2qAN2iiigAooooAKKKKAMXxTEtxoF2jwQToyrm&#10;O6m8pDz3btWlGyw2qMfkRVrO8Vsi6FdmT7Ls2r/x/f6r738VcB+0n8QYvhZ8A/F/iRnaF7PTJDE8&#10;KbijFdq4/Ok3ZNmlKHtakYJ7ux+UvxW0/Vf2tv2x/FUelwJqlpaaj9hsbaL/AFLsny+YzelfrN8A&#10;fhPB8GfhjpfhseW11Cm+6kj+68rfeNfOf/BLX4UQeGP2ebXxjfQJJr/ie5mvXvX+aQxFsKPbpX2x&#10;XnYfCqFWVeT1ei8l/m3ufZ5xnzxGBpZVRjaEbSm3rKckrRv2jCNoxjsrP5FFFFekfEBRRRQBhJCo&#10;8WzTfZ4N/wBkVfP8797977uz0/2q3awIyv8Awl8//Hlv+yL0/wCPj73/AKBW8zbaAPMP2gPjFYfB&#10;D4dXniK8kgRkGyETvtXdjr+Ffj18WvHPjz9pLQtf1sxxx6Dhri3n1B2+0XrI33ov7q+lfSH7SV5q&#10;v7b/AO1na/DDQENx4U8JfvNRcv8A6O8v+1X2/wCBf2aPBvhHwEPD0uj2WoPLbtDcTyQj58rg7f7q&#10;19rQqYXLcDKnXvzTVmo/E7rS7e0YvdLWUrrZHwdSOKzLMYV6FnCm005K8UvJdZyWqb0jGzWr0+U/&#10;+CV/7S8nxAsdY+H+qJGuo6dbx3dvIj7kkT7rADt2r9Eq/C7wAuqfsp/GRPGkDQJD4V8WTaBqmnQ/&#10;61LOVuHf/gLcGv3B0jVbfWtKtL+1cPb3cSzRN6qy5FfN4xzq8uIqO7kld93t9/R+aZ9XhlSoTnhq&#10;StGLdle9lfo+3VeTRoUUUV5x6IUUUUAFFFFABRRRQAUUUUAFFFFABRRRQAUUUUAFFFFABRRRQB4p&#10;+1R/yKvgf/sevD//AKXx17XXin7VH/Iq+B/+x68P/wDpfHXtdABRRRQAUUUUAFFFFABRRRQAUUUU&#10;AFFFFABRRRQAUUUUAFFFFABRRRQAUUUUAFFFFABRRRQAUUUUAeAfth/HDXfgN8MLPxF4ehsrq9l1&#10;OO0ZL9GdCjRyMfusOflr43/4ee/FH/oC+Gf/AAFn/wDj1fRH/BTv/k3/AEr/ALD8H/oievy4r43N&#10;cXXo4jlpzaVkf0rwDw7lOZZMsRjMPGc+aSu1rZH1/wD8PPfij/0BfDP/AICz/wDx6j/h578Uf+gL&#10;4Z/8BZ//AI9Xx9RXj/2hiv8An4z9G/1P4f8A+gOH3H2B/wAPPfil/wBAbwz/AOAs/wD8er7/APgH&#10;471H4m/B3wr4p1ZIIdT1S08+dbVGSINuYfKCTjp61+IFfs/+xz/ybL8Pv+wd/wC1Gr3snxVavWlG&#10;pK6t+qPyXxGyHLMqy+jVwNCNOTnZtduVv8z1LSNA03w/BJDpun22nxyuZXS1hWJWc9WO0da16KK+&#10;s20R/P7bk7yd2Z+o6ZaavZSWd9bQ3trKNrwzorq31BqloHg/QvDAk/sfR9O0nzP9Z9htI4N/12gZ&#10;rdopWTd7FKc1FwUnZ9Ohl6voen+IbBrTUrG21C0b70F3CsqH6g8VX0DwlofhhZho+j6dpPm/6z7D&#10;axw78f3toGa3KKLK97ah7SajyKTt2vp9xh614S0TxIYX1XR7DVGg5ie8tY5Sn+7uHFbKKqJtH3Vp&#10;9FFkndCcpNKLeiM/U9Ks9asZLPULWG9tZBh4biMOrfVTxVPQPCOieGBJ/Y+jadpPmff+w2kcO/67&#10;QM1uUUOKbvYFOai4KTs+nQytY0LTfEdi1nqVjbalatyYLuFZEP4GoNC8KaJ4YjmGk6PYaSsp3SfY&#10;bVId/wBdoFblFFle9hqpNQ9mpO3bp9xlQaDp1tq8+ox2NtFfzqElu0hUSyKOis/U02fw9p1zq1vq&#10;kunWsuowIyRXckKtKinqFfGRWvRT0Fzyve+vz/r5GRq3h/TNce2fUNOtb97V/NgNzAshif1TcPlP&#10;vU2qaPZa5YyWWoWsF9aSDDw3MYkRvqprRopNJhzSVtdtjE0DwnonhhJF0jR7DShJ98WNrHDv+uwC&#10;pNb8Pab4js/suqafa6lbZ3eTdxLKmfXDA1r0UKKStbQftJuXO5Pm731+8xNC8LaN4Yikj0nSbHSk&#10;lbc62NqsIc+p2gVLb6Dp1rqlxqMNjbRX9woSW7SJVllUdAz9WrWooSS0CU5ybbk23vrv6mRP4e06&#10;51eDVJdOtZdRgQpFeSQK0qKeoV8bhTdc8N6T4ltUt9W02z1OBG3JHewLKqt64YVs0UNJ6Apzi01J&#10;prbV6GTo2gab4csxaaZYW2m2w58i0hWNPyFRa94Z0fxNAkOr6VZatHGdyR31ssyqfUbgcVt0UWVr&#10;Aqk1PnUnfvfX7zO0zSbLRbGOy0+1gsrWMYSG2jWNE+iio9J0PT9F8/7BYW1l57+ZL9miWPex/ibH&#10;U+9atFFkhc0nfXcxbbw3pNpq0+qW+m2kWo3K7ZbyOFVllH+04GTW1RRTE25aydwooooEFFFFABRR&#10;RQAUUUUAFfG/xR/ar+Anwx/aEu7s+E9Z8T/ErSbI2l9qvhfSPtb2qP8A8sJnVx83y+h+tfZFfmp+&#10;yt+0x8H/ANnD4t/Gvwl4q8V2ME994ludUi8RFJHjuFZv+PZ22bt8bb/9mgDb8E/G/wDZjs/jJF4x&#10;0X4IeNdO8aX93t/tR/DUwSOSVtu/Z5pjT/eVK/RCvnqw/b8/Z/1a/trGz+J+kXF3cyrFDGEmy7M2&#10;FX7lfQtABRRRQAUUUUAFeKftEf8AI2/BH/seIf8A0gva9rrxT9oj/kbfgj/2PEP/AKQXtAHtdfIv&#10;7ffim71Pw34X+F+hu51rxhqMcTJH/wA+6tzn8f8A0GvrqvLNV+APhzW/jPpvxJv7nULrWtNtvs9p&#10;ayTL9kh6/ME253fN61yYqnOrTdOHXR+nU4cZSnWoulT66P06nzJYf8E8vHGnWUFra/HHV7K3iTak&#10;MEU6JH7AC4rF+BnhnV/2Qf2q7fwbretPrejeMbHCalInlJNPvyGOWPzD7vX+Ov0Iryv4yfs/eGvj&#10;VdeHrvWp76yv9Cuftdnd6bOsUytwcbip4+WuGeXwp2nQXvJ31b+e9zz6mV06XLUwqtOLTV2/mtb9&#10;D56+O3gLQviX+3H4I8PeJdOTVNIuNCkaa1kdlVyvmbfusDXsC/sQ/A9XVl8AWYZf+nm5/wDjldbq&#10;fwN0LVfi5o/xFubrUDrul2ZsYo/OXyWQ7uWXby3zHvXpldFLCw5pyqRTu7r0Omjgoc9SVWCd5XV1&#10;fSyMnRdF03w3pcdlptnb6bYQJhILdRGiD6DpXy54w+Ll5+0X4v1Twd4V8T2vhL4f6c32fWfEou44&#10;rq9f+KC1yflX1evqDxJoUfiTQNS0qaaa3jvLd7dprZ9kqKy4yrdmr5VP/BMP4VMctqnidm9ftsX/&#10;AMaoxUa0koUoq3XW3y/zFjYYiajCjFOPXW3y9O59A/Di18BeBdCsfDHhK+0e1tIflhtLW6jZ5G/i&#10;Y85dz3NehV8vfDz/AIJ+/Df4YeNtJ8UaRf6/JqGmS+dDHd3Ubx7vfEQr6hrooOpy2nFR8kdmH9py&#10;WqQUbdE7hRRRXSdQUUUUAFFFFABRRRQB8J/8FM/Ff+jeDfCwtSTLLJqAut/Hy/u9mP8AgdfV/wAE&#10;vDN34K+EfhHQtQMbXun6ZDbzeS25NyqM4NfEP7d1zdfEb9ozwp4IsII4b6CGG0inmm+SZ7mRSM8f&#10;Liv0QsYTbWUEJ6xoqfktfPYNe0x+Iq9rL/M+Wy9e1zPF1nra0V+q+VkW68i/aQ+Clj8cfhvfaPKm&#10;dUtka50yffs2XIX5c9flPQ8V67RXuVaca0HTnsz6OtRhiKcqVRXT0Z+cX7Jv7T9t8F/A3jLwv4pf&#10;yH0xJLvTLWd/Kd5/47ZfkzuLfNuNbX/BO/wDc+I/GfiL4i6rD9p8ndb2l3cPJ5vny/NK391/kwCa&#10;sftkfsia7rfjiLxT8P8AQ59UGrsz6lawTqGjuf8AnrtfHyt3+b73avqz9nj4YN8HvhJoXhqd/MvY&#10;IvOu/n3r9of55NpwPl3dK+UweFxH1qNKv8FK9n3vsfE5fgsU8ZCjiV+7oX5X3vt934HYeL/Cel+N&#10;/Dt9oms2MOoadeRNHNbzfdcf571+f37El4/wn/aV8R+CdTjh+3XaT6a86T/IksL79oyPnz0FfpBX&#10;5vftZwTfCL9r7w/41+wwT2VxNZ6nFawOEeZonVJd/wAvBJ/i5rvzWKoypYtfYkr+j0PSzuKoToY5&#10;LWEkn6M9/wD+ChGs2dh8AJ9PnnjjvL++t0toT1l2MHfb9Fya0/2DtLXT/wBnDQpmtBaz3Vxcyu5j&#10;2PL++bax9eOleP8A/BS/xPaXNh4J8OIjnUmlk1DGz5PLKmP73rur6z+Cmj3mg/CHwbpmoQtbX9lp&#10;NrBPC/LI6xruU/jRS/e5pUkvsxS+8dB+2zmrNbQgl9+p3leKftM/s7wftEeGNN059WfRrvTrn7Rb&#10;3Aj81PmXa4ZMjPy9Oa9ror26tKFeDp1FdM+ir0KeJpulVV4vc8H/AGcP2V9B/Z9tJ7jz11rxHdZW&#10;XVZINmyPtHGuTsX155rZ/aF/Z70L4/eFPsN9ix1q1Vm0/VEX54G/ut/eQ91r1+isVhKEaP1dR93s&#10;c6wOHjh/qqguTa39dfPc/Mu08FftLfs5aZqOn6H9u/4R60b7ZLJpvlXdv/tbN67/AKqorL1q7+JH&#10;7Y3xW8Kad4k0OfSLSL90/kWE8NvDBuzLMyyN97+HrX6kUV47yZWUFWlyfyvX5Hgvh9WVJV5ez091&#10;6rTp5GXomi2fh3R7HS7CAW1jZwrb28KdEjRdqr+QrB+JHwt8MfFjRBpPijSYdUslbzVVyysjf3lI&#10;5FdlVa6mitLeSaV9kca7nY/3RzX0MoRlHkktNj6l04Tj7NxTW1uh+Pfi34WxW/7UVz4J+GGp3d5J&#10;BfLb2t7JOySxzqo83MqKNux967sV7Vo/7SXx0/Z0v7G3+IOk3ep6M8UaeRqsaq6RLkfJPHxvP+3u&#10;qj+x1fR+If23vFmtabvvdKuH1S4S6RG2eU8uY2/Gv0b17QtM8Sae9jqtjBqNm4+aC5RXQ/ga+Qwe&#10;BlVjKtQqODu7W28j7XxGyxxxOBwuFqOm6FCnBfK9lJeR+Vv7W/xr8PfHOLwd430qO50jxXaiSxvd&#10;KmdZVgjRvMhlRto3ZaRv8K/Tj4Xatda78MvCmpX0onvrzSbW4uJR/HI8Ksx49zX5EftI/Dib4W/E&#10;/wAR6BPaLbW8F00tjHDu2fZn+eLBPXA+X61+lX7Dt3cX37L/AIKkuZ3nkMVwm+V9zbVuZAo/AYrT&#10;KK9SpiasavxdfVOxpTxNTM+B8DiMR/EoValKWm+8tPK1vnf5++0UUV9cfFBRRRQAUUUUAFFFFABR&#10;RRQAUUUUAFFFFABRRRQAUUUUAFFFFABXn/gD/kd/HX/X9F/6Lr0CvP8AwB/yO/jr/r+i/wDRdAHo&#10;FFFFABRRRQAUUUUAYviqb7PoVy6zva7dv7xIfNK/N/drUt/mgj/i+Raz/ErMmi3JV7qNvl+exTdM&#10;Pm/hFaFv/qE+/wDd/j+9QBNRRRQAUUUUAFFFFAGFczKviixjNxCjNBIfIMG539xJ2+lbtYVzcMvi&#10;ayh8+dFaCR/ISH90/wDvP61u0AFFFFABRRRQAVFOdsD87fl61LUcx2wv/u0AZXhaZbjQbSRbiO7V&#10;k/10EHkq/wDwD+GtmsfwzK1xoNpI0810zJnzJ4/Kd/qtbFABRRRQAUUUUAFYOvSpHe6SrXEMO652&#10;7JIPN3/7Kn+A+9b1YmuTmC50pVuJ4A9xs2QQ71f2b+6KANuiiigAooooAKKKKACsPR5Vl1XWFW4h&#10;m2yqCkcGxk+X+Jv463KxNInaTVdWVp55tkq/JJDsRPl/gb+KgDbooooAKKKKACiiigDC8W3Mdj4e&#10;vria6gsoYk3vPdR+bEijuy1+ZH/BQH9rSP4yaRp3wt8Gj/iWapqEFvNfPuVro7/4FH8FfUX7ePxo&#10;t/Ang3T/AAnC8Mmo+IHaNoJ5vJR4lXlWf+HP9K+Cv2KfhLrXxX/aT8Pa1r0fkW+kytew2MHzLbKv&#10;8TMa8TFYqSrwpxdo317t9Ev1Z+p8P5DQlldfH4iDlUcW4/ywgm1Kcn3dnGmmtXqk+n67/C/whB4A&#10;+HXhzw7bLGkOmWENsBGm1flXk/jXYUUV7SVkkj8vnJzk5PqFFFFMgKKKKAMJJlPi14ftEBf7IreR&#10;5OJfvfe3+n+zXz5+3R+0tafAj4WX9va3Qj17UIWihVPvLuGPzNe4eIvE9t4VuNU1K+up49PsdP8A&#10;tEyNH+6AH8W/1r8xfhx4a1b/AIKAftLP4n1LzI/A+iXrOkEvzbyj/e9PpX0GUYaM5yxNX4YbX2v3&#10;fdR3a6uy6nzWdYqUIxw1Lee9t7dl5yeieyV5PY+mv+CafwBn+GHwpn8Y62HfxJ4sf7fN5i/PGh/h&#10;r7QqnZ2UVhaw20CiOKJQiL6AVcryMTWeIqup02Xotv66vU9nCUPq9JQe+79ev/A8tD80vF3wi0rx&#10;j+0t+0r8K7bStkXijw9Br8N3Pu/c3kX9z/ZLNX09+wB8RLr4ifsv+F5NQknm1XRxJo15JOmwtLbt&#10;s/8AQdtcj8ZoLnwf+3t8HvEZ1GDT9L1vS73RZUL7WndfnVW/pWH+yNM3ws/as+O3wruftQt7q9j8&#10;SaY93JtR4pfv+Un+83Uf3Kxc5OCh0R0ckYyc+rPtmiiioNAooooAKKKKACiiigAooooAKKKKACii&#10;igAooooAKKKKACiiigDxT9qj/kVfA/8A2PXh/wD9L469rrxT9qj/AJFXwP8A9j14f/8AS+Ova6AC&#10;iiigAooooAKKKKACiiigAooooAKKKKACiiigAooooAKKKKACiiigAooooAKKKKACiiigAooooA+Q&#10;P+Cnf/Jv+lf9h+D/ANET1+W7dK/Uj/gp3/yb/pX/AGH4P/RE9flu3Svgc5/3r5I/rjw0/wCRAv8A&#10;HL9BKKKK8I/Uwr9n/wBjn/k2X4ff9g7/ANqNX4wV+z/7HP8AybL8Pv8AsHf+1Gr6XIv48vT9Ufin&#10;it/yK8P/ANfP/bZHtNFFFfbH8vhRRRQAUUUUAFFFFABRRRQAUUUUAFFFFABRRRQAUUUUAFFFFABR&#10;RRQAUUUUAFFFFABRRRQAUUUUAFFFFABRRRQAUUUUAFfB/iX9tP8AZ1074gaz4bvPg9reoeJLK4mS&#10;7jg8FW00rsG2tL97eyn+93r7wr4g/ZD8eeGvBfxU+MOi/Ee/stE+KreJbm7a61uRYpbnTG2/Z/Jl&#10;k/5ZBf4QaAOf/wCG6f2bdM120sf+FLeIrTW5P3lta/8ACD2yXD4/iRd278q+rfgb+0T4N/aE0K41&#10;DwrdzefZP5N9peoQ/Z72xf8AuzRH7ucV84/tl+PvDHjbxv8ACXQvh7qVjrvxbXxLaXljPo8izS2t&#10;grN9oaWWP7sRXsTWz4JvtK1b/go94ruPB09vdWNv4Qih8TyWJXy/t3nt5SyY4aXbQB9j0UUUAFFF&#10;FABXin7RH/I2/BH/ALHiH/0gva9rrwP9qXQ7TxJq/wAFrC/V3s38e2kzLHI0Tb0tLt05RgfvLQB7&#10;5RRRQAUUUUAFFFFABRRRQAUUUUAFFFcV8U/iRpnwn8D6r4j1eeGKG0iZooncIbiXb8kS9eWb5amU&#10;owi5SdkjOpONOLnN2S1ZkfHH45aD8CfCM2s6w/nXD5jstPifE1zL2Vfb1btXz5+zB+3Ff/FLx9/w&#10;i3i/T7GyuNQ3HTbqx+RFdVz5Uu88sexHfjFeH+APh/45/bi+KVx4k8S3Ell4at32XF0nEUEX/Ptb&#10;qf4vVvxPpXcftt/s1WHw90XR/G/g6N9NsdLSDT7i1g2otsq58qdXyG3buD1OSDXyNTG4ytfGUVal&#10;Dp/MurPh6uYY+snj8PG1GHTrJdX/AJH6Dbq8R+JX7W/w8+FHjK08L65qE51CXb58lrD5sVnk/wDL&#10;Zs/L+tef6D+2hoUf7NL+Lbm7X/hKrOFdNex8lvn1DyyU+XP3Gxv6/dDV8E+LNA8U+JfDU/xQ1ySO&#10;e31jVpLT7V8u+a5273ZUH8I27a6cfm/s4R+q+82uZ+S8zqzPPfY04fU/ek1zPyj5n7PwzJcQpJG2&#10;9GXcr1NXnfwI8ZzeP/hB4V125e2N3e6fE9wLX7iS7RuXqa9D3V9HTmqkFOOzPraVRVYRqR2aT+8/&#10;OP4j3rfEj/goJpKaHaTXMul6nZW9yj7V/wCPY7pn6/dAr9Ha/OL4EanbeK/2/tY1jSnF/pct9qcy&#10;3UKts2tE6qc9q/R2vEyj31Wq/wA03/X4nzuR++sRW/mm/wAAooor3z6cKKKKACvjP/go/wDDpdX8&#10;B6N4wt4YEutJuPs1xO7t5nkS9FUdPv4NfZlecfHv4ex/FP4UeIvDwhgnuri1ZrT7S7KiTqMxOcej&#10;VwY6h9Yw06fdaevQ8zM8P9awdSilq1p6rVH5nXnjS/8A2k/iD8MvDd4f7P8AsUNnoMV9JuuJZPmw&#10;8r7vvZNfrpGnlxov92vyW/Yw8K2fib9o7wzb3rOBYPJqKrC+3MkK5Td7Z61+tteJkHNOlUrT3b/J&#10;HzvC6nUo1cRUd3JpX9F/wQooor6o+1CiiigAooooAK5f4ia5p/hnwNr+q6pcJZ6fa2MzzTv0Rdh5&#10;rqK8P/bI13T9D/Zs8cNf3Mdt9ssWs4N3/LSV/uJ+OKxrS5KUp9kz0ctw/wBbx1DD/wA0orTfVpOx&#10;8sf8Er7WZdf8fz+TJ5DWtogm2/IW3SfLn1r9F6+MP+CYVtNb/BfxJJLA8cU+uO8LyJhXXyIh8vrz&#10;mvs+uDK48uEh53/M+s46r+34ixT7NL7opHwx/wAFJvhNLq+gaV4+so5Jm09Bp96uchI2fKOFA7Mz&#10;ZOf7tbX/AATG1V7r4NeILKW+Mr2usuUt3m3eTE0UfRf4QW3V9LfF7wraeNvhj4n0O/8AMWyvNPmS&#10;XyDtf7ueK/Pz/gmL4tOlfFbxFoBtN/8AaunLN54kxs8lvTvnzK8+rCOGzKFRbVPz2NcnhGXCeZ05&#10;XtCpTmuqvK0LJa22u31ufp1RRRX0p+ehRRRQAUUUUAFFFFABRRRQAUUUUAFFFY/ih9VTw5qbaGkM&#10;msrbSfY47j/VPLt+Td7ZoA2KK+H9J/4KBeKvhTLHpfx/+EuueDJk+R/EGjp9r09/9vj7i/8AAmr6&#10;e+GPx6+H3xm02O88GeLtL15W/wCWVvcL5yf70R+dfyoA9CooooAKKKKACvP/AAB/yO/jr/r+i/8A&#10;RdegV5H4ek8Qr498c/2Pb2EkJu4932p2Vt3lL6UAeuUVXtfO+zx+fs8/b8+z7u6rFABRRRQAUUUU&#10;AY/iaJptEuo0S6mb5fktH2Sn5v4WrTg/1Cdfu/xVmeJ4RPol1GbcXQYKPJafyd/zD+PtWlB/qI/4&#10;fkWgCaiiigAooooAKKKKAMi53f8ACR2n/H9t8pv9X/x7/wDA/wDa9K16w7uBm8S2Mgt5mRYJFM6T&#10;fuk/2WT+KtygAooooAKKKKACoZv9Q/3/ALv8H3qmqKb/AFL/AMXy/nQBQ8N7v7Etd/2rfs/5fv8A&#10;W/8AAq1Kx/DMDW+g2kbwTWrKn+rnk810/wCBVsUAFFFFABRRRQAVja1u+1abt+3Y+0fN9k+5/wBt&#10;f9itmsTXbcz3OlFbeecLcbt8M2zZ/tN/eFAG3RRRQAUUUUAFFFFABWNpG7+1NV3fbtnmrs+1f6r7&#10;v/LL2rZrE0iF4tW1hmgmhDyrteSbesny/wAK/wANAG3RRRQAUUUUAFVp5o4IHlkcKiruZvarNfNX&#10;7eXxvh+Cn7P+tXaTCPU9RRrO1A5YZHzH/PrWVWp7KDn/AF6HfgcI8diYYdO3M9X2W7b8krt+h+eX&#10;xt8Y6n+1l+3Db6Vodrb6xp+n3H2e3trv5oH25Vd3/oVfp3+zv+zvovwG8Pulqv2nWrxVa9vXPVsf&#10;cQfwqK+IP+CXfwMmvPDviP4paxazXd7dM0Vokcmx3Yn5mDe1fqDCNsKf7tebhaCk/bTV2r2/V/N/&#10;gkfacQZrVoQeWYWTjTmoua62S/dwflCHLdfzuRLRRRXrn54FFFFABRRUMsixRs7fdX5qBN21Z8Df&#10;8FO/inqllZ6D8NPDOpP/AG14qZbSaxR/uRM3+s2jmvpj9lj4D6Z8APhHpPh+zRDfPEst3OF/1khX&#10;mvmH9nu2P7U/7Vvj7x9fSWtz4a8Lao1hY2r26mXei4VvN/u/7NfoLXtYmv7LDRwsH6/11u9fTl7H&#10;g4XD+2xUsXNaaW9e/lZWVu/N3CiiivFPfPjP/goq2leE2+Dvj6+gnuptA8X2y7IT/wAspeH/APZa&#10;oftBKnw3/bb+B3xNhSO103xLby+G9Rvr5/kRWXfCqr/C5r0j/goZ4Y1PxR+yX43h0a3F1qdnDFfx&#10;fd3R+TIsjOue4C14p+1/4i0/VP2HfhZ8QtU2a9e6RfaLqaXSP87v8vmbccZO2mnYTVz7+orM8Pas&#10;niDQtO1OON4Y723juFR/vIHXd/WtOkMKKKKACiiigAooooAKKKKACiiigAooooAKKKKACiiigAoo&#10;ooA8U/ao/wCRV8D/APY9eH//AEvjr2uvFP2qP+RV8D/9j14f/wDS+Ova6ACiiigAooooAKKKKACi&#10;iigAooooAKKKKACiiigAooooAKKKKACiiigAooooAKKKKACiiigAooooA+QP+Cnf/Jv+lf8AYfg/&#10;9ET1+W7dK/Uj/gp3/wAm/wClf9h+D/0RPX5bt0r4HOf96+SP648NP+RAv8cv0Eooorwj9TCv2f8A&#10;2Of+TZfh9/2Dv/ajV+MFfs/+xz/ybL8Pv+wd/wC1Gr6XIv48vT9Ufinit/yK8P8A9fP/AG2R7TRR&#10;RX2x/L4UUUUAFFFFABRRRQAUUUUAFFFFABRRRQAUUUUAFFFFABRRRQAUUUUAFFFFABRRRQAUUUUA&#10;FFFFABRRRQAUUUUAFFFFAHm+pfGzTdK+Mmm/DeTRden1O/sWv49Vgst+nIoZhsebd8r/ACnjFfJ3&#10;x3/aL+AXxQ1qbSfiD8C/Hfiq50e6lt0ux4Xb+Btp2SpKrlPTtX3zXzvpv7XWna38SfiDo+neHL67&#10;8IeBrKeXVvFnmKloLyNdxtUH8Zx39aAPB/gh+0X8AfhPq0en+APgT4/8L3GpXC273R8LyFvnZV+a&#10;V5WcJ619kfDr4PeDPhGuqp4Q8O22hjVrtr6+eDc7XE7/AHmdiSf6V8gfCz9tX4u3T+EPiH498LaH&#10;Z/Bfxrqf9l6ZPpzt/aGns8jJbyXGW2Mrsu35a+96ACiiigAooooAK8U/aI/5G34I/wDY8Q/+kF7X&#10;tdeKftEf8jb8Ef8AseIf/SC9oA9rooooAKKKKACiiigAooooAK+B/wBtj9pH4gfDv4uweHvDGuHQ&#10;9Ot9PjuT9nhV3mZ93396npt42197t0r83dU0ofFT/goPJpHiKd7qytNTaOJBt/1dvF5qR9Pu7hzX&#10;g5xOoqUKdJ2lKSVz5nPqlRUKdKjJxlOSV1ofSf7KX7Vmn/HLSI9H1V00/wAZ2cf7636JeIP+W0X9&#10;V7fSvmX9pr4m6v8AtT/GLTPh34JdNQ0i1uNluJE8pJrpVbzZWY87EXdj/gXFdL+0d+xV4i8P+L4/&#10;FHwmt7iW2vZmeXTrGfyZrOVurRPkfuz9fl+let/sY/syXnwj0i68S+K7SD/hLNT5WN/nlsYucrv6&#10;b2/ix+dec447FcuBrqyXxS7r/gnkuOY41xy7ERtFP3p/zRW3zfU9y+EPwu0j4QeBtO8NaMm23t13&#10;yu7bnmlb77sfUmug8ReHNO8VaNdaTq9pDqGmXcZintZ13LIp7Gtiivq404Rh7NLTax9vGlCEFTiv&#10;dStbyPzG1P8AYP8AiIvxMk8M2mT4Qlu/OTW9/wDo6Rf3mi3Z80D5f619a/H/AODOhH9l/XvDGkQW&#10;2kWOkWP262KwhtjQfvT+L7SCc/xV9CVVuraK9geGVEmhlXa0bruVlPrXk0sqoYeFSMPt6a9DxKGS&#10;4XDU6sKa+NNa9F2XkfH3/BNnxjLqfw517w/M1sqaZfebboh/eMsq7nZvbdX1tr2t2fh7Rr3VNRnS&#10;1sLOFp7id+iRqpZj+lfnt+x19p+Ff7W/iLwZewQ3N3eJdae80EnyQ+U3nZHy/N93b2r7I/aV8T6Z&#10;4Y+B3jF9VvYbNbrTLm0t/MP+tleJlSNfcmsctrOOAvLeF19xzZRiXHLG570+Za+R8if8E345Ln4s&#10;eOLxEd7NtP8A9ds+Tc1xuC59dtfojXxL/wAExP8AkTPG3/YQt/8A0VX21WuTR5cFB97v8Tfh+HJl&#10;1N97v72FFFFe2fRBRRRQAVHIiyxsrfdapKKAPEPhj+yZ4C+E3jy98W6DbXaalcCRYknn3Q2av1WJ&#10;cfhyTXt9FFY0qNOjHlpxsvIwo0KWHjyUoqK30CiiitjcKKKKACiiigAr5G/4KT+ILGx+AMOm3E6R&#10;31/qUL20P/PQR8v+Qb9a+ua+AP8AgqXrllNaeA9FjmEmppLcXbWwzu8plVFP4lWH4V5uZT5MJN/L&#10;7z7bgqh9Y4gwkeilzf8AgKcvuutT3v8AYTtJ7P8AZe8GxXED27YuXCOm07TcyMG/GvoSuD+C9vLa&#10;fB7wNbzRvDPFolkjpIu1kYQJ8pH4V3ldWHjyUYR8l+R8/m9f61mOJr2tzTk/vkyN41ljdW+ZW7V+&#10;WXga11H4K/t/nS2vbTTIZ9bkimEO1Ifslx+8SPkDb8rRV+qNfmt/wUm0S68N/Gbwd4tTTk/s+Wxj&#10;QzIVXzp4Z2dlbvnY0fzV5maxtThXX2GmfZ8DzhiMViMorP3cTTlHqtUm1tbz6n6U0Vz3gnxEPFng&#10;7Q9c8n7N/aVjBe+Tu3bPMjV9ufbdXQ17Saauj85nCVObhLdOwUUUUyAooooAKKKKACiiigAooooA&#10;KztZ1mz8OaNeanqEwtrGziae4mfoiKuWNaNfJP7WP7bXh/4JS+IPBup+EPEt7qMultNaXUGmrcWE&#10;5deNzbvug9aAON8Vf8FEoPio8/hv4K/CjWfi1cS7ke6vrX7Ppn4s+d347a8y0D/gnB8RPjD43Txz&#10;441HQfg5dsny6d8PYHil/wCBvvwrf7tbnwF/4KaeCPDfwm8N2mreAvE39tJbL9ufw54eVLF5f70e&#10;G6VoeN/+Cg3iL4w+J/BPhX4L+FPFOn6reazCup3Ws6Psi+x7vnXdk7eP4qAO0+BPjf4qfBv9qH/h&#10;RXjjxC/xE0G60ZtW0nxFJa7Lq2RWwI5iOD92vtWqn9n232z7Z5EX2rbs8/YN+3+7mrdABRRRQAV5&#10;/wCAP+R38df9f0X/AKLr0CvP/AH/ACO/jr/r+i/9F0AegUUUUAFFFFABRRRQBi+K41l0G6WSO1kU&#10;7fkvn2Rfe/iatO3/ANQn3Puj7n3fwrM8VSLFoN0zPaxqu357tN8Q+b+IVp2/+oT7n3R9z7v4UAT0&#10;UUUAFFFFABRRRQBh3UKnxTYyfZ7dmWCRfPabbKnPQJ/EK3Kw7zb/AMJZYf8AHjv+zyf6z/j4/wCA&#10;f7PrW5QAUUUUAFFFFABUU/8AqX/3alqCf/UP/uN96gDO8LxLBoFmiQQ2qqn+rgm81E+j962Kx/CY&#10;T/hHrHy/sm3Z/wAuP+q/4DWxQAUUUUAFFFFABWHr0SveaUzW8E2y43b5pvK8v/aX+8fatysLxDs+&#10;3aPu+xZ+0fL9q+//ANs/9qgDdooooAKKKKACiiigArD0eFY9V1hlt4YWaVcvHPvZ/l/iX+CtysLQ&#10;9n9r6xt+w7vNXd9m/wBb93/lr70AbtFFFABRRRQBWmnjtonlkcJGi7mZv4RX41ft0fFu8/ai/aJ0&#10;nwLoE73miwXC28MacK43YLf8Cb9K+2f+Chv7Q1v8K/hu/h2yvRBqepJuuvL+/Hbf/Zfdr5U/4Je/&#10;Bh/iB8V9R+JGswDZYHzbeNz9wt/qv6mvCxVZ1qyow6P/AMmf/wAirv1sfq+RZXDLsslmmK3mm7dq&#10;UXq/J1Z2pR7pyex+jfw5+GFl8KfgppPhO2tIJks7RFmjkn8pZJer5f65r1CAbYE42/L0rK8V7P8A&#10;hH7vzPsu3av/AB/f6n738VasH+oTp93+GvahBQiox2R+YYivUxVadeq7yk236sloooqznCiiigAr&#10;wj9tD4yQfA79nrxV4hDp/aEls1lYo/8AFPINq/zNe71+av7bniC5/aO/av8Ah18DdIkE2m2F3Hfa&#10;t5fzbMfM27/gNd+Do+1qX6R1/wAvx/DU87HV/Y00ustPl1/C6Xm0j6A/4J/fCAfCH4GaDHcWqR6x&#10;rlr/AGtqE8k3715ZW3Bdnpj+KvqquZ0qxttN1xLOFbGNYLKOFET/AI+NgPH/AACumrkqT55uR2Uo&#10;uEEnuFFFFZmpw/xp8Lt4z+EPjLQ45/sr3+k3Nus7Dds3RtzXw1YWmgeJf+CRt/ZyPb6m/h/TZIn/&#10;AOmN3Bc/z/xr9EdSs11DTru1Y7FuImi3f7y4r4T/AGQtO8OXH7MHx0+HEn/E0/sHVtahvUuk+WRX&#10;Vnib/wAdoA+qv2afF0njv4BeAdemg+yy3uj27tBv3bMLt/8AZa9Or5p/4J2+MJ/Gn7JHgi4nt0tv&#10;scMlggRs71ibaGr6WoAKKKKACiiigAooooAKKKKACiiigAooooAKKKKACiiigAooooA8U/ao/wCR&#10;V8D/APY9eH//AEvjr2uvFP2qP+RV8D/9j14f/wDS+Ova6ACiiigAooooAKKKKACiiigAooooAKKK&#10;KACiiigAooooAKKKKACiiigAooooAKKKKACiiigAooooA+QP+Cnf/Jv+lf8AYfg/9ET1+W7dK/Uj&#10;/gp3/wAm/wClf9h+D/0RPX5bt0r4HOf96+SP648NP+RAv8cv0Eooorwj9TCv2f8A2Of+TZfh9/2D&#10;v/ajV+MFfs/+xz/ybL8Pv+wd/wC1Gr6XIv48vT9Ufinit/yK8P8A9fP/AG2R7TRRRX2x/L4UUUUA&#10;FFFFABRRRQAUUUUAFFFFABRRRQAUUUUAFFFFABRRRQAUUUUAFFFFABRRRQAUUUUAFFFFABRRRQAU&#10;UUUAFFFFABX5beO38ffDLwL8W/2erDwD4h1HxJ448Tz3eka5ZWu/T3sbuRWZ3n3fK67GXaa/Umig&#10;D4X+MHw21/xDYfB79nTwx4YvhpWgvpmsa94pePZZW0Vv/Cjfxu7q+R2r7ooooAKKKKACiiigArxT&#10;9oj/AJG34I/9jxD/AOkF7XtdeKftEf8AI2/BH/seIf8A0gvaAPa6KKKACiiigAooooAKKKKAKtzP&#10;FZwPNM6QwxruZ3+VVUetfnT+wvYWnij9pnxXqd//AMTK7s7a6u7S5ldnZWadU37v4vkbbX238e9d&#10;sPDnwX8a3upTpbW39lXEJeTu0iFEXj1dlFfLv/BMjSXi0HxxfSWhRWuLaKK5dPvhVfeqv/3zmvn8&#10;ZapjsPT7XZ8tj0q2Z4Wj2vI+56KKK+gPqQooooAKKKKAPzb/AGvNKb4H/tSaH460+2Rbe+ePVfs9&#10;tKyPNLE/77e3bfXPXFz4/wD29PizHHGn9meHbJ/ufft9Ng/vN08yU/r/ALIr7r+Nf7OHhD49f2Y3&#10;iVLuOfT93k3VhN5UoVvvISQflrpfhb8K/Dvwf8KQaB4btPs1lENzO53yzP8A33b+I18rPKqlTET5&#10;pWoyd7Lqz4qeSVquLqKU7UJPmaT1bG/Cr4U+H/g94PtvD3h+28m1i5kmk/1txJ3kdv4mNdvRRX08&#10;IRpxUIqyR9lCEaUVCCsl0CiiirLCiiigAooooAKKKKACiiigAooooAKKKKACvzP/AOCgOrweJv2m&#10;vCOk6W73mo6faW1vcWsCMzrK0zSKvv8AI6niv0wr8y0vX+KX/BSKPUNDs5podN1aP7SJdqsiW0ax&#10;Sv16blrxs0d6cKX80kj9M4CXscbiMc9qNKcvK+yT/E/TSiiivZPzMK+Lv+CmvhH+1/hFoPiD7SYj&#10;o+peV9n2/wCu89dvX22ivtGvEv2vfDEHiz9njxlbyaa2p3MFp9rtII0Z3WdOVZcen+NcOOp+0wtS&#10;Pkd+AzCeU4ulj4PWnJS+SabW63V1bbvocR/wTx8cT+Mf2fLSzuEffoV3JpwmeXf5y8SA+2PM24/2&#10;a+pK/Nb/AIJi+ModM8feKfC07XJk1O0S4t0T/VJ5LN5m7n5WO9fyr9Kayy2r7XCwfbT7j6jjTBRw&#10;WeV1T+GdpprZqSTuvK9wooor0z4gKKKKACiiigAooooAKKKKACvnrT/i9qfxG134p+Gde+EupQ6T&#10;4ftJEtrm6G5NbU7laOL5e+P1r6FrH8V+JLTwf4a1XXNQfy7LTraS6mf/AGEXcaAPgnwh+2H4q8De&#10;GLHw/oP7JXiTTtHsIvKtrSP51jX8UzXYeDP24/H+r+KdK02X9mvxPpFveXEdvLen7kKs33z+7+6K&#10;0vBH7a/iu7/Zx8e/Grxb4Og0Lwxa7pvC9qZ/32oRfcTf9Wrzz4eftV/tDfD6bwD4z+MWj6JJ8NPH&#10;V5BZwvpsbJdaY03+paRfRuKAP0PooooAKKKKACvP/AH/ACO/jr/r+i/9F16BXn/gD/kd/HX/AF/R&#10;f+i6APQKKKKACiiigAooooAyPE832fRLqQ3H2UKFPn+R52z5h/B3rRg/1CfxfLWb4odo9EumSS6h&#10;b5fnsk3yj5v4RWjbf6hPvfdX71AE9FFFABRRRQAUUUUAYV1Mo8UWUf2iBXaCT9w0P71/cP8Awit2&#10;sK7nZfFFlH9odFaCT9x5OVf/AGt/8NbtABRRRQAUUUUAFQ3HywP/ALtTVDP/AKh/4floAzPC0qT6&#10;BaOs8N0jJ/rIIfKR/onatmsfwzMbjQbSQzyXW5P9ZND5TP8A8B7VsUAFFFFABRRRQAVha7Msd7pI&#10;a4gh33G3ZNDvaT/ZX+6fet2sTXJ2hvdKC3DwB7jbsSHeH/2T/d+tAG3RRRQAUUUUAFFFFABWHo0y&#10;y6rrCi4gm2yqCkcOxk+X+M/xVuViaNM0urawvnyTbJVGx4dip8v8LfxUAbdFFFABWZrWr22haVdX&#10;97IkNrbRNLK7fdVRWnX58/8ABSb9qKPwt4eu/A2iy75UUPqbR/3j9yD+prkxOIWHp827eiXdvY+g&#10;yPKJ5zjFQT5YRTlOXSMI6yl92i7tpHxV+0B8QdU/am/aQurWMTXlj9o+W3T+4GxFFX66/svfBeL4&#10;JfCnTdIlhhTV5l+0XzovV2/h/wCAj5a+Hv8Aglj+z7NqeoT/ABI1uBD9ndniDr8z3Djg/wDAR/Ov&#10;1HrzcvoXk68ul0vN/al83t5I+34vzbkpRyqiuW/LKa6xSVqVL0hCzkv55PsYvimVYNBvHaeG1RVX&#10;95PD5qJ83dO9asH+pT/drM8TTNb6JdyCeS1Kqp8yGHzXTn+73rTgO6FP92vdPyglooooAKKKKAOJ&#10;+LvxCsvhZ8Otc8U38gS2061aX6tj5f1r4X/4Ji/DvUPiB4s8a/HTxLG8l9rN1JDZSTJ/Bu+8P5Vq&#10;f8FSPHt94iXwT8HfD04fVfEt8v2qCP7/AJW72r7N+DPw6s/hN8NfD/he1A22NqiO/wDffb81e5Fr&#10;CYK/2p/r/wAD7+Y+cd8Xjtvdh+n+cv8A0g6BJlPi14/tEBf7IreR5P73733t/wDd/wBmt2sRJmPi&#10;qSPz5tn2ZX8jyPk+997f6+1bdeGfRhRRRQAV8Qfsmf2H4Z/aj/aV+HFvaTz2899Fqj+d86Orx4dD&#10;+Mlfb9fFWh6np/gf/gqBruj6fpqI/irwhHfXc8b/APLWN/v7fdVoA0v+CZ/iVtR+Evi/QVtI7K18&#10;O+Kr+xtkj/55+Zu6V9h18X/sVeLbn/ho/wDaR8IfZYIdPstfXUYnSPY26Vdrfh8tfaFABRRRQAUU&#10;UUAFFFFABRRRQAUUUUAFFFFABRRRQAUUUUAFFFFAHin7VH/Iq+B/+x68P/8ApfHXtdeKftUf8ir4&#10;H/7Hrw//AOl8de10AFFFFABRRRQAUUUUAFFFFABRRRQAUUUUAFFFFABRRRQAUUUUAFFFFABRRRQA&#10;VxnxT8cN8Nvh9rHiVLP+0G06Hzfsu/Zv+YDrz612deT/ALUn/JAfGn/Xov8A6MSvQy6jDEY6hRqK&#10;8ZTin6OST/BnBj6k6OEq1abtKMZNeqR4N/w8Ln/6EhP/AAZf/aqP+Hhc/wD0JCf+DL/7VXx7RX9N&#10;f6k5D/0D/wDk0/8A5I/nn/W7Ov8An/8A+Sx/yPsL/h4XP/0JCf8Agy/+1Uf8PC5/+hIT/wAGX/2q&#10;vj2ij/UnIf8AoH/8mn/8kH+t2df8/wD/AMlj/ke5ftW/tAN8d/2fbuR9C/sX+y/ENkP+Przd++G4&#10;/wBkf3a+GK+ivFn/ACbr4m/7GLTv/RFzXzrX8geIGCoZfxDWw2Gjywio2Wr3im97vc/0n8EcXWx3&#10;BlDE4h3nKdS706St0Ciiivzk/eQr9n/2Of8Ak2X4ff8AYO/9qNX4wV+z/wCxz/ybL8Pv+wd/7Uav&#10;pci/jy9P1R+KeK3/ACK8P/18/wDbZHtNFFFfbH8vhRRRQAUUUUAFFFFABRRRQAUUUUAFFFFABRRR&#10;QAUUUUAFFFFABRRRQAUUUUAFFFFABRRRQAUUUUAFFFFABRRRQAUUUUAfP3x5t/2k5PF9qfhBdeAI&#10;fDQtF81PE6XJuPP3Nux5fGzG2vmv4ffGz9s/4neOvFPhvw//AMKwuoPDlw1ne6/5Fz/Z32kKpaBH&#10;3b2cbufkr9Fa+DvC3i3xd+wh4v8AHWja98PfEfjj4d+INduNc0nXvC1ut3cRy3B3PBPBuBXGPvUA&#10;Zvir4y/tffCz4j+CND8ayfDO10HxDqEVn/btrDcm0R2f/UMzNuWRl+78mPev0Dr4R8UeNPFv7ePi&#10;Twh4b0H4feIfBfw50bWrbWdZ1/xbara3Ektu29LaGHcSc/38193UAIzba8Qk/bV+CEXxCPgh/iJp&#10;S+JRcfZDa/vNnm/3fO2eX/4/SftreM9T+H37KnxJ13RpvsupQaYyxTj+Deyx7vyavNdK/ZV+Hsn7&#10;DsXhuTw/pzyy+Fv7QfUfIX7QbpoPO83zfv53+9AH1yrBlBH3a8/+L/x28CfAfRrTVPHniCDw7YXk&#10;32e3nmjkl3vjOMRqTXDfsMeNdQ+IX7J/w51jVZ5LrUW077PNPJ992iZo935LXjX7aN/4i1D9pL4S&#10;WujfDfVfiNb6JaXuprpcECraTXTr5cSzzyfu0VRub5qAPefhV+158Ifjh4mfw94H8a2uv6yIGufs&#10;sFtPG3lrjc37xAP4qj/aI/5G34I/9jxD/wCkF7Xn37PHx1t774k/8IV47+DsHwa+IV1aNd6dBH9m&#10;mhv7Ufe2XEaj5x3Suy/aj1vT/Dur/BvUtUv7TS9Pt/HELS3d9MsUKf6Dejl34WgD3qis3RNc07xL&#10;pNvqWlX9rqun3C74ruymWaGVfVXXg1pUAFFFFABRRRQAUUUUAfNf7e/im08P/s86rYzxzNJrNxDZ&#10;W/lj5VcN5vze22NqP2BtEvdC/Z5077bD5Avb24vLcbgd8TkbWrzL/gpn4t+z+HfCPhj7Jlbu4k1D&#10;7Xv+55S7NmPfzK+mvgF4VuvBPwY8H6HfPDJeWenRo7wfc5G7jP1r5+n+9zWcukIpfefLUX7bOqkl&#10;tCCX3no9FFFfQH1IUUUUAFFFFABRRRQAUUUUAFFFFABRRRQAUUUUAFFFFABRRRQAUUVynxH8Z23w&#10;68C654nvInmt9JtJLuSOFdzsFXsOKmUlFOT2RpTpzrVI0qavKTSS83ojq6K/K/4Qf8FBPG/h34jP&#10;f+NL6TXfDV/KRPZIip9jVm+9D/u/3T1Hev018L+KNL8ZaFZ6zot7DqOl3kay291C+5ZFPeuLC42l&#10;i03Teq6Pc+o4g4Zx/DlSEcWk4y2lG7V+q2Wq/HoX729SxtJ7mX/VxI0rbf7oFfm5+xJJL49/bA8X&#10;+MdMtJv7Gf7fdu8+1WhW4kzFuXP3j7elfeXxq8Xv4A+EnizxClp9tbTtOmm8gvs3/KeM818df8Es&#10;vCl3FD438Ss0IsLh4dORP+Wnmp+8b/gO2Ra48X7+MoU10u/uPouHv9k4dzXGv7SjTV/N6r1s1Y/Q&#10;KiiivbPzEKy9dsG1LRr60jKrJcW8kS7v7xUgVqUUmriaurH4tfC7X4/gH+0Xpd5rUk0dtoOrPBqD&#10;2W596qzI+3puWv2M8OeJNN8W6JZ6vo95Df6ZeRrLb3UL7lkU9CDX5afGr4RaRq/7XGseC4dSGk2m&#10;o6mrm/utriKSePzmz0+Xe22tv4F/GTxn+xp8T7jwB45tJpPD0twqS2zPlINzbVubd24ZD3/9lNfF&#10;5ZiXg3OlUXuczV+zP0fL5U+O8lprDy/27BR9nKDa/eRhtKLerb3fnddj9SaKqWtzFewJNDIksUi7&#10;ldG3K6nuKt19qfnO24UUUUAFFFFABRRRQAUUUUAFcb8XPBH/AAsr4YeKPCyy+Q2radNaLJ/cZ14r&#10;sqwPHXi6x8BeDta8R6jxY6XaSXcx/wBlF3UAfl7q2hfG34y/DL4f/sy6l8MNR0KHQr+BNb8Qz82U&#10;1rCx2MjehX+le6ftLaX4t+OfxS8FfATwt4OvtP8AB3hfUdO1bU/FN3Htt/Kt1+SOJu5/hrA8B/GD&#10;9sv9onQo/GvgfTfBfhHwhqLs+mQawm+4eDdgMW5z+QrufCulftwL4m0lte1n4ePoq3MX25LWNvN8&#10;jd8+35fvYoA+06KKKACiiigArz/wB/yO/jr/AK/ov/RdegV5/wCAP+R38df9f0X/AKLoA9AooooA&#10;KKKKACiiigDJ8So0ui3Kql07YX5LJ9kp+b+E1owf6hOv3f4qyvFMIn0G6jEH2rcFHl+f5W/5v79a&#10;kH+oj/h+RaAJqKKKACiiigAooooAxrlm/wCEls1/07b5Mn+r/wCPf/gfv6Vs1iXMDN4ltZvJnZFg&#10;kTz0m/dJ9U9a26ACiiigAooooAKin/1Lfe+7/B1qWophuhf/AHaAKHhpmbRLVn+179nP27/W/wDA&#10;q1KyPDUTW+h2iPBPA6p/q7p97p9TWvQAUUUUAFFFFABWNrZZbvStv27H2j5vsn3P+2v+zWzWJrcD&#10;SXOlMtvPMEuN7PBNsVP9p/7woA26KKKACiiigAooooAKxtHLHVNVz9u2+auz7V/qvu/8svatmsXS&#10;YGi1XVWaCeFWmXa80m5H+X+Afw0AbVFFFAHIfE/xnbfDzwHrfiC6lSKKwt2lDv8A3v4f1NfhZdXG&#10;sftD/GbyUMlzCdR3Sufm+03Lt936Cv0K/wCCsHxgPg/4T2HhCykxf6zMr/L97g4X9aw/+CYv7NcG&#10;j+HYPHusW482L91YRyL/AMtf+Wkv/sor5zGKWIxEYQ6aLy6yl6pWS82ftXDNSjkmT1cZiV7srTkv&#10;57NqlSv2lNSnPvGK6M+1fgx8NbP4SfDjR/DVmo/0WJTPIP8AlpMw+dv++s139FFfQQhGnFQhsj8e&#10;xWJq4yvPE15XnNtt923dmR4lZk0S7aP7Vv28fYv9d1/hrSg/1K/e+7/H1rM8SRNPoV2iQTXLMv8A&#10;q7V9jtz2atOEbYU/3as5iWiiigArJ8Ra7beG9EvdVu2CWtpE0sh9hWtXw/8A8FNPjxdeAPhtB4O0&#10;GcDXfEDfZgke3f8ANwtd2Cw31qvGD+Fav0Wr/wAl52R52YYl4Wg5x+J6L1ei+S3fkmeTfsrWN3+1&#10;X+2z4r+Ld95z6F4adrbTg/3N33dtfpzXzR+wX8DU+CPwD0m0mj2arqX+mXkn8TOR3r6XrpzSrz4h&#10;wW0dNO/X7tvRI5copcmHVR7y113a6P5/F6tmKrN/wk7r/pu37MvX/j2+9/6HW1WIkDDxQ8/kXIX7&#10;Mq+f5n7n733dnrW3XkHthRRRQAV8bftEa1L4N/bx/Z/vLKxg87W7e/0u7u5E/wCWX3gu7+96V9k1&#10;8a/8FENU1zwvffA7xDoKOlxZeNbWKa6SPekKS/Id313UAQ/DfxFf6J/wUt+JmgR2saWGs+GrS+eR&#10;02Pui4G3+997mvtCvjL4qa7faF/wUm+E9tZSJDDqnh69t7vKffiX58fmtfZtABRRRQAUUUUAFFFF&#10;ABRRRQAUUUUAFFFFABRRRQAUUUUAFFFFAHin7VH/ACKvgf8A7Hrw/wD+l8de114p+1R/yKvgf/se&#10;vD//AKXx17XQAUUUUAFFFFABRRRQAUUUUAFFFFABRRRQAUUUUAFFFFABRRRQAUUUUAFFFFABXk/7&#10;Un/JAfGn/Xov/oxK9Yryf9qT/kgPjT/r0X/0Yletk/8AyM8L/wBfIf8ApSPLzT/cK/8Agl+TPzEo&#10;oor+zT+TgooooA1fFn/Juvib/sYtO/8ARFzXzrX0V4s/5N18Tf8AYxad/wCiLmvnWv4V8Tf+SoxH&#10;pD/0hH+pfgN/yQuG/wAdT/0thRRRX5Wf0KFfs/8Asc/8my/D7/sHf+1Gr8YK/Z/9jn/k2X4ff9g7&#10;/wBqNX0uRfx5en6o/FPFb/kV4f8A6+f+2yPaaKKK+2P5fCiiigAooooAKKKKACiiigAooooAKKKK&#10;ACiiigAooooAKKKKACiiigAooooAKKKKACiiigAooooAKKKKACiiigAooooAK/PD4+fHD4v/ABS8&#10;K/F7xl8PvF8fw9+H3w6lktLee1tVmvdZvItvnbmfiKJWbbxmv0Pr80/j54b8e/s6/DT41fDiDwLr&#10;HjHwN47uLnUNB1rw+n2mWyurhlZ4LiEfOF3KzbxmgD2TxX8Y/iP8INV+DvjvUtVg1r4ZeKtP0rRt&#10;ZsZ023FnfTx7lu0Yfe3s3zV9kV+dvh688d/tj2Pwq8CW/wAPtc8F/DXwhJp134g1jxNB9luLy5tI&#10;1xBBD127v4/z21+iVAHlH7U3w1u/jB+z54+8H6eEfUNV0uSK2V+nmj50/wDHlFfKdn+374Otf2aB&#10;4Img1GH4yRaT/wAI3/whSadN9r+2CP7P/d2Y/j+9X6B1inwhoJ1b+1f7F07+1N2/7d9lj87d678Z&#10;oA8H+CN54f8A2P8A9mb4X+GviDqsWg3sqQ6d86SS776ZmfyvkB7tj04q38av2sbP9nj4paPpnjvR&#10;J9I+HeqWTNF40j8yaKG8Vv8AUSxIh2ZXo2efSvd9S0ex1lI1v7KC+SJ1ljS5hV9jD+IZ70uq6NYa&#10;5aG21Gxt9Qtj83k3UKyp/wB8tQB8Wx+PtD/bA/a3+FfiL4azT6x4S+H0V7fap4jFpLFbPLPHsS0Q&#10;uAS/8R4r2r9pvS7TWNe+C1nqFpBe2UvjiHzYLqNZUf8A0C96qeK9m0jQtO0C0+zabY2unwbt3k2k&#10;KxJu+i15L+0R/wAjb8Ef+x4h/wDSC9oA9b0rSrHQ7CCy060g0+ygTZFbWsaxRIv+yo4rQoooAKKK&#10;KACiiigAooooA/Of9uye68fftH+EfBEs6WlisNvbQzJHudGuZdrsRnnG1a/QnSdPGm6XaWivv+zw&#10;rFv/AL21cV+dDpB8V/8AgoRFa6nqT6hYWmrN9le3dcItvF5sUasP4Q681+k1fPZX+8rYit3lb7j5&#10;XJv3uIxeIf2p2+S/4cKKKK+hPqgooooAKKKKACiivOfjr8VrX4J/DLV/F9xZPqC2KoqW0fy+ZI7B&#10;EBPYbmGaic404ucnojow9Cpiq0KFFXnJpJd29j0aivCf2W/2kYv2kvCmpan/AGM2h3unXAt7mDzv&#10;NiO5dylHwCeOvFe7VNKpCtBTg7pmuNwVfLsTPCYqPLODs1/wwUUUVqcQUUV8g/8ABQL9oHWvhJ4a&#10;0DR/Cusf2TruqStLNJGv75LZB95G6Ll8LXPiK8cPTdWeyPXynLK+c42ngcP8U+r2XVt+SR9fUV80&#10;fsSftAXHxv8Ahk1vrd59p8U6M5t7x3Cq08f8EuM56cE4HNfS9VRqxr01UhszLMsvr5VjKmCxC9+D&#10;s/Ps15NaoKKK8J/aC/at8H/ADT7qC8uY9U8UiETW+iQN875Py73xiNfrzjoDTqVYUYudR2RlgsFi&#10;cxrxw2Eg5zfRfn5Lu3oj3aivy91H9of9pH45PqPiLwdaalpGgWEUkvl6PB8nlbv7z/69x0+Tn2r0&#10;b4Ef8FERZGy8LfFTTLq21G3ZbSbXEX5t27buuIjgpjuy557CvLhmtCclGScU9m1oz7vFcB5rQoOr&#10;ScKk4/FCEk5R0vqv0Wva59+V8M/8FLPizdaXoeh/DvTd6Taxi9u5MffjVtiRg57v147V9gaX498O&#10;a7HdHSdd07WHto/NlTTrqOdlX6Kxr84fhbp1z+2h+13feJdVgkk8MabN9raCRPlS2ibbbwsm/jft&#10;5xnndRmNRypqjS1lPT5dR8GYGFLGVc0x0bU8LHnae/M/gVu+7XofQnhb9hXw7qf7N2neEtZt49P8&#10;XSL/AGjJq0ca+bbXbr9w4Y70ThOvOzNfP/7NXxH8afst/HgfCrxPJB/Y15erbXVvPc4it2f7lzE/&#10;8IK7TtPX2NfqBXwN/wAFNfhkRY+G/iBpto63VtL9ivbqORVVVzuhYjqTu3c1hjMLHDQjiKGkoW+a&#10;8z1OG89q51iquT5tLnp4rmtf7NR3ace3ZLvbzv7p+3R4xPhH9m7xQyWn2o6mF0z7+3Z5vG/3xiuL&#10;/wCCbfhK68P/AAGuNRuXheDW9Tlu7ZY/vIiKsJ3f8CjavG/2nfj+nxF/Y4+H+wPf3es3C2+o3c7q&#10;JYbm1X5yyLn/AFjfN2+X619XfsdeE7vwT+zj4Ksb54HlktGvh5P3dk7tMn47ZBmqpTWIx6qR2Ufz&#10;McbhquUcJSwlVWnUrtPzULp2/wC3ke30UUV7x+UBRRRQB+cn7fsdrZ/tIeC5tkcO6xtZZpM7fu3b&#10;ct+Fejf8FKfASeJ/hPofjCxcztpFwUc2sHm+dBMv32kH3UXbn0+es3/gpzpLy6D4Hvo7QvGtxcxT&#10;XKJ9zcqbAzf99Yr3bw7pOk/Gv9lHTtHtpnvNO1Lw9HY+ZB+7bzEjCEfN0xJHj8K+VjSU8TisP/Mk&#10;0cvCOY/2JxPOvfRSjJ/4XpL8GQfsZfEtPiZ8AfDly80Et/pkf9mXkcEZQQtFwg5/6Z+Wfxr3ivzp&#10;/wCCbPjO+8L/ABA8X/DbVftUcrbrlLU7Wihnhby7jcfU/IOP7lfotXs5fW9thoye+33aH3fF2WrL&#10;M6r0ofBJ80fSWunpt8gooor0T44KKKKACiiigAooooAK474taXpuufDDxXY6vbz3WlT6ZcJcQ2qb&#10;5XTyznYvdvSuxqhquqW2iaZd6hfTLBZWsTTTSP0RFXJNAH5lfsx/t8av8FPhrYeA/EHwl8d69p+i&#10;7rbTNUsdLZJZrXcxTzUb7rhfQ17p4X/4KVad4o8T6Toy/B34i2Jv7iO3N1daXsih3Nt3OfSvKfib&#10;+3/8Z9Y8PT+P/h14EsdJ+E8Gpx6fFr+tjfNf7pfK3xRbh8te7eL/ANrDxN8I/wBobw/4X8b+FUtf&#10;hz4qW2ttG8U28nypeOqlo5R/vfz/AIqAPrCiivlnx58QPiD8Yvj/AK18LPhv4ntvBGmeFdOhvNc1&#10;57Jbu4eefd5MESMwAXau4tQB9TUV4D+y38XvEvjSbxv4H8dvaXHjfwRqK6ffXtkuyK9gdd8E+z+E&#10;uvVao/tjfFfxT4A0bwLoXgrWbHw/4l8V6/HpyalqUavDbW4jZ5pGU46fLQB9GV5/4A/5Hfx1/wBf&#10;0X/ouvPf2f8ATPiRda9Pquu/Gbw58SPDSxND9n0OxiTZP2ZpUdun92vQ/AH/ACO/jv8A6/o//Ra0&#10;Ad/RRRQAUUUUAFFFFAGN4qjWTQrpZI7WZfl+S+fZEfm/iatKD/UJ/uL92szxXIkehXTNJaxr8vz3&#10;abovvfxVp23+oT7v3V+7QBPRRRQAUUUUAFFFFAGHdxK/iiyk+zozJBIPP875k/2dn8VblYV0q/8A&#10;CU2LN9h3/Z5P9Y/+kf8AAF/u+tbtABRRRQAUUUUAFQ3HzQP/ALtTVBP/AKh/9xvvUAZvhaEW+g2k&#10;a28doqp/qY5/OVP+B/xVs1jeFFRNBtBH9k2hP+XF90X/AAGtmgAooooAKKKKACsLXIVlvdJZrdJt&#10;lxv3vPs8v/aH97/drdrC8QLE17o+77Dn7R8v2p9r9P8All/tUAbtFFFABRRRQAUUUUAFYejwrHqu&#10;sMtvHDvlXLpPvZ/l7r/BW5WFoqIuq6xtFjuaZd32Vv3v3f8Alr/tUAbtUL++g0yymurlwkECNI7t&#10;2Aq/Xx//AMFFfjra/DL4UyeH473yL/Vk3TBPvfZh97/vo8VzYissPSlU+7zfRfM9rJssnm+PpYOL&#10;5VJ+9LpGK1lJ+SV2fCXxk8S3v7Y37aOlaNaJI+li7VY4x82yNfu9Pb5q/Y/wj4XsfBvhrTtD06JI&#10;bGwhWGKNewFfmF/wSj+D58S+O9Z+JOqwMXiTMDv93c/3V+oWv1briwEPdc5ava/5/jf7j6ji7Er2&#10;lPB0vdgkpcvZNJU0/NU1FvtKUgooor1j89MXxTCtxoV3G0CXaMq/uJJvJV/m/v8AatWD/Up/u1le&#10;K1RtCu1k+y7Cq/8AH8+2H738Vatv/qU+793+DpQBLRRRQBm6xrFvoemXV/dOIre2iaWR27KK/Kv4&#10;caFJ+2v+21feIr13fw74euG27PufL/lVr6G/4KU/tBt8Pvh3J4T0h8axqSqg2fe3Nwij+f4V1H/B&#10;On4En4S/BO11C9gxrWs/6TO8i/Nzyf1r6/CQeW4KWJl8crNff7v4pz/7dj3PiMZUWZ4+OGg/di2n&#10;93vv7moespdj6ttrWKyto4IUCRRIERfQCrdFFfIb7n2ySWiMKOBf+Etmm8iMP9kVPP8AP+f733dn&#10;/s1btYSKv/CWSH/Qt/2Rej/6R970/uVu0DCiiigAr5M/4KcaRq+p/so61c6Kjm50u+tNReSN9jwq&#10;kn+sH0r6zrx/9rfwffePP2aviNoemvGl7daPN5fnfd+Qb/8A2WgDwT4wanovh347fsseM9TDyanq&#10;MTac96nzM/m2y7d3/A2r7br80dZ0q68Q/Bv9jPxHFdpe2ml6zbWl3J529/Mb5V/Ly6/S6gAooooA&#10;KKKKACiiigAooooAKKKKACiiigAoor4p+O1vq/7Tv7VqfA7+3dV8OeBfD+jR65r39jzeTcX8rsPJ&#10;j83+FRxQB9rUV8TfB7StT/ZR/aw0z4PW3iHVNe+HvjHSbjVNJt9cn+0XGn3UP+tUSfxB6+2aACiv&#10;zq/4KN/GnxH428JeLfDHgS/n0/w74LuLJvE+sQSMnnXMsqrHYxOhzuT78n5V9/eFG3eF9GLdWs4T&#10;/wCQxQB5X+1R/wAir4H/AOx68P8A/pfHXtdeJftVf8ir4H/7Hrw//wCl8de20AFFFFABRRRQAUUU&#10;UAFFFFABRRRQAUUUUAFFFFABRRRQAUUUUAFFFFABRRRQAV5P+1J/yQHxp/16L/6MSvWK8n/ak/5I&#10;D40/69F/9GJXrZP/AMjPC/8AXyH/AKUjy80/3Cv/AIJfkz8xKKKK/s0/k4KKKKANXxZ/ybr4m/7G&#10;LTv/AERc18619FeLP+TdfE3/AGMWnf8Aoi5r51r+FfE3/kqMR6Q/9IR/qX4Df8kLhv8AHU/9LYUU&#10;UV+Vn9ChX7P/ALHP/Jsvw+/7B3/tRq/GCv2f/Y5/5Nl+H3/YO/8AajV9LkX8eXp+qPxTxW/5FeH/&#10;AOvn/tsj2miiivtj+XwooooAKKKKACiiigAooooAKKKKACiiigAooooAKKKKACiiigAooooAKKKK&#10;ACiiigAooooAKKKKACiiigAooooAKKKKACvzZ+Cv7aHxH+GPiLxPrHxQt7vxP8IbrxPf6ZB4mgTf&#10;LoEqTsixTKo/1O3b/u1+k1fP/wCzj+zpdfDP4feNvC/jFNL1218QeIdR1TyI0aWJ7a4bKxvvUfN6&#10;0AcN+3B8a9X8NfCz4beIvh94nktbXW/FWnW/27TnV0urWVvmXdz8pr65r80Pjf8AsIfEvwTrGhaH&#10;8KLqTxJ8JrjxNZ63L4Yvp1EuhyxSbnaB5GH7oqfujn271+l9ABRRRQAUUUUAFeKftEf8jb8Ef+x4&#10;h/8ASC9r2uvFP2iP+Rt+CP8A2PEP/pBe0Ae10UUUAFFFFABRRRQAVj+J9bt/DXh7UtYukZrfT7WS&#10;6lVOWKou44/75rYrxb9rnxtJ4H+APiu8tZrWG9uLcWcKXR4k81lR1C/xHYzVhXqeypSqPomc+Iqq&#10;hRnVf2U39x8rf8E79In174y+MfFCWW7SltJFSaTbvhkmnV0X67FbpX6JV8d/8E2fCi6b8Ktd14XX&#10;mNquoCLydn+p8ldv3v4s+ZX2JXmZPTcMFC+7u/vZ4+Q0vZZfTb3ld/ewooor2j6AKKKKACiiigAr&#10;87v+ClnxGuNY8T+Gvh3pUhu3jH227sYIHMrzP8sK/wC3lSeBX6BX+oW+l2c11dTR21tChklmmbai&#10;KOpJPQV+aX7P9teftV/ti33jLVpitlpEx1NYEny6JE+y3RG2fMofb6cV42Zyc4Rw0XrNpfLqfpXA&#10;9GnQxNfOa6vTwsHL1k9Ir8/nY7n/AIJb+Kre2HjjwvJBMl8zQ6jvKfJsX92V9d25vSv0Dr8z/wBi&#10;2e9+FX7Y3ifwVeQQ3l3eC90+4uoZG2I0TNNuGV5z5e3tX6YVWVN/VlB7xbX4mfH9KKzyWIhtVjCa&#10;8042/QKKKK9c/OSOR0RCzfdWvy9mWL9sD9t5JLS1S+8K2lyqS+f5jRSWMHDN0+TzNvA4+Z6+3/2r&#10;PinD8Jfgn4j1UXclnqk9u1pp3kMvm/aH+VGUHrtzuPsK+fP+CY/w6k0/wv4j8bXcEyT6lL9itZvM&#10;XZNEhzIdvXO/19K8PG/v8RSw3T4n6I/UeGr5Pk+Nz16Ta9lT9ZfE15pWa9GeNW2p3f7CX7Vt7bm3&#10;urnwhcvs8lHOZrGQ7kO5wod4+/umM1+oGnana6zYw3lnNHdWk6LJFNC25XU9CCK+ef25/gofi18G&#10;bm8sLcza5oG7ULRI926VF/1sYUKSxK5wPWvL/wBgb9qPTdV8Oad8MvEt29rrll+50ye6YbLqP+GE&#10;f3XToB/EB61GHl9RxDw0n7ktY/qjozem+KMmp51RjevR9yqlu0lpP/P59In178QPGNt8P/BGu+Jr&#10;2J5rXSrOS8eOEbndUXdx0r85f2Tvgv8A8NW/FbxN4+8dxveaRDdfaJ4IziK6uXO7yjzuVFX+gzXr&#10;H/BST40jTtA034baXKHvdTdbvUNjLlIg3yR/eyrM3PI6Cve/2TPgqnwT+D2k6VcQCLWbxftupsQu&#10;/wA9/wDlmxBIOwYT8KqqvrmMVN6whq+1yMBOXDfDU8dF8uIxb5YPqoRfvNdr6/evl6r4c8N6d4T0&#10;W10fR7KHT9MtEEVvbQLtSNR0AryP49/smeC/j5bJNqNu2ka7DHIINVsVVX3N/wA9F/j55/rXu1Fe&#10;xOlCrD2c1dH5zhcwxeBxCxWGquNRa3vr8+/zPzn13/gmn408PXqDwR48tXtZYsXEl15tk5bP3QI9&#10;+5fqa+iv2P8A9mGT9nbwxqZ1ieyv/EmqS/6RPabiqRL92IFsbvXoOtfR1FcVHL8PQqe1px1R9JmP&#10;GGcZrg3gsVUTi7Xaik3bVXatoFcN8YvAS/FD4Z+IvCzyC3bU7R4Um2K/lt/C2DXc0V6EoqacXsz5&#10;GjWnh6sa1N2lFpr1TufhZfTa3p9oPhxqUcdmlnrkssybN8sN0dsEnIOGUbK/bDwL4ZXwb4K0LQVm&#10;+0rpdjBZedt27/LjVN2PfbXyB8ZP2Ab7xz8dR4t0DVdP0jw/qNxHd6hBIjebFLuzK0ajh93Lckcs&#10;a+4q8PLMJUw06ntF2SflqfqvHOf4POsPgvqc1tKU422k+Xfz3CiiivePyQKKKKAPmL/goRZXF3+z&#10;3ObeF5zb6nazSiNN2xAWyx9BWr+wr4gsNZ/Zw8P2lrcedcaY89pdpsb91L5jPt/75kWut/ams7jU&#10;P2evHtvaQSXVxJpknlwwozu/TgAV4Z/wTU1/T5/ht4j0RZ86pBqf2yWAo3yxPFGqH06xtXz8/wB3&#10;msf70fyPl5v2WdQf88PyPDPjpZ/8M2/twad4ls4bSPTb+4h1NLSGdolEcv7qUyH+HLiR/Sv01tLu&#10;K9t454JEmhkUMjo25XU9CDXyH/wUh+FNz4x+F+n+K7KPfc+GpWe5jCLl7eTaGbJP8LKOOfv12f7E&#10;Px3s/i98J7HSpJNniHw7bx2l9B5O1PKGVhdfqi4+qNxWmFaw2LqYd7S95fqfvWeRlnXD2DzaC5pU&#10;V7Kp5JfC36/+3I+laKKK9w/LQooooAKKKKACiiigArh/jT4NufiD8JvF3huzk8m71PTJ7SJ/RmX5&#10;a7ivmb9oj9vH4bfs/wCo6z4a1rUrqy8YQWLXNlaTadO0UzFf3XzquMFqAPhj4j/tJ+Fm/YesPg14&#10;hR/CXxI8J6nYWN3ol1Ayb1hufmlQ9GG35q9j/aA+PHhz9r7WPhh8G/hU7eKr2DWbDVtW1iCFvs9h&#10;Bb8t85Heqth+25+yv8afAnh7UvjPpmk3vjRrYfb4v7Enl8mX+6rqvP51K/7bXwo8Jaj4M8IfsweH&#10;tOuNa1vWYbe+tYNEkh2WzN87ZO07qAP0ir5I+EN3B4H/AG7PjjpeszpZ3fiax0zVtL899v2mCKJo&#10;pdn+41fW9edfFf4BeAfjatiPGvhu11uSy3fZp5NySw7vvAOpDYPpQB4P+zFq+n6p8f8A9pP4iRX9&#10;rH4QuNUstPh1V51S3d7W2xM288bQzferov2kLT4J/ED4h/CTTfiVG+qG/uLmbw7P53/Esml2ruWV&#10;1ba2Rt217LZ/B3wXp/w4l8BWvhuxg8ISwNbPo6R7YXjb7yke9VvFHwM8B+NPAVr4K1nwxY6j4Xs0&#10;RLbTpE+SDZ9zYeox9aAPl/RfCHhn4Vft7eF9F+EtvBptlqOg3cvi3R9Lf/RIVDL5ErovCSFq+hPD&#10;vhiPXfHvjmQ6lqNntu402Ws+xP8AVLW18KvgT4F+Cdjd2/gzw9baJ9sffczR7nlnb1d3JZqd4A/5&#10;Hfx3/wBf0f8A6LWgDs9OsBp1jBarPNOsS7fMnfe7f7xq5RRQAUUUUAFFFFAGP4mm8jRLqT7QLTaF&#10;/ftB52z5h/B3rTgO6GP+L5VrM8Tu0Wi3TLJcQsNvz2qb5fvfwitOD/UJ1+7/ABUAS0UUUAFFFFAB&#10;RRRQBg3cyr4osY/Og3tBJ+7aH96/+6/8IrerDuZiviaxjNw67oJP3Hkblf8A2t/8P0rcoAKKKKAC&#10;iiigAqG4+WB/92pqin/1D87fl/KgDL8KzLcaBaOkkEysv37WPyk/Ba2ayPDExuNBtJDcSXW5P9c8&#10;Pks//AP4a16ACiiigAooooAKwdfmEN5o4ae1hL3G0CeHe7+yf3WrerE1yfyr3SV+0PDvuNu1IPN3&#10;/wCyW/g/3qANuiiigAooooAKKKKACsHRplk1bWFWeB9sy/JDDsZPl/jP8Vb1YmkzeZqmqr57zbJV&#10;+R4Nmz5ezfx0AaNzdxWcEk8zCOONC7t6KK/D39sX4oz/ALQ37QV1pdo8k1k9zt2J/DAnCKPrX6S/&#10;t7/HhPhJ8KptLtLn7Nq2sIy+YOscA/1jf0/GvhP/AIJx/AyT4vfFW48WarH5lhbyrfyrIu5HVW/d&#10;R185jqrq1lSp7x/9Ke33K7+4/ZeE8BTwGXVMyxmkKqd+/sYNc6/7iz5aS/7eP0j/AGSfgzF8Ffg5&#10;pWmFETUbpFu7v5duHK/Kv4DAr3CiivepUo0aapx2R+VZhjauZYupjK/xTbb/AMl5JaLyCiiitTzz&#10;F8VTLb6DdyPJBCqqp8y6j81B838S1qwf6lP92szxPMbfRLuTz3tdqKfPjh85l+b+53rUhO6FP92g&#10;CSuX+IPi638C+D9U1y5KbLWJnUP/ABN/CK6ivz6/4Ke/HK703RNO+G+gz7NU1eZEfZ97cf8AAV6m&#10;W4X63iFGSvFayt2XT1ey82jyM0xf1TDOUXaUtI+TfV+SV2/JHz78PNK1P9sn9q9NQv7n7VoekX2/&#10;OPkeX+Nv91fu1+vdlYxafZw2sCiOKFQiL6AV8wfsI/s/WPwi+GdpqEliIb+5TbE0n3/K/vfVjX1X&#10;Xp5/ifa4j2Ct7m9tubql5RSUV6Hk8O4T2eG+sSv7+19+Xo3/AHpNub/xW6BRRRXzB9aYSSofFrw+&#10;fal/sit5Ah/e/e+9v/u+1btYiTk+KZIfPcj7Mr+R5Hy/e+95v/stbdABRRRQAVi+L9IPiDwrrOlL&#10;J5L39lNbeZ/c3xsu6tqmsu5cUAfkJrM50H/gnv4N03S7/wA7UvDPxFWxuJ7XduhlWdvm/wBmv1s0&#10;ORpNFsJJH3u1vGzP6/LX5Va02leBf2bf2r/BdjcPe6n4f8YR6m/np9+J7mN0/wDHlZa/TL4P+JpP&#10;GPwr8J63LAlrNf6Zb3LQod2zdGvFAHaUUUUAFFFFABRRRQAUUUUAFZum67p+svdx2F7bXrWkzW9w&#10;kEyv5Mg6o+Put7VpV8ufF/8AYu8I6l4k1v4keG/GWsfCPxhLuu7vX9Kuttorf8tZpoHYISycFsr6&#10;0AfUdFfmxH+3z4++AvxB0nwJrmoeHP2h0vdrw33gGR5dQhgH9+NEMcspHzYV6+ufgR+1t4F+Pd7d&#10;aPpj6j4f8W2a77zwv4itGtNQtl/2kPB/4CTQB7dXx3ot7beCP+CmvipdWf7L/wAJd4NtE0l5PlWe&#10;SGRfMRfVvlzX2JXlHx3/AGbPA/7Rei2dl4tsZzPYS+dZ6jp0/wBnvbVu/lyj7ue9AHiHxGu7fxp/&#10;wUi+FmnaZKlzL4V8N6jd6n5fzfZvN+WJX/u5/rX0H8eLvxpbfCLxO3w8tBfeNGs2TTIndU/enjd8&#10;+BxWJ8BP2YfA37OVjqMfhSzunvtRffd6pqk/2m9n/uq0p/hHYVvfDX4NaJ8K9T8V32kXWq3E3iXU&#10;f7TuxqN21wscv92IH7ic/doA/Mb433Pxp+HX7Hep+Cdd+AqeF/D73Fvcan4mk8SwXdxdXbTq7TSI&#10;vzFpH/75r9Dvhrb+LvjB8BtLh8Z2Gq/CrXrhVV7fQdVje4hjRv3bLNtYfvFxkY9q6740fB3w/wDH&#10;f4fX/g3xMLo6RevG8osp/Jl3Iwdfm+q12VjZR6dY29nF/qoIliXd/dVcCgD5R+N3wSl8EQ+ANVb4&#10;g+N/EPl+ONCX7BrmqLcWj7r2MfNGIh07c19c14l+1V/yKvgf/sevD/8A6Xx17bQAUUUUAFFFFABR&#10;RRQAUUUUAFFFFABRRRQAUUUUAFFFFABRRRQAUUUUAFFFFABXk/7Un/JAfGn/AF6L/wCjEr1ivJ/2&#10;pP8AkgPjT/r0X/0Yletk/wDyM8L/ANfIf+lI8vNP9wr/AOCX5M/MSiiiv7NP5OCiiigDV8Wf8m6+&#10;Jv8AsYtO/wDRFzXzrX0V4s/5N18Tf9jFp3/oi5r51r+FfE3/AJKjEekP/SEf6l+A3/JC4b/HU/8A&#10;S2FFFFflZ/QoV+z/AOxz/wAmy/D7/sHf+1Gr8YK/Z/8AY5/5Nl+H3/YO/wDajV9LkX8eXp+qPxTx&#10;W/5FeH/6+f8Atsj2miiivtj+XwooooAKKKKACiiigAooooAKKKKACiiigAooooAKKKKACiiigAoo&#10;ooAKKKKACiiigAooooAKKKKACiiigAooooAKKKKAPD/HWh/C3w/8ddK8e+KPHUHh7xXZ6f8AZLfT&#10;r7xDFaW7wFm+c27sN3X71fP/AIg/Zf8A2XvEmv6jqt18arqO5v7iS7mSD4gQIm523Nhd3Ar6b+Jn&#10;7MXwt+MeuQ6x418E6X4k1WKFbdLm+jZmSINnb1/2jXy98VNH/YS+Cvi5/DHi7w/4V07XYkV5rWOx&#10;ubjyc/32jDhW9jzQBLoH7KH7MWna9p11YfGfUbq+guI5beD/AIT6GTfKrZVdu75sntX3jX5yaJ49&#10;/YHk1rTI/DHhzRtY8QvdwJYWVjol750kzSLs2b0C8H5uTX6N0AFFFFABRRRQAV4p+0R/yNvwR/7H&#10;iH/0gva9rrxT9oj/AJG34I/9jxD/AOkF7QB7XRRRQAUUUUAFFFFABXxP/wAFL/FdpB4N8K+G2Rze&#10;3d82oI4+6I4kZG/H95X2xX5z/t2z3fjv9pDwf4KnnS104w20MM6J86NczbHb3+6mK8POZOODlFby&#10;aX3s+c4gqOGAnFbyaX3s+xP2ZvDN34R+BXgvTNRtUstQh05PtECbcB257V6pWfpOnjTNLs7NXLrb&#10;QrFu/vbVxWhXr0oKnTjBdEke7Rp+ypxprokvuCiiitTYKKKKACiiigD5q/bw+K7fDL4E6hBbpvv/&#10;ABE50mJ/L3Iquh80tz12b8e9c7/wTr+FFx4E+EE3iG+UJc+JpRdwoVX5IFG1OQT9772K8O/4KLax&#10;N4++N/hHwPpNtPNqVtAsIgeRVimluHXy9vzdfc4r9CPB/h608JeFdK0awto7O0sbWO3itY/uxhV+&#10;7XiUV7fHTqPaCsvV7n6fmFso4Tw2EjpPFSdSXflj8PyejXzPzt1Ca9+DP/BRyO4mSDUDrOrfIiOy&#10;7I775Fzx1XzK/TKvzR/4KB2118Nf2kfCXjvT7pHv7iGG7hgmi+SKS2kUKevzZr9IdOnN5YWsrfek&#10;jV2/FaeATp1a9LtK/wB5PF3+04HK8w6zpcrfnBpPTyb+Zdooor2j8yPzq/4Ke+M5b3xF4P8ACMFx&#10;atbQxPezIo3SxSs2xd3PyjZmvuL4UeDYPh38N/Dnhy3l+0R6ZYw23n7Nnm7VGXx71+f2rw3Pxu/4&#10;KMJAtvbWqaTq6rLHM+9Zo7H73b7zCP7tfppXi4H97XrV/Oy+R+ncUv6hlOWZSnqoe0kvOe33ahXx&#10;N+1B+wZD4vvtU8a/D+5OmeItv2h9IQbIrqUHJZHyNjn/AL5z6V9s0V6NfD08TDkqL/gHxmUZzjck&#10;xH1nBTs9mukl2a6r8V0sflV+zB8FPiB8S/j/AOHtY8ZabrNrZaCYbi4vdYsnTesHywwfvMbs7cfx&#10;dK/VWiissJhI4SDindvVs9DiLiCtxDiIVqkFCMI8qitl3+8KKKK7j5QKKKKACiiigAooooAKKKKA&#10;CiiigDI8S2cmoaBqVtAoaWa1kjRfViuBXwH/AME7NVPhH4reMfCGo2k0OsXVvtO3ayQvbSMJVZs+&#10;sgxiv0Tr83vghdSfDH9vDWrDXbSZLrU729tIUTa2z7Q3nRM3PQpXz+Y/u8Vhqv8Aet958tm37vGY&#10;St2k199j9EdS0211awms7yGO5tZ0McsMq7ldT2NfmBrUWtfsMftSXGo2tk8nhO/mYQvNGywzWcrK&#10;zqmzPzRdPX5enzV+p9eDftcfs+n9oT4anT7JoIPEWnSG60+eZcjdt+aLd/CH45/2RXbj8PKrBVKf&#10;xx1R+xcJ5xSy7FSwuN1w1dck09lfaXy7+fc9l0jVLXXNKs9QspBPaXkKTwSD+NHUMp59jWpXzr+x&#10;R4K8d/D34Qy6D49t5rW9tb6QWME80cpjttiYUFGPG/fX0VXdRm6tOM5KzfRny+Y4WngsZVw9Koqk&#10;YtpSWzXRhRRRWp5wUUUUAFFFFABXG/ED4feEvG2h6jH4o0jTry2e0khluruBN8MLL821yMrjrXZV&#10;wvxt8OXfi/4Q+M9FsLoWV9f6XcW8M7Pt2M0Z70AfEOhftm/sxfC7TbfwV4Q+H2seNdK0UfZE1Gx0&#10;GK737f8Apq+Gf/ersfAX7fvwjvPF2k6fovwh8VaRqF/cR20V3/wjUUWxnbbuLq2cVd/YJ+Lnwk8O&#10;fs86H4TvNV8OeGPFeg+Zaazpuo3UEM32kSNufc/+sDf3lzX0xZfFr4YXd9b29p4v8Jz3UrbYkt9R&#10;tnd29sNQB6FRRRQAUUUUAFef+AP+R38df9f0X/ouvQK8/wDAH/I7+Ov+v6L/ANF0AegUUUUAFFFF&#10;ABRRRQBk+JVdtGuRGl07/LxZPtm+9/DWhb/6hPv/AHf4/vVm+Jrc3WiXUS273TMF/cRzeUz/ADD+&#10;LtWlbrtgQfdwi0ATUUUUAFFFFABRRRQBiXTMPEtiu+72+RJ8ka/6Of8Ae/2vStusW6iLeJLSTyLp&#10;1WJh5ySfuV+q+tbVABRRRQAUUUUAFRS/6h/93+GpaimG6B/93+GgDN8NFm0O1aR7qRtnL3w2y/8A&#10;Aq16yfDUJg0S0SSOeFlT7l0++Vf941rUAFFFFABRRRQAVia7I8d3pQV7tN1x832VfkP+/wD7NbdY&#10;utxPJeaWVgupdlxuZ4JNqp/v+q0AbVFFFABRRRQAUUUUAFco2s2vh9Nf1HUbi6gsbP8AevJdDbEi&#10;hedntXV1+df7fv7S9hYQax4L0e/m+zRy+drM7v8AJuC8QJ/UVxYvFRwlJzer2S7vofTcO5HUz/Hw&#10;wsXywXvTn0hBauTe221+p8i/tlfGC7/aF+MElla3MxtLqYrFH/zwtE+7+dfqJ+xL8HIPhL8ENKVr&#10;fyNR1RFu7gFfm27fkX8Fr82v2B/gfP8AGj4xR6rrkLSWUrfa7hM8LAn3E/Gv2mghitoEhjQJGi7V&#10;X0ArystouU3Uk78t9e8n8T+WiXofoPGuYUqGFp4LDx5PaqL5f5aMNKMX5y1qS82izRRRX0R+MBRR&#10;RQBj+JGZdEu2je6R9vBsRum6/wANacX+oT/d/irM8SxtNod2iQ3Uzbf9Xavslbn+Fq0A/lQIzfKq&#10;r826gTdtWcb8XPiRZfCzwddazc4efGy2g7zSdhX5jfs8+HdS/a9/bFvPF+tD7doujTMA8ifunZfv&#10;sv8A6DXRft2ftC3nxC8d/wDCHeE7r7Tdvut7NI/uwR/8tblv6V9X/sG/Aa1+DfwhtJQm271JfN3v&#10;9/Z6n6nmv0BYeOTZe6j/AIjtf/E17sP+3V78v73Kj82eIlnWZezX8NaL/Cn783/ifuR8uZ7H03Bb&#10;xW8CxRoEjVdqovYVPRRX5+fpKVtEFFFFAzEDN/wlDrvu9n2dfk2f6P8Ae/8AQq26xFhb/hKHk8i6&#10;CfZgvnGT9x977uz+9W3QAUUUUAFFFFAH5hfFbwh4fb4y/tbfD0farZ/EHhWDxP56Pv2S2/zsv4tt&#10;r7j/AGVNXttb/Zz+Hd5aTx3Nu2iWw8yF9y7lTDfrXy3+07p66d+2U+k6HpMc2t+Ovh5qelvJv2b5&#10;VVijN/3ztr2r/gnbbyWn7IPw+t5k2TQW8kTof4WWVgaAPpSiiigAooooAKKKKACiiigAr4y+In7O&#10;3wm8X/tEwWXxR+I2s+K/FfiC5kuNH8HyXzQ28Foi7/IaGP70fyn5n27sV9m18Zfs12ug2f7ZPx7/&#10;AOEq+zD4jS6pG+jfbpP9IfR2iyn2cN/B67aAPXPAl58DvhB8QYfhR4Xg0Dwv4pW3/tCLRoIPJlZJ&#10;P4kcj5if7oOa6jVvgN4U1v4x6F8Tbi1mj8VaPZzWUEkEmyJ45fvb1x85+tfP/wDwUnh8LW/wu0W9&#10;22kXxMTWbL/hFHj/AOP5rnzlHybfnZMda+vNK8/+y7T7X/x9eUvm/wC/t5oAu0UUUAFFFFABRRRQ&#10;B4p+1R/yKvgf/sevD/8A6Xx17XXin7VH/Iq+B/8AsevD/wD6Xx17XQAUUUUAFFFFABRRRQAUUUUA&#10;FFFFABRRRQAUUUUAFFFFABRRRQAUUUUAFFFFABXk/wC1J/yQHxp/16L/AOjEr1ivJ/2pP+SA+NP+&#10;vRf/AEYletk//Izwv/XyH/pSPLzT/cK/+CX5M/MSiiiv7NP5OCiiigDV8Wf8m6+Jv+xi07/0Rc18&#10;619FeLP+TdfE3/Yxad/6Iua+da/hXxN/5KjEekP/AEhH+pfgN/yQuG/x1P8A0thRRRX5Wf0KFfs/&#10;+xz/AMmy/D7/ALB3/tRq/GCv2f8A2Of+TZfh9/2Dv/ajV9LkX8eXp+qPxTxW/wCRXh/+vn/tsj2m&#10;iiivtj+XwooooAKKKKACiiigAooooAKKKKACiiigAooooAKKKKACiiigAooooAKKKKACiiigAooo&#10;oAKKKKACiiigAooooAKKKKACvzd8AfDjR/G37P8A+1XpV5BY3XxE/tzVprt5I1e6hRP3lv1+ZUwv&#10;FfpFXxx8T/jF+yz8DP2j7/xR4l8QQaP8RpdOa01NLGC5uIpo32j/AEhIUZPM2qPvfNigDy/4i6x4&#10;cPwE/Zr+M2gWGnR+O7fVNJsbae1RUe6ST9zdRFV+93PtX6L1+anw+8bfsLaT8Z9N8VaF4kvX12W+&#10;8zT9LntL5tPtbmVtu6KEw7UOa/SugAooooAKKKKACvA/2otYttB1v4J312JjAvj20h/cQPMxZ7S7&#10;RfkVSTy34da98rxT9oj/AJG34I/9jxD/AOkF7QB7XRRRQAUUVj+JPEmm+EtFvNY1i8h0/TLOIy3F&#10;1O21I1HUk0m1FXewm1FXexdvLuGxhkuJ5EhgiVnd3baqqOpNfN3xU/bz+HXw7uZ7HT7ibxVqESSb&#10;v7KCtAkgXKK0rYBDeqbq+Y/ix8YvGf7Y3xLtPB3ge3urbw+krfZ4Q7R+YnRrm4YfdXb/AA/1avHP&#10;it8N9N0z4iaf8Ovh/dSeNdYV/KuLyy+5Nct/ywRem2P+/n6/dr5PE5rWqJ/VF7t7cz6vskTw5hMd&#10;xdmSwmXpRoQd6lV7Rgviavpe21+uuiTPoXR/+CnevF7oXPgqxm3SM8P+nsmyP+4fk+Yj1rjfgXrT&#10;/Hz9sew8R6npP2i3uruTUprX5riK18uL90d3oHVce9c78KNB1z9lP9q/w9oPiuFJkvWis7iG18uZ&#10;LmK4+SP738Il257/ACV+rFhoun6Y2+1sba2c8b4YlU/pUYbD4jHSTxFXSEtYtI9rjjg+ngMyw9TA&#10;4hywk4xnBStJtrf3tH56rS/yNKiiivsDyAor5l/bT/aau/2ffCel2+gC2fxPq03+j/akZ0hgT78m&#10;Ojc7VxkfezVT9kT9sGw+O1iNC194NP8AG9qhd4kOyK+Qf8tIh6jun41xPGUVX+rt+9/WnqfTR4cz&#10;KeV/2xGnejf52Wl7dr9T6lr50+IP7dfwm8Bf2pb/ANuSa5qthL5EmnaXAztI27a2yQ4jbH+/XB/8&#10;FAf2jP8AhXPg8+BdEnki8Qa5Fm4ubadUazttwznvmT7vbjdzXHfsxfsCeHNW8DaP4p8fxXd1ql80&#10;d9FpeWiSGPqscykZbPeuSviq0631fCpNrdvZH0OV5Dl2Gy1Zxn05RhN2pwj8Urbv06dO9z0n4f8A&#10;/BQ/4e/EDxhpXhuLTNc0y41KdbaG6vYYxF5jfcU7HJ5Py9K+rm6V+e37ev7MWh+CPBmk+NPA+i2u&#10;hQaZKIdRgsFWIbHYbJc5zuD7V4/v16f/AMNFDxR+wlqvjPUILk3zabLo9x5KKv8ApLfuPMX5vubm&#10;VvWoo4urSnOlirXirprqjfMshwGOw2EzDI1JU6s/ZyjJ3cZt6fetd+x8/wD7P1tH8df269V8Ux6d&#10;Je6NbXt1qbpeuu+2VeIG25/hl2YxX6d18Lf8EwvAhsfBviXxZc6fGkl/cLa2d6WUu8SD96vqo37a&#10;+6a0yuDWH55bybZzcd4mFTN/qlL4KEY018ld/O7s/Q+Av+CpHhBf7O8FeKvtb+bDLJpv2bZ8vzKZ&#10;N+f+AV9dfAfxPe+Nfgx4M17UfL+36hpUFxN5KbU3MnYV4v8A8FGPC1jrX7O13qlwH+1aNe289qUf&#10;5dzyLEc/8Bc1q/sAaxea5+zNoTX1y109rc3NrFv/AIIkk2on0GKzp/u8xmukop/cdONaxnBmFqvV&#10;0aso/f71l+Fz6WrmfH/iq28C+Ctc8RXaSy2ul2U13LHCPnZUUscZrpq+dv25PHMngb9nLxILW6tY&#10;L3VFXTVSb70qSsElCD+9sLfSvUr1PZUpVOyZ8LleEePx9DCWvzyivk3Z/gfNH/BNLwdJ4h+I/i7x&#10;pd2ZuobWD7PbX0773jnlbc3fO4p1NfpBXyB/wTU8IronwLvNaF08x1vUJHaEpxD5WY8e+cZr6/ri&#10;yyn7PCwvu9fvPqOOMX9bz/EWekLQXlypJ/jcKKKK9Q+DCiiigAooooAKKKKACiiigAooooAKKKKA&#10;CiiigAr84P2i3vPhL+3Do/iuRINQXUJ7K9t7WN2T5dv2bDnH3tyM1fo/X58f8FG9Gu9A+JXgbxjv&#10;gmtvs/2ZIPm3eZBL5xz/ALJ8xa8DOov6sqi+y0z5niFNYNVVvCSZ+g9FYHg7Xz4o8JaPrLQ+Q2o2&#10;UN00O7dsLxhtv61v17yaklJbM+kjJSSkgoooplBRRRQAUUUUAFFFFABXjKftA/C/4mXHxE8HrrH2&#10;2XwxaSDxDa+RInkxHcG+bb833T92vZqwLXwT4fsLvUruDRrGG51Jdl7NHAqtcL/t/wB6gD8xft3/&#10;AATpb/lpJ/4C3v8A8RW94Buf2Am8b6Evh6ST+3ft0P2H9xe/6/d8nVMfer9A/wDhR/w+/wChJ0D/&#10;AMF0X/xNPtPg14DsrqO4tvCGhwXETb0kSxj3K3/fNAHa0UUUAFFFFABXn/gD/kd/HX/X9F/6Lr0C&#10;vP8AwB/yO/jr/r+i/wDRdAHoFFFFABRRRQAUUUUAYvimNZdCuleG3nT5f3d1J5UR+b+Jq04PlgT/&#10;AHV+7Wb4rZE0G68yS1jX5fnvv9V97+KtK3/1Cfc+6Pufd/CgCeiiigAooooAKKKKAMO7t9/ieymF&#10;ur7YJE8/zvuf7Oz+KtysK6jj/wCEpsW2WO/yJPnkf/SP+AL/AHfWt2gAooooAKKKKACoZ/mgfjd8&#10;tTVBcf6l/ufd/joAzfC8P2fQbSP7OLXan+pSbztn/Au9bNY/hVUTQbRY0tUXZ0sX3xf8BNbFABRR&#10;RQAUUUUAFYWvW/m3mlN9nSbZcbt7zbNn+1/tfSt2sLxBHG95pW9LFitx8n2p9rj/AK5f7VAG7RRR&#10;QAUUUUAFFFI3SgDxz9pb44WvwN+HNzqSssmtXYNvp0B/jlI+99B1r8a/iVrFz8X/ABFo9tNqM+pW&#10;Nv5lzqLvDs3zmQ/uw/8AHXuH/BRX4/XHjf4qSaLob+e1oW06wVOg/wCesn516R+wj+zYnjaXQtQ1&#10;o3d74d8OxfNHfR5inumbdtT+8nc18fXq1cVXfsnrtD/26fy6H9G5RgMFw/lUPrsdFapiHbe8W6WH&#10;TtvJNOa7Oz0Z9Y/sR/Br/hVPwjgubu3SHWNZC3cq/wByLH7pPwBr6PqCKJIY1RF2KvyqtT19Rh6E&#10;cNSjShsj8IzbM62cY+tj6/xVHf07JeSVkvQKKKK6DyQooooAxfFMX2jQruPyEutyr+4ebyt/zf3u&#10;1eG/tl/Gy3+D/wAJbtTL5F5eW7fcb5kiC/N+f3a9w8XNEvh69aZLV4lTe4vX2xcc/NX5LftL+NNS&#10;/ao/aMtPCdhbzT6RbTK93DD911X5Yovx+9X02Q4T2+I9s1dQtZd5P4U/JWcn5RZ8pxDjFQw3sE7O&#10;d7vtFfE15vSKXeSOi/YV+BWofGLxfd+NPEMGyPUHW4n+T/U2o/1cCn/ar9Wba3hsrdIYUEcUa7UR&#10;eiqK4f4L/DOx+FfgHTtGtrdIbjyle5I/jk28/l0r0Ksc5zD65WVOm704XSv1bfvSfnJ6+ll0Nsjy&#10;36jRdWatUnZv+6krRgvKK09bvqFFFFfPn0oUUUUAYUdv/wAVbPN5CD/RFTz/ADvm+993Z/7NW7WE&#10;kcf/AAlkjbLLzfsi/OH/ANI+9/d/uVu0AFFFFABRRRQB8bftf6lpvgX9pL4D+Jn03z9Qurm/0hp0&#10;+/5UsH8gzVpf8Ez/ABDfa3+zpNBfSpMuma/qNjbYTG2NZvlH/jxqj/wUYn03wppPwp8bXVgL290T&#10;xfaLF8+z93L8si/jxVr/AIJ8+I9Key+LPhfTbOSy/sbxfcyug5i2XHzoqfTHNAH13RRRQAUUUUAF&#10;FFFABRRRQAV8Yftu67+y3L4j0rS/jJrY0jxZHFvtr3RhP/aMEXdWkgRyin0fr2r7Pr8+PhP4z+Gf&#10;ws/bg+Oln8Rtc0A67rVxFdaTquo3UDxQ22357RpGbETg7fkbHSgDkvg78V/2GPgz4wt/Emk+MNV1&#10;nXY/ks7vX7S/vXs8/wDPLfD8h96/Sy1u4r21huIX3xSqro/qpryFfjV8AWdFXxt8Pd/8H/Exsv8A&#10;4qvX4HilgRoSjxMvyFPu7aAJ6KKKACiiigAooooA8U/ao/5FXwP/ANj14f8A/S+Ova68U/ao/wCR&#10;V8D/APY9eH//AEvjr2ugAooooAKKKKACiiigAooooAKKKKACiiigAooooAKKKKACiiigAooooAKK&#10;KKACvJ/2pP8AkgPjT/r0X/0YlesV5P8AtSf8kB8af9ei/wDoxK9bJ/8AkZ4X/r5D/wBKR5eaf7hX&#10;/wAEvyZ+YlFFFf2afycFFFFAGr4s/wCTdfE3/Yxad/6Iua+da+ivFn/Juvib/sYtO/8ARFzXzrX8&#10;K+Jv/JUYj0h/6Qj/AFL8Bv8AkhcN/jqf+lsKKKK/Kz+hQr9n/wBjn/k2X4ff9g7/ANqNX4wV+z/7&#10;HP8AybL8Pv8AsHf+1Gr6XIv48vT9Ufinit/yK8P/ANfP/bZHtNFFFfbH8vhRRRQAUUUUAFFFFABR&#10;RRQAUUUUAFFFFABRRRQAUUUUAFFFFABRRRQAUUUUAFFFFABRRRQAUUUUAFFFFABRRRQAUUUUAFfA&#10;P7MqeAf2e/jJ8ZfC3xVutE0jxlrOuS65aarr8kaRX+mStmLy5JePkbf8tff1fnp+zZ+z14N+J/xl&#10;+Ni/GzRLXxV8Rk16Rrey175zHpX/AC7yQqf4D03L6UAfVVj8XPgTPewQ2fjD4fSXUrqsSQajZF3b&#10;+Hbhutew14XY/sQ/AfTL6C8tfhZ4cgurd1likS1+ZGVsg17pQAUUUUAFFFFABXin7RH/ACNvwR/7&#10;HiH/ANIL2va68U/aI/5G34I/9jxD/wCkF7QB7XRRRQAV8B/8FIvGk99rXhTwVpt7PNKEa7vNKgRv&#10;3zOyrb/75/1uFr78r83vH9tcfFj/AIKBWmi6jdfZIdP1GG3t3gT5vKgj+0BT9WzzXg5zJvDqjHeb&#10;SPmOIJyeFjQhvUkonui/Ci4/Zr/Zb8Q3Xw/srq58dXNnBLNdC2aW7kldkDKqDn5AzYHbrXEfsHfs&#10;x3/heS8+I/jnSng1+5ZjpUF2W+0QqxbzJnQ9HfPHfBbj5q+5KK7FgKUZwktoLRdPU/RcuzeplWUV&#10;cowcFFVGuaS+JxS+H06vvdrqfAv/AAU0+FM01noHxC060QizzYajPCjGUIfmhcsOAi4cfV1r6h/Z&#10;p+Klp8Yfg/4f16AeVcrELW6h+b91PGArLkgbuxz71r/HPwBF8UfhN4n8MyxtNJfWTiCNH8stOnzx&#10;fMenzqlfHv8AwTL8eXVjqXjL4eagLoyQf8TC3i3q0Vtsby5h/vFmT/vmuZ3w+PXaovxR9lFrOuEp&#10;RetTByuv8E+/o/wSP0ErJ1zWbPw5ot9qmoP5NlZQPcTybd2yNF3MePYVrV8S/wDBSL42r4c8EWnw&#10;/wBOnU6jrf76+27W8m1RhhTzlS77ccchGr0sTXWGpSqS6fn0Pi8kyqpnWYUsDT+09X2S1b+48N8F&#10;afrf7cn7UUevajZbPCunTK1x5ce+CG1jyY4m34y0n3T35Y4+Wut/a4/ZCvfhTqf/AAs34XJNY2Fo&#10;63N1Y2J2y6cw/wCWsWP4PUdvpX0/+xl8Fk+DPwc06G5gSPXdXC32oOdu7cy/JHuBOdq/1r3qSJJo&#10;mR1Do33lavJo5dGrQbrfHLW/VM/QMw4zq4DN1HLbfVaK9mofZlFaNvzfR9kvNP8AMf8AZL+Emsft&#10;NfGa++JnjRJ30qzuEu3uY02Q3l2jLtiXP8I+8dv071+noGKqWVjbWEIhtoI7eIfwRJtWrlejhMKs&#10;LBxvdvVvufF8Q59Vz7Eqq4clOCUYQW0Uvu3ON+KPw+0z4peA9Z8LarGhtdRt2h3sgbyn/gkA9VbD&#10;D6V+N/iXXPFnwy0zxV8K7uf7PY/2kH1C2G1y8sPC/MCRt6N9a/cKvmX45/sReFvjj8RrTxZe6nd6&#10;ZKVjS+tbZFZbtU/2j9w7flzXFmWDniIqdH4lp8j6jgjiXDZLUqYfMdaMrSWl7Tjs0vPv0aR3H7LH&#10;w1Pwp+BXhjRLi3e1v2g+13sEkyy7J5Pmf5hxivYqrWtslraxQp9yNFVfoKs169OCpQUI7I/OsZip&#10;43E1MTUd5Tbb+bueP/tWeFrLxd+z345tL8MYoNMlvkKPtPmQAyp/48orwT/gl3rF7ffDPxXYT3Tz&#10;WljqUf2eF/uw749z7fq1fY2taLZ+I9GvdM1CCO8sbyJoJ4H5V0YYZTX5y/sFXk/wu/ac8TeCNXtp&#10;oNSvIbixMEbq0UEkLGRt3P8AdXAxXkYlezx1Gr0d18z9CyT/AG7hjMsCn71NxqpeS+Jr0S18j9L6&#10;/Pv/AIKjeLZGfwT4VS0Xa5k1L7UX/iH7rZj8a/QSvzD+J1rH8ef+CgVtpFtpkmoWNhqMNje2l06h&#10;Xitv+Pg9fuYVvc1eaSboKlHebSMuAqUFmssdV+DDwlN/JW/V/cff/wAEvCMvgH4TeEvDlxJDJcab&#10;pkNvLJbjCM6p8xFd7TERYowqjaop9erGKhFRWyPz6vWniKs61T4pNt+rdwoooqzAKKKKACiiigAo&#10;oooAKKKKACiiigAooooAKKKKACvmb9vX4fx+MPgbfapGlsL3QJVvkmnHzLF0kRD2LfLX0zXO+NfD&#10;Np418J6tod9BDc2l/bvbtHMNyHcvGfxrlxVH29CdPujjxlBYrDzov7SaPB/2A/GU/in4AWllPb+X&#10;/Yl5Np6SeZu85f8AW7vb/WY/Cvpqvzt/YA1e+8D/ABv8X+A7lUuBJFKs9xG52JJbSFPlH+1v/Sv0&#10;Srhyms62EjfeOj+R5uSV3XwML7x91+qCiiivYPeCiiigAooooAKKKKACvCPFH7cHwQ8F+Ir/AEHW&#10;fiDpthq1hK0VxaSbt6OP4ele7188/H34D/DPSPA3jbxufhh4d17xJb2NxqO+4sVd551QnLUAR/8A&#10;DwX9nz/opulf+RP/AImrekft2/AfXtVtNN0/4i6VdXt5MtvDCm7Lu3AX7teM/sIfslfB7WfgN4b8&#10;bX3hvRvFfiLxAjX17fXcCypDKWbdDGnRFX7u2ub/AGzPgn8OP2ffFPwv+I3gjw3o+j+L38T2mn/2&#10;PHar5OpwSt+8Zov7y/L81AH6E0UUUAFFFFABXn/gD/kd/HX/AF/Rf+i69Arz/wAAf8jv46/6/ov/&#10;AEXQB6BRRRQAUUUUAFFFFAGP4pl+z6DdP56Wu0L+9kg81V+Yfwd60rc7oI/4vkWs3xPI8WiXLJNP&#10;A3y/vLWHzXHzdlrSg/1Mf+6v3qAJqKKKACiiigAooooAwbuVU8V2MfnWqs0En7t0/fH/AHT6VvVi&#10;XNxt8SWcP2rZut5G+z+Ru38/e39vpW3QAUUUUAFFFFABUM//AB7yf7v8VTVFMdsD/wAPy/lQBl+F&#10;JFl8PWLLJbzq0f37RNkX/ARWzWT4YuPtWiWkn2j7UGT/AF/keTv/AOAfw1rUAFFFFABRRRQAVha9&#10;MI77R1aS1TdccCePczf7no1btYmuXH2e+0pftXkebcbdn2fzfM/2d38H+9QBt0UUUAFFFFABXg37&#10;XPx0t/gt8Mb14p9muaijW9isZ+ZDt+aX/gNew6/r1j4V0O91bUpktrKziaaaVuiqO9fip+2Z+0Fq&#10;fxh8WXdyjsHv5DZaZadPJt933vr615GYYl0oqjTfvz0Xkur+SP0Xg3I4Y+vUzLGRvh8P70l/PL7F&#10;Nd3KVlb5dTivgj4T1X49fGPzoUlnlvLj7Fayfewu755a/bf4SeD9O+HPhseF9Mkgey0wRwjy1w+7&#10;b8zP/tE18v8A/BNb4BWvgj4er4uvLbF9dp9msXfqkC/eb/gTfpX2NpFx5uqarH9r8/y5l/d+R5Xk&#10;/L93d/HWWWYeMU8Rb4rJeUVt9+7O3jjN6lWrHKOe/spSlUa+1Wl8Xyh8EfJG3RRRXuH5aFFFFABR&#10;RWTr2uWnh3SLrUr+YQ2lqjSyO3YCnFOUlGKu2ROcacXObslqz59/bR+LzeAPAyaNYwSX2pasjgWU&#10;DqksiBfupnuTXhH/AATV+Ad1Yi+8f+Ibd11O4maUvId2+Vv4d3/TMfzrwz4u+Or39rT9rPTNGSGe&#10;bR9GdZpbeN9mz/nkm5ef9o1+rPw+8HWfgTwhp2i2SBYYIuT/AHmP3mr7bFNZTgvq8f4jXL83fnfq&#10;tKd/8R8HhYPOMYsTP+GnzfJW9mvR61GvOPkdTRRRXxB9+FFFFABRRRQBhRzL/wAJhMnnW2/7Iv7v&#10;Z+++96/3a3axFuP+Kokh+1ZH2ZW+z+R/tfe83/2WtugAooooAKKKKAPlb/gpPYaf/wAMs67rF7a/&#10;apdFvrLUbbH3kdJ0zj/gO6uC/wCCc80S+OvjgWnjE2p6jYatDCH+dIpbdu3tX0L+114c07xT+zZ8&#10;RbLVbZLq0GjXE2x/76LvRvwZRXw//wAExdcuvFP7RHinXLjSbrSIL7whYfZ0uv8AlvEjKnmr/sll&#10;oA/UGiiigAooooAKKKKACiiigAr4d/aqu/2Y/hl4w1GTxH8Jbf4g/EK9RtWv9O0TSvtd6kH8dzO3&#10;3EX/AHjX3FXwBo15ZaP48/bK0vxBPFB43v7ee706O6k2XE+lfY5PK8nPOxe+2gCzoej/ALI9/ffD&#10;CHUfhDpOhJ8QdOW+0a6vtOX7P5rNhbZ3ViFlP5V93W0EVnBHFEgjijXaqD+FRX5tfE/xBon/AA7k&#10;+DXhIXEM/jnW4NJTw3Yxuv2t5xPH+8Qddo7n8K/R/SEni0mxjuObhYY1l/3to3UAXqKKKACiiigA&#10;ooooA8U/ao/5FXwP/wBj14f/APS+Ova68U/ao/5FXwP/ANj14f8A/S+Ova6ACiiigAooooAKKKKA&#10;CiiigAooooAKKKKACiiigAooooAKKKKACiiigAooooAK8n/ak/5ID40/69F/9GJXrFeT/tSf8kB8&#10;af8AXov/AKMSvWyf/kZ4X/r5D/0pHl5p/uFf/BL8mfmJRRRX9mn8nBRRRQBq+LP+TdfE3/Yxad/6&#10;Iua+da+ivFn/ACbr4m/7GLTv/RFzXzrX8K+Jv/JUYj0h/wCkI/1L8Bv+SFw3+Op/6Wwooor8rP6F&#10;Cv2f/Y5/5Nl+H3/YO/8AajV+MFfs/wDsc/8AJsvw+/7B3/tRq+lyL+PL0/VH4p4rf8ivD/8AXz/2&#10;2R7TRRRX2x/L4UUUUAFFFFABRRRQAUUUUAFFFFABRRRQAUUUUAFFFFABRRRQAUUUUAFFFFABRRRQ&#10;AUUUUAFFFFABRRRQAUUUUAFFFFABX59fC79kP4A/tPa/498UWNr4307VdO8RXml30l1rTRO86tud&#10;k25/dktwK/QWvg3x3+yB/wAKy8b+JPiBqH7U+t/Dq58UXbPNPPJb2iP825IdzygNsHyigDvdI/4J&#10;m/B/RNXsdStrrxb9ps7iO5i8zxDOy70bcua+ta+Jvhp+z74i8bXUOreHP2xvEvjTT7G6j+0pp09v&#10;cRNtbPlOySnGelfbNABRRRQAUUUUAFeKftEf8jb8Ef8AseIf/SC9r2uvFP2iP+Rt+CP/AGPEP/pB&#10;e0Ae10UUUAZHiPXYfDmgalqk6M8FjbyXTon3mVF3nFfn5+wT4dbxz8ePFHjWew+02Fkk80M106u9&#10;vPcS5T33eV5vzV9QftoeOV8E/s++JHjvn0/UNRVNPtHizuZ3b5lHplFkrgv+Cc/ghNB+EGp67LaT&#10;217rN82Xm3Ks0ES4iZP9n5n5r57Er2+YUaXSKcn+R8tjP9pzXD0OkE5P8kfW9FFFfQn1IV+Xnxu0&#10;v/hlf9svS/Emlh9N0K9uItQLyWreQkUrbLmNMff2rz9WFfqHXzD+3l8EV+Knwcu9WsoI38Q+HFa+&#10;t3AUO8A/10e44wNvz/VBXlZjRlVo80PijqvkfecG5lSwOZfV8U/3NdOnLt72ifyenkmz6KGq2S6O&#10;NTadEsPJ+0ee/wAqrHt3bjnoMV+aHw3T/hqr9uKfXHiu9Q8O2Fw19++nXdDbQ/6jvynm7eB/fqLR&#10;f2sDF+xVq3gya7nt/FMMsei2skDKjmzf5y33t7DYroxx/GtfSn/BOv4Xr4O+Cp8Q3Nt5WpeIrj7R&#10;5m9X32yfLFjHT+KuGVVZjWpU4/ClzP8AyPrKOXVOC8vzDF1v4sm6NPpo9XNfL8VY+tKKKK+jPxcK&#10;KKKACiiigAooooAK/Mb48snwI/bt07xPFJe6Jo97e22o3d7hnWaOXH2rZx8y8uCor9Oa+A/+CpHh&#10;GP8As3wV4q+0P50Usmm+Tt+XaymTfn/gNePmsX9X9pHeLTP0fgKtFZv9Tq/BXhKD+av+nU+0/HHi&#10;+18G+BNa8Szo9xZ6bp8t86Qj5nRE3/Lmvgj/AIJoeDpNd+Ifi7xpdWK3Fvaw/Z7e8mdWeGeRtzAd&#10;+Uzk11n7Tfxqj8TfsMeFZ7qdLzVvFCWltPPZbRFDPFtlmV8H5f8AVldteufsCeBG8Hfs8aRcz2MF&#10;pf6zLJfyTJtZpo2b9yzY/wBjFYOaxWNppbRXN96PRo0J5BwxjZVNKlap7L5Qbu902viT0Ppiiiiv&#10;fPycKKKKACiiigAooooAKKKKACiiigAooooAKKKKACiiigAooooA/Nb45aY/wD/bS0rxDYQWr2mo&#10;3cGpxWMLtEv71vJl3+5fe9fpTXxZ/wAFHfhbPrXg/RvGmn2kbS6SzW2oTRxs032d/uNkfwI27r/f&#10;r2H9k34wab8WPhJo5huIl1jSLaOy1CyV2Z4GUFEY55+ZV3Z+tfO4K2GxlbDy0UveX6nyuXuODx+I&#10;wj0UnzR+e9j3Kiiivoj6oKKKKACiiigAooooAKrXdpDe2stvPGk0Mqsjo/3WU9RVmuF+Nni298B/&#10;CLxf4i0+Pzr/AE3TLi5t09XVTtoA+E/iz+zt4Y/Z38Y3lv8AD39ph/gwNWuPNbws91vRWdv4Iw25&#10;R6fLXqXwJ/ZL8N6X8aY/EfxA+K118XPibokK3FvZajOv/EvV/uzLDkn6NXyz45/Z48KWH7CejfGH&#10;UM+KPiV4m1Ow1G78R3c7Syo8tz80af3V/hNe+ftqeANN+FHiP4WfHTwtcPpHj2XXNM0m6SF/k1KC&#10;VdjK6fxYUUAff1FFFABRRRQAV5r4J1SzsfHPjpbi7ghb7bH/AKx1T/lktelV5f4R8P6brPjrx1Je&#10;2MFy6XcSb5E/6Z0AelW9xHdRLLC6SRN91lqaq1nZwWFulvbxpDCv3UTpVmgAooooAKKKKAMfxKG/&#10;sS52fat/y/8AHids33v4a0rf/UJ9/wC7/H96s3xNbtdaLdRpbyXLNtAhhn8ln+b+/wBq04F2wIuN&#10;vy0AS0UUUAFFFFABRRRQBh3Jk/4SW1UPdbPIk+RE/wBH/wCBN/ercrFuUY+JbVtl1tEEnzo/+jj/&#10;AHl/vVtUAFFFFABRRRQAVFL/AKh/93+Gpail/wBQ/wDu/wANAGd4aZ30O1aR7qR9n375Nkv/AAIV&#10;rVleGldNEtVdLqN9n3L598v/AAI1q0AFFFFABRRRQAVh65JKl7pQWS7RWuPmFrHvVv8Af9FrcrF1&#10;pHku9LKx3bhbj5jaybUX/fHdaANqiiigAoor5x/a8/aLtPg54LudM0u6RvFmooYraJH+e2U9ZT/S&#10;ufEV4Yam6tR6I9fKcrxWdY2ngMHHmnN29O7fZLds+Y/+Cgv7UcV9ez+EtI1Fo9B0nI1GSF/lup/7&#10;nvt/nXx/+zf8ItV+M3xJ01pUzqmsTbId/wAyWcHdvyrjNUuZPij4zktWkefR9Ol826c/8vM9frd+&#10;wv8As9f8K08H/wDCV6vBs17WIl8mN1+a2t/4V+pr42nCrjq/LP4p6y/ux6R9X1P6WxmJwPC2Uqth&#10;7OlQvCiv+ftfadZ9409VHzTt9k+kvCXhq08HeGdN0OxXZaWEC28Y9lAp+kM76nqoaS6dUmXYk6bU&#10;T5f4PUVtVi6QjLqOqs0d2ivMux55NyP8v/LP0FfcpKKstj+VqlSdWcqlR3k3dvu3ubVFFFMzCiii&#10;gAr4O/4KE/tIL4P0t/Dlk/mLAV8yGN/mubk/6uL8Opr7Q8a+KLfwZ4X1LWbpgsNnC0p/pX4/+ENG&#10;1z9q/wDaHu9cl/0qyt75rfToD8yST/xyn/ZWvtOGsNzVXinvG6i3sna7m/KEdfVpHwnFGMtSWDW0&#10;rOSW8le0YLznLT0TZ9If8E9PgPd+H/B+s+PNdE/9u3Ts5e1h3y+a/wB7b/u9K/QyD/UJ1+7/ABVx&#10;mj+DbfwP8OoNEsIZ5EtbdUb7C/lSu38TBvU12cX+oT/d/irwMyxaxmIc6fwLSN+y/V7vzZ9HlODe&#10;CwyjUXvy96Vu76LyWiXkiWiiivKPYCiiigAooooAxFaT/hKXXzLryvs6/J5f+j/e9f71bdYwRv8A&#10;hKHby7vb9nX59/7j73p/erZoAKKKKACiiigDm/iHoVn4o8BeINI1CPz7O80+eGZM7dytG1flr/wT&#10;4+K8d/8AtVeFvC2iefBY6d4VudG1GO6TfveCZ3TYf++a/Wa4t47q3eGRA8Uisjr6qa/Ij9mbxj4H&#10;+HX7c2jeE9L0Gey1eDXNasLm+T5/PWXmFWbrtTa1AH6/0UUUAFFFFABRRRQAUUUUAFfBP7WXxy/Z&#10;C+IXifUfCXxW1GdPE+gzNYTXdjp12l3bEN88azxx8oe/avvavJPEHx0+Cmha5fafrnjfwRp2sWsv&#10;lXdpfajaJcQy/wB11Zs7qAPiH4I/GX9hD4HeIrfWvDet6jea1F8lnd6vp1/dvZ54/c74vk/4DX6Y&#10;2l3He2kNxD88UqK6n/ZNfAP7dPxj+F2peFvBmqfDDXfDniL4rWevWsXh5NAnhuZvnb96jiPP7p0+&#10;X5uOa++tMad9OtWuk8u4aJfNT+623mgC5RRRQAUUUUAFFFFAHin7VH/Iq+B/+x68P/8ApfHXtdeK&#10;ftUf8ir4H/7Hrw//AOl8de10AFFFFABRRRQAUUUUAFFFFABRRRQAUUUUAFFFFABRRRQAUUUUAFFF&#10;FABRRRQAV5P+1J/yQHxp/wBei/8AoxK9Yryf9qT/AJID40/69F/9GJXrZP8A8jPC/wDXyH/pSPLz&#10;T/cK/wDgl+TPzEooor+zT+TgooooA1fFn/Juvib/ALGLTv8A0Rc18619FeLP+TdfE3/Yxad/6Iua&#10;+da/hXxN/wCSoxHpD/0hH+pfgN/yQuG/x1P/AEthRRRX5Wf0KFfs/wDsc/8AJsvw+/7B3/tRq/GC&#10;v2f/AGOf+TZfh9/2Dv8A2o1fS5F/Hl6fqj8U8Vv+RXh/+vn/ALbI9pooor7Y/l8KKKKACiiigAoo&#10;ooAKKKKACiiigAooooAKKKKACiiigAooooAKKKKACiiigAooooAKKKKACiiigAooooAKKKKACiii&#10;gAr4T/Z9+DPhb9rDx98Tfid8U7CLxde2viK78PaZoepfvbTTLW3ZVXbEeN7/AHt1fdDSKn3nr5P8&#10;ffss/EHwt8T9c8efAn4hWXhG+8RPv1nQNctzcaZNL/z3RVU7ZfwoA4T9o/4I+FP2T/E/w++LPwss&#10;P+ERv/7fstD1DQ9K/dWmp2twzKytF/fH96vu+vknwT+yx8RPGfxL8P8AjX47/EHTvF0vhqbztG0D&#10;QbX7Pp8c/wDz3lVgNz/hX1tQBkeJ/Eun+EPD2pa5qs6W2m6dbyXNzM/RERcsa+Mx+3b8UpPD8nxL&#10;g+CE8nwUWbf/AG3/AGiv9pPZ7tv2n7L129/pXrH/AAULMn/DGfxT8ndu/sxfuf3fOjz+ldRpOl2U&#10;X7JFrYtBGlj/AMIUqNH/AA7fsVAHpHg/xdpnjnwtpXiHRrpL3StTt0uraePo6MuRXj37Sn7TFz8G&#10;r7w74U8J+G5PG/xI8SuyaToccnlJsT780z/wIKx/+CdM811+xj8M2n+bbYyIu7+6J5NtcU9p9p/4&#10;KoxyXCSOlv8ADzfbl/uIxucNtoA7D4HftT+J/EnxRuvhh8V/Ax+HXj1rb+0NOggu1u7TULYfe8qZ&#10;eN691rrv2iP+Rt+CP/Y8Q/8ApBe15T+1OVtP2yP2X7q2IS+l1HUbd9n33gMC7v8AgNd/+1hqmoaL&#10;dfB2+0rRZvEOoR+OIPK02CaOF5v9BvejyMEHr8xoA+gqKxPCmrajrvh2wv8AVdFn8O6hPGHm0u4n&#10;jme2b+6zxsUb8DW3QB8Sf8FMfF0tn4T8JeHEt0eK+vJL5pt/zI0CBQuPfzq+j/2d/Clx4J+CPg3R&#10;rueOa4ttPj3yQ/dJf5+/+9Tfiv8AAHwh8abzRbrxTZzXjaS7Pbok7Ijbtu5XHcfKK9DtLSGyto4I&#10;USKGJAqIv3VUdK8qlhZRxlTEzejSS/U8Whg6kMfVxdTaSSXp1/Et0UUV6p7QVn6np1rq9hdWN5Cl&#10;1a3UbRSwuPldWGCp+orQoo33Gm07o/JPxf8AsWeNIP2gJPB+naFqUnhq5vlaDW0g/wBHS0Zss2/7&#10;isi7vkJzwPWv1a0bSItH0ixsIf8AV2sSxL9FXFaVFefhcFTwjk4faPr8/wCJ8ZxDChDFJL2Stp1b&#10;3k/Wy02CiiivQPjwooooAKKKKACiiigArwb9tXwbP43/AGcPF1rbyQwzWkS6jvmH8MDCVgPchcfj&#10;XvNZWs6NaeIdHvdM1CCO7sbyJoJoJV3I6MMFTWNamqtOUH1Vjvy/FywGMo4uO8JKX3NH4mWmr6r8&#10;SdO8BeAtOske5sp5rW0xNs+0y3M+75s8L/dr9rvDWhWnhjw7p2k2FtHZWNnbpBFbQjakaqvCivzf&#10;/ZI/Zr8YaB+01BN4o8GXVpo2gtczPdX0OLfzF3CFonPyy/PtYbM+tfp1Xh5PRnCE6lTd6a9kfqvi&#10;RmWHxOIw+Dwck4RTneLuuao7vq9evz7BRRRX0R+NhRRRQAUUUUAFFFFABRRRQAUUUUAFFFFABRRR&#10;QAUUUUAFFFFAGL4m8M6b4w0G+0XV7WO90y+iaK4gk+66mvzf8Ga/ffsU/tMalpV6k83hq9dYXUOy&#10;o9s7Zim3Pjf5e7aW/wB6v06r5y/bR+Ad38bPh7BPocEc/iTRnaa2R32edEy/vIvqdq4zXi5lhp1I&#10;qvR/iQ1Xn5Hz2cYSpVhHE4f+JT1Xn3R9BWd7FfW0dxBIk0Eiq6Oj7ldT0INW6+ef2Lr7xpc/ByO0&#10;8c2t9Y32nXbWdpHqVs0Mv2VUTZu3fex8wDe1fQ1enQq+2pRqWtfoz2MNW+sUYVbWutmFFFFbnSFF&#10;FFABRRRQAVl+Iv7NGg6n/bHkrpH2aT7X5/3PK2nfu9ttalcH8d/+SLeOf+wNd/8AopqAPgHxl+w1&#10;8QvEnw9uNC+B/wAU9H8RfBvVL1dTsdHvZ/NS2dZN+2GUZXZurttK+AHiPRPiN4J8e/tS/E/TtQ/s&#10;68jtPDfh2yRksfth+VN3y43V5R+zt4f+Jv7KfwI8EfGH4ffbfGngHWbFbvxT4Od90ts25g1xa/lX&#10;qP7Wvxt8JftDfC34J+LvB18moaY/jiwSVD/rbaXd/qpU/hagD9CqKKKACiiigArz/wAAf8jv46/6&#10;/ov/AEXXoFef+AP+R38df9f0X/ougD0CiiigAooooAKKKKAMXxVEs2hXSNBDdKduYp5PKRvm7tWp&#10;b/LBH/D8i1meK/L/ALBuvM+ybPl/4/v9T97+KtK3/wBQn3Puj7n3fwoAnooooAKKKKACiiigDDub&#10;Xd4osbj7Pu2wSL5/n7dnP3dnf61uVg3Ua/8ACWWLFLTf5Enzs/8ApH/AR/dreoAKKKKACiiigAqK&#10;dd0Drjd8tS1FP/qH6fd/ioAzfDFv9l0K0h+z/ZNqf6nz/O2f8D71r1jeE40i8PWKxx2sKbPuWL74&#10;v+AtWzQAUUUUAFFFFABWJrlr9ovdJb7P53lXG/f52zZ/tf7X0rbrC16ONr7R90do7rcfIbqTa68f&#10;werUAbtFFeBftcfH2L4J/D+RLOT/AIqTU1aKxTun96X8Kwr1oYenKrUeiPUyvLcTnGMpYHCRvObs&#10;v835JavyMz9qD9rHS/glpL6bo01rqfi+X5VtS25bZf78g/kK/Jv43fFLXfFmtSTXN0+qeKtbfZ5z&#10;/wAC/wB72Aqv448dXMN68dv5ms+Ibxt4jd97c/xua6f9nf8AZ/1X4ieP7HS4T9s8Q6i++7vSNyW0&#10;X8f/AAEV8HVxVXGVI1qq0+xDu+jfl59eh/W2W5BgeG8JWy7Lp/vEv9oxD09nHeUYvVczV+WK+H4p&#10;a2T90/YC/Zah8Z69De39v5vhvRHWW4eT/l6ueoX/ABr9XURYk2r8qrXIfC34a6R8J/Bdh4b0WPZa&#10;2yfNIcb5nP3nb3NdnX2OAwjwtN87vOWsn5n81cWcQRz7HL6tHkw9JclKPaK6+st393QKw9Ht/K1X&#10;WJPI8nzJVO/z9+/5f7v8FblYWiRIuqawyx2qM0y7ngfc7/L/AB/3TXpHxRu0UUUAFFFY3inxHa+F&#10;PD9/rF4+22s4Wlf6AVUIynJQirt6GdSpGlBzm7Jas+Kf+Cm/x0fwt4DTwXpEn/E11IqnH99+EX+t&#10;dz+wB+z1a/CX4U6Zqt3CP7VvIPk8z7yI33m/4Ea+MfD1rq/7YX7ZMt3I7zeH9Lu/95BL/F/3wvy1&#10;+umlaZb6Rp1tZWyBIIIliRPRQK+0zOp/Z2Djg6T1krN+SfvP0lLTzUOzPhcrhLM8bLGVtVF3Xk2v&#10;cXrGGr85vqVvE9v9q0G8hWD7VuX/AFHn+Tv+b+/2rUgXbAi42/LWV4rjSXQbtZI7WZNq/JfPshPz&#10;fxNWpB/x7x/7v8NfEn3xNRRRQAUUUUAFFFFAGIlrjxZJceRj/RFTz/P/ANr7uz/2atusJI1/4TCZ&#10;tlpu+yL84f8Af/e9P7tbtABRRRQAUUUUAFfjzbeAfDfgH/gpz5y+INmqp4tjMWnXSffimgd3k39O&#10;G+XbX7DV+Mn7ZXwk8QWH/BQj/hIvLSbSjqGlanLPA/8AqInnWNd3+1uWgD9m6KRelLQAUUUUAFFF&#10;FABRRRQAV8C/GL4zfsQ6D8U/FFh498N6Nc+Mre9kTVZrjw1NcO9x/FudYju+tffVfFvwHi8N+IP2&#10;zvjZN47jspfiHZahHb+HrXUUTzU0fyvle3U/eVv4mFAHA+Df2sv2Efh54hg17wzpul6JrVru8m+s&#10;fC1ykqZ4+VvKr6F+En7fPwX+Ofjuy8H+D/El1qOvXiSPDBJpdzCrKi72+d0A6V57/wAFD7bwhY+B&#10;/CcmnRadH8V/7Zsv+ESSBI/tbyG5j34X+KLH3u1fW+kaTBbWlrLLZW0N75S+a8cKp8235qANaiii&#10;gAooooAKKKKAPFP2qP8AkVfA/wD2PXh//wBL469rrxT9qj/kVfA//Y9eH/8A0vjr2ugAooooAKKK&#10;KACiiigAooooAKKKKACiiigAoqLz4/76/nR5y/31/OnZiuiWiovOX++v50ecv99fzoswuiWimJIr&#10;dKfSGFFFFABRRRQAV5P+1J/yQHxp/wBei/8AoxK9Yryf9qT/AJID40/69F/9GJXrZP8A8jPC/wDX&#10;yH/pSPLzT/cK/wDgl+TPzEooor+zT+TgooooA1fFn/Juvib/ALGLTv8A0Rc18619FeLP+TdfE3/Y&#10;xad/6Iua+da/hXxN/wCSoxHpD/0hH+pfgN/yQuG/x1P/AEthRRRX5Wf0KFfs/wDsc/8AJsvw+/7B&#10;3/tRq/GCv2f/AGOf+TZfh9/2Dv8A2o1fS5F/Hl6fqj8U8Vv+RXh/+vn/ALbI9pooor7Y/l8KKKKA&#10;CiiigAooooAKKKKACiiigAooooAKKKKACiiigAooooAKKKKACiiigAooooAKKKKACiiigAooooAK&#10;KKKACiiigDwP46fsXfDf9ofxdB4j8XR6w+pW9qtmn9nanLbp5aszfdXv81fNXx//AGSf2Uv2cPDK&#10;ax4zvvEsEk/7uy02DXriW7vH9Io92T/vdBXcft+ft8S/swS2vg7w1pv2rxrqdot2l9dputbOBnZP&#10;MK/8tH+X7tfOXwJ+N37L/hXxT/wsb4p/EnU/iZ8Up2Fw+o6joV69pp7/APPO3iMWF29m/KgCf9mv&#10;9gHV/i18R7H4h6jpuufC74cQTR3emeHr7VJbjUrzY+5GlL8xKe/6V+r9fJuif8FQP2edd1Wx0yx8&#10;WX0l3eTR28KHRLtd7O21f+WVfWVAHJfFHwBp/wAVPh54g8Iatxp+sWUlnNt/h3L978OK+MI/AH7W&#10;ll8M/wDhR0WjeHH8O+T/AGMnxG/tFfNSx6b/ALLu37/L+TpX35RQB4ivhjxX8AfhN4C8IfC7wvae&#10;LItMe2067TUL5bTybX/lrOM/ebOW21x/7TfwY8d3HxH8JfGH4Tpa3vjbw7byWFzomoTeVDqtlK3z&#10;ReYeEYH5q+nqKAPkX4T/AAl+K/xT+Pem/Fr4y6TpvhA+GrOSy0Dwzpt4t3seX/W3Dyrnr93bXeft&#10;VeI9K8JX/wAHtY1rUrXSNKtPG8DXF9fTLDFCpsb0fM7cDnFe/VVvbG2v4jFdW8d1D/cmRXX8jQB5&#10;j/w1f8Gf+io+Ef8AwcQf/FUf8NYfBj/oqnhL/wAHEH/xVehf8Ivo3/QIsf8AwFT/AAo/4RfRv+gR&#10;Y/8AgKn+FAHh/jf9tX4ZeHtZ8G2uleN/Cuq2+r6t9hvp01iL/QoPImfz2w39+NE5/v113/DV/wAG&#10;f+io+Ef/AAcQf/FVxnxu/ax+BP7PGvw6F4z1KwstXni842VlpjXUqJ28xY0OzPbdXqngPUvA/wAS&#10;/C1j4j8MppGr6LfL5tvdWsMbo3r24b1FAHPf8NYfBj/oqnhL/wAHEH/xVH/DWHwY/wCiqeEv/BxB&#10;/wDFV6F/wi+jf9Aix/8AAVP8KP8AhF9G/wCgRY/+Aqf4UAee/wDDWHwY/wCiqeEv/BxB/wDFUf8A&#10;DWHwY/6Kp4S/8HEH/wAVXoX/AAi+jf8AQIsf/AVP8KP+EX0b/oEWP/gKn+FAHnv/AA1h8GP+iqeE&#10;v/BxB/8AFUf8NYfBj/oqnhL/AMHEH/xVehf8Ivo3/QIsf/AVP8KP+EX0b/oEWP8A4Cp/hQB57/w1&#10;h8GP+iqeEv8AwcQf/FVyM/7afwyh+Klj4eXx14Vfw/Po0+oy6x/a8W2OdJo0SD723lGdvX5KzvjB&#10;+2P+z58DPFj+GPF2radBrMabprWx0xrvyf8AZk8tG2N/smvZvDd34L8Y+FrTxFo39j6loN1CLiG+&#10;gSN4Xj2/e3dKAOY/4av+DP8A0VHwj/4OIP8A4qj/AIaw+DH/AEVTwl/4OIP/AIqvMdK/bh/Zu1n4&#10;iL4LtfEOltrDXbWSTSaayWjSDsLgp5f+yPmr6PXwtojfMNJsf/AWP/CgDz7/AIaw+DH/AEVTwl/4&#10;OIP/AIqj/hrD4Mf9FU8Jf+DiD/4qvQv+EX0b/oEWP/gKn+FH/CL6N/0CLH/wFT/CgDz3/hrD4Mf9&#10;FU8Jf+DiD/4qj/hrD4Mf9FU8Jf8Ag4g/+Kr0L/hF9G/6BFj/AOAqf4Uf8Ivo3/QIsf8AwFT/AAoA&#10;89/4aw+DH/RVPCX/AIOIP/iqP+Gr/gz/ANFR8I/+DiD/AOKr0L/hGdG/6BFj/wCAq/4V83+NP24f&#10;2a/AHjx/CWreI9K/tWKVYZZLXTmuLeFm7PMiFBjvzx3oA3vDf7a3wy1Xx54z0e98beFrHR9GezTT&#10;tS/tiLZf+bBvl2/Nj5G+Xiuw/wCGr/gz/wBFR8I/+DiD/wCKrpL/AFTwJpvg+TxXdSaHB4ZitvtZ&#10;1V0i+ziH72/f021438H/ANsT9n346eMB4Z8J6tp1xrLKWhtb3S2tfPwf+WZkRd59hQB6B/w1h8GP&#10;+iqeEv8AwcQf/FUf8NYfBj/oqnhL/wAHEH/xVehf8Ivo3/QIsf8AwFT/AAo/4RfRv+gRY/8AgKn+&#10;FAHnv/DWHwY/6Kp4S/8ABxB/8VR/w1h8GP8AoqnhL/wcQf8AxVehf8Ivo3/QIsf/AAFT/Cj/AIRf&#10;Rv8AoEWP/gKn+FAHnv8Aw1h8GP8AoqnhL/wcQf8AxVH/AA1h8GP+iqeEv/BxB/8AFV6F/wAIvo3/&#10;AECLH/wFT/CqGtWPhbw5pV1qmq2mlafp1pE0093cwxpFCo+8zMelAHGf8NYfBj/oqnhL/wAHEH/x&#10;Vch4W/bU+GWs+NPGel3/AI28K6fpuj3NtFp18dXi/wBPV7ZZJGXLfwOzJx6VheAf23P2cPiV48h8&#10;IaHr+lyavcStFb/atLa3t5nX+GOZ0CMT25+btXrfxb8bfDv4IeC7vxP4yk0vRdGtRjzJLVWZ2/uI&#10;gGXY/wB0UAUP+GsPgx/0VTwl/wCDiD/4qj/hrD4Mf9FU8Jf+DiD/AOKrnfgX+0b8Ev2krjULfwJf&#10;6dql7YczWU+n/Zp9p/5aBJEBZf8AaFeyf8Ivo3/QIsf/AAFT/CgDz3/hrD4Mf9FU8Jf+DiD/AOKo&#10;/wCGsPgx/wBFU8Jf+DiD/wCKr0L/AIRfRv8AoEWP/gKn+FH/AAi+jf8AQIsf/AVP8KAPPf8AhrD4&#10;Mf8ARVPCX/g4g/8AiqP+GsPgx/0VTwl/4OIP/iq9C/4RfRv+gRY/+Aqf4Uf8Ivo3/QIsf/AVP8KA&#10;PPf+GsPgx/0VTwl/4OIP/iqB+1f8GW+X/hafhL/wcQf/ABVaF74z+Hmn/E7Tvh7KmnDxffWUmoQ6&#10;clorP5CdXY7cL+PWqfxj+Jfwv+AnhR/EXjifStG04Nti32qtLM/92NAu52+lAHGfC79tf4Y+MPCs&#10;mo67438K6De/2he2n2STV4v9VFcyRRSct/y0RUf/AIHXX/8ADWHwY/6Kp4S/8HEH/wAVXOfA39pT&#10;4I/tI3d7a+B9S07U9Qs/nlsrnT/s9xt/vBJEBZfcVV+OX7UHwM/Zx1Wy0rxzf6fp+pXKNKlla6c1&#10;1Kif3nSNG2A9t1AHW/8ADWHwY/6Kp4S/8HEH/wAVR/w1h8GP+iqeEv8AwcQf/FVtfDjxF4C+LfhC&#10;x8T+Ev7K1nRbxA0V1BAv4qwxkMO6muo/4RfRv+gRY/8AgKn+FAHnv/DWHwY/6Kp4S/8ABxB/8VR/&#10;w1f8Gf8AoqPhH/wcQf8AxVehf8Ivo3/QIsf/AAFT/Cj/AIRfRv8AoEWP/gKn+FAHnv8Aw1f8Gf8A&#10;oqPhH/wcQf8AxVH/AA1h8GP+iqeEv/BxB/8AFV6F/wAIvo3/AECLH/wFT/CuMl8a/DyL4pQfDpk0&#10;5vGE2ntqY05LVWZbYNt8xjjA5oA5nxZ+2D8I9G8K6zqVj8RfCWoX1nZT3FvaDWIP38iRsVT73c/L&#10;Xpfw98SS+MfAPhrXp4Pss+raZbXzwKfuNLErlfw3V5/8c/jH8Kv2b9Bsdb8di10uwvbj7NbvDphu&#10;Gd9ufuxoTWD8Ev24Pg9+0B4x/wCEV8C69dahrC27XHkSaXcW6eWmM/M6AfxUAfQVFeF/HL9tP4Sf&#10;s663a6N438UCy1aeLzhZWtrLdSonZnWMHZntmvTPh98QvDvxU8Jaf4m8LarBrOi3yb4bq3fI91Po&#10;w7qaAOoooooAK838WeKvCHxH8O+N/CNp4s0s3tvp81vqaQXUbvYK6Mu6Vc/L+NekV8K+IP2nP2SP&#10;gv8AEz4jafeedp3inWHax8R+Rpdy/wBp9VyFx/F/DQB6n8A/ib8Gfgl8GvC/gP8A4W/4R1dNGtPs&#10;wu31W2TzvmZvu7/9qvnH4o/s2/BHx78bvDXiv4a/GPwj4Ylk1mG+1Pw5Hqsb295Ojbg8USP8sprk&#10;v+Fg/wDBO7/oBH/wUXf/AMTW94E8dfsD3fjfQofD2jbNda+jWxf+y7tP3+75PmK4+9QB+mlFFFAB&#10;RRRQAV5/4A/5Hfx1/wBf0X/ouvQK8/8AAH/I7+Ov+v6L/wBF0AegUUUUAFFFFABRRRQBi+K5xa6D&#10;dSmeO227T5k0Pmovzf3e9alu26BD97KLWb4onaDRbmRLia2Zdv7yCHzXX5v7vetKDmGP+L5VoAmo&#10;oooAKKKKACiiigDBu3X/AISyxXfab/Ik+R0/0j/gJ/u1vVh3Nzt8UWMP2rZugkb7P5G7f/tb+30r&#10;coAKKKKACiiigAqGf/j3k/3f4qmqGdtsDt935aAMzwmyP4esjHJaTLs+/ZJtiP8Auitmsjwtcfat&#10;CtJvtH2vcn+u8jyd/wDwDtWvQAUUUUAFFFFABWB4hkjW80cNJaIWusKLlNzN/wBc/wDarfrnvEWo&#10;Jp02nPLdx2cXnEvvh371C9N38H+9QG7sjH+KXxS0L4P+EZ9d8QXQgt4/kiRfvTSdkUV+Nf7U/wC0&#10;LrvxV8ZPfuP+JxqP+j6faJ922ir1P9t79pKx+IXjm6vIp8+H9K3Wligf/j5bP31X3rwf4I/C3xB8&#10;TvHtrKbbdrurOsVpB2tYvVv618Njca8VNu16cXZL+eXT5f11P6p4X4ZjkGDjHm5cZWjzVJ/9A9F6&#10;t+UpLRdb62tFlr4W/CO8vdYh03RLG41rxFfvsd0+d5G/oK/Wr9ln9mix+A3h17q7YXnibUIl+13B&#10;xiLj/VJ/s1pfs6fs0aF8AtGkFu/9pa7dIPteoSd/9lB/Cte2V6+XZbKlL6zineo/wPzzjLjelj6P&#10;9iZHH2eDhu1o6j3u+tr666yerfQKKKK+iPxkKwtElSTVtZVZbR2Ey7kt1+dPl/5af7VbtYej3P2j&#10;VNYTz/OEUqrsMGzZ8v8Ae/joA3KKKKACvg//AIKUftBjwh4Nn8JaVJ/xMJdqvj+OV+I4/wCpr63+&#10;LvxDt/hl4Fvtblw8yL5dvHj78h+6K/J/4d6FrP7Wv7TX9p3Ie80qzuGihlnf5Zp9372X/gPSvsuH&#10;8C3fGz0tdRb6O15S9IR1/wAVkfC8RZgtMDDW9nJLqm7Rh6zen+G7Psf/AIJt/AJfhp8Lo9d1GLdr&#10;F6W+cn15dvxavtKszRdGttB0m00+1UJb20SxRj/ZFadfOY7FfW67qJWjtFdorRL7vxPp8uwn1PDx&#10;py1k9ZPvJ6t/ft5GL4rZF0K7aSS1hXavz3yboh838VakH/HvH/u/w1m+J7j7Lod3N5/2Taq/vvJ8&#10;7Z8w/g71pwtuhRvvfLXAemS0UUUAFFFFABRRRQBgxuv/AAmMy+Za7vsi/IE/0j73r/drerES6z4s&#10;kt/tWf8ARFfyPI/2vvb/AP2WtugAooooAKKKKACvxl/4K3+INX8MftU6NdaXd3WnltGtH8xCyK7J&#10;MzL/AL2DX7NV+X//AAWN8VzeDtb8AXFvaWl1Jf6df2L/AGqHfsVmj+ZfegD9H/AN9PqfgXw5eXUn&#10;nXVzp1vNLJ/fZo1JNdDXmP7Nfi9PHfwD8Ba9HavZLd6NbYt3fcU2ps/9lr06gAooooAKKKKACiii&#10;gAr4b/b41/4FX+qQaR4y8Gaz478e2Fp/aBtPB8bLqdnYr96SadPuRd8Ma+5K/P7SdTsPDvj39sfQ&#10;vENxBa+NtTtp77TI7t1Sa60r7I/l+Vu+8i91FADvgBD+zj8FPE/ww1mw8Kapomp/EPT1vtD17xHM&#10;18LOVvk+yLMSfKkZWr7/AK/NH4m+J9Dl/wCCdXwa8DrPBdePfEFtpKeHtOR1e789Z4/3qjqqju34&#10;V+j+jRTw6RYx3P8Ax8LbxpL/ALwX5v1oAv0UUUAFFFFABRRRQB4p+1R/yKvgf/sevD//AKXx17XX&#10;in7VH/Iq+B/+x68P/wDpfHXtdABRRRQAUUUUAFFFFABRRRQAUUUUAFZmv/8AIE1D/r3k/wDQDWnW&#10;Z4g/5Amof9e8n/oJq6fxx9V+ZnU+CXoz8hFv7v8A5+5/+/zU77fd/wDP3P8A9/mqutLX9uezh2P5&#10;C55dyf7fd/8AP3P/AN/mo+33f/P3P/3+aoKKPZw7C55dz6+/4J9TyT6x428x3f8AdWv333fxSV9q&#10;18Tf8E9f+Q142/64Wn/oUlfbNfy1xurZ7Xt2j/6RE/o/g93yaj/29/6Uwooor4U+zCiiigAryf8A&#10;ak/5ID40/wCvRf8A0YlesV5P+1J/yQHxp/16L/6MSvWyf/kZ4X/r5D/0pHl5p/uFf/BL8mfmJRRR&#10;X9mn8nBRRRQBq+LP+TdfE3/Yxad/6Iua+da+ivFn/Juvib/sYtO/9EXNfOtfwr4m/wDJUYj0h/6Q&#10;j/UvwG/5IXDf46n/AKWwooor8rP6FCv2f/Y5/wCTZfh9/wBg7/2o1fjBX7P/ALHP/Jsvw+/7B3/t&#10;Rq+lyL+PL0/VH4p4rf8AIrw//Xz/ANtke00UUV9sfy+FFFFABRRRQAUUUUAFFFFABRRRQAUUUUAF&#10;FFFABRRRQAUUUUAFFFFABRRRQAUUUUAFFFFABRRRQAUUUUAFFFFABRRRQBTuNMs7xw81pDO39+SN&#10;WqP+wdN/6B1p/wB+FrQooAz10PTVfcthahvUQrWhRRQAUUUUAFFFFABRRRQAUUUUAfFn/BPPw7Y+&#10;M9J+K3xD121g1TxJr3i6/tLm6uo1d/IhYIkXPbFXv2JrWHwP8b/2ivh9pyCHw7pPiGG+061Q/Jbf&#10;aItzqo7c1558NPj5oX7Anin4g/D74qWuo6Pot/rl1r3hvWLWykuIdQgm+Z4xsBwUYd69V/YX8N63&#10;rWpfFD4va7pM+hP8QtZW806xvU2XCWMSbImZe2/O6gD6zooooAKKKKACiikbpQB8t/EbQvD/AOyN&#10;4M1m+8G/CXX/AImap4t1GaXUUsYG1C4kldWbdcO+W8r+H2r5ks9ej+H/APwSy8e3fhTxDBdX99qE&#10;6X0FrBJb/wBkvdXMaTWex/nTYrba96/4eGaJ8JtZ1nw38d9HuvAHiezvZEtEsbG4u7TULP8Agnil&#10;VT+Nec+Gf2fPFfxq/Z4/aK1V9Dk8Nz/ErU/7b8PaBfR+VKiw4eJpE/haXaP60AezfE/9n7wZD+w3&#10;q3hGDRrKCz0/ww13bP5K7kuUg8xZd3Xdv716B+x94svvHH7L3wz1zUpXmv7rRIDLJJ8zOyrt3f8A&#10;jtfKfir9vLS/HfwFuPhRo/h/XJPjjqel/wDCPS+Ff7PlR7a6aPypWMu3ZtC5evs39nz4cS/CL4J+&#10;CfBs7pJcaNpkNpM6d3Vfm/WgD0WiiigAooooA8h/ax8W33gP9m74i69pcjw6la6NcG3mjHzI5XAb&#10;8M18YfCH9oD4deBf2ddL8GWvwd8VfELwUml7PE/izS9H83T3ndf9MdpT9/Z3YfhX3P8AtCfDeX4v&#10;fBTxn4Nt5xBdazpc1pDI/wB0SMvyZ/4FivkH4Sfty+Bvgt8GdH+FnjXw3rehfErRNO/sn/hD00id&#10;zeyhdkXlME2bZe2aAKf7ROm+EL74I/s3fD3wDqU958LfFniqys3jnnaXzrP/AFixMx+bAb+GvRv+&#10;CjPgvSPDH7PmneLtF0610zW/Bur6dd6TdWqeU8C+eqNGrL2KmvK5v2c/iB4C/Yz+F+tRaM+o+MvB&#10;HiX/AITJ/DqJ+9SB5Gd7ZV/vIjfdq18cP2nfDn7d3hnQPhB8KbbVdU1TV9RtLjXp57KS3i0mzilV&#10;5TK7L/eXbxQB+gui339o6PYXR+9Pbxy/99Lmr9VbG2Sws4LWP7sKLEv4LVqgAooooAK+Wf8AgpPp&#10;Wsar+yd4li0eC6uliubWbUY7X75sUlDXH4bAc19TV558d/E/irwX8Ltd1rwb4bh8Xa7ZReamjzuy&#10;i5T+NRjq23oKAPjn9pr40fs6eJf2ML/R/Bl/4f1S9i0mN/D2jaQivfafOqDypDEn7yLy+Nxbp3qG&#10;y1GT49/tB/sq6X4rJv8AS18Dt4neyuvnWW/CbfMb+992uH8T/Gr4S/FjwBqXgX9nv4YR2Xxc8cW6&#10;6Zq0FpoLWjaZE/8Ax8NPNsA2p8/zKa9e+OXg++/ZW8bfA/4p22m3et+FPBOht4W8QvZRtLLa2bJ/&#10;x846soagDc/av0Sy+Hv7Tf7OfjbRrWPT9W1LX5PD1/JaJsa5s5Yv9W+PvYr7Nr4Jk+LGmft1ftI/&#10;CuT4d2l9f+A/h/fSa5q2v3dlJbxfatu2K2VXUEt/FX3tQAUUUUAFYHjOx1nUfC2qWnh2/h0jW57d&#10;ktL6aPzUhkP8ZT+LFb9FAH59fDP4FwfA7/goT4PtpPEOq+L9f1jwjqN/q2uazNvmuZfN2r8vRFCj&#10;GBX1L44/Z00b4ifG/wAH/EXXL6W+TwvaTRWOiTwq9p57n/j5P+2O1eW+Mg3/AA8p+HrbH2f8IJf/&#10;APo+uQ/b4/bAj+FPiXw/8L7HxLP4Nl1uM3GueKbayku5tMsen7iNf+Wrc/N/D1oAseMLDRviP/wU&#10;K8DL4EtIlv8AwXYzzeLdY09NiojriC0lcfeJ67af+wfott4+8c/Hn4g6/awal4iufGV3oyXU6bmj&#10;s7faqRLu/hp37JP7Tn7NOjTaT8MvhjqeoPq+pzM7zXel3K3GoXJXLyzzOnzOf9o1yfhH41aH+wN8&#10;Wvij4Z+Jtre6R4S8Ua1J4k8Pa5a2UlxFctKq+dB8gPzo1AHcfsm2EPw9/a1/aI8BaVH9k8NRXFhr&#10;NpYx/wCqgluIv3u1f4ctX2RXyF+xRpWsePPiJ8V/jhqmlXWi6Z43u7aHQ7W+TZK1jbptjl29g/Wv&#10;r2gAooooA5vx3p2uax4P1Wx8NanHouuTwmK01GaHzVtnP8ez+LA6V8R/Br4H2nwL/wCCg1hYDXdV&#10;8U6xqngq5vtU1zWZ9815O1yq7sfwfKqjaK/QCvkzVVb/AIeY6E3lybf+FfzfPt+X/j5oAwv2wbX4&#10;g6t+0V8JH8H/AA7vvHNv4eivdTRJNtvp/wBsddkfn3D/ACKAu75etdf8Gf2h/E8XxRtfh38XPh1Z&#10;fDrxfq1vJd6NPp11Hc2WoRp9+JZR/wAtV/u+lavx8/akvv2b/iNo8ni7w3N/wqa/s2WbxTp0MlxL&#10;ZXwb5Y5olU4Rl6NXkuj/ABA0z9tf9p74X+K/h9a6hN4F+Hpu7y98RXtjJbxT3UsYjFrH5ig7gPmN&#10;AGj/AME/fD9n43ufjN8Q9dtYNT8S6v4yvtOlu541dxbW+1I4uf4cVe/Y1tIvAn7R/wC0V4B0tPs3&#10;hyw1a11SxsY/9VbNcRbpVUdvmrgvAHx00H9gTx78SPBHxStdR0jw5rOuXHiHw7rlrZSXEV6s+0yx&#10;fID8yN616b+w9oGt+KPE3xU+M+s6TdaFD4+1SKXSbG+TZcfYYY9kTsv8O/71AH1vRRRQAVxniDwL&#10;4IhivtZ1fw9ozrGjXF1d3FlGx2quWZiVrs687/aC0C+8U/A/x1pWmHF/d6Ncww7f7/ltQB8P+IP+&#10;Civwfs57i60X4Dap4g8Pfa/sNtrcGnQRW9zJuwqple/ar/hX9ubw54o+KOheCtE/Zr1HS/FF5cR7&#10;I9StYIXhi3fPLt2Z+SuWOv8Ahj4n/wDBLn+yfCTo/iTwHBaX2oaPH8l1Z3VvPlmePrz8zV1v7Unx&#10;48FeO/hp8CPGXhHxBY6h8TP7f0ybT/sMivdor4W7R1HO3+E5oA/RGiiigAooooAK8/8AAH/I7+Ov&#10;+v6L/wBF16BXn/gD/kd/HX/X9F/6LoA9AooooAKKKKACiiigDI8Tbv7FufL+17/lx9h/133v4a0b&#10;f/UJ9/7v8f3qzfE0DT6LcxpbzXTNt/dwTeU7fN2btWnANsKf7tAEtFFFABRRRQAUUUUAYly7/wDC&#10;SWq77rb5EnyJH+5/4E/96tusa4Df8JLa/u7vZ5DfOr/6P/wJfWtmgAooooAKKKKACopf9Q/+7/DU&#10;tQzf6h/v/d/g+9QBneGmd9EtGeSeZtn37qPypf8AgS1r1k+Gd39iWvmJdI+zpfPvl/4E1a1ABRRR&#10;QAUUVmaxq1loWmzX2oXUNnZQLvlnmfaqL6mle240nJqMVds0SQoya+Gf2rP2w4Lmx1/wj4Ku4Y1t&#10;YZE1PVZpti7futHD/eavPP2pf21dT8c3l/4a8G3X9m+GEJil1CF9st4v1/hSvitdd/4TqHXdB0ie&#10;x+z/AGf/AEu7ukZ/4vuQH/npXyeKzN4qboYZ2gvil0S/r7z+hci4HjkeGhmudQ5q8nH2NDq5XTXM&#10;l97W0Vdy2sc74Zs3+IviWbWrtJJrC1l8rT4P4Wb+9iv1o/YW/Z3k+Hfhx/GOv2nk6/qa/wCjwzL8&#10;9tB/i1eWfsDfspaZc6VY+O9agR7C1fZpNj/DuT/lq/8ASv0MrTLcH7SaxU1aK0guy7+rOTjbib6n&#10;hqnD+FnzVZvmxFRfan1gv7sfh7WSXcKKKK+pPwQKKKKACsbSHd9U1VWkunRJV2JPDsRPl/gb+IVs&#10;1i6Or/2lqu5LpV81dvnvuT7v/LP+6KANqql1cxWNu88zpDFEu53boqirdfEn7bH7VGm+GtEvtD0/&#10;UfLsLb/kIXUD8zN/zwT+97162WZdUzKuqcXyxWspPaMerf6d2eNmuZU8rw/tZLmk9IxW8pdEv60R&#10;4X+3f+0he/EvxFp/g/whO5N7ut7Jx/Av/LS5b+lfUH7BvwAtfhT8N7TUJ7Zvts6+XbvOfn8v+J/+&#10;Bnmvjv8AY2+A+tfG34nHxj4lTyBOiuYE+5ZWf8Kf771+tNraRWVrDBCoSKJQiL6AV9ZnmKhg8PHB&#10;4dcvMlZPeMN9fOo/el5cqPjcgwlTHYmWNxL5uVttrVSqbO392mvcj0vzMtUUUV+en6WY/iVmXRbt&#10;lkuYW2r89om+UfN/CtacX+oT/d/irO8SKzaJd7EunfbwLJ9k3X+E1oxf6hP93+KgCWiiigAooooA&#10;KKKKAMRXceKXXzLrZ9nX5PJ/cfe/v/3q26xVEn/CUP8Au7ry/s6/Pv8A3H3v7v8AeraoAKKKKACi&#10;iigAr4L/AOCp3w98MeOrD4Tw+IXnsftuv/2Qmo2se+WHzo/l+X+7v2Zr70r45/4KVeFhqfgD4deI&#10;HvoLS08PeM9Ou7gTfxq0mz73bFAH0D8Afhxd/CH4N+FPBl9dw6hdaLZLaPdQJsV9pPzYNei1BBPH&#10;cQJLG6PEy7ldPustT0AFFFFABRRRQAUUUUAFfG2vaL4B/a++LfxE+G/xb8G6dpmseEriNdBukumg&#10;1O805+WnR+G8ot/d+WvonxP8bPCnhD4oeFvAGpXc8PifxLFNNpkCQM6SLF9/c44X8a+f/jF+w5+z&#10;dr/xHbxD44efT/FHiy+byvO1+a3e8nb+CJN//jq0Adz8Ff2Kvgp8BNe/tvwtoEH9sJxb32o3TXct&#10;t2/dNITs/CvoevkJP+CWH7P8boy6Lre5Tu/5D13/APF19Z2dpHY2kFvDxFEiov8AuigC1RRXyz+0&#10;H8cPiBqXxj0j4L/B1tNsfF9xZf2tq2v6onmwaVa7vl/dfxM9AH1NRXyp8CPjR8TPDXxwu/gz8ZZt&#10;N1fxBcae2r6J4i0iH7PDqECtiRGi42slfR/jPxVZ+CfCWs+IL/ebLTLSS7m8v72xF3HH5UAblFfB&#10;miePP2tfir8Ph8W/DWq+EtB8P3UTajp/gu7sd9xPbJ93dcEfK0i+/FfT37NXxri/aD+DXh7xutl/&#10;ZlxfxMlxaHnyZ0bY6g913CgDJ/ao/wCRV8D/APY9eH//AEvjr2uvE/2qf+RW8E/9jz4f/wDS+Ovb&#10;KACiiigAooooAKKKKACiiigAooooAKzPEH/IE1D/AK95P/QTWnWZ4g/5Amof9e8n/oJq6f8AEj6r&#10;8zOr/Dl6M/H5aWkWlr+4D+PmFFFFAH11/wAE9f8AkNeNv+uFp/6FJX2zXxN/wT1/5DXjb/rhaf8A&#10;oUlfbNfyvxx/yPq/pD/0iJ/SPB3/ACJaP/b3/pTCiiivhD7QKKKKACvJ/wBqT/kgPjT/AK9F/wDR&#10;iV6xXk/7Un/JAfGn/Xov/oxK9bJ/+Rnhf+vkP/SkeXmn+4V/8EvyZ+YlFFFf2afycFFFFAGr4s/5&#10;N18Tf9jFp3/oi5r51r6K8Wf8m6+Jv+xi07/0Rc1861/Cvib/AMlRiPSH/pCP9S/Ab/khcN/jqf8A&#10;pbCiiivys/oUK/Z/9jn/AJNl+H3/AGDv/ajV+MFfs/8Asc/8my/D7/sHf+1Gr6XIv48vT9Ufinit&#10;/wAivD/9fP8A22R7TRRRX2x/L4UUUUAFFFFABRRRQAUUUUAFFFFABRRRQAUUUUAFFFFABRRRQAUU&#10;UUAFFFFABRRRQAUUUUAFFFFABRRRQAUUUUAFFFFABRRRQAUUUUAFFFFABRRRQAUUUUAFFFFAFa6s&#10;ra7A8+CObb/z0TdU4AUYFOooAKKKKACiiigAooooAq3NlbXTBpoI5WX++m6rO2looAqrY2yz+eII&#10;fN/viMb/AM6tUUUAFFFFABRRRQAVVextnl81reN5h/GUXd+dfP8A8ZfHv7RuheOriz+G/wAMPDXi&#10;fwssUbQ6lqmtLbTPIV+ddm8dGrwr4b/th/tO/FjV/Fel+Hfg74Purzwxf/2ZqaSa4YvJn/ujL/N9&#10;RQB9/wBVYLK2tW3Q28cLN/zzRVrxX4d+Mvjxqur+FIvGXw+0DRdPulu/7cnsdX85rNlb/R/KGfn3&#10;jr6V7pQAUUUUAFFFFABRRXlX7RPxpg+Bfw+k1qOz/tfXb25j07RtIB+e9vpW2xR+y+rdgKAPS4rG&#10;1hbfHBCj/wB9EAqWSNJoyjqHVv4XrM8MyatP4d02TXoLa21p7dGvIbJ2aJJdo3qhPO0GtigCC2tY&#10;LVNsMMcK+iJtqevGfHHx0ufhx8d/CHg/XdNhg8LeLIpLfTNcEjfJqCc/ZpR0+dfu17NQAUUUUAFF&#10;FFAEPkxGfzNieZjbv/iqGbTrS7ffLawzN/fkjVquUUAU49Ns4X3x2kKP/fSNRT7m0guxtngjmC/8&#10;9E3VZooAYqrGm1flVafRRQAUUUUAFQ+TH5/mbE8zG3f/ABVNRQBDLbx3MflzRpIvdXG6ktraK2Tb&#10;DGkSf3UTbU9FAFa5s4LsDz4I5dv99N1TqqqmB92nUUAFFFFABUUkiRRuzPsVfvNUtcT8Z9B1TxV8&#10;JfF+j6HP9n1i/wBLuLe0f/pq0bbfzoA+bZ/2of2SPhR428Xm11rQLXWNb/c64+nWrSxXjLuBV9i7&#10;G+82a8u+EPiD9hbwj8XbLX/B1xap4purtUsUdLlooJ3bavlI/wAqV0f7EXhL4A2/wO0rRPEOheFb&#10;Lx7pnmWniGy1+OD+0I7xWbdv8zn6V9GaV4M+AdvqtnLp2leBEv1lVrd7eO237/4duO9AHtVeffFf&#10;46+BvgjYWt14z8R2eiLdOVto533SzkddiDlsV6DXyN8OLaDx7/wUB+Ld9rEEd7L4S0PTNP0nzvm+&#10;zLN5jy7V/wBqgD6U8BfEDw98T/DNr4h8Laxa65o91/qru1k3IfUfUUz4g/Ebw18L/DU/iDxXrVro&#10;OkQEK91dybUDH7q+59q+cP2YIY/B/wC1p+0T4M0uNLbw5FNp2s29lCmyKCe4ibz8L/tsu6vcPij8&#10;HfDXxI1Pw5ruv6dcavceFLiTUdOsUm/dSz7ON8X3XPpmgCx8KPjj4I+Numz3ngzxDa62ts+y5jgO&#10;2WFvR0PK0ngD/kd/HX/X9F/6Lr5f+CXiaXxh+3Rruu+I/D938K9ak8NrZWPhm9T99rMQl3G7Z0+R&#10;tn3dvUV9CeHfEraJ4+8cxrpOpahuu4332sG9f9UtAHrlFU9Mvm1GyhuWgmtfNXd5M6bXT2NXKACi&#10;iigAooooAxfFUQuNBuojBHdZ2jy5pPKRvm/vVqW42wR/w/ItZnirZ/YV15n2Tb8v/H9/qfvfxVpW&#10;/wDqE+590fc+7+FAE9FFFABRRRQAUUUUAYdzblvEtpN9ndtsEi+f5+1U/wBnZ3+tblYN5EreK7F/&#10;JtXZIJP3jv8Avk+g9K3qACiiigAooooAKimXdC6/7NS1DP8A8e8n+7/FQBneGLc2miWkRt3tdqf6&#10;l5vO2f8AA/4q16xvCcaxeHrJVht4F2fctX3xD/dNbNABRRXif7Q/7TXh/wCAelIt0P7Q166jLWmm&#10;p/H/ALTn+FaxrVoUIOpUdkj0cvy7FZriYYPBU3OpLZL+tEureiOs+LHxl8M/Bjw6+q+Ir1Icr+4t&#10;kP725b+6i1+cH7S/7YmtfGm1k0+KP/hH/CcR817Xf882P4pW/wDZa8Z+NXxsvfGmvX3ivxdfb552&#10;+SEfdRe0ca15S1jqXxHmjku45tL8OKu5bbO2W5b/AGvQV8Ni8wq49PXko7X6v07+n3s/qzh/g7L+&#10;FJQbh9ZzK11H7ML6XfSMV/PLV/ZV9Br6rqHxHuHtLCOSx8PD5Zr4/K8/+ylfSf7KXwPl+IvikeF9&#10;JjTTtFZM3s/kbsRj73zdnNdL+zD+yVqvxtmivZP+JT4Rtn8qW6H35MfwRD+tfo54X+F3hz4XaVom&#10;i+HtKsba0juNxaeTbK74+/n+N60y/AzxjjO3JRWy6vzf+f3HHxdxVhOHYVcPCp9YzGatKdly0tU+&#10;WKaaSW6jq2/ek7nY+H9AsfCmhWWk6dCtrYWcSwwRL/Co7VsUUV90koqyR/KE5yqSc5u7erb6sKKK&#10;KZIUUUUAFYmkW5g1HVZDA8IllV97z79/y/3f4K26+Vf2qfj7bfCLRtfsLV4NL1C6C3FxqMLbikG3&#10;DM3o/wDCK78DgqmYYiOHpbvdvZJbt+SR52YY+lluGlia2y2S3beiS82yv+0Z+1hZ6JY6roHhqfy5&#10;oUZL7V9+1bZR97Z/tV+engfw5rP7R/j+x1J7GSbw7b3GzRtOf71/N/z3f2qpDb6h8e7tGuLW70vw&#10;Oj77aD7lxqze/wDsV+nv7Lf7Plr8OtDtdc1S0RdauIVEEBT/AI8o/wC6P9r1r9XrPA5JgFKnH91u&#10;k96s1s315I722f5/jtBY7Pswcar/AHmzttRg90u9SWz6x1W97ehfBD4V2/wo8FwacPLfUJj5t7On&#10;8cvp9BXpNFFfkOJxFXF1pV6zvKTuz9pwuGpYOjDD0VaMUkvkFFFFc51GP4ntzdaLdxiB7rcq/uEm&#10;8nf839/tWnCu2FF+78tZXiuNZdCu1khgnXauY7t9kR+b+Jq1YP8AUJ0+7/DQBLRRRQAUUUUAFFFF&#10;AGIlrjxRJcfZZB/oyp9o875fvfd2f1rbrCjhX/hL5pPItd32Rf32/wDffe9P7tbtABRRRQAUUUUA&#10;FfI//BUjQr/Xv2PPFCafavcyW1xbXMwTqkSyfM1fXFeE/tz4/wCGSfihnp/ZD/8AoS0AenfDBlf4&#10;Z+EmX7v9k2n/AKJWuorx39kLxJqHiz9mT4b6rqs/nX9xo0Hmvs25wu0foor2KgAooooAKKKKACii&#10;igD4x/aF/wCUiv7OH/YM1b/0Gj9u1d3xq/Zm/wCxwX/0GvRP2j/2QIP2gfHfhTxdB481/wACa54c&#10;t5re0utAdUmxK3LbzyPwryrxD/wTV1Hxff6Te65+0L8SdXu9Jm+06fPeXSyvay/30Y/dNAH2/RXy&#10;Av7CHjNX3f8ADUHxXzuz/wAhFa+tbK3NraQwtI87RoqeY/3nx3NAFqvkHwEq2v8AwU0+KBn8tJbr&#10;wVpz2+/7zKsiq22vr6vnX9oz9mfW/iH4y8PfEX4c+K08EfEvRImtItRnh861urV/vQzR/wAXtQBx&#10;Pxm/0r/gor8CI7XP2iDQdWluNv8ADFt719esiumG+Za+cv2f/wBmXxD4M+Ier/Ev4oeLk8dfEa/t&#10;/sMN1awfZ7SytR/BDH2J711Mngz4u3XhL4l6fd+NtIbUtVeVfC13BY+V/ZULKQvm4++w9aAPOPjz&#10;8bta+Jus6n8E/gtGmoeK5U+ya54j/wCYf4dgf5X8x/4ptvSNea9U8J/BKf4Z/A/R/h94F8STeGJd&#10;Mt44YdY+xQ3UrMrZkZo5PkYvz+dfMnwm/ZJ/ae+CfhJPDvhL4veC9N07zpLh3fw95s00rtlnlkZM&#10;u3ua+wPhJpPjXRPAtjaeP9dsfEfiZC32jUdOtfs8Ljd8u1PpQB8+fG74f/EHQIvAV54g+Kl14r01&#10;fHGg7tOfQbK1R83sePnjXdx1r64rxP8Aap/5FbwT/wBjz4f/APS+OvbKACiiigAooooAKKKKACii&#10;igAooooAKzPEH/IE1D/r3k/9BNadZniD/kCah/17yf8AoJq6f8SPqvzM6v8ADl6M/H5aWkWlr+4D&#10;+PmFFFFAHr3wd+M1/wDAPwB478V6bplrql0lxp1p5F27Iu12m9P92rn/AA9P8Yf9CVof/gRPXlus&#10;/wDJv/j/AP7COlf+hT185V/E/iXjcRQ4mrxpysrQ/wDSUf6OeCXDOUZtwdRxONoKc+eau29k/U+3&#10;/wDh6f4w/wChK0P/AMCJ6P8Ah6f4w/6ErQ//AAInr4gor8u/tPF/z/l/kfvX+o3Dv/QIvvf+Z9v/&#10;APD0/wAYf9CVof8A4ET19Z/snfHnUv2hvh3feI9T0y10ieDUZLJYbWRnQqsaNn5uf46/G2v1F/4J&#10;i/8AJBtY/wCw9N/6Ihr1ssx2Ir4jkqSurM/PeOuGMoyrJpYnBUFCfNFXTez36n2HXk/7Un/JAfGn&#10;/Xov/oxK9Yryf9qT/kgPjT/r0X/0Ylfo2T/8jPC/9fIf+lI/lzNP9wr/AOCX5M/MSiiiv7NP5OCi&#10;iigDV8Wf8m6+Jv8AsYtO/wDRFzXzrX0V4s/5N18Tf9jFp3/oi5r51r+FfE3/AJKjEekP/SEf6l+A&#10;3/JC4b/HU/8AS2FFFFflZ/QoV+z/AOxz/wAmy/D7/sHf+1Gr8YK/Z/8AY5/5Nl+H3/YO/wDajV9L&#10;kX8eXp+qPxTxW/5FeH/6+f8Atsj2miiivtj+XwooooAKKKKACiiigAooooAKKKKACiiigAooooAK&#10;KKKACiiigAooooAKKKKACiiigAooooAKKKKACiiigAooooAKKKKACiiigAooooAKKKKACiiigAoo&#10;ooAKKKKACiiigAooooAKKKKACiiigAooooAKKKKACiiigAooooAK+J/+CfP/ACVf9pn/ALHNv/QW&#10;r7Yr4p/4J/RvH8V/2md0cibvGbffT/ZagDp/i7458R6Z+3x8F/DNlrmoW3h3UtE1Ge+0uGdlt7l0&#10;3bWdOjEV5jrV78XPij+3R8T/AIc+GfiLqPhbwmmiWk15NG7Sy6ejKv8Ax5ofkildur12vxrRj/wU&#10;h+A7KjbR4e1PLhP96o/gxGyf8FJvjmxR9r+G9O+fb8v3loA8n1Bvjx8CP2lNM+Cvhz4p33jK18ba&#10;f9pttb8XFru40lU3edKn+1jov3a3PGmm/Ev9jL41fCe7l+LviP4i+FfGOrroOp6d4nfzTGzNnzIu&#10;y/57V2XxZjb/AIec/Bx/Lfb/AMI1f/Ps/wCulN/4KNRyS+Lv2cfLjdyvjuH7iZ/hWgDN/a2/aSvr&#10;747WnwX074lad8HtHtbGPUdf8VX10lvcOr/ct7Vn6Pt+bNeYH9oCL9l3xv4X1XQP2lYfjj4Q1S+i&#10;0/W9D1jVY7u9tUdsfabcoThV711P7WPw20n4WftWr8YPHPw5j+I/wt1zS49P1hpNOW+bRpY9qrPs&#10;Ofl2/wBax9M8d/Az4veO/D/hz4Bfs8+HPF1+1zHLq2sap4a+xWmkwbv9Y52A7vSgD9I4nWWNHX7r&#10;fNXxp8Wbpvib/wAFGfhZ4PuRJNo3hDRrnxE8Dfc+2N8sUn4fJX2WibI0H93+7Xxp46t5vAv/AAU0&#10;8Ba5dHy9L8WeGLjSopnT5fPi+ZU3f3j/AFoAb/wUH+NXiT4f618NvClr4ouvhv4Q8TXzQ6z40tE/&#10;e2qr/wAs0b+BsfNup37PXgXxFbeNrDXfh/8AtOSfF/wkk32fX9O1+9XUML95fs7xsfLkrsv2xvij&#10;d/DePw9/wkvw2tPH3wevXZPEs72rXc2n4+5L5G0oyV8UXOgfCH4n/GPwZf8A7KOheI9M8cLrkF7q&#10;l9a2tza6bp9nu+fej/IiH0WgD7U/4KM+HpdU/ZZ8Qa1Zz/ZNS8Lz2+v2dyn30kgkDfKffNe5/Cbx&#10;gPiF8MPCnifjOr6XbXrbf7zxqx/nXiP/AAUX8Sw+HP2RPGlrN+8utZij0m2jH3nnmkVVx+tew/A7&#10;wjL4A+Dfgjw3cfLcaXo1paSj/bSJVb9aAO7ooooAKKKKACiiigAooooAKKKKACiiigAooooAKKKK&#10;ACiiigAooooAK4f4032t6Z8JPF954cR5Net9LuJLER/f80Rtt2+9dxXL/EjULbSfAPiC9vtWfQrS&#10;CxmeXUYPv2y7f9YPcUAfAP7JX7AHwX+OnwP0Hx74wk1Xxd4q1tZLjU759UmidJ9zB42VW+8Pfmvd&#10;PDn/AATG+AXhTxBputaf4b1FNQsLhLm3Z9XuWUMjbl43V4D8DP2C7L4ieE08d/Dn9ofxxbaV4glk&#10;uXuoIPsTzS7sOzx7hzuFev8AhT9gXxp4d8TaVqk37Rfj7UYrO4jne1nu22TKrbijfN0NAH2jXy78&#10;SfAHxA+FX7Ql58V/h14bg8aaf4i0yHTNf0D7clpceZCzeTPE7/L/ABbStfUVFAHzJ8D/AIV/EPwR&#10;ZfFL4ma5pmnT/FXxnMt3FoCXX+iW0cMWy1tjN/6E1aPxT0v446h4f+HvjLwt9ktfFWjO0uv+B0vd&#10;tjqiyLhohMe8f3lavoqigD5T8GfDr4j/ABk/aF8PfFD4g+GrXwDpHhK0uLbR9ES+W7u7qWb780si&#10;fKqDste2+AP+R38d/wDX9H/6LWu/rz/wB/yO/jr/AK/ov/RdAHoFFFFABRRRQAUUUUAYviqdINBu&#10;pGngtlXb+8nTeifMOorUtzugj/i+RazPEty1rotzIlxJalQv76GHzWX5v7lakDboEbO75aAJaKKK&#10;ACiiigAooooAwrto/wDhKbFWex837PJhJF/0gj/Y/wBn1rdrBu7jZ4osoRcRpvt5H8jyfmf/AGt/&#10;8Nb1ABRRRQAUUUUAFQXH+of7n3T9/wC7+NT1DO22B2+78tAGZ4VZX8P2TRvaOuzrYjbD/wABq/cX&#10;EVpbvNM6wxou5nY/KtcneeONK8F/Dx/EWtajGunWtu0st2kHlbseievtX5z/ALSP7ZWvfGB7rR9E&#10;eTQ/Cf3fIT5Zblf+mjen+zXlY/MaOBjeesnsv62PveFODcw4sruOGXLSj8U3svJd35L5tH0R8ef2&#10;+9F8IPe6J4Hj/trWE+T+0n/49YW9v7+Pyr83Pit8XdQ1bV5r/Vb99c8T37/uoZH3M7H/ANBFcrqf&#10;jqfUNS/snw1Al7er/rbp/wDj3h/+KrpPh78L7vUNejjtLWbXvE98+3fHHvd29EX+EV8XiMRVrtTx&#10;j/wwXXtfy/Hsf1BkmT5flFGeF4bSTWlXEy1SS3UXtKS7R9yL1k21Z87oHgae5v49Y8Ryf2hqv8EP&#10;/LKD2Va+4P2W/wBjDVPiJe2PiXxfaPp/hVW81LWb5Zb38P4Ur3f9l79i3T/h5Z/2544srTVvEcmH&#10;itZF82Kz/oz19bKiom1fkVa9nB5TOvKNfG/KPRf12PzHiTxBwuVUquU8MLdvnrN3lJvdp7t/3nt9&#10;lWszO0XRbDw5pUOn6ZaQ2NlAu2KCBNqovsKr6+0SXuj73sUP2j5PtS/Pn/pl/tVu1ha/c+Re6Uv2&#10;hIfNuNmx4d/mf7P+z9a+vWisfzlKUpycpO7Zu0UUUyQooooAKKK5T4h+P9L+Gvhu51rVpdkEXCoP&#10;vSt2Va1pUp1pxpU1eT0SRjWrQoU5VartFats5743/F6y+EnhKa9d0fVZ0ZLK3P8AG3qfYV+U/wAQ&#10;rvWv2jfGNrHdpfTeGnle4u9RP3NWud3yww/7A+6a2P2mfjZ4n+Nvj0eH9KuvL1K8/wCPuSH500mz&#10;/u+zGvsH9if9nnR/DOgabq01nJGmmRfZ7O0uk/iPzefz/Ea/TqWFw+Q4Vuur2fvtW96VtKUf7q+2&#10;16dz8mq4rE8Q4u1B2uvcT+xG9nVa/mf/AC7T6a9jsv2e/wBlmw8H2mna/wCJYRNrCIr2+n/8sbP0&#10;47tX0zRRX5/mGY4nM67r4mV30XRLsl2P0rLcsw2VUFh8NGy6vq33b6sKKKK8w9UKKKKAMXxUUXQb&#10;vzHtUXavN8N0P3v4q1Lf/UJ9z7v8H3ay/FVx9l0G7k89LTaq/v5IfNVPmH8PetWBt0CNnd8tAEtF&#10;FFABRRRQAUUUUAYUbR/8JZMm+y837IvyBf8ASPvf+gVu1hpcZ8WSQ+eh/wBEV/I8j5vvfe3/APst&#10;blABRRRQAUUUUAFYvizwppnjfwzqXh/WbVL3StRt2t7mCTo6MuDW1RQBy3w4+Huj/CvwLo3hPQY5&#10;INI0m3FtaJM+90Qf7VdTRRQAUUUUAFFFFABRRRQAUUUUAFFFFABRRRQAUUUUAFFFFAHin7VH/Iq+&#10;B/8AsevD/wD6Xx17XXin7VH/ACKvgf8A7Hrw/wD+l8de10AFFFFABRRRQAUUUUAFFFFABRRRQAVm&#10;eIP+QJqH/XvJ/wCgmtOszxB/yBNQ/wCveT/0E1dP+JH1X5mdX+HL0Z+Py0tItLX9wH8fMKKKKANj&#10;Wf8Ak3/x/wD9hHSv/Qp6+cq+jdZ/5N/8f/8AYR0r/wBCnr5yr+GvFH/kqK/+GH/pKP8AUPwB/wCS&#10;Ho/9fKn5hRRRX5Mf0aFfqL/wTF/5INrH/Yem/wDRENfl1X6i/wDBMX/kg2sf9h6b/wBEQ17uTf71&#10;8mflfiV/yT8v8cf1PsOvJ/2pP+SA+NP+vRf/AEYlesV5P+1J/wAkB8af9ei/+jEr9Uyf/kZ4X/r5&#10;D/0pH8aZp/uFf/BL8mfmJRRRX9mn8nBRRRQBq+LP+TdfE3/Yxad/6Iua+da+ivFn/Juvib/sYtO/&#10;9EXNfOtfwr4m/wDJUYj0h/6Qj/UvwG/5IXDf46n/AKWwooor8rP6FCv2f/Y5/wCTZfh9/wBg7/2o&#10;1fjBX7P/ALHP/Jsvw+/7B3/tRq+lyL+PL0/VH4p4rf8AIrw//Xz/ANtke00UVkeIPEGl+GNLn1LV&#10;r2DT7CADzbmd9iJnjk19xGLnJRirt7H8uykoJyk7JGvRXnf/AAv/AOHH/Q76J/4GpS/8L++G/wD0&#10;O2h/+BqV3/2bjv8AnxP/AMBl/kcP9o4P/n9H/wACR6HRXnn/AAv74b/9Dtof/galH/C/vhv/ANDt&#10;of8A4GpR/ZuO/wCfE/8AwGX+Qf2jg/8An9H/AMCR6HRXyR+19+0/eeCPhppOu/DLxNp11cNq62V1&#10;PAkd2qqYZHxg52/dr5B/4eE/G7/oZbL/AMFdv/8AEV85jMfDAVnQrxkpLdWP0/IuCsx4iwMcwwVS&#10;Hs5NpXb6Oz2i1+J+utFfkX/w8K+N/wD0Mln/AOCu3/8AiKP+HhXxv/6GSz/8Fdv/APEVw/23huz+&#10;4+h/4hbnn89P75f/ACB+ulFfkV/w8J+N3/QyWX/grt//AIiv0w+A3izUPG/wY8G+INXnSfVNR0yG&#10;5uZUQIHcrknaOBXbhcwpYuThTTuu58tn/CGYcOUYV8ZKLUnZcrb1tfqkei0UUV6Z8QFFFFABRRRQ&#10;AUUUUAFFFFABRRRQAUUUUAFFFFABRRRQAUUUUAFFFFABRRRQAUUUUAFFFFAFe5uYbVN00iQp/ed9&#10;tOgmiuI/MidXRv40r5N+Jv7KGr/tMfHzXLj4rvdSfCXSrSFPD2h6dqjQpc3J/wBbczLGQyuPuiuY&#10;/ZS8My/A79rD4ifCHwhrN9q/w003SLbU0sb2dp/7HupG/wBQhP8AeX5qAPtqWVIU8yR1RF/jenK6&#10;umV+Za+AP+CiXxQ1v4j+A/iL4D8E3T2mg+D9OXUPF+sJ9x5Cw8rT1/2z99v+A1237QnxX174XfsT&#10;eAYfDF6+n+I/E8OkeH7TUE+9atcRLmUf7QANAH2DFf21w+yO4hklX+BJFZqt1+dPxu/Y60L9j74U&#10;H4x/DPU9Y0/x/wCFXgu9TvptQklTVojIq3EcqO2MPu3V9+eEtcTxP4T0XWk+VdRsobsbf+mkav8A&#10;1oA2qKKKACiiigAooooAKKKKACiiigAooooAKKKKACiiigAooooAKiWFI9xVFTd96paKAIjGjSb2&#10;T5l6NQI0WTeqfM3VqlooAiMKF9+xd/8AfpXiST7y7tvTNSUUAMZFlTa3zLTI7eOAfu40T/cSpqKA&#10;CvD/ANq34IX3xi8D6bd+HJI7Xx14Xvo9a8O3Uj7FFyn/ACyZuySD5TXuFFAGL4ZutQ1Pw9ps+tWK&#10;afqkttG93ZJIJUhl2/Ogf+LBzzWpHbxwD93Gif7iVNRQB4B8Wvg54h+Mfx28AzatBaJ8NfCRbWWj&#10;eTfLqGpfdiRk/uR/e5617/RRQAUUUUAFFFFABRRRQAUUUUAFFFFABRRRQAUUUUAFFFFABRRRQAUU&#10;UUAFcv8AEnRV8ReAfEOmNpketC7sZof7OkfYtzlf9WW7ZrqKw/Gfiqy8DeE9Z8Qai+yx0u0ku5j/&#10;ALKLuNAH5z/AFv2xf2fPCUfhTRvhZpWqeGLaaRtOsdVvt8tnG7b/AC/NRgWGW717L4X+Nv7XeoeI&#10;tNttY+CXhyx0qW4jS7uo9RbfDEzfMy/P2WvPvBHg/wDaO/bP0iP4hXHxPuPhN4O1J3fRND0ZGW4N&#10;tuwkkjL6471fste+N37EPxC8JxfEPxw/xQ+FniTUY9Jl1G7T/S9Mnf8A1W5jy2frigD9AaKKKACi&#10;iigArz/wB/yO/jr/AK/ov/RdegV5/wCAP+R38df9f0X/AKLoA9AooooAKKKKACiiigDI8TFhotzs&#10;+1bvl/48k3Tfe/hrRt/9Qn3/ALv8f3qzfE0by6Lcqsc8z/L8lrN5T/e7NWnB/qE6/d/ioAlooooA&#10;KKKKACiiigDEu5nXxJaR+ddBWgk/dpD+5b6v/C1bdYtyGPiW0Oy62iCT50/49xz/ABf7VbVABRRR&#10;QAUUUUAFc/4x8XaX4H8PXuta1epYabbJulnfolcX8Z/2g/CXwMsoX8Q3UjXVzu+z2Vqm+WTH8h71&#10;+c37VX7Zt78V7RIZYxoPhW2l3pab9z3LbvlL15GMzKlhU6cfeqPZLufovDPBeOzxrF117LCR1nUl&#10;ouVb8t9307GR+0/+0ZrPxB1m7XWdZ2eG9PfZbwJIvlP/ALbbeGc18zpZar8Qrrz7qSTS/Dn/ACxh&#10;j+SW5X/a9q29b8Lt4v8AGd5q+sPaXOn+b/oNjp3/AB6bP722vsH9mr9ifWfij9l1vxMk2h+FvleN&#10;Nmye6X/YH8K/7VfGtVamIao+/Ve76R9PNd/uP6VhVwOCyalVzH/ZsBBLlpq6nWdt5Ja2luoJ3lvN&#10;20PB/hH8FNc+IWrW2g+ENG3lvvuibIY1/vO9fp9+zZ+y7o3wC0t7lpBqfiW5RVub50+VB/cjHZa9&#10;W8HeCtF8A6DDpGgafDpthAu1IoUH6nua6SvqcBlEMK/a1XzT79j8B4t8QsVxBS/s/BQ9hhVpyreS&#10;W17WSX91ad2wooor6A/IwrF1uVo7vSlWe6h3z42QQ71f2f8AurW1WJrgc3uleWt6y/aPn+y/c/7a&#10;/wCzQBt0UUUAFFFZ2p6paaLYzXt9cJa2sS7nmmbaq/Wmk20kiZSUE5SdkhNX1az0DTJ7+/njtbO3&#10;TfLPIdqotflr+2D+0/qnj3xnaaP4fgS61Cd2t9Jst/ywx97mWvQv2zf2u4dQ057LR5HbR1fyrS2T&#10;5ZdTuf4Vx/crzb9j39l3V/iH4ovdc8QuG1C7ZZtVu1XH2WM9LaP3r9TyjK/7IpPEYl8lS15P/n1B&#10;/wDuSeyXTc/Is5zX+2aqw2GXPTvaMf8An7Nf+44byfV6Hd/sXfso/wBpTR6rqRe5sY5fP1HUZx8+&#10;pT/88wf7or9DdGP+malCHnMUUqokckOxEXb91P7wqTw94fsvDGkWumabAltZWybI409Kbo6yLqeq&#10;7vtWzzV2/aPufd/5Z+1fEZvmjzKsuRctOGkY9l3fdvds+9yXKY5XRbm+arPWcu77LyWyXRGzRRRX&#10;hH0QUUUUAFFFFAGR4kkaHRbuRJp4GVc+Zax+bKOf4VrSg/1Kf7tZviUM2iXfl/amfbwLL/Xdf4a0&#10;ov8AUJ/u/wAVAEtFFFABRRRQAUUUUAYqzP8A8JTInn3JT7Mp8gw/ufvfe3+vtW1WGgkHiiQ7L3yz&#10;bLhj/wAe/wB7/wBDrcoAKKKKACiiigAooooAKKKKACiiigAooooAKKKKACiiigAooooAKKKKACii&#10;igAooooA8U/ao/5FXwP/ANj14f8A/S+Ova68U/ao/wCRV8D/APY9eH//AEvjr2ugAooooAKKKKAC&#10;iiigAooooAKKKKACszxB/wAgTUP+veT/ANBNadZniD/kCah/17yf+gmrp/xI+q/Mzq/w5ejPx+Wl&#10;pFpa/uA/j5hRRRQBsaz/AMm/+P8A/sI6V/6FPXzlX0brP/Jv/j//ALCOlf8AoU9fOVfw14o/8lRX&#10;/wAMP/SUf6h+AP8AyQ9H/r5U/MKKKK/Jj+jQr9Rf+CYv/JBtY/7D03/oiGvy6r9Rf+CYv/JBtY/7&#10;D03/AKIhr3cm/wB6+TPyvxK/5J+X+OP6n2HXk/7Un/JAfGn/AF6L/wCjEr1ivJ/2pP8AkgPjT/r0&#10;X/0YlfqmT/8AIzwv/XyH/pSP40zT/cK/+CX5M/MSiiiv7NP5OCiiigDV8Wf8m6+Jv+xi07/0Rc18&#10;619FeLP+TdfE3/Yxad/6Iua+da/hXxN/5KjEekP/AEhH+pfgN/yQuG/x1P8A0thRRRX5Wf0KFfs/&#10;+xz/AMmy/D7/ALB3/tRq/GCv2f8A2Of+TZfh9/2Dv/ajV9LkX8eXp+qPxTxW/wCRXh/+vn/tsj2m&#10;vG/2uP8Ak3vxb/uQf+jo69krxv8Aa5/5N88Wf7kH/o6Ov1HI/wDka4X/AK+Q/wDSkfyRnH/IuxH+&#10;Cf8A6Sz80KKKK/sg/lEKKKKAL/j3/k2+6/7Gy2/9JJ6+e6+hPHv/ACbfdf8AY2W3/pJPXz3X8HeJ&#10;P/JUYr/t3/0iJ/qp4Gf8kJg/8VT/ANLYUUUV+ZH74Fftf+yr/wAm4fDn/sC2/wD6DX4oV+1/7Kv/&#10;ACbh8Of+wLb/APoNfS5F/Gn6fqj8P8Vv+Rdh/wDr5/7az1miiivtj+ZAooooAKKKKACiiigAoooo&#10;AKKKKACiiigAooooAKKKKACiiigAooooAKKKKACiiigAooooA+Zvj9+0Pr0fjyH4RfChLK6+Il3b&#10;/aL7VNSkVbHQLU/8tpf78n92Or/w8+Bh+CHwZ8Waf4A1OHxJ8T9WhmvLvX9RmXz9Q1B1++7fwoP4&#10;V+6KzPiL/wAE6vgX8VfG+reLPE3hq9v9d1SXzrq5/ti7Te23b91ZABworp/gb+xd8KP2cvEl3r3g&#10;TQbrTNTurb7JK82oz3A8vdnpI5FAHw18S/Cf7Rvwg/Y88deGNd+G/hK28PXNrJd+IPESa21xqF1K&#10;8is9yw3/ADOWru/jQPHurfsI/DrxN468PWOkN4S8Q6LqnkaPN9oR9KiWNVnfrh/m5WvvX4kfDvRP&#10;iv4H1jwn4ktXvdD1aH7PdwRyNEzpuzjcvIq5beC9GtfBtv4V+wwz6DHaLp/2K5Hmo8AXZsbd1+Wg&#10;D5j/AG9vix4a1n9j3W7bSNVtdSu/GkNtp2jQwTKz3Uk0ibdoH+zXY/EWbxd4H+HXwW8J+HfEL+Fd&#10;U1PUrDQLzUEsobiRI1sJncBJVZN26AU34bfsB/A34U+OYvF/h3wXHb63bsz28lzdTXEULN/EkUjF&#10;EI7YHFdD+0R/yNvwR/7HiH/0gvaAPQPh/wCHtf8ADGhNZ+IvFdx4x1DzWf8AtG5soLRtp+6myFQn&#10;HrXV0UUAFFFFABRRRQAUUUUAFFFFABRRRQAUUUUAFFFFABRRRQAUUUUAFFFFABRRRQAUUUUAFFFF&#10;ABRRRQAUUUUAFFFFABRRRQAUUUUAFFFFABRRRQAUUUUAFFFFABRRRQAUUUUAFFFFABXK/E7wRD8R&#10;/h74j8MXEmyLV7GazMn9zeu2uqr4q+JX7TP7T3hrx/rul+Gf2fF17w/a3LRWOq/aH/0qL+GT71AH&#10;nfwh/bM1T9j3wnYfCj40eBtftrrw2jWljr2l2jTW1/bKx2SD8KPFfxY8Q/8ABRTxn4M8I+DfBmsa&#10;D8MtH1mDWdZ8RaxD5PneT80ccS/jW3cftWftZ3qeXP8AsvQTr/03nbZ+rVxngP8A4KcfFPX/AIz6&#10;b8NpfhJpUeqNfR2l3Bp1xLM9spb94eOOKAP0xooooAKKKKACvP8AwB/yO/jr/r+i/wDRdegV5/4A&#10;/wCR38df9f0X/ougD0CiiigAooooAKKKKAMbxRCLrQ7qMQJdbgv7p5vKVvm/v9q07ddsCD7uEWsz&#10;xWqPoN15kdrIvy/Jff6r738VaVv/AKhPufdH3Pu/hQBPRRRQAUUUUAFFFFAGHcwbvEtpJ9nd9sEi&#10;+f5+1U9tn8X1rcrBuoVbxRYyeRbu6wSfv3f96n+6npW9QAUUVwXxO+MvhH4RaX9s8T6tDY7kZorf&#10;7002P7ifxVE5xpx55uyOnDYavjKsaGGg5zlskrt/I6++v7fTLOW5upkt7eJdzyyNtVB718qfEz/g&#10;oT4L8MG+svDNpP4gv41Kwz/ct/M7c9SPpXzp+1d+2k3xa0c6LoiT6N4VjJe6ed133OPu5/ur7V8X&#10;X/xEnvk8rw7pN1qkrfdndNsS18lis2rVpuGBWi3k9vx0P6F4e8Psty6hHFcUt+0lrGjG7lZPqo3k&#10;2+y0XV9F3fxd+N8vibxhd6r4kvptQ1q+bf8AZYQzuq/wqo7CuD0vQ9Y8b+IrHUNatPsWm2zq9rp3&#10;33dv7zitz4dfDe+F0ZBBPrPiO8/1rxq0r/7q1+hH7JH7GN7pmox+MPHtkIHt/nsNKn/vf89Jfp/d&#10;rxsPTlVrOnhVzSe83+Nv892j9PznH0Mty6OLz2SpUo2dPDRsm7fAp/zW0bStCPXmsdD+zd+xtDZ6&#10;pJ4y8f2tpf3jssun2KRqsKLt+/JGOM+1fZiIscYVRtVay/C8Yj0C0XyIINqY8u1fei/7prZr77DY&#10;WnhYclNevmfyDnWeY7PsQq+NneySitlFLolsvO27Ciiius8AKKKKACsTXLbzb3Sm+zvNsuN+9Ljy&#10;tn+0V/j/AN2tusHX4FlvdHJgt5tlxuBnm2Mn+0n940Ab1FZWta9p/h60e51G9gsrdRuaSaTaBXzh&#10;8Tv2z9L02B7XwfB/aFyPv3t0myFF/vL/AHq9fL8pxuaT5MLTb7vZL1Z4uY5xgcqhz4qol5bt+i3O&#10;n/aL/aJHwtig0fQ/LuvEEu13Eg3JDH/te5r4l+Pf7UOu6ppMc3ifUXvUklVLTRNOGzzpP9wf+zV4&#10;94j8da/8f/HmpCx1a6tvD9vKx1PXIX/e3U//ADzib+7Xpnwb/Zzi13xbbW3h3TZ7m/uH+fVL3dN5&#10;K/xNuPSv2HKstw+AwvtMPCN43vWl36uCtqlstVfzPxLNszxWZYr2decrTtajHt0U3fRvdqzaXbQ5&#10;r4E/BHxf8YfiTDquu2qf2xMu20sV+aLSoP4pG/26/WD4beANN+GnhS00bTVTbEn72fb800ndmrJ+&#10;D3wc0j4P6A1pZH7Vez/Pc3sn35G/oK9Hr80z3OI41/VsK37KLvd7zl/NL9F0R+p8P5JLAx+tYtL2&#10;zSVltCPSMf1fVhWLpMOzVNVbyHh3yr87z79/y9l/grarC0eFYtW1hlgt498y/PDJvZ/l/jH8NfJH&#10;2hu0UUUAFFFFABRRRQBj+JYfP0S7jED3O5FHlxzeSz/N/f7VpwjbCn+7WV4qhWfQbuNoIJ9yqPLu&#10;n2I3zfxGtWD5YE/3aAJaKKKACiiigAooooAxFtyPFEk3kOB9mVPP8/5fvfd8r/2atusFLdP+Ewmm&#10;8iAN9lVfP8797977uz+7W9QAUUUUAFFFFABRRRQAUUUUAFFFFABRRRQAUUUUAFFFFABRRRQAUUUU&#10;AFFFFABRRRQB4p+1R/yKvgf/ALHrw/8A+l8de114p+1R/wAir4H/AOx68P8A/pfHXtdABRRRQAUU&#10;UUAFFFFABRRRQAUUUUAFZniD/kCah/17yf8AoJrTrM8Qf8gTUP8Ar3k/9BNXT/iR9V+ZnV/hy9Gf&#10;j8tLSLS1/cB/HzCiiigDY1n/AJN/8f8A/YR0r/0KevnKvo3Wf+Tf/H//AGEdK/8AQp6+cq/hrxR/&#10;5Kiv/hh/6Sj/AFD8Af8Akh6P/Xyp+YUUUV+TH9GhX6i/8Exf+SDax/2Hpv8A0RDX5dV+ov8AwTF/&#10;5INrH/Yem/8ARENe7k3+9fJn5X4lf8k/L/HH9T7Dryf9qT/kgPjT/r0X/wBGJXrFeT/tSf8AJAfG&#10;n/Xov/oxK/VMn/5GeF/6+Q/9KR/Gmaf7hX/wS/Jn5iUUUV/Zp/JwUUUUAaviz/k3XxN/2MWnf+iL&#10;mvnWvorxZ/ybr4m/7GLTv/RFzXzrX8K+Jv8AyVGI9If+kI/1L8Bv+SFw3+Op/wClsKKKK/Kz+hQr&#10;9n/2Of8Ak2X4ff8AYO/9qNX4wV+z/wCxz/ybL8Pv+wd/7Uavpci/jy9P1R+KeK3/ACK8P/18/wDb&#10;ZHtNeN/tc/8AJvniz/cg/wDR0deyV43+1z/yb54s/wByD/0dHX6jkf8AyNcL/wBfIf8ApSP5Izj/&#10;AJF2I/wT/wDSWfmhRRRX9kH8ohRRRQBf8e/8m33X/Y2W3/pJPXz3X0J49/5Nvuv+xstv/SSevnuv&#10;4O8Sf+SoxX/bv/pET/VTwM/5ITB/4qn/AKWwooor8yP3wK/a/wDZV/5Nw+HP/YFt/wD0GvxQr9r/&#10;ANlX/k3D4c/9gW3/APQa+lyL+NP0/VH4f4rf8i7D/wDXz/21nrNFFFfbH8yBRRRQAUUUUAFFFFAB&#10;RRRQAUUUUAFFFFABRRRQAUUUUAFFFFABRRRQAUUUUAFFFFABRRRQAUUUUAFFFFABXin7RH/I2/BH&#10;/seIf/SC9r2uvFP2iP8Akbfgj/2PEP8A6QXtAHtdFFFABRRRQAUUUUAFFFFABRRRQAUUUUAFFFFA&#10;BRRRQAUUUUAFFFFABRRRQAUUUUAFFFFABRRRQAUUUUAFFFFABRRRQAUUUUAFFFFABRRRQAUVznjP&#10;x34f+Hmkf2p4k1a10bTvMWL7TduETe3QVxP/AA1Z8H/+ijeH/wDwNWsp1acHackn6ndQwGMxUPaU&#10;KMpR7qLa+9I9OvbyDTrSa6uZEgt4EaWWR/uoq8s1eL/8Nv8AwC/6K74V/wDBjHV/U/2mfgvrOnXd&#10;hdfELw/Ja3UTRSp9tX50ZcGvgf8AaW/Z5/ZA8K/AnxnqngG606bxjbWW/TEg1+5uXMu9eiNKQ3Ga&#10;lYii3bnX3o2llWYQTlLDzSX9yX+R91f8NwfAL/orfhX/AMGK17JpmpWmtaba39jPHdWd1EtxBPH8&#10;yvG6hlYexFflH+yn+z7+yT4u+AHhHVfiRdafD40uYpv7QSfXrm2YMJ5AnyJIoX5Nlff/AId/aP8A&#10;gn4X0DTtH0/4g6BBp+nW8dpbxm9DbI0XYgyf9laHXpJ2c196COVZhOKnDDzafaMv8j2uivJv+GrP&#10;g/8A9FG8P/8Agatdj4K8f+G/iLpUmpeGNYtNcsI5Ghe4s5N6iQclf1pxq05u0JJv1Mq+X4zDQ9pX&#10;oyjHu4tL72jqKKKK2OAKKKKACuE+LPxp8HfA3wtP4g8aa3a6Np0f3fMf97M391E6sfpXd1+Zf7Qv&#10;/BP346fGP48ah45bxfomp6dDe+dpNhq5aWK2i/hj8o/JQBv3fj342/8ABQm6k07wLFd/Cf4Ku5iu&#10;deuMpqGpp38v/ZP+z+Jr6y/Z4/Zb8A/sz+HP7N8JaQqXsqj7XrF1h7u8b/bf/wBlHFfOEHwr/bhs&#10;oI7e1+Jng61t4kVIoYNKgVEVeihfKra8LfDn9tK28S6VLrnxN8LXOkLcxteQx6fHveLd86r8n92g&#10;D7YooooAKKKKACvP/AH/ACO/jr/r+i/9F16BXn/gD/kd/HX/AF/Rf+i6APQKKKKACiiigAooooAx&#10;fFUixaFdNJNbwL8uZLtN8Q+b+Ja04P8AUJ/uL92s7xRctaaLcypcPasu39+kPmlfm/u960rdt0CH&#10;72UWgCaiiigAooooAKKKKAMO7aP/AISmxU/YfN+zyf6z/j4/4B/s+tblYN1KqeKLKMXEKM0Ej+R5&#10;Pzv/ALW/+GvP/jr+0Z4X+BWkNJqcwvdXkT/RdKgf97N9f7q+9ZVasKMHOo7JHdgcDisyxEcLg6bn&#10;Ulsl/Wi7t6IX9oL49aN8BfCf9o34a51O53JY2KctNJt7+gFfkj8avj7e+NPEkmueMNVe6v5f9VbR&#10;/NsX+6iD7opf2j/2idf+JfjF9SvP9K1u8bZY6WjsYraL/CuL8CfDucX/ANokhfV/El6fndE3/wDA&#10;UFfB5hi1i/fqt+z+zFby8/Tzsf1vwjw5/q5F4bBRjLGW/fVZK8KSavyR2vLa8U1/NJ2snhDTNT+I&#10;l8kmq2j6f4fibfDav/rZm7Fvave/h/8As/8Ajn4gta2+g+HL14H+VbiSPyoUXp95q+lf2T/2LL3V&#10;NTi8UfEPTZLSwtir2elT/K8zhvvSD+57d6/QOGGO2iWONFjRfuqvaujDZVPHQU6/uQW0V+evVnh5&#10;54g4XhfE1MPlVsViJfxKsnpfpFctlyx6JNJebuzx79nL9nTRfgP4bWGJBda9corXt85zlv7qf3Vr&#10;2Of/AFD/AHPu/wAf3KmqGf5YH52/LX2dKjToQVOmrJH8z5hmGKzXFTxmMm51Ju7b/rRLouiM3woy&#10;NoFp5f2Tbs/5cf8AVf8AAa2KxvCsouNBs5BcR3e5M+dDH5Sv/wABrZrY84KKKKACiimM23k/doEP&#10;rxz49fGCx+GmmQvDbWOra7G3mxWM3zOi/wDPT/Zrh/jZ+1xZeFZJ9I8IeTqepR5+0Xr/APHvB/8A&#10;FGvgJvilqPxe8R+ILPQ3v9RDxN9t8V+d8lvJ/wBM8/fr7vLOHWlDFZl7sZNcsPtT17aWXdto/PM1&#10;4mUpTwuWe9KKfNP7MFbe+t32Sv5XN/4xftGNq3iQyeIr6917Wp/9Vpemp5uxf7u0cJXn9zoHjT4i&#10;ca1ef8IhoLblfTbF993cqf77/wANe9fA39kzXdX02N9A0z7Np87b7jW9Rf552/ikyfmavsT4Yfsl&#10;eFvA0327Vv8Aio9Sx8pukHlR/RP8a/QMwzbA5fT9li6idtqVPZeUpfnt6M/OstybMMyq+2wtNq+9&#10;Wrq35xi728n7z7NM8x/ZQ/ZE0XQPCtlqWv6VGtqE/wBB0qdPuL/fl9Sa+udN0u00uBYbG1htYFHy&#10;xwIqL+lXlVVTA+7Tq/GsxzPEZlV56jtFfDFbRXRJH7hlmU4fK6XJSV5PeT+KT6tvcKKKK8k9kKwt&#10;FaL+1dY2/Yd/mrv+yr+9+7/y1/2q3awtEmWXVtZXz4Jtkq/IkOxk+X+I/wAVAG7RRRQAUUUUAFFF&#10;FAGN4qZF0K7aT7Ls2r/x/f6r738Valv/AKlPu/d/g6VleKpfs+g3chnjtdqqfMmj81E+b+73rVg/&#10;1Cc7vl/OgCWiiigAooooAKKKKAMJGjPi2Yf6D5otV6L/AKV97/0Ct2sJJgfFkkPnw7vsiv5HkfP9&#10;772//wBlrdoAKKKKACiiigAooooAKKKKACiiigAooooAKKKKACiiigAooooAKKKKACiiigAooooA&#10;8U/ao/5FXwP/ANj14f8A/S+Ova68U/ao/wCRV8D/APY9eH//AEvjr2ugAooooAKKKKACiiigAooo&#10;oAKKKKACszxB/wAgTUP+veT/ANBNadZniD/kCah/17yf+gmrp/xI+q/Mzq/w5ejPx+WlpFpa/uA/&#10;j5hRRRQBsaz/AMm/+P8A/sI6V/6FPXzlX0brP/Jv/j//ALCOlf8AoU9fOVfw14o/8lRX/wAMP/SU&#10;f6h+AP8AyQ9H/r5U/MKKKK/Jj+jQr9Rf+CYv/JBtY/7D03/oiGvy6r9Rf+CYv/JBtY/7D03/AKIh&#10;r3cm/wB6+TPyvxK/5J+X+OP6n2HXk/7Un/JAfGn/AF6L/wCjEr1ivJ/2pP8AkgPjT/r0X/0Ylfqm&#10;T/8AIzwv/XyH/pSP40zT/cK/+CX5M/MSiiiv7NP5OCiiigDV8Wf8m6+Jv+xi07/0Rc18619FeLP+&#10;TdfE3/Yxad/6Iua+da/hXxN/5KjEekP/AEhH+pfgN/yQuG/x1P8A0thRRRX5Wf0KFfs/+xz/AMmy&#10;/D7/ALB3/tRq/GCv2f8A2Of+TZfh9/2Dv/ajV9LkX8eXp+qPxTxW/wCRXh/+vn/tsj2mvG/2uf8A&#10;k3zxZ/uQf+jo69krxv8Aa5/5N88Wf7kH/o6Ov1HI/wDka4X/AK+Q/wDSkfyRnH/IuxH+Cf8A6Sz8&#10;0KKKK/sg/lEKKKKAL/j3/k2+6/7Gy2/9JJ6+e6+hPHv/ACbfdf8AY2W3/pJPXz3X8HeJP/JUYr/t&#10;3/0iJ/qp4Gf8kJg/8VT/ANLYUUUV+ZH74Fftf+yr/wAm4fDn/sC2/wD6DX4oV+1/7Kv/ACbh8Of+&#10;wLb/APoNfS5F/Gn6fqj8P8Vv+Rdh/wDr5/7az1miiivtj+ZAooooAKKKKACiiigAooooAKKKKACi&#10;iigAooooAKKKKACiiigAooooAKKKhkkS3jeSR9iL8zO1AE1FfKvi39u3TbvxDf8Ah74S+Cdb+MWr&#10;2D+VfT6GmyxtWPA3XDDa/wA3XbWSPHv7asvzD4Z/DNFYfcfV5/k+vz0AfYFFfImn/ty6v8OrqDT/&#10;AI7fDLWPhz8/2f8A4SO1ja70eaXvtccomO7Zr6o0HXtO8U6PaarpF7DqOmXkSzW93auHilQ9GVhQ&#10;Bp0UUUAFFFFABXin7RH/ACNvwR/7HiH/ANIL2va68U/aI/5G34I/9jxD/wCkF7QB7XRRRQAUUUUA&#10;FFFFABRRRQAUUUUAFFFFABRRRQAUUUUAFFFFABRRRQAUUUUAFFFFABRRRQAUUUUAFFFFABRRRQAU&#10;UUUAFFFFABRRRQAUUUUAfKf/AAUl/wCTbH/7DNp/7PX5R1+rn/BSX/k2x/8AsM2n/s9flHXwedf7&#10;z8kf1h4Y/wDIhf8Ajl+gUUUV4B+thRRRQAV+pH/BMf8A5IFqv/Yen/8ARMNflvX6kf8ABMf/AJIF&#10;qv8A2Hp//RMNe7k3+9L0Z+VeJf8AyIJf44/qfYFFFFffH8khRRRQAUUUUAFFFFABRRRQAUUUUAFe&#10;SeG4Nel8e+On0q7sYIftcfyXULO27yl9Gr1uvP8AwB/yO/jr/r+i/wDRdAHcW4l8iPztjS7fn2fd&#10;3VYoooAKKKKACiiigDJ8SMyaNPte6R/l5sU3y/e/hFaFv/qE+/8Ad/j+9Wd4lRpNFuljjuJn+X5L&#10;V9kp+b+E1owf6mP/AHV+9QBNRRRQAUUUUAFc74w8a6N4B0KfWNe1CHT9PgXLyTPj8B6mvMfjf+1V&#10;4L+CsNxa3d0NT8QKmYtKtTvcN23n+AV+YP7Q37TutfEfUf7W8WajstVb/QtLg+4nsifxH/arwsbm&#10;kMO/Y0lz1H0X6n6lwxwHis4h/aGYy+r4OOrnLS6/up732vt2u9D6O+OX7cXibxvBqMfghx4f0KCV&#10;Yvte/bdzZ/ix/CtfEXjv4pXl7q8kMUs/iPxJN/fkaXZ/vml0mz1nxt4Q1JtVe10fTpLiNoLWN9uo&#10;Ff8Ae/uetd78EP2dNZ8c6jJpngjQ3nkHzXF1Jwif77mvkq85Vai+sN1J/wAq2+9fkvvP6LynCUsv&#10;wVRZVTjg8MnrWnpUcbLVRl33UptWvpC5ifAD4A+IviD4tWxsYn1TxHfvm5uj/qraL/2VRX64fAT9&#10;mTwt8CdNVrOBdQ12RALjVJ0y5/2U/urU/wCzn+z/AKR8BvCK2cMaXOtXSK2oX38Ujf3B/sDtXsdf&#10;WYDL3Sf1jEa1H9yXZH898XcYrHReT5O3DBwb6vmqO93Kberu9bPfd9LFFFFe8fkwVFM22F2+78tS&#10;1DP/AKqTr93+D71AGf4bne40O0keea6Zk/1k8PlO/wBV7VrVk+GVZdEtFk+1b9n/AC/f63/gVa1A&#10;BRRWN4j8Tab4S0ifU9Wu47KygTc8krYFVGMpyUYK7fRETnGnFzm7Jd9C/cXEVnbvLM6wxIu5nb7q&#10;18Z/tT/tg6dpWgX1h4f1L7LpkG5b3VE/5ar/AHIv8a84/au/bDt9Wt5IY76fS/C6/JDapxPqT/Qc&#10;/wDAa+dvBHwj8QfHLxhpd9q1jM8j7X0vwzC/yQf9Npv9qv1PKOHo4JqvikpVkr8r+Gmv5qnpul/S&#10;/I854lljr4fCNxot2c18U31jT9estkvx57T7bxP8Y7mG6unu/C/g/d+6sU+W71D/AH/7qmvuD9nz&#10;9k2DTLTR7zxHpjaXozMq2OjQwfM/fdL/AHV+te1/Bb9l7Rvh2YdX1nbq/iDYr5cZitm/2B/WvYtb&#10;Dfa9K2/bsfaPm+y/c/7a/wCzXHm3EsYKVHL5OU5fFVe78oL7MfT/AIJ2ZNwtKbjXzGKjGPw0lsvO&#10;b+1L1/DY0Le2is7ZIoUWGJF2qiDaqirVFFfm3qfqSVtEFFFFAwooooAKxdInaXVNVRppplilXakk&#10;GxE+X+Bv4q2qxdGDf2pqu77bs81dv2n/AFX3f+WXtQBtUUUUAFFFFABRRRQBkeJJmt9EupEnmtWV&#10;f9bBD5rrz2XvWlC26FG/2azfEqs2iXez7Vv28fYv9d1/hrSg/wBSv3vu/wAfWgCWiiigAooooAKK&#10;KKAMYXDnxQ8PnzlPsyv5Bh/dfe+9v/ve1bNYiK3/AAlEjf6bt+zL1/49vvf+h1t0AFFFFABRRRQA&#10;UUUUAFFFFABRRRQAUUUUAFFFFABRRRQAUUUUAFFFFABRRRQAUUUUAeKftUf8ir4H/wCx68P/APpf&#10;HXtdeKftUf8AIq+B/wDsevD/AP6Xx17XQAUUUUAFFFFABRRRQAUUUUAFFFFABWZ4g/5Amof9e8n/&#10;AKCa06zPEH/IE1D/AK95P/QTV0/4kfVfmZ1f4cvRn4/LS0i0tf3Afx8wooooA2NZ/wCTf/H/AP2E&#10;dK/9Cnr5yr6N1n/k3/x//wBhHSv/AEKevnKv4a8Uf+Sor/4Yf+ko/wBQ/AH/AJIej/18qfmFFFFf&#10;kx/RoV+ov/BMX/kg2sf9h6b/ANEQ1+XVfqL/AMExf+SDax/2Hpv/AERDXu5N/vXyZ+V+JX/JPy/x&#10;x/U+w68n/ak/5ID40/69F/8ARiV6xXk/7Un/ACQHxp/16L/6MSv1TJ/+Rnhf+vkP/Skfxpmn+4V/&#10;8EvyZ+YlFFFf2afycFFFFAGr4s/5N18Tf9jFp3/oi5r51r6K8Wf8m6+Jv+xi07/0Rc1861/Cvib/&#10;AMlRiPSH/pCP9S/Ab/khcN/jqf8ApbCiiivys/oUK/Z/9jn/AJNl+H3/AGDv/ajV+MFfs/8Asc/8&#10;my/D7/sHf+1Gr6XIv48vT9Ufinit/wAivD/9fP8A22R7TXjf7XP/ACb54s/3IP8A0dHXsleN/tc/&#10;8m+eLP8Acg/9HR1+o5H/AMjXC/8AXyH/AKUj+SM4/wCRdiP8E/8A0ln5oUUUV/ZB/KIUUUUAX/Hv&#10;/Jt91/2Nlt/6ST18919CePf+Tb7r/sbLb/0knr57r+DvEn/kqMV/27/6RE/1U8DP+SEwf+Kp/wCl&#10;sKKKK/Mj98Cv2v8A2Vf+TcPhz/2Bbf8A9Br8UK/a/wDZV/5Nw+HP/YFt/wD0Gvpci/jT9P1R+H+K&#10;3/Iuw/8A18/9tZ6zRRXkn7THjTV/AHwe1XXNCuxZ6nbywIk+xXwGkVTw3Hev0HCYaeNxFPDU/im1&#10;FX2u3Y/lrFYiOEoTxE9oJt28lc9bor80f+Gv/iv/ANDOn/gDB/8AEUf8Nf8AxX/6GiP/AMAYP/iK&#10;/SP+Ic5t/wA/Kf3y/wDkT4D/AF9yz/n3P7o//JH6XUV+aP8Aw1/8V/8AoaI//AGD/wCIo/4a/wDi&#10;v/0NEf8A4Awf/EU/+Ic5t/z8p/fL/wCRD/X3LP8An3P7o/8AyR+l1FeQ/sx+NdY+IPwh07W9eu/t&#10;upy3E6NMEVMqsjKvC8V69X5tjMLPBYiphqnxQbi7badtj7/C4mOLoQxENpJNX80FFFFch1BRRRQA&#10;UUUUAFFFFABRRRQAUUUUAFFFFABVLUtMg1bTbuxu0E1tdRNDKn99WXBq7RQB47461D/hmr4U2Nv8&#10;Ofhjd+KLWyljtYfDvhwJCyRn70v3fz9a8fl/bY+KtvC8sn7KvjuOKNWdybqPhR/wCvfPjh8b/Dv7&#10;P/gtPE/ieDUZ9Ma7jtNml2rXUu99235B2+WvBv8Ah6P8G/8Anw8af+E7NQB2v7Lv7Ssv7W/hnXb3&#10;UPhnqPhfQF/0ZJNYljuIb87mWWLbtH3NvIYfxV7X4L8F6L8PPDdroHh3ToNI0e0DfZ7G3G2KEMzO&#10;Qo7DLH86+T/2BbbX/FXjD4xfE+TR7rw34K8Z6ylzoelXUflM6orI9zs/h8z+ea+z6ACiiigAoooo&#10;AK8U/aI/5G34I/8AY8Q/+kF7XtdeKftEf8jb8Ef+x4h/9IL2gD2uiiigAooooAKKKKACiiigAooo&#10;oAKKKKACiiigAooooAKKKKACiiigAooooAKKKKACiiigAooooAKKKKACiiigAooooAKKKKACiiig&#10;AooooA+U/wDgpL/ybY//AGGbT/2evyjr9XP+Ckv/ACbY/wD2GbT/ANnr8o6+Dzr/AHn5I/rDwx/5&#10;EL/xy/QKKKK8A/WwooooAK/Uj/gmP/yQLVf+w9P/AOiYa/Lev1I/4Jj/APJAtV/7D0//AKJhr3cm&#10;/wB6Xoz8q8S/+RBL/HH9T7Aooor74/kkKKKKACiiigAooooAKKKKACiiigArz/wB/wAjv46/6/ov&#10;/RdegV5/4A/5Hfx1/wBf0X/ougD0CiiigAooooAKKKKAMjxPB9p0S6j+z/atwX9x5/k7/mH8fatK&#10;AbYYx93CrWV4rVG0K6EiWsinb8l6+2E/N/Eaui4itbNJJHjiiVF+fd8tAehdoryP4l/tNeAPhXYv&#10;JqeuQXV0vyJZWTiWV29OK+JfiP8A8FCPHniW6dfDcdt4ZsFJ27E82Z192bivIxeaYbCaTld9lqfo&#10;eQcB57xEufD0uSn/ADTvFfLS7+SZ9n/HX9p3wj8CLGNdRl/tPWZf9Vpdo6+bjH3m/uD3r40+LP8A&#10;wUI8W+MNNksvDlqnhK3LHfdpJvuCvpnotfGHin4s6n4t8TXa2Kz+JNalffcX07/ulb/aes2fwrr3&#10;ihPJ17Uo4bLd/wAemn/Lv/2WavmMVj8VVfvz9lB9PtW+Wv5H7tkPB+Q5dBfVsO8diYPWW1JSXS7f&#10;LaL7Kb8r6F3xD8S7jWdWuY9Jin8Q6vLl5rln3xI3953qXwJ8KtR1vX7aS6SbxH4luX2QwRpv8tvR&#10;Fr3P4E/sneK/ihHBB4e0oaToS/8AMRuk2Q/h/fNfpD8A/wBmLwt8B9OWS1gTUdflTFxqsyZf6J/c&#10;Ws8Fg6uKXLRjyQe8nu/T/gfezu4l4my7IWqmZ1VicVD4KMNKVN92tbtd5Xf8sYng/wAC/wBhSC00&#10;yE/EO3+1PeH7T9ht3VPszDgI79Wz/s19g+DvAegeANJ/szw7pdrpFjnf5VtHtDN/ePrU95bq3iix&#10;mEELusEiidpsOn0T+Kt2vtMNgqGEio04/Pqfy/nXEuaZ/VnUxtVuMnflWkE/KO3zd33YUUUV3HzA&#10;UUUUAFRT/wCpf/dqWobj5oJF/wBmgDO8MRmHQ7ONoZoCqf6uebzXX6v3rXrhL/xvoXw08GWl7rc0&#10;GkWix4SCObzef7qf3q+Ufjd+23cyWN2miTJ4a0WP/mKzvtndf9lf4a9/LMjxmae9SjaC3k9Ir59f&#10;kfOZrn+Cym0a0r1HtGOsn8j6e+LHxu8PfCbTC9/MLvUn/wBRp0L/AL2Q/wBBX51/tFftP6x478Qp&#10;ZbXv9ZnTGn+HbR/kg/6aS/7P+0a8qvviN4o+J+sTx+F0kh0uX/j48VaqW+fP/PFT96vdf2Yv2Mbj&#10;X7p9Sj89LW4b/TvEWo/NcXP+yn+cV+mYDLsHktF4mEv8VaWlvKnHq+zs/nsfleYZljs9rrDTg9dq&#10;MXq/OrJWUV3jv5Lc4D4C/sseIviN4sGqagf+Eh8Rj/XalP8A8eWmr/dRa/S/4PfArQvhFp5Nmgvd&#10;WlX/AEjUZvvv7D+6K6bwL4C0b4c6DDpGi232a1Xlu7yN/eY966mvgc2z6eMTw2EXJRv/ANvTfeb3&#10;f9bn6Jk3D0ME1isW+evbe3uwXaC2SXkgrE1yDzL3Sm+zzTbbjO+ObZs/2m/vD2rbrC12BZr3SW+z&#10;wzbLndvkm2eX/tL/AHj7V8kfZm7RRRQAUUUUAFFFFABWHpELR6rrDeRNCHlU73n3q/y/wr/BW5WF&#10;o0KxatrLeRDD5kq/Ok29n+X+Ifw0AbtFFFABRRRQAUUUUAY/iaI3GiXcawSXJZVxHDN5LN839/tW&#10;pCNsKf7tZPiqFZ9Bu42ghuQyr+7nm8pDz/e/hrVg+WBP92gCWiiigAooooAKKKKAMRISPFMkvkTg&#10;fZlXz/O/dfe+7s/ve9bdYSW6/wDCXTTeRAH+yKvnib97977uz0/2q3aACiiigAooooAKKKKACiii&#10;gAooooAKKKKACiiigAooooAKKKKACiiigAooooAKKKKAPFP2qP8AkVfA/wD2PXh//wBL469jujtt&#10;ZT/sNXjn7VH/ACKvgf8A7Hrw/wD+l8dex3f/AB6zf7hprdCex+UNx8VvGyyz/wDFX6399v8AmJS/&#10;3v8Aepv/AAtbxt/0N2vf+DKX/wCKrmJ/+Pmf/fb/ANCqOv7SjgsNZfuo/cj+SZYzEJv94/vf+Z1f&#10;/C1vG3/Q3a9/4Mpf/iqP+FreNv8Aobte/wDBlL/8VXKUVX1LDf8APuP3In67if8An4/vf+Z9I/si&#10;eO/EniH42afZ6p4h1XUbVrS4doLy9klTKrxwxr9Aq/OT9in/AJL7p3/Xldf+g1+jdfznx/ShSzaM&#10;acUlyR206yP3ngmpOrljlN3fM9/RBRRRX5sfoAUUUUAFZniD/kCah/17yf8AoJrTrM8Qf8gTUP8A&#10;r3k/9BNXT/iR9V+ZnV/hy9Gfj8tLSLS1/cB/HzCiiigDY1n/AJN/8f8A/YR0r/0KevnKvo3Wf+Tf&#10;/H//AGEdK/8AQp6+cq/hrxR/5Kiv/hh/6Sj/AFD8Af8Akh6P/Xyp+YUUUV+TH9GhX6i/8Exf+SDa&#10;x/2Hpv8A0RDX5dV+ov8AwTF/5INrH/Yem/8ARENe7k3+9fJn5X4lf8k/L/HH9T7Dryf9qT/kgPjT&#10;/r0X/wBGJXrFeT/tSf8AJAfGn/Xov/oxK/VMn/5GeF/6+Q/9KR/Gmaf7hX/wS/Jn5iUUUV/Zp/Jw&#10;UUUUAaviz/k3XxN/2MWnf+iLmvnWvorxZ/ybr4m/7GLTv/RFzXzrX8K+Jv8AyVGI9If+kI/1L8Bv&#10;+SFw3+Op/wClsKKKK/Kz+hQr9n/2Of8Ak2X4ff8AYO/9qNX4wV+z/wCxz/ybL8Pv+wd/7Uavpci/&#10;jy9P1R+KeK3/ACK8P/18/wDbZHtNeN/tc/8AJvniz/cg/wDR0deyV43+1z/yb54s/wByD/0dHX6j&#10;kf8AyNcL/wBfIf8ApSP5Izj/AJF2I/wT/wDSWfmhRRRX9kH8ohRRRQBf8e/8m33X/Y2W3/pJPXz3&#10;X0J49/5Nvuv+xstv/SSevnuv4O8Sf+SoxX/bv/pET/VTwM/5ITB/4qn/AKWwooor8yP3wK/a/wDZ&#10;V/5Nw+HP/YFt/wD0GvxQr9r/ANlX/k3D4c/9gW3/APQa+lyL+NP0/VH4f4rf8i7D/wDXz/21nrNe&#10;Gftmf8m/69/13tv/AEcle514Z+2Z/wAm/wCvf9d7b/0clfqmQf8AI3wn/XyP5o/knO/+RZif8Evy&#10;Pzfooor+xT+VQooooA/Rz9iz/k33Rf8Ar5u//RzV7vX5sx/tZeJ/2cfhR4B07QNJ0rUYtUS+uZn1&#10;FJWZGW5ZONjisv8A4eifEP8A6Frwz/3xP/8AHa/ibiXM8NRzvGQm3dVJdPM/ujhLgbOs0yHB4zDQ&#10;i4ThFq8kunY/TqivzG/4eh/ET/oWfDP/AHxP/wDHaP8Ah6H8RP8AoWfDP/fE/wD8dr5r+2MJ3f3M&#10;+u/4hvxD/wA+4/8AgaP05or8xD/wVE+In/Qt+Gf++J//AI7X6FfCvxTceN/ht4Y8Q3iRw3Wq6bbX&#10;syQn5FeSNWO3PbmuzDY6jim40nqj5zO+Fsz4fpwq46KSk7K0k9d+h2NFFFd58iFFFFABRRRQAUUU&#10;UAFFFFABRRRQB558cvjNoHwA+G+peMvEJmezs9qRQQJuluZn4jiQf3mavl+L/gol47n8Tf8ACOL+&#10;zR4tbXWsF1P+z/7Rj837MTjzdvlfdr0P/goXoV3qPwFtNYtLGfU4vDev2GuXVnapveaCGT5xt/i+&#10;9Xm/xP8AjP4R0347fA/9oCz1H/i3Gt6Xe6Ffa+UbybPf88Xn/wDPP59y/wC9QB65+yP+1Drf7UVr&#10;4k1mbwRJ4O8P6dMtlD9tuvNuJrobvOUjau0L8vbvX0ZXx5+xh4ntfiD8cfj54u8KTfafh5qmqWn9&#10;n3UabYbm6SDbcSJ9fl5r7DoA8g/aK/aV8Ifs2+EH1XxJe+ZqU8Uh03R4Duur+VV+6ienTLdqk/Zl&#10;+MN98a/2fvC3xB1q0tdMutWtJLuaC1LGKFVkdeN3P3Vq98U/hp4XvrDX/GFzodjdeJ7TRLi3ttVm&#10;gV5rZFik/wBWzfc+83SvK/2Gdfs/C/7CfgfV9SfZYWGk3VzOf+maTTFqAPPrL9q79oD4uweIPFnw&#10;l+G/hm7+Huk3k9ok+v3si3t/9nP714gjBdp/hr1Kz/bW8LS/ssf8LonsbqG3Vfs76Lj/AEj7du2f&#10;Zh/tb6+XPg58EPjl8Tfhf4s8WfCf4g2vwq+HvjG7vNS0bwdPAt8/lS/Lu+0PzB5rK3C/drnfFWu6&#10;R4h/Yp+FOiaX4fk8PP4Y+JenaHrmnPM0q/a4pG8595+8rs27d70Ae7D9rH48fC5NC8W/F/4b6Bo/&#10;wz1a5jt3utEupHvtM85v3UlwrMRtH8XFe3ftAXMd74k+BlxDJvik8awsjp/Ep0+9rn/+Ch0du37G&#10;XxPFwE2rpytEP9sTR7a534reJJvC3wv/AGa9ZuNN1HWri31zTGey0uDzruZjpdyPkTcNxoA+s6K5&#10;T4feOf8AhP8AQ21P/hH9c8N7Znh+xeILL7JcfL/Hs3H5D2NdXQAUUUUAFFFFABRRRQAUUUUAFFFF&#10;ABRRRQAUUUUAFFFFABRRRQAUUUUAFFFFABRRRQAUUUUAFFFFABRRRQAUUUUAFFFFABRRRQAUUUUA&#10;fKf/AAUl/wCTbH/7DNp/7PX5R1+rn/BSX/k2x/8AsM2n/s9flHXwedf7z8kf1h4Y/wDIhf8Ajl+g&#10;UUUV4B+thRRRQAV+pH/BMf8A5IFqv/Yen/8ARMNflvX6kf8ABMf/AJIFqv8A2Hp//RMNe7k3+9L0&#10;Z+VeJf8AyIJf44/qfYFFFFffH8khRRRQAUUUUAFFFFABRRRQAUUUUAFef+AP+R38df8AX9F/6Lr0&#10;CvP/AAB/yO/jr/r+i/8ARdAHoFFFFABRXIeO/ib4a+G2mtfeJNXttMtwPl85/mf6DrXxt8Vv+Cjs&#10;7tPY+ANIRIui6lqQ+c/7sX+Nefisfh8Gv3ste3U+wyHhLOeI5f7BQbj1k9Ir5vf5XfkffFcn4t+J&#10;nhbwFB5mv67Y6UuPu3Eyq35V+VfiP9sL4paz9qN342nso5fmaO3Kwqn0xyK8F8S/GW01fVZJrzUL&#10;7xDqTffePdcP+deHLPXV0wtFy9f+AfqdHwpp4Fqee5hClHtHWTfZc1vwTP1X8cfty/DyKBtN8OpP&#10;4r1ST/U28dr+5fv956+HP2iv2vtd+Jepn+19VHhzQoyy2+lwz7E/4F/fNeIeENf8Raz4iso7Pwpv&#10;ifd8l9dfZ8/K38X8NV/CXwj1DxDrs897azeJNcZmIghjaZIV3fwj+teVicXXxFP/AGqdk38MdW/6&#10;838j77JOHcryfGP+xMM6lRRT9rXTjCCu7vXlbbt7vLFdffte2bP8R/7UcxeH9PuNXnb/AJbsmyFP&#10;95qibwbrXiAbtb12SGJ/v2Nj8if7u6vrb4a/sN/EnxpJH9o0dPDGnnBaa++T5f8AZQV9gfDL9gz4&#10;e+BxBcaxFP4qv1+bfffLDn/cH9ajC4HE1dcPT5F3lq/x/RHXnnFWR4BOOcY14qf/AD7pe7D58r18&#10;1Ocl/dPh34AfsYeLfiPY2raLp0eheHG5/tK7T5H/ANoDq9faPwo/YB8GeBNTi1HX7x/FNzGPkgnj&#10;Vbcf8A719RWdnBp9qlvbxpDbxLtREXaqrV2vp8Nk+Hovnqrnn3Z+FZz4kZzmMXhsE1hqFrKEElZf&#10;4t/usvIo2On2umWcdraQx21vEu1Iol2Kg9hV6iivd20R+Uttu7MO82f8JZYZ+w7/ALPJ/rP+Pj/g&#10;H+z61uVg3cyjxRYx+fAjtBJiBof3r/R/4RW9QIKKKKACiivL/jF8cdE+EGmoLr/TdYnQm10+P7z/&#10;AO0f7q11YbC1sZWjQw8eaT2SOTFYqjgqMq+IkowW7Z6XK6xJuZ9irXzp8YP2vNG8Jvc6V4cRNZ1J&#10;Pke5f/j1hb/e/ir5G+PX7a2rawken6nqXlm4fZFoGifNK7f7X8X514ZZ+AvF/wAWdQceJpLrS9Hl&#10;dfK8OaV/rXX/AKauK/SMv4XpYef+1/vqi+xF+7H/AK+T6LyWva5+XZlxZVxEEsH+5pv7cl70v+vc&#10;N2/N6d2jrvjR8d/Evjbx1PoHh+3k1TWrb5HknTZY6Unpjp+VSfDP9mXWviB4gS6u0u/HOt796yXH&#10;yWVr/ujpX1v8Ev2PINQ+y6vr8X2LQ3RZodOjfdNN/wBdn619deHPDOl+E9Mj0/R7CDT7GMfLDAm0&#10;VtjOIMHgYRp00q04pWW1KHkkn7z7v7mtjDBcN4zMKkq1RujCTd3vVnfq3b3YvolbTdM+cPhD+xnp&#10;+lRx33jTZfXCspi062f/AEdMf3v71fTdlZwafbR29tEkFvEu1I0XaqrV2ivzzMc0xea1PaYqd7bL&#10;ovRH6VlmUYPKKXssJC1931fqwoooryj2QrD18xfbtH3/AGHP2n5ftX3/APtl/tVuVha9Msd5pKtc&#10;W8O64+5PDvaT/ZT+6fegDdooooAKKKKACiiigArD0Tyv7V1nb9h3+au77L/rfu/8tf8AarcrC0WZ&#10;H1XWFW4gmZZVDJHDsZPl/jP8VAG7RRRQAUUUUAFFFFAGN4rKDQbvzPsu3av/AB/f6r738VaVv/qU&#10;+593+CszxXMsGg3TtPDaqFX95PD5qJz3WtWD/Ux/7q0AS0UUUAFFFFABRRRQBgxtH/wl8w/0Lzfs&#10;i9P+Pj73/oFb1YUcy/8ACWzR+fAX+yK3keT+9+997f6f7NbtABRRRQAUUUUAFFFFABRRRQAUUUUA&#10;FFFFABRRRQAUUUUAFFFFABRRXzX+0V+0f4s8KfEHQvhb8KfD9j4n+JOrW7Xzf2rIyWOn2y9ZJ9mD&#10;z2oA+lKK+ZPgB+0d411n4oal8KPjD4b0/wAOfEG3tP7Tsp9GkZ9P1C2z/wAsi5J3p3r6L1jV7PQt&#10;Ju9S1CZLays4mnmnf7qIq5ZqANCivhW3/a1/aF8faBqPxN8AfDLw/c/Ca0mZ4INUupE1jULaJv3s&#10;sShtnz87eP8AvqvrL4OfFXRvjZ8NdB8aaEX/ALO1a3WZY5Pvwt/Eje4PFAHGftUf8ir4H/7Hrw//&#10;AOl8dex3f/HrN/uGvG/2qf8AkVvBP/Y8+H//AEvjr2S7/wCPSX/camt0J7H48XH+vn/32/8AQqjq&#10;Sf8A4+Z/99v/AEKo6/t+OyP49luwoooqyT0n4FeLLzwB4k1/xNZQRTX2j+H9RvoUm3eU7pH8ucdq&#10;u/8AD0T4i/8AQueGf+/c/wD8drlfAn/IO8df9ilqv/oivl6v4/8AFnFV8PntONOVl7OP/pUj+/vo&#10;/wCQ5Zm/DuJq46gpyjVaTd9uWL6NdT7M/wCHonxE/wChc8M/9+5//jtH/D0T4if9C54Z/wC/c/8A&#10;8dr4zor8T/tLF/8APx/gf0//AKl8P/8AQJH8f8z7L/4eifEX/oXPDP8A37n/APjtfW37HH7QGu/t&#10;EeBda1rXbGw0+ex1H7Ikeno6oy+Uj5O9m/v1+P1fpn/wS0/5JH4t/wCw5/7bQ162WY2vWxKhUm2r&#10;M/PuOuGsoy3JZ4jB4eMJpxV1fq9ep9q1meIP+QJqH/XvJ/6Ca06zPEP/ACAtQ/695P8A0A19vT/i&#10;R9V+Z/MlT4JejPx+WlpV60lf2+fx8FFFFAGxrP8Ayb/4/wD+wjpX/oU9fOVfRus/8m/+P/8AsI6V&#10;/wChT185V/DXij/yVFf/AAw/9JR/qJ4A/wDJD0f+vlT8wooor8mP6NsFfqL/AMExf+SDax/2Hpv/&#10;AERDX5dV+on/AATF/wCSC6z/ANh6b/0TDXu5N/vXyZ+VeJenD8v8cf1PsSvJ/wBqT/kgPjT/AK9F&#10;/wDRiV6xXk/7Un/JAfGn/Xov/oxK/VMn/wCRnhf+vkP/AEpH8aZp/uFf/BL8mfmJRRRX9mn8nBRR&#10;RQBq+LP+TdfE3/Yxad/6Iua+da+ivFX/ACbp4p/7GHTv/RFzXzrX8K+J3/JUYj0h/wCkI/1L8Bv+&#10;SGw/+Op/6Uwooor8rP6GsFfs/wDsc/8AJsvw+/7B3/tRq/GCv2f/AGOf+TZfh9/2Dv8A2o1fS5F/&#10;Hl6fqj8T8Vv+RZh/+vn/ALbI9prxv9rn/k3zxZ/uQf8Ao6OvZK8b/a5/5N88Wf7kH/o+Ov1HI/8A&#10;ka4X/r5D/wBKR/I+cf8AItxP+Cf/AKSz80KKKK/sg/lIKKKKAL/j3/k2+6/7Gy2/9JJ6+e6+g/H/&#10;APybhdf9jZbf+kk9fPlfwd4k/wDJUYr/ALd/9Iif6qeBevAmD/xVP/S2FFFFfmR++2Cv2v8A2Vf+&#10;TcPhz/2Bbf8A9Br8UK/bD9lT/k3D4c/9gW3/APQa+lyL+NP0/VH4f4r/APIuw3/Xz/21nrFeGftm&#10;f8m/69/13tv/AEcle514Z+2Z/wAm/wCvf9d7b/0clfqmQf8AI3wn/XyP5o/kjO/+RZif8EvyPzfo&#10;oor+xT+VQooooAZ+0F/yIHwr/wCvTUf/AEravDa9y/aC/wCRA+Ff/XpqP/pW1eG1/nnxl/yUOO/6&#10;+T/Nn+vfhX/yROV/9eo/qFFFFfGn6tYK/cD9nb/kg/w9/wCwBZf+iVr8P6/cD9nb/kg/w9/7AFl/&#10;6JWvp8i/iVPT9T8L8V/9xwv+N/kekUUUV9ofzOFFFFABRRRQAUUUUAFFFFABWfrEN3daTexafOlt&#10;fNC6W8zpvVJNvysR7GtCigD47tv2v/F3wNC6B8f/AIfajaTIfIi8W+FrZr3TNT/vPs+9D8vzMG/2&#10;q6Z/2uf2Vr7w1/wj8vjfwXJoEg50qSFfsvLZ/wBUU2dfavpiSNJ43R03o3ysrVwT/s8/CuRnL/DX&#10;wfIzfezoNr/8RQB872H7aOjanbSeD/2cvhbf+NZ7V2SJ7OyXTNEtVP3ZvNxgpu9AK+m/hbb+LLXw&#10;JpMfjm6sr3xZ5JbUZdNj22/mMzHZHnso+X8K6HS9JsdB02Cw06zg0+yt02RWtrGsUSL/AHVUcCr9&#10;AGH4y0ybW/COuabalBc3ljNbxb/u7njZRXlH7NPwW1H4ffss+G/ht4zjgkvbfTprHUY7WbfEVkkk&#10;3bXx/devc6KAPhPwp8Gv2p/2d9Cuvh18MtR8G+JPAqPINJ1XX/NivdMikZvkVA2H8v73zbs5ru9J&#10;/YR0+L9lfVfhbqXiGa98Q6tftr114kMfzf2qWV/PVPQMo+WvrGigD4V1H4F/tLfHqy0H4ffFm/8A&#10;CWl/DuxuI5tT1HQXke+1lIW+SNwxwm/7xxXu/wAerODTde+BdrBHsgg8a20USD+BV0+9Va9zrxT9&#10;oj/kbfgj/wBjxD/6QXtAHtdFFFABRRRQAUUUUAFFFFABRRRQAUUUUAFFFFABRRRQAUUUUAFFFFAB&#10;RRRQAUUUUAFFFFABRRRQAUUUUAFFFFABRRRQAUUUUAFFFFABRRRQB8p/8FJf+TbH/wCwzaf+z1+U&#10;dfq5/wAFJf8Ak2x/+wzaf+z1+UdfB51/vPyR/WHhj/yIX/jl+gUUUV4B+thRRRQAV+pH/BMf/kgW&#10;q/8AYen/APRMNflvX6kf8Ex/+SBar/2Hp/8A0TDXu5N/vS9GflXiX/yIJf44/qfYFFFFffH8khRR&#10;RQAUUUUAFFFFABRRRQAUUUUAFef+AP8Akd/HX/X9F/6Lr0CvPvh//wAjx46/6/o//RdAHmHxv/bS&#10;8M/BjxTP4eudI1DVNTgRXZYNqLtbvuNeD+KP+Cler3Ud5HoXha2skZdtvcXc+9092UfLXh//AAUK&#10;j8Sz/tMasmmyWVrZ/ZLb95OjM/3a+YJfA3iDVF+z6n4onmsm+/HBBsd/+BV8Pi8fiVWnD26gk+13&#10;+T1+Z/VPDvCWTVMsw+KWVVK9ScYtuUlGHM7P7U17vmovTozqviN8ddR8XeJLqa9u73xVr8zb3RH3&#10;Kmf0UVzP9heI/E679X1M6TaN/wAuNj9//gT19JfAP9i3xZ8RbSCTR9Jj0HQm/wCYpepsD4/V6+5/&#10;hf8AsIfDvwKsFxq9vJ4o1JfvSX3+q3eyD+tceGwdfEe9h4W/vz3fp2/F+Z9DnXE+U5Mvq+b4n2jW&#10;ioUNIRt0lJWb802l/cPySh+FejXVxGzw3d/KPlCSzs+6vffhz+x78RfE9jA2h+D5LCwZfknugtun&#10;681+rWifC/wh4dghi07wzpVqIzvTZaR7lb64zXYV7EcjnU0xVZyXZf8ABPzmv4qYbBNyyLLadKT3&#10;lLV2+SX/AKUz88vCP/BO7WNNW31PxTrNpJDG483TrGFpXdT/ALXHNfYHwf8AgT4R+Cukvb+HNOMc&#10;0/zTXlx808nszf0rtfEsbS6JcqiXUj/L8lo+yX738JrSg/494/8Ad/ir2sNl2GwlnTjr3e5+YZ5x&#10;lnfEKcMdXfI/srSOm2i3t53/ACJqKKK9I+KCiiuV8T/Efw34OgMusazZ2Cf9NJBu/KtKdKpWkoUo&#10;uTfRamNWtToR56slFebS/M6qivn7Wf2z/AmnXXk2iahqi/xPBBhR+deaeNP27LmEOuiaTaafBjC3&#10;WqzYb/vnivpqHC+b4i37hxXeVkvxPlsRxbk2GunXUn2jdv8ADQ+sLu5ZfElpCLiVEaCRjAIfkb3L&#10;/wANQ+JfG+heDrVrjWtUtdPiXqZpP6V+d3j39ubVtQsZvtPjfTdLdf3X2LSvmlk+gGa8Evviv4z+&#10;IV35mg+H7qdG/wCYz4jkZE/BOtevheFYOfLi8Qrp25aac5PRPorLfc8TGcXzUObB4d8rXxVHyR38&#10;9Xt018j70+Jf7bsNn5lv4SsE8rlf7R1LKL/wBO9eM2f7efiYXyR/8Jfod1Ju/wBT+7+f/ZrwnwF+&#10;zP4i+JmufatUlvvHGoK29beAeVY2uf8AZr07/hgzVun/AArO1/38L/8AFV9rSy7LcHBUnRpQ/wCv&#10;s05td3ul6I+FrZnmmOn7WNatNf8ATqDUE+yvZteqR6J4i/by8TWWnbp7/wAP6KG/5bZ/+KJr5V1/&#10;4m+L/wBo/wAUXD2d5ewaDK+y71+T/j4uf+mdsv8ACteq+GP2Cr661R0t/h8I5Vbaz6o4aJG/4Gxr&#10;7e+An7MWjfC6ytr/AFOGC+8Qbc/cXybX/ZjH/s1cWLxeX5RTco+zjf7NJ3lLyc7Llj3tqztweDzL&#10;OZqMnUlb7dVWjHzjC75pdr6Lex8l/A39h7UryW1vLXRTotnLteXWNR+e7mX+9zzur7r+HnwV8L/C&#10;uzc6NZD7Yyfvb2Yb5XxXolQzf6h/v/d/g+9X53mWf4rMIexilTpfyx0Xz7/1ofpuV8OYTLZ+3k3U&#10;qv7ctX8uy/q5m+GLlrnQrWR55LpmT/WTQ+Uz/wDAa2Ky/DW7+xLXf9r37Oft3+t/4FWpXzR9UFFF&#10;FABRRRQAVia5dNBeaUBcTQebcbSkcO8P/st/d/3q26xtb3/a9L2/b8faPm+yfc/7a/7FAGzRRRQA&#10;UUUUAFFFFABWLpFw02q6rG0803lSrhHh2Kny/wALfxVtVjaRu/tTVd327Z5q7PtX+q+7/wAsvagD&#10;ZooooAKKKKACiiigDH8TXLW2h3cizyWzqv8ArIY/NdOf7tacLboUb/ZrP8R7v7Eu/L+1b9vH2L/X&#10;df4avw/6hPv/AHf4/vUATUUUUAFFFFABRRRQBiC4c+KHh8+Yr9nV/I8n5Pvfe8z/ANlrbrGTd/wk&#10;sn/H7t+zL1/49vvf+h1s0AFFFFABRRRQAUUUUAFFFFABRRRQAUUUUAFFFFABRRRQAUUUUAFfIPw/&#10;tk/4eafFOaeP518F6d9ndv7u9d22vr6vmH9oz4AePL34o6F8Xvg5qOlWXj/TrRtLvdN1sN9i1WzZ&#10;vuyMvKsnagDnvjMfL/4KKfAdrbP2ptA1ZZvL/wCeW3+L2zXsX7Wkc8v7MPxUjt97zN4bvdgj+9/q&#10;Wrzj4BfAP4i3PxhvvjB8aL/SJvGIsjpOk6P4f3/YtNts/Oys/LM9eq+ENL8c+K4PHOkfEzTdAXQ7&#10;q5ltdJTR5JXebT3Tb/pG/wDj/wB2gDl/2Qbe2i/Y6+GcYWP7OfDFtu/u8xfNXkP/AAT7h8T3X7Gy&#10;weD7/TtP1NNf1FbGfWLWS4t0g+1t/Ajoem7HNYGn/s+/tQ/C7wjffCTwD4l8J3Pw5kd7bTvEWq+b&#10;/aum2kv3kWMfIxj3cV9afAv4Q6X8CvhZ4f8ABWkO89rpkHltcyffmkPzPI31NAHlnj74R/HL4i6f&#10;pNpqXjPwJAmm6tZ6zC9v4eu93m20iyxq2bvoWXmulk0D9oSVHVvF/wAPNrf9S7e//Jde3UUAfn+3&#10;/BO74kNI7f8ACyPDPzPu/wCQBN/8kUz/AId1/Ej/AKKR4a/8EE3/AMkV+gdFfU/6051/0FS/D/I+&#10;b/1bydu/1aP4/wCZ+fn/AA7r+JH/AEUjw1/4IJv/AJIo/wCHdfxI/wCikeGv/BBN/wDJFfoHRR/r&#10;TnX/AEFS/D/IX+rWT/8AQNH8f8z83PGX7KXxH+D+n2hXxz4b1BPFN5D4Qf8A4kkymFb5vJMuftH8&#10;OelVv+HUnjX/AKKdof8A4IJf/kivv74gfD2x+IdvocOoXE0K6TrFrrMPkbfmlt5N6K2Qflz1rrq+&#10;bzKrPOKqr5g/aTStd72+Vj7XJMxxfDdCWGyeo6MJO7Udm7JX1vrZH5p/8OpPGv8A0U7Q/wDwQS//&#10;ACRR/wAOpPGv/RTtD/8ABBL/APJFfpZRXk/2dhP+fa/E+i/1y4h/6DZ/h/kfmn/w6k8a/wDRTtD/&#10;APBBL/8AJFe4/Ab9mX4xfs8+HNS0bw7458F39vf3X2uR9S0G63I+xUwuy6HHy19d0VrSweHoy56c&#10;EmcGO4jzfMqLw2MxMpwdnZ2tpt0PE/7D/aF/6G/4ef8AhO3v/wAl1XvPDP7QN3aTW7+Lvh5skRkb&#10;/inb3v8A9vde6UV2banzbSejPz9/4d2fEj/opPhn/wAEE3/yRSf8O6/iR/0Ujw1/4IJv/kiv0Dor&#10;6n/WnO/+gqX4f5Hzf+rWT/8AQNH8f8z8/P8Ah3X8SP8AopHhr/wQTf8AyRR/w7r+JH/RSPDX/ggm&#10;/wDkiv0Doo/1pzr/AKCpfh/kH+rWT/8AQNH8f8z81/FP7InxD0nW9G+Fk3jrw9Lb+NVn1B75NEm3&#10;WzaeqsoC/aPm3/af/HKj/wCHUnjX/op2h/8Aggl/+SK+/tb+HthrvxA8L+LZp501Dw/De29vHGV8&#10;t1uVjD7+M8eSuK66vlcev7UrvFY336j3b8tFtbofe5PnGYZBhVgcqrOlSTb5Y2td7vVPc/NP/h1J&#10;41/6Kdof/ggl/wDkij/h1J41/wCinaH/AOCCX/5Ir9LKK8/+zsJ/z7X4ntf65cQ/9Bs/w/yPzT/4&#10;dSeNf+inaH/4IJf/AJIr3f4Gfs3/ABk/Z/8ACl1oHh/xz4KvrSe7a9aTUtBut+9lVcfJdDj5K+ta&#10;K2pYTD0Zc9OCTPPx3EWb5nR+r43EynC6dna118jxP+w/2hf+hv8Ah5/4Tt7/APJdc748+F3x1+IX&#10;hHUvDupeMvAMFlqEPlTSQeHrvenzZ+XN3ivo6iu+nUnRnGpTdmmmn2a2PmpwjVi4TV09H6H5+f8A&#10;Duv4kf8ARSPDX/ggm/8Akij/AId1/Ej/AKKR4a/8EE3/AMkV+gdFfS/6051/0FS/D/I+d/1ayf8A&#10;6Bo/j/mfn5/w7r+JH/RSPDX/AIIJv/kij/h3X8SP+ikeGv8AwQTf/JFfoHRR/rTnX/QVL8P8g/1a&#10;yf8A6Bo/j/mfmr4j/ZB+IieIdN+Ecvjnw89v4it5/ED6jHok2+BrPy4gm37R/F9r/wDHKb/w6k8a&#10;/wDRTtD/APBBL/8AJFff2o/D3T9T+JGi+NHnnXUtJ0+606GGMr5TR3DQs5bjOf3C45rrq+Ux0Vmd&#10;d4rG+/Udrt7u2i/A++yjOcxyHCLA5XWdKkm2oxtZN6vdPc/NP/h1J41/6Kdof/ggl/8Akij/AIdS&#10;eNf+inaH/wCCCX/5Ir9LKK4P7Own/Ptfiez/AK5cQ/8AQbP8P8j80v8Ah1L40/6KdoX/AIIJf/ki&#10;vpj4b/CX44/C/wADaP4V0vxn4EuNP0uHyIbi78PXfnMu7PO27x3r6VorejhaNB81KNmeXmGfZpm1&#10;ONLHV5VIp3SdtHtfRI8T/sP9oX/ob/h5/wCE7e//ACXXMfET4UfHP4l+D7/w3qnjPwJBZX2wPJa+&#10;HrvzE2ur/Lm7x/DX0nRXfSqzoVI1abtKLTT7NHztSnCtB05q6ejXdH5+/wDDuz4kf9FJ8M/+CCb/&#10;AOSKT/h3X8SP+ikeGv8AwQTf/JFfoHRX0n+tOd/9BUvw/wAj57/VrJ/+gaP4/wCZ+fn/AA7r+JH/&#10;AEUjw1/4IJv/AJIo/wCHdfxI/wCikeGv/BBN/wDJFfoHRR/rTnX/AEFS/D/IP9Wsn/6Bo/j/AJn5&#10;p69+x98Q9R8TW3wdn8deHfs13aSeLP7Sj0SYMjQstr5W37R0P2ndmj/h1J41/wCinaH/AOCCX/5I&#10;r7/l+HlhP8TrXxu0839qWukzaOkPy+V5Uk0czHpnduiXvXW18njYRzKvLFYxc9SW7e7tofoGU53m&#10;WRYSOByyu6VKN2oxtZXd3un1PzT/AOHUnjX/AKKdof8A4IJf/kij/h1J41/6Kdof/ggl/wDkiv0s&#10;orh/s7Cf8+1+J6/+uXEP/QbP8P8AI/NL/h1L40/6KdoX/ggl/wDkivp7wD8L/jp8OvBWjeGNM8Z+&#10;Ap9P0q2W1hkuPD135rqv97F3jNfR9FbUsLRoNulGzPKzDPczzaEaeOryqRi7pO2+3RI8T/sP9oX/&#10;AKG/4ef+E7e//Jdcl8SvhB8cfin4Qu/Dmq+NvAlrZXDRs89p4eu942Nu/iu8V9M0V6FKrUoVI1aT&#10;tKLun2aPnatKFeDp1FeLVmu6Pz9/4d2fEj/opPhn/wAEE3/yRSf8O6/iR/0Ujw1/4IJv/kiv0Dor&#10;6T/WnO/+gqX4f5Hz/wDq1k//AEDR/H/M/Pz/AId1/Ej/AKKR4a/8EE3/AMkUf8O6/iR/0Ujw1/4I&#10;Jv8A5Ir79kkSCN3d9iL8zM1ZmleKtF1yZ4dM1ax1GaJdzx2lysrKv/ATR/rTnX/QVL8P8g/1ayf/&#10;AKBo/j/mfnHJ+xp8Qfi74m1nwLdeOfD1kPh6IbSK7j0Sb/TPtkf2olh9o+Xbu21Z/wCHUnjX/op2&#10;h/8Aggl/+SK+/fDnw9sPDPjPxd4lt553vvE0trLdpIw2I0ECwps4/urzXUyypbxvI7qiKNzO3avj&#10;8TQpYytPEYiPNOTu2922fo+X8RZvlWFp4LA4mVOlBWjFWsl2Wh+bP/DqTxr/ANFO0P8A8EEv/wAk&#10;Uf8ADqTxr/0U7Q//AAQS/wDyRX6J6T4q0bXZpIdM1ax1CWJdzx2tykrJ9dprXZtvJ+7XL/Z2E/59&#10;r8T0P9cuIf8AoNn+H+R+av8Aw6k8a/8ARTtD/wDBBL/8kV9R+DPh18dfAvhLR/D+n+M/AM1hpVrH&#10;ZxPceHrve6Iu1d2LvrxXt+meLdD1uZ4NN1nTtRuF+Zo7W6jlf8lNbVdFHC0KDbpRtc8nMM8zPNoR&#10;hjq8qii7q9tH8kjnPBNv4mtfDluni6+03UNcG7zp9ItZLe3b5uNqO7t0x3ro6KK6TwwooooAKKKK&#10;ACiiigAooooAKoavqUWkaVd6hMjvDaxNO6RpufaqknA9av0UAfIH/D0D4Wf9C18Qf/Cak/8AiqP+&#10;Hn3ws/6Fv4g/+E1J/wDFV718ePjVof7P3w21Lxlr6zz2lqVihtbVN811O5xHCg/vM1fL8X/BQn4l&#10;TeKU8Nr+zJ4iOvvp66qmnjW4/N+yk7fN2+T03cUAe/8AwD/aj8KftFya1H4a03xDp7aUsTTf23pb&#10;Wm/fuxsyfm+7zXs1fOH7In7TviP9p+38S61e+Cf+EM0DS7hdPhgubz7RdPcru84P8qbQvy9q+j6A&#10;CiiigAooooAK8U/aI/5G34I/9jxD/wCkF7XtdeKftEf8jb8Ef+x4h/8ASC9oA9rooooAKKKKACii&#10;igAooooAKKKKACiiigAooooAKKKKACiiigAooooAKKKKACiiigAooooAKKKKACiiigAooooAKKKK&#10;ACiiigAooooAKKKKAPlP/gpL/wAm2P8A9hm0/wDZ6/KOv1c/4KS/8m2P/wBhm0/9nr8o6+Dzr/ef&#10;kj+sPDH/AJEL/wAcv0CiiivAP1sKKKKACv1I/wCCY/8AyQLVf+w9P/6Jhr8t6/Uj/gmP/wAkC1X/&#10;ALD0/wD6Jhr3cm/3pejPyrxL/wCRBL/HH9T7Aooor74/kkKKKKACiiigAooooAK+WPiP4p8cfGb9&#10;o+/+FHg3xhceA9C8NaTBqmuaxpsMb3s08zN5UEfmKQq7V3Fq+p6+QPDet6b8I/2/viMviW/g0iDx&#10;t4e0+70m6vX8qKZrfeksau3G4fe20Adh+y78T/FV54x+I3ws8daoniHxJ4Ju4PK1xIVia/s7hd8M&#10;jovAcfdOK9P+MnxG1D4ZeDv7U0jwtqXjHV57mO0tNK0tPneR/us5P3EH8TV89fs6eJNM179o39of&#10;4pw30H/CCqLDS4tb3/6PM1tExnZX/iVGbbur6x8PeINM8VaJZ6vo17BqOmXiebb3Vu+5JUP8SmgD&#10;53/Ya+Jvjz4neGPiFdfEO4gbX9O8WXdj9ktdvk2caRwsIEb+JRu+9Xrnw+/5Hbx7/wBf0X/ouvGP&#10;2Em3/wDC7v8Asomo/wDouGvTPDfhHTfEXj3xzNdpM7rdxp8k8kX/ACyX+61AHJ/Eb9jbwl8U/iRd&#10;eLNfvr6Zp0WL7FC6og2r/e61peDP2NvhX4I1CO+tvD/2y6jbfG+oSNNsP06V7RplhBpdlDa2+/yo&#10;l2rvdn4+pq7XEsFhud1PZq7126n1EuKM8eHjhFi5qnFKKinZWXTSxVt7aK0gSOFEhjT7qINqirVF&#10;RtIqR7m+Ra7T5fV6skorhfEvxm8FeEkf+0/EFlG6/N5SPvb9K828U/tl+CNFt3Gmfatam2bl8uPZ&#10;F+LmvYw2T5hi7exoSafWzt97sjxMTnWW4NN168VbzTf3K7PbPE8P2jRLqP7P9q3Bf3Hn+Tu+Yfx9&#10;qy/FfxD8PfD/AE+OfXdVt9Nj4VUkfc//AHz1r4m8Zf8ABQGTUp5NKkk0jT1uHbbaw/6XcFV527R/&#10;FXy7q/xY8cfGTX7670u3e1tPunX/ABAjb5P9mKL0r6TB8LN1/ZY2pZ/yw96T8tPdj6tny2O4tisP&#10;7bA021/NP3IL9ZPskrn6UeKP2xPA2iQSLpj3OvXC/dS3Tah/4G1eG+If2+9akd1sk0HS1jbdmefz&#10;W2+h+avkix+EHjDx80Nrq3ijUNRX7rWOgWvkrL+PWvXvD3/BPnVYIIL2DwFaxyMv/L9Pul/4GrV9&#10;fTyXLMva9rRjG/WtNX+UY3R8VVzzNsyTVKtJ+VGm7fOUrP7kYXj39ujVfFt89qniLUdXllT5LLw5&#10;C3lfmuP515zdeMfiH4kui2n+GI9Phb5vt2uXe9/++F719q+Bv2Crm1tYf7S1Kx0WLb89rpcHzL/w&#10;LivaPDX7Inw+0CRZLixn1iX/AKfZsp/3yMUqmf5ZgY+zp1tulGCS/wDApfmmhw4czXMJKdSj/wBv&#10;VpuT9eWNrejTPzC0/wABeOdRZ5tU8bzGKRfng0qyVURvZua6Twp+xrd+NZ0ll0XX/Fc3y/v9RkZI&#10;fY9hX606T4K0DRLb7PY6NY2sX/PNIFxWzHEsUe1F2qOgWvna/FeFkrU8LzPo6k5S+9P/ADPpsPwf&#10;iYyvUxfKuqpwjD8Vqfnn4E/Yb1+1meCHw3o3hsSvve7kRXl4/u96+h/CH7F3hHSYkl1u6utdu1bd&#10;y/lRf98ivb7mLd4osZDao7LBJ+/M+1k/2dnf61uV4eI4nzKrFwoyVKL1tBcv47/ifRYfhTLKUlOt&#10;F1ZJWvNuXfvoZGg+HdN8NWKWWlWUGn2iDasUKbQK16KK+VlKU5OUndvufWwhGnFRgrJdgoooqSwq&#10;OYboX/3akqKb5oX/AIvloAzfDMTxaDaRvDPAwTGy6k81x9WrXrI8MQi30K0jW3jtFVMeTHP5yp/w&#10;P+KtegAooooAKKKKACsPXYWlvNKZYJ5tlxyYJtip7v8A3h7VuVh65Ast7pR+yJPsuN297jyjH/tA&#10;fx/SgDcooooAKKKKACiiigArD0iF4tW1hmguIw0q7Xmm3I/y/wAA/hrcrD0eFY9V1hlt44d8q5dJ&#10;97P8vdf4KANyiiigAooooAKKKKAMfxMjS6LdqsE87bV/dwSeU7fN2atOD/Up/u1meJ4vtGhXcbW6&#10;Xe5F/cSTeSr/ADf3+1acC7YEXG35aAJaKKKACiiigAooooAxFhceKZJPInCfZlXzzN+6+993Z/e9&#10;626xI7df+Esmm+yoH+yKvn+d833vu7P/AGatugAooooAKKKKACiiigAooooAKKKKACiiigAooooA&#10;KKKKACiiigAooooAKKKKACiiigAooooAK+Mv2kfFnjD43ftIaH+z74R8R3ng7RV07+2fFGsaXJsv&#10;fIP3IIn/AIM+o9a+za+K/ApFn/wVJ+Isd19+88IWT2hdf4V27ttAHM3Gi+KP2Dvjd8PYk+IPiLxp&#10;8MvHOo/2Ne2vim7+13Vldsv7uVJdv3f9mvvqvin/AIKXOlzpXwYsYkzf3Xje0W2kD4ZGHXFfag+7&#10;QB8Y/tGeKPGHxz/aT0f9n/wn4kvPB2gwad/bPijWNKfZe+UfuQRP/Bn1HrXLto3if9hH47fD60/4&#10;WBr/AI0+GXju/wD7Iu7bxTdfa7qyvNvySrLt+7/s10nw9Isv+CofxQjufv3XhOwe3Lp/CqruxSf8&#10;FJ2W4T4HWMKZ1C58cWn2eTfjZt+9QBa+PHjXxX8bv2jn+B3hzxPfeB/CGjaT/a3i/wAQac6xXRjk&#10;/wBVBFK3+q/365nwp8LviB+zx8YPCV78LfHviH4xfD7Vrn7J4m0zWdVi1GWwXtcrLxtX2H41wEnw&#10;SX45/wDBSL4v+HNd1m/svCR06wu9W0e1m8r+1o1ij8qF3HPlbvmKjrXR/tEfBHw1+xD4p+HHxH+D&#10;9pP4UjuNdt9F1nQ4L2eS11OCZtvziRn+YetAH6G0Ui9KWgAooooAK+J/j74i8Y/tDftPW3wF8MeK&#10;L7wX4W0nTF1fxNqujSeVezB/9XBE/wDB9fzr7Yr4p+DANj/wUu+OMd1/rbvQNOltyyfwBVzQBiab&#10;pvir9hv9oPwDoMnjzXvG/wALviBdSaaYPE119qu7C+CrtkWXb9w8fLX3jXxR/wAFFB9q8Vfs82MK&#10;Z1CfxrG1u4f5k2qu+vtegD4l+PGv+Mf2j/2oI/gT4Z8U33gzwhomnLq3ibVdGk8q+mZ/9VAkn8H+&#10;c1j6PY+Kv2Hv2ifAnhyfx5rnjf4XfEC4ksFTxLdfaruwvlVdsnm7fuH0rZ+BytYf8FJ/j5HefNNd&#10;aNp0ttvT/lkFXO2nf8FDf9K8cfs6WNumdQn8Zq0Lh/mRVVd9AHQ/H/wF8Wfj/wDHDTvAVpqWufD/&#10;AOENjZfb9T8R6HIsN3qVyT8sEUvVNv09c5rz7wTJ4p/ZP/a18FfCzTPHuufETwd4ytppriw8Qzre&#10;32kzov8Ar/NHzLG237vSvtLxHHpvjLTta8MrrP2W7ltmhuP7OulS7tldfvjuh9DXwR4p+FV5/wAE&#10;+/jf4F8ceHfEOq+NdF8aX8fh7Xk8VvHdahub/VyRXG1XX/d/OgD9HKKKKACiiigAooooAKo6vqsG&#10;iaXeX9ydkFrBJcyn/YRctV6uR+LUMlz8K/GUUB2zy6NeIn+95D0AfD3wn+FvjL9vjTdc+KHi74m+&#10;K/BWgT3s9p4Y0fwlffZIobZGx5svynfu/wAmvXv2K/il4sfxB8Qfg74+1b/hIPE/gG7jii1h02te&#10;2br+6Zv9odzU/wDwTKuIpf2NfBEcY2Nbm5il/wB9Zm3VyfwBZb//AIKLftAXFqmyC106wtrg7/8A&#10;lrtU/wAqAPtaiiigAooooAKKKhnmWCB5G+6q7vloAmr4c+J2oeL/ANrb9qTXfhFo/i7VfBHw88F2&#10;sVzrd94fn8jULy8f7kSyc7FFdvpP/BRT4f6x4rtfD8HhPx8l5dXq2KTSeHmSHe0mzcW3/d/2q5T9&#10;kkiz/bX/AGo7afi6l1G0uE/65baAKHw8k8Vfse/tReFvhdqnjbWPG/w88d29w+kz6/P9ovdPvIvm&#10;ZWl2/MHr7mr4o/bNK3f7WP7MVhbx/wDEwGr3NwHD4bylVd9fa9AHw38Sbzxd+13+1F4h+E+k+L9W&#10;8E/DnwTbxS6zd6BP9nvr28f7sSy87VFHw2n8VfshftReGvhVq3jbWPG/w/8AHNrcTaPPr832i90+&#10;8i+Zo3l/iVqv/sg4tf2yv2o7WcYu5NWt7hfl/wCWTL8tJ+2GVvP2v/2YbC3jH9of2pd3G8PhvKVV&#10;3UAa3xe+F/xV/aV+Pd54XvtZ8R/DX4PaDaJMmpaBOtvd6xeN/dm5Kqn0xXM/BPVPE/7PX7XsHwQi&#10;8b6r8RPBmr6VNqqvrc63WoaTOPmbzZlGdrdt3rX1r4z0jS/ij4V8Q+E4/EE9hNcQtaXM+iXqx3tm&#10;W/usM+W9fEGk/Dy9/YI/ai8EQ6HrV/4w8K/E+4Gl6nP4j8ufU0vF+44uAodh/s9P50AfohRRRQAU&#10;UUUAFFFfNvxd/aL+K/gHx3faN4Y/Z91vx5pECRtDrlprEVvFNuX5vkKHpQBwv7dHiDW/HXxE+FHw&#10;L0XWbrw/aeN7uSfWb6xk2StYxffjRvevPP2of2YPCP7HPgrSvjF8G7S68I654YvrX7daQXs8sOrW&#10;ryqrxzh3PrW18WfEep3H7Zn7LfjLxJos/hSXVNMurG40u+mVzZXMn3YS68M/zV6V/wAFMdWi0z9j&#10;zxhG4jklvHtbSFHG7e7zqBt96APpXwzrkXiTw7pmqwDbFf20dwn/AANd1fI/7cuua38Qfid8KPgT&#10;pGs3WgWHjK4lutbu7GTZK9jF96JT719PfCTSp9B+FfhHTbj5bi10q2hfd/eESivlj9o2QeHv+ChX&#10;7PGtXR8uwurG90xJHfagnfdtX6ndQBxP7UH7M3hL9jPwho/xl+DVvdeEdX8OajaJqFjBezy2+q2r&#10;yqjxzCRzXY/tZfEHUfiv8RvhL8JtM16bwp4a8UWTeJPEOpQXX2ab+zol3NDv/gz9a6z/AIKb6rFp&#10;n7IHimBgkkt/cWllEj/MzM8y/d96+d/jl8G9L8W/tffs3eF/GZmg0O78JR2dxAXaJLyWLc32V2H9&#10;5uq0AN1n4T/AjXdd0Gb9kvx1o3h74uaXexzRWsGsXKQ6lArfvY5fM3b+Oy9a/S3TGuW061N8iJee&#10;UvmpH90PjnFfHH/BQH4HeAfC/wCzRrXijQvD+keFPEfhqWG+0nUtHtI7SdJ1ddq741BOa+pvhVq+&#10;oeIfhn4U1TVxt1W80y2uLv5Nv71o1LfrQB11FFFABRRRQAUUUUAFFFFABRRRQAUUUUAfMP8AwUI8&#10;P3uq/Aa21aysbrU18Ma9Ya9cWNp80s8EEnzhV/i+9XmfxN+NPhOw+NvwP/aGsbtz8ONY0y90PUNc&#10;8lvKst/zR+f3X59y/WvqL49/G3w5+z98NNU8Y+JzJJYWpWFbaBd0tzK/CRJ/tGvmO1/aZ+J2v+D4&#10;LCL9jXUrvwzdxLKli+pWv2aRX+f/AFTQ453bulAHQ/sW+Jrb4jfG34+eNPC0jzfDvV9TtP7PugjR&#10;Q3N0kG24lQH1+X5q+w68J/Zm+IHijxdYalpmufBKf4NabpqR/YYHuIXiuS5bfsSJE2bcf+PV7tQA&#10;UUUUAFFFFABXin7RH/I2/BH/ALHiH/0gva9rrxT9oj/kbfgj/wBjxD/6QXtAHtdFFFABRRRQAUUU&#10;UAFFFFABRRRQAUUUUAFFFFABRRRQAUUUUAFFFFABRRRQAUUUUAFFFFABRRRQAUUUUAFFFFABRRRQ&#10;AUUUUAFFFFABRRRQB8p/8FJf+TbH/wCwzaf+z1+Udfq5/wAFJf8Ak2x/+wzaf+z1+UdfB51/vPyR&#10;/WHhj/yIX/jl+gUUUV4B+thRRRQAV+pH/BMf/kgWq/8AYen/APRMNflvX6kf8Ex/+SBar/2Hp/8A&#10;0TDXu5N/vS9GflXiX/yIJf44/qfYFFFFffH8khRRRQAUUUUAFFFFABXIfEL4U+D/AIsacmn+L/De&#10;neIrSJt8SX8Kvsb/AGT1FdfRQBzemfD7wzo/hL/hFrHQtPsfDvlND/ZUFuqW+w/eXYOK0tD0HTvD&#10;Oj2mlaVZwafptqnlW9rAmxI0/ugVpUUAY2geE9G8KfbjpGm22nG+uWu7nyI9nnTt9529zXMeAP8A&#10;kd/HX/X9F/6Lr0CvP/AH/I7+Ov8Ar+i/9F0AdTr/AIm0zwxYvd6vfQafar1knfaK8f1r9sLwBpkv&#10;l2897qf+3aQfJ+tfIH7aniPx3rP7QOpeH9Fs0tdJt7aAjUr52lRGZf8AllB615RYfso+OPFsaahq&#10;l/4q1j59ym0T7PEjey1+k5Zw7hKmGhiKylPmV9404ryvLV+qVj8rzXiTG08VUwuH5Ycr6J1JP5R9&#10;2Po3fyPtz4h/t2+H9E0TztGtXS4fIafVtsMUPv8A7VfGni39tTxN8StSkt9Nk1/xJI3yvHYxtaWi&#10;L9fSul8GfsF69468RpPqmm6ldfZl/wBZ4jmzAn0T+Jq+u/BP7EXhrRrVP7evp9SdcYhtf3ESfhXs&#10;KeU5G2ouMH5fvan3v3Y/ieL7POs+S51Oa8/3NP7l70/wPzrmj+Juv8Qvo3hdW/3rubdW9of7Mfjf&#10;4h3ix6nqPiPxJC23dY2sH2S33f4V+rnhr4P+DvCFqItK8P2UKf33TzWP/Anya7CGCOEbY0VV/wBm&#10;vKxXFuHndRpSqf8AXybs/WEbI9jCcG4iFnOtGn/ggrr0nK8vmfnn4I/YFu/Coi1S4tdH8LrA29rr&#10;fvuEzxu39a+pfhr+y74O8CwJdXcP9v6iy7vtF6gZB/uJXqnimZYNCupGuEtQu39+8HnbPmH8HetO&#10;3+aCP+L5Fr5jFcQ4/ExdOMlTi+kFyr8NfxPrcJw1l+FkqkoupNdZvmf46fgUNN8O6Zoy4sdOtbL/&#10;AK4Qqn8hWrRRXzkpSk7ydz6aEIwXLFWXkFFFFSWFFFFAGFeKv/CV2Py2O828nMn/AB8f8B/2fWt2&#10;sG8lVfFFjH59qjtbyfuHh/fP/uv/AArW9QAUUUUAFFFFABUE/wDqH/3G+9U9Qz/8e8n+7/FQBmeE&#10;1RfDtkIxaIuz/lx/1X/Aa2axvCsiS6DasskE67M77WHyon/3VrZoAKKKKACiiigArA8RBft2jbvs&#10;X/H1/wAvX3v+2f8AtVv1ha9MkV9pKtcWsJa4+VJ4d7v/ALn91vegDdooooAKKKKACiiigArC0JUG&#10;raxt+x7vNTd9n/1v3f8Alr71u1h6NMkmq6wqz2sm2VdyQQ7XT5f42/iNAG5RRRQAUUUUAFFFFAGL&#10;4tVG8P3YkFqybV/4/v8AU/e/irTg/wBQn+4v3azPFUixaFdSNNBCiquZLqHzYhz/ABLWrB/qE6fd&#10;/hoAlooooAKKKKACiiigDBRV/wCExmb/AELf9kXp/wAfH3v/AEGt6sKOVf8AhLZo/tFsW+yK3kCH&#10;979772/+77Vu0AFFFFABRRRQAUUUUAFFFFABRRRQAUUUUAFFFFABRRRQAUUUUAFFFFABRRRQAUUU&#10;UAFFFFABXzJ+0z+zX4p8XePfDvxZ+Fes2mhfE7w7C1uiakhNlqds33oJscj619N0UAfHXgH9nn4w&#10;/FD40eH/AIh/HzVfDqweE2aTQ/DPhnzWtPPK/wDHw7Sc7h+PSve/HE3xTi+JPg+Pwna+HZvAzO3/&#10;AAkMmoySi+Rf4fs+35f++q9JJ2iq9peQXkHnQTxzRH+ON9y0AfNn7S37NnivxT8QfDnxb+FGs2mh&#10;/EzQIWtRDqSN9i1O2brBNt5X61zHw8/Z3+MHxM+NehfEf496t4fVPCpZ9B8M+GfNa0ScrzcO0nO7&#10;8+lfXTXkAm8hp41lP8G/5qdcXMVtHulkSFfWR9tAHzJ+0R+zJ4r1r4qaL8YfhJrNhoPxH0q2a0nt&#10;dUhZrLWLftFMU+Zf96ua8P8A7Pnxo+OHxI8L+JPj7qnhq20Lwlc/btO8M+E45TDeXX8E8zyHPyf3&#10;K+vTeQLMkPnIJJBuRN/zNVqgAooooAKKKKACvlz9o/8AZq8Ya78T9C+MPwi1mx0X4j6TbtZTWmqo&#10;xstVtj/yyl28r9a+o6KAPkD4X/s7/Fn4gfG/Sfij8edV0F7nw0jp4e8N+GvMaygldfmuWd/m3/4V&#10;7r4suPimvxY8Lx+HLXw6/wAOnjb+25r6SUagj/Nt8hV+T+796vSqKAPlj9o/9mvxnrPxT0L4x/B/&#10;WbHSPiNplt/Z9xZawjfYdVtT/wAs5SvzLisr4Wfs7fFbx38b9J+Knx51XQZL3w6kkXh/w14aEjWV&#10;s7r81yzvzv8A8K+vKKAPlX43/s5ePNP+MKfGT4Javo+n+Nbi0XT9W0fxAjf2fqUQ+67snzK68fl2&#10;rF8L/s6/Fz41fEzw34v/AGgdS8OJpvhWY3Gk+FvC0cjWk112uZnkbPH9z2r7EooAKKKKACiiigAo&#10;oooAKhliW4jdJEDoy7WRu9TUUAfDtv8As6ftAfs26/4msfgLqvhTVvAuu3cmoppXi3zVfSrhz8/k&#10;tH94H39Olez/ALKP7Od58CtD13UvEus/8JN4/wDFV7/aOvavs2q8u35Yk/2E7V73RQAUUUUAFFFF&#10;ABRRRQAV8o/Hf9mz4gWXxmh+MvwS1fStP8aS2i6dq2j6+rf2fqUA+6zFOVYf0r6uooA+T/gb+zt8&#10;StZ+NK/F/wCOWraPe+KLC0k0/RND0BXNlpsT/fkVn53NXst7P8Uv+F16fHZ2vh3/AIVZ9jb7XPLJ&#10;L/af2nnGwfc2dK9LooA+T/jn+zZ8QtN+NKfGT4IatpVl4xurVdP1nRNf3/2fqUC/dYlOVYf0o+BX&#10;7OvxK1T4yt8X/jjquj3viqytJNO0TRNARzY6bEx+Z0Z+dzf1r6wooA+SPip+zh8TPA3xp1X4s/Ab&#10;U9Dt9Z8QxLba94d8Sxt9humX7tyrx/Or+tJ8Nv2c/id8RPjHovxP+Per6HPqPhyJk0Hwz4Zjk+w2&#10;srfeuXeT5nf27V9cUUAFFFFABRRRQAUUVWnuYrS3eaaRIoUXczudqqtAHlX7SP7OPh39pTwPHoes&#10;z3WmahZXC32laxYvsuNPuV+7JGf514r4Z/Yd8aeKPG3h/V/jX8Zb74paR4dmW70zRP7KjsYPPDfK&#10;8+1j5v8Anmvr20vYNRtI7i2mS5t5V3pNC+5XX2YUxdVsWufsou4PtH3fI8xd/wD3zQBwfxn8EeOf&#10;G2l6Nb+BfHR8BXVrfJcXdwNOju/tUA+9Btf7ufWsn9o/9m/Qf2kvA1voms3V1pmqafMt5pWt2L7L&#10;iwuV6SIf517BUcsixfMz7BQB8eeF/wBh/wAaeJfHPh/W/jV8Zb74pab4dmW70vR/7KjsYPPDfK82&#10;1j5v+ea9l/aO/Zt8O/tIeFbGw1W7vdF1XSrlb3Sdc0t9l1YTj+Jfb1FeqX2qWemRpJeXcNrGzbVe&#10;aRUV2/Gr1AHxtpv7EHj7x5relr8bfjZqPxM8K6XcR31v4dh0uLT7eedPu/aCmfNT/Zr7EijSGNER&#10;Nir8qrUtFABRRRQAUUUUAFFFFABRRRQAUUUUAFFFFAHyZ/wUwsrS6/ZraZ7fUbnULHWbO/06HTrF&#10;rrfcxsxRZVH3YyN2WrnPCX/BTzwhP4a06TXvh/8AEHT9ZNuv2q1tPDrSxJJ/FsfcNy/hXvP7Tvxs&#10;1X9n34U3/jTTfCj+MBZTR/abFL5bTyoD96Xeyt09MV4F4e/bk+NPinwzaa/pf7K/iK60u5i8+Gf+&#10;3Il3p/e2GEP+lAHunwD/AGoPDX7RUmsx+H9D8TaO2lrG8v8AwkGltZb9+7bs+Y7vu817NXwb4J/4&#10;KYeIvEGj3HinWPgRr+leA9Ou2tNZ1y11Fbt9NZfvb7fykfjPNfbfhrxFp/jDw/puuaVdJe6ZqNul&#10;zbTp92SN1ypoA16KqXt7Bp9pNc3MiQW8KNLLJJ91FX7xrJ8FeNdC+Ivhix8Q+HNSg1fRrwM1ve2p&#10;ykwVipx+KmgDoaK8Z8cftgfBr4b+KH8OeJPiFo+l60gXfaSOzMm7puKKQtep2+uadd6PHq0N9avp&#10;rxeal6ky+SY/72/pigDTrxT9oj/kbfgj/wBjxD/6QXtWvAn7Wnwf+Jvi4+FvDHj7StY8QfP/AKFA&#10;7K77OG2kqA3/AAGqv7RH/I2/BH/seIf/AEgvaAPa6KKKACiiigAooooAKKKKACiiigAooooAKKKK&#10;ACiiigAooooAKKKKACiiigAooooAKKKKACiiigAooooAKK5rx14ysPh34O1jxLqYmfT9Mt2upxCm&#10;99qjnaOM184/8PLvhF/zw8Sf+C+P/wCO1zVcTRoNKpJJvue1gMlzLNISqYKhKpFOzaV9T6zor5M/&#10;4eXfCL/nh4k/8F8f/wAdr4E+JR0vxp438T+I9P8A2hvH2j2+qXtzfW+lJpc+y2V2Z0g3C9A4+70r&#10;H6/hf+fi+89P/VLPv+gOf3H7XUV+AXwyi8ReJdHurnxl8cfHPg6/juNkNrbx3F6s0W37+/7VHt+b&#10;5duK+/8A9nb9tP4cfBH4SaL4O1vxH4r8aalYGYy63dad802+Rn/juHbjdj71N47DRdnUX3kQ4Vzy&#10;pFTjg52f91/qff1FfJn/AA8u+EX/ADw8Sf8Agvj/APjtel/Ar9qLwd+0Jfara+FotTil0yKOaf8A&#10;tC3WL5XLAYw5z901VPGYerLlhNNnPiuHc3wNGWIxOGlGEd21ouh7RRRRXYfOnyn/AMFJf+TbH/7D&#10;Np/7PX5R1+rn/BSX/k2x/wDsM2n/ALPX5R18HnX+8/JH9YeGP/Ihf+OX6BRRRXgH62FFFFABX6kf&#10;8Ex/+SBar/2Hp/8A0TDX5b1+pH/BMf8A5IFqv/Yen/8ARMNe7k3+9L0Z+VeJf/Igl/jj+p9gUUUV&#10;98fySFFFFABRRRQAUUUUAFFFFABRRRQAV5/4A/5Hfx1/1/Rf+i69Arzv4eyo3jjx6qum9b6Pf/36&#10;WgDYHw78Of8ACS3WvyaXBPrE4UPczpvPy9MZ6V1artpaK0nVqVLc8m7aK/Yyp0qdK/s4pX1dlu/M&#10;KKKKzNQooooAyPE0rQaLdSJJPCyhfntU3y/e/hWtKDmBOv3f4qzfEqs2iXIjS6dsL8lkdsv3v4a0&#10;bf8A1Cff+7/H96gCaiiigAooooAKKKKAMO7n2+KLKH7Q6boJP3Ah+V/9rf8Aw1uVi3Rb/hJbQb77&#10;Z5EnyRr/AKP/AMD/ANr0raoAKKKKACiiigAqGb/UP/D8tTVFL/qH/wB3+GgDM8LzGfQbSRriS6Zk&#10;/wBdJB5LP/wDtWxWV4bZn0S1Z3unbZ9++TbL/wACrVoAKKKKACiiigArE12cwXmlBbh4Q9xt2JDv&#10;8z/Z/wBn61t1i62WW70va98gNx832RfkP/XX/ZoA2qKKKACiiigAooooAKw9GmaTVdYXz5Jgkq/I&#10;8OzZ8vY/xVuVi6OWbUdV3PesPNXb9qX9193/AJZf7NAG1RRRQAUUUUAFFFFAGP4omNvoV3IJ3tSq&#10;L++SHzmX5h/B3rThO6FP92s7xExXQ7tle6jbbw9kN0w5/hrQh/1Cff8Au/x/eoAmooooAKKKKACi&#10;iigDES4z4skh89z/AKIreR5Hy/e+9v8A6Vt1iqz/APCSOu+92/Z1+Qov2f73r/fraoAKKKKACiii&#10;gAooooAKKKKACiiigAooooAKKKKACiiigAooooAKKKKACiiigAooooAKKKKACiiigD5F/b/+M+s+&#10;GvD3hj4U+CZxD49+It4ulW0iSbXtbZm2yyj/ANBB7c16F4ya0/ZN/ZO1qPQJke48K+HppbSS+fc0&#10;06R/6x/7xL818weErv8A4XX/AMFZPEN3eHztN8B6W1taQv8AdSVV27v++2Zq9g/4KN/Afw58TfgJ&#10;4r8V6rPqUOqeFdEvbuxS0ujFC7Km796n8YoA+af2Fv2ZpfjboWhfG3x78WfEE+s3OpyXa6RHqIVH&#10;8qdgVly3R/7q7cZrIj8K63+3d+2V8VtI8R/EjUfCvhPwbcva2ltpV15SyIkjRLs+bbu+XcW5rpP2&#10;EP2D/h58YP2bvD3jHXNS8TQarqP2qGZLHVWhh2rKyfKm3jha8x/Y/wD2PPBPxS/ad+OHhHWL7Xod&#10;L8Jag8OnyWOotFK4S6kRfNfb8/yrQB9gftXfBLUvhf8As8+FPFPgLV9Rm8UfChV1C0u7udnlv7ZP&#10;+PiOb+/vWvov4EfF7TPjt8JfDXjfSsR2+r2izPDnd5MvSWP/AIC+R+FdVqXh+1vfC9xosqefaSWj&#10;WjJJ829du3mvgb/gkp4nn0SP4t/C6aSR4fDWuSS2od8+VGzNEy/nHmgD9EqKKKACiiigArg/jd8W&#10;NK+B/wAL/EfjfV+bTSLRpvLH3pX/AIEH1PFd5X55f8FZ/FFzrKfCX4YWsjGLxHrazX0GP9ZGjRqn&#10;6s1AHtf7B/hzxZqHw7vvid461O+vfFHj64/tb7FNcM1vYWbf8e8USdFXZz+NfTdxcxW0e6WRIV9Z&#10;H21iXEMHgPwLJHpdoPs+kacy2lqP7sUXyJ/46K/Lv9lz4f2P7flz4s8ZfFP4v+ILDxL/AGg1tbeG&#10;dG1NbL7HF1TajZ3L24X+Dk0AfrKCGr4o/wCCn/xy8WfCr4deEPD/AIM1H+xtV8Y6mdOfUYz+9hjG&#10;37npkydaqfs7/Ar43fs0/tET6DF4h1Hx18Fr+33/AGvWbsPcW0pHy9edwK87eMV85/8ABUv9n6Dw&#10;t8RfAXiVPFmv3zeL9feF7G7ut9vp/wDqvmt1/g+9QB9efs1/sWeIPg3aeIV8V/FfxB45XXdO+yTW&#10;l1NKiW0r/feJjKTu9DxWP+xF8VdY8NeOPG/7PXjnUptQ8S+DrhptJ1G7m3zahprtuRmY8s6blyf9&#10;uvav2dv2eIP2etE1XTbfxf4j8Xfb7j7T5/iO9+0PD8uNqe1fIf7bepj4G/t3fA74kWQktv7XH9ka&#10;h5B2/aY/M2bW/CZf++aAP0dooooAKKKKACiiigD4+/bo+L+tzat4M+BXgW9ksvGvj66WK4vbaTZL&#10;YaerZlkVv4XKq2D/ALDV9R+D/DcHgrwrpWhWtxcXdvp1vHbpNdSNLM4VfvOxySTXwD+zFf8A/C7/&#10;APgpd8X/ABpeb7q08L2f9maZ53/LD5lTj/vmX/vuvSv+CsPiHVfC/wCysb/RtVvdIvRrdoguLG4e&#10;B9v7z5dykGgD7LluI4P9ZIibv774qevzx+EX7FPiX9pb4c6Z49+MfxI8W2XiDWrGF9P0rQ737Jb6&#10;ZAq4i3Ic73K/Mf8AfqT9k34nePPgF+1Bq37N/wARfEFx4p0+S2+1eG9YviXnaP7yqScnBAf738SG&#10;gDsv2jvGOtfsn/tL+D/icdTv7r4b+MXXQfEWnT3DPb2Vz/ywuYkJwnv7Ia+0LeeK8gSaFxJFIu9H&#10;T+JTXzl/wUR8CW3j79kTx9bzQedcWFsuo2jf3JYmU7v++d1WP+CfnxKuPip+yf4G1W+ne61G1t20&#10;+5nk6u8Tbf8A0HbQB9G0UUUAFFFFAEbyLFG7N8qr3r4s+AfjPVP2s/2pvFHxCj1O/svhv4CdtF0P&#10;TYJ5YotQum/1tzKowH9lOf4a9b/bn+JE/wALP2VPiDr1o+y9+w/YonX+/O6wj/0ZXN/8E3vAkHgT&#10;9kHwL5SsJ9YhfVrnzPvebK3+CigD6caRYo9zfItMhuIrqPzIXSVG/jQ7q/NH40eJbv8AaW/bn1f4&#10;ReMviLqPw08DeH7TfaWljdfZH1Of5f8AlqeOd2Ru/ucCtfxl+xZ8Uv2fPFPhXxd+z5458ReJ7VLx&#10;VvtD1zVFlieD7x5+4yt937ufmoA/R6oDcRed5JkTzP7m/wCavm/9uT9pe9/Zp/Z2ufElnHFH4r1F&#10;49P0+N/nWG5dcs3+1sUMfwrwT4Zf8E5tf+I3gK18X/EP4veNbX4j6xb/AG3zNN1DZFZO43Ku3+LH&#10;+yUoA6bwf8UPFl3/AMFQfE/g6bxBfSeF4NHMyaU8n+jo/lD5ttbf7XHi/W/2W/jb4M+NVrf3114H&#10;1R4/D3inR3nd7eGI/wCqukTojJ7fer5u/Y40/wAdaJ/wUm1zSfiLqH9seJ9L0iexm1HZs+2RoqrF&#10;N+K191/tv+BLT4ifsrfEnS7yPeIdIm1GH/rrbr5yf+PJQB7ZY3kGpWUF1byCS3nRZYpF/iU8irdf&#10;Kn/BND4j3XxH/ZF8Jz3rs93pLSaSzu+5nWFsKT/wHFfVdABRRRQAV8W/tz/ETVPHnjfwT+zl4Sun&#10;tdT8azK+t31q/wC9s9NRt0o/2d6r+VfaVfnD+yRqKfF7/gpB8cfGV8hm/sG3k07Tp3/5YqJfJx/3&#10;wrUAfRP7V3jqH9mX9lDxBF4Mu7bR9S0jSVtNJgMi+bCv+rWRFPLEV86/sCfskeH9Y0fwF8YNZ+JG&#10;ua340uE/tf8AsoaorxJn+GVDl2967f8A4KlfADwh4s+CPiD4k6jbXb+J9BsVt7KaOdkiRWlXO5P4&#10;qsf8E8f2Yvh74A+D/gj4t2FpdR+K9S0Dzbud7pmi+Zfn+TotAH2drWv6b4etDc6pqNrplv8A89rq&#10;dYk/NjXxV/wVW8ZOv7LNtqPhvXeG1m2X7XpV1/7PGa8S+Bvw1uf+CmPxc8dePPiPrOpn4c6JqP2L&#10;SfDlrP5K+qK30Tq3Uk1x/wDwUX/ZEX9mn4e2V94A1rWI/h7q+oxxan4dup/Ot7adfmilTP3f7tAH&#10;6B+Nvg9B+0J+yPY+Fbud01C80S2uLK+3tvhvEiV4pd3Xh6wP2BP2gNT+NXwjm0vxT8njrwhdtoms&#10;o/3pHi4WX8R19817d8HP+SSeDf8AsEWv/opa+HPhO3/Cnf8Agq98QfCdjhNL8Y6Z/ajp/D5pj8//&#10;AND30AforRRRQAUUUUAFFFFABRRRQAUUUUAFFFFABRRWdrNzcWWlXs9ram9uoonkitVbb5zhflTP&#10;vQB88/t+eAfEXj34EKPDOmvrd3o+s2WtXOjx/f1C2t5d8kQ/vHvj2qvo3/BRn4B3OhQXV742g0K9&#10;8rdNot9azJd2zD/lkybPvVv3vxx+K0HwRtPF0PwO1GbxnLfC3l8FjWIvNig+b9/52zHp8uK8Pvfi&#10;58T9T1J9QvP2HYbrUJH817qfUrB5Xb+9vMOd1AHOeC/ibp/hPwp+0H8bPFum3XhjwL8QJVsvDmh3&#10;tqyXeoSLbNF5nlesrfyr6j/Yr8Jax4F/Zc+HWi68jw6rb6YrSwSfehV2Z0Q/RWWqvwV8ceLvjfHq&#10;Nv8AE/4IHwDb6Y0M2nJqt3BqCTSfN8yKE+Rl/rXvVAHzV+1n8H/Gvxm0u906PxvJ4S+HFnpc1zql&#10;lpUf+n6nIqSN5RlbiKIbU7c5aof2CbOe8/Yc+HltaXH2O4l0m4jim+/5LmeYK34V7r8S/wDknPiz&#10;/sE3f/olq8I/YP1yx8O/sNeAdXvp0h0+y0u4uJpuyIk8xb+VAFDwt+y38LP2d/2ffEMfxFt9E8UO&#10;UutR17xLqtiiS3Usm4s25t7J12jBr5Zuv+En8I/8E4/Bnhtp73TNO8beModLtI53ZJoNHuLlmSLn&#10;lcqv/fLVp6b+1V8Jv2o/Gz+JvjH8RbDw74C0m+b+w/h7+/xdbG+S7v2RPnz1EX3fWvc/2rtV0f8A&#10;aR/ZbtPFvwkng8Z2/hLX7LWoYNOjb5/sjbpYkTAO4I33aAK37bP7PHgj4e/sp6hr3hHw9p/h3XfA&#10;qW2o6TqOnwLDcRvFJGvMg5bI9a774ueMra98Ofs5eJdYvINPt7rxNYXlxdXbrEiM+l3bfMx4X5mr&#10;xT9pT9sDwV+0z8Cv+FafDO+n8QeO/G5ttPbR4LWTztPVpFaZp8rhQm3Br2742+CdOttG/Z98J6nZ&#10;Wuq6fa+KbKyltbuFJopvL027HKvweVoA990LxPpHiix+2aLq1lq9oHaP7RYzrOm4fw7kJ5rXrF8N&#10;+E9D8G6ebHw/o1joliWaX7LptrHbxbj1bagAzW1QAUUUUAFFFFABRRRQAUUUUAFFFFABRRRQAUUU&#10;UAFFFFABRRRQAUUUUAFFFFABRRRQAUUUUAFFFFAHk37VX/JuHxG/7Atx/wCg1+KFfth+1V/ybh8R&#10;/wDsCXP/AKDX4n18Tnv8aHp+p/TnhRpluI/x/wDtqCiiivmj9vCiiigAr7w/4JU/8jT8Qv8Ar0tf&#10;/RktfB9fd/8AwSq/5Gn4g/8AXpa/+jJK9bK/97h/XRnwPHf/ACTmL9I/+lxP0Zooor9FP4yPlP8A&#10;4KS/8m2P/wBhm0/9nr8o6/Vz/gpL/wAm2P8A9hm0/wDZ6/KOvg86/wB5+SP6w8Mf+RC/8cv0Ciii&#10;vAP1sKKKKACv1I/4Jj/8kC1X/sPT/wDomGvy3r9SP+CY/wDyQLVf+w9P/wCiYa93Jv8Ael6M/KvE&#10;v/kQS/xx/U+wKKKK++P5JCivmv8Ab6/aG8T/ALMnwJ/4THwlDp02q/2pb2e3U4Gli2Pu3cK68/L6&#10;1+fuhf8ABVH9p7xNZ/bNI8DaNq9pu2edY+HruZN31WU0AfstRX46T/8ABT/9qmw2PdfDrTYYv+mn&#10;hq9T/wBq17X+zT/wV20vx54rsvC3xO8Ox+Fbu7lW3h1ezkZrfzTwFlR/mj+uWoA/SCimIyypuU7l&#10;an0AFFFFABRRRQAVRttKs7O7ubuC1jhuLkqZZETDPj1q9RQAUUUUAFFFFABRRRQBj+JoftGiXUYg&#10;e53Bf3aT+Tu+Yfx9q04BthT/AHayvFUaz6FdI8dvMjbfkun8qL73dq04P9Qn+4v3aAJ6KKKACiii&#10;gAooooAxLqAt4ltJvJuWVYHXzEf9yn1X+9W3WHcxK3iWykNujOsEn7/z9rJ/s7O/1rcoAKKKKACi&#10;iigAqOYboX/3akqKb/Uv/F8v50AZ/hqFoNFtI2jnhZU+5dSb5f8AgRrVrJ8OReVoloqwJa/J/q0m&#10;80J/wL+KtagAooooAKKKKACsXWoHlutKKw3T7bjcxgk2qv8Av+q1tVh69Akt5pTG1Sfbcbt73Hle&#10;X/tY/j/3aANyiiigAooooAKKKKACsXR4Xi1TVWaO6RXmXa88m5H+X+AfwitqsbSotmpaq3kJDulX&#10;5/O37/l9P4aANmiiigAooooAKKKKAMnxJE0+iXcaRzzMy/ctX2Snn+E1owjbAn+7/FWZ4kj83RLt&#10;GgS6+X/VvN5O7n+//DWnB/qU/wB2gCWiiigAooooAKKKKAMVYGHid5/Judn2ZV3+Z+5+9/c/vVtV&#10;hJCv/CWPN9lQN9kVfP8AP+b733fK/wDZq3aACiiigAooooAKKKKACiiigAooooAKKKKACiiigAoo&#10;ooAKKKKACiiigAooooAKKKKACiiigAooooA/OH9mmL/hE/8AgqV8btMujsn1e3kuYUf+NSyy/wDo&#10;NfWH7bP/ACaN8Xv+xavf/RbV81ftf6ZL+zz+2R8Lfj7Cvl+H9RkXQdfm2f6lWXZvb28s/mlfZ/xY&#10;8AWfxh+FniXwhcXb2tl4g06Wxe6g+ZkSRcbloA8B/wCCW/8AyZT4H/66Xn/pTJXi3/BPX/k9n9qj&#10;/sLT/wDpbNX2X+zj8DrH9nP4RaN4C03Up9UtNNaVkurlVV33yM/Rf96uS+Bn7JWkfA/4vfEj4gWO&#10;s3eoXvja5a4uLWaNUS23StJtTb/tNQB7zIyxJubhVr84v+CZFl/bP7R/7SPiq350+61mS3idPuf8&#10;fMz/AMmFfY/7U3xetvgZ8BvF/i64ePzrSyeK0jk/5bXL/JEn4sa8q/4Js/A+8+C/7NemS6vEY/EH&#10;iaVtbvg/3v3v+qDf7WzbmgD6vooooAKKKKACvzn/AOCi0H9lfta/s467dIH0/wC3fZzv+7vWZW/9&#10;mr9GK+Of+CoPwjvfiJ8AIfEmiw+drngq9XWYV/i8pf8AW7ff5V/KgD6x8R65Y+GdBvtW1OTyNOs4&#10;WmuHKbtsYHPAr4Fn/Ye+A/7YdvdfE74R+KNT8IXd1eSK11o42W6Tj77eS2GQn73ystfYnwK+Jenf&#10;Hn4G+F/FUfl3VvrmmL9rj/h83bsnj/773rXyndf8E7vHfwt8Wazq3wG+Md38PNL1NjK+iXFp9ohR&#10;y3QZ42jt8maAPLvCPi342/sMftN+Bfhl4q8bf8LH8EeKHWK2F1ueWNWbZvG4l0cN/tMtdh/wV5/4&#10;/wD4B/8AYySf+hQV698Ff2EW8MfFWP4n/FPx5f8AxU8d2yr9huruD7Pb2R/vJGGPPp0+ldX+17+y&#10;O/7VFx4CceKB4aPhXU21H/jx+0/ac+X8v302/wCr96APo+vzg/4Kwgax8Rf2eNHtxvvZdclbCff2&#10;tJbf/E1+j9fnrdWLftQf8FOLe6tR53hX4TWKrcTfeie8bcyr/wB9N/5CoA/QqiiigAooooAKKKKA&#10;Pzj/AOCadsfD/wC07+0to91/yEP7USb5/v7PPnP/ALUWu9/4LA/8miyf9hyy/wDalcn4vtZP2Yv+&#10;Cmei+Lbg+T4R+Klk+nzXUkm1I71dv3v++Isf9da6v/gsB/yaLJ/2HbP/ANBkoA+nP2fvFGmeMPgj&#10;4F1bSZ47nT7jRrUJJH935YlRl/AqRXw54rmg+Jn/AAWG8LPoLpdJ4T0XZqbw/wADLHOrK30+0R1s&#10;+Bf2GvidoHw60E/B/wCOuqeB/DGuaZb3l3od1a/aFhllgUu0T7srk/7v1r6H/ZS/Y68N/svadqV3&#10;BfTeJvGWsHdqfiG+/wBbN32r12pmgDrf2q7+DS/2b/iVcXWzyV0K6X5+nzRkD9TXh/8AwSb0ifSf&#10;2OtGabfm71O7uU3/AN0so/8AZaZ/wVC8dz6d8CbP4c6KgufE3xB1ODSbS1D4Yx+Yru30yEU/79fR&#10;vwH+GsHwe+D/AIP8GW5+TR9Pjt3PrJ95/wDx4tQB6BRRRQAUUUUAfJP/AAVJ0uTU/wBi7xnJHI4F&#10;rNZXD7P4l+0xr/7NXpP7Fmpx6t+yl8LrmL5EfQ4cfhx/Su3+MXw9tfi38K/FPg+68vytZ06a0V35&#10;VGZfkf8ABtpr5e/4JeeMb23+E3iH4Wa/G9r4n8A6vLp1zbyfIwiZjs4/4C1AB8aPhD+zv+238Xde&#10;8H3Oo3Vv8T/DELJdXel/6PcIqMBtbeuJdjN/9evnP40fAf41/wDBPPw/H8RfBHxfuvEnha0u44rj&#10;RtWDAbWbCrsd2V1PfZtNfU37Rn7Bh+JnxOt/if8ADrxvd/DT4gLtWe+tYi8Vzj+JlDD5vzzXIn/g&#10;n38QfizqejH47/GvUPH/AId06b7QPD9pZLaRTN/tuhH/AKD+NAHm3/BTnxBd/Fv9jj4UfEW0sZEs&#10;m1G31G7tHT5Y/NgYfN/wP5f+BV+hHwt8Tab4z+HfhvXNHuo73TL7T4ZbeeH7rrt7VD40+FPhjx58&#10;PLvwPq+kwz+Gbq1+yPYgYVIwPl2f3SOMfSvjPRP+Cevxc+GyXfhv4d/tDar4b8ATu+zTnsfNmgVv&#10;4Vbd+q7aAMX4eeLtL8X/APBXTxXNpUyTRWehNYyun3fNiiVXr7X+Pt/BpvwN+IN1cY8iLQL15N/9&#10;3yHr5/8A2ff+Cemkfs9/HWP4haL4quLy3Gk/YZrC7g3zXM7L+9uXn3/xN823ZVr/AIKZfEqXwX+z&#10;XqPh3TlebxD40uI9B061g+9K0jfP/wCOfzoA5L/gkDpzwfspvet/qrzWrt0X02sAa+5K8p/Zj+Ec&#10;fwO+BPg7wWdhuNOsY/tcifLvnPzSN/31Xq1ABRRRQAjLur84v+CdMP8Awi/7X37R3hif5bqG+kmy&#10;/wB51W5Yf+zV+j1fAXxg05v2Zv8AgoV4L+Jp/c+DviGn9gam4O1ILwrtRm+vyv8A99UAev8A/BSn&#10;/kzT4hf9e8f/AKMWr37HGmf25+w18PdOV9jXvhhbff6bo2WvSPj98GrH4/8Awo1zwLqF9Np1lqiK&#10;j3UGGdNrZ71o/Bj4Y2nwZ+FvhvwVY3Ul7aaJZraRXM/33Ve5oA+G/wDgkXr8Xg+w+Jnwu1p49P8A&#10;Fuk640zadJ8srxhdjt74Za3f+Cw/xD0jR/gBpXg+aeNtZ1nVYJoYT99Iom3M/wBP4fxr1H9on/gn&#10;94T+NvjdPHWi67qvw+8ccLLrGhtt8/3dOPm/2s/WuD1P/glV4R8U+Fb+LxT448R+JvF97LC7+JtS&#10;kE00ESNnyokP3VbvQB9a/Bn/AJJH4N/7BFr/AOilr4XWP/hKP+Cybvb73t9J0BfOkj/gYWnRv+BN&#10;ivvK1Gm/Cv4dRLeXYTStB09fNup/lxFFH95v++a+Nf8AgnB4V1D4h+MPil+0Lq0EkH/CaanJb6VB&#10;N1SzST73/sv/AACgD70ooooAKKKKACiiigAooooAKKKKACiiigAooooA8k/ab+N6/s+fCa+8URad&#10;/bOqyTRafpmnb9v2q8mbbFHu7DNfOnxu+MnxquT8FvhJY6np3gr4reNBJda5qulw/aYdMgT+4j+v&#10;f3HBr2z9sv4Pa78ZPg8LHwr5B8TaNqlprunQzvsWeW3bcIt38O7pXjvwZ8E/Fb4hftD+JPj18QvA&#10;B8JXek+Hm0bw/wCFX1COaWZ8b3bzFGF3H5Q3+2fSgD0f9kj4o+MdT1vx78LviHqMOueL/At3FE+v&#10;QR+UupW0yb4pWT+F/WvpWvmn9kX4SeNtE1fx38TfiZb2mmeNPHV3DcPo9k+9NMtYkxDAzfxOO9fS&#10;1AEE8EdxE8ciK8TLtZH+6y1RtvDmlWWi/wBkQabaQ6UEaP7FHAqwbT/DsxjFatFAHF/8KV+Hv/Qi&#10;eGf/AAT2/wD8RW/onhzSfDNiLPRtNstIsw28QWUCwxhv91cCtWigDnNJ+H/hjw/qkupaX4b0jT9S&#10;l3b7u1sY4pW3fey6rnmvN/2iP+Rt+CP/AGPEP/pBe17XXin7RH/I2/BH/seIf/SC9oA9rooooAKK&#10;KKACiiigAooooAKKKKACiiigAooooAKKKKACiiigAooooAKKKKACiiigAooooAKKKKACiiigDyf9&#10;qr/k3D4j/wDYEuf/AEGvxPr9sP2qv+TcPiP/ANgS5/8AQa/E+vic9/jQ9P1P6c8Kf+RbiP8AH/7a&#10;gooor5o/bwooooAK+7/+CVX/ACNPxB/69LX/ANGSV8IV93/8Eqv+Rp+IP/Xpa/8AoySvWyv/AHuH&#10;9dGfA8ef8k3i/SP/AKXE/Rmiiiv0U/jI+U/+Ckv/ACbY/wD2GbT/ANnr8o6/Vz/gpL/ybY//AGGb&#10;T/2evyjr4POv95+SP6w8Mf8AkQv/ABy/QKKKK8A/WwooooAK/Uj/AIJj/wDJAtV/7D0//omGvy3r&#10;9SP+CY//ACQLVf8AsPT/APomGvdyb/el6M/KvEv/AJEEv8cf1PsCiiivvj+ST4b/AOCw/wDyaN/3&#10;MFn/AOgyUz/gjz/yai//AGGbn/2Wn/8ABYf/AJNG/wC5gs//AEGSvhL9kj/gozrn7Lfwtfwbp/gW&#10;38RwfbpLv7XJdyRff/hwENAH7mTwxzptkRXX0evyO/4LK/B7wr4L1jwL4x0KxtdK1jWnube+js0W&#10;JZhEI2SUqP4vmK5p2sf8FqvGv2T/AEX4ZabZP/fnupXX/wBBFeF+HPiUn7en7Ruk33x08e6d4Q0O&#10;28uK3tI4GSF13/8AHtF1CF+7uaAP1+/Y01zVPEn7Lnw11HXN7alJo0Ku8n3mVflQ/wDfIWvaqyvD&#10;ukadoXh/TdN0qKODS7S2jgtI4fupEq7U2/8AAcVq0AFFFFABRRRQAUUUUAFFFFABRRRQAUUUUAYv&#10;itlTQrpnNqq/L/x/Juh+9/EK07b/AFCfd+6v3azvE8y2+iXTtcJaKoX9/JB5qp8w/g71pW/zQR/x&#10;fItAE1FFFABRRRQAUUUUAYdzGv8AwlNk+y13+RJ87t/pH/AR/drcrDuplXxNZRl7Xc0EnyOn74/7&#10;rf3a3KACiiigAooooAKhn/495P8Ad/iqaoZ/+PeT/d/ioAzvDUax6JaqqWqJs6Wj7ov+A1r1leGp&#10;Fm0W0kWS3mVk+/apsiP+6tatABRRRQAUUUUAFYPiCJWvtHLJZOVuPl+1SbXH/XP1at6sHXpVjvNJ&#10;VpLVC1x0uod7P/uf3WoA3qKKKACiiigAooooAKxtHjCajqrBLVN0q58hvn+7/H71s1i6RKralqqL&#10;JbPtlX5IE2uny/x+tAG1RRRQAUUUUAFFFFAGP4njWTRbpWS2ddq8Xb7YvvfxVpQf8e8f+7/DWd4k&#10;kWLRLuRpIIUVfv3Sb4h838S1pQf6hOn3f4aAJaKKKACiiigAooooAwo41/4TCZ/Ltd32RRvD/wCk&#10;fe/u/wB2t2sFJV/4SyaPfa7xaK+wJ+/+9/f/ALtb1ABRRRQAUUUUAFFFFABRRRQAUUUUAFFFFABR&#10;RRQAUUUUAFFFFABRRRQAUUUUAFFFFABRRRQAUUUUAcN8YfhPoXxw+HWteC/Etv5+lanDsZ0+/C/8&#10;MiejqeRUvwl8DTfDH4daH4Wn1m68QHSbdbRNQu1xNJGv3N/uFwK7SigAooooA8d+OX7OWlfH3XPB&#10;sniTUro+H/Dt9/aL6HHjydQlH3BN/eQf3a9fRFijCqNqin0UAFFFFABRRRQAVUvLS31C1mtriNJr&#10;eZWieN/uurdRVuigDw79m79m5v2b5PF2maT4ge98G6pqDajpmhyW+3+yWf78aSbuU6YGBivcaKKA&#10;CiiigDJ8RWd9qWgaha6XfrpeoT27xW960fmiFyvD7cjdj615h+zH+zlpf7N/gSbRre+fXdc1K7k1&#10;HWNcnh8qW/uXbLSMuTt+ma9looAKKKKACiiigAooooA8j/aV/Z70j9pH4bTeGNQu30u/imjvNM1e&#10;FN0thcp9yVOR/Ouc+OP7Ln/DRPwE0r4ceLvFFx9rtntprjXLK3VHuZYkK79jE/ezzzXv9FAGL4S8&#10;Px+EvC2jaHDI88em2kNmkkh+Z1RVTcf++a2qKKAPC7r9mWPxD+0xB8XfEuunWv7Jsfsnh7RDa7It&#10;MZv9ZLu3He5+gr3SiigAooooAKKKKACvCJv2Y4dN/adg+MPhjXP7BlvLJrHxDo62m+LVV/gk3bhs&#10;df72GzXu9FABRRRQAUUUUAFeF+Kf2Z4vHv7SWifE7xNrh1bSvDln5Wh+GntdsNncn79yz7vnb044&#10;r3SigAooooAKKKKACvO/jl8E/Df7QPw6vvB/ieB3sLra8U8Hyy20q8pKjfwsK9EooAxPCGgv4W8L&#10;aTpEl9cao9hbR2/226/1s2xQu5/c1t0UUAFFFFAHnXx1+EFn8dvhrqXgvUdV1HRdN1F1W7k0uRUl&#10;miDZaLJ/hbvXU+DvCOl+AvC2leHdCtEsNH0u2jtLS2j+7HEi4UVuUUAFFFFABRRRQAUUUUAFFFFA&#10;BRRRQAUUUUAFFFI3SgDl/HHxF8O/De00658R6rHpMF/exadavKrN51zJ9yMYB5PNdTX5/wD7Uv7J&#10;Px28WXWn3eifGbWPEekHxPb3dvo0+nW6f2TFvY/afN3jf5P93FdSf2dPjg2jyawv7Y93/Zabne9G&#10;gWn2dFHDfP5uOKAPqfw18U/C3jDxV4k8OaNrMN/rvhyWOLVbFN2+1Z13IGyO/tXYV88fsq/sxH4G&#10;y+K/EureM5viH4s8X3Ed1f8AiKWBbfz40X91hAzD8c19D0AFFFFABRRRQAV4p+0R/wAjb8Ef+x4h&#10;/wDSC9r2uvFP2iP+Rt+CP/Y8Q/8ApBe0Ae10UUUAFFFFABRRRQAUUUUAFFFFABRRRQAUUUUAFFFF&#10;ABRRRQAUUUUAFFFFABRRRQAUUUUAFFFFABRRRQB5P+1V/wAm4fEf/sCXP/oNfifX7YftVf8AJuHx&#10;H/7Alz/6DX4n18Tnv8aHp+p/TnhT/wAi3Ef4/wD21BRRRXzR+3hRRRQAV93/APBKr/kafiD/ANel&#10;r/6Mkr4Qr7v/AOCVX/I0/EH/AK9LX/0ZJXrZX/vcP66M+B48/wCSbxfpH/0uJ+jNFFFfop/GR8p/&#10;8FJf+TbH/wCwzaf+z1+Udfq5/wAFJf8Ak2x/+wzaf+z1+UdfB51/vPyR/WHhj/yIX/jl+gUUUV4B&#10;+thRRRQAV+pH/BMf/kgWq/8AYen/APRMNflvX6kf8Ex/+SBar/2Hp/8A0TDXu5N/vS9GflXiX/yI&#10;Jf44/qfYFFFFffH8knw3/wAFh/8Ak0b/ALmCz/8AQZKyP+CR/hfRta/ZYkn1DSLG9m/tm5TfPaxu&#10;38Pqta//AAWH/wCTRv8AuYLP/wBBkrwr/gnB+2p8JPgH+z/J4b8a+JJNL1c6nPceT9lkl+Rtu3lV&#10;oA/TO4+G/hG7TZN4X0SZf7kmnQt/7LX58/8ABUf9jnwHpvwfu/iZ4V0S18N6/pdxH9rSyQRRXUTn&#10;bynTcvbbXvn/AA9E/Z1/6Hd//BfP/wDE18Nf8FCf+Ch+g/tE+E4fhz8O7C+k0WW7Wa91G6j2Pcsn&#10;3EiQHO3P978qAPrL/gkv8Y9T+J37OM+j61O91deF79tPhnkdnd7YqrpuJ/u7mX6AV9x18h/8Eyf2&#10;fdT+A37OsI1+F7TXPEdydWuLSQYa3QqqxRt77V3f8Cr68oAKKKKACiiigAooooAKKKKACiqOpaja&#10;6TaSXd7dQ2drGPnmmkVET6k1if8ACy/CP/Q16J/4MYf/AIqrjCc/hi2ZSqQhpJpfM6miszSdb07X&#10;7P7Vpt9a38Gdvm2syypn6jitOoaadmaJqSuijqlpNfWEkFvdPZyv92eMbitWkXaiK3zN61JRQMKK&#10;KKACiiigAooooAz5bSd9VguUuNkCIytBs++3rmtCiigAooooAKKKKACo5BvR1HWqCazYzajNp0d7&#10;A99Em6W1SVTIin+Ir1FadGvUSaexS0u3ltLGOKWfz5V+9Js2Z/CrtFFAwooooAKKzdP1ix1Rp1s7&#10;6C6aBvKlEMqtsb+62PumtKm01uJNPVBWdqFlPdTWjQzrCsUu518vdvX+77Vo0UhhRRRQAUUUUAFF&#10;FFABWRpcm/UtSXz/ADtsq/J5OzZ8v97+KtesfSZHbUdVVmumVZV2+evyD5f4PagDYooooAKKKKAC&#10;iiigDJ8RSeVol23n/Zvl/wBb5Pnbfm67P4q0YPmgTnd8tZ3iJ2i0e6ZHuY3C8PaJulHP8NaMX+oT&#10;/d/ioAlooooAKKKKACiiigDESf8A4qx4ftWR9kVvI8j/AGvveb/7LW3WMGb/AISZ133W37OvybP9&#10;H+96/wB6tmgAooooAKKKKACiiigAooooAKKKKACiiigAooooAKKKKACiiigAooooAKKKKACiiigA&#10;ooooAKKKKACiiigAooooAKKKKACiiigAooooAikkSGN3Y7FX5mNfml49+N/xw/bi+L/iTwJ8DNTT&#10;wd8PvDztZ6n4ikk2fbG3bHw+0nnnaiemWYbq/QP4tzXdr8LvF8tj/wAfaaTdNF/veU1fJn/BIPT9&#10;Pg/ZR+12gH2281q7e+f+J5F2qM/8B20Aedz/APBK/wCJHh+B9R8PftFa5NrtriWxju4Jki80fd3t&#10;9ofA/wCAN9K9d/YZ/aA+IviTxP41+EPxht/M8f8AhB1d9RjT5bu2f7rMw+X3DcZU9M1sftbftkeM&#10;f2cvGej6N4c+EOqfEK1vLL7W97YvMixNuZdnyQSf5NcV+yt+3zqnx3+PsngXWfhC/gDWLrTpb2W7&#10;urhvtDrF91WR4YyR83rQB9jXfjjw7YTalHda9pdrLpyLLepPexo1qjfdaXJ+QH3qXw74v0PxhBJc&#10;aDrWn63bxtseTTrqO4RG/usyE1+b2p/BfTvjj/wVD+IWga/9on8KRaZbX2p6Wk7RRX7JDH5SS4+8&#10;m5q7v9szStN/ZS+E3h74c/BnT/8AhCrj4j+IltJZ9Odt8K7Y0lKZ55XZ39fWgD7TPxW8FJqf9mt4&#10;w0BdT83yfsh1SDzfM/u7N+d3+zWzrviTSvC9j9t1rUrLSLLcqfaL6dYU3HoNzYFfLUP/AATF+CKf&#10;Do6DLoU0/iJoCreLHuZP7Q+0Hnz927bu3f7NeCfCz+3v2jf2Rfjl8F/GF0+sa/4Au5rfTtUuvmld&#10;YdxgZ/f924+jUAfpV9st/sX2vzo/suzzfO3/AC7eu7PpVPQ/Euj+KrH7bouq2WsWZbZ59hOs8e7/&#10;AHkJFfDUn7S8tz/wS5tPFFtcZ8RXWlx+GIvk/wCXxm8jZ/3xWR/wTPe/+AGufFj4O+LLtEufD6W2&#10;vp/D+7lgVp8L/s/LQB9u+Mvih4d8M6XrrSeItHtdS0y0klktbq+iRoW2kpvXdlc14H+wB+0lf/Hn&#10;4X32o+L/ABLpd14uuNYuwmnQTxo6QJt27Id2/ZXiv7Kvwn0H9ojwT8fviv430qDXYPGWqXK2KXX3&#10;PstqreTIuOV7f98Vo/8ABJn4L+CX+Eg8fN4ctf8AhMYNWvbKLV/m81IPl+T72P0oA3/+Cc3jsQ6H&#10;8btQ8VeISlla+NbqFLrWL7EUK7mwu6RsLX2l4c8XaF4wtnuNC1nT9bt422NPp11HcIjf3SyE1+Yf&#10;7Cf7Mfh/49eOPi9qfjsXWteGNK8U3kVp4cedkspJ3kk3yyqmN7BduK7qL4faf+yX/wAFFPh94f8A&#10;h55+i+EPHWnTLfaGk7NbpKit8yIf+uaUAfo5WLdeKtGsdSk0+61aygv0t2u3tZblFmWFesmzOdn+&#10;1W1X5p/tV/DOP4u/8FKfh94Tubu7tdI1Hw8v9rfZZvKe5tUeR2i3D+FmVM0AfoZ4b8eeG/GT3C6B&#10;4g0vW2t8eaNNvY7jZn+9sY4qhqvxX8EaHfz2Op+MtA06+g+Wa1u9Ugilj/3lZ8ivGvEn7K9j8Lfh&#10;T450/wDZ+0jR/A/izxDbR2/2ue4lSFFXd8+794QdrNXiVj+zL+yV4D+FDt8SvEPhnxH4ht7VjrPi&#10;SbW/tF9JO3yu6hXLswbp8h+lAH3e+uafBpR1SS/tU00J5v2151EW3+9v6Yr5J/Yv/asvfjR47+K9&#10;r4s8UaOfsWuLp+g6dBNHFvgXzPmiXO6TPGWryf8A4JdT2PxM+H3xj+HOq3r+MfAFhqaQael67us1&#10;rJ5ny/NhgCI19Kzf+CbnwB+Hur/Ej4uaveeFLKfU/CvipoNGuHkk32Kr5nCfN/OgD9G/EHifR/Cl&#10;l9t1vVrHR7Ldt8+/uVgTd6bnIFR+HvGOgeL4JJtB1rTtbhiba8mnXUdwqN7lGOK/Kyx+NvwZ/aF/&#10;aC8deJP2h/Gog8NaDqLaf4b8H3SXP2V0TcjTyrCDub/Gs/4yfFv9n74FeJ/CvxD/AGa/GyaZq9tq&#10;EMOreF9OS7Sz1C0/jZ1lXbuFAH63avrFjoGmz3+pX9vp9nAN0t1dzLFEg/2mbgVleHviN4V8XXb2&#10;2heJdH1m5RN7w6dqEVw6r67UY18A/wDBQ/xYX+Ivwh1jx7puv6p8AZoPt2r2Oibtkk7bTF5+McfM&#10;nysVz82OaWx+E/7LXxtvtHufgJ8RNO+FvjTS7uG4S60/zonn3MGWB4p3j835uyE9KAP0irlviP47&#10;0n4YeBNc8V65J5GlaRaSXlwe5VV+6Pc9BW9YRzQWMEdxN59wqKrzbNu9u5xXxp/wVY125h+A3h7w&#10;tBJ5EPi3xJZaTcSD/nnu3/8AstAHdfsS6Z4i8XeGNV+MPjG/uptc8dzfa7TTnkbydN04f8e8CJ0B&#10;x8x+te+eIvHfhrwfJAmveINL0R7jc0Sajex2+/HXbvYZp3hzSE8PeD9M07T4URbKyjhhT7q/LGAK&#10;+J/BP7LHgGTxN4r1v9qDxV4S8XePdTvZJodPvNc2W+m2zH5FiR2jK5/3aAPt7QPFOi+K7E3mh6vZ&#10;a1aK203Gn3S3CbvTchNA8TaO2utoY1axOtrF5zacLhTceX/e8rO7b71+YH7NniXwH4H/AOCj0Xhv&#10;4IeI2vfhxr+nz/atPt3le0hnSJnKpvXoDGuG5/3q9v0sf8bcdd/7EqH/ANBoA+0td8SaR4Xsheaz&#10;qtlpFqW2effzrCm49tzECvLP2p/hprHxO+EF8fCepXel+L9IZdY0O6tJ2T/SovnVGwcOj/d2njmv&#10;Cf8Agrsqt+y3Bu/6Dln/AOhV9k+F/wDkWdI/69If/QFoA8z/AGVPjvB+0R8GNG8WGL7LqvzWmq2m&#10;P9ReR/LKv0z0r2KvhP8AYYuz4M/an/aS+HNqGTSLXWf7WtkP8G9sNj/vqvuygAooooAKKKKACiii&#10;gAooooAKKKKACiiigAooooAKKKKACiiigAooooAKKKKACiiigD5c/wCCiXiHV9G+AEFlpepT6Jb6&#10;5r1ho2o6laPsltrSaTbKyt/D9a9X8Pfs/wDgbQfgvF8L4NGjuPBX2T7I9hO7P5yH5mLN13MeTXRf&#10;En4daD8VvBOqeFPEtiNQ0XU4TDcQfd49VPYjtXyZrH7JfxA+GeiPbWP7WOueDfAtp/o9pBrNjbM1&#10;vE3/ACz+1SSJk+hoA6D9if7V4D+JPxl+Etjqt1rfgzwhqVt/Y099P5r2qTRb3tN392PtX17Xy1+x&#10;NrPwV07TvEPgr4Ra1N4ouNLeO71zX597y3tzKzjc8rKN7fu/4eMV9S0AFFFFABRRRQAV4p+0R/yN&#10;vwR/7HiH/wBIL2va68U/aI/5G34I/wDY8Q/+kF7QB7XRRRQAUUUUAFFFFABRRRQAUUUUAFFFFABR&#10;RRQAUUUUAFFFFABRRRQAUU0kKMmvDZP22fgnG7o3j21DI21gbW54P/fusp1adO3PJK/c7sLgMXjr&#10;/VaMqlt+WLla+17J2vZnulFeFf8ADb3wQ/6H60/8BLn/AONV8X/tM/8ABSL4m+Gfi5f2Pwhj0DxD&#10;4JW3ha3vrvT5Gd5THmXrJH0b/ZrL61h/+fi+9Hf/AGBm7/5hKn/gE/8AI/UWivxct/8Agqp+0nc3&#10;M1vHofhYzR/6wf2VKMf+Rq+sP2RP+Cg0vi3wtrs/xy1bR/DGsxXqrp8NlZTqk0Hl8t8vmfxe9VLE&#10;0I6Oa+9EQyPNai5oYWo1tpCT2+R950V4T/w298EP+h+tP/AS5/8Ajdbngb9p74Y/E7xFFoHhjxVD&#10;q+sSo0qWsUEyEqnLHLoBSjiaMmlGab9UTVybM6MHUq4WpGK1bcJJL1dj1qiiiuk8c8n/AGqv+TcP&#10;iP8A9gS5/wDQa/E+v2w/aq/5Nw+I/wD2BLn/ANBr8T6+Jz3+ND0/U/pzwp/5FuI/x/8AtqCiiivm&#10;j9vCiiigAr7v/wCCVX/I0/EH/r0tf/RklfCFfd//AASq/wCRp+IP/Xpa/wDoySvWyv8A3uH9dGfA&#10;8ef8k3i/SP8A6XE/Rmiiiv0U/jI+U/8AgpL/AMm2P/2GbT/2evyjr9XP+Ckv/Jtj/wDYZtP/AGev&#10;yjr4POv95+SP6w8Mf+RC/wDHL9AooorwD9bCiiigAr9SP+CY/wDyQLVf+w9P/wCiYa/Lev1I/wCC&#10;Y/8AyQLVf+w9P/6Jhr3cm/3pejPyrxL/AORBL/HH9T7Aooor74/kk8t/aF/Z88LftL+Av+EP8Xvf&#10;JpX2qO7/AOJdMsUpdM4+YqePmr5q/wCHOPwE/wCfjxb/AODWP/4zX3PRQB8Mf8OcfgJ/z8eLf/Br&#10;H/8AGa9c+D/7AfwS+Cd/BqOg+EI7zVIG3xajqshupk/3c8fpX0XRQAUUUUAed/Gn44eEfgN4MuvE&#10;fi3VYbG2iRvIg35nupB/yziTq7fSof2efi8vx5+Dvhvx2umyaQmswyTJZSPvZFWRk6/8Bqf4s/D3&#10;w14k0e717VdFtNQ1fR9OvP7Pu7mPfJbb4W37M9yK+ZPgB8YH+Bn/AATU8K+MIdNuNWv7XTpltLGC&#10;NnZ53uZQgbHYfeNAHr3xH/a20HwP+0R4F+ENravq/iDxDNtu3hk2ppse1mRn45Ztv3an+Mv7SOoe&#10;CviDpnw78EeD5/Hvjy8s21OWxS6S0t7K0DbfNmlf7uW4C18Hz/F74beE/HXwF1Z/Et7rXihvE9zr&#10;/jLWJNHu0eaeWDbtQPFuZI/uKq7vlSvrP4MXov8A9u74xXk0vmC78NaNPpxf5We2bzDwp5oA9c+A&#10;Px5tvjXpesw3Gk3XhjxZ4fu/sOueH751aWym25X5h95GX5g1etV8nfAfY/7dH7RDWuBb/YdFW42d&#10;PP8ALk/XbXtOgX/i3xTJqtxBq1lZW1veyW8UJst7bV/2t1AHpFFU9OiuY7KNbydJ7j+ORE2q34Vc&#10;oA8V/bB/5Nw8cf8AXsn/AKMSsT4e/ss/CnV/AugX154I02e6nsYZppH3fOxQZb71bX7YH/JuHjj/&#10;AK9k/wDRiVw3gT4HfEfUfBuh3Vp8b9YsbeaxheG1j0uBliUp8qg7ucf0r6nCzlDLVy1/Ze+/5tfd&#10;j/Kn+J8riYqWZO9H2nuR/l095/zNEOk+GLH4GftR+HtA8IF7bw/4lsJ3u9EjfdDbOn3ZVX+HNdpr&#10;v7WHhbRdV1LSYdK1/WNXsLtrSWx0qy+0S/L/AMtOG+57mtX4U/s+2PgDX73xRqutX3i7xhep5c2r&#10;6hhdqf3UQcIK4/8AZo0+2/4Wz8ZtQ8v/AEptZjh8z0TZ92qqzwuJ561S9T2cYpvbmfNa/e1tO+hl&#10;SjisM4UqdqftZydvi5Vy3t2vdX7anefEL9oDw58NbbSl1KDUrnWdUiWW00GxtfOvpF7/ACD0+tQ/&#10;DP8AaM8MfErW5NEjt9R8P68qecul65bfZ7iaL++inqK8GtoPiJqv7U3xKk8IT+HU1W18hEk8RJK7&#10;pbbfl8nZ/D61v+I/h38Xdd8deDdZ8YeIPAunzaXqCyW09o8tvcTL/HEu9fmyv8NW8twcIKE5pSce&#10;a/Nqm1dLltt03v18jOOZ4yc3OEW4qXLbl0aTs3zXVn12t08z61rg/ij8YvDfwi0qK8167dJbhtlr&#10;ZQLvuLl/7qJ3riPF3xU+LOjeJtRstF+EJ1rSoJdlvqH9twQ+ev8Ae2NytcfeD+3f20NCXxDbIi2/&#10;htbnT7a4+ZIbkn95s9WFeZhsuvLnxDTiouVoyTbsk7aN236r5Hq4nMrR5KCak5KN5RaSu7X1Svt0&#10;+87fwX+1R4T8X+I7XQbvT9b8K6neDFpH4jsfsouW/uodxya6L4r/ABw8O/CT7DBqSXt/qt/n7Jpe&#10;lQefdzKPvMqe1ee/tv21oPhHBqBRDrNnqds+lyD/AFgn3fw034m/DLXvE/jjwt4t8GeJ9L0zx/p2&#10;nrHNpuqtuSeJl+ZmQZcflXVSwuCqqniJJwhLmVm9LxS62uou+rtocdTF42i6uHi1OceVppa2k30v&#10;ZyVtFfVHXfDn9pDw38Rtek0IWGs+HNaZDLb2PiCy+yy3KD7zRgk7sUeLv2k/CvgjxpqvhjUk1D+1&#10;bG0S7WOC38z7Vv6RQqp3M/4V574V+Nnjjw1438PaH8WPA9jZz6jdyWeneIrFldC38KhPmZc/7y/S&#10;rugaVaX/AO294nnmgSWa18PW7xO6fcZn2krVyy+hTqTnUg+RQclaSabTS0klt0s1dfcTHH16lOEa&#10;c1zuai7xaaunvG+/mtGdD4Z/a68D65NqVvqiap4Ru7GFbg2uv2v2eWZD/cXJ3fSl8IftX+FfFXi2&#10;08PXOma74bvb/iyk1yx+zRXR9EbJyTXI/GfRLDVv2ufhNHd2iTI9pcu29PvsnzLn6Va/bMjSFPhh&#10;cKifaF8VWiq/8W2tI4PA1Z0qcYNe1i38Xw2utNNdY31728zOeMxtKFWo5p+ykl8PxXtvrp8XTt8j&#10;1j4p/GXwz8ItNt7jXbp/tF22y0sLVPNuLlv7qJ3rkvA37UnhXxl4lh0C5sdZ8Lardf8AHnb+IrL7&#10;Ibn/AHOTmuRuoYdU/bijj1dUmisvD6zaSk/3UlJ+dk/2qtftvW1mvwy0vUkRP7ftdXtm0twP3vm7&#10;ui/hWNHBYVzo4acW5VUnzJ7X20trbrr+RtWxuKUK2KhJKNJtcrW9t9el+mn5nofxY+OXh34SNY2t&#10;+l7qWrX+WttK0qA3F1Mo+8yr6Cs74Z/tG+HPiVrsmhx2Or+Htb8vzYtP160+zS3Efdoxn5gK5D4m&#10;/DLXtd+IugeL/A3ifSdO8d2WnrDcaVqr7kngZfvbRl1/L8azvBnxs8baH488P+Hvir4GtNOv9TuJ&#10;LPT/ABFYujo7dlC8lfz/AApQwOHqYW9Jc07XfvWaeu0WtUkujuxyx1enirVXywvZe7dNabyT0d31&#10;2Me8+JGh/C39rH4gajq/nSPPodpDb2tlA0txcybs7ERfvNXrHwv/AGkfDHxR1670GCz1TQfEECea&#10;dL1u1+zXDp/eC5NcP4N0uzvP21fHVzNAs09todo0Uj/8s2ZlDbad8UY0s/2xPhRLEiRyT6feJK6f&#10;ef611VqOHxMo0pRfOqSle/8ALC9rW8u5z0KuIw8ZVVJcntWrW/mnbe/n2O/+KX7Qfhb4WX8Gk3f2&#10;3V9euE3xaRpEH2i6K/3tvpTfhb+0J4Y+KWq3Gj20eo6Lr0Cea+j6zbG3ufL/AL4Xuteefs/28F/+&#10;0P8AGS91FEfXLe/W3t3m/wBalrj5dv8As0/9oS3trH4+fB3UNORF8RTai1vLs+89n/Hu/wBmuZYL&#10;C+0+p2fPyc3NfS/LzWtbbpe9zo+u4lU/rnMuTm5eW2tublve+/W2x3/xS/aH8M/C/WLfRrmDUdc1&#10;2dPN/srRLX7RcJF/z0ZfStH4TfGjw98YLG9k0g3Vre2D+VeadqMHlXVs/wDtp2zXmnwGggu/2hvj&#10;Le3qo+sw30dvb+Z99LXHy4/2a9J0yT4f2nxh1OGxW1i8eXVij3ohSQSvB/CX/g/rXNicPhqMXRjC&#10;TmoqXMtVqk9V0jra+50YfEYitJVpTioOTjyvfRtaPq9NtjzL9l2/tNH1L4y3l5PHbWsHiWaWWaT5&#10;VRAv3jXqfwx+Lmm/FaG/utD03Uk0m2laGHVLmER295j+KL5tzL74FfFtz4N8c+LZfi1PoskF34W0&#10;vxI97qGiYZJtSYfM0fH8Oz+Gvt34ReKdC8Y/DrRNT8NRpbaRLbqkNqvy+Tgcpj1Fd+c4anTviPil&#10;LlWj0h7qevm+nT1e3n5NialRxw/wqPM9V8XvNaeS69f17iiiivkz7EKKKKACiiigAooooAKxdIjd&#10;NU1VmjukV5l2vPJuRxt/g9BW1WHo8PlarrDeR5O+Vfn8/fv+X+7/AAUAblFFFABRRRQAUUUUAZPi&#10;RGl0S7VY7qZtvCWT7Jjz/Ca0Yv8AUJ/u/wAVZfimH7RoV5H9n+17lX9x53k7/m/v9q1IBthT/doA&#10;looooAKKKKACiiigDFWJv+Eokfybrb9nUb/M/cfe/u/3q2qwkt8eLZJvsuP9EVPP8/8A2vu7P/Zq&#10;3aACiiigAooooAK5rx34mg8F+DtZ1y4fbFYWslwT1+6pNdLXyX/wUO+Iv/CM/Cqz8OQSsl1rtxtc&#10;J/zxTlv121x4yusNQnVfRH0fDmVSzvNsNl8ftyV/8K1l+CZ9K+C9Wk1/wrpOpTYD3dtHP/30oat+&#10;uX+G3/JPvDX/AGDrf/0WtdRXRTbcE32PGxcYwxNSMVZKT/MKKKK0OUKKKKACiiigAooooAKKKKAC&#10;iiigAooooAKKKKACiiigAooooAKKKKACiiigAooooAKKKKACiiigCtdWsV7azW8yeZFIjI6f3lNf&#10;l7cRfFn/AIJlfFXxJN4e8J3fxC+CfiG5a+SC0DbtPc9fuK3lMg+X5l2OAvK1+pdQTwx3ETxyIrxu&#10;NrI4+VqAPgS4/wCCy/wkubV49L8KeMb3VmXbb2xtIFSaTsu4TE9faqf7J3h74qfHj9rm6/aE8V+B&#10;n+H3hv8AsaTSraxv5m+0T/wfKpRX4K8lwvtmvueD4beEbWZJovC+iQzIdyPHp0Ksn47a6egD4Q+E&#10;RX/h6l8X/wDsA2n/AKLjrrv+CkHwY8UfEf4eeF/FXgy0m1PxD4I1ZNWisIP9bNH8vmbPU/KOK+r4&#10;tC02DVZNRisLWO/lXZJdJColdfQv1rSoA+OLb/gqL8HJvh5/aj399H41FuwfwX/Z0/8AaH2wfL5H&#10;3dn3/wDb6e/y1H/wTo+DXifwp4Q8deOPHGnPpmtePtXk1P8Asu5Hzw2x3bFdf+BNx6V9V/8ACCeG&#10;v7Q/tD/hHtL+3b/N+1fYo/N3f3t23Oa6CgD8gdJ8F6xD+1rH+zMIJ/8AhD7Xx23jJ95+X7L5SyIq&#10;r/dBru/+Cl954i+BPx90bx74RSP7V478N3PhO4Qp/EWUbv8AexItfpj/AGFpv9r/ANqf2da/2ls8&#10;v7b5Kebt/u78ZxSaroGm655H9paba6h5D74vtUCy7G/vLnpQB5R8Dfg8fhP+y5oXgWzj/wBLt9BZ&#10;JU/v3MsTM/8A4+xr5d/4JefGXwh4N8GX3wf1vVTpfxDh1++ddEuYJFd1+U5DbcevU9q/QysVPCOh&#10;R6udVXRdPXVW+b7cLWPzv++8bqAPi7/glqf9E+N3/Y8Xn/oTVX/aUZf+HmH7Oa/9O13/AOi5q+4d&#10;K0LTdEE4sLC1sfPfzZfssKxb29Wx1NLc6Hpt5qUF/Pp9rNf2/wDqrqSBWlT/AHW6igDRr4P+IrL/&#10;AMPYvh8P+pTk/wDQpK+8KzX0LTZdVTUpLC1fUY12JdtCplRf7u/rQB8zf8FKh43/AOGWNdbwSb3z&#10;luIG1P8As7d9p+w7v3uzbz/dz7Zr5w+GfxC/Yn8KeFfD2s+GPCCeKviPb2kb2+gQabc3eq3N3t2s&#10;u1/3TNncx56c1+mkkaTxujpvRvlZWrFsPAnhrSLxLyx8PaXZ3afcnt7KNHX/AIEFzQB+f/8AwSj1&#10;O6h+I/x70zXNM/4R3xDPqdtey6O6LE9sred8uztjctJ+xP8AFnwp8C/j38avAPjvU/8AhHvE+veK&#10;lm021uYZQt4j+Zt2ttx/EPvV+h1roOmWOp3GoW+nWkF/c/626jgVZZf95+pqvd+END1HU01K70bT&#10;7rUE27bua1jeVMdPnI3UAfm/8PLjQP2EPjt458NfF/wslz8PfFeptqOieMZ9MW6t4WbcWilbBK/7&#10;o3HjpXe+Nv2l/C3xZ8Y+GfBv7Nfg7w54y1W8vYn1bXrrwz/xL9MtP4t7Osfz/wAQ+lfdur6Fpuv2&#10;n2XU7G11GDdu8m7hWVN3+61Q6P4Z0jw6ki6TpNlpiyffFlAsO/HrtFAHy7+1H8cPF/7P3j3wjceI&#10;fDFt4n+Bl/b/AGTW57XTDcTafOPuyOu7Hlfxfd/g65xXyv8AtZa5+yv8X/CWpj4O6N/wkfxh1e6j&#10;bTv+ET065iuFn3f6xwUVAnriv1WvLK31G0kt7mFLm3lXY8Myb1dfdTWZpXgbw5oN19q03QNL0652&#10;7fOtLKOJ/wA1WgDm/gLofiTw58GPBumeMbr7b4otdMhh1CfO7fKq8183/wDBVPw1eXnwB0PxXaxe&#10;eng7xDZ6zPGneMNs/wDZ6+0q5rx/4H0r4leCtZ8La5D5+lataSWdxH/suuOPcdqAMyfW9Q8T/B+T&#10;VfCskbarf6G1xpjn7vnvBui/8exX5a/s16t+y9a+E9Yi/aSgf/hbMWpz/wBqP4mhvXmf5vl2eX/D&#10;/vV9x/sSt4t+H3hzWvg/4zsrv7f4IuPs+marJC32fUNMf/j3eOXG1mXlSvWvf7/wF4a1W9e7vfD2&#10;l3t23357iyjd2/4ERQB+Xfw+8eaf4g/4KTfDPxFZeB7r4deDb3T59O0CDUrFbF71EhkTzdn+0zcV&#10;6x8evF//AAzH/wAFCdK+K/i60uo/h7r+gR6Q+sQQNKlnKvy/vMfd5/Gvvi68P6Xf3dnd3Om2s91Z&#10;/wDHvNPArPD/ALh/h/CpNX0TT9etDa6jY2uoWx+bybuBZU/75NAH5cf8FJP2rfDnx4+EWlaT8Okv&#10;/EXhe11WG41TxLHaSxWKOMhIFaRVLvlu1fqD4YP/ABTOkf8AXpD/AOgLUP8Awhegf2X/AGZ/YWnf&#10;2Zv837H9kj8nf/e2bdua8y/ap8e+IfAPwgvovBWkXereL9ZZdJ0aCyhZ1hnl+TzXIXCJGMtubjig&#10;D59/YUs28aftOftHfEu33nSL3Wf7JtHP8exstj6bf1r7rryj9mP4JW/7PvwY8P8Ag+ORJ72CP7Rq&#10;N0n/AC83j8zSfi1er0AFFFFABRRRQAUUUUAFFFFABRRRQAUUUUAFFFFABRRRQAUUUUAFFFFABRRR&#10;QAVma/rUHh/Q9R1O53tBY28lxLsHzbUXc2PwFadQyRpcRvHIm9G+VkagD4G0z9sn4y/tR3v2D4G+&#10;G/DPhXR7pZmtPEHi7W4ZLmZF+U/6FCXkifd04YV5H4h/ZX1zWf2zPh14G+M/xF1j4nWut6K+rX0L&#10;/wCi26yw8eVtVsMme4CtX2X8W/2CPhF8WNQm1b+xZ/CPiKR/MfW/DM/2K4f5cc4+Uj8K+bPE37JP&#10;7R/wU+LXhr4k+E/Flp8bv+Easf7OtNO8QSfZL7yG+9Cn8HT+MyZ9qAPvT4efCrwj8JdBj0bwd4fs&#10;fD2mx8iGyh2Z5z8zdW/E119eDfsxftKah8eYNYsdf+H+vfD/AMTaIyrfWOqQ/wCjuzM4/wBHm480&#10;DZycCveaACiisvxHrtr4X0HUtXvn8uzsLeS7lP8AsIpZv5UAalFfBngjSf2hP2sPBr/FbRPi1J8M&#10;9Pv3lbw94WsNOSaGa2Rm8qS4kds75G68fdr0Hxv+0p8Qvg1+yXaeJ/HPhu30/wCKs9wuh22m71e3&#10;ub55NkUvyMfkI+frQB9ZV4p+0R/yNvwR/wCx4h/9IL2vmzxva/tC/sn+FdM+LfiX4ryfELSreaH/&#10;AISfwrdWKw29tBMyq7W7hs5jLcZ219C/HDVINb1X4B6lanNveeMra4i/3X029ZaAPeaKKKACiiig&#10;AooooAKKKKACiiigAooooAKKKKACiiigAooooAKKKKAIbn/Uv/utX4E6r/yE7n/rs/8A6FX763X/&#10;AB7yf7rV+BWq/wDITuf+uz/+hV8ln+1L5/of0H4SfFjf+4f5yKdFFFfIn9EC7qSiigdwr6b/AOCd&#10;n/Jzujf9eN5/6KNfMlfTf/BOz/k53Rv+vG8/9FGu7A/7zT9UfK8U/wDIjxv/AF7n+TP1tooor9NP&#10;4dPJ/wBqr/k3D4j/APYEuf8A0GvxPr9sP2qv+TcPiP8A9gS5/wDQa/E+vic9/jQ9P1P6c8Kf+Rbi&#10;P8f/ALagooor5o/bwooooAK+7/8AglV/yNPxB/69LX/0ZJXwhX3f/wAEqv8AkafiD/16Wv8A6Mkr&#10;1sr/AN7h/XRnwPHn/JN4v0j/AOlxP0Zooor9FP4yPlP/AIKS/wDJtj/9hm0/9nr8o6/Vz/gpL/yb&#10;Y/8A2GbT/wBnr8o6+Dzr/efkj+sPDH/kQv8Axy/QKKKK8A/WwooooAK/Uj/gmP8A8kC1X/sPT/8A&#10;omGvy3r9SP8AgmP/AMkC1X/sPT/+iYa93Jv96Xoz8q8S/wDkQS/xx/U+wKKKK++P5JCiiigAoooo&#10;AKKKKAM3XdMXW9Gv9Okcot3byW7OvVd67f61xnwM+Dth8DfhN4e8BWd3Nq9lo0TRJdXSrvkDSM/z&#10;D/gVei0UAeU/Ev4AaT8SPHfw68UTXUmn3HgvUZNRt4IIl2XLPHsKvWF8Y/2an8f+OtK8eeFPF1/8&#10;PfHGn2jad/alhAlwl1aM27yZon4ZQ3I9K9zooA8s+BXwI0z4I6LqqR6jfeIPEGt3hv8AWdf1E/6T&#10;fznjc2PuqBwF7VufCz/jw13/ALC9x/7LXb1w/wAKv+PHXf8AsL3H/stAHcUUUUAcP8XPh4Pip8ON&#10;Z8KPfNpq6lEsRukj8wphlb7vH92t3wroK+GfDOl6SJTMtjbR2/nFdu/au3NbdFa+1m6ao391O9vN&#10;q36GKowVR1be81b5J3CvOfhv8KE+HniHxhqq6i9+3iO+W+ZHiCeT8uNvXmvRqKI1ZwhKEXpK1/k7&#10;/mE6MKk4zktY3t81b8jx34p/s+WnjzxFa+KtG1y+8H+MbVPKTWNO+bfF/deNuHrN8Ffs2vp3jC38&#10;UeNfF+oePtYsONPe+hWGK2HqI1yC3+1XulFdccwxUaXsYz0tbZXt2TtdLyuccsuw0qvtXHW9+tr9&#10;2tr+dgry74y/A3S/i7Hp92b660LxFpb+Zp2tWBxNbN/7MPavUaK5aNaph5qrSdpI669CniYOnVV0&#10;z5/0P9l+a88S6frnj7xxqvxAm0t/N0+1vYUt7eB/7xRPvn610fxZ+A1r8RNX03xJpmtXvhLxdpyG&#10;O21iwRXbYequjcPXrtFdbzHFOoqvPqrpaJKz3VrWs+umpxrLsKqbp8mjs3q73Wzve9101PC/B/7O&#10;V1aeL7HxL4z8ban49v8AS8vpiX0KW8Vsx6tsT7zV1ul/CdNL+M+sePhqTSPqOnRaedP8nCpsbdu3&#10;5/pXo9FRPHYio25S3XLskrb2SSstexcMBh6aSjHZ827bva17t66HmXir4QR+J/i74T8cNqslu+hQ&#10;zQ/YvJDLNv7l8/Lij4zfCCP4uReG431R9M/sbVYtUBSHzfOKfwdRtr02iohi68JQnGWsFZaLRa/5&#10;suWCoTjOEo6Td3vq9P8AJHlXxj+BWmfFj+zdRS/ufD/ibSW8zT9asP8AXQf7JH8S+1cx4d/Zjll8&#10;T6dr/jvxtqvxAutLfzdOhvo1ghgb+8UT7xr3yitaePxVKl7GM9LNbK6T3Se6XozKpl2Gq1fayjro&#10;+tm1tdXs/meQfFf4C2vxB16w8T6Rrl74S8XWUfkxaxYIrt5Z/hdG+8KzvBf7Ol1p3i6x8S+M/GOp&#10;+PNV04H+zjfIkMVrnqdifeb3r3CiiOYYqNL2Knpa2yul2Tte3lcJZdhpVfbOOt77u1+9r2v52PNt&#10;D+Ey6L8Y/EPj3+0nmfVrGGx+weTsWHy2zu35+b8qj8V/B9PE/wAXfCfjltUe3fQIJoVsRDuWbzOp&#10;L5+X8q9NorH61W5ufm1ty7La1rfcbPB0XHk5dL83Xe97/eeMfE79nWHxj4ut/F/hzxHfeCfFiR+T&#10;LqOnIr+fH/ddG4am/Db9nW28J+LH8X+JPEN/418XGIwxajqCKiwR+iRLwp969porb+0MV7H2HPpa&#10;2yvbtfe3lexj/Z2F9r7bk1vfd2v3ttfztc8W+JP7PKeLfF0Xi3wx4mv/AAP4qaH7Ncahp8ayrcxf&#10;3XjbjP8AtVp/CH4HWXwwutV1i61W68SeKdW5vtavvlkkUdFCjhQK9WopSx2JlR9g5+7tsr2Wyvvb&#10;yvYpYDDxre3Ufe362u93ba/mea/Cj4SRfDK+8X3I1J9S/wCEg1NtRdZIdvk7h9wcndVX4Y/BVfhX&#10;4t8UXuk6zI/h/WZvta6I8C7LWc/eZHz0/wBnFeqUVEsZXnz80r89r6LW233WLjgqEFBRjbku1q9L&#10;7/eFFFFcZ2hRRRQAUUUUAFFFFABWFosSDVNYZY7RGaZd3kPud/l/5aD+E1u1haJKjavrKpJavtmX&#10;ckCbXT5f4/7xoA3aKKKACiiigAooooAxvFMay6DdrJHaupVfkvX2Q/e/iatSD/UJ0+7/AA1leKpF&#10;j0G7ZntY12r892m+L738S1pwf6hP9xfu0AT0UUUAFFFFABRRRQBhJGv/AAlrv5dru+yL8+//AEj7&#10;393+7W7WBHIv/CYzJ5lru+yL8gT/AEj7397+7W/QAUUUUAFFFFABX5df8FAPEl1q3x3k0+X/AI99&#10;OtI0hCf7XzV+otfjL+2743vLT4w+OtSvH864trn7Nbp9PuLXzWfc06EKUN5SSP2/wm9jQzbEZhiL&#10;KFGlKTfVarVfK5+unw5/5J74a/7Btv8A+i1rpq87+BEmsz/BzwdJ4gjtI9ZfS7drhLLd5IJQY259&#10;sV6JX0VNcsEvI/GMRNVa85rq2/xCiiirOcKKKKACiiigAooooAKKKKACiiigAooooAKKKKACiiig&#10;AooooAKKKKACiiigAooooAKKKKACiiigAooooAKKKKACiiigAooooAKKKKACiiigAooooAKKKKAC&#10;iiigAooooAKKKKACiiigAooooAKKKKACiiigAooooAKKKKACiiigAooooAKKKKACiiigAooooAKK&#10;KKACiiigAooooAKKKKACiiigAooooAKKKKAPH/2o/jbL8BPhJeeIbKxTVNdurmHS9JsXPyz3k7bI&#10;lb/Z7mvnD4czfG/w9+1YfAvjX4pSa3deIPBF3q/2S0tFhstJvGfYnkryXWNule//ALXvwZ1X43fC&#10;F9L8OzwQeKNJvrbW9I+1fLE91bvvSNz2VulfG+o/tM+MNK/az0jx94h+Bfj+11XTfCUmgX2labp/&#10;2mL7c8m9fKnHyND/ALfb0agD6o/ZG+LXjDxPP40+HvxIe2uvH3ga8jsbvVLJNsWoQPHvgnx6levv&#10;X0hXzF+x58MfGuman48+KHxJ02PQfGfji9jmbRYpll/s+0iTZDEWHBavp2gArzb9o+0mvvgF8Qbe&#10;3jeaZ9Du9iR/eP7pq9JqCeCO4jeKRFeN12sjc7loA/O39l39je2+Pf7OfgnxZ4p+InilNRl04JpF&#10;roGo/ZLLSok+WKPygDvYMu5ifvGuP+IHxF8Q/Er9jnwZqHizU/7XvvBvxWtNJvtckTZ9pit5mTz2&#10;/wC+ua+hr39gvWdA1DUrT4bfGjxP8OfBWqXElzd+GLSBLiISSt++8pywMQZegA4r2S1/Zd8A23wF&#10;k+EH9myTeEJLdoZY5ZN07szb/NMn/PTd826gDif+Chmr2lv+xl8RSzI6XthHb2/+27yx7MVi/FXR&#10;dcHwz/Zr0vStTh0TXU1/TIor64tftaQMul3O7MW9N/p94VkeG/8Agn/qEmr+H4vH3xh8RfEXwX4f&#10;mW40/wAK6jarFEjR/wCp82RXJk2fTmvWf2h0VPFPwPVflVfHEP8A6QXtAHoXw/0fxRoeiPb+LPEl&#10;p4n1Tzndb2003+z08v8AhTyvMk6eue9dXRRQAUUUUAFFFFABRRRQAUUUUAFFFfH1/wD8FM/hvp97&#10;dWsmgeJTLbytC/8Ao8PVWx/z1rnrYilh7e1la57GXZPj82clgaLqctr26X2/Jn2DRXxv/wAPPvhj&#10;/wBALxL/AOA8H/x2vmX9rz9uTxl8RtZ8OT/BjxRrfgmytreZNTguvLi86Qsuxht8zoM/nXN/aOE/&#10;5+I9r/U3iD/oDl+B+sVFfgg37Uv7UYv1tv8AhaWr+V/z9CaPZ/6Bn9K9/wD2SP23PHvw58Z6xe/G&#10;TxXrHjTQp9P8qytbXy5Whn8xTv8Am8v+DeKbx+FW9REQ4Qz+d7YOejtqrf167H64UV8bf8PPvhl/&#10;0AvE3/fiD/47Wx4Q/wCCinw98b+KtH8PWGh+IUvNUu47KF54IVRXdtq7j5vTNCzDCydlUQVOEc+p&#10;QdSeEkktXtt959Y0UUV6B8gQXX/HvJ/utX4Far/yE7n/AK7P/wChV++t1/x7yf7rV+BWq/8AITuf&#10;+uz/APoVfJZ/tS+f6H9B+EnxY3/uH+cinRRRXyJ/RAUUUUAFfTf/AATs/wCTndG/68bz/wBFGvmS&#10;vpv/AIJ2f8nO6N/143n/AKKNd2B/3mn6o+W4p/5EeN/69z/Jn620UUV+mn8Onk/7VX/JuHxH/wCw&#10;Jc/+g1+J9fth+1V/ybh8R/8AsCXP/oNfifXxOe/xoen6n9OeFP8AyLcR/j/9tQUUUV80ft4UUUUA&#10;Ffd//BKr/kafiD/16Wv/AKMkr4Qr7v8A+CVX/I0/EH/r0tf/AEZJXrZX/vcP66M+B48/5JvF+kf/&#10;AEuJ+jNFFFfop/GR8p/8FJf+TbH/AOwzaf8As9flHX6uf8FJf+TbH/7DNp/7PX5R18HnX+8/JH9Y&#10;eGP/ACIX/jl+gUUUV4B+thRRRQAV+pH/AATH/wCSBar/ANh6f/0TDX5b1+pH/BMf/kgWq/8AYen/&#10;APRMNe7k3+9L0Z+VeJf/ACIJf44/qfYFFFFffH8khRRRQAUUUUAFFFFABRRRQAUUUUAFcP8ACr/j&#10;x13/ALC9x/7LXcVw/wAKv+PHXf8AsL3H/stAHcUUUUAeM/tZeKdW8E/s9+Ltb0O+m07VbSCN7e6g&#10;+/GfNQcfnXmPgr4F/FTxb4Q0bWW/aC8R2rajaR3fkrp0TbN6htu7f713n7b3/Jr3jv8A69Yv/R6V&#10;5r8O/jD8erDwJoFvpnwMg1DT4bCFLa7/AOEigTzo1Rdr7T93IryK7h9YaqXtZbc3d9j9Cyqnif7G&#10;VTBumpe1km5+yWnLHROp89jb+HPjPx18IvjlZfDHx14hHjTStetpLzRtcnjWK58xMb4nUdq+ivEP&#10;i7Q/CcEcut6zp2jxyNtSS/uo7dXb2LkV8/8Awy+GHxB8f/GS2+KfxPtLTw9JpdvJaaN4ZtZluGtg&#10;+Nzyyr8pbr0rhvgT8NdE/ae8X+O/H3xEtj4h+z6vNpOnaPdOxtbOKP8Aup/eop1akEoRXxN25uy7&#10;kY3BYPFylia1RJUoR9o6aTTqSbSUdo7fE0+W6dtz7A0fXNO8Sael/pd/a6lZuPkntJlljf6MvFUd&#10;f8eeGvCsscOs+INK0iaRNyR397HAzr7bmFfL2j+G4P2cv2uvDvhvwq72nhDxvZTvNogfdBbTxLne&#10;i/w//XrzHxrZ6Z8M/it8QNX+Nnwx1nx9ZX92t1pev2tv9otILb+GP74SL8/wq54yUI6xs72fZfcj&#10;PD8OUcRW/d1XKEoKcEklOV5crVnJK8Wnezd7aXPvlPE+ky6J/bKapZNpJj837eLhfI2/3t+duPxr&#10;x39mb9oD/hdFt4kGpX+lJf22sXNvZWNrMvm/ZUxsfbnLZ/vVk/s5ad8GfG3g3xPpfgO9k1jw9qLh&#10;tQ0G+eTyrPcv3EicDav+7kcda87/AGJ/CngrwX4T8e+NrvSrSxu9H1vUbYaoUZnhs0b/AFf+6Fp+&#10;2nKpTatZ3vZ9vMmOWYWjg8bCcZ+0g6ajeKUlzXsmm7pt6O19LNbn2tWD4h8Y6F4Vijk1vWtO0ZJT&#10;tR9Ruo4A/wBCxGa8z8E/tc/Cn4ieJbHw74e8VJqWr3m5be1FlcR7yF3feeMDpXiXwA+GWi/tO6/4&#10;1+InxHtP+Ejf+15tL07Srt2NvZwRdMJ/erWeJTcY0bSbv1003PMoZLOnGrWzOM6UKaTa5XzPmbSS&#10;Tt2et+h9haPreneItPjvtNvbbULOQfJPazLLG/0YcVn67498N+Fp0g1rxDpWkTum9I7+9jgZl9g7&#10;CvmPwv4dg/Z2/a50jwn4Yke28HeM9PnuX0VX3Q2c8S53ov8ACOP1ryjxTaaR8Lvid8QNS+OPwu1n&#10;x1BfXv2rTvEdrb+faQW3RV5cCJfx3f7NYzxkoxs1ZptO+yt8up6mG4bo161oVXKEoRnBJR55Xlyt&#10;Wckrxad7N+V+n6Dadq1lqumRXtldw3llKm9LmF1eN19Qw4NY1x8R/CdrpiajL4o0eHT3kMKXcmoQ&#10;rE0g6oH3bSw9K8i/Zovfhfd+DvEZ+Fut3l7pUknnTaVdSybbBin3I0cAov5ivH/2Mv2d/BvxH+F1&#10;7rnizTv+EjLaxexW9pfOzwWyrJz5aerdzVvEVJOEYJNyu99NDjWT4WlHE1cVOcY0pQVuS0nzJ7pv&#10;Rq3e34H2PL4z0CDQE1uTWtOj0Zl3LqDXcYt2B/6a52/rVjRPEuleKLH7Xo+pWerWudv2iynWZNw/&#10;2kJFfEf7NvwH8P8AjL4g/Erw14gkutZ8G+EtXa303w7dzMbRGcszSMnf2rs/gx4a0/4Rftl+NfB3&#10;hpHs/DNzoMOqf2Yj/uYZSyj5FqaeLqSUJSirN231vrr6aHRi8hwlF16NGvKVSnD2nwpRcXyuzd2+&#10;a0lfS19D6j8Q+MtB8JxRPret6boySfcfUbuO33/TeRVrSNZsdfsEv9OvbbULOUfJPazLLG/0ZTg1&#10;8e/s6/C7Qv2mLnxb8SviNaDxNNc6nNY2OnXrs9vZwRtwET1rZ8CeH4v2e/2urfwV4cleLwX4u0yS&#10;+XRw26KzuIuS0Y/hU04YqbUajj7knbfXyv8A8OZV8iw0JVsLCs3XpRcpLlSi7K8op3vdLrazsfTG&#10;ueP/AAx4WulttZ8R6VpN0yb1hvr2KFivrhiKtS6rBqHhubUdNukuoXt2lgubZ1dXG3gqRwa+ANct&#10;tG+FXxA8eXnxy+FuseODe6ibq08TQQfaLWO2J+VfvhYl9s59q+lP2crv4YzfD7xMvwv1y51HSHMk&#10;0un3U8jCwYx/6tEcBkSlSxTqzcHZb6Xd/ut5dGXmGQU8DhoYim5zXu+8op03e17SjJtWvb3kr+RR&#10;/ZP+MZ1P4D6drvj3xVare3Oo3tvHeavdRw+YqSsFVS2M4Ar6F07U7XVrKG8sbiG8tZ1DxTwuGR19&#10;VI618SfsWfs4+B/iL8IH8QeLNKHiOefULqGCC+dnhtUSTb+7T+EnvV/9nzxHcfBrwl+0Jpem3E97&#10;pXgq/uH0yC6ff5KrG3y/+OCscPiKkIU/aLRre+uivqejnGT4XE4zGfUptTpzV48qjH3p8to2fRtL&#10;ZXWqPrbW/iB4Y8L3S2us+I9J0m6Zd6w317FC5X1wxFbdrdxXsCTwSJNDKu5XRtyuPavkn9mv9mbw&#10;X8RPhXpvjTx5p6+NPEviaP8AtG5vdVdpDDv/AIE5+XFZXwo8T6h8AtZ+N3gO1vZtS0bwlpza3o5u&#10;pPNe2Qr/AKmuhYqS5ZVI2jLbXXa+p5lTIsNN1sPg6rlVo2Uk42i/eUHytNvST6pXW3Y+rdY+InhX&#10;w9fCx1TxJpGnXx2/6Nd30cUvPT5WYGuX/aQ8Q6j4U+BXjbWdGvZNP1Kz0yWe3uofvI69xXg37P37&#10;LHgf4nfBK08S+NbA+JfE3iqFr+41i6dvtEO/p5Tfw7a7L4j/AA7v/hb+xh4z8M3uvz+JvsOkXKQ3&#10;tzD5cnlfwIeT93+9S9rVnRlNxsnFta67FLAZfhswpYelVc5wqxjJOKSequ46vRPS0rNp6dT074N+&#10;KZbv4HeEPEGv6j5ksujW93e6hdOqfM0QLu54Fdro2t6f4i0+O/0y+ttQspR+7uLSZZY3+jDivz2+&#10;G/ja4+Pc3wt+Gvi6PUfB3w+TTIUt4JEZP+EinhXbs8z/AJ58cL3r9CtF0XT/AA3pNtpumWkNhYWy&#10;bIreFNqIo7AVeDrutFW2Vlfzsc/EGVRyus41H+8nKUkklyqPM0testHotFtvoalFFFd58mFFFFAB&#10;RRRQAVh6ROZdU1hRd+fslX935Gzyfl6bv463KxNHd21TVVaS6dUmXYk6bUT5f4P7woA26KKKACii&#10;igAooooAyPE032fRLuUz/ZQq/wCv8nztnzf3P4q0ofmhT+L5azPE8jR6JdvHJcwvtX95aJvlHzfw&#10;rWnB/qE6/d/ioAlooooAKKKKACiiigDEW4/4qiSH7VkfZlb7P5H+197zf/Za26xFkb/hKZI991t+&#10;zr8mz/R/vev96tugAooooAKKKKAIJ22wu3+zX4A/GnULzx98c7rTLid7mK3vpru8d/428w4zX7p/&#10;Fq7jsPhl4ruJp0tkTTLjMjvsC/um71+DXw8Jv9b8Uap5/nxz3mxH/i+Wvmc4qeySqJaxTt6u0V92&#10;rP3Hw1wf12U8I37tapBS78lNSqNb7SajF+R+9/w4/wCSeeGv+wdb/wDota6iuZ+HP/JPfDX/AGDb&#10;f/0WtdNX0NL+HH0X5H41jP8Aeqv+J/mFFFFanGFFFFABRRRQAUUUUAFFFFABRRRQAUUUUAFFFFAB&#10;RRRQAUUUUAFFFFABRRRQAUUUUAFFFFABRRRQAUUUUAFFFFABRRRQAUUUUAFFFFABRRRQAUUUUAFF&#10;FFABRRRQAUUUUAFFFFABRRRQAUUUUAFFFFABRRRQAUUUUAFFFFABRRRQAUUUUAFFFFABRRRQAUUU&#10;UAFFFFABRRRQAUUUUAFFFFABRRRQAUUUUAFY/ijSZNd8NatpsNx9mlvLSa3Sf+4zqy7vwrYrP1gX&#10;h0q/XTnjW/MMn2d5vuLLt+TPtmgD8o/HV/8AtG/AX4PeBvh1r3w7fULDRPGFv/Z/im38RLu1aXzZ&#10;Hitym7eok3dX/KvqE/tJftX/APRrEH/hYW1eh6t4Y/aDv/gbYWh1bwDP8VYtQWaa7urOd9L8gbvu&#10;Ls3+Z93nbXCf8I1+3F/0N/wk/wDAK7/+IoA9a/Z6+JHxY+IEmtf8LN+FafDYWvlfYdmsRah9qzu3&#10;/c+7j5a9prxj9n/Tvjlpz6yfjHrPhLVEby/7OPhiCaLZ97zPM8xR/s4r2egAooooAKKKKACvFP2i&#10;P+Rt+CP/AGPEP/pBe17XXin7RH/I2/BH/seIf/SC9oA9roor5a+Jn7f/AIH+FnjzWPCeqaFr9zf6&#10;ZKIZp7SOExM+xW+UtKD/ABVhVr06C5qkrI9TL8rxua1HSwNJzkldpdtr/ez6lryj41ftPfDT9nib&#10;SY/iD4kj8PPqySPZ77Sebztm3f8A6tGxjcvWvC/+HoXw2/6F/wAS/wDfiD/47Xn3xU/bD/Z0+N0m&#10;myeO/hhq3idtO8xLT7dawN5O/bv24m77Urk/tHCf8/F+J7/+pvEH/QJL8P8AM9p/4eafs2/9FJg/&#10;8F17/wDGa7r4O/te/Cb4/eJrvQPAXixNf1W1tWu5oUtLiLZErKhbMiKOrL+dfk94rufg3f8A7XPh&#10;fxRpHw1ktPg/a2apqegeTHmeby5sts83n5mi7/wV9YfDP9qT9mX4Na7PrPgj4Vaj4b1Se3a0lubG&#10;1iVniLK23/Xf3lWqeYYVb1EZw4Qz6d0sHPTTVW/Nq/qtD9GqK+NP+HoXw2/6F/xL/wB+IP8A47Sf&#10;8PQvhv8A9C94l/78wf8Ax2p/tHCf8/F+Jp/qbxB/0CS/D/M+zKKoaVqEeq6baXsQKxXMSyqG7Ky5&#10;FX69LfY+NaadmFfgd4t/5GvWf+v2b/0Y1fvjX4HeLf8Aka9Z/wCv2b/0Y1fKZ98NP5/of0B4S/xM&#10;b6Q/9vMiiiivjz+igooooAK9D/Z7/wCS7fD3/sPWX/o9a88r0P8AZ7/5Lt8Pf+w9Zf8Ao9a3o/xI&#10;+q/M8/Mf9yrf4Zfkz9xaKKK/VD+BCC6/495P91q/ArVf+Qnc/wDXZ/8A0Kv31uv+PeT/AHWr8CtV&#10;/wCQnc/9dn/9Cr5LP9qXz/Q/oPwk+LG/9w/zkU6KKK+RP6ICiiigAr6b/wCCdn/Jzujf9eN5/wCi&#10;jXzJX03/AME7P+TndG/68bz/ANFGu7A/7zT9UfLcU/8AIjxv/Xuf5M/W2iiiv00/h08n/aq/5Nw+&#10;I/8A2BLn/wBBr8T6/bD9qr/k3D4j/wDYEuf/AEGvxPr4nPf40PT9T+nPCn/kW4j/AB/+2oKKKK+a&#10;P28KKKKACvu//glV/wAjT8Qf+vS1/wDRklfCFfd//BKr/kafiD/16Wv/AKMkr1sr/wB7h/XRnwPH&#10;n/JN4v0j/wClxP0Zooor9FP4yPlP/gpL/wAm2P8A9hm0/wDZ6/KOv1c/4KS/8m2P/wBhm0/9nr8o&#10;6+Dzr/efkj+sPDH/AJEL/wAcv0CiiivAP1sKKKKACv1I/wCCY/8AyQLVf+w9P/6Jhr8t6/Uj/gmP&#10;/wAkC1X/ALD0/wD6Jhr3cm/3pejPyrxL/wCRBL/HH9T7Aooor74/kkKKKKACiiigAooooAKKKKAC&#10;iiigArh/hV/x467/ANhe4/8AZa7iuH+FX/Hjrv8A2F7j/wBloA7iiiigDx79qnwXrHxA+Ani3w/4&#10;fsf7R1e9t0S3tQ6oXYSK3VyB2rs/hnpF1oPw58N6bfoIr2z06CGZM7trrGqkV11FZezXtPadbW/G&#10;53PGVJYOOCaXKpOXndpL7rIK+Sf+Fe/FX9nT4g+I9Q+Gvh6z8deD/EVy18+iT3q2kthct95ld+Np&#10;r62oqatFVbO9mtmjfAZjPA88eSM4TVpRleztqtmmmns00z5l+FHwm8d+Mfi8Piv8ULey0i9trRrT&#10;R/DVrN54sEb7zu44L/SqWrN8evhb4m1y0sPD0Hxh8LapcNcWP27UYraXT1/55PvHzL6V9T0Vl9WS&#10;jZSad73v+fQ73nlSdVzq0YShyqKg0+WKWq5WmpLrqpXd3e582/s4/B/xNpXj3xP8S/F+m6d4Z1Xx&#10;BDFBF4d0p96WkS8/vGHys/8Au1kfs6+C/iL8JPGXibwjq/hG1vPBeqard6iviOO9jHEvKp5P3vav&#10;qmilHCwjyuLfu3frff8ApBVz3EV/bKrCLjUUVbX3eT4eXW94+bd+tzEtPDGkWMqzWulWVvIv3JIb&#10;ZUZf0r5hj+H/AMWP2b/HPiKf4ceHrPx74M8QXLXw0ea9W0msJz97DvxtP+cV9c0VrVoqrZ3s1s0c&#10;WCzOrg+eMoqpCatKMrtO2q2aaaezTR80/CH4S+OfE/xab4sfE+O00vVI7NrLSPDtpJ5wsIm+8zv0&#10;Z/pWZqD/AB7+F/iDXNPtPD1v8YPDOo3DXFjNfajHbTWUf/PF94w3tX1TRWX1VKNoyad737+vQ7v7&#10;dqSqudajCcOVRUGnaKjtytNSVu6ld3d7nzT+z78GfFGj+KPGvxC8Vabp/h7WfE9ukUfh3S2DRWaL&#10;03svys/TkVv/ALH3w78QfDP4Rvo3iaw/szUf7WvbgQb0f928m5GypI6V7vRV08PCm049L/juYYvO&#10;cRjYVadRK03Da+igmopa7WfW7fc+ev2dPht4k8D/ABI+L2p63pxsrHW9ZW70+bzlfzotrc8Hj8aN&#10;L+GniOD9snXPG8mmkeGLrw9DZRX3nJ80q4JXZnd+lfQtFJYaEYxitk7innFedarWcVepDke+1oq6&#10;13tE+Q7LwD8Wf2avF3iFfh34bsvH/gnW7lr6HS5r5bSbTZ2+98z8Ffp/47XUfBz4R+Nde+K118V/&#10;ialnp2svZ/YtK8P2UnnJp0J+9vfoz/SvpSipjhIxknd2WqXRHTVz7EVqc17OKqTXLKaT5pR7PVpX&#10;SSbSTfXqfKd3N8ffhfq2s6RD4btvjH4dv7hp7G6vtRitpbWLP+qlV1w1a/7P/wAF/Eugar478d+K&#10;LHT9C1zxZCFTQdLfMNmgU/K7Dhn/ANpa+laKI4WKkpOTdtr9P1fzFVz2rOhOjClCDnZSlFNOSTT1&#10;V+VXaV+WKueEfsd/D3X/AIX/AAVtNC8S2X9n6quoXczwb0f5XlYryhI6Vz/wa+C2r2Xiv45x+KdK&#10;+z6H4s1SR7VvOV/tMDqw3fKeOG719L0VSw0EoR6R/wArGFTOcROria1kpV2m7X0tJS0101R8deCL&#10;D4/fs7aVP4K0Twbp3xI8O2zN/ZWqf2ilo8ER+7HIjfex/k13fwS/Z61XStO8b618Q7231PxZ413J&#10;qJsuIbaArgQpn0r6KoqYYSEGm22lsuiOjE5/XxEJqNOEJzs5yimpSs7662Wur5Urvc+N/Cml/tBf&#10;Afw7cfDzw74U07xtpMJZNG8Syailv9lif7qyxPy2zP8A+1XXQ/s/eIPCf7JvivwUl4/ijxhq1ncP&#10;NM8/E9zJ/AGkPCj7vavpqipjg4pWcm1ZpeSf9dbl1eIa9SUZxpQjLmU5NJ3nKOqctXZd1HlTbufN&#10;PiX9nvUPHf7L3hXw7LD/AGZ448O6dbTadOJF3W17FGvy7x2P3TXrHwd1fxXrPw80ubxto50bxOiG&#10;K+tw8bq7rx5ilCRhutd9RW8KEaclKPa33bHm4jM62KoOhVSa5nNPrFy+JLXZvWzvr8woooroPICi&#10;iigAooooAKxNHDrqOq7kvVVpl2m6k3RN8v8Ayy9FrbrD0e3aPVdYfyHh82VTvM+/f8v93+CgDcoo&#10;ooAKKKKACiiigDJ8RKz6JdqiXTvt4SyfZMef4TWjB/qV+993+PrWV4oh+1aDdxrAbvcq/uUn8nf8&#10;39/tWrAu2BFxt+WgCWiiigAooooAKKKKAMVEb/hJXbZe7fsy/OX/ANH+9/d/v1tViJbY8WPcfZWH&#10;+iKnn+f/ALX3dn/s1bdABRRRQAUUUUAeDftp67Y6D+zT45uL2byUaz8uPvvbcPlr8bPgbo8uq6Ja&#10;xWStJd6ldttT/aZsCv1G/wCConiyz8O/sw6naz7nur+5RLdB328tn8K8H/4JafAeDXtPs/HOo2iP&#10;p2nRbbMSfx3LfefHsP518xmdGWLn7GH2nFfJJs/duBczo8P4SWaYjVU4VZJPdylKnTjy6dXFp9rN&#10;n6OeB9Om0rwfodndKFuLeyiikX0ZUAP9a6KiivpYrlSSPw2rN1akqkt5Nv7woooqjMKKKKACiiig&#10;AooooAKKKKACiiigAooooAKKKKACiiigAooooAKKKKACiiigAooooAKKKKACiiigAooooAKKKKAC&#10;iiigAooooAKKKKACiiigAooooAKKKKACiiigAooooAKKKKACiiigAooooAKKKKACiiigAooooAKK&#10;KKACiiigAooooAKKKKACiiigAooooAKKKKACiiigAooooAKKKKACiiigAooooAKKKoawL06Xerpz&#10;ol+0Mn2d5hlFl2/Ju9s0AX6K+Pf+ET/bd/6Hj4Uf+C65/wDiKX/hFP23f+h3+E//AILrv/4igCr+&#10;yjqV3dftpftSW813PPbwX2neVBJOzon7pvur0Wvsuvlf9kj9nb4lfCr4lfE7xv8AEvWfD2sax4xe&#10;1lc6AkiRo8Ssv3XRcfLtr6ooAKKKKACiiigArxT9oj/kbfgj/wBjxD/6QXte114p+0R/yNvwR/7H&#10;iH/0gvaAPa6/GP8AbP8A+Tn/AIg/9fy/+iUr9nK/GP8AbP8A+Tn/AIg/9fy/+iUr5zPP4EfX9Gft&#10;XhV/yNq//Xt/+lRPE6KKK+HP6iuFFFFAgooooA/ezwf/AMihoX/XhB/6LWtysPwf/wAihoX/AF4Q&#10;f+i1rcr9Zh8KP8+q/wDFn6sK/A7xb/yNes/9fs3/AKMav3xr8DvFv/I16z/1+zf+jGr5bPvhp/P9&#10;D978Jf4mN9If+3mRRRRXx5/RQUUUUAFeh/s9/wDJdvh7/wBh6y/9HrXnleh/s9/8l2+Hv/Yesv8A&#10;0etb0f4kfVfmefmP+5Vv8MvyZ+4tFFFfqh/AhBdf8e8n+61fgVqv/ITuf+uz/wDoVfvrdf8AHvJ/&#10;utX4Far/AMhO5/67P/6FXyWf7Uvn+h/QfhJ8WN/7h/nIp0UUV8if0QFFFFABX03/AME7P+TndG/6&#10;8bz/ANFGvmSvpv8A4J2f8nO6N/143n/oo13YH/eafqj5bin/AJEeN/69z/Jn620UUV+mn8Onk/7V&#10;X/JuHxH/AOwJc/8AoNfifX7YftVf8m4fEf8A7Alz/wCg1+J9fE57/Gh6fqf054U/8i3Ef4//AG1B&#10;RRRXzR+3hRRRQAV93/8ABKr/AJGn4g/9elr/AOjJK+EK+7/+CVX/ACNPxB/69LX/ANGSV62V/wC9&#10;w/roz4Hjz/km8X6R/wDS4n6M0UUV+in8ZHyn/wAFJf8Ak2x/+wzaf+z1+Udfq5/wUl/5Nsf/ALDN&#10;p/7PX5R18HnX+8/JH9YeGP8AyIX/AI5foFFFFeAfrYUUUUAFfqR/wTH/AOSBar/2Hp//AETDX5b1&#10;+pH/AATH/wCSBar/ANh6f/0TDXu5N/vS9GflXiX/AMiCX+OP6n2BRRRX3x/JIUUUUAFFFFABRRRQ&#10;AUUUUAFFFFABXEfCz/jw13/sL3H/ALLXb15H4G8BaR4g/wCEhvLuOf7Q+rT79kzL/doA9coqnpmn&#10;Q6VZR20G/wAqMYXe241coAKKKKACiiigDK1+7ksdJnnhntYJU2/vLt9sS/N3NaETboEY9dv8NZXi&#10;mfyNCunM0EAXb+8nj81B838S1qW/MEf+4tAE1FFFABRRRQAUUUUAZc19PHrVtaj7P9nliZ23v+93&#10;D+6npWpWFeMv/CWWK77Pd9nk+ST/AI+P+Ae3rW7QAUUUUAFFFFABUch2I7DrUlQz/wDHvJ/u/wAV&#10;AFTRLue/0qCe48jznX5vsr70/A1o1jeEnR/DtiY3tJF2ffsv9V/wGtmgAooooAKKKKACszU76e1u&#10;bGOE2+2eXY/nybG2/wCx/eNadYHiFlW90fdJZRn7V8ouvvt/1z/2qAN+iiigAooooAKKKKACsLRY&#10;kXVdZZYLVGaZdzwPud/l/jH8JrdrC0RkGr6ztktHbzl3C3++ny/8tP8AaoA3aKKKACiiigAooooA&#10;xfFSLLoN2skdrMm1fku32RH5v4mrVg/1CdPu/wANZXitkXw/d+ZJaom1fnvv9T97+KtOD/UJ/uL9&#10;2gCeiiigAooooAKKKKAMFI1/4SyaTyLUN9kX9+JP9I+993Z/drerARl/4TGZd9lu+yL8g/4+Pvf+&#10;g1v0AFFFFABRRRQB+bP/AAWG8ZXdp4Q8MeGo4UeC6ZrhpP4id23bX1H+w1oUnh79mnwjbS2f2Jmi&#10;aVY9u0lSeDX57/8ABTvX5vFX7SGlaVpguJGt7m3tHhb7ryLzx/31X6o/BnRrrQPhV4V02+QJeW2n&#10;RJKm7d8231rxcM/aYmU+1/0j+h+m53TWDyPD4a1m1T3XeM6jt/4Mjf5Pqd1RRRXtH5kFFFFABRRR&#10;QAUUUUAFFFFABRRRQAUUUUAFFFFABRRRQAUUUUAeD/tN/Evxb4BXwVZ+EZ7C11DXdU/s9pNQg81E&#10;yvy/rVNvD/7Sn/Q1+BP/AABn/wDiaw/21dW/sO6+FupfZZ777J4h877Japvmmwv3UHrWw37Xcuz5&#10;fhJ8Q93/AGB//sq+uo0K31KjPD0Yyb5rtpX0lZbvsfH1sRRWNrU8RWlFLlsk3bWKvsn1On+A3xe1&#10;Px+Na0HxRpq6T4w8Pyrb6hBGcxTf3ZY/9k17DXzV8K/A/ieKy+JHxD8X2KaNrfiW0YRaXA+9rWBI&#10;22bm/vVy37MHwhtPFvgPw78QPFep6pqGp2DSPZWpvWW3gijZtqlP4vXmuXE4LDSlVrRnyxjyqyXM&#10;uZq7Sd9rp/LudOFx2JjGlRnDmlJSd21F8qdk2rb2a+fY+vqK/PuD4p/Dv4w6xquu/FTxxqmnD7Q0&#10;WmeHdO+0wxWcS8Bi8ancz16N+zV8WdItPinqPgbw/wCK7vxV4MksWvdOn1FGWWwdPvws7qCy4qq+&#10;RVqFGU3fmirtOLS6XtLZtX8vIKGfUa1WEVblk7K0k35Xj0T9X5n19RXH2HxV8GajewWdn4s0S7up&#10;22RQQahE7u390KG5r5/s/D99+1J8UvGUOt65qWn+CfDF3/Z1vpGnTtbvPOv3pHcc15WHwUqnPKs+&#10;SMVdtrXV2Vl1bfmj06+OjDljRXPKTskmraK7u+iS8mfWFFfK2kaVf/s0/G3wx4c03Vb7U/A/izdb&#10;JZajO0zWdyv8Suf71cH8U9Z0DUPjn4ntPjTquv6Holui/wDCPf2fJPFavF/EwaNcsxr0aWUe2qWh&#10;UvBx5k1FuTV7WUe6e+u2pw1M49lD34WmpcrTaSTtfWXZrbTfQ+5aK8V/Z58P6Folhff8In49m8Ve&#10;GJ9stpp88yzPYbucb87+f7rivGPgb8JH+McnxAi8Q+INXj8O2/iW5EWnWN68W+cN/rGf73HZa544&#10;Cneq51LRp215Xd3fZ2s193mbSzGp+6jCneVS/wBpW081e6/HyPtGivir4b/DjWdb+JXjn4RS+L9V&#10;j8A6K63DQLN/pcyS/di8772zrmun+HugS/Az9py38D6PquoXvhbW9IfUfsN/O1w0MqfLu3H/AHa2&#10;q5XThzxjWvJR50rPWNk9+jt019TKlms58kpUbRcuRu60ldrbqrq19PQ+rqK+S9I8OXf7VXxH8ZS6&#10;/rupWXgrw5fNplpo+nTtb+ZOn3pXdau+HbDUP2b/AI5eG/CVlrV7qngbxUkiW9jqEnnS2dyv91z/&#10;AAms5ZZGN6aqfvVHmcbO1rXtzd7dLfMuOaOSVX2f7py5ea6vva9u1/P5H1PTWPy5r4W+JGr+HdQ+&#10;Nviuz+Ner6/oen27L/YK2Mk8Vp5H8TDywSzGvoX9nvQdE0LRr6Pwx48l8XeGpCstpZTzpM1grc7d&#10;/wB/n0eliss+q0I1XJttJ/C+V37S2duu3UeGzP6zXdJRSSbXxLm07x3X46Ev7OPxJ1r4maD4ku9a&#10;e3aaw1u50+HyE2fuk27dw9ea9hr4k+AHwUj+Lum+Nv7e1zVYfDtv4ku/I0rTrprdDPu+aV2HLV2/&#10;7PGsX/w58bfFLwJdarda1ofhZEu9P+1yb5o42VnMe6u3H5fRdWs8PPWFny2drOy0fe77fM4svzGr&#10;GlRWIg7TuuZtXurvVeiPqSivkL4XfCh/2odEn8fePPEOsTW99cSppel6ddtaxWcCtt/g+8xroPhD&#10;4g1j4R/E/wAV/DXV9Wm13RbHTW1nR7i55litx96Fm9q5KuWRh7SnTqc1SHxRs15Oz6266LyOynmk&#10;pck50+WnP4Xdequul/Vn07XOeONVuND8Ga5qVps+12dlNNFv+ZdyoSM18xfDH4OH9prw7fePPG/i&#10;DWHl1O4nXTLTTr1reKzgVmVRgfer1TRfC3ivwX8CfFGjeKtZg1+e2s7tLS/Td5r23lHZ5uR98VFX&#10;BUaFRQ9qpTUkpRt99n1t12CnjquJpufsuWDi3GV0/S66X6bnTfAPxpqPxC+D/hjxHrDwvqV/bebM&#10;YE2Ju3MOB+FejV8CfCz4xXfjnwJ4D+D3hbVD4buLi2aHU9bn+R/vMzQW/wDtkfxV9p+APAul/Dfw&#10;xaaFpCSLZ26/emdnd27sxPrV5rgfqVWbn7rlJtRttG7s/LyX5CynH/XaUVDVRSTlf7VldW6+bOoo&#10;oorwj3wooooAKKKKACiiigAooooAKKKKACiiigAooooAKKKKACiiigAooooAKKKKACiiigAooooA&#10;KKKKACiiigAooooAKKKKACiiigAooooAKKKKACiiigAooooAKKKKACiiigAooooAK8U/aI/5G34I&#10;/wDY8Q/+kF7XtdeKftEf8jb8Ef8AseIf/SC9oA9rr8Y/2z/+Tn/iD/1/L/6JSv2cr8Y/2z/+Tn/i&#10;D/1/L/6JSvnM8/gR9f0Z+1eFX/I2r/8AXt/+lRPE6KKK+HP6hCiiigAooooA/ezwf/yKGhf9eEH/&#10;AKLWtysPwf8A8ihoX/XhB/6LWtyv1mHwo/z6r/xZ+rCvwO8W/wDI16z/ANfs3/oxq/fGvwO8W/8A&#10;I16z/wBfs3/oxq+Wz74afz/Q/e/CX+JjfSH/ALeZFFFFfHn9FBRRRQAV6H+z3/yXb4e/9h6y/wDR&#10;6155Xof7Pf8AyXb4e/8AYesv/R61vR/iR9V+Z5+Y/wC5Vv8ADL8mfuLRRRX6ofwIQXX/AB7yf7rV&#10;+BWq/wDITuf+uz/+hV++t1/x7yf7rV+BWq/8hO5/67P/AOhV8ln+1L5/of0H4SfFjf8AuH+cinRR&#10;RXyJ/RAUUUUAFfTf/BOz/k53Rv8ArxvP/RRr5kr6b/4J2f8AJzujf9eN5/6KNd2B/wB5p+qPluKf&#10;+RHjf+vc/wAmfrbRRRX6afw6eT/tVf8AJuHxH/7Alz/6DX4n1+2H7VX/ACbh8R/+wJc/+g1+J9fE&#10;57/Gh6fqf054U/8AItxH+P8A9tQUUUV80ft4UUUUAFfd/wDwSq/5Gn4g/wDXpa/+jJK+EK+7/wDg&#10;lV/yNPxB/wCvS1/9GSV62V/73D+ujPgePP8Akm8X6R/9LifozRRRX6KfxkfKf/BSX/k2x/8AsM2n&#10;/s9flHX6uf8ABSX/AJNsf/sM2n/s9flHXwedf7z8kf1h4Y/8iF/45foFFFFeAfrYUUUUAFfqR/wT&#10;H/5IFqv/AGHp/wD0TDX5b1+pH/BMf/kgWq/9h6f/ANEw17uTf70vRn5V4l/8iCX+OP6n2BRRRX3x&#10;/JIUUUUAFFFFABRRRQAUUUUAFFFFABXD/Cr/AI8dd/7C9x/7LXcVw/wq/wCPHXf+wvcf+y0AdxRR&#10;RQAUUUUAFFFFAGP4nnMGiXUnnvbbQp8yODzmX5h/B3rSt23QRn1RazfFBZdEuSn2pX+Xmx/133v4&#10;a0rf/UJ9/wC7/H96gCaiiigAooooAKKKKAMO5uNviixh+1Im6CRvs/kbmf8A2t/b6VuVh3bt/wAJ&#10;LZJ510EMEnyJD+6P+8/8LVuUAFFFFABRRRQAVFMdsD/w/L+VS1FP/qX/AN2gDM8Lz/atBtJFuEut&#10;yf66ODyVf/gHatisjwzI0uh2rPJPM+z793H5Uv8AwJe1a9ABRRRQAUUUUAFYeu3AgvdKH2tIN9xt&#10;2Nb+b5n+zu/g/wB6tysPXJHW60oLPdR7p+kEO9X/AN/+6tAG5RRRQAUUUUAFFFFABWHo1z52qawn&#10;npN5cq/IkGzZ8v8Ae/jrcrE0iR31bVlae5kVZVwk8O1E+X+Bv4qANuiiigAooooAKKKKAMfxRN9n&#10;0K7k+0JabUX9/JD5yp8w/g71pwtuhRvvfLWZ4ndotFu2WSeFgq/PaR+bKPm/hWtOL/UJ/u/xUAS0&#10;UUUAFFFFABRRRQBhrP8A8VXJD9qQ/wCjK32fyPm+997zP/Za3KxFkb/hKXQT3Oz7Mp8kw/uR839/&#10;+97Vt0AFFFFABUMsiRxszNtVfvNU1cT8YNek8M/C/wAUatCiSy2mnTSJG5+VjtqJzVOLm9kdGHoS&#10;xNaFCG8mkvm7H44/F6a7+L37c+k2w1KCV59WZBMn3ETzNobiv22022FhYW1vu3+VGqbvXAr8S/2R&#10;NCt/H37adhJqdu/lQXShHh+X5wN9fuFXj5ZdwcnvZfjeX6n6PxylSrxow0jzTsvKPLRT+fsumnYK&#10;KKK9s/MAooooAKKKKACiiigAooooAKKKKACiivlP46/APxn+0f8AHSDQfEl5qOi/BDTdLW4ZNH1B&#10;YJdW1Bm+7Jtbeqx/TFAH1ZRXwz8D/B93+zR+2j/wqXwl4k1XW/h/q3h6TWbjStVna4fSZ1bCsrn/&#10;AJ6V9zUAFFfnL/wUY+MHiD4h+DvGHhvwTfPZ+FfBN3Z/8JJqsT7Dc3kkiqllEw/ufff8q/QPwo3/&#10;ABS2jE/8+cP/AKLFAGvRSbqWgD57/ak0HVNb8R/CWXTtNutQSz8SJNcPaws4hXb958dFr6Eoorqq&#10;Yh1KNOi1pC/zu7nHSw6pVqla/wAdvwVjn/GcUk/hPWIoUeSV7SZURPvO204xXnH7LOhXumfAPQdM&#10;1Wyn0+7CTLNb3MbROmZG/hNez0URxDjQlQto2n9ya/UJYaMsRHEN6pNfe0/0PkHwfL4g/ZhutW8L&#10;6p8O9S8Y+F5LuS40bUdDtFuptrtlo5V/hxXpPwj1Txh8RPEOpazq3hS28I+C3ha3tNLvbRV1C5zw&#10;zS/3F/2a91orvr5isRGUpUlzy3lr96Wyb7/ccGHy14eUYxqv2cdo2X3X3aXRHmmi/s8/DXw/qtrq&#10;eneCtIsr+1k82GeGABo3H8S15FOvin9mv4o+KdTs/Cmo+LvBHii4+3EaOnnXdtc/xZT+7X1RRWVH&#10;MKkZS9v+8jJWabe2613TTNq2X05qLo/u5Rd00l6PTZpo+YfDdh4q+Pvxj8PeM9Y8N3fhLwj4aRns&#10;bTVBsu7m6b+Jk/hxVzx34/8AF3g7xRrul+NPh9d+PvB9/wAaZPoGnLcOkZ+9FMmf/Hq+kqK1eYxc&#10;1zUlyJWSu9Nb3Ut733fUxWWyVNqNV87d27LXS1nHa1tkfK37Onw/um+KuteN9K8IXHw78IXFitrb&#10;6PdDyprmUdZHi/grqv2UNB1PQbD4gpqenXWnvceJ7uaEXULJ5kZ27XXd1Fe/0VOIzKpiY1IyjpJR&#10;XXRR213b7tjw+V08PKnJSu48z2Wrlvp0Xkj55+E/h3VbD9p34s6jdaZd21hew2gtruWFlimwOdjd&#10;Go8SaDqc37ZHhXVY9OupNKi8PTwvepC3lI+5vlZ+ma+hqKl5hN1HUcd4cnX+VRv+Bay2CpqnzbT5&#10;+n8zlb01PlOM+Kv2ZPiP4puLbwjqPi7wR4lu21CN9Ej866trlvvK0f8Adq/4T0rxV8dvjLoXjvWv&#10;Dd34T8J+HIm/sy01L5Lu5nb/AJaOn8Ir6doraWZuSc/Zr2jjyuWu1rbbXtpcxWVJNQ9o/Zp8yjpv&#10;e++9r62Pmfxx4/8AF3hHxLruj+Ofh3d+PvCt+zDS7rQNOW4fyu8U65+Wqf7N/wAPbyH4l+IfG2n+&#10;EZ/h74TvbRLa00S4HlSzuv3pXi/gr6kopPMrUJUadNRclZtN2e2vL8Kem9h/2XevGrOo2ou6Vlfr&#10;vLdrXY8C/ZJ0LUvD/hrxlFqmnXWnSy+JLyaJLqFot8R27SoPasz4c+EdQl/aQ+Ms1/pl3baRqlra&#10;xRXUkDJFN+7w2x+jV9IUVnPMZzqVqnLb2iS9LNPT7jSGWwhToU+b+G77LXRrX7z5H8A+LPF37L1n&#10;deCNZ8Ba34r0W3mkm0fVPDtv9o3wM2dsq/wsK6r4P+APEvjjx94n+JHjTSf+EefVbH+y9M0l33yw&#10;2p6tL/tHj5a+jqK1q5n7RTlGmoznpKSvr6K9lfrYypZX7NwjKo5Qg7xi0tPV7u3Q+SPAvjDxh+zN&#10;p974H1PwFrniqyguZJdH1Lw/a+dE8TsSqy/88/mNd14F0Px4/wAGfGV541nurnXdYiu7i30rf5v2&#10;KNkbZAuO/Ne+0VNbMVVfOqSUm05PXW2unRX62HRyx0rQ9q3BJqK00v36u3S58p+FvgTL4v8A2T/C&#10;2miwk0LxjpkP22xnkh8q4gulkZl3Z55969l+B3jfWPHXgO1uvEOjXuia9bf6LfQXcDRb5E6umeqm&#10;vR6KxxGOliYSjUW8nJPtfdLyf5m+HwEcNOMqctoqLXe2z9V+QUUUV5h6oUUUUAFFFFABRRRQAUUU&#10;UAFFFFABRRRQAUUUUAFFFFABRRRQAUUUUAFFFFABRRXy3+1trPx88Ca9oPjb4XjR9U8IaNbSSa54&#10;fv5kie6+blt7Y+UJ02nPtQB7x4c+KHhPxf4i1nQNE8QafqmtaM/lajY2s6vNatnG117V1lfiz8BP&#10;2sNdvPjv8Vrr4SeEI5viF8SL7fpyapdRrb6fn55dxLAP8/Sv1a/Z50v4g6H8KNHtPifqVlq3jCIO&#10;Lu6sRhNu75AT3YL1NAHplFFFABRRRQAUUUUAFFFFABRRRQAUUUUAFFFFABRRRQAUUUUAFFFFABRR&#10;RQAV598afjR4Y+AfgS88WeKrt4bCJlhiggTfNczt9yKJP4navQa+NP2wbdfEH7WX7L/h6+Hn6LPq&#10;1/fTWjjckksMCsjMPagDsfgx+3R4Y+K/jq08H6v4R8W/DbxBqEXnaXaeLtO+y/2ko+95JydxFdf+&#10;0R/yNvwR/wCx4h/9IL2vJv8Ago9ax6d4R+F/ia3QJq+keONMFtOPvbJHKuu70NemftRahJocvws1&#10;xtN1HUbDR/F8N5ff2Vp097NDF9ku08zyoVZ8bpF7UAe8V+Mf7Z//ACc/8Qf+v5f/AESlfph/w1v4&#10;N/6A3jj/AMIzVP8A5Hr81f2ldG8TfEX46eL/ABFoXgXxpe6Pf3aywXH/AAjN6m9fLUfdMQNeBnFK&#10;pVoxVOLbv0V+h+ueGuPwmX5nWqYurGnFwteTUVfmj39Dw2ium/4Vj48/6J14z/8ACcu//iKP+FY+&#10;PP8AonXjP/wnLv8A+Ir4/wCp4n/n2/uZ/Rn+smS/9BtL/wADj/mczRW6/gbxfHqcGmyeCPFkepTx&#10;NcRWkmgXXnPGjAPIq7M7QWXLVZ/4Vh48/wCideNP/Ccu/wD4ij6nif8An2/uYv8AWTJf+g2l/wCD&#10;I/5nM0V03/CsfHn/AETrxn/4Tl3/APEUv/CsPHv/AETnxp/4Tl3/APEU/qeJ/wCfb+5h/rJkv/Qb&#10;S/8ABkf8z9xfB/8AyKGhf9eEH/ota3K+fvDf7VHhHTvDmlWk+jeN1ngtYYnB8Gap94Iuf+XetX/h&#10;rfwb/wBAbxx/4Rmqf/I9fpkfhR/DtVqVSTW12e2V+B3i3/ka9Z/6/Zv/AEY1fsL/AMNb+Df+gN44&#10;/wDCM1T/AOR6/JnX/h344vte1K5h+HvjN4ZbiSZX/wCEcu/ulif7lfOZ1RqVlT9nFvfb5H7V4Y5l&#10;gsuqYt4ytGnzKFuaSje3NtdrucTRXTf8Kx8ef9E68Z/+E5d//EUf8Kx8ef8AROvGf/hOXf8A8RXy&#10;v1PE/wDPt/cz95/1kyX/AKDaX/gcf8zmaK3W8D+Lk1WPTG8EeLP7Tlt2u0sf7Au/OeANsMmzZu2b&#10;vl3VZ/4Vj48/6J14z/8ACcu//iKPqeJ/59v7mL/WTJf+g2l/4HH/ADOZr0P9nv8A5Lt8Pf8AsPWX&#10;/o9awv8AhWPjz/onXjP/AMJy7/8AiK6/4QeEvF3hP4reEda1T4f+NINP07VrS7uJP+EavW2RJKpZ&#10;uI62o4PEKpFum910fc4cfxFk08JWjHGU23GVlzx7ep+2dFeJ/wDDW/g3/oDeOP8AwjNU/wDkej/h&#10;rfwb/wBAbxx/4Rmqf/I9fpJ/Ex7Ldf8AHvJ/utX4Far/AMhO5/67P/6FX7GS/ta+DJYZFXRvHH3W&#10;/wCZM1T/AOR6/JS++G/jua9uJI/h1402PKzJ/wAU5d/3v9yvmM7o1Kyp+zi3a+3yP3LwwzLBZc8W&#10;8ZWjT5uS3NJK9ua9rtXtp95yVFdN/wAKx8ef9E68Z/8AhOXf/wARR/wrHx5/0Trxn/4Tl3/8RXy/&#10;1PE/8+39zP3b/WTJf+g2l/4HH/M5mit628DeL72+vrK38DeLJ72waNLuCPQLtntmdd6eYAny5X5h&#10;mrH/AArHx5/0Trxn/wCE5d//ABFH1PE/8+39zF/rJkv/AEG0v/A4/wCZzNfTf/BOz/k53Rv+vG8/&#10;9FGvCv8AhWPjz/onXjP/AMJy7/8AiK9u/Y5XW/hJ8ctN8R+J/A/jTTtHgtLiJrgeF76X5njwvypE&#10;TXZg8JXjiISlBpJrofOcSZ/lNfJsXSpYunKUqckkpxbbs9kmfrpRXif/AA1v4N/6A3jj/wAIzVP/&#10;AJHo/wCGt/Bv/QG8cf8AhGap/wDI9foZ/HZqftVf8m4fEf8A7Alz/wCg1+J9fq58ef2iPD3jf4Me&#10;M9A0fw743utV1HTJre2g/wCEQ1JN8rLwu4w4r8yf+FY+PP8AonXjP/wnLv8A+Ir5HOcPVq1YOnFt&#10;W6K/U/ofw0zXAZfgK9PF14U253SlJK6su9jmaK6b/hWPjz/onXjP/wAJy7/+IpV+F/j1vlX4deM/&#10;/Ccu/wD4ivn/AKlif+fb+5n7D/rJkv8A0G0v/A4/5nMUVu6b4H8XazbPdab4I8WajbpLJbtPaaBd&#10;yJ5iNsdNwT7yt8pqz/wrHx5/0Trxn/4Tl3/8RS+p4n/n2/uYv9ZMl/6DaX/gcf8AM5mvu/8A4JVf&#10;8jT8Qf8Ar0tf/RklfG3/AArHx5/0Trxn/wCE5d//ABFfVn7BXii5+B+t+MLnxj4Q8aaXFqNvbJbk&#10;eFb+XeyNJu+5Ef71enluFrwxUJSg0vTyPiuNM8yvF5BiaGHxMJzajZKcW370XsmfptRXif8Aw1v4&#10;N/6A3jj/AMIzVP8A5Ho/4a38G/8AQG8cf+EZqn/yPX3h/Jp5/wD8FJf+TbH/AOwzaf8As9flHX6Q&#10;ftqfF6y+MPwWfw/4W8L+N9R1X+0Le48j/hEtRi+Rd2fmeECvgX/hWPjz/onXjP8A8Jy7/wDiK+Lz&#10;fD1quI5qcG1ZbI/pnw7zjLsDkro4rEQpy55O0pJO2mtmzmaK6b/hWPjz/onXjP8A8Jy7/wDiKZcf&#10;DjxxZ21xcXHw+8YQW8SNLLJJ4du0RFXlmb5OgrxPqeJ/59v7mfp3+smS/wDQbS/8Dj/mc5RXQ2Xw&#10;/wDGepWUF5Z+AfGF1Z3MSyw3EHh27dJlZdysrbPmUipf+FY+PP8AonXjP/wnLv8A+Ip/UsT/AM+3&#10;9zD/AFkyX/oNpf8Agcf8zma/Uj/gmP8A8kC1X/sPT/8AomGvzd/4Vj48/wCideM//Ccu/wD4ivuv&#10;9h/4q2nwY+Et/ofi7wv4107UptWlu0hHhLUZf3bRxKrZSE/3a9nKcNWp4nmnBpWe6PzbxBznLcbk&#10;jo4XEQnLmi7Rkm/uTPveivF7L9qzwhf39vaxaT40SWeZYUMnhDUkXcWx8zGDAHvXtFfan8whRRRQ&#10;AUUUUAFFFFABRRRQAUUUUAFcP8Kv+PHXf+wvcf8AstdxXD/Cr/jx13/sL3H/ALLQB3FFFFABRRRQ&#10;AUUUUAY/iWF59FuY0hnuWbaPLtpPKc/N2atOBdsCLz93+KsrxXF9o0G5j8iO63bf3ck3lK3zf3q1&#10;Lf5YI/4fkWgCaiiigAooooAKKKKAMa53f8JNacXu3ym/1b/6P/wMf3vStmsO6tC3iWymFu7KsEi+&#10;eJvlT/Z2fxVuUAFFFFABRRRQAVDN/qn6/d/g+9U1RTLuhdfvfLQBm+Gd40S18wXSPs/5fn3Tf8Cr&#10;XrI8MWzWug2kTW8lrtTHkyT+cyf8D/irXoAKKKKACiiigArF1wN9q0vb9ux9o+b7K+1P+2v+zW1W&#10;Jrlo1xe6URbyT+Vcbt6TbBH/ALR/vfSgDbooooAKKKKACiiigArF0fd/amqlvt23zV2fam/dfd/5&#10;Zf7NbVYmk2rW+qarI0EkPmyq29596v8AL/Cv8FAG3RRRQAUUUUAFFFFAGR4l3f2Jd+X9q37ePsT7&#10;Zuv8NaUH+pX733f4+tZvia3a60S7hWB7pmT/AFEc/ks/zf3/AOGtKFdsKL/s0AS0UUUAFFFFABRR&#10;RQBiqGPidz/pu0Wy9X/0b73p/frarES2YeKJLjyJAv2ZU8/zvl+993Z/7NW3QAUUUUAFfN/7efiO&#10;28N/s666JZ2hlumjijROrkHcV/LNfSFfBn/BWnxw3h/4OaXpSR7DezSSrdH+BkXbt/HdXBjr/V5R&#10;XXT72kfV8KpLOcPVltTbm9toJz66fZPmv/glNo1prvxouNVuIHuHf7Tdxb/+WTrtCt/49X7D1+d/&#10;/BJHwXc6X4K1rVm8lrd4obbj7+/79fohWWXL93Ka2cn9y0X4I9HjGo/rtHDy3p0oJ6/akueXp702&#10;FFFFeofBhRRRQAUUUUAFFFFABRRRQAUUUUAFeC/tB/tD33gDWNI8A+BNJTxZ8VvECM2n6Uz7bezi&#10;H3ru6f8AhiX8zXvVfNnxf/YG+Fvxv+Il3428TjXn8QXUUcTz2OryW6oiLhVVR0FAHQ/s5fs7f8Kh&#10;fW/FHiXVT4r+JniV1m1vX3Tap/uwQL/BCnZa6/48v41Pwj8Tp8O7dLnxnJaNFpivIsQSU8btz8cV&#10;538GP2GPhn8B/G8Hivwude/tWGKSFPt2ry3EW11w3yHivR/hp8F/Dnwq1TxXqGhfbhceJtQ/tO+F&#10;3dNKvm/7AP3F9qAPzN+Otp8c/hl+xtqXgzXvgnpfhrwutxb3Go69H4iiu7q5uWnV2mdAxZmkfr6Z&#10;r9CfhtoWp/Gj4D6Vp3xe8C2GlT3CqJtDS9+1xeWn+pk3p3PytjtXX/GL4Q+HPjr4FvfB3iqKefRb&#10;x43ljtZ2hfcj7x8w91rsLC0j06xt7aEYigRYlHsvFAHzJ8VPgh4G+CZ8E+JPA3huz8L643i3SNOe&#10;9sdyP9luLuOKeL733XRtpr6lrxT9qj/kVfA//Y9eH/8A0vjr2ugDyT49/tBab8BbDQp73RNT16XW&#10;Ls2Vta6UitKZNu7ozCvPv+G0b7/oh/xN/wDBP/8AZVkftx6hb6V4g+Cd5eTx2dpb+Klmmnmfakaq&#10;q8sa9sf9ob4Xojs3xC8MbV6/8TSD/wCKry5VJyrTj7TlSt26q/U+5o4PDUsuw2I+putKpz3aclbl&#10;lZfDpsSfB34zeHPjZ4YOteHp2/dP5V3ZTrsuLSXvHKvZq9Dr43/Zk8U6Zd/EH41/FTT0fTvhzcsr&#10;28zw+UkzxJullUVoeE/H/wAfvj3pcnizwY/h3wT4WmZl0y01iB7ie8iH/LXcF+XNVSxd4R5leTvs&#10;t7O1/QxxvD/JiqqpTVOlHlu5y+GUoqXI2k25LVOy6XZ9cUV8+fBz9pS58VeD/GJ8XaN/Y/i7wYZU&#10;1bToDv3hE3eZH/smvPPh/wCPf2hfjh4T/wCE38Ka/wCDdL0m5kk+z6JPA0sqbGx5by7fvGtfrcGl&#10;yptvovI4Vw/ioyqKvKNOMGk5SejcldWaTumtb7W3Z9Ya/r1j4Y0W+1XU50tNPs4mnnnf7qIoyTUH&#10;hLxTp3jXw3p2u6TP9q0y/hW4t5thTeh6HB5rwT9oe8+I3iX9ljWLu4stO8IauLCZ9a064kW7UwBT&#10;uWJ1yNx7VqfsX2XjOz+CmgSeJtS0680uWxgbSYLKBklhg2fdlY/eahV3KuqXK7NXJnlNOnlcsdKq&#10;ueNTksnfS3Sys310e2p9CUVieJ/EVj4P8OajrmpOIbCxga4mk9FUZNfMXhPx5+0J8dNHfxj4Qk8O&#10;+CvDVxuOmadrEDXE9zGOkjMF+XNa1K8abUbNt9EceCyyrjKcqznGFOLScpOyu9kt236LTrY+uKK+&#10;fPhJ+0vP4o8BeL7rxVo76N4t8GmSHWNLh+csyLkPH/stXnvgLxv+0N8afB0fjfwv4g8F6bpN27Pb&#10;aJJC0sqbW/1Ty7cbj61l9bptLkTbfReR3LIMVF1PbyjTjBpNyejbV1ZpO6a1vtbqfYtFeH/FD4oe&#10;MvB/7NGs+MbrSoPDfjCzsfOeyeRbuKCXcB94cMK8vm8c/tFeLPhlaePNGbwzoWnppi3n9kXUDTXV&#10;5tXc0m77se/sM9Kc8VGD5eVt2vouhGGyOtiKftXUhGPO4XctHLTayd076NaH2BRXyN4N+L3xq/aO&#10;8I2niP4fWmieC9KjQxu+uq1w9/OvD+UAvyIG6bq7P4EftJSeK/hF4n8Q+MrWHTNV8I3M9jrPkH5G&#10;lhXLMv1pRxdObW9mrp9HbcrE5BjMNCTbjKUJKMoxd5RcnZJpaavTRvXc+hqK+RvC3jb9or426J/w&#10;mHhWTw14K8PXQZ9M0vVYGuLi5iH3XZtvy7q7T4V/tPN4o+GHi/V/EmjyaT4n8HeZDrGlJ8371FyC&#10;ns1EcXCTV00ntdWvYMRkGKoRbjKM5RajKMZXcW3ZJ9N9NG1fc+ha4f4tfEyy+EHw+1XxZqVrPe2e&#10;nIrvBa7TK2WA4yQO9fOfgfxj+0V8X/B8Pjnw3r3gy10q9LTW+hPA0sqKrY8ppduNx9a639qLU9a1&#10;n9jrxNe+IdIj0LWZbFHutPS4WZYW8xeN44apeK5qUpwTWl02jpp5H7HH0cNiKkJJ1FCUYy95XaTu&#10;rJ/NXXme/eHNdh8Q6BpuqQxvHDfW8dyiOMMiuoYZ/OtmvjLTfEH7RX/CpNK8X6BH4a0rRtP0mGWH&#10;w9do017cwRIPnaXorMgzjNenJ+1VpcP7M9p8WLrT2RrqLy4tLR8s9yWKLEre5WnDFwa95NaX1Rji&#10;MgxNOS+ruNS8+S0ZXak9ovbfurrR6nv9FfJZ1r9qCTws3jXHhaK28r7cPCHkMbry+vleb03Y967J&#10;v2tNF/4Zu/4Wkli7y/8AHt/ZG/5/t27Z5Gf979KpYqnrzXjpfXsZ1MhxS5fYSjVvJQ9yV7Seye2+&#10;tnqnZ2Z9BV5v8YvjNpnwbsdButSsbq+j1jU4dLi+y7fkeTozbmHFeFXPi/8AaY8L+H7DxxqFnoWu&#10;aYWS5u/COl2rtqCW7/wq235nQY+7Vr9tPUxq3gb4Uag0Mlmk/irTpWhu02tDu5w4P3SKyqYp+ylK&#10;Kaa7rud+DyKKx9CjXnGpCbknySbs4q7T0T7a7Poz6zor5r1v43+LPiv8ST4P+EbW0elaTLjXvF9z&#10;D9otYWXrbwjpJJX0XbRvFbosknmyKvzPjbvPrXXTqxq35dkfPYvAVsEoe3spSV+X7SXTmXS+6W9t&#10;0tCzRRRWx5wUUUUAFFFFABRRRQAUUUUAFFFFABRRRQAUUUUAFFFFABRRRQAUUVg61420Dw9dC31P&#10;WdO064ZN+y7ukibb680Ab1fNf7Sv7HUH7THjnwxf634y1jT/AAnpiMt94dspmSK9bdlWzn5f7p+l&#10;e0/8LW8Gf9DZo3/gdH/jR/wtbwZ/0Nmjf+B0f+NAH5v/AAn/AGJvDfxW+NHx+8Iaz4J1HwdoljfL&#10;/wAIzrlpay2/2XZ8i+RKeHUrhivev0B/Z9+FmpfBn4U6P4T1bxRfeML2x3btU1H77bmyqD/ZXoK3&#10;/wDhangz/obNG/8AA6P/AOKo/wCFreDP+hs0b/wOj/xoA6uiuU/4Wt4M/wChs0b/AMDo/wDGreke&#10;OfDniC7+y6XrunahdBN/kWt0jvt+gNAHQUUUUAFFFFABRRRQAUUUUAFFFFABRRRQAUUUUAFFFFAB&#10;RRRQAUUUUAFfMf7aHw08XaungX4leALD+2vFXw/1RtRTSP4722dds0af7e3oK+nKKAPgnXfE/jf9&#10;uvx94B0YfC/xN8OvAvhfV4df1m+8W2v2d55Yv9RFAn8fzZzX3tRRQAUUUUAFFVbq7isYJLieRYYI&#10;1Z3dztVFHUmvN/gd8dNJ+PGiazrugWF7B4dstQksbTU7raiah5f35YhnOzd/E3WgC9qnw9vL/wCO&#10;fh7xst1Cmn6dod9pL2x3ea8k81tIrDtgeQ3516JXyZa/8FBtA8S/Eqfwv4M+H3jTxxp9rqK6ZdeI&#10;9G07fp9tKW2sXc42qnUn0p9p/wAFA9C8T/Eybwp4K+HvjTx1YW2oR6ZceItD07fp8MrPsbe5+6q9&#10;2oA+sKK8s+Enx80X4seIfF/h2OzutE8TeFdQax1HSL4p5yL/AMs512MQ0bjo1ep0AFFFFABRRRQA&#10;UV5Zpvx90bXfjlf/AAw0ezutU1PSrEX2r6jBt+y6fu/1cTtnmRv7o+73r1OgDzyf4e3knx7svHa3&#10;cJ0+38Nz6G1r83m+Y9zFNv8ATbiPFeh0V4P+0h+1v4W/ZuuND0u903V/E/ijW22ad4d0GDzrudR9&#10;5lXpQB7xRXzjpX7Zenpp/gXUPFngXxP4BsPFeozaTFP4igWH7Hcr/qlmTdvUS/wtjFfRq9KAFooo&#10;oAKKKKACivLPjB8e9G+EOs+EtDntLvWvEnii+Wx0zRtO2maT+/K25gFjQdWNepL0oA898F/Dy88L&#10;/E/4k+J57qGa18UTWEtvBGG3w+RaLC2/6leMV6HRXDfGL4kj4RfDrWfF0ui32u2ukw/abi007Z53&#10;lL99xvI3bV5oA7misDwP400j4jeEtK8S6Bex6ho+p263FtdR9HQ1v0AFFFFABRRXlnxX+Pmi/Crx&#10;N4Q8LvZ3eu+J/FV6LTT9K0/b5u3+Od9xASJO7UAep0UUUAedfBP4e3nwx8J32k3t1BdTXGs6nqaS&#10;Q7toS5u5p0XnuBJzXotFc5488XW/gLwXrPiS8gkubXS7SS7lhh++6ou47c0AdHRXjvww/aKsvi78&#10;AI/iroHhvVZrWW2uLmHR38v7XJ5TMCo+bZk7eOa6j4OfFzw98dPh5pXjHw1O8mnX6cxyDbLbyjh4&#10;nXs6N8poA7qiiigAooriPi78V/D/AMEvh9q3i/xNOYNK05NxSP5pZnPCRIv8Ts3ygUAdvWB440ST&#10;xR4N17R4HSKfUdPuLRHflUZ42TJ/76rmbn4y6R4f+Do+I3iuC48J6QmnLqNxa3215rZCu4KypnL+&#10;wrzL9nv9slf2hvEsVhpnwv8AG+g6JPbyXdv4l1ixWLT5kVvl2Pn5t/agD2j4ZeGZ/BPw18KeHbuZ&#10;J7rSdKtNPlmhHyO0UKoWGe3y11VFeM/B39pfRPjP8SviJ4M03StRsrzwXcR2l3Pd+X5U7Pu+5tYn&#10;+HvQB7NRXlfwx+PWjfEvxp4z8Hiyu9B8U+FbvybzS74rveJuYrlCjENG/wD+uvVKACiiigAooooA&#10;KKKKACiiigAooooAKKTPOKCQtAC1w/wq/wCPHXf+wvcf+y13FcP8Kv8Ajx13/sL3H/stAHcUUUUA&#10;FFFFABRRRQBi+LFR9CulkS1dTt4vn2w/e/irTt/9Qn3Puj7n3fwrM8VyLFoV0zTW8C/L+8u03xD5&#10;v4hWnB80Cf7q/doAnooooAKKKKACiiigDAuoVPiyyfyLd3WCT9+8371PonpW/WFdmP8A4Sywy1j5&#10;v2eTAk/4+P8AgH+z61u0AFFFFABRRRQAVDcf6mT/AHamqG4/1D/c+7/H92gDM8KxLF4fso0ggtlV&#10;MeXavvRPoa2axvCez/hHrLyzaMuzrY/6r/gNbNABRRRQAUUUUAFYOvwpLe6OWgt5ytx8rzzbGTj7&#10;yf3mrerB8Q+X9t0fzHsEP2r5ftf3yf8Apl/t0Ab1FFFABRRRQAUUUUAFYWiwomrawywW8LPMu54Z&#10;N7v8v8Y/hrdrC0Ty/wC19Z2NYl/NXd9l/wBb93/lr/tUAbtFFFABRRRQAUUUUAYviqBJtBu45IIL&#10;pNq/u7p9iN838TVqwf6mP/dWsvxXs/sG78w2qptX/j+/1P3v4q07f/UJ9z7v8H3aAJqKKKACiiig&#10;AooooAwUhT/hMJpPIgDfZVXz/O/e/e+7s/u1vVgx+X/wl8w32Xm/ZF+Qf8fP3v8A0Ct6gAooooAK&#10;/KP/AIK6eIbjUfHPhfw3FdrdQbY91lu+4zOc/ntr9XK/En9u/W7Xx1+2eYLISxyWb7HV0+8yr2+t&#10;eVmEuWEb9Hf7k2ffcHYd1sXUst4qHT/l5OMHv15XI/Rj/gn94Kj8LfACxuTYizl1KdpuTy8Y+WNv&#10;519PVwvwZ8OW3hL4XeF9ItI3SG30+EBZfvDKbjn8TXdV1YSn7KhCD6JHg8Q43+0c3xWKW0pyt6Xs&#10;vwSCiiius+fCiiigAooooAKKKKACiiigAooooAKKKKACiiigAooooA8U/ao/5FXwP/2PXh//ANL4&#10;69rrxT9qj/kVfA//AGPXh/8A9L469roA+Sf26tMtNb1j4LWF/BHeWV14pWGaCb7joyjKmvXB+yj8&#10;HR/zTfw7/wCAK123iLwRoHi+fTJta0i11OXTLj7VZPcx7vIl/vp710lcaw8XUlOaTvY+ilnNaOCw&#10;+Fw05QdPmvZtJ3ldbPtoebfFz4f/APCQ/BHxV4Q0KCG0e60qa0tIYl2omU4GK8a/Zd/aM8BaL8E9&#10;F0DxFr9j4V13w3bjT7/T9XnW3mRov4gr/ez7V9XV554p+Avw88cas+qa/wCDdH1fUmCq11d2iu7A&#10;dOaVSlPnVWk1e1rPawYLH4Z4WeBx6k4OSmnG3MpWs733TXno1c+ev2fdZfxd48+NXxh0/RrvUPDG&#10;pKtpp1qIdsuorCnzMiv615zaeB/2fPHui2vjPwl4/n+EGspcPdtZNqKRTW0oPKC3Z/l56bK/QCws&#10;bbTrSO1tYY7e2iTakUa7VUVwWufs8/DTxPq8+q6t4G0PUNTlZXlup7JHd2HQ1zSwcuRR0e7d77t3&#10;umtV6Hu0OJKSxFSq1Upp8sY8jT92MeVRlGS5ZaLdrTtbQ+e/AfjHxV4//Yg+IF34iuZtZkS0v4NP&#10;1SeNkmv7YA4kZTz6113watrb4y/sxeEfDvhT4hT+HNX02xtkvLrQZ0e4t2VeY3XdxmvpNdOto7EW&#10;awRrabPLEOz5dvpiuc8FfCvwf8O5rubwz4b03Qpbz/j4ext1i8364rWOGlFx5ndWs97736HBWzuh&#10;VpVvZ0nTk6vtIJcritLWaa7a6LfokeM63+zn4utfhX8RNHm+I+veOrrWtHktLS11jbshl5OVx/Ee&#10;lZ37NH7SfgDTPgpouleIPEVl4Z1rw7b/ANn6hp2sTrbzxyRfL8qOct+HfivqivO/E3wF+HfjbWX1&#10;fXfBuj6rqjhd13dWivI2OnNU8PKnJTotbW1u9PXcxp5tRxVCeGzNNpyUk4KMWmly7WSs16NPXU+d&#10;/wBnjVpfEXif43/GK20O7v8AwzqxEWnWQh2S6hFCrbmQN/erz618C/s++NdEtfGvg74iT/CPV4pp&#10;LtrIaiiS20o/gFuX+XHbZX6AWVnBp9rHbW0KQW8S7UjRdqqtcDrH7PHwz8Sa1Nq+p+BtDvdTlZXe&#10;6ms0Luw6GsJ4OXIoq0t3rfdu91bVeh6tDiSisRUqv2lNPlS5Gn7sI8qjKMlyy0XxNaa6W0PmNfGf&#10;ijxx/wAE/fHGoeKLmfUplSaKy1SeNklvbZZV2TMD619IeH/+TZNN/wCxTj/9JK7zXfCmj+I/D0+h&#10;6ppttfaROnlS2U0YMTr6bali0TTrfR49IjtYU0tbf7MtrsGzy9uNmPTFb08PKDvKV/dt+Z5GMzij&#10;ioONOlyfvZVLLZJpKy89OyR4X+wL/wAmu+E/965/9HvXiXwf8I33j/4L/tN6BpsYfUL7xHfpCh/i&#10;cNnb/wCO19s+FvCWi+B9Dg0jQNNttJ0yDPlWlqm1EycniofC3gXw/wCDG1F9B0i00ptSuWvLs2qB&#10;fPmbrI+O9SsK3GnGT+FNP7rHW8/hCvjMRSg71ZxnG9tOWfPZ/wDAPAf2d/2nPh3bfBfRLLWvElj4&#10;c1XQrRbG/wBO1WZYLhJYlAbajHL/APAfpXKfs76rJq0/xw+MC+H7q/8ADmvTf6BpqQ7JdQhhVgWC&#10;vx8+6vojxH8A/h34x1mTWdb8GaNqmrPt3Xl1aI8jY6c13VrawWNvHbwRJDBGu1I0XaqL6UQw9VuP&#10;tJK0drLfS13/AJCrZvgIRrywlKXNXac+ZqySkpOMWknq0tXZpLY/PtPAf7P/AIn0G18beDPiXN8J&#10;9Xi8y7+xDUVWe2k/55i3Z/lx/sV0mp+M/FXjj/gnp4o1PxXNJe3eGit9RnTY95As67JWHvX1Bqn7&#10;O3wy1vW31bUPAuh3WpyOJXupLJN7MO9dd4g8JaN4o8PT6Lq2mW2oaROmyWynjDROvpisI4KaUtUr&#10;prS9nfq+3yPUrcTYacqMuWc+SpGd5uLlFRd+WMkk3fvJ9NrnI2P/ACbrB/2Kq/8ApJXxzp3hbUvE&#10;f/BO/wAJ3GmWj3s2i6uurS2sPzO8cU0m/b/31X38NIsF0b+yhaxjTRB9n+y7fk8vbt2Y9McVU8Le&#10;ENF8FaFBpGhaZbaTpcAPlWlqgSJM9flrpq4b2r1elmvy/wAjxcDnqwMZOELy9rGor7WipJp9bvmP&#10;Hf8AhsT4V/8ACsP+Em/4S3Tt32Lf/ZXnr9t8zbjyvJ+/nd7e/SvnNfhl4kX9h+fVm0y5+2S+KP8A&#10;hLv7KRP3v2bzPu7f935q+xI/2ffhtF4g/t5PA2hprPm/aPtv2JN/mf3q9G2Ls2/w1nLDVK9/bNbN&#10;K1+vXX8jqo53g8st/ZtOTvOM5c7W0b2irLzd5PXbRHzd4t/bQ8C6P8JIvE3h7VdP17XbmKJbHw5H&#10;cbrp53wPKeNcuuDntXD/ALacd540+DXwwg1+1Gm3mra9YJfWtu5/c+YpDKpPOV3V9E6X8CPh7oHi&#10;M+IdO8G6PZ63vaX7dDaIsu5vvHNb/irwVoXjWGzj13SbXVo7K4W7gW6TeIpV+649xTlQrVqcoVJL&#10;VW029fmZ4bNMsy/F0cRg6Uvck5Nya5tVZRVtLLvu+ysfK39hW/7Efxb0y4sJJl+E/ix47G7SZ2k/&#10;s6+/gl3f3W719jRyJPGjo+9G+ZWWsbxV4O0Xxzok2j6/pVtq+my432t0m5Gx7VoabplrpFjDZ2cK&#10;QWsCLFFEn3UUdBXRRoui5Rj8PTy7r0PIzHMI5jClVqp+2StKX8yXwt/3raPvZdbl+iiiuo8QKKKK&#10;ACiiigAooooAKKKKACiiigAooooAKKKKACiiigAooooAK+Uf2mvC+n698d/h9YXiPJb6sVtrj5/4&#10;fMxx6V9XV80ftBf8nEfCf/rsv/o9aAOp/wCGPPhv/wA+F9/4GvR/wx58N/8Anwvv/A169uooA8R/&#10;4Y8+G/8Az4X3/ga9H/DHnw3/AOfC+/8AA169uooA8R/4Y8+G/wDz4X3/AIGvXnvgDwFY/Dn9rQ6P&#10;o1nPDo8WnsyPJuf5mhUt831r6wqLyU3+ZsXf/foAlooooAKKKKACiiigAooooAKKKKACiiigAooo&#10;oAKKKKACiiigAooooAKKKKACiiigAooooA+Rv+CjnxM1Twx8JdG8C+Hbp7XxH8QNXg0CGeNsNDA7&#10;fvW/75+X/gVel+NtF8TfBH9ne00H4W+FLHxHqGk2MVjFpc10tpF5Sx7ZJNx7/wAWK8A/bm+b9r/9&#10;ltbj/jy/tO73b/ubv3e38a+2/EX/ACAtS/695P8A0GgD8rP2HPH/AMffDvwR8VweAvhJofijRp9Y&#10;vpLvUbrW47SZJz9+PYzfNs7V2n/BLTxX8Vrfw8+l2Xw+0ubwFeeIrx9W8SyaoiXFtLt5jWDO58Ns&#10;H/A69I/4Jh/8mv8Ajr/sYtV/lWp/wSf/AOTevEP/AGNWo/8AoS0AVf2rbn/hnv8Aaw+Enxe093tN&#10;M8R3P/CKeI0j+7co/wDqGb/cb+VfbiurplfmWviL/grZs/4Z28PEb/tY8VWX2fZ/e/eV9leF93/C&#10;MaRv+/8AZId312CgDWooooAK4P43/EuD4O/CXxX4xuCjLo+ny3KI/wDHIF+RfxbFd5Xyp/wU9adf&#10;2LPHvk7v+XTft/u/aY80AT/8E8fBl5pHwAt/GWtv9r8U+O7uTxDqV2/+tk81v3Sv/up/OsPxL+2T&#10;498b/EzxD4R+BXwzi+IUXhlzb6xrGp6itjapP/zyiY/fNe+fs+LAvwN8CfZ/L8j+xbXZ5f3f9Utf&#10;HI/Zt8c6J8TPGPj/APZb+Mmh3FnqVzPcat4duZ1urU33zYi+TcmfvffxtoA9k+BX7Yes+LPi5P8A&#10;CX4oeBbj4ffEZLeS6t4I51ubK9iXn91KOrbfm9K+Ufjj42+NL/8ABQTwBff8Kv0efxPYWl4mg6W+&#10;sL5V/Btb9+8u7ETBfm217J8M/wBr34p/Dr4ueDfh7+0P8P7HRNW8Qr5Gn+JdLkjlWedm2qreXlF/&#10;u/KasfGr/lKJ8Ef+wHe/+gyUAe1fGX4aav8AtC/sp6vofjXQ4NE8W3mltd/YLSf7QllfR/PFslH3&#10;sMq1V/YP+Mt38av2bvDmq6vObjX9P3aVqckn33nhbZuP1619By7fLfd93bXwp/wSfIHg/wCLax7/&#10;ALGvi+48nf8A3fmoA+8KKKKACkZttLVLVt39mXm373kv/wCg0AfGX7LWpyftD/tZ/Fv4rXskd1pH&#10;heX/AIRPw8jfMsKrzLKn+/3+tdP+1Z+3En7L/wAYfBnhe+8PHV9H1vTprySa03Pd+aGKRxRIOG3N&#10;61yP/BJVV/4Z+8QM3/H23iS8+0f3927+Ksv9qax0rUP+CkP7O0erIjwDT5niR/8Anuskhi/8exQB&#10;o+I/22fjV8JNP03xb8T/AIFjQ/h7cyKk19peqLdXtmr/AHGli/g991fYmg67o3xH8HWeradNHqeg&#10;6zaLNFJ/BNDIv+Fcb+0/Hp8v7PHxHXVdn9nf2Dd+d5m3bt8pvWvJf+CYy6mP2MvBH9qb1b/Sfs+/&#10;/nh5zeV+lAHJ/sPanL8JfjJ8XfgFPNJ/Znh+/wD7W8PQzH/V2M7bti/Rmz+NfbFfBmnMV/4K76r9&#10;n37G8IR/aP7v+q+WvvOgAooooAjkkWON2b7q18U/sf6nN+0B+0n8XvjHqGJrDS7s+FPDySfN5EEX&#10;Mrx/9dO/1r7D8V7v+EY1jb977JNt+vlmvjv/AIJHbf8Ahlh3fH2ttcvftH9/d5n8VAHo37Q/7WGp&#10;fDv4g6L8Mfh14Rk8f/E3VYvta6WZvs9ra2wPzSTSn7vf+tcEn7bXxE+EnjTQNJ+PPwpj8D6R4iuF&#10;tNP1vRtSS9t45WbBE2G+XqPeo/2m/wBnEfFn4+WXij4V/Fmy8E/GnSrFIbnTjdAu9mT9540zIvy/&#10;7ODXB+Kv2kv2mP2X4pNU+OPgbQ/G/gJdTjt21/RnjR4Y/u7xEvr28wLQB9TftN/tQaH+zT4b027v&#10;NNvfEOu6xcfZNK0PTU33F5L7ewr5o+Mn7U/xk8NfCHXG+LvwWPhXwtr2mT2cWr6HqK3zWUzxnZ9p&#10;iHKJTfjbrlj4y/4KD/s1a7I/neGtR0P7XpMkn3HndpHX/ge3ZX1R+1lb6bc/s0/EiPVkR9PbRLnz&#10;d3+7x+tAHmn/AATIX/jCv4fBv7l1/wClMlcP8E7k/s/ft3fEL4WxNJb+FPGlqPFOk2p+5Bc/8vGz&#10;/eOfyruP+CY//Jlfw+/3Lr/0pkrzP9pT5f8Agpd+z59m3/aP7On87Z/zz3SUAfelFFFABXxL8dtU&#10;k+O37c3w4+EW8TeGPClv/wAJVrlq43RXM6/6iNx7fKw+tfbVfCHwFw//AAU8+PjXH+uXS7L7Pv8A&#10;vbPKjztoAvf8FUfEHjqx+AWs6do3hSz1LwZd2ynVtblvlimsnEg2bIur5roP2aPjX41+H/7O41/4&#10;s+DNL8CeBvDvh60n0zUbHUVupb+Py/4olyUY/J/wJ63f+CmP/Jmnjv8A3If/AEateI/ttLcN/wAE&#10;3Ph3s3/YsaJ9u2f88PK+bP8As0Adpo37Zvxy8Y6FJ468Nfs/T3vwyU+bDNc6ikOqz2y/ekjt/wCL&#10;vjb6Vxv/AATP8bWPxJ+PH7RXijTo7iCx1S+srmKG7TZLHnztyOvqvSvun4arZr8O/DC2Hl/YRplr&#10;5Hl/d8vyl2/pXxL/AME7YNPtf2mf2oIdKRI9PXWYfLSP7m7zLjf/AOPUAdJ+2g7fAX4//CT436Z5&#10;ltHdXy+GPEXl/cubSX/Vb/8AdavteGVLiNJI23oy7levjP8A4K0+V/wyd82/zf7fsPK2f3tzV9Xf&#10;Drf/AMK98Meb/rf7Mtd27+95S0AdJRRRQAUUUUAFFFFABRRRQB4d+0/qHxVfwt/ZPwyg07TzeWl0&#10;+o+JdRk/5BkSR5HlRdXkf7o/u9e1eO/Bf4w6l8NP+CZdn8Qmnm1PWNN0S6uVnu5N7zT/AGmRFYsf&#10;9pq+tPHo3eB/EKgbm/s64/8ARbV8dfB74Y6r8U/+CWNp4Lsrd4NX1LQLuG2hnTY3mi5kdF2++2gD&#10;mvHfwg1f4J/s5ab8e9N8deJ7r4k6bbWWvavd3eoNLb6hHK0Zntnt/ubNsm0Y6ba7nXkl/a4/aRu/&#10;BOp6vqunfD3w14bstXuNK0u6a1a9vLv5k8105ZFTotcJ8TP2htE+N37KGm/Brw7aajdfFHXrOy8P&#10;Xfhz7KyXOnvE0a3Es2VwqL5b/NXayazpv7If7VV/rXjGSTTvA/i3wxYadD4jkjZreG8sl2eU7DOz&#10;cnzDNAHX/soa1rHg/wCKvxW+DWo6re69pXhKa0vNDvdSm864SzuEz5Lv38tl4r1z4deJNJ0+DxDb&#10;3Op2kEyatPvjkmVWT7teMfsjib4k/Gr4xfGK3tJ7bwt4ilstM0Oe6haJ7yC2Vt86hv4Gdjivbvhr&#10;pFjd2uuyTWkM8ratPvd41/2aAO8tbqK8t0lt5EmiYZV0+7VioooY7eIJGgRV/hWpaACiiigAoooo&#10;Ax/E1wbXRLqUXD2u0L++jg85l+Yfwd604G3QI2d3y1m+JmddFufLe6R/l5sk3Tfe/hrRt/8AUJ9/&#10;7v8AH96gCaiiigAooooAKKKKAMG7uNniiyhFxGm+3kfyPJ+Z/wDa3/w1vViXcrjxJaR+fOqNBJ+4&#10;WH90/wBX/hNbdABRRRQAUUUUAFQ3HywSN/s1NUcx/cv/ALtAGV4Xm8/QLSRZ47rcn+shh8pX/wCA&#10;/wANbNZHhqR5dDs2eead9n+snh8l2+qdq16ACiiigAooooAKwtduPIvdJX7RHDvuNmx4d/mf7I/u&#10;/wC9W7WJrczQ3WlKtxcQ77jbsgh3o/8Asv8A3R70AbdFFFABRRRQAUUUUAFYWjXHm6trC+fHN5Uq&#10;/IkOxk+X+I/xVu1i6RK8mq6qrTzybJVGySHYifL/AAN/FQBtUUUUAFFFFABRRRQBi+KJvI0G7k8+&#10;O12qv7yaHzUT5v7vetWA7oU/3azPE0jRaHeOk80DhOJIIfNdeeyfxVpwf6lP92gCWiiigAooooAK&#10;KKKAMKO4/wCKtnh89D/oiv5Hk/N9772//wBlrdrEWZz4pkj8+cp9mVvIMP7r733t/wDe9q26ACii&#10;igCpe3i2tnNOzKixoWLv90Yr8SfBaXvxj/b6uJr2VMS6p/x8wp8iESFl/Pb+tfrh+0l4o/4Q74Ge&#10;MtU8nz/L06RPL37fv/J/7NX5nf8ABK7w1N4n+P8ArviS3dFt7XzpXSb7237i7f8AvqvDx37yoqVu&#10;n5tL8kz9S4UisJgauPbs1Jtbf8u6cn1v9udPpvY/X2JPLRV9Kloor3D8tCiiigAooooAKKKKACii&#10;igAooooAKKKKACiiigAooooAKKKKAPFP2qP+RV8D/wDY9eH/AP0vjr2uvFP2qP8AkVfA/wD2PXh/&#10;/wBL469roAKKKKACiiigAooooAKKKKACiiigAooooAKKKKACiiigAooooAKKKKACiiigAooooAKK&#10;KKACiiigAooooAKKKKACiiigAooooAKKKKACiiigAooooAKKKKACiiigAooooAK+aP2gv+TiPhP/&#10;ANdl/wDR619L180ftBf8nEfCf/rsv/o9aAPpeiiigArgvjP8ZvCvwE8B3fjHxjfSafodq8cTzQwP&#10;M2522ou1ATya72ub8c+APDfxM8PT6F4r0Wx8Q6NM6u9lqMKyxOytlTtPoRQB8DN/wW1+G4bH/CAe&#10;Ksf9dLb/AOLruPgp/wAFYfh18Z/ifoXgmLwxr+hXes3C2ltd3vlPF57fcQ+WxPJ4zXx1/wAFWvhF&#10;4K+FHxm+HemeDvC+l+GtPvdL864g022WJJn+0su5se1fqN4T/ZM+DXhTUdK1vR/hn4a0zV7Fo7i2&#10;vbXT40lhkH3XVgODQB7JRRRQAUUUUAFFFFABRRRQAUUUUAFFFFABRRRQAUUUUAFFFFABRRRQAUUU&#10;UAFFFFABRRRQB8h/8FJPhxf698J9C8e6Davc+IPh/q8GvIkP+te2Rv36r/463/AK+ivBni/Tvi38&#10;MNL8RaNdRz6frunrNDPH9351/oeK6a8soNUs5rW6hSe2nRopYX+ZXU8Mprzj4C/Auz/Z+8P6t4c0&#10;TVbu+8NzahJe6bp10i40xH+ZoEfqyZ6Z6UAcP+yP+zbrX7PHwi8QeEdX1Wx1S61HU7y+inskYIiT&#10;dFO/BzVr9jP9njWP2aPhjqvhnWtVs9XurrWbrU0msQ2xVl24X58fNxX0DRQB8Rfta2H/AA0N+1H8&#10;JPg7p7Gax0K4/wCEt8Q7PuwxRcQq3++3H419tKqxJtX5VWvJ/hB+z5pvwo8T+M/FU2pz+IfFPiq+&#10;a7vtXvUVHSIf6qBFXhUSvW6ACiiigArgPjt8Nbf4v/B7xd4NuER/7X06a3h39El2nym/B9prv6KA&#10;Pln/AIJ2+Pp9f/Z7s/CWrB7XxV4FuJPD2qWU+7zUeJvkZt395elc94k/Y5+IHw4+KGv+MvgD4/sv&#10;By+JJfO1bQdbtWuNP83/AJ6xIqn5v5V7bo37P2leGPjvqvxO0PUrjS7jXbJbXWNHjjX7LfyJ/q52&#10;/uyj1HWvWqAPkbwD+yB428SfF3R/iX8c/HNr411zw/8A8gfStHtTb6fbN/z12nHz11vj/wDZt1nx&#10;X+154B+LlvqtlDpPhzTri0uLF43NxMzqy/J2/ir6MooA8o/ad+LVn8EvgT4v8W3cwhktrGSO0X+K&#10;S5f5IkX6uwriv2Dfgxd/BL9nHw9pmqxmHxBqm7VtTR/vpPN8+w/7o4rs/i/8ANN+NPinwZfeItTu&#10;H8P+Grv+0RoCRr9nvLlf9VJK3XCf3elergBRgUAOooooAKaQGGDTqKAPiH9lCzH7Pv7Wnxe+EV9H&#10;9i0zxHcf8JV4bD/dmib/AFscX+53/wByuD/bu+HC/Fr9uX4HeGf7VvtAuLrSbl7bVdNf99azpKzp&#10;Iv0K19g/GT4BaX8WfEHg/wATR6lP4e8V+Fb5bzTtYskVn2f8tIHU/fjcdVrN8ffs0af4+/aB8CfF&#10;a41m6tb/AMJ2sltDp0cKmK53sx3M3VfvGgDwrxF+yN8ffjTb2PhT4t/GDStR+HcUu+9tfDti1re6&#10;gqfcjlfaBg9+a+wfDXh7Rvhz4RsdG0u3h0zQ9JtVhhgThIYkWt+uE+Mvw5m+LPw41rwjDrt14cXV&#10;ovs1xfWMatKIm++q56bhkZoA+Y/2KNIk+Lvxz+L3x/lRn0rW77+xPDzyD79nbtsMo+u3Ffa9c18P&#10;/AejfDTwXpPhfw9Zpp+j6XAtvbwJ2VfX3PeuloAKKKKAIpI0mjdGG9W+VhXxL+xvbf8ACgf2kvjD&#10;8FtRj+x2+o37eKfDe8/LNay/fSL/AHO/0r7fryb4tfs/6Z8T/GfgvxfDqV14e8WeFbvzrLVbJFZ3&#10;gb/WW0it96N6APPf2jP2SdQ+IfxB0f4o/DnxV/wgvxN0mH7Ol+8e+1vIP+edwo5Za4HxF+yJ8cfj&#10;4bDQ/jf8VtG1HwTbXC3c2leFdOa3e8deiSsVHyV9s0UAeC/tFfsk+HPjx4G0HRILufwrqnhp45dB&#10;1fTv9bYMi4VV/wBn5V/KvEvE/wCyL+0L8afBb+EPil8ZtHvvDMVv8sGh2LQS38qrhPtUu0Ep3IXr&#10;X3PRQB43+yV8FdS/Z5+AnhzwFq1/a6nfaZ5we5sgwiffKz8buf4q8G+D9kn7Qn7evjr4nQn7T4V8&#10;CWi+GNLn/hmvOs+3/cbdX1/4y0K88TeFNW0qw1WTQ7y8t5LeLUoI1le2LLjeqtxkVznwR+Deg/AX&#10;4c6V4P8ADyObS0XdLdTH97dTHl5ZT/eY0Aeg0UUUAFfEHx1sU+AP7dnw7+LEifZfCvi60bwxrN3z&#10;5UNyf9Q8v1+VR9K+364P40fCDw/8dPh3q3g7xHG76ffp8k8PEttKvMcsZ7OjcigDmf2r/gxqX7QP&#10;wK8SeB9KvrXTL7U0RUur3d5SbWzzs5rQj+CGma9+z1YfC/xYkOq2X9iw6VdtHuCyMkSrvTPP3l3C&#10;ux8DeHLvwl4Q0fRb3VZ9eu7C2jtn1O4RUludihd7gcZroaAPiHw3+yb+0T8O9Gk8B+EvjhYwfDbd&#10;5NtPqGntLrFrbFcMkT7dq452/NXW/sYfsZ6h+yl4x+Il3L4gg1vSvED27Wn+sa7XZ5m9pmPG5y+f&#10;lr6xooA+Jv21oD8efjl8JPgbpsnnbb7/AISfX9n/AC7WcP8Aq9/++25a+04II4IEhjQJGq7VT2ry&#10;v4Xfs/aZ8OfHvjXxxdanceIPFnii5D3GpXaKhtrVP9VbRKOFRf1r1qgAooooAKKKKACiiigAoooo&#10;AKiSJIk2ogRf9ipaKAKcel2kV093Hawpcv8AemSNd7fjTr2xtr+IxXVvHdQ/3JkV1/I1aooAhhhS&#10;3jWNEVEX7qLXG/Cr/jx13/sL3H/stdxXD/Cr/jx13/sL3H/stAHcUUUUAFFFFABRRRQBj+Jo3l0W&#10;6VI7iZjt+S1k8qU/N/C1acH+oTr93+KsrxTb/adBuo/s/wBq3bf3PneTv+b+/wBq1LddsCD7uEWg&#10;CaiiigAooooAKKKKAMW78z/hJbPH27yvIk/1f/Hvn/b/ANr0rarEubdj4ks5vs8zosEimdZ/kTno&#10;yd/rW3QAUUUUAFFFFABUM3+of7/3f4PvVNUUw3Qv/u0AZ/hnd/Ydpv8Ate/Z/wAv3+t/4FWrWR4a&#10;he30O0jeCa1dU/1M8/mun1fvWvQAUUUUAFFFFABWNrfmfbtK8v7dt+0fP9k+5j/pr/s1s1ia3bNc&#10;XWlMIJ5wlxu3wzbPL/2m/vD2oA26KKKACiiigAooooAKxtH3/wBqatu+27POXb9q+593nyv9mtms&#10;XSbdotU1WRoJoRLKvzvPvV/l/hX+CgDaooooAKKKKACiiigDI8S7v7Eu9n2rft4+xf67r/DWlB/q&#10;V+993+PrWZ4lhafQ7uJYJrl2XAjgm8l25/v/AMNacI2wJ/D8v5UAS0UUUAFFFFABRRRQBiJ5n/CU&#10;Pn7b5f2ZcZ/49vvf+h1t1iC3ceKZJvInCfZ1Tz/O/dfe+7s/ve9bdABRRRQB8d/8FNvGZ8NfAL7I&#10;kZeS8udyvuwq7F3c143/AMEfvBkMXhfxL4klhki1CTbCP7rI7byfr8orn/8Agrz48F5c6R4UtZp5&#10;vKhXzbUfc3yt8rD1OFr6g/4J0eEG8Jfs26UrSI8V1K0yL/Eq/dw35V4MWquNb7P/ANJVvzkfrleE&#10;8v4XjF6OUF99Wo326wo9Hsz6oooor3j8jCiiigAooooAKKKKACiiigAooooAKKKKACiiigAooooA&#10;KKKKAPFP2qP+RV8D/wDY9eH/AP0vjr2uvFP2qP8AkVfA/wD2PXh//wBL469roAKKKKACiiigAooo&#10;oAKKKKACiiigAooooAKKKKACiiigAooooAKKKKACiiigAooooAKKKKACiiigAooooAKKKKACiiig&#10;AooooAKKKKACiiigAooooAKKKKACiiigAooooAK+aP2gv+TiPhP/ANdl/wDR619L180ftBf8nEfC&#10;f/rsv/o9aAPpeiiigDjPGHxU8G+ArqC28SeJ9L0K5nXzIotQu44WdemV3Hmsb/hpH4V/9FG8Mf8A&#10;g1h/+Kr4j/4Km/8AJSfBX/YJl/8AR1fD9fL4vN6mGrSpRiml6n7vw/4dYPOMso4+pXlFzV7JK29j&#10;6B/4K1eINE8e/Ef4a+J/DniDR9c0q3tm0+Z9P1GOZ0l87zPmRTlRg/er9NbT9o74WLbQK3xF8Mbt&#10;i/8AMVh/u/71fiTjd1orlefVLK1NX9We5Hwnwak3LFSt091X87vr9yP28P7SXwqXr8RvDH/g1h/+&#10;Kru9K1Sz1zTba/sLmO8srmNZYpoW3pIrdGB9K/Aiv3A/Z2/5IP8AD3/sAWX/AKJWvUy7MZ4ycoyj&#10;ax8Dxlwbh+GcPRrUasp88mtUuiv0PSKKKK94/KgooooAKKKKACiiigAooooAKKKKACiiigAooooA&#10;KKKKACiiigAooooAKKKKACiiigAooooAKKKKACiiigAooooAy9e17TPC+jXWq6xfW2l6baJ5txd3&#10;cqxRQqP4mZuBXy/q3/BUL9nbRtUurFvF91dG3Zka4sdLuZoHx1ZHVMMvuK5H9qaCT9oX9rn4b/Ay&#10;+kmXwTZ2cniTXrRPl+27P9VGx/ueq+9fXOleBPCfhfw1b+H7HQtL0/QoIfssVjHBGkKRf3Nvp7UA&#10;O8CfETw18T/DkGv+FNasvEGjzkol3YzrKhYfeX5f4h3FdPXzr8Av2X7H4C/GD4g674V1iGy8F+JV&#10;hlt/Cdp/qra6X/Wy+3oFXtXlOgftn/GH4p+NfF/hL4a/CzSNa1Twvqs9pe32o6i1vaJArbYuTy0p&#10;6lRQB9wUV8o/Fb9r3xVY/EuD4VfC3wKnj34kW1pFd6z5k/k6bpm5eVkm/velSfCb9rXxW3xhtfhZ&#10;8ZPA0fgHxjqlu13o01ldfaLDUFH3kWT++P8A61AH1VRXgn7MH7QusfGi++Ieh+JdFtNA8R+DtbbS&#10;7i2tZmdZE6pJ8/PIrg/2bf25k+PX7Qvjr4eS6NBplhpPnPo2oo7btQjil2OeeP8Aa+WgD63rntJ8&#10;b6Dr+l3+o6Vq1pqdlYPLDcz2MyypFJF99Dt/iHpXz34o/aU8fa78b/iL8Ovh14T0fxF/wimjQ3bT&#10;3169uZruX/lhu+6uK8K/4Joa98RZ/g74u0+/8Mada+CPtGqzf2wl7uuPtzMd8Plbvuj+9QB9v/B/&#10;4w+GPjp4It/Fvg+8k1DRZ5pbeOeaBoW3RsUf5Xweoru6/L39hr4z/GHT/wBnKz8O/CX4VweKzpOp&#10;376hqut3y2lo7PMzqlv8wLsM819kfskftNj9pXwZqtze6FceGPFOgXf9ma3pE/8AywuQvzbM87fr&#10;QB71RSE4r4U8Jft1fFf4r+I/F3hP4efCS08QeJNC1me0lupr5rfT4bZGwrSyvj962PurQB92V598&#10;L/jX4S+Mlx4nh8L38l6/hzVH0nUfMgeIR3KfeUbh8w9xXmP7NH7VV78W/FniP4e+OPDMngf4m+HT&#10;vvtK8zfbzxN92W3f+Nf/ANdfKH7Lnxc+JHhfxr8d/DHwv+HZ8aeIp/HF3qEt1qN0trp9tB9za0pY&#10;ZlO3haAP0+or5r/Za/aq1b4y+JvF3gTxx4Rk8F/ETwq2/ULCOTzrd4mfCSRP/EP8iuNuv2ufix8U&#10;/FniGx+BXwssfFGgeH7xtOvdZ8Raitis1yrc+Qu4bk/2qAPsaivmX9l79rLUvjB4o8XeA/HHhGTw&#10;R8QvC436jYxyeZbvEWIV4n6kY/8ArVw9j+178ZfjHr/iSb4IfCzR/EvhDRL6TS31XXNYW0e5nT7z&#10;RLuHyUAfaVFeSfBr406n41+HF/r/AI58J6l8N9S0d5ItUtdYTZCGjXLywufvw9cNXhOm/tbfHD4w&#10;pfa/8HPg3Zax4EilkitNU8R6j9im1AJ/y1hTcNyN2oA+0aK8E+DX7Wvh/wCJ3ww8TeJtW0698Jar&#10;4T82HxHompJtuLCWNdzf7ynsa8a8M/tYftF/FDwwPHPgL4H6PqPgS6LzWD32sLFqE8CNj/VbvvHa&#10;cUAfcFFcj8MPHFx8RfA2k+Ibnw/qnha4vYt0mj6zD5V3bMGwVdfWuuoAKKKKACiiigAooooAKKKK&#10;ACiiigAooooAKKKKAMfxT4o0rwZ4fvtc1y/g0vSLCFri5vbp9kUKD+JjXyLrX7XPxa+NU0tr+z58&#10;L59R0fcyL4x8U/6JZSf7UKPgyCvr7XvD+meKdJuNM1ixg1PTrgbJrW6jDxuPdTWJ48+IPhX4N+DL&#10;jXvE2pWnh7w/YoqmaY7UT+6ij19FFAHyGPhv+3LqP+lzfE3wdp8r8/ZY7Fdie33Kv2Pxx/am+Bw8&#10;74n/AAztfiJ4dQnzdY8Fuv2qNP732fvXQt/wVR/Z3V9v/CWX0n+5pFz/APE16L8Dv2z/AIWftGeJ&#10;bzQfA2s3Woana2/2mWOexlgGzOOrrQB2vwb+NvhH49eER4h8Iaj9utEfybmCRGS4tZh96KWM8o4r&#10;0GsjSPDOkaFcX91p2m2tjPfy+ddyQQqjTydNzkfeNa9ABRRRQAVw/wAKv+PHXf8AsL3H/stdxXD/&#10;AAq/48dd/wCwvcf+y0AdxRRRQAUUUUAFFFFAGL4rVG0K6EiWsinb8l6+2E/N/Ea07f8A1Cfc+6Pu&#10;fd/CszxXIkWg3TSSWsKDb892m+L738QrTg/1Cf7i/doAnooooAKKKKACiiigDBu4UbxRYzC3hZ1g&#10;kTz2m+dP9kJ/FW9WHd+X/wAJTY5+w+b9nk/1n/Hx/wAA/wBn1rcoAKKKKACiiigAqG4XdA/+7U1Q&#10;3H+of7n3f4/u0AZfhWEQaBZRrBDa7Ux5cEnmon/Aq2qxvC+3+wLTy/sm3Z/y4/6r/gFbNABRRRQA&#10;UUUUAFYOvwia80d/s8M4S4373m2GP/aX+9W9WFr/AJf23SvM+w5+0fL9r+//ANsv9ugDdooooAKK&#10;KKACiiigArC0SFYtW1lvIgh3yr86Tb2f5f4h/DW7WFovlf2rrO37Dv8ANXd9l/1v3f8Alr/tUAbt&#10;FFFABRRRQAUUUUAYniqFbjQbuNoIbncq/u55PKR/m7tWtAu2BFxt+WsrxVt/sG68z7Js2r/yEP8A&#10;U/e/irUt/wDUJ9z7v8H3aAJqKKKACiiigAooooAwo4F/4TCabyIN/wBkVfP8797977uz+7/tVu1h&#10;R+X/AMJdN/x4+d9lXp/x9fe/9ArdoAKKK5/xfrkPhjwtquqyzR20dpayTedL91CqkgmlJqKbZdOE&#10;qs404K7bsvmfjL+3T4uPxK/axNhFNNewQX22F41/gT5Qn51+uPwB8NJ4R+D/AIV0wWY0+ZLFGlgP&#10;3g7cnP51+NPwws5vjL+2P5lxJPO0t+qSiBOu+TLMtfura2iWdrDAn3I0CL+FeBl0eao6j7L75Nyf&#10;4WP1rjSqsPg6eCjs6kl/27RjGlHb+8pva/3lqiiivoD8iCiiigAooooAKKKKACiiigAooooAKKKK&#10;ACiiigAooooAKKKKAPFP2qP+RV8D/wDY9eH/AP0vjr2uvFP2qP8AkVfA/wD2PXh//wBL469roAKK&#10;KKACiiigAooooAKKKKACiiigAooooAKKKKACiiigAooooAKKKKACiiigAooooAKKKKACiiigAooo&#10;oAKKKKACiiigAooooAKKKKACiiigAooooAKKKKACiiigAooooAK+aP2gv+TiPhP/ANdl/wDR619L&#10;180ftBf8nEfCf/rsv/o9aAPpeiiigD81/wDgqb/yUnwV/wBgmX/0dXw/X3B/wVN/5KT4K/7BMv8A&#10;6Or4fr85zT/e6n9dEf2jwP8A8k7hPR/mwoooryj7oK/cD9nb/kg/w9/7AFl/6JWvw/r9wP2dv+SD&#10;/D3/ALAFl/6JWvp8i/iVPT9T8L8V/wDccL/jf5HpFFFFfaH80BRRRQAUUUUAFFFFABRRRQAUUUUA&#10;FFFFABRRRQAUUUUAFFFFABRRRQAUUUUAFFFFABRRRQAUUUUAFFFFABRRRQB8PftRXM/7PP7W/wAP&#10;vjrfQTv4FubGTw9r91Ahf7Fu/wBVIyj+DPevcviv8LvhR+198PdGbXtSTX/DEUv9o2V1pWqNCjna&#10;y7t8bfMNrV65rmhaf4n0i70nVrGDU9Mu4miuLS6jWSKZD1VlPWvmDWv+CYP7P2u6zeag/hO7shdS&#10;NK1rp2pz29umf4UiRgqL7LQB8+fsoeEfhz4N/wCCiGraT8ItR/tfwZa+FSZZ4NQa+iS6ZvnXzSxz&#10;Xsv/AATvjVfFX7Q8mz528cT7n/4DX038MvhD4M+Deg/2N4M8Naf4d0/5S8djAqec3952HLN7mqnw&#10;w+CnhT4QXfii58N2k9rL4j1BtU1EzTtL5k7fxLn7v0FAHyr+zBr+m/Dr9tv9oPwp4nuYdM8Q+I9R&#10;i1XSUumVWvbba33GPX/do/a+17TviJ+1p+z14K8NTw6h4s0jXf7Y1H7K+9rOzRdzebt+7uFfRfxz&#10;/ZV+Gn7R8VifHPh6PULqz5t72B2t7pF/ueamH2f7NJ8Dv2U/hh+zpHdv4H8Nx6fe3Q2zajO7XF26&#10;/wBzzXy+32oA+Uf2n/HifsgftK+MvGiiSDT/AIh+DZre2kh+6mrQ/wCq/wCBPXKaz4KX9jTw3+y/&#10;8T7lJLJLDzNL8VOE+XbfL5ksr/8AA6+6PjX+zr4I/aCtNBg8aabJqMWiX39oWQjuXi2y++37w9q0&#10;/jB8FvCnxy8AXPgzxfYPqGgXDxu0Ec7RNuRsoQ6cigDwH/gn34cubz4V+MvihqiONV+ImtXesh5P&#10;v/ZdzJb/APjtc3/wTjnjb9lLxlCJFaZNc1nfHv8AmT5mr7E8H+EtL8CeFdJ8O6LaCy0jS7dLS1tx&#10;/BEi7VWvJvBP7GPwr+HXxM1nxz4d0KfS9d1ZJ0uvJvZPs7rN/rMQ7ti/lQB5t/wSvVV/Y/0Xb/Fq&#10;2p/+lL1i/sE/8lz/AGof+xzk/wDZ6+nfg58G/C/wJ8EW/hPwhaTWWiwTTXEcM87TPukbe/zNz1NV&#10;/h18D/Cfwp1/xfrPh20ntr/xTfHUdUeSdpRJOf4lB+7+FAHoJ+7Xwd/wTd8eeHbfxb8dPCr39rbe&#10;Iv8AhL7u++yO6rLNBnb5g/vYbivvE/dr83P2WP2V/h5+0Vpfxbj8d+Hnurmw8d3r217BNJa3Cof4&#10;fNTaSntQB32j63p/xN/4KiPqPhRo9Qs/Cnhaax12+tX3Ree/ypESP4lPH4Vp/wDBOJV/t39odv4v&#10;+FgXf/oNfSHwa+BHgj4BeGRoPgjQoNGsmbfNInzzXL/3pZT8zn60/wCFnwR8J/BmfxRN4YtJ7V/E&#10;epvq+o+fO0vmXL/eZc/d+goA+YPhpdfY/wDgpl8cbgpvW38K2D7E/wBmOOuY+D/xQ+Pn7WWl674t&#10;8MfEXwt8MvAv9ozWTaOdOWbUbOFOGkZ2X5ZSPm5NfYmifA/wj4f+Luv/ABKs7KZPFmt2kdje3LTs&#10;yPEm0LhOg+6K8k8Y/wDBOX4D+N/Gl94n1DwnPFqF5L9ouIbK+mt7d3/iPlIwX5u/rQB80fsC3Wmn&#10;9tL4ytY+OtS+J2nwaLAn/CTalJ5s15sZd3P8YH3RjtWt4e/Z38N/FxvGni/9mT436/8ADq9uNWb+&#10;09A8yS3tYbtX/e+bFxIue3b8K+yfCX7M/wAPPAPxH/4Tjw5oKaDrf9nLpfl6dI0Nr5C/dXyV+Tj1&#10;xXB/FD/gnz8EPi34suvEmt+FJLbVbn5rl9KvZbJZn/vusbAM/vQB4D4c+KHxS+O/wG/aV+GPiO60&#10;7xd4l8N2c1jaeItBRUt7xip3RDZ/GNtc5+yJ8Bbn4w/Abw5qvh79p/x/oUdlbLbXeh2OorFHpUqL&#10;80Ozd8ijt/s19+fCj4PeEPgj4Tg8N+DNDtdE0qLBZIEG+Zv78r9Xc/3mrx34i/8ABO34FfE3xTd+&#10;IdU8KSWeoXeXuP7HvZbKKZj952SMgZPc0AeQ/syeGfhR4JPx18Rw/EjxL8W7H7Ott4pvtRsmuIpN&#10;isW8qVV/fvtbnbXKeBP2adQtvAuk+Of2Zf2idS0TwV9om1GLRNcmZ9OgUfejeL+8G+95gr7x+HPw&#10;p8KfCfwXaeFPC2h2ukaHbpt+yQx8P/eZ/wC+x7k9a8E8Sf8ABM79n/xL4hutXm8IT2ct1L5z2una&#10;hNb2u/1ESNsXNAG/+wt8d/Ev7QPwU/t3xWltJq9nqNxpz6jYpst7/wAtv9dFjjB9q+jaw/CPhDRP&#10;Anh+y0Lw7pVrouj2abLeyso1iiRf9lRW5QAUUUUAFFFFABRRRQAUUUUAFFFFABRRRQAUUUUAFfHf&#10;/BSjwHceKPhx4N124sZ9X8K+GfEUGoeItNg6zWPR3I/iCd6+xK+MP+CnNrqGqfDTwTpk1/daV4Iv&#10;/EltaeJb21dl2Wz8Lux/Bu60AekeHvHP7NGpaJaXOm6j8PvsDRL5Q/0ZML/u/wANd78OtY+Fmo6r&#10;cDwRd+GZ9S8r99/YzwGXZ77O1eLaZ/wTP/ZufTrf7P4NS9hKLsnOozvvX13b+a9I+DH7Ifwp+Afi&#10;G61zwL4aTSNSuIfs8s32qSX93/d+ZjQB7XRRRQAUUUUAFcP8Kv8Ajx13/sL3H/stdxXD/Cr/AI8d&#10;d/7C9x/7LQB3FFFFABRRRQAUUUUAY/ie4+y6JdSi4+y7Qv7/AMjztvzD+DvWlA26BG+98tZ/iZmT&#10;Rbko91G/y/PZJvl+9/CK0Lf/AFCff+7/AB/eoAmooooAKKKKACiiigDBupUTxTZQ/aIUZoJP3Dw/&#10;vX/2let6sS5uWXxJaQ+fKiNBI3keRuR+epft/u1t0AFFFFABRRRQAVDcNtgf/dqaopm2wu3+zQBl&#10;+Fp0uNAs5FnguldP9ZBH5SN9FrZrJ8NXD3Wi2kr3El0zJ/rpofJZ/wDgHatagAooooAKKKKACsHX&#10;p1jvNHBuIId9xt2Tw72k4+6v901vVi65ctb3OlhbiaHfcbSqQeaJP9lv7v8AvUAbVFFFABRRRQAU&#10;UUUAFYWjTLLq2sKLiCbbKvyRw7GT5f4z/FW7WLpNw0uqarG080wilX5Hg2Kny/wt/HQBtUUUUAFF&#10;FFABRRRQBi+KpVt9Bu5GnhtVRV/eTx+YifN3WtWD/Up/u1m+JZ2ttEu5VnktWVeJ4YfOdPm/ud60&#10;oTuhT/doAlooooAKKKKACiiigDCS4X/hLpofPgL/AGRW8gQ/vfvfe3+n+zW7WMLhz4oeHz5yn2ZX&#10;8gw/uvvfe3/3vatmgArwL9tfxl/whf7PHie4VoQ9xGttsk/iVuoX3r32vgD/AIK5eNZdD+EejaWq&#10;FEvJpZROv3lZV24H/fRrhxrfsJJbvT73Y+m4ahGWbUKk/hptzfpTi5/+2nz3/wAEqvCn/CTfGS68&#10;QTJPJBD9ovEf+433V3n3zX7B18F/8Eo/h6fD/wAJr/XZDNm9Mdsm5NqOqjdkfi1felZYCKVJzX2m&#10;38lovwR6XF1dzx1PDt39lThF/wCJrnn/AOTyYUUUV6Z8OFFFFABRRRQAUUUUAFFFFABRRVa6vbe0&#10;A8+eOHd/z0fbQBZoqpBqVpdvtiuoZm/uRyK1W6ACiivEf2idf+LYh0/w38J9Etf7Q1RW+2eKdUkV&#10;bXSIvu71TrLL3CUAe0pMkq7kcOP9mpa+TP8AgmV9vP7L0A1G+k1HUE17U1uLuR2dpnFy2W59a+n/&#10;ABE2oJoOpNpSRvqa28n2RJPumXb8mf8AgVAFmTULaK4ELTwpL/cZxuq3X4+aF4S+BviD4ReJvGPx&#10;g8e6ppv7RFnLe/aRf6tLFqdnfRM3kJFbbvnx8u3iv0n/AGVb7xnqv7Pngm6+ICSJ4rl0+N7wzptm&#10;fj5WlXs5XGaAKH7VH/Iq+B/+x68P/wDpfHXtdeJ/tU/8it4J/wCx58P/APpfHXtlABRRRQAUUUUA&#10;FFFFABRRRQAUUUUAFFFFABRRRQAUUUUAFFFFABRRRQAUUUUAFFFFABRRRQAUUUUAFFFFABRRRQAU&#10;UUUAFFFFABRRRQAUUUUAFFFFABRRRQAUUUUAFFFFABXzR+0F/wAnEfCf/rsv/o9a+l6+aP2gv+Ti&#10;PhP/ANdl/wDR60AfS9FFFAH5r/8ABU3/AJKT4K/7BMv/AKOr4fr7g/4Km/8AJSfBX/YJl/8AR1fD&#10;9fnOaf73U/roj+0eB/8AkncJ6P8ANhRRRXlH3QV+4H7O3/JB/h7/ANgCy/8ARK1+H9fuB+zt/wAk&#10;H+Hv/YAsv/RK19PkX8Sp6fqfhfiv/uOF/wAb/I9Iooor7Q/mgKKKKACiiigAooooAKKKKAOQ1X4s&#10;+CtD1Cew1HxZo9lewfLLBcXsaOn1Umq3/C8fh5/0O+gf+DGL/wCKr8TP2uPAkvxQ/wCCifivwlDe&#10;jT5dY1yG0S6k+ZU3RR/NX0H/AMOR/EP/AEVCw/8AAGT/AOKoA/TD/hePw8/6HfQP/BjF/wDFVPpn&#10;xc8E61qEFhp/ivR769nbZFBBexu7t/srmvzI/wCHI/iH/oqFh/4Ayf8AxVd/8AP+CTWtfBT40+EP&#10;HNx8QbHU4tDvlu3tY7GRHmwp+XduoA/SmiiigAooooAKKKKACiiigAooooAKKKKACiiigAooooAK&#10;KKKACiiigAooooAKKKKACiiigAooooAKKKKACiiigAqOOJI/uptz1qSigAooooAKKKKACiiigAoo&#10;ooAKKKKACiiigAooooAKKKKACivnn4v/ALXvhHwdcfEHwromsWM3xK8NaU+oRaPqO6JJ2Ee8Kjfx&#10;8Yyq1T+DX7ZPhTxhp3w00TxPrFhafEfxhYrdromm7pVhLLvXf18vK9N1AH0lRXmnxb/aE8B/A2+8&#10;N23jXXE0T/hILtrSymnRvK3rjO9+iD5hya8J8Gft36Xo8/xTv/ijfaP4e8P+GdcXS9JnsXaWXUEK&#10;7vlTkv8AKyt8tAH2DRVDR9Wtde0qx1GzkEtpewpcQyf30ddyn8qv0AFFFFABRRRQAV4z+1D+z5bf&#10;tI/Do+FdQ8V6p4U0szeddzaa6jzlH8D7uNlezV8Zf8FMb3V7/wCHvgHwrbapNoXh/wAUeJ7fS9Z1&#10;GGTZ5cDdFZvRj/KgDyvTv2C/h54at/7Psf2o/EunQRfKtrBrFsiJ/wAB3V7n+yt+z74c+FPjjU9T&#10;0j41658SLiWz8l9O1HUY7hIV3ff2pWZYf8Ep/wBnSztUil8K319Kq/NPNq9zvf8A75cCvTfgj+xl&#10;8J/2dvEN1r3gXw/Npeo3Vv8AZpZpL6ab9316OxoA90ooooAKKKKACvJ/AHii507/AISG3j0K+vVX&#10;Vp/38Efyv92vWK4f4Vf8eOu/9he4/wDZaAOtsLl720jmkt5LZ2/5ZyfeWrdFFABRRRQAUUUUAZHi&#10;VWfRbkIl1I/y/JaPsl+9/C1aVv8A6lPvfd/j61m+J7f7Vol1H9n+1bgv7jz/ACd3zD+PtWjAu2BF&#10;+78tAE1FFFABRRRQAUUUUAY135n/AAktp/x/eV5En+r/AOPfP+3/ALXpWzWHdxOfElpIIJ2RIJP3&#10;6zfuk+qfxGtygAooooAKKKKACop/9S33vu/wdalqKf8A1L/7tAFDw1u/sS13/a9+zn7d/rf+BVqV&#10;keGY3i0O0VoZ4GVP9XdTea6/Vu9a9ABRRRQAUUUUAFY2t+Z9s0ry/t237R8/2X7mP+mv+zWzWHrk&#10;Rlu9KZIJ5itxkvBNsVP9/wDvL7UAblFFFABRRRQAUUUUAFY2jb/7S1bd9t2+auz7V/qvu/8ALL/Z&#10;rZrE0iFotV1VmhnjDyr88829H+X+Bf4aANuiiigAooooAKKKKAMjxLu/sS72fat+3j7F/ruv8NaM&#10;P+oT7/3f4/vVm+J4zLot0qwzzsyr+7tZvKc89m7Vpwf6lP8AdoAlooooAKKKKACiiigDFTzP+Enf&#10;P23y/sy4z/x7fe/9DrarEWFx4pkk8icJ9mVfPM37r733dn973rboAK/IP/gqn4xPin466H4Tt3mj&#10;NusMUiv/AKp/42x+Y/Kv12kkWKNnb7q/NX4i/E/UpPjl+3ZeRLfTalYrerAmxPn2s+w7foteTmM3&#10;GCt0u/uWn4tH6LwXh1VxVSU9FLlhfynJOX/lOMz9UP2O/CieEv2ffC0CiZWnhN26zrtKM/OMele4&#10;Vl6LpMWjaNZWEWfKtoEgXd97CqAP5VqV6FGn7GlGn2SR8bmeMeYY6vjH/wAvJSl97CiiqGqTtZ6X&#10;dzJ9+OJnX8FrdK7SR5Upcquy/RWR4avZNT0CxupwBNLErt9a16couEnF9BQmqkVJbMKKKKksKKKK&#10;ACiiigDw/wCPmq/GK71fRvC/wosdO0tr6KSe/wDGGrp5tvpqKy7Y0g/5ayPzXmC/8E4/Cvjc/aPi&#10;7448X/FbUAd9udV1SWCGyY/f8lI2G0E19f18ZaL8UfFXi348fGPx1f8Aiq60jwB8JluNNh8MwnbF&#10;fzrbM7z3H97/AGaAJX/4JpfCXw/P5vw613xN8NvFCf8AMV0LXpmuvK/iTa7n5TXdfCC2+PPw38f2&#10;fhbxzd6f8RfBF3HItv4ttUFvfWDIvyJdR9H3/wB8d6+IPD3w51Hw3+zHH+1rNrOqwfF2fW11b7d9&#10;qbyrqxluVi+zPF02FGr9X9JvTqOlWN03ytPDHKR/vLmgC9UF1/x6zf7jVPUciiVNrfdagD5X/wCC&#10;af8AybXJ/wBjJq3/AKUtXsH7QPiXWdB+B3j7VPCA+0+JLDSbmWzSHDus6x/Lx61r/Cz4S+Gvgx4V&#10;/wCEd8J2b6fpRuprzyHnaX97K29zufJ61W+HHwW8J/CjUPFd/wCHbCS0uPE+oNqmqGSeSYTTsMbs&#10;OTt+goA+QPgL8G/2bvH37IFv4p8U2Ogapc3ulyXfiLxPrLxvqUF4y7rhnuD86Or5xg+mK9B/YhtN&#10;W+NX7G+jWPivWtf8qS7uIrHVLW+nsr57OKf/AEdvORg/3V/EV0XiT/gnN+z/AOK/GjeJr3wHCl/J&#10;Mtw8NrdTQ2jsPWBGEfPfjmvovSdIsdA0y10/TrWGy0+2iWKC2gTYkaL0VVFAHyv8bvgPpHgK18Aa&#10;tZ+IfGOoSx+N9CUQaz4lu723O69jHMUjlT7V9b14p+1R/wAir4H/AOx68P8A/pfHXtdABRRRQAUU&#10;UUAFFFFABRRRQAUUUUAFFFFABRRRQAUUUUAFFFFABRRRQAUUUUAFFFFABRRRQAUUUUAFFFFABRRR&#10;QAUUUUAFFFFABRRRQAUUUUAFFFFABRRRQAUUUUAFFFFABXzR+0F/ycR8J/8Arsv/AKPWvpevmj9o&#10;L/k4j4T/APXZf/R60AfS9FFFAH5r/wDBU3/kpPgr/sEy/wDo6vh+vuD/AIKm/wDJSfBX/YJl/wDR&#10;1fD9fnOaf73U/roj+0eB/wDkncJ6P82FFFFeUfdBX7gfs7f8kH+Hv/YAsv8A0Stfh/X7gfs7f8kH&#10;+Hv/AGALL/0StfT5F/Eqen6n4X4r/wC44X/G/wAj0iiiivtD+aAooooAKKKKACiiigAooooA/EL4&#10;sfL/AMFZpN3/AENVp/6Ljr9tvtUH/PZP++6/Bf8Aa+8J6r46/wCCiHi3QNDuvsesajrkFvaz79my&#10;RoY9rbhXuP8Aw7H/AGm/+ikRf+DiegD9d/tUH/PZP++6cs0cv3XVq/Ib/h2P+03/ANFIi/8ABxPX&#10;0V+w3+x38YPgB8Vb/X/H3i+PXdHuNPe3SBL+W4/esy/Nh6APvSiiigAooooAKKKKACiiigAooooA&#10;KKKKACiiigAooooAKKKKACiiigAooooAKKKKACiiigAooooAKKKKACiiigAooooAKKKKACiiigAo&#10;oooAKKKKACiiigAooooAKKKKACiivP8A4ifG3wr8L7y1tdeu54bi4TzUSCBpcr+FAHxn+358IvH3&#10;xfufF11qHh7wz4a8A+GNMbUYvFvkLNq9/ti/1CN1i+b5T7Vkf8E+vg74++FY8B65o3h7wx4r8DeL&#10;bFby78RT26w6vpPy/NFv6uu7pX1Xqv7VXwq1vTp7G/nnvbKdNk0E+nsyOv8AdZTTdG/al+E/h7To&#10;NN0ySewsLdNkNta6cyRIv+yqigCj+2L4Y8f+PfCujeFfBHg3w14oi1i4e31C+8TQrNDpSbflnWI/&#10;eP3q/O79nb9mXxh4b8f/ABA13wBb+HPiRrvgjXF0250DxNYr5V1uUf6Rbt/yyYHd/wABr9LP+GwP&#10;hr/0Eb3/AMApKydE/aS+Dnhy6v7jSof7PuL+Xzrt7XS2Rpn/ALz7V+Y0Ae36DLeS6JYyahBHZ372&#10;8bXEEL7kil2jeq+wNaleY+Cf2h/BXxC16PR9Hvp5L6RGdEngaJX2+5r06gAooooAKKKKAIZ5oreP&#10;zJXRFH8TV4Z+2F8CPEv7RvwqPg7w54lsPDf2i4WW7mvrL7RvjXoE7o2f4hXqfxA8C6T8TfBmreF9&#10;djkn0nVLdre4SCRon2n0ccqa+UNS8DftPfs3qU8A67ZfGTwZFzFpHif93qdsn9wTL/rfagDndB/Y&#10;9/ao8O6XDp9p+0ygtbddkQm0+SVwo/2mbNezfs4/Bj42/DrxZfah8Svi/D4/0eW28qGwSx8nZLu+&#10;/mvJh+3R8dLAfZNS/Zf8T/2l/wBOu54v/Qau2Xib9r74/uLaDQdH+BegS/JNqF3/AKXqQX/YQ/da&#10;gD7XjnjlkeNXV2T7yD+Gpq8u+BHwL034FeGbuyt9X1XxBqupXH2vVNY1i6aa4vJ9u0tz90egFeo0&#10;AFFFFABXD/Cr/jx13/sL3H/stdxXD/Cr/jx13/sL3H/stAHcUUUUAFFFFABRRRQBi+K40l0G6WSO&#10;1mQ7fku32Rfe/iNacH+oT/cX7tZnitkTQboyPaxqNvz3yb4h838S1p2/+oT7n3R9z7v4UAT0UUUA&#10;FFFFABRRRQBg3dvu8UWMwgR9lvInn+d86f8AAP4q3qwrpY/+EsscpY+b9nk+eT/j4/4B/s+tbtAB&#10;RRRQAUUUUAFRTrugkX/ZqWorj/Uv937v8fSgDL8LwfZdAtI/IS12p/q45/OVP+B/xVs1jeE9v/CP&#10;WPlpaIuzpZf6r/gNbNABRRRQAUUUUAFYWu2/n3ukv9njm8u4375Jtmz/AGh/e+lbtYXiDyvt2j+Y&#10;li7/AGj5PtX3/wDtl/tUAbtFFFABRRRQAUUUUAFYejW/larrEnkRxeZKp3pNv3/L3H8NblYWhiL+&#10;19Z2JYq5lXd9l/1v3f8Alr/tUAbtFFFABRRRQAUUUUAYviiD7VoN3H5CXW5V/dyTeUr/ADf3u1as&#10;A2wp/u1l+K9n9hXfmJaum1eL7/Vfe/irUt/9Sn3fu/wdKAJaKKKACiiigAooooAw0t8eLJJvIQf6&#10;Iqef5/zfe+7s/wDZq3KwY/L/AOEvmOyy837Ivzj/AI+fvf8AoFb1AHK/EbWm8N+BNf1WLy/Ms7Ga&#10;ZfN+5kJxmvyT/wCCePht/iX+1lqXii9tfOjt7ia4Wa2+6jL/AE+av0A/4KA+MF8HfsxeKJzb/aRd&#10;BLbAfbszzu/8dr54/wCCPngKOz8CeI/Fc9rcwz3sqwwyP/qnVvmbb/47Xi4he1xEYLy/O7/JH6Vk&#10;s44DJa+KfxPna9bRpx/GrN9/dufo7RRRXtH5qFcn8StUl0PwB4g1C3CNNb2Mjpv+79011leF/tpe&#10;JLjwn+y/8RL+0O25GlyRI393f8uf1row38eF1dXWnfU5MXf6vNJ2dnr20sem/D26S98D6FPHIkyS&#10;2cT7433Kcr6109eDfsNeGtU8Ifsn/DbS9Yge2v49LV3SR9zDezOv/jrCveazqTVScprq7m9OHs4R&#10;h2VgooorM0CiiigAooooA82+JP7Qnw++D+t2Gl+NfE9j4Zlvrdrm3m1J/KidVZUYb+m7LdK+a/ip&#10;+yFq/wAXfEXi3UPhj8WbPQfBPxF8i58U6dHBHdvdY4823l/g3JX194s8FaB490KTSPEui2Gv6VKV&#10;aSx1G2W4hfHT5HyK+c/F37BnwntNR1XV/Cmo6r8JPFGqbd+reFdYksdiBl3RpDv8vYf7u2gDU+IP&#10;7H0Xjq3+G3hE+JJtO+FHhGGFpvDFrGqNqVxCy+T5r/8APLjlPWvpKKNIIkjQbEX5VFfJE2g/tC/C&#10;ySabwp8VvC/xR0i2gjt7TRPGEcdrdP8ANy73cGNzj/a619Y2LTvYwNcIiTsi+YifdDd6ALdFFFAB&#10;RRRQAUUUUAeKftUf8ir4H/7Hrw//AOl8de114p+1R/yKvgf/ALHrw/8A+l8de10AFFFFABRRRQAU&#10;UUUAFFFFABRRRQAUUUUAFFFFABRRRQAUUUUAFFFFABRRRQAUUUUAFFFFABRRRQAUUUUAFFFFABRR&#10;RQAUUUUAFFFFABRRRQAUUUUAFFFFABRRRQAUUUUAFfNH7QX/ACcR8J/+uy/+j1r6Xr5o/aC/5OI+&#10;E/8A12X/ANHrQB9L0UUUAfmv/wAFTf8AkpPgr/sEy/8Ao6vh+vuD/gqb/wAlJ8Ff9gmX/wBHV8P1&#10;+c5p/vdT+uiP7R4H/wCSdwno/wA2FFFFeUfdBX7gfs7f8kH+Hv8A2ALL/wBErX4f1+4H7O3/ACQf&#10;4e/9gCy/9ErX0+RfxKnp+p+F+K/+44X/ABv8j0iiiivtD+aAooooAKKKKACiiigAooooA/EL4s/8&#10;paZP+xqtP/Rcdft7X4cftbeEfiV4a/bs8X+OPCvhHVNQew1eG7tJ0sZJonZYo/8AvqvRv+HhP7Xv&#10;/Qgf+UCSgD9gaK/H7/h4T+17/wBCB/5QJK1PC/7e/wC1lqninRrO+8C+RZXV9DFcP/YEvyRtIob/&#10;AMdoA/W2iiigDkviZ8SvD3wk8Gaj4o8T6lDpmlWMTSPJPJt3f7C+rHoKyvgR8XLT47/Cfw9470+x&#10;n0uy1mFpobS6dWdFEjJzj/drhv2iP2b/AAZ8VBdeLfF9rceIZtB0m4Om6XeTsdPhl8t8y+R9135/&#10;j3fdWsz/AIJ4Db+xr8Mv+vGX/wBKZaAPe9e1yy8MaJfatqM6Wun2MD3FxM/8EaLuY18gr/wUks2t&#10;f+EnHwk8af8ACrvO2f8ACd/Zf9E8jdt87Zt3bc19G/tAXXhay+C3jV/Gt29l4UOmTJqE0f30iZcf&#10;J/tenvX54f2j+0zafsX/APCPf8ILY/8ACrxp3k/2oP8AkYBo/mf6z7Lu2b/J+bp70AfqBoOu2Xij&#10;RLDV9LuEvNOv4VuLeeP7rxuu5WrTrzX9na58K3PwO8Et4Iu3vPCqaZCmnzS/feNV2/P/ALWc5riP&#10;HPj74ufCW2n8U+JP+EM1HwfbXsMEtppdvdpqDRzXKQRbXkkMe4eYjHjsaAPoGiiigBjNtGT8qivk&#10;zxr+094z+IXjO/8AB3wZ0aPUZbc+Vca/Om6GBg3LLn5Nvb5q93+OOoz6N8IvF15av5dxFps3lt6Z&#10;XH9a86/Yh8N2ehfAPRruBMXeqNJd3Eh+877sf0r38FCjQws8dVgptNRintdpu7727Hz2OnWxGKhg&#10;qU3BNOUmt7XtZdvU80vfiB+0x8I4D4g8W6VpvijQ4sLc2tike+Fe8n7tQR/Kvp/4ZfEjSvit4LsP&#10;EejuTa3SfNG/34W/iRvcV09xaxXkEkEyh4pFZGRv4lPWvPpdP8M/s7fCzWbrSLD7FpVgk18bdHZ9&#10;8je59Tisq+JpY+CjGioVbpLkVk0+jXftbc0o4atgJuTrOVKzb5ndprqn2PSqK+Tfh38PPHvx/wDD&#10;8fjnxL8Rdc8Lxamm/T9K8OT/AGeKCD/b/vNXQfBX4heKfCHxV1P4TeONQTXruC2+2aTrA+/PB/dl&#10;/wBqnVyzkU1CopThrKKvp3s7WdutgpZpzum503GE9IybXXa63V+h9JUV8Z6Fc/ED4iftE/E7wlYe&#10;MtR0bw9Dc77idH3zQx7VAit93EWTn5qvaqnjD9m34teDLZ/Gur+LfC3iW5WyuINbk86WOToNrfw/&#10;eHStnlHveyVWPO48yjrqrc29rXt0MlnHu+0dJ8ilyuV1o722ve1z2f4r/GNvhz4r8F6FDppvJ/EV&#10;8Lbz2fCQruG78ea9Xr4s/av+HM958bvAM3/CUa5B/bd95KJHP8lhjb81v/dauo/acuPEXwX+DPhW&#10;HRPE+s3+pWurxJ9vurpvtF1947JWH3ga2/syjWhhIUZ2nUve6fd6/Lb8TnWZ1qFTFzrQvCna2q7L&#10;T57/AIH1XRXgPgn4TeIfDF9Y+O/FPxI1/U5oreS+1DSvP26fzHnakX91K4TwBY+Of2qmv/Fd1401&#10;TwX4UiuJLbS7Hw7P5Mr7W5aVv4q4Y5fCSlNVlyRtd2e7vola7enpY73mNSPLD2L55XsrrZbtu9lv&#10;63PrmvB9R+JniGD9q/TfBSXcf/COy6S149t5C7/N2t/H1rlvB3ivxf8AA74zab8PPFWuT+K/DmvR&#10;s+japenfdwsv8MrfxU7Vf+T8dF/7ADf+gtXXQwKpTqKdpxdOUov9ddmnfQ4sTj3WhT5LxkqkYyX6&#10;eaasfT9FFFfNn1AUUUUAFFFFABRRRQAUUUUAFFFFABRRRQAUUUUAFFFFABRRRQAUUUUAFFFFABXy&#10;/wDGmwttV/ao+HtpdwR3VrLbKksEyb0dd03UV9QVg6nD4fh1S3vL8acmpQp+6nutnmov+yW5oAof&#10;8Kl8Ff8AQp6N/wCAMf8AhR/wqXwV/wBCno3/AIAx/wCFbK+I9JY4XUrLd6eev+NalAHJf8Kl8Ff9&#10;Cno3/gDH/hR/wqXwV/0Kejf+AMf+FdbRQB8r+MfD+m+HP2tPAlrpVha6fbtbq7wWsaxJu/ffNtFf&#10;VFfM/wAS/wDk8DwD/wBei/8AtavpigAooooAKKKKACiivJf2kv2i/Dv7M3w5l8V+IY7i8Lyra2mn&#10;2nMt1O33UX/GgD1qivhey/b0+MmrW8d5p/7L3i2eyl+eKTe3K/8AfFet/s8ftF/EX4ueLLzS/Fvw&#10;Z1v4e2ENv5yalqT/ACO+77nSgD6NooooAKKKKACuH+FX/Hjrv/YXuP8A2Wu4rh/hV/x467/2F7j/&#10;ANloA7iiiigAooooAKKKKAMfxVP9m0K5l+0fZdu0+f5Pm7PmH8PetK3bdAh+9lFrN8Su0ei3TJJd&#10;Qt8vz2ib5R838K1pwf6hOv3f4qAJaKKKACiiigAooooAwbyZV8UWKGe1R3t5P3Dp++f/AHX9K3qw&#10;7i6ZfElpB9odFa3kbyPJyr++/t9K3KACiiigAooooAKhuP8AUyf7tTVFM22F2+78tAGX4VkSbQbO&#10;SOa3nVk/1lqmyJv90Vs1keGbhrrRLSZrh7pmT/XyQeSz/wDAP4a16ACiiigAooooAKwtemSK+0dW&#10;ntYC1xhUnj3O/wDsp6NW7WJrl21ve6UBcSQebcbdiQ7xJ/sn+79aANuiiigAooooAKKKKACsLRZU&#10;fVtYVZ7WTZMu5II9rp8v8Z/irdrF0m6afU9VQzvMIpVXY8GzZ8vZv46ANqiiigAooooAKKKKAMXx&#10;XIsWg3bNNBAu1f3l2m+IfN/EtasH+pT/AHazPE1w1rot3Ktw9qyqp8+OHzmT5v7netOFt0KN975a&#10;AJaKKKACiiigAooooAwUmX/hLZk8+23/AGRT5Gz999772/8Au1vViJdOfFD2/wBqkK/Zlf7P5Py/&#10;e+95n9K26APzh/4LC+No7X4feHvDOJlmupWm3L91s/Ltr3//AIJ5eDx4R/Zh8NJ9qa5+2brn5027&#10;M8bf0r4Q/wCCjfipviJ+1TpXha1uZStlNHAYLn/VI69dv1zX6u/CjQpPC/w48N6VN5fm2ljDG/lf&#10;d3becV4uHbq4mUu1/wA0l+TP0vOKawOR0aCesuRP7pVZfc6sF8uzOxooor2j80Cvkj/gp/rr6N+y&#10;N4oghSZp9Rlt7RPJ95M19b18Lf8ABVq8lvvhb4G8MWXnPqWseJ7VYY4/utt/vf8AfVdGHjz1Umm/&#10;T+um5zYifJTbul6+v6n1r8Hbdrb4S+DIZE2SJo1orJ6fuVrtKxPCdhJpXhnSbSb/AFsFpDE/+8FA&#10;NbdYySUmlsbQbcU5bhRRRUlhRRRQAUUUUAFfnRon7O3hv9qv9r341W3xolv9Xfw5cR23h7QZL6W3&#10;SGxf5lnj2MCV/Tnmv0Xr86pfhP4h/bK/a9+J95qPjfWPh5B8OpV0HS38KyLaag6v8/mPLtyUP/6q&#10;APW4/wDglZ+zbFIki+C7vcvzf8hu9/8AjtfWVpaR2VpDbw/JFEioo/2RXyBH/wAE8tSidG/4aP8A&#10;jF8nzf8AIf8A/sa+vbO2+y2sEJd5vLRU8yT7zY7mgC1RRRQAUUUUAFFFFAHin7VH/Iq+B/8AsevD&#10;/wD6Xx17XXin7VH/ACKvgf8A7Hrw/wD+l8de10AFFFFABRRRQAUUUUAFFFFABRRRQAUUUUAFFFFA&#10;BRRRQAUUUUAFFFFABRRRQAUUUUAFFFFABRRRQAUUUUAFFFFABRRRQAUUUUAFFFFABRRRQAUUUUAF&#10;FFFABRRRQAUUUUAFcJ4x+Eml+NPGnhzxLeTTpe6I++3SP7jfNn5q7uigAooooA/Nf/gqb/yUnwV/&#10;2CZf/R1fD9fcH/BU3/kpPgr/ALBMv/o6vh+vznNP97qf10R/aPA//JO4T0f5sKKKK8o+6Cv3A/Z2&#10;/wCSD/D3/sAWX/ola/D+v3A/Z2/5IP8AD3/sAWX/AKJWvp8i/iVPT9T8L8V/9xwv+N/kekUUUV9o&#10;fzQFFFFABRRRQAUUUUAFFFFABRRRQAUUUUAFFFFAHO+PrOe/8CeI7W2jee5uNOuIoo0+87tGwAFe&#10;TfsQ+Fdb8BfsreAND8Q6VdaPrdlaSR3On3SbJY286Q4YfQive6KAPnD4h+H9b/bB/Zz8feE9T8K6&#10;r8OtTupZrGyj1grvmaFleKcY/wCWbNXi6/Gn9o1fhb/wqlvgPqL+NfsH9h/8JT5//Ek/1fl+fu/u&#10;7P8Aa+9X3vRQB5b+zL8I5fgR8CvCHgW4ukvbrSLTy7ieP7ryszO+P+BMaxf2xv8Ak3rX/wDr/wBJ&#10;/wDTna17ZXif7Y3/ACb1r/8A1/6T/wCnO1oA9sooooAw/Fvh6PxT4Y1XRpTsiv7WS3L/AN0MuK+Q&#10;f2cfjdZ/AO6vfhV8Q9+jPZ3cn2HUZv8AUlG/vN/Cvo1fbVcP8Qvg/wCD/ijZfZ/E+h2uqHG1Zym2&#10;ZP8AdkX5l/OvXwOLo0qc8Niot05tPTdNbNf5Hi47B1qlSGJwskqkbrXZp7p/M4Tx9+198NfB+gT3&#10;tn4gtNevT8kFlp0nmu8m35c4+6vvXB6DoPxA+I37Kfi4eKp5ptT1eKS706xnT97DCG3qrN1bOOM1&#10;6X4V/ZP+FvgzV49U07wtC93F9z7VPLcIvuFkZhmvZK6ZYvCYWMY4GDb5lJyna+mySW3n3OeGDxeL&#10;lKWNmkuVxUY3t7ys277+R4V+yl8TNG8VfB3QrNb6CLVNKt1s76yd1V4ZV/2a4Dwpq0Hxc/bNute0&#10;GRLzQvDul/ZJr1P9U8p3Darfxfer1Txn+yv8MviBrL6vrHhqP7dKMPJaTy2+8/3mWNgCfeu88HeB&#10;9C8AaOml+HtLt9Lsk/5Z28e3cf7zH+I+5qp43CU5Vq1BSc6ias7Wjzb6318tEZxwWLqKjRruPJTa&#10;d03eXLtpbTz1dzwb9nv/AJOX+OP/AF+xU39r3/kefg5/2MMX/oS17f4b+Gnh3wp4p17xDpdgYNV1&#10;t1lvpzMz+Yw/2ScL+FJ4z+GXhzx9faLea3Ym7n0e5W7sW85k8uUdG4PP40o5lSWOjibPlUUvO/Jy&#10;/mVLL6rwMsNdczk35W5+b8jw39qyRbP4tfBm7mk8i3XV9jzP90fMtWP24Zo5vAHhOSN0dP8AhIbb&#10;51/4FXtXxH+F3hn4q6GNL8Taamo2ytvT52R429VccrWA37PPgVvBuneFW0l30PT7r7bbwG5kykv9&#10;7duyavDZhh6aw06l+aldWsrNNt73+VrGeKy/EVPrMIW5atmtXo0krWt873+R1XibR5Nf8B6lpkRx&#10;LeadJbr/ALzRla8F/Yq8b6fa/D668FanPDp/iLQbudbiymOx/L3fLJzX03EixRoi/dX5a8y+IX7O&#10;fw8+Kd+moeIfD0N1ep/y8QSPA7/77Rkbvxrhw2JpewnhsRdRk001q01fpdXvfuehisNW9vTxWHs5&#10;RTTT0TTs97O1muzPG/iXrVt8V/2rvAOieH5I79PDRkutTuofmSBuoUtWvq3/ACfjov8A2AG/9Bav&#10;bvh58K/C3wt0r7B4Y0eDTImHzvGN0sn++5+Zvxol+F/h2f4gQeNZLH/io4bb7Il15z/6v+7tztru&#10;/tKjF+zgnyRpygr7tvW77avbWx5/9m1pfvJtc8qkZvsktLLvovI7Giiivmz6gKKKKACiiigAoooo&#10;AKKKKACiiigAooooAKKKKACiiigAooooAKKKKACiiigAr4t/bC/4J6+DP2gPEmsfETWPE/iPTdSt&#10;dJYC1tbhXt/3Ssy4EitsX1VMDqepr7Srm/iN/wAk98T/APYLuv8A0U1AH4/f8E+/2A/Cf7Ufw4v/&#10;ABpr3ibXtHvdM1w2aQaXJGiuqRRSbtxUsrfvPvA1+y2mWEel6baWULzPFBEsSvNI0rsoGPmcnJPu&#10;a+C/+CLH/JtPij/sZ5v/AEmt6/QOgAooooA+Z/iX/wAngeAf+vRf/a1fTFfM/wAS/wDk8DwD/wBe&#10;i/8AtavpigAooooAKKKKACvjH/gppHpuifD3wL42vr6xRvCXiSHUU0u+k2/2gv8Ay0jT+8+3kCvs&#10;6vLf2ib/AOGugfDa9174qWGl6h4X0w/aPL1S1S4TzP4QiN95z2oA8w0L/gpL+z5rmkwXzePbXTml&#10;QM1rexskqexWvRvhP+1T8LPjdr0+i+CvF9lr2pQQ+e9vBu3BPXmvheP9oHwHrkP9reHP2Kpta8MH&#10;7upDSoE85f7yr5VfU/7HPjz4K/FbS9R134beC9O8GeIbT/RNW0z+zo7S9tf9l9o5WgD6coorK8Qe&#10;ILHwpod/rGqXCWem2ED3FxO/3UiRcs1AGrRXyTb/ALcurx6dp3jDUPhLr9h8KdRu47a38VeerSiN&#10;2wly9pt3rEf71d78Xf2lrnwd460nwF4I8IXfxC8b39l/ab6da3SWkVnZ/dEssr8LluAKAPea4f4V&#10;f8eOu/8AYXuP/Za574BfHqz+OOkauz6Pd+GPEuh3badrOgalt8+ynXnqPvIw+YNXQ/Cr/jx13/sL&#10;3H/stAHcUUUUAFFFFABRRRQBj+JlZtFuVjS6kb5fksn2zfe/hNaNv/qU+/8Ad/jrO8TwG40S7jFu&#10;91uCjyY5vJZvmH8fatK3+WCP+H5FoAmooooAKKKKACiiigDGud3/AAktnzfbfJk/1af6P/wM+vpW&#10;zWFcxufFFlJ5N1sWCT94kn7n/gSf3q3aACiiigAooooAKil/1D/7v8NS1FL/AKh/93+GgDP8N7zo&#10;trvN077Ot6m2X/gVatY/hiN4tCtFaO4hbZ9y7k82X/gTVsUAFFFFABRRRQAVi64W+1aXt+3Y+0fN&#10;9lTcn/bX/ZrarD1yNmvNJIgupNs/WCbYq/7/APeWgDcooooAKKKKACiiigArF0nd/aOq5a92+au3&#10;7Uv7r7v/ACy/2a2qxNIjdNV1VmjukVpV2PPNvR/l/gH8NAG3RRRQAUUUUAFFFFAGT4l3f2JdbDdK&#10;+3/lyTdN1/hrRi/1Cf7v8VZniZGl0S7VY55mK/ctZPKlPP8AC1acH+oTr93+KgCWiiigAooooAKK&#10;KKAMVNw8TyD/AE3b9mXqn+jfe9f79XL+7i02xnupztigRpGPoBzVJY3/AOEpeTybnYbdfnM37n73&#10;9z+9XE/tHeKm8D/BHxdq8V4mn3EFjJ5M79FY1nUn7ODn2R2YPDPGYmlhlvOSX3ux+Tfw1Sf9oD/g&#10;oK8+9datIdRZn+1fLviDZ/8AQVr9roYkgjVEXYq/Kq1+S/8AwSh8IyeKvi94g8X3UCXsMHnSpdf3&#10;GZtqfn81frcvSvOy+Noyb8l9y1/G59pxfX5qtGlF6Wc/Tnk+Vf8AgtQ/4awtFFFeqfn4V8D/ALf8&#10;dx4v/aI/Z18HWMz+dNq8t/Mmz5NqeX83/oVffFfAfxdtpfHv/BT/AOGWnWd1I8Ph/RpLy5j/AIYT&#10;838/lrswmlTm101uuhwYx/u+XR30s+umx97pHsRV9KloorjO5aaBRRRQMKKKKACiiigAr4r8d/sj&#10;fHXUfj9rvxL8HfGbSvCkt4Gt7e1TQUf/AEb+COf+Gdk7O4Y19qV+f7+EvHH7Yv7SvxX0jUfif4o+&#10;HfhfwFdppOn6b4SvvscszPz58p/jBx3/AAoA76P4F/tdB03ftHaGV9vCcH+FfW9nFLDaQpO4mnVF&#10;Dvjbubua+QI/+CdF1G8bf8NF/GJ9j7/+Ri/+xr7Asrb7HaQW5keYxoqeY/3mx3NAFqiiigAooooA&#10;KKKKAPFP2qP+RV8D/wDY9eH/AP0vjr2uvFP2qP8AkVfA/wD2PXh//wBL469roAKKKKACiiigAooo&#10;oAKKKKACiiigAooooAKKKKACiiigAooooAKKKKACiiigAooooAKKKKACiiigAooooAKKKKACiiig&#10;AooooAKKKKACiiigAooooAKKKKACiiigAooooAKK5L4nw+Jrj4c+JIvBk0Nv4sbT5l0qafaUW52n&#10;yi27Ixu9a/F39qfw5+1h+z/b2/iz4h/EnVrVfEF/JEkej+IZAnm7d7ARR7URfZRigD9z6K/Gv4O/&#10;s7ftoeLdG8H/ABB8P/EK9n02/S31WyF/4pldHjb5182F8o3HVWzX7G2vmeRH52PM2Lv/AN6gD83v&#10;+Cpv/JSfBX/YJl/9HV8P19wf8FTf+Sk+Cv8AsEy/+jq+H6/Oc0/3up/XRH9o8D/8k7hPR/mwooor&#10;yj7oK/cD9nb/AJIP8Pf+wBZf+iVr8P6/cD9nb/kg/wAPf+wBZf8Aola+nyL+JU9P1PwvxX/3HC/4&#10;3+R6RRRRX2h/NAUUUUAFFFFABRRRQAUUUUAFFFFABRRRQAUUUUAFFFFABRRRQAV4n+2N/wAm9a//&#10;ANf+k/8Apzta9srxP9sb/k3rX/8Ar/0n/wBOdrQB7ZRRRQAUUUUAFFeR/ALxprHjXSvEE2s3QuZb&#10;XVJraIeWqbEVvl6V65XHg8VDG0I4imtJd/W36HXi8LPBV5YepvHt94UUUV2HIFFFFABRRRQAUUUU&#10;AFFFFABRRRQAUUUUAFFFFABRRRQAUUUUAFFFFABRRRQAUUUUAFFFFABRRRQAUUUUAFFFFABXN/Eb&#10;/knvif8A7Bd1/wCimr48/aE/aQ+IPgT4v+IND0bXEtdMtfJ8mE2sT7d0SlvmIz1NeZah+1h8T9Us&#10;bqyuvEEc1rcxNDKn2GD51ZcN/DX6RhOA8zxmHp4mnOHLNKSu5bNX/lPgMTxrl2FrToThO8W07JdP&#10;+3jsf+CLX/JtHij/ALGeb/0mt6/QOvyM+BXj3xF+zh4Uu/DngXVX0/Tbq7a+lSaCOZnlKqv3nU9l&#10;UV6M/wC2B8Wdj/8AFSp/4Awf/EV0x8O82kr89NfOX/yJzvjvLE7KE/uX/wAkfpbRXPeCb6bVfB+g&#10;3tywa6ubGCaV/wC87RqWNdDX5jOLpzcH00P0SE1UgprZq58z/Ev/AJPA8A/9ei/+1q+mK+Z/iX/y&#10;eB4B/wCvRf8A2tX0xUFhRRRQAUUUUAFfF3/BTEQWfhf4WarrsMs/gPTvF9tNr6J9zyv4Gf8A2Q2a&#10;+s/G3jHSvh94V1TxHrc/2XSNMt2ubmfbu2IvU14f8RP2nfgd4k+AFn4p8XahBqPw48TvJYp9qtWd&#10;Z2DMrKydRjbQB7X4e8XeG9V0S0vtH1fTp9JliV7eS1nj8ry9vG3Havjv4Tapo3in/gpZ411TwC8M&#10;/h+28Kx2/iO6sf8Aj3m1Dzf3fzDhm2/yr5c1Dwt+w7LfzjTviZ4w0TS5W3vpdjPL9n/3eVJr7Y/Y&#10;o+I37OsVtceA/ghOnm28P227DwSebN23vK/LUAfWVfPP/BQGWeH9jj4pyW/+sXS/m/3fMj3fpX0N&#10;WN4o8Nab408OanoWr2qXulajbvbXMD/deJ1wwoA+GPFVn8ZPgz+zlovxjb4mJqlvpOl2N5feCH06&#10;L+yX08rGvkRfLv3hGX5yeor0P4A6p/b/AO258XtUuEMX27wzod3YxzfeWB1ZuP8AgVTW/wCwzqd1&#10;p2m+Dte+K2v638J9LnjmtvCk0ESSSIjZigmugN8kS4+7Xf8Axa/Zon8WeONJ8eeBfFd18PPG1hY/&#10;2X9utLWO4t7m0zkRSwP8rbf4fSgDh/gFs/4bh/aL+zf8e32bRvO2fc8/ypP/AB7FeseALXxLKfED&#10;affadDaf2tPsSaBnb+Hvup/wH+BFh8EtG1Yf2td+JfEut3jajrOv6jt+0Xs54528KoHyhR0rd+FX&#10;/Hjrv/YXuP8A2WgDrdPW5itUW8kSS4/jeNNq1boooAKKKKACiiigDF8VwrcaFdRtDbzqwXMd2+yI&#10;/N/Ea1Lf/Ux/7i1meKmRdCumk+yqo2/8fybovvfxVpW/+oT7n3R9z7v4UAT0UUUAFFFFABRRRQBh&#10;3Nvu8UWM32RX2wSL9o8/bs/2dnf61uVg3aKPFdg2y03fZ5Pnkb/SP+A/7PrW9QAUUUUAFFFFABUU&#10;w3QP/F8v51LUM/8Ax7yf7v8AFQBneGYPs2g2kf2cWu1P9Qk/nbP+B/xVr1i+E1RPDtkES0jTZ9yx&#10;O6L/AIDW1QAUUUUAFFFFABWHrtuJ73Sj9kSfZcbt7XHleX/tbf4/92tysDxAqm90bdHaSH7X8puW&#10;+df+uf8AtUAb9FFFABRRRQAUUUUAFYej2/larrEn2XyfNlU7/P3+Z8v93+CtysHRI0XVtZ2x2iO0&#10;y7jbtl2+X/lp70Ab1FFFABRRRQAUUUUAY/ieLz9CvIvs6XW5ceQ8/kh/m/v/AMNacC7YEXG35ayf&#10;Fio/h67V47WRNq/JenbD97+KtSD/AFCf7i/doAnooooAKKKKACiiigDDSD/irHm+yoP9EVftHn/N&#10;977vl/8As1fJ/wDwVL8bT+Ef2ZruK38ndqN0sPmS/eTCk/LX1bGi/wDCYTHy7Td9kX5w3+kfe/8A&#10;Qa/Nf/gsF4pk1bWvA/gyCCRmZvOkw331duw9ttceKcVTtLq0v8/wufScP0qk8cqlJXlCMpL1StHz&#10;+Jx/yPZf+CVHw6/4RX4DPrNxZJDc6pLhJlbO+Nf/ALKvuKvIf2WvAKfDn4D+EdF8n7NKtms8se7d&#10;8z/Mefyr16qwseWjG/XX79TLPq8a+ZVnB3jF8q9ILlX4IKKKK6jwDn/GXim28FeF9R1q8IW3s4Wl&#10;P9BX50/sbJffEP8Ab88deKtSknlez0Yyqf4EaWRfk/75r6S/bk8brofg7TdH+0+Sl07XFyvrEnvX&#10;hP8AwSn0Ftf1v4m/EOaR0TVriO3soHfd+4H8X/jvFfYwwiwuS/WNeeo29OkI3jr5OUrP5Hw88W8V&#10;nv1bTkpRSd+s5NP71GLf3n6NUUUV8cfcBRRRQAUUUUAFFFFAGPP4m0q31+DQpdRtk1ieBrmKxd1E&#10;rxK2DIF/uivjzxv+xt8bbz9ojxJ8UfBfxp07wncamPs8Vqmgo+LZfuRyr9yVh/fYZr3z49fszeE/&#10;2g7Kwk1mTUtG8QaZuOl+I9DumtdQ08t97ypB69wc140vhD9r74Rn7LoHizwn8YNPl+RH8U2n9n3F&#10;kq/d+eFh5pI6s3egB0fwF/a2WRCf2ldIdf8AsULavqZtdsdJudJ0nUtTtU1e9XbDA7qj3LouXKJ+&#10;tfK8lr+2f8QxHpN7c+APhbAfnfXtHjk1G4+X+DypmKc+teifBH9kXRfhZ4pfxprviHWfiD8QZImi&#10;/wCEi1+6aV7dX++lvF9yJD7CgD6AooooAKKKKACiiigDxT9qj/kVfA//AGPXh/8A9L469rrxT9qj&#10;/kVfA/8A2PXh/wD9L469roAKKKKACiiigAooooAKKKKACiiigAooooAKKKKACiiigAooooAKKKKA&#10;CiiigAooooAKKKKACiiigAooooAKKKKACiiigAooooAKKKKACiiigAooooAKKKKACiiigAoorxX9&#10;rXV77QvgfrV5pt7Pp94k1uEntZGidczL/EK7cFhnjcVSwsXZzko37XdjjxmJWDw1TENX5E3b0Vz2&#10;qvzi/wCC18Ek/wAGPAMiRu0cWvvvcL8qZt2xmvNP+Fq+N/8Aob9e/wDBlN/8VWF431vWPiV4ZuPD&#10;vifXNW1rRZ3V5bK71CR0dkbK/wAXY1+qT8N8WotxxEW/Rr/P8j83jx/hW1zUJJeqf9fefo3+xZ/y&#10;aV8Iv+xYsP8A0Ste1V+Q+g+NvEnhXRLHRtH8Sazp2l2ES29paQahMEhjH3VX5q0P+Fq+N/8Aob9e&#10;/wDBlN/8VTj4bYtpOWIj9zE+P8Mm7UJW9Ud//wAFT/8Ako/gr/sEy/8Ao+viCvf/ANpTV9Q1zwV8&#10;L73Ur6e/vXsb5XnupGld8XbdzXgFfzJxDhXgs1xGFk7uEnG/e2h/o14dYlYzhTAYlK3PC9u12woo&#10;or50/Rgr9wP2dv8Akg/w9/7AFl/6JWvw/r9wP2dv+SD/AA9/7AFl/wCiVr6fIv4lT0/U/C/Ff/cc&#10;L/jf5HpFFFFfaH80BRRRQAUUUUAFFFFABRRRQAUUUUAFFFFABRRRQAUUUUAFFFFABXif7Y3/ACb1&#10;r/8A1/6T/wCnO1r2yvE/2xv+Tetf/wCv/Sf/AE52tAHtlFFFABRXF/Fe91nTfh9rN54fm8jVYIfN&#10;ifZu6fe+U+1cF4H/AGlfDFx4AtL7W9YgTWYoWFxaP8kryr/dX3rya+aYbDYj6vXlyvl5rvRPyT7+&#10;R6tDLMTisP8AWKEeZc3K0tWvNrt5kX7K7bdB8Vt/1GZ//Qmpmn+DfGXxX1LU9R8SazrHg6wguGi0&#10;7TtOk+zv5X992/izTP2aWvLT4aa/rf2Rx9qvLi8toX/jXkj865z4c6VcfGbTbrX9d+IGq6Vf/aWi&#10;+w6berbpAo6Ltr46jJTwWDoOLk5KT5eblTS6t+V9Eu9+h9hiIyjjcZiFKMVFxXNy8zTfRLbW1m32&#10;stzU8Fatr3w7+NkXgu48QXHiPQ9Qhaa3e+fzZoW25wz/APAaX4heKbjxT8YT4MvvE8/g7RYIVmSS&#10;0fyZryVv4VeuL8KQeE9P/aS8PW3hV/OsooZFmuvMaXzp9rbzuNeneM9Q8FeN/iQ/g7xl4fjt7uJF&#10;lsr2ebZ9qX+6rLgj6Zrnw051sJOiqiSVayTlJxasnyc61trppZm+IhChjIVnTbbo3bUYqSd2ufke&#10;l1bXqvIfovgTxh4J8SabceHfFFx4n8PzNs1GDWLlZXT/AGkf+lY/7QPiHxJpXxD8C23hu8kgubrz&#10;EEBkPkuxZRudR97Fch428JQfA260e78EeKr5r26vcLobzCWKZW/2B/Wun+OniWLwx8U/hnrGpYhh&#10;t1ka4/2M7d35VdeqqeDrYd3puM6d7S5lFOS+GW+2rT2fqTQoOpjKNdNVVKFS14crk1F/FHZ66JrR&#10;7F7xN8JfFfhbQ5vEekeOdYvtetFa6ltbubfaTfxOoj7e1em/C3xsnxD8Eadrfl+TLMm2aM/wSD7w&#10;rO+IvxJ0DQvAl7qEmpQTJc27JbxwurvMzr8qqKofs5+G7vwz8KdNhvo3huLl5Lt4X+8m9s7a+gws&#10;KeFzJUMI7wcLyV3JJ3XK9W9Wr+tj53E1J4nLXWxatNTtF8qi2rPmWiWi09LnqVFFFfWHy4UUUUAF&#10;FFFABRRRQAUUUUAFFFFABRRRQAUUUUAFFFFABRRRQAUUUUAFFFFABRRRQAUUUUAfmZ+1t/ycD4q/&#10;34P/AERHXj9ewftbf8nA+Kv9+D/0RHXj9f2PkX/Iqwv/AF7h/wCko/lLOf8AkZYn/HP/ANKYUkn3&#10;HpaST7j17iPIW5+tvw5/5J74W/7Blr/6JWunrmPhz/yT3wt/2DLX/wBErXT1/EuK/j1PV/mz+u8L&#10;/Ap+i/I+Z/iX/wAngeAf+vRf/a1fTFfM/wAS/wDk8DwD/wBei/8AtavpiuY6QooooAKKKKAMzXob&#10;K40a+j1G1S9sDC3nwPH5quv8S7O9fBXxm/4KD/Anw/pPhfw94X0nw7rumrrK22o6XqOj7ItPg3fv&#10;ZUi2hVcGvuT4g+NLP4deCtZ8TahBdXNlpds1zLDZx+bK6r/cXua+MPjT4t/Z+8b/AAX8E/FvxB8N&#10;9VTTbrXPtMMGnaHGl7NOjMrfaFC/Mh2/xdaANH/hsj9jL/nj4Y/8JyP/AON1a/Zk/aT8K/F79prx&#10;D4d+GHg3QLbwFp2jLK/iPTtI+yXLzll/ds4x8lcEP26v2am/5ojff+EfB/8AE17n+yz+1L8MPi94&#10;n1Lw14C8Dal4Rlht/tcrz6IljDIobb/B3oA+oqKKKACiiigArh/hV/x467/2F7j/ANlruK4f4Vf8&#10;eOu/9he4/wDZaAO4ooooAKKKKACiiigDF8VTfZ9CuZPPS2xt/eSQ+ao+b+73rUt23QIfvZRazfE0&#10;zQaLdSJNPCy7fntY/NlHzdlrTgO6BOv3f4qAJaKKKACiiigAooooAwLmVV8U2Ue+1DvbyfI6f6R/&#10;wF/7tb9Yd1cbfFFjCLjbut5G8jyfv/7W/wDhrcoAKKKKACiiigAqGf8A495P93+KpqimbbC7fd+W&#10;gDL8LSJLoFo0clrMhT79omyL/gK1s1keF7g3Wg2kjXButyf65oPJ3/8AAO1a9ABRRRQAUUUUAFYO&#10;vTJHe6OGntIy1x8ouo9zvx/B6NW9WJrlx5F7pK/aPJ33G3Z5O/zP9n/Z+tAG3RRRQAUUUUAFFFFA&#10;BWFokqNqusqs1rIyzLvSBNrp8v8AGf4jW7WJo1w0uq6wpn87y5VGzydmz5fX+KgDbooooAKKKKAC&#10;iiigDF8VOsWg3bSSWsKbV+e7TfEPm/iWtWD/AFCdPu/w1leKJvsug3cizm02qv75IPO2fN/c71qw&#10;HdAnO75etAEtFFFABRRRQAUUUUAYKSr/AMJY8e+13/ZF+QR/6R97+/8A3a/JX9py/b48f8FEdG8N&#10;QJc6na2FxHbJF93Kr/rEX2+/X6qeKfEI8OHXL6Wd/Ks9Ma5MCQ9Mbvm3/wBK/KH9he2f4u/t0ax4&#10;lurq6uPsssl2Hdfm9txry8a+Zxpd/wBbL9Wff8MQdCnVx38rVtvsqVV+f/LuK0aep+wenadBpdjb&#10;2lsojt7eNY4kH8KqMCr9FFepsfAttu7CiikJ2igR+Y3/AAU48Y3niD4l+H/h9pt8BcajEsLiH78M&#10;B5m3fXivpb9gfwppnhn4V3Uenw7BHcC2z/soo2/zr4V8ZXlx8Xf28fG19aoY7iy26XDa/fV3Lbdw&#10;r9UPg58O4fhj4D07RV2PdIu+5mX+OU/eNfouYVKeGyRU5v35NRS/uw1l987vzdux+Y5bRq189lUg&#10;r04pzk/71T4fuhZLsr9zvqKKK/Oj9OCiiigAooooAKKKKACiivlXx38Hfj54I8da54u+FPxJtdc0&#10;y/u2vn8C+MYPNtPMfh1iukxJEi/eVBQB9VUV8cWX/BQe2+HGs2Hhz48+CtR+Fuu3beVb3vmLdafc&#10;4O15VccpHn13V9OeAfih4U+KeiJq3hHxBY+INObpPYzK4oA6uiivGP2hP2kNK+AumWFsulX/AIo8&#10;Y6zui0bw7pULPNdS/wC1/cTPVzQB7PRXzn+wl8WfFfxs+AcPijxtcJJ4gm1a/glSONYhCqTkLFgf&#10;3fu17b428UQ+CvCGs+ILi3muoNMtJLt4IE3O4Rd2FHrQBv0V8DaO37W3xV+Hv/C3dK+IOj+Ebe5h&#10;bVLH4fvo0bo8CcrHLcP+8VmA5r6e/Zd+Nb/tAfA/w340ubH+y72/hZLq1T7qTo2x9h/u7hxQBn/t&#10;Uf8AIq+B/wDsevD/AP6Xx17XXif7VP8AyK3gn/sefD//AKXx17ZQAUUUUAFFFFABRRRQAUUUUAFF&#10;FFABRRRQAUUUUAFFFFABRRRQAUUUUAFFFFABRRRQAUUUUAFFFFABRRRQAUUUUAFFFFABRRRQAUUU&#10;UAFFFFABRRRQAUUUUAFFFFABXhn7Zn/Jv+vf9d7b/wBHJXudeGftmf8AJv8Ar3/Xe2/9HJXvZB/y&#10;N8J/18j+aPEzv/kWYn/BL8j836KKK/sU/lUKKKKAGftBf8iB8K/+vTUf/Stq8Nr3L9oL/kQPhX/1&#10;6aj/AOlbV4bX+efGX/JQ47/r5P8ANn+vfhX/AMkTlf8A16j+oUUUV8afqoV+4H7O3/JB/h7/ANgC&#10;y/8ARK1+H9fuB+zt/wAkH+Hv/YAsv/RK19PkX8Sp6fqfhfiv/uOF/wAb/I9Iooor7Q/mgKKKKACi&#10;iigAooooAKKKKACiis/WNMGr6VfWLSSQrdRPCZIG2um5cZB9aAPDfi/+278L/hBrjaDdand+I/Eq&#10;PsfRvDlq17cQv/CJdnEeenNcEP2zvi+/zR/speN3Vvu79RhT/wBkr1fwv8O/hV+x18NtS1SzsbLw&#10;zo+nW5l1LWrgB7u577ppj88rE9vU8VxnxH/bj8NeFPhx4D8S+GPDmseMtV8c3DQ6B4djT7Ld3W1s&#10;OxDA7APpzQA34eft+/DrxLrKeHfF1vqnww8VB/Jl03xVB9nTz93+qSf7jn8q+l45EuI0kjfejfMr&#10;rXgfw48ceAv21Ph/quneKfBUaXul3Mmn6z4W8RW6vcabP7NjuOjpivVvhr8PNM+FngfSfCmjNcvp&#10;Olo0Nr9rmaaVI9zEKXPJxu2j2oA6yiiigAooooAK8T/bG/5N61//AK/9J/8ATna17ZXif7Y3/JvW&#10;v/8AX/pP/pztaAPbKKKKAGMqyJtb5lavNr39nzwBqGrPqU3hyD7Wz+a4R3RS3rsBxXplFctfC0MU&#10;kq8FK210n+Z00MViMK26FRxb3s2vyKdnZwWFslvbxRwwRjakaLtVR9K8/wBY/Z78Aa9qc19eeH4n&#10;upG3OY5JIlP/AAFGAr0yilWwlDExUa1OMku6T/MKGKxGFk5UKkot7tNr8jjX+FPhdtR0m+TRYILr&#10;Sj/ojw/u9n/fPX8ateMvh7oHj60SDXNMg1BV+475V0/3XHIrqKKPqeH5ZQ9mrS3VlZ+o1isQpxqe&#10;0fNHZ3d110OB8J/BXwb4JuzeaPocFtdHpM5aVk/3S2cVwfxmhgu/jf8ADK3uI0mil+0K8cg3K6/L&#10;/DXvVZl1pFje3kF1PZQTXUGfJmkiVnT/AHT2rz8VllKph1hqEVBc0XZLT3ZKT0Xex34bM6tLEvE1&#10;5Ob5ZR1eusXHd9rnFaX8A/AWiaymrWegQJeIzOhd2dEZu+wtivSKKK9KhhqGFTjQgop9kl+R59fE&#10;18U1KvNya01bf5hRRRXScwUUUUAFFFFABRRRQAUUUUAFFFFABRRRQAUUUUAFFFFABRRRQAUUUUAF&#10;FFFABRRRQAUUUUAfmZ+1t/ycD4q/34P/AERHXj9ewftbf8nA+Kv9+D/0RHXj9f2PkX/Iqwv/AF7h&#10;/wCko/lLOf8AkZYn/HP/ANKYUkn3HpaST7j17iPIW5+tvw5/5J74W/7Blr/6JWunrmPhz/yT3wt/&#10;2DLX/wBErXT1/EuK/j1PV/mz+u8L/Ap+i/I+Z/iX/wAngeAf+vRf/a1fTFfM/wAS/wDk8DwD/wBe&#10;i/8AtavpiuY6QooooAKKKKAGMiumG+Za8g/aY+PXh/8AZr+GMniTVtPk1VnuEtNP0m1jXfeXL/cR&#10;eOPrXsVfI3/BQzw1rb+Ffh7470fR5/EUHgfxJDq2o6Vapvea26OwXvtoAi+PP7X2q/Cz4a/DqTTP&#10;h2bn4neONqWXhW7+/bP/ABeZjn+Kt79ln9p7XPiZ4v8AEHw++IvgmPwD8SdEiW7lsITuhubZ/uvG&#10;3t35rwv4WeM5f2vv23IPizb6Fqth8NfAOhtDaT6rbNE73jbm3Knr8zf98V1P7OPie7/aY/bZ8R/G&#10;PR9H1HSfA2ieH/8AhG7S61GDyWv5TJvZgvtQB910UUUAFFFFABXD/Cr/AI8dd/7C9x/7LXcVw/wq&#10;/wCPHXf+wvcf+y0AdxRRRQAUUUUAFFFFAGR4mDNot0E+1M+F/wCPL/W/e/hrRt/9Qn3/ALv8f3qz&#10;fE8RuNEu4xBJc5C4jhn8pm+b+/2rSg/1Cfw/LQBNRRRQAUUUUAFFFFAGLcO3/CS2q773Z5DfJGn+&#10;j/8AAm/velbVYl1GzeJbSTZdbFgk+dH/AHP4r/erboAKKKKACiiigAqKf/Ut977v8HWpain/ANQ/&#10;X7v8NAGf4aZpNEtWZ7p32ffvk2S/8CFatZHhmN49DtEeO6hZU+5dyb5f+BGtegAooooAKKKKACsX&#10;WndLvStsl6ga4+YWke5G/wCuvotbVYmuRvLe6Uyx3bhbj5jbSbVX/f8AVaANuiiigAooooAKKKKA&#10;CsXSHdtR1VWkunVJl2CePaifL/yz9RW1WNpCOup6qzR3SK8y7Xnfcj/L/B6CgDZooooAKKKKACii&#10;igDJ8SSNFol2yPdRvt4eyTfMOf4RWjB/qV+993+PrWZ4njaXRLtUjuZnZV+S0fZL97+E1pxf6hP9&#10;3+KgCWiiigAooooAKKKKAPlT9vv4hf8ACBfBPxAQ97/xMII7dVT5Il+bJZe7HpkV87f8Ee/B6vpf&#10;jPxfJPuurt1hK7fmKM27n/vmqX/BXb4h29zb6T4Ys77zLlNqzWke7cjv6/8AAa+mv+Cdngf/AIQz&#10;9mzRi6w+bfs1xvVfmdPurv8ApivFv7TGXvs//SV/8lL8D9Pa+o8NcklZyV+vxVZaPX/p1S0t0luf&#10;U9FFFe0fmAVy3xH8Qp4W8BeINYkTelnYzTMvrtU11NfI3/BSj4rr8PP2eNW0+N3hu9WRoVeP+Ff/&#10;AK9duCo+3xEI9N36LV/gjzswrexw05Ld6L1ei/Fngf8AwSv8CQ+Odc8a/ETUYXvIptRkexedPuOW&#10;7/RelfprXy3/AME5vALeBP2XvDQmhCXV+n2t3/vqfumvqSurNK06uIcZP4Ul8+vV/auc2U0IUsO5&#10;wXxtv5bR6L7KQUUUV5B7QUUUUAFFFFABRRRQAV8d654V+Mv7RnxG8aafpvxt0rwb4F0nU5NGuNH8&#10;I2izah5G35vNuJOYLj/c+7Xufx58CePvHvhe1tPh58Qn+HWtRXAle+/s6O+WaPujJJ/SvjX4Nfsr&#10;/tR6Z4k+JEkPxtfwa91r0kst9P4atpl1ltv/AB9oCfkU/wB2gD2Ff2Q/gJ8ArK38a/Eq+uPFV7Zz&#10;fZ/+En8f6jJfORL8kULxt+6YD7q/JXWeHf2RtD8EftH6d8UvAN1a+EdEn06W31bw9pcDJb6lK/8A&#10;qpdqt5abf9lK8n8X/sP/ABw+LlhaeH/iX+0Knizwab2G4vtIh8NQWj3Ko27b5qNla+3LO0jsLSC2&#10;hGI4kWNR/srQBarPurG2aWW88iP7UsTRecU+bb1259K0KimiEsbp/eXbQB8sf8E1P+TaX/7GLVf/&#10;AEpavqyvIf2YPgbP+z38MD4UuNXTW5Dqd5qH2pIPKH76Vn27cnpmqjfC/wCJ1z4S+Jml33xNS6vt&#10;fmm/4R69GlpF/YcDrtWP5CPNI/vGgDy/42/GnxD8dtb1b4M/BbM2osfsniTxp96x0OBv9bGjf8tb&#10;jHG0fdzXtHh74HweBvgxpXw98H+IdS8LW2mW8dvBqtikD3Y2tudj5qOmX7/L3r5b+HH7EP7Q3wi8&#10;KweG/CP7SNnoujxO8qQR+E4H+Z2yzF3JZifc19ffCHw14s8JeBLDTPG/itPGviKIt9o1lLJLTzvm&#10;+X90nAxQB4B8bvhZ4l8J2vgG/wBT+KnifxVaJ440EPp2pQWCQvm9jHLRW6Px1619bV4n+1T/AMit&#10;4J/7Hnw//wCl8de2UAFFFfAX7bXxK/a2sfiVd6H8HvDF1B4QsUhuI9e02yjllut0P72N2mLJtV8/&#10;dQHjrQB9+0V+Gfwu/bB/bM+Neo3+neB/EWq+I7ywiEt1BY6VZb4VLbQxzF61+mn7Cnib43+IPhrq&#10;sXxz0m40/wARWeoFLW6u4I4pbqBl3FmWP5OGyvAFAH0xRRRQAUUUUAFFFFABRRRQAUUUUAFFFFAB&#10;RRRQAUUUUAFFFFABRRRQAUUUUAFFFFABRRRQAUUUUAFFFFABRRRQAUUUUAFFFFABRRRQAUUUUAFF&#10;FFABXhn7Zn/Jv+vf9d7b/wBHJXudeGftmf8AJv8Ar3/Xe2/9HJXvZB/yN8J/18j+aPEzv/kWYn/B&#10;L8j836KKK/sU/lUKKKKAGftBf8iB8K/+vTUf/Stq8Nr3L9oL/kQPhX/16aj/AOlbV4bX+efGX/JQ&#10;47/r5P8ANn+vfhX/AMkTlf8A16j+oUUUV8afqoV+4H7O3/JB/h7/ANgCy/8ARK1+H9fuB+zt/wAk&#10;H+Hv/YAsv/RK19PkX8Sp6fqfhfiv/uOF/wAb/I9Iooor7Q/mgKKKKACiiigAooooAKKKKACiis/V&#10;orq70q7htLj7FeSwskU+zf5LleGx3waAPmP/AIKO6ddXnwAsbtbWe+0bS/EenX2s2sCb99ikv73c&#10;P7g4zXk2g+PPDH7SP7dmmeLfDt/BqXww+F/hiSb+1YVZLSG6f+58o6J/6BXqmq+Of2mvhnBqMfiP&#10;4c+GfjBoCRR2kT+GblrG+ucr88ksM3mJtPdVqr4J/a++CfgVNR8La94NuvgzMkStqenat4eW0svN&#10;dfmjLwgxv8v/AH0KAIP2MNVPxO+Nnxz+KmkQTx+CvEN9Z2mlXVxGY/tv2eLY86D+4exr7CrlPh94&#10;n8JeJfDtjL4N1HSr3RlhVrePR5IzCkZ+7hU+79K6ugAooooAKKKKACvE/wBsb/k3rX/+v/Sf/Tna&#10;17ZXif7Y3/JvWv8A/X/pP/pztaAPbKKKKACiiigAooooAKKKKACiiigAooooAKKKKACiiigAoooo&#10;AKKKKACiiigAooooAKKKKACiiigAooooAKKKKACiiigAooooAKKKKACiiigD8zP2tv8Ak4HxV/vw&#10;f+iI68fr2D9rb/k4HxV/vwf+iI68fr+x8i/5FWF/69w/9JR/KWc/8jLE/wCOf/pTCkk+49LSSfce&#10;vcR5C3P1t+HP/JPfC3/YMtf/AEStdPXMfDn/AJJ74W/7Blr/AOiVrp6/iXFfx6nq/wA2f13hf4FP&#10;0X5HzP8AEv8A5PA8A/8AXov/ALWr6Yr5n+Jf/J4HgH/r0X/2tX0xXMdIUUUUAFFFFABXkH7Tf7Qm&#10;lfs3fDCfxRqFpNq15LMtjp2lwffvLl/uR/416/XyJ/wUV8Pa0ngrwJ4/0jSpNei8B+IodZvtKhTe&#10;81t9122/7NAHn+nar+3V4oso9a03w/4A8L6fcL5sWgXXyzRq38L9fm/GvXf2Rf2ldU+JGp+Ivh14&#10;78Jw+BfiT4Z2td6XbR7Le5if7s8Psf61Y8P/APBRT9n7XvD1vqkvxE03S3kj3vY329LiJv7rJt61&#10;5T+zj4t/4af/AG1PE/xl8NaddWvgHRNAXw3a6hdReX/ac5l3s6/7tAH3ZRRRQAUUUUAFcP8ACr/j&#10;x13/ALC9x/7LXcVxHws/48Nd/wCwvcf+y0AdvRRRQAUUUUAFFFFAGL4qhWfQrqNoYJ1bbmOebykP&#10;zd2rUtxthj/3VrM8VlF0G6Mn2Tb8v/H9/qfvfxVpW/8AqE+590fc+7+FAE9FFFABRRRQAUUUUAYd&#10;zBu8S2M32TftgkXz/P27P9nZ3+tblYN1GreLLGTZablgk+d3/wBI/wCAr/dreoAKKKKACiiigAqK&#10;b5oX/i+Wpahn/wCPeT/d/ioAzvDEP2fQbSMW/wBlCp/qfP8AO2f8D/irXrG8KRrF4dslVLWNdn3L&#10;R98X/ATWzQAUUUUAFFFFABWJrkHm3ulN9l8/Zcbt/wBo8ry/9rb/AB/7tbdYWvRLJfaOWjtX23PW&#10;eTay8fwepoA3aKKKACiiigAooooAKxNJt/K1TVWFr5G+Vfn8/fv+X+7/AAVt1haJEi6vrLJHapum&#10;Xc8D7nf5f4/7poA3aKKKACiiigAooooAyPE8P2jRbuP7P9r3Kv7jzvJ3/N/f7VpQf6hONvy/lWV4&#10;qjWTQbtWS1kXavyXb7IvvfxNWrB/qE6fd/hoAlooooAKKKKACsjxBr1r4b0S+1S9cRWdnE0srt2U&#10;Ctevmr9vHxz/AMIf8B7+2jmaGbV5ltDhN26P7z/TtXNiayoUZ1X0R7WS5dLN8yw+ATt7SSXor6v5&#10;K7PzM+N/iiT45/Fqw23cjyX+vSXf2FLVv3KttEbeb/7JX7OfDXw1H4P8BaFosewfYrSOL5U2jO30&#10;r8mf2BvC118Tvi3p2oSTak+nW+syXaRrCv2eNYl67/7xr9kq8zLacleU90kvm/el+LPuONcXSnyU&#10;cOrQnKU0tPgj+6p/+Swcr9eYKKKK9w/LQr8nP+CiPxDl+KXxl0XwHpoMhlu47fy0TdviRsvke7V+&#10;pHinVBoXhnVL/wCT/RreSX5ztXha/Iz9mnRZfjd+1neeJ7uDztNt737DbpD833W3u4Psa+x4fpRc&#10;atV9dPSPxTf/AICrf9vHw/Edd81Kiunvf9vNqNNf+BO//bp+sHw08OQeFPh7oGkW6PFFaWUaCNz8&#10;y/KOtddTVXauKdXyVSo6s5VJbtt/efZUaUaFONKO0Ul9wUUUVmbBRRRQAUUUUAFFFFAHm3jX4MQe&#10;Nvib4P8AGcnijxHpcvhzzdmladfeVZXu/wD5+IsfPjtXz38V/wBlHwT4n+M7Rap8e/iF4b8S+Kri&#10;a7svDum+JfJThd8iwRbPlQLX2bXxh+zZoOh6t+2X8e9Z8VxwzfEGw1SO20b7c/72HSmiyjW6n+E9&#10;2WgDno/2Lvh+vxF/4Qn/AIaQ+KP/AAl8Vut82jv4s/0jyC3ytt2V9zWVr9ktIIPMeTy0VfMf7zY9&#10;a+Pf+Cj/AIe8MaR8OtJ8cW6Q6f8AFHTtWsv+Eav7Q+VezTmZR5XHzOm08r7V9faU8z6VaSXWBcNC&#10;jS/723mgC9RRRQAUUUUAFFFFAHin7VH/ACKvgf8A7Hrw/wD+l8de114p+1R/yKvgf/sevD//AKXx&#10;17JcNthkZfvKrYoEyeqOs/8AILvv+veT/wBBr82Zf2r/AIrLPIq+K32q7f8ALrB/8RTP+GsPiq3X&#10;xZI//brB/wDEV+rLw5zR6+1p/fL/AORPzX/X3Lv+fc/uj/8AJHnf/BFH/ksXxR/7BMP/AKUV+vdf&#10;jh8K77V/gv478VeLvCOsTaXq3iPd9tSO1h8rmTzNqJswg3f3a9Z/4ax+K/8A0N0n/gLB/wDEVlT8&#10;O81mrynBfN/pE0nx3lkXZQm/kv1aP02or4h/Ze+PXjzx/wDF6x0jxB4hfUdNktLiR4DBGnzKvB+V&#10;Qa+3q+LznJ6+R4lYXESTbSfu3tq2uqXY+tynNaOcYd4ijFpJ218revcKKKK8I9oKKKKACiiigAoo&#10;ooAKKKKACiiigAooooAKKKKACiiigAooooAKKKKACiiigAooooAKKKKACiiigAoorB1Xxt4e0K6+&#10;zalrum6dd7d/kXd5HE+31wTQBvUVy/8Aws3wf/0Nuh/+DGH/AOKrpUdZYwyncpoAfRRRQAUUUUAF&#10;FFFABXhn7Zn/ACb/AK9/13tv/RyV7nXhn7Zn/Jv+vf8AXe2/9HJXvZB/yN8J/wBfI/mjxM7/AORZ&#10;if8ABL8j836KKK/sU/lUKKKKAGftBf8AIgfCv/r01H/0ravDa9y/aC/5ED4V/wDXpqP/AKVtXhtf&#10;558Zf8lDjv8Ar5P82f69+Ff/ACROV/8AXqP6hRRRXxp+qhX7gfs7f8kH+Hv/AGALL/0Stfh/X7gf&#10;s7f8kH+Hv/YAsv8A0StfT5F/Eqen6n4X4r/7jhf8b/I9Iooor7Q/mgKKKKACiiigAooooAKKKKAC&#10;iiigDzL9oL47eH/2dfhnfeM/EfnSWdu6xRWtrzLczv8AciX3NfOl1+1l8VfHnhyOO+/Y/wBe1vRb&#10;+JZfs97qlvLFMp5Xcjw/zFeif8FAPBekeL/2ctWudW1y08Pf2Fdwa3a3d9/qXngbckLd/wB5935a&#10;848Gf8FRvAuo+FNKutY8C+O7LUpbeNriCw0Fri3Rtv8ABJuG5fSgDu/2RrGKTxN421l/2e5vghf3&#10;6WwuJmuo3i1Lb5mAkUYCJs/2Rzvr6grxr4BftQeGf2iZNZj8O6N4l0ptLEbTf2/pbWW/fu27Msd3&#10;3ea9loAKKyPE/ibTPBvh++1rWbuGw0yxiae4uJn2rGq85NYfwk+KGh/Gf4eaN4z8OGd9E1ZGmtnu&#10;YfKcqGZPmX/gJoA7OiqWoahbaRYT3t5OlraQI0000h2oijlmNfLT/wDBTL4Lpr32IyeIDpH2j7P/&#10;AMJN/ZDf2V/v+fu+574oA+sq8T/bG/5N61//AK/9J/8ATna16/p2o2us6fb31jcJdWdzGs0M0Z3I&#10;6tyrCvIP2xv+Tetf/wCv/Sf/AE52tAHtlFFFABRRRQAUUUUAFFFFABRRRQAUUUUAFFFFABRRRQAU&#10;UUUAFFFFABRRRQAUUUUAFFFFABRRRQAUUUUAFFFFABRRRQAUUUUAFFFFABRRRQB+Zn7W3/JwPir/&#10;AH4P/REdeP17B+1t/wAnA+Kv9+D/ANER14/X9j5F/wAirC/9e4f+ko/lLOf+Rlif8c//AEphSSfc&#10;elpJPuPXuI8hbn62/Dn/AJJ74W/7Blr/AOiVrp65j4c/8k98Lf8AYMtf/RK109fxLiv49T1f5s/r&#10;vC/wKfovyPmf4l/8ngeAf+vRf/a1fTFfM/xL/wCTwPAP/Xov/tavpiuY6QooooAKKKKACvOfjr8b&#10;PC3wC+HWo+LfF0zppsW2FLaNN0tzK/3YkX+JjXo1fHP/AAUiFnoPg34deONS+yXuj+EvE8Gp32jX&#10;Uiq1/F0bywfvOn3sUAfP+oeIde8faqPFml/sM2l9olx+9Sefy4riZf72zaP/AECvsL9kr9pDwb8b&#10;NA1PQtE8OyeBNf8ADrLBqXhG5hWGSzz0ZVAG5D/exVjw5+3T8CvEugJq9v8AEjRbWBk3NDdz+TNF&#10;/ssh718s+Af2nvhN4n/br8V/E+Hxlo3hrwlY+H49Daa+k8ltZufM3eei/wASovy7jQB+kVFcf8OP&#10;it4S+L2iTav4L8QWPiPTYpWt3urGTeiyD+GuwoAKKKKACvJ/AnhSTVk8QTrrWo2Svq0/7i1kVFT7&#10;v+zXrFcP8Kv+PHXf+wvcf+y0AdZp1obCyjgaeS5KjHmTcs1XKKKACiiigAooooAxPFEqW+hXUjTx&#10;2q/L+8ng81U+b+53rVg/1Ef8XyLWb4mnaDRLmRJ5rV12/vII/NdPm7LWlbtugjPqi0ATUUUUAFFF&#10;FABRRRQBhXMi/wDCVWSb7Xf5EnyOv+kf8Bb+7W7WHcz7fE9hCbrZvt5D9n8j7/8Atb+30rcoAKKK&#10;KACiiigAqGf/AI95P93+KpqhnbbA/wDD8tAGb4WkWTQLRo5LSRdn37FNkX/AVrYrH8LTfaNBtJPt&#10;H2vcn+v8jyd//AO1bFABRRRQAUUUUAFYWuyrHe6UHktIy1xhRdJvZv8Ac9GrdrC1248q90lftXkb&#10;7jbs8jzfM/2c/wAP1oA3aKKKACiiigAooooAKwtFlRtU1hVktHZZl3JAm10+X/lof4jW7WHo83m6&#10;rrCi687bKvyeRs8v5em7+OgDcooooAKKKKACiiigDF8Vuseg3bSPaxqFX575N8P3v4lrVg/1CdPu&#10;/wANZfimb7PoV5J9o+ybVX9/5PnbPm/ud61IP9QnO75fzoAlooooAKKKKACvzD/4K9fE6S2/4R/w&#10;laPMk5h34R8K7StgfiNv61+nlfh7+174rm+Jv7YF9beW6pYXDHyf9avy/IleTmNRQpxT2vd+kdfz&#10;sfofBeDlicZUlB2ly8kX2lVap3+UXOXyPrX/AIJa+A4tG0jU75kuI2tYVt4iZP3TMfv/ACf3vev0&#10;Nrxb9mvwGvwz8B6F4fN1vuP7PW7uIPJ/jds7t/8A7LXtNb4GlKlh4qfxPV+r1PH4px1LH5xXnhv4&#10;UXyQ/wAMVyr77X+YUUUV3nyh85/t8ePD4B/Za8a38cLzS3Fv9kUxvtZGfgN+leMf8Eu/hLD4d+HU&#10;fiOW3dJpYVRXkXG+R/mlb+VZH/BVnxDPq9l8N/h5Ck3/ABPtWV3mgf8AhVvulO9fbHwr8F2nw++H&#10;+iaFaYaO1t0Tf/fbbya+lhW+qZa4L4qmnon8X3qMV6M+UnQ+u5nGT+Gm7/NK0fucpP1R2VFFFfNH&#10;1YUUUUAFFFFABRRRQAUUUUAFfE/7d1t8BLfX9Hu/GeoeI9J+JnlbbGb4fO4137N3yE+XZ/v/AIV9&#10;sV8c/syR6RcftgftBzeJfIf4gRapCmmfav8Aj4TSfK+Tyd38HrtoA8m/ZQt/2ctV+MOmyXWu/ELW&#10;vHcA/wCJDB8WZG3o38TWin5N31/Cv0fr4+/4KU2/hwfB7SruSO1HxDi1mw/4RJxt+2/bPtMfyxd8&#10;Y69q+tNK8/8Asu0+1/8AH15S+b/v7eaALtFFFABRRRQAUUUUAeKftUf8ir4H/wCx68P/APpfHXsd&#10;3/x6zf7hrxz9qj/kVfA//Y9eH/8A0vjr2O7/AOPWb/cNNbol7M/Hif8A4+Z/99v/AEKo6kuP9fP/&#10;AL7f+hVHX9vx2R/H0t2FFFFWSe8fsU/8l907/ryuv/Qa/Ruvzk/Yp/5L7p3/AF5XX/oNfo3X81eI&#10;f/I4j/17j+cj+geBf+RU/wDG/wAohRRRX5ifogUUUUAFFFFABRRRQAUUUUAFFFFABRRRQAUUUUAF&#10;FFFABRRRQAUUUUAFFFFABRRRQAUUUUAFU768t7CB57mZLeFB80kz7VFXK8a/a6/5N68W/wC5B/6P&#10;jruwOF+u4ulhm7c8lG/a7SOPG4j6phqmISvyRbt6K56V/wAJdoP/AEGtO/8AAuP/ABr8iv2pv+Cc&#10;+v6d4W8YfEkfF6H4havZo12mlyR7rhrbzckLK9w/EaMzY2/wcVFtWkkihlR0dEdW+VkdK/aH4Z00&#10;tMU7/wCH/wC2PyVeIM764ZW/xf8A2p59+yz/AME7rf8AaV+FMfjOT4n6d4Rdr6az/s66sfOf5Nvz&#10;bvOTru9K/YL4JafY/Cz4T+FfCOp+NLLxHf6RYx2kuqTXSq1yy/xYZ2P6mvy6tdNtNOi8m1tIbWP7&#10;2yJFRf0qXatTT8NISiufFO/lHT/0oqfiDLmfLhlb/F/wGfsJp2rWOpB2s7uC8VPveRIr7fyrRr5C&#10;/wCCegxoHjX/AK/Lb/0W1e+fG/4zeH/gB8NtU8deJ0u30XTTEk/2GJZZfnkWNcKSP4mHevyXOsuW&#10;U5hVwSlzcltbWvdJ7fM/TMoxzzPA08W48vNfS9+rW/yPQaK/Lmb/AILf6ek7qnwlunj3ttf+3FG9&#10;e3/LvXY/Bj/gsDonxS+KPhnwlqHw5vdBi1y9j09L+PVFutksjBIvk8pOCxGeePevFPYP0VooooAK&#10;8M/bM/5N/wBe/wCu9t/6OSvc68M/bM/5N/17/rvbf+jkr3sg/wCRvhP+vkfzR4md/wDIsxP+CX5H&#10;5v0UUV/Yp/KoUUUUAM/aC/5ED4V/9emo/wDpW1eG17l+0F/yIHwr/wCvTUf/AEravDa/zz4y/wCS&#10;hx3/AF8n+bP9e/Cv/kicr/69R/UKKKK+NP1UK/cD9nb/AJIP8Pf+wBZf+iVr8P6/cD9nb/kg/wAP&#10;f+wBZf8Aola+nyL+JU9P1PwvxX/3HC/43+R6RRRRX2h/NAUUUUAFFFFABRRRQAUUUUAFFFFAHyR/&#10;wU00fS9U/ZrM+razY6RFp2sWd8kepOyRX7RMx+zfKD8zrux9K0fA/wDwUS/Z31Dwho9wfH2m+Hy1&#10;qn/ErukkWW1wuPLYBMcV7T8aNd8DeFfh9qWt/EWLTpvC+nL9omGqWqXEW5fu7UcHc/pXyDB+2R+z&#10;XcwpLF8C9fnhkXckkfw/gdHU+hoA+s/hN+0N8Ofjo+pJ4D8V2PiRtOEb3a2m79yH3bM7lHXaa9Ir&#10;59/Ze+Mfw1+K03iCPwB4C1DwUbNIWu/t3h1NK8/duC42/fxt/CvoKgD50/aj/ZvsPjba3eqeKvEO&#10;qzeF9E0y4uIvC1lN5FpdXKxyHzLhl+d8fLhcr92mf8E8FC/sa/DJB/DYy/8ApTLXtHxGRpfh74nR&#10;Ed3bTLpVRPvH903SvG/2A7K50n9jz4c297az2VzDZTB4J4WSWP8Afy/wnmgD1n4rfDmy+Lfw717w&#10;fqN5e6fYaxbNaTXOnyKlwiN12MQcflXgn7VN/wCCfgZ+yv8A8KztNJg1e51TTl8PeHvDKQrLLeTs&#10;myNtgHZvnL4611viD9q/TB8CfG3xD0Tw34gupfD9zPp8WlXunNDcXVym1V2IMloyzD5vQNXx18A/&#10;2oPAPhnXW+JHxN8L/Ebxd8XNRVvOvv8AhGma00lT/wAu1khf5EA79WoA+9/2bvAGofCv4FeBfCWr&#10;TmfU9J0uG2uX3bv3m3LL+HSvEP2pv2kvhz4q+FuteFNL8QG58QS6vplolqdPuVzKmp2+5d5jCfwt&#10;3r6V+Hnjmy+JXgrSfE+nWl9ZWWpwieKHUbc29wi/7aH7przr9sb/AJN61/8A6/8ASf8A052tAHtl&#10;FFFABRRRQAUUUUAFFFFABRRRQAUUUUAFFFFABRRRQAUUUUAFFFFABRRRQAUUUUAFFFFABRRRQAUU&#10;UUAFFFFABRRRQAUUUUAFFFFABRRRQB+Zn7W3/JwPir/fg/8AREdeP17B+1t/ycD4q/34P/REdeP1&#10;/Y+Rf8irC/8AXuH/AKSj+Us5/wCRlif8c/8A0phSSfcelpJPuPXuI8hbn62/Dn/knvhb/sGWv/ol&#10;a6euY+HP/JPfC3/YMtf/AEStdPX8S4r+PU9X+bP67wv8Cn6L8j5n+Jf/ACeB4B/69F/9rV9MV8z/&#10;ABL/AOTwPAP/AF6L/wC1q+mK5jpCiiigAooooAK434k/CPwd8YNJt9L8Z+H7PxFp9vN9oigvk3oj&#10;+tdlXgP7XX7UsP7KXhPw/wCI73Qm1uwv9TWxuUhm2SQxHq6cfM3+zQBY/wCGGPgJ/wBEt0D/AL8t&#10;/wDFUH9hr4CN1+F2gf8Aftv/AIqvRfhZ8VvDHxm8F2HinwlqkOraPeLlJY/vI2OUdf4XHdaoab8b&#10;vCmrfFzU/htBfP8A8JZp1ot9NaPHhfKb+INQBf8Ahv8ACjwj8HtEm0jwX4ftPDumyzNcPa2MexGk&#10;PBb9K7GiigAooooAK4f4Vf8AHjrv/YXuP/Za7iuH+FX/AB467/2F7j/2WgDuKKKKACiiigAooooA&#10;yvEm7+yLjZ9r3fL/AMeP+u+9/DV+3/1Cff8Au/x/erN8TxNcaLcxpDNOx2/u4JPKc/N2atKBdsCf&#10;w/LQBNRRRQAUUUUAFFFFAGJcysPE1rH5t1teCT5FT/R/+BN/erbrFuUb/hJbVtl1sWCT50f/AEf/&#10;AIEv96tqgAooooAKKKKACopjtgf/AHf4alqKf/Ut977v8HWgDN8NSNJodo7yXUzbPv3ceyU/7wrX&#10;rI8Mo0eiWqSJdI+z7l8+6X/gVa9ABRRRQAUUUUAFYetSvFdaUqz3SbrjDC1j3K/+/wCi1uVh65Gz&#10;3ellY719tx832V9qL/10/wBmgDcooooAKKKKACiiigArF0iR5NU1VWmunVJV2pOm1E+X+D+8K2qx&#10;dIVl1HVWZLpVeVdhnf5G+X/ln7UAbVFFFABRRRQAUUUUAZHiWR49Eu2jkuYXC8PaJvlHP8IrSi5g&#10;T/d/irM8SxtLol0qpdSNt4SxfbMef4a04v8AUJ/u/wAVAEtFFFABRRRQBy/xE1hvDngXX9Tjj817&#10;SxmmVM4zhK/Hn9hzwMfjb+1dfaxf27yWCXrXM0bsWUojbtuf97Ffoh/wUK8er8P/ANmLxHKC6TX2&#10;20iZH28tzz+X6V4T/wAEjvhq+j+B9Z8UXMU0Ut5thQn/AFb5+dv6V4eKXtq8aXTT87v8l95+n5BV&#10;eW5PXxydpLmkvXl9lD8ak5Lzjc++Fdv+EoeLzLryxbL+6Mf+jj5uuf71blYixt/wlMkmy62/Z1+f&#10;f/o/3vT+9W3XuH5gFNLBRzTq8s/aJ+I8Xwz+F+q6iXCXc0bW9v8A7zLy34DNdOFw88XXhh6fxSaS&#10;+ZyYvEwwdCeIqfDFN/cfC/jPU2/aC/4Ke+G7GzeaHTPCtv5vnJ+9idk9V/hzX6d1+Z3/AAS98ON4&#10;x+LnxJ+JyzzmxuP9Bt/NT5Zk3fe3f8Br9Ma9PNuSFZUabvGK09Nl98VF/M8nJeedF1aitJ7+u8vu&#10;k5L5BRRRXhn0IUUUUAFFFFABRRRQAUUUUAeXfFn9pL4Z/Au90608e+LrLw3c36NNapdJIfNVeGb5&#10;FNfK/wAd/if+x38fdWtNb1T4rp4e8VWa+TD4j8OXdzZX6Rf3N4iIZfqK+2PEXgPwz4wkgk13w9pW&#10;tSQLtifUbKO42A/3d6nFfKv7QXxd+Gnwi8Q6l4X8KfA7SviR4v0ux/tbVLHT9LtIbfT7Tr5k8xjO&#10;07ei4oA8t+FGsfsa/DHxnZ+Kbz4zXfj3xBYf8gy+8YajcXv9n+vkjygF/Gv0UtbmK9top4WEkMqq&#10;6P8A3lNfHGl/HL4S29n8JNS8QfB3RtD0P4hafHcW+sJpdtLaWF47YS2lfyh1/v8A6V9lpGioip8q&#10;L90LQBLRRRQAUUUUAFFFFAHin7VH/Iq+B/8AsevD/wD6Xx17Hd/8es3+4a8c/ao/5FXwP/2PXh//&#10;ANL469ju/wDj1m/3DTW6JezPx4uP9fP/AL7f+hVHUlx/r5/99v8A0Ko6/t+OyP4+luwoooqyT3j9&#10;in/kvunf9eV1/wCg1+jdfnJ+xT/yX3Tv+vK6/wDQa/Ruv5q8Q/8AkcR/69x/OR/QPAv/ACKn/jf5&#10;RCiiivzE/RAooooAKKKKACiiigAooooAKKKKACiiigAooooAKKKKACiiigAooooAKKKKACiiigAo&#10;oooAK8b/AGuf+TfPFn+5B/6Ojr2SvG/2uf8Ak3zxZ/uQf+jo69vI/wDka4X/AK+Q/wDSkeRnH/Iu&#10;xH+Cf/pLPzQooor+yD+UQooooA91+C/7QSfs4fCnX9fk0Nte+3a3b2PkJc+Rs/cSPuztb+7Wjrn/&#10;AAU10TxPp0mm6x8KItVsJceba32oxyxPjnlGhIrwjx7/AMm33X/Y2W3/AKST1891/D/iHmGIocS4&#10;qFOVl7v/AKRE/wBJPB/hLJs44NwuLxtHmm3NX5pLabtomkd9+2T438K/tGw+Hbrwl8PrXwLqmmNJ&#10;DL9lnhS3ngfn5kSFPnDdGz0r6R0H9uX4d6BDprwfAXQo9Qskj2XUf2ZJUkRfvq32fKnNfGFFfnTz&#10;fFtJc34I/Y14d8Oqbk6Dd+nPKy9Nb6+bflY/Qr/h6tb/APRNZf8AwcL/APGa+zPhZ45X4lfDnw/4&#10;oW2+wHVrKO7+zF9/lbx03cZr8Ka/a/8AZV/5Nw+HP/YFt/8A0GvayrG18TUlGq7pLy7n5h4gcM5V&#10;keCo1cvpckpTs/ek9LPu2es14Z+2Z/yb/r3/AF3tv/RyV7nXhn7Zn/Jv+vf9d7b/ANHJX6NkH/I3&#10;wn/XyP5o/nHO/wDkWYn/AAS/I/N+iiiv7FP5VCiiigBn7QX/ACIHwr/69NR/9K2rw2vcv2gv+RA+&#10;Ff8A16aj/wClbV4bX+efGX/JQ47/AK+T/Nn+vfhX/wAkTlf/AF6j+oUUUV8afqoV+4H7O3/JB/h7&#10;/wBgCy/9ErX4f1+4H7O3/JB/h7/2ALL/ANErX0+RfxKnp+p+F+K/+44X/G/yPSKKKK+0P5oCiiig&#10;AooooAKKKKACiiigAoorP1hr3+yr5tORGv1hk+zpN9xpdvyZ9s0AfKP/AAVDstNuP2YJLrU9StbO&#10;HTtbsr5LW73bdQeNmP2YYB+Z13YzxxWt4I/4KLfs76j4P0ed/H2neH2e1j/4ld1DKr22Fx5ZCoRx&#10;WRY/tmeBb2P/AIQ39oPwr/wr3xNbuqy2niKx+16VeTdFe1m2lX9eQu3d1r1tNO+AMqIVtPhuyN/0&#10;zsKANr4S/tE/Dn47PqSeA/Fdl4lfThG92tpvHlB92zO5R12mvSq+Tdc/a/8Agh8K9QvtD+G2jQ+M&#10;vGEsv2d9D8A6Wu+SQdPNlRQgT/by1fQvwv1bxPr/AIB0XUPGOjQ+HvEtzF515pcE/nJbbmbbHv8A&#10;4iE25980AdbRRRQAUUUUAFeJ/tjf8m9a/wD9f+k/+nO1r2yvE/2xv+Tetf8A+v8A0n/052tAHtlF&#10;FFABRRRQAUUUUAFFFFABRRRQAUUUUAFFFFABRRRQAUUUUAFFFFABRRRQAUUUUAFFFFABRRRQAUUU&#10;UAFFFFABRRRQAUUUUAFFFFABRRRQB+Zn7W3/ACcD4q/34P8A0RHXj9ewftbf8nA+Kv8Afg/9ER14&#10;/X9j5F/yKsL/ANe4f+ko/lLOf+Rlif8AHP8A9KYUkn3HpaST7j17iPIW5+tvw5/5J74W/wCwZa/+&#10;iVrp65j4c/8AJPfC3/YMtf8A0StdPX8S4r+PU9X+bP67wv8AAp+i/I+Z/iX/AMngeAf+vRf/AGtX&#10;0xXzP8S/+TwPAP8A16L/AO1q+mK5jpCiiigAooooAK+N/wDgpBB5+jfCBWgFxEfGtkjo6b02Nwd1&#10;fZFUL7TLPU441u7WG7WJ96ecivsYfxc96APg34q/Ajxz+xZ461L4t/AqB9V8FXsnn+JvAJ3Mu3+K&#10;a3A9P/HfcVU/Zh+MPhz49ft/eJPGfhid5NPv/Bttvgnj2S20qth4n/2hX6FFQw5rxzwJ+yr8Pvhr&#10;8X9a+I/hrTZNJ13WIfJu4YZMWr5bcziL+FjQB7LRRRQAUUUUAFcP8Kv+PHXf+wvcf+y13FcP8Kv+&#10;PHXf+wvcf+y0AdxRRRQAUUUUAFFFFAGP4niSfRLpGt4blGC/uppvKR/m/v8AatK3XbAg+7hFrM8V&#10;7P7BuvM+ybfl/wCP7/U/e/irSt/9Qn3Puj7n3fwoAnooooAKKKKACiiigDDuod3iixl+zs22CT9/&#10;523Zz93Z/FW5WDdxK3iixk8u13rBJ87Tfvv+Ap/Etb1ABRRRQAUUUUAFQ3H+pk/3amqGf/j3k/3f&#10;4qAM7wzD9n0G0j+zm12p/qXn87Z/wPvWvWN4WhWDQbSNIreFVT7lrJ5sX/AWrZoAKKKKACiiigAr&#10;E1yIS3ulH7I0+y43bxceV5f+1t/j/wB2tusLXoVlvNJLw2shS43KZ5tjJ/uf3moA3aKKKACiiigA&#10;ooooAKw9Hh8rVdYbyPJ3yr8/n79/y/3f4K3Kw9FhSPVdYZY7VN0y7ngm3O/y/wAY/hNAG5RRRQAU&#10;UUUAFFFFAGP4nh+0aFdx/Z/te5VHkJN5O/5h/H2rTh/1Kfw/L+VZXimNZ9Cu0aOCZCq/JdSeVEfm&#10;/iatWD/UJ0+7/DQBLRRRQAUUUUAfm7/wWJ8W58GeC/CVrch7nUL4yyWQ/jT+FvzzX1d+xr4AT4d/&#10;s7eFNOMAtpp4Ptcqbt2Gfn+WK+Dv26pL74xft2eBfBETwT29h5Ii2D7jFtzq9fqppWnpp2nWtoiq&#10;iwRrFsT7owtebRiqleU+1/8AL/238T7fMpPCZTRwq3lyt+ii57WXWr+HkVUix4rll8jH+jKvn+d/&#10;tfd8v+tbdYKRKPF00nk2u/7Kq+YJv3/3v7n92t6vSPiAr8zf+Co3xcub7ULDwLo8++9uttkkaf8A&#10;PV/vt+C1+h3jzxRB4K8H6rrc/wByzt2k+rdv1r8g/hromqftPftaX+qXBkntbK4+yQyP/wA9W+aV&#10;/wAFr7Hh7DczniJaL4U+11ecv+3YX+bR8PxJi0uTDR1atNrvZpQj/wBvTa+SZ+hH7Bnwz/4Vn8Br&#10;C1TcqXD71Rl/u8bvxr6YrN0bSINC0q10+1QJBbRLEg9gK0q+cx2JWLxM60VZN6LslovwsfUZfhpY&#10;TC06M3eSWr7vdv72wooorhPQCiiigAooooAKKKKACiiigAr89pvE+kfCrx5+1r4T8Y3kGj+JPFUN&#10;zrOhz30nlJqFm1pIqxxO3DMjfLsr9Ca+Hf2k/EniA+I9Z0v4zfs+QfEv4WwXjS2Pibw6/m3dnan/&#10;AFSGDiRpd33tjqvNAHk/jX4k+HfEn7BHwd+Emj3sOtfELxPb6ZDp2l2L+bLbOkys0r7M7Nn+1X6V&#10;6RbSWmlWNvM3mTRQpG7erBea+Rf2XfFP7JOh6xcP8ObTQ/Bfip4vMu7HW0ktdQs+xjb7Qx2H1VHr&#10;7GVllTcvzK1AD6KKKACiiigAooooA8U/ao/5FXwP/wBj14f/APS+OvY7v/j1m/3DXjn7VH/Iq+B/&#10;+x68P/8ApfHXsd3/AMes3+4aa3RL2Z+PFx/r5/8Afb/0Ko6kuP8AXz/77f8AoVR1/b8dkfx9LdhR&#10;RRVknvH7FP8AyX3Tv+vK6/8AQa/Ruvzk/Yp/5L7p3/Xldf8AoNfo3X81eIf/ACOI/wDXuP5yP6B4&#10;F/5FT/xv8ohRRRX5ifogUUUUAFFFZmulhot+y/K32eT/ANBNOK5pKPcmT5U2adfnF+3X8Tf2u/Dv&#10;jnxA3w50e50n4c6Ei3EWuaTaQyzXMRgjaXzfMZy219/3Ix+NeSjx54l/6GXWP/A2X/4qkfxx4jkS&#10;SOTxFrDpKjI6fbZfunhv4q/Zn4a1+mKX/gL/AMz8n/4iDR/6B3/4F/wDzr4T/HT9uT45aBdaz4F8&#10;Q694k022uPsk09rBYJsl2q+350HZl/Ov1n/Zl1T4gax8DvCdx8ULH+y/HPkNHqVuUVW3JIyI7bWI&#10;y6KrHH9/tX5f+CoD8ONKn03wtPdaFZTy/aJYLG6kRHl27d33vSug/wCE88Sf9DLrH/gbL/8AFVFP&#10;w2xLinPExT8ot/jdfkXPxAw6k+TDtr1V/us7fefrtRXxr+wZr+pa1q/jNdQ1G71BYobXYLqdpdvz&#10;SdM19lV+bZzlksnx08FKfM42123Se3zP0DKcxjmuDhi4x5VK+m+zaCiiivEPXCiiigAooooAKKKK&#10;ACiiigAooooAKKKKACiiigArxv8Aa5/5N88Wf7kH/o6OvZK8b/a5/wCTfPFn+5B/6Ojr28j/AORr&#10;hf8Ar5D/ANKR5Gcf8i7Ef4J/+ks/NCiiiv7IP5RCiiigC/49/wCTb7r/ALGy2/8ASSevnuvoTx7/&#10;AMm33X/Y2W3/AKST1891/B3iT/yVGK/7d/8ASIn+qngZ/wAkJg/8VT/0thRRRX5kfvgV+1/7Kv8A&#10;ybh8Of8AsC2//oNfihX7X/sq/wDJuHw5/wCwLb/+g19LkX8afp+qPw/xW/5F2H/6+f8AtrPWa8M/&#10;bM/5N/17/rvbf+jkr3OvDP2zP+Tf9e/6723/AKOSv1TIP+RvhP8Ar5H80fyTnf8AyLMT/gl+R+b9&#10;FFFf2KfyqFFFFADP2gv+RA+Ff/XpqP8A6VtXhte5ftBf8iB8K/8Ar01H/wBK2rw2v88+Mv8Akocd&#10;/wBfJ/mz/Xvwr/5InK/+vUf1CiiivjT9VCv3A/Z2/wCSD/D3/sAWX/ola/D+v3A/Z2/5IP8AD3/s&#10;AWX/AKJWvp8i/iVPT9T8L8V/9xwv+N/kekUUUV9ofzQFFFFABRRRQAUUUUAFFFFABRRRQBz/AIn8&#10;FeHvG9j9k8Q6Hp+tWo3bY9RtUmVM8HG9eK8Kf/gnL+zhMzMfhZp2W/6ertf/AGrXqXxp+Nvh34D+&#10;FIPEvikX0eivdxWk13ZWjXCW2/8A5ay7fuxju1Xvh18YfBfxa0eHUvB3ibTfENrMu9Pss6lgucfM&#10;n31/EUAP+Hvwl8G/CjSodO8IeGNN8P2sUQiAsoFR2UdNz/ef/gRrsqKKACiiigAooooAK8T/AGxv&#10;+Tetf/6/9J/9OdrXtleJ/tjf8m9a/wD9f+k/+nO1oA9sooooAKKKKACuP+KXjKb4e/D3xB4lttCv&#10;/Ek+l2klymlaYqtcXLL/AArn9fbPB6V2FFAH5kap/wAFjNc0Ke2t9T+Aeq2Fxd/Lbw3WqSQtM3T5&#10;N1r834V9Nfsi/tea5+03e+ILXV/hZrvw/wD7LWNku712e3m3fwbnSMh/9kBuO4r5z/4Ki/8AJz37&#10;LX/YZ/8Ab2yr9KaACiiigAooooAKKKKACiiigAooooAKKKKACiiigAooooAKKKKACiiigAooooAK&#10;KKKACiiigAooooAKKKKACiiigD8zP2tv+TgfFX+/B/6Ijrx+vYP2tv8Ak4HxV/vwf+iI68fr+x8i&#10;/wCRVhf+vcP/AElH8pZz/wAjLE/45/8ApTCkk+49LSSfcevcR5C3P1t+HP8AyT3wt/2DLX/0StdP&#10;XMfDn/knvhb/ALBlr/6JWunr+JcV/Hqer/Nn9d4X+BT9F+R83/EfTLyf9rTwLcx2lxJaRWi750hb&#10;yk/133m6V9IUUVzHSFFFFABRRRQAUUUUAFFFFABRRXLfEmDxLceAdej8GS20HiqS0kXTnvf9Sk5H&#10;ys/0oA6mivz0+O3wRl/Zj+Ctj8Rrf4i+JpvjNDcWmy4n1RpYtav5ZV32n2c/JsO58YHSu98UWOq/&#10;tRftKXHw98Q6vqui+EPCXh2y1HU9K0e6a1e61G5/heVOdkf92gD7Orh/hV/x467/ANhe4/8AZa8R&#10;/ZQ1vWfB/wAUvin8GdT1W917TPCc1pfaJfatP512LO4TPlO/8XlsuAa9e+G/iDTbCDXYbnUbW2mX&#10;Vrnek86K38NAHpFFV7a4iu4VlhdJo2+66PuU1YoAKKKKACiiigDG8UzLBolzI08Nsi7cyTxeag+b&#10;utadv/qY/wDcWs3xPM0Gi3Mi3ElsRt/eQw+a6/N/d71pW7boEP3sotAE1FFFABRRRQAUUUUAYN1I&#10;v/CWWK77Tf5EnyOn+kf8Bb+7W9WHczKviixjN2iO0En7jyNzP/tb+30rcoAKKKKACiiigAqGf/j3&#10;k/3f4qmqGc/uH52/LQBmeE3WXQbJo3tXTZ1sk2xf8BrZrI8MTLcaDaSLcR3asn+ujg8lX/4B/DWv&#10;QAUUUUAFFFFABWD4hkRb3SAz2SFrjC/ak3OeP+Wf+1W9WJrs6RXulKbtIN1xt2Pb+b5n+zn+D/eo&#10;A26KKKACiiigAooooAKwdCdG1bWAslo7rKu77Om2X7v/AC0963qw9HmWbVdYVbqObbKvyJBs8v5e&#10;7fx0AblFFFABRRRQAUUUUAYvixlXQrtpHtUTavN8m6H738VasH+oTp93+GszxPKtvoV3I1wloiqv&#10;754fOVPmH8HetOH/AFKfxfL+dAEtFFFABWJ4q8QW/hjw7qOr3LIkFnbvcOXbbwq5rbr5Q/4KHfF5&#10;Phz8FJ9Njnjin1jdDLub5hAvLce/SubE1vYUZVO359PxPbyTLnm2Y0cHeyk9X2itZN+Simz4x/Yw&#10;Fx8ev2+vE3jC+txcRWfm3DpP91D0Xb9K/X2vzR/4I++AphpvjTxxeWpc6hMsVtcv971df/QK/S6s&#10;cHG1Nt/1ZW/O56XEtdVcYoxVkle3bnbmlu9ouK6bGEjr/wAJhIvmWW/7IvybP9I+96/3a3aw0mX/&#10;AISx4ftSFvsit5HkfN9773mf+y1sM4VNzfdrvPkj40/4KWfGofDb4SDTLK68vUL/AJ8tPvP2T/x6&#10;sf8A4JpfA9vBvgf/AISLUIy11MuxHf8Ajlf55Xr5w/ab8Qz/ALS37ZGl+FLODfa6ZMr7P7+1tqL6&#10;e9fqh8PvCVv4G8H6XotsoVLWFVb3b+Kvu8ZP+zMtWGj8Uly/faU/x5Yf9us/PMFTeaZm8TJe7F83&#10;3XjTX3c0/WSOmooor4Q/QwooooAKKKKACiiigAooooAKKKKACvlbx/8AHz41+KPG+u+EPhH8Jd0d&#10;hctY/wDCaeLrv7PpqTp80uIE/eSp/CrqfvV9U0UAfFI/YG1n423Q1f49+NoNemnuI9R/sDwtpVvY&#10;2ltOOsf2hkeeePHy/MVr7OtbSKytYbeFNkUSqiJ6KKsUUAFFFfMP7Rv7Q3jnSPiVofwl+Duk6Xq3&#10;xF1K2bUrm71tm+wabaKfvS7Pm3P2oA+nqK+Xv2fv2g/iC/xVv/hF8atG0jTPHS2f9qaZqWgM/wDZ&#10;+p238Wzf8wdO9fRXijxLp3g3w7qWu6tOlrpmm28l3cTv/BEi7mNAGvRXwtaftBftS/E/wy/xP+Hn&#10;gjwfD8PHRrqx0DWJ521jULZOroyYjBk/hr6w+DXxHPxZ+GmheKn0m70K41G2WabS76NkltZf4423&#10;AdDQBxv7VH/Iq+B/+x68P/8ApfHXsd3/AMes3+4a8b/ap/5FbwT/ANjz4f8A/S+OvZLv/j1m/wBw&#10;01uiXsz8eLj/AF8/++3/AKFUdSXH+vn/AN9v/Qqjr+347I/j6W7CiiirJPeP2Kf+S+6d/wBeV1/6&#10;DX6MMyxpub5VWvzn/Yp/5L7p3/Xldf8AoNfold2iXtpNbyfclRkb8a/mrxD/AORxH/r3H85H9A8C&#10;/wDIqf8Ajf5RPDvF/wC3N8B/AuvzaJrfxL0i11GHb5scYkuEGV3D540Zf1rKX/gop+znI6IvxT0s&#10;szbQPIuf/jVfDX7d/wDwTp+Fv7OH7Puo+N/Ct34im1eHULW3RNSvYpYdsjbW+VYl/nWh+xN/wTb+&#10;FP7Q37OXhvxz4mvvEkGtajNdJKNOvooov3U8ka4UxN2X1r8xP0Q/Viwv7fU7OC6tZ0ubWdVlimhf&#10;erq3Qg+lXK57wN4PsvAHgnQvC+mPNJp2jWMOn2zTvvlMUSKi7m45wtdDQAVmeIP+QJqH/XvJ/wCg&#10;mtOszxB/yBNQ/wCveT/0E1dP+JH1X5mdX+HL0Z+Py0tItLX9wH8fMKKKKAPrr/gnr/yGvG3/AFwt&#10;P/QpK+2a+Jv+Cev/ACGvG3/XC0/9Ckr7Zr+V+OP+R9X9If8ApET+keDv+RLR/wC3v/SmFFFFfCH2&#10;gUUUUAFFFFABRRX5ufGD/gsloHgTx3qWg+HPh7e69a6dLJa3F1qN+tk3npIyOqoqSZT5eGz+FAH6&#10;R0V+U7f8FxZdvy/CBPx1/wD+56/Rr4GfFWw+OXwn8M+O9NtJrKy1u1+0Ja3O3fCQzI6nH+0rUAd9&#10;RRRQAUUUUAFFFFABXjf7XP8Ayb54s/3IP/R0deyV43+1z/yb54s/3IP/AEdHXt5H/wAjXC/9fIf+&#10;lI8jOP8AkXYj/BP/ANJZ+aFFFFf2QfyiFFFFAF/x7/ybfdf9jZbf+kk9fPdfQnj3/k2+6/7Gy2/9&#10;JJ6+e6/g7xJ/5KjFf9u/+kRP9VPAz/khMH/iqf8ApbCiiivzI/fAr9r/ANlX/k3D4c/9gW3/APQa&#10;/FCv2v8A2Vf+TcPhz/2Bbf8A9Br6XIv40/T9Ufh/it/yLsP/ANfP/bWes14Z+2Z/yb/r3/Xe2/8A&#10;RyV7nXhn7Zn/ACb/AK9/13tv/RyV+qZB/wAjfCf9fI/mj+Sc7/5FmJ/wS/I/N+iiiv7FP5VCiiig&#10;Bn7QX/IgfCv/AK9NR/8AStq8Nr3L9oL/AJED4V/9emo/+lbV4bX+efGX/JQ47/r5P82f69+Ff/JE&#10;5X/16j+oUUUV8afqoV+4H7O3/JB/h7/2ALL/ANErX4f1+4H7O3/JB/h7/wBgCy/9ErX0+RfxKnp+&#10;p+F+K/8AuOF/xv8AI9Iooor7Q/mgKKKKACiiigAooooAKKKKACiiigDlviL4s8K+DfCV/qfjK/07&#10;TvD6R/6RJqhXyWX+6Vb730r87Pi1rH7PXxT8WyXnwV8IeN9U8f3Xz2mv/DWFtPsZrpV+SC4lkxGi&#10;jarH93+Nelftg/tpfBPUdN0Hw7/avh3xZf6f4stE1TStc065dbOJGdZZtu1Pmj/4F9DXp2j/ALfP&#10;7Lvhy1FppXxB0PS7Xdu8ix06eJN3+6kNAHjPwz8a/tp/B/4df8JX4/8AD+h+OdCszJd32j3V2sOv&#10;JAv3jvRfI2qq7v4mr7T+DnxS0r41/DLw/wCN9ESZNN1m3+0QxzrtdPmKsD9GU14t+y3+0tfftN+P&#10;PizBBDY6n8NdIu4LTRNVgtnRbxHjPmq+/wC9j6DrX0npum2elWEFpYWkNlaRLsiggRURF/2VHFAF&#10;2iiigAooooAK8T/bG/5N61//AK/9J/8ATna17ZXif7Y3/JvWv/8AX/pP/pztaAPbKKKKACiiigAo&#10;oooA/Nb/AIKi/wDJz37LX/YZ/wDb2yr9Ka/Nb/gqL/yc9+y1/wBhn/29sq/SmgAooooAKxPF/jDR&#10;vAXh2/1/xDqMGk6NYRNNc3ty+xI1Hc1t1ieLfB+jePPDl9oHiDToNW0W/iaK5srpN6SKexoA8IH/&#10;AAUZ/Zx/6Kppv/gLc/8AxqvRPhD+0j8NPjvJqMXgPxdZeI5dP2m4ig3I8an7rbXAO33r81/25/2Z&#10;fhf8Lv2mf2ffDnhXwhaaPoviDUY4NUtIXkdbpPtcCbTucn7rMK/Sn4R/s4fDb4FPqMngLwjZeG5d&#10;Q2/aJrbc7yKv3V3OSce1AHptFFFABRRRQAUUUUAFFFFABRRRQAUUUUAFFFFABRRRQAUUUUAFFFFA&#10;BRRRQAUUUUAFFFFAH5mftbf8nA+Kv9+D/wBER14/XsH7W3/JwPir/fg/9ER14/X9j5F/yKsL/wBe&#10;4f8ApKP5Szn/AJGWJ/xz/wDSmFJJ9x6Wkk+49e4jyFufrb8Of+Se+Fv+wZa/+iVr5K/bI/Ys8U/F&#10;vxTrPxA0r40eIvClnZ6SzjRII3aJGhVn/dmOWPAbHdWOe/avrX4c/wDJPfC3/YMtf/RK0z4qf8kz&#10;8X/9ga8/9EtX8S4r+PU9X+bP67wv8Cn6L8j8k/2Hf2U/Hf7VHgB/HTfHDxN4bGm62bH7Cjz3DOsa&#10;RSblkM4Cn95/dav2I0+1exsbeBrie6aKJUM0+3zZCB95sADce/FfCP8AwRh/5Nf13/saLj/0nt6+&#10;/K5jpCiiigAooooAKKKKACiiigArjfi18StM+D3w38QeMdWjmmsNHtGuZIbdN8r+iqPc12VV7u1g&#10;vYHhuIUmif7ySJuU0Afm38J/2lfhT4+8b2HxW+NvjcTeK4nb+w/ByaddvY+HEZtq/wDLLEtwe7/l&#10;XruqePtD/Z5/bC1rxv4pnfTfA3xF8O2X2TxG8Mr20d1b7v3L7VOwsjbhmvrf/hEdC/6Aunf+Asf+&#10;FWdQ0iw1ay+yXtjBe2v/ADwniV04/wBk0AfL37KHm/En45/GL4v2lvNB4T15rLSdEmngaJryK2Vv&#10;MnUNzsLtxXs/w48PaXqFvr09zp1pczNq0+55IVZv4a9BtoIrOFIYY0iiQbURE2qtcf8ACr/jx13/&#10;ALC9x/7LQB2FtbxWkKxQokMa/dRE2qKsUUUAFFFFABRRRQBk+JGZdFuWX7UrfL/x5f67738NaFv/&#10;AKhPv/d/j+9Wb4liafRLmNIZ5mYL+7tZNjn5uzVpwDbAn8OF/ioAlooooAKKKKACiiigDDu5GXxN&#10;Yx+fdKrQSHyFT90/+8396tysa5BHiK0Oy92+U3zxv/o//A/9r0rZoAKKKKACiiigAqOY7YX/AN2p&#10;Khm/1T9fu/wfeoAzvDEzT6HaPJNPOzJ/rLqPZK3+8K16yvDqumh2qt9rR9n/AC/HdL/wKtWgAooo&#10;oAKKKKACsTXZWiu9KVbi6hDXHzeRHvV/9l/Ra26xdbDNd6XtS+cC4+b7I3yD/rr/ALNAG1RRRQAU&#10;UUUAFFFFABWLo8rSapqqtNdSIkq7Unj2ony/wH+IVtVjaQGGpaqCt7t81dv2r/Vfd/5Zf7NAGzRR&#10;RQAUUUUAFFFFAGP4nlaDRLt0mngZVX57VN8q/N2WtOD/AFKf7tZ3iNWbRLpUS6d9vAsjtm6/w1ow&#10;f6lfvfd/j60AS0UUUAFfkF/wVT+Jdz4z+LNv4Ls5GX7L5dmkZx3+eRv/AEGv1m8QaxFoOh32ozMi&#10;RWsDTO7/AHRhTX4beHLLUf2j/wBrG+Plm6aXUfKi8n5ky7Zdhn0WvEzKo4qKXT3vW2kf/Jmj9O4I&#10;wcK1WtUqPlUkqd+yleVSV+lqUZq/eSP1L/YG8Bw+Bf2eNGVbV7ae/ZrmUP8AxfwqR7YWvpWsPwt4&#10;ftvCnh7TtHsl2WtjAsCD0AUVuV6eHpujSjTfRHxGb41ZjmFfFx0U5NpdlfRfJWRiJOx8UPB59yV+&#10;zK3keX+5+997f61z3xq8aW3w8+F/ibXrmSGKOzsZHzO+1fu10QDDxK52Xu02y/Of+Pf73/odfHv/&#10;AAVW+IJ8O/s9jwzazwpf+JbuOxSGVfvpuG7B7V6mEhz14pq9tfu1PmcdNww8rOzel+13a/yvf5Hk&#10;P/BMP4cTeM/HHiT4n6rb7zdTNLbzP/db5UX/AL5r9Oq8K/Y7+FkXwq+Bfh7Ttmye4to7iVPRtor3&#10;Wu7N8Q62KcL3UPd+e8n85Ns8/JcOqOFVS1nP3vRbRXyikgooorxT3wooooAKKKKACiiigAooooAK&#10;KKKACvzN0P44fFj4K/Hj43eN7S0vvHfwl03xfNY69okcjPd6SpVWW7t1P8AXqq/L/u/er9Mq8i+D&#10;3wHi+Ffib4n6vLqw1mLxvrbau9rJaqiWuV2+V1O8fWgDzX9pb9rc+Ef2T2+LnwsvtL11J7m0S2nu&#10;0aWHbJKqOrorBlcZ6dq+ltFvJL/RrG5mA82e3jlbZ/eK5Nfnb+2F+wP4u07QNaf4F+ZN4d8R3cE2&#10;ueB/PVIfNSVXW4td7AJ/tLnpX6I6BbSWeg6dBMmyaK3jRk9GCjNAGlXyD8PrdV/4KafFN50zI3gr&#10;Tnty/wDd8xVbbX19XzN+0Z+zt40174jaH8VvhDrmnaF8R9Ltm06aDV0Y6fqdozfcm2c5TtQBzXxl&#10;z/w8V+A32XP2r+wNX87y/wDnlt/i9s16L+3PNLB+yR8UWh37v7Gnzs67e9cz+z5+zz4+tfirqPxa&#10;+NGu6VrPjyS0/svT7HQUdbDTLb+LZv53v3r0fQPCXjXxrpfxC0D4qR6BfeG9TuZbTSbfR/NDnTnT&#10;b/pG/wD5af7tAHyt8J/hN+0f4v8Agn4U8X6H8WrTwHDBosL6N4ItdKW4tPISP9ylxO7bt8i437V+&#10;XtX0B8Cvi34q/aV/Zu0rxPol9p3hTxfcM1pdzzWLXtrDPDJsn2xeYm4Hbx8/evH9G+AP7Uvwx0RP&#10;ht4K8feD7r4cRJ9ktNb1i2n/ALZsrV+qoq/u2aMfdya+n/gT8HdH+A3wr0HwVorvPa6dDh7qT79z&#10;KeXlb/aZuaAPCvjd4Y+KemWvgKfxV470DXtHTxxoO+ysfDj2Mr/6bHt/e/aZMYP+xX1fd/8AHrN/&#10;uGvHP2qP+RW8E/8AY8eH/wD0vjr2O7/49Zv9w01uiXsz8eLj/Xz/AO+3/oVR1Jcf6+f/AH2/9CqO&#10;v7fjsj+PpbsKKKKsk94/Yp/5L7p3/Xldf+g1+jdfk78ObmextvG9zbzvBPF4W1NkmR9jI3lfwmvn&#10;3/hYfiz/AKGfWP8AwYTf/FV/KPihmUcHncION7049fOR/ZXg7wXU4myKriIV1T5KjjZq/wBmL7o/&#10;Rv8A4Kxadd6l+xxr32S1mujBqNlNKIY2fy41l+Z2x91R61o/8ErP+TJfBH/Xxf8A/pXLX5m6l4z8&#10;Qazp91YX+uapeWV3E0VxBPeyukqn7yspb7tVdC8R6v4X0yLTNF1XUdN02PdstbS8kjRM8n5Q1fkX&#10;9u07fw3f1R+5/wDEJ8Vz2+tx5e/K739L7ed/kfvpRX4N/wDCw/Fn/Qz6x/4MJv8A4qv0b/4Joa5q&#10;Gu/CjxTNqV9c6hKmtlFa6naVlXyIv71deEzWOLqqkoW+Z89xFwDV4fy+WPniFNJpWUWt3be7Psms&#10;zxB/yBNQ/wCveT/0E1p1meIP+QJqH/XvJ/6Ca+gp/wASPqvzPySr/Dl6M/H5aWkWlr+4D+PmFFFF&#10;AH11/wAE9f8AkNeNv+uFp/6FJX2zXxN/wT1/5DXjb/rhaf8AoUlfbNfyvxx/yPq/pD/0iJ/SPB3/&#10;ACJaP/b3/pTCiiivhD7QKKKKACvM/wBoHxBqPhX4OeJ9W0m6ez1C1t1khuEA3K3mKM8/WvTK8n/a&#10;k/5ID40/69F/9GJXqZVGNTMMPCaunOF7/wCJHm5lKUMFXlF2ajL8mfCv/DUHxU/6HO9/79x//EVy&#10;2sfEvXtdsr61vH02RL+KSG4c6RZb5N64Zt3lZ3f7VcvRX9aSyTLJKzw1P/wCP+R/MazfME7rET/8&#10;Cf8AmN+FiSfB7w1JoXh97drKW4a7f+0dOtrqXeyqPvvETj5a9MsP2j/iPpFrHaWPimaytYvkSC1t&#10;YYok/wB1RHha81oqKeRZXTSUcNDT+5F/ja5U85zGbcpYid/8T/Q+8P2LPib4p+I8fiw+JdZm1f7G&#10;1v8AZzOijZu8zd0Uf3a+o6+Nv+Cen3PHX+/af+1q+ya/mvi+hTw+d16VGKjFcuiVl8MXsj+geFqt&#10;SvlFGpVk5SfNq9X8TCiiivjj6sKKKKACvG/2uf8Ak3zxZ/uQf+jo69krxv8Aa5/5N88Wf7kH/o6O&#10;vbyP/ka4X/r5D/0pHkZx/wAi7Ef4J/8ApLPzQooor+yD+UQooooAv+Pf+Tb7r/sbLb/0knr57r6E&#10;8e/8m33X/Y2W3/pJPXz3X8HeJP8AyVGK/wC3f/SIn+qngZ/yQmD/AMVT/wBLYUUUV+ZH74Fftf8A&#10;sq/8m4fDn/sC2/8A6DX4oV+1/wCyr/ybh8Of+wLb/wDoNfS5F/Gn6fqj8P8AFb/kXYf/AK+f+2s9&#10;Zrwz9sz/AJN/17/rvbf+jkr3OvDP2zP+Tf8AXv8Arvbf+jkr9UyD/kb4T/r5H80fyTnf/IsxP+CX&#10;5H5v0UUV/Yp/KoUUUUAM/aC/5ED4V/8AXpqP/pW1eG17l+0F/wAiB8K/+vTUf/Stq8Nr/PPjL/ko&#10;cd/18n+bP9e/Cv8A5InK/wDr1H9Qooor40/VQr9wP2dv+SD/AA9/7AFl/wCiVr8P6/cD9nb/AJIP&#10;8Pf+wBZf+iVr6fIv4lT0/U/C/Ff/AHHC/wCN/kekUUUV9ofzQFFFFABRRRQAUUUUAFFFFABWfrGp&#10;ro+lX1+8ckyWsTzPHAu52CrnAHrWhRQB8YfGDxZ8Ivir8DdG+JviD4W+MfsqeIYJksNO8OxJrDzx&#10;btvnoc7oT355+Wuf/wCG1Pgz/wBG6eOP/CCg/wDiq+lP2mPjrB+z38KrvxQ2nPrWovcxafpulxvt&#10;a6u5W2xR7u1N0C7+L+o/s/i7vrXQNO+Lc9lJLFay+Y+nwzliY0kx83CYBx3oAxP2Zfjz4T+MMGs2&#10;PhTwD4j8CW2m+XNLDrGhrpkUzPu5TYcM3y817xXhf7L3x91L4w6br2h+LdDHhj4h+FblbHXNKR98&#10;RYrlJ4v+mcg5Fe6UAFFFFABRRRQAV4n+2N/yb1r/AP1/6T/6c7WvbK8T/bG/5N61/wD6/wDSf/Tn&#10;a0Ae2UUUUAFFFFAHB/GPWL3QPhtrOoadO1teQIrRTIPufvFH8q+Xf+F2eOv+hku/++I//ia+mfj3&#10;/wAkl8Rf9co//Rq18XV+CeIGYYvCZlThh6sopwW0mvtS7M/a+B8FhsTl9SdalGT53vFPpHuVPiZp&#10;qfF/xL4U1/xXPLqeq+GLj7Vpk5+Xy2+VucdRuVD9Vr0P/hd/jr/oZbj/AL4j/wAK4eivzJ53mbSX&#10;1mf/AIE/8z9DWUZetfq8P/AY/wCR9Efs8fEDxF4v8YX9trOqy6hbxWPmosiLw3mAdhX0dXyl+yl/&#10;yPep/wDYOb/0YtfVtf0XwTXq4nJ41K0nKXNLVu73PwbjChSw+bShRiorljolZbHjf7WV5caf8A/E&#10;89rPNbToICssDsjj9/H3FfnX/wAJt4h/6GLVf/A2X/4qv0R/a+/5N98Uf9u//o+OvzTr+xPDujTq&#10;ZVUcopv2j6f3Yn8qcd1akMxpqMmvcXX+9Ik1mSbxDf6fqGqXM+oXumN5tlPdTtK9s395Cfu9K1/+&#10;E28Q/wDQxar/AOBsv/xVYlFfqKwlCN2oLXyR+cvE1nZOb08z6t/YV17VNY+JHiGO+1G9vYk0nei3&#10;c7SqG85ORk19zV8G/wDBP7/kpviX/sE/+1o6+8q/mbjqEYZ3UUVZcsfyP6F4NnKeUQcnd3l+YUUU&#10;V8AfbhRRRQAUUUUAFFFFABRRRQAUUUUAFFFFABRRRQAUUUUAFFFFABRRRQAUUUUAfmZ+1t/ycD4q&#10;/wB+D/0RHXj9ewftbf8AJwPir/fg/wDREdeP1/Y+Rf8AIqwv/XuH/pKP5Szn/kZYn/HP/wBKYUkn&#10;3HpaST7j17iPIW5+tvw5/wCSe+Fv+wZa/wDolaZ8VP8AkmPjD/sD3n/oh6f8Of8Aknvhb/sGWv8A&#10;6JWmfFT/AJJj4w/7A95/6Iev4lxX8ep6v82f13hf4FP0X5Hxb/wRh/5Nf13/ALGi4/8ASe3r78r4&#10;D/4Iw/8AJr+u/wDY0XH/AKT29fflcx0hRRRQAUUUUAFFFFABRRRQAUUUUAFFFFABXD/Cr/jx13/s&#10;L3H/ALLXcVw/wq/48dd/7C9x/wCy0AdxRRRQAUUUUAFFFFAGL4phS40G6RrdLpML+5kn8lX+Yfx9&#10;q1Lf5YI/4fkWsvxYqPoV0JPsu07f+P59sP3v4jWnb/6hPufdH3Pu/hQBPRRRQAUUUUAFFFFAGHd2&#10;7N4ospvs7uqwSfv/ADsKn+zs/ircrCvIlbxRYyeRbO628n75pv3qf7qfxCt2gAooooAKKKKACop/&#10;9S/+7UtQ3H+pk/3aAM7wzA0Gg2kbQSWrKmPLkn85k/4H/FWvWN4WjSDQbSNYLe3VU4jtZPNiX/da&#10;tmgAooooAKKKKACsTXLfzr3Sj9nkm2XG7ek2wJ/tH+99K26wtehSW80lmt7WdluPleebY6e6f3mo&#10;A3aKKKACiiigAooooAKw9GgaLVdYbyJIQ8q/O82/f8vYfw1uVh6NEiatrDLBax75VLPDNvd/l/jH&#10;8NAG5RRRQAUUUUAFFFFAGP4ohNxoN3GsD3TMqjy45vJZvmH8XatOAbYU/wB2srxVGsmh3StDBOm1&#10;f3d1N5UR5/ibtWrB/qU/3aAJaKKKAPmv9vT4nw/Db9n7W83b219qSfZrfyfvHu/4bf518jf8Ej/h&#10;OdQ1XV/HtyEYRbiuV+bzZf8ABa5b/gq38W18YeObHwjpk/nQWLrYuqN/y1bl8fotfev7Evw6h+HH&#10;7PPhi2WB4Z7yH7XKsy7XDN0H5V4K/wBpxV+if4R/+2f4H61VTyHIPZNWqTgvk62v4UoJf9xGfQNF&#10;FFe8fkpiJAw8VSTeRIF+zKnn+d8v3vu+X/Wvz3/a7vv+F1/t1/Cz4awXQey0Z1vr21uY90W/dn9V&#10;Ffd3ibW7Pwpc6rrl1Haww2lhvafzv3vH8Oz+7X5//sA2t58YP2tfih8TNQeWSKzzaW/mR7kbc3Zu&#10;xFe7l0PZ06mKfTRetub9EvmfOZpUVSrTwi3er9G+Vfm3/wBun6WW8MVtAkMaBERdqr6AcVZoorwt&#10;z6JK2wUUUUDCiiigAooooAKKKKACiiigAooooAKKKKACiiigAooooAKKKKACiiigDxT9qj/kVfA/&#10;/Y9eH/8A0vjr2O7/AOPWb/cNeOftUf8AIq+B/wDsevD/AP6Xx17Hd/8AHrN/uGmt0S9mfjxcf6+f&#10;/fb/ANCqOpLj/Xz/AO+3/oVR1/b8dkfx9LdhRRRVknV+Bf8AkH+Ov+xS1X/0RXy/X1B4F/5B/jr/&#10;ALFLVf8A0RXy/X8aeL//ACPqf/Xtf+lSP9HPo3/8k1iv+vz/APSIBRRRX4Yf1oFfpp/wS0/5JH4s&#10;/wCw5/7bQ1+Zdfpp/wAEtP8Akkfiz/sOf+20Ne3k/wDva9H+R+X+I/8AyT1T/FH8z7UrM8Qf8gTU&#10;P+veT/0E1p1meIP+QJqH/XvJ/wCgmv0On/Ej6r8z+QKv8OXoz8flpaRaWv7gP4+YUUUUAfXX/BPX&#10;/kNeNv8Arhaf+hSV9s18Tf8ABPX/AJDXjb/rhaf+hSV9ozzpbRSSyyKkSLuZ3+6q1/K/HH/I+r+k&#10;P/SIn9I8Hf8AIlo/9vf+lMsUV88+Kf2/fgB4L1+70fVviZpcd/a481LWGe4Tlc8SxIyN+BrNt/8A&#10;go5+znd3UNvF8TrF5ZWCrusrtF3HjqYvlr4Q+0Ppiiqtndw31rHcW8iTW8iq8ckb7ldT0INWqACv&#10;J/2pP+SA+NP+vRf/AEYlesV5P+1J/wAkB8af9ei/+jEr1sn/AORnhf8Ar5D/ANKR5eaf7hX/AMEv&#10;yZ+YlFFFf2afycFFFFAH2V/wT0/1Pjn/AH7T/wBrV9k18bf8E9P9T45/37T/ANrV9k1/KfGv/I+x&#10;H/bv/pET+leEf+RLQ/7e/wDSmFFFFfEH2AUUUUAFeN/tc/8AJvniz/cg/wDR0deyV43+1z/yb54s&#10;/wByD/0dHXt5H/yNcL/18h/6UjyM4/5F2I/wT/8ASWfmhRRRX9kH8ohRRRQBf8e/8m33X/Y2W3/p&#10;JPXz3X0J49/5Nvuv+xstv/SSevnuv4O8Sf8AkqMV/wBu/wDpET/VTwM/5ITB/wCKp/6Wwooor8yP&#10;3wK/a/8AZV/5Nw+HP/YFt/8A0GvxQr9r/wBlX/k3D4c/9gW3/wDQa+lyL+NP0/VH4f4rf8i7D/8A&#10;Xz/21nrNeGftmf8AJv8Ar3/Xe2/9HJXudeGftmf8m/69/wBd7b/0clfqmQf8jfCf9fI/mj+Sc7/5&#10;FmJ/wS/I/N+iiiv7FP5VCiiigBn7QX/IgfCv/r01H/0ravDa9y/aC/5ED4V/9emo/wDpW1eG1/nn&#10;xl/yUOO/6+T/ADZ/r34V/wDJE5X/ANeo/qFFFFfGn6qFfuB+zt/yQf4e/wDYAsv/AEStfh/X7gfs&#10;7f8AJB/h7/2ALL/0StfT5F/Eqen6n4X4r/7jhf8AG/yPSKKKK+0P5oCiiigAooooAKKKKACiiigA&#10;ooooA8L/AGw/g1q/xp+Dz2Hhx408T6PqFtrmkrM+xJrm3bcsbN2DcrXktp/wUTn0axTTvFnwP+JO&#10;n+MLdfKvLHTtH+1WiT/3UuN/zIf722vbv2pfjbL8AvhHfeI7GwTU9cuLmHTNJsX4We8mbZEre1eI&#10;WX7Nn7TPiTT11zV/2jZ/D3iG6T7TLoGnaPG+n20v8MSuX37PXj86AOx/ZA+HXjNPEHxC+K/xA0lP&#10;DniPx1dwzRaCr+a2n2cKbIkdv75+9X09Xzx+yX8bfFvxCh8W+DPiTY2dl8R/Bl8tpqn9n/8AHvcx&#10;yJvhnj9mFfQ9ABRRRQAUUUUAFeJ/tjf8m9a//wBf+k/+nO1r2yvE/wBsb/k3rX/+v/Sf/Tna0Ae2&#10;UUUUAFFFFAHnfx6/5JN4i/65R/8Ao1a+La+0vj1/ySbxF/1yj/8ARq18W1/OniR/yNKX+Bf+lSP3&#10;fgH/AJFlT/G//SYhRRRX5Ofpx7T+yl/yPep/9g5v/Ri19W18pfspf8j3qf8A2Dm/9GLX1bX9P8Bf&#10;8iSH+KX5n87cbf8AI4l/hj+R4x+19/yb74o/7d//AEfHX5p1+ln7X3/Jvvij/t3/APR8dfmnX9o+&#10;HH/Ipqf9fH/6TE/kjj3/AJGVP/Av/SpBRRRX6sfmp9Q/8E/v+Sm+Jf8AsE/+1o6+8q+Df+Cf3/JT&#10;fEv/AGCf/a0dfeVfy9x5/wAjyp/hj+R/RfBf/Inh6y/MKKKK/PT7oKKKKACiiigAooooAKKKKACi&#10;iigAooooAK8t+MP7Snwz+Abacnj/AMXWXh2XUN32eCdJJZZFX7zbI1Zgv+0eK9Srzb4sfs9/Dv44&#10;iyPjvwjp/iVrHd9me7Rt8eeuGVgce1AHlx/4KS/s3/8ARUbH/wAAbv8A+M17z4M8b6H8Q/DWneIf&#10;DepQa1ouoRLNb3tq25HU/wCeR1Hevyv/AGJP2a/hh8R/2rP2g/DPibwfY6xoXh++kh0uxm8zZaoL&#10;uVPkw2fuqor9VvCPhDRvAfh2x0Hw/p0Gk6PYxLFbWdsmxI1HYUAbdFFFABRRRQAUUUUAfmZ+1t/y&#10;cD4q/wB+D/0RHXj9ewftbf8AJwPir/fg/wDREdeP1/Y+Rf8AIqwv/XuH/pKP5Szn/kZYn/HP/wBK&#10;YUkn3HpaST7j17iPHW5+jejftAeHfBmg6Ho9/a6k91baZaK7QQqynMCHruqp4x/aP8MeIfB+u6Vb&#10;WupRz39jPaRNJAuzc8bIufm6V4b42/5DkH/YPsP/AEmjrn6/yezzjjN8JmuKw9Nx5Y1JpXj0Umj/&#10;AExybg/K8TlmGrzUuaVODfvdXFNk/wDwTv1v/hmX4Ial4Z8Y20/9qXWtzX6pZKsqpG0cca5bcOvl&#10;5+lfUbftWeFFTd9i1b/wHX/4uvlWkk+49eK/EDOZSuuVf9u/5s9mPBGU7NS/8C/4B+hGn38epWFr&#10;eR/6meNZV3f3Suav1i+E/wDkVdF/68of/RYrar+kaEnOlGb6pP8AA/n6rFQqSiujf5hRRRW5mFFF&#10;FABRRRQAUUUUAFFFFABXD/Cr/jx13/sL3H/stdxXD/Cr/jx13/sL3H/stAHcUUUUAFFFFABRRRQB&#10;i+KZVt9CuneSCFRt+e6j81B83da04P8AUJ/uL92s7xPN9n0S6kFw9rtC/vkg87Z8w/g71pW/zQR/&#10;xfItAE1FFFABRRRQAUUUUAYV4V/4Syx/48d/2eT/AFn/AB8f8B/2fWt2sK4uFTxRYw/aER2gkbyP&#10;I3M/+1v7fSt2gAooooAKKKKACoLj/Uv9z7v8dT1FP8sD87floAy/CRT/AIR2x8s2jLs62P8Aqv8A&#10;gNbNY/haZZ9Cs5FuI7oMn+uhg8lX/wCAdq2KACiiigAooooAKwfEBT7fo277Dn7T8v2r7/8A2y/2&#10;q3qxNbn8q80lftUcG+427Hg80yf7IP8AD9aANuiiigAooooAKKKKACsLRCn9razt+ybvNXd9n+/9&#10;3/lp/tVu1h6POJNV1hRcRzbJV+RINjJ8v8R/joA3KKKKACiiigAooooAxfFZX+wbvzDaqm1f+P7/&#10;AFP3v4q1YP8AUJ0+7/DWZ4omWDQryRriO1Cr/r5ofOVOf7n8VacHzQJzu+WgCWuO+KXje0+HPgLW&#10;/EV2wWKwt2cf7Tfwj867Gvz1/wCCpvx3Tw14XtPCNrOQxX7ZcqrfeY8RL/7NXFjKzoUXKO70Xq9E&#10;fS8O5bDNMxp0qztSjec32hD3pfelZebR8NeDtMuv2gP2l7WPYlyv21Y9js215ZJMt+XNfu5o+lQ6&#10;NpVpYQKEhtYliRV/uhQK/Mf/AIJS/BSafW5/GF/H8tgm/f8A37iX/Ba/UuuHK6XLGU1tsvRbv5u7&#10;PreO8a6tejhpK07OpNdpVLOMf+3KahH7wooppIUZNe2flp8Xf8FJvi/cfC/4UXtrpyQC/wBZhW1S&#10;QD97977ufStz/gmx8L3+G/7PltLdRumoapN9ouPM/jb+9/49XzN+0LfXn7UX7Ueg6HbabP8A2LpG&#10;rfZ2vnn/AHW9fux+UM/N/Fur9OPDOg23hjQbHSbRNlvZxLEg9hX1eMX1LL44Zr3m7fc05P7+WP8A&#10;24z43BN47MXikvdSv+cYr7uaX/b6NiiiivlD7IKKKKACiiigAooooAKKKKACiiigAooooAKKKKAC&#10;iiigAooooAKKKKACiiigDxT9qj/kVfA//Y9eH/8A0vjr2O7/AOPWb/cNeOftUf8AIq+B/wDsevD/&#10;AP6Xx17Hd/8AHrN/uGmt0S9mfjxcf6+f/fb/ANCqOpLj/Xz/AO+3/oVR1/b8dkfx9LdhRRRVknV+&#10;Bf8AkH+Ov+xS1X/0RXy/X1B4F/5B/jr/ALFLVf8A0RXy/X8aeL//ACPqf/Xtf+lSP9HPo3/8k1iv&#10;+vz/APSIBRRRX4Yf1oFfpp/wS0/5JH4s/wCw5/7bQ1+Zdfpp/wAEtP8Akkfiz/sOf+20Ne3k/wDv&#10;a9H+R+X+I/8AyT1T/FH8z7UrM8Qf8gTUP+veT/0E1p1meIP+QJqH/XvJ/wCgmv0On/Ej6r8z+QKv&#10;8OXoz8flpaRaWv7gP4+YUUUUAe/fsy/GHRvgR4c8d+KtcgvbvT0extNlkitJudptv32Feh6v/wAF&#10;JfhTrml3unXWi+KPs95DJby7LeDdsddrf8tfevlXWP8Ak37x/wD9hHSv/Qp6+c6/i3xJzGvhuJa9&#10;Ona1odP7iP8AQvwZ4NyrPeEaWMxkZOfPNaO2il/wTsPjB8LP2cJ/AF//AMK2h8fWfi6Io1qNZNvL&#10;bzf3kbawK5/vfpTvhF8NP2a2+GujH4i6d8Qf+E12Sf2h/Y9zbC33eY2zYG/2NtcbRX5l/bWKt0+4&#10;/bf+IZ5Dz83v27c2nrtf8bH6XeF/+CjXwl8IeGdK0Kx0bxQLHTLWGyt/NggZ/KjVUXd+9/urX0V8&#10;C/jponx/8JXHiHQbO9s7S3u2s2jv0VXLqqtxtZuPmFfiPX6i/wDBMX/kg2sf9h6b/wBEQ16WXZjX&#10;xNf2dS1rPofFcacF5TkeUvGYOMlNSitXdWd76H2HXk/7Un/JAfGn/Xov/oxK9Yryf9qT/kgPjT/r&#10;0X/0YlfoGT/8jPC/9fIf+lI/m3NP9wr/AOCX5M/MSiiiv7NP5OCiiigD7K/4J6f6nxz/AL9p/wC1&#10;q+ya+Nv+Cen+p8c/79p/7Wr7Jr+U+Nf+R9iP+3f/AEiJ/SvCP/Ilof8Ab3/pTCiiiviD7AKKKKAC&#10;vG/2uf8Ak3zxZ/uQf+jo69krxv8Aa5/5N88Wf7kH/o6OvbyP/ka4X/r5D/0pHkZx/wAi7Ef4J/8A&#10;pLPzQooor+yD+UQooooAv+Pf+Tb7r/sbLb/0knr57r6E8e/8m33X/Y2W3/pJPXz3X8HeJP8AyVGK&#10;/wC3f/SIn+qngZ/yQmD/AMVT/wBLYUUUV+ZH74Fftf8Asq/8m4fDn/sC2/8A6DX4oV+1/wCyr/yb&#10;h8Of+wLb/wDoNfS5F/Gn6fqj8P8AFb/kXYf/AK+f+2s9Zrwz9sz/AJN/17/rvbf+jkr3OvDP2zP+&#10;Tf8AXv8Arvbf+jkr9UyD/kb4T/r5H80fyTnf/IsxP+CX5H5v0UUV/Yp/KoUUUUAM/aC/5ED4V/8A&#10;XpqP/pW1eG17l+0F/wAiB8K/+vTUf/Stq8Nr/PPjL/kocd/18n+bP9e/Cv8A5InK/wDr1H9Qooor&#10;40/VQr9wP2dv+SD/AA9/7AFl/wCiVr8P6/cD9nb/AJIP8Pf+wBZf+iVr6fIv4lT0/U/C/Ff/AHHC&#10;/wCN/kekUUUV9ofzQFFFFABRRRQAUUUUAFFFFABRRWfrIvjpV8NOaJL/AMl/s7TfcEu35N3tmgDx&#10;z9sL4Nat8bPg5NpvhySGPxTpN9b63o/nttie6t33Ijn+63IryGx/4KH6nollHpfiz4D/ABJtfGkC&#10;eTeWelaOtxY/af8Apncb+UP97bx/tVd/sb9uX/oYfhB/4DXv/wATSf2L+3J/0MPwh/8AAW9/+JoA&#10;6v8AZB+G3jSy1fx98UviPpSeHvF/jm+il/sOJ/M+wWkKbIY3I6v1zX01XjPwAs/jlaSa1/wuTUfB&#10;96reX/Z3/CLQzJsPzb/M8z/gOK9moAKK+GfHuj6j+2Z+1b4w+G194k1jw/8ADn4eWlu93aaJP9mu&#10;NQ1CZdylpf7qL/DW1+zXNrnwB/aY8SfAO98QX3iTwm+ir4i8OT6pJ5t1axeZslgaT+P5qAPsyivJ&#10;f2pvi5N8C/gJ4w8Z2cCTalYWu2yhfo87sEj/AFbP4V8lJ+ypZ634f03Wbr496lp/7Rmo20Ooo83i&#10;GNIkvHXeifYuuzb8nT3oA/Q+vE/2xv8Ak3rX/wDr/wBJ/wDTna16R4Eg1618GaPF4qltZ/EcVpGm&#10;oSWO5oXnC/MyZA6/SvN/2xv+Tetf/wCv/Sf/AE52tAHtlFFUtQjnmsriOznS0unjZYpnj3qjY+Vt&#10;vG7HpmgC7RX5E/tWr+2B+y94V/4THxF8bYr3R7vV/sNvDpcn73L+Y6NseEBV2x/d3Nivsf8AYn8B&#10;fHvw5b3ut/Fz4kWPjHSNWsba40yxjRpZYWdd+5pGSPZ8rbduGz6jbyAe1fHr/kkviL/rlH/6MWvi&#10;6vtH49f8kl8Rf9co/wD0YtfF1fzr4kf8jSl/gX/pUj934B/5FlT/ABv/ANJiFFFFfkx+nHtP7KX/&#10;ACPep/8AYOb/ANGLX1bXyl+yl/yPep/9g5v/AEYtfVtf0/wF/wAiSH+KX5n87cbf8jiX+GP5HjH7&#10;X3/Jvvij/t3/APR8dfmnX6Wftff8m++KP+3f/wBHx1+adf2j4cf8imp/18f/AKTE/kjj3/kZU/8A&#10;Av8A0qQUUUV+rH5qfUP/AAT+/wCSm+Jf+wT/AO1o6+8q+Df+Cf3/ACU3xL/2Cf8A2tHX3lX8vcef&#10;8jyp/hj+R/RfBf8AyJ4esvzCiiivz0+6CiiigAooooAKKKKACiiigAooooAKKKKAPjr9sz4r+L/h&#10;9440Cz8OeILrSLWfT2llS32/O3mEbjkV8/f8NM/FH/odNR/8h/8AxNer/wDBQD/ko3hn/sFP/wCj&#10;jXy3X9QcK5Xga2S4apUoRcmnduMW935H86cSZhjKOa14U60kk9lJpbI0vA3iPV/ht4u8TeKPDeo3&#10;Wma74jl83UrtNu+Zt+7uO7kmu7/4aZ+KP/Q76l/5D/8Aia8yor6lZLlq2w8P/AY/5HzTzbMJO7rz&#10;/wDAn/mfpt+y/wCJ9V8YfBfQtW1i9k1HUZ2nEtzN958TMFz/AMBAr12vEf2Ov+Te/DX+/c/+j5K9&#10;ur+UM7pxpZpiYQVkpysl095n9MZPKU8uw85O7cItt+gUUUV4p7AUUUUAfmZ+1t/ycD4q/wB+D/0R&#10;HXj9ewftbf8AJwPir/fg/wDREdeP1/Y+Rf8AIqwv/XuH/pKP5Szn/kZYn/HP/wBKYUkn3HpaST7j&#10;17i3PHW59O+Nv+Q7B/2DrD/0mjrArf8AG3/Idg/7B1h/6TR1gV/i/wATf8jvG/8AX2p/6Wz/AFq4&#10;e/5E2D/69U//AEhBSSfcelpJPuPXzS3PoVuffvhP/kVdF/68of8A0WK2qxfCf/Iq6L/15Q/+ixW1&#10;X9s4b+BT9F+R/H9f+NP1f5sKKKK6TEKKKKACiiigAooooAKKKKACuI+Fn/Hhrv8A2F7j/wBlrt68&#10;Z8P+PpfCejeLJo/DesaubLUbmXZp0Cv53+ynzdaAPQfEfj7w74QjdtX1i1sNo3bJZPn/AO+eteR+&#10;Kf23Phj4XmeOTUpLpU/1sibUVP8AvthX5uftKeKtS+K3xj1nX7z/AISbwpZ3XlK/h3UQtvcQ7VVf&#10;mxnrXQfAj4GfBzxjLa2OoX97H4lvH8r7DdRtcecv/XV2Aya9PLsdw9UquhXqPnW/M3FX7R5Yybt6&#10;o7c64N42weXU81oYZOhPVcnLOSi9U53lHlTWuidurR9saV/wUT+F+pXL2wunDl9sWyaN2df733q9&#10;58CfFTwx8SLFLrQNVgvdy7jCHAkT6r1r411X/gnx8OrlPL0/w3qtk/3XeTTl/wDHSHrxLWv2WPjB&#10;+zdrMmvfDKfVF0iGX5bS++bfu/ubcla+keByrGpQwsrT8m//AEmaV/8At1uXZM/Mo4/N8C3Uxkbw&#10;81H/ANKg3b5xt3kj9aqK/Jdv2vP2jrGy/sV9Dme46NfJdLtRv9481w83x0+Lks9xJea5Zfbm/wCW&#10;P26T7/8AvjivPxGUYfA2eOxKppuyvGSv/wCBKP4XPoctxmZ57zrJcBLEOCvLllF2X/bvN+Nj9Q/j&#10;f8efC3wp0owarqyW1/Lt2RpMqMg/vFjwtdF8Pvi14Z+Ivh6LVNK1WCRCi70mkVXRsfxV+YHwu+EG&#10;t/HXxJJ4g8a6lY6pJaq2zSzdLLbwsV2rvV2Blb3qt4x/Z/8Aih8CLowaJcfYvD947NbwarukSNv+&#10;mTp/D/stXrUclwGJaw1GrzTte8XFy6/YulbyUuZbtdvncXm+a5f/ALRi8O4Ru1aUZRitvt2vfzcF&#10;F7J7N/q7c/EDwvZTPBPr+nQzL95Xukz/ADrL1f41eBtEEf2zxRpyeZ90JPvz/wB85r8pdN8B/F+6&#10;R5dSntwzfckg0iV96/7xrc0f9kH4zeNo3juNZ1wQt+9iktbZbT5f95q758L4SilOpOdvN04/i5/5&#10;nlx4sxlaThSpwuu3tJafKCv96P1X0DxxoPiqwN5pWrWt7bgfM8cy/J/velPtvGWhXd5JZwazYzXc&#10;f3oUuV3D8M1+Sep/Cn43/DW+n0+1vp5llXZ/xMbWVHT/AIFHw9Nk+Dnx68PW6a811Jded87QXGnS&#10;LD/wFx89Yvhahe6qTs9tIP8AHn97/t3U2XFmItZ0oXW+s1+HJ7v/AG9ofsZRX4+2/wC098evDSQ6&#10;a2lajKkX3nstUXan/fXNemeF/wDgpvrGhW76f4kt3tdQRdiJqtkySu3+yyZD15lfhmtSV41Y/wDb&#10;ylD8ZJRfyZ6tDiyjVfvUZf8AbjjU/CDb+9H6NXcrr4lsoxPOqNBIfISH90/1f+E1uV+YVv8At5+O&#10;NRtbvXYZtRSyglVFg/s1l8zd/cT+6K2tL/4KkTWdv9r1f7Ilp9zy7uxnt23f71Yy4bxCV1Wp/wDg&#10;Vv8A0pJHRDijDSdnRqf+A3+/lbaP0jor5a+Hn7e/gbxf4dGo3m+CQAD/AEEfaFf+q/jXS/8ADafw&#10;5/56al/4CNXmVMlzKnLldCT80uZP0aumerSzzLaseZV4ryk+VryadmmfQFFeVeDP2gtA+IME83h+&#10;x1LUVt/lmRIVDp/wEtmuk/4WHJ/0Les/9+V/+KryalKpRm6dWLjJdGrM9ilVp14KpSkpRfVO6Oxq&#10;Kf8A1L/7tcn/AMLDk/6FvWf+/K//ABVMf4gysm0+GtbT/tgv/wAVWZqbvhl3l0C0Zpp7htn+snj8&#10;p3+q9q164PTfG09hZx27aFr90EH+vnjV3f6/NVv/AIWHJ/0Les/9+V/+KoA7GiuO/wCFhyf9C3rP&#10;/flf/iqP+Fhyf9C3rP8A35X/AOKoA7GivGviB+0loXw8g26lpmoxai8Re3tJY1Vn+vzfKK+ZPhx/&#10;wUIt7/4q39nrGq2uoWsvyNpdo/8Ax54/55/3/evoMHkWMxtF14JJfZu0nN9op7v/AIY+bxvEGCwN&#10;dYeo25fasm1Bd522R+gFYmtzNDeaSFuJ4N1xsKQw71f/AGW/uj3r5v8AjN+21ovg3Rv+JA8C3BVX&#10;kvtRZUt4VP48msvwP+2xYeIrG0uNft3gWMLKl3o82+K5/wBllraPDeZzoe3jS/7duua21+XexjPi&#10;fKqeI+ryq/8Ab1vdva9uba9j6/oryLwv+0l4W8c3stl4fg1HU7uKPzWiS32sF/E11n/Cw5P+hb1n&#10;/vyv/wAVXg18PWwtR0q8HGS6NWZ9Dh8TRxdNVaE1KL6p3R2NFcd/wsOT/oW9Z/78r/8AFUf8LDk/&#10;6FvWf+/K/wDxVc50nY0Vx3/Cw5P+hb1n/vyv/wAVR/wsOT/oW9Z/78r/APFUAdjWHo8rPqusK088&#10;gSVfkkh2qny/wH+Ksr/hYcn/AELes/8Aflf/AIqqNp4zmtbq6lOg+IpfPffsnjXYny/wfNQB39Fc&#10;d/wsOT/oW9Z/78r/APFUf8LDk/6FvWf+/K//ABVAHY0Vx3/Cw5P+hb1n/vyv/wAVR/wsOT/oW9Z/&#10;78r/APFUAdjRXG/8LDl/6FrW/wDvwv8A8VS/8LDk/wChb1n/AL8r/wDFUAbPieR4tCumWaaBgv8A&#10;rIIfNcc9lrTg/wBSn+7XnHi34pWmkaDdXOrWOsaJYgYa8wqMn+781eZ3n7bvha11uC1ttNvrrS87&#10;Zb59qN/vKnevWwWVY7Mk3hKTkl16fe+vkjx8fm+ByxpYuqot7Lr9y1sfR1xdpZW0k8uEjiUu/wBB&#10;X4VftMeLJ/j7+0ddRR/voGvWuH2Z+4rbIlx77a/U/wCOX7RdjYfAXxF4m0W0vGtpLVobe9ZliUO3&#10;y/3q/N39gHwHN41+Ksni7W7GS8sIrhtRuj6RJ9zJ/wB6vjMzjUdaNFK0lpa2qlLRaeSuz9y4JWHo&#10;4Gvjq6TpT1k+ns6VpyV9vfm6cPO7R+qv7Mvwut/hF8I9F0cRbL6WIXV36tK46fhwK9drwfVf2v8A&#10;wFps89vI989zEm7ZHBvVvbcDivGtS/bc8Tya79osNGsoNJTj7LP80r/8Dr9ByzhXM8XSUaFFxilo&#10;5e7f0ufg2fcbZd9cqYrGV1KpUk2+X3rX726Lp5H2L4j8Q6f4V0e61PU7lLSzgTe8r9q+afjT+234&#10;O0PwFr8mjyXU1wlkzJdyQbIkzxznmvmP9pb9qu98Sx2lxrMfkodsVjoNjJue5lP8WP4q+fPEaePv&#10;ivpv/COP4S/4RyxupY/tF1PdK7vFu+4qj+I19lg+GcNgqd8XepiFqoRu4p9FJpNebu1ofnuO4pxO&#10;OqKODtTwz0c5NKTX2nFNp6bKyep9W/8ABLv4c/8ACRPrPxH1m0f+07+4a5Sd93RuEX04Wv0grwL4&#10;E6Yvwp+HmhaTb+G9fgMFoqSwmNfK3f3v96vTP+Fhyf8AQt6z/wB+V/8Aiq/Pcyre2xMkndR0Xnbd&#10;/N3fzP0rK6HscNFtWctWu19l/wBuq0fkdjRXHf8ACw5P+hb1n/vyv/xVH/Cw5P8AoW9Z/wC/K/8A&#10;xVeWeudjRXHf8LDk/wChb1n/AL8r/wDFUf8ACw5P+hb1n/vyv/xVAHY0Vx3/AAsOT/oW9Z/78r/8&#10;VTW+Ikv/AELWs/8Afhf/AIqgDs6Kr203nwRyFHjLru2P95asUAFFFFABRRRQAUUUUAFFFFABRRRQ&#10;AUUUUAFFFFABRRRQB4p+1R/yKvgf/sevD/8A6Xx17Hd/8es3+4a8c/ao/wCRV8D/APY9eH//AEvj&#10;r2O7/wCPWb/cNNbol7M/Hi4/18/++3/oVR1Jcf6+f/fb/wBCqOv7fjsj+PpbsKKKKsk6vwL/AMg/&#10;x1/2KWq/+iK+X6+oPAv/ACD/AB1/2KWq/wDoivl+v408X/8AkfU/+va/9Kkf6OfRv/5JrFf9fn/6&#10;RAKKKK/DD+tAr9NP+CWn/JI/Fn/Yc/8AbaGvzLr9NP8Aglp/ySPxZ/2HP/baGvbyf/e16P8AI/L/&#10;ABH/AOSeqf4o/mfalZniD/kCah/17yf+gmtOszxB/wAgTUP+veT/ANBNfodP+JH1X5n8gVf4cvRn&#10;4/LS0i0tf3Afx8wooooA2NZ/5N/8f/8AYR0r/wBCnr5yr6N1n/k3/wAf/wDYR0r/ANCnr5yr+GvF&#10;H/kqK/8Ahh/6Sj/UPwB/5Iej/wBfKn5hRRRX5Mf0aFfqL/wTF/5INrH/AGHpv/RENfl1X6i/8Exf&#10;+SDax/2Hpv8A0RDXu5N/vXyZ+V+JX/JPy/xx/U+w68n/AGpP+SA+NP8Ar0X/ANGJXrFeT/tSf8kB&#10;8af9ei/+jEr9Uyf/AJGeF/6+Q/8ASkfxpmn+4V/8EvyZ+YlFFFf2afycFFFFAH2V/wAE9P8AU+Of&#10;9+0/9rV9f3l5BY2ktzcypBbxIXklkbYqKOpJ7Cvzh+DPx2l/Z3+Gvi7xPBpEetNLqlhY/ZpJjD96&#10;Oc7s7T/dqTxJ/wAFNLnxX4d1PRNQ+HMH2HUbSS0uPL1d0by5F2NtPlejV/IXHePw+H4hxEKjs/d/&#10;9Iif2L4fcJZxnHDtDFYGkpQvJX5orVSd9G0z6U8Sf8FDf2fPCev3ej3/AMSLA3to22U2kE9xF93P&#10;yyxoyP8A8BNU7H/gpD+zpqV7a2cHxItDNPKsKCSxu0XcTj5naLao9zX5MeNPBnwr1HwxfWvhjwNq&#10;mj626r9lvr3xI1xFC27nMf2dd3HvUvhDwd8KbDw5p1r4j8B6pq2txRbbu+tfEjW8UzbvvKn2dtv5&#10;18H/AGrhLX5/wZ+hf6g8R8/J9W/8mhb7+a34n77QTxXsCTQussMi7ldfmV1NWK/ODRv+Cn17oOkW&#10;OnWnw5tfstnbx20W/V23bUXaP+WXtX3B8F/iDJ8Vfhd4d8WTWSafLq1t9oNtG+9Y/mIwG49K3w+O&#10;oYmTjSd2jx834YzXI6Ua2PpcsZOy96L1tfo30R39eN/tc/8AJvniz/cg/wDR0deyV43+1z/yb54s&#10;/wByD/0dHX1WR/8AI1wv/XyH/pSPz7OP+RdiP8E//SWfmhRRRX9kH8ohRRRQBf8AHv8Aybfdf9jZ&#10;bf8ApJPXz3X0J49/5Nvuv+xstv8A0knr57r+DvEn/kqMV/27/wCkRP8AVTwM/wCSEwf+Kp/6Wwoo&#10;or8yP3wK/a/9lX/k3D4c/wDYFt//AEGvxQr9r/2Vf+TcPhz/ANgW3/8AQa+lyL+NP0/VH4f4rf8A&#10;Iuw//Xz/ANtZ6zXhn7Zn/Jv+vf8AXe2/9HJXudeGftmf8m/69/13tv8A0clfqmQf8jfCf9fI/mj+&#10;Sc7/AORZif8ABL8j836KKK/sU/lUKKKKAGftBf8AIgfCv/r01H/0ravDa9y/aC/5ED4V/wDXpqP/&#10;AKVtXhtf558Zf8lDjv8Ar5P82f69+Ff/ACROV/8AXqP6hRRRXxp+qhX7gfs7f8kH+Hv/AGALL/0S&#10;tfh/X7gfs7f8kH+Hv/YAsv8A0StfT5F/Eqen6n4X4r/7jhf8b/I9Iooor7Q/mgKKKKACiiigAooo&#10;oAKKKKACiiigDwb9sv4va38Ifg2154X2R+KNa1K10HS55k3pbT3DbfNYf7K7jXzl8PvghcfDH9te&#10;38H3njbxH4luPEHw/vLnVtR1K+Zt9y8vlPNEnRPb0r6i/am+FmkfGT4Uz+FtQ12HwxqEt3DcaNqU&#10;7qvk6hG2+AgEjf8AN/CK+RdSsv2tNI/aG03x3c/B7R/Ems6X4ek8N/2jY63BDZXrO+/7Xsdg6gd0&#10;20Ae7fsaeKPE2g+JviT8HPFWuzeKrjwFeW0Wna3df8fE9jNFuiWX/aTG3NfVFfPv7J3wG8R/Ciw8&#10;U+JfHurWuufEjxfffbtZurLd9nh2rtigiz/Cgr6CoA+OPgJcW3gz9vn9oDQtSn+z6n4jttM1jToJ&#10;Pl86BI2R9n97DUaRfReNv+Cmuo3Olul1a+FfBX2HUZ4TuWGeWfcIm/uttr2D49fsqeAv2iX0258T&#10;297Z6tpvFtrGj3X2S9RD96PzQPuH0rV+Bf7O3gv9nrwzPo/hKxmT7Y/nXeoXs3nXd2/96WXHzYzx&#10;QB5p/wAFG9F1LWP2RPGx0uN5Lq08m8/djcyKkiksPp1ryu8/ZH+At5+yZceOQkd7qreHm1b/AIT5&#10;71vtz3Plb/N8/djdv+XH/Aa+rfhl8EfD/wALPDGtaBp8+o6ppusX1xfXUWsXTXXzTffRd33U/wBm&#10;vF1/4JsfBhPE/wDaa2WtrpX2jzv+EZ/tRv7H/wBz7P8A3M/NtzQB6N+x/wCJte8ZfsyfDnWvE5m/&#10;ty50mN7l5xtaTGQrN9V2n8a8r/an+Ckug/CzWdfb4i+N9TWLV9MuDpWo6rG9k+7U7b92UEQOwbuF&#10;z/dr6vsrO3020gtraNILaFFiijT7qKOFUV49+2N/yb1r/wD1/wCk/wDpztaAPbKKKKAPgT/gs/8A&#10;8mv6D/2M9t/6TXNfaPwr/wCSZ+EP+wNZ/wDola+Lv+Cz/wDya/oP/Yz23/pNc19o/Cv/AJJj4P8A&#10;+wPZ/wDohKAMX49f8km8Rf8AXKP/ANGrXxbX2l8ev+STeIv+uUf/AKNWvi2v508SP+RpS/wL/wBK&#10;kfu/AP8AyLKn+N/+kxCiiivyc/Tj2n9lL/ke9T/7Bzf+jFr6tr5S/ZS/5HvU/wDsHN/6MWvq2v6f&#10;4C/5EkP8UvzP5242/wCRxL/DH8jxj9r7/k33xR/27/8Ao+OvzTr9LP2vv+TffFH/AG7/APo+OvzT&#10;r+0fDj/kU1P+vj/9JifyRx7/AMjKn/gX/pUgooor9WPzU+of+Cf3/JTfEv8A2Cf/AGtHX25r/iTS&#10;vCmlyanrepWWj6dFt827vp1ghTPA3O5Ar4j/AOCf3/JTfEv/AGCf/a0dfUXx+/Z78IftJ+BT4V8Z&#10;wXU+nCdbhHsZ/JlikX+INjH5g1/L3Hn/ACPKn+GP5H9F8F/8ieHrL8y//wANBfC7/opXhH/wfWn/&#10;AMXXUeHPFOjeL9NTUdC1ax1vT3ZkW7065W4hLD7y70JHFfjxq37EXw2sv+CjGlfBWMauPBl1pP2t&#10;83o+0eb9kkl/1mz+8vpX6j/s9/s1+C/2YvCV14e8FRXcdlc3DXVxNfXPnSyP05PA4+lfnp90es0U&#10;UUAFFFY/iHxPpHhHS5NR1zVrHRtMi2q93qM6wQoTwNzuQOaANiivPv8AhoP4W/8ARSvB/wD4PrX/&#10;AOLrqfDvinR/F+mpqWg6tY61prsyJd6fcrcQsw6jehI4oA2KKKKACiiigAooooA+EP8AgoB/yUbw&#10;z/2Cn/8ARxr5br6k/wCCgH/JRvDP/YKf/wBHGvluv6z4Q/5EWF9H+bP5k4p/5HFf1X5IKKKK+wPl&#10;T9Jf2Ov+Te/DX+/c/wDo+Svbq8R/Y6/5N78Nf79z/wCj5K9ur+Os/wD+Rti/+vk//Smf1Xkv/Isw&#10;3+CP5BRRRXgntBRRRQB+Zn7W3/JwPir/AH4P/REdeP17B+1t/wAnA+Kv9+D/ANER14/X9j5F/wAi&#10;rC/9e4f+ko/lLOf+Rlif8c//AEphSSfcelpJPuPXuLc8dbn0742/5DsH/YOsP/SaOsCt/wAbf8h2&#10;D/sHWH/pNHWBX+L/ABN/yO8b/wBfan/pbP8AWrh7/kTYP/r1T/8ASEFJJ9x6Wkk+49fNLc+hW59+&#10;+E/+RV0X/ryh/wDRYrarF8J/8irov/XlD/6LFbVf2zhv4FP0X5H8f1/40/V/mwooorpMQooooAKK&#10;KKACiiigAooooAK4j4Wf8eGu/wDYXuP/AGWu3riPhZ/x4a7/ANhe4/8AZaAPyw/bK+FN344/an8c&#10;zwprGrsjxbILLeywfuV/uV83/avEvwzZnnebW9Oif/WJ8l3bV/QHBo9haXc93DaQpcT/AOtmRAGf&#10;6mvn748/sWeEPivDfappMKaD4nkHmLcQ/wCplb/bT39a+VxeW15OU1JTTd+Vq33Poz99yDjjKKMa&#10;OFnSlhZRioqtGXNdpJN1IPSUX2d+VaRtufmhdftd+IL3wna2E3xA1F9Kii2RWnntv2++PmrV+GP7&#10;ZXizwhJINB8bT7f47XUX3p/3zJXcWn7CHxMl8Tz2aeDIElV/nvneNYn/ANpWrN+JP7Cfj7RP+Qp4&#10;MTV4ZG2ifTts38ua+e5KsXz8lRW6328rf8FH7H9cwFZfVXXwVTm15OVJS8780rN7/DJ+pynxE/bG&#10;8VeJNEu9J1TxJ/aiTv8APY2MEfmzN/d+QV5Bbap41uoUuv7JsYYmO/7LI7ebsr6u+GP/AATs8eap&#10;cWhk8P2XhayJ2tc3ci+ai/7oya+ptL/4JweBYLKFL7WdXvbgffmR1RW/4DXXHC4rFK6puVutR6/J&#10;X0PAr8SZDkUvZzxkaSevs8JFWv3nKz5n0+yvI/Mfwb8TrrQvE1oNZsNS8PN83+l2sf2hE+X2r1r4&#10;T/tna94S1m0Fp4lOu6arMh0jV5N6TLu9H5Vq+m/iD/wT81HwprC6v4P8QF9Li+d4LplW4T5ccMfk&#10;P4183fF79hnx7pPhmfV9b8OA2UD7/tWnSK8sH+38nO2pdCrhbSdOVNp3vF3S87f8EunnGX55zwWM&#10;oYqM4xShXgoTbvL3eZWs7bNRerWi3f6N/C79rP4d/Ebw/bXDara6BqLMIpNO1GRYnR/9n1FdJ41/&#10;aS+G/gCN/wC1vFdh5i7cwWr+c/Psma/D2x1nxH4bP2C+0qfWEjbbFfW7Ludf9r3q1Pr/AIk1m78r&#10;S9K+wxr9+61L+iivQ/tfFqPLaD/vX09bX/A+Sfh1w/Vre0U68Lu3sVTbkn2UuXlaX812ra83f9u/&#10;A37QHw6+Jt59k0PxLY3t9jKW7nZL+AYV6YyKybWT5fSv58W8T+MvCbi9vLGG6t42+ebTXZZUX+9X&#10;1r8K/wDgol410rwhaWlvdafr1vEdsd1e/wDHwi/3Wrqo5y4x5sSly/zR1V+z7HzuY+GsK1b2WSVW&#10;qm7p1l7Odv5ou3LJd7bdWfpjf/DPwnqc0s134e0+eSX77vAuWry3xb+xl8PvE91BPDaPpbx9oPmX&#10;8A3SvjDUP+ChfxRu7x5ba+0izibhYUtVfb+Zr6i+B37dXhPxtopg8Y3cHhnXoF+d5OLe590P/ste&#10;/l/Fs4VOWhXlB+b0/FtHw2e+D2Y4PCrE4jCQqrqqfvSX3JP7r+Z2SfspeA7VodOGk3s8Eqb3vjd/&#10;MjL/AA/jWPqf7DfgPVJpC098luzb1gfa6p+a10OqftM/Cy2v01d/EunTW9rEyNdxvIzox/gVAvzZ&#10;rKm/bq+D8MMki+ILh2X+BLKTc3/jte3HirGUG39ceuusk/zufCw8OquMS9nlUny6aU5K34I+XPjD&#10;/wAE7NT8M61NrngOe7t43fe76O+yZ/8Afi6N/wABrzWT9kv41PqG9dU8RpYfxQ/ZY9//AH1X6Y/D&#10;342+CvilZtceHNctr4ouZYGbZLH/ALymu0vbyCxtpLi4mSKBBuZ3faq/jXv4biyfslenGXmnKN/V&#10;Rkl66I+LzDgf2OJdKq505LTllCMmvJc8XL0106H5CXF78Zv2P/Gtj4nlj1HWdF+/Na3SbLhE/i6c&#10;Ov8As19U+B/+Cm/hDXoLX7bawRvJb+a0aXapL/3w+MV7d8QPi/8ABfxfZ3Wh+IvFGjXCJ8rAy7ij&#10;ezLXyx45+A37N2upJeQ+PdKLx/vUSeDe+4f7Qwa2jnuSZl72PlGMv7zk0vSSbkl5SUrdOxr/AKm8&#10;VZalHLsNVlF9YwSb9YOPK3/ei436p7m7qX/BTbS5LqZtPfQo7RO010Wb8TXcfDz/AIKG+FvFiRw6&#10;jDBJuXa8+l3SzfN/ufer5U8P6b8GdV+IEfh1N9j4YvNsX9sXFjGv7/tvT+5XrHjT/gmcmoW8F5o7&#10;6XPNGu+G6012tJU7jYw4NdmHxXDWZQcMPKm7af8ALyDv/id196scWb5Fxtw1OEs0o1afOrq6pTVv&#10;8MbO66pO6PqXRf2m/hzp/h2A/wBszI8UWfsrxyyzfTdtrmNd/bn8GaUJDBYXtwqpu8yTZCob3y1f&#10;F2p/sJ+PPE+vz3H27xbdNczc3f25UR/9rjiuy0P/AIJg6leCeXVLSCeV/kb+1dRkl3/7XyV008py&#10;eilOs1r/ADVl+UI3/A8Otm+dVpctBS0/loP85yse0f8ADxbSP+gVp3/g0SrVx+33BFZPcDw9Akap&#10;u8575dn16V86XX7J3w91Pxf/AMK5XUfDz65ZBd8EyPFF5n/PNJf4mFM8Sf8ABOHUY7iBD4QaeJZf&#10;KUWOoN5Tf767vu12UKPD2K5vq6oya01qzWvXddDLHf61Za4LHxr0+ZKS/cwd4vZqz6/geV6zrXjL&#10;9sb4lzzQT6i/hmS4KD7L/rdTZW/1af3YhXtHxg/YD1HQPhVpur2ENvpupad/pG/TUzLpmPutu/jH&#10;96vtz9nr4AaT8FvC8EK2sB1h4x500afLF/sJ/sivXJoY7mFo5F3xt8rK3evHxXEUKNX2VCCnDaTf&#10;2kukP5Ir7NtbpN6npYPhmdal7avOUJ7xSfwt9Z/zyf2r6Wulofjf8Nv2cPGPx68R2MPiWOHXpbJd&#10;qWNr8lj/ANd52/vH0rd1n9mXWfhJNrNvYvqvgqa6iaJEjga4tHb/AKZdlr9XPDXhDRvCFrJb6Jp0&#10;GmwSuZXjgTbuY9zUfiaxgv5tLSextb1PtH/L0+3y/wDaVf4mpT4moOq7Ybmh3bftL6a83y2SHS4U&#10;rqir4nln/KkvZpPpyPT5vfqfjdYfFHx78BPFOna3quqpqGhb9n9qadA0Utm396VV+8p71+gfhb9u&#10;zR7/AEO0uL7QbqaWVAyz2Lq0Ui/3lzXoPxs/Zk8N/FDwpPZ2VhZ6ZqQRtkqwjZIp+8j4/hNfmh4i&#10;/ZEu/A0V6b288VeHtNs5mX/XusEJ/uo3930r3qdXL8+g6lSPMo9Jz5Zw/wC3n8UH56xPAnhszyKr&#10;GhQk4zm0k6dPnjN9PcXwzvporSXmfdmpft12kVyEsfC8zwbfv3NyqNTdO/bttprlFu/C8iQfxG2u&#10;ldh/wGvznj+FXgLUhFDf6zrGqXCfduLu+kSux1r9knSvB3hn/hJprfVdL01l2Q6jb6vv+9/c+Y1z&#10;wocO1KUp040nCK1f1jVW+R69fCcZYbEU8NiKeIhUqO0U8K0pNuySu0/w0P1f+GPxe8P/ABZ0ua70&#10;Sd90DbJ7adNskf1FdbqWp2emReZeXUNrF/fmdUX8zX44/B34z6/8IvGdpfWeqz3emwfKsl1883+7&#10;Jt++prd+M/7V3iv4v+MPsWi2L+KLq1+Z4IZGi0+zX6/xPXy+Cy7K85m6+AxNqOzVuaon25VrJPdS&#10;2sfY58uIOD7YLPME412rqV0qUo/ze0vyprZx6M/Wy61qwsLI3lzewQ2oXd58kiqmPrXhOu/tZ+CP&#10;COqawlnHe6vO0q/PA+6J/l6qx+6K/N+8+JvxBvo/7Mh8GXv2v5f3l9ff6Cn61neIPD13qiWNr4z8&#10;bardw7P3um6dB9ktU+b7ofq616lbKMoyjlqY6rKUZO2q9lFOzdm5at6a22+5Hz+W47iHieVTD5Nh&#10;k6kI8zUP30+W6TajHS3a+/3tffUn7ekazJu8NRpFv+f/AE1d232969f0j9qPwFqXheTWJtUFk8a/&#10;Pp8//Hxu/uhf4q+A7D/gnrdX/ghNRs/Dj3mn3Vv9qinj1FnuNrLkFPm+9XlM3gL4jeEpP+Eah1pE&#10;01V2tfarC39oWy/3dveveeR5VjlH6vSvbf2VTn+TUrWT/mW3U+UefZxlspRxVRp6q1ak6e3VON7t&#10;dYvV9D71b9uqdNRu1Xwwklru/wBHQz7Zdv8At1xXxI/br1qG3zay6d4StP8AntdPulf86+V2/Y8v&#10;bbRINYlg8WieVd/9t75N7/7WPSuk+H37GF9r0/22DwvqviS5Vd6XuuOzpt/2d+BXrU8py+h+9+q0&#10;426yqc0V6rv3X4nj1M4zOvej9aqyv0jSUZP0d9I+f4H0Ppn7cHjCbSDsj0bUJWX5L5OF/IcVysH7&#10;ZXjaXWvMi8V6bNLu/wCPFBHs/wC+c5rxDXf2R7XRtVjsrrwjrGmXEvSytJJEim79BWJ4q+DPgLwl&#10;eHTNZ8PppmoQrvEeGSVM/wDoLVrXp5Xl9P21ejh4Rl1lPSX+G8fyNMBRz7PcR9TwEsVWqR15YU25&#10;LzklLXVo9A+JP7VOr/EL4h6Tol3fHWNV3821qmbHT/l+/KBXinii++IOm30d5J4k06O9il3f2PaQ&#10;/wCj7P7rv13V0HgifQ/A11BpvhO0n0uKZ2e4vvL+0Xb/AC/rXnviXxvpGian5OpX4S4ldm+f+bf3&#10;a/G8/wCOJQX1XI3eXeGkIpa2ikk5vvJ+7vaPU/rfgTwSpTTzLjp+zp2TUakv3knPS827xp7aQg3P&#10;bml0ex8YPjNqGrfBc6CouNNe+ulWXTpvnTzem5Gr1jwl42034Afs9JpQu0h/tdY31CeH/XOo+5An&#10;f/aIr5l1yJ/GXxB0Cw04G6FujXeUG9XP8Ne5fC34Y+LPjn8RtNm1vQntWsGWLSdHH3Ef+OeXH8Nd&#10;fC9WtnuYyzfGxTqxSd7NQTty80unuxi5W6ykeD4mYbB8F5MuF8mqP6vKTh8SdScIv2koxtZtSqVI&#10;wcrWUaet2itD8S/EevROvh7wNe4/guNVdbeHae+3rR/whHjy7/0y48ePZXrNua1tbVWt0/6ZjPWv&#10;tbTP2JPFdzqUI1PWNOhsA2ZpICzP/wABGK9XH7FfgX+zIbZp9RN0jb2uvO+Z/wAK/WMTn+U02lic&#10;VOq3/LdJf+A8v4tn8uYThzOKqbw2EhRX9/3m/wDwPm/BI/Pn4N/s9+IvGvxDN7e3n/CT+KZflt5C&#10;my3so/Uf3a+2fhz+xnfeH/Fmlatr2sWt9a2brcPawRt87L0Xmva/hD8GNE+EGlz22nF7q5uG3TXs&#10;4+d1/hX6CvSK+IzLiqcXPDZV7lJ3u3rKTe7bd36dT77K+EaclDFZr79ZWslpGKWySVlb8DES3f8A&#10;4SmSbyJwn2ZU8/zv3X3vu7P73vW3WEkKjxa8n2eAP9kVfP8AO/e/e+7s/u/7Vbtfnp+lBRRRQAUU&#10;UUAFFFFABRRRQAUUUUAFFFFABRRRQAUUUUAFFFFABRRRQAUUUUAFFFFAHin7VH/Iq+B/+x68P/8A&#10;pfHXsd3/AMes3+4a8c/ao/5FXwP/ANj14f8A/S+OvY7v/j1m/wBw01uiXsz8eLj/AF8/++3/AKFU&#10;dSXH+vn/AN9v/Qqjr+347I/j6W7CiiirJOr8C/8AIP8AHX/Ypar/AOiK+X6+oPAv/IP8df8AYpar&#10;/wCiK+X6/jTxf/5H1P8A69r/ANKkf6OfRv8A+SaxX/X5/wDpEAooor8MP60Cv00/4Jaf8kj8Wf8A&#10;Yc/9toa/Muv00/4Jaf8AJI/Fn/Yc/wDbaGvbyf8A3tej/I/L/Ef/AJJ6p/ij+Z9qVmeIP+QJqH/X&#10;vJ/6Ca06zPEH/IE1D/r3k/8AQTX6HT/iR9V+Z/IFX+HL0Z+Py0tItLX9wH8fMKKKKANjWf8Ak3/x&#10;/wD9hHSv/Qp6+cq+jdZ/5N/8f/8AYR0r/wBCnr5yr+GvFH/kqK/+GH/pKP8AUPwB/wCSHo/9fKn5&#10;hRRRX5Mf0aFfqL/wTF/5INrH/Yem/wDRENfl1X6i/wDBMX/kg2sf9h6b/wBEQ17uTf718mflfiV/&#10;yT8v8cf1PsOvJ/2pP+SA+NP+vRf/AEYlesV5P+1J/wAkB8af9ei/+jEr9Uyf/kZ4X/r5D/0pH8aZ&#10;p/uFf/BL8mfmJRRRX9mn8nBRRRQBq+LP+TdfE3/Yxad/6Iua+da+ivFn/Juvib/sYtO/9EXNfOtf&#10;wr4m/wDJUYj0h/6Qj/UvwG/5IXDf46n/AKWwyaKKK/Kz+hrhX7P/ALHP/Jsvw+/7B3/tRq/GCv2f&#10;/Y5/5Nl+H3/YO/8AajV9LkX8eXp+qPxPxW/5FeH/AOvn/tsj2mvG/wBrn/k3zxZ/uQf+jo69krxv&#10;9rn/AJN88Wf7kH/o6Ov1HI/+Rrhf+vkP/SkfyRnH/IuxH+Cf/pLPzQooor+yD+UQooooAv8Aj3/k&#10;2+6/7Gy2/wDSSevnuvoTx7/ybfdf9jZbf+kk9fPdfwd4k/8AJUYr/t3/ANIif6qeBn/JCYP/ABVP&#10;/S2FFFFfmR++BX7X/sq/8m4fDn/sC2//AKDX4oV+1/7Kv/JuHw5/7Atv/wCg19LkX8afp+qPw/xW&#10;/wCRdh/+vn/trPWa8M/bM/5N/wBe/wCu9t/6OSvc68M/bM/5N/17/rvbf+jkr9UyD/kb4T/r5H80&#10;fyTnf/IsxP8Agl+R+b9FFFf2KfyqFFFFADP2gv8AkQPhX/16aj/6VtXhte5ftBf8iB8K/wDr01H/&#10;ANK2rw2v88+Mv+Shx3/Xyf5s/wBe/Cv/AJInK/8Ar1H9Qooor40/VQr9wP2dv+SD/D3/ALAFl/6J&#10;Wvw/r9wP2dv+SD/D3/sAWX/ola+nyL+JU9P1PwvxX/3HC/43+R6RRRRX2h/NAUUUUAFFFFABRRRQ&#10;AUUUUAFFFFAHA/GL4M+Ffjv4Mn8L+LbBr3TXlW4R4JGimglX7ksTj7rj1r4s+J+iXn7GUc7+B/2n&#10;LLS7O1lW3h8E+N/+JklssvzM37nfPnPzD93j5q+x/jt8JH+Nng1PC7eKNV8M2Et3HLqD6M+ye5gX&#10;O6Df/AG9a5n4T/scfCb4OzQXujeFYL3W0iaJ9a1j/S72VWPO936/lQBzv7Hv7QXj7472Wvv4x8DH&#10;w3a6T5ENprcaTww6yxVt8sUU8SOqfdYf79fSVMVVjTavyqtPoAKKKKACiiigArxP9sb/AJN61/8A&#10;6/8ASf8A052te2V4n+2N/wAm9a//ANf+k/8ApztaAPWNb1iLRNGvtQlVmitLd53VfvFUXccV85r+&#10;3/4GZN39ha//AN+Yv/i6998ff8iJ4l/7Btz/AOimr8jo/uJX6nwVw7gc7pV54xNuLilZ23TPzbi3&#10;PMZlFSjHCtLmTvdX2Z6v/wAFAfjJpv7UfwW03wt4V0++tdStNYh1Fv7REaI8axSIcFWbn94DX0N4&#10;P/bh8F+HfCOhaTPpOtyT2FlBau8cEex3SNUOPn6V8R0V+kLgDJU/hl/4Ez4H/XbNrWvH/wABR916&#10;z+014d+NHgjxXo2kadqVrcW9iLp5L1I1XaJox/C5/vV4jXN/AH7/AI6/7AP/ALcw10lfwV45ZXh8&#10;o4lp4XCpqKpRervu5H9q+DmPr5pw9UxOJd5e0ktFbaMQooor+dj93Paf2Uv+R71P/sHN/wCjFr6t&#10;r5S/ZS/5HvU/+wc3/oxa+ra/p/gL/kSQ/wAUvzP5242/5HEv8MfyPGP2vv8Ak33xR/27/wDo+Ovz&#10;Tr9LP2vv+TffFH/bv/6Pjr806/tHw4/5FNT/AK+P/wBJifyRx7/yMqf+Bf8ApUgooor9WPzU+mf2&#10;D7+2034heKbm7mS2t00n55pn2ov75O5r7b/4Tbw7/wBB7S//AANj/wDiq/Ob4C/Npnj3/sFQ/wDp&#10;XDXQ+Uv9w1/CHjFxdVyDiiWFhSUk6cJXba7rz7H9n+FXC1LO+HVialVxtOUbJX2s+r8yjrtxC/8A&#10;wWD8P62JIzo6eH2b+0N/+j/8eMyZ39Pvtt+tfoN/wm3hz/oPaZ/4Gx//ABVfAvlReZnYm/bt37P4&#10;ad5a/wByvxGXiVX0thl/4E/8j9hXh9Q64h/+Ar/M/QLStb0/WUc2F9bXirwxtplfb+RrVrwD9khV&#10;XQ/EO3/n7i/9F17/AF+vZJmMs1y+ljJx5XNXt21a/Q/LM3wEcsx1TCRlzKNtX5pP9TjvH/xQ8NfD&#10;CytLvxJqI023uZfJicxs+9tueig18+fH/wAZfs7ftKeC4/DPjTxLNPp8VwtxE9klxDLHIv8AdPl/&#10;0qb/AIKBf8iB4Y/7Cjf+iWr4ar9+4Z4MwGc5dHGYic1JtrRq2jt1TPxHiDizGZTj5YWjCLSS3vfV&#10;X6NHKv8Asw/Bn/hsFNCW61j/AIUl/ZnntrHnt5vn+R03bN3+u4xs/Sv0H/Z+8Wfs7fs0+Dp/Dfgv&#10;xLNBYz3DXcr3sdxNK7n+8fL7fSviKivqV4b5X1q1Pvj/APInzr4+zHpTh/5N/wDJH6w+APih4a+J&#10;9ld3XhrURqVvay+VK4jZNjFc9GArsq+Tf+Cff/IleKv+whH/AOiq+sq/Ec8wFPK8yrYOk24watff&#10;ZM/Xsmxs8wwFLFVElKS1ttu1+gUUUV4R7QUUUUAfCH/BQD/ko3hn/sFP/wCjjXy3X1J/wUA/5KN4&#10;Z/7BT/8Ao418t1/WfCH/ACIsL6P82fzJxT/yOK/qvyQUUUV9gfKn6S/sdf8AJvfhr/fuf/R8le3V&#10;4j+x1/yb34a/37n/ANHyV7dX8dZ//wAjbF/9fJ/+lM/qvJf+RZhv8EfyCiiivBPaCiiigD8zP2tv&#10;+TgfFX+/B/6Ijrx+vYP2tv8Ak4HxV/vwf+iI68fr+x8i/wCRVhf+vcP/AElH8pZz/wAjLE/45/8A&#10;pTCkk+49LSSfcevcW5463Pp3xt/yHYP+wdYf+k0dYFb/AI2/5DsH/YOsP/SaOsCv8X+Jv+R3jf8A&#10;r7U/9LZ/rVw9/wAibB/9eqf/AKQgpJPuPS0kn3Hr5pbn0K3Pv3wn/wAirov/AF5Q/wDosVtVi+E/&#10;+RV0X/ryh/8ARYrar+2cN/Ap+i/I/j+v/Gn6v82FFFFdJiFFFFABRRRQAUUUUAFFFFABXD/Cr/jx&#10;13/sL3H/ALLXcVw/wq/48dd/7C9x/wCy0AdxRRRQAUUUUAFFFFAGN4rkWLQrpmkt4Vwvz3Sb4h83&#10;8Qq+ipPaorFJFZe33Wql4nm+z6JdSfaPsu0L+/8AI87b8w/g71pQHdDGfvZVaA9D44+Kv/BPLSPF&#10;viq71fw3rg8P290zSyWLw70SQ/3PQVZ+Ff8AwTt8MeHd1z4yvn8SXf8ADBADFAn9TX2HRXkf2Tg/&#10;ae09nr+H3bH6F/xEDiX6msEsXJRSSuklKy6cyXN+Nz5p8YfsH/DPXfD11Z6XpsmiX7L+5vYpGYxt&#10;7g/eFfnD8Sv2I9Y8K/EG/wBCPhi+1S6/1qzaVHJ5U0Z/jGK/bSmeWvmbv4qmvldKdpUH7N/3dL/I&#10;6Mq46x2EUqeZwWMp7qNX3uWXdNptabrqfhvcfsi+IrmKNG+HuuIE/uWs1eeX2neJ/hvdz2P2KfWL&#10;SN9otp/kuLZv7rZr+g6vm39oL9jLw78a9bi1y1vZNA1p9qXE8KB0nX/aX+9715VfKa0Ie5P2n92X&#10;6O+jP0DKfETLMRi/9qw6wemlWitV5SjytSi/NOz1Vtz8orTXvFF14FvprfwvdpL9pj/1k6/Z/ut9&#10;/vv9KxLHU/F9zuM+k6fa7f707Nur9PW/4J6eCob2HTG8V6qGmTzfIx9/b/F6Vq6R/wAE5Ph7Z3Dy&#10;32p6rqMWzHl7xF83rkVwSyrFNJKjFfNv9T6mjx9kNKU6k8yru7vZQhG+iV/gXbuj8rtO+I+o6Dde&#10;VrFjc6KzfKl1ayM0T/iK6TXf2i7u9082Nz4o1XU0/hsUkkdm/wCA19r/ABP/AOCcGr2twk3grVYN&#10;UtXb5rXUT5TxD1DfxV5noP8AwT/+KGp6w4uNFstM8ttv26eZcMv+zjmuKeCq05csqEvSL0f4P8z6&#10;nD8T5disP7ajmtFpap1qa9pFfJwTa6e763PkePxzq8jqw8JXwt2/j3rv2/7tTXPjXUvJf7P4Y1Jp&#10;v4N+3ZX6FXf/AATO1UaPvtvGVq+qbR+6ktWWHd/vdf0rJs/+CafjFrqFbnxPo6wBv3rxpJu2+3FV&#10;LL8QpL/Zfxf+ZjS4yyeVOV89fzpwT+X7v7j8+L2fxrpkX9tTvbvCnzS6VCu793/vetfph/wTx/an&#10;g+IfhtfBmqX/AJ91DEz6ZNdP8zoPvQn/AHf5V2+tf8E+fBP/AAri60rTHnbxLtLwapdP96THRl/u&#10;V+Yt3p3iL9lX9oi2juLV9MP21P3HVRcK3G3/AGW/rXp06WIwVSM5QSlv7uzXWPqlqnqfD4/HZRxV&#10;g6uHw+InUp3SftdZ05vSFaL6U5O0KkdErppI/ci117TPDPhGC+1K+07T7GJPmuI5ttuP91jXhPxx&#10;/bO8GeGvh9qMvhLxDa6v4imVoLSO33HYxH3246Cvh39pf9ojXviRqscPiF4dC0vTl8pNOjk2xbv7&#10;x7bjXzX4w8ZxXdnFpehTx3WoX7+SrRv/AKlf4mrSvm1avUdHCxtHbmd9O76Wt5nDlPh3lmV4SnmW&#10;e1+aqrSVGLi+a792PVy5nZe7pr21Nm3+Ltlq/i26jlvpodT+0M322WT/AF0u7+F/WvpL4c/tl/Er&#10;4dRm3XWf7asRwsGq/vdn0brXz0/wQbT/AId2Ml7od0NEnkZIdUeFlSSUfeZX9a5oaL4s8Or5emX8&#10;OsWi/KsN98rp/wACr59OEJ82EqOD89L+d9tez+8/ZHTxOJw3s8/wcMVTfWnFSdN9YON7vl25oau2&#10;sUfc3/Dx34jf9A3Rv+/bf41euP8AgpJ41fS4YotA0qG9Vv3t187K/wDwDtXwX9v8ef8AQM03/v8A&#10;1dOseKmieNdDt/P2/wCs+0/JurX61j4/8v1/4EjzFkHCNXWWUzjbvRqK/wB2/wA9D661b9vz4q6h&#10;f+fb3dlp8XH7iG23L+tfUPwR/bC0H4v2lnBr6WOha7pzLLcNff8AHu6/34n/AIW+tfk2I/Hl427z&#10;NL07/Y2NJW/4A8Uz3EOu2Ov6fPa39naea08c3lW+3d9//aH+zXVhcXjaU3NVFU7q9/nt+R4WfcP8&#10;L4/Cww08HLBttKFRwUE3daNt9Veynyt/Zu9D9n/G/wC0Z8PvAWgf2rf+JLGeF1byY7KZZnmI/hUL&#10;X5o/tOftVX/xj1T7XfTnQ/DFr8tvY+d8v++/9568M1bxdpWkWnnXN8hjX7saPvd/91a5Sz0y8+Iu&#10;ox6lq0ElposDbrSxf/ls3956WIx1fHwvW9ykt7bt9l3/ACXUvJeE8q4TxKjlz+tY6Xw81uWnH+aV&#10;r8qS6t3k9I7m4vxI8NO+0a1bjdWvq3jW00zQvtN1qhfT1PyoJt6u3+ytK/h2wkh502Dym7+StY1h&#10;8MtBt9US6t7DMqt8kA+ZN3sleLH6m9+Zfc7+XS34n6hWXEUI2j7GbfX348v96zc+a3a8fXtU0n4j&#10;w3WopaalYT6M0/zW8l0PkmWvTPB/iQeGNXsrkxpcWCyq89ofuTL3qP4jfBjWNC0ywHi7w5c2dnqE&#10;a3Fq91Ht3r7Hsa8n1nwzqfg7TZ9Q0HVbporb5/sNx86bf4q7aM/Z1ozw8nRqJrq9+mu6+Z4WKdeW&#10;BqxzKnDH4RptySjzW15k4fBK2tnFqXSzaufrJdfD34ReFvhdcfFWzt5tT0oWLXFvY3Vxvi8xl+WP&#10;b6hu1fnH41+Ielytp0t5dT2JufMaL7RHstx+9b/j3P8AcFRaj+0Prcf7Pr6Fb3pfQJ5lu4rQ9pzx&#10;t/Os/TPCcVn8P/DtvfWbvcXFvJNK91J5quzt/AP4PpX0GcZxis4pxq5jOUuT3bN9ftb3209T8t4M&#10;4Sw3B2OeEyBU3Ku3U52tPZ8rVKLs4vml770va17WP1F/4J//ABOi8efBhNK3RyXGhy/Zw6tnfG3K&#10;tXvuqfDrw3revW2t32j2t1qduu1LiSP5wK/Iv/gnX8a7T4F/FTU9H17UZLTRfnt7jed2Vb5onPsK&#10;/Uzwd+0h8OPHutR6TofiuyvtSkX5IBuQv9NwFe3luOWHgqUatpLTezae3yaPxzjHIMRi8bPMaeFb&#10;pVPflaLlGE02qkW7NLlmpb9Hc9N8lfL2bRt/u0IqxJtVNi1LXlXxh/aF8HfBvS55tX1SB9S2M0Gn&#10;RvumlYfw8dPxr0KlSNKLnUdkj4XB4HE5hXjhsJTc5y2SV3/Xnsjlf2rf2iLD4IeD8WhhufFN4u2y&#10;tnxuiz1lb2FflT4h8R3Ot6pPqes3xnvrl/NlnuX+Z2q5+0J8dr7xl4m1HxXrZ8y/vn2WllH823+5&#10;GvsK8w0XwD/bEP8AaHinde6hK2/ZvbZCv92vzzH4j6/L21WXLTWkV1fdpafM/s3hPJo8JUlluBpR&#10;rY2aUqsm7RgntFySk/8ACkm3ZydkdN4e8eC68X6bY6BBqOr3DOyPPpSfPD8rfdY8bqpaL4IttLN3&#10;LqH/ABM9Sunb7RdXSbnf/Zrs/hz4ZU65Yabo2lTz7n+S0047HfPvX6FfBb9gvwtpvgszeObR9T16&#10;/j3Om/5LPP8ACmOp/wBqpw1CrjKfssGuWN9W3v2/4ZfM1zrN8Dw3ivr/ABJNVarilCEYq0b83Nyx&#10;bu7L7c9dWo7tHyN+w1+zx4c8c/Fm+V7SOG0hsZJZsOwYM3yoU+hr9FfgP8ALf4OwX1zc3SaprFy2&#10;37Xsxsi7KP61F8Av2ZtG+AF1rkulahcX66ky7ftKLuhRf4c969rr9FyivjsDl88FOo7VHeS3vbbX&#10;e2x/J/HlfJ8/z+GYZfSSp0YqNOy5Ur6yfL3cmwooorU+SCiiigDBj8v/AIS6b/jy877IvT/j5+9/&#10;6BW9WElwv/CXTQ+fAX+yK3kCH979772/0/2a3aACiiigAooooAKKKKACiiigAooooAKKKKACiiig&#10;AooooAKKKKACiivl79oj49+PB8WNF+DnwbtdKk8dXlp/amo6rrO5rTSrQN1dF5LP2oA+oaK+WvgL&#10;8dfiNpfxlv8A4OfGi20p/FjWTatpGuaEjJaalbA/OuxuVZK+kPEfiCx8K6DqOs6lMLbT7C3kubiZ&#10;/wCCNF3MaANWivgrS/jn+1H8VfB998X/AANpPhay+H0Ttd6d4U1JHfU9Ts4vvMJQu1WkUcc19Z/A&#10;f4wab8ePhT4f8b6VG9tBqdv5jWsn34ZB8rxt9GoA5b9qj/kVfA//AGPXh/8A9L469ju/+PWb/cNe&#10;N/tU/wDIreCf+x58P/8ApfHXsl3/AMes3+4aa3RL2Z+PFx/r5/8Afb/0Ko6kuP8AXz/77f8AoVR1&#10;/b8dkfx9LdhRRRVknV+Bf+Qf46/7FLVf/RFfL9fUHgX/AJB/jr/sUtV/9EV8v1/Gni//AMj6n/17&#10;X/pUj/Rz6N//ACTWK/6/P/0iAUUUV+GH9aBX6af8EtP+SR+LP+w5/wC20NfmXX6af8EtP+SR+LP+&#10;w5/7bQ17eT/72vR/kfl/iP8A8k9U/wAUfzPtSszxB/yBNQ/695P/AEE1p1meIP8AkCah/wBe8n/o&#10;Jr9Dp/xI+q/M/kCr/Dl6M/H5aWkWlr+4D+PmFFFFAGxrP/Jv/j//ALCOlf8AoU9fOVfRus/8m/8A&#10;j/8A7COlf+hT185V/DXij/yVFf8Aww/9JR/qH4A/8kPR/wCvlT8wooor8mP6NCv1F/4Ji/8AJBtY&#10;/wCw9N/6Ihr8uq/UX/gmL/yQbWP+w9N/6Ihr3cm/3r5M/K/Er/kn5f44/qfYdeT/ALUn/JAfGn/X&#10;ov8A6MSvWK8n/ak/5ID40/69F/8ARiV+qZP/AMjPC/8AXyH/AKUj+NM0/wBwr/4Jfkz8xKKKK/s0&#10;/k4KKKKANXxZ/wAm6+Jv+xi07/0Rc18619FeLP8Ak3XxN/2MWnf+iLmvnWv4V8Tf+SoxHpD/ANIR&#10;/qX4Df8AJC4b/HU/9LYUUUV+Vn9ChX7P/sc/8my/D7/sHf8AtRq/GCv2f/Y5/wCTZfh9/wBg7/2o&#10;1fS5F/Hl6fqj8U8Vv+RXh/8Ar5/7bI9prxv9rn/k3zxZ/uQf+jo69krxv9rn/k3zxZ/uQf8Ao6Ov&#10;1HI/+Rrhf+vkP/SkfyRnH/IuxH+Cf/pLPzQooor+yD+UQooooAv+Pf8Ak2+6/wCxstv/AEknr57r&#10;6E8e/wDJt91/2Nlt/wCkk9fPdfwd4k/8lRiv+3f/AEiJ/qp4Gf8AJCYP/FU/9LYUUUV+ZH74Fftf&#10;+yr/AMm4fDn/ALAtv/6DX4oV+1/7Kv8Aybh8Of8AsC2//oNfS5F/Gn6fqj8P8Vv+Rdh/+vn/ALaz&#10;1mvDP2zP+Tf9e/6723/o5K9zrwz9sz/k3/Xv+u9t/wCjkr9UyD/kb4T/AK+R/NH8k53/AMizE/4J&#10;fkfm/RRRX9in8qhRRRQAz9oL/kQPhX/16aj/AOlbV4bXuX7QX/IgfCv/AK9NR/8AStq8Nr/PPjL/&#10;AJKHHf8AXyf5s/178K/+SJyv/r1H9Qooor40/VQr9wP2dv8Akg/w9/7AFl/6JWvw/r9wP2dv+SD/&#10;AA9/7AFl/wCiVr6fIv4lT0/U/C/Ff/ccL/jf5HpFFFFfaH80BRRRQAUUUUAFFFFABRRRQAUUUUAe&#10;VftCftBeG/2a/Bll4q8VJctpE+owac8tom8wtJu+dh/cG3nHNd94Y8T6V4z0Cx1zQ76HUtJvolnt&#10;ru2fckyHuK+X/wDgpDbwXvwo8C211Ek1vceOtJhlhkTekiM0gZW+orhta8D+Mf8Agnv4ou/FHgO0&#10;vvGPwH1KZrjWfCsf7248PsfvT2vrF6r+f96gD7U07xboesarqWl2Gs2N7qenMqXtlb3KvLasenmI&#10;p3Jn3rcr4Q/YT8ZaP8Rf2rP2k/FPh67S/wBF1abSri0uk/jUwt/Kvu+gAooooAKKKKACvE/2xv8A&#10;k3rX/wDr/wBJ/wDTna17ZXif7Y3/ACb1r/8A1/6T/wCnO1oA9J8ff8iJ4l/7Btz/AOimr8jo/uJX&#10;64+Pv+RE8S/9g25/9FNX5HR/cSv3nwz/AN3xXrH8mfi3iD/Fw/pL80LRRRX7UfkZ6z8Afv8Ajr/s&#10;A/8AtzDXSVzfwB+/46/7AP8A7cw10lf5sfSG/wCSuh/15h+cj/QLwL/5Jef/AF9l+UQooor+YD+i&#10;D2n9lL/ke9T/AOwc3/oxa+ra+Uv2Uv8Ake9T/wCwc3/oxa+ra/p/gL/kSQ/xS/M/nbjb/kcS/wAM&#10;fyPGP2vv+TffFH/bv/6Pjr806/Sz9r7/AJN98Uf9u/8A6Pjr806/tHw4/wCRTU/6+P8A9JifyRx7&#10;/wAjKn/gX/pUgooor9WPzU9c+Af/ACDPH3/YJh/9K4a6Gue+Af8AyDPH3/YJh/8ASuGuhr/ND6QX&#10;/JZf9wof+3H+g3gd/wAkn/3Fn+UQooor+aD+hD6X/ZI/5AfiH/r7i/8ARde/14B+yR/yA/EP/X3F&#10;/wCi69/r+seD/wDkRYb0f/pTP5m4r/5HNf1X/pKPlD/goF/yIXhf/sKN/wCiWr4br7k/4KBf8iF4&#10;X/7Cjf8Aolq+G6/tPgP/AJEdP1l+bP5I40/5HE/SP/pKCiiiv0I+FPuH/gn3/wAiV4q/7CEf/oqv&#10;rKvk3/gn3/yJXir/ALCEf/oqvrKv5L4v/wCR7ifVf+ko/pzhf/kT4f0f5sKKKK+QPqQooooA+EP+&#10;CgH/ACUbwz/2Cn/9HGvluvqT/goB/wAlG8M/9gp//Rxr5br+s+EP+RFhfR/mz+ZOKf8AkcV/Vfkg&#10;ooor7A+VP0l/Y6/5N78Nf79z/wCj5K9urxH9jr/k3vw1/v3P/o+Svbq/jrP/APkbYv8A6+T/APSm&#10;f1Xkv/Isw3+CP5BRRRXgntBRRRQB+Zn7W3/JwPir/fg/9ER14/XsH7W3/JwPir/fg/8AREdeP1/Y&#10;+Rf8irC/9e4f+ko/lLOf+Rlif8c//SmFJJ9x6Wkk+49e4tzx1ufTvjb/AJDsH/YOsP8A0mjrArf8&#10;bf8AIdg/7B1h/wCk0dYFf4v8Tf8AI7xv/X2p/wCls/1q4e/5E2D/AOvVP/0hBSSfcelpJPuPXzS3&#10;PoVuffvhP/kVdF/68of/AEWK2qxfCf8AyKui/wDXlD/6LFbVf2zhv4FP0X5H8f1/40/V/mwooorp&#10;MQooooAKKKKACiiigAooooAK4f4Vf8eOu/8AYXuP/Za7iuH+FX/Hjrv/AGF7j/2WgDuKKKKACiii&#10;gAooooAx/EztFol00b3Ub/L89om+X738IrTg/wBQnX7v8VZ3iVWfRbkKl1I+F+SyfZL97+E1o2/+&#10;pT733f4+tAEtFFFABRRRQAUUUUAYdzKV8TWMZuJl3QSfuPI3I/uz9vpW5WNdlv8AhJbRf9O2eRJ/&#10;q/8Aj3/4H/telbNABRRRQAUUUUAFfCP/AAU/+AaePvAdj4usoEa/01lhn46qWGxs+zfpX3dXOeOf&#10;C1n428Jarod9H5tpfQNC64z2rlxNJ1qbjHfdeqPcyXHxy3HQrVFem7xmu8JK0l9z07OzPwk1HwRe&#10;XnjC41DxCsCPbvsttKtbn7RbwfL/AH/469K+Dvwkufir8QNL8OaPawpc3TfvpkRf3US/ff8AAV+i&#10;HwB/Y38M+Do5Nd8S6db6trlyxdbWaH9xZr/dVD/F7173onw78L+Gb37bpehWOn3ezZ59vCqNtr5Z&#10;ZRiMTNVK8uVfyrt20P3yfiTlGR4WeDymjKrU5f403dudkuZttyaXTVK2i0Mef4NeGb34YQeA72z+&#10;1aFHbLb7G+/wPv7v73vXxV8Tf+Cc3iDSfOuvBmrQa1b8stld/upgv+90NfotRX0GKy3DYuKVSOq0&#10;TXQ/H8i40zrh6rOpg611N80oyXMpPq32fmmj8lv+GIfjD/0LH/k1H/8AFVnJ+yB8XJNXfTf+EPux&#10;MvzeZvXyf++84r9eqK8d8OYbpKX4f5H6NHxnz3XmoUn8pf8AyR+WGhfsC/FbV4JJZ7Gx0xlb5Uu7&#10;pdzf985ryzxz8D9a+H11quk+NfDEaypbs8MlzPtT/eiZeH/3a/aKuD+KHgHw/wDEG30vTvEWjHWL&#10;MXSv5ZTcif7/APs055DRguahJqS/rsTQ8XMxxFR0s1oQnQla6immrNPS8tdtm/8AJ/h/p/gTQdMv&#10;ftlvp0aT/wAL/e2190fsYfslN4quYPG3jKwKaPH89jp86bftTf8APRh/cr6m8N/sf/Czwprv9r2X&#10;hpHuVHyR3DtLEn0Q8V7NDClvGsaIiIvyqi9KjB5LUVVVcZPmtstX+Z1cR+JmEqYGWX8N4f2CqfFK&#10;yi/NJR6vrK+2y6nPN8O/CzaX/Zh8PaadP27fs/2ZNu306V5v4R/ZG+G/gzxzP4o07Rh9qc7obWZ/&#10;Mgtm/vIh6V7jRX0ksNRm05QTa20Wh+IUM4zLDQqU6OInGNTSSUnqvPU5jxv4D0H4iaDLouv6dFqF&#10;hIP9W6/cPqPQ18QfGT/gnc+iaTqGreDNZfUIoIml/sq9j+dlH8KOOv8AwKv0GprLu4P3a58XgMPj&#10;F+9jr36ntcP8WZvw1O+Aq2g3dwesX8ntfurM/netPhTrF98QbXRbGF30SW9WZIfSY/wD/gVfsn8M&#10;P2UfAdr4HsNC8R6HBrepaeivNPdQMhWR1ywVu4rz2D9kBbH9reDWrew2eDQv9rf7KT/88v8Avr5q&#10;+udHLHU9V3fatnmrs+0fc+7/AMs/avOy/DTm5vFxTcfdXn3fqz7Xi/PcLQjQp8P1pQjV/eytKzi2&#10;rRpprZQXN7vS5+In7V/w4X4GftTXkUFslrpF7K0SbBtjCPynXrik0nWLjRdShvtPuntr22dZYpoX&#10;+ZGFfZ//AAU5+D1jrA8PeLZ7WO4hb/Q7gP8A3hyh/pX58ar8O7TyUn0cPp+pQHfDIrtsZv7rV8zm&#10;VOksQqU5OLjonbS2669L2P3PgvF46tkrzDD041qdX3pR5mpKaSjUSXK4y5muZJtXb1etz668Sft3&#10;fE3xB4Tg0SO7g06byvKuNRtU23E3+1n+H/gNfOuv6/I32rVdWu3mb5pJZ533M/51wNv4z8RXkf2C&#10;Lw9ImsRnZLNJ/wAe6/7W6rEHgK61mf7R4m1J9Q/iW0h+SFP/AIquOtGpNp42roul7t+lvzdj6HLa&#10;uBwtKVPhnAWlLeTj7OEX/fckpNp7xinbbRFPwhpk/jHWP+Eo1RH2I23T7Vv4F/vV96fBf9gTWPiL&#10;4XsNe17Wf+Eft7xd6WvkFp9nZueOaT9hz9mZfHurx+MPEdjnw3p74soJE+S6lH/sq1+lSqqpgfdr&#10;6DA5csd/tGIjaG0Y+X9fefkHFnGdXhb/AIR8mq82IvzVqrSbc3ule6/+RSUVszxT4bfs7eFPgJ4U&#10;vjonnf2pIn73V5IPPuOvZfT2r2iE7oUP3vlrN8SsyaJdtH9q37ePsX+u6/w1pRf6hP8Ad/ir6+lS&#10;hRgoU1ZI/nLG47E5liJYrGVHOpLdvf8A4by2JaKKK1OEKKKKACiiigDESb/iqJI/Pmx9mV/IMPyf&#10;e+9v9f8AZrbrFVpP+EocH7b5f2ZcZ/49vvf+h1tUAFFFFABRRRQAUUUUAFFFFABRRRQAUUUUAFFF&#10;FABRRRQAUUUUAFfIHgCNYP8Agpp8U2uAqPN4K057ff8AxKJFVsV9f183/tFfs2+J/GXj/Qfib8Lf&#10;Elr4R+JWkwtZefqMBlsr+1f70c6qpPHagDkPjIDN/wAFFvgOttn7RHoOrPcbP+eW3v8AjXsX7Wln&#10;PffsxfFO2t0Mksvh29REX/ri1cL8Av2a/F/hz4mar8U/i54osfF3xCurT+zbT+yoGistPtf7sSkA&#10;7m78V6b4I8OeOLz/AITay+Iuo6JrWi6heSJpNrptuyNFYsuPLn3fef8A3aAOT/ZAa2T9jz4ZsPL+&#10;zr4Ytt2z7v8Aqvmrx/8A4J+N4og/Y3WTwbaaVc6k+v6i9jBrc8kNr5Bu2/ijR36bscVnQ/se/Hrw&#10;N4f1L4b+Afito+n/AAku5mWH+0bWR9YsbaVv3sUUgXHHO35v++a+sfhB8K9F+C/w40HwZoCOmmaT&#10;brCjyfflb+KR/wDaY80AeM/Ezwd8f/iTpWi2lxpvw5sv7N1mw1lXj1W/fe1rOswT/j2/i24rrpr7&#10;9oaSN1/sL4a/N8v/ACGL/wD+Rq9uooE9T85H/YK+Nckjt/afgH5n3f8AH1ff/GaP+GCPjX/0E/AP&#10;/gVff/Ga/Ruivsf9cM9/6CX90f8AI+V/1Vyb/nwvvl/mfnJ/wwR8a/8AoJ+Af/Aq+/8AjNH/AAwR&#10;8a/+gn4B/wDAq+/+M1+jdFH+uGe/9BL+6P8AkL/VXJv+fC++X+Z+ZniT9mz4ufCGxjN7P4IvU8VS&#10;r4RT7Pc3f7mS+byVlOYOi96wv+HXnxh/6GLwN/3/AL3/AOM1+hfxi+Hl98RbTwnFZTw2zaN4m07W&#10;5fODfPFby73VcfxHtXotfKZrWnndZYjMX7SaVr6LT5WP0Dh7M8Zwrh5YXJqnsqcnzNJJ3dkr+8m9&#10;kflf/wAOvPjD/wBDF4G/7/3v/wAZo/4defGH/oYvA3/f+9/+M1+qFFeL/ZmD/wCff5n1P+vfEf8A&#10;0Fv/AMBh/wDIn5X/APDrz4w/9DF4G/7/AN7/APGa+h/2b/gN8df2b/C+paJp6fD3Wo7+++2tNPqN&#10;7Ds/dqmOLc/3a+yaK2pYHD0J89ONmeZmPFOcZrQeFxtdzg7O1orbbZJnin9o/tD/APQB+Gv/AIOL&#10;/wD+RqrX0/7Qt9ZXEDaF8NUWWJk/5DF/3X/r2r3Siu5aO58o0mrM/OH/AIYH+Nf/AEE/AP8A4F33&#10;/wAZp/8AwwR8a/8AoJ+Af/Aq+/8AjNfo3RX2P+uGe/8AQS/uj/kfK/6q5N/z4X3y/wAz85P+GCPj&#10;X/0E/AP/AIFX3/xmj/hgj41/9BPwD/4FX3/xmv0boo/1wz3/AKCX90f8hf6q5N/z4X3y/wAz8xfE&#10;v7Lvxb0ue1+F1xP4LkuPG26+ivkurzZbf2f8zKy+T/H9p4/3Kyf+HXnxh/6GLwN/3/vf/jNfoZ4q&#10;+Ht7rvxj8BeLoZ4I7Hw/aanb3EMgbzZGuVgCbO3Hk816JXxuYr+18Q8XjvfqO13ttotrLbyP0nI8&#10;8zHhvBrL8pqulSTbUUk9XvrJN/iflf8A8OvPjD/0MXgb/v8A3v8A8Zo/4defGH/oYvA3/f8Avf8A&#10;4zX6oUV5n9mYP/n3+Z9B/r3xH/0Fv/wGH/yJ+V//AA68+MP/AEMXgb/v/e//ABmvo39nf4I/Hb9n&#10;fwTeeHbCH4ea1FPevfefPqN/CwZlVcbRbn+7X2HRW1HBYehPnpxszy8x4ozjNqH1bG13OF07WitV&#10;6JM8U/tH9of/AKAPw1/8HF//API1cv8AEjwz+0B8SPBOreG59O+G1lDqMPlNOmqX7snzKen2evpO&#10;ivTpVZ0KkatN2lFpp+a1R8jVpQrQlTqK8WmmvJn5yf8ADBHxr/6CfgH/AMCr7/4zR/wwR8a/+gn4&#10;B/8AAq+/+M1+jdFfWf64Z7/0Ev7o/wCR8x/qrk3/AD4X3y/zPzk/4YI+Nf8A0E/AP/gVff8Axmj/&#10;AIYI+Nf/AEE/AP8A4FX3/wAZr9G6KP8AXDPf+gl/dH/IP9Vcm/58L75f5n5ieIv2XPi0bq0+EU0/&#10;gv7V4iR/ECajHdXeyFLPbEyFfJzl/ta/981lf8OvPjD/ANDF4G/7/wB7/wDGa/QvXPh7fal8cPC3&#10;jWOeBLDSdG1HTpoX3ea73Els6Fe2B5LZ+tei18ZmMVm2Jli8b79SVrvbbRbWW3kfpeSZ9mXDmCjl&#10;+VVXToxbaiknq3d6yTf4n5X/APDrz4w/9DF4G/7/AN7/APGaP+HXnxh/6GLwN/3/AL3/AOM1+qFF&#10;eb/ZmD/59/me9/r3xH/0Fv8A8Bh/8iflh/w69+MP/Qw+Bv8Av/e//Ga+svhP4M+P3wr+HmheFLbT&#10;vhzqEGk23kLcyapfqz/MT937P719O0V0UMHQwzcqUbM8bNOI81zmnGjj67nGLulaK126JHiv9oft&#10;D/8AQC+Gf/g41D/5FrkPil4S+P3xP8Dal4auNO+G9lFfBFadNUv2ZNrK/T7P/s19M0V6NKrOhUjW&#10;pO0otNPzWp8tVpQr05UqivGSaa8mfnJ/wwR8a/8AoJ+Af/Aq+/8AjNH/AAwR8a/+gn4B/wDAq+/+&#10;M1+jdFfWf64Z7/0Ev7o/5HzH+quTf8+F98v8z85P+GCPjX/0E/AP/gVff/GaP+GCPjX/ANBPwD/4&#10;FX3/AMZr9G6KP9cM9/6CX90f8g/1Vyb/AJ8L75f5n5g+If2V/i1qmoQfByW68GR3l5E3ixdRjurv&#10;ykWH/RfK2+TnJ+07qzf+HXnxh/6GLwN/3/vf/jNfobdfD29uPj3p3jlLiD+z7Xw5c6M0Hzeb5klz&#10;DMG9NuI69Dr4vMIRzXEyxeN9+pLd97adLLbyP03JeIMz4ewUcuyus6dGN2opJ2u7vWSb38z8r/8A&#10;h158Yf8AoYvA3/f+9/8AjNH/AA68+MP/AEMXgb/v/e//ABmv1Qorzv7Mwf8Az7/M9z/XviP/AKC3&#10;/wCAw/8AkT8r/wDh158Yf+hi8Df9/wC9/wDjNfXvwz8MfH34b+AdA8LWum/Dm9g0m0jtBPJqt+rv&#10;t/ix9mr6Torpo4Shh25Uo2bPFzTiLNc6pxpY+u5xi7pWitduiR4p/aP7Q/8A0Afhr/4OL/8A+Rq4&#10;v4teB/j78WPA994bubH4c6fFdPG/nx6pfsy7HDdPs/tX0/RXo0a1TD1Y1qTtKLTT7NHy1alCvTlS&#10;qK8ZKzXkz85P+GCPjX/0E/AP/gVff/GaP+GCPjX/ANBPwD/4FX3/AMZr9G6K+r/1wz3/AKCX90f8&#10;j5n/AFVyb/nwvvl/mfnJ/wAMEfGv/oJ+Af8AwKvv/jNH/DBHxr/6CfgH/wACr7/4zX6N0Uf64Z7/&#10;ANBL+6P+Qf6q5N/z4X3y/wAz8udU/ZN+LXxf1i78DJdeC7C6+H220mujdXjJc/bF+1KR+5/hDbaq&#10;/wDDrz4w/wDQxeBv+/8Ae/8Axmv0L8F/D2+8L/E/4k+Jp7iGa18TTWEttBHu3w+RaLC2/wCpXjFe&#10;i18Li8NSx1eeKxEeac2233b38j9VyzijOMnwdLL8BXcKVNWjG0XZdrtN/ez8r/8Ah158Yf8AoYvA&#10;3/f+9/8AjNH/AA68+MP/AEMXgb/v/e//ABmv1Qork/szB/8APv8AM9T/AF74j/6C3/4DD/5E/K//&#10;AIdefGH/AKGLwN/3/vf/AIzX2H4E0P4/eBPBGheHLfS/htdxaVZQWKTPqt+rOsaBd2Ps3tX0bRXT&#10;QwlHDtulG1zxM04hzTOoRp4+s5qLurpLX5JHO+CpfE0vh63bxbb6Xba5lvOj0aeSW2+9xtaREfp7&#10;V0VFFdZ86FFFFABRRRQAUUUUAFFFFABRRRQBUurK2vkRbmBJ1Rt6iRN2GHenzwJcRPFJGrxMu1kf&#10;7rLViigDyT4Q/sy+AvgX4r8Wa94N02TSbjxO8ct9apNm2Rk3Y8pP4PvN0r1uiigAooooAKKKKACv&#10;E/2xv+Tetf8A+v8A0n/052te2V4n+2N/yb1r/wD1/wCk/wDpztaAPSfH3/IieJf+wbc/+imr8jo/&#10;uJX64+Pv+RE8S/8AYNuf/RTV+R0f3Er958M/93xXrH8mfi3iD/Fw/pL80LRRRX7UfkZ6z8Afv+Ov&#10;+wD/AO3MNdJXN/AH7/jr/sA/+3MNdJX+bH0hv+Suh/15h+cj/QLwL/5Jef8A19l+UQooor+YD+iD&#10;2n9lL/ke9T/7Bzf+jFr6tr5S/ZS/5HvU/wDsHN/6MWvq2v6f4C/5EkP8UvzP5242/wCRxL/DH8jx&#10;j9r7/k33xR/27/8Ao+OvzTr9LP2vv+TffFH/AG7/APo+OvzTr+0fDj/kU1P+vj/9JifyRx7/AMjK&#10;n/gX/pUgooor9WPzU9c+Af8AyDPH3/YJh/8ASuGuhrnvgH/yDPH3/YJh/wDSuGuhr/ND6QX/ACWX&#10;/cKH/tx/oN4Hf8kn/wBxZ/lEKKKK/mg/oQ+l/wBkj/kB+If+vuL/ANF17/XgH7JH/ID8Q/8AX3F/&#10;6Lr3+v6x4P8A+RFhvR/+lM/mbiv/AJHNf1X/AKSj5Q/4KBf8iF4X/wCwo3/olq+G6+5P+CgX/Ihe&#10;F/8AsKN/6Javhuv7T4D/AORHT9Zfmz+SONP+RxP0j/6Sgooor9CPhT7h/wCCff8AyJXir/sIR/8A&#10;oqvrKvk3/gn3/wAiV4q/7CEf/oqvrKv5L4v/AOR7ifVf+ko/pzhf/kT4f0f5sKKKK+QPqQooooA+&#10;EP8AgoB/yUbwz/2Cn/8ARxr5br6k/wCCgH/JRvDP/YKf/wBHGvluv6z4Q/5EWF9H+bP5k4p/5HFf&#10;1X5IKKKK+wPlT9Jf2Ov+Te/DX+/c/wDo+Svbq8R/Y6/5N78Nf79z/wCj5K9ur+Os/wD+Rti/+vk/&#10;/Smf1Xkv/Isw3+CP5BRRRXgntBRRRQB+Zn7W3/JwPir/AH4P/REdeP17B+1t/wAnA+Kv9+D/ANER&#10;14/X9j5F/wAirC/9e4f+ko/lLOf+Rlif8c//AEphSSfcelpJPuPXuLc8dbn0742/5DsH/YOsP/Sa&#10;OsCt/wAbf8h2D/sHWH/pNHWBX+L/ABN/yO8b/wBfan/pbP8AWrh7/kTYP/r1T/8ASEFJJ9x6Wkk+&#10;49fNLc+hW59++E/+RV0X/ryh/wDRYrarF8J/8irov/XlD/6LFbVf2zhv4FP0X5H8f1/40/V/mwoo&#10;orpMQooooAKKKKACue8ceMdP+H3g7WvEuquyaZpNpJd3LoNzbEXccVe16/n0nRr68trSTULiCJpU&#10;tIfvzMF4QfWvGPhL8fPFXxO1+70nxV8HPEHgPSltGuH1LXJoHt+P4G2mgDy27/bD+K/h3wTZ/FHx&#10;F8JbWy+FE/l3Es8Oq79WtbN2wlzLDt2Y+ZW2g16L8Uv2mNatvG3hzwH8LfDdt4y8X6xpf9uO+oXX&#10;2WysrE/cllf72X7KK848fa5qn7cOqyfD3wRG+nfBiwu1TxJ4q2bE1by3z9jsl/iTcvzP0rb+GNja&#10;6F+378RdNZI4V/4Q3Sl0yAfwW0byJtX/AGRQB6X+zz8e7j4tyeJ/D/iPQv8AhFPHnhW7W01nR/P8&#10;5E3ruimif+KNx0rsPhV/x467/wBhe4/9lrwj4Oul7+3t8cp7Mj7Pb6LpFvdlOnn/ALwqG99te16b&#10;4Q8U+H9R1qTTdS037Jf3jXaRzwNvTKqNvH+7QB6JRXGfZPHX/P8A6N/34kpfsvjr/n/0b/vzJQB2&#10;VFcb9l8df8/+jf8AfmSj7L46/wCf/Rv+/MlAHZUVxv2Xx1/z/wCjf9+ZKPsvjr/n/wBG/wC/MlAG&#10;h43u7az8N3b3KCSFtqeX5nlb2LLj5q3IF2wIv3flrznxT4S8Y+K9Hk0641LR4ImeOXekDt9x1b+l&#10;bK2njpf+X/Rv+/ElAHZ0Vxv2Xx1/z/6N/wB+ZKPsvjr/AJ/9G/78yUAdlRXG/ZfHX/P/AKN/35ko&#10;+y+Ov+f/AEb/AL8yUAdlRXG/ZfHX/P8A6N/35ko+y+Ov+f8A0b/vzJQBevL23Hjaxs8zfavskkvy&#10;TYTbu/iTvXSV5pL4P8ZS+KoNbOpaP9oitGtNnkP90turY+yeOv8An/0b/vxJQB2dFcb9l8df8/8A&#10;o3/fmSj7L46/5/8ARv8AvzJQB2VFcb9l8df8/wDo3/fmSj7L46/5/wDRv+/MlAHZVDcf6mT/AHa5&#10;P7L46/5/9G/78yU2Sx8cujr9v0b5v+mElAGz4SeKTw7YtH5iIyfJ50/nP/33/FW3XnHhrwr408Ma&#10;DY6XDqWjvHapsV3getX7L46/5/8ARv8AvzJQB2VFcb9l8df8/wDo3/fmSj7L46/5/wDRv+/MlAHZ&#10;UVxv2Xx1/wA/+jf9+ZKPsvjr/n/0b/vzJQB2Vcz4mv7a31bQLeYzNcT3R8lIZtnRed395ap/ZfHX&#10;/P8A6N/35krE1jwd4y1jWdF1GTUtHSXTHldE8h/n3rtoA9Norjfsvjr/AJ/9G/78yUfZfHX/AD/6&#10;N/35koA7KiuN+y+Ov+f/AEb/AL8yUfZfHX/P/o3/AH5koA7KiuN+y+Ov+f8A0b/vzJR9l8df8/8A&#10;o3/fmSgDsq5zw5fW15rfiCODzvMguFSXfNvXdt/hH8NZ/wBk8df8/wDo3/fiSsfRvCHjLRtV1q/j&#10;1LSHl1OZJXQwv8m1dtAGl8XPhbpnxf8AAt/4Z1R3it7naUmj+9E46MtfIvj7/gm/bad4VvLrwt4h&#10;u9R1mBN8VrdQqiTY/hyO9fYH2Lx1/wA/2jf9+5KPsnjr/n/0b/vxJXn4nAYbFvmqx179T7HI+Ls5&#10;4eiqeAruMObmcbJpvzuuq7WPxol8L6xDrb6NJpt0NXjfymsvJbzd3+7X0N8Gv2E/G3j26t7zxHB/&#10;wi2i71Z/tY/0iZf9hO3/AAKvv0eD/EC6q+prH4cTU3XY999lbzmX61qfZPHX/P8A6N/34krwaHDt&#10;KEuatLmXbY/V818ZcxxVBUsvoKlJrWTfM79eVWSXle5s+G/Ddh4R0Cx0bS4UtrCziWGCNOyitquM&#10;+yeOv+f/AEb/AL8SUv2Xx1/z/wCjf9+ZK+tSUUkj+epzlUm6k3dvVt9Wa3i+WKLw9fvMX8pUXd5M&#10;/kv97+/2rWg/1MeP7i1554p8I+MvFPh+80mfUtIhiuk2O6QP/ezWlb6d45t4Y41v9G2qir/qZKZB&#10;29Fcb9l8df8AP/o3/fmSj7L46/5/9G/78yUAdlRXG/ZfHX/P/o3/AH5ko+y+Ov8An/0b/vzJQB2V&#10;Fcb9l8df8/8Ao3/fmSk+yeOv+f8A0b/vxJQBfivrZvHc9spnN0lkjt++/dbdzfwf3q6SvNI/CXjK&#10;LxVPrf8AaWj+fLbLbbPIb7obO6tj7J46/wCf/Rv+/ElAHZ0Vxv2Xx1/z/wCjf9+ZKPsvjr/n/wBG&#10;/wC/MlAHZUVxv2Xx1/z/AOjf9+ZKPsvjr/n/ANG/78yUAdlVe4uY7SB5pWCRxqzs3oorlfsvjr/n&#10;/wBG/wC/MlVNS0fxvqOm3dmdR0dFuImi3+RJ/EuKAOzsL631OxhurWUTW8q70df4lq1WR4Y0X/hH&#10;/Dthppk89rWFYvM/vba16ACiiigAooooAKKKKACiiigAooooAKKKKACiiigAooooAKKKKACiiigD&#10;O1vWbHw5pV3qmp3UNjp9nE01xdTvsSGNRlmY1Q8F+NdF+IXhmz8Q+H79NR0e9Tfb3cf3JF/vDPav&#10;jn9vrx1ffEr4jfDj9nLQLuWFvFt3HceIXtfvJp4b7h/u527j7Cu6/bJ+M3gv9mn9nXWvB1nrUfhX&#10;Wrrw3c2nhqxt42+8kexFTAwPxoA9OP7WPwg/4TWLwivxC0OfxBLL9mSxguldvN/uZHG72rS+Jv7R&#10;/wAMvg5fR2XjPxto2gXsqb0tLu6USlf72zrivzM/YS8Wfso+Afht4f8AEHxBvrH/AIWja3s17LPf&#10;QzyvaskreUy4Xb93bXI/Cv4gfAX4q/tcfF3xb8bNVj1nQLu+f/hG/tyTtFNG07KnyovaLZjdQB+u&#10;A+N/gRr3wrbL4lsTL4qTfohEny6h7RHoxrva+Wf2vvgDpni/9lhLfwVaf2VqXgu3j1jws1gmxrZ4&#10;V3LGn90MnBrtv2PPj3H+0h8A/Dfi5pI/7WeL7LqaRn7lynyvx2z94fWgD3CiiigAooooAKKK8f8A&#10;2rPjjbfs8fArxR40kMZvLWDybGGQ/wCuuX+WJf6/hQB2mifFDwx4k8Z674T0vWre98QaIsbajYwn&#10;c9qH+5v+tdZXzH+wH8Jbn4e/Amz8Q688l1408aO3iHWb2fmV5J/nRfwTbxXU/F79tL4NfAzW30fx&#10;d42tLPV1/wBbY2yNczQ/76Rhiv40Ae51ma7r2meFtGu9U1e+tdL020TzZ7u7kWKKFf7zM3ArhPhF&#10;+0f8OPjxDO/gbxXY69JB/roIX2zRj+8yNg18Kf8ABWn9orwrrHhWz+F2l+Jmj1q01iNtd06BJE2R&#10;bNw3Nt2t97dQB9x+Bf2oPhZ8TdS1DT/CvjfStdvLC3kubiC0l3ukSfef3Wuv8A/EPw78UfDVt4h8&#10;LarBrWj3BZI7u2fKFlbDD65r5p/Yb8Ofs4Tae1/8HbSwvNc06xhtNV1FIZfOO9cneX9Sprh/hTrL&#10;fso/t3+IfhRJN5PgL4ip/b2hwufktr9v9bGn+8Vb/wAdoA+9aKKKACiiigAooooA5Xx/8SfDXws0&#10;D+2vFOrW+i6Z5qWwnunxulf7iD1Y10Vrcx3trDPDh4pUV1P+ya+DfFer/wDDXP7flh4Id/tXw7+F&#10;cX9qX0I+aG61P5div/e2np/uNX118T/jj4L+Dl1oFv4t1qPSJdeu1sdPR0ZvPmZlG0bQf7woA9Ao&#10;r538bft9fAn4eeLZvDWtePrGDVYJfs80cEEsyQOOqu6KUX869t8KeLtG8c6Faa3oGp2msaVdJvhv&#10;rGZZYnX2YUAZ3g/4n+GPHupa5p2hazb6hqGiXP2TU7SM/vbWX+669q6yvgn9pnUpf2Sf2ufA/wAX&#10;NN32/hPxw66B4rgjG2J5f+WU7f7f+16JX3dbzRXkEc0TrJDIu5XX7rKaALFFFFABRRRQAVyXif4o&#10;eGPB/iPQdA1fWbey1rXXaLTrJz+9uWXrtHtXRX+oQaXYT3l1MkFtBG0ssz/dRFGS1fDv7GVxJ+1D&#10;+0H8RPj3rcUk2n6XcN4e8JwTfctYF/1rp/tnuf8AboA+7aK87+Lnx88A/ArSodQ8ceJ7HQIp/wDU&#10;pcP+9mx/cQfM1cL8Lv26Pgj8YNcg0fw146sp9VnfZDaXUclq8zeiLIo3UAe/UUm6vnfxZ+3/APAT&#10;wX4q/wCEe1L4i6d/aKv5T/ZUkuIo2/2pUUoPzoA9Zf4qeDYPiDH4FfxHp6eL5YftC6IZ1+0+Vtzu&#10;2emFpz/E7wvF4+j8ES6zBF4oltPtsWmudss0Hdk/vY9q+BBr+l+K/wDgsB4T1jR76DVNMvfCwmt7&#10;u1kV4nRrKbaysK9i/wCCj3g7UtJ+H+hfGbwlm28bfDy9jvop40+aazZsTQv/ALHO4/SgD7HoriPg&#10;58TNM+Mvww8OeMtHfdZaxZx3GD95GK/Mp9weK7egAooooAK5/wAdeN9H+G3hLVfEviC9jsNF0yBr&#10;i5nf+BBXQV8E/tqeJZvj1+0p8NP2cNPmdtInuY9b8Uxxvs32yfvBE3/AF3fjQB9k+B/iPpHxA8Aa&#10;d4x06WS10O/t/tkM99H9nYQdd7K33ePWvFtG/wCChfwK1/4kWPgbSvGD6jrt5drp9v8AZdOneGad&#10;m2KiyhNvXv8Ad9647/gof+0V4K+CvwO174eXl1dad4h8S6BcW+jwWlqzpt/1eN44SvCv+CYPj34B&#10;3+g+EPA8WhQXPxdd7i+lvptLLPuj3SBvtBHZelAH6eVxnxS+Kvhb4L+Dp/FHjHVU0jQrd44Zbt0Z&#10;9rO21fu5PWvO/wBoP9tD4Wfs1T21p4x13Grzr5kWl2MLXFwV/vMq/cH+9Xx7+3D+2V8Mf2lf2OPG&#10;GneEtakXWbO/095tL1GBre4C/aF5VX+/jvigD7x8X/HXwn4L+EifEq8uJ7vwi1vDd/bbG2aZhBLj&#10;bLsHO35ua7Lw74g0/wAW6HYazpN0l7pl9bpcW11CcpNG65Vlry39njQLDxV+yf8AD3R9Uto7zTb/&#10;AMK2lvcQSLuV43tlDLXzz/wT48YXnw0+IPxK/Z312eeR/CeoSXGgyXXDPYu3yqvc/wB76GgD7uoo&#10;ooAKKKKACiiigAooooAKKKKACiiigAooooAKKKKACiiigAooooAKKKKACvE/2xv+Tetf/wCv/Sf/&#10;AE52te2V4X+2tYwan+zb4osrqITWtzc6ZFLG38aNqNsGH5UAeoePiP8AhBPEv/YMuf8A0U1fkfH9&#10;xK/Spv2Mvgm+d3w60f5v9hv/AIqq3/DEXwH/AOiV+HP/AAE/+vX3vDPFK4dp1abo+052n8VrWv5M&#10;+K4h4beezpyVXk5U1te9/mj836K/SD/hiL4D/wDRK/Dn/gJ/9ej/AIYi+A//AESvw5/4Cf8A16+2&#10;/wCImx/6A3/4H/8AanyH/EPH/wBBX/kn/wBsfGvwC+743/7AP/tzBXT1638Vv2NfhhZeLfhfH4f+&#10;F+mx6fP4iZNZ+w2rbGtPsVy37/H8HmrF1/i216T/AMMS/Az/AKJloH/fhv8AGv5o8Q8o/wBfM4jm&#10;qqextBQ5bc2zbve8e+1vmf0FwLmi4Lyp5a4e1vNy5r8u6Sta0u29z5bor6k/4Yl+Bf8A0TLQP/Ac&#10;/wCNH/DEvwL/AOiZaB/4Dn/GvzD/AIhlL/oL/wDJP/tz9F/4iFH/AKBf/J//ALU4P9lE/wDFeal/&#10;2Dm/9GrX1VvX+/XiifsW/A+E7o/hrocbeqRsv8mqX/hjL4K/9E50f/yJ/wDFV+oZBlH9iYJYP2nP&#10;Zt3tbfyu/wAz86zvNFnGMeLUOS6Ste+3nZDv2vyP+GfPFHp/o/8A6Pjr81K/SZ/2LvgjMmyT4b6M&#10;6f3HjZl/9CqH/hiL4D/9Er8Of+An/wBev2vhvjBcP4SWFdDnvJyvzW3SVrcr7H5Hn/Cv9t4mOIVb&#10;ktG1uW/Vu+67n5v0V+kH/DEXwH/6JX4c/wDAT/69H/DEXwH/AOiV+HP/AAE/+vX1f/ETY/8AQG//&#10;AAP/AO1Pmf8AiHj/AOgr/wAk/wDtj45+Av8AyDPHv/YKh/8ASuGujr1v4j/sbfC20+I/wsh0T4Ya&#10;bHpE+rXaayLS1bymgFhcGPz8fweb5eM/xba9J/4Yl+Bn/RMtA/78N/jX8zeIWTf6951/ayqex9yM&#10;eW3PtfW94732sf0NwNmy4Myn+zHD2vvOXNfl3tpa0u29z5bor6k/4Yl+Bf8A0TLQP/Ac/wCNH/DE&#10;vwL/AOiZaB/4Dn/GvzL/AIhlL/oL/wDJP/tz9B/4iFH/AKBf/J//ALUo/slMq6H4h/6+4v8A0XXv&#10;m9f79eLR/sXfBCEfu/htoaf7kbL/AOzU7/hjL4Kf9E60n/yJ/wDFV+s5Nl39k4GngnPm5Fa9rX1b&#10;2u+/c/Ms2x/9p42pi1Hl5raXvskt7Lt2PPP+CgJU+AvC/wD2FG/9FtXw1X6TSfsWfA+4XE3w10OY&#10;ekkbP/Nqh/4Yi+A//RK/Dn/gJ/8AXr9syDjZZJgI4J4fns2781t3fblf5n5FnfCDzfGSxft+W6St&#10;y32Vt+Zfkfm/RX6Qf8MRfAf/AKJX4c/8BP8A69H/AAxF8B/+iV+HP/AT/wCvX0P/ABE2P/QG/wDw&#10;P/7U8L/iHj/6Cv8AyT/7Y4H/AIJ+HPgrxV/2EY//AEVX1d5i1+dX7RX7M/grwf8AGrSotE8CwaX4&#10;Sn8PMz/ZIZIrRrz7T3ZTjzfL/SuL/wCFLeCf+heh/wC+5P8A4uv5k4w8QsHTzqs6tCV5Weji1sut&#10;1+R/Q/CvAuKqZTS9lWi0rrVNbN9NfzP1K3r60b19a/K//hUngH7b9k/sa1+2+T5vkedJv8rdjdt3&#10;9N1Tf8KW8E/9C9D/AN9yf/F18c/EbArehP8A8l/zPq1wFjXtWh+P+R+pPmLSb1/v18rfAv8AZS+E&#10;fiL4baZfal4F02+u3ebfNN5m7iRv9qvQ/wDhjL4K/wDROdH/APIn/wAVX6ZgsVHHYaniYKymk1ff&#10;VXPzzF4eWExFTDzd3BtaeTsfPP8AwUBK/wDCxvDOf+gU3/o418uV+kc37FXwNuDum+GWhTt/00hZ&#10;/wCbUz/hiL4D/wDRK/Dn/gJ/9ev2jJ+PVlWApYL6tzcitfmtfW+3K+/c/Jc04KeZYypi/rHLzPbl&#10;vbRLfmX5H5v0V+kH/DEXwH/6JX4c/wDAT/69H/DEXwH/AOiV+HP/AAE/+vXsf8RNj/0Bv/wP/wC1&#10;PK/4h4/+gr/yT/7Yl/Y7OP2e/DX+9c/+j3r2vzFr8yPiB+zx4S8MfGv4g2CeDE0zw+t3aPpEISSK&#10;38trSLzfI+YDb5u7O3vWd/wpbwR/0L1v/wB/5P8A4uv5T4i8QsFRzbExqUJ3cm9OW3va2vdXte2x&#10;/S2Q8C4urlmHlCtG3Klrdbaef5n6k719aTzFr8t/+FLeCP8AoXrf/v8Ayf8AxdH/AApbwR/0L1v/&#10;AN/5P/i6+d/4iRl//Pif/kv/AMke9/qBjv8An7D8f8j9R96/36N6/wB+vlz4Lfsn/CLXfhpo99qH&#10;gTTby6l83fNJ5jM37xhz81d7/wAMZfBX/onOj/8AkT/4qv1DCYmOMw9PEwVlNKWvmkz84xVCWFr1&#10;MPN3cG4u3k7Hxr+1s2P2gvFf+9B/6IjryCv0gl/Ym+Bcj75PhhoEj/33gLN/Oj/hiL4D/wDRK/Dn&#10;/gJ/9ev3DAeIkcFhKWF+qt8kVG/OleySv8LPx7G8CPF4mpiPrNueTduW9ru9r8x+b9JJ9x6/SH/h&#10;iL4D/wDRK/Dn/gJ/9ej/AIYi+A//AESvw5/4Cf8A167v+Imx/wCgN/8Agf8A9qca8PWnf61/5J/9&#10;sfPfjX/kPQf9g6w/9JoqwK9c/Z8/Y2+GGofC+0l8W/DLTX1v+0NRV/7StWWXyhfTrB1/h8ry9v8A&#10;s7a9I/4Yl+Bn/RMtA/78N/jX8V5n4fvMcdWxn1rl9pKUrcl7czbtfmV7X3sf1vl3G6wGDo4R4e/s&#10;4xjfmtflSV7cul7bXZ8t0krfI9fUv/DEvwL/AOiZaB/4Dn/Gj/hiX4Gf9Ey0D/vw3+NeavDN/wDQ&#10;X/5J/wDbnorxDiv+YX/yf/7U9X8JsP8AhFdF/wCvKH/0WK268TP7GHwSZNv/AArnR9n/AG0/+Kr1&#10;/T9Og0mwtbG0jENrbRrFFGv8CKuFFft1KHs6cYdkl9x+PVJc85T7u5dooorUgKKKKACiiigArkvi&#10;l4Bt/il8P9d8KXV/d6Za6tatay3WnvsnjVuuxu1dbRQB8l+Hf2BV8IaHaaNofxm+I2j6RZpstrCy&#10;1XZFCv8Asrtr0T4r/sw6f8SLrw5rdh4o1zwj440G1+w23irS5/8AS3gK4eObPEqn73zd683+NP7Q&#10;PxO8X/HaT4M/BKDSrLWtNtI9Q1zxLrS+bb2CN92JYv4mPFc9onx7+NX7Pnxs8IeDPjk+geJ/DvjO&#10;b7JpniXw/D9nS1ul/wCWToQCeq9u4x3oA+pPhv8ACnQfhhY3CaTa79Rv2WbU9Un5utQnC482Z/4m&#10;rtao6pqlpoem3eoX86W1laxNLNPJwqIoyzGvjn9lP9tDXf2lv2lPHWi21sll8P8ATtOWbR0eArNc&#10;r5uzz9/91+1AH2pRXyf8ff2hvH+pfG/Tvgn8GoNNi8XtZf2nq+vawnm2ulW/8PyfxMf61nfCn49f&#10;Fj4bfHfSvhN8c/7H1S48SwyXHh7xTokfk29zKi/PbNHx8woA+waKKKACiiigAooooAKKKKACiis3&#10;WdZ0/wAOaVdajql9Bp2n2sfm3F3dSLHFCo/iZm4FAGlRXwzcf8FBYviF+1X8Ovh58Nyl74Mvr6e3&#10;1PxFJakxXrJGzeVauey8Zf3r6P8A2mvjpZ/s4/BjX/Hl1Yvqf9nIq29nGdvnTuwRFZuy7m5oA9Xo&#10;r4H1z4gftgfDj4bx/FjX7jwfq3h+3iXU7/wZbWpS7htjyR5+3GUXn5Wr3Tx7+194e8HfsrWnxoSw&#10;nurTU7GC407TD8ss883EcX/fXX2FAH0JRXwVrnxH/a8+HHgWD4sa+nhPWvDMUP8AaOo+CLGDZe21&#10;oV3H9/t+Zox83ytX2d8N/Hem/FDwLoXizRpPO0vWLWO7t3/2WFAHT0UUUAFFFFABRRRQAUUUUAFF&#10;Vbq6isbeS4uJEhgjUu7udqoo7mvh341/8FFbH/hbXgbwN8KLmDXba81620/WPESw+dZIrt80EUn3&#10;Wcr/ABDpQB92UV518ffjHpvwD+E/iDxvqkMl1BpkO9LWP708p+VIx9TXy7puqfto+MvBH/Cf2Gq+&#10;CNFgu4m1G08Fz2TPcCD76QmbbjeV9TQB9z0V8y/C39tjQvGH7LWrfF/W9PfSZNDinTVtKjfc6XMX&#10;HlJn++eleSab8SP2wfFXw+j+LmkweErbw/Ov9p2/gGe1b7bNZj5tvnbfvOnzdc0AfetFebfs8/Gf&#10;TP2gPhF4f8caSnkRajD++te9tOvyyRH/AHWBr0mgAooooAKKKKACiiigAooooAKKhlmW3jd5GCRo&#10;u5nbtXxjp/xr+OX7U2t+JLr4I3nhnwZ4I0DUZNMh1vxDA10+sSpw7RoqkKgPRu+aAPtSivmD9lP9&#10;pHxX438U+Nfhn8UtPtNK+Ivg5le7ubDi0vrZ/uTp/d+leeWPxx+Pn7UvizxbN8Eb3w74P8C+Hr6T&#10;S4tV8RWpuH1W4T7+xdp2qKAPuKivnP8AZI/aI174tp4r8H+PdIg0H4leDbtbPVrSB98Uylf3dzH/&#10;ALL19GUAFFFFABRRRQAUUUUAFFFFABRRRQAUUV8m/HX9oT4i678crX4K/BaHToPE8VkNT1nxFrEf&#10;m2umwH7i7P4mP9RQB9ZUV8hfCD4+fFP4f/Hix+D/AMcU0i/1DXbaS78PeJtETybe82ffgMeBtZa+&#10;vaACiiigAooooAKKKKACiiigAooooAKKKKACiiigAooooAKKKKACiiigD85PgBM3xL/4Kq/FzX7k&#10;b38M2LWMP+wq7Ya+k/26/CGia9+y78TNUv8AS7K81DT/AA5evaXU8CvLA3lk/I38NfNvwChb4af8&#10;FVPi3oF1+5fxNYtfW/8Ato22avqz9tr/AJNH+Lv/AGLd7/6KagDw7/gmv8JPBPif9kHwZqer+E9G&#10;1PUJXu991dWUbu/+kSDkla8e/YP+GnhPxB+2P+0rp2peG9N1DT9N1SRLS1uLVXS2xezfcDfd+7X0&#10;d/wS3/5Mr8Ef9db3/wBKZK8X/wCCev8Aye5+1R/2Fp//AEtmoA/Q66s0l02azCfuniaIJ/s7cV+d&#10;v/BJ7UpvDXjj46fD3Gy10jXGuEj/ALreY0P/ALTr9Fbu7SztJrh/uRIzt+Ffnf8A8Ep7BvE3j/48&#10;fEOGP/QNa1+SKKb+/wDvXm/9q0AfozRRRQAUUUUAFfnd/wAFc9aur20+Dfg63OYdY8Q77iD+/saN&#10;U/8AQ2r9Ea/O3/grfpt1pjfBXxlFE4tdG8Qsl3OP4FLQsn57XoA+/wD+zfsGhfYNP/cNDbeTbn+5&#10;hdqV+Q37NnxT+FX7PHxS+JHh/wDaL8IzHxrea3NL/wAJBqmmtd/uG7bcFlU/f3AdHr9drjVWu/Dk&#10;mo6SiXzy2v2i0TPyzbl3J+dfFPwb/aW+FP7YsGv+Gvjb4U8K+G/F+jX0lp/YeuSJvdV+XcjyYO4N&#10;vUgUAXvhL8Afgd4++P8AoPxe+CvjrTdJ/s2L/TvDvh1I/KvM7txlTduTdu/u/wANcD/wV28FaDZe&#10;DvAutQaNZQ6rf+IY47u9SBRLMu0fK7fxV4r8Zfh14B+D37YHwst/2atZZ/Et5fL/AGtpmj3f2u3g&#10;i8xf4hnblN2Ur6E/4LA/8kz+G/8A2Mif+gigD7M+GHgLw54L8O2R0LQrHR3urSFp/sUCxb/k74r4&#10;i/4Kvef4U8W/ATxrp/7m+07XpIWuE++FLQsF/wDQ6+/fC/8AyLOkf9ekP/oC18Df8FXZZPFHiP4F&#10;eB9PT7VqWp6+03kJ9/aGhXd/6FQB+g1pdpeWkNwn3JUV1/GrNVrS0SztIbdPuRIqL+FWaACiiigA&#10;rL8SaqND0DUtQx/x6Wstx/3wpatSsvxJpY1vQNSsP+fq0lt/++1K0AfBH/BIm0Ou6F8XvGsx33mt&#10;+JGDufbc/wD7VrK/4LGaXNrul/CDTLR/Kur3XHtoZv7jvsVWrU/4JF3g0LRvi94HuEMN/oniJmeF&#10;+ytuT/2nWZ/wWJ1s+GNO+DutKm9tO197xE/vmPy3oA+ovh1+xj8K/B3wot/Bd14N0vVoZbdf7Ru7&#10;63WW4vJyvzyu553Zr5Z/YHurv4CfthfF74AR3s114Ytg2p6XHN/yy2tG3H1SYZ/3K+sPBn7Y/wAJ&#10;PFnwvtfGzeO9EstPNqs12l3dKk1s235kaI/PuzxjHPavlH9gexuPjx+158Xf2gorWaz8MXe7TNJa&#10;44MuTH0+iQjP+/QB67/wVa8Lp4g/Y58RXTR730m8tL5T/c/eeX/7Ur2P9kTxhP49/Zm+G+vXT77i&#10;70aHe/rs+T/2WvIf+CqnimDw7+xz4ltJZNj6xd2tjEB/E3meb/7Sr179kXwhP4C/Zm+G+hXSeVcW&#10;ujQ709C/z/8As1AHsNFFFABRRRQB4F+3f4wufA37I/xN1W0fZcf2W1op/wCuzLCf/Rlcv/wTS8Lr&#10;4Z/Y38CbV2/2jHJqJ/4HIf8A4mup/bv8H3Pjj9kf4m6Vax+dcf2W12if9cWWb/2nXOf8E3PFdt4r&#10;/Y6+Hxtm3f2bbyadMf8Abjds/wDoQoA+Sv2w9U0j4Sf8FANJ8dfGPwnc+KvhnPpkdvpjeT5tvDKq&#10;/wBxvlZkb5ivvmvQvFngb9lL9tyz0q38B+L9G8C+L4bqOS3utPtFtNQfH/LLypNhb8K9K8d/teaD&#10;pX7T2pfBb4v+GNG0fwfc2vm6ZreqyBre8Zvu7w67Ez8y9etfOP8AwUF+CH7Nfg34XXHijwNeaVoP&#10;j5pYBpFj4avl/wBJYyLu/cI3y/LzvoA+i/8AgpJ8UtZ+Bf7Icllpmoz/ANr6s8Gh/wBpL8spVl/e&#10;n/eZFf8AOug/Zi/Ym+F3gX4HeH9P1TwjpWvarqdjHcanfalarLLcySKGP3vur6CvG/2kvhN45+NP&#10;/BMzwm+swXt5460WxtNZu4LhM3E2xWD7v9rym3V7T+yX+2V8O/ib8DvD95qPivStF1vS7GO31ay1&#10;G6W3eCRFCk/Pjcn+1QB8lfCr4F6b+z7/AMFY9K8NaD5h0KXTLm+soH+b7NFLbSfulz2Wv0m+Mnh5&#10;fFPwj8Z6O8YmS/0a7t9j/wC1Cwr85Phx8b9J+PX/AAVo0rX/AA87z6BbaZdafaXf8FysVtJulT/Z&#10;LV+j/wAXfEUHg/4V+L9buH2Q2Gk3Vw7+m2JjQB8f/wDBHzxRNqP7OmteH5TuGg63NCmf7r/PX3jX&#10;wf8A8EgPDE+m/s661r0qFE17W5pot/8AGqfJmvvCgAooooAK/N39ky5n8e/8FOPj3rd2/nHRkntL&#10;Z3/gjWZYVX/vkV+kVfnR+zzA/wAK/wDgqj8YvD998kniyyk1Gz/21Zln/wDiqAPpj9u2ytp/2Svi&#10;nNJBDNNFoVwUkeNWZPl/hrjv+CbljaQfsc+Bb77LALpLeZvP8td/32/iruP26f8Ak0L4sf8AYCuP&#10;/Qa5H/gmsi3H7FvgSNvutDMv/kRqAPnP/gnJ4T0v9of4z/F341eK7SLWtWi1n7JpwvU81bVW+YFM&#10;9wmFrpv+Cu/wJ8N6p8CB8Q7bTbWz8RaJfQRNdQQKjzwStsKO38W1jmuD/Zt+Ien/APBPr9pH4jfD&#10;P4kFtB8J+Ir7+0dG1x42+zuN37vLf3dhwfQ9ak/4Kc/ti+CfiT8GJ/APw+1KPxc81zb3eq6lpwaS&#10;3sokcMmZR8u5n4oA+7v2Vf8Ak2n4X/8AYt2H/oha+O/ibOvgX/grl4F1G0fZL4g0mO1uh2fMbR/+&#10;yivsT9lX/k2n4X/9i3Yf+iFr4+1m1f4o/wDBXawjtk8+x8IaOstxMOVRvIzj/vt9tAH6L0UUUAFF&#10;FFABRRRQAUUUUAFFFFABRRRQAUUUUAFFFFABRRRQAUUUUAFFFFABXif7Y3/JvWv/APX/AKT/AOnO&#10;1r2yvE/2xv8Ak3rX/wDr/wBJ/wDTna0Ae2UUUUAFFFFABRRRQAUUUUAFFFFABRRRQAUUUUAFFFFA&#10;BRRRQAUUUUAFFFFABRRRQBBcW8cwAdFf/eFc/wCLPEvhjwFoj6x4m1PS9A0qJlV77Upo7eFGbgfO&#10;5A5rp68w+PX7PXgj9pPwjD4c8cadJfadBcLcRPBO0MsUg/uuPXoahwi3doabWzPz+g+LngRf+CtV&#10;x4q/4TDQf+EP/sLyv7Z/tGH7Du+wKNvm7tn3/wBa/Snwr4h8MePNFj1fw3qGl69pcrsqX2myR3EL&#10;MvBw6Eg4r5X/AOHR37O//QG1z/wcS19BfAn9nzwX+zf4Pk8N+CNOkstPkuGuJXuJ2mlmkP8AEzn8&#10;qHCL6D5pdz0eOJIo9qKFX/ZqaiiqStoid9wooopgFFFFAHyt+1h/yOmi/wDYO/8AarV4lX1b8aPg&#10;tqfxK16xvrHULW1it7YwMk4bdu3bu1cF/wAMn+IP+g1pn/fEtfzjxJw3m2NzavXoUHKMno9Oy8z9&#10;8yDiDK8JllChXrqMorVa6avyPD6Kofs/3lx8f/ip8T/BFgsGl3Hgm7+xvdTlmW52ySRM3HT54m/D&#10;bXv3/DJ3iD/oN6Z/3xJ/hXzkuD88i7fVn96/zPeXFOTv/mIX4/5Hr37Pv/JJNC/7a/8Aoxq9Jrjf&#10;hf4TufA3gjTtFup0ubi2DBpIfu8sT3rsq/pvKKU6GX4elUVpRhFNeaSP54zSrCvj69Wm7xlOTT8m&#10;2wooor1jzAooooAKKKKACiiigAooooAKKKKACiiigAooooAKKKKAMTXdW0bwdpd/rurXFrpNjbRe&#10;dd31wViVEH8TvXxNpepat+31+0F4Y8TaXYT6f8Efh/fNd2mpXUe1tcvl4/dZ/wCWY/vVwv7Znijx&#10;/wDEr9ouDwv4g+FnxC8SfBXw66u2n+FtOlK65dbVYNK/Rolzt/8A2q9y+Gv7YWoPqHh7wnYfs1/E&#10;rwrpTPHZQyT6OsNpZxdMt/dRaAKX7RPiO4/aj+LkP7Pvhm/kg8NaaVvvH+q277PLg6xWKt/ek/i/&#10;2ayvgroun+G/+Ci3xF0nS4ILLTbDwlYW9vawfcRF4C123jL/AIJsfBXx54y1rxRqthrf9r6tcNc3&#10;clrrE8Su7f7INeB/Cv8AYD8MeHf20/EEbeGvE9t4K0bT7S+0bVZr2fynvA+WXz/4/wDczQB6Z+zY&#10;z3X/AAUI/aSku/8AXRQ6dFb/AD/8svLp37eu23+NH7NN1b/8hNfFTJCmzqjKu+l+Nfg/x7+z3+07&#10;J8cvA/hS+8eeGNe09dO8SaBoybr1GT/VzxJ/HVDwjpnj39r/APaR8H/EHxR4C1X4d/D7wF50un2H&#10;iJPJvry+dVG5ov7i+tAH3JRRRQAUUUUAFFFFABRRRQAVj+KPDGmeM9AvtF1mzj1DSrxDFcWs4+SZ&#10;P7re1bFFAHw18fvCmi+B/wBsT9lHQvD+m2uj6PZzajFb2VkixRQr5XRVFemf8FBfFPg/Qv2b9Y0v&#10;xdpM2vt4gmj0zStItX2S3N87Zh2t/DhhuP0rC/aR8E+Idd/bF/Z01rTdC1DUNG0ia/bUNRt4GaG1&#10;3RfL5rjhc+9dR+2/+z7rnx6+GOkjwpJBH4v8MatBr2kxXTbYZpov+Wbn3oA+W/HvwW/a3g/Zkg0/&#10;xH4v0vXfDdnYwNqnhrTt0WsT2KcywG62/O2z5evNWf2m/F/hbxn+yr+zdc+BrD+zPBc/i3SrdbJ3&#10;+azRNw8p/wDaBrvdW/a5+NPj7wHN4M0z9nbxdp/xC1G1bT5r/UbfytHgkZdjy+c38HORnj3rT1n9&#10;hfVh+w9pPwx0/UYP+E70aaPXLW/6Rf2ksnmsoPZTyu6gD6i+MFva3Hwb8Zw3H/Ho2iXav/F8vkNX&#10;iX/BNKaeb9jnwR533EE6Rf8AXMSttryHxf8AtE/HP4r/AAxl+FOnfAzxNovj3V7RtG1DxBqMGzR4&#10;cpsmnSf6ZxX2B8BvhVafBH4Q+FfBNpIJk0axjt3uP+esn8bfi1AHoVFFFABRRRQAUUUUAFFFFAFH&#10;VNNt9Z066sbqPzLe5iaGVP7ysMGvhz9tr4feGvhin7OmheFNCsvD2jx/EO2dLHToFihDNyzbR619&#10;418l/t3+CPEPjLWfgXJoOhajrSab41tru+exgaX7NAq/M74+6PegD6subWG8j8ueNJoz/A6blr51&#10;/am/astfhFBH4L8HWh8V/FrWl8rSfDtinmvDu+7PNj7iD73Ndh+1b8Q/GPwz+CWu6x4C8O3vifxa&#10;yrbadaWNq1w0cjnHnMi/eVPvV8P/ALLnxK1H4Aafd61rH7Ovxe8X/EzWf3uueKr7SvNlnlblkiY/&#10;MsX+TQBqftDfAvVP2df+CbGqaHqd0moeJNU1m11HW50+5581yrOo/vKPu1+g3hWC3X4daVDF/wAe&#10;/wDZUSr/ALvlCvDvEVtc/tw/sz+LtC1Dwfr/AMN72/R7e0t/E9r5MyTJ80Uu3+5urxrRP2lPj14O&#10;+GNv8L7z4F+J9R+JVrbro0PiKCDfokzbdiXLT/d24+Y9qAOw/wCCWo8r4H+KLeE79Pg8Vailo+zb&#10;8nmV9nV4l+yF8CpP2ePgToHhK8kSfWvnu9TnjO7fdStvl+buATivbaACiiigAooooAKKKKACiiig&#10;Dk/ipcSWfwz8WTQvsmj0m6dX9P3TV+dH7CPwj+LHxw/Zw8PLa/EvUfhV4M0yW5i09PDCf6bqUpkZ&#10;pZ7hyfu7uAPav011TTYNY027sLoB7e6iaKVP9llwa+CvhRrfxO/YHg134fX3wv8AE/xN+H7ajNd+&#10;GdU8JQfa5oIHbc0M6dUx79TuoA6f4NfErxz4F8f/ABT+B/xC1dPF2taRoEmraJ4pkTZdXtm0bfJc&#10;N/eRv4q6L/glki/8Me+G5P8Al4lvb15z/t+e1L+zd8LPGXxC+MfjT43/ABJ8P/8ACKTa7p6aNonh&#10;yeTfcWtivV5/7rv/AHe1eafDfXfib+wZf+K/Atx8K/EfxL8CXmoz6n4b1HwnB9oaCOV8tBMv8GKA&#10;Ou+FQS1/4Kc/FxbX95FceGrJ7v5PuSjbt/8AHa+1q+UP2N/hL4xXxl8QfjN8R9KXQvFnjmaH7Po2&#10;/c+n2MS/u43/ALrnuPavq+gAooooAKKKKACiiigAooooAKKKKACvij9ldvtH7dn7Tslyf9IiuLCK&#10;LL/8s/Lr7Xr4m+LvhTx9+zb+09f/ABo8E+EL7x94Q8UWUdl4k0HRk36hDNH9yeJP+WlAD/24lS3/&#10;AGj/ANmK6t/+QgniKZETZn90yrvr7Wr4f8CaL47/AGtP2mfCvxN8V+BtW+HvgPwLFONI03X4/Kvb&#10;y8cKGkeL+4vODX3BQAUUUUAFFFFABRRRQAUUUUAFFFFABRRRQAUUUUAFFFFABRRRQAUUUUAfCf7f&#10;XhK++E3xS+G/7SHh+CeYeGbqOx8QwQfx2Lt99u/8W0+1fYGpab4b+M/w4nsp/L1rwt4i0/Y2x/ku&#10;baVfX3U1r+IvD+m+LdDvtF1e0h1HSr+Jre5tZ03JNGwwytWd4A8AaL8M/Cdh4Z8PWn2HRbBPLtrX&#10;ezbF/u89qAK/w0+Gfhz4Q+D7Hwv4V05NM0OzLGG1Q7tu5tzfrWP4C+Afgn4Z+MvE/irw7o0en674&#10;kmabVLpHbMzF2f8A9CavRqKAPnL9u/40N8Hv2f8AWV02R38V+Iv+JLodrB/rprmb5fkX+LC1sfsX&#10;fAcfs6/s++F/Ck6bdXMP2vUz/wBPUvzuv/Afu/hXoHin4R+FfG3i/wAPeKNb0mPUdY8Pu0mmST5K&#10;20h/5aKvTd712tABRRRQAUUUUAFeK/tefAqP9on4BeJfBy/JqMsX2vTpOmy6j+aP/D8a9qooA+Z/&#10;2A/jFP8AFL9n7SNN1r/RfF/hN20DWbGT5JYZYfkTcvum38a3fjB+w98Gvjjrr654o8IQyazLzNfW&#10;UjW8s3++yfer0Xw58IfCfhDx14h8YaPpMen+IPECRpqdxB8v2kp91mXpu967agDyP4M/sr/C/wCA&#10;Ek9x4K8KWml386eVLff624df7vmHmt34tfBDwb8cdN07T/GekJrFrYXK3dsjuybJR/FxXf0UAV7e&#10;2jsbaOGPCRRIqr/uivgv4d6XN+1j+3/rXxGx5/gD4YJ/ZOkXSf6q51D+NlPfaWfP/Aa+8NQsYtSs&#10;LmznGYZ4mhcf7LLg1zvw1+GPhv4QeErTwz4T0qHR9HgZnSCPuzNlmJ7k0AddRRRQAUUUUAFFFFAH&#10;wF4hsD+yP/wUItPFT77X4ffFeL7Fdzuf3Vtqa/d3f3c9v99qy/8Agrbta7+BW7/oZ1/9Cjr7g+Jv&#10;wq8MfGDwydB8V6VHq2meclykcn3o5U+5Ih7MKi8YfB/wV8QLXR4fFHhrTvES6O6y2P8AaMCzNC6/&#10;xLnv8tAHjnij/gnt8B/HHiCPxDqXgaCO9ldZZUspGhhmb1eNOK9/8J+EdF8DeH7PQ/D+m22kaRZp&#10;st7K0TZFGvsK2FVVTA+7TqAPgP8AaytZ/wBq39rT4dfBTSZGn8NeFJv+Ei8VTw/MkLD/AFUTf7WP&#10;lx/01r70t7aO0gjhhURxRqqKn91RXJeB/hH4W+HeseIdW0HSY7TVNfuftmp3ud0tzL6sx9K7WgAo&#10;oooAKKKKAKWp6Zbazp11YXkYmtbqJoZY2/jRlwRXwv8AsQfaP2aPj38R/wBn3XJpEsLi4bXvC0k+&#10;FS5gb76p79P++K+9a4fxb8H/AAn448X+GvFOr6THP4i8Ouz6ZqK/LNb7vvKGH8J9KAM34yfs8/D/&#10;AOP2kx6f468NWutpBu+zzyLtmgz/AHHHK1538OP+Cf3wN+F+u2ms6T4Kgm1O1ffbzajM115LDoy7&#10;6+jqKAGsqsmD92vmvxl/wTw+A/jvxXN4h1HwRBDfTtvljsZmt4ZW9WRDjmvpaigDynQv2Zvhr4V8&#10;b6F4s0fwva6ZrWiWP9nafNa/IsEG0psC9PutXiH/AAUh8f6hJ8NNJ+EXhM+f43+It7HpdvaRn5kt&#10;t376Vv8AY/hJ96+xa4mf4ReFbr4nQ/EG40tLnxZBafYbe/m+byIj94IP4c96AI/gp8L9P+DHwr8M&#10;+CtOJNro9lHbeYfvSMPvMfqc13VFFABRRRQAV8O/t++CtU+HHjbwB+0Z4XspLi68G3iRa/Ha/fl0&#10;0t87N/exyp9Aa+4qpalptprOnXFle28d3Z3CNFNBMm9HVuqkUAYVhd+HPi94BtbpUttd8L69ZLKi&#10;SJviuYHUHla0vDHhTR/Beh2+kaDptrpOl24xDa2kYSNPoop3hzw3pfhLRrXSdFsYNM0y1TZDaWqb&#10;IkX2Fa1AHG/ET4SeDPi7pcem+M/DeneJbGJ96QajAsuxvb0rA0D9mf4VeGPC154c0vwDoNlol6yv&#10;dWMdkmyZl5Uv/exXqNFAHE+NfFvh34GfC/UtcvRBpPh3w/Ys/lxptVI0X5URf0Ar5h/4JzfCrWH0&#10;3xn8b/F9o9r4o+I1819DBJ96Gx3b4l/H7w/2dtfXHinwjo3jjRZNJ8Qaba6tpsrK72t2geNmVsr8&#10;prTt7eKyt0hiRIYY12oifKqKKALNFFFABRRRQAUUUUAFFFFABRRRQAUUUUAFFFFABRRRQAUUUUAf&#10;Jfxh+N3xP8d/HW4+EHwRm0fS9V0Wzj1DxF4m1mH7Rb2W/wD1dsseD87cNWx+zT8dPHOofEjxP8If&#10;izb2I8faDBHf2+q6Wmy11WydjtlVP4COFrlv2Yrf7F+3F+1AJxHHcXE2kzRA/feLyG+b6VLd7Z/+&#10;Colh9l+9b/D+T7Xs/wBq5+TdQB9K/E34g6X8Kvh54g8X6xJ5emaNaSXcx9l/h/FsCvjFfi9+1fJ8&#10;O/8Ahd6x+Fv+EH2f2t/wgfkH7f8A2d/18bfv7Pn617V/wUPtZLv9jP4oRwpucacrkf7KzRk/yrrb&#10;e5sV/ZJjm8yH+z/+EL+//Bt+xUAdr8L/AIg6b8V/h74f8X6OW/s3WbSO8iDjlQy/d/A1wH7Y3/Jv&#10;Wv8A/X/pP/pzta5r/gnZFNb/ALGfwyFwXy1izJv67TNJtp/xS8AfG74raLeeGL5/ANl4dutQt5mu&#10;oJr1rtIIbuOYYUps3kR49KAPo6iiigAooooAKKKKACiiigAooooAKKKKACiiigAooooAKKKKACii&#10;igAooooAKKKKACiiigAooooAKKKKACiiigAooooAKYzKnWn180/tc/sWad+1nceHpb/xrr/hj+x/&#10;MVYNOffbyb/4vKJwH7b/AO7xQB81/wDBNaRV/bA/alYv8v8Aa0n/AKX3NfpT1r824/8Agit4VhZz&#10;F8U/EcbyfedLSL5/975q+8vhN8PIfhP8OvD3hKDVdR1qHSLRbVb7VZzLcTbe7N/IdhxQB2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jNtqG4nitIHmkcJHGu9m/2RX5j+IPHPxp/4KL/ABW8U+HPhr4kk8A/CHw7NJp9zqkcjJ/a&#10;DbtrbmTl96jcE+6F6/eoA/ThbqBuBMh/4HU9fm7df8EdbPRYZL/wv8XfEdlr9sRLYzzxqiJKPusz&#10;J835V6t+wn8VfiePFfj74OfFz7VrPiTwdKklv4haNnS6tpPub5f4m/iDHnBx/DQB9mUVxGsfGTwJ&#10;4eutdt9U8YaHp9xoUSTapHdX0aNZI/3Gly3yA9s1a8A/FHwj8UdMn1Dwh4k0vxPZQS+TNc6VdLcI&#10;j/3Syd6AOtory1v2nPhGviP+wW+JvhX+2vtH2T+zv7Xg87zemzZuzmuv8a+P/Dfw50b+2PFGuWPh&#10;/S/MWL7ZqE6wxb2+6u5vWgDo6Kz21iyXSP7Va7hGnLD9p+1b/wB15W3dv3em3msrwT8QfDfxL0P+&#10;1/Cmvad4k0tmaL7bptytxFuHVdy0AdLRXl3j/wCP/gTwbp/iu3ufG2gadrWiWbTXFrd30aPasVPl&#10;eYjHjJxj1rwT/gnb+1FH8afh1PB4w8dafq/xCutVu5v7Ke6jW4S2Xbt2QfeWOgD7ISRZPuvu+lSV&#10;+ff/AATr+IWg+AfBfxq1nxb4gstC0qLxrdr9t1S6WKJMs38TtX2x4D+KXg/4padPe+DfE+leKLOB&#10;/Kln0q7juEjb0bYaAOsoorlL74n+EtL8VyeGbvxJpdt4iSza/fS5rtEuFtl6y7M52e9AHV1HJIkf&#10;3n21594L/aE+GfxH1x9F8KePfDviLVkRpWstM1GK4l2Dq21Gr5m/4KrSyQ/C74atHI6N/wAJvYfc&#10;fb/DJQB9vUV5hqP7Qvwx8HataeHNe+IXhzSdfCQodNvtUhiuNzL8vyFs816THIk8aOj70b5lZaAJ&#10;qK848a/tD/DH4ca3/Y/ir4geHPDurbFl+xanqcVvLsPQ7Xaur8JeMtB8eaDBrPhvWbLXdKuB+5vd&#10;PnWaJ/oy8UAblFcV4/8AjL4D+FLWi+M/F+ieFmvQ32catfR2/nY67d5GaveB/iN4X+Jui/2t4T8Q&#10;6b4k0ze0X2vSrpbiIOOq7koA6eisTxZ4w0PwLoV1rPiHVrLRNIthma9vp1hij/3mbiue8BfHP4ef&#10;FS9ns/B3jfQPFF3brvlh0rUYrhkX1Ko1AHeUVR1PVbPQtNutQ1C6hsrG2RpZZ532pGg6szGvP/Cf&#10;7S3wn8ea7Bo3h34keGdb1e43eVY2OqQyzPt67VVs0AenUUUUAFFFFABRRRQAUUUUAFFFFABRRRQA&#10;UUUUAFFFFABRRRQAUUUUAFFFFABRRRQAUUUUAFFFFABRRRQAUUUUAfMnxz/Zj8Yax8V7T4qfCDxf&#10;beCvHT2a6ZqKalB9osb+2H3d6BT86djWr+zd+zZrPwy8QeJPHvj3xInjH4neJNkV7qsUey3toE+5&#10;DboR8qetfQ1FAHlHhL4feLvEPw98UeGvizq2l+K11a4uoV/su1+zoli67UiI/vjn5q+bv+GK/jYn&#10;hn/hVafGW0HwX3/Z/I+xN/bH2Hr5Hnbcf7PXpX3RRQBg+CvB+m+AfCekeHNGgFtpWl20dpbQj+BE&#10;XAreoooAKKKKAOX+I3j3SPhd4I1vxXrtwtrpOk2sl3cSP6KPu/U/dFec/sxeOPHfjv4XzeOviBHD&#10;p39szSahpejwQbG0/T/+WSu3V3K/Mc14f/wUn1qfxRdfCD4RW7v5fjTxJH9vjT/lrZwspkX/AMer&#10;6M+Nfwvu/Gfwju/DWg+K9V8CfZYE8rUtDk2TpFEv+r+hUUAfLnwR+Nf7Q/7Tus65408OeIPDXg34&#10;baPrj2LaXd6cbm7uYIX/AHu19v3yn61P8BvjD+0R+1X4h1Xxf4Y1/wANeDfhzp2vtpw0q9077TdX&#10;MEbDzdsm37xX9a8L/Yd/Zn8VfEX4G+J9X0v43eNPBVra6xf276Xo06pbzMn3pG5+83eu1/4Ja/Bb&#10;W77wy3jOL4n+JbXStO8Q31vN4VikX+z7xlG3zJV/vHdu/wCA0AfTfwh+OniOy/aB8Z/Bz4iXEM+t&#10;W/8AxNvDeqRwLAmoae/8G0cebH3r6Sr4d/4KOSN8MvFHwT+MFiEjv/D/AIlj064f+J7W4X51/wDH&#10;a+2LG7jv7GC5iP7qZFlU/wCywzQBaooooAKKK8T/AGyvidL8IP2ZvH3iW2kMN7BpzQW0i/wSy/u0&#10;P/fTUAYHwd+Nfif47fHLxfJoM0Ft8JPCpbSUuvIV31nUR/rWR/4Yo/u8dTX0XXgH7Cvw7i+Gn7LP&#10;gTTSnl3l1YjUb3/bnm+d2r5g8O/EHxj+2L+0H4+8MzfGjUvg9aeGLttP0rw5oM6wX16FzvnfOPMx&#10;t/4DQB+j1fIn7WH7QPxH0P4z/D/4PfCk6bp/ibxOkl1NrWqQ+dFaxJ1+TvwK0fgX4E+Pvwj+MD+H&#10;Ne8SP8TfhJPbvLB4h1i6i/tK2nPzBW/jkHGPT5q+Vvjb+z94jl/4KD+AtBPxe8Wpe69Y3t3bawki&#10;/atJTbI3kQ/N9z+GgD6U+JvxH+Nn7Mvw/wDCfjbxxr+keM9M0/VGg8WxaRpflL9hmbbFPF/GrRHr&#10;2NfV2i6xZ+IdHtNU06eO6sLyJZ7edG3K6MuVauEufhL/AGh8B7v4ea7rV34rafSZNOuNV1X57i63&#10;Kw8yT35rwn/gl94/uPE/7OI8N3svn3vg7UbjRc/9Mkb91+lAH2FRRRQAUUVHI6xRszfdWgDxT4z/&#10;AB+vPBHxG8EfDrwnpMPiDxr4lufNeCeRkt7CwT/XXMpXnjsvc17cOnNfD/7DF43xq+O3xw+M97IZ&#10;vN1T/hHdJ3/dSzh/u079s/8Aa1+IfwD/AGifht4V8H6fH4itPEGnyH+xDCu+8uzL5cQ837yL0zto&#10;A+364H42+KfE/gb4Ya9r/hDRrbxDremW5u0026dk+0onLqpX+PaOK+SPiF46/a8/Z78KxfEjxRf+&#10;FvG/huz/ANI1jw1pdl5MtnA3LN5uMt5ftX2J8K/iPo3xk+HWh+L9DfzdK1i0W4jV/vJuHKN7j7po&#10;Aq/Bf4uaF8c/hnonjTw7Jv0/U4d/lv8AfhkHDxP/ALStlT9K7uvh39km7X4Nftf/ABs+DKDyNFup&#10;l8T6Naj7kKS8yIg/hX5v0r7ioAKKKKACvnLQfjZ4o+Kn7UWpeEPBs1rD4B8FxbPEuqGJZnvL51+S&#10;0ib+Hy/4j1r1P43eOx8L/hH4v8Wv93R9LuLv/gSp8teDf8EzPBbeH/2X9L8QXwMmu+Lbu51zUbp/&#10;vTvLI21v++NtAH1nRX55eNfiv4v/AGiv2vvFHwkPxZuvgvoXhraljDpUyw6hrNw6/wALnG5R/cr1&#10;H4bfDD9oL4LfGXRrKDxtdfFr4U6if+Jne+I7uL+0NPk2kbkYncyj+6lAH15Xg37bfxZ8R/BH9nPx&#10;N4w8KXENrrVgI/JknhWVPmbb9015J+0d8YPiF8T/ANo/Tf2ffhVro8Iyrp39o+I/Ecaf6RaxN8yx&#10;wN/C+3v/ALdeEft3/CP4ufAb4A6y8nxT1X4oeBNWaO01ODxP893Zylv3UsLj+D1WgD7U13xV8RfE&#10;X7J+keLPCF/ax+PpdBtNYHmWqtDeS+QsksWw/c3/ADdOldR+zv8AG/S/2hfhNovjPS0+zG6Ty7ux&#10;P37O5TiWJvof0qz+zr/yQL4c/wDYu2H/AKTR18u/sm3qfCf9tn48fCiPEelajNH4ksYE+6jSqrS/&#10;+hUAfdFFFFABXiH7Vnx5ufgh4FtE8P2cesePPEV2uk+HdKc/666f+Nh/cj+8a9vr4XuLr/hc/wDw&#10;VAjsbrdPpHwy0HzooT91L6Zc7/8AvlqAPc/jF8WfEP7OP7L+p+MfEMkHifxXpGmRtcOkYt4Z7tvl&#10;+6n3U3GuQ/ZSf9oXxhHovjP4k+LvDtz4T1nTPtcWgadp3k3UDS7Wi3S7ewrgv+CqPw21LXfgHrPi&#10;i38a6zpGm6Vbqk3h20f/AELUGMnWVfasjwtq2r/sUfsgTfE3UviD4j8fy6nodhFo2g65Jut7O6lj&#10;/dxxYydvzf8AfKUAffFfKv7Knx+8Y/FX4+fHPwr4iu7WfR/CWoQW2mRw2yxOisZM7mH3vu15/wCC&#10;v2cP2iPHXgy08f6v8f8AXNE8dajFHqdvoFrHjR4NyqyRSw+n94AVx/8AwS71bXtc+Nf7Q954pt4L&#10;fxE2oWqahHAm1PPRpkdl9iy5oA+iPh18dfEWgftK+J/g/wDEK4gmuLqL+2fCeqxwLbre2Z+/AwHH&#10;mRt+Jr6Sr4j/AOCmUbeBNN+FfxcsNkOq+EPE0Ceb/EYJ/ldf/Ha+zdH1OLWdKsL+3P7i6hjuE/3X&#10;XcP50AX6KKKACiiigAooooAKKKKACiiigAooooAKKKKACvn/AON/jf8AaC8O+MY7X4X/AA38O+LP&#10;Dv2RHa+1XWFtZRPltyBNw+UfLX0BRQB8A+B/2xf2nPiJ488X+ENE+DnhKfXfCk0dvq0L69sWB35X&#10;DF8P0/hr37wH45/aC1G/8JL4q+G3h3SLW6vbhNce11pZWsrYKvkSRDPzszbsivJf2N/+Tyv2qP8A&#10;sKWX/otq6T9pTx54l8Oftg/s3aDpeu32n6JrV1qKajp1vMyQ3myJSnmL/Fj+tAH1tRXwT8Tdd+LP&#10;jT/goHq3w28HePrvwv4duPCEVxdvjzks0Z8PNbxH5FuD0D1x3jRvjn+y9+0P4O+G/hj4p6l4+i+I&#10;tpJb2lz41ka7fTJYm+edP91P4e/egD9J6K/O74w6N8Vv2LPFnw68Zx/GXxH8Q9H1zXoNE1nSPEcm&#10;6H98334E+6mPmx6V2n7Zn7S+o6b8VvD3wb8P+PNL+FaXtn/aeueMdUmWFra2LYWG3L/8tXx96gD7&#10;dor8vte+Oifsu6povizwl+1HB8atDa7jtdb8La9rEd3cvA7Y8612ElSnJNfprpmow6rptpe25D29&#10;1Ek0R/2WXIoA8T8bftB6n4W/ap8BfCmHSrWfTfEemXV9LqLyN50LRfwqOle8V+fH7Ydn421T9u34&#10;Oad8P7+DSPEd9o17bLql1D5yWUB/1su312dPel+LWmfFv9hSfw/8Rl+LXiD4n+B5dRhsfEmleKpP&#10;OaGKV/8AWwf3Me38qAP0Gor4Y/a4/akvLn4o+G/hH4b+IOl/CuyvtOj1jW/GOp3Cwyw2j/chtS3/&#10;AC1cc5rybWPjwn7Les6D4o8L/tPwfG7w7PfR2mueGdc1iO7uxA7Y8+12MSpTqaAPrX9rL9p3WfgX&#10;deDPDXhDwxH4r8ceL777HpljdT+TbjH3md69N+DWtePde8Ew3fxI8Pad4Y8TtNJv07S7v7VEkWfk&#10;bf6mvhL9tD4Ral4u/a2+Ct5Z/EzxNp9v4tuZvsP2Wdf+JNtiU7rX+7v716L8TvFPxL1T4peDf2Y/&#10;APjm/tb6z0ZdQ8UePNRO/Umts/LsP/PVvX3oA+5qK/P74o2vxU/YMvfDnjxvir4g+KXw9udRh07x&#10;Dp3iyTzpraORsLPC/wDDitX9pXxT8SPFn7X3w9+HngTxtqPhXR/FXh6Z7ye0f/j2jVt7TonTzdvy&#10;hv8AaoA+7KK+Cf2gfiX4j/ZP8IeDPhHpPxUnn8X+LrueWXx94+u1caZZr99iTx/sr/jXl3jP4j/8&#10;KC0H/hOPAX7YcPxP1jTGWW88J+I9chuoNSg/jjhRWLLJ6UAfqPXnfx5+M2kfAH4Wa1451uC5vNP0&#10;xU3wWv8ArZGZ1RVH4tW38M/Hlj8Tvh74e8Wad/x46zYxX0P+665r5N/4Kv8Age7179mbU9eg8Uap&#10;pdppLxedo9o/+iahvljC+cv+x94UAet/tS/tJah8CP2e4PiRo+iwapczy2CJY3zsi7bhlHLL3G6v&#10;dNOuTe6daTt8rSxK/wCa5r86f2u/h1qfwv8A+Ccy2N94v1jxvcT6jpV3Dda5Jvlh3SR7YV/2BW98&#10;WPgx8dvCPwWv/jA3x312Hxlo2mR6xN4ctf3OibIl3tAsA+98n977zdaAP0Eor4p+Kf7bmp+E/wBj&#10;v4c+O7b+ztP8a+O4ba0tJr07LKyuXX97PLn+CPG6vFNW1p/CPhl/FmiftyWus+P7OL7a+j32twS6&#10;PdT9XiWDd9w/dXigD9QaK8k/Zc+OEf7Q/wADvDPjlYEtbm/h2XcCfcSdG2SqvtuBxXEftyftJ3f7&#10;Onwz06TRZrG18TeIr5dK0y91SRUtLNm+/cSk/wAMa80AfSVFfl7rOvSeDvDcni3QP247bXfiBZxf&#10;bX0bUdbgl0e6lXl4Fg3fcP3Vrvv2jv2pvEXxC/4J9+HPif4M1S68L+I9R1Cyt5X0+dovLn87ZLGG&#10;/ubh+VAH6CUV+evxt+DPx2+HXwZ1f4xyfH7xHJ4y0a0XW7vQI/3WjbU+Z4EgH8O3j5uveu4+Mf7X&#10;viuw/ZY+FWveEbeCP4ifEr7FY6cHTdFDPKq+a+0+nagD6V+OHj+6+Ffwi8X+MLK1hvbrRNMmvorW&#10;ZyqSMi7trYqH4CfEW6+Lvwb8H+NL60hsLrXNOivpbWB2ZI2dfurmvi39of8AZr+Mvwk/Z38ZeI4P&#10;jjr/AI8m/saZde0TxH++spoGX981uvVHH8NfVH7FH/Jpnwr/AOwDbf8AoNAHttFeNftbfHZ/2dPg&#10;Zr3jO2tEvtTi8u00+3f7r3MrbYt3+zmvnzR/2WPj54q8Cx+NdU/aF8TaX8Qby2/tCPRrJ9mjQyld&#10;6QNEP4OgbigD7E+IXjaz+HPgfXfFGoxySWWkWkl3MkP33VFycV8/fsrftBfGP4/XOn+I9c+HeieG&#10;/hnqlvNPY6lHqnm3r4bEQaLPfvXi+vfEXxF+1v8AsI+M7/WfEOoeDvF3hAXtn4hg0N1SK/lhT5o3&#10;/wBhx8xUV6h/wTi+E2qeDfgX4a8SXnjzX/EljrmkW72+h6lJvtNM2luLdf4aAPpL4n/EDT/hV8Pv&#10;EPjDVUmk0zQ7KW+uEgTc7oi5+WvMfiJ+0tL4e/ZGu/jRomjCRv7Gj1a203UXxjftwrlP97tXO/8A&#10;BRHwVe+Lv2WvGVxaeJ9U8PLpNjPfTQadJsTUEVf9RN/sGvnc/DbUPAn/AASy8WXt94y1zxRFrnhi&#10;2u7e01R98WmLtj/cwf3UoA++fhl4rm8d/Dnwv4juII7W41bTLa/eGM7ljaWNXKj6bq6qvzx8Kfs8&#10;/Gzxl+zfoPjaT45654U1y18Nw3Gk6BoZ+zaZDBHArwRzAcuxRfmauv8AD37dOraX+wBpvxk1u3tb&#10;3xXcO2lomzyrd7zzWjR3/up8u40Afb9FfmBBqrap4aPii/8A26bWy+IksX2saVa65AuiRz9Vi8nP&#10;3P4TxX19+xR+0PN+0j8FINf1L7L/AG/p93LpmqPZf8e808f/AC1j/wBl1KtQB6j8VviNp3wh+G3i&#10;Pxnq6TT6ZolpJe3EcA3Oyr2Wp/ht43g+JfgDw/4qtbWSzt9YsYr2KCf76K67gGxXgH/BSDwTeeK/&#10;2V/GN5beJ9V0KLR7GW9uLXT5NsWpJ/zwm9Urw+fSvFn7P3/BNm78U6T8SPE2p6neadp2o2Ml1Nt/&#10;sxW8v9xBjlUoA/Riivkz4GfCf4p6V4ci+KWu/EjxF4w8W6vobXdv4Mnult9GhnljVolCf7Py/wDj&#10;1ec6r8CfileeBL3xz8W/2mtc+GmvSKz3OnaPqUdpo9g3SOMkNj+7mgD75or4V/ZS/a/8Q3n7J/xM&#10;8Y+ONStfE974Aubmyh1e14XU44o18uTP8W5v4v4qxfBHwK/aD+OXwpt/indfHPxB4c8bazD/AGpp&#10;nhnTpPK0iBOsMToPVev+9z3oA/QSivlb4u/tJ+Nf2ef2R7Lxf460axsPiTMY9LFobqN7UXjswWVn&#10;TjZtXea+bP7UeXwx/wAJO/7dtonxF8r7d/Zaa3bf2J5/XyfI3fc/h6fhQB+nlV55orSGSaV1jhRd&#10;zO33VUV4h+xn+0FJ+0h8DdM8VXyQR61BNJp2p/Zf9U08XV0/2WBVvxrH/wCCgnxCvfh1+yd43vdL&#10;kkh1K/hXS7eSD7ytM2xv/Hd1AHWfs/fG3UfjsvifX4NJgsvBEGotY6Bf72+0amsXyyzsvRU35C+u&#10;K9jrwHTILz9nn9jC1/4RTSft2peHfCyzWlin8c/lb2/8eZmNfHHwNub74/8AhjRdcg/bF1jSvihr&#10;G6ceFft0cVvBchs+V9lLZaP5fT5qAP0F+OPjLxB8Pvhfrvibw1osPiDUtJh+2Np0jshmgT5pQhH8&#10;ezditX4afEHR/it4E0PxboM4udK1a0S5hb2PVT7g8GneAbPxCvgnSrbxjd6dq/iH7ME1C602NktZ&#10;37siN/Ca+YP+Cf8Aqc3hnXfjV8LZZzPbeD/FMj2Ib+CC53SbB7Kw/WgD7IooooAKKKKACiiigAoo&#10;ooAKKKKACiiigAooooAKKKKACiiigAooooAKKKKACiiigAooooAKKKKACiiigAooooAKKKKACiii&#10;gDjPjD9s/wCFT+MvsX/H5/ZN35X18pq+VP8AgkPDpqfskwNZJH9rbV7r7ds+95vy7d3/AADbX2tc&#10;wxXdu8Mqb45F2Mn+ya/MvXPAvxr/AOCdvxW8U6/8M/Dk/wAQfhB4guG1G40qONnfT26vuVOU2L8o&#10;f7pULn7tAH0b+1l+0d8Z/g5410rTPht8Hrr4i6Xc2X2i5vYbe5l8iXcw2fuuOnNcJ+y1+3N8Svi3&#10;+0X/AMKy8f8AwwtfAl7/AGXNqMvmeel0Nm3Z8knY7q4tv+Cyvh/VI/sei/CnxNdaxP8AurSF5I2W&#10;SU9F+Xn8q6D9lD4Y/GX4mftT337QnxN8MQeA7aXSG0m30OQMtw/8P+rb50xt3fP138UAcRF8FNA+&#10;Nv8AwVM+IWn+KbNNV8N6bp1vfXGlz/8AHvdTrFGsXmp0dRubhq7X9u/SbD4HfDLwf8KvhVpsHge3&#10;+IviRbe+/sNPs+I9qLLtxwuV2/8AfFanwZhlX/gqN8ZpGR9n9h2vz7Pl+7HXb/8ABRD4CeJvi78O&#10;fDev+B7RtR8X+C9Wj1ezsIuHulGN6L/tfKuBQBrp/wAE6fgQvwx/4Q8+BdOkk+yfZ/7eeBf7S3df&#10;O8/7+7d/h0r5k+B2n6z8cf2S/jx8DvEt3Pq974Fu7i00m+uxvm8qLc8Gff8Ad8f72K9Yi/4KneA3&#10;8H/Zj4f8Rj4n+U0H/CHf2XMZftw+Tyd+3HX5vp7103/BPP4DeKPhf4E8WeJ/Hth/Z/izxxq0mrXe&#10;nSfeto2+7G/v8zcUAeXXf7R1zqP/AAS1stYhnkbxNf2kfhBD/F9sMnk7T/wCq/8AwTpM37NXi74x&#10;/CDxPfc+H4rbxCkjj78TW+bhl+nyV4/ofw31yL9teP4AtaTnwLYeMpPG+H3OrxGJXX5em0PXZf8A&#10;BTuy8U/Cj45eHvG3gnel7450C48IXflo38TL6fxESUAdl+x98MtH+Mnwm+OfxW8YaVa+IP8AhOdT&#10;vZrZNRgWVfs1ur+Q209/m/8AHK1v+CTXwv8ACB+BkfjL/hG9LPi6LVr+zXWTar9rEW5fk39dtfTv&#10;wm+EY+GP7NejeAbGPZcWegtaMvrO8Tb/APx9jXyX/wAEzfjT4d+Hmh3PwK8RJqGkfEWLW79/sM9j&#10;IqOud27ftwvT+KgDh/8Agn5+zN4S+MvjT4t+JPHenJ4nsNK8T3lpp2j6l++skkeR2llaI8M/3etd&#10;lqXw/wBH/Zs/4KU/DXTfh5aJ4c0Lxnpk6alpFj8lvuRWO4R9F+6n612H/BLWNo9G+M26N03eNbz7&#10;/wDvNVX9omCR/wDgpj+zy6xybFsbv59nyf6uSgD7xr8yv2j/AIOR/HX/AIKhaH4Turu7tdFl8LQ3&#10;GrR2szQtc2qPIzQ7l7M2zNfprX5kftJfEfWfhN/wU+0nxRo/h6+8URWHhCN9T07TY99x9j3TebIi&#10;/wAW3hqAPRv22v2Ofh94L+BOp+PPhz4etPAXi/wai6nY32gQLbvMEZcrLt+/65Neb/tyePtQ+Nn7&#10;C/wL8TmT7Jq2u65YP5y/8s5zFMm//vr5q6r4/ftiad+1/wCBbv4P/AzRtY8T694mRYNQvbqwktbf&#10;SrbzF3ySlx/9aov27fhpD8JP2VfgX4MsczRaJ4o0y08xBu+ZUk3N/wB9UAet6l+wF8Grf4CahpM/&#10;g2wu9b/smSV/EV0m/UHufL3+b9o+/wDfrA/4J4a94u8c/sOzWFprKJ4isLjUdG0zUr7c6w7P9Uzd&#10;/k3V9X+Iv+Sbap/2CZf/AETXwB+yhoHjHxF/wTR+Imk+CvPg8VXGp6rHaJHu81/mj3on+0U3KPrQ&#10;BufDT4Y/sq/BPwlf6d8XPFnw+8ffEeKWa41y+1WeC7unn6tHEj/P9FxnJriP+Cafirw1F+1t8XvD&#10;/wANr+5f4ZXdj/aGnWk6SJsYSxr9yT5uPMf8K5/9nP4w/sr+CPhn4a0bxR8LHvfi1p2IprG68NNd&#10;6hdagG+XbKU+8X6Z+7XW/sc+IPEs3/BRT4i6l448L3XgvVvFGgtd2Wj3afPDF5sZQNjvtjNAHG6r&#10;4j8EfB/9q/4kXP7U3gO+8Rxa5ds2g6/qVi17ZQ2afwxRYP8As/Mn3a+iP2YPA3wE8T/HOP4kfA3x&#10;7b6QZ9OdL7wJpvlwxPH93zHtz88XzbW6VT1T9rHXPgJ8QfGXg79pXSptR8IX8z/8I94lstE820ur&#10;Vuts6Rqctj/69eMaB4W8GftA/tX/AAz8R/s2eCbnwj4a8N3H2jXvFNrpzafZOv3vI2bRucqNv/A6&#10;AKXx3+O/wz8eftweKNN+OWp6iPh94GC2ml+HYbaa4t7y8G3zJJUjU/L9a5v9pT4wfsrah4OTX/gk&#10;lz4I+J+iyrcaTPoGgzaeszbl3JL8gQjHrXu/xMsdd/Ym/a18T/GC48N3vir4VeNY1/tm6sIPNl0m&#10;fcv7xl/u/wDoX1rZ+IP7edt8YdPt/CX7NGiX3ifx9fTR/wCm3OiNFaaZDuG+aXzkxtoA5L9s3xH4&#10;w+NP7LXwX8dx6HqmueCpnt9W8X6HpZZJZoFTc+/vs+Vvpmuak8RfsO/tFeEI/DVgmk/B/wARSQx3&#10;Cap/Zy6ZcWbr/B9oZQjn8fmr6e/aQ8U/G/4N+CPAviXwoieN7XSWjXxjpFlp8f2i8g25klhxymPm&#10;+79a+dvj3+05+zB+0R4T1W10z4f33jT4m6pY/YNNtYPDsqagk/3UVZ9ny+W3oaAP0K+HOit4d8Ca&#10;FpkmuTeJXtLKKH+2LjbvvFC8SNt45rp6+fP2Efhn4t+EX7MfhPw541nkfXYlklNrN96yidspB/wA&#10;V9B0AFFFFABRRRQAUUUUAFFFFABRRRQAUUUUAFFFFABRRRQAUUUUAFFFFABRRRQAUUUUAFFFFABR&#10;RRQAUUUUAFFFFABRRRQAUUUUAFFFFAHwh+3uf+Ef/ad/Zj8VXn7vR7XWp7GWc/dSWXy9nNfbniL/&#10;AJAGo/8AXrL/AOgmvFP21vgXefHr4F6jpmkP5PijSpo9Z0aQf8/cHzKv4/drc/Zl+MFp+0B8D9H1&#10;yRPK1Bom07WLJ3/e215H8k0b/wC1/F+NAHzx/wAEw/8Ak1/x1/2MWq/yrU/4JP8A/JvXiH/satR/&#10;9CWvo34R/Abwf8EfCOo+GvClpPbaTf3U13cJPctK7yy/f5apfgx8DfCfwE8M3Wg+DrSey065vZb+&#10;VJ52lYyyfe5b6UAfMH/BWK4+2/BTwZ4fh2PqWs+LLK3toP4nb5q+z/D1pJYaDpttNzNFbxxt/vBR&#10;mvj/AFuy/wCGqP24NNto4zP4D+EKNNeTdYrnWJfuxf8AbNfmr7ToAKKKKACvl7/gpRod34i/Y0+I&#10;VtYoZZoYYLl0T+5HPG7/AKCvqGsbxX4ZsfGXhjVtC1JPMsNUtZLS4T1R12n+dAHEfsy67aeJv2ff&#10;h9qllJ51rPo1u0b+wQD+lfJb/Dv9nr9uT4m+ObDXfC134B+KegTzWd4n2xbW6m7fa9sbYlx/tfjX&#10;of7BWs6h8Mv+Es/Z/wDFEh/4SDwTdtNpjyH/AI/dKlbMUqey/dr0r41/sV/CP9oDWotZ8W+GFfWU&#10;Gx9R02ZrS4mX+7I8eC4H+1QB8e6Jp3jH9iz9qX4VfDHwZ8TtV+I/hrXz5F94W1GVZX0+AsP3qoDi&#10;Lj5gfl+6e1eo/Gr/AJSifBH/ALAd7/6DJXv3wQ/ZD+Ff7PVzcXngzw2lpqk+VfVL2Rrq7Cn+BZZM&#10;sq+1dF4i+A3g/wAS/F7w98Sr6xnfxZoUEltY3SXLqio/Dbo+jfeNAHe3t1HY2U9xM6RwxIzs7/dV&#10;RXxB/wAEobGeX4c/EnxAyf6DrPi25mtJP76rwa9e/bi+K198Pvg3PoXhyP7b438ZS/2BodjH995Z&#10;vld/+AJubNegfs5/Byy+Avwb8MeCbMh2020UXE4/5bTtzK/4tQB6ZRRRQAVS1WNpdKu41+80TL/4&#10;7V2igD4e/wCCS8qxfAHxJpzHF9ZeJbyK4j/uNurI/as13SfD/wDwUX/Z2utaeKG1bTp4leb7qSvK&#10;yx/+PVvfB+1b9mf9uDxx4KvlFt4Y+J+7XtAmH3Ptif6+DPbqcLXFfts/DnQfi3+3f8EPCfia0N7o&#10;+qaJdwzRo7Rt/rHwysOQRQB9Z/tVeKNJ8Jfs7fEG/wBanghsv7GuYcTPs3s8bKqD/aJ6V5t/wTR8&#10;Pan4a/Y38CwasjpNcJNeQo//ADwllZ4//HSK5yx/4JyaVqus6P8A8J58U/GvxI8MaTL5tp4a8QXu&#10;+0VgMJnHp096+rdSv9K8DeFp7y4aDS9F0m0aVz92KGJF/kBQB8UaTH9u/wCCuutTWyb0s/CEaXEi&#10;f3mjXbur7yr43/YK8M3PjnW/iL8fdWge2n8faiy6TBOnzx6ZE2Ij/wAD619kUAFFFFAHjX7YmhXf&#10;if8AZc+KGl6fGZ7260C6SKNP422Vy/8AwT412z8Q/sefDWazk3pb6d9kf/YkjZkZa+hbq0ivbWa3&#10;mTfFKrI6eqmvjX9jiC4/Zv8AjB47/Z91h/L097iTxJ4QnkG1Lmxlb97En+1G3WgDG8deHPgF+1z+&#10;0V4n8A+P/B1x4Y+I3h04t797xbS41aDb8kkbRtmUKvzBT0rxnxx4M8Vf8E+PiP8ADDSPhr8VdV8Y&#10;2uvap9nl8C6jIr74nb5pFiTj/gf96vuv45/sl/C79ot7W48b+HEvb+1G2LUbWRre6Cf3PNTDbfas&#10;v4L/ALEfwg+Autya14V8Lj+2yP3Wo6lM15PD/wBc3kzs/CgD561PV7H4Bf8ABTnVNc8Wzx6boPj3&#10;Q4YdO1S6+SJJ0VU8nf8AwkstdD/wVb+LPh7wx+zJqfhmbUbZ9d16aKK0sUkDSuitl3x6Cvp/4wfA&#10;7wV8efCsnh7xvoVvrOnncYi4/e2zEf6yJ+qP7ivHNG/4JvfAbQ/DmtaRD4TnuItWQRTXN1qE0twi&#10;f3YpS2UB74oA9e/Z1/5IF8Ov+xd0/wD9Jo6+UvhbG3if/gqp8U9Ssik1nonh23tLmRf4JHWPav8A&#10;Ovq3xX4i8N/s5/Bi71K4c2XhzwtpKrEkj728qKPbGnPJY4Arxv8AYI+F2q6D4F174k+K7V7bxl8R&#10;dRk1y8gk+9bW7N/o8H4J83/AqAPqiiiigAr4R+D3/FMf8FSfjHY3/wC5m8QaJaX1iP8AntEkcatX&#10;3dXxr+2v4bvvhZ8Tfh9+0Vo0ElzH4Vl/szxJBD959Mlbl/pGzZNAHTf8FMf+TNPHf+5D/wCjVryn&#10;9rXwPqfjP/gnB4Mn0qB72bQ7LSNZlgRNzPHFF8/y/wDAq+ufH/gPwj+0X8LZdD1kPq/hXXbeObfa&#10;ztF50R+dGV059K6Xw/4T0zw34UsPDdlBjSLG0Wxhgm+f90q7ArZ68UAeffBj46+CfHHwN0bxnYeI&#10;LFdBt9Nj+2TvOqLZska+aj/3SlfJf/BM7xnYfEX4+/tIeJ9Lk8zTdS1O2mt3/vR75trfiK9w1P8A&#10;4Ju/APVfGcniOTwWLeeS4W5fT7W6kisXcf8ATuG8vae64r074V/s4+Avgr4n8Ua34Q0ltLvfEbxP&#10;fRrMzRfu87FROiAbu1AHz9/wVkulk/ZmsdHj2Pfat4ksLe3gP3nbc33a+tvA+ny6T4K8P2M6bZ7X&#10;T7eF09GWNVavkn4iWn/DU/7aXhrwnBH9q8EfCv8A4m2sz9Yp9Tf/AFFt/wAAX5q+1KACiiigAooo&#10;oAKKKKACiiigAooooAKKKKACiiigAooooA+J/wBjyORf2yv2qGMciK2qWW13TH/LNqs/tWRyv+29&#10;+yuyxu6Ld6pufZ9z9ytfZSwojMyoqs33vegwqzhmRSy/dNAHxt4ehlH/AAVU8USeW/lf8K/g+fZ8&#10;v+vWqH7UcEr/APBQH9l51jkdF/tHe+z5f9XX2x5Kb/M2Lv8A79I0KO6uyKWX7rUAfF//AAVGjaX4&#10;efCtY43f/ivdO+4uf+elcb+2d8Lbfwb+0j4Z+NniP4eJ8TfhxJpP9j+IbF7FbttNVTlLryiD03da&#10;/QOWFJR86I/+8KcyK6Yb5loA/NKb4jfs+/FPXtH8M/AL9nrw3478SXkytdz6j4X+xWWm225VaaVy&#10;gPftX6R6ZbfYtOtIPLhg8qJU8uHhEwOg9qmjtYLfmOFE/wBxKnoA/P39r/xlrnw7/br+DvifRfDd&#10;/wCJk07Rr176xsY90r2x/wBayf3ii/Nj/ZrG/aH/AGgbH9vnSdH+Dvwf0nV9Xg1HUYZvEes3tjLa&#10;waTaxtubfvX757fTFfosYUZtzIpb1pI7eOAfu40T/cSgD88/2s/g/Y/Cv9oTwp8W/E3w9j+J/wAM&#10;Rokeha9A9it2+m+Vwl15Rz68/lWF/wALD+AHxX8T6N4Z+AX7PPhzxz4guZla+u9S8NfYrLTbbdta&#10;WVigP0r9LGRXTDfMtRx20MHMcaJ/uJQB8ZftV2bQftZfstxrBsSC/u1dIE/dJ+7X/wAdrM/aPbXP&#10;2Z/2ttK/aA/sC+8R+A9R0caD4hfTo/Nm0xVf5J9o/h//AFda+4niR2DFAzLTmRZU2t8y0AfnR+0D&#10;8dLX/goDp2h/CX4P6PrGr6Reanb3HiTxBdWUtrb6ZbI+/BLgfOe35V6N4x059O/4KS/CS3jjd7e1&#10;8IXsXmbP7q7a+zoLeKAfu40T/cp3lJ5m/YN396gD4i/4KFfBvUdV8V/Dj4sW/gtPiVpHhOWW21zw&#10;s8C3Hn2cnJkVD95l/wADXkmt/Gr9mDxZaWui/B39n7R/HfxCv38q00S48J/Z0h/vySuY/uJ3xX6e&#10;VBHaQQtuSFEb1VMUAc/8OtHl8O+BdC02bTNO0Sa1s44m07SU22lswX/Vxf7Arwj/AIKP+HdT8T/s&#10;feObLSrKbULsJDcGGFN7+Wkyu7bfZQa+nqaQGGDQB+bv7U/xv8MfHz/gnub3wfJd3aaZqekWN3Hc&#10;WkkTxyo0e7gr831FfWv7UCs37H/xGVY2dv8AhE7n5P8At3Ne0fZIPL2eSnl/3dlSsqsmD92gD80/&#10;E/wK174uf8E7PgVqXh/Q08T6v4RS11n/AIR2ePcNTiHyyxbf4vl/h71Qufj/APsl3nh+O10T9n6x&#10;1D4k3G23i8HHwgqS/bG48hn8vbw1fp0qLEm1flWovskHmeZ5Mfmf3tlAHm37OPh++8NfB/QbXUvB&#10;+ieAb+VGuJvDugpstrNnbdt/3vX3rxn/AIKMfA3XPi58MPDWseHtDTxXqXhDWY9Wfw7JHvXU4Oks&#10;W3+Lj+HvX1vRQB+YN58ff2S77w+lp4f/AGfbHVfiVcbbaHwefCCrN9sb5fKZ/L28Hrtrr/2wvDOo&#10;eHv2BfDFnfeDNH8Dag2vadcTeHfDkH+j2bPNu27f73r71+g62cCyb1hQP/e2U94UmG10Dr/tUAeG&#10;ftlo0v7HHxRVY97t4YufkT/rnXyz4l+FHizxf+w5+zp4w8HaU2s+Ifh+llrkeiKnz3sYUeYqr1z/&#10;ALNfo20aum1vmWgRqibV+VaAPzy+Pv7fnh344fs6+NPDXw88NeItU8WXuiTf2rYzadJEmixbP38k&#10;spXYdnKjHU19SfsWxtF+yf8ACtWG1l0C2/8AQa9lFpAu/bCg3fe+TrUioqJhflWgD5//AG5vgrq/&#10;x5/Zz8QeHPD5Da7BLDqVjB/z2lhbesf/AAKvFvDn/BTbwjpPgK00PW/DHiaz+LVnB/Z8ng5NKmMs&#10;l8i7Nivtxhm59a+7Kg+yQeZv8lPM/vbKAPgv4YfBvxP8Lf2C/jBqPjGxk0/xZ4vh1PX73TvvvbNK&#10;vyR/Xb1FfQ37D8bR/smfC9ZEKMuiw/fr3NlDDBHy0ioqJhflWgDyD9rvQNQ8Ufsx/EzSdJs5NQ1O&#10;70O5it7WBNzu237or45/4XX4Y+Kn/BMbxf4X0J7x9b8JeGLaw1W1urOSHyZRtHGR834V+lFVxZwL&#10;vCwoFb7w29aAPJPh0rD9krw8pTDf8IVB8n/bkK+HfhB8Dda+On/BKTTPD2iWvna7Z6pPqtpYzJ/x&#10;9PDcyHyuf761+oe1dmP4aYkSRJtRAi/7FAH5f6X8ev2TtG8Hx2fir4BWWmfEu0gW3uvCj+D/AN69&#10;4Pl8tX8vHzt0zX2r+yJoWoaP8JYJ9S+G+h/Cu51C5ku/+Ec0SDyfJQ8I0y/89SqjNeztaQPJvaFG&#10;k/v7Ks0AeKftn6BqXin9lf4n6TpFpNqGpXWiTxwWkCbnkb0WvjPxp8a/DHxe/wCCZGtaB4dkvZ9W&#10;8K6Zp1hqdrPZyRNHKrKvy5Hzfd7V+m9VxZwKrqIUCt94betAHiPj0eMf+GOrj/hX/mf8Jn/witt/&#10;Z3k/63zfJT7v+1jdj3r89PgldfsyW+hacbr4e+LPiL8cZLZorzwzq1rd3S3moFvn3q/7kfN824/d&#10;+tfsBtqFbWBZC6wor/3tlAH5kfsYfCa/+IX7MX7R3wtu9NTw14ivtZuE/scjatkzKpijX/ZDLtFd&#10;n8N/2/NO+DfwVs/hz4u8Ma/p/wAZPD9n/Y1v4dg0uWX7ZOi7IHR9u3a3ymv0GWFEZmVFVm+97002&#10;sDSbzChf+8UoA+H/AI0fBT4v/tBfsL6bbeNYYdT+Ktrdx+ITo/kRxK+xmxaMifLu8tvz4ryW3+P3&#10;7Jlh4US01j4A2Nt8TIolt5fB48IL5xvvu+Sr+Xjk/wCc1+oNV2tIGk3mFDJ/e2UAePfsnaDf6H8H&#10;bB9U+Heh/C69vpZLp/DuhweSlsrfd80f89cda4j/AIKO+EtQ8W/sj+MP7MR5rvTDDqiQom/esMqs&#10;3/juT+FfUFUNV0q11zSrvTr2BJ7K8ha3mhf7rxuu1l/LNAHl+meOtb1b9mbTPFngSxsvEOvzeH4L&#10;zTrKaRlhuZfLXMZK8/3h9a/P/wCIPxL/AGUfip4fCfEL4W6r4O+LcfmfbND0HSLm0uP7Rfjy2kjV&#10;fMy23G+vuX9lX4W+K/ghoOu+AtVSO78IaTqDP4Y1L7QrSvZysX8h0/g8o/L717k1nA0m9oUL/wB7&#10;ZQB89fsE+E/Gvgf9mTw9pnj37XDqUTzPb2uo/wDHxa2Zb91FL/tAV55+wLbDxX8TP2hPiPbpjSte&#10;8VfZLGT+B1t1ZXZf+BNX0X8eLTxfqfwn8Q6d4Dht5vFF/b/YrSS6m8qK38z5Glb12KWbFS/A34T6&#10;b8D/AIXeHvBmmfPDptuqSz/xTzHmWVv958mgD0CiiigAooooAKKKKACiiigAooooAKKKKACiiigA&#10;ooooAKKKKACiiigAooooAKKKKACiiigAooooAKKKKACiiigAooooAKKKKACkZd1LRQBUGn2q8raQ&#10;hv8ArmtW6KKAIhDGsnmbF3t1apaKKAK32K28zzPIj8z+9sqzRRQBF5EXneZsXzMfex81EsMco+dF&#10;fb/eqWigAqD7LB5/n+Snm/39nzVPRQBFFDHEDsRU3f3aGhjZ/MZF3L/FUtFABXxjqvw58Uzf8FQN&#10;N8Zp4f1B/CSeDfsb6x5DfZRPuf8Ad7+m6vs6igCvFZwW7bkhRG9UTFPmhjmGJEV/ZhUtFABUUMMc&#10;CbY0VF/2alooArfYrbzPM8iPzP72yn/Z4vO37F8z+/j5qmooAglt47gfvI0f/fTNOggjgTbGiov+&#10;xUtFAETxJKm10Dr/ALdNitYLf5khRG9UTFT0UAFVksraN9yQIreuyrNFABRRRQAUUUUAFFFFABRR&#10;RQAUUUUAFFFFABRRRQAUUUUAFFFFABRRRQAUUUUAFFFFABRRRQAUUUUAFFFFABRRRQAUUUUAFFFF&#10;ABRRRQAUUUUAFYWgeC9B8KXWqXOkaRZaZcapcfa76S1hWNrmX++5H3m963aKACiiigDA8L+CtB8D&#10;WFxZ6BpNjotpPcSXksFlAsSPK/35CB/Ee5rfoooAKKKKACiiigDBuPBmg3fiq08SzaRZSeILWFre&#10;31R4F+0RxN95Ffrg1vV5d8dv2jvAn7OPh6HV/Guq/YxcP5VpZQJ5t1dP/dijHLV4Jdf8FCtb0axT&#10;V9d/Z5+JOi+GF2vca3cWX7qCA/8ALZl2/dxzQB9mUVxXwn+Lfhb43eCLDxb4O1aPV9DvR8kyfKyM&#10;PvRuvVHHdTXa0AYGpeCNA1fxLpniG80eyudd0tJEsdRnhVprZX+/sb+HNb9FFABRRRQAUVleI/EN&#10;j4U0HUdZ1SdLXTbC3kubid/4IkXczV55rX7Rfhy0/Z3vvjDpUd1rXhqDS21aFI08mWaIez/d/GgD&#10;e+Jvwe8MfFqHRl8RWMk8+i30ep6ddQTNDPazp0ZJF+Zff1qh4o+Afg/xh8U/DHxF1Oxnm8U+HIng&#10;0+dLl1RFb72U6N+NbPwn+IFv8Vvht4b8ZWtrNp9rrmnw6hFaTurPCrruCkjiuwoAK4/4ofDTRfi7&#10;4K1Dwt4hW6bRb/atzDa3L27TIG3bGZOdp7jvXYUUAZ2j6RY+H9KtNN061jstPs4lhgghTakarwFA&#10;rRrO1nUl0bR77UHTelrbyXDIn8W1d39K87/Zu+O1j+0h8JNM8eabpV1otpfSzxJaXbq8qeVIyc7e&#10;OdtAHqtFFFABWDq3gzQNf1zSdY1LR7K91XSXZ7G+ngVpbZm4by26rmt6igAooooAKKKKAMHxZ4L0&#10;Px5pn9m+ItJs9b09ZUuBa3sKyxeYjZRtp7itxRtGKdRQAUUUUAFUtS0211iwuLK9t47qzuEaKWCZ&#10;N6OrdVIq7RQBleHPDmmeEtEtNH0Wxg0zS7NPKt7S1TZHEn90CtWiigAooooAwPDHg3QvBcd+mhaR&#10;Y6Ql9cteXIs4Fi86d/vSPj7zH1rf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Hvh&#10;1psfxr/4KL/EjWfEMKXtr8PNPg0/RrWf50t5ZPvyqv8AePNfUPxI+Ofw7+Es9paeN/GOi+GZb5Ge&#10;CHVbpYfOQcMRu618qfF2bUP2Nf2rNW+M82jXmr/DHxpYxWOvz6dA0s2m3KN8kzJ/EpruPiX+0R+y&#10;L8RdKt9e8Z694D8YSWFuz20F9HDe3aI3JjSJgXyf7lAGp+zXp3wj8EeHPifP8HfGdh4lN/d3Gt3N&#10;pY3sdxDYOVbYiRpwqfzryf8AZT+JX7SP7T2haN4wPjLQfDHhDTtRaxvY30iOW41by5P3rLxiL+4N&#10;tY37DGhW154j/aF8b+F/Ct14c+HGvI3/AAj3mWP2SJ4ljb/VJ6f7tesf8Exk8/8AY/0mP+9qOop/&#10;5HagDl7H41/HL9q3x14qi+C2saJ4C8A+G7ttPXxDrFit62qzqcPsQqdoH+Fbnwi+PvxSi+JHiv4F&#10;/EmTTYPiLFpMuoeHvFOnQL9n1JNvD+T03L97b7civNv2LfjT4U/ZTl8efBz4q6vb+C9c0vXLnULS&#10;+1h/Kt7+2lb5ZI3PHatv4f8AjCz/AGof+Cgdn498Fl73wN4C0SfTZteRMW95czbhsib+L736UAel&#10;fsw/tN6n4v8A2YPEPjHx5cQP4o8IPfW+thEWL57fcVYoOF3KK5P/AIJ6ftUeN/juni/SviRJCNes&#10;0ttV0/y7Zbffp865RsJXgH7T9trHwz+N/wARvg1odpIlj8bb7TL2xnT5fIlaVUu/+A4rq/21NTl/&#10;Y7+LPh7xv4dsZU0/xF4NufCEsdr9z7TFHi0/KgDX8TfE/wCLv7RfwQ/aG8QaD4r0/SfBOm317Y6S&#10;l1pkb/adOhjb7QocDO4/d3NWZ8MND8d6b/wS88X3XifxJY6v4buvB7PomnWtl5U1hBt+ZJH/AIzX&#10;uuhfCFvg7/wTx1XwksG/U18JXdxeiD+O6lgZ5W/76avGfA3xJ8LeKv8AglXrmg6P4gsdQ1rRPBUk&#10;Op6dBMry2bc/fTqtADPgnH+1V4n/AGYPBuveBNd8M+C9G0vw9Eml6JdWK3dxqyRR/LK8rqREZOy1&#10;9U/sffH64/aU+B2k+M7+wj0zVHmmtL21hfciTxPsbb7GmfsqNu/Y8+HDf9Snbf8AoivIv+CTjbv2&#10;U/8AuP6j/wCjaAPq/wAcalc6J4L12/s3CXdrZTTROy7vmVGK18H/ALO/xR/aw/aq+Fth4i0DxJ4d&#10;8F2Ns80X9sajpkdxLrMqtj5Ygu2JE+7u7190/E7/AJJz4o/7Bdz/AOi2r4R/4J1ftffDPwN+zbpn&#10;hbxr4ksfBusaTNcfJrD/AGdbyJ5WdZIWb7/ocd6APZv2dv2jPEXxd8EfEvwd8QtJg0X4meDop7LV&#10;oLT/AFVyvlttnT/ZP/6q+bP2FrL9orxv+zRpNl8NNe8O+AfDuk3d4kOo6pZ/bbjVpTKzN8rKViRW&#10;+WvRv2VZbn4t/Ej9or442dlPZeD/ABHaHTNGkuofKe8ihjbM+K9E/wCCWbbv2MfCW3/n8v8A/wBK&#10;5KANL9j/APaW8V/Fj4deNofHOioPHPgW+l0nU4NL+f7bLGudyIO5PpXFaP8A8NgfGHSbjxba+I/D&#10;3wbsp3kW08Laxoq3F1CicK8ryKcFvvVxH7MvinW/Blp+2Zr/AIasP7U8Qad4lv7mxtPveZLGsm1a&#10;8s+HutfC34k/C638VfGT9pfxT4hutRt5LjWfh1HrDRI05b/j2S1T9597oq9aAPqv9ln9rfxL4++E&#10;XxF1H4gaNAnir4dXE1hqn9lHel5JFGSzIq8csv8ADx6V5j8I/iH+0/8AtLeBI/iH4Q+Kfgbw7ZX8&#10;sjWnhX+zo7l4NjbVgklK7txrnP8AgmVqtr4O8B/tAyaJ4YvporDWGuLTwrdN/prQLF8kL7/4tvHz&#10;Vxcngj9j34p6La+PNE8bT/ALxtHcyXtxp9vqv2e9s51P+rW3fhOenlBaAPurxb8f9X+Cn7N8/wAQ&#10;vin4fg0bxDZw7bjR9Nu1uEmuWbZFHE/+3x9Oa8Osbv8AbB8TeGv+E1h8beBtDuJ4vtsPgSSyjl+X&#10;7ywNdddzL/tcV5FcaB8T/wBpP/gmt4ij1h9R8VXenayb7Sbq9R/turafbyZ3Mp+feV3YrE8H/D79&#10;gXWfhlaeJ9Wvf7I1JLTzrzRL7xFdJqCTqvzx+T5mWOem3rQB9SH9uxLj9jnXPi5D4e2eJtHeTTr3&#10;Qt++K21BG2MrOP8All/Fu9K5DwXeftb+JvCuj+O9E+JfgLxlbXkMeor4Tgso4knjf5jB9qx8uPu7&#10;s9qi+E2pfDz4TfsWeKvFPhr4Ja/J4C1O7aa78M6pdfa7i/sztja62zZ+Tau7ZXz345+H/wCy34d8&#10;JyfEb4OfGa9+GniyLTJJrbRtH1dpbuadxnyGiLGQf3Ci/LQB+rugXN/eaHYT6paJp+oyW8b3Nqkn&#10;mrDKV+dN/wDFhs81q15J+yvr/i7xV+z54F1Xx3G8Pii60+OS7EibXf8AuMw/vMu1jXrd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dFlTay7lbqK8sh/&#10;ZX+DdrqSahD8LfCEd6k32hZ00S23iXdu352fezRRQB6bJaQzWz28saPAy7WjK/Lt9KzPCvhDQ/A2&#10;jx6T4e0my0XTEZnS006BYYlZuWO1eOaKKAMnx58H/A/xRa0bxh4R0TxQ9pu+znVrGO48nP8Ad3qc&#10;Vs+GPCujeC9CtdH0DSrTRdKtU2Q2NjCsUUa/7KLxRRQBS1n4e+F/EXiXSvEOp+H9N1DXdK3fYdSu&#10;rRHuLXPXy3Iyv4U/xd4C8N+PYLSHxJoWm69DZzLc28epWqXCwyr0ddw4NFFAG9sTy/L2fJ93bXCa&#10;P8CfhvoFprNvpngXw7p9vrSeTqcdrp0KLeqf4ZcL8/40UUAdZpGg6boWi2ukabYwWOlW0Qt4bKCN&#10;VijjAwECjjFUfCHgfw/8P9H/ALK8M6HY+H9N81pfsmnQLBFvY5ZtqdzRRQA34hWk+oeBPENrbQvP&#10;cXGnXEcUafedzG21a+Y/2Ov2a9D1L9l/wTo/xV+G+m3Ou6W11stfEelxTXFsrTM3/LRTtzRRQB9X&#10;2+jWVnpSabDaww6ekXkLaoirEse3G3b/AHapeE/B2h+BNCg0fw5pFloWlRMzpZadCsMSMzZbai8D&#10;JoooAj8OeA/Dvg+81e60TQtO0i41e5+2ahNY2qwvdT/89JSo+dvc1zlj+z38MdM8Wf8ACT2nw/8A&#10;DVr4j89rn+1YdKhW4Ep/j37c7veiigDo9H8DeHfD+u6rrOl6Hp2n6vqhVr6+tbVI5rkr93zXAy34&#10;1y/iP9m74V+L9fuNb1v4c+FdX1i4ZXlv77SIJp3ZfusXK5oooA9Dghjt4UjhRUjQbVRPurXnetfs&#10;3/CrxF4gk17VPhz4W1DWpZVmfUbrSIHnZx/EXK5zRRQB6P5a+Vt2fL/drzez/Zs+FGn+I49ftvhv&#10;4Wg1qK4+1x6jHpEK3CTf89N+3O73oooA9MooooAKKKKACiiigAooooAKKKKACiiigAooooA//9lQ&#10;SwECLQAUAAYACAAAACEAGTnNKgkBAAATAgAAEwAAAAAAAAAAAAAAAAAAAAAAW0NvbnRlbnRfVHlw&#10;ZXNdLnhtbFBLAQItABQABgAIAAAAIQA4/SH/1gAAAJQBAAALAAAAAAAAAAAAAAAAADoBAABfcmVs&#10;cy8ucmVsc1BLAQItABQABgAIAAAAIQCD5KGl7QEAANcDAAAOAAAAAAAAAAAAAAAAADkCAABkcnMv&#10;ZTJvRG9jLnhtbFBLAQItABQABgAIAAAAIQA3ncEYugAAACEBAAAZAAAAAAAAAAAAAAAAAFIEAABk&#10;cnMvX3JlbHMvZTJvRG9jLnhtbC5yZWxzUEsBAi0AFAAGAAgAAAAhAKLVYE7gAAAABwEAAA8AAAAA&#10;AAAAAAAAAAAAQwUAAGRycy9kb3ducmV2LnhtbFBLAQItAAoAAAAAAAAAIQCD+BFKJS8EACUvBAAU&#10;AAAAAAAAAAAAAAAAAFAGAABkcnMvbWVkaWEvaW1hZ2UxLmpwZ1BLBQYAAAAABgAGAHwBAACnNQQA&#10;AAA=&#10;" stroked="f">
                <v:fill r:id="rId60" o:title="" recolor="t" rotate="t" type="frame"/>
                <v:path arrowok="t"/>
                <o:lock v:ext="edit" aspectratio="t"/>
                <v:textbox inset="0,0,0,0"/>
                <w10:wrap type="topAndBottom" anchory="margin"/>
              </v:rect>
            </w:pict>
          </mc:Fallback>
        </mc:AlternateContent>
      </w:r>
    </w:p>
    <w:p w:rsidR="00212881" w:rsidRDefault="00212881" w:rsidP="00212881">
      <w:pPr>
        <w:pStyle w:val="Heading2"/>
      </w:pPr>
      <w:bookmarkStart w:id="24" w:name="_Toc525222897"/>
      <w:r>
        <w:lastRenderedPageBreak/>
        <w:t>3.4 Discussion</w:t>
      </w:r>
      <w:bookmarkEnd w:id="24"/>
    </w:p>
    <w:p w:rsidR="00212881" w:rsidRDefault="00212881" w:rsidP="00212881">
      <w:r w:rsidRPr="00212881">
        <w:t xml:space="preserve">In this study, we used quantitative live-cell imaging in combination with diverse cell manipulation techniques to detect the changes in clathrin coat dynamics as cells undergo mechanical perturbations. This powerful approach allowed us to investigate the response of individual cells to mechanical stimuli in real time, rather than making a comparative analysis between different cells. Collectively, our assays reveal an inverse relationship between plasma membrane tension and </w:t>
      </w:r>
      <w:proofErr w:type="gramStart"/>
      <w:r w:rsidRPr="00212881">
        <w:t>endocytic clathrin coat dynamics</w:t>
      </w:r>
      <w:proofErr w:type="gramEnd"/>
      <w:r w:rsidRPr="00212881">
        <w:t xml:space="preserve">. Increased tension manifests itself as reduced initiation and conclusion densities, elongated lifetime, and a reduced standard deviation of </w:t>
      </w:r>
      <w:r w:rsidR="00BA1E04">
        <w:t xml:space="preserve">the </w:t>
      </w:r>
      <w:proofErr w:type="gramStart"/>
      <w:r w:rsidR="00BA1E04">
        <w:t>clathrin coat growth rate distribution</w:t>
      </w:r>
      <w:proofErr w:type="gramEnd"/>
      <w:r w:rsidRPr="00212881">
        <w:t>. These results suggest that the reduced density of clathrin-coated structures observed during mitosis (</w:t>
      </w:r>
      <w:proofErr w:type="spellStart"/>
      <w:r w:rsidRPr="00212881">
        <w:t>Aguet</w:t>
      </w:r>
      <w:proofErr w:type="spellEnd"/>
      <w:r w:rsidRPr="00212881">
        <w:t xml:space="preserve"> et al., 2016) and at the lamellae of migrating cells (</w:t>
      </w:r>
      <w:proofErr w:type="spellStart"/>
      <w:r w:rsidRPr="00212881">
        <w:t>Kural</w:t>
      </w:r>
      <w:proofErr w:type="spellEnd"/>
      <w:r w:rsidRPr="00212881">
        <w:t xml:space="preserve"> et al., 2015) can be a product of increased membrane tension (</w:t>
      </w:r>
      <w:proofErr w:type="spellStart"/>
      <w:r w:rsidRPr="00212881">
        <w:t>Fogelson</w:t>
      </w:r>
      <w:proofErr w:type="spellEnd"/>
      <w:r w:rsidRPr="00212881">
        <w:t xml:space="preserve"> and Mogilner, 2014; Kaur et al., 2014; </w:t>
      </w:r>
      <w:proofErr w:type="spellStart"/>
      <w:r w:rsidRPr="00212881">
        <w:t>Lieber</w:t>
      </w:r>
      <w:proofErr w:type="spellEnd"/>
      <w:r w:rsidRPr="00212881">
        <w:t xml:space="preserve"> et al., 2015; </w:t>
      </w:r>
      <w:proofErr w:type="spellStart"/>
      <w:r w:rsidRPr="00212881">
        <w:t>Raucher</w:t>
      </w:r>
      <w:proofErr w:type="spellEnd"/>
      <w:r w:rsidRPr="00212881">
        <w:t xml:space="preserve"> and Sheetz, 1999). Correspondingly, previously described feedback regulation between membrane tension and membrane</w:t>
      </w:r>
      <w:r w:rsidR="00BA1E04">
        <w:t>-</w:t>
      </w:r>
      <w:r w:rsidRPr="00212881">
        <w:t>bending proteins in migrating cells (</w:t>
      </w:r>
      <w:proofErr w:type="spellStart"/>
      <w:r w:rsidRPr="00212881">
        <w:t>Tsujita</w:t>
      </w:r>
      <w:proofErr w:type="spellEnd"/>
      <w:r w:rsidRPr="00212881">
        <w:t xml:space="preserve"> et al., 2015) can explain the stark increase in clathrin coat density upon mechanical inhibit</w:t>
      </w:r>
      <w:r w:rsidR="00BA1E04">
        <w:t>ion of cell protrusion</w:t>
      </w:r>
      <w:r w:rsidRPr="00212881">
        <w:t xml:space="preserve">. </w:t>
      </w:r>
    </w:p>
    <w:p w:rsidR="00212881" w:rsidRDefault="00212881" w:rsidP="00212881">
      <w:pPr>
        <w:ind w:firstLine="720"/>
      </w:pPr>
      <w:r w:rsidRPr="00212881">
        <w:t xml:space="preserve">Our results show that tension is an effective, fast-acting and reversible regulator of clathrin-mediated endocytosis. To induce hypotonic swelling, we reduced the </w:t>
      </w:r>
      <w:proofErr w:type="spellStart"/>
      <w:r w:rsidRPr="00212881">
        <w:t>osmolarity</w:t>
      </w:r>
      <w:proofErr w:type="spellEnd"/>
      <w:r w:rsidRPr="00212881">
        <w:t xml:space="preserve"> of the imaging medium to 63 </w:t>
      </w:r>
      <w:proofErr w:type="spellStart"/>
      <w:r w:rsidRPr="00212881">
        <w:t>mOsm</w:t>
      </w:r>
      <w:proofErr w:type="spellEnd"/>
      <w:r w:rsidRPr="00212881">
        <w:t xml:space="preserve">. In a recent study, comparable changes in </w:t>
      </w:r>
      <w:proofErr w:type="spellStart"/>
      <w:r w:rsidRPr="00212881">
        <w:t>osmolarity</w:t>
      </w:r>
      <w:proofErr w:type="spellEnd"/>
      <w:r w:rsidRPr="00212881">
        <w:t xml:space="preserve"> </w:t>
      </w:r>
      <w:proofErr w:type="gramStart"/>
      <w:r w:rsidRPr="00212881">
        <w:t>are shown</w:t>
      </w:r>
      <w:proofErr w:type="gramEnd"/>
      <w:r w:rsidRPr="00212881">
        <w:t xml:space="preserve"> to increase the membrane tension </w:t>
      </w:r>
      <w:r w:rsidRPr="00212881">
        <w:rPr>
          <w:rFonts w:ascii="Cambria Math" w:hAnsi="Cambria Math" w:cs="Cambria Math"/>
        </w:rPr>
        <w:t>∼</w:t>
      </w:r>
      <w:r w:rsidRPr="00212881">
        <w:t>2-fold (</w:t>
      </w:r>
      <w:proofErr w:type="spellStart"/>
      <w:r w:rsidRPr="00212881">
        <w:t>Diz</w:t>
      </w:r>
      <w:proofErr w:type="spellEnd"/>
      <w:r w:rsidRPr="00212881">
        <w:t>-Mu</w:t>
      </w:r>
      <w:r w:rsidRPr="00212881">
        <w:rPr>
          <w:rFonts w:cs="Times New Roman"/>
        </w:rPr>
        <w:t>ñ</w:t>
      </w:r>
      <w:r w:rsidRPr="00212881">
        <w:t xml:space="preserve">oz et al., 2016). This is within the boundaries of physiologically relevant variances in plasma </w:t>
      </w:r>
      <w:r w:rsidRPr="00212881">
        <w:lastRenderedPageBreak/>
        <w:t xml:space="preserve">membrane tension given that spreading of a cell results in an </w:t>
      </w:r>
      <w:r w:rsidRPr="00212881">
        <w:rPr>
          <w:rFonts w:ascii="Cambria Math" w:hAnsi="Cambria Math" w:cs="Cambria Math"/>
        </w:rPr>
        <w:t>∼</w:t>
      </w:r>
      <w:r w:rsidRPr="00212881">
        <w:t xml:space="preserve">3-fold reduction in membrane tension (Gauthier et al., 2009), and the tension at the apical surface of polarized cells is </w:t>
      </w:r>
      <w:r w:rsidRPr="00212881">
        <w:rPr>
          <w:rFonts w:ascii="Cambria Math" w:hAnsi="Cambria Math" w:cs="Cambria Math"/>
        </w:rPr>
        <w:t>∼</w:t>
      </w:r>
      <w:r w:rsidRPr="00212881">
        <w:t xml:space="preserve">2.5-fold higher than that at the basal surface (Dai and Sheetz, 1999). Compression of cells by surrounding mechanical cues </w:t>
      </w:r>
      <w:proofErr w:type="gramStart"/>
      <w:r w:rsidRPr="00212881">
        <w:t>has been proposed</w:t>
      </w:r>
      <w:proofErr w:type="gramEnd"/>
      <w:r w:rsidRPr="00212881">
        <w:t xml:space="preserve"> to control tissue morphogenesis at different stages of metazoan development (</w:t>
      </w:r>
      <w:proofErr w:type="spellStart"/>
      <w:r w:rsidRPr="00212881">
        <w:t>Desprat</w:t>
      </w:r>
      <w:proofErr w:type="spellEnd"/>
      <w:r w:rsidRPr="00212881">
        <w:t xml:space="preserve"> et al., 2008; </w:t>
      </w:r>
      <w:proofErr w:type="spellStart"/>
      <w:r w:rsidRPr="00212881">
        <w:t>Legoff</w:t>
      </w:r>
      <w:proofErr w:type="spellEnd"/>
      <w:r w:rsidRPr="00212881">
        <w:t xml:space="preserve"> et al., 2013; </w:t>
      </w:r>
      <w:proofErr w:type="spellStart"/>
      <w:r w:rsidRPr="00212881">
        <w:t>Rauskolb</w:t>
      </w:r>
      <w:proofErr w:type="spellEnd"/>
      <w:r w:rsidRPr="00212881">
        <w:t xml:space="preserve"> et al., 2014). In our cell-squeezing assays, we observed changes in clathrin</w:t>
      </w:r>
      <w:r w:rsidR="00BA1E04">
        <w:t>-</w:t>
      </w:r>
      <w:r w:rsidRPr="00212881">
        <w:t>mediated endocytic activity even when the relative fold change in the cell area is lower than the levels detected in developmental processes associated with cell compression (</w:t>
      </w:r>
      <w:proofErr w:type="spellStart"/>
      <w:r w:rsidRPr="00212881">
        <w:t>Aegerter</w:t>
      </w:r>
      <w:r w:rsidR="002C5A95">
        <w:t>-Wilmsen</w:t>
      </w:r>
      <w:proofErr w:type="spellEnd"/>
      <w:r w:rsidR="002C5A95">
        <w:t xml:space="preserve"> et al., 2012)</w:t>
      </w:r>
      <w:r w:rsidRPr="00212881">
        <w:t>. Dynamics and organization of the actin cytoskeleton were unper</w:t>
      </w:r>
      <w:r w:rsidR="002C5A95">
        <w:t>turbed in these assays</w:t>
      </w:r>
      <w:r w:rsidRPr="00212881">
        <w:t xml:space="preserve">. These findings suggest that morphological alterations involving mechanical forces within physiological contexts can induce abrupt changes in clathrin coat dynamics. Consequently, </w:t>
      </w:r>
      <w:proofErr w:type="spellStart"/>
      <w:r w:rsidRPr="00212881">
        <w:t>mechano</w:t>
      </w:r>
      <w:proofErr w:type="spellEnd"/>
      <w:r w:rsidR="00BA1E04">
        <w:t>-</w:t>
      </w:r>
      <w:r w:rsidRPr="00212881">
        <w:t>regulation of clathrin-mediated endocytosis can influence related biological processes that are central for development and homeostasis of multicellular organisms, such as signal transduction and cell shape regulation.</w:t>
      </w:r>
    </w:p>
    <w:p w:rsidR="00BA1E04" w:rsidRDefault="00BA1E04" w:rsidP="00212881">
      <w:pPr>
        <w:ind w:firstLine="720"/>
      </w:pPr>
    </w:p>
    <w:p w:rsidR="00212881" w:rsidRDefault="00212881" w:rsidP="00212881">
      <w:pPr>
        <w:pStyle w:val="Heading2"/>
      </w:pPr>
      <w:bookmarkStart w:id="25" w:name="_Toc525222898"/>
      <w:r>
        <w:t>3.5 Materials and Methods</w:t>
      </w:r>
      <w:bookmarkEnd w:id="25"/>
    </w:p>
    <w:p w:rsidR="00212881" w:rsidRDefault="00212881" w:rsidP="00212881">
      <w:pPr>
        <w:pStyle w:val="Heading3"/>
      </w:pPr>
      <w:bookmarkStart w:id="26" w:name="_Toc525222899"/>
      <w:r>
        <w:t xml:space="preserve">3.5.1 </w:t>
      </w:r>
      <w:r w:rsidRPr="00212881">
        <w:t>Cell culture, reagents and fluorescence imaging</w:t>
      </w:r>
      <w:bookmarkEnd w:id="26"/>
    </w:p>
    <w:p w:rsidR="00212881" w:rsidRDefault="00212881" w:rsidP="00212881">
      <w:r w:rsidRPr="00212881">
        <w:t>BSC1 cells stably expressing AP2–</w:t>
      </w:r>
      <w:proofErr w:type="spellStart"/>
      <w:r w:rsidRPr="00212881">
        <w:t>eGFP</w:t>
      </w:r>
      <w:proofErr w:type="spellEnd"/>
      <w:r w:rsidRPr="00212881">
        <w:t xml:space="preserve"> (gift of </w:t>
      </w:r>
      <w:proofErr w:type="spellStart"/>
      <w:r w:rsidRPr="00212881">
        <w:t>Steeve</w:t>
      </w:r>
      <w:proofErr w:type="spellEnd"/>
      <w:r w:rsidRPr="00212881">
        <w:t xml:space="preserve"> </w:t>
      </w:r>
      <w:proofErr w:type="spellStart"/>
      <w:r w:rsidRPr="00212881">
        <w:t>Boulant</w:t>
      </w:r>
      <w:proofErr w:type="spellEnd"/>
      <w:r w:rsidRPr="00212881">
        <w:t xml:space="preserve">, Department of Infectious Diseases, Virology, Heidelberg University, Germany) were grown in Dulbecco’s modified Eagle’s medium (DMEM) containing 10% fetal bovine serum, </w:t>
      </w:r>
      <w:r w:rsidRPr="00212881">
        <w:lastRenderedPageBreak/>
        <w:t>penicillin/streptomycin. SUM159 cell gene edited to express AP2–</w:t>
      </w:r>
      <w:proofErr w:type="spellStart"/>
      <w:r w:rsidRPr="00212881">
        <w:t>eGFP</w:t>
      </w:r>
      <w:proofErr w:type="spellEnd"/>
      <w:r w:rsidRPr="00212881">
        <w:t xml:space="preserve"> (</w:t>
      </w:r>
      <w:proofErr w:type="spellStart"/>
      <w:r w:rsidRPr="00212881">
        <w:t>Aguet</w:t>
      </w:r>
      <w:proofErr w:type="spellEnd"/>
      <w:r w:rsidRPr="00212881">
        <w:t xml:space="preserve"> et al., 2016) (gift of Tomas </w:t>
      </w:r>
      <w:proofErr w:type="spellStart"/>
      <w:r w:rsidRPr="00212881">
        <w:t>Kirchhausen</w:t>
      </w:r>
      <w:proofErr w:type="spellEnd"/>
      <w:r w:rsidRPr="00212881">
        <w:t xml:space="preserve">, Departments of Cell Biology and Pediatrics, Harvard Medical School Boston, MA) were grown in F-12 medium containing 5% fetal bovine serum (FBS), penicillin-streptomycin and hydrocortisone. Transient expression of </w:t>
      </w:r>
      <w:proofErr w:type="spellStart"/>
      <w:r w:rsidRPr="00212881">
        <w:t>LifeAct</w:t>
      </w:r>
      <w:proofErr w:type="spellEnd"/>
      <w:r w:rsidRPr="00212881">
        <w:t>–</w:t>
      </w:r>
      <w:proofErr w:type="spellStart"/>
      <w:r w:rsidRPr="00212881">
        <w:t>mCherry</w:t>
      </w:r>
      <w:proofErr w:type="spellEnd"/>
      <w:r w:rsidRPr="00212881">
        <w:t xml:space="preserve"> (gift of Patrick M. Reeves, Vaccine &amp; Immunotherapy Center, Charlestown, MA) in BSC1 cells stably expressing AP2–</w:t>
      </w:r>
      <w:proofErr w:type="spellStart"/>
      <w:r w:rsidRPr="00212881">
        <w:t>eGFP</w:t>
      </w:r>
      <w:proofErr w:type="spellEnd"/>
      <w:r w:rsidRPr="00212881">
        <w:t xml:space="preserve"> was carried out using </w:t>
      </w:r>
      <w:proofErr w:type="spellStart"/>
      <w:r w:rsidRPr="00212881">
        <w:t>Lipofectamine</w:t>
      </w:r>
      <w:proofErr w:type="spellEnd"/>
      <w:r w:rsidRPr="00212881">
        <w:t xml:space="preserve"> 2000 (Invitrogen) following the manufacturer’s instructions, and imaging was performed 24–48 h after transfection. The final </w:t>
      </w:r>
      <w:proofErr w:type="spellStart"/>
      <w:r w:rsidRPr="00212881">
        <w:t>jasplakinolide</w:t>
      </w:r>
      <w:proofErr w:type="spellEnd"/>
      <w:r w:rsidRPr="00212881">
        <w:t xml:space="preserve"> (Enzo Life Sciences) concentration used to inhibit actin dynamics was </w:t>
      </w:r>
      <w:proofErr w:type="gramStart"/>
      <w:r w:rsidRPr="00212881">
        <w:t>1</w:t>
      </w:r>
      <w:proofErr w:type="gramEnd"/>
      <w:r w:rsidRPr="00212881">
        <w:t xml:space="preserve"> µm.</w:t>
      </w:r>
    </w:p>
    <w:p w:rsidR="00212881" w:rsidRDefault="00212881" w:rsidP="00212881">
      <w:r>
        <w:tab/>
      </w:r>
      <w:r w:rsidRPr="00212881">
        <w:t xml:space="preserve">The fluorescence imaging system is composed of an Eclipse TI-E microscope (Nikon) equipped with a perfect focusing system (PFS), a temperature-controlled chamber, a CSU-W1 spinning disk confocal unit (Yokogawa Electric Corporation), a 100× objective lens (Nikon CFI </w:t>
      </w:r>
      <w:proofErr w:type="spellStart"/>
      <w:r w:rsidRPr="00212881">
        <w:t>PlanApochromat</w:t>
      </w:r>
      <w:proofErr w:type="spellEnd"/>
      <w:r w:rsidRPr="00212881">
        <w:t xml:space="preserve"> Lambda, NA 1.45) and an EMCCD camera (</w:t>
      </w:r>
      <w:proofErr w:type="spellStart"/>
      <w:r w:rsidRPr="00212881">
        <w:t>iXon</w:t>
      </w:r>
      <w:proofErr w:type="spellEnd"/>
      <w:r w:rsidRPr="00212881">
        <w:t xml:space="preserve"> DU897 Ultra; </w:t>
      </w:r>
      <w:proofErr w:type="spellStart"/>
      <w:r w:rsidRPr="00212881">
        <w:t>Andor</w:t>
      </w:r>
      <w:proofErr w:type="spellEnd"/>
      <w:r w:rsidRPr="00212881">
        <w:t xml:space="preserve"> Technology). All image acquisition </w:t>
      </w:r>
      <w:proofErr w:type="gramStart"/>
      <w:r w:rsidRPr="00212881">
        <w:t>was performed</w:t>
      </w:r>
      <w:proofErr w:type="gramEnd"/>
      <w:r w:rsidRPr="00212881">
        <w:t xml:space="preserve"> by using NIS Elements software. </w:t>
      </w:r>
    </w:p>
    <w:p w:rsidR="00212881" w:rsidRDefault="00212881" w:rsidP="00212881">
      <w:pPr>
        <w:ind w:firstLine="720"/>
      </w:pPr>
      <w:r w:rsidRPr="00212881">
        <w:t xml:space="preserve">Imaging of cultured cells was performed 30 min after plating on glass bottom dishes (Greiner Bio-One) in the case of squeezing cells. The plating time prior to aspiration and osmotic shock experiments was 24 h. All cells </w:t>
      </w:r>
      <w:proofErr w:type="gramStart"/>
      <w:r w:rsidRPr="00212881">
        <w:t>were maintained</w:t>
      </w:r>
      <w:proofErr w:type="gramEnd"/>
      <w:r w:rsidRPr="00212881">
        <w:t xml:space="preserve"> at an ambient temperature of 37°C during imaging. Images </w:t>
      </w:r>
      <w:proofErr w:type="gramStart"/>
      <w:r w:rsidRPr="00212881">
        <w:t>were acquired</w:t>
      </w:r>
      <w:proofErr w:type="gramEnd"/>
      <w:r w:rsidRPr="00212881">
        <w:t xml:space="preserve"> at rate of 0.25–0.5 Hz with a laser exposure of 50–300 </w:t>
      </w:r>
      <w:proofErr w:type="spellStart"/>
      <w:r w:rsidRPr="00212881">
        <w:t>ms</w:t>
      </w:r>
      <w:proofErr w:type="spellEnd"/>
      <w:r w:rsidRPr="00212881">
        <w:t xml:space="preserve"> per frame. Imaging medium was Phenol Red-free </w:t>
      </w:r>
      <w:r w:rsidRPr="00212881">
        <w:lastRenderedPageBreak/>
        <w:t>L15 (</w:t>
      </w:r>
      <w:proofErr w:type="spellStart"/>
      <w:r w:rsidRPr="00212881">
        <w:t>Thermo</w:t>
      </w:r>
      <w:proofErr w:type="spellEnd"/>
      <w:r w:rsidRPr="00212881">
        <w:t xml:space="preserve"> Fisher Scientific) supplemented with 10% FBS. The snapshots and movies of fluorescence acquisitions </w:t>
      </w:r>
      <w:proofErr w:type="gramStart"/>
      <w:r w:rsidRPr="00212881">
        <w:t>are inverted</w:t>
      </w:r>
      <w:proofErr w:type="gramEnd"/>
      <w:r w:rsidRPr="00212881">
        <w:t xml:space="preserve"> to increase visibility</w:t>
      </w:r>
      <w:r>
        <w:t>.</w:t>
      </w:r>
    </w:p>
    <w:p w:rsidR="00BA1E04" w:rsidRDefault="00BA1E04" w:rsidP="00212881">
      <w:pPr>
        <w:ind w:firstLine="720"/>
      </w:pPr>
    </w:p>
    <w:p w:rsidR="00212881" w:rsidRDefault="00212881" w:rsidP="00212881">
      <w:pPr>
        <w:pStyle w:val="Heading3"/>
      </w:pPr>
      <w:bookmarkStart w:id="27" w:name="_Toc525222900"/>
      <w:r>
        <w:t xml:space="preserve">3.5.2 </w:t>
      </w:r>
      <w:r w:rsidRPr="00212881">
        <w:t>Squeezing, micropipette aspiration and osmotic shock</w:t>
      </w:r>
      <w:bookmarkEnd w:id="27"/>
    </w:p>
    <w:p w:rsidR="00212881" w:rsidRDefault="00212881" w:rsidP="00212881">
      <w:r w:rsidRPr="00212881">
        <w:t xml:space="preserve">In squeezing experiments, a </w:t>
      </w:r>
      <w:proofErr w:type="gramStart"/>
      <w:r w:rsidRPr="00212881">
        <w:t xml:space="preserve">15 </w:t>
      </w:r>
      <w:proofErr w:type="spellStart"/>
      <w:r w:rsidRPr="00212881">
        <w:t>μl</w:t>
      </w:r>
      <w:proofErr w:type="spellEnd"/>
      <w:proofErr w:type="gramEnd"/>
      <w:r w:rsidRPr="00212881">
        <w:t xml:space="preserve"> suspension of cells and imaging medium is plated in the middle of the imaging dish, forming a small droplet. A polydimethylsiloxane (PDMS) brick of </w:t>
      </w:r>
      <w:r w:rsidRPr="00212881">
        <w:rPr>
          <w:rFonts w:ascii="Cambria Math" w:hAnsi="Cambria Math" w:cs="Cambria Math"/>
        </w:rPr>
        <w:t>∼</w:t>
      </w:r>
      <w:r w:rsidRPr="00212881">
        <w:t>10 mm</w:t>
      </w:r>
      <w:r w:rsidRPr="00212881">
        <w:rPr>
          <w:rFonts w:cs="Times New Roman"/>
        </w:rPr>
        <w:t>×</w:t>
      </w:r>
      <w:r w:rsidRPr="00212881">
        <w:t>10 mm</w:t>
      </w:r>
      <w:r w:rsidRPr="00212881">
        <w:rPr>
          <w:rFonts w:cs="Times New Roman"/>
        </w:rPr>
        <w:t>×</w:t>
      </w:r>
      <w:r w:rsidRPr="00212881">
        <w:t xml:space="preserve">2.5 mm </w:t>
      </w:r>
      <w:proofErr w:type="gramStart"/>
      <w:r w:rsidRPr="00212881">
        <w:t>is placed</w:t>
      </w:r>
      <w:proofErr w:type="gramEnd"/>
      <w:r w:rsidRPr="00212881">
        <w:t xml:space="preserve"> on top of the droplet. The dish </w:t>
      </w:r>
      <w:proofErr w:type="gramStart"/>
      <w:r w:rsidRPr="00212881">
        <w:t>is capped</w:t>
      </w:r>
      <w:proofErr w:type="gramEnd"/>
      <w:r w:rsidRPr="00212881">
        <w:t xml:space="preserve"> and the cells are allowed to spread for </w:t>
      </w:r>
      <w:r w:rsidRPr="00212881">
        <w:rPr>
          <w:rFonts w:ascii="Cambria Math" w:hAnsi="Cambria Math" w:cs="Cambria Math"/>
        </w:rPr>
        <w:t>∼</w:t>
      </w:r>
      <w:r w:rsidRPr="00212881">
        <w:t>30 min (at this point cells are not in contact with the PDMS). After spreading, a micromanipulator (</w:t>
      </w:r>
      <w:proofErr w:type="spellStart"/>
      <w:r w:rsidRPr="00212881">
        <w:t>Narishige</w:t>
      </w:r>
      <w:proofErr w:type="spellEnd"/>
      <w:r w:rsidRPr="00212881">
        <w:t xml:space="preserve"> MMO-202ND, </w:t>
      </w:r>
      <w:proofErr w:type="spellStart"/>
      <w:r w:rsidRPr="00212881">
        <w:t>Narishige</w:t>
      </w:r>
      <w:proofErr w:type="spellEnd"/>
      <w:r w:rsidRPr="00212881">
        <w:t xml:space="preserve"> MMN-1) fitted with a rounded glass pipette tip is slowly brought into contact with the PDMS brick from above. The micromanipulator </w:t>
      </w:r>
      <w:proofErr w:type="gramStart"/>
      <w:r w:rsidRPr="00212881">
        <w:t>is used</w:t>
      </w:r>
      <w:proofErr w:type="gramEnd"/>
      <w:r w:rsidRPr="00212881">
        <w:t xml:space="preserve"> to press down on the PDMS while observing the cells under </w:t>
      </w:r>
      <w:proofErr w:type="spellStart"/>
      <w:r w:rsidRPr="00212881">
        <w:t>brightfield</w:t>
      </w:r>
      <w:proofErr w:type="spellEnd"/>
      <w:r w:rsidRPr="00212881">
        <w:t xml:space="preserve"> illumination. Fluorescence acquisitions start after the PDMS brick </w:t>
      </w:r>
      <w:proofErr w:type="gramStart"/>
      <w:r w:rsidRPr="00212881">
        <w:t>is brought</w:t>
      </w:r>
      <w:proofErr w:type="gramEnd"/>
      <w:r w:rsidRPr="00212881">
        <w:t xml:space="preserve"> into contact with the cells. </w:t>
      </w:r>
      <w:proofErr w:type="gramStart"/>
      <w:r w:rsidRPr="00212881">
        <w:t>The maximum level of compression is signaled by complete halting of clathrin coat activity</w:t>
      </w:r>
      <w:proofErr w:type="gramEnd"/>
      <w:r w:rsidRPr="00212881">
        <w:t xml:space="preserve">. Further imaging </w:t>
      </w:r>
      <w:proofErr w:type="gramStart"/>
      <w:r w:rsidRPr="00212881">
        <w:t>is performed</w:t>
      </w:r>
      <w:proofErr w:type="gramEnd"/>
      <w:r w:rsidRPr="00212881">
        <w:t xml:space="preserve"> at various stages while the compression is released. In the </w:t>
      </w:r>
      <w:proofErr w:type="spellStart"/>
      <w:r w:rsidRPr="00212881">
        <w:t>microaspiration</w:t>
      </w:r>
      <w:proofErr w:type="spellEnd"/>
      <w:r w:rsidRPr="00212881">
        <w:t xml:space="preserve"> experiments, a microinjection system (BRE110/E; Sutter Instrument) </w:t>
      </w:r>
      <w:proofErr w:type="gramStart"/>
      <w:r w:rsidRPr="00212881">
        <w:t>was used</w:t>
      </w:r>
      <w:proofErr w:type="gramEnd"/>
      <w:r w:rsidRPr="00212881">
        <w:t xml:space="preserve"> to control the negative pressure applied on the dorsal surface of cells via a 5–10-μm-thick microneedle. </w:t>
      </w:r>
    </w:p>
    <w:p w:rsidR="00212881" w:rsidRDefault="00212881" w:rsidP="00212881">
      <w:pPr>
        <w:ind w:firstLine="720"/>
      </w:pPr>
      <w:r w:rsidRPr="00212881">
        <w:t xml:space="preserve">For osmotic shock experiments, SUM159 cells are cultured on four-well glass bottom plates (Fisher Scientific) and imaged every </w:t>
      </w:r>
      <w:proofErr w:type="gramStart"/>
      <w:r w:rsidRPr="00212881">
        <w:t>3</w:t>
      </w:r>
      <w:proofErr w:type="gramEnd"/>
      <w:r w:rsidRPr="00212881">
        <w:t xml:space="preserve"> s. At 5 min after the start of the experiment, 800 µl of ddH2O </w:t>
      </w:r>
      <w:proofErr w:type="gramStart"/>
      <w:r w:rsidRPr="00212881">
        <w:t>is added</w:t>
      </w:r>
      <w:proofErr w:type="gramEnd"/>
      <w:r w:rsidRPr="00212881">
        <w:t xml:space="preserve"> to the 200 µl of imaging medium to induce hypo-</w:t>
      </w:r>
      <w:r w:rsidRPr="00212881">
        <w:lastRenderedPageBreak/>
        <w:t xml:space="preserve">osmotic shock. The measured </w:t>
      </w:r>
      <w:proofErr w:type="spellStart"/>
      <w:r w:rsidRPr="00212881">
        <w:t>osmolarity</w:t>
      </w:r>
      <w:proofErr w:type="spellEnd"/>
      <w:r w:rsidRPr="00212881">
        <w:t xml:space="preserve"> level after this dilution is 63 </w:t>
      </w:r>
      <w:proofErr w:type="spellStart"/>
      <w:r w:rsidRPr="00212881">
        <w:t>mOsm</w:t>
      </w:r>
      <w:proofErr w:type="spellEnd"/>
      <w:r w:rsidRPr="00212881">
        <w:t xml:space="preserve">. The cells </w:t>
      </w:r>
      <w:proofErr w:type="gramStart"/>
      <w:r w:rsidRPr="00212881">
        <w:t>are then imaged</w:t>
      </w:r>
      <w:proofErr w:type="gramEnd"/>
      <w:r w:rsidRPr="00212881">
        <w:t xml:space="preserve"> for another 20 min to study the cellular response. To compare clathrin coat dynamics before and after osmotic shock, two time windows </w:t>
      </w:r>
      <w:proofErr w:type="gramStart"/>
      <w:r w:rsidRPr="00212881">
        <w:t>are analyzed</w:t>
      </w:r>
      <w:proofErr w:type="gramEnd"/>
      <w:r w:rsidRPr="00212881">
        <w:t>: the pre</w:t>
      </w:r>
      <w:r w:rsidR="00AD4C2A">
        <w:t>-</w:t>
      </w:r>
      <w:proofErr w:type="spellStart"/>
      <w:r w:rsidRPr="00212881">
        <w:t>osmoshock</w:t>
      </w:r>
      <w:proofErr w:type="spellEnd"/>
      <w:r w:rsidRPr="00212881">
        <w:t xml:space="preserve"> time window consists of the 5 min immediately prior to addition of water, whereas the post-</w:t>
      </w:r>
      <w:proofErr w:type="spellStart"/>
      <w:r w:rsidRPr="00212881">
        <w:t>osmoshock</w:t>
      </w:r>
      <w:proofErr w:type="spellEnd"/>
      <w:r w:rsidRPr="00212881">
        <w:t xml:space="preserve"> time window starts 2.5 min after water addition (to allow time for osmotic shock effects fully take hold) and runs for 5 min. For lifetime analyses, only traces whose mean time-point lies within the window are considered. </w:t>
      </w:r>
    </w:p>
    <w:p w:rsidR="00212881" w:rsidRDefault="00212881" w:rsidP="00212881">
      <w:pPr>
        <w:ind w:firstLine="720"/>
      </w:pPr>
      <w:r w:rsidRPr="00212881">
        <w:t xml:space="preserve">For the calculation of the cell volume, we used the 3D time-lapse spinning-disk confocal microscopy acquisitions. A custom MATLAB program </w:t>
      </w:r>
      <w:proofErr w:type="gramStart"/>
      <w:r w:rsidRPr="00212881">
        <w:t>was written</w:t>
      </w:r>
      <w:proofErr w:type="gramEnd"/>
      <w:r w:rsidRPr="00212881">
        <w:t xml:space="preserve"> to allow the user to select the boundary of the cell for each plane in a z-stack (available from the corresponding author upon request). The number of pixels inside of these boundaries </w:t>
      </w:r>
      <w:proofErr w:type="gramStart"/>
      <w:r w:rsidRPr="00212881">
        <w:t>was multiplied</w:t>
      </w:r>
      <w:proofErr w:type="gramEnd"/>
      <w:r w:rsidRPr="00212881">
        <w:t xml:space="preserve"> by the size of the pixels to determine the area of the cell in that stack. The volume </w:t>
      </w:r>
      <w:proofErr w:type="gramStart"/>
      <w:r w:rsidRPr="00212881">
        <w:t>was calculated</w:t>
      </w:r>
      <w:proofErr w:type="gramEnd"/>
      <w:r w:rsidRPr="00212881">
        <w:t xml:space="preserve"> by multiplying this area by the difference in position between the stacks and adding all those values together.</w:t>
      </w:r>
    </w:p>
    <w:p w:rsidR="00AD4C2A" w:rsidRDefault="00AD4C2A" w:rsidP="00212881">
      <w:pPr>
        <w:ind w:firstLine="720"/>
      </w:pPr>
    </w:p>
    <w:p w:rsidR="00212881" w:rsidRDefault="00212881" w:rsidP="00212881">
      <w:pPr>
        <w:pStyle w:val="Heading3"/>
      </w:pPr>
      <w:bookmarkStart w:id="28" w:name="_Toc525222901"/>
      <w:r>
        <w:t xml:space="preserve">3.5.3 </w:t>
      </w:r>
      <w:r w:rsidRPr="00212881">
        <w:t>Single-particle tracking</w:t>
      </w:r>
      <w:bookmarkEnd w:id="28"/>
    </w:p>
    <w:p w:rsidR="00586834" w:rsidRDefault="00212881" w:rsidP="00212881">
      <w:proofErr w:type="spellStart"/>
      <w:proofErr w:type="gramStart"/>
      <w:r w:rsidRPr="00212881">
        <w:t>cmeAnalysis</w:t>
      </w:r>
      <w:proofErr w:type="spellEnd"/>
      <w:proofErr w:type="gramEnd"/>
      <w:r w:rsidRPr="00212881">
        <w:t xml:space="preserve"> software was used for two dimensional (2D) particle tracking (obtained from http://lccb.hms.harvard.edu/software.html) (</w:t>
      </w:r>
      <w:proofErr w:type="spellStart"/>
      <w:r w:rsidRPr="00212881">
        <w:t>Aguet</w:t>
      </w:r>
      <w:proofErr w:type="spellEnd"/>
      <w:r w:rsidRPr="00212881">
        <w:t xml:space="preserve"> et al., 2013). We used exclusionary criteria for the traces that last a single frame or persist consistently in the background without following a characteristic clathrin intensity profile (Ferguson et al., 2016). Selected traces are at least three frames l</w:t>
      </w:r>
      <w:r w:rsidR="00AD4C2A">
        <w:t>ong and contain a sequence that</w:t>
      </w:r>
      <w:r w:rsidRPr="00212881">
        <w:t xml:space="preserve"> meets </w:t>
      </w:r>
      <w:r w:rsidRPr="00212881">
        <w:lastRenderedPageBreak/>
        <w:t xml:space="preserve">statistical criteria for demonstrating a linear increase or decrease in intensity (corresponding to clathrin coat growth and dissolution, respectively). For each group of three or four consecutive intensity points (three for traces 0.5 </w:t>
      </w:r>
      <w:proofErr w:type="gramStart"/>
      <w:r w:rsidRPr="00212881">
        <w:t>were rejected</w:t>
      </w:r>
      <w:proofErr w:type="gramEnd"/>
      <w:r w:rsidR="00AD4C2A">
        <w:t>)</w:t>
      </w:r>
      <w:r w:rsidRPr="00212881">
        <w:t xml:space="preserve">. Rejected traces </w:t>
      </w:r>
      <w:proofErr w:type="gramStart"/>
      <w:r w:rsidRPr="00212881">
        <w:t>were excluded</w:t>
      </w:r>
      <w:proofErr w:type="gramEnd"/>
      <w:r w:rsidRPr="00212881">
        <w:t xml:space="preserve"> from the calculation of initiation and dissolution densities, growth rate distributions, lifetime distributions and lifetime dipoles. </w:t>
      </w:r>
    </w:p>
    <w:p w:rsidR="00586834" w:rsidRDefault="00212881" w:rsidP="00586834">
      <w:pPr>
        <w:ind w:firstLine="720"/>
      </w:pPr>
      <w:r w:rsidRPr="00212881">
        <w:t xml:space="preserve">We used the traces that passed the rejection scheme to determine the </w:t>
      </w:r>
      <w:proofErr w:type="gramStart"/>
      <w:r w:rsidRPr="00212881">
        <w:t>average clathrin coat lifetime</w:t>
      </w:r>
      <w:proofErr w:type="gramEnd"/>
      <w:r w:rsidRPr="00212881">
        <w:t xml:space="preserve"> per frame. In each frame, we added together the lifetime of each trace that exists in that frame, and divided by the number of traces considered. The beginning and end of each trace </w:t>
      </w:r>
      <w:proofErr w:type="gramStart"/>
      <w:r w:rsidRPr="00212881">
        <w:t>is considered</w:t>
      </w:r>
      <w:proofErr w:type="gramEnd"/>
      <w:r w:rsidRPr="00212881">
        <w:t xml:space="preserve"> as an initiation and conclusion event, respectively. For each frame, initiation and conclusion densities (number/</w:t>
      </w:r>
      <m:oMath>
        <m:r>
          <w:rPr>
            <w:rFonts w:ascii="Cambria Math" w:hAnsi="Cambria Math"/>
          </w:rPr>
          <m:t>µ</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212881">
        <w:t xml:space="preserve"> /minute) were determined by finding the number of traces that begin and end in that frame, multiplying by the frame length (2–4 s), dividing by the visible cell area (in </w:t>
      </w:r>
      <m:oMath>
        <m:r>
          <w:rPr>
            <w:rFonts w:ascii="Cambria Math" w:hAnsi="Cambria Math"/>
          </w:rPr>
          <m:t>µ</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212881">
        <w:t xml:space="preserve"> ) and by 60 s. </w:t>
      </w:r>
    </w:p>
    <w:p w:rsidR="00586834" w:rsidRDefault="00212881" w:rsidP="00586834">
      <w:pPr>
        <w:ind w:firstLine="720"/>
      </w:pPr>
      <w:r w:rsidRPr="00212881">
        <w:t xml:space="preserve">A custom MATLAB program </w:t>
      </w:r>
      <w:proofErr w:type="gramStart"/>
      <w:r w:rsidRPr="00212881">
        <w:t>was used</w:t>
      </w:r>
      <w:proofErr w:type="gramEnd"/>
      <w:r w:rsidRPr="00212881">
        <w:t xml:space="preserve"> for the master–slave analysis (available from the corresponding author upon request). The traces in the master channel were determined by using the </w:t>
      </w:r>
      <w:proofErr w:type="spellStart"/>
      <w:r w:rsidRPr="00212881">
        <w:t>cmeAnalysis</w:t>
      </w:r>
      <w:proofErr w:type="spellEnd"/>
      <w:r w:rsidRPr="00212881">
        <w:t xml:space="preserve"> software as described above. To quantify the intensity in the slave channel, we determined the average intensity in a 5×5 pixel region around the structure, and then subtracted the background intensity, which </w:t>
      </w:r>
      <w:proofErr w:type="gramStart"/>
      <w:r w:rsidRPr="00212881">
        <w:t>was calculated</w:t>
      </w:r>
      <w:proofErr w:type="gramEnd"/>
      <w:r w:rsidRPr="00212881">
        <w:t xml:space="preserve"> as the average intensity of the outside pixels of the 7×7 pixel region around the structure. </w:t>
      </w:r>
    </w:p>
    <w:p w:rsidR="00586834" w:rsidRDefault="00212881" w:rsidP="00586834">
      <w:pPr>
        <w:ind w:firstLine="720"/>
        <w:sectPr w:rsidR="00586834" w:rsidSect="00475CFB">
          <w:pgSz w:w="12240" w:h="15840"/>
          <w:pgMar w:top="1440" w:right="1440" w:bottom="1440" w:left="2160" w:header="720" w:footer="1584" w:gutter="0"/>
          <w:cols w:space="720"/>
          <w:docGrid w:linePitch="360"/>
        </w:sectPr>
      </w:pPr>
      <w:r w:rsidRPr="00212881">
        <w:t>3D traces and growth rate distributions of clathrin coats were determined as described previously (Ferguson et al., 2016).</w:t>
      </w:r>
      <w:r w:rsidR="00AD4C2A">
        <w:t xml:space="preserve">  Z</w:t>
      </w:r>
      <w:r w:rsidRPr="00212881">
        <w:t xml:space="preserve">-velocities </w:t>
      </w:r>
      <w:proofErr w:type="gramStart"/>
      <w:r w:rsidRPr="00212881">
        <w:t>are calculated</w:t>
      </w:r>
      <w:proofErr w:type="gramEnd"/>
      <w:r w:rsidRPr="00212881">
        <w:t xml:space="preserve"> for each 12-s </w:t>
      </w:r>
      <w:r w:rsidR="00AD4C2A">
        <w:lastRenderedPageBreak/>
        <w:t>long trace fragment</w:t>
      </w:r>
      <w:r w:rsidRPr="00212881">
        <w:t>, which were used to determine the corresponding clathrin growth rates.</w:t>
      </w:r>
    </w:p>
    <w:p w:rsidR="00212881" w:rsidRDefault="00586834" w:rsidP="00393EBC">
      <w:pPr>
        <w:pStyle w:val="Heading1"/>
      </w:pPr>
      <w:bookmarkStart w:id="29" w:name="_Toc525222902"/>
      <w:r w:rsidRPr="00586834">
        <w:lastRenderedPageBreak/>
        <w:t>Membrane mechanics govern spatiotemporal heterogeneity of endocytic clathrin coat dynamics</w:t>
      </w:r>
      <w:bookmarkEnd w:id="29"/>
    </w:p>
    <w:p w:rsidR="00586834" w:rsidRDefault="00586834" w:rsidP="00586834">
      <w:r>
        <w:t xml:space="preserve">Derived from: </w:t>
      </w:r>
      <w:r w:rsidRPr="00586834">
        <w:t xml:space="preserve">Willy, N.M., Ferguson, J.P., Huber, S.D., </w:t>
      </w:r>
      <w:proofErr w:type="spellStart"/>
      <w:r w:rsidRPr="00586834">
        <w:t>Heidotting</w:t>
      </w:r>
      <w:proofErr w:type="spellEnd"/>
      <w:r w:rsidRPr="00586834">
        <w:t xml:space="preserve">, S.P., </w:t>
      </w:r>
      <w:proofErr w:type="spellStart"/>
      <w:r w:rsidRPr="00586834">
        <w:t>Aygün</w:t>
      </w:r>
      <w:proofErr w:type="spellEnd"/>
      <w:r w:rsidRPr="00586834">
        <w:t xml:space="preserve">, E., </w:t>
      </w:r>
      <w:proofErr w:type="spellStart"/>
      <w:r w:rsidRPr="00586834">
        <w:t>Wurm</w:t>
      </w:r>
      <w:proofErr w:type="spellEnd"/>
      <w:r w:rsidRPr="00586834">
        <w:t>, S.A., Johnston-</w:t>
      </w:r>
      <w:proofErr w:type="spellStart"/>
      <w:r w:rsidRPr="00586834">
        <w:t>Halperin</w:t>
      </w:r>
      <w:proofErr w:type="spellEnd"/>
      <w:r w:rsidRPr="00586834">
        <w:t xml:space="preserve">, E., Poirier, M.G., and </w:t>
      </w:r>
      <w:proofErr w:type="spellStart"/>
      <w:r w:rsidRPr="00586834">
        <w:t>Kural</w:t>
      </w:r>
      <w:proofErr w:type="spellEnd"/>
      <w:r w:rsidRPr="00586834">
        <w:t xml:space="preserve">, C. (2017). Membrane mechanics govern spatiotemporal heterogeneity of </w:t>
      </w:r>
      <w:proofErr w:type="gramStart"/>
      <w:r w:rsidRPr="00586834">
        <w:t>endocytic clathrin coat dynamics</w:t>
      </w:r>
      <w:proofErr w:type="gramEnd"/>
      <w:r w:rsidRPr="00586834">
        <w:t xml:space="preserve">. Mol. Biol. Cell </w:t>
      </w:r>
      <w:r w:rsidRPr="00586834">
        <w:rPr>
          <w:i/>
          <w:iCs/>
        </w:rPr>
        <w:t>28</w:t>
      </w:r>
      <w:r w:rsidRPr="00586834">
        <w:t>, 3480–3488.</w:t>
      </w:r>
    </w:p>
    <w:p w:rsidR="001363DD" w:rsidRDefault="001363DD" w:rsidP="00586834">
      <w:pPr>
        <w:rPr>
          <w:i/>
        </w:rPr>
      </w:pPr>
      <w:r>
        <w:rPr>
          <w:i/>
        </w:rPr>
        <w:t xml:space="preserve">In this </w:t>
      </w:r>
      <w:r w:rsidR="009B03A9">
        <w:rPr>
          <w:i/>
        </w:rPr>
        <w:t>chapter,</w:t>
      </w:r>
      <w:r w:rsidR="005624D5">
        <w:rPr>
          <w:i/>
        </w:rPr>
        <w:t xml:space="preserve"> my contributions are </w:t>
      </w:r>
      <w:proofErr w:type="spellStart"/>
      <w:r w:rsidR="005624D5">
        <w:rPr>
          <w:i/>
        </w:rPr>
        <w:t>deoxycholate</w:t>
      </w:r>
      <w:proofErr w:type="spellEnd"/>
      <w:r w:rsidR="005624D5">
        <w:rPr>
          <w:i/>
        </w:rPr>
        <w:t xml:space="preserve"> experiments and some </w:t>
      </w:r>
      <w:r>
        <w:rPr>
          <w:i/>
        </w:rPr>
        <w:t>cholesterol depletion</w:t>
      </w:r>
      <w:r w:rsidR="005624D5">
        <w:rPr>
          <w:i/>
        </w:rPr>
        <w:t xml:space="preserve"> and osmotic shock</w:t>
      </w:r>
      <w:r>
        <w:rPr>
          <w:i/>
        </w:rPr>
        <w:t xml:space="preserve"> exp</w:t>
      </w:r>
      <w:r w:rsidR="005624D5">
        <w:rPr>
          <w:i/>
        </w:rPr>
        <w:t>eriments and analysis; some</w:t>
      </w:r>
      <w:r>
        <w:rPr>
          <w:i/>
        </w:rPr>
        <w:t xml:space="preserve"> spreading analysis; </w:t>
      </w:r>
      <w:r w:rsidR="005624D5">
        <w:rPr>
          <w:i/>
        </w:rPr>
        <w:t>and all optical tweezer experiments and analysis</w:t>
      </w:r>
    </w:p>
    <w:p w:rsidR="00AD4C2A" w:rsidRPr="00586834" w:rsidRDefault="00AD4C2A" w:rsidP="00586834"/>
    <w:p w:rsidR="00586834" w:rsidRDefault="00586834" w:rsidP="00586834">
      <w:pPr>
        <w:pStyle w:val="Heading2"/>
      </w:pPr>
      <w:bookmarkStart w:id="30" w:name="_Toc525222903"/>
      <w:r>
        <w:t>4.1 Abstract</w:t>
      </w:r>
      <w:bookmarkEnd w:id="30"/>
    </w:p>
    <w:p w:rsidR="00E05603" w:rsidRDefault="00A9262D" w:rsidP="00A9262D">
      <w:r w:rsidRPr="00A9262D">
        <w:t xml:space="preserve">Dynamics of endocytic clathrin-coated structures can be remarkably divergent across different cell types, cells within the same culture, or even distinct surfaces of the same cell. The origin of this astounding heterogeneity remains to </w:t>
      </w:r>
      <w:proofErr w:type="gramStart"/>
      <w:r w:rsidRPr="00A9262D">
        <w:t xml:space="preserve">be </w:t>
      </w:r>
      <w:r w:rsidR="00AD4C2A">
        <w:t>shown</w:t>
      </w:r>
      <w:proofErr w:type="gramEnd"/>
      <w:r w:rsidRPr="00A9262D">
        <w:t xml:space="preserve">. Here we show that cellular processes associated with changes in effective plasma membrane tension induce significant spatiotemporal alterations in </w:t>
      </w:r>
      <w:proofErr w:type="gramStart"/>
      <w:r w:rsidRPr="00A9262D">
        <w:t>endocytic clathrin coat dynamics</w:t>
      </w:r>
      <w:proofErr w:type="gramEnd"/>
      <w:r w:rsidRPr="00A9262D">
        <w:t xml:space="preserve">. Spatiotemporal heterogeneity of clathrin coat dynamics </w:t>
      </w:r>
      <w:proofErr w:type="gramStart"/>
      <w:r w:rsidRPr="00A9262D">
        <w:t>is also observed</w:t>
      </w:r>
      <w:proofErr w:type="gramEnd"/>
      <w:r w:rsidRPr="00A9262D">
        <w:t xml:space="preserve"> during morphological changes </w:t>
      </w:r>
      <w:r w:rsidRPr="00A9262D">
        <w:lastRenderedPageBreak/>
        <w:t xml:space="preserve">taking place within developing multicellular organisms. These findings suggest that tension gradients can lead to patterning and differentiation of tissues through </w:t>
      </w:r>
      <w:proofErr w:type="spellStart"/>
      <w:r w:rsidRPr="00A9262D">
        <w:t>mechano</w:t>
      </w:r>
      <w:proofErr w:type="spellEnd"/>
      <w:r w:rsidR="00AD4C2A">
        <w:t>-</w:t>
      </w:r>
      <w:r w:rsidRPr="00A9262D">
        <w:t>regulation of clathrin-mediated endocytosis.</w:t>
      </w:r>
    </w:p>
    <w:p w:rsidR="00AD4C2A" w:rsidRDefault="00AD4C2A" w:rsidP="00A9262D"/>
    <w:p w:rsidR="00A9262D" w:rsidRDefault="00A9262D" w:rsidP="00A9262D">
      <w:pPr>
        <w:pStyle w:val="Heading2"/>
      </w:pPr>
      <w:bookmarkStart w:id="31" w:name="_Toc525222904"/>
      <w:r>
        <w:t>4.2 Introduction</w:t>
      </w:r>
      <w:bookmarkEnd w:id="31"/>
    </w:p>
    <w:p w:rsidR="00A9262D" w:rsidRDefault="00A9262D" w:rsidP="00A9262D">
      <w:r w:rsidRPr="00A9262D">
        <w:t xml:space="preserve">Clathrin-mediated endocytosis (CME) is the most prominent internalization mechanism of membrane lipids and proteins from the cell surface. The major building blocks of endocytic clathrin coats, clathrin </w:t>
      </w:r>
      <w:proofErr w:type="spellStart"/>
      <w:r w:rsidRPr="00A9262D">
        <w:t>triskelions</w:t>
      </w:r>
      <w:proofErr w:type="spellEnd"/>
      <w:r w:rsidRPr="00A9262D">
        <w:t>, can assemble into polyhedral cages in a seemingly infinite number of geometries (</w:t>
      </w:r>
      <w:proofErr w:type="spellStart"/>
      <w:r w:rsidRPr="00A9262D">
        <w:t>Heuser</w:t>
      </w:r>
      <w:proofErr w:type="spellEnd"/>
      <w:r w:rsidRPr="00A9262D">
        <w:t xml:space="preserve"> et al., 1987; </w:t>
      </w:r>
      <w:proofErr w:type="spellStart"/>
      <w:r w:rsidRPr="00A9262D">
        <w:t>Heuser</w:t>
      </w:r>
      <w:proofErr w:type="spellEnd"/>
      <w:r w:rsidRPr="00A9262D">
        <w:t>, 1989). The dynamic properties of clathrin</w:t>
      </w:r>
      <w:r w:rsidR="00AD4C2A">
        <w:t>-</w:t>
      </w:r>
      <w:r w:rsidRPr="00A9262D">
        <w:t>coated structures can be striki</w:t>
      </w:r>
      <w:r w:rsidR="00AD4C2A">
        <w:t>ngly diverse as well. Lifetime--</w:t>
      </w:r>
      <w:r w:rsidRPr="00A9262D">
        <w:t>the time it takes for formation and internalizati</w:t>
      </w:r>
      <w:r w:rsidR="00AD4C2A">
        <w:t>on of endocytic clathrin coats--</w:t>
      </w:r>
      <w:r w:rsidRPr="00A9262D">
        <w:t>can be an order of magnitude disparate</w:t>
      </w:r>
      <w:r w:rsidR="00AD4C2A">
        <w:t xml:space="preserve"> even between structures</w:t>
      </w:r>
      <w:r w:rsidRPr="00A9262D">
        <w:t xml:space="preserve"> within the same cell (Ferguson et al., 2016). Here we show that cellular processes associated with membrane tension gradients, </w:t>
      </w:r>
      <w:r w:rsidR="00AD4C2A">
        <w:t>namely</w:t>
      </w:r>
      <w:r w:rsidRPr="00A9262D">
        <w:t xml:space="preserve"> spreading and migration, result in increased spatiotemporal heterogeneity of </w:t>
      </w:r>
      <w:proofErr w:type="gramStart"/>
      <w:r w:rsidRPr="00A9262D">
        <w:t>endocytic clathrin coat dynamics</w:t>
      </w:r>
      <w:proofErr w:type="gramEnd"/>
      <w:r w:rsidRPr="00A9262D">
        <w:t>. The variations in clathrin</w:t>
      </w:r>
      <w:r w:rsidR="00AD4C2A">
        <w:t xml:space="preserve"> coat dynamics coincide with</w:t>
      </w:r>
      <w:r w:rsidRPr="00A9262D">
        <w:t xml:space="preserve"> gradients in plasma membrane tension, which is a potent regulator of endocytic processes (Dai and Sheetz, 1995). We also show that spatiotemporal changes in clathrin coat dynamics take place during developmental processes shaping Drosophila melanogaster embryos.</w:t>
      </w:r>
    </w:p>
    <w:p w:rsidR="00A9262D" w:rsidRDefault="00A9262D" w:rsidP="00A9262D">
      <w:pPr>
        <w:pStyle w:val="Heading2"/>
      </w:pPr>
      <w:bookmarkStart w:id="32" w:name="_Toc525222905"/>
      <w:r>
        <w:lastRenderedPageBreak/>
        <w:t>4.3 Results</w:t>
      </w:r>
      <w:bookmarkEnd w:id="32"/>
    </w:p>
    <w:p w:rsidR="007773BD" w:rsidRDefault="00A9262D" w:rsidP="00A9262D">
      <w:r w:rsidRPr="00A9262D">
        <w:t>Physical factors that increase the energy cost of curvature generation on the plasma membrane slow down formation of clathrin</w:t>
      </w:r>
      <w:r w:rsidR="000F36BB">
        <w:t>-</w:t>
      </w:r>
      <w:r w:rsidRPr="00A9262D">
        <w:t xml:space="preserve">coated vesicles. Using quantitative imaging of fluorescently tagged clathrin coat components (clathrin or AP2) within live cells, this phenomenon can be observed as elongated coat lifetime (Figure </w:t>
      </w:r>
      <w:r w:rsidR="002C5A95">
        <w:t>4.</w:t>
      </w:r>
      <w:r w:rsidRPr="00A9262D">
        <w:t>1</w:t>
      </w:r>
      <w:r w:rsidR="000F36BB">
        <w:t xml:space="preserve"> </w:t>
      </w:r>
      <w:r w:rsidRPr="00A9262D">
        <w:t>A) (</w:t>
      </w:r>
      <w:proofErr w:type="spellStart"/>
      <w:r w:rsidRPr="00A9262D">
        <w:t>Boulant</w:t>
      </w:r>
      <w:proofErr w:type="spellEnd"/>
      <w:r w:rsidRPr="00A9262D">
        <w:t xml:space="preserve"> et al., 2011). Alternatively, </w:t>
      </w:r>
      <w:proofErr w:type="spellStart"/>
      <w:r w:rsidRPr="00A9262D">
        <w:t>mechano</w:t>
      </w:r>
      <w:proofErr w:type="spellEnd"/>
      <w:r w:rsidR="000F36BB">
        <w:t>-</w:t>
      </w:r>
      <w:r w:rsidRPr="00A9262D">
        <w:t xml:space="preserve">regulation of CME dynamics </w:t>
      </w:r>
      <w:proofErr w:type="gramStart"/>
      <w:r w:rsidRPr="00A9262D">
        <w:t>can be monitored</w:t>
      </w:r>
      <w:proofErr w:type="gramEnd"/>
      <w:r w:rsidRPr="00A9262D">
        <w:t xml:space="preserve"> at distinct surfaces of a cell through growth rate distributions</w:t>
      </w:r>
      <w:r w:rsidR="0010507E">
        <w:t>,</w:t>
      </w:r>
      <w:r w:rsidRPr="00A9262D">
        <w:t xml:space="preserve"> which are assembled by quantifying the changes in the fluorescence signal of individual clathrin coats within short time windows (Ferguson et al., 2016). High magnitude growth rates, that is, rapid changes in the clathrin coat intensity corresponding to fast formation and fast dissolution of the coat, diminish with increasing plasma membrane tension. Therefore, the standard deviation (SD) of the gr</w:t>
      </w:r>
      <w:r w:rsidR="0010507E">
        <w:t>owth rate distributions decreas</w:t>
      </w:r>
      <w:r w:rsidRPr="00A9262D">
        <w:t xml:space="preserve">es when the effective membrane tension is increased by cholesterol depletion or hypotonic swelling (Figure </w:t>
      </w:r>
      <w:r w:rsidR="002C5A95">
        <w:t>4.</w:t>
      </w:r>
      <w:r w:rsidR="0010507E">
        <w:t>1</w:t>
      </w:r>
      <w:r w:rsidRPr="00A9262D">
        <w:t xml:space="preserve"> B–E) (Dai et al., 1998; </w:t>
      </w:r>
      <w:proofErr w:type="spellStart"/>
      <w:r w:rsidRPr="00A9262D">
        <w:t>Khatibzadeh</w:t>
      </w:r>
      <w:proofErr w:type="spellEnd"/>
      <w:r w:rsidRPr="00A9262D">
        <w:t xml:space="preserve"> et al., 2012; </w:t>
      </w:r>
      <w:proofErr w:type="spellStart"/>
      <w:r w:rsidRPr="00A9262D">
        <w:t>Diz</w:t>
      </w:r>
      <w:proofErr w:type="spellEnd"/>
      <w:r w:rsidRPr="00A9262D">
        <w:t>-Muñoz et al., 2016; Sun et al., 2007). Conversely, SD of growth rate distributions incr</w:t>
      </w:r>
      <w:r w:rsidR="0010507E">
        <w:t>eases when tension is reduced by</w:t>
      </w:r>
      <w:r w:rsidRPr="00A9262D">
        <w:t xml:space="preserve"> </w:t>
      </w:r>
      <w:proofErr w:type="spellStart"/>
      <w:r w:rsidRPr="00A9262D">
        <w:t>deoxycholate</w:t>
      </w:r>
      <w:proofErr w:type="spellEnd"/>
      <w:r w:rsidRPr="00A9262D">
        <w:t xml:space="preserve"> treatment (Figure </w:t>
      </w:r>
      <w:r w:rsidR="0010507E">
        <w:t>4.1</w:t>
      </w:r>
      <w:r w:rsidRPr="00A9262D">
        <w:t xml:space="preserve"> D and E) (</w:t>
      </w:r>
      <w:proofErr w:type="spellStart"/>
      <w:r w:rsidRPr="00A9262D">
        <w:t>Raucher</w:t>
      </w:r>
      <w:proofErr w:type="spellEnd"/>
      <w:r w:rsidRPr="00A9262D">
        <w:t xml:space="preserve"> and Sheetz, 1999; </w:t>
      </w:r>
      <w:proofErr w:type="spellStart"/>
      <w:r w:rsidRPr="00A9262D">
        <w:t>Batchelder</w:t>
      </w:r>
      <w:proofErr w:type="spellEnd"/>
      <w:r w:rsidRPr="00A9262D">
        <w:t xml:space="preserve"> et al., 2011).</w:t>
      </w:r>
    </w:p>
    <w:p w:rsidR="007773BD" w:rsidRDefault="007773BD">
      <w:pPr>
        <w:spacing w:line="240" w:lineRule="auto"/>
      </w:pPr>
      <w:r>
        <w:br w:type="page"/>
      </w:r>
    </w:p>
    <w:p w:rsidR="007773BD" w:rsidRDefault="007773BD" w:rsidP="007773BD">
      <w:pPr>
        <w:jc w:val="right"/>
      </w:pPr>
      <w:r>
        <w:rPr>
          <w:noProof/>
        </w:rPr>
        <w:lastRenderedPageBreak/>
        <mc:AlternateContent>
          <mc:Choice Requires="wpg">
            <w:drawing>
              <wp:anchor distT="0" distB="0" distL="114300" distR="114300" simplePos="0" relativeHeight="251774976" behindDoc="0" locked="0" layoutInCell="1" allowOverlap="1">
                <wp:simplePos x="0" y="0"/>
                <wp:positionH relativeFrom="column">
                  <wp:posOffset>0</wp:posOffset>
                </wp:positionH>
                <wp:positionV relativeFrom="paragraph">
                  <wp:posOffset>0</wp:posOffset>
                </wp:positionV>
                <wp:extent cx="5486400" cy="6833643"/>
                <wp:effectExtent l="0" t="0" r="0" b="5715"/>
                <wp:wrapTopAndBottom/>
                <wp:docPr id="263" name="Group 263"/>
                <wp:cNvGraphicFramePr/>
                <a:graphic xmlns:a="http://schemas.openxmlformats.org/drawingml/2006/main">
                  <a:graphicData uri="http://schemas.microsoft.com/office/word/2010/wordprocessingGroup">
                    <wpg:wgp>
                      <wpg:cNvGrpSpPr/>
                      <wpg:grpSpPr>
                        <a:xfrm>
                          <a:off x="0" y="0"/>
                          <a:ext cx="5486400" cy="6833643"/>
                          <a:chOff x="0" y="0"/>
                          <a:chExt cx="5486400" cy="6833643"/>
                        </a:xfrm>
                      </wpg:grpSpPr>
                      <wpg:grpSp>
                        <wpg:cNvPr id="262" name="Group 262"/>
                        <wpg:cNvGrpSpPr/>
                        <wpg:grpSpPr>
                          <a:xfrm>
                            <a:off x="0" y="0"/>
                            <a:ext cx="5303520" cy="5688933"/>
                            <a:chOff x="0" y="0"/>
                            <a:chExt cx="5303520" cy="5688933"/>
                          </a:xfrm>
                        </wpg:grpSpPr>
                        <wps:wsp>
                          <wps:cNvPr id="5" name="object 3"/>
                          <wps:cNvSpPr>
                            <a:spLocks noChangeAspect="1"/>
                          </wps:cNvSpPr>
                          <wps:spPr>
                            <a:xfrm>
                              <a:off x="409433" y="184245"/>
                              <a:ext cx="4672584" cy="5504688"/>
                            </a:xfrm>
                            <a:prstGeom prst="rect">
                              <a:avLst/>
                            </a:prstGeom>
                            <a:blipFill>
                              <a:blip r:embed="rId61" cstate="print"/>
                              <a:stretch>
                                <a:fillRect/>
                              </a:stretch>
                            </a:blipFill>
                          </wps:spPr>
                          <wps:bodyPr wrap="square" lIns="0" tIns="0" rIns="0" bIns="0" rtlCol="0"/>
                        </wps:wsp>
                        <wps:wsp>
                          <wps:cNvPr id="258" name="Text Box 258"/>
                          <wps:cNvSpPr txBox="1"/>
                          <wps:spPr>
                            <a:xfrm>
                              <a:off x="0" y="0"/>
                              <a:ext cx="5303520" cy="182880"/>
                            </a:xfrm>
                            <a:prstGeom prst="rect">
                              <a:avLst/>
                            </a:prstGeom>
                            <a:solidFill>
                              <a:prstClr val="white"/>
                            </a:solidFill>
                            <a:ln>
                              <a:noFill/>
                            </a:ln>
                          </wps:spPr>
                          <wps:txbx>
                            <w:txbxContent>
                              <w:p w:rsidR="00B40653" w:rsidRPr="00835D11" w:rsidRDefault="00B40653" w:rsidP="008E6CA4">
                                <w:pPr>
                                  <w:pStyle w:val="Caption"/>
                                  <w:rPr>
                                    <w:sz w:val="24"/>
                                    <w:szCs w:val="24"/>
                                  </w:rPr>
                                </w:pPr>
                                <w:bookmarkStart w:id="33" w:name="_Toc525222859"/>
                                <w:r>
                                  <w:t xml:space="preserve">Figure 4.1 </w:t>
                                </w:r>
                                <w:r w:rsidRPr="00F925C6">
                                  <w:t xml:space="preserve">Monitoring </w:t>
                                </w:r>
                                <w:proofErr w:type="spellStart"/>
                                <w:r w:rsidRPr="00F925C6">
                                  <w:t>mechanoregulation</w:t>
                                </w:r>
                                <w:proofErr w:type="spellEnd"/>
                                <w:r w:rsidRPr="00F925C6">
                                  <w:t xml:space="preserve"> of clath</w:t>
                                </w:r>
                                <w:r>
                                  <w:t>rin coat dynamics in real time.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59" name="Text Box 2"/>
                        <wps:cNvSpPr txBox="1">
                          <a:spLocks noChangeArrowheads="1"/>
                        </wps:cNvSpPr>
                        <wps:spPr bwMode="auto">
                          <a:xfrm>
                            <a:off x="0" y="5684293"/>
                            <a:ext cx="5486400" cy="1149350"/>
                          </a:xfrm>
                          <a:prstGeom prst="rect">
                            <a:avLst/>
                          </a:prstGeom>
                          <a:solidFill>
                            <a:srgbClr val="FFFFFF"/>
                          </a:solidFill>
                          <a:ln w="9525">
                            <a:noFill/>
                            <a:miter lim="800000"/>
                            <a:headEnd/>
                            <a:tailEnd/>
                          </a:ln>
                        </wps:spPr>
                        <wps:txbx>
                          <w:txbxContent>
                            <w:p w:rsidR="00B40653" w:rsidRPr="007773BD" w:rsidRDefault="00B40653"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w:t>
                              </w:r>
                              <w:proofErr w:type="spellStart"/>
                              <w:r w:rsidRPr="007773BD">
                                <w:rPr>
                                  <w:sz w:val="20"/>
                                </w:rPr>
                                <w:t>cyclodextrin</w:t>
                              </w:r>
                              <w:proofErr w:type="spellEnd"/>
                              <w:r w:rsidRPr="007773BD">
                                <w:rPr>
                                  <w:sz w:val="20"/>
                                </w:rPr>
                                <w:t xml:space="preserve"> (</w:t>
                              </w:r>
                              <w:proofErr w:type="spellStart"/>
                              <w:r w:rsidRPr="007773BD">
                                <w:rPr>
                                  <w:sz w:val="20"/>
                                </w:rPr>
                                <w:t>M</w:t>
                              </w:r>
                              <w:r>
                                <w:rPr>
                                  <w:sz w:val="20"/>
                                </w:rPr>
                                <w:t>ß</w:t>
                              </w:r>
                              <w:r w:rsidRPr="007773BD">
                                <w:rPr>
                                  <w:sz w:val="20"/>
                                </w:rPr>
                                <w:t>CD</w:t>
                              </w:r>
                              <w:proofErr w:type="spellEnd"/>
                              <w:r w:rsidRPr="007773BD">
                                <w:rPr>
                                  <w:sz w:val="20"/>
                                </w:rPr>
                                <w:t>) increases the adhesion energy between</w:t>
                              </w:r>
                              <w:r>
                                <w:rPr>
                                  <w:sz w:val="20"/>
                                </w:rPr>
                                <w:t xml:space="preserve"> membrane and the cytoskeleton, and thereby</w:t>
                              </w:r>
                              <w:r w:rsidRPr="007773BD">
                                <w:rPr>
                                  <w:sz w:val="20"/>
                                </w:rPr>
                                <w:t xml:space="preserve"> inhibits curvature formation by clathrin-coats (</w:t>
                              </w:r>
                              <w:proofErr w:type="spellStart"/>
                              <w:r w:rsidRPr="007773BD">
                                <w:rPr>
                                  <w:sz w:val="20"/>
                                </w:rPr>
                                <w:t>Subtil</w:t>
                              </w:r>
                              <w:proofErr w:type="spellEnd"/>
                              <w:r w:rsidRPr="007773BD">
                                <w:rPr>
                                  <w:sz w:val="20"/>
                                </w:rPr>
                                <w:t xml:space="preserve"> et al., 1999; Sun et al., 20</w:t>
                              </w:r>
                              <w:r>
                                <w:rPr>
                                  <w:sz w:val="20"/>
                                </w:rPr>
                                <w:t xml:space="preserve">07; </w:t>
                              </w:r>
                              <w:proofErr w:type="spellStart"/>
                              <w:r>
                                <w:rPr>
                                  <w:sz w:val="20"/>
                                </w:rPr>
                                <w:t>Khatibzadeh</w:t>
                              </w:r>
                              <w:proofErr w:type="spellEnd"/>
                              <w:r>
                                <w:rPr>
                                  <w:sz w:val="20"/>
                                </w:rPr>
                                <w:t xml:space="preserve">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w:t>
                              </w:r>
                              <w:proofErr w:type="spellStart"/>
                              <w:r w:rsidRPr="007773BD">
                                <w:rPr>
                                  <w:sz w:val="20"/>
                                </w:rPr>
                                <w:t>M</w:t>
                              </w:r>
                              <w:r>
                                <w:rPr>
                                  <w:sz w:val="20"/>
                                </w:rPr>
                                <w:t>ßCD</w:t>
                              </w:r>
                              <w:proofErr w:type="spellEnd"/>
                              <w:r>
                                <w:rPr>
                                  <w:sz w:val="20"/>
                                </w:rPr>
                                <w:t xml:space="preserve">.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txbxContent>
                        </wps:txbx>
                        <wps:bodyPr rot="0" vert="horz" wrap="square" lIns="91440" tIns="45720" rIns="91440" bIns="45720" anchor="t" anchorCtr="0">
                          <a:noAutofit/>
                        </wps:bodyPr>
                      </wps:wsp>
                    </wpg:wgp>
                  </a:graphicData>
                </a:graphic>
              </wp:anchor>
            </w:drawing>
          </mc:Choice>
          <mc:Fallback>
            <w:pict>
              <v:group id="Group 263" o:spid="_x0000_s1043" style="position:absolute;left:0;text-align:left;margin-left:0;margin-top:0;width:6in;height:538.1pt;z-index:251774976;mso-position-horizontal-relative:text;mso-position-vertical-relative:text" coordsize="54864,6833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hWuzn7AwAAdQsAAA4AAABkcnMvZTJvRG9jLnhtbLxW227cNhB9L9B/IPhe&#10;67LSRitYDrZ2bARwE6N2kGeKoi6tRLIk15L79R1Sl92sL0ncIPug5Z0zZ86Z4enboWvRPVO6ETzD&#10;wYmPEeNUFA2vMvzp7vK3BCNtCC9IKzjL8APT+O3Zr7+c9jJloahFWzCF4BCu015muDZGpp6nac06&#10;ok+EZBwmS6E6YqCrKq9QpIfTu9YLfX/t9UIVUgnKtIbRi3ESn7nzy5JR87EsNTOozTDYZtxXuW9u&#10;v97ZKUkrRWTd0MkM8gorOtJwuHQ56oIYgnaqeXRU11AltCjNCRWdJ8qyocz5AN4E/pE3V0rspPOl&#10;SvtKLjABtEc4vfpY+uH+RqGmyHC4XmHESQdBcvciOwDw9LJKYdWVkrfyRk0D1dizHg+l6uw/+IIG&#10;B+zDAiwbDKIwGEfJOvIBfwpz62S1WkfubJLSGuLzaB+t331lpzdf7Fn7FnOWzmL34l147F34w7xb&#10;+as4nLyL10myWX2rd8/sfNY7EIne80D/Px7c1kQyRy9tIzwhFc84ifwvkA+aSOCWWAbYWGt5Lejf&#10;GnFxXhNesa2WsBT0byGFiBwsth09bTuiSuRvIkAKASeCJAqj2O4m6UyaaP0mjJNoJE0c+xEg686f&#10;Q09SqbS5YqJDtpFhBUY4FZL7a22sKfsl9uS8beRl07ZzexIUpIMjOT2RdkapXgi66xg3Y+5RrCUG&#10;Ep+uG6kxUinrcgZSUu+LAMyGvGdATVI13IyuaaOYobW9vwQ7/gR7RyuXCbB4b6VDcgTPwpiL4gGC&#10;1EO2yrD+Z0cUw6h9z4EGNrXNDTU38rmhTHsuXAKcwwMssgr5CXSCEM6EurOR/V0MyI6BJQc8QWaA&#10;iYlAL1AG/HwiuxyqKEjCJHF5fRHRngTfyBMt2qaYiWKpdd4qdE8Awb5uDJtI+MWqltugcmF3jSG1&#10;I0cBNEM+uFwbOKEcxFQJoC84pyW9bODCa6LNDVFQimAQyqv5CJ+yFX2GxdTCqBbq36fG7XqgNMzi&#10;V5CF7zpHFmAwWDPxBu0phEolus9Qdbf2FjCPcAp3ZdjMzXMzFlio2pRtt24RVDtJzDW/ldRG2YJl&#10;gb0bPhMlp7AY4McHMWclkh6peFw7wrzdGVE2Tjx7FCe8Hbf3ZeGn8XzzmOfPstx68SiJKiX6mpEC&#10;9PxCIkV5/4coIK8QwMABeZRWR41AHYrCzVSH5pT6RR0Ogmizin+kVLSq8kUql+73tFYQ8HgTh7Ez&#10;fxENSTtQl0Jt02U48e3PbiepBeUdL1zbkKYd26DvFzU21fclb84a+5o8NkEUAYZjPo3iNyF0xpw6&#10;zYx5dZp5jv3fw1N427laNb1D7ePxsO94vX8tn/0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GJ4Ru9wAAAAGAQAADwAAAGRycy9kb3ducmV2LnhtbEyPQUvDQBCF74L/YRnBm92kaiwx&#10;m1KKeipCW0G8TZNpEpqdDdltkv57Ry96GXi8x5vvZcvJtmqg3jeODcSzCBRx4cqGKwMf+9e7BSgf&#10;kEtsHZOBC3lY5tdXGaalG3lLwy5USkrYp2igDqFLtfZFTRb9zHXE4h1dbzGI7Ctd9jhKuW31PIoS&#10;bbFh+VBjR+uaitPubA28jTiu7uOXYXM6ri9f+8f3z01MxtzeTKtnUIGm8BeGH3xBh1yYDu7MpVet&#10;ARkSfq94i+RB5EFC0VMyB51n+j9+/g0AAP//AwBQSwMECgAAAAAAAAAhANxL78FQbAoAUGwKABQA&#10;AABkcnMvbWVkaWEvaW1hZ2UxLmpwZ//Y/+AAEEpGSUYAAQEBAGAAYAAA/9sAQwADAgIDAgIDAwMD&#10;BAMDBAUIBQUEBAUKBwcGCAwKDAwLCgsLDQ4SEA0OEQ4LCxAWEBETFBUVFQwPFxgWFBgSFBUU/9sA&#10;QwEDBAQFBAUJBQUJFA0LDRQUFBQUFBQUFBQUFBQUFBQUFBQUFBQUFBQUFBQUFBQUFBQUFBQUFBQU&#10;FBQUFBQUFBQU/8AAEQgKsAk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o5JBEN78VJWfrflrpV35v+r8vmgCX+0LbyfM8+PyvXNK1/bL/&#10;AMto686uJraDyY/+WUv/ACy/grPvFlup4Y4/9VQB6p/aNt/z3j/Om/2pY/8APeP864G6m/0H7H5P&#10;72L/AFktc/4g1DSPCXhy91jWNThstEtUaW4u5pdiRotAHr66lbN/y3i/OmJrFlLL5aXcRl9M18oW&#10;f7cPwBih8qT4maT5Wz/arsPhh8SPCPxXsZtU8F6/aa/axT+XJdWn/LN/9ugD6D/tG2/57x/nSNqV&#10;sv8Ay3i/OvMGuJbC++x+T/rf+WtOur6x8j7P5372gD1Bb+3bpKKhbWrJet3EPxrxe+8bW2jT+Xce&#10;b5VSSWNzrf7yzoA9iGu6ax2fbYc/9dKSLX9Nn+5ewn/tpXmU3huWXyfLh/0vy6z5tBttNn/d/wCq&#10;lT95QB6+mt2Mv+rvIjVa68W6JYTeXc6nawy+hkFeK3Gly6NYzSSeb+9/1def6l4F1zxV50kkH72L&#10;/Vy0AfVy+JdKb/l/h/7+U5vEGmr/AMvsP/fyvl3wL4F1eyvvMvJpZq9MuvC8V7fQf89aAPWRrdi3&#10;S8iP40i69prQ+Z9th8v18yvN4dDit4JvLh/1v+sqv/wj9tFpX2eP9z/0yoA9SGs2Tf8AL3EfxoGs&#10;2LS+ULuLzfTNectoMVrpX7yasu60+WKxmjt/9bL/AMtf46APWJNe06I7JLyIH0zVdfFWjtN5X9pQ&#10;+Z6eZXxL8fPCfxL1KCys/C83+lxP5skvm18t/wDCM/Hn/hI5riOa7/df6z97QB+xa6layf6ueI/j&#10;TH1qxi/1l3EPxr5J+CfiLxKngD7Rrnnf2hEn7zzq8D8XfGL4jXHiO9jt7K7+yRO3l0Afppb6pZXg&#10;3wTxS+4NO/tG2/57x/nX5s/Dn9oTxfPqs2hyWV3DqEX/AHxJX1F4d1jU9W0qGS482Gb7L+8oA+gB&#10;rdiel3F+dH9tWX/P5F+dfMPnX0/nW8c0vm037Rcz+T5l7NB5X7qgD6bi8R6bL9y9hP8A20rI8U/E&#10;Dw54K0WfVtZ1i006xj/1ks0mBXzzp/lW/neXNXyz+2n4zvZtN0Xw/LBL9kld777Uf++dtcmKr/Vq&#10;MqvY+gyDKXneZUcBeym9Xe1kld/kfU0n/BRv4V/28NO36mVFz9l+1eQPJHzbfM652++K+h/Dfj/w&#10;54t0O21fSNYtL3Tbn/V3UTfI/wBM1+D2NyHHavu79hee4ufhPrQnm860tdUSKOL/AJ5oyKx/9Crx&#10;cuzKria3sqnU/SuMOCcDkuWfX8FUbtbd3vfax+hY1qxGP9Liz9atLdxN/wAtRXjl1bW0FjDeR/6m&#10;su88YW0H7yS9mhmr6W9z8VtZ67nuX9sWX/P1F+dMbW7GL/WXkVeAL8QtDln/AHl7D5tU/FniDSLz&#10;Q5pPtv2L/nnQB9Df8JLpX/P/AA/9/Kmj1myn/wBXdxH8a+MWXTLqxmuLPWZpvu/8ta7LT/ihpC2P&#10;lxzTQyxbf3tAH05/bNl/z9xfnT4tStrkfu545foa+ftH1Sx17/kHzTf9NK3JtLvrC+huLeb/AET/&#10;AJaUAeytqVsv/LeL86VdStm/5bx/nXld1Hv/AHkn/LWoWb7FP+7/ALlAHrrXcS/8tRTP7Rtv+e8f&#10;515rZ3Eqf8fE3+tqisMrzwx+d+930AesyX9tH/rJoxSf2jbf894/zryto76Xzvtn/bOnRw+RB5kc&#10;1AHqUmoW0UPmSTRiL1zUC6/prf8AL7D/AN/K8g86WKCa3kmlmiqq1jbRWPmf8tf+WdAHt0eqWUv+&#10;rnjNH9rWLf8ALxGfxryPT1+y2P8A01lqjdal9gn8vyf9LoA9mfXdNim8t72ESenmVLHqVtL/AKue&#10;M/jXjFrN/ak/7yy/0urTeba2P+j0AevHULZTs8+MH0zUf9s2X/P3F+deT6Xa3LwQ3FxN50sVSale&#10;RRfu7eGgD1RtYskt/Ne7i8v/AJ6Zoj1iylh8yO7iMXrmvJ76+ilsfs//ACyi/wCWVXNNt4rqx/54&#10;xUAeopfW8kPmJNGYvXNRS6zZQf6y7iH1NecxtFb2M1nHN+6rFj0W51fzo5JvOii/5a/89KAPX/7b&#10;sf8An8i/OpF1K2b/AJbxfnXjS/PB5fk/vYquNHLptjD5c372L/WUAesHVLJTs8+Me2aJNWsovv3E&#10;YryW383VJ4ZP+ev/AC1qxeWNz5H2f/XeV/y1oA9N/t/Tf+f2H/v5T4NZsboYju4pfoa8jj8K/bKd&#10;pemxWsE0cf7mgD2NrmJesoqOS/tof9ZNGK8m0/UPtE/mSTTVe1K6/wCfj/U0Aejf2zZf8/cX51L9&#10;vtv+e0X515BqTRW88Fxb0Nq32ODzJPNm83/V0AeuR6nbS+b5c0Z8r/We1NOs2S/8vcQ/GvPbe4is&#10;7HzPJ/ey/wCsqn9l/tL95J+5/wCedAHqSahbPD5kc0Zi9c0Lf2zQ+Z50fleteT3n27yPsdv+5i/5&#10;aVYbUv7Gsfs/+uloA9Qk1G2h/wBZPGPxqGDW7G4H7u8il+hryW4tb668jzJ/Oil/1lNt1ttB8igD&#10;2H+0rb/nvF+dK1/bLD5nnR+V615u1xE8Hl1hx6xbapqv2eSb/RIv+WVAHsS6pZN0njP4046hbL/y&#10;3j/OvKdQ1a2tYP8AR4f9b+6jqG61SVPsVn/rvN/1lAHrUmqWUX+snjFPW/tm/wCW0deSX0eyf7Pb&#10;/wCm+bRayXNnPNb3E3/XOgD1iTVLKL/WTxioZtf02Ab3vYR/20ryW6hiln/0iaX/AK61mxrbavff&#10;Y5P30VAHrd58QPDdhOLe51m0hmfpHLJVlvGOiRQfaH1S0EP/AD08wV8/6l8MdN1nVZri4sopvK/1&#10;cv8AHVq68D20+lfY/J/7ZUAeuX/xk8DaWdl54r0qE/8ATW6Ws26/aJ+GNlN5dx450OGX0N6tfOfi&#10;79nPwr4lvrKTUNMh82L/AHqr6t+yT8ML+eGS48P2k0trt8z73/xVAH1LqXxk8D6TbxXF34r0qCGX&#10;/Vyy3KhTUVv8cfh9dDfF4x0mUe10teH+KP2d/BniGxhs7zRoZrSKP9396s+x/Zb8D6Rof2eTRrSH&#10;/nn97/4qgD6T0j4j+FfEOf7M1/T73Z18mZWrVXxBprf8vsP/AH8r5/8ADPwh0PwDpXmaPpkNl/y1&#10;/c/8tK0tLs5Z54ZI4aAPcP7d03G/7bD/AN/Kg/4SzSP+gla/9/K8iuo7a4/0f/b/APH6uR+D7a4g&#10;8ySyioA9TtPEuk3v/HvqME30kqf+2rL/AJ/IvzryGx0O20af93ZeTLUmuWMtvfQ/Z/8Alr/rKAPU&#10;p/E2kQD97qUMf/bSrkOoW1yu+OaOUeoNeHyaLbXsEFxcQ/8AbKuotdQsbWx8uz/1sv7qSgD0T+2b&#10;L/n7i/OpJNQtov8AWTxj8a8vtV/fzR+T/qv+WtVYZLmWCf7R/qqAPVv7asv+fyL86dDqlldDfFPF&#10;L7g14vfWNzewfu/3MVNh/wBA0rzLfzvNi/1kVAHsv9v6b/z+w/8AfykXxBprf8vsP/fyvDZpP7Rg&#10;hjjh/e/8tK0I7eLSYJo44fPloA9hbxJpi/8AL7D/AN/Kk/tux8rzftkXleua8QksbZ4PtHk/vf8A&#10;lpDUlvJFqkENv5PkxUAe3f2pZY3+fH9c006zZL/y9xD8a8jurqLS7Hy/9dWLcax9og+2R/6qL/ll&#10;QB7ode05f+XuIfjTYde02cfur2GT/tpXxPr3xutl1W98vzv3X/LKvn34jftuX3gvVZo7eym/df6u&#10;KGgD9XTrdivW8iH41EviTTGn8r7bD5np5lfkrZ/8FNLG/sYf7QspYZf+uVejeG/+CgXgLVILKS48&#10;6ymi/wBZL5Xz0AfpV/bFl9/7XFj60n9t2K9byL86+DtD/bU8BeI/Oks9Tm+yRP5UkU1cnrX7eHgf&#10;TvEf2OS9l/df6vyfuUAfo9FrVlP/AKu7iP40/wDtK2/57xfnXwZJ+194Qn8ny737F5tdZpv7UnhX&#10;UbGyj/tP/S5X8qOgD7GbVLJes8Y/GmPrdjF/rLyIV41cap/aVjBJ5373Z/yxrBmuraKCb7ZP/qka&#10;X/vmgD6BXX9Nb/l9h/7+UsmvadD/AKy8iH418j6L8QP+EovoZLOGaC0l/dSS1yvjK48VNqs32Oab&#10;7JE/lR0AfZsnxF8MQ3/2B9dsxd/88vM+etL/AISPTPI837bD5fr5lfldq3wP8cReOP8AhLI72aa7&#10;i/5Zeb/tbqwfHHx2+IPgDzry8srua0/55Q0AfrjH4g02X/V3kX509tZsVG83cWPrX41+E/29vF9l&#10;9tjj0DUZpZUXy/3X+rrqJP2/NT8OWMNv4g0y7hll/wBX+6oA/Wq413TrQfvLyKL6mk/t/Tcb/tsP&#10;/fyvzE8P/thf8J1BNqEkOof6Kn7vzoqr337blzf6HeyWemS/6N/0y+egD9S47+2k/wBXNGaYmpWs&#10;s3lxzRGX0r8+/gz+1BdeJtDhkuJruG7lT/VTV7F4X8WXNlPNrF5e/wCiSp5VAH1A+tWMR2yXcQP1&#10;po17TW+T7XET6Zr55uL6LWYPtkc3+q/e+bVyO+sVsYbj/wAi0Ae/f2pZY3+fH9c1FJ4g02L797CP&#10;+2leDSeJv9db/wDLWvPfHHia+nsf9Hhm/dUAfXv9t2P/AD+RfnR/bVh/z+Q/9/a+MvhPdavb+I/7&#10;U1yaWbSvm/dV61HrUV5fTSW8P+if8s6APczrdivW8iH40kmvadF/rLyIfjXiMnm6l+7/ANT5X/LW&#10;pLfS/N/4+P8Aj0/560Ae0/2/pudn22H/AL+U5dcsW6XkX5141p9nbW999nk/ff8ATWquoeVcar/o&#10;/wC5oA9zk1K1ih8ySeMReuaht9d069g8yC8hlj9RJXgUd9LF+7uJppoZf+WVWtFsbm4gmt7P9x5X&#10;+roA95XUrZv+W8X50xtasl63cQ/GvE477+yZ4ftHnfc/eVNJeWzf6ZcfuYv+WdAHtv2+3/57LTBq&#10;Fs3/AC3j/OvFb66l1TyY7eaaGKrENxLZzwx/vv3VAHr39tWOdv2uLP1og1myuB+7u4pfoa8jWa2v&#10;77y4/wBzL/z1p15N/Zd95dnDD5UtAHrq6lbN/wAt4vzp/wBut/J83zR5frXltn5S/vP+etNhmluv&#10;Ojjm/dRf8sqAPUF1SyYbxPH9c1VvfFOkacP9I1K1g/66SivO9Pvra1/d+T+6rhfiJo9tdTw/ufO+&#10;egD3aDxz4fuPkj1i0lP/AF1FOTxroUv+r1e0P/bQV8q/8InKsE1xb2Xky/8Aoyuo0/QbH+w4f9C8&#10;mWgD6AufHXh+0H7/AFi0i+stXItf02WDzEvYTH6+ZXyjfeB/tt9D5kPnRb/3deiWOjy2tj9n8n91&#10;soA9qttf027/AOPe9hl+klDa/pqz+X9th8z08yvKbW3i02x/0eHyapyaXc3U83lww+b/AM9aAPaE&#10;1Syk+5PEaP7Uss7PPj+ma8rtYYksfM/1F3FWfNDLe/8ATHzaAPXrrxBptl/x8XsMX1koi1/TZYPM&#10;S9hMfr5leRyaD9vsYbfUIfO/6a0XHhWW4n8u3/cRf8s6APX4tcsZ/wDV3kR/Gj+27H/n8i/OvJId&#10;D/suDy5P3MuzypJahtdBltYJvLm87/nnQB7EutWTdLuI/jQ+tWMX+su4h+NeIyWcqQeZH/yEKNP0&#10;u5up/tFxN/1086gD25dYspf9XdxfnQmtWMv+ru4j+NeR2ejyp50kc37qqd9pN9eQeZb/ALn/AJ6e&#10;TQB7QdbsR1u4vzpja/pq/wDL7D/38ryCztZfIhkkhrWutJtpYPLjh/66S0Aenx6layw+ZHPGYvXN&#10;RHXtOWbyzdwiX0zXltvossv7u3n8mqt9pttZzw3En/H3E9AHsA1ezbpdRH8aDq1ip2G4jHtmvJbW&#10;HyvOkk/1NTNH9j8m4/13m0Aeqf2tY52faI/pmnSalbQ/6yeMfjXkK2csU/2z/llUmntfXVjN/aH+&#10;t/5Z0AerHWbJf+XuIfjT/wC0rXG/z4vrmvKrq3ieDy/+WtOZvs8EFv8A8sqAPU21K2X/AJbxfnSN&#10;qlkvWeMfjXlqyRT/ALuP9/F/z1rPh0+X7d9ovJv3VAHskWoW052Rzxn2q3XmXg1op9c/d/8ALKvT&#10;aACiiigAooooAKKKx9f8R6Z4W0yfUNXvYdNtIUaWSa6kVFCLy36UAbFFfO//AA8D/Z+/6Khon/f2&#10;j/h4H+z9/wBFQ0T/AL+0AfRFFeJ+CP2yvg18RvEUOh+H/H2kalqsqNJHCsuzhV3N96vTofGvh+6n&#10;igj1rT5ZpOY4hcpvP60Ab1FFFABRRRQAUUUUAFFFFABRRRQAUUUUAFFFFABRRRQAUUUUAFFFFABR&#10;RRQAUUUUAFFFFABRRRQAUUUUAFFFFABRRRQAUUUUAFFFFABRRRQAUUUUAFFFFABRRRQAUUUUAFFF&#10;FABRRRQAUUUUAFFFFABRRRQAUUUUAFFFFABRRRQAUUUUAFFFFABRRRQAUUUUAFFFFABRRRQAUUUU&#10;AFFFFABRRRQAUUUUAFFFFABRRRQAUUUUAFFFFABRRRQAUUUUAFFFFABRRRQAVmeIYpJ9EvI4v9aY&#10;+K06huf9RL9KAPOpNB3aVDJcf62rGl28TQeXWp9l3TzSXE1SLbxL+8jg/e0AU/Li8jy/P/1v/LWv&#10;gb/grR8WtI8EfCWy+GVn5N5qviGdL6587dvtoI23K6fLj5mXb96vv37LusfM8mvwl/4KF/GX/hcf&#10;7SWvT22pnUtE0g/2dp37rYI0X7y/99ZoA+ZK+1v+CWPxXHgz4/8A/CL3+px6bonieE20kZiZnluV&#10;+aBUZfu/NXl/w0/ZI1j4kfsweOfi1Y3vnDw/dpbppcIy8iKu6eVv9lVZMf8AAq8N0LWbnQNastSs&#10;5pbe5tZlljlhk2PGVbPytQB/Snq2k3Nr5Pmf8sv+WtcW3gfzb6fUPtn73/lnW18HfiRbfFD4SeE/&#10;FdvDLDa6vp0VzHFd/f8Au7W3/wDAlrpPsct1P5lvQBx+rfDeLWYIftHlV1Wk+GYrWxh+zzf9tabe&#10;al9ln/ef8sv9ZUlnfRav/wAe8/7qgCa1s5ft3mf8tqbeWMSX0MdxDVxmvoJ4fL/49P8AlpVi6h3X&#10;3/PagCjdW9te2PmSWXnRRVRbUopfJ+zw+TFWxcLLa/6v/lrVHSbWKWf/AJ7UAV11K2l86z+xeT/0&#10;1qOGH+yYPtEn/LWtKTTfNvv3n+qotbXdB5f+ui30AQ28n+gzfZ4fOllqFbOLUfJ8z/llVqRYmn8u&#10;3/c/89Kr7f7I86T/AJ60ANuNN2T/ALz/AFVWJrG2uP8AV/6qj/X2MMkn+tprabK8HmRzfx0AV4bW&#10;2T/j4/cy/wDPWsubTdMsoJpJLKKaX/rlV7UrH7fB9nk/1v8ArabHof2393J/raAMm3h0zVP3dvZe&#10;T/6BU198OdDSD/SLK0/e/wDTKnNpd1BfQ/Y/+WT/ALyumvmluP8AV/3KAPO/+FN6Ha+I4dUt9Mh8&#10;3/nrDXVap4fi06xmks/J/wCmkVWtHupbX9353nU64vLmWea3k/1UtAHKt4ditYP7Qt/+Wqf6qqOq&#10;eB7bXLH95/oX/TWuyvtN82xh+z/62JKmjt5ZbGCOSgDxmHwjc2c80dv++ii/5a1k/E34B6b8Y/hn&#10;NoeoTfYtVika5s7qL/lnN/t/3lr1TxBpdz5/+j/uYqNJbbPDH/yyi/5a1nOnGrFwmrpnThsVVwVa&#10;GJoS5Zwaafp/Wp8HL/wTV+JU1v5/9q6A3fHnSf8AxFfT3ww+BVn8EPB58M2N79tvJXS51GY/8tJt&#10;n8K/wr/DX0NMJW0WHyD/AB1gXWh3LarNcf8APV1rlw+AoYaftKasz6fN+LM2zuksLjKicL8zsrX7&#10;epz8Okyz2Plyf8tU/dxVxeqfCO+1vQ72S8m8n5/3fk17NNpu+eHzP3PyfvKmXypfOjj/AOPSu5aK&#10;z3Pjk73l3Z8rt+ynfXGq2WqWeszfuv8AWRea1dBffAfU9WsZvMm/dRf9Na9wVYrfz5I/9VFWpazR&#10;Xtj5cf8AqqBnzn4Z/ZxisNKmj+2/x/8APVqsXHwN8ix+zyTeTF/4/XtkflabPNJH++82rkOmxX/7&#10;yT99QByfg/wjbeF9K+z28P8A8XXSW7RXkE3lzeT5X/PapoZoooPLk/1tZ9rb7J/3f77/AJ6UATSR&#10;/aIPtFx/yy/1f/TSqK2crfvP+2lakl59qn+z28P7qrVrpez93J/raAKc1nFLB+7/ANVTbHSfKn/6&#10;a1oXUcTwVl2Orb5/M/5ZUAOtbe5eeaPUP+2dZs2k+RPN5k37qui1DVv3/l28PnebUbTfav8AQ44f&#10;+ulAFHS4bZ4PLkmh8qo7zwvFez+Zb/8ALtWlDDbRT/vIP3tXIbr7H+8t/wC/QBgqv/Px/wB+qmtY&#10;7a4g8y4sv9LrSj0u2uL77R5373/nlTryz+z/AOroAw5re5in8yOGnLYy3UH2eT/v7XQQ/uIPLpv9&#10;qRW/7ySGgDHsf9D8mOP99/z0qPUtP3300kf/AC1/1dXoY5Yp/tEkPkxU2aGLV54bOOb/AFVAHPx6&#10;PFZf6RJ/9hWxDHEtj5fnfupauSQxL/of+ui/561Yj0uxlgm/ff6pKAKdv4X/ANB/137qX/lrUcMP&#10;9l+d9n/feVV7T7iX+w5vtE3+qrN3fZYP7Q8791/y0ioApx6bKn+mSf62X/llVXUreW4n8v8A1NpX&#10;QR3kV7+8rN1a4tp5/Mkm/dRUAWNNs4pdKh8v/llVO1+03U80cn+pq4qxPYzeXN5P/POptP0+Ozg/&#10;d/8ALX/WUAV/sdzb+T/v1eh+bzo5If3tV5LP7ZPD++/1VWl1D7LffZ6AM3ybbTYPs/8Ay1otbfz7&#10;7/SP9VV5lit77zI/31U9YvLm1sZpI/8AW/8APKgCrcSRSz/Z/wDv3UN0sUH+jxw/vf8AptWbeeML&#10;b7DDH5P73/lpXn998YraKea4/e/6M/7ygD2KxuIrqCaOSrF1qUVrB5ckNfMPj79paWyg+0aXDL/z&#10;1rx+8/bi1OKeGOSyu/8Apn+6oA/QK4+eCG4/1Nc/ry+bB/zxr8577/go5qcs82n6hZXcPlf6v91X&#10;M6x/wUC8e6vY+XpemXc0UT/vP3VAH6faesX7m3+2+d/6HWhfW9jp1jD5n76vzh+G/wC1t4z1n7Zr&#10;EmmXflRbf3XlV9CeAfjZ4l+InneZZSwxb1/11AH05DY22qfvI5q52Pwz9l1yb/nlV7Q77ZBBH5Na&#10;UkkVxffaJKAM3+zf9O/0f/llWh5cXnw+ZD/21rJuvGVjb6r5dvDWhqXjK2uIIZLf/Wxf6ygCS+tZ&#10;bCCeSP8AfS1HZ28Us/2y4m87/nnR+6lsf7Qjm/66RVVuPFkVhpUNvcQ+TDvoAm1i33T+X/yyl/77&#10;qna6bLpf7yOHzpasL4ktrieb99D+6q1a6lFewfbLOb97QBDHY7v3nneT/wA9IqpzSSpP5kf7mXZ+&#10;7rolaLUYP3n+u/5aVHcLa+f5cdAGPZrLcTwx+T++/wCetaF5pdtYf6R5HnTS1a1SS10aeGT/AJZV&#10;HrH72CGS3m/dUANh+3fYfs8fk+b/AMs6LfSbmf8Ad3k3nTRU6RbmWD7RVizkl8jy/wDyLQBk6hqX&#10;2j93/qfK/dU2SP7F/o8f/LVK1LHTYrexmuJP33mvTYWlln/dw/vf+ev+xQBR0/SbZ5/LkrQjura1&#10;/wCPib/Vf6um+Xvn/wBdVfULqKeD95D+6i/1lAGtef8AE3g+0R/8sq52O4vryfy/+WVF1460Pw5p&#10;XmfbP3UtTWPi7TJfJuLeaH7JLQBNJ8n/ACx/651RjX+1vOkj/c1NqXjLQ7WeGOS9hrHtfip4egvp&#10;rf7bD/0zoAvfaJbe+hjkm8n93/38qSTzZf3dU9W8caHqU8Nv9th82i68caHpcH+u/wBVQBrQyfY7&#10;GbzP7lZuj2t9ded5c0PlS1yd18atDvfOjkmrS03xZY6XY/6HN/01k/4FQB0Uel/YJ/3c0Pm1I1vL&#10;b/6R5NYK+KrHWZ/tGnzQzS1n6xr2pxeTZ28/nebQB1kaxP8A88fNp2m3FskE0f8Ay2/6Y15zdeIN&#10;Tl8Rw2/+p8pP3nnV0y6xbfYZvL/1v/PWgDeh0/8AtTzvM/5ZVVvvDNtLoc0dx+582qvh/wAReb+8&#10;k/1UVbUmrWOvT+XHN+6ioA+d9c/Zxlur7+0Leb/RPM/1X/PSuT8RfsZ+HtZ1X+0JPK+1/wDPKavp&#10;jUvGGkRX0On3F7FBqH/PKtyP7NP/AM8ppYv+WtAH5ueNf+Cd32u41O9soYoLXZ+7i/268R8P/wDB&#10;O74g65cTR4FnF83l+dX7C3k2/wD0e3pun31jF5NvJ+5loA/NH4b/APBNfxNoU8Nx4gvfJtJf+eMr&#10;JXt1x/wTd8IXU9lJ+9m+Rf3s0tfY19NL/wAef+utKsW8d8kEMdn/AKr/AJ60AfCurf8ABPXTH8R+&#10;Xb3t39kiT/nq1cD8RP2I/EOh31leaHqd3NLav5scXmtX6dLDFYQeZJ++rLuo7a6nh/c+TLQB+Yuo&#10;fHL4u/AzxHDeeILK7m0TZ+8i++9Q61/wUY0zxHP9nuNMu4fkaLzfl/ir9LPiF8PfDXivSv7P1Cyt&#10;L3zU/efuq+ZfFH/BOXwZ4ln/AOJXZQwRb/NoA8f+Hf7c3hDwbpUNnJD50Uv/AEy+evSrf9p6x8ff&#10;6PpcPky7P3dcP48/4Jp20v8AxMNHhi82J/8AVebXqnwf/ZJ/4Ryxhkk/c3cX+soA6bRdW1yCeykv&#10;LKab7tehX3w70Pxf5P8AammWnlf88po66yHRftWlQx+TF5trWxo+n+fBNeXH/LJP3dAHkdx8A/Ct&#10;hP8AbI9G07yv+uVc38SP2c/A/jSeHUNQ0a0/df6vyYtle3axD5s8Mlx+5li/1cVZfijwXJ400OGz&#10;t5vJl/1v9ygDymP4P+AvD2lfY47LT7L5P+eXz15Dqmm+AvCuqzeZo3nRf9MYvkr6i/4VnbXvkx6h&#10;/wAskrLb4I6RF51xqFlDN8/7uKgD5x8SaTYtpVleeG9M8nzXXy/Jq94X8O/EHxHPDHqE3+iRf6uK&#10;GvqDS/h/Y2vkxxwxeVs/1VdBceHbGzghvLeH97FQBxfh/wALyxQQ295/qti+ZW1H4ZjsJ/s95/yD&#10;/wDlnXbWbRfYftHk/vZUqrcTRpYzR3ENAGbZ6XYxfu7eH97/ANNqbqGh6ZZQQ+ZDDNLLWlpsMVhB&#10;5kn+trPmm+3z/wCkQ/8AXOgCG40HTLDSv3cP/bKiz8qCCH7PDDDDL+6qxq2my3EHl3H+q2Vm2+k3&#10;MUH7yf8Adf8ALOgDqI9LtrX/AI+P9VsqrrEMXkfZ7f8A1VV7W6itf9H/ANf5SVchuP3HmXEH7qgC&#10;vY/ZvI8uSH/Vf991Vt/DttFffbLibyYv+eVWLez82f7RZ1JJZytB5dxQBg3Gl20uq+ZJ++/55+T/&#10;AHK3G0uW4n8zT/3MP/PWm6Da2NvfTSf8tYq0NQ1628iby/3NAHB+KNQvref7PHD50v8AqvNqOHUv&#10;+XO8h875P9b/AAV1kNnFef6RH/1yq1b6TF5E0dxDQB5H4i+JEunWPmSQ/YorX/Vy1Jovxy8PeIZ4&#10;Y/7Th+5+8rrte+HumeIdKmt7yGvkPxx+ybfWXjj+1PD80sNps/eRea1AH1ha+MtI1H/VzeT/ANNa&#10;1m+zWX7uObzv+2tfBuofD34jaDffZ/Om/wC/tXNHb4s6NrkNnHNNe/av+Wv8EdAH3Et1vg/dzfuo&#10;v+WVWJPFVjpcE95JN+9r5z0vQfiDYX00d55s1pUMn9uapqsOn3Hm0Ae+f8LE0jVLGa4jm8mKrGk+&#10;JtIv9DmuI/8ATYon/wBb/wA868//AOFX3X9leX5P+tqr4b+E+p6RY3sdvN/rf+WVAHpjeMtMs7Ga&#10;4k/5ZVzOufGLTEsYby3hh/eyVi2/w31yynsre8/fWsv+sqZfgjFL/wAe/wDx6UAFx+0F4el/0e3/&#10;ANbsrQ8M/FTzbGe4uJv+ufnf8tKP+GedItZ4bzyYf+mldVb/AAn8PNPDef8ALLZ5XlUAcvD8RLnV&#10;p4fs/wDqt9egWOqS2sHmXk3/AFzrPuvAekWE/wDo/wC5irU0nQ7Z7H95++/550ARya5FefvP+eT1&#10;cjvrG/8AJ/8AaNEek21v50f/AC2rL0u1uYtVmjjh/dUAbFxcbb7y/OrQ0u+lfzv+mX+rrLupopYP&#10;tEkPk3f/AC0ps2pRQX0Mfnf62gC9rDW1x/x8fuZazfJ1Ozg8yP8Acxb/AN3TbzxJpF751ncTRQyx&#10;f6uWs9viloctjDb3F5F+6/1lAGpMst5+88j97UMy21xBN5k3kyxVx+ofFzQ555pLfU4vKirNtfip&#10;4V1Sf7R9th/6aUAeiabeef8A6PH/AKqrX/IN8m3jm/dS15zrHxu8NRX032PU4f3SLTbX41eEGsYZ&#10;LjU4vKoA9As7qW387zP9VL/q4quXGqS+R5cc0MEtebx/F7wrcQfbI9Ti+yf8s6yZv2mPAXn+Xcaz&#10;aQ3e+gD1L7VLcQQySfuZYqvSX2z955PnQ15fqH7R3hDyIbf+2bSrln8avCF1/wAe+pwzUAdFqmuS&#10;6t51vHNDZRRVatZPK0qGSTzpoq5fSfF3h7Xp/wDj9h8qt7w74i0yfxHNp8c37rZ/wCgDQt9Y/tKD&#10;93/qoqh1DULmefy4/wBzF/z1qnNrVjYedbyXsUMUtSWfiLQ4P9HkvYf3VABpt1Lpf7u8m86X/lnW&#10;l5css/8Arv3Vcnr3xE8K+fD5mpww+V/yyrzvXP2rvAVnPNJJrMPmxP5VAHu0kP2Ox8yOs++a5uII&#10;ZP8Ab/d18v8Aij9rDTPt39oaHey3sUv7qSL+CvIdY/bU1dr6aPT7K7/0WgD9EvCkktr4ps48wzeb&#10;/rPJr12vh79l74meJfil4303UJYZYLTy/wB7X3DQAUUUUAFFFFABX5Jf8FsfEGoxeMPh1o8Wp3X9&#10;lTWVzcyaf5reT5yuqq+3+9tav1tr8gf+C2//ACU74c/9gu6/9Gx0Afm9BbTXk8UNvEZpZTsSKP5m&#10;Jrom+FPjNf8AmTvEH/gsn/8Aia0vgL/yW7wB/wBhuz/9HrX9MFvbxtBF+6j+4vagD+Yy4+G3i3TL&#10;ea7uPDOt2dtCvmSTzadMiRp/edtvyisnSdd1HQNVt9RsLyazv7aTzbe6hlZHjf8AvK1f1Baho9lq&#10;1lPZ3lnFeWtyjRTRSxqySI33lavk39qH/gnH8NfjT4Y1K78PaLaeE/GEdr5dld6fEIofl+6jxLhT&#10;u/vdaAPhf9m3/grP8QfhtPZ6R8RIh440DfHHJeSfLf26bmaSTf8A8tm+b+L061+xXgfxpo/xE8Ia&#10;R4m0C7+26LqdstzZ3OGXzEb7p5r+Y/xL4evfCviLUtF1CIw39hO9tLH6OrbTX68/8EbPjBq/iz4W&#10;+J/BGofvbTwzPFLZTSyMz+XPu/d/7q7OP96gD9GaKKKACiiigAooooAK+Z/2lf2/Phh+zDqVvpGv&#10;3F3rOvy4Mml6OiyS26f3nLMqr/u7s173428Rx+EvB+s63J/qrC0kuT/wFS1fm9/wTc+Amg/HjVPH&#10;Hxn8f2MHivUL7VJ7ezi1KPzUjH8TbW+Vuu2gD6j/AGb/APgoF8K/2ltUbRNCvLvRfEHzm30rWI1S&#10;a4Rf4k2syt/u7s19N1+ZX/BSj9nzQPgfZeFfjd8PbCHwlrWkatBHcx6bGIkkLN+7YKvG7hq/RH4e&#10;+KI/HHgfQdfi/wBVqVlFc/8AfS5oA6SvkX48/wDBTP4P/AnxSfDk8+oeJtWhLR3kWhxq62Tr/C7O&#10;yru/3d1fUniHSpdb0LUdPgvJLKa6gaJLmL78ZZcbhXzh8Af+Cf8A8MPglouoRanpsPjnWr+ZpbjV&#10;ddt1mcj+6A3yr/WgDqP2a/2z/hr+1BYkeF9RltNaiDSS6JqI2Xcaf3sDKt/wFjXvtfl58XPhz4b+&#10;G3/BRv4W/wDCoYbOy1a+dpda0/Tf9TbJ91t6rwu5f4a/UOgAoqNpUXqaQTRt0kB/GgCWiiigAooo&#10;oAKKKKACiiigAooooAKKKKACiiigAooooAKKKKACiiigAooooAKKKKACiiigAooooAKKKKACiiig&#10;AooooAKKKKACiiigAooooAKKKKACiiigAooooAKKKKACiiigAooooAKKKKACiiigAooooAKKKKAC&#10;iiigAooooAKKKKACiiigAooooAKKKKACiiigAooooAKKKKACiiigAooooAKhuW2wSn2qaqepzeRY&#10;zSeiUAYytvn/AHkPk1NZr9ogm8uqK3UU8H2i4m/dRVG15FpcH+jz/vZaAPMv2o/jLL8BfgD4s8WR&#10;wzTXdrD9mt/JjV/Lnk+WNvm/hWv57Lu41Lxf4imuZFmvdT1KdpT5Me55XZv7o96/Tr/gsr8Wx9l8&#10;DfD+D7XDLLG+sXMkUuyGVG/dqjp/FtZXb5q+R/8Agnx8KU+K37T3hKG7+1wabpM39p3F1aJny3i/&#10;eRb/APZZlVfxoA/U34IfAa2+H/7M2gfDTVLK0vP7T0d49V+x7oftDz7m+fo275kUt/sV+JPxT8Ca&#10;l8MPiHr/AIY1ez/s7UdNu5LeS28xX8va3HzLxX9G90u+ebUP9vzY6/H7/gq78JT4S+NVn4zs9M+x&#10;6X4mtVkkuhJv+03q/wCubH8PagD6M/4JPfGW28V/CXWfh3cXkv8AbWhz/abb7Xcr+8gk/wCWUS7t&#10;21drse3z1992sctlB+8m/e1+En/BP74rj4RftS+E9QuTaw2GpO2kXk158qW8M23dJ/vfLX7m32oS&#10;2v7u3/1Uv+roAbq2j/b7GaST/VVDosMWjQQ+X+5pv26V/wB5JVHUtU/tKeGSOH91FQB2lrqkX+ru&#10;IahvJpYPOk/1Nc/qmqS2sH+h/wCti/1lWo9SuXg8u4oA0rfUP3H7z/W1ct7qKL/j3/cy1yt1qX2q&#10;fy/+eVObVopf3lvN+9ioA6j7RLcTwySf9tIqde3ltFNBHB/qqwbPUJZYPMkm8nzf9XVfxJdf2X+8&#10;t5v3WygDWtdUtryeaOT9z/zzqNr7d5PmV5br3xS0jQbGGT+04vNrU8O/F7w141n+x2+pxebF/rKA&#10;PSrzUIrqfy/9TLVe3vv+XeT9z/01ryHxB8dvBng3XJtPvNTi82ufm/am8DxX3l/2zD5sv/LKgD6A&#10;vrPf5Mlv++q0skt1+8t/+WVeU6D8YvDXi3/R9L1OGaXZXVWevRRQQ2/nfvf+etAHUQ3EsU81U9S1&#10;aK4/0fzvJ/6ZVRtViinmkkm/0SWsm+a5ivv3f/HpQB1mh2dta2M1xH+5lqGRfNsfMs5v3tYNnqEU&#10;U/7yb97Vq41DZ+7t/wDWypQBehWWXSv9I/1sX+slqrDfSp/q5v3X/PWsXSb7U7Dzo5P30Ur/ALyr&#10;El5FPfQxyfuIqANjUm+1eTHb15r8evjBpnwS8ATa5d2Uv3/Ks7SH/l4m+9t/2V9a7jUtWitZ/s9v&#10;/qv+etfHX/BRLwlrGq6N4Z8S280s+iWO62uLWLd+7dvm81+3+zXFjKs6FCVSG59Jw3gMNmebUMJi&#10;5WhJ6+fl8zzSb/goX8SpPF0Wq+Tp40aP/mBCIeUeP7/3vvfNX3f8BfjNpP7RPg6HxHpHm2d3E6xa&#10;hYS/8u8235l/2l9K/GsjBIPX1r9IP+Cb9re6Z8IfE1zPDLZxXOqebbyzHZ5iLEq/JXz2V4uvVr+y&#10;qSumfsfH3DeVYDKljMJRVOcLRVuq8/Q+wdQm3+THJD51SLZ/uP3f7mKsn+3omnhk8n97Tta16K4/&#10;495v3tfXXTba2P5420MXxF5UsH2OP/v7TdN1KK1g+zx/vvKqaNvs/wDx8f8ALWqeoSRPP5kf/LL/&#10;AFlAG1dWsUWlfu5v9bVXzJbOD7RH+5irmby6vrr/AEOOta4kuZ4IY/8All/y0oAuW7RPB+8m/ey1&#10;Hqlrc2s8Mkc1NWz/ANT5f/LKpNQurmWDy46ALTXks99DHbw/wfvKsXmreRP5f/LWX91XM6bq195/&#10;l2/+tq1dXX2D/Wfvpf8A2egDWmhlsrHy5P30u+s/R9Pii87/AJYxVoaT5SQf6ZNUO22i/wCW37mg&#10;CxH5tvP5cn+q/wCWctXPt1s8Hl+d5H/TWs/WLyWDyfL/AOPSsu41iJ/+WP72gDeuvkgh+zzed/01&#10;qFb6LUp/Ljh/dVTh1aL/AFlR3Em2fzLf9zQB0Gn2sVr/AKz/AFtUft3mzzeXWbY659i877Z++qn/&#10;AGhLZfvJJv3Mv+roA2LrXP7O/wCPinSa5Yt/q/8AlrXN3EltqOqwx3H+qqS8jsdGvvMk/feV/q6A&#10;NzUtS2Qf89pZf+WVY+l/JPNJ537r/lpFTZvFkUX+kSVi/wDCTS2vnSR/8tXoA6S61CW1g+zx/wCq&#10;lrmfGV5faXY/6HNTo/FEV7+7/wBdF/y0q5dX1s0EMn+vioAwfsOual4c8zzvJllqjceGfFUtjDH+&#10;+82Wu6t5Innh8v8A49P+WlaUmsfaP9X/AK3/AJ5UAcTbrq/h6x/13nf89Kk03Q5fEfkeZ5sMVdJ9&#10;n3z/AOkVY03Uv7In+zyf8tX/AHdADfDun3NnBNb3H77yv9XVzdLFP/11q1q2qRWvk/Z/33m1m/bJ&#10;Z4JriT/llQBsXE0UEH2eP/Wy1m+d5Xk/aIfPlrn21CKXybySeia4luPJ8ub+OgDpoZIl/d+T5EX/&#10;AD1qndRyy33mR1DfXn7j93N5P/PSq9nrX2X93J/x6UAWrHR7a4gmjvIf3tcjqXw50Np5v9C/dS/6&#10;yuws777VP+8/7Z1YmmtrWD/TP9bQB5ja/A/w1cQTRyWXnRSx/wDfus+b9mPwhdQWUn9jQ/6M9ete&#10;Hbq28iaP/nrUf9oW1rP9nj/fS0AeH61+xr8Pr/Vf7Q/saLzf+WcVb3hf9m34faNB5cfh+KGWX/WV&#10;6tNNEuqwx283/XSq95Y+b50f/LWgDjY/gT4Q0GC9+x6ZD5UtTeG/h7YwarNcSWX2L5P3ddBbwy28&#10;/mSf9+qsX2sSy+TJH+5iioAhsY5Ugm8uH+Ota30G2tYPtH/LL/lpWXHqkVx50f8Ayy2fu6x7e+1O&#10;L95JN+6/5ZxUASap4Zl1nzpLf9zF/wAs6r/8I3Fp1jD9om87zar694svoIPLj/4+5a8r8beOvFUV&#10;j9n0/wA2b5/3lAHuWn2tr5Hlxzfuv+WdYeqab/annW8n767irzX4W/ErU9SsfM1CGaH/AJZV1UPx&#10;KuovEf2O3svOii/5a+VQBpR/D2X9zeedNDFL/rK0LPT4vDljNbyT/wCt/wBXWPrHxGvr++h8uGaG&#10;0/5aV5r8VvH3iG6/0fS4ZZvk/wBbDQB6Nq3jT+y4JvLvfJlirBj+N27Sp7j91N5X+sr59vvCPxB8&#10;VWP2eSab969cf4s+EPxP8H+TZ6XNNNF/rZP3tAH0V4w/aGudIsZriSHzoti+XFRof7SH2jyZNUm8&#10;mKX/AJZff/8AQa+J5vBPx11bVZvtkM09p/yzi+X7n/fNWPC8fxPigmt7jTJv+mdAH3tJ8avtUHma&#10;f++il/5a1qab8RL6/n8uP/VRV8U6b8QvHGiaHZRyaZL5sT/vP3VeyeDfjZK+lTXkllLDLF/yy8qg&#10;D6et/ElzLpX2yT9zFvqxqnjCWLSvMjm/6a/8Ar5Tt/2xvDyedZ3l79i/56RTRV0Wk/tGaH4t8n+z&#10;/wB9aeZ5X+qoA9gk8ZRWX+ked/BTf+Es+0f6yb/W15f8SvilpnhWxhuLiH/prXnOh/Hi+8R65/xL&#10;7KWaKVP+eVAHq2raLY6p/ofnTXvz/wC0lU9U0HU9Ng8u31OX7J/6LrPs7rV7fQ5ryzh/0uui8O3F&#10;94jn/wCJp/x6f8tIqAPMfEXhvV7yea8k1mb7jRR/9M68v1r4A/EHWbGG8s/Fk0OoRfuv+ulfWF98&#10;M7aWfzNP/fRRfvadp9jFodjNcRw/616APjtvhL8VNE1WGz/4SaWeXZ/ra9a+Fvwr+Jd1fTW/ijWp&#10;p9PlT93X0JHq0X7mS4sv3tVb7xBrifu7OHyf+edAHIt8D/ssH7v/AFu//nrTvFXhXV7WD7PZzedL&#10;KixVX1j/AITiW+8y3ml86X/llVWx1Lxnps832j99/wA86AODsdB+IPg2C9+x+dN8/wDqqr2fx08Z&#10;+H9Vh1S40yaa0tkbzIq9Y0HxB4vl1zy9Qh/0SX/dre8QeG7GWeaSSyi/6aUAeC/Eb4peOPHmlWXi&#10;Tw/D5NpK6+ZF5Xz15n42/aM+LPgiCfy9Ml/s+VP+eSvX3J4f0Pw9b6HDZ29lDDF/y0rN1zwv4a/5&#10;iFlFNF/yzioA/O3wr+3d8S/Dk81neaNLe/av3UcXlV9FeBfih8RtX8Dw6pJpkumahcu3lxffr2hv&#10;hn4Q16+stQj8P2kMtj/0yr07TbWxTSoZPsUX7r/llQB+ZPxE0X4/X/j+fWLOab/Sv93Z8q/71a2g&#10;/tbfGv4faVDo/iDTJppd/lfavKWv0euNBtng+2R2UX2SX/yHWL4i+Hvh7VIIf7Q0aKaKgD5x+Cv7&#10;TXiXx1qv9n6pZTWUsX+sl8qvctc+I2mWt9pn2yb/AFrrFWlpPgXQ4oPMs9Ghgu/+WdRt8N7HW76H&#10;7Z5P+jTrL/3zQB6tov2a4gmuP9TFsqRl+zwf6H+5i/1slc2199gsfs//ACy3/u6tafdebB9noA6a&#10;FpbiD/R4azVuPPgmkk/fXcX+rqrDcfv/AC7eb97VqHUPs9jNJH/rYqAIbG1iivobjUP3Mv8AzyrQ&#10;j1b7VffaI4f9E/74qnYyW11Y/aP+WtUV162v/wDR/O8nyqANi41CK18mSSm+TbXX7yP/ALaVlySW&#10;sUE3/kOs/wC2XJn8uOb91Knm0AdA119nn+0ed+6/55VG0kV1+8s5v3X/AC0irgdU1S50u+8yOGae&#10;L/lpXI6t8RNcsJ55NLhl8qWgD2bUrqXVJ4f+W0UX/LWpl1KWy8ny/wDXV8m6h8VPF/hfzvtHm+VL&#10;Xmum/txanFfancaxZXf9n2v+r/df99UAfoFJNbalPBJZ/wDLL/WU2PUJXnm/c+TN/wA9a+DLr/gp&#10;F4fj0r7X5E0MX/LP91XIX3/BTqW/1WH7HDN/zyj/AHVAH6RXUkSwQ3FvN/pf/LSKquoapLpv+smi&#10;/e18Q6P+2tria5DbyWU032pPNj/dVV8cfGD4jeKPttxp8N350X/HvQB95LrkS2Nl5f8Ard9V7zxB&#10;Y2s8Mcl7F5sv+sr41+BfjD4ny6V/xPPNmlud3/bOvRNJ0HxDqOueZcXv72gD6E1rVPK/0i3/ANV/&#10;yzqG31L7bBBcSf62uTX7dLpUEcn/ACy/1lbGl3lsn+j/AOpioA6iOaWeCaOT/v7WHJ/p/wC7jm/d&#10;Rf8AkSqsniK2sv3dxN5PyVlw+ONMvb77PZzf6r91QB0FjNLdedH/AKmXZWlHeXLTw2/k+dFsrm11&#10;L7F/rP8AW1rW/jS2sr6HT7j/AFsv/LWgCaFf7O87y5/3UVaH9pXN7Y/aP+/dZv8AbFtbzzW9Q6Tr&#10;H9o+d9j/ANbQBJeLfWE8MkkP72WrF1axL/02lqnqGuSNfQxyf62o/wC2Ps/neX++8391QBJ9q+zw&#10;Qxxw/wCif8tJa2G1K2lnhkt5v4K5uS8ls4Jrf/lr/wA8qj09ZbXQ/tlx/foA2NUkvrjzv+WMtYul&#10;yXPnzfaP39blxeW17Yw3Hn/6XXI3GpSxX32ezoAsapp8U99/pFl/raq6Hpdjok88cdl53/POta4u&#10;rm6g8u4/4+4qsW95+4m8yHzpf+WdAELahLbwfvJof+mkXlVn3SxLfQ3Gn6ZD/wBNJaNU1CKeCGP/&#10;AJay1V1jxtY6TYwx/wDLWKgDuIdSll0PzI/9bvqut59jg+0SfvvNSvIdQ/aI0yz/AHcf+q/5afuq&#10;z7r9pDw1o09l/aGpxQ/aX/d0AfQUcMdrBDJJ++/9p1h3muXOkT/u/wB9FLXletftNeENI0qaS88Q&#10;ReVsrmbP9pjwhdaH9suNZh+yUAfR01x9sgh8ub/W1n3EkX+rjn+xRRV87yftbeENLghj/wCEghm8&#10;3/V1aj/aY8Nav+8+2fuv+eVAH0FDrFskHlyf6bUen6p9ngmjk/5av+7lr5Z1r9tTQ9On+z2/7m1i&#10;/deb5ddVZ/tHaHqUFlcSanFDF/yzoA94t7q5i87zIf3v/LOqLa5qel2M37n97XJ2PxM0i/sftH23&#10;/rnLVi++I0f7m3j/AH0Uv+soAsaprmp3mlTSSQ+TLXP2ravLffaLibzvNRvLrpv+E20x4Jrez/fX&#10;cX/LKo7jxB5+lQ+ZB5Pz/wCtoA8/8ReAfFXiaeaO3/ufvJa89k+CPjPUoJvM1OXyv9VHX0wupfuI&#10;LjT5v3Oz95/00qvdNt/0y3m/7ZUAfJerfsm+M3g+z2esywS3X+s/e1w+vfsr/EvSf9D8P+IJpv8A&#10;pl/t19yXXjCL/l4/1sv7qpLeG2+w/vP9bQB+fdn+xz8WbqxguJPEE0Oob/3kXm/wUeMv2RfiNpsF&#10;lHZ6zLNF/wAtP3tfoVG0Us/2i3m/0SKm6fdebPN5kP7qgD8y9U/Zj+M9lYw29vezeVL+9j/er/8A&#10;FVn+Gf2E/iX4onmvNU1O7hl/66//AGVfphNeRXX+h+T5Mu+taRbZp4ZLf/llQB+X4/Yl+KiQXv2f&#10;U7s/8sv9bST/ALNPx98C6II7CaaeWVP9SJVf/wBmr9TZLiV7GaO4h8mWX/V02OSx0v8A4/P33yUA&#10;fjslx+0N4X8/EN5D5X+syFavUfB/x++MUsHl/YpobuLb5l35Vfow2l+Hmvpry40yLypU/wCeVV9L&#10;8G+FUgmk/saL/Sf+mVAH50eOdQ/aGvNXH9medOP+WeNv/wAVWLrn/DTNhBZ3F4JofN/3f/iq/UvQ&#10;bHw9F53lww+bFTdS/sPz/tFxDDN5X+roA/KzUvhD+0P43vrO8vIbuGLf5Xm+aqfe/wCBV6/4J/4J&#10;96m/nSa54gmm81P3n71vv/3a+/tP1DSLqDzLjyoadfapFF+8j/49KAPF/hz+yn4H8K6HZWcll+93&#10;/vPOlZ67aT4A+DItV8z+zIpoq6T7VFF50f8Ayyuqm0vUN/7uT/llQB13ws8O6H4cvYbfQ7KKD/np&#10;ivYa8W8AySweKYY69poAKKKKACiiigAr8gf+C2//ACU74c/9gu6/9Gx1+v1fkD/wW3/5Kd8Of+wX&#10;df8Ao2OgD4S+Av8AyW7wB/2G7P8A9HrX9Mlt/wAe8X+4tfzN/AX/AJLd4A/7Ddn/AOj1r+mS2/49&#10;4v8AcWgCeiivJv2jP2hfC37N3w5u/E/ie8EI2NFZ2sX+uuZsfKiL/nFAH4Z/t+/8nhfEz/sIr/6K&#10;jr6G/wCCN2h+Kbv47a/qmn+cPCttprxaiRLti85mXyNyZ+Y/K+PSviT4o/EHU/ir4917xZrE8s+o&#10;avdvcyyy7S3+yvyqPurtX8K/YP8A4JIfAO5+GvwRvfG+pGWHUPGEiSxQl1KfZY93lN0+8256APve&#10;iiigAooooAKKKKAPPP2gYJbr4IeOYrc/vpNHutn/AH6avl3/AIJBzxt+y9Nbf8trbV7mOT/vqvtj&#10;U9Nh1XS7qynHmQ3EbRuPZv8A9dfkv4S+KPjb/gl38YfFfhvxH4Zu9f8Ahtrty17p81r8nmH+Fkfl&#10;Q3RWWgD6g/4K3Txxfsh3sb8yy6xYxx89Dub5q+if2a4pIPgD4Bjk/wBaNIgz/wB81+bfjz4u+N/+&#10;CoPxM8J+C/DHhTUPDfw202+W51W6vPn+7jczvt28L91euXr9FPjn8XdM/Zh+C9x4ouNMm1Kw0iOK&#10;GO0tTseT+Fe1AHrleafHn4R3Hxq8Dt4dtPF2r+DJPPSX+0dDl2XA2/w1l+HvEdt+1N+zqNUsBf8A&#10;hqHxVpbeSfM2XNtuzt+Zcd6/P/4UftkePP2CbbWPhj8YfCmt+Kza3ssmk6v9pY/aE3fN+9kzuX09&#10;KAN3xV8ONf8A+CYvj3RvHul6yfH/AIU8TXyWWuTa3bL/AGijt/EktfpnpGp2+s6VZX9tzbXUKTRn&#10;/YZdwr8pfHPxa8d/8FP/AB74a8J+FPCV34a+HWkXsd9qGoXfz/d+9vbhf91a/VnRtJh0TSrLT4P9&#10;TawJbx/7irtFAHwRoPhP/hdf/BQD4v8AhPxJ4h8QDQNMsbW5s7DT9WltkjdlXd/q2r6l+H37MPhL&#10;4a+KIPEGlXviGbULZGjjj1HWp7iHDLt+4zYr54+Av/KTT48f9guz/wDQVr7poAKKKKACiiigAooo&#10;oAKKKKACiiigAooooAKKKKACiiigAooooAKKKKACiiigAooooAKKKKACiiigAooooAKKKKACiiig&#10;AooooAKKKKACiiigAooooAKKKKACiiigAooooAKKKKACiiigAooooAKKKKACiiigAooooAKKKKAC&#10;iiigAooooAKKKKACiiigAooooAKKKKACiiigAooooAKKKKACiiigArP1v/kFXn/XOtCue8c3X2Lw&#10;fqc6f8s4CaAPNbrVpWnmjj/7aU2bXvKgmuNUmhsrS1TzfNml2JGi/eauRmvN1j9ojm/eypXi37Y/&#10;xbj+Gf7OmvuLy0OrX8H2G2hu/wDl58z5ZNn+0qs7UAfmN+1/8YI/jh+0J4t8UWwli0+W6+zWkMsu&#10;9I44/wB38n+y23d/wKvuz/gkl8PR4a8BeJvHE/2qG61idNNihlj2wyQL83mJ/e+Za/LbS9NudW1O&#10;1srKGW5url1ijii+9I7dFFfvR8BvBlt8Nfgv4T8KW/2v/iWWSyyfa/8AWxvJ80iv/wACoA9Vk1CJ&#10;L77P53nV8o/8FJ/hHL8S/wBnqbUNPsv7T1Xwy/26OXzNv2a1/wCW3+9Xv19rX2D95bw+dLvqSO++&#10;1QXsd55PlX0DW3lTRb0+Zdvzo1AH89FndtZ3cE6ffidZB/wGv33+AvxW/wCFz/Bbwn4okmtJ9Qvr&#10;GL7Z9k+5bTKvzRf8Br8OfjP4Im+HfxU8T+HLiaOeWwvZIjNDHsR+42r2r7m/4JR/GD7JbeKvAF3e&#10;3c0s22+0u18v9zH/AM9n3dmoA/Ry3byoJo5Jqmsbi1tYPs/nfvZf+WtcTea1L58Mcf8Ara0I7j7B&#10;/wAfH+toA7qG6sU87/ltLL/rK53UPHkVhPNHcTQ1i6fqUsV9N/zylrl9Q0ux1S+8uTzfv0AU9Y+M&#10;n2XxH5cf+q2f8Aqrp/xY8q++zx+b5sr/APPKuym8F6Re6V5ccP8ApcX/AC1rJ03wbYrfQyXHk/uq&#10;APRtJj/tfSoZLj/tnXA/Fax8Q6lBDZ6fN/errP7UtbXzv31VftFzLBDcSTedLQB8V+IP2efGfi2x&#10;vbe41O7hl/5Z/wDTOvIPAfwX+N/w+8f/ALy8u/7K/wCetfo7t/fzXH+3VrxFcW0sEMkcMNAHyb4k&#10;/Zf1fxb52sahey/a/wDln+9rzPVP2EdX+w/2h/bN3/asr/u/3tfeF5Y7LHzP9f5tc3brq633meT5&#10;NpFQB8U+C/gL8Wfhfqs1xp+p3d7LKnlfvq/QL4M/aZfCtlHrn/IV2L5nnVoaLq1jrNj5kkMXmxPT&#10;dYhubeCGSP8A1u//AMcoA1o1l1S+ms45vJhiqq199nnmt5PNmqGOGWL95/qPk/eVj2eqS299N/y2&#10;oA1rjUJfIhjjqrNqV9dT+ZH/AMsqr2NnLB515JN53/TKoZtS/cTSeT+6/wBbQB1Wk61c2Vj9ovP7&#10;lVb7XLZJ4ZPJ86WV/wDv3XN2/iDzbGCSSqOn69/aniP7P/qYoqAO4vJopfJ8ubyf+elVdcktfEdj&#10;e6XJDFe6Vcp5UkU33JKzbyOK6gm/ff8AbWoWkjsLGHT7eb/rpSaTVnb5ji3GSknZrY89k/Yn+GGl&#10;zzaxJpkt7FfbYv7K839zbfN8zI/3q92ksbHw5Yw2en+VZaVYwLFb2sPyJGm2qsepRf8ACOQxyXkX&#10;31/5ar/epurRxS65NHJ/y1T/AFv8FZU6VOk24RSv26npYvMsdj0liqrnba7vb07X/Qxdc+KEWjW8&#10;Mck0UMX+qrl/FHxYtl8m3s5oftcs6xf7dc78TvhXL4osYPs97+9idZY/3tcX4T+B+p2HxGstY1C9&#10;860i2/uvNrY8zpY+qrG6l/sOGO4/fTSpVXR/NlgvY/8AlrVGGaVIJo5P+2dRrdRWVj+7vf8AW0Aa&#10;kzW1lYzXHnf6X/0x+esGPXJbW+mt5P30X/PKo5pJYJ/9H/febVe1s/3H2y4/c/8APSgDpo7rzbHz&#10;I5vJmrP+3SpB+8varwyRT+dcW81V/Lit4Ibjzv3X/LSgC9b/AGm1/wBIjmrakuorieGST/XbP9VW&#10;Tca9bSweXbw/wfu65tvF32Of7RJ/36oA7i4vt3nSR1Tt9S+3weXJ5NcivxC0zUb793NXlbftMeGt&#10;L1X7PcXsMMu9ovKoA+jLjXNkH7v99FFWbeah9l/0ySbzvN/5ZV5nrHxa0OLSvMt72H97WlofjLTL&#10;jSoZJL2GaLZQB6A2pWz2MN5H++/6ZVHdat9qsfLj/wBb/ra4tviFocUH+jzRebvrP8WfF7SNIsf3&#10;k373Z+8oA6LxJ4+i0GDy7f8Af+b/AKyvJ/ih+0JL4D0PTJJLLzormfyvNrtvCt9ofjCCG4kh/dbP&#10;N82atDxd8JdI8b2MMccMM1pFQB5Hq37V1tB5MkcP7r5fMl/jrY8fftTeFbLSoY7fU4ptQ2L+6/j3&#10;1oN+z74at9Kvf3Pneb/5Dr5z0H9iWVvj9DrmoTSzeH97S+V5vyf7NAHq3w/+J3iXxfpWs3F55v8A&#10;0zi8qrng3WPGeqar+8h8nSokavcNH8P6Ho0ENnb2UP71PKpt9YxaRffZ/J/dUAfNvij4jePfDniP&#10;+z9L0z91df6y7rqNJ1bxnrOlQxxzzQy7/wB5XsFxDpn2Ga8jhimqHRfs1rB5lvZf62gDSsdauZdD&#10;hs5JvsWobF8yWukhvorO+h8z/WypWLHa20sENxJD+9/1UlNm+0z33l0AWm1S5tb7zP8AXRSvXQST&#10;W3n/ALv/AFtYenyWPn/Y/wDnl/y1q4zRS33/AEyi/wCWtAGoskq+d5c0Xm/9NqybrWIovJjj/wCW&#10;v+sqrJJFfzzR/wCpi/5Z1VjsZbexhj8797voAvahcW0vkx3EP7qJ6mk81/8ASI4fJii/1dVfJls7&#10;6GPUJvOi/wBbWsscVrY+Z51AGHJcS3/+mf8ALX/nl/BV7UGiurGH7RN5Mv8AzyhqabTYriD95/qp&#10;f9XWPNJ9in8z/XUAbGl6hLps/l3H9z93FVe61iK48/zIfOmqnt+2X3mSf6rZWhpN9YpP5dxD5NAF&#10;GzuLlv8AV3vk1Ja2d9Zf6R/rqo3V5bXk832eH91WtoPiCK6/dyfufK/1lAFrVvNl/wBIj/cxVXsb&#10;y5aeGSSeai4utvnfvv3VVbfWore+8zyf3VAGtcah9jn8yTzZpf8AnlUN40TwfvP9VL/q6qw6t/bP&#10;neZ+5qvfSXNvY+X53nebQBoWsP8AZf8ArJvO82m6wsXkfZ/+Wv8Az1rNtZpUg/0ib97vqG81b7Rf&#10;fu6ALkdrbRQf6R++lrHuIbaf/SLeH/pl5VbUK2tl+8uJv3v/ADyqn/b1tazzeZ/qqAKOk6XbRWM0&#10;ckMPmy102j6Lpkuh/aI/3N3/AM9f46p6XeWMv+kSQ/vYv9XUP9rWMHkx2/8Aqv8AlpQBJeQ/aP8A&#10;Q/J87/npLWXqHg22isf9Hraj162e+mjk/wCPT/lpTptQttNn8yP99F/zyoAq2/h22tYIY/8Alrs/&#10;1VOj0uK6nmkuIf8AVJVeTxRbazfTf8sZbVKj0/xJE37z/llLJ5UlAFy302Jv9Mt4Iv3X+rqna6Hp&#10;CwTXFxD503/LT91Uf9sS3F9/o8Pk2lQ6fr32ef7H/wB/KAG/8Kz0h/8ASPJim/6ZVX0f4Y+Hp572&#10;OTTIf3qVoW+pRW89XP7eii1WGO3h8n/npQB8/wDib9hXwZ4/1WaT7F/H/wAffm7HrW8L/s36H8Ob&#10;Ga30/wA7yon83+/Xv2rXkqzzR2f/AC1SuX024uXn8uT+5QBwOvfCnQ/GGh+XJ5vlf9NqueDfhf4e&#10;8L6V5kdn5HlV2k3iCKw86O4h/dbKwf7Qlaxmj/1NpQBpSXljFB5mnw/uq5m+0WSwg+0Wf+ql/wBZ&#10;XZaDfaRf6V5cf+trN1RZYIPLkh/df8s6ANjTdc8rSoP9TDTZoYr393HN/wAs/wB3XB3mh3MWlTeX&#10;N5Mv/LOuXsbrxLZzwxyTTTfJQB6pa/6bB9n/ANdLF/y1q9pdvvn8vVP9b/yzrj7XVtT0uCGTyf3s&#10;v+so0vxVqepT3vmQ/wCqSgDprpvst95lxUdrDFpc/wBsvJvO82uD1KbV9U0qa4km8n5/3dfKvxW+&#10;Inxi8L+I4bPS7KabT5X/ANb5VAH39DHY3XkyR/uYv+etZ+pX2+D955XlS/8ALWvzn1b9oT4zaXfQ&#10;6PHpl3PLEn/PL/WV7J8K/il448VQWWj6pZXf2uVP3n7qgD6q0e6+0f6P+5/7Y1qX2n2ywf6RD+9/&#10;5Z1434Xt9c8Nar5d550P/PPzq9CkvLlfJuLiegDWtbXzfO8z9zFs/wBVWhpt5LYWM0ccP+qSobW3&#10;i1mD7RH/AHKmt1+xz/Z5P+WVABca1LYaH5kn+ql/5ZU5rqW/0qC387yZawWvv7enhjkh/janXUls&#10;kE32f99LFQB0Xk3Kwf67/trWDJHLa6rNcRzTeV/zyqSHxF/akEMkf7nyv9ZFVxpor+xmoA0IW/tG&#10;D93/AN/f+edZtvqktlfTeZD53/TWrSt9l8OTSR1T8O3Ut7/q/wBzQA6PUpdLn8y383zZXq5catdR&#10;fu5P9VLVfxBq1tYQeZJ/rf8AnlWfJq0svk3FxB+6oAtXWqSxQf6P/wB+qsW8OmXVj/zxu/8AnrWX&#10;NJ9vn8u3/c1XutQisLGG3k/1v/PWgDYvNUiWeH99503/AC0iprTRRf6vzof+mtc/a28s880n+3Vy&#10;O8udUn/0j9zaRf6ugDYkkllsZo7isVoftUHlx/62L/V1YbXpf+PeSH91/wA9ak2/2b515Z/6qgDm&#10;bjRbG8/d6x/2zirH174E+EL+eGSOyi/i8yL/AJ6V0n9pRa9B5kkPk+VJ+7qx4u+zX88NxZ/8sqAP&#10;E9W/Y38BfbvtH9mf6J/z6fwVch/ZR+GiX0Nx/wAI/F5v/LPya9Ya+lv/ACftH7mKWsuSOVNVh+x/&#10;voqAMWH4X+FfC/8Apl5ZReT/AKrza3NL1LSLieGO3sovK/5Zy1pahpv9qQf2fJ+//wCmVVYdD/sT&#10;Q/8AR7L+Pyv+udAGtY6Xbad+8s/9Vvpq3Frpc/mSQ+dqFV9LtbnyP3c1WljisL6H7Z/rZaAKOoeI&#10;L69n8zzvJirPutYvrqf93N+6irU1CGKKebzIf9Eq9Z6fpl1Y/u/+WtAHl99Jrni3Vf8ASP3MUX/L&#10;WH+5Vyx8E31rfQ3FnNN/r67q603/AIR6Dy/J/dS0WMkfkeXbzfx0AdZdSRRWNl9sh8+7l/debUcz&#10;W0/7ySHzpYk/d1i3U1zFP5cf76L/AJ61Dp91L+++0f62gCaRbm6g8z/U1saTaxaT+887zvNrB028&#10;3/u7j/llWtHqEV1B+7h8mgCw0nn/ALy4qvHqkUXneXD5MX/s9VdUvJYp4fL/AH0P/LSs+61K2/tX&#10;7H5P7qX97QBuaTZ3T33mf667lqw15c3E81vcTf6r/llWfpclzYarDJH+5iiqPUtS3a5/aFvN+6/5&#10;aUAXoZIpYP3c1WL7yrCx8yzhhmll/wBZLNXM3U39nf6R537qWpry4+22MMkf+p/5aS0AdE2rfY4P&#10;tHned5v/ACyrF1jxpF4Z/wBZDF5Uv/LWsFluYrGH7PN9t83dTlsba6gmjvP30tAEln4usdUvpvtE&#10;38FY/iTxBpFrpU32ib7b89V7jw7bXtj5f+pu/wDlpXJ33wxubqCa3jm/dS0AN+z+DPEtj9n86Kyt&#10;Jf8AWS+b89eH/Hb4N+HvEc9lHb+IPsVpF/x7y+bXpXhv9le+t777RcanL9k3+b5Xm1H8Qv2a/wDh&#10;K7Ga3jvZv3T/APPWgD418XfBnTE1WDR/+E5lvYv+Wn71f/iqydW+CeppP/Zdv4shm0r/AK+V/wDi&#10;q9quP2AdT1mCaS31OWG7i/5azS15/wD8MP8AxBTXPsf22byv+evm0AYOk/D/AMB+FNVhk1zxNNNL&#10;F/yy83eldxo/i74cyzzW8epzfuv+Wv8AsV03hv8A4J8yp/yHL3zpf+utd94P/Yh8PaHP5ckPnS0A&#10;U/B/gXQ/irBZR6fZfbdKl/5evuPXoUn7Kti88PlzSzfZf9XF5tenfD3wb4e8A2M2l6X+58quoa6t&#10;bK++0f8ALXZQB53p/wAJ76ysfL87yYov+WVWLrwXqawQ/Z5v3sVegLcRJ/pEf77zab/aEfn+XZ/v&#10;rugDN8J6DFok/wDaGqQ+dL/y0rQm1y2f93H++tJaPJlt/wDj4/10tVbqx/s2eG3j/fS0AaWh6xba&#10;b+7/AH3lRP8Au6deXUupWM0kn7n9/wD8sap26y3X7uSH97F/q66zwzY21lpU0eof8fd1QBycM3la&#10;rDb3EPnfJ/rakbWIpdc+zyTS/uv9XFTvFVvFpF9D/wA8ov8AlrVPWL6KL/iYWf76agDYutS8qf8A&#10;0OHyf+ekVRt4q+2ed5f7mWLbUyzW114c/tCT9zdy1l6DpsqwTR3n+toA0l1qxin+0Xn76KX/AFf9&#10;+tDQ9S+zweZb/wCq/wCm1c7NDFo19DHcQ1Xk1r7bP5dv+5ioA7S+8QS3EH2iT995X+s8msW+1S21&#10;KD+0I/8Alk/+qrNm1T+xrGaO3/fSy/6yqtr/AKV/rP3Pm/8ALKgDY8QSfaJ7L7P/AMtf9ZFXQap5&#10;UVjDHHN/qqwdPs5bCDzPO/1VOk/0qCGO4/c/O1AGXZ65s86O3h86X/lp51R6tq0qQQyW/k+VL/rP&#10;OqvqUf2XVYbeP/VS1R1zSYr3Vf8ASJvJtIqANiz8q11XzJP30P8Ay0i/gqT/AISyKDzo5If9E3/u&#10;6zdNksb/AP0eSb91/wA9aj1iO2Sx+zxzfx0AaVvdSz332izmlm83915VTNef2bfeXcXvkfPXK6T4&#10;iitYPs8c373fUl9J9s/4+KAPUPhn4sk1T4jWVvHD+5r6Xr5I+D91bW/j/RreOb/W7q+t6ACiiigA&#10;ooooAK/IH/gtv/yU74c/9gu6/wDRsdfr9X5A/wDBbf8A5Kd8Of8AsF3X/o2OgD859D1u98Oa3Zap&#10;p8xgv7KdLi3mH8DqwZW/Ovoz/h5J+0N/0UC7/wC/Sf4V4V8NfDtv4w+InhnQ7wyxWep6jBay+SPn&#10;2SSKrbfzr9gV/wCCMvwWk+ca/wCLMf8AX1B/8aoA/PP/AIeSftDf9FAu/wDv0n+FeUfGH4++Ovj3&#10;q1nqHjnXptZuLWPyoPNwqRp/urX6yf8ADmH4M/8AQf8AFn/gTD/8aryv4xf8EXYmknu/hp4yMEUV&#10;t+70vXIvNe5n/wCuy7FRf+AnFAHzt+xj8Ev2evHHiLRm+InxKiXVpFW5/sOaJ7O2iMbZaKa4kUI2&#10;5em1ua/cjRNNsdI0uztNLhig0+GFUt4oPuImPl2+1fzTfGP4K+L/AIEeNrrwv4z0uTTNVi+cY+eK&#10;VP76P/EtfWH/AATq/bp8QfCPx/pvgjxXqR1LwRrl0sPm6hcNnTZj8olV2z8rfdK/7uMUAft3RUMT&#10;xzQh05R+9TUAFFFFABRRRQAVja74V0jxRbCDV9LtNThT7kV3Esq/k1bNFAGNoPhjSPC1s1vo+m2m&#10;mwyPv8q0iWJc/Rasavo9h4gsJbPUrKG+tJR88V3Erp/3ya0aKAKOm6Za6RYRWlhbxWdtGMRxQx7F&#10;Qf7tUdf8G6J4p8n+2NG0/VDF/q/tlss2z/vqtyigDK0Hw3pHhix+yaPplrplp/zytIljX8lrVooo&#10;A+FvgL/yk0+PH/YLs/8A0Fa+6a+FvgL/AMpNPjx/2C7P/wBBWvumgAooooAKKKKACiiigAooooAK&#10;KKKACiiigAooooAKKKKACiiigAooooAKKKKACiiigAooooAKKKKACiiigAooooAKKKKACiiigAoo&#10;ooAKKKKACiiigAooooAKKKKACiiigAooooAKKKKACiiigAooooAKKKKACiiigAooooAKKKKACiii&#10;gAooooAKKKKACiiigAooooAKKKKACiiigAooooAKKKKACud8fS+V4O1ST/pjXRVz3jxYm8H6p5n+&#10;q8k0AfP+kzWz6V5clfnJ/wAFQ/jBa634w0f4d6XFi10L/SbyWWP5zdMv8Lf3drV+hN1rFjoOh6nc&#10;XEM3lW1q1zJ5PzvsVa/D74teN5fiJ8RfEHiCW7nvEvbp5IpLv7/k7v3a/wDfOKAMfwj4luvBvinS&#10;9csBGbzTZ0uYvN5Xerblr6uk/wCCp/xde9muPsfh/MvUfYFrB/Zt/YW1P49+BpvE13rMvhizkuPL&#10;svNsfNS6T+JlbcP4sr/wE161a/8ABJ66nmxJ8RYYf+4Y3/xdAHBr/wAFTfius3mf2d4ez6fYVpl5&#10;/wAFR/ipe/6zTPD3/gCteiXH/BJeWAb/APhZtp5P/PX+zW/+LpW/4JMy/YftEfxFhm+TP/IMb/4u&#10;gD48+OXxv1j4+eOP+Eq1+00+01L7LHbSDTrZYUk25+YgfxfN1rZ/ZS+KUnwk+O3hnXZL6az08zrb&#10;Xnlf8tIG+Vl+le8/E3/gm7L8Ofhl4l8VnxzFe3OjWrXP9nCxZHl2/wAPWviXlTQB+/lxceVffbI/&#10;J8qXbL+5+5sb5lqBda/07y5IfOi/56zV5D+xX46j+IH7Pfhm8uIP31ijaZJD5vnPJ5f/AC1f/e3V&#10;7DrE1tPPDZx0AblneWz2Pmf8sar2sMV751x/yy2Vz8MNzLP9njh/dRf6yr1xqUth/wAS+3h/1qfv&#10;P+mdADY9SubeCa3s/wB9LU2kw3LT/wCmf8fdR2t9Fa2P/PGX/wBGVabXvt8Hlyf8fcVAFP8AtCX9&#10;9J5PnfP5UlSSXUtvB5dnN+9iqvp+qfv/AN3D53/PSr2m3GmXUE1xb/62L/WUAaGnzWN1pVYN9D/Y&#10;3+hyTSzRVpXljE9j+7/c+bTWt5W/eSQedLQBYtdWlvYIY/J8mKpJriX/AFf+uiqRlisP3kf+t2f6&#10;qqatLr3k3Fn+5i3/ALygA0eOJ76GOP8Av1pTLc+fNJJ5PlRf6uqum3Vtps81x/zyovNWi1H/AEj/&#10;AFNAGfpupavcX17b6h+5tJf9XLUbL9gn8upofKuJ/Mkm/dVet/EWkWv+j3Hk0AVf+Eii0ixmkjhi&#10;m/6Zfx1l3V5Lq2lTSW8Pk+b+9qPUNW0jVNVmks5ovNi/5ZVY0/Woop4Y/wB1+9oAow2dzF4VmkuP&#10;9bv839zXL6x5s8H7uaWG7iTzf3NeoatYy/6u3/1X/LSsP+wba1nmvLz+5+7oAb4b1qKXQ/s8n/2d&#10;fPP7T3xlk8JaMNC0SeaDVb/d5l3/ANMP9hq9wtdNuZb6aS3h/cy14f8AtEfBfW/GWjC50TRhqeqW&#10;s/Plf63y/wC6n975q4Md7T6vL2XxH1PC7waznD/X/wCHza7W8r36XsfHkmuakxyLy62n/ps1fef7&#10;KPxa1vxh8NZ/7avRfXOmXSWVtLL9+RNi/f8A71fCR8M6v/an9nDTrv7V5/2byvKbf5m7btr6WHgj&#10;xd+z98ObK0kg/wCJ1f6jby3FrD8/2dG/h/3tvWvmsljWeIdtrO5+4+JFXARyiMXy+0clyWtf+9y2&#10;6WPs24t/tU/7z9z5qebWKupW3nwxxzRebE9civjTbBZWck3nXcsH+q/jqjb2svh77b5kMs13dfvY&#10;6+0VrKx/MzTTaf8AX9Kx7At5/aP7uSbyfKT955NZOoNFdT+Xp/76L/nrNXl+hzavL53mTf6163NN&#10;1S50m++z3E3/ABL6BHXWslykHmSTeTLFVrULqXUtDmjrnby8lv4Jo5P3MX/LOX/npULeIrnyPs8f&#10;+qioAteFZNXsIL23vPJ/e/6unaOtz5/l3H76LzP9VUml332qD7R/y1/55U3bfPB5n/LX/nlQBvat&#10;cfZYPs8cP+trnby3i/sObzIZfNiqxNrkthY+XeQ/6XLU1xDK2leZeT/upaAOZ0/w3plrBD5n+tl/&#10;5a15nqn7G/hrx/qsOsXGp3dl9mkaWPyZf9ZXs1nNYrPNZyf6rYvly1qWNrEsH+j0AeHyfs/6Y99N&#10;byXuofuv+mvyVvWvw7sWsYY7O9l8q2/74r17zraygmt5IPOll/5a1yf9kxWsH2f/AFMW/wDeUAeb&#10;2PgGV/Ec0kc03lf+OV2GpfC221Seyt7yuwhtba3g+0Wf76Kr2m3EVx/rP9b/AK3yqAHaP4d0y1gh&#10;s7OH91F/yyrqpriKwg+z/wCp/wCuNc7p7eVqsMn+pqPVvEGy+n0//XUASabJY/6bb3E1R6fqH2jz&#10;vLh/dRf8tax4ZLaKf/SP+WVaS69Ev7uzh87zaAJmmli8mSzh/exf89qyfEGtXN/rkMnk/upf3VNm&#10;1KVPOkuP3Pz1e0lor/zv+e0T0AXrrT4ovJt/3P3Kz7rWJdEnhs7eHzruWptQbdfQySTeTWTJ/ouq&#10;+ZHN/wBtaALmratc2s8Ekn7mKL/llUlnrlzLqvmSf6r/AMfqrqlr/an7v/XTf88oaI1llvvM8nyY&#10;oo6ANhl22M1xH/rqr6X4gtriD7HeTeTLUenw3NhB+8vfOil/1lZerXWh3F9N5d7FDLEn/PWgDcuv&#10;E0T+Tbxw/wDbWmzN+/huPO/+IrgdQ8baGmleZHqdp/o3+s/e157r37V3gfTtK/0jxBaQyxf8svNo&#10;A9+1Sa+uIP3nleVFTVupbiCG3/5618yW/wC3b8OtWgEd5r9pB5da0n7dvwws4IbiPX7SeX/V/wCs&#10;oA+lZtQvrDSof+W3z1DrWoSxeTJ5P7qWvmiy/b9+HQ/4+dftJq7n/hojwgmlf2pJ4gtJrSX/AFf7&#10;2gD2iHVLHyIY4/3NYuoNcwTzXEf775/3cVcT4Z+JXhrxlpX2jS9TtJpf9b/rah0v4uWus65NZ280&#10;M0tr+7k8mgD0T7LK+h/Z5JvJllfzasafZ+bBNHH++8r/AFn/AE0qv9qi1795/wAsoo6k0mH+yP8A&#10;lt/rXoAzVupYr6a3/wBd/wC061tN/wBFg/ef63/pt9ypJLGLSdVmvI/33yVi+IriKWx+2ed5Pz0A&#10;Xprq207zo4/30sv/AHxVOaSW1vofL/5a/vf+udFnZ2yWMNx53n+bWlNZywX0Nn/z1T95L/zzoAI7&#10;yW4gmvPJ/fRViyatLFB9oj/10v72tbXF/s6fy45vJtP+WlRrpNjcf8fE3+t/ex0AYcPibzYPtF5/&#10;x9b/APgFc34616+ivofscPnRV1V1pdtLfQxx/wCq/wCeVaVxocV7B5ccP7qKgD5x8VfHjxfpE/2f&#10;S9G86WL/AJ7RV5b4s/ae8cWF9Db2/h+7/tD/AK5fJX2xH4H0yW+h1CSGH91WT/wrvSJdVm1i4hh/&#10;e/6uKgD4Lvv24PHGg+MfL1zw/wDYrT/lpF5VdBcf8FHpbC4mkk0z91s/d+dFX1Z44+A/hDxlfTSS&#10;aZFNL/z1hri/+GP/AAPqn7zVNM/650AfJ/8Aw8V8Taj/AGn5emWn2qXd5fkxfwVV0f8A4KFeM7Ox&#10;m/tDTIfKl/dxy+V/HX1ho/7HvgKy1WaSz0z91/y0/wA7a1vEX7J/w+v9Kht5NM8m0tX83zf9ugD5&#10;9+Fv7cHiXxbPZaXJpk3m+f8A63yq+0PCN5baz4c/tDzpYZZf++68x0f4M+EPB88P9n6Z5Mv/AD1r&#10;0jdY6bpXl2//AGzioAvWN5cxf6yH91F/y1mqrqC3OqX0MnnfuqmhuvPsbKO4/v10Elj9in8y3svO&#10;+SgCm3jS5sL77PHD53lJ/rZqq/8ACWf2l/rIfJu4v++Khk821vvtFx++8391/wBc6JNFtrDSr2OO&#10;fzruX97HQBY/tS2v/Okk/wCPuJKm8O29tq9jNJef6qL/AJZVh3lrLcaHDcf6mX/VSVNprXOjWPl3&#10;n/LX/Vy0ASaPp9s3neX+5/551Dq2qalrljNJH/y7f+RK8/8AEHiTXLW++z2dlNN5v/LXyq3rjxFr&#10;GkaH/o9l52of8tIvKoA6zwvdS6pY/wCmeTD5X/PajVLP7L+8t4f3tfMvxG/aW1zwvfaZJH4fl/s/&#10;/l4l8r/V16h4L+N0vjexmuLeH978v7ryqAPQLPXJbqDzJPK/df8ALKuN1T4oaZ4cnmuLj9z/AMsv&#10;9ita3jiin8y8/c+b/wAsqr+KvAeh+Jv3dxBQBw/iDxZ4h8UWPmaHDF9kifzfKhrnfFXxOubixmkt&#10;7KHzbHyvM86L/vqvXPBPh+Lw1BPbx/8AbOsXXPh/Y3ulanHJD5MstAHmOteKLawvv+Egt4ftsuz9&#10;5/cqx4L+P3h63gm1S38mG6i/1kU3367zwf8ADO20vw5/Z9xD/qv9ZLNVeP8AZX8K3+uTXFv/AMvS&#10;N5n9ygDlbf8AbM8Ia9rkOj3k0X9of89a3Jv2lvA8U80cmsw/uv8AWfva5Wz/AGDvCNr44m1CTzof&#10;+2v/ANjXnfxq/wCCf0tzq32jw/NLDFcyf6rzKAPrDwn+0Z8PtZ8mzs/EFpZRSp5X76Wu0j8aaRdT&#10;wxx6naTSy/uo/wB7/rK/NHVP+Cffj3SIIZLOa7Pz/wDLKrmj/BP44eCvGOmXEf2ue0sXWgD9INQv&#10;orPzvM8qHyqq6PHHqVj9st/9bL/rK+NfjZ4m+LNr4OsrzT4ZppYtv2j91/8AZVsfCv4hfEu8ghuL&#10;iymhtNn7z91/9lQB9bapcW2kf88Zopf++6uaX4mtovJjt4f9V/rP7leQ+BfEl94/0r7ZcQ+T9mfy&#10;v+ulekW9vFpv+kSQ+TFK/wC8oAvSahc3880kf+qi/wCWVV4da3weZ+5hu4qd9qi+3TeX+5tPL8qu&#10;Vjkvv7Vmk8nzrT/VebQB2mpNbXmlfaLz/j7qiviKVp7Kz8mHyqydLura6gm+2TedLvq5r1j/AMeU&#10;lvN/2yoAsWeoW0V9NHJ5v7r/AFdH27fBP/oXnS/8s65lrHU7ieaSP9z/ANMqmt9S1NLHy4/9b/y0&#10;oA6qx1TyLH7RJDUf2WK6nmuI5pv3v73yv4K5u6vrqXyY/ProNPm3zwx3H7mWgCx/x9Qf9NYv++K0&#10;r5orKxhkuP8Alr/3xXI3niKS11z7HHN59bWuX0csENv51AFptL+0f8e/k+V/zyqa+uraL7FZyQ+T&#10;dVyMNxq8s/7z9zVpdQ/06G81CagDQ1DSfN/0eP8AfS/89ateGdJitZ/scn/LL/lrNWTca99ogmt7&#10;f9zd7/3daGg615s8NvqH7nyv9ZQBcvmi0OC9vLf99Lvq5pbS/wBlf6Rew/6Unm1VW+0zWdVvbOP/&#10;AI9Nlc7JpfkX32f7b/H/AKPQBrWt9FazzeZ/qoqvRw2Or33mXHm/uv8AlrVNl8jzrPyfOl2UNceV&#10;BD9o/cxUAZPjC+uYr77P/wAw+jT9YsdI8n/nr/yzirc/suLW9Vht/wDXRVY8ReC7HTp4fLh/exf8&#10;taAC8vLnVIJpLiHyf/QKh0maxuIPs/k/6X/z1rrvEFrbN4Vhkjni835fMrN8K6LFf2M15cfufk/d&#10;0AcXr0lzpH7v975Xn/8ALGnaPDFFffvJ5v3v/Pauo1jQ/tsEMkf76K1/e1zOoXFzf/u7OH97/qqA&#10;NRpLGwgnjk/fSy/6v+/Tbe4/fw+Z+5irN8M6bFq3/Hx/rbb/AFlXL77M2q+XcTfuoqANLVpIop/+&#10;WP72sO1tZbqfzLf/AL+zVVvta+36r5ccP7qL/V1oXk10vkxx/ufNSgDQ865uPJ/1Xm/6qT+5WbeL&#10;bW8E0kn7muV8YeLP+Ef0OGP/AFMu+taNYtcsbK4km/dS0Abmi29jdf8AHx5v/XKb7lV7ppX/ANZ5&#10;MOnxf8sqy5riW1vv9H/fRRV0F1fW1/BD+5/7ZUAU7pYksbK4t/8AQvK3fuoah8P2NzF/pEf76WX/&#10;AJ7VX+0W1rqsP9oTfupUby4qNL1K6soJvL/v0AYd1ay3V9NcedND5T/vKkvJr5p4fsdGrSXNlqv7&#10;uH91L/rKtTX0Sfu7f/W/8s6AGrrGuaDPD/qZvNf/AJbVR1DxNfXF9NJb2X7r/lpLW9J5t/Y/aI4f&#10;tt3/AMtIqmhhluNDmjjhoAx7XxRFP537n97sX/crHk8ZSwar5fk+dFXRRw/2bpX7yHyfNrm9Nktr&#10;Ce8jvP8AtnLQBDdeLv7Wnmjjhmhli/541NpesSxWM2oXn2uGaX91HFWxa2u2+8u3sv8AtrW1Np9j&#10;FY/aNQn/AHuz93FQBw9jrFjawTXEn/H35n+qm/v11FjeRa9BDXN+IPh/L4hvobi3g8mLZ5skta2n&#10;6Hc2GlTR6f8A9daAOms1lsP9Hkh/ey/8tahj8L+RffaLOb97/wAtKvQ6hcpocNxef63ZWa3iL+yY&#10;PtH/AC1/55UASeIFubW+h8yHzv8ArjUNxfSwT/6n97L/AKyWqsfjT7RP9okh/e1n3nj6LVL6G3j8&#10;n7X/AM8qANi1X7VfQyRzfvf/AEZXTW7b4PMuP9bvrl9Jvonnm8z9z5X+rrevNQi+w/u5v3X/AC0o&#10;Aqr5d1qs32j995X/ACym+5U0ej6YsE0knnQ/9Mv4K5/T9SubjxH5kcP+if8APWtTWNYtrrzvM/1W&#10;z93QBJpM1tLP9nk8qa0/6bVratp8UXkXFnN/2yrh9F1TTIoJo7if/S4v9XWfa+KNXa+ht44fOi3/&#10;ALugDoFW+1Kf7Rcf8fcX/LL+CrGoafLB5PmQw+bLWPeeNIoJ5re8/c3f/LOKo5Pid4ei8mPUL2GG&#10;7/55UAXvsMtvfeXH++iiq5Y2u/zry4/1UVY9j8YPCth9tuPtsXlVyN1+1V4Q/feZe2nlRUAeqaXJ&#10;5v7v/llK/wDy2rQ8SWNtPB9nt/8AW14PH+1F4VuvO/4mdp9r2fu4q5P4jftoaRa6H5lvND9rioA9&#10;ykvItSvoZI5v30X+sqH/AIRf7fP+8m87za+H7z9u6K1vvtGl2Xneb/rP3VZ+of8ABQbV7WCa30+y&#10;/e/89fKoA+8PEXh+20OCa30+9i+1/wDPLzaz/wCzYlsYbi4nr819e/a1+IPie/hk0+GWG7/65tVC&#10;4+Nvxm8QQfY/9LPlP2jb/GgD9S9Ns/DXkXslxND5sv8Aq5fNqrdTaZb2Pmf2nD9z/VeZX5YyePPj&#10;Nb/6PJDqP73/AKZNVew8SfGLxH51xbw6jP5X+s/dNQB+tH7PupWM/wARrKPzoZpfm8v+/X2fX4of&#10;sP6T8VLf9qDwNceILLUYNK8yXzJZovk+7X7X0AFFFFABRRRQAV+QP/Bbf/kp3w5/7Bd1/wCjY6/X&#10;6vyB/wCC2/8AyU74c/8AYLuv/RsdAHwl8Bf+S3eAP+w3Z/8Ao9a/pktv+PeL/cWv5m/gL/yW7wB/&#10;2G7P/wBHrX9Mlt/x7xf7i0AT0UUUAfBv/BXT4MReOv2fIPF1pZzXeteGLoSZgHS1k/1zP/srt3e1&#10;fijb3EtnNFPEfKlRt6SV/Qh/wUG8fab8P/2RviBPqfm41OxfSLfyo9/7+dSse/8A2fWv556AP6Sv&#10;2TvE974v/Zu+H+r6rff2nqF1pUX2i6/56P8Adr16vl3/AIJwfDuT4ffspeE0k1P+0jqitqfG7915&#10;n/LLlj92vqKgAooooAKKKKACiiigAooooAKKKKACiiigD4W+Av8Ayk0+PH/YLs//AEFa+6a+FvgL&#10;/wApNPjx/wBguz/9BWvumgAooooAKKKKACiiigAooooAKKKKACiiigAooooAKKKKACiiigAooooA&#10;KKKKACiiigAooooAKKKKACiiigAooooAKKKKACiiigAqAk4JPTuKnrH1zUV0fRb29WLzTbwtIYh3&#10;wKzqSUIuT7MFFzkorf8ArqfLvxi+M+p654hu7LRru4tNMhRraSID7755atj4B/FvUZ/FY0bWtQku&#10;4LhRHBJK4+R1/h/4FXiN7f8A9p39xen9yLmRpfL/AN5t1JaXk2m3kN5BL5U1s6yRyV/LEOJsdDM1&#10;jZ1G1fbo4p7WP6Vlw7g55c8FGmk7aPqpW3ufoWUAZTjp3z0qauP+HXjO28ceFbLVIyBMV8uePfu8&#10;tx94Guwr+o8PXhiaUa1J3jJJrzufzfVozw1SVGorSi7NdrdAoooroMgooooAKKKKACiiigAooooA&#10;KY2CafTDxyaA9BmByccmuX8bfErw18PrT7Rr+tWumJj/AJbONx/4DXnf7Ufx/tvgP4DNxbiOfX77&#10;91p9qfX++3+ytfJ3wV/Zk8SftPXEvjfx9rN3Dpdy+YxJ873H+4OirX1+VZDSq4R5nmNT2VBOydry&#10;k+0f1PCxmYzp1vquEhz1PwXqfUR/bc+E/wBt+z/8JBz/AM9vKbZXqPgb4oeF/iLbGfw7rVrqQUfv&#10;Eik+dPqteOD9gf4Spp32X+zLoY/5am4y/wDKvmD46fs6a/8Asr6pZeNPA+p3f9ixzL+9MmHtn/hV&#10;x0ZW/vV6uHyrIM1msLl9adOrLb2ijyyfbTv5nHVxeY4KPtcTTU4Lfl3V+3p1P0uzzUleQfs1/Gu3&#10;+OPwzs9cyItTi/0fUIMf6uZetev18JisLVwVeeGrxtKDs/VH0dGrGvTVSDumFFRtIidTUlcxsFFF&#10;FABUQH3aVpETqaU8Ckw3Vg6VUjuopbgxJLG0icvHn5q5/wCJ2q3Oi/DzxHqFnOIbq2spZY5f7jKh&#10;r5P/AOCdXiPVfFc/jLVNY1ObU7+cxGSWaTfXuYXJ54rLsRmClaNJxuu93/wDzquM9niaeG5b81/l&#10;a3+Z9tKdygkVJUYPp0qSvDPRCimhtw+WnUwCoNnzIT0Gafvj+5n8KGAwRSemobO5leIfEGneFtEu&#10;dU1W6isrC2TfJNKcKgrN8DfETw/8RtPnvfD2pQ6laxP5cksByA1cT+1j8/7PnjL/AK9P/Z1rx7/g&#10;msm34T6//wBhT/2mtfTUcopTySrmbk1KE1G3yPInjJxx8MKtmmz6+6dOtSVGSBn2qSvmV5nrLyCi&#10;iimMKKKKACuf8cxef4P1OP8A6YV0FYnjKPzvDGpJ/wBMqAPzS/bl+Kmp/Cr4I3mnafMYdQ12f7D9&#10;rFzsmij27mdNvzfN92vyssLC41W8t7O0jM11cSLFFEOWkdm2qtfXH/BTbxdcX3x2i8MSwmD/AIR6&#10;1SLzfM/1vmfvN23/AIFXC/sIfCP/AIW7+0V4ft7yxurzRNMf+0dQlgfYLcL/AKt3P93zNlAH6XfB&#10;7wfH8PPhX4T8J2dld2UVjarLJFNJveOdvmk/8eavZmX/AIlX7ur11oPlX0/mf8tf+WtV7HSf9O8u&#10;gDmdQ026vYPM/wCWVVV1b+yfJ8yu+/s+V/8AVw+dFv8A3lWLjwTpk8H2iT/rrQB4Lq3xA2X17p9x&#10;D+9vka2/76XbX42/FTwdJ4B+IWv6BJNJN9hunijmlj2GRd3DV+7WvfDvTL/VYbi4h8nytssdfBP/&#10;AAVf+EVrYX3hPx/pGlzRfaoPsOqXXy+SHX/Ur/vbaAOY/wCCXfxfsvDnjLX/AABeeTBL4ijSWzup&#10;SxcTx/8ALJV+7827/wAcr9J77QYpfJkj/wCWVfhF8HvHt98MPil4Z8UaXNFFeaZfRzRyTR70A3YY&#10;7f8AdJr+gPw/Ja+KLGy1Sz/faffQLc20v3PMRvm3UAcbHpcth51xb/626p1vZxXsE1vJ+5u9n+tr&#10;sNW0v9/D9nqR9D32Plx/63/lpLQBwtv4VubOCGST99F/z1q1q3hn7b5Nxb/uYq7CPSbm6sfsdn/q&#10;qktdPufI+x3H/LKgDk4fC/8AY0H2yP8AfRf8tKz9N037Lqs0lnD/AKJLXokNrct/o8kP+iVCtn9g&#10;vr2P/llsXy6AOJ+yyxX0MclTX1rc/bpvL/1Vdxovh37b/wAfH/H3VhtPiinmj8n97QB57HovkT+X&#10;++m/56VNDYyxTzSR/uYq7KHSYoIP+utO03RZZYJv+eVAHF6hD9nsf+JfD532n91XFtH/AGd+8khl&#10;hl/6bfcr3b+ybbTYIfLrL1y3trr/AJY+dFQB+cP7Rn7SHirwXqv2fR9Ml+//AM8t9fO9x+0l8YtX&#10;/eW9lL/4DV+tGtfCPw14hsftF5pkU0u//W1Jo/wH8IW8EMcemRUAfjhL+0Z8U/BF7N9sP2Oa6/e4&#10;mir3P4E/tca54v8Ai34T0fyf9El/dXH7r+P+9X3l8Vv2S/A/jm+spLjTIZpYv+eNVfhf+xr4H+GP&#10;iqDxBZ6Z50u/93/0zoA9S8RWssV9DJb/ANxfMqaa1+36VNHJ5MMWyuo1rQ/t99+7/wBVs8usltPu&#10;U8+38nzotlAHA2NxFB/odnN53z1vWdvLb30P7n/rpLXO69a/2bPD9nh8mXfWx4k8SaZ4H8Dza5rm&#10;pxWWn2yebJLN9+T+6qf3mqZSjBOUrfM0p051pKnBNt9F1O2W0sU0r/jyi/euvly+V8/3q4f4ieFb&#10;G9vtTk1CHzvnXy68vtP+ChXwyurGzsJbHWoVMi4mlRdsfzfe616xbePNE+IIvNU0i9h1nRZf9XdQ&#10;/wCzWNPEUqt+SSfp0PTx+T5jlkVLGUJwv1ex5v8A8K/sZvEdlqEk3kyxQf8APWtJdNsWnmuPO+2+&#10;V/01r4p/bP8A2n9c8GeObKy8NTf6LHB+8lrxzQP20vGk2u6Y8EMv2XzF+0YjZ/Mrp06HkPR20sfq&#10;PY6bbeR5n+pil/5a03+y90E0n+uryvw38QtT8ZeDrLUPJlhil/1kVeveHVuf7D8uP/VSx0gKetLF&#10;B5NvHB+6qrY2t9eT/u4f9VXRWum/6d/pH7+oZtPubW+8uP8Ac/8APSgCu2kyxTwx2f7n/npUyxxe&#10;fN9nm/e/88quTRyv532f/ll/rKw447m9/eW8P73fQBrXFjt8m4vP33yfvKq2dvFLP5f/ACyrpLzR&#10;ZWsbLzP+2lFrDFBPNH5P8FAHN+ZbaXfTSSfvoqtf8JBbLBD9jh87zf8AnjWlqHheWWx8y4h8irGl&#10;6PY2EH+jw/vaAMW60m+b93HD/osv/fdR30lsljNZyf62L/Vxfx10zLctB/pE376L/llUf/CO20/+&#10;mSf8fdAHO6bqltZWMPmWUvm/6qSKqbSfYp5ry3/fy/8AsldFeeG5Wnm/567Kk0vQ4tNgh+0f8tf9&#10;ZQBi2upRX+lfaLiHyZYqr6fcfatV+0Rw/uq3Ps/22ea3jh/dVoLo/wBig8yOgDmdU1aKL/R44f3s&#10;tOutUtrXyI7eH/S61Fs7a9/0iT/WxVVjWxin/ef8fdAGf/x//u5P+Wv72nXFxLb6VNb+dF9//W1p&#10;W8NtdX3mR1n61NY2Gq+ZceTDaf8AXWgCvC0upf8AbKo77TfP/dyf6qtbSb6xigmt7eaKbzf9XU0l&#10;jK8H2e4/7+0AYOk29zpfnSW/76L/AJ6zUaxH9qsftHnfuv8Alp5NdRZ6fKnnWcf760/5aUWtnFcQ&#10;f2f5P7qgDg2sbnUbGG3t5/8AW7q8r8VfCfV9UvppLe9lhilSvojT9Flgvpo7eHyIv+WdNuNH8rVf&#10;s9x/qqAPjXxl+yPq+t+FfLs9Zu4dQ3/89fkry3Uv+CeOueI7H/R72X7XEn7z+5vr9MI4bb7D5dvD&#10;WS0dyt9Nb283+tT93QB+TOpf8E//ABzZXsVtH+/lP/PKOuh0/wD4J4+IRol5LqE0sOoD/V8V+qOl&#10;6T9g8mSSH/S//Z6hvrWLUvPjkoA/IjXv2DvHGjQWckY87zf+mVc5qn7M/wAT7DybeOy1GaKX/e2V&#10;+z1vo9isHl3FSf2fbWEE37mKgD8rfBf7M/xG8OeANZ1iO81CCWL/AFcUNfSH7Gvwr8Q6N4Am1jxJ&#10;539oXTr/AK7+5X1xpK2L2M1v+6/evV5m0zS7H7H/AKmL/VUAc/pdr9ng8zzv3UUf+qrQWT+2bGH9&#10;z5MW+qN1fW3h793H+++SugtdQj8RwQ+X+5iioAyV1iW4vvscn+q2f62rWqWdjLpX/TKs24s4pdVm&#10;jt5qjbUrnUYPs8kHkyxUAXNNsYk8nzJovsn/ACzo1Kbf/q/79ee6xean4f8A3cf77zXr0JbH7Zoc&#10;P2f/AI+4tvmUAc/fXEr+dHJe/wCq/wCe1O0/VJdUnh+z/wDHpEn7ytRfB/23zvtEP72jT9F8qxmt&#10;4/3Pz/62gCbT2tknn/fxeb/yzo1TWpdN0r935Pm1aXwrE88N5VO+0fzfOoAzY76W4nhuPO/7ZUat&#10;+9n8uOb/AFX+rq9p/heKwgm/fedL/wAs6hXT5bWeaTyfOioAw7fUrnRL6CO4/fRf8tK2JrOK9n+2&#10;R/6r/lnUjaPF/ZX2iT/W3VR6bp8qQfZ/O8mKgDNma+t7GeSOs2O+vpZ/sdx/yD/I82Suk1LT9Tuv&#10;9Ds4f3VNh8L3KQfY5P8AWy/upP8ApmlAHK2KxXWq+ZcQzeTF/q6taxfW1vqsNvHD/wBdK3tQ8M3N&#10;nPD5f77yv9ZVNtDin1WC4/560AZckkS+dcf88v8AVxVteF/EX2ix8ySbyZf+eVaFj4N8395cfufK&#10;pt1odtFB9oj/AOWVAGXb6lbPfTW/+3Vy+jilnh/c/wAFWNQ8KxXWlfbLP/Wy1Tms76L/AEOP99LL&#10;BQBm/wBoXMH7uT/j03/62r2ra5bXEEPl/wDLKrmn6DLf6VNHJD/+3WHN4V/tKD7HH+5oAm0O4sfP&#10;8y4h/wBbW1rC2MFj5n/LWufsfCMWjX0Eck3nVseINFuv3MlvD/olAHB6x4PsdZgmjt4YZ4Yn/wBV&#10;NWh4f8A6ZoM/mafD5Esv+siroLPRfsE80cn7nza1tN0GWwgmvLj+/QBzNrD9q1X/AF0M0sVRr4ui&#10;utV+xx2Xkyxf8ta2Lfw/LZ301xHD+6l/1dVdJ8E3L6r9ouP+WtAFObXIkn/dw/vak1DVov8AV3EP&#10;7rZ/ra6TUvCuyD/U/vaz49B/ceXeQ+dQBRt9WsV0PzLiug0vUraKD/gH7usmbR5byCaOOy/dRVR0&#10;GaXyL2OP/ll/q6ANRbj9/wCZH++/6ZVeXVrbUv8ASP8AnlVHR4fPsZpLOH/S/wDlpUcOk/6DNJH/&#10;AK2WgCnr3jCXRvttxb/vrSKsGz+JFtef6ZH/ANtKvSaDdX+lXvmQ/uoqz9B+H9s9j5ln/wAen+tk&#10;oAmjhi1fSv3kP+tf/gFQqtjBB+7h8mKtDS9Nl+3TRyfuLSJKh0/T4pfOt/8AXfPQA3Q/s0WlTW8c&#10;Pk/9NaxfEniK+t9K+x2/77ynrsLpvs9j9njsqo6fYxSz+XeQ+T5tAHkfi74tav4PvtM/c/urrbFJ&#10;50VbVn8dtM/tWHw//qbu6jX/AL7avUrjwnpHjLyI7yy/49v3UdcrffA/w8vj/TNY+xfvYnXy/wDf&#10;oA3obyKw0ry5LL/W1Tutaib/AEf/AJe4v9XFXo03hv7bB5kn7mKJ/wB3XK6lp/2C+muLiy/0v/ln&#10;LQBkww3175Nxb/8AH3L/AN8V0U2gxRQeZ/y1l/1lUd0ssH+h/wCti/1lSabZ3NxYzSSTUAQ6lpds&#10;kH2ezm87/lrU1reRXEHmSf8AH3E9YtnY32par+7/AHEVrH+8qxcWtzL5Plw+TNQB0F1pti995kkP&#10;73Z/ra5+Sz+26r5nkzeVWhcWf2qD95N/qv8AWVJa2tysEP2eb/rpQBRurq+ur77HH+5i/wCetWrr&#10;R/s/nf8ALaKtRtNls54Y4/33/PSo/M3z+ZJB+6l/1dAEOh+G4r/ybeOb/S9lOm8I/wBjed9sm/fb&#10;6hhsZdJvvtHnfvZa2NSt4r+xhuLib97QBXh02KLyZKmht/t+uQxyfuYok/1tSWtvY/ufMm/e1Dql&#10;5t/d2f76gDpJIba3/wCPP99/01rJ1SxuYoJvLh87zf8AntVOx1iW3sf/AGlTrzXLm6ghkkm8mgCT&#10;wjdS2E/l3H7mKpvFk39sweXbzfvYq5m61yV5/s//AC1rDXUvsU83l3v72WgDptJ1y5Wxm0+SodL8&#10;UW1lPNb3Hm/+yVnyahLb6H9ok/v/AOtqNdNi1HQ/tnk/wUAeiTapFrmhw/2X+58qT/v5XL2NjLYa&#10;rN5n/LVKzfCviC10ieG38/8A7ZV6Fql9pkulf2hb/wCtoA43Sf8AQ/Okk/cw76NSj/tTyZPOi+yf&#10;9Mak1i+ifSvLjh86WX/llXN3U3lWMMcf7nyv+WVAGhcR+VP9st4f3O//AFVWNYuonsfL/wBTLVOT&#10;UpU0qH/ltVO61Tf+8koAhm0+xuIPLvP33mx1yOl/Fa202+m0OTTJfNik/d11kNvbal/pEc372L/l&#10;lVHT9Dtrq+/tiSGHzd9AGpZtLBBNeR/8tf8AWVqaPq1tL/rP+Pv/AJZ1i6xq0Wk337yb91Kn7yob&#10;HXNMsJ/tEc0XlUAaWtQ75/L/AOWsv+rq4uveR/o8kHnf8865dfHmmajPDJ50XmxbvMrLb4meGdNg&#10;mvLzWbTyt/8Az1WgDtpI4rDzo7j99LL/AOQ6jh/0L95/rq8j8UfH7wreeT/Y+s2k3/PT97UN9+0d&#10;4esLGGP7baeV/wA9fNoA9s0vVIreCf7P/rZavao1zZQWX+/Xg+l/HbwrZwfbP7Th/e/9Nf46zZP2&#10;qtDsv3lxqcM0Xmf89aAPoRr6K/8A+Pj9z5X/AHxWXdQxXk/2iSvCb79qTw1Z2N7cXF7F9krgZv23&#10;vD/h++nt5JvPtJf9XQB9kXmqWNh/x7/62oY5LZYJtQ/9Hfcr400D9uvwtJDNFezeQf8AlnLW2n7a&#10;PhXU4LK3jvIvK8xaAPriHULb7DDH/wAtd9Wrya28iaO3/uV80+MP2pvBnhr7F/xM4vNl2/8ALSrG&#10;uftkeAtOgsriPU4v3SL5lAH0Jb6lbXGlfZ/+eVY/2G21SfzP300tfLtx+294DWfzI9T/ANb/AKym&#10;az+3D4RsT9s0vUovOj/5Y0AfUN5o8V/BPbyTfYvKkWsHxVov9m332zS/9bs8qOvlvWv+Cg2ka/5P&#10;mQ+TL/y0lrF1T9uPTbiDZHN+9i/1dAH198O1l+3Qx65N513v/wByuo1porfVZo7eb/RP+eVfBtr+&#10;3vG/7ySDyZv+etY3in/goLqc3kx6fZf9dJaAP0T0/WpbX93JDF9kqrDqVtLPNHHNDN5v/LKvzs03&#10;/goFrt1feXeQRQ2ldbov7amh2E3med+9oA+2LPR9MlvvMuP3MtXIfE2h/wCrs/8AWxfuvN82vGdF&#10;+LWkeMvhzDqFnexTahdbv3vm1D4Ljun0qbT7i9i82V/9b5tAHsGsWNrdT/6P5M13F/y1rH8WfDvw&#10;14rg+0SfubuL/WeTLXF3Gk3PhfztQk8Qfuv+eXm1h6X8UNMnn+xyXv72L97QBpat8FdIb93503lS&#10;x/8APWuL0/8AZv8AD0/neZ9rmll/df62u4uvjB4eSfzPtsPlf8tKbb/GTw0//HnPDNLv8qgDgYf2&#10;NdD/ALc+0XF7d/vU/wBV5tamofst+Gkgmt5POmi/66/PXQTftBaGn7uT/j7if95L/sVyuvftL+Ef&#10;D99DJeanF5Nz/q/3lAG9ov7Lvw+0Gx+0Wdl50X/TaXfUlx+zL4Ct/J1COy86X/nlXn1z+2V4W8Le&#10;fALyKfzP+WVZWp/t1+GhB/odAHvVn8JfCFrfWVxHpkUPz13zfCvw1bz/AOh2UXmy/va+EfGH7eH2&#10;/wAm30+D/trXYaH/AMFBLG10OGS4/c6hFH5flUAfaWk/D/w9BqsMdxpkM3yU6+8K+HtL1Wb7HpkM&#10;P/PT91X5uav/AMFBvF8/iIXtvEIYo36D/lpXo9r/AMFGIr3/AI/LLyZdn/j9AH6IfC/Q7H/hONMu&#10;I4fJ8rd5dfTNflL+x5+2jL8U/j74Z8OXEHki5kl8v/vmv1aoAKKKKACiiigAr8gf+C2//JTvhz/2&#10;C7r/ANGx1+v1fk7/AMFqPA+v3mteAPFEOm3U+gWtpPZXGoRRkxRzO6sqt/d3bX/KgD89fgXNHb/G&#10;fwLLI/lRx63Z5k/7brX9JMHjjw0sEX/FQaV9xf8Al9j/APiq/l8Vih3LxV//AISDVP8AoJXf/gQ3&#10;+NAH9PP/AAnXhr/oYdJ/8Do//iq4/wCIX7SHw1+F1vaT+JPGek6ZFdbvKJuVfzNv3vu5r+bX+3tR&#10;/wCglef9/W/xqW3TVvEc8NpbreapN/yzgjDTN/3zzQB9Zft7ft56t+07r03hnQ/N0z4d6bN/o9r/&#10;AB30i/8ALeb/ANlXt1614D+z/wDBzX/jt8U9E8J+HrMXt3czLJL5p+SOFWHmO/8As13/AMAf2Ffi&#10;3+0NN5miaBJpmil3jfWdW3Q24kXqvTcW+b+7X7H/ALKf7EPgP9lixivdIhk1LxVLaJbXutTnmT+9&#10;5S/wKzUAe5+D/DFj4N8LaZoen2kNlaWFrHbRwWsexECrj5RW9RRQAUUUUAFFFFABRRRQAUUUUAFF&#10;FFABRRRQB8LfAX/lJp8eP+wXZ/8AoK19018LfAX/AJSafHj/ALBdn/6CtfdNABRRRQAUUUUAFFFF&#10;ABRRRQAUUUUAFFFFABRRRQAUUUUAFFFFABRRRQAUUUUAFFFFABRRRQAUUUUAFFFFABRRRQAUUUUA&#10;FFFFABXnXxy1u40D4Z6xcWu0zNH5Y8zpgnBr0WvBf2r9QktvC2mQJJiOW5+eP+/Xz3EGJeFyvEVV&#10;0i/x0/U93IsN9bzShRfWX5a/ofMgXawpGXLfSjHNdd4v8GHw/wCFPCmtJ+5i1OE+ZFJ9/wA1f/Za&#10;/kyhhatenVqw2pq79G0vzP6cq4mFGpShLebsvWzf5Jnon7LPikWWv6lo08smy6QSQR/w7l+9/wAC&#10;r6hwM+lfnxo+sXPh7VLPVLQ+VdWzrIma+7fCmvx+JvDthqcOfKuIlkG/ryK/feAM1+tYJ4Kfx022&#10;vSTv+dz8Q44y1YbFRxlP4Zqz9YpL8rG0MHNPqPHWpK/Vk76o/NfJBRRRTAKKKKACiiigAooooAKi&#10;2hm+lS1GTtb60r2dw0e5+a37bur3HjX9pLTPC7/8elt5FtH/ANtPvV+iHhLw7beEvDGm6Raj9xZQ&#10;JDGP91cV+cH7TD/2H+2hDcSf6r7VZy/99ba/TWFxJDG69CtfpXFVoZVllGn8HJf52jc+Uyj38Xi6&#10;k/i5v87D+oNc/wCNfBWkePfD11omt2ovNOuRiWE966IEHpUcjrEpdjjHevziE5QnGcHZrZre59TK&#10;EaicZK6ZyXw7+FXhb4XWEtn4Z0uDTYpOZDEPmf8A3q+dP2rf2vNT+HviFfBHgiGO78SSAefcH5/K&#10;3fdVU/vV9Y/aVNo0iOJV2ZBHevzZ/ZotI/il+2Bqmq6vD9r8qa4uczf31b5a+64bw1HGzxWZ5iue&#10;NCPNaX2pdEz53Na08PClhcN7rqO3psdpo/7Nvx+8b2MWua74+m02/kTzLe1luHLR/wC9/drP0n4/&#10;fFr9ljxxb6D8S/N1/Rrl1/0qaTf8n96J/wDZ/u1+golJUfwt2HXNfMv7fHhK0174KNqLQR/atMuF&#10;ljmP3kT+ICvQyrPY5rjYYDMKEHSqPlSUVFwb2aa1087nLjMveCoSxOGqS54a73Tt0Z9Aw6/b694R&#10;Or6VN51rcWbXEE0fcbcrivzk+Hn7V3xE0HVPEGlxalf+K9f1N/s2lw3cjOlu+772yvpn9iDxDJrX&#10;7MIgnm86ay+0w/8AbPb8tfOv7Degx65+0hqdxcQed/ZsEtzHz/qn3bf/AGau/KcvweXU81p4umqi&#10;otct7a2cra+fZbmGNr1sVPBulJxc9W07dFp8jrrv9mf9ojxDAdbvPHA/tXZ5kdr9pb93/s0fs2ft&#10;KeOvCfxai+HfxFu5b2Gab7KZbv8A11vN/D8/8StX31u5GOQOor85f2q7aKz/AGz/AA1JEfJlubrT&#10;/M/7+R1GT5nHiNYjL8wo07OnJxtBRcWrWWn9MMdhXlkaeJw1RuXMk9bp37n0R+1z8P8A4geJ9Jk1&#10;Pwv4q/sfRrGylOoWG9h9p/2fl/2a+Qf2Wvhz8RfiDYaw/wAPPFUvhWKMr9o/eMnmf3elfo98Yhj4&#10;WeKsf9A6b/0Cvkn/AIJjYFh4sz6xUskzOrS4cxkoxi/ZuFrxTWr15k/it07a9x5hhKdXM6Kba5rt&#10;62W3Q9o/aR1jxL8Pv2ari4t9Ylh8RW0cEb6hE/zb/wCJq+TvC/xq+L/xl8LaZ4E8J6lf3mqx7pdR&#10;1TzBv2N/C7/wrX1r+2+cfs6+IAeCHj4/GvOf+CcGgxWvw71/WGiAnur3yvMP3ii0spr4fB8O1cyq&#10;UYzqxqtK6VruK/BdisZCtWzSOGhUcYuGuutk3t95o/so/Dj4t+AfGOs/8Jzq91NoNtB+6hll3xSu&#10;38S/7tcF8Zf2svGXxI8fT+APhLDLCN/kyahEP30jfxMv91f9qvq749eIJ/DHwb8Y6pbD9/aadK8f&#10;5Y/rXyV/wTX8MW93eeLPEk8GbqLyra3k/uIy7mFZ4GpRxWHxfEONoxlKmoxjG1ocztq116fiGIp1&#10;KE6WWYeo0pXbk3d20t+pMP2Vfj0tkNVj+ImPEGz/AFP2hsf7u+rvwF/av8XeDvH8Pw4+K0WLov5K&#10;X8v+tjf+Hf8A3lb+9X3E24jgc18Cf8FJPDcGnax4U8R2sXlajKrxSyxffk2/dFTk+Yx4lxDyvMqE&#10;GqifK4xUZRlZtWtuvUrG4V5VS+tYWo/dtdN3um1f0PqH9q5t37PnjLjraf8Asy15B/wTY/5JV4h/&#10;7Cn/ALTWur+JGrnxB+xVdahLL50k2iRGQ+v3a5T/AIJsf8kq8Q/9hT/2mtc1Kk6HDOMpS3jWS+6y&#10;N5TVTN6M11gz69p9Mp9fm6PqQooopgFFFFABVHV/+QVP/uVeqrfxiaymR+mKAPDPHXwb+Gnje+/t&#10;zxB4M0PU9Vl2xSaheWMc00m37u92Wubt/AfgfwB51x4T8J6T4Z1CVFikutOtlheRP7r7Vr0zxYtt&#10;B5NvJPF5Uv8Ay1ptvoemW8HmSTwzRUAcnD4qvn0ry5IaveGdYlaD95W95djf332P/Uxf89abN4bi&#10;tb7/AEegC9Z/6V+8j/1VNuliln+0f6n/AJZUXHm6JPDH/wAsqjuLOW9vvtn/ACy/55UAV7O1iefz&#10;JIf3W+qPxG8E+HvGuhw2fiDw/aeINK3+b9k1GJZod/8Ae2N/FWtp8cupTzRx/ufKrWmuIrqD7PJD&#10;+9ioA8rj/Zn+E0Xk3Fn8OfDH2uLbLH/xLY/3b/3vu16lo9v5v/Hx/rabpN1bXs83l/8ALKtCabfQ&#10;BC2lxPfQx/8ALKs2aTffTW8cP7qt68voov3cf9yqLQ/bfJ/5Yy0AUZo4rXyfL/5a/wDLWi4tZfP8&#10;uP8A5a/8tavXDfZ5/L/10VV5Ibnz/wDplQBR1yxubexh+xzfvadC0v77zIf9ai+ZWk0f2L95/wAt&#10;arySXLz+ZHQBHZ+Vb/vLeb97RNfXMtj9ok/79VofZ7XyPMjqi0cUsH2iP/v1QBm6xdSxWP2iSuB/&#10;4WlbaJB5l5D50tepXVrLqMHl+T+6/wCWlcD4i+ENjrM/7ub91QBDoPj628eQeZbw+TNL+6rvtJ0+&#10;K90r7PcQ1yfg34dxeFdDm/5Y+U/m13Wi3EssH/Pb5KAMePSZdN/0eP8A49K1G0O28jzPOrS8vZBN&#10;VNY9tAFGTQ4msfLt6uWdnFbweXJ++8qixb7f+7j/AO2lTXVvFaz/ALuagDJuIYmn8z/tlHVy6j+y&#10;6V/qf3tDQ/2dB9n/ANdLK9WP3sUH7ygDi7HRbG6n/wBIhr45/wCCjOq6lYnwn4fg/wCRe8t7r/Vf&#10;8t9237/+7/DX3ZZ6bFcTzf8APWuL+N3wO0D43+ARomtyy2nlT/abe6tPneN648ZRniKEqcN2fUcM&#10;5lQyjNqOMxMU4Ju/ldPX5H40kFQD0r9Av+Cd1lG3wm8ZvL/0Ef8A2ktcbL/wTR8WtqgZPEmlnSGn&#10;4znzfJ3fe/3ttfYHwU+B3h/4AeG5vDmmTTTfapvNub+b78j/APstfPZZgsRRrKrUjZI/XON+Ksoz&#10;LKXg8FW9pObi9Olmnr6/ofFn7SH7Guu/GXXpbrTpvscQTP8Aqqu/Av8AYvi+H3g6aPWP9Nu9/wDz&#10;yr9CtStYkg+z2/8Ay1rNbRfKghjkhr612Tstj+e7310/pt/qeX+C/hzbWuh2Vn/yyirqptF+3wTS&#10;W/7nyq2NW0f7PB5cfnQy1rRzRf2V5cf+toA5GGPyIP8ASIf3VU7jTYr/AM6Sz/5a1tRzSyz/AGe4&#10;h/dVVhj8i+8v/U0AZtrotzYT+XH++iqS4tbZ/Jk/5a10F9JLF5PmfuapyafLFP5kcPnS0AU5Lf7P&#10;PDHb/wDLWquoNc2V9DH5PnV1SrFb/wCs/wBbWfpbS2F9/pH76KX/AJa0AWLyG5/tWH/nlspsmhy3&#10;E/2iSr1jdebPN5n/AGzpyx7P+W3+q/5ZUAV7jSfNnhkk/wBdFUbLK995cn7nzavQ2cv/AB8XE37q&#10;o7q8tn/eSf8ALKgDmdcmlin+z/8ALaL91RqEcV1BZSf8tf8AlpWpcW/2if7ZHD+6leiaxlaf93QB&#10;4L4DuPENhfeJrjWP3Np9ul+z/wC5ubbXaa94g1N9D+0W8P7qJP3degaxpf2yxhjuIahj0uJ4Ps8f&#10;+qoA8l8Jrq9xpU32iH/S7qqeoaf4ml1Wa3/13mx/u694h0+Kw8n9zTZrO2ivvMt5/wB7QB4n4P8A&#10;Dur2H/IQm/exbq4P42fDfxL4qnhk0+9mh+df++K+oGtYor7y5IfO83/lrUPijSZZYPs9vD/01oA+&#10;d/CPw31fQ57L99N5UX+sr1z7Pcxf98V1VvYxRaVD5nnebUcdn5V95kk3+t/74oAzfBtvfTzzfaP+&#10;WVXr6G2l/wBZDVqz0O5eeb7PNWtJov7ie3uP7lAHP2eqeRP9nt4f3VUdW1LTNOvvtF5W4unxWEH2&#10;iP8Afy/88q5Px94Dl1TSppPO/dS0AU5PGmkPBNcfbYZoov8All5tcq3xi0Ow/eSTRebv/wCetect&#10;+zjq91qv/ITmhtKj1b9je5v76G8/tOXyv+eVAEPxU/bQ8PeC9Vsv9V+9f/W+bXnesf8ABQjw9o19&#10;5d5pnnRS/vfN81q67Uv2A9I1fVYf7Ymmmi/1tdF4i/4J7+ENcght4/O8mJP9bQB8++Kv+Ci1tFqt&#10;l9nsopof+uv+rrqrz9uaXxrpX2fR7L/S5f3Uf3qsL/wTB8NabPNcSXt3NF/yzi8qvcPgn+xb4Q8G&#10;wQ3En+ttX/d+dQB5j8M/HnjjTdcso9U0yb97/rP3TV3njDxJ4qXVb2Szsv3WxvLr6am8I6ZPP/qY&#10;fNl/5a0NoNtFY+XJD/0y82gD5b8E2fiH4ieTeXH+hSxf6yvfPDtvbWtj9nuP9bXQaH4RtrKDy7f/&#10;AFUslSX3hWK1n8zz/wCOgDFXT7Zf3kcNWl0+2i/6bS1ufY4l/dx/6qWsf7L/AGXPN/y282gCjq2m&#10;2M/kx+T5P/TWiOG2tb77PHWleaP9o0r955vm/wDLOmx6bFYaV/aEnnUAZ/2zZ50dv/fq9IsulwQ3&#10;Ef7mKX/WRVa0nS7a4g+2R/3P3da1xpvmwQ/bP+Wv+roA4/7V599UljfS2c8/7nzq1m0eKyn/AOmt&#10;FrbxXE/7z9zN/wAtKAMebVLm4g/54xVl2bSvP+8n8muok0WJp/3n+qiqv/YMU/kxyf8ALXd+9oA5&#10;+PULb99bx/vpYqtSabFLBZSXE1EfhWJNVnkj/c02S3+1T/Y4/OmoAsahfRPffu5v3WypIfEEUFjN&#10;9orn9S8OyxQTW8f+trk7zw/rn9q2Uf73yoqAPRLe4tp4Jo/Oih83/prVe10nzZ/s8f8Arf8AnrXm&#10;LfD/AFd9V+2XF7N+9fyvKh/5Z17JodnLpelQx/66WL/vugDPmjvoJ/LuP9VVHSbe28iazrtobiWe&#10;D95WTqGnx2+qwyeTQBh6LcebffY4/wDlk/lVoala/YNc8z/XeanlVcktYoJ/tFvB+9lqSBdvnXFx&#10;++l2UAQtcfYv3f8Ay1rL09YtR877RD5P/TWtaHRYrqD+1JJpvNi/5ZVa0m4sb2D95+5oA4mTVNN8&#10;JX3mXE1Sf8J1pGqQfaI/9VVjxt4JsfGVjeW8cM33P9bDXM+B/grFZ6VDbyTTff8A3lAHUaH4s0y8&#10;8mS4h/g/791ratcWLaVDHbwf63/WVT1zwHYrB5ln/fWprHw/FZQf6RNN+9/1dABIsVrYw/8APWtC&#10;GP8AceXcTf62s+zjisL7y7yGX/pnLWotrFLP+7/feVQBj31rFPP5nk/6qrEflN+8/wBirlxfbv3c&#10;cP72pNNs7Zv3fk/6r/WUAed/8JJqel/2nJJD+63+V5VbWg6Daz/8sfJllTza6rxNY211B5ccP72W&#10;jw/p8ujQeZJ+/l2eVQByq6fLZfbY4/3NVdHhisv3lxD50VdhNDFdedHJUel6P9vsf9T/AB0AU2t7&#10;b7DPJ/yylSs/SdHsdIg/d/6qtrULWKKfy/8AYqvqWgy38EH2f/ll/wAsqAMuHTbF77y7eH/RP+Wl&#10;Zdx4fisIJvsda159p0Gxm8uD97XH6trF9b2MMkkPkQ/8tKAOksbG+v4PLuP+WX/LWuP1i1vv7V+x&#10;yf6r/lnVe4+LltFPD9n87yqvXnxU8PJY/bNQvYoZYqAON8WfEDXPAuh3vl2X9p+V/q/8rXz3qn7V&#10;3jjSNc+z/wDCPyz/ACLL/qmr6us/i14H16fy/Oiq1qEfhC/1X/jytPNlg/2aAPkuP/goRq+gwfbN&#10;Q8P/AMf+q+auF8Rf8FHNTv77zLPRvJi3/wCq+avt6H4H/D7x5Y/Y/wCzIvv/ALz7tc34q/Yf+Hzw&#10;TSW9l+9oA+YW/wCCkUVx/wAwyKH5G/vVzPhH/goZqdrfeXqFlD5X/Aq+jJP2CfA+qWP7zzYZYv8A&#10;plXH/Gv9hnwZc+FbL+xpvI1GL/yJQBY8D/8ABQrw9qkE32iCGyli/wCmv+sqbUP22vDV/P5fnQ/8&#10;9a+ZNS/YW1fUfEcNnod551p/y08779ey/DH/AIJ8WMBvTqE13NdxJQB6lp/7U2ka5B/oc0Pm/wDP&#10;Kse4/bS8NeGr77PJNF5sv7qT/pnTfCf7F9tYa5DcR+d5VWvHn/BPHwrqk/2jzruGWX/WeTFQBah/&#10;by8Kvffu5oYfK/6a10Gk/tqeB5YPtlxqcPmy/wDLL/nnXzz4y/4Jl3UU8P8Awj+pzXkX/LTzq828&#10;Yf8ABOz4jaDezCzgF5F60AfXt1+2x4Ct76by72Gb5/3cvm1Y0/8AbE8D38//ACE4oYpf+mtfEeh/&#10;sD/EvVmmMljLD5Xb+Ktu8/4J1/EFNDivLeCWa7P/ACyxQB9h6h+2R4Cg87y9Th/df6z97/rK5O3/&#10;AG6vBl/PNJJ5UPlfuo/3tfMg/wCCeHxCbSvtHky/a/8AnlWldf8ABOHxxb6VZ3EYlMsr4kixQB6r&#10;4u/4KHaRok/2fS9Mivf+2jUWv/BQLQ0sYbySyi86X/WRea1YnhD/AIJnS33kyare3cMUv/PKOpb7&#10;/gmLLFqs0lvqcs+n/wDLOgDB+K37eX2q+gk0OGL/AKaV59Z/t0+JovO8yCLmvXdC/wCCaXkf6RrF&#10;7dwxb/8AllHXaXn/AATP8PLBDJHe3c3/AGyoA870X9vqLTdKh8yHzpdn+q/267jRf+CgWmat4Om/&#10;0LydVi/1dr837yvSvCf/AATt8Gf2VDHJ5s13/rf9VVrSf2DfCFh4xh1iSH91bJ5Xlf7dAHC6fH44&#10;8eQeH/EFv52mfap1l8ryv4K+ovCLXOjaH9nvJvOllrtNJ8E20WlWVvb+T5UX7qOi88P23/PH/VUA&#10;cnqV9cxTwx+TWPJdSvff6n/RP+WkVekL4flv54f9TDFF/wA9vkq1qFrpFlfQxyeTQBx82kxap5Pl&#10;w/6JFTbyztrqfy44f3MX+srYuNQiT7bbx/uIqht5I7DSof8AnrdUAczqHhXb50ln+5rn9Q8P6naw&#10;eXb/APLX/WV6gsMUs8NvJN/BTdN8qznmjj/fRUAfP/i7wPrmtzweX5vlRVl658FfEPkWXmanLDF/&#10;zy8qvpTRdWinnm+0Q+T5X+rp2tR7p4ftEP73/lnQB8q6l+z/AK5F9tuNPvZvKlT/AFVfO91/wT78&#10;Z6lezSf2zd+VL/0yr9QLex/sueGOP99WtfLs/wCWPk+VQB+TM3/BOvxfF53l6nL/AN+q6z4Zf8E/&#10;7lzPJ4gvLuav0y+z/wDLS3rDjtZYr7/U/upf9ZQB8WzfsK6Y+lTWcd7NXM+Df+CdMV7Pe3Goand/&#10;ZIv9XFX3hceHbnz5pLerFut9F/yxoA+Rb79gnSNZght5JpobSppv2A/D1x/odv53lRf8ta+yriGK&#10;4sYZI/8AXVNI0qQeZHD+9oA/OXxd/wAE27G8/wBI0u9mg/56RVab/gmzYy+DpriOaaHVYo/3f+/X&#10;35cQ+RY+ZH/rZXrQvJNkEMdAH5U+Af8Agnjrniieb+1NTlhii3Rf6r+OrGsf8E29ctNV+zx6zKYf&#10;+Wcpir9Dte8SW3giC9uPJlmil/eyf79cP8MfjxpnxGnm/wCettO0Xlfx0AfFNv8A8Ex/E0v+s1KU&#10;f9sqih/4JoeJftv2e41OWH/tlX6Z6p4kln8mSP8Ac+VW5DNFfwQyXH/LX/V0AfnV4Q/4JqW0GlXn&#10;9sXss2of8s+Kgt/+CdNikE3mTSzTf8s4q/SK60WKCf7RHN/qv9ZTrOG28+G88n+BqAPy4b/gnZdT&#10;mA+fNDFL/wBM67OP/gnXpGl2MNxeedN8lfot/Z8V1+8k/wCWtR3UMVvB9jjh86L/AFVAH5o+Mv2F&#10;dDgghk0uGX/ppXJ6t+xfF/ZU0lnZTebX6oW/hexeCaOOH91WXH4dtoIJrOP/AFUv/LWgD8sfC/wz&#10;8VeC/O0/7FN5X/LP901bGm+E/iDLBeyXHm+bF/x7y+VX6cWfw3sb+D/SIIf3X+rq1Z+D9Mv/APQ/&#10;sUX7qgD8l/Eml/Fm18mzuIZdT+0p/wA82rJ03QfifYaVe2/9mS/a5f3Xm+U1fr5N4LsXn/48oftc&#10;Va1r8O9InsfMvIYfO/6Y0AflH8F/gP448Q2Op2eqQzQxf89fKr6C+DP7KcvhLSr2PUJpZvtP+rr7&#10;Qj8OxW8Hl2cMUMVWNNtbZLH93B50MT0AfDPjT9lfU7qeHy/O8qV/Kkri2/4J3/8ACQT3skk00EWz&#10;93X6Qf2PctB5cdTLb/bIIZPJ8mWKgD8tNI/4Jka5r8B8vU5YZY3x/qlrmfFn/BOHxV4emxb3ks//&#10;AGyr9bbeP9/5lv5sNRyah/ak/wDqfJii/wCe1AH5LWH/AATh8Tahpf2iO9l87/nl5VaGjf8ABNfx&#10;C88EmoXs0NpvxJ+6r9YdPtbZfO8v9zVG4a+1Sea38n91F/q6APhvw7/wTd8NLY3v2jzvO2fu65PQ&#10;/wDgmPFFrc15cXss2n/8s4vKr9ALjTb61vv3f+qlj/eVam1CV4IbO3h/66SzUAfPP7Pv7CPh/wCF&#10;vxp8P+LNPnm82x3f+g1+hNeSeGbiKfxHpkdv/wBtK9boAKKKKACiiigArH8S+F9I8ZaJeaRrmmWu&#10;taXdJ5dxYXsKywyj0ZG4NbFFAHlX/DK3wc/6Jd4T/wDBRB/8TR/wyt8HP+iXeE//AAUQf/E16rRQ&#10;B5V/wyt8HP8Aol3hP/wUQf8AxNa3hX4D/DrwHrUWseHPA/h/Q9ViRoo7zT9NihmCN95d6rmu/ooA&#10;KKKKACiiigAooooAKKKKACiiigAooooAKKKKACiiigD4W+Av/KTT48f9guz/APQVr7pr4W+Av/KT&#10;T48f9guz/wDQVr7poAKKKKACiiigAooooAKKKKACiiigAooooAKKKKACiiigAooooAKKKKACiiig&#10;AooooAKKKKACiiigAooooAKKKKACiiigAooooAK+P/2lNcttX+IQt4/M82xg8qT/AIFzX2BXwd8S&#10;Ndl8RfEDWr6SEw4naPyv935a/LfELE+yyyFG/wAcvy1P0ngTD+0zGda3wR793YxdK0uXWtUs7CA+&#10;VLczLFH5v3fmr7D+KXgA+Lvh59gDbr61hEkEuF++q/7XrXzP8F9Ci8RfEzRbaSbygkhucf8AXMbt&#10;v6V9uFQcV4fAWWQxOXYp1o6VGo/cr/qj1eNsxq4bH4ZUnrTXN97/AOAfna4KAxyf63/lpX0n+y/4&#10;5Fzpk3hm7lBmtsy24yzNs/iX6Lx/31Xlvxy8KyeF/H16fKza3n+kQeX93/aX/ernPAXiE+FPGOka&#10;nmXykmXeIv8AlolfDZViKvDWeezqaJPll6N/8MfaZlh6fEOTXprVrnj6r+mj70GOcVJVO0uI7y2h&#10;njIkSRRIhq5X9SxaklJbH83NcraCiiiqEFFFFABRRRQAUUUUAFRbVIFS1EoGAQfpSbS1D03Phr/g&#10;on8LrtBo/j/TItxtf9GvD/zzH8LV7n+yx8cNM+L3w605TPFFr1jCtveWe/LgqAN/+61eu+IfDmne&#10;KdDu9I1W1jvbC5Ty5YJh8sg9K+G/iB+wp4t8FeIptc+FesyxQ7/MjtRL5MsX+zu/iWv0bBYzA5zl&#10;cMpzCqqdSk26c3s0/ss+XxFCvl+KeLw0HOMt4p6+q72PvcZ2nA4r5v8A2zvjvYfDn4dXmg2t4G8R&#10;aujW8UUMnzxJj5mb+78teCy6X+1xPF/Zb/afL/57eYn/AKHWr8Kv2D/EnivXhr3xS1OUkyLJJaiX&#10;zpbj/Zd/7tbYLJMtymvHGZljKc4QtJRhLmcn0Xl5meIx+KxcHh8NQkm1q5K1j0H9gDwz4kj8Baj4&#10;g1vU9Qmtr8/Z7O0u5GdERf8Alom7+9XiHwqvIvgX+2vqdnrH+hWl1PLbR/3P3n3W/wB2v0U0zTbX&#10;Q9PgsLKGO1s7VBHHDGMKi+gFeC/tR/sq2vx1t7fVtLnj0zxVZoY4rk/dlT+69Y5fxBQr5hjI4xcl&#10;LExcXb7P8rfe2tysVllWnhKKo+9Om099X3/4B9D7dyjvXyl/wUH+IFjoPwrg8OCYf2pqkwkWIdfL&#10;X7zV5ppmjftY/D+zi0PTimp2MUflpLLsmP8A301XfAf7F/jf4neMofFfxf1czDesslgJN7Sbf4fR&#10;VrfLcpy/J8bHMcbjKc6dP3oxhK8pNfCrdPMjF4zEY2hLD0aMlKWjbVkrnrn7F/hS68MfswwC8jxL&#10;fRz3UY/2GX5a+ff2Ac/8NBeLMc/8S5//AEctffzaVHZ+HpdMsIY4IY7Zre3gT7qjbtVa+Sf2Qv2e&#10;/Gvws+MPiDW/EenQ2mn3Vk0Uciy7zvMitU4TNqOJwmbVa7UZ1rNJ9dXovTqVWwk6VbBQiuZQ0dum&#10;x9mkAAHH4V+dP7WYx+2P4T/6+rH/ANGx1+ix4YZr4x/aE/Z68beO/wBpHw/4r0fT4ZtFtprOSSUy&#10;YP7t1ZuK8zg7E0cJj5yrzUF7Oa18+i9TqzulVrYeCpRv7y+R9NfGA5+Fvitew06b/wBANfIn/BMi&#10;UG38WIf9YFiNfbuu6PD4g0S+0yf/AFV1A0Mg+q4r86/+GW/jn8H/ABfenwJ++tLl/wDj6tLpESRP&#10;4d6NXdw5PC4vKsZllWtGlOpytOTtHTf7zDM41aWLoYqFNzjG6aW6vbU+qf24Mf8ADO3iDH9+P+dc&#10;h/wTlyPgfe/9hWf+ddR8WPAXjH4i/stxeH54RN4ult4vtEYl/wCWi/e+apP2MPhZ4g+E/wALJtJ8&#10;SWgs7+W9klEQk3/Iaw+s0KXDNbBqonUVa6V90kldeRap1KmaU8Ry3i4b9P8Ah+56j8V/DZ8XfDbx&#10;Jo6r5r3tjLEEz1JWvi7/AIJ2eLbbw54v8W+DNQzZ3906y28Mvy58v5WX/er7/JGCPSvj39o39jXU&#10;fE/jEeNvh5fDSdclbzbm1Enl+Y/99X/vVhkGMwlTC4nJ8bU9nCsk1J7KS1V/X8LF5lQqwrU8bQjz&#10;She8e6dvysfYGCQV3fhivz3/AOCinjG38T+NdA8H6bMJry1T/Scf8s3k+6takr/tdrYHRxCvk/6v&#10;7WPK3bPu/frtP2ef2K7jwz4qh8Y/EC/XWddjfzYrT76Rv/fdj95q9nK8NhOGazzPFYmFSUE+SMJc&#10;15Nbvslc4cZWr5pS+rUaTV7Ntq2l1t3O6+K+hy+G/wBjK/0u5x5ttokUbf73y5rjf+CbP/JKvEJ6&#10;/wDE0/8Aaa17p8f/AAnqPjT4PeJNC0iITaheQeXFGTtz8wrzr9in4TeJPg/4D1fTPE9pDaXdzfeb&#10;GsMu/KbAteXTxtKfD2LpTmvaTqqSXXpf5djslh5xzWk4xvGMGrn0YwGM4+gqWo1PJz2qSvgV5H0l&#10;7hRRRVAFFFFABWB42llg8K6nJb/63yfkrfrM8QeX/Yt55/8AqvL5oA+ZdS0HXNesf9d+9qva6P4h&#10;8j+z/wDUxf8ALSWvXlmtop/9H/uf6qpl1K2vf9Ht6AOd0vS5bLSoZP8AlrWxoN9crB/pkP72J6vW&#10;7W2mz/Z5P9VUN1fW0v7y3/fS/wDLSgAvrqK9/eSf36dazfaJ/wB5/qoqr6hdWyQQ+XB53/PSobya&#10;KX/SI5vJ/d0AbmnzRW883/PX/lnTftXmzzfuaw9J8VS+R5lxDDNLv8qtCTxNYxX0Mf8Ay12UAaVr&#10;a/Y/9XD/ANdKq/2hunhjrL1rx59lg+zx1m2evRSweZH/AKqWgDaZomvpvL/fVpQ+IJYvJjuK4uOa&#10;W186SObzpaqw6tc6pB5kn7nyqAPQre4trrzpI5v3tV4dUi8j95XJtrkSQf6P+5/56S1RbWNs8Mkf&#10;+q/5aS0Ad9M0U/k/8tv+elR3F5v/AOW/+qrj7rxhFZfvI5qLfxlY3U8PmUAd9cX0Tz/Z5P3MVNmt&#10;Ykvv3f8Ayyrh77Xok1WGOT/VS1oa5q3lWMP2Ob97QBvQ6hcrfTR+TUdusv8A36euPt/Elzf30Mcc&#10;372KtrUPF0V/fQx/6nyv9ZL/AM9KAN6abzbGb7R/36q5oskVvY/9dax116xvP3dc/eal9nn/AHc1&#10;AHTTatKl95cf76Kq91qW/wA6S3rm4/FVqvnR2/76X/lpVVdaiaf/AFMv72gDtNLvrG1sftnnf63/&#10;AJZVY0m6+1T/ALv+5XB2+vaY1jNHHN+9ik/1VbVjrVtF+8jm8mWVP9VQB2E119onh8z9zVW+vv3/&#10;AP0y31k/aopYP9I/5a1J9oltZ/LuP9V/yzoA6K31K2gg/dw/63/WVX1jyrX95HWS02+Cby68i/aZ&#10;+P8AdfA/4dw6vZ6ZDqeoXN19mtzN9yP5dzM6fxVlVnGlBznsjrwmDrZhiIYTDxvOT01S9ep79czy&#10;S+H4pO++oL61in/dyTf3a/J9v24Pi+dW+1DxK4tjP5v2Dyk8rZu/1f3c7a+/f2bPjXH8dPhz/bxg&#10;i/tuGZotQtYo9sVu/wDDt/4DsauHDY+jiqnsobn12e8H5lw/h44nEJSg2k2m3a/e6X6nsdxYxeR5&#10;dZsN5L/x71DqTXKW/wC7m/e1DHcRLP5lx/cr0lqrs+GtZuPYuTTb5653VPGEWl30MlWrrUIrX95X&#10;Kzabba5PNcfvaYF6PxlbalP5nk/vYqq33i6L/Vxw/va5HXrf/hGrGeSOpPA9rLcX0F5ef8tf+WVA&#10;HXXXjL7VYwxyQ/8AHtVHSfG0ur+dJHN/2yo1Tw/bJqv7v/VVXj8M20X+r/c+bQBJH4slSfy7iGrj&#10;eIt99DHJN+631Dq3hu2uIIfsfm+bFVPS/Ccv2795/raAOq1LVop9Vso4/wDllWl/aX+uuP8AlrVG&#10;HT90/mXH+tiqG1t/7Xgm8v8Ac0AaGl61beI4JreOb/Vf6yq99occv+rmrm/A/h+Xw5qt7/01rrP7&#10;U8qf/U0AFrZy3FjNHJ+5qS1aWw/d/wCu+T/W1X1LWJbqDy//AETUNreSywfZ6AL1xqHlQf8Aoymx&#10;+bpsH2i3/febUccMVlP/AKRN5/7v/VVJeXnlT+XH/qv+eVAFpr6W6/4/P3NU5LGKCD+0Kh1KS5lg&#10;hj/5Zf8ALSpmuIl0ry/+WVABcLLb/YpI6kutals/3n+ulrPt9S8qfzJKqw6h9on8v/llQBoXmrS/&#10;6v8A5ZS028Wx1LSoY4/3MtU9S1LZP5fk+d/01qNbf7VBDJH+5oA2F1aKCeyt46G1Dyr7y7iH/W1T&#10;vlin/wCusSf8sapx6x/aME0nk/6XF/yyoA3l1CKXzpPJrFvNQ+2QeZ5P7rf/AKqs3zrm6/eR/wDL&#10;L/WVY+0bPJt4/wDW0AbkcMWpWMMlvD5Mv/LStC+aK1gh/wDIktR6e0thpXmSeVTrHVImn8uSgCSZ&#10;orqDzKha8jsvJjjouLiK/nmkj/c+V/yyqq19FLBDbyQ/vd9AEzN/akE0f+pipsOk/wBowTx/8tYq&#10;qzTS6bB5n/LLfToWlln8u3/1VAEjeVf2P2eSbyfKrS0m1l/sry5Jv3Vc7a6f9lnmkk/fVoQtLLB9&#10;okn8mKKgCO8W5sJ/Lt5v+ulOjuItSg/0j+/VWbXLFJ/Mkm/1qVJ+6uv9M/5ZRUAR6432W+so6d/b&#10;0Ut9NbyQ0641CK68mST/AFv/AE2qG4a2v77935P2ugDSt7r9x5kf76KnXFx9tgmt5Ky7jWv7E/dx&#10;2Xnf89KsNqVt/wAfn/LKgCGOGWy8j/ltFWpfahtghkt/9b/zyrN1zVvNghkj/cxRf+RKpx3lzeT2&#10;X/LH5KAL3l31xP8AaJP3PlU21m83z5JKa01zZTzeZ++82vP/AIgatrmjQf8AEvhoA9M0/wCWeC3/&#10;AOWX/PWsnVtai0S+ht/Orx9fGXir+w/9T/pdcXq2oeKvFWlfbJIZYZYnoA+orf7NqUE0nnfvf+et&#10;N0+4ttG/0eObzpZa+XdL/aE/suCazkspvNtf3UlcXqH7VF1/bk1vZ2Uv3P8AW0AfZWtX1tez/Z4/&#10;9bVP+yZdIghkkvf9LlevzP8AEX7ZHjTQfEd7Jp+mTTWm/wDeS+U1Yfjz9vL4g3Gu6ZqFvpksGlWy&#10;L5nnRtQB+qmi3VjLPNcXH/LL/WU3VvF2maHB5kk0P73/AFcvm1+WmoftS/FTx3ZWd34T0yXyr6Ty&#10;pP3bbK9B8Cx/FTxlYw6frkM0PlbvL+9QB+gUfjrSHsZpPOh/df8ATWqsfiiLWYIbzT5v3UVfJfg3&#10;4b+M7K+mj1CaX7JLXqWg+H9Y8PQTR2/+qioA+hIbqK6/eXE372sf+0oop724jm/1SV8l+Kvih44s&#10;vFXl29lN/Z+zyvN+aquveMPHEtj5mn2U37r/AFn3v3lAH1xp+sRWVj/pE3+teo2h3edJH/y1rxOG&#10;HxL4rsdGuLj/AELykXzIq9G+HNnrieKppNQ/49P+WdAHpGmyRaToflxzfvpf9ZUlvfWyT+Xbw/va&#10;bDp/m6r5nk07WNJuYP3cfkwy0ASRwxRQTR/6mWqLXn2ixhjjh/e1Isd9BB5n/PX/AFnnVXjjlXzp&#10;I/8AVUAZ7SS/8vE37r/nlWouqRWsEPlw/wCiVTutNiaeGOSb97UjahFF/o8cP7r/AJaUAFw0Xnwy&#10;eT+63/62rWpXH2W+8z/llVea48qD7PH++qbXrqK4+xW//PWgCvJ4gub/AM6S3g/7a1Vm8TXMtjDH&#10;/wCRauaTpf2eCby/9V/y0rJWGJp5rO4/1X/LOgC19q8r/TJP33m1vXWvf2RpUPlw/upa5W1hltf9&#10;HkmirWa4tvI+x3E0NAEOpSbfJuI/33m1e0+6lsIPs/k/63/lrVO6t4l8mOOanaa3lTwxyTed89AG&#10;ldSW0sHl3H7muf1aGLUZ/sf/ACylqbxRDFfz/wCmTeTF/wBMar6hbxWt9DH53+iRUAYq/DXTPImk&#10;t4f3teb+Ov2abHxVPDJcTeT/AMtZK9ct9als55o4/wB9Tri6+1fu5PO83/pjQB8o3H7IdzF44stQ&#10;t72aHT4tvmfuq9+0/wCFekQWPmf66XZ5Xm16QsP+g/Y7j/VbP9bTms7aKD7P/wAspf8AlrQBwfg/&#10;wH/Y3+rvJfK3+bXceXE37yqen6xbfbprOT/VRf8ALWrFveeb/wAsfJi30AC6XFdf6ub/AFVcz4o+&#10;FMWr6rDJ53k/J+7r0aHSbaKeaSP/AJa1Xvkli8mS3m/7/UAeW+D/AIO22h65NqnnedL/AK2vQNP0&#10;eWW+muJP3Pm1oLqFss/l/wDLWo77XPtkHl2/7nyqAGzWcUXnSf8ALX/lnWbfebLY/Z/9dL/z1rY0&#10;uaW4sfM8mpLPyov3ckP72gCnDYy6TBB5cHnf89KuQ6X5X+s/1takNxF5Hl1zN9qVz/rI/wDW76AO&#10;is7e28/7R/y1p0ljFb+deedXJrrF99um+0fuKh/tyW1/0e4/1VAHUQ3VtL+7uP8Av7VWSH7L9t8z&#10;99F/yzrm7W12zzXHnfutn7urEniT7F5Ml5/qt/lUAamjw7f3f/LL/nlVixsYv30ckP7qud8O6l9i&#10;nvbiTzv+mdamg+Jom1WaP/ll/wAtKANa+sYreCGPzv3VUY9Jisp/Mjm/dS1V8QeJIngmj8j91F/q&#10;6y7HUpZYPtEn+q/55UAdRHD9l/0i3m/6ZeVR/wAIv5v+kXE1YNxrUiQQ+Z+5lqGbxFL/AMe8nm/6&#10;+gDWs9L/AH8377/prV63s9n+smrFuNaiivv3c38H7z/pnUN54wsbf93cTUAHjbRbnUb7zLOb/VJX&#10;l9vo+r+I/FX2O4/cxRf8ta9Os/iVplvP9njmi/e1Xk8TW0uq/wCj+V5v/PWgDDk8K3K33+u/dVqW&#10;Phf7b+8km87yqbr2uSxTw28k0VTWupbJ/M/e/uv++JKAKdr4bll1z7RH/qov+WVXrDSbZNVm/wCW&#10;N3Vi3uJb/wA+T/U/9MqqtJLBfQ3En+tioA0G0WK3/wBI/wBTVq8tZb2eyuPO/dVi32tS6t+7/wCW&#10;X/LSo9Nuor+f/XSwxW1AHVWunywX3lxw/wDbWrUjRXV95d5/39rPk16J/J/ff6J/z1o1i+it4Ifs&#10;/wC+loAkZrazvobeP/W/89ar+KL77BPD5cPnf9NawbjUpbyeCSP/AFstbGn+ILaKDy7z99LQBI3+&#10;h/vI/wDWy02zt/8ATvMk/fVavpongh8vyv3v+ri/jrJW48rzo/8An2/e0Aa0Omx3883l/uIamsbW&#10;Kz/0eSq9jef2lP5cf7n/AJ51tWMls3/Hx/raAMWOzsabceUs/mVem8q//wBX5P36j1yHfBDHQBk6&#10;14Nsde/0eP8A1Uv+srjdD/Z78PeENVm1Cz/czSvXZaTr1tb+dH/y1iT93W5puoW11BD9o/v+ZQBi&#10;6ho9jqP7zzvJ8r91JFVyFbGKCC3879zUNvNFdarN/wCiqzZv+P6a4/55UAdRDpcST/u/9VWO1rs1&#10;Xy5P9TVW61i+tYIbiP8A1X/PL+OsnUtSvp5/Mk/c0AdQyxabB+8qOxuPK86OT9z5v+rrx/x94s1x&#10;P+POHzv+uNef6l4m8cWsH2iSGbzYv3tAH1VC0VrB5n/fysmb/ibed5f7mKvlNv2kvEMXiOyjuNMm&#10;+yf6qSq/iD9rS50ue9j+xS/ZIqAPr5f9Inhjj/cxVHpt5FYedH53+tf/AFtfnj4i/bk1yL/kF6Zd&#10;zeV/0yauDh/ai+Lut+dJHo032TY0scvlNsoA/U5prbz5riS9qvpvjLTPI/s+3mi/7+1+Nq/tbfF3&#10;z5pPJm/79NVXSPjl8YrfVftlvpl35sv/AEyagD9sv7UsbOxm8zyvJrJk8SaZawQ/Z72GGKX/AKa1&#10;+WN5+058VLDSvscejXc13Kn7z902yuEPxW+Nfii+s7OTTbuzilf/AJ5NQB+xcPiq2v54beOaHyt/&#10;/PWtiS+tr2eG3jmr8u/C9j8XbfVYf3000Xy/3q+pvBfiDxDbwQyXEM37r/WUAfU0N9bL+7t65nUr&#10;6KWfzLievK/F3iDV9Enhkt/332r/AJ4185/FT4pePU/4ldnpk3m7/wDW/NQB95afNpn2HzI5ofv1&#10;HH4iiS+/0fyvufu6+JfhD4q8cJYzW+oQS+b/AMC316Joej+L7qf7ZcTeT/0yoA+lI9U8/wD1n+t3&#10;/vKz9Y8WWKQf8svN/wBVXy74g8VeM/hzPeyXkMt7Fc/8e/8Av14L4y8cfEbS/wCzLj7FN+9vvNk+&#10;99ygD9RPBItRrlnJH/rZa9br4Q+APxYudS+KnhPS7zzYLu6j/eRf8Br7voAKKKKACiiigAooooAK&#10;KKKACiiigAooooAKKKKACiiigAooooAKKKKACiiigAooooAKKKKAPhb4C/8AKTT48f8AYLs//QVr&#10;7pr4W+Av/KTT48f9guz/APQVr7poAKKKKACiiigAooooAKKKKACiiigAooooAKKKKACiiigAoooo&#10;AKKKKACiiigAooooAKKKKACiiigAooooAKKKKACiiigAqAjlanqMHNK+thMyvEt3Jp2gandQ4M0V&#10;tI8f+8FJX9a+BZLmS7uZ57gYlkdpH/36+xf2hdRGn/C7UwJ/Kll2RoBJtZ8uNy/lmvjdeK/APEbF&#10;OeLoYZfZjzfe/wDgH7fwFhlHCVsQ/tSUfuX/AAT2j9lXSra98YajdyRA3NlbL5B/ubvlavqvI59q&#10;8O/ZVsJIvCWpTyQ+V5l1+7k/56JivcOo+tfpPBuHWHyWiusry+9n5/xbiHiM4rdotL7keU/tC+DU&#10;8TeBpbsERXOnf6QkknZf4l/75r5DzvWv0KuII7qGaKQeZHIMMK+HfiX4Pk8EeN9R0v8A5ZF/Mt/9&#10;xvu18B4iZU4zhmdNaS92Xr0/U+34CzJTp1MDUesfej6df0PoL9mrxo+v+EZNMuQTLpr+WJBjbs/h&#10;XivbK+IPg143/wCEH8c2s0kubC4/0efP/oVfbiMJBvXvX3PBmaf2jlihN+/T91+nQ+Q4uy36hmUp&#10;wXuVPeXr1H0UUV96fEhRRRQAUUUUAFFFFABRRRQAUUUUAFFFFABRRRQAUUUUAFFFFABRRRQAUUUU&#10;AFFFFABRRRQAUUUUAFFFFABRRRQAUUUUAFFFFABXOeP/APkTtY/64GujrnfHtr9u8H6nB/z0hIoA&#10;+dNH8VXP7mO3/wCPv/VVqSXErQeZ53kyxVl6X5VhP5fk/vYk/wBbTvsMtxB5lv8A62WgCxqnibyo&#10;P9d513Uel619g0qbzJv3stYeoWv2CeG3kh/0uX/lrUniDTZbWCGS3/1tAG1a+JJZ7GG3/wCWUr/v&#10;Ja2Li4insf3c37qKuZ0X5v8Aj4/1VbVxbxS6VNH/AKmKV6ABdU+0T/u/3MWysP8AtqS9vvMkh/1V&#10;aE2ixT+T9ohlhiiSobOx/wBdHH/qqALH9pW17+8krNuP9HsfMjm/0WqNva3Nl51x5PnVJNdS6jB+&#10;8h/dUAOuPGkVn532j9z/AM86j1D4paZZeTHJ/qtnm1h6l4Zl1H/R5P8AXRVn33wj82x8u8m/e0AV&#10;de/aE0e10qaT/llv/wCetR6T8ZrG90P7ZH++0/8A5Z1i+IP2eYtU0Ob7R/qpaPCPwLtvCulfu5v3&#10;X/PKagDorr4iWOqaVDeW83kxRf8ALKtTwb4mi8R/6RH/AK3/AJZxVzMPwZ+1fvP9Taf62uq0PwXL&#10;4Z8mSP8A1X/LOgCbUry+ln/eTfx11zeIokg8yP8A5Zf6yuB+Imn315Ywx6f/AK3Y372vjX4yeJPi&#10;zZ+To+j2U013/wAtJYd1AH302sS3Fj/of/f2snw74ii16ea3km/1X7rza+Tf2Pdc+IOoz6z/AMJh&#10;DN9kiRoo/vJ89fSUenxWfhzy7f8A0KWX/vugDur68iSxmjt5v3sT/wCtrnZNYuV8mS4m/wCWlYt1&#10;DfS2MNvbzfvdlcD8QNU8VaHofmR2Us0sT0Ae4Nr1tpf7zzv3staF9r0a2PmRzeTL/wAtK/M34pt8&#10;Zrc/2hHDN5O/zf4q6X9lbxx8QfFvxA+z+J55jp/lt13UAfcuk6pEt9NeR/8ALWumXXvtE9l/ufvK&#10;4W31TTNLvvsfnRTeb/5Dq9ot1Fo2q/Y7ifzvtP8Aq5aAPQLzXorqf7RJN+6/1UdaF14iinnso5Jv&#10;3Vcb4g8P3Mt9DJbzeTF/y0rF1S8li1WGO3/5ZP8AvIqAPVr7WInn8vzq+Sf29tD1bW9M8P64s0s2&#10;nWO+2ktfm/i+bzfT/Zr3jWNetpYP3f7n5KwdUvvtmlT2+oQ/bbSVPKkim+5srmxOH+tUnRTaue7k&#10;mayyTMKWPjFS5Hqn2ej6PXU/M7aVcAjPtX6G/wDBPl7nw98IPEF7PDLDDdaoJbfzfk8xNiruT+98&#10;y10Fv+zf8NLjwPZahJ4N0+GWV1/e/N/e/wB6u81rUIvDWqw2dvDFDpVrarFHaQ/IkaKteLgcsnha&#10;vtptOx+kcV8cYXPMveX4ajKPvXfNbS21rN+e9jW1LxZ5uueXHN5Pm1k2eqanLPe/bP3P3vLrhZPH&#10;UWr655kkPk+V+6jrorfVon/4/P8AVV9GlY/GjeuNW+z2PmXE372qNnfS29jPcSTVyviC68393b/v&#10;ov8AlnReSb4Ibf8A5epUoA1LPUJdRvppLz/U/LXVQ61Y2/7v/llXE29x+48z/ll/y0qnH9m0ufy5&#10;J/3Uv+roA9C1jULZILL99VO48URWv+jyf63/AJZ1wsc0Ut9NHcQzfc/d1T0e++233l/6795+7oA9&#10;U0nxBs/0iSobrXJbif7ZH/yyrh/E2oXOneT5cP72pF1C51H95HN5Muz/AFVAHfaX4ouU/wBMuP8A&#10;lrRY+KIv31vHN5EstcTDcfZdK8u4mqO3vLa4g8yP/ll/y1oA7iTxZHFffZ5P+/tbEetW3kQxx15f&#10;dXljefvP+Wv/AF1rP1Lx1pHh/SprzUJvJtIv+WvmrQB6Z4k1b+w77zI/9V/ra8/8RfEi5srH7Z/z&#10;1f8Ad15/qH7SngfUv3keswzReR/rfNqTw38TPCHjfyLPT9ThvfKTzZKAPUtF+IUq+TcXEP7ry6z/&#10;AA38TP7c8Y3v2j9zF/yzrjdQ16Kf/j38ma0i/dVDcX1toP8AxOLj9zF/z1oA9o1z4lf2DB9nk/5a&#10;/wDLWsfTfiF/aP8Ax8fuYv8AlpXjuueOrG80qHzL3zpZf9XWHdfFbTLPQ5tP/wBigD3Sb4pW0X+r&#10;h8603/62pLP4jebPN5kPkxSp5sdfJ/g34nXPjDxH/wAI/Z2U32T5pfN/3a+gvD/hGW/n0yS8m/go&#10;AvXXxUubWf8AeQ1taP8AFTf5Nx5Nec/E7WtM8PX3/TKJ/wB5XVeFZNM8TWNlcW8PkxS0AehaH8St&#10;M16f7PZ/8ff/AC0q9NqEVrPP5f8As/va8r0/wT/wj3iO9vLP9z/z0rupLWXV/wDj3/1Wz95QBsXl&#10;1cp+7t/9VL/rJam03ULaL/V/9tKy9Ps7mw/dyTfuov8AWRVpWtvY6dBDcf8ALX/nlQBoa1rUqf6v&#10;/VRVc0W6tpdK+2Sf62uD1rUJdUvppI4fJirH1bVpdLsYfLhlmoA9OupPKnhk8797LUM3lXX7y3mr&#10;ymb4jS6dPDcRw+dWfpfxciW+m/c/vf8AnlQB6xealsg/ef8AbOpF17+0r77HH+5lryGP4mXN150l&#10;xB5PlV5L8ZP2pP8AhH9K8zT7Kb7X83mfvaAPrptYllgmt/Oqr/wkksVjDZ/89Xr4D0X9rK51LSvt&#10;EnnQ/wDfVUdB/b60zSL77HqEMv2u1f8A1vm/J/6DQB+g2qSWMsHmf6mW1/dU3Tdell0r/plvr4a8&#10;Z/8ABR3w1Hpe+30yW9u9/wDyyl/+xr2X9l/9oC2+PHg69vPsX2KWKf8A1VAHvFx4oiv/ACfM/wCW&#10;VOtbiKK++0f6mqMOnxJpU1vH+5llqnpPzf6yGb91QB3S65El9/0ylqxqEcUulQyR/wDLWuRvNSin&#10;ngkt/wBzFFW9p+veVPNb/wCu83/V0AXrWOLUrH/SP+WVOa4iup/tEf7jykrNkml02eb/AKa1i69N&#10;K0H2O3/1stAHSf259q/1n/LWnWs1jdedb3H76vP202+8PQf6RNWxpNx9n/eSf3KAOovIbZrGGS3h&#10;rD+zxNBNHb1i3mvXMs81vHN/qq3NDh83yZP+WuxvMoAw7X4a6HqkE8cll+9l/wBZ+6rj7j4I6O2u&#10;eZb2UX7r/plXq1vrkWl2M3mQ+dWbNfRWsH2iP9z5tAHIzfA/wh/ZXlx2UXmy/wCs/dLWXefsz+B7&#10;3Q5rO4h/1v7ryvKWu0muJXn+0RzeTLWbdXksWqw3En+qoAueAfgT4V8AeFYY7eH91E7f3a7ix0/S&#10;L3yZLeH/AFVU7WT7fY+ZHN/B/qqdp8cVrP8A9NaAHa1HFazzSf7FGg6XbXmlTeX/AK2WodQvvs88&#10;0n+urF0XWPN1X/plQBvWfgWxln8y4h87ykqrq2i20/7u3sv3tdFN4ktooPs9n/20rN/tqJL7y4/7&#10;lAE1vpsU9jDZyQ+TLViPQ5bDyfLrPbWrnz/tkkP/AEyo1jxl/qPL/cy0AdNqV1Y2/kxxzfvf+WlS&#10;SXltLffaJP8AW7P3deA694msf+Ej+z+dL5v/AF1rN1D49aZpd9/Z95N+9/5Z0AeneJvElzFPNbyT&#10;eTFWH4b8XfaJ/scn+q318v8AjT4va5468VQ2+jwzeVao1amgyeL5dV0yST/v1QB7ovj6W38cXujy&#10;Q/6JF/q5atSeLotXnms7f9z5X+srFbQ/Nvv7QuP+QhU0fgm+1SxvbyT9zQBrW/ii2lnht7ebzpau&#10;L4k36rPHcf621rhdD8Ny+GZ/tHnf62ukkkilvofM/wCWtAHYL4g+y2M0n/PWs3UI5bi+h8ub/W/v&#10;awW/0DVfs95NUmvSX088MdnN5NpF/wAtaAOijuPsH7u4/fVk6tfSxQeZcQ/ut9Q291K/7u4/fVpR&#10;t/bMHlyUAN0nUN8EMkc1bknmwf6ZHXP65pttoPk3Ef8Ardn+qqrb+Jrm687zIPJiiT93QB01jpss&#10;995mof62Wm6xHbW99DHWLp/iS5v7G9t5P33/AE1qSa3l17SofL/c0Aa0MP2ifzI61LVYooPL/wCW&#10;u+vNdc1C58Pf8fE3kxRUeH/ipY38/wBnj/cyxf8ALWagD0641a2i/dyf6qKsWTxF9qn/AHf/ACyr&#10;wH4pfH6x8C6r/wA9vNevNbX9r6K81yGPyf8ARJX8rzaAPsrzLb7d9o/7+VJJfebP/rv3Veb+E/ih&#10;pniCf7PbzQzS/wDLT96taHir4peHtJvrLT/tsXmy/wDTVaAPVLXxZFa2M0f/AC1/5Z1JD4mtpYP3&#10;kP73ZXzn8WPjRofg3SYbizm/e71/5a1TtfjZ9t0r+0I4f3MtAHvFxeRJfQ1h/wDCQSxa5Nbyf8ta&#10;8DsfjtLZa5DZ/YppvN/5a15v48/aYufBcGsyfYpb39+3l0AfeWm332Kx/dzedTbHVpWvpriT/VRV&#10;8H/Bf9t6x1bVbO31SGWyll2/uppa+hte+NmmX999js9Thh+TzfKoA9mvPE3leTcf71cfrXxG0yKf&#10;y/tsMN3K/wC7ir5D+NX7S19ZarZeH/Dfnand/N9olh3fu/7tfImoaP8AGHxHfTeIJIdR/wBBfzY/&#10;vf71AH696h4i3TwyXk3k1oTahF4gsfL8791X5Qw/FT4xfETyZLiGaG1tk/1vzV6F8If2lPF9hff2&#10;f4kgmgii/wCWtAH6NWd1K8H2e4/5Zf6uo7O6iv8A7b9o/wCWX/LKvlnwv+2N4e1aeazt/wDXRf6y&#10;WtrRf2svBl7fTWf9pw+b/wAtP3tAH0la6tLL5HmfuYt9N1KT7Fqv2y3/ALlfMusftVaHa2M15Jew&#10;+VE/lRxeb/rKk8I/tfeDPFf7v+04bK7/ANV5U0tAH0NDrH9szz/aP3MVE11c28H/AEy/5Z1xuk+M&#10;tIl0rzJJoYf+Wvm+atYfjT4+eGpdDvbOPU4v7QsU/wBV5q0Ae2Wcn2zSvMk/5ZJXO2eoSt9t+0Tf&#10;9c6+GtS/4KN2MVv/AGf/AGXN+6fy/wDWf/Y13dr+3h4HsPCtnqH+u1CVP3kXm/6ugD6ksb6WX93/&#10;ALf7yX/Yo1DQftX+kf8ATPyvKr5Dh/4KNeHr2+hs/wCzPJtP+Wkvm/8A2Nc74g/4KPaZZz3tnp+m&#10;SzRRf6uXzf8AWf8AjtAH1F4k+GMuuaVe3Fve/Ypf+WdeN2/hXxno2uTW8epzTf8AfVfKlj+3L4zT&#10;xv8A2pIZZ9F3/wDHpX034m/as8r4cw+MLPTJZpZf+WX/AI7/AHaANSzbx7fzw6XJN/21+avXtJ8S&#10;X2kWNlp+oXv73Z5slfGt5+2dqfiOeyk0PRpvN8z95F83/wATXqHwb8QeJfjJ4xnuNUhmsorX91QB&#10;9NXXjiX+ypri3n/1SebWx4R8cf8ACUeHIdQuP+WT1Rt/DP8AYdj9nkh877SnlVV0nw/c6XBNbx/6&#10;qgDrrfVLbVIJpPO8mnTRxRWPmedWC2hxTwf67yajhuPssH+mTf6r/VxUAa0MNzLfQyed/olbmqa9&#10;9nnhuLf99FsrLjWKKxhjjhm8qXdVFY/KsfLj/fRS0AXl8Qb54ZLf/Wy1DND5XnXHnfvf+WlV9FW2&#10;s7GaO4m8mKL/AJa0La20sHmW83nfP+8oA1NNuP8AQYbjzv8AVPUlxqHm655n/LKVKw2t/sfnXFvN&#10;/okv7ryq2rXyp4PLj/fS7KANKTUtuqwxx/6qna54i+ywQyW/76X/AJaVwsMn7/y7jzoZd/8Ara6T&#10;UpPsf7z/AJZUAdBp/i6203/R/wDlrLTtQ8WRS6VNHJ/yy/5a1wO7TLefzPO/ey1avv8AQoPL/wBd&#10;F/zyoAk0/ULa9g+0R/8ALKugh1CJ/Jkt5v8AW1zdj+6/0yT9zaSpUkNrF5/2iT/v7/BQB0lq3lX0&#10;3l/8fdU7xr577y65/WtS1Pz/ALZb/wCq2Vet/EWp/wBlfZ5If3sv/LWgDSjvpbqCGP8A5a0XVn/p&#10;0/mTed5tQ6a1zb2Pl3EP+t/5a1DJrVys/wBj8n/Vf8taANyzW202CGO3h86m6pYxa9P+8/c1myXk&#10;ss/mRw+dLv8A9VVPWLeX+1f9Hm8mgCPXPAuhy/6P5P8Arf8AWS1lyfBPw1LB5nkwzRf8Bqxrl1c6&#10;JBDZx/6bLL+9qvY61Ldf6PJ50P8A0yoAxbz4H+FbOD/Q7KL/AL9LWt/whOh29j9jt7KKGL/lpTtQ&#10;vIp/9Hqqtxc3X/XGgDFtfg74Minmjjsof+/a1rW/hHw1azwySQxQ/Zv+WVNuNN1NIIbezh/1v+sl&#10;rLj8Gy6pqvmSTTf6NQB0F14R8PPP9skhhh83/llV7RdD8KpP9ok8rzf+Wf3a858ReE9T1eeGTzpY&#10;bT/lpWbcfC3U2/499Tmhi/5Z0AeoLpttFqs0kfk/vXrqNWvNMlght/8AUS/8tK8h0v4d65Foc0kl&#10;7N+6qHWtF8QtBDH5373/AJ60AetXS2K+THJTriz8PXU/7zyvtdeE+G9B8VXX22TUJv30X+rrlb63&#10;8VeKJ5ry382H7NQB9HQ614e0v/SP3Pm1j6b8SrGKe9vJJvOiir5XuNW1y686O8hl82L/AFf3q5/U&#10;r7XLex+2WdlN5sT+VJF/z0oA+tl+Ilj4qvoftEP+iRP+7rrLHwbY69BN9sh/0T/Wx1+b3jn4zfEp&#10;7H7HpHhmayh/1X+flq3o/wC1l8VNLgh8vRrv7JbIsUkXzfw0Afpp4J+HOmW/xU0zWLeH97En7uX/&#10;AIDX0rX5bfsj/tn6x46+O3hnwnqmjS2X27d/rt38K/7tfqTQAUUUUAFFFFABRRRQAUUUUAFFFFAB&#10;RRRQAUUUUAFFFFABRRRQAUUUUAFFFFABRRRQAUUUUAfC3wF/5SafHj/sF2f/AKCtfdNfC3wF/wCU&#10;mnx4/wCwXZ/+grX3TQAUUUUAFFFFABRRRQAUUUUAFFFFABRRRQAUUUUAFFFFABRRRQAUUUUAFFFF&#10;ABRRRQAUUUUAFFFFABRRRQAUUUUAFFFFABTSeadTD98UgPnH9rTV49ug6V5R83c135v8P93bXzzI&#10;u5CK9T/aU1q41D4mXFm/l+VZQpGnr8wDV55oGnxar4i0yzn/ANVc3KxyV/K3FFd47Pq6X83L/wCA&#10;2X6H9K8NUVgsloN9nP77yPtX4U6HJ4d+H+i2Mk3nGOHf5h/2ju/9mrsqo2NpHY2kFtH/AKuJFjUf&#10;7tXq/p7CUFhcPToL7KS+5W/Q/nLEVvrFadV9W397uFeC/tReEZdT8P2mtwD/AI8HxPhMtsb+I+y1&#10;71WXrek22u6TdWF3GJbW4Ro5EI6iuHOcvjmmAq4SX2lp6rVfjY7Mrx8ssxtPFR+y9fTZ/hc/PzPI&#10;96+zPgf4ri8WeA9OwSLm1TyJ0kk3N8vG4/WvkfxRon/CN+IdS0z/AF32aZo/N+7Xffs6eMJfDvj2&#10;LSyT9l1D928Y+7v/AIWr+f8AhHMJ5RnCoVdpvll69P8AyY/c+KcBDNsq9tS3h70fT/hrH2AevFS1&#10;FuBwfWpa/phdf6/rW5/PAUUUVQBRRRQAUUUUAFMzgU+oiSNxpMTdtT5t8e/tWXvhHxTqWjxaPHML&#10;WTy/N80V7B8KvHsXxL8GWesxw+RJKWjljP8AA6npXyJ4w8PDxX8fNT0foLmaX/vuvR/2QPEU2mar&#10;r3hS7/1kT+Yn++vystfleVZ3jamaOlipXpSlKC9Vax+p5tkeDpZUq2GjarGMZvzTvc+pyP0rN1vW&#10;IdB0a9v5hiK1haQ/hWluBzntXh/7V/i86D8PxpkB/wBK1OZYv+AfxV+g5jio4LC1MTLaKf37JfN2&#10;PzzLcI8bi6WGj9pr7r6v5K5yXhn9ra58R+KtM0v+wkhivbpYvNMo4Rv4q+nFVd/TkV+fej+GpfCP&#10;xY8KWM/+t+1QSSf8C+avu3xXqLaP4b1S+j5e2t2kx7ha+V4ZzHGYqlXljpXcGvkrXaPrOJ8tweFq&#10;4eGAjZTX3u9k/useU/FT9pbTPA2rHR9NtZdY1nPltFB92NvfNcFL+034/wBIzd6n4KMWnd5PLdB/&#10;30apfsk+HLXxL4n8Qa/qMX2y7t3xFLKdxJZm3NX1ffWVtfWrW9zCk0Mn/LJ+hrPArM87ofXoYh0l&#10;K/JFJNaPd3KzBZZkdf6jPDqq4255NtbrZWOK+F/xY0f4qaUbzT8w3aYFxay/fiNd9tBzxXx78J7Y&#10;+FP2m9T0vRxmwLSxyQj7safer6v8RazH4f0S91ObiK2haQ/lXtZJmUsbg5VcTZSg2pWTS93qr9zx&#10;M6y2ngsZGlhruNRRcU2m/e6P0ML4g/E3Q/hrpX2zVrkBv+WdtGfnk+i14Lqf7YGsatPKnhvw2ZYh&#10;/wA9dzv/AOO1xXgTw9e/tIfFC8v9aml/sqJ/Mkz/AHP4Y1r7E8PeDNG8MWkdtpmnW1pDH0WKPAFe&#10;PQxGaZ85VcLU9jR2Wicnbrqe3Xw2WZAo0cVT9vXtd6tRV+mnXufOGl/tg6zpV5FH4i8OGKM/f8rc&#10;jf8Ajwr6C8B+P9F+IuirqGjzrNHnEkX8UbejVJ4t8B6J4z0yWx1Owinhk9Y/mU/3q+Wfh/oHif4P&#10;fG2awsNPv7zSTN5dwYo/klRvut/wGr9vmeTYinDFT9tRm7Xsk4vo9CFQyzOcPUlhYexrQV7XbUl1&#10;WvU+n/iV4sfwP4Q1LW44DdG2Td5Y7188/wDDal6OP+EfiH/bWvZv2gX3/CTXz/D5QxXl/wCxtp9t&#10;e+F9X+0WkUv75f8AWxq1TmmIx083p4HCVvZqUb/Cn311DKsPgKeUVcfiqPtHCVvia/IyR+2pfD/m&#10;W4z/ANta67wn+2FoGs3f2bVtNu9GP/PZvnT/AMdr26bwzpM42yadan6wLXlHxf8A2dtE8V6DdXej&#10;2cWn63EheNovkSX/AGXqqmF4gwcHVp4lVeXWzilfyVhUcVw/jaipVcNKkpaXjNu3nqewWF/balZw&#10;3VpPHPaSpvjkj+6R61oV8nfsmfES6tdUvPBupPK0fzSW4m/5Zsv3kr6xr6PKMxhmmFjiIqz2a7Nb&#10;o+ezbLZ5Vi5YeTut0+8Xswooor2jxwooooAKKKKACiiigArF8W/8i5qX/XOtqsLxm8cXhfUnl/1f&#10;l0AeF3Fr/rpP9is/Q5LnVJ5vL/c+VU1j4qiSx8zyfOqja6h5888dnB5Pm0AWrjTfNn+0ah/rYv8A&#10;V1DM32++8uta182/gmt/+eVYOvaXL/ZU0cc3+l0ASa5N/ZcEMdnD53/LWtK6aXWdKspP9TLF+98q&#10;uf8AD/26zsf3k3ny/wDXKtiHVok8iS8h/e0Aai2/9qWP+kfufKrJt4YreCaSSqeqatc3EH2j/U+U&#10;/wDqq0N26xh8z/lrQBJNDc/Yf9H/AOWv+sqv5kTedH5Pk1pSSSwQQxx/uao6pa3MsEMlxN/qv+WV&#10;AEeoWsX26GP/AJa7Kd5ltdQTRyVaWGLWZ4ZP+eVQ6hNbXU/lyQ/62SgCna3Usv8ArP8AVVGt9Y2/&#10;nf8ALanahpssE8Mn/LKL/llUNno8SarNcf8APVP9VQBc0WH/AE7y5Jv3VWNUhuZ77y/+WVQ2q/ap&#10;4fL/AOWT/wCqq1rWuXNr/pEkPk0AUYWlvfOjk/c1i3mhxS65N+5h+5/ra1NS82LyZP8AlrL/AKut&#10;C3t/3/l+T/10oA5vw3pMWnTzf6n7J/y0q9qVjYywQ3Ef/PSnal4dlWeb7PNVxtLll0qCOOb97E9A&#10;FfUrGKW+svs8P72q82n3M8/l3H+q31ca1lnnhjjvf9VUl1dfZYJpP+WtAGb4o8LxajBDHJ5P2SuT&#10;1jwTpmlz+Xpdl5Msv/TKuqt7G+uv3kk3kxf8s4quLrEVhBN5kPnXcVAHzH448K+IfCXjiyj0/wDf&#10;faX/AHn/AEzrpNB8O+IdR+JumSXn7m0sYK9k0vxBbXs815eWX72ukt7i2eeH9zQBi6lrnlT+XJ/q&#10;qzbhop54dUs/7/7yKuq1ixtvP+zx/wDLWuduLOXw5BeyW8NAGhptjY+If3n+p8r/AFlRw6XbX99+&#10;8/c2lc+uqS38EMlv/oV3/wAtIq8n/a1+Jt94E8I6X4es5pbLVdTRpZZYf+eH3fvfwturCvWhQpOr&#10;PZHsZRllfOMdSwWHaUpPr0XV/I+mv+E+8ISz2Xgv/hINO/tWJ18vT/MXf/eqv4o0GV/Ed5JJ/wAe&#10;v/2NfkmLuYP9pLyE/wDPXzPm/PrX6CfsZ/EDW/HXw8votevRejTJ1sraWX72zau1X/vV5OBzRYyr&#10;7KpGzZ97xPwK8gwMcbQr80VZSTVnd9V3T6HoGpeC4vsMNxb/AN+ty18M3N/YzRyf6qtqZYk/0Pzq&#10;Lybz9Kmt45v+2Ve4nc/K3v1OFuNDlWeH/nlFWhb+F7m6nmuJP9Vs/d1saK1tPBNZx/8AH3ViOxlt&#10;777PJN+6piM3QfDMVlY+XJ/y1kqPxJ4VitYPL/11aWqal9j/AHdSR30n27y7j998n+qoAx9FsbGW&#10;fzP+XustdLls9c/dw/62ti+02Lz/ALZZzeTL/wAtIquaHDLqPnahH/yyoAwbrRbmKf7RJNXN654y&#10;sfD19Dbxw+dLLXUaxD9q/wBI87/tlWbb+D7bWb7zJP7lAHyj8av2otT8JWP2PS9M+2XdzO0VeI/E&#10;L48fEtLGyvLfTJYbSVK/RCP4Q+DLfVfMksopruX/AKZf6utLxB8MdIi/0P7FD9k/55eUtAH5I6f8&#10;fviMkH2eOGaaX/gVZuteIviN8S5/7Lkhu/Kl/wCWXzV+tGl/CXwq+q/bI9MtIJf+Wn7pa66z+H+m&#10;WvnXFvZWkP8Azz/dLQB+KsnwU8b22qRaZ5E2ZT5fG7FdVofwo+I3gTVb2z0/zYJfIbzPvV+vVvo9&#10;tBP+8sovN3/63ylrN1bwbY3vnXkllF50VAH5N6l42+J/hexh+0QzeVE/+1VXxB+0V498Q6VDpckM&#10;3lRf71fq5q3w10zxNocMl5ZRQeV/0yWsuP4E+DJZ/tEemQ+bs/1vlLQB+UU3xx8VWc8NxJDLDFFW&#10;xH+0j4l1TVobi303zvK/5ZV+nt1+zn4H17SvLvNGh8r/AJZ/uqh8I/sq+AtB86S30WLzZX/55UAf&#10;nDD+0t4qs/Pk0/QPIu5f9ZLXqfwE/aL+IPxG+I1lockUsMUqV936p8DfCDQTRx2UMMv/AFyWtjwH&#10;8E/DPg2eHULOyim1CJP9b5VAGD4f+EP2qCaPVJvO81P9bWk3g3/hGbGyt9Pm860ieu8t7GXUbG98&#10;v9z5tU/sNza2P2eOgDH1C4+wQeZJ++81Ko6PqF9efu/9TFvrQ1rw/qfkfZ/+WX/LSuN0m31Ownvb&#10;iP8A1UW6gD06117zZ4f+mX+sqPUvEH2r/TI4f3UVfPLfEzV0n8y4spofKdq7jQ/iZLL4c+2XEP8A&#10;qv8AWUAd5Ncfb9K/541Va1isLH/TP+Wv+riryHVv2rPD2gz/APTL/nr/AM86veA/2kPA/wATr7+y&#10;473z7uJ6AO+k8PxWU82of67/AKZVi6xoP+nQ3lvD/ra7jSdcttS1WG3jm/df6qtTxFJY6X/zxnii&#10;/wBZQBwa/Cf7fpU2oRzfvpa8/wDHX7J9jq+q2V5Je/uv+Wn7qvdPDfiSKXzreP8A49Ja1LqSKwsf&#10;Mk/fUAeIx/s5+Hl8Of2XHZQ/9dfKrh7r9hfwrqM97JJ5PnS/9Mq+nFuP7W8ny/3NXrH/AJbXH+u8&#10;qgD4Qs/+CbXh+bVJov7UJlk6Dy6+jfh/8FdM/Zz8K/Y4/wDlq/lf3K9ga3/f+ZH+5l/561i+OtDu&#10;fFFjDZ3E3nfZn83zaAMnw/q1t4jsZvMm8m7i/wBXFW9Z6tYy+THcfuZa52z+H9rpuuf2pH/cWtKa&#10;1ttU/d/88qAOovrPSLCx+0R/6qqsk0V1BDcW/wD2zrPWzlurH+z5P3P/ADzq1Z6D9lg+zyf6r/nr&#10;QAeJtP2WNlJHN+9lptvZ3NxY+ZJU3lyvPDHJN+62U7UoYm8m3s/9bFQBV1Cx+3wQxyTfvaksdFl/&#10;1dxN+6qO+bzYP3f7m7i/5a1raLbxalPDJcTf6qgDm7e3+x6rNH/yy/5603ULOWwn+0Rzf63/AJZV&#10;ueJo7FrG9uP+etYq6DLFPDJH/wBs6AM2bR5b3VfM87/W/wDLKrkPh2WKD/Xed5Vb11a754JPO/1W&#10;2tCO4itdV/0iH/WpQBn6Pov23/WVHr2n+V+7j/5ZVuWNvbaTqvmf89XqPxFa/wBnQXskf7+aVKAM&#10;nQ9WitfDn2i4/wCWTtUmm69bajfQ1i6lpMVh4cg8yDzvNdqydP8ACf8Ap0Nx51AHXa5qFtFP5nnf&#10;6JLVGaxtvI/6Zb/3dcD8RvAd9r0HmW975Plf8sq9A+HcMT+FYY7j/W2tAFddFifVfM87yfKrn9Q8&#10;WW0U80lv/wAsp/3daXi68ivNVh/feTDXL+KPC8tx/plnN5NpF/q6ANLSfi9plnfeZqH/AH6qrrnx&#10;w8Nf25DJH++llry/XPh7/bNjNJefuZaq2PwBtoJ7K8joA6hdY0iXxHeySf6rZXO6l8MdI1Hwrqfi&#10;C4m87yt3l16Fovgux/ffbP30tdJa+HbHSbH7H/yyloA8k/Zp0eLWfDkN59i8maX/AFle4ww22lwe&#10;ZcQfvd/lR1k+G7ix8M300dvDFDFFVjWPFWkLPDcRzQzf89P3q0Aa1jpcVx53mf62tbRY/KsZrOSu&#10;B8ReONIfyf8ATYoYv9b/AK1a1rXxZY3GlQ6hJN+6/wCWf/TSgA8RWP2Kf7PTrfSfsH+kSfvq4fxp&#10;8ZND8KX32zVL2KGKJP8AVeateJyftvaR4g/tmTT5v3Vr/q/++qAPoDxppv2/VdMjj/7aV01npctv&#10;B9nkm86vn+H9qzQ5fDkP9qfudQlri7r9urw94envfM/1tq/lf9dKAPra40+68j93/wA86w9H0m5u&#10;oJri8m8nynrwfQf+Ch3gy9sYZLybyZf+eVe7eD/jF4M8W6VDqFvqcMMUqeb5XmrQB00ek/ar6yk/&#10;10VNXQZdRn/54/O1UdN8daHdar5dnqcU3m/8svNWuquNaiigmkkvYYfsqebQBg2drLZedHHWhoa/&#10;YIP+mtcjJ8SLF9V8y4vYfK/66rW5feKtMex/0OeKb/rjKtAGx4g0Wx8TaV5d5/rYq8b174e+VPNe&#10;R/ufK/1dejaPrkeqed5k37mmrdWN5P8AZ/3M3/bWgDx/xF+zzY/EbQ4bi8m8mWWrmk/sy+Hrjwr/&#10;AGXJ5MMsX+rl8r+OvYIZorWx8uP+/wD6qpJrf7R+8jm/e0AfEfjr9kvxf4e1WbUPDeszfvU/1XzV&#10;Dov7Fvi/xDBDJqmszfa/+Wn3q+3tHvt99Nb3H+tqabULmwvvMj/fUAfNfh39k+LSLGa31zU/tsVe&#10;qaD8F9MsPB0NvHN53lV2GuX0U8H2j/yFVyz8x9K/0ObyYv8AnlQBx83wd0O4nh1D/nkn/PKqq/A3&#10;w9q19D9shh8r/rlXeXWoS6X5P/Lb/plR4TWXUoNT1C8h8mWJ/wB3FQB85/Fb9kPw14l1yC40/wD0&#10;L7N/q/Ji/wDia5PWv2M7mXybiPWf9L/4FX1xNa/2pBDeRw+TLU32f7V/pEn+ttqAPK/hL8CdD8Bw&#10;TXmoQQ3uoXSLF/qv7tdtD4d0iXSr2zjhihi/5afuq0NQvJZ/sVxbw+d87eZVP7DdX8815/5CoA5H&#10;VvhbYxWMNvp/k+V/1yrzlv2f7G/vppJPJ8qX/plX0hJp8ulweZ5Pk+b/AMtaq3Xh22t5/MjmoA+f&#10;9H/Yv8PRfbZLf9zNKn7z91Xjeqf8E+ba11W9uI9T/wBbu/5ZV95abqH+pt6r60vkTzeX/qoqAPh/&#10;S/2Dba9ghjvNT/dRP/zzqj4m/wCCb9tcf6Zpes+TL/1yr7ea8iurGGT/AFPz1a0uzlaDzPJoA/Lf&#10;xF+zH8S7fXP7Ls9Zlm0//nr81WfDf7Ffji11qy1PUNSlmtbmTy5D838VfpXG0Sar/qf9ErqPDt1b&#10;XEHl3EP7qL/V0AfD+qf8EvdIuJ/tEeteT5n7z/V1wupf8ExL63vp/L1P/RIo/M/1Vfp5fXkU/k+X&#10;++8qrjR2yQfaI5vO83/llQB+W1n/AME1jFpX2i81r99I/wDqvLrR0f8A4Jm2z/vLjWf/ACFX6FTf&#10;Yb3VZo/+XuL/AJZVk/2fc2f+kRzfx0AfP/gv9kPwro2hw6PcWUU3lf8ALXylrqrj9n3Q4tVsrP8A&#10;df2fEn+q8qvaLXWIre+/ef6mqdrJ9o1ygDynwv8AAPSPCWuXuoW+mQ+VK/8AzyWuo8L+C7ZdV1OS&#10;zh8m0311muX1zZT+ZHD50VNj17+xLGGSP998n7ygCja6P5Wq+X53neVV6+0f7f8A6ub+OuNm+Im6&#10;e9kt9M/gb975tcT4g+PEuiQWUkcP/LT/AFVAHuElnLbweXb/AL7ykrN/4R+2tZ4bj/XSy18/6p+2&#10;FY6JqvmfYpprWVP3leR/Eb9vT+w9Vsv7H0ya9tPm/vf/ABNAH3VJH5sENv8A6ms9pvss8Nvcf8ta&#10;/OjUv+CjWuP/AMwaX/rr5rf/ABNcXF+3r4vX/j402Wb5/wDnr/8AY0Afqza6bFo0/wBjuP30VzTv&#10;7B/smD93/qq/Ma2/4KT+IYbjzJ9G8/y/9X/pP/2Namtf8FJdYuoYbtLLzrv/AJ5eZQB+jN1pMs9j&#10;Ncf6n/plUN1ay3Fj5lv+5liSvzhuv+CnXiu4XZ/Yw+5j/W//AGNLa/8ABTfxDbzxSS+H/OwmP+Pn&#10;/wCxoA/R2Oa2ax8uSDzqr+IvGWmaXB9n1CvzMt/+ChniGCfzP7GH+saT/W//AGNZXij9obxf+0Ff&#10;Q2+h2U2mTWv72SWGXfQB+nFjb6ZqU8GoRzfuq2r61tr3Sp5I5q+Ff2efip4h8G302n+IPO1P5P8A&#10;W17NrX7TFj4VsZo7eylmlloA968Lr5GlfZ5P30Uta1vdW0sH2Pya+PZP23rHwvpUMl5D5Oof88v9&#10;iuL1D/goJYy+dJb2U01AH6FSabFb/vI/+WX72sW4uIv9ZJN+9r869W/4KRamtj9ns9Mm83/rr/8A&#10;Y1zZ/wCCiOpr+8Hh/wD8mf8A7GgD9RJJJbeeGSP/AFX/AC0rWW+0z/7bX5VXn/BSHxFqMEVnJpnk&#10;2g6/vf8A7Gr2uf8ABQm/n8OT2dnZfvZE8qP95QB+mMOpRSz+ZZ/3KmmktriD95/20r8ovAf/AAUD&#10;8VeDdK+x3mmfbZvm/eyy7P8A2WrE/wDwUG8VXNnNFHo8v7zuJf8A7GgD9VZI4riCG4j/AH3lVmzW&#10;ttFPNcSf3P3lfmXp/wDwUY8X6XY/Z/7Gl/7+/wD2NQR/8FF/E3/QM8nzf9ZL5v8A9jQB+nui6Lpl&#10;hpU1xH++llqa10fdB5lfmi3/AAUi1eWx8uPw/wDvv+uv/wBjXUaP/wAFENX1yx/s+TRpYZf+Wf71&#10;v/iaAP0Ws9P2QQyf8tZa3LWGJYJo/J8mvkHwL+05fQeHNMkuLKWaW5rpm/aU1e1nmjuLKabyv9XQ&#10;B9BX2l/6D9nrNvNB+2eT5deHw/tJS3//AB8WU0NejW/xu+z6VDb+T/rU/wBbQB6J5f2OCbT5P7lZ&#10;erNbWUEP2yaKGvmvxp+1Ffab4q/s+OylvfN/1ctd9daPqfjzw5pmoXHmwyxP/qqAO+h1KLxBBN5c&#10;PkxRf8tay/DsMqfbbeOGLyv+etQyWNzFof2O3/1stdBa6TF4c8OeXHN+9loA5+68K22iTw3EkMM3&#10;m/6v91VO68D2Kf6R5P8ArX/eReVXXSalbfuY5P30tcy3ia2tdVm+2f62gC1ovhHSL+fy/sUPm/8A&#10;XKs/Tfh/pnh/XJpLyyi8qX/ll5S1qWfiyW1sZryOH91v/d15j4o+PWp3881nb6Z58sX/AC1/ytAH&#10;snw2+C/hqw+Jmm+ILeCKG6idpY/3a/xV9S18NfAX4pXOvfFvRrO4spofN3f+g19y0AFFFFABRRRQ&#10;AUUUUAFFFFABRRRQAUUUUAfNv7ZX7Wsn7JmheH9bk8Pya/p1/ctbXAil2NFx96s/4L/8FFvgr8ZR&#10;b20HiaLw9q0v7v8As/WB5Ll/7qO3ytX0V4j8MaR4t0qbT9c0211TT5R+8truJZEP518hfGP/AIJT&#10;/B74ledeaBBdeBtWI+STSf8Aj3D/AN7ym/8AiqAPsy2uor23EsEsc0b9JIjuU1Zr8mbr9mD9rT9j&#10;3z9R+HfjiLxN4atj5v2SW6/1n+/bytt/75aul+EH/BYsaZff2J8XvCktld2zeXcaho/z4f8A64//&#10;AGVAH6g0V5h8Hv2jPh18drAXHgrxNZ6vIEzJab9txGP9pG+avT6ACiiigAooooAKKKKACiiigD4W&#10;+Av/ACk0+PH/AGC7P/0Fa+6a+FvgL/yk0+PH/YLs/wD0Fa+6aACiiigAooooAKKKKACiiigAoooo&#10;AKKKKACiiigAooooAKKKKACiiigAooooAKKKKACiiigAooooAKKKKACiiigAooooAKZJgKSenen1&#10;zvjbUoNI8J6pc3MvkxR27ZkP0rCvU9jSlU7Jv7lc0p0/azjT7tL73Y+KfHeoT6n421m4mk82Q3Ui&#10;eZ/sK21a3vgbp1vqnxT0hJ4hLFFul5/vr92uCiOea94/ZQ064fW9ZvzCPsojVPNz/H/dr+VshpPM&#10;s+pec+b7ryP6Vzuay7JavlDl++0T6aK4fNS1GpyT7VJX9XI/mVBUZHzCpKZnNUF7anyJ+0xp8tp8&#10;RWnMQitbm2Ty5B/G/wDFXmGmzfZtWsZPN8ny5o5PN/4FXv8A+1lY3DpoN2kebdC8byfw7jjbXzvL&#10;xmv5U4rofVc9rru+b/wKz/U/pXhir9ZyaguycfuvE/Qexnj1C0guYJBJFKgdHHer9cV8KdSg1HwF&#10;oslrLHLDHbpF+66BlXBFdrX9Q4Sv9aw9Ov8AzJP70fzjXpewrTo/ytr8QooorqMQooooAKKKKACm&#10;jrTqaOtAHxbZnH7WkQ9b16veOI/+FRftLWOqR4i0++mWX/vr5ZP/AEKqNr/ydpF/1/NXpX7YXg86&#10;n4Ps9fgiHnabJ+8k9I2/+yxX4vTw8quX4qvTXv0q7mvlY/Zp4iNLMMJQqO0K1FQfz2/E+gYnWSJW&#10;jOYyM18r/ENpfip+0tpGgxZNhpG1pP7vy/M1er/Dz4kx3fwRh8QTSjzbKzZJf99flX+leefslaLJ&#10;q974l8Z3mfOvp2jj8z0r6/McRDNZYPCwelS1SX+FK/5nyGW4aWUxxmLqKzpXpx/xN2/I4j4mLt/a&#10;ms/+v2D/ANAWvqb4qf8AJOfEH/XjJ/6DXy18Sxu/amsj/wBRCD/0Fa+pfip/yTnxB/14yf8AoNcW&#10;TL/kZv8Avz/JnbnL/wCRZ/gh+aPBf2KH2WHiaT/rl/7NVLxt+094tRprG20D+xfnaL7VMC4/3qu/&#10;sSSf6P4nj9PI/wDZq+k77SrK/t5Ibi2jljl++JE61GT4TE4vIsPHD1nTfvbLe8pbvdfIrOsZhsHn&#10;uIlicOqvw2u3paMdls/n2PEf2a/CHhyxW81u012LxBr9z/x8zfxRbv4a6j9pnUDZ/CTVETrNsj/8&#10;erwT4k6PJ8BfjPpuoeHj9j0+5kWT7L/AN33l/wB2vfvj9ZDxP8GNVltx5pEK3Ef+fxq8JV/4TMXl&#10;0aahUpRkmk7p6P3u+vmTjKP/AAqYTMnNzp1nFq6Sa1Xu2Wmhxv7Gulx2vgnUbv8A5a3Vxz/wHNfR&#10;VfNP7GGtRTeHNY0w/wCuin80f7vSvpave4YcXlGH5e36s8LiZTjnGI5+/wCiCoGBDCp6888SfGnw&#10;p4V8UjQNT1JbW+KLJhuFAr369ejh0p15KK8z5+jQrYhuNCDk7PYq/tB8/CTX8jnyq84/Ys/5FbWP&#10;+vha9D/aAdZfhFrciH5ZIF/I155+xZ/yK2sf9fC18ViZc3E2Hf8A07f6n2mEVuGcQv8Ap5H9D6Q/&#10;ioC4A9qP4qR2ARm9q+80V2fB2vofEGnE+H/2pf3f7mL+12/74Za+5K+HfC6f8Jj+099og/fRf2o0&#10;vm/7C19xV8HwknyYqS+F1JW/U++4tfv4WMviVKN/0Ciiivvj4IKKKKACiiigAooooAK8q/ai1HUt&#10;L+APji70j/kJRWObf/f3rXqteRftY6je6R+zr46vNPg8+7i05jHH6/MtAHyf8C/FGp3/AIAsrzWP&#10;+Qh5C+ZFXpmlt9inh1CT/lr/AMsq/Kfw38cvipo2q/bPJu/Ktv3skVe8aH+3JrmpQaZ/aGjXcPlU&#10;AfolGv2r/lt5MtFrrETX39n+T/10lr4tsf20on1Wb7ZZTfcr2D4d/tBaR4w0OG4t/wDkIb/9VN9+&#10;gD3C41Cxs5/L8n91vqG8a2+3eZJ/qv8AlnWXNNbSwQ3n+u+SpLhv7csfM8n91FQBNNYxapP5kdXr&#10;qxli8nzP30sVUdLhlsIP+mVWvMubqfzPJ/dUASQ6tFf/ALuSpriS5uL7y5P9VsrDuLHyoPL/AOet&#10;OjuL6/8AJjj/AOWX+soA6bS2itYP9H/1tYt5H5+qwx/6mtC1miW+mt5P3P8A1xqObT4pf+u3+q82&#10;gCPVNQ3T/Z44fO8qq9rNF9u/eU3Urq5sP9Hj/wBb/wA9aq/Z5bygDat2trXVf3n/AC1/1dVdetZb&#10;3z7e4p0PlNPD9oh/1X+rqxcSfbf3klAFVbyxtbGGO4/5Zf6urWoXFtFpUP8Az1lrN1LT4n86P/ll&#10;8tWrOHd+78mLzYv9XQBT86K6/wBZ/rYq1I5t1jNceT+9iSq+oSRWtj5kkP8ApctRx6p5VjDH/wAt&#10;aAHaLrltLB5nk/vZasQ6fFLPN/5EqjJpMWl/6R/yy3/vKbZ69bSweZ/yy30ATTSRJ/odv/rf+etY&#10;trDu86ST/W07Rbq21LXJpI5v3VbkjS+fNHHD/wBtaAMObSYrjyZI/wBz5VdNHp8SWMPmf9day4bG&#10;5n/1n7mtK4jllg/1HkeV+6oAqzW8txfTf88v9bHVqOGLXPOs5P8AVbK0LPS/Isftnned/wBMpqp2&#10;9vEkE15H/rZf9XFQBi6T4TisNV+0Xn+qi/1ded/tO/BuL41+CAdH8mHW9M3S28s3/Lyn/PLf/KvX&#10;riGVoPM1D/tnFRb33kT+X5P7qsqtKNaDhPZnfgMbWy3EwxeHdpx2/wAn5dz8sU+DnjW48Vf8I7H4&#10;Xv5da72flnf/AHq++f2c/g1rHwL8IT6bqs8U+oapItzcRRf8u3yr8v8AvetfQnnfYbKGWCHyZd6/&#10;vfLXf/311rK8Saf5+uTeXNNDLXnYTLaWDqe1jK/Y+34i42xvEOGjhKlJQho5W6tdfTt8zk5oZX1W&#10;Crn2r+y76H/nlVi+miisfLkm/fRf8ta5OHxVFr19/Z8c0Pm7K9VJrR7n5ze92+pY1qaVNchvLf8A&#10;1VOj1q5g1XzLiH91Tm0WWynso5Jv46d4gbfP9npgTTWsXn/aP9d5tTSNtvv3f+tlqm15tvoY6dqk&#10;3lX0N5JD/qqAHXk32jzpJP3Mv+qqTQ44tEg+z2f/AC1/1lQ6tcef5Nx/yylrUtbWJfO+z/63ZQBn&#10;rcRSzzR+TWTpek3KX0377/prW5Y6fLcQTSR/vqI9LlinguI6AMmS6tv38nkf6XW5brLLpX2i4/7Z&#10;1XuNH/07+0P+eX/LKrk2ny3WleZQBl6Pp/7+a4/1MtWrppfP+zx1V0+xudW/5bf6r/llWxdafLbz&#10;/u/J+5QBR0fS/wB/9suP79SXE0V5fTSSf6qrGi/uvOjk/wDsKbb6b/p3/TKWOgBslnFqUENv/wAs&#10;Yqbb6Psgmj/5ZVYXS5V86zt/9bVXR7O5S+vftE3nUAO8yK6g+x2/+qipsM32X95JTdPt/Knm+zw1&#10;a0+xtpZ5vM/8jUASf2PFrN9DJcf6qpJpvss/2e3/AH3lU1ZJU/0eqeoTf2b/AMef+tloAtWevRWU&#10;/lyU6bXIn/eSf9s6wdSWVIPM/czSy/8ALWs/UNS+xQf6RQB2F1rHm2PmXFcva3HmwT+XD/1zrDs/&#10;iVpn76O4mh/df89qzdQ+MXh7SfJkjvYfK/55UAddJodjqljN9osv3tNt/B+my2M3mQ+TFLXOt8bv&#10;DX7n/TYfNrP1T47aH9u8y3m86KL/AJZUAcP8RP2XdI8R2P2O3/c/av8AWVwvgv8AYbi8C+KodQ0+&#10;9/gr6Asfjp4Vlg+0STf62rUfxi8PJ50kd753/TKgDDt/B+p+HL6D7He+d5X72vGb7XPGniPxjqdn&#10;p8MsMVy/2b+LZXv3hPVP+Et1z7RZ/wCq/wCeU1d5Hp+mWWlTfuIvtcT+bJLQB5/4d8Jy+D9KhjuJ&#10;vOl2fvK7TQ7X7ZBN5lVdJjudSnmjk/49K3ryS202DzLfzqAG6fcW0EE3mfuZZap299/ZGleXH/ra&#10;q3k0TeRcXENXo7i2eDy5IfOloAk0nVvtUEMlx/frYtdYtv8ATY7iuVtY/wDia/Y/9TF/ra6aaxie&#10;f95DD/q/3lAGPeeJPsH7uOHzopf9XWPYrbW880kc3/XStrUriK3g8uOGHyov9XWLb6X5X+kSfuYp&#10;aACbUpVn8v8A56/8tauN4i8iCa3/AOeVO0WSJdVmjkh/df8ALOneINNli1z7RHD+6loAjaS5eCG8&#10;jm/0X/nlVzS7GW/vprj/AFNRxrF5E3mf63/nl/BXUaTp/mwQyRzfwf6qgCG+0WJ4PtEdQtp8txBD&#10;b/6mrTXUqX3l/wDLKtK6ksbWxmk/5a/8s4qAOZtbGxtfP8z99U2k3H2iC9k/5bb18us3yb6e+8uT&#10;yoYv+WlXNBh2X03/ACxoAo6pYy2GqwySVeh1CLVJ/wDSP3MUVbWqab/b0/lyf8sv+Wtc22k/6dNJ&#10;JP50X/LOgBtxcRfbppLf/llU1xqUWqfu5Jv9L2fu6zbqzlig/wCeMVZtjpsvkTSf88pP9b/sUAdR&#10;JD5uhzWcn77/AKa1k2cMtvB5n/PKrS3Uv9h/u/8AVb28yrFnJ9qsfL8mgDBsYbnVL6a4kovllt/9&#10;XWlbrFZedH5372qtvH5vnSf6nzaAI76x82xh8ysfxJNc2EH2O3/1W+taHSf3HmSTTTS7/wB3Ul5Y&#10;y2f7uT/WypQBi6TZ+bod7JJ/rf8AlnVWxurnUtKm8z9zLFXYWMfkWPl/88v3tQ+G/Ke+mkvIf3X/&#10;ADyoA850ez1eynm/5bRS/wDLWrmqafq8tj5kdeoXSxWEHmeT/olc/a33mwfvP9VQB82/FzTfFV5p&#10;VlHo/wDx9f8ALSvGbH4C/EaWe9k/tOb/AEpP+erV+hGh6XbS+dJJD+6p15osUs8Mkf76gD809e/Z&#10;R+MUs9leR6z50X+q/wBa1e/eDfAPi/SPDkOl6pN/qttfbHh1ooP3ckP7qub1LULa41yb9zF5VAHw&#10;B8c/2S/FXxN12y+x6l5Pm16D8J/2EdM8NaVDb3k3nXcsf7z91X1dpN5bazffu/3MUVSX3i6Kw879&#10;z+9ioA+efEH7HekapffvJv3Wz/nlXF+JP2LfDWt6VDpf/Lb/AJ6+VX1FcahLf2P7v9z5r1oXU1t9&#10;hhj/AOXv/lpQB+cfjz/gnHqaeI4Y9DvYfsn/AC0rqLj9iXxV4c0qyt9H1n/VbfMr7w03UorCeaO4&#10;/fRf89a3LPR5Lqx+0SfuYt/7ugD80dS+BfxP8NeP9G+z3ss1pausv8Veoap4b+J+s6VqdxbzTQxb&#10;PK/1rV94Qw2P/HxJDD9ysebxFYyz3tnZw/wfvP3VAH5d+LP2a/i9LB9o/tOXyrn/AKatXl+m698X&#10;fh95+jxw3c3lf71frdqWsS3U8MckP+iRPVfVPCemXEHmSWUP/XXyloA/K3T/AI5fFnTYP7H+xXf7&#10;1/8Aar7G/Zpj8S3Wq6ZeapNN5X2FvMim/v17hN8N9In/AHn9mReb/wA9fKrm9Y1KLwXpV7cW8P72&#10;JKAPULOGLTdK8ySb/W1ir4mttIsZvMvf468v8Xah4h8UfB2bVNHmmh1DY3lxV8c6Ppvxi8afu5PO&#10;hliuvK/1rfvKAP0g8P8AiKJPOuJJoasLqkXn/bK+DfElr8WdB0Oy0u383zd/7z961emQ+MvFWh+B&#10;/LuPO/tC1g82gD6qtb6KW+8uT/lrXH3XxKsdL+I1l4T/AOWt0jSx18O+B/EnxU+OM97qGnzTaZFY&#10;v5UkXmt+8r6y+DvwhubO+h8QeKJvO1W2Tyo5fv0Ae8atb3MUHmR/6rZVGPVv7Lg+z/8APylOmklu&#10;oIftE37qse1mil1z/pl/02oA6qG4+y6VD5n+q31XXUIkvvs//LKWob7zZfOt/wBz5X/LOoYYZU8n&#10;zP30tAFzWml0aCGPT/8Alr/rK6DwvosjQfaLj/lr/rKz7q+i/cR/89a7KOOJdK/13+t/1dAHPzeJ&#10;ra9g/s//AJ5f8taz1ji0ufzLj/lrWHfaT9ivpo4/3MW//W1JcXX2+f8A6ZbKANa1htv315ZzVzuu&#10;XFzq0/mR/uZYqsaPJFpvnSSfuao6tq0Vr5Nxb/8ALX/llQBV0f7TcQXv2j9zLsrWmur6wghuI/8A&#10;lrWfb6pug+0SQ/va2Lxf7S8mP/pnQBm6xdS6bY+ZHD50staFv5WswQ3Ek3kTbKo3DSp59vUizRRQ&#10;Q+ZDQBc8N6hFb6r5cn/XKtTUL6XQdV/57RS/6uuRaPyP9Ijm/e/8s61NNs5bq+hvLibzoov9ZFQB&#10;TZZZ9V+0f89ZK6r7P5sH7usG6vore+8uP/VSvVqzut+q/wDPH5P9VQBR168ivP3f/fyq+nxyxf6v&#10;/VRVpahpdtb6r5nn1l3y30E837j/AET/AJZ0AbC3H2fzpP8AllVOOOK8sfs8n/LX97Trj91pVlcS&#10;f3Ky2vpdS8n7H/qov9ZLQBJovg+2sp5o5P8AVS1xNx8MbaLXJvtH76L/AJZ16ZD5sulTXH/LX/ln&#10;WLDpd83+kXE1AHGyfA/w1cf6P5EX73/plTtD+BfgefzreTRofKi/6ZV6ZZxxWEH/AD2ll/5a1m2s&#10;dzb+dHJNQB4r48/ZX8GX8H2O3soYfN/1n7papyfse+DL+xhuLiGHzov+mVe2Lq0XnzVVjvPsUH2e&#10;T/W0AfLviL9hnwrq8E1x/qZYv+mVZfhv/gnb4ev4PtFxe/uv+uVfX0kdzLPDJHN/rf8AWVDeXkWm&#10;2M0cfm+VQB8z2v8AwTz8GWE/2ySbzrT/AK5VzfiT/gnv4ev/APkF3vky7/8AnlX2J50sWlQxyf6q&#10;X/yHVhY9k8MccP73Z/raAPju3/4J8+GrDyY/tvnXf/XKvXvgz+yn4e+HM80ccPnSy/8ATKvcNU8N&#10;xab4c+0f8tf/AB+t7wHpvmwTXH+x/wAtqAOJ0/8AZ/0OC++2W8MX73/plTbz9nHQ2vofLhh83f8A&#10;88q9G1ySWD95HNWTb+IJbX95cf8Af3+OgD5v+JX7Ivhrxb4jmuJIfJltX/55VVsf2GfCH7mTyYf9&#10;K/1n7qvrSOG21Kx+2eT+6l/1lXrqO2+ww/Z/J8qgD471b9hnwPBqsPmQxf8Afqud1D9h/wAGT/bb&#10;Pyf9b/y18qvr7xRZy299BJ/roqybG1luJ5vLoA+M2/YH8K2tj5ck/wC+3/8APKtjwv8AsE+ELDVf&#10;7Qk/fRRf8svKr6i3faoJpPJ/exVJDDcywWVx/wAsv+eVAHz/AK5+wX4H8QeTef6n/tlUkf7IvhXw&#10;pP8A8eUU0UX7r/VV9HRr9qvrK3km8mtyTSYtS863j/5ZJ/raAPl3XP2X/Ct7oflx2UP73/plXE3H&#10;7EvgyeCG3t/9d/1yr6a8RaP9j/dxzVmro8unQQyef53/AC1oA8H039jHwhYedHJ5PmxRr/yyroLf&#10;9n/wZcT2UcllFDdxP+8/dLXritLqXnfuar2sMUuq/aJIf3tAHWeH/hf4aXybe3sofKtdv/LKpPEn&#10;gvQ5dch+zwxeV/y0q9a29zpf/bX/AJZVTs7q+g1z95D/AKJL/rKAKsnw78Ky300kkMX7pP8AnlXM&#10;6b4XsVvpv3P+ib69AutJltZ5vL/5a/6uobHQblb7/SKAOH1Dwz4a1meG8jsvJu7b/V/uq7zQZpV0&#10;rzJP3NR3GgxWt99nj/fRS/6utK68N/bYIY/O/wBV/wAsqAMdbi2i1z7PJ/c/d1e86K40qb7R/wAs&#10;qbouhy3H22S4h/exf6uqOmt9q0q9s/J/ey/8taAKeiw2st9NcSVY0XwnFdfbZNQh/e7/AN3Wpofh&#10;f7FpX+p/1VQ6Tr3la5NZ3n+t2fu6AKbeGbmy/wBH/wCXTfWbpfg2xvYJo/J8mXzK7Zb7zf3l5/f8&#10;quX1a8ubXXPtFv8A6r/nlQBueB/BNjo3xG0aSOGLzYv/AImvpOvnrwF4ji1Dx9psfk4lr6FoAKKK&#10;KACiiigAooooAKKKKACiiigAooooA8o/aC/aQ8F/s0+FYtf8Z3csMMrmO3hgi3yyv/dUV8C+O/8A&#10;grL44+JOqTaF8Ffh/LNNK/l2+oXcTXE312L8q/8AAq+5v2lPgB8OvjboNjefEr/kAeH3a+JNz5MQ&#10;4+be392vP/2S/jZ8B/GfijX/AAR8INGtLKPR0WWS6gtViS5/h3I33moA+QdB/Yq/ai/agvYtQ+LH&#10;ji78N6NI+ZLSa5bf/wAAhX5Vr6k+EP8AwS5+DHw2sj/bGly+M9Ukj8uS71f51z/eROi169+09+0x&#10;of7Lfga08U+ILK7v7GW6W2MVnt835vZiKv8AwC/aU8C/tKeFf7b8Gap9r8v/AI+bGb5Li3Po6f5F&#10;AH5j/tyfs12v7Cvjbwd8T/hRrF3osV9fNF9g81j5Ui/N/wACjZeNtfrJ8LvE1z4y+HXhrXLyIQXO&#10;padBcyRejsm5qTxv8L/CXxMhsU8UeH7DXorKTzrcXkW/yn/vLXRWlpFp8ENvBCIYY18tI4/uotAF&#10;uiiigAooooAKKKKACiiigD4W+Av/ACk0+PH/AGC7P/0Fa+6a+FvgL/yk0+PH/YLs/wD0Fa+6aACi&#10;iigAooooAKKKKACiiigAooooAKKKKACiiigAooooAKKKKACiiigAooooAKKKKACiiigAooooAKKK&#10;KACiiigAooooAK8f/aa1waZ8OprLyTN/aMyW+f8Annzu3fpXsFfNf7WWrXCXOi6Zx9llD3HH3t61&#10;8nxVivqmTYifdcv/AIFp+p9RwzhvrWb0Idnzf+A6/ofP1fWv7M+i/wBmfDqG6Mxk+2ytcCP+52r5&#10;IkO2Gvur4b6Pb6F4J0e0tRiHyRIP+Bc1+Q+HWH9pmFXEfyR/P/hj9N48xHs8vpUf5p/l/wAOdVjp&#10;T6Znmn1/RR+FbhUaj161JUQzn+dLqJ6Hkn7TWnXF/wDDtpLeES/Z50kkOfuJ/er5JXpX3F8VdPuN&#10;W+Hmt2lnEJbqS2bZGe5xXw4flJFfzr4i0OTMadb+aK/D/hz944Dre1y+pQ092f52/wAj61/Zk1C3&#10;uPhzFZxyhpbaaTzIv7m59y17FXzh+ydqNuI/EGnmX/SJHSYR/wCzt27v0FfR9fr/AApiPrOS4efa&#10;PL/4D7v6H5fxNR9hnGIj3d//AALX9Qooor6w+YCiiigAooooAKaQDn3p1RtJjPtSeiuLqj4vtB/x&#10;lnCO/wBtavrLxloMfinwrqemyY/0qBox/vfw/rXFx/ALQ0+JH/CXrPcm/wDO80xZ+TNepLwSc18p&#10;k+WVcLTxFPEa+0m2vRn1WcZrSxdTDVcO7ezgk/VH55WfjDUvDvgnXvAPk5mub3yh/wABbbtr7Z+E&#10;PhSPwZ8OtH0r/lpHCskn++3JrlL/APZr8L6j45/4SeUS/afPW58v+DeK9eI+UjrXDw/k2Iy+rOpi&#10;ney5Y/4bt/5HZxBneHzCjCnhVa75pecrJf5nxh8TBj9qWz9tQg/9BWvqP4pfL8O9fXGP9Cl7/wCy&#10;a5nXvgFomvfEOHxdcT3IvY5klEefk+Wuo+KQx8OfEAHayk/9BrbBZfiMHDHTq7VHJr0szPG5hh8d&#10;UwMKO9NRT9bo+Qf2bPibZfDjxROmp/udL1JEjkus/JG/8NfaMevaU9kt7HqFv9kCbxKJBtx9a+U/&#10;2XvBWj+P/DvirS9btBeW8vl4BOGT733a7ib9jvTftACeKdSh0/8A59QPk/8AQq8HhyeZ0Mup+wpx&#10;qwd7a2cXfr3Pc4khleIzOp7epKlONrvl5lJWW3b/AIY86+LGvf8AC7PjJpmkeH/38Nq6xxzfwn5v&#10;mb/dr7Ak0O3l0P8Asxx/ovkfZ/8AgO3bXIfDj4OeHPhjAf7MtPNupPv3cpy5r0A9DzX1GUZbVwzr&#10;YnGNSq1tXba3RL9T5fOMyoYn2OGwSapUVZN7t6O7/Q+G5Dq/7MnxZnn8maXSpJG2Y+5cQt/7MtfU&#10;fhP45eDvFtik9tq8MUmPnhmJV0+tdH4r8H6T4101rHV7OK8g7CUZ2e9eL6v+xn4buZpZLDU7vTSf&#10;Qb//AGYV5VLL80yWco5ao1KLd+VuzXkmetVzDKs7hGeZOVOslbmirqS7tHaeO/2hPCXgywlaO9i1&#10;O+/gtbU7yXr57+EvhTVvjj8U5fFeqRZsbef7RPL/AA+Yv3Y0r1bQ/wBjzwtpk0Ml/e3WqeX/AMs5&#10;RtD/AF5Ne36JoOneHbGOz0u0is7ROkcQ2gVay7Mc2xNOrmfLCnB3UE7tvzfl0F/aeW5Rh6lLK+ad&#10;Sas5tWSXkvPr8jhvj+mz4Q69/wBchXiX7LHxE8OeC/DupR63qcOmSyzKEimNfTHjXwpa+NPDt5o9&#10;20kVtcjEhj614+P2NvCbdb26z9P/AK9PM8BmEs0p4/AwUuWPLq7EZXj8uWV1cvx05R55c2iudyfj&#10;/wDD8dfEtn9cmvKPi5+1JpkmjS6R4U82e6uB5f2v7iop/u/7VdAv7HHg9B8090/6f1rrPCn7N/gf&#10;wjem6g04Xcx/iunL4pVYcQ4yDpS9nSUt5J3dgpT4cwdRVY+0q8u0WrK/Q8//AGUvhTdaBZz+KdVh&#10;MN7ex+XbxS43hP4ifrX0rUYQbdo4FSV9PlmX08rw0cLS2XXu3uz5rMcwq5pipYqru+nRJbIKKKK9&#10;U80KKKKACiiigAooooAKwfGmnQ6t4W1G0uB5kUkZDj2rerL8Sru0O8H/AEzoA+ZNa+EvhpYPMj0a&#10;0/6afulrkZPgP4Qlg+z/ANjWn+s/55LXqV9Jcwed5f76Ks/w7a/Y9Vm8z/lr/wA9qAPM4/2c/CCX&#10;37zTIf8Av0teP6t+yvfab8W/7Y8NzeTpX/LSL7n/AKDX15rU0Tf6RHTWs7mXybiP9zQBl+H7P7LB&#10;plneQ/6qP95XVWtvY+fNJH/x6VHb28qeT5n9ys3Q7PzZ72P/AG6AJriGKwn+0f8AkKmrefbP9X+5&#10;tP8AlpRHY+fPNeR/voov3XlU6OSKWxmj8mgCOSz/AHHmSTfuqm0+P7R5P7nyYv8AlpVez8Oyr+8u&#10;Jv3X/PKrn2eJv3cc1AFW603/AF0kf/LV6uafb33/AB8f8sqz7hZXnh8v/lkn+qrWsZJbDSpvMn/e&#10;y0AYc0P9qTzSU6G1/sv93WtI0Uulf6P/AK3/AJaVXksfsfkyXH/bOgBslxFcTwx2/wDrajsdQ/f3&#10;sf8Ay1/55U2+b+yZ4fM/10v+rp32X7PqsOoWf77/AJ6UAWrjT/tkEMn+plrPkWXyIfM/cyxVHcat&#10;uvv3fnVJqWoXP+r/ANdN/wA9aAI7z/RYP9I/fVJqENi9jDJH/ray9Ls5dUsZvM/1v/TarS3kdlBD&#10;H5P72KgCNbi5+w+Xcf6nfWDrWgypY/6H/wAtf+WVbl5J9ng8ySbyP+WtYN142sWsZ9Qjm/dRfuqA&#10;M3wz4b+y337ufybuWvTLq18qeGOvOfDviax1TVYZI5v9Llrvo9Y83/j8/wBb/wAs6AJL+GW48mT/&#10;AFMUVF5JK8EMkc3+tdaz9W1C2lsfL/5a1HY/bry+svM/1X+toA6xm+1QfZ/+WtV1vrWzg8vyfO8p&#10;/wDx+ta+hiinhk/5a/62smx0uJPttxJ/36oAx7ppdRvvM/5ZRVm+OvFmkeCvDl74g1jU4rLT7ZP+&#10;ByP/AHU/vNVHUNWudGnmkt4fO81/9VXyv+29repTR+GNPIli0mVHuZB5fyef9373+7XHi67wtF1l&#10;uj6Ph3KY53mdHAylZSevotWvwPYbD/goz4Ag0mGGfwxrczxdzJHXqt/8UtN+IPg3U/Fnhe9+2af9&#10;haT/AG432/df/ar8lggCbs19tfsL+I4tN+GfjO0uIPOhlumkk/79LXiZdmNfE1lRnsz9R4y4NyzJ&#10;8r+vYFyjKLWjd007/dufNOqftyeIZvF8+iSQ3f72f7N/rf73y19A+EbW5+GljZeLNY1P/RLqdf8A&#10;lrXj/jD4tfCJ/GOp/aNGih1Wxn8zzfKX95trifGH7Vn/AAt2+0zwnp9lN/Z/2pfLr6i9z8Me+lrf&#10;0v0P0w/tj+1tDspI/wB95qebHLVHUNettN0qGS4rL+GrXP8AwgFnHcQ/6qDyq3JPBMWs6V9n87/4&#10;ukIx4/GVtF/pHk/vZf8AV1uaTqUupaHNHcf62V6p6X4Di06eGOT99F5ldF/ZMWjX3mf8spf9XQBY&#10;ks4lsbKOT9zVyGa2in/eVXhs9tjN5n76pppLa1sf3f8A9nQBJGsVr/pEf7mGq+uXm2eHy/8AUy1k&#10;zXVzb/6z/VS1asbXf/pEn/kagDSktZb3yY4/9VQuqS6dB9nt/wB95VSalJLBPD9nqra6HFL52oRz&#10;fvf/ABygCTS4dn+mR/62X/llVG+jl/fSed+9rYjk8qDy5P3MtC6LE9AFexmibSv3n9z/AFtZeg30&#10;SarDH53nfPV5tL8+fy4/9V/zyrQs9LtrWfzPJh+5QB1kemxef9o/5a1yc0cWkX00n+u82ti482WC&#10;HzJq5vVNLvv7V8yT/j0oAp/2tbWt95cf+tl/5ZVqXElrdWMNvH/rao6Xpv8Ap03/AD1/5606603f&#10;P+7/ANbbf6ygC0t1bS2P2fzv3tZLabbRT+ZeTf6qrXlxPPDqH/LWX/llWfp6/aL7U/tH775/NoAN&#10;Q0/7VBN5c3k1i/2Dc69BNJJ+5iirrLX7N5HmVYjt/wDlnHN/rf8AllQB86+NPg//AMJBBN9nm/e/&#10;9Maybf8AZHuZ/Jkkva+ll0fyp/3cNa1nJLpNj/pH76gD471r9lWWw1XzI73/AFtdx4J/ZXtrWebz&#10;JvOllSvpaTS4vI8z9z+9qrfWP9lz/bI/9VQB82w/sn21nPN++87zXrU8M/so/YvGMOoXF7/okW39&#10;1X01D9m+wwyf89atSa5Y2c/2fyf3Uv8Ay1oA5Gx+Hdj4egmuLOsm1vra/wDOj/7+VpeINel8ibT4&#10;/wDtnLWfoOkxRQfvP9bQBrXln5UH7uH97ElUbeOV9K8yT995tdJZyRf2VNJJ/raw7rUJdL8m8jh8&#10;6KX/AJ40AV7jTfPg8yT/AFUVQ291bRQQ+ZD/AK2pmvt0/wC7/wC/U1Nh02XUv9I/55PQAbba3vvt&#10;ElQ6lq0U/wDpEc3+t/dVY1Kz+ywfaJP+uXlVD5Ni1j/o8P73ZQBlrHLr0EMf+p8p6h1Bpf8AlpN5&#10;3lVraHY+VB+8/c+bV6SxttLgm/5bUAZ/h1ZfPmt7j/lr/q67D+zdljZSSf62KuL0Fbp55pJIf4/3&#10;depXlvugh/3KAPP9c0ndfeZ/qYrp/NqPw74g/s7VZrOT/tnW54kjiuvJuJP3MsX7qubt9HlS+muJ&#10;P7n7ugDa8Raxv8m3j/c3ctZNxdRaXY/aLyb97UeqWMt75FxcQfvf+Wdcb4m8L6vdQTR+d59AGxqX&#10;jyxSC9k87+7WHrHxW0jwzpU1xJN/drFs/h3L9hmkuP33/TKuL8VfAO58TarDqFxN+6/55fwUAeje&#10;H/jhbaz+7jm/1tb1v48tlg/dzfuq898O/A+Lw9qs0kn/AC1T93/crS1L4P332H7PJN5MW/8A5Y0A&#10;dheeMIpZ4bOT/VS/8tar6LrUWpT6np/neT5Sfu5aot4FlX7FH/rvKStzS9B+wQT+ZDD5tAGlqVxL&#10;oelQ+ZN+62VVs/FEV5B9nj/1UX/LWjXtPll/d/675K5G38E3OnaVefZ5v30v+roA6xbf+1J/tEc3&#10;k1etbj/Tvscn+t/5615np+h6nawQR3E03mxPXqUKxavpUPl/ubuKgDqJLW2stK/6a1mx6bFqk8Nx&#10;JNF+6/e1zsn269n8vzv3XmV0UNjLa+fHJ/qtnlUAU/sv2/VZriP9zFElR6paxJB/o8376oVt5ZbG&#10;aOP9z89Y6tc2E/7z99FQB0l1N+4ht/8AXf8APSsvRfs1nBPHcfvopf8AV1DocMt/feZJUmpaX9gn&#10;/wBHm/1tAFOTWJbKea3j/wBVXNrr1zFfTXFnN+63+VXTQtF++t/+WtVdP8M2KfbfM/v/ALugDe0P&#10;WpbXQ5pJP31Z9xo8t7Y/aI4fJ82rWktFpfnRyf6n/lnWhrUcV/BDH53k/wDXGgDj9J8N32hz/wDT&#10;KWSrE2iywT/6RXdaTJ+48u4/1UX+rlqHUre2uPOj/wCWtAHO+T5UH2i3/wCWSVH4dtbbUbGa4k/1&#10;2+r0lx9j0ry653/hH9Ttf3lvN+6loA6i80m2isYZP9dTde1j+xJ7K3j/ANVKn+qo8Lx/66O8/uVx&#10;OrXGr6z4j8vyP9VJ+7/3KAOmXXvstjNH/rpd/m0218ryJryP9z/z0rmdS8J6vbz/AGiT/VS/88ad&#10;qXhO+t4IY/Om8r/W0AaFvJbPP+7mi8mnN4itrfzvtH+qrjV8D3NxPNJ500NE3gG5lnmt5Jpv3tAH&#10;ZR6pbXnkyR3vkxU7xJH4auoP3nlfc/eV52vwx8Q2H7vzv9Erhbr4R+JfFHir7P8AbbuG0/660Aem&#10;ab8TPCtlB/Z9v+5iiputfGbwP4c0qG4j8nzYn8z+GvM9Y/Y/ubqeH/iZywxS/wCs/etVjVP2PbH+&#10;yobOS9m+/wD62aSgC94i/aa8F3k8N5cf+y1Xs/jh4C8R/wCkR/6mX91/DWHr37Df9r6V9nkm/dVz&#10;9n+wDbeH4P8AR9Tmm/7atQB6Z4f8feAvh9Y6nJZ3sUMX+tk8nbW1H+0N4Hi8OfbPtvnfaf8AV143&#10;rn7ENzq88FnJe+TaS/6z961c7/w77vreeaP+05p4v+WcXmtsjoA9gm/aY8K6lffZ7e9/exP/AKqr&#10;Xij9pLwhF5Mlve/vYv8AWV5X4b/YPtvCkE0lxezTS3P/AC181t9XrH9guxigmuP7T87zf+mrUAez&#10;eFfjh4a8ZQeXb3temaLqltewfu/31fJ9r+xffeGrGa8s72aH/nn5MrV6J8F/h/4h8OX3mapezTRR&#10;f9NaAPYrzXJb3zo7eH/VVsahrV9LpVl9n/cy1j6SsVrPNcSf8ta0tFupbWef7R++oAua15t/B/1y&#10;o0nS4kg+2Sf6qnXHy2P2iP8A1VR6tb3N7Y/67yfK/wCWVAGbrk26xmkj/wBVvqvZ6LbXlj9skm/0&#10;vZ/qahuL7zYPs9TW/wBpisfL/wBigCaxktrWD7RJUl5rX2iDzI/+WVQw6TLceT5f/LL97JWl/Z8V&#10;rB5lAFPQ4Zf31xcTfvf+WdOt7X7bPNeSVNcXH2iD/U+R5Vc/D5sX/PXzaAN77PbX+leX/qZYqr6X&#10;eS2E/l/67zXrnftlzFP5lv8A63/lpXUaXcSyweZ/5FoAxZo5V8R+XJ/f/d1uWd99q1yGOSHyfKrL&#10;3S/bvMkh/e760LXTduqw3ElAEyrF/as15cf8sv8AllU1/df2lfQx/wDLpVfVPNvL793UNxrEV1B9&#10;n8nyZYqANDxBH5sHlx/6qL91WXIsWh2Pl2/9+qNvrH2/zrePzv3VZqyXTX37z/VUAdFNr3laV5kd&#10;FveRXU8Mcn+qlrnftFzql9Pb+T+62f62nafotzFB9nkm/j/1tAGv4y8RRWGhzSWf/LtXFaf48ttU&#10;8ny/N+1y/wDLKu2t/B9tcQTSXE1Zun+DbHQ777RbwwzUAcrfXUrTw/79R6tqF9B440aO4/fWl8je&#10;XLXoEPh+2lvpvtFXrzQYrr7F5cPnSxf6v/pnQBkr/of+s/fVHatFcT+ZJ/36rovFGn21lPZfuf3s&#10;qfvIqpyaX9l8nzIP3VAE32fyoPL/AOetdRb+G/Ig+2Sf3F8uuVkaW8vv+mVdBa+JrmKx8vyfOi/1&#10;Xm0AbUf2HyIY7j/VVT8XSfYLGGOz/c+bXPyQ3Mt99o/5dahkmutS1WG3k/1VAFGaS51u+h+xzfuo&#10;v9ZUPiCxle+8vzv+2VN1TWLbw5qvlyf63f8A8saLizllvvtEn+tloA1NPvLmysfs/nfupf3XlVVX&#10;XPI/0e3m/wBVRrHyaVD5f76XZ/yxo0m3trqx8zyf3uz95QBsLcReINKvZP8Alr5dcvb6lc2WlTfb&#10;P3P/ADzlrYutJ8ixhk87yYao6tpv2rSvLt/31AGLea5FpGlfvJv3stYMPjC5uv8AVwzQ2kUn+trS&#10;8QeGY5bHy/8Alr/y0qO+8H/Z/Dll5f8Af/8AZqAI9Y1y5nn+0Sf8sv8AV1m6b8ZJdL86O4hm8rf/&#10;AK2tSPTblb6GSTyfsmzyvKrW1jwja3Xk/uYvK/65UAc7rniqLXp4by3/AOWSfvIq8/1L40W2jarD&#10;Hced5W+vZm8JxRf6PZwxeVKlee+KPgDbeKPOk/c+bFQBI3xm0yw0qbUJJvJilpuj/Grw1YX0Mkk3&#10;72Ws3Uv2bYv7KmjuJv4P3cVV9D/Zpiuv3eoQw/8ATOWgDtv+GnPD1h4j8u4p3ir9sTwPpFj5kn+t&#10;/wCA15/rH7MdrdX1lJ53neVXL61+xPpni2+vftE0v/TOgD0r/hu74aS+TeSTTQ+V/u1zepf8FDvA&#10;91qsP2Oab7/l/wANeY+Iv+CeOmX9jZR2c3+q/wBZWXcf8E3dI/cxxz/vf+utAHs1x+3x4CvNVm8u&#10;aaHyv+Wvy16F4P8A2itD+I0/2zQ73zvu18syf8E29IsoPLuL3/yLWXB+yl4m+Chn1Hw3e/6vbLHF&#10;5rUAfpBJ4mtW+xeZ+482ufupP7N1Wa3jrwXwn8Qrnxr4Vsv7Q86HVbX/AJZVtapNq91BD5d7LNLQ&#10;B79pfiy2uIPsf/LX/nlUfibRba4vobyOH99sr5v1jSfEupT+Xp800Plf8ta3NH/aAvvAuhzR+ILO&#10;W9lifyvNoA928n+zfB17JJD513/yzrm/DccV1fQyXE372VP9VXk918bNT8W/8ecM3lSp+7ry281j&#10;4jeFPGPmSebNaS0AfaXgnS7az+I0P/PWve6+Cv2dfjdfa98YtM0fVIZftcu6L/vmvvWgAooooAKK&#10;KKACiiigAooooAKKKKACiiigD89P+CvXj/VLH4f+DfAGnzfZ4/FepeXcS+qLtwv03NX0j+yx+yP4&#10;I/Zi8H2ltoFmJ9blgT7frU3+uuXx83+6v+zXjP8AwVP+BGsfFL4L6b4m8OWct5r/AIUuvtoih+/5&#10;H8RVf4ttcj+zZ/wVe+H+reDrPS/ihPN4Z8TWMCxXF39nZ4bl1+Xd8vKt6rQB9y+PPh14b+J2gzaP&#10;4q0W017TZB/qLyJZFB/vLn7re9fmPqXw+tf2Fv8Agoh4Ft/Bc0tn4O8Xx+VJp/mb/kb5Wi/3fM2M&#10;K+rfFf8AwU9/Z+8O6VPcQeLjrNzHH5iWllayM8h/u/MoFfJ3wI1PxT+37+25ZfFOfSJdM8AeET/o&#10;8U2SgVV+WLd/z0ZvmNAH6y0UUUAc18QvG1j8OPBOt+J9TONO0i1kurgj+4q7jX5ZeF7X9pj/AIKH&#10;65rPjfw34zl+HXg+2me106KG5ltkdN33f3XzM3qzV9mf8FLNZl0P9j3xxJBL5RmSK24/2nrof2Cd&#10;FttB/ZK+HNvbj/mHJLJ7u33moA+W/wBmH4+/Fz9nv9onTPgJ8b74azYamnlaNrMv755Hb7n737zK&#10;33fm+7X6U1+dP/BUyP8AsP4mfADxJbnybqLXGi82L7/3o2Wv0NspPMs4H9UWgDzD9pr46WX7OvwY&#10;1/xvdw/bJLFPLt7XO3zZm+4tfnT4H+DP7Wn7Y1l/ws+X4lzeB9O1RE+xWsN9PbRSQfwskUOF/wCB&#10;dTX6p+JfCWj+M9LNhrmmWusWJbf9mvIg6k/Q1PDFp3hfRAiCHTNLsYeB8scUUaj9BQB+bX7KH7Qv&#10;xc+AH7Rdn8AfjJeyazbX0jRadqk0nnSb2+ZX81vmZW/2ulfpzX52eGRJ+2f+3lZeO9Es8fDn4cbr&#10;aLWvL+TUbn+6jfxLur9E6APhb4C/8pNPjx/2C7P/ANBWvumvzj8LfFvw98Jf+CkPxrv/ABBNdRQX&#10;em2cUf2OyluX3qi/wxqa+uvh5+1J4E+JniiDw9ok2rHULlHkjF3pM9uhCrub52UCgD2KiiigAooo&#10;oAKKKKACiiigAooooAKKKKACiiigAooooAKKKKACiiigAooooAKKKKACiiigAooooAKKKKACiiig&#10;ApAKWkBzQFwIzXxl+0Jfy33xQvE84zRRRpGnz7lj/vV9i3N1HaQSzScRxpvevgXxTeRaj4r1i8tz&#10;50Uly0iS1+S+IuI5MBSoL7Ur79Ev+Cfp/AWGU8bVrv7Me3Vv/gC+FLX+0PFOj23k+d5l1GJI/vfJ&#10;u+avvyKKOCEJGBGgr46/Z10y4v8A4m2U8EQlis0d5+fublwv619l0/DrDOngKtd/bl26Jf8ABFx7&#10;iFUxtKgvsx79W/8AgBRRRX6yfmIUg5paaDwaAKmoRSTWc0acSOjAV+f+p2FzpmqXdpdw+VcxTNHJ&#10;HX6F9RXw18W9NuNK+JniCK6i8ovP9oT/AHG+61fjfiPh74WhXttJr70n/wC2n6twDXtiK9HTWKf3&#10;O2n/AIEdX+zLqVrp/wARJo7iYQyXVt5UAP8Ay0bdmvryvhf4S6pbaN8R9FuruXyojP5fmf73yrX3&#10;Orbq9Tw9xHtMqlSb+CT/ABSZwcdUPZ5lGqr+/FfhdC0UUV+oH5wFFFFABRRRQAUUUUAFFFFABRRR&#10;QAVy/wAQNOutY8F61Z2kXnXVxavHHH/tFa6ioSysAR17VlVgqkHBu109ty4T9lJTSvZrfY8A/ZW+&#10;HniDwHDr39vacLL7SYjHiVXzjd/dr6FqIA8E9RUtcOW4GnluFhhaTbjHvvrqd+Y4+rmeKni6ySlL&#10;tttYKKKK9M80KKKKACiiigAooooAKKKKACiiigAooooAKKKKACiiigAooooAKwvGb+X4X1J/+mdb&#10;tYni/wD5FzUv+udAHj+m3ErweZHD53yVV0+SK9+2yVYsZP7Lg8v/AJa7Kqwxyy2M0f8AqfNoAS10&#10;uKWxmk/5ZVLY+Za+T5n+q/55VNoccSaV5cc3+q/1lRteW1rP5cf+toAvQ3Hnz+X/AMtaq/bInvpo&#10;4/8AW/8ALSoWX/XXH+3UM3m288Mkf/LWgCaxb7FBN5f+q/1tOtZorWD7Z/t1csbqVPOjkh/1qVl3&#10;3+izwySfuYv+WlAG1DN5t95kn+plrNmmtdDnmj/561ea+ilsf9DrNuNP+0QTXn/L3LQBJGsV1B5n&#10;+pl/561CuoRWv+j3H76WWqupWdz/AGVDb/8ALWWjSbeK4/7Zf6ygC1eTeRY+Zbw/x0Q30Wpf6z/l&#10;lVzUrj9x5f8AyyrP03T5ZYP3lAFW6k+330Mkn/LKjw7ef8TX/Xfuqq3Gm3zed5n7m0qPQ5IrWf8A&#10;eQ0AdAq21551vH+5u6h/tC2T93HD+9rh9W+I2keD/tmqXk396vOfDf7VXh7xbPN/Yf77yv8Aj4oA&#10;+hPtEV/Y/Z4/3MtZ9isd7feXJ+58r/yJXnOk/FyLUp5pLP8A1tcb/wALK8S6j4j8yT9zaRfuvKoA&#10;9Y8daPc+JZ/Ljm8mKKvN9B+GP9iQanZ3l7532n/ll/wKvZNPaXVNDsryT/tpTfs9jqn/ABMLf/Wx&#10;PQB5fpfw/wD+EcvrKSP/AJ6V6xHY/Z/Ikk/fVc1y1+0WMMkn+tpt1Z/atDoAp6haxLPDJJD/AK3/&#10;AJa1rWckXnw29v8A6rZVfT/9RDHJ++8qpG1KPS9V8yP+5QBsXFrcyweXJ/rYqq30cST2X77/AK6V&#10;NeX0upf6RH/cq1JDvsYZI/8AWxUAZupaLbXF9DJb/wCqrnfiZ8E/DXxs8K/8I3rE0tlF5/2m3urT&#10;78b/AN7+63/Aq6qOSX7D+8/1stSWtvJp3k+Z/rqmcFUi4SV0zooYirhasa9CTjOOzR8aXv8AwTQ1&#10;u3vfOPi/T/7KFzjPlt9o8nd+W7bX0d8Pv2c9I+FGhXnh+wm+2WvltF9qljVJpN39/bXucwkuPDsI&#10;8nnf0/4FXO+Irj7Fqs1cdHBYfDycqSsz6DNeJs1zylGnj6ylBNPRJXa223+Z+fXxJ/4J6abrfiO9&#10;1CKeKD7T+9rs/wBn/wDYX8PfDe+h1DUPKvdQifzY/wB1X1Rq3zf6RJ/2zrDa4uYv3nnfva7276vc&#10;+X1189S1JY/Y76Gzs4f9E/5aUapNbeHL7zPO/dbK5HVLrU9L86SPzppZUr57+IXhH4jfEGC9t7e9&#10;mhl/5Z/vaQH1tceKNI/c3H22Lyv+Wlczr3xW8K6b+7uNTim/551+ePjL4f8AxwurGHQ4727+yf8A&#10;LSXza8r1D9nf4vajfTR3F5dzS/8AXVqAP1Y8N/FTSNS/dx6nDNL/AM8q3ma2uJ/tFfi3L4V+K/w0&#10;1T7Qf7Rgmi9JGr6G+EP7XHjiy0q9t9Ysru9u4qAP0UuPGkUt9Dp/k/va6ix+efy5P9VElfMvwPm1&#10;fxvqsPiTUIZobT5f9dX0dcTebfQ28c37qWgAjb7fBe29VV1j7LP9nj/5Zf6yrzaDF9u+0XH+tirL&#10;khlsp5pJP+WtAFi3vvts8McldpbwxPB/wCubtdJ+y/6Rb/62tK61j9xDb/6mX/lpQBR0PUPtF9ey&#10;Sf6qJ/KqSHUoknmjk/49Jf8AV1zuvQ/2b50dnN+9lerlrN+/h8yH97s/8foA1P7QlT93J/qv+WdO&#10;jaW/87zJv3NZatK99+8p0jefYzeZNQBcj+b/AFf/ACy/5a01dQ/0H/pr/wAtKz9Jk+z2M8f/AD1q&#10;us0Vh/q/9bLQBrNJE/7y3hrDvGlWfzP9T5v/AC1qS+1b7VBD9j/c+V/rKhvNUtr2Dy4/7/7ygDUs&#10;7fZP5nnfutlaVrJbWX7yT/j7/wCWdcmuoRJfQxxzfuq0ta1bTH/dx/8APOgDah1rdqs3/PGobrxB&#10;/wAu/k+dFXLzalbabY/aJJqo+HfGVjfwXv2j/VRUAeiTeIIlsfLk/wCWv+rqxfa5bJof2OSvL9W+&#10;JFjpfk2//LKX/V1j618UItL0qaOT/lkjS0AegWOvb4Ps/wDzyqG81rzYPL8797Xxj4y/bmi8KweZ&#10;Z6ZLNL/y0rw/x1+3l441nVYZPD8M1lF/zy8qgD9TtD8poP8ATP8AW1JG0sUF7cf8soq+FfhD+0h4&#10;z8UQQ/2x5v8A9hX2Np9xLqOlWVxHN+6lT/VUAddqWrWyaVBHH/y1qTSdSsUsfLkrj7qa5/5Z/wCq&#10;iqbT4Yp4PMoA1tatfInhuI/+WtdJpqxabpX2iT+5WffN9l0OGSP+/RqlxLdeTb/7FADtS8q60rzJ&#10;P+WtYOm6P/Y08P2ibzvNSrl5Z3P9lTRx/wDLKo76482xsreT/W0AbE3lPP8AvP8AVVl29vLF/wBc&#10;qo6pcfarGG3j/c3cVWrq3+xWMFxcTf6XQBvaXdRWt9/0yq9da55sHl+d5NcnZ3EVh+8k/wBbLTtS&#10;klvf+PegDak1C2axgjuP31N0uSW987y/+WT1hxyebY+X5P72KptP1b+zrHzP9T5r0AXvFF99o8m3&#10;/wBT5VSWsnlQeXJToVii/wBI/wCetZq3Xn301v8A8saAJreGKLzvM/1VWrqOJtK/1NVY9Qii86OO&#10;qt5qWzzo7igBusRy+RZSSQ1XkuLmf95J/qqa15c6vYwxx/6qL/WVnrqUqz+X/qYqAOw0O3iSDzKb&#10;qkcUs8McdY9rqG+CGOzm/jq8sMtvff6RN/01oAr6hHFYTw/ufO/56VJJqVs0Faix2t/fTSSf8skr&#10;HuvDfmz/AOj/AOq/5ZxUANvtH8+DzLeuba1lt76GOOauyW1l06Dy5P8AW1m31jEn+keT+9oAz7O1&#10;lutV/dzeT5Un+qrrNQ1Tzf3dx/frjfLlfzri3/c1VbVNTe+ht/8AXRbKAPRri6sU8mP/AJ6pXI+Z&#10;FLffZ5If4/3dTXlr5EEPmf63ZWG1xLFfeX/y1oA2tPklt9Vm8z/U1eaOJZ6r6lff2XBD5n/LWufb&#10;XP3H7z/VUAdNNZ2Nn5Mkn+trNtfs0uq+X/sVJqGsb9Kgjjh/exVyN1Ncwar9suJv+mUcVAHbWsMU&#10;vnxyTfuoqkuoba9/48/9bFXG6x4k2Qfu64XS/jFq9rPe2/2KagD2qx1yKwsZre4q1Y3ls+qwxx/8&#10;ta+b7jxh4h16+/dwzQ+V/rK5XVPjZrln4qh0+3spf3VAH2BqlnYwf6P/AMtf+WlU7XULa9gmt45v&#10;9U9fE/ir9pDXG1z93DND5X/LWvP9e/bW8Q+HIJo/Jl/dPQB+iGtatY3H7u3n/wBV/rKo6LqES332&#10;i4h8mHZX556L+3hEkH2i486HUJa7zUP25tMuvA815/y9xJQB9xal4kinghk87+OsXxFr1tYf6ZcX&#10;sPlf8tP+mdfmFrf7dusXmlXtnZ+d/wBO8v8At15PqvxY+KnxIhmj+2ajPDL2h3UAfsHH4+0N4JvL&#10;vYqc3j7w8+qw+XN+9/55V+OVhpPxX0nSvtEX9o/ZN/8Az0brXsHwR8K/Fi38feH/ABJqE13NYSyf&#10;vIppaAP1hm1ixfSv+muz/VVydr4y8qf/AI8vJ/f+V5tcH4g8df8ACPeTeSQ/vdi10ngv4leHvH9j&#10;NZ28P+lxI0slAHfXGqebfQxyTfuoqveKtStr2CGO3/1sUfm15vot1LF51xH/AH66Bv3v7yT/AFUq&#10;UAa0erfatK+z+d5MtZuoXVzFpUNv/wAtf+etcvqGoeRqsNv/AMsq6y31KKKx8uSHzv8AnnQBoedF&#10;LBDJJ/yySq8kn9l+TJ537q6rm21jZB+8/wBbTtUb+0vJ8ub+CgDoJriL99H/AMsoqz7z/jx8yz/1&#10;VY9xJKlj9n87/W1a02b7P5Nv/t/6qgDeutU8rQ/Lk/1tYdx5tnBDcR/vvN/1kVa2oWsVxPD++rDk&#10;/wCQrPb/APLpQBtSWMUX7z/Y/wBVWfa3Xlf6z/lrVrR9QtrX/j8/fVl6ldW0s9AGlZ65FdX01vb/&#10;AL7yv+WVVbNrnVNcn8z9zFFWHY2cVrqs1xZ/62WptUvLnTbH/rrQBqa5b7Z/LjrU0+8tp9Kh/wCe&#10;sVZOl+UmlfvP9bLTbG32X01x/wAsoqAOgt5opb7y4/3PyU26kii/4+P9VLVi3uLa4ghkj/1u+q/i&#10;C3l+3eXJ/qqAM/VpraeeGzjm8mptQ8q1g8uOH97/AM9ax7e88r/j4/1v/LOo5rq+uL6aOOgBurTR&#10;fuZLf/W/88q1F82y0r7RJ/yy/eyRV5u1jqcvirzJJv3UX72pNSvPEN14j/dzf8S/yKAPYNHaK98i&#10;88n+CqMd99v87y/+WUjfuqq+CdW+1QeX/wA8kqmsMthqs15/y1lf/VUAbULfZYPtn/LX/lpVGOP7&#10;VffbI4asSLusZvtH/LWs2S4llg/d/ufKoA2Fs7aKx+0Rw+TdxU3y7Gf95J/rdlYeqapLa2P7v/W0&#10;7Sbr7ZYzSSQ/9MqALGmtFcedbxw/6160tas4tN8mP/lr/wA8q5m3mvtIvv3f77T6sR3Umo332iT/&#10;ALZ0AdBu82Dy44f9bTZpvsEH2f8A5ay1V1DzdGghuKr3muSywQ0AVdS1aWDVf9TVyPxFLYarD5n+&#10;qlrJhvom/ef667irQa3+26V5n+ulioA1vEDb5/tFVY7qW/8AJ8ysvR9YlsoPs+qQ/upadHrlta33&#10;lyf6r/lnQB1F55tvbzf7lV9D1yK4sfs//PWSsu41bZ+7oury2srGH7P/AMtaANy41iK3g8uP/Vf8&#10;tKdpdxE8/wBo/wCWX/PWsez0221Gx/13+tqrp+qRWE/9n3H/AB6Rf8taAOf8SL/xPP8ASIfOi31u&#10;aHebZ5o7j/VbP3dWo7f+0fOkkh/0T/lnVXVrGK98m3jm/wBVQBoR6pbWX7v/AGKdZyW327y4/wDl&#10;qlYrSW1rBNbyf63fVhZPs/2KSgC9fa1vgmt5P9VFVXwrNLFP9ouP9VU155t/5Mcf7n56ddXVst9D&#10;bx0AY+rSf6dNJH/qt9aX+vgh8v8A2ak1rypZ/wDR6jtYYpdVht5P3PyNQBpXFnbXvnSW/wDy1rP0&#10;9fK/0e4/1tU5NLiuvOk87yfKqG6jllnht7f/AJa/6ygDsFaKCDzI5qx1aW8vv9H/AOPSs1fNt/8A&#10;iX283nVHdfadL/0e3/1tAHSal/pn+r/10VUdN1a6l/d3EPkUNHLL5PmTeTNUMl59jvoZJIfOioA3&#10;rfT/ALLBNJJ/2zqqutfYP9ZD/HWLqDXNr/pEk3+if8s4qk1yzudS+xXEc3+q/wCWVAG5rGqW0E8M&#10;dv8A66VKzfLll/ef8tYqz/EUcsUENxH/AK2oZNYi0SCG4/5bS0AdVa2tzeQTSSQ/62s3Xmtk8mzk&#10;h/e/8tKq6f4guUg8yT/Xb64m88dRXs/l+T50u9qAOi0vwLocuq+ZHD5MtbGj+EYtBnmkk/fRf8s6&#10;5fQfEF9pfkxyfvpZf9XW5/wkFykE1nJ++ll/5a0AWmmiTzpJIfJrHutL0PxH5Md5ZQzf9sqw/Eza&#10;5b+THZ/vpf8AnrV5VvoLGG4uP3PlJQBe0XT9I8Oar9jt4Yf+ev8Aqv4K2vFk1tqk8McdlD5VcrDq&#10;ksuq+Z/rpZU8qOtjVtPubeCH/nrK9AEnwy8K6Ra/FrRryOzxd/PzX1vXy18KbyL/AIT/AEy3/wCW&#10;vzV9S0AFFFFABRRRQAUUUUAFFFFABRRRQAUUUUAIy7q+WPjd+wV8Bvipqc+sa5olroGrSfvLi706&#10;5+zZ/wB5fu/+O1i/8FLP2mdb/Z6+C8Fv4UmNn4l8QTmyt7tfv26Y+Z0/2vSvjn4Z/wDBNz45/Gjw&#10;hB4s8UfESXw/dawgufsl5cyzTbG+ZWfa3y/7tAH0/wCGf+Ccf7L2g3puLueLWPm8zyrzWPk/8dYV&#10;9Y+BE8CeENMs/D/hOXRNNtIv3cVhp0sSc/7q/eavzR/4c6fEb/orEP8A5G/+Kr0L9nv/AIJheNvg&#10;98aPC/jTUPiNDqlppFz5z2oEv70bWXb8ze9AH6SUUUUAfPH7fngq48dfsm+P9PtMefFZfagD38v5&#10;q47/AIJofF/R/iR+zB4Z0uzvYpdZ8PQfYNQtCf3se37rbf7rV9XXVpFfQTQTwiaGRPLeOTlXWvzr&#10;+Lf/AASiuLnx9ea38JPHMvgXT9S3SXFgZJQkb5z8jJ/Dn+HtQBQ/by8U6d8aP2uPgn8L/Dt39s1b&#10;S9U+0aj9kO9Lbcy/K+37rKqc+lfpPbxCGGJP7i4r5K/Y+/4J/wDh/wDZq1afxbrGpy+LPH91G0cm&#10;qTfcg3fe2bvmLN/eaus/bG/Zz8U/tE6H4es/DHiyTwpNpt6tzPLl181P7vy0Ae9a/r2neFdDvNY1&#10;W8istPsYWluLqY7UjRfvMa+HJtU8d/8ABRbWry00ee88Dfs92Vx5Ut/hob7xHt+8qf3Yf6e9e3ft&#10;Wfs9+Kfjx8AbL4e6H4nh0aU+RHqF3PGz/aY402snH95q+NNN/wCCTHxY0exhs9P+Mv2K1i/1cUPn&#10;okf/AAFWoA/S7wB4E8P/AAx8L6f4a8M6ZBo+jWCeVb2kEexR/wDFN6tXT1+cvwa/4JwfFP4c/FPw&#10;z4l1T4vzanp+mXS3NxaCSf8Aep/d+Zttfo1QB8MfAY7f+Cmfx4/7Bdn/AOgrX3PXwt8Bf+Umnx4/&#10;7Bdn/wCgrX3TQAUUUUAFFFFABRRRQAUUUUAFFFFABRRRQAUUUUAFFFFABRRRQAUUUUAFFFFABRRR&#10;QAUUUUAFFFFABRRRQAUUUUAFMI5FPplIN9Dj/irrUnh3wDrN9DFHNLHAcRyd88V8OKOtfV/7UOqX&#10;Gn/D+FIJhElxdLHIOu9K+UTX86+ImIc8xp0P5I/n/wAMfvPAeH9ll9St/PJ/h/w59C/smaKgk1/V&#10;/Mk3llthGT8m3726vpCvJf2btLtrL4aWVzbwiKa6d3nl/vlWKr/46K9ar9f4Vw31XJsPDvHm/wDA&#10;tf1PyviTEfWc2xE+0uX/AMB939Aooor6w+aCiiigAr5D/aZ0q4s/iO988eba5tk2H3UDdX15Xzh+&#10;1jpU8iaFqUcYNtGXjkk/2mxt/lX5/wAc4f2+Szl/I0/0/U+24NrqjnFOL+2nH9f0PAdLnjs9Ss55&#10;P9XHMskn+4rV9+6VfQ6rpVpeQESRSxrIlfnxKNw4r7i+FOr2+teAtGubWYTReSI8j+8vWvh/DjEO&#10;NXEYd9Un91/8z7LxAop0sPiF0bX32OvKnAqamZ5p9fu66n4qkFFFFMoKKKKACiiigAooooAKKKKA&#10;CiiigAooooAKKKKACiiigAooooAKKKKACiiigAooooAKKKKACiiigAooooAKKKKACsvxK23Q7w/9&#10;M61KwfG67vCup/8AXE0AeMfarayvoZPO86WWprO+ivPOjrBvvtP9lQyW/wDqov8AWVa0/wD0rSvt&#10;FAGxpul/ZYJo4/33m1XXT4rWfzJP31OvJJbCCH7P/rZabJY7Z4f3373ZQBDcapLLP9nt4f3W+tSN&#10;YrqCaOT/AFv/ACzrDt44rfVf+mtTXXmrfQyR/wCt30Ab2itFbwf6ZVfxFb+fYzfuajVpZ5/Lkoj1&#10;6K9vvscn/LKgCnovlf2V5cn7iobe4iefy/OqjrniKx07zo/OhrB/4SbTLixmvPtsX7r/AFlAHoUm&#10;ofuIbj/XeV/rKp/avIvppLeH91XK+GfG2mfbvs8d7DN5tdBJqUtx+7t/9VQBRmupdRnmjrYsbqVP&#10;Jt5Krw6b9l1WG4/5Zf8APKrWm6fLLqs1xH++tJaAL0dx9v8A3cn+prF17yrKeby4f3Uv+rrovEEf&#10;9lwfu5vJ82qt5b/2lY/u/wDllQB5P4g8C6ZrcH2e4h86KXdXnfw7/Zr0jwHrmpx6XD+5vv8AWV7h&#10;b6L9on8z/nlVi3uorCD95/rd9AHM+FfhrY6R50fkxQ+VTtU0vTIp/wB3D+93+bJXXahH9sg+2R1z&#10;eoXkVrYw+XD/AKXK9AG9Y30qaH5fk/uqr6l/xKIP9Hh8mWWrWk6tFqkH2OT9zdxR01pIk/0e4/1v&#10;/PWgCRrj7VBDJcf8sqp6xeSywQ/Z/wDVRf8ALKm30NzYaVDJ/t1V1K3ltfJk8n/W0AbFnfboPtH+&#10;plpt95X7mST/AJa1Gt5FPPDb+TVz7D/ak/7z9/5T/u6ALlv8kEMkn+q2V0kN5Eulfu/9bWLHH/qZ&#10;PJ/7ZUXSywfu7f8A1tADtP1CL7dN5n/LKvI/2j/2l4/g/wCFoJ7OztLzxBdT+VZRSy/6tF+9K6fe&#10;Zf4a7iRrm3n/AOmstfMH7c/w71PUtF0XxbFDLNFY/wCi3EUMe7yk+95r/wCzXFjZ1adCUqN+byPq&#10;uF8LhMbnGHoY5r2bfW+rs7LTueLH9tD4uf2t9pHiyUW3n+b9g8pPK+9u2/d3bf8AgVfd/wCzZ8eG&#10;/aN+HeqanrOmxabqtjdfZrjyv9VJ8qsrJ/EvytX5RpmMhvXtX6A/sC6bfaX8NdbW9s5rM3eo+db+&#10;dHs81FVV/wDZa+cynE1p4hRcm0+5+0cf5LlmEyZ16VCMakXGySSstN7b/M+mrrT42g/dzf6qsWTT&#10;f3Hmf66tz7RE/neZ/wAskpsd5Fe2PlyQ+TX2C0Vuh/Nz3vr/AE2U7HRYv+PeT/lr/q6JPD9tps83&#10;2f8A5Zf6ysm6upfPmjjm/wCudWLXXpVsf9d50v8Ay0oEF1Y23nw+ZZRf9+qsQ+E9M/c3EkMMP/bK&#10;qt5eSy/YpJJqvX2tW3kfu/3NAGXqnw58PeKp/wDTLKKaL/ptFXM2v7PvhW11yb7Po1p+9Su28yX9&#10;zeXH+qovLryJ5riOb/rnQBm6T4Ri0Oxm0+3hihirSW3trLyfM/1sX+ro0XVpbr95eTfuoq1LeG2u&#10;p/M/560AUWjlnnmuJP8AnnUPl/bJ/LuK1NQ8pPOkjh/5Z1Dp67IPtEf/AH6oAzWvJYv3dvD53/PS&#10;m3GoRJ/02rShb7P/AKR/y1rib68uZdc8y3oA6a3W2up4ZJIajjjie+mj/wBvzar2/m28/wDo/wC+&#10;l/5aVcks5Xgm1CSgDD1zVLpZ/L/1Mv8A7JTre8iWx/d/8tauXlrbPof2j/lr/wA9aht7PZpUMn/L&#10;aX/V0ASaStzFP/z2ip199mv5/wDnjVWxjubWeaO4mpurXH2eDzI4f3tABqFnbPB/o9YNjpf2rzvL&#10;q1rWrRaNpUMkn/LJKq2PjLQ20P7Z/qfk82SWgCnb6LcyzzR/6n56vf2PF/12ry3xx+0p4V03yY7P&#10;U/I/56V5TrH7e3hrSJ5tP8797F/y18qgD6iuLGKWxmt/9dVjRfB9jLBexxweTLsr5bvP28vCFnYw&#10;yR3vnS7P+eVZPhn/AIKAaRqOq/vL3yPNfy/9VQB9TXXhXTNRghjj/ffZf9ZUk3w/sde0qb/Vfuq5&#10;/wAE+Jra6gm1Tzv3t9WtpPiLTLO+mj+2/wDXSgDk5v2ffCEsHmXmmRff/efx1pN+zj4ClnhvI9Gt&#10;PKiTyv8AVV1Fx4ktrXyY/tsM32p/3daVx4w0i3nh0eSb/S5f+WVAHG6f8J9I0bVftH2KKG0/5Z13&#10;nkxeR/of+qqa8t/tX/EvuIf+uctSR2sUU/2eOH91QBakjtooPLkrJmjiuP8Ajzm8mKKo5LeWK++0&#10;VnyWv/LOP9zLQB139oRalY+XH/yyrPXVJYr6GS8m8nyq0re4trexhjk/fS1xPjLxBLeWM0ccP76K&#10;gDqr7xN9tvv9HnqjNJc+f5kf77yq5PQ9HlX7FeSfufNSuq1RpZb6GO3/ANVs/wBbQBamj+230Mkd&#10;Tagtzfz+XJ/yyqOG1/sb/ptLLVy6b/U+Z/raAKdxfebPDbyf62KibVpYp4f+etQx2MV151xcf9s6&#10;yZLeVIP3k372X/V0AdNbtctqv2j/AJ5VHcXUWqX3l/6mKL/WVTmvP9Tb+d+9/wCWlTXVnFcf6Rb0&#10;AF9rFzPBNHZ/6qL/AFdN0uG6ig/0j/Wy05rf+zbGHzP9bLUN9b3NvBNJJN+92fu5aAL100UFj5kn&#10;+tp1vqUWqf6yH/rpWLJp99/Yc15/rpYqtaDb/b55pJP3HyfvKALmqTW1vY+ZZ/uZqyd0Ws+TJ/zy&#10;/wBZWtdR21rY/wCp87/prTbOzin/AHdnDQBm3VrFb/6Zb1tNqUUuleX/AMvdV5praKD7P/rrv/lp&#10;Ve88qCD/AJ4fJ/rf9ugDUs7qWKx8yP8A7aVsaPdRRedcSf8ALKuTjvrnyLK3/wBuukXxBbNB9n8n&#10;/VUAXo7i21SfzKwdc162nn8uqq6pc6bqs32f/VS1DZtbX+q+Xef62gCnpOteb/o9xVxpIrieGO3/&#10;ANb/AM9aq+LIYm1WGzt/+Wv+rloj0mWw/dxzfvYv+WtAHWaLaxXUHmXn+tieq/iLRYvPhuI4Kx9Y&#10;uL63+xfZ/wDW/wDLSti31Td/y2/fUAVb7SZbqCG4uP8AUxf8sqy9asbaex8uOH91WtqF5qa33lyf&#10;6qWs2zWVP3dx/qqAOfutUl0mCGO4qxa28V15Mlx/yyo1jTbnUtV8y3/1UVa3huOJb6b7R/y1SgBv&#10;9g2zQeZJ/qpawbrw/pn9qw/ua6bVrryNKhs/+W2+s24tbm1/0zyfOloAo2OmxWU8/wC4h/6Z07VP&#10;hHbalfQ6pbww1tWscX7ny/8AWy1qWdxLL5+n/wDPKgDzHWvgrodx/rLKH79cv4g/Zf8ACus/8wyK&#10;vYtW1T7Fqs1nH/x6VY0eHf8A6PcTedQB8x3X7FfgzVr6by9Mi/dVgzfsZ+HtU/0e3hhh8p/9V/z0&#10;r7IaziuIJreP9x5Vc2tj9ln8yP8A1tAHzbof7IPgzS9Vht7jRYZv+elfSHwr+BvgLwvpU1n/AMI/&#10;aeb/AMs/3VWNU03dB/o//H3sq8rS3F9ZeXN5PlIvmUAV/GHgfQ7DybePRrT7J/zy8paq6H4d0iL9&#10;35MMMMVa2pXn9qX32eSsm88OxaXYzXEdADvFngmx1fyZPJimilryO+8LxfDnxVe6ppcPk+anleV/&#10;vV7RpurebBD5n+qirJXSbHXtV8y4h/db6APP/AevanqkE0ckPk+VP5Vdtpt9Lqk/2O4/ceVW9N4V&#10;sVnmuLP9zFEn7ys3T9BiS++2R/6qgB159hgvoY7iiS4lv76GOP8A1VO1CzieeHzP3FV7q1livoPs&#10;c37qgCHxNp/2OD7ZHVqxt4orH7R/z1rYktYr/Spv+fuodD0e5igm+0TfurqgDH0+OK6vv3n/ACy/&#10;1dWmsba1n+2ed/qq1P7F2f6v/llXM6lDc3U/meTQBpNJ/ak/2iP/AFVZ/nS/bp/+eUVdBo+i7oPM&#10;8791WLZw7L6aT/llQBDoej/avtskk3/XOse8huYv3ckP+tf/AFtdtZ3UTT+Xbw1yt9Y6nLqsMcn+&#10;qi/1dAGpdW9rZQeZb/8ALJKI2i1fSoZJK0tPWx8ia3vIf3tUbiSXS4Ps9vD/AK16ABtL8ryZI60o&#10;7GJ/OjuP3Pmx1T23P7n/AJYVNcRy6zP5cc3k/JQBD5cVroc9vb/62Kmx3Ut7BDJJN+6iqw1rKlj9&#10;n/7+VDeaL5sHl2f+qoAo2MMWqX37z/llVyZYpZ/Mj/cy1NYrFZQeXJ+5lqjdTRRf8sf31AFqa3tv&#10;Phkjg/1tV5tNi+3Q29TTfuPJ8v8A1sv/ACyq1Np8UV99ok/uebQBTt2/sO+8u3qjHqX2+ea4k/v1&#10;e/sm5l/0i3m/1v8Ay1qObw/Lpfk+Z++82gC5Y/v4PMkqrdafcwQfbLf99RcSRf6vya0G8RbLGHT4&#10;4f31AHK6s1zZwQ3EkP8AravWN5Fa/wCh/wDPVGrSvLGX/j4uP9VK6/uqk1bS4vt0MlvQBj6HJL++&#10;s7iGs1dW2TzRxw/uoq7qz0OJf9IrP1axi/cyW8FAHB6trWuJPDHb/vrTf+8rL8Satq7f8e//ACyS&#10;vQtPuLaXVYY/JqvrGjxWt9NcSQ0AeY6HZ65L/plv/wBtK9A0u8vrX/WfuYpXWuqXQYrODzPJ8mi4&#10;s4vsMP7n91QB5v4s/tO9vvMs/wB95X/LKqtnp+pz30P2j/XV6Np9jFb6rD+587zabrlj5E/mR/36&#10;AOT17R754PMs5v3sX+srej025uLH95D/AKpFlrWtdPtv+PyT99FKlXtQvtvkyR/uYv8AVUAcbZ3E&#10;tnP5dTaWsWvX00cn7mKKtq+03z/9I8nzqjt9NiSCGSP9zLF/rIqAKrat/ZME1nH/AKqo2uNsEMnk&#10;1pNp/m6r5kf/AC1qxa2MtvBNb3n76KgDN1CG2aeyuP8AlrKlV9srTzf9Mv8AVxVaa1+0X0Mdv++8&#10;r/WV0i+E/Nn8z/YoA42zml+3f6RUceoRefNJJ/ra1rzTZfI+zx/63fTrzRbW1ghjkh/0ugAtbWKe&#10;+so6brFj5v7yP/WxP/ramkt/9T/z9xV0n9lxajB5f/PX/WUAcPGsuqedbyfuIov+WtTfaIkg8v8A&#10;5a/6quoWxi0vzo/J/dVirY/2zfeZJ/yyfzaAJNLsbawg8yT/AI+6q32pRWsHmeT513W15MV7P5kn&#10;/LKpodD+2X3+p/e0Ac3qGqW11BDHHN/pcv8ArKmmjluP3kf+qip194dtl+2xyf8Af2i1upbOx+z/&#10;APPWgCPzPNg/efvvK/5ZVXt5Jbj95b/63/nlVpbWWw868/56vVj7PLcTwyf8sv8AlpQA2G3+3weX&#10;H/rf+WlV7zwrFf8Ak+Z/rYnrat5ra3gnkt6uNpstv+8/56pQBi3H/Em/0OT/AJeU/dy1g2Pg3yoJ&#10;vLhh83zK6q4W2up/s8n/ACyqb7Rt8n7PQBl6boMS2PlyQ/6XFTrPSYrex8y4h/e1cvtQ8qDzLOH9&#10;7LRb3X/LOgB0KxRaV/z2qn/Zf/CTWM1vJ+58qoYftMX+sm/jrQjk+xT+Z/z1oAx9P0e2ivv9T+9i&#10;q9rF59qnh/55RVXvo7m3vvtn/LKV6k0vWraX/R/J/db6ANL4baR9i+ItnL5P+sr6Trxbw6ts3jHR&#10;vL/z8te00AFFFFABRRRQAUUUUAFFFFABRRRQAUUUUAfn1/wVz+FGreJfh14S8c6ZDJeW3hW9829h&#10;h+ZvJbb8/wD47X1p+z78afC3xw+Geja/4Y1K1u4pLWIXFrDIu+2k2/NG6fwtXnH7bnwF+IHx68F6&#10;Zo/gPxMPD8sUzfbBI+EuI2H3Wr4R0r/gkX8YdBxJpnjizsfn3j7JcyJ/6DQB+wu6jdX5M/8ADsn9&#10;of8A6Kl/5PSf/FV6F+z3+wL8b/hl8aPDHijX/iMNT0XTbrzbi1FzK/mx7WXbtagD9JaKKKACiiig&#10;AooooAKKKKACiiigD4W+Av8Ayk0+PH/YLs//AEFa+6a+FvgL/wApNPjx/wBguz/9BWvumgAooooA&#10;KKKKACiiigAooooAKKKKACiiigAooooAKKKKACiiigAooooAKKKKACiiigAooooAKKKKACiiigAo&#10;oooAKYOlPph6Gls7ieuh8wftX6hHPrOjWaS5aKF5JI/M+5/d3LXhgikuP3cY86WX/V13nx11m31v&#10;4p6pNanMUOy2f/eX5WrnvAulXGt+NdGtLY4k+1LJ/wB8/M1fyjn9T+0M+qpbOfL91on9M5JBYDJK&#10;TfSHP995H214Lsjp/hXSIHiEUyW0YdBxhto3V0FRrjaMdKkr+qaFP2NKNPskvuVj+a6k/azdR9W3&#10;9+oUUUVsZhRRRQAV5F+0vo9xqnw1leAjNlOty49U+Zf/AGavXa474raXPrXw78QWNqcXMtswjJ9e&#10;teLnWH+t5dXo94v8j1cqr/VsfQq9pR/NHw0o4HtX1p+zLq1tf/DiGyQ5mspHjnHuxzXyWDha+h/2&#10;TtYgVdZ0rP8ApIK3AH+z0/rX8+8CYn2Ocxj/ADxcf1/Q/cuNKHtsonP+SSf4tfqfRYHJNSVHnnFS&#10;V/Th/PAUUUUAFFFFABRRRQAUUUUAFFFFABRRRQAUUUUAFFFFABRRRQAUUUUAFFFFABRRRQAUUUUA&#10;FFFFABRRRQAUUUUAFFFFABWR4otxd+Hr2P8A56R1r1m+Im26Jef9c6APENWj+x/6Hb+T5Mv/ACyq&#10;5pOkxRaV/wBNf+eVV9Shii87UJP+WVYeoeIIop/tEc37rZQBpXmob4Jv+mVZbSXKeTJ+982Wqenz&#10;Sz+dqEf76L/nlXXWcdtLYw3Fx/rZf+WVAGfDpv2X/SJP9bVqGH7VYzXH/LWia3+331R/vdLnm8uH&#10;91/y0oApt5qweZHNUeteH5bzSvtlv+5lqS6b/l4j/wBVLW1JHK0EMf8AyyoA+F/2kvAPxUlgvZND&#10;ml/e/wCr/eV8p+NNJ+Ovgixhs7ibUJvtX/Pn89fs59jsb/8A0e4hhmqjqHwt0jWZ/wDSLKGagD8b&#10;vCUvxm8F+MPD+oXc2ozWtzOv+5s3fNX62/C/zdX0qa4uP+WT1sf8Kb8PX/kxyWUXnW3+rroNB8Mx&#10;aT/o8cPkxb6AK8mmxNP/ANdasab/AMST/R4/+Wta19p/2Wf/AIBXy3+09+1ZpHwWnhs5Jv8AiYSp&#10;+7oA+gPEi/aIIbiSb/VPVfS1lef7P/z1/wBZXyD+zf8AtiXPxQ/4l+qQ+TL5/wDy2i/g/hr7KsZt&#10;n7yP+5QA2Gz/ALLvpvMrJuPD8V7PDJ/y1/55VeW8uf8AV3H76q819FcT/u/9bQBa1Sx3wQxx/ufK&#10;rmdP0WW9vr3zP+WVdlqF5FLBDb/8tahht/s8/wBot/7lAGTp/h2K3n+0R/62tTxJp9tdaVD5f+t3&#10;1X0u3lfzvMm/jqva6h9onmt5P9VFQBJcabc3kFlHH/qoqhktftWq/wCkf6qtyx1C2ax8uOaqdxNF&#10;ez+XJQBTvtJiinhuLP8A1tVfD8dy+qzW8n7n5/NqxNq0Vr+7t6htdWjsr6G8uJv4/KoA3tQhltZ/&#10;Mjq1a6L5/wC8j/1stcr4s+ImmeHNV+z3E37qVPNjqrpfxeil8mS3/v8AlUAdBq3he5in8yP/AJZU&#10;5rP7fpU1nqkMM1pdJ5UkU3zpIlWJtYl1L9553+tquurRPPPHceTDFF/y1m+RI/8AgTUnt5FRbUk1&#10;f+v17FG3/Zr+GGj6VZ6hb+BtJ+1xTrJHL83393+9Xaa1Z20V9+7hhh8pP+WMWxK46y/aP+FZgh0S&#10;48caT/aguvs32XzG+/u+5u24/pXX+Iv399ex/wCxWVP2V37O1+tv1PRxrx75Xjef+7z328r9Ntjk&#10;9S/4lfnSed+6rLkvJWg8uP8AfebWteWcVvY+XcfvvNrNmhttNnhjjrY8wht7XbP+8qnHZxJP9njm&#10;/wBbXQabcWP77zKxV0mK61X7ZHN/qqAHXUkTQQxyf8sqzZrXzbGGtiaSLVrHy/J/exVHNa/Z4IZI&#10;6AGzah/oP2f99U0l5FcWP2fyf3tV7WxlvNc/dw/6JWprmixWV9Dced+5oAq6Db2z/u7iuivJorDS&#10;vLt6xdPuLZNVmk8n/RNlV7y++2fu7P8A5a0AV77WPsEH7y9/dS1Y8M+IIr+eb7PN50WyuT8XeH5b&#10;+xhjt/77Vj/DPwzq/g+xvY9Qml82X/V0AemQ6tFF50dxVH7PFLrkP/PL/pjWfqS3Nn5NvJ++82t6&#10;xWKLyZP9igC5a6XFFffaPOqGO48r7bHH+++f/VVJGvmwTeZ/rajs2tUn8v8A2KAHXkcSQQxyeT5W&#10;z/VVz+vapLFPDH/yyira8QWf2q+hkt/+WX+sqncabFBP5l5QBy+oa5c3X7y3hqrDNqem33l3E3nR&#10;S11lrDbf6uOGqdxaxQfvP9dFQBg3Wi3OvT/89ookrl/iJ8Kbm/8AAH2Ozm8mWX/0CvTNHuv7Nghj&#10;q5rF5Ff/AOj/APPKgD5D0v8AYpsdWsZri8m/e/8ATaWq9n+wH4eSCaTyYr27l/57V9SWccvn/Z5P&#10;9VWtpsO+f93QB+evxC/4Jyy2s/2jT5oofN/5ZebWFY/8E9L6z8mS4n/e7/3fky1+keoWf2q+8uT9&#10;9TvsP2ex/wBT/qv+WtAHyHY/AHx7pf2K3j1Ob/RU/wCetcf/AMKP+J8/iO98u9l8r/rrX3pYrKk/&#10;mXEP+tqS48vS9Vmkkh/0SWgD4FuPhr8S9B0qbUJL2WaW1/1f72vYv2Ofg34z1nXJvGHjSb7b8/7u&#10;Lzd/l19Batb2LQeXJDD5VzXUeH9QtvDmhw29nD5MUr0ATXEMTz/vP9b59Zt9NFYTzR/7FN1RZft3&#10;2i3ouLqK6vvLk/1Wz95LQBl/Y9mlfaP9dN5lRyRyy30MkcP/AGyrUtbiWDVf3kP+iRVMtx9tvvM8&#10;mgDn/EF19gn/AOeP/XGvNfE3jjU7XVfs8dl+6r0zxZH5V9DJ5PnReXWDpuk22qedcXEP+qegDzHx&#10;R4u8Q3WlQx28P8flV5XrnxG+IM8E1np8M3m7/Ljlr7C0nSdM1L93JZQ+VE9QzeCdMXVfLt9Mi8qJ&#10;/NoA/PvVv2kPif4Qsb2z1yyu/tcX/HvLD89cyv7dHj210qC3k0y783/nrNFX6ReLPgn4e8VzwyXm&#10;mRVxPij9l/wZ5EP/ABLIf3VAHxx4X/4KMy6bpU1vrFld/az/ANM61PDv/BRnSIbe8TUILuaU/wDH&#10;t+6/1de13X7AfgfxHrn2j7FFD5tcr4o/4JpaHczw/wBn/uIon8yT97QB4J4m/be8VeI54f8AhH7O&#10;7/eP5ckvlV1vwz/as8caz4jsvDf2K783f+8/dV9ZfD39lfwF4csYbeTRoZpdn+t/267bRfgP4M8O&#10;X02oW+mQw6hL/wAtaAOktbeXV9Ksri4/1vkL5kVSXDRapPDZyf8A2FaGm3ltLY+XH/yy/wCWtY9w&#10;3mz/AGe3/wC/tAHUX2n+VpX2e3mrNuP3Vj5cf7mX/lpVNvt0H7vzv3UVXNJk+1edHJQARzRNBZWc&#10;n/LVKuafH/Zs/l/+Raq3EdskHl/8tYqy9SmuX8mO3/5a0AXJrG1ivpri3/febTdQt4rix8vyf46d&#10;YWMtvP5n/PL/AFlSfbPNn/0eGgCv4dWL/j3uP9Vvqx4mWJP+POGqMdxFaz/vP79TR6lFdTzf88v+&#10;WdAFNre5nvoZI/8AVRf6yhdF+2655kdTQ2Nzbz+XJN+6lrrtPt/7Ng8z/XUAce1rL5/mSf8ALL/v&#10;upLWxubi+/66/wCrq9dXXnzzeXD/ANdJak0fWIrC+/0j/VbP3dAHRaxpcSaH+8/4+9lYMmny2sEM&#10;kcP73/nrUOreIPtE/mSf9+qdqmsSppUMlAFNbq5isZpLz/W/8s6b5f2+xh+0TfvaGuPN/d/8tqzd&#10;Q1iKysfL/wCXuJ6ANjUI/wCy54beP/lrRtigvvMk/wBbVHT7r7VP+8/1sv8Aq6sXUn2PzvM/1sr0&#10;ATXVn9sn+0Sf9datR/6V+88mse41j7B+7uKmm16LS9DnuJJv3X/LOgBsaxfbvM/5axVH4fm+0a55&#10;kk3k/erjdJ+JmmWs97HeTfvao2PxQ0Oefy/tsMMu/wDd0AdhfRyvfTeX++81/wDW1saa0XkeXJDN&#10;5sX/AC1rBk8feHrPSppPtsX7qsGP49eGtL0Oa8k1OGbyn8qgD0Dy/wB/P5k3+tqnqkkX2H/R/wDW&#10;xP8A62uB/wCFzeGtU8m4j1mKHzf+mtb1r408NX8E0kesxTf9taAOgjXf5N5/zyqrrHmv/wAe/wC4&#10;qja/ELSJfJt7e9h+yf8APWq99440z+1f3d7FN/z0ioA6DT9N/wBB8zzv3stU2vv+YfJ/qqy18WWK&#10;weZHNWha6lbap/q/KnoA53XL6+XVbKzs/wC+tdpfeV+5/c+TLF/rIqo6ba21lqv9of66WrUk0t5f&#10;eZHQANHc3vnfY/3MW/8AeedVq6b7LPDHp/kzQ7P3lTQ+asE1nHN/rar31r9g0qa4j/c/8sqAM+4v&#10;Ipf9IvPK/dVDDrljcT/u5oqptDLq1jNHHD/21rjdQ8G3Mv7zT/8AtpQB68txbS/vI/7lZLLLceTJ&#10;53+tryXULPxLon7uOaabzax774la54Xgms7j99/y182gD35ZPKnmjjm/grN0+4leebzK+ff+GhLm&#10;X/V+b5tcTJ+1dfWvjGGzkh8m0/5aS+VQB9iaHH5v2399Ra2/22eaSP8A49Iv9ZXndn8XLG4ghks/&#10;33m1m33xm/smf7HH+582gD1KG4isNV8u3/8AsKsMv7ia4km86XfXg+qfG7+zf3l5/wAsq0vD/wC0&#10;B4eaCGS4vf3Uv+soA9kmaKD/AFkNNW6iT/ljXmOk/Hjw9q19PZ3F7DD/AM86tat8dPDWm2P7u9h8&#10;qgD0preLUv8AVzVj+INQsfAvhybVNUvfJtIv+WteJ6p+1p4Q8KarDHqF7FD5v+rrwf8AaY/aSvvj&#10;r4ch8F+B/OvZbm68qTyf7m2gD7U8B+NrH4k+HP7Y0e9+22m/yv3NaWn3EsUE3mfuYq/Kb4b/ABu+&#10;I37H+uT6JqkMv2SVP+PSb50r6Xs/+Cg/h+98VQ2dxN/xKfIWTzf9v+KgD6uj1iKW+/0iGb79a2sS&#10;ebPDHbwf9ta8P/4aW8BavYw6pHqcUMP/ADyo1j9sj4feGoIftGpxfvUoA9wuLeKXybyOb/VVck1a&#10;K/8A3kn+q/1VfIfxW/bC0jS/B32zwPN/ad3czrF5UPzv81fQHwxvL7W/hl4Z1i8h/wBLvkWWSKgD&#10;0jVI5YtKht4/3Npv/wCB1RkaXyPLkm/df8s6m1i6vrjybeOH+CqNvay/2rDbyTfvYv3slAE0drEl&#10;9/z28qpvM8/95HD+9qHVPNtdVm+z/wCqlqO31KKKeG3uKAND7R5uqw2cn+qrU8n7L/zx8rZWLa31&#10;tF/rP9bvqxqk0sEE0kn/AH6oALPzZ/Ok8791Ve1j+yz+ZJ/qqq6XqGzyY/8AllL/AKytTXGis4PL&#10;/wCWVAFe4s4re+h8v/W/89aq+TLfzzeZNRb/AGmWf95/qv8AlnXQWunxWsE1xJQBT1Czl/sry5Jv&#10;3VZMMNzLP9njm/dRJWtZ2st/pXl3H+1WbYzeVY+ZJQBHYySabB5lx/ravafYxapB+8m/jqjfab9l&#10;n8z/AJZU1dY/10fk+T5VAGhDb+V51v5P7qqunrv86S4/1X/LOKnR30t/Y/6PN/qqddah/qfL/c/J&#10;QBqaLa7rGaTzv3sX/LKobiOxWeGT/v5VOTUpdOgmkt6z7O3lurGa48/97LQBtXUcUX+r/wBVLViF&#10;YvsP+kf3KzVjlisfs8lVVkl1T93537qKgC5odvFZTzyf89a3F1j7L5EklYenwxRTzeZ/11rPk1SW&#10;4gmkjm/dRPQB0GoTRRX015HWPNcS3+q1eW+8qxhkkh87zaj8yKX/AKY3dAF618OxSzw3kk/73/lp&#10;Vj7ZFa6r9nj/ANVXMtrl9b332f8A5ZVsSXXnzw+Z/raAL19b74PM87/W1j6XJK0/l/uYYqduubCf&#10;y5P9VFUlrcRfvv3P7qgCGNbaWf8A13keVXSaXqkVvWDdRxeR+7h/e1X0W+iWC9juP+Wv+roAta1b&#10;y3ljeyedWbb3EVvY/vP9b/yzqOOb7FffZ5P9VLUmpaH5UHlxzfupaAKereIIksZpI/30VZNv42tr&#10;PSp7ySb/AFv+rqS80mKLSvscf76KV6ryeB9MuPJjk/1UX/LKgC9p/iKKfSvMj/1X/LSty38caZ9h&#10;/wCP3/plXGzeEpUvvLt5vJtNn+qrmZPhfc2fneZezeVL/q/3tAHcf8JVpEs80n22Hyov9ZUNx8UP&#10;D1r/AKR/acMMMX+rirhZPhXdS/6Hb/3P3lcLrX7Oep3nkySXsvlRO37rzaAPVNF/aE8NWt9N9svY&#10;qs2/xy8D3883l6zD5tfPk37GOp38/mR3s373/prVPR/2Hb6wnmjvNTlh/wC2tAH0FefHjwhawf6R&#10;rMPm1T/4Xp4Vlg+0XGsw+VL/AKuvBfEn7F8t75P+my+VF/01qnrX7Hur38Flb297N5UX/TWgD3rx&#10;J+1Z4QsPJs/tv8H+trn4f2ovCujT/Y473/S5f3tcPH+xPYyzw295NNNLs83zfNpsf7Fdjdar9suJ&#10;pf3X7r/W0AfS3wR+Onhrxb8RtG0+31OKbUJd3lxf8Br7Jr86v2e/2R4vBvx+8P8Aiyzmm8q13fuv&#10;N/2a/RWgAooooAKKKKACiiigAooooAKKKKACiiigDyz9or49aB+zh8LNU8Z6/wDvIrZfLt7UHa9z&#10;M33Y1r8vvFHxn/a5/aZ0LWviJ4b+1+Dfh/YwSyx+RL9mhkhX+47fNK3+7XuP/BYq5updJ+FumXBI&#10;0C51f/TP7v8AD/SvrT406NpPh79kzxPp2iQxQ6TbeHXjtoovubPL+WgD5O/ZY8R/FL4j/wDBPLxX&#10;eeF9U1HU/iBLdXAsrrzd1wX3/wADNWv+wj+3T4o8Y+OZ/g98XrOWx8c2u6Ozu54vKe4dfvRSr/f/&#10;AIs11P8AwSG/5NPh/wCwpP8A+hV45+17p9lYf8FMPg/P4cjii8QXHlf2h5Xf723f/wBs91AH6h0U&#10;UUAFFFFABRRRQAUUUUAFFFFAHwt8Bf8AlJp8eP8AsF2f/oK19018LfAX/lJp8eP+wXZ/+grX3TQA&#10;UUUUAFFFFABRRRQAUUUUAFFFFABRRRQAUUUUAFFFFABRRRQAUUUUAFFFFABRRRQAUUUUAFFFFABR&#10;RRQAUUUUAFUtRkFtYzzD/lmjP+Qq7XDfGXUn0r4Z6/cwTfZbkWxEcn8QORXHjK/1bDVK/wDKm/uV&#10;zpw1H6zXhQ/maX3ux8U6nfyavqV5fTf6y4maR8fd+avT/wBmrR7fVPiMtxOMyWUPmJ/vfdrylelf&#10;Rn7KGnRjTNZv5IQbrzViS42YOz+7X8w8K0Hjc8oJ9HzfdeX6H9F8T1/qWS12uyj99kfQiJhjU1Rq&#10;2akr+qj+akraBRRRQMKKKKACqOpQNc6ddwof3kkTID9V/wDr1eqLOSaiaurBezTPz21DTZNH1K7s&#10;Z/8Aj5tpmjk/u16n+zLrVvpfxAngnOJb6ERR/wC997/2WuT+LeiXGg/EXWbafyvMkna4j8r+43zL&#10;UXwr1qDw98Q9Furk4jM/l/u/9r5Vr+TMA3lWewT+xUt+Nj+ncd/wp5LOW/tKd/wv+h90EfMDUlRI&#10;cipa/ra+6P5hWqTCiiigYUUUUAFFFFABRRRQAUUUUAFFFFABRRRQAUUUUAFFFFABRRRQAUUUUAFF&#10;FFABRRRQAUUUUAFFFFABRRRQAUUUUAFZPidd2h3v+5WtXJ/FDxND4N8BazrM/wDqrKAy0AeXXVvL&#10;LB9nk/49K878TQyzzzSW8PkxRf8AfFea2f7V1j4t0O98ub/S9/7v901XrXxJ4v17yfs9l+6l/wBZ&#10;+6oA9a02O5/sqy+z+TWxZw/aJ/8ArlUmn6XKvhyCT/l72f6qrVnpNzbwQ3En/LWgCS3/ANfDJVqa&#10;48iCaPyadZ6X5U/mUak3m+THHD/H+8oA5dl8qDzJJv8AVP5ta2m30Vx/x8T/AOt/5a1R8bXEWl+F&#10;dT8uH/S9n7uvnXVvFHjyKey/suCaa03/ALz91QB9YfarFJ/Lrc0u4iuP3nnV8++A9e8Q6lP9o1CG&#10;b90lddY3mrpB5kf+q/55UAeuWejyajffaLetDULeJP8AV/8AH1WX4PmuYtDhuP8AlrLWk1nun+0X&#10;E1AGP4mW5TQ544/+PuX/AFdfJfjr9kGx+Kt99s8SQ+dqET/u/Or7Evo4nn8yT99WbrVn9jgmkoA+&#10;edJ/Zj8PeHJ4JNHsoobuJF/1P+zXtXh3RfsVj+8/1v8Ay0ot5PPg+0W/+trWkbyoPMjoAybix8jz&#10;riP/AFstYtjYxQX37z/W12F0vn/6v/VVzN9byxedJb/36AKuuebP+8j/AHFWtLWXTvJ+0fvvNq80&#10;cWowQx/88k/eU23ki8jzJP8AllQBzOteKJdJnmjjhr5d+OHx28S+EoPs/h/TJZpbqdvMr7Aj8LxX&#10;vnXFx/y1rJuvhD4e1SeG4uLKKagDy39nGHxDrPgCG88QTeTdy/vf31e5R2MV1/o//LLZ/rar2Oh2&#10;ul/u7eHybSKtKxaP/lnQByv9n7b793XE654H1fWb6yjjm/dRXyyyf8Br1qbSYr2+muI/9VTrixis&#10;4IZI/wDW0Acz4k+H9j4mvvtF5B/x7J5VZd94JsbCx8uzh/6513Wn2u/zriSb91LTmtYv9XHQBzeh&#10;xy+RDbyf62Kvm39vzxvbaP4R0XwtZTXcWoXz/abjyvkSSBflVX/4FX1V9n3X32iP/llXkH7UXwLP&#10;xs8Ei507yoPEOmbpbeaWL/j4T/nlu/hrixsas8PKNH4j6rhbFYTBZxh8RjnanF79E+jPzEQK6MNu&#10;W7HNfo9+xX8SNf8AGvwg1SLVr77dJo90ljZTTDD+TtVtrt/F96vkG2/ZB+L93bfa18Dah5Xf97H/&#10;APF19yfs8/ATVPgT8Mp7DUZjNqt9Ot7eRRfct32r+6/2vl6+9fO5TQr08RzcrSs73P2fxCzTKsXk&#10;6o061OdXmXLaSbt1em113PRmkleD95ULWtskE3/PWpLqT7VY+ZH/AK3/AFtQ6Lby3H+s/wBdLX1+&#10;jSaP5vbbbv8A1/SsNXRbaWDzKc1rFBY+ZHWtu2/6PJVj7RFb6V5nk/6qgRz+g2/2i+m8z9zV68jk&#10;eeG3t4f3VXmtd08Mkf8Ay1rN1L7TZTwx2/8Ay1oA2rO18iCeOT9zXOzL/ak/lyf8sq3FuvtXkx/8&#10;taF0uJJ5vL/1tAGLb+V++8z9z/zzqvZ6bL5H+ui83fWlqGkyywTXH/LWqv2f7L5Mn/LWgC1Hb21r&#10;+7uIf9bVi40n7fP5lvUf2iKL/j4q5eTS6dPDHH/qpaAMe+j8+fy4/wB95VO0O1ingm/55RUahby2&#10;vnXFn/y1rQ0n91Y+Z/y1oAzZm8qCfy/9bUentcyzwyeTWlo8n22eaOSH/VVJb2+yCaSP/nv+7oAp&#10;yWN8s88f/LKWprqzitbGHzP3/lVD9olnnm/fU28vPKsfLoAk01bafzrjyab/AGTYxQTW8n/LWnWc&#10;f2Kx8v8A561DJdRRT+XJ/rf+WdABHpdtFY+ZJ++lqv8AY4rr/V/3KddXkSQXvl/8tXWoYbWWK+h/&#10;fUAV49N3/vJP+WVXre3igg+0f88qdqEmyf8A6ZVrR3Ft9h8uSGgDnbOaK/gvZI6kW8ll/wBHuP8A&#10;W/8APKrFjDFBBN/zyl/1dSWtj5s80kn+tiSgBsa/bJ4Y5P8All/q6ddTf2j50dxD/qqrxt5V9D/0&#10;1rckWKLzvtFAGGui2OreTHH/AMsqmmsZbCeG3j/fRVqabY+bP5dv/wAen/PWpLiGKK+h/ffuoqAK&#10;q6TLLPWTeLbRT+XH/wAtX/eV2Fw3kT+Z/wAspaz7WHTPt3mUAY+l2/n/ALu4/cy1oTR/ar7y44fJ&#10;ii/5a1T1qzlf/SLetKzvorPSoY/9dL/y0oAozWdtF+8uP39V7rQ4pYPMk/cea9F9Hu/1f+qqSO43&#10;/wDHx/yy/wBXQBXurX+xtK8yzhrU0OSK9/1n7n93WfdeIvIg/ef6r/W1mw+MNMn/AHnnQw0AdRNN&#10;5s/l1JJa2MsH+kfvq5OTWrW4nh8ub91VxdesbWD/AEib/rnQBYm02Vr7zLf/ALZ1MuoRRX32e4m/&#10;grLm8bWMX7uOb97TtQ0+2t/J1SSb97QA1l3zzeX+++Rv3UNSfupdD/0ib97F/wB91Vs9YsbWCa8j&#10;miqvZ6lpl5+8kmi/560Aa1npf2ex/wBHh/1v+soWz2X3mVasdW+0fu7Oq83m3/8Ao8f/ACy/1lAF&#10;yRbae+mj/wC/lR3UcX777PUNrby2+qzSf7FNaP7PBNJJ/wAtaAMn+y7lZ4ZLj/tpWtH9hisf+mv/&#10;ACzqxp8f2/SvMkrPuLGVb7zI/wDVUAakN15UHl+T/razVX7P50ccP+t/1lWF1CKL/Wf62i41CJJ/&#10;3f8ArZUoAy7eOK4n+z+TVW10+VJ/3f8ArauafcRJPN9omqvo+obtVmj86H91/q6AL11DFdWP/H75&#10;MsVWJtWufsMMcdZuqLbWtjNcSTfvahvtctU0OH7PNDQBGt1c3H223jq1JY2y6VD5n9+sOz8XWOl2&#10;M376LzZX8qq8nir7P51ncTRf89Y6AO002xtbj93cf8sqo+Iry2f93/yyrzPUPilcxX0PlzeT/wAs&#10;qx/G3iy+uIPMs5qAPWNFt/381550M0UX+rqnqWkxN5Mn/PV68Z03UvEukWM1xHNNN5v+rrzvUPix&#10;8QfDmq+ZeQy/xf8ALKgD6ujktk1WG4j/AOWSVevJPN/eSfvv+WtfFcfxQ+Iz+dcfYpfsn/XKum8K&#10;/GLx62lXsmoWU3/TP91QB9JfaPt/+s/661itpd9f/wCsmimtN/8Aqv8AnnXl+n+NvFXiPSvLjspY&#10;bv8A65VsaDa+M9NvoY7iGXypU/eUAaXib4N2OqedJZz/APXT97Xnfir4F3N/PZXlne+TDa7vM/e1&#10;61pOi6vF9t8yaX97/q60NP8ACOp3uh3sdx+5loA+V9a+F/irVIL2z0/U/wDW/wDTWuFt/wBkPxxP&#10;BNbyXt3NFdfvf9bX2poPgOXQ777RJD5//PSuquNPls/Jkt6APzS1L9jr4qRXvl2epXf2WL/V/va6&#10;fwb+zD8WdLgvY5NTl/eo0Uf72v0U0vT98H7z/W1NarFb/u5If9bQB8I6D8B/iW/hWazkvZftcT/u&#10;/wB7W14X+APxG0jztQuL2aaXZ/z1r7i0u1ignmj/ANumyRxW8E1vH/yyfzaAPlPxN8OfHFl4chj0&#10;eb/S5f8AWV1nwX8K+KvD/wDpniCab/rlXumrWf2fybyP/llRNJbapqtlJ/qYf+eVAENi37j7R5M3&#10;lVX03WvNn/0etzWGii8+OP8A1VUdP0u2Sx8yP/W0AYv9uXNxfTf9+q2tPaXVNKmjvP3Mv/LOKrlr&#10;Y2MsE3l/8fdXNShitYIbiP8A1tAHJ3GoXOl/6HHD+9rcs7P7PY+Z/wA9amjjtrzzry4h/ff6qm7v&#10;tkHlx/6qKgDBurj+1P8Alj/qqz9a+Hdt4jgmjk/+zrtNN0n7PPN5cNOWxlSx8yP/AFtAHltn8KdD&#10;isfsf2L97s/1tczdfs+6O995kllD9k2fvP8Afr3K302XyP8AU/vYqhjs9n/Hx/y1egDi/Avwp0PS&#10;P3n/AH786tDVvhzpupar9o+xRTS/8s66jWIYrryY7f8A5Zf6zyasTQy/6y3/ANVElAHmetfAux1m&#10;D7R5P/XSKvHfFX7Kv2yCaPT/ADYfNdf+WtfTlrrEss/2e4/c1tWun7f3clAHyjN+zL9og+z+d5N3&#10;5f8ArfNrh5P2S/ENvY/vJpfK3/8APWvsyaGKCf8Ad/vq0pNa8r/R5IP+udAHwnrn/BPmXxLPZyXF&#10;7N+6fzJPOlr2z4N/sp+HvhBff2hZw/vfI/1s3z/PX0M00ssH+prPkWW40qaSgDwP9o79mfSP2h7G&#10;GSOHydQtv3vm/ceT5a+Oj/wTm8VzWXmxz+SfMb/vj+Gv0/jjis4IZK1LWO21SDzLf/tpQB+RPhv9&#10;jPxxcWOtR3lldwfZv+Pf95/rK4vRf2UfiX4n1U2dxpd1CI93lyzV+zF8tj9u+z28MX73/WVVutBt&#10;rXVftEcMUNAHw1+xd+x9qfhjxzNqHjCDztKiRv3Uv3N/8LV966TpsVl5NvHD5FpF/q6r6bHEt95c&#10;f7mtTTfkn/57RUAO8z7LfTSed5//ADzrF1SOVJ5ri3/1uytqRYr2CaTyf9VVXTbX7Z50lAGTD9p+&#10;w/6RD+9lq1I1tps8NxeeTNFsarlvqES2M1xJB/qq5nWmtln/ANd+6loA4/xN8StM0aea4/5Zb/8A&#10;v3UbftKeFdb1WCzuL3yYorVpfNm/5aVoeMPCfh6LSvL/ANdLL/rK+bfip8Fba6sYY9Hmlhl+1L/q&#10;Zf4N3zUAenSftQeB9J868vNTih8p/wDVVzPiz9vzwFBPDJb3v22vJ7X9if8A4SO+vZNQmu/smz/n&#10;rUdn/wAE69Mex/eTTebK/wC7/e0AdJ4i/wCCk3h6zvvs9nZyzRf89Ya96+E/7SmmfFDQ/tlv5tfO&#10;sn/BOLQ5bGG3jnm83f8A63za+lPgn+z3pHwb0ObT/J8/7v8Ay130AZ/iD9qTSPCmuTafced+6/1k&#10;tbF18evD1rof2iObzoqh8Vfs9+HtenmuLiyrm7r9mG2vdDhs7eaX7/7z97QBzPiT9sCxT/R4/wB9&#10;L/0xrch+PVz4t8HfaI7KXzYv+mXz1J4d/ZN8PaTqs0moQ+d5X/PaWvTtF+G/h7SP3dvZfuqAPPbX&#10;4ja5caVDb2+mTQ+an7yub1j4teKrXVYY7eyl+yRfuq+hpNBsbWxmuLeH99WWvhuxup4fMsv3X/s9&#10;AHyT4m/bA8VXtjNZ6Xo1399ovN8qq/hP9sbxVoOlTf25pkv7r/ll5Xz19Rf8Kd8M/wCr/syH/Web&#10;VHXPgj4e1G+/5BkPlUAfHnjj9v7xK/iOHUI9Mu7LT/8Anl5Vdbb/APBQrTP7D8zyZftf/LSLyq+j&#10;PEX7LfgfVrHy/wCxoZpa8t1r9gvwY+lTXFvZfvZX/wCetAHneof8FJLHyPMt4ZfO2eV/qq5a6/4K&#10;KyzwQxx6ZLDEH/5516nY/wDBPnwrZeTqHkzTfJ+8i82tyz/YR8KtBD5ll/H5v+toA4e8/wCCjVja&#10;+FbKOOH/AEv/AK5f6um+Hf8AgohocsE0mqf8fUf+rr0TUP2JfBjz+XHpn/kWuV1L/gnv4QuL6GPy&#10;Zof+2lAFjQ/29vCsv+kXF7/rf+WX/POt63/bu8K3uuWWn6XP9tmlf/W1wurf8E8fDU880dv5vnf9&#10;da6j4W/sM+HvCk/2i4hl+1xbvL86WgD36H43eHtSsZv31UdQ+KVtpHk+ZP5NpL/q5aydF/Z9sfD9&#10;jNJcfvpf+utO1j4ZxXVjD/y2+fzaAOqt/Gltq9j/AKHe/wCl1e1KaJdKh/ffvd9cT4V8Gy2Hn/aI&#10;fJ/5511Ueh3KeTJ/rrSgDa0/UoryD95/39ouvEWyeG3jm/dRf6yodDjitbHy5P77VHHpMV/ffbP+&#10;/kVAFe41D7P/AMe//LWpLfzZZ/3f/bSta60+JYP9T/1zp1ra7bHzKAM+HULaWeaT/nlVGx1651Tz&#10;o7iH/Vf6ur0mk+bPD9j/ANV/y0q5qGnxWf7uP/lrQBV0u68rzv8AnrFTYdWiv/3klaUdrFpPneZ+&#10;+81KdDpNs8H7v/lrQBg3GuS6HP5kn+tl/wBXViTxJF4j8mSP/W2v+so1DRftXk3H+u8qrE3h+202&#10;D7ZH/wAtaAMnWr6JLHzJJv8AWvVWbxdFFYw+Z/yyqTVtD+2+TJ/yyp154F82x8z/AL90AUbPxJbX&#10;t95lxe/vasR/EDTLeCaO4/5ZU2P4W+bBDJH/AK2s24+Gct/ffY5IaAO0+Dvj6LVvibplnb/6qXdX&#10;1rXyV8Ifhz/YnxN0y4/55V9a0AFFFFABRRRQAUUUUAFFFFABRRRQAUUUUAeAfto/szw/tR/Bm+8N&#10;RzLZ63bH7Vpd1L9xJl/hf/ZavzTuv2pvjz+zZ8Mtf+CfxD8HS6namyaxs7q8jbfFC3yqyOv+sX0r&#10;9XfjX+0R4H/Z80my1DxvrH9l2t6/lW8giZ97/wDAa8P1X/gov+zN4ig8rUvEtpfRel1YM/8A6EtA&#10;H55fsy/8FAvFv7PnwXPw/wDCnggapqvnyyx38od9jv8A7Ar6g/YM/ZS+IPi/4xXvx/8AjObqLXJP&#10;3ulWt38kxdl/1jp/Cqq21Vr1PRP26f2SfDVx5ml32k2Uv/PWHSGT/wBkr0n4f/t/fBP4m+L9M8L+&#10;HvFf23WdRk8q2h+yyJ5j4zj7tAH0fRRRQAUUUUAFFFFABRRRQAUUUUAfC3wF/wCUmnx4/wCwXZ/+&#10;grX3TXwt8Bf+Umnx4/7Bdn/6CtfdNABRRRQAUUUUAFFFFABRRRQAUUUUAFFFFABRRRQAUUUUAFFF&#10;FABRRRQAUUUUAFFFFABRRRQAUUUUAFFFFABRRRQAV4H+1brcUPhfTdIG/wC0XM32gY+7sX73/oVe&#10;+V8nftRa9JqHje00vyfKisIPM8z+/wCZ/wDs18PxpivquS1rbytFfN6/gmfY8I4f6xnFFvaN5fct&#10;PxseMuQhB9K+0PgVoc+hfDXS7e48vzXUyHyunzV8bWtt9uvYbR/3X2l1j83/AHm2199eHdLGjaJZ&#10;aekvm/ZoVj8w9+K/O/DnDueKr4npGKX3v/JI+649xCjhaOH6ybb+X/BbNLqakqB2Iqev3ta6n4mu&#10;wUUUUxhRRRQAVH0apKgdjkUm7a2Ez5T/AGodENh45s9Q80yi8h/1f9zbxXkNpe/2feWl0f3ot5Vk&#10;8v8A3Wr6K/au0SOWy0bVzMfNjc2/lfw/N/FXze+GI96/lni7D/Vc8rW0vaX3n9KcK1licnopq9k4&#10;/c2foJo1+NV0uxvAvlC5hWXy/Tcua064b4Pa6/iL4c6NeSReSfJ8vy/907f6V3Nf01gq/wBaw1Ov&#10;e/Ok/vR/O2KoPDYipQatytr7mFFFFdpyhRRRQAUUUUAFFFFABRRRQAUUUUAFFFFABRRRQAUUUUAF&#10;FFFABRRRQAUUUUAFFFFABRRRQAUUUUAFFFFABRRRQAVzHxG8P23irwRrOl3H+puoDHJXT1l+Jf8A&#10;kB3n/XOgD5G0H9mPwr4V1XzPsX7qVK9ms/BumWEEEcf7mKJKsfurqCGST/llWlJcW1xY+ZQBi3ix&#10;Wv7yOtBZra9sYY/+eVFqsX77/ltFVH7Hs86ST/VUAWLiOK4vv3dXr61i8j/XfwVk28P2f95HN/HV&#10;5W/tKf7HJQBVm0e21nQ5re8h/c1nw+FbGyg8u3h/dVof2fLBP9n8791WhH+9g/65UATab4X02KCG&#10;S3h/66VYvPDttcT/AGiOHyYq1tLs4riDy62Gt4l/1lAGXY2O3zreP9zUklr9nghjkrUkXZ/q/wDl&#10;rVPUF3f6ugDDbyn87y6z7q+ivfOt5P8AW1cuP3X7uP8A1tZK+b9u/eUAV7O3+y2P2eprHUIorGaO&#10;4/1v/LOplaWLSr2T/lrXjOua5rlvqsMdvD50Mr/vKAPVFupbXSvMk/1UtZ8fiSxt5/L/AOev/LKo&#10;1muZdD8u4rg4/DOpW/iqHULjzvKoA9OurfbB5kf/AC1qrDpcSQfvP9bWDrmsanb/ALyzq1ZzXM8H&#10;+kf62WgDoNNjlurH95NUdjcfY/O8z995X+rovLyLTYLK3/561m3EkUU//XWgC5fNug/d/wCqlqG1&#10;h8393/yyqH7PcpVy6uJbWDy46AJtv7/7HbzUTLLF+7j/ANbUdnDEkH2iP/Wy0R3H2e+8yT/VbKAK&#10;6/6BP5fnf62oZrrzf3cf+t31Jb2/+ukk/wCWr/u6o6fp8tlPNcf89aALEk37iaT/AFPlVYsbi1vb&#10;HzI/31C2sXkf6R/qv+WlYfjDxp4a+FXhy91zWL37Fp8Sf6r+OR/7qf7VTJqEXN7I1pUp16kaVJNy&#10;eyV7vy0/U9Kh1SW38LWf2f8Av/8As1Sa1N5s80cf/bSvibTv+Ckukprt5bXfg27PhqONfsQhlT7T&#10;v/i3/Nt219SeFvifonxY0Sz8QeHLyK80+5T95F/Hbv8AxRv/AHWrmpYqhiHaErs9rM+H8zyaCq42&#10;g4Qez0svLT9S3KttYf6v99VXzPPgm+xw+TLWlNaxSwfu/wDllWfZtFLPN5ddezseA/O1yrprS3n/&#10;ACx86WKtLSW83/R7j/VVDoskVvqs0dTSalEl9QA2b7Ml95clOm8uygmuLj/tnVPT2/tTzpNQ/cy7&#10;/wB3VrVoftkH2eSgB0LRaNY/aJP9bLTrfyooPMjm86as2OT/AEH7PcVmyN/Y08MnnfupXoA6i81L&#10;b+78n+Csex1S2t5/s8kP7qX/AJa1YuF82fzJP7lVZNNlnn/ef6qgCx4okiSxvLiP/WxJ+7psN1c3&#10;Gh2Vxcf62qPk+bPN5n76tSTzZ4IY4/8AllQBD/aUWnaVN/y2qvY6lF5HmSVYbRd89U4bPzZ5o5KA&#10;NLT7qKeD/prL/rKm1LyrXyY7eq+m2MVrfeXJ/wAtasTXVtbzzR3FAEP2P7B/pFvD/rf9ZVWTT/tU&#10;80kn+qrWm1qxtYP3c0P72sGTWLZfOj87/VUAWmvorWeHy/8All/y1p1rHLe+dcf67/prWXZ6tpmq&#10;QTRx3sP/AH9rWbULG10Py7eaKgB15osXkfu/9VLUN9p8r+TJb07T2lef95N+6/5Z1pKssVj5n/LW&#10;gDLuLH7f/wAfFTW7RJYzW8f+tqG8kuUqS10/7bB9ojoAr6Ta/uPMuP8AVVJN+9877PTbi1lt4JvM&#10;/ufu6q6TJLFYw/8ATV2oAma3iig/6e/+WdSfbvKg/wBIh/1tZ91NLa33mSf8sqvaxp9zLof2yP8A&#10;ufu6ABfFVto0Hl+d++rD1DxlpFr51xcanDDFXL3XhPU9UsZvtE372WuH179nnXPEelTW8l7NQB6x&#10;efGTwrp1j/pGsw+VXM2vxy8IS+dHb6zaf9/a+f8AxZ+xX4huvCs1vb6nd/vU/wCeteN3X/BP3x7b&#10;/vLPWbv/AKafvf8A7KgD7ktf2lPBk999jj8QWk0tXpvip4eT95b+ILTyv+Wn72vzt1j9hH4jaXYz&#10;ahZ3t39ri/z/AHq5m3/ZZ+Nc/wC78+78mX/P96gD9XvDeoWPi3SprjT72GaL/nrDUMdjLZ33mXn7&#10;6Kvmv9mPRfGfwd8HXtn4ommml3r5dfTnhu+udZ0P7RJ/yyoA0NY8K/2jB5n/AH7rzm++Est1P5n7&#10;2GvWLO++0QeXJN+9lSrVvDK9j5kn/LKgDxeH4a6nYWPmed+9lqP/AIVnq7eT/wATP9zXrF80s9Y8&#10;199ngh/36APOdQ8M3KT/AOjw/vabJ4b8S3EHl+dLNFFXql5DE8/+j1Vt76Vftv7n/VUAfPOreEfF&#10;+qQTW9v53lb/ADak+GPg/wAVWeuTR6xNL9k/5Z19ILHbfYf3kP8ArXqmtrFFffZ/J/df89aAOf0l&#10;bnSZ/wDplXQR6tv87y/9bVq6h+wf6v8AfebQuh20UH2z/lrQBY024ieeGO4m/wCulU9eaKKeby/9&#10;VVy3s/Kn+0Sf8sqzdWhl8ib/AJ5UAXNNm8rQ/s9Tbd/k/vqw9Hmi1TSv9H/1taDRyyweX/y1oA43&#10;xpfaml9N9jh/dbP9bXmeufELxLpGleZHZSzSxPX0FbwxXFjNHJD+9ok8E2LQQ3Hk/upf9ZQB8A61&#10;8Zvie99NqFnZTeVE7fuvKrxvXv2mvi7o2qzXF5ZXcNp/1yr9TI/hfocvnf6FF5Vcn4g+B/hrXL6a&#10;O40yHytlAH5p6h+3l8QdS8Of2fHDN9r/AOevlVy+rfthfE+90r7HHNNB/wBu3/2NfpFZ/sn/AA+0&#10;6f8AtCPRofv/AOqrUuv2cfAUX+mf8I/F+9oA/K+3+Nnxi1KD93e3flb/ADf+PZf/AImrv/C7vjfB&#10;5t5595+76y/ZV4/Sv1X034G+DH/d2+jQw/JU1v8AB3wY99/Z/wDY0XlbPKoA/JST48/GHWYsefdz&#10;D1+yr/8AE1oW3xK+N+rwxW8X2yYdv3S1+qbfAHwFZX32O30aL97W1D8G/DWjT+Xb6ZFQB8z/ALOv&#10;jbxnf+HPs/iSym+12v8Az2ir3bw/4Li8UWP2y8sv3v8Azyr0S18D6RFP5ccMMMv/AC0rW0+xisr7&#10;7PZ/6qgDz238B21rYz2/2KKtCHwvpFhB/wAeUPk7K6abw/c+fNJcTf8AXOpG0/7FBDH/AK6LfQBV&#10;0/RdD0ux8yOGKpIYba4n+2f+Qqr61HFa33lx/wDLWi4j2QeX/qZaALEmj/2pP/qfIp19NL5Hl/8A&#10;PKrjXUtrY+Z5373ZWGq3N/YzXEf+tloAkWaSeenSNFcTzR28NOtdJl8j7Z/y1qxpcP2WDzJP9bQB&#10;Rkj2z1YWxiup4Y5P9VTtQ0uW/wDOkj/1tQwySy6V5f8Ay9xUAO1KSO1gmj/5a/8ALOpNPsYotK8y&#10;4m/ey1h6lHK/k+ZNVyGSWKDy5P39AGtqGmxQWMPl/vv+mVYutab+/h/c/wCqq8s0reTced53lf8A&#10;LKj91qnnXEn7mgCnbyfv/wB5Vi30mL/WRzfvZf8AllVHUNQiT93b1XuNUlsp4ZI6ANiT7NFqv7z/&#10;AF1V9Wvr6WeCOP8A1UT/ALysf+3La6877R/x9/62OnR+Ko/9XJ/y1oA6iNra9sZpI5v3tZdnb3Ms&#10;/wC7/wCWVY9n4qitfO/55VjzfGDSLef7H9tihloA9Gma+8jzI5qj0nVI7Wx8uT/W/wDLSuXsfGmm&#10;avB5cl7D5v8A11ra0/7NeweZH/qv+WlAF6TXP7Sg8uz/AOuUlNuNPls7GaP/AF3yfu6pzTW2jeTJ&#10;/qfNrWt5P7Rgmjj/ANbsoAxbNvsulfu/9bLWpHp8q2P+u/1tU2hlt4IbP/v5VyO4iuJ/Lj/1VAEd&#10;jb2088NvJD/qv+WtXtQvvsEHmf66WsuG4233l1NZr/z8fvoqADTY4vP8uStKbS7Vb77RWa0MtrBP&#10;/wA9d9aG37bBDHb/AOtoAmuliig8zzqqrNFP/o9v/qtlYdvZ3P26aS8m/wBV/wAsqka8lgg/d0AU&#10;bi3vtcng8v8Ac+U/7z/ppWhpcMulz/vP9VWlb/Zn0qHy/wBzNv8A3lY9wv2rXJo45v3UVAFy6Wxi&#10;g8z/AJe6z9Sjl1KCG4/5ZS/6yta303+0v9Hk/wBVVGPT5bCf+z5P9VQBJ/YsSTw+X/qtlFvcS2/7&#10;uP8A1UVSWcct1P5n/LHfTtWX7LPD9n/7aUAWl1KVdKm8uH+Co/Dc1yn7uT/VS/6utCPTfI8mOT/l&#10;rV5rWLS/Jt/9dFQBT17T/K/0eP8A1X/LSuf1bwnFf2PlyVralJLLPNcVC2sSSwfZ4/8AWy0AcTce&#10;G7b7d+8/fVHqXwxtrKeG4jh86KV66jUI/Kg8vyf3tXN0tvY/9Mf9VQBg3VjEn+jxw/vaksfD8a33&#10;mSVpNH5s8P7mo9QsfNn8y3oAjj0OV55rj/XRRVJa3EUs/wDpn+qlpsk19FP/AKPN+6/5aVNJpsV1&#10;B/0yoAueTbT+dH/yyi/1dZsl1bWsHlx/63/lnVzQbeK4nhjrQ0/RYr++mjuP+WX+roA5fdLqUE32&#10;j/XVe02z/wCWdajaTtvppPJ/dVlrNvvvMjoAhuNQ8q+ht5If3W+tZbe2t4P3f9+obi13+T/y2qvb&#10;x/aPOjuP3PlfvaAK8kNtFfeXJ/rZajj1Dyv9Dp2nx7/9Ik/4+6vfYdk/2igCOxki0vzpJP8AU1X0&#10;OH+0rG9kk/cxef8Au6tXFvFf2M3/AD1o/exQQ2f+o/d/vKAJNNuLFNV8v/lrVe+jiv76azj/AHNO&#10;0PS4rq+muP8AnlVdlit9VmuP+WuygBv2OWC+h8uofETRJPD5f/H3W5p9xFdfvJP9bWfr1x9gg+2S&#10;Q+dLvoAyYY/tEE0n/L3/AM9aGutk8MlWry383Sv9H/1stZ7R3P2GyjkhoALxZW/495v9bTWt5bKD&#10;y/8AXS7KtXVjLF+8t6mupJdNg8zyf3sqeVQBlrdeffWUck3k/wDPStZbrzfOjs6zY7H9/DcXFan2&#10;eWw/0y3hoAo2N1cxar9nkh/7a1Yt/wDXzXH/ACylepPs8t1/pEf/AC1p1m0UEHlyf8taAC4tfsU/&#10;mRzfuqteZbapB5dve/uqo3V99osfL8n/AFVUbW3+xQeZQBemvPsc/wBns/8AW1nrp99LPNJcTf8A&#10;XOKtKO3ii/eSf62q9ncfaPO8ygDWs1tk/wBIk/ueVWXqF9Kn+j2/7mrWjySy2M0cn9/93Uc0PlX3&#10;l0AELfY4P3cNWJLyLTvJ/tD99FLRptjFPfTfvv3VVb6OXz/MuP8AVf8ALOgDQ1K1trqD/R5v3VU7&#10;G+vvP+z/APLLZUMLef8A6P8A8tatWepSy3032iHyYv8AVUATW/m6b/y2/wBalWJLfb/pkc3nS7Kz&#10;bxv7Jn8y4m/1v7qP/cqGzvN3nW9AHVfDG6lvPGNlJ/vV9C18+fDO3+y+MbOvoOgAooooAKKKKACi&#10;iigAooooAKKKKACiiigDyv45/s3eBP2i9JstO8b6WdStbGTzLfy5niMb/wDAWFeMf8Osv2d/+hSm&#10;/wDBjP8A/F17z8W/jp4I+BWk2d/441+HRLS5k8qKWYN+8f8A4CK8w/4eI/s+/wDRRtO/79yf/E0A&#10;ef8AiX/gk58BtXsZoNP0zUNFlKYjlhv5H8s/3vnY18t/s5fCfwj+yR+3LD8NfG+mQ69eXMiXPhrx&#10;J8yPG7IzLv7fd+X/AHq+4ZP+Cif7PscMrj4jaefLXp5Un/xNfBF58WLX9t//AIKNeBtQ8KWd2PDO&#10;jSII7kxbX8uPczSv/dVm6fWgD9i6KKKACiiigAooooAKKKKACiiigD4W+Av/ACk0+PH/AGC7P/0F&#10;a+6a+FvgL/yk0+PH/YLs/wD0Fa+6aACiiigAooooAKKKKACiiigAooooAKKKKACiiigAooooAKKK&#10;KACiiigAooooAKKKKACiiigAooooAKKKKACmU+o88ik+6DfQXAXntXwn8Sr6XUPHmvS+b5xNy0aS&#10;fe+SvtPxVqttovh7ULu7lENtFC5kkPYba+B3fzZJpBzl25/4FX4v4kYlKlQw63u2/kkv1P1rgDDu&#10;U6+Il2itu7v+h2nwTsBqPxL0VJIfOijdpJAY9yfd+9X3BXyt+yrpdxJ4o1HUPKAtYoPs7y/7e7O2&#10;vqmve4Awzo5S6j+3JvbskjxuOMSq2aezX2Ipb97v5BRRRX6WfnwUUUUAFFFFABUagVJUXUgjpQJ+&#10;h5V+0dokWtfDmad5fK+wyLcJjo/tXyIT94+tfdHxH0OLxL4I1jT5pZIUkgYmSLqMc/0r4XxxX88e&#10;ImG5MwpVkrc0fyP3XgLEc+Bq0b/DL8/+GPqz9l/XZNT8BSae8HlDTZ2iST+/u+fP/j1e0180/sm6&#10;5J9q1vSfK/dAJceYfvbvu7a+lq/WOEsR9ZyXDy7Ll/8AAdD804ow/wBWzevDu+b/AMC1/UKKKK+v&#10;PlgooooAKKKKACiiigAooooAKKKKACiiigAooooAKKKKACiiigAooooAKKKKACiiigAooooAKKKK&#10;ACiiigAooooAKz9bj8/SryP/AGK0Kz9cl8jSruT0SgDzK+jiSCb/AJY0W7RPB+7rJ1SaW6nhuP8A&#10;llL/AKyr1usog8uP/lrQA2zuPs8/l/8ALKrGqX2+eG3/AOWVQ3jfZZ/3dFxHvg/eUASXVn9tgh8v&#10;/rrUK28sE/8A01lqRb7Z5Pl/6qptUvInvofLoAvWdx9vnhjk/wCWVWJrO5up/L/5ZVyq3VzLfeXb&#10;/wCq3+bXWaLefbPOjoA0JI/Kg/0eizuLmX/WVCsMsU//AEyiqaH91Y/vJvJoA0lm/ceXWfcal9ng&#10;mkk/1sr/ALuuH174kf2NP9nt/wDW15X42/aQi8OQfaLzyvufu4qAPdobjyv9ZWX9q3T+ZcTV8X+L&#10;v+CgFsljDHHDDBLXRfBX40a54r+26pqEMv8AZ/8Ayz/dUAfVzXEsVj+7/wCWtU203d5MkcNSabNu&#10;ghk/5Zf62rUk0sV9D/zyloAq6lHLb/u6uWrRalYwySf8sqdfX0Uvnfuay9ssH/XL/lnQBamWKXzo&#10;44ar6avlQTfuf9VUk19FF5Mn/LWnabdRefNQANZy63B5kf8AyyqrdNFL5Mnk/vYq1LPWorWxm8v/&#10;AFtU9Hktpf8ArrQBDdXH2+CGP/U1NfWcUv7vzvJi/wCetZN1rHlefHXk/wASviFrlh/odvDNN/01&#10;hioA9gj1CKL/AEf/AF3lf8tak+5BN/qf3tfIvh39oLU/CV9qen+IIf8Arn50XzyVDpf7QXi/Wfib&#10;4f0+Oym/sq6/1n7pqAPsC3vt08NvVHUG+zz/ALypJLi2l8m4j/1USUXDRXUH2igAZd/kyed+5lr5&#10;F/4KC2ut/wBl+GbiHnwzvfzPu/8AH1/6F92vqqSxl8jy/O/e/wDLOud+IHhXTPGGlf8ACP65Zfbd&#10;Kuo/3n9+N/7yf3WrkxVB4mjKinZs+h4fzKOUZnRxs4KSi9VZPfS6810sfk990Ag4av0K/wCCb0O/&#10;4W+Luf8AmKr/AOio65+f/gnbpUerQanH4mm/4RSVlH2Xyv8AS/p/d/8AHq+odE8G6H8L/DcPhfw5&#10;Z/YtPtUX/fkf+Jn/ANpq8HLcvxGHre2mrJH6xxrxhlebZX9SwDc5Ts9mkrX0166a2OiaGNZ/Lj/1&#10;tVWh+wQfaPJ/e1a8Oyb9KmuLj/tnToVl1GCvqrJH4O9Xpa39P9SHVv8AQoIdQj/1tZ+nx/2jP9s8&#10;nyam1CPyvJjkm/dVj2+sRPPNZx/uYqQiaaO5uvOk/wC/dR6XqFzqU8Nv/wA8v9ZVq+1KKy0qGT/e&#10;/e1yNx8QLHSYJpPOhoA6i6bdP5clWLfRftXk+Z/qq4O4+KmmWc8MnnQ/va7iz177bB5dv/y1oA0r&#10;6Pz/APV/8sqqtqG7/Wf3Kdul+3fZ/wDlrsrN8QW8tnY/9cnoALxvsUHmW81R2/iLzb7zP+WUVYPi&#10;SS5uND8yz/1tcDpP9r2sF7cSf6qgD2rVvGFtBBDcSTeTFWPNef2p/pGn186/EjXtc1afTLfT/wBz&#10;a7/3leheC/FFzZ2P2OT+5QB6Na6pKmqw/aP9VsrJ8aatFLff6PN/H5VQ6bay+I4P3f7nyv8AlrWX&#10;Y+G7m4vppLjzf3X+roA83+LmuavPBZf2HN+9in/eV53rGteONO86SObzpblPKr6Eh+GstlBN/wAt&#10;prp2l/76qOH4Z/bb7zJP9VQB8/8Awbk8VWE839oTzTS/N/rq9G1q48QwfvLP+/8A6qu+m+G8thP9&#10;oj/c1NqHhe5lghk/5a0AXtF8TX11pWmfuf4P3la2oeMrmKD/AKZRVHYxy6dpUPlw/wDXSsHxNq0u&#10;jeR/oXn2kv8ArKAPQNN8QfarGGStjR9SiigmjuP+2deLw+LL5b7y7eH/AESWuu8M6lLez+Zcf9s6&#10;AO0vpNv7z/lr/wAs4qx4/N8/7Rcfuf8AnnV66a5fybiqt9b3Ms//AEyoAbJcW0vkxyf6qtabUN2l&#10;eXH/AKqs9dPtpYPscdCtLpsHl0AWrPRfPghuPOrSuNSiig8uP/W1kyal5vk+X/qq0o7GK3g/6a0A&#10;V1uNkH2f/nrVO4W2+3eXH/rajur7zZ5re3/1sSUeH4/s999o1D/W/wDLOgA1KSVp/LjqHUvs2l+T&#10;9n/5a07dKkE8n/LWmyWsWqWMMlx+58qgDN/s+K/g/wBIrUWHZYwx2/7mKs3XrzZPDZ28NbFnD5Vj&#10;DHH/AMtXoAm8mKwg+0f8tdnlVH50V/BDJ/qfKf8AeVJJJFB/of8Arv3lWr7S4op4beP/AJax+bQB&#10;HqV99oghjjhqHWLeK4sYf+etOmktv9XH/wAsqz5vNsoPtH/PWgDWW1tooIZKbJNFB50f/PWsm4vv&#10;3/lx/wCtpt5JK/kyf8toqANCab/lncVTmuJZZ/3dSXlx9qg+0eT+9pun2u//AI+KAI7OOW6/eed/&#10;qqvR+VdT+XJ/36qqtrs/d29SQ2uz95/y1oA3G+wy/vPOqrqlvFLP+7n/AHUqVzOpeas8Plzfuv8A&#10;lpWpbw+bBZR+d/qv9ZQAaX4bi0ixhjjrP1CGW3vvM8791XRLJ5X/AB8Vg6g1tql95cdAFy4vPK8m&#10;O3/fS7P3lXvtkv2H7P8A8sqxbOaKCeaP/lrVzxJ8ulQ3Ec3/AGyoA1vtEV1pXlx/62qc11FBB+7h&#10;86X/AJaVysepXPnw+X/qv+WlWrjWJbeeaOP+5QA6+1KJp/Ljhqvea1FawQyf8sqbp8Mt1B5klWNS&#10;0mJP9X/qqAJrPUov+Pi3ojXf51xHD/H/AK2o4dP2aHPU2n3n+g/Z5P8AlklAEcNnK99+8/1sv/LW&#10;rmoWNza2Pmed+9rHt5Jbe+/1/nS766ya4i/1n+u/d0AZMf2nVIIZI/8All/rKvTSRaHPD5f+tlp2&#10;n6tE8H7uq+pLFLBDJ/y1oAbeSXN7ffvP9VFVW41iWX/R7f8A1tWLdZXg/wCmUtQyaXLaweZHQBJa&#10;2/mwQyf8vdR+ItStri+ht/J/e1Yt1lsIP3f+tqrNHFq/kyf8vdAGbMvlTzfvqmt7qW4sf9H/AOWV&#10;Rx2Mt1PN/wA9auXlrc2f+h/8tZaAN7SWtnsYbeSf97XO6lp8trP5fnfx0Rtc/uf+WPlVpataxN5N&#10;xH++oAydQa60b/R4/wDVS1n3l19l/d1ua1byz2MMkkNVZtJiax8ySgDn9Uml1KCHy/7/AJdaWg3E&#10;VrB5dx/x9xUWcflT+XU11pcVvP5kn/LWgDBs/EH2XxV5f/LKWu0uL62/cx+T/ra52HRbWW++0f8A&#10;LKKtjULf7VP9sj/1UVAFe48PxRWM0n/LWsmPT/N/d/66tabUpf3Mf/LGpLPTf380kdAGevhuxl/e&#10;f8tax28M+bP+8/1VdZDpO2fzKzbW1vvPm8z/AFUVAGPJ4F+0WM1vXg/jb4B3M99NeWc0vnV9Paff&#10;RP8AvLj9x/yyrL1K3itb7y7f995tAHw/8Rvg78S/DnhybVNHvbvzYv8AllXoX7JfxS8X6j4c1O38&#10;YWXkXdrOvl+d/wAtEr6u1DS/tulfZ/J/dS/6yubX4e6ZYX37uGgDx39qr4meJdS8K6NH4Th/4mHn&#10;rL+5/uV6J+zz4wvtX8OTSax+41Wuo0vwTpiQXskkPneVWbceGYtL/eaX+581KAOoj1qXz55JKmjW&#10;2uv+W3kyxV5zoM19ZarNHef8ta7SxuIorGgDUmt988NxH/qqLVpUg/65SVDZyeb+7/5bf88qjury&#10;KWCGP/lrLQBsWd5LPPNJcf8AbOqdxeSpfQ+X/rq1LXT/ALbB5n/PKqOoWf2f/TP+mlADZIZfPm+0&#10;f62qOrXEVr5Pl/3/AN5Ws032qeGT/llsrB1Tzf31nH/y1/5a0AWI7yKeD7PH/fqxpOj7p/MrL0nT&#10;4tGg+z/666lrqtDuIrX93cUAYviT7dZeT5dV4dUlnravtaivZ/L/AOWVVZtLlngmks/9VQBajj8q&#10;xhj/AOWUr/vKk1pZf3P2P/VRJ+8qraySy2MNvcVaa62/6HQBY/tqW9sYY4/9bRDNsgm+0TVgyTeV&#10;PN5f/LKrFrH/AGvY+XJN++oAkt7qWeebzKhsVlWebzKsXlr5Wlfu5v3sVVbG6luIJ/M/11AEmrSf&#10;v4ZI/wDVRVYtb6KWxm8z99LFWHCv2iCaST/npVWPUPs881vH/rf9bQBtWOvbJ/8AU/vac155EE32&#10;j/XS/wDLKudk83z/ALZb/wB+pLzXvts/7v8AfeVQB0TNFZweZb/8tf8AWVmyTeV50clEbbf9I/5Z&#10;Vi6pqls995lxewwxf9daANrTbfyrGeTzvJll/wBXWhJrWz93b/vpYv8AWVxtv4i0zVv3kepw/uv+&#10;mtWJPE2mWdjD9jmiml/5aS0Addpvij+0oJo5P9bFUcc1jP8AvJP3MtZei3FjFY/bJJofNlrS02zt&#10;te/ef88qAHaXJKk83/PL/lnXO+JNSl8+bzP3Pm1rQrLa/wDfdY+tWdtdQfaJP9dv/wBVQBqaPebI&#10;PMuP7lN0fXvtXnR/8sqjjX7fpX7uH97Uaw/ZYIfsf/LX/WUAaEl5Kv8Ax70Wt9Lfz/vIf4KdJHFB&#10;Y/Z4/wDj7qvp99La/wCj/wDLXZQAfbrnRv3cf+qlqwzRNB9o/wCWtVbrUNsHmXlTSN9qsf3cHk0A&#10;Zti0qX00n/PL/llWxZ3X2yf95/36qm00VvPDJTdW1Dyv3kcNADrrTdnneXNU1ncf6n/plVG11Tz4&#10;J/M/cyy1ems5bXQ4beP/AK6+bQBI032Web/prVWG4lng/wBI/wC2dOuryK48nzJovNiSqMl1LLB5&#10;nk/6qgC5NZ/9Nq1vt3m2P2eOb91/y0rn2sZb+xhuJJqjWaV5/s8f+qoA0FuNnnRx/wCqiqG4k8rS&#10;vtEkP+q/1dV5LW5n/wBHj/7aVg32rX1r/of+uioA6rTdUsfI/wCuqNVXzomsZvM/7Z1zsay29jNJ&#10;/wA8v9XWXJZ64v8ApH/PVKAO20tYmsfMk/1tSLpv2DVYZI5v9bXjt1qHiGKCaP8A55PWl/wnF9b/&#10;AGL/AMiUAeqa1J9j/wBIj/5ZVRVt8Hmf8vdzXkfiL4oanFpU0lvD50X/AFyri4/j5qeh30P2iGgD&#10;6csZIrKeGO4m/ey03xBDKnk+X++irxPTf2iLHW54fLh87yv+eNdtdfFKxt/Jt4/313LQB31isVx/&#10;pnk+T5VU9c1SK6n/ANH/AHMVU9B1SKWx8ySar0ljFPY/9MqAI7rRYtcghuLj/WxR1JeLJptjNJ5P&#10;+qSrlxY/2bpUNOVv7Xnhj/2KANj4W3X2rxHpkkn+t+avoevAPAdnFB440yOT/llu8uvf6ACiiigA&#10;ooooAKKKKACiiigAooooAKKKKAPEP2nP2VfC37U+haZpfie8vLOGwm+0RGzKq+fxr50/4c2fB3/o&#10;M+If+/qf/E16F/wUW1L4k+HPhNZ+IvAPi2HwnHpczS6jcyzeSZI/4VT+83X5a+Bfgj4q/bW/aCsJ&#10;tQ8J6/rk+lf9BC7lW2hk/wBx2xu/4DQB9dw/8EcvgzDP5j6n4hmX/nn5y/8AxNfTHwK/Ze+HP7OF&#10;jNB4M8PxWV3cn/SNQl+e4l+rnt/sivz18U/Cz9vbwzpUuof8JNd6nFHH5skVpfRO/wDu7P4q8o+D&#10;nxI/a++OHiTWfD/hzxlqMWv6P/x+afqN0ttcx/8AAZMNQB+4FFfk/b/CL9vpJ4fM8Q3XlB1z/wAT&#10;OD/4qv1F8JRalb+F9Lj1dhLqiWsf2kjvJtG79c0AbdFFFABRRRQAUUUUAFFFFAHwt8Bf+Umnx4/7&#10;Bdn/AOgrX3TXwt8Bf+Umnx4/7Bdn/wCgrX3TQAUUUUAFFFFABRRRQAUUUUAFFFFABRRRQAUUUUAF&#10;FFFABRRRQAUUUUAFFFFABRRRQAUUUUAFFFFABRRRQAVHtyQe1SVHkAZ7UttQPLP2jNdfRvhveRxx&#10;RSi9dLaQSf3Ca+QF+Vc19C/tX63IJdG0iO6HlyBpJ7f2/havnkqGACf601/M/HeK+s5vKl0ppL9f&#10;1P6E4Lw31fKYT61JNv02/Q+q/wBl7Q4bHwLNqKyuZL6di4P3fl+WvbK474W6FF4f8A6NaR2gs8Qr&#10;LJEOzt8zfrXY1++5JhfqWW0KHaK+/dn4lm+J+uZhXr95P7ugUUUV7h5AUUUUAFQkZIPapq8B+NH7&#10;XHhH4R3k+kxk6zr8W3fp9oeYt3dn+79V6114XBYnH1VRw0HKT6L879DkxOKoYSm6mIkorzPc550g&#10;haSSQInqah06/tdTtI7i0ljnhcfJJE+5TX5Q/Eb4++NvibqpvNU1mWCLe32e0tJNiRo38P8AtVX+&#10;F/xs8UfCvxDZappmpSzwxYjk0+eRnhkh/iX/AGa/SP8AUDF/V3J1V7Tfl6Pyv3Pg/wDXTDKuoqm+&#10;T+br/wAMfrTf2UV/aTW8nKSoyH/gVfA/iHTotG8SalYR/wCrtrlo46+yPhL8WtD+MXhSHWtGnGOl&#10;xan79u/dW96+W/jNosWgfEvWYYPMMcjrc/vP9qv5T8TMDUpUKcqsLShJp331W34H9K+HmNhUrVYQ&#10;neM4pq2107fqdD+zZrkunfEb7GkMZi1GFkk/2NvzV9g18H/DLXJfD/j3RruDy5ZTMsf7z/a+Vq+7&#10;16Vr4eYj2mW1KLfwS/BrT8mZcdYf2eYQrJfHH8U7f5C0UUV+qH5sFFFFABRRRQAUUUUAFFFFABRR&#10;RQAUUUUAFFFFABRRRQAUUUUAFFFFABRRRQAUUUUAFFFFABRRRQAUUUUAFFFFABWfrq7tJvB/0zrQ&#10;qjq+f7Kn2f3OKAPKrFon86P/AJ5VoNeRRT/9Nax2tZYvOkkqxDDLL/rP9dQBVm8q1863/wBdLUi3&#10;UU9j+8rQ+z2yfvJP9bLUM1jEk/l/8sqAMvUrH7V+7j/1USU6x02VLHzJP9bWxcRxQQQyR/6rZU2m&#10;x7POjk/7Z0AY9r/xLYPtH+3+8rc0/XIrr/j3hqO3t4vIm8z/AFVV4YYtJ/0iP/Vf88qANCbVpb+f&#10;y4/9bUesWsssEP76o7e4iuv9XD5NWlkluvJoA52b4d21/BDcSf63ZXM+Jv2ddD8W+TJeQ/weVXpl&#10;5efZfJjj/wBVV6Sbf/q6APkfxB+wf4Vv9Vhkkhl8qJ/N/hr2Sx+H+keDfDkOn29l/okVd5falu/7&#10;ZPTmX+0v3f8AyyoAzbFfNsfMj/uVVhvJW86S4h/1X+rqazjl03VZrf8A5Y1HDdS2HnRyQ+d5tAF6&#10;xuon86oZlluIP9Hh/dVHDb/Zb6aST/VVamuPIsZvLoAo6o0VrBD+5osbf7R532f+5UP9pRN5MdxV&#10;izuJbKeb7P8AvoqAM+30WWLzpP8AnrWguk/ZYIauQt5E8Mkn/LWr0ckV1BN/0yoA5W10H7R50dxD&#10;UOoeF4rqCHzIa6hrz7Z+7/1M1UY45bLz/MoA858afAfw94rnsry4h/exVe03wDpFlB+7sv8AVP8A&#10;62vQrNt3+sqHUPLt4P8AR/8AVf8ALSgDmfs8XkTR/wDLKo4dP+x/8tv4P9VW00PkeT5f+qlqxeaP&#10;9l/0yT+5QBy8a33+sqO30m5S++0XH/LWtaxvvtU/7uvIv2o/jvN8GPBGNKER8Tam7RW3nf8ALun/&#10;AD12fyrKrUjSg5zdkj0MBga2ZYqnhcPG85PTf5vQ+gdNs5f7Khj/AOWW+ofEkOzVZ/Mr8pW/al+L&#10;Rh8j/hN9UCevmV97fsu/GrVPjx8Op77WYIoNb0udLK4uov8Al4Gxf3n+9615+EzGhiqnsoKzPsc9&#10;4KzHh/C/W69RSheztfS+17nr0N19tg8uP/lklc/beJpdJnm8yH91XRW+n/ZfOk/26NU0WKX955Ne&#10;om3q9z8/atp2OP8AEnja2l/ef89Ur5/+KXxi1PwrBN/Z+med97/ll89fTUnhPTLr/j4h/exf8sqz&#10;da+Heh63fQ+ZDTEflh4t/bZ+Kcf23Q49HAil/wBXmJ9//oVZ3wt/aU8X6v4xstP8QWX+if8AXJq/&#10;Ti4/Zv8AAS65Dql5pn+qrn9a/Zh8Dy65NqFnZeTLQB47b+JIvE08Mcdl/qq+hPA8kWuWMMlvN+9t&#10;ar6P8EbGwgmkj/c/JXQeDfDcXh6x8uP/AJayUAdZ9qleD/p7/wCev8dSXFrFcfu/+/lR3Vv9ln8z&#10;/Yq1ZybYP3lAGPfaXEs/l2f+qqNdBiWCa38n91LWot19ngm8uGqtvqW+CaSP/v1QBzf/AAgOmW8/&#10;7yrVv4NsZZ/Mkh8nyq2rFYpf9ZU0k1tf/wCr/c0Ac/Da/YLG9t7f/rrWtHZ79DhvI/8AtpTporGy&#10;nh/ff62pGuPNn+zx/uYqAI/sv2ryJLf/AFv/ADypuoWv9mz+ZJ/qpauW81tFqv2iP/VRR+VVXxJe&#10;RNBDJJ/qt9ADZo/tH+sqncWsqT/+i6hk1j7V5MlvVe116KW+8yT9zFQBoWMcsv8Aocn7mmzWttf2&#10;M0cn76WKsfxd4s/suCGSP+/WPH8QLG386T/lr/y0oA0rXQ/3/wDqa2rXS919DJb/ALmKKuZ0P4qa&#10;Zez+XH5Pm102n699q/eR/wDLWgBs2uS2s/mR1Nuub3ybj/UxU248poP3f+tq5IsUsENvHQBkx30s&#10;s80kda19J9vgh/567Kbb6bFZ+dJJR51tLP8AaP8AlrQBDJ/oHk2//LKWrGmyS3V9N5n/ACyqrb2M&#10;uozzSXE3+q/1dN0m8+xX3mSUATW8MUWueX/z1/1lGrTeRYzR/wDLX/lnUN4vn6r9op155V75NAEl&#10;1Y/uIf8Anrsq5caLE8Hmf8soquQrFL+8k/1USVVt9S/ceXJ/y1oAzbfTd/n3H/LX/lnUi6hFBpXl&#10;/wDL3Vi+WWy/eR/6qm3TW1/5Pl/63/lpQBVjb7V/pn/LXZU1822xhkkqj5kVl53/ADy/1da0n7ix&#10;hjuP+WtAGPpf+o8uT/W1c1CG5WeH/nlVizktq1Lia2+w+ZQBzuqeVcTwxyfubus3VoZZb6Hy6uap&#10;Z/bf9Mpqzb54f+mVAGhax7oPscn/ACyrLjkll1Xy462ri42f6RHUml+Ul95n/PWgDn7fzYp5o4/9&#10;bWpH5sv7z/nlVjVGsbK+8usu1uvN1WagCutnLLP5kdXNv2KeGOtCaPdocEkf7mWqsM1tLB5cn+to&#10;AGvpb2CaS4qjb6P9l/0iP/llV6G3ilgmkkmqra3kt1/o8kNAFGZdmq+ZJ/qpaq2t9c3883mQ/uov&#10;3UdbF9DFPP5cn+tpq2MrQTfZ/wDllQBj3Fx/y8Rw/vYq2LGH7VPD5n+t/wCWlSaHHEmlTR3H99qm&#10;uJvstj+7/wBbQAXyxWs/7upNWuIl8mPzqz1hluJ/tEn+qqrdR/aLH7RQBYVvtEHl+d+5if8AeVY/&#10;s+KLzpP+ev8Aq6NDtfs9jNJ/yy/1tU4br7f5Mkn+qiegCxY2f7+aOT/W1ak1SOKx8uSsu+t5L2+/&#10;tC3m/wBV+6otfs11BN9ooAm0XUIooJvMh/df89abeNFFB9sqxZyRWtjDbyQ/ud9VfEyx6p/x7zeT&#10;FFQBJqF5LLBD5f7itBtW/wBBht4/313XN/avtvkyf8sa1LOaKLzrj/nl+6oA3oY/3E0ck3ky01dB&#10;ig/5bVy82vS2vn3EkP8A1zosdUudRn8yT9zFQB0klj9gg8ySse4vLrz4f+W1aC6p9qsfs9VZr6Kz&#10;8mP/AMi0ATTfJpU0lV9Dsf8AXRyTfva0NQ+zLB5kf+qqjpsm6eaT/U0AH9teV5NvJVy+kieDy/O/&#10;1tQw6fLcedH5PnVmxw/Zf9Z/foAtLb20U/7v/U1YvliurGa3jrNvtUiX/R4/+WtZ8mvf2XPDHJQB&#10;oW91Fpv+hyVqSWcv2H/R64ubxhbRed9oqx4X+KFjqU81vQBoNoO3/ltRNpt9LP5kc3+qpseuWNv5&#10;0fnRebLU1vrltL/o/nQ+bFQBoR6pLpdjN5kP72WqNvffv/Lk/wCWtTSX0WrQeZJ/qt/lU28hit/J&#10;oAr6lp/9t33lx/uYoqtW9nFawf6R/rasWcf2WeGOT/lrTfEEcVvP+7oAqx6lsg8v995tO0fVpVgm&#10;kkh86WWrmpRxRQWUf/LWWqskltZzwW9v/cagBtvfW0UE0cn/AC8/6yrljpdssHlyTfuv+WdZsdrb&#10;LB5lx/rasTXES6VD5n/bOgDDmsftHnR+T/qv+WtXFs4vsMMlvUnh2683zvMrShtYtO/ef66gDPvG&#10;+z/6R/y1q1/ZcS2MMkf/AB9xVDeGKeDzI/8AW/8ALStBdStriD93QBV0ua+up4I/+WXzeZWhJa3M&#10;t99n/wCWVFrdWuiQeXJV6PVvKn+0R/6qgB0Om/aNc8uP/U7Kh1LT/sF9NH5P72WpLe6/s3Vftkn/&#10;AC1rQvNaiv76GP8A5a0AY9rosU/+kXEP+qSsm+b7L+78mus1C83X3lx/6qsXUI/tv+jyf8sqAKMe&#10;kxWsE9xVdtWuUsfMj/79Vea+i0n/AEO4/febVe3WJr6b/n0oAhVZbqeH99VNYbnTZ5/+W0sr1Iv7&#10;q+/eTf8AXOtKP97B9skm/db6AOXvPEEtnB+8h/j8qSo7fxxFFBNeRw/6pK6aSbSNeg8uP/W76zf7&#10;DsYp/wDU/uqAOfsfHEV1/pEkP/bKrlv4q+2/vPJmhqaTQbH+1YfLh/0SuguNJtkg/dw/vaAOTuNW&#10;82Dy45v3tYcdxfS30Nx/y1/5aV0y+D/st95kn+t/5Z1YtfCssX+kf8taAMO10/U1n8ySb91L/wAs&#10;qzY476DXPL0+Hzopa6q+urm3gm8yGs3Sb6506fzI4P3UtAHL+MLXXLyD7HZ+dXlPjT4Z+OPGU8Nn&#10;b+dD5v8Ay1r6auLrz77zPJ/dU6TVP38MkdAHyLJ8E/F/hqfTNHjmu/Kl3faJa6ab4P8AiWwvrK3t&#10;72XytjeZX0dqV1Lezw3FxDXH+LPGkthP5lvBQB5vdeGfF8GhzWcc03mxf6uvXvgXNqel+HJo9Y/c&#10;3f8A02ryux+P0sF9NH9i86X/AJaVT8WftCS3/kx6XD+9/wCWlAH0pNcfZ4PM/wCWsr1n6h5UV9DH&#10;J5NfH/iD4+eOLr/SNL0zzvKfyv8AVVyM3xa+LOvX3mf2ZLDL/wBcqAPvpl8qDy4/9VUM0PkeTJZ1&#10;8m+HfiZ8Rvt0P2jTJvKiT95+6rovCP7RWp2+qzf25ZfYrTf+7/goA+mLG33T/bP9dV7VLOx8/wAy&#10;uf8AA/i6x1b95H/y1raupLZ5/wDXf63/AFdAGPJpv2//AKb+U/lVrahbypBDHb/9cqcq/wBneT/0&#10;1rWWaLyPMoA5XUIYr2Dy4/8AllU1vYxWWlf89rv/AJ5Vc/s+KLzvL/1MtV9PtYrCfy5Jv3v/ACzo&#10;Ajh0v+0YJpJP+/VU4b658j7Pcf6r/lnW1a3Xled/zyprW9tdaV/01/5Z0AczeaLbJfQyf66tiaxl&#10;tYIY/wDllLTrXSZf7Dm/5+99WtNvrm1g+z3EP8FAGPHDLBqv/TpUl5p+3Vfscf8Aqpf+WtbEbRaz&#10;+7/55Vahtf7Rg/6axUAYdvYy6NPNH/rvNqG60mKLzo4/30sv+rrqLjTfss/2yP8AfS7KxYbWW486&#10;8k/7Z0Ac7pNnLLfQx3H/AG0rY8yKKeaP/ll/yzq5DbxS+deR/wCtqr9ssYtK/eTfvZaAMFreXUp5&#10;o/J/7a1rXHgvSJdK8uSrlnNFcQeX/wAtYqhaSX/Vx/6qgCqvw/sZYPLt4fOi8uuH174M6P4gg/1N&#10;epaXqksU81vHD/BVO4s5fI8uP9zQB5v4F+DPh7S/9XZVuXHwz0yLVftEcP76vRvD+nx2/wD2yprQ&#10;xP51x51AHF3HhuK1g8uOr1jN+4+zyQ/wVJZ3UVlfTRyfvvNra0lbbz5pLigBsbSxaH/pH/XKOsVm&#10;+wTw3En7mXfW9rF59og8u3/5ZfvahupIryCGOSH97QBqfDK6+3+MYZLiHH/POvfa8O8E6lEnjGzs&#10;44a9xoAKKKKACiiigAooooAKKKKACiiigAooooA/N7/gsFrV0th8LtAuZ5YfC99qhk1HH3JNu3bv&#10;r7+8CaVomg+DtG0/w5DawaJbWscdnHaf6kR7fl2V5Z+1/wDsxaZ+1L8IrvwtcTCx1WJ/tOnX+P8A&#10;VTL2b/ZbvX5w6F8Y/wBrn9iG0Hg/UPD8viXw/Yny7aWe2a8hCL/DFKvzbf8AZoA/ZSvzC/aX1Gx0&#10;H/gqL8LLjwUIv+EklRI9Zitesm5GX58f9M688n/4KD/tU/E+wm0rwx4BNnd3CeULq002Qyx7v4kL&#10;Aba+g/2FP2F/EHgnxhP8XfjBef2r4/uv3lpDNL5zW2770jt/z052+1AH37RRRQAUUUUAFFFFABRR&#10;RQAUUUUAfC3wF/5SafHj/sF2f/oK19018LfAX/lJp8eP+wXZ/wDoK1900AFFFFABRRRQAUUUUAFF&#10;FFABRRRQAUUUUAFFFFABRRRQAUUUUAFFFFABRRRQAUUUUAFFFFABRRRQAUUUUAFR9DmpKrXT7IJX&#10;9EqW7ILXaR8c/tA6vb6v8UryS0OfsyLbyf76iuL8LaVPrfifSLG1/wCPiS5XZ/B935qi8Qarca5r&#10;2o6lP/x83EzSP5X3a7/9nHRrbWfiVbvcD/jzhe4j/wB/7v8A7NX8nRf9tZ8v+nlT82f09J/2Rkt+&#10;tOnb7kfY1PqJDmpa/rI/mBBUR5IyOalqFhkdeKTv0GvUU8k8fjXDfFH4weGPg/og1TxHe/Z43fy4&#10;oohvllf0Va+fv2mf2wp/Aurax4L8KWhOtxRrHJqZIKWzt/dXuwX9a+HvEPiXV/FmqzalrWpTalfy&#10;fvHllk3V+kZHwZXx6jiMW/Z03susl3Xa58FnHFNHBN0cNHmqeeyPdvjn+2T4j+JE32Dw2Lrw1oBR&#10;o5Y/MHnXP/A9vyr/ALvPvXzxNNLcTmVppZpJP9ZLL87yVveB/A2t/EbxJZ6JoVlLe3Vx15wkX+07&#10;19t/Az9hvSPCs8WseNvJ1/UNi+XYFB9mt37/AO9jtX6ZicZk/C1D2MFZ9Ix+J+bkfAUcHmnEVX2s&#10;9U/tP4T5Z+DX7NvjL4zkXmlxRWWjRv5cl/d/Kv8AwBP4q4nxr4H1r4feJL3Q9aspbHULZ+nVJP7r&#10;I/8AErV+w1pZ29hb+Rbwx28Y/wCWcYxXIfFL4R+H/i54WudG1u04kH7u6j/11u/Zkb1r4bD8fVXi&#10;28TTXsX0XxR879fM+uxHBlJYbloTftV9z8v8j8pfBvjbW/AuvQatoOpy2V3bP5n7qT5JP99PutX0&#10;frfxa0j4w3NlrcEMtp4ge2WPVLSU/JG6/daL/ZavDfi/8H9b+DHimbR9XhzF/wAueoD7lyn/AMV6&#10;rXJaZqFxpF/DeW8/kPH0avV454QwnH2TOGHnGNVpShPpddJeu11qt9rnFwfxTi+Cc3jUrRbpr3ZR&#10;8n1Xn1S6n0xY6hLpN/De26/vbd1lQ56ba++tCvX1DRbK6cYklhVyPwr82vB/i228V2G0fuLuP/WR&#10;V9/fBzW7jX/h1o95c+X53lbD5XTjiv4x4RwOOyPNMXk+ZU3TqRSfK+lnuu6d9GtHuf1fxVi8JnOW&#10;4XNcBNTpttX66pb+as9Oh2u3O2p6j6mpK/X9Foj8qWwUUUUxhRRRQAUUUUAFFFFABRRRQAUUUUAF&#10;FFFABRRRQAUUUUAFFFFABRRRQAUUUUAFFFFABRRRQAUUUUAFFFFABVPVDtsZ/wDcq5VXUJPJspn9&#10;qAPOLXTfNgmk/wCWu+po4Yk8mP8A5a1atdSi8+aP/llVHUo4vt1AF6TT4rWes1pt99Nb/wDLWWnX&#10;WpfZ7H/prVHRbjzfOkk/fS76AL2n2/2eD7PJVWbzZ76aP/U+V/q6tSahu86Osnzorq+hk/5a0Ab0&#10;Mm+x8uSse61DbP5f/LKKrC6lKkE0kn+trD1C4+0X0NAHQR+V5H2z/llUcd5LcQfu6qwzRJ/o8n+q&#10;qrdSRW8H+u8n56ANyG482Dy6q2urXKfvJP8AVb6z5pvNn8yP/VbKjurrfYwxx/6qgDYvpo72estr&#10;6W3gnkqnNqUVr5Nv/wA9actjLLPN/uUASWeqXMU/7z/lrRdX0trP+8/5a06zuPN/dx1NdafFq88N&#10;xJ/qqAKd5Hc3EE0nnfuam03WPtUH2f8A55Vc1TTZXgh/5Y1z9qu+eeOOgC5J88/lyf8AbOrV1rlt&#10;o37uSqOn3H2j93cfuJYv9XUereH4tZsf9I/12+gCrr3iT+y4PMkrm9L+JlzLqv2eP/U12WqeG4tZ&#10;sfs8n/LJFpum+A7GD95H/wA86AOg8Nw21xB5n/LWnTW8r+dVWzt/7Dn/AHn+qlq8rfav3cdAGKze&#10;bBNTbpbmKCH/AKa1pLZ+VP8AvP3NaV5JbPB5lAFO3tYlsfMk/wBVFVqa4tryD7P/AMstlZ819/yz&#10;k/1X/LOo7GP9x5n+poAd/Y8VhY+Zb/62vk7/AIKCfDO58Q6BoHjDTBNejTI/sV5awx7vKRvmWRn/&#10;ALv8NfZdrdW0tj5n/PKqej3EUHn3B/5a1z4igsVSdF9T2slzWpkmPp4+mruPTTW/TX8D8Sgg8/YR&#10;8+elfpF+wH4G1Lw38Jr3UNQg8iHWL37Tb4+/sX5fn/u/Mte1a38F/hfb3sOv/wDCD6IdQ+1Lc/a/&#10;sy7/ADt33v8Ae3V6D4hvbWxAD8SyV5GByz6rV9s5XsfoHFXHMc+wH1Gjh3C7UpN20t00+ZhrqkUX&#10;nW9x/wAtX/d1oWsnkQeZJWTqlj9vvrLy/wC5XVLY74P3f/LJK9+yWx+TfkY7RxSweZJWXb3ETT+X&#10;HXQLaxSweZJ/yyrLhs/Nn8z/AJa0CKt4v9owfZ5P+WVZM0nnzwyf8sov9ZXSXVrFaz+XJ/y1rHs9&#10;L/07zJKANC6min/1f+qqjZ2Nt5/2j/llUzSRXE83l/6rZVPT/wB1pU3mf36ALU0mz/ptVySziax+&#10;0f7FN0uPb/rKdNa+bBNH/wA9aAG2sMVx/wB8Vi3Vv9ngh8uH+Nq6jT9Llt4PL/5axJVPULPyIIaA&#10;MOOH9xN5dZelrL5HlyQV0S/JB5lO/e3/AO7/ANTFQBnrpsV1Y/aJP+WVUdS0uWWCGSP+/WxeX32X&#10;93J/qqq3jSywf+i6AKcdnFFP9oq9qk39qQfZ5Kh0/Tfs8H/oyjT7XyvOk/19AGLpOmxRed9n/wBb&#10;Un9i+bYzR/8ALWtRZLbQdKmkj/fXctUdJuPN/wBIk/5a0AZdx4fivfJt6zdc+GNtq9j5dn+5l/5a&#10;V11vY/Z5/M/5ZRVNHNt/0i3/AH1AHmek/Ce20GeGTzv3v/LSvQNPtbbS7H93VqPR4nnmvJJqmmt4&#10;ng8z/llQBz8lxK2ueXH/AMelSXUn2Of7RJWpDp9tF+8jrNmhiefy5P8Alr/yyoAr/armWx8yT/VV&#10;chktvIhvJP8AlrVq1tYrqxmk8791WbfWv2eCGOP/AI9KAJmWWe+/0f8A49aksV+z+d9o/ff886hW&#10;3lSeDy/9TLWhb/up/L/55UAZrXX/AC8R1pR3Hm2MPl/360LjS4vI/d/8tajt9J8qx8v/AJa0AQ3E&#10;3lWMP2f/AF1SfaIop4Y5P9bWb5cq/wCjyf62rGm2cXkeZcf62KgC8032eeaO4/1VU9NtbZp5rytK&#10;6m3+THJ/y1rL8mK1n8zzv9EoArtpu6fzJP8Anp5tXLyaKXyf+W/z1VtdUllvpo/+XT/lnLTrWGVI&#10;Jv8Af82gCnar9gnmuP8AnrV68m8/93/yypyxxS2Plyf62obHT/tkE1AFiS4il/0e3/fVDb3FjB50&#10;dx/raj8P6b/Zc81x/rqbqFjFcX3/AE2loA0Fvtv7usn+0oor6atCSHyp/Lj/ALlYMel/bdV/1P7q&#10;gC5Yt/b2q+XJ/qqualb22jX3mR/vpavWMMWkTzR/8tZahk0+KCeaSSgAvpJZf3n+xWTY3EUv+kf8&#10;sv8AlpWpfWsv7mT/AJ61HJo8WjQTf89ZaAMG8uIpb6aTzv8ARIqsXWsRRQQ3FvUMmi/b/wDR/wDn&#10;rVxtJi0uDy/+WVADbGa2v5/9I/1tOs7q50jzo/8AXea9Qw2fm6r9o/5ZbK1tJX7Rrn2iSH91FQBV&#10;1KSVLH7RJ+5l31yeuXWp299BHZ/6r/lpLXoGoNFf+dJJ/qqx7e4+2wTRx/6qKgDD1DxVcwQeXHD+&#10;52VzsPiaVNDvbiP99XoV1ocVxY+XH/qpa5ux0u2tYJreOGgDg2+NUtrB9njh/wBV/rKybf4jX2qT&#10;+Zp8P7r/AFtelf8ACvbGXzpP+WUv+sqva+A7bSf+Qf8A6qgDzfVvidqenaHeyRwy/a/mrze3/aG1&#10;yKxm8yym82vppfCNi0/lyQ/upaz9U+E+h2E/meT53m/8sqAPnG1/aw1PS54bP7FLN5tU779q7XIp&#10;/wB5pkvlV9LR/A/w9f332jyfJiipzfCHw1dQeXHZf6qgD5Tt/wBsi+8/7PHo0tNj/bS1ywn8u40a&#10;X7Js82vpyz+CfhqK+muLiy/1tSah8EfCtx5Nv9i/goA8L0/9tbw1f+TcXn7mKJP+W1dppP7ZHgzx&#10;RpXl2c0Xm/8AXWsX4lfsT+GvEFjNHZwyw/8AXGuZ8F/sL6RonkyRzS+bQB9DWvxa8PXuhwx2d7D5&#10;stWNL8WW2qQQ2/8Ay1i3V57pP7PumWHnRxzTedFXaaX4Vtv7K8uP/WxUAdlo/ii2vP8AR5J4q0Nv&#10;leTHH++82vD9D8G6nFfeZ53kxfNXpnhWG5s4PMuKAOitZrn7dNJHN/qqdNcfar7zP+/lVYbqWX/V&#10;/wDLWrWl+U995clAGxb2dteQeZHD/qqw777DdedZyQ/63/lrTZtQuVnnjj/49N9bk2k20uh+ZH++&#10;loA4XVvh3bapBN++/wCudc34V+Fsth50lxN+9/5Z16xtiisf+msVUdQbyrHzP+eVAHgd98M/Et14&#10;x8yOab7JFXN+MvDPiqw1X+0NPmm/dV9UaTJFeQVk641tYX32e4h/dS0AfM83jDxnoNj+8h86tBfj&#10;V4lvYIftFl+6/wBVX0RqWh2PkQxyQ/uv9bWPceD7GWx/48v9a9AHirfHLV9O/eSWUs3lVpaH+0pp&#10;l/50d5+5r1L/AIV/YtY/6nzv+WVcf4i/Z30PVPJk8nyZaAJtH+NX/CTarDHbw/uq9Wjt5Ug8yT+5&#10;XN+Hfh3pHg+xgjjh87/prW9eahvg8uT9zFvWgAtbX/QZvM/v1cWO2n8mOiG++1T/AOp8mKWq91H9&#10;l/65RUAWLXTfs880dV2b7BqsMdR3HiT7R5MccNZ99dS3F95cf/LKgDY1az+y/wDLH/W1Vs5LZYIb&#10;eP8A5a1qXWrf6DDH/wAtayYWiivvtFAFjXvL8iHy6z7HULlp/sf/ACyrS2xXU/lyfuaNSWLSKAK6&#10;wypP+8/1VR2/m2d99oj/ANVvrYj8q4sfMkqiy/ZYJvL/AH8VAEesXkTQfbP9TXK6t46udOsfM8mu&#10;m1CaK6sYbPyak/4RmKWx8y4/1VAHgfj74+f8I1Yw6hJZed/0yrzmz/bs0j+1Zo7iHyYv+WlfUHib&#10;4Z6Hr0HmSQ/uq8b1z9h/wr4r+2yR+dD9q/5a0Acz4o/bO8KxeHPtlvew+b/11rx3Uv8AgoJ9s/0e&#10;3/49Iq766/4J16HFqsP/ABM5fsm//VVuah/wTp8Nf6u3mmoA+f8AS/2+5dJvvMjg/jr1vw3/AMFH&#10;PD99YQwXkBhuvXzKqTf8E3dIvPtvl3ssH/bKuT8Rf8E+bGz0Py7O9m+1/wDXKgD6S8O/theENSgs&#10;o/tsVd5p/wC1h4C1af7H/adpD5X/AE0r4R0P9h/V7ODy/ts3/XXyqz/FH7C+uWE81xb6nd+bs/1X&#10;lUAfo5pvxA0PxDY/2pb6nDNFF/01rQs/iNpmr33+h3sM3/LL/W1+Sf8Awr/4xeCJ5tH0v7XNay/9&#10;Mq9k8P8Aw/8AiV8KvA8OuXE0s13fP+8i8r/V0Afo5JdRSwfY5PJ82X/V1R0213wTW9x/rf8AlnXx&#10;LJ8QPiXf6r4fjjhm+4vmfumr1bw7448VWs839oQ/vYnoA+ltDaJbGb7R/wAsqozafLF+8/5ZV5/o&#10;vjq+1f8A0fyP9bXXaPfX1/51v/yyioA3mhllsZpKpyaDY6pPD/0yrP1jxJLoMH2iT/U/LFJXTX32&#10;awgspP8AnrQBxum/CXQ2nvZPsX72uf0/4M6Rpd9NJ5P+tr1Ca4ltZ5pI6ms2tooP3lAHH+Dfh/pm&#10;l2P2OSH/AFs9bFv4H0y3vv3cNamoSeV5Mkf9+q9vdSxa55fk/uv+WlAGXa2dta300d5D5MX/ACzr&#10;J8TfB/Q/Ev8ArIa7K8jtrqD95D50W/8Ad1as44k/5bfuaAOZ0PwLY6HY/Z4/9bVNdFvkvppP+WUX&#10;+rrcutPubq+8uSbya2oY/sFj+8/1WygDi49QuZf9H/7a1rLa3LWP7z/tpViHS9kE1xJ+5ll/1dOW&#10;b9x5ck1AEMa/b4PLj/1USU6OziXzrz/lrUcN9/Zv+j28PnRS1R1KbzZ5tP8AO/1qUAWre4laD93/&#10;AMelTXV95UFlHJ/qaydBuNlj9jk/1UX/AC1q1DeW0H+s/wBVQBrW959q/d/8sqbfa1FpH7uT995t&#10;YutapFBBNcW80P7r915VY8OtWzWMMlx/raAOks9QitZ4ZI/+WtdgtxbeR5kdeW3GvW15Y/6P/rYn&#10;rck8VeVBDHHD/wAs6ANLVNYlaD/Q/wDtpU1u0t5BDcf8ukVc3p8nlT+ZH/y1/wBZWs00qWP2OP8A&#10;cxb6ACbS7mWx/d/7VcTfeBb66/1c372vSI2ubWDy4/8AUxVDDcfZf+JhJ/raAPD5v+ElsJ/s8n/L&#10;Kub8WfEzxV4Qvv3llNN8n/PKvpjUtJi1mD7ZVOGx0jXP+Piy/e/6qgD5p0n47eJbieb/AIlksPyU&#10;Xn7T19oPnR3llNNX05J4D0N/9XDF/wA8q5+++Efh6887/QvO8qgDxHw7+2BFFfTSXFl/olZurftd&#10;W0s80dnD/olegah8B9Dafy44P9buqx4b/Z38NRaHPZyQ/vf+etAHzvdftwW1rrkNvb2fn+V/rJa7&#10;LT/20tM/1kkPk+bXoV9+yb4Mt4P9Hh/ey1R1b9l/wrLYw2/kUAeZ6h+25bWGq+XHZedFs/1tbWj/&#10;ALWUuszwyfYq7q6/Zd8NNpUMdvB/BW9Z/Afw9pdj9njh/exJQBT/AGcfi5feMvjFZW/2L/RPm/e1&#10;9418yfA7wbY+HvFNn5cOJfWvpugAooooAKKKKACiiigAooooAKKKKACiiigDj/id8S9A+EPgjVPF&#10;fie8+w6NpsPmyy9W/wB1R/E1fmF8Qv8Agp/8ZvidfazefCPwMIfCFjG5ku7uxa8fYv8Ay0foq/7v&#10;zV6l/wAFiNevZ/Cvw18Ip+50vWNX/wBIlP3fl27f519J/EH4Y6B8Hf2OPE/hfw3aRWWnWOgyx4x8&#10;0r7PmZv7zNQB4T8DP2m/iV4q/YS8WfEtIYdZ8c2M1wLcRWK/wt/cjxXa/sOft+6Z+035/hjxHYjw&#10;/wCP7KPzJLYcQ3KD7zJn7req1k/8Eif+TUYP+wlP/wChV4b+0v4P074Of8FL/hZrnhGD7Fd+IZEl&#10;vbS0GxA/+rZtv+0vzGgD9UaKKKACiiigAooooAKKKKACiiigD4W+Av8Ayk0+PH/YLs//AEFa+6a+&#10;FvgL/wApNPjx/wBguz/9BWvumgAooooAKKKKACiiigAooooAKKKKACiiigAooooAKKKKACiiigAo&#10;oooAKKKKACiiigAooooAKKKKACiiigArj/ipfPpvw8165hl8mZLVtkh7Guwrwv8Aan1qK08F2Wn/&#10;ADi5vbkPHj7vy/e/9Crw88xSwWXV676RdvV6L8z2MnwrxmYUKK6yX4a/ofLsYyMV9B/sm6fHIddv&#10;ZIR9oRkjjl/2fmytfPkkmxc19jfs+6HNofw105Z/KLXJa4/d9NrdK/A+A8I6+bRrdKacv0/U/bON&#10;sUqGUypvepJJfn+h6YVG3FO7U1jjFOHPFf0s79D+elrqGM15B+0j8Wbf4SfDHUr8SgarcqbeyhEq&#10;pK7txuX/AHa9R1LVLTRbCa8vZ4rS0t08yWaU7UjSvyq/aH+Mdx8afiHNqUkUUVhY7rbTo4zk7N33&#10;/wDgVfZcMZK82xi9p/DhZy/RfPU+W4hzaOWYV2+Od0l+b+X6nm13dXV7czXF3PLeXUr+ZJLL8zyP&#10;/er339mr9lmT43WQ1/UdTOmeH7a68vyoo/3txt+8v+yv+1Xk3w1+H+p/E3xtpnh7T4Zv9KnX7RND&#10;Hv8As0f8Un/Aa/Wvwl4XsfB3h2w0XTYI4LOzhWOOKJNqjHf+dfp/GGfTyujHCYR8tSX/AJKtPz6f&#10;M/O+GMljmNV4nFK8I/iyn4L+HXh3wBZi00HSLXTYcf8ALCPBP49a6uogc55qWvwKU6lWTnUk2333&#10;P2qnCNOKhFWSCo8YxUlRbhtBqepbu9EcP8WPhRofxh8LzaLrUI9YLkDLwP8A3k96/MT4v/BrXvg3&#10;4mn0nWI/Ptv9Zb30UX7q4T+97e9frrxXHfFPwrp3jbwBr2kajAJ7SW2bzFz6DcK+ryTierkHMprn&#10;o21j1Xp/l1Pmc44fo5zbl9ypfR/o/Lz6H5CQXMlrOJEn+zy198/sW/tAWXiHRIvBOs3cMOt23/Hp&#10;xt+0x/8AxVfFHjDwVceF5zIR59hL/qpf/Za5+zvLrTL2C8tJ5bK5tX8yOWL5Xjdf4q/WKuFybjvL&#10;qWZ4WSldPknHeO14y+a96PTRn5xCvmnBmPqZdi042a54PZ72ce+j0fU/aZsL3xip68F/Za+PVt8Y&#10;vBENtfXiyeKbFPL1CLGxpP7sij+6R+te9V+DYvCVsDiJ4eurSi/l6ruvM/YsJiqWMoxr0ndP+vv7&#10;hRRRXKdgUUUUAFFFFABRRRQAUUUUAFFFFABRRRQAUUUUAFFFFABRRRQAUUUUAFFFFABRRRQAUUUU&#10;AFFFFABRRRQB5Xq/7Tvwo8P6reaXqPjvRLPUbV/KuLWW5+eN/wC6az7n9q/4O3ME0f8AwsXQ/wDw&#10;JrxP4g/8ErfhH8SPG+teKNWvNb/tDVrl7m4EN1tTe1fF3/BRH9hj4f8A7Lfw48Na54Tn1Ga6vtR+&#10;yyfbJd6bNrNQB+kEn7SHwdf/AJqNof8A39rJm/aC+E0v/NRtE/7+14L8Of8Agkx8G/FPgHw1rF3P&#10;rYu7/ToLqXF1hN7IrNXQ/wDDnT4Kf8/muf8AgVQB6vD+0J8K/I/efEbQ/wDv7U1r+0V8JrXz/L8f&#10;6H+9/wCmteRf8OdPgp/z+a5/4FUf8OdPgp/z+a5/4FUAemyfH74Vy/6z4jaH5Mv/AE81D/wvT4Vw&#10;fu7f4jaH5X/XWvOP+HOnwU/5/Nc/8CqP+HOnwU/5/Nc/8CqAPS7j4+fDC48n/i42ifuv+mtV5vjl&#10;8K55/Mk+I2h/9/a88/4c6fBT/n81z/wKo/4c6fBT/n81z/wKoA9Jh+PHwrig8v8A4WNon/f2myfH&#10;T4V3X7yT4jaJ/wB/a84/4c6fBT/n81z/AMCqP+HOnwU/5/Nc/wDAqgD0uz+PHwmtfOj/AOFjaJ/3&#10;9qP/AIX58ME8n/i42if+BNecf8OdPgp/z+a5/wCBVH/DnT4Kf8/muf8AgVQB6O3xy+E0v7z/AIT/&#10;AETzf+utRw/Hb4YQWM0f/CzND83/AK6155/w50+Cn/P5rn/gVR/w50+Cn/P5rn/gVQB6Pb/HL4Vw&#10;QQ/8XM0Pzf8Alp+9qZvj18K2g/5KNon/AIE15l/w50+Cn/P5rn/gVR/w50+Cn/P5rn/gVQB6vqn7&#10;Q3wrv4IY/wDhY2hw+V/01rLtfjp8K9NvvMj+I2h+V/18155/w50+Cn/P5rn/AIFUf8OdPgp/z+a5&#10;/wCBVAHpNx8dvhW+q/aI/iNoflbP+etWrP46fCLyP9I+Jmh+bv8A+eteWf8ADnT4Kf8AP5rn/gVR&#10;/wAOdPgp/wA/muf+BVAHsun/ALRHwitYJo5PiNofm/8AXWoV/aI+E0X7uP4jaH5X/XWvIP8Ahzp8&#10;FP8An81z/wACqP8Ahzp8FP8An81z/wACqAPY5P2jvhM//NRtE/df6v8Ae1nyftEfC+W++0f8LG0P&#10;/wACa8s/4c6fBT/n81z/AMCqP+HOnwU/5/Nc/wDAqgD1Wb9oL4Vy332j/hY2h/8Af2jUP2gPhNdT&#10;/u/iNoflf9fNfE37df8AwTx+GX7OXwBvPGHhibVpdVivoLeMXdzvTY27dXc/s2/8EvPhR8WvgR4M&#10;8X6zcaudV1ax+03Hk3O1N+5hQB9NXXx6+FcvkeX8RtD/AO/tTR/HT4RP+8k+Jmh+b/11ryr/AIc6&#10;fBT/AJ/Nc/8AAqj/AIc6fBT/AJ/Nc/8AAqgD1W4+PXwm8j7PH8RtD8r/AK607/hfnwiSDy4/iNon&#10;7r/prXlH/DnT4Kf8/muf+BVH/DnT4Kf8/muf+BVAHs91+0R8HZ7GG3/4WNon31/5a1yfjb47fDnW&#10;9c+0WfxG0Pyotvl/6TXCf8OdPgp/z+a5/wCBVH/DnT4Kf8/muf8AgVQB67ov7Rnwrig/0j4jaHDL&#10;/wBda2rP9pr4O28E0f8AwsbQ/wB7/wBNa8I/4c6fBT/n81z/AMCqP+HOnwU/5/Nc/wDAqgD2tf2l&#10;PhNFB5f/AAsbQ/K/660XH7SHwib/AFfxG0P/AL+14p/w50+Cn/P5rn/gVR/w50+Cn/P5rn/gVQB6&#10;7eftDfCa4/ef8LF0Tzf+utVZP2iPhhb/AOr+IuiTeb/0815Z/wAOdPgp/wA/muf+BVH/AA50+Cn/&#10;AD+a5/4FUAen6f8AHT4TRed5nxG0P/v7V63/AGgvhFFB5cnxF0T/AL+15F/w50+Cn/P5rn/gVR/w&#10;50+Cn/P5rn/gVQB7H/w0R8Iv+ijaJ/39ptr+0h8Jl/1nxG0T/wACa8e/4c6fBT/n81z/AMCqP+HO&#10;nwU/5/Nc/wDAqgD226/aa+Ez2Plx/EbRPN/661VuP2ivhN9h8uP4jaJ5v/XSvHP+HOnwU/5/Nc/8&#10;CqP+HOnwU/5/Nc/8CqAPWV+PHwdeDy5PiNof/f2s9vj18MFn/d/EbRPJ/wCutebf8OdPgp/z+a5/&#10;4FUf8OdPgp/z+a5/4FUAel3Xx0+Fd/P5lx8RtD/7+0f8L6+Faf8ANRtEn+T/AJ615p/w50+Cn/P5&#10;rn/gVR/w50+Cn/P5rn/gVQB6DD8evho0E0cnxG0T/v7Vy1+P3wrs4PLj+I2if+BNeZf8OdPgp/z+&#10;a5/4FVFef8EfvgpbWU0v2jXMxox/4+qAPRLP44fCt777RcfEbRP+mf72r03x6+EzQeX/AMJ/of8A&#10;39r85f2Ff2MPAn7RXxG+JeieJptQFn4fnaKz+xy+W+PPaP5/wFfZv/DnT4Kf8/muf+BVAHpcfx6+&#10;FcUE3/FxtD82X/prWXa/Gj4YW/8AzUbRPv8A/PzXEf8ADnT4Kf8AP5rn/gVR/wAOdPgp/wA/muf+&#10;BVAHod98evhhPPD5fxG0SGH/AK+aLz47fDBp4ZI/iNof/gTXnn/DnT4Kf8/muf8AgVR/w50+Cn/P&#10;5rn/AIFUAd//AMLy+Ff+r/4WNonlS/6z/Samb43fCaLyZI/H+h+b/wBdK86/4c6fBT/n81z/AMCq&#10;P+HOnwU/5/Nc/wDAqgDuYfjd8MJYP3nxG0SHzf8AprRJ8avhXLBNH/wsbQ//AAJrhv8Ahzp8FP8A&#10;n81z/wACqP8Ahzp8FP8An81z/wACqAPQ4/jd8K3ggjk+I2ifuv8AprVhvjl8Jln8yP4jaH/39rzT&#10;/hzp8FP+fzXP/Aqj/hzp8FP+fzXP/AqgD1O4/aE+Fdx+8/4WNon/AEz/ANJqja/tGfDm1/ef8J/4&#10;e/8AAmvOv+HOnwU/5/Nc/wDAqj/hzp8FP+fzXP8AwKoA7+H4/fDSeea4uPH/AIe/8Cajuvjl8MH/&#10;ANX4/wBE/wDAmuE/4c6fBT/n81z/AMCqP+HOnwU/5/Nc/wDAqgDubj48fDm68nzPiNof7r/p5p0n&#10;x6+Gkv8AzP8A4e8r/r5rhP8Ahzp8FP8An81z/wACqP8Ahzp8FP8An81z/wACqAPQbr47fC94PLj+&#10;IGh/+BNZsnxu+HMsH/JRtE83/ln/AKTXIf8ADnT4Kf8AP5rn/gVR/wAOdPgp/wA/muf+BVAHdt8d&#10;Pho0H/I/6J52z/n5p1r8dPhpFB/yUbQ/N/6+a4L/AIc6fBT/AJ/Nc/8AAqj/AIc6fBT/AJ/Nc/8A&#10;AqgDv5Pjl8L3sfs//CxtD/7+1n/8Le+GHkQ/8XG0Pzf+vmuQ/wCHOnwU/wCfzXP/AAKo/wCHOnwU&#10;/wCfzXP/AAKoA7+3+Onwwin8z/hY2h/+BNXF+P3wrf8A1nj/AET/AMCa80/4c6fBT/n81z/wKr4u&#10;/aa/Y08D/CT9q3wB8O9Gn1H+w9d8r7R50m+b5m/gagD9EJPjZ8K5f3n/AAsbQ/N/6+akj+NXwmSC&#10;aOT4jaH/AN/a88H/AAR2+Ch6XmuH/t5o/wCHOnwU/wCfzXP/AAKoA79vjt8NJYPLk+I2if8ATP8A&#10;0mppPj18MHnh/wCLjaHN5X/TWvOv+HOnwU/5/Nc/8CqP+HOnwU/5/Nc/8CqAO5k+OHw0X95H8RtD&#10;83/r5ovPjV8K7zyfM+I2if8AgTXDf8OdPgp/z+a5/wCBVH/DnT4Kf8/muf8AgVQB6Lb/ABs+E0X/&#10;ADUbQ/J/66024+O3wwig8u3+I2iff/56155/w50+Cn/P5rn/AIFUf8OdPgp/z+a5/wCBVAHXyfGz&#10;4cywTR/8LG0T/wACaj0v4ufDC1/1nxG0T/wJrlP+HOnwU/5/Nc/8CqP+HOnwU/5/Nc/8CqAOzm+N&#10;nw0/5Z/EbRP/AAJqvD8YPhha332iPx/of/gTXKf8OdPgp/z+a5/4FUf8OdPgp/z+a5/4FUAdXefG&#10;j4cyz+ZH8QNE/wCmn+k1Ym+NHwvaCGOP4jaJ/wCBNcZ/w50+Cn/P5rn/AIFUf8OdPgp/z+a5/wCB&#10;VAHYyfGj4a/uZI/iNofmxf8ATzUc3xw+HLT+Z/wn/h7/AMCa5L/hzp8FP+fzXP8AwKo/4c6fBT/n&#10;81z/AMCqAOvj+N3w5uv+Pjx/ocMX/XzTY/i58L7fzvL+I2ifvf8AprXJf8OdPgp/z+a5/wCBVH/D&#10;nT4Kf8/muf8AgVQB0dr8YPhyn+s8f6H/AOBNZ7fFb4fLfeZ/wsbQ5oon/wCfmsz/AIc6fBT/AJ/N&#10;c/8AAqj/AIc6fBT/AJ/Nc/8AAqgDs4fjl8OYvO/4uNof73/p5qvJ8Yvhovk+X8RtE/6af6TXKf8A&#10;DnT4Kf8AP5rn/gVR/wAOdPgp/wA/muf+BVAG/b/Fb4aWt9NJ/wALG0Obzf8Ap5prfEj4V/8ALP4j&#10;aHD/ANvNYX/DnT4Kf8/muf8AgVR/w50+Cn/P5rn/AIFUAdDD8SvhX5H2eT4jaJ+6/wCmtOuPjF8O&#10;ZZ/L/wCFjaH9ki/1f+k181ftp/8ABN/4X/AH9nzX/GnhubVv7VsZIhGLu53p8zba1v2Tf+CZnwr+&#10;Nv7PXg3xrrs+rDVdXtHluBBc7E3+ay/+y0Ae7r8VPhy0/wDyUbRIfK/6eavW/wAXPhp++8z4jaJ/&#10;4E1y3/DnT4Kf8/muf+BVH/DnT4Kf8/muf+BVAHSw/GT4cr51vJ4/8PeVL/081pWfx0+HNhB5cfxG&#10;0Ob/ALea4j/hzp8FP+fzXP8AwKo/4c6fBT/n81z/AMCqAOtuvjF8NLi+8z/hY2h/+BNSSfGL4YS2&#10;PlyfEbQ//AmuO/4c6fBT/n81z/wKo/4c6fBT/n81z/wKoA21+LHw5s5/9H8f6JN/28028+KXw5v5&#10;/Mk+Iuh/+BNY3/DnT4Kf8/muf+BVH/DnT4Kf8/muf+BVAHXw/GT4YeRZRyfEbRP3T/8APzTpvjV8&#10;NXvv3fj/AET7J/181x3/AA50+Cn/AD+a5/4FUf8ADnT4Kf8AP5rn/gVQB17fGr4c28/+j/EXQ/K/&#10;6+abD8ZPhpP532j4jaH5Uv8A081yX/DnT4Kf8/muf+BVH/DnT4Kf8/muf+BVAHcx/Gb4VxeTH/ws&#10;zRPKi/6a1R1D4wfDC9n/AOSjaH/39rlP+HOnwU/5/Nc/8CqP+HOnwU/5/Nc/8CqAPQY/jp8L4PJ/&#10;4r/w9/39qnffHD4aXH+r8f6H/wCBNcV/w50+Cn/P5rn/AIFUf8OdPgp/z+a5/wCBVAHR3Hxc+Gsv&#10;7yPx/wCHv/AmpofjJ8NLX/V+P/D3/gTXLf8ADnT4Kf8AP5rn/gVR/wAOdPgp/wA/muf+BVAHX3Xx&#10;k+GnkeZb/EbQ/N/6+ajtfjJ8NIP3n/CxtD83/r5rlP8Ahzp8FP8An81z/wACqP8Ahzp8FP8An81z&#10;/wACqAOxvvjV8NLqCby/iNofm7/+fmoW+MHw0uv+Pj4jaJ5v/XzXKf8ADnT4Kf8AP5rn/gVR/wAO&#10;dPgp/wA/muf+BVAHW2fxe+GEU/7z4jaJ5X/XzTW+MXw0inm8vx/oc3/bzXKf8OdPgp/z+a5/4FV5&#10;9+0B/wAEs/hF8Mvgx4t8T6Vca3/aGmWLXFuJrrem8e1AHu3/AAuj4YfYf+SgaH5v/XzTofjV8MJY&#10;PLk+I2h/+BNfHX7B3/BPn4a/tH/BCHxX4pm1UaobuWLFpc7E2K3pX0d/w50+Cn/P5rn/AIFUAdb/&#10;AMLi+Gn/AEUXRP8AwJrSj+O3wwisfs//AAn+h+V/181wH/DnT4Kf8/muf+BVH/DnT4Kf8/muf+BV&#10;AHc3Hxg+EzeT/wAXG0P91/01o/4XZ8NVnh/4uNoflb/+etcN/wAOdPgp/wA/muf+BVH/AA50+Cn/&#10;AD+a5/4FUAdrqnxm+GE//Hv8RdD+/wD8/NSQ/GL4TJB5cnj/AEOb/trXDf8ADnT4Kf8AP5rn/gVR&#10;/wAOdPgp/wA/muf+BVAHYw/Fj4TRef8A8XG0P/v7Ua/FT4TXX/Hx8RtD/wC/tcl/w50+Cn/P5rn/&#10;AIFUf8OdPgp/z+a5/wCBVAHS3XxA+DCz+ZH4/wDD0/8A21WqOofEb4Yaj/o8nj/w99k2f89f46yP&#10;+HOnwU/5/Nc/8CqP+HOnwU/5/Nc/8CqANePx98Jnghj/AOE/8PQyxf8ATVam/wCE6+ETT/vPiNof&#10;/f1awv8Ahzp8FP8An81z/wACqP8Ahzp8FP8An81z/wACqANWP4gfCu1n8yPx/wCHv3X/AE1rWh+L&#10;XwrT/mf9Eh83/p5rlP8Ahzp8FP8An81z/wACqP8Ahzp8FP8An81z/wACqAN/Vvid8MNU0qa3k+IG&#10;if8Af2j/AIW98OZfJ+0fEbQ5vK/6eawP+HOnwU/5/Nc/8CqP+HOnwU/5/Nc/8CqAOrm+MXw0l/ef&#10;8LG0Tzf+vmhfjF8NFg8z/hY2iTS/9fNcp/w50+Cn/P5rn/gVR/w50+Cn/P5rn/gVQB1dr8YvhpF+&#10;8k+I2h+b/wBfNXv+F2fDCL95H8RtD83/AK61w3/DnT4Kf8/muf8AgVR/w50+Cn/P5rn/AIFUAd3c&#10;fHT4YSwQxx+P/D3/AIE1VsfjR8NLX/mo2hzf9vNcd/w50+Cn/P5rn/gVR/w50+Cn/P5rn/gVQB1+&#10;qfGr4aXv7yP4jaJ5v/XzUd58bPhzewQ2/wDwsbQ4Yov+nmuWX/gjv8FP+fjXP/Aqviv4V/sZ+CPG&#10;n7dniz4SXs+oDwzpiXMlv5Mv735V3L81AH2/r3xW8D6prkFxH8TND+yxJ+7/ANJqHUvih4CvbHy4&#10;/iNocMu/zf8Aj5qD/hzp8FP+fzXP/Aqj/hzp8FP+fzXP/AqgCg3xa8PQQfZ4/HPh7/rr9pqxH8VP&#10;CHn/AGiTxz4e83/r5qf/AIc6fBT/AJ/Nc/8AAqj/AIc6fBT/AJ/Nc/8AAqgCp/wtLwqs/mf8J/4e&#10;8qX/AFn+k0f8J54HuoPs9x8RtE8r/r5q3/w50+Cn/P5rn/gVR/w50+Cn/P5rn/gVQBnXHiT4fXU/&#10;mSfEzQ//AAJq1Y+KPhpawTR/8LG0Sbzf+nmp/wDhzp8FP+fzXP8AwKo/4c6fBT/n81z/AMCqALeh&#10;+NPhXZfu5PiNon/f2rknxK+GEsHl/wDCxtE/8CayP+HOnwU/5/Nc/wDAqj/hzp8FP+fzXP8AwKoA&#10;02+KHw5X/V+P9E/8CauR/GL4ffvvM+I2h/8AgTWB/wAOdPgp/wA/muf+BVH/AA50+Cn/AD+a5/4F&#10;UAdD/wALs8BJ/o//AAn/AIe8r/r5ovvjt4Hl/dx+OfD3/gTXPf8ADnT4Kf8AP5rn/gVR/wAOdPgp&#10;/wA/muf+BVAHSx/HzwO8H2eTxz4ehi/6+aq6l8Xvh9ceTHb+P9Dh/wC3msT/AIc6fBT/AJ/Nc/8A&#10;Aqj/AIc6fBT/AJ/Nc/8AAqgDqbf44fD6wght4/H/AIem+f8Aef6TWlJ+0N8Plgmjj8c+Hv8AwJrh&#10;P+HOnwU/5/Nc/wDAqj/hzp8FP+fzXP8AwKoA1ZvjR4HWfzLfxz4e/wDAmr0Px28BRWPmf8Jz4e+1&#10;/wDXzXOf8OdPgp/z+a5/4FUf8OdPgp/z+a5/4FUAdHH8ePAT+TJJ458Pf+BNR3nxs8BPfeZH458P&#10;eVKn7z/SawP+HOnwU/5/Nc/8CqP+HOnwU/5/Nc/8CqAOxs/jl8Obex+zyfEDw9/4E1l6b8bvAVvP&#10;N9o8c+Hv/AmsL/hzp8FP+fzXP/Aqj/hzp8FP+fzXP/AqgDvfCXx4+GuieIrO4n+IGh/Zfn8z/Sa9&#10;V/4a0+Dn/RRdD/8AAmvyv/4KIfsSeA/2XNC8EXnhOfUJZdY1F7a4+2S7/k27q+qPCf8AwSL+DWt+&#10;FdG1C4vNc826soriT/Sv42RWagD6rtf2rPhFezw29v8AEDRJppX8qOMXPLvXq8cglG9Oa+RPhN/w&#10;TF+Dnwj8b2fii0s7vWbq1RhHa6tJ50O9uN+1v4vSvrwAINq8YoAfRRRQAUUUUAFFFFABRRRQAUUU&#10;UAfKX/BQ79mvUf2jPgiY/Dwz4q0Of7fp8Y+9Nt+9GP8Aa9K+KdI/4KVXuk/ATxB8KPiv4a1aLxXF&#10;pr6ZHqA+/J8u1fNVv4v9qvub9tf9s21/ZF0Pwzd/2N/b95q935f2XzfLxCv+sZf9rpiun/4VF8MP&#10;2qPBHh/xn4p8AWc1zrFjFcj+0bZftcaMu7Y7LQB+cX7Gv/BRTwZ+y/8As6f8IteaNqOseJRdz3Mc&#10;UO1Ifm+781d3+xl4A8f/ALXP7U837Qfjyzl0zRtLf/iXQyxMqSNsKxxJn+FFbdu9a+z/AAx+wD8B&#10;/Cd79ps/AGnzSbvM/wBLHnLn/gVe+afp1rpdjDZ2kEVrawpsiiij2qif3QKALtFFFABRRXjPxU/a&#10;7+EfwV1xdG8Z+ONP0fVSm/7J+8mdP9/y1bb/AMCoA9morivhr8XvBnxk0GLWPBfiG01/TyP9baSZ&#10;aP8A30b5l/4EK7WgAoorL8Qa/YeF9DvNX1S8istPsoWuLi6l+5GijLMaANSiuZ8CfEDw98T/AApZ&#10;eI/DGqRarot8M295EGVZP++gDXTUAfC3wF/5SafHj/sF2f8A6CtfdNfC3wF/5SafHj/sF2f/AKCt&#10;fdNABRRRQAUUUUAFFFFABRRRQAUUUUAFFFFABRRRQAUUUUAFFFFABRRRQAUUUUAFFFFABRRRQAUU&#10;UUAFFFFABXyt+1Rr32rxRp2keT+7toftHmf393b/AMdr6pr4a+MN/JqPxK1+R5vtccc/lx/vN3yb&#10;furX5n4gYp0MqVJfbkl912foXBGGVbM/av7EW/vaX6nIRQ/aJYbf/nq6x/8AfXy197eENFGg+GdP&#10;09ZfO8iFY/M9cCvjH4V2A1H4haDbyxfaovO/eR+XuSvuhcZrwfDfCqNLEYl73SXyV/1PZ8QMS5VK&#10;GGW1m/vdv0DsaQDgHbj8ad0rzj43/FrTvg34DvNc1CSUzf6m0iij3PJMQdq+lft9ChUxNSOHpx5p&#10;Ssku5+O1qsKEHWqO0Urv/M+b/wBvL42yW/8AxbrS5Yf9JjWTVZf44/4o4/8A2aviZIt/7uPmT/ln&#10;HWl4k8Sal4v1q81jW7yW81S5fzJJZf8AP3fSvfv2L/gWnxI8YzeItU83+ytDkSSLypF/eXPXa/8A&#10;F8tf0lhqWG4Vyi9V/Cryf80n0++y+R+C4ipX4jzP3OrsvKK/y/U+jv2N/gOPhh4MOv6pDLD4k1uN&#10;TcQy9YEH3U/r+NfStR4AAzUlfztjsdWzLEzxNd3lL+rfJH7pgsJTwNCOHpbL8+/zCiiiuE7Qoooo&#10;AKo31pFqFrPbS/6uRGRh/vVeqFSFAJ5PrUSXMuXv+Q02pJrc/PTxbo1mdW1bSxB59pHPLEkX+wrM&#10;q188eJ/Dl34b1aa3aHEf/LKX1Svrj41aTa6D8S9ZtLEeXFvSX+987Lub9a4UeELHx7qNnoV5+5hu&#10;pkj84ffi3fxLX5L4fcc1+BM7rYGtH2mGqTcZxj0knZSj5rr5H6jxtwdQ40yeljKL5a9OHNFvqrJt&#10;S8u3mfPnhHxZq3gfxDZ63ol3LZ39s/ySRd/9l/7y1+p/wF+LNj8Y/h7pmuRPCL/YI722hk3fZ5v4&#10;lr8vPHvgrUfh14w1Pw/qkE0NzazvGnm/8tE3fK3/AAJf7tafwm+Lev8AwY8UQ63ok37vP+mWn/LK&#10;4T+639Gr+6+Isjp8Q4VV8M17XeMu6svd9P1ufxrkmbTybEujiF7jdmuzXX5f5H699B0p9cj8NfHl&#10;l8TPBWl+ItPAihvYRJ5RcM0bd1bHeuur+dJ050pyp1FaSbTXY/dKdSNWCnB3T2YUUUVBoFFFFABR&#10;RRQAUUUUAFFFFABRRRQAUUUUAFFFFABRRRQAUUUUAFFFFABRRRQAUUUUAFFFFABRRRQAV+dX/Baf&#10;/ki3gj/sOf8AtJq/RWvLfjp+zn4I/aP0Oy0fxxpsupafYz/abcQ3LRYfbt/hoA2vgh/yR3wZ/wBg&#10;i1/9FLXcVmaBodr4a0Ky0iwhEFjYQpbW8XoiqFUVp0AFFFFABRRRQAUUUUAFFFFABRRRQAUUUUAF&#10;FFFABRRRQAUUUUAFFFFABRRRQB8Xf8Fa/wDk0LU/+wpa/wDs1etfsMf8mlfDL/sFL/6E1dv8afgp&#10;4V+Pvgibwn4wspb3RpZElMUMzQtvX7vzLW14A8B6R8NPBul+GNBgMGjaZB9ntopZC7BP96gDpqKK&#10;KACiiigAooooAKKKKACiiigAooooAKKKKACiiigAooooAKKKKACiiigAqlqv/IJvf+uL/wDoNXag&#10;nhFzFLG/MbrigD8xP+CSv/JcPjt/19yf+lLV+oVeQ/Br9l74ffAbxB4g1jwhpk1lqGuP5l7LNctN&#10;5nzbv4vu/NXr1ABRRRQAUUUUAFFFFABRRRQAUUUUAFFFFABRRRQAUUUUAFFFFABRRRQAUUUUAFfl&#10;t+3f/wApCfhB/wBsP/Q1r9Sa8e+If7LXw++KHxM0Tx54h06afxLo+37HNHcsijb6r/FQB67H/qhU&#10;lIq7aWgAooooAKKKKACiiigAooooAKKKKACiiigAooooAKKKKACiiigAooooAKKKKAPkj/gqV/yZ&#10;34s/34P/AEatdF/wTn/5M0+Gf/Xi3/o2SvXfi38I/DPxu8D3nhPxZZy3ui3e3zYoZWjY7TkfMKtf&#10;DT4baH8IvA2l+E/DkElpouloYreKWTzGC7s/eNAHXUUUUAFFFFABRRRQAUUUUAFFFFABRRRQAUUU&#10;UAFFFFABRRRQAUUUUAFFFFABXi37Y3/Jr/xG/wCwW/8ANa9prnvG3gvSPiJ4T1Tw5rcH2jStTgNt&#10;cw52+YnpQB8gf8EiP+TWYf8Ar+l/9CavuCvPPgv8DvCXwA8Hjw14MspbHShI0vlzTNK+9v8AaavQ&#10;6ACiiigAooooAKKKKACiiigAooooAKKKKACiiigAooooAKKKKACiiigAooooAK/Lf9nn/lLX4/8A&#10;+uN5/wCiq/UivH/DP7Lfw/8ACPxm1P4p6Zps0PjDUkeO4uvtLMh3cN8nSgD2CiiigAooooAKKKKA&#10;CiiigAooooAKKKKACiiigAooooAKKKKACiiigAooooAKKKKAPzU/4LTf8ip8Lf8AsMS/+i6/QX4b&#10;f8k78M/9g22/9FrXH/HP9mvwH+0dZ6Ra+N9Mm1KHS52uLbyrl4dj4x/DXo+l6bbaPpdlYWmIrW1h&#10;SGMeiKu1aAL9FFFABRRRQAUUUUAFFFFABRRRQAUUV514n+PvgPwd4+sfBeseJbSx8S3237Pp8p+e&#10;Td92gD5P/wCCt+heB9X+D2iyeJbyXTdfiu2/se5Ee5C+35kf/Zrwn9mL/grbpnw6+GmjeE/Hnhm7&#10;vZtHt1trfUNNk/1sa/Ku9W/ir9NfiT8IPCHxf0+3s/GGg2mt2ls/mxR3YzsevP8A/hiD4If9E/0n&#10;/v3QB88f8Pl/g/8A9AbxB/35Wuv+En/BUX4YfGL4jaL4M0jS9bg1DV5vJt5Zovk37d39K9Y/4Yg+&#10;CH/RP9J/791q+FP2S/hP4H8RWWuaH4M07TdWsX8y3uoY8PGaAPYaKKKAPKf2nPik3wd+BHjLxbbz&#10;CK7sLGQ2xx/y2+6v/j1fCX7D37Bnhb47/DiX4pfF4XfibVvE87XFvFLcMnlpu++dv8TY/KvpP/gp&#10;95//AAxv4y+z/wB+DzP9zf8ANXb/ALDXlf8ADKXw4+z+V5X9lRY8npQB8P6h8Lv+HeX7bvgW98L3&#10;s0Xw58azfYZLWaTd5e5trJ/tbdyMGr9WFbdX51/8FW/L/wCEv+AXlf8AH3/bzbP7mzMe7+lfoZYf&#10;8edv/uL/AOgigCPUr5NM0+8u5MeXbQtKR7Ku6vyf/as+LXxq/a8+GXizWND0S78A/B/w9A9zcf2j&#10;+5l1ba+1V/2v93pX60yRiUbH5r59/brtYrL9j34jwW8PlRRaXiOOIfL99eKAKP8AwTtYN+yD4A2d&#10;Psv/ALNX0pXzT/wTn/5M7+HP/Xj/AOzV9LUAfC3wF/5SafHj/sF2f/oK1901+cvhNPHrf8FHPjZ/&#10;wgEvh6LUP7Os/tI8Reds2bV27PKUndX134Ah+NyeKIj40l8Ey+HwjeaNEN39p37fl2+YgX73WgD1&#10;+iiigAooooAKKKKACiiigAooooAKKKKACiiigAooooAKKKKACiiigAooooAKKKKACiiigAooooAK&#10;hK4yfWpqiJztpPuyZbFLW9Rt9I0q8vLqQQ2sUTPJIewxX5/Tv5l5M0f+rkmaT/x6vsf4+a9Jofw0&#10;1KSOKOU3GLfEnQbvlzXxqi7Sa/A/EXFc+JoYOP2U3/4F/wAMft/AWG9nhq2Jl9ppf+A/8Oey/sua&#10;bcXHji7vkiH2W3tvLeQ/326V9W5yAe1eF/sraFFb+ErzUvMkMl7OyPGfu/L8te6N9a/Q+DcN9VyW&#10;j/evL7z4Pi3FfWc4qpfZ937ire3cGnWc11PKIoYUaWSQ9kXlq/Lv9p344y/GXx7NLp95LN4VsXEV&#10;nay/Im/+KWvqP9tr45/8IX4eHgzSSf7U1iE/aLmKXY1tD+Hzbmx+Wa/PoyGIFSOK/qHgfJfZ0v7U&#10;qrV6Q9O68/0ufzrxdm3NJYCj0d5HQeCfBmrfEbxLY+HdEhEuoXz/ACc/JEP4m/4Ctfq78KPhvpvw&#10;r8FadoWmWsMAijXzjCMeZLgbm/OvDP2LfgF/wgfhf/hLNatbT+29WRZLOQfO9vbMvyj+7ubr8vY4&#10;r6nI6V8zxjnf9o4n6pRl+6ho33l1t5Lp8z3+FcoWBw/1iqvfnr6LoN6k5HFS1E5yvJwKlr89sfcr&#10;TS4UUUUxhRRRQAVCoBYkfjU1RKApJB5pP0JfmfLf7U3hf+zfElnrcEI8q+Ty55P+mq42/wDjteL2&#10;d1Jpt/BeQfupbZ1kj/4DX1l+0h4bXXvALXkfmSy6W/2lI4hu3/wkfrXyP98fWv5j4zwjwOczq01Z&#10;TtJevX/yY/ozhHFfXMohTnq4Xi/T/wDZPp74rfBvRv2lfhtpt7HNFBrXkeZZ6mI84furf7O6vzP1&#10;bSrnQtVvNLvIfIu7aZopIpfl+7X6i/s1+Kv7b8BDT5BHG+muYkj35fZ97c3/AH1XFftTfss2fxWs&#10;pfEegrHZeK7dOf4UvEX+F/8Aa9Gr+zvDzjCMMFQp4qX7uok0/wCWWz+Tf4pH8lcc8Lt4utKgrTg2&#10;n5r7P4HyB+zz+0Jq/wADfEfPm3vhu5f/AEyw9P8Apon+1X6eeF/Eun+MvDuna3pcvn2F9CtxBJ6o&#10;wyK/GqeKWGaaOT/WxO0Un++vytX0l+yn+1Nc/DG9g8M+I5pbzwtcyLHbS/fezdv/AGn/ALP8Nfo3&#10;FnDf1+m8dg43qrVrrKPf1X5NHwfDWevBzWDxT9x6Lyf/AAT9GR6gY9KmqsriaIup4NWa/CD9lWgU&#10;UUUFBRRRQAUUUUAFFFFABRRRQAUUUUAFFFFABRRRQAUUUUAFFFFABRRRQAUUUUAFFFFABRRRQAVx&#10;njH4ueC/h7PDB4k8TaVos1zu8qK8uVRpNv3uK84/bQ/aGH7NnwL1jxRbgf23KPsulxyRM6G5b7u7&#10;b2r8mv2ef2Q/iv8At86jrPjHWvEE1npUcj41vVw7rcTs3zRwqP4fXb8o6UAftp4O+JfhX4hQTS+G&#10;fEGn61FE/lSGyuFfy3rq6/Bf4vfBX4u/8E4fiZo2saXrEs+lyOtzbarZ7haXLr96KZP73+9+Ffsx&#10;+zn8ZbH4+/Brw342s8L9vg/0iMIyKk6/LIvzdtwoA9QooooAKKKKACiiigAooooAKKKKACiiigAo&#10;oooAKKKKACiiigAooooAKKK8z/aP8S6l4O+APxA1zR7sWWq6bol3dW11/wA8pFiZlb9KAI5P2mfh&#10;RbTzRS/EDw/FLFJ5ckZvU4f0pp/ag+Ey/wDNRPD3/gclfiN+yF+xrrH7Z2p+LHt/E1rot1pgSWWW&#10;7jZ/MeRm/u/7pr6aP/BEbxL/ANFG0n/wFloA/V/RdbsPEel2up6Zdw31hdIJYLmF96SJ/eU1pV55&#10;8BPhpL8Hfgt4O8Ez3kepS6Fp0Vk91ENiybf4gK9DoAKKKKACiiigAooooAKKKKACiiigAooooAKK&#10;KKACiiigAooooAKKK8u+OH7Q/gf9nzwveaz4w1m1s5Y7d7i308yr9pvNv8MSdW+b8qAOj8VfFDwj&#10;4H1bTdN1/wAQafo+oX5xaW15KqPP8235fxrrVbdX8/HxR/ah8QftW/tS+DvEmtQ/Y9PtdXtbbS9P&#10;gHFtB56t/wACZvvGv3/sf+POD/cWgCzXKeMvib4V+HsMMvibxBp+ixSv5UZvLhU8x/SuZ/aN+Mdj&#10;8Afgx4m8b6gSf7MtT9ni8tmWS6b5YVbb/C0jIDX40fCH4J/Fz/go38S9a1nVNYlg0sTPc3Oq3e42&#10;lu7fdihT/wCJ6d6AP228HfFvwZ8Qp5oPDfibStamttvmxWdyrtHu+7xXZV+EH7RH7InxT/YI1HRf&#10;GGi6/NeaVLImda0jeiW86tuWOZf7p7bvlPTrX6yfsYftCn9pP4CaL4ruOdajJsdVjhjZEFyn3tm7&#10;/ZZG/GgD3uiiigAooooAKKKKACiiigAooooAKKKKACiiigAooooAKKKKACo5JBEN78USSCIb34r8&#10;9v29f+CkOkfDjw7P4M+GOqWev+J9SgeO41W0lWWHTkb5eGX5Wk/lQB9xeD/iT4V+IJvl8N+ILDWj&#10;ZP5Vz9klV/Kf/a/75rq6/LL/AIIkzvcn4szyNmSWSxdz/wB/q/U2gDm/F/j3w78PdMiv/EesWmi2&#10;MjiJJryXYpf+7zXJf8NQfCb/AKKH4e/8Dkr8+P8Agth4u1e3m+H/AIaS826JcpPeyWo/jmUqqN/4&#10;89cL8PP+CPfiH4ieAvDnii3+IGlWcOs6dBfpCbaUmPzI1bb/AOPUAfqj4c+PXw58Xa3DpGieMtF1&#10;PVLjmO1tLpXeT8q9Br85P2Wv+CWfiD9nz43+H/Hd54407VbXTd++1gtZEeTcu3+L61+jdABRRRQA&#10;UUUUAFFFFABRRRQAUUUUAFFFFABRRRQAUUUUAFFFeG/tf/Hq1/Z3+BXiDxQ8wGqiH7Pp0XmKjyzs&#10;Pl27vvbfvHHpQB6R4y+JPhb4eW8M3ibX9P0SGV/LjN5cKm9+uOayPDXx4+Hfi/VYdL0TxlomqajI&#10;jSR21peo7kL96vxs+FH7MPx3/wCCgWr/APCX+INZmj8PyztG+tavL+6Lqrf6qEfe/u7lWux+Jn/B&#10;KD4t/CDSF8S+CPEEHia+tvMkuItNLW1zEiru3JuwW/3V5oA/aOivzO/4Jh/tp+KfiJ4w1P4X/EbU&#10;5r7Vfs/naTNPE3nfu/8AWRPx/d+b5q95/wCCj37UN9+zV8FIj4fuPs/i7xDM9lp0piZxGigedIO2&#10;5VZcbvWgD33xX8cPAHgXVv7L8QeMNJ0fUPL837Nd3So+z+9Wz4Q8c+HvHmlf2h4c1i01mw3tH51p&#10;KrplfvdK/FT9nD/gnx8Sf2vvDM3jvXPEMujadK+yzu9YEk016n8TJ32+nY9qw9Usvi5/wTQ+Pmlx&#10;PeSzaZE/mW8vz/2dqVs23zPk/vev8QoA/emiuZ+H/jbTPiT4H0XxVo8xuNK1e0jvbaUxsmY2UMp2&#10;tXTUAFFFFABRRRQAUUUUAFFFFABRRRQAUUUUAFFFFABRRRQAVzni/wAe+GvAOnC/8S6zYaLZ71i8&#10;68mVF3t/DzXJ/tFfGjTPgJ8H/EfjPU2BFhasbe181Ue5m/hjTP8AFX46fDP4IfH3/golrcviTVNZ&#10;ml8OR3aW1xq2pSbLeLarY8uL/lpt+6dudu7mgD9ltD/aB+GviTVYNL0zxvod9qFx/qraC9R3kr0N&#10;W3V+NPj/AP4JCfFP4e6XDrfgvxLaeJdVt5M/ZbPdaTRp/fR2x83+yOa9A/4JrftneM5vix/wpz4n&#10;6ndXplhe10r7ZE32i2uofvQNx93ar/e7pQB+pV/f22m2U95dzLBaxIZJJZD8qKO5rzpf2oPhM3/N&#10;RPD3/gcleef8FDvFureC/wBkzxxqGkXf2K7MC23mjukjbXX/AL5NflJ+x9/wT/1f9rrwdrevaf4r&#10;s9A/s27W2eK7id/M3Lu3fLQB+z//AA1B8Jv+ih+Hv/A5K9ItLqK9t4p4JBLDIu9JPUV+S4/4Ij+J&#10;R1+Iulf+Astfqv4U0X/hHPC+l6W83nfYbWO28312qFoA2qKKKACiiigAooooAKKKKACiiigAoooo&#10;AKKKKACiiigAooooAw/F3jLRPAejTav4g1S10fTov9ZdXcmxBXzFcf8ABUb9n61u5rZ/Et2DHI0R&#10;IsX2/K238q+Tv+Cj+kfGr9or4+WngPw14N8TN4Q0x47WKUWr/YbiZvmafzVG3b/vdNld3pf/AARg&#10;8KP8PYo7/wAWaiPGpsfnlh2/Y47nbx8v3tu6gD9CvBXxA8PfEfRBq/hjWLTWrA8efaS713f3a6Wv&#10;xL/YT8eeLv2Tf2yZvhRrks0tpf3zaTqGn2kqvD9q/wCWc/8A3z/6FX7UajfLp9he3cgzHbRtKfoq&#10;7qAOF+LXx28EfAzQ5dT8aa9a6PCkbSxwtJmaVVKr8idW+9XjnhT/AIKX/APxh4is9HtPFktrcXR/&#10;dy3tq0MI/wB52+7X5gro3jL/AIKTftf6nBHfSWdhLNJLi7lymm6dGyrtRf4m+YdOpOa+mf2hv+CQ&#10;GieGvhfqOsfDnX9Qu/EGmp9o+yaq6bLmNV+ZVb+FvSgD9PtK1ax1ywh1Cwu4ryxuI/Mimik3JIn9&#10;4VoV+Xv/AAR0+P2rayPEnwo1ma6vI9Mg/tLT5ZpN6W0ausckXrgswYdhX6hUAFFFFABRRRQAUUUU&#10;AFFFFABRRRQAUUUUAFFFFABRRRQAUUUUAFFedeKvj/8ADbwNrU2j+IfHPh/RtWi2+ZaXl/FFLHu5&#10;XKsa6rwt4s0TxvokGsaBqlprWl3I/dXdlKssUn/AloA26KK5Hxv8UfCHw0t7SfxX4j03w9Hcu0cE&#10;mpXKwiQr97buNAHXUV5L/wANYfBn/opvhP8A8G8H/wAVW14P+PHw6+IOtf2R4a8Z6Hr+qiNpfsmn&#10;X0c0uxfvNtU0AegUUUUAFFFFABRRRQAUUUUAFfkp+2uv/G0n4c/9cNM/9Dkr9a6/Jb9tT/lKP8Of&#10;+uGnf+hSUAfrTX5ja/8AGbxzB/wVa0vwZH4l1D/hFpbpYpNK839zs8iRvu1+nNfkp4k/5TKaL/1+&#10;r/6IkoA/WuiiigAooooA8q/aa+GDfGX4EeMvCNvEJbrULGWO2z/z2/h/Wvgj9ib9vjw3+z38O5vh&#10;P8YYbvw1qvhqdra3k+zO/mJuPyuv8JX9a/UyvGvit+yP8J/jTrY1nxd4Ps9T1QJ5ZujuR5B/tbcb&#10;qAPg25+JUn/BRH9tbwLH4X0y6/4Vp4Gn+3SXV3F8ku19zP8A7O/aihf9mv0E+OH7Rngf9nbStMvP&#10;GepSabBfzfZrfyYt+XroPhp8JPCPwe8NxaJ4Q0K00XT4xjy4I/mf/ebq341Q+LPwK8E/G+wsbPxp&#10;okWtQ2M/2m2EpZfLf8KAO107UI9UsLO8tzm2uY0ljP8AsMu4V4Z+3v8A8mh/E3/sFN/6Ete6WFpD&#10;p1nb2kC+VFbxrFHH6Io2r/Ksvxv4K0b4jeFtR8O+IbGLUtGv4/KuLWb7siUAeE/8E5/+TO/hz/14&#10;/wDs1fS1c34B8BaH8MvC1l4b8N2UWmaJYp5dvaxDiMV0lAHwt8Bf+Umnx4/7Bdn/AOgrX3TXwt8B&#10;f+Umnx4/7Bdn/wCgrX3TQAUUUUAFFFFABRRRQAUUUUAFFFFABRRRQAUUUUAFFFFABRRRQAUUUUAF&#10;FFFABRRRQAUUUUAFFFFABUOQTn0qaoVweRRa+4Xsz57/AGrNcdLLRtJjuQI7lmknt8ckL91v++q+&#10;cwNoxXqP7Ruq2+q/EuaOA5+ywrbyf71ee6Hpdxret6bY2pxc3Eyxp7V/K3FNZ5hnlVRV/eUV8tD+&#10;k+G6CwOS0ed291yfq9fyPsr4N6Anh/4d6RCtp9kllhWWaLuHb72ar/Gv4u6X8FPBNzr+oBpiGENv&#10;bR/elmb7q11moapa+HNEkvtQnitLS1h3yyynakYUV+Xv7RXxz1L4x+N7yX7Z/wAU1azNFp1rFuRN&#10;n/PV/wDaav7M4Q4ceYzhQtalSS5vOy2Xm/8AM/k7ifP/AKmp196lRtpfPf5HA+MfFV9448Tanr+o&#10;n/TNQnaWQffSPd/Cu7+Fa9N/ZY+Ccnxh+IcLXgmi0XTNtzcSCL5ZHVvlj3V5p4H8F6n8QvGGmeHt&#10;I8r7ffv5cZmPyf7Tf981+qfwR+FVl8HfANl4dtJjdyR5knuWH+tkb7xr9k4pzqnkmD+q4XSpJWiv&#10;5YvqvJberZ+V8O5TUzXEvE1tYJ3b7t9DuY4YoIQiDYiDHHFW6h3DOd36VNX87pn7iklogooopjCi&#10;iigAooooAKjwMgVJTaTu1oGzMvXtO/tjRLy0SXyjcQtH5npuXGa+B76wOmX13ZSf8uszR1+hYx2r&#10;4z/aC0KTRfiTe3DxRxQ3qLJGY/8Ax6vyHxFwfPhaWMjvF2fo7fqkfqXAWL5MRVwc/tK69Vf9Gzb/&#10;AGXtai0/xveadJF89/bfJJ/c8v5q+rgFKnjFfA/g/V00LxZpGoNLLFHbXKyvJH/c3fNX3nbzx3UE&#10;UqH93Iu8V0+HmO9tl08LL/l3L8Ja/nc5+O8H7LHwxUftr8Y6flY+MP2wf2XLX7Dqfj7wnHDaTRK1&#10;xqtgPkSRP4pV/wBr1FfE2cGv2murSG/t5oZ4xNDKux43+6RX53ftcfszQfCa6PinQCP+EbvZvLlt&#10;P47aZum3/Z4/Cv674P4k54rLcbK8vsN7Ndn+h/LnFOQ8jePwsbL7S637o9B/Y+/amub29s/AHiue&#10;S7lm/d6XqGPmP/TN/wCjV9t9hX4qWt3c2GoQ3VlNLDdRP5kcsXyPG9fol+yR+0rJ8W7NvDfiABfF&#10;WnQCUygfLcxfdD+zetcHGHDn1eUsxwcbQ+0uiff5ndwvnvtorA4mXvfZfVrs/Q+mM8e9PqMjIxnm&#10;pK/KF6H6UvUKKKKYwooooAKKKKACiiigAooooAKKKKACiiigAooooAKKKKACiiigAooooAKKKKAC&#10;iiigD8sv+C1/irVraDwB4fivJotGuvPuJ7UfclkUrtb/AIDX2x+xR4X0jwl+yx8NbfSLGKxhudHg&#10;vZUiHEk0iK8j/Vm+avhP/gtz/wAhv4Z/9cLn/wBCWv0E/ZH/AOTYPhb/ANi7Z/8AopaAPJv+Cnfh&#10;XSvEH7Iviy81Cxiu7rTNlzZyy5zbybgu5ffbmvKP+CMfirV9b+BXivS9QvZbuw0jWEisopfuW6NH&#10;uZV/4F83417d/wAFKP8Akzfx9/1wT/0Kvn3/AIIl/wDJHfH/AP2G4v8A0RQB+kNFFFABRRRQAUUU&#10;UAFFFFABRRRQAUUUUAFFFFABRRRQAUUUUAFFFFABXxN/wVt8T2Wi/smX2nSaitnqGp6jbRW1t5ux&#10;7kLIrSKv97C8mvtmvDv2nP2TvBv7Vul6Bp/jCa/ih0eeS5t/scuzl1VW3f8AfIoA/JT9mb9sm2/Z&#10;d+Bl7aeAfDUWpfFTVNQP23UL21klhSyX/Vr8rDd82/8Au4z/ABV7V8Hv+CwHji3+I+nW3xS0HTof&#10;CFz+6uJtNspYbi3/AOmo3Odyr3X9a/Q74Ifso/Db4A+HP7M8MeH7TzjGsdzqF3Gsk9xt7u1eM/8A&#10;BTD9n3w98Qv2YfEGtpZWmmar4VhbVre6itlDbF/1kXH96gD6w8M+KNJ8aaHZa3oWoQ6ppV7Gsttd&#10;Wkm9JEbowrar83v+CMHxG1fX/hb4y8IXZhl0rQ72KWzOfnHn7jIv+78gx+NfpDQAUUUUAFFFFABR&#10;RRQAUUUUAFFFFABRRRQAUUUUAFFFFABRRRQAV8ZfG3/gnNon7RH7RU3xA8Z+Jryfw4LKKKDQLP8A&#10;dv5if3pW3Dy27qqg/wC1X2bRQB+G/wC2x4b03wh/wUO0bRND0y00zSrCfQore1tI9iRoqw1+39j/&#10;AMecH+4tfil+39/ykrs/+vvRP/QYa/a2x/484P8AcWgD8+P+Cz/irV9G+BvhTStPvZYLDV9XaK/h&#10;i+7cJHH5iq3+6y7vwr17/gmT4V0nw7+yN4RvNNsYbO51RXur2WLdm4m3Fd7f8BUV4V/wW3/5JL8O&#10;f+w5P/6Iavo7/gm//wAmZ/Dn/r0f/wBGNQB0n7a3hXR/Fv7LHxLt9XsYr2G20ee9ijl6RTRo0kcn&#10;1Vvmr4n/AOCJ/izV7uy+I2gS30s2iWn2W5trE/cimk8wSN/wIKn/AHzX3j+1z/ybB8U/+xcvv/RD&#10;V+fH/BET/kOfE3/rjZ/zkoA/WOiiigAooooAKKKKACiiigAooooAKKKKACiiigAooooAKKKKAOH+&#10;M3gW6+J/wr8VeE7PUzo93q+nS2Ud+N3+jsy/e+Ug18Q6x/wT+8Dfsr/ss/EzXAZfE3jWXw7LFcap&#10;eRr5Ufy/N9ni2/u93+0zH3r9Fq8R/bV/5NX+Jn/YHn/9BoA+G/8Agh//AMe/xX+th/7Wr9Uq/K3/&#10;AIIf/wDHv8V/rYf+1q/VKgD8J/8AgpH4w0TxF+21cPJqQ1TQbA2dvexQyM6RbW/fR7f723rt9a9Q&#10;8Z/8FW/HXh7xE+k/CTwdptl8PLGCKz0aHUbGaWYwxrtVvlddqsMYX+H1avs3UP8AgmT8H9c+LV34&#10;71iC/wBZvLu+a+uNPvJt9tK7fwsv92vpbR/h74b0DSrLTrDQdPt7SyjWK3iFun7tF+7QB8i/sKf8&#10;FENN/aOU+FfG/wBj0D4hxFjHFADFb3yf9MgzEqyjqua+36/EL/go/wDDC3/Zt/ar0jxX4SMNkNTZ&#10;NYt7SKPYlvOj/N/wFm/rX7LfDXX7nxZ8O/DGt3Yi+1anpdtey+V9zfJErNj/AL6oA6eiiigAoooo&#10;AKKKKACiiigAooooAKKKKACiiigAooooAK4P4q/BLwR8cNMs9N8d+HLTxLY2U32i3huyw8uTG3d8&#10;pHau8ooA5f4ffDzw58K/DFn4c8K6XDouiW277PYQltke47m+8TVP4p/Ezwz8IfBGpeKPFOpxaPpF&#10;lCxkmkxu/wBlUX+JvRaf8S/iZ4b+Efg/UfEvijVIdL0mxheWWWWQbz/sov8AE3YV+Pvjbx38Tv8A&#10;gqf8dofDfh+GXRvAmmP5scR/1NlD/wA95v70jdl/AUAan/BMDwxqXxA/bJ1/xvo8Q/sCw+2XFxLN&#10;8j7J9yxjb83zfNyu6rn/AAWN8T6vqP7RXhXwxPeyTeH7bSoLm3sP4Y5pJZFkf/gSon/fNfp7+zx+&#10;z14V/Zs+HVp4T8L2w8vHm3d3LzNeTd3f/PFflb/wWE/5O20D/sAWf/o+agD9evhb4Z0zwd8O/Dej&#10;aJZRabpNjYxR29rDu2Rpt6c18X/8Fj/CukX37N+ma/PYxy61YaxBb212c7okkVvMX/gWxP8Avmvu&#10;Xwj/AMito/8A16Rf+grXxh/wWL/5NJh/7D9n/wCgyUAdP/wSv8U6t4p/Y98Pyatey3sljd3Njbmb&#10;/lnBG22OP/dVa+wa+Kv+CRX/ACZ1pn/YXvv/AEZX2rQAUUUUAFFFFABRRRQAUUUUAFFFFABRRRQA&#10;UUUUAFFFFAHG/E74R+EfjL4d/sPxnoVrr+kiZbj7Jd7tnmL91vlYU/4a/Cvwt8IPC8Xh3wbo8Gg6&#10;LFI0qWlqWKB2+83zE9a6+ue8beNtE+H3hy+1zxBqUOmaXYQNczzTSbcIooAPHHjXQ/hz4W1HxF4j&#10;1KHSdGsYzJcXc77VjFfjf+xdpl18cf8Ago3feOPC4M2gWOqX2uXEt3+6f7LJujXjn5t0qfLU3xs+&#10;OPxB/wCCmPxntPh74As5rLwVazeZHE33Nit/x9XH9F/rX6f/ALLX7LvhX9lj4dxeH9Ai8+/m2yaj&#10;qsv+tvZv73svotAHyT/wWi8VWUHwr8G6HHqYi1K41F7k2AlZHkgC7d23+Jd1fMHwd/bxk/Zt+AXh&#10;jwv8JfDVpeeKpp5bnxNqOoWUjxSP/wAs1Ta3zNt/i/2Olfpr+01+xB4D/aq8RaNrHi+bUIrvTLVr&#10;WP7HLsUpuZuf+BNXffCv9nf4ffB/w5/Yvhfw1p9nafKZT5Su8rqu3c/+1QB+ff7NX/BW/W9V+JcO&#10;ifGbTtO0XQb5Ejg1TTraSL7HMT96VWZt0bZ6/wAPXmv1GsNRttVsIbu0mjurSZN8csR3LIntX57f&#10;8FefgHomqfBOx+Idhb2mmar4euUtpPJiVGuYZG2qmR/dY7q7z/gk38Q9X8b/ALMUVlqhjmj0K9ew&#10;s5B9/wAn7y7qAPtmiiigAooooAKKKKACiiigAooooAKKKKACiiigAooooAKKKKACvmX9pz9vP4ef&#10;suapJoXiCLULzxLLp7X1nYWtt+6k5YKjy/w7mX0r6ary74lfs0fDD4v61DrHjHwbp2v6jFB9mSa8&#10;i3sI/wC7QB+cX7CXwL1f9rD9oLVP2jvFl7Z6ZaxaxLdW+l6dL+9kul29VbJWNVdf94+lfen7cs8t&#10;r+yV8UZIJpYZRok+JYpNj/d9q/Pr9tb4eTf8E+vjf4R+I3wj1KXRrHWZJ5JPD6820fl+X5ibfu+W&#10;2/7vavsj4+fEs/GD/gnT4s8ZyWZ006x4We6e1Pz+VuWgD5w/4Ij28cmifFOd4Yzci6sQJjGN4G2b&#10;cu7rX6hugkXa3Ir8v/8Agh7/AMi78WP+vqw/9Amr9Q6APxE/Z8b7B/wVTW3s/wDQof8AhJb+LyYf&#10;kTZ5U3y7V42/7Nft3X4gfAb/AJSyRf8AY06h/wCipq/b+gAooooAKKKKACiiigAooooAKKKKACii&#10;igAooooAKKKKACvhj/gqD+0/rfwY+HNl4U8Gz3dl4p8Q7t91DbM4jtR8smyUfdk7fTdX3PWfqGja&#10;bqpD3lla3mz/AJ7RK+PzoA/Fr9nz/gll8QP2hvA8PjPxP4l/4Q5b51NnFqNq1zc3MP8Az1b51K+w&#10;PUelch4S1v4p/wDBNz9pG00fW72aDRvPVLiIFprPUbFm/wBYibh/Qg1+2HxA+KXgz4QaXZ3fi3Xt&#10;P8M6fcyfZ7eW9lESF9udo/CvyW/aM1O5/wCCkv7Wml+H/hpaf8SXQ4Ps0mtzH9z5Kvuaf/d/u+tA&#10;H7E+H9YtfEmh6Zq9oc2t9bx3MB9Uddy/+OtX5Df8Fk/FOp6t8dPCXhY6lnRrXTVuY7X5dsU8kjKz&#10;eu7aqV+uPgvw+PCPhDRNDMpmGmWMFl5x/wCWnlxqu7/x2vwn/ad+IHhHVP8AgoJ4h8RaxONf8H2u&#10;uRG58n96ssMaruRf+BLtoA9/0L/givq+vaFpupp8UbOAXtrFc+UdHb5Nyq23/W+9fQH7G/8AwTS1&#10;P9ln4zxeN7vxzZ+IIo9PnsvskOmtC2ZNvzbi7f3a+X/Fv/BWL4uR+I9Sj8GeGrPTfC0L+VpVtPpr&#10;O8cC/LHv/wCA19qfsH/t4aZ+1PoR0PXfJ034h2MfmXNpF8sdzH/z1i/qvagD7BooooAKKKKACiii&#10;gAooooAK/Jj/AIKK/Cb4u6r+2Hpnjj4eeDtW1gabpdnJb6hZ2vnRCZfMr9Z6KAPx5/4aD/by/wCh&#10;S1z/AME9eO3XhH9qy6+N8PxYk8A+If8AhNYpPNjuv7M+T7u37n+61fvRRQB+PR/aD/bxb/mUtbH/&#10;AHB69I/Zx+NH7YWv/HDwnp/jzwzq1p4PubrytQlm0zyUjTa3zb6/T2igAooooAKKKKACiiigAooo&#10;oAKKKKAPhb4C/wDKTT48f9guz/8AQVr7pr4W+Av/ACk0+PH/AGC7P/0Fa+6aACiiigAooooAKKKK&#10;ACiiigAooooAKKKKACiiigAooooAKKKKACiiigAooooAKKKKACiiigAooooAKztTu4dNsp7i4cRx&#10;RIXeR/ugVo14t+0v4tuNB8HwafbDEmpu0UknHyIuC3515WaY6OW4Opi57QV/8vxsejl2BlmWLp4W&#10;P23b5dfwufNHizXZPE3inUtSn8rzbqZv9V93/Zrs/wBnvwwNd+INnLJFJ9l01PtAkjPyo/8ADurz&#10;TGzn0r0Xxp4/tvgB8Bofsgm/4SnxZHKLaaIbHt0/vt/u9q/AOCMlxHFHEVOlFXbblL83+O/lc/b+&#10;M82ocO5FOcnZWUY/16afMyP22f2i7qa8uPh74fni/s/Z/wATa6ikD+Z/0w/2fevjWNC/kxx/6z/V&#10;x06WSWbMjzedJJ/rJf8Anp/tV9PfsZfs8W/xE1OXxd4jt5joumzr9itJo/kuX/vf7SrX+ltOGE4V&#10;ytyeyWv9+Xdeb6f3Uf5+zniuJMxsuuiX8sT379kD9nxPhl4Tg1/XNNEPi2/B8zzvne3h/hRf7p9a&#10;+lqiHygEdqlr+c8bjauY4ieJrPWX3Jdl5H7pgsHSwFCOHoqyX4vuFFFFcR3BRRRQAUUUUAFFFFAB&#10;RRRQAV85/tTeFcx6dr0cLyPH/o87j7qIa+jK4P4xeHx4l+Hus2fm+UfL83djd93mvm+I8Csxyuth&#10;+trr1Wq/I97IsY8BmVGt0vZ+ktGfEvYmvt74S+KB4v8AAul38ksUt0sflT+T0R16rXxEnOBX0j+y&#10;jrok07WNGMWPJl+0CX+/ur8S4Ax3sM1eHntVX4rVfqfsHHGCVfLfbRXvU3f5PR/oe/IgWsnxR4a0&#10;zxjol7pOrWcV5p9ynlyxSjIIrWHSncDoa/pCEpQalHRrW/Zn8+yipR5JbbW7+R+V/wC0n8BLj4F+&#10;MIreCU3mgakXk0+U/fj/AOmbf7v615t4X8V6t4J1uz1rRLyWz1C1fzI5Yv8A0F/7y1+s3xU+F+h/&#10;FrwrcaDrkAlgk5jmH34H7MvvX5bfF34X3vwf8eXvhfUJvOmiCyxXUX/LSFvut/jX9B8MZ9Tzmh9S&#10;xVnVitb/AGl/wep+JcQ5LPKq31nDaU276fZf/AP0b/Zw+PNl8cfBrXZi+x6zZbYr+1/hD/3l/wBl&#10;q9iIFfkB8KPitrfwh8Uwa1oc3P8Ay8Wv8Fwn91q/Uj4S/Eyx+LfgPTvEunxS28VyPnhl+9G4+8p/&#10;GvzTinh+WUVvb0Y3oz1Xk+x9/wAO53HM6Xsaz/ex3810Z2sh45GRUtRdz6VLXw6PsV6BRRRTGFFF&#10;FABRRRQAUUUUAFFFFABRRRQAUUUUAFFFFABRRRQAUUUUAFFFFABRRRQB+fP/AAWC+DY8X/BfTPG1&#10;nZXd5qvh2fEssUn7mK0b/WMy/wC9sre/4Jj/ALWWh/Ev4JaZ4H1rWbWz8X+GIfsv2WYiLzbNPlhd&#10;Mt821dinpz2r7L8XeEdI8e+G9S0DXrKLUtJv4Gt7m0mG5JEb1r8sPjD/AMEbNetPEfn/AAw8SQza&#10;VO0svk6tJ5b2/wA3yRqy/e+X+I0Aeif8FYf2stC034fj4UeHNTtdT1vUmSTVY4o/NW3g+8q7w2FZ&#10;vx4r2H/glz8Gj8KP2ZrLULzTbvTNa8SynUryK7k/g+7C6D+FWjw34187fs//APBHi6sPE8Gr/FTX&#10;ob21srpZBpenfOl4i/wu/wB5fwr9QdL0y10awgsLGCOzs7aNYoIYo9qRIowqrQBfooooAKKKKACi&#10;iigAooooAKKKKACiiigAooooAKKKKACiiigAooooAK+Uf+ChHxn+KX7P3wn03xn8OBpJtLW78rWD&#10;qVs0z7JNqxMijH8XX619XVznjzwdpnxE8G614Y1iKWfStXtZLK5jhfY5jddrAN/DQB4B+xR+2Hov&#10;7SHwmsr3VNZ0+38aWMax6zafLbbHz8rohY/u2x1rhv8AgpN+1H4N8Dfs/eLPBlnrWnap4r8Q2gsf&#10;7Kiuv3scE25Wn4U/d2/d4r5r+M3/AAR28UL49u5vhbrNpD4VmjWSK11a5YTW7/xR7v4l9Gq58Ff+&#10;CN+ry+KftfxT8RwnS7eSOQWmkSF3vE3ZZXdvufhQB7B/wSB+CWp+APgtrHjLUvOgPi6aKW2tZotm&#10;IIlby5UbPzK+8+n3a/QOsfwz4b0zwf4f07RNHs4dN0qwhW2trSFNiRIo+VVFbFABRRRQAUUUUAFF&#10;FFABRRRQAUUUUAFFFFABRRRQAUUUUAFFFFABRRRQB+JP7f3/ACkrs/8Ar70T/wBBhr9rbH/jzg/3&#10;Fr87v2oP+CfvxA+Mv7XkPxP0S80mHQI59Ol8q7lbzf3Cx7vl/wCA1+idsojgiT0RaAPj7/gqV8GT&#10;8Vf2Yr/ULPTLvVNa8NTJqVnFaP8AcT7s7uv8SrHuP4V5D/wSh/az0PVfhzF8KfEesWuna3pG+TSo&#10;5o/JW4tvvMu8ttZlbPpxX6L6lplprGn3dhfQRXlncxtFPBKNyyIwIZWHpX5e/H//AII73V74nn1f&#10;4V69FZ2t7dPJ/Zeo/Ilkjfwo/wB5vxoA9o/4KcftZ6F8M/glqfgjRNZtb3xf4ng+y/ZYdsyxWTfL&#10;M74b5dy71Xrz2rE/4I+fBoeDvglqfja8sruy1XxNdYjklk/dXFrH/q3Vf95n5rxj4P8A/BG3X7rx&#10;F9o+J3iWKDSoGjk8nSJC73HzfOjM33fl/iFfqh4R8JaR4D8NaboGh2cWnaRpsC29tawjakaL6UAb&#10;dFFFABRRRQAUUUUAFFFFABRRRQAUUUUAFFFFABRRRQAUUUUAFeI/tq/8mr/Ez/sDz/8AoNe3V5r+&#10;0P8AD3Uvip8EPGfhLR5ooNR1fTpLa3km+5vb+9QB+e//AAQ//wCPf4r/AFsP/a1fqlXxN/wTk/Y4&#10;8Z/snw+N/wDhLLzT5/7YNr9n+wSb/wDV+Zu3f99ivtmgD8zPij+378U/2e/2wR4M+I02kRfDwXqy&#10;PLp9izTCyk3eW2/cPmX+Kv0Itvid4SvPDkOuQeJNKk0qS2+2x3QuU2GHbu39f7teLftg/sVeE/2s&#10;dEWTVJrqy8S6bayxaVfxSsEjdvm+dOjL8or86/8Ahzv8alt/+Q9oX/XP7S/+FAEP7b3xAsf22v2u&#10;PCfhH4eGLWLC3jisLfVNOk85bje26WXacfcX/wBBr9j/AAR4c/4Q7wZoOgib7UdMsYLHzsbfM8uN&#10;U3f+O18q/sZf8E6/DX7MF9/wk2qXg8T+NJIFjS6liAhsvl+YRf8AxXWvsmgAooooAKKKKACiiigA&#10;ooooAKKKKACiiigAooooAKKKKACuJ+LvxN0n4QfDrXvF+rzww6fpls0v76TYkj/wpuwfvNha7avl&#10;z9vz9nzx3+0j8LNN8K+CNZg0wC983UY7uVkS5h2/KvH3vmoA/OHwd4N+J3/BT74sa14k8T+JIfCn&#10;hC1HlSSzS/6NZJ96OCGJmXzG/iLceue1fqv+zz8Jvhv+zZ8O7Pwp4WvdPhWNM3l/Jcx+deTfxSO2&#10;fyX+EV+YMX/BHf41QnZHr2hRD/r6f/Cj/hz18bv+hg0L/wACpP8A4mgD9lLTxBpmozeRb6laTzf8&#10;8orhWf8AQ1+Yv/BZv4PmD/hDfijp9ndS3SbtM1K7MgNvEindbjb2ZmaWt/8AYl/4J2fE39nj4+6Z&#10;4z8SappN1pVtazxSRWlyzPlkZVr74+LXwm8M/G3wHqfhDxbYx6lot+n7yM/fjf8AhkRv4WXs1AHi&#10;n7EX7WegftA/BjR5bzWrSHxdpdvFb6xaS7bfy5NuA6KWPyt2NfGf/BWj9qrSfHtxpXwh8I6lDq8N&#10;pdfatZMMW9Rcr8sMSS7uvzPnj+Jeay/iB/wRq8daV4jZPAviuzvdGManztSk8mbf/dwtes/srf8A&#10;BJe08C+J9N8WfFPUodfvrGZpY9FgG60dvl8tnb+L/d6UAfVn7EPwfHwS/Zn8G6BLZXem6jJarfah&#10;aXcm54rqT5pF4/2v4a99pFXbS0AFFFFABRRRQAUUUUAFFFFABRRRQAUUUUAFFFFABRRRQBgeNPF+&#10;mfD7wpqniLXLyKx0nTYHubm6mO1I0WvxejPxM/4Ki/HTUrm71mHwp4G0zMW+W4zbabA33UVWZfOk&#10;baGPTO0n5a/Tn9t74K+Mvj78D7zwf4J1SLTL69uYvtHnzNEksA+9G5H8P+z3r83oP+COnxqg+VNe&#10;8PRD2uX/APiaAP0n/Zd+A3w2/Za8ARaB4d1LT5r+XEmoaxNcR+deP/ePzfKvovavbLbxFpN3MILf&#10;U7S4mfpFFcq7/wA6/Gz/AIc9fG7/AKGDQv8AwKk/+Jr1z9k//gml8V/gp+0J4N8ceINY0mfStHnl&#10;kuIYblnfY0Ui/L/wJqAPav8Ago/+0p8Yf2ZbXw14g8BjRP8AhGbsva3pvbVriaO56r/EFVdv617f&#10;+zF+0/4R/aB+E+m+I7PXbP8AtAIkWqW0pWB7e52/Ou1j9309q7j4xfCDw/8AHTwDqXg/xTBLPo1/&#10;s82OCVoX+Vty/Mtflp8Qf+COnj+z8ZaqngnX9OPhbzvMsjqNyyTbP7r7f7v96gD2H/grF+1B4Nm+&#10;EM3wx0TU9P17X73UIv7QitLndJpyR7ZFZ1x82/cF617Z/wAE0PglqfwW/Zt02PWvNh1HXJjqclnN&#10;Fse33fdX7x3fL81fPP7Nn/BIVfD3iq08QfFjWIdY+w3XmpotmN8Nyiqu3zX6/e/h74r9NLWzi0+3&#10;it7eGOGGJdkcUQ2qiUAW6KKKACiiigAooooAKKKKACiiigAooooAKKKKACiiigAooooA/Kn9vT4r&#10;/GX9lv8AaZ0bxZbeLNcvvh3qk8V7FpfmLDbAof3tojc/w/N/wOvr3wd/wUQ+Anivwpp2sXPxD0nQ&#10;Lm6h8yTTNRl2XFu/8SOuOufzr1n4tfBHwX8cvDz6P4z8P2mtW2x0jkmj/eW+77zRP1Rv9oV8JeK/&#10;+CK/hDUfEN7c6H441DRtLlfNvYzW6zGL/Z3sctQB8y/ty/tH/wDDc3xp8JeF/hzaXmp6Laj7PZRG&#10;x2XMt1K22Zvvncu1Ux92v1o+H/wOsfD37OGmfDDWBDr9nFo4sLiO7i2LL8vzb1yf4q4n9ln9hL4d&#10;/ss/8TXR4JdU8VyWotrjWrz5nx/F5S/8s93fb1r6VoA/Cn9lb45an+wN+1J4g8N+L/O/4RyS6l0z&#10;WrSzl/cxurfu7lMr+829vu8O1foX+0L/AMFKfhF4D+GGp3ng/wAWWnizxJKjW9lYaRL88cjL8srs&#10;V+VV/wDrV2P7VH7B/wAOv2pD/auqwy6P4rjtfs1vrNmdr43LtEqdJNuNo3dM182+Ev8Agix4P0/x&#10;DZ3GueN9Q1nSonzc2MUSwmUf3d68rQB5p/wSM+F9/wDEb4v+Lfi34itINSSxjaKLUL3cbj7dK25p&#10;U42n93vUn/a6V+u9cf8ADH4ZeG/hB4I03wp4U02LS9DsI9kUMQzk/wATu38TN3auwoAKKKKACiii&#10;gAooooAKKKKACiiigAooooAKKKKACiiigAoor4o/4KO/Hv4wfs5+HPD/AIr+H97p8Ph53a11CO7s&#10;luJfOb/Vt8w+VaAPdv2jf2YPBn7UnhzTNE8bjUDYabdfbbf+zbnyX8zay/3T/C1fCP7Tv7Imp/sM&#10;+Hh8V/gL4r1HQLWy2xazp+oXHmtcJu+XDbRuX+Ep+Oa+yv2WP2tfCP7QXwm0zX3160tNbt4orbVr&#10;W8lSB4rrb8x28fKxG5favmj/AIKoftW+D1+EF58NdE1Ow1rX7+6SO9hhl3/Y0X5t3HDUAfS37Fn7&#10;VNt+1h8JR4i/s6XTNasZvsOqWpyYvP27t0Td1ZSG9ulcd4d/4JifAjQPG0/iifRtQ1m7mmluXtNW&#10;vfNtfMkbdu2BV+6enNcd/wAEjfhprHgL9nC71XVsRQ+ItRe+s4MHfHCqiMFv97buHsa8ms/+Cgfx&#10;O+DH7YF94B+M2p6efB9tey2xk07TlTCSf6iXdt3MqqeaAP0ktvB3h+0ghtotG0+OKNPLjjFsnCen&#10;Svxo/aEtT+w5/wAFDrPXPB4/4l968GpnS7T/AEdBDcOyyW3f5flzX6/ar8YfBGh+Hp9bvPFmkw6V&#10;bQfaZJvt0bfu9u7d97NfjB+0341P7af7d+m2nggQz2pntdH068hLMlwkbNIZ2/u/ff8A75oA/cjT&#10;7wX1jaXAHl+dGsmP95c1dqjpVp9h0uztnx5kUKR/98rir1ABRRRQAUUUUAFFFFABRRRQAUUUUAFF&#10;FFABRRRQAUUUUAFFFFABRRRQAUUUUAfC3wF/5SafHj/sF2f/AKCtfdNfC3wF/wCUmnx4/wCwXZ/+&#10;grX3TQAUUUUAFFFFABRRRQAUUUUAFFFFABRRRQAUUUUAFFFFABRRRQAUUUUAFFFFABRRRQAUUUUA&#10;FRkYHvUlRnGM1LdtXsNDWPDDsBXxL8YvGx8c+Nru4i/49Lf/AEa3P3fu/e/8er6a+NHjn/hB/Bd1&#10;PD/x/XI+zwYO1t7cbv8AgP3q+Kbq5S3tbm6uptsYxI80tfjHiBmEqsqOU0E3JtNpat30ivN3vp1d&#10;j9Y4HwKpQq5nibKK0TeyX2n8tPlct2F7o+lX32rXbyKy0m3/AHk39+Tb/Cv95q8D+I3j3V/iP4mv&#10;NZ1a8lmB/d28QGxI4V/1aon8Py07x34xPii9EcX/AB6Q8Rf/ABVZPh3w/qfijW7PSNIspby/un8u&#10;OKKv6y8J+BnwflTxmYpRxVZXlf8A5dpbRT7payfd8v2T+avEvjJ8U5osLgXzUKTtH++9Ly+dkl5J&#10;HYfAj4S3vxp8eWWiW00UNrF/pN7NKPl8lW+Zf95q/VzQdCsvDOk2um2EEdpaWyLHHDENqj2Fed/s&#10;9/Bqw+DPgKy09LOFdauUWXUbqL5vNmxz83930r1b9a8fibPXnOK5aP8AChov1d/M9Dh/J45Xh+ap&#10;8c9X+i+QvanU3PFOr47yPq/MKKKKBhRRRQAUUUUAFFFFABRRRQAVXkQSKR0GDVioQVbipflv/X/A&#10;Ez4L8caRceHvF+r2E/lebHdPJ+6+783zL/461dH8CNct9C+JunyT+Z5d1uth5f8Afb7tdF+034VG&#10;keM4dUt4ZBFqKfvJf4fNX/7GvKdJ1STRNWs76D/W28yyJX8o4iLyPPnfaE7r0vdfg0f03hprOclX&#10;LvUhb52s/wAj9COlPrI8OapFrmhWN/BKJYriFZBIO9a9f1ZTmqkFNbNXP5nlFwk4S3QV5D8fPgBo&#10;vxx8Mm3uIxaa3bpmyvh96N/7rf3lr16ohyRzwa7MPia2DqxxFCXLKOz/AK6dzlxFCliqbo1leL6H&#10;4xeIdCuvCniPU9Jvz/plhO1tL/c3r/7LXpv7Ofx51b4LeLoVM3n+G76ZYtQtJpPkj+bb5if3WWvr&#10;P9sL9nix+IHhi88U6NZyjxVYR+ZttRg3iDHyN6n0xzX54Opyd4wPrX9HZbjsLxTl7jXje6tOPn3X&#10;l1R+D4/B4nh7GqUHbW8X3XY/aDTtRtdZsILyzljurS5QSRyxncsi+1aNfBv7C/x0Onal/wAK71Pz&#10;pormRptOupZPlj/vRf1Hua+8q/A84yurlGLlhqmq6PuujP2nKsxp5nho14b9V2fUKKKK8U9cKKKK&#10;ACiiigAooooAKKKKACiiigAooooAKKKKACiiigAooooAKKKKACiiigAooooAKKKKACiiigAooooA&#10;KKKKACiiigAooooAKKKKACiiigAooooAKKKKACiiigAooooAKKKKACiiigAooooAKKKKACiiigAo&#10;oooAKKKKACiiigAooooAKKKKACiiigAooooAKKKKACiiigAooooAKKKKACiiigAooooAKKKKACii&#10;igApAKWmngYpb6CfcM46U6uB+M3xVsfgv8NNe8ZanaT3tjo9v9plhtdu+T/dzXxX/wAPqvhb/wBC&#10;b4m/8g//ABVJSTbiuhbjJJSfU/RKmDgV+eH/AA+q+Fv/AEJvib/yD/8AFUv/AA+o+Fv/AEJvib/y&#10;D/8AFU2Sfof2pBjFfHHwA/4KaeBP2iPijp/gjRfDWuWF/exvJHdXYi8obevRs11H7UX7ePhL9lXx&#10;Nouh+INA1bVLnU4POjk04R7Ixu287mFNxcXG+8tEStbtbI+nxgn2p9Y+ga1F4g0TTtStwY4r2BJ4&#10;xIPmAZdw/nWxS1TafQaaaugooopjCiiigAooooAKKKKACiiigApgxxxT64j4r/FbQPg14F1LxZ4m&#10;uxaaTYxmSQ/xOeyqO7VMpRiryGk5Oy3O0JGDT68p/Z2+O1r+0N8N7bxlYaBqGgWN07Jbw6nt8yRF&#10;43jb/DXq1W4uLtLciMlJXWwUUUUigoopAaAAim5GBUV3OLW3lmPIjRnr5c+Bv/BQDwd8efjLqXw5&#10;0jQNXstVsUnZ7q78vyj5TbW6NmhJylyx3FK0Yuctl+ux9Vd6Woy4yfapKlWtoAUUUVQwooooAKbw&#10;PenU3igNegE5pTXLeO/iD4f+GXh671zxNq9roulWyNJLPdybf++f7zf7K1B8MPiZonxe8HWXijw7&#10;NLPot8CbeaSPZ5i/3sUo2lflFL3bXOv4p1N606mPToFFFFABRRRQAUzjFPqhfXJs7OadIWmMaM/l&#10;Rj5nI7Cok+XV7LUaV9FuXe1OrwD9nf8Aa98L/tD654l0Cz03UfDfiTw9O0V7pWr7VmA3bd67WOVz&#10;Xv8AVJaKXR6k9bPdBRRRTGFFFFABRRRQAUUUUAFFFFABRRRQAUUUUAFFFFABRRRQAUUUUAFFFFAB&#10;RRRQAUUUUAFFFFABRRRQAUUUUAFFFFABRRRQAUUUUAFFFFABRRRQAUUUUAFFFFABRRRQAUUUUAFF&#10;FFABRRRQAUUUUAFFFFABXF/FX4XaB8ZPAep+D/E0Ek+i6nH5dxHC2x/73yt/Ca7SigD8mPi1/wAE&#10;cvFFp4k8z4YeLLU6JcmSSSLV5Whe2+b5UTYreZ8v8Xy11H7On/BIKbQ/FNrr/wAWdftNZNjdeZFp&#10;On7pYblF+75rsA33v4R+dfp/RQBR0/TrbSrCG0tIIrS1hRY44YxtWNP7or5c/bM/YM8NftS2N5rc&#10;cp0zx5DaLbWGobz5PyszKsqD/e+9X1jRQB+MH/Dnr43yQiOTxN4d8o/fiN9Ps/8AQK++/wBj/wDY&#10;P8Hfsn2V3fxSnxD4rueJdauognlR/wDPOJcnb7t34r6kooAKKKKACiiigAooooAKKKKACiiigAoo&#10;ooAKKKKACiiigAooooAKKKKACiiigAooooA+FvgL/wApNPjx/wBguz/9BWvumvhb4C/8pNPjx/2C&#10;7P8A9BWvumgAooooAKKKKACiiigAooooAKKKKACiiigAooooAKKKKACiiigAooooAKKKKACiiigA&#10;ooooAKrmMZYtxnr71YrlPiB4xsfAvhDUtbv544La0haQtJ09qznP2acu33/IFHm92+/9fgfN37Tv&#10;j+HUfETaYkoWx0lPMmlx0k/3v92vjjxv43l8Szm3t/3NhF/5F/2qf8RfiHceNdTlkj/0O0kmaQQ+&#10;rtXIQxTXk8NvDCZpZX8tIovvSP8A3a+/4A8OXgsS+JM9jfFz1jHdUl6/z2t/h17nx3G3HbxeGjw/&#10;kbthoq0pdakuv/bvl1EijlubmFYovOmkfy444fneSv0D/ZD/AGZJvhxHH4w8SKY/ElzB5cFt/wA+&#10;kLdm/wBr+VQfspfspJ4Bit/Fvi23jn8SSDzLS0kw62P+1/10/wDQa+rx1HP6V7PFfFKxXNgMD8H2&#10;pfzPsvLz6nj8N8OvDOONxStPouy8/Py6DgTjPSn0zPAp9flMddT9JCiiiqAKKKKACiiigAooooAK&#10;KKKACiiigAqNgN2akqLI4z1pW2DXoeMftO+GjqngiHUYzKX02XzPKi/j3fLXyo6eYgHrX3x4p0t9&#10;f8Oalp9vIIpbq3eJJH+6CR1r4Lmj+yyywf8APN2jr+e/ELA+wx1LF9Jqz9Vv+DP3PgLGurgZ4b/n&#10;27r0d7fij66/Z38SDX/h7a25hSKWwY2+B+PzV6zXyr+ytriWHizUdLeKXffQrIkmPkO3NfVVfq3C&#10;eOePyijOfxRXK/lt+Fj814nwUcDmtWEPheq+e/43Ciiivrz5YK/PP9uL4H/8If4iPjfTBGNK1eRY&#10;ri2ii2eRNt+//ut/6FX6GVi+IdB03xVo15pOqWsV7YXSeXLBMMq4969/JM2qZLjI4qCutpLun/Vz&#10;xM4y2nmmFdCTs+j8z8aba5ubCaGe3mlhuon8yOWL5Hjev0u/ZM+Osfxb8Ex2OoXnn+KtNQR3mU2e&#10;Yv8ADJ718IfHT4R6n8G/Hl3o94IhaSu1zp0sUm7zId3y/wC18v3ayvhh8U9b+EPieDXdBk/fxf8A&#10;Hxa/8srhP4lav3TO8socSZdGph9ZWvGXfyfk9vVI/Hsox9fIMc6dZaXtJfr8j9gR2PWpa5P4eeON&#10;M+IXhPT9d0q6iubW5ReYjkK+PmWusr+bp050pyp1FaS0a7Pz8z94pzhUip03dPVPyCiiipNAoooo&#10;AKKKKACiiigAooooAKKKKACiiigAooooAKKKKACiiigAooooAKKKKACiiigAooooAKKKKACiiigA&#10;ooooAKKKKACiiigAooooAKKKKACiiigAooooAKKKKACiiigAooooAKKKKACiiigAooooAKKKKACi&#10;iigAooooAKKKKACiiigAooooAKKKKACiiigAooooAKKKKACiiigAooooAKKKKACiiigAooooAKbg&#10;CnU3r9aQa20OZ+IXw/0T4o+D9T8MeIrT7bo2pR+VcQZ271r51H/BMP8AZ7Yc+DpD/wBvT19YdBTE&#10;HzEVPwvT+tx3ulc/Er/gpf8As5eAP2ffHvg7T/BGjnS7W+t/NuIvNZ9/z7f4q+4/hn/wTd+AviP4&#10;deGtTvPCss93dafBNLIbp+XZFZq+af8Agszx8U/h4P8Ap0P/AKNr9Nfgp/yR3wYPXSLX/wBFrWmG&#10;fNhZN/zv9ScReNaCj1h+qPM/hZ+wz8H/AINeMbPxV4U8NHTtatUZY5jcs+N3XrVf9or4F/A34qeI&#10;tOv/AIqDT/7UtofKtvtd/wDZ28vd/d3c19EL396/IP8A4LMjPxh8Dn/qGP8A+jKz5m6lGD6ySv23&#10;N6UFJza7f5H606Ja2emaHZW9iAtlbwLHAAflCKvy/pWbo3xC8L+Jry4s9J17T9Su7X/Xw2l0rvH/&#10;AL2DxVDwZ/yR/Rv+wLEP/IIr8HvhLqvxBufi94r8C/DUiy1nxdcyabJdRfI8cO87vn/hX1qlriJU&#10;lvq7+fT8jmhb6oq72TV/S2v/AAD9ivHH7ffwN+HviKfRNW8cWv8AaFuP3i2sbTIP9neoxmvXfhz8&#10;S/C3xW8N22v+FNXtNX0u4jWQS28mcbuzr1U+xr8+9O/4Is+GpfCMJ1Px/qp8VG2zLJBDH9j876Fd&#10;+3/gWa+M/hh8U/if+xR8WPGPgPw/NFNrN1I+jvFnMXnbtqzJ/ten1qoRjKXsftW07Nlyi7OpH4V9&#10;9uj/ADP2R+LP7Y3wk+CeuQ6R4r8Y2ljqMmf9GizM8f8Avhc7fxrf+D37Rnw6+PtlLc+CfEtrrIhP&#10;zxKSksf1Q818I/D7/gj9b+NNB/4SD4nePtX/AOEu1Jzc3MWmiN0jLfNtdpFJZuee1fJ/i34e+KP+&#10;Cfn7W2jW1lrEl5DDcxy297D8hubJ2G5HX+9t4PbIqKai5qlVestPn2JndwdWlstf+CfvUFC49a5D&#10;4jfFjwj8I9Bl1jxbr1nolhGjPm6lCu+P7qdW/Cqvjj4qab4F+E2o+Or7ixtNP+3eX3I2blWvyD+H&#10;nwb+KP8AwU9+KWs+L9b1r+xvCtlciMyylnjt0LA+Rbp03bP4unrS9+dV0orbVvou35FwUVSVRvTp&#10;59/zP0a03/go/wDADV7+1soPHEQmuXWNDNbSooLf7W2vovQ9e03xJYx3+k3trqVpIPkntZVkQ/8A&#10;Alr87ta/4Iq+BX0u7Oj+PPEEWp+W32f7ZHC0If8Ah37V3bfpXjX7Lnj7x1+wR+05D8IvHV75/hPV&#10;pkjyNzQ7pOI54t33V3ferSnyTl7O9pP8bdjKbcYe1T0W67H7E0v0pkbiRAyng0oOSKnVblqz2FBB&#10;r8wf24/G17+1L+0/4O+AXhu7Mui2d0susmL7m/7zb/8AdX9a/RH4peMI/h/8O/EfiKXGNNsZbkfV&#10;VJH61+Z//BI/w/cfEP4xfEP4napL5t580J95Jm3tU0oqpiLdKa5n6/Z/EqTcMO531lovLu/y+8/T&#10;/wAH+FdP8F+GdL0HS4PJ0/TYEtreP0RVAFQ6Z8QPDWs63JpNhr2n3mqRbvMs4rhWmj2/e+TrW8GU&#10;AHPGPSvwI1nxf408J/tffES0+HkRHijXNZvdNtpoR88fmTFWZD/D/vVScqtdU+rT+9W0+bbBU1DD&#10;ucfsuK8kne/3fqfsD8SP24fgt8KPEcuheI/HFpBqkQ/eQQK0xi/2W25+au/+Ffxq8GfGvw9FrHgz&#10;XrTWrRs8Qv8APHyR869V/Gvgbwb/AMEadE1PwvDe+NfH2rf8JZcI0t3/AGbHE9ukjc/xqWb3Pevj&#10;3TvEvxA/4J2ftHa9pOkTxXt/axm1MZ5gvI5EzGzL327s/UURceZU5aye1tr9V+QpRcouVH4V33t3&#10;P2Y+MP7Vvwv+BMsFt4z8VWmmXdx/q7UEyy/VkX7v40fB/wDao+F/x5mmt/Bniq01O6i+/akmKYf8&#10;Bbr+FfCvwx/4JYal8cNMl8ffGLxvqMPiXxARe/ZdO2O0SP8ANtkaRT83+70r5c/aX/Z78QfsB/Hb&#10;Qb/w5r0t5Y71vtL1D/VzfK3zRShf17MDTpqMZqnWer0v28hSXtIuVDpr6rv8z95Z4o3t5Uk5iKtv&#10;r50+DnwC+AvgP4sXfiPwL/ZzeM5UnEog1ITOAzfvPk3eteweCPFY8c/CvS9fHA1LTFuf++481+Tf&#10;/BN5AP2/vEnbEepj/wAeq6dP/aJU3o1GWvor2+Y01PDe2WzcdPX/AIY/X3xB4n0jwnZfbdb1K10u&#10;1Zthmu5ViTP1asfxL8WPBvg7wgPE+s+JNOstAKeYmoTXC+XKP9g/xfhXyR/wV+B/4ZZtgf8AoNQE&#10;/wDfL18Zfsz/ALPHxB/b50nRbDXNf/4Rv4beEEWyiihi/wBZ/e8pPu+Z6s1YU3Kq5xj9lpeVrJ3/&#10;ABKmlShCctpXfne+h+juh/8ABRP4A6/q9rptp49gW4uH8uMywuiZ92K19GafqlprFlFd2F5Fe20g&#10;yk0MgdH+jCvyv+Pf/BH7S/Bnw21LXvAHizUdS1XTUe5ks9Y8oJLEqksqMirhv96tb/gjn8aNX1M+&#10;Jfh1qU8t5YWMa31kJTu+z/wsi+i963pqFVTin70Vfya6NGVXmpqM0vdbS87n6WeJvF+h+ELSGfXN&#10;YtNHhmfy0lvJViUt7Fqt6Vq9jr2nw32m3cN9ayjMdxBIHR/+BCvz6/4LSLn4MeDP+ww3/opq+if+&#10;CfS7P2QPh2PSyb/0a9KjF1KdSq9OWSj63Tf6G1SPs3Ss/jTf3O36H0Fd3kWn28txcSpDFGu95ZDt&#10;VB61jeGvH3hvxhJcR6Hrun6xLbcSizuUl2f7208Vh/Hr/kjHjUeuj3X/AKKavzY/4Isx7vG/xQA4&#10;zaWoP/fySsqS9pKdNL4YqXrq1b8CZrkpRqd3b8tT0P8A4K/eMvD+q/B/RdKsNZsLzU7XVR9otYbl&#10;Wmj+X+JBzXtn/BPj4i+FYP2Y/AWiv4l0v+1jAYvsAul84Pv+7s+9X5/f8FGP2Nda+EfiPWfihdeI&#10;NOvtP8Rau3lWEEUiTR7+fmLfLXa/sN/8E6/EuvXvw8+MqeK9Ji0qO7S+Ol+VIZ9iN93f93dSwS5q&#10;c3LTma5vJ8q0Fi7p03H7KfL5q+5+wJIUAk14P8Tf23Pgv8JtdXSPEfjezh1H+OK1/fGP/e25xXzl&#10;/wAFQv2qvEHw00zR/hj4Inlt/EniCPNxdWpHnRws21Y07qzN39q8o+CP/BHSTxZ4XGt/E/xZeaZq&#10;l8iXEdjpAV3i3fMwmd1O5v8AdpU71LzulFO1/QqSVNRUvikr2Pvj4Tftb/Cf43Tz2/hHxjYX13G4&#10;j+yzHyZZD/sq2C34V7L15xX5CftKf8EsNX+Bnh1vHXws8V6hqn9iR/arm2vNqXke0/62Jowq/Ko5&#10;719h/wDBOn9qa6/aN+D5h16bzvFWhstteS/8/Kfwy/41ulGpCUouzjuvLuYy5qbjde69vU+o9e8S&#10;6T4V0qTUNZ1G10qxjHNzdyrEg/Fq+c7z/gpN+z5pt5Nby+OYmkidoyYraVl+X3218K/8FIPiJ4l+&#10;On7VGjfB6z1H+ydFtp7eyjjnkKW8k8u396/97bu4r2jRv+CKngUadaHVfHviCa/2L9oNpHAsRf8A&#10;i2blztrGmnOmqz+F7edt2b1OWnLkb97S/wA9j7e+Ffx/+H/xo0uK98IeJ9P1lX3fuopP3vynn5D8&#10;1eigAZFfij4p/Yg+Mn7Ln7S3hv8A4VQuoeJRLJ9p07VIY2iQIrfNFdvwi8Yzzg5r9mtCuLybRbGT&#10;UY1hv3hX7RHEdypJt+bH45rZcs6aqQ6u1jnbcarpu21z81P28dCvf2T/ANpTwd8dfCMUlrZ6nN9m&#10;1mKL7kr/AMW7/eX+Vfo74E8X6b8Q/B2keI9KmE2n6nbJcxSjuGFeE/8ABQ34Z2/xI/Za8WwvF5t1&#10;psB1G3x/fj5/lXlf/BI74uf8Jx+z/eeFrqQnUPDV35eD2gky0f8A6C9Z4Z3pTovem7x/wv8A4Jde&#10;N5U6z+3pL1Wx91Ku3nvU1RFgMe9S0JWVuxV76hRRRVAFFFFABRRRQAUUUUAFFFFABRRRQAUUUUAF&#10;FFFABRRRQAUUUUAFFFFABRRRQAUUUUAFFFFABRRRQAUUUUAFFFFABRRRQAUUUUAFFFFABRRRQAUU&#10;UUAFFFFABRRRQAUUUUAFFFFABRRRQAUUUUAFFFFABRRRQAUUUUAFFFFABRRRQAUUUUAFFFFABRRR&#10;QAUUUUAFFFFABRRRQAUUUUAFFFFABRRRQAUUUUAFFFFAHwt8Bf8AlJp8eP8AsF2f/oK19018LfAX&#10;/lJp8eP+wXZ/+grX3TQAUUUUAFFFFABRRRQAUUUUAFFFFABRRRQAUUUUAFFFFABRRRQAUUUUAFFF&#10;FABRRRQAVCpAAXFTV5r8Tvjp4O+EluX1/WYYbntYRfvJj6fKvKj/AGm4rWlQq4ioqdGLlJ9Fq38j&#10;CtWp0IOdWXKl1Z2es6/YeGtKutT1O9js7C2TzJZ5flSNR3Nfmz+0v+01ffGvVptL0uaWy8I2z/u4&#10;v47j/po/9FqH9o79p7UvjjNBp9nBLo3hWL959glk+e4f+9Lt/Ra8SjjDnyo+V7+9fuXC/C39npY3&#10;HR/e9Fuo+d+/VvpbzPx/iDiKWOk8Lgm+Tv1f/A7LrcWCGa5nhEMJmld/Ljjh+9JX3z+yh+ymngqK&#10;08YeL4fO8QyJ5lvYzYZLJezf9dP5V5X+x98FRf8Aj+y1XVLLzRYp9p8oy/8AHs//ACzb/e3V+guB&#10;kGvi8846o5uqmEymbdGLcXU6Ta3Ue8b6X6s+tyfg+plTp4jMY2qtKSj1inspdpdbdNAGccipaiA2&#10;cnpUtfnSVj7q99bBRRRVAFFFFABRRRQAUUUUAFFFFABRRRQAUUUUAFFFFABXxH8bdEl0H4lav5sQ&#10;ijuXEkHlf3K+3K+Z/wBqnwzsv9N11BLIZU+zv/cT+6a/OOPMG8TlLqR3hJP79GffcFYxYbNFSltN&#10;NfdqjyT4d64nhzx5pGoTTC0torlfPkP9z+KvuxWEq70Oc1+eKvtJf0r7n+HPiQ+LPBel6kfKEssK&#10;+bHEdyo+PmWvl/DjGJRr4OfS01+Kf6H0XH+F96hi4+cX+DX5s6vHygU+oN20VPX7dax+PIKZjFPp&#10;owRQwZ49+0X8ENN+NPguaOS1/wCJ1ZRtLp9xH98P/d/3Wr8udW0m/wBB1aew1OylstQtn8uSKX78&#10;b1+031NfGP7bP7O9veWV78RtEEv9oRbf7RtQjP5ifd8xf7u3v2xX6fwZn/1KqsvxM/cnon2f/BPz&#10;virJViaTxuHj78d/Nf8AAPJf2QP2gbn4XeKoPDGofvvDer3XXvbTNx5n+761+kgYOm5RmvxRXrhh&#10;xX6AfsWftCx+LtHtPAGsecda023/ANHuTucXEK92bsy16nGnD6d8zwq20mv/AG75HncJZ09Mvrv/&#10;AAv81+R9XkjJO3n61NUWeOv6VLX42npY/VQoooqhhRRRQAUUUUAFFFFABRRRQAUUUUAFFFFABRRR&#10;QAUUUUAFFFFABRRRQAUUUUAFFFFABRRRQAUUUUAFFFFABRRRQAUUUUAFFFFABRRRQAUUUUAFFFFA&#10;BRRRQAUUUUAFFFFABRRRQAUUUUAFFFFABRRRQAUUUUAFFFFABRRRQAUUUUAFFFFABRRRQAUUUUAF&#10;FFFABRRRQAUUUUAFFFFABRRRQAUUUUAFFFFABRRRQAVGPv1JUY+/Uvp/XQFufkt/wWX/AOSp/D7/&#10;AK9P/aor9NPgp/yR/wAF/wDYItv/AEUtfmX/AMFl/wDkqfw+/wCvT/2qK/TT4Kf8kf8ABf8A2CLb&#10;/wBFLVYf/dJf43+osT/vFP8A69/qjtu1fkH/AMFmP+SxeBP+vBv/AEYK/XztX5B/8FmP+SxeBP8A&#10;rwb/ANGCsV/vFD/EvykddH4av+F/mj9R/Bv/ACR/Rv8AsCxf+iRX5Lf8EzNMt9Q/bb1+eT/WWyXk&#10;kf8A30a/Wnwb/wAkf0b/ALAsX/okV+UX/BMD/k9bxV/1wvP/AEOu3D/8jCf+Cf5SOH/mW/8Ab0Py&#10;P2SPQ/Svxg+IVjb3n/BVa3guIY5oTrcWYu3Sv2fPQ/Svxl8c/wDKV+x/7DUX/oFc1H/fqHz/AELr&#10;/wC5V/Q/Zk/dr8hP+Cvwz+0j8O/+vBf/AEetfr2fu1+Qf/BX7/k5L4d/9eC/+j1qf+Yih/i/9tka&#10;r+FV/wAP/t0T6o/b+1dtL/YNmROtza2cJPsQtfmj8Afij+0t4Q8CNZfCv+3P+Ea895M6dYrKm/8A&#10;i+baa/Wb9qP4aXPxZ/Ys1PQrCDztQ/siC5tovWSNVb+hr4w/4JU/tYeHPhtFq/ww8a6lDoH2m5+0&#10;afd3smyISfdeJmPCngYrSkr18Qk9e3c5r2wlB8t137bHmA+PX7cI7+LMf9g1f/ia82+I+i/tLfGP&#10;xVo+v+NPDfibWtV0wL9mmmsNnlpv3fwqP4q/e/UNf03R9Im1O8vra10+CHz5LqaULEif3i3p718A&#10;eKv+CpfmftOab4I8C6BF4x8Iyulj51pJsmubluN0Tfd8tf1qqUv38IKN5X/Q1lf2c5r4T738Fi5P&#10;hPRzeReVdtZxebF6PsG79a3P4qr2jvJbxO8flyFQSmelWP4qG3KTk0ZU0owil5Hzt/wUE1ObSv2Q&#10;/iJJBxJJYiL6BnUGvn7/AIIzaP8AZfgh4mvz/wAvWq4/75WvpD9unw3J4p/ZQ+IlhAP339nGVPcq&#10;yt/Svl//AIIva6lx8JvGGmebmW31FJfK9mT/AOtVYPfEf4V/6Ui8T/Dof4n+R+jK/dNfix+zfptt&#10;qf8AwVD1T7R/yy1/UJY/99Wev2nX7pr8Y/2X/wDlKTrf/YY1P/0J6nB/77D/AAT/ACRvU/3Gp6x/&#10;U/Z5fu1+Nf7e9tFcf8FDPDcUkHnRS3OniSL/AJ6fMlfsov3a/G/9vD/lIn4U/wCvrT//AENKxpf7&#10;3h/8X6A/91xH+D9UfsNpqCKxs0T7gjUf+O1+XP8AwWxX5/hr/wBdbn+SV+pNj/x6Qf7i1+Wv/BbH&#10;/WfDX/rrc/ySssT8cP8AF+jCj8EvT/I++v2fv+TbPBv/AGAov/RVfl//AME3v+T/APxJ/wBc9S/9&#10;Dr9QP2fv+TbPBv8A2Aov/RVfl/8A8E3v+T//ABJ/1z1L/wBDr13/AMjSr/hn+pyUf+RWvWH6n1l/&#10;wV//AOTW4P8AsMQf+gvXS/8ABK+0itf2RtBeOPyjLdXEjn1+eua/4K//APJrcH/YYg/9Beuo/wCC&#10;WP8AyaL4f/67z/8Aodefg/4WI9Y/kjfFbUPn+p9PePRu8D+IB/1D5/8A0W1fk7/wSFGP2kvHn/Xg&#10;/wD6MNfrF49/5EfxB/2D5/8A0W1fk7/wSG/5OS8ef9eD/wDoxq1wv+9VP+vb/UVf/dv+34/mj23/&#10;AILSf8kZ8F/9hhv/AEU1fRX/AAT9x/wyL8Oz6WT/APo16+f/APgs1pt1dfArwxewQebbWusZuJP+&#10;ee6NlX/x6u+/4Jh/GXw747/Zv0DwxaanC2vaBE0N5p5OJY03sVfb/dOfve1PC60a6W/NF/K2v5or&#10;F2/2a+3K198n/kfRvx5IHwW8cD/qEXI/8htX5tf8EVf+R4+J3/Xra/8AoyWvr/8Abx/aY8JfBX4O&#10;eJNIu9Thk8UavYyW1npcUi/aD5ilRJt/ujP3q+PP+CJp3+MPiU/ra2f/AKHLUYNXq1305Evmnr+h&#10;OJk44aEXu5X/ABj/AJHsX/BZbj4D+Hf+wp/7LXuH/BO87v2SPAeRn/RGP/j5rxH/AILKJI3wB0Bx&#10;/qv7VX/0GvZv+Cc+o21/+yP4IFtPFL5cDxyeV/yzff8AdrLC3dPEpfzr/wBJRWL3w78n+b0Pzb/4&#10;KO+Item/bmnm0UTjWbCOzj04QpvfzFX5dq/72an/AOF9ftw56+LP/Bav/wATXY/8FTfCerfCr9qL&#10;w18TdPhkNpeJDLHN/D58DLuX8eK/SP8AZq/aY8H/ALR3gaw1PQdXtZdVEC/b9L83/SLaT+IMn3tv&#10;o1Vho82EVnezd122HiG1iLvZpW+7b5H5R3vxu/bY1Oyns7n/AISyW2uY3jkj/sxeUb5W/hr2/wD4&#10;JLfDzx/4B+K/jH/hJ/DWraLYX1isvm3ls0SPJvr7i/al/ao8J/sy+Ar3UtU1K1fxBJAx0vRjJ++u&#10;pOi/L97Zu6tXnn7Bf7YPiH9qvwtqdxrvhNdLm0xxHLqtrJ/o1w7fdVVPzbtvWt6E7ynyq9l+ehhW&#10;ilTjzu13p8tTw7/gpL+wj4p+KHiqP4nfDq3+26tFB/xMdPik2TSeWvyyRerdttfFeiftX/tLfs8P&#10;o2gXes63plrYFZYtK1i13pIm77rbl3Mv/Aq+/Pjn/wAFLb/4O/tLWPgDUPCkeneG7WZY9U1S7l3y&#10;SRsMrLEF+6vP8VfZNgvgb4w+H7LX4IdF8V6VewYt7/yorlJEb+FW5rmw/N7JVKbvF/8AD/qdFWV6&#10;ns6q1S3/AA/Q/Oz4F/8ABY5dS1SLTvib4fisY7mZUGq6R9y3T1dGyTX6b6Lq9j4g0m01PT7iO7sL&#10;uNZYJoTlHRsbWFfkN/wVH+EHwR+FNno1v4Jt7PR/Gsty8l5p2nS7/wBy38Uq7jt56V+gn7BFtqNj&#10;+yX8O4tThliuRp/Ecv3gm9tv6V0UnGrRlUUbOLt63v8A5HNUi6U4rmupL8j1T4uWEOqfDDxVaz/6&#10;mXTpg/02mvzK/wCCNWqPbfEv4kaYv+qkjST8VdxX6TfHnxFF4T+C/jLV5/8AVWulzyH/AL5NfnL/&#10;AMEYNHe78V/EjXzHiI+VCD7szt/SufCJfWavb2a/Nl4tNYaHbn/WJ+rXc1JUeMk1JVooKKKKYBRR&#10;RQAUUUUAFFFFABRRRQAUUUUAFFFFABRRRQAUUUUAFFFFABRRRQAUUUUAFFFFABRRRQAUUUUAFFFF&#10;ABRRRQAUUUUAFFFFABRRRQAUUUUAFFFFABRRRQAUUUUAFFFFABRRRQAUUUUAFFFFABRRRQAUUUUA&#10;FFFFABRRRQAUUUUAFFFFABRRRQAUUUUAFFFFABRRRQAUUUUAFFFFABRRRQAUUUUAFFFFABRRRQB8&#10;LfAX/lJp8eP+wXZ/+grX3TXwt8Bf+Umnx4/7Bdn/AOgrX3TQAUUUUAFFFFABRRRQAUUUUAFFFFAB&#10;RRRQAUUUUAFFFFABRRRQAVEoyfvfpUtYuveJdI8K6XLqOs6jbaXYRD57q7lVEH1Y0JOTUVuTJqK5&#10;pOyNc8UxVCjIPFeKeLf2wPhj4Q1D7Jc68L2Ty/M8zT4muIv93emRurwzxb/wUUluNLmj8N+EzDqH&#10;nfu5tRmV4tn+6vzbq+hwnDua4xXo0Hbu9F+O/wAjwsRnuXYX+JWXond/gfbzSYHHNePfFj9qTwR8&#10;KreWK41KPUdVG8R2Fodz71/hb+7Xwv8AED9rL4i+P55kl1P+x7C5hWKS10/5F/3t/wB7dXjbuZZz&#10;K/76WT/WSy/O8lffZZwDJSVXMJ6fyxevzfT5HxeP40hyuOCi793a3y/4J9G/Eb9uLxz4uhvLPSfJ&#10;8P6fJOxiliGbjyfu7Wr54vLq41Kb7TdzS30v/PSaTc//AI9Xf/C34BeNvjBP5uhaNJ9gHW/uz5dv&#10;97a2xm+8y/3a+r/CX7DfgrwJYwaz4z1WbWJLLdLcKT5Vq/8Adyoya+qxGa8P8LQlCDirbqKvLTq5&#10;aJW8312Z87Ry3OeIJxlLmd9m/h16Lrr1sfD2keH73XpxHZW8oP8Az16pXqPg/wCHieHpvtV1+/vP&#10;+WY/gir1vx94gsfEWtbdJsYtO0W1jW2s7URqnyL/ABfL/wCzVZ+GHg1/Hni+xsSNtvG/mXEp+Zdi&#10;/wAP/Aq/jXjLxazjizETyTKLUsPUfLdP3pp95aJLukte7P6w4T8M8p4YoQzfNU6laC5rPWMX0tHd&#10;vzex9Jfs+eFI/DvgKC6eGSO8vf3kvnenbHtXrNUba1js7WGGMYSNQi1er6/LsJHAYWnhYbQSXz6v&#10;5nyWOxU8diamJnvJt/LoFFFFekcIUUUUAFFFFABRRRQAUUUUAFFFFABRRRQAUUUUAFFFFABXm3x1&#10;8OP4g+HGqJHJ5RiAuM/7tek1UvYRPbTR9nRh+lcGOwsMbhqmGntOLR14PEPCYmliI7wkmj89Ad2D&#10;6V9O/sqeIIrnwvqOj+ViSyn8zzP7+/mvnXxNpNzoXiHUrC7/AHUkczf6r7n3ty13P7PGvJoXxCgS&#10;aaSKK9ha3QH7m/tX8z8L4mWV53CNTu4v56f5H9DcS4dZlk1R0+iUl8tf1Z9jsR3p9Rs4wM1JX9TH&#10;82hRRRTGFVLiGO4heORQ8cgw6HmrdMFJ9xNJ6M/L/wDal+AFx8FfFZvoJ/O8P6vPLJaS/wAcT/ea&#10;Nv8AvrivHvD3iHU/Cmt2er6ReS2d/av5kcsVfrl8S/hvonxV8K3Wg65AJbWUfJJ/FE/8LL/tCvzC&#10;+NnwS1v4IeKf7M1P99p8v/Hnf/w3Cf8AxX+zX9AcK8QQzXD/AFHGNOslbXaS7ep+J8RZJUy6t9bw&#10;y9y9/Rn3t+zV+0ppnxr0P7HdmOy8U2qD7TZ5/wBYP+eif7P8q926cV+MHh3xDqXhTXbPV9HvJbLU&#10;LZ/Mjli/z92v0r/Zs/aT03436ILO9Mdl4ptU/wBJtM8Sf9NIvVf5V8LxTwxLLJPF4NXpPddYvs/L&#10;sfX8PcRRx6WGxLtUX4nuhxin1HnOakr85PvVrqFFFFMYUUUUAFFFFABRRRQAUUUUAFFFFABRRRQA&#10;UUUUAFFFFABRRRQAUUUUAFFFFABRRRQAUUUUAFFFFABRRRQAUUUUAFFFFABRRRQAUUUUAFFFFABR&#10;RRQAUUUUAFFFFABRRRQAUUUUAFFFFABRRRQAUUUUAFFFFABRRRQAUUUUAFFFFABRRRQAUUUUAFFF&#10;FABRRRQAUUUUAFFFFABRRRQAUUUUAFFFFABRRRQAVFjAqWolbIApNXsJ66HwJ/wUX/Y5+In7Sfjf&#10;wfqngyDTprXTIDFcfbLryWHz7v7pr7U+G2h3XhbwD4c0i+AN3ZafBbS+X8y70RVb9a6duQacOlEf&#10;cpukuruE/fqKo+isIVxuNfnx/wAFGP2NPiR+0n8Q/C2r+C4NOmtLGzMM/wBsuvJYPv3f3T2r9CiK&#10;YCGI9amz9pCa3i018r/5lwl7NNdGmvvOa8OaDcab4E0vSbjH2qHTo7Z/7u8RhT+tfB37EX7E/wAT&#10;fgX+0fr3jPxPDpsOiXUdxHEbO63sdzfL8u0V+jHGM0mRWsZuFV1Vu0195na1JUeis/u/4cjK7h9a&#10;/OjxL+xB8TtW/but/itBBpQ8Ixail15puv32xR/c21+jeQQOKUCs4xUakavWOg371OVPpIRQEUD0&#10;r89/+Cgn7GXxI/aJ+Mvg/wAReELfTpdL0y0WGf7XdeS4fzN3901+hBxiihXVSFTrF3/r7w2hKHRq&#10;xh+GNMk0nwxpdjdYMttaxxSY+7kKFNfA/wC1l/wSk0r4m61qPi74b6nF4c1q5DXE+lTj/RriYnO5&#10;GB/dbvxFfooSMe1B5WlNc75uvcdJulFQWySX3H4kf8OuP2mLgfZ7i90/7JJ+7fOtyOmz/d219y/s&#10;af8ABN/w5+zRqq+LNcv/APhJvGATFvN5WyGyDL8wRedzf7VfaPanYraM3FWX3kyXM9dgximAbQBT&#10;sUuR6Vm02V0sjI8TaFF4l8PalpM/MN9bSW0n0ZSv9a/Kj/gn5eXf7N37ZvjL4U6yTDDemWC2Mvy+&#10;YyNujb/gS1+t2OK+Iv20f2PPFvxN+LHgz4nfDA6fB4p0idPta3cvk+Yin5W3f+O1NJqGJU3rGSal&#10;+j+Q6lp0ZQe6s16rp8z7ZLEZwOMV+cXwS/Yd+Jvgf9uDU/idqcOl/wDCKy6heXKSw3W+XZKzbfk2&#10;1+hPh+S9l0WzfVI44NQ8pftMUT7lR8fMAa1xzWkG6NX2kdZJNffa/wChClz0XB7Ss/8AgDVUKMel&#10;fnX+1L+xT8S/ir+1/oPxC0CHTpfDdpNZyySzXWyUCNlLfJtr9FcZFAxWcUo1IVFvF3G3+7nT6SVv&#10;6+4hto/Lt4o/RFFfDX/BSn9kn4gftPN4OHgiHT5Tpkkxuftlz5P3gu3+E+lfdnSkGCPrU1Ie0cX1&#10;Tv8An/mVB8ia6bfl/kcB8JfCOo+Evg1oHhzUPK/tSx0xLWTyn3JvC4618SfsdfsQfE34MftV6z4+&#10;8SQ6TDoF1HeLH9jut7/vG+X5Nor9GxjHHAo4FdHtWq7xC+KXN/5Ne5lCPJh1hlsrfgfMH/BQP4Ce&#10;Kf2i/gjD4Y8HxWk2qjUobr/S5vKTYitn5sH+9W9+w58G/EnwG+AGj+EfFUNpFrNtPNJJ9kl85Pmb&#10;P3tor6ADA04cYrKl+7jOMftNN/JWNZPn5b/Zv+JjeKtPk1bwxq9lBgT3FrLFGf8AaZCo/pXwZ/wT&#10;8/Yw+JH7PHxk8V+I/GEGmw6fqVq0UBtLrzmLeYT/AHR6V+hZpAQcYqqb9lOVWO7VvvJd5U/Yva6f&#10;3HC/GL4R+H/jl8OtS8H+JoDNpd8mMxna8Tj7rqf7ymvyi8df8Ej/AIw+D/FM0fw/1+z1PRJf9XeT&#10;XrWM3X7rqua/Zg46UhB2iseXlfP1NOeTXK9uh+bf7Ln/AAS1vPCl/wD8Jf8AFrU4fE2vxQv9j0Uy&#10;tNbxS/wu8rfe/wB3bXcf8E9/2RfiB+zl46+Imp+MoNOitNc2Cz+xXPnfdlkb+6Nv36+7e1ICMV0q&#10;q4yk+jVmvLT/ACMJQU42Z4X+13+zNbftRfCe48KSalJpd1HJ9qs7kDcgmUfLv/2a/Or4Mf8ABOL9&#10;or4U/FPw1rccumjStM1FLmWKLWGRZEVvm+Tb3Wv2Lx+lNZsdO9ZUn7CbqR3evz/pGlR+0h7OWx5t&#10;8cvgP4V/aD8C3HhXxbZfarKT95HNEdstvLjiRG7NX5c/EP8A4JFfFjwd4h/4tv4ltNZ0uUN++luW&#10;sZo/9l9ud1fscG3c05cetTyrmckylN8ijbRfqfjj8OP+CRHxU8Y+Ij/wsrxLa6PpVtt/ewXLX00v&#10;zfMibtoT5f4ufpX6pfBn4O+GPgX4D0/wl4VsvsWl2q/xHdJK/wDE7t/ExrvGPPWl7Vu5tx5LaGPI&#10;ubmb2PlL9sn9grw1+1fb2epi+/4RzxdahYk1aOLzFkh/uOmRu9ua/Pmf/glj+0do081ppWp6d9gi&#10;kb7P5WsSReYv97Yq/LX7ZnGKMcVzxjyaR2NnNtan5Z/s7f8ABIu/k1uz8RfGbW1vDFN5kui2cjTf&#10;aNv3d87fw+q7fxr9PbDT7bSbCCzs4RBa28axRRR8KiL0Wr5A6UxWB46GtZ1HJKL2XT8DFQs2z41/&#10;4Kj/ABai+Hn7NGpaTHMF1DxBIlhHFn5pI/8Alp+mK0/+CZfwePws/Zl0e6vLTyNU1921K48z7+xv&#10;9Wv5fzrlf2nv2QvHf7TP7SvhW/1aeztPhZooVzELgedK+d0nyf7WMZr7X0+xh0qxhtLePyoIEWON&#10;PRV4FTh24UpylvN7eS0RdeSlKFNbRWr83v8AgkXM8E0+o+Me1SVQBRRRQMKKKKACiiigAooooAKK&#10;KKACiiigAooooAKKKKACiiigAooooAKKKKACiiigAooooAKKKKACiiigAooooAKKKKACiiigAooo&#10;oAKKKKACiiigAooooAKKKKACiiigAooooAKKKKACiiigAooooAKKKKACiiigAooooAKKKKACiiig&#10;AooooAKKKKACiiigAooooAKKKKACiiigAooooAKKKKACiiigAooooAKKKKAPhb4C/wDKTT48f9gu&#10;z/8AQVr7pr4W+Av/ACk0+PH/AGC7P/0Fa+6aACiiigAooooAKKKKACiiigAooooAKKKKACoi3y9c&#10;e+KlrifGXxZ8J+AEhOv6/Z6V5ysYhNIB5m3rtrSnTqVZKFKLk+y3+4yqVI0o802ku72Ox37Uzuz7&#10;4pASq+tfInjb/goT4fsFt4/C+jXesb0bzJbn9z5b/wAP3vvV83+OP2s/iT458nzdYGlwxo0ckWnD&#10;Ykm7+/X2eC4NzXG6zh7Nf3nZ/wDgJ8njOKsuwukJc8vLY/R7xJ8VvCXg+eCDWPEVhp00q74455QC&#10;49RXg/jv9vzwboIMWg2V1r9zHM0cgH7pNi9WViDur8+LiaS8P7+aWf8A67Sb/wD0KljWa5/1cMs3&#10;/XH56/QMHwHgKPvYmpKo1/26vmfEYnjLGVbxw8FG/wB57v46/bW+JHi7MdjqcXhuKOZpI/sEWX2f&#10;wq7NndXiWoa3qWqib7ZqV3eea/myedKzpI/3t1eo+B/2UfiZ46DSweH/AOzoRGsqS6g3kpJu/u19&#10;BeE/+CdtnDfQz+I/Est7bbP3lpaxBPn2/wB6vWeZ8PZGnCk4xfaKcm7d308rnmxy7O83ftJqTXeT&#10;stex8Oho4+lbWg+Ddf8AFd99g0jR7/U7rZ5nlRRMPk/vfNiv0s8Jfsi/Dfwlpgsx4fh1Ueb5vm6h&#10;87/SvXbPR7HTgPs9pFDsTyx5SBfl9PpXzuL4/oxTWEoNvu2kvuS/VHuYXgmtL3sTUS9Nf+GPzN8J&#10;fscfE3xXYfbf7Jh02LzvL8vUZtkv+9twa+o/hT+w74P8FiO+8Rg+KtUHacbIE9CEB+8v97NfTzJ7&#10;1zvjPxjpvgbQpdS1KQJEnCR5w0jf3Vr8/wA14yx+IoydWapU1q7K343Ptcu4UwNGrFU6bqTeiT1V&#10;/Qh8UeKNI+HXh17y7EVpbRDEcUfy+Y/91RXyV8Q/i1rXxHG27/0SwifzI7aL/wAd3/3qofEL4gaj&#10;8Q9cN/efuYY/+Pe2/hjT/wCKrE0bS7vxFqkNjp8XnXNy/wAkXSv5C4k4pxWd1nhME2qTdrLeT8/U&#10;/qfh/hqhk1JYrGJOole72guy8yrBC9zNEkUXnTSf6uKL71fW/wABfhdL4E0mW7v4o11O85kI+8if&#10;wrmn/Cv4EaZ4HSDULz/S9YKAvJ/DG3+zXq+Rnrmvu+E+EpZbKOOxj/eW0X8v/BPi+J+KFmEXg8Hf&#10;2fVvr/wB3bFOppp1fqyPzUKKKKYBRRRQAUUUUAFFFFABRRRQAUUUUAFFFFABRRRQAUUUUAFQqgUc&#10;dulTVGwzkDjNS9RM+Tf2j/h9d6F4pm1+3hkl02+5kkzv8uX/ANlWvIIpHjfzI5fJkj/1cmK/QTUd&#10;Lt9Zsp7S8iE1rMux43HWviz4sfD+4+Hfima3MX/EqlfzLSUf3P7v+9X8+cZ8OSwNZ5jhtYTev91v&#10;r6fqfunCOfrHUll1fScFp/eiunr+h9B/Aj4pDxjoa6dqd7FLrtt99cbWkT+Fvf3r136V+e+l6lc6&#10;JfxahYT+VdW7/u5MV9d/B34u2/xG037PcfudXt0Hnxj+P/aX2r7LhDimGPpxwOLdqsbJP+a3X1Pk&#10;+KeG5YGcsdhFenJ6r+V9vQ9OHPBp9M9zT6/UrdT84CiiimAVx/xH+HWhfFPwtd6Dr9ot3ZzDj+/G&#10;/Zkb+Fq7CoQc45yPXFXCpOjNVKbs123XmZVIRqwcJq6e67+R+TXxz+COt/BHxPLYagPO0uV/9C1D&#10;+GVP/ZW9a4bRNd1PwtqsOpaTeS6bf23+ruoflaOv2A8W+B9C8e6R/Zmu6dDqVmXD+VMmRu/vV+cX&#10;7TH7NWo/BTXft9h5t74RuX/0e5z89s//ADzf+jV+9cO8U0c2UcHjV+8at5S/4Pl1PxnPOG6uXyeJ&#10;wmtPe3WJ9Ifsp/tYRePoYvCvi67ih8TRgC3u5MIt6PT/AH/519WZGRX4pxTSWs8NxBN5Mkb+ZHLF&#10;96N/71foF+yl+1Wnj2ODwn4sm8jxLEoSC5lPyXqdv+2n86+V4q4VdDmx+Cj7n2or7PmvLuuh9Dw3&#10;xJ9YthMY7z6Pq/X0PqrO/gipaiGccmpa/Kou5+lWtpcKKKK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hb4C/wDKTT48f9guz/8AQVr7pr4W+Av/ACk0+PH/AGC7P/0F&#10;a+6aACiiigAooooAKjxketSVTu7uG0tjPcSxwxp1kkO1RSa8rhfuTEY9qcD7V5b4u/aR+Hngi+u9&#10;P1TxNZxahbJ5jWucv9OleGeLP+CiGhwWETeHNAu7y7L/ALyO/PkrGnrXuYXI8zx1nQoSa77I8bEZ&#10;vgMJdVKsb/ifYpYL3xVW+1K009Q91PFAPWVwv86/OPxZ+3L8RfEF7eDSxaaPp9wnlxxeVveP/gf9&#10;6vFfEXj3xH4ught9a8QahqcVt+8j+13DP5dfZYXgHHVbPETUF82/w0PlcTxphKelCDkz9PPGH7SX&#10;w48HT6hb6h4mtBf2KZltITulz/dUdN3tmvn3x9/wUNtwJbfwdoEspkgPl3+oHb5c3/XIZ3L/AMCr&#10;4kLhf3jj9a1vDnhbVvFd9DaaRpl1qc1y/lx+VH8u/wDu76+xwvBOV4P99iJOVt3LSP4fqfK4jizM&#10;sX+7w0eW/ZXbPQ/Fn7VHxN8V3xvJPFd1pv7ny/sunDyYj/wHn5q8rlupbpvMnmlmP/TWXfX0D4W/&#10;Ye+JHiOwF5cQWmifvvL+zXjfvdn97ivoHwV+wF4R0cTSa/fXevynb5YP7ny/733fvV2T4g4fyiLj&#10;Q5X5Qir/AH/5nNDJM6zOSlWT9Zv9D4CsNPv9Yn8uxtJr2Xesf7mJn+9937te2+B/2MfiX4veRrrT&#10;odAjSRRJ/aEu1pFPVk27t3/jtfov4Y+H/h3wXDKmhaNaaV5u3zBaxhfM2/dzXRKuRjORXxOO4/xM&#10;/dwVNQXdu7+7b7z6zCcFUIe9ianN5JWR8oeE/wDgnv4O0+1uE8Rapf67O7/u5I/9H8tP7vBO6veP&#10;Bnwd8H/D5c6F4esLKXyFt5JljXe6L0DN3ruAABxSLhu2a+BxecZhj3/tNaTXbp9233H2mGyvA4O3&#10;sKUU+/UVFwPelzQOBijd615HyPW82DHbTc4IAHHrVDWNZs9EtJLm+mjtYY+ssp4FeG+PP2n7W3Ml&#10;t4agF1MAwF3J9z/ZZRj5q8TMs5wOU0+fFVLeW7foj1cvynG5pU5MLT5vPZL1Z6V8Tvifp/w30f7T&#10;ckT3sufs9qD80nP8q+R/GXjzW/H97Dd6vN/quI44vliT/gNZ/iLxBqPivU5dT1KbzrmX2wkf+ytW&#10;fBvg3UvHeuQ6bpkXz/8ALST+GNf7zV/P+ecRYziTEfVcKmqbekV183/Wh+5ZLkOE4fofWcS06iXv&#10;TfTyX+fUz9J0m98QapFYafF9rupH/dx19ffCP4R2fw300Sy4utXlQefc4/8AHV/2av8Aw7+E2ifD&#10;uDzbOIzX8iKJLqUfOf8ACu7PtzX6hwtwjDKF9ZxfvVenaPp59z844k4olmv+zYT3aS++Xr5dg60+&#10;mU+v0tH58FFFFMYUUUUAFFFFABRRRQAUUUUAFFFFABRRRQAUUUUAFFFFABRRRQAUUUUAFc54v8Ja&#10;d4z0SbTNSgEkMmec/Mh/vLXR1ETgc8Y/SsatKFeDpVI80Xunsy4VJ0ZKrTlyyWzW6Phj4jfDu9+G&#10;2uGzu/3tpJ/x73P/AD0T/wCKrN8JeL9S8D67Dqmmy+VLF9+L+F0/utX2P8S/hzY/EfQvsl0BFcR8&#10;wXQHzRv/AIV8a+KvCmp+Dtcm0zU4vKuI+4+5In95a/mviPIa/D2LWKwt1SveL/lfZ+nQ/oLh/PKG&#10;f4V4XFtOpa0l0ku6/U+y/h78QdL+IuhfbLKQfaowBcW2fmjauxYjI+X9a+B/CXizU/A+uQ6lpc2J&#10;I/8AWR/wyJ/davtjwX4stvGfh211K0kjYOg3iM52P/EtfrfC3Eqzql7Gv7taO/Z+a/U/LuJuHnk1&#10;RVqfvUZbd15P9DogPzp9R7wCQe1SV98nc+K16hRRRTGFY/iDQ7HxPpN3peqWkd5YXKeXLDMMq4rY&#10;qM+tCk4STi7P+vxE4qSakro/MP8AaY/Zovfgnqv9paYJrzwhcv8Au7r7723/AEzf+jV4hbXcllPD&#10;Pbz+TLE6yRyxffjf+9X7Naxoth4g02aw1O0ivrGVMSQypuRx9K+P/jX+wkNT1K81rwLdR2ZlkMn9&#10;lS/6mP5fm2fiPu1+1ZBxnTqQjhczaT25mrpr+95n5JnXCtSnOWIwGq35VuvQ4n4I/tyav4Ot4dH8&#10;axTa/YbzjVRLuuI1/u7cfvP++hX2t8Pfin4X+Kmlfb/Dmpw6jDGF8yOI/NEWXO119a/Jrxd4N1vw&#10;Jrn9k69psum32M+VKe396n+D/HGt+A9W/tHQNSm0y7+TzPJk2pJtbdtf+8tejm3B+BzOLxGAajJ7&#10;Wd4P0RwZZxRjMvkqGMTlFd/iR+yQHByadXx58EP27NN1Wzh0vx/jTNT3MP7Tij/0Zx/Du/utX1po&#10;ut2WvWMd3p11FeWsgyJYZNwNfjGYZVjMrquniYW7PdP0Z+r4HMcNmFNVMPK/5r1L/UU+m8U6vK8z&#10;09Aooop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yvEXiCx8K6DqWs6pOLTT7CB7m4lP/LNFXcxr8xb/wDb&#10;K/ac/ak8Y6zc/s/aD/Zng/SH+ziaa2gd7j5vlZ3mUru/2VoA/U+ivgX9kX9uTx3q/wAWz8Fvjjok&#10;WjeM9jfZr8p5RuH7K6fd+b+Hb1r76oAKK53x7430j4a+DtZ8Ua5MLTStLtmubmY9kWvzLtf2t/2t&#10;P2pNW1nX/gloMWi+CrWb7NbiW1gcyf7W+YHc3rt4FAH6rUw529K+HP2Lf25PEvxL8fX3wl+LWix6&#10;B8QNNRvLm/1X2wr95WT+9/u8cV9x5AHrSemoj4Y+AvH/AAUx+O+eP+JXZ/8AoK19y4z3r89fBPxB&#10;0T4Xf8FDfjlrfiO9Gm6fLY2dtHMe77VbbXrNz/wUN8HW93PFHoGqzxxuwjlG0CT/AGhXtYXJMxxs&#10;faYejKS79DycVm2AwsuWtWjF9tf0Pq9kGeW/Sn7vxr4IuP8Agov4kM83keFLAxb28vMrbin8J615&#10;1cftrfFqaaUJr9pHFI7YiNhH+7/2fu19LQ4Jzesv3ijD1l/8in+Njwa3F2WUvgcpei/zaP01uLuK&#10;yt5JriSOGOMZeSQ7VFeWfEH9p34efDhbpL7xBDd6hHD5qWFn+9kkH+zjj9a/MzUfiT4t1mC8gv8A&#10;xLqt7bXO7zIpr2R0k3fw7d33a5wEJ91cfjX02D8P4p82MrX8oq3/AJM/8j53E8bSaaw1Ferf6WPs&#10;f4gf8FCr+8+2WngzQfIilhXyL/USPNjf+L90Mhv++q+dfHPx48d/EWeb+3NfujFcosclraDybf5f&#10;9haw/Cnw88SeOr20h0XR7rUftD+Wk0cf7kP/AL/3a+g/h5+wP4t10Wdx4nv4NBtfMYXFrD+8uNv9&#10;5W+7X1Cw/D3DqtNRjJefNL56XXysfPOtnedPlXM0+i0j/wAE+W2Jk6Va0/TbvWJzHp9nd30sf+sj&#10;tInlf/x2v0a8K/sP/Dbw9Y2S31jLrt7bSeZ9rupWQyeisitt/SvbdD8GeH/Dk0s2k6JYaZNKu2SW&#10;zt1iZ/rtFeLjPEDCQ0w1Fy821Ffq3+H+Xq4XgvFT/wB5qqPkndn5f+Ev2ZviP4xt9NvbDwzdQ6fe&#10;v8l1OVTy/wDadGbdt/4DXuPhD/gnfq9xNdnxN4mhtIdg+znSYy7bvVt2K+7mUEfdz+NAJPavjcVx&#10;vm1fSk1BeSu/vbf4WPq8Nwjl1HWpeb82fOvhT9h34b+G4dMe6s7rWtQtf3kl1PIUW4f/AG0+7+Fe&#10;3+HvB+i+FLQ22kaXa6bBv8zy7WJUG7+9W4eO2aTHrXxuKzHF413xNZy9W391z6rD4HC4X+BTUfRW&#10;v69x3am4K9BilONtVL/UrfTIPNvJ44Ih/HLJtrzW1FXeyO2zlKy6lzPHrTBjuc1inxlop66tbD/t&#10;oK4zX/2g/B+jQ3Yivvtlzbj/AI9ogQX+nFcFfMsHho89etGK82v6Z3UMvxmJlyUaUm/RnpzFQvPS&#10;jdjqMV85az+1ewmi/snRvNiK/P8AapdrfoK831746+NPENvNbzan9mtZH/5dYgjp/s7l5r4zGcd5&#10;Ph9KUnUfknb73b8Ln1uF4Kzav71SKgvNq/3K7++x9ialr2n6RCZL27itFRTITK+zC14f48/aes7Q&#10;S2nhe3+2SjpfzHZFyvDKCPm/HFfO2o6heavLvvruW7lj/wCWksjNUVtay30vkW8Ury/88ovnavz7&#10;MuPsbjV7HAw9nfrvL5dvxPucv4HweFftcbP2lum0fnrd/h5mr4m8Y654vvTc6veS3pP/ACyx5aJ/&#10;urWXawy3twILaGWWX/nnFHvavYPA/wCzPrGtiO41qT+x7bGdkZDyH9cV9BeD/h3oHgmALpdhFBKc&#10;/vSd8vv8x5rmy3g7Nc3n9Yx0nCL1vLWT9I7fedWYcW5ZlUfq+CipyXSOkV81p9x8+eCf2ZtZ1xft&#10;Gvy/2Xa/88xhpf8ADbX0R4K8A6L4Csza6TaiEScvLyWf6tXStwp44peABX7NlPDmX5MlLDQvP+Z7&#10;/wCS+R+R5pn+Pza8K87R/lWi+4Pukk8Cpahc5HBqavqVa2h891CiiimAUUUUAFFFFABRRRQAUUUU&#10;AFFFFABRRRQAUUUUAFFFFABRRRQAUUUUAFFFFABRRRQAVwXxN+Gum/ELQ5YZoNl9ErNb3MZ+eN/a&#10;u9qENhyCeewrjxeFo4yjKhiEnGWjT/rc3w+Iq4WtGtRbUl1X9bH576hY3Gk301neQyw3UT+XJFLW&#10;74F+Ims/D6eSTRptsUm3zLaUb1k/P7rV9S/E74MaX8RVjuTmz1OLpcxf8tB/db2rwHxH+z14t0D5&#10;reCLUotjSPLEQnl/7PzGv51zDhfN8jxTrYC7itVKO6Xn5n73gOJMqznDqhi2oyejjLZ+l9PTr2PR&#10;/D37VFhdDytZ0ySzkkf5JbY712f3myBXqehfFPwp4mllj03WbaeSP7+QUx/30BXw7fWtxp+Y7mKS&#10;1mk7Sx7KiaLPbFdWE4+zTBNQxcFO291yy+//ADTOfFcEZbiVz4eTp32s7r7nr+KP0TVuDQHHrXwx&#10;4e+Knizwp5wsNYlXzEWPyrkCVPl/u7s7a9KsP2rdUE8JvNDtza/8tHilO4/7vFfoGC4/yvEL9+pU&#10;36XX3r9Uj4XFcEZpRd6PLUXk7P7n+jZ9OnJ6UZx3zXh9j+1V4duLuGGawubRHb95NKflT36V19h8&#10;c/BmqXkVpDrMRll+4MMuf0r6qhxBlWJ/hYiPzdn+J8zWyLM8P/EoSXyv+R6AZBSAEjJHNZVv4n0i&#10;9n8i21K2lmfpHG43H8K1weMZxXuQqwqawkmvVM8aUJwdpLX0scT8RfhF4W+KljLaeIdIiu8p5YuC&#10;Nssf+63avh740/sT+KPBl9e6p4Sg/t/w/vaSO1jOLm3Tblt2T82Mbfl+ZvSv0YGAOtMI6HGfevp8&#10;pz/H5PL9zK8f5Xt/wD57MskwWZxtVjaXdbn4r3FlNbXM1vNBLBLH/rIpo9jj/gLV3Xwy+OvjH4Qf&#10;bI/C+p+RDdf6yG7i85P95Vb7rV+hnxm/Zd8HfGYy3d/DJpmtlBGNUtD85/3l+63/AAKvkPxv+wp4&#10;/wDDnkvpH2TxNFLM0flRHyXjT+Fm3V+xYLijJ84o+xxloSe8Zq6fXR7dOp+XYrh3NMrq+0wjcl0c&#10;XZ/NHafDn/goPfWZs7Xxlov26KONhcX+nECWR/4f3TYH/j1e3eEv20vhj4j037Rd6x/YEm/yza6j&#10;G2//AHvlyNv41+ePi/4c+I/Al/eQa9o11ZC3fy3mEeYd/wDv/drmf9ZRW4PyXMIurQbhf+V6d9FZ&#10;rr0aFS4nzbAtU6+tv5lr95+z2la/pms2/mafe294uFJMMgfGenStJSxPPFfjJofifWvC/nf2JrGo&#10;aP8Aaf8AWfZLlovM/wC+Wr1bRf2xPitoVnZWkfiCGe1tdsf761R3kRf7zsu6vjsT4f4qF3hq0ZLz&#10;un+v6H1OG41w8/8AeabT8rP/AIY/UZsjtQrbq+CLf/gov4kWaET+FbDydyiTErb/APa716Nb/wDB&#10;Q7wXLPAknh/VoYpGAeU7cRj+8a+arcJ5zQWtBteTT/U+go8S5XWelW3qn/wx9ZFtp6Up4614paft&#10;g/Cm8uIYI/E0PmyusaDy25LdO1eif8LL8LdP+Ek0v/wJT/Gvnq+AxeGaValKN+6a/Pc9uljMLXV6&#10;VRP5o6Y4I61JWRo+vabr0Bn0y9tr2JG2eZbSLIB+IrXrjacXytHZF3V0wooooKCiiigAoor86f8A&#10;gon/AMFFLf4WW+o/DT4b3kU/jCRGh1TVY8Ommo33o0/6bf8AoH1xQB9Z/HL9qn4b/s96VLceLPE1&#10;pb3nzCLToZPMuZX27lXYuSuf7zcV8CfEn/gtTc/2hZDwL4HH2Dyf9I/tyXY+/wD2PLz8tfmPq2t6&#10;n4j1CW/1S+utUvpjmS6vJWmlk+rNk19A/BX9gD40fG+xh1TSPDMumaLLNFH9v1aQW37uTH71FbDS&#10;Lt/u0AfQ3/D6z4if9CNon/gRJ/hXQeBf+C1GvnxDB/wl/ga0OhlG83+yZW+09Pl27sL1qi3/AARF&#10;8bf9FL0D/wAAZ/8AGvMPi5/wSa+Mvw8Wa40IWHjbTba0a6kudPk8mTK/ejWJzuZvTb1oA/S/4D/8&#10;FBfhF8fb3RdI0vWjpfirUkY/2LqETI8br/Bv+4zem1q+na/l/wDEnhLxT8L9bgg1zTNV8M6tsW5g&#10;F3DJbTY/hdc4P41+tv8AwSQ/aK8Y/Ffwt4k8H+KL46zD4eWKSyv7uR3udjt9x2P3vZutAH6J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zJ/wUb8TXHhX9kPxzcW03ky3ECWn/&#10;AH8bbU3/AATx8G2Pgz9krwNHaQxQyX1p9tuJIv8AlrI33mqP/gox4XuPFn7Ifjq3tofOmt4Fu8f9&#10;c23U7/gnd41sPG37JfgeS0millsLX7DcRxf8spF+8tAHzz/wUwsYvBfx8+APjzT4IoNVGsfZZLs/&#10;7Lxsqt/309fotayedbxS/wB9FNfnT/wUrv4vG/7QXwB8AadNFPrP9sfapLX0R2jVWf8A74ev0WtY&#10;/Jt4ov7iKKAPkH/gqv4mufD37I2swW8oi/tK9t7KQ+qM/P8AIV69+x/4MsfA37NXw/0uwgiij/sq&#10;CaRov+WkjLuZv++jXkn/AAVV8L3HiT9kTX5reIS/2ZdQXsntGrfNXq/7HXjWx8ffs0/D/VNPmimj&#10;GlQW0oi6RzRqFdf++hQB8k/tqWUfw/8A2+/gP4t0uGK01DU3+z3M3/PTa+35/wDgL1+jbEYB6e9f&#10;nD+2hdxfEX/goD8DPB2lTQ3l/pb/AGm8h/55bm3fP/wFa/R0naAOvvSd+gM/I79pDB/av+LGTj/S&#10;rX/0QtcIY2QYIxX0J4t8FWvjj9qv4x2Sab/aeqxXNrJ9miLebHD5C/NtX+Gupi+FGrRweX/wilx/&#10;4B17cvGHCcOUYZZTy+rVnTvFvSEb6NWtzt7vtbzvp5f/ABC+tn9eeYVsfSpRnZpX5pdnde7bbzv5&#10;WPl5NDvmP/HlN/36atyP4ceIt2RZf+RVr6RXwF4k6HQL7/vw1OHgXxIHOdDvv/Adq+Hx3jzxHU5V&#10;g8tjDV/Hzzv2X2Uu/W/lbX67B+DXD1O7xmYOpotnCK8+sm/wPDLb4NXfnQi4vYvJP+sH8deoeANB&#10;8KeBxDcXHhS01/VbabzY7u7lb/vnbt210C+AfEjKc6HfY7/uGp3/AAgfiH/oB33/AIDtX5dmXibx&#10;3miXPiJxi+kKajF/hd9tT9Gy/wAP+Csvvy04ya6ynf8AU9C0r9o6+0KD7Pp/hzTLK0/55QnYn/oN&#10;X/8AhqvxB/0CLb/v4f8A4mvLv+EG8RD/AJgV9/4DtR/wg3iL/oB33/fhq+MlxBxRJ3lUqX/w/wD2&#10;p9Usj4airKFO3+L/AO2PUf8AhqvxB/0CLb/v4f8A4mj/AIau8Qk/8ga1H/bQ/wDxNeXf8IN4i/6A&#10;d9/34ageBvEJHGiXx/7d2pLPuJn/AMvJ/wDgP/2o/wCxeGusIf8AgT/+SO91z9pbxTq0McdrHbad&#10;sf8A1keH8z86x/8Ahf3j7/oNRf8AgMlZuhfCPxf4glmS20SWPy063RESf+PVs/8ADO/j7/oE23/g&#10;clU6/FeM/ex9r8lJfkkONHhnC/uX7LTu4v8ANsg/4X94+/6DUX/gMlUNZ+MXjDXbL7LdazJ5W7/l&#10;jEEf/vqtb/hnfx9/0Cbb/wADkq5o/wCzZ4wvrzbeLbadDs/4+RIkp/75BpLD8V1/3UlWd+/N+th+&#10;34Zo/vU6Kt25f0TPPf8AhKdd76tff9/2qvea1qWoxeTeX1zdR/8APOWTetezH9lLWGGf+Ehsh/2y&#10;b/Gr+j/spP8AbP8Aiba7HJbbP+XaIK+/8SapcLcR1fcnSlZ73kv/AJIh8ScP0/3kakdO0Gn8tEfP&#10;+wn7ozSAhe3619On9lDQQONavc+m2P8Awrs9D+CHg/Q5raePTY5bm3T/AF0shYv/ALTLnFd2H8Ps&#10;2qytW5YLzev4X/Q46/HOWQj+6UpP0t992fHFppt1qUMslla3N1FH9/y0Zq9B0L9nvxnq80RnsY9O&#10;tZE3/aZZUzH/AMAzmvryx06y01PKtLWG1B7RKq5/Kre9PYV9phPDnBU7SxdVy8lZL9b/AIHyWK49&#10;xc7xw1JRXd3k/wBEvxPnfQ/2Tg1vKdV1qRZd/wC7FquV2fia9e8H/DXQfA0W3TLKOGUf8tOrV1e9&#10;PUUzci+1fd4Hh/LMtfPhqST7ttv8X/kfFY7PMxzBcuIqtrstF+CJNoIxUlQiRCPvfpTvMj9RX0W+&#10;p4S00JKKj8yP1FHmR+opjJKKj8yP1FHmR+ooAkoqPzI/UUeZH6igCSio/Mj9RR5kfqKAJKKj8yP1&#10;FHmR+ooAkoqPzI/UUeZH6igCSio/Mj9RR5kfqKAJKKj8yP1FHmR+ooAkoqPzI/UUeZH6igCSio/M&#10;j9RR5kfqKAJKKj8yP1FHmR+ooAkoqPzI/UUeZH6igCSio/Mj9RR5kfqKAJKKj8yP1FHmR+ooAkoq&#10;PzI/UUeZH6igCSio/Mj9RR5kfqKAJKYBik8yP1FN3pjqKQGPrPhXStfi2X9nFdAps/fJk7fSvONb&#10;/Zj8J6lbwpY+bphj/wCWkXz7/wBa9fDL60hkG3IHPpXk4vKsDjlbFUYy9Vr/AJ/cejhc0xuBd8NW&#10;cfR6fPofJXiT9mnxTo536f5WriR2/wBVhGjT+H7xrza58N6xYmZ59Kvoo4/vyfZ2219+tICnPX0p&#10;JI4riHY4SWJ+x71+f4zw8y+u+bDVJQ8t1+jXzPucJx3j6S5cRTjPz2f4aH54NP607HvX3jf+CdAv&#10;7Oa1n0yyMUieXIojVc/lXJah+z54JvLOaC20z7FLIuPNilcun/fTV8liPDjG09cPVjL1uv8AP9D6&#10;ih4gYKelejKPpZ/nb9T4+t5pLWaKaGaWKSP7kkcnzVo/8JTrn/QVvv8AwIavoC//AGUNM+yS/YNb&#10;uRc7MR+cq7f+BbRXO/8ADKes/wDQw2X/AH7P+NeLPhPiLDPlpwbXlJf5nrw4oyLErmqyS/xRf+TP&#10;If8AhKdc/wCgrff+BDV0Ok/Gfxho1lFaW+sAxR8fvot7/wDfVd7/AMMp6z/0MNl/37P+Nc/qf7N3&#10;jK0vJEtI7bULX/n5NyiH/vk1H9kcUYH97GFRejv+TZf9q8N4z93KUH6q35pGcPj347U5/tiEf9uq&#10;UH4++Pf+g1H/AOAqVO37O3j7HGl2v/gclL/wzx4+/wCgTa/+Byf40nDitaJV9f8AGNVOGd70f/JT&#10;N1D40eL9Ztzb6hfWt7a/88prVHWuY1FvDXiab7R4h8GafqOobPL+1Q/6N8n+6q13B/Z28ff9Am1/&#10;8DkrD1v4UeLtCuxBdaNLJJs8z/Rv3qf99LXbh804zyl+2p1K8Ldfe/U46+W8I5mvZVIUZX/w/o0e&#10;Eap8HS0+dOvf42/11cxc/DLXbaeby7PzoYv+Wvy19Hf8IJ4h7aJffhbtT/8AhBvEYOf7Bv2P/XBh&#10;X6PlPjHxxl0OSslXX9+m7v5x5X99z4LM/Czg3HScqM/Yv+7NW+6V/wALHyi+i6kP+XKb/v01UnLI&#10;duf0r66HgXxLtx/YF9j/AK4NVA/CjVW+T/hF7kj/AK8hX6jgvHzFa/Xsole6tySe3XSUfutbzbPz&#10;nF+C2CT/ANjzSCWuk1F+mqennofKjRFMHPWoxHu6V9Kyfs9yPDgeE74/8Basc/sw3/bT9ZP/AGwH&#10;/wATX6Fg/Gzh3EJyrUa1Jq1k6bd+9nFvbzS30PhcT4SZ5QaVGvRqXvqqiVrbXUrb9LXPGtI8Wa34&#10;bhNvpes6hpsUr+ZJFaXLIlaL/E3xb/0NOqj/ALeWr0e+/Zg8R+f/AKFYXwi/6bW7f+y1UX9l3xhn&#10;i2uT/wBu7V9JS8R+Da8PbTrJN9HSqc3ztTf5ngz4E4pozdKNO9uqqwt9/MZnhT9pz4k+C9L+waf4&#10;ml8rf5n+mRec/wD321fWH7FHxm8XfFe+8WL4m1MailksJgIiCbd33q+VNR/Zt+IFtP5dvod1exf8&#10;9fL2f+hV9O/sK/DfxJ4AvvFcniDR5dL+1JAIjKf9Z1rizzN+GMwyypVy+tSlVlaySip7ro0pL5nZ&#10;lGW8QYLMIQxtOapq97u8dnbVaP5H14BtUbR9KmqIYK8VLX5CuqP01bHgv7aP7Qo/Zt+BWseKLaWI&#10;a3KPs2lRSrvV7lvu1/PV4p8T6n4z8Sanr+s3ct9qupTvc3N1L9+SRm3M1ff3/BZH4tSa/wDFnQfA&#10;0UF1BDolp9pkl8/91cPL6J6rt/Wviv4C/Da/+L3xh8J+D7CCK8m1PUI4vJml8pJI1+aT5v8Armr1&#10;Qz72/wCCaX7AkXiyBviR8T/D8U+iXManRdOvY/mkfdu8/b/d9K/Wa3tYrSCKKCIRRRjCRxfdqnoG&#10;h2nhvQ9N0rToBaafYwpb28P/ADzRV2qtatABRRRQB5B8fv2Xfh/+0lon2Pxho0V5dRwSR2eoRfLc&#10;W27+JGry/wDYa/Yki/ZEsfEr3Gv/ANv6pq8+PNiXZHHCv3fl/vetfV9FABRRRQAUUUUAFFFFABRR&#10;RQAUUUUAFFFFABRRRQAUUUUAFFFFABRRRQAUUUUAFFFFABRRRQAUUUUAFFFFABRXK+PviV4V+F2i&#10;DV/F3iHT/DemFxELvUblYkLn+Hc1a2h69pvinR7TVNIvIdS067j823uraTekiH+JWoA1KKKo6jqV&#10;ro9hPeXc0VpaWyNLLLKdqxov3moAvUVxvw8+LHgz4uWE9/4M8Tad4ltLaTyp5tNuVlWJ+u1sV2VA&#10;BRRRQAUUUUAFFFIrbqAFooooAKKKKACiiuG1/wCM3gPwr4z03wjrHivStN8S34T7HpV1cqlxPu+7&#10;tTr/AA0AdzRRRQAUUUUAFFFFABRRRQAUUUUAFFcR8Q/jP4E+E32L/hM/FuleGTe7vs39pXKw+bt+&#10;9t3Uvw9+Mngf4sLev4N8V6V4m+wsqXJ0y5Wbyi33d2KAO2ooooAKKKKACiiigAooooAKKKKACiii&#10;gAooooAKKKKACiiigAooooAKKKKACiiigAooooAKKKKACiiigAooooAKKKKACiiigAooooAKKKKA&#10;CiiigAooooAKKKKACiiigAooooAKKKKACiiigAooooAKKKKACiiigAooqD7VF/z1j/7+UAT0VW+1&#10;2/8Az3i/7+Cpw24fLQA6iiigAooooAKKKKACiiigAooooAKKKKACiokmjl+5IDUtABRRRQAUUUUA&#10;FFFFABRRRQAUUVAbqIf8tYvxkoAnopFbdS0AFFFFABRRRQAUUUUAFFFFABRRRQAUUUUAFFFFABRR&#10;RQAUUUUAFFFFABRRRQAUUUUAFFFFABRRRQAUUUUAFFFFABRRRQAUUUUAFFFFABRRRQBla9oNj4n0&#10;S+0fVIFvNPvoXtrmGX7siMu1lr8wtf8A2G/2iv2bfHGsf8M++JpD4R1aTzfJ+1LE8R/hV1b5W/3q&#10;/VKigD4M/Y+/YU8X+FvinL8YvjPr48QeO5Uf7Pa+b5v2Z2/jd/723pt6V7J+2Rofxt1vQ/D6fBbU&#10;hZagl8v9oYlRP3P/AAKvo+igDkNa8E23xA+GU/hjxXCL2HU9OW21CM9HZlG//wAer805P2Lf2of2&#10;afEWs6R8EPFkl74KvX+0xn7SsL5/uujfxf7S9a/VuigD4j/Yq/YX1b4TeMb74pfE7Wv7f+IupI3G&#10;d6W2/wC82/8Aib+VfblFFAHifjP9kD4W+PvGGo+LNV8Pg+IL/b9ov4JWieXau0bsVl/8MNfCb/oD&#10;Xf8A4HS//FV9AU3bRdrYLJ7ngP8Aww18Jv8AoDXf/gdL/wDFUf8ADDXwm/6A13/4HS//ABVe/baN&#10;tHMxcqPzUufgX4Uj/wCCjln8MTFqA8EyeD/7T/sv7dLs+07mXf8Aer6t/wCGGvhN/wBAa7/8Dpf/&#10;AIqunk/Zz8OS/tFRfGb7ZqH/AAk0ej/2J9l8xfs3k7t27bt3bv8AgVer7aLsdkeA/wDDDXwm/wCg&#10;Nd/+B0v/AMVR/wAMNfCb/oDXf/gdL/8AFV79to20czFyo8B/4Ya+E3/QGu//AAOl/wDiqP8Ahhv4&#10;T/8AQGu//A6T/wCKr37bRuo5n1DlXQ8Bb9hj4Rt/zBbr/wADpf8AGm/8MKfCP/oC3f8A4HS/419A&#10;bqdRe47WPn3/AIYU+Ef/AEBbv/wOl/xo/wCGFPhH/wBAW7/8Dpf8a+gqKAPn3/hhT4R/9AW7/wDA&#10;6X/Gj/hhT4R/9AW7/wDA6X/GvoKigD80P2ifgF4R8D/thfs9+DNFhv7Lw14lkvP7V08X0uy58vbt&#10;3fNX1b/wwp8I/wDoC3f/AIHS/wCNdP8AEP8AZy8N/Ef4u+APiHqd7qEGteC3nk0+G3kUQyeZ97zd&#10;ylv++WFet0AfPv8Awwp8I/8AoC3f/gdL/jR/wwp8I/8AoC3f/gdL/jX0FRQB8+/8MKfCP/oC3f8A&#10;4HS/40f8MKfCP/oC3f8A4HS/419BUUAfPv8Awwp8I/8AoC3f/gdL/jR/wwp8I/8AoC3f/gdL/jX0&#10;FRQB8+/8MKfCP/oC3f8A4HS/40f8MKfCP/oC3f8A4HS/419BUUAfPv8Awwp8I/8AoC3f/gdL/jR/&#10;wwp8I/8AoC3f/gdL/jX0FRQB+Z/7e/wC8IfBe0+ET+EIr/Rhrfi+10zURBfS5uLZvvJ96vq4/sLf&#10;CP8A6At3/wCB0v8AjXUfHv8AZ18O/tBweEk1+81C0/4RrWItbs/sUqpvmj+6r7lPy161QB8+/wDD&#10;Cnwj/wCgLd/+B0v+NH/DCnwj/wCgLd/+B0v+NfQVFAHz7/wwp8I/+gLd/wDgdL/jR/wwp8I/+gLd&#10;/wDgdL/jX0FRQB8+/wDDCnwj/wCgLd/+B0v+NH/DCnwj/wCgLd/+B0v+NfQVFAHz7/wwp8I/+gLd&#10;/wDgdL/jR/wwp8I/+gLd/wDgdL/jX0FRQB8+/wDDCnwj/wCgLd/+B0v+NH/DCnwj/wCgLd/+B0v+&#10;NfQVFAH50/8ABQn9nLwZ8EP2YNe8V+DINQ0XX7a9tI47uG+l3bJJ1Vh97+7XvPgr9ij4T6v4P0DU&#10;LnRrqa6udPglkl+3S/vHaJWZvvV6f+0F8CtD/aN+Gd94H8R3F5Z6TfSxSyS6dIqTb43Ei/eUj7y1&#10;3miaVDoOjWOmW2fJsoI7aMyfe2Ku1f5UAeH/APDCnwj/AOgLd/8AgdL/AI0f8MKfCP8A6At3/wCB&#10;0v8AjX0FRQB8+/8ADCnwj/6At3/4HS/40f8ADCnwj/6At3/4HS/419BUUAfPv/DCnwj/AOgLd/8A&#10;gdL/AI0f8MKfCP8A6At3/wCB0v8AjX0FRQB8+/8ADCnwj/6At3/4HS/40f8ADCnwj/6At3/4HS/4&#10;19BUUAfPv/DCnwj/AOgLd/8AgdL/AI0f8MKfCP8A6At3/wCB0v8AjX0FRQB8UftTfsl/Dn4cfs5/&#10;EXxR4f0y7stb0vRJ7mzuxfS7opFX5W+9UX7KX7J/w5+JP7Nnw68T6/pl3e63qmjxXN3dG+l3yyN9&#10;5vvV9WfFH4eab8WPhx4g8GazNNFpmuWctlcSWh2ShGHzbc55pvwo+G2m/CD4daB4M0eWefS9EtEs&#10;raW7KvK6KP4tqgUAeX/8MKfCP/oC3f8A4HS/40f8MKfCP/oC3f8A4HS/419BUUAfPv8Awwp8I/8A&#10;oC3f/gdL/jR/wwp8I/8AoC3f/gdL/jX0FRQB8+/8MKfCP/oC3f8A4HS/40f8MKfCP/oC3f8A4HS/&#10;419BUUAfPv8Awwp8I/8AoC3f/gdL/jR/wwp8I/8AoC3f/gdL/jX0FRQB8+/8MKfCP/oC3f8A4HS/&#10;40f8MKfCP/oC3f8A4HS/419BUUAfPv8Awwp8I/8AoC3f/gdL/jXyz+xv+z94R+KPxL+POmeI4dR1&#10;PT/DHih9N0uKa9k/0aDdJ8v/AI7X6UV5N8HP2dfD/wAFPEfj3W9FvL+4uvGeqf2vex3kiskUnzfL&#10;HtUfL85+9mgDlv8AhhT4R/8AQFu//A6X/Gj/AIYU+Ef/AEBbv/wOl/xr6CooA+ff+GFPhH/0Bbv/&#10;AMDpf8aP+GFPhH/0Bbv/AMDpf8a+gqKAPn3/AIYU+Ef/AEBbv/wOl/xpy/sMfCNf+YLdf+B0v+Nf&#10;QFN3UXsFrngP/DDfwn/6A13/AOB0n/xVH/DDXwm/6A13/wCB0v8A8VXv26jbRzPoLlXU8B/4Ya+E&#10;3/QGu/8AwOl/+Ko/4Ya+E3/QGu//AAOl/wDiq9+20baOZhyo8B/4Ya+E3/QGu/8AwOl/+Kr5Y+Ff&#10;wE8J+If28fi98Pb+HUJ/CGhaPZ3Onaf9tk2W8kiQ7m6/7b1+ku2vKPC/7PGgeEfjt4s+K1neX8uv&#10;+JrOCxvLWaRfsyJHt2sq7d275E/ioux2RzH/AAw18Jv+gNd/+B0v/wAVR/ww18Jv+gNd/wDgdL/8&#10;VXv22jbRzMXKjwH/AIYa+E3/AEBrv/wOl/8Aiq7r4V/Afwh8G5tSk8L2UtnJf7ftBluWlzt+796v&#10;RNtOou3uOyWwUUUUAfzoftxeKdY8VftR+P5dYvJb2S21F7a383/lnCv3VX/Zr3b/AII9+FdH8Q/t&#10;NXt5qdlFe3WkaLLe2UkvW2m82OPev+1td1/4FXzn+2B/ydD8S/8AsMz19Qf8EXP+TkvE3/Yuy/8A&#10;o+GgD9paKKKACiiigAooooAKKKKACiiigAooooAKKKKACiiigAooooAKKKKACiiigAooooAKKKKA&#10;CiiigAooooAKKKKACiiigAooooA8Y/az+Cmj/Hz4E+JvDWpwxed9le5s7ryvNktp413K6f7XVf8A&#10;gVfLP/BIv40WOqfDrWfhbenydb8O3UksQlkYtcQs3zHYfu7WH/j1foYy7q/JiTS9S/Y3/wCCmNlq&#10;l/PaWfg7xpO2dVu7fybfyZvvIrfd3LJs+b/aoA/Wivhj/grD8a7HwH8Az4MjMU+t+K5Ft44TIytF&#10;CrfNJx97+7X3PX5M/Gyy1L9sn/go3pnhjR7y1vvDfg94zLf2cXnJbpG26RZf4f8AWZWgD7Y/YO+B&#10;Om/An9nbw1aWkUZ1HV7ddW1G78vy3lklUMquP9hWC/8AAa94fxLpCfI+q2Ak9PtCD+tfCn7eP7Sn&#10;jyb4jeGvgL8EJh/wmWqFZL26spV86zT7yx/9M124kZv7leXeF/8Agkb8QNe0SHU/FXxdutN8R3e6&#10;W8tbQSTpG+7/AJ6bxu/75oA/VFW3VTvtUstN2/a76Gz3/c86RUz9M1+cn7LPx1+J37N37RJ+BHxv&#10;1L7dp+pf8gLXryXr/DCqN/Esn3dvVWqv/wAFpdavNE8OfCeazvZreUX15J+5kZPM2pD/AHaAP0hv&#10;dWstPWFrq9ht/M+550ipv/OnWOqWeohvsl7DebPveTIr4/Kvyr8Cfsf/ABz/AG2PDmmeOPiH8S/7&#10;B0W5tI5dGtLTc+yNl/uKy7f+BbjXmlvN8Xf+CZH7SNnBf3l14m8Ia46xxvLI32fVYN6jvu8uZN3/&#10;AI970Afpl+2l8Qb74f8A7OfjnVNA13+xfEFjY+bbzRSqk0fzL8y15h/wTE8cya9+y3Zah4g8QG91&#10;q+1i8luJtRuQ80jsy+rZryL/AIKV/sgX3jbT/Fvxrj8Yy2VpY6RAf7A8ptkm1VX7+7HP+7Xhv7Ef&#10;/BP3U/jl8NdA+IcHxFu/D9tFqhJ0uKJnQ+S6t2cfeoA/Yo6rYi++yfboPtWP+PXzF3/989agPiPS&#10;Vm8j+07Tzd/l+V9oXfv/ALvXr7V+Rn7X/in4j6V/wUunh+Ghmu/FUtrZ2+n2hkZot7Wahm2bsfKv&#10;zfrXsHgv/gmdqPgLxHZfEv4h/FHVdZi0zdreq6XZxSF5J1/eMqPu+b5v9nmgD9H7u8is4TNNNFDG&#10;OsksmxapJ4j0mWURx6naSyyfcjW4Uk/hmvyN8Dad8d/+CjvxL8ZEeLNV8J/Cv7W58wRtFDGindbx&#10;In3mbbsZvmqz8Zv+CY/xN+CnhseNPB/xLl1uXRN99cG6la3e3SMbt6fM25v9mgD9f6/Kz9sj/lKN&#10;8If+uNj/AOhyV9Yf8E+f2ltb/aa+Bg1zxDZxQa3pt1/ZtxdQn5Loqit5u3+E/Nz718n/ALY//KUf&#10;4Q/9cbH/ANCkoA/VOiis3XNS/sjRL6+8ozfZreS48odX2qW20AT3t/badD5l3cRWcI/5ayyKi/ma&#10;rW+v6ZeSiC31K0nmbpFFcKz/AM6/I3wcPif/AMFOPH3jK41Tx9/wgPgvSJ1+z6VDL/qn+7GuzcGb&#10;/abpmu91X/glX8SPhrpl34o8C/F7UL3xdpqNcadaiJofMf8Au72c/wAP+zQB+ozuI13NwKrWGp2e&#10;ppvtL2G8T1hkVx+lfJPwJ8f/ABb8Wfsq+M7P4teFNR8NeJdI02e2jv7yPyn1FPIbbLs/vf3q8u/4&#10;IzX1zqHwr8fm7vJb1hrEWDNIz/8ALNv71AH6GvLHbwl3IiQetQ2Go2uow+bZ3kV7F/z1ikV1/Na8&#10;+/aSZ4f2ffiNJGxil/sG8/eRfKw/dNXyT/wR+vbm/wD2dfFclxNLPL/a8nM0jP8Awf7VAH3lb6zp&#10;12ZvIvLWbyT+88qZW8v/AHv7tRDxPo5/5jGnn6XKf/FV+IX7N3hr4w/Gr4r/ABS+HXgnWbvS9D1y&#10;9eLxFrMsrMbK1W5k+Vfm+82XXavLV9T2H/BH25i0PU47j4u6rNqsrxfY7qKKREjQfeDr5nze3pQB&#10;4X4j+G0X7X//AAUh8V+FPG3iuY+G9MklkjkFyv8Ax6xqv7iJs7U3M9fpr+zP+zR8Pf2bfC99p/gK&#10;EzxX0/m3OoTzrNNLj7qs4/hXtX4+/Cr9jm+8eftheKvhBH44m0670dJ5P7fhiYvceWq9twb5t396&#10;vrT9oDVvFv7AX7LWgfCXwn4g1DXvGviLVJ5LfWobVt8ULMu5Vbcdsm4oo9fmoA/Se71zTbKfyrjU&#10;bW3l/wCecsqo36mpbLUbTUFL2l5FeBOphkV/5V+XHhX/AIJm/F342+HrHxd8S/itqOjeKr+FfNsZ&#10;Q0zRJj5VfDAbvVa4Pwlc/Fv/AIJoftE6F4f1zU4vFXhbxfd/Zxai6ZvtMHmrGs3zf6uT5v50Afsh&#10;VC+1ex04BLy9trOR+nmyqmfzrxn9rz9o+w/Zk+C+peK5PJn1aRfs+l2E0uz7RO3/AKFt+8a/O74P&#10;fskfGn9uzSoviT43+Ik2jaPepIdLmikZ3/1vzL5Sldq9cUAfr1ZahbahF5lpcRXkX/PWGRXH6Vcr&#10;8k/Gfwt+OH/BNbU9G8XeHPEt34/+Hnn+ZrNmQwRHb5TvQsWVWVRht33q9s/at/b51I/BbwPb/Ci0&#10;mi8dfENVjsrSb/j+sUb5dwi/vM3yq3TvQB913PiDTLSXyrjUrS3lT78UtwquP1q7Dcx3UIlt5RLH&#10;IMpJGdy1+Vnhf/gld8WPiTBeeI/iR8UZtG8S38/mSRQyNc/JtX5nZWA3fw7farvw/wDH/wAVP+Ce&#10;vx60LwB8Rtal8SfCvXHW107WryQpDbJ/f3N91l/iVs8UAfqdRVe3uIryGKaIiWJ13pJVigAooooA&#10;KKKKACiiigAooooAKKKKACiiigAooooAKKKKACiiigAooooAKKKKACiiigAooooAKKKKACiiigAo&#10;oooAKKKKACiiigAooooAKKKKACiiigAooooAKKKKACiiigAooooAjk/1Rr8O/g/+zRrf7Wf7TPxY&#10;0CDxxd+Gv7Mu7m9835pvM/f7dv3h/fr9xJP9Ua/Lz/gmP/yeX8eP9yf/ANK1oAk/4c3+If8Aos13&#10;/wCA0n/xdcff/Eb45f8ABNr4l6L4Y8R6/d+K/hNczxR2+oXdu0yR2u794kXzfu5P9mv1zr59/bp+&#10;HGj/ABL/AGYfHNnrAPl2NjJqVvLHt3RzRKWXrQB7L4N8X6R4+8K6Z4i0K8i1LSNSgW4trqH7kiN3&#10;rdr4o/4JS/Ee+8VfsiwRauIYLXw1fT6bbSRDafIVVk+f/a3SPXzz8Qv2t/jv+2N8RNT8IfAHTbvT&#10;PCtjdRW0mteVsmT7372Z/uxq237u2gD9XaK/IvxVN+2p+yBN/wAJprepzeONBigk+2jzftdtbRrt&#10;+ebao2+zV+in7L37Q+j/ALTnwh0zxtpUEtkZS1veWkv3redfvr/tL6NQB7BRX412v7Xnxv0n9qb4&#10;meDPDM+oeK9V1e6udJ0XT5pP3OnOz/LPt2/wrX0b+zp8D/2mPhh4/bxp8YviXLe+CvD1lcXtzp1p&#10;c/a2vNsTfJsCj7v3vquKAP0Hor8pT8e/2lP2+PEXiBPg0IfBvgrR7nNvqE0vkSyf3Y3l5Vm/i27e&#10;KS/+Hf7cX7P1le+P7nxNF4ttdIt3luNLFz9sEqbfmbylUFtv3v8AgNAH6t0V8k/DD9vDQ/F37Kes&#10;/FnV9Nl0XUNCR7a90+7PlJLehflWFm+8rbhj8R2r5A8EfFP9r39ujSpdT8GXlr4S0XTJ38u+gf7I&#10;lw7f8stzZ8zatAH661l+JW2+HdU/69Zf/QGr8jNf8fftafsReP8ATfFnxGvdQ8ZeEIvLjvZPNWax&#10;kEjbfK37Rtk+Xiv1D8I/EbTfi78GoPGOjCWLS9Y0trmCOePY4DRn71AHwn/wRy1C5vb741i4u5rg&#10;R6ja7PNkZ/4riv0wr8yf+CMn/H/8bP8AsI2v/oVxX6bUAFFeB/tjftN2X7Kvwfn8USWMuo6hdTfY&#10;tOtVGEM7KzKXb+FV2k/pXw/pXgL9uH9ofSbP4hWfiyLwnYaxAkttpf2r7NiDb8reUytt3D5vfdmg&#10;D9XKK/Kq1+N37T37CviLw+Pi9CPHPgvWLr/SLu1k+0yx/wALRo4X5W/i27fmr6l/b++KuseG/wBj&#10;HVPGvgzU7vRb+5/s+4trqH5Jo45pY/X7vytzQB9YUV4F+wv4t1fxx+yn4A1zXtRl1PVbuzaW4upv&#10;vyHzG61xX/BTP4g+Jfhl+yxqmueFNYu9E1aPUrONLqzOx9jSYZaAPrKivjfR/iX4ok/4JkQ+M31q&#10;7/4Sv/hE/tX9q5/fedu+/wD71fGH7Pvxq/ad/al+GkHw/wDAmpXcV/pl019qPjO7ufL+T/lnbb9u&#10;3/gNAH6cftX/ABG1f4Sfs7ePfGGgGMaxpGnNNbGaPcofcq5x/wACr8uP2VP2F/G/7YnhW++Jfib4&#10;i3+mWup6iwzlppr07/3zN8w21pfH/wDZ4/a98LfBnxZq3jzx9FqfhC1tPM1G0Gpq/mw7l+XZsH8V&#10;Z37FfwS/aY8X/Drw3rvw78ZR6Z4A/tTMlh9uWL7sv775NpoA/YTwR4UtvAng/RfDlhJPNZ6Zax2s&#10;Ul3JvkKKu0bm/iNdDX5qftM/t3fE++/aCPwd+CNnp+sXRj/s6e6ii85zdMv7xhj/AFflnOc+led+&#10;M/2eP26/CHh261OPxzd699m2k2Gk3yzXEv8AuJ5fzUAfrfRXxh/wT4/bF1L486TqfgTxnpt1Z+P/&#10;AAtHi9mMeEuUVgu5v7sm7qtM/bw/bY1f4Ear4f8Ah98PdK/tj4j64YpLfzY98USM+1V2fxSM3Re3&#10;WgD7Sor8m/D/AOz7+3X4y0iHX5PHE+jPfH7T/Zeo36wyx/N9x02/L/u17R+yL+3rr+p/Ey8+Dvx0&#10;sh4b8fRTrbafcmJokuX27fLfd/E33lbo26gD78or4Z/bk/bd8S/Cvxzpnwp+FWgS+IPiNqSLJIfJ&#10;aZYkdW2oiL96T+L2rwPQ/wBnb9uzV9Kstc/4TqayllT7T9gvNSVJo/4vKdNv/jtAH6xUV8SfsOft&#10;s+Ifi/4v174W/FHRZNB+JWjCWV/3XlJLGrKrKyH7si7vxFfbdABRRRQAUUUUAFFFFABRRRQAUUUU&#10;AFFFFABRRRQAUUUUAFFFFABRRRQAUUUUAFFFFABRRRQAUUUUAFFFFABRRRQAUUUUAFFFFABRRRQA&#10;UUUUAFeefEP4+fDv4U3sVn4v8Y6T4fu5U8yOG8mw5T121N8cPiJF8JfhJ4s8WSf8wyxluIx/t7fl&#10;/wDHq/Nb9kj9hyL9snRNY+MHxn1jUb2XXbpv7PtrS52PsVvmbc275f4QtAH6heCPiH4b+JGiRav4&#10;Y1i01rTpOk9pIHFdJX5Pn4aat/wTh/bB8F/8I/rF3efDTxhN9i+y3cp/d7m2sr/wsy/eDf7Vfq6C&#10;HG5ec0APrzTx9+0V8Nvhhqg0zxX4z0rRNQ8vzPst3L8+PoKzf2rfi1J8DvgF4y8YW+Pt9hZN9jyO&#10;szfKlfBH7Jf/AATp0z9o34df8LP+MesatqWs+JX+020cFzteOHP3nY55b+72oA/Tfwj4z0Tx7osO&#10;r+H9UtdY06X/AFd1aSb0NX9Q1K20ixlvLyaK0tIk3ySzSbVQe9fl18M/CWtf8E+/24tA8D22tzaj&#10;8NvHMfk20V1J8sfXaXX+8jfxL13V03/BQnXvF/x5/aQ8G/s8eFNYl0a0uoVudRl8whJN3zbn2/wq&#10;v8NAH2loX7VHwi8T67Doml+P9EvtVuX8qO1iueXb0GeK9YBDjcvOa/PXxB/wR8+H0Xw8uIvD+s6r&#10;Z+NorX/R9Vml/c/aV/i2D5grf71dv/wTF+NOv+Nvht4j8CeLriW88S+B9RfTHuZpN7ywqcKP+A42&#10;0Afa1FFFABXN+NvH/hr4caIdY8Ua1aaLp0fW6u5NiV0bNtr8pfEvgzVv+Ci/7Z/iXw3qmszWfwv8&#10;DP5clraSbTJ8235O25m/i7CgD9GPh/8AH34d/FS8mtPCfjLSdfu4h+8htLjLj/gJr0Ovyl/a0/4J&#10;9WP7MHgqD4r/AAc1nVtN1Dw1MlzeW09zvd49w+ZWXb93uvfdX6H/ALO/xSHxn+DHhLxh+687VLKO&#10;aeKI8RyY+b9aAPS65Px78TvC3ws0wan4s12w8P6fI/lxzXkuwO/pXS3M8dvDJJJ/q413k/nX5O+E&#10;Phjqf/BSj9qbxzrHjDWLyH4a+FLprG3sLSQoZNrbVRP4Vb+JmoA/Sz4efHDwH8V/PTwj4r07X5bb&#10;/WxWcuXH/AT81d7X5LftYfsUj9iuy0D4xfB/WdStItDvov7QtJrj5yhb725cZX+Eq39+vr39pT9q&#10;oeCP2MB8TdHnig1bXNNt/wCz+f8AVzTKN23/AHcmgD2Lx3+0X8NPhrqa6Z4o8Z6To2oyR+aLW4uP&#10;n2euFzXV+D/G2hfEDRIdY8N6va6zpVx/qru0k3oa/Ov4Gf8ABM3wZ46+HWm+LvjPr+pXnjTXEF9I&#10;BqSoI0b5lX5s7q9E/ZV/Y3+IH7Ln7QN5ceGPElrrPwZ1OB/MimuN00b/APLPan3d27qy0Afd9FFF&#10;ABXL+O/iR4Y+GejDVfFevWegafu8v7ReSbE3V0kkgiG9+K/J2z+Hmrf8FH/2v/Gf/CSazdQfDPwf&#10;M1tHa2cu3zAG2qifw7m/iagD9J/h58dfh/8AFaaa38IeLNK1+a3/ANbFZzZZf+A139fk5+1l+wtH&#10;+x9oemfF/wCDetatZjw/dxSahazXPz7N33964+X+Eqf71fpV8GPiDF8Vvhb4Y8WRGIDV7GK5kWI8&#10;Ruy/Mv8A31QB3Nch8QPir4R+FFjFqHjDxBYeH7WZ/LjmvJdgc+ldLfXUVjZz3E/EUUbSuf8AZXmv&#10;ya+FHwZ1P/gpN+0F458aePtZu4fAOh3sljZ6faS4+78qon8K/Lhi3fdQB+m/w9+M/gf4rW88vhDx&#10;Np3iAWr+XKLSXe0Z/wB371dsW2j5q/JL9qj9k2X9gbV/Cvxi+EusajBpVjfRRapYTzfOfm/vcKyt&#10;yu3b/FX3L+0Ja/ED47/swQx/Ce8s7PWvEtpbyPdS3HlLFBIu6QI/97+GgDsPEP7VXwj8L65caNqv&#10;xA0Oy1W2k8qW1lufnR/fFem2Go22q2UV3Zzx3drIm+OaF9yv+VfA/hT/AII+fDT/AIRCCPxXrOr6&#10;p4rkg/0vUILnZGZm/i2Mpb/x6sv/AIJs6z4m+GPxm+LHwM1TU5tf0Xw3P5tndfMyR8+/95dny0Af&#10;ozRRRQAjNtryPVf2rvg9ouvS6Je/EPQ4NVim+zSWpuuRJ/d9K8J/4KgfG/X/AIXfB7S/DnhO8Nn4&#10;h8X3q6XHNF8rxxt97a38O77teceAv+CQXgK8+F1o/i3WdWl8bXVr51xfwS/uY5mXcPkYbm29/m5o&#10;A/Q60vbfUbaO4tJ4ri2k5jlgk3I/0YVcr86P+Cb3ibxT8IvjD8Rf2efGGpSal/YTfbdKlll3/Ju+&#10;6mf4WVvM29q/RegCKSTygXc4jryZv2sfg6uu/wBj/wDCxdE/tTzvs3kfav8Alp/d9K+av+Cpfxc8&#10;S6R4W8HfCzwZdS2WueNL77NLLFJsYw7tu3f/AA7m6+1YOn/8Ed/h8/w0ht7vWtW/4Tk2n7zVRL+4&#10;+09d3lbc7d3+1QB+hMNzHdQiW3lEscgykkZ3LWH43+IXhn4baKdX8Ua1aaDpw4N1eSbEr4h/4Jhf&#10;EXxTo2oePvgr4zvWvNV8H3P+jSTTbm8ndt2rn+H+KvIdQ8A6v/wUc/bO8Zafres3Vp8MfBc32b7J&#10;aSf6zaxVQn8O5m35b0SgD9Hfh78e/h78VLuaz8KeMdK1+7iH7yGzl+cf8BNeh1+UH7W37BFr+yj4&#10;Ws/i58G9a1bS7rw9Osl5bT3O9/L3ffR1x+Kmv0a+APxNj+MXwZ8JeMI/K8zVNOiuJYouiSFfmX/v&#10;qgD0WiiigAryvxh+0/8ACjwBrc2keIPH2iaZqkX+stJrn50+oGcVwX7ffxyvvgF+zb4g1zR5PJ1u&#10;6KWNlJ/zzeQ7S/8AwFa+WP2b/wDglp4X+JHwssfF/wAU9U1e88V6+n21zBc48pW5XfuzuagD9JNA&#10;1/TfE2lQano97BqWnXCeZHdWsiukg+orUr8wv2RrPxL+xt+2hqfwM1jWJdU8H+IbVrrSpZpTsj2p&#10;ujdUP3W+Xy2/3c1+ntABXk3iP9qf4R+E9cn0TWPiBolhq1vJ5UlrJc/PG/8Ad4ryP/gpT8dNW+Cn&#10;7Os6eHJzZ+IPENyumW08X340b/WMn+1t6V4f8Gv+CSPgvXPhbpmo/EPU9Wu/Gupwfaria3ufkikk&#10;XcqfMDu29270Afotpmq2WtWMN5p93Fe2sq745oJNyuPXiqHi/wAa6H4A0OfWPEeqWuj6VbrmS7u5&#10;AiCvzx/YI1TxT+zh+0x4y/Z58TanJqel+U19pM00vGxfu7Fb7u5f4a9H/aM/Ys8dftV/tExXfjDX&#10;49M+EGmWqx21hp1yftNw/VtydF+b5txzQB9NeBP2i/hr8TdTm0zwx4z0nWdQjj802tvcfPs9cNiv&#10;S6/Kr9r3/gnp4V/Zr+Fc3xQ+GGv6rous+H5kuX8+5LeZHu+6rDbj+tfoF+zP4/vvil8CfBvifVIZ&#10;YdQv9OikuPNHMj7fmf8A4FQB6nRRRQAV5v8AEH9oP4bfCvU4tO8V+MtK0DUJI/MFreS/Ps/3RVf9&#10;pP4pD4MfA3xj4wi/4+dMsZZbces2Pl/8er88/wBkb9gKw/an8EXnxb+Mmtatqeo+JZmls4obrY/l&#10;7vvux3fe7L2oA/Tzwb468P8AxD0SLWPDesWms6dL/q7q0k3oa6Cvym8JeA9X/wCCdv7avhTQ9P1u&#10;7vPhj44b7LHFeS/LFubo/wDDuRv4h13V+rHWgBa8w8c/tJfDH4ba0dH8T+N9J0bVI08x7SeX58fQ&#10;Vgftj/GO5+BP7O3izxXYEDVYrbyrMnp5z/KtfEf7Kf8AwTS0P43/AAyt/iH8X9Y1fU/EHib/AE6P&#10;yLnY8cLfd3swO5m+97dKAP0w8MeK9J8a6JBqmh6la6np9wuY7q0kDoa0bi6js7cyXE0cUUf35JTt&#10;X9a/L34EaB4g/YQ/bds/hXJrEuqeAPGEZ/s83UuFT+78v95fun1r0T/goJ4q8W/GH4z+AP2dfBOr&#10;yaYdcH23WbmGXa8cK/N8/wDshV3e9AH1PD+1n8HbnXP7Ij+IuiHUfP8As3k/af8Alp/d9K9ajljm&#10;h3oRIlfnv4m/4JJ/BufwxPYaJ4k1Cy8VeR/o93NfK6+f2Zkxn71fQX7Efwy+J3wf+Ek3hX4n6ja6&#10;ldWF0yadcw3Bmf7L/ts1AH0ZRRRQAVwvxC+NPgf4TpaHxh4q07w+bn/VC8l2NJ9F61veM/E1v4O8&#10;Ia1rlx/qNNtZLmT/AICu6vyq/Zd/Zhuf+ChPijxX8X/i3rF/Nost3LbadYWcuz+L+Ddu2qv3dtAH&#10;6g+Afir4S+KeltqHhPxBYeILRG8t5bOTfg/7vWuwr8kfjF8B73/gm58c/APxE8AazdzeBdTvVsNR&#10;sLqXu330fsysuWH93ZX6xWN9FqVnBd25E0E6LJG/qjc0AXK8++Ifx4+H/wAKryC08XeLdK0C6uf9&#10;VFeTYZv+A1d+MHjuL4Y/DHxP4qlwRpljLcoD3dV+Uf8AfVfmT+yR+xUP21tK174x/GTWNRvf7cu5&#10;Bp9rZ3Ow/K3zNubdtX+ELQB+ofgf4jeGfiXoo1TwvrNpr2nn/ltaSbxW/NcRW0BklkEMcY5eQ7Vr&#10;8odb+Fupf8E2/wBq3wNqPhfWru8+Gviu6+wy2l3L/qtzbWR+zbfvBq9X/wCCmnxI8U+KfFPw5+CH&#10;gzUZdNuvF86yXN1FKU8yFm2qvy/w/wARoA+sLf8Aax+D1zr0WiR/EXQ5tUkm+zCAXI5k/u+leswz&#10;xzxK8bCSMj79fn1Y/wDBHL4axeAvsdxr2rTeMPsv/IVjl2Q/af7/AJW3O3d/tVpf8E0viR4q0bVv&#10;H3wM8bXkupar4Luv9Hu5Zd++Bm+6N3zbf4v+B0AffNFFFAH83X7YH/J0PxL/AOwzPX1B/wAEXF/4&#10;yS8Tf9i5L/6Phrzb/gp/8OLH4e/tXa//AGZazW9pq8EWpP5v3ZJn/wBZs/z3rgf2I/iy3wZ/aY8E&#10;a3LPdw6XLerY3sNoebiOT5VVv7y+YUb/AIDQB/RZRUcbCT56koAKKKKACiiigAooooAKKKKACiii&#10;gAooooAKKKKACiiigAooooAKKKKACiiigAooooAKKKKACiiigAooooAKKKKACiiigAr8+v8Agrz8&#10;I28RfCDR/iDpdndy634Zu1zdQSbUtrZvvOy/7yphq/QWuZ8f+Ebbx14G17w9ewQ3dtqVlLbGG5G5&#10;DuTC7v8AgVAHy98P/wBr3SLr/gn/AP8ACy7zU9Qmv9M0VtNuZppY/t0moqvk7vvfeaT5h328149/&#10;wSC+Ft1daR4y+LWuQ6hLq2t3TW1tfzXO5LlPvSNs/vbv4mr4Lv8Awf8AEHwz4e1/4EyeG7uaV/F8&#10;Ur6rFHL9n85Va36/d8tt27dX7ufA34eR/Cf4TeFfCkUFrD/ZljFDILXhPMC/vGH/AALNAH5P/tOe&#10;F/GnjD/gp7rOkfDzxNH4T8WXKwiz1WW5a22H7Gu5d65PzL8vvXqrfsf/ALcv/RbP/Lguf/iK9M/4&#10;KGfsceLfiJ4y8M/F/wCFlvFP4x0N4PtGnxR7Zbny5A0Uo/vMv3Sv92vJfDf/AAVK+MvhbS4dG8Sf&#10;CeXWtfsXa3vLvypYfMk3bfuKuKAKmjfsLfHhvj/4A8X/ABP+JXh7XrrSNRtZY/7R1t3u5IY51bbC&#10;skY3e3+1Xaf8Fov+PL4N/wDYVuf5Q1q/smfs6fFL4vfHyf47/HOGWyNr/wAgbQbvtuX92yr/AAqv&#10;b1NV/wDgsbomp6xYfCE6fZXV55eqXXmGCJn2cQ7T8tAH6D+DV2+D9E/68oP/AEBa/Nj/AILL/wDI&#10;5fA7/r6uv/RlvX6UeEFMfhbRY36/Yov/AEBa/Of/AILAaBqet+KvgpJYabdXvl3V15hgiZ/L/eW/&#10;92gD6j/bt/5M18f/APYLX/2WuD/4JMf8md6N/wBhS7/9lr2f9pf4Zat8Yf2cPFHhDRPJGralp3lW&#10;/nHYm/H3favze/ZV/a++Iv7LPh3Tfg/efCi6vJrXW3tri7n81PLeSVVb+Hb8tAHfeN/+Uzml/wDX&#10;rbf+kNfpxq2pWui6ZeahqEwgsbWFpbiWQ4REVSzN+Vfmt428P6m3/BYvS9Qj026OnfZrb/SxE3lf&#10;8eP9/p96v0b8a+HY/GHhDWtEkmMMeo2ctqZR/wAs96Mu79aAPzl8Zf8ABQn4u/GvxfrOifszeAv7&#10;T0vR5jJca1LarN9pT7v3Hwq/N8y/NuI7CvM/iFo/7bnxr8N+KtW8YXk3gbRNI0iSS8sPN+x297Dy&#10;zJ5UW/dJj+9jisT4NfEj4wf8E2fEPivwhd/Dq78QaJrF01zZ+bGyeb5beWs+9VPysq/drvfF3xh/&#10;ag/br8O6xo/hDwjL4M8HC1aLUBLuj+0uvLRb2w3zf3aAPXv+CMH/ACbp4l/7D8v/AKKjrzD9sf8A&#10;5Sj/AAh/642P/oUlem/8EfJJNB+E3jLwhqtlc6Z4hsdba5uLW7iZH2Mipu+b/aR1/CuB/a88P6ne&#10;f8FN/hPf22m3c1nHDY5uoYmdPvyfxUAfqJVW9jhmtpY5xG1s6t5gk+7s/izVqqeoWMeo2VxaTjdF&#10;cxtFIP8AYZcGgD8y/j1/wSw07xx4qvfFfwK8Yafpk0t6ssmjfaf9Gsn+8zJLHuZfm6Lt4rzbRJ/2&#10;8/gn4o1m5SHW/FtvaQyW7y6lKt9aOi8+ZCjuGz8vHGfau08XfBP4uf8ABPL4wan48+F9jd+Mvhje&#10;o1zqGl+YzeVHu+7N/u9mWo/En/BU74weJtGm0vw38J5dG1u+dYrK88qWby3Zl/hZcNQB6H+yr+3L&#10;rf7Tfwm+KPhHxtpoh8aaRod5cy3VpF5MVxDsZSrJ/BIv3aj/AOCLC4+Evj//ALDcf/otq3P2Ef2P&#10;PFPhzw98S/F/xPsjo3jXxz9ptjFxvtoZd3mNsX5VZmbd9K+TvDbfGn/gmV8dtS0u00a78W+FdS3S&#10;+VDGz2+ow/wy/Kp2yL3oA/Vv9qC8is/2dviK9xNFBF/YN5mWZ1RP9U3dq+SP+COP/JuXiz/sMSf+&#10;i6808XfEr40/t+fDnxil3oH/AAgHw20TS5bm9i8lnm1G9i3SRRRbvm/uZr1b/gkHo99o/wCzt4qt&#10;9QsprKX+1ZP3U0TI/wBz/aoA80/4JF/8l9+P3/XdP/Sq4r9S6/MT/gk/4d1PR/jr8d7i/wBNu7KK&#10;WdPLlmiZEk/0m4/vV+ndAH5Wfsuf8pbPib/1wvv/AEGGvsr9sH9rbwx+yr4Ii1HU7Eaz4jvTs0rR&#10;h964YH5n37TtVfXrz0r5F/Zn8P6naf8ABVv4mahPpt3Dp8kF9i6ljbZ92H+OvUP+CpX7Nfiz4weH&#10;vBvjDwTZzan4g8M3Dj7BDHuJhb940v8AwFok/wC+qAPHrz9pP9uvxtbz6x4f+HUem6Bq6ebYxCyh&#10;dreFvu7WZ1b/AIEy5r5q+OPw6+NXgX4tfBa4+M3ia61/VdTuLa5soru+e4msk+0x7on3L8rbm/h3&#10;Cvo/w5/wVM+Llt4d03Qz8IZr3W44UsvtZjlTzJ/u7tm3bXin7Q/w8/aHufG/w8+K/wAZ9NupbT+0&#10;IIvKtIt/9nxwyqzb4l+7uVXb3oA+sf8Ags2234H+Bv8AsMf+06+zP2dLm2u/gV4Be3nimi/sOz/1&#10;Lq6/6pe4rkv2lfglpH7WH7P154fgmhha/tkvdL1CePd5Um3cjf7Oe9fnf8MP2hf2hf2CIovh54o8&#10;AS6/osUEv9lxeW2z/WfNIsq53L/jQB+rHxF+Ifhb4XeFbrX/ABfqcOj6DbbfNu7qNnjjLcL91TX5&#10;L/8ABRHxBF8VP2n/AITan8OvEFrD/bFja/2NrcMvkxRu0+1ZN/VdrV1PinW/jx/wUz1XQdAj8Mze&#10;APhrbXQ/tWaXd5PmL8zM+7DM21uFr6D/AG3P2Bl+KvwS8KWXgCG1s/Evgu18qzi8rZ9shVPmi3L9&#10;1t3zD3oA8df9kH9uOU7x8cfNH/PT/hIbn/43XEfEf9gX9pPxle6DcfEv4r+HtTtrCfzLM65rkv7v&#10;5lLbPMjFbvhD/goz8ePgvZzeD/HHwul8QazpjrF5pikheNFjXavyqwb/AHq6L4W/B34t/tx/HvRv&#10;ip8U9Ml8NfDvTNlzpeizbtlwn3lRF4/FmoA/S/QLX7Doem2zESGK2jjzH935VArUqGJI7eEIgwiD&#10;pU1ABRRRQAUUUUAFFFFABRRRQAUUUUAFFFFABRRRQAUUUUAFFFFABRRRQAUUUUAFFFFABRRRQAUU&#10;UUAFFFFABRRRQAUUUUAFFFFABRRRQAUUUUAFFFFABRRRQAUUUUAFFFFABRRRQBHJ/qjX5ef8Ex/+&#10;Ty/jx/uT/wDpWtfqHJ/qjX4p/s0/tU+F/wBlP9qf4vav4qtL+8tdUnurWL+z4977/tO7/wBloA/b&#10;CvEf2yvE+leEf2Z/iJeaxexWdtLpctrHJIG5klXaifLz8zV84/8AD5P4O/8AQG8Q/wDgOtfNPj34&#10;o/GH/gpn4v0Xw3ofhrUNB+GtrdRfbTabtmxn/wBe7Nw21ei0Ael/sr+GNW8N/wDBKb4sXGoWc1jH&#10;qVrqN9ZSf89IPIjXzFx/tI/5V6b/AMEdvDumWf7OGpaxBp0UOqXurzxXF+I/3sqL91Wb/Z/rX1Rp&#10;37P/AIV0z4BD4SR28svhT+y20oxGT53jbdu+b6sTX5f/AAZ+MXjf/gmN8RfEngfxp4avNU8IX18k&#10;sdzFIzxRw/NiWH+Hcy9aAP1p+I3h7TPFvgLX9H1izh1PTbuyliuLSaPekqbfustfnf8A8ETiRoXx&#10;ZQf6v+0bX/0CSsj9ob/gqdB8WvBWp+CPhL4Y1qfVdbtZLaS/O5JrbdtVWiVefWvpr/gnD+y9ffs3&#10;/BeQ+I7L7F4v8QT/AG3UITLvMSY/cxN/tKrHPuaAPmH9hFd3/BR74yfS8/8ARq1+n+u6Na+JdC1P&#10;SLz5rS/tpbWcD5W2SKVb9Gr8w/2EP+Uj3xk+l5/6NWv081/Tn1jRNS06O7lsZLu1kt0u4fvxF1ZQ&#10;y/7S/eoA/KHxz+xh+0p+yh4iu5/gV4k1XU/B91qYuYNK066KS/L8y/aImwjL/D159Kp+E/8AgqT+&#10;0B4F1XWf+E+8ARa/a26NH5UenyWKWzq3zM7qrbl/zmuo8JfH34uf8E+/jDrHhv4unVvHPgC+LXFv&#10;rQLTOVz8siO3/jy12Pjv/grn8MdS8MXtt4c8B3+vaxdD7N/Z+pWypDcI3ysrlf8AZ7UAet/A79rL&#10;4QftkfA7XpfG+j6VpkOkR/add0HVts1vEi5KyqzAbl9P4s9q8Nvv+Cpmh+BzBoHwV+Dc2peCtNj+&#10;zebFE1tHG+77qJEjgLt+b5ufavJfg3+yV4v139jf41eNY9Ll0C/8SzJc6dos0TIn2KBpJG2d/wDl&#10;o6j/AHK6P9j7/gob8Ov2d/gxZeCPF/gi8stasZ28yWztl/0nd/y0fd826gDyn9qb9qD9oD9of4R6&#10;zqHiPwaPD/wmk1iBI82O1redVzHH5rYdv97bX6e/se/8mT+Bf+xa/wDaVfnP+2d+1143/aq+F2p2&#10;nhPwBd6P8KtIvYrm51U23zybv9Qz/wAK/Mr/AHa/RL9jW+tr79ifwWbeeKYReHfKkEP/ACzdY23L&#10;QB8uf8EZP+P/AONn/YRtf/Qriv02r8yf+CM3/H98a/8AsIWv/oVxX6bUAeE/td/sx6Z+1V8JJ/Cl&#10;9ey6bf28v27TbqLlI7lVZV3r/EvzYP1zX5xXl3+2v+xpNqRE2o+JvDWmWUFlHNL/AMTHTYk+XyxD&#10;E2GVl+78q/pX6Lftj/Cfxv8AFz4Oz6f8PPE134a8VWM3262+ySmL7TtVv3LOv3d2fzr49+C//BTy&#10;4+EXgs+DPjx4a1w+KtHf7MLr7Lg3Ea5X5938SsuN3egDk/CX/BXjx34Y0zR7P4j/AAvjvJTPsvNV&#10;KPaeYm77yRMm3cq/7VfQv/BQj4kaB8Wv+CeWteK/DN6t7oupvp00EoO3H+lR5X/eVvlP418wftbf&#10;tw6H+134Vi+HPw8+G11qk19JEYr+e2/0i3n3dEC19TfEL9j/AMSSf8E5IPg/4fmF54mtbWC98ub5&#10;DJMs4uJIv97duUUAel/8E5/+TNPhp/14t/6NauD/AOCuQ/4w11j/ALCtj/6Nr5P/AGOP+CjsX7NX&#10;gib4Y/FLQNQ/4p2RreyNpFiaL5vmilT/AGW6NVD9t34/+Mv2u/gXeeMNH0CXw18JfD+qRxR3V5Ls&#10;m1aeTaq/J/F5f3vxoA+odC/5REQ/9iZ/7NVj/gj8P+MVP+4vcf0qvoX/ACiIh/7Ez/2ap/8Agj//&#10;AMmoD/sMXNAHsX/BQL/kzX4sf9gg/wDoyOvNv+CTH/JnWjf9f13/AOjWr0n/AIKBf8ma/Fj/ALBB&#10;/wDRkdebf8EmP+TO9F/6/rv/ANGtQBz/AMf/ANqT4I/sh/EbWY/BngKw8QfF/VIGe4GiWyBndnVt&#10;txKuW3N97aqsfl5rxHVP+Clf7Q3xavtM8OfDX4UHQfEE02f31u1ytwm37v71UVf97dXBX3i2L9iT&#10;9v8A8Y+J/iB4ZHiXRdSnlkt9Qgi3G3E/zLLFu+XzPl2lf7u6vd/Ff/BVjTPFsMOl/B34eajrPi6+&#10;draL7XbbUi3fKrfL/tUAec/8EkbzV9Q/aR+LE+vQGDWpbJpL2P7myb7Qu5ePeruieHtN8V/8Fl9f&#10;g1ezh1SG1drmKG7j3pHJHYxtGw/2lb5hVL/glDc6tp/7UHxTt/F4Om+Kbm0b7TaTfI/neerOu2uo&#10;/b/+CXi74K/tFaB+0X8O9Mu72ITwSazFZyNv89Pl+dV/5ZyRqitQB+oFeaeJ/hz8Ldc+I2j6/r+j&#10;eH5/HNps/s+7vBH9uTa3ybN3zfe6V8ceF/8Agsl8OpfDlm3iPw1rNl4gKN9ptbOMPFG/+yzVyH7M&#10;nhrx5+2l+1xH8dvGeizaN4L8Mv5ejWsm6I71y0Kj+9t37n/3sUAeFeLvFHxY8M/8FGfixd/B3RYt&#10;e8Xm+uovsstus37nC7m2uyivY/8Ahff/AAUJ/wChAh/8FFt/8dpP21fhR42/Zj/alsf2hPAekXWp&#10;aJfTedqcNpK3/HztbzFl2/8ALN//AGWvRtE/4LK/DWXQ7eXVPDWtwa0If39rBGrJ5391WoA8Y+EP&#10;wo/aU+I37b3gb4pfE/wBd6Z9nmSK9v7WKKK3ihWCRV3Krt/eFfrrX53/ALGN38Zv2m/jvqfxj8b3&#10;Gq+GvAFsHj0nw/8AaXhhkf7q/uv4lVd2Wb7xr9EKACiiigAooooAKKKKACiiigAooooAKKKKACii&#10;igAooooAKKKKACiiigAooooAKKKKACiiigAooooAKKKKACiiigAooooAKKKKACiiigArnp/Hvhu1&#10;mlil1/SoJo/9ZHLexqw/8eroGXdXyV4m/wCCZXwU8XeI9V1zULHVvt+pXUl1ceTqcioXdtzUAWf+&#10;ChviC11n9jfx/JpF5a6nF5Cxyy2cqyiP5vm+6a6P/gn3FFF+yH8ORb/6v7D/AOzNWRq/7E/hDwL+&#10;zd8RPAHgazuv+KhtWkMV5ctMZJ1X5fvV8y/sBftveEvg18OJ/hT8Vbz/AIQ7WfDM8sUUt4hCSJu+&#10;ZD/tK2fwoA63/grcsQX4Jv8A8vX/AAkv7r/yHur790H/AJAmm/8AXFP/AEGvy7+L/wAXLD9vv9sL&#10;4a+C/AkMup+EPCt19uvNVkGxJdp3SMv+z8qKP71for8U/jR4I+BOiWeo+MtZtdA06aT7NbyzdN+P&#10;uigD54/4KuvMv7HWveR1/tC18z/c3NXtX7J8MVv+zZ8OUgx5X9jwY8v/AHa579sD4eSfH39ljxbo&#10;+ggXl1faeL3TsceY6/Mv6V8t/sLf8FA/h/4T+C9j4E+JeqDwl4h8MILHN4G2XEa/KP8AgS91oAl/&#10;4KWrEv7SX7OkkXOof2i/7r/Y82Oqn/BQfQvF3wE/aL8EftFeGNG/t6wsYVstRhyx+6pX59v3V2/x&#10;etcvP8RYv29/2/fA8vhS0lvPh/4HD3Mt9LHtWQdWb/gTBNtfTn7Xv7YQ/Zr8beE9I8T+DRrPw78R&#10;I8V7qw+fyv4WTZ91vl+b6UAeVSf8FbPDHjnw+NH8AeC9f1P4ialCsdlp8sKfZxO3y/M6sW2r/u1x&#10;v/BJ/TPEGmfGj41QeI5opdWE+dQMX/P00u6T/wAeruPFn7Yv7KvwS8Lan4k+HFnod54vkgaKyi0e&#10;xVLnzGX5fm2/Ku7rW/8A8Er/AIVeIPDHwv8AEvjvxZCYNV8b6o2pRxSj5/Lz94/7zfMKAPuSsXU/&#10;FWiaJOINR1jT7GV+kV1dJEx/76NbVeB/Hf8AYr+Gv7R3imz8QeMbTUJ7+1tfssZtL14V2bt38NAH&#10;rI8W6JqtvNb6frOn3l35LFIYbqN3+7/dDV8Bf8EpMy/ET48T3HN2dbcPn73+savpD4OfsFfCf4Fe&#10;N7PxZ4XsdRt9Wto3jjM99JKnzfe+Vq+NvBfxLi/YB/bm+IGneN7Oaz8C+NJPtVtqgj3LHubcsv8A&#10;u7mdW9KAPur9tWO3l/ZT+Jv2j/U/2PL/AErz3/gmC0jfsheEvM9Zf/Qq8J/br/b38C/EL4O3Hw4+&#10;GOpDxZr/AIrK2L/Y4/kjRnX/AMeY4xX1x+zj4Ltf2cf2ZfDWl6/NDp39kaWtxqMufkjfbuegD1Xx&#10;iZF8Iazs/wBZ9hnx9fLavgv/AII9JF/wg3xMl/5epPET+Z+Vfafw2+KfhD46eEJtX8IaxDr2iyPJ&#10;avcw/d3D7y/rX5s/s4/GWx/YJ/ae+Jfw7+I0Euj+Gtd1B76z1Ty/kTc37t/9xl/LFAH2L/wUjS2k&#10;/Y1+Iv2j/n1iMf8Av+au2vhv9p/ULqz/AOCbXwHuH/5ZXscvlfwSbd23fXf/ALfP7aHhT48eB9M+&#10;EHwovB4s1bxNdQR3F1aR5hjTf8qf727H0Fepftifsp6lrH7CegeEtDs/P1rwhawXP2WD/lo6p++2&#10;/wDj9AHjvgv9gD4k/theDtG8d/Ff4lXmgS3UCjStGs7bzksrPb8q7C6hP90V0n7MPiT4gfsfftT2&#10;f7PnjTXpNf8ABOsWrS6DdXf/ACy+9t2f3VZt6la779lj/gpD8LL/AOD2jaf4416Dwf4k0eBbC5tL&#10;zd+88tdu5Py6dq838J+O7X9tf/god4Z8V+ELGabwV4FsWEmqSjYkj7mZW/4EzcUAfpvWNqPizQ9I&#10;mEGoazp9jL/zyurqNH/JmrZr55+OP7D3wv8A2g/GP/CT+MLPUZ9VFultm0vpIU2Lnb8q/wC9QB69&#10;f+LNG1rSdTt9L1nT766FtJiK1uY5n+6f4Q1fCP8AwSIUNb/F+WT/AI+pNebzM/e+81fRvwV/YV+F&#10;fwD8Yf8ACS+E7LUYdU8h7b/S76SZNjfe+Vq+KPgv8Wrb9gT9sL4i+EPH8UumeEPFV39qstU8v5I9&#10;zMyy/wC7820/3aAPtf8A4KBJbyfsefEz7T/q/wCzu3r5i7apf8E62lb9kHwB5nX7L/7NXy7+3r+3&#10;D4O+MPw4h+E/wpvf+Et1zxVPHbTzWcf7qKPf9zP95mx9BX2x8ItC0z9m39nTw9p+vTQ6baeHtKjO&#10;ozfwRvt3SN/31QB23xQLr8M/Fvl483+yLvZ9fJavi/8A4I9Rx/8ACh/E0v8Ay2k16fzP/Ha+v/A3&#10;xD8I/HrwDNqvhTV4dZ0G9WWy+1Qfd/uutfm1+yP8edO/Yb+N/wARfhP8TxLoWjX2qS31lqk2fKiz&#10;93/gLLs+b1oA+p/+CpqW0n7Gviz7R2ntTH/1081dtepfsdNI37L3w08z/W/2PFn/AMer4Z/b6/a2&#10;8P8A7TmkeHvgv8JJ/wDhK9Q1zUYDeXcMT+TH8/yr/wB9fMfQV9J/tNT/ABN/Zx/ZW8N3HwtEIuvC&#10;tvbx6pb+V53mQqi+Yyf8C3fnQB1X7T/h79ozxJfQWnwc1/wzoOjSWrRXk2qo32sSN/FE21tteDfs&#10;A+JdI+EnxR8TfCXxvoE2i/GO6P26/wBavLtrn+3Rlj5iu33Rzwtem/DH/gpd8FfFHgHRtT1/xjaa&#10;DrUsCm80+74eKX+L/wCtXzx8JfGcv7Zf/BRSz+JfhLTJofBXhSy+zSapNHt83bu25/3t3C0AfqHR&#10;RRQB+cH/AAU/Uz/Hb9ny3uP+PQ6ouf8Af81f/rV+jFt/x7xf7i18Lf8ABWD4Z6xrnw08KePfD9nL&#10;eX/hDU0vbgwn/Vwf3v8AvrFdH8N/+Cn/AMFda+F1lrOu+JBo2tRWn+maNNExm85V+ZU/vbu1AHmP&#10;hry4f+Cv/iD7GeJNEU3H+/5C1+jdfm1/wT7TU/2if2n/AImfH+/037Hoso+w6V5v3wflX/0WvPvX&#10;2/ffH3wHpnxRs/h5ceIbWLxfdLmLS/43oA+Jv24f3/8AwUC/Z6juP+PX5fL/AN/z6/R+vz0/4Kre&#10;Ddc0H/hWnxi0CyN3L4P1FTeGIf6tNysrfTd8v416Vp//AAVC+CFx8M4fEdz4l8jVvsvmyaB5ebvz&#10;unlhf979KAPHP2cgI/8Agpl8cRZ/6r7E/m/7+2rn/BJVTLrfxyuJ/wDj7k1/95n733pKf/wTL8Pa&#10;t8TviL8Uvjtrmmi0i8S3X2fT/O+9s3fN/wCO4WvN/hp8Vrb9gP8AbY+I3hvxtZy6b4K8YXX2q21X&#10;y/kjTczRy/7vzOp9KAPt/wDbwjt3/ZI+Jf2n/Vf2VLmuY/4JntI37Hfgff8A3Jf/AEKvnb9vX9uz&#10;wT8T/hWfhj8LNSHjHX/EzpbSfY42dI03D5f95q+1f2XfhjJ8HfgF4M8JTxCG6sdPj+0iL/ns3L0A&#10;es0UUUAfAH/BYrzX+B/g2Mj/AEWTX4xcfTbX2v8ADKOOL4deGki/1f8AZ1v/AOi1r54/4KUfBzUf&#10;jD+zFrUGj2hvdW0mRNSt4YvvOif6zH/Aa84/ZU/4KS/C2f4MaNp/jvX4fCniTSIEsri1u42/e7V+&#10;VkoA5v8AapEaf8FOfgc9v/x8/Yk83/c8ySv0ar8v/gL4pl/bZ/4KDz/E7TtMmHgXwfYta211N8vm&#10;fe8r/gTMztt/u199ePfj74C+GPinRfDniTxBaaZrWsPssrWU/NJzigD4w/4K7b5h8FbeT/j0k8Rf&#10;vP8Ax2v0I0ldulWX/XFP/Qa+OP8Agql8JdW+If7O0OuaHaS3eq+Fr9NS8qL7/k4/eN/wEVB8C/8A&#10;gpz8INb+EmmXvi/X4vDPiSztVivdLmjbe7qn3o/7yt2oA878cLHD/wAFePDJt/8AWSaOnm/981+i&#10;l99p+x3H2Tb9p8tvK837u/8AhzX5qfsaanfftZftveM/jf8A2ZLZ+FNMtWsdOlm+Vv7sf/AtvzGv&#10;Q/iB+2P4y/Zs/bCm8NfFOaGH4V6xC0mlanDa7Ft8/d3P/Ft+61AHmn7Ufwx/ac8QaUfEHxS/sjxl&#10;8NdCu/tt74Q8LXUlo97bK275/k+batfcv7M3xT8IfF74L+H9e8Dwiy0DyFtYtP6NZ+X8rRH/AHa+&#10;fv2iP+Ckfwb0v4T69B4b8Qw+LNbv4JbK30/T/mcuyldzf7Na3/BLr4V658L/ANmWzfX4ZbS71i7k&#10;1GK0l+/FC33f++utAH2JRRRQB8lf8FRnmX9jfxZ5H/Pa38z/AHN/P9K9C/Ynhig/ZX+HCQY8oaRF&#10;jy6vftc/C+5+Mn7OvjjwpZQefqN3YsbOPP35l+Za+OP2DP28PAnw3+EcPw0+J+pDwfr3hVntU+2x&#10;sEkjVj8v+8tAGv8A8FT1jT4ifACSM51D+3m2Rf7G6Ov0OtP+PSD/AHFr8s/GHxRtv2/f25fhzo/g&#10;yGW98C+C5/t1zfyx7Ek2srSN/wCOoq+tfoj8VPjl4H+CFlptx401+10GG+k+z23nn/WP/dFAHzF/&#10;wV2llX9lAiP/AFb6xaiX/c3Gvpr9nqOKL4FeAI4v9X/Ylrs+nlLXm37c/wALrj47/sqeJ9M0WA6l&#10;fm2TUdPii/5auvzLj/gJNfPv7FP/AAUT+HOmfBHR/CfxF1mHwn4l8NQJp0kV2G23KJ8quv8Ateq0&#10;AUP2/VjT9tj9nmSM5u/P/wBV/sebXjv7Vmt/EKD/AIKR6jp/w0m8jxhq+nQabZ3cv/LsjRfMyf3f&#10;l/irtfCnjwft3/8ABQbw/wCJPD9lNN8P/AyNJFdzR7fM2/xf8Cbotav7c9tq/wCzD+2H4G/aCt9I&#10;k1Pw1JGllqBi/wCWb7WjZf8Av38w/KgCl4h/4JH+KbKyn8Yad8XtRvPiBHH9vBltdglvV+bibzN3&#10;3ujba+hf+Cc37R3iT45/DjWdH8by+f4x8K3zadeSsPnlUfxP/tZ+U1a8S/8ABS/4Ead4DvdYs/Fs&#10;Wp332QSxaTEG+0SOy/LHt/vetcB/wSq8Casvhbx98R9YsZdO/wCEz1mW9sopfv8Ak7t2f++qAPvS&#10;iiigDx79rt5Iv2ZviXJB/rhos+Pyrxr/AIJTwww/sh6AYv8AlpdXBk/391fT/wAR/CkfjvwD4g8P&#10;uRt1Oxltv++lOK/ND9gf9qfQ/wBlMeJvgx8W5j4Tm0vUZ5bO8u4m8ofN8yuf/HhQB7N/wWCjiH7O&#10;egSP/rY/EVt5f/fLV9gfCJpW+FfhPzP9Z/ZVtn/v0tfmv+2F+0Dpn7b3xY+Hfwc+Fn/E+0+LVI77&#10;UNU/5Ynb/wCyqpfLV+jPjj4h+DfgB4Bs9Q8TanDoHh+xSK1jlm+6Pl2qtAHmP/BQqSeP9jz4lGD7&#10;/wDZ/JHpvWoP+CdcUUH7Hvw+8j/Vm1f/ANGNXefFLRdM/aH/AGdvENloc8Op6f4j0eT7FLF92Usu&#10;6P8A8exXwt/wT/8A21/C3wO8BX/wj+Ld3/wh2reGbuWO3nvAwSRN/wA0fsytn6igDtv+CvCRf8I5&#10;8JpB/wAfX/CSx+X/AOO1nf8ABQ74f+LfDM/wi+O3hDTDqV34QSCO8s4dzfJ8rL935tvVT9a4L4+f&#10;GGy/b2/am+HPw/8Ah5CdZ8K+H75b+91QxlYpNu1nb/d2/L719bftj/tS3n7KFh4TvX8G/wDCQeEL&#10;+f7FqEw/5dkX0X7v3em6gDxPSf8AgsN4M8QeFYLfT/BuuXnj+6h8q30aGNXt5bpvlVN+7dt3f7Oa&#10;83/4J8ReMv8Ahun4l3HjWKK38QXNl9q1G1iO4RPJ8yx/8BVq9iv/ANrf9kP4Z6XN438MWXh6bxNF&#10;A01taadYKl55zc7fu/K2evpWb/wTB8FeJfFWufEX43eKLSS0k8YXeLPzvvmNW3bv93+GgD9B6KKK&#10;APzx/wCCv3wJvfG/wq0vx9p4llk8MOwuLWMJsEEn3pWYsD8rema/G+zvJbGeG4glMMsbrJHJH95G&#10;X7rV/UR4g8O6Z4q0O90fV7OHUtLvY2iuLWdN6SI33lNfiF+35+wHqf7N+uy+KfCcM2o/Dq9k/dn7&#10;76c7f8s3/wBn0agD9Av+Ce/7b+h/tEeCrLwjrE5034gaPapHLDdS7/7RRVC+ejt95v7y9R9K+0a/&#10;ly8KeKtX8DeIrLXNDvZtM1exmWW3uoX2PG61+jX7P/8AwWM1jw/pn9nfFPRf+EhMSHy9V03bDNI+&#10;7+NPu7dv91aAP1zor86v+H0/w1/6EzXf+/kdYPjn/gtP4bXw7MPCHgy8m1suvlf2tKv2bZu+bdtw&#10;33aAP0g1jX9M8OafLf6vqVrplhEP3l1eyrFEPq7YFcD8Jf2lPhx8dL3V7PwL4li1+40kgXghhlTy&#10;/wDvtRu/4Dmvwt/aZ/bW+Iv7UFy1v4g1EWfhuKf7Rb6LZ/JDEdoXr1fv97OK+5/+CMPw48SaFofj&#10;TxXf6ZLaaHqgiisrqYbftDq3zbR/d/2qAP08ooooAKKK4T4wfGHwv8DfA+peLPFupR2Ok2qdCcvK&#10;/wDDGi/xM1AHd0V+dn/D6L4d/wDQj+IP+/q/4V9n/BH43eFf2gfAFj4r8J30d5p9yg8yLP723k/i&#10;idf4WWgD0Siiub8d+OtD+GfhTUfEfiPUodL0WwjaS4upDwB/jQB0lFfndP8A8FnPhzHNKI/BmvzR&#10;RswjlEiYkH97pxX1p+zl+0p4N/ab8EReIvCd3+8j/d3mnzH/AEi1f+64/rQB67RRXj37Sf7S/hD9&#10;l7wNL4i8UTmWaT93ZaXAf9IvJP7qf1agD2GiuR+G3xBsviV8OtA8YW0EtnYavZJfRxT/AHo42Xd8&#10;1fKnxd/4Kt/CT4a+JBo+mR3vjOWN5IriXScBI3Vtu35vvUAfbNFfI3wA/wCClnwo+Outw6F5t14U&#10;1q5m+z2dpq2P9J+XPyuvy19c0AFFFFABRRRQAUUUUAFFFFABRRRQAUUUUAFFFFABRRRQBH5cfoKk&#10;oooAKi8mP/nmPyqWigApGXdS0UAFIy7qWigAqPyU9KkooAbtFOoooAY0e6nKu2looAaqhaCoNOoo&#10;AKKKKAEZd1R+TH/zzH5VLRQAUxo91PooAaqhaVV20tFADVULTqKKAG7RTqKKAIvJj/55j8qkZd1L&#10;RQAUxo91PooARV20tFFAEbRo/UU9V20tFABRRRQAUUUUAFFFFABRRRQAUUUUAFFFFABRRRQAUUUU&#10;AFFFFABRRRQAUUUUAFFFFABRRXxj8eP+CoHww+B/xBm8Ix2WoeLLuzT/AEybSZF8m3k/555P3m9f&#10;SgD7Oor5A/Z0/wCClfw2/aG8b/8ACKRWd54V1WVM2Y1aRNty/wDcT/ar6/oAKKYSEG5uMV8RfGD/&#10;AIKufDD4WeP9R8MWum6j4qNgfLuL/TZU8nf/ABKn97b/AHqAPuCivlL9mL/gob8PP2mvFd74bsYb&#10;rw1rcSebbWmpyL/pifxbD/eX+7X1bQAUVVubqKyglnnlEUMa73kk+4BXgnwb/bN8FfHb4z+LPAPh&#10;OOa9/wCEfg82TWAR9muPn2sqd/vfxUAfQtFFeafHf49eFf2dvh/eeLPFl4ILWMYt7Yf625k/hjRf&#10;71AHpdFeffAz4uWPxy+FWgeN9NtJtOs9Xg82O2nxvj+bbXoNABRRRQAUUUUAFFFFABRRRQAUUUUA&#10;FFFFABRRRQAV5dffsy/CfUr+4vLv4deGri6uXaWSWXTImaR2+8zfLXqNFAHlX/DLHwf/AOiaeGP/&#10;AAVw/wDxNd54b8MaT4N0S30bQ9NtdF0u1Ty7e0s4lihjH+yq9K2aKACue8YeBPD3xC0oaX4m0bT9&#10;f0/esv2XUbZZo96/dba1dDRQBwfhL4HfD/wFqn9p+GvBmh6BqPl+V9r06wjhl2f3dyiu8oooA47Q&#10;vhT4M8J+JL3xHpHhjStN1++H+lajaWqJcXH++4G5q7GiigDE8U+E9E8b6JPo+v6Xaa1pdyP3tpex&#10;LLFJ/wABauKsP2afhRpWoW1/ZfDrw1b3Vq6ywSxaZErRuvKlTtr1CigBNteca/8As8fC/wAWatea&#10;rrHgHw9qmqXQ/wBIu7vTYnll/wB5itekUUAc5D4C8NweD/8AhFo9B0+Lw0IPs39lfZ1+z+X/AHdn&#10;TbTfB3w+8NfD7RDo/hrQdP0LS3ZpDaadbLDES33vlWulooA5LwV8LvCXw4+2/wDCKeG9L8Pi+k82&#10;4/s61SHzX5+Z9v3vvV1tFFABXFeNPg74H+Il5BeeJ/CekeILq2QxwS6jYxzNEvXau4V2tFAHEeDv&#10;g14D+HV7NeeF/CWieH7u5Ty5JtNso4WkT+78o6V29FFAHnHiH9nr4YeL9bvNY1vwD4e1XVLof6Re&#10;XmmxySy/7zMvNat98JvB2qeEIPCl34V0mbwxFt8vSZLVDbJtbcuIsba7KigDno/Avh6LwePCqaNp&#10;48NeR9m/sr7Ov2byf7mzptpvgzwF4b+HWkDSfDGiafoGm7vM+yadbrDFvP8AFtWujooAyfEHh/TP&#10;FWi3WkaxZQalpV1GY7i0u41eKRP7rKaq+EPA/h/wHo0OjeHNGs9C0mHcY7PT4lhhy3XCrXQUUAcx&#10;42+HPhf4i2MNj4n8P6f4gtIn82OHUbZZkR/72GrP8G/BrwF8O76e/wDC/g7RPD93cR+XLNptjHC8&#10;if3TtFdvRQBxw+E/gxfGn/CYf8IvpP8AwleMf2z9lT7T02483Ga7Bl3UtFAHldz+y/8ACK6uZbiX&#10;4a+GZZpZPNkl/syLcX67vu16Va2cVhbRQQRxwxRrsSKMbVH0q1RQBBPDHc25jki82N+qEV5kv7L/&#10;AMIluPtH/CtfDHm+Z5vm/wBlw/f3bt33f71eqUUAMRBGu1eBT6KKACiiigAooooAKKKKACiiigAo&#10;oooAKKKKACiiigAooooAKKKKACiiigAooooAKKKKACiiigAooooAKKKKACiiigAooooAKKKKACii&#10;igAooooAK+evjR+wr8G/j34iGveLPCpOrbcSXen3DWzy/wC/s+/+NfQtFAHmHwS/Zy+H/wCz1oR0&#10;vwP4fh0uKT/WXR+e4l/35T8zU346/s6+CP2jPDlno3jeymvdPtZ/tEQguWhYP/vLXqNFAGdo+j22&#10;haRZaZZr5VraQJbRj/YVdq18/fFv/gn78EfjV4om8R+I/CnlatMP9Il064a080/3n2feb/ar6Soo&#10;A88+D3wM8E/Abwv/AGH4I8PwaLZDmSSMbprg/wB536s31rV+JPwu8LfFrwxNoHizRrTWdKl6w3UQ&#10;fYf7yk/db/arrqKAPlPwP/wTS+AXgHxPZ67YeE5ru7tX82KPUb2S4h3/AO43DY7V9RW1rFZQRQQR&#10;CKGNdiRx/cAq1RQAUUUUAFeZfGv9nrwJ+0J4fi0jx1oEWsQxP5lvN9ya3P8AsSr8y16bRQB88fBz&#10;9g74L/AvxF/b/hfwoP7Wx+6utRma6eA/3k8zO017Z4r8MWHjTw5qWh6nF5+n38DW1xFnblGrbooA&#10;85+B/wAB/CP7PHgz/hF/BdjNZaT573PlT3DTNvb73zNWX8dP2Yfh1+0fpUFl468Pxambfm3u4nMN&#10;xH/srKvzBa9aooA8F+CH7E/wf/Z91abV/CHheKDVJPuaheytczR/7jPnb/wGveetLRQB8x/Ev/gn&#10;T8Cfir4on8Qax4RNvqNyP3/9m3L2qSv/AHmSPjd717D8J/gz4M+B/hSDw94M0S20XTo+ohHzyt/e&#10;d+rN7mu7ooAKKKKACvLPjh+zb8Pv2itFh0/xz4fi1P7O2be7B8q4i/3JV+Za9TooA8B+CX7D/wAH&#10;fgHrc2s+E/Cvl6sT+7vNQka5lt/+uTP93/gNeueOPBek/EXwlqfhzW4TPpWpQNbXMUchQlG6/MK6&#10;KigDz/4LfBLwr8AvA8PhPwbZS2WixSNKkU9y0zb2+987c1zvx2/ZT+Gf7R9vax+OPD0WpXVqf3V9&#10;DI0NzGP7vmr823/Zr2KigDwz4GfsZ/Cf9na9nv8Awb4Zit9Ul/5f7yRrm4jH91XblVr2m6s4r+2l&#10;guIo5oZV2PFKNyuKtUUAfKfjP/gmX+z/AONvEV5rd34Tms7u6bzJI9OvZLeEH/ZRTtX8K97+GXwp&#10;8K/CDwvDoHhDRrXRdKi6Q2sQTef7zf3m/wBquxooAKKKKAKd7Y22o2M1tdwxTWsqeXJHINyuvpXy&#10;5rf/AATE/Z713xHNrU3g2WCaWf7Q9paX0sVtu9PKVtoX/Zr6vooAxPCXhHRPAeh2uieH9MtdH0q2&#10;TEVpaR7EjHtXnuq/sv8AgDWPjbp3xWudPuf+EysU8u3uRdP5Q/7Z/dr12igDN1bR7LxBpVxp+pWc&#10;V9p9ynly2s8e5JE/uspr5fb/AIJffs8N4h/tj/hDJvO8/wC0fZPt0v2b/d8rO3b/ALNfWVFAGVom&#10;gaZ4X0i00zSLKDTdOtY/Lt7W1jCRxp6Korhfjd+zj8P/ANofQ49L8caBDqkUf+quh8lxF/uSj5lr&#10;0+igD57+C/7C3wZ+A/iRtd8K+FP+Jtn93d6lK1y9v/1y3/d/4DX0JRRQAUUUUAIy7q+XfiJ/wTg+&#10;A/xN8WXniDVPCctvqF0fMuP7OvZLaKR/72xTt3HvX1HRQBx3wz+FnhX4P+F4dA8IaNa6LpUR/wBV&#10;aRBN7dNz/wB5veuS+Kn7MPgD4yeOPDPizxPptzea14ecSWUkNy0Sp8275lX71evUUAV54IrmCSOS&#10;MSxycPGe9fLfi/8A4JmfADxt4outcu/Cc1pdXD+ZJFp99Jbw7v8Arkvy19WUUAc14G8A+H/hp4dt&#10;NA8MaPaaLpNsP3VraRbEH/16xfi38E/Bnxz8NTaH410C01qwk+55sf72I/3kf7yt9K7+igD5e+Hf&#10;/BOH4B/DbxVDr2l+Dvteo23+qXU7qS7hRv72xzt3V9PKojAVRT6KACiiigAr50+MX7BPwV+O3ik+&#10;JPE3hXdq0seJbrTrlrY3H+0+z7zf7VfRdFAHm3wX+APgP9n/AMO/2N4H0GHR7X/lrL9+ac/7cjfM&#10;1VPjn+zb4H/aKsNMtPG9jPfQ6ZP9ptvJuWhMb+vFeqUUAU9OsYtOsba0gG23to1ijH+wq4FfOfxT&#10;/wCCePwN+L/imfxJrvhMwarcj/SJNMuXtFlf++6pxu/2q+mKKAOE+E3wZ8HfBDwvD4f8F6Da6Lp8&#10;f3xCPnlP953+8zfWt7xd4N0Tx94evND8Q6Za6zpN0nl3Fpdx70kHvW7RQB8n6N/wTD/Z60XxDFrE&#10;Xg2aeaKf7Qlrd30stt/u+Ux27f8AZr6j0/TrXS7GGztIIrW1hTZFFFHtVE/ugVdooAKKKKACvDfj&#10;p+xp8J/2i9UtNR8Z+Gxd6pbcC+tJWt5pE/uOy/eX2r3KigDx74Ffsq/DL9nKCdPBPhmHTLqbd5l/&#10;M/nXMi/3TK3zbfat/wCNPwR8LftAeCJvCnjOzlvdGlkSXyoLhoX3r0+Za9CooA5/wX4O034e+FNL&#10;8OaLC0OlaZAttbRSOXYIv+0a8e+Nn7Dnwd+P/iGHXPFvhnzdWHD3enzNbPL/AL+z73/Aq+gaKAPL&#10;fgf+zX8O/wBnfRTp3gjw/Bpnmf627kPm3Mv+/Kfmau08Y+CdD+IHh+70TxHpltrOlXIxJaXce9DW&#10;9RQB8m6J/wAEwf2e9A8QWesW/hKaee2n+0Rw3d9LNbE/3XiY7WX/AGa+pNO0y10exhs7GCK0tIU2&#10;RRRJtWNfpV6igAooooAKyPE3hrTfGWhXui6xZxajpN9C0FzazDckiN61r0UAfmj+0R/wR40DXvP1&#10;X4U6yPD91/0BtRLPbkBfuo/3gzN/e4r4f8af8E6vj54D8L3mv6n4Glks7XbvhsrmK7m+Zto2xRMz&#10;N+Ar+g6igD+Zj/hn/wCJ/wD0TnxZ/wCCe4/+Ir3nwt/wS6/aA8Q3mkef4Tj0uwvXj33d3fQ/6PG3&#10;VnTdu+X+7jNfvdRQB+b3wB/4I6+FvCNwNQ+J+sjxbdRu/l6fp26G02fLtZmOHLfe+X7tfoZoPh/T&#10;vCuiWekaPZxWOnWkaxW9rCNqRov8IrVooAKKKKACvyz/AG/Uk/aS/bc+GnwQt5prK1sUSS++1SML&#10;a48xfOYoq5O7y0Zd3qa/Uyvy2+JP/KZzw9/1623/AKQtQB96W37MvwttvDcOiDwNon2OO1+wj/QU&#10;37Nu37+M5/2q+A/2MLYfsof8FAfHPwc82W90rXI3/s+K0kzDb/J9pj37sbmWP93ur9Ua/LVf+U1f&#10;/bD/ANxlAH6lV+Zv/BV3xHdfEn4ifCf4IabPJpt5q97FcyXU0h+yfvX8mPcq/M21vm6V+mVfln+3&#10;v/yke+A3/XfTv/SugD7q8B/stfDHwV4H0fw7H4M0W4hsbVbbzZrVZnk+X5m3sNzbq+A/Afh+2/Yu&#10;/wCCmMPhyw81vDPi/wDc2+n6fK2y3+0f6sTbsbtrfN/Kv1er8tv2tjt/4Km/CaT/AJ5fYZP/AB6g&#10;D9F/il8UfDXwa8Eal4s8WalFpuiWKb5ZZD8zv/DGi/xM3QLX4k/tZWnxG+PvhXU/2g/E01zp3g+6&#10;1T+zvD2laku2b7K3Ksijjb/tfxdRX0n8Xfjfpv7fnxfm8D3vivTvAvwP8LXqTahdahcrDdatMrMq&#10;7N33f48f3Ryc5Faf/BSvxv8ADF/2TfDfhDwB4m0m/tdIvra3t9P069EzxwIu3H3jQB9TfC3wv4j8&#10;b/sG+GfD/hTWLXQvEGpeF4La01C7j3xRbkAbcFz/AA7lrmv2TP8Agnj4J+A3hCA+KtK0nxX41lSW&#10;K81Ly2mt3RpGZQiSL8vy4XpXon7EnjXw/wCK/wBm7wNZaPrNpqd1pmj21tex2su9reTZ91/7rV2/&#10;xv8Ajj4U/Z98AXvi3xffC0sbcfu4h/rbiT+GNF/iagD84/8Agq1+z54V+DsvhP4r+C7X+wdel1KK&#10;1ktrONVtt8atJHLt/hb5Pxr9NPhZrV14j+GXhHVr+bzb6+0ezuriXG3zHkgRmb82Nfm78DfC3xB/&#10;4KIftB2fxU8f6YLP4Q+Hbp/7N0S7LeTLIv3URcjc27Yzs3Hav1Hhto7SGKKGMRRxrsSKP5VFAFmi&#10;vzF+Bh/af/afn8b6z4d+O3/CM6fo+vz6bHp93psU3yq3ZlUfLivbfAn7Pf7UuheNtCv/ABD+0Ja6&#10;1oFrexS3unjSI0+0wK3zR7tvy7loA+zaKKKACiiigAooooAKKKKACiiigAooooAKKK474seLbnwJ&#10;8PNZ1+yhinurGDzY45T8uaAOxor420j9sjxbqWrabaSaLpIjurmKGQgt/Eyr/er7GjbdQA+iiigA&#10;ooooAKhC7QM8Y71NXyN+0r+1p4p+C/xL/wCEb0fR9PvLT7DHc+bd7i29t391h/dr08vy7E5pW+r4&#10;VXlZve2x52Px9DLqXt8Q7Rv2ufWhOAf50vNfnr/w8N8eMT/xINEPtiT/AOLo/wCHiHjz/oAaH+Un&#10;/wAXX0v+pWdL/l2u/wAS/Vnzv+t2V9Zv/wABP0K5oUj0r89f+HiHjz/oAaH+Un/xde0fstftQ+JP&#10;jb4w1PSdZ0zT7KG2tftEclpu3fe29ya48ZwtmmBoSxFeCUY76p/kdWF4ky7GVVRpSbk+6sfUhGRT&#10;qjDZBqSvkk7o+p62CiiimAUUUUAFFFFABRRRQAUUUUAFFFFABRRRQAUUUUAFFFFABRRRQAUUUUAF&#10;FFFABRRRQAUUUUAFFFFABRRRQAUUUUAFFFFABRRRQAUUUUAFFFFABRRRQAUUUUAeJ/tjfFSP4N/s&#10;4eOPEzw3U7x2LWsX2STY8ck/7lXB/wBlnDfhXy1/wS9/ZW8NL8EP+Fh+KtM0/wAT6x4qmeaKS8i8&#10;428CsV2t5g+/5iuxZf71ev8A/BUb/ky3xz/v2f8A6Ux1rf8ABNn/AJMs+Gn/AF63H/pTJQB80/8A&#10;BVP9mjw/4X+H+i/FTwbZWnhnVfD11FFcnTx5LSxs37soFGNyt39K+5v2dPiRD8XfgZ4J8XW8U0Ee&#10;p6bFJ5d0R5u9cxtuxx95TXgf/BWD/kzvxB/1/Wf/AKNWvQv+CfX/ACZr8LP+wV/7VegDN/4KF/Fz&#10;/hUP7L/iu9QXYu9Sj/s23ltJNjxPL8u7/d/xryv/AIJxfsleEfDv7PGmeJPEmjaT4l1rxUPt8l1d&#10;RCbZD/yziw6/eHzZq1/wV6/5NQm/7Ctt/Ovcf2Jf+TTvhf8A9geP/wBCagD4k/4KgfAjRfgxrPgH&#10;4zeDLO18NzWOox2t7aad+5eUr80bJt+VflRlP+9X6O/CzxnF8Rvhz4a8TwRTQRapZRXQim++Ny/x&#10;Yr41/wCCy/8AybLov/Yei/8ARUlQePf2xYf2YP2RfhbpmkxC88deINDgj0rz/wDj2t/4Wnlb+6u7&#10;7tAEX7c3xu1v43+L9M/Z1+DF/Pe+JL65x4lv9P8A+Peytf4o5ZV+7/ebH+51bFeG/wDBJbwnN4I/&#10;af8AiX4fuLiK8l0uxa2klh+5I6y7dwz+Ne9/sU+GfhT+zxbaz4r8X/FjwxrXxV8TSNLrOoR6nHsi&#10;8xvMaBOit83zFtvJ6YFeC/8ABO74g+GtD/bQ+LF5qGv6fZ2uqSTx6dLLKES5dp2ZVT+98tAH6peO&#10;PG+hfDvwvqXiHxHqcOkaNYQtLcXdxJsSNBj/AMe9B1Pavxc/a4uvHn7W2k+MvjlJNd6b8KtCuorH&#10;w9aalHsNwjfKzRKP9r5mb/bx/DX0H+03+0Daftm/Fm8+CemeLNP8AfDHQrnzPE2t6vKsM17JFJ/q&#10;4lb+7IvH+1yePlrov22/Fvwe8N/sLzfDz4eeKtFvrXTZLaKzsLO+SaY/OzM33s/e+Y/jQB9If8E7&#10;v+TOvh1/16N/6NavoHU9UstF06a/1G8hsbK2j8yW6upFRI1/vMzcLXzF/wAE2/G3h/W/2WfBeh6f&#10;rFpe6tplj/pthDLultt0rbd6fw13/wC2z/yaX8U/+wJPQB1f/DRHws/6KN4T/wDB3bf/ABdavhr4&#10;seCfGep/2foHi7Q9a1AR+b9l07Uobiby/wC9tVidtfGv7Jn7CXwL+In7N/gDxH4g8AWmo61f6bHN&#10;c3n2m4RpHb+LCyYr6P8AhR+x/wDCH4HeKf8AhJPBPgy10DWvIe2N1DczufLbbuXDuw/hoA9qoooo&#10;AKKKKACiiigAooooAKKKKACiiigAoor5c/an+Kvi7wH4w0a08P6yNMtZbVpJYxEr5fcv95aAPqOi&#10;vEv2VfHOuePvBOpXviDUv7Tuo75oo5vLVPk2r/dr22gAooooAKKKKACiiigAooooAKKKKACiiigA&#10;ooooAKKKKACiiigAooooAKKKKACiiigAooooAKKKKACiiigAooooAKKKKACiiigAooooAKKKKACi&#10;iigAooooAKKKKACiiigAooooAKKKKACiiigAooooAKKKKACiiigAooooAKKKKACiiigAooooAKKK&#10;KACiiigAooooAKKKKACiiigAooooAKKKKACiiigAooooAKKKKACiiigAoorlPiN8RdD+FXgnVPFf&#10;iO8FnpOmQtLPL/7L9aAOror8jde/bB/aK/bb8c6j4f8AgZYy+GfDMfyG5G1H2f3pbhl+X/dWrg/4&#10;JuftO6lY/wBp3nxdkh1aL/V2v9pz/wDoSttoA/Waivxwtv2i/wBpz9gfxvpul/E/7X4m8IyOozdH&#10;zoZUz8whuNv3v96v1d+FnxM0P4xeAtG8YeHLoXmk6nCssZ7p03K3+0pzQB2VFFFABRRRQAUUUUAF&#10;FFFABRRRQAUV8Vft8ftqeIP2b9c8JeFfDGmQzarrsil7+7+ZIk8xV+Ve7V9iaLO9zo1lcScSywRy&#10;SfiooA0aK/ND9mD4u+M/Ef8AwUj+IvhfVPEuo3vh+2kv/s9hLL+5j2t8vy1+l9ABRRRQAUUUUAFF&#10;FFABRRRQAUV8p/t/fta6n+yj8OLLUND0yHUta1edra3luz+6tvlzu2/xV7l8EvEt74v+EfhLW9Tl&#10;86/1HTormdx/fZdxoA7qiiigAooooAKKKKACiiigAorlfiR8QNJ+FfgjWfFeuTCDStLtmubiX2Wv&#10;jb9gaPxb8fPiJ4z/AGg/Fl7qNvp2pzPpvh7RftDG2jtlf72zp8u3bu/3qAPvOiiigAooooAKKKKA&#10;Ciivgr/goDb+KfgT478H/tB+EdS1BrTTZ47HXdFF032a4ts/K3lZ2+vP+7QB960VyXww+Iek/Fjw&#10;Fo3ivRJRPp2qWy3MR/3uSv511tABRRRQAUUUUAFFFFABRRRQAUUUUAFFFFABRRRQAUUUUAFFFFAB&#10;RRRQAUUUUAFFFFABRRRQAUUUUAFfmb/wU38C+JfhX8YPAP7QXgzR5B/Y5WPWtQtPv5VlEe//AGTH&#10;uj3e9fplWbrGjWPiDSrvTNTtIr3T7uNori2mTekiMPmVhQB8ZW//AAVv+Bj+FobyS+1Ear9l82TT&#10;/sEn+u2/6rft2/e/i6V5F/wTg8JeJfjt+0J45/aG8aaNN9kuvNi0K/uz/q3Ztu1P7ypD+73dK+tv&#10;+Hff7O//AESfRP8AyL/8XXuHh/w/pnhTQ7LR9IsotO0uyhWK2tYU2JEi/dUUAeV2n7WXw/u/j3P8&#10;II7y7/4TSL78P2ZvLzt3ff6fdr5g/wCCrnwf8Q3WieDvi14I0uSbxB4RuvMvNQtBumtoFO+N9n8S&#10;rJz7V9gw/s9/Du2+KU3xGj8K2Y8bS/f1rLeb93b/AHtv3fau/nt47uGWOWMSxyLseKT7pFAHw54C&#10;/wCCtnwZvPBWjXHiW+1HTfEBtV+2WgsZJtkyr83zquPm5rxP9kqDW/20f20NZ+M2r6LczeBdISW3&#10;06S7+5bybdsKp/eZc7vavtW4/YG/Z+vZpZ5fhdojSyO0kh/ecu33v469j8FeBtA+HPhyz0Dwzpdr&#10;o2jWSeXBaWse1I6APiS9/wCCOPwnv7ye4k8QeIPMlkaQ/vV/ibNfMf7e3/BPrwF+y/8AB+z8UeG9&#10;T1W91CXUI7Xy7yRSmxq/ZeuK+J3wi8HfGnw8NE8baDbeINJjmWYW13uCB16N8pFAHzF+w78L/CH7&#10;K/7LM3j7+0pjDrmlQa5qst5KqJG8cbbVT+7u3ba+K9A/a0+HP7Rfxvl8f/H/AFq8s/D+hzf8U94L&#10;tLaSe3/66TFRt/3vVvav1y1L4S+ENV+HX/Cv7zQbafwebZbL+yTu8ryV5VOucfLXlv8Aw77/AGd/&#10;+iT6J/5F/wDi6APLdL/4Km/s36JZRWen6ne2drH/AKuGHSJUQf8AjtfYXh3XLXxR4d0rWbA+dY6l&#10;axXkDHvHIisv/jrV4ef+Cfn7O7f80n0T/wAi/wDxde7aTpVpoel2WnWEKwWNlCkFvDH92NEXaq/l&#10;igD4t/4JZ/8AIrfF7/sc7z/0Jq+4q+Hf+CWf/IrfF7/sc7z/ANCavuKgAooooAKKKKACiiigAooo&#10;oAKKKKACiiigArn/ABx4QtvHfhXUtBvJZYbW+j8qSSE/Piugrz/46a5feHvhN4m1PTLuWyv7W1Ms&#10;c0X34zQB59Yfsa+EdNv7O7j1LVfOtZllj/ff3W3V9AKu2vz38P8Ax4+IF14j0a3k8V3U0Ut9BHJF&#10;8v3GkXd/DX6Cp80QoAkooooAKYCMdKfUEjpCu9yI/c0n6AOYbunNfm9+3qM/H1gev9l2385K+zfH&#10;/wC0t8PfhxFcDVNfgmuraRY5LG0/fXCP6bFr4B/ak+J+jfF34pf8JB4emlnsPsUdt+9j2tvUtu+X&#10;/gVfp/A+CxNPMViKlOUYcstbaX0sfnXF2Lw1TAuhGac+ZaL9TF+Bfwdufjd4vn0CDU49NkitmufN&#10;ki3/APAa+gT/AME5tZOc+MLY/wDbsf8AGuT/AOCfv/JaL3/sFt/6FX6L4BIzXpcUcR5nluY/VsLU&#10;5YKKdrJ6633OPh3JMDmGBVfEQvK7PyI+M3wyl+EHju58LXF5FqMtrHHL9qij2ffXdXun/BO7/kpn&#10;iD/sHf8Asy1xv7bnP7Rusf8AXrbf+ilrs/8Agnd/yUzxB/2Dv/Zlr6fMq08Rwu61V3lKnBvRLe3Y&#10;+awFKFDiCNKnspv82foGelSVGelSV/PHU/duoUUUUAFFFFABRRRQAUUUUAFFFFABRRRQAUUUUAFF&#10;FFABRRRQAUUUUAFFFFABRRRQAUUUUAFFFFABRRRQAUUUUAFFFFABRRRQAUUUUAFFFFABRRRQAUUU&#10;UAFFFFAHm/7QPwxtfjF8GfFnhC8s4tROo6dKlvFMdqfaVUtC3/fwJX5xfsRftuWP7J/hvX/hH8bF&#10;1HRrnQ7tjpxNs0nlo33oNq/w7t7Buh31+steTfE39lv4UfGXWoda8Z+BtK8QarFF5Ud1OjK+z+6d&#10;rDd/wKgD85P20f2sf+G3dT8KfCX4LxalrNrf3Cy35+ztCsh/hV933VX7xbpX6C6z418EfsY/s++H&#10;5tfB0bw1o8NtpvlWkTTbJm7fL/tbq3fhb+zT8MfgpqV7qHgfwbp3h6/u4/LuJrTdvdf7vzMdv4V0&#10;fxJ+Fvhb4v8Ahebw54y0aDXtFkkWV7S63BC6/db5SOlAHjvx18O6H+2V+yLqc/huz/tqPWdO+3aK&#10;Jh5Lib70bfN91q+QP2K/+Cgvh79n/wCGV18MfjIdW0jWvDN01vb+bau7CH/nkUA3KVx/F13V+mXh&#10;DwbovgDw1p3h7QNNi0vRrCBYbe1hHyRovRea88+In7JPwg+LPiObX/FngHSda1qVFjku5o2V5FX7&#10;obaw3UAfnN+1N8f5f+ChHxg8DfDX4UWWoa14UtZ1vtR86NoVlO5dzvn7qou5fm7txX2r8ev+Cf3g&#10;T9oTTPBtnq95qGjWnhmx+w2drpxUJs+X/wCJr134U/s+/Dv4HfbP+EF8Jaf4aF6F+0vaRtvl2/dB&#10;ZiTj/Zr0igD8/h/wRk+EX/Qf8Qf9/Vr5G/YY/Zb8L/EP9rLxloGoXmoRWngu7e5svK4eTy52Vd/6&#10;V+3Vea+A/wBnv4dfDPxfrPifwx4UtNG8Q6sG+3ahBu33G5tzZ3MR96gD5d8W/wDBI34W+M/FWta/&#10;d6/rgutUvZ76WKKRdm+R2Zv/AEKvnX9tP/gm18Ov2dfgDrHjTQNU1a71S2ngijiu5V2YZsN+lfrt&#10;XJ/Eb4aeGvi34Wn8OeMNHh17Q7h1kktJywQlfu/dINAHyL/wSx/Z58P/AA6+Dtj8RNPvbufVvFdi&#10;ovIpuIY9kjfcr3f9tn/k0v4qf9gGf+Qr03wR4H0P4b+FrPw54b02LSNEsU8u2tIc7Ik9BuzXmX7b&#10;P/JpfxU/7AM/8hQBT/YR/wCTSvhl/wBgiKve68E/YR/5NK+GX/YIir3ugAooooAKKKKACiiigAoo&#10;ooAKKKKACiiigAryv4qfADQ/i5qllqGqXl5BLawNFH9kl2L97dXqlfK37V/xN8VeCfGOjWuh69Lp&#10;drLZPJLFDt5feuPvLQB7d8KfhRpfwl0W803Sp7qeG4nNwftcm987QK7uvDP2TvGet+OPA+pXmual&#10;Lql1FfNHHNNt4Tavy/LXudABRRRQAUUUUAFFFFABRRRQAUUUUAFFFFABRRRQAUUUUAFFFFABRRRQ&#10;AUUUUAFFFFABRRRQAUUUUAFFFFABRRRQAUUUUAFFFFABRRRQAUUUUAFFFFABRRRQAUUUUAFFFFAB&#10;RRRQAUUUUAFFFFABRRRQAUUUUAFFFFABRRRQAUUUUAFFFFABRRRQAUUUUAFFFFABRRRQAUUUUAFF&#10;FFABRRRQAUUUUAFFFFABRRRQAUUUUAFFFFABX5hf8FlPipfGw8GfDTTOmpP9uufL/wCWnzbY0/8A&#10;Zq/T2vx4/wCCrUVzp37Wvga8u/8AkHGCCWP/AIDL81AH6H/sa/A3SfgH8AvDeh2MHlX11ape6hKf&#10;vyzuu5v++c4Fe8Vk+GbqK+8O6ZcQcxTWscifTaK+ef25fiJ8Zfh14O8NXXwX0CXxBqtxfPFexRWR&#10;uvLh2fK20EfxUAei/tJ/AfS/2jPhLrHgzVCLc3aZtrvy97W8i/dYVi/slfs3Rfst/CseD4vEF34h&#10;HntdGW7+VI3ZV3Ki/wAK8V8Aar+1t+3FoWk3mo3/AMO7qysbGBri4uZtDbbHGv3mb5q+k/8Agmv+&#10;1d44/ad0LxbceNJrOWXTJ4o4PskPlfe/4EaAMj9qD/goBrf7O37UmmeC72y0/wD4Qr7LFc3t1Lu+&#10;0bGX5tn+1Xg19/wUZ/aO8YeKYPEHhDwAT4Fubpreyzpkjw3Cs21d0uPvVyP/AAUo8Nf8Jn+3x4Z0&#10;Mfvvt0dhbeV/vNX6/eGPDVj4Y8M6ZpFpZwwWljBHFHDFGqpHtX0oA8j+P37VPh/9mP4Tad4m8aYm&#10;1m7hUW+k2Z+e5n2bmVN38K/3q+L/AA9+2N+1z8foZtb+HfgG007w0HaS3mmts+Yn93e33v8AgNcL&#10;/wAFBJLr4zf8FAPBvw7uZpZ9Kt/sdtHan7o8z5pP++ttfrdoGiWPhfRLTS7CCKz0+yhWKKGJNiRo&#10;tAH57fBz/gpp4o8N/E+LwH8fvCP/AAieoXLpHb6jDCyLG7fKu9G/hb+8te9/t4/tEeM/2c/hNpnj&#10;TwRZ6dqVt9rWK8+2Rs6iNl+Rl215N/wV8+Emm+J/gTZ+NI4Yota8P3a/6V/H5D/Kyf8AfWyr3wh0&#10;y5/ah/4Jnf2Pqc0s+oHS5bZJpfnffB93/wBBoA+nP2avjBF8dvgj4U8aDyoptStFNzDD92OdflkX&#10;/vqvkz9vv/goV4p/Zl+Jml+E/CFjpV6ZLFbm8lvNzvG7N8q/981U/wCCN/xEl1D4QeKvBF/MYrrw&#10;/qPmRWsvDRxyfe/8er5f8T/D3/hs39oP9onxRn/RfDVjLLZf3d8P7tUX/vigD9dfgv8AES3+LPws&#10;8M+LLYxkapZR3Mgh+6JCvzL+DV8r/Gn9tfxlon7ZHh74MeBdM06+t7jyo9Qnu1Znjkbczfd6Kq7a&#10;r/8ABKH4rRa1+yjPZ6hOIo/Ct1LE5P8Ayzh/1n+NeJ/8E7dJuPjx+2h8Uvi/qJM0VjPL9ml/gkeR&#10;mjXH+7Gq/wDfVAHz7+3v4++MHij4s+Gn+Inhm10XULCZotKEA4uUWX5W/wCBV+nP7G/xG+N3jj+2&#10;IPiv4StPDOn2trbf2VNaf8vHXd/47sr4+/4K9tj47fCb/gH/AKPWv1P8Pf8AIvaX/wBesX/oIoA/&#10;GDwv+0Fof7Nf/BQP4s+L9cgu72KOfULa3tbT70kzN8q17PrH7Wf7Zfiiw/4SfQ/hkNG8PR/6VHaf&#10;YGeWWH+H73zN8teb/BT4Z6T8Tf8AgqN4zt9Ys4r20sNXvL7yZfnTfG3y7q/ZFV20AfEX7CH/AAUE&#10;k/aW13UfBfi/RodA8aWKNKnk5WK4RWwy7W+ZWX+7X29X4/eC7C38Mf8ABXea30uH7HBc6lPJJDD8&#10;ifPEzN/49X7A0AcP8Z/Gd78PvhR4r8SafFFNf6Xp8t1FFKfkLqu6vza0j/grP468SfDODTtG8N2m&#10;r/FPUb1ora1062eVI4ezbB95q/Qf9qb/AJN1+Iv/AGA7r/0U1fnx/wAEXvhrZXl34z8Z3FlFNdWu&#10;yxtrmZNzx5+ZtlAHv/7A37RXxv8AjF4p8TaJ8UvDX9j2ukW6SR3U1i9tK8jP9z5vvfLXFfHP/gpT&#10;4pm+MN38NPgh4MHi3VrCZ4bi/mDSpI6/e2Kv8K/3m9K/Qa80+K8huIgPKNwjRvLHw1fH3hbwt+zV&#10;+wJ4o8QavL4sh0zXtY/4+IdRulubiP5mb5EVdy/eoA8F8afH/wDbj+H1v/wk+seDbWbSoh5klpZ2&#10;qy+Un+2q/NX0r+wr+2/bftaaFqdnqmmQ6L4u0nabi1ikykqN/Gmfm7c1yPjD/grV8DNOsruDS/7b&#10;8S3QRv8ARIbHYkn/AANq+UP+CVOr2viH9sjxnqdhZ/2ZaXdjdXEdr/zyRpVbbQBV/wCCpvjv4t6/&#10;qv8AY/jDwza6X4KstUl/sbUIfv3KV9bfsE/E748eJB4f0Pxn4MtNH8AW2iL9i1WIfPJt2+X/AN9L&#10;Xnn/AAWsP/FsvA3/AGEX/wDQa+2v2Z/+SBeAP+wLa/8AoFAHlX7Zn7b3h/8AZO0uzszZ/wBveL9T&#10;j8yy0qI9vu73/wBn9TXzJp37SP7bPizSovF+lfDq0h0Qp5qWElrh5E/3W+avnPxB8b/Bt5/wUP8A&#10;EPjL4rT3epeGdD1SeK3hhtvtP+obbEuz+78tfea/8FcP2fR8iXviEfTRX/8AiqAIv2Of+Ch0Xx28&#10;UzfD3x5ov/CJ/ECLcBCNyQ3BX7y/Nyrf7Nem/tnftgaP+yh4IhuzZjWPEupv5WnaXnG9/wC8/wDs&#10;1+Yn7Zv7Sfw6+JX7RXgf4l/Cg6hZahZeV/ass1i1o8siS/K3+18vymvor/gp/wDCfxd440L4a/F/&#10;wvZXWsw6RaRSXkUcW/yvuyLKyf3d3WgCbRfj9+3H4v0qHxXp3gfT4dJKealhLaqjyo33flb5q779&#10;lD/go5qfxE+KR+GHxW8Nx+EvGBkaKKUZRHkH/LJ0blW9K5T4Nf8ABYrwbLpem6Z8RPDWo6BqNtAs&#10;VxeWeJondeMiPhlr3X4faD+zT+1J8S4fih4ck03xB4xtfKlP75kuLZ1+6zRZHzfnQB9Y0UUUAfnJ&#10;/wAFePi1fQ+HPB3wo0ib994lullu/Kf5yittRP8AgTfyr7Z+BHw1tvhD8HvCXg+36aXp8VvIf777&#10;Rub/AL6zX5i/thQy+Pv+CnPg3Q/N8+KKewijiP3f7zV+vEY2RCgD53/bI/bE0P8AZM8H2V5cWX9t&#10;eINScx6fpccmzf8A7b/7NfJ+l/tHftrfGDw9DrfhfwBp+jaTKnmxmW22vIn8P+s+avqT9p39mj4R&#10;fEbxFo3xD+J+sTaXHoW0RSzXyw22FfdtZWX5vmrA8Tf8FOv2ePBh+yReJptTji/dx/2PYtMnp8vS&#10;gD50+EH/AAUw+JXgn4s6Z4A+OfhQaYbqZbX+0PKNvNFubasmxvlZf9qvvz46/EK9+HHwV8WeMNIW&#10;G7u9L02W+t1l+5JtXctfjl+3x+1Z4S/am8e+DtQ8MaDqGnRaW/2f+0LyLY9ym/cuEr9Sfj5/yZD4&#10;n/7Fb/2lQBz3/BPj9qDxJ+1P8Mtb8QeJ7G0sruw1L7FGLMYQr5at/wCzV7/8UPE1x4M+HPiTXbKG&#10;Ka70yyluY45fuF1XdXw5/wAEWf8AkgXiz/sPN/6Kjr7O/aA/5If45/7A91/6KagD54/4J5/te+Lv&#10;2rLLxlL4qsdOsjo80McH9nhh94Nu3bv92voj47fDu2+K/wAHvFvhS8X91qenyxf8D25X/wAeAr4B&#10;/wCCKP8AyCfiZ/19Qf8As1fp6y7qAPzc/wCCRPxZvorDxn8INXmBn8PXTXNl/e2b9si/99LX6SV+&#10;Pf7JNx/whP8AwVH8Y6XHP5MNzdX1t5X/AD03FWr9hKACiiigAooooAKKKKACiiigAooooAKKKKAC&#10;iiigAooooAKKKKACiiigAooooAKKKKACiiigAooooAKKKKACiiigAooooAKKKKACiiigAooooAKK&#10;KKAPh3/gln/yK3xe/wCxzvP/AEJq+4q+Hf8Agln/AMit8Xv+xzvP/Qmr7ioAKKKKACiiigAooooA&#10;KKKKACiiigAooooAKydb0jTtb0m70/VYIp7CaPy5Ypfula1WbbXhv7TfxH8N6D8Lta0q8121ttUv&#10;rRzZ2ol/eylf7m2tKdGrXmoUYuUuy3+7qZ1KsKMeapJRXd7fedVb/B34b280MkHh/SfNikWWPAX7&#10;/wDDXocR96/Jm1+KEekX1leW/wBrvRbTxS+VNcsn3W3f3q7bxf8Att/ErxRZXtnb3lno9pcvmOW0&#10;i/0iNP7u/d/7LX2OD4PzfFaypqCf8zSf3HyuL4pyvDOyqc7/ALu339T9FvEfjHRPCdjNd6xqdtpl&#10;rFtEks77Qmfu1434+/bT+HfgzENpe/29dyQ+ZGLP5k3/AMKu38Nfnffal4o+JGueZcTahr9/eusf&#10;8TeY/wB1V/u16X4T/Y7+KPie4ngfQxoQiRf32oy+Ukh/2du6vq4cIZVgEp5rivVaL/gv5HzcuKMw&#10;xrccvw+nezf/AAF8z0fxZ/wUN8S6hb2f/CP6FbaPLv8A9I+2fvt/+5Xg3ib41/EDx5DNpuqeJNQ1&#10;G2mfzPssTs3/AI6tfXXgn/gnn4cshNJ4p1m61gyouyK2Hk+U/wDF83O6vdfAn7P/AIE+HEFp/Y2h&#10;WwuraNo/tco3TPu67mNEs94cyq6y/Dc7Wza/WWqBZNnmZWeNr8se17/gtD80fBXwU8a/EiaGXSNB&#10;u5oribyzfzRsiRv/ALe75qpfFD4X638JPFH9ga+Yf7Q8hbn/AESTemxt23/0Gv16htktIdkEMcUf&#10;92MBf5V86fHb9kFPjb48/wCElbxNLpR+yx2xthbCQfKW+b7w/vVpl/HTr43lxijTo26Xb8ujMsbw&#10;f7HC3wknOpfq0vWyPhf4U/FjXPg74im1vQDa/a5Yfs/+lx702V64P2+PidnPk6Vn/r2r0of8E4Yl&#10;P/I8zf8AgD/9nTJ/+CcxW2mEfjqXzPL/AHf+gD7/AP33XrYnOOFcdV9piXGUmtW4zvb7kedh8r4i&#10;wdP2eHvGKd7KS+ex8ofEf4har8VvF0/iPXPJF/cRpE4hi2J8q7Vr6D/4J5Af8LM18Hp/Z/8A7Otf&#10;M/ibw/e+E/EGpaJqEX/ExsZ2tpP7m9W2/L/s190/sRfB/TdC0lvHem69LqUWr2ot3tZrfY1vIr/N&#10;/Ea7+JsRhcJkcqUFaM0lDtrqvwTODh+jXxGbqrNtuDbd/wCvM+swPmPvUtRqct9Kkr+dEt7H7v5B&#10;RRRVAFFFFABRRRQAUUUUAFFFFABRRRQAUUUUAFFFFABRRRQAUUUUAFFFFABRRRQAUUUUAFFFFABR&#10;RRQAUUUUAFFFFABRRRQAUUUUAFFFFABRRRQAUUUUAFFFFABRRRQAUUUUAFFFFABRRRQAUUUUAFFF&#10;FABXiH7bP/JpfxU/7AM/8hXt9eIfts/8ml/FT/sAz/yFAFP9hH/k0r4Zf9giKve68E/YR/5NK+GX&#10;/YIir3ugAqLfhcmpai7Yb8aBO9mkfJ//AAUK+IniP4b/AA28P3fhvV7nRrqbVPKlmtZNrOnls22v&#10;gr/hq/4uY48eapj/AK7V9qf8FQ8n4S+GMn/mL8n/ALZNXxL+zH8OtK+K/wAYtC8Ma8JTpt95u8RS&#10;bG+Vd1fGZjOvLGezpyte3Wx/TvBWGyyHDX17GYeM+XnbfKpPR+ZKP2rfi4Rx471TH/XY0p/au+Lg&#10;Jz471TcOn78199/8O3fhGcEJrGP+vsf/ABNfMv7bf7Mng/4B6F4au/C6Xxmv7iSKU3M/mDCrn0FZ&#10;VsJj6FN1JVLpeZ0ZVxFwrm+Lp4LD4JKc9r0422f+Rt/sOfHfx74+/aDs9H8Q+Kr/AFfS5bG5kktr&#10;p9y71X5a/S6vyV/4J2Zb9p3TMH/mHXfP/bOv1qr3MnnKph3KTu7vrfsfl3iPhaGDztU8PBRjyRei&#10;SW8uwUUUV7h+WBRRRQAVx/izwB4Q8V3sNx4g0vT727iTy45bvbv2V2FfHH7Zkd8/jzw/9n+2eV9i&#10;f/j18zb99f7tAH1N4P8ACvh/wnYzW/h+xtbG1kfzJIrT7m+uhr55/YvjuU8Aaz9p+1+b/aLf8fm7&#10;f91f71fQ1ABRRRQAUUUUAFFFFABRRRQAUUUUAFFFFABRRRQAUUUUAFFFFABRRRQAUUUUAFFFFABR&#10;RRQAUUUUAFFFFABRRRQAUUUUAFFFFABRRRQAUUUUAFFFFABRRRQAUUUUAFFFFABRRRQAUUUUAFFF&#10;FABRRRQAUUUUAFFFFABRRRQAUUUUAFFFFABRRRQAUUUUAFFFFABRRRQAUUUUAFFFFABRRRQAUUUU&#10;AFFFFABRRRQAUUUUAFFFFABXwH/wVs/Z1vvij8K9M8caHZyXmq+Fi/2iOL7xtW+9/wB8t81fflVb&#10;m1ivoJYJ4hNFIux4pPukUAfEX/BOv9tfw38V/hno/grxDqlppfjXR4FthFdSqn22FF+V0yeW29a+&#10;445BKN6c18CftGf8EofC3xH1278T/DzWG8Da3J+9+yRRf6M8n95NrAx14mv7BX7YWj2/2DS/iXaS&#10;6fGnlxg65KnH/fs0Afc/7Y3xv8E/DT4JeMLTX9fs7LUNS0q6tbO08xXmkd4mVcJ1/ir5D/4IljHh&#10;r4gf9fUX/oNQ/Cz/AIJBaxr2txax8Y/HMupnf5kmn6dK0rSf9tpP/ia/RT4afCzwt8HvC0Hh7who&#10;9ro2k26cRQR43n+8zfxGgD8wP22P+UnXw4/67ad/6FX6418T/H39hzxJ8W/2uvCfxYsde0+x0vSH&#10;tfNtJo285/K/u44r7YoA/If/AIKLW918Fv26vA3xPks5f7GlFrL5p+4XibbL/wCOtX6v+F/E9h4y&#10;8OabrWmTxXlhfwJcRTRHcrIwzXB/tE/s7eEv2lfAU3hfxXATF/rbe7h/11s/95K+CtP/AGD/ANqv&#10;4LwXGh/DD4sw/wDCNB2+zwzXLQ4T/cZX2/8AAaAPRP8Agr98ZNI8M/BOz8Cx3efEGuXaS/ZIj8yQ&#10;JyzP/wAC2Yr27/gnt8Pb7wB+yV4N0zVIh51zC96Yj/clbcv/AI7ivn34If8ABL3V9U8ew+Pfj34s&#10;/wCEy1qN1l/s+KRpUkdfu75W+8v+yqrX6I21rFZQRQwRiKGNdiRx/dAoA/HWfxvD+w7+2j8ZdLuZ&#10;RFp3iHSLw20v3EjeZWmg/wDHvlr6Q/4JMfC7H7PniXxLq8All8X3s+Zf+ekGNrL/AN9b63f29v8A&#10;gn3qf7VvjDQfEfhvWdP0a/tbJrW5+1xt+9+bcrfLX1D8BPhVbfBX4QeGPBcBWZdItFiklj+7JJ95&#10;m/76oA/HTSvi1c/sg6t+0j8O5AYptXSWy06L/rpJt3f9+2r9Cv8Agln8Jv8AhWn7LGkanPHt1HxL&#10;M+pyEj5tn3UX/vlK81/a9/4Jj6n+0N8dZ/G+j+ILTSrC/jiF9DNG2/evysy/8Br718IeGrbwf4V0&#10;fQ7QeXa6baxW0Q9lXbQB+W//AAWBY2/xo+Ftw/8Aqo9p/wDIq1+pvhmYTeHNIkXo9pEf/HFr5n/b&#10;s/YoH7XHh7Rn0/WV0bxBo+/7NLNHvilRuqvXOfsN/s2/G74DeItUHxE8ZQ6/4fltVtrO0iuWm8vb&#10;91vmX5aAPnH9kX/lKh8TP+u+p/8AoVfq/Xxf8Ff2Jtf+GX7Y/iz4wXmt2d5pWsPdGK1hjYTR+a38&#10;VfaFAH5CaT/ymC/7fpf/AEQ1fr3XxFZ/sJa/a/tv/wDC6/7fs/7F895fsHlN53zRMtfbtAHlP7U3&#10;/JuvxF/7Ad1/6Kavjn/gir/yRzxz/wBhhP8A0XX3R8XvBU/xD+GnibwxbTLBNqljLbJLIPlTcu2v&#10;C/2CP2T9a/ZO8DeIdD1zVLPVZtRvhcpLZ7lQJt296APavjv4yvPh78F/GniTT8HUNM0i5urf/rok&#10;bMv8q/Kz/gnf+zT4c/bA8U+MvH/xSvZfEt/a3S5sJZf9Y7jduf8A2fSv1/1nRrLxHpV7peowrd6f&#10;ewvb3EMvKyIy7WX8q/M/Wf8Agmt8Yfgp8Rb3xB8APH8Ol6feyb/sl3K1s8abs+U/ysrr/wABoA+y&#10;z8Dvgh+zp4W1HxJF4S8PeGtPsYWllu5bZOP++v4q/Ob/AIJaeJrbxH+2t4y1G2h8q1v7G8uY/ZPN&#10;XbXvFl+wR8b/AI4X1mPj58WJb7w3HMssmgaRJ8kn+zv2j/0E10/wI/4J56r+zz+1Vd+PvCms2UPg&#10;qUS20elS7jMkD7fl39zuWgDi/wDgtUhPws8DyD/VjUXH/jlfaX7Lt1Hf/s6/Du4j/wBXLolsR/3x&#10;XJ/tlfss237Vvwt/4Rl9TOj6hbTfarO78vem/wDuv/s18+fsa/sdfHf9nv4m2TeIPHNpqfgGxglt&#10;49KhuWdDu+7hGX5aAPl/w/p2h/Ab/gpV4g0z4h6PZzeGtc1Gfy/7Rj3xRpctujf5v96v1Wj/AGe/&#10;hhcQb08EaJLG/Kf6Ktea/thfsS+FP2sdDhkvJjo3iuxj2afrMXb/AGHX+Ja+TtO/Y4/bQ8DWMOge&#10;G/izZzeH408qPzb5keNP+BRlv/HqAPWfj18ePgF8DvjBo3w8Pwz0/wASa3feVHINOtov9Hdn2qr/&#10;AO1XoH7Qf7c3hX9mvx94U8D6x4avPK1iGA/ayVS3toWbb83+73rg/wBkz/gmxbfCLxwPiJ8Rte/4&#10;TTxqGMsXmZeG3m/5672+Zm9PSvZv2uv2PfDX7WPg6HT9Tn/szW7I+Zp+qwx7njP91v7y0AS/EX9j&#10;X4KfHCy+36r4N02ae+TzI9V06PyZirfMrb1r8u/2ivg5a/sMftd+B0+HGtXk0dy8F0LUybpo90u1&#10;onx95W/2q960v9jr9s/4b2cGgeEPixaTeH7f93brJfMnlp/DgNG3/oVeofs0f8E5NT0H4jf8LM+N&#10;3iU+OvG0colt4RIzwxOp+Vndvvey7QKAPurS7qS/0yzuJR5UssKyyR+m5av0UUAfkZ+15J/wgf8A&#10;wVA8Da/cf6HaSz2EvnH7v91q/XCNt1fnV/wV8+Et9qHg7wn8TtMh86XwzdeVeeX98Rs25W/3VYfr&#10;X2d+zv8AE+2+MvwZ8KeMLSYTf2nYxySj/nnNt/eL/wB9ZoA/Mb9vvX9X+O37b/h/4P6nrA0zwha3&#10;FtbxxeZsT94qs7/738Ir7w+H/wDwT4+Bfw/s7OO38Dafqt5b7f8ATNSj86Un+9lq4D9t3/gn3bft&#10;KapZeL/CmqReGfHdiijzzu2XW37m91+ZWXs1eT6J+y9+2zeWcOgap8XdP0zRI/3f26G5M1x5f/fA&#10;oA8M/wCCrfjXwQfix4M8J+EIbAjw9F/p0WnBQkb7v9Udv8WK/Rz4wWv9s/sTeII4/wDlr4TaX/yB&#10;ur5T+Iv/AAR/sdQ+HWmW/hzxMJvHRvWudV1/VtzC53fwon8PzV96fDTwhfaL8KtF8MeJXh1G8ttO&#10;WxvDEPkk+Xb/AOg0AfCH/BFbxdpsvwx8ZeG/tsX9rRar9u+y/wAfktGq7v8Avpa+uv2w/iTofwu/&#10;Z78Z3+t3kMAudOltraGWTDXEzLtVFr4q+Iv/AAS3+I3w++Jd74s+AvjiLRhcu0kdreXDWz2+5tzR&#10;71Vgy+ny1v8Agj/gnR8U/ivrg1j9or4gf8JNFYo4s9FhuWmi8zb8rO20Lt/4DmgDD/4ImyebonxK&#10;k9bi2/k1fp+zba+Sv2Ef2PNX/ZQg8ZxanqtpqaazdrLbx2m5ViRd21fm9mr2/wDaC+I1l8Jvgz4t&#10;8Uag2IrHT5dmP77LtX/x4igD8y/2SbSLxt/wVH8capAfOhtp765Ev8Hy7Vr9e6/N3/gkF8Jb6PQ/&#10;GXxT1i0xN4hu2ispZPvlAzNI3/fTV+kVABRRRQAUUUUAFFFFABRRRQAUUUUAFFFFABRRRQAUUUUA&#10;FFFFABRRRQAUUUUAFFFFABRRRQAUUUUAFFFFABRRRQAUUUUAFFFFABRRRQAUUUUAFFFFAHw7/wAE&#10;s/8AkVvi9/2Od5/6E1fcVfDv/BLP/kVvi9/2Od5/6E1fcVABUCpkk1PUZPHFJ7aCMvxBr9h4X0O7&#10;1jU51tLC1j82eWXoietecr+1X8K2/wCZys/yb/4mpv2nG3fAXxsv/Tl/7MtflBBCG8nENfo3DPDO&#10;GzrD1K1abjyu2luyfVPufC5/n9fKa0KVKCldX1v+jR+rX/DVHwq/6HKy/Jv8KP8Ahqf4VHr4ysj+&#10;Df4V+Xn/AAh+t/8AQv6h/wCATf8AxNR3XhjVrGH7RcaNdwwx/wDLWa2ZEr6xcC5XLRYiV/8At3/I&#10;+a/1xzBK7oq3/b3+Z+pVl+018MdSvoLO38XWctzcyLHFEA2XduFX7tercD+L9K/GbwXc22l+NtAv&#10;J/3NrbahBLJL/wA80WRWZq++/GH7e3gTQrvUbPS4rvWZok/cXUMf+jyvt/velfK53wjVwdenSy+M&#10;6nNe7stNrbJdz6LKOJqeKpTnjZKFrW313vu2fTxOBx0qjf6xZaWm+9vIbJfWWRV/nX54eLP28viB&#10;rF9BcaRDaaBahPLktWi8/e/97fxXh2s+NPFvxEvvLv8AUdV16Xe0kdqJGfy933tiLWuE4Dx1VKeK&#10;qKC69X8+33kYnjHCQ93Cwc393/Dn6O+L/wBsX4aeFdOmuI9aGsvG/lm205N8mfo2K8G8Yf8ABQ/U&#10;7g6lB4b8NRW8X+rtL66kDMh/vunT/gNeG+D/ANl34keMjps1l4als7G9+5fXbbFjT+8/8VfQvw7/&#10;AOCesUf2O88ZawZZYpsyWGnj9zIn+/8Aer1nlvC2T+9iantJLpdP8I/qeX9f4izP+BD2ce9kvxf6&#10;Hzr4s/ab+JPjDVPtF54ru7PzI/L+y6dJ5MMn/AF/irjrLwL4k1WG8uI9G1BorWH7TcSyxsnlp/e+&#10;av008G/stfDjwIJ/7P8AD0M/mOkgN2fN8sr93bnpWj8fbDHwX8Vx2dpulNkcRQp836VhPjXC4NOO&#10;V4VRT7pR+9Lf5m8eEsRipKePxDl6Jt/ez4O+Hv7OOieIZ7KTxH490/RorlE8uG0jaa485vuxvu+W&#10;vrH4e/sPeAfBxsrvU45PEmp224Ga8H7qT/ei+7Xy34Z8M6mvirRpJNG1H/j+g/5dm/56rX6Xp/qh&#10;xmvjcbxRm2MT561k+kdF959ThuHcswzXLTu11bu/+AYPhPwNoHgq3mt9A0e00eCV/NkjtIljV3/v&#10;ECukqNR6jH41JXy7nKo+abu38z6KMIw92KsgooopFhRRRQAUwgE0+o9+SPekJ6Hwj+398KPsGvab&#10;47sIsxX22y1A/M3zqv7tvRV21hfsJ/Fz/hFvHFx4QvJR/Z+sfvLfhf8AXr/tf7tfbvxN8DWPxI8C&#10;ax4evo1khvYGCg9nx8p/76xX5ManYan8O/GE9rJ+51XR73j/AH1b5W/3a/a+HKsOIMnqZViHrBWT&#10;7LVxfydl8z8ozylPJc1hmVH4Zb/hzfmj9lBg54qWvPvgv8RoPit8O9H8QQNmWaLy7jj7sy8N8v8A&#10;vDI9jXoNfjVWhPDVJUaitKLafr1P1OjVjXpxqw2auFFFFZGoUUUUAFFFFABRRRQAUUUUAFFFFABR&#10;RRQAUUUUAFFFFABRRRQAUUUUAFFFFABRRRQAUUUUAFFFFABRRRQAUUUUAFFFFABRRRQAUUUUAFFF&#10;FABRRRQAUUUUAFFFFABRRRQAUUUUAFFFFABRRRQAUUUUAFeIfts/8ml/FT/sAz/yFe314h+2z/ya&#10;X8VP+wDP/IUAU/2Ef+TSvhl/2CIq97rwT9hH/k0r4Zf9giKve6ACoz3qSoz3oE9mfF//AAVG5+E3&#10;hf8A7C//ALTavk79hRQv7UPhQZyMT/8Aopq+sP8AgqP/AMkl8Mf9hf8A9pNX5waB4g1LwrqkWp6T&#10;eS6bqEX+ruoTteOvhswn7LMFUfSx/VHBmFljuEJYSDs6ntI310vddD97GU8A/h7V8M/8FRwG8JeD&#10;MNkfa5ucf7K18T/8L9+I21T/AMJrrOe/+ktWN4q+IvibxtBDHr2t3erQ23+qF1Lv8uujFZtDEUZ0&#10;ows2eXw74eYvJs0o46rXhOMLtqzvqn16WuW/hV8UvEHwb8XQ+KPDcsUOqRQyRRtNGsq7H+Vvlavp&#10;zwh/wU28ZaRpHk67oNjr1/vYm5WQWw2/wrsVa8g/Y8+GGg/F7422fhrxDDJPpc1lcyvFHJsYuq7l&#10;r7C8Z/8ABM3wbrmq/aNB1m70G28jy/soXzfn/vbjXLgqWNdJzw0tL7X9D2+KMfwvDHxwmd0L1HFS&#10;5uXpdpK8feL3gj/gpL4C19tItNZsL3RLu52xzzkh7e3fvluu38K9+8G/Hv4f+PIrmTRPFVhfx223&#10;zG3+Vt3f7+K/Ofxt/wAE8Pih4W0w3ljFZ6/iby/s1hKPM2HgN82PxryLxj8B/iN8OPsser+GtUs/&#10;tpbyxboz+Zt/3P8AervWYY/D/wAene3kfJS4O4VzZXyrG8knolzX837r97a5+2MU8NxAkkcglhcZ&#10;V06YqaPftO45Nfid4V/aC+JPw81WxNn4i1CE6d+7jsbuRnij/wBl0avZ/BX/AAUf+JOh6rPPr0dn&#10;r9pInlx2yx+Rsf8AvbhmuynndCXxppnz2L8L82pXlhJxqJebi/uem1j9S2LbeODXJ+K/if4W8F3s&#10;NpruqQWdzLGZI45f7tfLHgn/AIKZeENTsbKPxJo99pepyP5dx9l+e3j+b727risz44eM/D/7Qnjy&#10;xHgTWtP8QGw05xcfvfKSPcy/369Wni8PV+Goj4HG8OZvl+uJw00u/K2vvWh9k+EvGeieN7Ka70K+&#10;hvrWOQxvJD03V0deEfsn+DtT8H+AdSt9Ts4bI3N80sfkyq6yJtVd25fpXu9dnS6PnLWf/D/qFFFF&#10;I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zPxD8CaR8TfBGs+F9chE+lapatbXEXqjV8d/sEeH/G&#10;37Onj3xl8DfE+m3d54aspn1Lw/r5i/cyIzfMu7+833q+6qTbQAtFFFABRRRQAUUUUAFfCf7fmheP&#10;P2gvHXg34I+F9Lu4PD99Ol7ruveU3kxRjom7p939a+7KTbQBy/w2+H+mfC3wPo3hXRYvJ07TLZLa&#10;IY7KOtdTRRQAUUUUAFFFFABRRRQAUUUUAFFFFABRRRQAUUUUAFFFFABRRRQAUUVxXxR+K/hb4M+E&#10;LjxL4w1eHRNKiwvnTHku3RVX+JqAO1or86/GH7cPxb/aKbU9E/Z08C3f2SJGz4l1GPYnytt3Rbvl&#10;rz8fsSftXfGZv+Eu8VfFGXwzrd7+7l077TKnlovyr8sbbaAP1Uor8rP+Hef7TnhXGt6X8ZpLzUdM&#10;/wBJtrT7VP8AvXX5lX5m2/8AfVdX4S/aq/aZ/Zrs4bz45+AbvxL4buXlkk1DTo1e4ttq7tv7v5VX&#10;/eoA/SiivK/gT+0f4E/aM0KXVPBGtRaiLbalzbH5JbdmXdh1/wA9K9UoAKKKKACiiigAooooAKKK&#10;KACiiigAooooAKKKKACiiigD4d/4JZ/8it8Xv+xzvP8A0Jq+4q+Hf+CWf/IrfF7/ALHO8/8AQmr7&#10;ioAKYv3qfTF+9QJnl37Tv/JAvG//AF4/+zLX5W+GMf27o2BgfaoP/Qq/VL9p7/kgXjf/AK8f/Zlr&#10;8qvD0qWuq6ZcOMxRTxyyV+48Cf8AItxH+L9EfkHGLSxtFt293vbqz9oYeYYh1+UV4v8Atgrj9nrx&#10;b/e8hc/99VXT9s34SiIY8TLj08tq8z/aP/aa+HnxA+DWv6HomvJeancxqIohG37z5vpX5zlWUZhT&#10;zChOeHmkpxd+R23R95mGZYN4SrBVYuXK9L36M+GbGyudSvrWyt4fOurp1iji/wCejt8q19E+A/2D&#10;vHniQ+Zrklr4aijmWOSOWTzpZE/iZNuV/wC+q8N+HoK/EnwoD1/tS1/9GrX7GLuKYxg+lfqXF2fY&#10;3KHRp4Wy503zNXfTZPT7z824XybC5nGpPE3fLbZ2Tvf59D5e8J/sAeA9Clnl1i91DxJFJt8uOd/J&#10;Ef8A3x96ve/Dnw08LeFJorjSdA06wuo4/KS4gtlSUJ6bsZrphnbgnafzp6nPQ5r8Wxma47Hu+KrS&#10;l6vT7tl8j9aw2W4PCfwKKj52/p/eLnA9KfTOvFPrykemFc7468YWvgLwpqWv3kUs9rYx+bJHCPnx&#10;XRVwfxo8O3/ir4V+INL0yHz9QurUxxRZ2/NTA800/wDbP8Lalf2dnHo+q+ddTJFHwn8Tbf71fQyt&#10;ur4J0H9m74i2euaZcXGgfuorqCST/Sl+4rKzV95xjZEKAJKKKKACiiigAooooAKKKKACvg79vj4Q&#10;iw1Wy8eWMP7m6/0bUPvP8/8AA3oq1941yHxL8EWHxI8C614c1GMS297A0fPGGx8rfnXvZHmcspx9&#10;PEr4dpf4Xv8A5ni5vgI5jg50Hva68n3/AK7nxD+wf8Wz4X8c3nhLUZhDp+tnzbckKqx3Kp/Ex/vK&#10;AoX1r9CevWvxr1HTtY+HXjGa1k/0LWdHvf3cv+3G3yt/u/xV+qvwV+JNv8VfhvpGvxcSTQgTxn70&#10;cy8MPz/nX2XG+WRp1oZnQ1hUSv5vo/n+h8rwjj3KnLL63xQenp2/rud+xABqSoT8wx61NX5aup+i&#10;BRRRVAFFFFABRRRQAUUUUAFFFFABRRRQAUUUUAFFFFABRRRQAUUUUAFFFFABRRRQAUUUUAFFFFAB&#10;RRRQAUUUUAFFFFABRRRQAUUUUAFFFFABRRRQAUUUUAFFFFABRRRQAUUUUAFFFFABRRRQAUUUUAFe&#10;Ifts/wDJpfxU/wCwDP8AyFe314h+2z/yaX8VP+wDP/IUAU/2Ef8Ak0r4Zf8AYIir3uvBP2Ef+TSv&#10;hl/2CIq97oAKhAZlGRknrU1RqoVfagDz74v/AAR8LfG7RbTS/FNnLeWlrMLiNI53i+fp/CfevL/+&#10;HfPwW/6F+6/8GM//AMVX0dM4UZ6e9L5yf3x+dc88NRqPmnBN+auevhc6zLA01RwuJnCHRKTS/Bo+&#10;cP8Ah3z8Fv8AoX7r/wAGM/8A8VTR/wAE+vgsenh+7Pv/AGlP/wDFV9I+cn98fnTBMhAIcVn9Rwz0&#10;dNfcdb4lzp742rb/ABy/zPGPhr+yL8NfhH4rj8ReHNJubXVY4WhSWS9lkUI33vlZiK9wqBWjbnqa&#10;nrohThSXLCKXorHkYrG4nH1PbYqo5y7ttv8AEKicZUjqKlqM/L1Nao435s8z8afs8/Drx7aanDrH&#10;hXTpJdR5ubuKER3Ejf3vMXB3e9eFeNv+Canw41+a2fRNS1DwykSfvIoXNwJf9r94xx+FfX7gv0FL&#10;syME5rjqYShWf7yCPfwPEGbZb/umJlFdr3X3bfefmXr/APwTI8cWrag+leINLvoYyz26SF0lkT+F&#10;TxhW/SvnH4i/Arxx8KJ7O38UaBLZS3SeZHiRZf8A0Wxr9wGQ4wvFfM/7T3wl8W+PvF2i3Xh/TReW&#10;ttavHJJ5qp85dTXl1cmw89YOx99gfE3OsPK2IjGqvTlf4afgz8xtM+J3jPwxaRabp/inWtLtrb/V&#10;20V5JEsf8X3c17r4N/4KHfFfw5fWj6pcWmvWEUPlGxltkhMn91vNRd26vsz4Hfs6WEXgPW9M8eeF&#10;bCa6vrh+JEVnMLIq/e7dKxfG3/BOn4ZeJobVNIiufDMkTsXks33mT67jXF/ZuLoa0Kt/mfSLjbhv&#10;NVy5rgOV97J776pKX3I888G/8FRtLk0v/iqfCd1Df+aRnSpFeLZ2++Qc19F+D/2uPhR441E2OmeL&#10;bU3XleaYrlHgGP8AedQv618peNf+CYGqRanjwp4nhfT/ACv+YhFiXf8AgelfO/jH9kf4q+A9Lk1L&#10;UfDcrWsU3lh7NvOf67Fp/W8xw+lSN16E/wCr/Bec/wC4Yt0pvZXtq9tJ6vrsz9gtD8U6N4kWU6Rq&#10;llqflHD/AGWdZPLP+1gmtZgGGM4r8J0vfGHw6vZ7RJtW8P3Mqr5kP7yJpP7teu+CP25vir4Pn0mN&#10;9YXVtPskWP7LdxA+au3b8z9a1p53TbtOFjzsX4WYyMefA4iNRdL3jp6q6/I/XsrtXFfIfjD/AIKN&#10;+C/B/i3WtCufDesz3OmXUls0sPl7XdW2kr81efeBP+CoUX2e8Hi3wz+88z/R/wCzpcfJ/tbhXxD8&#10;QvEkPjDx5r+vQxmCDUtQnuY4pfvIrMzUsbmyUE8NLXroa8MeH1WtiatPPaLjFJcrUla9+6bP0Jj/&#10;AOCoXgUKAPCuvMR7wj/2enf8PRfApH/Iqa/ge8P/AMXXxf4H/ZR+JfxJ8NWmv+H9CF7pV1u8uUzK&#10;n3flrdb9hX4yIpY+FVVR3N0tcf1/MpLnUNP8J9PU4V4IozlTq10pJ2a9qr39D6wb/gqL4Gbp4X1/&#10;6Zg/+Lr6k+FPxEsviv4B0fxXYQTWtrqMXmxw3W3eg9Divw51Cyl0q8vLSf8Ac3VrI0Ukfo6ttav2&#10;I/YyIT9m7wV/16/+zGu3LMdiMVVlTqvp2sfJ8c8J5XkOX0sVgb80pJau+jTf6Hth+Z/pU9RgA5NS&#10;V9N5n4itwoooo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M/GL9l/wZ8e/GPh7W/Gf23U7TQ42+zaMblktDN5it57oPvMu3bzxhjXs&#10;1FAGXofh/TfDGlw6do+m2umWEQ/d2tpCsMUf0VeK1K+dP209G+NWueAtIi+COpf2b4g+3f6VL5ip&#10;+42/7Sn+Kvjf/hAP+Chv/Q1/+TMH/wAboA/VOqd7Yw6hbTW9xFHNbSI0ckUvzK6N95WFfkF8Wde/&#10;bx+C/hw65r/iXUJtOO4yy6aILj7Oi/xPtT5Vr6x/4J73Hx818an4l+K/imHxP4U1TTopdHmhuIpl&#10;3lvm/wBWo2/L13UAe0+HP2S/Afgf4zx/EjwnZS+GNWljli1C006TZaXqMqqu+L7q7du4bcfeavb6&#10;KKACiiigAooooAKKKKACiiigAooooAKKKKACiiigAooooA+Hf+CWf/IrfF7/ALHO8/8AQmr7ir8l&#10;f2RPFf7RWgQfExPhD4U8O6/oY8U3n2mbWJWSXztzfKm1l+Wv00+EF/4y1L4caLceP7Oz03xfJG39&#10;o2untvhjfc2Np/3dtAHbVEwywNS00DpUtXDrc8w/aI0+51L4HeMLO0gku7uWyIjhiTe8h3L0Uda/&#10;MOL4UeNvJ/5E/W/uf8+Mn/xNfsQ+NpB6Uu6vtMi4mrZJRnRp01JSfNq2vyPkM34ep5vUhUnNx5Vb&#10;RXPx3/4VT42/6E/W/wDwCk/+JpT8KPGxPHg7Wv8AwCk/+Jr9h91Jk+ma+l/4iBinp7CP3y/zPBXB&#10;FBa+2f3H5L+BPhj4yt/Hvhm4m8Ka1FFFqltJJLLYybI08xfm+7X621F1HAqWvkM9z6rntSFSrTUe&#10;W+zb3t39D6nJcmhk8JwhNy5rbq21/wDMKKKK+XPpAooooAK4/wCK3i258CfD/Wdes4Yp7mxg82OO&#10;U/LXYVyXxO8Hy+PvAOseH4Lj7HNfQGLzcbtlAHzPpH7ZfinU9V020fw/pIju7mKHcJZM/MyrX2Gr&#10;bhXyXpP7F+r6bqtnef8ACTWhNrPFLj7M38LK396vrRV2igB1FFFABRRRQAUUUUAFFFFABTGUGn1G&#10;GyfrQJ6Hwj+378Jf7O17TvHVhAfKvR9m1Dyo2f51HyyP2Vdvy1h/sK/F/wD4RXxdceENQm8rTtY/&#10;eW+QqrHMP9o/3v7tfbfxN8CWPxJ8D6x4e1CKOaG+gYJ5oyI5MfI//AWwa/JrUbPV/h141mtn8201&#10;nSL3MR+6+9W+Vq/aeHK0OIMnqZTXfvU1ZeS1cX8nZfM/Kc8pTyTNYZlR+GW/4c35n7KLg5qSvPPg&#10;l8SLf4qfDfR9egP7yWJY7iInc8cy8MG/nXodfjdWhPDVJUKqtKLafr1P1GjVjXpxqw2krhRRRWRs&#10;FFFFABRRRQAUUUUAFFFFABRRRQAUUUUAFFFFABRRRQAUUUUAFFFFABRRRQAUUUUAFFFFABRRRQAU&#10;UUUAFFFFABRRRQAUUUUAFFFFABRRRQAUUUUAFFFFABRRRQAUUUUAFFFFABRRRQAUUUUAFeI/trLu&#10;/ZP+KX/YEnr26vEP21/+TS/ip/2Ap/5UAfLv7Kf/AAUP+Bnw3+APgHwnrnie7t/EFjYxWlxajTLi&#10;QRyfd++qbf8AgVfoRaXUd5bw3EfMciLIh/3q+bP2I/AHhbUv2UvhjeXnhrSLu6OkRSedPYxO5P8A&#10;e3MtfTartoAWoyPnFSVGfvgUmJnyx/wUA1rUdD+HOgSaZqN1ps0mpgGW0laJ/u+q18L/APCxPE5H&#10;/Ix6t/4HS/8AxVfbn/BRf/kmXh7/ALCf/stfKf7MvhPSfG/xr0DR9btIdS0u583zLWYZSTatfvfC&#10;31ehkP1mrDmUOZvRPZ+Z+L8RqvXzj2FOTTlypatdPI45fiD4o3f8jJqpH/X9J/8AFUo8f+KTnb4n&#10;1b/wNk/+Kr9Kz+yP8I8Z/wCEMs8+nmSf/FV8y/ttfB7wZ8MNC8NXPhfQIdGmurqWOSSHd8/yf7TV&#10;tlnE+VZri6eFp4dqU9rxjbZmeP4dx+Aw8sVUrp8vm3+Zh/sS+K9f1n49WVvqGs6he2psrk+Vd3LO&#10;n3f7rNX6PV+ZX7C7pF+0FY7/APoH3WP++a/TWvgOOIxjmkeVJXhHZJLd9j7Xg+bnlzcnd8z/AECi&#10;iivz4+4CiiigArwH9oH4/a38I/EOl6dpml2d7Dc2rSySXcjbh823+Gvfq8J+PH7Pd/8AF7xFpep2&#10;utRaalrA0Rili35+bd60AdB+z58VtR+Lnha81PVLO0sp7a5+zeVabtn3Vb+L616tXmHwG+E1z8IP&#10;Dl7pl5qUWpzXN19p82KLZ/Cq/wBK9PoAKjXJ68mpKixjtijQRzmvfD/w54nnNzqmg6fqFy8fledd&#10;W6u+z+7uIzivEfEH7BHwf1rRbu0stBk0a5lTCX0M7vJEf7y7mK/pX0mAO3PvSKgXkCsZ0KVRWnFM&#10;9TCZrj8B/umIlD0bSdu9nr8z8/fGX/BLpjPaf8Ip4vKQhWFx/a0W5v8AZ27BXw34x8NyeDvFus6B&#10;PJFNNpt1JZSTRH5X2tjdX7yOua/Dj44nHxj8cqOh1q74/wC2jV8hm2DoYeMZ0o2bP6E8O+I8zzit&#10;WoZhV54wimtI+fWy/U/Ub9g1gP2YPCfb/X/+jWr38RleN3HYYr81P2f/ANvTSvgt8KdH8JXnhW81&#10;GWw3D7TFcIiSbmLf3fevRn/4KleHihH/AAg+oj/t9T/4mvZw2YYaNCMZVNbH55nXBmfYnM8RXp4W&#10;8ZTk07x2bb7o+BvHuB4+8THdg/2pddv+mrV+uv7GH/Jtvgv/AK9f/ZjX4/eI9SOu69quoxxeUL26&#10;kufK/wB5y1fsD+xh/wAm2+C/+vX/ANmNeLkzUsTUa7P80fo3iapQybCwkrWmv/SZeb7Hto6mpKjH&#10;U1JX23U/mU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r52/bQ8F/Gbxr4C0ez+CviD/hH9fivvMuZftX2fzINv3d20/xV&#10;8c/8KC/4KD/9FMj/APBwn/xqgD9MPGsOj3Pg/WY9f8g6JJay/bftcmyHydp3727Livze/wCCR/i6&#10;6/4WZ8WPCFhqRn8GWLtdadaeZvijzPt3J/wHFcl45/ZH/bl+JXh690DxR44tNZ0a62+faTauNkm3&#10;/diFfa37FP7Gnh79kzwNsiI1PxfqaL/auq+vfyk/6Zqfz60AfS9FFFABRRRQAUUUUAFFFFABRRRQ&#10;AUUUUAFFFFABRRRQAUUUUAfDv/BLP/kVvi9/2Od5/wChNX3FXw7/AMEs/wDkVvi9/wBjnef+hNX3&#10;FQAUwjJp9QO2Dmgl7aiuVGCTipMGvLP2mdf1Hwt8CfGOraTdvp+pWlkZLe6jGWjfcuGr8qx+1v8A&#10;GD/ooGqf99p/8TXlYzMaeEmoTTfofoHDvBuN4koTxGGqRiovl96+uielk+5+0+DSY44r8Wf+Gt/j&#10;B/0UDVP++k/+JoP7W3xiBx/wsHVB/wADT/4muD+3KH8rPq34VZrv7en98v8A5E/aXoPSpK/HfwB+&#10;1R8WdS8eeG7O68eanLbXOp20ckRZP3iNIqsv3a/YivUweNhjE3BNW7nw3EfDGK4aqU6eKnGXPe3L&#10;fpbe6XcKKKK9A+PCiiigArgvjhrl/wCHPhN4l1PS5/sd/a2jSRy/88z613tYPjPwnZeOvC2o6HqH&#10;mizvo/Kl8o7XxQB8MeH/AI9fEG68R6NbyeJpZoZb6CKT90v3GlXdX6AxnfEK8Msf2PfAenX9ndxT&#10;ar51rMssZ+1fxq27+7XuyrtoAWiiigAooooAKKKKACiiigAooooAK+Cf2+fhD/Zut2Xjywg22l1/&#10;o2oiKNvv/wAMjt/47X3tXHfE3wHZfEnwTq2gajFFNHcwsqedHuCPj5WxxXv5Fmcsox9PEp+7tL/C&#10;9/8AM8XOMAsywc6D33Xk+/8AXc+If2D/AIsnwx44vPCOozeTp+sfPb+bIqJHcr2/2mbhfwr9C+vW&#10;vxt1Ww1j4a+L5rU+bZazo11+7lPyPG6t8rf+zV+qPwT+Jdv8VvhtpHiC3P72aEJcReZvMUy4DI3T&#10;5s/zr7LjjLI060MzoawqWu/N7P5/ofK8I49ypzy6t8UHp6dv67noJxzUlQn5xj1qavyxdT9ECiii&#10;qAKKKKACiiigAooooAKKKKACiiigAooooAKKKKACiiigAooooAKKKKACiiigAooooAKKKKACiiig&#10;AooooAKKKKACiiigAooooAKKKKACiiigAooooAKKKKACiiigAooooAKKKKACiiigArxD9tn/AJNL&#10;+Kn/AGAZ/wCQr2+vEP22f+TS/ip/2AZ/5CgCn+wj/wAmlfDL/sERV73Xgn7CP/JpXwy/7BEVe90A&#10;FRHrUtRHrQJnyd/wUW/5Jl4e/wCwn/7JXzV+x42P2hvDXOcCY4/4DX0p/wAFF22/Dbw3/wBhT/2S&#10;vgaG7ktpw9vOYZf+esMmx6/fuF8O8Vw26CdufnV/VvzR+K8R1/q2eKta/Lyv7l6M/aZXRQAJBivj&#10;z/goyQfDvg4dB9ql/wDQK+JG1zVAcHWLv/wJb/4qorjUbu9UG4vJpwf+e0rP/wChVhlHBcspx1PG&#10;e35+RvTlt3W/N5m2Z8VrMcJUwypcvP15r+e3L5BZ3V1YyfaLSaWGQf8ALWGRkf8A8dr0uL9qf4pQ&#10;GFP+Exuv3e3915S/w11X7DUFte/tBWUU8MUsf9nXX7uX5/4a+6Nb/Zy+G/iLUrq/v/B+nXF/c/6y&#10;do/nP+11rqz/AD7L8vxawmNwyqLlTT9176dVpt0ZzZLk2NxmFeIwlfkd2raraz6PXfqfIWif8FBv&#10;GUGp2f8Aamj6fPYR7ftEUO5JpE/2N38VekaN/wAFEvD15q0MN/4Y1DTbGR8SXZlV/L/2tq/M1dJN&#10;/wAE/fhw4fZca0Ouz/TF+TPp8leWa3/wTr1ez0u7n0rxXHe6hHzb2s1sIUf/AGd+47f++a+ajV4P&#10;xztUi6Temt1v2s2tPOx7zp8UYNe7Ln+5/wDBPoHwl+2B8MPGGpzWdvr4szFH5hk1CM28f/fT45r0&#10;Tw58S/CnjG8ls9F8Qafql1GvmPFaTq7BP73Ffnhrv7E/xT0bRZ7+TTNPvfKT/j2tLnfLJ/urtFec&#10;618MvHXw+hiv9Q0DVdCjlfyo5fLZPM/2flpLhPJ8ZK2BxuuyT5X+F0x/6yZthl/teFenWzX47H69&#10;sVccHFfL/wC1R8TfFXgjxdotpoesy6Zay2TySRwxqcvvXFfD/h34jeNfAE813pOu6ro8lygR5TuP&#10;mKP4f3lWNb+Mfi7xVPDPresy6zdRJ5cct38zRp/d+WuLEcAY2F3QqwmvVp/dqvxOujxpg5fxYSi/&#10;RP8AHc/Q79lPxprnjXwPqV5rmoy6ncx3pjSaXrs2rXt4+v6V+cHwH/bDPwd8LXmmXfhs6xLc3Ruf&#10;NhuRD/Cq7fut/dr3/Q/+CgHw8uNKhuNWg1DTdQKZltY4DN5f/AuM189iuFc4wzu8O2v7vvfk3b5n&#10;vUOI8rr/AA1UvW6/M+oP+BfpTzXkmiftQ/DPXtLtL+PxZYWf2gZEN1JslT2Ze1elx6zYyAMl5bH3&#10;81a+bq4avQdq1NxfmrHuUsTQrq9Kal6O5f4p1N606uY6tOgjdK/L34mfsG/Fvxd8R/FWsadpunmw&#10;v9Qnubfzb6NDsZiy8Zr9Qm6V+fvj79uD4i+F/HfiDSLOLRRaWF9LbRiW1bcUVtq/x13YXh2vxE3S&#10;or4Peetv0PRwfG9XghvEU0n7T3dU3+UkeNH/AIJ0fGf/AKBmnf8Agxi/xpP+HdfxlB2nTNO5/wCo&#10;jF/jXpP/AA398T/+fXRf/AVv/i6T/hv34nZ/49NE/wDAZv8A4uvRfhbjlo4/+TL/ACPTfj/im9El&#10;/wBuP9ZM+ZvjF+z341+Bd1ZReK9L+zx3ifuLqCXzof8Ad3DgN/s19i/sFftW6WdF0z4Y+JPL06+t&#10;x5Wl3OfkuB/zzb+63p61478Wv2nvFnxo8JT+HPEkOlwWMrK/m2lvslj2nPysWIr5z8S+GtU8JXVn&#10;M1nd2cN0n2mzuZfk81P4WVq+VzrhfMuEuXGVbezk1HR389fuP03hvjLKPFbCTyTEJwxMIuaajZaN&#10;L3dXd66r+W7P3b2Bz/s9hVivlH9iv9qTTPiv4R0zwlq+oSf8JnpsHlym6cl71V/5aqe59RX1dV0K&#10;0cRTVSGzPyLM8sxOUYueDxUbSi/vXdd07aMKKKK6DywooooAKKKKACiiigAooooAKKKKACiiigAo&#10;oooAKKKKACiiigAooooAKKKKACiiigAooooAKKKKACiiigAooooAKKKKACiiigAooooAKKKKACii&#10;igAooooAKKKKACiiigAooooAKKKKACiiigAr4u/ae/4KbeA/2ePGJ8Jafpl14y8QW5/4mEVnJ5cd&#10;r/s72+83+yvSvqH4t+K/+EG+GXirxAnMmm6dPcj/AICma+Ff+CUHwX0XX/AuvfFvX7OLWfE2uajP&#10;FFdahF5rxwq3zbd395v5UAes/stf8FJPh/8AtI+IofDMlpdeFPFVyWFvYXh3pcY/uOON3+z1r7Br&#10;82f+CpPwm0P4ajwN8ZvDFpFoHiuw1uC3ubnTo/K+0IfmVm2/xLs/8er9CPBfiD/hKvB+jaxjyvt9&#10;pFc4/wB5d1AHPfG34oRfBn4V+IfGkmmzapFo9q1z9khO15Mfw818Df8AD67R/wDol2rf+Bqf4V+l&#10;9zaxXtsYbiGOaN+sco3Ka5rxBpvhHwroWpaxqemaVZ6fYQPc3EptY/3aKu5j92gD8/tM/wCC0uha&#10;jqtlZ/8ACtNVi+0zpFn7bH/E22vuH4vfGuw+EXwY1T4h39lLNaWNkt19k3qjybvur+tfD37MPgof&#10;tsftLap8b9f0e1h+H/hqd7Lw1p/2dESV1+67oB82PvfWvS/+Ct3jCTQP2aLTw5bSiGbxDqsFl/wB&#10;W3H+VAHlK/8ABbDR2/5pfq3/AIGr/hX1j+x3+1za/ta+FtZ1iz8N3Xh+LTbn7P5c0qv5nGe1eG6J&#10;+3f+zF8GPDvh/wADuYtUl0zTra2kutI0hbi237F3fO2P4utfZXwx8W+EfHPhWDW/BV5p17ol1+8S&#10;XTdqof8Ae296AOxooooAKKKKACiiigAooooAKKKKACiiigAooooAKKKKACiiigAooooAKKKKACii&#10;igAooooAKKKKACiiigAooooAKKKKACiiigAooooAKKKKACiiigAooooAKKKKACiiigAooooAKKKK&#10;ACiiigAooooAKKKKACiiigAooooAKKKKACiiigAooooAKKKKACiiigAooooAKKKKACiiigAooooA&#10;KKKKAOU+I/xE8P8Awm8H6l4n8T6lFpmi2MfmSzSn/wAdX+8x7LX50ar/AMFnZIri9uLD4W3Vxosc&#10;rfZruW5ZN6bvlZvlxXc/8Fm3/wCLB+FI/Mx5mt4z/wAArrLr9mjw9qX/AATWPhLS86ZFL4aXW/tc&#10;0SzS+eqLdN6feZdvsKAPEW/4LS3y2X2z/hU832X/AJ7fam2f99ba+jf2J/2uvFv7WXiPxBq0/hL/&#10;AIRvwPY2qxW8xO8z3m9dw3/xfLXh/wDwTk0a1/aO/Yp8Y+AfFVlYS2Fhdz6bZzCyUvEjRrMrtz8z&#10;LIzsOnpWp/wSY+JWpW0nj/4QX00up2vhW5eWzvyNgCeb5bJsx8vzfN940Afo1RRRQAUUUUAFFFFA&#10;BRRRQAUUUUAFFFFABRRRQAUUUUAFFFFAHw7/AMEs/wDkVvi9/wBjnef+hNX3FXw7/wAEs/8AkVvi&#10;9/2Od5/6E1fcVABUZ6ipKjPUUCPIv2t/+TbfH/8A2Dj/AOhrX4z6RYf2rqlhZ7vL+0zLF5npur9m&#10;P2tv+TbvH/8A2Dj/AOhrX44+EBt8VaOD2uov/Qq+LzlJ4infsvzP6a8L3JZRiuX+f/22J9zR/wDB&#10;Lbfh/wDhN2BIyAbUVw3xt/YEb4N/DTWPFg8VNqQsI1P2b7ME8z5vrX6a28QNtGDyNi8fhXhv7cfH&#10;7NHi3P8AzzX/ANCr1a+X4WFFyjDVI/P8n42z/FZnh8PUxF4ynFNcsdrpdFc/KP4VKB8T/BhHLf2x&#10;acf9t1r92MA1+D/w91GDS/Hfhm8upfItrXVLaWSY/wDLNFkVmav3O0TW7HxBYRXmnXUV3ayoJElh&#10;k3qQ3PauXIfgqa9v1Po/FiMnXwk4rS0ls1/KadOph5FPr6o/Al3CiiikMK8++O+sXvh/4SeJtR0+&#10;8lsry2tWkjmh+/HXoNZmtadp2raVPZ6pBFPp8ifvYpvuFP8AaoA/P/w78cPHF14j0a3k8WXc8Mt9&#10;BFJF5v8AelWv0Pj/ANUK8/h+Gfw2gmhki0XRBLHIskZwvD/w16GvSgBaKKKACiiigAooooAKKKKA&#10;CiiigAqPaDUlRBqTVxPQ+E/2+/hIdM1ey8d2EH+iXX+jah5Mf+rf+GRv977tYf7Cnxd/4RTxjP4Q&#10;1CfGn6x+8tjLJtSOf+7/ALzf+y19t/EvwFY/EjwRq3h2/EZivYGjSSSPf5cmPkkH+0rfN+Ffk1f2&#10;er/DfxrLbMZbTWdEusgj70bq3y+v8NftXDtaHEGT1MpxD96C08lryv5Oy+Z+U53SnkmawzKj8Mt/&#10;wv8Amj9kkwckCpa8++CnxMtvit8O9J1+CSLzZk8u4jV93lzL95egr0GvxurQnhakqFVWlF2fr1P1&#10;GjVjXpxq0/hkroKKKKyNgooooAKKKKACiiigAooooAKKKKACiiigAooooAKKKKACiiigAooooAKK&#10;KKACiiigAooooAKKKKACiiigAooooAKKKKACiiigAooooAKKKKACiiigAooooAKKKKACiiigAooo&#10;oAKKKKACvEP22f8Ak0v4qf8AYBn/AJCvb68Q/bZ/5NL+Kn/YBn/kKAKf7CP/ACaV8Mv+wRFXvdeC&#10;fsI/8mlfDL/sERV73QAVGRu6ipKjUe+aA+ZznjHwB4f8fWUNnr+l2uqWsT+bHFdRbwH/AL1cr/wz&#10;V8Mf+hL0v/v3Xp1J5Y9K6aeMxFFctOo0vJtfkctTC0Kr5qkE35pP8zzL/hmr4Y/9CXpf/fug/s1f&#10;DH/oS9K/7916b5Y9KTYO9a/2jjOlaX3sz+o4S1nSj9yOH8M/BXwP4L1NdT0Pw1p+l6giNH9qgj2v&#10;sb7wzXe1HjHQ4qSuWdWdaXPUk2/Nt/mdNOlCkuWnFJeSS/IKKKKzNQqrPaxXUe2aKOUekg3VapoG&#10;RQK3U5LxZ8NPC/jayitdb0Kz1KCJ/NSKeIEBq+LP2u/hT4R8K+NdFg0fTYtHilsnllitPkST51+a&#10;vvw/L7V5t8Sbz4ZQ6pZf8Jt/ZIvzCxtzqKZbZ3xXfhsyxmDd6FaUbebOKrgcLiP4tJP1R8Y/CD9k&#10;K1+MWhXmqWfiD+zIraf7MIhFv/hVt3/j1Sa3+wH4+ttVnj0y+068sB9y5ml2O/1WvuL4az+DbnSJ&#10;38EjT307zv3p07ATftrswgHTivpMNxfnOHVnVUl5xi/x3PBrcL5ZV2hy+jPyh1z9lv4m6Jql5af8&#10;Ipd3n2d+Lq0j3RSf7SNXAka/BPwNWEsT/wDTX93tr9nSPeqD6PaS/wCstYWH/XNRX0VDj+utMVh4&#10;y7WbX3ppr8jwq3BlL4sNXcX5q/5NW/E/KzQf2oPiToOqWV5H4tu7v7M//HrdSb4pP9llr0zRP2/v&#10;iBa6tDLqlnp95YRtiS1hj2O//Aq+zZf2dfhrKkoPg3Scy7sn7P8A3uteU61+wF8Ob7TLuPS5dQ0u&#10;+l/1d0bgyrG/+7xurdcQ8N42T+tYPlvpdRT36+609PQ5/wCxM+wivh8RzfN/k1b7zmvCv/BRHQ77&#10;UJo9e0C60ewCfu5Yv3zF/wC7tFfGPxB1y28UeO9d1e0/49L6+luY/N+/sZ9y19W6/wD8E5rm10Wd&#10;9H8Ym91Xy8xxXdr5MMj/AO0ysdv/AHzXyJr+i3HhnxHqOkXvlfarGZ7aTyfub1ba1fXcPU8iVWpU&#10;ymV20k1eS072kr6/PY+az2pm7p04ZktE3Z2jvb+7oes/Dv8AZH8dfE7wfZ+I9HOnjT7rd5fnS7H+&#10;Vtv9K6Q/sDfE4D/XaV/4E19XfsYgf8M7+GD3HnY/7+tXuKgD+H5vrXw+acZZrhMbWpQ5bRlJL3el&#10;2j7HL+F8vxGGpV5c3NKKfztqfi1qlpLp+o3tpOMTW0jRSD/bX5Wr7t0b4F6d8dv2PPD2mz2sMus2&#10;tg8umXJ+Ropf4Ru/utxmvh/xjz4x8S/9hG5/9GtX6d/snkD9n3wjnp9l6/8AAjXvcewhWyikp7OW&#10;ult0zzOAsTUy7N5V8NLllTV0+ujX/DejPyGntvEnwn8bGN/tWgeIdJnHOMPE61+rf7JH7Q6/Hv4f&#10;i5v2hg8TWR8q9tom6j+GTHbdVD9rL9lPSvj34dl1O0ii07xhZRt9nvsf8fCf88pf9n0PavzA+H3x&#10;C8S/BXxxFq2h3cum6nYv5ckR+5J/ejdf7tfy7F1Mnr6/w2f3hUWF8SMpbpxUMXS+67vp/gdvvP3K&#10;I3Egnipq8q/Z4+Ntj8efhtZeJrSE2s24293bH/lnMv3h/u+leq19fCanFSjsz+b8RhquDrTw9ZWl&#10;FtNdn1CiiirOcKKKKACiiigAooooAKKKKACiiigAooooAKKKKACiiigAooooAKKKKACiiigAoooo&#10;AKKKKACiiigAooooAKKKKACiiigAooooAKKKKACiiigAooooAKKKKACiiigAooooAKKKKACiiigD&#10;yr9qWwk1X9nX4i2cH+tm0S5A/wC+K8C/4JLajFefskabAn+ttdRuo5P++q+w9V0631nTLvT7qPzb&#10;a6jaGRfVW4r8lLLxF8YP+CYHxQ8SaXaeE5vGvww1y6e50/722T+6yugby3VeGUrzQB9I/wDBXu7E&#10;f7Mum2f/AC2u9ftUjP8AF8u5q+svgraSWPwk8HW8vm+ZHpVsD533v9Utfmdo8vxc/wCCmXxo8J3/&#10;AIh8KTeDfhL4euvtNxESypvXazLvZQ0kjdvlwBur7/8A2pPjbe/s4fCCfxXpPhqTxNNbPHCmnwyM&#10;gwf91W/lQB7TXw7/AMFVvilfeHfgxo/w/wBDOdb8cajFpmAfnEO7/wBmbC19VfBvx5dfFL4WeGvF&#10;d5ph0a61exS5ksJd2YC38PzAGviP9qXSdR+Jv/BRv4M+H5LG8m0XR4PtLy+UwhD/ADSbt33f4aAP&#10;sf8AZ0+E9l8Efgv4U8H2cW37DZJ9oP8Az0mZd0jf99Zrlv2m/wBl/wAB/tPW2gaV42u7uEabO0tt&#10;FaXPkvI7Lt/4FXu1fGP/AAUN/Zy8b/E/T/Cnj34YiaXxz4QuluYrSKZk+0Rq27ai7gGbd+Y4oA9N&#10;X9g/4DrpX9n/APCudI/1Pleb5X777u3du/vf7VfL/wCwbYS/Av8AbD+L/wAHNMnmvPCtt/pNlHNJ&#10;n7Ofvf8AoPy1ydr/AMFZvim0EWh/8KOupvEuz7F5vmz83X3d3leV/e/h3fjXvf7Af7O/jfwhqfi3&#10;4sfFeHyfH/i+TzJLWUfPbQ/7f91v9n0oA+vfEly9n4f1O4i/1sNrLIn1VTXyL8BPgPrHxb+Dvhnx&#10;XqfxY8eQ6jrFp9quPsmrukcbt/dXNfW/jD/kVNZ/68p//RbV5R+xX/ybB4A/7ByUAeq+FtCPhnw7&#10;puli9u9S+ywrF9qvZd80v+07fxNW1RRQAUUUUAFFFFABRRRQAUUUUAFFFFABRRRQAUUUUAFFFFAB&#10;RRRQAUUUUAFFFFABRRRQAUUUUAFFFFABRRRQAUUUUAFFFFABRRRQAUUUUAFFFFABRRRQAUUUUAFF&#10;FFABRRRQAUUUUAFFFFABTDg9qfUbNtXk0n6AMYhP49v4ULt7V534w/aC+HfgS9+ya34t06zu/wDn&#10;iZNz/wDjtZGj/tV/CrWp1gt/GmnmaRsJFKGQn81r0Y5bjZw9rChLl78rt95xvFYdS5JVI3PX+tPq&#10;na3cV9bCe3mjljfpJGdymrledazae51p3VwooopjCiiigAooooAKKKYzCMFmNAD6KiikSRd6EFKl&#10;oAKKKKACiiigAqLcMDPFS15943+Nfgr4dapb6d4j8RWmkX0y70hnLBnHtgVrSo1a8uWlByfZK7M6&#10;lSFKPNUdkd2fvYxk1NVZJVli8xDmMjirNYLdo0vfqFFFfNv7WXxW+KnwNbRvGng3w3B4x8F2yG21&#10;3SoQ32yMtIpW4i2g7lVQ67fVlqgOm/a5+BNl+0N8DPEHhaWEHUPJa40+Xyld451HyhN33d33fxr5&#10;f/4J5+I/idqFp4z+AXxf0a7FjpGj/wCj3d3uEv2abbH5HmfxfK/DdRX0J8DP26fhP8doBHp+vxaF&#10;rkaNJc6LrhFtcW+1trZ3fL/49Xu2kX+m6zb/AG/TJ7S8hl/5erSRXWT/AIEvWgD8gtD8b/GH/gmz&#10;4q8f/DzTPBn/AAkHh/XJJL7RbuKJpli3fLHLuVTu+XYpVu619Hf8Eu/2dfGfw7/4TH4heO7e60vW&#10;vEzrssJY1RZI2bzPN+X7vzH7tfeN8llHCZ7tYRDGnzyzbdqL+NeS/F/9rz4U/BPw3/a/iDxlp0ok&#10;Rvs9rp0q3M1y6ru2osefzbA96APaqK+Rv2bv2j/id+0/8TJ9asPB0vg34Q6b5sQutYiZbzVXdV8r&#10;Yn8O3liysR8y19c0AFFFFABRRRQAUUUUAFFFFABRRRQAUUUUAFFFFABRRRQB8O/8Es/+RW+L3/Y5&#10;3n/oTV9xV8O/8Es/+RW+L3/Y53n/AKE1fcVABUZwSQakqF/lbPY0vMT10PIf2tmx+zf4+H/UOP8A&#10;6EtfjPY3cmnXsF1CNs0LrJH9Vr9x/ih4Eg+KHw+1vwtPdS2UWpw+Q9zDy6DIP9K+SV/4JX+HD/zO&#10;2o/+ASf/ABdfN5ngq+JqxnTWy72P27gLijKskwFahmErSnK+zd4tJdEz5+i/4KI/GOFVUalp4UcD&#10;/QIjj9K5z4jftpfE34n+Eb7w7r97Z3Gk3vEgiso42x/vKK+qB/wSx8NEY/4TnUf/AABX/wCLpF/4&#10;JZeG2XH/AAnGoD2+wr/8XXA8JmjjyuWnqfXU8/4DoVFVo04qSd01SejX/bp+c8ccs8/7lfMkk969&#10;D+HXxo8ffAXXSNB1S7sJIXbzbG8VvJ3sv8UTcbsV9x+Hv+CZ/h/w54h03V08ZahNJYXUVyIjZoBJ&#10;5bKwX73+zXufxh/Zb8BfGeGV9X0mK21VslNRtRsl3bdqlsfe/GlSyjFJOonyyW2u/wA+hrmfiJkV&#10;apHCzp+1oy+O8b22taMkk763e6tofOvws/4KY6dqF7DY+N9DbTopfLi/tC1O9Q/8TOv936V9k+DP&#10;Hnh/x9pcOo+H9Tt9Us5V8wSwvn26V+ZPxt/YD8bfDZp9Q8OxHxTose5wYSBcRoq5ZmT/AOJzXhPg&#10;34jeLPhJ4j+0aJqN3o19E6+datuXO35lV0at4ZlisJLkxSuu/wDwep4+K4JyLiKg8Xw9XUZfy3bX&#10;zT1j+XY/c1kCq2TT1YMtfA/wR/4KS21y8OmfEazFpKdkf9qWg/dk/wATumMqv+7ur7U8F+PtC+IG&#10;lQ6n4f1e11exlQOstrJu4+nUfjX0dDF0sSuam7n4vm/D+ZZHNxxtJr+8tU/+3uvp0Ojfpkda87/a&#10;Hhluvgv4rjt4ZZ5TaN+7h++a9D2Fsg8rWf4h13TfDGiXeqavcRWenWsfmSzS/djSuzQ+e2Pzg8M6&#10;Dq6+I9G/4lmo/wDH9B/yyk/56rX6Yw/6oV5lbftC/Da6nht7fxDaebLIkceIm++3yr2r1BW3Uhi0&#10;UUUAFFFFABRRRQAUUUUAFFFFABRRRQAV8Nft3fAwJcn4jaX5Xl4W31C1ii+bf/DL8v65r7lrB8V+&#10;GLLxf4b1LQ9Qi820vYWikB9DXtZPmU8qxkMTF6bS84vdfceRmuXwzPCyoS33Xk+/9dz4N/YQ+Lh8&#10;L+OJvCOoTkWGsf8AHuZZPkjm/uKv+1X6GE881+Pfi/w5q/wh+Il5pXmy2d/o91/o8sXyfd+ZWRv9&#10;3+Kv1E+CfxNt/ix8NtK8QwmPzZY9k8cR3COZeHX/AD619rxrl0VUp5pQ1hVSu/Po/mvyPk+E8bJx&#10;nl1b4oPT07f13PQDjmpKhzvGO5qavy6PXU/RAoooqhBRRRQAUUUUAFFFFABRRRQAUUUUAFFFFABR&#10;RRQAUUUUAFFFFABRRRQAUUUUAFFFFABRRRQAUUUUAFFFFABRRRQAUUUUAFFFFABRRRQAUUUUAFFF&#10;FABRRRQAUUUUAFFFFABRRRQAV4h+2z/yaX8VP+wDP/IV7fXiH7bP/JpfxU/7AM/8hQBT/YR/5NK+&#10;GX/YIir3uvBP2Ef+TSvhl/2CIq97oAKKKKACiiigAooooAKKKKACiiigAooooAK+Of2zdJub7x74&#10;fkt7K7vB9ifiGJn/AI1r7GrifGPxU8IeBryGz8R6pa2N1KhkjimjY/J+VAHl/wCxfZXGn+AdYjuL&#10;OWyP9ovgSx7M/KtfQ1c34J8ceH/HdhPeeHb6G+tY5PLklh6b66SgAooooAKKKKAEbpX49fF9gPiv&#10;4zH/AFF7n/0a1fsK3Svgjx7+wt428TeOPEGsW+saXDaX19JcxxSyMW2M27+7X6JwZmWEy2vWni5q&#10;KcUlfvc+E4swOJx1GjDDQcmn0PIvh/8AtWeP/hn4Xs9A0S8tINLtt3l+daq7/N83pXQv+3P8ViCp&#10;v7Bgf+nGMf8AstdF/wAO9fHj4/4m+i/9/JP/AImlH/BPPx43I1jRT/20k/8Aia+9qYzhOtUc5um3&#10;u24tu9/R2PioUOI6cFCCqJWtY+Y9SupNSvLy8nOZrqRpZP8AfZtzV9R/s0/tif8ACAWOkeEfE9nF&#10;/YETeTFqkRw1un8O9P7v+1UB/wCCenj0DnWNFx/11k/+IrC+KP7F3jL4faLZ6hYQjxLEIGk1EWhx&#10;9ndfm+Td8zLXTjMx4ezmCwVetF30Vrqz6WdlZ+XUwwmCzvK6jxVOm7rfrden9WP0R8LeJ9K8ZaHb&#10;6tol9FqOnXAzHPCcqa+S/wBtH9jSD4jRXnjXwjBFa+JI0aW9tR8iXiryW/66fzr5c+Enxx8UfB3X&#10;IL3R7uWXTo3bzNKmkzDJu+98v8Lf7VffvwW/am8I/FzTIILu8tdG1+RD9o0q6l6/7rHhlr8h4i4N&#10;r4GMrL2tL+Zbr1XRrqz9i4S46eGxcK+Hl7OqtHF7SXWL7p9uh+YnwE+PWv8A7PfjZdU00+bYSP5d&#10;/pkn3Z0/oy9mr9d/hN8WNA+MvhC18ReHboT2kow8Z+/C/wDEj/7Qr4b/AG0/2MDoTX/j3wDZedp8&#10;h8zUdKi4+zeskX+z6r2rxz9kr9p+7/Z78VTW+oRm78Mak6/bYwBviP8ADIn/AMTX5Hha1TLa31bE&#10;fD/Wvz6n9R57leC43yv+2cq/3iKSkuum8Zf3l9nyP19XBU4P1NS1h+GfE2m+MPD9rq+kX0eo2F0g&#10;eK6h+449q3K+vWvvH85yjOEnCcWmt7737MKKKKZIUUUUAFFFFABRRRQAUUUUAFFFFABRRRQAUUUU&#10;AFFFFABRRRQAUUUUAFFFFABUZwV54qSoiTgj+KgNegHaTjvUmRX47/Hr40+OtI+NHji2tvFuqWVv&#10;a6vcxRQw3DKkaeY21a4H/hfnxG/6HXWf/Alq+blnVOEnFweh+0YbwvxuJoU68cTBKaUtn19D9xsi&#10;o+VHTB9K/D3/AIX58Rv+h11n/wACWo/4X58Rv+h01n/wJap/tylf4GdP/EKcfb/eofdI/cHqzYG4&#10;8Z7VNXhX7HOval4i/Z48Jahqd5LqOoSxyl55n3NIfNbvXutfRU6ntYKa6n41jcLLA4qrhJu7pycW&#10;7NXs2uvoFFFFaHGFFFFABRRRQAUUUUAFFFFABRRRQAUUUUAFFFFABRRRQAUUUUAFRyxpJ98VJRQB&#10;GkYjHyUPGJB89SUUAIq7aj8tN2/A3+tS0UAFFFFAEH2ePO7yo8+tT0UUAY/jD/kVNZ/68p//AEW1&#10;eUfsV/8AJsHgD/sHJXq/jD/kVNZ/68p//RbV5R+xX/ybB4A/7ByUAe30UUUAFFFFABRRRQAUUUUA&#10;FFFFABRRRQAUUUUAFFFFABRRRQAUUUUAFFFFABRRRQAUUUUAFFFFABRRRQAUUUUAFFFFABRRRQAU&#10;UUUAFFFFABRRRQAUUUUAFFFFABRRRQAUUUUAFFFFABTCKfUZ5xR5BoxSBgV8G/tp/tMeIbfxdN8O&#10;PCkstlHhIr26h/1sjt/AmK+0vHniSPwf4Q1nWpOljayXP/fK1+ef7FnhP/hbfx81nxZrH/EyisS1&#10;7+++bDsf3dfoHCmFw0KeJznGRUoYeN0n1k9vuPmc4r1ZSpYPDtqU3r6K1/zPTvhf/wAE8dHutMg1&#10;LxvrN1qV3dRrL9ltTsSPd833/vV0fjX/AIJ1eBb/AEmY+Gru80TUQP3cksnnKT/tZr64j9GOfSmK&#10;M/LjArzavF2dSrOusTJa3snaPpbZ/M6oZNgIU/ZOmmvQ/Nv9mf40eJPgZ8Wv+Fe63NLqejS3v2GS&#10;OWT/AI9n/hkTd/DX6T+YCgO7g98V89fFz9jfw58V/iJaeL5NSutHu4tpkjtIxiR1+61e6rImi6QG&#10;u7rEdtF+9uZj2Ucs386viTH4DNZ0cVhFarJe+rac2m3R312JyrDYjBxnQqv3U/dd+n6GjkD2pAT6&#10;7vwxXxP8Tf26NX17xV/wjHwp0c6zdeZ5f2/y94k/3E/u/wC1XPap8bP2oPh/bnV/EnhqGbSoh5kg&#10;FsnT/gLGrp8JZhKMXVlCnKW0ZySk/wDt3z6ClnWFjeybit2ldH30c7enNMIBPzdO1eK/s6/tO+H/&#10;AI96XLBbj+zdetUH2iwl6/7yf3lrO/bC+MPiH4LeAtO1Tw55X2mW68qTzY942ba8Onk2MeYrLJx5&#10;ardrP8Hf8jvlj6Cw31tNuC7bnvTR44xnPepF45BzXxDrn7a3inxLpmj6B8PNFGu+MJbZZdQuoI98&#10;Nu/91Uri9V/ah/aF+FEkNz410aE2cv8Az1sQif8AfSk179Dg7MavuOUIzb0g5+9LzS+R50s7wsN1&#10;Ky6pXS/yP0U46mviz/goh8SPEvhKw8M6JpGpy6bp+p+abvyfkeTb/Du/u19BfAv402Xxw+HMPiLT&#10;ovIufmintif9XMvb6V+f37W/iP4ia/4k01PH+mDTLW3nn/svEWzzU3V38H5TN53yYpRTpNpxk1du&#10;ztZPdr8DlzrGReX89FtqezS9L37X/E/Rn4OqzfCzwscZzp8PH/ARXaj7p424r5I/ZT8bfGTU9U0f&#10;TPEmgfY/BUWnZguvKX95/d+fdUn7QX7TXiP4T/HXRtBiks4fDUsKzXnnRb32fxV5Ffh/FV8zqYOg&#10;4Sk7z92SfXa6+15HfTzKlTw0a04uMbqOqt+B9ZggDOeadgBcdMV+dvjP9tT4reJtbvL7wPo0sHhm&#10;2f8AdyfYTceai/xbq+vPCHxal0v4JWXjbx+ItFkFp9ouIwf++R/vN6VzY/hzH5bSp1a3K5TduWLv&#10;JN9Gu5phs0w+KlONO9o9Xt956kfm6Hd+FSg5FfBmqftlfE74t+IZ9P8AhR4a/wBFj4SaaPe/+8+c&#10;KtQT/tQfHz4M3EE/xD8NQzaW7/vJBbBP/HlY16C4PzF+5KUFUf2HNKf/AICcv9uYVu6UnBfateP3&#10;n3xIoPU4r85/+CiEe/40+Gf+vaP/ANCr7c+EPxh8P/GjwdF4g0GXdF/q54JPvwP3RveviX/gob/y&#10;Wnw1/wBesf8A6FXpcE0qtDPlRrR5ZRUk0/Q5s+qRrZd7Sm7ptWZ+h2k/8gyz/wCuKf8AoIq9VHSf&#10;+QZZ/wDXFP8A0EVer84l8T9T6pbBRRRSGfMv7Rf7APwo/aKguLnUNHh8PeI5M7Na0iNYZt7NuZnR&#10;cLKzf3pNxr5W1X/gl38ZfCF/Lo/w4+OOoaZ4QiO+0tLm+ubd4y33srDhPvf3a/UOigD8s4f+CZ/7&#10;ROrTfYdc+PN3Lodz+6vYotTvX8yFvvLsY7W4/vcV9EfAH/gmF8H/AIJX/wDat5ZS+ONXSRjBc69E&#10;rJEhXbt8gfu27ncVzX2JRQBXgt47WGOKKMRRouxIx90CrFFFABRRRQAUUUUAFFFFABRRRQAUUUUA&#10;FFFFABRRRQAUUUUAfDv/AASz/wCRW+L3/Y53n/oTV9xV8O/8Es/+RW+L3/Y53n/oTV9xUAFFFFAB&#10;RRRQAUUUUAFFFFABXjHxk/Zf+H3xrtpP7Z0eO11dtxj1azzFcK7Lt3MV4k6fx5Fez1FuPBHT1rOp&#10;TjUXLON0deFxeIwNaNfC1HCa2cXZn5U/Gz/gn/41+HZuNQ8ND/hK9FjLSZiPl3MaL93cn8Tf7teB&#10;+D/H3iz4P+J/teianf6Hqts6+ZGQyI7r91ZYm+Vv91hX7pjOTkcV5v8AEH9n/wACfE7T57XXPD9r&#10;OZn8x5o49ku/+9uFfPVsnjzc+Gk4v8vn0P2LK/Eur7L6tnVFVovRtJXa84vSR8mfBT/gpXFKYdL+&#10;I2neVJ8kY1iwH7sfL8zSp25/u19P+NNb0z41/BjX4fBl7a6/Le2mI4opF5LfdVv7v418WfGv/gnL&#10;4j8MLLfeBbz+37ABf9Emwlx0+b2r5k8O+MPGvwU8RBtOur/w5qlu/mG0m3KD/vo33qwjmGKwMlTx&#10;Suu//B6nqYjhHIOJqcsTw9XUJ/yPa7/uvVfl2PtTw/8As2/EWy1zTJ5NAHlRXUEkn+lL9xWVmr7y&#10;jxGg5xXwD8If+ClqQWcOn+P9ImlucxxC/wBOAxt/id0/wr7X8JfEjw347hhfRNbstSMkK3AjhkDP&#10;sbuV6ivoKGKoYlc0Hc/IM34ezLJKrhjKUl5rVO3Z/wBWOsBGM0+mAnHvT67D5xW6BRRRQMKKKKAC&#10;iiigAooooAKKKKACoiAFxUtRsQAc9KOon5Hxp+338JDfaXaeO7CEGa12217gMz7P4W9FVe9cD+wl&#10;8XT4X8bTeDL6b/iX6x+9s8ys4jmX+FU+6u5ep/2K+7/Fnhmw8YeHdS0TUohNYX0LQzRnuGr8lvGH&#10;hvVvhD8SrzS382K/0i9822m+55gVtysn+y1fsPDValnmVVclxL1jrHyWtn8pWXzPy7PqUsqzGGaU&#10;fhk7S/U/YFSOeMVNXn/wV+JNr8Vvh1pGvwSRGWZPLuY4j/q5l4dfzr0CvyOrRnh6kqVRWlF2fqtz&#10;9NpVY16casPhaugooorI1CiiigAooooAKKKKACiiigAooooAKKKKACiiigAooooAKKKKACiiigAo&#10;oooAKKKKACiiigAooooAKKKKACiiigAooooAKKKKACiiigAorL17W7Lwzoep6xqEv2ewsYJLq5l/&#10;uRxoWZv++Vr8tdX/AGvf2j/2sviZr8n7PtnNZ+D9HxFGTEimX/ad5Pl3N/d7CgD9XqK/KzwR+2j8&#10;eP2W/izpuk/tI2U0/hvXI1CXQjX/AEb5tvmIy/K3+0tfqPp19Dqdlb3dvIJba5RZYpB/GjLlT+tA&#10;Fyiq1xcx2cEs8p8qONfMc1+X/wATv20vjf8AtK/GXUvCn7N1lL/Yvh9JftF+Il/0n5tu92b5VX+6&#10;vegD9SaK/Jy2/ax/ad/ZN8faBqXx302XUvBWp7raT92jeX/tI6fxL/d7iv1I8I+K9N8deFdN1/R5&#10;xeaVqUC3FvMP40bpQBt0VwHxm+Mvhf4D+AdQ8WeLNSistOtkOwE/PcSfwxov8TN0r4y/YM/bS8Z/&#10;tS/tFeOY9UmFj4UisvN07RRH/wAe+H2r8/8Ae29aAP0Mor5A/b6/bUH7M3h2z8N+G7f+0PiH4gT/&#10;AIl0Xl70t0Ztvm/7Tbvur618r3Ws/wDBQHTvDc2tv5v2OK0+3SACB5dm3d9z727b/DQB+s9eIfts&#10;/wDJpfxU/wCwDP8AyFcN+wr+2TY/tUeCJrfUIDpvjrQ0SPVbTy8JJ/D5qf7x6r2Ndz+2z/yaX8VP&#10;+wDP/IUAU/2Ef+TSvhl/2CIq97rwT9hH/k0r4Zf9giKve6ACiiigAooooAKKKKACiiigAooooAKK&#10;KKACvmD9qP4ReKviF4w0a70DTBeW0Vq0csnmqmH3rj71fT9eR/Fz9oTTPhFrdlpl7pl3eyXUDSiS&#10;Hbx822gDO/ZZ8A678PfB2p2Wv2f2K6lvfMji8xX+Tav92vba8++EHxZsfi7ol5qVlZzWcVvP9n8u&#10;br90NXoNABRRRQAUUUUAFFFFABRRRQAUztT6Qn0pO/QR84fHP9jnw58UnOp6OYvDetRoxH2SJUt7&#10;lz93zVA/8eXk18KfFP4M+JfhBrc+na5aTLDG6+XqkMTG3l/u7H/vf7PWv15Iz1rn/F/hHSfHOg3G&#10;ka5YRajp0/EkM3Svusk4sxeVuNKq+el26pf3f8j47NeGsLj06lL3KnddfkfBvwT/AG3dY8FxLo/j&#10;aOXX9EWFI7eWIL9oj/3/APnou3ru5ryH9qn4Dx6LqV58QPBN1DrvgfVp/tMjWm3/AIl7yfN5bKv3&#10;V+bivZ/2gf2K9S8If2j4h8Gf8TPRY9sn9lY3XES/xbf7y14B4R8e6/8ADC+1KCyPkw3Uf2bUNKvI&#10;t8MifxK6tXv5vwrlXF2GeJyqpGFTe2yv2kvsvv0fyOjhLjrN+AMyUMbTdSnL3ZdW4/3X36r7up1/&#10;7EH7TI+EXi3/AIR3xDqUsHhHU+Fz88VrN/DJ/sqe+31ya/Uyzu4bu3hnt5RLDIm+N0Pyup71+Ifx&#10;I0rR5NbmvvD1jLZ6TcxrILWY7vKf+JV/2fSvqj9g/wDam1PR/Edj8OPE032vSrrMem3c0nzW8nXy&#10;yx6q3b3r8MhTxmSYh5dmUHGS2v19H1XY/pniHLsv4wwC4p4eqRmmr1IrR6buUfsyX2l1tc/R7edv&#10;TmpahLEjA6npU1e4z8PQUUUUhhRRRQAUUUUAFFFFABRRRQAUUUUAFFFFABRRRQAUUUUAFFFFABRR&#10;RQAUhpaQ0CZ+H/7Rf/JePHn/AGGbn/0Y1fY37In7J3w0+LHwX03xB4j0KS81aWaVJZvtkqZ2nC/K&#10;rba+Of2i/wDkvHjz/sM3P/oxq/Sf/gn02P2atFB6faZz/wCPCvisupwqY2cZxT33Vz+oeMcbicDw&#10;zhauFqOEvc1jJr7HkWV/YD+Cy8f8IxNn/sIT8f8Aj1flZ8QNKttB8b69p1nF5Fra308UcXoit8tf&#10;u2XUAtkf4V+F/wAWVz8VPFn/AGFLj/0Y1bZzRpUYQVOKW+yseX4Y5nj8wxGJjiq8qiSjbmk5Wu3e&#10;1+9lc/Vr9hg/8YxeDf8ArnN/6Nevf68A/YZ4/Zh8Gn/pnN/6Nevf6+mwv8CHovyR+I5/pm+LX/Ty&#10;f/pTCiiiuk8EKKKKACiiigAooooAKKKKACiiigAooooAKKKKACiiigAooooAKKKKACiiigAooooA&#10;KKKKACiiigDH8Yf8iprP/XlP/wCi2ryj9iv/AJNg8Af9g5K9X8Yf8iprP/XlP/6LavKP2K/+TYPA&#10;H/YOSgD2+iiigAooooAKKKKACiiigAooooAKKKKACiiigAooooAKKKKACiiigAooooAKKKKACiii&#10;gAooooAKKKKACiiigAooooAKZngc0+uQ+J3jy2+GPw/17xVdwS3drpFq91JFD99wv8IpaCfZbnUM&#10;MHIODT+a+NbH9v8A1e/sbe8i+DniIRXCLLGftUHKMu5e9Wv+G99d/wCiN+IP/AqD/wCKryP7Xy5b&#10;4mC9ZR/zPV/snMOmHnb/AAs+wOaOa+P/APhvfXf+iN+IP/AqD/4qj/hvfXf+iN+IP/AqD/4qj+2M&#10;s/6Caf8A4HH/ADH/AGTmH/QPP/wFn2BzTULN14r5B/4b313/AKI34g/8CoP/AIqq0v8AwUCn0y5s&#10;Tq/wm8Q6XYXF1BbSXct1A6R+Y6orfK395qunmuX1JqEMTByeyUlr+JE8rx1OLnOjJJf3WfZLdOak&#10;qIfMoxUtemjzQoooqgCiiigAooooAKKKKACoz0qSoN3QUn37CtfQ85/aPjkk+BvjYQf63+zJcflX&#10;yl/wTIljW88cIP8AWhIM19v+J9Eg8UeHdT0i4/1N7A9u/wDwJcV+cn7LXiz/AIUF+0hqfhvX/wDi&#10;W2l/O9jJ5v8Af3fu/wDgNfpmQWxmQZjgaXxrlnbulq/yPlMyaoZjhsTL4W+X79j9L2UtjHWnjAHH&#10;NIpDcignI4/CvzC9v8j61LuDHAz096+eP25vG1x4Q+Bd7HbN5UupzJZ+Z6fxf+y15H+1j+1P4l8M&#10;/FnTPDHgLWIYprULFeRGLzlkmZvlX/gNdl+2noGra1+zDptxq+JtVsHgubzyfu79u1v/AEKv0DKs&#10;lq4LHZfisVy8laSaXXS2/wB583jMdDEUMRRo7wWvz/4Yj/4J7fDew0X4VN4rMQm1TU5m/etHho0X&#10;jatfWE0EdzC8ciiSNxhlNfOX7BHiG31f9n3TbOOYS3NjNJHcR94yx3KK+kz0rxuJqlapnGKlWvdS&#10;a+7ax2ZTGKwNJx2sfmf4r06X9n39s+yOhzfY9Pur2I+Vj5dkn3l/3a97/wCCjZ2/CXR/+v7P/jte&#10;E/tIarH47/bH0uwsB9rNte2ttiLn/er3H/gozGI/g/oyj+C9/wDZa/UZtzzPJa1b+K4q/fRaX/E+&#10;UjaOEx9On8Clp89zpv2EPAdj4b+CGl60kP8Ap+s7rmSU/eKdFX6cV6f8fPD1r4j+EPiqzu4YpY/s&#10;Mkieb0R1UlWrB/ZEOP2bfALemnj/ANDau0+LfHw08T/9eEv/AKCa/NMfWqVM+q1pP3vav/0o+qws&#10;FTy+MF/IfJP/AATLmk+z+P7cy7oY57fyx/38rP8A+Cm//IV8Af8Aberv/BMr/XfEb/rvb/8AtSqn&#10;/BTYZ1TwB/23r9HgmuOtd7f+4j5a1uHf6/mPsL4M/wDJK/Cn/YPi/wDQa+Cv2+7H+0P2g9Lsv+fm&#10;CCL/AL62rX3r8Gf+SV+FP+wfF/6DXw5+2z/ydR4T/wCuln/6EtfP8ISlDiCrOO6jUZ6edJSy6mnt&#10;eJ91fDfwjY+CvAOjaLZ2sdvaW1qg8odPu818hf8ABSrxhLa2PhTwpAfKilL3sn/TTb8qpX3DB/x7&#10;x/7i/wAq+C/+CmOjSrq3g7W4u0Mlr/s9S1eZwbKNbiKlKrveTX+KzsdWdXhlslDay+7S59S/s2/D&#10;mx+Gvwg0DT7SECaW2W4nlKYeR2G7LfnXc+MvCeneNvDWpaHqcXnWN9C0Uq4/X61kfCLxBa+KPhn4&#10;a1G0nWeGWxiAkj6EqoU11N3exWlvLPM4iiiXe7ngAV8li6leWMqVJ/xOZ/emz2KEKUcPGC+Dl/Cx&#10;+eH7F2q3vw5/aS1nwQZh/Z9z58ckXo8bfLS/8FDf+S0+Gv8Ar1j/APQqo/s0zSeOf20NU1iDM1p5&#10;11c+aPuf7NXv+Chv/JafDX/XrH/6FX7xCK/1roTl8cqKcv8AFY/PW/8AhGnFfCp6eh+h2k/8gyz/&#10;AOuKf+gir1UdJ/5Bln/1xT/0EVer+eJfE/U/TVsFFFFIZUu7yKwtpbieeOGKJfMkkkO1UXnmvN/h&#10;F+0d4A+N2l+JtR8J619t0/w9dvZahdyxtFFG6ruZlZvlZNvO4cV87f8ABWX4l6r4D/Zui0vSyIf+&#10;Ehvlsbmbq8cONzbf0rL0Lwx4R/Y9/wCCceta5ommS3smuaClzqMvmfvbme7iWLfu/ur5vHtQBQ8W&#10;f8FiPhh4b+Is2gWegaprOh210tvJr9pKvlbOjypFjcyr+vavsL4P/Gvwf8d/BsPijwTrUWs6VI3l&#10;kgbHicfwup+ZW9jX55/8Ei/hJ4S8X/Bb4i6nrvhq11O7vrttMklu4d/mWvkK3lru/wBpu1Xf+CTG&#10;s3uk/Fz4yeDLWaWHw3YTtcW1gfuxv5/l7v8AvmgD9PKKKKACiiigAr5N/bv/AGz4v2XfC1npWjWM&#10;up+P/EKPHpNt5RMUQzt81v7xVmG1f4j7V9ZV+Wv7QuPib/wVh8DeD/FH/Ez8OaZFbSWeny/cidrb&#10;zj/5EVWoAy4dN/4KHXHhsa4mpkWstt9t8nNj9o2fe2eVt3bv9nrX1B+wR+2lL+0tompeF/FGnS6Z&#10;8RfDcONUjETKlyit5fmj+627hl9c44r68VQo21+W/wAPU/4VV/wV91rw54UH9jaHrkLSahYQ/cuN&#10;1n9ob/yN81AH6lV88ftmfta6R+yR8MhrlxZyanr2pO9tpOnjhJJ9u7dK38KL949z0FfQ9flx/wAF&#10;ILmXxt+2d8DfAOtzG88H3U9rLJpZ/wBVI8tz5cjf8CX5aAMPwsf+Cg/xB8O2nifTdTNnp+pxtc28&#10;N39ihljT7y/upF3L7bq9/wD2DP22db+Kus3nwo+J+m3Vh8T9HEvmTSw7PtiR/e3r/BIv/fJ7V9sW&#10;NnDptlb2lvEIbaCNYo4x0RFAVV/SvzA+Oa/8Kp/4KteALjwoRo8viGS1/tUQ/wDLz5rbZd/+8tAH&#10;pn7d/wC3j4g+HPjDTfhR8Hvsms+O9TR7a8MMTTXGnTsy+SsWDsaT7+VYNj5a8wfUP2/fhRAfGGui&#10;18TaNpCC5uNL820m+0R/xLsixJ9dvNffei/s1/DfQPile/Eaw8K2cXjG9d5bjU/vOXb7zf71fDf7&#10;Wv8AwVK1fwVq/i3wL4X8HCDUNNvZdNuNQ1Lc8UifMrMi8UAfVX7HH7Xmk/tU/DW7117L+xdb0d0i&#10;1m0b/U27lWbejt/B8re4718k/F79vL4rftF/Fj/hWP7OGmTWN1Y3c8VzrQeGZLmONmUS7mBSOFuG&#10;y3NT/s5afpH7PH/BPn4oePPCevWniXxVq+nJfara53Q2Ukm6NYtv95Vlf64rzv8AYn/aa+Ff7IH7&#10;N8uuXHna/wDEXxLPLK+i2fzSIkcjRqpbH7tdq7qALniH9q79rX9jHxTpl38Y7KLxNo2ppsjim8po&#10;eG+bZLBhVk29FbP0r9Sfhz470z4oeCNF8V6RNFNp+qWkdzH5MqyiPcu5k3LxuVsqfda+Arb/AIKV&#10;fBn9oqKbwN8W/A82jaDe+X5f9o/v0L7l2/whl/3q++Phf4G8LfDrwLpeieDLGDTfDccZks4bT/V7&#10;JGMm5f8Ae3bqAPk3/gln/wAit8Xv+xzvP/Qmr7ir8k/2RP2o/EnwP/4WZo+ifCfxB4+iufFF1cyX&#10;+kj5I33N8j/7VfUHgH9u3xv4y8b6BoV58AfFmi2up3sVtJqF3/qrdHfaZW+X7q0AfZlFFFABRRRQ&#10;AUUUUAFFFFABRRRQAUUUUAFeM/tFfAvR/jH4D1S1OhWt74g8r/Q7okQyh1+7+867fY8V7NXE/Ffx&#10;RdeBvh5rGu2MMU93YQGWOOXhTUyhGcXGSuuxtRr1cNUjVoScZLZp2a+7U/NLxX/wT3+KWkW093p+&#10;nWl5DGjSeV9uj83hct/ve1eB20/ij4X+J8xPqHhvWrbb5kZ3W8v97514+X61+h2i/te+MdR1zTbN&#10;9L0kRXVzFDIQX/iZVr6L+JnwQ8HfF/TGtPE2i2193jnMe2WJ8feDV89iMmjL38O+V9v+D0P2XJvE&#10;rE0UsPnNNVqezaST+a+F/mfD/wAFP+CkmsaJLBpvj+xOtWuABqVoBHONzfedejKq/wB0A190fDL4&#10;zeDvi/pkd74W1q21MFPMeJcpNH2+eNvmX8a+C/jd/wAE49d8LifU/At7/bVhH+8+w3P7ueNFXLfN&#10;/Fz0r5QhufFHwu8RHyxqHh3WLd1OfmidGX7tccMdjMA+TExuu/8Awep9BV4V4d4rpvE5LWVOo9XF&#10;ba94fEvVadj92fLZVOGyT3xThh/9r9K/Nr4If8FH9c0M2+l+PrP+2LMbIxqUGEkT5vmZ+Pm4r7r+&#10;Gnxk8KfFrS4L/wAOaxBeCSPzDAH/AHqD/aX/AIDX0WHx1HE/Az8dzrhfM8hl/tVNuPSS1X37/ed7&#10;j5elPqLb1FS12nywUUUUAFFFFABRRRQAUUUUAFfGH7ffwf8A7Q0yz8e2EP8ApVoBbah5UbO8kf8A&#10;Cx5wqrz/AN9V9n1z/i/w7YeLvDWpaJqMMdxaXkDRSRyDKkGvYyjMJ5XjaeKi9Fv5xe6+48rNMFHM&#10;MJPDvqtPJ9z4Q/YR+LR8MeOJvCN5N/oGsc2+dz+XMv8ACvZVav0Mr8efGHhrV/hJ8RLzTJPNhvtH&#10;uvMt5vu+Yit8rf7tfqH8EPiXB8V/hrpOvxkebLHsnX/nnMvDLX2/G2XQ9pTzWg7xqpX9ej+a/I+R&#10;4Tx0nCWXV/iht/l/Xc9CbGDzUlQ53j61NX5cj9DCiiiqAKKKKACiiigAooooAKKKKACiiigAoooo&#10;AKKKKACiiigAooooAKKKKACiiigAooooAKKKKACiiigAooooAKKKKACiiigAooooA+Z/+CifjPV/&#10;A/7I3jrU9EvfsV28MVr5vlq/7uWVY5F+b+8rMv41gf8ABL3wbo/hj9j7wlf6XZ+Rda559/qEvms3&#10;mz+a0e7n7vyxovy/3a0v+ClOhX+v/sceOYNMs5b65jS3l8mIbm2LPGzN/wABVd34VD/wTM1yx1f9&#10;jbwLBZ3sN3JYpPbXMcP3opPPkba/+1tZD+NAHEf8FcPB+k6v+y/Nrl3aedqukahBJZzeY37vewV/&#10;l+63y/3q9x/Yp8W6v45/ZV+Guu65d/a9UutLXzZiirv2s0a8Lx91Vrxr/grVrljp/wCyXqVhPdxQ&#10;3V9fWqW0JHzybZVZtv8AwGvWP2FNDv8Aw/8AsjfC/T9UtJLO/i0vMkMo2vHukkZf/HWFAHR/tVeK&#10;NU8F/s7ePtd0e4+yapaaVNJbzbFbyzt9Dx618zf8EffC+mw/s7ax4niiI17WNbnj1C68xv3nlKvl&#10;jb935fNf/vqvpD9r7Sr3Xv2Z/iNp+n2kt7dy6RKIoYT88hx0r53/AOCQGr2U/wCy/d6VHdxHVbHX&#10;Ln7Ta5w8W5I9u5f+At/3zQB6X/wUg8HaT4s/ZL8ZyapZfbJdMjS/sv3jL5c6uqq3y/7LPWd/wTV8&#10;a6l4r/Y+8NX2v3v2j7C89tHNKqoEgiPy9P7v96tz/gojrumaN+yJ4/F/ew2ZurRbeDzesknmr8qf&#10;7Vfmd4x+KHjb4UfsQfCrwLaQ6hpmjeK5ry+1TyI2S4ubbfHtRG/hVufrQB9Gatqt9/wU7/aYuPCE&#10;h/s34LfD+9a4lltI/O/taZW8vH2hflXzBv27f+We7vzXMf8ABMDRbHw9+2P8YNK0uD7Hp1jHLbW8&#10;Wd3los7Kq5NM+Df/AAUz+H3wG8EWXhDwZ8G9W03SbbnH2oGa5f8AildtvzM1eLfsU/tW2nw1/ar8&#10;S+IJPDN3exeNL37MkMUnz2fmz7tzcc/eoA+g/F5Hxd/4K+aNoHiv/iZ6L4eTzdNtPufZ3jtftC/d&#10;wzfvvm+av1HkQSDZX5c32fBf/BZKHUdd/wCJLp+pwt9jurv5EuN1j5a7P96T5frX6ks22gD8tv2Z&#10;h/wrD/gqb4+8F+GANN8N6kl1Jd2BHmeY6xecvzNll/eHdX25+2su79k/4pf9gSeviP4BEeLP+CtX&#10;jPXNE/4meiWsN59ov7T54Y/3Hl/O3+98tfbf7bP/ACaX8VP+wDP/ACFAHx7+zL+3X4g+HXwB8EeH&#10;rf4BePPEENjpywx6rpttvt7nb/Gnyfdr6Z/Z9/a81v44ePZfDuofBzxj4GhW0kuf7U12Lbb/ACsv&#10;7vO0fM27j/drd/YUX/jEn4Zf9geKvettAC0UUUAFFFFABRRRQAUUUUAFFFFABRRRQAV4P8e/2etT&#10;+L3iLTdTs9YtdNitLVofKmiZs/Nu7V7xXz1+0R8evEHwp8T6Vp+j2dncQ3Nq00n2rdu+9toA7P4B&#10;/Ca9+D/hi80u91KLU5rm6+0ebFGyfwqv8X0r1KvJP2dPihqvxW8K32p6vBaQTW90beP7IfkKbFav&#10;W6ACiiigAooooAKKKKACiiigAooooAKKKKACvAvjv+yj4b+L8N3qNnFHo3iqUL/xNIl4k/316N/O&#10;vfagZhhTj6V14TGV8DWVfDScZLt+q6nHisLQxlJ0sRFSi+/+fQ/Jj4t/AnxZ8F74R+ILMDT7l2jt&#10;9RhPmQy//E/7rV5PqHh+K5Uz2rfY7tPuJF8n6/w1+2er6PY67YyWeoWkV7ayfehmTctfEXx2/YUu&#10;dN/4mvw9828h3yS3GlzS/wCr/iXyv/QdtfqWGz/LeJMOsBn9KLb2ltH1TWsZbWe3c+LoYbOOD8Z/&#10;anDleUeXdb3XZp6Ti+qtddO5c/ZB/bHbVDZ+AfiBceRrMe2LT9UlHy3P92Nv9r0b+KvuDOcEV+LE&#10;8U+n6rDuglsdVsZ/MieWPbLburV+g37Ov7YmlePbPTNA8VSDTfFX/HuZT/qrkqv3938LN/d9a+Yz&#10;bg3GZSnUw8va0Oj+2l/eto/8S36n064xy7PKqnKj9Xry+OK+BvvBPWN9bxd0tLSey+os8Gn1ECHX&#10;5ealr4dHs3CiiiqAKKKKACiiigAooooAKKKKACiiigAooooAKKKKACiiigAqEuAq+9TV4n8fv2oP&#10;B/wEs/K1a7+1a1LC0lvpcJzI/oW/urUTqQpRc5uyR14TB4nH144fCQc5vZL+tD1fV9asfDuk3Wo6&#10;jcR2lhaxtJLNKdqxovrXwX+0Z/wUSeUTaF8MFElpJC0c2vXKFWRzx+6Rh/48fwr5f+Nn7TXjL476&#10;pDJrF39ktY08uPT9P3JF/wDZNXoP7Nn7E3iX4vz6brevRS6N4Mk3OZc7biTHTan+1/er5atmFbFy&#10;9jhI/M/d8s4Nyzhygsz4jqptaqF1ZPs7r3n5aHzVd3kt/cTXM88s1xK/mSSyyb3kf+9urS0/xlr+&#10;kWQtNP13VbO27RWt9IiD/gIav1q0n9iH4P6dpFlaSeEbS8mto1j+1zFvNk/2m5+9WgP2LPgyf+ZF&#10;08f99/41hHJcQtedL7/0Pan4n5K1yPDTaW3ux28ry09Oh+Rq/Efxav8AzNWt/wDgym/+KrCmnlnu&#10;JZZpDLJJ9+SU7mr9jz+xX8GP+hG0/wD8f/8Aiqaf2Lvg1jnwJpw/76/xpSyXENazT+/9Qp+J+SUt&#10;aeGmvRQX/txQ/Yc4/Zk8GHp+7m59P3r19BVzXgvwVo3gDw/aaNoFlFpmlWu7yrWEfIm5t3H5mulr&#10;66jB06cYN7JH865nioY7HV8VTTSnOUtf7zb7vuFFFFbHmhRRRQAUUUUAFFFFABRRRQAUUUUAFFFF&#10;ABRRRQAUUUUAFFFFABRRRQAUUUUAFFFFABRRRQAUUUUAY/jD/kVNZ/68p/8A0W1eUfsV/wDJsHgD&#10;/sHJXq/jD/kVNZ/68p//AEW1eUfsV/8AJsHgD/sHJQB7fRRRQAUUUUAFFFFABRRRQAUUUUAFFFFA&#10;BRRRQAUUUUAFFFFABRRRQAUUUUAFFFFABRRRQAUUUUAFFFFABRRRQAUUUUAFePftd/8AJtPxG/7B&#10;Mn9K9hrx79rv/k2n4jf9gmT+lH2kNHxn4S/5FHw//wBg62/9FLWvWT4Q/wCRS8P/APYOtv8A0Uta&#10;1fxLif40/V/mf13R/hQ9EFFFFcxuFcV8Xv8AkVbL/sL6d/6Ux12tcV8Xv+RVsv8AsL6d/wClMde7&#10;kP8AyNcL/wBfIf8ApSPHzj/kW4n/AAS/Jn6j+lSVH6VJX9jH8qdwooooAKKKKACiiigAooooAKKK&#10;KACvlf8Aav8A2RT8Ypx4m8MTRWnimOPy3jl+RLlP97+Fv9qvqio+g6c16WXZjicqxEcVhZWkvx8m&#10;uqOTFYWljKTo1leL/rc/OXwv8fPj38B4f7A1zw1LrNrbfu4/tUTP5af7Mq/eqx4i/a9+NPxHsZtL&#10;8OeD5tN87919q0+2keX5v97O2v0JuYIZo8yRpIP9sZplvZ21mgMEMUBP/PKMLmvq3xJgJ1PrFXLY&#10;Orvu1G/flPEjlWJUeSOKly/p2ufHP7Lf7G2peHPEMXjb4hCKfVx+9ttP8zzdjt/y0lP96vrrxX4Y&#10;svGPhzUdE1GITWN9C0MoPoa1lGQQR+tO6ivmsyzjGZrivrdefvK1rKyjbZJHrYXBUcHRdGktHv3f&#10;qfnJD4B+LX7GXja81Hw1p0viXw1dO2I4Yy6Sp/D5qryrL/erqNd/bh+JHiexl0nw34AmstVkHled&#10;sZ2R/wDZXvX3gAMHPAqomm2ds/mR2kMch7iNQa+ifE2GxTjXzLAxq1o297mkr225ktGeWsqqUrww&#10;1aUYPdb/AHdj5B/ZM/ZP1vwz4oPxD8fEDW5d0tvYE7mjdvvSP6N7V0n/AAUJ0LUte+FemW+l6bda&#10;nN9t/wBVaRs7/d/2a+pT93GM57UroJBtYZrzpcSYurmkM1rpOUHolsl0S8kdf9mUoYSWEptpS6t3&#10;Z5H+yjp1zpv7PHgizvYJbS6iscSRTJsZPmbgiuw+KFvLd/DvxLFBC080ljLsSP7x+WutQBRihmAw&#10;M4rw6uKlUxksXazlPmt6u9jvp0VToxpc3wq1/lY+KP8AgnL4a1fw/N4//tTTLvTRLPB5f2qNk8z/&#10;AFn96um/b6+Dut/Ebwfo+r6BaSalNpEjGS0hG59jfxLX1dFEkYIQYFKmDwRhu4r6CfEleWdf21Tp&#10;pTvs9VtZ/eeXHK4LAfUJSbVt/nc+Jf2WP2ifiLeeJPDfgXXPChi0WOP7N/aZtpElj2r8u/8Ahrnf&#10;2xvCmt6t+0z4TvNP0e/vbSKS08yWGNnT76196rbRx/OI41PqEqQwqcEjOOtb0+IqeFzGWYYfCqPN&#10;FxcU9G5bsmeVzq4VYarVcrSTu/LoFpzbxZHOxf5V518efg7YfG34d32gXGILr/WWd1jd5Mo6N/jX&#10;pWe2eaMcAV8lQxFbCVo4ijK0ou6fZntTpU6sHSnqnofnN4I8XfGP9kOWfwzqXhqXxB4fjbzI/JjZ&#10;4sf3kdf/AEGr/jz9pb4rfH/SpfCnhTwbd6ZDefu55Y423yJ/d39FWv0DljjuAUkUSKOxFMt9Ogsc&#10;C3gihHcxIFr7d8TYapW+uVcDCVffmu+W/wDM49Wz57+yKqp+wp4iUYdn27HgH7JH7NA+Bnhy4vNX&#10;liuPEmo83Hkj5IE6+WP614N+314T1vXfjB4YuNM0XUdRhjgTzJLWNnUfNX6AgANllwPXNMkgRwN4&#10;BNeZg+JcTh80lm1de0m01bbdW09DtrZXSqYRYWnpFNMraWm3TLM9xCv/AKDWlURHz5z+FS18o3dv&#10;7/vPYilFJJ7IKKKKCj41/wCCo3wY1b4tfs2z3Oh+bNeeH7r+0zaQxNK9wn3WVdv/AH1Xwn+0N+2t&#10;pvxx/ZK+Gvws8I/2pZeKY54LLWNF+zb0uUjTbHsfHzbpNjBV5r9sZfL8n58eXXwN47+PP7Gv7PPx&#10;ah1S28N6Vd+MY5p7mTVfDtik5tp9zLJubcFVm3P92gC5efEi2/4JufsSeDtL1GxGseL76B4ra0jt&#10;mhWS6kPmN53f935gU7uTtwKP+CX37PviDwP4d8SfE/xfZz6b4g8ZyebHaS/J/orN5iuU+8rMx/i7&#10;Yr0jxp+0J+z98TvAvwv8a+OrSKbQNY1CWXw9da5bfLbXMfyszgMdrce9fTOlanYazpVpqGnTxXlh&#10;cRrJBNCdyOn8JWgDRooooAKKKKACvy1+Orf8IN/wV08G+JPEB/sbQb6G1ittQvPkhk/0byflZuP9&#10;Y2361+pVfG//AAUJ/Y3v/wBo7w5pnirwpqMtl488KRtLp8PmfJcJu8zaP7sm5dyt+FAH2MpDDdX5&#10;beET/wAJ9/wWL1TWfDh/tnSdMhb7bfWn76G322Pktvdfu/vPl/3qxrf9pX9uuHw3/ZZ+HUs3l2v2&#10;b7edM/0j7u3zd+/73+1619I/8E7f2PdY+A2lax4+8b6lNeeP/F0fm3lt5mUt42fzPn/vSM3zFu3T&#10;1oA+06/LX/golDJ4Y/bk+BvizV4TpvhmKazjk1Wf5LeLy7ndJl+nyqdx9q+m/wBon4r/AB48IfHv&#10;wNonw/8ADMWp+Bb/AMr+1b82PnGPdLtb5942/L833a0/26/2RY/2sfhbBp9pqJ03xLo8j3WlSy/6&#10;mR2Ta0Uv+9/e7UAfSNpdxX0ENxBKJopEWRJI/uurfdavzA/aFYeP/wDgqp8OYPDedel0eSzOo/2f&#10;+9+xeW26Tft+7tXrWD4X+P8A+3P4E8O2fhyL4fy6nFpkf2KO/vNM82aTb8qsz+YN3/fNe3f8E/v2&#10;Q/F/hrxjqfxy+LF7ef8ACf675vl6fNJlokk+803+16L2FAH2Bo/xn8B+IPHN74M0zxbpN74qsd32&#10;nRobpXuYtv3tydf4qXxt8G/BPxF0LV9L13w1p93baojR3Mn2VFlk3dW343bv9qvgv9uD9iX4hwfG&#10;cfG/4JmCz1WBFvryws/3NybpW+aVP+ejSbuVO37tcrL8a/26/ipb/wDCHr4Mh8MjWE+y/wBs/Yfs&#10;z2wb7zebvO3/AHttAHh3w98I6v4V1f8Aau+EnhA3+qeH4dEuZY9PMW+a4eC5h8tvlX7yqz19c/8A&#10;BJr9n/wRb/AMePrjTIdU8Ta5PPa3EuoRpMlukUrKqIp+793ce/4V7J+xZ+xna/s4/CjWdK1u9l1T&#10;xX4qjH9vXSy/LH8rL5UTdf42+bufpXylP8AP2kP2BvFGvz/BXHjjwJrFz+406aL7Q8X8Ss8WQFZf&#10;u+YD8392gD2b/gqP+zr4E1X9nfU/G0ejQ6b4i8OiL7FNp8aQ+YjyqrRuqj5l+b6165/wTt8Vat4x&#10;/Y/8AahrF6b68EEtt5sn/POOVo41/wCAqqr+FfE8vwu/ac/b28e6B4e+L9lN4H8C6b/pN55Nt9mh&#10;k5/hTc26T+Ebvu1+oPw2+G3h/wCEXgnSvCfhexi0zRdLh8q3hXr/ALTuf4mZssW9TQB8lf8ABLRs&#10;+FPiz/2Od5/6FX3FXw7/AMEs/wDkVvi9/wBjnef+hNX3FQAUUUUAFFFFABRRRQAUUUUAFFFFABRR&#10;RQAVyvxJ8HSePvA+saBFefYpL+DyvOxu8uuqrz/466zfaB8JvE2oaZeS2d/a2jSxzQ/fjNAHh+k/&#10;sVXum6rZXn/CWRTG2nilx9l/usrf3q+r1XbX56eHfjd8QLrxJo1vJ4r1CeKW+gjlix/A0i7q/QhP&#10;miFAEleb/FL4H+DPjBpElr4i0aG6kIby7nBEsbYxuDDv9a9IquHZwrYx7VMoRmrTV0bUcRWwtRVq&#10;E3Ga2adn+Gp+dPxL/wCCY2s2JvLrwTr0Wpxbl+z2OogRP/tbpc4/8dr5Rv8AS/G/wN8WRJcpqnhT&#10;Woj5ka/NF5u1mw3oy+nav3GZWIYA4965vxx8OPDfxG0qbTfEmjWms2Um0mG6j3AkdK8HEZPSn71B&#10;8rP1vKPEnHULUc1gq9PZ7KX/AMi/n8z4D+CP/BSbVND8nS/iFpx1O1G2ManaHEsf95nXHzf8BxW/&#10;8cf+Ch+r6H4us1+HjaVq/hy50+K5Wa5ibzY3bduVuRtb5fu0fGr/AIJpmPzNQ+HOobvu/wDEp1GT&#10;GP7zLL/7Lt/GviHxr4G1r4f67LpPiHTJdM1CNPMMM33tv8LV5WIr4/DQ9nU26SR+gZTk/B+f4j67&#10;g1FyafNSdotX68vl/d0Pphf+ClnxNLE/2fog9vJfn/x6g/8ABS/4nA8WGiH38l//AIqvJf2a/gN/&#10;w0J46m8OjWDo3l2zXHneT52dv8ONwr6cP/BLVwT/AMXAPHf+zB/8crKjPM8RHnpybR0ZlQ4HybEP&#10;CY+lGE0r/DN3XTVaHnw/4KW/FBjgadov/fl//i6+gf2Nf2sfF3x98dazo/iG00+K2tbL7TGbSMo2&#10;7cF7k18G/tA/CD/hR/xP1PwidT/tL7NDFJ9pMWz/AFihvu7jX0N/wS/yPi14lx/0C+f+/i1pgsVi&#10;ni1Sq1H53ObiLh/IP9Xa2Y4DDRV4pxlrs2uh+mWBgAmpaj4/GpK+2P5eWuoUUUUDCoiABzUtRMRg&#10;k0dRO/Q+M/2/PhL9u06z8d6fATLaAW+oGKJnYx/ws391Vrg/2D/iz/wjPjabwbeSj7Brf721J3OR&#10;Ov8AD6Ku3f8Ajtr7t8W+GrDxh4c1HRdThjntL6FopYpRuUg1+TPjfw1qfwh+JV5pTmWK/wBIu/Nt&#10;pZfk8xFbdG/y/wALV+w8NV6eeZVVyXEvWOsfJa2fylZfM/L8+pTynMoZpQ+GWkvwufsAhBzx0qav&#10;P/gv8Srf4sfDvRfEEB/eXMGLgAbSky/LINv+8DivQK/I6tGeHqSo1FaUXZ+q3P0ylVhXhGrT2aTQ&#10;UUUVkahRRRQAUUUUAFFFFABRRRQAUUUUAFFFFABRRRQAUUUUAFFFFABRRRQAUUUUAFFFFABRRRQA&#10;UUUUAFFFFABRRRQAUUUUAFFFFAGL4s8O2/i/wtrGh3hkjs9Ts5bKUxffCSIyNj8Gr8pdA+H37TP/&#10;AAT28ceJvDfw18NTfEXwfq7/AG62uorCS5iH8O5/Lxsm2rtKtwdmRX66UUAfkmfg/wDtDf8ABQr4&#10;p6BH8XvD83w68H+Hwkkv+gtbeZ/e8nflmkb/AL5Ffef7UPjD4gfBr4FxXfwp8PyeLPEtjNa2UWni&#10;1a5cwfdZtifN0WveaKAPN/gpr3iT4g/Bjw/qHjjSjoPibUtPB1HT/KaF7d2X5l2tytfnDrPwR/aA&#10;/YG+Nutax8G9FuviJ4V8U75PKFk9z5Z37lW4WPDKy7+G+6d3rX6zUUAfkR4r8JftRf8ABQDxV4b8&#10;GeP/AAjL8O/CNi/228u5tNltov7u795ndJt+VVX6mv0/8KfCTw14b8G6B4bk0y11i00S1Syt5dRt&#10;45XCKvuK7iigDm/+Fd+Fv+hZ0X/wBi/+Jr88P2C/gF4m8I/td/FnWPFHgG70zw/K8/8AZ13qOmbL&#10;b/Xsy+UzLt+7/dr9M6KAPh7/AIKMfseeJPjjb6L8RvAN5KPHXg9PMtrDp9pjV/NHlf8ATVW+Yf3u&#10;nWvAr79rH9tnUfC02kf8Kbv4ZpbX7L/aA0K587f93zeu3d/wHFfq9RQB8a/8E7/2PNV/Zu8Map4k&#10;8V3pm8a+J0WS9tYz8lqmd2z/AGpMnmvW/wBtn/k0v4qf9gGf+Qr2+vEP22f+TS/ip/2AZ/5CgCn+&#10;wj/yaV8Mv+wRFXvdeCfsI/8AJpXwy/7BEVe90AFFFFABRRRQAUUUUAFFFFABRRRQAUUUUAFeX/FH&#10;4BeH/izqtnf6xLdwy2sLRR/ZJdn8W70r1CvlT9rD4jeKfBvjDRYND1660u1ksnkkih/5aPvXFAHu&#10;Xwu+FWj/AAm0afTNIlnliuJ/tEhu5N779oX+ldzXhn7Jvi7XPGfgfUrvX9Sl1S6jvmijmm7JtX5a&#10;9zoAKKKKACiiigAooooAKKKKACiiigAooooAKKKKACoguByMVLUZ+7SfoB4H+0p+zPp/xk8Pyz6T&#10;Da6d4qt90lteeWFWU945PZv71fmzqmn3/h3xDfaPqVpNo+tae4+0Wkvyuj/3k/2fRq/aBlDDkbq+&#10;Wv22v2ap/jH4Xg1/wxZxDxdpJZwAm2W8i7xb/ryK+qyvizHZLZW9rSW8Hvb+6+j8tU+q2a4JcNZX&#10;nlVUMQ1QnL4alrpPtUXWLtvo47p7p/PnwV/bH8R/Cuyg0jU4T4l8PRbuJZf9Lj/2VZv4f96vvD4Z&#10;fF3wz8WdNjvPD2qQ3chhWWe1D/vrbd/C69jX4122v3Om6hPp+rxSx3EcnlSGUYdP9l67fwp4w1nw&#10;bqR1jwxq0umXPl+Ubm15+T+7X2kcDkfGVB4zKp8lZ7x637SXfzV12b2XzGbYHiHw9xKwWc0uejtG&#10;cdYSXeMu/wDddns2tbv9kXjzu44bvVqvkz4EftuaR4xWHSfGgh0LUo4V/wBOMn7m4fo3+7X1XBPF&#10;cwRyRyCWOTlJB3r80x+XYvLKro4uHK/vT9H/AFY+lwONw+Pp+0w8k11XZ+a6P8yxRRRXmnohRRRQ&#10;AUUUUAFFFFABRRRQAUUUUAFR8Ee1SVCyjAz0FKyb2F6sXIUdcVQ1TVbPRbCe/vriKzsrZDJLNKdq&#10;xr6tXm/xt/aM8JfA3R7ubWtQhm1NIfNg0qOX9/PzhcDHHzV+Znx+/a48ZfHHULq2ku5dI8MOioNF&#10;t3+U453O/wDEc15eMzGlhVbeXY+94d4OzDiCSqJclHrKX/tq6vsfUP7Sf/BQvT9HGo+Gvhyf7Sv9&#10;uw6/E6tbJ6+X/ex/e6V8R6HpHjX9oX4k/ZLcy694k1KT95LLwBt/idvuqq/lXpf7Pn7G/i744XP2&#10;u7im8N+HvJ8xNUkjDmT02J/FX6W/B74A+D/gjpcdt4c0eCG/aBYp9Qx+/utvd2+pP514tPD4nM58&#10;9f3Ydj9UxWb5FwHReDyuKq4m1m99f70ui/uo8L/Zo/YM0X4btp3iPxp5WseJ4d0n2Q7Wtbcnpj+8&#10;y+vSvr6C2jtIVit4hFHGMJHGNq0h3eWV27j6Z61Zr6ijh6eGjyU1ZH4Lmeb4zOq7xONqc0vwXkl0&#10;QUUUVueSFFFFABRRRQAUUUUAFFFFABRRRQAUUUUAFFFFABRRRQAUUUUAFFFFABRRRQAUUUUAFFFF&#10;ABRRRQAUUUUAFFFFABRRRQBj+MP+RU1n/ryn/wDRbV5R+xX/AMmweAP+wcler+MP+RU1n/ryn/8A&#10;RbV5R+xX/wAmweAP+wclAHt9FFFABRRRQAUUUUAFFFFABRRRQAUUUUAFFFFABRRRQAUUUUAFFFFA&#10;BRRRQAUUUUAFFFFABRRRQAUUUUAFFFFABRRRQAV49+13/wAm0/Eb/sEyf0r2GvHv2u/+TafiN/2C&#10;ZP6UfaQ0fGnhD/kUvD//AGDrb/0Uta1ZPhD/AJFLw/8A9g62/wDRS1rV/EuJ/jz9X+Z/XdH+FD0Q&#10;UUUVzG4VxXxe/wCRVsv+wvp3/pTHXa1xXxe/5FWy/wCwvp3/AKUx17uQ/wDI1wv/AF8h/wClI8fO&#10;P+Rbif8ABL8mfqP6VJUfpUlf2Mfyp3CiiigAooooAKKKKACiiigAqNcAYAwKkqP7xznik+9heTY7&#10;v0qM4454HasTxb4ssvBmgXer33mG2txl/KG5vyrzzw3+1D4L8T63Z6XaTXIurl/Lj8yPapP51wV8&#10;fhsNUVKrUUZPZPqd1DAYrFUnWpUnKK3a6ep7AD1NCDHagNkcHr0pNpGMcLXa2cO7FYDb6UDkeori&#10;viR8WNB+FsFpPrMsmbl/LjjiQsxNR/DX4t6D8Uor2TRTLiydY5BLGV5b0rjeNwvt/qntFz9js+pY&#10;n6v9b9m+T+bodw+cU6oJpEgjZ5WCQp/Ge1eN+Lf2qvBnhy8ls4JZdTuY+1rytLF47DYGPPiZqPq7&#10;FYTA4nHTcMNByfkr/ee10+vGfB37UHg3xbexWPnTabdSDgXQ2r/31Xsqtuq8LjMPjYc+HmpLydxY&#10;nB4jBT5MTBxfmrC1HnA55NSVxHjr4t+F/h5CRq2oxRSj/l2jO6U/8BrWvWpYeDqVpKKXVmNKjUxE&#10;1ClFyk+iO0zx0waaq46jFfPcn7ZvhJZ9kdld+X/z1yuK77wH8evCfxCn+z6fqIguzwLa5+V3/wB2&#10;vLoZ1l2Jn7KlWjJnp4jJMywsPa1qEoo9JBBFMHzEZXH40vOPevN/iD8c/DXww1OCw1gXImlTzE8m&#10;PeP516WIxNLCU3VryUYrq3Y87DYatjKipYaLlJ9Erno5A28U8k+teG/8NgeAR/y0vif+vf8A+vUt&#10;n+1v4DuZfLM91Ef+mseP615azzK72+sR/wDAj0/7DzRK/wBWnb/Cz2lk3dOamrnvDPjfRvGVl9o0&#10;fUIr6P8A6ZNyK6GvZpzhUjz05XT87njTpypScJxs15WCiiitSQooooAKKKKAPjz/AIKgfGnU/hD+&#10;zjPBovmw6h4hn/s0X0UmxrZMbmb+lfLPxA/Y38EfB7/gm/q/i+Szi17xpqVrY6n/AG1NHh7bzJY/&#10;3aH+7tbb719W/wDBTH4F6t8bv2dpxoYurvVPD0/9pR2NrErvc7V+ZTyP4fm+X0r418RftmeGviX/&#10;AME3tf8AAHiTWorP4i6YlrpkelTWzRNcpFPHt2bc/djX5t23lGoA+h/2av2dvDP7TP8AwTl8F+F/&#10;EcXkmKG6lsr+IfPZTefJ86/1rH/4JNfFHVo/+E++EOqzzalD4Vunls9Qlk+QJ5nlmJVPI+b5q4j4&#10;Dft9fD79nn9hvwn4ej1k6n47FreW8en2dv5v2KdpJGjabdtG35k+7urt/wDgkp8HvEOm6b4x+K3i&#10;SK7srrxVJ5dvay2yxJIm7zGnTnON3y9KAP0XooooAKKKKACiiigAooooAKKKKACiiigAooooAKKK&#10;KACiiigD4d/4JZ/8it8Xv+xzvP8A0Jq+4q+Hf+CWf/IrfF7/ALHO8/8AQmr7ioAKKKKAK1xcxWkJ&#10;knlEMcfWSThao/8ACVaJ/wBBey/8CV/xrxn9vAlf2Qvijs6/2X/7Ujr+d/8AtO8/5/Zv+/jUAf1D&#10;f8JVon/QXsv/AAJX/Gj/AISrRP8AoL2X/gSv+Nfy8/2nef8AP7N/38aj+07z/n9m/wC/jUAf1DJ4&#10;n0mU+WmqWZk9PtC1r1/Mx8EL+6b40eAf9Mm/5D9h/wAtG/5+Y6/pnoAKKKKACiiigArA8aeGbHxh&#10;4X1HR9UGNPuo/Llw+35PrW/Xmn7RzeX8E/Fh/wCnNqAOQ0/9lb4dWF9ZXEcs3m206Sx/6T/Grblr&#10;3lV21+Xfhe8/4qrRv9N/5foP+Wv/AE1Wv1Bh/wBUKAJKKKKACiiigAr8ov8AgpJ/ycgQP+gRa/8A&#10;oUlfq7X5Rf8ABSTC/tJH/sD2385K8HOv91v5o/WPDNXz1rvTl+hp/wDBNDaPjrqODj/iVyZ/76Ff&#10;qLkcN0Ffh38IfjN4i+CXiSXW/C81pFfyQNbn7XF5ybTz/SvZf+Hi3xjO8i+0j/wWLz/49XmZdmND&#10;C0FTne9z7rjHgnNM+zZ4vCcnI4xWsrbJ+TM//goQQ37UHiDAyPstn/6IWu9/4Jf/APJW/Ev/AGC/&#10;/ai18wfFD4na38YPF934n8RyQz6rcxxxSfZI/KT5F2r8tfUH/BL5c/FXxL/2DP8A2otcmFqRqZjz&#10;xvq3ufUZ5hKuB4Mlha1uaFOEXby5V2R+mfc0+mdzT6+9Z/IiCiiikMKKKKACvjH9vz4RtqGnWfj7&#10;TIv31iPs+oCKPkx/wys3+z93/gVfZ1c74p8PWHjDw7qeiahDHPZ3sLRSRzJuQ56cfrXs5RmEsrxs&#10;MVHZb+cXuvuPJzTBRzHCTw0uq/FbP77Hwp+wZ8Vv+Ea8dXnhG8l/0HW/3ltjc585f/QV21+hVfj1&#10;4z8L6v8AB74kXmly+bDqGkXXmW8sv/LRFbdG3yt/EtfqD8E/iXb/ABV+HOla/CcvNHiYEKuyQcMN&#10;oJ219txtl0Pa081oO8aqV/Xo/mvyPk+E8dLklltfSUHp+q+9fiehtjB5qSoc7x9amr8uR+hBRRRV&#10;AFFFFABRRRQAUUUUAFFFFABRRRQAUUUUAFFFFABRRRQAUUUUAFFFFABRRRQAUUUUAFFFFABRRRQA&#10;UUUUAFFFFABRRRQAUUUUAFFFFABRRRQAUUUUAFFFFABRRRQAV4h+2z/yaX8VP+wDP/IV7fXiH7bP&#10;/JpfxU/7AM/8hQBT/YR/5NK+GX/YIir3uvBP2Ef+TSvhl/2CIq97oAKKKKACiiigAooooAKKKKAC&#10;iiigAooooAK8w+KHwU8I/EzVbO/1+WaG6tYWjjMNzs+SvT6+Mf22LjyfH2gfv/J/0J/+Wuz+NaAP&#10;pf4XfDbQPhpos2n6BLLLayT+ZIZZd537dtdvXzn+xJL5vw61j9953/Exf/lpv/gWvoygAooooAKK&#10;KKACiiigAooooAKKKKACiiigAooooAKKKKACoevv6+9TVDnbjJwKaEfEP7eP7LVn4i0W9+IXhmxk&#10;Gu22Df2tpHn7Sn8UhxzuWvz10nW5tOk4bKj/AFkOOtfvRJGJYyrcg9q/Ov8AbZ/Yyi8OQ6l8QfA9&#10;n5On/NcarpcX3Yv70yc9O7L+NfP4qGIwFdZhgJuE49VuftvCef4HNMH/AKtcQxVSnPSLmrq3SPk1&#10;9l9NTx7xb8J9U0bw9ZeK7Kzl1TwXfQLc22p+Xj738Mv91t1d98C/2tPEvwmuPst953iXQCixx2ss&#10;uHt/91q8w/Zr/aXufg5fTaHrsH9v+AdUbyr/AEuf5lTd/wAtFVu395e9fWPxE/ZB8L/FPw3beKvh&#10;FeWluLw+b5Ak/wBEljbsn/PMr6V+15JxtgOIMKsHncFzbN9PV21TfdfM/nnjbw3zLgnMZYnKm3Rd&#10;3HW+na3W34/I+kfhL8cfC/xl0ya80C8zLC5jltJvlljPuteiryvAyK/HL7P4l+F3iqB5IbvQNa0y&#10;f92fmT51/wDHWr6e8L/8FCdX07wiY9c0GLWPEcc3ySQ/6NDLD/49tajNuCq1KXtsqlz0n0urr57N&#10;ea+Z8tl3FlG3s8x9ya8nr8lt6H3hnngZNLXwsf8Ago9qf/Qk22P+v9v/AI3R/wAPHtT/AOhHtv8A&#10;wOb/AON143+p2dp/wP8AyaP+Z6q4pym38X/yWX+TPummgcY/hr4Y/wCHj2p/9CPbf+Bzf/G6774F&#10;/tl3/wAXviXZ+Fp/C0emw3EMkv2uO6MmNq7vu7RXPiOFs3wtKVerRtGKu/ej0+Z0UOI8txFSNKlU&#10;1b7NfmkfVPQ+9S1CcjpyfSpq+RTufTWsFFFFWAVEFVhj0qWvM/jD8cfCXwR8OT6t4i1DYYtojsIC&#10;GuJXb7qquev14qZTUE5SdkbUaFXFVI0aMHKT2S1/A9CuLiO3hMkjCNB3NfGv7R37f+j+CV1TQfAu&#10;NS8RWs4hkvJY99rFt+9t/velfLX7R37Zfij42z6hotjINI8HmfMdpENs0qD7vmv+u3oDWB8CP2U/&#10;G3x7v5H063Gl6NE6/aL/AFDcikN1MQx87bfw96+WxOZ1K83RwcfmfumT8C4TKqH9p8SzSjFX5L6f&#10;N9f8JxVw/jX4/eO7y5SO68SeIr4tKYo/mbZ/s/3VXNfdv7N3/BPvTvCf2TX/AB8sWsX724/4kzIP&#10;JgZuu45+Zq9/+Bn7OHgv4A2Nwnh61kbULhVFzqFyS0smP5Dn7teujoMCuzCZVGl+9xGsjw+I+Pq2&#10;MX1HJ/3NFK19pNdl/LHyKVnY2+m2UVvbQx29rCoREjGFRcdMVo1FnIPHPpUte/8AI/IL3dwooooG&#10;FFFFABRRRQAUUUUAFFFFABRRRQAUUUUAFFFFABRRRQAUUUUAFFFFABRRRQAUUUUAFFFFABRRRQAU&#10;UUUAFFFFABRRRQAUUUUAY/jD/kVNZ/68p/8A0W1eUfsV/wDJsHgD/sHJXq/jD/kVNZ/68p//AEW1&#10;eUfsV/8AJsHgD/sHJQB7fRRRQAUUUUAFFFFABRRRQAUUUUAFFFFABRRRQAUUUUAFFFFABRRRQAUU&#10;UUAFFFFABRRRQAUUUUAFFFFABRRRQAUUUUAFePftd/8AJtPxG/7BMn9K9hrx79rv/k2n4jf9gmT+&#10;lH2kNHxp4Q/5FLw//wBg62/9FLWtWT4Q/wCRS8P/APYOtv8A0Uta1fxLif48/V/mf13R/hQ9EFFF&#10;FcxuFcV8Xv8AkVbL/sL6d/6Ux12tcV8Xv+RVsv8AsL6d/wClMde7kP8AyNcL/wBfIf8ApSPHzj/k&#10;W4n/AAS/Jn6j+lSVH6VJX9jH8qdwooooAKKKKACiiigAooooAKYPvCn0wfeFJiZ5z+0L/wAkk1//&#10;AK518O2Wm32k6Hpnii3/AOWV75X/AFz219xftCf8kk1//rlXz38MfCI8Yfs4eJLfyv31tdPcRD/d&#10;5/pX5PxNgnjs0jTj8SpOS9U7n6vwxjFgsrlUn8LqqL9JJI+rfBmvReJvC2mapF/q7mBZFrcVdq18&#10;/wD7H/i7+1/BN3olwf8ASdMf/wAcavavFmuR+GfD2oanP/qrWFpD+Ar7/LMdHGYCni3s4q/rsz4D&#10;M8BPA4+rg3upO3z1X4M+Rv2i9VufiF8UptLs8TWukwfvP+mf96u0/Yl/5BXir/r4i/8AQK5P4SaO&#10;2ueEfiH40vT+/uYZEik/3vvV1X7Ev/IK8S/9d4v/AEGvzLLFOpnlDHT3rc8vlrFfkfpmaclPJsRg&#10;YbUfZx+ekn+Zsftd+LbjQ/B9lpdpN5T302JT/sf3a2fgj8EPDeh+D9Pv7qyi1HULyFZ5Jpo933hu&#10;xXAftpN5l54YQd93/oVevah8SdG+F/wz8N3+qeYLWS2giQRfNz5Y/pX0lOVCed4qti7ctGMLNrRa&#10;bnzdSOIhkWEo4K/NWlNtJ6vXRHA/tJ/BzQB4HvfEOl2kWnX9j+9/c/Isn1rsv2avFVx4r+GdpJeS&#10;+fNbP9mMnrt6V5P47+LWoftCW58K+EbPyrCV1+03N1KifJ+dfQXwx8C23w48H2WjQS+dJGMyynq7&#10;/wAVa5cqeJzeeLwKtR5LSaVlKV3qvS5nmPtMNk8MHj3etz3im7uMbK6f3HNftAfFT/hWXhHfbj/i&#10;aXu6K3/2PVq8S+DHwFl+J/8AxVXi6aWa2lfMcR+9cf7R/wBmq37WF/NrPxS0zSBPmGKCLEQ/vs3z&#10;V9Z+GtLi0Xw9p9nANkcUCIF/4DWKoxzzOa0MR71KhZKPTmfXz2OidaeRZLRlhny1a925dVFdF2vc&#10;5mP4HeBkhCDw1ZBf+udeD/Hv9nm28J2R8TeFWezjtX824hX/AJZD+8tfWO9QTk9P0qC+0+0v7OW3&#10;u4Y57eQYkjl+6RX0OPyTB46hKnGCi+kkrNS6M+by/PMbgMRGq6jkusZO/NHqvmeU/s3fE+X4ieDW&#10;j1AZ1SxxHJJ/z0T+Fq8d/bCG/wCIeiRj/n3/APZq+rtE8OaZ4etmi06xisoj/DEuK+Uv2v8A/kou&#10;g46eT/7NXzXENKth8hjRxMueScU331PpeHq1HE8QSrYWPJFqTS6rTY9f0L9njwXd6Jp9w+lqZJIU&#10;kf3+Wn6z+y74H1OwMC2clp/00ifn+del+FsDw7pnb/RY8f8AfIrUyAMMMelfU08ny+dJRlRjqlfT&#10;yPlamcZhTqylGvLRvr5nwz4v8JeIP2afG1lqOlXnm6fK/wC6l4VJP70bL/er7F8D+LrTxz4asNat&#10;ceXcxgkd0buPzrz/APam0OHVvhRezvHmW1dZIx+Nc9+xxq0l94J1Kyl6W11+7/3CuRXzWXReT51L&#10;L6b/AHNRcyV9mfT5lL+2MkhmNRL21N8rdt10PoQAHNPpmMU+v0NH596BRRRTAKKK8e/ah+Emt/Gj&#10;4S6honhfxBdeGfFEbpc6dqEN1JbpHMrf8tdgLMu3f8vvQBxn7cX7Vl7+yZ8O9H8R6fotrr019ffY&#10;vLu5WRE+Xdu+Wubvv2Lfgz+1F4d8NePtf8HRaXquqadFeyxaRL9mTfKqyNv2/eb5vvV+dH7av7M3&#10;xu+C3w80bVPiX8S4vGWlXN95cFmL6ebyptv3v3igV7L8PP2Gv2oPEngDwxquj/HCGw0m9063uLO0&#10;/tO8T7PCy7lX5Ux8q0AfXngr/gmz8B/h14jh1+y8MNe3NsjGOLUrlriH/vhuKo/sc/tkXP7QfxF8&#10;deCH8KWnh+w8KJ5dvNZyt+8RZPLVdn8P4V85f8O+f2tv+i8Q/wDg3vf/AIivpz9h39imL9lfRNT1&#10;PWtY/wCEg8da3zqOoRSMYdm7dtTdhm+b5izdaAPq2iiigAooooAKKKKACiiigAooooAKKKKACiii&#10;gAooooAKKKKAPh3/AIJZ/wDIrfF7/sc7z/0Jq+4q+Hf+CWf/ACK3xe/7HO8/9CavuKgAooooA8C/&#10;by/5NC+KP/YL/wDasdfz5eCLaK48YaLBcRedFLexRvF6jetf0G/t5f8AJoXxR/7Bf/tWOv59PArx&#10;x+ONAeT93GL6DJ/4GtAH9F1v+y38Inhhf/hXHhn7i/8AMNi/+Jr53/4KB/AH4beC/wBlLxvquieB&#10;9D0zUYY4jHd2djHHLH8/97FfVtv8W/AccEKf8Jp4f+4v/MWg/wDi6+bv+CifxI8I6/8AsjeObPTP&#10;E2i6ndSQx+XDaajDK5+f+6rZoA/Ez4T6xa+H/il4N1O/mMFhY6xZ3NzL/cjWdWZv++RX9I1h8XfB&#10;Go2FveweLNImtrlFljlF9Hgq3K/xV/M5oei33iPXLHSNPgM+oX06W1vCP43Zgqrz712Gp/Bn4kaL&#10;qt5p1z4N8SwXVrM9vJENNnby3VsMPlXH5UAf0vwTR3EQkjkEsb9CKnr+bK7/AGhPjL4YmGj3njjx&#10;ZpclkqxfYZ76eJ4tv8O1uVr1Hwp/wUy+Png3w9ZaJaeKob20tU2Ry6hZJPM/zZ+d2+ZqAP38or8X&#10;vAP/AAWV+J/hnQ5LTxB4b0nxbqBm8z7fNK1t8n93ZGuK9u8A/wDBazwtNoZ/4TXwPqtnrXnNiPRH&#10;jmt/L/h+Z2Vt34UAfpnWbq9tY3+kz2+pwwzafImJY7r7mz/a3V8e/DL/AIKwfA3x1Dqb6vfXvgg2&#10;2wR/2vb7/tOf7nk7/u/7WK3PHn7Zfwa+MPw08Z6F4U+IGnXmqjTXkMMvmW3yf7LSKgb/AHVOaAPe&#10;YPCfw7SaGSDTND83evl4ij+//DXf1+XXw7ki8T+MdGt9Dm/tm6iuoJZItOl+0PGnmr8zouflr9QY&#10;/wDVCgCSiiigAooooAK+Vv2hv2IrL4+fET/hKrrxLd6VJ9kjtvs0ESOAFLfN83+9X1TXiPxX/bE+&#10;D/wS8VHwz418Yw6JrXkJc/Zpbadz5bbtrZVCP4TWFahDEQ9nUV0enl2aYvJ6/wBawU+Sdmr2T39U&#10;z55/4dZ6Pj/kedQx6/Zkpf8Ah1jo5H/I8aif+3ZK9UX/AIKP/s5/xfEuzIP/AE6XH/xulP8AwUg/&#10;Z0z/AMlLsx7fZLn/AON1x/2ZhG/hPqlx1xHdL610/lj/APIniHi//gmB/Z3h+7n8P+K573WY0Mlv&#10;bXcSJG/+zntXyZ4A8eeLf2dfiWb20Mumarps3lXljL9yVf4o3Wv0jH/BSL9nLP8AyUqz/wDAW5/+&#10;N18y/tA6T8NP2tdd1nxT8FvFcPiXxdptqLnVdEiilT7RAvy+ZEZEA3L/AHf4q8vG5ZGnFVcMrOJ9&#10;vwtxzUxlaWXcQSU6VRWV0kr9nZL3X1fRpH3B8A/j14e+P3hCLWNIkMF3F8l5YS/623f3/wBn0Nep&#10;KOeRg1+HXwl+LPib4G+NYNd0GYwXMT+XPbS/cnT+KN1/ziv2S+FfxJ0j4o+C9P8AEOj3UN1BcwoX&#10;8iTcEfHzKe/Bz1rvy7HLGQtP4kfI8ZcJy4drqtQ1oT1T6xfZ/fo+qOzOCpyOKlqPd1qSvY8j84QU&#10;UUUDCoiAAQalqNsAHNG+gnfofGX7fvwm+16bZ+OtPgPm2uLfUPLCj5P4ZG/9Brgf2Efiv/wivjm9&#10;8H6hL/oGt/vbb/pnOv8A9j+tfd/izwxYeMfDmpaJqMYltL6FopFkG4dOtfkl8QvBup/C/wCIGqaL&#10;N5sN3pk/+jzfx7PvRyfLX7Bw1Wp55lNXJa8rOKvHyXR/Jr8T8tz+nPKMxhmuH2ej9e3zP2FDAKML&#10;+GasV5D+zV8WYvi58LtM1OSb/ibWyfY9QiyzmOZP7zEdWXY3/Aq9er8nxGHqYStOhWVpRbTP0rDV&#10;6eJoxrUvhkrr/IKKKK5zpCiiigAooooAKKKKACiiigAooooAKKKKACiiigAooooAKKKKACiiigAo&#10;oooAKKKKACiiigAooooAKKKKACiiigAooooAKKKKACiiigAooooAKKKKACiiigAooooAK8Q/bZ/5&#10;NL+Kn/YBn/kK9vrxD9tn/k0v4qf9gGf+QoAp/sI/8mlfDL/sERV73Xgn7CP/ACaV8Mv+wRFXvdAB&#10;RRRQAUUUUAFFFFABRRRQAUUUUAFFFFABXmfxO8S/DbRNVso/GZ04ahLC32f7XFvbZ3r0yvj39snR&#10;tS1PxvoElnpl1exCyfMsFu0mPnX+7QB9G/DLWfB2taTNL4MNodPE37z7HHsTftrta+e/2M9OvdN8&#10;AazHe2ctlL/aL/upo2R/ur/er6EoAKKKKACiiigAooooAKKKKACiiigAooooAKKKKACiiigAoooo&#10;AKy9S0mz1jT7iwvbeO5tblGilil+ZXRvvLWpUO7JHPNJ3C9mmv6f+Z+U37YX7H978GNVm8SeHYpb&#10;zwZcvnpueyf+63+z6NWp+xN+1pD8Hrk+DfExx4ZvJvMt7sD/AI85m67+Put+lfpl4g0W08QaNeab&#10;qEEc9pcRtHJFKm5Tu9vxr8gf2nf2a9Z+AHi+cPF9r8OX0jSaffxJ8pH/ADzb+6y18ljMNLAVVi8M&#10;tOq7H9EcM51h+MMBLIM51qWTjK9nJK+39+Onqmz9TfiR8I/CXx08PWkWr28d7AB5ttdw/eG5eGVh&#10;25r89Pjv+zV4g+BvlXV3PFqWi3E7RW9zF9+P+6r/AO1Xpv7BP7Vml2Wk2vwz8V3bQybz/Zd/dSHZ&#10;Jk/6hs/d9u1euf8ABQn/AJJHpn/YTi5r9h4Iz/EPFUcLCd6U2lJPofzF4g8JLKHWWIj78NYytpKO&#10;iTT6/oz4b+Hvge++JPi/TPDGmTxQX987Rxyzfc+VGb/2Wveh/wAE+/iApz/aek8e7V5/+yQP+MiP&#10;Bh/6bS/+imr9Us4IHrX3vFnEOPyjF06OGklFxTel9eZn5nw1kWCzPCSq4hNtSa0dux+Vfxl/Zq8S&#10;fAzTLLUddu9PvYb6f7NGLTdv37d1bf7D/wDycZo3/Xpdf+iq9/8A+CibZ8D+GTj/AJiR4/7ZtXzx&#10;+xhqFtpf7Qej3F5eQ2cP2W6/ezSKif6r+81elh8ficz4ZrYjEtOTjPpbucVfBUsu4goUKKaSlDd3&#10;6n6hY5FNyCAc/jQrb8MtJlgAO9fz7Z3sftt77CSsOmaYdwfgcd/auQ+Jnxa8L/CLRBq3inWYdItZ&#10;G8uIzZZpH/uqqjLGvza/aF/bt8U/FZp9I8OCTw1oCTt+8tZW+0XKfw7zxt+grz8VjqWEj7z17dz7&#10;Dh/hXMeIqieGhan1nLSK9Or9F8z6m/aF/bz8OfCxf7K8JiHxNryvJFPtkxFbFcr8zdzur84db1jx&#10;R8ZPGl7qE4ute1u+m37YlZ/91R/dWuq+CP7N/jT48avD/YenSnR/tKx3mrzEJFb92+98zt/u596/&#10;T39nv9lzwt+z5pko03Opazc/8fGq3UaiZ1/uDHRa+ejTxWay5p+7A/ZKmLyHw8oulhP32Las9dfn&#10;bSK/u7vqfOX7O3/BO2208jWPieIr19kUlvpcL5SP+JvN/vf3cV93WVhb6bZQ21pDHBaxJsjiiG1U&#10;T2qZW5xnL9hU26vqMPhaWFjy00fhOb57js8r+3xtTma2S2Xkl08+4HtTqKK6TwQooooGFFFFABRR&#10;RQAUUUUAFFFFABRRRQAUUUUAFFFFABRRRQAUUUUAFFFFABRRRQAUUUUAFFFFABRRRQAUUUUAFFFF&#10;ABRRRQAUUUUAFFFFAGP4w/5FTWf+vKf/ANFtXlH7Ff8AybB4A/7ByV6v4w/5FTWf+vKf/wBFtXlH&#10;7Ff/ACbB4A/7ByUAe30UUUAFFFFABRRRQAUUUUAFFFFABRRRQAUUUUAFFFFABRRRQAUUUUAFFFFA&#10;BRRRQAUUUUAFFFFABRRRQAUUUUAFFFFABXj37Xf/ACbT8Rv+wTJ/SvYa8e/a7/5Np+I3/YJk/pR9&#10;pDR8aeEP+RS8P/8AYOtv/RS1rVk+EP8AkUvD/wD2Drb/ANFLWtX8S4n+PP1f5n9d0f4UPRBRRRXM&#10;bhXFfF7/AJFWy/7C+nf+lMddrXFfF7/kVbL/ALC+nf8ApTHXu5D/AMjXC/8AXyH/AKUjx84/5FuJ&#10;/wAEvyZ+o/pUlR+lSV/Yx/KncKKKKACiiigAooooAKKKKACmD7wp9MH3hSYmec/tC/8AJJNf/wCu&#10;dee/scxfaPhzq6P/AMtLt/5V6F+0L/ySTX/+udcB+xif+Lf6n/1+mvhsQr8S0V/07f6n3OGduGa7&#10;/wCnsf0OB+Gpk+FX7R97ocw8qzvpniQf7/zK1ei/ta+LP7G8DQaHbygXWsTCLH+xXLftb+HpNF8R&#10;aB4vsv3MvmLFLL/u/drFm1j/AIX58dPDXkMJdLsoVlkj/wB373/j1fNzqzwEMVktL4p1Eo/4alr/&#10;AJH0lOjDH1cJndX4YQbn/ip3t+Z65b+Eh4K/ZxutLx5M39nu8ns7DP8AhXD/ALEX/IJ8Tf8AXeL/&#10;ANBr2z4r4T4beII+/wBjYV4n+xF/yCfE3/XeL/0Gvbq0oYfPMBQhtGm18kmv0PCoVp4nIsfWnvKc&#10;W/VtP9TP/bWbbfeGvq3/AKFXvugaDpvijwDoEeqWUV7B9igkSOZN2P3a14F+2qu690D/AHXr2T4D&#10;+NbHxl8OtMeCX/SbaFbe4i/ijK8VWAnTef42hUt7yjo+tkunXcWYQqrh/BV6d/dctV0u316bHI/F&#10;79nPRNT0K81Lw7D/AGRrNtH5kX2X5Vk2/wAJrO/ZW+Keo+KoL3w9rUpm1Gx/eRySfe2f3a9q8Y67&#10;a+HvC+pX15KIYIoHOZD/ALNfMn7IemTar421/W/K22uxuR93ezfdoxNKGBzvCrBJJzUlNLql1t0t&#10;diwk5Y7I8U8a3JU3Hkb6N9L+dkYv7UMf9j/GazvD/q5Egk/8fr7E0qZbzSbKdP8AlpCh/wDHa8N/&#10;ay+HkviXwpBrlhD513puTJEPvSJ/9j1pn7OHxu07XfD8GgaveRWuqWqeXGJTs8xP/iqnA1YZZnmJ&#10;oVnZVrSi/wBC8fCeZZHhsTR1dG8ZLtro/mfQJQKSe9MkljihLucRgU5GDLuB4rw39ov4z6d4W8MX&#10;Gi2F5FLrV+nl4ik5gT+J6+vx+OoZbh5V6srJLbz6fefHZfga2PxMMPSjrJ29F1Z7LpetWGsKWsry&#10;K6HrE+4V8m/tg/8AJR9B/wCuP/s1dl+yH4DudJ0S88RX8UsLXvyW6y9Sndq439sL/ko2g/8AXH/2&#10;avh89xdTHZBHE1ocjlKOnlfQ+6yLCU8Dn8sNRqc6ipK/nbU+rvCvHhvTP+vWL/0GtQcjk5FYXhfU&#10;bUeHdLBu4v8Aj1j/AOWi/wB2rF74i03TbbzbrUbaFe5eRa/QaNSEaUW3ZJfLZH55WjJ1ZKKu2/1O&#10;A/aVv49L+EWs+Z92ULGK4T9jCweHwtrN6ekl15f/AHytcF+0T8XI/idqln4Z8O/6Zaxzf6yE8Tv/&#10;APE19KfBzwN/wr7wFp2ly4+07BJP7u3WvhsNUjmnEEsTRd6dGPLfpd9j7vEwnlfDscLWVqlaXNbq&#10;ku53PByKfTCwANPr9DR+fegUUUUwCiiigDi/ijb+DI/CF5qfjuy0m80DTI2uZX1e3jmhi2/xfOD8&#10;1fDlz/wWQ+F2gTz6fpfgjW5tKspPs9tLCY4opI14VlTHyr/s1q/8FktRurT9nvQILe8lhiudYWK4&#10;iifCSDZxvqK7/Y58NXH/AATdOjaPBp39tyaAmuf21d2y+dv+W6kXcuW+6u0UAZ//AA+r+HP/AEI/&#10;iH/v7FXtv7JX7bI/a38Y+IYtE8J3ei+FdIsopDqF4d7yXTMv7r5fl+7n3r5g/YL+Gfhr9qT9ijxZ&#10;4P1zwzpMWoaZcT2NnrQiH2jft86OV3xncrS7f92u3/4JK/E24j0Txl8IdQiilu/Cl08kV3aRqsci&#10;eZ5bZbqzbv0oA/RKiiigAooooAKKKKACiiigAooooAKKKKACiiigAooooAKKKKAPh3/gln/yK3xe&#10;/wCxzvP/AEJq+4q+Hf8Agln/AMit8Xv+xzvP/Qmr7ioAKKKKAPAv28v+TQvij/2C/wD2rHX87Hly&#10;ehr+pPV9Isdc0+ew1G1ivLC4Ty5baaPcjj0K1yS/Af4dL08D6H/4AR/4UAfzM+XJ6Gjy5PQ1/TR/&#10;woj4df8AQkaF/wCAEf8AhR/woj4df9CRoX/gBH/hQB/Ob8D45P8AhdHgD/sP2H/pTHX9N1cJbfBH&#10;4f2dxDPbeDdEgmikWWOWKxjDI6/dYfLXd0AcXrXwe8CeJtVm1DV/Bnh7U9Ql/wBbd3emQSzP/vMy&#10;5ryn4j/sDfA74pa1Dq+t+BrOG7jgW2xpxazTYu7HyRFV3fN972r6KooA+A/iL/wR2+E3izXPtuga&#10;nq3g60EKx/2fZyLMhf8Avb5d7V5H8Sf+CKTxCy/4QTx7LMTu+2DXY1/4Ds8sD9a/ViigD8SviD/w&#10;R9+LfhLRI7zRtT0rxZded5ZsbTdC4T+/81eHfE/9hf40/CDw5/wkHiTwdNDpm/y2ltJFm8v3ZV7V&#10;/RNXC/Gfw7qPir4YeIdJ0yIS391a+Xbxk/x0Afzj6FJ48+HFxPqmknXPDUuzy5bu0823+T+6zLji&#10;uo8GftUfFzwJ4is9c0rx/wCIJb+13eX9svpLmL5v7ySMVb/gQr9VbH9l34gXF9ZR6poFne6f9qi+&#10;0RTSxOmxWVm+TdX1bffs+fDbVdMns5/BGheTcwtFIIrGNPkbr2oA/F3Sv+Cpf7Qllqtnc3Hi6C8t&#10;opklktZbCBElRW+ZG2pn5vavcdJ/4LYeL/7Ws/7U8AaINL85ftP2SWbzvL/i2bn27v8Aer7D1L/g&#10;mF+z/qGlXlnB4SNlLJA8Md1FdNvjZhw3+8tePj/git8Nv+h010/9s46AGn/gtb8Of+hG8Qf9/Yq9&#10;lg/4Kefs9S20Mr+MZYnlRZDEbWTcn+yeK+N7v/gif4za9nNv4/0P7KZGMXmwzb9n8O75fvV494s/&#10;4JTfHjQvEV9p+l6Baa/YQSYt9Uhvoo47hP721mDL/wACoA/Ybwx+0/8AC3xb4bs9csPHWifYLqPz&#10;IzNdJE4/3kY5WvyF/wCCt2p2usftWwX9jPFeWlz4dsZYpoZN6SJumrwLxP8AsvfFzwj4ivdEvvAH&#10;iBruxfy5PsljLNET/sOqlW/4DXFeNdJ8U6DqsNj4rs9RsdQtoFjjtdWidJY4fm2gK/O372KAKnhv&#10;wdrnjLUDZ6FpV5rF4EMnk2cTSuF/vYFdL/woP4lf9CL4h/8AACT/AAr63/4I2jP7TWqe2iS/+hLX&#10;7WeTH/zzH5UAfy56/wCGtX8K6pLp2r6bc6XqEW3zLW7iZJBn7uVNffv/AARb4+OPi4k/8wT/ANqr&#10;Xln/AAVcXb+2n4r/AOvKw/8ASZa9U/4Itrj44eLh/wBQT/2qtNbhZM+pv23P2OrbXLLUviB4Ogit&#10;NTt0a51TT0+RblFBZpV/2/X1+tfJP7OP7Revfs/+Khe2vmXmg3TqL/TAOJEz95P7rV+y89rFd28k&#10;E8YlikXY8Z5UivzV/bO/Yvk8AT3fjfwVZyXHh+VzJeWEXLWZ/vIOvl/yr5XMcHOhP61h91ufu/Bv&#10;EmHzHDPIM8fNGStBy7fyy9NOXzP0E+HHxJ8P/FbwraeIfDt5HeWNwvVfvRv/ABK3oRXX4Br8ev2Q&#10;P2ipfgR8RIG1O8uj4Tv8x6haxfOsf92Xb/s99vav1z0PXLLxJpVrqOmXcV5YXMaywXMJ3JInqDXr&#10;5fjFjKV+q3Pz7ivhqrw5jfZp3pz1i/Ls/wC8uvk0adOph5FPr0z4hdwooopDCvjH9vv4SG90mz8d&#10;adCN9l/o2oY2p+7b7snTczbsLX2dWD4m8N2Pi3w9qGi38Ymtb6F4ZBjsy9a9fKMxnlWNp4qPR6+a&#10;e6+655OaYGGY4SeHlu9vJ9H95+dv7FnxZ/4V38U/7HvZvJ0XXNttj5tkc3/LNlXpub7pav0rzk/W&#10;vx38f+DtT+GHj7VNBuDLFd6Zdfu5f49n3o3+X+Lbsav0v/Zk+Kkfxb+FunanJj7fb/6NeRfN+7kX&#10;61+gccZdGbp5vhtY1Ek/ns/u0+R8Zwljpx9pltfSUG7fqvv1+Z6yRuJ96lqPgVJX5Omm3Y/SQooo&#10;pgFFFFABRRRQAUUUUAFFFFABRRRQAUUUUAFFFFABRRRQAUUUUAFFFFABRRRQAUUUUAFFFFABRRRQ&#10;AUUUUAFFFFABRRRQAUUUUAFFFFABRRRQAUUUUAFFFFABXiH7bP8AyaX8VP8AsAz/AMhXt9eIfts/&#10;8ml/FT/sAz/yFAFP9hH/AJNK+GX/AGCIq97rwT9hH/k0r4Zf9giKve6ACiiigAooooAKKKKACiii&#10;gAooooAKKKKACvJfi1+0JpPwi1uy0zUNNvLuS6gMwkhHyj5ttetV8yftQfB/xd8RfF+i3mgadFe2&#10;ttavHJmVE+fcv96gD1z4RfFmw+LuiXepafZzWUVvP9nMd19/7oNd/Xiv7Lvw/wBc+Hfg7UrDXrQW&#10;VzLemWOPzFf5Nq/3a9qoAKKKKACiiigAooooAKKKKACiiigAooooAKKKKACiiigAooooAKKKKACu&#10;P+IXgLR/ib4S1HQNasor2xu02GOU/cbHyt7HmuwqFgCSMZFTJKScZbMunUnRnGrTdpRd01uvQ/EH&#10;4zfB7X/gd41l0LWoDAY38y0u4vuXCfwsjf5xXr8n7Q158Uf2f4vCniW9N1r+k6hEbOXHzXFsqr99&#10;v7y1+iXxz+B3h348eDZdE1yIpMuXtL6P/W2z/wB5P6ivyI8SaBe/CHx5q+harBLPc2M0ltxuTzE/&#10;hZN38LVw5Fy5DnuGxVafLR5tXrotex+3ZvjF4icJ4rAQo82Opw91K2r7puySdtdVqd/8M/Htz8Mv&#10;Gum+J7S1ivLuwdpIoZR8km5WX/2avo3/AIeKeLMf8irpeP8Arq/+NfL3gOTwl4msL59c8WQ+EpUd&#10;fLimtZJvM/2vkU10n/CM/DT/AKKxp/8A4Lbn/wCIr+gsbnnBuaVFXxVeEpJW15trs/kihwTx7lSe&#10;HoYGrHW+kVJPbZq69bNnW/HL9pvV/jzoum6dqmj2umR2U/2nzbSRv7u3ua8htbG51EmK3illk2NJ&#10;5UQ3/Iv3mrsf+EZ+Gn/RWdO/8Flz/wDEV6f+zvc/DDwL8UIdbm+JWnala21jc+ZaS2MsPmp5fzff&#10;QD/gPeuqnxVwzleEdPLq8Gldxiub4vV/M5KvAXF2OxCq4/BVIp7ycNF5nHfD79qH4ifDq2htrDX5&#10;bzT45vMNrqI87zP9ne3zKv8Au17rrX/BRKYeDozpfhcy+Km2745JD9l/2tvO6vl39oP45eE/HvjB&#10;bzwT4THh613sbiaU5e8f/dXhVrL+H3hPxB8TYrx9A0HULuK1gaWSaKJnh+VdzLu/vf7NfMUM04S4&#10;qbpyfsaz66R+57S+Z9ljODeN+CqFPMsRQ9vQVm435kvKUU1JK3bTv0OQ8a+MPGHxe8YG51q9utY1&#10;W+m/c2vmMyI7fwxL91f+A19c/s6f8E7578w658S/MshHMskWiQFWEi9f3rf+yrXzpYalqPgrxTBq&#10;EcP9meINMm/dm7izLbv/ALjV9TfD7/goJrVlNaW3i/R472zSHy5buy+WaR/7208ba+VxXhhicLN1&#10;8PJV47pbP7tn8j9Ar+Oax+DhgcPR+qO1m1qv+3XZcq/H7j7f0Lw7pvhjTI9N0jT7XTrSP7tvaRrE&#10;g/4CK2q8x+Hf7QHgP4oTTW2ga9DPdROsfkz5ieQnptVsbvwr06vmauHqYWXsqsHBro1a3yPmaeIh&#10;il7aEuZPqndBRRRWRqFFFFABRRRQAUUUUAFFFFABRRRQAUUUUAFFFFABRRRQAUUUUAFFFFABRRRQ&#10;AUUUUAFFFFABRRRQAUUUUAFFFFABRRRQAUUUUAFFFFABRRRQAUUUUAY/jD/kVNZ/68p//RbV5R+x&#10;X/ybB4A/7ByV6v4w/wCRU1n/AK8p/wD0W1eUfsV/8mweAP8AsHJQB7fRRRQAUUUUAFFFFABRRRQA&#10;UUUUAFFFFABRRRQAUUUUAFFFFABRRRQAUUUUAFFFFABRRRQAUUUUAFFFFABRRRQAUUUUAFePftd/&#10;8m0/Eb/sEyf0r2GvHv2u/wDk2n4jf9gmT+lH2kNHxp4Q/wCRS8P/APYOtv8A0Uta1ZPhD/kUvD//&#10;AGDrb/0Uta1fxLif48/V/mf13R/hQ9EFFFFcxuFcV8Xv+RVsv+wvp3/pTHXa1xXxe/5FWy/7C+nf&#10;+lMde7kP/I1wv/XyH/pSPHzj/kW4n/BL8mfqP6VJUfpUlf2Mfyp3CiiigAooooAKKKKACiiigAqP&#10;2qSoQ2T9alpPcL2OS+KPhO48b+CdS0e0ljhnuI9qSSDKiue+Afwuv/hT4Vu9M1C8ivJpZ/N82IMv&#10;869Pxzn1pQMn3rglgaMsUsY1+8S5b+R3Qx1eGFlg7+43e3drY4j4v/D/AP4WR4HvdFjljhuZNslv&#10;JIMqjr901xPwC+Bd18J59Uu9Su7a9vJwqRyQxlNienJr209KUABeKxqZXha2Mhjpx/eR2fl/TNae&#10;Z4ulg54CE7U5brz0/wAjA8a6JJ4k8K6nplvIIZrqBo0kflQa88/Z8+D+pfCWy1iPULy2vDeyJInk&#10;RlPurjnNexAe+aYDvwAOvetZ4GhUxMMXKPvwTS+ZEMfXpYWeEjL3JtN6dtj5W/bRH+neGj67v/Qq&#10;0/8AhnzV7az03X/AGsf2PdXFtFJcWs27ZI+33/rVX9sTSb3U7zw/9js7q7wG4hjZ8fNX0L4Njlj8&#10;JaMknyyCzi98/IK+Ko5bQx2c41V46Lks1dNOzvZrY+yr5jXwOTYJ0JXb57x0aaurXTPnnUPgH8Sf&#10;H08UfivxLF9gD5kigGT+XSvfPAfgLSfh54fh0jSYhHCn35MfNI3dm9TXTKByR19aEPHXI+lfVYHK&#10;MNgKjrwTlN/ak3J/ifK47NsTj6aoTajBa8sUor7kRvFHPCVcCSP0Pevnr4j/ALJena/ezan4cvDp&#10;N3K/mG1kGYf+A91r6M9aTgAV047LcLmVP2WKhzLv1XoYYDMsXllX2uEqOL7f5nyAf2c/ilB/osfi&#10;Kb7L6C9kC/8AoVdR4A/ZEgsb8X/ivUDqUok8wxR/ck/3s819KnJJpNmVHPIrw6XC+W06inNSlbbm&#10;d0vTsezV4ozGpTcIOMb78qUW/mVre3is7WOG3UQxRrhEx0rxD47/AAC1j4p+IbLULDU7W1jtofLx&#10;NEzH9K967c0DtjgV7uNwFDMKH1fEK8fJtemx4mCx2Iy6v9Yw7tLzSb133PkdP2S/G6j/AJGqLH1k&#10;/wDiqkh/ZA8TXs2zVPFKTWv0Zz/481fWh4BoOR1/Ovnv9Usp2cG/+3mfQri7Nk7qol58sTyr4Z/s&#10;+eHPhy6XccP27Vcf8fk3Uf7tes1HjIyeakr6jC4Wjg6apUIqKXRI+ZxOKrYyo6teTlJ9WwooorsO&#10;UKKKKACiiigD57/bd/Z8tf2h/gLrOiJbxHWbFGvdLmMbOY5lXoiqR8zfd/Gvnj/gnx8aPGPxZ8H+&#10;K/gF8UNF1DTNV0LRGhF/PH9nuRZSKIViZGX7yrINrenWu8/4Kc/Gzxn8CPhX4T1/wXrM2j3f9trF&#10;ceV9yVNu7y3/ANmvpD4QahD4z8AeG/Gc9laQa1rml21zdz2iL+83Irbd3daAPyo+F37QXi3/AIJm&#10;638Rfhj4l8DS6pDfzyX2jXRl/wBYWXy4pWb7skbKiZ27TndXvf8AwSg+D3i/RtU8f/EvxXYzaPL4&#10;ify49PmtmhaTc/neam4/6v8AhWv0A1bwjofiCaG41PR7PUpov9XJdW6Ow/76FasUUdtCI4x5Uael&#10;AE1FFFABRRRQAUUUUAFFFFABRRRQAUUUUAFFFFABRRRQAUUUUAfDv/BLP/kVvi9/2Od5/wChNX3F&#10;X5z/APBO341+A/hnofxYsvFfizSfD93L4vvJY49SuVheRNzfN81ff/hzxJpHjLQrPV9E1GDVNKuk&#10;8y3u7WTekg6ZVqANmiiigAooooAKKKKACiiigAooooAKKKKACub8feMYvh/4O1PX54JbyGxh80ww&#10;/fkrpK5P4meD5PH/AIC1nQIrv7DLfQGLzsbvLoA8V079tbSNS1Oys4/DWoQtczRxAmRf4m2+lfSq&#10;tur5O0n9irUtN1azvD4sim+zTxSeV9m/usrV9Yqu2gBaKKKACiiigAr8OP8AgsG3/GX3/cAsv/Qp&#10;K/cevxy/4KnfAv4g/EL9qX+1PDfg3Vtb046JZxfarO2Z03q0m5d1AHjH/BOH4++Df2dvjbqPiTxx&#10;eTWWly6ZJaxyw27THezDstfph/w9e/Z4/wChm1H/AMFUtfjp/wAMn/GL/omviH/wCej/AIZP+MX/&#10;AETXxD/4BPQB2n7fXxj8L/Hj9pfXvGHg+7lvNDurW0jimmiaF98cCq3yt/tA16F/wTB+P3gn4AfG&#10;DWdQ8b6nNpdpqditjbTLEzoJGkX7+Pur/tV4T/wyf8Yv+ia+If8AwCemXf7LXxdsLGe8ufh34hht&#10;LZGlll+wviNF+81AH9HHhnxVo/jTRINY0DVLTWdLueY7uzlWWKTtwy1du7SK9heGaISxOpR43+6R&#10;X89P7Lv7aXxB/Zi1yxj0bUZr3wt9q8288Py/6q4DfK23+62OnvX7L/swftreA/2mtBs5LC8h0XxJ&#10;IzxyaBdzL9oG3un95aaGtz5L/be/ZEg+FrXPjzwosUPhq4nX7ZYnpZzM38HrGzHp/D9K5f8AZC/a&#10;+vvghqkeha7LJeeCrp+Qfmezf/novfb6r+VfqT4k8N6d4t0S60jV7KO+027jMdxbTcrIvoa/Kb9r&#10;X9lDU/gNrMuo6XFLeeCrp/8ARrr7z23/AEzf+jd6+Rx2Gng6v1rC7dT+hOFM+wnE2BeQZ27zt7je&#10;7tsr/wA6/wAj9YNB1ux8S6RZ6npd5He6fcIJI54uVkQ+lbFfmB+wb+05bfDjWpvBvinUpYNA1J1F&#10;nNM/7qzm9P8AZVq/TqOTzQHQ5jr6DCYqOLpqpE/I+I8grcO46WEq6x3jL+aPr3WzJaKKK7T5YKiI&#10;GOalqNiME0Cd7aHxp+398KDeaZpvjzT4R5lj/o1/jan7tm+Vum5m3YX6V47+xn8X/wDhXXxMj0e8&#10;mzpWu7bYglm8ub/lntXOPq1fon4u8N2Pi/w5qWi3/NpfwtBKB6MK/I74geDb74Z+PdU0G5/c3WmT&#10;/u5f9j7ytur9l4WxFLOcrq5LiHrHVeUdbP5M/KeIaE8qzCGa4fZ7+vb5o/Yo4JHy8/Wpa8h/Zk+K&#10;UXxa+E+m6pJ/x/2y/Y7z2kX/AOx2169X5FiMPPCVp0Km8XZ/5n6fh60MTSjWp7SSa/yCiiiuc6Ao&#10;oooAKKKKACiiigAooooAKKKKACiiigAooooAKKKKACiiigAooooAKKKKACiiigAooooAKKKKACii&#10;igAooooAKKKKACiiigAooooAKKKKACiiigAooooAK8R/bW/5NQ+KX/YDnr26vEP22f8Ak0v4qf8A&#10;YBn/AJCgD5F/Zd8cftcWPwJ8AW/g/wCH/gi+8Hx2MQs7u9vWS5lg/vOvmja3/Aa/R+xMzWUHn4+0&#10;bF8z/ex81eHfsI/8mlfDL/sERV73QAUUUUAFFFFABRRRQAUUUUAFFFFABRRRQAV4/wDGD9oix+D+&#10;tWWmXmjXepSXUBlEkMipgbttewV4Z8dP2eLn4weItM1KDWY9M+yQNF5Zi35+bdQB2Hwa+LNr8X9E&#10;u9TtNOm06O2n+zeXNIGJ+VW/rXodeY/An4SXHwf8O3ulz6p/aZubr7T53l7MfKq7f0r06gAooooA&#10;KKKKACiiigAooooAKKKKACiiigAooooAKKKKACiiigAooooAKKKKACviD/gpt4R0lvh5o3iP+zoT&#10;rMd6tt9u/jEf93/ar7fr41/4KbJt+DGjEnj+01H6GvOzFXwlT0Ps+DJyhxBhOV2vK34bfM/MWLDN&#10;83Sn/Z5GbJilH4V7P+xpaW1/+0r4Ht7mCOWKS5l/dyDcv+qkr9dj4G8OrwdEss/9cF/wr5LBZa8b&#10;B1Oa2tj+h+KeN48M4yGEdD2nNFTve3Vq2z7H4RLDKZAF61Pp2nXOrahDaWsEt5czOsccUY3NI/8A&#10;dr9Cf+CmPh7TNH+HfhQafp1raH+0Wz5Uarj921fPH7AFrHd/tN+HxcwxzBbW6kHmdn8ptrVhVwTp&#10;YpYZz00PYwHE6x2Q1M7jRa5FN8t735Vtsj0r9mz/AIJ/6p4s/s7xF49B0vRmbzToRjKz3CD7u985&#10;Vf8AZ61+hHg3wPonw/0G30bw9pkWl6ZbjEdtB90D+Z/Gt4rsbJ//AF0/IyAeK+2wuDpYRfu16vqz&#10;+U884jzDiGrz4yp7q2ivhV3eyXzOM8afCPwj8QrGa11zQbS8Er+Y8vl7Jd/97cuGr5K+IX/BPS/g&#10;nvLvwZr/AJ8USeZb2GogCWR/7vmrgKvp8tfdJ54xmmvjuK+qy7O8wyt2w1TTs9V/wD89x2TYLMda&#10;9P3u60Z+P3iz4aeMfhpfTPq+jaho/wBmn+zR38JZU3/7Eq16N8Ov2x/iJ4EuYUu9RGv6XEiW/wBl&#10;1ADMaf3t64bd/vM1fpbqmjWOuWUlrqFrFeWr8GKVNw9K+efiX+w74J8V2OfDkA8MajGjeXJAMxO/&#10;+2v8VfodHi3LcziqOc4df4lqvu3XyPiavDGNwEva5XVd+zdn/l95L8NP24vAvjjUGtNVM3hO6kb9&#10;0NQkDxyJt3bt6/KtfQ9pf21/BHcW00c0ci745Y/mBX1Ffl38Rv2TvH/w9gmvJ9NGp6fHM0Ymszvb&#10;YvzeYy/wrtrkfAfxi8ZfDbVYbzSNau4MbY/Km3OkiL/Dtb+GjEcHYLMYe3yaurdm7r7918x0OKMb&#10;gZeyzSk790rP7tn8j9fSDjpmmfe7Zr4p+F//AAUBF1e/ZvHelxWsMkjEahp/KRpt4V0+9X1D8Ovi&#10;34W+KWmxXfh7VYbzMfmG3ztljHT5k6rX53mOSZhln+80pJd1t959vgs3wWP1oVFft1+aO4A46U+o&#10;iMgipa8RKzse16hRRRTAKKKKACiiigAooooAKKKKACiiigAooooAKKKKACiiigAooooAKKKKAPh3&#10;9pH/AIKKXv7MXx8m8KeJPBE2p+DzaxS2+qWZKTb2+997Ktt/4DXr/wAHf25fg18b4oI9E8W2tpqE&#10;u0f2fqP+jzb/AO7tb71eu+M/h54a+Ielzad4j0aw1m0lTyzFeQq9fG3xf/4JI/C/xnNNqPgy9u/A&#10;2rdYxafPb7/9z+H/AIDQB92K4kHymn1+Q3iiy/ae/YCsvtieP9J1/wAH2z/u7XUb5X8z/tk3z16p&#10;8EP+CyHhXxD5Fh8SNAm8PXez95qNn++ty/8Au/eWgD9JaK5P4f8AxO8K/FPRI9X8J67Z67p5P+ut&#10;JA4Q/wB1v7tdZQAUUUUAFFFFABRRRQAUUUUAFFFFAGP4w/5FTWf+vKf/ANFtXlH7Ff8AybB4A/7B&#10;yV6v4w/5FTWf+vKf/wBFtXlH7Ff/ACbB4A/7ByUAe30UUUAFFFFABRRRQAUUUUAFFFFABRRRQAUU&#10;UUAFFFFABRRRQAUUUUAFFFFABRRRQAUUUUAFFFFABRRRQAUUUUAFFFFABXj37Xf/ACbT8Rv+wTJ/&#10;SvYa8e/a7/5Np+I3/YJk/pR9pDR8aeEP+RS8P/8AYOtv/RS1rVk+EP8AkUvD/wD2Drb/ANFLWtX8&#10;S4n+PP1f5n9d0f4UPRBRRRXMbhXFfF7/AJFWy/7C+nf+lMddrXFfF7/kVbL/ALC+nf8ApTHXu5D/&#10;AMjXC/8AXyH/AKUjx84/5FuJ/wAEvyZ+o/pUlR+lSV/Yx/KncKKKKACiiigAooooAKKKKACiiigA&#10;ooooAKKKKACiiigBGXdS0UUAFFFFABRRRQAUUUUAFFFFABRRRQAUUUUAFFFFABRRRQAUUUUAfJ//&#10;AAUTHji++CUWjeDPh/D8RJdXuPs15YS2TXP2aPb/AKxNrKytu/ir4b+AHxA/bU/Z48GHwnonwu1v&#10;WNIimMlvHrejzzPb/wB5UYMvy/7PPtX7KUUAfll/w1z+3T/0RP8A8t+5/wDjtfR/7FPxo/aB+KHi&#10;PxNa/GTwN/wiWnWtqj2U39myW3mTb/mX5mO75a+vqKACiiigAooooAKKKKACiiigAooooAKKKKAC&#10;iiigAooooAKKKKAPzN/YG/Zk+Fnxs0r4pan438G6f4l1G28WXltHdXm7fGm5vl+VhX6H+CPBGhfD&#10;fwvYeHPDWmw6Rotinl2tjB9yNdxbjPuxr5A/4JZ/8it8Xv8Asc7z/wBCavuKgApucU6oywAzR1sL&#10;cVmAHIo3+9c5488a2Hw78I6l4h1MSfYNOgM0piG5to9q+fl/4KLfCtu2q/8AgN/9euSrisPQfLUk&#10;l6nFXxuGwzUa01F+Z9Sb/ejd718u/wDDxP4V/wDUV/8AAb/69H/DxP4V/wDUV/8AAb/69Yf2jg/+&#10;fiOX+1sD/wA/kfUeadXzHo/7fnwx13W9O0u1/tU3d9PHbRA2vG922qDz619OV1Uq9Gvf2Uk7djuo&#10;Yqhib+xmpW3sFFFFdB1BRRRQAVxfxb8WX3gf4da9rmniKW7soPNjE33K7SsHxl4UsfHHhy90TUfN&#10;Fnex+XL5Mmx8UAfJOi/tfeN7/XNMs5LLSfKurqKKQ+U38TKv96vtGNt1eH2X7IXgLT7+yu0GoCW1&#10;nSWP/Sm++rblr3JV20ALRRRQAUUUUAFFFFABRRRQAVDJHHPDsf8Aexv61NRQB8Dftbf8EsPCPxeI&#10;1z4cfZPA/iFPPlubXyme21B23Mv8X7tt38Q4A/hr8mvFvgL4i/szePbMazpuq+DPEts/2myusNC/&#10;yt/rIm/iX3r+l6vNvjP8AfAfx90A6V410C01mKNHS3mljHnWzsPvRN/C1AH53/sc/wDBWLYdH8G/&#10;GTMzzTNGPGRkCCMN937QgH97/louMDtX6Swz+EvjN4EJtZdP8T+FtXg+V4ZFlhuI275r8c/2p/8A&#10;glv40+B+k6n4o8K3n/CWeGrFPNkEcey7iTd/cH3lVerV4J8Av2nviJ+y74quL3wvfPbrKgivdL1B&#10;GaGTHZ0PRhzg9t1J7FRlKMlKDaa1Vt011Pqn9rD9neT4BfEM2NkLqbw7ffvbK6lj+X/aj3fxMte4&#10;/sW/tp/8I19j8A+PrrdpX+r0/WZTj7P6Ry/7Po3avR/hL+1L8JP2+/BM/gnX4RpniAWSXNxaXe1P&#10;Lm/ikt3brtavin9oP4AeIP2fvFs2lagGutLm/eWGp7BtuE9/7req18ficPVyyt7fD/D1P6QyTNsB&#10;xxlv9j5vpiIrR9XbaS/vfzH7TROJQpB3IRzVqviH9h39rqz8VaZpvw88TPHZ6zZxJb6fdHCpcoow&#10;qY/v/wA6+3q+pw+Ihiaaqw2Z+EZzk+KyPGTweKWq1T6NdGvL9QoooroPECvi/wDb8+Ef2vSbPxzp&#10;8P7y2/0a9GFxsb7rbcbmbdX2hWF4o8PWnivQNR0a8Oba+ge3kGOzDFevlOYzyrG08VHZb+a6r7jy&#10;c0wMMxwssNPrt5Po/vPzs/Yq+K//AAr74pRaPeTZ0nxBstj95/Lm/wCWffC+7V+lZ5P1r8dviH4L&#10;v/hl4+1TQLn9zdaZdfu5fm+596Nt3+7X6Y/s0/FX/hbvws07VJTnVLcfZr0Y2/vl6/hX6Bxxl0J+&#10;zzfD6wqJJ/P4X92nyPjOEsbOHtMsr6ODdv1X3/merldxPoamqPjAqSvydats/SQooopgFFFFABRR&#10;RQAUUUUAFFFFABRRRQAUUUUAFNz7U6m4x1oE79Bc57UzIqreala2A/0q7htw3TzZFX+dVv8AhJNI&#10;/wCgpa/9/wBf8aNtylGT2Rp5FO61lf8ACSaR/wBBS1/7/r/jR/wk2k/9BG1/8CF/xpXQ+SXY1cGn&#10;VnW2r2V9Jst7yGV/SKQNWjQmnsJprdBRRRTEFFFFABRRRQAUUUUAFFFFABRRRQAUUUUAFFFFABRR&#10;RQAUUUUAFFFFABXiH7bP/JpfxU/7AM/8hXt9eIfts/8AJpfxU/7AM/8AIUAU/wBhH/k0r4Zf9giK&#10;ve68E/YR/wCTSvhl/wBgiKve6ACiiigAooooAKKKKACiiigAooooAKKKKACvnf8AaL+O/iP4VeJ9&#10;K0/RrezmhubVpX+1Rs7ffVf71fRFeafEv4E+GfirqllqGufa/NtYWhj8i42fITmgDM/Zy+KGrfFb&#10;wtqWoaxDawy2t39nj+yZVNmxW/rXr1cV8NPhbo/wq0uew0QTC2uJ/tEhnk3tv27f6V2tABRRRQAU&#10;UUUAFFFFABRRRQAUUUUAFFFFABRRRQAUUUUAFFFFABRRRQAUUUUAFfHH/BTlc/BjR/X+1F/9BNfY&#10;9fHv/BSy1uLz4NaNHbQyzyDVF4hjZz90+lebmP8AulR+R9hwg0s+wnM7LnX5M+Cf2bfiBpfwu+Nv&#10;hrxPrZli0vT5nkn8qPe3zRsv3f8AgVfoaf8Ago98HQ2Tdax/4L2/xr8tv7A1YPn+y7w+32dv/iaQ&#10;aBrGedNuz/27N/8AE18bhsdXwkXTppb9T+m8+4SyriHERxGNqSUox5fdaWl763T7n1v+2z+1D4H+&#10;PHhDQLDwrJfS3Vjem4cXNv5Q2bWU9T71xH/BPbj9p7QD/wBOt1/6KavAD4f1Y/8AMLux/wBuzf4V&#10;9F/8E/tIvrT9pjQJLixuoYvst1+8miZP+WTU44ieKxkKtRJNtbGOMyvB5HwzisDhJOUIwm1dp7ry&#10;SP1n/rTqZ2z6U+v0M/jlbBRRRQMKKKKAGEBxtbnNeXfEz9nbwJ8UrDyNX0aKG52eXFd2mI5ov93t&#10;+leqVGvTpitqOIq4aanRm4y7p2ZhWoU8RHkqxUl2aPgb4tfsE6vo5mv/AANd/wBqWA/ef2fefJNG&#10;ir/A/wDE3ou0V833uk+MfhTrcEt3a6r4W1T5biPzN0Tf7Lf7X/Aq/Yk5I64rn/FXgvRPHOlSWGva&#10;Za6nZyEEwXUe9CQeK/Q8Bxvi6MVSx0FVh90vv2fzPiMbwjhqzc8HJ05fevl1XyPgH4Wftx+M/B8/&#10;k+Ix/wAJXp8m6TEp8u4/2VR/u7f+A19W/CP9rbwN8VHgsvth0XWZNg+wagdpkds/LE3/AC079K88&#10;+L37BugeIfN1LwZKdBv8tJ9g+9byf3VXP+r/AAr5P+JX7Pfjv4S+Tcaxpcs9odv+n6cWdI3b+H+9&#10;ur2lg+G+Iv8Adpexqvptr5x2+48ZYnPskfLXj7Wmuu//AJNv9+x+sCSK65TmnscEcfjX5N/DT9of&#10;xz8Jmmh0jWJZLX5h9g1EM8Ubt/Ftb+KvqP4a/t/6Jf2MFv4z06bTNQBWP7Ta/PDJ/eb/AGa+Xx/B&#10;eZ4FuVGPtYr+Xf7t/uPo8FxVgcV7tRum/wC9t959fkttPb3p24+lfl/8Tf2kfHv/AAsXxL/YPje/&#10;XRftsn2PyX+Tyd3y7K5n/hpT4pf9Dxqn/fyu6jwHmFamqntIq62fNdfKzsziqcaYKnNx9nJ26q1n&#10;6H6zbj6UZyOTkV+TP/DSnxS/6HjVP+/lDftI/FBmx/wnGqEf79bf6gZg2l7aGv8Ai/8AkTP/AF2w&#10;T2py/A/WfHpUleP/ALLviPU/FfwP8NarrN7JqOoXMcpluph80n7xq9gr83xFB4avOhJ3cW09+h99&#10;Qqxr0oVY7SSf3hRRRWBuFFFFABRRRQAUUUUAFFFFABRRRQAUUUUAfJP7U3/BRbwH+zB4im8MXOm6&#10;j4h8VxQLL/Z9riOIbh8u6U5/9Br4+vP2rv2tP2v7r7J8L/DNz4U8PySeX9rs4tmz/fuJOP8Avla+&#10;x/2nfCP7PPwi8Q3nxj+KWl2mpa3JHHFbQ3X755HT7vkxf3v9qvT/ANlr44eHv2g/hLZeK/DOlnRt&#10;KM8trHZnbuj8ttv8NAHw/wDDL/gkf4g8XX0WsfGv4gXWpSyfvZNP06VpnD/9dXyv/fK19aaf/wAE&#10;/vgPp/g4eHP+EA0+a12fPdSljcF/7+/P3q5v9p79v3w1+y58WfD/AIU8Q6Ld3un6lZfabjULU5+z&#10;fOy7dn8VfQvw4+JPh/4seELHxN4W1GLU9Jvk8yKaI/8Ajrf3WoA/Kj4W+G779jn/AIKRWPgPwlea&#10;hd+FNXmWKSw8zcvkyr/H2+Vv4q/YOueHgTw8PER18aNaf20//L/5S+d/31XQ0AFfFP7Tn/BTzwR8&#10;AvG0vhDSdGuvG/iC1fy9QhtJRFFanH3d+07m9V7V9SfF7xXJ4G+FvivxBGB5um6dPcp/wFCa+HP+&#10;CTXwc0TVvAGvfFrW7KLU/FWu6jcRR3d3HvaOFW+bbu/vN1+lAHp37LX/AAUs8CftF+J4fCt9pd34&#10;N8V3UjCzsbyXzorn/ZWXavzf7O2vsevzd/4KnfCvQ/AFv4H+M3hy0i0bxVY63Bb3NzZx7GuE+8m/&#10;b/Eu2v0E8FeIP+Eq8H6NrHk+T9vtY7ny/TcoagDer8+fjX/wVl0z4SfFPxB4Lt/h3eeIBpE/2WS+&#10;hvlTzH/i+XyzX3l4h1QaLompag3H2W1lm/75XdX5QfseftSfC34OWHxX+InxCvYbvWvEviWQ2lhD&#10;Es1yYPmbds/u7qAPdfgZ/wAFVYfjR8VvD/gyP4Z6hozatP5P2yW+8xYx/e27BX2V8Uvir4b+DHgj&#10;UvFnizUYtL0SwTMsvVyf4URf4mbsteUfs4ftb/B/9pC9nt/B88NprdqP+Qfd2yw3JT+8n95a+a/+&#10;CpUlx8Q/iZ8FfhJHNLBYa5qKy3Hlf3C/l/8AoJoApSf8FpPDv9ulI/hpq0ug+f5f2/7cu/yd2PM2&#10;eX/47ur7p+Cvxu8I/tAeB7TxX4M1L7dpcp8s+bHslif+JXX+FqTTvgX4E0v4aQ+A4/DWnnw1HZ/Y&#10;TaG3XbIm35u3Un5vrXxB/wAE+LY/Bb9rX4z/AAfs7iabQLZ/tNlH/BHtb/4n5aAP0L8Yf8iprP8A&#10;15T/APotq8o/Yr/5Ng8Af9g5K9X8Yf8AIqaz/wBeU/8A6LavKP2K/wDk2DwB/wBg5KAPb6KKKACi&#10;iigAooooAKKKKACiiigAooooAKKKKACiiigAooooAKKKKACiiigAooooAKKKKACiiigAooooAKKK&#10;KACiiigArx79rv8A5Np+I3/YJk/pXsNePftd/wDJtPxG/wCwTJ/Sj7SGj408If8AIpeH/wDsHW3/&#10;AKKWtasnwh/yKXh//sHW3/opa1q/iXE/x5+r/M/ruj/Ch6IKKKK5jcK4r4vf8irZf9hfTv8A0pjr&#10;ta4r4vf8irZf9hfTv/SmOvdyH/ka4X/r5D/0pHj5x/yLcT/gl+TP1H9KkqP0qSv7GP5U7hRRRQAU&#10;UUUAFFFFABRRRQAUUUUAFFFFABRRRQAUUUUAFFFFABRRRQAUUUUAFFFFABRRRQAUUUUAFFFFABRR&#10;RQAUUUUAFFFFABWNJ4s0OOUo+safFInZrmMf1r5n/wCCjP7R/iT9nD4Iwah4Ugi/trV7r+zY7+T/&#10;AJctyH94q/3vSvij9nL/AIJWa/8AHfwCvjz4g+MdQ8N6hrkgvreGONbiaWNju86Vi33mzuH60Afr&#10;h/wl+h/9BnTv/AqP/wCKqfT9Z07VNyWd9a3hT7/kyq+Pyr82f+HJWif9FX1f/wAFif8Axyvob9jf&#10;9g2x/ZC8R+INUsvGN34l/te1S28q7tlh8va27dwxoA+saKKKACiiigAooooAKKKKACiiigAooooA&#10;KKKKACiiigAooooA+Hf+CWf/ACK3xe/7HO8/9CavuKvh3/gln/yK3xe/7HO8/wDQmr7ioAKibqKl&#10;qJuooA8q/ar/AOTdPHP/AGDj/wChLX4/WkUl1JFAg86aXbHHFX7A/tV/8m6eOf8AsHH/ANCWvyM8&#10;KEHxHo57/aoP/Q6+A4gipYmmn2/Vn5hxVFSxdKL/AJf1PQk/Zb+LW058B6m2enyis3xJ8AfiJ4O0&#10;abVda8H32m6bajMtzKuVjHrX7JQDMEfGfkWvEP21eP2bvFy9hAv/AKEK662Q0KVJ1FUd7dTuxHDG&#10;Fp0ZVVUldK/4H5gfDTB+J3hPHT+17X/0atftzX4jfDMbfib4SH/UXtf/AEatftzT4a/h1Pl+o+Ed&#10;aVV+a/JhRRRX2Z+gBRRRQAV598d9WvtD+Enia/0+8msruG1aSOaEfPHXoNYPjPw9pnirwtqWla3x&#10;pV1H5dx+82fJ/vUAfBHh34u+OLjxFo0UvizUJ4Zb2CKX96v/AD1X/Zr9EY/9UK8Msf2b/hRZX1pc&#10;QS4linSWL/iZ5+dW3L/FXuyrtoAWiiigAooooAKKKKACiiigAooooAKKKKAIZI454dj/AL2N/Wvi&#10;79sT/gmx4R+P0GseKPDEUXh/4gTRqUl/1dpcMv8AfRV+83TdX2vRQB/NN8Xfgl8QP2bPG8+h+J7O&#10;50XVbbb5d3aSN5UqN/FFKMblr6u+Dv8AwUMs/Gngib4c/H+zOvaALJYtP1+0i/0y2mXhWf8Ave7f&#10;7PQ1+uPxa+D3hX45eCL3wn4x02PU9Guh+8iPyuj/AMLo3VWXs1flb+1p/wAEodc8ARHXfhIbzxVp&#10;Uk8hm0SXb9pso+qbGLfvV65/i6cVM0pRcZbM2o1qmHqRrUpWlF3TW9+lv62PE5Li1stTmfRNXi1F&#10;LSf93f6fJ8rFfusjV+kv7F/7Y0PxEgtPAnjGcR+KI4/Ls7thhNQRQPl/66AfnX4seHfEOpeCNalh&#10;likjMcnl3FtINhyPvKeMg17/AOBPHN1pd7p3ibw7dy2d7bOslvLGPmR+nfr/AFr4+cKuT11OH8Nn&#10;9KYfF5d4iZW8JiEoYumrq3dfaX91/aP32CAHOOfrUtfN37Jv7WGnfH3RRpuorHpnjKyjH2i1z8tw&#10;P+ekXt6r2+lfSNfWUqsK0FOGzP51x+X4nK8TPCYuHLOPT9fRhUeQxqSmcc1qec79D4x/b/8AhT9q&#10;03TfHlhFmS1/0K/Oesbf6ttvsxbPtXkP7F/xc/4V78Tv7IvJsaVrmy2k/j/ff8s26/L71+iPinw9&#10;YeLfDepaNqQ8yx1CBreVRx8jDFfkh8QfBd98NPHmp6Def8fWmXX7uXDbJPm3Ky7vvLX7NwtiKWc5&#10;XVyTEvVax8o62fyZ+VcRUZ5TmEM1odd/8XVfNH7DgAgccj3qavIP2Z/itF8WPhbpuovKDqNsn2e8&#10;yFX5143bR0WvX6/IsRh54StOhU+KLs/8z9Ow9eGJpRrU9pK6/wAgooornOgKKKKACiiigAooooAK&#10;KKKACiiigAooooAKjH3mqSox1NS+gmfCH/BUu8ubPSvAH2eaaD9/df6qRk/hj9K/Pwa3qfU6ld7f&#10;+vl//iq+/P8AgqpzpPgD/rvdf+gx14R+wV4M0Pxx8cE0/wAQaRa6zYf2fPJ9lvI1kQPtHzbTXw+Y&#10;U3WzB0k7Xt+R/V3CeMp5ZwfDHVYc6pqcradJvufPLa5qYPGp3eP+vlv/AIqg63qfONTuzj/p4f8A&#10;+Kr9oz+zJ8KCcf8ACAaD7/6EnH6V8N/8FGPhx4X+HuqeD4vDWg2Ggx3MMplFhbrFv+b+LHWpxWWV&#10;cLSdVy2sXkXHmCz3Hwy+nhpRcr66WVlfoQ/8E0dQur/406sLi6muR/Y0mRLKzf8ALRK/T6vy8/4J&#10;jKD8btc9f7Gkz/39jr9Q6+hydr6olfqz8e8R1y8QTVvsx/K/6hRRRXtn5gFFFFABRRRQAUUUUAFF&#10;FFABRRRQAUUUUAFFFFABRRRQAUUUUAFFFFABXiH7bP8AyaX8VP8AsAz/AMhXt9eIfts/8ml/FT/s&#10;Az/yFAFP9hH/AJNK+GX/AGCIq97rwT9hH/k0r4Zf9giKve6ACiiigAooooAKKKKACiiigAooooAK&#10;KKKACvkz9rfx/wCIfCfjbRbfR9autNilsnkkih/319q+s65PxT4d8IazewSeILLSri6jT92dQ2bg&#10;n/AqAPMv2RvFOr+LfA2qXGsanLqcsWotHHNN/c2r8te81g+FNK8PaNYyx+H4LC3tS+ZBp4XZv/4D&#10;W9QAUUUUAFFFFABRRRQAUUUUAFFFFABRRRQAUUUUAFFFFABRRRQAUUUUAFFFFABVO7sre9XZPBHM&#10;npIm+rlMzmgLtbMzv+Ee0s/8w61/78L/AIUn/CPaX/0DrX/vwv8AhWlS5NDXcrnl3Mz/AIR7S/8A&#10;oHWv/fhf8KkttGsrSYyQWdtDL/fiiVW/lV/JpcihabBzS6sTpTqbn2p1BIUUUUAFFFFABRRRQAUU&#10;UUAFVbi1iuofLnijli9JBu/nVqmAcUba3sB4z8R/2UfAHxMv/t9/pn2K/wAtI81gfKMrt/E/96vk&#10;P4p/sQeNfBk3n+Hf+Kq0/ev7qMhLj5i38P8AdX+9X6Pt8vTilJVV46V9RlvE+ZZXZU6jcdrS1R81&#10;j8gwOPV5x5Zd1+p+Leq6ReaBqV5pmoQfY9QtXaO4tpfvRuv3lr7A/Zp/ZW8CfFf4T6b4j1uG7Ooy&#10;vJHJ5NxtT5Tj0r5x+OhX/hdvjncMn+15/wD0Jq+9f2HDj9nvRv8ArvP/AOh1+r8U5hiKWTUcXQk6&#10;c24v3XZaqR+b8O4KhVzOrh6seaKT3V+pnf8ADBXwu6fZ9Q/8Cf8A61fnp400yLRPFGv6db/8ettd&#10;S20f+4rV+y5Pl/MeFHU1+OfxN/5KL4s/7CM//oVeVwLmOMxtavHE1ZTSStd33vf8kenxdgcNhadF&#10;0Kajdu9la9rH6Ufsef8AJvPhT/rnL/6Nava68V/Y7P8Axjz4T/65y/8Ao1q9qr8szjTMsQv78vzZ&#10;+jZVb6hQt/JH8kFFFFeQeoFFFFABRRRQAUUUUAFFFFABRRRQAUUUUAflV8ffCUf7Uv8AwUx0z4d+&#10;KLuWXwpolosn2TzNnmIq7nT/AIE1fpj4E+H3h34ZeHodD8L6PaaLpUP+rtLOPYgr84v+Chngvxl+&#10;z1+0X4a/aO8G2R1G0i2Raghj3pG6/Ltf+6rL/FXrHw1/4K4/B3xZpML+Ift/hnU9n7+GaLem/wD2&#10;XX+GgD6h+MHwF8D/ABy8O3el+LtAtNR3wtFHcyxfvov9pH+8K+FP+CXc+o/DP47fGT4QteyXmi6O&#10;7XFsmdyh1l29f91ufeuu+NH/AAV3+HXh/wAO3sHgCzvPEviSVHjtvOi2W0b/AHVZ/wCJv92pv+CW&#10;fwM8U6DYeLfi340ils9b8aSfuraWLY3k7/MZ2T+Hc3T2oA+/6KKKAPK/2o9Ol1b9nX4iWdv/AK6b&#10;RLkJ/wB8V8//APBJXUor39kmxt0/1trqNzHJ/wB9V9janYQ6tpl3ZXIEttdI0Ug/2WGK/JeHUfjL&#10;/wAExfin4m0vQ/Ck3jj4aa5O1zZRCNmT/ZbfGpaNlztK7dpoA+jf+Cvd9FD+zLptn/y2utetY0/v&#10;fLuavrL4L2kth8JfBtvKJfNi0q2jfzvv/wCqWvzS0K2+MP8AwUq+M/hO/wDF/hmbwR8KvD119okt&#10;fmTzHUqzLvZQzSN2+XC8199ftS/GrVv2ePhBceJ/D/hk+Jru2dIo9Pj34/8AHFJoA9P8WaRY694W&#10;1PTNTm8rT723e2uJPM2YRl2t81fO/wALf+CePwD8D6RPFZ+E7XxLFdP5n2vVpftLj/ZRxj5a9Asb&#10;f/hqD9meGLX9Ml0WTxVo/wDpFodwa2dl98Hg1+engf49/HP/AIJ1WE3ws1v4d/8ACb6LFNLc6NqE&#10;Pm7PJZvmw6K3y7v4W5WgDsP29/gV4V/Zl8YfC74n/DfTR4Z1T+247K4ttPk2JKny/wAP86vftwXf&#10;2b9sn9m7xPefubS6MEcmfuRu0q1meFLH4w/8FGPiz4N8QeMvCh8B/Cvw1dLfx2k27/SZl9NwVmZv&#10;93bivon/AIKHfsr6t+0J8LtNuvBpEHjHwtcfbtOii+Qzesat/C38Q96APrqvzj/Zsf8Atv8A4Kf/&#10;ABm1C3G61tYPLkkh+593b81eZab/AMFKf2gdJ8IReCJvhPNN40iT+zf7aNtNkzfdVvK2bN3/AALB&#10;619O/wDBOz9mTxR8GvDfiDxn4/8AN/4TrxdN9ovIpZNzxx/eVX7btxoA+tfFf/Iraz/15T/+gNXx&#10;z+zF8O/jTqnwC8JXGg/FHSNH0uSx/wBFtZtDaZ7ZP4UZ/NG7bX2L4w/5FTWf+vKf/wBFtXlH7Ff/&#10;ACbB4A/7ByUAeq+FrPVNO8O6dBrd7HqeqxQKlzdwxeSkj4+ZgmTtraoooAKKKKACiiigAooooAKK&#10;KKACiiigAooooAKKKKACiiigAooooAKKKKACiiigAooooAKKKKACiiigAooooAKKKKACvHv2u/8A&#10;k2n4jf8AYJk/pXsNePftd/8AJtPxG/7BMn9KPtIaPjTwh/yKXh//ALB1t/6KWtasnwh/yKXh/wD7&#10;B1t/6KWtav4lxP8AHn6v8z+u6P8ACh6IKKKK5jcK4r4vf8irZf8AYX07/wBKY67WuK+L3/Iq2X/Y&#10;X07/ANKY693If+Rrhf8Ar5D/ANKR4+cf8i3E/wCCX5M/Uf0qSo/SpK/sY/lTuFFFFABRRRQAUUUU&#10;AFFFFABRRRQAUUUUAFFFFABRRRQAUUUUAFFFFABRRRQAUUUUAFFFFABRRRQAUUUUAFFFFABRRRQA&#10;Via34u0PwzLDFq2sWemPL/qxd3Cx+Z/31W3Xyz+2D+whoH7YGueG9S1jxPqPh99EtpbeOKygjcSe&#10;Yytzu/3aAOL/AOCkfhTQ/j3+z3ex6B4l0681rw/J/advZw3Mb/aNv3l+9/drW/YS/bC8D/E34LeG&#10;dF1DXdP0jxVpGnJbXmnzXAQpHFtjWT5v73y18u/GL/gmF8DfgDolnrPjv4x+ING0+6n+zxynTFl8&#10;x/7uI1JrrPD/APwRn+HXirRbLWdM+KPiC8sL+BLm3mFjB+8Rl3K3P1oA/Q3/AIWv4M/6GvSP/A6L&#10;/GtHRPF+h+JppotJ1iz1OSL/AFgtLhZPL/75r88D/wAESPAijcfiX4hx/wBeUFdt/wAE8fhB8Gvh&#10;X8RfH9n8NPiXf+ONZit1tdStLuxa3+zBZPvbto3fN8vFAH3rRRRQAUUUUAFFFFABRRRQAUUUUAFF&#10;FFABRRRQAUUUUAFFFFAHw7/wSz/5Fb4vf9jnef8AoTV9xV8O/wDBLP8A5Fb4vf8AY53n/oTV9xUA&#10;FRsMqRUlR9DR1QeZ5N+1U2f2dfHI/wCoef8A0Ja/IjQbxdP1TTbyQfuraeKX/vmv2J/aD8N6j4w+&#10;CvizRNJhFzql9ZGKCJiE3vuX16V+a0X7Fnxk8n/kTpP/AAKg/wDi6+HzyhXqV6bpRbsuiv1PzjiT&#10;D4mtiac6MHKy6Jvq+x9ZRf8ABSD4fRRKh0fWyyjGfKX/ABrz79oL9tzwb8WPhNr/AIX0vTdVhv76&#10;NY45ZYhs+9XiS/sW/GTt4NlJ/wCvqD/4ukb9iz4xDr4MlX63cH/xdc08bmk4OMqbta3wnHUzDOqt&#10;N05UXytW+FnnHw0wPiZ4RHf+17b/ANGrX7aDAbOMV+JPjTwN4j+FXir+zNfspdH1q22yR4PH+yyO&#10;vyt/wGv0h/Y2/aPt/i34OtNA1nU/O8aabCBcibar3Kfwyp/e+XGe/et+H6yo1J4apfmdt/K50cL4&#10;iOHqzwlZNSla1/K59LMOMU+o+5qSvuU7n6UFFFFMYV5p+0e234IeLf8AryavS6wvGOo6RpHhu9u9&#10;e8n+x4o83Amj3ps/3aAPzV8Lyf8AFVaN++m/4/oP+Wjf89Vr9Q4f9UK8Qsvib8Ebi+tI7f8Asj7V&#10;LMsUWNNwd+75f4P71e5L0oAWiiigAooooAKKKKACiiigAooooAKKKKACiiigAooooA+S/wBqv/gn&#10;l4C/aQsoby0ih8I+JoZHl/tDTrZf9I3feWVf4ued1fkh8QfgZ8Qv2TfGcVj400e4stMuZpIoryL5&#10;re8RT95HHXg1/RHXIeNvh94Z+JmhTaP4n0a01zTH58i8iWVY2wRuTcPlb5jzWVWnGrBxnsduBx1f&#10;LcVDF4eVpQd9+36dz8O/CPjC+8Napp2veHNQks7u1dZILmLtX6y/sm/tS2Px/wDDTWd3iz8XabGv&#10;2y1H3ZF6ean+zXx/8Zf+CZGt/Ca31PxB8NNYm1/w7AklzN4cvMC7jG5m2wMBh9q/3uTivnvwL8Qf&#10;GXwU8Uf2joF3d+G9bVPL2XdsV+9/z1ikX5v91q+Rj7XJ6+utNn9F1/7P8Rsqc6aUMZTWz016LzhL&#10;X0aR+5g/eEY+7396mr4q/Zo/4KI+HPiNf2Pg3x35PhTxcLLzP7Su5Ei0/UHX73lsT8rbfmKtt5yF&#10;zX2fHJHcQh0PmxvX2EJxqQU4bM/m/E4Wvgq0sNiYOM4OzTXUmr4t/b8+EX2zT7Lx3p8IMlqBb6hj&#10;7xj/AIW/4DX2lWH4p8OWni7w5qWiX8fm2d9A0Mg6ZBFe1lOYzyrG08VHZb+ae6+48LNMBDMsLLDT&#10;67eT6M/On9i34rn4e/FGHSLyXOleIdttJ/0zm/5Zt/srX6W5yBX47/EXwPf/AAy8bapoF5+5l0+f&#10;93L5bIkifeVk3feWv0u/Zn+LB+Lnwq03U7iVW1WD/Rr3hR+9Xq21fuq3UV+gccZfCp7PN8PrCaSf&#10;z+F/dp8j4rhPG1KbnltfRxbt+q/L7z1lk3bh61NTM5xT6/J1q2z9KCiiimAUUUUAFFFFABRRRQAU&#10;UUUAFQbiCATkmp68u+LP7Qvgn4K6fLN4k1iKG8APl6fF89xK+3cqbRnbu7M2B71E5xpxcpuy7nRQ&#10;w1bF1FRw8HKT2SV39y1PSvMBDd8Vxfjr4w+DvhxZT3fiHXrTTo4nWNw7/MHb7o2jmvz2+NH/AAUW&#10;8W+NVu9N8G2f/CNaXJuj+0S7Xu3QjHXkRt9K+ZtI0HxV8V/E/l2Vnf8AiHWrh1EkvzTMS3yqzv8A&#10;w/7zV89iM5gnyUFzPufsWU+GmKqU/b5tVVGK1to3ur3fwrT5nuP7Zn7T+k/tB6totnomnyQ6ZpPm&#10;/wCk3H35Xbbn/gPy1Y/4J5atZaR8flnvbyK0gGnXH7yV9q/d9688+NX7Nfib4FaB4b1PxRLa211r&#10;fmYsIpN8tuVC/KzD5f4v4Sa8gLknaTwPavm6lavTxXtq3xI/aMLlWW43IJZZldR+xkpRUt+uu7Te&#10;vy7H7vf8LD8LDn+39PJ/6+F/xr4E/wCCm+u6brmt+CJNPvba+Agl5ikDfxe1fDoODwOlI8gBIUYz&#10;713YvNXi6TpOFrnzOQeHtLIcwp5gsVz8t9OW17q292fYf/BMcY+Nutg850aTH/f2Ov1Dr8t/+CZD&#10;Y+N+rA9Do0g/8iR1+pFe9k3+6LXqz8j8SP8AkoJu1rxj18rfoFFFFe4fl4UUUUAFFFFABRRRQAUU&#10;UUAFFFFABRRRQAUUUUAFFFFABRRRQAUUUUAFeIfts/8AJpfxU/7AM/8AIV7fXiH7bP8AyaX8VP8A&#10;sAz/AMhQBT/YR/5NK+GX/YIir3uvBP2Ef+TSvhl/2CIq97oAKKKKACiiigAooooAKKKKACiiigAo&#10;oooAK+Ov2y9J1K/8e+H5LOyvLyL7E/8Ax67tv31/u19i1xXjH4veEvh7exWev6xFY3UqeZHEY2c7&#10;P+AigDy/9jKxurD4f6zHdwXdpL/aLcXm7f8AdX+9X0LXNeCPH+h/EKxmvdBvfttrE/lvJ5bJ8/8A&#10;wKuloAKKKKACiiigAooooAKKKKACiiigAooooAKKKKACiiigAooooAKKKKACiiigAooooAKKKKAC&#10;iiigAooooAKKKKACiiigAooooAKKKKACiiigAqLIwT2qWoSduRjipe60A/Iz47bv+F2eOQOn9rz/&#10;APoTVjaP8RvFHh2xGn6X4l1DTbWL/V2sMmxK/SDxD+yF8MvFeualrGoaNJLf387XFxL9plUl2+9/&#10;FVP/AIYh+EQ/5l+b/wADZf8A4qv26hxnlUcLTw9alKTiktYp7Jd2rH5BU4UzJ151aU4xu31a/JM/&#10;PgfGPx2T/wAjlqv/AIE1ylzJJczXFxcT+bLJukklx88j1+mX/DEXwiH/ADAJh/2+y/8AxVNb9iL4&#10;RL/zL8uO/wDpkv8A8VXTS42yXDpulRkvSMV/7cZT4Szar/Eqxfzb6rvE0f2PeP2ePCmfu+XLx6/v&#10;Wr2+uW8EeCdJ+Hnhiy0HRbc22m2obyozIz4+bd94mupr8Xx1eOKxlWvD4ZSbXzb82fq2BpSoYanS&#10;nvFJP5L0QUUUVxHcFFFFABRRRQAUUUUAFFFFABRRRQAUUUUAZeu2OmappV3aaxBa3GnyJi4iuwrR&#10;FP8Ab3dq+SPHH7FH7Kvi3VZry7t9I0y6/wCWkWn6msK/98Zr51/4KIfFv4nfFj9pLRvgH4A1KXTI&#10;ZY4vMis7nyvtMki7v3rL/Cq/w0aD/wAEUrm8iE/iT4lf6XImZPsdrv8An+r0AfUnw5/Zg/Zg+Fmq&#10;wapo1p4dm1C2/eRzXl9HckN/eG5q+lNA8U6F4g3R6RqlhqPldY7SZH8v/vmvzd/4ci6H/wBFK1D/&#10;AMAY6+k/2Mv2FbH9kHVvEN5aeJpvEB1eBIj51ssXl7W3dqAPqyiiigAqC4to5x+8ijl/66Cp6KAI&#10;YIY4BsjjEY9qJ4Y5xskjEg96mooAYqCNdqcVFNax3Q/eRRS/9dY8/wA6sUUAQxwpbpsjAjQelTUU&#10;UAVfsNv5nmeRF5v/AD12LmrVFFAGP4w/5FTWf+vKf/0W1eUfsV/8mweAP+wcler+MP8AkVNZ/wCv&#10;Kf8A9FtXlH7Ff/JsHgD/ALByUAe30UUUAFFFFABRRRQAUUUUAFFFFABRRRQAUUUUAFFFFABRRRQA&#10;UUUUAFFFFABRRRQAUUUUAFFFFABRRRQAUUUUAFFFFABXj37Xf/JtPxG/7BMn9K9hrx79rv8A5Np+&#10;I3/YJk/pR9pDR8aeEP8AkUvD/wD2Drb/ANFLWtWT4Q/5FLw//wBg62/9FLWtX8S4n+PP1f5n9d0f&#10;4UPRBRRRXMbhXFfF7/kVbL/sL6d/6Ux12tcV8Xv+RVsv+wvp3/pTHXu5D/yNcL/18h/6Ujx84/5F&#10;uJ/wS/Jn6j+lSVH6VJX9jH8qdwooooAKKKKACiiigAooooAKKKKACiiigAooooAKKKKACiiigAoo&#10;ooAKKKKACiiigAooooAKKKKACiiigAooooAKKKKACvHP2ovH/jj4XfCXUvFPgHRbPX9W0x0ln0+7&#10;jZ2lg3bW2bWHzfNu+m6vY6KAPwu/bS/a2+K/x58AaLpfjj4df8Ilp9re/aY7r7NKnmPt+789ex/D&#10;r/goT8ffCvgDw1o+l/BkX2n2WnQW1vdG2uf3qKm1W+Wvev8Agr54V1vxR8CPD/8AYmjahrK2uqfa&#10;Lj+zrZpvKTZ959qnav8AtVl/sr/8FPvhBL8PPDXhXxPNe+E9V06C00mP7XC0sNxhFUy74wVjXP8A&#10;exQB5zJ/wUn/AGi5IdknwN/8krmvQP8Aglt8CPHHhTVfHPxS8X6aNAi8Vlhb6XLHsl/1vmM+P4V9&#10;K++ND8QaZ4p0mHUtH1Kz1fTrkZiu7OZZYnH+yy5DVrUAFFFFABRRRQAUUUUAFFFFABRRRQAUUUUA&#10;FFFFABRRRQAUUUUAfDv/AASz/wCRW+L3/Y53n/oTV9xV8O/8Es/+RW+L3/Y53n/oTV9xUAFFFFAB&#10;RRRQAVF0YAdKlqPjHWk9dLg720PJvj98AtB+PnhKTTtRiWHVbYMbDUAMvbyf1X1Wvy28S+GPGX7P&#10;nxG+zzmbRdf0yfzLa7h5SRP4WT+8rV+0QyOp49a8E/ax/ZzHx78Ewx6fNFaeINNLS2csnST/AKZu&#10;393+tfPZrlqxS9vS0mvxPk86ymOLi8TQVqq/H/g9it+yx+1Lpnx00QadfyxWfi21T/SLQHHnj/no&#10;ntX0Jj2/WvxFjm8QfC7xv5ifavD/AIj0eb/deN1/9l/nX6b/ALLf7Umn/HfR/wCztREem+L7JB9o&#10;tQfluB/z0i9vVe30rLKs19v/ALPiHaa/EyyTOfrVsLiXaou/X/g9z6DB4qSmdKfX0yulqfYJ3CvN&#10;/wBoCxudS+Dvia2s4JbyaS0YJDCNzSV6RXNePfF8PgDwdqWv3EE15DYQ+a8MIG9/zpjPz58M+BfE&#10;sXiPRpJPDOo+VFfQf8u3/TVa/SeH/VCvnDT/ANtTRNSvrOzi8NaiDczRxA+ZFxubb/er6SVt1AC0&#10;UUUAFFFFABRRRQAUUUUAFFFFABRRRQAUUUUAFFFFABRRRQAV8aft3fss3nxVsYPGfhiMS67psLie&#10;wCfNeR9Rt/2hX2XUAyQOeT7Vz16EMTTdOfU9fKs2xGSYuGOwz96PTuuqfkfz9694fi1a3m03UIsA&#10;HkHO5Hr1r9mr/gop41/Zp1qHwr44nuvGPgu1g+z28YYefbjPysjt95fZq+z/ANs/9i2LxhBeeO/B&#10;FmE16NTLqGlw8C9HO51/6af+hfWvzJ8X+D4vEEE1pewmG9iPyPzuRv7rdK+WoVKuU1uSt/DZ+/Zp&#10;g8H4h5Ysdl9o4qno11/wvy/lfqup+33wL/aQ8C/tF6BLqngvWo7z7MVS5tpBtmt3Zc7WX/PStf48&#10;XVxY/B7xbcW80kE0enymOWE7WTiv52fCnjTxh8DvF8OoeHtTvNB1W1mSUSQSlVl2tld65wy+xr9K&#10;Ph7/AMFR9E+M/wAJfFXhT4h2kPh/xfdQfZtP+xRSPDfbvz8tvr8tffZe41cXR7OUfzR/MmY0qmHo&#10;1oVI8ripJrqnb8PT/M8WvtZ1LXZYrjU7y61K62JH5t3JvarGk+JNW8PmYaXqd3pnm/6z7JKyeZ/3&#10;zWWq+VbmOvtX4X/sNeF/Hfw80DX7zXtVhvNSsorl4YtuxHZK/pnNczwOUUI/W17snZe7f1P52y7L&#10;8XmVWX1Xda72Pk4/Ejxb/wBDVq2f+v1qZcfEXxb5M3/FVa19z/n9kr7R1n/gn34N03S7y8XxBqoe&#10;2haXGF/hWvgy4yYZqxyrH5ZnSnLCU78lk/dtvt67G2YYHH5U4LFP49d79UfsR8L55bn4deGpZ5DN&#10;M+nwl5JPvE7BXX1wvwbvrbUPhb4Vns54p4f7Ogj8yF96fKuDzXdV/NGJVq9Reb/Nn9AYZ3oQd76L&#10;8gooormOkKKKKACoicjJNOZhGCzGvmn4v/t2/Dr4VOLK1uT4s1TcvmWelSBhGh/iMuNn/Ad2ayqV&#10;qdFc1SVkejgMtxmaVlQwVJ1Jdkvzey+Z9KNnHBxXh3xk/a58AfBqGSO/1H+1NVx8lhY/NJ97afm6&#10;Cvgn41/t4+Ofig11p+ky/wDCNaI+6PyrTmaRN3y7n/hb/drzL4a/AD4hfHC6u7nw3oF1qJw0j3t0&#10;wiilbd8372TCs273zXz1bNnL93hYuT7/APA6n7Dlfh3Tw8FjOIK6pRW8eZL/AMCn8K8ktWesfFT/&#10;AIKBfEPxtfTR6DOPDWk7GjEMUQd5Eb+JnPRv92vF/B3w08cfGrXv+JRp9/r19Lw93PuKfKufnlb2&#10;r7b+C3/BNjTdMMGqfEHUf7Ruc+Z/ZVp8sP3Rw7j5sq393ivsvwn4P0jwZpcVjomnQaZZoqgRwx7e&#10;FXHzY6msKeXYnFPmxTsu3/A6HpYzjXJOHqbwvD2HUpfzpWXzb1l+XY+GvhZ/wTNkTUY73x3q8c1q&#10;Ejk+waf8vz/xK7/3f92vtXwF8LvC3wx0qPTvDWj2ul2yJ5eIY/nfv8zdT+NdYXDKxxn2pR8q9Me2&#10;a+goYKhhdacbPvufj2ccR5nnkv8AbqrlH+VaL/wEx9e8H6J4nEQ1bSrTUvK/1f2uBZPL/Osn/hUX&#10;gb/oUtH/APANP8KofFL40+FPg/Fpr+Jb2SyF87JAI4WkyV+990f7VcN/w278I/8AoPzf+Acv/wAT&#10;Xu0cpxuLpqrQw8pRfVRb9dj5KecUMJL2M8QoNdOa1vldHpH/AAqLwN/0KWj/APgGn+FNT4QeB2GT&#10;4U0cD0+xp/hXnP8Aw278I/8AoPzf+Acv/wATTf8Ahtz4S/8AQfm/8Apf/ia2eRZnFaYWf/gD/Uz/&#10;ANYMK/8AmMj/AOB/8E9Y0PwN4d8MTtPo+i2GmTOnl+ba26xNs/u8Cumryv4c/tFeBfi1rc2leG9U&#10;kvL+GD7TJG1vImEyB/Ev+0K9Urz62Hq4Wo6NaDg10asdNPFQxi9rCoprunf9WFFFFYmoUUUUAFFF&#10;FABRRRQAUUUUAFeDfGD9tb4RfAzxSPDnivxXHZ6z5PmyWsMfmmL/AH9v3W9q6f8AaT+Ktr8F/gh4&#10;y8WXd7/Zsljp8n2W68rzcXTLth+X/royV+f/AOwP+xBof7QHgjWPiv8AGWzuvE194lu3l0/7Rc/f&#10;jVtrT5Vt25m3rtboEWgD7j+C/wC2L8KPj/rl5o/gzxLHfarbJ5htZY/KeRP9jd96vb6/Jr9vj9ki&#10;x/ZQt/Cvxf8AgvBdeGf7Huki1AQ3OUiO793L8zbm3N8pWv0s+DPxBsPit8K/CvizTbv7XaavYxXA&#10;n8tk8x9u2T5T0+ZW/KgDua8X+Nf7W/wu/Z91ax0zxv4ki03UL1GkjtYozK+xf4mC/d/Gu++JPjWw&#10;+G/gHXvE+pzmz0/S7KS6lm8tn8sKv90V+YH7Dv7Ldt+2R4q8cfGD4vrd+JbC5u2tdOEtxsS4fqzf&#10;K25di7ML0+egD7r+E37cPwe+NXjAeF/C3iyK91mRGkihliaHzf8AZTd95q9s1rW7Dw9pc+oapdw2&#10;Nhbp5ktzPJsRB7tX5m/t6/sH+Gvgv8M7P4l/BzS7rw3q3hm5W5vPslyf9Tu/1vzNu3K2z7vauk+K&#10;ut/GX9tL9lP4daP8MIrTWdG1y1W28W6zdyrbTRzx7d0eyTHy/wARZd2aAPeta/4KU/s/6Dq19YXH&#10;jLzp7KZonMNs7oXX5W2t/FXvfgH4leGfibocOr+GNYtNY06VFk820lD7Nw3fN/dr5V+HH/BLj4Ie&#10;B/AFjaeLtLHiXVLaDzdR1qe5eBJH+83AICxr29utfMP7K2nf8Kd/4KK6n4I+E/iCbWfh1db5L37H&#10;Kt3b+Xs3fO6ZX5W+UNQB+s2oX9tpdnNc3U8cFrEjSSyyvtVEXqa+Ybv/AIKYfs/WV5JaSeMd0kUj&#10;REx2rFOG2/lXzn/wU88d+KfiX8Y/h18DfBOomKXUn8y9k02WRpY3kby2W4SPny1j/eH25r2Xw/8A&#10;8Eqfgppnw6g0DUdNl1HXha+XL4gMrJL5zf8ALRF+6Pm6LQB9X+DvHnh74h6TFqnhvWLTWbCTaRNa&#10;Sq49a8z/AG2f+TS/ip/2AZ/5CvmP9hL9lb4w/sl/HPxPouoWdrqnwx1ONsayL5fvrzGyQbt25uFb&#10;cv0r6c/bZ/5NL+Kn/YBn/kKAKf7CP/JpXwy/7BEVe914L+wou39kr4Zf9giKveqACiiigAooooAK&#10;KKKACiiigAooooAKKKKACvkH9sXw5q+teNtFk0/RbrUoorJ8ywR7/wCJa+vq8g+L/wC0Np3wh1uy&#10;0y80e71KS6gMokhkVAPm24+agDnf2ONHvtG8A6xFqFjLpsp1F/3U0ex/urX0DXnvwe+Ldr8XtDvN&#10;Ts7KbTo7af7P5UxVz90H+GvQqACiiigAooooAKKKKACiiigAooooAKKKKACiiigAooooAKKKKACi&#10;iigAooooAKKKKACiiigAooooAKKKKACiiigAooooAKKKKACiiigAooooAKKKKACiiigAooooAKKK&#10;KACiiigAooooAKKKKACiiigAooooAKKKKACiiigD8w/2lbCX9mT/AIKEeGfjRr9nL/wgusbba41C&#10;Eb/sz7PLbf8A3f730r9FPDfxH8LeL7CHUNH1/TtStZU8yOWG4U/JXxb+2R/wT2+IH7TvxNvNb0/4&#10;jWmj+GpYYhHot557pHIq7d21flrxLS/+CO/xT0SIx6d8XtOsYvSAXMf8qAP1Y/trTf8An9tf+/q1&#10;Lb31veD9xPFP/wBcZFavyv8A+HSXxm/6LZa/9/Luvp79h/8AY98bfsw6r4mu/FnjmHxbFqUKRW8U&#10;Pmfutrbt37ygD68ooooAKKKKACiiigAooooAKKKKACiiigDH8Yf8iprP/XlP/wCi2ryj9iv/AJNg&#10;8Af9g5K9X8Yf8iprP/XlP/6LavKP2K/+TYPAH/YOSgD2+iiigAooooAKKKKACiiigAooooAKKKKA&#10;CiiigAooooAKKKKACiiigAooooAKKKKACiiigAooooAKKKKACiiigAooooAK8e/a7/5Np+I3/YJk&#10;/pXsNePftd/8m0/Eb/sEyf0o+0ho+NPCH/IpeH/+wdbf+ilrWrJ8If8AIpeH/wDsHW3/AKKWtav4&#10;lxP8efq/zP67o/woeiCiiiuY3CuK+L3/ACKtl/2F9O/9KY67WuK+L3/Iq2X/AGF9O/8ASmOvdyH/&#10;AJGuF/6+Q/8ASkePnH/ItxP+CX5M/Uf0qSo/SpK/sY/lTuFFFFABRRRQAUUUUAFFFFABRRRQAUUU&#10;UAFFFFABRRRQAUUUUAFFFFABRRRQAUUUUAFFFFABRRRQAUUUUAFFFFABRRRQAUUUUAQTrHJFKkoB&#10;jK/N5n3cV81ftF/Af9mzX9Ngv/iPpfhnRZJYH06z1HzVtHi3KzfJsYKzLyw3KelTft2+Fvi74r+E&#10;0Vt8IL2Sy1Tz2/tDyZFSSS228qu6vy88I6d4e+Een+FdQ+PPwo+IOsy/bnjeXWLiRNOk3f3Im+bc&#10;q72xj5qAOh8e2fw5/Z38XTP8FP2ivENjqOhWLmK0+wtqNvcTsu5lidSIlVt3O5G+avtH/gmt+0V8&#10;Yfjdol7b/EfTJJdJs7JZNP8AEc1r5T3z+ZtYM33W/wCAqKr/ALO/7RP7Htn/AGx4f8JRaT4Shz9p&#10;l/ty1+zJK/3fkeb+L5fu19l+BfEHhvxN4XstQ8KXlheaHKn+jzaaU8k/7u3igDpKKKKACiiigArz&#10;f44/HTwl+z34CvfFniy9js7O3T91AP8AW3En8MaL3Y16RX5X/t325/aT/b0+GnwYc/2dp+mxxyXE&#10;s774rjzF89sIP+mabKAOm/4fVeH/ACvM/wCFT63j/sJL/wDGq+2PgB8f/CP7R/gC08V+FLzzoZBi&#10;4tZT++s5sfNG6/5zW1bfBvwRbeHIdDj8M6V/Z0Vr9h8r7Mn+r27dvSvzk/ZB01P2Vf8Agor44+Et&#10;sDqOk+IIWFmYZNiWabftUfyt97av7ugD9U65H4lfEvw58IvB+peKfFepxaZoljH5kk03/oK/3mbs&#10;tddX5i/8FV9dl+KPxa+EXwRt/M006nfR3MmoSyfuf3z+SuVHXby1AGnJ/wAFpfDZmm8j4Xa3PCHb&#10;y5RfKPNT+Fv9V8tfXX7L37VXg79qjwMNa8OTGz1C2Hl6jo88n+kWb+/95T2aun8CfAvwV4F8FaP4&#10;bs/DWlG0sbVbYA2qOD8uGb5h/F/Wvzo8P+HrH9jv/gp/Y6Po8LTeH/GA8qPT7T5Fthc/Ku/syq3z&#10;UAfcP7Un7YXgr9lLQ7OfxMLq91S/glk0/TrT71y0e3cu/wDg+8PmxXzH4c/4LNeDL7XLO31v4d65&#10;oOlSPi41H7Us32f/AIAIxu/76r0Dxf8A8E8pfi5+1LP8S/iR4w/4SXw1DP5un+HPLZBGi7fLic/d&#10;2/3tv3q2f2n/AI3/ALNvgn4f+JfD/iWfw9ezSxyabJpOmxRzXMc235d6J8y7W/ioA+kPhl8UPDXx&#10;f8G2PinwrqMep6NepviliOSP9l16q3+zXyt+0Z/wVF8B/Av4jTeD9M0K78c39qh/tCXTblUitn/5&#10;5fdbc3r6V4R+xDF4l/Zt/Yi+MfxH1vTLr+xr5FutFtPN2PIm1ofN+b7q7pEb3212f/BJL9n3Q1+D&#10;+pfErW4LTWdX8Q3UsMUl1H5j28MbsrL83dmXdmgDuPgH/wAFU/Afxl+Idn4T1jw/eeCZb1QLO71K&#10;5V4ZJv8AnmflG32Nfcatur8/v+Cq37OGgav8Cf8AhP8ASbO00bWfCsiSmWCPY0sDNt8vj/aZW/4D&#10;X0r+xx8UB8Yf2afA3iX7JLZzS6etrJHLLvcvD+5Zt3+15e78aAPCv+CWf/IrfF7/ALHO8/8AQmr7&#10;ir4Y/wCCXFxHB4V+L3mSxR/8Vned/wDaavt4X1s3/LeL/v4KALNFFFABRRRQAUUUUAFM9KfUeOMU&#10;NtLQNz51/ao/ZV0/446P/aukRw2PjC0TFvdEYS4X/nnL7ejdq/NCGTxJ8LPG5ZPtWgeI9Hn6Y2tG&#10;6/8AoS/zr9uvevnL9q39lWx+OWiHVtJEVj4wtI828x+5cj/nm/8ARq+XzXKvbt4ig7TR8ZneTfWf&#10;9qwqtUX4/wDB7G7+yz+0BF8d/AQvbsQQa/ZP9nvrWJ+46Sbf4Vavb+/Ar8YPB3jPxf8As/fEU3lm&#10;JdL1mwfyrywm+5J/eR1/u1+pfwH+O2g/HnwjDqelyCK/iCi8sDy9u/8A8T6Gt8qzJYpKhV0mvxOn&#10;Jc2ji4rDV3aqvx/4Pc9TPAzXGfGTwzfeLvhnr+j6XDFPf3dqYo4pZNiV2nQknpXOfETxgPAPgfVN&#10;feH7Z9hgMvlZ276+gWutj6rpqfHmhfsufESx1zS7iXTrMRW11FJJ/pX8CsrN/DX3NGNkQr5l0z9t&#10;a21LVLOz/wCETu4TczRxAm5T+JttfTqtupgLRRRQAUUUUAFFFFABRRRQAUUUUAFFFFABRRRQAUUU&#10;UAFFFFABRRRQAV+a37aX7GNx4XvLzx14KspJtGmYy6hYRHe9s/O6RP8AZ/lX6U1TuI4543jdRIjj&#10;DKe9cWLwtPFU+SfyfY+lyDPsXw/jFicM7p6Si9pLz8+z6M/Au18H+GfFviPR7LxdPNZ6ObpftN7a&#10;/wCtjh/i2074ifsfeLfgB4v0HxEGi8S+Ab6/xpniPTjvSVP4N6/8s2b+lfaH7a37Gi+CvtnjvwVA&#10;X0CQtJqGnx4/0In/AJaJ/wBM/X0rxb4PftC6t4K8G674Iv7f+2PDesQPDb202P8AQpm/5aJurzsk&#10;r1MuzGjg8Rtzxt95+q8Y5VhOMsmqZ/k79+EJc8etktVLvKPfqmjFnUGWc9w9frB+zzcRr8EvBG+a&#10;MH+y4f4/9gV+Tm3yD5daMPiDV4LfZFqeoQxR/wCrihuW2V/XPEeRvPqcKXtORxbe177+aP4AyLOI&#10;5PVlUcOZSVt7foz9gfFV3bN4X1gefER9kl/jH901+NgC9xxWk3iXXH/5jOof+BLVlzlTbTEcGseH&#10;cg/sBVFKop8zT2tsn5vub57nMc5lStDlULre+9vJdjr59I8c+EdGsryaLxBo2iXP/HvL5kqRSbv7&#10;m1qzG8UeIiONb1v/AMCJ6/V/4cada6p8L/Ckd5bRXUX9mwcSpu/5Ziug/wCET0M/8wizB/69l/wr&#10;4h8cRpuVOthIyab1vbr6M+tjwhOpGMqeJaTSex+Xtt+1N8VtOhit4vF91BFGixx+bFEMqv8AvLSn&#10;9q74tOc/8Jrck/8AXGL/AOJr9DPH3wX+G2v41fxPoOnkWMJH2qcbVjSvjf40/GX9nvwHLPp/hLwP&#10;p/irVIt0fnQnFvG+35W3H7y/7tctTjHh2jD2mIwUU+q5YO/5M9nLuBeJ83qqhltZz/7enZeujSHw&#10;/wDBQb4hQxQp/ZGizHZ/rfKk/ef7X36v6V/wUM8YxalDJqGhaXPY/wDLWKDdG/8AwHLGvjXVfiNd&#10;atrl3ewafaabHcv5kdraxYii/wBla9d+DX7PXxN+NIjuLLTYtJ0Z9pOpX8e1djfxIG+9/wABrzaP&#10;EnBOKiksLLmfRRenndSPr8f4acd5VH6xiMTTVONtXUVn5Wa19OpJ8YP2hPif8Zp5otR16HSNG3/u&#10;tM08bF+UttZ3+9u2tz82OOleKt4EljmiDvFkv+8Of9Wn96vumP8A4Jx6x5QEnjW3831+y8VJ/wAO&#10;5NSXp4yiJP8A061rVyjgTFxvKc0315ql/TW60McBx14hZMvY4V03CL+FU6dn57J/M8t+EHg39nXw&#10;C0N74q8Q3PjLVIx/qjYvHaRn5WX5c53L/tNj2r7J8B/tUfCjXZZtL0jV4dJjtk3+XNbfZ4sbv4e2&#10;a+S9S/YS+JtlfTJaQ6de2kcmI7r7Uieav97Z/DVG/wD2HfinbwS3E2nadL5aM4iiukdjXZR4Z4Up&#10;0+XDYvlb7uN366J/efM5nxfxdm1d1cfRc7f3ZWXp0+4++f8Ahenw+yf+Kx0nH/XwtbnhzxvoPi23&#10;ln0fWLTUYon8t5IJFYBvSvylPwF8f9/BGrZ/69m/wqZfhX8TfD1nNJH4a8QaZaxp5snkxyIny/xN&#10;trWXB2XSh+6xy5n5xf6o8anxXjlK9XCO3kmvzTP1qa+gPHnR/wDfYp0UySLmMiQV+NS+I9fYf8hT&#10;Vv8Av5JXT+GPjh4/8EWMtpo/iTULO2lfzJPOG/5/99qdXw9r2XssQm33i0u++pcONKfMvaUWl/wP&#10;RH1L/wAFIDnS/A2Rgefdf+gx18Q+UdmEP4V1XjX4reKPiVDaJ4k1iXWPsu4weaPubvvV6v8AsL2N&#10;tffHQxzRRTxf2dJ+6lj3V95gaNXh7I7V0pypRbsr2+K+7T7nxWNqQz3Nr0rxU2lqr9EfP/lSbcGK&#10;X6eU1NeMJjfFX7Lf8InobcjSLP8A8Bl/wr4j/wCChmmWWl614N+yWkVriKXmKPb/ACrycn4y/tfH&#10;QwqocvNd/Fe2norHqZpwq8twssQ6t7Pa1jF/4J6H/i8WsZ/6BDf+jI6/ROvzt/4J6sP+Fxayf+oQ&#10;3/oyOv0Sr88420ziS/ux/I+44R/5FcfVhRRRXwZ9oFFFFABRRRQAUUUUAFFFFAHyb/wVG/5Mt8c/&#10;79n/AOlMda3/AATZ/wCTLPhp/wBetx/6UyV3P7WfwotvjN+z5438MTi5mlm06S5t4rP/AFsk0Q8y&#10;NB67mRVr44/4Jl/tieFfDHwevPhp8RNZ0/wlqvhWaWO1/tL/AEbzIGfcyvux+8WRnXb1wKAPYf8A&#10;grF/yZ14g/6/rT/0ateh/wDBPr/kzX4Wf9gr/wBqvXyB/wAFOP2qvD/xU8K6B8J/hxqdn4yutbuo&#10;pbz+ycXPRv3aoy5+bdX3H8OLTwr+zB+z94T0zXNZh0DRNIsoLY3erTLHh2+ba7H+LczUAU/21f8A&#10;k1j4mf8AYHlrxD/gkH/yaHD/ANhy8/8AQY6+l/HWj+H/AI9/BfWdOtL4an4f8Q6bJFHd6dJu81GX&#10;5WRq/PX/AIJpftNaH8D5/GXwb+ImpQ+Ehp19Lc2Eur/6M277siSs2FVtqoR60AfZX7f/APyaF8TP&#10;+wcv/o1a8/8A+CT/APyZ7ov/AGEbn/2WvLP+Ckf7Z3hDUfgj/wAIH8P/ABBp/i3WvFbrbSxabJ9o&#10;McG7n7ufmZtqhetYviv4i/EX/gnt+yz8KJ/CmjWt5oFz+813+1/+PhLqX5vLRf4V2rQB7l+25+xh&#10;4t/ak8ReG73w78RW8G6fYWMtlcWgildbjc27dhHVeny4avjz9lfxr4t/4J9ftFj4Q+N9F0+HRvEF&#10;8u/Xo7ZnmuEb5YWifcP3e7qrbsGvvb4Vft4fBz4l+B9I1+48ZaR4au7tP3ulavfRQ3Ns/wDErqW/&#10;8e6GviP4m+M7L9vX9vPwbp/gUTf2B4Qf/SNa8pnhkSOXcz8fdVm+UbvvUAcV+0N4m8eeE/8Agp94&#10;gufhppv9peNLpEsrOLyi/l+dZrG0n/AVbdu6V6n45/4JpftAeL11PxVqnxwk1HxVcwfaXtB50KST&#10;BeItyOEUf7Srj2q9+1/f2H7I37fPgb423ml6hqnh/WbVotQk/gjm8prfCN/eWP8Aeba+yL39tj4J&#10;2XhWbW/+Fi6HPFFafbPssN8r3GNu7Zs3Z3f7NAHyv/wTk/at8f6v8SvEHwX+L17dXXiWxRjp/wBs&#10;tsXEZjX95E7rj5VVcj5fxr6w/bWbb+yf8Uv+wJPXwr+w62t/tF/t5eLPjnpnh+bS/BWy5j867P8A&#10;G0Xloif3m/iO3pX3T+2z/wAml/FT/sAz/wAhQB8f/sx/8E7PDXxP+AHgXxPcfEXx3pl1qenJcyWu&#10;natst4938KLt+Va+mP2ff2I9C/Z78eS+KLDxz4x8QXUtpLZfZNc1ITW/zMrbtu0fN8vFbn7CP/Jp&#10;Xwy/7BEVe90AFRsuRipKYeF5NAntqfMH7eHxN8T/AAx+HuhXvhTV5NIu7jURHLLGqv5ibSdvzKa+&#10;JR+2B8Y+3je5H/bGL/4mvrT/AIKW8fCzw0BzjVf/AGm1fEHwc+Gcnxe+I2m+FI7r+zJb0OftXl7/&#10;AC9q7q/Ps3rYn697KjJrtZ2Py/Pa+K/tL2OHqO7Ssk7fqjq2/a/+Mh6+Nrk/WGL/AOJoX9r34w7s&#10;f8Jvcr/2wi/+Jr3c/wDBMvUx/wAzrbf+Ap/xrxz9o79li7/Z60zSLyfXo9YOpTtF5UcWzZtGa461&#10;DNKEHUqNpd+Y86th86w1OVatKSiuvN/wWet/scftCfEP4jfHWz0fxJ4mudT0ySxnkNvLDGi7kX5W&#10;+Va/Q2vyv/4J/bv+GkNMB/6B11/6DX6oV9XkVSdXCuVRtvmerd+x9vw1WqV8E51ZOT5nq3fsFFFF&#10;fRH1YUUUUAFfNH7TXwZ8VfErxTpd/oNrBPbW1q8Unm3Pl/PuX2r6Xr54/aJ+Pev/AAo8T6Xp+jQW&#10;c8F1aNK/2rdu37tooA6H9mT4da78NPCGpafr8MMN1Le+bGIpN/ybVWvZq8j/AGcvijq3xW8L6jqe&#10;sQ2kE1tdm3j+yfc2bFb+teuUAFFFFABRRRQAUUUUAFFFFABRRRQAUUUUAFFFFABRRRQAUUUUAFFF&#10;FABRRRQAUUUUAFFFFABRRRQAUUUUAFFFFABRRRQAUUUUAFFFFABRRRQAUUUUAFFFFABRRRQAUUUU&#10;AFFFFABRRRQAUUUUAFFFFABRRRQAUUUUAFFFFAHxv+3p+2xc/s42GmeE/BcMes/EXW+La1MZl+zo&#10;flDbV6tu6LX51ftHeHP2oPBPg3RfHXxO8WatY6d4g1BbaK0h1JkljdkaT50jxs+VK+n/ABJBY6h/&#10;wV8sk8SeWYYrSI6fFL90v5Xy9a7L/gtD/wAkQ8A/9jMv/oiSgDZ/bIt/jbF8Cvhf4q+Ed7fQzaFp&#10;8F7qQs5f30ieRH1Q58xfWvSf2BP2t3/am+GlwdYhis/F2huttqUI/wCWv92VV/h9/evefhjs/wCF&#10;S+E/Mx5X9i2u/wCnkLmvz1/4JxG2b9s/47yaAIY/D+HwB93/AF6/d/4FQB+ndFFFABRRRQAUUUUA&#10;FFFFABRRRQAUUUUAY/jD/kVNZ/68p/8A0W1eUfsV/wDJsHgD/sHJXq/jD/kVNZ/68p//AEW1eUfs&#10;V/8AJsHgD/sHJQB7fRRRQAUUUUAFFFFABRRRQAUUUUAFFFFABRRRQAUUUUAFFFFABRRRQAUUUUAF&#10;FFFABRRRQAUUUUAFFFFABRRRQAUUUUAFePftd/8AJtPxG/7BMn9K9hrx79rv/k2n4jf9gmT+lH2k&#10;NHxp4Q/5FLw//wBg62/9FLWtWT4Q/wCRS8P/APYOtv8A0Uta1fxLif48/V/mf13R/hQ9EFFFFcxu&#10;FcV8Xv8AkVbL/sL6d/6Ux12tcV8Xv+RVsv8AsL6d/wClMde7kP8AyNcL/wBfIf8ApSPHzj/kW4n/&#10;AAS/Jn6j+lSVH6VJX9jH8qdwooooAKKKKACiiigAooooAKKKKACiiigAooooAKKKKACiiigAoooo&#10;AKKKKACiiigAooooAKKKKACiiigAooooAKKKKACiiigDN1jWrHQLGW81K8hsbWJN8k00iog/Ovk3&#10;4xf8FJf2f/B8MNm+qReObmWB7m3i0i3W7h3r8qq7t9xm+h4r0D9sr9lt/wBq3wFpnhyPxJL4aFje&#10;/avNij3+Z8u3bXh/hb9nn9k/9kb+zdL8X6nod54ml8q9+169Iss3mRfxJ18td38NAHzf4rtfHH7a&#10;GuQat4D/AGXPD3h+18QWssNx4l8RW8knzr8vmpMvlrHt2bR+7bn+9X1b/wAE8v2KPFv7LMGrar4s&#10;8Sw3t/q9otudFtSzwWW2TduV92G3eyrXufgr9rD4PeNtbh0Dw3450W+1GTd5drDLsPy17CCHG5ec&#10;0APooooAKKKKACvy2+JI3f8ABZzw/wD9ett/6QtX6k1+a/8AwU7+GPi3wV8RfBHx+8CaYRN4d2pr&#10;N3p2VuPlcbWcrzs8v93nsHoA/Sivy0+7/wAFq/8Ath/7ja9Mt/8Agsb8I/8AhG4biTTNbGs/ZfMk&#10;tBa/J5237m/+7u/irjf+Ca3w/wDFXxZ+NHjn9obxvo2bXWPMj0K61DLzRsz/APLLP/LNY/3e6gD9&#10;Ma/LP9vfn/go98Bh/wBNtO/9LK+0fi/+2J4H+C3xZ8MeANehv21vxB5f2YwRb0G5tq7v+BV8/wD/&#10;AAVU+B3iTxP4W8KfEvwJpp/4STwhc/abnULL/j8jgX5kZMcttf5qAPvuvy2/a3O3/gqh8IP9/Tv/&#10;AEbXfeBP+CwnwtXwRo//AAklnrcPiCO1VLyKG23p5yr2b/aNee/sX6N4p/a3/bA1n49+I9F/4oyw&#10;MsWlDUNziJ/+WCw7v7v3t3Y0AfqbXw18d/8AglN8Nfite+MfFGn6prWm+NNbklvY5ZrlXs452O7/&#10;AFWwNtz/ALVeN/tS/Hz4zfsb/tczeIJtU1fxX8MtY/0qPTrvd9jjhbCyQIfuq0fy4b/ar0fxN/wW&#10;G+GC+HLz/hGNI1rUvEnk/wCh2E9syJJN/dZqAPlfwV8YvG+l/s+/tE/Ajx5ezaxdeGdET7HN9qV4&#10;bJLaeONoE+UMytuT5s/w19zf8EoP+TL/AAx/1+3/AP6UyV41+w1+y1rfxJ8OfFH4p/EzRoRrXxCt&#10;Z7aysLuLZD5MnzMzxfw/vEix3+SvLP2Sf2qL7/gn9qniv4SfGbTNVhtLef7Tp8sAaZIj/FsX/nm3&#10;3ty96APtj/gph/yZf8QP+uMH/o+OoP8AgmD/AMmUeAfpd/8ApTJXxl+13+2TL+3HD4Z+EHwY0vVp&#10;/wC07tZNQaYND5m37qOv/PNfvMzf3a/T34J/Dq1+E/ws8K+E7SztbEaXp8UMsVoMIZ9o85h/vSb2&#10;oA/Nr9jn9jLwb+0lB8TNc8Saz4l0y6tfFd1bRxaHqf2aLZvb76bT81fU3gv/AIJp/DXwD4w0bxHp&#10;/iXxvPeaTdRXkUV3rXmQyPG25VdfL+ZfauX/AOCWf/IrfF7/ALHO8/8AQmr7ioAKKKKACiiigAoo&#10;ooAKKKKACoxyRUlM3DGcUBufLf7av7N6fE/wnL4j8N6QJ/GFiODD8r3MX8Sf7Telfnv8M/iR4g+D&#10;fjeHWtDmls9Qtn8u4tZvuSp/FHKtftXgdjzXxl+2L+x5F4yhvPG/gu08nxDGPNvNPi+7e/7S/wDT&#10;T+dfKZtlspy+uYd2kj4fPMpnOf13CO01v/n8j3v4C/HjQPjz4Sj1PS5TBfRfu73T5T+9t3/qvo1d&#10;T8SPBx8eeCdY8Ppd/Yvt8Ji87Zv2fhX4+/Db4m+Ifg94wg1zRJpbPULZ/LuLWb7kqfxRutfpXoH7&#10;TVl8RfgJrXjLwz5Ues6Zb/6RYzfP9nm9D/s+ldeVZnHGpU6itUR6GS5ysxiqFZ8tRfj5/wCZzGlf&#10;sV3GmapZXp8W+aLaeKXy/sv919396vqpV218R6J+1p4+1DXNMt5V03ybm6ijk/dfwMyq1fbUbbq9&#10;9O+p9Oh9FFFMYUUUUAFFFFABRRRQAUUUUAFFFFABRRRQAUUUUAFFFFABRRRQAUzbxg0+mkUw30Zl&#10;6/oNh4m0i60zU4IrywvIWt57aXlJEYYZTX5U/tW/so6v+z94hOu6DDLe+DbiT/Rpj8z2b/8APOX+&#10;jd6/WlsdDXlf7TUav8BPHIYf8w2T8K4MZSU4KadpQ1i1umtrH2XC+dYjLMYsNGKnSrWhOD2knp96&#10;vofjL4g8ZeIxaAaY1sL0vzvhBXZ+dfRvw88Rfs9y+BdBk8ZzeKIvFv2WM6p9gjIg+0/x7fl+7ur5&#10;gAVQQfvelekaL+zl8SfEejWepaX4Pv7uxvY1lgliX5ZEb+KuOlxpxI1yrETl9/6H7Hm3hVwM5qvX&#10;owoJ9E1Faeqd33PbdS8QfsuLpt59iu/Fv27yG+z+bGNu/b8v8PrXxw/jL4jv8nk6d+n/AMVXsc/7&#10;LvxTtoZprjwTfxRxp5jybK8uOMZVNo+taS444jpfHXkr97/qzz8L4Q8EYxSeGXPbtKLt90H+h+xX&#10;wN+PvgLUfgnpeqP4x0WeLQ9PtrfWZ4bkbLWfyl3K/wCNeGfGz/gpPpekC40z4dad/a90CYxq18dt&#10;vGyt/DFjdIrDPO5a/Oa2FvosFyYT5FvI2+cGUqrt612/7NPgrRf2h/ikPBcfiW10afyWkR5utwf+&#10;ecWfvNXkTzPF412oReu79fPoXR4I4e4a/wBozzEJpfDDVK3S6WsvlZd9y745+OvxC+LbfZde8SX+&#10;rR+Y0q2QHyIW6qqL/D+depfBr9g74gfFDbd6tEPCOjOcG7vo98z/AC7lZYfl3L77q+/fgt+yZ4B+&#10;CjQ3Om6cL3WR8x1G7+eUNtCtt5+VePu17Zlceq+tbUMn5n7TFNt9v+D1PHzTxGjhqbwmQUI04L7T&#10;irJ+UPhXq9T54+FP7Dfwy+GOpR6kNOl1vVI/Lkjm1OTzFhdf4kUAfrmvoWG3itoBHFGIY4xwkY2r&#10;TgpdSMcdjmpq+ip0qdFctOKSPx7GZhi8xqe1xlWVSXeTv93RL0CiiitTgCiiigAqNgJBtapKbxQG&#10;nUzP+Ed0r/oGWn/gMv8AhWP4l+HHhfxhpcmnaxoFjf2UjK5gkiUKSv3TxXW1EACOlWqs6b5oSaa6&#10;p6mM6UJpxlFNPo1dHwH+3L8LvCfw307wpJ4Z0C00Y3U8/wBoFqG/ebQm2vKv2Xfifovwj+KX/CQa&#10;+ZYdP+xSRZij3vvavob/AIKM2dxdaV4HFtDNN+/n/wBTGz/88/7tfE39kalt/wCQZd5/69m/+Jr+&#10;huH4RzLIIUcVNvnUk25a6yZ+JZ254DOZVsNBJxcdEtPhR+if/DfHwsPBm1Q+/wBiP+NfMn7Xfxz8&#10;MfGvVPDVx4ZmupY7FZY5/tVuYvvfWvBv7J1Pbj+zbsf9uzf/ABNB0nUv+gZdj/t2b/4mtcu4Vy3K&#10;sRHFYeUnKKa1aa2MMbxDj8xoyoVYqz7K2x9Mf8E9GJ+MWsn/AKhDf+jI6/RKvzy/4J+2NzbfFrWZ&#10;Lizmg/4lbD97Gyf8tI/Wv0Nr8s41alnE2tuWP5H6PwimsrjdW1YUUUV8IfZhRRRQAUUUUAFFFFAB&#10;RRRQAV8q/HL/AIJw/B74+eNpfFet2epaPqsyf6SdDuUt0uH/AOejqyNlv9rivqqigD5i/Z8/4J8/&#10;CT9m7xfL4n8OWeoalrJTy4LrWJUufs3qYsIu1v8Aar079oL9n/w1+0l8O5vBniqa/h0qW6iui+nS&#10;rFN5kZ+X5mVv5V6fRQBx3wo+G2kfB74eaF4N0Tz/AOytHtVtrZrqTfLsX+82BXjf7Rf7A/wp/aX8&#10;R2fiDxNZXmn61FH5Ml5o8q273KfwiXKndt7d6+laKAPk/wCC3/BNL4N/A7xzb+KtKstR1nVLVf8A&#10;RxrlwlxFbv8A89FXYvzV9HeOPAfh/wCJHh670DxPpFrrOjXS4ntLuPcj10VFAHw9rH/BIb4E6zqd&#10;9eRf8JFpoupnlFrZ3yLFb7v4Y1aI/Kvbdmvpn4Ofs/8AgT4B6EdK8D6Da6JDLtNxLEP31y6rt3O3&#10;8Tfp7V6RRQByvxD+G3hf4r+HJtA8XaLaa/osjrJJZ3ke9C6/MrV8h3P/AAR++BN7ezXBn8Tw+bK0&#10;nlRalGEj+bO1R5X3a+5qKAOV+Hfw88P/AAp8H6b4Y8MabFpui2MflxQxD/x5v7zHu1edfts/8ml/&#10;FT/sAz/yFe314h+2z/yaX8VP+wDP/IUAU/2Ef+TSvhl/2CIq97rwT9hH/k0r4Zf9giKve6ACmU+m&#10;UmB8d/8ABS7/AJJb4a/7Cv8A7Tavlv8AYnKj9pHwpt7Cf/0Bq+pP+Cl3/JLPDX/YV/8AaTV+fvhv&#10;xHqng/VotZ0S9l0zUYv9Xcxffjr88zWqqGZKq+lj8pzytHD5wq0r6cp+4u3aOlfE3/BTNseFvBh7&#10;/bZf/QK+Sv8Ahpr4qnk+PtVz/wBdK53xl8U/F3xCt4bfxNr93rEVtJ5kf2uTd5ddGYZ1RxWHnRjB&#10;pvudmZ8Q0MbhamHhBpy01PYv+Cfhx+0hpv8A2Drr/wBBr9TsA9BX4u/Bf4p3/wAFPiBZ+LLCCO8k&#10;tw8UltJx5iN95a/Tb4C/tReFfjdpdmkE8Ol+I5A3maPNL++BXqV/vL7125BiqMaLoSlaV3+h28MY&#10;2gqDw8p2k5X/ACPbe1PqPJxUlfXn3vkFFFFABXiPxu/Z3k+L/iCx1NNb/s37LAYfLNtvz827+8K9&#10;ur5R/a0+IXibwl4v0W30TWrrTIpbJ5ZIof7+9aAPYvgd8JJPg94evNLfU/7TNzdfafN8rZj5VXb9&#10;4+lemV4R+yV4s1vxh4H1K413UpdUuor5o45puybV+Wvd6ACiiigAooooAKKKKACiiigAooooAKKK&#10;KACiiigAooooAKKKKACiiigAooooAKKKKACiiigAooooAKKKKACiiigAooooAKKKKACiiigAoooo&#10;AKKKKACiiigAooooAKKKKACiiigAooooAKKKKACiiigAooooAKKKKACiiigD4c/4KD/sZeIPjHPo&#10;3xG+GLCy+I+hc/uZfJe5jX5l2N/z0Xt61+e/7Uv7S3xp+KvgLQvAHxS8JzWGoeHtR+0vfmykimld&#10;VZfn6ru+b+Gv1U+N37fnwr+AHj+bwh4su7yHVYoUmkENqzoEb7teb3f/AAVT/Z41L/j7mvJ/+u2m&#10;76APkK9/bR/aK/aK8IaV8Mfhx4NutIhlso7GW5srd/OkjVfLb962FVfWvvL9gX9kb/hln4ZTjW/K&#10;l8a6y/m6pNDLvSPn5Ykb/PNcZaf8FVv2e7Af6NNeQ/8AXKw217R+zt+2D8P/ANp+91mz8GT3U8um&#10;RpLcC6h2fKx20Ae60UUUAFFFFABRRRQAUUUUAFFFFABRRRQBj+MP+RU1n/ryn/8ARbV5R+xX/wAm&#10;weAP+wcler+MP+RU1n/ryn/9FtXlH7Ff/JsHgD/sHJQB7fRRRQAUUUUAFFFFABRRRQAUUUUAFFFF&#10;ABRRRQAUUUUAFFFFABRRRQAUUUUAFFFFABRRRQAUUUUAFFFFABRRRQAUUUUAFePftd/8m0/Eb/sE&#10;yf0r2GvHv2u/+TafiN/2CZP6UfaQ0fGnhD/kUvD/AP2Drb/0Uta1ZPhD/kUvD/8A2Drb/wBFLWtX&#10;8S4n+PP1f5n9d0f4UPRBRRRXMbhXFfF7/kVbL/sL6d/6Ux12tcV8Xv8AkVbL/sL6d/6Ux17uQ/8A&#10;I1wv/XyH/pSPHzj/AJFuJ/wS/Jn6j+lSVH6VJX9jH8qdwooooAKKKKACiiigAooooAKKKKACiiig&#10;AooooAKKKKACiiigAooooAKKKKACiiigAooooAKKKKACiiigAooooAKKKKACiiigD5h/4KBftFXv&#10;7OfwDvdS0eaWDxJq8gsdOmjiMixO33mPzDb8vT3r5N/ZN/4JlaZ8YvBFn8Q/jNqeuXuoa7C1zFpX&#10;meTLFufcspl3Nu3L823aPvV7n/wVk+GWrePf2bf7T0rEv/CPXy31xCI2Z5EPy/Lt/u1t/sJftf8A&#10;gj4n/BLwzot9rWlaN4k0fTltrvT5rnZ5aR7Y1cs5/i+9QB5N8cP+CRvgS28FS6h8MtS1vRvEtgkl&#10;zHEZvtL3u1fliX7m1s/xe9dN/wAEsf2kfEHxM8H6/wDDvxpcXd54p8KP+7lu4vn+zbvL2u+fmZW+&#10;X6V9CfHj9q/4dfBbwFe6ze+JtJvLqSCX7Faw3Ky/aJlXhfk3Yr47/wCCQfhHW9a1z4l/FO7hjs9K&#10;12f7NFa4bl/M8xmRz95V+7QB+mtFFFABRRRQAVR1HTbXWLCezu4Yru0uUaKWKUblkRvvLV6igDxP&#10;/hi34Gf9Eu8O/wDgLXrekaRY6Dpdrp2n2sVnYWsaxW9tCmxI0UfKqitGigDg/FfwT8CeOPFOmeJN&#10;e8Madqmv6YVNlf3UW+W3K8jZXbyR+aCjjMdS0UAeKy/sa/BC6lmkk+Gfh5pZXaWQ/Zhy7feNen+F&#10;vCWkeB9CtNE0DTbXR9JtU8u3tLSPYkY9q26KAMLxV4Q0Txzos+j+INMtNY066Ro5bW7jDpInpXAe&#10;Hv2T/g94S1uz1fSPh1odjqVr/wAe93DbfPHXrlFAEUUUccARAPLrg/iD8Bvh98Wb61vPF/hHSvEF&#10;1ap5cUt5FvaNP7or0GigDzrwB+z98OfhZqs2qeEPBuk+H9Qlj8qS5s7bY5T+7XotFFAHw7/wSz/5&#10;Fb4vf9jnef8AoTV9xV8O/wDBLP8A5Fb4vf8AY53n/oTV9xUAFFFFABRRRQAUUUUAFFFFABRRRQAU&#10;xjxzT6ZkFaOoep8Yfth/sfnxel1438EWnl+IEzLfabCP+P7/AGl/6afzr42+FXxVvfhbq97p93DL&#10;feGdS/0bWdG+48if+yyLX7LKu0Hng18R/txfswaTPo2qfEvw+YtN1C1TzdVtsYS5T/np/syfzr5P&#10;MctlCX1vCP3lq13Phs4ympTqfXsC/fWrX6/I9K+FnwQ+EPxH0XS/FfhiS6vbQussZFz80Uitu2uu&#10;PlZW619JxkEGvxg+FPxf8QfCjWre50bVLuz0qW6ilvbS0lZFuEVvm/4Ftr9cvhn8R9E+KnhK01/Q&#10;LsXenXKcH+JG/iVvRhXpZdmdPHQ2tJdD2MpzinmdPVWmt1+vzOuB7in1GHBUmpK9r1PoQooooAKK&#10;KKACiiigAooooAKKKKACiiigAooooAKKKKACiiigAooooAK8u/aa/wCSB+Ov+wZL/KvUa8u/aa/5&#10;IH46/wCwZL/KsK/8OXoz08r/AORhh/8AHH80fiSPumv2r/ZZbP7O3w6PQDRbcH/vmvxUH3TX6F/B&#10;/wD4KCeB/h58LfCvhq/0fVpbvS9PitZZYkTZvVfrXxeTVqVCrKVSSWnU/pnxIyrG5tgsPTwVJzcZ&#10;3duisz7d8ZY/4RLWjjrZy/8AoBr8HGJILsee1fpTr3/BSf4e6rompWkWi61vuYJIU+Rf4l2+tfmm&#10;+SMmtc4r0sQ6bpyT9PkcnhrlOPyqni/r1GUHLlavs7c35X/E/Q3xR/wTm8C/G34AeHn0n7RoXika&#10;QkttfiT91JMyht06fxf3favy0+N/7P3xF/ZF8e2Nn4khOl6om260/VdOkZoZCv8AFFLtHzKetf0E&#10;fBQAfCTwc3QDS7fn/tmKf8T/AIQeDfjN4eOieM9As9fsPm8sXkSu9uzLt3xN1RsZ+Zea+woxUacb&#10;dj+cMyr1cRjKs60nJ8z333Z+Xf7HX/BVzU/C50vwf8W2m1jTJZ2jHiqSXM1sjfd81NvzKrfxdl7G&#10;v1n0PX9M8S6fFfaRe2uo2cqB45rWVXQ/iK/FT9tD/gmhrn7PVlD4k8GTXfizwpJJ5dxH5W65snZv&#10;l+VfvLj+L25rxb9mb9sf4jfsqarPH4bvvO0S5nSTUNFvE3xShW+bbn/Vsw+XcvNbHmn9FNFeHfs5&#10;ftdfD39pnRYpfDWqRLrQtVub3RZj/pFru42n+9/wGvcaACiiigAooooAKKKKACiiigCvc2cN0AJo&#10;YpR/00jD1D/ZNn/z5Qf9+1q9TdtF2hNJ7lP+ybP/AJ8oP+/a0v8AZVn/AM+cP/ftat7aXIp3YuVI&#10;qw2FvaDdFDFD7xxhat0mRS0XuNJLYKKKKQwooooAKKKKACiiigAooooAKKKKACiiigAooooAKKKK&#10;ACiiigAooooAK8Q/bZ/5NL+Kn/YBn/kK9vrxD9tn/k0v4qf9gGf+QoAp/sI/8mlfDL/sERV73Xgn&#10;7CP/ACaV8Mv+wRFXvdABUQ4IXHFS1GpBHHIo8ha9GeOftJfs/RftC+F9N0iXWJdG+w3X2nzIYhLv&#10;+UrtwWHrXz7/AMOwbD/of7z/AMAF/wDi6+5iATmivMxGXYbFVPaVY3fq1+R5OJynBYyo6taF2/Nr&#10;8mj4Z/4dg2H/AEP95/4AL/8AF0f8OwbD/of7z/wAX/4uvuajn0rmeTYL/n3+LOT/AFfy1/8ALv8A&#10;GX+Z8Gax/wAEzBb6Zevpnjea71Dy3NvFPZBEkf8AhV23HbXx1qGl+JvhR4x8u6hu9B17TJ8xyj5G&#10;3r/cb+Ja/bivNPjV8C/D/wAcvC39j63CYpoz5lpqEJ/fWr/3l/w6Vw4vIqUoc2FXLJebaf3nlY7h&#10;ujKClgfdmvN2fzbdvI+cv2a/277bxEsujfEy9tNJv14ttUEXlwSD+6w52t/Ovs63uorqGOWOQSxv&#10;ysifdIr8mPj5+yt4q+CN7d3MsEuseFo2Xy9Zixn5v76D7v8AKul/Z4/bQ8R/CM6domt/8TjwhbI0&#10;RiH/AB8W4/h2t/dXGNvSubBZtUw0vq2OVrdTkwOd1cHP6pmULW6vf7+p+pYx6frUlcV8MPih4f8A&#10;i54VtfEHh+7E9pKMPGfvxN/ddf4Wrta+whOM1zR2Z9/CcakVOLumFecfEb4GeFvijqtnqGuwXM1z&#10;axtFGYZdnyk5xXo9fJP7XvjzXPCvjbRbfS9futLhksnkkhgl2eZ861ZZ9C/Dj4ZaF8LNJm0/QoZY&#10;bWabzX82TeS/3a7GvAv2P/FOp+KvAGp3GqanLqcsWovEk00u/javy177QAUUUUAFFFFABRRRQAUU&#10;UUAFFFFABRRRQAUUUUAFFFFABRRRQAUUUUAFFFFABRRRQAUUUUAFFFFABRRRQAUUUUAFFFFABRRR&#10;QAUUUUAFFFFABRRRQAUUUUAFFFFABRRRQAUUUUAFFFFABRRRQAUUUUAFFFFABRRRQAUUUUAeF/FT&#10;9jH4R/GjxfN4o8XeGItT1qWNInuTJj5F+7XJ/wDDtj9nz/oRof8Av61dN8Wf22PhH8EfGM3hjxb4&#10;mGma1FGkrw/ZmfCN937tcf8A8PMv2ff+h0P/AIDSUAcL8a/+CUnwk8ZeELyPwdYy+FfEUcLG0uop&#10;S0O/+66d65L/AIJReJ/D9rb+M/Alx4a0/RfH/h6T7Ne39pHtkvoFfbuf/davRPH3/BVH4IeGPCt7&#10;qGjazL4g1SKP/R9PhiZGlf8Ah+Zv4a8I/wCCSuja546+KnxS+Leo2c0Gn6wWhjl/gkmaXzGT/a2r&#10;QB+olFFFABRRRQAUUUUAFFFFABRRRQAUUUUAY/jD/kVNZ/68p/8A0W1eUfsV/wDJsHgD/sHJXq/j&#10;D/kVNZ/68p//AEW1eUfsV/8AJsHgD/sHJQB7fRRRQAUUUUAFFFFABRRRQAUUUUAFFFFABRRRQAUU&#10;UUAFFFFABRRRQAUUUUAFFFFABRRRQAUUUUAFMPSn1heKtRm0nwzrF9bnM9tZTzR/7yozLS8gNRwy&#10;crxU+DX5K+HP22P2gdc0W01D/hONJhNynmeWNDg/d/pWh/w2R+0B/wBD/pP/AIIoP8K+xp8I5zVg&#10;pxpXT1XvR/zPlp8S5VSm4Tq2kt9JP9D9WsGjBr8pf+GyP2gP+h/0n/wRQf4Uf8NkftAf9D/pP/gi&#10;g/wrT/U3O/8Anz+Mf8yP9acp/wCf34S/yP1awa8b/a25/Zo+IpJz/wASmTB/Kvgn/hsj9oD/AKH/&#10;AEn/AMEUH+Fct8U/2ovjd4o+HGvadrHjfT7zSrm18u4ih0SBGkTcu5d2PlrOpwjnNKLqSpWUU2/e&#10;j0+ZcOJsrqTjCFW7bSWjW/yR6z4QBPhLw9g/8w624x/0yWtas3w2DD4Y0dUX/lyg7/8ATNa0q/z2&#10;xP8AFk1s2/zP7loq1OPogooorlNwrivi9/yKtl/2F9O/9KY67WuK+L3/ACKtl/2F9O/9KY693If+&#10;Rrhf+vkP/SkePnH/ACLcT/gl+TP1H9KkqP0qSv7GP5U7hRRRQAUUUUAFFFFABRRRQAUUUUAFFFFA&#10;BRRRQAUUUUAFFFFABRRRQAUUUUAFFFFABRRRQAUUUUAFFFFABRRRQAUUUUAFFFFAHif7UH7R3hL9&#10;nPwtpeoeMrGe90bWL0aY4hiV1j3D5mcH+HbXzV46/wCCVvwm+L+oWXi/wJr934T0rVIPtXlaaPOh&#10;ufM+dWTcw2rtP3a6v/gqh4X8I+Jf2frT/hJ/FY8LXVre/aNLY2zTRXM+3/VPtUsu7+9XB/smf8FP&#10;PhbD8GdF0Xx/ejwhrmh28Wm+VFDJNDcxxoFWVNqnbwBlW79OKAJ/B/8AwRz8B6T4jtLzX/Fmq+Jt&#10;Li3eZp80fk+Z/d+bca+7PBvg3Rfh/wCHLPw/4e02HS9JsY1it7WAbUVa+dv+HnP7Of8A0Pw/8Ftz&#10;/wDG69H+Cn7Vnwx/aH1PUtP8B6//AG1dabGstxGbWWHy0Y7R99R3oA9hooooAKKKKACiiigAoooo&#10;AKKKKACiiigAooooAKKKKACiiigD4d/4JZ/8it8Xv+xzvP8A0Jq+4q+Hf+CWf/IrfF7/ALHO8/8A&#10;Qmr7ioAKKKKACiiigAooooAKKKKACiiigAooooAKytWtrC60yaDU0hlsHQiX7Vjy9v8AtbuK1a81&#10;+P8AZy6j8HPFVvb28t5NJZuEhhj3s59KW+grXPiH9r/9mHTvCs95418DT2k+jSP5mo6ZDOrNbu38&#10;aL/d/lXjvwA/aB1v4CeK4b/T5pb3RbiT/iYaX/DIn99P7rV674b8C64niPRvM8M6j5X26DzPOsW2&#10;bPNXdv8Al+7Wv+1/+x9J4Sa+8d+B7EzaNIfM1HSouGtv+mqf7PqvavjMxy2WGn9dwfTdH57m+UTw&#10;tT6/l+jWrj1Xmfcnw5+I2ifFTwta6/4euheWFyOOzxt3V1/hYV2B61+Sv7J/7Qy/ALxtNJqUU114&#10;b1dVjvIopW/0fH3ZlT7rN698V+q+h63Y+JdJtNS0u7ivNPukEsE8J3LInqK93LswWNpcz+Jbo+my&#10;nM45jQU3pJbr9fmadOpuKdXrnuhRRRQAUUUUAFFFFABRRRQAUUUUAFFFFABRRRQAUUUUAFFFFABX&#10;nPx18PX3iv4Q+K9K0uAXeo3ti8UEOf8AWN/d/SvRqhBBIIFTKPNFxb3NqFaWHrQrQScotSV/I/HF&#10;P2K/jO2P+KKuuO4liP8A7NUX/DFXxn/6Eq4/7/xf/FV+y3HQUvP939a+eWR4daOTP2D/AIipnH/P&#10;mn/5N/8AJn40f8MVfGf/AKEq4/7/AMX/AMVUrfsWfGiNWx4KusHuZYv/AIqv2S5/u/rTMgt9OtP+&#10;xMPspMT8VM439jT+6X/yZyfwt0q70X4d+G9Pv4fs93a6fDFJEDnYyoMiuxqtu2heOas19BGPKkkz&#10;8eq1HWqzqNWu3t95DPBHPF5ckYljPavzv/bS/wCCXGmfEu517xx8NT/ZniWVPNk0DCpbXs38TK38&#10;LN+Wa/RaiqMz+ZzU7D4g/s3fEWewuDqngrxTY/u5Fgl8mUI3P3hwy/pX6ofsVf8ABULQ/iNDoHgj&#10;4lz/ANmeL5f9GTWpdqWl0/8ADvb+GRvyzX01+0v+x/8ADv8Aal0jy/FmmmPXLaCSGw1q0Oy5ti33&#10;fu/6xVP8LZX71fi9+1f+xL47/ZK1Oyk1iWLWtAvh/o2taeG8nf8A883z91v59qAP6GVbdS1+G37I&#10;/wDwU48a/AcRaB4vE3jTwpLdI8k15cM99Zp91vKdm+Yfd+VuBt4r9l/hz8VPCvxb8OQ674S1+01u&#10;wljSTNpKrPHuXcFdeqN/stQB2VFFFABRRRQAUUUUAFFFFABRRRQAUUUUAFFFFABRRRQAUUUUAFFF&#10;FABRRRQAUUUUAFFFFABRRRQAUUUUAFFFFABRRRQAV4h+2z/yaX8VP+wDP/IV7fXiH7bP/JpfxU/7&#10;AM/8hQBT/YR/5NK+GX/YIir3uvBP2Ef+TSvhl/2CIq97oAKKKKAPjT/gpn+0R43/AGc/hX4Z1jwR&#10;ew6bf32q/ZZ5ZYfNwnlM2Pzr84f+Hqn7Qn/QyWH/AIAr/wDFV9qf8Fq/+SFeC/8AsPt/6IavzR/Z&#10;O+Cem/tDfHbw/wCBNU1G60uw1Pzd91aBWlj2ozfxcdqAPWv+Hqn7Qn/QyWH/AIAr/wDFUf8AD1T9&#10;oT/oZLD/AMAV/wDiq+xP+HJHgL/ooviL/wABbf8A+Jr5T/b5/YS8OfsieHPDF/onibVNdl1e4lhk&#10;j1CKNFjCqrZXbQB71/wT5/br+Lnx5/aS03wn4w1q1vdEl0+7uHiitVjO+OPK/NX6qr1r8Gv+CWHi&#10;HR/C/wC11o9/rGp2mjWP9mX0f2m9uFhTe0fC7mwM1+8asHUMpouBR1bRrHxDpc+n6haxXthcJ5ck&#10;Mo3JInvXwL+0p+whc6J5GufDKxlu7bpc6V5vzR9/MTd/6DX6FbqZgBgK4MZgqWNhyVV6Pqjy8dl1&#10;DMKfs6y9H1R+LPw++KHi/wCD/iT7ZompXemy20/+kafN/qZHX7yulfpd+z3+1d4V+Oif2dDu0vxH&#10;FCskmnXPWT+80X95axP2h/2M/DXxfgvdZ0cRaF4undZPt43GKUj++o/9CHNfnf8AEDwB4p+BPj6X&#10;S78zabqls/mW2oWkjJ5if89ImFfIx+uZJP3vep/gfCL6/wAOz196i/u/4c/aMN+Y7VzniXSfCt/e&#10;wvr0GnS3QQ+X9sC7tn/Aq+K/2bP28Lr7fpHhT4gmL7MU+zR6+Tht/wDD53/oO78TXZftb6Zc+MfF&#10;Ph/U9DspvEGnyWMvl3enRfaYfvL/ABrla+vwmMpY2HtKT+XY+9wOYUMwp+0ov1XVH1d4Y0/Q9Os5&#10;o9BhtIbXzDvFnt2b/wDgNblfPn7G2kXui+AdYivbKWylOov+6mjZH+6v96voOu49IKKKKACiiigA&#10;opG6V+U/xX/4LA+N/h78S/Ffhe28A+H7y20fVLiximmuZ98ixSMu5tpx/DQB+rNFfj3/AMPt/Hn/&#10;AETnw7/4FXH/AMVR/wAPt/Hn/ROfDv8A4FXH/wAVQB+wlFfjz/w+38f/APROvDX/AIE3H+Nfpf8A&#10;syfFy++OfwQ8MeONTsrXTb7VoPNktbQs0SfN/Du5oA9XooooAKKKKACiiigAooooAKKKKACiiigA&#10;ooooAKKKKACiiigAooooAKKKKACiiigAooooAKKKKACiiigAooooAKKKKACiiigAooooAKKKKACi&#10;iigAooooAKKKKACiiigAooooAKKKKAPnX4w/sIfCL46eOLjxX4t0W6vNauI0ikmiumTKKMLXFf8A&#10;Dqz9nv8A6Fu//wDA5v8ACvmP/gp/4g+Kfw1+LVjrPhr4jXWm2esxxW+neG9NupBcb1+Vn2r8v3q5&#10;j4afsyftofELQoNUuPHWreGYrr/VxalqTJNs/vOi/MtAH2Raf8EtP2fbWeGQeGbuYRt/qpr53X8q&#10;+mvBfgbQ/h54etNE8N6Za6NpVsMR2lpHsQV+Q/xl+A37Zfwa8O3uuT+NNW1/SbZGkuJdI1NneJP7&#10;2z722sX4EfD79qT9o3wR/wAJP4Q+KV3eWsU7W1xFNq7JNbv/AHWSgD9sqK/Ob9mX9mr9qLwP8aNA&#10;1jx54zl1PwpbO32y1/tNpvM/4BX6M0AFFFFABRRRQAUUUUAFFFFABRRRQBj+MP8AkVNZ/wCvKf8A&#10;9FtXlH7Ff/JsHgD/ALByV6v4w/5FTWf+vKf/ANFtXlH7Ff8AybB4A/7ByUAe30UUUAFFFFABRRRQ&#10;AUUUUAFFFFABRRRQAUUUUAFFFFABRRRQAUUUUAFFFFABRRRQAUUUUAFFFFABXP8Ajz/kSfEP/YOu&#10;f/RTV0Fc/wCPP+RJ8Q/9g65/9FNUy2YH4neAP+RL0H/r2WtusTwB/wAiXoP/AF7LW3X9dYL/AHWl&#10;/hj/AOko/l/Hf7zU9X+bCiiiu04grI8b/wDIna1/1x/9mWtesjxv/wAidrX/AFx/9mWuLG/7rV/w&#10;y/Jnfl/+90v8Uf8A0pH1R4b/AORd0f8A68oP/Ra1fqh4b/5F3R/+vKD/ANFrV+v8bK/8SXqz/Vyl&#10;/Dj6L8gooornNQrivi9/yKtl/wBhfTv/AEpjrta4r4vf8irZf9hfTv8A0pjr3ch/5GuF/wCvkP8A&#10;0pHj5x/yLcT/AIJfkz9R/SpKj9Kkr+xj+VO4UUUUAFFFFABRRRQAUUUUAFFFFABRRRQAUUUUAFFF&#10;FABRRRQAUUUUAFFFFABRRRQAUUUUAFFFFABRRRQAUUUUAFFFFABRRRQB4/8AtH/Dv4WfEfwrp1n8&#10;VfsA0WK68y3+2XPkp52P71fO/wDwyj+xb/1Lv/g3/wDsq6L/AIKg+FfBGu/s6z6h401O7s/7In+0&#10;afa6fJEk15csu1Y/3n8Prt5xXxr+yD/wSqi+NPgGy8Z+O9e1DRdO1OBpLPS7O28q6T5vld2kXays&#10;vzDbQB9Uf8Mo/sW/9S7/AODf/wCyr0/4EeC/2cPgb4hvZfh3qfh/TNV1ZEtpPK1JXeUb/lXlv71f&#10;Ifxz/wCCOOkeHvBN3rHgDxZqN7f2EUtzJZ6vEJvtCKu5Y4vKUHdxXjX7GX7G/wANf2ofCusWkHib&#10;xP4T+Kfh5GkuIpYkS2jfd+7lX5dy7WHK7gwoA/blW3Utfnb/AME9Pj5428JfFPxZ+zl8UtT/ALS1&#10;/wAO7zpl2S1xLIF+aRWl53LtZGXdz82O1folQAUUUUAFFFFABRRRQAUUUUAFFFFABRRRQAUUUUAF&#10;FFFAHw7/AMEs/wDkVvi9/wBjnef+hNX3FXw7/wAEs/8AkVvi9/2Od5/6E1fcVABRRRQAUUUUAFFF&#10;FABRRRQAUUUUAFFFFABWP4n8S6d4S0K81jVJxBYWsfmSy+i1sV538fNOudW+EHiazs4Jby6ltGEc&#10;MKb2f2xQBi2f7UHw3vb2C2g1oGWWRIk/dN99m2rXqkiJdW5WRRJG68j1FfnV4b+HHi6HxHo0kvhn&#10;VoIor6DzP9Gb/nqv+zX6LxsPKXn9KTtsK1z87v2xv2QH8JT3njfwTZ+bo8uZNR06Lj7N/elT/Z9f&#10;SuE/ZS/arvvgfqkWjazNLeeC7p/3sP3nsnb/AJaJ/s+q1+oWraZa6xpd5YXcIntLmF4JYifvoylW&#10;X8ia/Ln9qj9lPUvgXqs2taL5t74KuZP3Uv8AHZO3/LN/9n0avi8wwNTBVfrmD+a/rp3PzvNsvrZd&#10;W/tDAaLqv66PqfqBout2HiPSLTUtMvIrzT7lPMini+ZZFPcVrHrX5Xfsp/tX33wL1YaPrZmvfBd0&#10;/wC9hHzvZP8A89E/2fVf61+n2h65ZeJdJtdS0u7ivNPukWWC5hO5ZEPcGvoMBmFPHU+aO63X9dOx&#10;9XleZ08ypKcdGt12/wCA+hp06m4p1eqe0FFFFABRRRQAUUUUAFFFFABRRRQAUUUUAFFFFABRRRQA&#10;UUUUAFFFFABRRRQAUUUUAFFFFABWP4j8MaN4u0trDW9NtdUsJOsN3Grp+RrYooA/I39tz/glr/wh&#10;Wh6l43+FH2rUbWOZ7i80HG94oWOf3P8AeVf7vpXw/wDCX45fEX9l7xhe3HhbUrrw/qv/AB7XlpNH&#10;8sm1vuujV/SlXyJ+2D/wT28EftIaXrGt6VZxaD8Q5U8yLVYeEuHX+GVfundxlutAFz9kj9vzwL+0&#10;ppmj6PcXsOi+P5YGNxpU3yLI6/eaJv4v722vq+v5rPi98E/iH+y34+h0vxRY3fhrWol+02d3aXOV&#10;cf34poz/ACOR3r7s/Yq/4KoR+FtJ0PwF8V47m9QTLbW/ikEHyoSNqi4X7zbW+Xd6cn1oA/WeisXw&#10;34p0fxnocGreH9UtNZ0u4GYrzT5lmhk/3WUkVtUAFFFFABRRRQAUUUUAFFFFABRRRQAUUUUAFFFF&#10;ABRRRQAUUUUAFFFFABRRRQAUUUUAFFFFABRRRQAUUUUAFeIfts/8ml/FT/sAz/yFe314j+2t/wAm&#10;ofFL/sBz0AUv2Ef+TSvhl/2CIq97r5D/AGMPj98MPDv7L/wy0zVPH/hnTdUi0uKKSzu9Thjmjk/u&#10;urNlWr62ieOaEOnKP3oAmooooA/Or/gtX/yQrwX/ANh9v/RDV8K/8Exv+Ty/A3/bf/0U1fdX/Bav&#10;/khXgv8A7D7f+iGr8mvhp8S/EPwi8YWXinwnqR0zW7Hcbe68tX8vcMH5WBWgD+nqvzK/4Lbf8iR8&#10;Ov8Ar9uP/QVr4q/4eVftGf8ARRJ//AK2/wDjded/GX9qH4lftA2WnWXjvxNLrVrYyPLbRm2ijEbt&#10;94/Iq0AcB4a8Max4t1WKw0HTrrU78q0iW1pGzyYX7xwOa9C8S+JvjT4Ehs49d1PxZosMv/Ht9sln&#10;i8zb/d3V7p/wSN/5PM0b/sEX/wD6Lr9vNf8ABeheKxENb0XTtY8o5j/tC0juPLP+zvU4oA/mx/4X&#10;N8Sf+hy8Q/8AgdL/APFV3fw2/bJ+N3wpt72Pw/4z1Xyr11kk+2H7T93/AK6bttfv7/wqDwF/0JHh&#10;3/wUQf8AxFH/AAqDwF/0JHh3/wAFEH/xFAH4XH/gpl+0Ov8AzPUo/wC3aP8A+JrF8X/t4/GT4gaL&#10;PpXiHxJHqVpL1821jDj5t2FbHy1+xOuf8E8v2ftf1q91S8+H9obq+maWUx3M8ab267VVwq/8BFUf&#10;+HbP7OowP+FdQc/9P1z/APHKmUYzi4yV0yJwVSLhJXT+4/JbwN8RtO8Zr9nz9kvo4+YpP4/722vp&#10;L4J/tUeM/gVpl5pekeTqdjc8x2uobtlu/wDeWvqz4h/8Esfgj4qsLOHQrDUPA91bTeZ9q0i5Mkso&#10;/unzt/6V5R8Vf+Cd+r+BtKtP+EEvbvxLa21s0lzLqMsYuJCvRUVdu75a+KxeU1cJP6zgXp27H59j&#10;sjr4Go8Zlcnp06+fqvLqcn4T/wCCvGv+Gdb1C2+JXgOI2uz/AEaTR253987v4dtdb/w+s8Ak/wDI&#10;ja5/3+jr5F8U+ESXm0XxJp01tJG/722u4mimj/P5lrJ+FX7EGnfF/Wv7Kg+JOleGdXuJ/Ls9O1Gx&#10;mfzU/wCuq/Ju9F616eAzqnif3Vf3Z/gz1ssz+ljGqVdclT8H/lbt0PtD/h9Z4CP/ADI2uf8Af6Ov&#10;W/C//BVD4D6z4e02/wBR1+bRr+4i8yXTprZne3f+6WX5a+SP+HI/jfP/ACUnw/8A+AU9c949/wCC&#10;M/xS8O6L9r8P+JNE8WahvVPsEO60Yp/E2+U7a+kPrvI+7P8Ah6J+zx/0OUv/AIBS11Xw8/b6+CPx&#10;O1qbStI8ZW0V3HA1xnUf9GQoOvzNx3r8ov8Ah0/+0X/0K+m/+De3/wDiqP8Ah1D+0Z/0Kmnf+Di2&#10;/wDiqAP2i/4aB+Gjf8z14f8A/A6P/wCKr+eT9o2/ttT+PvxFvLKaK8tZtfvpYp4TuSRGnba3611X&#10;jz9ir41fD3xTNomofDzW766iVZDLpFq93bkN/dljBWvHNT0y70bUJtPv4ZbO7tpGintpoyjxuvDK&#10;ynvQB9lfs+f8Ev8Axd+0N8J9H8d6X4s0nTLXUvMKWs8Tu6bX2/w/SvR1/wCCKHjz/oedD/79SV9t&#10;f8Ewv+TNPBH/AG3/APRrV9W0Afy2+JdFk8O+I9U0iSXzZbG6ltncdzGzL/7LX9AP/BO3/kz34c/9&#10;eP8A7O1fgn8Vf+Sn+Mv+wxef+j2r97P+Cdv/ACZ78Of+vH/2dqAPpGiiigAooooAKKKKACiiigAo&#10;oooAKKKKACiiigAooooAKKKKACiiigAooooAKKKKACiiigAooooAKKKKACiiigAooooAKKKKACii&#10;igAooooAKKKKACiiigAooooAKKKKACiiigAooooA/MPX59L1L/grtDb+Mz5sNtaR/wBjRXX+q87y&#10;t0f3v87q/Tyvif8Ab5/YZvf2hZdM8b+BL2LR/iBo6YjJk8pbxF+Zfn/hZezV8qWX7Uv7aPwQB0LX&#10;PBuo6+LX919qu9Ie4X/v7Gu1qAP121KS2jsrh7vyhaiNvMM33Nn8W72r81v+CaF/az/tWfHiPw22&#10;PBRdpLeL/llv8/7ydv7/AOFeYar4i/bQ/bEI8J3Oi6j4O8PX3/HzLLbNYQ+X/tu2GZf9nvX6Dfse&#10;fso6N+yl8Ml0Czmj1LW7qTztU1TysfaH/ur/ALK9qAPf6KKKACiiigAooooAKKKKACiiigAooooA&#10;x/GH/Iqaz/15T/8Aotq8o/Yr/wCTYPAH/YOSvV/GH/Iqaz/15T/+i2ryj9iv/k2DwB/2DkoA9voo&#10;ooAKKKKACiiigAooooAKKKKACiiigAooooAKKKKACiiigAooooAKKKKACiiigAooooAKKKKACuf8&#10;ef8AIk+If+wdc/8Aopq6Cuf8ef8AIk+If+wdc/8AopqmWzA/E7wB/wAiXoP/AF7LW3WJ4A/5EvQf&#10;+vZa26/rrBf7rS/wx/8ASUfy/jv95qer/NhRRRXacQVkeN/+RO1r/rj/AOzLWvWR43/5E7Wv+uP/&#10;ALMtcWN/3Wr/AIZfkzvy/wD3ul/ij/6Uj6o8N/8AIu6P/wBeUH/otav1Q8N/8i7o/wD15Qf+i1q/&#10;X+Nlf+JL1Z/q5S/hx9F+QUUUVzmoVxXxe/5FWy/7C+nf+lMddrXFfF7/AJFWy/7C+nf+lMde7kP/&#10;ACNcL/18h/6Ujx84/wCRbif8EvyZ+o/pUlR+lSV/Yx/KncKKKKACiiigAooooAKKKKACiiigAooo&#10;oAKKKKACiiigAooooAKKKKACiiigAooooAKKKKACiiigAooooAKKKKACiiigAooooA+FP+Cu/gPV&#10;/Fn7N1nqemQ+da6HqK315/eEe3bur039hr9ozwt8XfgH4TtrfUrSz1vTNOitbzSzcr5sXlbY9/b5&#10;Wr6L1vQ7HxLpV3peqWkV7p1zG0VxbTJuSRG7V8BfEn/gkL4bubme/wDhr4y1bwbqF1dNJP58rPF5&#10;Lc+UmzDcNj71AH2L8Zvjn4R+DfgfUtb1zWdPh8qGX7Pay3Ko9xIq/wCrT/ar4A/4JN29y3iL4v8A&#10;xc1QRaR4Uvt0f2m6l/1b+Z5zf8BVf4q6PwZ/wR+iu7ycfEj4l6r4lsI0H2OK0kkTyn7t+8Zu3pX0&#10;p8Yv2PtM8W/svz/BzwJeReDLA+R5d15bPv2MrNv2kFt23mgD4s/ZR8TWvxj/AOCqHjfx14T87UfC&#10;0kVzIb8R/IE8iONWb/eZWxX6zV85/sb/ALHPh/8AZI8Fz2dpOdY8S6ntOqaqQVEm37qIv8Krmvoy&#10;gAooooAKKKKACiiigAooooAKKKKACiiigAooooAKKKKAPh3/AIJZ/wDIrfF7/sc7z/0Jq+4q+Hf+&#10;CWf/ACK3xd/7HS8/9CNfcVABRRRQAUUUUAFFFFABRRRQAUUUUAFFFFABXM/EHxlH4B8Hap4glga8&#10;isoPN8mL7z101cR8YvC1/wCNPhpr2h6X5X2++tzFH5x2rQB43pn7athqWqWVmPDN3AbmaOIEyr/E&#10;230r6aVt1fDuifso/ETT9b0y4li0/wAq2uopZP8ASV+4rKzV9vxjZEKAJKydd0PT/FGkXemapZxX&#10;lhdIY5YZhuV0961qhJX5Tux+FJq+gmlJWaufld+1b+yre/A3W/7X0eGW98E3Tfu5fvPZP/zzf/Z9&#10;GrY/Yp/aNuPhl4yh8KeIdXEXg2+3eWZ/mW2nY/Lt/uq3Oa/SjW9EsPE2k3mmanZxXljcoY5YJRuW&#10;RD61+Xv7VH7Keo/AzVZtY0kS33gq6f8AdS5+ezf/AJ5v/Rq+IxuBnl9ZY3CL3eq7H5zmOXVMqrrH&#10;4LWPVdv+B3P1OiljniSRGEsbj7w71br86v2P/wBsNvCM9l4H8cXmNHkPl6dqkpx9n/6Zv/s/7Xav&#10;0PieOaEOnKP3r6jBY2njqaq036rsfZ5dmFLMaKq03r1XZ/5diaiiivQPUCiiigAooooAKKKKACii&#10;igAooooAKKKKACiiigAooooAKKKKACiiigAooooAKKKKACiiigAooooA87+MfwJ8EfHrw3/Y/jfQ&#10;LXW7WItJbmYfPbuV27kb+Fq/Gj9sz/gnN4p/Zoh/4SPRLiTxT4PmmePz4Yv3tllv3ayj+L5f4h3r&#10;926p3lhbalbSwXcEV3byD54p496H/gJoA/nz/ZW/bh8f/sqXc1npEsWpeGrmZXuNG1Dc6Ic/M0X9&#10;xsV+3XwC/ab8B/tGeHLLU/CmtQz38tsLm40p5P8ASLb+Eq6+zV8d/to/8Es9I8Z2GveN/hbDNZ+K&#10;pH+0yeH/AJfs9z/eWL+43p2r8wNI1n4jfsz/ABEaS3Oq+BvF1rH5ckU0bQzRpIvRkb/ZPegD+mGi&#10;vgn9jH/gpt4V+L+laB4Q8fz/ANjfECV/s3nCLFpen+F9/RWb+769K+9VbdQAtFFFABRRRQAUUUUA&#10;FFFFABRRRQAUUUUAFFFFABRRRQAUUUUAFFFFABRRRQAUUUUAFFFFABRRRQAV4j+2s239k/4pf9gS&#10;evbq8Q/bZ/5NL+Kn/YBn/kKAPA/2Qf2J/gh45/Z0+HXiTXPAGnalrd3p0VzcXU3mBpZP7zfNX3Hb&#10;W0dpBFDGMRxpsSvDP2Ef+TSvhl/2CIq97oAKKKKAPFP2nv2WfC37VnhfTNA8V3uo2drp119tjOmy&#10;Kj79pX+JTXzd/wAOZfgz/wBBrxR/4FR//EV9+UUAfAf/AA5l+DP/AEGvFH/gVH/8RR/w5l+DP/Qa&#10;8Uf+BUf/AMRX35RQB8mfs8f8E5Ph1+zZ8TLTxv4c1TW7zVLeCW3SO9lV4tsi7W+6or6zoooAKKKK&#10;ACiiigArxn4zftDW3wh1yx0250efUftUBl8yGQJj5tuK9mrw346fs8XPxe8Q6ZqcOt/2Z9kgaLYY&#10;t+fm3Ua9BrTU8+1v4WeDP21vDtx4hk06bw1r1lI1tHdRbd7/ACbl835fmX5q+C/iV8JfF/wb8RS2&#10;uuabNZLFP5dvqEP+pk2/dZGr9WPgZ8JZfg/4cvdLm1P+02ubo3HneXsx8qrt/Sum8b+AtB+Imk/2&#10;X4i02HVNPLb/ACZhxmvn8flNPGe9T92ffoz5fM8io4/97T9yffoz4V/Zt/bsvfDU02i/E6+m1PTu&#10;tvqvlbpY+21/7y19+aD4g0zxNpcF/pl5DfWNzGskcsT7lZWFfmn+0h+xf4h+FlxrHiPw3F/a/hGM&#10;+aBn/SbdD95WX+JV/vf3a88+Af7RXiD4GeIheWUsup6JJ+7uNLlk+R09Uz91q8jD5lXy+aw+MV4r&#10;r1Pn8LnGJyuosLmKuv5uv/DH7CAqORTq8t+BXx48O/HXwr/a2jyGG5i/d3lhKf3ts/ow/rXqVfZ0&#10;6kasVODumfoVKrCvBVKbumI3Sv5pv2nv+Ti/iZ/2MV9/6Pav6WW6V+YPxR/4I86t8Q/iX4q8UJ8R&#10;LOxi1jUZ76OE2LMY/NkZtp+b/arQ1PlX4Gf8FL/iX8Afhppngjw/peiTaVpu/wAqW8tmaX5m3fNh&#10;hXf/APD5r4xf9AXwz/4Cyf8Axdehf8ORdX/6KbYf+AD/APxVH/DkXV/+im2H/gA//wAVQB+afiDW&#10;pvEWuanq9zxd39zLcy7Pu75GZm/9Cr98f+Cb3iHTdb/ZB8D2+n3sV5LYW7W9xHFJlon3t8r/AN01&#10;+cH7S3/BK/xv8Bvh5L4t0fWYvGVranOoW1lbuk1vD/z12/xL6+leI/sn/tX+Kv2UPHsWsaOxvNEu&#10;nUapo8r4S5T/ANlb0agD+jCivO/gl8bfC37QHgDTvGHhG+F7p11gSRE/vbaT+KKVf4WX/wCvXolA&#10;BRRRQAUUUUAFFFFABRRRQAUUUUAFFFFABRRRQAUUUUAFFFFABRRRQAUUUUAFFFFABRRRQAUUUUAF&#10;FFFABRRRQAUUUUAFFFFABRRRQAUUUUAFFFFABRRRQAUUUUAFFFFABRRRQB85/ti/tieHv2UPB9ve&#10;XEA1nxJqJ2afpUcm1pP9tv8AZFfm18Uf26f2ro9JsvFeoQ3fgfwzq9ysdlLDYqiSH721PM+b7q17&#10;Z8SNAsfjB/wVh0zRPFUIuNJ0i1iltrC7+dJdsW77v+981dr/AMFmYo7f4E+AUjxFFH4lX93/ANsJ&#10;KAOs/bH/AGkfiv8AA/4SfC7xh4Lsv7ZiltYrnXZZrbzoZEaBW+fb935v4q9u/ZG/al0P9qn4YweJ&#10;NPi+xapav9m1HTyebabH/oLdq7zwDpdtrvwZ8NaffwxXlpdaJaxyxS/OkiNAtfn5/wAE1LCLwd+1&#10;38cvC+hky+Grbf5WPux7Z1//AGaAP09ooooAKKKKACiiigAooooAKKKKACiiigDH8Yf8iprP/XlP&#10;/wCi2ryj9iv/AJNg8Af9g5K9X8Yf8iprP/XlP/6LavKP2K/+TYPAH/YOSgD2+iiigAooooAKKKKA&#10;CiiigAooooAKKKKACiiigAooooAKKKKACiiigAooooAKKKKACiiigAooooAK5/x5/wAiT4h/7B1z&#10;/wCimroK5/x5/wAiT4h/7B1z/wCimqZbMD8TvAH/ACJeg/8AXstbdYngD/kS9B/69lrbr+usF/ut&#10;L/DH/wBJR/L+O/3mp6v82FFFFdpxBWR43/5E7Wv+uP8A7Mta9ZHjf/kTta/64/8Asy1xY3/dav8A&#10;hl+TO/L/APe6X+KP/pSPqjw3/wAi7o//AF5Qf+i1q/VDw3/yLuj/APXlB/6LWr9f42V/4kvVn+rl&#10;L+HH0X5BRRRXOahXFfF7/kVbL/sL6d/6Ux12tcV8Xv8AkVbL/sL6d/6Ux17uQ/8AI1wv/XyH/pSP&#10;Hzj/AJFuJ/wS/Jn6j+lL0FJ6UE84r+xdz+U7pENxdRWkPmTzRxRjq8h2iq39v6X/ANBO0/8AAhf8&#10;a+Yv+ClM0sP7L94I55YRLrWnRSGGVomKNOu5dy81+creFLL/AJ7ah/4M7n/4uvrMk4bxOeU51KE1&#10;HlfW/X0T7HzebZ9h8nnGFaLfNe1rdLd2u5+2/wDb+l/9BO0/8CF/xo/t/S/+glaf+BC/41+JH/CJ&#10;2X/PXUf/AAZ3P/xyj/hFLH/ntqP/AIM7n/4uvpP+If5gv+X0P/Jv/kTwP9d8B/z7n/5L/wDJH7b/&#10;ANv6X/0ErT/wIX/Gm/2/pecf2la/9/1/xr8Sv+EUsf8AntqP/gzuf/i6U+FtPLfLLqH/AIM7n/45&#10;Sfh/j7X9tD/yb/Ia43wH/Pqf4f8AyR+29tq1jdP5Ud5bzS/8845VY1pV+O37N2n/ANg/tP8Awve0&#10;u9Qh+06hLFKJr6aZJE2L8m1mNfsTXxGa5ZVyfFPCVmm0ltfr6pH1+W4+nmWGWIpJpPvb9Gwooory&#10;D1AooooAKKKKACiiigAooooAKKKKACiiigAooooAKKKKACiiigAooooAKKKKACiiigAqnLqFtbzx&#10;28k8UNxJ/q4jIod/91T1q5X5df8ABWTx1q3wy+PPwP8AFWn3l3ZJpyTyySWsjIflnj3L/wACXcKA&#10;P1For8xv29/27vD3ib4LeErv4R/Ebydfub1Zbm10652XMce37sqj7vzV9GfCj9u34MwfCzwmniD4&#10;paR/bn9l24vfPuf33neWu/f/ALW6gD6tor5//wCG9PgF/wBFN0P/AMCa7X4XftD/AA5+NF7e2fgj&#10;xZp3iG6sUWW4itJd5jQnbuoA9LooooAKKKKACiiigAooooAKKKKACiiigAooooAKKKKACiiigD8m&#10;P2Q/gL8UfivB8Ub/AMC/GrVfhpp8Xiu6ik0+ztfOSV9zfvN3mDbX6YfCfwnrngf4c6LoXiTxLP4x&#10;1qyRo7nWrqPZJc/Mx3MuTztwtfKn/BLP/kVvi9/2Od5/6E1fcVABRRRQAUUUUAFFFFABRRRQAUUU&#10;UAFFFFABXFfF7xVfeCfhzr2uacIvt1jAZY/OG5M12tct8R/B3/CfeCNY0D7WbP7fB5XnY3eXQB8n&#10;aJ+11481DXNMtJYNJ8q6uoopP9Gb7jMqt/FX2vG26vl7S/2KRpuq2V4fFk0wtp4pfL+zL/C26vqN&#10;V20ALRRRQAVkeI9BsfFGjXml6naRXthco0csEybkce4rXqMj5gaTV1ZkySknFq6Z+Pf7QvwC1v4E&#10;+MJbHUYfN0S5kaTTr+KL906f3P8AZZf7te4/sffthS+E7iz8D+N7zztGlIj0/VJjhrf+7G//AEz9&#10;G7V9z/Ej4a6F8VPCt5oHiC0F3p9wOn8Ubfwsp/havyU+O3wfuPgh8Rb3wve3kd7D5a3NtL/fhYtt&#10;3/7Xy18Di8PVyev9Zw/wM/M8fhKuQ4j63hX+7b27H7IQmOeANGPMjfng1ZyfT9a/GHS/j98RdHso&#10;dPsvGeqwWtsnlxxCT/VpVr/hpT4nf9D1q3/f2vQXEdHrTdz0/wDW3D2XNTdz9lMn0/WmJk9v1r8b&#10;v+GlPid/0PWrf9/a+nv2B/it4w8efETxBZeI/EF5rNrFp4ljiu5N6xvvX5q6sNnlLE1VSUWr9zsw&#10;nEdDGVo0IU3dn3txinVFv4J7VLX0utz6/bQKKKKACiiigAooooAKKKKACiiigAooooAKKKKACiii&#10;gAooooAKKKKACiiigAooooAKKKKACvCf2k/2QPh5+03od4niPR4oPEBtvIsvEECf6Xa4+Zf95d3V&#10;T1HFe7UUAfzp/tHfsc/Ef9l3WoE8Sab9osLndJaapppaWH5W43tt+Vuny+/Wvcf2Lv8Agpprv7P+&#10;lweEfG9vdeK/CPnJ9nufNzdacjN+82bs+Yv8QXj5s81+0viDw7pnifSrjTNWsodRsbpGilhmj3KU&#10;bqK/IP8AbW/4Jc3/AMK9I1jx38OJ5tY0OKZri40Ty/3tlB/eT+8q/oKAP1e+Gfxd8IfGXw4db8Ga&#10;9aa/pwfy3mtJM+W/91u6mu0r+ZTwB8Y/HfwZuNQTwp4h1PwzJdbRcx2kjQ+Zt+7uWuv/AOG0vjj/&#10;ANFM8Q/+BbUAf0eUV/OH/wANpfHH/opniH/wLaj/AIbS+OP/AEUzxD/4FtQB/R5RX5N/8Eov2gPi&#10;N8Vvjt4g0rxb4u1XX7CHQpLmO1vJd6b/ADY13f8Aj1frJQAUUUUAFFFFABRRRQAUUUUAFFFFABRR&#10;RQAUUUUAFFFFABRRRQAUUUUAFFFFABXiH7bP/JpfxU/7AM/8hXt9eIfts/8AJpfxU/7AM/8AIUAU&#10;/wBhH/k0r4Zf9giKve68E/YR/wCTSvhl/wBgiKve6ACiiigAooooAKKKKACiiigAooooAKKKKACv&#10;nT9o/wCOviT4WeJ9K0/QxZ+TdWrSv9qj3tv37R/FX0XXivxs/Z3Hxf1ux1M61LphtYGi8rylfPzb&#10;qALP7N3xO1v4peFdR1DXPsv2mC9NvH9kTauzYrf1r2GvNfgl8JP+FP8Ah280v+0jqRubr7T5pj2Y&#10;+VV2/pXpVAEE0UdxEUkHmRyfwGvjP9pH9hGy8WJFrXw4s7PRdVBJudPPyW9wP7y9drfzr7TqIINu&#10;M5xXJicJSxcOSqrnBjMFRx1P2VaN136r0PxLSTxR8KPGO+MahoGv6bc4IO5RvX/x1q/QL9n79u3Q&#10;PiAP7K8ZmHwxrUccYjuppB9nvX+62z+627+H9a9b+Pf7PXh/49eGGsdQQWepxfvLTU4ky8L/ANV9&#10;q/Mv47fALxF8DfFM2l6pCbzSZf3lnqkUfySJ6H+61fGzo4rJZudL3qfmfBVKOO4ck6tB81Lrf9f0&#10;P2GjdJ496HzIn6Ed6m3j1r8zv2bv229c+Hd7pHhrxXMNU8KR/wCjfaj81xb/AN1t38SrX2z/AMNX&#10;/Cf/AKHrSf8Av7X02FzPDYmHPz2fZuzR9fgs4wmMpKamk+qbSf4nrG8etG8eteT/APDV/wAJ/wDo&#10;etJ/7+0f8NX/AAn/AOh60n/v7XZ9aw//AD8X3nofXcN/z9X/AIEj1SRI5YdjjzEPXNfnt/wUM/4J&#10;1W3xTsrv4h/DXT4rTxfboZNQ0uEbE1JFGdydlm/9Cr61/wCGr/hP/wBD1pP/AH9r0Hwx4m03xfol&#10;pq+j3kV9p10nmRXMJ+VxWsK1Op/Dkn6O5rTxFKq/3ck/Rp/kfz2/sw/tReM/2QviLLf2HmTadI/l&#10;axoN3uRLnbxt/wBmRezdq/bT9lD9rTwl+1b4I/tjRP8AiXa1bfu9Q0WaXdNbP/7Mvo38q+Z/+Cif&#10;/BPGL4sWl78R/h3ZiLxfEnmahpUXypqKL/Eo/wCen/oVfld8Ifi94u/Z0+IkHiLw5dzaXrNi/lz2&#10;0oZVlTd80Uq+lbnRpfQ/piorwX9kn9rLwt+1Z4Ch1bR5RZa/aIqapossmZrV/wC9/tRt2aveqQBR&#10;RRQAUUUUAFFFFABRRRQAUUUUAFFFFABRRRQAUUUUAFFFFABRRRQAUUUUAFFFFABRRRQAUUUUAFFF&#10;FABRRRQAUUUUAFFFFABRRRQAUUUUAFFFFABRRRQAUUUUAFFFFAH52/8ABRL9njxxonxE8P8Ax/8A&#10;hRFdz+JdH2jUba0+d9ifdl2fxLt+UrXyF+2H+3v/AMNSfCTwp4X1fwnN4f8AEejaot9enzMwybYm&#10;jO1WUMv3vu19+fEf9vm98Gfth2PwasPCX9s2txJBbPdRS7ZvMk+bd/urXvvi39l/4T+Or2a813wB&#10;ol9dynfJNLarvP5UAfnX4x/4Kualq/w00vwN8KfCV5/wksunQaaNQnG9438tY22RL/F6NX0d/wAE&#10;z/2XNc+CvgnWfGfjeKeDxr4rk824tbv79vDu3fP/ALTN81fSngf9nr4bfDa8hu/Dfg3SdGuoxhJo&#10;LZQ4/wCBV6RQAUUUUAFfEn7Tn/BTfwt8DvHJ8GeGPD914/8AENq+NQis5dkNv/s71V9zevHFfU/x&#10;g8VyeBvhZ4r8QRgebpunT3Mf/AUr4g/4JLfB7SL74ca98VNXs4tS8S65qU8Ud1dx73jgVv4d395q&#10;APSf2Wv+Ck3hD9oPxRD4Q1vRbvwR4vuHYW1jeSeZFc/7KvtU7v8AZ219lV+cP/BVP4YaT4K0/wAD&#10;fGDQIItF8TaZrcFtLdWcWxpUb5l3bf4l21+gHgnxB/wlXg/RtY8nyft9pHc+X6blDUAat1cxWdvJ&#10;NPIIoo13vJ6CvgX4yf8ABW3w14N8cXHh/wAB+Drz4gQ2O+O9v4pmhSORW2/JtR9y/wC1xX2d8XvA&#10;978R/hr4h8M2GqnRbvVLR7aO/jj3tFu715b+yZ+x14V/Zc8AHR7eK117WrmRpL3WZrZA8vzfKv8A&#10;urQB5r+y7/wUu8IfHvxePB+v6JdeB/FVxJ5dna3cvmRXP+zvKrtb/Z219FfHz4u2vwJ+Euv+N7yz&#10;+2x6ZB5otTJsMr/wru5r4P8A+CjHw38Pp+0l8GrzwhBDD8RdT1WL7RFZx7XkhVl2yvt/9Cr0z/gr&#10;X4vudD/Zn0zw75oF14h1SC1eT7o+TDNQB5Zb/wDBZjU7u3ikj+CuoTRP/wAtYb9nQ/8AkCvrP9jn&#10;9q67/ao8Lazql54OuvCUumXYtvJmlaTzcru3ZKJXg2kf8FFP2d/g7oXh/wAGQwzawNJ062tpLvTb&#10;FZLffsXdhv4vmr7Q+Fvj3wl8TfB9n4g8GX1pfaNdDIltNvX+623+KgDc8Yf8iprP/XlP/wCi2ryj&#10;9iv/AJNg8Af9g5K9X8Yf8iprP/XlP/6LavKP2K/+TYPAH/YOSgD2+iiigAooooAKKKKACiiigAoo&#10;ooAKKKKACiiigAooooAKKKKACiiigAooooAKKKKACiiigAooooAK5/x5/wAiT4h/7B1z/wCimroK&#10;5/x5/wAiT4h/7B1z/wCimqZbMD8TvAH/ACJeg/8AXstbdYngD/kS9B/69lrbr+usF/utL/DH/wBJ&#10;R/L+O/3mp6v82FFFFdpxBWR43/5E7Wv+uP8A7Mta9ZHjf/kTta/64/8Asy1xY3/dav8Ahl+TO/L/&#10;APe6X+KP/pSPqjw3/wAi7o//AF5Qf+i1q/VDw3/yLuj/APXlB/6LWr9f42V/4kvVn+rlL+HH0X5B&#10;RRRXOahXFfF7/kVbL/sL6d/6Ux12tcV8Xv8AkVbL/sL6d/6Ux17uQ/8AI1wv/XyH/pSPHzj/AJFu&#10;J/wS/Jn6j+lDUelDV/YvT7z+Uz5U/wCCmP8AybFP/wBh3TP/AEeK/Pt6/QT/AIKY/wDJsU//AGHd&#10;M/8AR4r8+3r9w8Pf91r/AOJfkfkPHP8AHoej/MZRRRX6sfmIU7+Km07+Kn2A7P4A/wDJz3wg/wCw&#10;nL/6LWv2Br8fvgD/AMnPfCD/ALCcv/ota/YGv5042/5HM/8ADH/0lH75wl/yKYf4pfmFFFFfCH2I&#10;UUUUAFFFFABRRRQAUUUUAFFFFABRRRQAUUUUAFFFFABRRRQAUUUUAFFFFABRRRQAV538a/gX4O/a&#10;C8Ez+GPGmmDUtPkYSRyA7Jrd/wC/E/8AC3+NeiUUAflP+2V/wS60Pwf4B0i4+CnhPxBr+vy3vl3M&#10;RvvO8uHb97a2K9i+Hv8AwSa+C2oeA/D9z4j0bxBZ+IJrGCTUIf7WZfLn2L5i8L/ezX1N+0X8cNN/&#10;Z2+E2teN9ThN3FYR/urUSbGnmb7qV+afg62/a1/bwmPjPS/Fcvgfw0El/s6azuXtLeT97/qv3fzM&#10;y/3moA+p/wDh0T+z1/0DfEH/AIN2/wDia9a/Z3/Yw+G37L2raxqfgaDUYLrVIFtrg3t553yK275e&#10;OK+C/GHwR/bG/Zjgh8d2fxAvPGUVhHLJcwm+kuYbeHb8zPFK21v6V9v/ALD/AO1fa/tXfCg6xPaR&#10;ab4g0yRbXVLWN/k8zb/rE/2WoA+kKKKKACiiigAooooAKKKKACiiigAooooAKKKKACiiigAooooA&#10;+Hf+CWf/ACK3xe/7HO8/9CavuKvh3/gln/yK3xe/7HO8/wDQmr7ioAKKKKACiiigAooooAKKKKAC&#10;iiigAooooAK89+O+p3ui/CTxNe6feS2V5DatJHND9+OvQqxfFfhew8aeHb3RdUh8/T72PypI/u8U&#10;AfAXh74t+OLnxFo0UvizVp4Zb2CKUGT/AKarX6Jx/wCqFeP2f7Kvw9sL23uY9Ll822dZY/8ASX++&#10;rbl717Gq7aAFooooAKKKKACvy7/4KHDP7RLe2kW385K/USvy7/4KGfL+0S3/AGB7b+clfNcQaYK9&#10;+qPkOKf+Re/8SOY/Y++Efhz42fEm90LxPDLPYRWTXMflSeU2/dX2Yf8Agnx8JMhfsWp8/wDT63H6&#10;V80f8E5ufjnf4HP9lP8A+hV+l2NsgIGP71c+TYTD1sKpVYJu739Dl4ewOGr4JTq0k3d7+nQ/IT9q&#10;j4baN8JfjLqPhbw9DLDpdrBBJH5sm5stGrN81exf8E1v+So+Jf8AsFj/ANDWuF/bzP8Axkzrx7fZ&#10;LX/0Utd1/wAE1v8AkqPiX/sFj/0Na8LDxUM2UY7KT/U+awsI089UIKyU3+p+j3c0+mdzT6/SVsfr&#10;oUUUUxhRRRQAUUUUAFFFFABRRRQAUUUUAFFFFABRRRQAUUUUAFFFFABRRRQAUUUUAFFFFABRRRQA&#10;UxlEgKsKfRQB+Qv/AAWU+DvhPwd4g8G+MtE02LTNb8QyXMepSw/Ilz5Qj2vs/vfOct3+Wvm//gnv&#10;8BfCX7Rfx7/4RTxpDdz6T/Z09zizufJfeq/L8wr7F/4Lff8AID+Fv/Xe/wD/AEGGvn//AII//wDJ&#10;2sX/AGB7r/0CgD7w/wCHRP7PX/QN8Qf+Ddv/AImvg3/gpb+yj4A/Zd1Xwbb+BYNQhj1SCWS4+2XX&#10;nfdb5f4a/cevyZ/4Ldf8jD8NP+vSf/0OgDgv+CLf/Jxnib/sXZf/AEfDX7R1+Ln/AARb/wCTjPE3&#10;/Yuy/wDo+Gv2joAKKKKACiiigAooooAKKKKACiiigAooooAKKKKACiiigAooooAKKKKACiiigArx&#10;D9tn/k0v4qf9gGf+Qr2+vEP22f8Ak0v4qf8AYBn/AJCgCn+wj/yaV8Mv+wRFXvdeCfsI/wDJpXwy&#10;/wCwRFXvdABRRRQAUUUUAFFFFABRRRQAUUUUAFFFFABXyZ+1t468S+F/Gui22j6/eaZFJYvJJFay&#10;7F371r6zrzL4l/CvwP471Wzu/FHlfaooWijJufJ+T86AOT/ZG8S6v4p8Dancaxqd1qc0WotHHNeS&#10;b32bV+Wvea4n4ZeB/DXgPRZrPwx/x6SzeZJ+98359vrXbUAFFFFABWF4i8M6b4t0K70vV7KK9sLl&#10;GjkhlXIKmt2oiBwP0qZRU1yy2JklJcrV/wAj82/j/wDsGa34GP8AangX7V4l0mWR3fTzGoms068f&#10;N+8X9favkySMpMY5YTDJ/wA8pfvV+67MpB54r8W/jUu74w+O/bWLn/0a1fnmd5fRwnLUpaX6dtj8&#10;q4jyzD4LlrUFZSe3RbbHM2vh/UryD7Rb6Zdzw/8APWG2Z0/76VaefCetg8aBqP8A4BSf/E1+pH7D&#10;0Sy/s2eFCRlsS/8Ao1q92lgjEbYHyYPeumjw/GrSVT2m6uddDhaNalGr7W11c/C6VAnyPX66fsef&#10;8m5+DP8Ar1/9mr8pPHKk+N/Ex/6iNz/6Nav1c/Y8/wCTc/Bn/Xr/AOzGssgXLiqkV0T/ADMuFoqn&#10;jasE72X6o9mWvzx/4KI/8E7Lf4rWV58RfhtpscPjONfN1DS4flXUk/vp/wBNv/Qq/Q5akr9BP1E/&#10;mf8AhJ8X/Gf7OHxLt/EXhy7l0jWrF/KntZgwSRM/NDKndfVa/eT9kv8Aaz8K/tXeAItX0eVLLX7V&#10;FTVNFkkBmtpPb+9G3Zvzwa8E/bo/4Jp2X7QGrnxp4Bls9A8YSn/iYQzfJbXv+3x92T/a796/KnwZ&#10;4z+In7IPxlF5Z/afD/ivR5vKubSX7sqZ+aJ1/iVv/rigD+k2ivAv2Sv2s/Cv7VXgOHVdKmFn4gtE&#10;VNU0aWT57Z/7w/vKezV77QAUUUUAFFFFABRRRQAUUUUAFFFFABRRRQAUUUUAFFFFABRRRQAUUUUA&#10;FFFFABRRRQAUUUUAFFFFABRRRQAUUUUAFFFFABRRRQAUUUUAFFFFABRRRQAUUUUAFFNYhRury/4e&#10;/tI/Dn4p+MdY8KeGfEUOp69pW/7ZaRBt0W1trf8Aj1AH5n/8FLfHPhL4X/tTaX4s8IXurad8VdI+&#10;z3NzHJaq1hKmz5X37t27b8p4r0HwF/wWq0Z7GGPxh4Gu4LsJiSbTZldJH/vbWxtr9AvF3wM+Hfjz&#10;VP7U8R+DND1rUZE8s3V5Yxyvj/eZax/+GVvg9/0TPwv/AOCmD/4mgD5F/wCH03ww/wChT8Q/+Q//&#10;AIqvfP2T/wBuDwr+1vqmv2Xh/S9Q0yXR0SWQXoT94jNt42k133/DK3we/wCiZ+F//BTB/wDE103g&#10;r4T+DPhtLcSeFPDGleH5Ln/W/wBnWyw+b/vbRQB2NFFFAHln7UWnSav+zr8RLKP/AFk2iXIH/fBr&#10;5+/4JJ6lFefslWVvH/rbXVLqOT/vqvsfUbGLU7G4s7gebDcRtFIP9hhivybU/Gn/AIJlfFTxLZeH&#10;vDUvjj4a6/O1zaRiNnTP8P8Aq/mWRQdp7NQB9Ef8Fe76OH9mvTLM/wCuvtftY4/7/wAu5vlr6y+C&#10;9m+m/CTwbbyiXzItKtoz533v9Utfmv4d0b4w/wDBSH4z+FdY8aeGpfBvwv8AD119pktTuRJHXbuV&#10;N3zNI35Cvvb9qf4z6x+z78H7zxR4c8Nf8JLf2zpHHYfNjZ/e+X5qAPaa+fv2lf2tdD+AcNnodhaT&#10;eLPiJq/y6V4W0757iV2+6z7fuR/7RpfE/wC0Rq+hfslD4pv4amGvyaWt1HokMTO8c7/KqbfvV+YH&#10;wI/av8e/CLxXr/jfWfhDdeMvH+uTtJJ4g1GK582OP/nlEnRV/wB2gD9EP2av2W9csvG0/wAZ/i9e&#10;x618VNTT9xajm20WFvuwxf7W35S1d3+0p+zl8Mv2jxoGl/EO8mzYTNLZWkGpLbPI7fL93+Kvjvw7&#10;/wAFTvinrXiLTdPk+CvkRXNzHFJL5Vz+73Nt3V7P+31+zN4q+OHh3wb49+HZ8nx/4VmS8t7XP+tT&#10;7+xe25W/PpQB66v7E3wMXSvsA+F3h7yvI8rzPsi7/u7c7v73+1Xyj+wppp+Bv7aHxe+EOjyzT+EI&#10;U+020Msm77P/ABf/AGNcrbf8FPfjpJHF4fHwWM/iTb9i83ypubn7u7+7978K+g/2CP2a/Gfw5m8V&#10;/Ev4nT4+IHjB/NuLU7d1tDu3bX/2s/lQB9ZeK/8AkVtZ/wCvKf8A9AavkP8AZc+G3xd1X9nzwbca&#10;J8XrPRdOlsf9GsJvC0Vx9mTd8q7vPXd/3yK+u/GH/Iqaz/15T/8Aotq8o/Yr/wCTYPAH/YOSgD1b&#10;wzYajpXh6ws9W1IazqkMCpcagLfyRcP/AHtm47fpmtmiigAooooAKKKKACiiigAooooAKKKKACii&#10;igAooooAKKKKACiiigAooooAKKKKACiiigAooooAK5/x5/yJPiH/ALB1z/6Kaugrn/Hn/Ik+If8A&#10;sHXP/opqmWzA/E7wB/yJeg/9ey1t1ieAP+RL0H/r2Wtuv66wX+60v8Mf/SUfy/jv95qer/NhRRRX&#10;acQVkeN/+RO1r/rj/wCzLWvWR43/AORO1r/rj/7MtcWN/wB1q/4Zfkzvy/8A3ul/ij/6Uj6o8N/8&#10;i7o//XlB/wCi1q/VDw3/AMi7o/8A15Qf+i1q/X+Nlf8AiS9Wf6uUv4cfRfkFFFFc5qFcV8Xv+RVs&#10;v+wvp3/pTHXa1xXxe/5FWy/7C+nf+lMde7kP/I1wv/XyH/pSPHzj/kW4n/BL8mfqP6UNR6UNX9i9&#10;PvP5TPlT/gpj/wAmxT/9h3TP/R4r8+3r9BP+CmP/ACbFP/2HdM/9Hivz7ev3Dw9/3Wv/AIl+R+Q8&#10;c/x6Ho/zGUUUV+rH5iFO/iptO/ip9gOz+AP/ACc98IP+wnL/AOi1r9ga/H74A/8AJz3wg/7Ccv8A&#10;6LWv2Br+dONv+RzP/DH/ANJR++cJf8imH+KX5hRRRXwh9iFFFFABRRRQAUUUUAFFFFABRRRQAUUU&#10;UAFFFFABRRRQAUUUUAFFFFABRRRQAUUUUAFFFFAH59/8FkbW6n+AXhqSKGaaKLWAbhokZ1jTZ1b/&#10;AOvX0r+xrq/hrXP2Z/AFx4T+yf2VHp0UT/ZIyiCdV2zdf4vMD5ruPi58LNE+NPw91nwZ4iikm0rU&#10;4fKkET7XHcN+B5r81LP9j79rL9lDxDPY/BzxWdf8P3UbbAZUMVunmbgphnyiyHuyLzQB+ofjW/0f&#10;S/CGs3mv+V/YkVrLJe+cN0fk7Tv3f7O2vzM/4JFpDc/G34x6hpMMg8PSR4s5YYnW32faNyqv8P3f&#10;4etZ3iD4Bftu/tFzWfhj4geIB4f8PZaSS7ilihT7v3XW2w0i/wCy3FffX7K37NWh/ss/C6z8J6PP&#10;Le3Mj/aNR1CX/l5n2/M23+FfQUAe00UUUAFFFFABRRRQAUUUUAFFFFABRRRQAUUUUAFFFFABRRRQ&#10;B8O/8Es/+RW+L3/Y53n/AKE1fcVfDv8AwSz/AORW+L3/AGOd5/6E1fcVABRRRQAUUUUAFFFFABRR&#10;RQAUUUUAFFFFABXnPx/1G50n4PeJryynls7qO0YxzQna6V6NWdq/2D+zJv7U8j7Bs/ffa9vlbf8A&#10;a3fLQB+dPhn4meJZfEejRyeLNWmilvoPM/0n/pqtfpHH/qhXCwSfDozw/Z/+Ea83evl+THAH3/w1&#10;31ABRRRQAUUUUAFfl1/wUMwP2iz2H9kW385K/UWvIviJ+zL8Ovil4j/t7xRoA1PU/JW3M32iRMop&#10;JX7rD+9XkZpg6mOoeyptLXqeFnWBqZhhfYUrXut7/omfkl4e8Tax4Vvze6Hql3pd3s8vzrSXY+z+&#10;7W+PjX8Qe/jPWx/2/NX6UH9hz4Ngn/ikwF9fts//AMVUn/DDPwbI/wCRTz/2+z//ABVfKxyPHRVo&#10;zS+bX5HxcOGsxiuWFWKXrJfoflfrniHUfEuoTahq95Lqd/J/rLq7l3vX1T/wTduoYfiz4hjlmhil&#10;l0793EZPnk+Zfu19HeLP2C/hfq3h68tNH0uXRdTlQ+Rfw3MrmJ/91mK7fXivz28YeC/F/wCz/wDE&#10;b7Jdebput6ZN5tlfw/dkT+Fkb+7XO8LXymtDE1kmutm3+ZxSwOJyPEU8XiLSjfVpt/mkfs5j2+tS&#10;184/sr/tV6f8dtKOlan5Wm+L7VMz2gPyXC/89Ivb1Xt9K+jq/QqFeniIKrTd0z9Uw2Jp4qkqtJ3T&#10;CiiitzqCiiigAooooAKKKKACiiigAooooAKKKKACiiigAooooAKKKKACiiigAooooAKKKKACiiig&#10;AooooA/Lr/gt9/yA/hb/ANd7/wD9Bhr8vPCHjbX/AAFqv9p+HNZu9F1Dy2i+1WcrRvsb7y5Ff0Yf&#10;HH9mT4d/tHQaRH4+0U6zHpjvJZgXMkPl7tu77jD+6K8n/wCHXX7OX/Qjy/8Agzuf/i6APxY/4ae+&#10;LX/RRvEH/gfJXMeNPib4r+IhtH8T+INS182sflW/9o3LTeWP9nNfud/w66/Zy/6EeX/wZ3P/AMXR&#10;/wAOuv2cv+hHl/8ABnc//F0AfBf/AARd/wCTjPE3/Yuy/wDo+Gv2krw74K/sbfCj9nzxRea/4E8N&#10;HRtTurY2ssv26ebMZZW27XYj7yivcaACiiigAooooAKKKKACiiigAooooAKKKKACiiigAooooAKK&#10;KKACiiigAooooAK8Q/bZ/wCTS/ip/wBgGf8AkK9vrxD9tn/k0v4qf9gGf+QoAp/sI/8AJpXwy/7B&#10;EVe914J+wj/yaV8Mv+wRFXvdABRRRQAUUUUAFFFFABRRRQAUUUUAFFFFABXxh+23JEnj7w/5n/Pj&#10;L/6EtfZ9eZ/En4g/D3wlqtnb+Lvsf26SBpIhd2vnME7/AMJoA8//AGI2DfDnWNn/AEEm/wDQFr6M&#10;rivhp4s8I+L9KnuPB5gNhHN5cn2S28lN+302iu1oAKKKKACiiigBG6V+LHxtBb4w+OABz/bF1/6N&#10;av2nbpX49/GL4Y+Lrv4teMbm28K6tNFLq91LHLDYu6SJ5rfNXyHEcXKlTt3f6Hw3FVOVSjSjFN6v&#10;o308j6z/AGVP2mvht8OvgV4f0PxB4lh03VbUS+baGOR3T5mb+Fa9af8AbP8Ag3IjBfGtmGI6mKX/&#10;AOIr8w2+FXjPzCf+ET1s+/2GT/4mkb4VeNG/5lLW/wDwBk/+JrzKecYyjBUvZ6JHh0c/x9GjGkqK&#10;sklszK8WXsWo+KdfvLf9/a3N9PLHLn+BnZlr9X/2Pj/xjp4M/wCvT/2Y1+Tmt+HtX8NXAttY0270&#10;u6lTzY4ruFon2f3vmr9J/wBhj4y+HvE/wz0zwZDMYNf0GDy5bWXrIn/PRP8AZpZDNLGS592h8NVF&#10;HHTVR8rkn3/U+o3yRmpKj6AVJX6GfqaCvkX9ur9hLRf2pvDkmsaQsWmfECxj/wBDv/4LxP8AnhL/&#10;AOyt/DX11RQM/mct9T+IH7NfxFvbS2u9S8G+JtNn8q5ihkaJ8q33W/vL+hr9n/2C/wBvLSP2ovDg&#10;0PX5YdN+Itgn+k2g+RL2Nf8AlvF/7Mv8P05q/wDt0/sK6J+1V4V/tTS/K0vx/YJ/oWofw3Kf88Jf&#10;9n0b+H6V+Id1Z+M/gL8S/LlF54V8XaFddvkmhdT1/wBpT+TD2oA/pxor46/YN/b10f8Aad8Ow+H9&#10;flh0z4jWUObm1GES9Rf+WsX9V7V9i0AFFFFABRRRQAUUUUAFFFFABRRRQAUUUUAFFFFABRRRQAUU&#10;UUAFFFFABRRRQAUUUUAFFFFABRRRQAUUUUAFFFFABRRRQAUUUUAFFFFABRRRQAUUUUAQXf8Ax6T/&#10;AO41flf/AME2F/4zf+Mv/bz/AOj6/VC6/wCPeX/cb+Vflf8A8E2P+T3/AIy/9vP/AKPoA/TjxtJJ&#10;b+ENakil8mVLKUpL/EDsNfn/AP8ABJj4j+KvHmq/FFPEfiDUde+y3SR2/wDaNy03l/M3rX3/AOPP&#10;+RH8Qf8AXjP/AOgNX5v/APBGf/kLfF7/AK/U/wDQmoA/UCiiigAooooAKhmgjmHzxiT61NRQBEkK&#10;RD5B5dEqRyjY/NS0UAQmGNovLMY8v0qP7Bbf88If+/a1aooArfYLf/nhF/37FWaKKAK32O3+/wCT&#10;F9fLqzRRQBj+MP8AkVNZ/wCvKf8A9FtXlH7Ff/JsHgD/ALByV6v4w/5FTWf+vKf/ANFtXlH7Ff8A&#10;ybB4A/7ByUAe30UUUAFFFFABRRRQAUUUUAFFFFABRRRQAUUUUAFFFFABRRRQAUUUUAFFFFABRRRQ&#10;AUUUUAFFFFABXP8Ajz/kSfEP/YOuf/RTV0Fc/wCPP+RJ8Q/9g65/9FNUy2YH4neAP+RL0H/r2Wtu&#10;sTwB/wAiXoP/AF7LW3X9dYL/AHWl/hj/AOko/l/Hf7zU9X+bCiiiu04grI8b/wDIna1/1x/9mWte&#10;sjxv/wAidrX/AFx/9mWuLG/7rV/wy/Jnfl/+90v8Uf8A0pH1R4b/AORd0f8A68oP/Ra1fqh4b/5F&#10;3R/+vKD/ANFrV+v8bK/8SXqz/Vyl/Dj6L8gooornNQrivi9/yKtl/wBhfTv/AEpjrta4r4vf8irZ&#10;f9hfTv8A0pjr3ch/5GuF/wCvkP8A0pHj5x/yLcT/AIJfkz9R/ShqPShq/sXp95/KZ8qf8FMf+TYp&#10;/wDsO6Z/6PFfn29foJ/wUx/5Nin/AOw7pn/o8V+fb1+4eHv+61/8S/I/IeOf49D0f5jKKKK/Vj8x&#10;CnfxU2nfxU+wHZ/AH/k574Qf9hOX/wBFrX7A1+P3wB/5Oe+EH/YTl/8ARa1+wNfzpxt/yOZ/4Y/+&#10;ko/fOEv+RTD/ABS/MKKKK+EPsQooooAKKKKACiiigAooooAKKKKACiiigAooooAKKKKACiiigAoo&#10;ooAKKKKACiiigAooooAKKxPFHivRPBOiXms6/qlpo2k2yZuLu9lWKGMf7TGuE/4at+DX/RUvCf8A&#10;4N4P/iqAPVqKw/C/ivRPGuh2ms6DqlnrGk3Izb3lnKssLjp8rLW5QAUUUUAFFFFABRRRQAUUUUAF&#10;FFFABRRRQAUUUUAFFFFABRRRQB8O/wDBLP8A5Fb4vf8AY53n/oTV9xV8O/8ABLP/AJFb4vf9jnef&#10;+hNX3FQAUUUUAFFFFABRRRQAUUUUAFFFFABRRRQAV5z8f7G51P4O+JrayglvLmS0by4YRuZ69GrF&#10;8WeJ7DwZ4evNa1SbybCyj82WTZuwKAPzw8M/D3xLF4j0aSTwzq0MUV9B/wAuzf8APVa/SWH/AFQr&#10;x+0/as+Hd9ewW0Wp3Pm3MixR/wCjNy7NtWvY1bdQAtFFFABRRRQAUUUUAFFFFABXz3+1R+zFZfHr&#10;w2t3ZkWnirTY2NlLn5ZP+mb+1fQlQ4CjGelYVqUK8HTqK6ZzYnD08VTdKqrp/wBff2PxJkPiT4Xe&#10;NuBdaB4k0ifp9xo3X/0Jf51+m/7KP7TUHx58OzWd9GLbxTpiJ9sh/gkXtIntUf7VH7LOnfHfRRqO&#10;meVpvi+yX/R7s/cuE/55S+3o3b6V+cfhnxT4y/Z++IZuIPN0jXtNm8u4tZT8ko/iVl/iVq+Iiq2R&#10;Yiz1pP8Ar8D85iq/DWLt8VGX9feup+0OdwNSV5J+z/8AtAeH/j74VOoaaTZ6pbYXUNNmP7y3f+q+&#10;jCvW6+5pThVgp09mfpNGrCvBVKbun1CiiitTYKKKKACiiigAooooAKKKKACiiigAooooAKKKKACi&#10;iigAooooAKKKKACiiigAooooAKKKKACiiigAooooAKKKKACiiigAooooAKKKKACiiigAooooAK+I&#10;vj9/wVN+HXwR+Id34TtNLu/GF1ZcXdzpMqeTFN/FHub7zL3xXtv7Z3xSj+Dv7NXjnxG8F1cEWT2M&#10;f2SXypI3n/crIG/2WfdXzX/wSy/Zi8Naf8CV8fa/puleJNa8VTNcxzXdr5z20KM0fl/Pkbtyu25f&#10;79AHc/s1/wDBTT4e/tCePf8AhE3sbvwnq0yZs/7VlTbcv/zzTb/F/OvsuvzX/wCCsP7N/h/S/hxo&#10;3xP8N2Wn+GtV0C7iiuP7OiNu9wjv8uzZhVZW+bd196+2P2b/AIjxfF34EeB/GEUM1pHqWnRy+TdS&#10;b5Btyjbm/i+ZSaAPUK+Pv2nv+Ckfw+/Zr8aw+FDY3fivWtnmXsOmyriz/uq7N/F/s9q+g/jf4/i+&#10;F/wk8WeLJbSW+i0vT5bnyYZNjyfL/C38NfBH/BKb9n/Q/Gug+LPi/wCKLHT/ABBf6xqEtlaRajH9&#10;oe22tuk3F8q27cnzYz8tAHp/wK/4KtfDr4wfEOz8KX2l3nhA3v7u3v8AUpV8mSbPyrx93d719d/E&#10;X4i6B8K/BOpeK/Ed59j0TTY/NuLkDf8AL07V8c/8FOv2XfC/iT9ny88YaLpelaBrXhR/t32u0thC&#10;0kDNtaP5MD7zI25v7lcLo3wi8Zf8FBP2WfhcmkeOJfB3hvTI2sdZsLzdczajNFtXzfNVv7vRW9aA&#10;NHW/+CzvgOw1S9tbHwbrmp2sU7x211FKiLOi/db5vm+avrT9nr9qn4f/ALS+jTXfhDWI57y2RXvN&#10;OmGya23eqn73f5hxXKWvg/8AZ7/ZL8BaP4X1n/hGNGhsLN5Yv7cjge8vdvzSSfON0jM393vwPSvi&#10;T9lXwxYfFD/goLqfxD+DGmXll8K7U+be3QjktId7p80W1vvbm+by/wAcUAfoL+0R+1V4A/Zm0WG6&#10;8Yap5d/dpK9jpsA3z3JVc/dH3V/h3NxXyZov/BZ/wFqGp2ltf+DNb0q0lmWOW7llR0jT+/8AL81e&#10;n/FX9gq5+O37UsPxC+IXiDT/ABL4Atrb7Lb+FZreSKWNPK+75sbL/wAtMyV7J8Tv2Xfhh8QvhnqX&#10;hS+8J6VZ6dLa+VHNZ2scM1ttX5XRwudy+/40Adh8Kvi54V+NPhGDxN4O1iHWtJldo/Nh7OvVWXqr&#10;exrh/wBtn/k0v4qf9gGf+Qr4s/4I+6nqWi+MPi74IjvJpdA0ycS28Uka/wCs81o9+7H3tqdOlfan&#10;7ay7v2T/AIpf9gSegCl+wj/yaV8Mv+wRFXvdfnD+y5/wUi+Bvws/Z88C+FPEGt6pBrOladFa3MUO&#10;kzOqOv8AtKuG+tfS/wADP26fhP8AtGeNpfCvgjU9QvdaitXvfKu9Olt08tSqt8zD/aFAH0PRRRQA&#10;UUUUAFFFFABRRRQAUUUUAFFFFABXyH+2H4a1fXPG2iy6fot5qUUVi/mS2kW/+Na+vK8+8f8Axu8K&#10;fDTVLfT9fvZYLm5TzIxFCz/L+FAHAfsdaNqWh+AdXi1Gxn02Y6i/7q6j2P8AdWvoCuS+HvxI0L4n&#10;aVNf6BPLPaxTeU5liZCH+93rraACiiigAooooAKj8uP0FSUUAR+SnpTVjUgHFTVGxAI5otfQPRHi&#10;v7TXwB0v42+A7qM2Y/t+yheTT7mL5XD4+7n+63SvywsL7xL8L/GBntxdeH/EWlz85+V43X+H/dr9&#10;ugMmvmv9q/8AZRsfjhpX9uaIIrLxnapiKYnal4n/ADyk/o39K+ZzbLZV/wDacO7TX4/8HsfHZ5lE&#10;sT/teF0qL8f+D2Nf9l79p/TPj14dFpdtHY+L7FP9MsM8Sf8ATWL/AGf5V7706dK/FHw5rmu/Bj4m&#10;Wmo/Y5bHWtDuv3lrKWT7v3o3xj5Wr9XfgZ8ctA+PHhGPWNGk8m6iwl5Yyn97bydwR6eh71eU5l9b&#10;Xsa2k1+P/B7m2SZv9dj9XxDtVX4/8HueocY6VJUXQknpUtfRLXWx9UttQr5I/br/AGFtF/ak8Ly6&#10;vpcUWm/EGxj/ANC1Dotyn/PGX+jfw19b0Uxn8x80PjH4AfEso/2rwz4v0K6/3JInX+n86/a39gv9&#10;u/SP2ofDg0PX5odM+Itimbm0Hypeov8Ay3i/9mXt9K9J/ah/ZH8F/tPeB73S9TsrbTdfH7yy16GF&#10;ftMUyr8u5vvMvqpr8MPiZ8M/iJ+x98Yv7P1A3Wg+I9InFzp+qWhKJcJ0WWJ/4lPdf94GgD+kmivh&#10;n9jb/gpd4N+OFjoHhPxpeDQPiLN/o3zR7LS9dfuuj/dVm/ut36V9zUAFFFFABRRRQAUUUUAFFFFA&#10;BRRRQAUUUUAFFFFABRRRQAUUUUAFFFFABRRRQAUV+HP7Sf7eXx38EftC/ETQNE+Il5Z6RpmuXVta&#10;Wi20G2ONJGVV+aPPSvM/+Hj37Rf/AEUzUf8AwGtv/jVAH9CVFfz2/wDDx79ov/opmo/+A1t/8ao/&#10;4ePftF/9FM1H/wABrb/41QB/QlRXz5+wp8RPEPxV/Zg8G+JPFepS6zrl9HP9ou5o1RpNsrKv3QF+&#10;6K+g6ACiiigAooooAKKKKACiiigAooooAKKKKAILobreX/cavxIv/gz+098K/jt448R/Dvw/rmmS&#10;6lez5u7SJf3sLPur9vqKAPxcutX/AG7b2ynt7j/hJ5opUaOSLC/cb71cH8KfhJ+1r8Ep9Sk8F+H9&#10;b0WXUn8y58gL+9r936KAPxg/4SL9vL18T/8AjtfX/wDwTy1L9oO/1vxb/wALr/tb7J5EX9nf2lt+&#10;/u+bZ/wGvuCigAooooAKKKKACiiigAooooAKKKKACiiigDH8Yf8AIqaz/wBeU/8A6LavKP2K/wDk&#10;2DwB/wBg5K9X8Yf8iprP/XlP/wCi2ryj9iv/AJNg8Af9g5KAPb6KKKACiiigAooooAKKKKACiiig&#10;AooooAKKKKACiiigAooooAKKKKACiiigAooooAKKKKACiiigArn/AB5/yJPiH/sHXP8A6Kaugrn/&#10;AB5/yJPiH/sHXP8A6KaplswPxO8Af8iXoP8A17LW3WJ4A/5EvQf+vZa26/rrBf7rS/wx/wDSUfy/&#10;jv8Aeanq/wA2FFFFdpxBWR43/wCRO1r/AK4/+zLWvWR43/5E7Wv+uP8A7MtcWN/3Wr/hl+TO/L/9&#10;7pf4o/8ApSPqjw3/AMi7o/8A15Qf+i1q/VDw3/yLuj/9eUH/AKLWr9f42V/4kvVn+rlL+HH0X5BR&#10;RRXOahXFfF7/AJFWy/7C+nf+lMddrXFfF7/kVbL/ALC+nf8ApTHXu5D/AMjXC/8AXyH/AKUjx84/&#10;5FuJ/wAEvyZ+o/pQ1HpQ1f2L0+8/lM+VP+CmP/JsU/8A2HdM/wDR4r8+3r9BP+CmP/JsU/8A2HdM&#10;/wDR4r8+3r9w8Pf91r/4l+R+Q8c/x6Ho/wAxlFFFfqx+YhTv4qbTv4qfYDs/gD/yc98IP+wnL/6L&#10;Wv2Br8fvgD/yc98IP+wnL/6LWv2Br+dONv8Akcz/AMMf/SUfvnCX/Iph/il+YUUUV8IfYhRRRQAU&#10;UUUAFFFFABRRRQAUUUUAFFFFABRRRQAUUUUAFFFFABRRRQAUUUUAFFFFABXz5+21+0rF+y/8E73x&#10;JbiKXX7mZbXSraVN6SzfeO//AGfLR6+g6/LT/grPK8n7QXwCsnlM1rLL+8tSSYpP9LhHK9OnFAGF&#10;8Ev2Lvid+2rfTfFD4x+J9R0bQ9cm83+xYt0L3MH8Oxfuxx+ny17h/wAObPgz/wBBjxF/4Er/APE1&#10;922UMcVnCiKIogi4jH3RVugD8mPjh+xj8Sf2J76P4p/BzxXqGp6Loc3mnRppGd7a22r5m9PuyR7v&#10;vV9ufsOftMj9qL4LweJLwRQ6/azNbapDDHsSOTquz/Z217r4j0m017w/qWnajB9rsLmB4p4P+eiM&#10;uGWvzH/4JL2iaP8AHz41aRZiWDSrTfHFa+Y22PbclV+X/doA/U6iiigAooooAKKK8H/bA/ag039l&#10;P4TzeKbyym1K/uZ/sWnWkXCyTsrFd7fwqu3J/LvQB7xRX5JeDfBf7d/xo0KHxnpHixtF0vWHa6tr&#10;G7vo7dokb7uxGjLKuOntXsn7Df7YPjy2+Kd78AvjdZXn/CdWry/Y9Umj+eXarSMku35du0bkkX5S&#10;KAP0Joor5q/bg/a3tf2S/hdFqsemNqXiTVna10qH/lgJtu5nlb+6uc7e9AH0rRX5L+GPhb+3x498&#10;PWniKz8ZTaba6nH9titbu+hhmiRvmVdjJuX2r3X9gT9sjxT428Uan8Ffixp13B8RdC83/T5Yz/pC&#10;R/eWb+6y/wB7owoA+86K/Ov9sn9sz4nXnxhvPgr8BdL/ALX1+OyzqOo6d/pNxbuzLuCKvyx+X/Ez&#10;Z+/XjnjmL9uP9mjQ4fiF4k8SjX9E0yRZLm1iuY7tNn96ZUQHb6tuoA/Xeivnn9in9qKH9qf4NweI&#10;biK1svElnIbXVLCCUN5cn8Lbc5VW6jPoa95v7+20qxmvLuaK3tbdGklllO1Y0X7zUAXaK/Jv9oX/&#10;AIKU6v8AEP8AaA8HeD/hXqk2l+FLXW7a3u9Vi+/qWZlVl+b/AJZfqetfrJQB8O/8Es/+RW+L3/Y5&#10;3n/oTV9xV8O/8Es/+RW+L3/Y53n/AKE1fcVABRRRQAUUUUAFFFFABRRRQAUUUUAFFFFABXDfGPwz&#10;f+Mfhnr2j6YIpb+6gMcYmO1M13Nct8RfGI8AeCNV197U3v2GHzTEDt30AfIGh/sr/EDT9c0u4ks7&#10;Pyra6ikk/wBK/gVlZq+5IxsiFfMWl/tsW2o6tZWY8KTQ/aZo4vNN0v8AE23+7X1ArbqAFooooAKK&#10;KKACiiigAooooAKKKKACvl/9s/8AZyt/it4Qm8Q6Hpon8ZabH+6MJ2Pcw/xI3972r6gqIP8AIOcM&#10;a569COIpOlLZnJisNTxdJ0auz/q5+KXw7+IviD4QeModc0OaWy1W1fy5IZfuSf3o5Ur9V/2f/j1o&#10;fx48HQ6lp0gg1KL93e2Gfnt3/wDifQ14f+2D+yAvj6O48ZeCLWKLxJCu+8sI/kW8Xuy/9NP/AEL6&#10;18RfCT4k6l8F/iJpmvwC6hNjP5d7axfI8qfxRNur4qlVr5HiPY1P4bPznD1sRw7ivYVtaT/rmR+0&#10;YALEnrUtcX8MPiX4f+K/hO18QeHrtbuynGG/vxv3V1/hau0r7uMlKKlHZn6bTnCpFTpu6fUKKKKo&#10;0CiiigAooooAKKKKACiiigAooooAKKKKACiiigAooooAKKKKACiiigAooooAKKKKACiiigAooooA&#10;KKKKACiiigAooooAKKKKACiiigAooooA+Tf+Co3/ACZb45/37P8A9KY61v8Agmz/AMmWfDT/AK9b&#10;j/0pkr1j49/DW1+L3wd8WeEbiyg1I6pp8sVvDcvtTz9v7lt3+zJtavzY/Y0/bXtf2NNI8S/CH432&#10;etaVd6FeMdO8i187yUb70W0Y+UnLhuh30AfUf/BWD/kzvxB/1/Wf/o1a9A/4J9f8ma/Cz/sF/wDt&#10;eSvhH9r/APanm/b41vwl8I/gjZ6vqlrczrc6h50QhWT/AHw3zKsf3i27bX6U2Mnh79m34CQy3dr/&#10;AGZ4e8KaOslzDZRtN5aRpuk2L95udxoA579tX/k1j4mf9geWvEP+CQf/ACaHD/2HLz/0GOvcfh38&#10;WPAv7ZXwb1q70CGbUvD18k+mSw6lbND5j7emM/dr88f2Vv2krr/gnr8RfG/ws+MOmarpvh+Wc3un&#10;fZI/tC253N86fxSLIuz5t3GygD70/b//AOTQviZ/2Dl/9GrXn/8AwSf/AOTPdF/7CNz/AOy18x/t&#10;m/t26b+1h4W0b4TfBK11vVNQ8QXSR3pNr5Xmp/DBtOSf7xbtsrtv2m/AvxZ/ZS/Za+GeqfDTVJvD&#10;MPhqFIvEWj6TH5ySzP8AM07vz8u5dp/36APp79p79iDwR+1Z4i0HWPFl7qkEukWzW0cWny7FkRm3&#10;NmvgbwzaeN/+CcH7WmgeCINZu9U+HXiG+WWO0ik2/aUk/dqzr/eWvoT4W/8ABX/4Wal4H0qXx3Dq&#10;uieKQnl6ha2Vi1xDvX+NG/ut129RXj/g261//gpL+2BpfjRfDl1o3wx8GSYiu+EeTa+6MOzfeZm+&#10;YqvRaAP1iZttfmx+2f8AtkeJPiz4wHwH+BHm6nqt7N9i1TWtP+7H/eiR/wCFV/jb8BU//BTX9tO6&#10;8CarZ/CDwprMWkyalGn/AAkOtWZ82506Bm+aNVXlW2fN67elUf2e/wBuP9k39nHwVZaB4c/ty4uo&#10;v+PnWptD/wBJvZmH7yR23bvm/u0AfX37Iv7OGm/szfCDTPDccNrNrUiCXVb+GMb7mf8A2m/i2/dH&#10;0p37a/8AyaX8VP8AsBT/AMqp/s6ftl/Dr9qLVNZ0/wADz6jNLpkKTXH2+yaFdjNtXbVz9tn/AJNL&#10;+Kn/AGAZ/wCQoA5j9iLwXoGo/so/DO4u9EsLib+x4v3stsjv/wCg173pnhLRNEmFxYaPZ2U2zy/N&#10;gtlR8f8AARXj/wCwj/yaV8Mv+wRFXvdABRRRQAUUUUAFFFFABRRRQAUUUUAFFFFABXzX+0z8FfFP&#10;xL8VaXqGhw2k1rbWrRyCaXZ8+5a+lK8X+NH7REXwf1uy0yXRZtT+1QNL5kUqpj5ttAD/ANmb4b65&#10;8MvCGpafrsMMN1Le+ZGIZN/ybVX+ley15x8FPi3H8YfD15qkemS6Z9mujbGKaTeT8qtu/WvR6ACi&#10;iigAooooAKKKKACiiigApg7U+mE0B5Hyl+25+zlD8RPCUvizw5owm8YWQXeYSFe5h/iVv7zKOlfA&#10;Pwt+KPiD4O+MYda8PzCK5ify7i1m+5cJ/FG61+1XAr4p/bD/AGO/+Eka88beBbQDV0HmX+lxD/j6&#10;/wBpP9v/AGe9fJZtl1SU/reG+Jf1c+GzzKpyn9ewnxrdfr8j6K+Bfxu0P45+DIdZ0eQRXMQWO9sW&#10;+/byf3T/AEr00EV+Pn7PXx91b9n/AMcC7t4PtGl3LrHqmnn5XdF44z91lycV+rPw8+IuifEzwvaa&#10;/oF0LuwuU4I+/G38SOv8LL3FejleYxxtNKfxrf8AzPWyfNo5hRSqO1Rbr9fmdS3TpmpKiDBh8tS1&#10;7mx9H6oK8P8A2qf2V/Cv7VPgCXQ9ejEGqW26TS9Vh/11nNj/AMeX1WvcKKAP5o/jV8FvFv7N3xLv&#10;PDXiSCXTtSspPMt7qHIS4T+GWJv84r9PP+CdH/BREfEaGz+GvxL1GKLxLEixaVrMxCfbl42xv/00&#10;/wDQq+rf2qv2VfCn7U/gGfQ9cjjs9WiRpNO1mKP99ayf+zL6rX4LfGz4I+Mf2bfiNN4Z8UWcunap&#10;bP5tvdRZ2XCfwzRP/nBoA/pcor83/wDgnb/wUYt/iLb6Z8M/iVeiDxXGqw6XrMx+XUf7sb/9NP8A&#10;0Kv0goAKKKKACiiigAooooAKKKKACiiigAooooAKKKKACiiigAooooAKKxPE/i7RPBeiXur65qlp&#10;penWUfm3N1dyhEiT+81fJnxi/wCCqHwU+Gf9pWej6nL431eKBZLeLSPntLh2/g+0cquO9AH5C/tg&#10;/wDJ03xU/wCxivP/AEaa+hv2YP8AgmLqX7Snwg07xzb+M7TRYrqeWP7JLas5+X/aBr5O+MfxAT4p&#10;fFXxX4vSyNhHrmpTX/2XzN/leY27bur9sf8AglP/AMmd+H/+v66/9CWgD5ZX/giNq/8A0Uuz/wDA&#10;Fv8A4qvze8ceGT4M8Ya1oDyif+zbuW280D7+1iu6v6ia/mS+PH/JafHP/YZuv/RjUAfuX/wTS/5M&#10;08Af9c7j/wBHyV9RV8u/8E0v+TNPAH/XO4/9HyV9RUAFFFFABRRRQAUUUUAFFFFABRRRQAUUUUAF&#10;FFFABRRRQAUUUUAFFFFABRRRQAUUUUAFFFFABRRRQAUUUUAY/jD/AJFTWf8Aryn/APRbV5R+xX/y&#10;bB4A/wCwcler+MP+RU1n/ryn/wDRbV5R+xX/AMmweAP+wclAHt9FFFABRRRQAUUUUAFFFFABRRRQ&#10;AUUUUAFFFFABRRRQAUUUUAFFFFABRRRQAUUUUAFFFFABRRRQAVz/AI8/5EnxD/2Drn/0U1dBXP8A&#10;jz/kSfEP/YOuf/RTVMtmB+J3gD/kS9B/69lrbrE8Af8AIl6D/wBey1t1/XWC/wB1pf4Y/wDpKP5f&#10;x3+81PV/mwooortOIKyPG/8AyJ2tf9cf/ZlrXrI8b/8AIna1/wBcf/Zlrixv+61f8MvyZ35f/vdL&#10;/FH/ANKR9UeG/wDkXdH/AOvKD/0WtX6oeG/+Rd0f/ryg/wDRa1fr/Gyv/El6s/1cpfw4+i/IKKKK&#10;5zUK4r4vf8irZf8AYX07/wBKY67WuK+L3/Iq2X/YX07/ANKY693If+Rrhf8Ar5D/ANKR4+cf8i3E&#10;/wCCX5M/Uf0oaj0oav7F6fefymfKn/BTH/k2Kf8A7Dumf+jxX59vX6Cf8FMf+TYp/wDsO6Z/6PFf&#10;n29fuHh7/utf/EvyPyHjn+PQ9H+Yyiiiv1Y/MQp38VNp38VPsB2fwB/5Oe+EH/YTl/8ARa1+wNfj&#10;7+z/AP8AJz/wg/7Ckv8A6LWv2Cr+dONv+RzP/DH/ANJR++cJf8imHrL8wooor4Q+xCiiigAooooA&#10;KKKKACiiigAooooAKKKKACiiigAooooAKKKKACiiigAooooAKKKKACvyl/4LB6zb+H/jr8D9Tuf+&#10;PSxSW6kEX3ii3MLN/wCg1+rVcF8RPgh4D+LFzZ3HjDwrp3iCWyRo7eS9j3mNG+8BQB8qR/8ABX74&#10;FxQxJ5PiL7n/AD4r/wDF0/8A4fCfAv8A55eIf/AFP/i698/4Y1+CH/RNPD3/AIDf/Xpkn7HXwQhh&#10;3yfDTw/FHHzzbdP1oA8Dm/4K/fAuaGaPyfEX3G/5cV/+Lrw//gkRrdt4l+P/AMZdUtAfst7D9pjE&#10;v39jXO5a+3bL9l39nrUJjb2ngfwncTf88oQrv/6FXe/D74HeAvhVe3l34R8Kad4fmukEc8lnFs8x&#10;RzQB31FFFABRRRQAV+X3/BWvVL3UvjD8D/ClxeSTeG7+6Wa50rP7mV/tMce517/KzL/wKv1Br8wP&#10;+CtujXum/GL4IeL54JIvDdldLb3OoH/VRv8AaY5Nrf8AAUdqAP0n8O6TZaB4e07T9Ot4bPT7aBIr&#10;e1h+VI0VflVa/Mr/AIKA/wDFtP2+fgf4g8L40HWdZktY9Q1Cz+R7gNdrbtv/AO2Pyf7tfpt4a1ey&#10;8Q+HtN1PTriK80+6gSW3mh+5IjKNrV+ZP7fg/wCFn/t//BTw54UI1nW9HNrJqNnafM9vtuVuG3/9&#10;sfm+lAH6mL0r8uP+Ci9xN4s/bb+BvgrWJv7T8KXM9nJJosxzbyPJc+XIxX/aX5fpX6jr0r8uf+Cj&#10;VvN4O/bW+BvjvXITZ+D7Wezjk1Sb/UxvHc+ZIu7/AGV+agD9PLSzisbeG3giEMMcaxxxr91FXhRX&#10;5f8Ax/T/AIVt/wAFVfh1ceFydBm1ySz/ALV+yfJ9t8x9sm/+9uXrX6gWV1Ff2kNxBKJ4ZY1ljlH3&#10;XVuVavy++PTD4n/8FVfAFv4U/wCJzLoT2f8Aav2T5/s3ltuk3/7q9aAP0M0P4F+APDXxB1Hx1pnh&#10;TTbPxhf7/tOsxRf6TMG27tzf7W0VhftN/GPwj8FPhDr2r+LryKCzltZbaC1+9LcyMpVURP4utanx&#10;3+O3hX9nrwFe+KvFl4IbWL5be1BHnXk38MUS/wATV8C+Ff2Zvij+398S9H+KHxgxoHw1+aXSvDfm&#10;sJvI3fKuz+HcvzFv4qAPRv8AgkV8JvEngT4S+KvFGt2QsrDxfewX2lxn/WyQIsnzt/stvGKm/b3/&#10;AGkfFWoeN9A+AvwomM3iTxNiLWLrT/3tzZQM21lx0T5fmLbunFfQn7Tuv3/wO/ZV8Y3/AIEt47K/&#10;0LSlj0qKGPeIvnWMbU/2Vavys/ZX/bEuf2b4dS1Sf4Uah4s8c6vO8uo+JLySTzpUZt2xfk+X3oA3&#10;v2sv2d/Cv7NHxz/Z88L+GrT955lvLqN/N/rr6f7TDulf9cL2r9qK/A39qz9sTU/j98YfAPjC88GS&#10;+H5fDuyWOwmkZ/tG2VZP4lH92v2e/Zu+MNz8ePg5oPji70aXQJdT83/QJTuaPZK0f/sm6gD86f2R&#10;f2gfiX8JP+FmaX4L+EWo/EXT5fFd1JJqFnc+SkT7m/d19QeBP2vvjd4o8baBo+sfs66roGlX99Fb&#10;XOqTXyulsjNhpPu/w1j/APBLP/kVvi7/ANjpef8AoRr7ioAKKKKACiiigAooooAKKKKACiiigAoo&#10;ooAK4v4veFb7xt8Ode0TTjD9uvrcxR+f9yu0rifjD4pv/Bfw117XNL8r7fY25lj84bloA+WtD/ZL&#10;8dWGuaXcSNpvlW11FJJ+9b7isrN/DX2xGu2viDRP2rviBqGuaZbyy6d5VzdRRSf6L/AzKrV9vRnf&#10;EKAJKKKKACiiigAooooAKKKKACiiigAooooAK+N/2w/2QYvHMN7428HwiHxJGvmXlhFhUvl5+b/r&#10;p/6FX2RUGN6YJ5rjxWGp4uk6dRafl5nBjcHSx1F0qq3/AA8z8ePgT8d9f+AfjE32nEzadK/l6hpc&#10;v3ZE/wDZWX+9X6tfDH4l6H8W/CFn4g0C4E9ncJ88efnifujf7VfEX7Y37H0nh25vvHHgiz87S5N0&#10;mo6XFw0B/ikT/Z9a8D+Anx41v4F+L4dT06WWbSpH/wCJhpeflnT15/ir47C4mrk9f6titYdH2816&#10;/ofn+DxtfIMQ8Jirun37eZ+xCdBxj2qWuP8Ahv8AEbRPiv4Ns/EegXYn0+6X1+aN/wCJG/2lrsK+&#10;7jJSSad0fpkJRnFTi7p/1cKKKKosKKKKACiiigAooooAKKKKACiiigAooooAKKKKACiiigAooooA&#10;KKKKACiiigAooooAKKKKACiiigAooooAKKKKACiiigAooooAKKKKACvMfiP+zf8ADD4u61Dq/jPw&#10;RoviXVYofs0d1qFvvcJ1216dRQB5x8N/2efht8G7y8vPBPgzSfDN1ep5dxLp9vsaRBztrsPEXhvT&#10;PGGhX2ia1ZRalpV9C1tc2sw3JKjD5lateigDkfh38LPCXwl0L+xPBugWfhvSjI0v2TT4tib2+81Z&#10;fxL+AXw6+MktnL438HaV4mksgwt31C3DtHu+9ivQqKAPLfh7+zJ8LPhRrh1vwf4C0Xw/qvltF9rs&#10;rbY+z+7Xpk8Ec8XlyRiWM9qmooA8P1j9iz4GeINUvNT1H4XeHr6/vp2uLiea2+aR2OWb869b0LQN&#10;M8NaVbaZpNnDp1haxrFDbQR7EjReiitWigDyHxr+yf8AB/4jeIr3xB4n+Hmh63rN1t+0X13bb5ZN&#10;q7Vz/wABrF/4YV/Z+/6JJ4Z/8Aq94ooA87+GXwC+Hfwbub248EeDtK8MzX0axXEunxbDKi/dVq5T&#10;9tn/AJNL+Kn/AGAZ/wCQr2+vEP22f+TS/ip/2AZ/5CgCn+wj/wAmlfDL/sERV73Xgn7CP/JpXwy/&#10;7BEVe90AFFFFABRRRQAUUUUAFFFFABRRRQAUUUUAFeK/G39nj/hb+t2OpHWTpv2WAxeX5W/Pzbq9&#10;qr5u/aU+N/in4YeKtLsNDktBa3Nq0j+dFvO/ctAHpHwS+Ev/AAp/w7eaX/aR1I3N19p80x7MfKq7&#10;f0r0mvHP2afiVrnxR8IalqOu+V9qivfKj8qPYNm1Wr2OgAooooAKKKKACiiigAooooAKKKKACo+q&#10;8jNSVCq4Qc0absTPgj9u/wDZq+yTD4geFNIzHIW/tmK0/wDHZtv86+ef2e/2itc+Anik3dmTeaBd&#10;Ov8AaOl/wv8A7af3Wr9d7i0ivYJYJ4xLFIu143+6RX52ftf/ALIE3gG4vfGvgqy83QJX8y9sIvvW&#10;f+0n/TP/ANBr43NMBVoVfruF3W5+f5vldbCVv7QwO63X9dO596eAvHuk/EnwnY+ItCn+16dex74i&#10;P1X611O2vyv/AGTf2rrv4I6pDomtNLd+DLqTMnd7J2/5aL/s+q1+n+k6xZeIdLtdR066ivLC5RZI&#10;5ojuSRG6V72X46GNpcy+Jbn02VZnTzCgpR+Jbrt/wOxpA460tNbrTq9Sx7YV4f8AtT/sr+Ev2qvA&#10;Muh69GLTVbYNJpmswp++s5f/AGZT3WvcKKAP5yf2i/2VviB+yl4osrXxPABDc/vbHVtOLPBJtb+9&#10;xtkX+7+Vfop/wTq/4KK/8LFhs/hr8TtRji8SxqsWla1Mdn25cACOX/pp/td6+5vjH8H/AA18dfAO&#10;peE/FljHeabdIef47eT+GRG/hZetfgx+1f8AsoeL/wBkT4iC3vDJcaHLN5mja/CNqTBTlVz/AAyL&#10;3X8aAP6I6K/Ib/gn9/wUrvvD2tQ+Bvi3rEt7pN7Piy8Q3cmXtXb+GX/pn/tdq/XC2uor2CKaCQSw&#10;yLvSSP7pFAFmiiigAooooAKKKKACiiigAooooAKK89+Ivx5+Hfwms7e78XeMdJ0GK4m+zxy3dwoy&#10;+N238q+Lviz/AMFj/h/4aHkeCNAu/FF3HdPFIbv/AEaHy1/5aI3O7d2oA/ROuN8efFnwd8M9JuNQ&#10;8UeJdP0W0tmXzJLuQfuy33flHNfjF8bv+CqvxY+Jx1Kx8PzQ+DdEuXTy47Mb7mML/wBNf9r/AHa+&#10;ZJZviD8cfFO+Q634s1vWLpYwfnlNzP8AdVf7u6gD9d/jZ/wVv+GHw+OpWHhOzu/Ger2syxx4/c2c&#10;v95ll5b/AMdr5E+Mn/BXz4peNmvbTwfZWfgzSrm0+z5H767ifndIkvG1umPlrnPg/wD8EpfjJ8Qm&#10;t7jXLGHwdYC7+z3A1P5bhI/4pET+L2r7g+DX/BI/4X/D37Fe+KLy68Y6pa3v2mMzfubaRB92N4ud&#10;1AH5EeKfiB8Rfjfrg1HXdZ1vxbquxbbzZTJM+z+Fflr3X4U/8EzPjd8UPOkm0CPwpaRPF++1mXZ5&#10;iN/Em3O7av0r9tPBHwK+H3w1+2f8Ix4O0nRhdbfP8i2X95t+71rv6AP5jPjB8Pj8K/ip4r8H/bPt&#10;w0PUp7D7V5ezzfLfbu29q6PwL+1R8W/hj4dh8PeE/H+t6BokLvJHY2dztRC33q/TP4u/8Ehbb4qf&#10;FPxX4wf4gS2X9uajPf8A2QWO/wAvzH3bd26uR/4ciW3/AEUyX/wAH/xVAHw1/wAN1ftA/wDRWvEv&#10;/gdXi+rard65ql3qF/NLd3907S3E0x+d3Yksxr9Tf+HIlt/0UyX/AMAB/wDFUn/DkO2/6KZL/wCA&#10;A/8AiqAPqr/gml/yZp4A/wCudx/6Pkr6iryz9mv4LD9n34L+H/An9p/2x/ZaSD7X5ezzNzs33f8A&#10;gVep0AFFFFABRRRQAUUUUAFFFFABRRRQAUUUUAFFFFABRRRQAUUUUAFFFFABRRRQAUUUUAFFFFAB&#10;RRRQAUUUUAY/jD/kVNZ/68p//RbV5R+xX/ybB4A/7ByV6v4w/wCRU1n/AK8p/wD0W1eUfsV/8mwe&#10;AP8AsHJQB7fRRRQAUUUUAFFFFABRRRQAUUUUAFFFFABRRRQAV+U/7Qfxb+JKftJfEvS9N+JXiXRt&#10;K03UY7ez0/Tr3ZDEn2aNvuf7zV+rFfj98fsH9qH4x4/6C8X/AKTQ19lwjhcPjc1jRxMFOLT0aufL&#10;cS4qvg8ulWw8nGSa1RnH4qfFMj/ksHjXPr/aRo/4Wx8Uv+iweNf/AAZGueAKHJpML61+4rh3KHvh&#10;YX9D8d/1gzXpiJfgdF/wtj4pf9Fg8a/+DI0f8LY+KX/RYfGv/gyNc7hfWjC+tN8OZPb/AHWP/gIf&#10;6wZr/wBBEvwOmi+KvxSaX/ksPjTH/YSP+Nfen7AHjPxD49/ZzsNU8Uazd6/qovrq3/tDUJN80iJJ&#10;tXc1fnVbhfOh5/jrqP2eNB1i+8ATS2njjxNo8X9o3P8AounXywwx/N/cxX494lyyjhjAYfFeyVNS&#10;m4vljvp6n6r4fRzPiTF18M6nO4xUlzO1temh+wIGMjtT6/MgeGPEGM/8LJ8a/wDgzH/xNH/CLeIf&#10;+ik+Nv8AwZj/AOJr+dnx9ke/NP8A8B/4J+5/6j5v/d/8C/4B+m9FfmR/wi3iH/opPjb/AMGY/wDi&#10;aP8AhF/EP/RSfGv/AIMx/wDE0v8AX/I/5pf+A/8ABH/qPmz/AJf/AAL/AIB+nGTQOea/MC98NeII&#10;7K8f/hZXjb93C0n/ACEx/d+lfa/7HniLUfFP7M/gHVNYvJdT1G4smFxdznc8pWSRdzf9819LlGfY&#10;HO1N4Nt8lr3Vt72/I+fzTJMXk/J9at717Wd9rX6Lue1Vz/jz/kSfEP8A2Drn/wBFNW8etYPjz/kS&#10;fEP/AGDrn/0U1fQNaM8BPU/E7wB/yJeg/wDXstbdYngD/kS9B/69lrbr+usF/utL/DH/ANJR/MGO&#10;/wB5qer/ADYUUUV2nEFZHjf/AJE7Wv8Arj/7Mta9ZHjf/kTta/64/wDsy1xY3/dav+GX5M78v/3u&#10;l/ij/wClI+qPDf8AyLuj/wDXlB/6LWr9UPDf/Iu6P/15Qf8Aotav1/jZX/iS9Wf6uUv4cfRfkFFF&#10;Fc5qFcV8Xv8AkVbL/sL6d/6Ux12tcV8Xv+RVsv8AsL6d/wClMde7kP8AyNcL/wBfIf8ApSPHzj/k&#10;W4n/AAS/Jn6j+lDUelDV/YvT7z+Uz5U/4KY/8mxT/wDYd0z/ANHivz7ev0E/4KY/8mxT/wDYd0z/&#10;ANHivz7ev3Dw9/3Wv/iX5H5Dxz/Hoej/ADGUUUV+rH5iFP28daZTmUocGhtpNx3GrvRMr20d1N8Q&#10;/AKWGpaho9ydUbZfafL5VxH8n8LV9HfZ/G//AEWH4gf+Dh6+eNLP/Fzfh/j/AKCbf+gV9P4PrX8E&#10;+OOc5hlvFEaeCruMXSht8z+2/B3KsFj+HHUxNJSaqS3V+xj/AGfxv/0WH4gf+Dh6Ps/jf/osPxA/&#10;8HD1sYPrRg+tfzz/AK1Z5/0FS+9H7l/q5lP/AEDx+4x/s/jf/osPxA/8HD0v2fxt/wBFh8f/APg4&#10;etfB9aFXAPen/rVndr/Wpff/AMAT4dyhb4eP3Gt+zt4j8Y6X+0/4U0TUPiH4l8S6NqWj6jLcWGt3&#10;nnR+ZF5e1v8Ax6v0Ar8+Pggd/wC2D4BxyP7E1b/0GGv0Hr+ieFcXXx2UUcRiZuU3e7f+Jn4NxLhq&#10;WEzWrRox5Yrl0tb7KCiiivrT5gKKKKACiiigAooooAKKKKACiiigAooooAKKKKACiiigAooooAK+&#10;eP20/wBqux/ZR+E0uvm0/tLXr+X7DpVgJFT98ys3mvk58tdvO0HnaP4q+h6/K7/grnBFqH7QfwIs&#10;7mETWsu6OWKX7kiNdwqwoA91/YX0z9oLxz4hn+K/xX1+JvD/AIh0tfsOgQy7Ej/uS+Qo2LuX33et&#10;edf8FJ/2ovFM3jbRvgD8NL0Q6v4h8u31i6s/N+0Rea21YBtHyqytudlydvFfofpFnbaRo1pbWcMU&#10;FpbQrHFFF8qxoq/Ktflp+zymrftCf8FSvFfjWOK00228KPcfaYT8/mRojWq7T/e3MrUATeJ/+CV3&#10;ib4DeArzx94D+K+qw+OdGsftXlWlq0Odq7pkieNi/bjjnvX0j/wTm/a31H9pL4d3mleK5oD418P7&#10;YbkxgpLcw/dWd0xhWz8p9xX1vqk8dtpd5JLKIo44WLySfdA29TX5h/8ABKKeKb9pL44yQfvYZN2y&#10;WL7mPtNAH6l0UUUAFFFFABXhf7W/7MWkftV/CqbwpqN5Npl/bym9026iOVjuVUqpdf4l+bB/OvdK&#10;KAPyV8G6r+3x8FdDh8GaJ4ZOs6No7tbW13d21tceYi/d2u7hivpXs37Dn7G3jiL4l3nx6+N15dt8&#10;RLqaX7Hpksvz2+5WjZ5duR907UjXhVr9BKKAPlL9ojxh+0Tonx88D6f8NNFivfh1c+V/bN0baF/L&#10;/e/vMuzBl+X+7W9+25+yTY/ta/DKPSDezaZr+mSPdaVdDmLztu3bKv8Adbpu/h619H0UAfkx4X8Z&#10;/wDBQHwB4ftPDNh4Tm1Kw0yP7LFdXdrbTyyIvyq3mtJub2r3r9gb9jDxJ8O/EV98ZPineXk/xK1z&#10;zf8ARJZd32aOT7/nf3pG/Ja+7aKAPyX/AG1/hl+0d8WP2o/+Em0P4Z3es+G/Cs6R6NbXckVxYXO3&#10;5jP5TuPv8ZX/AGVrZHxj/wCChqDZH4Cgij9Bpln/APHa/U+igD5f/Yl8WfH3xdoniuT496Imj3Uc&#10;8C6VELaGHzI9reYf3bHPzbPvV9M/ZY/+eUf5VPRQB+dn/BQH9nr4hfFP9pb4Q6/4T8KXWtaHpMkR&#10;vbqAxolv/pMbNu3MP4Vr9ElXbS0UAfDv/BLP/kVvi9/2Od5/6E1fcVfDv/BLP/kVvi9/2Od5/wCh&#10;NX3FQAUUUUAFFFFABRRRQAUUUUAFFFFABRRRQAVzHxC8HR+P/BuqeH5buWyjvofKM0I3OldPXnPx&#10;91C50v4PeJryynls7qO0YxzQna6UAeVaZ+xPY6bqdneDxXdzNbTRygG2UZ2tu/vV9NKu2vzf8N/E&#10;bxfL4j0aOTxNq00Mt9B5n+k/9NVr9HY/9UKAJKKKKACiiigAooooAKKKKACiiigAooooAKKKKAGO&#10;gkXa3Ir88v2wf2PG8MT3vjvwJZ/8SyT95qOlQj/j2/vSxJ/d9V7V+iFVZIkkiZGG5D+FcGNwdPHU&#10;3TqL0fY8vMcvpZjRdKqvR9v+B3Pys/Za/ap1L4F63DpeqNLeeC7p/wDSLbHz2z/89U/qtfqJ4f8A&#10;EWm+KtFs9W0m8jvdOuUEkU8XKup9K/N79tn9nG4+GviybxX4f0wQ+Er58yi0/wCXadvvbv7qtXO/&#10;ss/tTX3wK1r+zdT8298FXL/6RF957U/89E/qtfLYLHVMurfU8W/d6PsfFZfmVXKK/wBRxusej7f8&#10;DsfquOSRjmpax9B13TvFWh2ep6VdxXun3UYlimhO5XX2rYr7dO+p+jxaaundBRRRTKCiiigAoooo&#10;AKKKKACiiigAooooAKKKKACiiigAooooAKKKKACoxwDUlMLHAz1o9BWuNHril3j1rhPiX8ZPCPwk&#10;jsn8VavBpgvGYQecceYVxux/30K4v/htH4O/9DnZ/k1c08TRg+Wc0n5uxyzxeHpPlnUSfm0vzPb9&#10;49abjYOuK8S/4bR+Dv8A0Odn+TUn/DaHwfX/AJnOzP8A31/hUfXMMlf2i+8zePwi1dVfej28HdUt&#10;eYfD/wDaB8BfFbWZtM8M69Bql/DD9peKI9EyF3fmwr0+t4TjUXNCSa8nc66dSFWPNTaa8ncKKKK1&#10;NAooooAKKKKACiiigAooooAKKKKACiiigAooooAKKKKACiiigAooooAK8Q/bZ/5NL+Kn/YBn/kK9&#10;vrxD9tn/AJNL+Kn/AGAZ/wCQoAp/sI/8mlfDL/sERV73Xgn7CP8AyaV8Mv8AsERV73QAUUUUAFFF&#10;FABRRRQAUUUUAFFFFABRRRQAV538Qvgd4V+J+q2d/r9vNLdWyGOMxXLJ8leiV8jftfeK9c8O+NtF&#10;i0vWrzTYpLF/MitZdi/fWgD6K+Hfw00L4XaVNp+gQyw2s03muJZN5L/drr68D/Y81/UvEHgHU59U&#10;1O71OaPUHj828k3v91a98oAKKKKACiiigAooooAKKKKACiiigAooooAKp3VslzDLHJGJI5F2Oh7i&#10;rlQsACp3Y/Ck9dAfpc/LH9rn9mfUvg/4qvNf0+ET+DtTnaSOWGLYtk7f8snX+FfRqt/sh/tR6l8I&#10;dfsvDOr+bqXhLUpliiTzMvZOzfeXd/D6r+Nfpj4h8O6b4r0W60nV7OK+0+5QxyQTDcrg+tflx+1J&#10;+y3qXwJ1o3+niW98H3T/ALi5z89qf+eT/wBGr4fHYKpl9b65hPh6rsfm+Y5bWynEfXsFrHqux+q8&#10;cizxB1GUfkVYr88f2PP2w28NT2XgTxveebpkh8vTtUlOPI/uxP8A7Po1foTHJ5oDocx19VgsZTxt&#10;JVIfM+1y/MKWY0VVpv1XZktFFFd56YVwXxj+Dfhb47+BNR8I+LtOj1HSrtM46PE/8MiN/Cy9q72i&#10;gD+df9r39kbxJ+yh4/l0vUBLqXhq6ZpNK1vy8Jcp/df+7Ivdfyr6k/4J1f8ABRSbwDPpvwx+Jmom&#10;XwzIVi0rWruXc2ndlidv+efp/d+lfqT8YfhB4a+OfgLU/CfizTo77Sr1Oc/fif8AhkRv4WWvwR/a&#10;4/ZF8UfsoeNjp+pj7d4fu5G/srWovuXKf3W/uyL3WgD+h+1u4r63iuIJo5YpV8xJIzuV19atV/NB&#10;p37RfxP0jT7ewsvH/iGztbaPyooYb+RVjT+71qf/AIac+LX/AEUTxF/4Mpf/AIqgD+liiv5p/wDh&#10;pz4tf9FE8Rf+DKX/AOKr6l/4JrfHbx14s/a08P2Xifxxq2paV9ivpZYtRv2eH5YGbc25sUAftnRX&#10;z78W/wBuL4PfBlp4NY8W2k+pR2n2lLCyfzXlH8Krt43NXxl8Qv8AgtVFa6tFH4L8EC90sQfvJNWm&#10;ZJfO/wCA/wANAH6nM22vIPiX+1f8JPhJFAfFHjjSrOW58zyIYpftDybfvL+73bf+BYr8Q/il+3r8&#10;a/i21vHqXjK7sYbcyeXFpH+jZDfwvsxurh/h1+zv8TfjPq32Tw34Z1XU55YWufNliZUdAfmbe3Xm&#10;gD9GviX/AMFqNC06axHgTwNeaxF832v+3Lj7I0f93Zs37vxr5I+Lv/BTf45fFLzbeDxD/wAInp32&#10;priCLQv9HmjT+GNpV+Zl+vWvZ/g9/wAEcPGfiAWt5488QxeHrO4svONpZjfcxTNj92+ePXNfaXw0&#10;/wCCZHwP+Ht5ouoP4fOs6rpsa+ZNqErSRXD/AN54m+WgD8UfDPw4+Inxw8RwnR9E1vxVq2rzykXX&#10;lu/2mblpMyt8ufXLV9efBT/gkF8SfHC6Zf8AjfUbPwZpVzv+0WoHnX9vt+78n3Pm/wB+v2M8LeDd&#10;D8FaRBpegaPa6Pp8W7y7W0iWNE3fe4Fb1AHw78O/+CSXwS8H2WkSa5FqvivWLGbzpbye4aKG52tu&#10;CvAuV29F296+tvA/ww8I/DPTJdO8KeGtN8PWEsxuZINOt1hQyf3sL3rrKKACiiigAqI/dyRUtRse&#10;lJ3toB8O/Er/AIKEax4H8f8AiHw7F4Otr2LTL2S1Sb7cU8wK23d92ueH/BTjXC2f+EBtc/8AYQb/&#10;AOIr5q/aDLf8L0+IODx/bFz/AOhtXe/Cb9jPxX8ZfBFn4p0fU9OtbO4do0inLb/lr86eOzGrXnRo&#10;ybs+iT/M/J1meb4nEzo4aTdm9kn+Z6y3/BTfXAMf8IBaj/uIN/8AEUyT/gprrY6+ArYn1+3t/wDG&#10;650/8E2viBj/AJDOif8Aj1fLuu6RN4f13UdKuB501hO9tIYj8m9flqK+NzXDJSrSav3SRGIzHO8G&#10;lPESavfdRR+w3wJ+JM3xc+FujeK57OPTZL9HJt4pfMWMq7L978K9Hrwj9ikH/hm7wkQf+WcvH/bV&#10;q93r9Aw0nOhCUt7I/T8HOVXD05z3aXbsuwUUUV0nYFFFFABRRRQAUUUUAFFFFABRRRQAUUUUAFFF&#10;FABRRRQAUUUUAFFFFABRRRQAUUUUAFFFFABRRRQBj+MP+RU1n/ryn/8ARbV5R+xX/wAmweAP+wcl&#10;er+MP+RU1n/ryn/9FtXlH7Ff/JsHgD/sHJQB7fRRRQAUUUUAFFFFABRRRQAUUUUAFFFFABRRRQAV&#10;+Pvx+/5Oh+Mn/YYi/wDSaGv2Cr8ffj9/ydD8ZP8AsMRf+k0Nfd8E/wDI5h/hl/6Sz4zi/wD5FM/W&#10;P5nG9lptO7LTa/ot7v1PwdhRRRQSTWv+ui/369E/Zj/5JjN/2FLn/wBDrzu1/wBdF/v16J+zH/yT&#10;Gb/sKXP/AKHX8s/SG/5J7C/9ff8A21n9J+Bf/I6xP/Xtf+lI9WHU0UDqaK/z+luf26FKKSlFCDoV&#10;9S/5Bd5/1xk/9Bavqb9h3/k1H4df9eL/APo+SvlnUv8AkF3n/XGT/wBBavqb9h3/AJNR+HX/AF4v&#10;/wCj5K/cvDT4cV/25/7cfjviF/zD/wDb3/tp7p61hePP+RJ8Q/8AYOuf/RTVu+tYXjz/AJEnxD/2&#10;Drn/ANFNX7dLY/Hup+J3gD/kS9B/69lrbrE8Af8AIl6D/wBey1t1/XOC/wB1pf4Y/wDpKP5fx3+8&#10;1PV/mwooortOIKyPG/8AyJ2tf9cf/ZlrXrI8b/8AIna1/wBcf/Zlrixv+61f8MvyZ35f/vdL/FH/&#10;ANKR9UeG/wDkXdH/AOvKD/0WtX6oeG/+Rd0f/ryg/wDRa1fr/Gyv/El6s/1cpfw4+i/IKKKK5zUK&#10;4r4vf8irZf8AYX07/wBKY67WuK+L3/Iq2X/YX07/ANKY693If+Rrhf8Ar5D/ANKR4+cf8i3E/wCC&#10;X5M/Uf0oaj0oav7F6fefymfKn/BTH/k2Kf8A7Dumf+jxX59vX6Cf8FMf+TYp/wDsO6Z/6PFfn29f&#10;uHh7/utf/EvyPyHjn+PQ9H+Yyiiiv1Y/MQpexpKXsapAJpH/ACU/wB/2FG/9Ar6gr5f0j/kp/gD/&#10;ALCjf+gV9QV/nd4//wDJVU/+vUfzkf3h4J/8ky/+vkv0Ciiiv5mP6AClP8VJSn+Kn3BGh8Dv+Twv&#10;h/8A9gTVv/QYa/QWvz6+B3/J4Xw//wCwJq3/AKDDX6C1/VfBX/Iiw/8A29/6VI/mzi3/AJHNb/t3&#10;/wBJQUUUV9ufHhRRRQAUUUUAFFFFABRRRQAUUUUAFFFFABRRRQAUUUUAFFFFABXzN+3N+yiP2ovh&#10;jBbaXNDpni/RJvt2lah5Xzl1X/U7uqq3/oSrX0zRQB+PUP7bP7U+ifDqX4USfDzVZvFcTnSI/FP2&#10;Gd7n73l/3djN/wBNN3vX2J/wTn/Zf1j4A/DPVNW8Z2ktv8QPEV01xqJuzFLNEit8qeajNuDcMfm6&#10;19g0UAflb+0f/wAFE/GXxs1LxL8IPg54B1Cea5kl0i8vpY/Om3ea0cmxUyqxt/z0ZhivrD9gz9kd&#10;f2UvhY1pqUtpeeL9XdbnUbmGMfuv+mCv95lX+dfQGh+BvDnhm+u9Q0fQdN0u8vf+Pm6s7WOJ5f4v&#10;nZR83NdFQAUUUUAFFFFABRRRQAUUUUAFFFFABRRRQAUUUUAFFFFABRRRQB8O/wDBLP8A5Fb4vf8A&#10;Y53n/oTV9xV8O/8ABLP/AJFb4vf9jnef+hNX3FQAUUUUAFFFFABRRRQAUUUUAFFFFABRRRQAVg+M&#10;dG0jxF4XvtO1sQnSbmPy7jzZdi7P96t6vNP2j/8AkiHi3/ryagDlLH4F/Bq0vrW4g/s77TDOssWN&#10;SU/OrfL/ABV7qBtFflv4VWL/AISrw/8A9f0H97/nqtfqLD/qhQBJRRRQAUUUUAFFFFABRRRQAUUU&#10;UAFFFFABRRRQAU3NOptAGZreh2PibSrvTdTs4rzT7lPLlhlG5JE96/MT9q79lO++B2rTa5oUM174&#10;Lun/AHcv3nsn/wCeb/7Po1fqcOtZesaPZeIdKu9N1OzivdPuozFPbTDckiehFeVmGX08dT5J7rZ/&#10;107ni5pldLMqXs57rZ9n/l3Pza/Yo/aPj+FPio+GfEuqTQ+F9T/49/NO6K2n/vf7KtX6XwXC3ECy&#10;xSCSN/uunII+tfll+1n+y9J8B9ci1TSpDN4R1KZo7bP37Z/+eT/7Po1dz+x/+1/J4GktvBnjW6kn&#10;0GV/LstQlOfsX+y5/wCef/oNeBl+Pngan1HGdNn/AF07Hy+VZjPLqv8AZ2Pdktpf107H6OY4PpUl&#10;U7W5iuoYpoZBLE6b1cdCKuV9mu5+gp3CiiimMKKKKACiiigAooooAKKKKACiiigAooooAKKKKACi&#10;iigAph60+mHrSezA+Gv+Cn3/ACCfAH/Xxdf+gx18LaZo9/rUgttMsrvUro/8sbSFpn/75Wvun/gp&#10;9/yCfAH/AF8XX/oMdeQ/8E9FH/DQWPvD+zJv5ivzfMaKxGauk3a7X5I/Jc2w6xWdOi3a7j0v9lHh&#10;H/CuPF+zH/CJ639P7Nn/APiaz9X8N6toAh/tTS7vTDL/AKv7XbPD5n+7uUV+4pQ5BDYJ74r4C/4K&#10;ZLnW/BGByYp81vjskjg6Eq3tL2ZvmXDkMBhpYiNW9n2sc1/wTZ4+NGv/APYGb/0bHX6VV+a3/BNh&#10;dvxq18f9Qdv/AEbHX6U19BkNvqSS7s+o4YSWXR9WFFFFfRH1YUUUUAFFFFABRRRQAUUUUAFFFFAB&#10;RRRQAUUUUAFFFFABRRRQAUUUUAFeIfts/wDJpfxU/wCwDP8AyFe314h+2z/yaX8VP+wDP/IUAU/2&#10;Ef8Ak0r4Zf8AYIir3uvBP2Ef+TSvhl/2CIq97oAKKKKACiiigAooooAKKKKACiiigAooooAK8z+J&#10;Xw0+H/jTVbS78V/ZftcULRRefe+T8n/fVemV8XfttrEfH/h/zP8AoHS/+hLQB9OfDXwd4W8FaVPZ&#10;+E/J+wSTeZJ5Nx53z7fXmu1r5x/YjWNfhxrPl/8AQSb/ANFrX0dQAUUUUAFFFFABRRRQAUUUUAFF&#10;FFABRRRQAUUUUAFc94y8LWPjTwvqWi38Mc1nfQNDIJUDAbhgNg+nWuhqPB4pNXTTInGMlyyV7n45&#10;fHf4Da78CPF8uk6rCZNJldv7O1PHy3Ce+Put/s19K/sNftR6leatY/DXxRN9sjdG/srUJZF3x7VH&#10;7h8/e6fL37V9kfE/4Y6H8WvCN5oGv2gntJl+ST+ON+zIf4Wr8pvjl8DPEfwA8Yra3hlaylfzdO1a&#10;E7RJt+70+7ItfB4nC1cnxH1rDq8P60+Z+bYvB18gxSxmGu6b3Xbyfr+h+w5yE6YJqavjr9kH9r+L&#10;x1BZ+DPGd0IvEsaeXaX0vyrfIP73pJ/OvsWvssNiaWLpqpSd1+Xkff4PGUsbSVai7p/h5BRRRXWd&#10;oV+fv/BZv/k3XQP+w0n/AKDX6BV+fv8AwWb/AOTddA/7DSf+g0AfmX+xd8NvD/xd/aY8D+EPFNnL&#10;eaFqc8sVxDFIyb9sEjL8w6fMtfr5/wAOrv2c/wDoUbv/AMGc/wD8VX5Uf8E4m2/tp/DM/wDT1L/6&#10;TSV/QV9qi/56x/8AfygD8fP+CnP7IXwy/Zv+HPhLU/AujTadf32pNbXEkt0037vy2b+L3r89dJ1q&#10;+0GWabS72aymlha3klgkZW8thhlyOzV+t/8AwWsljl+EngXbKD/xOH4/7ZNXxj/wTB0LTPE37Yfh&#10;rT9Z0601Swksrwm2vIlmiJWBsfK2QaAPM/hh+yD8YPjDNN/wjfgXVZ/s8aSyS3cf2NNjfdZWl2hv&#10;+A5r7c+Fn/BFi+nWeXx/45htcxxvbQ6FE0j+siy+Yox/d+XNfq5DClvEscaiONBhUFT0AfMfw/8A&#10;+CdPwH+G+tf2pp3g2K+u/I+z41WVrmL/AGm2N8u6vorSNGsvD+lwafptlDY6fbJ5cVrBGqpGn91V&#10;WtKigAooooAKKKKACiiigApgI2k4p9Mz8vFADev8P60j/d5+7jmvPvid8c/BvwlsjP4k1eK1kH/L&#10;ujbpj9FFfBfx+/bj8SfEeeXTfCEtz4b0B4XjdiB9pnz/ABB/4fbbXlYzMcPg4vnld9jxMdm2GwEf&#10;fld9jx/9oSMD46+P/T+17n/0Nq/Qr9gkH/hnHRQDgief/wBDNflxeXEt/LNczzSz3Ur+ZJLLJveT&#10;/a3V9CfBv9tPxL8FvAln4X0rQdPvba2dpPOui275vo1fD5VjaWHxcq1R2TufnOTZjQw2OniKzsnf&#10;S1z9TyoQEg4FfiX8UOPib4s/7Ck//oVfTh/4KXeNT8p8K6Nn/rpJ/jXyd4k1eXxHrWo6rJCIZb6Z&#10;7mSKH7nzfNXVnOPoYuEI0Xe1zt4gzPDZhTpxw7vZ66W3/wCGP1Z/Yn/5Ns8Jf7kv/o1q91rwr9ig&#10;4/Zs8Jf7kv8A6Mavda+3wSthqfovyR+h5dZYKil/LH8kFFFFdh6IUUUUAFFFFABRRRQAUUUUAFFF&#10;FABRRRQAUUUUAFFFFABRRRQAUUUUAFFFFABRRRQAUUUUAFFFFAGP4w/5FTWf+vKf/wBFtXk37Fgz&#10;+zB8P/8AsHJXrPjD/kVNZ/68p/8A0W1eS/sWj/jGDwAc9NOSjS1n3F6bnif7enx0+Inww8e+AdD8&#10;EeJIfD9rqdleXF5IbFLl5HjaPb977v3mr5v/AOGqPjz/ANFRH/gjg/8Aiq9a/wCClYP/AAuX4Wen&#10;9l6n/wChQ18v4Hr+lftHCWRZbmGVqti6KlPmlq2127NH5PxNnWYYHHujhqzjGy0sn+aZ6N/w1R8e&#10;f+ioj/wRwf8AxVH/AA1R8ef+ioj/AMEcH/xVec4Hr+lGB6/pX2X+qmSf9A6/8Cl/8kfKf6zZx/0E&#10;P7o/5Ho3/DVHx5/6KiP/AARwf/FUv/DVHx5b/mqAP/cDg/8Aiq84wPX9KcckAZo/1UyR+68Oresn&#10;/wC3D/1nzdf8v390f8j7O/YW+O/xG+JvxK8ZaB428Txa/a2Gn2tzb4sVt3jeTduHy/7tfclfnJ/w&#10;TeIHx1+I2f8AoD2P/oUlfo3X4DnuHp4TM69GjFRgnolf9Wz9tymtUxGAo1qrvJx3sl+SQUUUV4Z6&#10;wUUUUAFFFFABX4+/H7/k6H4yf9hiL/0mhr9gq/H34/f8nQ/GT/sMRf8ApNDX3fBP/I5h/hl/6Sz4&#10;zi//AJFM/WP5nG9lptO7LTa/ot7v1PwdhRRRQSTWv+ui/wB+vRP2Y/8AkmM3/YUuf/Q687tf9dF/&#10;v16J+zH/AMkxm/7Clz/6HX8s/SG/5J7C/wDX3/21n9J+Bf8AyOsT/wBe1/6Uj1YdTRQOpor/AD+l&#10;uf26FKKSlFCDoV9S/wCQXef9cZP/AEFq+pv2Hf8Ak1H4df8AXi//AKPkr5Z1L/kF3n/XGT/0Fq+p&#10;v2Hf+TUfh1/14v8A+j5K/cvDT4cV/wBuf+3H474hf8w//b3/ALae6etYXjz/AJEnxD/2Drn/ANFN&#10;W761hePP+RJ8Q/8AYOuf/RTV+3S2Px7qfid4A/5EvQf+vZa26xPAH/Il6D/17LW3X9c4L/daX+GP&#10;/pKP5fx3+81PV/mwooortOIKyPG//Ina1/1x/wDZlrXrI8b/APIna1/1x/8AZlrixv8AutX/AAy/&#10;Jnfl/wDvdL/FH/0pH1R4b/5F3R/+vKD/ANFrV+qHhv8A5F3R/wDryg/9FrV+v8bK/wDEl6s/1cpf&#10;w4+i/IKKKK5zUK4r4vf8irZf9hfTv/SmOu1rivi9/wAirZf9hfTv/SmOvdyH/ka4X/r5D/0pHj5x&#10;/wAi3E/4Jfkz9R/ShqPShq/sXp95/KZ8qf8ABTH/AJNin/7Dumf+jxX59vX6Cf8ABTH/AJNin/7D&#10;umf+jxX59vX7h4e/7rX/AMS/I/IeOf49D0f5jKKKK/Vj8xCl7GkpexqkAmkf8lP8Af8AYUb/ANAr&#10;6gr5f0j/AJKf4A/7Cjf+gV9QV/nd4/8A/JVU/wDr1H85H94eCf8AyTL/AOvkv0Ciiiv5mP6AClP8&#10;VJSn+Kn3BGh8Dv8Ak8L4f/8AYE1b/wBBhr9Ba/Pr4Hf8nhfD/wD7Amrf+gw1+gtf1XwV/wAiLD/9&#10;vf8ApUj+bOLf+RzW/wC3f/SUFVwW2Y24H97NWK/Ob/gpNf6mfjL8OdOt9a1XTLCXSLyWSLTb6S2D&#10;v5i/M2xhur9DwWEqY/FUsJTtzTdldvr6JnwmLxMMJQnXqLSKP0S25Iz1/vVJX4jtBqannxX4mH/c&#10;cuf/AI5SeVqX/Q1+Jv8AweXP/wAcr77/AFCzTb2lP/wJ/wDyJ8WuNMuaV4y+5f5n7c0V+I3lal/0&#10;Nfib/wAHlz/8co8rUv8Aoa/E3/g8uf8A45R/qFmf/Pyn97/+RH/rnlv8s/uX+Z+3NHUc1+I3lal/&#10;0Nfib/weXP8A8cr6t/4JsX+pp8U/iLp11rOq6laRafZyRxajfSXPlu33tm9jtrx824WxuT4b63iJ&#10;RcbpaNvf1SPVyziLCZriPq2HT5rN6pLb0bP0L4z15qSoQN2D+dTV8Yj6hWeqCiiimMKKKKACiiig&#10;AooooAKKKKACiiigAooooAKKKKACiiigAooooAKKKKACiiigAooooAKKKKACiiigAooooAKKKKAP&#10;h3/gln/yK3xe/wCxzvP/AEJq+4q+Hf8Agln/AMit8Xv+xzvP/Qmr7ioAKKKKACiiigAooooAKKKK&#10;ACiiigAooooAKwPGWt6T4e8L6lqWuYOlW0fmXPmR7xs/3a3687+PemXWsfB/xNZ2FrLe3Utowjhh&#10;G5pKAONsPjr8Hrq+s7e3a082WdIov9Bb77N8v8Ne6r0r85fDfwu8Z2/iPRpJPCerQRRX0Eskv2b/&#10;AKarX6Lx/wCqFAElFFFABRRRQAUUUUAFFFFABRRRQAUUUUAFFFFABRRRQAVGUBAFSU0jjFIPQ5L4&#10;lfDjRfil4Wu9A1+0F3p9wnIP3kYdGX0YV+Uv7Q37PuufATxT9gvPOvNFun/4l+qcbZE/uP8A3Wr9&#10;hXUEcnFcp8QPh/onxR8LXega9aR3mn3KYwR80b9mX+6y+teLmWWxxtO8fjWx87m+U08xpXWk1s+n&#10;p8z4b/Yz/a1vfDup6X8PvFs019pV1Ittp1+fme3dvuxP/s+npX6Hk4HIr8f/AI/fs++IP2fPFgt7&#10;jzbjRZX83TtZh+TzP9l/7si//Xr6r/Y//bGXxLHZ+CfHN55WuJiKx1OY4W+H8Ksf+en868nK8fKj&#10;P6li91seJk2aVMPN4DH/ABLZv8vl0PtYYI9qfUajnFSV9j1PvfQKKKKACiiigAooooAKKKKACiii&#10;gAooooAKjGe9SVQvb62022kuLiaOCKNGeSSTjCL940XsJ26lzjtSAjtXz38VP21/h38NLMfZNRXx&#10;LqEkfmQ2umy70fnHzS4KrXyR8Vv2+/HnjK8EXhdv+ER0uNxIjRqk1zL8v3XZsrt3f3VFeNic1wuG&#10;unK7PBxeeYLB6Sld9kfoh4y+KHhTwDBK+v6/Yaa8cLT+TPcKsroP7qfeb8K+Wfiz/wAFFdA0u2WD&#10;wHaHX7x0WT7VdI0MKeqlSA26viCw8PeMfi3q15cWlhq3i3UP9ZJLl5Xj3N/46tfRHww/4J7eN/EO&#10;qRyeLZ7XQNJHly7YJfOmlQ/eX/pm2P726vBeZ47HPkwkLJ9f+D0PmpZxmWYv2eApOKfV/wCfQ8W+&#10;MXx78VfHXV4rnxDNELa2dpLOxhHyW+7bu292+7XS/sg/EzQfhN8YDr/ia9+waZ9iki83y2f52+79&#10;2vVP2n/2PLb4deHPDNp8PNA1bX7uW6nkvbvHmzbPl2q+3C7fv4+Wvno/AD4ldvBGtn/txevEqwxm&#10;FxXtJrmmvJv8j5qrSx+DxvtZpyqLyb/FH6LD9vH4Oj/mPzc/9Ocv/wATXyT+278bvCfxp1XwpP4T&#10;1P7dHZQy/aD5TJs3Y2/eArx7/hQXxLH/ADI+t/8AgC1OPwE+JW3A8C64Pf7E1deJzHHYum6U6e/k&#10;/wBTuxma5ljqLoVKS17Rf6nu/wDwTbz/AMLp18McH+x2/wDRsdfpTX58fsA/DXxb4K+LOtXniHw3&#10;qGjWkulNFHNd2+xd/mx/LX6D19PkcHTwajLe7Ps+HIShl8VNWd30sFFFFfQH1AUUUUAFFFFABRRR&#10;QAUUUUAFFFFABRRRQAUUUUAFFFFABRRRQAUUUUAFeIfts/8AJpfxU/7AM/8AIV7fXiP7a3/JqHxS&#10;/wCwHPQBS/YR/wCTSvhl/wBgiKve6/NP9l3xb+17Z/AnwDB4P8GeCL3wfHYxCyu7y5ZLmWD+86+Y&#10;Pm/4DX6RWJmayg8/H2jYvmf72PmoAtUUUUAFFFFABRRRQAUUUUAFFFFABRRRQAV5n8TPiV4D8F6r&#10;Z2/iwwm6lgaSPzbXzvk/KvTK+Sv2uvBfiHxN410W50fRbzUoY7F45JbWLev31oA9++GXjLwr400O&#10;a78JmL7BHN5cnkxeV8+38K7evBP2QvDur+GfA2qW+saZd6ZNLqLyRw3kexym1fmr3ugAooooAKKK&#10;KACiiigAooooAKKKKACiiigAooooAKKKKACvJP2g/gTo3x68FHRb9/st5bs01heL1gmxwfp6163U&#10;XJI5471lUpwqxcKiun0MqtKFam6dRXi+h+KHj7wFr3wh8aS6JrUUunarZP5sU0B/1n92RGr9BP2J&#10;/wBpm8+Lmm3nhnxJ5X/CQaZCpjuvNXdexeuzruXvXqX7QPwA0T49+EZdP1CMQ6tbAmw1ML89u/8A&#10;VfVe9fl54j8MeMP2fPiKba483RvEOmyeZb3cJ4kTsyf3lavhpUquRYj2kbum+v8Amfm06NfhvFe2&#10;heVF7/8AB9D9nG+7ipa+eP2XP2ptM+Oehxaff+XpvjC1j/0izz8twP8AnpF/s+o7V9D19vRr08RB&#10;VKbumfouHxFPFUlWpSumFfn7/wAFm/8Ak3XQP+w0n/oNfoFXBfFj4J+CPjjocGi+OdBh1/S7eb7R&#10;HazSSIA/975GU1udJ/NLpGsX3h/UYb7TLyaxvojmO4t5Cjx/8CFdL/wu34gf9Dlrn/gdJ/jX7wf8&#10;O6f2dP8Aolmk/wDgTcf/AByj/h3T+zp/0SzSf/Am4/8AjlAH4G+IviB4k8XQQwa3r+o6vDE2+OK8&#10;uXmVP++jX07/AMEof+T0vDP/AF433/ohq/VX/h3T+zp/0SzSf/Am4/8AjldL8Nv2Ovg18IfGEHib&#10;wf4GsNE163Ro4ruGWZmjRl2sMM5FAHttFFFABRRRQAUUUUAFMU57U+oi2zr1otfQPRDiaTAxjFcp&#10;47+JXhz4b6Z9v8Q6taabBhsCaXDSFV3FUX+JvpXxh8Zf+Cist5FPpnw703yYjujOsah97ayfeiT+&#10;Flb+9np0rz8Tj8Pg1+8Z5WMzLC4GLlWlr26n158TfjT4M+Elj9o8Ta1DY+lsPnmf6Rjn8a+IvjF/&#10;wUH8R+KPO0/wPYjw/p2R/p83z3HGd3+ztb86+YLGw8SfErxH5dtDqPibWpd2fvSy/wC1/wABr6y+&#10;Dn/BOzWNVMN98QtSGmWuD/xK9OkDy/wlW83ovuu2vlZ4/H5k+TCw5Y9/+D0PiqmaZlnEnSwMOWPf&#10;r830Pl/w34W8afGbxKV0m01DxJqsj+XLdy7nSL+7vc/Kq19ifBn/AIJ3W1s1rqvxEvftkw2Sf2Pa&#10;/wCr6NuWVv4uv8NfW3w++GPhz4W6GdM8M6PBo9oXMkiw/wDLRv7zE8k11gIK5z+NephMjpU/frvn&#10;l/XXqe1gOHKGHaq4v359e3/BPgjxZ/wTb1TUPFOp3eh+I7DTdFlnaSztJInZ7dP4V6Vk/wDDs7xR&#10;/wBDfpn/AIDv/hX6HMfl5pM+3611PJcDLVx/Gx2S4ey6Tu6f42R+eX/Ds7xR/wBDfpn/AIDv/hTm&#10;/wCCZ3ilhj/hL9MI/wCvd/8ACv0Lz7frTzgip/sTArVR/ES4ey1a+z/E83+A3wyufhJ8LdH8K3l7&#10;HqV1YxsJLqJdiybnZs/rXpdRnG2pK9qnCNOChBWSPoKVONGCpw2QUUUVoahRRRQAUUUUAFFFFABR&#10;RRQAUUUUAFFFFABRRRQAUUUUAFFFFABRRRQAUUUUAFFFFABRRRQAUUUUAY/jD/kVNZ/68p//AEW1&#10;eT/sV/8AJsHgD/sGpXrHjD/kVNZ/68p//RbV5P8AsV/8mweAP+walJgfLv8AwUr/AOS0fCz/ALBe&#10;p/8AoUNfLdfUn/BSv/ktHws/7Bep/wDoUNfLdf0PwN/yJ1/jl+h+F8Zf8jT/ALcj+oUUUV9+fDBT&#10;j0NNpx6GqX6oD6b/AOCbn/Jd/iN/2B7H/wBCkr9Ga/Ob/gm5/wAl3+I3/YHsf/QpK/Rmv5b4j/5H&#10;GJ/xH9IZD/yKsN/gQUUUV84e6FFFFABRRRQAV+Pvx+/5Oh+Mn/YYi/8ASaGv2Cr8ffj9/wAnQ/GT&#10;/sMRf+k0Nfd8E/8AI5h/hl/6Sz4zi/8A5FM/WP5nG9lptO7LTa/ot7v1PwdhRRRQSTWv+ui/369E&#10;/Zj/AOSYzf8AYUuf/Q687tf9dF/v16J+zH/yTGb/ALClz/6HX8s/SG/5J7C/9ff/AG1n9J+Bf/I6&#10;xP8A17X/AKUj1YdTRQOpor/P6W5/boUopKUUIOhX1L/kF3n/AFxk/wDQWr6m/Yd/5NR+HX/Xi/8A&#10;6Pkr5Z1L/kF3n/XGT/0Fq+pv2Hf+TUfh1/14v/6Pkr9y8NPhxX/bn/tx+O+IX/MP/wBvf+2nunrW&#10;F48/5EnxD/2Drn/0U1bvrWF48/5EnxD/ANg65/8ARTV+3S2Px7qfid4A/wCRL0H/AK9lrbrE8Af8&#10;iXoP/Xstbdf1zgv91pf4Y/8ApKP5fx3+81PV/mwooortOIKyPG//ACJ2tf8AXH/2Za16yPG//Ina&#10;1/1x/wDZlrixv+61f8MvyZ35f/vdL/FH/wBKR9UeG/8AkXdH/wCvKD/0WtX6oeG/+Rd0f/ryg/8A&#10;Ra1fr/Gyv/El6s/1cpfw4+i/IKKKK5zUK4r4vf8AIq2X/YX07/0pjrta4r4vf8irZf8AYX07/wBK&#10;Y693If8Aka4X/r5D/wBKR4+cf8i3E/4Jfkz9R/ShqPShq/sXp95/KZ8qf8FMf+TYp/8AsO6Z/wCj&#10;xX59vX6Cf8FMf+TYp/8AsO6Z/wCjxX59vX7h4e/7rX/xL8j8h45/j0PR/mMooor9WPzEKXsaSl7G&#10;qQCaR/yU/wAAf9hRv/QK+oK+X9I/5Kf4A/7Cjf8AoFfUFf53eP8A/wAlVT/69R/OR/eHgn/yTL/6&#10;+S/QKKKK/mY/oAKU/wAVJSn+Kn3BGh8Dv+Twvh//ANgTVv8A0GGv0Fr8+vgd/wAnhfD/AP7Amrf+&#10;gw1+gtf1XwV/yIsP/wBvf+lSP5s4t/5HNb/t3/0lBX5x/wDBSb/kvvw6/wCwFef+jVr9HK/OP/gp&#10;N/yX34df9gK8/wDRq1+t8N/8jjDf4kfmGf8A/IqxH+FnzOfv02nH79Nr+oe/qfzkwooooEFfUX/B&#10;NX/ktPxL/wCwZZ18u19Rf8E1f+S0/Ev/ALBlnX5/xz/yJ/8At+P6n3fBf/I0/wC3Jfofok1OprU6&#10;v55Wx+4hRRRTGFFFFABRRRQAUUUUAFFFFABRRRQAUUUUAFFFFABRRRQAUUUUAFFFFABRRRQAUUUU&#10;AFFFFABRRRQAUUUUAFFFFAHw7/wSz/5Fb4vf9jnef+hNX3FXw7/wSz/5Fb4vf9jnef8AoTV9xUAF&#10;FFFABRRRQAUUUUAFFFFABRRRQAUUUUAFYXi7xXY+C/DV7rmpkixso/MkMY3Gt2uJ+MXhW/8AGnw2&#10;17Q9L8r7ffW5ij859q5+tAHFWP7WfgK/vYLaO8uxJcusUf8AorffZtq17Urbq+ItE/ZM+IGn65pl&#10;xKdO8q2uopZP9J/gVlZv4a+24120APooooAKKKKACiiigAooooAKKKKACiiigAooooAKKKKACiii&#10;gAqPqAD3qSmZGBQJ9ji/it8N9M+KngjU/DmqQxTRXMLCN5kD+XJj5JB/utzX5D/E74X+Ifg54wuN&#10;A1uKWC7tn8y3uofuSp/DIjV+1jDPOa8v+OnwM0D46+E5dM1aLyr2IZs9QiH722f29VPda8DNMtWN&#10;hzU3aa1Xn5HzOd5Qsxh7Sm7VFt2fkfPf7Hf7YQ8W/ZPBHja6EWuRp5en6pN/y9f9M3/6afzr7T4z&#10;0xX4rfE/4YeJPgz4ym0XxBBLaXUUnmW91D9y5T+GSJ/84r9C/wBjb9pTT/if4UtPC+sXsg8X6bAI&#10;5BdyDfeqv/LVemfda4spzGc5/VMQvfX9W+R52R5tUlP6jjFaa27+a+XQ+n8Cn1GeSakr6tan2611&#10;CiiimMKKKKACm06m4oAB1pAQR61ma5runeGtLuL/AFK7hsbC2RpJZ5n2Iir1NfOPxT/b28A+BT9m&#10;0Fx4y1AhJBHp8wWDYx5/e4I3f7OK5q2Ko4dc1WSSOPEYzD4Vc1aaij6fODiuF+JPxj8JfCrRzfeI&#10;dahsxs8yOEPullH+wn8VfnL8VP23fiN481WWTTdS/wCEU0qPd5dtp/3yjfwyufvN/u7a8j8L+C/G&#10;PxR1WKw0rTNV1+/H7zktL5abvvb2/hr5qtn8G+TCwcn/AF06nx+I4ng3yYOm5N9X1+XU+xPix/wU&#10;bWGYWfgDShPh0P2/UR+7kX+Jdn3q+TfiF8a/G3xT1ua/1vWbqUfN5dpBuRI0b5mXav8ADX0t8LP+&#10;Cc2uXeqNP4+1SGysIn4tNOfznuE2/wB/+H8jX1j8Lf2aPAXwksGi0bR45rt4zFJfXwEs0qbt21zj&#10;GPwrmWDzLMPexEuSL6f8A41l+b5rripckH0/+1Pzd+Gf7KPxF+Jd9DHBoMumafKiyf2hqMexNjfx&#10;J/er6++Ff/BPLwv4VvDe+ML3/hLJo3byrZotlvs2/wAafxNX10qbE2g/pTwMe9evhslwtCza5mfQ&#10;YTh3BYW3NHnfd/ojnfCHgXQfAOkQaZoOmQabZxLsjjgTAArpaYSB1p9e+oqKstj6WEYwXLFWQUUU&#10;UywooooAKKKKACiiigAooooAKKKKACiiigAooooAKKKKACiiigAooooAKKKKACiiigAooooAK8Q/&#10;bZ/5NL+Kn/YBn/kK9vrxD9tn/k0v4qf9gGf+QoAp/sI/8mlfDL/sERV73Xgn7CP/ACaV8Mv+wRFX&#10;vdABRRRQAUUUUAFFFFABRRRQAUUUUAFFFFABXjHxo/aHi+D+t2Wmy6LNqf2qBpfMilVMfNtr2evn&#10;D9pL4G+Kfil4p0u/0M2n2W2tWjkE0uw79y+1AHpHwT+LUXxg8P3mqR6bLpn2a5+zeVNJvP3Vb+te&#10;j147+zX8Mtc+FvhDUdP1zyftMt75sYtZN6bNiqP5V7FQAUUUUAFFFFABRRRQAUUUUAFFFFABRRRQ&#10;AUUUUAFFFFABRRRQAV85ftXfsuW3x20MapppFn4vsU/0eb+C4T/nk/8AQ9q+jahwFX0xWFejTxEH&#10;TqK6Zy4nD0sVTdKsrp/19/Y/EhJfEnwv8bGSMXWgeI9ImwR9143X+a1+rX7N3xzsvjb8PbK/F3DN&#10;r1uix6jbQ/J5cnrt7LXJftV/sqad8cdHl1fSIYbLxrbR4trs/Ktyn/PKX+jdq/OrwT438W/AH4hm&#10;8sxLp2s6bN9nvLCU/JJ/ejda+Kg6uQ1+WSvTfU/PYOvw1ieWfvUZf1966n7Qgkt7VJXlPwG+O3h/&#10;47+EY9X0uTyb6IKl7YS/62CT3H930avVq+4p1IVYKdN3TP0ajVhXgqtN3iwooorQ2CiiigAooooA&#10;KaTmnU0UCEPNMZhtBz+NZfiPxNpXhLSrjVNYv4dN0+3XzJbm6k2Ig96+Q/jJ/wAFFNG0Tz9M8BWQ&#10;1nUBuiGqXR220bdmVOsi/itceJxlHCx5qsrfm/Q8/F4/DYKPPWlb836H1X42+IGgfDvSft+v6ra6&#10;ZbYYxmd9hk2ru2oD948V8W/GH/govNcrNp3w903y4u+q3ndNv8Cfwtu/vV8qeOviV4z+NviOGTW7&#10;y61+7Mn+j2kI+SPc33URa9z+DP7AvjLxo0N94tf/AIRTS/8AWG1k+e7k+b5l2/8ALP8A3uf92vk6&#10;maYvMJOngo2Xfr830PiKuc4/M5Oll8LR79fm+h88+IPFHij4o+IftGqX13r2q3LpEBhnbf8AdX5a&#10;+rvg5/wTw1LWTDfePb4adakZOnWZHm/dUrl/4e+Vr66+FX7Ovgf4P2Hl6Bo8S3m3Emo3Q824l+bd&#10;8zH39MV6hjA4rswmRRi/aYt80u3/AAep6GB4ajCXtsdLnl26fN9Tifh78JvC3wx0r7F4b0W002I8&#10;s8UYDu394tXc1GelSV9TCCguWKsux9pCEaa5IKyXToFFFFWaBRRRQAUUUUAFFFFABRRRQAUUUUAF&#10;FFFABRRRQAUUUUAFFFFABRRRQAUUUUAFFFFABRRRQAUUUUAFFFFABRRRQAUUUUAFFFFAGP4w/wCR&#10;U1n/AK8p/wD0W1eT/sV/8mweAP8AsGpXrHjD/kVNZ/68p/8A0W1eT/sV/wDJsHgD/sGpSYHy7/wU&#10;r/5LR8LP+wXqf/oUNfLdfUn/AAUr/wCS0fCz/sF6n/6FDXy3X9D8Df8AInX+OX6H4Xxl/wAjT/ty&#10;P6hRRRX358MFOPQ02nHoapfqgPpv/gm5/wAl3+I3/YHsf/QpK/Rmvzm/4Juf8l3+I3/YHsf/AEKS&#10;v0Zr+W+I/wDkcYn/ABH9IZD/AMirDf4EFFFFfOHuhRRRQAUUUUAFfj78fv8Ak6H4yf8AYYi/9Joa&#10;/YKvx9+P3/J0Pxk/7DEX/pNDX3fBP/I5h/hl/wCks+M4v/5FM/WP5nG9lptO7LTa/ot7v1PwdhRR&#10;RQSTWv8Arov9+vRP2Y/+SYzf9hS5/wDQ687tf9dF/v16J+zH/wAkxm/7Clz/AOh1/LP0hv8AknsL&#10;/wBff/bWf0n4F/8AI6xP/Xtf+lI9WHU0UDqaK/z+luf26FKKSlFCDoV9S/5Bd5/1xk/9Bavqb9h3&#10;/k1H4df9eL/+j5K+WdS/5Bd5/wBcZP8A0Fq+pv2Hf+TUfh1/14v/AOj5K/cvDT4cV/25/wC3H474&#10;hf8AMP8A9vf+2nunrWF48/5EnxD/ANg65/8ARTVu+tYXjz/kSfEP/YOuf/RTV+3S2Px7qfid4A/5&#10;EvQf+vZa26xPAH/Il6D/ANey1t1/XOC/3Wl/hj/6Sj+X8d/vNT1f5sKKKK7TiCsjxv8A8idrX/XH&#10;/wBmWtesjxv/AMidrX/XH/2Za4sb/utX/DL8md+X/wC90v8AFH/0pH1R4b/5F3R/+vKD/wBFrV+q&#10;Hhv/AJF3R/8Aryg/9FrV+v8AGyv/ABJerP8AVyl/Dj6L8gooornNQrivi9/yKtl/2F9O/wDSmOu1&#10;rivi9/yKtl/2F9O/9KY693If+Rrhf+vkP/SkePnH/ItxP+CX5M/Uf0oaj0oav7F6fefymfKn/BTH&#10;/k2Kf/sO6Z/6PFfn29foJ/wUx/5Nin/7Dumf+jxX59vX7h4e/wC61/8AEvyPyHjn+PQ9H+Yyiiiv&#10;1Y/MQpexpKXsapAJpH/JT/AH/YUb/wBAr6gr5f0j/kp/gD/sKN/6BX1BX+d3j/8A8lVT/wCvUfzk&#10;f3h4J/8AJMv/AK+S/QKKKK/mY/oAKU/xUlKf4qfcEaHwO/5PC+H/AP2BNW/9Bhr9Ba/Pr4Hf8nhf&#10;D/8A7Amrf+gw1+gtf1XwV/yIsP8A9vf+lSP5s4t/5HNb/t3/ANJQV+cf/BSb/kvvw6/7AV5/6NWv&#10;0cr84/8AgpN/yX34df8AYCvP/Rq1+t8N/wDI4w3+JH5hn/8AyKsR/hZ8zn79Npx+/Ta/qHv6n85M&#10;KKKKBBX1F/wTV/5LT8S/+wZZ18u19Rf8E1f+S0/Ev/sGWdfn/HP/ACJ/+34/qfd8F/8AI0/7cl+h&#10;+iTU6mtTq/nlbH7iFFFFMYUUUUAFFFFABRRRQAUUUUAFFFFABRRRQAUUUUAFFFFABRRRQAUUUUAF&#10;FFFABRRRQAUUUUAFFFFABRRRQAUUUUAfk7+x1+2Z4R/Zvh+KOheINH8QandXXiy8uY5dJsmuU2bm&#10;6uP4q/S/4UfEnTfi94A0bxfpUF1aWGpxtLFDexmKZAGZfnX/AIDXyN/wS/0yyv8Awp8WfPsoZv8A&#10;is7z/XRq/wDFX3HBaxWsIjghEUY6RxjatAFmiiigAooooAKKKKACiiigAooooAKKKKACuV+JHjL/&#10;AIV/4H1jxAln9sNjB5vk52+ZXVVy3xF8HDx/4I1XQHujZfbofKMoG7ZQB8+6T+2rc6lqtlZ/8In5&#10;JuZ4osm5/vMq19VK26vmDS/2KbbTtUs7z/hKppjazRygG2/utu/vV9Pqu2gBaKKKACiiigAooooA&#10;KKKKACiiigAooooAKKKKACiiigAooooAKKKKACouhAHSpaj4x1pPXS4eh5d8dPgZoHx58IyaRrEZ&#10;huovns76IfvYH7YP931Hevyl8TaB4g+DHxNu9LF99k8QaJdZiu4dy52/ddP9mv2s6delfMv7anwG&#10;0D4gfD3UvFcg+xa9olq8sV3EmTIi8+W/94V85m+XLER9vS0mup8lnuVrFQ+tUFy1I9SX9lj9rLTv&#10;jHoTaXr8sOm+K7BB9oWWQIlyg/5aJ/Va+gf+El0n/oJWv/gQv+Nfh3DdyIBIk0sM3rFJsp/9pX3/&#10;AD+Xf/gS3/xVeJQ4hqUqahVhzNdb2PncNxVVo0lCtT5pLS97H7g/8JLpP/QStf8AwIX/ABpn/CT6&#10;QP8AmJ2v/f8AX/GvxB/tK+/5/Lv/AMCW/wDiqSe+vXtsi+u//Al//iq6VxIutP8AE61xcm0vZW+d&#10;z90Y5UdN6kbD6U58ImW/OviS+/b28N/D7wX4a0LQbCTxPqttZQRXcgl8qFP3S7tr87m3V85/Ev8A&#10;bH+JPxMgntH1MaNpcrv+500bH2Nx5bv/ABfL9K9WtneFoxWvM+3Y9nEcRYLDwVnzS7Lp8z9Evin+&#10;0l4E+EFp5msaxFPclBKljaMJJpE/vAelfJ3xS/4KOa3c6r9n8B6ZDZ6dFJ/x9alHve4Tb/c/hr5o&#10;8AfBrxt8V9dgstE0XUL2bKCS7uy2y3Rvuszt/DX1H8Pf+CbV64huPGevxQ+XP89ppw3pLD/vnBVq&#10;8d43Mcfph4cse/8AwTwnmGb5pphYOEX1/wCCfKfi34oeNfipcRQa1r+oa+Y5Gljtd7Ns3fe2r/dr&#10;0/4W/sT/ABF8e6sI7/Tf+EY0uPb5l1effKN/cT+Kv0R+H/wC8C/DWCz/ALE8P2sF1axtFHdyR75i&#10;rddzV6QFwPWumjkKk+fGScn/AF1O3D8Mqb9pjqrm+3/B6nyp8Of+Ce/gTwv9kudenufE2oW0/mfv&#10;/kt5F/hV4vutX0xomgad4esYLLTbKGytLaPy4ooU2qif3RWmRkcjNPzx0r6WhhaOHVqMUkfW4fBY&#10;fCxtRgooTpTqbxTq6ztQUUUUDCiiigAooooAKKKKACiiigAooooAKKKKACiiigAooooAKKKKACii&#10;igAooooAKKKKACiiigAooooAKKKKACvEP22f+TS/ip/2AZ/5Cvb68Q/bZ/5NL+Kn/YBn/kKAKf7C&#10;P/JpXwy/7BEVe914J+wj/wAmlfDL/sERV73QAUUUUAFFFFABRRRQAUUUUAFFFFABRRRQAV84ftJ/&#10;HLxT8LfFWl2Ghi0+y3Nq0knnRb/n3LX0fXjHxo/Z3i+MGt2Wpy61Npn2WBovLij35+bd/eoAl/Zr&#10;+JuufFLwhqOo655P2qK98qPyY9i7NqsP517FXnHwU+Ekfwe8PXmlx6nLqf2m6NyZZo9hHyqu39K9&#10;HoAKKKKACiiigAooooAKKKKACiiigAooooAKKKKACiiigAooooAKKKKACvjH9sf9j+PxpFe+NvBk&#10;Pk+IE/e6hp8I/wCP0f3l/wCmn86+zqrlginL4x3x0rkxWFpYum6dVX/TzOHGYSljaTpVlp37Pufi&#10;18LviVr/AMHPHFnrejTS2l1ayeVeQn/lom795G6/55r9fvhz8R9D+KfhWy1/QLuO8s7hM5H3o3/i&#10;Vh/C1fJv7bf7K1hqWl6l8RvC8UVpqFtH5uqWMYwlyn/PRcfx/wA6+WP2e/2gtb+A3ig6jYiW80O5&#10;/wCQhpeflkT+8mfutXx+FrVMlrvD4nWD69vP5/ofBYPE1OHsS8LidactU/1+f6H7B+vHIqWuQ+G/&#10;xG0P4q+FLPxB4fuxeafcp2+/G3dX/utXX19zGSkrp3R+kxlGcVKLumFFFFUUFRMCV61Fd3tvYwfa&#10;J54oIh/y0lk2LXy58Yf2+/BfgTzdP8Mt/wAJXqq45gOy3T5trAyH+Jf7uK5q+JpYWPPVlb9TjxOL&#10;oYSHPXkkvz+XU+n7y9t9PtvOubiK3jHWSVwq/rXxt8bP+Chem6E15pHgWyGp6jG0sJv7ofuY3X7r&#10;Kv8AFXyN8UP2hvHfxmvjHrOsTG0l/wBXpWnbkh+X/ZXlmrtfgt+xd47+KLw3V9bDwzoMu2Q3V3zN&#10;Ijc7ok/i/wCBba+Sr5viMY/ZYGD9T4fEZ7icfL2GWwa8/wCtjy74i/Ffxb8Xtc+1+I9TutRl3sbe&#10;0hDbIt33lRf7texfAT9iTxL8U5/7Q8RrN4Z0PYskckkf7643f3VP3a+1/g9+yX4E+D8MVzb6cNX1&#10;kBTJqF4NzeZt2syDote34wOta4XI3KSq4x3fY6MHw5KUvbZhPml2/wA31PMfhP8As+eCPg3Z+X4b&#10;0aKC5KmOTUJRvuJE3btrOeSPavUqjxkcnNSV9ZTpwpx5YRsj7enShRjyU4pIKKKK1NQooooAKKKK&#10;ACiiigAooooAKKKKACiiigAooooAKKKKACiiigAooooAKKKKACiiigAooooAKKKKACiiigBrEKN1&#10;fm58cP8AgoZ8SvGXxb1LwD+zt4Zi8QNo7v8AbdV+zG583b8rbP4VXP8AF3r7j+PviSbwj8FvG+sw&#10;S+RNY6VPLHL6fJXyn/wSJ8FWWl/s53nifyIxq+uapO9xdAfO6K2FXdQBzX7Ov/BQr4g2Hxe034Yf&#10;Hrwn/wAI/repyeXZ6p5X2dd7fdV1+7t/2lr9E6/P/wD4K8+FLJPhH4T8ZxWanWdH163jiulGH2N/&#10;Du/3lFfa/wAM9ck8S/Dzw1qk4HnX2nQXD/VkU0Ab97dxWFtLcTyCGKJGkkkPZV5Nfmn8SP8Agol8&#10;XPix8TNY8N/s7eDjrWlaHujudRltftH2n5tu75vlVfT+I19lftleLJfBP7MHxF1e3l8qaHSpQh92&#10;+X+teR/8EsPAOneEP2S9B1C2s449R1yeW6vJh9+X5tq5/wB1aAOI/ZT/AOCgXi7xF8WIfhL8bPDA&#10;8N+MJsi3vjF9nWR/vKjp93lejLX03+1D+0h4f/Zg+F174s1wG7mz5VlYRna9zP8Awr9Omfavk3/g&#10;q14etvDuq/CH4h6fbxQa/aa8ls92PlYx5VlVqw/+Chl1/wALT+P37Onge/8AKm0/U54725tf4PnZ&#10;Vb/x2gDj4P25v2v9Q0w+O7T4dQ/8IKP9N8oabn/Rv9/7/wDwLbX3R+yJ+1To37Vnw1/4SDT7QaZq&#10;lrJ9m1DS/N3Nbyev+6e1e022kWVlpEOmW8EUOnxw/Z0tgnyeXt27dvpX53/sXWcfww/4KAfHHwPp&#10;cAstFuc3MVr/AM8/m3fL+dAH6E+MP+RU1n/ryn/9FtXk/wCxX/ybB4A/7BqV6x4w/wCRU1n/AK8p&#10;/wD0W1eT/sV/8mweAP8AsGpSYHy7/wAFK/8AktHws/7Bep/+hQ18t19Sf8FK/wDktHws/wCwXqf/&#10;AKFDXy3X9D8Df8idf45fofhfGX/I0/7cj+oUUUV9+fDBTl4IxTaegxIM0/6/FDXWx9Mf8E3zt+Ov&#10;xHJ6f2PY/wDoclfovg+tfjp8CvFPjfwt8W/E8ngjX7Tw/LJpFt9p+12P2nzfmbb/ABDbX0D/AMLa&#10;+Pv/AEUvSP8Awnv/ALbX8bcZ8TZVl3EGMw+Lrcs1PazfRdkz+suFuHcyx+TYavhqV4OKtql+bR+h&#10;WD60YPrX56/8La+Pv/RS9I/8J7/7bR/wtr4+/wDRS9I/8J7/AO218V/rrkH/AEEf+Sz/APkT6v8A&#10;1Rzn/nz+Mf8AM/QrB9aToM9vSvz2/wCFtfH3/opekf8AhPf/AG2gfFn49HkfEvSCPX/hHf8A7bQ+&#10;Nchs2q9/+3Z//IifCWcq37ny+KP+bP0HLjGe1T18t/sZ/Fvxv8RL34h6X431iz1q78PX9vFb3Npa&#10;/Z8xyRs3zLuP92vqSvsaFaGIpxq0neMkmvR/JHytajPD1ZUaqtKLs9U/yCvx9+P3/J0Pxk/7DEX/&#10;AKTQ1+wVfj78fv8Ak6H4yf8AYYi/9Joa/QuCf+RzD/DL/wBJZ8Nxf/yKZ+sfzON7LTad2Wm1/Rb3&#10;fqfg7Ciiigkmtf8AXRf79eifsx/8kxm/7Clz/wCh153a/wCui/369E/Zj/5JjN/2FLn/ANDr+Wfp&#10;Df8AJPYX/r7/AO2s/pPwL/5HWJ/69r/0pHqw6migdTRX+f0tz+3QpRSUooQdCvqX/ILvP+uMn/oL&#10;V9TfsO/8mo/Dr/rxf/0fJXyzqX/ILvP+uMn/AKC1fU37Dv8Ayaj8Ov8Arxf/ANHyV+5eGnw4r/tz&#10;/wBuPx3xC/5h/wDt7/20909awvHn/Ik+If8AsHXP/opq3fWsLx5/yJPiH/sHXP8A6Kav26Wx+PdT&#10;8TvAH/Il6D/17LW3WJ4A/wCRL0H/AK9lrbr+ucF/utL/AAx/9JR/L+O/3mp6v82FFFFdpxBWR43/&#10;AORO1r/rj/7Mta9ZHjf/AJE7Wv8Arj/7MtcWN/3Wr/hl+TO/L/8Ae6X+KP8A6Uj6o8N/8i7o/wD1&#10;5Qf+i1q/VDw3/wAi7o//AF5Qf+i1q/X+Nlf+JL1Z/q5S/hx9F+QUUUVzmoVxXxe/5FWy/wCwvp3/&#10;AKUx12tcV8Xv+RVsv+wvp3/pTHXu5D/yNcL/ANfIf+lI8fOP+Rbif8EvyZ+o/pQ1HpQ1f2L0+8/l&#10;M+VP+CmP/JsU/wD2HdM/9Hivz7ev0E/4KYf8mx3H/Yd0z/0eK/Pt6/cPD3/da/8AiX5H5Dxz/Hoe&#10;j/MZRRRX6sfmIUvY0lL2NUgE0j/kp/gD/sKN/wCgV9QV8v6R/wAlP8Af9hRv/QK+oK/zu8f/APkq&#10;qf8A16j+cj+8PBP/AJJl/wDXyX6BRRRX8zH9ABSn+KkpT/FT7gjQ+B3/ACeF8P8A/sCat/6DDX6C&#10;1+fXwO/5PC+H/wD2BNW/9Bhr9Ba/qvgr/kRYf/t7/wBKkfzZxb/yOa3/AG7/AOkoK/OP/gpN/wAl&#10;9+HX/YCvP/Rq1+jlfnH/AMFJ/wDkvvw6/wCwDd/+j1r9c4b/AORxhv8AEj8wz/8A5FWI/wALPmc/&#10;fptOP36bX9Qd/U/nJhRRRQIK+of+Ca4z8aPiWP8AqGWX86+Xq7/9mb4teLvhP8VPGc3hTwzp/iCW&#10;+062+0f2hffZvL2/8BO6vzbxCxFHCZFOtXkoxUo3bdrbn6DwLQqYjN/ZUo80nCWn3H64sN2AeR6U&#10;uB618Sr+2V8YD0+Gnh84/wCo43/xqnf8Nl/GH/omvh//AMHjf/Gq/l//AFlyVNr63D/wI/ox8O5s&#10;v+YeR9sYHrRgetfE/wDw2X8Yf+ia+H//AAeN/wDGqP8Ahsv4w/8ARNfD/wD4PG/+NUf6zZL/ANBc&#10;P/Ahf6vZt/0DyPtjA9aQ4yMjNfFH/DZfxh/6Jr4f/wDB43/xqvYv2Wfj9rnxxt/GMfiLw/aeHtU8&#10;PajFYyRWd19oSTdCsm7dtH96u3CZvl+PqezwleM5Lonc48VlWOwVP2mKouMfM94OPSn1EHByPSpa&#10;9ZeR5nkwooopgFFFFABRRRQAUUUUAFFFFABRRRQAUUUUAFFFFABRRRQAUUUUAFFFFABRRRQAUUUU&#10;AFFFFAHw7/wSz/5Fb4vf9jnef+hNX3FXw7/wSz/5Fb4vf9jnef8AoTV9xUAFFFFABRRRQAUUUUAF&#10;FFFABRRRQAUUUUAFcP8AGPxPf+Dfhpr2saWYor+0tzJGZk3pmu4rG8UeGbDxh4dvNH1OHz9Pu08u&#10;WLO35aAPjLRP2qviLqGuaZby3mneVc3UUUn+jL9xmVWr7ijO+IV5DafsrfDqxvILmLR5PNtnWWPN&#10;y331bctewqu2gBaKKKACiiigAooooAKKKKACiiigAooooAKKKKACiiigAooooAKKKKACiiigArzP&#10;9pH/AJIV43/7BstemV5n+0j/AMkK8b/9g2WubE/wZ+jObFf7vU/wv8j8ao/+Pdv9yv0Y+DX7Ffwv&#10;8cfCnwp4h1TT76XUNS06K5uZI72RFLsnzYXPFfnOv/Huf9wV+un7O3jXw/Y/AvwNBca1YQzJpEG+&#10;KW4RWHyfWvgMip0ataarRTVutu/mfl3DVHD169SOIimrLe3l3OG179g74Safouo3cWkX7Sw2sksf&#10;/Exl+8qn3r8xQ2wZr9pPFXj3w5P4Y1hE17TubSXP+lJx8p96/FudcWs5/wB6tc+o0KcqXsopJ32t&#10;38jXibD4ajKjHDxSTvtbv5H0Z8Lf2G/iB8SNMh1O5az8P2EpikjF2d7ywt825Nuf/Hq+v/ht+wh8&#10;N/AzWVzfWsnibU7YNvm1HmKXd/egzs/SvYPhCv8Axazwkc4H9l22f+/S12WRjpX0uDynC0YRny3Z&#10;9fl+SYTDwjUcU5WW5UtLSHT7eK3hiEMUaLGiR/dRV6Cr1Rkg9DmpK961tj6RabBRRRQUFFFFABRR&#10;RQAUUUUAFFFFABRRRQAUUUUAFFFFABRRRQAUUUUAFFFFABRRRQAUUUUAFFFFABRRRQAUUUUAFFFF&#10;ABRRRQAUUUUAFeIfts/8ml/FT/sAz/yFe314h+2z/wAml/FT/sAz/wAhQBT/AGEf+TSvhl/2CIq9&#10;7rwT9hH/AJNK+GX/AGCIq97oAKKKKACiiigAooooAKKKKACiiigAooooAK+a/wBpj41eLfhj4q0u&#10;w8PzWsNrc2rSyefbrJ8+5a+lK8/8f/BTwj8SdUgv/EFh9surePy4/wB5twtAHM/syfEjX/iZ4P1L&#10;UPEEsMt1Fe+VGYY9g2bVb+tezVyXgD4c6D8M9Km0/wAP25tLWWbzXBfdl+ldbQAUUUUAFFFFABRR&#10;RQAUUUUAFFFFABRRRQAUUUUAFFFFABRRRQAUUUUAFFFFAEEsKXEJjcCWN+Gr82P22v2ZNN+FU0Xj&#10;Pw5OLTRdSuvKl0zGBBM38Sf7P+z2r9Lq+RP+CjwDfCDRwP8AoJr/ACrxM4pU6mDnKau4q6Pnc/oU&#10;quAqTqK7iro/P/wt8QvFPgi3ng0DX9Q0eC5k8yWKzuWiSR/+A1tD4/fEk9PHviH/AMD5P/iqufs3&#10;+DdJ+Ifxs8NeG9bg+0aXezPHPD9zO2Jm/wDZa/Qs/sG/B8f8wCTH/Xw1fF4HAYzF03OjO1nbdr8j&#10;8+y7LMdjqTlQqcqTtu1+R+dP/C/fiSeB498Qj/t/k/8Aiq7X4MftVeKvAXjuHW/EWv634k06K1nj&#10;FhLes6STsv7vduP3d1en/ts/s8eCfgz4P0DUPCWmSWV3dX3kyHzGfKbWavnD4R/C3UfjH42s/Cmj&#10;zw2d/cpLJ5t19z5V3NWVSGMwmJVHnvO66t/mYVY47AYyOH53Kaatq3+Zr/Ff9obx38Y5JW8R6xKN&#10;PPA0u0/dW+N3y71Xhm/2uta/wj/ZX8ffGCYSadpn9l6Yd3/Ew1FGRPu7vufe+bt8uK+5fg5+xD4I&#10;+GiR32pQnxJrA/5b3g+RPYLX0XBBFZwJFFGIo06RxivoMPklWvN1MbLW+3c+qw/DtbFVPrGZTu30&#10;X6ni/wAFv2S/Avwdis7mHTYtX1+NEMmqXi73Ey/xRqciP/gNe61CGPmdeKmr66lRp0I+zppJI+4o&#10;UKWHgqdJJLyCiiitjoCiiigAooooAKKKKACiiigAooooAKKKKACiiigAooooAKKKKACiiigAoooo&#10;AKKKKACiiigAooooAKKKKACiiigAooooA81/aN0GXxN8CPHulQRefNdaRPGkXr8lfM//AASL8S22&#10;p/svDRo5Yzd6RqlxFcR/xDc25c19uTwJPDJHJzHIOa/L34lfsefHb9mL4xax4v8A2cbj7ZoGuu5k&#10;0pdp+zbvmKsjfKy+jUAep/8ABX7XLVPgR4a8P+dGL/V9egEUP8UiJ97/ANCSvsX4UaLLoHwy8K6X&#10;PEIZrXToInj9CqqK/P34Jfsd/Gr48fGfRviV+0Xef6Bokgkt9Al2/vXX7o2L8qr69zX2R+1le/E/&#10;Tvg/eSfCGDzvF/mJ5UYiV/k/i+98tAFT9tzwzL4s/ZY+IunW8PnSyaVLIB/u/NXnn/BL3xXY+I/2&#10;Q/DEdvLH5umyT2tzEP8Alm6tx/47XuvwssfEPiH4MaNafEKEf8JBfacItVh9HZdrrX52+I/2Sv2i&#10;v2R/ibrV7+z7OdT8Ia7I0n2ABX+zfNuVXRv7v3Qy9qAPSP8AgrXqcWr2Xwh8I280Uuq3/iJJPsn8&#10;ez5V3f7tcv8At52g+HX7SX7NPifUIvI0+w8ixuZf4I9sq7q1v2aP2Nfiv8RfjbZfGX9oW9FxqFjz&#10;ZaLMdzxuv3PlX5VVfvba+n/2yf2WdM/ar+Fs3h+acabrdlJ9p0q//wCec3o3+y33aAPeYLiOa3Wd&#10;OY3Xfmvzn/ZKk/4Tv/go38a/FFgY7zSrFPs32r/x3ivMbDwN+3ho3hwfDS387+wIk/s1NU8yJv3H&#10;3d3nfe27f+BV9sfsQ/skRfsrfDu4s766i1LxVq832rVL6Icb/wC4n+zQB9EanYjUtKvbR+BcwvEf&#10;+BLtr5v8D/s5fFb4ceF7Hw3oPxxMGi6anlWsU3hq0d40/hVmP3q+naiUbhk8+9F7MTs9GfHfxT/Y&#10;Z8YfGjWdH1fxV8ZLq41DSIZbezltNAtYVCSY3b8fe+6tcl/w7B1H/osGof8Agktq+8ioJNLtNejh&#10;s0x2Cp+yw9eUI9k2vyOCvgMJip+0xFGMpd2k/wAz4M/4dg6j/wBFg1D/AMEltR/w7B1H/osGof8A&#10;gktq+89po2mur+381/6C6n/gTOf+x8t/6B4f+Ao+DP8Ah2DqP/RYNQ/8EltSf8OxtTTj/hb2ogev&#10;9iWtfem00wnPQcUf2/mv/QXU9eZoP7Hy3d4aH/gKZ+afgz9i/WtF/aP8TeFrH4pXcEkWgWd1JqB0&#10;e3eSXc8ihdnRVXb1r2j/AIYW8Z/9FsvP/CftK9z0n4Y6lZftEeIPHclxD/Zd9olrpscP8YeN5GZv&#10;p89ep4Pr+lfJ43LsHmdeWKx1GNSpLeUkpN+rPp8HmGNy+isPha0oQWyTaS9Ej45/4YW8Z/8ARbLz&#10;/wAJ+0o/4YW8Z/8ARbLz/wAJ+0r7GwfX9KMH1/SuH/V/KP8AoFp/+AR/yOz+3c1/6Cp/+BM+Of8A&#10;hhbxn/0Wy8/8J+0pifsK+MR0+NV4P+5ftK+ycH1/SkB3Din/AKv5Qv8AmEp/+AITz3NX/wAxU/8A&#10;wJnyf8PP2PviJ8Kr3X73w78apobrXJori987w3aS73jVlXbu+796u6/4VL8cP+i8f+WrZf8AxNe7&#10;89+akr2acIU4qnTSSWyVtPuPHnOdWbnUbbfVngf/AAqb44f9F4/8tWy/+JrxLxJ/wTg1vxd4w1jx&#10;Pqnxk1CTW9amS5vpYtDtkSR1UJ8q/wAPyqlfdNRgYHHFd2HxVfB1FWw03GS6ptfkctehTxMHTqxU&#10;o9mk/wAz4LH/AATD1EZP/C4NQ/8ABJbU7/h2DqP/AEWDUP8AwSW1feDPjpyaftNel/b2a2/3qp/4&#10;Ezz/AOx8tvf6vD/wFHwZ/wAOwdR/6LBqH/gktqP+HYOo/wDRYNQ/8EltX3ntNG00f2/mv/QXU/8A&#10;AmH9j5b/ANA8P/AUfBsf/BMPUUl3f8Lg1DH/AGBLauL/AGYv2QfEvin4fao+n/Fa70aC31++tfJG&#10;h203meXLt372/vf3a/Sbaa8p/Z7+Fuo/Cbwdq+malPFcS3Ws3moxmHsksm5Vrx8zrzzmkqOZydaC&#10;d0p6q/zPVy6Mcpm6uXpUpPrHT8tzw3/hhPxmRg/Gq7x/2L9pS/8ADC3jP/otl5/4T9pX2HnAJPfv&#10;T8H1/SvnVw/lDvfC0+/wpnurPc16Yqf/AIEz45/4YW8Z/wDRbLz/AMJ+0o/4YU8Z/wDRa7z/AMJ+&#10;0r7GwfX9KWj/AFfyj/oFp/8AgER/27mv/QTP/wACZ8bS/sJeM7iKaJ/jZeeXJG0f/IvWldd4A/Zq&#10;+K/wu8H6X4V0D44GDRdMj8u3im8M2jvs3M33j7tX03T69DC5fhMDzfVaUYX35Ule217HFicdisbb&#10;6zUc7bXbdr77+h4J/wAKl+OH/ReP/LVsv/iap6n8GPjRqtjeWdx8cf8ARbmFopB/wi1l9xlw3avo&#10;eow3AOMk13O7VkcG2rPgTTf+CW1zpNnDaW/xd1IW1umyMf2PbcVZ/wCHYOo/9Fg1D/wSW1feBODw&#10;Mn0p+017Mc8zOCUYYmaS2tJnlSynL5ycpYeF3/dR8Gf8OwdR/wCiwah/4JLaj/h2DqP/AEWDUP8A&#10;wSW1fee00bTV/wBv5r/0F1P/AAJk/wBj5b/0Dw/8BR8Gf8OwdR/6LBqH/gktq4X44/8ABPW98B/C&#10;TxVrz/FLUdTNlZGX7IdIgjWT5l+XcK/S3aa4H43+Bb34nfCbxL4YsJYoLzU7X7PHJN9wfMp5/Kpl&#10;nmZzi4yxM2no/eez6fPqXDKsvpyU44eN1/dR8ueDv2KPGWreDdAvE+Mt3bxXOnW0vlHw/at5e6NW&#10;21tf8MLeM/8Aotl5/wCE/aV9V+ENJk8P+EdG0y4Ikms7GC2kI5yyRqp/lW3g+v6V8Q8gymTblhIX&#10;eusUz69Z3mcdI4maX+Jnxz/wwt4z/wCi2Xn/AIT9pR/wwt4z/wCi2Xn/AIT9pX2Ng+v6UYPr+lL/&#10;AFfyj/oFp/8AgEf8h/27mv8A0FT/APAmfHP/AAwt4z/6LZef+E/aVn6z/wAE+/FHiDT4bS++Md40&#10;EU8Vz8uh2y/PGysv/jy19rYPr+lIOnvV08kyuhNTpYaCktmoLT7jOpnOZVYOFTEzafS71+88GPwo&#10;+Nw/5rsn/hK2X+FO/wCFT/G//ovH/lq2X/xNe7deMU/qM17ej0PHR8qfFb9kv4kfGvwefDXi341y&#10;3mkm5juvKtfDdpC++Nt0fzL/ALVeb/8ADsHUf+iwah/4JLavvQUm016GGzHGYJOOHqyhfflbV/Wx&#10;x4jBYXFNfWKanba6Tt958Gf8OwdR/wCiwah/4JLaj/h2DqP/AEWDUP8AwSW1fee00bTXZ/b+a/8A&#10;QXU/8CZyf2Plv/QPD/wFHwZ/w7B1H/osGof+CS2pD/wTG1ENuPxh1Dd/2BLavvTaaiBZUAxk0nn2&#10;au6+tT1VviYf2Rlu31aHzij8y/iV+w7qfw6+IHwuig+KV3eXmr601sks2kQf6N8i/Mi/xf8AAq9y&#10;/wCGFvGf/RbLz/wn7Svcfi58LtS8feNfhtq9pPBBD4Z1j+0rkSfekTZt2rXquD6/pXzWYYahnVZY&#10;nMoKtNJLmmlJ2Wyu+x9DgMXiMrpewwFR0ofyxdl+H6nxz/wwt4z/AOi2Xn/hP2lH/DC3jP8A6LZe&#10;f+E/aV9jYPr+lGD6/pXl/wCr+Uf9AtP/AMAj/kel/bua/wDQVP8A8CZ8c/8ADC3jP/otl5/4T9pS&#10;D9hfxn2+Nd4f+5ftK+x8H1/SmRt6ncfyo/1fydavCU//AACIf25mr/5iZ/8AgT/U+QNB/Yg8a+GP&#10;G2m+LbH41Xf9t6bBNbW803h60dAku3zBt/4DXpf/AAqX44f9F4/8tWy/+Jr3Rn7jmp69bD4elhaS&#10;o0IqMVslay9Dy62Iq4qbq1pOUn1bueCf8Kl+OH/ReP8Ay1bL/wCJry34p/sKeMfjP4g0zXPFfxmu&#10;59V0y2a1t5rTQLaFdjNub5RX2bUW5n9q7adadCaqU21JbNX0+446tOnVg4VIqSfR2/U+DW/4Jiai&#10;Bg/GHUB/3BLal/4dg6j/ANFg1D/wSW1feRBI65NLtNet/b2a7/W6n/gTPM/sjLv+geH/AICj4M/4&#10;dg6j/wBFg1D/AMEltR/w7B1H/osGof8Agktq+89po2mn/b+a/wDQXU/8CYf2Plv/AEDw/wDAUfBn&#10;/DsHUf8AosGof+CS2rg/AX7Fut6V+0V4y8Kaf8UbyCW20W0uJNQOkWzvJuZfl2fdXbX6X7TXlWhf&#10;DHUtK/aC8U+O5J4W0vVdItrCKEf6xHjPzN9K4MbjsVmtB4XHVZVab3jNtxfa6fY7sFhaGXVliMFB&#10;Upr7UUk/vR4Z/wAMMeMjk/8AC7Lw4/6l60pf+GFvGf8A0Wy8/wDCftK+wXYxgkjNS4Pr+lfK/wBg&#10;ZQ9HhKf/AIBH/I+kWe5r/wBBM/8AwJnxz/wwt4z/AOi2Xn/hP2lH/DC3jP8A6LZef+E/aV9jYPr+&#10;lGD6/pS/1fyj/oFp/wDgEf8AIf8Abua/9BU//AmfHH/DC3jb/otd3/4T1pWx8Of2RviJ8KptduPD&#10;nxqmt5dbulur3zvDdpL5jqiou3cfl+Va+r8H1/SkU89cmuzDZXgcFP2mEoQhLvFJfkceKzLG4yHs&#10;8TXlKPZtv8zyPwT8PfiloXimG88RfFj/AISXR0VhJpf/AAj9tbeZ/dPmp8y17DUeODzUlejGy0Rw&#10;avVhRRRVAFFFFABRRRQAUUUUAFFFFABRRRQAUUUUAFFFFABRRRQAUUUUAFFFFABRRRQAUUUUAFFF&#10;FAHw7/wSz/5Fb4vf9jnef+hNX3FXw7/wSz/5Fb4vf9jnef8AoTV9xUAFFFFABRRRQAUVHJIIhvfi&#10;nq26gBaKKKACiiigAooooAK85/aAvrnTvg/4mubKeWzuo7RvLmhk2MnvmvRqwfGml6PrHhjUbPxB&#10;5R0WWPFz50m1Nn1oA/Pjw54+8VTeI9Gjk8Tat5Mt7B/y8t/z1X/ar9IYf9UK8NsfhT8ELe/s5LeD&#10;SftUU6Sxf6V/Hu+X+L+9Xuq9KAFooooAKKKKACiiigAooqLzo/P8vP7zFAEtFFFABRRRQAUUUUAF&#10;FFFABRRRQAUUUUAFFFFABXmP7SHHwL8be+nS/wAq9OrG8S+HrDxXoV7pOqQLdWF7H5U8R6Op7VjW&#10;i505RT3TMK8HUpTguqZ+HFuGkghA5+Sl8v2/Wv1jH7E/waTn/hDINv8Ae86T+W6nN+xP8G4z5j+E&#10;YPqZZP8A4qvgXw7ib6SifmX+qmLvpUj+J+TXl+360TBltTngV+so/Yn+Dbf8yjCf+2sn/wAVTf8A&#10;hiX4NSf8yZBj/rtJ/wDFU48O4m6vKI1wri7q9SO/mek/B8g/Czwl7aXbf+ilrs6zdG0q10LTLPTL&#10;CEQWtrCsMUQ/gRRha0q++pRcIKLd7H6dSi4U4wfRBRRRWpqFFFFABRRRQAUUUUAFFFFABRRRQAUU&#10;UUAFFRGWNTsz+FS0AFFFFABRRRQAUUUUAFFFFABRRRQAUUUUAFFFcf4s+K/gzwLew2XiHxNpejXc&#10;iebHFeXKxuU/vc0AdhRXJeEfif4R8fTz23h3xJp2tTW/+tjs7lXaP/vmutoAKKK5bxf8SfCvgMQJ&#10;4j8Qadov2nd5X224WLzNv3utAHU0Vxnhf4veDPG2qHT9A8TaVrF+I/N+zWdyrvs/vcV2BIQbm4xQ&#10;A+ivOr/9oD4a6RfT2d5430OC7tpGililvU3xuv3lrt9P1K21exivLOaK7tJU3xywyblce1AF6iqO&#10;oaja6TYzXl3NFaWtsjSSyynasaL95q4iw/aA+Gur30FnZ+ONDnu7mTyooor1N0j/AN2gD0WvEP22&#10;f+TS/ip/2AZ/5CvblbdXiP7bP/JpfxU/7AM/8hQBT/YR/wCTSvhl/wBgiKve68E/YR/5NK+GX/YI&#10;ir3ugAooooAKKKKACivPvid8bPCPwgvvDFr4ovjZTeJNRXTNO/dlvMnb7qn0+9XoNABRRRQAUUUU&#10;AFFFFABXyB+2J4s1fw9420W30/WrrTYpbJ8xQXDR5+Zf7tfX9cr4mufCMF9F/b50sXez939s2btn&#10;/AqAPKP2N9fvvEHgHWJ9Q1ObU5o9RePzppWdvur/AHq+gaw/C8+hz2cx0H7J9mEh3/Y9uzf/AMBr&#10;coAKKKKACiiigAooooAKKy/EOvWXhfQr7WNQnFvYWED3NxL6Iq7mNYHwr+KXh34zeB9O8W+FLw3u&#10;i3u77PK0ZQ/K21vloA7OiiigAooooAKKKKACiiigAooooAKKKKACiiigAr5D/wCCkgx8H9H/AOwo&#10;lfXlfIv/AAUkOfg1pH/YUT+VeXmjtgqnoeLnOuAq+h8h/scvt/aT8Dk9BNMf/IUlfrdvyeRhvSvw&#10;wsNRutLvYruyvJrO7i/1csMm1463P+Fk+Ln6eK9W/wDA6X/4qvisszVYCk6Uoc2tz87yjPI5XQdK&#10;UOa7vvY+6P8AgpdgfD/wkOuNTbj/ALZNXzv+wb/yct4f/wCvS6/9FV4fqvinXtfghj1TWLvU4ov9&#10;XFd3LP8A+hV7h+wW3/GSugf9el1/6KrL61HGZlTrRVrtfmJY2OYZxSrxVryj1ufqsOtS1EOtS1+m&#10;o/XwooopgFFFFABRRRQAUUUUAFFFFABRRRQAUUUUAFFeffC/42eEfjDe+J4PC9817N4b1F9M1HMZ&#10;Xy51+8o9fu16DQAUUUUAFFFFABRRRQAUUUUAFFFFABRRRQAUUUUAFFFFABRRRQAUUUUAFFFFABRR&#10;RQAUUUUAFFFFABRRRQAUUUUAFFFFABRRRQAVz/iTx34b8HCD+39f0rRTN/qv7Rvo7fzP93ew3VW+&#10;JPjO2+HXgHxD4nu8CHTLKS5PH91eF/76r8rv2ev2UPEv/BRK/wBf+LnxY8S6hZaLdXTw6XaWkmfu&#10;t/AGyqxr933oA/WXQ/EOl+KLGLUNG1O01ixl/wBXdafOs0R/4ErEGtWvyZ07wX4t/wCCav7U/g2w&#10;s/EGoaz8K/FU62XlTSfKNzbdrp91WVju3L1r9ZVbdQAtc34k+IfhbwdPDBr/AIk0nRZpl3xxajfR&#10;W7Sf7u9hWB8evibF8Hfg/wCKvGMoVjpdk80ccn/LST+FfzNfmj+zp+wrrf7buiap8XPi/wCLdWiG&#10;uTtJpUUEilym/wC/82Qq/wAIVaAP1f0rWrDxFp8N9pd7a6lYTDMd1aTLLE49VZchq0q/K34S6Z4z&#10;/wCCfH7YWgfDe81+61j4YeMP3VkbuT5I/wC62P4WVvlO3rur3H/goz8ZfGVifBnwg+Gt5JaeMPG8&#10;5ieWCTZLHB93G7+HdQB9X3Xxd8CWWpy6dceM/D8GoxyeVJayatAswf8AubN+d3+zXZV+ad7/AMEc&#10;/DU/h77TJ4+1abxrLB5n2qV12SXXXd/e+9/tV9D/ALB/hX4y/D7wBqnhT4tgTHTLrytKvzc+c9xB&#10;/venpQB9S0UUUAFFFFABRRXy/wD8FC/2gtT/AGfP2fL7UPD8/keJdWnTTdPlB+eMt96Rf9peKAPc&#10;tY+K3gjw9qsun6p4x0DTNQj+/aXmpQQzD6qzA108MyXESyRsJI3GVcV+Xfwn/wCCS8PxM+HVn4r+&#10;I/jHV4fHWsJ9tkETq6RbvmXeWyWb1rrf+Cfnjvxv8HPjr4s/Z18f6lNqn2GN7rSrm6l3fIv9zdzt&#10;Zf4aAP0eoor4+/4KUftA678Gfg7Z6P4Qn8jxV4ruv7NtpYv9dEjfeZP9r+GgD6Rvfix4J03VTpl3&#10;4y0Cz1COTyntJ9TgSUP/AHdjNuzXXq26vy+8Gf8ABHy08RfDq01fxZ4z1WD4gXsH2mWSL95FFM3z&#10;Kr7vmbb3bdXef8E2Piv418P+L/HPwJ+Id3Nea14Vk8yyuruXe5h3bdgLfMy9GH+/QB95a3r+meG7&#10;CXUdX1K10uwj/wBZdXlwsMSfVmIAql4c8feGvGMk6aBr+la3JF/rBp19HceX/vbGO2vhz48fslfF&#10;f9r39onUoPGesTeFPg/paLHZxWVxl73/AGtn3d27+90rw/8AaS/Yz1L9gXQ9L+Lfws8c6qIrC9gi&#10;1C0u5APM3N8v3dquv+y1AH66UVyPwu8Y/wDCwfhz4f8AEZh8n+1LKK6eM9iy8111ABRRRQAUUV8d&#10;/wDBSr9oHxB8HPg9Z6J4QnMHirxXdrptvLF/ro0b7zJ/tfw/jQB9KXfxZ8Eadqh0y78ZeH7fUY5P&#10;Ke0n1OBJg/8Ad2Ft2a69W3V+YHhD/gjxa658O7TU/FHjjVoPH91B9pkmiAkhjmb5lV93zNt7turv&#10;f+CbPxW8aaJ4o8cfAr4gXc17rXhOTNldXcu9/J3bdgLfMy/xCgD9A6KK+Gf+Cmvx28UeDfC3hj4b&#10;eA5pYfE3jS6+ymWA7ZY4flXYv93duoA+tl+LfgltU/sz/hM/D/8AaW/yvsn9pweb5n9zZvzu9q7C&#10;vzEg/wCCNdj/AMIBDd/8JvqEPxE+zeb5wA+zfavvf733v4t1eqf8Ezfjd4p8R+HfFnww+IEss3iX&#10;wNdfZvtV3LveSD5l2f7W3Z970agD7T1vxBpfhqwOoavqdppdjGPnur24WGIfVmIFU/Dnjvw14yE3&#10;/CP+INK17yf9Z/Zt9FceX/vbGO2vzA8YeHfFv/BSP9rPxL4Wk1q60X4U+EJmtpPskvyPtbbu2/xS&#10;M3977tZf7Qv7GHiT9gu30j4tfCfxZqs+n6ZdxHVbWWTD7N33n24V0/hO5f46AP1zorjfhN8QLb4q&#10;fDXw14stFEMOsWUV0Iv7hZQxWuyoAKKKKACiiigCndX0WnW8txcTRQW0S73lmfYiJ/eZjWBovxQ8&#10;G+J777Bo/i7Q9XvwObXT9Shml/75Via/P/8Abw8X+Nv2iP2ivDf7OPgTU5NMsJEW61m6hkZB/tb9&#10;v8Kr/DXOfGb/AIJT/wDCovAF34z+FnjLWj4q0OP7YIppAnmInzNsddu3+9QB+p1FfOX7CPx7uv2h&#10;P2etG13VMtr9kWsNRf8Aikmj/j/4FX0bQBQ1DU7XR9Pnu7+7isrWFPMlurmRY441/vMzfKtYvh34&#10;leEPGF6bTQvFWi61dInmeTp2ow3D7P721GPFfnT+1jqnjf8AbJ/a0i+AfhfWJdG8HaIiy6zLFL8k&#10;h+8zv/e2/dC1z/x//wCCaN9+zd4AuPiR8IPGOt/234eAvbmGaQJI8K/eZNuPu/e2ntQB+r9cx4i+&#10;IvhXwhPFba/4m0bRbmWPzI4tRvord3Xu212BxXjPwO+O/iD43/siWXjjQLGK98ZzaU8SWnmcPerm&#10;M5/u/Mu6vlDwB/wS11/42WV34v8Aj34y1aHxhfzNL9gs5Vm+zp/dLtu/75XpQB+lekaxYa9p8N/p&#10;t9b6lZXC7o7q0mWWKQf7LLw1aNfl1+z5pHi79iP9t3TPg3J4gu9e8C+JbXzLKGb5/LT5vLfb/C25&#10;Xztr9RaACiiigAooooAKz9T1Sx0WwlvNQvYbK1iGZLq6lVEj/wB5m4WtCvy6/afuPGf7bv7YX/Ck&#10;PDutS6R4G8NRrJq0sMnySfdaRm/vN/CvagD9HfDvxH8I+LppbbQPE2i61conmSRabfQ3Dhf7xWNj&#10;XUV+Tv7QH/BOTUf2WPBH/Cz/AIQ+MtbGreH3W5vYppQjvCv8SbcdP7rV+gn7K/xk/wCF9fAjwn4z&#10;f5bq+tvLuo/SZflb/H8aAPXqzNX13TfDenzX+r6la6ZYQj95c3sqwxR/8DbArSZttflT8VNM8X/8&#10;FEP2vNY+Hdvrc2jfDDwe/l3ptJflk/vPt/iZm+Ubvu0Afpp4d8f+GfGMk8fh/wAR6TrckP8ArRp1&#10;9Hc+X/vbGO2ujr8kP2iP2Ftb/Yi0Sy+Lnwk8Z6tLFod0kuo2s0nzhN33vlwrL/Cyt/er7k1/9qyx&#10;0z9jw/GNIY4pZdHW6jtT2umX7n/fVAHtHiLx/wCGfB0kEfiDxHpOiSTf6oajfR23mf7u9huq/oni&#10;DS/Emnx6jpGpWuqWEo+S6srhZoj/AMCUkGvy9+Cf7AGp/tb+D0+Knxp8b61Dq3iCRrmytIZFIjgb&#10;7v3vu7v7q16X+zb+yj8W/wBkv9ouCy8ManJ4l+DWpo/2kzXP/Hv/ALWz+9u/u9aAP0LooooAKKKK&#10;ACiiigAooooAKKKKACiiigAooooAKKKKACiiigAooooAKKKKACiiigAooooAKKKKACiiigAooooA&#10;+Hf+CWf/ACK3xe/7HO8/9CavuKvy2/Zs+MPxK/ZV/wCE+0OT4EeLPE8Wp+IrrU47qz/coEZv9017&#10;V/w8G+Iv/RsPjf8A7+r/APG6APt+iviD/h4N8Rf+jYfG/wD39X/43R/w8G+Iv/RsPjf/AL+r/wDG&#10;6APt+iviD/h4N8Rf+jYfG/8A39X/AON0f8PBviL/ANGw+N/+/q//ABugD1P/AIKCale6P+x18Sry&#10;wuprK6isojHNBIyPGfPj6Mtehfs63Mt78A/h3c3E0lxPLoNnJJLN8zu3kJ81fDX7Sn7UnxO+PnwR&#10;8V+ALf8AZ08Y6NNrkCRR3k0m9Y9sqyfd8sf3K6f4Y/tqfEr4f/Dvw14Yl/Zp8Y3k2j6dBZPNFKqJ&#10;J5aKu4fu/wDZoA/QiiviD/h4N8Rf+jYfG/8A39X/AON0f8PBviL/ANGw+N/+/q//ABugD7for4g/&#10;4eDfEX/o2Hxv/wB/V/8AjdH/AA8G+Iv/AEbD43/7+r/8boA+36K+IP8Ah4N8Rf8Ao2Hxv/39X/43&#10;R/w8G+Iv/RsPjf8A7+r/APG6APt+vM/2kMf8KP8AFu//AJ8mr5s/4eDfEX/o2Hxv/wB/V/8AjdQ3&#10;X7fnxBuoDHP+y54ymjP8EkiOv/ougDxvwrHbf8JV4f8A3P8Ay/Qf8sv+mq1+osP+qFfCi/tzeM1/&#10;5tO8Wf8AkP8A+NVof8PBviL/ANGw+N/+/q//ABugD7for4g/4eDfEX/o2Hxv/wB/V/8AjdH/AA8G&#10;+Iv/AEbD43/7+r/8boA+36K+IP8Ah4N8Rf8Ao2Hxv/39X/43R/w8G+Iv/RsPjf8A7+r/APG6APt+&#10;iviD/h4N8Rf+jYfG/wD39X/43R/w8G+Iv/RsPjf/AL+r/wDG6APt+vinwZrupzf8FRvGelyaldHS&#10;4/Bkckdp5reTv8yP5tv3d1Vv+Hg3xF/6Nh8b/wDf1f8A43XhGifG/wCJ2j/tc+IPjP8A8M9+MJrT&#10;UtEXSP7Ix88bqyt5m/b/ALH92gD9VqK+IP8Ah4N8Rf8Ao2Hxv/39X/43R/w8G+Iv/RsPjf8A7+r/&#10;APG6APt+iviD/h4N8Rf+jYfG/wD39X/43R/w8G+Iv/RsPjf/AL+r/wDG6APt+iviD/h4N8Rf+jYf&#10;G/8A39X/AON0f8PBviL/ANGw+N/+/q//ABugD7for4g/4eDfEX/o2Hxv/wB/V/8AjdH/AA8G+Iv/&#10;AEbD43/7+r/8boA+36K+IP8Ah4N8Rf8Ao2Hxv/39X/43R/w8G+Iv/RsPjf8A7+r/APG6APt+iviD&#10;/h4N8Rf+jYfG/wD39X/43R/w8G+Iv/RsPjf/AL+r/wDG6APt+iviD/h4N8Rf+jYfG/8A39X/AON0&#10;f8PBviL/ANGw+N/+/q//ABugD7for4g/4eDfEX/o2Hxv/wB/V/8AjdH/AA8G+Iv/AEbD43/7+r/8&#10;boA+368A/bt1G60r9kX4oXljdy2d3FpWY5oZNjxnzF6MK8f/AOHg3xF/6Nh8b/8Af1f/AI3XnH7Q&#10;37V3xO+OPwY8WeBLf9m7xjpc2u2X2ZLuaTekfzK27b5Y/u0AfZX7KF3c6j+zd8Orm9mlnupdEtzJ&#10;LM+95Pl65r1yvzs+Df7Y3xK+F3wt8M+EJf2bvGV9No9lFZPdRSbEk2jG7/V12n/Dwb4i/wDRsPjf&#10;/v6v/wAboA+36K+IP+Hg3xF/6Nh8b/8Af1f/AI3R/wAPBviL/wBGw+N/+/q//G6APt+iviD/AIeD&#10;fEX/AKNh8b/9/V/+N0f8PBviL/0bD43/AO/q/wDxugD7for4g/4eDfEX/o2Hxv8A9/V/+N0f8PBv&#10;iL/0bD43/wC/q/8AxugD7for4g/4eDfEX/o2Hxv/AN/V/wDjdH/Dwb4i/wDRsPjf/v6v/wAboA+3&#10;6K+IP+Hg3xF/6Nh8b/8Af1f/AI3R/wAPBviL/wBGw+N/+/q//G6APt+iviD/AIeDfEX/AKNh8b/9&#10;/V/+N0f8PBviL/0bD43/AO/q/wDxugD7for4g/4eDfEX/o2Hxv8A9/V/+N0f8PBviL/0bD43/wC/&#10;q/8AxugD7for4g/4eDfEX/o2Hxv/AN/V/wDjdH/Dwb4i/wDRsPjf/v6v/wAboAsftd6/qWn/ALZ/&#10;7LllZ6ldWlndajeC4tYpWRJf9X95P4q+16/Kf41fG/4ofFj46/CH4g2/7P3i3TovA91PcSWU3zve&#10;eZt+VG2/L92vef8Ah4N8Rf8Ao2Hxv/39X/43QB9v0V8Qf8PBviL/ANGw+N/+/q//ABuveP2cPjl4&#10;h+OOh6xfa/8ADrV/h1NY3SwxWurSb3uUK7t6/Kv0oA9nooooAKKKKACiiigAooooAKKKKAOI+MPx&#10;Ct/hX8LvFHi25ntIf7M06a5i+1y7IpJlRvLQt/tNtX8a/LT9mj9kDWP+ChVx4m+MHxe8TatZRXt1&#10;9m06Kzi2eYi/xJvXb5K/dXb3Rs19of8ABUb/AJMt8c/79n/6Ux1rf8E2j/xhb8M/+vWf/wBKZKAP&#10;hP8AaG/Z08Qf8E0vGHhT4m/CnXtR1HS5Z/s2oQ3kRdB/szMq7fLb7vzc56V+sfgXxZa+OvBOieIL&#10;Se1vLXU7OO4EtpLvhJZfm2N3G7ivlz/grCcfsdeIP+v60/8ARq16B/wT6/5M1+Fn/YL/APa8lAHt&#10;vijX7Xwr4c1LVryeG0tbCB7iSW7l2RAKufmY1+SvwV+BHiT/AIKa/FPxl47+JfiDUNN8K6Y7WWnR&#10;abE3lfebaluzLs2qq/N/Ed61+i/7aq7v2V/iZ/2B5a8Q/wCCQf8AyaHD/wBhy8/9BjoA+X/2m/2J&#10;dT/YPsNB+LXwg8Sa3eS6Zd+XqEc0e9442/jby12+X/C27+8tewftXfHr4jfGr9nb4XaZ8N9N1a41&#10;DxqkUus614Xia4trL+GSB3jy0bbm3HpwtfS/7f5x+yF8TP8AsHL/AOjVrz//AIJQ/wDJnmi/9hG6&#10;/wDQloA8V8P/APBGHQLnwxO/ivx9qN54umEkkl3Zx/6P5jZ2t8/zt2zzXI/sG+NfiB+zZ+1jrHwF&#10;8candaxaXSeVbqbgSw27qu6OVNzZVWX+Fa/RL48/Hvwj+zv8Pbvxb4suxDaRDFvajma5m/hjRf73&#10;8q+Hv2Hvh5q/7UH7QniD9prxZZy6BDHceTo2nwRlEl+TbuZz95VX5T6mgB//AAVP+K/jLUfHvw/+&#10;B/h/U4tG0rxh5X226G7fJ5k/kqjlf+Wf8RVetW7n/gjR4H0vw9NcWHjnxBb+Ibe28y3uvkEMc6r9&#10;75V3bd341s/8FTviH8O/7J0DwBrHhO/8TePtSDXGi3WkyCK505922Nt20ltz/L5fcc14hq3wg/b1&#10;b4czR3niy7m0X+y/3unxX0X2vyNvzRf6vd5m3/az70Aex/8ABKj45+OPFk3jj4a+LNU/t+Lwo/8A&#10;o2oTFmuP9a0bLvb7y8bhu5r6j/bZ/wCTS/ip/wBgGf8AkK8E/wCCXvxN+G2s+Bta8GeE/CV34V8S&#10;6Psl1ldRk865vZG+VpXfarfe+Xbjivqv45fDeX4v/B/xb4Mt70aZNrmnSWKXUke9Yi38W2gDg/2E&#10;f+TSvhl/2CIq97r8/wDwl+xH+0n4F8O6Z4e0D9paTTNF02Fbe1tYdIUpEn935m3Vr/8ADJ/7Vn/R&#10;0k3/AIJ46APumivhb/hk/wDas/6Okm/8E8dH/DJ/7Vn/AEdJN/4J46APumivhb/hk/8Aas/6Okm/&#10;8E8dH/DJ/wC1Z/0dJN/4J46AJv8AgpP/AMjj+zT/ANj5B/OOvuJelfnb45/4J+/tA/E2fQZ/E/7R&#10;X9rzaFerqWlyy6QB9nuV+7Im1h83+9XWf8MoftWf9HSTf+CeOgD7nor4W/4ZP/as/wCjpJv/AATx&#10;0f8ADJ/7Vn/R0k3/AIJ46APumivhb/hk/wDas/6Okm/8E8dH/DJ/7Vn/AEdJN/4J46APumivhb/h&#10;k/8Aas/6Okm/8E8dH/DJ/wC1Z/0dJN/4J46APumvkX9r3wTrniXxrotxpegXmpxRWTxyS2tu0ix/&#10;Ov8As1yH/DJ/7Vn/AEdJN/4J46d/wyh+1Z/0dJN/4J46APav2PvDWpeGPAGp2+qaZd6ZNJqLSeTe&#10;RMj/AHV+b5q99r4Y/wCGUP2rP+jpJv8AwTx03/hk/wDas/6Okm/8E8dAH3TRXwt/wyf+1Z/0dJN/&#10;4J46P+GT/wBqz/o6Sb/wTx0AfdNFfC3/AAyf+1Z/0dJN/wCCeOj/AIZP/as/6Okm/wDBPHQB900V&#10;8Lf8Mn/tWf8AR0k3/gnjo/4ZP/as/wCjpJv/AATx0AfVPx+/5Ij45/7A91/6LavE/wDgmF/yZf4F&#10;/wC3n/0e1eb6r+x3+1Dr2mXVhqH7Tslxp9zC1vcQnR1/eo3ysv3qyfAP7B/7RXww8LWXhvwn+0gN&#10;G0Wy3fZrGHR12R7m3NyzE/eoA/Qqivhb/hk/9qz/AKOkm/8ABPHR/wAMn/tWf9HSTf8AgnjoA+6a&#10;K+Fv+GT/ANqz/o6Sb/wTx0f8Mn/tWf8AR0k3/gnjoA+6aK+Fv+GT/wBqz/o6Sb/wTx0f8Mn/ALVn&#10;/R0k3/gnjoA+6aK+Fv8Ahk/9qz/o6Sb/AME8dH/DJ/7Vn/R0k3/gnjoA+6aK+Fv+GT/2rP8Ao6Sb&#10;/wAE8dH/AAyf+1Z/0dJN/wCCeOgD7por4W/4ZP8A2rP+jpJv/BPHR/wyf+1Z/wBHSTf+CeOgD7po&#10;r4W/4ZP/AGrP+jpJv/BPHR/wyf8AtWf9HSTf+CeOgD7prjPiJ8LvDXxW0mLTPE2nrqVlHKJUjZ2X&#10;5/8AgJFfJP8Awyf+1Z/0dJN/4J46T/hlH9qs9P2o5T/3B46iUYzXLO1vMznGM1yzV0/K57of2Lvh&#10;CP8AmUID/wBtpB/7NXyt+3f8EvBvwkHwiPhTRItL/tjxbBYah5UjP5kDfeX5q7Y/sn/tWH/m6OX/&#10;AME8dcr4+/4J8/tAfFI6OfFn7RK6wdIvVvtPM2kL/o0y/dlXaw+auVYLDLT2a+65xLL8H0ox/wDA&#10;UfTyfsZfBySMN/whsH/f2T/4qtzwP+zT8Pfhv4jh17QPD0On6pGjxpMsrtgN977zGvnH/hlH9qz/&#10;AKOkl/8ABRHTf+GUP2q2/wCbo5f/AATx1UcLh4PmjTX3WNIYDCwkpxpRTXkl+R9ygHbUlfC3/DJ/&#10;7Vn/AEdHN/4J46P+GT/2rP8Ao6Sb/wAE8ddR2n3TRXwt/wAMn/tWf9HSTf8Agnjo/wCGT/2rP+jp&#10;Jv8AwTx0wPumivhb/hk/9qz/AKOkm/8ABPHR/wAMn/tWf9HSTf8AgnjoA+6aK+Fv+GT/ANqz/o6S&#10;b/wTx0f8Mn/tWf8AR0k3/gnjoA+6aK+Fv+GT/wBqz/o6Sb/wTx0f8Mn/ALVn/R0k3/gnjoA+6aK+&#10;Fv8Ahk/9qz/o6Sb/AME8dH/DJ/7Vn/R0k3/gnjoA+6aK+Fv+GT/2rP8Ao6Sb/wAE8dH/AAyf+1Z/&#10;0dJN/wCCeOgD7ppG6V8L/wDDJ/7Vn/R0k3/gnjp3/DKH7Vn/AEdJN/4J46AJP+CaP/I1ftI/9j7c&#10;/wDoUlfcdfnZ4F/4J9/tA/DKfX5vDH7RQ0iXXb1tS1CSLSFP2i5b70j7mPzf7tdV/wAMn/tWf9HS&#10;Tf8AgnjoA+6aK+GG/ZP/AGrP+jo7r/wUR19q6Na3Vlo9hBeXBvLuKCOKe46ea6r8z/8AAj/OgDSo&#10;oooAKKKKACiiigAooooAKKKKACiiigAooooAKKKKACiiigAooooAKKKKACiiigAooooAKKKKACii&#10;igAooooAKKK+OfGf/BNTwX428Yaz4huPHPjyyutUupbqSG01fZFE7Nu2qNv3fSgDvv8AgoDc3Fn+&#10;x98S5Lf/AFv9nf8As61k/wDBN61itP2PPAKQxeVmCWXn/alaqVt+xRo/w5/Z8+Jngfw/rXiDX/8A&#10;hJrF+NdvftD71Vtqp8o27q8B/wCCa37XfhHwH8Lbz4W/EPWIfCev+GrqWOP+1j5SSIz/ADIG/vK2&#10;floA6L/gr1DF/wAIb8LbjP8ApcXiWLy4/Wvu7wgd3hTRt3/PlB/6LWvzK/bA+MWkftkftIfC34Uf&#10;D2b/AISbT9M1Fb3UNQsz+5/vNtb+6qry1fpF4r8c+FPhH4dtbnxHrNp4f0qMrbxzXcmxM9FWgD53&#10;/wCCodzLafsb+LfKH+tkgjf/AHN9ei/sW2sNn+yz8OY7ceVGNKixVb9r3wH/AMLw/ZZ8Z6Vo4/tK&#10;a+077TZeR8/mOvzLtr5x/wCCef7angO1+B9h4J8ca/a+EvEnhX/QpItXl8nzo9xCsu7+L+Er2oAy&#10;v+CpkXk/FP4A3cfN4NYaJIv9jzI68u/bu8f+KvAn7ffhO/8ACFnFrHiSLSILbSrSb50jnk/ire+N&#10;HxM0v9tn9ur4Z+E/A4/tnwz4Pma5vNUh/wBVJ8ytIyN/d+VPm71v/wDBQ/Tr34GftPfC747jTJNS&#10;8P2EkVte+V/yzKt8o/756UAYesf8E8P2k/FEE3jPU/jJ5PiuZPtz6VFczosc33vK+VvL/wBn0r6J&#10;/wCCe/7UXiT45eHfEvhj4gQxQ+OPCl39ivZPuPcJ93e6/wB7d8tehr+3R8EW8F/8JJ/wn2lfZPsv&#10;2r7L5v8ApH3d2zZ/e7ba+bv+CZFhc+P/AImfGT4viymstG8Rai0Wn+cNvmJv3UAfohRRRQAUUVzf&#10;jzwha+PvBOs+G728u7K01S0e1kurOUxTRqy4LI38LUAdJX52f8FdXkuLf4Nae8WbS58RYk/8drtv&#10;+HUvgL/ooHxC/wDB5/8AYVyX/BRD9nibwn+x74Ut/Dcuo6yPAN7Fcia8k865MO75pXb+Lb/KgD77&#10;0dBFpNkidPJT/wBBr87fHEX2X/grx4Zkt/38kujp5n/TP5Wr3X4E/t+fCPx18H9H1vWfGOnaDqsV&#10;qseoafqMuyWKRV+b5f4l9D3r5z/ZY13/AIaz/wCCg/iz4uadaSnwh4esfsVldS/L5n8Mf/s7UAfp&#10;xX5xf8FL/wDTf2iv2etPnizaSaj5n/A/NWvu/WPip4Q8O+KbDwxqfiLT7LX74f6Np8su2aX/AHVr&#10;4u/4Kx+CdSj8HeBviVpFlNeTeFNXSW5MX/LOH7276bhQB9/1+b3gWI2f/BXfxkIB54l0vzJP+mf7&#10;pa+ifh/+3/8ABrxV8LrPxXfeM9P0ub7L5l3p93JtuI5FX512fy9a+a/2C57n9or9rv4o/HM6ZLDo&#10;J/0LT5pTt+f7uP8AvlVoA/RjXZr630O9k02CK61COFjbwynakjhflU/jivzA/alu/j54iGi6x+0F&#10;4N+x/BnTb2OXVdK8GX0czybW+WWX5mbavevdPD/7dmr+Af2pvFnww+M0Ok+E9FH73QtVijdEkT7y&#10;73ZmHzL+tW/2zf21fhHYfALxPo+meJdP8V6trllLp1nYabIJm3uv3n/urQB9RfCfxX4a8bfDrQdX&#10;8IzRTeG7m1Q2fldAm37tdlXyv/wTc8Ba58P/ANlPwzZ+IIZbS7uS9ylrMfnjRm+Xj+GvqigAoooo&#10;AK/N7/gpQ3239pj9nvT54v8ARDqHmfV/NWv0hr8/f+CsPgnUbfwp4F+J+kWk13N4U1eOW58rrHDu&#10;3bv93cooA/QKvzc+HyCz/wCCuXjOK3Hnwy6d5kv/AEzfylr6M8Ef8FAPgr4o+Gln4suvGmn6VIbX&#10;zbnT7uTZcRyKvzR7f97p6182fsDPc/tCftafFL45/wBnSw6BM32LTpZflx/lVFAH6VV+bf7ZBN9/&#10;wUd+BFncR/6LHGskfu+9v/rV963HxU8I2vjiHwhL4h0+LxTMnmx6UZR9odPXbXwp/wAFRNG1L4ef&#10;ED4T/GvT7OW8tfDt8sV6Yv8Almm7cv8A3189AH6NV+an7Nq/Yf8Agov+0XHb/vovInk/4Ht+7X03&#10;B+3/APBGX4bDxg/jfT4oja+edP8AN/0wP/zz8r+9Xzp/wTS0O++LnxN+Mfxu1G0ktNP8S3rW1lz/&#10;AKz7xk/QpQAv/BIlftE3xlvJf+PqTX28z82r6T/b/torr9j34oxzTeVGNL35/wC2q18Z/sx/FTSP&#10;2Lf2uvil8PfH/neH9F1+++1afqF18kI+bcrn/ZZT96vQP+Ci37Y3gfxJ8Gbj4a+BNZtfFviTxXJF&#10;a+Tpx81I496/eb+9u2YFAHvX/BOeaSf9kHwCZB5R+ztx/wACr6Zryf8AZd+G0nwj+AXgzwvPCIby&#10;x06L7TH/ANNmXc//AI9XrFABRRRQAUUUUAfm58BSdQ/4Kt/Eya4ixLa6c8cXsmxa/QnxjGknhPWU&#10;kH7v7FNn/v21fmx8fPFH/DHn/BRXR/iZrdpdf8IX4lsfs1zdRRb0j3fK/wDwJfkavov9o79vf4Ue&#10;Cvgzr1/oXivT/EWtXto9vp+n6fJ5jySSJtXd/dX3oA8r/wCCQDlfAHxFtwMxRa/J5cv/AH1X6FV8&#10;Zf8ABLb4XXvw9/Zug1fWLSSy1DxDdy6l+9P/ACxb7rY/hr6g8G/FLwl8Qr/VLTw54gsNZutMk8q9&#10;itJd7W7/AN16APgX9hrF/wDt/wDx+u7iPF1E7xx+yebX3l8Z7aK6+D3jiO4/1UmiXm//AL8NX5za&#10;v43tv2J/+CjniDXPFEMtn4K8aQf8hTy/kj3fxf8AAW+9XvP7ZH7d/wAMvC/wI8Q2fhjxPp/ifxBr&#10;tpLptlaafKJceYm1mf8AurtagDK/4JASyP8AsyTxn/Ux6rP5dfSP7QWv/FfQvC9nJ8JPDWleJdbk&#10;mxPFq10tskcf975mWvnr9lnwN44/Z9/YAivPDmjQ3HjqWyk1iPT7zc6ylvmVdq4bd5f8NbP7LX/B&#10;QvwZ8UPhp5/xE8QaT4O8aWMrW2o2F2fs6l/7yKzH5aAPCPgZrWp+Af2yItT/AGmNO1Kz+J+sRtbe&#10;HtV8yJtIihb7sCNH/FyfpX6eV+Wv7bnxm8NftV/HX4RfDn4YTf8ACSatpOsfarjVbP54Y0bZ91/7&#10;q7dzNX6fadA9rYwwuQZI0VCaALlFFFABRRRQA1ulfnH/AME+F+2/toftF3lxFi789o/+AefX6PV+&#10;Wlv8QbH9iL/got4yufFcMum+D/HMCmLVfK+T5mVt/wDurJ8p9KAP0D/aIhiufgR4+jn/ANUdHus/&#10;98NXzP8A8EippZf2UYhJ0j1KcR0n7bP7cvw10T4E69o/hTxNp/iXxJr8DWVna6dJ52N3DM+Pu16N&#10;+wD8M5fgp+yj4Zt9bh/s28lgbUr0Tf8ALPd83P8AwGgD6Q1A7bC8P/TNv/Qa/Oz/AIJSg3/xD+O+&#10;oXEWLuTW2jc/8DavvHwT8RvC3xS0y9uPC+vWev2kUjW081nLvWN/7tfm18E/idpv7Ev7bvxM8J+O&#10;/N0bw14quPtNlqs0eIfmfcr/AO627bu7UAfb37bttFefslfFKKf93EdElyfTpX51+PL+5i/4JHeE&#10;9/7mL+2IopIv+eibq+g/+ChX7aPw+vvgXqfgTwZr9p4s8R+KgljHDpp81I42YbmZl/i+7he9J8Uv&#10;2UtXl/4JnaZ4Ht7KUeJtIsotXksPvOZ1+aRKAPHPhx+z3+0P+2j8M/D+vyeOIvhp4QsbWK10LSoT&#10;InmQqu3zf3WD/wB9V3H7PfxC+K/7Gf7RejfBD4oawPFXhXxEGk0vWpZWcxu38SO/zbd3ylWr0v8A&#10;YZ/bb+GupfALQNA8S6/aeFNf8N266bd2upSeV5m3hXT2/lXlnxi+Iuhftfft4/CjRfAEw17SvCO6&#10;51HVbT/Vfe3fK/8Ad6fjQB+nNFIq7aWgAooooAKKKKACiiigAooooAKKKKACiiigAooooAKKKKAC&#10;iiigAooooAKKKKACiiigAooooAKKKKACm8fWnVGTtFJholdgSPSlPTNfCOuf8FNJdN8R6xpcHw2v&#10;b0WF3JbebDdM+dv8R2xnbVf/AIef3x/5pPq//fyT/wCNV6qyvF3soHnvH4eLs3Y+9u3TNPr5/wD2&#10;d/2w/B37QR/suz83R/FEUHm3GlXfb+9sb+Lb36V9AV59SlOjJwqKzOyE41I80HdBRRRWZoFNAyDV&#10;e8u4rO2lnmlEUUSNI8hHRV+9XxL41/4KaaTo/i/UtL8M+D7zxZpdtIY0v4JWUS7fvMqiNvl3fxV1&#10;YfC1sVJxoxvYwq16dG3O7XPuHHHFPrgPg3491L4m/DrR/EeraBN4YvL5PMOn3Mm940/hY8D71d/X&#10;M4uLaluaxkpxUk73CiiikUFFFFABRRRQAUUUUAFFFFABRRRQAVCAoIAGCOlTVXlIMZG3djqucU0T&#10;LbUfjcOvFI/Cda+RP2pv2rvEng7xjZ/Dr4ZaQdX8XXEfmXEnlecI0ZeFVAfvdeT0ryWz+D/7YV9o&#10;sOoL4ylgWWHz/ssuohJ4+M+Xs2fe/GvOnjFGo4Qg5W3t0Ps8NwxVq4eGJxVenRU/hU5WbT626Jn6&#10;J5XIGeSKsV8Mfs8/ti+KdB8awfD3402kmkapKkcdlfzW/lGR9q7Vlxnczf3l/i4xX3Mrbq3oYiGJ&#10;jzQf/APGzTKMTk9b2OIs09YyWsZLyfUWiiiuk8cKKKKACiiigAooooAKKKKACiiigAoopo60CuLn&#10;FQZ8wjIz+NR3t3Fp9pNczyCKKJGdz6Cvzy8T/tI/GP8Aag8a3mhfB22k0vw3bXKR/wBpR/LKhAb5&#10;pZedqt/d2n61y18THDpXV29ke/lWS1s2c3CUYQhbmnN2jG+1/W2h+iII25A208njjkV+cuteFf2v&#10;PhF9n8R3Gut4mjt5CGsIrgXa7dv3pE2r8v8AwKvrH9lj47p8fvhjaa1ci2g1q1f7NqNrCwPlyfwn&#10;H8O4fMBWdHFxq1FCUHFvv5djqzHh6tgML9dpVoV6aajJwd7N7X9baHtWAfrUlQ/e6d6mrtWp8uFF&#10;FFMAooooAKKKKACiiigAooooAKiXjgjHtUtRHg57UCHZB96apDKCOpryP9oP9ozw58APCcupanJH&#10;ealKGSz0uKQCW4f0/wBlfVq8M/YK+OHiz40eIPH2o+KNTkuYhJFJBZY/dWwb+FVrjliqcaio/aZ9&#10;BRyLF1stq5q0o0YW1f2rtLT0vr6n2gCMn1prrlgQMH+dNibAJavg/wCO/wC1d8QviD8RdS+HHwY0&#10;ySWWy3W99fxxq85kVvmaJi21VX+9zmqxGIjhY3er6LuZZTk+Izis6dJqMY6yk3aMV3bPvBR97nNS&#10;E+gzX543Pgf9rz4Y2cvi+48T2+vW2mxm4fTftguPMTbhv3WxN23Ofvfw19M/spftHwftEeAnv5YB&#10;Za7YOsGoWoxtEm3O9O+1uvt0rOlio1KvspRcZef6Hbj8gq4LCvG0qsK1OLtJwd+V9E159H1PdhT6&#10;i34Yg9qlrtV3qz5jqFFFFMAooooAKKKKACiiigDwT9uH4Zy/Fv8AZc8faBbXn2KUWLX4l2b8/Zv3&#10;23/gXlbfxrxH/glB8c9E8cfs62XgsGCy1rwo728kUkq77iF2aRZwvXblyv8AwGvuSSPzQUcZjr4A&#10;+Ov/AASc0D4h/Eu+8T+BfGM/w8i1EeZeWFpamWEzZO5k2yJtVv7vPJagCr/wV6+NOkaT8HtN+HMH&#10;lXmt+IbqKXEUqlraFG3KzJ1+btX1r+y98Pz8Jf2dvAfhee8F5/Zulxh7n7oO795/7NXzP+zh/wAE&#10;s/D/AMIPiJD4w8aeJpfiJd2QT+zrW8tNkNu4/ifLvu29h0FfXPxh+H0nxR+Fnifwhb6o+jS6vp0t&#10;kl/CDvt967dwwRQBn/HjwWvxV+C/jLw1bXsUH9qadLbfaT86R/L7V8U/8EhvjHo8HgfxN8JbyWKz&#10;1vQ9RlvY5JJVT7Yjna2xG+b5fK5/3q+qf2RP2cbr9mP4XS+Eb/xPJ4tlkvZbk30sLQ53fw7S7/8A&#10;oVeG/tNf8Ev/AA38bviIPGfhHxJJ8O9Vut39qCytvMiuX/vqqsm1vXnn0oA0/wDgqP8AHTRvh5+z&#10;ZqfhomG+1XxV/oNvbfaFDxorbml2dWX5dv4039m7xP4e/Yp/YO8PeIfF+sLNbSQtqUccY2PLNP8A&#10;MsCL/E1cT8Fv+CSWieBviJpviLx14ym8f6fpw8y30qa1aFDNn5WfdI+5f9njmvXv2z/2L9W/awsP&#10;D+l2nj0+E9A0wP5mlxWKzwySZ+V+GTbtX5aAPAPAP7PPiH9vvxCPix8crufQfCEu3/hGfCkNzs/0&#10;bcreY/8AvL+J61+iHhnTtE8N6TZ6JoYtLSwsYFit7O027Y0X0Va/Nlf+CNGuJHsT413YjT/VgWEg&#10;/wDa9em/s4/8EzdW+A/xi0LxxcfFG68QQ6bvzp8tqyCTcu37/mn/ANBoA8N+LnjGx+Cf/BWCz8Yf&#10;EOG7svCkiL9ivLqFniG618lZU3fwrI3LL92v1KvPGGiWOhS67canaQ6XFa/bZLsyrs8jbu37v7te&#10;c/tM/sy+Ef2oPh5P4c8T2v8ApMe6TTtTiH76yn/hdT/d9V7ivh3/AIcxau1v9nk+Nd15OPL8v+zG&#10;2bP7u3z6AMb9kPxLbfFn/gpv4y8aeB7e6n8FSwXTXF3FGyw/NHtRn/3mHy1+rmOORXmPwA/Z/wDC&#10;P7OHgC18J+FLQQwx/vLi6l5mvJsfNI7d/wCldD8TvGv/AArf4d694m+yfbW0y0e5+zCTYZNv8O7t&#10;TS5pKK3ZMmopyb2OuxgUDAFfANp/wVIuL22int/hbqM0R7w3LOv6RVN/w8/uYsSXHwu1KG0Dr5k0&#10;szIsafxNzFXp/wBl4vpA4Pr+H6yPvftT68z+C3x38I/Hzw7NrHhS9knit5PKnhmj2TRP6Mv8q9Mr&#10;zZwlTk4zVmd0JxqLmi7hRRRUlhTRjvVPVNQtdIsbi/vJo7e1to2llmlOFjReWavh/wAT/wDBTyws&#10;vEWp2fhvwPeeJdKtnEdvfwysv2j/AGtojbau7pXTQwlbFtqlG9tzCrXp0bc7tc+68egp9ch8MvFG&#10;peNvAuj61qmjS+HtQvYBLJpkz7ngz0BP0wfxrr652nF2ZrGSmuZMKKKKRQUUUUAFFFFABRRRQAUU&#10;UUAFFFFABUOMgY6VNWPr+tW3hzRL7VLuTyrSyhe5lP8AsKuTSbtu7DUXJqMVq9EaQJPGaVTgDvX5&#10;z6j8efjz+1R4omtfhbZyeHPC0Vy32bUSRCSNv/LWU5/3tqrUWu6Z+1x8EfK8TXurSeJ7aISGS1jl&#10;F9Eq7SWaVAqcemO9eU8wVuZQk4rqtj7yPB9ZNU62KpU6rV+SU/e8l6s/R7I57GpK8K/Zl/aa0X9o&#10;TwsHj/0PxJZRqNT0w9Y3/vL/ALLdvyr3WvSp1I1YKcdmfG4vCVsDXlh8RBxnHdMKKKK0OQKKKKAC&#10;iiigAooooAKKKKACiiigApgwF4p9MJ4yKBMCMjkVEzqPm6ivmj9sD9qm6+A9pp2h+HLOHUfGOrc2&#10;kU3zRRruUFnTOWJ6Acd+a8E0n4Zftg+ObM643iV9Ea6maQWN5eC3eP5umwIdq+nzfdrzp4yMajpx&#10;g5Py/U+vwXDVXFYVYzEV6dCEvhc38TXZeXV9Lo/RTJ7jB/nU1fBXwI/aR+Jvw6+KOj/Df4yIIY74&#10;PFZ6lfDbM8m75W3jPmBuFHC/eFfetb4fERxEOZKzW67Hl5rlNfKK0adVxlGS5oyi7xkn2f5hRRRX&#10;UeKFFFFABRRRQAUUUUAFFFFABRRRQAVE2SQO3cVLWdqF9a6ZbvPdTx2sSDmWVwqijRbhZvYtlcnp&#10;jHenZAU8cema/OX9ob9uLU/FfxP0Xwz8ONYksNAttRgiuNVtQC16/mhWVP8Apn/Ov0QtZ99lEx6l&#10;FNclHFQxE5U4fZ3PfzPI8XlFChWxUVF1k2l1W2/rcsE/P8o59c0m/c5Vjz6VxPxd+KGm/CD4f6v4&#10;q1dZZbSyQHyovvyO3yqq/j/jXwro/jL9qP8AajvTrfha6HhjQCjG0likFvbyJu6Fvn3SflU18VCg&#10;1BJuT6I1yvIa+Z0Z4l1IUqUXZym7JvsvM/SLcoOA3P0qQjivzui+Nnxz/ZE8Q6La/Fd4vFPhbVpv&#10;nvYZBLLH8uGVZeOVxu27efWvv/RdWttd0uzv7WQS2t1CssbeqMuRV0MRGvdWaa3TMMzyatlahUc4&#10;zpzvyyi7p2tdequr+ppClpmcCn11nheYUUUUgCiiigAooooAKKKKACiiigAooooAKKKKACiiigAo&#10;oooAKKKKACiiigAooooAKKKKACiiigAooooAKKKKACvln4+/8E6PhP8AtAeKx4l1SzutH1aQ/wCk&#10;TaTJ5X2k/wB5x/e/2q+pqKAPC/2c/wBj34dfsxWM3/CJ6WZdWmHly6tefPcun9zd/Ctan7Sf7NHh&#10;j9qHwZb+G/FE13b2ltci5iks5Njh69gooAxPCvhu18JeF9L0Ozz9ksLZLaPzPvbFXFfMnxr/AOCa&#10;Hwe+Nvi+fxJd2d3oOoXIzcf2TIIklf8Avsv96vraigDxz9nr9lf4f/sz6J9g8H6WIruVf9J1Cb5r&#10;i4/3mr0Dxz4G0L4leFr3w54k02HV9Fvk8u4tZhuQiujooA+GP+HQfwR/t37f5mteR53m/YPtP7r/&#10;AHemdtfZXhPwlo/gPw7ZaH4f02DTNJsk8q3tLWPYkY9q3aKACiiigAooooAKpahp1rq1jNZ3cMd1&#10;a3CNHLFKNyyI33lq7RQB8ReL/wDgkp8FPFPim91iP+1dHiuJPMNhZ3O2GP8A3P7q19TfCj4P+Efg&#10;l4Uh8N+D9Ih0bS4+SsQ+eRv7zt/E1dvRQB4V8Q/2RvBvxJ+Onhn4p6nNfxeINC2fZ4opcQybem5a&#10;9h13QrHxJpN3peqWkV9p1zG0VxbTR7klRuqmtSigD4d1f/gkX8EdT8RTapGNWs4ZJvN+wQ3P7ofN&#10;93/dr62+Hvw38N/CfwrZ+G/CulwaPpNqP3dtD+rf7RrrKKAPF/2iP2T/AAB+01ocNl4v03N5CMW2&#10;q2p2XNuN27arf3a8m+Ev/BLv4NfCjxdDr8dnd6/dW3z28OrS+bDG/wDe2d6+waKAGKojAVRT6KKA&#10;CiiigArL17QdO8S6Nd6VqtnDfaddRtFcWs0e5ZEbqtalFAHw7qv/AASK+COo+IptUj/tezgkn837&#10;BFc/uh833f8Adr64+Hvw68PfCrwrZ+HPC+mQ6Po9qMRWsI/8e9zxXVUUAeG6l+yT4R1P9oqz+M0k&#10;+of8JLaw+XHD5v7n7u37teq+MPCGj+PfDl7oPiDTodT0m9j8u4tZ49ySCt2igD4ai/4JDfBCPxIN&#10;T/4nZtRP5n9n/av3X3vu+u2vsbwb4M0T4f8Ahyx0Dw9p0Ol6NYp5dvaQR7UjFb9FAHh37SH7IXw9&#10;/ah0y1i8XaZ/xMLX/j31Sz+S4iX+7u/iX/ZrhfgT/wAE4/hH8BvFK+JNPsrrWtWiZZLaXV5PNFs/&#10;95V/vV9V0UAFFFFABRRRQAUUUUAeefGj4H+EPj/4NuPDHjDTItS0+T/VyY/e27/30b+Fq+bPh7/w&#10;Sh+CvgHxTaa5JBqGvi2PmR2uozb4S38OV/ir7WooAopp1vFYizjjEVoE8tI4htVE24xXjv7P/wCy&#10;j4Q/Zz1vxZqnhqfUJ5fEtx9puftcu9Y+Wb5f++q9wooA8t+Pn7OXgn9o/wAIHQPGemfbIo+be7iO&#10;y4tn/vI9eFfCv/glr8Fvhj4ot9f+x33iCa2KyW8OrS74o3VtwbbX2PRQBEsYWIIn3MV8nfGr/gmf&#10;8HvjX4vl8R3NldaBqEwzc/2RJ5SXD/32X+9X1tRQB4T+zn+xz8N/2Y7aY+E9L83V5o/Ll1a8O+5d&#10;P7u7+FfpXu1FFABRRRQAUUUUAFeT/tAfs0+B/wBpTwsdE8ZaaJ/L5t76H5Li3P8AsPXrFFAHx58I&#10;/wDgl58GvhN4th8QR2d54gu7YKbeLVZfMijf+/t719Ya3o1tr2iXml3H/HrdQNbOI/7jLtNadFAH&#10;jf7Nv7Mfhf8AZg8Pazo/hia7ntdSvTey/bJN7b8YqL9oz9k74f8A7TuiwWfi/Tc3Vt/x76hafJcR&#10;f7O/+7/s17TRQB8m/BD/AIJq/B74HeKofElnY3Wv6tausltLq0nmpbuv8aJ/er6x60tFAHyF8Yf+&#10;CYfwa+L/AIvn8RXFld6DqF1l7mPSZBFFK/8Af2Y4/CvWv2d/2WfAf7Mvh6bTfB+l+TLc/wDH1qE/&#10;z3Fx/vN/d/2a9jooAKKKKACiiigAooooAKKKKACiiigAooooAKKKKACiiigAooooAKKKKACiiigA&#10;ooooAKKKKACiiigAooooAKizu4xgVLUTnBA7ml5gfn3/AME+reOf4+fGUyReb+/bk/8AXWvvsabZ&#10;j/lzhP8A2zWvya+Dnw3+JPxG+MHxMg+GniY+E7+1vpZLyUXHleYjP8q/davbm/ZZ/alXr8WgP+35&#10;v/jVfUZhhadSu5Oso6R0fojwcHXnCkoqk36fqc34j8L6b4a/4KD+H7P4W/8ALV/tOtRafJ8lv97z&#10;l/2V+5la/R25uY7O1knmcQwxrvkkPQCvzY/ZwF7+yZ+0xN4X+Ieg+df+IdttZeJQd6b2/iR2x8rf&#10;xdxXsn/BSX4oal4a+HOg+E9PmlsovE135dzfwy7PLhj+ZlP95W71hi6Mq9alQhqrb9+5WGqqjRnV&#10;krO+q/I6zxz/AMFEvhH4I1waWb661nEfmfatNi82HP8Ad3f3q734J/tTfD74+Zi8N6mF1T5ydLuv&#10;kudi/wAez+7Xzp8JNJ/ZJ+G3h37PceJtC12/uUj+0XWo7pCXVedi7flryn9qbUfg/wCHtV0D4h/B&#10;nxXaWfiqwuovM0vQ9yean977vy+/rVLB4erN04Qkn0b2uCxVamlUnOL8lvrsfYv7UX7Tvg/4GWUP&#10;h/xJ9q+16/p1yLbyYt6D5dnz/iwr4e/Y4/aO+HX7Oela+/jDTp5dVvp8293Bbea5g/uf99V97axo&#10;Phn42fBqx8X+IvDOn3moTaE1zB9qiEzW5eLdtVv96vlj/gnF8MvCPxD8GeM5PE/h7T9bnttU8qKS&#10;7j3+Wm37tPDSoU8HVU4u8Wua3Xfb9QrKtUxNPlkle7XdbXufb9z8VPDOl+ArPxdqmpQ6RoNxBHcJ&#10;PdnZhGAK/wBK+d7/AP4KZfCbT9QmtM6rP5UjRiWK1+WT5sbl9VryD9pq2vvjp+1Z4Y+DNnjTfDWk&#10;RxH7KLrZDKm3dI23b8rLGrqOtfVuk/sg/CXSfCC+H4fB1nNaeS0X2mYb7g7urb/73vXN7HCYWMZ4&#10;hSblqktknsbqriK7caVkl1fX0O7+HHxW8LfFvQ/7U8L6nDqlqhxJ5Z+aJ/7rj+Fq5b48/tGeGf2d&#10;7LRrnxHDdzRavO1tb/ZIt/zrt+9/31XxZY6Bcfsa/tnaLonh/wAxvCfiLy4o9PFzkFGbbul+X7ys&#10;24V6B/wVPx/wjXw5i/566pPH/wCOx1UcDS+tU4c14S1v8iJYuaoTm0lKOh6p8UP2+/hf8KfEf9h6&#10;jcXl9eRwLcSnTovNWMN/D/vf7NexaL8V/D2o/DWz8dXdx/Y2g3FqLoy6kPJaNP8Aaz0rzD4N/sg/&#10;DXwN4C0y0u9CtPEuoSItzcanqUO+WV2+b+L7q+i18+ft5eMbbxJ8X/A/ws1jUz4V8CxeXdajqEUv&#10;7rY3yqHX/Z28f79Z08Ph8RUjRoc2m78lvZdTSVavRpupUtrseq+If+ClHwj8P6te6du1G+FrJ5Yu&#10;rS23xSf7SnP3a9z+E3xv8H/GjSRf+FtZivSiJJcWuf31vu/hdf4a+cPBV3+x/wCBdCh0u01nw7ex&#10;xO0vnagGmly3+1srwTxZ4t+H3wV/aX8J+L/gzr0WsaVrF15Wq6Jp0rJFFu+XbyPut/d2/LWzwVCq&#10;nCnCaa2b2fy6GLxVal70pRa7LdH6kvzx1qWoScgHuamrwFfqeytdUFFFFMYUUUUAFQAHH+0anqD7&#10;rAA49sU1uJnk/hH9nDwn4I+K2tfELTxdf27qfmef5sjOg3fe2rmvV+BkrxjvUjdOa+Qf2lv207PQ&#10;dPm8KfDOY+JvGdy7W8klhEZVsv4SxGPmb07e9ck6lLCQbf8Aw572Fw2YcQYmFKLc2kld7RSva/ZL&#10;X7jyv9snUD8TP2svAXhjw7ZTahq2hyQm8ESZxulV+v8Asrya/Q+2GIIv9xa+Xf2O/wBmK/8AhLDe&#10;eMvGFzNe+OtbT/SBLLvFujNu27v4nPf8q+qa58HTqJyrVd5W07Wv/merxFjMPNYfLcJLnhh4uPP/&#10;ADSesmvLogooor0j40KKKKACiiigAooooAKKKKACiiigAqIjjpg1LUWeQPTrRa4n6nkv7V0Mkv7N&#10;3xDSDzDN/ZEuPK+/+FeP/wDBNXTdNg+Acl5bwRHULnU5/tko+/JtOI934dK+srq2ivoZreYCSN02&#10;OPXIr8/vF/7LXxg/Z18Y3niD4MalLqegXFwsv9k+Zukz83ytE2Ayr/e3Z9q8rERlSrxxSi2krO2/&#10;3dT7/JqtDHZXXyWddUZynGcXJ2i9NU3sulrn37qDQCyuPte37N5beb5n3duOc18HfsFeL4j+0F8V&#10;PDmgfZT4RuZJdSgEMeOFm8uPZ/s7WrY8N+G/2mvjqwsPHF7b+BfDcNz/AKXNBEkN3On8SptYhl+u&#10;K5D9hHw9aeG/2qviRYaPDKNFsobm2hlI3JsW4Xb83TpiuedaVWtRcYtK/Xf7uh62DyujgMqzKjUr&#10;xqT5Yu0XzQXvfzbOT6W2sz9FSdy8VJUJKqD2AqavdPyrfUKKKKBhRRRQAUUUUAFFFFABRRRQAVWZ&#10;Mg7eXIPPv2qzURcEDHJPana4mfE3w9/YVE2veJPGHxWux4j1iS5nuba18xnh2bW2l8H5v93/AGRX&#10;Pf8ABMlI4vEXxLSIeXF56YH/AAJq+6tbI/sm9IHJt5Oc/wCya+F/+CZX/I0/FL/r7T/0Jq8KVCFD&#10;E0YR6836H6tQzbF5vkeZ1cXK9lSslslzWVl021Prj45eMx8O/g/4r8RCD7W2n6fJKIc7d/b+tfH/&#10;AOw4fBnwb+FGpfFHxVqtrYza1dy28ck4+eMKxBVX6tuPP4V9O/thqP8Ahmj4hH101v5ivlD9hf8A&#10;Zt034meBYPE3jQHW9Isrpxo+mST/AOjx/wDPTfHjj5veniXJ4unGCu0jnyWOGp8NYqtiajhGVVKX&#10;LZykktIpPu3dvpY9j0X/AIKH/CTxXqsWkXRurK0ud0T3V3F+5CbTkv8A7Jr0L4Gfs9fDv4ea7f8A&#10;jHwN5hi1qHpFcF7fYzbvkFV/H37Gnwp8c6MLB/DNro8m/wAyO604eU4faff5h/s14R/wT88W6j4b&#10;8eeP/hTcyzajYaNcyyWd1NJ/q9snlsir/Du5b71aRlUhXjHEJSbvZrpte5zVKGCxOWYmtks6kOVR&#10;9pTlZqSb3uu3Zn3WScYP3jU1QuPlyDgipq9ZH511uFFFFMYUUUUAFFFFABRRRQAUUUUAFFFFABRR&#10;RQAUUUUAFFFFABRRRQAV5V+0+P8AjH3x7x/zC5a9Vryr9p8f8Y+ePSP+gXL/ACrWj/Fg/NfmY1v4&#10;Ul5M8R/4Jm2sU37Ny+ZFFLnUbj/ln/tV9O+KvDmga34b1LT9csrSbSLmB47tZkXYU/izX5i/sw/B&#10;T41fEP4ZQap8PPH/APwjPh/z2i/s/wC0tD86/ebbsNema5+yP+0vrmi3um6p8TYdUsLlGEtnLesU&#10;uE/un92K+gxeFpyxU5+3jF823VbHlUK9SNFR9npb+l8x37BGmPp/7RHxHtvCNxLd/Dm23RRzebuS&#10;R937vd/ebb+lfefi3xfo3gXQ7jWtf1GDTNLtxmW6uH2on1r4x/4J4+OLbwbd+IPhLrfhz/hH/F1j&#10;M11JLLhWufm27X/2l7bc/LXJftreNbH4g/tI+Gvhx4r1iXw14G02NbrUbrzf3Mvmbm3Ov/ANo6/f&#10;rLEUHicbyNWSS26+fzHSrewwvOt2/u8vkevav/wUz+Eekape2X/E1n+yyNF5sNr8km3+JP8AZr6B&#10;+Fvxe8KfF/RP7U8LaxDqcEYUSxxH5oXYfdf3r5u8Kan+x94O0OHS7bVPDF3FFu/e3m6aX/vvbXgd&#10;n4u8E/A/9rLwzrHwh1/+3vC3iGfytR0q0kZYbZ5G27eR/wACHFP6lSrJxoRmpLutH/kNYmdKSc5R&#10;d+259XfteftOeEPhLpWo+CNdF0dX8QaLcfY/Ji3p8ytGu7/gVfI/7HP7Tfw2/Z48IajYeK9Pnk8Q&#10;Xt6f9KgtvOzDu+VS1fef7Q/w68LeKvh14l1nWNAsNU1Sy0S6FtdTQ73i/dsy7f8AgXNfMH/BPL4X&#10;+DfHHwW1jVPEXhnT9av7fVZxHNdxb3CL8yrTw0sNHAzvGW6Ts/y/UitGr9ajbl2bV/le/wCh9Y/E&#10;T4/eDPhb4WtNb8QapHZRXlt9ps7U/wCuufl3bUXu1eK6F/wUp+Eeu6vZWG7UbIXUnlfabu22JGP7&#10;zf7NfP8A8KvAMf7af7THjLUPGEMv/CK6Huto9LNz81ttZo4Vi+X7vy7jX2H40/Y/+FPjPwtNpD+E&#10;rO0U4Mc1n+5l3qvy/NWMqGCwrVLEczk97bK+xpCria3v02rdnuz1vw14k0zxdolrq2j30Opabcx+&#10;ZFdQPuRx7V5b4u/ak8IeC/jPp3w01MXcWt30ayi68r/R41ZWb53/AIeFr5h/YO1/W/hh8dfHHwb1&#10;GYXtpamS5j8q53w2+08bF2/xDrXMftYeAovih+3jo3hO4u5rG11extLaS6h+/Gm2RmKf987aKeAp&#10;rEyp1ZPls2OeLn7FVEkpXsfQbf8ABRf4WHxj/wAI5Z/2rqd39t+wRy2dt5iSvu27lx1WvdfiR8Vv&#10;Cvwq0NdU8T6vDpdrJuEfnHDSNt3bF/2qyfBv7Ovw78A/2ZJo/hTT4LrTUVLe78rdMP8Aa3etfA/j&#10;zxF4O+Pf7WXiuL4t6/L4b8I+Hg1jZ2stywjkkjbb8jAfKzbtx4/grOlh8Pip2ppqMVr3+RVSvWw8&#10;LztzN6H0RYf8FNvhFeX8Fu/9qwCWZYjLNa7Vj/2m9K+nPBvjTQ/H2hQ6x4f1KDU9Mm/1d1BJuU18&#10;uDxD+x+mif2YL7wl5X2f7N5vlN5u3bt3b9v3v9qvIv2PPGGl/C39qXWfh94N1mXxJ4A1uN5rOYy/&#10;uYXVGk+VdvzN8u3t96tKmDpVqcnh4Si462l5EwxFSnUUKsk79unqfo8ADzUlR8Y+tSV4Sta66nrh&#10;RRRTAKKKKACuP+JPw+074peCNR8Lau0raZfoqTGFyj4Vg3B/4DXYVXL5IP8ACOtJpSXLIunVnRnG&#10;pTlyuLun2a1WpyPwp+GGkfCHwVZeF9CEv9n2m7y/Ok3N8zFq1fFXiax8J+F9V1zUWxp9hbSXMrf7&#10;Crk1D428deH/AIe6HNrPiLVLbSNMi+/dXRwlfB3xK8e+Nv26fiIvgjwKLrR/hvaP5l3qksZRbhFb&#10;DSN/e/2I/wA64a9eGHj7OKvJ6KPmfTZZlVfOsRLF4qTjST5qlR7JXu7PrJ7I1v8Agm5pV9qXj34l&#10;+KV06aHQdSkxbXUke1H/AHsjbf8Avllr9Aq4v4W/DvTfhP4E0fwrpBkOn6bD5Uckxy79yzfU12lX&#10;hKDw9JQk9d36sw4gzSOc5lUxkI2i7Jd7RVlfzsrhRRRXYfOhRRRQAUUUUAFFFFABRRRQAUUUUAFR&#10;P8+QKlqBSoLc59aTaQnsfnf8TtJstW/4KS6BbaxFFJYSiD91dDKPtgkZev8AtfrX6HsSE+bkd6+c&#10;v2tv2W2+PNlp2saBqR0rxnpIzZXO8pHINwO12HK+x5+leB+Ftc/bH8KSReHItJXUIorpoxqeoRxT&#10;eZ833t+8Hy/+A9K8eEp4OrNOm5c0r3X6n6diKFHibBYaVLE06c6MFCUKkuXb7SfW/X0Rvf8ABSzX&#10;NI8OzeAtQtDanxfZX32mLMeX8hfm+b/Z3ba+0vBupSax4P0TUZ8LcXljBPIB/faNSa/Mv9rz4M+I&#10;fBHgLw1rnjrxJL4j+IWqag0csML74beHazLHEuAdu7+Kv0r+HMbp8OfDUb/JINMtgfY+WtVhZyni&#10;arkrbfqZZ/QoUcky6NKfPZ1FzdH7y+H+6unc6fvT6YOtPr2Gfmq2CiiikUFFFFABRRRQAUUUUAFF&#10;FFABXzR+1l+z54p+P2q+DdMsNY/s7wvbTvJqqhwHP3drKv8AE33q+l6rqctnpnr7VjVpRrwdOWzO&#10;/A4+tlmIjiqFuZXtdXtdWvbuunY/MT9rf4J+F/gZ42+E+i+GLMRQy3Qknnl+eWVvtCfeav0ys0UW&#10;FrkceWgP/fNfBn/BR0E/Fn4RE/8APf8A9rx1962bD7DaKf8Anmv/AKDXnYWKhiKyjsrH2nEVetic&#10;my2tWm5TaqO71+1a9/06Hw1/wUj11/EGufDf4cxQfZ49WvkuGv8AOdhaQQ7dv/A816t4h/aM+F37&#10;KPhzSPBL3ovbzTY1tZLDTohvjbbuLOvbdmvAf+Ck1te3vxt+GVppk/k6pNbeXbTZ2+XM1wFjb/vq&#10;vpn4d/sffD3wxoxbWdCh8Qa1fbLi/vdVkNw7zbRu2sccZrCLqyxdVUUr6avorHq4j+zsPkWXfXnN&#10;07TlywteUubdt7K1zjl+KXwY/bc0IeEr6WSG9+1B7O1u/wB1cb1XcXi/4CSK+hfh14B074Z+B9K8&#10;MaV5v9nadH5MHnPvbbnPX8a+M/21f2XfCXw18FXvxM8G+Z4Z1nTbmCTybQ/ujuZYxtH8LdGr6v8A&#10;2e/H9x8Ufgx4U8TXkJgvL6yUyxmTf8y/Lu7fe27vxrpw1SXt5QrJc62a6o8LOMNSWWUcVlk5/VnJ&#10;rkna8JpdGt00/wAD0dCBx3qWolHepa9XXqfBR0VgooooKCiiigAooooAKKKKACiiigAooooAKKKK&#10;ACiiigAooooAKKKKACiiigAooooAKKKKACiiigAooooAK8w/aO+KVj8Gfgv4s8V6hNLDFZ2MoiMP&#10;3/OZdse3/gRFen1+X/8AwWf+KMtvongv4eW0HmtfSNqcs0dz8/y/u1j8odd27dQB2P8AwSrvPip8&#10;R7LxL8QvG/jHXNU0Cb/QdOsNSlaWOQ7tzSLu/u/d/wCBV9/6rqlroel3eoX8wgs7WFri4lk+7GiL&#10;uZq8d/Yt+H2m/DX9mnwRpemQ3MEUtit7JFd/6wSyDc2eB3roPj94o0W1+Evj7T7nWdOhv/7Avv8A&#10;RZbmNHz5D7flJzQB+dfib/gp18avi38WJfDHwX8N2k8cbyxRQ/ZluZLna3+t+b7q7a+qP2KPiX+0&#10;X478UeJ7f42eGToulW1rFJp032FbcvNu+Zfl+98tfF3/AARt1XTNL+LPjmfUby0sx/ZqeXLdSqn/&#10;AC1/g3V+vula5puuWxl0y9tdQhRtnmWkqyqPxU0AaVFUNS1Ox0azNxf3sFnbD/lrdSqif99NWdbe&#10;OfDd/cx29v4g0q4uZf8AVwxXsbO/0XdQB+fP7dH7dnxP+AP7TGl+BvCc2nQ6Lc2NjNJ9qtVlffJI&#10;yt8x/wB2v0X0i5e90uynk4llhSRx/vLX4w/8FWP+T5dB/wCwdpn/AKNav2b8Pf8AIvaX/wBesX/o&#10;IoA/MD4p/tIeO/2VP+Chp0vW/Gera18PtYnjkl0+73NDbQXH3UiVuP3bbPmXtX6k29xHdxQyRHzY&#10;nXeknrX5uf8ABZ/4Uf2v4B8H/EO3nm+06RcvpslrFb7gyTDf5jP/AA7TFt/4HX0r/wAE+Pi1/wAL&#10;b/Za8G3skUMF1psH9lyRRXPnN+5/dqz913Ku75qAPpaiiigAqtcXMVnDLPKfKiRPMeSrNfM3/BQ7&#10;4qn4T/speM7xIop7zU4P7IjiNz5Ljz/3bSL3barbttAHyH8Evin8S/2pf28tfl8MeNPEGm/DTSNQ&#10;a6ltRK32fyF+VY9n3fmav1Vr86P+CNfw8sdL+D3iTxf5F1Dqup332V5Zv9XJDHyu3j361+i9ABRW&#10;LqXi3Q9Im+zahrGn2Vzt3+TdXMaP9drNRpnizRNbm8jTtY0++m27zFa3McrfX5TQBtUUVTvr+20u&#10;zkury4is7eMZeaaQIkf1Y0AXK/PL/go5+218Sf2ZPiX4Z0TwXPp0On32nfapzd2yzPv81l/i/wB2&#10;vuyPx74ammijj1/SpZpG2JGt7GWJ+m6vyX/4LRf8l28Df9gdf/R8lAH6xfDnXbnxT4B8NaxeY+13&#10;+nQXMvlfd3sis1fm/wDtafH/AOIH7Jn7cejapJ4y1XU/h/q6RX1xoku77NbQM3lyRIn3d3ybt3X5&#10;6/RH4K/8ke8Gf9ge1/8ARS18df8ABYf4XDxd+z7pniqOWX7V4av8iGG33+ZHNtVt7fwqu3dQB906&#10;Hq9r4g0ay1SzlE1rdQrNHL6owzWlXxt/wSz+Kh+In7L+l6fLDFBd+HnbTeLnzXkRfusy9Vr7JoAK&#10;KKKACiioZpI7eEyPwkYoA/PT/gqt+0R4h8CSeAvAfw/1/VtK8a6ldfaZBpEux5YW3RxxNt/iaTbh&#10;a+xP2d/CfiHwX8F/Cml+K9au/EHiCO0WS8vrw7pfMb5tv/Ac7fwr8p/C2oWH7WP/AAVJ+2axpsv9&#10;lW2qy+XHp9w0yD7CjLDLvxjazQo3935sV+0tABRWTd+ItK0y+gsrzU7S0vJf9VbT3KI8v+6pOWp2&#10;qeIdN0MRPqep2mnRyHCfapVi3n/gRoA1KKxdO8W6Hq032fT9a069uQP9Va3Ubv8A98hq2qAPhP8A&#10;4Kpa748+HXw48N+O/BHjHVvDx0y+W3ubPT5WRLjf91n2/wB3n71e8fscfHuP9o74B+H/ABbJKDqh&#10;T7NqQxtxdR/6zH+z6V037R/w1j+LvwS8ZeFJLj7D/aenSxC6EXmtGdvXbX5s/wDBHP4mS+Ffin44&#10;+GN7D5Md/AL6Oa7lMTxyQP5flLE38Tebu9fkoA/XSiiigAooooAKKKRm20AfDf8AwVU/aGvvg98I&#10;dG0TwxrN/o3i/XL9ZLabTZdkkcMf+t3Y+bDbgte2/sXeF/HHhj9nrw8PiHrOoaz4rvka+uP7SJaa&#10;2EnzLBz/AHa/NT9ozVbL9qT/AIKXaB4U1HTpZtAsdUtdDuP7OufO82FW3SS7lGF+9z6V+zdpbx2l&#10;vHAn+riRUAoAsUVTu723062kuLueK3to+ZJZ5NqJ9WNZP/CxPCv/AEMukf8AgdH/APFUAdFXiH7W&#10;v7SWmfsufCO78YXcUV9fmdLax0+SXYbmRm+Zf+Arvb/gNeyi8ha2+0edH9m2b/N3/Ls/vbq/N7/g&#10;sz4j0jXfgf4HTTtTsNSkj8Q8i1uFlYf6NJ/dNAHm/gP9uX9r3412+p634D8JWmpaJHdPFH5GmK6x&#10;/wASrvb721a/QT4OT/Eb4lfs3QJ48EnhPx7qVhPDcSwxeS9rI25Vk2fwsvDV5b/wTZ8VeHtH/Y38&#10;D295rOk2cwS58yOW5jRv9fJ975q+u45Y7iESRnzY39KAPzL/AOCbn7WHi2f40+K/g78RvEOoeIbs&#10;TT/2Vd6j803mQsyyo7N83zKqkLX6dV+LH7fOiTfs1/t7aP8AEKxEupRanPbeIPKMf2eHzFby2g81&#10;fvf6rcf9/pX7HeGNch8TeG9M1e38ryr6BLkeTLvX5l3cMPvUAbNFFFABRRRQAV8f/wDBTT4/TfBD&#10;9na4h0rVLzR/FWt3UVrpd1p8myWPayySNn+Fdqsv419gV+M3/BRnxbH8dP25PCfgCWz8/StIns9J&#10;kOnXPmvcJNIskzYUfIyqzL3xs5oA++/+Cfnh74gWP7P+m6x8RfEOra9reuP9vji1eRne2gb7q/N/&#10;eX5v+BV638d/i7pnwL+FfiDxnq80Ih0y1eWKKWTZ9om/5ZxD/eb5a67QNFtvDeh6bpdpxa2MEdtH&#10;v67FXatfHH/BVPxVoeq/seeJbO01jT7y6/tCxzBDcxu/y3K7vlBzQB8z+Fv+ChX7UXx98R6zP8Lf&#10;CdpPpNq6kWsNis32ZG6K8rfeavvf9jzxl8WPGXwyvL/4x6YdG8Sx3skccRtVt/3A+621a+bP+CPv&#10;iXQ9F/Zt1pNQ1PT7KY6/P/x9XEcT7PKh/vNnbX3RrHjXw/Bpcol17S4fOtnkj829jTzE2/eX5vu+&#10;9AH5rfGz/gp78SfEvxmm8AfBHRrO9NvqEtjb3XlfaX1Hbt2sqt93o1e8fsgfFf8Aae8a/FKew+MH&#10;hP8AsXwt9haSOb7AsX77+H51r4b/AOCXGpadpv7bOp3F9d2kFt/ZmpeXNdSKib/Nj27Wav2o0vxF&#10;peu+b/Zep2mpbP8AWfZLhZdn12mgD83v+Ci3xi+JP7Mf7RXgDxn4f8ZaqPDOpp/pGgZb7HH5LKJF&#10;2/dber/+O1+h/wAPfG+m/EnwRovifR5vN03VrWK8tz0bY6hgrf7XrXzP/wAFQfhT/wALM/ZS168i&#10;mliuvDckerxxwW3mtcbco0fqq4kLf8Brzv8A4I6fFI+KfgFqXg+eOKKXw1qDeXKbjfLcJNuk+5/C&#10;q/doA/QOiiigAooooAKKKKACiiigAooooAKKKKACiiigAooooAKKKKACiiigAooooAKKKKACiiig&#10;AooooAKKKKACocdfYVNURH3vek2lqw6M/P7/AIJ6n/i/3xl/67t/6Nr9ASDt4Ga/POX9gP4t6Z4x&#10;8Qax4a+IFpoH9p3Usv8AocsiPsZtyq3y1ZX9ij9ob/ossv43Un/xFfRYynQxVX2qrJaI8WjOth4c&#10;vsm/Qf8A8FHtWsvGnjX4aeC9EuIr7xLFqSyyWEUnzx7mXbv/ALv3am/4KT+GtTj8BfDbUpbQHStL&#10;l+zahL5n+qZo1VV/4Ec16z+z1+xPpvwy8Qf8Jp4u1OXxl45lQGS8vPnSCX+Jo817z4/8BaF8TPCd&#10;54d8RWcd/pV6hWSJh37Mv+0vY1msZSoVKUKTcowvr3vbb0sWsNUrQm5JJytp6dz5i+GX7HXwA+Kv&#10;gfTPEGk6JdNFf2sVxJD/AGlIJoty/ddVb5WrjPj58Ef2Y/gBBpsGt+H7+71TUpFittL06+lM3zfx&#10;fe+VarX3/BPL4geDNavF+GfxMm0XRLqNTKJpWSaR/wDgKldvpXofwU/YSGheLrPxp8TvEMvjjxNb&#10;cRRTfPbx+jYauh1oQbqPEycey3fk/QxjSnOKpqiovuz3+DTbXRvgpNp1pZyaZa22hPFFaTS75IE8&#10;g7VZv7wr5X/4JYjPgXxz/wBhUf8AoNfaPiLTm1rw7qmnxsI5Lm1lt0J7FlIFeDfsZ/s36/8As5+G&#10;vEGn69qlnqkup332mI2m7Ea7duPmFeZTqR+q1qcnaUrW/E75Qk69OUbcqT/Q+evi1rP/AAp7/gop&#10;o3irXrOYaVqccUVtNFIv7zcjQs3+yqsybq/Qa21eyu7AX8F3DJYlN/2mORTHj/ery/8AaE/Zu8K/&#10;tEeHYdP1sS2V/bc2eqWnE1v6qPY18mH9gf406TYzaHpHxT8jw+d0UVh9pl2GFm/iXb+ddEnQx8IO&#10;c+SUVbydv8v1MIqthpy5Y3UtfQqfHLX4/jJ+3j4F07wxD9tm0J4vtM3mKElRW8xnRv4lVVrsv+Cp&#10;4z4c+Gn/AGFZf/QY69q/Zn/Y/wDC37Ovn6hFPLrHiW6TEmo3fLxp3jT/AGazv2zv2bdf/aN0jwnB&#10;oGqWemS6PfNcym83fvEbb93ap/u1vDF0Y4qkofBBWu/Nf8Axlh6ksPPn+OVvwZ7/AOGcf8I9ph/6&#10;dYv/AEEV+dv7d+iWOmftS+DNY8YabLP4KvoIraQxSfPc7WbzFXHK7dyV+i+k2jafpVlaucyRQpFk&#10;f7K4rgfjp8CfDXx+8HS6Dr8ZjkjPmWd/EP31tJ/fSvNwmIjh6/N0d/X5HbiaMq9Ll6nk2l/sEfAj&#10;XbD7Zp+lS31tL/y0h1ORkP5NXkvjH4X/ALNnw5+MHh7wTp/hnVdd8X3V0uy00+9YrbOvzLv3N/47&#10;VRP2BvjD4Qmu7DwX8UTpfh+OdpbKH7TIj/7z/K3zV7v+zl+xlonwY1uXxXrWpTeLPGt0g83Ubz5v&#10;Kf8Ai2f416cq0KSlP6w59kv1OFUZVGl7FK27f6H0ltBH1qWmA8ZBp9fOI9vzCiiimMKKKKACoSdo&#10;6Zx2qaotuBgH9KPQTPhz9s79pq8svFqfCzw7rMXh6W6Rf7V1yWT5LZGX/Vrt+YHjmof2ZPGfwA/Z&#10;20CUnxpaan4ouR/pmqfZ3zn+5F8vyr/PvXtfij9iT4UeMfEGoa1qmjS3GpX8zXE8ouGGXb71Zo/4&#10;J+/Bbv4fl/8AAlq8N0MX7d1Uovte/wCh+o0824fWVxy5utFaOfIoJTfd9X5djodP/bO+D+qX9nZ2&#10;/i2CW6uZEjijEUmd7HAH3a9zVt1fOmn/ALBnwg0nVLTULfQJBc2s63MRNy/31bcvevopQFG2vSw7&#10;rtN10k/K/wCp8XmiypSj/ZbnbW/Py+Vrcvzv8h1FFFdR4YUUUUAFFFFABRRRQAUUUUAFFFFABUee&#10;lSUzqAaaDzOW+I3he68ZeCda0ax1O60a7vLZ4or+0O2a3cj5WX3r4u/Zf/axf4Rrq3w6+MU17p2r&#10;6ZPJLHquoSSTNIGb/Vtncf8Ad2/LivvokV5j8VP2fPAnxjhx4n8Pw3sxZT9qjOyYbenzVw16VWTU&#10;6LV10ezPpcpx+Bo0amDzKk50p2d4tKUWr2ab066p9jwn43/8FAfAGjeF7zT/AAm0nivVL62kjjEO&#10;5Io2b5cOfvf981tf8E+fg/qXwz+E02paxDNZ6n4glW8ktZcDykXKx+/zKQ3Ndt4H/Y3+FPgDXDqu&#10;meG4pbgJ5YF25mVP+Ak9a9xVBGuBwB0rGjQrSqqviGrrZLZX3O/MM0y+jgHlmURlyTac5Tau2tlZ&#10;aK13tuPNPqLdx9Klr0krHxYUUUUwCiiigAooooAKKKKACiiigApAcilpoPBoAoa5/wAgi+/695P/&#10;AEE18Kf8Eyx/xVPxRz3ukx/301fedzBHdQSxyY8uRdhFecfCj4CeEPgteaxc+GbJ7SXU38y58yQv&#10;zXHVoSqVqdRfZv8Ajb/I+mwGZ0cLleMwU0+atyWtt7sm3f71Y7PxRoVt4q8O6lpF3DFPb30D28kc&#10;yb0IZf4lr4G+Anxq1f8AY68Y3fwp+JtkLLw+87S2WqQp8ke5vv8A+1G35iv0RVg2cflXEfEf4R+F&#10;PizpM1j4n0qDUo2Ty1dhiWL/AHW7VOIoTqNVaUuWa77ejDJ82w2Fp1cHj6ftKFW17WUoyV7Si32u&#10;7rrc8T+JP7f/AMMvDPh+W40PWH16/k3RRxWcf+rfa21n3fw5Feff8E7/AIZa7dX3ir4qeImliudf&#10;kb7PF5aolwGbzGlx/vHivYvDX7Dnwh8N61Z6nb+GxPNbD93FcuXT/gSnivdtPsLfTbCG0tIY4bSJ&#10;diRRjaqL6CsYYetUqxq1mtNkvxPUxWa5ZhMBUwGUQnerbnnO17K/u2Xr8y4ASAT1qWoNpIXPWp69&#10;XTofCJ31CiiikMKKKKACiiigAooooAKKKKACiiigAooooAKKKKACiiigAooooAK8q/af5/Z98en/&#10;AKhcv8q9Vrh/jB4PuviF8L/Evhuxmit7vU7J7aKWX7qMw6mtaMlGtCUnZXRnVXNTlFdUz57/AOCY&#10;5/4xrg9f7Rn/APQq+tJNpBB4Y1+dnhr9gL43eE9JhsNG+KcOjWg/5dbOWRU3/wB77taa/sUftAyj&#10;ZcfGaXyZf3Un+kyfc/i/h/u17GIw+Hr1ZT9uteh5dKtWpU4xVPYi1K8i+KX/AAUi0u/8KTw6xZ6N&#10;bp9tlil+SLam1v8Ae+auV/a+8PaZYftnaLe+OtNln8FazbwRgwy7Wl27lb7vzLtZkzX2R+zn+y14&#10;V/Zz0y8GlmXUtZvm/wBJ1W7GZpF7L/u1rfH/APZ68M/tCeFf7K12LybuH57PVIR++tn9Vq4ZhTp4&#10;iPI2oKPLfr8iXg5SoyX2m72PMtP/AGAfgRq1t9os9ElvbeX/AJaQ6lIyH8mryW5+Hn7OPgj49+H/&#10;AANoPhjVdb8XxXSyothfM8Vq6fN85Lfw91qhbfsGfGrwuJ7Dwt8WDpuiRTN9jhFzKnybvl3/ACn5&#10;vWvoX9nD9j3w/wDAi7ufEF3eTeJfGN7n7Rqt78zpu+8qe1HtqdOMpfWHLdJL9SY0pVGk6Ki11f6H&#10;qPxqx/wp3xuR30a7/wDRTV8zf8ExEEvwD15E6/2xOBX1V8Q/D9z4t8BeINEtpo4LrUbCe1jlk5VH&#10;dCqk/nXk37HP7P8Arf7O/wAOdS8Pa5qVpqd1c6jJdRy2m7Zsb/erz6VSMcFODfvNppfed04SeJhP&#10;pZq/3HzJ+xL4mtvhP+0j8S/B/if/AIluq6ncSyxySyL5Ue2RpNrv/eZX4r9BtZ1yx8P6bNfahdw2&#10;dpGuTLM4VPzr53/ab/Yp8P8Ax5vB4g0+7Og+Ko4WH2qAYS7fH7vzsf8AoVeGyfsBfGHxStnpfiv4&#10;om+0Dev2iAXMjmNF/ufKvzV21VhsbKNaVXleiaOSmq+Fi6MY83Z+pB+xzeSfE39s/wCIHjvR7KX/&#10;AIR/ZLFJLPKu+N2+Vfl/2tlafxi5/wCCmXgb/rhbf+ipq+tfgZ8CPDXwC8If2J4eizJJ+8ub6Yfv&#10;bmT+89eVeO/2X/Efif8Aa88NfFa31TT4dF0yOGOW0k3edLtWRT/Dt/jq1jqVTEzn0UHFfIHhpxox&#10;h1umz6gxya/LDSvh54Svv2z/ABn4U+K2mSi11i9nurLy7jyUj3fNHI7K33WVXr9Tycmvnz9pb9j/&#10;AML/ALRXkahczS6R4kto2jj1Gz4eVNvyxy/7Oa4cuxMMPJxm7Rkt1e6+46cZSlVipQ1a6dzDH/BP&#10;v4GND9o/sSYw7N/mf2lLt2/3vvVwX7Peg/Ae3/aJuNL+GvhrVbzWvD0b+brYvWe0iDLtb7zfN97b&#10;XJ6f+wx8c/Kg068+LJh0XC28lrDcy/6j7rKvy/3a+qv2ef2a/C37Ovhuaw0PzLy/un8y81O4/wBd&#10;cH39q7K1VUqUovEObeyV7fO5zU6TlNOFJRXn+h6+RkcDNPqFlyOTipq8BO6PZ+YUUUUwCiiigArD&#10;8T+IbLwroGp6zqDiKzsYWuJGJxwq7jW5XKePvAWkfErwhfeG9ehM2l3yqk8aOVyFYN/MUnflfLua&#10;0fZurBVfgvrbe3l5n5peJvihov7WHj3+1viD42h8GeBtMucW2gnc80kf975eNzd2/h7V9h+E/wBr&#10;H4C+CPDtnouieJrLTtLs0EUEMMD4A9htpp/YA+DaHI0GXI7C4fP55o/4d+fBgnjQJB/28P8A414d&#10;GjjKcnNct2fqOYZrwzmFOnh5SrRpw0jGKgkv829W7npfwz+Pngj4uXd7Z+FNbh1OexRJJ0jjZfLV&#10;vu9RXpleSfCP9m/wN8D7zUrvwrpklpPfIkU5klLZVc4H6mvW69il7TkXtdz85x/1P6xJ5fzey0tz&#10;W5r9b2CiiitTzwooooAKKKKACiiigAooooAKKKKACoGwpxjip6iGM9eaBNX3Ph/9rXX/ABp8BPjh&#10;4b+KGn3eqar4Pl2xX+mC4ZbWJ/uY2g7fmVs7m7pXrA/br+EDaH/aS+JlFx5PmGw8pvOL7d3l9Mbu&#10;1e765oen+I9OlsNTs4r6ykGJIJl3K4+leB6h+wd8HNVvru9m8PSQSXMjSMILllVS392vMlSxUJuW&#10;HmuV9/0PuMPmGTYzDUqWbU5qpSXKpQ5feXRNPt3Xc+bLPX7n9t39qPw1rWjaPd6N4V8NbJHvmOX+&#10;VvM+bt8zLt2+lfpLXK+Dfh/4f+H2l/YfD+m22l2pCgrAm0vju3rXVVthaDpRcpO8nueZneaUswnT&#10;o4Wm4UaUeWCert1bfn+AUUUV2nzYUUUUAFFFFABRRRQAUUUUAFFFFABTDyMU+oZWKrx1oW4nornw&#10;F/wUecN8WvhFg5/0jB/7/wAdfeun4+yWZx/yzXn/AIDXnfxR/Z+8G/GDW9H1XxFYvd3mkHNpJHIV&#10;8s7g381FekQqqxKqHIXpXFQoyp1ak3tK36n1GZZlRxWW4LBU781FTu3t70rqx8xft2fBvXfiD4L0&#10;jxF4Rs7a48ReGL1dRjBj/fyIuTsT1+b5tvfFZXwW/b/8E+IfB0X/AAnV9F4Z8SWx+z3kJjbZI6/x&#10;Jx8v+72r62LgbhnnuK8T8d/sg/C74kasup6t4ahW5+bc1p+58z/ex1rOrQrQqOrh2rvdPZnTgM0y&#10;+tglgM3hJxg24yg0pK+8ddGnp9x8ofteftTWXx9tLL4ZfDWG51j7bexfaJhEuy7/AIlVP4l2tjLV&#10;9tfA/wCHn/CqfhH4a8LGaSaTT7VY5JJsZ3t8zDj/AGmIrN+Fv7OHw/8Ag8TJ4a0CG3uC/mLdTEyz&#10;Idu35WavUt4UMOuKeHw1SM3Wrtcz6LZCzjN8JVwtLLcsg40INyvJpylJ21dtPuHg4zn0qSouGNS1&#10;6J8etLhRRRSGFFFFABRRRQAUUUUAFFFFABRRRQAUUUUAFFFFABRRRQAUUUUAFFFFABRRRQAUUUUA&#10;FFFFABRRRQAV+HH7cHiKy+In/BROI+HJZNX+y32mWMggRt3nw+Wsi/8AAWWv3Hr8Qvg6u/8A4KvX&#10;v/Y2aj/6FJQB+2VgCtlBv/55r/6DX5h/t6f8E8vHHxY+K/jn4radrelQ6JFp63P2Wbd52yC2Xcvp&#10;/AcV+o9cF8eP+SI/ED/sAX3/AKIkoA/Az9ln9kvxJ+1d4l1nR/DupafptzpcH2mSTUC2yQbsfw1+&#10;u/7EP7Pep/sS/BLxlbeOtZ06e1F7Jq8t1abtkUCwKG3bv9w18bf8EWf+Sw+P/wDsGp/6Nr7u/wCC&#10;hnxKuvhb+yT431O0s4r2W9gXSdkvARLlvJZv+Aq9AH5bePPih8Yf+Cjfx3uPC+gXt4vhy4n8q20q&#10;KRk061tkf5Z5l+6zfxbm57CvoPx9/wAEgNV+HXhFfE/w08c6jqXjnSjHc29rJEtv5jry3lOvzK2f&#10;u1s/8EVfhve2Xh7xx43eaH+z7+aLTYoh/rd8fzM2f7vz1+oNAH86nx/8afE7xn+0Rp0vxagMPjHT&#10;JLSwli+zJD+7jk+X7vyt94/N3r+hnw9/yL2l/wDXrF/6CK/GH/gquMftzaKf+odpn/o1q/Z7w9/y&#10;L2l/9esX/oIoA8H/AOChf/Jl/wAVv+wWv/o+OvlL/giR/wAiP8Rv+wjB/wCilr7P/bD0vw/rX7MP&#10;xEtPE2q/2Jokmlt9ovxHv8o7lZfl/wBpgq/8Cr80f+CMer31v8c/Felx3kg06XSvNktgcJI6v8rb&#10;aAP2WooooAK/LT/gtv4v0ufS/ht4YjvAdZt57nUZLXHSFlWNW/76Rq/Uuvxi/wCCz/8Aycl4S/7F&#10;2L/0pmoA/Rb9gOyudN/ZF+Gtvdwy2kw01f3U0exvyru/2ivixF8D/gx4s8a7bWe60ixkuLe1updi&#10;XEwX5Y8/7VdR8Ol2+APD3/YOg/8ARS1x37TPwj/4Xn8C/GPguOC1lv8AU7GSOyku/uRXO393J/wF&#10;qAPyk/Z6/ZQ8df8ABRnxfr/xS+IfiSbTNElmaIX8IV3kmX/ljCh+VY1r21/+CTHjL4UeMND1z4Uf&#10;FK6spo3xqE13I1tMU3L8q+T95W7q1fOvwj+MHxz/AOCbPiK80nxH4Vuz4bviskun3hY2m9m/1sUq&#10;5VWxn5e9fpb+zz/wUD+E37QUMNpba1H4f8QlWJ0nWGETHbt3MjfdYc8fNmgD6RvL+LStMnu7yXy4&#10;baFpZZf9hVyzV+Ifx/8A2gfin+3h8fJ/Angi8uv+EalnaystK06R4reWBW/19x/e/vfNwO1frP8A&#10;tb/EC5+F/wCzb8QPElnZx3k1tpjxpDKdqHzWWHn/AL+Z/Cvzx/4IwfDq+v8Ax54x8dCaH+z7WAac&#10;Yif3u9vm/wC+aANfxJ/wRpvfD3w/fV/DXj26vPH9lbpc29r5KxWz3Sncyo4+ZOnyN67a+Mf2sPF3&#10;xg174haNo/xlglg8QaHZR2Vv5tsqPJBncrbl/wBZnP3q/opr8dv+C0Q/4vt4G/7A6/8Ao+SgD9U/&#10;gr/yR7wZ/wBge1/9FLXL/tdf8mzfEz/sA3X/AKBXUfBX/kj3gz/sD2v/AKKWqPx/sNE1j4I+N7Px&#10;Hqn9jaHLpU8d7qH/AD7x7fmagD83/wDgiL/yG/iX/wBesH/oVfrJX4if8Em9Rm0r9rqbTNM1GabS&#10;bmyuhJ/AtyiK3lsy/wDj1ft3QAUUUUAFea/tE+LNI8D/AAR8b6xrd19j0+PSp45Jcbj8yMq8f7zV&#10;6VXzH/wUk/5M0+Iv/XrF/wCjVoA+F/8AgifZXP8Awt/x9eeRKbX+xEiMvl/Jv89Tt3f3q/YSvzZ/&#10;4Ijj/i0nxF/7DkX/AKIWv0moA/In/gqx4zk+G37YHwt8Vx2cd7Jo1hBfx2s3CSeXcs23I/3a1PDH&#10;7LPxr/4KJz6N4/8Ai94l/wCEZ8IES/2VpsEWyZI8/K6Rbdvzf3m5IWuF/wCC0/8AyX7wj/2AR/6P&#10;kr9efhyu3wB4Z/7Bdt/6KWgD8aP2p/2GPHn7EM9l49+HHifV77RIo/KuNVtP9Hu7J2+9v8v/AJZt&#10;/wDrr9Cv+CeX7Vtx+0/8H2fxDPC/jTRJBbaj5MZUSoR+7m/u5ba/T+7Xof7ai7v2Uvil/wBgC6/9&#10;FtXwx/wQ/wD+asf9uH/tagD9VK/EP4ef8pcoP+xyuv8A0XJX7eV+Bv7Urab4L/4KAaneeDNfmvpB&#10;4iguZLqH5HtrppB50Sf7v3d1AH75UVHH/qhUlABRRRQAVznj/wARaf4T8Ea7rGqTi00+xspZZ5f+&#10;eabetdHXj37XX/JsfxK/7A09AH5X/wDBK1ZNZ/bb1PVbOGafT/sOoy/aRH8saSN8u7+7ur9sa/J7&#10;/giCP+J58Uv+uFn/AOhSV+sNAH5Tf8FJfjj48+Lnxn0z9nfwHNF9jvXiiuIrO5+e9nb/AJZSt/Cq&#10;917960tN/wCCKOlN4Wt5NQ+Id/F4g+y5kigtY/s32nb91Sfm27qwv+CjX7KPxK0X43n4x/DTRZWt&#10;I4Fvbm60P/j5tp4/vSun3m3f7Oa639nb/grnaG4g8MfGfRpdB1SHbbS61DE2zKq3mPcRfeVt38Kq&#10;etAHu/7KH7L/AMT/AIQ/B3xv4P8AG/jOHxLJqcLW2lg3EssVlH5Xl7fm+6v+ytflv+1V+wZ4y/ZO&#10;8K6N4g8R6zpepWup3v2GOLTi26N9jSfxeymv3h8FfEHw38R9Bh1jwxrNprWnzIsiS2cofAYbl3f3&#10;fxr4M/4LZf8AJDvA3/YxH/0mkoA+PvgL/wAExviB8fPhZovjvRNf0Oy0/U9/l2t4ZN/yyMvzbV/2&#10;a/bb4faDc+F/A2g6PeSxzXdhZRW0ksX3S6rtr58/4Jkf8mW/D/8A3Lr/ANKZK+qKAPzJ/wCC3/8A&#10;yIHws/7Cl9/6Kjr6s/4J8f8AJnnwz/7BaV87/wDBZzStAvfgf4SvNQ1g2Wv2mqSf2Zp/l5+2hlVZ&#10;v93auxv+BV1H/BIDWL7Uv2X5ory8lnitdUlit45ekSf3VoA+6qKKKACiiigDO1nUrbRtLvdQvJfI&#10;tbWF5ZZf+eaKu5j+lfib+xFexeMf+ClA13R/OvtKl1jVr6O5iibb5MizbWb+795K/ZD4x/8AJJfG&#10;X/YKuv8A0W1flN/wRLXd8afH/wD2AE/9KY6AP2FuoxLBLF/fRq/Dn9r/AP4J5+N/gp4e8V/FDWNa&#10;0m80eTVWl+y2m7zh58/y9eP4ufpX7m18c/8ABWH/AJMu8Uf9f1j/AOlK0AfmR+zD/wAE+PG37VPg&#10;G88WeHNa0nTbS1vXsjFelt5dVVv4V/2q+q/jZ/wS4+Inj3QvANvZ+INEhPhnw7Fplx5pkxI8fPy/&#10;7Nerf8EZf+TY9a/7GKf/ANFQ1936r/yCb3/ri/8A6DQB/OR+zr+zTr/7R/xan8A6JqNppupxQT3M&#10;l1d7vK2Rsqt93/er9eP+Cen7G/ir9ky18WR+JtU0/Uv7XkieL+zy3G1f4t1fDP8AwSi/5Pm1j/sF&#10;an/6Njr9sqAOd+IX/Ig+Jv8AsF3X/opq/IX/AIIuf8nBeLP+wH/7VWv2C8WQ2114X1mPUJ/smnyW&#10;cyXEv/POPYwZv++a/Db9gme38K/t46LpnhTXprzw89/c2sd4Rs+22qq21nX/AGsK1AH7x0UUUAFF&#10;FFABRRRQAUUUUAFFFFABRRRQAUUUUAFFFFABRRRQAUUUUAFFFFABRRRQAUUUUAFFFFABRRRQAUUU&#10;UAFFFFABRRRQAUUUUAFFFFABRRRQAUUUUAFFFFABRRRQAUUUUAFFFFABRRRQAUUUUAFQYAUFecVP&#10;Xh/7UfxR8W/CTwJZ6t4L0L+3tUlvUt3t/LZ9iMrHdgfSoqTUIuUtjrwmFqYzEQw9K3NJ2V3Zfee2&#10;LnGCKkrlvh/q974h8E6FqeqWf2DUbyyguLm2z/qpGQMV/M11NXdPVbHNKDpycJbrTR3X3hRRRQSF&#10;FFFABUQyccfrUteQeMP2jfC3g74qaF8PXMt54m1OaNBbRKT5SMrN5jHpj5aiU401dnTh8LWxcnCh&#10;ByaTbt0S3fyPWV+Vckbf1qaoC4IA7ntU9W9zlWwUUUUDCiiigAooooAKKKKACoVAjG2pq8k/aI+O&#10;+lfADwBP4g1D9/cSubeytv8AnrOVZlX6fLk1nUqKlFzlsjow2GqYytDD0I805aJHqhXCnNPByvHN&#10;fBHwk/bI+NnxT8SaDaWHgS0l0q+mxLf+VIIVj/ibf0r6b1H9ozwxB8aNM+GNu0l54juXbzo1T5YE&#10;WJpNx/75rmp4ylVjzxPcx3DuYYCs8PUinJJyai0+VLdu2x62SA2TwPWpareYDhhxnvVmu56HzMXd&#10;XCiiikUFFFFABUbD5T3qSvhP9qP9uPxd8EfjFqfhTRtI0+9sbeCCRJbrO7Mkat/PNc2IxEMND2lT&#10;Y9rKcnxWd4h4bBpOSXNZu2iaX6o+5s5IyMUo+brwa82+APxTHxl+FujeKzZmzmv0PmQk8b1OG2+1&#10;eiooBJxtbvzmuiLjOKlHY8vEUKmGrzw9ZWnBtNLXVOxITtX5RmlLcDnmvz0+Kv8AwUb8ReHfifrW&#10;i+FtM0/UdDtLr7NBcyZ3SEfK3/j1feXhzVG1bw9pd9KAr3VtHOyj/aUNXNRxNKvKUIfZ3PYzPIsd&#10;lNGjiMXFRVVXWt+3T5mwW4xjJpv3PlJ3e1fH/wAbP26hoHii98I/DXQpvF3iS2/1ksKb4flP7xeP&#10;mO3+90rzU/t6fFnwndWV94t+Hn2Tw8JljnkFvJGxH+wzfLurnlmFCnJxfQ9XDcH5ti6cZwppcy0T&#10;koyfayeup+hbKACcU2NfmDN941wXwU+MOj/HLwDZeKdFEkNrM7xPDLy0br95TWj8S/iXofwl8IXv&#10;iLxBeR2lhbr3+9I38Kr6k13KtF0/afZPlZYPELEfVOV+0T5bdb9tDrmO05xx604OT7Zr8+L7/goD&#10;8QvGesXk/gHwDLqWixbYwZomdw/+1t4rovhV/wAFB7qHxR/wjvxR8Ot4bu5ZlRLryyiQIy/xqRur&#10;hWY4dySR9bU4MzmlBz9mm0ruKknNf9urXQ+4+uQeaUA445FU7O8gv7eK5t5UlglUOkkfzK618o/t&#10;eftaeLfgT8Q9B8M+HdGtdSGo2X2gmbcXL+Yyqq4/3a6q9eFCn7WW3ofO5ZlmJzbFLB4VXm772W2+&#10;59dk/hSF+hHSvz2H7af7QDjP/Csfl/vC1lP9K3PCH7f/AIp8M65FF8VvBV1oOl3kix291DbMnl/3&#10;mfd97j+7XLHH0HLl1+asfRz4NzaMW4qMmukZxk9N9Ln3a+NvPSpa5rwT4z0v4geGdP13Q5xdaXfR&#10;iWCYd1NdLXpJqSTR8TKEqcnCas1pZqwUUUUCCiiigAooooAKKKKACiiigAooooAKKKKACiiigAoo&#10;ooAKKKKACiiigAooooAKKKKACiiigAooooAKKKKACiiigAooooAKKKKACiiigAooooAKh6EYH41N&#10;Xg3xh/ai0z4QfFPwr4Ku9Iu725154ljuYsbI98gTmsqlWNFc0jrwuEr42o6WHhzNJv7j3VRgEAVJ&#10;UG0vkjvU9anGFFFFAwooooAKYCGp9cTpPxW8Ma54wn8L2Grw3etW0DXM9rCd5jQPs+f+6d3apbS3&#10;LjTnNNxje252RUdhUlRF8AEHGalqzNWWgUUUUhhRRRQAUUUUAFFFFABUQXO7n8alrxb9of8AaX8N&#10;/s86NBcas323VLpsW2mQt+9kX+JvYe9Z1KkKUXObskdOGwlfHVo4bDQcpy0SR7IRvAB/Gl6dea+Z&#10;PgN+2xpvx18cf8I/YeFtWsh5LSyX82wwx7f72K9q8L/FTwx4y8Q6jomj6rDqF/p0aSXKw/Ose5mV&#10;QW/vfKainXp1YqcXdHZjspxuXVZUcTScWrN+V/8AhjsTx7VJUTtnvzUtdB5Kt0CiiikMKKKKACmY&#10;B6in18XT/wDBSrwnZeL5dEufDmo28MV89lJdGVNibX27q5q2IpULe0la+x6+X5Tjs05/qVJz5Fd2&#10;6f1Zn2Y3P3eaMZYHHFVLK+h1K0gu4CJIZkWRH9Vbmo9W1a30LSrzUbuWOG0tY2lklkO1UUetdN7d&#10;dDyVFylypO97W8y83KHj8M0/0NfIPw//AOCh/h74g/ELTfCtp4a1CGXULn7NFdGVCn+9X1xJPHBA&#10;XkOxFGTWFGvTrx5qbuj08fleNyupGnjKbg5LRMfs3cHlacQOMivk/wCJn/BQ3wJ4G1w6XpFvc+KZ&#10;YnaKeSyb5I2Vtv3j96s/wL/wUj8DeJ9cWx1nTrvw1FInyXN4QyF/7vyisHjsMp+z9pqepHhbOnQ+&#10;sQw0uS17+R9gNzwOfamjOM/dHp1qtZ3sOoW8NzDKJYJI1kSSM/K6t0Nct8S/it4a+EXhyTW/E+ox&#10;adZBtgLffkf+6q/xGu2U4xjzt6HzVOjUr1FRpRbk3a2t7+R2THK/KeKXg89a+JLz/gp/4VivJo7f&#10;wpq93FHIyRyqU/eJ/er234FftXeCvjwsdppd2LDXxF5sulXP+sT/AHf73/Aa4oY3D1ZcsZ6n0ON4&#10;bzjL6LxOIw8lBbvt62/U9vzkeppgQOCT0PangcH3r5C+Jn/BQvw/8NPiBrnhW58NahfXWk3JtpJ4&#10;ZECyH2Fb1cRTw6vUdjz8uyrGZtUlSwNNzlFc26X5tH13t+bBOT/KlHHevh//AIejeGQxP/CGat/3&#10;9WvWPg1+294B+LJFm9z/AMI5rBLZsNSOw4yu07sbed1YQx2HrNKM9T1MTwtnGCpOrWw8uVdVZ/k2&#10;fRXan1F1XrnPTipa7j5ZBRRRQMKKKKACiiigAooooAKKKKACiiigAooooAKKKKACiiigAooooAKK&#10;KKACiiigAooooAK/Dj9pjR7r9nX/AIKQm+8LanL9vudYtdTEk8asY3u2VpI8Yxt/eOor9x6/Hf8A&#10;4LB/De58F/HDwr8StLN4suqQR+ZdAfuoJ7faIgrf3sLuoA/X6yk+0WUMj/xotcZ8eP8AkiPxA/7A&#10;F9/6IkrP/Zz8bn4ifA/wdr8moxapdXWnRSXF1F3k2/N+Nb3xY0S78TfCzxbpGnxCW/vtJuba3j9Z&#10;HiZV/wDHsUAflZ/wRZ/5LD4//wCwan/o2vv79vH4bWPxR/ZV8f6Zf3ktjHY2L6tHLFtz5lt++VTn&#10;+Fiu018yf8Eyf2R/id+zz8RPFuqeONGi020vrFIreUXKyeY+/d/DX6KXljDqFtLbTwxTW0q+XJHK&#10;NyuvpigD8n/+CM3xr/s7xD4n+Gd/qeIb5P7R0uwFt/y0X/Xt5oH93Z8rV+tdflb+0h/wTi8efDr4&#10;0ab8QP2dR9jEkzXP2CK5WH+zpv8AY3fejb+7WbrPwW/bl+MBsvDHjDWpNM8P3d1Ebi7iuYk8hN33&#10;v3fzf8BoA8S/4KN/Ebw38S/21bS88N6lFqtrYx2Om3MsH3BNHK25Vb+L733lr9v/AA9/yL2l/wDX&#10;rF/6CK/LX9oD/gllqHhK3+H0fwp02bxNfxXr3Gu6ne3SpLJ80e3r/D9+v1M0aF7TS7K3k5ligjjk&#10;+oWgDwX/AIKF/wDJl/xW/wCwWv8A6Pjr43/4IoeDNIubfx94nks863bTRWMd15jD9yy7mXb9371e&#10;0f8ABXj4kXHg/wDZog0PTtYisrvxBqMVrcWo+/c2u1mk/wCA7lTNdP8A8Ev/AIMf8Ko/Zn0vUL3T&#10;fsWt+Ij/AGlcSeZuaWFv9S3/AH720AfYdFFFABX5Q/8ABa34eWtnqvgDx3Hdzf2hdJLpBtvl8oRx&#10;fvQw77t0tfq9Xwx/wVy+FH/Cefs2w+JLeK7n1Dwtei5ihtRuXy5Nqys/+yqruoA9y/Yn8Zav4+/Z&#10;d8Aa3rl2b7VLnTl8ybYq79vy/wAPHavZNR1ay0sQi8u4bP7TMtvF50qp5kjfdRM/eZvSvib/AIJF&#10;fEa68Xfs4TaLqGqRXtzoV89vBak/Pbwfwr/u+le4ftl/AXW/2jPgxN4S8P6zFoOrJqFtfQXs27EZ&#10;iYn+HmgD1zxR4P0Pxvosul6/o9nrOmy/ftNQtlmTP97awPPvX4xf8FM/2XPBf7Mvjfwlq/gGCbTb&#10;XWBLLJp80nnQxSRsp3Izkt8277rcccV6t4f+Hv7f3hLQ7TQ9L1KUafZJ9nt/NuYHby1+78zfNR4f&#10;/wCCffx0/ad+I8PiD4/6/wDYrCxkijeLzVd7iH+JYtvyrQB9k3el3H7RX7AMCeKNTl+1674Qivr3&#10;ULWNVczLEs24JjH3kFfn/wD8EhfjGfBXxt1fwJean5Ol69Hm2tBbb/Nul/2sbl+X8K/YDwr4Q0jw&#10;X4U0zw3pFlFZ6LplqllbWq/djhRdqr/3zX5u/tgf8E3PEmn/ABLsviR8AovsWpyXf2m40uKVYfs0&#10;2d3mw/7PqtAH6fV+KH/BW/4meGvHv7Qeg6f4f1SLVLvQrEWOoeT9yKbzWbZu+6zfNz6V6V4g+F/7&#10;efxF0weHNc1SWHSb+SOK4liuok8tNy/NvX5v9qrX7Qn/AASovfDPwz8Px/Di0uvGPjSXUftGsare&#10;XSo+zYo+Td/Du3N/eoA/SX4K/wDJHvBn/YHtf/RS1y/7XX/Js3xM/wCwDdf+gV2fwy0a48P/AA68&#10;M6VfQiG7sdOt7aWMf31jVWr5s/4KifES68A/sm69Fp2pxabqGsTx2AiP37iFj++Vf+A9aAPj7/gi&#10;54M0nV/iJ4x8QXdoJdV0uySO0n3t+7Ej4f5elfr/AF8F/wDBIv4NjwL8A5/F9/pkdrqniWbzY7sy&#10;bnltV/1f+6tfelABRRRQAV4/+1h8Obb4p/s7eOPDl5eS2cM2nSymWHbuHl/vF+9/uV7BWR4m0OHx&#10;L4e1TSLniG+tZLaTyz82x1Kn+dAH5T/8ETvGWrHxr4/8KfbMaD/Z8ep/ZPLX/j58xY92/wC993PH&#10;Sv1vr8RP2HrnUv2cP+CgE3gm41KTRtKuLq80e4GoDZ9phXe1v/30yow+tft3QB+Mf/Baf/kv3hH/&#10;ALAI/wDR8lfqh+z18SfDXxU+EHhnW/C+qRapp4sYLcyR/ejdY1Vldeqt/sn2r8r/APgtP/yX7wj/&#10;ANgEf+j5K3Lb9iX9or4CeL9M1j4E6zd3mgX2nRXMUstyieW8kY8yN4m+X/gVAH21/wAFG/i5o/wv&#10;/ZX8W2+pnzrrxDbPpFlaxSqjyPKuN3zfeVfvNjtXy3/wRJ0i+t7L4oahJZzxafcvZRxXRj/dSOvn&#10;blRv7y7ufqK898RfsMftT/tQ+P7KT4salDZW1rbNHFqF5crJFH/sokf8TV+nf7PPwG0D9m/4W6b4&#10;N8OAm1tsy3FzL964nbHmSN7nbQB6jX4VWHg7SfHn/BUyfQNbh+2aVdeMp/Mi8xk8zbukX51+b7yr&#10;X7aeONfh8K+DtZ1e4u4bKKytZZjczfKke1a/JT/gl74A1P42/tSeLPin4khOsxaQ0tz/AGpLJgpq&#10;Er/u22/9c/NoA/YtV20tFFABRRRQAVxfxe8F23xC+F3ibw1eTy2drqeny28k0G3fGCv8Oa7Sq13b&#10;R3dvLBJ/q5UaM/8AAqAPxo/4JMeItV8I/tZeIPBdpeZ0W7srwXMbRKWl+zt+7bd/D/wGv2gr8OfB&#10;Nhe/spf8FLrTS7fUZdH0WTX/ALNLd6j8iSWU7K0g3f3f4d3+zX7hghxuXnNAFDTNasdYhmlsLyK9&#10;jikaKQwSK+x1+8vy96+cP2tP2L/hZ8b/AAbr+t6r4fi0/wASW2n3Nzb6zp37mbzAu8u+3Cyltv8A&#10;HmvmH4tfsm/tMfC743+IPG/wc18Xtr4hup7mS1hudiW+7++kny7v92uV8SfC79vT4h6HeeHNc1KT&#10;+xNSCW13i5gT92zLu+7831oAx/8AgjD4w1az+KfjHwpHd40Sax+2y2vlLgzq21W3fe+7Xs//AAWy&#10;/wCSHeBv+xiP/pNJXsX7Dv7COj/smWF5quoXg1nxpfJ5U99HkQxw54RF/m1Y3/BT39nnxv8AtFfC&#10;vwppHgfTItT1Gx1j7VcRmVU+TyJF/i/2moA6n/gmR/yZb8P/APcuv/SmSvqivAf2Hfhf4g+Dn7M3&#10;hHwn4otPsWt2CT/aIfMD7N08jL0/2Wr36gD8yf8Agt//AMiB8LP+wpff+io6+j/+CbPg3SPCn7I3&#10;g240u08iXV4Pt14fMZ/Mmb7zc/d+lfFn/BV3XNb+LH7T3gH4WaHexalDHbxCPS4ZV/d3s0rK2/8A&#10;ut5YSv1H+E/gOw+F3w58PeF9Ms1srTTbKOEQxndsO35v/Hs0AdnRRRQAUUUUAYnivQovFHhfVNHn&#10;llhhv7WS2eWI/Mm5duRX4wf8E87zUfhF+3/eeB9F1KT+yLm61HSLzzol33MEHmNH/utujRvlr9uW&#10;XdX4cfG7w9ffsof8FHLXUNHvbrTLW51uC+jv7w/L5F2y/afm/u/vZloA/civjn/grD/yZd4o/wCv&#10;6x/9KVr67tLuK+ghuLeUTQyIsiSRn5XVujV87/8ABQL4Q+Jfjj+zNr3hPwhYjUtburqzljg81U+W&#10;OdWbk/7OaAPFv+CMv/Jsetf9jFP/AOioa+79V/5BN7/1xf8A9Br5R/4JpfAnxl+z/wDA7U/D/jbT&#10;RpmqS6xLdRxCRXHltHGob5f92vq/UIjNZTxpw8qMB/3zQB+LP/BKL/k+bWP+wVqf/o2Ov2yr8vv+&#10;Cf8A+xh8V/gj+1JqXjDxdoMWm6BLY31vHMLlH+eSRWTCr/u1+oNAHO/EL/kQfE3/AGC7r/0U1fjT&#10;/wAEgvBOkeKv2krzUdTtPPu9E0trqyl8xk8uZn27vl+98rH71fpz+3P8RLn4X/ss+PtZ0/VI9I1X&#10;7F9nspc/O8jsq7U/2tpevk7/AIIyfB4aZ4G8TfEe/wBMIudUn+w6df8Am/fgj/1i7f8ArotAH6YU&#10;UUUAFFFFABRRRQAUUUUAFFFFABRRRQAUUUUAFFFFABRRRQAUUUUAFFFFABRRRQAUUUUAFFFFABRR&#10;RQAVEvUjHSpaYOtAn6HwL+3r8f8A4gfCn4paLpfhPxLLo1hc6W8skUUUb/Pu+98ymvav2GvjF4k+&#10;NHwdl1DxRNFeX9jfNZC7UbXuE2q298cbvm/hrwX9s0RzftofCCOUebFIY4pB/vPV39lW6Pwb/bO+&#10;Jnw4uJZr6LV3lu7a4x5UUfzNNjZ/utt+X+5X01SjTngI8sbSUeb1s9fzPCjVnHFy537rdvyt+R98&#10;7cBT6V+aH7WP7YfxA0T4za9o3g7Wbrw/p2jBLGSLyo38yb7zSfd/2q/Qf4neLB4H+HniHXnt2vBY&#10;2Mk3kxfekwtflRa+GJbr9jbxx4/nlM8viLxLbRxxSxfPH+93ffb733ttYZVRp8zqTV9UreptmFSS&#10;SjD1v2P04+BHiu98Q/Anwj4j128+2X9zpEV1d3f/AD0OzczcV8oa5+098X/2lPF2s6B8DdLh0vRN&#10;Mkydau/leQrxtbzPkXd2X71emXEssH/BOuGRJpYZR4WixLF8jj7tc/8AsN+NtC+F37Gp8V62TBp9&#10;jNcXN5NDHuf73/j1TClClGpX5Lvn5Uv+B1KnN1ZQouTScbtrr8+h5j4t8W/tZ/AOwh8X+LL2z1nR&#10;LZ8XFoPLliw3/PXy13Kv+1X2H+zf8c7X4+fDKx8SRwxWN/8A6q9sIpA/kSL+qq33lz2NeF/ET9uT&#10;QPiV4J1jQPhLo11448S3MDRSWkkSolvC3ytK+4/N/jXWfsH/AAH1z4IfDO9l8REQajrk/wBuNh1N&#10;t8v3Wb+9TxcebDudemoVE9LaX8mugqMmsQowk3C3Xy8+p2/7S37S+gfs6+EGvL3/AE3XbpGGnaVE&#10;fnlfH32/uxr3b8K+VtF8Q/tg/GfzvEehiHwxp8u3y9PmEdun3V+aLzV3Mv8AtVS8F6P/AMNLft8e&#10;INUvdHivfD/h1/KuLHUZd6x+T8sbov8A102Ntr9HAFCYAwKio6eXKMIxUptXd9lfpYIqeMbfM1Fb&#10;W3Pz48OftWfGH9nHxfBoXxr0abUtEuLoRvrYixjd/wA8XXCSKv3m/ir728PeIdN8WaJZaxo95Ffa&#10;dexrLBdQnckiHuK4r48/BzTPjt8NNT8KahObMXKeZBdRH5opF+6309ai/Z6+Elx8E/hfpnhW61qX&#10;XpbIMPPlGxE9FRf4V6/nXJialGtSU4LlqX1ts/l0OmjCrSk4yblHz3R8tftf/GL4p6D+0h4f8D/D&#10;/wASf2X/AGnZRfZ7QxR7ZZmb++w+Wq3/AAgv7bR/5mDTv/Am2/8Aiap/tNDH/BQj4Z/9c4P/AEKv&#10;0J7dc16FassJRoqnTi7x6q7/AOAcdOi61WrzTaSl0dvvPz0vPj3+0L+ynNaX/wAVtMh8V6Bfzf6+&#10;CRHe22r/AKtGT5VZv9qvt34XfEXTPit4I0jxPpZxaX0Il8oyK7RP/EjY/iWrfjfwdpnj/wAMajoO&#10;sWcN7p97C0UkUybl5+62PaviX/gn7qh+G3xg+Jfwofzr37LcNcx3Wf3Me3+Db/D96ueSp4vDyqxi&#10;ozjbbs7m0XLDVVByvGXnfb/hz78LAipKj2gAipK8f0PU6hUZOFJqSo3HAX1o30E9jmvHniiPwR4M&#10;1nxFLbyXUWl2ct48UXDyBF3bRXzxY/8ABQLwY/wp/wCE11PSNQ0t57qazs9L/wBdJcPGqt99V2rn&#10;PevaP2hx/wAWN8eH/qC3X/otq+O/+Canwe0zVdD1rxxqcMeoSxztZWVvMm4Wx2q0jJnj5tyr/wAA&#10;ry8RWq+3jRpNa91c+7yjA5bLKcRmWOi26c42UXZu6fu66a6a7q2h6F8Mf+CkPg3x/wCMLLRtS0C7&#10;8NQ3h2RaheXSvEH/AIVbavy59a6/47ftx+Bfgtq0+jr5viPxBb7DLYaf8qxK39+QgqG/2evzVxf/&#10;AAUb8D6FB8DYtYg0e0h1WyvYYre5ijVWiRm+ZQRXY/sZfBvwv4f+CWha4dOjvdZ8QWqXt/fXwEsk&#10;j9lOeqr2rGFTFOs6HOm/5rfhbqelXwvD8MBSzv2Eow5uR0lO6lJWfNzvVJrdelip8D/2/PBvxi8U&#10;weG5NMv9A1W6mEVnHP8AvkuP+BKvy/8AAq9F/aU+P1l+zr4JsvEV7pM+sQ3N2tn5MEio/wAys2fm&#10;/wB2vkv/AIKD+GNK8NfFf4banpNlDpd/dSr9oltE8t5dsq7elei/8FL23/s9eH/+wpD/AOinqFiK&#10;1OlVU2nKPVed+nTY2WSZZisbl1XDwcaWJ5rwbvbldnaXVM+ndI8fRap8KoPGX2KWKCXSxqn2Xf8A&#10;Ps8vzNm717V89eGf+Civw/1LwbqOuazZ3eg3VtP9ng0oyrcXFw20tuGwfKvGNzcV6l4QH/GJmme/&#10;hJf/AElr41/4J7fAHw98Q73X/FniWytdZtLGZbe3tLuLf5c27d5n/jta1q2IU6VOlZuS1uv62OLL&#10;MtyeWDx+JzCMkqM1y8rs7Xat217vVdD0ey/4Km+GLm8hhu/BGq2VtK6h5hdRuY07tt2jd+FfZfhr&#10;xdpHjLw1Z67ot5FqOl3MP2i3mgPySJjqDXk/7UPwR8KeP/g9rn2/ToYLrS7WfUbO5toxG8cyxs3U&#10;dm2815L/AMEz55G+BniONpMxR6jIIz6fJzVUp4iniFSrSUk76pW2Ix2EynH5VPMsuoujKnJRlByc&#10;k1LZpvW+9+h6r+z9+1JY/Hrxj4s8P22hXWkzeH3w8s06Osn7xk42/wC5XuF7crZ2s9xjPlozn/gI&#10;r4K/4J0f8ln+L/8A13P/AKUyV94a5xouon/phIP/AB01rgq06+HVSb11/C55XEuW4fLM2lhMNH3E&#10;o/e4q/5nzd4F/bd0nxt4T+IWuJ4WvLSHwdC9xJDLcqz3G0twvy/L9zvXxN43/ap0zxZ+1DoHxYi0&#10;C6t9P01IfM06SVDNJ5asv3+n8Ve7/wDBNi3S68U/FW3mhM0clyvmQyncn+seqXxk0mzi/wCCj/ge&#10;zSytRbGOz/c+Wu37kn8NeRVlVr0KM+b7SVrXvv8AkfpuW4bK8pzfHYOGHuo0W0+d/Dyxco6fzN/K&#10;x9L/ALNf7Uul/tH6fr93ZaLc+H49IdFk+2XCSeYGXdu+X7tecfE3/go/4B8Da1/ZmjaZdeLUjdo7&#10;i6s5VihjdTj5WYfvPqtaX7e/iSb4d/AW+t9AtLWy/te5SyuJYYwjbGzuI24+avEf2c/jT+zj8HvB&#10;2myXFlJN4qltcahfy2hlcu2GZck427lGK6qterTksP7RKVtZNW9LHzOX5Pl+Kw883WDnOEpcsKUJ&#10;N2aSu5T3t2t1tc9y+Df/AAUC8AfFTWYNIvoLrwpqdxKIrSK8fzI5if8Apoq7V/4FX01eXcGnWk9z&#10;cSJDbRoZJJJDhVVepr83v2sfjZ8C/jD4INxoMU1p4u03b/Z80VuYP4vmRsfw17Np03i39oH9gJot&#10;P/f+IZrQRpHF8hljhlHy/VlX8a0w+MqNypuSm0rprrbozmzThuh7PD4yFOWHhUmqc41Hflv9qLf2&#10;e9+o34gf8FLfAXhbX2sdB0e/8VQxbg13BItuhdWK7V3r8w4zu6Vb+G//AAUm8A+NNbGnazpt34SW&#10;V1jguryVZoZHZtvzMq/L/vNxXg37MX7UPgf4L6JaeDvFXgh9OmDSyahrEyK0sk247flK5/2f+A17&#10;p4p8Wfs5/tQeCPs+o6paaEba6xFIUFrcRP8A7PHRqwo4mtVSkq0bvXlf5fI9rH5JlmAm6FTLarhs&#10;q0ZNt9pcq93Xqu1j68t7hLuGKeGTzYpF3o3qKnjQDouD6Zrkfhd4R03wJ8P9G0LR7ybUdLs4fLgu&#10;J5PMeVCdykv3612GM8Y+te/Fy5VzKzPx2tCMKk1Td0m0rqzt/wAHqeRfGD9qL4f/AARv7Sw8UasY&#10;dRuEaVLW2ieZwo7tt+7u7Zr5zH/BVfw2fu+AdW/8Dov/AImut8efsj6br3xrvviX8TPFkOo+Gbf9&#10;7Hpd2oiSNFOVjZh96NfTvXVfE744/s/6b4RnXW7nRda0u6228lnp9uspk/i/hx8vy149aeIcpP2i&#10;ilt5n6PgcPkdOFKnDC1MXOSXO4uSUZdopRV/O76K3U9H+B3x18N/HjwhHr2gTFXHyXFjKcy2z/3X&#10;/wAe9fBP7cf7Umm/FWCXwFaaDd6ZeeH9bk828mlV0k8sSR/Io/3q2v2D73Sbz9qzxk/hkGy8Ny2s&#10;8lnaj5ECbl2/LXpv/BTvSrGy+EOgT29nFFcy60m+WJArkeVJXPWrTxWClLmtprZXvse9luX4PIuK&#10;qWGdKUnK0oXk06bae9nrbbocV8P/APgpJ4a8DeCNC0BPAWoltOtY7Z2huokV3VfmYLt/irxtf2sd&#10;MH7Wn/C3j4fu/sHl+V/Zfmr53+o8v733a/SX4O+FtFl+E3g6RtHsJJTpVsdxt14/dr6ivkNNJsf+&#10;HmYszZxC28pv3Wxdmfsbfw1GIpYi1JOro2rabO2505Rj8lnXzCNDBOLVOpzfvG+ZX96Nn8LfR9D6&#10;L+Ef7XHhr4l/C7XvHeoWUvhTR9GuWtpzeyq/8Ctldv8AvDivI/Ef/BULwdp2r3NvpnhTVdY06P8A&#10;1d8JVh83/gDLuWuJ/wCChPiKz0/4heCfBWoRR6d4OIXUr02Me2V9zsjfd9lrtPAn7Uv7NPw20T+y&#10;/D2lLaWxZZJQLAs0j/d3szfxVpLE1uf2TqKKju2rNvXVfqeZQyTAfVo5jDA1K3tm3GnGTtBXt701&#10;q5aadN7ntnwE/a08F/tA/wCh6RLLp2vxwiW40q7++g/2Wxtkx329K9H+JXjWL4beAtb8US2st7Fp&#10;lq1ybWJwrybR90Zr8yvjv8YvhzJ8XfCvxA+EzTWuvxXqy6gk1v5UEm0rtbb/ALXzA1+gH7Rd299+&#10;zN4vuX/1suitIf8AgS11UcVOpTqRbvKK3Wz/AK6nh5pw/QwuJwVWnCUKWIaXJP44tSSlFva2qs9+&#10;54zcf8FI/Bdn8ObTxE+jXcuq3Ny1v/YMNwrTRKuMyO23aq/Nx6163+zd+0fF+0bomo6pb+FdQ0Cy&#10;tZFjjlvJVdLjP3tjKP4ehrwD/gnB8GPDFz8Orjx3eadHda9d3EtkJ7kb1jiXb9xf9rdzX29p1hb6&#10;dCILW1is4h0jiRVX8hTwn1itGNadTR9Dn4ijk2ArV8BgaD54ya53PbvFR62LQA3FcV+bnx58E2Px&#10;E/4KCXfh+/tIryK+01I0ink2p532FvL/APHtlfpJkYJr8/8AxSCP+CoWm+vkQ/8ApJRmKUo01Lbn&#10;j+prwZVlQr4urS0kqFRryas0/wADq/8Agnb43uLKx8WfDXWLvOq6FePJb2oTcscG7a370cN81fSH&#10;x/8AiJbfCv4P+J/Ec91JZvbWrR28sUe9knf5Ifl/32Svku50l/gV+37YSwzQ6H4b8UxsfLifEVyW&#10;HzBh2bzK7f8A4KL+Mro+CPDnw+0mazl1PxVqMVs9rN9/y9y7GX+7+82Dd71jTrexws0/ig2l+n5n&#10;p4/LqWZZ9ha1Jfu8Qo1H5JfGvvTPijxP8OjpPwG8KeN9Us4v7Z8Ta7NLFf8Amb3kh4++v3V+bdX6&#10;geNdbvPDH7Mup6xpkwtdQsvDJuLeU/8ALN1t/lavk/8Abx8GW3w8+Cvwo8P2dpFaRWNwY/Ki+4H2&#10;ru/8er6l+KYx+yXr/r/wij/+k9ZYWm6M6tPqoq/rZno5/jFmtHL8U3eM6tRJP+VVEl+CR4N/wTm0&#10;rw/pHwf8Q+OtThtrPU31CZLzVbn5THCqq33m+6vzV6d8fP2kvg8nwn1htS1jS/GVrcx+UmlWFyks&#10;tyzfdxj7v+92rzT9gnwfZfED9lDxJ4bvxJFY6nqNzbSGP5X2MiZqzr/7Adv8PNEvta+FevX9p4yh&#10;hb7ONSdZYZE6tHyPlLf3q0pOt9UhGmlZx1/4bqcWPWV1M/xE8xryjONVJJaRsrWTlvFXtqloRf8A&#10;BNfwX4m0DwX4k1jVLaW00DV545dLhmk+8i79zKvZfmX5v4q82+Nk5/ai/bG03wH9t1W88I6PMsVx&#10;bWsexLeRf9c5/wCBfLu/Kvd/2L/2htU+JWn6x4K8aJFZ+MvD7iKSPARriPozbfVTjP8AvCvJf2W/&#10;3P7dPxMMmYvnvOJPl/5a1hyxlQoUqbvFy1+XkenGeIp5tmuZYqmlWp024W1SvaMZX3enU+4PCXgv&#10;RPA2jw6boenWun2caKnlwRBM7R/F6n615p+07+z1p3x18AanY21lYxeJceZZahMm1t69FZl529ue&#10;K9rQdycn6UoAIOepr350oVIezex+R4bHYnCYqOMpTftE7p935nh37I/gLxt8NfhLZ+HvG/2Y39o7&#10;C2jgmMrRxZ4Vm3EH2xXzl+2wdv7YXwe+tr/6VGvvi3nhkVtkkb7OvlnOK+B/22P+Twvg99bX/wBK&#10;jXm46nGlhowjsmj7fhfFTxue1MVUSUpwqN22vyu5+gQrgfi58I/D/wAavB114a8RWXn2kg/dyj/W&#10;27/wyI397/JrvlqDqTtOWHSvTlGMk4y66H5/SrVcPUjVoycZR1TW/wAj4V/YL8U6j8OfiL4y+D3i&#10;HUZGu7OVpdPsR+9ijC/6zDj7v3k+WvvOvz1+EBx/wUm8b7jyRcj9I6/QqvPy7SlKHSLaPtuMYReY&#10;QxCjZ1acJu212tbfd99wooor1D4UKKKKACiiigAooooAKKKKACiiigAooooAKKKKACoxzj3qSmdD&#10;SE9T8sP2iP2s/ix4K+OHjLS9H8WS2WlaZff6Pa/Zo3TZ/d+7ur9F/gt4xvfiB8JfCviXUYYoL/U7&#10;GO5lji+4HYdq+BNG8HRfEP8AbK+NfhySbyZb/S7yKOWaPf5b7W+bbXsv/BM3xwNR+Gmv+Dbnzftf&#10;h7UGAmmk/wBYj7l+VT8yhfL/APH6+ox9Kk8PF042cUr+d7/5Hh4WpP28uaV+a/ytb/M+wNYvxpWl&#10;Xt80Zk+zQtKYx32rmvymT9tT4p+IvipB/Z/iW6stFvtbSKLT5oon8uFpdvl79tfaX/BQL4inwD+z&#10;rrCRwyyy6uy2EckMmxot38VfFPxL8B/8K60T9m/TvOM13cn7bJL5Wx/3k8Pyt/u1OV0KapudSN3J&#10;tLysmwx9SfOowe1vxZ+rWsanb6Lpl1f3Z8q1tYXuJT6Iq7mNfB95+0b8bv2o9c1i2+CmmQ6L4a0i&#10;fA1W72o9z22s0ny/8BX5q+hP25J5YP2YPGT280kEoii/eRHaR+9WuC/ZO+Inh/4O/sSeH/FmvsbP&#10;SraNpLiSGPe3zPtziuHDQVKg8Qoc07qKX47ddzqrt1KqotuMUru3r36Hjfi74iftVfs4wWXivxpN&#10;aa1om9reSL93NDvb7rS+UoZfb3r7W+AvxfsPjj8M9H8V2USQS3Mf+k2olV2tpv4kbFfNvxe/bO07&#10;4x/DzWvDHwh8P3XjnW7mBoryOW3XZZwN8vm4Y/M3p6GvT/2K/gnq/wABPgubHxBMDql9O2pS2kQz&#10;9mLL/q938TVtjEpYdzqwUaidklpf1XQzoSar+5JuDV9f8+poftTftUaN+zx4c2R+Vqfiq+QjT9Lz&#10;/wCRJf7sY/XtXzTo95+2N8Vhd+I9IMXhnT7iX91pd75duYx/srIu7b6NWf8As+6LH+0X+2r4t8a3&#10;+kRXWi6PJIfs2oyeZ9mmX93CyJ/vLur9HkXgZ60VpUstSpqClO12308ghCWMvJyaj0t+p+f3gb9r&#10;r4p/AjxpZ+Fvjnoss2lXM7Rf2/5eH3/3k2/JJGv+z81femk6rY6/pdrqNhPHe6fcossE8R3LIjdG&#10;Fea/tIfAex/aG+Glx4buLw6Zdh1ubO7A3eXIv3dw/iX1FbXwS+HM/wAJvhnovhW41ifWZbGHyzdT&#10;f+goP4VXsK48TOhWpxqU1yzvqlsdNCFanNwk+ZdPI+P/ANpb4v8Axhj/AGpR8PPh54lFj9utYjZ2&#10;s0UezzNvzfMy0/8A4QT9tv8A6GDTv/Am2/8Aiag+In/KT7wp/wBe8X/oC1+gWOPeu+tiFhadJU6c&#10;XeK3V3/wDkpUfrEqjlNr3ns7dtz8+pv2jvjv+yleWY+L+jQ+JtF1KRvLu7ORfOi/6ZKy/Ju/i+av&#10;uPwH4ysPiH4P03XtMmjmtL6BZVMUquE3D7u5e61R+KPw50r4p+CtT8N6xaQ3FrewNGvmx7vLfHyv&#10;j/ZNfIv/AATb1+Xw7rfxF+Glx5t7Lo969x9vMn7s/Nt2qn8P3q5qqhi8PKrGKUo7221NYc+HrKnK&#10;V09tb7H3ZT6b1FOrxz1LWCoANxIH3T0qeol+U4HHoKd0tRNX0Zw3xe+MHhz4JeFj4h8UzyWmmeel&#10;v5kUbStvb7vyqDXHeLP2tfhj4L8L6Trmq6/5SanDFcW9pHE73XlyLuVmiHKjHrXm/wDwUv8Am/Z4&#10;hI/6C1v/AOzVg/spfsseHvG3wm0fxP8AEnS4PEusX1rGlmLqTeltZqMQKm3G35a8qeIr+3lQpJXt&#10;u9kfe4PKcrjlNPNcfKavNxaja8rJbX0+896+Dn7S/wAP/jnNeWvhTVjcXlmf3lrcxtDLt/vqp6r7&#10;1i/Eb9sT4VfDLXRpWreJFmvxv8yHT4nufLZW2sj7Adrexr45/a9+GGm/AP4yeD7r4byy+DrrW08l&#10;/scmEj+YR/IP+Bc19V+BP2G/hb4X8L2dhrnh+18T6mn7y51XUAzSzu33s/N0rGFfFTvSjGPMt301&#10;7fcdeKyrIcFSo5hVqVHQrK8YrlU1b4ry+FW0t3v5HpHww+Ovgn4y6f8AafCmvQX0nl+bJafcuIk3&#10;bcvG3zLXP/E/4zfDbwJ8RfDXh/xTbRS+I9U2f2fI1gZyu6TauJNvy/NXyN8LPDUXwV/b9u/CPhWW&#10;Wy0C5H7y0L7t6Mnmbf8AdVulbP7cCkftc/B3jH7y14/7e1pPG1Vh3UtaSly+XyN48M4VZrTw0Kkn&#10;RqUnVjsp2s2k7adOh9pfFD4oaD8HvB9x4l8RTywaVbskbvFE0rAt0+VRmuH1z9rf4aeH/AumeKL/&#10;AMQCCy1KNJra2MLfa5EZtu7yMb8fhXI/8FCv+TaNa44+02//AKFXiX7GP7Hfhnxx4C07xp45tJdX&#10;+0lvsWnzXBe38np8y/XNb1sTXWI9hRS1Sd3sjgy3J8qlk6zXMKslao42jZuSteyT0vrq3sfRXw5/&#10;bS+FPxP8V2nhzRddf+1LsYgS7t3gWV/7qlh970WvW/Gvi3TvAPhXUvEGrySR6bp8LTXEkcZdgi+w&#10;FfBX7c/7Lnhb4W+Frbx94Jtx4cktLmK3lsLQYjkdidki8/K3Fe36xr2o+Kv2BptT1i8lvNQufDvm&#10;T3Uv35H2j5qmGJrqVSnVS5oq6tszTFZJllang8dl1SXsqs1TkpW5oyuuq06/I9t+E/xY8PfGnwiP&#10;Enhm4lm0uSZ7ffNE0Tb1xu+VvrWp488daR8NvCGo+JNdlkg0ywj82eSKNncD2Va+eP8Agm4Mfs2Q&#10;En/mJ3I/9Arvv2y9sn7Nfjhuo+yqR/32tdSrt4b23W1zw62V0aWe/wBlpv2ftVC6+Kzlb7xb79rf&#10;4caf8NdO8fzapdDw3f3Js4JhZSbzJ/u43dq+Hf2ZP2ifBXwy/aA+IXirXr2a00XXHuPsckVszs4a&#10;58xdyr8y/LX0Z+xp8MvC/wAUf2VNB07xXodrrWnxX08qR3XK7wdu7Hrya8J/ZP8Ag74O8d/tK/E7&#10;QNc0C01XRNNe5+xWsw+SMLc7V/8AHa8mtKvWlQkra6r1sfoeWYbKMBh82wlZVGoe7K3LrFTsrPpL&#10;TW/yP0G8BfFLQPiF4Eg8X6VeEaBKjSC5uUMWFX7xYHpXkvif9vD4P+GNbn0+bxJJdyxbT5un2z3E&#10;UmV3fK6jBrwz9uLW7L4daT4N+DfhYf8ACKaDqTmW7lgk2QiBmKsre2fmrovh78Gf2V/BWh/ZNU13&#10;RPE91Lt8y61G53OH27W2bcbVrpniq7l7Ony3SV2+587h8iy2OFWPxSrShVcvZxppc3KpKzlJJq/k&#10;j6e+F3xr8HfGLS47zwxrVtqW5PMktwds8X+/GfmX8a6/UtVtNEsbnUL+4jtLS3TfJLK+1I1HdjX5&#10;ofF2fwR+z58ZPDXj74ReI4ZrG+uvKvNC064wkSfLuUf7Lf3TXrv/AAUe1/X9Q+D/AIQn037XDoOo&#10;yrJqnlj5PLZFaNZP+BVccc/Zz5knKPVba9jKrwtCrjsJHDzcaOIvbnVpxa1cWtNez63PVNf/AG+v&#10;g3oGtXem3GvzTy2reW8ltZSSxP7q6jDCu/8AhN+0X4A+NkI/4RbX4Ly7+f8A0CbMVxhf4vLb5tvv&#10;Xyx8HIf2S/EXhyGwlsNMN5psMf2i61suktw7dW3Z+b5q6rxH+xv4W17xh4d8a/CDxPa+DymJB/Zz&#10;b0lH95fm796zp18VUSn7sl2W/wDSNcXlOR0HLD1PbUJq9p1EnBvovd116H2S6CRMA7ffGac4wKr2&#10;rSC3jDfvXC43dNx71Bq73Mel3RsfL+2LG3keZ93f/DmvYev9a+h+bct3yre9u33nC/Er9oH4f/Cm&#10;G8HiPxJY2l3ZxrJJp6Sh7rDfd2xD5jmvM7H/AIKD/Ba/vreAa9dQiV1j86bT5USPd3ZtvyivI/hR&#10;+xJqfiT4l6x42+NQs7g3Ny0qaXDLmG5ds/f/ANlf4VroP2if2df2fdF8I3Ee3TvCetRWs17ZG0ut&#10;j3Lqvyq3Xcua8iVbGTi6kIKMfPc/S6OWcN060cHUq1K02leVPl5E3urPV262PrXVPEunab4bufED&#10;yCXSre2a8aaLL5jVdxZcdeK/ML9qT44fD342/HrwTr9pLJqXhaxhht9VEtvJE3l+czMu3AZvlb+G&#10;vo3/AIJ0alc+Nvgb4j0PX5ZNS0q3umsktbv51jhZDui/3a8W/ai+DfgnwT+1J8MfDuh6BaaZoepG&#10;2+2WkIwku65ZW/8AHawxlWeJw0J07ct1v3Pa4ZwWDybPcRhMS5Sq01JRlFpe7yt6p/a7W63PftM/&#10;bi/Z88OWU1vo0r6cJIgn+jaPKpk+X5d21Pm/4FXzZ+xn+0Z4L+DPjb4h6l4mu7q0tNYkWSy8q3aX&#10;f+9kb+H7vD96+3Lr9jv4MRWc8v8AwgGk7fLY9H/u/wC9Xx3+w18FvBPxL8dfEuw8S6FZ6xa6XMsd&#10;nHOMiH97Ivy8/wCxWdaOLdelzct9bdtuv6G+WVeH55VmEqcazp2hz3cOZ+/oo30+K17+R97WXxg8&#10;J3Hw903xrJrMOmeG9QhSaC71D9xw33QQ38XtXkC/8FCvgxJciA6xegCTy+NPmK/X7vSvmP4sf8Iz&#10;8Uv2k4fhfqmsjwR8N/CMbWcdqJNsRdfvbP7rN/SvdNK+Gn7J2naBb2Ek/h27aODy/td1cF5pP9pm&#10;/vV1RxVeq5ezcVbe+90lc8L+wMrwNKnLGRrTdRc0VTS92Lvy3ezfLa9j6p8MeK9H8Y6TFqugapa6&#10;xp0vEd1aSCSMkdfmFcz8X/jb4X+B/huDW/FM8trp8swgjMMDSsXPT5VFfEH7Ofiay+BX7WUvgHwt&#10;r3/CV+B9fH7jyZfkidl8xWz/ABMqoyn13CvWv+CnRH/CktGBPTVE5/4Ca1+uOeGlUS95fccC4Zp0&#10;87w2AqSbo1knF25Zcrvuns1b5np3jr9s74WfD7+yU1bWZRLqdmt7BBDavIyQt93eoGVz6GvTPhp8&#10;StE+LXhCy8T+HZpJ9Mu93lSTRNE3yttPysPY180fs0fsX+AZ/hTo2seL9Lh8V6xq1tHeGW93f6Oj&#10;J8safN0219XaFoVl4a0y00zS7WOysLVBHBbRDCRqOgFdGGliKiU6lrNLb9Tx85pZRhG8Pl7qTnGT&#10;Tk+VRt5Ja/fuahbjkdOtfi7F8Mx40X4xa5bx3U2oeG737Tbw2ke9NrXUnmM3+yoSv2i2hoyp5zxX&#10;5yfsSeG7Xxj8Q/j1od4ZBaanFLbSeV8j7Gnm+7XFmVL286VJdb29bH1fBmOnluDzDFwfwqk3/h59&#10;fwufX/7LnxHHxT+CXhnWZZbQ3gtlt7iK0l3rE6/Ltb+63FcP+3v8Rj4H/Z/1iyt/sst/rrrp0dvM&#10;ctIjf6wov8TLwa81/wCCdmo6l4X1v4ifDm/gFpDpF350cUw23HzNj5vwxUX7YkUfxm/aW+F/wuFn&#10;NLDbP9uvLm1k+YQyNtb/AHdvlf8Aj1N13UwS5filZfPZmVLKqFDiqUX/AAabdX/txR51+aPnb4a/&#10;DRPhl+0V8HLRvtUN/fW1pqN5bXce14ppFyy7a+2P2/PHmpeBf2dtROmDbNq00emtKJGV40YMzMhH&#10;8Xy14X8ckEH/AAUF8AQRj91GlpF/47XqH/BTEAfs82wH3Bq8H/oL1y0YexoYiMNldL9T6DHVnmub&#10;5NXxWrqRi3t/M2v0Om/ZC+Avg7wr8EPD+onSLbUb/XLaLUru7volkfey5CrkfKq9v1rzX/gob4L+&#10;F2l/DeC7uYrTR/FsWf7IisIgr3PqrKP+Wfqa627+CeofHf8AZN+GmiaX4gm0Ce2sbS4+0w7v3mI9&#10;pXhlrwH4l/ADxJ+y7pdv4l1PRtL+K2k+fFJcXWpWzNNp+1vuoNx+Vv71VXvHCqnGn7nKte3n8jgy&#10;rkrZ1LG1Ma/b+0l+7Wjk72S5pe6k10e+yPrD9jrVdam/Zo8M3fiwSQS2sEv727jEO22V28tug+UJ&#10;j5vSvk7wjpl7+3J+0trKeKdXz4W8PyNJb2FmG8qSFW2qq/738TdfSvsnTfihpPxj/Zu1XxPobeRa&#10;XGi3fyHkwSLC6sv/AAEivDP+CX8Ef/CuPFcqwgS/2oMyH7x+StasfaSo0U/da+/bU5MJWlgqGa5t&#10;7PkrqSil1hzN3t9yufT/AIc+C3gnwlotvpeneFdLisbYYjje3Ejf99Nk18gftX/sq3Hw81HQviF8&#10;HNHvrTU7a7/02z0l2ZvmbKyIpyTz8pX7u2vvZQGUgH5e1LHxGBjAr062Ep1ocrVrbeR8Xlme43LM&#10;U8TGo5N35lLaSd783e99DnvAt9qeseENGv8AW7L+zdVktY3ubXzFfy5CvzDK8da+FfhVpdlrf/BR&#10;zx9bahaQ3kOLz93dRrKnSP8AhNfoacFeTx34r8/fgv8A8pLvH2enlXn/ALRrhxtlKgv7yPoOGp3p&#10;ZnKKsvYy0XT3lofbrfDbwt/0Lek/+Acf+FfLf7av7JWk+JPDE3jrwlZnTfFOiQ+b9l0+3+W8RfVV&#10;/iX72786+y8Vi+MP+RX1lh/z5zf+izXfiKMK9Nwnsz5vKs0xWXY2niKM9U1o9mrq6fk+p43+xv8A&#10;GS7+Nnwb0/UdZu7W41+wka1vfI4YbeFZ1/hZlGa+ga+DP+CWJA8O+PfT7dF/6BX3nWWBquthoTlv&#10;Y7+KcHSwGdYnD0VaKlouiTSlZeSvoFFFFdx8qFFFFABRRRQAUUUUAFFFFABRRRQAUUUUAFFFFABR&#10;RRQAUUUUAFFFFABRRRQAUUUUAFfLv/BQ/wCAdz8fv2c9ZstPllGq6P8A8TayhEipHI8a/Mr7v9nf&#10;X1FUUkfmgo4zHQB+cH/BHz49Wuu+ANY+E975MOqaG7X1n5UTfvYGb94zt93crbcV+klZFh4b0jRp&#10;GlsNMs7KSTrLa2yox/75WtegAooooAKKKKACiiigD8Z/27/G0v7W/wC234T+GHhyzhvYtCu/7I/f&#10;brd5JmdWuldy33V8rhhX7A+GfDtj4R8O6ZomlwfZNNsIEtreH/nmirtVaanhTRI786imj2A1Av5v&#10;2r7Mvm7/AO9uxmtmgAooooAK5n4g+CrX4i+B9f8ADF7NNBbaxZS2Ms0P30SRdrbc101FAH4x/sHe&#10;NLr9j39sfxB8LfFEMUMWrz/2RJMN0ziZWzCV2fL82Rn0r9nKxn8KaJJfjUX0ewOoB/N+1fZl83f/&#10;AHt2M1s0AFFFFABRRRQAUUUUAFfj/wD8FQ/inL8e/wBorwl8FfDcEN7Nol0tvKZt0L/bp9u6Pc3G&#10;3y/K+Yd91fsBWLJ4T0SS+GoPo1hJqAfzPtJtk83f/e3YzQBj/CrwHYfDH4deHvDGm2UWm2emWUdu&#10;LWGQusZC/Nhj1+bNdlRRQAUUUUAFFFFAH5Cf8FXfhNffCf49+FPjdpY+12upXVr5q3Ui7I7222tG&#10;m3721o4ua/TX4C/FvTvjh8KPDXjPSz+51O0WSQCNk2SL8sihW527s4rtNU0bTdYhEWoWNrexp9yO&#10;6iVwP++qmstPt9Ltxb2dvFaW0Y+SKGMIo/KgD8b/APgtP/yX7wj/ANgEf+j5K/Xr4d/8iD4Z/wCw&#10;Xa/+ilrlfHn7Ovw5+J3i/S/FPinwnp2s69pmwWd1dx7mi2PvX8m5r0kAINq8YoAfRRRQB8L/APBV&#10;z4+2/wAM/gTN4Mh8qXVvFwa28uWJisdt/wAtGDDjd9a2/wDgln8Gz8Lv2YrHVL3TIrLWvE8x1KWW&#10;GXebiD/l3Ldl+Vm+X3r641Pw9pmueUb/AE60vvL+59qt1kx9N1W7azisraOGCKOGKP7kUQ2qKALV&#10;FFFABRRRQAUUUUAflf8A8FkPgRdrN4b+L1gZJ4LfZpOoRTSLsj+bdBtX7zbmMma+3/2O/jtbftE/&#10;ALwz4sjEcV95IstRiijZEjuo1USKm7+H3r2PU9LstXg8i/sob2HvHNGrr+Ro0zSbLR4PIsLKGxh7&#10;RQxqi/pQBeooooAKKKKACsLxd4msPA/hbWNf1OUw6fplrLe3EkcZdxHGu5jtH3uBW7VeW1juoZY5&#10;oxLHIMPHJ8yn8KAPx0/Yn06T9rv9v3xN8UNU0i0m0rTJ31eQQytCtvJ/q7RkXO5v9Xk/jmv2TrK0&#10;3w7pGh+a+n6baWJk+/8AZLdUz/3yK1aACiiigAooooAK/Nn/AILHfAO68U+AtA+J2nCSWXw9/oN/&#10;EZVVI7aR/lZVPLN5jIvHav0mqlfafb6pAbe7t4ry2k+/DPGrofqrUAfN/wDwT8/aAtvj3+zpotyB&#10;HHq2homkahDDEyJG8aLs25+9+72dO9fTtZ2k6NYaNB5en2VrZRP/AMs7WJY1/wDHa0aACiiigAoo&#10;ooA/Kf8A4LA/G9fE2ueFPgppEEU119pi1K886NleOZv3duqP93ayu+fSv0A/Zg+E0PwQ+BXg3wdH&#10;psWmXdjYxfb4YZfNU3TLunfd33Sbq7+98K6Jqd59rvNFsLu7A/101qjt/wB9EVs0AFFFFABRRRQA&#10;UUUUAFFFFABRRRQAUUUUAFFFFABRRRQAUUUUAFFFFABRRRQAUUUUAFFFFABRRRQAUUUUAFRt98VJ&#10;UbffFJiex+e37aH/ACeh8H/9+L/0ZW3+3Hpdr8M/j38Jfild3s0Wnrepa3lraR/vikTeYz8ff+Vt&#10;u2sT9tDj9tD4Pf78X/oyvev28PhiPiJ8A9Zntrezk1XQ/wDiZW9zdD5rdF+abZ/tMoxX1Kqqk8K5&#10;bOLT+ba/U8GcHNYjl+JO6+Wv6HMf8FCPip/YfwPstD0u9urPVfFc8dtb+THnzIW279/937yVxn7W&#10;3gWL4bfsG6D4cin88WE1iPN8vb5nzbq8e+GPjfW/2kvjT8DtLj1mXUv+EZ05brUYtR+558fyyOnX&#10;c33K+nv+Clv/ACbNcf8AYUs//Q6Sp/VKuHw7+K93+X6BKf1iFauvhtZfn+oy9/5Rxxf9irF/7LVP&#10;9gHwzp3jL9kOy0fW7KHU9Lup7iK4tphlJE3Vcvf+UccX/Yqxf+y14N+w3+0x/wAKe8K6N4Y8aWP9&#10;m+B9Wd/7J8RmPEPn/wDLSJ2rN0qlTDVow3U36/Iv2kKdalKdtY9T6X+K37EfgjxR4IvbPwbZjwNr&#10;3+tttR0iWSHL/wB19rfMrVx37CXxo8Qa0fE3wt8Z3n23xP4UkaKKb5n8yBfl+aX+L5un+zXd/Ev9&#10;t/4WeB/Ck2oWnie11i6lDRW8OnfvcPtbaz5x8u4c14t/wTs8Ba3r3ifxn8W9chlsjrsjRRRfZtkV&#10;xudpGlTPO35ttYqNWWDqSxV9Lct+5o+WNeEaFtd7djP/AGPP+KN/bJ+LGj+IF/sjVdUMklnaXfyP&#10;cDzVddn975V3V+gNfCP7X/grxL8Fvjbovx88H6b/AGpDbR+VrMc26XYPu52/wr5bOu7sa9m+HP7c&#10;nwn8faEb+fX4tAmjKxyWupfK+/b82zGdy9t1Z4ulPExjiaabTSTt3RphpwouVKbtZu3ofRFc74S8&#10;c+H/AB1bXk/h/WLTWILSdraeS0k3iKRfvI3+1XyP+1X+3ppHhjRIfD/w01KDWNf1JONTg+dLZPu5&#10;T+9J6V2/7A3wb1b4Y/Cy71TxJpwsvEniC7e9lkl/4+TC3Kib/a3F2/4HXNPBSp4f21RuLe3n3N44&#10;pVK3s6evc8Z/aa/5SE/DL/rnB/6FX6E9ehr87P2stXsfD/7efw51TUJorPT7aCCW5upvuRpu+9X1&#10;x/w1d8Ij/wAz5pI/7at/hXVjKc50aDim/d6HPhpwhUqqUvtHreMivz1/ZRy/7eXxZkAJi/f/AL0f&#10;d++td9+0d/wUB8LeGdD1Lw/4El/4SXxNcwYilij328aMvzH+8zL/AHdtb37AXwQ1P4YfDu917WLz&#10;zr/xU6332Xy8Pbr82A7N8275vu9qVKnPCYWrKsmudcqv+Iqklia0IU3fl1f4H1YFwKlqMN0JqSvG&#10;PWvcKjbjDelSVGRlCKBPRXPPP2hm/wCLHePR/wBQS7/9FNXgX/BMUKvwF1Q9QNam5/7Zx19M/ETw&#10;uPHHgfXvDvn/AGX+1LKWzEuzd5e9Su7H41wf7MfwB/4Z18AXHhv+2TrZmvXvPtPk+T95VXbt3H+7&#10;XBKlJ4qM1sk/0PrMPjsPTyLEYJv95KpBpa6pJ3126rf5Hmn/AAUnw37OkpzwdQg59Pmr1P8AZRYr&#10;+zj8PsDd/wASqP8ArS/tI/Az/hoL4eHwv/bB0TNxHcfaRD533WzjbuFdT8JfA5+Gfw38P+FftR1D&#10;+yLRLX7SYwhl2/xbR0oVKUcVKq9rIqtj8NLh+jgk/wB6qrk1rs46a7fcfGX/AAUk5+IfwnPX/SDz&#10;6/vVrsP+ClnH7Pfh89/7Ug/9FPXpn7Sf7La/tA+IfCeqDXzo66HJ5nlC283zfm3d2XFbH7S/7PX/&#10;AA0J8O9O8M/2ydH+yXUdz9p+zCXftVl27dy/3q46mGqydf8AvWt8j6DA51gqEco5560HPn30u9Pv&#10;8iTwe3/GJemjsPCS/wDpLXhv/BLz5vh94z/7Cif+gtX1Fo3gEaT8I7XwWbsyeVpI0v7T5fX935e7&#10;bXBfstfs5H9nTw9rOmHXTrn9o3QuRK1sIdnbbgM1dPsqntqVTtF3/A8aGY4VZZmGG5/eqVIyj5pS&#10;f5XO9+NmB8HPG+f+gNd/+iWr5k/4Jn4HwS8SkHI/tSTn/tmK+sfGnh3/AIS3wbrWhGc2x1Kzls/N&#10;A3bPMVl3f+PV5r+zF+z0P2dfCWpaGNa/to3N19pEv2fydnygbfvH0q505zxMKkVpZ/K9jmwuPw9P&#10;IsVg5ytUnODStulvrst1ufH37DPxI8PeCP2gfH2j65ef2bd65dyW1l533JJFnkbbu7M3YV9tfHD4&#10;zeGvhP4L1K81S/tftktrJ9jsTcqkt4+3G1Pf5hXlP7Qv7CPhv41eJ4fEOmamfCes/wDL5La23mC5&#10;/usV3Da3+1Wf8Ff2BdC+GvimbXte8QTeMLqGMpYRXUOyK2dlw0m3cdzelcVGGKw96EYXV9Jep9Nm&#10;mKyDN6kc2rV5KpaKlS5ficUlZS+FJ2169jzT/gmBdi+1v4i3ednmvFJ5XpuZmqL43Mv/AA8m8EF+&#10;hitOP+ASV9Dfs3fstj9n3WfFl/8A28dYGuSiXy/s3k+V87N/eP8Aeqt+0v8Asf6B+0HdWurx38nh&#10;vxLbBY/7UgiMhkiz9xl3D8D1FR9VqrBRp2vJO/rqdNTP8vnxHiMW5tUq0HDmtJ2vBJaP3nZroYP/&#10;AAUL8K3vjD9n29uNO8ueLSLlb65JfGI1+9XC/sk+FPgX8YvhtpFteeGNEPi+2gMd3YTXG+4k8v5f&#10;O27vut1r2L9mz9l1PgJpXiCxv/EUvimHV2UzR3VvsUALt2/ebdXmHxF/4JseFvEPiP7f4S8Q3Xg+&#10;OUu89pDD5qfMc4T5htX/AGeaurRrSqLEezUrrWLt083sc+DzHLKWDnkv1yUIxlzQqwUrO6V1KKal&#10;a5J+0TpX7Pv7PXh2G7vvAuk6rrdzn7HpUUjb5PVs7sKv+1XqegeMZPhf+zVF4n0XwAbIW9p9tj8O&#10;6fciXYjNuJ38/wAJ3GvPfhL/AME8/CfgLXIdc8S6ndeM761mEtoLsFIo/wDeXcd3zfNX1m8I8gxL&#10;9wjFdOHo1XJzlFQT2Stp6tbni5vmOB9nSw9GtPE8r5pSlKSTX8sYt6LfV/I+TvhxrXwc/bY0C+ut&#10;U8MWlp4kt4XgntZiFubZGY/vFdcZ/wB71ryT4/8A7Fvwj+Fvw8u9Ri8XTaPrJRn0/wDtC5V1uXX5&#10;vLVONxr1v4uf8E8/CnjzXZ9a8N6ndeDr68mMt59k+eGXd/dTcNvzfNxXH+Hf+CY2lR6zE/iTxvqG&#10;vabHu32kcXlN/wB97jj8BXBVo1qt4VKKcn9pH1eBzXLMJUjicLmdSlST5vYtOTTW8VJvlaZ6F/wT&#10;tufEl9+z7G2v/ajD9tk/sx7v/n12rt2/7O7fX1LgleuT61ieE/C+k+BvDthoOiWkdjpdhEIoIY+k&#10;a+1bJZiCV5xXtUISpUoQlukfl2Z4yGY46tiqceVTk2vL9PuPzY+JF9c/tI/tjXngDxh4k/sHwvp0&#10;7W1vawyeV5/yq3l+7t716vqf7F/wH+Dps/E3iTWpIdOtpuItRu18meTax8vp83+7Xf8A7R37FXh/&#10;48a2fEKardaB4h2Rw/a4h5kRRd3/ACzyPm+brmvN/Bn/AATR0Ow1uGfxT4w1DxNpcQyth5Xk7n3f&#10;xNuPy/7NeKsNUhOS9kpu+knt8z9PWeYCtgqPssdLDxjBRlSjB3k1u1JaXl0ueY/sL3uj6j+1j4xu&#10;/DcPkaDLbTvZxY2bYd67eK9b/wCCow3/AAZ8OgDn+2l/9EyV3Xw7/Y/s/hD8a5/Gng7WRpmj3Mfk&#10;3GhPbb0KY52PuyvPtXU/tS/s+j9o3wVp2hHWjoos70XpmFv52/5WXbjcMferSGGqrBToO3M77bdD&#10;kxOe5dU4lwuZQm3RhGKbd+ZWTVpdL69DtvgkB/wqTwh/2Crb/wBFivjNJYo/+CogLf8APJsf+AbV&#10;9x+CPDh8JeDtG0Pzjdf2dax24mI279qhd1eCftHfsWaJ8ePEVn4istVk8KeIMeXc3kEO/wC0oFON&#10;y7h83T5vSunF0as6cORXlFp29PM8HI8xweHx2KWKm4068KkOZJu3Ps2lq9Dwz/goroz6b8UvAXja&#10;9sItX8NRotjcQeaP3jJK0jL/AN8tXvnw++Dv7PfxO0GDV9B8L+H7+Gbb5ohl3eU7KG8tsNjdUnwn&#10;/Y/0fwV8K9f8B+JtSPjDTdWujcySzxeW0WUVRt+Y4bKg7q8i1z/gmFYtqt0+gePtR0fTJWzHaSQe&#10;a0f/AAPeN34iuV0KkajqukpKWrWl0/V7+Z9Csyy2vhYZd9enSdDmUZxUuWcW7q8U1JO/fQT4o6h8&#10;DfBPxQ0f4eeGPhnp/inxXc3SRSxQ3PkxWsjfdV3J+9/ER2/4FX0f+0qog/Zv8aIIRCI9Hk+QfwfL&#10;XNfs/wD7IHhD4EXa6rG82u+KHh8uTVLvHy/3vLXnbnvya9R+KvgwfEj4d6/4WN39ibVLRrb7SI95&#10;j3fxba6qdCq6VRSioyktlax8/jszwbxuEVGpOdOlKLlUm3eTurtK7SjorW1fXoeBf8E1+P2bkz/0&#10;Frj/ANBSvrGvIf2aPgf/AMM/fDVfCjasdYIu5bn7SYfK+9t+Xbub+7Xr1deFjKnRjCW6R4WeYmlj&#10;M0xGJoO8ZTbT8gr8/fFZx/wVF00jn9xB/wCkdfoFXzxqv7LY1P8AaitPi7/b5iMMaR/2WLbj5YPL&#10;Hz7v+BfdrPF0p1VD2e6kn91z0OHcfhsBPFvEysp0akFvrKVrLT0PKP8Agov4HltbHwl8RtNtLmbU&#10;tDvFjlx88UcW7crP/wACxXG+E/Fn/DTf7avhS/ns7PXdA0DSY5ZJbPLxW8nkeZuZv9mdtor7T+L/&#10;AMNtO+L3w+1fwnqcskFtqEflmWL78b/wsPxry39lr9kTT/2a7jWL7+2pde1PU0W380w+SkcKncF2&#10;7jzu71w1sNUliFKn8ErN/ifQYDPsLSySdOs/9ppxnCno9qlr69OVX+88n/4KgEnwt4CGMD+0mxz7&#10;JXvvxSX/AIxM1/38Kv8A+k1Z/wC0/wDs2/8ADR+leH7H/hIDoP8AZd09zkW3neZuxkfeHpW58cNK&#10;Gj/szeLtO84zfZfDksHmn+PbDt3fp+tbulKNSvOWzWh50cdhsRgsswtKXvwm3JWe0ppp3e9+x8kf&#10;8E5v2hdA8NaXN8ONY/4luoX981zYXkp/dXDsq5i/2W+Xj1r7l8afEXw58P8AQ5tV1/WLTTdPjbyz&#10;NdSBE3/3c+tfDf7Jn7P2h/H79lS80jUwbS+tdZnksNUhQebbybY+nt6rW/pn/BMK0/tS0fWfiDf6&#10;ppkTq9xa/ZtjSL6K/mHb9dtcmFni40IqEeZNaa7Hv57hchxebV6uKryozjJ80bOXM+8ZLRN9nsYX&#10;7ESXvxU/ai+IPxPt7KO00ZxPC8Usu6SN5irKvv8ALHzWn+1rpl/8Cv2lfCfxiis5r3QZnWO7is08&#10;ry3Vdu1n+6d3+1X2P8Lfhf4f+EPg608N+G7MWdhbjoTueRu7O3djWp4r8JaV478NXeia7Zx6lpd2&#10;hjlil6MK6vqc3h+T7W+x41Tiek84eKVJvD8ns+V7una3yk9/kYXw1+MPhH4r6Imp+HNZtb6PYpli&#10;WQb7ct/C6/wmuH/aU/af8Pfs++EBcM8epeIb5GGn6dHJzIf+ejeiL/8AWrw3xL/wTF0d9bmm8NeM&#10;9Q0HTJApNq8XnNu/3twq94I/4Jn+GtL1z7X4t8UX3iu1i2lLUw+R827PzNuO5f8AZqJVMbKPs1Cz&#10;25iqWB4WpVliZ4yU6e/s+R8z/uuW3ZF//gnfZ+Ida0Txd421mfUFj1y98yC2m3fZ37mSLd/3zXE/&#10;tsybP2wPg9nj/j149f8ASzX3fpel2WjadDp9hDHaWdtGsccMQwsaL0Ar5z/ae/Y4P7RvjHSNdPiu&#10;bQDZWf2byorUS5+Zm3btw/vVVbCzjhlSj7zunvYvK8+w1biGpmOLfsqclNbX5Vy8iWnkfSCX1so5&#10;nj56jeK8n+PP7TPg34F+HLuXU9Shu9aWESW2jQyj7RPu+6dvZf8AaNfNv/Dr65/6KjqP/gD/APba&#10;6n4b/wDBNnwroGvDUfF2v3fjOOFkeC0mh8lBtOdr/Mdy+3FOVbGTXJGlZ973OallvDWHarV8dKql&#10;9iNNpy8rvRGb/wAE/wD4f61r2teKPix4p04Nd6+//Evvbk4mkTc3mHb2XhMN3r7krE0HQNM8JaJZ&#10;6Po9nDYadaRiK3s4BsSNP7q1t124egsPTUF8/U+cznM3m+OqYvl5YvSK7RWiXbprYKKKK6TxQooo&#10;oAKKKKACiiigAooooAKKKKACiiigAooooAKY3Wn0xutJjR+fvwF/5STfEb/rhPVrwjbWPwT/AOCj&#10;Wtafe3sk0Pi+1aW0itY2SOKab5grqvy/8sn+b/aqp8Bf+Uk3xG/64T1vf8FC/C1x4O8ReAfizo/k&#10;6ZdaXqUdre38Py3cg3ZjRP73yib/AL6r62cr4j2P89NL57r8j52KtQ9p/LL8HoyL9sbUX+Ln7SPw&#10;0+Eljqc1pFHOt9qMX2ffF/fjb/a+UVhf8FCoPsnxh+CkEf8AyynWL/yLHWt+xvqV98Zv2oPiN8TB&#10;efbNFigSxtvtf/HzGjfNGuz+FdtZ/wDwUV/5Lf8ABn/r6/8Aa8dTRXssTTw38kWvm1dhVftaEq/8&#10;0l9ydkfQn7df/JrnjL/rnF/6NWuW/Yy8HaP48/Y48MaLr+mQ6npdzE4ltpuUkG6up/br/wCTXfGX&#10;/XOL/wBGrXzZ+xP+1FH8L/CugeDPH1odE8OX0byaDr80eyCVF+8rt/erhpUqlXL5KnupdN9jrqTh&#10;HGJTtrHrtue4/Gj9iLwr4p8EzRfD+D/hBvEsX7yC602WSFJ/+mUu1vu/yrI/Ya+N+q/EXwjr3gnx&#10;Td/bvFfhmRraSby/9ZD91dzfdZq6D4wftzfDXwL4RnuNI8S2us6rcxyRWUdmnmpHNt/dtLnGF3Yr&#10;zn/gnB8NdYs9K8VfEfWxPZzeJ5/3dtJFsR0Vs+anfa2aGqs8HN4q+65b737E3g8RGNC2qd7bWOZ/&#10;4J+hvCfx0+LPh7Ws6Zrl1cNLFYXfyTSJ5sjblX02tmv0CFfAn7TnhzxB+zF+0HZfHPwxo/8Aami3&#10;yfZ9Z82Rm8t2+Vv+uasvRufmr33wL+258I/G/h8ap/wksOjjf5ZttR+SUH6Lnilj6U8U44unFu6V&#10;7dHtYvC1IUU6E3az09D3mWSOOIu+Ag71ieDfHOgePtJ/tTw5q9rrGn+Y0X2mzk3pvU/MtfGf7W/7&#10;c9pb6VD4R+FmojU9X1NPLk1Wz+fykb+GH+9I36V7D+w58G9S+EXwZtotd0+Kx8QancNfXgA+fa3+&#10;rV/9pRXHPBOlh/a1W03svzOiOJVSt7Onrbc8H+InP/BT/wAKH/p3i/8AQFr9A8Yr86vjJ4i03wl/&#10;wUj0DWdWvIdO0u1tIvPupzhI/kWvrv8A4aw+ER/5n3SP+/jf4V1Y6lVnCi1F/AtvmY4acYzqxcvt&#10;M9Yfgcivz/8A2CTn9p/41yAZi8yX94Pun9+tdF+1D+3v4ftfD2p+Efh4x8QeIb5DbfaoYmeGNHX5&#10;mTb8zN83pxXpf7C/wQvvgx8JPM1S8+0ajrrrqUkPl/8AHvuX5U3HlqcaUsLhKjqppzslf72Jz9vi&#10;IKm78t7/ADsfSuOpp9M9afXiLXU9MKhT0P3u4qaoSMHgYz1p9NQZ8m/8FMOf2eIv+wvbf+zV7D+y&#10;++39nn4e5/6Attn/AL44rlv2yfg9r/xx+Eq+HvDZtBfi/iuP9Ll2JsXO7naa9B+CvhK+8B/CXwn4&#10;d1PyjqOmadDbT+ScpvVcHafSvPjTksZKbV1yo+yr4ug+G6GG517SNWTa6pcuh8d/8FFufjB8Jiev&#10;n/8AtVa+/eSMYya+VP2uv2b/ABd8avHvgfWfDh082ukPm5+2Ssj/AOsVvk+U+lfVTlQCTz61OGhO&#10;Nas5KybVgzfFUK2U5dRpzUpwjNSXVNyVr+qPz8nz/wAPOD64X/0QtSftxf8AJ3Pwe9fMtcf+Ba16&#10;g/7Nni6T9tAfE8HTz4bx/wA9T53+q2/c2/1p/wC0r+zf4t+K/wAevh54u0M2H9laI8BvPtUzI42z&#10;q7bVxz8orzpUakqVVJXfP+qPscPm2BhmGDqyqx5Y4blb7S5Ze6/PsbH/AAUN/wCTZ9Z/6+bf/wBC&#10;rpv2LM/8M0eCM/8APpx/31Vn9rT4W618Zvgxqfhjw99k/tOeWKSP7XJsT5W+bnaa2v2c/AOpfC74&#10;OeGvC+seV/aGnweVJ5L7169jXoqE1jedL3eX9WfHzxVCXDUcKpr2ntnK3W3KtfQ8l/4KSc/s13QP&#10;T+07X+bVRj/5R0j/ALFr/wBlr0T9sL4R678b/g7N4Y8N/Zf7Re9guP8AS5dibFznnB9a2/hV8Kzo&#10;/wAB9G8CeK7S1vlh05bK+h+/FJ8oU1MqM54mfZxt5Hbhsyw2FyTCxbTnDEc7ivicbLU8a/4Jr63p&#10;l18BptMgvIZdRttQme4tg+ZI0bG1mX/axXXft3eN9L8M/s9eILK+kl87VgtjbpFHu+c/N83935RX&#10;zzrP7CfxS+G3xG1LU/hH4hi07SpUxbyz3xhnjRvvRtgHdj+9XU2v7Efi7xV8PfFWrePdWh8T/E2+&#10;g+zafJe3Je3s0VhtYNj72AT93iuKMsT9WdB09UrX6adj3a9DJv7YhnTxydKUoz5F8abez7JdX0PU&#10;P+CfTFf2ZdGIGWF1cYGfcV4v+xCc/tgfGDPUveZ/8C6+mf2T/hNrXwZ+DOneGvEK2p1OKWSSQWku&#10;5PmOeuBXz78Uv2N/iV4c+K2teK/g74o/smHWy0l4JrkxSxyO25lDAHcu75vbpWs6dSFKhJq/Jq11&#10;26HNRxmDxGOzbDutGKxHwSfw/Gnq/TZ9TlP+Ck2hq3xS8D6lq1nd/wDCNGD7Pc3MCZ6vllX/AGtt&#10;ekaH/wAE6vhF4h0y01OwvtYmtLqFbiIfaByjLle1ei2P7Ol58Tv2frDwb8WL06t4lj3ONUV/Olt5&#10;P4WVjjd/Wvne3/Y6/aD+F17e6X8P/HQTw9LIJI5jem3aR9vLMm19v51hOi1VlWqUeaM9bdVojuwu&#10;Zqvl9PAYXMFQq0OaN7tQqRvdSUrPVdBfid+zF8APg54g0jR9Y1PxHe+INRkT7PYaeBPOfm43Io+6&#10;1fTvx0+MPw9+D/gXSNK8cWdzNoWrQ/YY7U2xl+VUHyv6HbXnPwJ/YsudE8YW/wAQvihrsnivxd/r&#10;DBLh4beYdGDZ+bjGPlXbX0R8TfhroPxc8IXnhvxFZC7065Xv9+J/4XVuzLXbQpVFCUowUG9l/n+h&#10;8/muY4SrisNSxGJqYiMPjktFzO13TVtlZa9T5R8VfsBfDj4uaG/iTwDrR0tNWdbi2kiHm2iJ/EEX&#10;Of1rwn44/s1eNv2UND0bxfpXjee/ht7lYyEdovs7/wAO1Cx3LXql3+x/8ePhdOdF+GfxGkPhcfvo&#10;457k2xjdvvDaA/8A31+lTeEf2D/H/wAQ/F8WtfGPxfLfC1eMxxWlwZmnRf4dx2+X/wB8mvMqYf2m&#10;kaLhPutvU+2wWcPCS9piM1hWw0btQlHmm1ayi1ZWeuup9h/BjxTe+PPhL4U8Q6osSahqWnRXNwsP&#10;3A7KN2K6fXdUGj6JfXpiMn2WFptg77VLf0qe3sorO2SCMbY0QIvOeBS3VnFdW01vNEJYZV2Mh6Fa&#10;+lSfs7Le25+H1KlOdedRRtFtu3aN9vuPzd8L2XxH/b28ReJNRm8Vnwp4W02ZfIsYHLmN+Qq/Kyno&#10;WyelbXir9gbRPh94T8R+I/Hvj6bUYrGwb7HkeV5c3zFfndm+83atPxd+w78S/h/48vNa+D/imDS7&#10;PUjL5kJkNp9nQvuWNMb9y/8AfNXdC/YX8e/FC++2fGbx3dXv2WNoLO0s5POBVl4fecbSrfw7efWv&#10;m40JVJe/Sbn3ex+31M2w1Fxq4LMIUcIlH3Iw/eab9N2+t9Fc2v8Agl5x8LfFLdMaov8A6BXJ/tm/&#10;N+2d8HgeObQf+TbV7R+xn8C/FvwEsfE3h7Xbewl0q5uvtVnfWtyzvJ/DtZMfLx/tVm/tE/s4eLPi&#10;d+0T8PPGukGwXRtF8j7X58rLN8kxdtq45+Wun2NT6lTptWaa39TwnmWEXFOJxftl7OUZWkttYJK3&#10;r27n1HfLjTrggc+S2f8Avmvg3/gm2P8Ai5fxezz+/T/0fNX3tsSWLYecrjNfBXi39i34t/D74ga5&#10;qHwf8WjSdG1b97IZr0wzbyzNtbCnd8zHDV1YuMlUp1ox5uW9116bHgcO18NPA47Lq9aNJ1lHlcr8&#10;t4yu7tbabHlvjn4baD4n/bl8R+H/AB9FfadpeuX0r2UkUeC7t/q2/wB33r6NH/BM34YlCPt+sA/9&#10;dwc/pVvx/wDsXS/Gn4beFJPFWs/Y/iZptksN3rsCiX7QR1V+V3ezdstXk+m/syftS6NaQ6RZ+PUt&#10;dEi/0eOGPUiRHD/3xmuBUPYyl7Si5pttPrr0Z9jPNnjaFGODzNYeVKKhJO/K+VW5ouzumraehv8A&#10;wr+EHwN8D/tIaX4f8K3uv6v4v0iR5HEW2a0tzsZW81gPl27sH3rqf+CnZz8FNGPb+1F/9Br0X9mr&#10;9lDQP2dre8vDctr3im/P+karMnluE6+Wq7m49fWof21Pgj4j+O3w603RPDJsxd298txJ9sl2Js/7&#10;5NdMqE44OcbJN9F0PApZrhZcRYWrKvKpTpWTnU62Tu1orRd9F0PRvgFLs+CfggHk/wBkW3/osV6L&#10;XGfC3w9deD/h34a0O+8prvT9PhtpDF93eiANiuzr2YK0Unufn2LmqmJqzi7pybVtrN6BX58/8E7D&#10;j45/GPI/5a/+3M1foNXyb+yV+zf4v+C3xI8fa74gNh9g1xybUWkxd/8AXyN83yj+Fq4MRTlPEUZJ&#10;e6rtvtofT5Ri6FDKMyoVJJTqRp8q6u07tL5Hl3jC7m+Bf/BQKz1SSWbULbxTGf3UX7ryvM+X5+z7&#10;a0P2PpLX4s/tUfFb4hXMdzHd2D/ZrSJpdyIkjMjf+iuK9W/bR/Zs1r4/+HdHbw3eW8WtaXcGRIpz&#10;sSRGGG+cfMv4V037I3wLv/gH8KE0LV7qO61e4upLy4MX3UZgo2hv4vu/e/2q5IYeosSo8vuc3Nfz&#10;sj6PEZxgqmRe1jUX1mUI0WuvLGV7/ckj5r+PZJ/4KHeB93Tbbfltr0//AIKZrj9ni1UcL/a8H/oL&#10;1P8AFH9mvxb4v/av8NfEPTv7PHh6w8gT+dK3nHb97CYqD/gpmCf2eLZB1OrwY/75esp0506GIVRW&#10;Tbf+RthMXQxOZZJGhJSlCMFJLo77ep3n7HXxP8P+PPgb4ZsdIvFkvdFsYbG8tSMPE6KF+7/dOODX&#10;b/HrxbpHgv4Q+K9U1rnTo7GSN08vfncu1Rt+tfIOmfso+J7n4aeAfHHwZ1ceE/Et9otuuqQRztDD&#10;cBo1bzMnPzbuvy81Wsv2HvjB8V/ENu3xX8cF9ItkzFJBcG5Y/N80ew7Nv+9zWyrV1S9n7Nt236M4&#10;qmV5RPMJ42WOjCkptyg/4mkndJddbWOu/wCCZugXs3wY8WDU7KU6LqN9st/Oz5VxH5e2TZ7Zyp+l&#10;cf8Asz+KIf2b/wBpfxl8PvE+oxaPpepzf8S62HzQbmbdHh/4fl+XFfc3w/8AAOi/DPwnYeHNBs1s&#10;9Mso/LSJfXuzerN1NeY/tJfsteG/2iNJh+1SHRfEVt/x76vBHvk2/wBxuRuX+VUsLVp0abppOcP1&#10;/wCGOePEGEx2YY2OLvHD4rR23jb4ZW7/AMx7pFLvQMPunpXzf+2F+03pPwS8F3elwXbS+MNRgZLK&#10;1tiN9v8A9Nn9F9PWvn/Tf2Wv2oPB9r/ZXhvx8lto9s7C3j/tEqSm7+7sNdJ8LP8Agn/rniDxr/wl&#10;vxl10a5qPneZJp8T+fHcbdu3fIcfL/s7aJ4jE1oclKm4yfVjwmUZLl+I+t4zGxq0oaqMPil1Sa6L&#10;vqfQX7ImteJfEnwL0HVfFOpDV9QvYzIkxi2Ps/hVv7zf7VfNHwY+X/gpZ49P/TK849P9TX3xZ2MW&#10;nWsdvbQpDDGuyOKPhUX/ACK+B/iX+yN8aJfj/wCK/HvgbVtP0k6lcvJBdR3xim8plXcp+Q/3arFU&#10;5RVJxvKzV7E5Di8JiK+YKtONGNenJR5m0k3JWWnY/QEPvwF5B714H+1t8fNK+CXwu1JDeQ/8JNqU&#10;TW+n2JG5pGbhmZR/Co7+uK+d/wDhQH7XrHn4hLu9Tqx4/wDHK2fhf/wTz1DV9ZbxN8WfElzq2qyT&#10;GWS0tZMgvuVlkaUn25XbSniMRVh7OnSav1YsJk+U5fVjicwx0KkY68tO7cmumqVlorne/wDBOz4Z&#10;SeBvgudYu7O6s9U1+drmWG7+X5F+WNl/2WXDV9aVVWJYYQirmLGMZ6Var0aFFUKapx6HxuZZhPNM&#10;ZUxlRWc3e3ZdF6WCiiitzzQooooAKKKKACiiigAooooAKKKKACiiigAooooAKKKKACiiigAooooA&#10;KKKKACiiigAooooAKKKKACiiigAooooAKKKKACiiigAoorI8Q+I9L8J6TPqmsaja6Xp9umZbq7l2&#10;JH+dAGvRXyF45/4Kl/ALwPqctmNeu9fkj4EukWvnJ/30zCoPBH/BVX4DeNdWhsJNZ1Dw+ZP+W2r2&#10;vkxD/gasaAPsSisnQfEOmeKdKg1TR72HUtOuE8yK7tZN6SfiK1qACiiigAooooAKKKKACiiigAoo&#10;ooAKKxNK8WaPrl5eWen6pa3l3Zf8fEUMquY/97HSuA/aB/aX8Gfs06DY6v40mu4bO+m+zxfYofNf&#10;f9NwoA9aornvBPjDTviB4Q0XxLpDGbS9XtI722kk+VjHIu5ePxroaACiiigAooooAKKKKACiiigA&#10;orEt/FekXeuTaJBqdrLqsKeZJaRTK0saf7a/w1t0AFFFFABRRRQAUUUUAFFFFABRXk/7Rn7Rnhb9&#10;mjwL/wAJN4l86cSTJbW1haDdcXMjfwotdz4L8Sjxf4U0vWxYz6b9vtkuRaXY2yxbhna/vQBv0UUU&#10;AFFFFABRRRQAUVxHxf8AiTD8H/h1rPi+50y71e20iH7RPa6em+YoPvbVqv8ABX4xeGvjv8OtM8Z+&#10;F5/P0u+Tv9+KRfvRv/tLQB39FFFABRRRQAUUUUAFFFFABRRRQAUUUUAFFFFABRRRQAUUUUAFFFFA&#10;BRRRQAUUUUAFFFFABRRRQAUUUUAFFFFABRRRQAUUUUAFFFFABRRRQAU0dDTqaemKAPI/iL+zT4N+&#10;J/xF8PeN9ahun1vQ9v2MxTMiDa277tel6rpdrrOmXWn38Ed5Z3MbRSwyj5XRvvKavnjqaExjjmql&#10;VnNKLltsZqEYt2W+54z8H/2Ufh/8D/EN9rnhrTJF1G6Hl+bPJ5nlJ/dTP3a6r4yfBzw98c/B58Me&#10;J4ZZ9LM0dziKTY29D8v8678+1R5/i7Vcq1WU1VctURGjTjB00tDwb4+eDtO+H/7H/ibw3pYkGn6Z&#10;ov2aDzPnfYrLXkP7F/wp8NfGf9i+x8L+KLL7bp8tzNnn54n3feRv4Wr6p+KvgKH4o/DzXfCs95Lp&#10;0Or25tnuoE3PHnuB+Fc7+zt8ErX9nv4Z2ng6z1ebWorV3k+1TQiNzu/2QTXZHEWw0ocz5nJMwlRb&#10;rKdrx5bHm/hf/gnp8HfC2uWepx6NNeTW3SK6k3xSf76/xV9H6dplpo1hBZ2MEVraWyeXFFENqRp6&#10;CrJ4ye9S1x1a9Su71W36nRTpU6StTVinf2FtqtjNaXsUVxa3CNHJFKNyyK3Va+cfFn/BPn4PeLdb&#10;n1SfRZbOaXb+5tJdkMf+4v8ADX01UZPpTpV6lF3pya9AqUoVVaaTPA/hj+xP8KfhRqsmqaV4eF7d&#10;EpJGdQPneU6/dZN33Wr3xDnnFGcdeKCQByampVqVnepJv1HCnCmrQ0PD/jJ+x/8AD746+KYfEHie&#10;C8n1GK3+zDyblkTZ/u1wg/4JqfBj/oG3/wD4FNX1YD6UZB6HNbwxmIprlhUaSMpYahNtyirs8P8A&#10;hL+x58MPg9ey3mi6Atxdl1kjm1A+c0R/2N33a9xC7R8tNxntUlYTqTqvmnJv1NoU401yxSQUUUVm&#10;aBRRRQAUUUUAFFFFABRRRQAUUUUAFFFFABRRRQAUUUUAFFFFABRRRQAUUUUAFFFFABRRRQAUUUUA&#10;FFFFABRRRQAUUUUAFFFFABRRRQAUUUUAFcT8W/C9342+GXinQNP8r7dqWnT20Bl+5vZCFzXbVCAN&#10;2P0pNKSaexpSqujUjUjundeq2PAf2NPgpr3wK+F1x4f8Ry2s1/LfyXINq+5NrKo/9lr6EqMr7dKk&#10;rOlSjRgoR2R1Y7GVcxxVTF17c03d27hRRRWpwhRRRQAUUUUAFFFFABRRRQAUUUUAFFFFABRRRQAU&#10;UUUAFFFFABRRRQAUUUUAFFFFABTMdKfTQfak9QPJPDP7Nfg3wj8X9Z+JdjBdL4l1RGFxLJMzod33&#10;sLXVfFD4X+Hvi/4QvfDXiSzF3p9yOcffjb+Fkb+FhXYkD1pAePatnWqcynezWzMnTg001dM86+DH&#10;wM8J/Ajw5LpHhOyMEUr+bPLNJvmlf1Zqy/i5+zZ4N+NXiTw9rfiO3up77Q5PMtDFMyKDuVv/AGUV&#10;6znA9qDxQqtTn9rza9xOnDk9nbQ8A/bpGP2X/Gf/AFzi/wDRq15z+zJ8GfC3xz/Yr8GaB4rsvt1o&#10;Q0qSZ+eJ93VG/hr6F+Nvwst/jT8NNZ8IXGozaZFqSKDdRR73j2sG4Xj0qH4E/CS2+Bvwx0jwdBqU&#10;urw2AYfa549jyf8AAcmuyGJUMIqak+bmvoc0qLeI9o0nHltqeYeEP+Cf3we8Ga7Bqlvost5JFG8b&#10;W17L5sL7v7y96+jLKyisLeG3ghjhhiXy44ouFRamJzwfu1NXHVr1KzUqjb9Tpp0oUlaCSM3WNHsf&#10;EGlzafqFpFe6fcJ5cttMm9JE9MV85eJP+CePwd8Sa3eapLo01tLdP5nk2suyKP8A3F/hr6fpmfTm&#10;nSr1aLvSk16BUpQqq00meGfCj9jf4X/BvU5dR0LQVmvjIksc14fNeB1/iQt92vc88etITxzxTu1R&#10;UqzqyvUk2/McKcKatBW9DwT4s/sZfDj40eMZfE/iSzu5tRlhWGTyrllQov3flrjf+HavwY/6Bt//&#10;AOBTV9Vk474o+ldEMbiIJKFR2XYxlhaEm24K7PF/hH+yX8NPgvMbjw/oEUt55nmR3V5++kiOMfIz&#10;fdr2tV20wgd+tSVzzqTqy5qkm35m8IRguWKSCiiioNAooooAKKKKACiiigAooooAKKKKACiiigAo&#10;oooAKKKKACiiigAooooAKKKKACiiigAooooAKKKKACiiigAooooAKKKKACiiigAooooAKKKKACvm&#10;D9vr4f8AiH4kfBSHSvDWkzaxfDU4ZTb2/LbAGy3NfT9RbQowOtY1qarU3Tlsz0Mvxs8txdLGU0nK&#10;Duk9jz/4D6Lf+Gvg14O0vVYWtNQsdLgiuIZPvRsqjcpr0WoEUcnbgn3qerglGKitkkctatKvVnVm&#10;knJt6bau4UUUVZiFFFFABRRRQAUUUUAFFFFABRRRQAUUUUAFFFFABRRRQAUUUUAFFFFABRRRQAUU&#10;UUAFFFFABRRRQAUUUUAFFFFABRRRQAUUUUAFFFFABRRRQAUUUUAFFFFABRRRQBWuLmKzhlnlPlRI&#10;nmPJX44/HP4j+OP+Cjv7T4+F/gy9l03wLpk7RfxeTsjfbJcy7fvf7Nfpr+1t4yk8Cfs2/EDW7eYQ&#10;zQ6XLGknoX+T/wBmr4g/4Im+EbU+G/iN4tcf8TCS9i03zP8AY2LJ/wChNQB9IfBr/gmv8GfhVoUE&#10;F/4fi8W6rs/0jUNX+fzH9dn3VqP4vf8ABNH4MfE3Qr2DTvD8XhTVpUYQahpnyeU/8LbOjV9aM22u&#10;Em+OHw+t7iWKTxtoUUsT+VJGb6Lh/wA6APzG/YR8eeMv2S/2ptY+BHiueW90S6na2j8rc8Mc/wDy&#10;zlT+6rd6/WbVNWsdEsZr2/u4rO0iH7yWaTYqV57ZeOfhHdeKP7Ut9Z8Jy+IbnbF9riuYHuJP7q7v&#10;vV5x/wAFGXP/AAx54/dOv2TNAHuV18RfC1j4c/t241/T4dF/5/zcr5P/AH1mrHhbxvoHjiw+2eH9&#10;YtNYtv8AnraSq4r8V/2Rv2bvG/7b/hO00DUPFk3hr4deD/3cXlRea0k8nzNtXcMtX3z8CP2dtG/4&#10;J0fCX4i+LNT8QzeIIY4Ptck0kWz5I1+VQu4/NuoA+udd8Q6X4csTd6pqVrplqP8AlrdSrGv5muf8&#10;OfGHwP4uuDb6N4r0rUpk6xw3Klq/J/4KfDP4i/8ABUT4i6/4r8deK7zRvA2lz+UlpabtkZb7sUKf&#10;d+795q9u+MX/AASM8P6L4Rm1j4V+JNW0zxXpqfaYIru4ZkuHX5vvr8yt6YoA/SCaWO3hMjnCJWNo&#10;Xjbw/wCJpp4NI1mz1KWH/WR2syu0f5V8Lf8ABM/9rfxB8WIde+FHxMnlvPFejo32ea8H764gX5ZI&#10;pf7zL/KvGP2Vjc/s1f8ABSvxb4DuZfK07XHnijE0n9799D/6FQB+st1dxWME088whhjTzHkk4VFr&#10;M8O+MtC8WCf+xdYtNUEXEn2SZZPL/Kvnz/goz8UT8LP2U/F1xbzYvtSRNMiA+9+9YK3/AI61fA//&#10;AASS8X6l8OP2kta8Fa3DNZS+IdLWTy5v78f7xf8AvpWoA/Yy+1C30uylu7yaO3tYk8ySWU7VQete&#10;J/tIfF/w/b/s9eONR0fxZYQXZ0qf7HdWl0pfft/g/wBqvKv+CqfxZk+G37M17plneCDUfEM62EcY&#10;+/JH/wAtP/Ha+fm/YV8P6n/wT90DxBrd5qFlr+kaXdeIPKik+SSaVV+V/wDZ2xJQBp/8Ee/H+j6V&#10;4A8cvr+v2kGoXWqRf8hC6/fSfJ/tferf/wCC0p3fB3wbJ/1FD/6BXzf/AME4/wBivwj+0v4c1vxB&#10;4g1PUbS60fUIhbxWcm1P73zV9E/8FmrU2PwP8DW8f+qj1Hyv++YqAPrT9m3xNpHhb9lj4W3Gsana&#10;6ZD/AMI1Y/vbuVY/+WC+td94Q+Lng3x9NNb+G/E2nazNF1js7lXavzL/AGY/2JvFv7YPwz8NeK/i&#10;14x1Wz8M6bax2Hh3RbQYP2SNdu7r8u7b15zXBftofsa3n7Ddx4f+Jfwz8WajDp4vVi8uaQ+dbTfe&#10;X51+8rY/ioA/aKivLv2a/idJ8Y/gh4S8WXHF3f2SfaOP+Wy/K5/76Feo0AYd14x0Sx1qDRrjWLSH&#10;VZv9XaSTKJX/AOA1k6j8XPBmleIIdDvPE2lQatJ0tJLlQ9fk5/wUm8Z6/wCA/wBt/S9X8MeautRa&#10;db/YiO0zfKrV6R4T/wCCQmr+L9L0fxX4w+JV1/wld9Ml7qNp9m3r83zMvm7t27/gNAH6kebH5O//&#10;AJZ1w+v/AB0+H3hW9+xar4y0myu/+eMtyu6vjf8A4KS/EH4n+EPC3g/4Y/C2y1byb+FY7zVNOiZn&#10;2L8ixb1+70yaq/DT/gkF8PT4Ps5fHms61rXiW5jWS5mhuTCkTtyVX+9/wKgD7q8KfETwz47gMvh/&#10;XtP1mL1s7hZKj+IHifTvCfhXU7zUNTh0vFrJ5cs0ip8+xtuN38Vfjl+078ANb/4JzfFnwb4s8A+L&#10;dQm0q/mzH5/ytHtb5on2nDLtr9JPjv8ABjQ/2w/2e9FfX7u70yL7KuuR/Y5Pm3+Q3y/7vzUAfD3/&#10;AASr+I9lD8b/AIpax4r8SxCe6j/4+9Sufnk/et/E1frRZXkV/bxT28sc0Uqb45Yj8r1+Fv7Bf7If&#10;hX9pzx74y0XxBqWo2cWkR5t5bNwH+/t+av1M/aK+MGmfsUfsw/abOU3l3plpHpmjRXZ3vcT7dq7/&#10;APd+8fpQB7j4l8deH/B8Hm63rNhpcXrd3Cx/zqHwv8RvC/jaHzNA8Qadqi/9Odwr1+Xn7Mf7EGv/&#10;ALammS/Fz41+LdWmi1SRvsNpFJteVN33v+ma7uirWp+0h/wTz1b9l/RD8VPgZ4r1azu/D3+lXOnz&#10;S7nCL950b+L3Vu1AH6q1zfin4heGvBMAk1/XrDR1/wCny4VP5182fs5/tkSfFz9kbWviNLBFN4p8&#10;NWVx/atrFHhZJ449ysv+8u2vi39kH9nW3/4KD+JPFnj/AOK/jjUL6WK68uPRrS52S7G+b/gMa/dG&#10;2gD9XfC3xS8I+M1xofiXTtT/AOuFyrN+VdZX5bftL/8ABL7/AIVj4Ug8Y/AjUvEH/CS6ZMkn9li5&#10;3yyf7aPldrL6V9yfsm+IviB4j+Bvh+4+Jmi3WjeMIYzb3kd4V33G37s3yk/eoA9lpjuI13NwKfXk&#10;P7WfxD/4VZ+zn4+8SLKIpbXS5I4if78n7tf1agD4csNd/wCG6f8AgoT9jnm+2fD/AOHu6WO1/gld&#10;W27v+BSfpX6gKu2vzu/4I4+ABp3wl8TeNLgebqGuah5X2mT7xRB/8VX278YPGV98P/hj4l8QaZp0&#10;2p6hYWUkttaW6b3kk2/L8v8AvUAa3iXxz4f8G2/n67rNppcXrdyqlc1ovx/+HXiC+Wz07xpot7dS&#10;fciiul5r8zf2Z/2OvF37bfiPxB8Q/jnrXiC0tPtbRW+mS74ZZP4vk3fdjX7o213/AO0T/wAElvBf&#10;hn4d614j+HmvarpuraRaS332S8l85Ljy1LMu/wC8vSgD9NAQ43LzmsK78b6BY61Do9zrNnDq0v8A&#10;q7SSVfNP/Aa+Jv8Agkn8ePEfxS+E+s+HPEd3Lqcvh2dI7a7nk3v5LD5Y2/3a8N/aReT/AIeueBox&#10;NLj7VZ9P9ygD9a657VfHHh/QtUh06/1rT7K/l/1VrNcqjv8A8Broa/Ib/go68kf7fPw6AlkA2WPT&#10;/rqtAH62X9lb6pY3FncATW1xG0UkfqjcV+aH7OHiWX9i39uPxZ8FL+8z4K8TTfbdK/uW7yfNF/47&#10;8p9xX6Z2H/Hnb/7i/wDoIr8w/wDgsJ4ak8KeJ/hd8StPiMN/Y3RtpJYjt8wqyyJ/6DigD9RaK5H4&#10;VeLP+E9+GnhnxAn3dT06C5/FlGa6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yT9qnwZJ8Qv2d&#10;fH2hQQiaW60qXy4+nKrv/wDZa+B/+CK3j63sh8QPAtzmG/NxFqUUcn+75bL/AL3y1+p0kfmgo4zH&#10;X5FftWfsvfED9j347j41fCCzurvQJLprqSK0j877E7/6yJ0+80bc/SgD9dLiETwyx/31xX59a7/w&#10;Rw+H+va1qOpS+LdcEt9dy3Lj93wXZm/u/wC1TfhL/wAFiPh14g0qCDx5pGpeF9ajTNzLDH51sX/2&#10;MfN+a1rfEv8A4LAfCXwrpky+F7TUfFeobMRiOLyYg/8AtlsfL9KAPhj46fs1aR+y3+2H4A8J6HqV&#10;1qdrLPY3XnXf397S/wCzX6gf8FEf+TMfH3/Xiv8ASvzx8B+FvjT/AMFA/wBpnR/iXd+GRo2iaZcQ&#10;H7ZLG0NtbwRtuVUZvmkb/dr9EP8AgosPL/Y18fp6WSj9aAPL/wDgjvpsMH7K014n+tudbufM/wCA&#10;7dtegf8ABThb1v2OvGX2LGP3Xn/9c93zVxP/AAR9/wCTSB/2G7z/ANlr6h+O/wALrX40/CDxX4Lv&#10;JvIi1ixe2E3/ADzf+Fv++gKAPmr/AIJGxWy/sfaa9uB50mr33n/Xzfl/8dxX2q3Svx6/Y3/aYvv2&#10;B/G3iP4SfF/TdQ03RJb5pbe+8k7LeQfK0if3o265XNfVvxu/4Kl/B7wZ4Ivp/B2u/wDCWeJJIMWd&#10;paRSqm9vus7Mox/OgD5U/Z2kjsv+CsXiGHR/+PSXUb/7R/3wzN/49Xc/8FRPC8vwo/aE+FvxjsIf&#10;Ji8+O2uJYfv74m3f+gtWl/wSu+AfiXVvG/iv45+N7OWCbWPMGnfaotjyvI+6WdP9n+EV9Gf8FLPh&#10;P/wtL9ljxCbeHztQ0PbqVt/wH73/AI7QB8z/APBT3xqPjP4h+B3w30zJPiGeDUnx2ScrGv6Nurn/&#10;ANsnw7/wzR+2v8G/Hdov2LSpYLO2uJYfl814v3cn/juyvNP+CeTaz+0h+1Z4T1TxHi8tfBmlceyK&#10;u2H/AMer6+/4K/8Aw9HiP9nrTPFcf/H54a1RZE/3JPlb/wBBFAHjv/BQzUZf2hf2u/hP8KNPn87T&#10;4jBc3Pk/P5fmsrM//fuvu39pnTY9H/ZX8c2EHEdr4elij+ix7a/PL/glhpOsfHP9ovxN8U/Es32y&#10;70exW2jk/h8xl2r/AN8rX6XftC6JL4j+B/jjS7eH7RNdaRcRpF/f+SgD4d/4Iof8kx8c/wDYRj/9&#10;Aq5/wWn/AOSPeDf+wof/AECvAP8Agml+2F4I/Zr0rxX4X8cfa7G6v76KS3lihZ8v91lf+7Xu3/BZ&#10;e/i1H4H+BbuA5iudR8yM+qNFuoA+xP2QrWO0/Zf+FqR9P+Eds5P++olavnv/AIK+j/jFf/uKwf8A&#10;s1fRf7Jn/Jsnwt/7F2x/9ELXzp/wV9O39ljH/UVg/wDZqAPTP+Cb/wDyZ14A/wCuEv8A6Navpmvm&#10;T/gm6+79jrwB/wBcJf8A0a1fTdAH5A/t1WUOrf8ABST4cWk/+pmvdMjk/wC/61+vKRCKLYnavyQ/&#10;baP/ABs6+F3tqGk/+j1r9dKAPlv9s/8Abk8P/snaTZ2i2f8Ab/i7UkMlppayYEaf89H/ANmvl7TP&#10;jj+3H8abGHVPDHhKHw1pN9+9t5ZrZU+T/tp81cH/AMFNtO1L4c/th+DfH+v6ZLrPhAJbSRgx/upP&#10;Lb95B/n1r7d0v/gpB+zy/huHUP8AhO7Sz/ceZ9gMUnnR/wCzs2/eoA/MT9uv4Y/G7wfB4P1f4yeL&#10;Ydfu9Sdxb2EMm/7Merf7NfsR8Lv+TZfD/wD2LS/+iK/Hn9vX9orxB+1Trdn4usPDd5ZfDTRJnsdO&#10;1GaJkS5dvvNvP8XT5Vr9e/gDqcXi/wDZg8JXNmRLFfeHkEfld/3W2gD8+P8Agjn/AMln+KX/AFz/&#10;AParV3//AAWsub7/AIVj4Gt1hzp/9qvJJKP+enlsF/8AHa+cP2If2jPDH7IX7QfxKt/HcN3pttdv&#10;LamSKJneJ0lZtrJX3/8Atl/B+0/bR/ZTh1LwlN593HCuuaMQP+Pj5G+X/gSs340AfK/wf8Dftsp8&#10;MfDX/CIeIdOg8MyWMUmnxZi4hZfl/hrodd+Fv7eHibQ9S0jUfEOmz6ffQtbXERMX7xGG1v4aqfsN&#10;f8FEdE+E/g+P4WfGVbzwzf6Huht7+6tn4TP+qlTG5GX/AHcYruv2u/8AgqH4I034f3egfCXWZfEH&#10;ivU0NtFeWkTollu/i+ZRub020AdH/wAE6f2S/HfwD8LeP/DfxDs7T+xdcKeXDDLv8z5drf8AjteE&#10;fFn/AIJj/Ff4R+N9R8T/AAJ8SyDTpH8yOwhuWtrmP/pn/dda+i/2YPh/8b7v9kDxLP4o8T3/APwn&#10;+uWjy6N9sk/fWaeX+7Vv9pmrwn9jX/goXN8JLzxB4A/aC1PULLVba9eSPVdRjd3i/vROqru2+lAH&#10;F2f7cn7U/wCy9fQ2/wAUPDEus6VF+7/4mNts/wDIsf8A7NX6T/s0/tGeGv2nvhpb+LPDnmQnf5N5&#10;Yzf6y2m/iX/A18o/tn/8FBPgj4j+BPifwpoGqReOta1i1a2t7WG2by4nb7srMyj7v+zzW7/wSS+D&#10;Gt/DP4E6lrev282nzeJrsXNtazDY3kqu1X2/7VAH3fXyT/wVEN1/wx54r+z/AOr3xeb/ALm6vrav&#10;Ef2zvAM3xN/Zf+Inh+3H+lTac0seOxjZZP8A0FaAPK/+CU/l/wDDHXhny/vfarrzP+/rV9OfEHx3&#10;onwv8Hax4n166FlpGmQNcXM3oP8AGviX/gjj4+/t/wCAWs+G3/1uh6k3/kT5q9i/4KN+CPEHj79k&#10;zxjp3h2KW6u41huZbWHl7iGORWZf/Zv+AUAfK83/AAUT+On7RHiO90/4EfDvOl2r/wDIQli859n9&#10;593yr/u1U8b/AA5/bY+J3gDX7zxt4ttPCmiWtjPdXNpDtheWNVZmX92v92rP/BNn9tD4SfCr4LHw&#10;Z4v1SHwjrljdyyyTXcLYvd38W5VPzL935q7L9rb/AIKCaL4+8HXvw4+BsM3j7xL4it5La4udOtpH&#10;S2hZdrY+Xltv4CgDjv8AgiYu2w+I3/XSD/2auV/aYm8r/gq94Gkk/wCfqx/9Brb/AOCK2qpZa38T&#10;fDtyPJv7ZIJPKP3vvMrfqtc9/wAFPNF1z4K/tXeDPjBp9l52n/uJY5P4PPgb5kf/AHqAP13r8hP+&#10;Cj7xv+318Ok7BLEf+RVr6p07/gq58C5PBEOr3mtXcOr+Spk0b7FJ5wfb8y7tu3r/ALVfnN8Y/ih4&#10;k+Ov7Wfg34lavosugaLrmo2sejRXY2NJaxyqqt/9lQB+8Vh/x52/+4v/AKCK/P3/AILSeX/wz34U&#10;z/rP7fXH/fiSv0CsP+PO3/3F/wDQRX5l/wDBZnxNJq83wu+Htn/x9andtdD/AL68lf8Ax5qAPsv9&#10;ilrlv2Wfh19tx5v9lJj/AHa9yrh/gv4Rl8CfCfwn4el5l03S4Ld/98KN3613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E0UdxEUkHmRyfwGp6KAPC/Hv7EvwU+Jd9Lfa94A0ma7l+/Naxtbk/wDf&#10;thWX4K/YE+A3gLVRqGlfDrT/ALUg4a7lkuR/3zIxWvoiigCjp+nW2l2UdrZW8Vnbxj93DDGqJH9F&#10;FUfF3hDSPHnh280PX7KLU9Ku08u4tZh8klblFAHKfD74a+GvhX4cGh+FNHg0XSvMaX7LaDCb2+81&#10;dXRRQBwHxP8Agb4D+MltDB4y8L6fr6xf6qS6i+eP6N1rzrwZ+wT8B/AesxappXw704XkT+ZH9r3X&#10;KA/7shZa+hKKAKttaR2VvFBbxRwxRrsSOIbVQVHqem2usWVxYXkKz2txG0UsUoysiN95avUUAeff&#10;Dr4D+AvhHeXtx4Q8L6foE18gjuJLSLZ5ig8LXTeKfCmkeONCvNF1yxh1PSrpPLltZxuSQVt0UAcb&#10;8OPhL4Q+Eelz2Hg/QLPQLS4k82WKzj2b3967KiigDxLxd+xn8GvHHiH+3NX8A6VNqm/zDNFF5WX/&#10;AL3y4rtPHXwZ8F/EzQrLR/FOgWmtaXZFfs9rdjcibRtWu5ooAzNC0Sw8M6LZ6VpdvFZ6fZQrbW9t&#10;F9yNFG1VrJ+IHw28M/FDQ/7H8V6Naa1pe8SfZbsZTfXU0UAYfhDwfo/gTw9aaJoFhFpml2oxFbQ/&#10;cQVuUUUAefeI/gV4D8YeMbHxbq/hqyvvEdi6SW+oSx/vYypyteg0UUAcx45+Hvhv4l6DLonijRrT&#10;WdMlHMN3GHAP+z/dbjqK8W0r/gnn+z7ouqf2hb/DnTzKP+e0sjp/3wzYr6QooA4bxH8F/BHi3wdF&#10;4U1Pwxp1x4bidJY9L+zqkEbr91tq4rc8I+DtH8CeHrTRNAsIdN0u1GILWEfJGPat2igDx/4kfsof&#10;Cb4uaqdT8U+B9N1TUZP9bdeXseT/AH2XG6vSPC/hjTPB+g2eiaPZxWOl2Ufk29rCPkjT+7WxRQB5&#10;L8Uf2WvhZ8ZrwXvi/wAG6dql/s8v7WY9k2P99cGsj4c/sXfBX4WX8d/4c8AaXb3kX+rnm3XDp+Mj&#10;NXuNFACKu2vJ/in+y78LPjVOt34w8Gadq92P+XoxbJj/ALzrgt/wKvWaKAPn7wD+wf8AAz4b6pDq&#10;eh+AdPF5E/mRzXZa5x/38LV75HH5QCIMR1LRQAVVvLSK8tpYJohLFKjRvGT1VvvVaooA/LT4NabJ&#10;+w//AMFBdT8H6hMbTwV45DyafLL8kO9m3L/3y3y1+pLKHFeE/tXfsr6P+0/4U060nvpdB1/SLlbn&#10;S9Zt48y2zj/2WvWvCGm3+i+FtLsNTvTqmoW1ukVxfdDcOqjL/wDAqAPHPG37CPwN+IOtzaxrnw/0&#10;6bUJn8yWWAvb+Y3+6jKK7z4ZfAL4e/B1Zf8AhDfCenaFLN/rJreEeaf+Bn5q9FooA898F/AjwF8P&#10;PEd7r/hvwxp+jatfbvtF3aRbHk3HLV0njDwXoXj7Q5tJ8SaPaa1p0o/eWt3EsiH8DW9RQB85ad/w&#10;T8+Aek+IIdbt/h1pwvY38z97JI8Wf9xm2/pXpnif4FeA/GOqaNf6v4Z0+9u9H2/2cxi2fZtv9zb9&#10;2vQaKAKzvFZW7O37qOJMn2Va/L/wHosv7cn/AAUN1nxm+Z/AHgF1jt5T88MrxfKip/vN+8/4DX6J&#10;/F/wXqXxD+GfiDw5o+syeH9Q1S1a2j1SEbnt93Vlrlv2Zv2dfD/7MnwytPCWhHz5N3nXt/L/AK25&#10;mb7zN/SgD14DaKW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r8vv+ClX7eHxF+EnxFn+GngeeLw/a/YEkudWiH+lnzB/yyf/AJZ7cfeWvgv/AIbh+P3/AEVrxX/4&#10;HtQB/RrRX85X/DcPx+/6K14r/wDA9q634ef8FH/j58PdTvLr/hObvxJ9pj8vyfEJ+1xR/Nncit90&#10;0Af0EUV+H+kf8FgPjnBq1nNf/wDCP31hHOrz2q6asZlT+Jd275f96vrD4O/8FifAXi0wWnjfQbzw&#10;lf3F6ttHJaH7TbIjf8tHbhlx3+U0AfohRWZo+uaZ4gsobzS76HUbOXlJrWRXT16itO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K/+Ct//ACd5e/8A&#10;YLtf/Zq8S/ZC+GeifGD9pHwL4P8AEcE02iavdvHcxwy7HKLFI33vqte2/wDBW/8A5O8vf+wXa/8A&#10;s1edf8E7P+T0fhX/ANhGX/0mloA/Ur/h0r8Av+gbq/8A4Hf/AGNc/wCNf+CQvwd1fwxe2fh6bVdB&#10;1aTb9nv5bnz0i+bunG6vu+igD8gPjD/wRq8S+G/DgvfAniiLxNfxbnnsbyP7Mzoq/wAHXc3+NfAP&#10;j/4Z+K/hbrsuj+LNAu9B1KP78N3FsPr9K/p9ryX9oz9nHwj+018P7zwx4rs8jmSyv4P+Piym/hkT&#10;+q/xDigD8Ov2X/22PiD+zDqhTRrz+0fD91PHLe6Td/OkgX72w/wttr94vgv8WdI+OXwy0Hxponmx&#10;WGpwLMIpvvxn+JWr+dr49fBvV/gF8Vtf8E6u/m3Olz+XHdBGSO5j6rIm4D5f619e/wDBJn9pH/hX&#10;HxUm+Hmr3hGi+JT/AKGJpZHSO7x8qoiqRufoWoA/aWiiigAooooAKKKKACiiigAooooAKztY1iy0&#10;DSp9Q1GeKytLZPMkml+7GK0a8t/ab/5IT4u/68moA9FsdQttUsYby0mE9rKnmRyx9HWrtcZ8HP8A&#10;klfhT/sHw/8AoNdnQAUUUUAFFFFABRRRQAUUUUAFFFFABRRRQAUUUUAFFFFABRRRQAUUUUAFFFFA&#10;BRRRQAUUUUAFFFFABRRRQAUUUUAFFFFABRRRQAUUUUAFRscY4zUlcp8RPHukfDPwvd6/rt0tpYWq&#10;5JP8Z9BSbS1b0LhCdSShTjzNuyR0znAz0qWvkr4G/t8eHvi547/4Ru/00+H5Ln/kHzTS71uG3fd6&#10;fK1fWtY0a9OvHmpu6O/H5ZjMrqKjjKbhJq9mFFFFbnmhXCa/8ZvBPhbU5tO1bxHZWN/F9+CaT5xX&#10;d1+e+o+Crb4kftReI9D1CaWC2l1CXLw/fHzVyYio6aVknfufL57mlfLY0VhoKU6k1FXvbX0Psa1+&#10;OvgXUQPs/ifT5fYS12Gm6vY6tbmSyu4byP1ikDV853P7DvhqOLFnrF55vrLXkfivwn8QP2aNag1W&#10;y1OW40gv/rv4P916l1qsNZxVvI8yvnWaZbH2uY4VcnVwblbzaZ94vGWDDGS3fNWa88+DvxTtvit4&#10;Ph1O2wLpP3dxEP4H716HXZGSmlJPQ+yw1eliqMa9F3jLYKKqSahbQD95PFD9ZFp8F3FdKTDNHIPW&#10;M7v5UzpLFFFNLbR81ADqKpf2tZf8/sP/AH8WrQcOMqaAH0VVlvreA7JJ4onPYvVqgAoqvc3tvajM&#10;08UP/XSQLTXvrZPleeIfV1oAtUUVE8kcS73Ij9zQBLRVeC5jul3xyxzRf9Mzu/lRNdRWwy8sUX/X&#10;Q7aALFZHiHVV0HRb3UHHmfZ4mkI9cCrsN7b3XyxzxSn0jkz/ACrA+I3/ACIfiBT1+xyf+g1Mr8rt&#10;uYV5OFKUk9bHD/BD46RfGabU0j042ZsXxkyB69hr49/YQ/4/PFv++tfW/wDaNr/z+Q/9/FrGhUdW&#10;mpS3PE4fxlXMMso4mu7ykn/6U0W6KTrS10H0QUVWur23tRmaeKH/AK6yBKZFf21z8kU8Uv8A1ykU&#10;0AXK8W+NX7Qdv8Itc0uwk043f27rIJQgSvaa+Kf22z/xXnhj3H/s1cuJqulT50fK8TY+vluWzxOH&#10;dpJr8WkfZNi6zQRuOjorj8eau1n6WR/Zdnzj9yn/AKCKsTXUVsMvLFF/10O2ulNvVn1K00b1LFMK&#10;5HNVY9VspPlS9hJ9pFqwx6iqWoN2V0DY59e9KCpXg8eteKftR+OdT8F+ADeaJd+TdmcR/upPmrT/&#10;AGevGl14q+GVhf6teRzXRzmSSQbvxrJVE58h5KzKj9fll6+NR5z1g96kqBZN5wOlLPPHCPnkEdab&#10;aHrJW0ZNRVNNUspJTGt5CZPQSLmrlA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wr/wCCt/8A&#10;yd5e/wDYLtf/AGavOv8AgnZ/yej8K/8AsIy/+k0tei/8Fb/+TvL3/sF2v/s1edf8E7P+T0fhX/2E&#10;Zf8A0mloA/oZooooAKKKKAPzA/4LP/BaO98O+E/iXp+mbru1kbTNUvxJ9yH71um3/eaSvys8O6xc&#10;aD4h0zUIJ5bOe0njljmiO1k2sG3V+7v/AAVB8G6t42/ZA8TW+j2Yu5rGeDUbj94qeXBE26Rvm/2c&#10;1+BlAH9PHwo8X6d4++GnhvxBpd6NSsL/AE+KWO6H/LX5cMfzBrsK8H/YT/5ND+Fv/YHT/wBCaveK&#10;ACiiqtzdxWVvJNPLHDHGMvLL8qigC1RXzvP+358B7bx8fB8nj60/trzvs5xFL9nD/wB3ztvl/wDj&#10;1fQENzHcwxSQyCWOQZSSP5lP40AWKKikk8oF3OI6+c/Fn/BQj4C+CfFc/hvVPH0EWqQv5Unk28s0&#10;Mbe8qqV/8eoA+kaKyPD/AIk0nxVocGsaRfQ6lpVzH5kV1A+9JFr578Wf8FF/gH4H8SahoOseNGg1&#10;Swm8q4hGmXLhH/3hHtoA+m68t/ab/wCSE+Lv+vJq0vg58cfBvx98Kf8ACSeCdV/tjSPOa2MxheE7&#10;1+8u1wDWb+03/wAkJ8Xf9eTUAb/wc/5JX4U/7B8P/oNdnXGfBz/klfhT/sHw/wDoNdnQAUUUUAFF&#10;FFABRRRQAUUUUAFFFFABRRRQAUUUUAFFFFABRRRQAUUUUAFFFFABRRRQAUUUUAFFFFABRRRQAUUU&#10;UAFFFFABRRRQAUUUUAFfC3/BTH4kjTfCWjeD7aWGUX8nm3EX8abfumvuC5u4rK3luJz5UUab3PpX&#10;4wftT/EaX4n/ABm8Qaol59t0+Odrayl8vZ+7WvFzeuqOGcestP8AM/S/D7KXmedRqy+Ciud+q0j+&#10;Jxnws1yz8NfEnwzq99N5VjZahBczyf7CurNX7k6Zf22raba3tsfOtbiNZI39VYZr8Dv9WQPSv3B+&#10;CvivTfGXws8NappM/wBrsJLKONZNjLnau0/erzchm7zh0dn+f+R954sYV2wuK1um4v00a/G53ZXI&#10;A/g71PURbI46nrUtfWdD+d0FfC3g/wD5PI13/sIT/wDoVfdNfC3g/wD5PI13/sIT/wDoVcGJ+Kl/&#10;iPhOKP42A/6+o+5f4q4z4u+GrbxP4A1iyuIPO/cM8Y/267P+Kuc+IF9/Z/gvWLn/AJ5Wrn9K638D&#10;9D7LExjOhOM9rO/4nyf+xDq0uneNfEGhyzYi8vIj/wBtWr239pH4zH4T+Fo0sG3a1fny7bj/AFf+&#10;1XhH7Fdv/aXxT8QX/wDyyigeQf8AAmqL9sDVbiX42+H44ofOlsY4jFF/BK+5W215UKrpYW6vv0Py&#10;LA5jWy/hZVKbtJycYu12k3uvxNvwx+zr46+I+lRa34g8Ty2Ut6nmJF5rbxWLfz+N/wBlfxPZfaNT&#10;Op6Hdv3G5a7aL43/ABotYIgnw8hEJT5CS2K4f4t6r8V/i/oUGm6p4H+xeU/mCSHdvpScIRuubmIx&#10;KwOHw0auAVVYiNmpOM/e9elnrY+y9B1608S6DZarZziS1uYRLHIB1Br5R+LXxj8U/E/4iHwR4FaW&#10;GGKTy5Z4+PM/vN/u17X4Hg1LwZ+z7DHfw+ReWunNmL/nnXiX7Ddhb3viHxXqcgBuYyoTP3gGrqqy&#10;nUcKX82/ysfUZpisRjKmBy+MnB1ruVtJJJbfO7uJdfsf+NjZSznxaZrsnzBF5j/4074N/GnxH8Of&#10;G48F+NJ8xb/Kjlm/5ZV9hmLfht2G7HFfEf7YMEemfGDRbyD/AF3lrIaitTWHSqU3bucWbZbT4eoR&#10;zLL5OLg4pq7aknZWd9t+h6T+134G1a+0uy8XaJezLLpn+tihf+D+9XZ/s6/F63+I/wAO1ubqcLqW&#10;mJ5d4Tz90fer0HQ4I/EPgqxjvohLFc2aCWI9/lr8/PiP9o+C3xH8SaH4b1jGnXKeVJ5X9xvm8v8A&#10;4D92itOWGqe2Tumtf0NM6xFTh7GLNYpulV0nG9vetdOPm7a+SPTtd8Sa3+0Z8b4NP0eeaHw/pk/W&#10;L5PkX7zVq/te6Hq/hPVvD+t6de3f2WNFik/et/DXqX7KvgXSvDPw5tNQs5o7y81AeZPOPX+7XUfH&#10;zwPF47+HOqWfledNGnmxD/bpxpSlRcpfE9R/2ViMTk1etVlevVXPo9FZXil6L8TW+E/i8eNPAWja&#10;oeZp4F8z/exzXl/7ZPjuXwp8OYdMtJzBd6pP5f7o/NsX5mrl/wBiLxfustY8MXMuZrWTzY//AGau&#10;Y+Ms0vxj/aW0XwxbjztO04rHJH/487f980qlVvDru9BY3N5Yrh+nKi71a3LT8+Z6S/BM9d+Et1/w&#10;qH4Bwatrk8vm+R5p86Xf87fdWvCdIi+In7UOt3t1Bqf9l6VbSdvkVK9f/bCu/wCxvhJaaZb/AOpl&#10;kWL/AL5rc/ZHs4YPg7YOsMYllkYybabTdWNF3skVWw7xmZUsnc2qVGmpSSbTb21seRXfwD+KXwrn&#10;Gt6B4g/tgpt8yEytvP8A31X0p4ju7i++FF7c38PlXkuneZLF6Ps+au3JJ6Hb+tc38SCD4E1/npaS&#10;f+gmuiNJUYvkufRUMpo5XTrSw0moOPwttqNr6q/fqfBPwR1/xdb3eo6D4QhB1DVH/eXX/PJK9F8W&#10;/sz/ABA0DRJ9bHiaW9u4v3klrDK1a37CkcZuvFuACd6cH71fWOs86Le85Ahf/wBBNcVCgqtG8vM+&#10;M4fyCnj8pp1sVUld35VzNKC5na1t9ddTwL9kz4v6j43sb3Qtbl8/UrDnzfVK9P8AjN8ULf4TeCbn&#10;WJR5tyf3dtF/z0evmL9k2WSH4zazEekjS1u/t36pIR4Y01f9UXeX/wBlq1WmsO5L0OrDZvicNw1P&#10;Ezd6sG4p/wDb1k/8jmvCngP4kftE+dr97rcul6VK/wC6Hzbf+AU3xZ8IPiH8DoT4i07W5dTtof8A&#10;WiGVsj/vqvrv4aadb6R4B0G2toRFGLSLC+vy1L8QLaO88E61HcD90bSXI9PlNarDQ5Ob7W53w4Yo&#10;zwiqTqz9tbm5+fVStf7jjf2e/i9F8WfB63M+F1W1Pl3Mf/s1eCftuf8AI++F/p/7NSfsWXktt471&#10;vT05tJI2P5NS/tuf8j74X+n/ALNXPWm6mEcpb/8ABPBzDHVcw4U9vX1nzJN97Stf5n2JZmQaNBs/&#10;1vkL+e2vlfW/hP8AFz4r+I7yTVdU/sXSfMYRReb/AAf8Br6s0w40uz/64p/6DXi3xJ/ap0HwZqv9&#10;kabazeINV/542fzV2V1Tcf3jaR9xncMDKlCWYVnCCeybV3521fyPG/Gn7M/jH4e6LNr+l+J5b2ax&#10;j82Qea38Ney/ssfFS8+JngicapL52pWL+VLN/wA9f9qvOPFn7R3jfXvDl5bxfD+7g0+5geOSWWNv&#10;3dRfsISfvvE3HTZxXJCUY14xpNtM+Ky7E4OhnFCjlcpeyqRkpRbly3Wqa5tX1OX/AGlfhH4k8NHU&#10;vEt/r/27Sbm7by7T5v3e6qnww/Z+8a+OPCMGqaP4mh0m0m6Q5b/2Wvbf20Mn4WxBmywuhnj/AGTW&#10;7+yb/wAkksv9+q9jB4hryNo5NhK3EU6U4y5fZqXxPe/l66Hb+HoZfh58PoI9XvBcyWEH726/vmvl&#10;iLWfHX7UPjDUrfSL4aL4aspMCX1r3z9pzVJNK+E2rGIczL5ea+aPgJ8QviB4Q8FyweE/B0Ws6c87&#10;+ZdZbdv/ALtOvNRqRpO9ra2v+h0Z9ioLG4fK6rkqKjzSUU23Z2S016PY6jxZ+zT4w8B2EniHQvE8&#10;17dWaea8XmNvO3mvW/2avjTJ8UdCmtNT/wCQ3Y8S+4/vVwd38a/jTeQzQP8ADqLyZEaPPzVQ/ZQ8&#10;CeJ/DPjvWtS1jR5dNguY+sppQtGtFUr287/qYYGtSw2a0Y5VGoqVS6lFqSS7SXNr3ufXC8KMjGam&#10;qBXDHb2qevVZ+prVXQUUUUi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K/+Ct//ACd5e/8AYLtf/Zq86/4J&#10;2f8AJ6Pwr/7CMv8A6TS16L/wVv8A+TvL3/sF2v8A7NXnX/BOz/k9H4V/9hGX/wBJpaAP6GaKKKAC&#10;iiigDw/9tDV7HSP2WfiXJf3kVlFLotxEkkp25kZflT6sa/nHr9y/+CuOtWNp+yNe2NxeQwXV9qlm&#10;Le2lkUSS7X3NsXq23v6V+GyqXO1eaAP6Lv2E/wDk0P4W/wDYHT/0Jq94rw39izSLzQv2Uvhnp+oW&#10;ctleQ6RGJbWWPY8Z3M2Cp+te5UAFfOv7cnim48P/AAOvbezvJbKbU54rEyxdkdsNX0VXzb+3hoUm&#10;pfA6e8igmm/sy6ivpBF/cRstSdupUdxsP7Ifwwn/AGfYvDZ8G6Tj+y/M+1fZl+0+fs3eZ5v3t26m&#10;fsD+Kr7W/gcNL1CWWeXw9qM+kRzTHc0kcTbV/wDHa3Lb9pHwJH+z/D4p/wCEh0/yP7JH7n7Svm+Z&#10;5e3bs+996ud/YJ0O60H4ETa5qZMB1zUbnV8Sjb5cLtuX/wAdq9Lsz6I9a+OvhPxD46+FniDQPCmp&#10;Q6XrV/B9mju5h8saN97/AMdrz/wP+yv8K/hX8ILfRta8M6JPDbWmdR1C7tldpH2/vH3t833q9f1j&#10;xxomi+F7zxJcala/2NawtLLdRyq0eF/2q+VLHxza/tc6p9s1fxLp3hr4aWr/ALrTxfIlxqL/AN5/&#10;m+7UO9nYp9A/ZKtf+Fb/AAj+JeoWfmw+BIbi5m0HzpGP7na33P8AZ3V87fBj9pD4Y+BvBIudQ+EW&#10;pfEXVdX1G4ubm/h0NJvL+Zvl3sp3V+hmua94R8JfCXU5tMs7bXtA0y0xJp+mlZvMRf4flrH+C3xa&#10;+F3ij4dabqHhe80nRtJud3/EvlkiheN/4ldM1Wt3cb10NP4AeN/AfxB8AQ6r8PbS0sdHkdvNtLS2&#10;W3a3m/iV0Xo1J+03/wAkJ8Xf9eTV4h+xY8WqfFj42a5oERh8FX2r408/8spZF/1jJ/s17b+06u/4&#10;EeMk/wCnFqGLbQ2/g/dRL8LPCn76L/kHRf8ALT/ZruOtfLvwv/ZK8Lan8OvDV5JrPiDzJLKKT/kJ&#10;y7f73rX0npenxaVpVpZx+YYreNY0835mwvrSA0KKKKACiiigAooooAKKKKACiiigAooooAKKKKAC&#10;iiigAooooAKKKKACiiigAooooAKKKKACiiigAooooAKKKKACiiigAooooAKjbDAipKjLDdii2oHj&#10;37U/xJT4X/BnxBqaXo06/kh+zWc3l78SN7V+OemaZqXjHxDFaWkX23VL2b93H/z0dq+2v+Clvxgl&#10;u9V03wBZkxw2+27vP9tm+5Xmv7AXwej+IvxX/tu5/wCPLw9tufL/AIjJ/DXxuZSeLxkaC6H9KcFU&#10;ocO8N1s4xFvfvLXttFfOTPmrW9JvNC1a603UreSyv7WRo5YpPvxutfrj+wve21z+zT4US3mimeGN&#10;o5fK/wCWb7j8re9fnX+2XbyQ/tI+Mmkh8nzbpZI/++Fr7F/4Jg3UQ+FniC286Iy/2l5nlfxj5etT&#10;lcXh8dKi/M346qvNeFsPmMrX/dydu8o6r5Nn2dt2g1NUQbc1S19p5H8xhXwboWqW2j/tca7PezRW&#10;dsNQnzNL3+avvKvnbx3+yFo3jbxZqOuDU5rOS/fzJIhyN9cWKpymouKTs+p8hxHgMXjFh6mDipSp&#10;zUrN22PUNR+MXgzT4hLL4gs+O3mV8zftA/tGxePYD4U8H+dPHM4827h6Sf7NdpZ/sReHrf8A1+pT&#10;Tn0r0/4f/AHwl8PZfO0+y8y5x/rZ/mNTKFepeEklHyODE0M/zWm8PVUKNOWjad5W627eZg/sw/CO&#10;T4ZeDTJfxj+1r475P+ma9lryv9tLwxe6Z4r8NeM7eITWtrtil/31bctfXgzzuORWZregWfiTS5bD&#10;UbaO7tZfvRS8itZ4dOl7KLserjcio1sq/s2k7cqXK+zWqf8AmcN8PPjV4Y8b+HbS8TVbWC6ZF8yG&#10;WQKwetnX/i94R8LW2+/120X/AGY5A7fpXjXiD9iLQ72fzNK1efTPw3U7w1+xZoOnTi41fUptUO/P&#10;HyUoyrPS2hzwxHEEYKnOhBy0vPn0a726M99uDa+LPDMv2dhLa31u2w+oZTXxX8FPF/8Awz38X9a0&#10;PxGfItbp/Kknx0+b5X/3a+49OsItLsILWAbY4k2IPavPPiz8CvDvxXgV7yHyNQjH7u7i++KKtGc+&#10;WcXqjXOcsxOKnQxmEklWpO6T+F33V/lodBL8TvCNtZC7bXrBYAhkz569MV8f+KdXk/aK+PlmNHg8&#10;7T7WRY45fL+TYv8Afr0HT/2GdPgmzdeIJriHtGI691+Hfwq8O/C7T/I0i1CP/wAtJiPmNZuFevZV&#10;FZdTza+DzTOnToY6nGlRi02lK7bXRdkc78cPidB8HfADG3wb6VPs1lF77fvV4l8C/wBngePfAev6&#10;/wCJ4fO1TXN32OWb78Y+9u/4E1ey/FL9nmw+Kfiqx1TUdSmEVtt/0T+CvVdLsrfSLGCytYxDb26B&#10;I4x0Aq5UnVqc0vhSsjsqZTVzDMpV8fFexppqEejvo5Pz2sfGn7NvxCufhR48vPAevzyw2ss7Rx+d&#10;/wAspK+0HiiniIOJIpF5968h+Kv7OGjfEnxHb62Zzp2opt8yWEf6zbXqujaf/ZGk2dp5pnEKeX5h&#10;71eHpzpJwl8PQ6MiwOLy2nUwdd81KL9x9eXez9D4d8UXtz+zv+0Je6hHD/ol0jSRxRfc2NXc/sbe&#10;G5td8UeJvHN4PP8ANneK3ll+/wDM3zf+O1R/bkl02bU9Ft4OdV/pX0D8CfBA8C/DTR9PZAty0fnS&#10;/wC+3zGuGnSf1hwWy1Pjssy2X+sNSjzXo0ZOa8pTV0vwMj9p/wAHXHjL4U6hHZQiW6tv3qj2/iry&#10;v9kz406RpnhufwxrV5Dp81q/7oTfJmvq2WKKeAxuBJG3avBPiD+yB4Z8XXs17p8p0aaX/WCEfLXV&#10;VpT9p7WlbzT6n1GZZbjoY6nmeXqMppcsoydk16+R2Xjf4/eDvA2kC7uNUhvJP+WdpaSb3f6Vq+I9&#10;ah8SfCi+1WOAxR3enNJHHL94blryXwZ+xZ4d8OXkVzqd7Lqphk8yOEfIle9an4fg1DQLjRx+5tZI&#10;fIGP4FxWsfayTc7eiO7CPNMRGs8ZCEE1aMU7tPzfz0Pln9hHP2vxbjrvSvrHWh/xJL3/AK4P/wCg&#10;15z8GPgbYfB06m1ndy3kl6+SW6CvTbqBbm2khf7siFDRRpOnDk9TTh/BVcuyylhq1uaN9u7bPin9&#10;lIZ+N2s/70tejftteCLjXvBmna1axCX+y5/9I/veWwruPhr+z1pnw28ZXuv215LLNdb/AN23T5ut&#10;ep3unW2qWMtpdQLNBKMPFJyDWEMKnQdGfU8bB5FUnk9XLcS7Obk79ryuvyPEf2fvj14f8UeBrKw1&#10;LUobPV7GNYZYpvk4X7tWvjt8etA8J+DL23sdThvdWuU8uKKH565rxn+xVomu6nNd6Tqcujea/mGI&#10;fOM1e8F/sa+GvDV5DeX95Nqs0XaX7tTH6wocsjNLiBYf6l7GH8vPz6ctrc3L3Mb9i3wHcaXompeI&#10;ryERfb5P9Hz97/arjf23B/xXvhj6f+zV9kWljb2NrHbW8IiijGEjBxivLvi/8AbH4t63pd/cXcto&#10;1j2T+Oqq4e9D2SLx2QTWRRyvDu7XLr3s7tnca81yvgK8+x/8fX2E+X9dtfHf7JN9olh8Q9ak1+aK&#10;HUPm+zfazj593zfer7digEcMUAPCps/SvCviL+yR4d8Y6tPqVhezaNdyv5knkj5DV1aM24SjZ26M&#10;6s5y/GVsRhcbhIqUqTfuydk76aPuraHQfGr4x+F/DXgfU7dtSivLy5gaJLa1kDud30ryD9hD/XeJ&#10;fqleg+A/2S/Dnhif7ZqVxLrd3/yzlm7V13wj+C2n/Cq81ieynMov5fMwR9z2qfZ1p1Izlay6HH9R&#10;zPF5nh8diYKMKfMuVO7V11fW5zH7YmnSX3wjmliH/HtMJayv2T/iD4fs/hXBZ3epWtndxSN5kUsg&#10;TFe767oll4j0a40vUYRNaXCeXJGfSvmzUv2G9GuNWE9prM8Ftuz5FVVpzjVU6av3OjMMFmFHNY5l&#10;gYKacORpu2zvp36ns3xV0WL4i/C3VLfTPJvDdW7fZ5P4K+e/2R/itpvguC98E6/KNOn89pY5J/kB&#10;f7rL/wCO19VeEvDlt4T8PWWjW/7yG1j8sE9681+J37M3hj4iX/27adOv+88Hf8KqpTm5KpTWqNMy&#10;wGOnXo5lglH20FaUW7Jp6tX8j0F/Hfh2KAySazp4iP8A08r/AI1B4M+JegeOZry30bUUvJbX/WBe&#10;1fP9r+wxarP+/wDE001r/wA8vKr3L4YfCPQvhTZS22jxyfvfvySnk1UZVZS96Nu534TEZrWrp16M&#10;adPr73NJ+h3JAK4xmpKjJwDjipK6D6JBRRRQMKKKKACiiigAooooAKKKKACiivm/4r/t+/BH4MeI&#10;YtH13xdFcahsYyRaTE155W3+F/Lztb/ZPNAH0hRXxz/w9g/Z4/6GbUP/AAUXH/xNH/D2D9nj/oZt&#10;Q/8ABRcf/E0AfY1FfHP/AA9g/Z4/6GbUP/BRcf8AxNH/AA9g/Z4/6GbUP/BRcf8AxNAH2NRXlXwI&#10;/aP8BftHaHd6x4H1kajDayeVcRSx+TNGe25G52+hr1WgAooooAKKKKACiiigAooooAKKKKACiiig&#10;AooooAKKKKACiiigAooooAKKKKACvO/Hvx18D/DLxT4b8OeJ9ftdK1bxDI0WnW03WXH8h/D9TXol&#10;flP/AMFSl/4zD+Bv+5B/6WLQB+q6tuparWX/AB5Qf7i/+g1Z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Cv/grf/yd5e/9gu1/9mrzr/gnZ/yej8K/+wjL&#10;/wCk0tei/wDBW/8A5O8vf+wXa/8As1edf8E7P+T0fhX/ANhGX/0mloA/oZooooAKKgluYreHzJZB&#10;FH6yHbXx9+2J/wAFFfBn7N8OqeHNI/4n/wAQI7f9xaRfNb28jfdMz/7P3ttAHxp/wWO+M0fiz4q+&#10;GvAmn3un3th4ftWupTafNNFczfK0bt0+4iNt/wBqvkP9mH4Uy/Gb46+EfC/2K8u7W6vozejTx+9j&#10;gVt0jj+7tWvOfEGuXXiXXNR1a/lM15fzvcyyers25v51+vP/AASW/ZRfwF4O/wCFr68IZdS8Q2+N&#10;Ki/it7b+J/8Aeb+VAH6H6dYxabY2VnGf3VtGsUe8/NhV21doooAKpahp1tqljNaXsMdxayp5ckUo&#10;+VxV2igD5ZuP+Cb/AMGLrx//AMJRJo12ZfP+0/2f9qb7Hv8A+uX3a+idT8K6dqnha78P+V5Gl3Nq&#10;1l5UPyeXGy7cLW7RQB4wf2VfBf8Awok/Cf8A4mH/AAivzf8ALz+++9u+/XjS/wDBKP4Hxr5cUGuQ&#10;xekepOK+zKKAPJvgf+zZ4Q/Z98OXeh+F4bybT7k5ki1C4M3868r8X/8ABNj4MeMPFM2uSabqGmTS&#10;v5klrp160MP/AHwtfVtFAGH4S8H6R4E0O00fRLKLTtOtk8uKGIcCuJ/ab/5IT4u/68mr1KvLf2m/&#10;+SE+Lv8AryagDf8Ag5/ySvwp/wBg+H/0GuzrjPg5/wAkr8Kf9g+H/wBBrs6ACiiigAooooAKKKKA&#10;CiiigAooooAKKKKACiiigAooooAKKKKACiiigAooooAKKKKACiiigAooooAKKKKACiiigAooooAK&#10;KKKACs7ULuOwsbi6k/1VrG0r/QLmtGvnP9uL4q3vwu+Bt9Jp24ahq0g02OaGTY0G4Hc//ju3/gVZ&#10;Vaqo05VH0O7AYOeYYqnhKfxTfKvmfmF8cfHsvxL+KviDxB50s9pdXT/ZvO+/HHu+Va/SD/gnz8Nj&#10;4L+DEOp3EUIvNZf7T5sX3/L/AIVavzV+Eng3/hY3xK0Dw9LMYRe3SxyS+Xv/AN6v208IeHbPwb4c&#10;03RrCGOC0soVijjjGAK+Vyim61eeIZ++eI2Mp5ZleGySj1s36RVvzR+a/wDwUzjRPjdoxTr/AGUu&#10;f++2rf8A+CXTD/hPfFg/vWaD/wAerq/+CpOhaemleDtYS0i/tOa4ltnuv4zGq7tteD/sA61faZ+0&#10;VolnaXckVrfJLHcQ/wAEibd1YVH7LNL+a/E78Kv7Q4AlCH2YSb9YSbf5H65DkfWn0xepFPr7Xa5/&#10;MqvYKKKKYwooooAKKKKACiiigAooooAKKKKACiiigAqLaBjHapai3ggn0o30DfQ+WfE37PXjHxx8&#10;cIvEGrNZnw/FOkiYl+fYv8G2vqeOMRDYnFMdfmU54HWp6zjSjTbcep5eCy+hgpVKlHeo+aXqFFFF&#10;aHqBRRRQAUUUUAFFFFABRRRQAUUUUAFFFFABRRRQAUUUUAFFFFABRRRQAUUUUAFFFFABRRRQAUUU&#10;UAFFFFABRRRQBw/xnkkg+D/jiRJTFKmiXhSSP5WB8hq/mZvZTJezPIfMkLtmv6Zvjb/yRzx1/wBg&#10;S8/9ENX8yt1/x8S/9dGoA7nwH8CfiD8VNNuNR8I+D9W8Q2FvJ5Uk+n2zSJG+3dtro/8Ahj742f8A&#10;RMvE3/gC1fph/wAEUP8AkhHjn/sYv/baOv0WoA/m5/4Y++Nn/RMvE3/gC1H/AAx98bP+iZeJv/AF&#10;q/pGooA/JP8A4JVfs2/FL4e/HXUvEviTw3qPhrQLfTpLaX+0Q0P2iRvu7V/i2/pX62UUUAFFFFAB&#10;RRRQAUUUUAFFFFABRRRQAUUUUAFFFFABRRRQAUUUUAFFFFABRRRQAV+U/wDwVK/5PE+Bv+5D/wCl&#10;i1+rFflP/wAFSv8Ak8T4G/7kP/pYtAH6n2P/AB5wf7i1ZqtY/wDHnB/uLVmgAooooAKKKKACiiig&#10;AooooAKKKKACiiigAooooAKKKKACiiigAooooAKKKKACiiigAooooAKKKKACiiigAooooAKKypPE&#10;2kRHY+p2oPvKtS2ms2OoymO1vYZ3/wCmMitQB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hR/wVt/5O91L/sF2v/s1fMfwl+KGt/BX4i6L428O/ZhrWkTNLbfa4t8W/ayncuR/&#10;Cxr9xP2wv2A/CP7WM2naw94fDXim2xHJqlpFv+0Q/wBx1/ix2avmf/hyHpv/AEUu7/8AABf8aAPA&#10;P+Hw/wAffTwr/wCClv8A47R/w+H+Pvp4V/8ABS3/AMdr3/8A4ch6b/0Uu7/8AF/xo/4ch6b/ANFL&#10;u/8AwAX/ABoA+GPi/wDtt/GT42SalF4g8ZXcOl3zpI+lacfs9om37uxfvf8Aj1eQaPoet+Otbhs9&#10;PtLzWdWupFjjihRppZXZtqiv2W8H/wDBHz4O6X4dsrbxBPq2sazGW+0X8V00KSfN/cHC/LX1f8MP&#10;2fPh58GgT4P8JaTos0sCW8l1aWypNKi/d3t/FQB+cv7Gv/BKG6u5NF8bfGEfZIoZml/4Q2WL55Au&#10;PL+0Pu+Ubs5j7jbyK/Vax0+20uxitLSCO1tIU2RRRJsWNfTFXKKACiiigAooooAKKKKACiiigAoo&#10;ooAK8t/ab/5IT4u/68mr1KvLf2m/+SE+Lv8AryagDf8Ag5/ySvwp/wBg+H/0GuzrjPg5/wAkr8Kf&#10;9g+H/wBBrs6ACiiigAooooAKKKKACiiigAooooAKKKKACiiigAooooAKKKKACiiigAooooAKKKKA&#10;CiiigAooooAKKKKACiiigAooooAKZjvT6YDTQmribcZ9TX5if8FKviEdd+Lml+GI4jHFoll5kkvm&#10;ZWR5fm+7/s7a/R7xn4ktvCHhfUdWu5ooIbKB5jJN90bVzX4eeN/FGpfEDxrqeuah++1DU7ppZBD/&#10;ALTfdWvnM6rqFFU+svy/qx+z+GOVyxOZTzGW1Faesrpfhc+sv+CZ/wAP/wC1PH+s+JZJj5Wmw+T5&#10;Use7eX/i3V+lQQgjIwO/NeLfsifDO1+GPwX0KBIpIbu9gW5uPO+8Hb+GvbDt3YxzXoZfQ+rYdJ79&#10;fU+N4yzVZtnNWrT+GPux9I3X53Pkz/go34Msda+Bi67MZPtekXSG32/d/eHa26vz+/Zx8Z33gX40&#10;eFdU00xfa/tq22JfmTZJ8rV+qn7Vngix8dfATxTp95JLDHb2rXsZi6h4wWX+Vfjn4d1ifw/4i0zU&#10;7YZurGdZY/M/2W3V89m65MZCp3sfsXh3JZhw9icu31kkvKcUl+Nz96oX3ICBjI9anrmfAmtSeIvB&#10;eh6pOAJb6yiuGA7MyA101fYp3SZ/Nc4uEnFq1goooqiQooooAKKKKACiiigAooooAKKKKACiiigA&#10;ooooAKKKKACmdR0p9eY/GP47+GvgvpIudZmzdS/6q1j+/JW1GhVxNWNGjFyk9kk2Z1KkaUHObsl1&#10;PSWGVxilAwOlfCd9/wAFAfEes3GdA8J5tfX75rrPh/8A8FANM1HWoNK8V6NNos0j+V538G+vp6nC&#10;Wc0oOo6N7K7SackvRankwznBVJ+zjPf8T7B3YGRT6p293Fd20c0ZzG6h1/H/APXVyvkI31TPa3V0&#10;FFFFUAUUUUAFMzxmn0xelS7dRgDmn1xXij4r+GvB2tWej6pqcVpf3X+riNdjHIJRvTmtpU6kEpSi&#10;0nt5mcZxk2kSUUUVmWFFFFABTOlPqNmwcetS2o6sA4C9aap3qPU149+1P4h1Hwx8FdZvdLnNpdgc&#10;Sx9RXJfsNeLdW8WfCuW41i8lvJo58ebLXsxyuo8tnmfNaMZchwPFQWKWFe7TZ9H4xUtM6DFPryEd&#10;wUUUUDCiiigAooooAKKKKACiiigDh/jb/wAkc8df9gS8/wDRDV/Mrdf8fEv/AF0av6avjb/yRzx1&#10;/wBgS8/9ENX8yt1/x8S/9dGoA/Yz/gih/wAkI8c/9jF/7bR1+i1fnT/wRQ/5IR45/wCxi/8AbaOv&#10;0WoAKKKKACiiigAooooAKKKKACiiigAooooAKKKKACiiigAooooAKKKKACiiigAooooAKKKKACvy&#10;n/4Klf8AJ4nwN/3If/Sxa/Vivyn/AOCpX/J4nwN/3If/AEsWgD9T7H/jzg/3FqzVax/484P9xas0&#10;AFFFFABRRRQAUUUUAFFFFABRRRQAUUUUAFFFFABRRRQAUUUUAFFFFABRRRQAUUUUAFFFFABRRRQA&#10;UUUUAFVr7/jzn/3GqzUFxEJoZU/vpQB/N98Zvib4utvi34yii8S6jGkeq3IA+0t/z1avsP8A4I8e&#10;Mdc8RfH3xPFqms3moxDQH/dTSM6/6+Ouk8ef8Ed/F3i7xv4g1uPxnp0EV/ey3McXlN/EzNXu37Cn&#10;/BP3X/2UPiZrfiTVPEVnrNpe6c1ikUMbK4fzVbd/47QB910UUUAFFFFABRRRQAUUUUAFFFFABRRR&#10;QAUUUUAFFFFABRRRQAUUUUAFFFFABRRRQAUUUUAFFFFABRRRQAUUUUAFFFFABRRRQAUUUUAFFFFA&#10;BRRRQAUUUUAFFFFABRRRQAUUUUAFFFFABRRRQAUUUUAFFFFABTe1OpjMABStcPQGIA6U0sCuSePW&#10;uT+IvxJ0H4XeHLrWdevY7S0to95XPzv6Kq/xGviv4lf8FItTu5by08GaDHZQhlFvqeokO3+1+6rz&#10;8Vj8Pg1+8fy6v0PKxmZ4XAK9aVn26s/QFWG0kHI9aMhutfC3wc/4KMx3Hlaf8QdN+zy9P7UswNn/&#10;AANP4a+x/B/jzQvH2lx3+g6na6laSdHgkBqsNjcPi1+7fy6orB5jhsdG9GV/LqjozgDHan1GPmGK&#10;krv8j0tgooooGFFFFABRRRQAUUUUAFFFFABRRRQAUUUUAFFFFABRRRQAUUUUAFFFFABRRRQAUUUU&#10;AFFFFABRRRQAUUUUAFFFFABRRRQAUUUUAFFFFABRRRQAUUUUAFFFFABRRRQAUUUUAFFFFABRRRQA&#10;UUUUAFeW/tN/8kJ8Xf8AXk1epV5b+03/AMkJ8Xf9eTUAb/wc/wCSV+FP+wfD/wCg12dcZ8HP+SV+&#10;FP8AsHw/+g12dABRRRQAUUUUAFFFFABRRRQAUUUUAFFFFABRRRQAUUUUAFFFFABRRRQAUUUUAFFF&#10;FABRRRQAUUUUAFFFFABRRRQAUUUUAFQtg5yKmqHdgqD1NAn6Hyt/wUM+Iv8Awh/wPm0e3lh+065N&#10;9meKX7/k/wATLX55/s7+Am+I3xi8NaJiX7LPdLJcSQ/N5aJ826vVf2/PjBa/Ev4sf2Vp/lS6f4eR&#10;rYS4bc7/AMXX/ar13/gmd8ILmO41j4hXZlgidG06zj+XZIM/vG/vcMqivjK3+3ZioraOn3H9M5TJ&#10;8KcGzxdT3alRN/8Ab09I/wDkqPv2C2FvDEi/8s1CD8sVYz0pCeCO5pxwQK+02sj+ZvO5y3xI8My+&#10;MfAmu6JbyrDLqFlLbJJJ90F0K/1r8NtZ02XRNavNNuD5strO0T/8Bav3ybB4r8Qfj/4NufAHxh8V&#10;aLdyxzSx3jS+ZF93D/Mv86+Uz2Huwqdn/kfvnhRiVGtisLJ7qLt3V2n+aP1o/Zj8a2vxA+CXhjVL&#10;eCWCL7Ktt5cvX938tes18o/8E7fHFt4j+B8OkQwTQy6NO0Ukkv3ZC3zfLX1dX0OGn7SjGXkfkOfY&#10;X6nmuJoWtyzlb0voFFFFdJ4QUUUUAFFFFABRRRQAUUUUAFFFFABRRRQAUUUUAFQKuKnpnekxbamV&#10;4l1uHw14e1HVZ/8AU2kLSuf90V+b/wAP/D99+118fby81iaWbRLV2kk/ubP4a+2/2o9Sk0/4IeJZ&#10;I+pi2fnXz1/wTd0uP+x/EGo/8tt4jr9JyCX9nZNjc1gl7RWhF9Vd6tfgfLZjH61jqOEm/c1k13ta&#10;x9beHvhp4Y8NWENpYaLZwwxJ5YAiXpXJfEv9nPwV8TbSGO80uG0uYnWSO6tIwjg16mJApIzzSMBg&#10;E/Ma/P6eMxFCr7eFSSktb9f6Z9JOjSqR5Jx0KWmafFpGmW9nH/qLeNYx9FFePfEP9rv4f/Dq8l0+&#10;41MXeoRdYYPmrM/bQ+LNz8MvhNOmnH/iYakfsySD70afxNXm37I/7LmiX3hOLxh4ugGtalqX72Pz&#10;juTZX0+AyzCwwLzXNG+Ry5YxVuaT63b2S6+p5GJxWIeIWEwkUpJK7fRdNOvU7vwv+3b8Otfu4ra6&#10;nl0yaV/LHn9M19B6bqdrrNnDdWU8d3bSDKSxHKkV4V8bf2UfBfjfwhqb6fpEWm6vFA0lvLaDb86/&#10;7PSvJ/8Agnx8SNSmu/E3gHVZmm/sv97bySdU+bayf+O1vXyrL8dltXMcs5o+yaU4Ts3Zu101ukZ0&#10;sXicPioYXFNNSvaS8lrddN0fRvxW+PXhr4RalpVprUu2fUn8uNQaxviR+1R4C+GsEX27UxcXk0fm&#10;JbQfM5r50/4KMmVPEPhLyOZtn7v/AL6r0f8AZ6/ZH8P2nh2z8ReLgPEmuX8ayAz/AHI0/u10LKcq&#10;w+V4fMcZOV58y5Vb3rOy1eyXX1M5YzG1cXUwmHS923vPZK2unU6/4bftk+AviHqcWlC8/s3UJv8A&#10;Vwz969g8YeKbHwX4W1PXtROLCxga4lx/dUZr4V/bm+B2h/DW30zxh4Zg/szEmJIofub/AOGvrn4Q&#10;X8fxL+CPh+XWVF6L7T1iu45f+Wn8PNcma5ZgKeFw+Z4Hm9hUbjKLtzJq17NdH+hrhMXiZ1auFrW9&#10;pFaPo16dLHwF+0V8a9C+J/xg0XxPpXnf2dapF5n/AAGvrXwH+214C1/UNH0SPzobu6K20fyfx4r5&#10;s/aw8A+HvCXx78P6Zo+mRWWnypB5kUP+01fanhb4A+AtJi03Urbw9axXsSJKkno+3rX1efVcnlle&#10;B5oT1g+TW1lpv8zysBDGvGV5RnHdc347fia/xd+Luh/B3w6NU1xiIZGwgHeuT8cftXeCPA/hHTNc&#10;ub0TvqUfmW1pF9+SvNf+Chuf+FX2Wevn1xH7Jf7MVt4/0SDxt47/AOJnEU8vTrDzMpGn96vn8DlO&#10;WLKIZtj5SSUmmou/NZaJfqehXxuL+uSwmGS20b2Xdn0x8C/j9oXx20q8vNHWSGS1k8uSKbtV/wCJ&#10;/wAdfBvwlt1k8QapFbyv/q4h8zmqlp4L8LfATwr4l1rQNMFnmNrqWIScSuq/LXxn+zz8Npf2pfil&#10;rXi3xbPLeaTaztm1Mv8AH/Cv+7XPg8ry7G1K+OblDC0rPpzNtaRV/T5G1fF4jDxp4dJSrSXTbTqe&#10;8Qft/fDx77ZKLuK1/wCfsx/JXu/gT4keH/iXpQ1DQNRivYO4X7yfWuZ1b9m/4davop0uXw1aRQ7M&#10;CSEbX/76r4y8CG+/ZZ/azt/C9vPLPompzi38qX/njJ91v95a1oZXlOc0K0ct54VoRcrTkpKUVva3&#10;VfqZTxeMwE6f1q0oSdrro33Pq79sb/kg+tf8Briv+Cev/JIp/wDrvXaftj8fAfWh/u1xf/BPX/kk&#10;U/8A13ootvharp/y+X/pI5K2bwX9x/mj6m9PxqSo/T8akr4NH0YUUUUwCiiigAooooAKKKKACiii&#10;gDh/jb/yRzx1/wBgS8/9ENX8yt1/x8S/9dGr+mr42/8AJHPHX/YEvP8A0Q1fzK3X/HxL/wBdGoA7&#10;jwF8cviB8LtMmsPCXizVdAs7qTzZIbOXYkj9N1dH/wANe/Gr/opfiH/wLavsD/gmh+xh8Lf2lvhX&#10;4o1zx3o13qV/Y6x9ht5Ib+W3CJ5EbfdjYZ+Zq+wf+HTX7On/AELWq/8Ag7uf/iqAPx+/4a9+NX/R&#10;S/EP/gW1aOgftcfGW51zTo5PiX4h8qW6i8z/AEr/AGlr9cP+HTX7On/Qtar/AODu5/8Aiq0vDH/B&#10;L/8AZ+8J+IdN1iz8KXkt1YzJcRxXepzzQl16b0ZtrUAfTvhmaSfw7pkkp8yWW1ikc++xa16hjjjg&#10;h2J+6jT0qagAooooAKKKKACiiigAooooAKKKKACiiigAooooAKKKKACiiigAooooAKKKKACvyn/4&#10;Klf8nifA3/ch/wDSxa/Vivyn/wCCpX/J4nwN/wByH/0sWgD9T7H/AI84P9xas1Wsf+POD/cWrNAB&#10;RRRQAUUUUAFFFFABRRRQAUUUUAFFFFABRRRQAUUUUAFFFFABRRRQAUUUUAFFFFABRRRQAUUUUAFF&#10;FFABRRVe8O2zn/3GoAQ39uv/AC3i/wC/i0sV3FMP3Uscn0kzX87nxg/aC+Iun/Frxbb2/izUYYod&#10;Vuo0i81unmtX11/wSK+Kvi/x18dvE1nr+v3mp2kWiNJHFNJuXf5sdAH640UUUAFFFFABRRRQAUUU&#10;UAFFFFABRRRQAUUUUAFFFFABRRRQAUUUUAFFFFABRRRQAUUUUAFFFFABRRRQAUUUUAFFFFABRRRQ&#10;AUUUUAFFFFABRRRQAUUUUAFFFFABRRRQAUUUUAFFFFABRRRQAUUUUAFFFFABXmnxx+MFh8FPAF74&#10;hvovOkiHl29sD/rZP4RXpdfmH+3b8ZP+E4+I3/COWk27StG/d/Wf+KvNzDFrBYeVXd9PX/gHj5tj&#10;ll+FlWtd7Jeb/wAjw74ofFLxD8XPFd3rev3ks00p/dwg/uYk/hVFrE8N+FNX8Y6hFYaLpl3ql5L/&#10;AKuGGPdW78I/hlqnxi+IGmeGtLPkzXW7zJpfuRIvzM1frF8H/gn4b+Dfhaz0fR7WOSSLmS7kjHmy&#10;v/ExNfCYHLqmZ1HWqS06vrc/NssyqvnE3WrStHq+t+yPx+8Q+GNX8J38thq2mTaXeR/6yGaPbXR/&#10;CX4qa58IvGWm6tpF5LDFFIv2mH+CVP4l21+qHx4+B+ifGLwZf2V3ZwnUghe1uR8jrJ/D81fkRrmj&#10;XPhvXb7Tb3/j6tZmik/4DU5hl08snGrF3jfTvddzPNMrq5NVjVpSvG+j63XRn7XeD/E9j4y8L6br&#10;enyCWzvoVmjYehroK+Hf+CdHxgOpaZqXgG+mzNaf6TZj/pn/ABLX3FX6DgsSsXQjVXXf16n6ll2L&#10;WOw0K/V7+oUUUV3HphRRRQAUUUUAFFFFABRRRQAUUUUAFFFFABRRRQAUUUUAFFFFABRRRQAUUUUA&#10;FFFFABRRRQAUUUUAFFFFABRRRQAUUUUAFFFFABRRRQAUUUUAFFFFABRRRQAUUUUAFFFFABRRRQAU&#10;UUUAFFFFABXlv7Tf/JCfF3/Xk1epV5b+03/yQnxd/wBeTUAb/wAHP+SV+FP+wfD/AOg12dcZ8HP+&#10;SV+FP+wfD/6DXZ0AFFFFABRRRQAUUUUAFFFFABRRRQAUUUUAFFFFABRRRQAUUUUAFFFFABRRRQAU&#10;UUUAFFFFABRRRQAUUUUAFFFFABRRRQAVy/xA1o+HPA+u6nHPFbSW1nLJHLN9wOFO3P44rqK+fP24&#10;7uOH9mvxXHLKIGkjUIM53ncOKxrScKcpLojvwGHji8ZRw8tpyjH72lt8z8kNf1a+8S6/fapdy+fq&#10;F9O0skv/AD0dmr9j/wBlfwdaeCPgH4TsbWzksmms0u54pfv+bIoZs1+PPgmCW68YaNHHCZpTexYi&#10;j/3xX7vWZCWkKgdEX+VfL5HHmnUrP+rn714p4h0cNg8DD4dZf+A2W3zJduGzU1M4K5p9fXWS0R/O&#10;iCvyB/bu8P6jov7RviC4vLTyI74Jc28n/PRPu7q/X6vzR/4Ke6Ffx/ETwxrEtuRp8lk1slz/AA79&#10;27bXhZzDnwt+zufq3htifYZ9Gm7WqRlH9f0O4/4JfeItNGh+KNC+2f8AE189Lr7J/sbdu6vvavy0&#10;/wCCa2v2Wk/GbUoLyfyZb+x8q3i/56Pur9S60yifPhIrs2jh8QcN9W4hrtXtO0vvQUUUV7J+chRR&#10;RQAUUUUAFFFFABRRRQAUUUUAFFFFABRRRQAVDs5B9Kmph5HtSfmG+h558ePDcniz4S+I9Pj4mNq8&#10;kf1UZr5A/wCCenjG20PxPrXhe/nMF3L/AKuKXrv/ALtfoCQGG2vgD9pX9nTxR8PfHv8Awn3gEymC&#10;Z/Nkjh+/G9foHDmIw+JwWJyXFTUFV1jJuyUl0fqfNZnTq069PHUo83Le662dr29LH34RnJ9aEztA&#10;xn1Oa+DPDf7ffi3R7GGz1vwaby7iXZ5o3I8hqO+/aC+MHx+vYNH8J6BLoFoHX7RNFu37P9481yS4&#10;PzSjUf1hRhBbycly276G39tYaUf3V5yf2evz9Dpv+CkEMp0HwzcdbWKR/M/Na+hf2dLmG8+C3hl4&#10;Thfsq5rE+MvwWk+KnwTh8O3s3m63bQJLFL/02Va+UPhN8efG37Mhm8J+IPD82pWET/u8RtmKvVoY&#10;f+2sjhgsJJOrQnJ8t0uaLt7yv6HJUrfUMweIrXVOcVra6TXf7z9DL+eKHT7qaT5VWNifptr4B/Yc&#10;tJNT/aP8Z3dv/wAelv57yf8AA5W21r/EX9r/AMUfFrS5/DHgrwzdwTX0flSXXltuG6vcP2Rf2fZP&#10;gn4Pmn1RhNr+p7TcH/nmo/hop4apw7lGLhjXy1q6UYwum7J3bdttxTqRzLG0XQu40/ebtZN26Hif&#10;/BRT/kafCX+f4q+yfhf/AMk78Pf9eUX/AKCK+Pv+Chmn3N34n8JSQWc0+O8UW/8Air7B+GSGLwB4&#10;fR+v2KL/ANBrz82aeQZc07/H+cTqwKf9o4p9Pd/I+cv+Cj3/ACR2z/6+1r1H9ktd3wH8MZ/5415n&#10;/wAFFbS5vfhHZpbwzTH7WvEUW+vUP2T4pLf4EeGUki8mTyOlaYqV+FMOuvtZfkZ0v+RzN/3UfLH7&#10;bH/JyXhj/rnB/wChV976CcaLp+P+eCf+g18W/t9/DrV5Na8P+NNLgmu4rbbHcCL/AJZ7W+Wtj4df&#10;tv3uu3Hh/QE8KTG6leO1uJfmxH/Durux2Br5pkuBq4Nc0aUZKXk7mGGxEMJj69OtK3M1bz/q5r/8&#10;FEP+SY2X/XevUf2Sh/xYDwn/ANcG/wDQ2rzP/goNZ3N58MbL7PDLNif/AJZRb69O/ZQhlt/gH4Xj&#10;khaGQQNxJ/vtXn15KXCuH/6+y/BHVSV83qf4F+Zp/tI20tz8F/E8cH+tNscV89f8E4LqNvDXia3H&#10;+tinWvsDW9Lt9b0m60+6G62uY3ikHsa/O2bQ/Hf7G3xSvNV0/TJtT8PXUjHEW51kStMijTzHKsTl&#10;Cmo1JNTim0ua17rXq9DPMJSw2MpY1r3Emn9+h+j64IJHGa/PP9qZP7c/bI8JWVnn7UHtY/3fXfua&#10;u51L/goHezaUI9M8G3batIP9W27alM/Zd+AviXxT8TJfiv47h8mWWRrmztZvv7/4W/4DXdlGAxHD&#10;ntswzOKg+SUYxbTblJdLdrfiYY3E08ydPDYRc3vKTfZJ6/eey/tfps+AOtJ/sLXHf8E9f+SRz/8A&#10;Xau5/a/gluvgRrUdvDLNKduBF161xf8AwT+tbmz+Ec0dxDND+/8A+WseyvOpO/C1R/8AT1fkdUlb&#10;N4Jbcj/M+oe4qSo+4qSvgkfRdwooopjCiiigAooooAKKKKACiiigDh/jb/yRzx1/2BLz/wBENX8y&#10;t1/x8S/9dGr+mr42/wDJHPHX/YEvP/RDV/Mrdf8AHxL/ANdGoA/Yz/gih/yQjxz/ANjF/wC20dfo&#10;tX50/wDBFD/khHjn/sYv/baOv0WoAKKKKACiiigAooooAKKKKACiiigAooooAKKKKACiiigAoooo&#10;AKKKKACiiigAooooAKKKKACvyn/4Klf8nifA3/ch/wDSxa/Vivyn/wCCpX/J4nwN/wByH/0sWgD9&#10;T7H/AI84P9xas1Wsf+POD/cWrNABRRRQAUUUUAFFFFABRRRQAUUUUAFFFFABRRRQAUUUUAFFFFAB&#10;RRRQAUUUUAFFFFABRRRQAUUUUAFFFFABUF0nmW8qeqNU9FAH42/EX/gk98VPFXj/AMQaxb3unfZL&#10;6+luY/3v8DMzV9Df8E8v2F/HH7MHxU1/xD4mns5rC70trKLyJMtv81W/9lr9DKKACiiigAooooAK&#10;KKKACiiigAooooAKKKKACiiigAooooAKKKKACiiigAooooAKKKKACiiigAooooAKKKKACiiigAoo&#10;ooAKKKKACiiigAooooAKKKKACiiigAooooAKKKKACiiigAooooAKKKKACiiigAqIIB+FS1GWABPa&#10;jUDyn9pD4qQ/CT4XaprJfbduv2e395G6V+Qd7fSarfT3lwfNmuXaWT/gVfYn/BQr4zDW/Edl4H06&#10;Y/Y7H99eiMq6SSfw/wDfNfN3wT+Gl18WfiZo3hy3/wBVLN5lyfl/dwr95vmr87zqu8VilhqWy/N7&#10;n5TxDiXjsbHCUdlp83ufa3/BPb4N/wDCO+DbzxrqEQW91n93aE/88FPX8WzX2bWLoOgW3h7RbPTL&#10;SMRWlrCsUagbeF+lbVfcYTDxwlGNGPT8+p+j4HCRwWHhQj0X49Qr84P+CgnwcPhjxfB4zsIMafqn&#10;7u5H8PnV+j9ePftNfCWH4v8Aws1PSuBqFshubKU7v3cij2rDMcMsVhpU+2q9Uc2bYRY3BzpNarVe&#10;qPzJ+AXxRufg58VNF16PzTaCTy72KH/lpC33lr9htM1K21iwt760lE1rcxrJHKhypBr8OL6zmsbq&#10;a2uYZYZonaOSKUbXr9Qv2GvixbfED4P2ukyeTDqXh/bYzQxbsbP+WbnPdhXy/D2K5ZvCz66/Pr+h&#10;8bwrjJQnPB1H5r16/ofSJGATUtMPSn192fpKCiiigYUUUUAFFFFABRRRQAUUUUAFFFFABRRRQAUU&#10;UUAFFFFABRRRQAUUUUAFFFFABRRRQAUUUUAFFFFABRRRQAUUUUAFFFFABRRRQAUUUUAFFFFABRRR&#10;QAUUUUAFMdxGu5uBT68B/bR8aXvg34I3/wDZ9x9ku9SnSwSX08xtv9aBrU6ub9p34V2/jD/hFn8c&#10;6QPEHmeV9g+0/Pv/ALtepK26vjZf+CfHwtuvgxj+xfO8X/2f9p/4SHzW+1/adm7du+tegfsNeP8A&#10;UvG/wPgttYmlm1XQ7ufSZZpvvSeU21Wp2E9D6IZtoryfX/2qPhH4W8QnQ9V+IGiWWrJJ5X2Sa5+c&#10;P6Vr/HTT/Fus/CzxBYeCPJHiW6g8m2aaXy0j3febd/u14X4K/wCCe3wn0r4d28fjLw3BrPiQ2vm6&#10;jrV5JvmM+35m3/7J6VKY9j6psNStdYsYbyzmiurWVN8c0R3KfpXnfi39pv4WeA/EX9geIPHGkaXq&#10;3y/6LPc/P83SvmL4FeK9T+Ev7OfxY+x3st74f0KeePQrq7+fzE+796tf4F/sM/DDx58GLHV/GmiR&#10;eJvEviKB7651a7LPNG8n3djfw7e1VYVj7OtbuK+ginglE0Mi70lj+6RXm/7Tf/JCfF3/AF5NXjv7&#10;APiPU7Lwp4y+HGr3supzeCtbn023upjuaS1/5Z17F+03/wAkJ8Xf9eTUNWA3/g5/ySvwp/2D4f8A&#10;0GuzrjPg5/ySvwp/2D4f/Qa7OkAUUUUAFFFFABRRRQAUUUUAFFFFABRRRQAUUUUAFFFFABRRRQAU&#10;UUUAFFFFABRRRQAUUUUAFFFFABRRRQAUUUUAFFFFABXxP/wU7udnwz8PxiXGb/8A1W//AGa+2K/N&#10;D/gqDNL/AMLG8MR+f+6+wt+6/wCBV5mZSthKnofdcD4f6xxBhdbcr5vuVzxP9jmDzf2kPBR8rzAL&#10;zOfL3Y4r9m6/Lf8A4JnW8c/xu1KR48mPS38s/wDAq/UiuLJY2w7l3Z9J4n4j2udxpWtyQX4tsKKK&#10;K+gPyEK+Gf8AgqTHI/gfwd/zz/tFs/XY1fc1fNn7fsMUv7N3iGSSONpYniMef98Vw46PNhqi8j6r&#10;hbE/VM7wtW1/fS/8C939T4A/YoeKH9pPwm8k3lDe/wD6DX7JV+Efwxkkg+Ivht0lMLfbouYu3zV+&#10;6dh/x52/+4v/AKCK8jIpXoSj2Z+i+K1DkzKhWv8AFC1u1n/wSzRRRX0p+IBRRRQAUUUUAFFFFABR&#10;RRQAUUUUAFFFFABRRRQAUUUUAFRSJHKNjCpabxQGnU52+8A+HdRn8240azmk9TEta1hpVlpg2Wlp&#10;Fb/9cowtXSM0tNzlLRkpJbBWRqnhvTNYXF/pttef9dYlNaxNNHApJuLvF2Y2k1qYmj+DdE8P/Np2&#10;l2tmf+mMeK3eopp5FPpNyk7t3YJJLQztR0Wx1QRfbLSG78vlDNGHxV2OMRDYnFSUU7vqMoajplnq&#10;0BivLeK7h/55yx76mtraGytxDBEIYo+kcdWM4paV7gVbqyt7+D7PcQxzR945RurI0/wNoGk3v2y0&#10;0e0t7r/nrFHg10NM47Gq5mlZO1xNJ7lPUNNttSh8u6ginj9JY91TW1tDZW4hgiEMUfSOOpqfUpu1&#10;mwSS2CqV7YW99DsuIIp4/SWPfV2mcHvTvbZjObg+Hfhu1vvtkejWguf+evlLmukVBGu1OKXnvTqb&#10;lKXxO5KSWxWu7OG+h8meGOaI9Y5Bmo7HTrbTIPJs4I4Iv+ecQ2irtFK9igooopIAooopgFFFFABR&#10;RRQAUUUUAFFFFAHD/G3/AJI546/7Al5/6Iav5lbr/j4l/wCujV/Tv8TdDuvE3w58TaPp+Bf32l3N&#10;rb/wr5jxMq/qa/mq+IfgfXfhr4v1Pw34j02XTNZsZ2iuLabqD7f3l9GoA/T/AP4JB/Ffwb4B+C/j&#10;Kz8ReJtN0W6m17zY4ry4WJpE8iNd3zV96f8ADS/ws/6H7w//AOByV/NJg0YNAH9Lf/DS/wALP+h+&#10;8P8A/gclH/DS/wALP+h+8P8A/gclfzSYNGDQB/T74M+J/hL4g+enhnxDputm2/1v2K4WXy/yrq6/&#10;FH/gjpp+sSftHale2kN5/YkWlSx3ksQf7Pvb/Vq/bdnON1ftdQAUUUUAFFFFABRRRQAUUUUAFFFF&#10;ABRRRQAUUUUAFFFFABRRRQAUUUUAFFFFABX5T/8ABUr/AJPE+Bv+5D/6WLX6sV+U/wDwVK/5PE+B&#10;v+5D/wCli0AfqfY/8ecH+4tWarWP/HnB/uLVmgAooooAKKKKACiiigAooooAKKKKACiiigAooooA&#10;KKKKACiiigAooooAKKKKACiiigAooooAKKKKACiiigAqveHbZz/7jVYqC6TzLeVPVGoA/n9+Lf7Y&#10;fxi0f4peLLSy8c6tDa2uqzxRw+b8saLIyqtfV3/BKP8AaA+IPxY+N3ibT/Ffia91qwh0Rpo4bqTe&#10;sbiWNd3/AI9XkPxN/wCCY3xm8S/EbxNqlnY2n2W+1Ce5j/e/wM7NX0p/wTY/Yz+Iv7OXxh1/XPF9&#10;nDb2F1o7WsZjOcv5sbf+y0AfpLRRRQAUUUUAFFFFABRRRQAUUUUAFFFFABRRRQAUUUUAFFFFABRR&#10;RQAUUUUAFFFFABRRRQAUUUUAFFFFABRRRQAUUUUAFFFFABRRRQAUUUUAFFFFABRRRQAUUUUAFFFF&#10;ABRRRQAVEoCjpipa80+IXx+8C/DKQRa5r0EFzz+5j+d/yFZznGmuabsiJzhTjzzaSXVnozDcOBmp&#10;a8q+Ff7Q/gn4tQH+x9UiS7GN9rN8j/N0/wB6vVaITjUXNB3QqdSFWPNTaa7oKKzNW13TtDgWS/vo&#10;LKN/uGaRU/8AQquxSx3MIkjPmxv6VoaE1cH8YviJa/Cn4d6z4kueTawMY4h96ST+ECu8r8/f+Cj/&#10;AMSvteraL4Ks70eTbp9qvbUf3/8AlnXn47E/VKEqn3evQ8zMsWsFhZ1uqWnr0PjbxDr194s1691b&#10;UJvOvL6Z5ZJf96vtz/gnh8GdgvfH+oQjzT/o1nn73+01fGfw78GXXxE8Z6ZoNn/rrqdY/wDgFfsn&#10;4C8IWvgTwfpWg2QCQWMCxj+tfG5FhHia7xE9l+bPz3hrBSxWIeJq7R/9KOjCgLipajGCB71JX6F1&#10;13P1UKiJ61LUIkDYJ60mHU/KP9s/4U3Pw1+MN7ODLNp2vbr23ml/v/xLVP8AY6+JVz8Pvjbo0SSw&#10;xadqb/YrkTSbE+b+L/er7P8A29vh3/wl/wAF59Utooftehv9qMso+fyv41WvzEguJbS5injP72N1&#10;kjr81zGm8Bj/AGlLb4l+p+P5tSeV5p7ajtfmX6n7qoQScVLXjX7LPxVb4tfCXTdUnyby3/0a4kP8&#10;br3r2Wv0ShVjWpqpDZq5+sYevDE0o1YbSVwooorc6AooooAKKKKACiiigAqrJLHDGHc+WiDv6VLL&#10;LHHAXcjy6/P79sT9sI6vPeeB/BF5ixj/AHeo6pD/AMtP+maf7NcOMxdPCU/aVdu3c87H46lgKLq1&#10;tu3Vno/x4/b30TwPMdP8E+T4g1WOR47iSUMIYtteXfDf/goxrdpqs0fjTTIrywkfIms/keI/3f8A&#10;dr4yVdxwelWb/TL3TsfbLKaz8z/ntHsr8/qZ3i6lT2kXZLofl1XiLH1a3tqbsl0Wx+qcf7bvwjYQ&#10;rJ4kWKSXbiMxtn+Ve06D4j03xPYi70q+hv7Q/wDLWF9wr8ONpPQV7f8Asu/tCar8FPG8Nv53/FM3&#10;8yxXsM33Iv8App/vV62D4hlOoo4iKSfU93A8VSqVVDExST6o/WpX+9xj8amrN0rVbbWdNhv7GaO4&#10;tLhN8csfKmtKvtlbo7n6Immrp3CiiiqGFFFFABRRRQAUUUUAFFFFABRRRQAUUUUAFFFFABRRRQAU&#10;UUUAFFFFABRRUMxxDJt6haAJqK/OTVv+CqN78K/i3r3hb4h+DJodLtrpora+s/kbZ/ew1fVnwi/b&#10;E+FfxptoX8PeJrQXUv8Ay6XknlS/+PUAe30UxWEgDKafQAUUUUAFfNH7fOk/bPgedQ/e+Vpl9BdS&#10;+T/cVvmr6XrK17Q7HxPo95pmqW0V5p90nlywy8rIlG2oHn9n8V/DSfAmHxYms2n9kjSBKJvNXZ/q&#10;q8w/4J96ZdQfBW91u8URQ67q91qVvkbf3LO21q5K5/4Jd/D248Yf2qPEHiCLRPtH2j/hGhdN9h/3&#10;Nu77tfVd14J01/A0/hWxH9l6fJYtYx/ZPkMSMu35aL9e4jT1LXLHRtKuNTvLqKDTraNpZbkv8kaL&#10;Xy7e+KfEH7Xd7PYaHqX/AAiXwlify7jVRIq3erbf4U5+WOu5k/ZP0uX9nVvhBJ4o1ufSZNwl1SaX&#10;fdujPu2768ItP+CTfhTTLcW9l8S/GVpCn/LKC9ZE/wC+Q1Jbjb0PdPj18N9JsP2WPE/hjwxBHBp9&#10;tpzeVDaYf7vzVZ/ZX+JPhrW/2c/CmpW2sWn2SxsfKuSZV/0Z4/lZX/u1d/Z7/Zq0v9n7wtqWh2+v&#10;6t4mtr190kusS+a/+7Xjvj3/AIJj/D3xl4ovNUsNf8Q+F9Pu38240TSbpktJH/ibZu/iqr9B7pFr&#10;9geWTxdqfxa8dwc6JrniWc6fL/z1RPl3V7f+07n/AIUT4y8v/WfYWrrvAXgfRPhr4U07w54fsotO&#10;0mxiWK3hi4AFcj+03/yQnxd/15NSv0Fax5T8M/D37Q03gDw1JZ+MvBsNp9ii8uKbRJd+z/v7/dr6&#10;Y0pb5NKtE1GWKW/CKLiSIbUL/wAW0Vznwc/5JX4U/wCwfD/6DXZ0AFFFFABRRRQAUUUUAFFFFABR&#10;RRQAUUUUAFFFFABRRRQAUUUUAFFFFABRRRQAUUUUAFFFFABRRRQAUUUUAFFFFABRRRQAV+PX7dVz&#10;JL+0h4lHnebDHs8v95ux8tfr/cttgl/3K/DL4v3Mtz8UPFElxPLNKdRlzLMdx+9XzmeTtQjHuz9n&#10;8LcP7TNa1a/wU3+LX+R9vf8ABLWGMeG/Gcnk5l+1xDzTH/s/3q+9a+YP+Ce9pFD+ztpc0cPkyyTy&#10;+ZLs+aT5q+n69HLo8uFp+h8XxliPrOf4uVrWly/+ApR/QKKKK9I+MCvNf2gPD2m+KPgx4tstYs4r&#10;20/s+WXypRxvVSyn/voV6VWXrGmW2s6Td6feRCa2uYmikjPdGXBqZrmi15G1Cr7CtCr/ACtPz010&#10;PwX0+/udPv4b20mMN1G6yRy/883r9w/g5qd5rPwu8MX9/Obu7ubCOSSWT7zvtr8UvHVhbaN428QW&#10;VoPJtLa+niij9EV2Va/V/wDYZ8R6l4m/Z70W41Sf7VNE728bf7C/dr5DJnyV6lM/ozxPpLE5Zhcd&#10;G3xdd/fV/wBD6AAIyR96p6hdgOf4e9TV9ifzYgooooGFFFFABRRRQAVFgMc1LUW3aVHpmmhPTUQr&#10;sUY6ilGCDxivLf2kPile/B/4Sat4n0y3iu7u12iOOb7p3VzP7Ifx01f47/D651rWrO1s7qK48rFq&#10;cqa5/b0/aql1PSWWYj6i8xt+6UlD5nvOBSAjI4pF5ANfJ37Xv7VXiP4DePPCehaHY2d3BqsPmXEl&#10;1u3D95t+SirVhRhz1dh5dluJzXErCYVXm7/clc+syQG6c1JWRoF++raJY3cmBJcwpL9Ny5rXrZO6&#10;PNcXFtNbfmFFFFMAooooAKKKKACiiigAqKMbR0xUtVJZUhhMjHhQTT6ai1bVibdnOPyqWvKfhp+0&#10;P4O+K3iXVdB0C/ln1HTf+PiKWFkxXq1SpKWxtVoVcPLkrQcX2e4UUUUzIKKKKACiiigAqNkU/WpK&#10;8l/aR8Z+JPAvwt1LVvCdn9t1eIfJHjdUzmqcXN7I6MNh54uvChTaTk7XbstfM9WVeOTmpK+df2N/&#10;iT47+I/gi8uPG9jLaXcU2IpJYtjSCvoqpp1FVjzx2Nsdg55fiZ4ao05R0undfeFFFFaHCFFFFABR&#10;RRQAUUUUAFFFFABRRRQAUUUUAFYt/wCFNE1Of7ReaNp95dN/y2ltY3f/AL6IraooAwf+EE8Nf9C/&#10;pP8A4Axf/E0f8IJ4a/6F/Sf/AABi/wDia3qKAMH/AIQTw1/0L+k/+AMX/wATR/wgnhr/AKF/Sf8A&#10;wBi/+JreooAzNN0DTtFEv9nabaWXmff+yxLFv+u0Vp0UUAFFFFABRRRQAUUUUAFFFFABRRRQAUUU&#10;UAFFFFABRRRQAUUUUAFFFFABRRRQAV+U/wDwVK/5PE+Bv+5D/wCli1+rFflP/wAFSv8Ak8T4G/7k&#10;P/pYtAH6n2P/AB5wf7i1ZqtY/wDHnB/uLVmgAooooAKKKKACiiigAooooAKKKKACiiigAooooAKK&#10;KKACiiigAooooAKKKKACiiigAooooAKKKKACiiigAooqC6by4JX9EagCeivwo+KX/BRL44eHviX4&#10;m02z8TGCztdRniji8r+BWZVr6d/4Jh/tafEn4+/GfxBo/jHWjqWn2ujvdRxkdH82Nf8A2agD9OqK&#10;KKACiiigAooooAKKKKACiiigAooooAKKKKACiiigAooooAKKKKACiiigAooooAKKKKACiiigAooo&#10;oAKKKKACiiigAooooAKKKKACiiigAooooAKjXp0xUlRFtoGTzRuHohxIxTRkKCTg1ynxJ+Jnh74V&#10;eGZ9e8RXa2djCP8Agcjf3VX+Jvavz4+On7c/inxzqk+n+DpZfD3h8Opjn+7cybf/AEH/AHa8vGZh&#10;QwSvU3/E8jH5rhcvjetLXt1P0N8ZeP8Aw74EsTdeINXtdLt/WeTGak8L+P8Aw/4ysYLrR9Ytb2G4&#10;GYzFKpY/8Br8ZfFnjnX/ABvfi81/WbvVZgnl5mk3VB4d8Xa34RvodQ0fUrrTLqL/AFcsMrfu6+df&#10;EidTSn7v4nyMuLl7TSj7vrqfuE7hetV7i4htLcvPLHFGOryHav61+Uvgf9tT4o+CLC8t11uLWfNk&#10;8zzdRi854/8AZWsf4oftTfED4tQfYtZ1T7DZ7PLktNO/dJL/AL9dj4gwkY8yTb7M9KXFOCUOZRlz&#10;drH0p+13+2S1nNL4P8C3u2b/AJfNUh5x/spXwtqGqXesX813fXst7dy/6yaaTe5qrjcfavsH9kX9&#10;jh/Gxi8XeNrLydBAzZ6fL8r3H+0/+zXy9Sris5r8qenRdEfFTrY3iDE+zjqnsui8z5J0nUr7RNRh&#10;u7K9msbqJ/Mjmhk24r1bRv2s/iZoPh680O28Qy3EVzu3zTDfN839x6+l/iX/AME4rHULi8u/BeuN&#10;ZfI0kdhdjennf3d38K18765+xf8AFXQvEdno/wDwjP20XW3/AImFo2+2i3f33/hrSWBzHAytHm/7&#10;d2NJZfmuWyfIpL/Dt6nmWu+P/FPi23hj1jxFqGpRRf6vzpGrsfAv7TvxF+HtwX0/xBNOPJ8sRXg8&#10;5I0r2Twf/wAE4fG2qTynxFrNho8Ma4jFn++MlcN48/Yh+KHgj95Bpg8RWpm8uL+zm3vj++yfw1Dw&#10;2Z0/39pak/Us3w3+0e98tzpvBf8AwUD8e6Pqk8+vwQ+ILWWPy0tgPJ8t/wC9Xz98QvHeofEXxtqv&#10;iG/P+lahO0hH/PNP4Vq54q+EHjXwLZw3mveFNQ0y1kfy0llt2Vd/92ul+En7NXjz4xPFLo+jyQaV&#10;Jz/at4dkOP4tn95qwqVMdimsNUvLsmc1WtmePthKjlPqk9/mfRH/AATi+G6T3eteMLqylLRf6NZX&#10;J+4f79foDXB/CH4bWnwn8BaX4btPKxbR/vZIl2+Y/wDE1d5X6Pl+G+q4eNLr19f+AfrOV4T6lhIU&#10;mtd36sKKKK9E9YKjYcVJTeAKNNwvY5X4keD7Tx74I1jQryKSW1vrV4jHEdrcr0Ffi9rmkXfh/Xr7&#10;Tr2CWzu7WdopYZvvx7a/crg1+T/7bfhGy8I/tA61FZ+d5V/HFfyeb/fk3btv/fNfH8R0L0Y110dv&#10;v/4Y+C4rwylQjiI9HZ+j/wCGPcv+Cb/xHLDWvB93ew+X/wAfNlbfx/7VfeNfj9+yn4vvvBvxu8P3&#10;Fn5X+lSfZpfO/uNX7AK26uzIa7q4Xkf2XY9DhrEuvgvZv7Dt8ugtFFFfSH1oUUUUAFFFFABUPlg9&#10;KmqFiFB9qT10A8D/AGyvjB/wqj4SXqWcwi1nV/8AQrX23D5m/Kvylx5iMx7V9G/t0fFWx+IfxZNn&#10;p58+00JDbedFJvSR/wCKuI/Ze+HY+Jfxn8P6XcWct5p1tP8Aabzyv+WaL8ys3+zu2V+b5rWlj8aq&#10;VLZaL9T8izrESzPMFQp7J8qf5/ofQn7H37Hh1Ka08beNrQfZh+8stPl53/7bivs3xV8JvB3jaCKP&#10;W/D1hfiJPLj86IfIPausiiEMYReijAFSDjrxX3GDwVLCUlSivW5+k4HL6OAo+xhr38z44+L/AOwL&#10;4PtvAus6h4Phv4Neije5t4vM3rIfveXs4r88Z7ebT55oJ4ZYJYv3ckUw2vHX7rZB6c1+bf7enwIv&#10;vCnjebx1pVlNP4f1T/j9kj+b7PP7/wB1Wr5vO8th7P29COq3S7f8A+R4iyiCo/WMNCzW9uq7/I9P&#10;/YJ/aAsdQ8OQeBNc1AR6ra/8g/zv+Wkf93d3avtXk1+F+nX11o2oQ39pNLBd2zrJHNF96v1Y/Zd/&#10;aJ0r41+EobQz+T4lsI1jvLWaT534/wBYv94V0ZJmPt0sNUd2tn5f8A6uHc3WIgsJWl7y+HzXb5Hv&#10;IIxT6jB+YipK+sTufboKKKKYwooooAKKKKACiiigAooooAKKKKACiiigAooooAKKKKACiiigAoop&#10;GbbQB578RvgL4C+LFhNB4n8M6fqYl6ymJfM/76r4r+Lf/BIrwxd3E2q/DTX7vwzqH/LKAyfuk/4F&#10;1r0b9oD/AIKi/C/4NapqOhWAuvE+v2m6N4rQbYYpP7rPXylqn7Yv7T37Wd7Lp/w28KS6BpMo/wBb&#10;ZxNx/tea1AFHWPiN+09+wncf8TvX7TxN4atpP9Td3Kv5n/s1fQXwP/4K9+AvGAhsvHFlN4Zvz/y9&#10;D54a4D4d/wDBKHxn8Qb2DWPjP4+ur3/lp9gglaZ/913avpyT/gml8DpfBv8AYH/CMnpn7f5n7/f/&#10;AHt1AH0V4K+IHh74i6TFqnhrWLPWdPkHE1rLvFdHX45/s+R63+x5+3/B8LNP1qXU/DV/dfZpLb+E&#10;o+7b8v8Aer9jKACiiigAooooAKKKKACiiigAry39pv8A5IT4u/68mr1KvLf2m/8AkhPi7/ryagDf&#10;+Dn/ACSvwp/2D4f/AEGuzrjPg5/ySvwp/wBg+H/0GuzoAKKKKACiiigAooooAKKKKACiiigAoooo&#10;AKKKKACiiigAooooAKKKKACiiigAooooAKKKKACiiigAooooAKKKKACocZcGpqiz8tHkJu2pxvxh&#10;nmtPhZ4rlt5fImj06UpL6HbX4c3NxJNfySyHzpXkbMtfrr+3PqF1p37OOvy2cssEpeJCYf7u7mvy&#10;i8CQRXPjnQo7j97FJfQCTzP99a+PzuXNWp0z+kvCuh7HA4rGf3kv/AVf9T9m/gDp9vp/wY8HRW0M&#10;cEf9nQuI4htAyor0qs7SrSLT9NtIIIxFDGiokcf3QMVo19ZTXLCK8j+d8TW+sV6lb+aTf3hRRRWh&#10;zBUO0Kp9KmqEsA3vTvYT9T8V/wBqTwVb/Dz47+K9Jt5pZoxdtN5k3/TT5v8A2avuP/gmx41udc+F&#10;2p+H5IIxFo9ziKYfxh+a+c/+CjHgWHwx8bf7XjvPOl12BLl4j/yz2/L/AOy13H/BMnxxLZ+KvEHh&#10;M2Y8q5j+1/av4vl4218Xhl7HNHHzZ/TOeP8AtXgaliUuZxUJejV4v8j9HMfKafUeQwx+tSV9kj+Z&#10;gooopjCiiigAooooAKaOhp1NHQ0uwPZnzv8At3/8m26//vx/+zVwv/BNFQ3wY1E45+3HH5V3f7d3&#10;/Jtmv/78f9a+D/2efGHx30HwjPH8N7OWbRDP+88q2V/nrwq9VUcdGbTfu9Fc/W8ny6eacK1sPCcY&#10;P2yd5u0dIrrZ2P1yVSu4DgdhX5yf8FKRt+M3w7wMA23/ALWFRf8ACzf2uAdv9nXOfT7MleH/ABz8&#10;R/E3xD498Ky/E+0ls9Ri2CzEsWz5PN+b/wAermx+NjWwziovW3S3U9XhHhqtlubQxFTE0pJRl8M+&#10;aWq6KyP0/wDFnxMtfg98E7TxRe2c15aWNlEZIYfv/cH+FRfs+/tBaF+0B4bn1XSYJbOW2k8uW1n+&#10;/Ga2rzwvbeNvhGNEuY/NhvtLWHHr8g218JfsP+I7n4O/tCeIPAWqfuYrp2i/4Gv3a9OrXnQrU4za&#10;5Zf8A+GwGVYbMssxtWnpiKT5lrvDrp0P0oaQRwktwBXgHw3/AGuvD/xO+Mt94A03Srtpbbzf9P8A&#10;+WR8v71dl+0h8RIvhl8GvE2tvKIZUtWitz/00YbVr5n/AOCZ3w6kg0PxN48vwzXWpT/Z4jJ3QfMz&#10;fi1XVrzjiKeHh11foYZbleFqZNis1xSfutQp62vJ9fke4/FP9qvQvhP8U9F8E3+nXE11qSK/2qL7&#10;ke71rk/i7+3x4J+HuuNo2mQS+JdQT/W/YvmSOvm7/gobp1zrX7SHhrT7Sfybu4tIIo5f+ee58V9e&#10;fAv9lXwb8L/C8O/TYNZ1a5RZbm/vI9zyPj/arkhXxNerUpU7Kz0b6L06nvVssyPK8tweYYuMpyqx&#10;/hp25nfdvol+JyHwa/b28HfFDxHDomoW8vh+8m/dxm7PyyP/AHa+qAwOOxPavzt/4KE/AjRPBun6&#10;Z488OWMWmTeesNxFa/IvqrV9X/s6/EyTxp+z/oniS8/fTW9iftDf3zGvzfyrow2Iq+1lh69rrquv&#10;y6HnZ3lWAeAo5xlSkqc3yuLd+WXk+qLvxs/aK8IfAywWXX70NeP/AKqwh/1sn0r54P8AwU50IT+Y&#10;PCeoiw/57V418FPCqftd/tNa94h8U+bLotpM8zWxPGFb5Iv92v0N/wCFPeCX0v7B/wAIzpxtNuBF&#10;5A6VjSq4jFt1KUkoK6+Z243A5Lw7KGEx1KVau1GU7StGN1flXd2OW+CP7S/g7462TtoV95N+n+ss&#10;Jv8AWLWP+0t+0xpf7P0OmQ6ho95qh1NWjj+yf8s+1fFnx08Jj9k/9p3Rdc8Lj7HpV1Mkoi/gG5vm&#10;Sv0b1bQ9E8ceFoL7U9Ntr1XtftEfnxhvL3JurSjXq1oTpzaU49jjzLLMuyythcdT5qmFrLmSbtJP&#10;qm+ydj8sP2Zv2jtL+DHxS8S+I73S7u9h1Pfshh+/HufdX6F/s7/tQ6X+0JNqaafo95phsepu+pr5&#10;A/YU8NaRrvx78c2moaZa3lrF5vlxSx71j/e1+i2h+FdE8NJMdK0y101ZfvmCMLn61y5XCqqafN7t&#10;2e/x9iMu+uzgqD9tyxtLmstv5eultTnvij8XvDnwf0Z9V8SajDZxAfJGT80n0r5euf8Agpj4dMxe&#10;x8KalLaRPiSX0rx74kLc/tVftgnwvcSSxaLY3X2Z4s/wL96v0B0T4K+CfD2ixaZZeG9PNoieWVa3&#10;U7x/tV0QrYjFymqbUYxdr+h5NbL8oyCjh3mNOVatVip8qlyqKey9TgPgb+2H4I+N9wbCxnOm6r2s&#10;7s4d/pXuV3crZWUtw3Plozk/SvzZ/bi+EVj8C/iJ4b8d+D4Bp0VzPvkig+RI3X/4qvu7wD4w/wCE&#10;8+EFjrr4El1p/myD32VphsRUbnRrNc0eq6nnZ1lGDo4fDZllsm6Na65XvGStdc3zPMvAH7bfgzxj&#10;rHiq0u4ptEh0JHkluruT5JdrbflrzXU/+CmHhm01SQWfh/ULzS4X8v7WAB5lfM/7P3wOT46/HzX9&#10;Lvr3yNGtbmWW8ii/5eE3/dr9KJPgJ4CPhWTQE8NWC6e0PlD90N/3cbt396uahVxeJg3FqNr79T6L&#10;NsBw5kGMVKtCdVyUXbmsoppderb27WGfA/4+eGvjv4cOp+H5sSR8T2sv34z71r/Fr4gWPwq8A6r4&#10;l1CE3VrZR+Y8I/jr8+f2S1uPhR+2FrPhOzm/4l8s0tt5X+wrblr7I/bWI/4Z08WevkVvQxM54aU3&#10;bmV9jxczyHDYLPKGEg26NXka/mUZPb1N79nf436T8dvB0uuaPpsumwRTGIxTbc/+O13HjDxlpHgT&#10;w5d63rl5HZafbJmWaU4Ar5g/4JnnPwRvM9TfPXlX/BRHxpq/i74l+GfhjZT+TaS+VLJGOkjyttXd&#10;/u0fW3Twka0tyocNwxnElXKqMuWnGUm291Fav5ne6/8A8FKvC8V/Nb6J4e1DVIo2x9qi+5XrHwH/&#10;AGwvBvx1vv7KsvN03Wtufsc/3zXQfDD9nrwV8MvCdnpcGgWc0ohUT3M0Ss8r4+Yn8ahsP2YPA+jf&#10;E2y8eaVZ/wBl6pbhgYbX5IpM+q1dGOL0lOSd9127HLisRw3Up1KGHoThJJ8s+a/M/OPRPoevgkHH&#10;UVPVU/OoBGS3UetWq9M+HTvsFFFFBQUUUUAFFFFABRRRQAUUUUAFFFFABRRRQAUUUUAFFFFABRRR&#10;QAUUUUAFFFFABRRRQAUUUUAFFFFABRRRQAUUUUAFFFFABRRRQAUUUUAFflP/AMFSv+TxPgb/ALkP&#10;/pYtfqxX5T/8FSv+TxPgb/uQ/wDpYtAH6n2P/HnB/uLVmq1j/wAecH+4tWaACiiigAooooAKKKKA&#10;CiiigAooooAKKKKACiiigAooooAKKKKACiiigAooooAKKKKACiiigAooooAKKKKACoLoboJU9Uap&#10;6KAPwb+Kn7AHxw1/4m+LNQs/Cc09pc6jPLFL5n+sRnZlr6h/4Jdfsr/Er4GfGfX9Y8ZeHpdK0+50&#10;drWOZj/y082Ntv8A47X6h0UAFFFFABRRRQAUUUUAFFFFABRRRQAUUUUAFFFFABRRRQAUUUUAFFFF&#10;ABRRRQAUUUUAFFFFABRRRQAUUUUAFFFFABUfTtUlZ99qFtplq9zdXEdvBGPnlkO0Ck/UPmXs8VzP&#10;in4ieG/BNkLnXNYtNNi3+VmaXHz/AN2vkP8Aat/bVOnGbwt8Pr3N5/y8arD/AMs/9lK+FNY1/UfE&#10;FxPcapfXd9LLJ5knnSM3z18xjs7pYZ+zprmkj4/MeIqGDk6VNc0kfrb4K/al+G/j7X73SNK8QQre&#10;W0/2dPtI2Lc/7UP95fl9q9bRxIoYHPoa/CmOR4J/Mh/cyx/8tIq+nv2af2x9b+HWuQaX4svZtT8N&#10;S7Ysy/M9v/tVz4PP41ZqnWjy36nDgeKI1qip4qKin1P06PQ8ZqWsfQtfsPEmkW+p6bcRXVncJvjl&#10;i5BrYr65NSV1sfep3V0FFFFUMKxfEviCx8MaFfatqE8cFpZQtLJLKcKoWtqvhT9vH9o7TZ9Eufh9&#10;4fu5ZruVx/aMsP3Nn/POuLF4mGEpOtN7bevQ4Mdi4YGhKtN2tt69EfKHxr+M2vfGPxffajqWo3Mu&#10;lG6kl0/T5JN0VujfwrXOeBvAmufErxLBoeg2X23ULn/viP8A2n/u1k6XpF3r+q2djZweddXUixRx&#10;Rf7Vfrt8A/gRonwd8L6esFnCutPapHeXgTDyv3r88wGDq5rWlUnLTr8z8py3L6udYiVSpLRb91fo&#10;vuPjv4Zf8E8fFurapnxdfQaPp0bKwFnKJHlH8S/7Nb3xL/4Jv3tr9tvPBetCaMf6jT7v7/8A39/+&#10;xr7/ABgAilI/Gvso5Lgow5OX5n38OHsvhT5OS/n1PyD8YfsofEzwNfQ29z4Ylv8AzE8zzdNPnJ/w&#10;Ot34T/sY/EL4kXx+2WcvhjTon8uS6vPv/wDAF/ir9XSoP8P605mA6nFckeH8Mp3bk12OKPCuDVTm&#10;cpNdmeAfBz9jfwH8KTBeNZ/2/rce2T7fqA3GN/8AYX+Gvfo4xENicUFwFBzgVJX0VKjToR5KUUkf&#10;V0MPRw0fZ0YqKCiiitzoCiiigCteWdveQ7LiGOeP0lTeKLe2itIfLghjij7JGNtWaKACiiigAooo&#10;oAKKKKACvhv/AIKVeE72bTPDPiWGGI6faSPbXEv8e9/u/wDoNfcleTftNeAR8SPgz4i0qOzhvNQS&#10;H7RZiboJF/i/753VwY+h9Zw06Z5mZYb63hKlDuj8gLG4+x30Nz/zykWSv2h+EPiiy8Y/DbQNVsDL&#10;JayWqBTN9/hcV+LUkBimEcn+tj/d1+j3/BPP4i/258Przw3eXsk99pcn7uIj5Y4e1fF8P1vZYiVF&#10;9V+R+ecLYn2eKdF/aX5H1z7VLTBzzT6/QlorH6to9UFFFFMAooooAK81+PPjmL4a/CfxBrLzSwSR&#10;wNHHLD95JGHy16VXwL/wUM+M/nz2XgTTJ/3afvb0xSf+O1w47ELC4edV9NvXoeZmWLWDws6r6LT1&#10;PiG7vJtRvpbq5m86aR3kkl/56O1foX/wTm+HP9k+C9Y8X3llCLrVJvLtLrH73yF4Zf8Ad3V8E+B/&#10;DM3jPxjo2i28M03266SLyovv7N3zV+0vhDwzZeDvDOm6JYDFrYwJbRj2Va+N4fw3tKzxL+z+b3Pg&#10;eF8I6uJlipfZ/N3ubQHOakpmOKfX6BofqCCsnXNFsvEWk3Wm38Ed3Z3KGOWKUblP1Fa1QlTkYPSk&#10;7NWauKSTTTV0fkF+0R8Ada+B/jCa3vYvO0O6maWxvIR8mz+7/sstef8Ag/xjq3gbxFZ63o17JZX9&#10;u+9JYh1/2a/ZP4lfDfRfin4WvNA1yATWky/If44m/vLX53/Ez9gfx34Sv5ZNA8nX9L2PL5kXyPH/&#10;ALNfAZhk9WhV9phLtb2W6PzDNMgr4er7fBXa3st0b3g3/go34y0+/mk8TaPYaxYeXiOKyT7M+/8A&#10;vbjur2z4V/8ABQXwl4zvfsPiSxl8KzSSbIJWl82LZtyWd8Db+tfntrvgTxL4ag+0alot3Yw+Z5fm&#10;zRsqViNIek3NcUM3x+FajUd7dHuedTz7M8G1Cr7yW6e5+5Gm6vYa9p0F9p91FeWdwu+OaE7lceoq&#10;9n14r8f/AIS/tP8Ajv4Nw/ZtGvftGnRJ5cVhdjfDHX2N8Gf2+vD3i57fTPFsP9i6rJtj+05/cyP/&#10;AOy19bhM6w2JspS5ZPoz7nA8Q4PF2jN8sux9eZ44p1VYLiK5gikjbzI35VxzVqvoNOh9QtdVsFFF&#10;FAwooooAKKKKACiiigAooooAKKKKACiiigAooooAKjmi8yIpUlV7ucWtvLMeRGjPQB8PfEv4Bfsu&#10;/s0+I734gfEbytS1vU52uY7XUpPO8x2/uRf/ABVfWvwk1vw34q+H+jax4Ts4bPQb63WW2jhiVBs+&#10;i1+WXgH4UH/goL+2T461DxZeS/8ACK+HpvL+yRS/wbtqqlfq/wCBfBWkfDrwrpvhzQ4BZ6XYR+Vb&#10;w56LQB4d43/b2+Fnw1+M03w48UalNpWrR7P9Lli/0Ybvu73/AIa+g9L1ay1uxhv9Pu4ry0lTfHLD&#10;JuRxXzX+1f8AsK+A/wBojRNZ1OWxFj4wkgaS21WD5W8xV+Xf/erxL/gk98Ttak0vxl8MNbmN3J4Y&#10;umjt5f8AY3baAPtWT4JeBJfHo8byeGdOl8Vj7mqyRfvh/wACrvKKKACiiigAooooAKKKKACiiigA&#10;ry39pv8A5IT4u/68mr1KvLf2m/8AkhPi7/ryagDf+Dn/ACSvwp/2D4f/AEGuzrjPg5/ySvwp/wBg&#10;+H/0GuzoAKKKKACiiigAooooAKKKKACiiigAooooAKKKKACiiigAooooAKKKKACiiigAooooAKKK&#10;KACiiigAooooAKKKKACoduGFTUzGWFAmj4m/4Keale2Xw48NW9tdzQ2tzfOLiKL7kny/Lur4/wD2&#10;PdLs9Y/aJ8K29/aR3lsZj+7mG5c7flr2z/gp1rF8/wASPD+n/bJRp8dj5qWv8G/d96sr/gmpo1lq&#10;Pxf1O4u7OKeW1sfNgkkHMb7vvJXxmJXtszUPNH9NZF/wmcCVsR/NGcv/AAL3T9QVOVqSoIjkVPX2&#10;Z/MwUUUUAFRcED0qWo88gdqBH54/8FQPBd82qeGfFnnRCw8l7Hyj9/fndXlP/BPzxtYeEPjtBbXk&#10;Upl1OBra38r+/wD7VfVf/BSPwde+IfgzaapZ+UbbR7oS3IP39jDb8tfAH7Oviuz8D/Gbwpq9/wCb&#10;9livFDmL73zfL/Wvjcd+5zGNTzR/THDDebcF1sK3zOKlH0t736n7cdOMVJVSG4FzFDJH9yVd4q3X&#10;2R/NG2lgooooAKKKKACiiigAqNhngVJUXRhSezF1sfPX7ePH7N+vj/bj/rXDf8Ez/wDki+o/9f39&#10;K9G/bZ0S+8Rfs+61Z6bZy3l3I8eIYfv45ri/+Cd3hvV/C/wkvLbWLOWymN1xFLXlSV8wi/7p+g0a&#10;tNcI1ad9fbR/I+rGPQYyDX5y/wDBSzn4zfDs9P8ARc/+R6/RonIwOtfAH/BRDwR4g8S/GH4e3Gl6&#10;bdXtrHb+XLNBHv8AL/fbqWap/VJJeX5hwJUhSzynKrouWf8A6Sz7k8E4PhLRhj/l0j/9BFfnt+3D&#10;4Yufg/8AHzwz8QdLHkRXUiyY/wBtfvV+hng+J7fwtpEcv+sjtYgf++a8U/bY+F3/AAsn4H6mI491&#10;3pv+lxH+L5fStcbSlUwz5fiWq+Vjj4YzGOX51GVV3hUbhL/DL/g2PnT9u34wD4ieFfAPhfQpvtp1&#10;tY7mSKL/AJaZ4X/x6vtL4IeAYfhp8LPDnh6EY+y2qb/99vmb9TX5m/sTeBr74qfHXRn1Myzaf4ej&#10;83n/AJZ7furX63fw8HNc2XSdeU8XProvRHt8ZU6WT0MPkGHldQTnLzlJu33I/Nv9uuaO2/az8GyS&#10;N5cUcNtk/wDA6/RPRZ4n0Szljm86MwriT1+XrX5tf8FENLk8R/tH+H9Mjl8iS5so4Y5Pq+K2vC/x&#10;s+Mv7KNkfDeueGZfEulf8ud0Nz/huFc9HEfV8RWU0+Vy37Hs5lks83yTLHQqR9rGDXI2k2tHo3pp&#10;1v3R65/wUn1i30/4J2VlJzPc3q+XH/7NXQfsq+G7my/Y4t7L95DNdWN1LH6/Nur5fvPCHxX/AG1/&#10;iLpl3remy6N4ahdeJRsSOP8Aix/tV+k/hvQLDwt4estEs4wtnY26W8cf+wqhRXRQTxOInXs+Vqy8&#10;zxM3nDJcmw2TympVvae0mk00n0V1pdr8j8+/+CaGtW9h478W6POQLyX95FkfN8u7dX6Msnmg9mH6&#10;V+dnx1/Z0+IHwO+ME3xH+GkP23T5Z/tAtYfvx7vvLs/u1pN/wUA+JJtP7N/4V3M2tj90JfKbG/8A&#10;9BrHC4j6jB0MQuWzvc9DP8oqcTYpZtlU4zVRRvFySlFpJO990rdDC/4KQ3MWt/FrwloduPNuhGvE&#10;X3/mavvzw9ZPpvw+062YfvY9Mij/ABWICvin9nr9mfxn8S/ihD8VPiepgAm+029hJ9/f/Dx/Ctff&#10;DKAQpPGMCuzBwlOU6801z20flf8AzPA4lxGGoYfB5Vh5qp7BS5mvhbk02l6W1Pzm/wCCfo/4yJ8d&#10;d+Jcf9/a/RO8jFzaSogxvRhX5g6voHxF/ZI/aA1jX9K0afV9KupnkJhj+W4R23ba+xf2Yfjx4s+N&#10;T6nPrnhU6Bp8X+oY7sn65rDL6qpJ4eo/euz1+McBUxtVZxhpRlQcIaqavdJaW3+4+TP2btRtfCv7&#10;bviC31Cf97dXNxbR+b/y0ev0xjJKbTx/tV8Lftg/sseKH8exfEz4egG/i2yS2kR2PvX+JaxNO/b3&#10;+J/hq0h0zW/h7Pd6rsEZlETID/tcCow1f6k5Uay0u2jfOMunxVHD5jlsouXIozi5JSTj5S7+XY6L&#10;/gp7rltH4S8L6ZkG8uZ3kjjH3v4RX0F+zxo8ug/s2+HrO4/1sWlt/wCg18leCPgh8Sf2r/ilaeOP&#10;H8A0vw9bSLstZf7i/wAKpX6Cahp8dn4eltLeIeVHbNHHH/wHAFa4Xmq1amI5Wk1pc8jPqlDAZZg8&#10;mjVU5025za2jJ20+VtT8+f2Auf2jPHP/AG1/9Cr9Hq/Pz9hzwTr/AIe+PnjO81HTLuytJfN8uWaP&#10;5D81foCOQK0y2LjQUfNmXHNWFbOHKErpwi7/ACPzN+F//KQnUv8Ar+lr7A/bWH/GOniz/r3r5e+G&#10;/gDxBZ/t3anqlxo93Dp/22WX7X5fyV9V/tfaNe678AvE9np9vLd3ckGI4ofvGuTDRawtb1ke1nNe&#10;nPPMsmp6KFK/lqeWf8Ez/wDkiF5/1/PXgv7XJPhn9tbw3qN5L/ooezlPm/cCea1fRf8AwTv8Oan4&#10;a+Dl5BqlnNZTG7b91MNtH7cP7Mt78bPDtnrfhxY/+Ek0sN+6PH2mP+7SlSqVMBDk3jrbvY6MPmWF&#10;wfF+K+sy/dVeeDl25rWb+Z9PwSLLbxyJ8yyIpA6ZqykYzlvmb1r84fA/7ZHxW+D/AIet/DPiLwRP&#10;rF3bJ5cE0kTBynvt616T8Bde+Nfxm+L2m+K/EcM2geELGNh9g+4sv/Af4q76WYQqcsIRbb38j5TF&#10;8I4vBKrWxFWEacL2lzp83kktW3pe59qsAoBB2479cVPUKg4wetTV6Z8MtrhRRRQUFFFFABRRRQAU&#10;UUUAFFFFABRRRQAUUUUAFFFFABRRRQAUUUUAFFFFABTeKdUbGk9NQ30PCP2sP2uPCv7K3hGDUdZz&#10;farev5VlpcJ/ey+rY/uivhqL/gqH8d4sarcfCfPhoP5sk32aX/U/7+3bUraan7V//BUS90zxB/pn&#10;hnwgGMVqx+QiJVZfl/2mav1Hm0XTp9J/sx7KA6f5fl/ZfLXy9n93bRay5h315TyL9mD9q3wh+1D4&#10;UGp+H5vI1CEf6Zp03+tt3r3Gvyh8GWdt+yd/wUjm0LSPNh8NeIQ2LSL5U3tX6vVW6TJ2dgr5z/a4&#10;/bL8K/sraFB/aGdT8QXwb7HpcX+sPHysf9ndX0RJJ5cRevyo+Fmgxftaf8FG/GWq+JBFqWi+FHeO&#10;2tZvmQiNtq/LS62K2VxsH/BUT456bcQ6nrHwnki8Nb/NkmFrL/qf9/bivvn9mv8Aab8JftPeCV1z&#10;w3OVmiPl3lhL/rbd/evTNT8P6brGiT6Pd2cM+nSx+W9qY12bf92vzA+Aq237LP8AwUX1/wAD6Z5s&#10;PhrxD/qoj9yPd/8AZUJq/IyNbcyP0x+IPjvRPhn4P1PxN4gvY7LSdNhaW4mk6ACvza8Tf8FUvib4&#10;w1u8uPhb8NJta8Mxv5Ud1LbSO+//AICDX1j+3P8As7+Mv2nPhxpnhDwvrNho9p9uW51H7Zu/eov3&#10;V+WvXPgv8KNG+DHw60fwto9nDaxWkCxyPBHs8yTb8zUtrt9C7rRo+a/2Sv8Agohpnxx12HwX4v03&#10;/hFPHIT57aX5I5X/ALqbq+0B0NflT+29B4a1n9tX4Z23gA2s3iuK9T+1Rp334/n+bft9q/TLxXr5&#10;8IeA9R1WfHm2Fk8p/wB5U/xqm1ypoVtT5s/a6/b40L9nu9HhTw/ZHxV4+uk/0fT7b5xG5+7v218x&#10;6X/wVM+MHhDVLK/+Ifwtm03w0H8u4mjtpUf/AMeAWtP/AIJp/Da3+MPxP+IPxy8XxR6jdm9kisjd&#10;/OsWWbc3zf3VWvunx/cfDr44+FtS8F3Gv6HrEmpwtFHai5imfdj7ypuoSsgvqdD8IPiz4f8AjX4D&#10;0zxb4cn87Tr6PzAD9+P/AGW967ivlL9hr9lfxd+yzpPiDQ9c1+01nRLi7aXTobQN+7Rv726vq2gA&#10;r8p/+CpX/J4nwN/3If8A0sWv1Yr8p/8AgqV/yeJ8Df8Ach/9LFpAfqfY/wDHnB/uLVmq1j/x5wf7&#10;i1ZoAKKKKACiiigAooooAKKKKACiiigAooooAKKKKACiiigAooooAKKKKACiiigAooooAKKKKACi&#10;iigAooooAKgun8u3lf0RqnqveDdZz/7jUAfix8Tf+Co/xl8MfEXxNo9neWf2Sx1Ge2j/AHX8Cuy1&#10;9H/8E3v21viL+0n8Wtf0PxhPDNp9ppDXUfkx4w/mxr/7NXwh8W/2R/i7q3xT8W3dn4F1ae0l1SeW&#10;KbyvlkRpW219Yf8ABJ74D+PfhX8bvEuoeK/DGo6LYS6I0KTXcexS/mxtt/8AHaAP1fooooAKKKKA&#10;CiiigAooooAKKKKACiiigAooooAKKKKACiiigAooooAKKKKACiiigAooooAKKKKACiiigApnHFPq&#10;PsPagPQSR1jBZq/M/wDbL/aeHxL8Q/8ACNeG55oND0ud45LuKXZ9of7rf8Br6i/bP+PqfCHwCumW&#10;kfn61rivbx4k2fZ0/ikPf6V+WrNv4k/eyV8bnuYOn/stJ2fX0PgOJM1dFfU6Ds38T627L1HIktxc&#10;BIh5sklfUn7OX7Eeo/FOzvdT8V/a/D+lkeXbL5f76R/721v4a9l/Yt/Za/4RXSx4w8VW9tcXeoRr&#10;JZWEsayiJP4WJPRq+zCxIGB1rHK8ljKMa+JXoulvM5sm4djUjHEYpb6qPl5nxP8AHH9gfSf+EDtZ&#10;/AkMn/CQaXD88MhydQ/vZ/2q+Bb21udPup4LqCWC6ifypIpvkeN6/dJgCORxX58f8FBPgjdWHiC3&#10;8e6PZyzafdJ5Wo+TEuyN/wCFuP7396tM4ymCpuvh42tuulu5tn+S0VSeKwsbNbrpby9DS/4J9/HO&#10;3sBeeBNavIoDK/macZpOZH7qK++O9fhVZ3Uun6hDdQzeRNE6yRyxdq/VH9ln9pjS/jV4fh0u4P2L&#10;xTYQIlxZyyZMiLx5if3vetcjzJVIrDVXqtn5f8A14bzaNWCwdZ2ktn3Xb5H0GDgUhLbhxx3p3rXj&#10;fxs/aQ8JfBzwtdahJfWup6oN0Vtp9rKrvJN23bfujOMmvqZzhShzVJWS6n21WtTowdSq7RXUwf2r&#10;f2mLb4GeHBZ2IE/iW+Rvs0R+7H/tGvy01jVrvxBrF7qWoTefd3UjSyy/7bVvfFD4m658W/FN54g1&#10;ybzruV/3cP8ABEn91K7n9mf9njUvj34q+zmb7F4fsij6hdD7/wDup/tNX5vjsXWzauqVLbov1PyP&#10;McfXzvFKlQ1jsl+p7D+wf+zve674lh8f63Z+Vothzp3m9ZZv+eq/7K1+jFYHhfw1p/hDw/p+h6Yn&#10;kafYQJb28WPuoorfr7zL8HDBUVTjq+r8+p+m5ZgIZbh1Rjq+r8+oUUUV6R6wUUUUAFFFFABRRRQA&#10;UUUUAFFFFABRRRQAUUUUAFFFFABVS4tIrm3lgk5jdSjCrdRMwUEntUvXRhpbU/Hf9pL4eS/DL4w+&#10;INKFn9jtJp2ubKLO/wDct92uw/Ym+JA8B/Geyt7m8+yaVqg+yyg/8tH/AIf/AB6von/gor8NrjW/&#10;Duj+LLKGJv7Pk8m5MUWZdjfdbd/dr8+7K7lsL6GaObyZYnWQSxffr8zx1OWX5hzw/wAR+OZjTnlG&#10;Z+0h35l89z90UVcjnkCp68z+A/xBsviZ8LdA1qzmLZtljlEsm596rht3869Mr9JpTjVgqkdnqfr1&#10;KpGtCNSO0kn94UUUVqahUO0s+SvPrmob+/ttNsZru7mjhtYk8ySWXhUWvjb47ft+aHp2kXukeAVk&#10;1PV5U2JqmdsEX97GfvNXHicVSwkeerK36nDi8bQwMPaV5WX5nU/tb/tY23wqs5fDfhuaObxXcp+8&#10;fP8Ax5p6/wC9X5t6tqd3rOpT3uoXEt7dXL+ZLNL96o9R1K51a9mvLuaW8vLl/Mlml+/I9e9fstfs&#10;r6n8a9Tj1TVvNsvCFs/7yX+O5/2Ur86xOJr5xXVOmtOkf1PyjFYvFZ9iVRpLTpHt5nqP/BPD4NDU&#10;9dvfHd/BmGy/0Wy80fx/xMtfoTWP4d0HTfCmj22laXaxWdhaoEjhiGAorYr9BwOEWDoqknfzP1HL&#10;cFHAYaNGOr6vu+oUUUV6B6gUUUUAFFFFAGRq/hnSfENv9n1PTbW9i3b/ACp4lbmvA/jt+xf4S+Kd&#10;nPe6JZweH/EmF8q6hG2I7f4WVa+k6iXkZz+NYVqNKvHkqq6Zz18PTxMHTqxTTPyH+I/7KvxK+G8F&#10;5d6joEt/p0MnlfarI+b5n+1sX5ttePA7Tk8iv3ZZBKu1ua+C/wBsP9jl0a98beCLPCf6zUdJi/8A&#10;Rif/ABNfEZjkXsYOrhrtLdeXkfnWa8NKhTdfB3aW8etvIzP2QP2wn0KWz8F+OLzdp0v7uy1Cb/lk&#10;f7rf7NfoHFIjwhlPydjX4VnMU5Vv9bG/NfXXwF/b11vwnPZaJ45gi1PRN6xf2hCNk1sm3avyr95f&#10;1rTKc4UEqGJfo/LzLyTP400sNjJadH19Gfo8OMnHP1qWsrRNasPEWj2upabcx3dhcoJIpovmR1Po&#10;a1a+4UlJXWx+kpqSTTugoooqhhRRRQAUUUUAFFFFABRRRQAUUUUAFFFFABVe7gF3bywv0lRkqxRQ&#10;B+PXw6+J0v7Av7a/jOz8WWc0HhXxDO3+leX/AAM25Xr9LvDv7UXwr8U2EV3p/jnSJopY/MGblVbF&#10;VP2g/wBlvwH+0loX9n+LdNDTxD9xfwfJNF9Gr4g1b/gi1bLqs0mj+P5rTT/+WcU0Tb//AB2gD6V/&#10;aL/b9+GHwl8D6lJp3iWz17W5YXjs7Szk3/Pt/irx3/gk38NNXi0Pxl8Stbs5rOXxNetJbmX/AJaJ&#10;u3Zq98Iv+CQ/w98Ea3b6p4n1S68TS253i1PyQyf71fdui6JY+G9Kg0zSrSKysLZPLjhhG1UFAGnR&#10;RRQAUUUUAFFFFABRRRQAUUUUAFeW/tN/8kJ8Xf8AXk1epV5b+03/AMkJ8Xf9eTUAb/wc/wCSV+FP&#10;+wfD/wCg12dcZ8HP+SV+FP8AsHw/+g12dABRRRQAUUUUAFFFFABRRRQAUUUUAFFFFABRRRQAUUUU&#10;AFFFFABRRRQAUUUUAFFFFABRRRQAUUUUAFFFFABRRRQAVAF9f+BVPVO9cx2czr2RjQJ66H5B/tw6&#10;/e6r+0Z4mt728lnhtXWK2B/5Zpt+7X0t/wAEv9C05vDHibWPIibUvtK2/wBpx8+wL92vhn4sa7e+&#10;JfiJ4k1DVJ/td1LfSgy/7rsq1+n3/BP/AMO6bpH7Pul3lnAIrm+dpLmT/no4OM18bl79tmE5+p/T&#10;XFi/svg2jhf5lCOnpzfofS4HzCn1GDyfapK+y20P5mCojhqlr5W/b8/aQufgB8JjFo03keJtYP2e&#10;zlKbvLX+NvrXdgcDXzLFU8Hhlec2kvVkymqcXJn03b6lbXe5YbiKZ0++InDYqyTxxxX8+vw3/aX+&#10;Ifwp8USa3oXia88+aRZLmK4kaVLj5t21939K/Vr9mb/goJ4I+PUUthq/leDfEMJVPsuoXK7LksP+&#10;WTfX+HrX3vEfh9mnD8HXh+9pLdx3i/P5/kctLFQrPlTszuP21dJvtb/Zz8T2+n28t3NsWQxQ9Sit&#10;81fkb4Zkis/E+myXH7qOK9iMn/AXWv29+K0n/FtPE47/ANnT/wDoBr8MLhd1zMOxkavwTO48taE/&#10;+G6f0z+mvCyr7fBYvCtdU/8AwKLX6H7zeFtQt9W8OaZe2ksc9rLbRyRyxH5XBXtW3XmP7Npz8CPB&#10;A9NNir06vrab5oRfkfz3i6ao4irTX2ZNfc7BRRRVnKFFFFABRRRQAUUUUARSpHKNj802CCOAbI4h&#10;EPap6KACq81nb3P34o5PqKsUUAJ0r5v/AG5PisPhp8F72G2lxqGqf6NF/eH+1X0jXD/EH4TeFPif&#10;BDD4m0eHVY7c5iWXdx+RrCvGc6Uo092j08sr0MLjaVbEwcoRabS6pHzj/wAE4vhl/wAIt8M7vxPe&#10;Qf8AEw1ibPm/7Ar7CIy2elZmiaHZeHNKt9O0u3isrK2Ty44IvuoPStI524B5pUKUaFKNNdCs4zGe&#10;a46tjp3vN3Xktkvkj83v25z/AMZa+B8HjZbZ/wC+6/Q+20611HSrP7XaRTfuU4ljD/w1yvi34LeD&#10;PHfiKx1/W9Bt9T1Wx2m3upd2+PHpzXexxiIbE4rHD4eVKrUm/tM9PNs2pZhg8HhoRadGLi79b22+&#10;4htbO3soPLt4o4IvSIbR+lWqKK7j5cjkjEo2PzVD/hH9M83zP7NtfN9fKWtOigBFXbS0UUAVLzT7&#10;a+H7+CKb/rrHvpbSyt7MbIIIofaKMJVqigBGXdWbNoGmTyeZJptrLL6mJc1p0UAQxQx28ISMeWgq&#10;aiigCvFaRW/zRwxxH2FWKKKAKosrdZvM8iPzv+enl1LKkco2PzUtFAEEEEcA2RxCIe1T0UUAZtzo&#10;Wm3cvmXFlazS+ssSk1cggjgi8uOMRRjtU1FABRRRQAUUUUAFFFFABRRRQAUUUUAFFFFABRRRQAUU&#10;UUAFFFFABRRRQAUUUUAFFFFABUQ6GpajXvSYj8u/2H18z/go18Y39PN/nX6jHrX5TeHNZj/Zl/4K&#10;l6zLr5+xaL4rD+VL/B+9Xav/AI8tfqY2p2a2P2/7RF9k2eb52/5dn96n9iHoNq05ep+Yv7XyxL/w&#10;UX+Fn2f/AFu9fMr9RYf9UK/LDw7qNt+0v/wUzGqaP/pvh/w9G3mTfwb1r9U6I/AhP42VNQ/48Lz/&#10;AK5t/wCg1+Yn/BNRM/tXfGaT/p6l/wDRjV+oUkfmRFK/Kn4C+IYv2Zv+CivjnQPEZ/s3TvE7vJby&#10;y/InzNuWnD4/kwkrwZ+q44r8t/jusSf8FR/A32frsi8z/vqv05vNXstN0uXULmeKGwij8wzF/k24&#10;61+YXwUurb9o7/gpLrXi3S/9N8P+Ho/Ljl/g+X/7Kpj8a9CpK8Gfqb2r5h/bX+A/xO+OGh6DZ/Dj&#10;xj/wiclrM0l5/pDxeaO33ak/bX/aw1f9lDQ/DeuWfhqHXtLv7z7NeTSysn2Ycc8V7l8OfHul/Evw&#10;fpniHSLqK4tL6BJh5UgfZuX7tFm1dCvyn5P+BNC8b/8ABNb4wQ658RNA07xjpPiF0ik8SLulmt3b&#10;+JHav0a/aB8U23iT9mLxNrmjy+fFdaU8tu3+8tfNn/BXLxjob/BzTPC/nRXev399Eba0j+Zx833q&#10;+gfhN8Obqb9kbS/C2oLm5m0RovLl7bk+WlJuUGmUlyyTPzH/AGI/D3xY/aL8HTfCTwvrH/CHeBbG&#10;9e+13WrT/j5l3fdi/wDsa958c/8ABIWTwV4en8QfD/4i6sPFdiftNt50Xk52/wC0rbt1Tf8ABJvx&#10;hpXgPxN8R/hrrHl6b4li1AyRRSjaZURmVsfpX6OeM/EeneFPC+panql3FZ2dtA5kml6D5auXupPy&#10;RK952Pkz/gnF+0pr/wAXvBmqeFPGsvn+K/DU7WVxNKP3kiLxlq+0q/MP/gl9p914n+N3xT8aWnnf&#10;8I/dX0n2eX+CTLNX6eUXuritZtBX5P8A/BV3UrTRP2rfgpqGoT+RaWtvFLPL/wA80W83M1frBX5N&#10;f8FaNFtvEv7U/wAGtHvD/ol9ax20n+415takM+y7b/gop+z5HDDH/wALG0/Oxf8AllJ/8TU9v/wU&#10;S/Z9uJooo/iNp5klbGPLk/8Aia4SD/glH8AZYYZDouo/cX/l+kqaH/glP8A4JopP7Fvf3bZ/4/m5&#10;oA+utO1K11jT4L6wniu7O5RZIpojuSRG6NV6svQtEsfDOh2el6ZDFZ6dZwrFbwxj5Y0XtWpQAUUU&#10;UAFFFFABRRRQAUUUUAFFFFABRRRQAUUUUAFFFFABRRRQAUUUUAFFFFABRRRQAUUUUAFFFFABRRUF&#10;1IIoJZf7iNQBJspyrtr8fPiJ/wAFbfiT4V8f+INHt9K042tjfS20fH8Csy19A/8ABPv9u/xj+1J8&#10;VNb8OeILG0s7Wy0pr1DAOS/mqv8A7NQB+gdFFFABRRRQAUUUUAFFFFABRRRQAUUUUAFFFFABRRRQ&#10;AUUUUAFFFFABRRRQAUUUUAFFFFABRRRQAUUUUAFZOu65Y+HdGvdU1CYQWNnC0s8p6Iijk1rV8tft&#10;2/GI/D/4Znw/YTf8TfXf9G/hPlw/8tN3+8ua5sTXWHpSqy2SOTFV44WhKvPaKufDH7SXxgk+NfxS&#10;1PW4pZf7JjP2fTopY9j+StdF+yX8B5fjJ8Ro3nl8rRdH23NwPL3LL/sV4tp+m3Os6hZadZQ+ddXE&#10;ixRRf7bV+s/7K3wX/wCFNfDC0066iEes3X7+9I/56V+e5bh55li/bVNlq/0PyvKMLPNse8RX2vd/&#10;PY9fsrOLT7WGCGMRRRJsSMcAVdqPGcipK/Sloj9eVkrIKydc0W18Q6RdadexRz2tzG0ckcg3A59q&#10;1qjAIAFDS6g0nvsfkT+0j+zxrnwO8XzCSKW88O3TtJZagI/k/wB1/wC61ef+A/HuufDPxTD4g0Kc&#10;Weq28bRJKYt/Dfer9g/ip8KtB+LnhOXQNfhklsZGEn7ptrbhX52fFv8AYb8eeBtWnl0Oy/4SLSZZ&#10;2+zi0/10af7dfAZhlFXD1fb4RXXlv8j8uzbIq+GrfWMCny9luvQ4fxh+1b8UfHVnDBqHiaWCO3fz&#10;EOnD7M//AAPbXk7zTXs80s00s00j+ZJLL3r3PwZ+xd8TfGlzewPon9hi2TzPN1E7Uk/2Ur6H8F/8&#10;E3dGtdQtLrX9fmvbUR/v7SKMJl/Zq4Fl+YY3WcX/ANvHmrK81zCX7yMvWXQ+Pfg38GvEHxr8VRaR&#10;osP7kP8A6Tdn7lulfq98HPg5oHwU8Kw6JocHobi5I/eTv/ef3rX8D/Drw98N9JFhoOmw2EJ++Yk+&#10;aT/erqQexbj6V9jluVQwUeaWsvwXoffZRktPLVzy96b69PkHc1JURxt5NS17q9T6VaaBRRRTGFFF&#10;FABRRRQAUUUUAFFFFABRRRQAUUUUAFFFFABRRRQAUzGBin00jFMWm7OV+Jng8ePvAms6A87QC+t2&#10;i8yL7wr8a/GnhDU/AXizUtD1Syms7q1kaPE39z+Fq/b4Gvnr9qP9ly1+O9jb3VpcRabrtkjeXJ5X&#10;/Hx/dV29K+dzjLpY2mnT+KOy9bf5Hy+e5U8xoqVL447Lo77/AJaHwd+zh+0hqXwA129eKz/tLSb4&#10;pHcWssjJ5fzfMyf7W2vt/wAVft8/DHw5otneWl7NrFzc7fMtLOP97B/v7sCvzl8d/C3xV8M7/wCx&#10;6/os1jN/z28v5JPm27q5MMfSvj8PmmKy+LoWVl0fQ+Dw2c43KovD20XSW6P1ksv21PhJeWUM8viu&#10;CzeWNZDDMjh0z/D92r/xB/ap+HvgDwvFqn9v22pS3UPmWlraHe83/wAT/wACr8iyakDgg5HP1ru/&#10;1jxHLrBX79j0VxZilB3ppvp5Hsvxy/ap8ZfG28EdxN/YuixxtF/ZdnI2yXd/f/vV45a28s9xDb20&#10;Xnyyv5ccUQ+c13vwt+Bni74satDaaJpkxh8xY5buaP8Acxo38Vfot8A/2QvCnwdsftF1FDr+t+d5&#10;qX91HzF/d21y0MDi81qe0q35e7ODDZbjc6qutVl7r3b2Plv4D/sHeJfFmq2eq+NIf7F0QP5kmn/8&#10;tpP/ALGv0T8OeHNO8K6Na6XpdrHZ2FsgjihiGAorUAAJP607PFfd4PAUcFG1Lruz9MwGWYfLo8lF&#10;avd9WH4U6m9qdXpHraBRRRQMKKKKACiiigAooooAKqzwR3NvJG/+rkXYR+dWqaMYpb6MTV9Oh8Tf&#10;Hf8AYC0q9s9S1zwHNLZ6thpv7Nl+aO5f7zfMeRXwJqFhc6RfT2V1BLZXds/lSRS/K8b1+6Z46HFe&#10;HfHv9lXwr8a9PMrQxaRrnmeZ/acEQ3uf9v8AvV8pmWSwr/vMOrS7dz4vNuHaeJTq4VWn27n5t/Dj&#10;9oHx58J/3fh3xBNb2uzyxaTDzoY/9xGre0z9rn4o6b4vm18+JpZ7qXb5lpMP9G2f7n8NdJ4+/Yd+&#10;JPgwebb2UXiGGSRoo/sfzPs/hZ66v4RfsA+JPF5h1LxbKfD+n/8APoOZq+cpYfNFJUbSX5HyVHCZ&#10;1GcaKUkk/kj7x+D/AI9i+Jvw70bxFGnlvdwqZI+Rtf8AiHNd1WF4U8OWfhHw3p+i2QxZ2UKxRD2W&#10;t2v0qlzci59+p+uUedU4qprK2r8wooorU2CiiigAooooAKKKKACiiigAooooAKRm20tUtTSSfS7x&#10;Ij+8khcJ/wB80AfmD+1t/wAFCfiVq3xgvfhZ8FbM/arab7M95axedcSyD72z+6tcPeaJ+33q3kyP&#10;ea2Pk/56xpXVf8E8dMstC/bX+KVn4nAHiYNKLLzvvn5/m2/8Br9WaAPx0/4Q/wDb4/5/db/8CVr7&#10;S/YE0n456XoXiAfGie7mujMv2P7ZKrvs/wCA19c0UAFFFFABRRRQAUVyMnxV8HRa5/Y8nifSf7V3&#10;+V9j+1J5u/8Au7c111ABRRWdqes2OkW/m393FZxbtnmTSbOaANGio1cMu/tXFX/xq8B6XfTWd54y&#10;0S3uon8uSGW+jR0+vNAHc15b+03/AMkJ8Xf9eTV3PhvxXo/i2w+2aHqVrqloH2ebaSrIn5iuG/ab&#10;/wCSE+Lv+vJqAN/4Of8AJK/Cn/YPh/8AQa7OuM+Dn/JK/Cn/AGD4f/Qa7OgAooooAKKKKACiiigA&#10;ooooAKKKKACiiigAooooAKKKKACiiigAooooAKKKKACiiigAooooAKKKKACiiigAooooAK4T4y6t&#10;e+H/AISeLNQ0+UQX1tp0skUnXY22u7r52/bo8Ual4X/Z11+fTZvInuHjtpJP+mbE7hWNaXJTlLsj&#10;08roPFY+hQ/mlFeW63PyMmvZtTvftt1N501w/myy/wC233q/bH9nzw5p3hj4O+FLLTLMWdr9ijl8&#10;of32X5jX42/DTSLXW/H2gafdRedZ3N7FHJF6pur9xtB0u10TR7LT7SIRWtvCscUY7KBXy+Rw55zq&#10;/wBdT918VK6pUMJgl3lLTbRW/Q0m6ZH3u1PIqJSSP9mng8Zr61vQ/nWP5jXZY03MeK/Fr/go3+0B&#10;J8XPjRLomnzmTw/4e/0aKMSbkkm/iev0n/bc+M0vwT+AmsapaCUahej7FbSw7f3Tv/FzX4eeHdG1&#10;Lx/4ws9MtB9o1XU7lYo/9t2av3/wryOEq1TO8Rblp3jG+ydryfyjdfM83G1Gl7JdT234JfsVeL/j&#10;98J9Y8X+FJ4Z7qwvvsQ0ub5Gl+VWZt7cfxV4f4g8Pav4E8RXmlapaTabqljN5ckUo2vG61+/fwA+&#10;E1h8E/hL4f8AClnEBJaWy/aZmC75Jm+ZyxHX5jisD9of9lDwR+0Z4eNnrtlHZ6hv8yPVrOJVuIz/&#10;AL38X4114TxV9nmdWGKp82GlJ8tvijDZadU97EywV4Jx+I/O/wDZn/4KX+JfAL/2H8SfP8V6BKix&#10;R3Jx51un3f8AgS7a8W8b+JdI8X+Lta1PRTjTrm6eSL5dnyN/s10f7TP7Bvjj9n2aK7gP/CT+Hpnc&#10;R3dnE2+L/rqnbj+KvmyG7uNPuS8beX334/pW/EHAGR8cYT69kFWNObd1bSN7bOH2W/5j7bg3i2fC&#10;eNlPEU+eE1ytJ2e6d13t1R+2f/BPG5mu/wBnizM88k4ivZ44xLJv8tOPlr6kr8yf+CVfxo0mXU/E&#10;vhPVtS+yarf+VJp9pNJ8koXdu2f7VfptX884nKcbkk1gswhyVIqzW/o0+qfcjPsXhcdmmIxWClzU&#10;5y5k7W3V2reX4hRRRXKeEFFFFABRRRQAUUUUAFFFFABRRRQAUUUUAFFFFABRRRQAUUUUAFFFFABU&#10;S4IGBUtQHgHFNK4mOI9BkfWgcnJHNcD8Z/itYfBfwFfeKtQtpby3tNuYYOHfNVPgX8aLD45eBofE&#10;enWU2mwyN/qZzuasvawU/Zrc7VgcQ8M8Z7P90nbm8z0od+OakqLOQQOtS1ocSCiiigYUUUUAFFFF&#10;ABUeBjgVJXz38Sf2udE+HHxp0X4eXGkXd5fal5WLmGRdkfmNtXNZVKsKSvI7cLgsRjpuGHhzNJt+&#10;i3Z7+cbm+X9alqEswbjvU1a+Rw+oUUUUDCiiigAooooAKKKKACiiigAooooAKKKKACiiigAooooA&#10;KKKKACiiigAooooAKaO9OooEz5t/bD/Y10D9qrw5ZiS4OjeJdNfzLPVIR83+63tXxRbfsQ/tcyWX&#10;/CLv4/lh8Nf8e2Pt/wDyxr9Z91OovYq9z52/ZI/Y68NfsreHJorOc6n4gvf+P3VJvvyNXqPxi0Xx&#10;B4i+GfiDT/C159j1+a3aOznzt8t67iiluI+bP2KPhv8AFn4b+BdUs/i1rP8AbWqy3XmW8hm83Ynp&#10;msz9sz9iHRP2o7Gz1S3vDovi/TF/0bUIv+Wn91Xr6mopgfkxbfsO/ta65BD4Y1j4gSw+FJP9Gl/0&#10;7f8Auf8Acr7u/ZQ/ZN8Nfss+DTpmkZvdVuv3l7qEv35Xr3mincVjg/jL8IfD/wAcfAOp+E/EloLv&#10;Tr1Ov8Ub/wALLX5z3/7Av7Snwhnm0P4V/EWX/hFd/mRRS3Xk+XX6p4zS1KRVz8//ANnr/gnXrbeO&#10;LH4ifG7xLN4u8S2x8yPT5Zd8MT/w199QxR28IjQYRKmopiPh39qv/gnp/wALC8YTfEz4Y6zL4T8f&#10;xI0uIDsS5n/hb/Zrwi0/YX/an+J08Ph/4gfEaWHwpLJ5lx/pXnf+OV+rNFAHmXwD+BXh79nr4dWP&#10;hTw/F+5t0zJN/HK/8TV6bRRQAV+U/wDwVK/5PE+Bv+5D/wCli1+rFflP/wAFSv8Ak8T4G/7kP/pY&#10;tAH6n2P/AB5wf7i1ZqtY/wDHnB/uLVmgAooooAKKKKACiiigAooooAKKKKACiiigAooooAKKKKAC&#10;iiigAooooAKKKKACiiigAooooAKKKKACiiigAqveDdZz/wC41WKKAP5x/jL8E/Hl98WvGVxb+E9W&#10;mil1W6kST7M3I81q+wP+CQfw58U+D/jx4ouNa0DUdMg/sJ4xLdxMib/Nj+Wv1tOm2Z62cJ/7ZrSw&#10;2cFsP3cMUf8A1zjAoAtUUUUAFFFFABRRRQAUUUUAFFFFABRRRQAUUUUAFFFFABRRRQAUUUUAFFFF&#10;ABRRRQAUUUUAFFFFABTRyKdUYOMCjfQTsMmaKCBnc4ROc+lfk1+2J8TrX4n/ABovp7If6BpifYo5&#10;f4ZNv8VfpZ8bvElz4P8AhP4l1iz8r7Va2TtH5v3M9K/Ge5upbuaa4k/1sztLJ/wL5q+P4jxEoUoU&#10;V1d/u/4c+C4sxThRjhY/a/Q9w/Yx+Hn/AAsD42aKLmzlm07S/wDTZJYv+Wbr/q99frRXxV/wTU8I&#10;WNv4I17xOPM/tG6uvsUmfu7F+Zf/AEKvtWvRyTD+wwif82p63DuG+r4FS/nfMFFFFe+fUBRRRQAU&#10;UUUAFFFFABRRRQAUUUUAFFFFABRRRQAUUUUAFFFFABRRRQAUUUUAFFFFABRRRQAUUUUAFFFFABTR&#10;1p1NIxQBg+KvBeieNtMl0/XNMtdTs5OsU8YYV494V/Yp+GPhjXNR1H+yv7TW7/5dbz54ov8AdFe/&#10;7qYBt7VhOhSqNOpFO3dXOephqVVqVSKbW11c+YtR/wCCffwwvr6e4xqEAlkaQRRTYRM1neAP+CfH&#10;gvwz4juNQ1eeXWrYT+ZZ2k33I0/uv/er6uJzTj7VzPL8K5c/s1f0scbyzBuaqOmr+ljL0Pw9p3hu&#10;whs9Ms4bK1iTYkUMe0AVr1EWPc1LXekoqyPTSUVaOwUUUUxhRRRQAUUUUAFFFFABRRRQAUUUUAFF&#10;FFABRRRQAUUUUAFFFFABRRRQAUUUUAFFFFABRRRQAUUUUAFFFFABUcr7Yi/pUlFAH4hftUa18V9Y&#10;/aZvvFnhTwLqGgatpF08UWq6bbN/pCer12mi/t1/tY6bY+RceDbu9l/56zWLV+i37SH7U3w6/Zm0&#10;Q3niueM6hMP9H0+GNXmuPwr4r0v/AIK8XPi3xzoGiaR8OobK11PUYLX7VeS/PsZ1WgDi/wDhvz9q&#10;j/on83/gC3/xNfZf7B/xy+J3xo0HX7j4j6LJo1zaTeXb+bFs8yj9pn9t/wAK/su/EXwz4e8R+HzP&#10;p+r2v2qTUIY1/dfNt+7X0T8O/G/h/wCI3hWy8QeGLyK90m+TzI5oe9AHT0UUUAFeH/tffEC++H3w&#10;X1S40uXyNQvnSxjm/wCefmfLur3CvmL9v3Tjc/BWG8/5Y2OowSyf7m9aTKj8R5i3/BOPwRdfC3/h&#10;IpJtQ/4WV9h+3f2/9qbf5+3dXuH7GHxP1H4nfBaxl1mbz9b0ueXTbyX/AJ6PG23dXeWXivTIfg1F&#10;rn2yH+z49I83zt/yf6qvFv8AgntZXDfB/V9ZkgENvq+t3l1bH/npH5rbWrTrIzeyPp28lkt7GaWO&#10;IzSIjERf36/Or9pl/jD44vfDPiPxX/xSfhS11+KK30WH79z+8+Vnr9Hx0r5g/by/5EXwn/2H7b/0&#10;NaiO6NI7nveqanFo/gKbUJZPKittP80n6R8V+XXgTwv+y9relXvij4zaxEfE3iHVJ5o/9Jb/AFe7&#10;av3a/S/xy+gJ8Jr8+KLoWOgf2ev2yXOzZHt+avMvhX+yx8BpPAOmSeH/AAnpGv6Lcx+bb395H9oe&#10;QN33NTW7JWqsdj+zl8NPh/8ADL4cQWPw1x/wjVzI1zGRcedl26/NUv7Tf/JCfF3/AF5NXiH7FKx+&#10;Gfil8ZvBmhTSzeC9H1f/AIl2Zd6RSN/rIl/3a9v/AGnv+SD+Mv8Arxahhtob/wAHP+SV+FP+wfD/&#10;AOg12dfLnwy8S/HyPwD4ajtPBvhia0+xRCOU6n82z+9/3zX0npLXcuk2r6hFHFfFFNxHEdyh/wCL&#10;FIDQooooAKKKKACiiigAooooAKKKKACiiigAooooAKKKKACiiigAooooAKKKKACiiigAooooAKKK&#10;KACiiigAooooAK+Jf+CnXifUdM8B+GtHt5/JsNTun+1R4/1mwKVr7ar8zv8Agp34s1G7+Jmg+Hnm&#10;/wCJVbWX2qOID/lo7bW/9Bryc0ny4SZ99wLhVi+IMOmk1FuTv2SPGP2NfC+m+Lv2gvDen6nD51pv&#10;eX/ga/dr9l1XbX5d/wDBNbwlp2t/FnUtUuhuu9MtvMtx/vV+otcuSRth3Lu3+h9B4nYl1c4hQu/c&#10;gtOibben4BUSHIzUtef/ABx+IVj8LPhP4n8UahNLDBYWUhBg+/vb5V2/7W419HTpSrVI04fE2kvO&#10;+lvvsfkDdkz8wP8AgqH+0B/wn3xMh8D6VeCXSNC/4+PJ/wCWk/8AEG/3atf8Eq/g1ZeMfiZqfi/U&#10;oJZotDjH2bzY/wBzJI3/ALMtfFd5Nf8AjjxfJL50t7qGpXR/ey/fkd2r90/2PPgjF8Cvglo2j+XG&#10;NSuUW5vJB3kav6h4onS4P4Tp5PQlarVXLf1s5v79DxaKeIr876HuXUjAqSoj1yKlr+WUe4ypd2Fv&#10;qVtNBcRRzxSJseKQblPsa/In/go9+z14T+F3jHS7nwhpo0v7fBJc3MI+4X3fw1+wNfDH/BTfwdp1&#10;14P0DxBJ5n9ow3H2YY/uNXq5fnuP4eqrG4Go4uLTkujit0110PfyDAYTNMyp4LGRbjUvFW6Nr3X/&#10;AOBWPy7+DXxFk+E3xR8MeLraETy6Rex3PlS/dP8Aer+gvwj4q0/xt4V0vX9LlE+nalbJc28g/jRl&#10;yK/nM1izNjeToBjb3z61+x//AATH+LH/AAn/AOzvZ6Fd6hDPqnhqT7Ebdfvx23/LHd+Ffvvibg6O&#10;Z5Vg8/w1mrRTttyzV0rdLO/3nyMKVXBYuphK1+aLafqnY+v8Z4qWmcZzT6/m1Kx3BRRRVAFFFFAB&#10;RRRQAUUUUAFFFFABRRRQAUUUUAFFFFABRRRQAVXjYjCltx9cYzViuU8f+J4PA3g3WNfuuYbK3Mre&#10;+KLqKblsVGE6slTpq8nsu76I6KWZIly7iP8AGmxzifCq4fPUg1+b3gCw+LH7aXiLWddt/Fc3hrw1&#10;az+VGIJNv+78let/C/8AZ/8AjT8Hfipo92niz/hJfCsj+VeRTyYeNP7wWvMpYudVpxp6X3PtcXw1&#10;h8Cp0sRjIKtFXcNbJ2TtzbXPQP299v8Awzb4gx/fj/nWR/wTsP8AxYCzxxmd61/29gf+Ga/EBY/8&#10;tI+PTmvjH4A+Nvip468EWnw3+G1v9iji/e3uqH5Ej/4FXFXrRo45TabfLsj6XKcunmfCk6alGEVW&#10;u5SslFKK1b366I/VUPEF+WQDHQ9anI49K/MT4qfBv47/AAB0r/hMT4yu9TtLV1kuDDcs/lf7y/3a&#10;+zP2TPjr/wAL4+FsOqXYEOq2r/ZryL/b/vf8Cruo432lT2VSDjLzPkcx4ceDwSzDDV41qN+VuN1y&#10;vs0+99O57dwCPWoZpVU/O4QjvXgn7W/7Ssf7P/hW3Syg+2eINT3R2cWfucfeNfL/AIM+BX7QPx20&#10;weJtU8WTaBa337yO1llZGH/AKqtjPZ1HTpwcpeQsv4dlisIsfjMRGhRvZOV25W3SS1fQ/RtZ95IB&#10;59KkVep6k1+ZniTUPjn+xvrdlqet6nL4h8PTPj/W74f93/Zav0D+FfxI074qeAtK8U6b/wAe97D5&#10;hj7xv/Ev51eHxca83BpqS3TMc14fq5bQp4uFSNWhN2jON7X7O+qZ121Srcbs9R0qP7Um/YZEEvpn&#10;mvif9rj9qfxLB48g+Fvw4/fa1LtjuLqL74dv4F/rXIw/sdfHyfSf7Vk8fyw6r/rPsv2lv++awnjP&#10;fdOlByS7dDuw/DK+r0sVmGJhQ9orxUruTXdpbLzZ+hpbIJPA9K/Nn9qY/wDGeXgz0L2f/o1q+kv2&#10;QvEHxQe317w78R7WYXWmOotruXH7xDXzb+1MM/t4+Dc9d9l/6NauXHz9rh4TtZuSPoOFMI8Bm+Jw&#10;3PGdqU/ei7xaaWzP0mHy9Oh60xAQFGOD1rxD9qH9pLSf2f8AwksjyrNrl6hSztR98n+9/u14n+xz&#10;4H+JvjXxMvxF8aeIdRi0uYvJbaVLI2yTd/s/3a9KWKSqqko3fXyPjKORVamXzzOtNU6S0i3vJ66L&#10;9T7fzxn0qSoVGQOc1NXaz5xahRRRSGFFFFABRRRQAUUUUAFFFFABRRRQAUUUUAFFFFABRRRQAUUU&#10;UAFFFFABRRRQAUUUUAFFFFABRRRQAUUUUAFFFFABRRRQAUUUUAFFFFABX5T/APBUr/k8T4G/7kP/&#10;AKWLX6sV+U//AAVK/wCTxPgb/uQ/+li0AfqfY/8AHnB/uLVmq1j/AMecH+4tWaACiiigAooooAKK&#10;KKACiiigAooooAKKKKACiiigAooooAKKKKACiiigAooooAKKKKACiiigAooooAKKKKACoLiUQwyv&#10;/cSp6rX3/HnP/uNQB+Vvjv8A4LEeJfCPjjX9Dj8GafPFYXsttHL5rfwsy17p+wx/wUB1r9rH4ma1&#10;4b1Hw9aaPDZae19HLDJvb76rt/8AHq/Jf4zfDzxTdfFvxlJHoGoyp/atzz9mb/nq1fY3/BHHwtq+&#10;hfH3xbJqGmXdnF/YDfvZomT/AJbx0AfsTRRRQAUUUUAFFFFABRRRQAUUUUAFFFFABRRRQAUUUUAF&#10;FFFABRRRQAUUUUAFFFFABRRRQAUUUUAFR4BBz3qSod24GgR8c/8ABRfx5/ZfgnTfDEcMvm6hJ5vm&#10;xSf3f4dtfnaRuYmvoL9t/wAY2viz476n9ivJp4bCNbWQS/cjdfvbK4v9mrwhe+Nfjb4RsLSGG8Ed&#10;2tzcRT/c8mNtzf8AjtfmGZ1PrmYci7qJ+O5zU+v5r7NbXUT9RfgB4G/4V18HvDGheZFPLa2aiSWK&#10;PZ5jt82f/Hq9LqGPCIFXgDpU1fpVOHs4KC6JL7j9eo0/Y04010VgooorU1CiiigAooooAKKKKACi&#10;iigAooooAKKKKACiiigAooooAKKKKACiiigAooooAKKKKACiiigAooooAKKKKACiiigAooooAKKK&#10;KACiiigAooooAKKKKACiiigAooooAKKKKACiiigAooooAKKKKACiiigAooooAKKKKACiiigAoooo&#10;AKKKKACiiigAooooAKr3c4tbeWY8iNGerFV7iAXUEsbf8tEZKAPyW+D/AMNLb9ur9tzx1rHjqeXU&#10;vDXhmb93p+f3cnzbVT/drpf+CiHw88L/AA7+M3wHs/DGg6foNr/asOYrOJY/+Wq1yfhX4i3X/BPz&#10;9tbxZF4rs5YfBfimZ5BcxDOI2bKvWz/wUD+Nfgb4o/Fr4Hap4X8TWesWltqMEtxLDJ/x7p5q/foA&#10;+8P2jv2Y/Bn7R3w+vNO8Q6TDLqyWpFjqYH723k25XY/93NfIn/BJHxVqWg6r8RfhpeXn2qz0O9b7&#10;P/31tr239pX/AIKD/DX4QfD28TRvEEOv+JpYPKs7XTvnMb7fvP8A3a8x/wCCTfww1yx8OeLPiR4g&#10;szaS+JrtpLYzffkT726gD9C6KKKACsDxr4O0n4geG73w/rdoLzS75GjmiPcVv0UAfDFz/wAE19Rl&#10;vP7Hj+NniuH4amfzP+EQ/gEOc+Vv3/d/4DX1rafDyy8N/DQ+EPDEh0C1hsGsbKWD79t8m1ZB/tL9&#10;6uyooA8/+C/gDWPhl8OtN8P+IPFd54z1W23mXWdQG2aXc27nk/drN+O/wWi+NuiaRp8uqS6Z9gv4&#10;r7zYY9/mbT92vUqKAMbUvDNhrnhybQ9SgF5p8sP2aWOX/lom3bXxzd/8E7/FWg309v4A+Pvi3wZ4&#10;VkkaSPRIRvS33feVH3j/ANBr7fooA8++DXwX8NfAvwbD4f8ADkMghD+dc3dxJvuLydvvSyv/ABM1&#10;Z37Tf/JCfF3/AF5NXqVeW/tN/wDJCfF3/Xk1AG/8HP8AklfhT/sHw/8AoNdnXGfBz/klfhT/ALB8&#10;P/oNdnQAUUUUAFFFFABRRRQAUUUUAFFFFABRRRQAUUUUAFFFFABRRRQAUUUUAFFFFABRRRQAUUUU&#10;AFFFFABRRRQAUUUUAFfj1+3P4w1HxR+0Z4mt9R8nytIZLG28lNv7n73zH+981fsI3Svwr+MHi2+8&#10;d/EzxJrmp+V9vur6USeT9z5W2r/6DXzeeTtRjDuz9p8LcI62Z1sRZe5D8ZO36M+5P+CY3gzT18Oe&#10;IfE48z+1ZJ/spHmfLs+992vu84xXzR+wP4M03wz8BNNvrTzfN1R2uZ/N67/u19L9cV6WXw5cNTT7&#10;HxHGGKWMz3FVIt2UrL0WgGvy4/4K0fHae98RaN8LbH91aWqLqWomWL/WO3+p2N/dxvzX6S+O/GOm&#10;+APB2qeItXnit7DTYGuJZZTtUBRX8/nxs+KOpfGj4o+IPF+oSS+Zf3LSRRSyb/Kh/gj/AOArX7r4&#10;XZK8xzV46pDmhRV1/ie34Jv5H59janJT5Vuz23/gnZ8F774pfHzTNTTzYdK8PP8Abbi68tXXf/Cn&#10;zf3q/blV218tf8E+fgvZ/Cn4B6Vdp5c2qa6i31zP5W1vm+6h/wB2vqavB48z1Z3nNR0/4dL3I+aW&#10;7+b/ACLwtP2dJX3YUVUt722uspbzRS7O0cmcflVuvzo7Ar5v/br8HaX4n+AWs3l95pk0sfabbypN&#10;nz19IVxnxP0ew8QfD/XrG/tVu7SWylzBIOp2HH61jWp+1pyg+q/4b8Tvy/FSwONo4qP2JRfno1f8&#10;D8BPHFjvMd3GcDA8yvfv+CbXxgi+Gf7QNpp9/eXUWl67H9iMMUirC83/ACzZ9xH+1XlnibThcrqF&#10;mP3T+Ywx/wACryvTL6TStUtLyPIltpklA+791t1f0L4W4yPFHCOJyHEfFRvFekryj/5OmfaeKmVr&#10;Ls6p5lS+HELm8uZWT/BxP6VEYEU+vN/gF49j+JXwf8K+JYoRAb6xjLQ+Zu8sr8uP0r0ivwatRlhq&#10;sqNT4ouz9Voz87TuFFFFYjCiiigAooooAKKKKACiiigAooooAKKKKACiiigAooooAK5b4g+FIfH3&#10;hDV/D88xhivoGiMgHSuprm/GHjTSvAuhTaprV2tnYxffmbtUy5bNS2NaPtPax9im530tvfofm7oG&#10;o/Fr9hDxbqNsNAOseFrmbJIRnikT+/uX7rV9g/AT9s3wR8criLS4JJdH13Zn+z7vrJ/uN/FXqmle&#10;LvCvjvQlns9V0/VLCRfveYrJj6Gvze/aR8O+G/DX7WXhOL4ciKG7lngkuYtO+5HN5nt/s9a8GSqZ&#10;ek6clKDe3+R+r4WeE4xqTpY7DuliVFydSOkW4/zx6Pz6n2B+3sS37Nuvn+HfH/OsH/gnNp1ra/Am&#10;C4jt4obqWdvMlH35K2P26TN/wy1rf2n/AFuyLzP9+s//AIJ1f8m/2f8A13at98wW/wAOx5ULx4Mm&#10;v+ny/wDST1n9pK0hu/gh4ujn/wBV9ibNfLv/AAS1lkfwr4yjP+qF1ER+VfVP7RP/ACRbxaf+nJ6+&#10;VP8Aglr8nhzxjntPF/KnW/3+l8/yFluvCeYaX9+n+aPPv2wX/wCE0/bP8P6Hd86dF9li8ub7n95q&#10;/SHTbePT9NtLSIfLDGqD/vmvzu/4KCeGdW8EfGzwz8R7WLfYSJEMj/lnJH/er7Q+Enxz8I/E3wjp&#10;upafrFqZTAvmxSyqrxvt+bipwc1HEVlUfvN/obcR05YjJcsr4dN0lBxuukr6r52/A5r9s3QbXxB+&#10;z74kjuIsmKPzU/4DXkn/AATN16W5+C+v283MNjfN5f8A3zuqb9vH9oTw/pnw4vPB2mXsWp63qn7s&#10;x2x3mNPeu6/YW+F9z8NvgVZ/2hF5N1qz/bpYjzgN92m2p49crvZa/PYIxnhOEJRxKs6lVOEXvZJX&#10;a/X5Hyz+ybaR+Mv2yPE2qXf72W2ubi5i83/rrt/9Br9NTzxnHoK/LLRtZm/Zd/bP1SXXx5Gk3N63&#10;mTfw+RK25Wr9JIvib4VfQ/7XGvWH9n7PM84zLjFTlk1CE6c3aSk7j45o1K2Kw2KoxbpTpQ5Xa6e9&#10;16nUnCqccetfmT+2DPfWX7amgT6dD9r1CKO1kt4pTtR33NtWvuf4Y/H7wr8Xde1zTPD073h0raJL&#10;nH7uQn+7618T/tSk/wDDePg0Dn57P/0Y1GYSVXDxcXvJaj4Mw9XB5rWp14OLVKb5Wrdmm/I5P4Q3&#10;Vn8Zv2qZm+M9xLBqsU2LawmG2Hev3Yv93+dfqXa2sVlFHBbxCKGNcIkfCgelfF37eH7NFx4ihi+J&#10;XhCEw+ILDY97FFw0qL92T/eWu7/Yv/act/jB4Wi0PWJfK8U6bH5cokPMqL/FSwb+rV5UKi1b0ffu&#10;acRR/tzLqOb4L+HTXLKHSm128mfTrsBu4zj3qao9wxwakr3LWR+WdbhRRRQMKKKKACiiigAooooA&#10;KKKKACiiigAooooAKKKKACiiigAooooAKKKKACiiigAooooAKKKKACiiigAooooAKKKKACiiigAo&#10;oooAKKKKACvyn/4Klf8AJ4nwN/3If/Sxa/Vivyn/AOCpX/J4nwN/3If/AEsWgD9T7H/jzg/3FqzV&#10;ax/484P9xas0AFFFFABRRRQAUUUUAFFFFABRRRQAUUUUAFFFFABRRRQAUUUUAFFFFABRRRQAUUUU&#10;AFFFFABRRRQAUUUUAFFFQzyiGGR/7i5oAxpPBHh+aUySaNp5lfubZas6d4Y0jRpTJY6Za2chH+sh&#10;iVa/O/xj/wAFitI8JeMNZ0R/Bl1MNMu5bbzfNH7za22vYP2Ov+Cg1j+1n4+1Twxb+GpdF+w2P23z&#10;pZd/mfMq7f8Ax6gD7GooooAKKKKACiiigAooooAKKKKACiiigAooooAKKKKACiiigAooooAKKKKA&#10;CiiigAooooAKKKKACuU+Ifiy18FeCdZ1q7lEENnbPJ5no/8AD+uK6uvjn/goP8Yv+EY8G2fg3T5d&#10;t/rB8ycY3fuV6r+NcmLrrDUZVX0OHG4mOEoSrT6L8eh+fninXrrxR4i1PV7ybzru6naWSWvsX/gn&#10;D8OftWua94zu7MeTbKLazuj/AH2/1n6Yr4ttLSTUry3s7cedNK6xx1+vP7NHwoi+Efwo0zRWGL6R&#10;BcXZ9ZG618HktB4rFuvP4V+ux+ZcOYaWLxzxNTZav1Z6zkBvepKj2jJNSV+jn61r1CiiigYUUUUA&#10;FFFFABRRRQAUUUUAFFFFABRRRQAUUUUAFFFFABRRRQAUUUUAFFFFABRRRQAUUUUAFFFFABRRRQAU&#10;UUUAFFFFABRRRQAUUUUAFFFFABRRRQAUUUUAFFFFABRRRQAUUUUAFFFFABRRRQAUUUUAFFFFABRR&#10;RQAUUUUAFFFFABRRRQAUUUUAFFFFABRRUM+fKl2f6zbQB5X8ef2avAf7Rnh0aX4v0uK4kx+4vIuJ&#10;ov8AdavhbxL/AMEWLCa4D+H/ABzLZx7uk0W+qvxY0v8Abfb4j6/J4Yn1D/hH/tTfY/J27PL/AIf4&#10;a5P+yf2/f+e2of8AkP8A+JoA91+Ef/BIfwH4N8Rwax4r1m68Wm3/AHn2SXhJH/26+8dD0Sx8N6Vb&#10;6ZpdpFZWFsnlxQw8LGPSvxO+J3x1/bH+D0P2zxZqmuaZab/L+1mJfJ/7621+gX/BOnWvi74r8Aan&#10;rvxP1n+2bW+dZNNl81X+T/gNAH2FRRRQAUUUUAFFFFABRRRQAUUUUAFeW/tN/wDJCfF3/Xk1epV5&#10;b+03/wAkJ8Xf9eTUAb/wc/5JX4U/7B8P/oNdnXGfBz/klfhT/sHw/wDoNdnQAUUUUAFFFFABRRRQ&#10;AUUUUAFFFFABRRRQAUUUUAFFFFABRRRQAUUUUAFFFFABRRRQAUUUUAFFFFABRRRQAVEV3ECpaiLY&#10;Jz2o8w8jjvi14nufBfwy8Va9ZCM3mnabPc2/m/c3qhIzX4dzzyarq5nuDmW5n8yQ/wC83zV+u/7c&#10;XjC78E/s4+JbmzhinkvdmnMJegSZtrH9a/Kb4YeHovFnxE0DR7ibyYr69iieWL/er47Opc1anS7f&#10;qf0h4YUY4fLMXj5xtd7+UI3/AFR+yvwG8IWXgP4S+GNJsPMFqlokgM33vmXcf516Gcd6zdI0uLRt&#10;Is9Pi4itYkij+iripNX1S30XSr2/uyI7a1heaQ+iKuTX1kIWhGK30P55xVZ4jE1Kr15m3f1dz4K/&#10;4KxfGe98L+B9F8Aad5sB13dc3s0T4zCrf6s/7zV8J/se/BC4+PHxt0HQzFnS7Z/tuoSekK//AGVU&#10;P2qfjZdfHj40694keY/2f5n2eziG4KIV4X5a/R//AIJa/Caw8FfAyfxldwTQarrszyO91Ht8uCP7&#10;u3/Zb71f1XJy4F4MUbWr1f8A0qX/AMivd/7dPmXfE13bofZ9tbW+iaXHBGI4bS2jwP4VRFr5M+Pf&#10;7S15f3suheEL37Hp8P7u41GIZeQ/3U/2ar/tEftDHxLNP4Y8Mz40uM+XdXkX/Lx/sp/s14N4b8N6&#10;l4o1WDTdMg8+4mf93FnFfwLxLxLOU3gcvlebdnJb69F5n5dxbxfJz/szKJXm9HKP/pMfPuaPhX4j&#10;a94K1b7fpmpywySOstwfM/1nzZ2tX118M/2qtC8YXkOnarCdI1CR/Ljycof8K87139jTU7fwtZT6&#10;XqccutRpm4tZh8kn+yh7V85anpOo+Hr77PqFlNpt1H/yylj2NXz9LE5zwy4utBunLWzd1/wJa699&#10;Ox8vRxfEPCEozxMW6ctbN8y+/wCzLXXv8j9QjKk8O9HGw9wM1IwMmAa+AfhX+0Jr/wAOr6KG4nm1&#10;PSun2aWTpX2D8NfjRoHxPtz/AGdL5V1GuXtZThxX6blXEGCzVJU5cs/5Xv8A8E/ZMl4pwGeRUaUu&#10;Wo/svR/f1R+Rf7Rui3Gg/G7xZBPZ/Yj9uaWOLy9nyNXzn4wsBY6ixUkrKd4Ffef/AAUd8K6jpnxr&#10;i1u4g22Gp2qR20g/j2feFfPll4K07xt8H/GUcFl9r8V6Y8V/by/887Jflm/8eZK+98NM8/sDi2Ma&#10;mlOteEruyV9Yvzs/zP664pw8M94Fo4uEU501GSs72teL/A+rf+CS/wAXbnULHXvAGoXcJitf9Kso&#10;T/rf9v8A4DX6T9BX8+f7L/xKk+FHxr8M6/8AbJdOs47pYr2WL/ng33q/f3S9UttZ0u0v7OUTWtyi&#10;yRyeqNX6P4mZN/Z2b/WaatCuubbTmVua3z1P5nwU+any9v6/Kxf6ilpOlLX5Cr9TvCiiimAUUUUA&#10;FFFFABRRRQAUUUUAFFFFABRRRQAUUUUAFcn8Q/Ael/ErwpeaDrEPm2dyuCK6yoSdgwo/Wk0pJpq5&#10;UJypTU4OzXXZo+FdX/4Jt3Fneg+G/HF5pun/APPGSRjXqPwE/Yh8OfB/XYfEd9dT+INfiH7ua7O5&#10;Yz/eH+1X0xh2+/0pSVAwwxiuOGCoQmqijqj6bEcUZxi6ToVa75ZKzskm12bW/wAzgPjb8KLb4z/D&#10;vU/C9xMbOK62nzhzjBzVT4B/Bu3+B/geDw5bXZvI42J8wivSiSBj+I0oIOfmz+FdPsouftLanh/X&#10;8R9U+oqdqTfNy9L9znvHXhSHxv4Q1TQ55TFHfQtEZB2rzL9m39maw/Z3s9Wt7PUZb8X8iyEy9sCv&#10;b8ArQjcHBpSpQlNVGveRVPH4mjh54SEmqc9Wuja7nKfEH4c6H8TPDk2ia9ZR3tnIOjfwe4r5D8Qf&#10;8E07VJ5ZfDPiy80uItnyjI1fcxAPLc0j/dBHNZ1sLSxH8SJ2ZfneY5VBwwdZxi+mjWnk9D5P+EH7&#10;AXhXwNrMWs+IbyXxPqEX+r+0ZKCvqyOKO3hWJFEcS8LjtUqbsHdS9BxTpUaWH92noc+YZpjc1qe2&#10;x03N/LT0S0R458ef2YvCfx8s4v7Zg+z6lD/qr+H/AFgH936V83xf8E0J0vvLk8dXX9kk4+y/N9yv&#10;vLAcY+9TI1MQA++D36VnUwNCs+acdT0sDxLm+W0Vh8LXaitk0ml9+3yPM/gl+z/4Y+A2iS6f4fhP&#10;nXBBnupPvy/WuI+Jf7JmmfET436N8QptTlgmsWhJtQOJPLbdX0MRwc9PSgKBj1rSVClKmqTWiOGn&#10;m+OpYieLhVftJppt7tPdFa4tYruKSGWMSQuux0PQivmfTv2INH8M/FseNvDmszaMRN5v2SEfJ/tL&#10;X1DvUk89O1HGOtVOlCo05xu0ZYTMcXgI1KeGqOCmrSS6ob5eFVTyvep6iABH979Klre1lY8xW6BR&#10;RRSKCiiigAooooAKKKKACiiigAooooAKKKKACiiigAooooAKKKKACiiigAooooAKKKKACiiigAoo&#10;ooAKKKKACiiigAooooAKKKKACiiigAr8p/8AgqV/yeJ8Df8Ach/9LFr9WK/Kf/gqV/yeJ8Df9yH/&#10;ANLFoA/U+x/484P9xas1Wsf+POD/AHFqzQAUUUUAFFFFABRRRQAUUUUAFFFFABRRRQAUUUUAFFFF&#10;ABRRRQAUUUUAFFFFABRRRQAUUUUAFFFFABRRRQAVWvv+POf/AHGqzSdaAP5m/jXpV9J8YfGfl2V1&#10;/wAhe6/5ZN/z1avs/wD4Ix2FzaftCeLPPgmh/wCJA3+tjZf+W8dfrJP8I/Bl1PLcS+GdKlmlfzJJ&#10;DarzV7QfAPhrwtezXGj6LYabdyJ5by2kSo+ygDpKKKKACiiigAooooAKKKKACiiigAooooAKKKKA&#10;CiiigAooooAKKKKACiiigAooooAKKKKACmkYp1MJzQBnazq9toWk3Wo3coitbaJpZGPy4C896/GX&#10;4reNpfiN8RPEGvPNdyw3V00luLuTe8ce75V/75r7p/4KEfGD/hGfBNv4JsJQNR1wHzx6QL1/8exX&#10;53WFlNqmoQ2lsPNmuZFjj/4FXwXEOK9pNYaHTVn5jxRjfa1Y4On9nV+ulv1Ppf8AYO+DX/Cf/EUe&#10;I9QgJ0rQj5kf3l/ffw/71fp/XmfwH8CRfDj4W6Fo5tYoLmK3V7nyejv616ZX0+WYSOEw8Y9Xq/mf&#10;Z5PgVgMLGD+KWr9WFRgY7YqSvmf9pf8AbCsP2efENhoz6QdTu7mHzSQcbFr0atWFGLnN2R6devTw&#10;0PaVZWR9K4DDBNGcV8C/8PRIs8eDZh/21rpPD3/BTjwjcTRR6xot3Y5/54/PXBHM8LKyUtzhWa4K&#10;T5VVR9rZHY0+vPvhl8a/CPxdsPtPhrWIb0hcvCD86fVa9Br0oyjNXi7npQnGceaLTXkFFFFUaBRR&#10;RQAUUUUAFFFFABRRRQAUUUUAFFFFABRRRQAUUUUAFR4GMVJUJbAYmla+gvIGPO3Gfapq/Mb4ofFX&#10;xfZ/thw6Xb+INQg0/wC3JF9k81tmzdX6YWb7rOF/VFrkw+JjiHNR+yzz8JjI4uVSMY25HYs0UUV2&#10;HohRRRQAUUUUAFQg87cY9qZfP5dnO/ojV+Zvwk+Kvi+//bD/ALLuPEGoT6d9ueL7J5rbNlceIxMc&#10;O483VnnYvGRwsqcXG/O7H6b4GBUlQhuBU1dlrHoeQUUUUDCm4NOrnLrx94fsNbi0e51e0h1STpat&#10;IN5pXJbS3Oh4p1N606mNBRRRQMKKKKACiiigAooooAKKKKACiiigAooooAKKKKACiiigAooooAKK&#10;KKACiiigAooooAKKKKACiiigAooqKdtkMj/7NAEtFflF8XP28P2j/CnxN8QaRo/hO6m0q2u2jt5f&#10;7MZ8p/3zXI/8PEP2ov8AoTbv/wAFjf8AxNAH6sfFrwXofjz4e69o/iK0iu9JuLWXzRMOE+Q/NXwD&#10;/wAElPF17Y+IviZ4Dgmmu/DOmXrS2fm/N5fzbdteGeL/ANqX9rD4/wChzeELTwzqGmRX37u4ls7F&#10;oXlT+5vYV9wf8E5v2UNb/Zt+HWpT+LBEPEusSeZcRD5/KT+7uoA+xKKKKACiiigAooooAKKKKACi&#10;iigAry39pv8A5IT4u/68mr1KvLf2m/8AkhPi7/ryagDf+Dn/ACSvwp/2D4f/AEGuzrjPg5/ySvwp&#10;/wBg+H/0GuzoAKKKKACiiigAooooAKKKKACiiigAooooAKKKKACiiigAooooAKKKKACiiigAoooo&#10;AKKKKACiiigAooooAKgkcKcDqanqtIyhj/eFNB2/r+tD4z/4KbeM7jRvhhonh2OGI22sXm+WU/eT&#10;ytrLtr49/Y48F2/jz9oPw1a3cssMds7Xv7r+/H91a9v/AOCnfje71Hxx4e8JeRF9ksIPtySj77vJ&#10;8u3/AMdrG/4Jq+B7bX/ixqOvySywy6Na/u4x92Tzfl/9lr4rFL22Zxj5o/prJP8AhJ4EqV2uVyjO&#10;Xzk+VfhY/TtgGUeg7V8wf8FBvjfc/Bj4B339nrMuq64TpttcxhdkW4fMW3f7Oa+nt4z71+Ln/BRn&#10;49j4vfGiXQ9LuDPomhH7NGIi2ySb+Jtv96v3HgjJf7czqlSqK9OD55X2tG2nm29Eu1+x/Ldep7Gm&#10;5J6/qeEfA74bv8X/AIs+GvCazRQDUr1I5JZd23Z95vu/7NfqN8ZPjDZaH4etPhv4FP2Lw9psKWUt&#10;3DJ98L8vlI3931aviL9mvwBq/gYy+I5j9kub2B7aOLyxviRurbv4W/3a9x8NeF9T8Xa5BpmmQedc&#10;Sv6/+PV8P43eIcM8zSGS5LUU6dNWk47Obdmo97JKN/Kx+FcQ8Uzk3lmVSvOWkpLd94oPDnhjU/Fm&#10;tW+m6ZD59xM5xH0/4FX3X8FPgnZfCnSvNlIu9YlT9/c45PsvPSpfgn8FNO+FGjoSvnazcL/pN0T0&#10;/wBlf9mvVCMc9K/OeHOG45eli8Wr1X/5L/we59bwjwjDKoxxmNV6z2X8q/z7gOBzXIeP/hnoHxF0&#10;qWz1eyim8yPy0uQB5sf+63WuuyAtNwDtOM197OnCrBwqK6fRn6ZVpQrwdKrFST3TPhj4s/sv654D&#10;im1LSpJvEGkh+Ioo/wDSE/2mUfe/CvHbDU73RNQNxaTy2d1H/FF8jiv1IyqksPxNeIfG/wDZ/wBO&#10;+Imlyajo9vFYa5GhI8pAq3H+y9fmGbcHwtLE5a+VrXl6P/C+j7H47nnAUPexWTycZLXl2Xf3X0d0&#10;rHwX+0j4r8SfFfRdFub9Yb9tI34l6SlG2/8AxNc/+xh4ksdG+Nlnpeo2X2yHXrWbSf4WWN5V+VnD&#10;fw1299ZzaVeXFjdweTKhaOSKvFTZan8MPiVo+paXL9jlivVltJev8VeFkma4j63GOKlepBppvfTd&#10;PzR/QXgpxzU4gyzFcDZw/wB8oS9l/NNO/NB+cX71/wCXmPEvjP4Iufhj8WfE/huSaKabTNQki821&#10;+VPvZ+X0r9f/APgnR8UP+Fkfs66ZFIt39q0h/sMst3Ju8zH8S+1fJH/BUr4T29hqvhX4hWkMvm6z&#10;bLFqBijUQ7wq4fj+Jq5j/gl18Y7nwZ8aJvCk80Q0rXo+s0uxI5F+7sXpuav9E85/4zDgqGPpu9Sk&#10;uZ+sdJfgz4umvY4nl/r5eXVeR+wvG7FSVEME+9S1/LUT2goooqgCiiigAooooAKKKKACiiigAooo&#10;oAKKKKACiiigAooooAKKKKACiiigAooooAKKKKACiiigAooooAKKKKACiiigAooooAKKKKACiiig&#10;AooooAKKKKACiiigAooooAKKKKACiiigAooooAKKKKACiiigAooooAKKKKACiiigAooooAKKKKAC&#10;iiigAooooAKKKKACiiigAr8p/wDgqV/yeJ8Df9yH/wBLFr9WK/Kf/gqV/wAnifA3/ch/9LFoA/U+&#10;x/484P8AcWrNVrH/AI84P9xas0AFFFFABRRRQAUUUUAFFFFABRRRQAUUUUAFFFFABRRRQAUUUUAF&#10;FFFABRRRQAUUUUAFFFFABRRRQAUUUUAFQzTCKGR/7lTVWvv+POf/AHGoA+CPFn/BXbwP4T8V6nok&#10;+gXksthdS20ko6fK22vVf2U/29/DX7VHjfVPDejaVdWU1jZfbjJMOqblX/2avw8+NscjfGHxnx/z&#10;F7r/ANGtX2n/AMEWl2/tCeLf+wA3/o+OgD9m6KKKACiiigAooooAKKKKACiiigAooooAKKKKACii&#10;igAooooAKKKKACmKc9qfURbZ160WvoHohxNRIOeK4/4jfF3wt8KtL+2eI9WhswU3pET+9k/3V715&#10;14M/bR+FnjbWP7OtNfFnKI/M8zUI/Jj+m5u9c08RRpy5JySfmcs8VQpzUKk0n5nvXb3p9Vo545oB&#10;IrCSN+/arNdC1Vzq03QVl6tq1vo+m3V/eOIrW2jaaVvRVGa1K+Nv2+vjtb+H/Bx8C6Pex/2zqf8A&#10;x9xRnLxwVzYnERwtGVafQ4cbio4KhKvPZfn0Pij45/Eu5+LfxT1rxHOMQyzeVbY/54r92vZf2C/g&#10;9/wnnxFl8R3kOdK0M8f9dv4a+YbOzl1K9gs7cedNcusUf++1fr/+zr8J4vg98LdK0XyQL4p5t2cq&#10;cyNy3zV8DlOGePxjrVNlq/0PzHJMK8zx7xNXZO79T1VQFOO9S1EGAapa/R13Z+uXuFfl/wD8FN2x&#10;8YtG/wCvBf8A0Kv1Ar8vv+Cm3y/GHRf+vFf/AEKvFzhf7I/l+Z89n3+5S0vqvzPsL4Tfs/8AgDVf&#10;hp4ZvLvw1ZTXMtjFJJKYuc7aZ44/Yo+FvjTTpoRocWlTS9bmz+V69I+CY/4tL4T/AOwdF/6DXajB&#10;4HSvQ9jSnTtNXvY9T6tRqU1GcE1p+R+P3xA8I+Lv2K/jRAdOvpTCX+02038FzBu+ZXr9Rfgt8U7H&#10;4w/DzS/ElmQouo182L/nm/8AEteE/wDBRrwVa+IPggdYEQOo6ZdIY5cfNsbduWuI/wCCXvim4vvD&#10;nibQ5f8AUWUiSR/8Crx8PF4PGvD39yS0PAwkZYHMZYVfBJXt2PugqD16GsLxB430LwpB5msapa2S&#10;+s0gFeVftZ/tCRfAP4fy3lv++1q9/d2UPv8A3q+M/g5+zH4//av87xh4w8S3dlpVy2YxNu/e/wC4&#10;v92vQr4uUJqjShzS9bJep6mJx8qdVUKFPnn62S9T9ENH+K/g7xJdfZdN8Rafdzf8845VNdiF2jpX&#10;5zfFT/gnjrfgTw9eeIPBHiWWe7so/tElodyPJt+b5Hr0b9gz9p3U/iKLzwZ4snMutWCZt5peHlT+&#10;6f8AarOljJ+0VGvDlk9tbpmdLMJqqqGKp8kntrdP0PtTNUNS1Ky0m38+8uIrSEf8tJn2is7xt4vs&#10;fAvhbUtd1CXyrOxhaWQ1+Xl54o+J/wC298U5tM0i9lsdEjdv3XmskNtD/efbXRisWsO1BK8nsjox&#10;2OjhWqai5Slsj9I2+O3gASeWfFemq3/XXNdjpWr2OtW/n2F3DeQ/89IZNwr4H/4df3o0jP8AwnEf&#10;9q/89TA2z+deLaZ4r+JP7E3xah0vWby6n07fmSEyM8NzD/eSuB4+vRalXpcse/Y4ZZlicPJPFUeW&#10;L6p3t69j9YtR1K00iya4u7iK0hTrJKdqCquh+KNI8RiRtL1GC+EX3/Jk3YrhtVsdH/aN+DGIJz9j&#10;1e1EkU0R2mN9tfnT8FviBrn7JP7RVxofiCa7/smWb7NcxTSfwM3yy11YjGewlC6vCXU6sTj1hZ05&#10;NXpy69tj9ZATzkVgXnjbw9p+qjT7jWLSC+/59zIN1cz8XPjFovwt+F974xubiKa08gSWeD/x8Oy5&#10;jC/Wvgz9kb4deIP2ivjVe+P/ABLNd/2VaztcH962yST+FauvinCpGjSXNJ/gi8RjXRrQoUVzSl+C&#10;7n6Paz4u0Tw7PFFqWpWti8v+rE0oXdWrbXEV1bxSwSiWKQZSQd6+Fv8Agpd8P76TSdF8WWE80Mdr&#10;/o0vlSMP92vWv2D/AIo/8J/8ELK0uJ/O1DR/9Fkz97Z/DRHFc2JeGlG2gQxqeLlhJRs1t5+Z9LcD&#10;msK98Y6Lpmpxafdana2+oSdIZJAGrSvL6LT7Oe6nPlwxI0jn2FflR4Dn1L9o/wDbJmu47y7FmNQa&#10;5x5jbIo4/l208Vi/q/LFK7k7Bjca8K6cVG8pO39fefrAhJAz1rA17x3oPhWHzNY1a0sF/wCm0qiv&#10;Kf2q/jxF8Afhkbqzw2q3R+z2UXof71fCfwf/AGfviL+1/fXniPWPEEtlpW//AI+rvc6S/wCyiVGJ&#10;xjp1FRpR5pvztYyxWYOlUVCjT5qj6Xsl6+v6H6b6F8UPCPieb7PpXiDT72b/AJ5xTKa6hDuyfWvz&#10;l8af8E5vGPhCw/tXwX4t+26hbfvPsnzQvJt/utur64/ZN1LxlqfwY0s+PILqDxBE7xS/axtcov3W&#10;qsPiKkpunWhyv1ubYXFV5zdLE0+R273T9D4F+LY/4zZ/7iK/+hV+oGqeLNJ8J6XDPrGo2umxbF5m&#10;kCCvyh/aW8Qy+E/2pNV1m3h86W1uxLHF/wACr1Twl+zl8V/2t2/4Srxh4hl0DRpebOCXd/q/4dqV&#10;42HxM6VatClDmbkfPYLFTo169KjDmk5aLp830Pv/AMP/ABP8LeLbr7PpOvWd/P8A88YZMtXVqMn3&#10;r8j/AI7fs1+Nv2TdQ03xHpniGa7sJJvkv7TchifsrpX6B/skfGs/HD4S2Wq3eP7WtT9mvR/trXqY&#10;bGupUdGrDlkj2sJmEq9WWHrw5ZpXt0+89sPB461ja54o0nw3b+fqmpW1jF/enkC1wP7Sfxqtfgb8&#10;Nb7XJMNfyfurOH/npJX56/Dn4UfFL9tLxDe65qHiCWx0kP8AvLmbcIf9xEX71aYnGulNUqcOaXrY&#10;vF49UKkcPSjzTkr72P0mtvjh4FvJ4oLbxNp80snQCWuyt7yO7iEkEscsR6SRncK/PvxL/wAExtWs&#10;9K+0eH/GYm1CKP8A1U0TJ5r/AO9u+WuF/Zr/AGjfFv7P/wAUT4D8cS3R0g3X2aWG7l3vbP8A3v8A&#10;drmWPq0ZpYqnyp9b3OZZnWoVIwxtLlT63ufp7etmzuARjEbV+VPwY/5PYH/YRev1RllS40uaRTmO&#10;SEyA/wDAa/K74L/8nrj/ALCL1OY29pQad/eIzf48Nrf30frA3HNYur+KdI8MWpn1LVLWzi9Z5FT+&#10;dJ4yuNRtvCGsS6PEJtVS0lNrH6zbTt/8exX5++HP2LvjD8bb6bXPiJ4ml0Uyyf8AHrNKzuU/3Fxt&#10;ruxFepTajShzN+dl8z1MTiatJqNGm5t+dkvU+47T43+Bb2eKCDxNp8ssnQCWuztriK6txJDIJIz/&#10;ABxnNfn346/4Jp3ujeH7u+8OeLJZtRt0aQRS7k8z/gVZv7Cvx78SaB8Rp/h54nvJby1kdoovO+d4&#10;nWuaGMqRqRpYmny36p3OCGY1YV40cVSUebZp3P0O1rXdN0C3+0alew2UH/PSaTaK/Kv45+Korn9t&#10;X7fBqXnWH9oRYlhl+TZX3l+1R+z5fftB+DbHStP186Bc20/miXDMj+2Awr8vvHfwYv8AwZ8bP+Ff&#10;3GsRXd0bpLf7ed235v4q481qVFyrl91NdbXPPzypW92Kh7t1re3yP2C034m+F7iK1gTXrMyyRrt/&#10;fLzxXYLgqOK/PXw9/wAE1vFNnq2nXr/EWIpC6y4hikyf/Hq+zfHfjWw+Cnwun1jVJvOi0u0WPP8A&#10;z0dV+X+VerQq1XFvEQ5bedz3cNXrzhKeIp8lvO+h1us65p2g2puNRvYbKH/npM+0Vydj8afAl5cR&#10;QW/ifT5pZOiiWvzm8I6P8Tv26/Ht7c3GsTaZ4atn/eSCVvKt0/hQIPvNXrXiL/gmS1vogfQPFso1&#10;aOPI87cqSv8A+y1xxx1ereVKleP5nnxzDE4hOphaPNBedr9/U+9IJ47mHzInDoe6HOat1+bf7JP7&#10;Qnin4WfFT/hV/ji8lmtfPe2iMw/1Tr/t/wB2v0jVt1d+FxKxMOa1n1R6WCxcMZT5oq1t12Fooors&#10;PQCiiigAooooAKKKKACiiigAooooAKKKKACiiigAooooAKKKKACiiigAooooAKKKKACkZttLUNxs&#10;8iTzP9Xt5+lAHgXiH9tX4GeGtcvdL1Xxbp1vqFrJ5dxFLH/q396z/wDhvL9n3/odNK/79n/Cvzg+&#10;KH7OWh/tUfth614U+FdnNZWtrO0uu61dy74t/wDFsr688Kf8Ef8A4SaZp9vHrl5qOqXQTEksc3l7&#10;2oA9nj/b4+AMX+r8c6dUv/DwL4Df9FA0786+Qf2iv+CQ2j6f4OvNY+G2qTf2jYxtL/Z1385uAv8A&#10;Crf3q4X9iT9iz4PftL+Bb06r/aOm+KtGn+zajaeb0egD9FfAv7ZHwi+JXiey0Dw74ys9T1a9fy7e&#10;1i+9Ia9tr5E+Df8AwTX+GvwT+IWj+M9EmvZdU01/Mj86T5K+u6ACiiigAooooAKKKKACiiigAry3&#10;9pv/AJIT4u/68mr1KvLf2m/+SE+Lv+vJqAN/4Of8kr8Kf9g+H/0GuzrjPg5/ySvwp/2D4f8A0Guz&#10;oAKKKKACiiigAooooAKKKKACiiigAooooAKKKKACiiigAooooAKKKKACiiigAooooAKKKKACiiig&#10;AooooAKq+SoDY5B61aqhf3a2drPP/wA8kaT/AL5GaaJkr6NX/r/K5+Rv7dPju58ZftCazHJDHCuj&#10;otimP+Wm35t3/j1fSn/BMTwWkHhnxJ4q84+ddTiyMX8OE+bd/wCPV8PfGrxhJ4++KniXXJIPsn2q&#10;9f8Ac+m35f8A2Wv01/YA8Ejwl+zvpd59r8863I2o4/557vl2/wDjlfFYH9/mE6j2V3/XzP6b4svl&#10;XBtDB/C5cia87c0vxR6F+0p8VY/gp8GfEXi1h+9toRHF/wBdG+Va/Gr4P+ELr4leOL3xnrJ84fam&#10;uZP+mkjfNX2j/wAFM/HmreK/Ffhn4U6TL5Fpcp9tvZRJ8pA6K615d4b0GDw9odppNlDhI08s+V/y&#10;0ev0HiHihcHcLyweDmljcd1X2KK0b9Zu6Xoz+CeO89eApfUsO/3klr/dT3fq9kdJ4c8Pan4t1qDT&#10;dNh865uH/dRV94fBT4K2Pwo0kM2LrV5UHn3JHJ/2V/2a4v8AZR+EI8L6KPE1/BLDql6myOGU/wCq&#10;T/7Kvog9c9PevyrhXIYYaksfiY/vJapdl0+bK4J4YhgqMcwxcf3stYr+VdPm+oc8ZqSo8jaeakr9&#10;I16n62FFFFABUWRluPrUtQFwCo7mkxPTVnxz+1l8Iv7C1X/hL7Ej+z7pxHdRD/lm/wDer5R8e+Gh&#10;4j0Nkh4uLXdJFJ/u/wANfqv4v8MWHjbw5eaLf82t3GYyVHzJ/tCvzs+IPhG5+H3i2/0G9BxZyERy&#10;yx7fMT+Fv91q/FuLMsnl+LjmOHXuyev+L/hj8O4koYvhXOaHEeVPkkpX9JpNv/wJXXpc901rwHH8&#10;cf2EINKvM6zqlvpXmx/vPm8+PO3+Vfj3oWr6l4D8Y2eoW+bPVdMulk5/5ZurV+xv7GXijTbHS9U8&#10;Hzkwm4ka5j82T/W7vvKtfm3+3J8Ef+FI/HbVNPtyDpupf6bZ/vd77GP8Vf2r4JcQ0cfRll0n7tRc&#10;yXdpWkvuf4H6hUzXD59BZthbJTbbXZt3at5O6XlY/aX4O+O7X4l/DLw14jtLuK9W+sopJJYjwX2/&#10;N/49Xc1+fn/BKb48DxT4Hvfhzeg/a9D/ANItiI/l8hv9r+9ur9A6/NuIcqlk2aV8HJaKTt5xeqf3&#10;Hu0pqpBSQUUUV86ahRRRQAUUUUAFFFFABRRRQAUUUUAFFFFABRRRQAUUUUAFFFFABRRRQAUUUUAF&#10;FFFABRRRQAUUUUAFFFFABRRRQAUUUUAFFFFABRRRQAUUUUAFFFFABRRRQAUUUUAFFFFABRRRQAUU&#10;UUAFFFFABRRRQAUUUUAFFFFABRRRQAUUUUAFFFFABRRRQAUUUUAFFFFABRRRQAV+U/8AwVK/5PE+&#10;Bv8AuQ/+li1+rFflP/wVK/5PE+Bv+5D/AOli0AfqfY/8ecH+4tWarWP/AB5wf7i1ZoAKKKKACiii&#10;gAooooAKKKKACiiigAooooAKKKKACiiigAooooAKKKKACiiigAooooAKKKKACiiigAooooAKRl3U&#10;tRyS+XEXoA8pvv2WPhPqd9PeXPgXSJbu5k82WU2/329TW54F+B3gP4ZanNqHhfwxp+i38sflyTWk&#10;W13T+7XzV4k/4Ks/B7wv4i1LR7saj9psJ2tpP3X8attavRf2c/24/AH7TfjDUfDvhQXgv7G1+2yG&#10;cfIU3KvH/fVAH0dRRRQAUUUUAFFFFABRRRQAUUUUAFFFFABRRRQAUUUUAFFFFABRRRQAV5B+0P8A&#10;HjRfgd4Pmu7y4/4ml0jR2NpH9+R8fe/3Vr1a4uY7OCWeU+VHGvmOa/Jf9rP4vyfF34tX11BLnSNM&#10;/wBFsh/u/eb/AIFXkZnjvqNBzWrey/rseFnOY/2bhvaRs5PRL+ux5t468e6/8Stal1fxHqcupXfQ&#10;SSj/AFaf3a5oJu+Y8ivRvgf8GNb+M/jCy0zS7T/RY3WS9upfuRJ/FXu37ZP7Klr8M7DTfEfg7TJv&#10;7JKeVqMMQ3JG/wDz1/4FX54sJicVTnifitv5rr9x+UQwGMxtGpjFeST18+9vTS/qdz+wh+0rcakD&#10;4A8V6lEZI0UaPLN9+QfxR7u/tX3IJAxwa/C21nlsriGe2mMMsb+bHLF9+N6/UH9kL9o2w+LHg+z0&#10;bVL3/iq7CPy7jzj81x/trX1OSZn7W2FqvVbP9D7fh3OfbL6nXd2vhffyPa/iR4sj8EeCNZ1wywQ/&#10;YrZpENydqb8fLmvxv8d+O9Y+JPiq+8Qa3L51/dP+8wPkH91a+z/+ChfxlEdvZfD/AEq4J8797qPl&#10;kFf9lGr4m8K+H5vE/ivTNHghlmnvrqKL91y/zN8zVwZ9iZV60cLDpv6s8zifFvEYiOCpfZ3Xn/wP&#10;1PpL9hD4F3XjTx5F4x1KzlGgaPn7NKeEuJ/7vzfeWv00rivhj8O9J+FvgnTvDeiwiC0tk4/vO/8A&#10;Exrta+ty/BrBUFTW/X1Pt8qwEcvw0aS3erfm/wDIKKKK9M9kK/L7/gpx/wAlh0X/AK8V/wDQq/UG&#10;vy+/4Kcf8lh0X/rxX/0KvEzj/dX6r8z53Pv9yl6r8z9CPgn/AMkl8J/9g6H/ANBrtDgEeprivgn/&#10;AMkl8J/9g6H/ANBrs2YR4Zj0r2IWcUme7C/JG3l+R89/t16rFp/7OHiISf8ALxsiT6mvBf8Aglna&#10;SL/wmk+f3R8oVzP/AAUT+P8Ab+Mtas/h7oE32y1sZPNvZIsOrzfwpX0x+w18Jrj4W/ByybUIRFqO&#10;pn7TJn7wRuVU14EJfWMx5o/ZR8zGSxebucNoKzPl3/gph4k+1/FHRtIc5htYFl8v1rovh9/wUi8M&#10;+AfB+j6Bb+B9R8uygSLMMibP9putYP8AwUx8Py2HxL0bXfJxFNbpH5v+7X19+z3o/gnx98JvDWqW&#10;2g6TNJ9lSOXNrHv3r/e+WsacassbV9nNRem6vcypQrTzKv7Kaj6q/RHgEv8AwVM8PTwypJ4G1byn&#10;T/nrF/8AFV8+fsf66+sftZWOo6fZywWt9dTymL/nkjNuVa/Ur/hWHhEHA8M6Tj/rxj/+Jq1pvgvQ&#10;dEuPtGn6LYWd13lgtkRv0Fd31KvOpCdarflfRWPQll+JrVadStVT5GnorHzJ/wAFIfE1zofwUgtr&#10;eXbHfXQilH+xVD/gmh4UtdO+E2o64kWLu/uPLkk9dtbX/BRbwtc+IfgsLi2h84WM4lf2Fct/wTM8&#10;e2Oo/D/VPC5m/wCJhYT+b5X+w1ZSssyjzb2MHZZulL+W/wB59rkYr4b/AOCnfha2uPBnh/XPK/0q&#10;2maMS+1fchOa+CP+CnPjuxk0vQfCdvKJb8yedJEP+Wf92uvMnH6pPnO3OHFYKfNsetf8E+Nek1n4&#10;A2VvL1sZjEK4/wD4KGfs/wBt4w8FHx1pixwa1o4zcE/8tYK7/wDYS8FXPg34EaYLyEwTX7m58uTq&#10;K8H/AOCgX7QEviS9h+FvheXz5XmT7aYv+Wj/AMMVc1aUY5fH2/VL/gHFiHCOUr6x2Vv0PlhviF4y&#10;+OeleB/hrcXgFhZT/ZrPA67m+8/+6vSv1y+DPwt0z4OeAdM8NaZENtvGvmS/89Hx8zV+YHxu/ZY8&#10;Q/s/+CPBvjK3mm86TbJeSxf8uU/3lr9Bv2Tfjxa/HL4aWVxNKP7bsUWG9iP3t4/irkytOnXlTr/G&#10;1p6HHk3NSxE6WIv7RrT0Oy+O3gKL4m/CvXtEbmSaBjH7Otfn7/wT88eS/Dv42Xvg/UCYbXU91t+8&#10;6+cv3a/UPZ8o9q/Kb9rLwpcfAj9pi08Uaf8AuYrq6S+il/2/4q6cyj7OVPFR+y9TtzeLoTpY2G8W&#10;k/mfb37aXxM/4Vp8A9cuY+bu+T7BH7eZ8rNXhP8AwTK+Fv2fQda8b3cWJbqT7Nb+Z6L/ABV5r+3f&#10;8XP+Fwap4B8P6FN9thktYrr9z/y0ml+XbX398DfAUXwz+Ffhvw9H1tbVd/u7fM386qDWKxspfZgv&#10;xdgpcuNzKVVfDTVvmfB3/BTfXbmT4leHtHH/AB6RWhlH++a+2f2Y/Dlt4U+B/hSztovKje0WXH+9&#10;zXxf/wAFPfDssPjXw9rgg/dSweV5tfYP7J3jK18afArw1cW0gzbQfZpIz95CvGDSw1v7Qrc+4sJb&#10;+1MQ5fFbT8D2TAHNKOtNLADc3FUtM1mx1qD7Rp93FeQ7tnmQyb1zXvI+lbPyn+M1nbaj+2Ube4h8&#10;6KXUU8yL/gVfqxpNvFaaXawwRCGKOJAkfoNvSvyv+LP/ACex/wBxFP8A0Kv1Wsv+PSH/AK5p/wCg&#10;ivByxWnV/wAX+Z89lCtWxH+M+fv297GK+/Zm8RB+sUkEqfVZVryj/glsc/D/AMTD/p+/9lWvYf26&#10;/wDk2fxP/wBs/wD0KvHv+CW3/IgeJv8Ar+/9lWlUv/aNO38v+ZFW/wDa1O38v+ZwP/BUPxHdSeL/&#10;AAzofnf6J5Bl8r/br69/ZO8LW3hH4FeGLa3h8nzoPtDj3avkv/gqF4XkTxD4Z8QeT+68k23m/jX1&#10;J+x147svHXwJ0CS2lBlsY/sskR+9Ht7UqFv7Rq83ZfkLDW/tavfeyt+B7iBtr8u/+Cjvh210H466&#10;Xq9t+5kvoIpJP99W+9X6iA7q/K39vfxTF8SP2irLQ9H/ANMlsUisv3Pzfvt/zLWmbtfV/O6saZ81&#10;9V5Xu2j9E/hNq/8Ab3wg0S9f/lrpy5/74r83fguP+M2P+4i9fpP8NfD0vg/4V6ZpUh/e2tjg/wDf&#10;Nfmz8Fz/AMZsD/sIvWWPunh2+6MMyvF4W/dH6vHCDFeOfFL9q/4bfCSYW+s6/DLf/wDPpafvZB9d&#10;vSpP2sviJffC/wCBXiXXdKbytQjjWOOX/nnuYLur4j/YV/Z70T46an4h8WeMR/bH2Sfy/Jlkz5jt&#10;82567MTipwrRw9G12up34vGVYVo4XCpczXV7HuWq/wDBTb4fRHy7bR9SvP8Axyvk/wCA3iaLxb+2&#10;FpWuWcPk2t/qjyxxf71fpsnwN+H+k6XJFH4X0mKJE6yWykCvzV+E8NtB+2vbx6f5X2SLWH8vyfuV&#10;5GMjiI1KSrST16HkY2GJjXw7rzUveVrK1u5+uIFflJ+0F/yfUf8AsKW9fq2DX5RftGN9j/bjaST/&#10;AFX9o29d+b/w4f4kd2d/wqd/5kfqrYf8ekH+4v8AKvj3/gph4lk0v4WaZpUf/L9cf+g19gac2+xt&#10;G9Y1/wDQa+Qv+ClXhmTWPhHZX8ceRY3HmZ9K7Mdf6rP0PRzL/c6r8j5+/Zr/AG2fD37Pvw8/4R6T&#10;wbqF9dCTzbi7glXZJ/31XrP/AA9S8Pd/A+rn/trF/wDFVu/8E+V8JeM/g/Lp91ounX2p6ZORKZrd&#10;Wb5v94V9UD4aeEOv/CM6Rj1+wx//ABNcGCpYp0IOFTS3a55WAo4yeGpSp1bKy+z/AFc/Iz4lfFmL&#10;4x/tB2XizRNHm003N1B5dpN87/7TfLX7GaAZG0PTTL/rfITP/fNZFt8O/C9pcRz2/hvSoJo/9XNF&#10;aRhh/wCO11KrtruweFeHc5Sldy8rbX/zPRwGClhHUc58zk+1v63Fooor0j1wooooAKKKKACiiigA&#10;ooooAKKKKACiiigAooooAKKKKACiiigAooooAKKKKACiiigAqlqUAubC7gT/AFkkTRj8V/8Ar1do&#10;oA/Jn9iH4paR+zv+138TPB/jiYaPda7dt9nv7z5E37tyrub+9ur9WrfUba+h823u4Zov+esUiuv5&#10;18p/tif8E+/C/wC0+f7btLv/AIR/xfGn7u/iT5Jf9+viK7/YB/ai8B3AsND8e2h0rf5cch1zyR/3&#10;wc0AfqD8efj74R+BPgHUtc8Q6xaweXA/2e081fNuJNvyqi18Tf8ABJHQtS1/XPiZ8QJIZbPStYvW&#10;+zxfwSfNurjfht/wSb8eeMfFVnqPxg8ZG906L95JaQ3LTTSf7O9m+Wv03+Hfw80P4W+ENN8NeHLK&#10;LTdJsY/LihiHAoA6iiiigApMClrzX4/fFP8A4U78MtV8RpF591EnlW0P/PSZvu0Ba56TgUtfnpcf&#10;Cr9qi68Of8LXj+LHk3ez+0/+EL+zf6P5P3vK3f7tfXn7PPxej+OHwr0fxQIhbXUoaK8tv+eUy/K6&#10;/nTsFrHp9IBiq91cx2UE08nEUal3r4Q/aA/bT8TeINb8P6f8NNM1Cy8Nf2xFZaj4kmi8lJPm2tEm&#10;6pWrsB97kZpa5LxZ40tvA/w6vvEl7/qbGy+0yf8AfNfEGmfD79p39o3w7N8S9L+LH/CDx3W6TSvD&#10;VnbfupIF+7vb+81HWwH6GV5b+03/AMkJ8Xf9eTVzX7Ifxy1H42/DD7R4gghsvF+kXcmmaxaQ9p4+&#10;Gb/gVdL+03/yQnxd/wBeTUwN/wCDn/JK/Cn/AGD4f/Qa7OuM+Dn/ACSvwp/2D4f/AEGuzoAKKKKA&#10;CiiigAooooAKKKKACiiigAooooAKKKKACiiigAooooAKKKKACiiigAooooAKKKKACiiigAooooAK&#10;8v8A2hfH8Xw0+FPiHWftcNpdR2zJbmf7ryMMBa9Qr4j/AOCmXjyLSvAmkeGfsfny6hMLnzfM/wBX&#10;s/2a5sTUdGjOouiPeyHALNM1w+Ee0pK/oneX/kqZ+c1rbX3ifWooYIftl/fTfu4ovvSOzfdX8a/a&#10;Hwrp+k/AP4H2kZ87+z9C0zzZPM+eX7u5v1r8u/2NfAknj/8AaG8KWyzfZBZTf2lJJ5e7Pk/Pt/4F&#10;X6A/tjfEE6Z4Ti8KWF75N/qb/vxDIu+OFeSrrg/K39K+Uy2vQy/D1MfiPhX4pa2Xm3Y/SfGXPaeX&#10;UqVGrK0Kced+bbtFfgz4ogur/wAY+MNf8b62YpdV1yfzYxFH/q4f4V/75r3L9nH4TL8QfE/2y886&#10;HTLFllMgi+WV/wC7urzXwf4ZuvFXiKx0mzhxLcuseYv+Waf3q/RX4deC7b4e+EbHRrQ7xCn7yU/x&#10;v618dl9KvxXm08zxvwJ7dLLaC8kj+COG8sq8U5tPMsbrTi7vzfSP6nUwIsahVHAAH1qxUBIK8nip&#10;6/ZErH9Hq1tAooopjCiiigAooooAK/PP9t1dS8J/HzStV1CYN4e1ixW3t8fejeP73/oVfoZXw1/w&#10;U48EyX3hDw34rjvPJOm3LW32b/np5n8X/jteBnmEjjMDOnL+vM9nKcowPEGJ/sjMf4deMoXtdpte&#10;612admmeOeGvENz4Y8Radq1qcy2rrLGMV1v/AAUP8EaB8ZvgRpvxT0ieL+1NIKxXHkx5eQN/A/8A&#10;d29a8P8Ahv4sTxBpgt3/AOPy2T95/wBNK+jfgj4v064stZ8C+IRJLoniGFrYj5f3bt8u75lr4LgD&#10;iSrwhn9KdTSmmr+n/wBsm4/M/mnLqeM4Gz+vw7m65Vzcr7X+zNeUlqn1TPg/9jH4yan8Gvj1oF/a&#10;GWW1v5lsby0EmxZI3bbl/wDd+9X71Kwbp3r+c/4l+DLr4bfEfX/D8kE1rNpt7LFGJuH2K/yt/wB8&#10;1+037CvxYl+Ln7OHhvUL28trvVrFPsN2kJ+aMx/Ku/Ofm2gNX9yeKeWQxFLDZ3hlpJJN901eL+5M&#10;/Z8FNq9J/wBeX9dz6M6U6o89Kkr+dU7nrWsFFFFUAUUUUAFFFFABRRRQAUUUUAFFFFABRRRQAUUU&#10;UAFFFFABRRRQAUUUUAFFFFABRRRQAUUUUAFFFFABRRRQAUUUUAFFFFABRRRQAUUUUAFFFFABRRRQ&#10;AUUUUAFFFFABRRRQAUUUUAFFFFABRRRQAUUUUAFFFFABRRRQAUUUUAFFFFABRRRQAUUUUAFFFFAB&#10;RRRQAV+U/wDwVK/5PE+Bv+5D/wCli1+rFflP/wAFSv8Ak8T4G/7kP/pYtAH6n2P/AB5wf7i1ZqtY&#10;/wDHnB/uLVmgAooooAKKKKACiiigAooooAKKKKACiiigAooooAKKKKACiiigAooooAKKKKACiiig&#10;AooooAKKKKACiiigAqtff8ec/wDuNVmmsAw20AfzIfG//ksXjP8A7C91/wCjWr7U/wCCLX/Jwvi3&#10;/sAN/wCj46/RrV/2FPgpreqXmo3ngu0mu7qRpZZT/wAtHaur+FX7Mvw5+CevXmr+EPD8Ol6hdQ/Z&#10;pJYu8ec7f/HaAPWKKKKACiiigAooooAKKKKACiiigAooooAKKKKACiiigAooooAKhWMcY6VNUS/K&#10;B7UWB6Hzv+2z8Yf+FXfCa4s7Kfytb1j/AEa3P/PNP4mr8sETdk/8tBXrv7VnxGT4j/GzXtStLia4&#10;0u0f7LbxzfdTb8rbf+BVofsjfCCT4tfFqyS4h87StN23Nz/B937tfmeY1p5li1Sp7J2X6n49m+In&#10;m2YKjS2T5V69T7m/Yv8Ag9H8MvhXaXlxFjV9YQXNw3ov8K17xqWl22r2E1pdwR3NrMnlyRSjKup9&#10;asQQx20CRx8JGuBU2Nw9q/Q8PQjhqUacNkj9WwuHhhqMaMPhSsfkr+1Z+z/f/Bfx7eXEFmIvCt/M&#10;0mnzL86R/wDTNv8Aary/wN461v4Z+Iodb0K8+x38cbReb/vV+vXxp+EumfGfwBe+GdTPlpN+8ilH&#10;WORfutX5g+OP2WfiR4G1aa3ufDV1qFpHN5Ed/Zx7opP7pr4XM8rrYat7bDJuL7bn5pnGT18JiPb4&#10;RNxfbc8y1nW77xHq95qmp3Et5qN0/mSTS19cf8E8vg7/AG94qvfHGoQ/6Lpn7uyz/wA9m6t/3zVP&#10;4N/8E+/EXiMW+o+M5xoGnHEn2AHfcf7rf3a/QDwj4R0jwXoFnpGiWsVnp9smyKKJcACujKsqrSrL&#10;E4lWXnudeSZLXniFjMWml0vvfob4xT6YCKfX3Z+lhRRRQAV+cf8AwUc+G/iXxH8S9E1TS9LmvLT7&#10;D5XmQxb/AJ91fo5VV4Y5lAZBIPcVyYrDLFU/Zt2ODG4VYyl7JysflzoP7Rn7QPhzRLPS7PS7r7LY&#10;wLHGfsrfcWptR8ZftO/GCD+z4oNQgtJf+eMWyv0/NlbL/wAsIgP9wU+OBEHyxBa4f7Pm48sq0rdj&#10;zf7Km4+znXk49j4b/Zv/AOCf/wDYmuQeLPiFP9t1CN/NjsO2/wDvPX3JHGscaqnCdKlxgelAI216&#10;FDD08NG1JHq4fCUsLDkpI8g/aR/Z+0z4/eB5tJucQ6hD+8s7r/nk9fAuhaj8b/2N9cl0y3spb7SZ&#10;JMiLymeGSv1YbGfSobqxt7sYngilA/56Jurmr4KNWSqRk4y8jkxeXxxFT21OTjNdUfnNL+358W9T&#10;hNpY+BjBdn/lr9nc/wDsteyfsjXvxn8T+M9T1/4giWDRZbUC2hlGz5819WQ6BptsP3enW0P0iWro&#10;APWppYSrGSnUrN2FRwVaE1OrWlJox/F3hmx8aeHb7RNRi82zvYWikHtX5ieOv2fvid+yh4+HiTwe&#10;bq904u3lTWcbP8n911r9VQuB7VE0Uc8exwH9jWuKwkMTZt2a2aNcdl8MYlq1JbNdD8z5P27fjLJp&#10;X9nx+GZft5/5evsrb/8A0Gpfgj+yr48+PPj2Lxx8R5potPE3m7br/WS/7P8Au1+j66Dpom83+z7b&#10;zP8AnoIlzV5VxgZ/DFckculJr21RyscKyp1JqWKrOaW1zyr45eMZfg18IL690PTZb26toPs9tDDG&#10;XPTHQV8ZfsR/ALV/iJ8S774j+M7SYR20zyxRXcTL5k7d/mr9ILiKOcFXQOPcUkNvHCmyNBGp/uCu&#10;qthFXqxqTl7seh31sDHEV4VKruo7I5r4l+ANN+JfgvVfDuqwiSzvomjJP8DY+Vvzr80PgtB43/ZZ&#10;/aKOlHTNQvdJmufstwYImdJE3fK1fqzu469Kqixt5WDvFHJIP4inNLEYSOInGrflkvxIxeBjiZxr&#10;Rdpx691/wCa3mE8Mcn99c18n/wDBRX4Uf8Jt8I/+EgtIfO1DQ383/tn/ABV9alcgivkT/gor8Vz4&#10;Q+FsXhyzn8rUNZk8t8f88/4qrHOMcNL2nYrMXBYSp7TZL8T5C/Yd+HMnxR+OumS3hll0/Q4/tMmf&#10;9n7i1+u+eVNfHP8AwTX+GP8Awi3wsvfFFzB5V3rs/wC7/wCuK/dr7IyMA4rkyuj7HDJdXqceS4b2&#10;GEjfeWp43+078BbX48/D+bS8+Tqlt+9s5vR6/PbwfqHxr/ZM129s7PTLua03/vIvKZ4ZP9qv1sOM&#10;+lV7iygu1/ewxyn/AKaR7q3xOBjXqKtCbjLujoxeXRxNRVoScZrqj8yde/aU+O/xxhHh/RtFutM+&#10;0/upDBEyf+P19rfsnfCzV/hH8HtL0PX7j7Rqm97iUD/lnu/hr1610u008f6PaQwn/plGq1byOO1V&#10;h8K6M/aVJuT7srC4J0KntalRzltd+Z+W/wAVfBuuS/tow3EejXf2T7ckvneW2z739+v1BslxZwey&#10;LTGs4DN5phjEv/PTy8mrOa1oYWNCU3H7Vvw/4crCYJYRzaldy1PBv21dHvda/Z28TW2nW8t5dYjI&#10;ihG5jh68k/4JmaFqWjfD7xB/aFlNZiW9/diWJk7f7VfaEipKoV+c02C1itlwkUcf+4NtTPDKWIWI&#10;vqip4T2mJjir6pHnPx7+C9j8cfh9d+Hrw+VN/rLeb/nm/rX5z2WlfGb9jrxXeQaXZ3U+nyv1hiZ4&#10;ZEr9ZSar3FnBdoBLFHKPSRN1Z4nBRryVVNxkuqMsXl8MVNVYNxmuqPzK179tP43eNbL+yNK8Py6Z&#10;NKnl+dDbNvz/AN816V+yH+xlq9l4kg+IXxAz/aO/7Rb2Ev3w/wDeevuS10TTbUf6PZ20X/XOJRV8&#10;jIFZU8A+dVK1Rza2uYUss/eRqYmo5yW1yteJuspkTujCvy++EHgvXLT9tH7RLo13BD/aLy+d5TbP&#10;++6/UrGBiqi2UCyCUwx+cP4wldeIwqxDi72cTsxmDjinCTduV6HIfGX4bW/xc+G+s+F7iXyPtsJW&#10;OX+4/wDCa/NPwRqHxc/Yu8b6nb2/h+W9s5Q3mReWzwy/3X+Wv1l3dDniq91ZQXi/vreKbHaSMNWe&#10;JwaryVRNxkuqM8XgFiairQk4TXVf5H52XH7QHxz/AGmf+KX0Lw9/wjFpc/u7i68pk+T/AH2rhPhF&#10;8FfEPw2/a08PaVcWd3ei1ulluNQ8ptn+189fqbb6db2i/uLeKE+kSBaDaxCXz/KTzf7+z5q5ZZep&#10;SjOpJykmcjyn2so1K03KSe7/AMuhZxgV+d37f37PHiW68ew+P/DdlLeQyQqLgQjc8Tr/ABV+iAOR&#10;TGVJhtcbs134rDRxVN05to9LGYWGNpOnO/yPzT8FftjfGrUf7G8NweHpTLvWL7UbVt+z7v8Adr76&#10;8SeCbb4pfDU6H4jg4vrVftCj+B9vWuoTSLC3kMsVpbxSf89BEM1cQgjPX3qKGHnSi41Jud9Nexlh&#10;cJOjFwq1Oe6tZ9Efll4g+DXxc/Y68cTa54SMt9pUjsI5YI2dJE/uuldbF/wUD+KwsxAfA3nXY/5a&#10;/Z33fltr9HZYI5QVdA49CKpjQdNEnmDT7UP/AHhCuf5VxrL5Um1QquMexxRyudBv6tXcI9rXPhv4&#10;L+Of2gvi18U9A1XWLOXTPCkU/wDpMXlbE2V981WjjSFdiAJ9Ks16NGjKivek5ep6eFw7w8LSm5N7&#10;tsKKKK6TtCiiigAooooAKKKKACiiigAooooAKKKKACiiigAooooAKKKKACiiigAooooAKKKKACii&#10;qepNItheeX/rPKfy/rt/xoA/Oz9tD9tXxxqvxS/4Uv8ABeLz9bk/dXmoQ/O8b/3U/u18kePfhJ8Y&#10;Pgh8YfhdcfEPxNd3t1rmsW0gi+1M/wDy1WvpH/gnFbWN/wDthfGS81zyT4ljmb7P5v3/AL/zbf8A&#10;gNbn/BUX/ku3wH/7C8X/AKNWgDp/+Ci2mfGrwvrmgfEj4ZXt1DpOhWS/bYrP7/393zr/ABLtr279&#10;hj9qkftR/Cw6heQ/ZPEGmP8AZtQi9X/vV7v4gWxbwfe/2p5X2D7E32jzfubNnzV+b/8AwSfhz8Wv&#10;i/Jpef8AhH/treXj7n3qAP09ooooAK+X/wBv9bhvg7ZCL/Vf2pB5n03rX1BXnnxy+F0Hxi+HGq+G&#10;ZJvs8tzH+4m/55SfwtRs7lR3NizeJfhpC7/6r+y1z/36r56/4J4Af8Kz8WSx/wDHtJ4kvfK/7+tX&#10;ktxZfteW+if8Ksj0HTptB2fYP+Ev835/I+7u2/7tfWvw0+GknwJ+CEPhzQIhqWp2FjLLHn/l5utu&#10;7/x5qa6vuQuh6gyCVdjdK+Wf239MttK8AeE4LKGKzh/t63/dwx7M/Mte1/BHXPGfiL4c6bqHxA0a&#10;Hw/4pl3fadPhk3pH83y1wX7W3w51/wCI/hXw1ZaBaC8ntdYgupR6Rqy7mpW1NIu0iT9rGO5l/ZY8&#10;UfZ/9b/Zaf8AstdV+zU0bfAjwN5fT+y4f/Qa6bxP4OtvGPgG98OahzDfWX2WT/vmvh610b9rD4Ba&#10;VN8OfBegad4t8Px7v7O8QTS7Ht0b+Hb/ALNDdk49zPex6P8AsR+VL8UvjzJaZ+yf8JTJ0+7v2/NX&#10;uP7TrbPgR4yb/pxasn9lj4GP8BPhjFo+oXv9p+IL2dr/AFW//wCetzJ96tb9pv8A5IT4u/68mqn2&#10;C1meXfDD9rHwzpnw58NWcmgeIQY7KKPI01tv92vpTStQj1XSrW8jEkUdxGsgEn3gG6CuV+D9rE3w&#10;s8KfuYv+QdF/yz/2a7hV21IxaKKKACiiigAooooAKKKKACiiigAooooAKKKKACiiigAooooAKKKK&#10;ACiiigAooooAKKKKACiiigAphIp9R4zgU0Ld2FPBya/H79tv4gDx98dtaKQ+TFpf+gj95vzt/ir9&#10;Uvij4qsvBvw917V9QnFpa21pKTL6fKcV+HurXcuta3e3BmM8lzOx8yX78m5q+Zzyty0o0l9r8kfu&#10;HhXl3tsfVx81pTjZesr/AKI+3v2ALC2+HPw38bfEnUZYyP8AjygtpQEbeg3fK/8AtbgPwrkvF3ii&#10;88beKNT1rUBi6vX8xwPuR/7NXLzxJcp8MfCvg37DFaQaPD5tzFCf9ZO3zbv9r5a8v8f+IrnT7Wy0&#10;LRF87xLq0621nbA/MSzfNX55VhiOJcww2Q5Yr3evbm+1KX92CV5Porvofxn4r8R1+MuK62X4JuUI&#10;z5PVxsrv/Db8T7M/Ys8I6RrVjeeKjDJPdW0xtoJG+4R/eSvruuF+EPgq3+HXw50DQrW1Fn9ltkEs&#10;Q7Pt+b9a7qv1vCZdhsqh9UwusY9er836u78lp0P0LJsro5PgoYWlbTd931Ciiiu09sKKKKACiiig&#10;AooooAK8A/bZ8E2PjL9n3xIbuWWL+zYxfRmL++vA4/4FXv8AXL/ELQ7HxR4H17S9QiE9jcWcoljP&#10;cbc1jWh7SlKPdNHoZfingsZRxKduSUZaeTTPxA8G6/L4f1qC7iHm9jHX0fHNc26W8/72GYbZf9uv&#10;mC+jGm65dpD+5W2un8v22t8tfblz4Gvta+CPg7x/F5t5Ncwf8TGWL/lnt+61fiWaZW8TCeIpL3qa&#10;19F/X4nufSM4Rp4/B4XiTB0/30Pdn3lG11f/AA6nzR+3FZr4sutH8cJZQ2U0sa2OoyxSjfcTL91t&#10;v+7Xe/8ABJ/4uDwr8VdX8GahqUkVjrkHmWdpj5Xul/i/74DVX+IfhOPxp4OvNNm5m2eZb/79fIvh&#10;XV774ZfETSNUcTWl1pN9FLJFH8r/ACsu5f8AgS/zr+2vCnPaXHnBVXh7FyX1jDrl83FXcJpdbNcr&#10;9D+deEc8eY4ZRrO9SnZN9+z/AK7H9GYIJP61JXJfDnxvp3xJ8E6R4i0yUT2d/bJMMHd95eRXW1+M&#10;ypToTlTmrNOzT7rR6H68mmroKKKKQBRRRQAUUUUAFFFFABRRRQAUUUUAFFFFABRRRQAUUUUAFFFF&#10;ABRRRQAUUUUAFFFFABRRRQAUUUUAFFFFABRRRQAUUUUAFFFFABRRRQAUUUUAFFFFABRRRQAUUUUA&#10;FFFFABRRRQAUUUUAFFFFABRRRQAUUUUAFFFFABRRRQAUUUUAFFFFABRRRQAUUUUAFFFFABX5T/8A&#10;BUr/AJPE+Bv+5D/6WLX6sV+U/wDwVK/5PE+Bv+5D/wCli0AfqfY/8ecH+4tWarWP/HnB/uLVmgAo&#10;oooAKKKKACiiigAooooAKKKKACiiigAooooAKKKKACiiigAooooAKKKKACiiigAooooAKKKKACii&#10;igAqOSXy4i9SVWvv+POf/cagD5d13/gpP8D/AA5rd7pV94gliurG4e2kzF/Gpw1dv8D/ANsX4a/t&#10;DeI7zQ/BepyXt/a2v2qWJotmI9yr/wCzV+AXxv8A+SxeM/8AsL3X/o1q+1P+CLX/ACcL4t/7ADf+&#10;j46AP2dooooAKKKKACiiigAooooAKKKKACiiigAooooAKKKKACiiigArwn9sP4jN8N/glrVxaXkF&#10;rql8otLYTJv8wscOqj+9s317tX5uf8FHfGEerfETRdCt9S86GwtfMuLT+COZujf722vKzTEfVsLK&#10;a66feeJnOJ+q4Kc++n3nyGPlIOK/WP8AY5+HH/CvPgvo4uYLSHUL8fapJrQZ8xG+Zdzd/lxX5jfD&#10;Hw/ceLfiF4e0yCz/ALS+0XsfmWv/AD0j3fNX7Radp1vpOnW1paRCC1hQRpFH0QV8xw5QUpzxEumh&#10;8bwlhuerPEz+yrIvgcVJUQOWC+tS194fptrJBSMu6looAKKKKACiiigAooooAKKKKACiiigAoooo&#10;AKKKKACiiigAooooAKKKKACiiigAooooAK+c/j3+xxofx98YWWt6xr2o2kVtH5f2SDGyvoymE5+t&#10;Y1aUK0eWaujnr0aeIj7OqrrsYPgfwhp3gLwtp2gaTD5Gn2MKxRD2roaiXHJzn8KlrVK2iWhtFKKs&#10;lawUUUUygooooAKKKKACiiigAooooAKKKKACiiigAooooAKKKKACiiigAooooAKKKKACiiigAooo&#10;oAKKKKACiiigAooooAKKKKACiiigAooooAKKKKACiiigAooooAKKKKACiiigAooooAKKKr3lwLOy&#10;mn6iNGf+tAH5h/ti/svfEj4E/Gk/HP4MRTXgk/eahawje8R/i+T+JWr5S/aJ/bi8S/HTxj4A1fxX&#10;4Th0bUPCt1FcPDDvT7Ttbc33/u197/s0/t5eLvjV+1P4g+HM+i2n9gRTXHlXWdk0aR/L/wACr7H1&#10;n4P+B/Ec3man4S0W9l/6bWMb/wDstAH5OfEX9vL43/thWMXgD4f+DpNGtdT/AHUktnG7vKn+1K3y&#10;qtfoB+wr+yx/wy/8JvsF/KJ/EmpyfadRlH9/+7XvWheDdC8Lqf7I0ew0wH/n0tlj/wDQa3KACiii&#10;gAooooAKKKKACiiigAooooAK8t/ab/5IT4u/68mr1KvLf2m/+SE+Lv8AryagDf8Ag5/ySvwp/wBg&#10;+H/0GuzrjPg5/wAkr8Kf9g+H/wBBrs6ACiiigAooooAKKKKACiiigAooooAKKKKACiiigAooooAK&#10;KKKACiiigAooooAKKKKACiiigAooooAKrqx78+o9KsVAOTnOM/rTE7XVz5F/4KNfFAeEvhbZ+HbT&#10;URDqOsTYkthFvMsC/e5/hr89vhf4Q/t7VTcXHFpbYk/66f7NfQ//AAUH8ZTeOPjPY+F7WKKZNIgW&#10;NJofmeQv8z7v92uZ8PaXFoOi2drEcGFPnr8h4tzKVOpKjB6vT08z6HjPjOXAfA9LAYF8uNx/M7q3&#10;NCD0cno9ZJcsb92+hPqWr2GjadNe3k0VrZxp8/tVz/gnv4THx3+PuseP9ahzaeHYVj0+E2+638xv&#10;u/O38Sj8fmr5w/aK+J39ozyeGdMljk09Nklx5X8b9dv6V+rX7CfwnX4Sfs3+GLO406XTdavozfaj&#10;DN97zn/+xC1+5cHcLPg3hWWe4yPLiscuSmnvTpPVy/xTsk/7vL3P574EyFYZfX8RFuc1dX6K3otX&#10;172T6n0MAARjmpahT5UyevrU1ePF3Vz9k8goooqwCiiigAooooAKKKKACoHjEjKDU9QO+M0XsL/h&#10;j8U/2ntH/sH46+M7WOyOmw/bm8qHy9ibP9j/AGa+3P8Agnc8Xi74F6/4f1C9+2RC7aP7L5vzRxsv&#10;93qq14d/wUp8O6lafGGz1eez8nSrmySK3uv+ejr96tP/AIJleItO074h+IdOu7zyNQ1C1UW8R/5a&#10;bW3NXxlBfV8xlB7Ntff0P6Wzlf21wJTq2u4xi7f4Xyv8Cx8T/h3f/DXxTJpN4emZLaWLpIn8NfKP&#10;7Snw9kllHiu0iITYsV58+fm/hav1t/aT+Ex8f+Fl1CyMcWqaZulUkf6xMfdr4H1fSItY0m8sbqH9&#10;3cI0cnm15GT5vivDPiulm2EV6Ldmv5oStzx/VdpJPof5p5thZ8IZ5HEUf4M9V5pv3o/I9n/4JU/G&#10;618SfDm8+Ht0IYb/AEORpbURbt0kLnLM3b71ff8AX4T/AAD16T9mv9p7QLnUJ7r+z4rlYpZLU7PM&#10;jbjDf7NfuXp97FqdjBdW8olglRZI5B3r+kuOsHhFj4Zpl8uahioqpFrZ33t6/F5Xt0P6Dy3FQxeH&#10;jUpu6evyfX+uxdooor82R6gUUUUwCiiigAooooAKKKKACiiigAooooAKKKKACiiigAooooAKKKKA&#10;CiiigAooooAKKKKACiiigAooooAKKKKACiiigAooooAKKKKACiiigAooooAKKKKACiiigAooooAK&#10;KKKACiiigAooooAKKKKACiiigAooooAKKKKACiiigAooooAKKKKACiiigAooooAK/Kf/AIKlf8ni&#10;fA3/AHIf/Sxa/Vivyn/4Klf8nifA3/ch/wDSxaAP1Psf+POD/cWrNVrH/jzg/wBxas0AFFFFABRR&#10;RQAUUUUAFFFFABRRRQAUUUUAFFFFABRRRQAUUUUAFFFFABRRRQAUUUUAFFFFABRRRQAUUUUAFRyR&#10;eZEUqSmsQo3UAfKWvf8ABNT4J+I9bvdVvNFm+1X07XMn73+Njlq7n4GfscfDn9njxPea54O02Syv&#10;7u1+yy5kz8m5W/8AZaZqf7bvwV0XVbzT7zx1p8N3ayNFLEf+Wbr96un+GH7Snw4+MuuT6R4Q8TWu&#10;tahbQ/aZIoeuzO3dQB6lRRRQAUUUUAFFFFABRRRQAUUUUAFFFFABRRRQAUUUUAFMIBxzT6i7rRew&#10;baojuJhBDLJj7i5r8c/2iPGo8f8Axm8UavHB5Hm3XleV977vy7q/TT9qPx3/AMK/+CXiDURFNPLL&#10;D9nQQna4Lcbq/IPJky718VxJX5YwoLbd/ofnfFuKSjDDLvd/K1v1PpH9gXwTJ4n+OcOqJP5MOhwN&#10;cn/ppu+XbX6mV8mf8E8/h8NA+D0uvytHLLrc7TR4jw0aL8u39K+s69jJsO6GETlvLU+h4fwrw2Bj&#10;feWoUUUV7p9GFFFFABRRRQAUUUUAFFFFABRRRQAUUUUAFFFFABRRRQAUUUUAFFFFABRRRQAUUUUA&#10;FFFFABRRRQAUUUUAFFFFABRRRQAUUUUAFFFFABRRRQAUUUUAFFFFABRRRQAUUUUAFFFFABRRRQAU&#10;UUUAFFFFABRRRQAUUUUAFFFFABRRRQAUUUUAFFFFABRRRQAUUUUAFFFFABRRRQAUUUUAFFFFABRR&#10;RQAVDcY8qXfjy9tZ3iXxLpnhDQ7zWNYvYtO0u0j824upzhI0rJ8BfFDwr8VtLm1DwprVnr9hHJ5T&#10;zWkm9M0Afij8Z/jvpHwC/bC1Pxt8KxNDqFtdyxahaXY/dSn+KvpXw/8A8Fq7GaxxrHgcwXe3/lhM&#10;WQ19za1+yf8ACLX9Vn1TU/AOkXuoXL+bJNNF80j1VH7G3wVb/mnWh/8AfmgD46/4fU+Fv+hMu/8A&#10;v5X1D+yB+2Jpn7WWl6xeWGjzaX/ZkgjkEx9a6X/hjX4Lf9E50T/vzXa/D34ReDPhTbz2/hHw/Z6B&#10;FcnMgs49m+gDtKKKKACiiigAooooAKKKKACiiigAry39pv8A5IT4u/68mr1KvLf2m/8AkhPi7/ry&#10;agDf+Dn/ACSvwp/2D4f/AEGuzrjPg5/ySvwp/wBg+H/0GuzoAKKKKACiiigAooooAKKKKACiiigA&#10;ooooAKKKKACiiigAooooAKKKKACiiigAooooAKKKKACiiigArA8S61H4b0DU9Td1UWsDSkSfKvyr&#10;61v185/tf+MrOy+H134Y+0br7WSsLQxPh4kHzFv0rjxmJp4KhPEVXZRV/wDgfM5MVjMPgKUsTina&#10;ENX3su3nbp12PgrRYpfEnivWfGl5D5N3qd1LLHa/889zVR+K3jy28D+F5pfO/wBPuEaKCuqvb610&#10;SwmnuJfJt7ZPn9q+TPFutav8ZviFBpmlwTag1xP9nsreJNx+Y18x4X8G1uPeIHj8w0wtBqdRvra7&#10;jD/t56PyufgNTFYzxA4gqZrjf4aasukYR+CmvJK3rq+p7d/wTv8A2d7b49/GebWNfsxe+GtCH2m5&#10;imHyXEzf6tf++vmIr9ooYI7aGKOPEcaLsQf5+leVfs3fBbTfgZ8JdB8N2UMcN3HAsl5KI9ryzN8z&#10;Fv8A0H8K9dr9r4w4g/1hzOVWlpSh7sF5d/8At56+lj9+w1FUKaj/AF6fIKKKK+HOsKKKKACiiigA&#10;ooooAKKKKACo+MgGpKYwG7NJ6C9D4u/4KYeB4tX+GOjeJBeeTJpd15Qh/wCenmcV8V/so+OZfh/8&#10;dPDGoR2f2zzZ1tfK/wCuny7q/TT9sLwhp/i74BeJor7zStlD9ti8nrvT7tfkF4b1q58M+I9N1S0/&#10;4+rGdJY/99Wr4/Nl7LGQqd7fgf0t4fT/ALU4cxOW9nJL0ktPyZ+9G3exPrXwl+018Kf+Fe+MPt9m&#10;Jf7L1jdL/wBc3/iWvtbwVqNxrXhDRdQuMC5ubKKWQf7bIp/rWH8WvhxYfE7wdd6bdQiW4jR5LOQ/&#10;8sptp2n867c8yuOcYN00vfSvF9n29H1P5A4myKOc4CeG+3G7i+z/AODsfkd8evh3H4t8OHVoedQs&#10;k+T/AKaJX6GfsAfGux+LPwJ0uzTy4dV0NPsNzbD/AGfutXyZqOmTWN5eWV7D+8hdra4j9/utWl+x&#10;z42j+An7Qs3hdoTDoPi//Ufu97/afr/CtehwBxDPNslrcKY1t1KLdSh/hV/aU15JXkvRn5lwFnEq&#10;FaWVYrdX5fK26+T/ADP08Chx6VNUZ4xUlelHzP3fzCiiiqAKKKKACiiigAooooAKKKKACiiigAoo&#10;ooAKKKKACiiigAooooAKKKKACiiigAooooAKKKKACiiigAooooAKKKKACiiigAooooAKKKKACiii&#10;gAooooAzdW1qx8P2Et/qd7DptpF9+a6lVEH/AAI18f8Axs/4Ko/B34UXFxYaXNd+NNWi/wCWWmj9&#10;yG/66t8v5VN+3/8AssfED9p6fwdpXhTW10zRbZn/ALR82ZkT2bYv3q5v4Nf8Ek/hX4Kt4LjxYZ/F&#10;uogfOJpNkW/6CgD5Y8Z/8Fg/iv4xvZrTwf4V0/R4zxGIo3ubivO7r9sD9r/xVB5kc3ieeH/pz0Nt&#10;n/jqV+zXhX4EfD/wTYw22jeD9Iso4+hFqm7/AL6xXb29jb2Y2wQRQf8AXGNVoA/Cm1/af/bD0m4+&#10;0Z8ZYi/57aHJs/8AHoq6Tw9/wVG/aG+HXlDxJZQ6mP8AqL6a1v8A+gqtftu0Ucg2NGCK5/Vvhz4W&#10;8QjGp+GtJvf+u9pG/wDMUAfn98I/+CzfhHXZ4LPx54Tu/D80n+sv9Pk863H/AAD71fdnwv8AjN4M&#10;+MmiQar4Q8QWmsWsiZ8qGVfNj/30+8teH/FL/gm18EfiXFdyjwzF4f1GX/l8035Mf8B6V88fCv8A&#10;4JoePfgB8f8Aw/4l8IeLfP8AC1tdebcRGXZJs/uun3WoA/TGiiigAooooAKKKKACiiigAooooAKK&#10;KKACiiigAooooAKKKKACiiigAr8p/wDgqV/yeJ8Df9yH/wBLFr9WK/Kf/gqV/wAnifA3/ch/9LFo&#10;A/U+x/484P8AcWrNVrH/AI84P9xas0AFFFFABRRRQAUUUUAFFFFABRRRQAUUUUAFFFFABRRRQAUU&#10;UUAFFFFABRRRQAUUUUAFFFFABRRRQAUUUUAFVr7/AI85/wDcarNRyReZEUoA/mS+N/8AyWLxn/2F&#10;7r/0a1fan/BFr/k4Xxb/ANgBv/R8dfZHiT/glN8IvFHiLU9YuzqP2q/na5k/e/xs25q9G/Zy/Yb8&#10;Bfsx+Lr3xF4V+1/br20+xSefLvGzcrf+y0AfR9FFFABRRRQAUUUUAFFFFABRRRQAUUUUAFFFFABR&#10;RRQAVEqYIqWoi+FoBbnwR/wUe+IgkvtF8IRi6hkj/wBKklEn7qTj7u2vivQ9Jl8Ra1pmjxT+RLf3&#10;UVrHLL9yN2bbu/8AHq9c/a+8Y3Xi/wCOHiDz72K9tbB/s1t5P3I0/u0n7IHgy28a/HrwxaajZS3u&#10;n2zvdSY+7G6LujZv+BKlfl+Pl9bzBx81E/G8yn/aGbcnmo/cfqb4D8NReEvB+i6OixKtlaxwnyo9&#10;qllXBb8a6ioBJnbjoanr9OjDkiororH7BTjyRUF00+4KKKKo0CiiigAooooAKKKKACiiigAooooA&#10;KKKKACiiigAooooAKKKKACiiigAooooAKKKKACiiigAooooAKKKKACiiigAooooAKKKKACiiigAo&#10;oooAKKKKACiiigAooooAKKKKACiiigAooooAKKKKACiiigAooooAKKKKACiiigAooooAKKKKACii&#10;igAooooAKKKKACiiigAooooAKKKKACiiigAooooA8F/bqXd+yl8Rf+wa9fOH/BGgf8WI1o/9RFq+&#10;kP25f+TV/iL/ANg1q+b/APgjR/yQjWv+wi9AH09+2L4i1Pwp+zb451XR7yWy1C1sWkjmh+/HXhX/&#10;AASg+IviX4lfAjWr/wAT6zda1dRau0Uc14d77Nv3a9n/AG5f+TWPiB/2Dmr51/4Ix/8AJuuv/wDY&#10;ab/0CgD9A6KKKACiiigAooooAKKKKACiiigAooooAK8t/ab/AOSE+Lv+vJq9Sry39pv/AJIT4u/6&#10;8moA3/g5/wAkr8Kf9g+H/wBBrs64z4Of8kr8Kf8AYPh/9Brs6ACiiigAooooAKKKKACiiigAoooo&#10;AKKKKACiiigAooooAKKKKACiiigAooooAKKKKACiiigAqLA39OfWpapXl5FYQS3E8ohhiXe8kn3Q&#10;KTsldieiuVNc1yw8O6VealqE62tpbJvklfoor85/ib40m+IHj7U9ef8A1Ur+Vbn/AKZr92vUP2hv&#10;2gz47ebQNBcRaBE2Lmfqbj6f7NfLvxF8b2/gDwrcX8/+sm/d2/lf36/Jc7xWI4kzGjkeVR55OSSt&#10;f3pPp8ldvyufzxxlnjznFRyjLnzRT1/vS7fI8j/aK+JuQfDml3RMJ/4+/wD4mvqr/glt+zLfWl9P&#10;8U/EGnS2sLx+Vo/nf8tA33pNv8mr5B/Zb+C91+0r8a7DSLvzZrAubrVJfN2P5P8AF82K/dTwp4X0&#10;3wR4b03QdHtRZ6VYQLb28K9I0XpX9iZtRwnh5w3Q4Ry5r2s4qVWWl5X3b9Xov7sT9V4dyenlmGjS&#10;hrbd931ZtHkgVJTOKfX4oj7PQKKKKoAooooAKKKKACiiigAooooAKQHIpaaDwaAMLxpo9nrvhbWN&#10;Pv4RPa3NrJHLEf4xtr8L/FFvHZeItQhhHlwRXUoji/4FX72kbxX40/tk6Jc6R+0L4sEll9ijln8y&#10;L93sSRP7y183nkL0YVOz/M/cPCvF+zx+Iw388E1r1i+3Xf5H6S/sb69feIv2d/Cd7qV2Ly7MLRGb&#10;1CsVWvbwoAwOgr4k/wCCY2u20vw+8Q6Y96st3FfCT7IZfnjTb97b/dr7aXAXGa9TBz58NTl5I/Nu&#10;J8GsBnOKw62U29raPX9T5G/bB+GEdncWvi3TbMCNz5d8IYv4+0j18rajHcxJDqOnT+RqthItzbXP&#10;8cbrX6oazpVtrmlXmnzjdBdRtEw9jX5y/EnwDf8Aw78VXulXcMsMO/8A0eX/AJ6J/C1fmnEuDrZT&#10;jqedYJ2s1fyfn5PZ99up/LvHGU1cuxcM7wKcdfet0kuv/b36H338KvFVz46+Heha/c2cljc31qss&#10;kEv3kboc/rXbV8c/stfG+PRp4fB+pD9zcv8A6Hc9fnP8Le1fY1foeV5pSzih9apqzb1j/K+3p277&#10;n6zkOc0c8wUcTS0f2l2f9ahRRRXsH0QUUUUAFFFFABRRRQAUUUUAFFFFABRRRQAUUUUAFFFFABRR&#10;RQAUUUUAFFFFABRRRQAUUUUAFFFFABRRRQAUUUUAFFFFABRRRQAUUUUAFFFFABRRRQAUUUUAeW/F&#10;r9pP4c/BC9tLTxp4mtNEmukMkUc3WQVwf/Dwf4C/9FA0/wDOuQ/bK/YDsf2tPEWjaxJ4mm0Cawga&#10;IxeV5vmf+PV87/8ADkjTf+iizf8AgD/9lQB9b/8ADwf4C/8ARQNP/Oj/AIeE/AX/AKKBp/518kf8&#10;OSNN/wCiizf+AP8A9lXyZ+01+xHqn7KHj7TJPEBm1/wBdTL/AMTS0j+fy/4g/wDdagD9vfhR8afB&#10;nxq0ifVPBmtQ6zZxSeXJLD/eru6+Zf2EPg74C+GXwii1HwBqk2saVrm268+bt/s19NUAFFFFABRR&#10;RQAUUUUAFFFFABRRRQAUUUUAFFFFABRRRQAUUUUAFFFFABX5T/8ABUr/AJPE+Bv+5D/6WLX6sV+U&#10;/wDwVK/5PE+Bv+5D/wCli0AfqfY/8ecH+4tWarWP/HnB/uLVmgAooooAKKKKACiiigAooooAKKKK&#10;ACiiigAooooAKKKKACiiigAooooAKKKKACiiigAooooAKKKKACiiigApGbbS1Wvv+POf/cagDzS+&#10;/aZ+GOnXs9lc+LdOiuraTypYvM/1b+lbXgj4z+DPiJqU2n+HPEFnql3EnmvFDJubZ/er+c7423Uq&#10;/GHxn++l/wCQxdf8tP8Apq1faH/BF6aSX9oTxZvl/wCYA3B/67x0Afs3RRRQAUUUUAFFFFABRRRQ&#10;AUUUUAFFFFABRRRQAUUUUAFcv8QPElt4Q8E6zrF2GkhtLV5JBF94/LXUV88ftxeMb7wj8CNT/s+a&#10;GGa+kW1fzf7jferCvP2dKU+yObFVfYUJ1f5Vc/LfWtRi1TV767j/ANVdTtL/AN9NX2n/AME1PCFx&#10;9u8VeJTLF9lZFsPK/jD7g2a+HSpGBX6m/sMeEbHwx8CtMu7eCWK71SRrm583rvX5V/8AHa/Oclp+&#10;3x3te13/AF95+UcPU/rOZ+0fS8v6+8+jccmpKZng+1Pr9MSsfr67hRRRTGFFFFABRRRQAUUUUAFF&#10;FFABRRRQAUUUUAFFFFABRRRQAUUUUAFFFFABRRRQAUUUUAFFFFABRRRQAUUUUAFFFFABRRRQAUUU&#10;UAFFFFABRRRQAUUUUAFFFFABRRRQAUUUUAFFFFABRRRQAUUUUAFFFFABRRRQAUUUUAFFFFABRRRQ&#10;AUUUUAFFFFABRRRQAUUUUAFFFFABRRRQAUUUUAFFFFABRRRQB4Z+2tp9zq37L/j+zsoJby6k05/L&#10;hh++9fkh+zf+0b8c/wBmPwte6B4Y8GTTWlzP5sn2uxb/AAr93J4I54vLkjEsZ7VS/wCEe0z/AKBl&#10;r/35WgD8Y/il+29+0V8V/AWs+E9X8ESxafqcPlSGGwbfj/vmuQ/Zu/aS+Of7MHgm98OeF/As0tpd&#10;XX2mSW7sW3h9u30r9y/+Ee0z/oGWv/flaP8AhHtM/wCgZa/9+VoA/Iv/AIeSftNf9CN/5It/8TX2&#10;j+wT+0R8Rfj5oXiC48f6L/Y8tjOIrf8ActF5n/fVfUf/AAj2mf8AQMtf+/K1Zs7C3shiCCKH/rlG&#10;FoAtUUUUAFFFFABRRRQAUUUUAFFFFABXlv7Tf/JCfF3/AF5NXqVeW/tN/wDJCfF3/Xk1AG/8HP8A&#10;klfhT/sHw/8AoNdnXGfBz/klfhT/ALB8P/oNdnQAUUUUAFFFFABRRRQAUUUUAFFFFABRRRQAUUUU&#10;AFFFFABRRRQAUUUUAFFFFABRRRQAVX5BAA5Hf0qxVC6voNPs5ri5lWGGNd7yyfdApXS1E/P/AIAX&#10;t5BptnNc3EoihiXe8knQCvir9oP9oO58fTz6HoU3keH43/ezD71z/wDY0z9oT9oS5+IF5NoehzeR&#10;4ehfEs3/AD8//Y141omkS6zcEDyoLSNPNuLqY7EiRfvM1fknEXEU8TJ5blzu5aNrd3+yvO+n4dT8&#10;K4t4ulXlLK8qe7tKS694r9Tm/EvifTvCWmS6nqs3lRRf8s/4pP8AZ4r5C+IvxB1L4ma6JXz5O/y7&#10;e2i/8d/Gu2/aZ+KOjePPE1np/heKT+xtJR4vtZ/5fZN3zS7f7vp7V3f/AATt+EUnxL/aG0i9uI45&#10;bDRAb64jlGVfb8qrX9heG3AOC8OcklxPnkP9tcL8r/5dp7RX96Wil2vboetwlwp9UtVqq9Vq77Rj&#10;/W5+iX7Af7Otr8E/hBY6he2cI8S6wn2m4ufLxLGjcrHX1VVdCAV+bI+lWK/KsxzGtm2Mq43EO8pu&#10;/wDwF5Lb5H65TiqcVBdAooorzjQKKKKACiiigAooooAKKKKACiiigAooooAK/OH/AIKZ/DjUY/FG&#10;i+M4/wB7p0sH2WT/AKZuvSv0erzr44/DCx+Lnw11jw7dwrK80LeQf+ecmPlNceLofWaMqXc+l4bz&#10;f+w80pY5/CtJej0f4H5lfsLfFuP4W/G2zS88oafraCxuZf8Ann/d/wDHq/XYdMkYr8Fdd0i98HeJ&#10;bzT7oywX9jO0f93Dq33q/XT9jz4yJ8Y/g3p13cSiXVdO22V6ncOo+Vv+BLhq8LJcRZvDT3W36n6p&#10;4m5PGTpZ3Q+GSUZefWMvmtPke7YGa8C/aw+Fl/438Iw6vocEUmr6WfMeOX/lrD/Ete944zUciCWM&#10;o5+Xp0r6GtRp4mm6VaKkno0z+esXhKWNoTw9ePNGWjXc/LGzv3RLe9t5jBNHzHLEf9W9fc37NXxe&#10;HxB8Mmw1S7jbXrP93KB96RP4Xr4v/aG8DXHwE+OGpfaIJovBfiGT7Tp1yI/9Ht5m+9F/s0vgnxPe&#10;eDfEVjq1lzNaOsmP+eif3a/IcRh8TwPmkbtyw9TWL6Si+396L92X95M/nGhWxPA2cunUu6Lf3x7r&#10;zifpyGG0YNWK4b4YfErSfib4div9PlHmqMT25Pzxt713Nfr9GtTxFNVaUrxeqZ/SOHr0sVSjXoyv&#10;GSun5f5hRRRW50hRRRQAUUUUAFFFFABRRRQAUUUUAFFFFABRRRQAUUUUAFFFFABRRRQAUUUUAFFF&#10;FABRRRQAUUUUAFFFFABRRRQAUUUUAFFFFABRRRQAUUUUAFFFFABRX5+f8FGv2wvif+zv4q0DTPAk&#10;MItrqBpZZZrJpq+Of+Hpv7Rf/Tp/4LGoA/cmvn79uzT/AA/ffsveOf8AhIBD5MVi0lv53/Pb+Gvy&#10;3/4em/tF/wDTp/4LGrmfGHjT9pj9tvVLPR72y1a9sN64tIbVre0j/wBp6APs3/gjL4svb/4Z+JdE&#10;nbzbS1uBLH/0zr9Iq+dP2Iv2X4f2X/hJDo858/XL4/adQm/2/wC7X0XQAUUUUAFFFFABRRRQAUUU&#10;UAFFFFABRRRQAUUUUAFFFFABRRRQAUUUUAFflP8A8FSv+TxPgb/uQ/8ApYtfqxX5T/8ABUr/AJPE&#10;+Bv+5D/6WLQB+p9j/wAecH+4tWarWP8Ax5wf7i1ZoAKKKKACiiigAooooAKKKKACiiigAooooAKK&#10;KKACiiigAooooAKKKKACiiigAooooAKKKKACiiigAooooAKhniE0Mif31xU1J0oA/Pjxb/wR+8De&#10;LvFOs65P4u1WGTULqS5kiEa4Tc26vV/2Uf2AvDX7KHjfVfEuka/e6pNfWP2IxXQXbGm5W3f+O177&#10;c/GLwRZ3EtvceKtJhmify3jN0vBq94f+IXhrxZey2mj69YandxJ5jxWkyuwSgDpqKKKACiiigAoo&#10;ooAKKKKACiiigAooooAKKKKACkAxS00GgAI5r8+P+Ck/jGxu/EXhnw7F5v8AaFkj3Uv9zY33a+9P&#10;EOuWvhvRLzU7+aKC1tYWllllOFG2vxy+N/xMvvi18StZ1+7llEMrtFbQzSb/ACoP4Ur5rPsQqWF9&#10;n1k/wW/5nyXEuKVHB+yW83b5df0OX8L6FdeJPEOmabYf8fV3MsUdftR4I0eTw/4T0jTbjyxNa2sU&#10;Mnlfd3qo3Y/EV8A/8E8vhtHr3j298T3lnN5Olx4tpf8Allvav0eBGDiubh7DOFGVd7yf4L/hzi4V&#10;wjhh5YmW8n+CEUcU+kB4pa+t63PutwooopgFFFFABRRRQAUUUUAFFFFABRRRQAUUUUAFFFFABRRR&#10;QAUUUUAFFFFABRRRQAUUUUAFFFFABRRRQAUUUUAFFFFABRRRQAUUUUAFFFFABRRRQAUUUUAFFFFA&#10;BRRRQAUUUUAFFFFABRRRQAUUUUAFFFFABRRRQAUUUUAFFFFABRRRQAUUUUAFFFFABRRRQAUUUUAF&#10;FFFABRRRQAUUUUAFFFFABRRRQAUUUUAFFFFABRRRQAUUUUAFcF8aPihafB74d6p4nu4vP+yp+7h/&#10;56OfurXe18v/ALfz3K/B2zjt/wDVy6pB5v8A32tC1dio7njNx4s/bGm0T/hZ8A8PQ+Fv+P7/AIRD&#10;/l4+y/3d/wDe219ifBD4r2Pxp+GejeLLOA2gvY8yWzH5o3X7y/ga17OKJvhpAj/6r+y1/wDRVfPX&#10;/BPDyl+GfiyK3/49Y/El6I/+/jVSW67Gd9EfQnxK8eWXwx8B6z4n1E/6Np0DTEf3/wC6tfE48aft&#10;e/EHRf8AhZXhseH9G8Lyj7Vb+Frv57iSBfm+/wD7S17v+33Jcxfs0eIDb/8APaDzP9zd81erfDWO&#10;L/hU3h5B/q/7Li/9F0raM0Wlmc58BvjbF8ZfhNB4p+xHTtQjV47ywJ/1U0f3kr5L8Ma/+1r8dL/X&#10;/EHgTxl4e0bwrHqMtrZWuo2q79itt/u13P7LGmX2q6H8ctL8OTeTdy6jPFZ+d/qY3Za5fwV+wH8W&#10;38HabZax8eNV8M3drJJLHY+Hbb/Rxufdudtw3NTb1ZEfhPqb9nfRfifoPgU2/wAV9Z07WvE32l8X&#10;WnR7E8n+Ff8AeqX9pv8A5IT4u/68mrz79kX4o+Ltcm8Z/Dzx5eQ6p4s8GX32WTVYY9n22Bv9XIy/&#10;3vWvQf2nW2fAjxk3/Ti1Jgb/AMHP+SV+FP8AsHw/+g12dfM/wt/a8+FGl/Dvw3aXHiYQzRWUUTxf&#10;YZ/vfd/uV9F6ZqNtq1hb3trKJ7e5jWaOQd0blaQy7RRRQAUUUUAFFFFABRRRQAUUUUAFFFFABRRR&#10;QAUUUUAFFFFABRRRQAUUUUAFV/4gMfN6+lWKz7/ULbS7Zri8nitYU6ySyBFpX5dWJtLVkl1cRW9v&#10;LNLKIokHzue1fFP7RH7Qcvju9l8P6DP5WgRPiWcD/j5f/wCJqx+0H+0XJ4znm0Dw9N5GiRfu7i66&#10;tcfT/Z/nXjHg7whqXjTW4bCxgyT+8nuZiEit0/iZm/hWvyLiHiOpiZvLsud76Nrd36I/CuK+LKuL&#10;qPKcp1vo5Ldvsv1K+i6BJrE8vlzRQWltH5txdTfJFbp/eevnH9ob9oaPxLFL4M8GSyxeE43P2i6+&#10;5NqT/wB5/wDpn6LW/wDtcfGzTRMfh54B1mSfw5a/8hS9iGz7ddfxfP8AxR18xaRpMmrziKPr3Nf1&#10;p4VeGGB4SwS4q4mt7WMeZKTsqa7v+/qrfhrY9nhPg6ph69OCj7TEVLJJbq/T17voO0jSX1i4WOMZ&#10;x/rJK/Xr/gmd8Hm8EfC278QXcMQl1ab/AEeQx4l8tfvf8Bavh79l34DN8X/iRp3heASxaWAbi/uI&#10;vvRwr9T/ABfdr9nvDWg2XhXQrHSLCPybGygW3iX0VRXzXFvG+I4zxl6S5cJSfuRtrKW3PL5PT/O5&#10;/T+a5Rh+EcuWXc3NjK1nUa2hHdQXe7S162NUhSxz1qeoEVRnnJqevjVuz88XcKKKKYwooooAKKKK&#10;ACiiigAooooAKKKKACiiigAqIEEjFS1GqhelJ36bi9T82P8Ago58Ez4d8UWnj2whxaaofKvfvH99&#10;2b/ZFeefsI/GsfCr4uW+kahP5Wj6+VtpPNkbZHN/yzbb/eLfL/wKv0t+NHwzs/i18N9a8N3ke77X&#10;CfLyduH/AIfm5xzivxW1vRtT8E+Kr2wuc2mqaZdNGSP76t95f6V8bmNOWBxSxMNmf0vwXiaPEuQV&#10;ckxXxQXKv8Ori/kz95N2QOM0/HFeNfsqfEuX4rfBLQNWvPL+3iH7PcDzA7Er8u5v97FezZzzX18J&#10;88IyXU/nTF4WpgcRUw9X4oNp/LqeP/tS/BSL4+fBfX/CgEQ1CaPz9PmlOFiuV/1bGvzM8CeLNRi1&#10;u98EeK7L7F4t0SRra4h6rJt+lfsjnOPQ1+Yf/BTH4K6r4H8baZ8XvClrNBFcfutVmtYsrG/8Mj/7&#10;3f5a9/B5NhOL8HPh3FyUakrzw9R6clVrZv8AknZKS7qLWqR8BxTkVPOsG1/y8j8L7P8Ay01Op+Cv&#10;xbuvhT4qNwsXnWNztjuIv/Zq/QXStRg1rTYLyA5inRXX+dfkj8PfG8fjvw1BqUcsYu9n+kRxf8s3&#10;r6w/Zd+NQ8O6gfDut6iP7PmwLPzvuxt3G+vwbJMZieH8wqZJmkXFxk00/szT1+T3T2e60aPy/g3P&#10;quUYp5Rj9It2X92Xb0fQ+ydqg8Dn0qeodwcB17ipq/XVqf0GrboKKKKYwooooAKKKKACiiigAooo&#10;oAKKKKACiiigAooooAKKKKACiiigAooooAKKKKACiiigAooooAKKKKACiiigAooooAKKKKACiiig&#10;AooooAKKKKAMnVfDmk65tfUNMtb7y/uGeJXx+dUv+EA8Lf8AQv6T/wCAkf8AhXkP7X/7WmifsqeA&#10;YtYvIftuq3UnlWVgD80n+1/u1+Zur/8ABTL9oX4gTy3PhvTpLO2L/INOtXmUUAfsh/wgHhb/AKF/&#10;Sf8AwEj/AMK1LDR7HTF/0OyhtB/0xjVK/DbS/wDgo1+0rrV7Naafey3t1H9+KGyZ3jpdT/4KLftK&#10;6JewWmoX0umXUv3IruxZPM/76oA/deivlX9gD4jfFn4kfDrUtQ+KdnNDd+f/AKHLNFs8xK+qqACi&#10;iigAooooAKKKKACiiigAooooAKKKKACiiigAooooAKKKKACiiigAr8p/+CpX/J4nwN/3If8A0sWv&#10;1Yr8p/8AgqV/yeJ8Df8Ach/9LFoA/U+x/wCPOD/cWrNVrH/jzg/3FqzQAUUUUAFFFFABRRRQAUUU&#10;UAFFFFABRRRQAUUUUAFFFFABRRRQAUUUUAFFFFABRRRQAUUUUAFFFFABRRRQAVWvv+POf/carNQ3&#10;EQmhlT++uKAP5ofjXrF9H8YfGfl3t1/yF7r/AJat/wA9Wr7Q/wCCMl/c3f7Qnizz55Zv+JA3+tl3&#10;/wDLeOvYfGn/AAR3tvFnjDWtb/4TPyBf3Utz5Xlf6vc26vZ/2Mv+Cf0X7KHxD1nxIniD+1Pt2nfY&#10;fKxjy/nVt3/jtAH2ZRRRQAUUUUAFFFFABRRRQAUUUUAFFFFABRRRQAVDhty+nepq+av2h/2wfDXw&#10;mstS0jSJ49W8YxJsitIjlInboXauevWp0IOpVdorqc2IxFLC03VrStFdTz79vz49RaLon/Ct9Kll&#10;GrX6LLezAfLHB/d/4FX5/wCnWc2pXsFrbRGaaZ1jjjq74o8T6n411281bV7yW91G5k8ySWWvpf8A&#10;YV+AV1438YQ+M9QhiOgaY/7oS9ZJq/N61SpnGNSW3by/4J+R1qlTP8xSitL7dkt/vPtn9mz4WQ/C&#10;P4W6ZpPW7lRbi5f1dhXrNREDpnmpa/S6VONKKhDZH6/SpRoQVKCslsFFFFamwUUUUAFFFFABRRRQ&#10;AUUUUAFFFFABRRRQAUUUUAFFFFABRRRQAUUUUAFFFFABRRRQAUUUUAFFFFABRRRQAUUUUAFFFFAB&#10;RRRQAUUUUAFFFFABRRRQAUUUUAFFFFABRRRQAUUUUAFFFFABRRRQAUUUUAFFFFABRRRQAUUUUAFF&#10;FFABRRRQAUUUUAFFFFABRRRQAUUUUAFFFFABRRRQAUUUUAFFFFABRRRQAUUUUAFFFFABRRRQAUUU&#10;UAFeY/tDfCqX4x/CzVfDlvcfY76X97by+ki/dr06kyKAvY/PWb4y/tNWvh3/AIVR/wAKs87UfL/s&#10;z/hMPN/0fZ93zNn+7X1L8Hvhndfs8fAVdHs4f7Z1mxtZryURf8vV1jcyj/eavZcilp3FueEwWOt/&#10;tPfs3Xtn4r8Py+C9b1iCSM2E0m97Z1b5Wr5qtfi3+0r8LfDsHwrj+Fn/AAkF3ax/YbbxVDJ/o+z7&#10;qtt/2Vr9CsZpalIq587/AAk/Z41fwL+z5qfhc6ybLxfq6SXFxqtoNjRzv81eG6P+0V+0j8HYIfBe&#10;sfCCbxzd2P7r/hIIbltlwn8Lt/WvvqimI+ff2WfgnrfgAeJvF/jOeKbxr4vu/tt9FD9y2T/lnEv+&#10;7XYftN/8kJ8Xf9eTV6lXlv7Tf/JCfF3/AF5NQBp/B/SbFvhZ4U/0O1/5B0X/ACyX+7XfKu2uN+Dn&#10;/JK/Cn/YPh/9Brs6ACiiigAooooAKKKKACiiigAooooAKKKKACiiigAooooAKKKKACiiigAqJj61&#10;LXjXxn+P+ifDjTruCzuIr7XuY47SPrG/q/tXPiMRSwtN1q8uWK6nJisXQwVGVfEz5Yrqdj8Rvibo&#10;vwz0M6jq9wQD/q4ox88n0r4i+NHxu1L4t6rz/oeiQ/8AHvaev+0/+1XHeJ/GOt+Nb37ZrF7Lez9h&#10;L9yP/drrfh18IpPFGm3mt6rfQ+GvDliMy6hd/IuPxr8bzLPcZxDW/s/LYNRl97/4B+AZvxLj+J6r&#10;yzK4NU2/Rv8AxPpHy6nO+Dvh/rXji6H9nQj7PG6xz3MpxFb/AO0zV5F+05+1FpugaJe/C34ZXGNP&#10;/wBXrWvxff1F/wCJF/6Z1t/tf/thabY6IfhV8Jb4ReGo1xqms2h+a9fuqN/d96+RPhj8Ntf+Lvi6&#10;z8OeHLKS91G5fgDgRp/Ezf7Nf2H4UeEmGyGlHiHP7KoleMZ7QX8z810+Z9lkXDmHyJKpN81dqzl0&#10;j5R/K5zNpaSXkwSMde1emaJpP2CwhhX/AFp64rqvG/gDRfht4km0PTJzfXdj+6vL/PySTfxbK+hv&#10;2DPgYfiX8Sote1OyM2g6R+8Pmx/upZP4Vr5XxJ47qcV4tZPlzthack7/AM8lpf07H9v8FZBheEMp&#10;lxFmP8Vwdl/Knsl/els/U+xf2J/gLZfCP4a2Wr3lnEfEuuQrc3Nz/GI2+aNfb5SMj1r6ZqoqbWQJ&#10;93+VW6+KoUo0IKlDZL8ep+FZlmFfNcXUxmId5Td/JdkvJLT5BRRRXQeaFFFFABRRRQAUUUUAFFFF&#10;ABRRRQAUUUUAFFFFABRRRQAV+YX/AAUo+GSeHfidpviq1tJRa63Bi4m/g85Pl2/981+nteNftS/B&#10;23+M/wAINY0doR/aNujXNlLj545FH8P+8uV/GvPx2H+s0JQW/T1Pr+E84/sTN6WJn8D92Xo/+DZn&#10;xF/wTu+NbeD/AB/N4R1CbGn6wf3XtMK/T8ivwRsLy/8ACPiKCePzbPUNNnz/ALcbq1fs7+zr8VYP&#10;i/8AC7RtcjmEtwU8q4/66Lw1eTkuI5ovDz3W3ofofibkypVaec0FeNSyk+8uj+a0+R6fxv6c1z3j&#10;/wAG2HxC8Gaz4c1NRJYanbPbSj2ZcVv53LjuaUHd3619PGbhJVIuzT0fZo/C+8W7n4F6hY6n+zN8&#10;cNZ8P6kJPLsLtraVP4XT+Fv9r5a+kNF1i11/S4r+xm822kr3j/gp3+zpH43+HMPjzQ9ODa3pD5vD&#10;BF+9uICP4v8Adr80vhV8VL34f6oInPm6XLxJCa/Q+MeCo+KWSx4hytWzGglCpHpUUV0/vNfDfR6r&#10;do/HuLuGFmD+s4ZWqJbfzLt6n6yfs6ftFi3Fn4Y8TzkwkeVZ38vb/ZavrRXDLnpmvyf0fWbbXbCG&#10;+0+TzbWT7klfV/7OP7RWzyfDPia6DZOyzvpeM/7Le9fzJkGf1cJVeV5peMouycviX91+nnr06I87&#10;g/i6dOSyrNHZrSMnuv7r/Q+sMAn1z39asVVhlimTdHIJEPpVqv1fTc/c1sFFFFAwooooAKKKKACi&#10;iigAooooAKKKKACiiigAooooAKKKKACiiigAooooAKKKKACiiigAooooAKKKKACiiigAooooAKKK&#10;KACiiigAooooA/Ir/gqmf+E2/aY8AeF5+LQhIufu/M3zV+mXwz+EXhX4ceBNN0PQNHtLOCK0WMS/&#10;Z13yfL952281+fv/AAV7+Hd7oet+B/ifp0Evk2MyxXEsX9/fuWvvb9nP4rWHxn+DHhnxZYSiVbq1&#10;XzR/ckVRuWgD8+P+CeWn22lftyfF/SbiKGWQef5Z8v8A6atmvq79vr9nLQPi98CtavzZQw6/ocDX&#10;tldQxqr5X+Gvh/8AaM1XX/2EP28p/iRYWUt94f8AEBa6kBHyypJxJHv/ALwxXZ/tE/8ABW7w145+&#10;E2qeHPBmg6hBrWqQfZ5JrzbsiDfeoA9//wCCXf7QGr/GH4LTaPr83n6r4ek+zeaT88kf8Nfa1fAH&#10;/BIf4V6v4P8Ag9qniPV7OWz/ALcn822Mv3pU/v19/wBABRRRQAUUUUAFFFFABRRRQAUUUUAFFFFA&#10;BRRRQAUUUUAFFFFABRRRQAV+U/8AwVK/5PE+Bv8AuQ/+li1+rFflP/wVK/5PE+Bv+5D/AOli0Afq&#10;fY/8ecH+4tWarWP/AB5wf7i1ZoAKKKKACiiigAooooAKKKKACiiigAooooAKKKKACiiigAooooAK&#10;KKKACiiigAooooAKKKKACiiigAooooAKKKrX3/HnP/uNQBTfxLpMR2PqlmJPT7QtS2us2OoymO1v&#10;YZ3HaGRWr+b340ePvElt8WvGUcfiDUfL/tW5/wCXlv8Anq1fZH/BHHxPq+tfH7xPFf6pd3sP9gP+&#10;7mlZ1/18frQB+xVFFFABRRRQAUUUUAFFFFABRRRQAUUUUAFVwQWTC/jnpVivDv2pP2go/gP4IFzb&#10;wfbNbvt0VnEOiHH3m9qyq1YUYOpN2SMa1WFCm6tR2S3Z5H+2b+1mfB0A8J+CNXA8Q7/9MuodrrCn&#10;93/er88726lvrie4uZvOllfzJJZfvyVa1zV7rX9UvdSv5fOvbqRpZZf9tq+mf2OP2WB8Vb648QeL&#10;9M83wrEnl24m+X7RL/eT/Zr80rVauc4q0NF08v8Ahz8hxFfEZ/jeWltrZdl3ON+AP7KPin41X+m6&#10;g8Mml+EJHzJqkvWVF/hRP/Zulfp78P8A4f6N8NfDFromiWotLC3TAXHzPxyzHu1bGm6da6Lp8VhY&#10;wxWlnbII4oIl2rGg7CtBVAHBr7rA5dSwEdPi6s/R8rymhltO0NZPd9/+GECgDFSU3GKdXq7u57m4&#10;UUUUxhRRRQAUUUUAFFFFABRRRQAUUUUAFFFFABRRRQAUUUUAFFFFABRRRQAUUUUAFFFFABRRRQAU&#10;UUUAFFFFABRRRQAUUUUAFFFFABRRRQAUUUUAFFFFABRRRQAUUUUAFFFFABRRRQAUUUUAFFFFABRR&#10;RQAUUUUAFFFFABRRRQAUUUUAFFFFABRRRQAUUUUAFFFFABRRRQAUUUUAFFFFABRRRQAUUUUAFFFF&#10;ABRRRQAUUUUAFFFFABRRRQAUUUUAFFFFABRRRQAUUUUAFeW/tN/8kJ8Xf9eTV6lXlv7Tf/JCfF3/&#10;AF5NQBv/AAc/5JX4U/7B8P8A6DXZ1xnwc/5JX4U/7B8P/oNdnQAUUUUAFFFFABRRRQAUUUUAFFFF&#10;ABRRRQAUUUUAFFFFABUScgYOalqhfX9vplnLPdzR28Mf35ZTtUfjRp1JlZK7dv67lnL4Jxz2rK1X&#10;W7Hw9ZPeajeQ2VlH96Wd9ij8a8G+LP7WWm+Hx/Z3hIxavqG9o5Jif3Uf/wAVXyx4v+IWv+Ob/wA/&#10;W9SlvR2i6J/3xXw+a8V4PL26VJc8+17Jer/Q/OM743wGVydGj+9qronaK9X19D6C+KP7XczS3mm+&#10;FYfLjidozqEv/LTjHyCvmV5rrU74yv5t5d3Un++8jtXVeC/hL4j8bnzLKzFpYRJ5kl/eHyYo0/ib&#10;c392uE+Kf7WngH4ImOw+FMMHjHxREW87xBqEZaGyf7v7pf4vrXh5LwzxP4jYuNOjT/dpq91aMU/+&#10;G+Z+ZLC55xjUWIxkuWj06K3XlXXZanpWvx+Hv2atFi8X/E2Dz5Zf+QV4bglX7Re/7Tf3V/3q+MP2&#10;iv2v/GHx7v7yyMx0HwhI6m30C0+SKML93ft+81eTeJ/GPiD4ia5LqGt6ldazqlzJnM8jO5dv7tfX&#10;v7IP/BOfV/i/5uvfEGG/8N+HI+Le1A2XFy3/AAL7q1/dPDPAvDXhdl6xmYSU6+7k1d37Qj1fZ9D9&#10;cyvK8PltH6rgY2T3b3fq+vl2ufNPwT/Z/wDG37QHiKbR/BumC8mtk824mmkEcMSf7Tn5foO9foV4&#10;k8DaV/wT8+AEVloc0N78SfEo8m41UxfwY/ebP7qru49a+1/C3g7wj8FfB32bSNOtNB0bTrb55PlQ&#10;CNF6s1fkD+0L8YNS+NHxT1nWrq7mNh57x6fayv8ALbwr91Vr8g4+8RsbnVF4agnTot6L7T85foj9&#10;04A4Uhm2ZRqV1elSs5ed72j87fgcToWj3vi/xDZ2EH77Ur6cRj+H52av2l+BXw0t/hL8NtG8NwDM&#10;ltCvn/d5cj5ulfIH/BOb4DW1zBe+Ptb06KZhJ5Wnfaovnj/vSLmv0FNfk2T4Xki6892fW+JGfLF4&#10;lZRQ0hRfvecv+AMI2rkdRU1QlgXIHBqavo73Vz8X6sKKKKBhRRRQAUUUUAFFFFABRRRQAUUUUAFF&#10;FFABRRRQAUUUUAFQE53ZXnjPNT1CAeefpRr0Ez8pv2+fgf8A8K4+KM3iDT4Cui69+9xHG2yKf+JS&#10;395vvVuf8E8fjWPBnjx/CN/P/wAS/WP9QMM377+H/dr7a/ao+D1v8Zfg/qmlGKNtRtka5s5tu545&#10;FH8NfjtDNe+EvEZkTzbHULGf/deN1avjMdB4DFrEU/hf9M/p3hXE0uLeHqmT4prnprlv9/JL5bH7&#10;1gggcc1PXkH7OHxp034z/DbTdViu4ZtVihWO/t4j80UmO69q9fr6+nONSKnDZn824vCVsDiJ4XEK&#10;04Np+qKl5axX9lNbTgSwyI0clfhp+27+zjqXwG+LWpOlnKvhrVJmudPuwPkk3feX5eF+lfutXCfF&#10;r4TeGvjN4NvPDXijTo77TrlT1Hzxv/CyN/C1fdcJcTT4Yx6xDjz05+7OPdd15x3XfVdTy8RR9tGy&#10;3Pwa+FPxXuvh5qQjc+dpsp/eQ+n+0tfX+m3kOp6JZaxZDFhfZkt7n/npt+9/3y1fOX7VP7KviP8A&#10;Zo8bzWl7DJeeHrp/+Jdqw+5Kn91/7rVV+APx9l+HM0uga6supeEL5/3sIPz2b/8APeH/AGvVe4r7&#10;jxI8MMu8Q8J/rJw7JfWmr6aKql0kuk9038uh+RcQ8LU8ybr0vdqpfKXk/Psfof8AAL9oW58B3cOj&#10;63PLcaNK+PMPzNbv9f7tfbFlfW2rWMdzayieCRd6SJ0YV+XtzbxeRBe2c0V7pVynm293F9yVP/iv&#10;Va9l+Av7Q1x8Orr+ytYmlvNCk6H7z2/+7/s1/GGTZ3iMmryynNouLi7a7xfbyXZf5njcLcVVcqq/&#10;2Xm11FaJv7Pk/I+5l+/nHHY1YrnfCXi3S/GelRalpV3FeWsg4kU10VfsEZxqRUou6Z+90qkKsFUp&#10;y5ovZ9H6eQUUUUzUKKKKACiiigAooooAKKKKACiiigAooooAKKKKACiiigAooooAKKKKACiiigAo&#10;oooAKKKKACiiigAooooAKKKKACiiigAor4u/4KHfF74w/Ba38J+IPhpZzXekxO/9q+VD5qf7O+vK&#10;vg9/wWI8MX0ENn8RNEu9F1CM+XJNZxb0P/Af4aAP0H8ZeC9D8faJNo/iDTYdT0+YfPDPHuU03wX4&#10;I0L4faFDonh7TYdL0uEfu7aCPagrzHwT+2Z8HfHcEMmneOtKEsv/ACxll2PXp+neO/DerQ+ZZ69p&#10;1xH6xXKf40AYHxd+CnhH45+Gv7D8YaZFqlhv8yPPDxn/AGWr578K/wDBLb4H+F/Eg1caNdXwjk8y&#10;O1u5mdBX1RdeMdAsIfMn1rT4ovU3Kf41w/ij9p34WeDhL/bPjjSLPy+v+k7v/QaAPQ9K0q00TT4b&#10;DT4IrS0t08uOGIbVQVoV8LfFP/grZ8JvBsM1v4f+2eJtQj/54x7If++q8c+Bn7cfx0/ad+Pvh+30&#10;PQP7M8Ffav8ATPJibZ5H+29AH6mUUUUAFFFFABRRRQAUUUUAFFFFABRRRQAUUUUAFFFFABRRRQAU&#10;UUUAFflP/wAFSv8Ak8T4G/7kP/pYtfqxX5T/APBUr/k8T4G/7kP/AKWLQB+p9j/x5wf7i1ZqtY/8&#10;ecH+4tWaACiiigAooooAKKKKACiiigAooooAKKKKACiiigAooooAKKKKACiiigAooooAKKKKACii&#10;igAooooAKKKKACoLiITQyp/fSp6KAPyj8d/8EevEvizxv4g1yPxbaQRX17LcxxeV/ebdXun7C37A&#10;GtfsofEvWfEeo+IIdThvtPaxjiiH+2rbv/Ha+3zfWy/8t4v+/gpYrmO4H7uWOX6GgCxRRRQAUUUU&#10;AFFFFABRRRQAUUUUAFQgZCkDJqavnL9pn9q/S/gbbzaHZQ/bfFU1r51tF/BHzjc9Y1q1OhBzquyR&#10;zYjEUsLTdWs7JHr3xF+IWh/DHwre69rt0tpZQLn/AGpG7KvvX5E/GD4qax8W/G97rupXks0UjsLa&#10;H/nkn8K034mfGbxf8WL43HiXWZr2Pf5otB8kMf8AD8i1z3hjw1qnjTWrPR9Hspb3ULp/Ljiir87z&#10;PNJY+1Gkvdv82flucZzLNJRw+Hj7jfzfY7z9nT4JXXx08fQaNFObOwhHm3soH8H/AMVX62+DfCtj&#10;4K8M6bolgMWVhAtvED6LxXCfs9/BTSPgv4DsbK2sooNVkhU3swO95H/3q9Xr67K8v+p0rz+J7/ov&#10;kfcZNlkcvo3nrN7v8l8gp9N7U6vc0PovMKKKKB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lv7Tf/JCfF3/AF5NXqVeW/tN/wDJCfF3/Xk1AG/8HP8AklfhT/sHw/8AoNdnXGfBz/kl&#10;fhT/ALB8P/oNdnQAUUUUAFFFFABRRRQAUUUUAFFFFABRRRQAUzIp9UNQ1G30u2M95cRWsKdZZpAo&#10;pP1sF0tyyxB7/pUUkixQgs+EHJ4618//ABG/a40nQDLZeG4f7avf+e2f3SV85/ED49eLviIfJvL3&#10;7Fa/8+lp8qV8lmHE2XYC8HPnmukd/m+h8Nm3GWVZXeDnzzXSP6vofVPxH/al8J+BxLBaTnXr/HEN&#10;oflH/A/u18l/Ez4yeIfirfb9UnNnaBPLSwtJWSL/AIH/AHv+BVwkt1HBP5UksUMsm6SPzpdvmbfm&#10;rh/GHx+8JeCoMWM3/CS352SRwwn9z/tK7/3lr5nBYTivj6t9VyjDScX2VorzlI/JMXnWf8Vt0sPD&#10;lpPtt85Hp+j+Gb3WG8xVihs/+fq7OyH/AL7ak8SfHT4U/ACO7juyPH/i+L/j3tLT/j0tn/vM/wDF&#10;XxZ8Q/jz4t+I0ENleanLFpcf+r0+1+RB/wDFUnw2/Z88f/GDzn8L+GdQ1OOJPMMwj2p/3033q/qD&#10;hXwEyrJKUMx4pxClJbxvaCfbnej/AD7H12ScJ4TAqNavH2lVd1ovSPV+Z13xt/bE+IfxsItLzUf7&#10;D0Dfvj0bSf3MSZXawyuGZW67WrhfhR8FvFvxo8SWekeHNMmvDczeUbry28mP/eavvz9nv/glVbW/&#10;k6v8T74TsPnGk2h+TYydHf8AvK1fevhTwR4R+Efh4waPp1hoFhCi+ZINsYwv95jX6bmHiBkvDtB4&#10;DhyinbZ6qF+/80vyZ+mwwlSr71R6fj6HzH+y1/wTo8K/ByGDV/F4i8S+K45fNjkwRDb8dFXvX1p4&#10;g8R6V4T0s6hq9/baXaR9ZZ3CoK+aPjV+3/4N8A+fp3hxR4m1cDAMJ/dRt/t18A/Gb9ovxn8cLzdr&#10;+o/8S6N/Mt7CH5Io6/mTPeKK+PxEq+Nq+0qPz28rLRen3n65w7wBmWbcspQ9lR35pa39F1/Q+hv2&#10;2v2xNH+J/h8eCfB0sk+lyOJL3UPmTzNv/LNV/u+u6vnD4CfCLUfjL8Q9L0W1tZZ7UzLJeyxf8sof&#10;4qb8H/gJ4w+NWoeT4c02Sa1R1juL4nEUe6v09/ZQ/Zisv2efC8/2iX7b4kvsfbLr+Hj7qr/s18XR&#10;oVszrqvUVon6/mGZ5XwHlUsty+fNXey63f2n2sr2R7R4f0K28O6FZ6XaRiO1tYVijA+Xha2aiQ4z&#10;zmpa+1SSVkfy/KcpycpO7bvf1CiiimSFFFFABRRRQAUUUUAFFFFABRRRQAUUUUAFFFFABRRRQAUU&#10;UUAFFFFABX5cft4fs3an4M8bXvjTR7LzvDmpv5kvk/8ALvN/Fu9q/UesfXtCsPEWl3Om6nZx3ljc&#10;Jslhl5VhXFi8LHFU3B79D6Xh/Pa/D+OjjKKutpLunvbz7H4ofBn4y6/8D/GFpr2iTkEcXFr/AAXC&#10;f3Wr9b/gl+0D4X+OHhyy1DR7uKG/kjPmaZLJ++jZfvfL6e9fAn7Uf7E2vfDfXb3W/CFjNqnhWXdc&#10;bYvmey/vL/u182+CPG+s/D7xFZ63ot7LY39s++OeL/0HFfJ0a9fKqns6qvE/oPNMnyvj7CLH4Coo&#10;14rf/wBtn2236H7wKB6YY+9OGc14F+zB+1Do/wAfPDcUcksdp4otY/8ATLAd/wDbX/Zr31WBHrX2&#10;VOrCtFVKbumfzLjcDiMsxE8Jiock47r9V3T6PqcV8V/hR4f+M3gm+8MeJLOO90+5XHI+eJv4XX0N&#10;fiR+1T+yt4h/Zj8bHTr/AP07Qbt2fTtUA+WRP7r/AN1q/e09a4X4u/CTw38bPA954Y8T2cd5p9yv&#10;ySH70T/wun+1X6LwfxbieF8Tu5UJaSj+q80eRiKCrR80fhx8DPjnN8Pbk6Pq4kvfC90+ZIR9+3f/&#10;AJ6J/WvsLUPC0kel2euWE8WseH75PMt9QtPnT/df+61fJn7Un7LniP8AZo8bzWGoQy3mgXD/APEu&#10;1X+CVP7v+9W5+yj+1hqPwF1yfSdWi/tjwNqf7u90+b5vL/2k/utX6H4ieHGV+I2XxzvKGvrNtJL7&#10;SX2ZeZ+d5xw3g83b+sXhV6TX6rqvyPqLwL8R9a+H2uRX+l3koEf/AC6mRvJk/wCAV9i/B/8AaQ0b&#10;x+lrp+oY0zXZSw+ynlSf9lq8N1v4JaD8RdCh8V/CrUrTUtLlh+0S2AuN8qfT/wCJrw+OW702/wAR&#10;CWzu7WT/AHHjda/g1Vc44OxDw+Jh7l2rPbTe3nqfnFLFZ1wRiFSqrmoPz9127Po9dj9TVY7cFsE+&#10;1Pr48+EX7WF3pbLp/iom7V5F8u5UYCJ719X6L4h0/wAR2nn2F3FeRH+KF81+rZZm+FzWn7Sg9Vuu&#10;qv8A8MfuWUZ7gc7pe0w0tdLp7r5eetu5q9qdTKfXt6H0PkFFFFAwooooAKKKKACiiigAooooAKKK&#10;KACiiigAooooAKKKKACiiigAooooAKKKKACiiigAooooAKKKKACiiigCtcWsd5bmO4hjlik+/HKN&#10;y/rXzh8aP+CfPwd+NU813qHh/wDsbUZR893pJ8lz/SvpiigD8m/Hv/BFjV7Oaa58G+OYJYv+Wdte&#10;xMj/APfYryTUP+CX37TOhicWUsE8P/Tprewyf8B3V+39FAH4Z2X/AATT/ai1Y7JIPJH/AE965sT/&#10;ANCrt/CX/BG34p+IyZPFfivSdFl9PMe7f9K/ZWigD4T+D3/BJH4V+AmgvPEs914t1CP78cx2W5/4&#10;BX2X4T8D+H/AWlQ6Z4f0e00eziTZHFaRKmBXQ0UAFFFFABRRRQAUUUUAFFFFABRRRQAUUUUAFFFF&#10;ABRRRQAUUUUAFFFFABX5T/8ABUr/AJPE+Bv+5D/6WLX6sV+U/wDwVK/5PE+Bv+5D/wCli0AfqfY/&#10;8ecH+4tWarWP/HnB/uLVmgAooooAKKKKACiiigAooooAKKKKACiiigAooooAKKKKACiiigAooooA&#10;KKKKACiiigAooooAKKKKACiiigAqrdnZZz/7jVar5S/a/wD2rdT+CV/pmh+GhZz6vMjS3Ed3FvVE&#10;/h71hXrww8HVqOyRzYjEU8LTdWq7RR+P/wAYPj58RNP+LPjG3g8Z6vBFFqt1GkYuW4HmtX11/wAE&#10;iPij4v8AHPx08S2ev+IdQ1S1j0NpY4bqVnXf5sfzV8sab+zzr/xq+LUsI1K00681y9klMs/3N7MW&#10;9fev0V/4J8/sIeMv2XPiprXiPxHe2dxa3WltYxiA/wAfmq3/ALLSoYmjio89F3Jw2Mo4yHPQnzL8&#10;j9BaKKK6DrCiiigAooooAKjGfpUlZWt69p3hvT5r/U7yGxtIk3vNNJtUCi9tWJu2pok0m0dcZIry&#10;zW/2lfhtoOiz6hJ4r06eG3j8wx2sgdyP9la4DU/27vhsfCOpaxpl7Je3dqMR2EsZR5H/AIf+A+9c&#10;csVh4fHURxVMdhaX8Sqka/7Tv7UGlfArRWtLUx33iq7X/RbP/nmP+ej/AOzX5ceKvFer+NPEd5rG&#10;sXkt5f3L+ZJLLV74geONQ+I3jHVPEd+MXl/O0vlfwR/7Nd9+zj+zfrnx78T+Uvm2Xhq1dftmocf9&#10;8J/tV+f43GV80r+xp6x6L9T8szDH4nOsT9Xor3eiXXzL37OP7LmtfHrUBqEc8Nl4atrnyry68z99&#10;93dtRPxFfot8Iv2dfBPwYhB0HTgb7y/Lkv5humk+prsPA/gXRfh54bs9B0CzisdOtU8uOKIf+PN6&#10;mui+px+FfY4DK6OCgrrmn3Pv8ryahl8FzLmqdWKBjk9TUlMGNuafXtn0X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b+03/AMkJ8Xf9eTV6lXlv7Tf/ACQnxd/15NQB&#10;v/Bz/klfhT/sHw/+g12dcZ8HP+SV+FP+wfD/AOg12dABRRRQAUUUUAFFFFABUAkWUfKabd3tvaAG&#10;eeKH/rrIErh9f+NPgnw3NLbah4ksorqNcmLJZ/yFY1a1KhHmqySXmc9bEUsPHnrSUV3bSX4neDI4&#10;oRdoz1NfNXiX9tLQbexjOiaXc6hPv+aO5PlLt9dwDCvKfGv7WXjLxL9qhsPK0KwkRR5cXzzJ6/va&#10;+VxXFWVYXRVOd9oq58VjeNskwSf732kl0im7+jen4o+4L3UbewGZ5ooM95JNtea+Mv2k/BfhATJ/&#10;aI1K8jfyza2fzvmvhfWvF2u+K2hk1PUrvUBHzH50rPXM6vrunaFBLcalqMVlH/y082TP/jvWvlp8&#10;Z4jFz+r5fhm5PRJ3k38o6nw+L8SK1aTp5fh9Xtdtv/wFfo2fXXib9tWOC9h/sTRvOtNn7z7Wdjb6&#10;8D8d/FjxJ8RbrfqmpytBj/j1h+RPvV4TrPx+8HaJfeQ13Jqfyb/MtIyy/wC782K8u8V/tPatqMMt&#10;vo9lFp2dw83O99n4j5Wr63LuAfEPi9qnLDyo0pWbc0qcUn5fG9tkn+J4dWpxZn8fZ1m4QfpBf/JH&#10;v3iPxfpXhSATapexQL/zyI+avDPGn7Tk883l6DF5UX/PWX7/APKuE8O/DL4ifGLWJf7I0HVfEF+U&#10;8wkQn7n+8cLX158Gf+CTniXxXpcOo+PvEA8MeZtkjsLOIXEuz+JXyy7W+m6v37JfCjgjgmEcRxNi&#10;I4nELeP2F6U1eTv3k7afCuv1OU8DYbD2liF7SfmrRXy/zPh7X/F+r+Jb3z7y8lnl3sY/bd/drufh&#10;D+zP8Q/jdrg0/wANeHruaMSKLi7mTZDb7v4nZq/Xn4c/sBfBf4brMbbwnFrU8rxyCbW3+1NGV/ub&#10;h8te06r4l0DwNpss+pX1hpNtbx75PNkWMRp649K+0xfilhcBQ+q5Bg1CEVZNpRUfSEf8/U/TsPlf&#10;JanCK9I/5b/cfGH7Pn/BLPwz4MEGq/EC9/4SDVPlk+wQ/LbRP/7NX2xpGjaJ4M0SK0021tNH023H&#10;EUSrFGgr5L+LX/BSXwv4W1Q6f4N0w+LDE7JLdPN5MPts+Ulv0r4t+Lf7UfxD+M9xMmuavJFphGBp&#10;lp+5ix/Dlf4m/wBqv58zzjCvmdV1MbWdSWtktl8lovz7n7Dkfh1muYqMpxVGk+sk236R308z9Ifj&#10;T+2d4A+Dwnsjef2zrabh/Z9mdxjfbuXf/dFfn38ef2wfGnxwEtjcSjR/Du/zI7C0PX/fb+KvM/BH&#10;ww8WfEi6mi8P6Df6vLGnmSeTFn5Pu/eNfXfwU/4Jr32omDU/iLqJsbY7ZBpen8yyJj7rv/Af93Nf&#10;Dyr47Mf3dNcsfw+Z+p0cp4V4Miq+OqKpWW17OV1taGy9X96PkL4e/C/xV8WdVGneGdHm1O5/j8r7&#10;sf8AtNX3L8GP+CbFppwh1Dx/qP22Uc/YLTHl+3zV9efDv4T+FvhVpf2Hwvo1tpkJC+Y8SYeU/wB5&#10;m/iNdkpBUc16uEyijRSdXV/h8j4PiDxHzDMZSpZe3SpPr9t+r2Xkl97MPwp4O0PwVpQsNC06DTLM&#10;dYoE2jPrXRVDySRuz7YqavfSUVypaH5HKcqknObbb77/AHhRRRTJCiiigAooooAKKKKACiiigAoo&#10;ooAKKKKACiiigAooooAKKKKACiiigAooooAKKKKAIpYo5ICjgeXX50/tp/sYTaNNeeOvAtl5thN+&#10;81LSYvvRn/nqn+z6rX6N1ETk56CuPFYWniqbhP7z6DI88xeQYyOLwj8mukl2Z+C2g+INX8Hat9r0&#10;y9utKvY/+WsPysK/S39jv9sS1+JtnD4S8VzRWfimBP3cr/dvE6cf7VUf2yv2MbX4jWd74x8GWotf&#10;FcSeZcWsXyLep1P/AG0/nX5uPHqnhPU1fF3pepWz/J96KWN1r5GSr5TWSWsX+P8AVz+i1/Y/iLlj&#10;5bQrw89YvtbrHsfvWw3gjPHfilcfKPmx+Ffk78Mf2/8A4leBV0611GWDxJpVvgSxXK4uZF/67c/+&#10;g19jfDn/AIKBfDHxqTb6ldy+G7mK2WWc6gn7rd/EqMuS2P8AdFfS4fM6GI+1Z9mfiWbcDZ3lL5nS&#10;9pB680PeXzXQ9k+Lfwh8O/GvwPe+GfEdrHeWVyh2SEfNE/8ACy+9fi9+0x+xl42/Z41q+nn06bVP&#10;CiSf6PrcKfJsY/Kr/wB1q/cbQPEGmeJbCK/0q7ivrSVVdJoX3KQelLr3h/TfFGkT6Xq9nDqWnXC+&#10;XLa3Me5JB7iv0zhfi/GcM1f3Np0pWvCS0+T6M/OcRhVU92atJfL8D+fz4J/H/wAZ/ALxF/bXhTUz&#10;BKU8uS3m+eKRP92vvD4c/tL/AAz/AGrbQ2Hiz7J8NvHHnR/Z7oD91qRb5eP9rdXR/tO/8EutA8T2&#10;U2tfCqGHQNaMvmSaXLLizlT0Tj93X5r/ABJ+E/i74P69/ZXizR7rRb/HmR+cP9Ym7buVq/cMXguE&#10;vFDCyjP3a70s9Jr/AOSX5d0fP4vCxnSeHxUFOm+j/wA+jPv/AMc/DXWvAN1jUrPNhI/l29/D89vc&#10;f7SNU3gH4reIPhrqXmaRdbYpP9ZAeUkr5Y+Bv7b/AIt+EejQ+FtXsrXxt4Ijdv8AiTaoMOn+5Lgl&#10;a+2fAWmfB39ofwwl/wCBfEsPhrXtn2mfRNQuN5i/2Dux8v8Au5r+OuMPB3PeEMQ8dlr9pRT92UXq&#10;v0Xz36Nn5TjODsVha/1zIqvK1tFytL5N6P0Z7F4D/bE03VbwW3iSx/svzXxFNCdyf8Cr27w1480L&#10;xbYQ3elalDeRSMyIyv1NfB3iz4DeLfCFmLyW0/tHTynmfa9Ok86L/wAdrjLHU9Q0K+huLWaayu4/&#10;9X5W5Xjr88pcV5plk/YZnRcn5rll92z+Q6XG2c5TNYfOMO5W625ZfLeL+75o/UgknkDPtS49OK+G&#10;vBX7XHi3w/NZ2+rCHWdPjQRnzBsm/wB7d/E1fQHhj9qjwN4g84TX8mjyRrki/TZn/dxmvuMDxLlu&#10;OWlTll2lo/l3P0jLeL8ozNWhW5Jfyy0fy3T+T+49iKg9W/Sp6wdJ8W6Jr9pBPp+pWt5HccxtFID5&#10;n0rer6aMlNc0Xdep9lCcZq8HdetwoooqywooooAKKKKACiiigAooooAKKKKACiiigAooooAKKKKA&#10;CiiigAooooAKKKKACiiigAooooAKKKKACiuD+KXxp8GfBjS4NQ8Y6zBo1rcv5cZm/wCWhro/C/if&#10;TfGXh2y1vSJxeaffRebbyj/lolAGzRXlPx8/aN8Gfs4eFo9Y8X6pFaeafLtrUf664f8A2Fr508Af&#10;8FZvhF4x8RRaXdreaKss3lpdXY+T60AfcNFUNM1S01vT4b+wniu7O5TzIpojuWRKv0AFFFFABTKf&#10;TSKAPPPjV8c/CPwA8Gy+JPF+pCxst/lRj+OV/wC6tfFVv/wWd8Dyar5MngzVotP8zH2nzF+5/erz&#10;741RXH7an/BQ6z+GGozyjwd4U3/aLaI/JJsVWl/76+7X6BT/ALL3wtn8K/2AfBek/wBneR9m/wCP&#10;Zd+z/epNWVwe9ja+EXxn8I/G/wAKwa/4S1SLUbSRMn+/H7NXf1+Un7NcUn7H37dus/DOO9l/4RTW&#10;A32eKX7kf92v1bp7pMNnYK8u+Ov7Qng39njwwNY8XakLKOXcLeLGXlf0FeoM22vyf17R3/bn/b/1&#10;Pw/rhkl8G+D+tp/BJsbb/wCPUbuxS2bPR9M/4LM+B7vVYLe78G6tZ2EknlyXfmL+7T+9X3L8Lfiz&#10;4Z+MXhaDX/Cupxanp83eI/NGfRhXL6/+y18MNd8Hz6BL4O0mK0lg+z74bZUkA/3utfB/7GF3c/ss&#10;/tpeLPg3JeS/8I/qX72yim/8doVr2ZD25j9O9Y1Wy0DSrvUNQnitLS2jMks0v3Y09TXwn8Rv+Cvn&#10;w68J+KbzS9E0HUfE1nbfJ9vtSEQv+Nenf8FEPCfxO+InwXh8I/DbS5b6bV7pY9Rlil2PFAvOOvRq&#10;6T9nn9jX4dfCH4Z6PpFx4T0691byUkvZryJZnkn2/N96lqrtlX2fcf8As0fttfD79pq2Fvod4dO8&#10;QCPzJdJu/wDWR/8AxVfQ/avye/a0+HGh/s/ftk/DTVPhx/xJdQ1i+X7ZaWknyfM/zfLX6lalrP8A&#10;Y/ha41S56W1o1zJ/wFd1U9kxW1PGP2nP2yvAf7MGl/8AE9nN9r0sfmW2kWv+tl/+Jr568Bf8FhPh&#10;54n8RQafrvh/UfDVpKMfb5irpG9eR/safDO2/bR/aY8f/Fj4gQDU9L0e68uy0+b/AFW/c23/AICu&#10;2vt748fsc/Df4t/DXVNDPhnTdLufKaW2urK2WJ45FU7fu1Ow7HtvhrxJpvizRLTVdIu4r3T7lPMi&#10;mhOVIrWr85f+CVfxMvtLXxb8J9bvDNN4evZY7bzeuzdX6NVViU7hX5T/APBUr/k8T4G/7kP/AKWL&#10;X6sV+U//AAVK/wCTxPgb/uQ/+li0hn6n2P8Ax5wf7i1ZqtY/8ecH+4tWaACiiigAooooAKKKKACi&#10;iigAooooAKjyGHWns22vmD40ftyeFvhbrk2h2EP9t6jEn7yWGT91G/8AdrCtXpYePPVkkjmxGJpY&#10;WHPWkkvM+nduDSdO1fL/AMPf2+fAHiLQ/P8AEFx/YGoR7Y5IZ/8Alo+PmZP9mvbPh58WPC3xQ0uL&#10;UPDurwXsMm7EayfP8vX5etZ0cXRrpOnJO5jQxuGxKXsaidzte3FPqMElakrr6neFFFFABRRRQAUU&#10;UUAFFFFABRRRQAUUUUAFRsBjmpKjcgDnpR5Br0OS+JHjux+GngrVfEN/gw2MLSCPO3zG/hWvx/8A&#10;il8RL/4qeONU8R6gPJlv38zyv+eafwrX1J/wUO+MWqXfiiHwBaSxDRokW5ufKOXkf+63+7XyN4R8&#10;M33jPxBZ6Np4zd3b+XGf/Zq/P89xsq9X6tDZfm9j8t4kzB4qusHR1Sev+L/gH01+wD8HG8YeO5vF&#10;99B/xLNH4i/6aT1+k6kHpX86+o/H74n/AAZ8Sa/4W0bxXNZRWV9LFILQ/JI6ttNes/s5ftu/F2z1&#10;7X0uvE02ptdae0Ub3vz/AGd9y/On+1X02Fo08rwd30V36n2OCoU8ly/mm7rdvzf+R+5+8Dvj8KX8&#10;K/Kb4Y/tp/EH4eX3+m3n9v2ErvJJbXfUbm3M2a/Rf4S/Gbw58X/D1nqOkX0JuJEzJaGQebG/8QK1&#10;pgszw+N0p7+ZrgM4wuYy5aTafmehcbakqPqTUlese2tdQqDeuFwvB7ZqeomIUij0B+RjeLPFNj4O&#10;8O32r6hNHBaWsLSuZTtr8kfjx+0Dr/xv8US311NLY6SP3Vtp8MjbI0/2/wC81es/tu/tEf8ACxPF&#10;S+FfD95KNE0t2iucfKlxNXzFo+k3GuarZaZZQme7up1ijiHzfebbX5/nWYSrVPq1H4Vv5s/MOIM1&#10;eJrfU8O3br5v/gFHyVj+bFKC+Mdq/Q7wb/wTn8M2dzpl3rms3d6Y0WS7sPLGyV/Td6V1utfsA/DT&#10;VdT0y5s4brTLW3fM9pFJuS4H/stc0Mhxc4c0mk+zOKnwxj5w5pcqfZn59fCL4Q+IPjF4sg0XQ4se&#10;Z/x8XZ+5En96v1r+D3wxsvhL8P8AS/DNmfMW2Qb5T1kf+JqveBvht4b+HOnw2WgaXBp0USeX+6X5&#10;iP8AabvXVrjNfV5ZlkcAueTvJn3GT5PDLVzyd5vdjc/eqWo+MVJXupWR9IuzCiiimMKKKKACiiig&#10;AooooAKKKKACiiigAooooAKKKKACiiigAooooAKKKKACiiigAooooAKKKKACiiigAooooAKKKKAC&#10;iiigAooooAKKKKACiiigAooooAKKKKACiiigAooooAKKKKACiiigAooooAKKKKACiiigAooooAKK&#10;KKACiiigAooooAKKKKACiiigAooooAKKKKACiiigAooooAKKKKACiiigAooooAKKKKACiiigAooo&#10;oAKKKKACiiigAooooAKKKKACiisXxX4o03wX4evdc1ScQWFlG0ssh7CgDaor4Yuv+ClcsWufaI/h&#10;frs3gT7R5f8AwlPlN5Pl/wDPSvszwp4p03xt4dstb0e7F5pt9GssE0fdaANuis/V9WttC0q71C9l&#10;EFrbRtLJJ6ItfFniD/gpNJba5NcaJ8M9c1vwTDJ5b+JIom8kJ/E1AH3HRXI+C/iToXjnwTb+LNLv&#10;YptFmg+0ed/c/vZr5M8a/wDBSGSx1y9/4Q/4Z634y8KWMnlXOv2cTeTG6/f/AO+aAPuGvK/2mcf8&#10;KK8W4/58nrovhZ8TdC+MXgjTPFnhy7F5pV9HvjPeNv4kb/aWsj9oayGp/Bfxbb/37FhUykoptu1i&#10;JzVOLm+hpfB4g/Czwqucn+z4eP8AgNdnzXxZ4c/a2vvDngnT9Hg0FDcWdqtslwZRjeoxu2Vkf8Ng&#10;fEL/AJ7ad/4DV8jW4syijZe0v6Js+Gr8b5FRdvbN77Ju1j7q5pu/jkbRXwlcftb/ABAuIJYvNs4f&#10;MTyxL9m+cVxJ+NHjft4o1A/9tK8+rxplkLcvM/Rfnf8AQ8yt4h5NSS5Oad+0fzu1+p+i13q9lYKT&#10;PdxQ7evmOBXmviH9pbwJ4fsZrhdYXU5438s21n875r4S1fxHq+vX32vUNSury6k48yWVqw7/AFSz&#10;0qLz7u7jhj/56b+a8atxrVxD9lgMPeT0V9X8lHU+ZxfiTOo+TAYb/wACd38kkfY3iX9tTSIDCNB0&#10;ae8P/LX7UfK2V5b4i/a18b6xJdxWU9rptpcDEccUWZI/+B18x698YPC3h0wmbU4pd/8AzyBavP8A&#10;W/2orO2mmj0vTfNB/wBXKTXu5fw94g8T2eCwc4wl15eRfyvWWp40s34uzhXpJwXkuX8Xr9x9Gaz4&#10;w8Q+JfJTVdYv9Uhi/wBX50tYd1dWsTTSTSRW/wDz082XL18nax8fvFmv+XHFN9iPb7Ljd/KuWvrn&#10;xN4kupJbie5nlP8Az0kGa+4oeBWYw/2jijNKWHsrtOXNJLZbtL8ztwPh3n2dVFKrKU5PT3VKbPqj&#10;XvjL4U0Kz8+fUzd/P5flWynfXn3ib9p+1j86HQ9OEw2/u7mUkH/vnFcB4E+FelazpmpSeIPEA8P3&#10;cP8Ax7Q+X5nn/LXoPgKD4SeG59MvNZ8J6jrV1bf8fEMtz+5ua+rocI+FHDM/9rxE8bUj0vaD2e0b&#10;LX1P1HK/BLHy96WCqSa/ntFa+TtfY841j40eNvFZi+zTyxeV/wA+ke3+Qrrfhv8Asn/GD46X1ncW&#10;egXZtr7dINV1HckPy/7TV7B4e/ajj+HmqalJ4L8AeHtF0+6fiKa2859lM8XftpfFPxJfQta6yNAt&#10;oU8qO00mPyof++a96Pilk2R0/ZcN5XToW2dlez+S79ZM/Ycs8Gs1o2h7OFGPqlb1smdR4J/4JM+J&#10;r3RZ7zxh4qtPDd5HNsjihHnJs/vbq+lfBn7FH7P/AMDdMl1vX5bTWIo4FjuJtYuFkh3/AN5Vr4T8&#10;TftGfErxbpcumax4r1C906X/AFkJk61ws+ualf2/2ee7u54v+eRlZ6+HzbxQzrM04TrS5X0TUVr/&#10;AId/m2feYPwgrRs8TiIx9E5fmkkfqp4g/bN+C3ws+xadpdzFdQ+T+7/se23pGn93ivLvFn/BUPSL&#10;DWpYtA8KT6np4T/j7ml8p/8Avmvg7w78PfEvi2KaTRtB1DUYYv8AWG0tmfFeq+E/2LPit4w0KLVL&#10;Pw8ILeR+IryXyX/75avgXmWYYh/u4/Ozf4s+lXBvCWVK+PxN2tLOa38ox1Wx1fjf/goV8TfFCaxa&#10;adNaaNp17uFv5UX762T/AH/71fPnibxr4j8bah9r1zV7vV7mRFj8yaVnr7N8D/8ABMfVLldHuvEf&#10;iKKGCTbJe2cEfzx/7KtX0R8Mf2Ffhp8NdV/tAWcutXW/zIzqJ3+WaX1HH4p/vpaepX+tnCOQxf8A&#10;ZdDnn5Rtr5uWp+cnw8/Zf+IXxPms49K8PSw2lz/q727OyH/vqvtb4Xf8E2/CmjWUNx4xv5da1AOs&#10;hii+SEf7P+1X2NDZ2+n24htYo4Yk6RxjaBVtRgehr2MPlOHoayTk/PofmuceIOc5reFOSowfSF03&#10;6vy8jC8M+DdD8F6RFp+iabbaXZx8JFBHtAroqjOdvXHvipK9lKystj82lKU5OU3dvvv82FFFFMQU&#10;UUUAFFFFABRRRQAUUUUAFFFFABRRRQAUUUUAFFFFABRRRQAUUUUAFFFFABRRRQAUUUUAFFFFABRR&#10;RQAV5t4++Avgb4oLPL4g8O2d3dyJ5Yutm2VB7GvSaiRcD1NJxUlZo1pVquHmqlGTjJdU2n+B+fPx&#10;O/4JlSoNRvPBms+bxm30+84/4Dvr5A8cfBHxv8O5phreg3dlDHO1sJvL+SR1/uV+4rIrcsMms++0&#10;Wy1W28q9t4ryPduxLGGFeHiMnw9XWGjP1DKvEfN8vtHEtVorvpL5Nb/M/EHwZ8W/GHw5wmga/qGn&#10;R71kkiikbY+3/Zr6x8E/8FOtd0vTYIPEnhqLVLrf+8uYJBENn+7X0R8U/wBgz4b/ABGv5tRt7eXQ&#10;b6QOZDYnakrt/Ewr4/8AHX/BO74k+HtWli0SGHX7DZ5n2nzQh/3dteV9WzDA60ndelz7+Oe8IcUJ&#10;LMqapTfV+67v+8t/mfUUH/BSH4WkRB4dUEkgXcPsx4rpPiD4r/Z//aF06z0PxLquh6rLcp5dn50i&#10;+dE8i/wN/C1fmTP8DPiBbTyo/g7Vsx7s/wCjN/DXHtHeWMwkxLDNE/8AtI8brWtHO8dhJqtyuMls&#10;1o18yZ+HOQ46L+o4t38nGa12811Pcf2lv+CcuseB9UvdY+HN1F4g8Njb5enm5VryM/xLt/ir48v9&#10;I1rwrcTR3lnd6ZNG/lSZ3RN/u17Lp3jbX9Nvory31e7huYn82OXzm+/Vzxd8SNc8fT2X/CSTxaxF&#10;bTeb5U0S/vH/ANuv3jIPG7EYOmqGa0faxVveTXN53vufF4zwdxyfNhcTF+qa/wCAcJ4P/aQ+JXgO&#10;xg0/RvGOq2ml27+YLES74v1/hr23T/8AgoHqniHVbyfx34T0nWrWW18qP+z4vs00b/wtvWvHvGWm&#10;aZ4s12bUI7OHRhKi/wCi2Y2xCuPvfA9wkKmKQSev+c19/wD61+G/FkXTzClGDe6qQ5b30+JfqfC5&#10;l4acR4am1Vw6rQ3smpbeW/U+lrP9pbwVqOhrd3Au9N1WS6aMafjekcf8Lb67DSPFui+IP+PHU4pf&#10;+emRXxDc+H720nEckJz61Wt7m5tW/cySQmvkcz8B+EuIofWOHcZ7KT1tFqpHXVdmvvR/PWdeHtOn&#10;UcXTlQlro1p9z7eR+g1jqFxYXENxaSyxeU/mRyxS4xXpXhv9pTx54Ys5raPVxd+Y/mCW7i85xX5t&#10;6J8WvFOi+VFb6nKIov8AlkQNtemaJ+1TdpDKNV02K7k3fJ5Xyf0r8ZzPwK42yC9TKKsa8f7kuWX/&#10;AIC9H97PjFw9n2UPny+tf0k0/ueh+mvhr9tWKe/hg1fRjFaeX+8uYZAzb/8Adrq/+G0PA/8Az6al&#10;/wCA9fnDofx58Ka1PDB9o+zSyf8APbJWOum/4Tvw7/0Frb/v5X5xiqnGmTVPYY3BTUn/ADU5dNN1&#10;o9uh0rizijAr2Neld+cG396aR99xftm+CJZoYxDqOZGx/wAe9ds3x9+H8fLeJ7IN6+ZX5nr468ON&#10;/wAxa2/7+Vt+dEQT50X/AH8rz6nFWdYJf7ZhbX2vGUdt9990aR8Qc3w/+84dO+2ko/q7n6Oab8bf&#10;BOs31vY2Wv2c93O/lxQiTmQ+1eh1+afwaaI/E3wz++iy10B/rK/SyvtuH84nnFKpVnTULO2l9fvP&#10;1HhbiCrxBQq1qlNQ5XbRt3+8KKKK+rPtgooooAKKKKACiiigAooooAKKKKACiiigAooooAKKKKAC&#10;iiigAooooAKKKKAPyc/4KgXFz4+/ag+Gfgu8/wCQVvX/AHPmb5q/UTwrotj4P8H6bp1nDFZadYWq&#10;RxxD7kaKtfAX/BVj4C+I9WHhj4peD7ea6vtCfFxFaxb3Hzbt9fOfjX/grX8SfFXwtm8F2nhq10vX&#10;7m1+w3GrQyMZvu7W2RbflagDK+NN3q//AAUG/bl/4RPR7z/iQWU7WVtMPmSK1jP7yWvo/wDaR/4J&#10;WfDnwx8EdU1jwlNeWXiDR7X7TJNNJvS52/e+X+GtT/gk5+ytqXw+0TUvid4rsZLTWtYTydPiuotk&#10;scH8T8/3q+mv24vihpnws/Zu8W3moTRxS31q1lbRn/lpI1AHhP8AwSN+KepeMvgjqWgapP50uh3X&#10;lReZ98Ia+9q/Oj/gjf4Jv9M+FfiHxHdxSQxand/uyf8Alr/tV+i9ABRRRQAVH3NSVEPvmkxH5cfs&#10;Sobj/gpD8Xp5P9ZGs/64FfqUetflf8B7+P4Of8FU/HOh6n/oVp4h837NLN8nmFlVo/8Avpt1fqge&#10;tP7EPQb+OXqflt+11Zxaf/wUX+GVxF/rbl08yv1Hj/1Qr8s/GTWvxt/4Kg6LZ6fN9stNC/eySxf8&#10;snWv1PVdtEfgQP42Vr/5bKf/AHG/9Br8w/8Agmynnfta/GaeT/W/apf/AEa1fqBcRCaGVP764r8t&#10;v2MtTi+En/BQH4peD9V/0ManPLJZed8rSfN8v/jrVUPi+TFJXj80fqWPu1+W3xwtItM/4Kj+DJLf&#10;/lqkXmf99V+pBYRrubivy30NYvjX/wAFT5riz/03SfDyfvJYfub1+aoj8aHL4GfqWOtfMX7a2v8A&#10;x40PRNAHwR0z+0ruWd/7QPlI/lpj5fvV1n7Sf7WfhX9luDQLjxXZajPa6xdG2jl0+NXWL7uWfcw/&#10;vV7BoOtWviHQ7HVLOXzbO9gS4ik/2GXIosCdj8evgTr918FP2oIdd/ah8P6tF4h1N1/srVb35ra2&#10;dv8AZ+7X6mfGrUo7/wCCPie80+bzYZdLlkjli7ptr5U/4K9waI/wAsnvfK/tYXyfY/8Anr+Fe3fB&#10;zQdS8RfsfaZpWqebNd3OhtFz9/8A1fy0SfPB+X+RSXLKJ89f8EcoYx8JPGEg/wBbJqzZ/wDHq/Qi&#10;ZN8TLX5t/wDBIXxZDpK/EX4f3n7nVbHUWuY45fvum5lY1+ifiHVrbQ9D1K/vJRBbW0LSSSSfdAC1&#10;VTZei/JGUV73zPzJ/Yut49N/4KI/FKzi/wBVvlr9Ta/MD/gmto//AAn37SPxZ8fpmW1N7LHbzfwy&#10;fNX6f0/sx9CvtS9Qr8pv+CpskcH7XnwOkkl8mKJIDJLL9z/j8Wv1Zr8k/wDgrt4e/wCEr/aY+EWh&#10;vP5H9pWK23m/88991t3VIz9PrP4l+EVsoP8AiptJxsX/AJfo/wD4qp4viX4RlOxPE2kE/wDX9H/8&#10;VX55w/8ABFfQpoYpP+Fsa2PMRc/6BH/8XU1t/wAEWNDguYpf+Fsa3+7fPFgiN+Db6AP0sVt1LWF4&#10;Q8NQ+DPC2maLb3F1eQWEC26TXsvmzSBf4nb+Jq3aACiiigAooooAKKKKACuU8e+P9E+HGhSa54hv&#10;4tN0uJ1jNxL03sflFdUzba/LH9sT9ovUvip42u/Dem3cX/CJaZN5UcUO7bcyL96V8/3W+ULXl5hj&#10;o4GjzvWT2TPHzTMoZbQdR6yeyf8AXQtftCftqeJfiLrV5p/he9l0bwr/AKuMxfJNL/tb/wCGvmma&#10;WWecySnzZZP9ZLWp4Z8Mav4v16LR9GsJdV1GX/V2kJ+eSvu/4E/8E/8ARdPsrPWfH5k1TUfllGln&#10;Cw259G/vV8HToY3N5871Xd7L0PzCnQzHPantJarv0XofnyNzfdrp/h38Rtb+Fviqz8QeH7vybu2/&#10;5ZH7kqfxK/8As1+mfjH9iH4VeL9Vm1F9Fk0y5kj8v/iXS+VEn+1s+7Xwf8dv2VfFnwQmF1LF/bWh&#10;3M7R293Zxs7Rp/D5q/wtRiMpxeB/eR1S6r9SsXkmNy21ZWaXVdPU+8PgN+134T+NFv8AYnb+xdei&#10;jUyWl24VXPGfLb+LmvfVZSA2c+hr8LIriWKcSRzeTLF/q5Yq+u/2U/2ytS8LatF4d8d6lLqOjXb+&#10;Xb6jdSbnt39HP92vby/Pea1HEpLzPo8r4lU3GjjVZ9/8z9GsAZ+X8M1LVCxvrbUbGG5t5Y5beVd6&#10;SxnKsKv19onfU/QU7q4UUUUxhRRRQAUUUUAFFFFABRRRQAVy3xD8V2/gPwVrGv3KyTQ6davcFYh8&#10;xCjNdTXyt/wUF8Yr4e+Cn9mW+pmy1LU7lI44Y/v3ESnMi/7vK5rkxdX2FGVVbpHDjq7w2GnVW6R+&#10;cXjDxZfeOvFOp+INQl867vpmlevrz/gnj8JYdTvdT8c3PkzC1RrWzj/ijdl+avisrvHlpX65fsm+&#10;D/8AhDvgX4atrnTY9NvpLcSXIH35D/eb3r4DJKX1nG+1n01+/Y/L+HqH1zHurU2j7z/Q/Lf4m/8A&#10;BMH43eJ/iL4m1ez02y+y32oz3MX+lD7jOzLXdfs1f8EuPiPpnibVz42ni0Cz+wP9lks5Vm8yfcu1&#10;W/2epr9dSoPFOOO9folSnGtB06iumfrFajDEU3Sqq6Z+KHxG+GXiT4X+IrzR/EWnS2cltJ5YnHMM&#10;v91kaqngfx1q/wANvEtnrOh3stpf2snmA/wSf7L1+w/xN+Fvh/4u+FrvQfEFp59rKPkk/jjfs6N6&#10;1+Q3xX+Htz8L/iBrPhu883/Rpv3Rl+9JH/C1fnOY5ZPL5KtTfu3+4/J83yieVSVei3yX/wDAX0P1&#10;m+BPxTtPjB8OtN8QQmL7TImy7iiP+qmH3lr0bORwK/G/4N/H7xb8F9as7rSNTmn0qN/9I0qaT/R5&#10;P73y/wB7/ar9Ufg98YNC+M3hK11vRJvlkH762Y/vbeT+JHHY19blmZwxkFGfxo+3ybOKePpqlJ/v&#10;Ele/XzO/H0r50/bU+Nsvwo+GZs9LnMOt6ufKtpY/+WafxNXu2ueILLwvpN1qeqXUdnY2yb5JpTtV&#10;R9a/H348/FK9+LvxJ1rW7mc/ZpJmitovMZ0jRfu7avN8asJRaj8UtF+r+RWe5j9Qw/JF3nPReXdn&#10;n81xLcXMr3M3nSSP+8lr9Bv2D/2eP+Ec0VvHfiPToTqV9sk0zzfneGH+9/vN2r5h/ZJ+DcXxl+KF&#10;lZ6hCJdFsP8ASb2I7tkif3a/WLTdOtdJsYbOzhit7a3RY44oxhUUdhXz+Q4D2kvrdTpt+rPmOGct&#10;9rL69V6Oy/Vl3GRxT6aOBTq+8vc/S1poFFFFA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j/b61SSy+C0VmP8AVX+owW8v/XPeu6vpyvCP2x/Aep+O/glqsWjWYvdUsXS+ihH35PL+&#10;batJ7FR+I7Wz8HaRL8GYvD/2OE6XJpHleT5fyY8qvGf+Ce15cD4P6vpEk3n22j63eWNt7RrK2Frz&#10;v/h5Z8Obb4S/2RINRi+Iotf7N/4RX7DL9pFzt27fu7f/AB6vXv2SPBsvwP8A2fZdU8ViXTLy5a41&#10;zVY5v+XbdmRh/wABX+VadWZPoWf269cl0P8AZo8Tvb5/0ny7Y+X12M3zV3Hwo8J6Zp/wN8P6PBZw&#10;jT5NIiDw7F2HdEN3H41wfxW1LSP2rv2Wdev/AABejWbS/t2k0+XynTzZI3+7tYA/w14v4O/4KRfD&#10;rwX8J7PQfFEOoaP4/wBLtFsZPDX2CXzpJlXauz5dvzf71R0Zra7iYPgXXr7wV+zZ8eNDt5v9F0e6&#10;nisvJ/5Z7mr6s/Zb8MabpP7PnhKztrSJbW605JJYtn+sdl+bdXiPwY+CGta9+y144m1Szls/EPjV&#10;J777Jd/fi3fNGtct8If+Chfw++EHwmt/CnxEGoeGvHXh2FrKTRZrGV3uNv8Aq3RlXbtaiTVnfyIT&#10;uvm/0O5/YRgk8L+KPjL4QgONE0vxTObOL/nlu2ttr3v49XcOn/B/xZcXA2xR2Lu/PavGP2B/Bmt2&#10;ngjxN498SabNpWreOtXl1f7BNw8ULf6rcv8AD8tesftKT7Pgb4yyefsD8elE4QmuWWsXvZ2dvJ2e&#10;pEqcat4Sdk+tm7LZvQ/LS4/aA8IQ2sjQ3sssw/5Z+Ua5v/hpO0b/AJgF1+Jr7K8E/wDBNHwR4o8H&#10;6Pq8niHUIpr22S4cRxL1YZ/vV1Fp/wAExvBMF5DJL4l1WaKNwZIjGgEn+zXhwyLhig2oZXOrfd1K&#10;7TXooRjv538ra38rBeF3BFOEniswqTfS1NrTt8SPg9/2jIJIR5WgXPmj/V/OB/SsQ/HDxgeumWp/&#10;4ERX6rj9hL4NAf8AIqIx9pWH9aaP2Efg0f8AmUx/4EP/AI1208Dk2F1wuUUbPf2k6tT0t70bdb99&#10;Ox6eC4H8PMMpRrU69S+z9xW9Lylv8tj8ktR+IXjjXb2WRbwaZCV/1MWCtcdJ4Zvb4j7dqcs8fu5a&#10;v2db9hH4Nr08KD/wIf8Axp3/AAwf8Gj/AMyov/gQ/wDjXv4biDPMtjKGUwo4ZO38OlFPTb3mnJ2v&#10;1kz9Cy3CeHOWpRp4Co7dW43fraSPxgXwPY5+aWQ49avr4a06M/NDn6k1+xzfsI/Bpf8AmVV/7/v/&#10;AI0q/sI/Bphn/hEwv/bw1cWMz3i3HxSxGYzdv7zW/eyV/wBD7jDcS8EYJt0Mtav3jF7f4pP8D8f4&#10;beC3/wBVDGv41saH4e1bxPe/Z9H0661O62eb5VrEzts/vcV+0/hj9n/4f+D9Fh07T/Cun/ZYhgCW&#10;ISN/301dLo3gPw/4enM+maPY2MzrsMsECoxr5SeUVcRL2mIrOUnu2elLxUo0IOng8HZLbVL8EtPx&#10;PxSg+DPjmaeJF8J615kjrHzZP/FXp/8AwwV8Zh/zLUP/AIFLX69bNvYGpSPetIZJQT96TZ4GI8Us&#10;1qJewowh3vdv81+p+ZGg/wDBMjxvqGmQT6h4g07TLuRP3lqY2fy/+BCvRfBX/BMLTF02UeK/E00+&#10;oF/kOnRhECf8CzX3jgdzSKMdRXdDK8LH7F/U+XxPHvEOJTi8RyrySX5I+RvCv/BN74deHtchv767&#10;1DW7eLdnT7zb5b/ivNeqeGf2SvhP4W1qLU9P8JWgu4vuGXc6D/gLcV7MRj2pqg+ma7YYWhT+GCR8&#10;5is/zXGt+3xM5X/vafcZ+keH9L0KGSPTdOttOjflxaxLHn/vmtamN+VPrp+R4d77u7CiiigAoooo&#10;AKKKKACiiigAooooAKKKKACiiigAooooAKKKKACiiigAooooAKKKKACiiigAooooAKKKKACiiigA&#10;ooooAKKKKACiiigAooooAKKKKACiiigBNtcZrHwo8Ja5Y3dteeG9LmiuUaOTFqisQ33vmxXaVGoP&#10;rn8KTSe6uXGcqb5oyafk2vyPn7U/2Gfg/e2U1vF4Xis5JI/LSWGR98f+0Pmryq+/4Jg+DHsZfsfi&#10;TV/tWz935uzYH/KvtUuR1peg64NcU8FhqnxRR9DhuJc4watRxU0tOrt+J+bB/wCCXXi89PFulcf9&#10;Ozf/ABVcD4r/AOCfPxX0TWZLTTLS0160KKRfxTCFf93aa/WLa+ePl96XBbHOB6VySyfCP7L+R9Th&#10;/EbiCjK85qaXRxX6Wf3n41eMf2P/AIr+BtM+36j4YkntN/l/6HL5r/8AfK157N8C/F11FsfwTqw9&#10;xYv/AIV+68kQkXp+tAjTHPNRRyx4Waq4atKD7p2f3nrrxMxtal7LG4WnV9V+mp/Pdrfw4js9Rltb&#10;yKXTrqL/AFltLEUcVz83gG4XPl3CE+4/+vX9BupfDbwtq95NeXmg6fd3Un35ZbdXc/jVEfCbwfGp&#10;T/hFtKbP8Rt1/wAK/RMu4y4ty1Wo49zj2qJS/PX8UfO4zNuF8ek6+Vck+rhU5V92q9NGfz13/hbU&#10;rEb5IBj13Cqf9k3f/PGX/viv3Wu/2Hfg1d3ktzN4Th82VzIQJG25pn/DCXwZ/wChVT/v61foWG8X&#10;s+pU1Gvhqc5d05R/BJ/mz5uvl3C9SfNRqV4R7OMJfjzRv9x+Fg02+X/ljJWl9p13cf8ASL3/AL+G&#10;v3B/4YS+DP8A0Kqf9/WpD+wn8GRj/ilUz/10b/Grq+LeZVrOtl1Kdu8pPf1iczyrhqWntqz/AO3I&#10;f/Js/JL9lq51xv2iPh/5k9yU/tSPgSH/AGvSv3zrwrw7+xn8J/CmtWerab4aWK/sn82GQSsMN+de&#10;61+ecQcR1eI6tOrVw8KPJHlSg27+t0vkcVbC5bhXy5bKbi9+dRX3WbCiiivlTnCiiigAooooAKKK&#10;KACiiigAooooAKKKKACiiigAooooAKKKKACiiigAooooAgngiuYDHJGJI36oRXmtx8BPhRp2tHWL&#10;jwl4eg1Lf5n2qW2jR68//ba/axsf2Wvhkb+MRXHiW/zFp9oecv8A3vpX5gWWj/tV/tdfbPFFtPq3&#10;9kyhpY5fMaG22f7FAH7f6XqFlfQ5sJ4Z4o/3f7iRWVPyrj/i98D/AAh8cNIh0vxhpo1O0hfzEiJr&#10;89v+CPWueJF8b/EzQNc1G7u1so4/MhmlZ/LmV9rV9Z/8FArrxnov7Oes634H1m60XVdMdbmSWz+/&#10;5f8AFQB7v4K8E6J8PPDtnofh+yi07SrVPLihi4xXQV8pf8E6v2g9T+P3wHgvNfn+2a3psn2W4mP3&#10;pP8Aar6toAKKKKACiiigD4w/by/Ymvvj3c6P438B3g0b4iaO6eXNnZ9pRfmX5v7y9q+X7f4lftyX&#10;Wh/8If8A8I/d+VLH9h/tCa2+f+7u8373/Aq/W+k20XsB8dfsKfsTXP7O9ve+J/Fl8NX8bauPMuJf&#10;v+V/s7q+jfjFqviTRPhlr174Tt/tfiGK3Y2UON29/wCGu5opXuB82/sU+OPi/wCOPA+p3Pxg0saX&#10;rUV15dunleTvT1215Z+3V+xBq/xa8R6b8SvhrejR/HmmDMnOz7Tt+6d396vuRulLTA/JOX4g/tx+&#10;LdD/AOELk0CaziuY/sUmofZdj7Pu7vNr65/YU/YzP7Mmh6jqmv3g1TxprHz3t1nf5Y/uhq+sttLT&#10;uKx45+1H+ztpH7TfwnvvCep5guv9bZXn8VvMPutX586L/wANn/su2H/CCeH9M/4SbSraTNrf+V9p&#10;Gz+781frRjNG2pSKufmT8M/2SPjN+1R8RdM8efHy9+xaJYustvoH3PnX7vyfw1+lWm6ZbaXp8Fna&#10;wiG2hTy44x0C1dopiPza/ay/Yo+IHgf4tz/Gv4D3v2LVQnm3ulQ/I8j7vm2f3t3da818QD9tH9qG&#10;x/4QfX9Ml8M6Tdc3N15X2ZNn912Wv1vpNtAHin7KX7Nek/sx/Cuz8L2Uv2y75lvLs/8ALWRvvV7Z&#10;RRQAV+U//BUr/k8T4G/7kP8A6WLX6sV+U/8AwVK/5PE+Bv8AuQ/+li0AfqfY/wDHnB/uLVmq1j/x&#10;5wf7i1ZoAKKKKACiiqkt9b28gjlnijmk6RySAUAW6Z25p9Ub/UbbTLeSe6nit4Yx88sr7QKALXT2&#10;rD8S+KdM8HaDdavq95HZ6faoZJZ5TgLXy18fv28dO8HX02jeCFh1q+8v/j/zmGJ//Zq+Mfil+0N4&#10;3+L/AO78QanKbQf8ukPyQ/8AfNfP4zOsPhU4xfNPt0PlsfxBhMHzQh78106fM9v+NX7f/iDxTPfa&#10;X4Ph/sbSvnj+1n/XSJ93d/s18j7jJl5f9ZJU9hYXOrX8FnaQSz3dy6xRwxfM8jtX2l8CP+Cf2pS6&#10;pY6x8QLiKK0ik8z+yofnaTuu96+OjHF5zVu9UvuS8j4FQx+f1dW2r/KKfY9K/Yl/ZwsfAvhWy8Z6&#10;vAW8Q38fmRCX/l3SvrmqNnaRWFnDb28YiijXYkY7Cr1fpGGoQw1JUqa0R+t4TDU8HRjQprRfj5hV&#10;K7s7a/gMFxBHNE/WOUbgau1HyxGDXQ/Q63tsfEn7WX7GFvf2Mviz4f2cVne20f8ApGlxDCSp/eQf&#10;3q+BJEltLgxvD5Msf+sir918g1+e37cv7M17perTeO/DdmDpcn/H7aWkfzxv/wA9a+NzjKYyg8RQ&#10;WvVeX/APgOIMkjOMsVQXvLdeXf5Gl+wx+0xZ6ZZR+AvE97JFJJJ/xLrmeT5CP+eftX3rvyAexr8K&#10;I5JYMOv7qSP/AJaV+jH7Dv7SN98Q7afwZ4llSbVtOhSS1upD81zH6f7y1GS5pdrDVXfs/Iy4dzm9&#10;sHiHf+V+XY+vwgwR2NS0wDtT6+3P0RK2gUUUUhhRRRQAUUUUAFFFFABX5yf8FIvGj6h4+8P+F1s8&#10;Q6Za/bRdf89PO42/+Qq/RhmEYLMa/IP9q7x7L8SPjj4h1ETw3lnaSfYrOWH7hhX/APXXzPEFRQwn&#10;Jfd/kfI8T1lTwHJf4mkcB8PPDn/CX+OfD+j+d5P266SLzf8Ann81ftJpWn/2H4ZgtPO837JaiPzP&#10;XauM1+Wv7F3w9/4T3416XLcQzfYNLQ3UksX/ACzdfubq/Vq6TNnMid0YVzcO0bUZ1Lbtfhc4+E8O&#10;40J1mt3b7v8Ahz8KPin/AMFAPjZ4f+JvizT7PxZNDaW2ozxRRY/1aKzKtfUH/BLv9qn4j/HL40eI&#10;dH8Ya/Nqmn22jvdRRS/wP5sa/wDs1fLvxV/YB+Nmv/E3xZqFn4TnmtLnUZ5Ypc/6xGZmWvqH/gl1&#10;+yx8RvgZ8Z/EGseMPD8umafdaO1tHLL/AH/Njb/2WvsD7t7n6hV4p8e/2bvDXxr0a7E1nDZ+IGj/&#10;ANG1QD5w4+7u9Vr2uojuyBnjvWVSnCpFxmrp9DGrRp14OnVV4vofif8AEj4ca78K/FF5oWv2fkXU&#10;T/u5f4JU/vJXffsxftB3HwE8bXF08P2vRL8eVexD742/dZK+8P2tv2b/APhevhWCfTZhb+IdM3Pb&#10;HtLx9xq/MHxR4M1vwVqs2n63pd3pd3H/AMspo2X/AIF/u1+a4zB1srxHtKV7dGfkePwFfJcV7XD3&#10;5ej6ejPU/j5+1P4p+Nk95p8s/wBj8Ni5Z7exi+UmP+Hf/erx7TNNuNUu4bO0hlnvJX8uKKL79bvg&#10;T4c+JPiPq0On6DpV3fyb18yWKP5It38TV+kn7PX7HPhv4QfZNZ1Af2p4lCDzJpfuRv8A7FLDYPFZ&#10;tW56rdurZOFwGMz2v7Ss3y9X0+R1/wCzN8IrX4Q/C3TNPaGMapcRrLeSeVscu2DhvpXsdQbcKwzh&#10;e3FT1+k0acaVNQirJH65Qoww9KNKmrJBRRRWx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yb/AAt8HSa5/bj+FNIOs+Z5v9ofYY/O3/3t+N1dFd2cN9bS288Ec0Uq+XJH&#10;KNyuvpVqigDL0LQtN8NWEWnaRY2um2MQ/d2tpEsSR/8AAVrKv/hj4R1fWxrF74Y0m71b/n/nsonm&#10;/wC+yua6migBFXbXLaz8L/CHiTU11LVvDGkalfgf8fV3Yxyyj/gTLmuqooARV215d+03/wAkJ8Xf&#10;9eTV6lWH4v8ACth428N6loWqxCawvoWhli9VoAxvg86L8LPCn/YOix/3zXY+ZH6ivALX9jDwhY28&#10;UFtrPiKGGKPy4ov7Sb93Uv8Awxz4V/6D/iL/AMGLUAe9eZH6ivMf2ifGepeB/hVqmsaJdiDUIpIB&#10;HLhW4aVVNcn/AMMc+Ff+g/4i/wDBi1VNU/Yk8Ea7ZNZajqXiC9tJPvwy37bTQB7noF815oenXE8g&#10;82SBJH/755rS8yP1FeCR/sceFIoREms+IRHH/qx/aTUv/DHPhX/oP+Iv/Bi1AHvXmR+oo8yP1FeC&#10;/wDDHPhX/oP+Iv8AwYtR/wAMc+Ff+g/4i/8ABi1AHvXmR+oo8yP1FeC/8Mc+Ff8AoP8AiL/wYtR/&#10;wxz4V/6D/iL/AMGLUAe9eZH6ijzI/UV4L/wxz4V/6D/iL/wYtR/wxz4V/wCg/wCIv/Bi1AHvXmR+&#10;oo8yP1FeC/8ADHPhX/oP+Iv/AAYtR/wxz4V/6D/iL/wYtQB715kfqK8h+D/jvV/FHxG+KWmaleCa&#10;x0fWEtbKM7f3cfkRsf8Ax5qxf+GPPCv/AEHvEX/gyas+y/Yh8D6TeXlzaan4ggur6TzLmWK/b94/&#10;95qAPojzI/UUeZH6ivBf+GOfCv8A0H/EX/gxaj/hjnwr/wBB/wARf+DFqAPevMj9RR5kfqK8F/4Y&#10;58K/9B/xF/4MWo/4Y58K/wDQf8Rf+DFqAPevMj9RR5kfqK8F/wCGOfCv/Qf8Rf8Agxaj/hjnwr/0&#10;H/EX/gxagD3rzI/UUeZH6ivBf+GOfCv/AEH/ABF/4MWo/wCGOfCv/Qf8Rf8AgxagD3rzI/UUeZH6&#10;ivBf+GOfCv8A0H/EX/gxaj/hjnwr/wBB/wARf+DFqAOs/aR8aal4B+B/i3xBod2INVsbJpbaXCt8&#10;9dv4V1CXU/C+jXlzIPtVxZRSyf77IrNXiOqfsTeB9c0yfTtQ1PxBeafcx+XLay37bJKsxfsa+ELe&#10;GGKLWfEMMUUflx/8TJqAPfPMj9RR5kfqK8F/4Y58K/8AQf8AEX/gxaj/AIY58K/9B/xF/wCDFqAP&#10;evMj9RR5kfqK8F/4Y58K/wDQf8Rf+DFqP+GOfCv/AEH/ABF/4MWoA968yP1FHmR+orwX/hjnwr/0&#10;H/EX/gxaj/hjnwr/ANB/xF/4MWoA968yP1FHmR+orwX/AIY58K/9B/xF/wCDFqP+GOfCv/Qf8Rf+&#10;DFqAPevMj9RR5kfqK8F/4Y58K/8AQf8AEX/gxaj/AIY58K/9B/xF/wCDFqANjX/H2sWX7T/hjwnb&#10;3g/sG90Ge9uIht/1yuyq1exeZH6ivnhv2IPA82tw6y+p+IDqsUDW0V19vbfHG33lq7/wxz4V/wCg&#10;/wCIv/Bi1AHvXmR+oo8yP1FeC/8ADHPhX/oP+Iv/AAYtR/wxz4V/6D/iL/wYtQB715kfqKPMj9RX&#10;gv8Awxz4V/6D/iL/AMGLUf8ADHPhX/oP+Iv/AAYtQB715kfqKPMj9RXgv/DHPhX/AKD/AIi/8GLU&#10;f8Mc+Ff+g/4i/wDBi1AHvXmR+oo8yP1FeC/8Mc+Ff+g/4i/8GLUf8Mc+Ff8AoP8AiL/wYtQB715k&#10;fqK4v4y+Ir3wt8KvE+raZMIdQsbGWW3kP99Vrzn/AIY58K/9B/xF/wCDFqr3/wCxZ4M1Oxms7zWP&#10;EU9pLH5UsUupMUkSgD1j4X61ceIfh14Z1TUJRNfXVjFLLL6uy/NXVeZH6ivALX9jDwhYWUVtb6z4&#10;ihtYk8qOH+0m2xp/dqX/AIY58K/9B/xF/wCDFqAPevMj9RR5kfqK8F/4Y58K/wDQf8Rf+DFqP+GO&#10;fCv/AEH/ABF/4MWoA968yP1FHmR+orwX/hjnwr/0H/EX/gxaj/hjnwr/ANB/xF/4MWoA968yP1FH&#10;mR+orwX/AIY58K/9B/xF/wCDFqP+GOfCv/Qf8Rf+DFqAPevMj9RR5kfqK8F/4Y58K/8AQf8AEX/g&#10;xaj/AIY58K/9B/xF/wCDFqAPevMj9RXkvirxzq2nftCeDPDlvd40W/065muYvl/eSLu21z//AAxz&#10;4V/6D/iL/wAGLVSn/Yi8D3GqQapLqfiCXUrePyoro37b409KAPofzI/UUeZH6ivB/wDhjzwr/wBB&#10;7xF/4Mmpv/DHPhX/AKD/AIi/8GLUAe9eZH6ijzI/UV4L/wAMc+Ff+g/4i/8ABi1H/DHPhX/oP+Iv&#10;/Bi1AHvXmR+oo8yP1FeC/wDDHPhX/oP+Iv8AwYtR/wAMc+Ff+g/4i/8ABi1AHvXmR+oo8yP1FeC/&#10;8Mc+Ff8AoP8AiL/wYtR/wxz4V/6D/iL/AMGLUAe9eZH6ijzI/UV4L/wxz4V/6D/iL/wYtR/wxz4V&#10;/wCg/wCIv/Bi1AHpnxX1658NfDTxLqlhMIb+1sZZYpPR1Wo/hB4gvfE3wx8M6nqUom1C9sYpbiQf&#10;32WvMrz9jDwhqVhLZ3Gs+IprSaPypIjqTbZEpth+xZ4M0yxhs7PWPEUFpEnlxRRak2yOgD6B8yP1&#10;FHmR+orwX/hjnwr/ANB/xF/4MWo/4Y58K/8AQf8AEX/gxagD3rzI/UVJXiPh39lfw14a1yy1S31n&#10;xBNNayeZHFNfM6f8CXvXt1ABRRRQAUUUUAFFFFABRRRQAUUUUAFFFFABRRRQAUUUUAFFFFABRRRQ&#10;AUUUUAFFFFAH5Hf8FPP+Kn/a1+HOh6nNt0n5Y/3v3OWWv1L0XQbDwz4Dg0zTIIbSwtrLy4oovlQf&#10;JXw7/wAFU/2adb8eeHdH+JXhOGWXW/Dv/HxDD9+SPO7f/wABxXG/s3/8FZfDUngKLw38WILvTNbs&#10;rX7N/asMe9LnC7fmX7ytQBB/wSo/5OF+OX/Xdv8A0e1fd37ULWq/s9+Pjef8ev8AZUvmfSvyw/YL&#10;/ax+HXwK+LXxU1/xbqU1lp+tv5mn+Tas+/8Aes38P+zWx+2x/wAFLD8dtCm+Hnw00y7h0q+cR3Oo&#10;TD97c/8ATNEoA9b/AOCL32n/AIQ3xn/0D/tf7uv0vr5M/wCCb3wD1H4FfAGzj1mHydV1d/t0sUv3&#10;4t33Vr6zoAKKKKACiiigAooooAKKKKACiiigAooooAKKKKACiiigAooooAKKKKACvyn/AOCpX/J4&#10;nwN/3If/AEsWv1Yr8p/+CpX/ACeJ8Df9yH/0sWgD9T7H/jzg/wBxakwDzjIqOx/484P9xakJHrTQ&#10;nY+JP2u/2xdX8EeKbzwV4LMKyxQeXe6h9945G/hT+6y143oP/BQL4laFolnYSQ6dqctsnlm7u428&#10;2T/aevoP9qz9jW5+LPiKXxf4YvooNXNv5c2nzDCXDL90q3Zuua+GdX+CHjvQ9UvLC78J6g1zbP5c&#10;hgt2dP8Avta+BzKrmVDESlFtR6WPzHNqub4fFSlFtQ+zyq6se4H/AIKL/Es9LHSB/wBsm/8Aiq8N&#10;8TfGXxl4z8SQ65qniG7mv4n8yLyZGRI/++aqn4S+NsceE9W/8Bmr1v4cfsRfEP4i6NPqjQDw7B5D&#10;S2wuzl7h/wC7t/hryufMsd7juzxnUzfMP3b538rL5/oafwk/bt8ceBb4xeI5v+Es0uR/MkMvyTD5&#10;fuo33a8/+M/7SPi74ya5evfanNZaLJN5ltpUUmxI0+7/AMC+XrXKfEL4U+KvhXqs1n4j0aayaL/l&#10;t5f7mT/cb7tdx8IP2UfHfxemhkg0yXRtKP8ArNRvI9ifd3KyJ/FS9tmNf/ZdX5f10BYjNsR/sScn&#10;bp1+b7HjaR+cRGvAr6B+EH7E/wAQfif5N3dQf8IzouM/adQ/1h/3Iuv/AAKvuL4IfsmeDfg/plk7&#10;2MOs+IY0/eapPHuO/uUH8Ne6Y2ivoMHw/GPv4p3f8q/U+nwHCsIpTxkrv+Vbff1PEvgz+yj4F+DZ&#10;hvLGw/tPW4xkapefM8f+72H869yqJuRk8+9S19dTpQox5acbI+7pUaeHiqdKKSQUUUVqbBRRRQAV&#10;UurWG+hmgniE0Ui7Hik+6RVuo8ik9RaH5n/tsfs0W3wq1WHxR4bhl/sDUpGFzaiP5LaT/e/utXgX&#10;wr8e3vww8daN4mtDKZbCZfNWL70sf8S/NX67fFv4c2HxU+H+r+HL+GKZbqBvL83kRzY+R/8AgLYr&#10;8bvEPh+/8K67qmk6hDLDdWE7W0vnR7Put96vzvOcI8JiFiKWz29UflHEOCeBxUcVQ0Unf/t5H7V+&#10;EPFFh428N6drOnyxzWl7CsqPHJuHPOK6GvzU/YH+Ntz4Q8by+DtTu5f7F1L/AI9Y5ZP3VvN/9lX6&#10;V19jl2MjjaCmt+vqff5VmEcxw6qJWa3XmFFFFeoeyFN4p1N6UCduouPeolGBkcVjeI/GOh+FIYZN&#10;a1e00uOVsRm7mVN/t81eK3n7dfwj0+9mtpNfkaWN2jJit2Zfl/CuepiKVH+JJL1OariaNG3tZqPq&#10;7H0KCT2ppQYrh/hz8Y/CPxa0v7b4b1eG+B6wZ2yp9U613DHaD7VpFxnG8NmbQqQqrmg00+zufPH7&#10;a/xevfhV8K9mj3sVnrWqSfZos/fCfxMtflihkkuCx/1jvXvf7Z3xZvviP8Wr20cSw6bortbW8J/v&#10;/wATVz37K3wytvix8Z9F0i98r+z7fdfXMUv/AC1SPb8tfnOZ1pZhjVQpbL3V+p+SZxXnmuYrD0tk&#10;+VevU+7v2I/g2fhn8LotT1C38rW9dxcy5jKPGn8KNX0nVW3hjgijjj4SNQij2p90/l28r+iNX6Dh&#10;6McPSjShtFWP1XC4eOFoxow2irE9FfiT8TP+Conxv8MfEXxLpFpqen/ZbHUZ7aL/AEX+BXZVr6T/&#10;AOCbX7afxJ/aU+LniDQ/Gd7aT6fa6Q11FHDFs+fzY1/9mrpOo/SOiiigArnfEngzQ/FdlPb6xplr&#10;qMUsTQyedEHYp/d3da6KmAAjGaTSkrPYTSkrNXRzng/wJoHgPSoNN0DS7XTLWKMRIsMfzbfdurfj&#10;XTUwgAYzT6ElFWWwJKKsloFFFFM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D8Tfjj4D+DNtBceM/E2n+Horl/LiN5Js8x67id/Lh&#10;kf0XNfC/wS+C3hL9qb4tfEvx58RtMg8WRWGotpGnafefPbW6L95tv96kx2PsjwF8QvDfxQ8OQ694&#10;V1m11rSbj/V3VpJvQ101fD3wx8J2X7Lf7atx4F8KQz2fgTxfpX2+PSl5t7O6VtrbP7q19wM22qJT&#10;ucZ8R/jB4N+EWmf2h4v8QWGgWh/5aXcmzNTfDv4qeEvizov9r+ENetNf07d5fn2cu9M18l+DvhN4&#10;a/ao/aL8f6z4/s4fEuleHZ/7NstKm/49h/tOv8TU22+Hmj/sl/theDLfwPZy6P4P8cwy2N5osH/H&#10;tHOq7lkRf4aQz6y+I/xb8HfCLSv7S8X+ILDQLEtjzbuXaCaZ8N/jB4M+MGmS6h4M8Q2HiCzify5J&#10;bOXeAa+N/C/w28P/ALUf7avxYj+JfleILHwU8VjpPhuY/wCj+S3/AC1eP+KrvxZ+HHhH9kr47/DT&#10;XPhwIvCX/CQ339mahoFp/wAe9zH/AM9fK/vf7VCjZgfdy06o4XEkQf1qSgApF6UtIvSgTKeo6ja6&#10;VZS3V5PHb28YzJLKdqivNfBH7UXwr+I/ij/hHPDfjjSdZ1sbv9Et5cv8v3q8i/bclufF2qeAfhvH&#10;eS2Wn+Ir9Y7wwHaxRf4d1cn+0x+xX8N/h58GL3xX8PPD8HhLxf4YjW+s9V035JpDH97f/e3U0Ufb&#10;y1XuruGxglnuJRDDGMvJJworifgT43f4j/B/wp4kuP8AXX+nRSy/7+35q8b/AG7Navbjwb4Y8GWV&#10;6bL/AISrV4rG5liOx/I/i2tSBK56VoH7U/wn8VeL/wDhF9K8daTe+IPM8r7BFcfPv9K9UlljjhLu&#10;Rsr46+L37Bfws0L4PX154Y8MQ6L4q0e1+022t2fyXfnL8253/irmviV8eNb8S/sa+DTHqf8AY2re&#10;JrqLRLzUJpdjxJu2yS7v91aOgnuj6Pl/a3+D0HjD/hE5PiBog8Q+f9m+wfaRv8z+7XrcU0dxCHjI&#10;kQ+lflzruufsVWVjP8P5dFl/tDyfsMnjmHTWfy5tv+v+0f738Vffv7OnhSbwX8HfD2kP4r/4TK2t&#10;oFFtrR/5eIf4f/HaOgPc9NanU1qdSGFFFRySbYt9MRxfxK+NHgj4P2UN5408S6f4ftZWxHJeS7Aa&#10;v+AfiX4W+KeiLrHhPWrTX9Kk/wCXqzk3pXyF8MfhB4V/ar+OHxF8UfESyi8T2mkXf9madpV389tE&#10;i/xbP71SeHfAmmfsq/theH9D8GQS6X4P8YQNHLpMP/HtFOv8SL/D96gD7irj/iL8V/CPwm0X+1fF&#10;+v2mgafux515LsFdhXw3pPw18PftWftafEC48eQ/2/4f8H+XpunaLN/x7b/4ndf4mpMdj6x+HHxb&#10;8H/F7SW1Pwd4gs/EFhG/lvNaSbwDU/xC+KPhX4V6JLq/i3XbPQdOj6zXcuwV8h678NtC/ZI/aY8G&#10;6h4EsTo3hnxPm1vdJtP+Pff/AAsifw16x8WP2V/DPxS+Jn/Cd/EvWP7Z8IaXaN9n8PXUeyzi/vSS&#10;/wB6myU7nq3wx+Nfgf4y2U934L8Saf4ghtn8uVrOXd5Zruq/OvwD4f8AhzcftkeDbj9nEQw6LY2k&#10;v/CVy6HLs03yG/1a7c/NJur9FKYBRRRSGFeefE34+fD34Mi3/wCE08V6d4e+0/6r7ZLs313s04gh&#10;kkfonNfCX7NvwO8GftUeIvH/AMUPiRo0Piu6udcnsdPtdR+e2toI/lXYn96kx2PtPwZ430D4h6HB&#10;rfhvVLXWtKuP9Xd2km9Gre/hFfFPwQ8L2v7NP7Vus/Dvw/50Hg7XbX7dZaf5m6K2f+LZX2sxwBVE&#10;p3Zw3xM+NPgf4O2EF7408S6f4etJpPLjlvZduXrR+H3xL8L/ABW8PRa54T1m01/SJXaMXdnJvTK1&#10;8dfCv4S+Gv2rf2g/iZ4s+IlnD4s07Qrv+yNK0q8+e0j2/ek2f3qu+EfBGmfsq/to6X4c8HQy6b4J&#10;8a6c0smiwn/Rre6Vtu5F/hpAfV3xG+L3gz4RaWNU8X+ILDQLMv5fnXkoQVJ8Ovit4R+LeinVfCGv&#10;Wev6du8sz2cm9c18m+FfhZ4a/ap/aZ8f6p4/s4fE2i+GZPsOnaVMM23+86fxNUU/w80P9kv9qzwm&#10;fA9pLo3hXxZ/o15o0H/HtG/99E/hoGfc9FFFABSL0paRelAmUdT1S10axmvL6eK0tYk3yTSnaorz&#10;j4fftQfCz4qa7LofhPxvpOt6rGnmG1tJfnxXi37bkMnxH8b/AAs+Ecl7NZaJ4m1TzNV+ySeXNJBH&#10;95N3+1XM/tT/ALIXw++FXwx/4WB8N9Ah8HeKvCk8d7Fd6R+6a4Teu5Jf73y0FH3LVS7vbewtpbi4&#10;ljgij/1ksp2qK5z4WeLT45+Hega/IPLlvrKKWQej7fmr5/8A26tVutX0nwn4EgvJbGLxNqK2txLD&#10;8j+X/FtagErnqnhX9qj4UeOPF/8Awi+h+OdJ1LxBveP7BDcfPvX7y16hc3cVlbyzzyiGKMZeSThQ&#10;K+Mv2hP2Fvhj4U+COq6x4H8Nw+GvF/h61+3WWs6d8lzJJH83zt/Fu712tnoet/thfsl+D4P+Ekm8&#10;MtrNrby6rdwxbppUX/WIn93d/ep2uhPRo9E0D9q/4R+KvFX/AAjGl+P9EvfEHmNF9giufn3L1r1x&#10;W3V+df7Svwe/Zn+GXg8+E/D+madZfFSPyo9N/s6XZqnnfws7/wA6+1/gfba3YfCbwzb+JPMGtR2S&#10;C5847nz/ALVSndDasd/RRRQIKb/CKdUUjiOItTA4f4l/HDwH8HbKG58ZeJ9P8PwyyeXG15Lty1a3&#10;gP4jeGvid4ch1zwprNpreky7hHd2km9Dg4r46+DHwW8I/tT/ABa+Ivjj4jaZD4risNRbTdO0+8+e&#10;2ijX+LZ/eq38NvBdl+yx+2t/wg/hSGWy8C+NdHa+j0peYbe6ibazJ/doE+p9v/wiuN+I3xe8G/CL&#10;SxqPi/xDYaBZlsebdy7Qa7IttWvh7wn8KfDX7VX7SPj/AFTx/Zw+JdJ8OutjZaVNzbf7zp/eqXq7&#10;FJXR9afDr4qeEvizop1fwhr1nr+nbvL8+zk3rmpfiB8TPC3wr0P+2PFutWmgaXv8v7VeSbEzXyCf&#10;h5o/7J37XXgxPAtnLo/hPxiGsbzRoP8Aj2jm/hdF/hrh/i94/wDhz4x/aD8f+IPjXeDUvBPgrbpG&#10;i+Ffmm+23Tf6yTyl+838qfn3EtT7g+Gvx18BfGOGaTwZ4q07xAsL7JDZy78V6BX53/AOy+A3xQ+N&#10;GgeJfgpqc3w01/Sw0d74aksfs66lB/e2N/6FX6IVVhJ3CiiikMKpahqVrpNjLdXk8VvbRjMksp2q&#10;Ku18m/twXF14qm8DfDtL2Wz0/wATaj5V6YfkYov8O6gaVz1rwh+1J8KPiB4pPhzw/wCOdJ1TWw7x&#10;/ZILjL5X71erkZr4k/aJ/Yk+GvgT4PXvifwJ4ag8NeLPDUC39tqmm/JNI0fzNvb+LdX018B/HMvx&#10;K+D/AIT8STgfatQ0+KWX/f2jd+tFm1ddBPQ7m4uorK3kmnlEUUfLySdAK8t0H9qb4UeKPF//AAi2&#10;leOtIvfEHmNF9giuPn3eleaft4eIb0eBvD/g+yvTZf8ACVapFY3MsR2OIf4trVznxa/YL+Fmg/B+&#10;4u/DHhiHRfFWjwLc22t2fyXZmX+J3/iojd6sGtD7AnuY4IPMeURxj/loT8teUWH7Wfwh1fxgPCln&#10;4/0SfxC8/wBmGn/aRv8AM/u18t/GH40a/wCJ/wBiHwpL/ac2mTaxexaJqOoZ+fZu2s27+9Xpupfs&#10;A/Aq3+EEttF4atLK7i0/zY/FMUmy/jfbu8/z/wC9/FVctg6H1srbqWvmf9gD4m6l8TP2fLG41XUv&#10;7Zu9NupdN/tD+K4SJtqsa+mKTVgCiiikAUUUUAFFFFABRRRQAUUUUAFFFFABRRRQAUUUUAFFFFAB&#10;RRRQAUUUUAFFFV5riO3H7yWOL60AUNU1bSLTFpqF5aQG44EU8ijzP++q+W/j1/wTU+E/xv1SXVY7&#10;E+GdWl/1l1pvyLJ/wD7tfNP/AAVa8W6lpfxu+Fsel6zNZxF13/ZJf+mq/wB2v0x8LajbP4c0d5Lu&#10;HzDaRf8ALRf7q0AfnXD/AMEVfDP2j5/GmoeV/wBc1/8Aia+iPgj/AME/Pg9+zvcxa39hj1TVbbmP&#10;UdXI/d/+y19Rf2hbf894f+/i14T+2t4n0TSP2bfGhvdYisZfsLfZvKlVX87+HbQB7lp2pWmpweba&#10;TxXEP/PSKTetXq/Oj/gjr4z8QeJPh14ms9Uu5r20tbhfKlmk34/2a/RegAooooAKKKKACiiigAoo&#10;ooAKKKKACiiigAooooAKKKKACiiigAooooAK/Kf/AIKlf8nifA3/AHIf/Sxa/Vivyn/4Klf8nifA&#10;3/ch/wDSxaAP1Psf+POD/cWrNVrH/jzg/wBxas0AFJtpaKAE20tFFAGXrfh7S/EVv5Gqaba6lD/z&#10;yuolk/8AQqtW1rFZQRQQRCKGNdiRx/cAq1RQAUUUUAFFFFABRRRQAUUUUAFFFFABXxf/AMFBfgjD&#10;rng6Lx7pNlEuq6a/+nyRR/vJ4O3/AHzX2hWP4g0e08S6JeaXqEXnWl7C0MsZ7q3BrkxeHWKoypS6&#10;nDjcLDG0JUJLc/EPTdSutE1Sy1Kzm8i6tpFljl9HWv1w/Z1+O+kfGjwZa3FpeZ1i2iRLy1lPzq+O&#10;W/z61+Z3x1+DGsfBbxveaVqFn5WmySPJZXQ+5In8NZ3wn+MHiD4Pa5/aegzCKWT5LiEj/WJ/dr87&#10;wWJqZTinTqK66r8n8j8my7HVckxbhWjps1+X3H7QknBOMjtSqcjpivJ/gF8fdF+OnhWK+s5Rb6nE&#10;ALyyJ+eJ/p6V6uWC9a/SaNaFeCqU3dM/X8PXp4mmqlHVPqOJGK8O/ao/aA/4UT4GivbFYZ9au5PL&#10;topvu/7TGuu+L3xq8N/B3w5d6prF7CJIkzHaiQebI/8ACAtflR8ZvjTr/wAavFU2q6zLiEPi2tB9&#10;yJK8XNcxjhKTjD42eFnOaxwFJxhrUd7W6efyMLx/4/1z4k67NqfiDVJr6aV/M8qWT5I/9xfurXN7&#10;SDwc165+zX8CZvjr45bR5JZrTS7WBpbi5g6x/wB3/wAer7xi/YR+FKQwCXSpZZUjWN5fN2+Z/tGv&#10;jcNluJzGLqpq3n1PzzB5Rjc2i66e/V9T8wdD8Qal4av/ALbpl9Npl3H/AMtYZGT/ANBr7Dtf+Ch1&#10;yPhhJpN5o00visQfZvt4l2Q8/Lu/vbq86/aK/Y88QfCvXby98P2M2teFP9ZHJF8z2/8AsvXzxdW8&#10;1hcfZ72Cazm/55TRbG/WlGpi8qnKGqX5kqeYZJOUVdX+5+gXd7NqEs09xN50srtJJLX6Nf8ABPz4&#10;Pf8ACJ+A7nxfqEP/ABMdcANuTtIjth91l/u7v/ZRXxP8DPhDqXxd8f6PpcFnd/2S86/abuGL5I0/&#10;i+bpX7B6NpFroek2un2kQhtbeNYo4x2C16+QYRyqPFVFtt8z3eGMC6lWWNqLRbfO9zQ9M96ivBus&#10;5/8Acapuh9adX3h+mn8/Hxb/AGO/i9q/xT8WXln4N1Ce0udUuJYpT/y0R5WZa+rv+CUfwB8e/Cb4&#10;3eJtR8V+GbvRrGXRGiSWcfx+bG23/wAdr9VfLj9BT1XbQAt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lv7QPw8&#10;8X/E3wQdH8F+M5vA2rb/ADP7Uhj38f3a9SooA+af2dv2fviv8Ldd1O88efF+68f6fcwNFHaTW2zy&#10;z/erkP2INc0zwr4x+K/ge8u4rTW7XXHvvssvyO8Mg3K9fYtfOXx+/Yj8D/H3VYNXuLzUfDOtj/W6&#10;hocvky3Cf3H/ANmlewPY8+u9Wi+J/wDwUN0yLRJ4r208IaG/9oyxDekUzMvybv71fYzTxSOYPNj8&#10;zH+rz81eU/s8fs1+Ev2bvC82leHxLeXdzJ5l5qt4d9zcv6u1aVl8E9Ps/jFefEQanqH2+5tVtTYe&#10;b/ow/wBrZ/eqnqHU8J/Zh1nTPBP7QnxZ8J6hd/ZNVvr77dbwzfJ5if7FR/GDXbb4l/tofCXw/oF7&#10;FeTeHvP1LUfK+dY02/LXpf7Qf7HPgz9oOeC/1Ga80DW4uP7W0iTybnZ/d3Vd/Z2/ZR8Ifs3WN2ND&#10;+1anqt3xcarqMnmXMi/3d1JPUDwf4+fCTw38XP2jL1Ph34/u/hd8ZdMsU+2XQi2RXtq33f8ArpXm&#10;Hif4NWOlfHD4WaBqHjO7+JnxQtrr7dqOoTSb0toF/uIvyrX13+0P+yB4R/aIvrPUNRvNR0DWrZPK&#10;Gq6PL5VyY/7u6pv2ev2RfBf7Oi3Fzo/2vV9aueJNW1STzbjZ/d3Uo7Ae3QLthjT/AGampq06mAV8&#10;n/Hf9mf41/Ejx/eav4P+OV34M0WVFEWlRW29I6+sKQGgD4X+PPh7UvhDffBTWPGfiCXxBLo98sWo&#10;61NHs8zd8u569g/bJ+KWh+H/ANm7xNKmp2s8ur2X2axihlVmuHk+7s9a9c+JHw18P/FbwvceH/El&#10;jHfafLyYpf5185fDj/gm38PfAHji08SXOsa54l+yP5tvp+sXPm20b/w/L/s9qaeodD2b9mvw5ceC&#10;PgF4I0vU8RXltpsQlB+X59teQft5JFpNh8OfFdx/yD9H16KS5lP3Y0bb81e6fGX4T2Pxk8AX3hO7&#10;1G80e2u9h+1adJsmj2tu+WrWqfC3Q/EPw6i8Ga3B/bWji1W1kF58zybV27v96k9Hca0OJ+Ovxb8N&#10;aB8BNc106xZy2tzpzC2xKv712XCqtfGHxt+FlzB+wx8OrjxBDL/Z9rrEGpaj5P34rVm+b/x2vdvD&#10;H/BM74c6B43g1241nXNYtLabzYtFvLnfaR/3fkr6l1/wbo/ifwrceHNTsYp9GuoPs0tp/AU/u0X0&#10;b7hu0eZnRfhI3wMmFvZeH/8AhDv7HbpFHs8jyv8Avr+ua43/AIJ8/bv+GebL7R532D7dP/Z3m9fs&#10;u793j2rj7f8A4JhfD628Wf2n/wAJL4i/srz/ADf7A+2t9j2f88tu77tfXHh7w/p3hXRbPSdKs4rL&#10;TrWPyreCEfLGlO9mxJ3RqDpS0UUgPNvjx4E8UfEn4c32h+D/ABZL4M1qZ0MWrQx72jCt8y/8Cryz&#10;9nT9nj4ufC/xVeah48+MF14/0qW18qLT5rbZ5b/3q+nKKAPjz9kLWtN8HfFn4s+DtQu4rTVTqn22&#10;OGb5GlRv4lqL4ga5H8Tf23vAGl6FeRXsXhmCW61GSL50j+78v+9Xo37QH7F/gj9oK+h1S9m1Dw9r&#10;fSTVNIl8qaVP7rVufs9fsu+EP2cNImt9DE97qFz/AMfOq6hJvuZf+BU0B699pi+0eX5sfmf888/N&#10;Xx5+z7qmm+AP2u/jL4b1S7is9Q1ieLUrMTfJ9oT/AGa98uvgZYXPx0s/if8A2xqI1G2046b/AGd5&#10;v+ibP723+9XM/tCfsk+DP2hlhuNVN1o2txDy01nTJPKudn93dSvyu4N2R5b+0PrcXxI/aY+Gfg/Q&#10;7yK7utMkN9eiL5/KT/br3O5+MngPxL4/1T4YanN/xNja/vbS8j2w3CN95Ub+Kud/Z1/ZF8Gfs4/b&#10;bjRpbzWdWujiTVdWk8652f3d1W/2gv2U/B/7Q1jD/bAu9M1SL/VarpsvlXMf/AqW0eUGtT5o/aR+&#10;Evgj4AeMPhZqnwcsrTwn4wvtfitpLDSJG2Xtq3+s3puK7Vr77ti5gi8z/W7ea+dvgN+w54H+BWs/&#10;2xHe6j4r1WP/AI9rvXJfOe2/vbK+kKfQAooooAr3UQmt5Yv76MK+QP8Agn5remeF9C8f+BL27htP&#10;EGjeIro3FpNJtfYzblb/AHa+x6+avj1+wn4G+OniL/hIJb7VfDGtSf8AHzd6HL5L3P8Av0XsM47R&#10;dYj+KX7dc13olxFe6X4Z03yrmaH518xv4d1fXrTxO5h82PzP+eefmrzP4Dfs8eFf2ePC39jeG4ZZ&#10;pZObm/uzvnuX/vO1WNI+CdhpHxf1P4gpqmoTX9/brbSWMsubaMeqrRuT1Pn79jnVtN8F/Gf4y+C7&#10;+7itNbl1X+0o4ZfkaWFv4lqTxrrcXxM/bz8G6Zok8V5D4U0uWXUZYvnSJ2Zdq/71ejftC/sX+B/2&#10;gr6HVL6e/wDD+vRnD6ro8vkzSp/cZv7tb37O/wCy94Q/Zs0K4s/D/nXt/cv5lzquoSb7m4/32o3H&#10;1PIf2Z9Y0zwN+0l8WfC+oXkVnqF/d/breGX5PMT/AGKj+OGtRfEj9rX4Z+G9DvIryXR3+3Xvk/P5&#10;Sf7den/tB/se+DP2hpobzVJbzRdaiOP7V0iTyrnZ/d3VY/Z3/ZN8G/s3WN3/AGL9q1PVbo/vdV1K&#10;TfcyD+7uovqHQ9v/AIRTqb/CKdSDoFFFIDTA+O/2v7uy8DftB/A3xxrE32fRbXVHsbi6/gi8zbt3&#10;12H7cvxG0jRf2etZsEvIptR13y7HT4oZNzyuzr92vYvil8K/DXxi8LT+HPFOmw6lp0vIEvWN/wCF&#10;l/2q+ffhP/wTk+H/AMMfG9p4kuNY1vxZNa/vLa01y586G3f+8i0XA92+C+jS+DfhJ4U0u/liimtb&#10;GKOT0+7Xgf7cxttC1P4Z+MLw/wDEq0vWI5LmU/cjRvl3f+PV778YPhPZfGTwh/wj95qV5pcPnJL5&#10;2nybH+WrPiH4VeH/ABb4BHhHXLQavpXk+URPyx/2qL21GnY85/ao+LHh/wAOfs4eJ9WOp2s0N/pz&#10;RWQhlV2uHkX5VSuX+D/xB0n9mD9ln4Z/8J2bqyFzBBbGWKLekbyfMu/+6vzVgeC/+CaHw68I+OLT&#10;xBd6xrniC1tZvNttF1K532cf935P9ntX074z8AaH4/8ADFx4f1zTor3Spk2GE+lF7JvuJ6tHiPx3&#10;+AvwS8feHdd8Z67pek/2rJafaU8QQy7biP5fldHVqv8A7D+sa5rPwH0yTW7yW+MU8kVtdTfekhX7&#10;tec6N/wTH+H+keKRqcviXxLqWniTzP7Fu75ntsf3dufu19beHtAsfDGkwaXpdpFZWFsmyKGIfKBT&#10;TtEG9TUopG6UtIAqCdPNgkT1qem/wigD48/Yq1vTPCfjj4r+C7y7itNbi1lr77LN8jvC38dQ6vrM&#10;fxQ/4KHeH4tAuIr618H+HZf7RmiG5I3kb5V3f3vmr0H4/wD7Evgj4+6kNYurvUfDOu9JNU0eXypZ&#10;U/utXU/s7/s0eEv2bvDc+neHvNu7y6fzLzVb077m59N7U1o7ifU9YM8RfyPNj8zH+rz81fIf7M2r&#10;6Z4H/aL+LPhfULz7HqF9dLfW8M3yeYn+xXu0HwPsIPjPN8R/7X1H7dLaLa/2f5v+jf723+9XJ/tB&#10;/sf+DP2hZoLzUpbzRdai4/tbSJPKudn93dQtJcw72ieY/GnXLb4j/tkfCzw3od3FeTaE7alqIi+f&#10;y0rifgn4I8I6F/wUB+L/APwmdlaf8JBfIl9oP9pbXSSBv9Y0W7jd619Ifs7/ALKHg/8AZvsr0aH9&#10;q1TVLniXVdRk33Lp/d3U39of9k7wZ+0bbQS6z9q0fW7UeXb63psnl3MafxLu/u0k+W3z/EezZ5H+&#10;1lp/huy+Lfwnk8MWVpD41/tL/mHRqs32X+Lft/hr7KSvnr4BfsW+DPgJfHVLe81HxLrY/wBXqOsS&#10;+bLEn91a+iKErRsTe4UUUUDCvkT9tOS28J/ET4S+MNRJi0qw1TyriY/dj3V9d1yXxH+G3h/4reF7&#10;jQPEljHfafLyY5f50Xs7jTseU/ta/FXQPD37O3iK4TVLWeXVLL7NYxQyKzXDyfKuyur/AGZ/D1z4&#10;L+AfgfTtUxFdW2mxeZkbfvLurxvwB/wTZ+HXgfxtZ+IbjV9c8QxWspmttK1a5320f935f9mvffjJ&#10;8JrH4y/Du98IXl9d6PaXQX/StOk2TR7em007vW3UTSbVzwb9vyCLT9I+H/iuf/kH6PrcUlxKfuRo&#10;38VeofHP4ueGtA+Bes67/bFpNaXNj/oxEq/vNy/Ltrs7r4W6Hqvw6h8GaxD/AG1o0dqltILv53k2&#10;j7x/2q+cPDX/AATO+HGg+N4Ncn1jXNUtLabzYtEu7nfaR/3fkqWrrlZWl9DP8NeGfCOg/sNWWn/F&#10;eGX/AIR++jaSXyYt723mN8sn+ztrzmL9m2+8DeAb3V/HH7Qd5rPwai09pLfRYpNjyoyfuY3l+83+&#10;7X3v4h8E6L4n8K3PhzULGOfRbmD7NJafwFPSvlfRP+CYfw40rxVDql5rXiDWdKin81NAvLpmsx6L&#10;t3fdq27ybIj8KOl/4Jx+ER4X/Zs0ySOz+xWup3U99bRf9MWb5a+pqo6dp1tpNjBZ2cEcFpCnlxxR&#10;cKiVepN3GFFFFIAooooAKKKKACiiigAooooAKKKKACiiigAooooAKKKKACiiigAooooAK/PX/go1&#10;8G/jz8RfHugXnwtOoNo0Vj5VzFZ3Pl/vN1foVRQB/ON8ffhb8YfAPinRLP4lrqA1a5/5B/2uXe5+&#10;b+D/AIFXtVl+y3+2FPYwyW8XiHyZI02f6c33P4a/Tr9pr9iTw1+054w8M6/rGs6hpkuhtxDa/dkG&#10;7dX0Tp1lFp9jbWkX+pt41ij/AOAjbQB+In/DK37ZH/PHxD/4HNUY/YF/am+Kl/Bp/iOG7+y7/wDW&#10;6vfN5MdfuXRQB4J+x7+zHZfsufCyHw3HMLzVJn829uh92R697oooAKKKKACiiigAooooAKKKKACi&#10;iigAooooAKKKKACiiigAooooAKKKKACvyn/4Klf8nifA3/ch/wDSxa/Vivyn/wCCpX/J4nwN/wBy&#10;H/0sWgD9T7H/AI84P9xas1Wsf+POD/cWrNABRRRQAUUUUAFFFFABRRRQAUUUUAFFFFABRRRQAUUU&#10;UAFNI64p1RbwAD2NHoG7sea/Gz4F+HvjnoUGna+soe1LSW00Jw0bkY3V+Wnxq+CmvfBLxZNpOtw5&#10;sy/+hagPuXCV+y2MdT8tcP8AFr4R+H/jL4OuNA1+3E0EnMUo+/A/95PevDzLLIY2F46TWzPm81ye&#10;lmVNyiuWotmfkR8NPiRrfwq8V2mv6HeSRXMT/vIT9yVP4levZdd/b0+Jup6teSWd5Bpdpc/6u1EW&#10;/wAr5f71cP8AGn9m/wAX/BvWru3vNNnvdE3/AOjarFHuST+793+Ks7Tf2dviRq9lDf2ngvUbi0uY&#10;/Mjl2L+8T/vqvhIPH4VyoQuu6R+aU/7TwcpYanzLukcZ4g8S6v4qvvtmrapdapd/89ppN1bPw2+G&#10;Ov8AxV8UWeiaBZyzS3D8zGP9zEn8TO9fUHwT/wCCeupa19i1jx1eHTLPKyf2VBzK69drv/D/AMBr&#10;7s8H+CNB8B6VFp3h/TrXS7SMYEVrEEH5V6eDySviZKpidF57v1PYy/h3EYx+1xd4rz3ZxP7P/wAA&#10;9E+BnhZbCwAn1KYZvL5h88r/AOFet1Hn5utSV97RpQoQVOmrJH6hQoU8NTVKlGyRFKkco2PzXGa/&#10;8HfBPie/N/qfhvT7u7frNNDljXcUwYI61q4qSszWUVJWkrow/DfhHRfB9gLPRNMtdNtf+eUEWwVv&#10;0zoKfTSSVkNJRVoqyCoLlhHBK/ojVPVe8G6zn/3GpjPyA+In/BWv4leFvH/iDSLfS9ONrY30ttHx&#10;/ArMtfQX/BPn9u/xl+1H8VNa8OeI7Kzt7W10tr6MwD+PzVX/ANmr81PjH8BPiLf/ABZ8ZXFv4N1e&#10;aKXVbqRJBbNyPNavrv8A4JD/AAx8X+B/jr4mudf8PajpFrJojxxy3cTIpfzY/loA/X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22/2wLH9lHwP&#10;b3ccA1LxBqb+XZWmf/Hq/M2b9sT9qv4w+bf+Hzqv2OT95GNMtvkr1X/gqh/xV/7UPw/8P3n/ACD/&#10;AJYv++mXdX6ieA/AGh+CvBOmaNo2mwWVpDapGgijX+7QB+HPhr9qj9p/xhrV3pGia/rmp6hZjM9r&#10;DHveOl8VftUftP8Aga+s7PxB4g1vRprn/V/a49nmV9R/8E9bWPQv27Pi/pNx/rf3/l/9/Wr6+/bs&#10;+BPh74u/AHxLJeWcf9q6TatdWV1EPnidaAMP/gn1e/F3UvhjfXfxXmmnupp1ksppjueSOvrGvhf/&#10;AIJSfG3V/id8GLzQNbnN5d+HZ/s0csv3zHX3RQAUUUUAFFFFABRRRQAUUUUAFFFFABRRRQAUUUUA&#10;FFFFABRRRQAUUUUAFflP/wAFSv8Ak8T4G/7kP/pYtfqxX5T/APBUr/k8T4G/7kP/AKWLQB+p9j/x&#10;5wf7i1ZqtY/8ecH+4tWaACiiigAooooAKKKKACiiigAooooAKKKKACiiigAooooAKKKKACiiigCr&#10;eWVveQ7J4Yp4/SWPeKlijSNdiABKlooAKKKKACiiigAooooAKKKKACiioLiUQwyv/cSgBps7dv8A&#10;lhF/37pyW0UY/dxRj6Cvyq8e/wDBYPxN4R8b+INDi8JWk0Vjey20cvm/3W217p+wt+3/AK3+1h8S&#10;9Z8N6joEOmQ2OnNfRyxH/bVf/ZqAPui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pahfQ6bZT3U8gihhRpJJPQLQB5b+0P8AtPeB/wBmjwsNY8WakIpZB/o1hFzN&#10;cf7i18A3n/BS/wCN/wAadVmt/hP8OZf7PD/upfKaZ/8Agb/dryr+ztX/AOCjf7b95b380sHhXTZ2&#10;jEY+7FZRP93/AIFX7A/Dn4V+F/hT4ds9E8MaPa6Zp9snlhIY8UAfl/f/ALbn7XPwz1D7b4s8DSy2&#10;EX+sjNj8n/jtfW37IP8AwUL8I/tMzDQLuD/hG/F4T/jwlPyS/wC5X1fe6fbahAYLmGKeF+sc0e4V&#10;+X37Un7DHi7wh+0x4Z8cfBXS5oY7q5S5uPIOxLaRW+b/AL6oA/U2isnS7q5Xw9Bc6hD5V39lWS4j&#10;9H2/NXzV4e/4KL/CzWv+Et82a60yHw0XS4luwo811O3alAH1XRXxn8JP+CoPw0+LvxFsvCWn2Wow&#10;Xd9J5VvNLF8klfSvxS+LfhT4M+G59c8V6xBpdnHyPOf5pD/dWgDt6K+BNT/4LD/Cu1vzHZ6Pq95a&#10;R/6y5EfSvov4Aftf/Dj9oy3z4X1j/T+9hd/JN/3zQB7hRXg37Sv7YHhD9l2bRv8AhK7PUZodTyI5&#10;rOLesf8AvV674N8U2Pjjwnpev6Yd1hqUC3MRPdGoA3KK+dP2mf23fAf7LWs6NpfimK8uLvUo2lSO&#10;zj3eWg7tXtfgfxhYfEDwfo/iTSz5un6nAtzAT/cagDoK8k/aP/aS8I/sy+CB4j8VzSmOR/LtrWAZ&#10;e4f+6K5z9or9svwR+zdrei6P4jhvbzUNW/494rOLfX54/wDBT39r3wh8bvDmjeENDs9Rg1XTL5bm&#10;4N3HsXYyN8tAH6vfC7xxF8SvAGieJ4ofskWp2q3McR6ojV8YftSftw+N/g5+1J4d+HmjQWc2k372&#10;/mSyx/P8zbWrW/YU/bk8EfETSvBvwr0+y1GHxBa6asUkksf7r92vzc18u/8ABQeWOL/goD4MkkPl&#10;RRtZ8/8AAqAP2CtX8y3if1Ranr41+K3/AAU7+E/wl1Y6JH9r1++t0XzP7OG9I62vgD/wUe+Fnx51&#10;yLQ7a4m0bVZf9XDqGE8z6UAfWFFFFABRXzp41/be8BeA/jX/AMK01f7VBq2zzDdY/cpXlPiL/grL&#10;8J9E8bnw/Hb6jewxTfZpdQhi+Tf0+WgD7horkrz4meHtJ8Bw+L9U1KHTdAktVujdXZ2AIy7q+SPF&#10;3/BWz4TaFezW2l2WreIHifHmWkXyUAfclFfFXwq/4KqfCb4jeIodHvBd+H7qWTy45LwfIa+mfin8&#10;X9D+E3w4vvGmpGW70e1j80/YxveRf9mgDzXWP2yfCEP7RmmfBvTPN1PxJcyNHeSDiK2+Xdt/3ttf&#10;Q1fhBo/7WnhGy/b/ALz40SWd2PDM100oi8v99/q1Xp+FfsV+zv8AtC+Hf2lPA3/CV+GoLqDT/Pe2&#10;xeR7H3r1oA9VorxD4/8A7Xnw5/ZxgH/CU6x/xMJP9Xp9r88x/wCA188aV/wWB+FV1fCO70bW7K0k&#10;fEd1LF8lAH3tRXHfDT4o+Gvi54Vg1/wxqcOp6fJ3if7h/utXP/HL9ovwP+z14dGq+L9Vis1k/wBV&#10;ag/vZf8AdWgD1GivgJf+CxPwv+3Y/wCEf1v+z/8An68qvpz4BftS+A/2jtLmufCeqedcxf620mGy&#10;aP8A4DQB7DRRRQBWu7qKyt5Z55BFDGu95PQV8VfDT9pfx5+0V+1pqWh+CL2Kz+GHhj93qM3lK/2m&#10;T+6jV03/AAUm+PR+Cv7Pd/aWE/la3rp+w2wH3gG+81Tf8E2vg5H8Kf2c9MvJ4carrv8Ap1zN/FJu&#10;+7QB9ZUVkeJfEumeENDu9W1i9h03TrVPMlupztRBXxx40/4Ky/CLw5fzWemQ6j4gkjbHm2cW5KAP&#10;t6iviH4af8FYfhN468RRaRfQah4fllk8tJrwfJX2jY6jbarZQXlpOJ7SVPMjli+660AXaK+bvAP7&#10;c/gP4i/G+9+FmnW+of8ACQWrvHJJLFiElfvV9I0AFebfH2Lxk3wt1qT4f3q2XiW2gaW282LeshX+&#10;HmvOfF/7cfgPwX8fbL4S3sGof8JBcukQliizEC33a+jP9Z9KAPmP9hv9qST9onwBLaeICLfx1ocj&#10;WmrWuNuXU/6zbX0/X5PfFPU5P2Mf+Ci1lr9oPI8K+K9n2yL7kX7z5Wr9V7W6ivbeKeAiWOVFkQ/7&#10;LUAWqKKKACiiigAooooAKKKKACiiigAooooAKKKKACiiigAooooAKKKKACiiigAooooAKKKKACii&#10;igAooooAKKKKACiiigAooooAKKKKAPzI/wCCvXwu1G1n8GfE/S4pZYtMnWK58rt825Wr7f8A2Yvi&#10;zafG74H+GPFNpLmW5tVjuB/zzmVQrLXj/wC2B+278P8A4Ba3p3gzxT4TuvGZ1OPMtrD5TJGP9vzK&#10;+hfhUdHm8AaPd6HosPhvT76BbmPT4olTyt3b5eM0Afld+1h/wkv7Dv7bw+K2hWMs2ga6ftMkn/LK&#10;Xf8ALNF/vVe/aH/4K4W3xM+FepeF/Cfhi70rUNUt/s1xd3kqt5e772zbX6j/ABH+F/hb4u+HJdC8&#10;V6Nbazpcv/LGcZx/tLXiHhb/AIJy/APwj4ii1ez8GRzXUT+Ygu7hpUQ/7rUAeWf8El/g3q/w++C9&#10;7r+t2ktnLrk/m28U33jH/er7xqpaWUVhbRwW8UcMUY+SKIbVq3QAUUUUAFFFFABRRRQAUUUUAFFF&#10;FABRRRQAUUUUAFFFFABRRRQAUUUUAFflP/wVK/5PE+Bv+5D/AOli1+rFflP/AMFSv+TxPgb/ALkP&#10;/pYtAH6n2P8Ax5wf7i1ZqtY/8ecH+4tWaACiiigAooooAKKKKACiiigAooooAKKKKACiiigAoooo&#10;AKKKKACiiigAooooAKKKKACiiigAooooAKKKKACq19/x5z/7jVZooA/mu+M3gLxLc/FvxlLHoGoy&#10;x/2rdc/Zm/56tX2R/wAEcfDGr6L8ffFEl/pd1ZRHQH/ezRMn/LeP1r9b38KaJLL5j6PZmT1+zrVi&#10;y0LTNLl32lla2kh7wxKh/SgDS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L/2mtQl0n9n34gXkH+vi0a5Kf8AfNeoVzHxK8LDxz4A8QaAeBqVlLa/99LQB+Yv/BFC&#10;yhl8RfEvUH/4+jBDFz9/bu3V+sBO0V+NH/BM74g237Pf7U3irwB4kP8AZv8AbLNpsct38mJonyv3&#10;v71fsxQB8jfEj/gpv8Hfhb4y1LwxrMuq/wBo2MnlyeTa70z/AN9VzP8Aw96+BX/PbW//AAB/+yr3&#10;HxZ+xn8GvHXiK713XfAunajq11/rbqaP53r89v8Agqt+zr8Ovgx4O8J3PgvwnaeH7q6unjkltBjz&#10;B70AfqN4U8c6b8TfhjY+K9IMp0rV9O+225lGx9jJuWvw8/Z/+CA/aG/bC1jwXeTywaJ/aN1fXsUP&#10;/LRI3+7X7B/snf8AJoXw5/7FmD/0XX57/wDBM61jm/bX+I05/wBZF9q4/wC2rUAffngX9if4RfDH&#10;xTpviTQvDUNlqOmJiKX0P96vzX+OF/rn7cX7dkPw/j1KUeGbG6+zCLzPkjSP/WN/vV+zl4nmWc6e&#10;qNX45/sXCLwt/wAFI/EOnagP9KlubwRyy/8AfVAH6W+Df2RPhH4K8LxaHZ+DNKntYo/Lkkmi3vL/&#10;AL9fm1+3N8Af+GKvjB4a+J/w38zS9Kurr/j1ik2JE/8AEv8Au1+xtfnT/wAFn9Uth8FvCdhuH2uX&#10;VDJHH/F90UAbX7cOjRftL/sMaZ44toMX9tBFqeP4/u/Mtd//AMEw/id/wsX9l7RbeefzrzR3exkj&#10;9EX7tbf7JXgqTxH+xfomhapF5xv9KePE3fcvy18Zf8E+PiKPgB4/+Nfw/wBZm8n7BBc3Uf8A2y3f&#10;/FUAeZ/tx2ep/tP/ALV3xFj0fm18FaPLJIf9iBdzV97/APBLT4mnx7+yvo1nPLmfQpG03H+wvzL/&#10;AOhV8+/8Evfh6fivZfGrxvrcIm/4SZ5dNSU9w25m/pXCfsBfFT/hnnxJ8ePB+sTCH+zIJ7m2il/v&#10;xsy//EUAaXj9ZP2pf+CmVnpUX+maT4ef/gGIq63/AILDfDXwr4W+HHhPWdL0W0stWutV8q5uoY9j&#10;yJ5TVY/4JHeB5fFPiH4gfFTUMzy3101tbyydfvbq6H/gtP8A8kc8G/8AYY/9ptQB9GfsdfCPwZof&#10;wY8DeI9O8NadZa3LpUfmX8Uf775l+b5q/OD/AIKo6Tc69+2Ho+mW8nlXV9b21tHL6bm21+qH7J3/&#10;ACbn4A/7A8H/AKDX5q/8FBf+UgXgf/fs/wD0OgD7t/Z8/Ya+Gnwl8BWNneeH7TX9ZlgWS91C8i3v&#10;LIy/NX5//wDBTb4C+H/gD8WvBvivwVD/AGB/ac/mmG0+RIpFZfmSv2Qsv+PKD/cX/wBBr8wv+C0f&#10;+v8Ahn/12l/9CWgD9GPhVrcniP4aeGNTuMeddafBLJ/v7Frrq4D4B/8AJF/Bn/YKg/8AQa7+gD8Q&#10;f+Ch+iXXiP8Abei0izm+x3epSRWvnQ/7W1a/Qf4ff8E3vg74e8H6LZ3/AIfhvdWtvLlk1D+ORx81&#10;fG37TVtFef8ABTPwzFJ/qvPir9e4P9TH/uigD4u/4KF/s3fE79oLwt4T8KfD82cPhq2kB1GGa58r&#10;7vypx/FtWvUPgv8AshfC74NfDzTNCn8P6TPfxwL9surwK7yyfxNlq8i/4KJ/ttav+znBo/hDwTBD&#10;P4w1hM/aphv+zJnaNq/3mrwzwv8AsQftO/HPS7TXPHXxSm0D7anm/Y5pWd40b/ZX7tADP+CqPwS+&#10;FnhLwRpnifwgNJ0bxLHdLFJa6dIoaRP72xa+wP2KHj+KX7IXgyPxRDFrMUtr5Ukd38/mItfnp+2r&#10;+wVpv7NXwSt/E934y1HxL4gkvkth9qk/dbP91q/Qr/gnL/yaV4L/AOubUAfAHh74aeFZf+CrV94S&#10;fw/Z/wDCNx3zR/2WYv3P+oVvu1+pfi3/AIR/9nf4PeJNT8P6NaaXp+mWst0lpaR7F37a/Nnw1/ym&#10;N1P/AK/n/wDRC198/tw6feal+y/46jsf9cLJnP8AufxUAfnR+wt8INM/bB+MHiz4n/E+8ivbC1uf&#10;3en3dz1kb5tvzfwrX6QeK/2cPgj4v8OTaHeeHvDsNrKnlR+T5aNH/uc1+UX7DP7FMv7UPhDWdQtP&#10;H934YlsboRyWlpu/eDH3q+nP+HP2r/8ARZdX/wDHqAPN/wBlbXL79kT9vK8+E9vqX9peFPEF19lj&#10;iEu5U3f6t6y/+CiGq2K/t/8AhqL4iCX/AIQG2hsz5Wfk8nb87f8AfXWvYfhn/wAEvtN+H/xh8P8A&#10;iCT4ux6lrWkXcVz9km2+dJt/h/vV9V/tMfs0/Cz9p+Cy0TxZNFDr9sM2d3Z3Cpdx/wDxS0AO8DeE&#10;f2eviX4Wit/DemeGNT06WDyxFDt37P8A0KvDfhN/wT01b4K/tQTeP/B+vw6Z4Qkk/d6VF18tvvJX&#10;hHjT/gkh8Svh/N/aHww8fC9lifzIrWaRrZ/++vu1m/AT9s/40/s0/Gey+Gnxghu9U0+5nS2xeczW&#10;+5tquj/xLQB+vlFQW88dzBHJHzHIu8Gp6APyW/4Kh+IpPHH7UHw68F5za2zweZF/tu9fqd4N0iLQ&#10;PCuj6dB/qra1jjH4LX5Lft1wS6Z/wUK8G3lwP3Ml1a+X/wCO1+vWnNusoP8AcWgD5L/4KHfAj4n/&#10;ALQngbRfDPgCaCGw+1eZqUUtz5XmJ/DXU/s+fsafDb4I/DXS9H1DQNJvNa8hZNRv7wK7yzfxfe/h&#10;rhf+Ch/7at/+zF4e03RPCkMNx4v1gN5Ukw3pbR/3tv8Ae9K+cPB37Hf7UP7Quk2niHxp8TJfDMOo&#10;p5qWk0rFwjf7C/d/3aAN/wD4Kj/Ar4T6D8LB4o8NwaTo3iq2uk/dadIoeVG/2Fr6a/4JyeJ9S8U/&#10;speF7jVZzeTRI0fmy/eKV8H/ALXv/BPex/Z6+AV54w1TxxqPibxB9riij86T9z833vvV9t/8EwP+&#10;TSfD/wDwKgD4s/ZM/wCUnXib/r+uq/Y2vx0/ZUj+y/8ABUDxNG/X7ddV+xdAH48ftCf8pX9F/wCv&#10;q1/9Bav2Dj/1Qr8ePj5NHP8A8FWtKMcvmj7Vajj/AHG4r9h4/wDVCgD83v8Ags14SMvw/wDBviiO&#10;L97pt75Xmj73zV9kfsn+N5fiP+zr4F1+4/1t1p0ef+A/L/7LXzD/AMFh9Qit/wBnmxt5f9bLqKeX&#10;Xtn/AAT2tZLT9kL4cxy97Jn/APIrUAfR9FFFABRRRQAUUUUAFFFFABRRRQAUUUUAFFFFABRRRQAU&#10;UUUAFFFFABRRRQAUUUUAFFFFABRRRQAUUUUAFFFFABRRRQAUUUUAFFFFAH5i/wDBV/8AZz8S6prm&#10;gfFTw3Zy6nDpu0XsUXLxbW3K3+7X0x+xd+194M+Pfwx0e0TUodO8S2MCW15p00mx96ryyf7NeX/8&#10;FDPh38c/H3iHRIPhnNNNoZgaO8hh+5v/ANuvgbRv2A/2jPD2q/2ppmiXWm3/APz1tJdj0Afu9/a9&#10;h/z+Wv8A3+Wk/tex/wCf21/7/LX4jf8ADJv7W3/PfXP/AAJaj/hk39rb/nvrn/gS1AH7fwXMdyu+&#10;OWKUDvEd1WK+Q/8AgnX8N/id8NvhzrNp8TJruS/luvMt4ruXe4SvrygAooooAKKKKACiiigAoooo&#10;AKKKKACiiigAooooAKKKKACiiigAooooAK/Kf/gqV/yeJ8Df9yH/ANLFr9WK/Kf/AIKlf8nifA3/&#10;AHIf/SxaAP1Psf8Ajzg/3FqzVax/484P9xas0AFFFFABRRRQAUUUUAFFFFABRRRQAUUUUAFFFFAB&#10;RRRQAUUUUAFFFFABRRRQAUUUUAFFFFABRRRQAUUUUAFQ3Eohhlf+4uamqtff8ec/+41AH5r+NP8A&#10;gsTbeFPGOtaJ/wAIZ5/2C7ktvN83/WbW217L+xp/wUDi/ax+IuseGE8Pf2N9h077cJTLv8z51Xb/&#10;AOPV+NHxq0bUpPjD402WV2f+Jvdf8sm/56tX2d/wRk0+5s/2hPFvnwTQ/wDEgb/Wxsn/AC3joA/Z&#10;W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3/AOCgP/BP&#10;i++LutD4l/DQxWXjG3TzL2zi+Q3rrysiN/DJXhXw8/4KP/G/9nm3s/DfxT8DXesxWyeVHdXcTQ3M&#10;m3/b+61fr7WJrfhDQ/Eg/wCJpo9rqP8A13iV/wCdAH5n+Jf+CzF5qNiLfwn8M7uHVpBjN5L5y7/9&#10;1VFePx/BT9pP/goT42s9U8awy6J4aik/1t3F5MNsn/TKL7zV+u2nfBrwPpE/n2XhTSoJfUWy118E&#10;EcEXlxxiKMdqAOJ+Hvw9t/hX8H9G8H2k0t5Do+lrYxyy/fk2x7a/NL/gmro99Zftk/EWS4sruGLf&#10;dfvZYmRfvtX60Mu6sqx8N6Tpc81xZ6ba2c0v+slhiVGP6UAa1flv+33+yf4z8A/F+z+Onwn0yW4l&#10;tpkutQisz88Ui/x7P7vrX6kVFLFHJAUcDy6APzf8J/8ABYrQrXw5DH4w8C6tB4liT97DD8iSv/s7&#10;l+WvCpfDXxX/AOCmPx703XNU0G60D4f2LKI/PDLDFBu3bf8AaZq/WbUPg/4J1S8iuLvwppU80fSV&#10;rVOK6bTNJsdGt/s9haRWkI/5Zwx7FoAp+FPDNl4N8O6bomnReVaWMC20Q/2Fr8a/+Cmnw18Q/DP9&#10;pHUtc8MWV5DZ+JrLy5JLONm8zd99flr9rqy9T8PaZrRifUNNtb4xf6vzolfH/fVAHz1/wTy+GX/C&#10;rP2WfCVnLbmzu7+M39zHL97fJX5lf8FIvhZ4g+H/AO1dr95oNleQ2niaNbnzbONtknmfKy/L/u1+&#10;48EUdrD5ccflRJ0HaqGo+GtI1mYSX+m2t5LH0kniVjQB4t+w78J/+FO/s6eGNHlh8m/lgW5uR/tt&#10;Xiv/AAVn+FXiD4i/AjTbvw/psupy6PffariKEb2Ee3bu219yxxiIbE4pk8MdxAY5IxLG/VCKAPza&#10;/YB/b1udfn8DfBfVPBt5Dfxxta/2qDhNiqzLuXbXmH7fmi6neft9eDLi3sruaLfZ/vYomdPvV+rN&#10;h4C8N6Tfm/s9B0+0u/8AntFbKj/99Crl34a0jUb4XlxptpPdp0lliVmFAF2x/wCPOD/cWvzJ/wCC&#10;yumX2oT/AAz+yWc15++l/wBTGz/xLX6f1l6poGm615R1Cytb3yz+78+JXx+dAHKfAmOSH4O+DUl/&#10;1g02DP8A3zXf1DFDHbwhIx5aCpqAPyO/aM0e+l/4KWeH7iOyu5rXz4v3vlNsr9bIP9TH/uis6fw5&#10;pN1efbX020musf67yl3/APfVa1AH5Xf8FWPgL4ug+Inhr4ueG9Ml1jT7IJ9s8qJn+zPG25Wdf7td&#10;74O/4LC+C5vDtkmueE9ah8QeT/pFrZxs6b/9j5a/Qq6sor+2kguIo5opBh4pRuU1yyfBzwPFe/bE&#10;8KaSLr/nr9lXNAH5FftaeJPjh+2b4cvPGkfg3UNA+Guh/vLewmH76T/b2fxV90/8EutbOp/staXZ&#10;yQSwzWM7wyRzRsjf+PV9YnSrJrD7J9kh+y4/1Pl/J/3zTdK0ax0W38rT7OGzh/55wx7KAPx3/az/&#10;AOEz/Zg/byn+LEXhqW90iadLqOWGNvLlTYqsu7+Fvlr9Cv2aP2g9L/bY+EviO8vPDM2i6fJI+m3F&#10;hdSb/MRk+9u2ivetY8PaZr0Jj1PTbW+j9J4lf+Yo0Tw/pnh63+z6XY2unQf88rWJY1/IUAfj/J4M&#10;+K//AATP+Omqa/oegS+Ifh/fOw/chnSWDd8q/wCyy17pr3/BY/w1J4cA0TwFq83iWVP3drN9yN/+&#10;+fmr9E9R0y01a3NveWsN1Ef+Wc0Ydf1rmYvg94IgvvtkfhTShdf89RarmgD85v2Fv2dviV8W/j7P&#10;8cvifDd6baRzte2dtLIyebO33cLn7q1F+3X8GfiV8E/2mNM+Ofw8sr/WdLkkW6uLaHfN9nmX/Wb0&#10;/utX6lpDHbwbIwIkHpTLi3ivLcxzRCWOTrHIKAPzw0j/AILI+EBokP8Aa/gbW4db2fvLWL7m/wD7&#10;5rxHwt4V+Iv/AAUQ/am0b4h3nhqXwz4K0eSLy5potmIFbdtz/E1fqdefBbwJqF7Fd3HhPSZp4+kp&#10;tl4rqtM0mx0a3+z2FpFaQj/lnDHsWgCa2t47S3jgT/VxosYFWKKKAPy3/wCCuvgebwx4w+H/AMTL&#10;OD91bTrFcSj++r7hX6I/BbxjF4++FvhnX4pfNF/YxS5/4DXFfte/Au1/aE+B+v8AheWL/TzA1xYz&#10;f8851Hy186f8Es/ixct4N1v4T+I/9H8S+Fbp4vKl++6UAec/8FZv2efF2va54f8AiZ4b02XWLTTQ&#10;sV7FF87xbfmVtv8Adrf+HH/BX3whB4P0u08U+E9Wh8Q28CxXEVpGXSR1X7yfL7V+is9tHeW5jmiE&#10;sUn345K5P/hTngf7d9v/AOEU0n7Xt/1v2VaAPye/aq8a/HD9t3w3qXiHSfBuoeH/AIYaEn2qO1u/&#10;v3H+3935q+vP+CTutG9/Zs/s+eCaC6sbtopIpo2T/wBCr7Lj0myisPsSWkK2mP8AU+WNn/fNN0zR&#10;NO0SDy9PsobKP/pjGq0Afj9+158NfiD+yj+2F/wt7wpo91eaHLP9ujuoo98f/TSJ69jn/wCCw41/&#10;SobPwv8AC3VrzxTdfu44fN3pv/h+6vzV+kOp6VZazb/Z7+0iu4T/AMs5o961z+k/CzwhoN8b/TvD&#10;WnWd4/WWK2UNQB+Lvhj4e/EnR/23vBeseP8ATJV8Q65qKalciKNtkCNnatfuZH/qhWdc+H9NvLwX&#10;txptrNdx/cmkiUv/AN9VNquq22iaXd6heyiC1to2lkk9EWgD8x/+Cv3ij/hLPFPw5+G+n/v9Qup/&#10;Nkii/wBplVa/Q/4M+B4fhv8AC3wz4btgI47CxiiI/wBvb83/AI9X53fs7+FJP2xv25PE3xX1ODz/&#10;AAf4Zn8rTvN+5I6/dr9SaACiiigAooooAKKKKACiiigAooooAKKKKACiiigAooooAKKKKACiiigA&#10;ooooAKKKKACiiigAooooAKKKKACiiigAooooAKKKKACiiigAooooAKKKKACiiigAooooAKKKKACi&#10;iigAooooAKKKKACiiigAooooAKKKKACiiigAooooAK/Kf/gqV/yeJ8Df9yH/ANLFr9WK/Kf/AIKl&#10;f8nifA3/AHIf/SxaAP1Psf8Ajzg/3FqzVax/484P9xas0AFFFFABRRRQAUUUUAFFFFABRRRQAUUU&#10;UAFFFFABRRRQAUUUUAFFFFABRRRQAUUUUAFFFFABRRRQAUUUUAFIy7qWoZ5RDDI/9xc0Acjc/B3w&#10;RdXEtxceFdKmmlfzJJDapyav+H/h94Z8KX013o+i2GmXcqeW8tpEqNsr4d8W/wDBYLwN4R8U6zoc&#10;/hLVppNMupbZ5BImH2tt4r1f9lH9v3w1+1d431Xw1pGg3ulTWNj9t826K7ZE3Ku3/wAeoA+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CJ/2TPDMHx9h+LGlzTaPrnl+XcQwf6q5/3693ooAKKKKACiiigAooooAK4n4u/DiP&#10;4seAdT8L3Gozaba38flyzQff2V21FAHnfwN+Cfh34A/D+x8J+G4PKtLYZkl/jlf+81eiUUUAFFFF&#10;ABRRRQAUUUUAFFFFABRRRQAUUUUAFFFFABRRRQAUUUUAFFFFABRRRQAUUUUAFFFFABRRRQAUUUUA&#10;FFFFABRRRQAUUUUAFFFFADHcRrubgV5x4m/aN+GHg2+NnrnjnRNNu06wzXS7q+Of+CrX7UXiH4X6&#10;Fo3gPwpMbO/1yNpLm7i+/wCX/dWvlX4L/wDBLn4n/HPw9B4p1/WYdEivl82L+0dzzSI38VAH6gt+&#10;3L8D1/5qBpP/AH9pP+G6Pgf/ANFB0r/v7XwN/wAOTPEv/Q/6f/4DNR/w5M8S/wDQ/wCn/wDgM1AH&#10;6hfDn4reFfixpU2p+E9ZtdbtI38t5rU5wa7Gvmb9iD9ku6/ZN8Eano95rcWtT30/nGWGLYqV9M0A&#10;FFFFABRRRQAUUUUAFFFFABRRRQAUUUUAFFFFABRRRQAUUUUAFFFFABX5T/8ABUr/AJPE+Bv+5D/6&#10;WLX6sV+U/wDwVK/5PE+Bv+5D/wCli0AfqfY/8ecH+4tWarWP/HnB/uLVmgAooooAKKKKACiiigAo&#10;oooAKKKKACiiigAooooAKKKKACiiigAooooAKKKKACiiigAooooAKKKKACiiigAqtff8ec/+41Wa&#10;Rl3UAfzK/G22lb4w+NP3Mv8AyF7r/ln/ANNWr7Q/4IvQyRftCeLN8X/MAbk/9d46/Ui+/Zl+GGo3&#10;1xeXPg3TZrq5fzZZTH9962fBHwY8GfDvUptQ8OeH7PS7yVPLeaGPa2z+7QB3V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Xyz+37+1N4k/ZX+HOja74b0e0&#10;1O6vr42sn2zdsiTbu3fLXwZ/w+T+Ln/QpaH+UlAHaf8ABWvwTfeHfjD4G8eXEMs+gb0ill/gj2sv&#10;y1+mHwf8a6P8Q/htoGuaBNFNpd1ZRGLyT9z5R8tfjH8Y/wDgpf42+OngG+8KeJ/A2h3mn3XcCTfG&#10;/wDeWuE/Zl/bn+JP7L9he6XocUWp6LN+8/s/UdzJE/8AeSgD+gyivxm/4fJ/Fz/oUtD/ACko/wCH&#10;yfxc/wChS0P8pKAP2Zor5U/YH/as8TftT+B9Y1fxHo1ppl1Yz+VGbPdskH/Aq+q6ACiiigAooooA&#10;KKKKACiiigAooooAKKKKACiiigAooooAKKKKACiiigAr8p/+CpX/ACeJ8Df9yH/0sWv1Yr8p/wDg&#10;qV/yeJ8Df9yH/wBLFoA/U+x/484P9xas1Wsf+POD/cWrNABRRRQAUUUUAFFFFABRRRQAUUUUAFFF&#10;FABRRRQAUUUUAFFFFABRRRQAUUUUAFFFFABRRRQAUUUUAFFFFABUckvlxF6kqtff8ec/+41AHxn4&#10;k/4Ks/CLwv4i1PR7saj9qsJ2tpP3X8attavRv2cf24/Af7Tni698O+F/tf2+ytPtsnnxbBs3Kv8A&#10;7NX4O/G//ksXjP8A7C91/wCjWr7U/wCCLX/Jwvi3/sAN/wCj46AP2d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bj2p1Yz+KNIhlEb6laiT0Mq5&#10;oJlJR3djWNPqjb39tej9xPFN/wBc3zV6mNNPZhRRRSGFFFFABRRRQAUUUUAFFFFABRRRQAUUUUAF&#10;FFFABUTn5eDyalrivif8R9N+FnhiXW9VEhtw6x4iGTk0nJRV3sY1q0MPTlVqO0Yq7b2sdghwpyel&#10;S1yngHx1YfEPw9b61pnmCznzgSjFdXQpKSuth0asK9ONWm04yV01tYKKKKZqFFFFABUC8sD196nr&#10;ymz/AGgfD138Sz4JjMx1EfJ5vl/JvqXOMdzkxGKo4Xl9tJLmdlfq3tY9SBHHNSVD5mFGfxqarOsK&#10;KKKQBRRRQAUUUUAFFFFABRRRQAUUUUAFFFFABRRRQAUUUUAFFFFABRRRQBjeIfC+keKbUW2s6ba6&#10;lbI/meVdxLIufoawv+FKeAv+hN0P/wAAY/8A4mu2qOWRI/vmgDg7n4TfDazOy48M+H4JJO0ltEua&#10;t/8AClfAX/Qm6H/4Ax//ABNfnX/wVU8aa34d+N3w0i0vWbuyikdfMhhk2fxrX6W+GLyOTw5o7vKP&#10;MNpF/wCgrQBi/wDClPAX/Qm6H/4Ax/8AxNQXPwf+HlrD5lx4U0KGMf8ALSW1jX+ldt9qj/56x/nX&#10;h37aWu6bpX7NvjSS51Q6bL9hb7PLFLsbzP4aAPXPC/h/QNAsfL0CxsLK1ftp8aoh/wC+a3K/PD/g&#10;j/8AEDxB4v8Ah14ns9ZvJtSitZ18qaaTfj/Zr9D6ACiiigAooooAKKKKACiiigAooooAKKKKACii&#10;igAooooAKKKKACiiigAr8p/+CpX/ACeJ8Df9yH/0sWv1Yr8p/wDgqV/yeJ8Df9yH/wBLFoA/U+x/&#10;484P9xas1Wsf+POD/cWrNABRRRQAUUUUAFFFFABRRRQAUUUUAFFFFABRRRQAUUUUAFFFFABRRRQA&#10;UUUUAFFFFABRRRQAUUUUAFFFFABTWAYbadUckvlxF6APCtT/AGIvgrrWq3moXngXT5ru6kaWWU/8&#10;tHb71dP8MP2a/hx8Gtcn1fwh4ZtdF1C5h+zSSw9dmd22vIte/wCClPwX8N63e6VeazL9rsZ2tpP3&#10;f8anDV3PwO/bH+HP7Qvim90Pwfey3l9a2v2qXMeMJuVf/ZqAPd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1+Jeo3Hx9u/BPkQnSotH+3+cP9b5m5V2/rXqFeBWH/J5epf8AYtL/AOhrXvtABRRRQAUUUUAF&#10;FFFABRRRQAUUUUAFFFFABRRRQAUUUUAFFFFABRRRQAUUUUAFFFFABRRRQAUUUUAFFFFABRRRQAUU&#10;UUAFFFFABRRRQAUUUUAFFFFABTKfTKaA5/xzPJb+ENYkgk8qWO2cg+ny18IfAf4PXHxsl1jz9dvL&#10;P7A65xK373d3r7t+IH/Ik61/17N/KvmH9g3m98Zd8SRV5mIgqlaEZba/ofm+f4Wnjc5wOGrJuElO&#10;6u1svITVP2OfFGnw+foXjO782LmOOaVsVieAvjv42+D3iqHw746827sPM2GW64eNP7yt3r7Zx6HA&#10;FfNP7aXgm0v/AAZBrq/8fVo/l/nRUw6oR56HQnNMjWUUHj8onKE6erjdtSj1TufR1jeQ6jYwXVvI&#10;JYJVDpIO4qdQeHYYNeFfsgeMJPEvwuS3uJvOm02Tyc1S/aG+PV94H1W08KeGYftGv3ScSHpFu+7X&#10;XGvD2Smj6j+28NDLqeY1naMkttW2/spdT6CeQICWHA70AryQenfFfIqfB7406xF/a0/i3yLzZ5n2&#10;T/2WtP4L/HvxLpPjY+C/HQH2yR/Lil/izURxF2lKNrnDT4hSqQhjMPOip/DKVrX6J22+Z9UZX1/G&#10;kK7iOM++aqatqtrommz317KIbW3TfJIewr4/1H4zfEX45eKptP8AA4/szSoePN/9metataNKy6np&#10;Znm1HLHCDTlOe0Yq8n3t5ao+zQRyccetBAA47dK+Ltb8AfGn4d6fNq9v4gl1Ty/3kgi716/+zp8f&#10;X+KVvPpuqRfZ9YtBk+kgrOFZuVpRafmceEz6nXxMcHiKUqM3qlJWv6eZ7iW2jd29KBhxkDrXx58Z&#10;vGPjP4NfFmx1UalNP4eup1/cn7mz+Ja+mR8RNI/4QH/hLDNnS/I+0bu+P7tXGtGUnHqjpwWc0cVV&#10;rUKkXTnS1kpdu/pp+R1gAA9KBjGe/rXyX8CvFXjL4wfFS81+W9lt/DNq7fuf4P8AZWsnxF8TfFPw&#10;0/aEFnqmpSzaTcz8Q/wbGasfrMeRVO7sef8A6y0FhoYt05ezlLkT/X0fQ+yuq880bvfJqC2nE8SS&#10;R/6t1Dj8a+Vv2pvijrdp430Dwh4cvZbS9mK+Y0Pd3O1VroqVI0o3PZzTMaeVYf29RX1St1dz6wLg&#10;qaZtBXJ6mvMPiL8T4/g98NLO/v8AF5qnkrFHFIcGWTbXzzoNt8Yfjhbzapb6nLpmnSP+6H3ErKdd&#10;QfLFNvyPPx2ewwlWOHpUpVKrXNyRV2l5+t/wPtbGPqK8B/bQLf8ACniOjC7jrjvAes/Ff4a+ONM0&#10;jxAJdU0W5fyhN98/71dp+2p/yR44/wCfuOoqVOejO6tp1PNzLHrH5Li70pQcYNOMlazNf9k3/kju&#10;mHOK9lBPf86+Evhj498e+JPB+m+D/AkP2L7L/wAfOoVJ4vf4ufAqeDVL3WZb60lk/ef3P92sKeIU&#10;aUfdurHn4DiSlh8uoyhQnOnCKUpqNoqyV/Wx90sQOTwPWgcqMGuD+EHxJi+Jngiy1gYS6PyXMY/5&#10;Zv6VzH7Qvx1j+EehQR2cH2zWr3i3h/uf7Vd7qRVP2j2PtKuZ4Whg1jqk7U2k0/XbTuz2BwGPXBqQ&#10;Doa+MdI8G/Gr4sWI1i51qXS4Zf3kUX3P/QapxfFT4m/AjxTDB4r/AOJnpU37sNJ92uZYna8bRZ86&#10;+JlSSrYjDVIUn9uW2u2nS59s4yCAK+IPDf8AyeUf+vp6+yvDXiC28T6JZ6naHMN0gkWvjfw3/wAn&#10;kn/r6aoxNpeya25kYcTzjJ4CcHo6sPxufbpABHfNMZiqjaPm9KxfG2s3PhzwpqWpWlv9suraAyRQ&#10;/wDPRq+Wo/CXxu+K6/bL3VBotpL+8ji+5/6DXVOpytJJts+jzDMng5xo0aMqs30ilp5tvRfM+v0z&#10;95uD6UAB85GQe/rXxF4j1H4r/s7Xtld6hqn9p6cX/wB9P92vqnQ/EzfEj4XLqmjyeRd31mxiP/PO&#10;TGP51MK/PdWaa6HNl+dU8bUqUJU5QqU1dxaV/VNaO55T+0h8cPEfwx8ceGtL0dYBb3qeZIZot5++&#10;Fr33Rrp9S0qznlUbpY1kNfnR8ZfC/jPw54p0a38WXv23UJU/0aX/AIF/8VXs3gf4a/GGG+0yf+2p&#10;fsHy8fwbK46Vao6souN1+R8hluf42WZYiE8PNq8LR/kut362ufX5UBsgY96XzVwMN16cVy3j3xxa&#10;/DjwhcaxqB3C3j6f33xXy/ouofFz9oYXmoafqf8Awj+ib8RfwrXbOtGDUUm32R9nj83p4KpHDwpy&#10;qVZaqEVr6t7Jep9kGVcElunXin4HHf3r4t1vXPiv+zpeWVxqmpnWdEL/ALyUjctfWHgTxja+OvC9&#10;nrFp/qblMiinWU21Zprowy7OKeOqyw8oSp1Y7xktfW+zTt0OiyM9OakqIvgtnoKlroZ9Amnsgooo&#10;pDCiiigAooooAKKKKACiiigAooooAK/PL/gpD4O+Pvibx74fk+Fn9q/2JFaf6R/Zsuwb938VfobR&#10;QB/OF8dvCnxm8PeJNGt/iaNXOsyD/iXjUZd7/e/gr2mz+FP7Y8thDJbjxP8AZfLXy/3v8H8Nfoh+&#10;2J+zP4I+PXxR8C3niDx/a+GdV01v9H0+aRd9ym7d8u5q+tdJgitNKs7eCXzYo4ViST12rgGgD8QP&#10;+FTftmenif8A7+1Xn/ZI/as+Mc8Oj+IINWmtN/8AzErn9zHX7rUUAfPX7F37Ltt+y58K4tCkn+2a&#10;rdP9ovZh93fX0LRRQAUUUUAFFFFABRRRQAUUUUAFFFFABRRRQAUUUUAFFFFABRRRQAUUUUAFflP/&#10;AMFSv+TxPgb/ALkP/pYtfqxX5T/8FSv+TxPgb/uQ/wDpYtAH6n2P/HnB/uLVmq1j/wAecH+4tWaA&#10;CiiigAooooAKKKKACiiigAooooAKKKKACiiigAooooAKKKKACiiigAooooAKKKKACiiigAooooAK&#10;KKKACq19/wAec/8AuNVmo5IvMiKUAfzJfG7/AJLH4z/7C91/6NavtT/gi1/ycL4t/wCwA3/o+Ovv&#10;DXf+Ca3wP8R63e6re+H5Zbq+uHuZP3v8bHc1dz8DP2Ofht+zz4kvNc8HaZLZX11a/ZZTNLv+Tcrf&#10;zWgD3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v8Ip1N/hFAHGfEz4t+Evg94fm1vxfrVro2nx8eZNJyf+A1lfCP8AaE8AfHOxnuPB&#10;PiS01mO2fy5BEfmH/Aa+brvwho/7R/7cniaw8Vw/2n4e8F6dFHb6VMf3MkzfeZ1/iqt8aPhh4e/Z&#10;n+N/w/8AGngPRotAtNTn/szUbDThshk3fdbYtAdT7krm/HXj/wAP/DTw5ea54j1KHTNLtU8ySeZ8&#10;YFb0Eomhjf8Avrmvgn9p3x54Q139qGHT/iPqQHgTwZpf9pnSvv8A9pXTfdj2/wAX+7SuO1z6a+FX&#10;7Wfwp+NWqTaZ4Q8YWep38QyYQSr/AIbq9ir80fDHiv8AZ5+PvxF8JweCrK7+DfjHTNQW6065l037&#10;Iupf3ov9qv0otw6wRo5/e7eaqxNzwiw/5PL1L/sWl/8AQ1r32vArD/k8vUv+xaX/ANDWvfaQwooo&#10;oAKKKKACiiigAooooAKKKKACiiigAooooAKKKKACiiigAooooAKKKKACiiigAooooAKKKKACiiig&#10;AooooAKKKKACiiigAooooAKKKKACiiigApg70+mDvQBzvxA/5EjWv+vZv5V8w/sG8XvjH/rpFX09&#10;8QP+RI1r/r2b+VfLf7Ct1Ha3fi3z5Y4jvi4kODXDV/3iHz/Q+BzT/koMA27aT/I+xv4a8Q/a7ujb&#10;/B6/P/TRa9V1PxbpGjWktxd6hawxQjLsZVr4v/aF+Lx+NfiCx8LeFYZb62ifnH/LV/8A4mtMRUVO&#10;m11d7HbxNmNHDZfUpXvOouWK6tv/ACPUP2HrCa0+HuszuMia7EifTbXhd98Rf7K/aL1nxJcWUupy&#10;2100UcXlb/u/LX2r8I/Aw+Hnw/0zQs/vIo8yn/bavlS4nj+DX7Vs9xq8Ih0q+k8zzfL+TY38X/fV&#10;cVWM4UqUep8nm2Er4PL8tpSnyKMo8z6pvZv01O0/4bQvP+hYu/8AwGkrxrx7461P4k/ErTda07R7&#10;uyut6f8ALsy19/WUml6hbRT2/wBlmjkXeGjCnNRT6no9lfw273FpDdS/6uI7d9dU6EqitKppc+lx&#10;eSYnHQjDFY29NSUrckdWnpqtTyL9qvXLnSPgUzRHypLryoZP+BLzUX7Gnh+30n4SwXcUeJr6Z5ZJ&#10;PWuj/ab8JXPi74S6lBbR+fLb4uRH67a83/Yw+I+nT+D5vC95NHBqNtM8kcch5kQ1D0xSb2toc9aS&#10;pcT0pVmrOk+Vu+rvr/SPpq4gjnheN+Y2XBFfDngez/4Q39q/7HZ/ubTz2/df71fZvijxfpvhbRbv&#10;U9QvIoYIkzkvivj/AOAVje/Ej4+XvimDjT7WRpPNp4p3nSS35g4ilGeMwFGlrUU09N+Xqz6c+NPw&#10;7svib8P9R065GJ442lt5f+ebqK+BbPxZ4gudFh+HwvB9gGo4z5nyfe2/9819a/tVfGE+DfDK+HNK&#10;nJ1zUv3Y8scxJXj2t/swXukfBO18RR+afEkP+m3MWf8All6f73SubFx56jUN0tT5vimnPHY6SwC5&#10;pUqb9pbaUbr3fzPrL4V+ALH4c+D7TSrIbiEV5Zf+ejkda8M/bX8E7rDTPE9pFmW1fy5DXX/st/F0&#10;fELwbFp2oSg6vYDy5P8ApqnZq9N+JXhWPxn4M1XSpeVmhYD8q7Go1sP7mzWnyPs6uHwud5GqGGSU&#10;JRXL/daV0vk1b5nN/Azx/F4p+E9hqlxN501rD5dwfdRXzt8FrCT4y/tI6z4kuP31hYu0v/sq1xPg&#10;r4rS/DPwh458K3P+vl3RW8X+3/er6Q/Y18CHwt8Mxqlx/wAfWrv5x/3P4a5IS+sSpwl0V38tj5PB&#10;458Q4jA4af8Ay6XPU8pR0ivv1+Z5f+2hqEl/8QvD2hj/AFPlrJ/302K+r/Aenw6V4P0u1hi8mFIF&#10;GK+XP22/DlxZa5oPiaKLMUKrGZfQh8/1r3/4M/EDSvGfgTS57a7iaRI1iljz8weumi+WtPn3dn+Z&#10;72WSUM/x1Oo/fkouK7rW/wCLPQPKSbIkjHHrXgv7af8AyR4/9fUX8zXp/iH4qeG/DeqWenXeoQi+&#10;un8uOGM7nNeX/tq/8kdI/wCnqL+Zreu06cvQ9XiCtRq5Ti4wauou9umho/sjabbWfwesZI4I4ppX&#10;cySD7x+tbf7Sumw6l8J9WL9Yk8xKzv2TP+SP6X+Nbn7Qxz8J9c/3BWS/3f5GOHilw7G3/Ppf+knm&#10;v7DJz8N9UH/T6a8v+KTf8Jv+1rZaXefvrS2nii8r/Y+9Xp/7C/8AyTnUv+vqvM/2i7O5+Gf7Qmje&#10;LXhzaXLrL5v+795f++a45r/Z6d9ro+MxLa4awM5fBGUXL0uz7Yit44reJIx5caLgD0rxL9sHw9ba&#10;x8K57yUfvrB/Njr1rwx4t03xVolnqdhdwzWtynmBhJXz1+2J8S9PTwtH4YtZvtd/dOA8MJ5xXoV2&#10;vZS9D7zP8Rh45PXnP4ZRsvVrQ6f9jW+kuvhNDHLN5zRTuM1414b/AOTyT/19PX0F+y/4RuPB3wl0&#10;y3vCPPuS1z/wBvu/pXz54cOP2yG/6+XrjknyUU+6PkcfCdHAZVGs/eU4X9bH2xcyxQQSySkCNBl6&#10;8S8YftaeD/DN6bOwEuszp1is6uftZa5faH8IL6XTw3myTJE/l9dh3Vwf7IPgPwvfeD5dYmghvtWM&#10;n7ySb53jrpnUqe1VODS9T6XH5jipZjHK8G4wbjzOUk38krrV+Zwvx7/aGsPiZ4Pm0uPRruzycpNP&#10;HXvf7Jbbvglon/A//Qq4X9sLXPDel+AW0iH7L/asp/dQxbd9dz+yV/yRHQ/+B/8AoVc1FNYpptPT&#10;p8jwcvVaPEtSFesqklTtdJK3vLSyb111PEf20/8Akq3gv/rh/wC1Vr668J4Hh/T894E/lXyR+26v&#10;2b4h+DLyT/UxwN/6NWvqnwTrVnd+EtHuRPFiSBf+Wg9K3ou1ar6o9HKZRWe5knv7n3W1PnT9ujxB&#10;JBYaNpA/1VyTJ+VYPgT9qWTwV4P0vRLTwzdmK1h8sS/Zm/ef7Vdr+2t4Rn1bwrZ6zawiY2D/ALwe&#10;1dz+zt410Txn8NNHRDbfb7aARXEMm3eHrJxf1iSUrPQ8+dKvPiTERp1/ZScI291O6W++1v1PAvip&#10;+0lc/Erwde6HJ4Zu4PN/5am2avWP2MF1KL4bzR6hDLBHFP8AufOG35K9xvX0ywhElx9lii7+YFA/&#10;WptI1Cx1CyimsJo57VxmNovukVvCg1UU3K7PoMJlNWhmCx+JxPtJ8vKlypaN+W5fK4Ax2qSogQV4&#10;qWuu9z6xaaBRRRQMKKKKACiiigAooooAKKKKACiiigAooooA+E/+ChX7D3i79pXW9G8SeD9Thh1D&#10;Tbdovsk8mwv/ALrV8Q29l+2F+yVKbe3l8QnSrb78UJa8tq/cqsvWtU0vTLKWTVLu0gtR/rPtcihP&#10;1oA/Kz4Z/wDBY/xLolwll8S/BsM5HySS2W63f/e2Nmvsn4Vf8FEPgr8VIYo4PE8Wjagw+e11L9zh&#10;v96vNv2mPiT+yMYZovGEOk6pd/8AUIiXef8AgS1+TvxyvPhhrfiMH4WaZqtnAX/1N4d//fNAH9HG&#10;j61Y69YxXmmXkN9ayDKSwurp+laNfAn/AASK03xTp3we1ka/DeQ2hu/9G+2bv/Hd1ffdABRRRQAU&#10;UUUAFFFFABRRRQAUUUUAFFFFABRRRQAUUUUAFFFFABRRRQAV+U//AAVK/wCTxPgb/uQ/+li1+rFf&#10;lP8A8FSv+TxPgb/uQ/8ApYtAH6n2P/HnB/uLVmq1j/x5wf7i1ZoAKKKKACiiigAooooAKKKKACii&#10;igAooooAKKKKACiiigAooooAKKKKACiiigAooooAKKKKACiiigAooooAKaxCjdTqrX3/AB5z/wC4&#10;1AHg+rft1/BTQ9VvNPvPGlpDd2sjRSxEfcdfvV1Pwq/ad+HPxr1270jwf4gh1nULWD7TJFF2j3bd&#10;3/j1fzzfG/8A5LF4z/7C91/6NavtT/gi1/ycL4t/7ADf+j46AP2d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b2p1N7CgD4v8Fa7pPw&#10;r/b+8fWGt3cWmHxXpsNzp0t58i3Dr95VbpU/7Vviix+JHxi+GngPw3qNpqOrRXf265itJPO+zovd&#10;9v3a9w+Pf7NHgn9orQBp3iuxLTxf8e+oWvyXNv8A7rjmsT9nn9jv4ffs2ve3HhuCe71C6H7zUNRk&#10;86fZ/d3H+Gi4HswvLex8m3mmjilK4jjlkUO9fDHjrwx4Q8L/APBSPRtc8dwxQWmsaP5WhXeo/wDH&#10;v9tX6/Lu9N1fVnj74HaF8RfG3hjxRqE95Ff+H5PNto4ZWRD/ALy/xUvxs+Avg/4/eFjoXizTvPi+&#10;9b3UXyzWz/3kb+FqE+WXMNOx4P8At53nhK9+HfhqCw+wXnjOXW7UaKNO2Pcb93zbNv8ADt619YaC&#10;LldE00Xn/H19nj8z/f2/NXz58D/2C/hh8C/Ef9uaXBqGsagP+PeXV7lrj7P/ALSZ+7X0rQtI8oN3&#10;Pkzx74e8b+IP2u5Y/Bfi2z8KXMfh3/SJrvTVv/N+dcfL5iba9j+GPhD4leHdVvJ/Gfj/AE/xZp8q&#10;f6Pa2ehrYvE/97f5r7q5Kw/5PL1L/sWl/wDQ1r32gQUUUUAFFFFABRRRQAUUUUAFFFFABRRRQAUU&#10;UUAFFFFABRRRQAUUUUAFFFFABRRRQAUUUUAFFFFABRRRQAUUUUAFFFFABRRRQAU0Dg06kAwKAK19&#10;fW+n25nuJRDH3kNZjeMdATGda0//AMCU/wAazPisf+KD1j/rlX4l+LdVvR4r1kfbZv8Aj6l6SN/e&#10;rysfjvqSj7t73622t5PufoPCfCf+s8qq9t7Pkt9m973/ALy2t+J+448ZaB/0G9PP/byn+NNHjLQB&#10;j/idWH/gSn+NfhGdWvs/8ft1/wB/WoOr3w/5fLr/AL+tXj/29dfw/wAf+Aj9D/4hLb/mN/8AJP8A&#10;7Zn7vL4w0Nx8ms2BP/Xwn+NbEbiQBk5r8L/hpqV63xE8Mf6ZNzqMGcyt/er9yrE5s4f9xa9jAY36&#10;6pe7a1ut97n5xxZwr/qvOlD23tOdP7NrWt5u97kGt6ZFrml3VjL/AKueNoz+NfLkH7C8tnLObTxv&#10;eW4k/wCeVsE/9mr6yC4Oe1FehUowq251ex+UZhk2BzSUZYuHNy7atb77Ndj5Tg/YYimvvM1DxleX&#10;kJ+/EYv/ALKvZfhn8B/CfwtHmaRZ77n/AJ+pvmk/OvRsCmlvQ4qIYelTd4owwmQ5ZgZ+1oUUpd22&#10;7el2x2wYPNec/Fz4IeH/AIv2CpqcQhvokxb38X+sj/8ArV6MeUGT+NDgla1nFTTjLY9fEYaljKbo&#10;14qUX32Pk1f2SvGXh/8AcaH4/u4LX0+ZP/Zq6n4efsoHw74js9f17xLeazqNs/mRx42oP/Hq+htm&#10;0etPVcDg8VzxwtGLTifPUuGMroyUo03pqlzSaXonoQTQBoyrfPGf4elfOfxA/Y60nXdbOseGtRl8&#10;MzycyQ24ym7tt+Yba+kmQOPmOR6U0bgfmOPwroqU4VVaSvY9TMMswmZw9ni4X7dGvRrY+TLb9jnX&#10;9bvIU8R+M7u40+LpD9//ANmr6K8DfDvRPhzoQ03R7VYIDzI/8cj/AN5j3NdYFAJOOaTHQA7T6VnS&#10;oUqL5oKxhgMkwOXT9pQp+/3bbdl5vY+e7X9mOXVPiz/wmHiPXjrEaTebFaNFhP8AZX71e9z28U9v&#10;LBLGJYnXY8Z6EVazxjrSLyOV5+tXTpxp6ROvCZfhsDzujGzm7t7t+rPnjw5+y/deDfih/wAJJ4f1&#10;42enyT+ZJZiL+D+596vodxleOtMdigJz+PpVLXJ7mHS7t7OLzroRtsX1NKnSjRVohg8Bh8ujOOGj&#10;ZNuVr9f+CfBHxr8J6brX7Qh0bQ5vO+33S/af+mb7vmr7z8P6PF4f0ay022GyG1hWNcfSvmL4C/Bn&#10;xJD8WL3xZ4ohEQ3vLGM9XbpX1inKcHNcuFpcrnN9WfK8L4CVKWIx9SnySrSbS7R6ffqYHjHwdpfj&#10;zQ5tH1e3F1ay9VNfNmqfsW6lpF/NP4Y8XXdpFL/yy+55f/j1fWfTrx70mM/eGWroq0KdX4lsfQ4/&#10;JcDmUlPEU7ySsndp/ej52+GX7Jmm+Ftbi1/XdRm1/V4pPNjE3CRt6+9ei/HH4XP8W/BX9hxXv2I+&#10;csvm+Xv+7XorEAc9PSjAzTjRpxhypWTFRyXA0MJLBUqdoS31bb9WziPhJ8PT8MvBNlob3n2wwdZS&#10;NtXviL4OPjnwjqGkJcG1+1IB5o7V1Q6ccCmAr8vPFXyR5OToegsJRjh/qkY+5y8tv7p5j8BPg9J8&#10;HPDl5pcupf2kZZvN8wx7K3/iP8MNE+KOhHTNbtVmQcxy4+aJv7y12Rwq+1I3I9aFBKPKtjOGAwsM&#10;KsEoJ00rWex8kP8Asb+I9A+Tw/45u4of+eWCn/s1db8MP2SdL8M6rDrfiK+l1/UIhmOOb7gb1r6I&#10;K4GRzTuQvJzWEcJRjLmW54lDhjKsPWVaFLVbJttL0T/QaqCNQiDpXhemfs4zaf8AGw+Ov7Y/c72l&#10;+yeVxk++6vcQQynjI9KcSozzitqlJVFyvoe3icFQxjputG/JJSivNbfcZXinwxp/jHQr3SNShE1p&#10;dJ5cgNfNVx+x9rnh7VZpvCnjO8021mf/AFWP9Wn/AH181fVpH3sHn6U1W3dB8vrUVKFOs05K9jkz&#10;DJ8FmbjLEQblHaSbTXldHzdD+xxplx4fvYr/AFmbU9euR/yELwF/L/4Dur1z4QfDz/hWPgOx0CS7&#10;N2bbd+9I25ya7TbsywG0/Wn4AQY6U40KdN3irMMJk2AwNb22HpqM7Wvdu6fds85+Mvwe034weHY7&#10;S7mNndQHfb3UXJjNeLeGf2QvEGl6nZJd+MZv7Ltn8wQQ7sn/AMer6vI4HpSZxwameHpzmpy3M8Xk&#10;eAxuJWLrQfOra3avba9tzNvdBs9T0dtNvoheWcieW8Uv8Y96+btc/YwNnqcuo+EfE13ozY+S1Hr/&#10;AL+6vqI5TORwfehRkcDbV1KNOpZTV7G+OynB5jyvE07uOzWjXo00fKUX7JHi7xB+78R+Prye1/55&#10;Ab//AGavozwJ4MsvAHhez0XTvMa1tkwPNO566LZnrzSMcYycUqdCnT+BWM8Bk2Cy2bqYeD5n1bbf&#10;4ti7Bk+9S03AznNOrdnuJJaIKKKKQwooooAKKKKACiiigAooooAKKKKACiiigD8+P+Cl37ZXxA/Z&#10;21bRNC8GCKxF9A0kl/LFv/KvzXt/i38Qf2ivGP8AZ3ij4mTaZ9qf/W3lyyW4/wC+a/f/AMdfCrwj&#10;8T7IWvijQLHWol/1f2uFXaP/AHSfu18p/E//AIJNfB3x0s0ukC88L6hJ/wAtbSTen/fLUAeF/Az/&#10;AIJTfD/xHBZ6hr/xGtfEspHmG10e5V0/9C3V9sfDX9if4O/CqGEaN4NtJZo+k15++f8A3vmr4I8R&#10;f8EpPjD8LZ57z4X/ABE86KPpF9pezmk/75+WuK1L9rP9qj9kK+g07xuYr21Mn+q1LZK8n/A1+agD&#10;9mLDT7bS7dbezhitYY/+WcUexauV8z/sPftbS/tZeAL7WL3RotF1Cxn8mWGGTer/AO1zX0xQAUUU&#10;UAFFFFABRRRQAUUUUAFFFFABRRRQAUUUUAFFFFABRRRQAUUUUAFflP8A8FSv+TxPgb/uQ/8ApYtf&#10;qxX5T/8ABUr/AJPE+Bv+5D/6WLQB+p9j/wAecH+4tWarWP8Ax5wf7i1ZoAKKKKACiiigAooooAKK&#10;KKACiiigAooooAKKKKACiiigAooooAKKKKACiiigAooooAKKKKACiiigAooooAKjki8yIpUlIzba&#10;APi3xJ/wSo+EXijxFqWsXh1H7Vfztcyfvf42bc1ei/s6fsO+Av2ZfGF74i8KG7N/e2n2KQTH5dm5&#10;W/8AZa7e/wD2ofhXpl9cWVz440iG6t38qWL7Sv7t62/BHxt8D/ErU5tP8MeJ9P1q7iTzJIbSXcyJ&#10;/eoA7y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CsP+Ty9S/7Fpf8A0Na99rwKw/5PL1L/ALFpf/Q1r32g&#10;AooooAKKKKACiiigAooooAKKKKACiiigAooooAKKKKACiiigAooooAKKKKACiiigAooooAKKKKAC&#10;iiigAooooAKKKKACiiigAqM9KkqM9KaEzk/ir/yIOtf9cK/EHxl/yNWtf9fcv/oVft98Vf8AkQda&#10;/wCuFfiD4y/5GrWv+vuX/wBCr5PPf+Xfz/Q/oLwm+LF/9u/+3GQOhoHegdDQO9fILqf0X2/rudN8&#10;Mf8Akonhj/sIwf8AoVfutY/8ekP+4tfhT8Mf+SieGP8AsIwf+hV+61j/AMekP+4tfY5D8FT5fqfz&#10;h4sfxsJ/hl/7aWG6UtI3Slr6k/AgooooAKKKKACiiigAooooAKKKKACiiigAooooAKKKKACiiigA&#10;ooooAKKKKACiiigAooooAKKKKACiiigAooooAKKKKACiiigAooooAKKKKACiiigAooooAKKKKACi&#10;iigAooooAKKKKACiiigDx/46/tTfDr9nS3gk8Z61FZXVyube0iG+aSvh74p/8FoNMtDLb+A/CMt7&#10;2F3qUmz/AIFtXNfQP7YH7Att+1f490HXLzxLLotpYQeVJFFFveSr3wl/4JrfBn4WiC4k0X+37yP7&#10;8upfOh/4CaAPzk1f9rX9q79py4/s/wAOjV4LWWT93HoNq1v/AORf/r113gT/AIJX/Gr4tXsWrfED&#10;Xxoyy/6w3tw1xc/98tX7AeHtG0Dw9bxWGjWmn2MUY4itAqY/Ba36APB/2Tv2U9E/ZS8Ez6HpGoz6&#10;nNcyebcXU42ZP+7XvFFFABRRRQAUUUUAFFFFABRRRQAUUUUAFFFFABRRRQAUUUUAFFFFABRRRQAV&#10;+U//AAVK/wCTxPgb/uQ/+li1+rFflP8A8FSv+TxPgb/uQ/8ApYtAH6n2P/HnB/uLVmq1j/x5wf7i&#10;1ZoAKKKKACiiigAooooAKKKKACiiigAooooAKKKKACiiigAooooAKKKKACiiigAooooAKKKKACii&#10;igAooooAKrX3/HnP/uNVmoZ4hNDIn99cUAfzL/G2SRfjD4z5/wCYvdf+jWr7T/4ItNu/aE8W/wDY&#10;Ab/0fHX034s/4JDeAvFvirU9cn8QajDJf3UtzJEP9pt1erfsq/sD+Gf2VvHGqeJNE1W7vZr6y+wm&#10;Oc9E3K3/ALLQB9V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gVh/yeXqX/AGLS/wDoa177XgVh/wAnl6l/&#10;2LS/+hrXvtABRRRQAUUUUAFFFFABRRRQAUUUUAFFFFABRRRQAUUUUAFFFFABRRRQAUUUUAFFFFAB&#10;RRRQAUUUUAFFFFABRRRQAUUUUAFFFFABUZ6VJUZ6U0JnJ/FX/kQda/64V+IPjL/kata/6+5f/Qq/&#10;b74q/wDIg61/1wr8QfGX/I1a1/19y/8AoVfJ57/y7+f6H9BeE3xYv/t3/wBuMgdDQO9A6Ggd6+QX&#10;U/ovt/Xc6b4Y/wDJRPDH/YRg/wDQq/dax/49If8AcWvwp+GP/JRPDH/YRg/9Cr91rH/j0h/3Fr7H&#10;IfgqfL9T+cPFj+NhP8Mv/bSw3SlpG6UtfUn4EFFFFABRRRQAUUUUAFFFFABRRRQAUUUUAFFFFABU&#10;e0YHNSVABgr7VLdrMNtSSvEfjX+1b4M+CubO8mOp6v2sLU/OP96t/wDaH+KH/CpvhbqmtRH/AEvZ&#10;5UH++3evj/8AZF+BH/C5vEN9458X+be2kU2Y4pzu8x6+zyXKcLPC1M1zKTVCDsoq15S7L9TwsfjK&#10;qqxweFX7yXV7L19eh1Y/4KKajNN59t4FuptP/wCevzV7J8Dv2wfB/wAZ9UGkRpLo+tSf6u0uzzL/&#10;ALtevR+B9AtLbyItEsI7f/nmLddv5V55efsxeDZ/iNo3jaxsP7K1XTZfMxa/Ksn1p1MdkGJpzh9V&#10;lSlZ2kpOWvROL/G2xEMPmVKUZe3U11Tjb7u57Bhtp4+lP3EdKq6hfW1hZzT3cscMCDLySHCivCPF&#10;f7bvw18Mzy26Xs2pTRP5cggjr5rCYDF458uFpOb7JN/kevWxFHDrmrSUb93Y+giu4ZNLXjHw/wD2&#10;rvh98Rb2Gws9T+x6hKPkhu/lz/wKvYg+cfSssTha+Cm6eJg4y7NNfmVSrU8QuanJNeTuOK/MSF/H&#10;NOC7VIx+FeXXH7Q3hSP4nt4EknkGtIMsMfIK5fx9+2V8O/At+bCS9k1K5jfy5FsxnyzXVSyrH1Zq&#10;nCjKUpJNWV9HtYxljcPCPNOokke8AgD0pqcHng15z8Lvj54O+LgaPQtTzdx/ftZRtcVe+Lfxb0L4&#10;N+HYtZ1+SQW0sywp5Q6tWLwOKjXWFdNqo9OVrU1WIpSp+1Uk49zTsviP4ZvvEk3h+21m0m1mL/WW&#10;Yk+cV0x5GK/LrwF8ZvD3h79qfWfHlx5v9i3U8ssf9/5q+6PhV+094N+L+uTaXoc0puYkz+9FfS53&#10;wvicp5JUoScORSk3HRPqvkeTl+bU8ZeM2lK7su66P5nryjAx+lDYGB0rzLx/+0D4W+HPi/TPDeqz&#10;SLqF9s8oAf3m21zfxS/a98CfCrVP7Lu55dSv4/8AWRWg5j+tfP0Msx2JcI0aUnzK6stGj06mLw9F&#10;Nzmlbfyue3unGacF2jg1zngDxxpfxJ8K2ev6PN51hdJmM1w3xD/af+H/AMM7yaz1XWBLqEY5tYRu&#10;NY0sDiq1Z4ejTbmvspO/4Fzr0oQ9pKSUX1vueuZJGKD8x5GVr548N/tzfDTXZzBPezaa2/y/38de&#10;9aXqtlrVhFd6fPHd2sgzHLEcqavGZfi8A0sVSlB+aa/MVDE0cQr0Zp+jufKX7fXxN8UfDmx8HJ4b&#10;1eXS/tV0wuPKHMgxX0d8K9TudY8AaLeX0omupbZTJIO5218lf8FLTi18C/8AX1J/Kvqr4Lf8kz8P&#10;f9eyf+g19Rj8PRjw9gqsYJScql331PJw05SzKvGTvZL9TuFqSo1qSviFax74UUUUwCiiigAooooA&#10;KKKKACiiigAooooAKKKKAPIP2nP2idD/AGafhleeKNYxNL/qrO0H3riT+7X5HeJv2w/2j/2ovFU3&#10;/CF/2rZafv8ALjtNHjbZGn+29eyf8Fctak8ZfGfwD4Ljml8rH7yL/eav0Z/Z8+C3h74H/DHRfD+i&#10;aZFZCK2Q3EojXzJZCvzMzd6APx6X4Y/tf6N/xNI/+En835v+Wrb67v4Jf8FJvix8BfFEXhv4sWd3&#10;qdhv/e/2hFsuYh6/7Vfs7XyT/wAFEP2dPD/xb+BHiDXJbKGHX9Dga+tryGNUlO37ys38VAH0l8Pv&#10;HWk/ErwfpniPRLgXmnX0KyxSDvXSV+d//BHPx/e678Ita8PXs0sw0y6/0fPSNP7tfohQAUUUUAFF&#10;FFABRRRQAUUUUAFFFFABRRRQAUUUUAFFFFABRRRQAUUUUAFflP8A8FSv+TxPgb/uQ/8ApYtfqxX5&#10;T/8ABUr/AJPE+Bv+5D/6WLQB+p9j/wAecH+4tWarWP8Ax5wf7i1ZoAKKKKACiiigAooooAKKKKAC&#10;iiigAooooAKKKKACiiigAooooAKKKKACiiigAooooAKKKKACiiigAooooAKQnaKWq19/x5z/AO41&#10;AHK3Hxe8E2k81tceJtKhlify5Izcrwav6F8QPDfim8mt9G1mz1O7iTzHitJVd9tfzf8Axr1e+j+M&#10;PjPy726/5DF1/wAtW/56tX2d/wAEY7+5u/2hPFnnzzTf8SBv9bIzf8t46AP2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ArD/AJPL1L/sWl/9DWvfa8CsP+Ty9S/7Fpf/AENa99oAKKKKACiiigAooooAKKKK&#10;ACiiigAooooAKKKKACiiigAooooAKKKKACiiigAooooAKKKKACiiigAooooAKKKKACiiigAooooA&#10;KjPSpKjPSmhM5P4q/wDIg61/1wr8QfGX/I1a1/19y/8AoVft98Vf+RB1r/rhX4g+Mv8Akata/wCv&#10;uX/0Kvk89/5d/P8AQ/oLwm+LF/8Abv8A7cZA6Ggd6B0NA718gup/Rfb+u503wx/5KJ4Y/wCwjB/6&#10;FX7rWP8Ax6Q/7i1+FPwx/wCSieGP+wjB/wChV+61j/x6Q/7i19jkPwVPl+p/OHix/Gwn+GX/ALaW&#10;G6UtI3Slr6k/AgooooAKKKKACiiigAooooAKKKKACiiigAooooAKb2p1Nz1pPoJnxp/wUm1KW08D&#10;eGbaP/U3F1IJP/Ha9a/Y403+y/gRokf+9XDf8FCPDUmtfCW01COHzjY3Gcf73Fav7CXjSy8QfB2D&#10;S4pd11pj+VKK/RaylU4So+z2jVd/mtD5qEuXOJxlu4Kx9J42mmKmwNTlbdS5wa/OXsfTPdnxP+3d&#10;8U9TfWdL+HeiTSwzXISS4MP3/m+7Xp/wc/ZE8F+EfC1k+r6ZDqmqyosks0vbdXzp+0zKLD9tDRbi&#10;/wD+PP8A0X/2av0KsmElpAU/1ZRSD+Ffo+b4itluUYHD4RuKqRc5NOzlLRb+Vz5fAwjisdiatSKf&#10;K+VX/H9D4j/a9/Zd0fwf4Tm8aeD4pNNu7GRZZIoO9e5fse/FK4+KnwfsrnUD5l/YP9ikl/56bV+U&#10;/wDfNa37Ueo2th8EfE8l4f3RtygH+0eleRf8E2rO4t/hLrUkvEUmo5j/AO/a0TrTzHhidfFScqlK&#10;olFt3dpJXV/LT7whTjhc1UKFkpRd7eX/AA589fHrSNY179snX9O0Sb7HqFzNFFHN/sMvzV9ffD79&#10;jbwV4Z8Om31eyGtapcJm5upupb2r5r8Vf8pAbv8A6+Yv/QK/RVOa6eJMxxeFwWAoYeo4RdKLdt3b&#10;RamGV4WhWrYirOKb5mfmh488ND9mv9p7Sz4enlh06aaIxRf77bWWv0D8YeA9E+J3h6Gy1+yF5aZW&#10;fyT/AHq+H/24OPj74Z/34P8A0Ja/QHS2xpdlnvCv/oIrk4jr1J4TLcZzNVXTfvX10el313OjLKcF&#10;iMVQinyqSt+Nz82fh58NvD2rfth6/wCE7mz87RLaeWOO1/4FX3l4J+B/g34dalNqGh6VFZ3cvWUV&#10;8a/Ck/8AGeviX/r6n/8AQq/QkYU5796rjHF4n2uHpqclGVKDavu2nd/MyyKjTdKcnHacj86P+CgE&#10;lxF8dPD8ln/x9/ZE8v8A39y7a9v+Df7HPh9vCy6t42hk1nxDqiebcSTHBj3fw15B+3CMftI+Eh/0&#10;wi/9DWvvrR/+QVZjpmCP/wBBrqzTMsVgshy6lhpuPNGV2lZu0npf5k4bC0a+Y4mdVOVmrJ7ao8H+&#10;Nuvab+zH8BJrHw5B9m8zda2QznY7dTXj37JH7M+m+PdBPjnxn5upXV6+Y4pu1dP/AMFIYJX+Gegy&#10;J/q/t2D/AN8NXsH7Lt5bXnwX8OyWf3fIG4f7VcsK9XAcNxxNCTVStUalK/vaJ2jfzuzWVKGIzT2N&#10;S3JCKsumvb7jnPi5+yF4I8Y+F7wafpkWmahHC3lTQ14v+wT8StV07xfrPw51aaacRebJbeb/AMs/&#10;LbDfzr7kuX8qymZugRua/Pb9l/Gq/to+IL2wP+iRpef+y08lxNXMMmx+Hxbcowipxbd+WW2/mTj6&#10;ccLjMPWoRSlJtP0sdb/wUrINp4Fx/wA/MlfVfwX/AOSYeH/+vVP/AEGvlP8A4KVLts/Ag/6epK+r&#10;Pgx/yTDw/wD9eqf+g1zY/wD5JrA/46hthv8Aka4m3aK/A7gffqSox9+pK+BWx9L1CiiimAUUUUAF&#10;FFFABRRRQAUUUUAFFFFABRRRQB+UH/BX3wFqfhjx74L+JFnDLNaxv5Uko6RyK25a+1f2Uf2tvBnx&#10;/wDhxo9xb6zaWfiCKBYr3T5pVWWN1XnrXqXxb+FHh340eB73wx4nsor3T7pOc9Yz/eWvyp+L3/BJ&#10;74k/D/xFNf8Awr1j+1NPk/1Q83ybmP8A2dy0AfsI19bKNzzxD6uK+I/+CjX7X/hHwD8HdZ8H6NrN&#10;rqfibWY2tvJtJVfyk/i37a+DG/ZU/a4vbj+yHHiLEW7g6nJs/nXrfwC/4JHeM/FWuRav8WNSGl2i&#10;SeZJaQyedNcf7z0Ae4f8Edvh3faB8Jda8R3kMsEWqXH+jeZ/y0T+9X6HVgeC/Buk+APC+naBolpH&#10;ZadYxrFFDEOABW/QAUUUUAFIelLSHpQBieKfFuj+CNFm1XXtTtdL0+EfvLq7k2IK+a7f/gpt+z7P&#10;qq6f/wAJc3myS+V5xtm8r67v7tfMH7Y2v6v+2L+2F4f+Aej3s1n4a0d/M1Uxf31+aR/+Ar0r6Nuv&#10;+CXHwLl8HHS4/D3k6h5Hl/2oJW8zf/e+9Semo+x9VeHvEemeKtJg1TR72HUtOuE8yK6tZN6SD2rY&#10;r8tv2Hdf8Qfsv/tT+IPgXr+py3eiy7pNO82T5P8AZr9SafmLqFc74z8d6B8PdEl1fxHqlro+nxdZ&#10;7qQIK6Kvyk/aIudX/bn/AGzofhPp95LaeC/DX/H6Yv8Alpt++aN3YfRs+rtJ/wCCmXwB1fW4dLj8&#10;WmGaV/L86a2ZIf8AvqvprR9bsfEOmQajpl3FfWMyb4p4X3K4+tfJfiL/AIJcfBHUPBM2l2Hh4WWq&#10;eR5ceoiV9+/+91rw/wD4J6+M/EPwH+Pvi34B+KNTkvLW2/ead50n/oFHWxLV1c/TB5I7aEu58uNK&#10;+cPiJ/wUL+Bvw08Ry6Jqvi2OXUIuJPscTTIn1Za87/4Km/G/VvhZ8ELLw/4fllg1XxVdGx86H70c&#10;f8X/AH1uxXP/ALNf/BMH4a6d8LdMvPiBpR8S+JNSRL24lllZBFuXdsG360rXuVokrn1D8G/2nfhr&#10;8fbMyeDPEtrqUo62sp8uYf8AAG5r1mvyH/bT/Zftf2LPGHhr4p/DC8l0XSvtscdxp8UrcfN/6DX6&#10;l/C7xQfGvgHQNcYAS31pHLJ9StNaonVbnW15X8Zv2j/AXwCXSE8aax/ZsuqS+VaRiMyPI/8AurXX&#10;+P8AxvpHw28H6r4n1ycWmk6ZA1zcy+gWvw0/ai8feN/jt8S/DPxT1uymsvB+p6otroMM3/PBZfvb&#10;P9qpTuyraH7x6dfRapYQXcB3RTxrIh/2WxV2sDwL/wAifoP/AF4xf+gLW/VslBX5T/8ABUr/AJPE&#10;+Bv+5D/6WLX6sV+U/wDwVK/5PE+Bv+5D/wCli0hn6n2P/HnB/uLVmq1j/wAecH+4tWaACiiigAoo&#10;ooAKKKKACiiigAooooAKKKKACiiigAooooAKKKKACiiigAooooAKKKKACiiigAooooAKKKKACoZ4&#10;hNDIn99cVNRQB+bHjL/gjppni3xhrWtyeOJof7SupbnyvJ/1e5t1ew/sdf8ABPmx/ZM8fap4nt/E&#10;sutfbrH7F5MsWzy/mVt3/jtfVEnjXw/HMY5NZ08Sp2NyvFWNO8S6RrMpjsdStbyQDmOGVX/lQBr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Vh/yeXqX/AGLS/wDoa177XgVh/wAnl6l/2LS/+hrXvtABRRRQ&#10;AUUUUAFFFFABRRRQAUUUUAFFFFABRRRQAUUUUAFFFFABRRRQAUUUUAFFFFABRRRQAUUUUAFFFFAB&#10;RRRQAUUUUAFFFFABUZ6VJUZ6U0JnJ/FX/kQda/64V+IPjL/kata/6+5f/Qq/b74q/wDIg61/1wr8&#10;QfGX/I1a1/19y/8AoVfJ57/y7+f6H9BeE3xYv/t3/wBuMgdDQO9A6Ggd6+QXU/ovt/Xc6b4Y/wDJ&#10;RPDH/YRg/wDQq/dax/49If8AcWvwp+GP/JRPDH/YRg/9Cr91rH/j0h/3Fr7HIfgqfL9T+cPFj+Nh&#10;P8Mv/bSw3SlpG6UtfUn4EFFFFABRRRQAUUUUAFFFFABRRRQAUUUUAFFFFABUY+UCpKY2OKWzDzMH&#10;xl4VsvG3hvUNF1CIS2t3C0ZB9x1r85Lvw/8AE79jTx/Pf6XZy3miyv8A63y98Uif7e3+Kv067VUv&#10;LK3v4fKnhjmj/uSJur6XJs9qZQp0Z01VpTXvQfXt6NXPJxuXrFuNSMnGcdn6/wDDHxRbf8FJoZLH&#10;/SfA94bv/nlFK3/xNXfhh8YPjD8fviloV7baPN4a8DWM3m3P8PmJ/dZm+9X1WPhn4WS9+1/2DYCb&#10;1+zrW5awQ21uqRRpFGe0Y2/yrtrZxlNKm1gMCozkrXnJytfe0fLozmp4HGuUfb4i6XRKzfr3Plr9&#10;tf8AZ51Hx/YWXi7wxD5ut6Z/rIovvSovzK3/AAGuC+GX7fNx4V0KLRvHPh7UDf2SeUbqKNv4f7/y&#10;191/KQcHJFYGreAPDuvD/TtGtLj/AHohUYTPsPPBRwGZ4f2sIN8jUuWUU/Pt5dCq2X1FXdfB1eRv&#10;fS6dvI+DPif8afGP7X17D4O8HeH7qx0SR1+0Sy7hx/eZq+1/gv8ADGx+EfgLTPDloA0kMeZ5f+ej&#10;/wARrqtF8Nad4etjb6bYw2UXpAirWpgEVz5pnUcZh4YLCUfY0I6pXvJy/mk+vkbYTAuhUlXrS55v&#10;ysl6I/OvxVDIP+CgEr+TMYftUXPlts+5X6Jr3GKzH0DTJNQ/tB9NtjfAf64xjf8A99VpscMB3NYZ&#10;tmqzKGHi4crpQUL9/M1wmE+qyqybvzy5vvPz0/behkf4+eGMQykb4sERs/8AEtffulMRplr6+Sn/&#10;AKCKr32g6dqU0M93ZW1xcRfckliVmFaqbcAVOYZr9dwmFw3Lb2Kav31/AeHwnsK9arzX52nb0/4c&#10;/OD4wtq/7Ov7Vt540fTZr3Sr6f7TH5MTbNjfeXctfTXwU/a2sPjd4tbRtL0C8s4o4/Me6mPyD/x2&#10;vdtW0HTddhMWoWUN7F6TIGqtofhPSPDimPTdNtrIf9MIwtenjc7wmYYKnSxOH/fQioqfNpZPRtHF&#10;h8vrYWu506toNt8tr7pnwj+24kj/ALR3hExxSN+7i5EbOPvLX31o4B0uy94I/wD0Gq+oaFp2pXEE&#10;93ZW1xNF9yWaNWYVrBQCBXl47NPruCwmD5GnRTV76O7vdLoduHwjo1qtZP42ulrWX/BPNPj38Jbb&#10;4xfDq+0OQYutpktJf+ecnrXxV8Ivj34t/ZSv7vwh4w0C7n0qJ/3eI2/d/wC0rV+kPXpWVqfh7TNd&#10;XF/p1td4/wCe0Sv/ADrsyzO6eDw08DjaKq0JO9r8rT7pnPi8BKvVWJoVOSa8rp+qPiz4h/t6XPjL&#10;RJtD8AeGtQ/ta9TyvOmjb93u/wCA16P+xr+z3ffCrQ73xJ4jjA8Satz5ef8AVIeT/wACavfdF+H/&#10;AIc8PT+bpujWlnJ/z0ijANdEW684HrV4zO8P9UeAy3D+yhJrmbfNKVndK/RE0MBU9usRi588o7aW&#10;S72X3Hw//wAFKI5ZbTwLshmmP2qTPlRs+OPavqr4Mrj4ZaB/16p/6CK6XVND03WUVb+yhvAnK+dG&#10;Gx+dXo4Y7eERxjy0HpXDic1WJy2hl6j/AA3J3vo+Z3tbpY6aODdPFVMS38VtO1r/AOZKOAKfUeeT&#10;UleCup6W+oUUUUwCiiigAooooAKKKKACiiigAooooAKKKKAPyd/4Km/Ffxx4X+OnhTS9M1/UfD+i&#10;yRJ/x6SsiSfP8zV+l/whbd8LPDH+m/2l/wAS+L/S87vN+X71fF3/AAVO1n4Paj4c0zw544nu9N8V&#10;eW0ulahaW2/yv9l/9mvlD9j7/gphrH7Pmnjwh4st5vE/hS34s5on/e26enutAH7ZbaWvzt/4fQ/D&#10;P/oWdc/8do/4fQ/DP/oWdc/8doA/RKivDP2W/wBq7w1+1X4bvtX8PWd3Yixm8qSK7HNe50AFFFFA&#10;BTD0p9MPSgD8t/2MI/7X/wCClPxe1Cf97LEk/P8AvbVr9SfT6V+Wv7K1xH4G/wCCofxL0W/Pky6k&#10;k4t/9v5Vav1K9PpTfwQ9Afxz9f8AI/LH9qzT/wCwf+Cj3w5vLc+TLfOnmGv1MjO+IV+W/wAbIz8S&#10;v+CnPhLR7Q+edH/eS/x+XX6lqu2lH4ED+Nle9fbZTv6I1fmF/wAE4l+3/tg/GfULg+bdfaZY8+n7&#10;1q/T+6jEsEsX99Gr8vf2BbmPwX+3J8YPDd/+5u5ppZI/+mn73/7Kqh8XyYpfD80fqKPu1+Wnxgsf&#10;+Ea/4KkeE7i3/c/bkilk/wC+q/Usfdr8uPEEP/Czf+CqumW9v++h0KBfMl+/935qUP4kBy+Bn6S+&#10;Kvh/4b8c/Y/+Eg0a01j7LJ5tv9rjD+W3qtbirFZwbABFFGn0VFFR3t/baXYzXd3PHBawpvkllO1U&#10;T3r84fj3+1f43/ay8bz/AAk/Z8im/suJ/K1XxV9xOu1tjf3f/QqhapIPXYyP20viFc/tgfG7w/8A&#10;BTwBjWNP0y9WXVrqH5ki2t83zV+kHgbwzF4J8G6NokX+qsLZIf8Avla8k/ZP/ZJ8M/sweDxZ2R/t&#10;LxHdfvNR1qYfvbh+/wDwGm/tv+PvEHw4/Z08T6r4ahl/tXyGijlhG5ot38VU3yqwX5npsfNP7Rni&#10;3W/21/2hLP4GeEJpR4A0OdbnxVqEHCSbT/qt/wD7LXHf8FUvC+m+B7H4KaBo9lFZaVY3yxW8MXZF&#10;Za8S/Zb/AG6db/Zn8DT6PYfCebWdVvp2utQ1mXzfOuZG/v8Ay1yH7Yn7a2t/tJ3Hg241TwPJ4a/s&#10;S6+0x5L/AOkfN935loXQqLXM/Rn7h+B/+RP0L/rxi/8AQVroK+Nv2GP2xtb/AGjPtOiap4Mk8Nxa&#10;RaxRpdfPiX5f9r6V9k1TM42srBX5T/8ABUn/AJPE+Bn+5B/6WLX6sV+R3/BXzTb3WP2kfhPp+lz+&#10;Rqt1YrFbS/d8t2utqt/31UlH60WP/HnB/uLVmvygT9hr9sNoYvL+K5xs6f2u9TWn7Df7YMV9FJJ8&#10;WMAOpydTZwP+A0AfqzRWD4P0/UtG8KaXaa1fjU9UtrVI7m/EezzXC/M22t6gAooooAKKKKACiiig&#10;AooooAKKKKACiiigAooooAKKKKACiiigAooooAKKKKACiiigAooooAKaQOadUO7IpPTUCG7uYbCC&#10;ae4lEMUa7nkk+6BXhC/tpfDG98U3XhuPX4DMI2CXZ/1Uj/3RXK/8FAvjFJ8OfhONEshJ/aHiB2tg&#10;+PlEOP3n6V+VQXzNyAceleBj8yeFqqlTV+5+v8IcDUuIMJPGYybjF3jG3kndv00+880+MHxG8Rp8&#10;WvGXkeINQEP9q3PlmK5bbs81ttfY3/BHPxXq+vfH3xPFqGqXl5F/YD/uppGdf9fHUfhv/gkJ4u8Z&#10;6LZa9P4t0+3Oop9p8pQW+RhuXmvqP9hf/gn9rf7J3xM1rxJqPiG01iG909rGOKGPYw+dW3f+O17s&#10;HeK0sfk1an7KpKF72bX3O1z7ooooqz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ArD/k8vUv8AsWl/9DWvfa8C&#10;sP8Ak8vUv+xaX/0Na99oAKKKKACiiigAooooAKKKKACiiigAooooAKKKKACiiigAooooAKKKKACi&#10;iigAooooAKKKKACiiigAooooAKKKKACiiigAooooAKjPSpKjPSmhM5P4q/8AIg61/wBcK/EHxl/y&#10;NWtf9fcv/oVft98Vf+RB1r/rhX4g+Mv+Rq1r/r7l/wDQq+Tz3/l38/0P6C8Jvixf/bv/ALcZA6Gg&#10;d6B0NA718gup/Rfb+u503wx/5KJ4Y/7CMH/oVfutY/8AHpD/ALi1+FPwx/5KJ4Y/7CMH/oVfutY/&#10;8ekP+4tfY5D8FT5fqfzh4sfxsJ/hl/7aWG6UtI3Slr6k/AgooooAKKKKACiiigAooooAKKKKACii&#10;igAooooAKKKKACiiigAooooAKKKKACiiigAooooAKKKKACiiigAooooAKKKKACiiigAooooAKKKK&#10;ACiiigAooooAKKKKACiiigAooooAKKKKACiiigDxH46fsgfDH9o3U7PUPHGjzXt3ZJ5ccsNy0PH4&#10;V5l/w6u/Z6/6Fm7/APA5681/4KK/tWeOPgH8UvAGl+G9Tj0zSr0ebe8f6z567/xD/wAFRfgn4QvL&#10;TT7vWLzU7nyUMs1lbb0D7fmoAt/8Orv2ev8AoWbv/wADno/4dXfs9f8AQs3f/gc9ez/BP9pP4fft&#10;AaUbvwdr0N9JH/rLUnZNH9Vra+MnxU0j4LfDrWPF+tygWenwtJ5f/PR/4VoAyfgZ+zr4I/Z30K70&#10;jwRpsmm2l1J5svmy+Yxb616hX4sa/wD8FXvjV4j8RXl/4X0yC30SJ/3cH2XzcJ/ttX3N+wp+3fYf&#10;tR2E2h6xANM8aWMfmSQ/wXEf95KAPsGiiigApF6UtIvSgTPz0/b7/ZY8b23xF0X47/B2Gabxhpjr&#10;9tsIOXk2/dlRf4v9pfSvK4/+CsvxXufDo0OP4QSf8JVJH9mGofvtnnfd3eVs/wDZq/V5utZ66Bpa&#10;y7/7NtPN/wCen2dc/nimM+Ef+Cf37KPjPQfF2s/GP4qceL9cHmW9rL9+Ld3f+7/u19k/F3x5L8M/&#10;h1rXiO307+05rC3aVLMbv3m3+H5Qa7eoZ4I54vLkjEsZ7Um7gfPf7Gv7UOpftR+DtT1vU/CcvhOa&#10;xufs32aSVn8z/a+ZRXzT+3J+zH498B/F+x+PXwYiluNbiwdSsIRv+7/Hs/iX1r9FbKwtrFdkEEUH&#10;tFGqfyqyy7qTA/KC5/4KtfFvxH4fPhvSvhFJD4quY/s0WoDzXHnfd3eU0eP/AB6vdf8Agnj+yh4p&#10;+G97rXxQ+JWf+E18QDIhl/1lujf36+2k0DTI5fNXTbQS/wDPUW6hv5VpVV9Cban5yf8ABWv45eKN&#10;A8LaL8NvC8N/jWE8/VZrOJ2Z4BwsW5R/F3rwD9nj9v6b9m7wFZ+F/C/wDm/dj/TL/wA6bzbx/wC+&#10;/wC6r9jLvSbK++e4soZ3/wCmsauf1qH/AIRvSP8AoGWn/gMn+FSkXc/Mlf8AgsX40P8AzQ6f/wAC&#10;Zv8A41X6K/CjxrJ8Svh1o3iO7006XLfwLLJaS5Jj/wBn5lFdD/wjekf9Ay0/8Bk/wq8kMdvBsjAi&#10;QelMQz7Bb/8APCL/AL9ivzd/4K36NdXWp/Cf+z9NmnEeo5k+y2zPj5v9kV+ldUrnTrW/H+kWkU23&#10;p50avR1KTsZXgaGOPwhooEQh/wBCiyPL2fwLXRU1V206jqSFflP/AMFSv+TxPgb/ALkP/pYtfqxX&#10;5T/8FSv+TxPgb/uQ/wDpYtAH6n2P/HnB/uLVmq1j/wAecH+4tWaACioZZo7eEvIfLQVKrbqAFooo&#10;oAKKKKACiiigAooooAKKKKACiiigAooooAKKKKACiiigAooooAKKKKACiiigAooooAKpXF1FY28s&#10;08ghhiXe8j/dAq7X5vft9/tLeIIfG+o/DzQNYhi0BbWL7abUfvvO+bdFv/74rkxOJhhabnM+hyLJ&#10;MRn+NWEoO3Vt7KPVnl/7dXxosPi18Wtmh6lJqWgaZD9mTH+pM38TJ/8AFV5P8FPDM3jL4o+GNOi0&#10;7+1PNvY/Mtf76BvmrhkXzWCIvy+ma/Rv9g79mfUvAtnN488SWkUGoXVuw0+1lGZYl/ve2a+Jw0am&#10;Y4vnffU/qLNsThODcg+rU53fK4QT3lJ9flc+0LN9N0qzhtIJbaCK2TykiEiqEwMbfarsN5Bcj93N&#10;FJ/1zkBr+dL4y/Gnx5Z/FjxhBB4s1aCGPVroJH9pb/nq1fXv/BIP4i+JfF3x48T22ta/qOqQ/wBg&#10;tIIruVnXf5sdfoNraI/j13erP16oooo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gVh/yeXqX/AGLS/wDoa177&#10;XgVh/wAnl6l/2LS/+hrXvtABRRRQAUUUUAFFFFABRRRQAUUUUAFFFFABRRRQAUUUUAFFFFABRRRQ&#10;AUUUUAFFFFABRRRQAUUUUAFFFFABRRRQAUUUUAFFFFABUZ6VJUZ6U0JnJ/FX/kQda/64V+IPjL/k&#10;ata/6+5f/Qq/b74q/wDIg61/1wr8QfGX/I1a1/19y/8AoVfJ57/y7+f6H9BeE3xYv/t3/wBuMgdD&#10;QO9A6Ggd6+QXU/ovt/Xc6b4Y/wDJRPDH/YRg/wDQq/dax/49If8AcWvwp+GP/JRPDH/YRg/9Cr91&#10;rH/j0h/3Fr7HIfgqfL9T+cPFj+NhP8Mv/bSw3SlpG6UtfUn4EFFFFABRRRQAUUUUAFRjp7mpKjIA&#10;wc9KBO3U+bf2v/2mdV/Z0t/D0mlaNa6vJqMjRv8AapSgT8q9n+G3iaTxt4I0nW5oRDLfQLK8aHIB&#10;r40/4KkHNj4N/wCu7V9Z/s+DPwf8M/8AXoteXRrzli5wlsrW/E+5zDL8LRyDBY2EbVJynd97N2PQ&#10;+oBFfJNl+2Jrdx+1SfhadBtf7K+1Nbm+80+bwm77uMV9bLwSD2r8yNH/AOUj0J/6iL/+imoxtadL&#10;k5Ha7Fwvl2HzCOMWIhzOFKUo+UktD9NQc84yO1Oz1NeL/H79prQ/2fE0yTW9Mv72G+JHm2o+VMet&#10;ejeBPGlj4+8Kabr+mEmyvo/Njz6V3qpBzdNP3kfJ1MFiKeGhjJQfspuyl3f/AADos9DScYAxg+ma&#10;5/xx4xsfAvhbUte1NttjYQmWX6VwH7Pv7R2hftD6fqd3oum31hFYOsbm7x8+fSqdSKmqd/eYU8Hi&#10;J4eWLjB+zi7OXZv/ADPYCQoyaMACvCPDf7X3g3X/AIi6/wCFHjn02XR932i+vDsh+WvOPFX/AAUl&#10;8B6Lqk1npumX+sxxNg3UGPLrmli8PGPM5Kx61Dh3N8RU9jSw0nK19Oz2PrwkYxmnYyuMV4t8Cf2q&#10;fB3x7hnj0aaWy1OL/WWF19//AIDXtRPrXRTqRqR5oO6PHxWEr4GrKhiYOE10Y37vWgNxyce9eDfG&#10;X9snwB8Gr/8As7UbuTUtT/jtNP8AneP615hp3/BS/wAENcBL7QdXsoX+5JLGK55YzDwlySnqe1hu&#10;G84xlJVqOGk47p9/Q+yVAHPWuf8AF/i/R/AXh261zXb6PTdKtRmW4m6IPwqp8PviRoHxO0CLV/D2&#10;pxX9rKAcxfeT2YV8j/tz/tQaAnh3xb8Lf7N1D+1THF/pXl/uf4WoxGIhRoyqpry9TPKMnxGZ5hDB&#10;OEt1zpfEoppN/K59Z/Dr4o+GPivoX9s+FdUi1jTg/lmWJGUBvT5gK7HAAr8vf2Rf2w/DXwE+Hd7o&#10;etaNqN5dy3TXPm2mNmMV+g3we+LWm/GXwVZ+JdLgmtLS5GRFdD5xUYXFwxMIvmV7a+vU7uIOHcVk&#10;uJqx9nL2Kk1GUuq8zuZMYxmn446cV5D8av2nfBfwOgUa5fedfyfcsLX55j+FeGx/8FNPBfmb7jwz&#10;rUNr/wA9iBWlTF0KT5ZzszhwfD2bY+j7fDYeUoPr0fofZzjI6ZpBlRgmvP8A4SfHHwn8a9E+3+HN&#10;QiuMDMltu/exf7y9q0/iZ8R9P+F/hC+8SalDLNaWiZdIfvGuhTi4e0voeTLCV4V/qsotVL2tbW/b&#10;5nXdT0/GgYYA9a+fLT9tb4fP8NYvGl5PNpttLI0cdhMP9Ikf0215zY/8FMfBE2pRQXWgarY2kjYF&#10;zNjGP71crxmHi1eerPaocN5ziOf2WGk+XfS1rbo+y8c18t/tk/H7x38GRosPhDRzefbs+bdfZmmE&#10;f+zhRX0R4O8Y6T478O2et6LdxXunXSeZHLEcg15t+0R+0N4a+BGn6dca/p9xqP2t8RRwRqxH/fVV&#10;iHzUrqfJ5mGTxdPMqcJYb27Td6f82m3y3Os+DPizV/G3w10XW9csvseqXcHmSw7NmPwrt0G1SMYr&#10;A8C+LLbx14S0zX7GKWK0voFljjmGGArn/iz8a/C/wV8Pf2p4k1CK3H/LOHP72X/ZRa1jJQpqUnex&#10;wSo1MTipUqVNqTbtFeu3y2PQQMjpTN3YH8MV8ZSf8FNvBgl3x+G9XNr/AM9sCvo34R/Gzwx8a9DG&#10;qeHLxbhR/rIf44/96s6WKoVpcsJXPQx2QZnltJVsXQlCPc9BA+U8VLUe7JIqSuo8G1twooooGFFF&#10;FABRRRQAUUUUAFFFFABRRRQAUUUUAfkL/wAFfox4u+OHgbw/Yc6hJB5X/fTV7F8LP+CP3w+XwRZP&#10;4w1PUb3X7mBZLkwSbEidv7tef/8ABV3Qr7wB8afh38S4rKWfT7Z182X+DerZ219r/CH9tH4SfE7w&#10;RpurweM9J02Qwp9otNQuVhmifb8ylWoA/Mz4nfCPX/8Agmz+0/4N1jw9qct74a1KZPLMv/LWPdtk&#10;ievrH/grX4ylT9mbRYIv9Vq9xFLJ/wB8r/8AFV85f8FCvj14a/an+Ovw68D+C9TgvLTTLsxSarLJ&#10;stvOldd3zf3VC16F/wAFcPF+h2fwt+HfhO31KG81CNV8yGGRX2IqL81AH1F+wd8DvC3hz9mbwz5m&#10;i2k91qdp5t5LNEr+bur4l+L/AIftv2S/+CjnhO88KQf2bpOuXUX+ixfc/et5bf8AodfoF+xD488N&#10;eMP2dfCaaHqcN4bG0WK4j8z543/2lr4E/bY8QW3xZ/4KHeAND0P/AEyXR7q1iuPJ+f51lVm/9BoA&#10;/X+iiigAooooAKKKKACiiigAooooAKKKKACiiigAooooAKKKKACiiigAr8p/+CpX/J4nwN/3If8A&#10;0sWv1Yr8p/8AgqV/yeJ8Df8Ach/9LFoA/U+x/wCPOD/cWpFxgc81HY/8ecH+4tPOCuc4IpCZ+a/7&#10;df7SHi8fEu/8GaJf3WjaJp8KxyxxDY9w5OWb/d+Xiu+/YE/aa1rxvrd74M8WarLqd15fm6fLMPmw&#10;v3lLVzX/AAUu+Dt1Bq2m/ES282W1mjWxvP7kbL/q/wA/mr4++EvjX/hXnxC0DXwszR2F0sskcMmx&#10;5E/iWvja2JrYXHuVR6P8j+mctyPLs/4RjTwlKPtlFu6V5e0W6/7e2P3P2bDgD5fr1qeuJ+GXxK0L&#10;4seELHX/AA/eC6srpOf78bjqrejCu2r7JNSSad7n81TpyoydOpFxktGmrWt/lsFRIoAxjbUtRZx/&#10;u1XkZ+Y7IPHWmkkkc4PpXkf7RXx+0H4E+C7m91K6xqV3G6WFrGf3sj8/MB6LX5ey/tafFKfxDDq7&#10;eLbr7VbbvLGF2bG/hrysVmNLCSUZpu/Y+74f4NzDiOlOtQahBbOTa5n2Wj+Z+z27kjpTjz04r8z7&#10;P/gpl4uj8OXlvdaJp8uqBFFvKN2z/aZ68bm/bJ+Lk1xNIfGV3CJJGk8vC8f7P3a5JZzhUlZtnuYb&#10;w0z2vKUavJC3eW/pa/42P2SZiB60iAjqMfjX5IeB/wBvX4qeE5p2u9Tj8QQy7f3WoAfu/wDdxivu&#10;79mf9rTRP2hWuNPSyl0zXLKFZLi2lO5Xz/EmK68PmWHxD5Iys/M8POeCc4ySm8RWpqVNfai729bp&#10;H0If1p9R44PNSV6nU+ECiiigYUUUUAFFFFABUKEEZxgVNXiXx5/af8HfAm0kh1W9Fx4gkgaW20uE&#10;bnkP8O7+6KzqVIUoudR2SOvC4PEY6tHD4aDnN7Rirt/8MezkBcnPWnHIHpX5E+OP26fil4u1r7fa&#10;a1/YFvs8v7FaLlP1rtPgz/wUR8X+DpobPxjH/wAJNp2795OBsuP8K8aOcYaU+XVLufpNXw2z2nh/&#10;bcsZP+VSvL/hz9QmOB1qSuF+F3xU8P8Axd8IW2u6BdpeWsqjfGD80TfxK3vXdV7cZRlFSi7rufmF&#10;WjUw9WVGtFxlHdNWaCoiwA3Gpa89+MHxm8N/BPw3/bfiOeSG1kfyoxFHuaR/7tEpKK5nsFKjUxFS&#10;NKlHmk3ZJbt9kN+NfxQsPhF8OdZ8RXksXmW0DeTCz7PNkx8qrX4qeKPEN54v8RahrF/N5+oX0z3M&#10;0svfdXp37R37RmufH3xabq8kls9GtpMWWnD7kaf3v96uM+FPw+v/AIoePtJ8MWEJ86/nSN5fL3rE&#10;n8TN7V8LmOMWMqKnRfurbzbsf1ZwZw5/qxl9TGZhaNWWsuvJFXdvV9fkfZH7B37Lvh7xR4esviB4&#10;ks7qa5iuW+x203EMifwyf7VfoHLb/wChGBP7mwflWN4M8Laf4F8L6ZoOmxCCysYVijj9BXRV9hhM&#10;OsNSjBLXr6n84Z/nNbPcfUxVWTs2+VN/DHoj8efiJ/wSV+JHirx/4g1e31Sy+y319LcR8/wMzNX0&#10;H/wT8/YP8XfsufFTWvEfiC9tLi1utKaxQQn+PzVb/wBlr9At1AIauw+d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S/aW/an8L/sv2Xhq/8VQzNYaxdPbC&#10;WAZ8vaqtu/8AHq3vhh+0d8Ovi9ZfaPDPibT73/pkZVVxVj40fAfwX8fPDcOh+M9Mi1O0idpbck/N&#10;E7fxLXwd8UP+CRVzod7NrHwk8Z3Wi3cf7yK0nlZP/H1oA/TdW3UtfkdpXxp/a6/ZIvfsfi/QLvxb&#10;4etv9ZN5XnfJ/sOtfRvwY/4Kv/Cvx55Nh4r83wbqufLk+2f6kf8AA6APuSisDwt420DxvpcWoaBr&#10;FprFnJ9ya0lVwa36ACiiigAooooAKKKKACiiigDwKw/5PL1L/sWl/wDQ1r32vArD/k8vUv8AsWl/&#10;9DWvfaACiiigAooooAKKKKACiiigAooooAKKKKACiiigAooooAKKKKACiiigAooooAKKKKACiiig&#10;AooooAKKKKACiiigAooooAKKKKACoz0qSoz0poTOT+Kv/Ig61/1wr8QfGX/I1a1/19y/+hV+33xV&#10;/wCRB1r/AK4V+IPjL/kata/6+5f/AEKvk89/5d/P9D+gvCb4sX/27/7cZA6Ggd6B0NA718gup/Rf&#10;b+u503wx/wCSieGP+wjB/wChV+61j/x6Q/7i1+FPwx/5KJ4Y/wCwjB/6FX7rWP8Ax6Q/7i19jkPw&#10;VPl+p/OHix/Gwn+GX/tpYbpS0jdKWvqT8CCiiigAooooAKKKKACmU+mUCex8C/8ABUo7dP8ABn/X&#10;aSvNPBfxw/aT0nwvplpoemST6VHHi2Y2O75K9O/4Kj/8eHgz/ru1fWP7P6bvg/4Y54+yr2r532Mq&#10;uOqcs3GyW3zP2h5jQy/hjAyrYaFa8p25r6Wb2t3vr6Hw4f2gf2qu+jS5/wCvFa85/Z/1rxB4g/bQ&#10;8Pah4rh8nxBLdP8AaB5ez5/Kav1rCoBnFfmXo/H/AAUeh/7CLf8AopqjFUKlGVKTm5e8tzbIM2w+&#10;Y4fHwoYOFFqhN3jfXTbU+s/23vhcnxJ+CGqbIPNv9N/0q2+q9a83/wCCbXxMPiH4f6l4XvJd11o8&#10;n7sf9M6+v9TsItQsJ7a45hnjaNx7NxX5q/CaeX9mr9sm90O8/c6fqczRRf3NjfdauvE/uMVTrLaW&#10;jPmclks0yLF5U/ip2qw+XxL5I92/4KQ/EgeG/hVB4bt5dt3rE6/98LXo37Ffww/4Vl8DNGgmh8nU&#10;NSBvrnPdm+7/AOO4r5O+Ns8v7Rf7aui+GLUefpemTJHL/c2L8zNX6RWNtFZ2sEEfEcKLGg+gp4a1&#10;fFVKz2jov1FnX/CXkWDytfFU/ez9X8P4XPySPw5ufi1+15r/AIUt72WyivtRl+0Sw/3F+9X6OeF/&#10;2Y/hz4W8OR6NB4as7iIR+XJJNHueT6mviP4GyRxft86pv6/arjFfpntKZOfwrPLKVNqdRq7bZ6HH&#10;GY4yFbC4eE3GmqVN6O2tt33sfln8afB4/ZS/am0DVPDn+h2FzcrcxRD+4zbWX/x6vvb9oT4pSfDj&#10;4Hax4rtB/pQtAbY/7br8tfGn/BRm+t9X+N3gbT7f/j7h2Ryf8ClXbXvX7b2g3C/slfZoz/x4pamT&#10;6KtYU5Oh9aVN6J3X6no42EczjkdbGRvOp7sm/tJSVmzxj9hL9nzTfilBqfxE8ZQDWpZLp47eGf5k&#10;3/xNX1544/Zr8AeOPDsum3PhuygBj8uOSGLa8f0NeV/8E6NUtrz9nuC3jOJLa9lEkfpX1Q3HOcYr&#10;0cDRh9WipbyV38z5DinMsZ/bde1RxVOTjHsknpY/NP8AZJ1zUvgZ+0/qfw6ln87Srqdrb972/u19&#10;LftyeB9APwJ8V62dMtV1YRx/6X5eX+9618vadF/wlv8AwUJnOn/voYtR83zov9mvr79uKMH9mjxd&#10;2Plx/wDoYrz8OrYStDouY+tzaXNn+V4p6VKkaUpW6vmWr9TxH/gnd8OPDXi/4S6pdazo1pqV19ua&#10;LzZo9/FfW/iSfTfhV8OtTu9Ms4bKzsIGljhiG1Qa+bf+CY3HwV1P0/tF69z/AGlNOuNT+CPieC2P&#10;75rUmu/Ce5goyX8p8rxC5V+Jq1KrJ2dVb7dD4X/Za+GSftU/GfxB408X/wCmWFjP5n2X+Df/AAr/&#10;ALtfeerfAXwBqujHTZvC2nvbbcBfLxXyj/wS71G2GkeMtP4+1eekhB+9ivu9MqSXOM9qjLacJUOd&#10;re9zp40xuKpZxLDU5OEaVowSdrK17o/MDTrG5/ZH/bIg0PTJ/wDiSX8yjypf+eEn3a+0P2yJBN+z&#10;34hYfxolfIH7YRi8RftreH7Cz/fSxpZxSeV13/3a+uf2uohD+zfraP8A8s4EGfotctBckMTR6Jv8&#10;T3M4n9YxOTY2rZ1aihzXW6Ukk333Z8ifsJ/s26b8X4J/FHiWU3+laZP5Vtp5+5vr6k/aT/Zp8F+J&#10;/hDr4tNFtNMvrC1e4t7q0iCv8o3ba4b/AIJj4Pwc1oH7n9o/+y19N/FcZ+GXijtjTZyf++GrfB0K&#10;Swa03TPL4izfHf6zTftWlSqWXZJP9bnyV/wS+8V3N94G8TaJcz+bDY3aS2/H+r3L8wqr/wAFRP8A&#10;kA+Gf+uhrI/4JacL4z9PMStb/gqJ/wAgHwz/ANdDXHfmyi/l+p9G6apeICUUleSf3wufUP7OTbPg&#10;V4Qk/wCoepr4O8Qx3P7XP7Zv/CN6nMB4esJnxFF08iL73/Amr7q/Z9QP+z74XRO+lgD/AL5r4d/Z&#10;AMfhz9trXtOv22zTJeRRGX+/97bXTjFzrD0ns2vwR4vDj+ryzXG0/wCJThLldtryd35bI+8Lf4A/&#10;D200MaWvhTThbeX5e3yu1Zfwd/Zw8NfBHWtYvdAEsUOpPn7MPuR/SvVzkMnPAzkU7cqd9p/OvYVG&#10;F4tdNj84/tDGShOk6smpbq+j8/xJAevpTqi5IIJ59alrU4E7hRRRQMKKKKACiiigAooooAKKKKAC&#10;iiigAooooA4H4w/Bnwr8d/BF34W8X6aL7Tphkdnif+8jdmr86PGf/BFOSTV5H8MeP4odLL8RalCx&#10;eNP+A1+qtFAH5rJ/wRh8LW/w6ntovGV3/wAJof3sGq+X/o0f+xs/u/7XWuF8Af8ABH3xdqvj2Kf4&#10;k+M4NS8PWp5NpJI81wn91N33a/WOigD8b/i3/wAE5fjd8EvFV5/wpzUtR1Lw1fP+7+x33kzRp/df&#10;5hur2T/gn7/wT48XfDj4jH4mfFI+VrNsW+x6fLL50u9v+WrvX6WUUAFFFFABRRRQAUUUUAFFFFAB&#10;RRRQAUUUUAFFFFABRRRQAUUUUAFFFFABX5T/APBUr/k8T4G/7kP/AKWLX6sV+U//AAVK/wCTxPgb&#10;/uQ/+li0AfqfY/8AHnB/uLUpOcY9Kisf+POD/cWpOFNNCfQ4H42fDo/FL4VeIPDUYhF1fWrR28ly&#10;u5Y5P4Wr8XPHHgrWvh74ovNB16yks9Utn8uSOT9GX+8tfu/vDBR0zXyB/wAFE/gr/wAJt8O4vGGl&#10;wH+1tCObgRhf3kDfe3H/AGeteBmmB9vD2sN1c/WeAOJnlOLWAr/wazWvVPp9+z9T5A/Y8+O178IP&#10;ipp0E17N/wAI9qUi215al/kG77r/ADV+vUFxFcQRSROJYpBlHHevwJDLFOrr17mv2N/ZG+Llt8XP&#10;hBpVyjRC+0xFsbmGL/lntUbf/Ha48jxDlF0ZbLb9T6LxSyVUatPNqUF73uzttfSz+eq+R7gcE1ie&#10;KvE1n4S8PahrOoTCK1sYWlkYsFGB9eK2VIfB9a/OD/gor+0PH4i1r/hWmj5Nnpkiy6jdxS/LJIV/&#10;1XH93v7172LxKw1J1Gfk/D+SVc+zCODp6fzPtHqz56/aO+P+rfH/AMavqt5F9k0623RafZx/8s0z&#10;/H/eauU+Hnwo8T/FjVJ7TwxpEupS26eZL5fypGn+81c/omiXXiHUrLTLSHzrq6mWKMf71fr9+yx+&#10;zrp/wD8Gsgk+16zqCpJeXZ/iOPujHavjMLh6mZV3UqP1/Q/pziDOsJwTldPDYOC57WhF7abt6ruv&#10;vPyO1TwX4g8PX8Vrf6LqFjeSP5UcU1qytI/91OPm/CvU/D/7GPxc8TaLZ6nZeFJWtLlPMj86VIX/&#10;AOBoxDLX686n4b0nWp7O51DTba7ubJ/NtppolZon/vL6Vq7W7H8a9iORUk25Tdj8yxHirj50oww+&#10;HjGXVtuS+SVt/mfiT8T/AIA+OPgzZ2dx4r0gaXFeyPHBmVZOV/3TTfgH8Urn4R/FLSNet2xDFMsV&#10;xF822RG+9uxX6t/tO/CCL4y/CfWdHEedQjjNxZyALuEi5+Wvxo1CwuNKvZrS5hMN5ayNFLH6OteR&#10;j8L9QqxnBtrp6o/SeE+IY8X5fWoY5JVFpJK9uV3Ssm3Y/ePRNbtfEmiWeqWEnn2d5Es0Ug7qwyK2&#10;K+Jf+Cd3x2tvEvgqTwLq95ENU0yQmz82Q77iFvr/AHa+2q+0w1aOIpRqrrv6n8w53lVTJcwq4Gon&#10;7r0feL2fzCiiiuo8MKiUcZP3qlr51/bI/aFn+Afw6im0yDz9a1d2trSUj5IDt5c/nxWVSrGjFzm7&#10;JHbgsHWzHE08Jh1ec3ZHdfGX4++DfgdpkU/ifVDBcSo5t7SH5ppdvov/ALMeK8d8D/8ABRn4Y+Jr&#10;OaTVvtfhmSNsJFeJ5pk+nl7q/MXxF4q1jxhq0moaxql1ql7J/wAtbuRn/wD2axwDnj5RXyFbPKvP&#10;+6S5fM/o/L/C7ARw3LjqkpVX1i7JeSvp63P0Y8ef8FOtBhtNStPC/hvUJr0bks7+72C3k/2tu7di&#10;vgLxf4y1fx14jvdc1y8lvtSvn8yWWXj/ACtY6RSSnKRb/wBK+hf2ff2OPF/xc1vTrnVLObRvC29v&#10;tN3N8rgLt+VU/vNurz6lfE5lJRtf0Pr8JlWQ8E4eWJT9n3lJpydui9b7Lf5Hnvww/Z+8cfGGK6n8&#10;J6HJqVrA/lvIZVjTP+82M1y/jTwTrXw/1+70XX9Ol03Ubb/WRS9/x/ir9u/A3gPRvh14VstB0K0i&#10;srC0TZHHDx+P1r58/b5+EFr41+EV5r9lo8d3r+mbZBcx/wCsEP8AEP8Aar1quTKFDnU25I/Pcu8T&#10;amJzWOGqUYrDydk1fmV9m/8AJbHxD+yD8dbz4N/FHTVe8m/sHUnW3vLXjZ83yrJ83C7fWv2Cgniu&#10;YIpIyJI3GVYV+Az7chlGM9q/X39if4nn4mfArSXuLwXmqab/AKFecbWQr93I/wB3FGSYi96En6fq&#10;ZeKOS04qnm1JJNvllbrtyv8AM921K/ttJsLq/unENtbRtLJIf4UUZavyC/a0/aEufjh8Q7yWzvbv&#10;/hFbV/KsrSX5U+X7z7a++P23/jV/wqX4Tz2dnceVreubrW2xt3Rp/G2PTHH41+Sibpbg7+ZJKrOs&#10;Va2Hj8/0MvDDIozc83xEVo7Qb2v1Z1Hw2+F3iD4s+IxoPhmzF7qBjaXyjKqYRfvN81fq1+y5+y9p&#10;H7Pvh4yt5V74nvY1+26hj/yGnov865j9hb4DW3ww+GkGuahZRDxLrKebJMUxLHD/AAp/s19RLgV3&#10;Zbl8aEFUqfGz5vjfi+tmuIqZdhXbDxdvOTXV+V9gxgY6VFeHbZz/AO41PYgLkmm3SeZbyp6o1e91&#10;PyNdj+fn4tftffGLR/in4ss7Px9q8NrbapPFFCJfljRZW2rX1f8A8EoPj78Qfir8bvE2n+K/E+o6&#10;3p8WiNNHFdSb0jfzY13f+PV5f8TP+CXHxm8UfEXxNq9nZ2f2W+1Ge5i/e/wM7MtfSH/BN/8AYn+I&#10;v7NfxZ1/X/GEFrDp91pTWsfky5+fzY2/9loGfo9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keIfE2keFNLl1DWdStNLsYh8813KsSD8Wr5I+Nf/AAVQ+D3w&#10;tM1no97L4z1aP/ljpv8Aqf8Av792uq/bp/ZT1v8Aav8ADvhPQtL1+Hw/a2F9LcXksoY+ZGyqu3ar&#10;DdXBfAX/AIJ5fs/+AtV+xyT2njrxLajzJ4ry5WTyv+AL/WgD5l1T9uX9pT9qm+uNH+Gfg06Zot0/&#10;l+bDbb/LT/blb5a3Phx/wSG8VePdVl8QfFzxZFZ3d1J5lxa6d883/ff3a/TLVNT8J/CLwsby9/s7&#10;wxodrtDyiNYYY/8AvmtPwx4q0fxhpcOoaHqVrqlhIOJrSVXT8xQB+R3x3/Zq+J//AATsmsviB8PP&#10;HF3qXhaO6WOS0m3fu/7qun3WWv0v/Zc+NQ+P3wX8P+MZIooLu7h/0mKI/LHJ/EKtftDfAfSf2jfh&#10;xP4M128u7LT7mZJZJbIqr/L/AL2av/BD4K+H/gH8P7Hwj4bEv9n2v/LSc7nk+tAHodFFFABRRRQA&#10;UUUUAFFFFAHgVh/yeXqX/YtL/wChrXvteBWH/J5epf8AYtL/AOhrXvtABRRRQAUUUUAFFFFABRRR&#10;QAUUUUAFFFFABRRRQAUUUUAFFFFABRRRQAUUUUAFFFFABRRRQAUUUUAFFFFABRRRQAUUUUAFFFFA&#10;BUZ6VJUZ6U0JnJ/FX/kQda/64V+IPjL/AJGrWv8Ar7l/9Cr9vvir/wAiDrX/AFwr8QfGX/I1a1/1&#10;9y/+hV8nnv8Ay7+f6H9BeE3xYv8A7d/9uMgdDQO9A6Ggd6+QXU/ovt/Xc6b4Y/8AJRPDH/YRg/8A&#10;Qq/dax/49If9xa/Cn4Y/8lE8Mf8AYRg/9Cr91rH/AI9If9xa+xyH4Kny/U/nDxY/jYT/AAy/9tLD&#10;dKWkbpS19SfgQUUUUAFFFFABRRRQAVWRNshHarNMGMf1polnwv8A8FMtA1LWrDwZ/Z+m3V8I538z&#10;yImf+7/dr6l+A1rLZ/CbwzHPDLBKLVcxzfeHFd1d2sV2MSRJKR/fqeIKoGOlcUKHLWlX72/A+jxW&#10;cSxOWUMrcbKk5O/e7v8AgNCcfga/ODS/C+sRf8FD4LuTTLv7J9ueX7V5TbNnlN/H92v0k/Cqn2G3&#10;+0+d5Ked/wA9NvNGJw6xHJfo7/cGTZxPKFiVGN/bQlD05ra/gTL8wwRmvgX/AIKT/Dmeyl0Dx9pM&#10;flzQSeTczR9f9mvv1sYIJ/SvgX/gpR8TGmOg/D3Tpcy3Uiy3MX/oNYZiovDSvu9vU9fgj20c8oKj&#10;tqpduSz5rkH/AATb8A3Ot6n4h+ImsEz3Mn+jW80v9/8Air9AOoBzxXlP7NPw7i+F/wAGvDujGHyb&#10;swLLcL6u1eqbsA7eg6VtgqPsaEYPff59TzOJsz/tTNa2JXw3tH/DHRW+4/HvXPCPiXxl+1P4ntvC&#10;Ewi8QW11Lc2+fk+7/DXv9v8At/8AxE8F6YNC8T/D2afxLGPL80RMiSfw7ttcl8CcD9vnVCf+fq4r&#10;9JLnRdPvZxNNZW00uOJJYlZvzIrxsFQnUjOrSny3bP0nibN8LhK2HwmPwsa8VShKPvOMlffVd+3k&#10;fnr+z38EPHH7QnxnPxN+IdnNZ6VbziRIbuPZ5u37iqjfw197fEDwXYfETwjqfh3U03Wl9C0Tj0zW&#10;7HGIFCKuwL0Oc1MBlclv0r2cNhI4eDi3dvd9z80zXPq+aYqniUvZxpJKEVe0UtrX/HufmB4aT4t/&#10;sL+NtSgh0CXX/DVy/mEwRtJDIn8LfL91q7TxR/wUD8b/ABE0ubQ/BvgK8s9WuP3fnGJpvLr9A7i1&#10;juYPLmiSaP0kGc1XtvD2nWNwJrfT7aCXH+shiVP5VxrA1aacKdS0ex9DLinA4uccVj8BGdZW95Nx&#10;Ta2bgtH53PlX9i79lfU/htJe+N/GgD+KdTzJHCfvW4b73/Aq98+OXgd/iR8J/EXh2MYury1cQj/b&#10;6rXfbMKR972pF67c4/2a9CnhoUqXsY7HyuNznFY7HLMajXOmrdlbaKXY/K/4A/tAeMP2TBrnhrV/&#10;BGoX0Uk/miMRsjxSYx/d+7X3/wDBrxne/Gr4VLqniHRTo39pI8ZtJR/B9DXod3pFneP5k1nb3Enr&#10;LGrH9atKiRx+WigegHGa58NhZYZcjnePY9bPM9wucSeIhhFTrSalKSle+n8vTufmh4v+GPxM/Y5+&#10;MF54q8F6fJrHhy6d5BFDEzrsb+FwPu12uof8FIfEeo2Uun6H8OruHxBJ+7jabc6Rv/u7a++po1aP&#10;awBUDlaz4vDulRyfaI9MtY5j/wAtFgUN+eKw+o1qbaoVLJ9D0XxRg8aoSzXBRq1YpLn5pRcktr20&#10;+/sfFf7KH7MvijWfH0nxb+JSmLVbl2uba1k+9vb+Jl/hr3/9r7TbnU/gL4jgs7ea7mMY/dQjc5r2&#10;rjk4yaY8YdGR+Qa6qeEhToulF7p/ieFjM/xOOzGnmFaK/duPLFaJRi1aK/zPkb/gm3ouo6L8JNah&#10;v7OaylOo/wCqmjKH7vvX0n8UoJLj4d+JooofOmk06cLH6nYa6GK1jtAFhjEQPULVgkONprWjR5KK&#10;p9lY48xzOWOzKeYWtzy5rfPb8D4M/wCCZHh7U9CTxab/AEy6svMdf9fEyf8AoVan/BSvw7qWuaB4&#10;Z/s7TLq+EUp8zyI2f/0Gvti0s47bPlRpGv8AsClubaG6VRJGkv8AviuZYJfVvYeZ7suJpSz7+2vZ&#10;bfZ+Vrnn/wCzvbTWPwW8J288MsE0digeOb74NfHv7Wn7O3i34f8AxXi+LXw9sJbvdOtzcR23zvDP&#10;/e2fxKa/QlV2LtXgUMN38XH0rSvhYV6Kpzdrdex5+VZ9iMpx08ZSipKfMpRe0oyeqf6M/Pu2/wCC&#10;j3itdNGmP8OLubxME8vI3bN/+5t3V7X+yNe/FrxVd614l+IpktLS8x9i06RPL8of7tfQr+HdL883&#10;A0+187/np5C7/wA8VphskAHp14qKWGrRkpVat7HTj84y2tQlQwOBjSct3zOTVuivtv0Hc5x2qSoQ&#10;3BIb9Kmr0mfIJ33CiiikMKKKKACiiigAooooAKKKKACiiigDN1rXNN8O2JvdTvYbG1j6yzSbFp2k&#10;6xY67ZRXun3cV5ay/cmhk3qa+Av+CzWqatpfwQ8Ix6fNLDaXGsMLzypNvAj+T/x6voX9hXVfD1x+&#10;zB4Hj0TUop4orTEn73e2/wDi+9zQB9EUV+an/BTX43+OPhv8YPhrp/hfxNd6LaXLr9oitJfkk+df&#10;v1+ifhq9+1eHtNuJJB5slrHI/wD3zQBsUVF50f8Az0H50edH/wA9B+dAEtFIrbqWgAooooAKKKKA&#10;CiiigAooooAKKKKACiiigAooooAKKKKACiiigAooooAK/Kf/AIKlf8nifA3/AHIf/Sxa/Vivyn/4&#10;Klf8nifA3/ch/wDSxaAP1Psf+POD/cWrNVrH/jzg/wBxas0AFc9418K2PjnwpqehagM2l/A1vJ9G&#10;roahkAyOcHtSaT0fUqE5U5qcXZrqfh38ZfhTq/wZ8e6n4d1aHyJYX8y3I+5LD/C1ey/sG/Gk/DT4&#10;sQaTqFx5Oi67/o8nmyYSKT+Fq+nf+ChvwOPjTwDD4w0qz83VdHP+kGGPdJJB/gvNfmTa3c1jLDcW&#10;8vkyK/mRS18FXhPLMYqi2v8Agf1plGKo8ccNyw2J+O3LLykvhn99j9vPjX8RIfhP8LPEPilx5n2C&#10;2LJj/no3yp/48wr8TNb1e48Q61dapfzede3873NzJ/ts25q97+Nf7Yuu/GD4W6P4Pls57IWuz7bd&#10;fad/2zav8Xy/8CryX4S/D26+KPxF0bwxZY83UJ1j/eybPk/i/wDHavMcUsdVjClt09Wc3BORS4Xy&#10;/E4zMoqM7tt9oR/zd/vPtD/gnj+zkBH/AMLG1cRzCQNHZWssfT/ppX6CVz/g7wzaeDvDGnaFZfJa&#10;2ECQovoAK6Cvr8Hh1haMafXr6n868QZ1Vz7MJ4yp8O0V2j0QUUUV2HzgnWvyu/b9+BEvgD4jf8JP&#10;plnKNE1j95IYo/kim/u1+qVed/Gz4bWnxa+HGs+G7hd32yEiMfdw4+7zXDjcN9boSp9enqfV8MZ5&#10;PIMyp4pXcH7sl3i9/u3+R+NHw18d3vw08d6H4j0+XyruxnWQ+6fxL/3zX7UfDP4h6T8VPBOneI9F&#10;mE1leoDx/Aw+8tfih488C6v8N/FN9oGv2n2PUbJ/nj65H8Lf7tfXn/BOP43x6Drl54C1a8ENpqB8&#10;3ThNIFXzv4o1/wB7rXy2VYl4au6FTZ7+p+8+IOS086yyOcYTWdNXTX2oaf8AD/M/SEKpGQPwpcDI&#10;pD90gmm9Fz6V9wtdz+Wu1h+Btr8jP25fjYfix8Yryzsp/P8AD+hH7FbeUcpI/wDy0k/3t3y/8Ar9&#10;Nfjf4/i+Gfwu8Q69Jdw2Utrat9nkm+75xU+Wv/fWK/EbULybUbq7vbn/AFt3I0r/AO+zbmr5jO8Q&#10;6cI0o9f+AfunhblMK+KrZjUV1TVo+Te7/JfM9S/Zj+Ccvxz+Jllo8glGlRfvLyWL+BK/SfxR+xJ8&#10;LPFkGmx3OjfYxYxLF/okhTzB/tetePf8Ez/hoNL8H614wu7OaG8v5RbW8sv3XhX+7/wKvt8hv92t&#10;cswcI4dTkk79zyuPeJMVVzmeHw1VxjS93Rta6Xen3fI8y0n9nH4c6JY2dvH4U0+b7KiiOWaLe/y9&#10;K9Lggjgi8uOMRRjtQ/A9TU1e9GEYL3Ul6H5PVxFbEy5q0nJ922/zCsvWdKh1rS7uwuIhLDcwtG8c&#10;nKkMO9alRE4AB61dl1Mk+Vpo/Dv42fD+9+GXxM8Q6LdxCBobppIhF90o/wAy163+w58e4fg78TZ7&#10;TV7wWvhvU4/LuJJpMJHIv3Wr64/bx/Z8uPit4GtNd8O6cbzxHpcn+rto901zG3G3/gP3q/LvU9Lv&#10;tGvZrO/s5bK6R/Lkhlj2OK+BxVKpl2K9rH5H9b5Fj8JxpkLwWK0nblmuqa2kvV2Pdv2y/wBoCx+P&#10;fxHguNMh8rSdIR7a3lz/AMfHzferjP2c/hhdfFr4s6Lo8Hm+T56y3E0X/LNF+b+led6fp1zq95Bb&#10;WcMt5dO+yOGKPe5r9UP2IP2a734N+GrjXPEMMa+INURT5ePmt0/uZowtOpmOK9pL5hn2OwfBmQrB&#10;YZ++1ywXV33k/TX7z6fsrRLG1ggQ/JFGqD/gNXKh2ggc9Kmr76yWx/I9222wooqC6by4JX9EagCe&#10;ivwc+Kv7fvxt0L4meLLCz8WSw2ltqU8UUXl/6tFkZVr6h/4JdftT/Eb45/GfxBo/jDX5dT0+10dr&#10;qOJum/zY1/8AZqAP1C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OP8AgpZ+0bq/wL+EtlpnhhjD4m8TT/YbeaP70aY+b/0Kua/4J4fsh+KvhFLP8RPF+vzX&#10;mt+IbRfM0+X/AJZo3zfP/tVx3/BX/Q77T9J+GfjO3h86w0fVf9J/6Z/dZa+xf2ePjT4X+NHwz0XV&#10;/D2pw3g+zJHLD5i+ZG+37rLQBN+0V8DbH9of4Zal4M1C9m022uus0Nfmr4Kj8ef8E0/2mvDPhfVN&#10;Zl1n4deJXWL979zYzbd3+yytX66TXMVtEZJJY4ok6k1+VP8AwUd+IukfHb9on4UeAPB9wNav9Mvk&#10;e9ktPmWN2kX5d3+6KAP1XgmFzFFInMbrmp6o6XbfZdKs7d+scKx/ktXqACmmnU1qTGj5J/aJ+K/x&#10;F8ZfFmD4OfCW8h0bVhaLfaj4glG/7En8PFYHwk+IHxg+Avxa03wH8ZNfh8Z6f4hBk07X4otnluv8&#10;Fa/wM80ft2fGzz+v2S18r/cqx+3P9m/tv4Xf8/8A/bC+Vj79O1rAz62/hFUdU1K20bT5768mjt7S&#10;3RpZZpOFjVepqey/48oP+ua18LftcftSeELn4xaZ8J/EniY+FPCtsi32vXfzf6an8Nsm3+93pN2F&#10;0J/hl+1t4u+Lf7aFnoFlby6b8NpNNnlsvN6321l/f/7tfddfmO/7V/wbX9tbwbrmh+JbSHwjY6B/&#10;ZscsMTIkbsyqsdfpfZ3Md/bQzwnMMiLIh9qq2hUviPC7D/k8vUv+xaX/ANDWvfa+TvHfxZ8N/Cj9&#10;sGa88RzzQR3Xh0RxmGJpf419K9n+G3x98IfFnVLyw8O3s093aoJJBNbNF8n/AAKkSelUUUUAFFFF&#10;ABRRRQAUUUUAFFFFABRRRQAUUUUAFFFFABRRRQAUUUUAFFFFABRRRQAUUUUAFFFFABRRRQAUUUUA&#10;FFFFABRRRQAVGelSVGelNCZyfxV/5EHWv+uFfiD4y/5GrWv+vuX/ANCr9vvir/yIOtf9cK/EHxl/&#10;yNWtf9fcv/oVfJ57/wAu/n+h/QXhN8WL/wC3f/bjIHQ0DvQOhoHevkF1P6L7f13Om+GP/JRPDH/Y&#10;Rg/9Cr91rH/j0h/3Fr8Kfhj/AMlE8Mf9hGD/ANCr91rH/j0h/wBxa+xyH4Kny/U/nDxY/jYT/DL/&#10;ANtLDdKWkbpS19SfgQUUUUAFFFFABRRRQAUUUUAFFFFABRRRQAV5f4n/AGffA3jLxxB4r1bQ4b3W&#10;IsBJ5T0/CvUKhKgPnbg+uaXKpbm1KvVw75qM3F90MjthHGVVe2M560pjB2nZyO+elShMZPrRgE5F&#10;VdLQ57X1t/Xf1PN9E+Afgrw/8QbnxlZ6HFDr9xnzLwHk16XUIVQ2cYPrmpqnlS2OipWq13zVZOT8&#10;wooopmIUUUUAFFFFABRRRQAUUUUAFFFFABRRRQAUUUUAFFFFABRRRQAUUUUAFFFFABRRRQAUUUUA&#10;FFFFABRRRQAUUUUAeQ/tPfs86R+0x8JNS8H6pN9jmkHm2d+OWtpl+63+NflHq37An7TPwP1SaHwd&#10;eXV7p8bsYpdHvWTzP+Af3q/bqigD+cP49eGfjVofirRY/ih/a/8Abcv/ACDv7Rk3v9/+D/gVe22P&#10;w2/bPawg+zy+Lvsvlr5f+lt9z+HvX6Z/tR/sS6P+01438MeIL/WZtMl0T/llCP8AWfNur6DF3p3h&#10;vSYILq9ggitoVjzNIq8Ku3vQB+J3/Cs/21f+evjP/wACm/xo/wCFZ/tq/wDPXxn/AOBTf41+zlt8&#10;VfBt9d/ZrfxNpU03/PIXKV0tvdRXcPmQSxzResZ3fyoA+Sv+CdHh/wCLvh/4c6zH8W5dQOoyXWbb&#10;+0pd8uyvr6iigAooooAKKKKACiiigAooooAKKKKACiiigAooooAKKKKACiiigAooooAK/Kf/AIKl&#10;f8nifA3/AHIf/Sxa/Vivyn/4Klf8nifA3/ch/wDSxaAP1Psf+POD/cWrNVrH/jzg/wBxas0AFNHe&#10;nUUCZl67o1tr+k3mm3kMc9pcwtFJFIMqQ3rX5kfHP/gn34u8DzXmq+FmHibSi7Si2hj2TR7m+6F/&#10;ir9Sd1Ql2AUhck9ea4sVg6eMio1Omx9RkXEmO4drutg2rO3Mmrp228+r2PwQ1DRr7SrmaC9s5rSa&#10;J/LMU0TId/8Adr7k/wCCcfwJW61a++IGtWZ2W3+jadFdxHO/+KVM/wDfNfb/AIt+E/hLxwtqNb0C&#10;xvzbTLcReZGBh1/i4rp7OzjsbZY4IkijH8CDaK8rCZRHD1vaOV7H3mfeI1XN8seBpUXTlL4ne6t2&#10;XXXzLAABUAfjUtR5P4VJX0V76n42lYKKKKBhTDgjFPqIYK9etG2omfBf/BSD4Fi/s7P4h6Tabp4f&#10;9G1IQxfwfwyO3+z92vz7tr6WxkintZTbSo4kSSI5ZHr97L+wt9VsZrO7hjuLSdSjxSDKuvoa+KPi&#10;v/wTU0nXtUnv/BmsHRY5PMlktLob03/wqn91a+XzPLJ1antqKv3R+9cFcd4XL8IsuzWTSWkZ2uuV&#10;/ZdtVb/h9jw34M/8FA/HXw/EFh4mP/CV6SOP3mBcR/8AA/4vpX6R/C74oaH8XfCVnr+gXYmtpE+a&#10;M/eibure9fir4/8Ah9rXwz8UXega/aSWmpWz9CMb/wDaU/3ateDPip4t+HUN1F4c1670Vbj/AFsV&#10;rJ9+vOwuZ1cNL2de7S6dj7DPuBMvz2gsZlCjTm9br4ZettE+qt8z7E/4KRfGvTdYGmeBtD1aWaa1&#10;mMmqwQS/uf8AZV/9rdXxJ4U0G78W+IdO0axj826vp0t4x7tVC8vJb+Wa5nmlnmkfzJZZfneR6+3f&#10;+CdXwBvL3xDN8Q9b06SCwtY/L0vzeDI7febaf4fRq5rzzPFptWv+h7cYYbgPh5rnu4pv/FOX9fgf&#10;eHwz8HW3gHwHofh+2tIbSKztkjeKH7gfb82PxrsKgKt8vt1qev0FRUUkj+P6lWdecqk3dttvzv1C&#10;iiimZhRRRQAV5Z8W/wBnPwL8arIp4k0aKe82eXHqEXyXEQ/2Wr1OotuBgVnOEakeWaTXmdGHxNfC&#10;VFWw83CS2abT/A8s+Ev7N3gX4LW23w7o0S3vSS/uf3lxJ35Y16xUW3IwalohCNOPLBJLsgxGJr4u&#10;o62Im5ye7bbb+8KKKK0OcKgul8yCVPVGqeigD8Jvij/wTw+OPiD4leJ9Ss/CZns7rUZ5YpfN/wBY&#10;jMzLX09/wTD/AGTPiX8BfjR4g1jxnov9maddaO1rFL5mfMfzY2/9lr9O6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jPit8LtA+MfgfUvCfiWzF5pV9H5&#10;cg/ijPZl/wBqvzD8Y/8ABLv4y/CDXb28+DnjmU6VMOIYrpra5/3X28NX6R/Hz48+Gf2ePh1eeLPF&#10;Ex+yxfu44Yvv3D/3Vr86tR/4LD+N9Y1SZ/DHwzFxpX/LP/WSP/46tAHM2v7Hn7Znjsf2frHjO7sr&#10;QDyj9s1dtkif8B+9X1x+xh/wTq0X9mvVf+Er1/Uv+El8bSR48/H7m23fe2Z+bd/tV80f8Pb/AIsf&#10;9Et/8hS//E1u+A/+Cp/xT8T+ONG0e8+GYgtL67it5JfKl/dozbd33aAP1JoqC2fzYIpPVanoAKKK&#10;KAPkD9oT4WfE/wCHXxoHxn+Emm2nie7kslsNW8LXcmz7an8Lo38O2sf4UeCfjB+0Z8WtL8d/F7wz&#10;a+ANE8PD/iXeH4ZPNe4kb/lozV9r0UAeX/ELxv448N+PfCel+HPBn9v6BfyeXqOqfadn2FP72z+K&#10;tLxN8DPh74x1RtU1zwZoms6i/wDy9XljHJJ/30RXfUUAfF2t/sn6Qf2yPD+s2fw60oeBLbRnjuJY&#10;rWNLcXW5dvyf3q+y4oo7aERxjyo09KmooA8CsV3ftl6n/wBi0n/oS17zHGi/cwK8GsP+Ty9S/wCx&#10;aX/0Na99oAKKKKACiiigAooooAKKKKACiiigAooooAKKKKACiiigAooooAKKKKACiiigAooooAKK&#10;KKACiiigAooooAKKKKACmdqfTSKl62ATqMUuPavPPjr4gvvCnw51PVtMm8q/tR5kZr8kZ/8Agpl8&#10;dIppo/7a0777f8uC/wCNfbcO8IZjxNTqVME42g1fmbW97Wsn2OetXjRtzdT9sce1NH3fevxM/wCH&#10;m/x4/wCg5p3/AIAr/jSr/wAFNfjwf+Y5pw/7cF/xr7BeFGftpKVP/wACf/yJz/XqR+w3xUH/ABQO&#10;s/8AXA1+IPjH/kada/6+pP8A0Kvb/gr+378YviP8RtG8Oa5qenXmlX26K4hFiifJtrxLxsu3xdrf&#10;/X3J/wChV+L8e8OY3hutQoYxxbmnJcrb7b3SP6M8Ia0arxnL/d/9uMY/cNA70H7hoHevylH9I9jp&#10;vhj/AMlE8Mf9hGD/ANCr91rH/j0h/wBxa/Cn4Y/8lE8Mf9hGD/0Kv3Wsf+PSH/cWvsch+Cp8v1P5&#10;v8WP42E/wy/9tLDdKWkbpS19SfgQUUUUAFFFFABRRRQAUUUUAFFFFABRRRQAUUUUAFFFFABRRRQA&#10;UUUUAFFFFABULLlS2PoadJIi/fwKQH+H16CmGl9Txj4+/tPeG/2fZtLTXbO8vJL7Plrabf8A2Y16&#10;l4Z1+28UeHtO1i0J+yXsKyx+YMNhhXwf/wAFQTjU/Bn/AAL/ANCr7U+DfPws8K+n9nxf+gCvOo15&#10;zxFSD2VrfifV5hleHw2TYLGwvz1HPm/7datb72dkOgNSVGDnipK9C2p8pe4UUVG0iJ1NAElFFFAB&#10;RRUYkR+hoAJpfLiL14T8Nv2tfCvxP+LWqeANLs7+LVLFZf3swXyn8v72MGvcb/8A485/9xq/Nj9j&#10;kn/ht3xJnp5F9j81rzsVWlTq0oR+0z7DI8rw+YYPH1q1+alT5o2736n6Vgg8dMVLUGQpHfdU9ej1&#10;PjkwooooGFFFFABRRRQAUUUUAFFFFABRRRQAUUUUAFFFFAHzn+2x+1TY/sufC2bVI/Ln8QXv7rTr&#10;U93/ALxr8pdG0H9pD9ufXZtct59Qn0+R28uXzWhto/8AZSvcf+Csmo/8Jh+0J8P/AAu+RFHti/2P&#10;nZa/UL4TeB9J+G3w70DQNGs4bK0tbSMeVFwM7RuagD8fpP8Agl/+0DZWX2yDUs3XzZhF02f/AEKs&#10;bwf+0B+0F+wZ4xg0bxZBdz6L5n7y01EM8MqfxbGr9za+cP29PhPonxN/Zs8Wf2jZQzXemWrX1tNL&#10;96N1/wBqgD1H4KfFvSPjh8ONH8W6NKPs19ErvH/zzf8AiWu+r83f+CMviu5vvhl4m0OWXMVtdeZG&#10;K/SKgAooooAKKKKACiiigAooooAKKKKACiiigAooooAKKKKACiiigAooooAK/Kf/AIKlf8nifA3/&#10;AHIf/Sxa/Vivyn/4Klf8nifA3/ch/wDSxaAP1Psf+POD/cWrNVrH/jzg/wBxas0AFFFFABRRRQAU&#10;UUUAFFFFABRRRQAUUUUAFMLU+osBQCT0o9APAP2tP2btP+OfguaeztB/wlNlGfsUwO3zD/cY/wB2&#10;vzZ0j9ln4ka34xm8Op4ZuoL+LdvlmTZD/wB9/dr9pGflsdaGkw4U8ZrysVllLF1OeTaZ99w/xtmH&#10;D+GlhqPLKDeil0f9dD4C+CH/AATgiAtdT+IF8RICsn9lWnqrfdZ/7tfeWk6XbaJYw2VnDHa2tugj&#10;jhjGFRR0Aq35uAx9KfkCuzD4alho8tJW7ngZvn2Y57V9pjqnNbZbKN+y6Xt87AeBT6bTq6j59dgo&#10;oopDCiiigAooooAKKKKACiiigAqpO3lW8rkYwjGrdVLsD7JMOmUajUTt1PxS+Jv/AAU5+M/hv4je&#10;JdLs9TtPstlqM9tF+6/gV2Va+iP+CdH7bvjr4/fGXU/DnjbU7SS2/st7iziVdjvMrr09fl31+f37&#10;RfwP8c+Efip4mvNZ8N3tja32p3EtvLLHhJFaRmGK0v2VrvWfh18XdD1qErpskFzEPPlIKhWYK3/j&#10;pNctXEU6K5j6HKsjxWZ1o0YU5Wlf3rXWz+4/obRccfrUlUrW7ivoIZreUTROu5JE5UirtdKd0mfP&#10;63dw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aP/AAWSkvtU&#10;sfhbob/udKudRfzJf9ttq19p/s+fBvwj8NPhboGnaHo1pDF9lilkl8pd0j7fvV4H/wAFUNQ8B2/w&#10;KtLHxmZoL+7uWGjXUEe9451UMa+SP2df+CtOr/DHwbZ+G/FmgSeIIbEeVb38R2Ps/h30Afr7/Yem&#10;f8+Nr/36WlGi6ap3fYrX6+UtfnP/AMPpPCP/AEJuofnWv4O/4K/+FfF/irRtDTwlqEMt/dJbebn/&#10;AFe5ttAH6I0VDBKJ4Y3/AL65qagAooooAKKKKACiiigAooooA8CsP+Ty9S/7Fpf/AENa99rwKw/5&#10;PL1L/sWl/wDQ1r32gAooooAKKKKACiiigAooooAKKKKACiiigAooooAKKKKACiiigAooooAKKKKA&#10;CiiigAooooAKKKKACiiigAooooAKZT6ZSfQDy79pb/kjev8A/XOv59Lz/j9n/wB9q/oL/aW/5I3r&#10;/wD1zr+fS8/4/Z/99q/pvwg/3XF/4o/kzxsfvH5/oQUp6CkpT0Ff0KzyVsesfst/8l18Mf8AXf8A&#10;9lrovG3/ACN2t/8AX3J/6FXO/st/8l18Mf8AXf8A9lrovG3/ACN2t/8AX3J/6FX8V+PX/IywX/Xu&#10;X/pR/UHgxtjfWP8A7cYp+4aB3oP3DQO9fy0j+nOx03wx/wCSieGP+wjB/wChV+61j/x6Q/7i1+FP&#10;wx/5KJ4Y/wCwjB/6FX7rWP8Ax6Q/7i19jkPwVPl+p/N/ix/Gwn+GX/tpYbpS0jdKWvqT8CCiiigA&#10;ooooAKKKKACiiigAooooAKKKKACiiigAooooAKKKKACiiigArxL9qX44SfAn4XzaxawCfUZn8m3B&#10;7P617bXgv7XvwSvfjf8ACy40zSyBq1q/nQD+/wD7Nc2JdRUpey+K2h6+TxwksxoLH/weZc3p/l3P&#10;mL4c/Bv42/H/AMOjxleePrrRY7/dLbWkMnyV7x+y54U+LvgDxNrOi+PtSGs6L9mSWzuydzb93zKT&#10;/u182/Bj9rHxZ+zVYQ+BvHvhm7OnWT+VHL5eHjT/ANmr7q+Evx08I/GnSWvfDGqQ3fl/6y2ziWP6&#10;rXlYL2EnFwk1Lrfdvqff8TTzWhGpTq0YPDN+7KMI2S6Wkutt7nx3/wAFQn8m78JP1+/WP4M8S/G7&#10;9pbQ9N0vwZKPCnhrTrZLc3R+R5dv+1Wz/wAFQgGvPBmOnz19jfAvR7HR/hN4Zjs4IrSE2MT7Yhx9&#10;0VMaMquNq+80tL2672OueZ0sr4Zy+qqMalW8+VyV1HVXa6N6q1z8+vEHjj40/sf+ONMPiTWZda0u&#10;V+POkZ4ZU/i/4FX6S+B/FVn458IaR4gs/wDj1v4Fnj9g1fK3/BTazjb4PabceVmSK+XEtes/sgXj&#10;N+zj4TeQcpaVrhHKhiZ0G242ur9Dxs7dHNMjw2a+zjCtzOEuVWUraptbX9Dyj9rr9rfV/AvimH4e&#10;eBIBN4lukXzbkDf5e7oq/wC1XnFl+zX+0Z4m0o6ze+O7mz1CT94lobpuK5b9ma2h+I/7bWu6rqn+&#10;l+VPcXUZl/v7vlr9MWGcZPzDtjpUYam8e5Vqkna9kk7fed2a42HCqoYDAUoe0cIynOcVJtyV7K+y&#10;9D87fhx+0z8Sf2fPiXD4L+KHm6pZ3M6R/apvvx7vl3bv7tfoT/aVsunG+EwFr5Xmmb+HZt3bvyr4&#10;Z/4Kh+H7UaD4S1eKIDUPtDxGUfe2ba9T1LxtewfsLf2zGD9r/sPy/wDa/u1dCo8PKrSlK6irp3uc&#10;2aYGhnODwGZUIKnOtL2c0laPN3XbzPDPiN+0b8Sv2ivijeeC/hXNLpmk2cjp9qhOx5Svylnb+7mn&#10;ax8Av2jvhlD/AMJBp/jOTWJrX95Ja+az+Z/8VXU/8EufDtqvgzxZq0kQ+1y3aRecfvFNtfdSgbev&#10;FThsO8TTVerN8z106HVnOcwyDHSyvA4eHsqdlLmipObsr3b/AAseVfAnxt4g8efCi21TxRZf2ZrW&#10;147iLG37v8XtXxR+xvz+294m4/5Y3381r9IrtEjs5tg/gavyO8HeMvEngD4+fETWPClp9s1WOG8/&#10;1X/LNP4pP+A0Y5+xlQcrysyeFabzGhmtOjGMHOGi1SSb79EuvfQ+vP2yP2tG8AKPA/gyUXniu9/d&#10;SSxDf9m/+yrsv2QvAPxA8MeFptW8eeINQ1K/1JBJHaXkpf7P7V89f8E9/CHhL4h+INa8V+I73+2f&#10;G0M3mC1u+fLT/nrX6Il8cGt8Ip4mX1ib06LseXxC8Pk1N5Hhqd5rWpOUdXJpaR7RX438g+8v3c57&#10;ZqWo8Db93P41JXrXTPz1BRRRQMKKKKACiiigAooooAKKKKACiiigAooooA/Lr/gsD8ItWsr3wn8T&#10;9Hh820sH8q8/6Zvu3K1e4fshf8FEvh38VfBGkaP4n1qHw14wtrdbaeG8k2Ry7fl3o/SvrrxV4R0j&#10;xz4evNE1uyh1LS7pPLltZhuQ1+bfx5/4I6W2sa3LqPwx1mLR4ZDn+zr0HZH/ALrUAfodP8XvAdtB&#10;9ok8ZeH1i/56HU4P/iq+Af8Agod/wUH8GSfDvUvh54E1OLxBqupDyb27h3eTbx/3d38RrwBf+CRP&#10;xrkv/scms6b9lTpL9pbZX0P+zn/wSD0PwnqkWr/EvVI9fuon3x6faZEJ/wB+gDs/+CR/wh1LwJ8D&#10;73xBqcPkya5P5tuPWP8AvV96VQ0vSrTQ9PhsbCCK0s7ZPLihiG1Y0q/QAUUUUAFFFFABRRRQAUUU&#10;UAFFFFABRRRQAUUUUAFFFFABRRRQAUUUUAFflP8A8FSv+TxPgb/uQ/8ApYtfqxX5T/8ABUr/AJPE&#10;+Bv+5D/6WLQB+p9j/wAecH+4tWarWP8Ax5wf7i1ZoAKKKKACiiigAooooAKKKKACiiigAooooAKK&#10;KKACiiigAooooAKKKKACiiigAooooAKKKKACiiigAooooAKiACkVLVW5Pl28j/3UY0ri06nxZ/wV&#10;DkC/Djwn/wBhF/8A0CvzZZgCA4yBXfftP/8ABQbxv4+vvE3gfU9M06bT7XUZY7eTy8PHsZlrwb4e&#10;+N73xNq0sN0P3cUW/Gf/AK1fI5tg6tSbxS2SP6M8OuJsFhsLRyao2qs5u2l1rrr9x+/nwIJX4MeC&#10;ctnGkWwxj/pmtehV81/sE6ldar+zfoEl5cS3TRSzxJ5p3YRXKqua+lK+mwsuehCS7I/DM5w7wmZY&#10;jDt3cZyWits2FFFFdJ4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E&#10;fEv4QeEfjBYWdl4u0WHWbW1kMscc3IR6+PvjHqn7F/wQ1T+y/EemaRNqMf8ArLXTomuXi/2X8vO2&#10;ut/4KcfH3W/g58F7HSPDc/ka/wCK7ltNimj/ANZGmF3bff5q+f8AwJ/wTH8K6H+z3rPjf4gT3ms+&#10;MJdLlvvKEnyRPt3L/tM1AHs/wk8P/su/GT4c6/440bwNDB4f0j/j5lmiZH/74rufgb8Lf2Zvi9Yw&#10;eJPh/oukan9hnWT9yf31s/8ADuXO5a8K/wCCVvg7TvH37MnjPw5qYzYX101tJ5Rw+z5q8R8YfDPV&#10;/wDgmt+1p4N1Pw3rF3e+CvEEyxeVK+PMjZtrRP8Aw/Lu4oA/YxQFG2nVXtJxd28UydJUV6sUAFFF&#10;FABRRRQAUUUUAFFFFAHgVh/yeXqX/YtL/wChrXvteBWH/J5epf8AYtL/AOhrXvtABRRRQAUUUUAF&#10;FFFABRRRQAUUUUAFFFFABRRRQAUUUUAFFFFABRRRQAUUUUAFFFFABRRRQAUUUUAFQsvP1qamNgUn&#10;0AyNY16x0FY2vJlhV84kk+Vf++qxf+FueEv+g/pv/gUn+Ncj+0gd3gA/9tP/AEE18AbDXwfEHEk8&#10;mrQpQpqXMr6tr8j804n4uq8PYinRhSU+ePNq2ravsfpb/wALc8Jf9B/Tf/ApP8aT/hbXhMD/AJGD&#10;TR7/AGpP8a/NPYal2qd/4Yr5dceVt/q6/wDAmfGPxOxNv91j/wCBM+6vjj4x0HxV8LPENnpWs2N5&#10;eJatKYop0Ztq/Q1+CV5/x+z/AO+1fpN4Ij2rrx9dKuP/AEGvzZvP+P2f/fav7Z8Ac3nnOW46vOKj&#10;apFaNv7Pmfb5Tnk8/wAM8TOCjytx0be1u/qQUp6CkpT0Ff1Wz2Fsesfst/8AJdfDH/Xf/wBlrovG&#10;3/I3a3/19yf+hVzv7Lf/ACXXwx/13/8AZa6Lxt/yN2t/9fcn/oVfxX49f8jLBf8AXuX/AKUf1B4M&#10;bY31j/7cYp+4aB3oP3DQO9fy0j+nOx03wx/5KJ4Y/wCwjB/6FX7rWP8Ax6Q/7i1+FPwx/wCSieGP&#10;+wjB/wChV+61j/x6Q/7i19jkPwVPl+p/N/ix/Gwn+GX/ALaWG6UtI3Slr6k/AgooooAKZ070+mA8&#10;VMrdRgRmivPtY+PPgDw9fTWWq+K9O027i/1lvdSbHFVf+Glfhf8A9D1on/gStdccJiZrmVKTXoyX&#10;JHpdLmvM/wDhpX4X/wDQ9aJ/4ErTV/aV+Fo6+OdEH/b0tP6litvYy/8AAWLmR6btNPrH8P8AiXTf&#10;FOlQalpV5FfWEv8AqrmI/JJ/u1sVycrg3FqzQ9OgUUUUxhRRRQAUUUUAFFFFABRRRQAVyviX4geH&#10;PB93Z2uuaxaaZNe8QC5lVPMx6Zrqq8Y/aH/Zu0L9ofRLG21OaWxvbGTzLa7h+/GazqOUY3grv1sd&#10;mDhhqleMcZNxpvdpXa+XU7Txr4F8K/EDRJovEGnWmp2MsXMswH3P726vzy/ZGtY/CX7a+paJ4Uvf&#10;tvhofaYpJYvuSIq/L/3y1ehf8O6/GLzfZo/ijef2V/zyLy5/Ldivo39nr9l3wt+z5aTvpfm32s3K&#10;Ynv7r7/T7q/3VrxpUq+Jq05Thy8r3vc/RaWOy3I8uxWGo4x4j20bKCg4xi+7v69D5n/4Kgf8hLwX&#10;9G/9Cr7S+D2B8KvCh6/8S+L/ANBFeZftMfsuW37Q02jSS6pJps1jnlRkEV7N4Q0BfC3hXTNIWbzh&#10;ZQLD5h77a66FKUcTVqS2dvwPn8yzHDYjJMDgoSvUpOfMrdG1bXqfK/8AwU0I/wCFLab/ANhFf/Qa&#10;9P8A2N4xJ+zr4XRv+eBGa0/2mPgTD8f/AAPDoEuotpqxTi481Rnmuo+Dvw6i+E/w50rwzHcG6Wxj&#10;8vzT3oVGaxbqv4bJCq5jh5cO08Bz/vVUcrdEraM/PDStZP7L37bupya5D5Gk3M74l/h8mX7rV+mG&#10;k69p2paVFfWV3DcWLp5izRyDZj615p8ev2a/CHx903y9cs/J1SNMW+qQnbNF/s/7tfMVx/wTZ8SQ&#10;zCDS/iNdwaV/zxMkoP5BsVyQp4jAuUadPni9Vrax7uLxOT8SU6NXGYl0K0IqErxclKy0attbz7nN&#10;/t9/FGy+MHj7wz8PfC00Wp3VtPmSSE7lEzfLtr6/134VvH+zNN4KWES3cei+QI/WbZn/ANCzXO/s&#10;/fsb+E/gdP8A2q4OteI8f8hC6+Yx/wC5X0Hv4wOK6MPh5NzqV9JS872X/BPNzXOsNThhsDlbbpUJ&#10;c3M/dc56a26LQ/OH/gnZ8XNP+HfiHxL4E8RzxaXd3U/mRGaTb++X5Wjr798VeOfD/gbRJNV1zVLX&#10;TrCNd5mncIMV8/fHX9hDwj8VvEE/iDSbiXw1rcvzyzWi4WR/75/2q8v8O/8ABNrUry/g/wCEu8e3&#10;uq6fG2fKhdv/AGZjWFBYrDQ9lGPMuj8j2Mxnw/n2I/tSripUZStzw5W3db8r2u/M+vfh/wDErQvi&#10;t4RuNd8PzmfTm8yLzChXletfBH7IkCXH7aviyBz5sUsF9G8Z+q1+gfgP4baJ8NvCVv4e0G3+x6fD&#10;H5agden3q8X+En7Idt8Lvjbqnj2PWZbk3iTJ9lccfvDXTWo1q06Mn0d2eNlOZYDAYfMqUW0qkeWm&#10;nu3fS9tL9T5b/aH+Geu/sffGiy+IPgwynw3eT+Z5I+5F/eif/Z9K++fgv8W9I+M/gSx8QaXICJU/&#10;fxf88n/iWtT4heANL+JfhDUNA1qHzrG7jMbcDKccMteLfs3/ALKM/wCz/wCI766sPE13d6ZcjnT5&#10;sbBUUqNTD1r0VeEtfT/hy8dmuDzrKo/XZ8uLo2in/wA/I6afI+lF5wSMVJUOMfxfpU1esfBBRRRQ&#10;AUUUUAFFFFABRRRQAUUUUAFFFFABRRRQAUUUUAFFFFABRRRQAUUUUAFFFFABRRRQAUUUUAFFFFAB&#10;RRRQAUUUUAFFFFABRRRQAUUUUAFflP8A8FSv+TxPgb/uQ/8ApYtfqxX5T/8ABUr/AJPE+Bv+5D/6&#10;WLQB+p9j/wAecH+4tWarWP8Ax5wf7i1ZoAKKKKACiiigAooooAKKKKACiiigAooooAKKKKACiiig&#10;AooooAKKKKACiiigAooooAKKKKACiiigAooooAKrXg3Wc3+41WaaeKA9D+dH40/Aj4gv8TPGV+fC&#10;eoi0/tG6l84Qtt2eYzbq5j4R6Zd6dr101xC8QELcZFf0beKPDFp4i8O6ppnlxRfbbaWHzfLU4LLt&#10;3frX4beN/D3/AAifi/WtG83zzZXUlt53/PTa1eDnFeVGjyJX5ro/XvDjKaGYZi8VKo4zoOMkrX5t&#10;/us7fefon/wTK8Yajq3w117RLhQbLSbsfZv+B/M3/j2a+16/OP8A4Jh+M/sfiDxP4T+x7zcxpffa&#10;en3fl21+jldGVTU8JDXbQ8DjvDfVeIcTFRsm0/vir/jcK8A/ar/actf2dfDdnNFZf2nrV+7R29t5&#10;m1U/2n9q9/r8iv29vHUvi/8AaC1q18jyYtHRbGP95/rNvVqeZYl4WhzQ+LoZcGZJSz3NY0K/8OKc&#10;pei/4c+pv2VP24Z/i34si8J+JLOOx1GZHkt7mI/JJhs7cf7tfZeAVNfgr4T8SX3hPxFpmtWMvlXd&#10;lMssf/Aa/bz4YeMoPHXgPRtbiuobsXVurvND90tt5rlyjGSxMJQq7p7+v/DH0XiDwzQyOtSxOCjy&#10;0p6W7NW/O512Bk1JUHXn1qevf02PyJX6hRRRQMKKKKACiiigAooooAKKKKACiiigAooooAKKKKAC&#10;iiigAooooAKKKKACiiigAooooAKKKKACiiigAooooAKKKKACiiigAooooAKKKKACiiigAooooAKK&#10;KKACiiigAooooAKKKKACiiigAooooAKKKKACiiigAooooAKKKKACiiigAooooAKKKKACiiigAooo&#10;oAKKKKACiiigAooooAKKKKACiiigAooooAKKKKACiiigAooooAKKKKACiiigAooooAKKKKACiiig&#10;D86/+Cvnhu+tfCvw68bW8Mt3a6FrHm3IH3I0+Xb+te/6d8ZfDXxl/ZL1rVfD+pwzZ0GWKSISLvjf&#10;yvu7a9s+I3w+0T4o+DtT8MeIbOK90q/haOWGUfrX5d/FL/gl18U/AGpal/wqfxZLN4evQ3mWH2lk&#10;f/d296APZP8Agj9NHbfA7xK7yCOGPUWzKf8AeavIf+ChvxN0z9oX9pf4XfDjwdMNZl0y+T7TLaHe&#10;nmPKvy/L/dWvMvAf7An7UOl2c+gafd3XhnSbl/3o+1bEk/75r7l/Ys/4J66P+zdenxZr94Nf8ayJ&#10;jzT8yW397Z/tUAfYWmW4sdMs7fvFCkf/AHytXaKKACiiigAooooAKKKKACiiigDwKw/5PL1L/sWl&#10;/wDQ1r32vArD/k8vUv8AsWl/9DWvfaACiiigAooooAKKKKACiiigAooooAKKKKACiiigAooooAKK&#10;KKACiiigAooooAKKKKACiiigAooooAKiHWpaiHWjqB5P+0r/AMiI/wBJP/Qa/Pyv0D/aV/5ER/pJ&#10;/wCg1+flfiXHX++Uf8P6s/nXxL/5GFD/AAfqFOH3RTacPuivzRbo/IFudJ4I6a//ANgq4/8AQa/N&#10;q7/4/J/99q/SXwR01/8A7BVx/wCg1+bV3/x+T/77V/of9Gf/AJEuO/6+r/0k/eeB/wDkVy/xv8ok&#10;FKegpKU9BX9kv+vuP0FHrH7Lf/JdfDH/AF3/APZa6Lxt/wAjdrf/AF9yf+hVzv7Lf/JdfDH/AF3/&#10;APZa6Lxt/wAjdrf/AF9yf+hV/FXj1/yMsF/17l/6Uf1B4MbY31j/AO3GKfuGgd6D9w0DvX8tI/pz&#10;sdN8Mf8Akonhj/sIwf8AoVfutY/8ekP+4tfhT8Mf+SieGP8AsIwf+hV+61j/AMekP+4tfY5D8FT5&#10;fqfzf4sfxsJ/hl/7aWG6UtI3Slr6k/AgooooAKj/AIakqP8AhoEz8Nf+Chzf8ZReJ/8AfWvmjJr6&#10;W/4KHf8AJ0Pib/fWvmiv754X/wCRHg/+vcPyR8xX/iy9RcmnZ60ylFfT9TA/ez9hb/k1D4c/9g4f&#10;+htXvNeDfsLf8mofDn/sHD/0Nq95r/PvPf8AkbYv/r5P/wBKZ9XT+BBRRRXhmgUUUUAFFFFABRRR&#10;QAUUUUAFFFFABRRRQAUUUUAFFFFABRRRQAUUUUAFFFFABRRRQAUUUUAFFFFABRRRQAUUUUAFFFFA&#10;BRRRQAUUUUAFFFFABWN4p8UaT4L0O71jXL6HTNKtU8yW7nfaiCtmvxv/AOCmP7Q3iH41fGeH4QeE&#10;JpZ9JsJltpLW1/5ebpv73+zzQB7Z8Z/+CyXhXw7fTaf8PvD83iEx5B1G9Pkw/wDAV6tXgFz/AMFm&#10;vixNcb7fw/ocMX/PPy2avpH9mD/gk54J8MaDZat8Tof+El1uWNZHsN/+jRf7PvX1bon7Hvwa8PW/&#10;kWPw50SCL08nf/6FQB+fnw8/4LUavBdeX408Dw3FtJJ/rdMmKNGn/Aq/QX9nz9qjwB+0toTX/g/U&#10;xNNEP9I0+f5LiL6rXnHxU/4Ju/A/4laPLbW/hODw1qHWPUNI3I4/D7tfmN8YPgr8Qf8AgnH8b9G8&#10;QaRqcs+lyTCS21CH5EuE3fNE60AfvHRXB/BP4mWXxg+GWgeLLDHk6lapKw9Hx81d5QAUUUUAFFFF&#10;ABRRRQAUUUUAFFFFABRRRQAUUUUAFFFFABRRRQAUUUUAFflP/wAFSv8Ak8T4G/7kP/pYtfqxX5T/&#10;APBUr/k8T4G/7kP/AKWLQB+p9j/x5wf7i1ZqtY/8ecH+4tWaACiiigAooooAKKKKACiiigAooooA&#10;KKKKACiiigAooooAKKKKACiiigAooooAKKKKACiiigAooooAKKKKACoLiUQwyv8A3Eqeq19/x5z/&#10;AO41AH5U+O/+CxHirwj431/RI/BmnTxWF7LbRy+a38LMtfIFr8Xbj4reNta1G4tYrJ7qaW8KQ/7T&#10;fdrlfjL8M/F138WvGUsXhrUZEk1W5IP2Zv8Anq1R/DTwvq3hzxBNHrGmXWmmS3Pli6iZM9PWvIzS&#10;lCphpyktl/kfofAeMxOGzyhRoSsqjSl5rU+4P2APHEfg/wCPljataG6/tiFrLzR/yy/i3V+tJxzn&#10;ivxF/Z48ax/D/wCM3hnW5IftcUV0sXlj5PvfLX7Y204ubaKUf8tEV/0zXHkk+ajKDezPpfFPCqnm&#10;dHEqNlUjZvu0/wDhgvZRbWk0qdUQn9K/Dj4v+LL3x18SPEuu6h5X2u6vZd4h+597bX7K/GnxZdeB&#10;/hf4m12xWKS7srGSWMTfdztNfiDe3c2p3091J/rpZGkk/wCBVzZ9USjCC8/0PX8J8JzTxWKlG+ig&#10;vxb/ACRWc5Ax2r9Wv+CeXjiPxN8DrfSktDAdHmNtvL58z+LdX5SY2t05Ffbn/BMK4kPj/wASxmY+&#10;UbVf3XmfL/3zXk5VN08Skup+heIWCjjMiq1Jb02pL5aH6TEbsVJUY649Kkr9CP49QUUUUDCq/lDY&#10;CDk+tWKhHytnH3qaJbtufLfxf/bi0v4TfFkeCJPDd5fTCSNHu45VVBv+tfTWk6hHq+l2l5H/AKue&#10;NZB+NflN+2fz+15Mf+nq1/8AZa/UrwL/AMiho3/XpF/6DXkYLETrVKsJ/Zf53P0DiLJ8Jl2W5fWw&#10;8bSqwvLW+to/dubh6188ftRftYWP7NdxotvNodxrEupI8mIZVTYq/Wvof1r85f8Agqkc+IfAx9bW&#10;f/0Kt8fXnh6DqQ30ODhLLcNm2c0sHi1eDUnb0TPvD4beMoviJ4H0bxNBBLaRanbLcLDN95AfWuqA&#10;ryr9lw4/Z68Df9gxP5mu8sfFui6nem0tNTtJ7sf8soZVZq6qUnOCk92j57G0VRxdWlSVoxlJL5Nm&#10;2TSEUdqimkjt4S7nCIM5rU4VvoS9qNtZOl+JtI17zUsNRtb3y/8AWCGVXx9cUal4m0nRJoor/UrW&#10;ykk/1cc8qoT+dA+V3NbbTR9Kq3ep21jam4nnigtgP9bK+xfzrmbL4r+D768Fvb+JNNlmfpGLlaXM&#10;luUqc5axjc7LPpTqiVhIu5alpkbBTN2e9V72+ttOh8+6nigiHWSV9grkv+FyeCFbafFelA+9ytJt&#10;LcuNOc78kW7djszyaQgnODiqunalaavAJ7K6iuoX6SQybhUs11DY25lnlEUadZJKejWhnZ3trcpa&#10;lr2naOEN9fQ2ayHCiZwuavxyx3MQdDvTsa/OP/gpP4rttU8R+GBperieONH8wWlz/wDE19Yfs5eP&#10;9Ctvgj4Vju9ftPtP2Qb/ADrkbs/8Crhhi1OvKj2sfW4vh+eEynDZmpX9q2mrWtb87nuG3IFPzxVS&#10;zvrfULaK4t5Y54pBlJIzuU/jVksAue1d2mx8ja2gHPpmlrk9X+J3hPQp/I1DxBp1nN/zzluFBq/4&#10;e8baF4qX/iVaxaaj/wBe8yv/ACoUkzV0qiXM42RvdKUCm9qo6trFjolt9ov7uKzh/wCek0mxaCFe&#10;WiNAimD6VUs9Ttr+zF1BcRTWxGfNjfK1zUvxa8H218LOXxJpsVzv2eUblc5pOSW5apzldRjex2Wf&#10;Ss7VdS/szSrm8kG4W8bSlfXaM1YtLqG+txNBLHNG/SSM7lNE1tHNDJHKAyuCGPrRZNErRpP+vyPi&#10;z4f/APBQW68X/Gi38I3HhuOHT7m6+zRzeb86f7Rr7erxDw58Cfg/pPxCbW9I0vSV8Sxv5n7mX543&#10;/vbd1e31y4eFaCftpXPoc6r5ZXqU3ltF00ormv1l3WrCox9Kgv7+206Hz7qeK3hH/LSV9grlrf4t&#10;eDri48hPEmmmb/nn9pXNdTklueBGnOesY3sdln0p1V4bmO6h8yOQSJ6x81YoViLWCm54p1RlgFz2&#10;piA59M0oGQK5TVvib4U0SfyNQ8QadZzf885bhQa2NF8Q6d4gt/P028hvYf8AnpBIrUKSexo6dSPv&#10;SjZDtfuJLTRdQnj5ljgkeP8ABa/On9jf44+OvGf7Sc2ka54kutSsJRdeZbTfd+Vvlr9E/E3zeHtT&#10;9raX/wBBNflh+wgM/tWn6XX/AKFXiY2co4mjGLtdv9D9J4Xw9Ctk2a1akFJxgrNpO2ktr+nTsfrC&#10;T+nenAAVzuveOfD/AIWITV9XtNNP/TeULVrQvFmj+KIPN0rUrXUovWCUP/KvbTWqufmzp1FFSs7P&#10;yaNnPFHUYoOKToKZnsgpFJ7isHXvHGheFx/xMtYtLL/rvMq1U0j4meFNen+z6f4g067mH/LOK4Um&#10;lzI09lUceZRujq+MU6mKQRSjvQZeQbaaPpVPU9WstKt/PvbuK0h/56SyBBXOWXxY8H31x5EHiTTZ&#10;Zv8AnmLlc0nJLc1jSnJXjG52OfSvgr/gox8W/F3w98R+GbTw7r9zo9tLA8skcI/1j7q+8Y3SUb16&#10;etfnB/wVJx/wl/hH/r1l/wDQq8rM5cuEk15fmfd8DUKWIz6jSrxUlaWjV18LPtj9n3X7/wAT/B/w&#10;zqup3BvL+6tFkllkHMnvXpgFeSfswLn4DeDT6WK16ZqurWWjW/n393DaQ/8APSaQIK9Om3KCbPjs&#10;bG2MqwikveloloveexfIpaztI1mx1u28+wu4byH/AJ6QybxWjVnE007MKKKKACiiigAooooAKKKK&#10;ACiiigAooooAKKKKACiiigAooooAKKKKACiiigAooooAKKKKACiiigAooooAKKKKACiiigAooooA&#10;KKKKACiiigD5e/bo/ak8R/sueF/DWp+HPDS+JJtTu5beWI7v3SKqtn5f96vjf/h718T/APolv/kO&#10;b/4mv1gu7G3vBieCKb/rrGHqv/YOnf8AQNs/+/S/4UAflBc/8FiPiNZf8fHw0hh/66+an/stdF8K&#10;P+Cr3xF+J/jHTNItPh1DeW1zdRRXElpvcxozbd1fpbq3gTw5rdvLBqGhaddxSJ5ZEtqj5H5V+ZP7&#10;Uei2v7Cv7XXgHxp8PbeLRdA8TOsWqaVCf3MnzqrfKfu/e3UAfqhbP5sEUnqtT1VsrsXtlBOnAljW&#10;Qf8AAqtUAFFFFABRRRQAUUUUAFFFFAHgVh/yeXqX/YtL/wChrXvteBWH/J5epf8AYtL/AOhrXvtA&#10;BRRRQAUUUUAFFFFABRRRQAUUUUAFFFFABRRRQAUUUUAFFFFABRRRQAUUUUAFFFFABRRRQAUUUUAF&#10;RDrUtRDrR1A8n/aV/wCREf6Sf+g1+flfoH+0r/yIj/ST/wBBr8/K/EuOv98o/wCH9Wfzr4l/8jCh&#10;/g/UKcPuim04fdFfmi3R+QLc6TwR01//ALBVx/6DX5tXf/H5P/vtX6S+COmv/wDYKuP/AEGvzau/&#10;+Pyf/fav9D/oz/8AIlx3/X1f+kn7zwP/AMiuX+N/lEgpT0FJSnoK/sl/19x+go9Y/Zb/AOS6+GP+&#10;u/8A7LXReNv+Ru1v/r7k/wDQq539lv8A5Lr4Y/67/wDstdF42/5G7W/+vuT/ANCr+KvHr/kZYL/r&#10;3L/0o/qDwY2xvrH/ANuMU/cNA70H7hoHev5aR/TnY6b4Y/8AJRPDH/YRg/8AQq/dax/49If9xa/C&#10;n4Y/8lE8Mf8AYRg/9Cr91rH/AI9If9xa+xyH4Kny/U/m/wAWP42E/wAMv/bSw3SlpG6UtfUn4EFF&#10;FFABUf8ADUlR/wANAmfhp/wUO/5Oh8Tf76180V9L/wDBQ7/k6HxN/vrXzRX98cL/APIjwf8A17h+&#10;SPmK/wDFl6hSikpRX1HUwP3s/YW/5NQ+HP8A2Dh/6G1e814N+wt/yah8Of8AsHD/ANDavea/z7z3&#10;/kbYv/r5P/0pn1dP4EFFFFeGaBRRRQAUUUUAFFFFABRRRQAUUUUAFFFFABRRRQAUUUUAFFFFABRR&#10;RQAUUUUAFFFFABRRRQAUUUUAFFFFABRRRQAUUUUAFFFFABRRRQAUUUUAZ+tXw0nRb27/AOfaB5f+&#10;+VJr8cv+Cf3haP4lftyeJdf1D99LY3NxdfvfXfX6/eN/+RM17/rxn/8AQGr8Z/8Agn38dPBPwI/a&#10;K8f6r431mLRdPukliimmjZ/n81v7tAH7b0V8w/8ADyf9nn/ooNp/36k/+Jo/4eT/ALPP/RQbT/v1&#10;J/8AE0AfT1fH/wDwVE8DW3i/9lnWbmSEG50yRLmOX/nnXRf8PJ/2ef8AooNp/wB+pP8A4mvEP2zf&#10;25fgr8TP2fPE3h/w54yh1LVbqPEVrFE37z/x2gDpv+CRniq58Qfs2TWlxLn7DfPFH9K+56/Pn/gj&#10;T/yQHX/+wq3/AKDX6DUAFFFFABRRRQAUUUUAFFFFABRRRQAUUUUAFFFFABRRRQAUUUUAFFFFABX5&#10;T/8ABUr/AJPE+Bv+5D/6WLX6sV+U/wDwVK/5PE+Bv+5D/wCli0AfqfY/8ecH+4tWarWP/HnB/uLV&#10;mgAooooAKKKKACiiigAooooAKKKKACiiigAooooAKKKKACiiigAooooAKKKKACiiigAooooAKKKK&#10;ACiiigAooqG4lEMMr/3FzQBQk8M6RKd76Zak+8S18D/8FOPhwlnB4T8V2gtbe1j36dLDFHtYu3zK&#10;3H+7XL+Nf+CwsPhLxhrOh/8ACIyTDT7uW2Evmf6za22uF+Iv7YFz+234C1rTLTRItFj8Kx/25cSz&#10;S/6xN3l7U/2v3ledmFP2uGnE+z4OxX1TPsLU5rXly/8AgXu/qfPOhakNH13TdQeHz/ss6S+V/utu&#10;r9x/ht4mi8Y+AtC1uCLyY720jlCHtla/CgjIzX7KfsfeNrXxz8BfDctrHLF9jg+xyLN13p1r5zIp&#10;2qTg+q/X/gn7F4r4XnwWHxMVflk1f1X/AACT9sDxVpvhX9n3xa+oTeSL20a1iPq7fdr8ZgePrX6t&#10;f8FIAD+zrN/2Ebf/ANCr8pdvyE+lTnkr4iMV0X6s7vCuhGGU1q6esptP/t2Mf8xSpXBzX0N+wpcy&#10;237RmgRxzyQxSB/MA/5afL0rx/xb4CvvB+naDdXE8c8Ws2f2yMRf8s03EfN+Vdv+yj4zt/Afx18N&#10;6rdwyzRed9n/AHX+38teNhk4V4N90foucuGNyjEwoK6cJr5qLuftFt2qD3FTVAjhhuH8XSp6/T73&#10;1P4X9UFFFFABUfXJqSo+mRR1Efkt+2tPFaftaXs8n+qimt5JP++Vr7z8KftT/DWw8M6bDL4mh8yK&#10;3TzP++a+Bv25dP8A7T/an1Oy/wCfl4Iv++lWvb9D/wCCZWmaxotpef8ACTy5uIVkP7qvksPPERr1&#10;vYRT11u7H7/m2GybEZNlv9p15UrU/d5Ve+kb30drafefUP8Aw1j8MP8AoZoPyr4a/wCCivxR8N/E&#10;rW/CcvhvU4dTjtoZfNMP+9XqX/DrfTM/8jZN/wB+q+a/2s/2a7f9nG90G3tdTm1IapC7/vv4NvFa&#10;Y6pjHh2qtNW9bmfCuB4cpZvSll+LnOrZ2Tjb7Lv0R+l37MkYuP2dfA8Z/wCWmlLGf/Hq/OnVb7WP&#10;2cP2tClxeXf9nRXv/LaVv3kDNX6M/su5P7PfgXHX+zk/ma+UP+CnHwwKS6L43tYOf+PW5lH/AI7X&#10;VjYXwsK0N4JM8DhnFU1n+KwFf4MQ5wfrd2PvTTL2HV9Ms76A/uZ4lkQ+zDNeE/ty/E3/AIVp8CtU&#10;NvMIdQ1T/Qbf/gX3v/HaP2IPiePiN8ENMSafzr/TP9GuP/Za+Vv+CkXj2Xxn8VPD/gjTJvN+whfM&#10;hH/PaVtq104rEpYN1I/aWnqzxeHsilU4jWBr7UpNy/7d/wCDY9N/4JoeB72Dwprfi/UJ5pvt0n2a&#10;282TcuxfvN/31Xn/APwUi1u70j4seE3W4mijhgWTy4pMZ+avuT4HeAIPhp8LPDXh6CLyjaWq+YP9&#10;tvmb9TXwX/wU+Bf4leH+5FrXDiqXsMujBuz0v6s+n4fxyzfjKpiErxlzqP8AhStH52WhT0if4r/t&#10;qXtlYaXNL4f8K2KLH5vmMifL/wChUnxN/wCCfnjX4b+GLzX9J18arLZIZJIYiyPs/wBivur9mbRb&#10;HR/gl4T+xWkUBksUkk8n+N/WvS5YknhkjfiF1wfet45dCtTUqz95pa9jxq3G2JwOLdPLqcaeHg7c&#10;lk+ZJ6t36vyPhr/gnx+0rq3iu6n+H3ia8N3dW8fmafLL98ov3l/Cvs/xv4tsPAfhTUtd1Di1so2l&#10;bFflX4Ki/wCFbftuR6dZ/uYYdee1/wCAMa+wf+CjHiaXRfgjHp8beWL+cB/oo/8Ar1GExMo4Wo57&#10;07q/psd3EeR0cTxBhaeGSjDFKEmkrJX3PlLXviL8TP2zvic+jaDfTWWlb/3cELsiRR/3nr0xv+CY&#10;viD+y93/AAmcX9o789G2V6D/AME0PCFrY/DfVdcMH+n3U/l+Z/sV9nhSxDNw3alhMDDEU1XxD5pS&#10;19Ljz7inE5PjZ5bkqVGjS93RJ8zW7d+/kfkxoPj/AOJP7FfxZ/sfXLiaWw3/ALyGWRnhuIf7yV+j&#10;Xiy3X4+fBOePQdS+xLrlmpt7wfwbsV81/wDBT/wlbTeCPDXiQQ7rq2uja+Z/sP8AN/7LXo//AAT5&#10;1l9b/Z5sYppN8lrcSxf+PUsLH2WIqYObvGzsLPZ08yybC8R0oKFdTUZ2Ss2utvkfAH7SH7OuufAS&#10;+0yDWtZi1mW6H7vyt3/s1esfDn9gjxt478FaXr1p4thsra+g82KH5v3ddV/wVAyfEHhfcefLbNfY&#10;/wCzDtHwK8G572P/ALMa5qOCoyxdWEtkfQZlxTmuH4ewOOpztVqN8z5Y9PyL3wI+HV78KfhdoPhj&#10;VL/+07qxi2yXP9418eftm/ta65c+L2+H3gSaWBo3EVzdQ/flf+6lfd/i7VP7G8L6vf4yLe1kkz9F&#10;r8r/ANj7Q4viL+1OLzU4ftsUc09yfN/3/lrvx0pQVLDUXbm/JHyPCmHo4iWMzzHwVT2MeaztZybb&#10;Tt5HoHgz/gnh418a6VDrHiXxOLC5uU8zyiWd464T4r/s6/E39lb7J4o0/WprzT4ZP+Pu0kb93/vi&#10;v1gZAoJPHvXGfGLwtbeNvhb4l0e8i82K5sZQV/4DTqZZQVN+zVpLW/mLC8dZlUxaji+WdCTs4OCt&#10;byt28zzD9jj9okfHnwAf7QAi8SaZiK9X/npkfLIK4f8A4KVXdzZfBjTjBLLAzX6ZMVfPH/BNfWJt&#10;L+Omp6Y0v7m6sJfxdWWvoL/gpmSfgtpuev29a5liJVstlOe+1z1amVUcr40oUMOrQlKMl3Skj5b+&#10;G3xJ+KHxc8IaZ8LvBgmgii/4/L8yf+zV3Xiz/gnF4103RZ9Us/E0OpahCnmGH5t8le1f8E1tHsbf&#10;4NXuoJaxLdyXrRyTfx8V9fjaARjOO3pV4bAQrUYyxDu2vuIzzi3E5VmlXC5TCNKEZttWTcn1bvtf&#10;yPzh/YO/aG8QeHviGPhv4kllntLt3itxN9+3mX+Gv0Z1Q7dLvP8Ari//AKDX5O+JLAeG/wBus29p&#10;+5/4nyY8r/ar9YdU50q8/wCuL/8AoNbZZKXs50pu/I2jy+OsNh44vD46hBR9vTU2l/M938z8p/gd&#10;rOpTftoQRSXsxi/tSXOZGr9UNf1y08O6HeapeSCK1to2lkPsK/KP4Ff8npQf9hSWvu39ubxDPoP7&#10;OfiRoJvKNzGLYkdfmrDL6nssNUqNbNs9bjDBLHZ7gcJe3tIU4/e7HxL8Qfiz8QP2xPi6vhzwxczW&#10;el72FtaxybEjRf8Alq5r0KT/AIJmeLrfS/Pt/GcJ1b0+bZW9/wAEt/CtuukeLfEDQg3nnx20Un9x&#10;MHcK+94xtxtOF/u0sHgqeKputX1lK79CuIeJcVkGNWWZPalTpJJpJPmdk23f16Hxf+xvY/Fj4d+P&#10;dU8F+LxdXGiRR+bFczfPGf8AcevtmoCMjjv2qevboUlRhyJ6H5jmmYvNMS8VKnGDdrqKsm+/zCvi&#10;f/goB+0Prfw+ttN8G+G7g2d/qiGS4uovv7M7dtfbFfCv/BRP4F6/4wOl+MtBs5L7+zIzHcQwjc+M&#10;5349q5se6iw8nT3/AB+R7fCMMDUzqhHMLcl/tPS/S/zOQ+Gn/BPrVviF4WtNf8UeLbqG8vY/Njhy&#10;z+VurvfgX+yl8RfgT8YNOuoNf/tLwp8wuMyt9z/crif2d/8AgoFa+FdCsvDHjyzmhNt+6i1AJjCf&#10;7dfb/gH4neGviVpQv/DmsQ6rD3MT/N/3zXFhKOCqqM6fxfj8z6fiDM+JsC61DMY3oyul7qcLN6Wa&#10;622ubniXB8O6p/16y/8AoBr8Wvhh8TtY+FfxT1LU9As/tusu89tbf77NX7SeIyp8Oant72suP++T&#10;X5TfsSaPYa1+1LDHeQx3sUT3Usfm/wB/d96s8zg51qMFvd6/cdfA1WjQyzM61ePNGMY3j3Xvaflc&#10;9G0T9hz4m/GTSv8AhI/FnicWWoXP71LaYs9eS30XxE/Yr+LFrBLfSiIOJQPMzDdJ/FX6+SIrjbIc&#10;+9fBn/BUXRoxoXhnUOk3nmKpxeAjQo+2pfHF3ua8N8U4nOMzjluOhF4eonHkSSUbJtWtv53PtLwF&#10;4otPHvg7RvEFngQ31skwHpuGcV8+fts/tQyfBLw9BougnPibUUOJf+fZP71db+w5NJP+zf4YaTri&#10;X/0KvhD9p6+f4i/tgXGn3A86L7bBYiL/AGFrpxmKnHCxlT3lbX1PF4dyHDV8+r0cRrSw/O2ujUW7&#10;I3Phf+yd8SP2j7EeKNf1+azs7mTzI2u5G3y+61p/En9gTx38MdEvfEHhvxAdTFqnmeVDIyTV+kfh&#10;vSrTQfDenafaQiG1hgSNI/QYq/LAk0LxO2Y5FweKayyjKmlP4n1Mp8e5msS3SUVQT0pqEeXlT21/&#10;Q+Hf2Ev2rdS8V6r/AMK98XzG41CJGNldy8P8v3o2r7K8e+MrHwB4Q1PxBqBxa2MLSn39q/K7VNOj&#10;+F37cUVpp/7i0h1+If8AAJWXd/6FX2J/wUV8Ry6X8CjaQyAR306LJ7gVlhMVOOGqe01dO6v6bHqZ&#10;/kOFxOd4J4ZKFPF8smlsr7nyLe+Mvib+2v8AEuXTNKvZbOwLvsihkZIYk/269NvP+Cafi3TdLF5p&#10;/i2E6rGnmcbk+evQ/wDgmZ4VtrH4f61rIh/0y6uBGJP9ivtVIwp4bP4UsLgaeJpqvXV5S1Kz3ivF&#10;5Pj5ZdlNqdKi+WySfNbdu/fyPkL9iJ/id4e1TxL4R8dRXUlrpqJ9mmm5B/3W714//wAFSQT4v8I/&#10;9esv/oVfo+Dkmvzh/wCCpTf8Vh4Rx/z6y/8AoVPH0nRwMoJ/1cy4Sx/9p8VU8XKKhdSuo7aRf5n1&#10;n8CPFGmeDf2aPDGsapMLPT7bTUkklNfDvxX+LnjL9sj4sw+G/CHnWeiRTeVF5O77n/PR64P4mfHD&#10;xB4w8G+DvAMgm0Dw/aW8UcnnfJ5n+1/u1+jX7K/wQ8L/AAs+HWnz6J5V7c38Kyy6gPmMv41kpPMJ&#10;KjB2hHc9CphqfBsZ5rio8+Jqyn7OL2irv3n96sdF8APg1a/A/wAAwaFHdy393IfNubmY8yPXqdRb&#10;QOcVLX0FOMYRUYLRH47iK9TFVpV60ryk7v1CiiitDnCiiigAooooAKKKKACiiigAooooAKKKKACi&#10;iigAooooAKKKKACiiigAooooAKKKKACiiigAooooAKKKKACiiigAooooAKKKKACiiigDwP8Aaz/a&#10;y0P9k7w3o+r63ps2pRandPbRxwdflVW/9mr5l/4fO/D7/oWtRr7X+LHw78CfEHTLO38dWOnX1pbS&#10;GSAalt2B/wDgVecf8Mxfs8/9Cz4d/wC/q/8AxVAHzVd/8FnvAccEz2/hnUZpf+WcR4zXzBq/jbx5&#10;/wAFKP2mvCbxaNLpnh/TJ18vEfyW0KvuZnf+98tfpoP2Y/2eV/5lnw7/AN/V/wDiq9H8GaV8Ovh7&#10;Y/Y/Df8AYejQelpJGlAHa2NuLGzgg6+VGsX/AHytWqxf+Ey0D/oN6f8A+BSf41o2t5FfW4lgmimj&#10;PSSI7loAs0UUUAFFFFABRRRQAUUUUAeBWH/J5epf9i0v/oa177XgVh/yeXqX/YtL/wChrXvtABRR&#10;RQAUUUUAFFFFABRRRQAUUUUAFFFFABRRRQAUUUUAFFFFABRRRQAUUUUAFFFFABRRRQAUUUUAFRDr&#10;UtRDrR1A8n/aV/5ER/pJ/wCg1+flfoH+0r/yIj/ST/0Gvz8r8S46/wB8o/4f1Z/OviX/AMjCh/g/&#10;UKcPuim04fdFfmi3R+QLc6TwR01//sFXH/oNfm1d/wDH5P8A77V+kvgjpr//AGCrj/0Gvzau/wDj&#10;8n/32r/Q/wCjP/yJcd/19X/pJ+88D/8AIrl/jf5RIKU9BSUp6Cv7Jf8AX3H6Cj1j9lv/AJLr4Y/6&#10;7/8AstdF42/5G7W/+vuT/wBCrnf2W/8Akuvhj/rv/wCy10Xjb/kbtb/6+5P/AEKv4q8ev+Rlgv8A&#10;r3L/ANKP6g8GNsb6x/8AbjFP3DQO9B+4aB3r+Wkf052Om+GP/JRPDH/YRg/9Cr91rH/j0h/3Fr8K&#10;fhj/AMlE8Mf9hGD/ANCr91rH/j0h/wBxa+xyH4Kny/U/m/xY/jYT/DL/ANtLDdKqXabomBHG05q2&#10;3Sq8wzDIPRa+ptc/Aluj4p8aftDeLfDXiu+0y2u8RW0jRoZH61hf8NTeM/8AnvXF/FkA+P8AWsn/&#10;AJbtXI1/OmPz3MoYurGniJWUpW1t1P5QzLiXOKeNrQp4maipStrbqexf8NTeM/8AnvSt+1H4zOQJ&#10;wwrxynABc89K4f7fzSzviJffc83/AFozqz/2qf33PB/2+7r+0P2i9UvH/wBdc2tvLJ/vtEtfNtfR&#10;n7dp/wCL9XP/AGDrX/0UtfOdf7EcHSlPh3ASlu6UP/SUf0dCbqQjOTu2kFKKSlFfY9TQ/ez9hb/k&#10;1D4c/wDYOH/obV7zXg37C3/JqHw5/wCwcP8A0Nq95r/PvPf+Rti/+vk//SmfV0/gQUUUV4ZoFFFF&#10;ABRRRQAUUUUAFFFFABRRRQAUUUUAFFFFABRRRQAUUUUAFFFFABRRRQAUUUUAFFFFABRRRQAUUUUA&#10;FFFFABRRRQAUUUUAFFFFABRRRQBR1TT4dU0y8s5f9VcxtE//AAIba/NTxR/wRf0/XPEGo39t8Rbq&#10;GG6meURy2qnZubdt/Wv05rzvVfj78PdF8Yr4UvPFmnweIJH8oaf5n77fQB+ev/Dka2/6KNP/AOAq&#10;0f8ADka2/wCijT/+Aq1+pqtuqhqmrWOg6XPqF/PFZ2FsnmyzSnakaepoA/MH/hyNbf8ARRp//AVa&#10;P+HI1t/0Uaf/AMBVr1b4of8ABXv4YeDdbvNM8P2F34mNs/l/a4flhl/3DXU/s+/8FQvhh8atbi0T&#10;UPO8KatK37oXn+pk/wCB0AeqfshfstWH7KHw7uPDdnrMus/abj7TJdSxqnNe91FFLHJAHQjy6loA&#10;KKKKACiiigAooooAKKKKACiiigAooooAKKKKACiiigAooooAKKKKACvyn/4Klf8AJ4nwN/3If/Sx&#10;a/Vivyn/AOCpX/J4nwN/3If/AEsWgD9T7H/jzg/3FqzVax/484P9xas0AFFFFABRRRQAUUUUAFFF&#10;FABRRRQAUUUUAFFFFABRRRQAUUUUAFFFFABRRRQAUUUUAFFFFABRRRQAUUUUAFVr7/jzn/3GqzSd&#10;aAP5nPjXo99J8YfGfl2V1/yF7r/lk3/PVq96/YW8Jatr9n8ZdNs9Nmnu5vCbeXEfk+7PCzfe/wBm&#10;v2+n+F/hG6uJbiXwzpMs0v8ArJDbJk/pVDWfh/oukeHNf/sLQrKwv7rT5rcfZLdUaTKNtX5fesqs&#10;eanJeR24HEfVMVSxKt7koy120af6H4bNg5AFfqd/wTj8SabqHwQ/suC8E1/YXTfaIv8Annu+7X5d&#10;6lpdzol7Np99D5F3bSNFLF/zzdfvLX3Z/wAEwfEWm2s/iXR5LuGLVbnbLHbZ+d0XvXw2UydPF8ve&#10;6P6v8QMN9b4dnU/kcZabb6/g2d//AMFLvGllpvwq0zw3JDK13ql2ssUw+4gj+9ur8y4kMlxtHV6+&#10;/wD/AIKmMTbeBT33z18CWPN3Cf8Apov/AKFRm8nLFuL6JIz8OKUaPDsKkPik5Sf5L8Ej3T9qfwtc&#10;eCD8PNBu5Y57q28PxvLLD9zl2I/nXmfwl+f4k+F89tRh/wDQq+wv+CiGlWUfwy+FWo/Y4vt8sYie&#10;6/j2eQrbfzr4Y0+5lsr2C4t5jBNG6yJLF96OsMdT9hi2u1j2OFMVLNMkV93zr/yZn752pDW8RH9x&#10;as1xfwmu5r/4a+Gri4lknmksIi8sv33Owcmu0r9Cg7xT8j+Na1N0qs6b+y2vuCiiirMQqP1FSVFx&#10;yKBH5Nftn/8AJ3k3/X1a/wDstfqV4G/5FDRv+vSL/wBBFfmV+2L4V1u7/ayM9vpd3NDLNb+XLFEz&#10;q/3a/TfwdE8HhTSI5B5cotkBH/Aa8LLotV61+/8AmfqnF04SyfKlGV7U3+UTcHevzk/4KqY/4SPw&#10;NjvbT/8AoVfo2O9fnj/wVF0TUtQ1vwZcWdjdXkQhljLwRM+Du/2a6M0TeFlY8vgOShxBQbdlaX/p&#10;LPrj9l3/AJN88C/9g5f5mp/2ifh5F8UPhHr2jmHzZzA0tuP9taj/AGZ7S5074CeCLa6ilhuItNQS&#10;RTffB5r090EmVbn1FdVOHPQjCWzij5rGV3QzWriKcvhqSa+Umfl9+wT8Vj8LviB4m8OazN5NrNBI&#10;Tn/lm8dUP2ddFk/aL/bBvfEt8ftenWN09/Jn+4rbYf8Ax7ZXJ/tq/Da4+Fnxu1SezH2Ow1T97EYv&#10;9r71fWv/AATY+GY8OfCzUfE91CFutZnxFL/EYV7f99V8zh4VZ1o4We0G3+Vj93zrE4XC5VX4hoP9&#10;7iqcYL1d+b8D7ILc81+Zv/BT47fiX4f/AOvWv0ybA5Nfmj/wU6BX4m+H9n/PpXsZtb6q/VH5t4ea&#10;8Q01e2kul+n/AA59qfsx+INM8QfA/wAKNpl3Dei2skil8o8Rv/dr06+vItOtJrmeTyookMjy+wr8&#10;sPCGl/GH9lvStN8V+GPO1Lw1rFutzJGI/NiH+8tP+J/7XXxb+NmlHwxp+jXWnW10fLkjtLVt8v8A&#10;s76yhmUadNRqw99JWXc9CtwPUx2MlWwWIhLDyk7y5rOKvrdeWplfCP8A4u5+2pFqllD58E2ry32P&#10;REP3q+vv+Ci3huTVvgf9sjh802M6sap/sPfsp3HwespvFfiaML4kvoQI4ev2aM9v971r6f8AGvha&#10;x8ceFtR0PUIhLa3sLROPrTwuEqPC1FUVpVLu3rsTn3EOFjxBhcRhpc9LDKEb9+X4mvwPkP8A4Jn+&#10;MLXUPhxrPh8yg6ja3Hm+V/sV9sAnqePavyi8W/BD4rfskfET+3fCEFzcWAdvLubT51kj/uOldg//&#10;AAUM+K4szaDwlt1A8eaLWT/0HbWWGx0cLTVHERalHT1O3O+Fa2d46eZZRUhUp1fed5Wcb7p+h6F/&#10;wU/8dWUPhfw34VWX/iYTTm+8of3F+X/2avWP2BfCF74S+AOlm9g8qe9ke6A/2G5X+dfKvwk/Zo+I&#10;f7TXj3/hNviIbmx0rz0kklu/keVF/gRP4Vr9MNK0+20ext7O0jENpboI44x2Fa4KMq+IljHFpW0u&#10;ebxFiMNlWT0OHqFRVJqTnUlH4VK2y/U/Pj/gqLDN/bfhiT/lnsevrv8AZZnjvPgF4NdOP9C4P/Am&#10;ryX9vz4Gat8VfBFjrOhRS3mpaQSRaRf8tE/ir5V+EP7XXxP+CXhf/hFB4am1GK2/49/tVtJvt/8A&#10;ZPy1i6v1PGSdX4ZL8j06OX1OJOGsPhsFJe1oyknFu2je9z9RPE+m/wBreGNVss5FxayR/mpr8rP2&#10;Rdfi+HP7Uy2l+fscUtzPbHzu3z/LX6Q/s/eLfEfjf4SaFrfi20+w6xdR+ZLF5ezHp8tfJn7ZP7He&#10;v6j4qn8feA4vOlk/e3NpEdjo/wDeSt8dTnVjSxNJNuPRdjzOFcRh8JPG5JjpqKrJxU27pSWlrn34&#10;QZeOgH61wHxw8ZWXw7+FPiXW7yUQwxWjgH/bZdor4B8K/tu/GT4c6VDo+t6BNqUtunlpLd2rbz9W&#10;rF8SeI/jb+2prdnop0yWy0aN/wDVeU0NvH/tP/epVM0hKm404vmelisLwNisPio1sdVhGhBqTlz6&#10;WXl5m5/wTT8LXes/GbWfEXlf6BYWjxPJ/tyNuX/0Gvef+Cmxz8FtNPT/AE9a9p/Zt+BWn/AH4eQa&#10;FbkT38j/AGi8ue8kjdR/ur2ryL/gpPpV9qnwXshZ2ct4Yr5C4hj3kCo+ryw+XzhJa2bOhZxSzfjG&#10;hiqbtTTUY+iTsyT/AIJrn/iw03/X89fWudvQV8p/8E59JvtJ+BcqXlnLZmW9eSMTR7MivqzO0ZNe&#10;pglbD0/RHxHE8lLOcXKMtOeX5n5O/Eb/AJP7Hp/bcVfqrqgD6Xdsf+eL/wDoNfl78Q/DOrz/ALee&#10;+PTLuaL+2IpPN8ptmz+9ur9Q9Rj36bMqHgwsB/3zXnZZFqVX1PruNpxlTy5RltSX6H5OfAn/AJPS&#10;g/7CktfeP7cWhHXP2bfFAXraQfaf++a+I/gd4U1yP9tBZJNNuoYYtUlkkl8ptlfqN4h0Oz8S6Le6&#10;XfRCW0uYWiliPoRUZfT58NUg+rZ3cX42ODzvA4qLvyQpy+53t87Hwj/wS28W2/8AZ/i3w483+lB4&#10;rqOI/wBz7rV9+jA6nJFflB8Q/gJ8Tf2XfirLrfgy3up9MjdpbK/tRv8Ak/55uldn/wAPBPi7eaWL&#10;C28KH+1ZP3QufsLY3/7m2ssJjFgofV8RFqS/E6s/4aq8RYv+1spqRlTqJXV7OMkkte5+k5vYBcGD&#10;zUMpHEefmq9Xw3+x78O/ilrvxDvfiJ8RJruASx4ihupOf++P4Vr7kr3MPV9tDm5WvU/Lc1y+GWYn&#10;6tCtGo0ldx2v1QVWMYZfm5P86s18K/tQeMfjb8IPjFeeJ/C/2rUvCEkcX+ieV50Q+X5vloxFZUIc&#10;7V16XHlOVzzfE/VqdSMZWduZ2T8vV9D2/wCL37Hfw6+LUMslxpkejarIPkvNPGwh/dfutXwF4A/4&#10;SD9lf9qWy0ODUZZrRb1baU/w3MLf7NesN/wUf+IL2X2eHwEwv9mfM8qTH/fO2qH7N/7PXjr4z/Ge&#10;L4kePLSSy06Gf7aTNHs+0P8Awqq/3a+exEqOKqU5YWPvXV9LfefsGU0cxyLAYmOfVUsO4OMYuXM+&#10;Z7cvb/hj9EvEEnn+FtSdej2cn/oDV+W/7CJ/4ysx6fav/Qq/U3X49/h7Uo0PW2kAH/ATX5jfsNeG&#10;dYs/2pJp7jTbuCGEXXmSyxMi/er0Mb72KoNPq/0PmOF5wjkmbpvl9xf+3H6nIMYr4V/4Kkf8iZ4Z&#10;/wCvv/2Vq+6sbQM18Qf8FN9LvtS8GeHjaWU14Y7rpDEz/wDoNbZiv9kmeFwY1HP8NJuyu/yZ69+w&#10;xx+zb4bPfMv/AKFXwp+1Pan4ffthXGoSfuYxeQXXmf7DV95fsSadcaX+zr4Zt7yCWzmxJ+6mG1/v&#10;Vy37aP7Lb/HjRrHU9EMcXibTkfysj/j4T+5XLiKEq2ChyK7SWh9HlGb4bLeJsU8S/wB3Uc4t9rvc&#10;+ifC+s22v+HNN1Kzm861uYEkjkx1G2r11OtlbTTSHakSGR3+ntX5Y/D/AOP3xu/ZogPhu/0W6utO&#10;t3/d2l3bNJ5f+44/hq945/ap+NXx+sf+EY0XQbrTor393JHa2rI8n/AzVxzOmoJTj766eZzT4Axj&#10;rtwrQdBv4+fTl7+uhzERk+OH7bkFzo8PmwS62sv/AGzgZdzf+O19kf8ABRPw/wD2l8Ap7tetjOhP&#10;41F+xd+yVJ8DobnxH4ieObxJfQiMRr0t4+4z/ePevovx/wCCtP8AiL4P1Pw/qcQltL6FomB/nUYb&#10;C1Pq1RVFaVS+nrsdGd8R4VZ3g54R81LC8sb9Xb4n+R8j/wDBMvxZb33w91vQvO/021n8zyf9j+9X&#10;2yGAwGOSa/JTWfhX8W/2RfiJNqfhy3up7aI5S8tI/MiuE/uuldzdft8/GDXNM/s2w8M+Vq0v7r7T&#10;FYsW3/7lZYfHRw1NUcRFqUdPU7s84Ur5zjpZllVWE6VV8zblblvun6H6WLfW73Rt/NQy/wDPPOGr&#10;85/+CpXPi7wj6/ZJf/Qq9b/Yj+FvxJ0/xDr3jn4gy3QutTjWKKC7k+bA/i2fw15j/wAFO/D+paj4&#10;o8J3Flpl1eReQ8ZkhiZ8Hd/s1pjakq+CbcXF9mcXC+EoZVxRToQrqokn7y+G7i7peh0Xjj9meP40&#10;fsteEdb0eDyfEunacskR/wCfhP7tcd+wp+07L4E1sfDXxdNLFbSTeVZSTf8ALu/9w19pfs12Nzp3&#10;wQ8JW93DLBNHYqHjl65r5E/bs/ZVubPU/wDhYnguyl5fzL20tPv7/wDnomKitRnS5MXR3SV13R0Z&#10;VmeHzKpiOH80f7uU5unJ7xld/nofoTnODip6+W/2HfjfrXxO8ATaT4ksbqHVdEVYjdzRMnnp/Cfm&#10;/ir6kr3KNVV6aqR2Z+X5hgKmWYqeEq2vF9OvZ/MKKKK2PPCiiigAooooAKKKKACiiigAooooAKKK&#10;KACiiigAooooAKKKKACiiigAooooAKKKKACiiigAooooAKKKKACiiigAooooAKKKKACiiigD4k/4&#10;Kp+E7XVvghp2sXHjGTwn/Y908scUMjI967qqrEu3/dr4K/Z3/YO+On7QOhw6/H4guvDOgS/8e93q&#10;V9Jvk/4Arbq+rP8AgrzcPb3nwgk1PzP+EYj1j/TP7n8O7d/wGvvr4Z32k6l4B0CfQpopdJNpH9nM&#10;P3dm2gD8v9b/AOCSPxgstKluNP8AizDe3cacWpkuU8z/AIFur5m8M/s5/EmT48wfCjxv43uvAGt3&#10;Uf8Aod1qVzO8Nz/dVGVv4q/oDr8t/wDgql4g03U/jp8G9I8PzxTeMLW+Xzfsp/fRo0q7VbbQBht/&#10;wSH+L3/RZYf+/l3/APFV+if7OPwt1L4M/CTRfCesax/bmoWEflyX/wA373/vrmvQ9J8z+yrPzf8A&#10;WeSm/wD75q9QAUUUUAFFFFABRRRQAUUUUAeBWH/J5epf9i0v/oa177XgVh/yeXqX/YtL/wChrXvt&#10;ABRRRQAUUUUAFFFFABRRRQAUUUUAFFFFABRRRQAUUUUAFFFFABRRRQAUUUUAFFFFABRRRQAUUUUA&#10;FRDrUtRDrR1A8n/aV/5ER/pJ/wCg1+flfoH+0r/yIj/ST/0Gvz8r8S46/wB8o/4f1Z/OviX/AMjC&#10;h/g/UKcPuim04fdFfmi3R+QLc6TwR01//sFXH/oNfm1d/wDH5P8A77V+kvgjpr//AGCrj/0Gvzau&#10;/wDj8n/32r/Q/wCjP/yJcd/19X/pJ+88D/8AIrl/jf5RIKU9BSUp6Cv7Jf8AX3H6Cj1j9lv/AJLr&#10;4Y/67/8AstdF42/5G7W/+vuT/wBCrnf2W/8Akuvhj/rv/wCy10Xjb/kbtb/6+5P/AEKv4q8ev+Rl&#10;gv8Ar3L/ANKP6g8GNsb6x/8AbjFP3DQO9B+4aB3r+Wkf052Om+GP/JRPDH/YRg/9Cr91rH/j0h/3&#10;Fr8Kfhj/AMlE8Mf9hGD/ANCr91rH/j0h/wBxa+xyH4Kny/U/m/xY/jYT/DL/ANtLDdKgm/1Un+7U&#10;7dKgm/1Un+7X1SPwKO5+a/xa/wCR/wBa/wCu7Vx9dh8Wv+R/1r/ru1cfX8rZh/vlb/FL8z+Ks2/5&#10;GFf/ABy/NhUnZajqTstec9jyuh8//t4f8l8n/wCwfa/+ilr51r6K/bw/5L5P/wBg+1/9FLXzrX+1&#10;HBv/ACTeX/8AXqn/AOkRP61pfw4ei/IKUUlKK+x6mx+9n7C3/JqHw5/7Bw/9Davea8G/YW/5NQ+H&#10;P/YOH/obV7zX+fee/wDI2xf/AF8n/wClM+rp/AgooorwzQKKKKACiiigAooooAKKKKACiiigAooo&#10;oAKKKKACiiigAooooAKKKKACiiigAooooAKKKKACiiigAooooAKKKKACiiigAooooAKKKKACiiig&#10;DE8Y60PC/hTWdX6ixtJbn/vlWavyB/4J7+B/+Gh/2wvEvjvX5ZbyLTJ5b5PNPWRn+Va/Xfx9o0ni&#10;TwPr+lxf6y+sZ7Yf8CRl/rX5Bf8ABOP4w6H+zz+0V4s8KeL5jo0V9NLaxzXfyJFIrfx0Afs/X5hf&#10;8Fdf2pLnQLCy+E+gXfky3sf2nVZYv7n8Mdfanxl/aq+H/wAHvBN7r9/4l0+aWOFjb2sUyu8r/wAP&#10;Svxy+D/hjXP27/2wv7Q1SGWawur37be/3YrVW+VaAPof9h7/AIJgaP8AEnwBB43+Jn2oQ6knm6dp&#10;cMmz5P771nft1f8ABNrSPgp4O/4T34bz3cNpZOv2nT5pd7x/7StX646TptroumWen2cAhtLWNYYo&#10;v7iLwteJ/tx6taaT+zB46e8I8uSxaOP/AH6AOB/4JqfHe6+Nf7PVnHqh83VdCk+wyyn/AJaD+Fq+&#10;ua/M7/gi3Dc/8IR4uk/5c/PX/vuv0xoAKKKKACiiigAooooAKKKKACiiigAooooAKKKKACiiigAo&#10;oooAKKKKACvyn/4Klf8AJ4nwN/3If/Sxa/Vivyn/AOCpX/J4nwN/3If/AEsWgD9T7H/jzg/3FqzV&#10;ax/484P9xas0AFFFFABRRRQAUUUUAFFFFABRRRQAUUUUAFFFFABRRRQAUUUUAFFFFABRRRQAUUUU&#10;AFFFFABRRRQAUUUUAFQzyiGGR/7i5qaq19/x5z/7jUAfn54t/wCCv3hDwl4q1rRJ/DF5NJYXUlt5&#10;g6SbW216x+yf+3z4f/ar8can4b0rRLrTJrGx+2mSbnI3KuP/AB6vxH+NtvI3xh8Z/upf+Qxddv8A&#10;pq1faf8AwRiV/wDhoPxZvGP+KfbP/f8AjoeiC10/61OZ/aG0O+0P42+Mre/gls5X1SeYRy90Z2ZW&#10;/wC+a9d/4J465ZaP8d4I7yeKE3dq8UGf+Wj/AN2tX/gpP4JfQPjRaa8t3539t2ayeV/zz8v5P/Za&#10;+ffgv4s/4Qf4o+GNakh+1m1vY/3Y9221+dVV9XxzXmf2ThJLiDhS0N6lJr/t5Ll/Q+rf+Cn3jKy1&#10;LxR4Z8Nx+b/aFijXMv8Ac2N92vjbwdoFz4r8X6No9pgXV7dRxR+b935mr6L/AOCiE/2n47QTjgSa&#10;XBJj/e5rxn4Aj/i93gn/ALCkH/oVVjpc+Pl6r9DPhWn9S4VpTp7qEm/XVn2P/wAFK7B9J+GHwzsG&#10;OZLaR45CP9mBVr8/ITtngP8AtgV+rH/BRPQrHUv2er3UJ4BLdWF1F9nlA+aPc21q/KXG1AfSts4h&#10;7PE38ked4a4r6xkdl8UJy/O/6n7m/Bpt3wr8KH/qHwj/AMdrt68A/Yk1291/9nvQJ9QvDeTR7ovN&#10;k/uL92vf6+0w0uajB+SP5izfDvC5jiKMt4zkvxYUUUV0nkBRRRQBUbT7aaQSSQRSy/8APQxqTVui&#10;igAqtdWNvdj9/BFN/wBdYw9WaKAGKojAVRUb4TGOR6VPWZq1t/aOm3VuknlGZGj8wfw0XtqKye7t&#10;52Pyq/az8ZyfHb9pGHw/p/761tblbCL/AL6+av08+HHg6PwJ4H0jQoAALO2SL/gQX5v1zXz18Jv2&#10;GNF+HvxMHjHUNVm1e9jme4himHyh2719XZFeTgsPVpzqVa28n+R+gcT5vg8XQwuXZc70qMbXtb3n&#10;a4metfmf/wAFP/8Akpfh/wD69K/THoCa+cP2mP2Q7H9obW9M1OTUpdOltk8qTb/y0T0rTMKNTEUH&#10;Tp73Rx8IZnhsozaGMxLtFKX4qx6F+z7bxXXwM8GJJH5sX9nJxLXdWvhvTLKQyQadawyHuIlBqh4D&#10;8KReCPB2k6DBKZYrCBYUkPcCukxnvXdBcsVHsj5XEVFOtOUHdNv8xM4p1NxjvTq0OVX6kM8Mc42S&#10;RiQe9Z//AAjOk+f5/wDZtr5vr5S5rWpuaB3sMiSOIbE4qWiigArLbw/pkkokfTrUy+piXNalJkUB&#10;ewxIxGNq9BTh3pciloEZVz4f02+H7+xtZvrEtWrPT7axH7iCKH/rlHsqzup1A73Cq9xax3S+XPDH&#10;LF6SDd/OrFFAFeK3jtYfLiiESekdWKKKAKjafbNN5/kRed/z18td351boooAqJp9tHL5iQRCb/nq&#10;I13fnVuiigCGeCOYfPGJKoJ4d0yOYzJp1sJfURLmtWm7qAvYNuBTqKKBBUE8CTrskjEiH1qem7qB&#10;mTH4W0iCbzI9NtRJ6iJa04kjiGxOKk60tA7t7hVOLT7aCTfFBFFJ6xooNXKKBBVe6sre6H76CKb/&#10;AK6RhqsUUAQxwpbpsjAjQelTUUUAUbnSrK9H+kWcM3/XSNTUdnomnacP9FsoIf8ArlGorSpAc0Bc&#10;CM0tNJ5p1AEFxbRzj95FHL/10FUY/D2mRSmRNOthJ6iJa1abuoC9gPaoLqxt7sfv4Ipv+usYerNF&#10;AhoXaPlpjxpMmxwJEPrUtFAyta2NvaD9xBFD/wBcowlWaKKACiiigAooooAKKKKACiiigAooooAK&#10;KKKACiiigAooooAKKKKACiiigAooooAKKKKACiiigAooooAKKKKACiiigAooooAKKKKACiiigAoo&#10;ooA8b/al/Z00f9pv4V3vhTVMQXX+tsrvr9nm9a/Me18K/ta/sRzT6P4fN3rPhvzP3Xk/6TD/AMAV&#10;vu1+tfxX+Jmh/B/wRqXivxBdiz02wTzJD3f/AGa/Ln4hf8FKfjd8UrzU7z4VeGZbHw1axt5l1La+&#10;d8n975qAMu4/ak/bN+I0H9l6X4fu9Mll/d+bDYqj/wDfbV7z+xb/AME/PEHhvx9/wtb4xXv9seK/&#10;9ZbWE0nnGN/77s36Vq/sXftCePfiX+y/4/8AGGoTQ6n4qsd32PyYl++u7+Cof2JP+Cid78V/GJ+H&#10;nxOsho3iwviym8sx/aG/uMvZqAP0DooooAKKKKACiiigAooooAKKKKAPArD/AJPL1L/sWl/9DWvf&#10;a8CsP+Ty9S/7Fpf/AENa99oAKKKKACiiigAooooAKKKKACiiigAooooAKKKKACiiigAooooAKKKK&#10;ACiiigAooooAKKKKACiiigAqIdalqIdaOoHk/wC0r/yIj/ST/wBBr8/K/QP9pX/kRH+kn/oNfn5X&#10;4lx1/vlH/D+rP518S/8AkYUP8H6hTh90U2nD7or80W6PyBbnSeCOmv8A/YKuP/Qa/Nq7/wCPyf8A&#10;32r9JfBHTX/+wVcf+g1+bV3/AMfk/wDvtX+h/wBGf/kS47/r6v8A0k/eeB/+RXL/ABv8okFKegpK&#10;U9BX9kv+vuP0FHrH7Lf/ACXXwx/13/8AZa6Lxt/yN2t/9fcn/oVc7+y3/wAl18Mf9d//AGWui8bf&#10;8jdrf/X3J/6FX8VePX/IywX/AF7l/wClH9QeDG2N9Y/+3GKfuGgd6D9w0DvX8tI/pzsdN8Mf+Sie&#10;GP8AsIwf+hV+61j/AMekP+4tfhT8Mf8Akonhj/sIwf8AoVfutY/8ekP+4tfY5D8FT5fqfzf4sfxs&#10;J/hl/wC2lhulQTf6qT/dqdulQTf6qT/dr6pH4FHc/Nf4tf8AI/61/wBd2rj67D4tf8j/AK1/13au&#10;Pr+Vsw/3yt/il+Z/FWbf8jCv/jl+bCpOy1HUnZa857HldD5//bw/5L5P/wBg+1/9FLXzrX0V+3h/&#10;yXyf/sH2v/opa+da/wBqODf+Sby//r1T/wDSIn9a0v4cPRfkFPB3E5PB60yn4yM+tfZb6Gy03P3d&#10;/Ynvbax/ZQ+HbXE0UANh1lk2/wAbV7j/AMJJpH/QStP+/wAtfj74z+IXiPwt8OPhdZ6Trd3Y2v8A&#10;YEUvlQyfJv3NXDf8Lp8b/wDQz6j/AN/a/wA2eI83p0M6xlP2b0qT/wDSmf0Tkvhvis1y6hjoYmCV&#10;SKlazdr+h+3f/CSaR/0ErT/v8tNHiPSQP+Qlaj/tstfiN/wunxv/ANDPqP8A39p0fxq8cM2P+Em1&#10;A/8AbWvnHntP/n2z3F4TY1u31qGv92R+4FpqFtqCnyJop/8ArlJuq9Xzd+wjrl9rv7PumXuo3Et5&#10;cyXMuZZvvda+ka+jpVPa01NdT8Xx2EeAxVTCyd3BtXs1e3qFFFFanCFFFFABRRRQAUUUUAFFFFAB&#10;RRRQAUUUUAFFFFABRRRQAUUUUAFFFFABRRRQAUUUUAFFFFABRRRQAUUUUAFFFFABRRRQAUUUUAFf&#10;AP7av/BMe2+PPiO88aeCNSh0XxNcY+02s4/cXJ/vcfdavv6igD8RdM/4JKfHzXtWEGuTadZ2CPxd&#10;y6ktx8v+5uzX6bfsi/sg+Gf2UvBo0/TiNT1y651DVZY/nkf+6n91a+hKKACvgX/gqTpvxP8AiL4b&#10;0DwH4D8KajrOn30nm6hdWkTOn+ylffVFAHzp+wv+zxcfs4/A7TNC1HnWrn/Sb0f883b+GvouiigA&#10;ooooAKKKKACiiigAooooAKKKKACiiigAooooAKKKKACiiigAooooAK/Kf/gqV/yeJ8Df9yH/ANLF&#10;r9WK/Kf/AIKlf8nifA3/AHIf/SxaAP1Psf8Ajzg/3FqzVax/484P9xas0AFFFFABRRRQAUUUUAFF&#10;FFABRRRQAUUUUAFFFFABRRRQAUUUUAFFFFABRRRQAUUUUAFFFFABRRRQAUUUUAFIy7qWopnEURf+&#10;5QB5pe/s1fDDUr2a9ufBelTXUz+bJIYuXf3rW8F/BvwX8PdSm1Hw34Z07RrqZPLkmtItjOn92vlr&#10;xN/wVj+E/hfxFqej3FnqX2qxna2k/dfxq21q9H/Zr/bm8D/tO+MtS8PeGLa8hvLG0+2yNOPlKblX&#10;/wBmo6MWnX8jzr/gp54d0xvh1oGtvB/xNYb37NFc+iN8zL+lfm9aXDW1xFOp2yRv5kZr9l/2rvCF&#10;545+AnizTdOtIru+MHmRrN0G3lj+Wa/GSdFjmCOMGPrXw+d03DEqfdH9T+F+NVbKKmGnbmhJ6X3T&#10;/I3vGHjvWvH2pRah4g1GXUruONYhJL/cX7q17J+wl4c0/wAQ/tFaDDqcP2uO2jluY8/89F+61fPW&#10;zDYr7c/4JieHNO1Lxx4m1e6tY5r+xtohbTf88933q87Ap1sVC/c+v4qnTy3h/FRpR5VyuKS/vafq&#10;fR//AAUJVl/Zm1odvtdt/wCh1+Sh6iv10/b80+71L9mbX0s4ZZ5I5oJZBF1CK/zNX5Ev2r0s8X+0&#10;J+R8d4WNPKKy6+0/SJ+vf7BP/JuWg/78v/oVfRlfNH7Amp2t1+z1o8EE8M0tu7CSKP70Zr6Xr6rB&#10;f7tT9D8B4mVs7xn/AF8l+bCiiiu0+ZCiiigAooooAKKKKACiiigAooooAKKKKACiiigAooooAKKK&#10;KACiiigAooooAKKKKACiiigAooooAKKKKACiiigAooooAKKKKACiiigAooooAKKKKACiiigAoooo&#10;AKKKKACiiigAooooAKKKKACiiigAooooAKKKKACiiigAooooAKKKKACiiigAooooAKKKKACiiigA&#10;ooooAKKKKACiiigAooooAKKKKACiiigAooooAKKKKACiiigAooooAKKKKACiiigAooooA/Ob/gr7&#10;rV1faF8M/BqSSQWGs6vi4k/gkHy4r6Sb4Z6B8Kv2RtU0bQ7GKzhi0CQ5hiXfI/lferiv+Ckf7Omr&#10;/Hj4LxXfhvJ8S+GJ21Kyij+/LwNyj/a+XivlTwD/AMFO7FfgXrPw7+KWjajp3iWPTpLGK6hi/wBZ&#10;8u1d6NjbQB7J/wAEdhn4K+IP+wi3/oTV5f8A8FR/BmkfDf46/Cbxv4bhi0zxBfXqR3P2T5Hl2SLt&#10;b5f++a4X9gb9ub4dfsy/BzxBpviX+0JtVmumube0tIt/m/e2jdu+Wm+DtU8cf8FMv2rdB8QXmmS6&#10;N4F8NOsife8q3RW3bd/8UjNQB+wOkTvc6VZyyf62SFXP4qKvVDBCLeGONOiLipqACiiigAoryr46&#10;/tI+A/2eNDiv/GGqGCSb/j30+0Tzbm4/3I/4qxPgF+198Ov2kJr628KandQ6hY/63T9Vtvs1zj+9&#10;sPagD3CiivNvjb8fPBn7P3hQ654v1P7FE37u3tYhvuLl/wC5En8TUrgek0V81/Bv9vv4R/G/xSvh&#10;vR9Sv9I1aX/j3ttdsvshuP8AZTJO6vpSqA8CsP8Ak8vUv+xaX/0Na99rwKw/5PL1L/sWl/8AQ1r3&#10;2kAUUUUAFFFFABRRRQAUUUUAFFFFABRRRQAUUUUAFFFFABRRRQAUUUUAFFFFABRRRQAUUUUAFFFF&#10;ABUQ61LUQ60dQPJ/2lf+REf6Sf8AoNfn5X6B/tK/8iI/0k/9Br8/K/EuOv8AfKP+H9Wfzr4l/wDI&#10;wof4P1CnD7optOH3RX5ot0fkC3Ok8EdNf/7BVx/6DX5tXf8Ax+T/AO+1fpL4I6a//wBgq4/9Br82&#10;rv8A4/J/99q/0P8Aoz/8iXHf9fV/6SfvPA//ACK5f43+USClPQUlKegr+yX/AF9x+go9Y/Zb/wCS&#10;6+GP+u//ALLXReNv+Ru1v/r7k/8AQq539lv/AJLr4Y/67/8AstdF42/5G7W/+vuT/wBCr+KvHr/k&#10;ZYL/AK9y/wDSj+oPBjbG+sf/AG4xT9w0DvQfuGgd6/lpH9Odjpvhj/yUTwx/2EYP/Qq/dax/49If&#10;9xa/Cn4Y/wDJRPDH/YRg/wDQq/dax/49If8AcWvsch+Cp8v1P5v8WP42E/wy/wDbSw3SoJv9VJ/u&#10;1O3SoJv9VJ/u19Uj8Cjufmv8Wv8Akf8AWv8Aru1cfXYfFr/kf9a/67tXH1/K2Yf75W/xS/M/irNv&#10;+RhX/wAcvzYVJ2Wo6k7LXnPY8rofP/7eH/JfJ/8AsH2v/opa+da+iv28P+S+T/8AYPtf/RS1861/&#10;tRwb/wAk3l//AF6p/wDpET+taX8OHovyClXrSUq9a+xN47n1X8VP+RG+Fv8A2Lsf/oxq8xr074qf&#10;8iN8Lf8AsXY//RjV5jX+WXF3/JQY/wD6+z/9KP8AQPgf/kmsD/17iFO9KbTvSvkkfbs/Wz/gnv8A&#10;8m26N/19Tfzr6ar5l/4J7/8AJtujf9fU386+mq/TcF/u1P0P4Z4m/wCR3jP+vkvzYUUUV2nzIUUU&#10;UAFFFFABRRRQAUUUUAFFFFABRRRQAUUUUAFFFFABRRRQAUUUUAFFFFABRRRQAUUUUAFFFFABRRRQ&#10;AUUUUAFFFFABRRRQAUUUUAFFFFABRRRQAUUUUAFFFFABRRRQAUUUUAFFFFABRRRQAUUUUAFFFFAB&#10;RRRQAUUUUAFFFFABX5T/APBUr/k8T4G/7kP/AKWLX6sV+U//AAVK/wCTxPgb/uQ/+li0AfqfY/8A&#10;HnB/uLVmq1j/AMecH+4tWaACiiigAooooAKKKKACiiigAooooAKKKKACiiigAooooAKKKKACiiig&#10;AooooAKKKKACiiigAooooAKKKKACq19/x5z/AO41WaawDDbQB/Mh8b/+SxeM/wDsL3X/AKNavtT/&#10;AIIt8/tC+LP+wA3/AKPjr9JNV/Yk+DOs6peahd+DLSa7upGlllP/AC0dq6b4Yfs1/Dr4Oa5eav4Q&#10;8PQaNqFzD9mllh/uZ3baBM9C1nS49Z0u9sJf9VdQvE/0Zdtfh58W/BkvgH4i+INDkE3+i3bRxtN9&#10;+RN33q/dLdXyx+07+xVpvxy1SbxLpmoHSvE4g8rkZhl2/d3eleNmmDli6S9n8SP0vgTiOhkGYS+t&#10;u1KorN72a2dvv9D8pNwzuJ3HuK/R7/gmJ4Ft7XwR4h8U+bL9pv7kWXl/wbY/m/8AZq+dNC/YK+KW&#10;o+M5tEn05bG1i5/tWY/6PJ/ud6/TH4K/DGx+Dnw50fwxaYP2WLEkneR/4mryMqwVSNfnnGySP0fj&#10;/inL8VlP1LBVlOVRpvl193fV+dlp0sRfHr5fgp42H/ULn/8AQDX4gS9BX7g/Hwhvgt42/wCwXP8A&#10;+gV+H0vQVWeu8qfzI8Jf4OM9Y/qfo9/wS3/5EfxX/wBfaf8AoNfc1fDP/BLf/kR/Ff8A19p/6DX3&#10;NXtZZ/ukD8t46/5KLFesf/SYhRRRXqHwYUUUUAFFFFABRRRQAUUUUAFFFFABRRRQAUUUUAFFFFAB&#10;RRRQAUUUUAFFFFABRRRQAUUUUAFFFFABRRRQAUUUUAFFFFABRRRQAUUUUAFFFFABUKAdc7qmrA8V&#10;+JrPwb4c1HWr+UQ2VjC0ssp9FFF7JjUXOSjFXbdkjbc44xmsHUfGWhaPqkGmXur2lpqE3+rtZZVV&#10;5Pwr8xPH3/BQb4l65r8txod5DounANFFFDFv8wf3uf4q+d9W8c+INe1wazqGsXdxqkb+bHdSytvj&#10;/i+Wvm6ud0Y/BG7P2XLfC/MsSubG1I001dJay12uuh+7jhipIbaexx0qYc896/IH4IftmeO/hZrE&#10;KXmqS61oks2+4tbv53/4A9frD4P8U2fjLw3p2uWLbrS8hWaM+zV6mDx0MZH3d1ufE8R8K47hqpH6&#10;y04y2aejt5dNzdBFPqPGMipK9E+O2dgooopDCiiigAooooAKKKKACiiigAooooAKKKKACiiigAoo&#10;ooAKKKKACiiigAooooAKKKKACiiigAooooAKKKKACiiigAooooAKKKKACiiigAooooAKKKKACiii&#10;gAooooAKKKKACiiigDwL9qf9rjw1+yppeg3fiCznvBq1w0IitPvoMferI1v9m34MftZeHNN8aXvh&#10;OIy6lB5sd35Xkzf8Drx//grH8JrLx78LNB1f+2bPTdV0u6eS2ivJNv2n7u5U965X9k//AIKd/DnS&#10;fhlpfhfx7N/wj+q6RGtr50MW+KUL/FQB67oH/BLb4F6DffaZNFmvhuz5V1LlK+nfBHgDw/8ADjQ4&#10;dH8OaXaaPp0fEcFrGEFeC/8ADx/4C/8AQ5xf9+6t6J/wUG+B/iHVrPTLPxbFNeXUiRRxeX/G1AH0&#10;nRUcbiQb6koAKbTqbSdragfGPhDSdN+LX7e/ji51+3h1OPwhpsVtp0F5HvSOR/vMqmpP2pfC1l8M&#10;fjP8M/H/AIc02103UJLv7BeG1jWLzUb+/trPt/Fuj/AP9vDxW/iaf+x9J8aabFJbahcZWHzl+8u/&#10;otJ8d/iDon7Qfxv8AeB/BmqRa1FYz/b9RutP/fRRbfu/OtPTSxUt2fattKJoYn/vrmvDfGn7M8fx&#10;E/aK0D4ieI76HVNA0KxaLT9Auot6RXTf8t/7tet3/inRPD19p2mahqdpZ391+7toZpAjy/7teHft&#10;Q/tW6Z8Gb3S/CGl3tgPGmuf8ewvZVSK2T/nq/wDs0PchOxw37bXhHw34kvvAHhzw7plp/wALF/te&#10;K506SziVJbaFf9Yzuv3Vr6802GSLTbNJ8GaONQ/+9t5r5n+CM/wo8CXp1fV/iLonib4ganJ/pmrT&#10;XyO29v8AlnF/dX0r6gSUSxb070x3ueD2H/J5epf9i0v/AKGte+18neO/AupeOf2wZobDxZqHheSL&#10;w7/rdO4eT5lr2X4afCvV/Aeq3l3qHjjV/E0MsewW2o42R/7VID0yiiigAooooAKKKKACiiigAooo&#10;oAKKKKACiiigAooooAKKKKACiiigAooooAKKKKACiiigAooooAKiHWpaiHWjqB5P+0r/AMiI/wBJ&#10;P/Qa/Pyv0D/aV/5ER/pJ/wCg1+flfiXHX++Uf8P6s/nXxL/5GFD/AAfqFOH3RTacPuivzRbo/IFu&#10;dJ4I6a//ANgq4/8AQa/Nq7/4/J/99q/SXwR01/8A7BVx/wCg1+bV3/x+T/77V/of9Gf/AJEuO/6+&#10;r/0k/eeB/wDkVy/xv8okFKegpKU9BX9kv+vuP0FHrH7Lf/JdfDH/AF3/APZa6Lxt/wAjdrf/AF9y&#10;f+hVzv7Lf/JdfDH/AF3/APZa6Lxt/wAjdrf/AF9yf+hV/FXj1/yMsF/17l/6Uf1B4MbY31j/AO3G&#10;KfuGgd6D9w0DvX8tI/pzsdN8Mf8Akonhj/sIwf8AoVfutY/8ekP+4tfhT8Mf+SieGP8AsIwf+hV+&#10;61j/AMekP+4tfY5D8FT5fqfzf4sfxsJ/hl/7aWG6VBN/qpP92p26VBN/qpP92vqkfgUdz81/i1/y&#10;P+tf9d2rj67D4tf8j/rX/Xdq4+v5WzD/AHyt/il+Z/FWbf8AIwr/AOOX5sKk7LUdSdlrznseV0Pn&#10;/wDbw/5L5P8A9g+1/wDRS18619Fft4f8l8n/AOwfa/8Aopa+da/2o4N/5JvL/wDr1T/9Iif1rS/h&#10;w9F+QUq9aSlXrX2JvHc+q/ip/wAiN8Lf+xdj/wDRjV5jXp3xU/5Eb4W/9i7H/wCjGrzGv8suLv8A&#10;koMf/wBfZ/8ApR/oHwP/AMk1gf8Ar3EKd6U2nelfJI+3Z+tn/BPf/k23Rv8Ar6m/nX01XzL/AME9&#10;/wDk23Rv+vqb+dfTVfpuC/3an6H8M8Tf8jvGf9fJfmwooortPmQooooAKKKKACiiigAooooAKKKK&#10;ACiiigAooooAKKKKACiiigAooooAKKKKACiiigAooooAKKKKACiiigAooooAKKKKACiiigAooooA&#10;KKKKACiiigAooooAKKKKACiiigAooooAKKKKACiiigAooooAKKKKACiiigAooooAKKKKACvyn/4K&#10;lf8AJ4nwN/3If/Sxa/Vivyn/AOCpX/J4nwN/3If/AEsWgD9T7H/jzg/3FqzVax/484P9xas0AFFF&#10;FABRRRQAUUUUAFFFFABRRRQAUUUUAFFFFABRRRQAUUUUAFFFFABRRRQAUUUUAFFFFABRRRQAUUUU&#10;AFRyS+XEXqSq19/x5z/7jUAfKuu/8FMvgd4d1u+0u91+eK6sZ2t5f9GP31OGru/gV+2b8Nf2ivFN&#10;7oHgzU5b2/tbX7XKJotnyblX/wBmr8Bvjd/yWPxn/wBhe6/9GtX2p/wRa/5OF8W/9gBv/R8dAH7O&#10;0UUUAFMp9RluhpoOpznxA8MDxr4L1nQ2mNp/aNpJbecP+We5SN1fhp4k0w6B4i1LTvO8/wCyzvF5&#10;vrtav3quBiGX/dr8JfiM3/FeeIB/0/S/+hV8rnsVyQfr+h+9eE9Wft8VSb93li/mm7H2X/wTA8cy&#10;w654k8KfZP3UqfbftP8Au/Ltr9F6/L//AIJjEH4vayPTTj/6FX6gV3ZO28Ir92fJeI1KFLiCpyK1&#10;4xb9Wgooor2z8yCiiigAooooAKKKKACiiigAooooAKKKKACiiigAooooAKKKKACiiigAqLHGCPrU&#10;teM/tS/E22+FXwZ8Qao97LZ3s0DW1lJakeaJm+VWXP8AdJrOpUVKDnLodOFw1TGV6eHpK8ptL7zc&#10;+KPxz8GfB/TWvfEetQ2MmxjFa7v3spXqqL3NcZ8I/wBsj4dfF+f7FZal/Zmo7sR2d+Nry/7S+1fk&#10;XrfiLV/FOrTalq2o3Wp6hcNvkubqTc0j1npKEferZHrivkp57UVS8Ye6j+jMP4VYL6o418RJ1X1V&#10;uVP0e67n78Bw7ArzmrNfAv7EH7XNhH4efwl478RrDdW7rHp9xd8bk/u7+/41942l5FeQ+bBNFNGf&#10;+WkUgdfzr6fD4iGJpqpF/Lsfg+dZLisixk8HiVttJJ2ku6/Us0UUV1HhBRRRQAUUUUAFFFFABRRR&#10;QAUUUUAFNp1MHAphtqGAPevg3/gpR8YrnTLHS/BGj6z5X2pGl1G1h++U/h3f7Nfa3jPxVZeCvDGp&#10;a1qE0dvZ2UDSySynCgD1r8UPjF8SL34s/EXWPEd/NLMbmdvLi8zf5afwqv8As14Wb4n2FDlW8vy6&#10;n6t4d5K8yzT63VSdOjrbvJ/D92r+RxsMMrBVT7zV7/8ABP8AYs8c/Fyzn1Ge0k0LTFtmuLe5uk5n&#10;f+FVFepf8E5PgxY+LPEGseLta0n7VDpRSPT5ZgDF5x+98v8AeWv0lUYCkDb7V5GX5VGtTVau9H/S&#10;P0DjLj2rlWLlluWxtOKV5PWzetkuvr0ufgprOkXOh6vdadejybi1kaKQem2v0M/4JufGv+2NCvfA&#10;GoS5ubH/AEiy/wCuf8S14f8A8FA/hNfeDPi/P4i2yz6Xro80S+WqpFIOqe9eM/s+fEOP4XfF7w14&#10;kmh86C2uVEn7zb8jfKW/WuOm3l2N5WrL9D6jH06XGnDHtY2c5R5lbpOO6/T/ALeP25HLDj9elTVl&#10;6Vqtrrmn2Wo2U6z2tzGssUkfKurDgg1qV9/dNJo/kGzi3Fq1v6/4HyCiiigAooooAKKKKACiiigA&#10;ooooAKKKKACiiigAooooAKKKKACiiigAooooAKKKKACiiigAooooAKKKKACiiigAooooAKKKKACi&#10;iigAooooAKKKKACiiigAooooAKKKKACiiigAqq15brP5XnRed/zz8wbqtV+Vvxu8ZeILL/gqL4Z0&#10;uDWtQh0uWe3/ANFiuW8r/vmgD7f/AGpP2UvDX7Vvh7R9H8SXt1ZwaZO1zEbTrllCn/0GvnX/AIc4&#10;/Cv/AKDWrf8AjtfftfDvi/8Abg8XeHv214Pg/Bo2ntoEjoPtZ3ecd1AGF/w5v+Ff/Qa1b/x2tbwp&#10;/wAElvhh4U8S6brcGq6iZ7CZLmMHbt3q26vumigCOGLy4glSUUUAFFFFAHBfFf4KeDPjf4cl0Pxj&#10;o0OsWB6eb9+P/dfqtZHwW/Zr+H37P9nd2/gjw/FpYuXzJLnfJ/30ea9UooA4bxf8HPCvjnxToPiP&#10;WdN+2atocnm2Uxkb929cF8Wv2MPhP8cfFf8Awkni/wAPf2nqvlrF5v2l0+T/AICa92ooA+XdL/4J&#10;ufALSNUs7+z8G+Td2siyxyi6l+8v/Aq+mra2jtbeKCP/AFUa7AKsUUAeBWH/ACeXqX/YtL/6Gte+&#10;14FYf8nl6l/2LS/+hrXvtABRRRQAUUUUAFFFFABRRRQAUUUUAFFFFABRRRQAUUUUAFFFFABRRRQA&#10;UUUUAFFFFABRRRQAUUUUAFRDrUtRDrR1A8n/AGlf+REf6Sf+g1+flfoH+0r/AMiI/wBJP/Qa/Pyv&#10;xLjr/fKP+H9Wfzr4l/8AIwof4P1CnD7optOH3RX5ot0fkC3Ok8EdNf8A+wVcf+g1+bV3/wAfk/8A&#10;vtX6S+COmv8A/YKuP/Qa/Nq7/wCPyf8A32r/AEP+jP8A8iXHf9fV/wCkn7zwP/yK5f43+USClPQU&#10;lKegr+yX/X3H6Cj1j9lv/kuvhj/rv/7LXReNv+Ru1v8A6+5P/Qq539lv/kuvhj/rv/7LXReNv+Ru&#10;1v8A6+5P/Qq/irx6/wCRlgv+vcv/AEo/qDwY2xvrH/24xT9w0DvQfuGgd6/lpH9Odjpvhj/yUTwx&#10;/wBhGD/0Kv3Wsf8Aj0h/3Fr8Kfhj/wAlE8Mf9hGD/wBCr91rH/j0h/3Fr7HIfgqfL9T+b/Fj+NhP&#10;8Mv/AG0sN0qCb/VSf7tTt0qCb/VSf7tfVI/Ao7n5r/Fr/kf9a/67tXH12Hxa/wCR/wBa/wCu7Vx9&#10;fytmH++Vv8UvzP4qzb/kYV/8cvzYVJ2Wo6k7LXnPY8rofP8A+3h/yXyf/sH2v/opa+da+iv28P8A&#10;kvk//YPtf/RS1861/tRwb/yTeX/9eqf/AKRE/rWl/Dh6L8gpV60lKvWvsTeO59V/FT/kRvhb/wBi&#10;7H/6MavMa9O+Kn/IjfC3/sXY/wD0Y1eY1/llxd/yUGP/AOvs/wD0o/0D4H/5JrA/9e4hTvSm070r&#10;5JH27P1s/wCCe/8Aybbo3/X1N/OvpqvmX/gnv/ybbo3/AF9Tfzr6ar9NwX+7U/Q/hnib/kd4z/r5&#10;L82FFFFdp8yFFFFABRRRQAUUUUAFFFFABRRRQAUUUUAFFFFABRRRQAUUUUAFFFFABRRRQAUUUUAF&#10;FFFABRRRQAUUUUAFFFFABRRRQAUUUUAFFFFABRRRQAUUUUAFFFFABRRRQAUUUUAFFFFABRRRQAUU&#10;UUAFFFFABRRRQAUUUUAFFFFABRRRQAV+U/8AwVK/5PE+Bv8AuQ/+li1+rFflP/wVK/5PE+Bv+5D/&#10;AOli0AfqfY/8ecH+4tWarWP/AB5wf7i1ZoAKKKKACiiigAooooAKKKKACiiigAooooAKKKKACiii&#10;gAooooAKKKKACiiigAooooAKKKKACiiigAooooAKjkQSDZUlNYhRuoA+X9b/AOCdHwV8Q65fape+&#10;HvNur64e4kyf42OWrtfgr+yJ8OfgB4jvNb8IaMLHULqD7NLL6puVv/ZaydW/bt+DGiareafeeMrS&#10;G7tXeKSI/wB9a6n4UftO/Dn42a9eaR4P1+HVdQtYftMkUXaPdt3f+PUAetUUUUAFFFFAENx/qJf9&#10;yvwk+I0flePPEQk/5/pP/Qq/eGvxp/bOto7X9pLxjFBCIovOX/V/SvnM8jehGXZn7X4V1+TM69C1&#10;+eF/uf8AwT1X/gmTLGPjFrIPU6dj/wAer9Qa/HH9iO4li/aO8JiOaSLzZiJB/wA9Pav2OrTJZ82G&#10;a7NnD4nUPZZ3Gpe/PCL/ABa/QKKKK98/IgooooAKKKKACiiigAooooAKKKKACiiigAooooAKKKKA&#10;CiiigApvSnUwt8uTRYG7agxGMmvzE/4KSfFCTxN8R9N8J2d7FPp+kQ+bJFD/AMs52+9u/wCA1+jX&#10;jzxdaeBvCOra7ef8etjA00n4V+I/xN8a3fxF8fa14kvP9bqFy0v4fw/+O18/nVbkoKmt5fktz9i8&#10;McqeLzSWNmvcpLT/ABS0X4XLfwc8DTfET4m6BoCQS3kN1dL58UP3tn8Ve+ft0/s2WXwk1rS9Z8M2&#10;Qt/D9/H5ckMX/LOZf/sa67/gmr8IJNX8Wal4+uzi200Na2eP43b7x/Kv0M8ReG9J8W6fJY6xYw6j&#10;ZyLgxTR7hXDgcujXwjc95PR9kj6fivjOrlXEUI4Z81OkrTj0blZ/grWPwXO5EwOVr6h/ZE/a+vfg&#10;3ra6H4juZrzwrdPyJPmazf8AvL/s19AftPfsF6JqPheTWPhzpi6Xq1ijSPp8P3Llf/iq/OW8tLrT&#10;r+e1u7eW3vIX8uSGX5WjevKq0cRldZS6d+59/gsyyfjzL50pR8nFrWPmvPsfvJout2PiLSLTUtMu&#10;I7ywuk8yKeP7rr6itIZ7jHoa/H/4UftoePPhF4Bh8LaR9kmtYXl8qacb3j3+n+72r2n4If8ABRnV&#10;rK6s9N8d2Yv7V2WL+0YvkeP/AGnr6ijnGGqJKbtJn4RmHhznWGdSeHpqpCPw6+8497d11P0YC9cj&#10;g96lrnPB/jPQvHGmDUdA1GDUrQ/8toJN4ro69pNS1T0PzCcJU5OM1Zre6swooopkhRRRQAUUUUAF&#10;FFFABULAEHPapqiJA4NAadT5C/4KJfGL/hCfhxB4Tsx/xMddyHzHlfIX71fmBbwG4nhjT/lo/l19&#10;Eft1fEv/AIWB8b9Rtba8kn0/Sx9mjhPSN/4q439lj4cyfE743eGdK+yQ3lpHP9ovIpunkr96vgsf&#10;U+t4zkW2x/XPB+Ep8P8ADf1yvGzadSXnbb/yWx+p/wCzB8Oh8Mfgv4b0aWCGG+FuJbkxdJJG+bdX&#10;q2cDFMtoI7eCKOMYjRcL9KmJGa+4pw5IKC6fofyhi8VUxuIqYqr8U5OT+erPm/8Abk+DL/FX4SzT&#10;2WP7U0jdcxf7mPmr8kJQUVYnr9+LmAXFtJE3zh1IxX4jfHrwjfeCfiz4m0q/gEE0d20vlxfc2M25&#10;a+Xzygly14+j/Q/fPCrNZSVfKZfClzx+/wB5fPQ/Tv8AYf8AiN/wsT4DaMbiWGXUNMzYyxQ9Y0Xi&#10;Pd/wGvoivyz/AOCcfxMPhX4uXXh27vZIbDXIMR2x+7JcqMr/AOO7q/Uyvay6v9Yw0ZdVp9x+ZcaZ&#10;V/ZOdVqcfgm+aPo+nyYUUUV6Z8MFFFFABRRRQAUUUUAFFFFABRRRQAUUUUAFFFFABRRRQAUUUUAF&#10;FFFABRRRQAUUUUAFFFFABRRRQAUUUUAFFFFABRRRQAUUUUAFFFFABRRRQAUUUUAFFFFABRRRQAUU&#10;UUAFfkp8eP8AlK74T/672tfrXX4w/tsfEu2+EX/BRay8XTwfbYtI+z3MkNAH7PV+SPxP/wCUsmm/&#10;9dIq9Hb/AILReEP+hSu/+/tfGXi79sHTfEH7ZcPxgTTJv7PidP8ARP4/loA/fSivzV/4fQ+FP+hT&#10;vPzrY8G/8Fe/Cvi7xXo+iJ4Znhlv7pLbzT0G5ttAH6JUVDBKJoY3/vrmpqACiiigAooooAKKKKAC&#10;iiigDwKw/wCTy9S/7Fpf/Q1r32vArD/k8vUv+xaX/wBDWvfaACiiigAooooAKKKKACiiigAooooA&#10;KKKKACiiigAqHf6c1NXnnib4t6d4Ruhb3+IFL+WkssqqHK/erKpUhTXNN2Xql+ZlUqwoxcqklFd2&#10;0vzO9Ks49Kdlq8l/4aK8Nf8APzF/4EJ/jS/8NF+Gv+fiL/wIT/GuT+0MH/z+h/4EjgWaZfa/1iH/&#10;AIFE9Zy1IrA9sV5P/wANF+Gv+fiL/wACE/xrrvBHjy18aQST2kf+jJwJfMV8/wDfNaU8Xhqz5aVV&#10;N+TT/I1p4/CV5clGtGT7Jp/kdU+KlqLIYf3sfhUtdnkdwUUUUDCiiigAooooAKiHWpaiHWjqB5P+&#10;0r/yIj/ST/0Gvz8r9A/2lf8AkRH+kn/oNfn5X4lx1/vlH/D+rP518S/+RhQ/wfqFOH3RTacPuivz&#10;Rbo/IFudJ4I6a/8A9gq4/wDQa/Nq7/4/J/8Afav0l8EdNf8A+wVcf+g1+bV3/wAfk/8AvtX+h/0Z&#10;/wDkS47/AK+r/wBJP3ngf/kVy/xv8okFKegpKU9BX9kv+vuP0FHrH7Lf/JdfDH/Xf/2Wui8bf8jd&#10;rf8A19yf+hVzv7Lf/JdfDH/Xf/2Wui8bf8jdrf8A19yf+hV/FXj1/wAjLBf9e5f+lH9QeDG2N9Y/&#10;+3GKfuGgd6D9w0DvX8tI/pzsdN8Mf+SieGP+wjB/6FX7rWP/AB6Q/wC4tfhT8Mf+SieGP+wjB/6F&#10;X7rWP/HpD/uLX2OQ/BU+X6n83+LH8bCf4Zf+2lhulQTf6qT/AHanbpUE3+qk/wB2vqkfgUdz81/i&#10;1/yP+tf9d2rj67D4tf8AI/61/wBd2rj6/lbMP98rf4pfmfxVm3/Iwr/45fmwqTstR1J2WvOex5XQ&#10;+f8A9vD/AJL5P/2D7X/0UtfOtfRX7eH/ACXyf/sH2v8A6KWvnWv9qODf+Sby/wD69U//AEiJ/WtL&#10;+HD0X5BSr1pKVetfYm8dz6r+Kn/IjfC3/sXY/wD0Y1eY16d8VP8AkRvhb/2Lsf8A6MavMa/yy4u/&#10;5KDH/wDX2f8A6Uf6B8D/APJNYH/r3EKd6U2nelfJI+3Z+tn/AAT3/wCTbdG/6+pv519NV8y/8E9/&#10;+TbdG/6+pv519NV+m4L/AHan6H8M8Tf8jvGf9fJfmwooortPmQooooAKKKKACiiigAooooAKKKKA&#10;CiiigAooooAKKKKACiiigAooooAKKKKACiiigAooooAKKKKACiiigAooooAKKKKACiiigAooooAK&#10;KKKACiiigAooooAKKKKACkPSlpD0oAhlkSNC7kBBXDQ/Hr4bXF/9gi8deHpbvzPK8kalFu3/AN37&#10;1fCn7fHxp8ZfF/43+H/2ePhnqUtlNcusms3VnLscf7LMv8Kr8xon/wCCMfhqPwu0lp4+1YeKhD5k&#10;cxjTyfPx/wB9bd1A2fpQCHG5ec0+vzf/AOCffx58eeDfizrXwE+Jd5Ne3emB/wCzpbv/AFmxf9o/&#10;eWv0goEFVZ7mK1gllnkEUUYy8knC4q1X5h/tp/Fnxv8AtHftGab8APhvrM2maXb86td2crJz/FvZ&#10;f4VpPXQD79svjt8OtS1OHTrTxx4fuL+R/KS2iv42cv8A3eGrvVbdX5pax/wRo8P6d4Xnu9D8e6v/&#10;AMJVFD5ltLNEqw+d/wAB+auk/wCCcf7QXjiPxj4l+CnxMvZb3W9C/wCPK6u/9ds/ubv4l9KryEfo&#10;XUMssccO9yBGKhvL6302yluLmaOC0iTzJJZDtVEr83v22f8Ago5Hc6XrXgP4NRTeIL/yXj1TW7SJ&#10;nito/uts2/8AoVZsqx+iegeKNI8Uwzy6RqdrqcML+VJJazLII3/u8Vsfwivgr/gkDJ537PWpSOfN&#10;ll1KSWSU/f3195SyiGHe/atJKxKepQ1zXdN8NaTNqer3sGmafbJ5kt1dyKiRj/aZjXN+H/jP4C8U&#10;anFp2jeMtE1PUJR+7tbS+jkc/wDAVavzJ8ZQfED/AIKLftWeJfBEfiCbwz8OvDUjRXEMMjbNithj&#10;s/ikb/a+Wup+LH/BJO2+HvhC98R/DXxxqw8Taan2mMXfyCRV/wBpf4qVwtqfqEafXxl/wTZ/aU1/&#10;43/DK90nxZL9r8QeHZvsNxdn78gX5V3/AO1X2bTasMK/Kf8A4Klf8nifA3/ch/8ASxa/Vivyn/4K&#10;lf8AJ4nwN/3If/SxaQH6n2P/AB5wf7i1ZqtY/wDHnB/uLVmgAooooAKKKKACiiigAooooAKKKKAC&#10;iiigAooooAKKKKACiiigAooooAKKKKACiiigAooooAKKKKACiiigAqtff8ec/wDuNVmo5IvMiKUA&#10;fzJfG5dvxi8Z/wDYYuf/AEa1fan/AARaH/GQvi3/ALADf+j46+zvEf8AwSp+DHifxHqesXkOrfar&#10;6drmX/Svl3s25q9E/Z3/AGHPh3+zL4pvvEHhAXn2++tPsUn2uXeuzcrf+y0AfRdFFFABRRRQAV+N&#10;v7bKj/hpbxpnr5yf+g1+yVfkF+3d4X1LQf2iteuryHyodTCXFvKP+Wi14GdpvDK3f9GfrnhjOMM7&#10;kpOzcJJet0ZP7Fi/8ZI+DiehmNfsnX4sfsqeJbDwd8e/CmpapN5FrFc4eU/7VftMrbqyyJr6vK3f&#10;9Ed/ipCUc0oSaduS3zTd/wAxaKKK+kPxQKKKKACiiigAooooAKKKKACohzwDmpazNV1ax0Wylvr+&#10;7isrSIZeaaQIg+pNJuy1dgSu0kXcMqnjJ9M0qtkZzmvIPCv7VHwx8Za3qWj2Piqza6sciXziYk/4&#10;C7ABvwrd8TfHv4f+FdGn1HUPFul/ZbYZkMNwsrD/AICuTUKtTa0lsds8vxlOoqc6MlJ/Ztr8j0J8&#10;EdcVLXK+CviB4f8AiDpcWoeH9Ut9TtpEEgML/MP95eq11VWmmrp3OWcJU5OE4tNdGrMKKKKZAUUU&#10;UAFQrgsw71NVfgEKPvGla+jJbt0PlH/gob8UP+EQ+Ef9gWd7JZ6jrD+UYxHnzIf4q/LAHkGvqL/g&#10;oF8Uz42+ME2kWmpfbNK0aMRJCI9vlTfxV5L+zx8OZPir8XvDHh4WX9o2st0st5F5m3NsvzSf+O18&#10;FmNR4rGcsdvhP664JwlPIeHfrdbRyTqy9N1/5Kj9Tv2Q/hqfhj8DtA0+4sxZ6rcxfar3Em7fI38X&#10;/fO2vb6o2llFp9nFa248uKJFjQeir0q9X3NGHs6cYdlY/lXHYupj8VVxdV3lOTk/Vu4V+f37dP7I&#10;2q65q0/xD8IQG/8AMH/Ex0uGPD/9dVx973r9AagCMoHzZwPSs8RQhiabp1Nmd2TZzisixkcZhH7y&#10;3T1TXZrz/A/Dvw18FvG/ijxH/Ymn+GdQk1KP78UsDJ5fysy7yfu/drmfEXh3U/C2qS2GsaZdaZfR&#10;fft7uMo4r93YtLt4LqS6SGOO5l2+bME+Z8dM14t+0/8AsuaJ8f8Aw6ZEhisvFNqn+hagRyf+mb/7&#10;NfM1cj5KbdOV5rofteB8VPa4yMcZRUKLSu1q4vu+68j82f2c/wBozW/2f/FEF5ZvLe6PM/8Apun9&#10;FkT+8v8AtV+t3w1+JmhfFjwpaeIPD93Hd2lwo6H5o2/ut71+KPjnwPq3w78TXnh/XLKWy1C1fy5I&#10;5f8A0Jf9mvXf2OfjpefCD4raXBPeS/8ACPanJ9mvbUyfJ83ypJz93bXLluOlhJ+xq/D+TPoeNOFM&#10;LxBhHmmXte2UebTaa7eb7P5dD9f9u3cOgqeqkU0dxB5kfzo4Bz61br7nyP5W16hRRRQMKKKKACii&#10;igArhvjF42tfh18N9e8QXd2LOO0tnKTbN2HxhePrXc18Xf8ABSb4nnw98OtN8KWmo+Rd6xJ5k9r5&#10;efNgX/a7fNXLiavsKMqh7WS5fLNMxoYOP25JP06/hc/NvxDrdz4i1y91S9m867uZ2lkl9d1feX/B&#10;Mr4YFDrPja7sx/z62d15nzf9NF218BRQSX1zFBF/rZnWNBX7Q/swfDmD4ZfBnw/pgshp95JAtxeR&#10;B9/75upzXx+UUvbYj2nb9T+kvEbMFlmSxwNH/l41Ff4Y2b/BI9bOGAJqSouCBjpUtfds/lLTcK/K&#10;7/go14GtvDvxoh1OCeaabWIPNkilHyR7f7tfqjXyd/wUI+GNz41+D39r6dDFNd6NJ9ok/dF5pE/u&#10;rivKzKi6+GlFdNfuPvOCMxWWZ7h6k3aM3yS9JafnY/OX4I+M7nwF8WvCut2cMU1zFexxCOb7uGba&#10;3/oVfuBbyieCKX+8imvwGQFSHj6V+yn7I/xOsvid8EtCuIJy11YwrZ3Ec0geUOoxub/e614uRVle&#10;VKXXU/T/ABVy6Thhsxitm4v0dmvxue1Ku3aPrU1Rg/mKkr6699T+dEklZBRRRQMKKKKACmZCjNPq&#10;uZlCBi3brimhO3Uc7KUyTgVUuNQtrO0lubiaOKCNd7zSnaqj1NfA/wC1d+3bregeL7vwv4AvbP7L&#10;bBfN1aIeY3mfxL6V8beKPi/418Y315dar4n1GeW5/wBYBcMif98V4GJzilQk4KN2j9ZyXw5zLNKM&#10;cVWnGlGWyavL7rroftn4c8XaH4tsZbjRdTtdUtYn2NLayB1B+orYBYpx1r8GdF8Ya34dt5k0vWLv&#10;TYZP9ZFaysldh4O/aK+Ifw/vpbrSvFN/FJImxxPJ5yf+PVywz6P26b+R7+J8J8RFOWHxUbdOZNfe&#10;03+TP22XKKSevpShsjNfl38Kf+CjPjnwpqGzxbFF4msJZP3hA8uaP/d7V90fCD9pjwJ8ZbSI6NrM&#10;MF+ceZp10+2ZH/u8/e/CvWw+Pw+KdoSs/M/OM74RzfIVzYilzQ/mi7r59V80j17PympKi28Edqlr&#10;0j47YKKKKBhRRRQAUUUUAFFFFABRRRQAUUUUAFFFFABRRRQAUUUUAFFFFABRRRQAUUUUAFFFFABR&#10;RRQAUUUUAFFFFABRRRQAV5d42/Zo+GPxJ1yXW/E/g3TdZ1WRPLN1dRsXx+deo0UAeJf8MVfA7/om&#10;eh/9+2/+Ko/4Yq+B3/RM9D/79t/8VXttFAHiX/DFXwO/6Jnof/ftv/iql0/9j74MaLf29/Z/DrSI&#10;Lu2k82KWKNt6P/e+9XtFFACKu2loooAKKKKACiiigAooooAKKKKAPArD/k8vUv8AsWl/9DWvfa8C&#10;sP8Ak8vUv+xaX/0Na99oAKKKKACiiigAooooAKKKKACiiigAooooAKKKKACviv8AbA/5Cmmf9d5/&#10;/QVr7Ur4r/a+/wCQrpn/AF2n/wDQVr47i7/kT1v+3f8A0pHwHHf/ACIK3rH/ANKR87DoaZTx0NMr&#10;+eOp/KrCvtH9i1f+KC1H/r6NfF1faf7F3/Ih6j/19GvueDP+RtH/AAs/RvD/AP5HkP8ADI+i/WnU&#10;31p1fv5/US2CiiigYUUUUAFFFFABUQ61LUQ60dQPJ/2lf+REf6Sf+g1+flfoH+0r/wAiI/0k/wDQ&#10;a/PyvxLjr/fKP+H9Wfzr4l/8jCh/g/UKcPuim04fdFfmi3R+QLc6TwR01/8A7BVx/wCg1+bV3/x+&#10;T/77V+kvgjpr/wD2Crj/ANBr82rv/j8n/wB9q/0P+jP/AMiXHf8AX1f+kn7zwP8A8iuX+N/lEgpT&#10;0FJSnoK/sl/19x+go9Y/Zb/5Lr4Y/wCu/wD7LXReNv8Akbtb/wCvuT/0Kud/Zb/5Lr4Y/wCu/wD7&#10;LXReNv8Akbtb/wCvuT/0Kv4q8ev+Rlgv+vcv/Sj+oPBjbG+sf/bjFP3DQO9B+4aB3r+Wkf052Om+&#10;GP8AyUTwx/2EYP8A0Kv3Wsf+PSH/AHFr8Kfhj/yUTwx/2EYP/Qq/dax/49If9xa+xyH4Kny/U/m/&#10;xY/jYT/DL/20sN0qCb/VSf7tTt0qCb/VSf7tfVI/Ao7n5r/Fr/kf9a/67tXH12Hxa/5H/Wv+u7Vx&#10;9fytmH++Vv8AFL8z+Ks2/wCRhX/xy/NhUnZajqTstec9jyuh8/8A7eH/ACXyf/sH2v8A6KWvnWvo&#10;r9vD/kvk/wD2D7X/ANFLXzrX+1HBv/JN5f8A9eqf/pET+taX8OHovyClXrSUq9a+xN47n1X8VP8A&#10;kRvhb/2Lsf8A6MavMa9O+Kn/ACI3wt/7F2P/ANGNXmNf5ZcXf8lBj/8Ar7P/ANKP9A+B/wDkmsD/&#10;ANe4hTvSm070r5JH27P1s/4J7/8AJtujf9fU386+mq+Zf+Ce/wDybbo3/X1N/Ovpqv03Bf7tT9D+&#10;GeJv+R3jP+vkvzYUUUV2nzIUUUUAFFFFABRRRQAUUUUAFFFFABRRRQAUUUUAFFFFABRRRQAUUUUA&#10;FFFFABRRRQAUUUUAFFFFABRRRQAUUUUAFFFFABRRRQAUUUUAFFFFABRRRQAUUUUAFFFFABTCcA0+&#10;mEZBoEflr+yLB/wlH/BTz4o6xdgyy2SXAjJ/g3Kq/wDstfqX6fSvy2/Y5nj0H/gpf8WNKu/3V1cp&#10;OYx/uqrfyav1J9PpTfwQ9Bv45+v+R+V/7SNvL4N/4KV+BdUtD5U2pv5Wa/VBW3Cvy4/aRaXxp/wU&#10;t+H+l2f+u0z97X6jqu0Uo/Agfxv5EF5J5dnM/ojV+YH/AAT0jHiD9tb4y65eDzroTSxp/wBM/wB7&#10;X6f3kfmWcyeqNX5hf8E7JP7H/bJ+M2j3P7m6+1SyeV/20qofF8mKXw/NH6hDpX5Z/ES3l8Ef8FT/&#10;AA/cW/7n+00TzP8App822v1MHSvy5+Ixk8c/8FVdAs7frpkKeZ/wFt1KH8SA5fBL+ux+kHxG8HQ/&#10;ETwPrXhm4uJLOHVLV7Z5oT88e4dq+eta/Zk8Bfs3fsw+ONO8J6NDBNLpUpuL6b55pX2/3m+b/gNf&#10;VbV5h+05/wAkC8c/9gub+VZ/ZHHf+vI+Wf8Agj3/AMm96l/2Epf/AEKvvSSPzYtj85r4L/4I9/8A&#10;Jvepf9hKX/0KvtH4ieJv+EO8Ea1raL5sljayTfiq1rPcmB+ZPjq58Qf8E5v2mPEHj+3+ya/4E8TX&#10;X+mafDcYubbzPmX5a6X4nf8ABXLQ/HHg688P+APCt5F4g1L/AEaKbUpUSKPd/FWF+wL8FbL9rXx5&#10;4t+MHxPmk1+e11ForLS55d8MZ+bqv+z2r7c+I37F3wn+IHg+90M+EbDSxc8x3enReVNG/wDe3Cof&#10;wjW55t/wTj/Zyufgr8Kp9Y1i8tL3xB4hna+uPsj70j3fw7q+w6/M/wD4J5eN/Evww+PfjP4GapqU&#10;uq6VpbubKSaTc8a1+mFaS3F1Cvyn/wCCpX/J4nwN/wByH/0sWv1Yr8jv+Cvtzqdp+0j8J59F/ear&#10;HYrJZgc/vvtXyf8Aj2KgZ+tFj/x5wf7i1Zr8mo/i/wDt5eRD5fhmXyti/wDLiv8A8VVmy+L37eL3&#10;0PmeGcxb162q7P8A0KgD9XKKwvB8+r3XhXS5Nfhig1qS2Q3kUPKJNt+at2gAooooAKKKKACiiigA&#10;ooooAKKKKACiiigAooooAKKKKACiiigAooooAKKKKACiiigAooooAKKKKACkZttLVa+/485/9xqA&#10;PKNQ/av+E+l309nceM9OhuraRopIvM5R/et3wD8ePAnxP1W40zwv4itNYvrZBJJFDJkhP71fzq/G&#10;2aRfjD4z/e5/4nF1z/21avtL/gi5JI37Qni30/sBv/R8dAH7N0UUUAFFFFABX5h/8FPP+Ss6J/2D&#10;v/Zq/TyvzC/4Kd/8lf0P/sG/+zV42b/7q/VH6T4d/wDJRUfSf/pLPlf4f/8AI66B/wBfsX/oS1+7&#10;tt/x7x/7i1+EXw//AOR10D/r9i/9CWv3dtv+PeP/AHFrzsh+Gp8v1PtvFr+Lg/Sf/tpOvSlpF6Ut&#10;fVH8/oKKKKBhRRRQAVGFG3GOKkr5A/a1/bVj+Ek+o+EPDUJn8WeWp+1H5orfd6/7VYV60KEHOex6&#10;eXZZis2xMcLg4c02fXTA44OPwpuCuDu2+vGc1+R/hj9uv4m6D4v/ALav9UGpxTeWLqz8nCOi/wBz&#10;+7X174t/4KIeA9I8GWWo6UJNS1u+g8waeP8Al3f+69efRzTDVE3zWSPrcx4EzvLqlOHsvaOei5Pe&#10;s/PsfUetaraaBpd5quoSiG1tY2lkkPZFr8kf2pv2o9b+N/ijUrCz1K6XwXFNiysANnmbf4n2/e/4&#10;FW78av27fFvxg8JN4fisotAtpz/pJtZcvIn92vmqytZdRvYLKCEz3VxIsUUQ/jdvlVa8PMsyWISp&#10;UNup+scEcEyytyzDNoJVFpBN3S7t+fYiAZkCjoe1MAK9K/Q7wv8A8E4NL1z4T6AdXvpdG8XY827m&#10;h+dPm6Ltq9on/BMHQrTU4pL/AMUXV7ajd+68rbXGsnxTjeKVn52Pop+I3D8ZyjOclKL5dE3ouqt0&#10;Z+feg+K9Y8N+amk63eaV5v8ArPsc7ReZ/wB812Pgz9oT4h+BdcOp6X4t1F7sJ5f+lztMn/fDZFfR&#10;XjP/AIJm+LrbXJ4/DeqWl5pWMxyXh2P/ALtfLfxR+F+t/CLxde+HNfg8m/i/iH3JU/vLXPUo4rB+&#10;9K6t56Hs4LNeHuJG6NHkqSkndNNSt8z9gf2dPi/b/Gz4V6N4kQxfb5E8u8iiPEUy/eX869RbGOa/&#10;Kf8AYP8A2gP+FW+PR4Z1TdJo2uSrFEfM+W3m/vf8C71+qok3D8K+1wGJWJoKV7yW5/MHF2QyyHM5&#10;0eW1KesfR9PkR3E8VvbyySyCKJBl3PavGvE/7YHwp8H6xNpWoeLIBdxff8ob0H/Alrif24/2gbb4&#10;YfDy88Oadd48T6zCY4QP+WafxNX5RFyzcVxZjmf1Sfs6aTl1ufT8H8C/6w4eWMxk3Cne0bJXlbfV&#10;7W0+8/a3wP8AtJ/Dz4j28smheJrOYRSLGfNfyvmboPmrW+MPxJsfhN8OtY8SXcuBbQMYxxukfHyg&#10;V+INvdXVlMJYJpYpY38wYre174keKvFVn9j1fxDqGp2g/wCWU8rMlees8bg1KOvkfW1fCmKxMHRx&#10;D9nfVSSvbya3uU/F3ia68XeKdS13UJfOu7+dpZD/AL1fcH/BM34RJPcar8QrzypmiLWNnkfNE5/1&#10;jfiMV8PeF/DV74x8Q2ek6bby3l3dOsccUXzNX7SfA34X2Xwi+Gmj6BZx4khgV7iTHzSSN94mubKa&#10;DxGI9tNaI97xEzSGVZRDLMO0nUsrdVBb39dPxPRWUN1qSotwI5qWvt9ep/LHoFFFFMYVAWYKeOlT&#10;1CFPBzR5AfKP7f3wgtfGvwrn8RWWkRT65pX7z7VH/rBD/F/vV+WA5b5vumv3u1vSIta0S8sLiKKa&#10;K4haOSOX7p3DHNfiJ8ZvA198OPiTr/h68g8mW0umMePulGbcu2vkM7oWkq8euj/Q/ovwtzhyo1cs&#10;q7w9+K730a+R+p/7F3xN/wCFk/AnRZbi8F5qmnr9jvMDbsK/d/8AHa3f2kPj5ovwN8BXd7e3f/E5&#10;uY2TT7WP78knO0/Svzk/ZG/abH7P3ii9GpwzXnh/U4/3sUR5R1+6yrWD+1R8d5Pj38TJtYtfNh0W&#10;1jWKyhmHzxp/F/49mtY5qo4NNW51oedX8Pq1fiacJJ/VZNz5l2dm4+t/wuZV5+038S7zxv8A8JP/&#10;AMJXqH9oB/3Y8z9yP+2X3f8Ax2vrr4G/8FH7fULi00j4gWXkzyssX9qWv3P9pnX/AOJr4Y8H/Dnx&#10;H4/mu4vD2kXWqfZ08yUQx/6tawJbeW0llWQeU8b4krxKWOxWHfPrZ9+p+q4/hfIc3p/U3TipU0rO&#10;FuaK+XT18z97tO1C01WwgvLOZJraVd8csfKstaFfm7/wT+/aV1Ox8RW/w61+6E+lXSsdOlm+9G//&#10;ADz+hr9Iq+5wuKji6anHfqux/KvEGRV+H8dLCVtVvF909mFN606mdq7LHzV7BX5Lf8FAPGtz4p+P&#10;upac95Fd2GkwpFbeV/yz+Xcyn/gVfqZ4v8QR+FPC+r6tIY/9BtZbj96dqnYrMqmvw08XeIpPFvin&#10;WNbnHkzX91LcmP8A3m3V83nlbloxp/zP8j9r8LcudfMquNntTjb5zuvyTO0/Zs8I2/jf4zeGdKu7&#10;OW8tJLpfPii/uV+19tbR2kEUMYxHGmxK/Oj/AIJkfD4XviLX/FszSgWqfZo4jHhJN38Vfo/WmS0u&#10;TDufd/kcHiXmKxebxw0dqUbfN6/lYKKKK+gPyMKy9V0u31rTLywul822uY2jkHqrDFalQnGeTjHS&#10;jyeweZ+KP7Rvwkufgv8AFrWfDzxYs2f7TZkcqYW+Zf8AvmveP+CcHxctPCXj2+8HXnlRQa7tkgl/&#10;iMy/dWvVf+Cl/wAKLnX/AApovjiy82b+xt1teRDoIWb/AFn/AH1X56+G9eu/C+u2Wr6fL5N1aTrL&#10;FLH/ALNfA1k8uxvNHY/rjKpw404W9jXd5tcrfVSjs/m7Sf8AiP2u+M3xf0L4J+CLzxLrZJhi/dxx&#10;x/elc/dUV+U/xa/ax8f/ABU1qe5l1+70zTopmktrSykaLy0/4Cfmpv7QH7UHiX9oG4tINQxZaVYo&#10;vl2EX3S/95q4L4Z/DzV/ip4wsvDmhweffXR7n5UH8TGtswzCeJmqOHbt2XU8vhHg7DZFhZZhnEYu&#10;rq7yV1BLy773PTvg3+2R4/8AhHMFXU5df0vzHkksNRdnLuy4++ea/Rn9nH9qXw3+0PY3kenwy6fq&#10;1iqm4tZ//Ql/2c1+Yfx2/Zx8U/ALULKLxBHDNa327yLuE5T5f4f96rf7K3xOvvhf8ZfD95by/wCi&#10;3M621zH5mxZEalhcdXwlZUqrduz6F5/wxk/EGXTzPK4pTSbTgrKTW915n7Ovj7oHPpQq4K/LjHv0&#10;pkUgnRXQ7o2GalJCgHpivuk1pY/lZq2/9f8ADASFXnjFfnj+2t+2Rq1p4k8QfDnwpNFDaRItveap&#10;HuWZZP8AlpEP/iq9d/bG/bDt/hFp0vhvwvPFeeKrlPnkHzJZp/eP+1X5dapqFzrF/Lf3k8k93cu0&#10;kssn35Havl81zDkXsaTs3u/L/gn7nwDwf9bl/amZU701bkT6yuve9F0IApkbI6DvX058Gf2EPGfx&#10;S0TTteupYdE0q4k5SY/vvL/vKK9N/Yz/AGNtN8W6TpnjzxWkzQh/NttPljwkn91q/Qq0tobKCGCG&#10;MQxxrsSMdAK5cvylVYqrXXovI+h4w8QJ4KrLAZP8cW1Kdk7PtFPt1Pzw8df8ExdattUhbwn4hhuN&#10;O8v95/aPyPv/AOA15340/wCCefxQ8LWEFxYxWuvvK/lyRWZ+aP8A2vmr9WxKGJGOnenBduMDFexP&#10;KMJLXlsz83w3iLxDR5V7WM0u6Wvq1Z/c0fhT43+GHin4b6tNYeJNGutOlj/56x/J/wB91z1nfXel&#10;X0U9lPNaXMRzHNDJseOv3X8VeBPD/jSAQ67pNrqUKNvC3EQbmviv9qP9grTjod54o+HkEkF7Fulu&#10;NKByki/7FeJicmqUk6lF81unU/TMk8TMNjpxwuZ0nTv9pO8fR9Un5tnn/wCy7+3ZrHhXW7Pw/wCP&#10;r2TVPD8qLbx6hKMPbH++/wDeX1r9I9F8Qab4jsheaZew31qf+WsL7lNfgzeWlzplx5NzBLbzR/8A&#10;LKWPawrvfhf8evG/wfv4ptA1qW3jH/LpN88Pzfe+Wpwebzofu6+q79Tp4m8PqGav69lTjTm+n2H2&#10;s+jZ+3Jc4PfHapq+Rf2dv28dA+JMI07xeIPD2tb1jjzJ8lx9K+r7O8t7+2FxbyxzxSf8tIjuU19f&#10;Rr08RHnpu6P51zLKsZlFd4fG03CS7/mn1LdFFFbnlBRRRQAUUUUAFFFFABRRRQAUUUUAFFFFABRR&#10;RQAUUUUAFFFFABRRRQAUUUUAFFFFABRRRQAUUUUAFFFFABRRRQAUUUUAFFFFABRRRQAUUUUAFFFF&#10;ABRRRQAUUUUAeBWH/J5epf8AYtL/AOhrXvteBWH/ACeXqX/YtL/6Gte+0AFFFFABRRRQAUUUUAFF&#10;FFABRRRQAUUUUAFFFFABXxX+19/yFdM/67T/APoK19qV8V/tff8AIV0z/rtP/wCgrXx3F3/Inrf9&#10;u/8ApSPgOO/+RBW9Y/8ApSPnYdDTKeOhplfzx1P5VYU/40fF3xd8IfgHot34Q1+70Ga51h47iW0C&#10;/vE2/d+ZaZXJ/tX/APJuvh8Hp/bDf+g1+3+DFClieNcHSrRUovn0drP3Hvc+/wCBnJZuuV292X6H&#10;jR/bc+No4/4T/UT+Cf4Un/Dbvxu/6H/UPyX/AOJrw05B4P40Z96/1KfD+TptfU6a/wC3I+Xkz+gV&#10;VmkveZ7l/wANu/G7/of9Q/Jf/ia+/P8Agl/8ZfGXxgsvGb+LvEN1r8tjJF9nN1tHl7t27pX5I596&#10;/Tv/AII68WHj/wD37f8A9mr874/yfLsLw9iK2Hw8ISXLqopP4ltZI7MLUk6qTdz9JRwKkqNh7ZqS&#10;v4/ie7r1CiiirAKiHWpaiHWjqB5P+0r/AMiI/wBJP/Qa/Pyv0D/aV/5ER/pJ/wCg1+flfiXHX++U&#10;f8P6s/nXxL/5GFD/AAfqFOH3RTacPuivzRbo/IFudJ4I6a//ANgq4/8AQa/Nq7/4/J/99q/SXwR0&#10;1/8A7BVx/wCg1+bV3/x+T/77V/of9Gf/AJEuO/6+r/0k/eeB/wDkVy/xv8okFKegpKU9BX9kv+vu&#10;P0FHrH7Lf/JdfDH/AF3/APZa6Lxt/wAjdrf/AF9yf+hVzv7Lf/JdfDH/AF3/APZa6Lxt/wAjdrf/&#10;AF9yf+hV/FXj1/yMsF/17l/6Uf1B4MbY31j/AO3GKfuGgd6D9w0DvX8tI/pzsdN8Mf8Akonhj/sI&#10;wf8AoVfutY/8ekP+4tfhT8Mf+SieGP8AsIwf+hV+61j/AMekP+4tfY5D8FT5fqfzf4sfxsJ/hl/7&#10;aWG6VBN/qpP92p26VBN/qpP92vqkfgUdz81/i1/yP+tf9d2rj67D4tf8j/rX/Xdq4+v5WzD/AHyt&#10;/il+Z/FWbf8AIwr/AOOX5sKk7LUdSdlrznseV0Pn/wDbw/5L5P8A9g+1/wDRS18619Fft4f8l8n/&#10;AOwfa/8Aopa+da/2o4N/5JvL/wDr1T/9Iif1rS/hw9F+QUq9aSlXrX2JvHc+q/ip/wAiN8Lf+xdj&#10;/wDRjV5jXp3xU/5Eb4W/9i7H/wCjGrzGv8suLv8AkoMf/wBfZ/8ApR/oHwP/AMk1gf8Ar3EKd6U2&#10;nelfJI+3Z+tn/BPf/k23Rv8Ar6m/nX01XzL/AME9/wDk23Rv+vqb+dfTVfpuC/3an6H8M8Tf8jvG&#10;f9fJfmwrzv4i/F3S/hmtlLq8bCK6do0ePn5gK9Er5Z/beKtofhjsPtUv/oFefneMnl+X1MTTV2rd&#10;L9V5o/NuIcwq5VllbGUUnKFt03u0ujXc6/8A4a88Gjo0wpf+GvfBnrNXwyc7FxTa/Jv9d8y2UYfc&#10;/wD5I/DX4i5xFtctPT+7L/5I+6P+GvfBnrNXY/Dn4s6X8UWupdHRlhtTh3lr85q+tP2IFxpfiUkf&#10;OJ48f9817+RcUY/MsfDDVlFJ32TXTzbPpuGuM8yzfNKWErqCi77Jro+7Z9SrjH+yOtS1E2Bz/Cet&#10;S1+rLdn7etkFFFFMAooooAKKKKACiiigAooooAKKKKACiiigAooooAKKKKACiiigAooooAKKKKAC&#10;iiigAooooAKKKKACiiigAooooAKKKKACiiigAooooAKZT6ZQB+Yf7dHw28Wfs1ftJ6D+0d4L06TU&#10;9LkdY9VtoY/9W/O7fj+F1/lXbn/gsj8LW8H/AGj+x9a/4STyM/2f9m/ded/d356V9+Xlhb6jay29&#10;3DHPDIPnilG5T+deQW/7GfwMttVGpR/C3wzFfxv5om+wruD/AN6gZ8cfsB/C7xn8Zfjrrfx/8d6d&#10;NZRXQYaVHdf3D/c/2a/Qv4hePNM+GXg/U/EmsCX7BYQtNKYY977VrctrOKxt44IIo4YoxhI4htUV&#10;V1/w9pnirSbjS9XsodR066Ty5bacbkkX3oYjzH9nH9p/wh+0/wCG77WfCH2z7JZTfZ5RexeU+/6V&#10;8Iftd+CvF37H/wC1LB8ePCemy6n4Z1PnUIoekb/xK1fo/wDDX4R+DPhDpU+neDPDWneGrCaTzZIN&#10;Pi2I7/3q6LVdLstbsZrPULWK8tZV2SRTR7lcUuqY99D4E1f/AILF/DF/BU0ml6PrU3iqSD91p/2b&#10;Ced/v1nf8E5/g/4y8cfEzxP8e/iBaTWd1rHGnR3X3yn94f7NfWemfscfBHSNYg1ez+F/hqDUIZPN&#10;juY7Fd4f+9XscEMdtbiOOLyo06IBTe9ydtCevLP2nP8AkgPjn/sFy/8AoNep1l61odj4i0m70zU7&#10;OK90+5j8qa2mG5JE/ukVMldDPhv/AII9t/xjzqf/AGEpK+3fFfh2HxX4a1TSLj/VXsDxE/7y7ay/&#10;h78LfCPwo0htL8IeH7Dw9pzv5htrCLYhf1rre1VJ3Ylufjt8Ivil4u/4Jk/GfxB4W8ceH7u+8C6x&#10;deZHfw9dm75ZU/hb73K19A+Pf+Cw3w1TwvdjwZo+uaz4gk/d29rPbeSn+9u5r7m8a+APDfxI0CfR&#10;vE+jWevaVcD95a3kSuklcB4Z/ZB+C3g3WrTV9D+Gnh7TdUtuYrqGyXchpb2Hc+Vf+Cbv7P8A4tbx&#10;V4h+Nfjyzl07VPELtJZ2s33vLb+Ov0NpoXaPlp1VcSVgr8p/+CpP/J4nwM/3IP8A0sWv1Yr8p/8A&#10;gqV/yeJ8Df8Ach/9LFpDP1Psvms4P9xas1Wsf+POD/cWrNABRRRQAUUUUAFFFFABRRRQAUUUUAFF&#10;FFABRRRQAUUUUAFFFFABRRRQAUUUUAFFFFABRRRQAUUUUAFFFFABUM0IlhkT+/U1IzbaAPgLxZ/w&#10;SH8BeLvFWp65P4g1GKS/upbmSMf7T7q9T/ZV/YG8L/sreOdT8SaHrF3fTX9l9iMc/wDc3K3/ALLX&#10;ud38afAllPNbz+LNJhniby5I/tS7kNX/AA58SPC3i6+mtND1/T9Tu4082SK0mV32/wB6gDqaKKKA&#10;CiiigAr8/P8Agp94N01Lbwx4m/e/2q7taDH3Nn3q/QOvhr/gqI2PA3hP/r7f/wBBrzMyV8LM+24K&#10;qSp8QYVxdruz9GfnXpepS6RqVndwf662dZI/+A1+4fwk1258WfDPwzq94FF3fafDcS+V93cy9q/D&#10;BcsxxX7f/s98fBHwQP8AqFwn/wAdr5/IZWnUXkj9b8WKcXhsLWa1UpJelj0I8gVJUa9SPSpK+zWy&#10;P5tWgUUUUDCqwbPz9RVmvn79sv4y/wDCovg/fTWw/wCJpqm6xtiY96ncvzZ/4DWdSoqUHUfQ68Hh&#10;KuOxNPC0VeU3ZerPI/jH/wAFG9K8I65eaF4X0CfVZrWSW3mubp/JjR1/u/3q/PHxf4ov/HPirU9a&#10;1M+bfX87XEv1asqeXz5d7n96/JrrfhZ8LNa+LPjDT9D0Wzku5bmRfMmPCRp/EztX55iMZWx01FvS&#10;+nqf2Nk3DmV8K4d1oRV1H35uXRatfecs9lc+WGeKUQ9pTH8lQFGEZPav2o1H9nnwZrnwgsvh9qmn&#10;C70S2tkijyT5kbL/ABq3XdnvXkGjf8E4PhppvigahcTX97pse0x6VNJ8m7vvb+Jf9mvRlkdfTla8&#10;79z4/C+KeWVFUliaUlJX5bapx6eh+XMVpLLJFHHHJ5sn+rHl9a/QH9in9jH7IbLx745s/wB5lZNK&#10;0qX/AJZ+kr+/ov419f6T8EvAeh6jp19YeFNLtLzTo/Ls5orcBoU9EPau7PC16eEydUJ89SV2fCcR&#10;+I1fNcJ9UwNN0k/ilf3muy7X6ilhnrUlRHKtz930qWvo/Q/GAr44/wCCgX7PEvxF8IjxlpHlR6ro&#10;cDyXMePmuIR/8TX2PVSZIpYir/cfg+9YV6CxFN05bM9fKszr5RjaeNw/xRf3rqvuPwJV5IJt8R8u&#10;Q9+lfoB8Bv8AgoP4b8J/DWx0bxpBqlxrNgnl/aYk837Qv8J9q8h/bS/Zd1L4WeN7zxNounfaPB+r&#10;TeZH9kjwtlI3/LNlXovo1fLQzu2qcivgYzr5ZXcVuf1xVwmUcdZbSqyd47rldnF9V8+voelftA/G&#10;Cf41/EnVPEcnmQWsjiO1hl/5Zx11/wCyV+znP8evHqC8s5P+ESsiRqFz5mw52/Kq/wC1XiOmaZca&#10;1fQWlnDLeXcr+XHDFHvcmv2K/ZS+DFv8GfhNpmneUBql6oub2UxbXLsM7W/3fu/hW+X0Hj8S6lTp&#10;qzxOLc2pcJZJDA4Cyk1ywV7tLrK/R6nhXxB/4JmeG9REMvhLXrvRTEjeZDdjz/Mf+H5uNtfNut/s&#10;E/FnRNa0zTE0WHUvt27/AEy1m3Q23/XVv4a/W8csSBjPf0pyEkcjFfTVcqwlZ83LY/Ecv8QM+y+P&#10;s3V9ov765n63PnD9lL9kfTfgRpQ1DVDDqfi2YfvbrG5YP9lK+lKiLADOcCpa9KjRhQgoQ2PisfmG&#10;IzPEzxWKnzTlu/66BRRRWx54UUUUAFFFFABXyJ+3r+z1dfFHwXZ6/wCGdJN54k0x/wDVWtuGmuI2&#10;42/hX13VdzlgQvzfWsq1GOIpunLZnpZbmNfKsXTxmGdpxfU/A/U9LvtJupYbu1msp4pGikimjKkO&#10;v3lo0vTb3WdQhtbKCW+u5X8uOGGPc5/Kv3D8a/Cfwh8RbeGDxL4c0/WYYH82KO8gVxG/94VR8F/A&#10;/wAA/D2+luvDnhPS9FvZE2PJZwBGI+tfL/2FLm5VU90/eo+LNH2LnLCy9p6+7fueZ/sW/Ai4+C/w&#10;tB1i2Fvr+pnzryLO7Z/dWvCf2/v2XtOs9KuPiN4Ys/s8kbj+1bSGP5Cn/Pb/AGfevv8ALEjjvWN4&#10;q8Naf4y8OajompwR3lhfQtFLFMNykEV7s8FCWG+rfd6n5BguJsXhs5WcSk+aUvets4veJ+FWg61c&#10;+HtasdSs5jDdWsyyxyR/e+Wv2m+A3xb034w/DXSfEFrPFLcSQol5HHJvaKbHzK3vmvyE+NXwvvfg&#10;/wDEvWfDt5DMIrWdvs00sez7RD/Cy1Q8HfFPxf8ADd7geGdev9Ca5x5v2WQL5lfIYHFvL6soTV49&#10;fVH9H8UcOUuMcBSxOEqKNTeLadnGVtHb009GfuV9tt2nNuJozP8A889/zUstxFBFvkkEIXqX7V+G&#10;tt8WPGFp4ml8SW/iPUIfEEvEl/8AaW801peJPj98RfF2lTaZrXi/VNRsZfv20twwV69dZ7Ta1hqf&#10;m8vCjGKcYxxUOXS7tK/mkutj7X/4KGftEaZZeFR8PdB1KOfVb6RJNVER3eXAPmVdw6NuCfhX532d&#10;rJqE8VvbxedLI6xxx+tJNJNI37+ffIepIzX1j+w9+zDqPxC8W2fjLW7MQeFtPfzEju48/bH7bR/d&#10;/wBqvDnOrmuJ93r+SP1TB4bAcCZJONSfw3bbSTlN9LfdY+7v2YvhvbfDH4O6BpUVpJZ3MsC3FzFN&#10;94SN1zXsFVnQBPlOCO+Ks1+gwgqcFCOyP5BxeJqYzEVMRV+Kbbfz6fIKKKKs5QqPOMGpKYQKaFs7&#10;nPeNPC1l418Lalol/FFNZ3sLROsnK/MODX5T/tBfsXeMvgzfyXljDL4k8NlDJ9vtoubf/Zdf4a/X&#10;k88d6gkCyoEdQ6Hsa87F4KGLSUr3Wz7H1/DvE+N4bqt0LODtzRezttr03Z+KPw5/Z0+IHxTltzoH&#10;hm6uLGV/L+3Sr5cCf7zV+j37Jf7JNn8BdOOqax5N94uukxJPH9yBf7qV9HxW0dvGY0jEaeicVKBh&#10;8Z49MVz4TLKOFl7S7lJHs8Q8d5ln9KWFsqVJ9Fu/Jvr5HhX7Y/wqsvil8DNfjnQR3+kQNqVnOI97&#10;xtGu5lX/AHlUr+NfjzHNLDMWHDpX79spII7elfjf+2B8Hv8AhTvxm1TTrf8A5Bd//ptl+83Psb72&#10;7/gW+vLzvDppV0vJ/ofdeFuc8rq5TUlq/fh+Ul+R+hf7FHxl/wCFtfCCyjuN/wDauj7bW5+TC/7O&#10;P+A17J438Y2XgHwjqmv6pNHDZ2MDSu0p2g+gr8qf2M/j1qPwh+JNjp1xd48OapMIru3I3YforA/w&#10;17L+3v8AtQ2PiGB/h94Xu5Zo43U6ldwSfupP+mX+1XThsxjHBOc/ijp8+h4OccFYmXEscJhoP2VV&#10;8110j9pv0f5nxt8QvFQ8deONZ18xeQL+6e5MRk343NXuf7JP7JGp/HbV4td1mKSy8GWz/vZeN146&#10;/wDLNPb1avn3wv4cvPFviHTtIsIZZru+mWKKOL73zV+3Pwr8CJ8O/hz4f8NCbzv7Ms47czbNu8/S&#10;vGyzCLGVXOp8K/M/TOOOIJ8NZfSweAajOei/uxSs369vVnQ6Jolh4a0i00vTYVtLK1jWKKGMcIor&#10;WqBlK/dGOOanr7yyWx/KHM5NuW71+/8AXuFFFFABUZOQKkqMjI96BO3U8H+Pn7Ivg/46RfabmH+x&#10;9eihaO31C0+Xn+Hev8QFfn7+0l+x74j+AQs7+CeTxD4emGx9Qii2GJ/7rJz+DV+vPDe9QXFtFe2x&#10;jniEkT9Y3rysVl1HExbcbS7n3fD/ABlmmQzhCNRzor7D2+T6H4DDEbZ+8K+sf2QP2x7n4SX8Phzx&#10;TcS3vhW5f93NJ8z2b/3uedte6ftafsM6VrmjTeKPh3pkWl6rahpLjTLSMJFcJ1ZlX+//ADr84rq0&#10;l0+eaGeEwSxP5ckUv3ozXyVSnXyuupr7+5/RmDx+UceZbKjKO28X8UOzT6n7z6TqltrNhFf2E0d1&#10;ZXKB4pozuWRfUVrV+ev/AATb+OMzXN58PtWu5JEINzpxmk/76jRf/Hq/QqvuMNiY4qmqkD+Ws+yW&#10;rkGPngarvbVPvF7MKKKK6j54KKKKACiiigAooooAKKKKACiiigAooooAKKKKACiiigAooooAKKKK&#10;ACiiigAooooAKKKKACiiigAooooAKKKKACiiigAooooAKKKKACiiigAooooAKKKKAPArD/k8vUv+&#10;xaX/ANDWvfa8CsP+Ty9S/wCxaX/0Na99oAKKKKACiiigAooooAKKKKACiiigAooooAKKKKACviv9&#10;r7/kK6Z/12n/APQVr7Ur4r/a+/5Cumf9dp//AEFa+O4u/wCRPW/7d/8ASkfAcd/8iCt6x/8ASkfO&#10;w6GmU8dDTK/njqfyqwrlP2rf+TdfD/8A2GH/APQK6uuU/at/5N18P/8AYYf/ANAr928Ef+S6wP8A&#10;2/8A+kSPv+B/+Ruv8Mv0PiY9DTacehptf6w9T97Cv0u/4JIaxZaHonxFvL64itYvMt+Zfl/vV+aN&#10;fSfwW5/Zw+IHGP8AiY2f/s1flvidVdDhXF1V05f/AEqJ9Lw3gFmmbUMC5OPtHy3XS/zR+zQ+LXhv&#10;/n+h/wC/i/40v/C2/DX/AEFIP+/i1+Ghkcg4H60eY/rX8Cf269/Z/j6H9L/8Qmof9Bj/APAF+sj9&#10;y/8Ahbfhr/oKQf8Afxav6J440zxHdG3sLgXDgfvBH8wT6mvwl8x/WvtL/gmEwf4m+JCq4xp/TPX5&#10;lrpwuce3qqn7PfzueDnvhzSybLq2PjinLkV7OC11XZs/SwKBjA6dKB1pN3I20o619K97H4eu39dD&#10;yf8AaV/5ER/pJ/6DX5+V+gf7Sv8AyIj/AEk/9Br8/K/EuOv98o/4f1Z/O3iX/wAjCh/g/UKcPuim&#10;04fdFfmi3R+QLc6TwR01/wD7BVx/6DX5tXf/AB+T/wC+1fpL4I6a/wD9gq4/9Br82rv/AI/J/wDf&#10;av8AQ/6M/wDyJcd/19X/AKSfvPA//Irl/jf5RIKU9BSUp6Cv7Jf9fcfoKPWP2W/+S6+GP+u//std&#10;F42/5G7W/wDr7k/9Crnf2W/+S6+GP+u//stdF42/5G7W/wDr7k/9Cr+KvHr/AJGWC/69y/8ASj+o&#10;PBjbG+sf/bjFP3DQO9B+4aB3r+Wkf052Om+GP/JRPDH/AGEYP/Qq/dax/wCPSH/cWvwp+GP/ACUT&#10;wx/2EYP/AEKv3Wsf+PSH/cWvsch+Cp8v1P5v8WP42E/wy/8AbSw3SoJv9VJ/u1O3SoJv9VJ/u19U&#10;j8Cjufmv8Wv+R/1r/ru1cfXYfFr/AJH/AFr/AK7tXH1/K2Yf75W/xS/M/irNv+RhX/xy/NhUnZaj&#10;qTstec9jyuh8/wD7eH/JfJ/+wfa/+ilr51r6K/bw/wCS+T/9g+1/9FLXzrX+1HBv/JN5f/16p/8A&#10;pET+taX8OHovyClXrSUq9a+xN47n1X8VP+RG+Fv/AGLsf/oxq8xr074qf8iN8Lf+xdj/APRjV5jX&#10;+WXF3/JQY/8A6+z/APSj/QPgf/kmsD/17iFO9KbTvSvkkfbs/Wz/AIJ7/wDJtujf9fU386+mq+Zf&#10;+Ce//Jtujf8AX1N/Ovpqv03Bf7tT9D+GeJv+R3jP+vkvzYV8tftyf8gPwx/19y/+g19S18tftyf8&#10;gPwx/wBfcv8A6DXh8T/8iit8v/SkfkvGX/IixPov/SkfJD/eNR1I/wB41HX83rY/kgK+uP2G/wDk&#10;FeJv+u8X/oFfI9fXH7Df/IK8Tf8AXeL/ANAr7DhP/kb0f+3v/SWffcDf8j6h/wBvf+ks+pFqSo1q&#10;Sv6JP6sCiiigYUUUUAFFFFABRRRQAUUUUAFFFFABRRRQAUUUUAFFFFABRRRQAUUUUAFFFFABRRRQ&#10;AUUUUAFFFFABRRRQAUUUUAFFFFABRRRQAUUUUAFFFFABRRRQAUUUUAFFFFABRRRQAUUUUAFFFFAB&#10;RRRQAUUUUAFflP8A8FSv+TxPgb/uQ/8ApYtfqxX5T/8ABUr/AJPE+Bv+5D/6WLQB+p9j/wAecH+4&#10;tWarWP8Ax5wf7i1ZoAKKKKACiiigAooooAKKKKACiiigAooooAKKKKACiiigAooooAKKKKACiiig&#10;AooooAKKKKACiiigAooooAKrX3/HnP8A7jVZqGeITQyJ/fXFAH8zvxtv7pfjD40/0yX/AJDF1/y0&#10;b/nq1fZ//BGG5luP2hPFoklll/4kDdZP+m8de6eMv+CPGkeLfGGta3J4zmg/tK6lufK8r/V7m3V7&#10;B+x7/wAE/bL9lDx9qviS31+XVDfWP2LySMbPmVt3/jtAH2LRRRQAUUUUAFfMv/BQHw/puqfs+are&#10;3dpHPdWLrJbyn70Z9q+mq8a/ay8FSePvgT4l063m8mWOD7SD/ufNXNiY89Ga8mexk1dYbMsPWbso&#10;zi7/ADR+MG7KMK/XT9gzXr3Xv2btBl1C6kvJIpp7dGl6hFY7Vr8jpTlicYzX6ff8E1PGcWufBq+0&#10;FITFNol4RJJ2k8zLZ/SvjcllyYrlfY/pfxOoe1yNTiuZQnHXy1X5tH14rALn1qeoEw4BHT0qevvG&#10;fycr7MKjVgQMc1JWfcXsdlbSXFxMIoYkLySNwqqO9L5lat2Rc3jnnOK/K7/goD8bv+E/+JX/AAjm&#10;mXnm6LoX7uQRSb0km/ib8K+iP2lv27tB8GaJeaF4Gv4tX8Syfu/tUQ3Q267fv7v4q/NHUdQutYvr&#10;i7upTPdXDtLLL/ttXyub42PJ7Ck9Xv6H734c8LV1iFm+MptKK9xPdy/m+X6nqf7Lfwc/4XZ8WNN0&#10;Of8A5Bcf+k3vz7f3K/er9evA/wAM/Dnw401bDw9o9tpdsB/ywTDH8etfK3/BOn4JDwv4Rm8b6hDt&#10;1HVf3dsJotrxw/8A2VfaaqFWu7KcKqNBSlu/y6Hy3iDnksyzSeGo1G6VP3bd31G7yuSeFqaon6YH&#10;Wpa93Q/LNwooopDCiiigAooooAqX9jbajAbe7giuIn6xyx71ryib9k/4TyzTSy+DNPMkjZJ+b/4q&#10;vYqhRMjmonThNe8rnRRxWIwrvh6koN9m199mjz/wf8CPAfgC8mu/D/hixsrqTrMqZf8AM16NUeNw&#10;wKkpxjGKtFWIqVqteTnWk5Pu23+bYUUUVRkFFFFABRRRQAUUUUAFFFFABRRRQAUUUUAFRYDcDlal&#10;qJfmGevvTEzxz9oz9m3Q/wBoPwv9ku/LstZt/wDjz1PysvF7e618Ca3/AME8Pitp+qXlvY2lnqdp&#10;E37q784R+YP92v1g96ZtyPU15mIwFDEy5qid/I+0yXjDNshp+wwc1yfyyV0vQ/MG9/4Jr+PYvCEG&#10;oQ3tpNrX/LTTCeP++6x/C3/BOr4m6vrcEGsRWekafJ/rLrzd5T/gNfqvsznJyDTVyFw3Ga5P7Hwr&#10;1SZ7a8R+IIwdP2kW315btfp958Z/Bz/gnF4a8JXp1Dxnef8ACSzRv+6toxsh27f46+wNJ0Wx8O6Z&#10;BYWFrFZ2NunlxwxDakae1XQmFwO/engg16tDD0sOrUopXPiczznMM4qe1xtVza2vsvRbK/kKcU6m&#10;44p1dB44UUUUAFFFFABRRRQAUUUUAFfKf7c37Pln8TfhzeeItPs1/wCEo0aPzIpe8kX8SV9WVTnh&#10;S5gaOSMSxsOVPQ1jWpRr03Sl1PQy/H1srxdPGUH70Wvmu1+z6n4FsZYJsZMbD/gDCmyN5hKyH56/&#10;XX4t/sR/Dr4sTi8+wnQNQLZkutNGzzPqvSuS+Ff/AAT08EeCr9dQ16aTxDPG7eXDOMRY/hbH96vj&#10;Z5LXVTlj8Pc/pal4n5TUw7qVoTjUX2bXv3SfY8o/4J+/syahFrUXxG8S2fk2USf8SuCX77uf+Wv+&#10;FfojVG1tYtPgiggiEcMS7EQHoKvV9ZhcNDCU1Sj8z+e8+zyvxBjp42vpfRLsuiCiiiuw+dCiiigA&#10;ooooAKKKKACvzg/4KN/A6LSNbsvHmlWUUFpdfur3yY/+Wn99q/R+vPfjZ4Ct/iR8Mte0O4tBevc2&#10;snkxn/npt+X9a5MXh1iqMqT+XqfS8OZxPIszo42OsU7SXeL0f+Z+Mvwy8YXHgPx5oGuwXctobG6S&#10;R5Ifv7N3zf8Ajtftt4I8c6R8QfC9nr2iXcd7p90m+OSLkfT61+GviXw5qfhTXbvS9Us5bO/tXaOW&#10;KXtX19/wTk+Nq+HPGV74Gv5Nun6x+9s8npOvVf8AvmvkspxP1et7Cfwv8z+gfEPIY5vl8c0wrvOk&#10;rr+9DR3+R+lpPHSkZckEDNISSPrXg/7Sf7WHhz4AW0MEsX9q6/OP3djFJjYP7z+1faVKkKMHOo7I&#10;/mLCYOvj60cNhoOU5bJK7/pHu7MACNmM+9OOF4Bx7V+dPgr/AIKd6vb3l4PE+gRXcUn/AB7fYyE8&#10;v5v46+z/AIOfHTwv8cNHnv8Aw3eC4+zP5c8Byrxn3Fc1DHUMQ+Wm9T3c24YzbJY+0xtFqH8yaa+9&#10;fqekH7vT9alqMnCnHapK7T5hBUYBI4qSvmP44/tyeDfg/qMujWgPiHXLdlSW1tXAWP6tWNWrCjHm&#10;qNJeZ6OBy/F5lWWHwdNzk+iVz6Y6Dk5FSV4d8Hv2sPAnxktoY7LU47HVZAofT7r5X3n+Ff71e41V&#10;OpCrHnpu6ZlisJiMFVdHFU3CS6NWCiiitDkCiiigAooooAKKKKACiiigAooooAKKKKACiiigAooo&#10;oAKKKKACiiigAooooAKKKKACiiigAooooAKKKKACiiigAooooA8CsP8Ak8vUv+xaX/0Na92bCYY9&#10;RXhNh/yeXqX/AGLS/wDoa17jc48gqOpBIpN8uonZ7rzE/tC3PWeLHp5lH2+3/wCfiL/vsV+efjrx&#10;9r+neN/EEEGqzW8UV9L5cWM/xVhf8LL8S/8AQTmr83qcb4SlOVN0pNp26fqfklbxGwVGrOlKhN8r&#10;a6dPU/Sn7fb/APPxF/32KDf22OZ4j/20r81v+Fl+Jf8AoJzVIvxK8RtPxq0p/CoXHWEf/LqX4GP/&#10;ABEvA9KEl936H6VQlHTdGc+9WKytCBXSLML/AM8Ex/3yK1a/SotSWh+wRaa0VgoooqigooooAKKK&#10;KACiiigAr4r/AGvv+Qrpn/Xaf/0Fa+1K+K/2vv8AkK6Z/wBdp/8A0Fa+O4u/5E9b/t3/ANKR8Bx3&#10;/wAiCt6x/wDSkfOw6GmU8dDTK/njqfyqwrlP2rf+TdfD/wD2GH/9Arq65T9q3/k3Xw//ANhh/wD0&#10;Cv3bwR/5LrA/9v8A/pEj7/gf/kbr/DL9D4mPQ02nHoabX+sPU/ewr6R+Cn/Jtvj/AP7CNn/7NXzd&#10;X0j8FP8Ak23x/wD9hGz/APZq/J/FT/kkMb6R/wDSon3PA3/JSYL/ABr8mcd/C/4U2nfwv+FNr/N9&#10;n+gS2QV9r/8ABL3/AJKb4l/7B4/9CWviivtf/gl7/wAlN8S/9g8f+hLXp5Z/vcD4bjj/AJJ/Fei/&#10;NH6XDqaaOtOHU00da/Rup/FUf6+88n/aV/5ER/pJ/wCg1+flfoH+0r/yIj/ST/0Gvz8r8S46/wB8&#10;o/4f1Z/O/iX/AMjCh/g/UKcPuim04fdFfmi3R+QLc6TwR01//sFXH/oNfm1d/wDH5P8A77V+kvgj&#10;pr//AGCrj/0Gvzau/wDj8n/32r/Q/wCjP/yJcd/19X/pJ+88D/8AIrl/jf5RIKU9BSUp6Cv7Jf8A&#10;X3H6Cj1j9lv/AJLr4Y/67/8AstdF42/5G7W/+vuT/wBCrnf2W/8Akuvhj/rv/wCy10Xjb/kbtb/6&#10;+5P/AEKv4q8ev+Rlgv8Ar3L/ANKP6g8GNsb6x/8AbjFP3DQO9B+4aB3r+Wkf052Om+GP/JRPDH/Y&#10;Rg/9Cr91rH/j0h/3Fr8Kfhj/AMlE8Mf9hGD/ANCr91rH/j0h/wBxa+xyH4Kny/U/m/xY/jYT/DL/&#10;ANtLDdKgm/1Un+7U7dKgm/1Un+7X1SPwKO5+a/xa/wCR/wBa/wCu7Vx9dh8Wv+R/1r/ru1cfX8rZ&#10;h/vlb/FL8z+Ks2/5GFf/ABy/NhUnZajqTstec9jyuh8//t4f8l8n/wCwfa/+ilr51r6K/bw/5L5P&#10;/wBg+1/9FLXzrX+1HBv/ACTeX/8AXqn/AOkRP61pfw4ei/IKVetJSr1r7E3jufVfxU/5Eb4W/wDY&#10;ux/+jGrzGvTvip/yI3wt/wCxdj/9GNXmNf5ZcXf8lBj/APr7P/0o/wBA+B/+SawP/XuIU70ptO9K&#10;+SR9uz9bP+Ce/wDybbo3/X1N/OvpqvmX/gnv/wAm26N/19Tfzr6ar9NwX+7U/Q/hnib/AJHeM/6+&#10;S/NhXy1+3J/yA/DH/X3L/wCg19S18tftyf8AID8Mf9fcv/oNeHxP/wAiit8v/SkfkvGX/IixPov/&#10;AEpHyQ/3jUdSP941HX83rY/kgK9L0P8AaDuf2Zvgn4g8X2WlxaxNLqsFkIZZdiD5F+avNKy/2gf+&#10;TSNZX/qYrf8A9FrX6z4V4OjmHGGBwmIV4Tk4tXte8X5o+74JlyZ3Skuil/6SzpR/wWE1/Gf+EGs/&#10;p9pak/4fD6//ANCNZ/8AgS1fnZjKnA6UzJ9K/wBOv+Ie8M6f7L/5NP8A+SP6N+tVrLU/Rb/h8Pr/&#10;AP0I1n/4EtX0X+xZ+21q37U/i/xBpd5oEOjxaTZpdZik379z7dtfi9k+lfoT/wAEdFI+J3j/ADx/&#10;xKIP/R1fG8YcGZDleRYnGYXD8s4JWd5O3vJdWzooYirOoot3P1YAzzUtRbuvapa/lSKtpe57jCii&#10;irEFFFFABRRRQAUUUUAFFFFABRRRQAUUUUAFFFFABRRRQAUUUUAFFFFABRRRQAUUUUAFFFFABRRR&#10;QAUUUUAFFFFABRRRQAUUUUAFFFFABRRRQAUUUUAFFFFABRRRQAUUUUAFFFFABRRRQAV+U/8AwVK/&#10;5PE+Bv8AuQ/+li1+rFflP/wVK/5PE+Bv+5D/AOli0AfqfY/8ecH+4tWarWP/AB5wf7i1ZoAKKKKA&#10;CiiigAooooAKKKKACiiigAooooAKKKKACiiigAooooAKKKKACiiigAooooAKKKKACiiigAooooAK&#10;KKrX3/HnP/uNQBmSeMtAjm2Saxp4lTsblcj9asWHiLS9VlMdpqVrdyD/AJZwyq/8q/m/+NPjfxBB&#10;8WvGUcetaj5f9q3PH2lv+erV9k/8Eb/Eer6v8ffFEd/ql3exDQG/dzSs/wDy3j9aAP2LooooAKKK&#10;KACuR+JWk3OueAtfsbSITXdzZSRxx+rFSBXXVUuTmGQf7DfypNXTXkOM3TlGa3Tufgnrel3Wiatd&#10;6fexeRdW0zRSRejrX3h/wS38T6db/wDCZeHnnA1a5kivY4j1eFVZWb/vplr4v+Lpz8TPEh9dRn/9&#10;Dr6O/wCCZZ2/HnUj66LL/wCjEr8/wHuY5LzZ/YXFkVjeFatSe7hCX3csj9RcZNJ0AGPwzQScYpNw&#10;4P5V+hO/Q/jp6aCIQXPOa+Wf2/PjT/wrb4TzaBp0/laz4i/0YGM/PHB/y0b/AIEvy1P8c/28PBPw&#10;sa70rR2/4SbxBHujMVocRQP/ALbf/E5r8y/iX8Stf+KvjG78ReIbz7ZqFw3PZIk/hVB/CtfPZjmU&#10;KMHTpSvP8j9h4K4MxOPxVPH46DjQi09d5Pol5LdnOW9vLPPBDaxGaWXhI4xX0z+zl+xN4s+KGu2m&#10;o+IrOTRPCf8ArZZJflmuP9lVqn+wt8Gf+Fm/GCLUL6L/AIkmhbbqU/Mu+T/lmqsv/fW2v1sUY968&#10;nK8tjXiq9XVdu599x1xpWyiq8swC5ajXvS/lv0j5vd/Iy9A0Ky8MaJZ6XYxiGzs4ViijHZVrYqJc&#10;nOTUtfaKKiuWOx/Mbk5tzk7t73CiiiqEFFFFABRRRQAUUUUAFFFFABRRRQAUUUUAFFFFABRRRQAU&#10;UUUAFFFFABRRRQAUUUUAFFFFABRRRQAUUUUAFFFFABRRRQAUUUUAFFFFABRRRQAUUUUAFFFFABRR&#10;RQAUUUUAFFFFABRRRQAUUUUAFFFFABTBwKfUecg0eYbnwr/wUj+Ch1PRLPx/pdpmax/dagYh/wAs&#10;/wCGRvpX5++GteuvDOt6bqtrN5V5YzrNEfu8q1fub4w8J6f408M6nouoRRy2d9C0TrJHvHI64Nfl&#10;b+03+xxrfwN1KG90f7X4l8M3K8Xfl/vYH/iWRV/h/wBqvkM3wU1U+sU1fuf0X4d8TYaeF/sXGzSl&#10;qoJ7Si+n+R7TF/wUzmbwBNbyeHf+KrCeXHLFJ/o/+9Xw/wCLfF2r+N/EN7rGr30t7qF0/mSyy1jK&#10;u84Q19Efs+fsdeMvjFqtnc31hdaB4YD/AOkajdR7JNn91Ebn+leO62Kx9qXxW6f5n6JQyvIOEI1M&#10;dH91zXu27v8Aww8/Lr8jwH7Bcrp0V28UotpH8uOXy/lL11Xwm+K+v/CDxfZ6/oN3JFLC/wC9hP3J&#10;U/iVhX6xeKP2V/AniP4Qw+ATpwstPto82lzF/roZcf63d/Ex7561+RXxA8H33w+8Yaj4e1OHyryw&#10;maKSPKn+Va4vBVcA4ybv5+Zx5BxPgOL6VfDShy8qs4y+1Ha/r3XS6P2z+G/jmw+I/gfRvElhIJbW&#10;+gWTcOzfxfrXVgtzgfSvhT/gmn8U7e40LWPA93NKb63cXNv5sq7PL/uoud1fdTAZb5uPpX2+Dr/W&#10;aEaq+f6n8vcRZS8lzSvgne0Xp/heq+48Q/bD+J4+GHwQ1q8t9ROm6rer9lspY/v+Y3p/wGvx3uru&#10;e8mmluJvPllffJJJ9419V/8ABQr4s33i34sDwxHND/ZWjRjZ5FxuSV267+wZa8T+A3w3j+KvxU8P&#10;eG7n7ULK6uc3MlpFveNF+Y/7vpur4/MqksXilQp7J6evU/o3gbL6eQZDLMcTpKac5f4VsvnqcHp9&#10;/daRfQ3dnPLb3UT+ZHNEfmSv1u/Y5/aAtvjV8OYrO5nkl8Q6RGsV75o5f+61fnf+1L8AL/4E/EKe&#10;yEMR0C+fzNMlEm75P7r/AMW6sT9n/wCMWqfBf4g6Vq9hdTRWQnVL21i6XEf8S/NxWeDrzy7EOE+9&#10;mdvEWU4XjLJo4nBP3kuam/PrE/bNO/HPepawfDHifTfFeiwanpl3Dd200ayfuZFfZlc7fl781vV9&#10;8mmrrqfyLKLhJwkrNdAooopkhRRRQAUUUUAFFFFABRRRQAUUUUAFFFFABRRRQAUUUUAFFFFABRRR&#10;QAUUUUAFFFFABRRRQAUUUUAFFFFABRRRQB4FYf8AJ5epf9i0v/oa17tN0FeE2H/J5epf9i0v/oa1&#10;7tN0FAj8zPiT/wAlA1//AK/Zf/Qq5mum+JP/ACUDX/8Ar9l/9Crma/lDFf7xU9X+Z/EeO/3mp/il&#10;+bCpYOJY/wDfqKpof9bF7vXOtTkjuj9QNIvraDSrJHnjBEEf/oNXf7Usv+fiOvx9/ap/a1+KfgL4&#10;++LNB0PxLLZaVYzrFb2vlL+7TYteTf8ADc/xq/6HSb/v0v8A8TX+iuX+F2bYzCUcTCrBRnGMle/V&#10;X6Jn9qrG04JRP3b/ALUsv+fiOkGqWXeeP86/CX/huf41f9DpN/36X/4mlP7c/wAaz/zOUw/7ZJ/8&#10;TXe/CXObXVan/wCTf/IlLHQ2P3ejnS4h8yNvMX2qzXm37P8ArV94i+CXgjVdRn+0ajfaTb3M8uNu&#10;92QFmr0mvxetS9jWnSbu4tr7j0E7xTCiiishhRRRQAV8V/tff8hXTP8ArtP/AOgrX2pXxX+19/yF&#10;dM/67T/+grXx3F3/ACJ63/bv/pSPgOO/+RBW9Y/+lI+dh0NMp46GmV/PHU/lVhXKftW/8m6+H/8A&#10;sMP/AOgV1dcp+1b/AMm6+H/+ww//AKBX7t4I/wDJdYH/ALf/APSJH3/A/wDyN1/hl+h8THoabTj0&#10;NNr/AFh6n72FfSPwU/5Nt8f/APYRs/8A2avm6vpH4Kf8m2+P/wDsI2f/ALNX5P4qf8khjfSP/pUT&#10;7ngb/kpMF/jX5M47+F/wptO/hf8ACm1/m+z/AECWyCvtf/gl7/yU3xL/ANg8f+hLXxRX2v8A8Evf&#10;+Sm+Jf8AsHj/ANCWvTyz/e4Hw3HH/JP4r0X5o/S4dTTR1pw6mmjrX6N1P4qj/X3nk/7Sv/IiP9JP&#10;/Qa/Pyv0D/aV/wCREf6Sf+g1+flfiXHX++Uf8P6s/nfxL/5GFD/B+oU4fdFNpw+6K/NFuj8gW50n&#10;gjpr/wD2Crj/ANBr82rv/j8n/wB9q/SXwR01/wD7BVx/6DX5tXf/AB+T/wC+1f6H/Rn/AORLjv8A&#10;r6v/AEk/eeB/+RXL/G/yiQUp6CkpT0Ff2S/6+4/QUesfst/8l18Mf9d//Za6Lxt/yN2t/wDX3J/6&#10;FXO/st/8l18Mf9d//Za6Lxt/yN2t/wDX3J/6FX8VePX/ACMsF/17l/6Uf1B4MbY31j/7cYp+4aB3&#10;oP3DQO9fy0j+nOx03wx/5KJ4Y/7CMH/oVfutY/8AHpD/ALi1+FPwx/5KJ4Y/7CMH/oVfutY/8ekP&#10;+4tfY5D8FT5fqfzf4sfxsJ/hl/7aWG6VBN/qpP8AdqdulQTf6qT/AHa+qR+BR3PzX+LX/I/61/13&#10;auPrsPi1/wAj/rX/AF3auPr+Vsw/3yt/il+Z/FWbf8jCv/jl+bCpOy1HUnZa857HldD5/wD28P8A&#10;kvk//YPtf/RS18619Fft4f8AJfJ/+wfa/wDopa+da/2o4N/5JvL/APr1T/8ASIn9a0v4cPRfkFKv&#10;WkpV619ibx3Pqv4qf8iN8Lf+xdj/APRjV5jXp3xU/wCRG+Fv/Yux/wDoxq8xr/LLi7/koMf/ANfZ&#10;/wDpR/oHwP8A8k1gf+vcQp3pTad6V8kj7dn62f8ABPf/AJNt0b/r6m/nX01XzL/wT3/5Nt0b/r6m&#10;/nX01X6bgv8AdqfofwzxN/yO8Z/18l+bCvlr9uT/AJAfhj/r7l/9Br6lr5a/bk/5Afhj/r7l/wDQ&#10;a8Pif/kUVvl/6Uj8l4y/5EWJ9F/6Uj5If7xqOpH+8ajr+b1sfyQFZX7QH/JpOtf9jFb/APosVq1l&#10;ftAf8mk61/2MVv8A+ixX7J4P/wDJdZZ/jf8A6RI+64K/5HNP0l/6Sz4PH3KSlH3KSv8AXRdPRfkf&#10;0Ewr9Cv+COf/ACU7x9/2CIP/AEdX561+hX/BHP8A5Kd4+/7BEH/o6vz/AI+/5JrF+kf/AEuJ14T+&#10;Mj9WT96n0w/ep9fw9E+kCiiiqAKKKKACiiigAooooAKKKKACiiigAooooAKKKKACiiigAooooAKK&#10;KKACiiigAooooAKKKKACiiigAooooAKKKKACiiigAooooAKKKKACiiigAooooAKKKKACiiigAooo&#10;oAKKKKACiiigAr8p/wDgqV/yeJ8Df9yH/wBLFr9WK/Kf/gqV/wAnifA3/ch/9LFoA/U+x/484P8A&#10;cWrNVrH/AI84P9xas0AFFFFABRRRQAUUUUAFFFFABRRRQAUUUUAFFFFABRRRQAUUUUAFFFFABRRR&#10;QAUUUUAFFFFABRRRQAUUUUAFQXEQmhlT++lT0UAflf46/wCCPGseL/G+v63H4zhhivr2W5EXlf3m&#10;3f1r2/8AYd/4J/al+yf8Rta8SXniGHVI77T2sY4oo/8AbVt3/jtfax1OzXrew/8AfxaW3vre6H7q&#10;eKb/AK5SB6ALVFFFABRRRQAVGRxUlRnpSejTE9j8d/23dNttK/aF8QRWcEVpF8knlRfLVT9jLU7n&#10;Tf2k/A62s80IuLp4pBFJ/rE8p/lavZP+Cm+gWun/ABF8P6hb2fky3Vq/2iYf8tPmr5Q8Aatc6L47&#10;0G/s5zZ3MV9AUlj+XZ861+f4hexxzl2kj+xci/4VeEoUv5qUofcnH9D93QNv1NfHP/BRD4ujwV4G&#10;0zw1pWpXVlrV/J5vm2cuxo41+9u/3q+pPEfjPSvCHhCfX9WvYrewtYPNkmL8dK/HH9pH4uy/Gf4p&#10;az4hMudPL+VYn/piv3a+ozTFewocsfilov1PwXgPIpZtmyrVVelS959rrZP1Z5m++4nMoPnSPX0B&#10;8E/2K/HXxcW1v5LP+x9Fk2SG6uz/AKxN3zbB/u10X7A3wai+IvxTm1HVNPhvtA0yBvtEV1HvWSRv&#10;u1+qFlZxafZw29vEIool2JGOwrw8ty2GIj7apsuh+q8bccVskr/2dl8UqllzSeqjfol38+hyXws+&#10;Fnh/4Q+ELXQPD9mlnbQp+8kH3pH/AImY+td5ULMQNzdO4qavs4xUIqMdEfzLWrVMRVlVqtuTd23r&#10;f5hRRRVGQUUUUAFFFFABRRRQAUUUUAFFFFABRRRQAUUUUAFFFFABRRRQAUUUUAFFFFABRRRQAUUU&#10;UAFFFFABRRRQAUUUUAFFFFABRRRQAUUUUAFFFFABRRRQAUUUUAFFFFABRRRQAUUUUAFFFFABRRRQ&#10;AUUUUAFFFFABRRRQAVVubOK+t5IZ4hNFJw8cnQ1aplGgap3RwS/BHwFHPvTwjpIkR/MyLdcg13SR&#10;R28IRAIkHpSsue2fxqWkopbGkqtSpZTk3bv+gV+Xf/BR34RxeEPiXZeLrMxRWviDcJQPv+eoyzV+&#10;oleAftl/Cqx+KHwT1lHGzUNKja9tpBHvfKjLKP8AerzswofWMPKHbX7j7DhDN3k2b0q8naEnyy9H&#10;/wAGx+WnwW+Ilx8KPiToniWzn8o286+aP+eiN95a/YXxV8VtN8LfCibxtORBZfYftSCX1ZcqtfiA&#10;uA6g9K9Y8Z/tH+KfGHww0fwPdXkg0qx4lP8AHc/3d9fKZdj3hIzhLrt6n9B8ZcIy4hxGGr0LRcXy&#10;zf8Ad0f+ZwHjDxDJ4s8ValrEkXky3909z5Xpuavv7/gmj8IYtP8ADGpfEG68ua5vneysjj5o41b9&#10;5/49XwH4N8K3njnxVpmh6fF513fTLFH5f+1X7Z/C34d2Pww+H+jeF7DHkWMCxvLjb5kn8T/8Cauj&#10;JqEq1d157L82eN4k5pTy7K6eVYZ2dRrbpBW/N2+4439qH4Jab8aPhbqdm1pDNrVtA0un3Mo+aORf&#10;evxy1jRb7Rb6WyvraaynifmKaPbmv3v29R0XtXzN+2H+zDpHxY8H3muWFqIPE2mwNLDLCnNx/sNX&#10;sZlgPrS9pB2kl+B+ccDcX/2JW+pYpN0ajX/br2v89L+h8H/spftFat8EvHdlH9sDeGb6ZYr20l+5&#10;GG/5aL/tLX6+Wd1Fqlpb3cEolglRZFcDqrcivwSlt5ba4ljb91NG/Svrj4F/8FBNe+HHhvTfDuva&#10;afEFrbTLF9r8zEscPp/tGvJyvMI4a9GtL3ej7dz9F484Qq5xyY/LIXq/aSduZaWa8+5+oYUEnPIN&#10;S15N8HP2i/BXxqgjOgaiPt5j8yXT5f8AWx/WvWa+wjOM1zRd13P5rxGGrYOrKjiIOEk9U1ZhRRRV&#10;nOFFFFABRRRQAUUUUAFFFFABRRRQAUUUUAFFFFABRRRQAUUUUAFFFFABRRRQAUUUUAFFFFABRRRQ&#10;AUUUUAeBWH/J5epf9i0v/oa17tN0FeE2H/J5epf9i0v/AKGte7TdBQI/Mz4k/wDJQNf/AOv2X/0K&#10;uZrpviT/AMlA1/8A6/Zf/Qq5mv5QxX+8VPV/mfxHjv8Aean+KX5sKkg/4+If+ui1HUkH/HxD/wBd&#10;FrnRxrc+aP23f+TofH//AF/f+yrXhle5/tu/8nQ+P/8Ar+/9lWvDK/244f8A+RPgv+vVP/0hH9dy&#10;3CnL1ptOXrX0C3BH9Cf7MP8Ayb38O/8AsCW3/ota9Rry79mH/k3v4d/9gS2/9FrXqNf53Zj/AL5W&#10;/wAUvzZ9XD4UFFFFeeWFFFFABXxX+19/yFdM/wCu0/8A6CtfalfFf7X3/IV0z/rtP/6CtfHcXf8A&#10;Inrf9u/+lI+A47/5EFb1j/6Uj52HQ0ynjoaZX88dT+VWFcp+1b/ybr4f/wCww/8A6BXV1yn7Vv8A&#10;ybr4f/7DD/8AoFfu3gj/AMl1gf8At/8A9Ikff8D/API3X+GX6HxMehptOPQ02v8AWHqfvYV9I/BT&#10;/k23x/8A9hGz/wDZq+bq+kfgp/ybb4//AOwjZ/8As1fk/ip/ySGN9I/+lRPueBv+SkwX+Nfkzjv4&#10;X/Cm07+F/wAKbX+b7P8AQJbIK+1/+CXv/JTfEv8A2Dx/6EtfFFfa/wDwS9/5Kb4l/wCweP8A0Ja9&#10;PLP97gfDccf8k/ivRfmj9Lh1NNHWnDqaaOtfo3U/iqP9feeT/tK/8iI/0k/9Br8/K/QP9pX/AJER&#10;/pJ/6DX5+V+Jcdf75R/w/qz+d/Ev/kYUP8H6hTh90U2nD7or80W6PyBbnSeCOmv/APYKuP8A0Gvz&#10;au/+Pyf/AH2r9JfBHTX/APsFXH/oNfm1d/8AH5P/AL7V/of9Gf8A5EuO/wCvq/8AST954H/5Fcv8&#10;b/KJBSnoKSlPQV/ZL/r7j9BR6x+y3/yXXwx/13/9lrovG3/I3a3/ANfcn/oVc7+y3/yXXwx/13/9&#10;lrovG3/I3a3/ANfcn/oVfxV49f8AIywX/XuX/pR/UHgxtjfWP/txin7hoHeg/cNA71/LSP6c7HTf&#10;DH/konhj/sIwf+hV+61j/wAekP8AuLX4U/DH/konhj/sIwf+hV+61j/x6Q/7i19jkPwVPl+p/N/i&#10;x/Gwn+GX/tpYbpUE3+qk/wB2p26VBN/qpP8Adr6pH4FHc/Nf4tf8j/rX/Xdq4+uw+LX/ACP+tf8A&#10;Xdq4+v5WzD/fK3+KX5n8VZt/yMK/+OX5sKk7LUdSdlrznseV0Pn/APbw/wCS+T/9g+1/9FLXzrX0&#10;V+3h/wAl8n/7B9r/AOilr51r/ajg3/km8v8A+vVP/wBIif1rS/hw9F+QUq9aSlXrX2JvHc+q/ip/&#10;yI3wt/7F2P8A9GNXmNenfFT/AJEb4W/9i7H/AOjGrzGv8suLv+Sgx/8A19n/AOlH+gfA/wDyTWB/&#10;69xCnelNp3pXySPt2frZ/wAE9/8Ak23Rv+vqb+dfTVfMv/BPf/k23Rv+vqb+dfTVfpuC/wB2p+h/&#10;DPE3/I7xn/XyX5sK+Wv25P8AkB+GP+vuX/0GvqWvlr9uT/kB+GP+vuX/ANBrw+J/+RRW+X/pSPyX&#10;jL/kRYn0X/pSPkh/vGo6kf7xqOv5vWx/JAVlftAf8mk61/2MVv8A+ixWrWV+0B/yaTrX/YxW/wD6&#10;LFfsng//AMl1ln+N/wDpEj7rgr/kc0/SX/pLPg8fcpKUfcpK/wBdF09F+R/QTCv0K/4I7sT8TfHw&#10;znGkQcY/6bV+etfYH7BPxOvfg5pPxd8V6fBFd3dppdmkccv3fmnZd1fnfiFJQ4Xxk5OyUV/6Uj1c&#10;pw1TGY6lhqKvOb5V6vTqfs/ja477utPyfSvzAP8AwUk8bkYNjBj6Uf8ADyjxv/z4w1/BbzfCfzfg&#10;fsv/ABDjiL/n1H/wOPr+p+n+T6U0ZU4zx6V+YX/Dyjxv/wA+MNex/spfte+JPjl8VovDmqW6wWqW&#10;slwfK4+df4T+dXSzPDVZqEHdvyOPG8CZ5l+Hniq9NckFd++unofbZPpz7VLVcYIXHLdqsV678z8+&#10;XfuFFFFIoKKKKACiiigAooooAKKKKACiiigAooooAKKKKACiiigAooooAKKKKACiiigAooooAKKK&#10;KACiiigAooooAKKKKACiiigAooooAKKKKACiiigAooooAKKKKACiiigAooooAK/Kf/gqV/yeJ8Df&#10;9yH/ANLFr9WK/Kf/AIKlf8nifA3/AHIf/SxaAP1Psf8Ajzg/3FqzVax/484P9xas0AFFFFABRRRQ&#10;AUUUUAFFFFABRRRQAUUUUAFFFFABRRRQAUUUUAFFFFABRRRQAUUUUAFFFFABRRRQAUUUUAFV7w7b&#10;Of8A3GqxUFxGJYJY/wC+jUAfzn/GP43+PLH4teMre38WatDFFqt1GkX2lv8Anq1fX/8AwSD+JHij&#10;xl8ePE9vrXiDUNTgj0FpRFdy703+bH81Q/EL/gkP8SvFfj/xBrEHiHSPsl9fS3Med27YzM1fQH/B&#10;P/8AYH8ZfsrfFPWvEviHVNOvbS+0trFIrT7+/wAxW/8AZaAPv6iiigAooooAKi+8T7VLUeMnNJ6p&#10;oD47/wCClPh+51L4O6XdW1mZ4rG+D3EsaZMabe/+zX5hjCn5hn8a/bP9of4eXHxM+D3ibw9ZziG7&#10;urc7G8vfkrztr8YvEnhnWPBuqTabrWnXWm30fWK7iZH/APHq+Mzuk/bqouq/I/pzwtx9KeW1MDKS&#10;U4SbW3wvbR77O51PjX43+MvH+h6Zompa3MdFsIY7ePTw/wC6+XhWf+81cloOh6h4m1izsNOspL2/&#10;uX8uKKL70hrd+Fvw01X4teNdM0LRLSW8mlkUy+VwIk/iZn/hr9Zfgl+yp4E+CccNxpemifWMc6hd&#10;fNMP9nNcWEwVbHy5pXsu59Pn/E2XcI0/Y0qadSV5KMLWv/NJLZMk/ZV+DR+Cfwm03S54RFqdzm4v&#10;ed37xv4a9sqHaoA4xj9Kmr7ylTjRgqcOh/JGMxdXH4mpiq79+bbfz7eQUUUVqcYUUUUAFFFFABRR&#10;RQAUUUUAFFFFABRRRQAUUUUAFFFFABRRRQAUUUUAFFFFABRRRQAUUUUAFFFFABRRRQAUUUUAFFFF&#10;ABRRRQAUUUUAFFFFABRRRQAUUUUAFFFFABRRRQAUUUUAFFFFABRRRQAUUUUAFFFFABRRRQAUUUUA&#10;FFFFABRRRQAVWlgS5gdJAJI5BgirNQggIOc+9O1w6n5F/tmfs9t8E/iLLLp/nS+HtZdrmCSWP5Ip&#10;Gbc0ea+eYkkmfyicY9q/cH4qfB/wr8YdDOl+KNNivYE3eTIR80LsPvL71wXwk/Y0+G/wkvTfWOmj&#10;U9R3+ZHdah+8eL/dr5HEZM6lfmp6Qf4H9BZJ4lUcHlUaONhKpWhou0orZN9LHhv/AAT+/Znl8P2Y&#10;8feJ9KEOoSHGlib78afxSbe2a+7qrBPLj2KMgdBVmvo8Nh44amqcfvPxnOs4xGeY2eMxG72XZdF8&#10;gqFgHQhh1qamex611HhM/Nb9uL9kWLwN9s8f+FcRaVLNm+08D/Vu38Sf7NfFKoxBz/yzr99L2xt7&#10;+1aC4ijmiP8ABINwryLxB+yr8Or/AML+JtM0/wAN6fpt1rMDRyXKxco/3kbr/C3zV81jMnVabqU3&#10;buft/DXiPLLcLHB5hB1FG1n2jtb5H5F/DrxxffDvxfpev6fNNDLaTLJ+5k2eYn8S1+1nwz8fWPxO&#10;8F6b4gsJYpoLqFHPlHcEfHzLX4k+NfCl54G8T6loGoRSw3ljM0b+b8uf7rV9ffsD/tO6b4Kml8C+&#10;JbuSGzu5P+JfczN+6jb+5/wKvNyrEvDV3QqPR/mfa+IOR/2xlsMywceapBdOsHr/AOS/qfpPgben&#10;FSVDG4kXep4NTV9ufy5a2gUUUUAFFFFABRRRQAUUUUAFFFFABRRRQAUUUUAFFFFABRRRQAUUUUAF&#10;FFFABRRRQAUV8p/tH/H/AOILfEux+EfwZ0yzvPG1za/br3VdS5ttOh7b1/2qwvgz8cvjJ8PfizZ/&#10;Dr47WOnXcusJ5uk+INH+SKTb96NloA+yaKK+Zv2pP2gPF3hPxF4f+Gnwr0yHVPiL4hRzHLd/6nTo&#10;V/5by/7NK4H0zRXxJ8Pfjl8dPgv8WdA8JfHqDSNY0rxM/wBm07X9Ci2Jbz9o36fer7bqrAeBWH/J&#10;5epf9i0v/oa17tN0FeE2H/J5epf9i0v/AKGte7TdBSEfmZ8Sf+Sga/8A9fsv/oVczXTfEn/koGv/&#10;APX7L/6FXM1/KGK/3ip6v8z+I8d/vNT/ABS/NhUkH/HxD/10Wo6kg/4+If8Arotc6ONbnzR+27/y&#10;dD4//wCv7/2Va8Mr3P8Abd/5Oh8f/wDX9/7KteGV/txw/wD8ifBf9eqf/pCP67luFTCQk8dqhqVH&#10;wW4xmvef9fcwTtqfp7qf7Yer/BTw54H8L2VhLcWsXhjT5vN+07PvRf7prJ/4eSeIv+gXN/4Er/8A&#10;EV4V+0Pu/trwdj/oU9M/9FV5RtHrX+W2d5jiqeaYqEamiqTt/wCBM/tvh3g7IsZk+ExFfDJzlTg2&#10;22rtpX2aPsz/AIeSeIv+gXN/4Er/APEUf8PI/EIO06XL9PtK/wDxFfGe0etOP7xiQv4ZrxHmeLt/&#10;EPov9ReHumFX3yen3s/a79nnxxdfE34U6J4nvBKsuox+a6SyB/LPp90V6tXg37FAJ/Zn8FYfb/ov&#10;pn+I17zX31CTnRhN7tI/kfOKNPD5liKVJWjGckl2Sk7bhXxX+19/yFdM/wCu0/8A6CtfalfFf7X3&#10;/IV0z/rtP/6CtfK8Xf8AInrf9u/+lI/KeO/+RBW9Y/8ApSPnYdDTKeOhplfzx1P5VYVyn7Vv/Juv&#10;h/8A7DD/APoFdXXKftW/8m6+H/8AsMP/AOgV+7eCP/JdYH/t/wD9Ikff8D/8jdf4ZfofEx6Gm049&#10;DTa/1h6n72FfSPwU/wCTbfH/AP2EbP8A9mr5ur6R+Cn/ACbb4/8A+wjZ/wDs1fk/ip/ySGN9I/8A&#10;pUT7ngb/AJKTBf41+TOO/hf8KbTv4X/Cm1/m+z/QJbIK+1/+CXv/ACU3xL/2Dx/6EtfFFfa//BL3&#10;/kpviX/sHj/0Ja9PLP8Ae4Hw3HH/ACT+K9F+aP0uHU00dacOppo61+jdT+Ko/wBfeeT/ALSv/IiP&#10;9JP/AEGvz8r9A/2lf+REf6Sf+g1+flfiXHX++Uf8P6s/nfxL/wCRhQ/wfqFOH3RTacPuivzRbo/I&#10;FudJ4I6a/wD9gq4/9Br82rv/AI/J/wDfav0l8EdNf/7BVx/6DX5tXf8Ax+T/AO+1f6H/AEZ/+RLj&#10;v+vq/wDST954H/5Fcv8AG/yiQUp6CkpT0Ff2S/6+4/QUesfst/8AJdfDH/Xf/wBlrovG3/I3a3/1&#10;9yf+hVzv7Lf/ACXXwx/13/8AZa6Lxt/yN2t/9fcn/oVfxV49f8jLBf8AXuX/AKUf1B4MbY31j/7c&#10;Yp+4aB3oP3DQO9fy0j+nOx03wx/5KJ4Y/wCwjB/6FX7rWP8Ax6Q/7i1+FPwx/wCSieGP+wjB/wCh&#10;V+61j/x6Q/7i19jkPwVPl+p/N/ix/Gwn+GX/ALaWG6VBN/qpP92p26VBN/qpP92vqkfgUdz81/i1&#10;/wAj/rX/AF3auPrsPi1/yP8ArX/Xdq4+v5WzD/fK3+KX5n8VZt/yMK/+OX5sKk7LUdSdlrznseV0&#10;Pn/9vD/kvk//AGD7X/0UtfOtfRX7eH/JfJ/+wfa/+ilr51r/AGo4N/5JvL/+vVP/ANIif1rS/hw9&#10;F+QUq9aSlXrX2JvHc+q/ip/yI3wt/wCxdj/9GNXmNenfFT/kRvhb/wBi7H/6MavMa/yy4u/5KDH/&#10;APX2f/pR/oHwP/yTWB/69xCnelNp3pXySPt2frZ/wT3/AOTbdG/6+pv519NV8y/8E9/+TbdG/wCv&#10;qb+dfTVfpuC/3an6H8M8Tf8AI7xn/XyX5sK+Wv25P+QH4Y/6+5f/AEGvqWvlr9uT/kB+GP8Ar7l/&#10;9Brw+J/+RRW+X/pSPyXjL/kRYn0X/pSPkh/vGo6kf7xqOv5vWx/JAVlftAf8mk61/wBjFb/+ixWr&#10;WV+0B/yaTrX/AGMVv/6LFfsng/8A8l1ln+N/+kSPuuCv+RzT9Jf+ks+Dx9ykpR9ykr/XRdPRfkf0&#10;Ewr6K/Zn/wCSSfGz/sHad/6UtXzrX0V+zP8A8kk+Nn/YO07/ANKWr818Sv8Akkcw/wAH6o+s4R/5&#10;H+C/6+R/NHKjqabTh1NNr/M8/wBEOoV9X/8ABNn/AJOLb/sFT/8AstfKFfV//BNn/k4tv+wVP/7L&#10;Xfgf96p+p8jxd/yIcZ/gZ+qo6mpKjHU1JX6Wfw+gooopjCiiigAooooAKKKKACiiigAooooAKKKK&#10;ACiiigAooooAKKKKACiiigAooooAKKKKACiiigAooooAKKKKACiiigAooooAKKKKACiiigAooooA&#10;KKKKACiiigAooooAKKKKACvyn/4Klf8AJ4nwN/3If/Sxa/Vivyn/AOCpX/J4nwN/3If/AEsWgD9T&#10;7H/jzg/3FqzVax/484P9xas0AFFFFABRRRQAUUUUAFFFFABRRRQAUUUUAFFFFABRRRQAUUUUAFFF&#10;FABRRRQAUUUUAFFFFABRRRQAUUUUAFFFV7w7bOf/AHGoAf8AaI/+egpY5Eb7mDX893xc/as+Kmlf&#10;FPxbZ2/jLUYLWLVJ4o4vN/1aLK1fWX/BJr44+OPiZ8cPE2n+J/EN5rFpFojSxxTSZXf5sa7qAP1j&#10;ooooAKKKKACiiigArzP4mfAPwJ8XZln8T6Ba6pdxQtFHctxJGG+n6V6ZUSksMmonFTXLJXRvRxFX&#10;C1FVoTcJLZptP70ed/Cb4D+DPgtpZt/C2jxWM8kax3F51muNvd2716TUTEqMipaIRUFyxVl2FWr1&#10;cTUdWvNzk9222382FFFFWYhRRRQAUUUUAFFFFABRRRQAUUUUAFFFFABRRRQAUUUUAFFFFABRRRQA&#10;UUUUAFFFFABRRRQAUUUUAFFFFABRRRQAUUUUAFFFFABRRRQAUUUUAFFFFABRRRQAUUUUAFFFFABR&#10;RRQAUUUUAFFFFABRRRQAUUUUAFFFFABRRRQAUUUUAFFFFABRRRQAUUUUAFFFFABRRRQAUUUUAFRO&#10;AVOalqMnAz1zRe2pL10ex8B/8FAv2ZtR1i/PxF8NWYm2xY1SGIfvf+ulfAiWVzJPHFFHK0p/1cYi&#10;+c1+911bLcwSxSIJI5OqHvXIJ8HfBa6zFrC+GrBdQjTyxMsQBxXgYvKI4ir7SMrXP2Lh3xErZNg1&#10;gsVS9oo/DK9ml0XnYxv2drPWrD4L+FrfxEf+JhHaqCNpVgv8IfLH5q9VqAIoyNv69anr3Yx5IqPY&#10;/J8RWeIr1KzVnJt6eYUUUVRzhRRRQAUUUUAFFFFABRRRQAUUUUAFFFFABRRRQAUUUUAFFFFABRRR&#10;QAU1qdTTSY0fIPwNkluf27PjZJcdYrS1ji/3Kn/bmjtl1z4XXHniG/i1lfKx96s79oHwl8Qfgh8d&#10;ZvjX8P8ARj4s0++sVsdZ0CH/AF0m37rJWH8NIviT+1r8YNG8YeOPBsvgXwn4Y5t9KvPnluJv71Un&#10;ewmfbtn/AMeUH+4v8q+TNKkkn/4KPan9o6R+Fk+z/wDs1e1fEL4oa54O8e+FPD+meE7vWtP1WTy7&#10;nUIfuWQ/vPXjP7UfgXx54K+LHh741/DzSxr95o9pJY6tof8AHeWzf3P9qhS5ZX9fyD7L/rqix/wU&#10;Ljtv+FbeEriUiO8i8S2f2cj72fmr6f0Q7tFsd/8Az7x/+givhjQL/wCKf7anxM8M3HizwNN8OvAv&#10;hW6W+uLPUfnmvZ/4QP8AZr70jjEQ2JxRtHl/rZA/i+X6s+ZPH+v658M/2npfE/8Awg3iHxNolzog&#10;tvteh2qzeW+5flf5hW5J+1FcyIVX4UePVyCAf7MXj/x+voOow4IB9alq++wnZ6dz8wfFNj461zxR&#10;qmoQ/CnxeIrq6aWMGxH8X0NZX/CMePv+iW+Lv/AX/wCvX6pE5OByfSlwfWvh58H5ZVnKclK787H5&#10;zU4CyWtN1JKV2/5j8rP+EY8ff9Et8Xf+Av8A9enJ4d8fiVXHwq8XDHf7L/8AXr9UcH1powSOOalc&#10;GZUukv8AwIzfh9kbTVpf+BH4k/tG/Af4u/Ff4z+JvFekfC3xN/Z+p3Hmx+fbKjfdX3rzVv2Qvjcv&#10;z/8ACrvEH/gMP8a/oBCrng496jvR/oc/+438q/o7CeJOe4PD08NS5OWEVFXjd2ikl1R95LB0pNs/&#10;nv8ADv7M/wAV/Fumf2ho3w81rUrTzGi86GIbN6/eXrWx/wAMjfG4oF/4Vb4gA/69x/jX7G/sfJJF&#10;8Hf3gMR/tS74k6/fr20gZzjHvXU/FLiHr7P/AMA1/MX1Kn/T6H46/FT4V/E/xve6BcWHwp8VL9h0&#10;Gx02Tz7Uffji2t0NcX/wzr8XP+iW+I//AAF/+vX7gdwetOr8NxWAw+MxFTEVb8025PW2r1Z+sYHx&#10;AzrL8NTwmHcOSCUVeN9Erdz8Pf8AhnX4uf8ARLfEf/gL/wDXpD+zv8W92R8K/EgH/Xt/9ev3Dpo4&#10;J7mub+xsJ0v953f8RN4g0u6f/gH/AAWfHX7Ofxi1v4V/CDQPDGsfCjxwdQsUaKTyNNV4/wDvrfXp&#10;v/DVl1/0Sfx7/wCC1f8A4uveDwc4/Gpa9mlBU4KC6H5licRPF1p16luabbdvM8D/AOGq7n/ok/j3&#10;/wAFi/8AxdfPXx58X+KfiVf2L6P8KPGyiF5ZJDPYqv3tvv8A7NfoDUQYY5GM1yY/BUcxoPD1tn52&#10;PCzPLqGa4WWExN+R72dj8rR4Z8f7sn4WeLf/AAF/+vR/wjHj7/olvi7/AMBf/r1+qDIrZx1p+D61&#10;8p/qXlXaX/gR8R/xD7JO0/8AwI/Kz/hGPH3/AES3xd/4C/8A165344eBPiX8RPhTpnhzS/hT4rOo&#10;WuovcyNLbKE2bPrX664PrSDB5HXtX03DeW4fhXM6WbZev3tO9uZ3Wqa2+Z6mW8H5XlWIWJwylzJN&#10;au+5/P8A/wDDIfxvwMfC7xACP+nZf8ayz+zR8WF8R/8ACP8A/CvdaGtvB9pFh5Q3+T/f61/QmV6n&#10;+I14NdxSf8NoWT7ZfJ/4Rb/Wfwf62Sv3JeKXENtPZ/8AgH/BPp/qVLZXPx5/4ZA+N3/RLvEP/gMP&#10;8a9f+Hfwa+K/hX4R+K/DF58KvFX2/U7q3lt2jtgUCJu3Z5/2q/aTbUY4JIFeDnvHOb8Q5fUyzHcn&#10;s6lr8sbPR3XV9j0ssm8qxlLG4f46b5lfyPxA/wCGd/i2c5+FfiQn1+zD/Gj/AIZ1+Ln/AES3xH/4&#10;C/8A16/b/GenB9KfX5E8owjbvf7z9U/4iZxAutP/AMA/4J+Hv/DOvxc/6Jb4j/8AAX/69fRX7F9p&#10;44+BHjjWdQ8SfC/xgbS6tPJTyLEP8+7P96v04prJxjFbUcsw9GaqQvdd3c83M+Pc6zbB1MDiHDkm&#10;rO0bfqeBt+1LctgH4UePcDqP7MXn/wAfpT+1Rc5B/wCFT+PR/wBwxf8A4uveyd2OMkUcBsV7DV9e&#10;p+dXSbfR+Z8mfFv446t438MtY6d8J/HnnMCP32mKn3lK/wB/3r5g/wCEY8f/APRLfFv/AIC//Xr9&#10;UBJlRjjNSbTXzmZ5Bg82qqriE7pW0dj5LN+GMvzurGrjU+aKto7H5V/8Ix4//wCiW+Lf/AX/AOvQ&#10;PDfxA2gf8Ks8Xcf9Oo/xr9VNpqNSD0HBrxnwXldtpf8AgR4a8PskvZKX/gR+Y2gWfjzSI9RE/wAK&#10;fF7fabKW2jC2o++y/L3r49n/AGRfjdLNLJ/wq7xB9/8A59h/jX7+cYwvFS4Ffq/B2dYrgbDVcLk9&#10;uSpLmfMubVK2mqt5n0uW8P4PKqHsMNflu3q77n88/iX9mn4r+DdEn1jXPh7rWmaVbbfNupohsj3f&#10;d71qL+yF8bmz/wAWv8QH/t2H+NfsP+3Cks37NniZIwZZd8HEfX/WrXt+m/8AILsv+uKf+g1+hLxT&#10;4hj7z9n/AOAf8E9X6jSbsfiD8Fv2dfjD8PPiVouv6p8KvEzWtpJ5jiG2G/8AnWx4g+BHxX1fW9Rv&#10;YPhX4kEVzO0sYNsP4vxr9seDxSYB96/OeJ81xPF1alXzO3NTjyrlXL9+rv5fPufZ8PcQY3hhVFl9&#10;vfte6vte3XzZ+Hx/Z1+Ln/RLfEh/7dR/jQf2d/i4Tz8LPEhPr9mH+NfuBtApevU18X/Y2F8/vPsX&#10;4mcQPrD/AMA/4J+LHhD4H/Fjw/4u0bVJ/hZ4pNra3UcsmLUZ2K31r9Lo/wBqO5toYY/+FT+PfuL/&#10;AMwxf/i695C4OelS16GGwdLCJqlfXu7nyWe8SY7iKcJ423uXtZW3tfr5I8C/4asuv+iT+Pf/AAWr&#10;/wDF0w/tTXOD/wAWn8en/uGL/wDF19AUzPFdu2p8xp1PzI8bW/jbxJ4n1TUbT4VeLxFdSeZGDajP&#10;6GsL/hGPH3/RLfF3/gL/APXr9UG7gjI70/B9a+Iq8IZbXqSq1FK8m3vbc/PK/AmTYirKtUUuaTbf&#10;vdz8rP8AhGPH3/RLfF3/AIC//Xpf+Ec8frGAPhV4uz7Wv/16/VLB9aaDj73B7Csv9S8q7S/8CMF4&#10;f5ItbS/8CPxX/aY+CfxX+L3xVn8Q6J8KPFUGny2sEQE9sN/yrtbvXlH/AAyB8bv+iXeIf/AYf41+&#10;/wCzcZPapNtf0Vl/iLnmW4SlgqHJyU0oq8b6JJLqux9vHL6MIqC6I/np0L9mj4r+J/tr6V8PdavR&#10;ZTtbXPlRD91Mv3k61qH9kP43nn/hV3iHj/p2X/Gv2L/ZUjkW3+I3meZn/hLLr73/AFzjr3PoMAYN&#10;eh/xFPiFPXk+UP8Agsv6lR6/mfjf40+FHxP8SeHPBunwfCnxWkuj6UljcZthy6uzfJg/7Vch/wAM&#10;6/Fz/olviP8A8Bf/AK9ft+Au0KfuntT6/Ecfg6WYYqpjMRfnqPmdnbVn6rl3H2dZXg6WBwzhyU0o&#10;q8b7fM/D3/hnX4uf9Et8R/8AgL/9eg/s7/FsSZX4V+JAP+vb/wCvX7hU0Djnk1w/2NhH3+89F+Jv&#10;EHen/wCAf8E+J/2VPiV4g+DXwas/DmufCjxsb+2mkkk8iwV0+Y+u6vYP+GrLr/ok/j3/AMFq/wDx&#10;de8YCtwKlr2acFSgoR2R+aYvFVcdiKmKr25pu7t5ngX/AA1Zdf8ARJ/Hv/gtX/4uvFv2jfiR4h+L&#10;GmaPbaR8KfGqvazNI/n2Cpjcv+8a+5qriQ+YRj6jPSubG4Onj6EsPV+F+djw8xwFHM8NLB4i/LPe&#10;zttr+h+WA8M+PyAD8LPFv42v/wBej/hGPH3/AES3xd/4C/8A16/U8BWXd0PrUmD618l/qXlPRS/8&#10;CPhf+IfZI9bT/wDAj8rP+EY8ff8ARLfF3/gL/wDXrM+LHhD4i+M/gZe+D9O+FPiv+1JdXivsy2w2&#10;bFVV9a/WbB9aiRwcjGAOte/kOUYXhrMqOa4BP2tJ3V3ddtV13PSy/g3K8txCxGHUuZd3ffQ/ARf2&#10;RPjcnT4W+IQf+vdf8ayr39mj4r6frdno9z8Pdah1W9RpLa1MQ3y7fvd6/oR3/OV6Y6V4Z8S45f8A&#10;hpn4ZunmeX9luc4/4FX7yvFLiG917P8A8A/4KPqfqVK2lz8df+GQPjd/0S7xD/4DD/GvV/g78FPi&#10;z4C8EfETR9R+FPic3fiG1trayMVsuwPHLubfz/dr9rNtRsf4RXjZzx7nOeYCrl2L5PZ1FZ2jZ/md&#10;uBX9nYmni6HxwakvVan4gt+zz8XG2k/CvxIf+3Yf40n/AAzr8XP+iW+I/wDwF/8Ar1+3wYOTtGR/&#10;OpK/Hf7HwnZ/efrT8Tc/u2nD5w+Xddj8Pf8AhnX4uf8ARLfEf/gL/wDXr2/9kHw38QPgl8XRr3iL&#10;4X+KxYGyltiYLEO+9sbe9fqnUe/dnHQd61pZVh6c1Uhe67u55+P8QM6zHDVMJiHDkmuV2h3+Z4Of&#10;2qrmMYHwn8e4/wCwav8A8XXsfhPxD/wlfhyy1Q6dd6X9qj8z7LqEXlzR/wC8tbGd3bFSV7TPzZeQ&#10;UUUUigooooAKKKKACiiigAooooAKKKKACiiigAooooAKKKKACiiigAooooAKKKKACiiigAooooAK&#10;KKKACiiigAooooAKKKKACiiigAooooAKKKKACiiigAooooAKKKKACiiigAr8p/8AgqV/yeJ8Df8A&#10;ch/9LFr9WK/Kf/gqV/yeJ8Df9yH/ANLFoA/U+x/484P9xas1Wsf+POD/AHFqzQAUUUUAFFFFABRR&#10;RQAUUUUAFFFFABRRRQAUUUUAFFFFABRRRQAUUUUAFFFFABRRRQAUUUUAFFFFABRRRQAVBdJ5lvKn&#10;qjVPRQB+KXxN/wCCW3xl8T/EXxNrFnZ2f2S+1Ge5j/e/wM7NX0h/wTe/Yn+Iv7NXxa1/XPGEFpDp&#10;91pTWsfkS7/n82Nv/Za/R2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7iNdzcCn18h/&#10;tT6v4q+LPxY8M/BHwprUvhq01SCS+13VIP8AW/ZVH3E/utSY7XPrO3uorkExyxSf9c5A1WBX56al&#10;8K/EP/BP/wAfeE/Emh+OdW8V+Bddvo9M1mw8RS+c8Tt92VH/AIa/QW3njuYI5E/1ci7xVEWI7a0t&#10;9PgCW8UUEXpGAq0sN5Bcj93NFJ/1zkBr5g/a58V+L/EXivwp8KPBeqHw/d+Ii/23VY/vxQfxbP8A&#10;arxPxt8A/Ev7Bc2j/Evwn8Rdc8TaJFdRW2u6V4il85JIGb5mT+7SKP0VqrHe2852RzxSv6B6+ZP2&#10;n/i14l1WfwB8O/h/ef2Zrfjn95Jq3/PlZbf3kn+9XhUf7KkvgDVv7U+C/wAd7zxZ8QLGdZZNA1HV&#10;4JkuU3fvF2bvloA/RqisTwndand+HNNm1e0+x6pJApuIPM3bHx83NbdABRRRQAUUUUAFFFNHWgVx&#10;c4qs19brN5XnReb/AM8/MG6vM/2lfiddfCf4Ta1rlhF52oBPKtx6SN8q/rivkk/sJ+NPEHhAfEu4&#10;+L3iKH4lSwf2vHawy/6Bv27li8r+7toKsfoZVT7Bbfbvtfkxfatnl+bj5tn92vHf2R/jHffGz4La&#10;drOr+X/b9tPLp2oiHp58TbWaus+OnxD/AOFWfCvxB4kSHz5bG1YxRert8q/rQK1zt3vbZJQjzRLJ&#10;6F6tV+eej/sR+M/jN4Pg+JfiD4s+IdM8bX8H263tNOl2WMf8Uaun8693/Zo+M3inx/8ABfWYL2GH&#10;U/HXh3zbGWKI7PtMy/db5vu0Bax9FyX1vFLslnijk9C/NWq+AIv2DPGnxQ0W88b/ABU+LHiDQPGs&#10;vmXX2XSLrZY2SL80av8A3tvevav2Efij4l+J3wdmPii9i1jUdH1GfTY9Wh+5exx/KslAH0rRRRQA&#10;UUUUAFFFFABTCQo+Y0+vkr9rDxL4q8e/Ezwl8F/CGsy+GjrsD3Oq6tD9+O2X+FP9qkO1z6tt7uK5&#10;H7uWKX/rnJuqxX56618D/EH7B/iHQPGHhv4ga34n8M312tjrOn+IpfO+Rv4kr760fVIdY0u0v4OY&#10;bmNZU+jVRF7OxLe2Vtf2xgu4Ypoz1jlG5f1pbe8trgbYJopcdo5Af5V8x/tn+PfFv23wN8L/AANq&#10;X9i6/wCNL77NJqpG77Nar/rGH+1XiPjn9m3xL+xF/ZvxQ8H/ABF8Q+JrS1uootZ0rXZfOikhZtrM&#10;v92kXY/RSqqXltcfJHNFL7CTNfMX7UHxd8Q6j4Q8EaB4DvP7L1bxrIkUeof8+8bferxTx1+yh4u/&#10;ZP0qH4qeD/iZ4h8QarpjrLqun6vLvtrmP/lpsT+GgR+iVFc18O/F9r8QPBGi+I7P/U6nax3Q/wCB&#10;LXS0AFFFFABRRRQAU0jgU6m4oE9gHAzVdr63WbynmiEv/PPzBurz39oj4nn4PfB7xN4rjh8+6sLV&#10;vs8XrI3yr/49Xx1pX7Dfjn4neA4Pidrnxd8RWnxKv7VdXjtrOTZYRSbfMji8r/x00tyrWR+iNFeE&#10;/shfGPUvi/8ACa2uNdMX/CS6bI9jqIi7yRtt3f8AAsV6N8VfGY+H3w/1/wAQGHzvsFs8uP8AgNO1&#10;hG9ElhpZlVBbWksreZJ91PMf+9WlX54+Ff2NPF37SvhaD4n+LPin4h0bxNqiNc6daaRL5NpbJu/c&#10;q6fxe9e1/sifGbxb42+EvizRfEMUWseP/BV3PpNz5R2fbXXd5b/7O7FAH0zJe28B2STxRP6F6tV8&#10;DH9hjxx8XrK98bfFP4o+IPDPiuV5LmPT9DuglnZRqd0at2b3r1z9hz4jeJfGPg7X9H8SalF4hl8P&#10;XzWNvrUI/wCPlF9f9qgD6dooooAKKKKACiiigAooooAguLmOAfvJY4v+uhp0csc674yJB7V8KeJ/&#10;APiX9t74weLNLuvGOreDfh94YmS2jh0eXZcXFz/e3/3a1v2eG8TfswftFf8ACj9f8S3fi3wrrmnN&#10;qWg3+pfPcxuv+sid/wCKgD7aqhcwWQmiurkReZF9yWXb8n41fr4f+JvhvxL+2H8b9f8AAcfi3UfB&#10;vgXw6i/bf7Il2XNzP/Dtf+7SuOx9tQTRzjfHIJB7UPLHAu+QiMe9fDnwp0bxN+xv8fNA+HV34tu/&#10;FfgXxXv+xTavJvubaf8Au7qvfHbUtY/aS+M+v/DCPxZP4C+GvhSyS58Ra1ZypDNJM3+riSVvur60&#10;3oJan2nDdRXIyksUv/XM7qsV8H/Bf4K+Jvgz8RdG1D4SfEub4reBLmTyvEVre6nFcvbv/C6Orf8A&#10;jtfd69KdhJ3FooopDCiiigAooooAKKKKACiiigAooooAKKKKACiiigAooooAKKKKACiiigAooooA&#10;KKKKACiiigAooooAKKKKACiiigAooooAKKKKACiiigAooooAKKKKACiiigAooooAKKKKACiiigAo&#10;oooAK/Kf/gqV/wAnifA3/ch/9LFr9WK/Kf8A4Klf8nifA3/ch/8ASxaAP1Psf+POD/cWrNVrH/jz&#10;g/3FqzQBWW7hkuJIY5Y2lj+/GPvCrNfmL+zR8R/Eupf8FTPijpF1rN5PpXl3kf2SWRtmyJ4/LG3/&#10;AGdzV+nVABRRRQAUUUUAFFFFABRRRQAUUUUAFFFFABRRRQAUUUUAFFFFABRRRQBWe6iS4EEk0Ykf&#10;7kefmqzX5kftV/EbxJov/BSr4c6VZaxdwaf5NrH9lhlbZ+8+98lfpvQAUUUUAFFFFABRRRQAVXvH&#10;22cz+iNVioLpPMt5U9UagD8Gfit+3l8cNC+Jniyws/Gd3BaW2ozxRRf880WRlWvqT/glp+0/8Svj&#10;Z8aPEOl+M/E02tWEOjvcxwy/8s382Nd3/j1fOvxR/wCCdfxr8QfEvxNqdp4fM9pdajPLHLn+BmZl&#10;r6b/AOCYv7JXxG+AXxn8Qav4w0b7Fp91o7Wscp/v+bG3/stAH6cUUUUAFFFFABRRRQAUUUUAFFFF&#10;AFee7itV3zTRxD1kO3+dWK/Oj/gr9458Q+EPDvw6TQ9XutMjl1N5JBDJs8x127fyr7u+Gl7c6n8O&#10;/DV3eTefdTafBJLKP432LzQB1NFFFABRRRQAUUUUAFFFFABRRRQAUUUUAFFFFABRRRQAUUUUAFFF&#10;FACdKr291Fdw+bBNHLGejxnd/KuB/aE1e90P4IeONQsJzZ3ltpE8kU0f343218l/8Ef/ABlrfiz4&#10;JeJv7Y1S61P7LquIjdyb/L3Lub/x6gD77ooooAKKKKACiiigAooooAKKKKACiiigAooooAKKKKAC&#10;iiigAooooAKqx3cU08sSTRySR43x5+5Us52wyey1+Zn/AAT9+I3ibxJ+2v8AF/T9T1m8vbD9/L5U&#10;srOnyy7VoA/TiiiigAooooAKKKKACiiigAooooAKKKKACiiigAooooAKKKKACiiigAqt9si+0+R5&#10;0fm7PM8vPzbP71Wa/Mfx18RfEtp/wV28P6PHrV3FpRgitfshlbyvIaBpGXZ/vLuoA/TiiiigAooo&#10;oAKKKKACiiigAooooAKKKKACiiigAooooAKKKKACiiigAqtcXMVpD5k80cUfd5DtqzXw9/wVr8Ya&#10;34Q/Z0sn0bUpdNludViikkgk2NsoA+4FbdS14/8Asm6zfeIP2bvAGo6pPLeX9zpURlmm+/JXsFAB&#10;RRRQAUUUUAFFFFABRRRQAUUUUAFFFFABRRRQAUUUUAFFFFABRRRQAUUUUAFFFFABUUh2xZSpaKAP&#10;jPxf8ZP2r7Dx/fWehfCHSL3w1Fd+Vb3ct188kP8Ae+9T9LN9af8ABQDRbjWBFaXWpeE2/ciXK7/m&#10;ZlSvsmvAP2lf2Y5PjTe+H/Evh3xBL4R8deHpGl07VYo96/7jp/EtNPldxnHf8FFL6JPhJ4f0wfvb&#10;+/8AENnFbwj70h3V9OeHYXh0LTo5OZI7aMH67cV8qeBf2P8A4i678TdF8YfGr4lxeOj4e/eaVp2n&#10;WX2a2jk/vuv8TV778TfDXjfX5/D7+D/E1r4fhtbrzNRjntvO+0w/3F/u0XtHkJ6nhPxTiFj+3L8O&#10;ru4m8qGWxlijH+3XQf8ABQrUrey/Ze8SxyL5st08Vtbxf89HZuldJ+0d+zZF8ddJ0e5g1mbw/wCK&#10;dHfzbHVYB/q3/wBr/ZrybQ/2Ovil468Y6JqHxr+KVp4z0DRJlurbSdOsfsySzL91pf71JdPIfU8p&#10;/aM+Hmr+MPj7+zp4b/4SC78J2up+GvsOoywy7Jtnys0SN/CzbdtegfGr9g34T/Cn4d6p4z8EWV34&#10;T8U6En2621WG+k3l1/hfc3zbq93/AGkv2bNM/aB8NaZbnUpvD+t6ROt1peq2f37eRfu/8B9a8bi/&#10;ZN+OfjvydH+J/wAZbTxB4P8AMWWXT9N0z7PNLt+6rv8A3aL3+9gfR/wJ8WX3jn4R+GNb1AZv7uyW&#10;SX/fr0Gsrw9oNr4Z0Wz0uwiEVrawrFGPZa1aOoBRRRQAUUUUAFfP37S3j743eDptLT4T+BtP8WQy&#10;7vtkt5c7PKr6BpqmgD4N+NviD4p+Nf2Xr3UPin4ZtPCeq22qwf6LaS708nzV+avsTQdRth8LrG98&#10;6L7H/ZayeaPubPKp/wATfh/pvxQ8E6p4b1Rf9EvoGiJ/uf7VfIk/7F/xzt9D/wCEH0/45RQ/DXPl&#10;fZJbFvt/2b+KLzaL6FWvY7X/AIJ1J5/ws8V6hHB5NpfeJr+W3P8Az0TzPvV2X7c9hLffs2eJvI/5&#10;ZeVLJ/uK3Nd/4G+Fdr8KvhLB4N8JzfYxZWTQ2l1Md/74qf3rf8C+aqPhT4beINV+D1x4U+JmtWvi&#10;zVb6GSC9v7W28lJEb7vyf7NOT1uRFWRo/B2+t5/gx4ZuI5/Oh/suL976/JXgH7F+p20GqfF/xA/l&#10;2Wiya25+1S/JEdv3mrmm/Yw+N3hfSp/CXgv42RaX4AlLD7Jd2LPeRI33lWWvov4ffs7+GvA3wYl+&#10;HeJdS0q5geK9lm+/cM33mpLXUGcn+0f+zHpv7V2laNKPHGuaDYWyMU/sK52Q3KN/fx96uS/Yt8U+&#10;JNC1rxn8JPEM1pqf/CFTJbWeq2kSxfaIG+7vC/xetc1ZfsnfHv4bxf2D8M/jZp+jeDIv+PbT9X0z&#10;7TNb7uqh/wC76V7p+zx+z9afAzQ9TEmpzeIfEGrzm51HVrv79xIf/Zaa6lHsVFFFIQUUUUAFFFFA&#10;BXyB4qhOn/8ABRXwzcXM3kxX3h14rb/po6/er6/rwb9pP9mj/hea6Lq+ka/N4T8YaE7S6dq0I3eW&#10;/wDdcfxLTW5SOf8A2+b+GD4Hmyf99d3t9FFbw/8APR91e4/Da2ks/AGgW8o8uSOyiBH/AAGvmLwl&#10;+yB8T/FHj7RvEHxn+KNr40sNHfzbLSdOsfs0O/8AvP8A3q+gPix4Z8ba/pWmQeCPE1p4Zmt7pJLi&#10;W7tvO82FfvJUx1jYjqeB/tDwmw/bW+A2oXE/lWsguraP3dv4a7/9ubUrXTf2bPE32gg/afKhji/5&#10;6O0i7a1f2kv2cbX9oTwdpNnLrM2geINHuEvtN1mz+/bzqPvf7teM6f8Asb/Fvx/4p0ST4x/Fi18X&#10;eGtInW5i0rTbH7P5rr93zf71Vfp2KZh+MdOudE8Vfs3XGoH7HFEixeVN/f219GftaaraaV+z34zl&#10;vP8AVS2Txf8AA2X5af8AtC/s86X8d/BNro8l5NouoWEizafqFr9+3dfu14NH+xn8YfHmp6ZYfFD4&#10;yxeJfBNjMsv9lafY+Q9xt+6rv/FS5riPfP2UbK4039nrwNBcw+RKNOj/AHfpXrtUtOsodMsYLO3i&#10;ENvbIsMcY7IowtXaACiiigAooooAKQHIpaaDwaAPmn/godp9zf8A7LHicW/PlSQSyf7iv81ev/DH&#10;VLWT4ReGb9JlltDo8Egl/hK+Uta3jvwbpvxC8Hav4b1SLzdP1KB7eYezV8cN+xX8bvD3hw+A/DHx&#10;xisvhsAbeK0vLFnv44G+9H5v8qH8LRS1aOy/YBJvdC8c6nFB5Wn3euTyW8oPyyDc1eoftg6fc6j+&#10;zz4yjtv9b9hauj+GXwnsPhD8LLPwf4blMP2WBo47qYb8zf8APRv+BVF4I8B+Jh8P9R0D4h6/aeLL&#10;u+MkZuorbyU8tvurtpt62ISsVv2ZbuK6+APgWSObz4v7Li/e/wC7XhP7Gmq2r/E39oTxGfJh0X/h&#10;ImjF9n90dm7dWOf2MvjV4KgvfDfw3+NcWi+BLp2IsNRsWmuLcN95Uf8Ah9q+gPg9+zX4a+E3wem+&#10;H4Mus2d8kv8AaV1effvXk/1jPQMxv2h/2eNN/ar8LaZHB431fRbCP97HNoVzsS5/39v3lrg/2P8A&#10;UfEPw78b+LPg3rc8Os2vh5FlstWhiVHkRv4Zdv8AFWJD+yR8cvhyP7H+FnxmtNA8Hxu32bS9W037&#10;S9sjfwq9e1fs9/s9RfBu21PUNT1mbxN4r1h/N1DVZx/rP9lR/doXUD2eiiikAUUUUAFFFFABVe4X&#10;zIJI/VasU3+EUAfJn7ECjT/FPxf0+WUG6j195fKP3gjfdql8Zpo9Y/b/APg3YWkXn3dlo91dXBH/&#10;ACyj3N96tT4q/skeMm+JmpePfhD4/i8Da/qaLFfQ3dt9ot5P9rb/AHq2/wBnD9lbV/hf4u1nx54+&#10;8Wnxz8QNUj+zvqIi8mG3h/uRJ/DTi/euD6n0jn5a+SP2VIf7O/aE+MtncTf6X9rSTyv9ivc28MeP&#10;P+Fvf2z/AMJZa/8ACCfZPK/sD7L++87+/wCbXknxs/ZQ8S+IPiL/AMLB+Fvjn/hBfGEkflXPnW3n&#10;W1wn+2tSnb3g3jymL+1VPFqP7RPwT0uCET6hFqn2nj70SfN81eLeGv2f7L47ftvfGvw/4z1i7n8I&#10;WskV9/wj8Mvkpeuyqqs+3llWvob4D/sp+JfCPj6fx/8AE/xx/wAJ1408vyreWG38m3tk/wBhak+P&#10;v7KeueNviNZfEj4a+Mj4G+IFta/YZLuWLzre5g/uyp/F7Vadko+obtyPIPin8AfC37Hnj34f+Lfh&#10;Ybvw19v1FNM1DSoblnhvY2/idW/ir70hfzYY39RXyr8Pv2UPH+reONH8UfGX4iw+OLvQ3zptnp1l&#10;9mt0/wBp1/vV9X0r3SEFFFFIYUUUUAFFFFABRRRQAUUUUAFFFFABRRRQAUUUUAFFFFABRRRQAUUU&#10;UAFFFFABRRRQAUUUUAFFFFABRRRQAUUUUAFFFFABRRRQAUUUUAFFFFABRRRQAUUUUAFFFFABRRRQ&#10;AUUUUAFFFFABX5T/APBUr/k8T4G/7kP/AKWLX6sV+ZX/AAVT+EXxG1r4s/DTx/4M8M3fiW10aDyv&#10;L0+Frl450m8xd0S/Nt/2qAP0ssf+POD/AHFqzX5TR/t9ftcwxRRj4HTfu06/2Hd0/wD4eAftdf8A&#10;RDpf/BHd0AVf2Wv+UtXxN+mo/wDoUNfrBX4TfD/xZ+0V8Of2i9f+Mdn8IdXn8Qav5/2i1m0O5+z/&#10;ALzbu2fLu/hr6C/4b9/a6/6IbN/4I7ugD9V6K/Kj/hv39rr/AKIbN/4I7uj/AIb9/a6/6IbN/wCC&#10;O7oA/Veivyo/4b9/a6/6IbN/4I7uj/hv39rr/ohs3/gju6AP1Xor8qP+G/f2uv8Aohs3/gju6P8A&#10;hv39rr/ohs3/AII7ugD9V6K/Kj/hv39rr/ohs3/gju6P+G/f2uv+iGzf+CO7oA/VevgOT9q7x4v/&#10;AAUkh+GX2yL/AIQ/Z9m+yeX/ALO7d/vV5L/w8A/a6/6IdL/4I7uvnxvFn7RT/tJw/Gf/AIVDq/8A&#10;wkkcn/Hr/Ydz9n/u+m6gD92aK/Kj/hv39rr/AKIbN/4I7uj/AIb9/a6/6IbN/wCCO7oA/Veivyo/&#10;4b9/a6/6IbN/4I7uj/hv39rr/ohs3/gju6AP1Xor8qP+G/f2uv8Aohs3/gju6P8Ahv39rr/ohs3/&#10;AII7ugD9V6K/Kj/hv39rr/ohs3/gju6P+G/f2uv+iGzf+CO7oA/Veivyo/4b9/a6/wCiGzf+CO7o&#10;/wCG/f2uv+iGzf8Agju6AI/2wf8AlKP8Of8Acsa/Vuvwn+JPi39ov4m/H7RvixqPwg1eDxBo/leX&#10;aw6Hc+V+7+7v+XdX0F/w8A/a6/6IdL/4I7ugD9VqK/Kj/hv39rr/AKIbN/4I7uj/AIb9/a6/6IbN&#10;/wCCO7oA/Veivyo/4b9/a6/6IbN/4I7uj/hv39rr/ohs3/gju6AP1Xor8qP+G/f2uv8Aohs3/gju&#10;6P8Ahv39rr/ohs3/AII7ugD9V6K/Kj/hv39rr/ohs3/gju6P+G/f2uv+iGzf+CO7oA/Vevgb9v8A&#10;/ao8cfA346/CHQPC95FBp+p3Sy3sJTP2j96sexv9nbJXkP8Aw37+11/0Q2b/AMEd3XgH7RHi79or&#10;9pLxx4T8V+IPhBq9lf8Ahr/j2is9EuQkn71ZPnDL/eWgD91V6UtflT/w8A/a6/6IdL/4I7uk/wCG&#10;/f2uv+iGzf8Agju6AP1Xor8qP+G/f2uv+iGzf+CO7o/4b9/a6/6IbN/4I7ugD9V6K/Kj/hv39rr/&#10;AKIbN/4I7uj/AIb9/a6/6IbN/wCCO7oA/Veivyo/4b9/a6/6IbN/4I7uj/hv39rr/ohs3/gju6AP&#10;1Xor8qP+G/f2uv8Aohs3/gju6P8Ahv39rr/ohs3/AII7ugDpP+C0f/IC+Gf/AGEJf/Za/QX4T/8A&#10;JMvCf/YLt/8A0WtfjF+098RP2kP2q7DQLfxP8ItXsotHna5t/wCz9EuV+dv7+5a9k0H9uP8Aa08O&#10;6JpulW/wTujDYwpbRmbQ7vedq7aAP1nor8qP+G/f2uv+iGzf+CO7o/4b9/a6/wCiGzf+CO7oA/Ve&#10;ivyo/wCG/f2uv+iGzf8Agju6P+G/f2uv+iGzf+CO7oA/Veivyo/4b9/a6/6IbN/4I7uj/hv39rr/&#10;AKIbN/4I7ugD9V6K/Kj/AIb9/a6/6IbN/wCCO7o/4b9/a6/6IbN/4I7ugD9V68a/a3+I+r/CX9n3&#10;xj4p0PyxqtjaE28kvSM/3q+Df+G/f2uv+iGzf+CO7rjPjF+1X+1N8afh1rHgzWPgpeQ6fqaeVLLZ&#10;6Jd76APvD/gnz8ZPEnxy/Zz03xD4rn+2ar9oltpJ8f63bX01X4ufs7/H/wDad/Zt+HcPgzw/8G9R&#10;vdPinaXzbzRLkv8AN/u16Z/w37+11/0Q2b/wR3dAH6r0V+VH/Dfv7XX/AEQ2b/wR3dH/AA37+11/&#10;0Q2b/wAEd3QB+q9FflR/w37+11/0Q2b/AMEd3R/w37+11/0Q2b/wR3dAH6r0V+VH/Dfv7XX/AEQ2&#10;b/wR3dH/AA37+11/0Q2b/wAEd3QB+q9FflR/w37+11/0Q2b/AMEd3R/w37+11/0Q2b/wR3dAH6E/&#10;tNf8m+eP/wDsDz/+g18d/wDBFv8A5If4s/7C/wD7JXjvjj9s/wDav8e+Dta8OX/wTu4LXU7ZraSW&#10;HQ7vfGjf3a81/Zi+K/7Sn7KnhXU/D/hf4QateWl/d/apJdQ0O5Zw+3b/AArQB+31FflR/wAN+/td&#10;f9ENm/8ABHd0f8N+/tdf9ENm/wDBHd0AfqvRX5Uf8N+/tdf9ENm/8Ed3R/w37+11/wBENm/8Ed3Q&#10;B+q9FflR/wAN+/tdf9ENm/8ABHd0f8N+/tdf9ENm/wDBHd0AfqvRX5Uf8N+/tdf9ENm/8Ed3R/w3&#10;7+11/wBENm/8Ed3QB+q9Z2tXb6fot9dRYMkMDyoPoua/Ln/hv39rr/ohs3/gju6gvf28f2ub6zng&#10;k+CUvlSo0RP9h3f8VAHun/BNT9pzxx+0LffFCPxheRXv9maiktmRHs8pJGb93/urt4r7qr8Mf2YP&#10;HX7R/wCyvP4mk8OfCHV7z+3HSW4/tDRLn92V3fc2r/tV7v8A8N+/tdf9ENm/8Ed3QB+q9FflR/w3&#10;7+11/wBENm/8Ed3R/wAN+/tdf9ENm/8ABHd0AfqvRX5Uf8N+/tdf9ENm/wDBHd0f8N+/tdf9ENm/&#10;8Ed3QB+q9FflR/w37+11/wBENm/8Ed3R/wAN+/tdf9ENm/8ABHd0AfqvRX5Uf8N+/tdf9ENm/wDB&#10;Hd0f8N+/tdf9ENm/8Ed3QB+qNx/qJf8Acr8q/wDgm9/yfP8AF/8A3Lr/ANH09v2/v2um/wCaGy/+&#10;CO7r5++CXi39or4F/FrxN4/0j4Q6vearrnmfaYrvQ7nyY9zbvk2igD92KK/Kj/hv39rr/ohs3/gj&#10;u6P+G/f2uv8Aohs3/gju6AP1Xor8qP8Ahv39rr/ohs3/AII7uj/hv39rr/ohs3/gju6AP1Xor8qP&#10;+G/f2uv+iGzf+CO7o/4b9/a6/wCiGzf+CO7oA/Veivyo/wCG/f2uv+iGzf8Agju6P+G/f2uv+iGz&#10;f+CO7oA/Veivyo/4b9/a6/6IbN/4I7ulH/BQD9rr/oh03/gju6APXfhB+1Z478Vf8FAPGXw61C8i&#10;/wCEVtUlit7Ty/8AV+X/ABV981+E/gvxZ+0X4J/aE1L4v2nwg1ebX9TMvm2suh3Pk/N97+HdX0D/&#10;AMN+/tdf9ENm/wDBHd0AfqvRX5Uf8N+/tdf9ENm/8Ed3R/w37+11/wBENm/8Ed3QB+q9FflR/wAN&#10;+/tdf9ENm/8ABHd0f8N+/tdf9ENm/wDBHd0AfqvRX5Uf8N+/tdf9ENm/8Ed3R/w37+11/wBENm/8&#10;Ed3QB+q9FflR/wAN+/tdf9ENm/8ABHd0f8N+/tdf9ENm/wDBHd0AfqvX5S/EH/lMpoH/AGw/9Jmp&#10;/wDw37+11/0Q2b/wR3dfP+r+L/2i9Z/aas/jfJ8IdXh8SWxTy7X+w7n7P8sXl9Nu77tAH7r0V+VP&#10;/DwD9rr/AKIdL/4I7uk/4b9/a6/6IbN/4I7ugD9V6K/Kj/hv39rr/ohs3/gju6P+G/f2uv8Aohs3&#10;/gju6AP1Xor8qP8Ahv39rr/ohs3/AII7uj/hv39rr/ohs3/gju6AP1Xor8qP+G/f2uv+iGzf+CO7&#10;o/4b9/a6/wCiGzf+CO7oA/Veivyo/wCG/f2uv+iGzf8Agju6P+G/f2uv+iGzf+CO7oA9d/a0/ar8&#10;d/C39sn4XeB9DvYoPD9+8X2208v/AI+fMbb81ffVfhN8X/Fn7RXxk+NHhn4l6v8ACDV4da0Pyvs8&#10;Vpolz5MnltuXf8tfQZ/4KAftdf8ARDpv/BHd0AfqtRX5Uf8ADfv7XX/RDZv/AAR3dH/Dfv7XX/RD&#10;Zv8AwR3dAH6r0V+VH/Dfv7XX/RDZv/BHd0f8N+/tdf8ARDZv/BHd0AfqvRX5Uf8ADfv7XX/RDZv/&#10;AAR3dH/Dfv7XX/RDZv8AwR3dAH6r0V+VH/Dfv7XX/RDZv/BHd0f8N+/tdf8ARDZv/BHd0AfqvXwN&#10;/wAFk/8Ak2rTP+wvFXkP/Dfv7XX/AEQ2b/wR3deUftGfF79pz9rDwhZeEPEHwh1GxsxdpLHLZ6Rc&#10;od/+07fLtoA/UT9jL/k174cf9giKvaq8t/Zm8H6r8P8A4CeB/D+uQ+Rq1hp0UVzF5m/Y/pmvUqAC&#10;iiigAooooAKKKKACiiigAooooAKKKKACiiigAooooAKKKKACiiigAooooAKKKKACiiuM+Inxa8Gf&#10;CSwtLzxn4m03wza3UnlW82o3KwrK/XauaAOzorB8IeMtE8eeHrTXPD2qWusaTdDNveWku+OT6NW9&#10;QAUVTOqWS9b2H/v4tTxPHKN6c0AS0UUjNtoAWiqsV7bz/LHPFL7CTNZXi/xpofgHw7da54j1S10X&#10;SbUZuLu7l2JH9WoA36K5vwZ488PfEbw5DrfhjWLXW9JmLCO8s5d8b7eD8wrpKACiiigAooooAKK5&#10;Px98TPCvws0Mav4u8QWXh/TXfyxdahKsSFv7vzVN4I8f+G/iboUWt+F9ZtNe0mR2iju7KTehdfvD&#10;cKAOmooooAKKKKACiiigAoqrHfW00uyKeKSQdg+ao+JfEuk+C9BvNa1u/g0vSrGPzbm8upNiRJ/e&#10;ZqANiiuW8B/Enw18UNC/tvwnrVn4g0rzGi+16fKsqb1+8uRXU0AFFFFABRRRQAUUVw/xH+M3gf4R&#10;Q2knjLxRpvhqO9Li3Oo3Kw+Zt+9t3UAdxRWP4c8S6Z4x0Gz1jRL6DU9Kvo/Nt7u1k3pKn95WrYoA&#10;KKKKACiiuE8Z/G3wH8O/EGl6J4n8V6VoeranzZWl7crG9x8235c/7VAHd0UUUAFFFFABRRRQAUUU&#10;UAFFeaaN+0Z8MPEfjD/hEtL8c6Je+JfOaL+y4bpWm3r95dtel0AFFFFABRRUM88cA3SSCMe9AE1F&#10;VI9QtpDtSeI/SSuQ8e/GjwN8ML3TbPxX4n03w/d6kcWcWo3KxNKeny7qAO6oqGJ47iEOhyjjrU1A&#10;BRRRQAUUUUAFFFY/iLxFpvhHQr3WNbvYdM0qyjaW4u55NiRIv8TNQBsUVw3w5+M3gb4ui8fwb4o0&#10;3xKLLaLg6dcrL5Zb7u7b/u13NABRVWW/t4Dslniik9C9Ot7qK5B8uaOX/rmaALFFQyTR28G+QiJB&#10;61ENTs26XsP/AH8WgC3RXBeKfjZ4D8D+KtO8Ma/4s0nS9fvtv2bT7u5VJpdx2rtWu9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rNdxJL5TzRiQj/V55oAs0UUUAFFFFABRRRQAU&#10;UUUAFFFFABRRRQAUUUUAFFFFABRRRQAUUUUAFFIzbarw3lvdj93LHL9DQBZooooAKKKKACiiigAo&#10;oooAKKKKACiiigAooooAKKKKACiiigAooooAKKKYsm6gB9FFFABRRRQAUUUUAFFFFABRRRQAUUUU&#10;AFFFFABRRRQAUUUUAFFFFABRVeG5iuB+7ljl+lWKACiiozJsHz0ASUUUUAFFFFABRRRQAUUUUAFF&#10;FFABRRRQAUUUUAFFFFABRRSM22gBaKrWl9b3gzBPFN/1ykD1ZoAKKKqyX1vEdkk8UcnoZKALVFIr&#10;bqWgAooooAKKKKACiiigAooooAKKKKACiiigAooooAKKKKACiiigAooooAKKKKACvyU/4Kf/ABHl&#10;+OX7Rngj4E6V50FtYXsAvZvse947m52ruTDfNGsLo3bmv1T8S69beFvDuqa3dgmz021lupfL+9sj&#10;Us3/AKDX4+/8E/Itb/aE/b61/wCI5vPt1npz3epSyalJvm8mXdHbov8AtKuxfbbQB+tHwt+HWk/C&#10;jwDo3hTQ7OGy0/TLZYkihj2KX/ifbzjc2Wr5S/4Ko/tFeJfgT8HvD9p4SvLvRtc8Q6iY49Wsrjyn&#10;tkgCyMvT5t27b2r7A8b+LLHwL4P1nxFqIk+waXayXU/lDLbFXc1fjP8A8FHf21vAn7VnhTwRY+D7&#10;fUIbnR7u4uLj7ZFs+VkVV/8AQaAOm/Zu/wCCaHi79oH4Tab4/wBX+KF1oEuu7rq3toopLnzIW/jd&#10;vMT5t38P61+qXwN+G8vwg+E3hrwXPqcusy6Pa/Zv7QmG17j5mbceT61+f/7KX/BTT4W/Cb4E+AfA&#10;uqWety61plqtlceTbbk37+ob/gVfpXb63ay6JFq8kvk2EkC3PmS/J5aFd2WoA1K57x423wP4gP8A&#10;04z/APoDV8p/EP8A4Kr/AAR8B+IZtIjvrvxB5SLJ9r0mLzYSf7u7+9W98L/28Phl+0r4d8Y6Z4fv&#10;ZtNv7LS5ZTa6sPJaVNjbmT+92oA+Gf8Agjpqt/e/tMeK47i8ubiP+wJ+JpWb/lvD6mv1Z+M/w8sv&#10;ir8LvEvhm9srTUYr+yliihu/9V5m392zf7rc1+Tn/BGb/k5rxZ/2Lk//AKUw1+z9AH5Gf8EqPi9f&#10;fCP43eK/gjr5DG/nl+zi0i81Ir2Dd5vz5G2Py1f+HrX651+Kv7dOgXX7LX7eWi+PNKI0bStTurfV&#10;4zpPyPsVlW6Xb/eb5/rvr9lPDeuW3ijw9pes2eTaalaxXsXmfe2SKrL/AOOtQBrUUUUAFFFVby7j&#10;s7Oad/8AVxI0h/4DQB+XP/BXP4zy+KPGPhP4I6WSTJPBfahm23OJJPlh2Pu/us+V21+gX7O3wi0j&#10;4G/B/wAN+FNHhijhtrZJLiWGHyvtE7KDJKy5PzMa/KX4B6nqX7WP/BTCbxnp94Z9KsdRn1OIal9+&#10;Oyj3LHGi/wCzuT5a/aigAory39oD9orwb+zZ4KbxH4vvTDCW8u3tYRumuH/uotfL3/D474Kf8+Wv&#10;/wDgLQB950V518GPjt4L+P8A4XOueC9Zh1S1j2R3AiPz20jLu8t/9qu9mnjtoZZJMRxou9z/AJ+l&#10;AFis7W/+QJqX/XCT/wBBNfJ3xQ/4Ki/BT4aeI/7HGp3fiGYR/vJdIj82KN92Nu7+9Wv8Ff8AgoJ8&#10;LP2j7/WfDmh3l1pmqR2Uk0UWqxiH7Qm1t2z/AHaAPgX/AIJfarfX37bupRT3t3NF9l1H93LKzr/F&#10;71+wHj/wfp3j7wTrXhzVLGDUtP1K1ktpLW6GYpNy/wAX41+Of/BLFt37cGp/9euo/wDs1ftjQB+O&#10;v/BN/wCJup/s5ftTeJvgz4kMRj1O/ksTFaR+akd7GzKu1tw2r1/hr9iq/Gb/AIKY+Dr74Cftd+H/&#10;AIj6H5WjWuqeVfRy6adkvnxMvnO/+0361+uHw18Z2XxE8AaB4ksPN+yanZRXMXmja2GXvQB1NFFF&#10;ABRRRQAV+Qv7ffjk/tQftoeDfgxZzeTpOh3y2NxMbLe8d1LtaZvvfPHtVPT+Kv1V+IPjWw+HHgfX&#10;/FGq+b/Z+kWUt9cCEbn8uNdzbRX5Mf8ABLvRtc+MH7Xniz4n3t79sitY55Lma7k3TSPO37v/AMdW&#10;gD9avAngvTPh54P0jw3olpDZaVplsltbwxR7EUKMfd/WuiorwPxj+2J4L8E/tF6N8Gr+HUP+El1N&#10;IpIpYoswjzFZl3N/wGgD3yivmL9oP/goL8K/2dPFNp4f127utT1SVDJLDpUYm+zj/b965n4Yf8FR&#10;/gj8SvEQ0j+07vw9LIn7ubV4vJhkfcq7N/8Ae+agD7Dr89f+CwnwZHin4L6X4+06ys/t/hm6UXl/&#10;LIyXH2WT5VRP737xkav0EjkjuIQ6HzY3ri/jV8PbX4q/C3xX4TubO1vv7U0+WGKK75Tztv7tj/ut&#10;sagDxb/gnf8AtBf8NAfs66PNdknW/D23R9QIi2R741XyynJ3fu9mW9d1fUdfj1/wST+Id18MP2gv&#10;GPws1e6us3/mxR2kJ328d1bOyyOf+Art3V+wtABRRRQAUUUUAFedfHv4qWXwS+D/AIq8b3ay+TpF&#10;k8qeVFv/AHjYWP5cjjzGTNei1+cH/BZb4xf8I58NPDHgC0vLu0vtcumvrkQ/6qW1i+XY5/66Mjbf&#10;9mgDhf8Agk38MIvij8Q/HPxr8SQwy6qL5o7eP7M6JHPJ+8klibd/tbdvNfqzXzb/AME+vh1f/DL9&#10;k/wPpep+SLu4ga/Bi6bJm8xc/wC1tavo2STygXc4joAlor4s8ef8FW/gt4D8XanoDzalrE2nTG3k&#10;u9Ptt8Mjrw2xv4q6L4L/APBSj4O/GrxT/YFnqV1ouoyvHFbR6vF5X2l3baqJ/tUAfWNfjD+3L8Yf&#10;iJ+0L+1rP8HPD+s3ejaNFqMWkxaf9uZLaWdf+W77V+X9a/Sn9p79rjwZ+yhY6Bd+L4dQmj1mSWK3&#10;+xRb+Ywpbd/30K/GrVf2ifC17+3WPi5HBdf8Ip/b66l5XlfvvJ3f3f71AH378DP+CWOq/CD4s+Ev&#10;HF18V7rWP7DuoryTTjYsiS7V+ZN3nH5d3+zXTf8ABWb4Lj4gfs9/8JRZ2Vh/anhmdLmW+n+SWO1b&#10;5XVD/vbPlr0P9nj/AIKD/Dj9pf4h/wDCHeFINVi1T7JLe+ZeW+xNke3d/wChV738RvBtl8QPAuve&#10;HdQtIbyDUrKW38m6G5CzKQuf+BY/KgD5e/4JgftBS/Gr9n2HS9RaSbWfCjpYXE3lbE8nb+5+bcdz&#10;bVbNfZVfjJ/wTb8Y3vwB/bI1/wCGet3kyw6m8+mfZbQ77c3Ubbo3b/gO/wCav2boAKKKKACiiigA&#10;r4d/4KufHz/hV3wCfwpaf8hXxfvsT5ttvT7L/wAtvm3Da2OnWvuKvxc/bz8U3v7TP7cug/Dvw/ey&#10;/wCg3UGkRw3Z2W8d1u/eN/8AZUAfc/8AwTQ+B+m/CD9mfQdVjhQ634pjXU7y5a28mbY3+rhfJ+bb&#10;82Dx9/pXs/7TXxRl+C/wK8Y+Mbaz+2XWmWLyxw+Zsy/3V+bB716PpVn/AGfplnadfJgSLj7vyriv&#10;zk/br/4KBfDnxB8OviZ8JbaHVh4lj83TPN+z/ufMVtrfN/doA+XP2Xv2dviR/wAFCPFHibxPr/xK&#10;v7GHTBFb3Gp3UjXNxI7f6uLYGQbdqv8AN+lfp1+xf+yZe/sm+HPEGl3fjKXxcdXvEuvNltmi8ram&#10;3b80j1+bv/BOP9tfwL+yp4U8Z6f4wt9Rml1e7t7i3+xxbxtRZFb/ANCr9Ddf/wCChfw58PfAnw38&#10;Vrm01b/hH9dvpbG3iFv++DxsytuX/gNAHxH/AMFMPj9478c/tFRfBzw5qV5o2kj7PZSWsN6yQ3s8&#10;jKys4Vfl2t9a9Z+F3/BJjxB4L8YeEvE2ofF+6mutLura/ubCG1k2yPGys0Sv5v3dw27tvTtXw3+0&#10;F+0P4a+Jn7Y8XxO0eO7/AOEej1GzusTR7JikTKzfL/wE1+r3wJ/4KOfDH9oL4mWPgjw1Bqw1S9jl&#10;kilu7bYn7tdzf+OigDw7/gsL8Hv7R+H/AIf+JGmWVhBqGiXS217fl2S58tv9Wq/3lVq+kf2DPj3/&#10;AMNB/s56Dq85/wCJzph/snUT5RiTz41X7nzHcPLZPm9c16J+0V8MYvi/8GvFfhSS0tbyW/sZRbC7&#10;+5HPt/dt/wB9V+av/BID4lXPgv4weM/hTq95dGW9jaWytYjut457css7f8CVV+uygD9dqKKKACii&#10;igAooooAKKKKACiiigAooooAKKKKACiiigAooooAKKKKACiiigAooooAKKKKACiiigAooooAKKKK&#10;ACiiigAooooAKKKKACiiigAooooAKKKKACiiigAooooAKKKKACiiigAooooAKKKKACvkD9un9u/T&#10;P2XtKh0PRIYdZ8dXyfurU/ctk/vv/wDE19a313HY2c1xJ/q4UaQ/8Br8WPh3by/tS/8ABR+e41j/&#10;AEzT7XUWl8qb/nhG3yrQB2mj3X7d/wAXdE/4TPT57zTdPk/0i3tgVtmlT/Yi5ruf2U/+CkHjfRPi&#10;t/wrH472f2O7kn+zRahNF5M1tN/Cs395f9qv08hgjtoYo48RxouxB/n6V+Xv/BZP4UWtlb+EviPp&#10;0MMGqRz/AGS8mj++/eOgD9RIZI7iESJykgqavCv2KfiXL8V/2bPBmuXc3nagbJIrk/7a17rQAUUU&#10;UAFFFFABRRRQAUUUUAFFFFABRRRQAUUUUAFFFFABX50/tm/8FJdX8D+PZvhh8IdNh1jxTvW2n1Db&#10;53lzt/yyjT+Jq+/fFEd7P4c1OLTMC/ktZEt8/L+82nbX55/sPfsGeOfhN+0TrPjv4kWWnzfu5ZLO&#10;WGVZv30j/eoA89h8Pft+63Z/8JKb2ezG3zP7O81Ef/v3/wDXrd/Zu/4KYeOPCfxMh+Hnx30v7HLJ&#10;P9mOoyxeTNbP/DvX+Jf9qv1Kr8lf+Cyug6HZeMPBmsWcUUXiCXi5/vyp/DQB+sFrdw3kEM8Eomgl&#10;XzI5Y/ulatV5F+ylfX+pfs9eBrjU8fazpyZ/9lr12gAooooAKKKKACiiigAooooAKKKKACiiigAo&#10;oooAKKKKACiioJ54reCWSUiONFy59BQByPxa+J+h/B3wDq/ivxBdx2enWELSEk8yP/Cq+rGvxa8H&#10;ftYeOPjn+2v4Y1u41/ULLSr7W4Io7CGZlhjg3fKm2vdP2pPiZrn7en7RWmfBnwRNKPB+mXWdQu4v&#10;uSbfvO39K8T8RfDPSPg9/wAFHPDPhDQ4fJ07TNVsYo//AB3c1AH7pUUUUAFFFFABRRRQAUUUUAFF&#10;FFABRRRQAUUUUAFFFFABRRRQAVyPxN+Iuh/CbwRrHivxBd/ZNJ02BpZWB5/3V/2q66vzd/4LPfEe&#10;50X4Y+E/CFnMPL1i9aa6i9Uj5X/x6gDw0/HP9pP/AIKCfETVNP8AhxeTeGfCFs+cQStbQxQ5+Xzp&#10;f42q98Sf2V/2q/2atCl8Z6H4+u9ftbD97cx2d67vH/ebY33lr7l/Yl8D+H/2df2U/CX9pzWujy31&#10;r/aOo3U0mwSTN3/75xXrVj8YPhz8QoJ9IsvFmk6n9pRopIoblSTuoA+ef+Cev7bE/wC034evNE8U&#10;CKLxrpi5nMUexLhP79fZtfM3wO/YN+H/AMBfiNe+M/Dd3qI1W6d/Mill/dbG+bbsr6ZoAKKKKACi&#10;iigAooooAKKKKACiiigAooooAKKKKACiiigArM1rWbHw1ol3qmoTC3sLKFpZZZOiKo5rTryD9rDT&#10;tR1P9nTx9baWAbuTS5cR4+//AHhQB+cHxO/bP+N37Xnxbm8D/BCabRtDinaOO6szseRP+eksv8K1&#10;L4v/AGaP20fg5oc/iyy8f3esy2qfabm107Ummm/vN8rL81W/+CNHijRNG8U+MtD1DyrPX7lE8rzv&#10;leQZ+7X6u6zqllo+k3d5qM0UNhFG0kssv3AlAHxV/wAE8/29Lr9o8XngvxvDDZ+OtNj8xJYY9iXk&#10;a/e+T+Fl719zV+I/7HPm+Lv+Ckl5qvhA+bon9qX9zJLF9z7K27b/AOPbK/bigAooooAKKKKACiii&#10;gAooooAKKKKACiiigAooooAKKKKACvkD9t39u7wr+zv4WvtI0fUYdT8d3ULR29pDJu+zbv43/u1f&#10;/wCCgnjH4n6F8M9O0f4VwTS63q9x9mkltB+9jTHb+7XxNo//AATL1fRPhX4s+I/xY1OWbWorGW6j&#10;0+GTe+/bu3O9AHsH/BIP4heJfiGPiLeeI9Zu9YlknSX/AEuXfsLfe21+lNflt/wRN/48PiB/vxV+&#10;pDNtoA+Nf+CgX7cP/DM2iWeg+F/JvvHWpj91FL86W0f99l/vdMV8leE/2ev20Pj14d/4TOfxzNo0&#10;d8nm29ream1u/wD3wqnatcPLL/w0p/wUq+zani80621hosS/c8uJq/a+0t47G3hgjGIo0WNKAPyF&#10;+EP7aHxq/ZD+MMHgP45/a9S0SWRY5Jbz53iRv+WsUv8AEtfrtpuo2+r6fBeWkomtrhFljkHdW6V8&#10;Ff8ABYn4aWWufADTPF/kg6homoxxeaPveXL8rf8AoNeo/wDBND4pXPxP/ZU8PSXkrT3ekO+mSSy/&#10;ek8v7tAH1jRRRQAUUUUAFFFFABRRRQAUUUUAFFFFABRRRQAx3Ea7m4Ffnx/wUD/4KIaH8NvCupeA&#10;/h9qkOq+Mb1Htry8tJN8WnJ91vn/AIpK7n/govD8YfFeheHvBfwrhuyNYm8rUJrP5fLT/bf+Fa+Q&#10;viP/AME27b9n79lLxz478Z6kNY8aRQRG3hgP7m23SqrfN/E3zUAfQn/BHPXdT1/4SeMrjVL27vZf&#10;7VH726lZ/wCD3r9Cq/Of/giz/wAkX8Xf9hVf/Qa/Q2+jkubKaKKXypZEYJIO1AH5s/t1/t/eLdP+&#10;Ip+EnwYJm8Qb/st5f2ce+bz2/wCWUX+1XEaJ+wD+1N4w0yLW9c+KM2l63JH5kdrPqUrNH/ssV+7X&#10;vHwL/wCCd2r/AA2/agvfinr/AIgtNfiknnuY4hFsfzG+61feFAH42+GP2oP2gf2FPixaeE/ixcTa&#10;/wCGpZl3yXj+chg/vW8v0/hr9c/BfjDTfHfhbTNf0icXen30KyxSjuGr87v+C0eo6QPA/gyzm8o6&#10;158skX99E+Wvp3/gnpb39r+yl4Lj1D/WeR+7/wBygD6TooooAKKKKACiiigAooooAKKKKACiiigA&#10;ooooAKKKKACiiigAooooAKKKKAPC/wBtT4ky/Cn9mPx/r8FjHqUg05rURSSbP9d+53dD93fu/Cvh&#10;T/gid4B1Iat8QvG3mRDSWgi0jyw/73zgyzZ24+7tb86+u/8Agpl/yZh8QP8Arnb/APo+Ovn/AP4I&#10;n31sPg/4+s/OiN3/AG8svkiT59nkRru2/wB3NAH6EeL/AAtZeNvCmqeH9UEklhqds9rcCM7GKMu1&#10;q/Hb/gph+xz8NP2X/B3gi98C2mow3Wp31xbXJvL3zsqsasvb/ar9pa/Mv/gt9/yIPws/7Cl5/wCi&#10;o6ALv7JX/BOH4LfFP9n3wB401vTtWbXtSso764kh1FkUvu/u4xt+Wtf/AIK6fFrVvhf8EPDPgXRP&#10;Ns7TxFI1tc3UNwyP5EKr+66fMrbua+iv+Cfv/JnXwu/7BS/+hNX5v/8ABXzVru//AGndC0i7vZf7&#10;Jh0q3kjtvOYRRb5H3Nt6K3+1QB7z/wAE5v8Agn14NHw00v4lfECys/FeoeIrZLnTtPmi329nbN8y&#10;s2fvSN/4705rpv2v/wDgmB4T8bWWpeLvhxLD4I1qy0986XBFss7zYvGdp/d+/wArZr7S+D3hjQ/B&#10;fws8KaH4ZP8AxILHToIrL975v7vb8vz/AMVanj3/AJEfX/8Arxn/APQGoA/H7/gjChj/AGk/Fcfp&#10;4clH/keGv2ir8YP+CNH/ACc14t/7F+f/ANKYa/Z+gD8dv+C2J/4vD4A/7BE3/o1a/Tv9m/xXpHjf&#10;4EeAtU0S9i1GwOj20Imh3bA8cSxyKN3PysrL+FfnR/wWv8W2513wB4c/se1+1eTLff2r/wAvGz7n&#10;kf7vzbvrX2R/wTe0+60v9jb4eW95BJaS+RPII5o9jFGnkZW/75oA+naKKKACvMv2jfiHL8KPgT44&#10;8YW9nFqU2kaXNcpbTS7Fk+XGN3PrXpteC/t2f8me/Fr/ALAM9AH54/8ABGvwDqOsfGHxZ44jMMGl&#10;2Fj9hlj8z97vmbcu1cfd+Wv2Ir8s/wDgiTfW0dj8S7Lz4xdyTWsiQmT59m1vm21+plAH4t/tqXNl&#10;8af+Chtp4P8AiFrWpeDPBVtJbWPmajgrbx+XktEqsyqszdG/28mv0otP2KPgZ/wi0OlwfDvQ57T7&#10;IttHdeSrzSJt4bzP738W6vGv22v+CbmmftO+KZ/G+h69Jovi+S3itnimG+2udu1VZ+67U/u18caJ&#10;8af2nf8Agn5rUOl+KLO71/wrG7Yi1AtcW8iL8q7JuWiX0X5aAP1L/Z2/Zj8D/sw+HdU0bwRBdw2e&#10;pXQurj7bc+c5cLt+99K+d/8AgrH8Z9Z+F37Pdlo+imaCbxPdNZS38NxsaKFFVnXp8wbdt7V6/wDs&#10;hftf+Hv2t/Ceo6npVjNo+oaY8UV7YTyKX3su4sv+xnNfn7/wWa1e+n+N/g3SJL2f+yRpSzfZfNby&#10;g7SsrNs+7uwo+agDuv8Agmp+wH4X8SeC7H4qfEC3tPEw1NG/svRpRvhij+60kufvN6L2r2D9qr/g&#10;mD4K+KFh/b/gGaH4f6/Y2ch8mzi22d5t+ZVfB/d/7y5+lfTP7MnhfQPB3wC8D6V4Y2/2TFpkUkfl&#10;y+blmXc/zd/mY16Jrn/IE1L/AK95P/QKAPxT/wCCS1jLpf7YUtnPxLa6feRyf76qy/41+3tfih/w&#10;S0/5Pl1P/r11H/2av2voA/Jr/gt0f+Ki+Gn/AF6XP/oVfd37E/irR/GP7L3gCfSL2G+httOjspXi&#10;6JNGMMn1Wvjf/gtX4vtrPw94F8Of2PaS3dzJJdf2rLH/AKREi/L5aN/dbvXvP/BKewudP/Y+0L7R&#10;DND5uoXUsfmx7fMRtu1v92gD7GooooAKKKKAPmT/AIKJ/Emb4Zfsj+N76CxS9/tOBdHMcsmzy0uf&#10;3bSdDkru+7XzD/wRY+HWpad4W8c+NJZYf7K1OeKxt4ll/e74NzPvXH3f3qYr27/grZ/yZd4h/wCw&#10;pp//AKPWuR/4I4ajayfsz6pZxTRG6i16eSSHf8yIyR7aAPvmvxN/4Kj6hrGmft1Wc+gXkunaudH0&#10;+K3uoZNjxPJ5ife/4FX7ZV+J3/BUb/k/nRv+vLSf/RrUAfa/7NH/AATN+Hfw48P2Or+OrFfHHjS5&#10;tv8ATptRk860Dt82ERv7v3d3f0rw7/gpV+wD4X8P+B734r/D+C08NLo8KnVNGiXZDKm8KskWPuyB&#10;m5H8X4V+n2lf8gmy/wCuKf8AoNfPf/BRb/ky74o/9g6P/wBHx0AeT/8ABJf41a58UfgDe6HrXm3c&#10;/hW7+xW9/Pcea8sTLvVTx8uzdtHXivumvzS/4Ij/APJMfiL/ANhiL/0QtfpbQB+Fv7HnizSPB3/B&#10;Rue81m9j0y1m1vVbWKaX7nnSSSLGvH95sLX7pV+Alzr/APwsn/gopBqGl6BDpufGccf9n6dF+7Hk&#10;ziNpNvq2zzG92av33j/1QoAkooooAKKKKACvxd/4K1eKr34lftWeGvANtZwwTaRawWdtdyS/8fL3&#10;bK3zfL8qq3y9+9ftFX4j/wDBQ+aO2/4KN2dxcTeVFFPoskksv3Y0Hl0AfsP8J/C9x4J+GXhPQLzy&#10;pLvTNLt7WUw/c3pGqtt9q+ev+Cm3jrW/A37JniV9Gj1aC6v3htpdQ03aq2sbSrv81t25VZcx/Ln7&#10;9fVdlcxXtnDPbyiaKRFkSWL7riuI+OXwd0X4+fC7W/BHiHzRp2pRgeZDJsaN1bdG4/3WVW/CgD4J&#10;/wCCYH7LnwW8c/B6bxXq407x14rvpGi1Gw1CIONJ2t8sWw/xMvzeZ334/hr6n1H9gD4LXnxG8P8A&#10;jS08Mf2LqmhyRS20WkyfZ7ffG25WdB96vz/+IH7Avxz/AGQfEc3i74QeILzWtKhfzc6dK0VzsjXd&#10;/pES/LIuWf5a9Y/Zo/4KualfeItL8EfGDQPses3U8VkNVhj+z/vJH275kbARfm/hoA+0v2h/2U/A&#10;f7T1notv46tLuePSJJJbb7HcmHBk27t3r90V+MurfAPwhZft9f8ACq44bv8A4Q//AISNdN8r7T++&#10;8jd/fxX7+xyCUb05r8RvEP8AyllH/Y4L/wChUAfpd8Cv2DPhP+zl45/4S/wXZajDrX2WSy3Xd80y&#10;bG27vlx/s19H0UUAfhT4K8V6P4L/AOCoZ1jW72HTtLtvFk/mXM33I925V+7/ALTCv3Wr8Af2mNf/&#10;AOFift53p0vw/BpssfiG2sfsmnxf8fLxyqGlZV/ibvX7/UAFFFFABRRRQBS1K8Fhpd5d/wCs8mFp&#10;ceu1c1+Iv7NEer/tIf8ABRyDxRaw2mly22uSavc2k0rP+5hb5lRtvzN8vtX7a+I/+Re1T/r1l/8A&#10;QDX4t/8ABLq/trH9t3U/tE8UBlg1GOMSybfMfcfloA/bavzr/bs/YR+E+h/Cv4mfFSCy1FfF8iSa&#10;l5pvmMXnM3zfJj7vNfopXzl/wUI/5M9+I/8A2D//AGYUAfnT/wAE0P2OPhr+0/4P8cX3jqy1Ce50&#10;u9torZrS9aH5GWRm6D/Zr9Eta/YI+FGu/Bjw/wDC+8s9U/4RTQryS+s4or5hL5jszNvfHzfeNfL/&#10;APwRD/5J/wDE3/sI2f8A6Lkr9MaAP5/P2jPgJ4R+HP7atv8ADfQ4buHwrLqNjamKW43y7JWVZPn/&#10;ADr9aPgz/wAE9/g/8BPiJZeNPCdnq0OtWSSxx/ar9pox5ibW+XH92vzb/bI/5SZ2v/Ya0z/0NK/b&#10;+gCpqH/Hhef9c2/9Br8Qf+Cf3izSfCn/AAUKnm1a+isor671WxgkmPEk8rssafVjX7hXT+Xbyv6I&#10;1fgh8Otbk+I3/BRrRdY0zw/DpkcnjSKQafp0f7qJI59rNj/gO4/8CoA/faiiigAooooAKKKKACii&#10;igAooooAKKKKACiiigAooooAKKKKACiiigAooooAKKKKACiiigAooooAKKKKACiiigAooooAKKKK&#10;ACiiigAooooAKKKKACiiigAooooAKKKKACiiigAooooAKKKKACiiigDnvHs3keB9fk9LGf8A9Aav&#10;yC/4JVSnUf20PEtxL/rPst4f/Hmr9hPFtp/aPhfWbeP/AFktpLH/AOOmvx7/AOCbkw8F/t16/pd5&#10;/rpUurb/AIHuagD9nq+FP+CwcCP+yzHIf9ZHqtvj/vqvuuvgT/gsdr0Vl+znpmlvzLfarGYx/u80&#10;AdL/AMEmbz7X+ytZR/8APK7kjr7Wr5A/4JceH5dD/ZQ8PyyxYF873KV9f0AFFFFABRRRQAUUUUAF&#10;FFFABRRRQAUUUUAFFFFABRRRQAUUV5F+0h+0p4R/Zn8Dz6/4lux5pTFnp8X+tuX/ALq0Ab/xk+Mn&#10;hr4GeCLzxL4nvYrO0t4/3cefnlf+6tfjxplh4y/4KUftWLqr2k0Pha2nXMmPktbVW+7/AL1X9O03&#10;4u/8FRPi0by48zTPBNjN1O77NbJ/d/2mr9aPgJ8AfC/7PPgez8OeGrNYRGg+0XX8dy/956AO48Oa&#10;DbeGdB0zR7MYtLGBLeMH+4q7RWtRRQAUUUUAFFFFABRRRQAUUUUAFFFFABRRRQAUUUUAFFFFABXw&#10;h/wUn/azufhr4ch+Gng6bzvGniGPyn8n70UbfL/31X214jvJNO8P6nd2+DPDbySp/vKp/wAK/ACP&#10;4tfELRv2itT+JeqeE5vE2tRXcpjh1G2keGP5vloA/V3/AIJ9fsmW37Pfwzh1fV4vN8Ya7Gtzeyyj&#10;5493zbK+D/jv/wApXLL/ALD9n/7LXW/8PYPjr/0Tqz/8Bpa+Q/Gv7Qvi7xR+0vD8T9Q0aGHxVFfR&#10;XI07y22B1+6v96gD+jaivib9hH9sX4g/tKeLvEun+M/CkOgWlhapNbyxRunmOzsu35q+2aACiiig&#10;AooooAKKKKACiiigAooooAKKKKACiiigAooooAK/H/8A4LTXkrfE3wZb/wDLKOxaT/x6v2Ar8mf+&#10;C1/hmS31zwD4g6xXMctr/wB8/NQBgfC74PfFj/got5Guazr914Z+G2mQpY2VrEWVJPLXa2xP4v8A&#10;erS+Nn/BKnxL8K/Ckvij4f8Ai26vb/TE82S18xkf5f4kr73/AGFrLTbD9kz4aLpnNt/ZaSZ7lyW3&#10;V7rcxpLBLHIP3RXmgD88f+CZn7aOr/EgTfDTx5eGfxBYj/Qrub78qL/C/wDtV+itfiF+zso0n/gp&#10;j9n0c/6N/bE/Ht/FX7e0AFFFFABRRRQAUUUUAFFFFABRRRQAUUUUAFFFFABRRRQAVj+Ktb0vw54c&#10;1HU9amig0q1gaS5ll+4Ex82a2K+Jf+CsnjDU/DX7MU9pYSywjUrtIriSP+5/doA/O/42X+ifFr9o&#10;T7Z+zh4f1az1Xzmke607dskf+9/s11Pxm8Cftjy+AJv+EwvNc1Pw/wCX+8iil3/J/wABr7K/4JGf&#10;DHRPD/wJl8URxRTa1qc7eZdfxon9yvvCaKO4iKSDzI5P4DQB+bX/AASj+IXwfs7K78L6Ppp0b4iS&#10;p/pMmo/6662/eVP/AImv0sr8Qv2xvDlv+zz+3/pmoeCz/ZpubuzvvJh/5ZvIyrIv/At1ftjpdx9p&#10;0qzuG6yQrIfxUUAXKKKKACiiigAooooAKKKKACiiigAooooAKKKKACiiigCJoUl+/GD9a8n/AGsf&#10;+TefHX/YOl/9Br12vIv2sf8Ak3nx1/2Dpf8A0GgD4R/4Imf8ePxA/wB+Kv0+1Rtul3j/APTFz/47&#10;X5g/8ETP+PH4gf78VfqHcW4uIJY3/wCWibKAPxb/AGFYv7Q/4KE6xI/a9upP/H6/ayvxN/ZmH/Cv&#10;P+Clep6ZefuRJqlzFH/318tftlQB8mf8FQreO6/Y78Wb/wDllJBJ/wCP15p/wRrlkf8AZu1lD/q4&#10;9Yk/9Brrf+CsviGHR/2RdTt3P76+1G1hSP8A4E26qP8AwSL8NXGgfsrw3lx01PUZ7iP/AHKAPt+i&#10;iigAooooAKKKKACiiigAooooAKKKKACiiigBNtfL3/BSz/kzbx//ANc4P/Rq19RV8u/8FLP+TNvH&#10;/wD1zg/9GrQB4T/wRZ/5Iv4u/wCwqv8A6DX6MV+c/wDwRZ/5Iv4u/wCwqv8A6DX6MUAFeZ/Hn49e&#10;Ff2efAN54n8T3sUMMSf6PbZ+e4k/hRK5v9qL9qvwl+y94Il1fXZxcarIn+haXF9+4f8A+Jr8uPBH&#10;w8+Lv/BT34tHxB4hml0vwTavzMd32a2T/nlF/eagCh4e0fx5/wAFMv2mP7Yv4ZYPCttMvmf88ra1&#10;Vvu/71ftV4Q8K2Pgnw3puh6ZCINPsYFiijHbbXMfBT4J+F/gL4ItPDXhaxjsrSFP3kuPnlf+81eh&#10;0AFFFFABRRRQAUUUUAFFFFABRRRQAUUUUAFFFFABRRRQAUUUUAFFFFABRRRQB518f9HsNb+CPjmz&#10;1CzhvLU6JeSGKYbkJWJmX9cV+XH/AARV1K2svjB48tp7uKGe50WLyIZJNry7ZgW2r/FxX7BXVpFf&#10;W8tvPDHLFKvlvHINyuvpX4k/D6ztf2Sf+Cmw0/VLeLU4l1uS2ji00eUkYvV/c7Vb+FROmV/2eKAP&#10;3Ar8y/8Agt9/yIPws/7Cl5/6Kjr9M1bdXzz+13+x34f/AGvNG8P6f4g1/UNBi0OeW5ik05I2MhkV&#10;VO7eD/doAX/gn7/yZ18Lv+wUv/oTV8nf8FmvhPqOs+FfBvjfSdA+1Q6Y8sWq6pDH88UbbfKD/wAW&#10;3du+lffPwS+FNl8Evhb4c8E6fez6lYaJai1jurvaJZBn+IL8veut1XSbHX9Ku9P1C0ivtOuo2int&#10;Z49ySo33lZTQB8W/8E2P2qfCXiv9mzRvD+t+INI0XXPCsa6bJa3l8sTyQqP3cvz4+9833c/cra/b&#10;B/4KA/D74QeEda0Dw/qdp4t8bXUH2a30vTpfNSPzF+87rle/3RzXnnij/gjN8Mdc8R6jqFj4s8Qa&#10;JZ3U7SxadaJC8VurfwKzqWwPevUv2av+CbXwx/Zx1u81j994z1SQD7PPrtvE/wBlA/uIBt3f7XX0&#10;oA+H/wDgjpaXVl+094xtru3ks7qPw/P5kUqbHjf7RD8u01+zVfOPwf8A2LvD/wAG/j54y+K9h4g1&#10;XUdV8TCf7RY3ccfkxebKsjbdq7uq19Gs22gD8dv+Cz1zDqfxt8DWFnPFe3kWlSRvaQ/PJG7SLtXa&#10;vO5u1fqr8HreS0+Evgm3lhEE0OiWMckX3WjfyI9y1+Sh0a2/a1/4KizPBZarpumaZqiyXM0IV3i+&#10;xfdduNqq0kar/wACr9oKACiiigArnvGukWOueDta0/UbOK9sLmyliltphuSVNh+Vq6GmEBxtbnNA&#10;H4nf8Ejb+2079q3U4pruK083SrmK3hml2+a3mL8q/wB5q/bSvw/+M2kWv7K3/BS+31S4sorzSpNa&#10;i1e30/SI1txHDcltsQX7u5d9fttZ3Qu7OGdP+WqLIP8AgVAHh3w//bO+Fvjrxhr/AIUfxDa6B4l0&#10;O+ubW6sNXkW3J8iTy2lR2+Vlbtzmqn7THxg+FL/Avxidd8T+GtTspNOliEIuYrh5JGU+WqorFt27&#10;FeWfHb/glX8K/jR4wn8Swanq/hPUL15bnUP7OkWZbyaR9zSt5u7b9FwK8/07/git8NrO/gnn8b+J&#10;b2CORXktpI4FWRP7vyruoA8Y/wCCJtlcr8U/iHeCCb7AdFii87y2MW/z1bbu6btte2f8FjPhRqPi&#10;z4V+GfFGjeHzqUmj3Uv9o38EW6W3gZV27u+3d+VfbPwl+DXg74GeEoPDfgjRYtE0mN2k8qEs7SO3&#10;8TsxLMf941117YW2pWU9pdwxz2kqNHLFL8yujfeVs0AfAv8AwS1/am8L6v8AAgeDNf1jStA1Xwy5&#10;iijvL1YXuLZm3LJ8+B959vWvVf2qP+CgXw1+BfhTU7Sw1e08V+MJbX/QtJ0+XzVk8zcqs8q5VV+X&#10;nv7V5j48/wCCOfwu8WeMNU1iw8Sa34atL6Yyx6Vp0cLQ2+eqpvUnbXb/ALOf/BMX4Y/s/wDjGfxD&#10;LLdeN7vyfKt4/ENvA8Vt/eZUC4Zv9punagD4T/4JUrfL+2hNJqFnJZXUmnXkkltNGyPHuXd91q/b&#10;WvnDwR+xb4e8B/tMa18aLfxDql3q2prL5mlypH9mj8xdp27V3fSvo+gD8lv+C115b3XjD4c2dvPH&#10;LdxWs/mW0Z3ONzfL8tfod+ynZzab+zd8O7ee3ls5otGgDwzR7Hj+Xptr8wfjdp1t+1f/AMFOYtEs&#10;rLVbO1029gsL26tIleQfZPvS/d+Vdy/xV+yNrCLWCKP/AJ5oqUAWKKKKACiiigDxP9sjSLHWf2Wv&#10;idHqFlDexR6DdXKRTR7/AC5EiZlcf7St8w+lfAf/AARM1O2j8R/EuzlvY0u5re1kjtTL877Gk3Mq&#10;/wAX3ufwr9WdR0221azms7yCK8tblGjkhnjV0kRuqsp6rX4o/surD+y7/wAFI7rwvqcP9sy/2hc6&#10;HHLp37lEefayvtb+Ff7tAH7e1+H3/BWTUZdI/bXi1GL/AFlrpGnXEf1VnYV+4Nfib/wVFHm/t46W&#10;r/vIjY6Vx95ceY1AH6A/sr/8FAvhl8d/DGnW95rVp4Z8Xx2ubzStRl8pRt+8ySthWX9a+eP+CrH7&#10;ZOhv4GHwo8Ga1DqWoam6Sa1NaFZYY7b7yxb1P3mbY3y54WvRPif/AMElPhj8VvGM/iiz1jVfB63y&#10;RyS6VpEUH2cPt+Zk3Kdu7+70qX4V/wDBIb4S+AvEZ1TXNS1bxvFGi+Vp+olYYo3VlZXPlbd/3fut&#10;8pzyKAK3/BIL4Uav4D+AWp69qmIY/E199qsoPLZXjjRfL3NkfxbQw9q+7rq7hs7eW4nmjiiiXzHk&#10;kO1UX1ptlZQ2FvDb20McNtEixpFEmxY1X7qqo7V4/wDtjfEex+Fn7NHj7Xb+0lvLc6dJZeXDtVi8&#10;/wC5X73+1IKAPy0/YKt5dX/4KN6le2UAvLSLUNYlkuYo/MSNGaTa+7oPZq/bevzI/wCCLvwkl0zw&#10;p4z+IdyLyCXU510yCKWPZbyQx7ZPNQ/xfMzr6fLX6b0AFFFFABRRRQAV+Pv/AAWu0qysviz8PL+C&#10;0ihv73Sp/tE8f35dsiqm7/d7fjX7BV8Nf8Fa/hF/wnv7NLeJ7c2kF14Uu0vpZZot0skD/uzEjj7v&#10;zSK3p8tAH0t+zVqdrqnwF8AzWd5FeRDRLWMzRSbwXWJQ1Z/x7/aV8Ifs5J4YufGc81jpeuXr2Q1B&#10;Y98ds6xM+X28/wAOOK+eP+CR/wAR7HxZ+zMPDcFlLZzeHb6S3nllxsuDJ+83L/31X0b+0H+zf4K/&#10;aX8KxaB40sZLyG2d5rOaKV43tpmjaPzV2sN23fnDZFAG5YfHD4d6rp8N3b+OPD0ttcRrJGTqUC5R&#10;vu9Wr8cv+CpHiLwl45/aes08CTWmqXkVpFbXsukDf5l1u+Vdy/ebb/dr6r/4ckfDr/ooHij/AL92&#10;3/xFe2fs3f8ABN/4W/s563Dr9vFdeK/E1tM0tpq2rld9t8u0qka/u/8AgW3cOxoA+kfAivB4I8Px&#10;yZSSPTrYSeZ94fu161+MniH/AJSyj/scF/8AQq/b2vkC9/4JweEb79pj/hc8nivW/wC1v7V/tf8A&#10;s/y4Ps2/+793dtoA+v6ikk8oF3OI6lrzD9pL4gWnwu+BfjPxLe2ct9bWunS+ZDCVV5Ny7P4v96gD&#10;8kPgfCdd/wCCqMVxp8X9o2sfiW5lea0/fIE2P8+5eNv+1X7fV+U//BGv4VG513xx8TJRqNmB/wAS&#10;yziMeLe4jkbzJPm2/My7E+7X6sUAFFFFABRRRQAx1Eg2N3r8NY00fwh/wVNhjtzaaNpVr4wT/lp5&#10;MMXzL/3zX7m1+N3/AAV7+F0fgz43eGvHcf2QafrMCxyWtrFsm3xfeZ+zbv71AH7IK26vnP8A4KEf&#10;8me/Ef8A7B//ALMK9R+Cfj+1+KXwl8J+LLCzlsbXV9OiuY7ab78WV+62KZ8cPhPY/HD4Wa/4J1C9&#10;utMtNXg+zyXVnt82Meq7uKAPg3/giH/yT/4m/wDYRs//AEXJX6Y189fsj/se+H/2QtE8Qaboev6j&#10;r0WsTx3MsmoxxqYzGrL8uxR/er6FoA/ED9sj/lJna/8AYa0z/wBDSv2/r4/+Kv8AwTi8JfFj9oCD&#10;4rXvizWrPVY7u1uhYQxw+T+5ZWVfmXd/DX2BQBnazdRWWk3k9xNFBDHC5eWU7VQba/GL/gmpZS6r&#10;+3/rGo28P22xiGrySXcSb4Y9zNtbd0G7tX6U/t2/Eey+Gf7LXjnUL2zlvIbq1bTBFFtX55vlVjnt&#10;mvmL/gjR8IX8PfDPxV4/uRqEFzrlyljFDNHshkgg5WVP4m+Z3X0+WgD9IqKKKACiiigAooooAKKK&#10;KACiiigAooooAKKKKACiiigAooooAKKKKACiiigAooooAKKKKACiiigAooooAKKKKACiiigAoooo&#10;AKKKKACiiigAooooAKKKKACiiigAooooAKKKKACiiigAooooAKKKKAEZd1fjH+2B4W1v9jL9srTP&#10;ijpWmynRL66+3Ry/wSP/AMtIq/Z2uN+J3wq8LfF/wtP4f8WaPDrGlS8+VMPuH+8rfw0AeR/Df9vf&#10;4NePvA8HiB/GWm6NL5HmXOn3su2a3f8AiXb/ABf8Br83/wBsf453X7fHx98MeAvh3ZzaloFhP5dt&#10;LFHzcOx/eTf7u2vq7Wv+COXwn1DVJrmz1nWNMtJGz9jikV1j/wCBN81fSX7Pn7I3w6/Zo0+VfCej&#10;gajMmLjVLg77iX/gTfdoA7j4PfD22+FXwz8OeFLMfutMtUhGf/Hv5121FFABRRRQAUUUUAFFFFAB&#10;RRRQAUUUUAFFFFABRRRQAUUUUAYfjHxZp3gTwrqfiDV5vI07TYGubiX0Ra/A34p/HWw/au/adXW/&#10;iPr82jeBftflpHEGf7Par/Cir/E396v3j+JHw90n4qeBtZ8Ka4JJdL1SD7NciI7WKfWvllf+CS3w&#10;GX/mGaj/AOB0n/xVAGN8Nv2/f2XfhF4Us/DXhTUzpmlWqeXHFDYsN/8AtP8AL8zV1f8Aw9R+AP8A&#10;0Ms3/gLJ/wDE1m/8OlfgN/0DNR/8DpP/AIqj/h0r8Bv+gZqP/gdJ/wDFUAfVXw88f6N8UvB2m+J9&#10;AnF5pV/H5sEvrXT1yvw3+Huj/CvwbpvhjQofI0mwj8uCM/NgV1VABRRRQAUUUUAFFFFABRRRQAUU&#10;UUAFFFFABRRRQAUUUUAIy7qxG8E+H2/5gmn/APgMn+FblFAGF/whHh//AKAlh/4DJ/hX41fHOwsY&#10;P+CptlZx2cItf7cs4/J8r5P4f4a/bKvMNV/Zv+HWt+Px43vPDNnN4m3pL9vMfz71+61AHeadoema&#10;TLLJZWVtZySff8mJUJ/KtOiigAooooAKKKKACiiigAooooAKKKKACiiigAooooAKKKKACvmn9vb9&#10;myX9pb4FX+kaXGP+EksD9u07/bkUf6r/AIF0r6WooA/Hv9hb9vWT9mdZ/hP8XbO703S7GZo7e6mi&#10;bzrE/wAUTp97b6V9EftFf8FVfhjoHgC9g+Hepy+JvEt3G0VuYrZ0S33fxNuAr6a+MH7Jnws+O8qz&#10;+MPCdrfXf/P3F+5m/wC+1w1cV4K/4J2fAXwFrcOqaf4Ggmu4fufbJpLhB/wGRitAHyX/AMEsP2a/&#10;EGp+L9U+NHjOymhluXf+zjdRbHldvvS/7tfqXVW1s4rC2igt4o4YYl2JFENqoKtUAFFFFABRRRQA&#10;UUUUAFFFFABRRRQAUUUUAFFFFABRRRQAV4N+2j8CZv2hvgFr/hSzP/E0+W6s8/8APSPkL/wKveaK&#10;APxh/YX/AGybj9j7XNS+GvxQ06703RTPkyzRN5lrJ/u/3a+6/G3/AAU1+A3hLw3Nf2fiyLXrvyPM&#10;t9Ps433yn+7nbha9W+Mn7LPww+PfkyeNfDFrqdzF0ugPKm/77XBryDRP+CW37Puk3/2v/hGJrwbs&#10;pFNfSsg/8eoA+DvgX4I8Xf8ABQj9sGf4kazpstl4VsbuO5luvK/dRRxN+5gVvus3rX7URIIohGn8&#10;HFYvg/wZofgHRLfRfD2l2ujaVbJiO1tIljQfgK36ACiiigAooooAKKKKACiiigAooooAKKKKACii&#10;igAooooAK8h/aw/5N58c/wDYLm/9Br16sbxP4Z07xjoN7o2rQC70++jaKeE/8tE9KAPzN/4ImH/Q&#10;fH/+/FX6l15h8Hf2dPAXwEgvYvBOiR6ML45uMSM/mfnXp9AH5If8FLvg54g+CXx10X44eE7SU2ks&#10;yS3EsMfyW86/3/8Aer6W+DH/AAVL+D3jDwHaXfjDX18KeII0xcWl3Ez5f+8u1ea+xNf8P6b4n0qf&#10;TNYsoNS064Ty5LS6jV0k/A18s+I/+CXXwC8Sa1LqB8My2JlfzJIbS6kSP6Bd3y0AfB37X37SOsft&#10;+/Frw/8ADj4aaZPeaBbXX+jfu8Pcu33pX/uqvvX61fAf4X2vwZ+EvhjwZZ48rTLNInPq+Pm/8ezW&#10;X8Gv2Y/hz8ArZovBfhi00yWX/WXRHmXB/wC2rfNXq1ABRRRQAUUUUAFFFFABRRRQAUUUUAFFFFAB&#10;RRRQAV8u/wDBS1tv7Gvj4/8ATOD/ANGrX1FXPeNPBWh/ELw3d6B4gsItT0q64ltZvuyd6APgb/gi&#10;wf8Aiy/jH/sKr/6BX6AeKfENt4T8N6nrFwf3NjA00h/3VzWH8MPg94R+DmlT6f4R0aHRbS4k82SK&#10;HoWrpta0ez8QaVPp9/CJrS5Ty5Ij3FAH88vxx/aD/wCF+/tFS+KfHZu7zw3FfeV9gsz88dqrfcTd&#10;xX3f4D/4K1fBr4ZeFrLw94c+HWu6ZpVknlxQw+R/303zfer7Ab9hv4Hsd/8AwgGm5/650n/DDPwP&#10;/wCif6d/37oA+Yf+H1nw5/6EzxB+cX/xVfY/7Ovx40z9oz4c2fi/SLG7020uekN5t3/+O1y3/DC/&#10;wP8A+hA07/v3Xq/gTwB4e+G2hQ6N4b02HS9Li/1cMP3RQB0tFFFABRRRQAUUUUAFFFFABRRRQAUU&#10;UUAFFFFABRRRQAUUUUAFFFFABRRRQAV+fX/BSz9izxR8c9c8J+NPhvpon8V2p+yXojlWHMK/NHJu&#10;/vK3y/Sv0FooA83/AGfj4xX4P+Go/H1lDp3iuG1WK8ihk3rvX5d1ekUUUAFFFFABRRRQAV5p+0O3&#10;jJ/g94mt/AFlDqPiu4tWitIZZdgy3y7q9LooA+Bf+CZ37Hni/wCAGp+NPFnxBt5bLxLqe2xihMqy&#10;pJDuWRpMqT825a++qKKACiiigAooooA+F/8Agpd+xxrn7RmieH9f8E2IvPGGlzfZvKEqxCW2bLbm&#10;dv7rDivf/wBkrTPHmifAnw3pXxLtIbPxNp0f2WTy5PM8yNf9WzN/er2migAooooAKKKKACiiigAr&#10;jPi5deJbX4Z+JZfBllFqPikWUv8AZ1rNJsSSbGFy3auzooA/O7/gm9+xl48+DXxF8V+O/iXBNZ6/&#10;cJ9nth9qSZbjzPmkkfaT81fojRRQAUUUUAFFFFABX5y/8FE/2JPGXxW+KPhn4ifC3TBP4gjTy9Rx&#10;MkKZjbdFL8zD5v4TX6NUUAcX8IbrxJcfDTw3J4ysodM8TfYUGoWsMm5I5F4ODX5e/wDBQP4G+Ovi&#10;j+3toD+HPC+o6lay22mRi/ht2+zDa7M++X7q7Vr9dqKAKtjF5FlBC/WNFT8lFWqKKACvg7/gpn8G&#10;PjJ8frDwx4S+H+jQ3vhmMve38v2lYXkn+6qMG/hw2761940UAeUfsy/COL4E/Ajwl4Ljmlml0yyU&#10;3HnY3edIfMkX/vpmAr1eiigAooooAKKKKACsLxf4WsPHHhbVPD+pwibT9StZLWWM/wBxl2n+dbtF&#10;AH5mfsP/ALKfxo/Zc/aS1n/iTCX4a6m89rLdTXKbjCrboZdqt96v0zoooAKKKKACiiigAr4o/wCC&#10;lvwn+MHxv8E6B4O+HGkRX2iyzNc6rL9pWJ96/wCrj+b+GvteigDwz9jf4Hyfs+/s9+GfCVyZTqMa&#10;PdXYmxlJ5OWXj+Gvc6KKACiiigAooooAK+c/26P2cv8AhpD4B6zoVnbibxHaYvdJxt3ecv8ABuPR&#10;W719GUUAfH3/AATe+GnxX+DXws1Twb8StMhsbSxulk0eUXSzPJHJnzF+X7qrtTH+/X2DRRQAUUUU&#10;AFFFFAH5/wD/AAUs+Bnxq/aJ1Pw14c8D6LFd+ELVDc3E32lY3knY7cOrMPurX1z+z78L4fgv8FvC&#10;Xgy3aSYaTYpG5m+95jfNJ/48zV6P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Gw3A+lSVDK21DipaT0ew0ruw8+hp9fk98fv+CrnxN+Ffxl8VeFNM8NeHbiw0e/e3iluIp98iDu2J&#10;BXAf8Po/i7/0KnhL/v1P/wDHaijNVaaqLaWv4IGnF2Z+0FRFc5r8Yv8Ah9H8Xf8AoVfCX/fqf/47&#10;Ug/4LP8AxdOP+KU8J/8Afqf/AOO1py8zsT59j9mSnGKdxkV8BfsCft9eN/2qviJrGgeJ9G0XTbS0&#10;svtMcmmxyK5fdj+JmrF03/gop4/uv2zpfhI+gaH/AMI+Nbl0wXXly/afLXd8339u75f7tack3UhT&#10;6yV1+pN0oTmto2T+Z+i4xk0+okIYZFS1np0KTTWgUUUUxhRRRQAUUUUAFFFFABRRRQAU3tTqb70t&#10;NmJ36AOhpByOKzNf16w8MaHeatqc8dnp9lC09xPJ92NFGWNfH/7Kn7ZXjr9qT42eKrfR/D2lWfwr&#10;0bdENTk8z7ZI+P3X8W35vvfd6UQ9+bguiv8AcEvchzs+1BzTqh3c1NQncYUUUUwCkPSlooAQcCk6&#10;gUyRtsdfnV+z3/wUR8f/ABY/awPww1TRdDg0QXd5b/arOKUTbYt205Zyv8P92lD358i3CXu03Uey&#10;/U/RjsadUYfIB9akoQl3QUUUUxhRRRQAUUUUAFMON3NPrz340fG3wt8APAd34t8XXjWekWzLHmKM&#10;u7u33UVR1NRKUYq8hpOTtHc79cbqfXh37Kv7Str+1F4BvfFdjo02i2Ed9Ja28c8od5EX+Livca1l&#10;GUHaW5EZRkrxCiiipKCiiigAooooAKZxxT6rylxCSmN4Hek3YCX1p9fDfg79uXxZ4T/apvPhB8Xd&#10;G0nSIrp9mj6zpwkRJdx/d7/MY53cLx/FX3GrbqI+9BVFswfuzdPqv1FooopgFFFFABRRRQAUUUUA&#10;FFFFABRRRQAUUUUAFFFFABRRRQAUUUUAFFFFABRRRQAUUUUAFFFFABRRRQAUUUUAFFFFABRRRQAU&#10;UUUAFFFFABRRRQAUUUUAFFFFABRRRQAUUUUAFFFFABRRRQAUUUUAFFFFABRRRQAUUUUAFFFFABRR&#10;RQAUUUUAFFFFABRRRQAUUUUAFFFZ+qatZaJYzXmoXcVlaxJvklmk2qgoA0KK+V/iJ/wUo+Bfw61W&#10;XT7jxMdUu4v+gbF5yf8AfVcp4b/4Kx/AzXL2K3nvdQ0zzH8vzZ7Y7KAPtOiuW8A/Ejw18T9Fj1Xw&#10;xrVrrWnnpNayh8f71dTQAUUUUAFFFFABRRRQAUUUUAFFFFABRWfq2rWOg2M9/qF3FZ2lum+WaZ9i&#10;Rp6mnaZqNrq1jBd2c0VxaXCeZHNFyrp60AXqK8P+IH7YXw0+GHxNsvAPiDVJ4PEt0E8uGK2Z0+b7&#10;vzV7XFIJ4RInRxmgCWiiigAooooAKKKKACiiigAoorFu/FOkabrVlpFzqVrBql6G+z2jS/PJt67V&#10;oA2qKKKACiiigAooooAKKKKACiiigAorxCX9qzwrcfH6D4SabBdal4h8vzbmWEfubZP9uvb6ACii&#10;igAooooAKKKKACiuF+MnxOtvg58P9U8WXmm3ep2emp5txFZj5wn8TU74Q/Fnw/8AGzwDpni7w1d/&#10;aNLvo/MTI+eP1Vx/eoA7i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G58FeH7uaae40bT7iaT/WSzWsbN/wCg1l+IPAvhuLQtSdPD+lA/ZpOl&#10;lH/dP+zXZVkeJf8AkXdT/wCvaT/0E1hX/gz9H+RcPiXqfhz+wJp9nf8A7dVtBcWsU9t9pvsQzRqy&#10;9Tj5a/b7/hAvDX/Qv6T/AOAMX/xNfiR/wT5/5P0tf+vi+/m1fuqDXY/4NL0f5mMv94qf13MnTvDO&#10;k6PKXsdLtLKUj/WQW6p/KvO1+Kvwifx6dCj1rw//AMJh57RfZRs+1ed/EvTO6vWm6V+HWiof+HqM&#10;vr/wmF1/6FJWVL38TCj3vr6WLqK2GqVOy2+8/anxH4p0rwZoF3rOuXsWmaXaoZLi6nO1EHvWB4d+&#10;M3gTxX4cvPEGj+K9KvtFsv8Aj5v4bpTDF/vN0FeU/wDBQkbv2RviBnkfYv8A2YV+P/7Lvgr4k/tI&#10;QH4LeFdS/srw3c3f9rarckNsjVV2bpcfeHTavrWdNOrKcY6yVrdvO/orlzShTjVns29PSx+p+v8A&#10;/BU34CeHtYvdPOtahevbv5fn2dpvhk/3G3c19AfCD42eC/jh4cTW/BmswavZjhxG372I/wB116qa&#10;+OLn/gjh8LJPCf2aDXtdXXvsuwXxlXyTPtxv2bfu7v4c1+d/g34ifEv9hX40eJdF0W7xqkQl025h&#10;+bybjd/q5dvr0ZauLp83sk7vpbr5L8LkOMpR9otlv+h+0vxu/bL+FP7P04tvFPiOEajv2f2fZfvr&#10;hP8AeQfdrmfhN/wUJ+Cvxi8QLomj+JTY6hJtEUWrR/ZvNdv4Uyea+W/gR/wStt/iX4b/AOE2+M/i&#10;DUbvxJ4gRb37NaS4e33/ADfO7Z3Ntx9K+df29v2EY/2VJNN8VeE9Tur3w1ez+V5dx/r7Obqvzr29&#10;PpU+7ScYV+/9IrSsm6P9d2fuKrBhuoZgBg182/8ABP8A+LN78Xf2XvCeqapPLd6pao9hczzfeleM&#10;43flivnv/gqf+17q3w3sLH4ZeD7uW01nVo/N1G6g/wBbFA33Y092p170Zci1k9icPasubotz6M+M&#10;H7enwZ+Ct6LDW/E0V7qAdo5LTSR9peJl7Pt6VhfDr/gpH8DPiT4h/say8SS6XPszHLq8f2aJz/dD&#10;E/er46/ZT/4JQt8QfDdr4u+LOp3liNRg8230a0OLgbuVkmc55/2a7n46/wDBHbw8vhCW7+GGs3sO&#10;v26tJ9k1eRXjuPRVZVG005r6vrV+a8yU41l+6evc/Sq1vItQtop7eWOaGVd6SRncrj2q7X5R/wDB&#10;Mr9qjxJ4R+IU/wAC/H0s0gDyRacbo7nt5k+9B/unBxX6uVrOCjaUXdPZkxk+ZwmrNboKiEfBHrUt&#10;QSS+VGWbsKxk1FOT6GlrtH50/wDBWP8AaHvdD0PR/hH4blJ1XxDtlvfK+/5O7aqf8Cb+VfU37H/w&#10;Ksv2f/gd4f0CCH/iYSQJdahL/FJOy5b8ulfmV4Fv5P2qf+Cl/wDakvmT6Vaao8yRTfOI4IBtVf8A&#10;vr+dftQcDitKEfZ4dT+1UfM/RbfqKvb6wqS2p/m9zi/Hfxd8GfCpbQ+LvEmn+H1ut32c3suzzNv3&#10;sVm+O/j54C+GvgmDxd4g8S2FnolxH5lvceb/AMfH/XJerV8Af8FtExp/w1f0e8/9pV5D+y3+y/43&#10;/bz/ALF1vx3rc2mfDvw1AmmWUMPHmKv3khXovu1Y0lOvTlKPR79Ev+HsXVjGioX6r8dkfcGkf8FU&#10;/gFrOqWdgNZ1GzNzJ5XnXdkUhi/2nfdwtfVeleJdJ13RIdasNStr3SZI/NjvIZVaIp/eDV+af7Tv&#10;/BJrwh4S+E2reIPh3qmpf21pMLXL2uoyLMlyijLKu1RtavkD9n74u/GHx74WP7PngzU5RZ+Ib5T5&#10;nmMHto/+Wiq38EZ6tVw5KjcKes1bfqu79HexM4uCVRu0Xv3ufq78Rv8AgpF8Dfhn4jm0O98Sy6nd&#10;RD95LpEP2mJD/dLBvvV6N8DP2q/hv+0TZM/gvXoby7i5lsJvkuY1/vFK+VPCX/BHD4bWvhaGHxJr&#10;2salr5Q+fd2Uqwxb/wDYRlOK+DPG/wAP/En7BX7WOlw2uryzLY3MN1b6hD8n2m1Zl3K3/oLVVPld&#10;RUZO7ez6XCWsHUp6JdOp+/2QADXk/hT4q/CLW/G39j6DrXh6fxV5kkZtbTZ9o3r94cCu/wDD2sxe&#10;IvC1lqcQxFeWyXC/Rlz/AFr8XP2KVx/wUduD6anqX/oT0U4c2JdHyf3ilrhXX7Nfjf8AyP2k8VeK&#10;tH8EaJcaxr2pQaXpdvzLdXUmxE+prn9C+MvgjxN4VvPE+l+KdOvfD9jn7TfwzfuYv95q8b/4KNjf&#10;+yT40H/TFP8A0IV+S37K3g34kftNW0XwS8Oaz/Y/hD7U2r6pL82wcKu58fe+78q1jTbqylCO6t6e&#10;d/kaTSp041Hs7/ofqT4o/wCCo/wH8K65e6XJrV7fyWr+WbrT7XzoZP8AcfPzV7f8F/2jPAHx70v7&#10;f4M1+21L5PMltfuXEX++lfJtp/wR1+EcWgxQ3Gs67Lqgg2PdiZdhk/vbNvSvz31vwz4z/YF/apsr&#10;S31QG5sLmOaK8h+WK8tWb+Nf93qtbU+T2ipN3b69Pl8rGclJxdSGyP6CK83vP2hPhtp3io+GLjxn&#10;pMPiDzfJ/s43P73f/dxXZeG9ch8QeHtO1SL/AFV7Alwn/Al3V+H3xVWM/wDBSeb0PiWE/wDjy0qU&#10;efGUsK/tN/ov1JnK2EqYn+Vf5/5H7qgcg1l+I/EemeEdEuNW1i8h03TrZN8tzMdqRj3rTVuSK8A/&#10;b0UP+yl49D9PsJ/nXPWqeypuovI3ow9pUUe7seneAPjH4I+Kf2z/AIRHxNp/iD7KcTmyl3+X9a+I&#10;/wDgq78YPBHiP9n+88LaZ4l0688S22qweZpkUu6aPafm+WvOP+CKa4v/AIhe8cP/AKEa4L/gox+w&#10;zc/DA+JvjG/iuK9i1fV1P9l/ZmVo/M/293tVY2mqcoQlpFpO/m2rL5iw0+Zza1km0l8nf7j3D/gl&#10;18efh38Of2dTpfibxjpWjaidUk/0W8l2P833a/RmyvIr6zgntpRLDIiyJKP4161+If7If/BOG5/a&#10;k+GZ8ZW/jiHRPLvGtjaSWLS/d/2twr9Ufj58WLX9lL9nG4126xe3Ok2cVjZxH5Rc3OzbGP8Ax0t+&#10;FduMqcqdSr8WmnyVjloQblGnDZ3u/nsdh8Wvj74C+CGlm98YeJLPRwY2kjtppP30oX+6nU189W//&#10;AAVh+Ad1cRR/2lq0Qd9nmS2BCD3+9X57fAL9mj4k/wDBQ74i6x4v8T6zLZaLFN/pOrXe5/nLf6i3&#10;X8/Za+29R/4I6/B+TSZ4rPWfEMGoNDiK6kuldUf+9t21zqM4RUqi959Dfmg5uKei6n2f4C+Jnhb4&#10;oaL/AGn4U1u01+w7TWcu8V0xXeTmvw5jtviT/wAEvP2iNPgu7wal4bvvmPlFhb6ha7trNsz8si1+&#10;zlj8Q7DVvhrB4xsf32nzacdRj902bqp8nsliIP3b6+T/AOCZx51V9lJe9un3Mj4rfHTwJ8E9N+2e&#10;MPEdnoq+W0kcU0n72UDrsTq1fO3/AA9o+AWMf2jq/wD4A/8A2VfnZ4C8HeI/+CjP7V2oprmv/YbQ&#10;vLcySy/N5VorfLFCn97b/U193Xf/AAR3+DL2EkcGp+Iorox4jm+1Jw/97bsrOKqckak92tvI1nyK&#10;bow+zpfsfWHwo+PPgP42aULzwf4ks9YAjWSSGGT97EG6bk6ivQT8qn2r8JLX4M/Fb9jf9sHTNA8G&#10;Qah4m1W2Zb62i0iJm/tGz/5aKyf7u9Wr9ytHvJNQ0u0uLiB7WaWFZHhk+9GxHK/hWyUJU41Kez6e&#10;aM25U6rpS6a3Phb/AIKwfAiXxT8NdP8AiboeYte8LSK8ssX3zBnO7/gJ+avbf2D/ANoMftD/AAA0&#10;bVry48/xBpq/YdU4+YzL0b/gS817N8SvB9r8QfAPiDw5eRedbanZSW0kfruXFfkx/wAEtvHF18Jv&#10;2ovEvw6vz5VtqfmW3lH/AJ7wt8v/AI6z1nhfelUw3RrnXr1/Q0xF1ShX6xfK/R7fqfsgFwMdqfUW&#10;cAVLRfuStNEFFFFMYUUUUAFFFFABRRRQAUUUUAFFFFABRRRQAUUUUAFFFFABRRRQAUUUUAFFFFAB&#10;RRRQAUUUUAFFFFABRRRQAUUUUAFFFFABRRRQAUUUUAFFFFABRRRQAUUUUAFFFFABRRRQAUUUUAFF&#10;FFABRRRQAUUUUAFFFFABRRRQAUUUUAFFFFABRRRQAUUUUAFFFFACM22vx/8A2yP2jfGf7V/x+HwX&#10;+HF5NFokV19mk+y/8vLr953/ANla/T/49+KpPBHwZ8Z65HN5M1lpdxLEf9vYdtfmh/wRv8Hx+Jfi&#10;X458bah+/v4k8uOT/bdtzt/49QB9CfBX/gk98MfCXh6F/GsE3ivWpP3lx50mI9/tXofjb/gmv8C/&#10;F2iS2cXhOHRropiO7szh46+qqwLrxroFlObe41nT4Zo/vxy3Khh+GaAPx30qTxn/AME0P2tNN8P/&#10;ANpXep+CtXkizF82y5gZ9vT+8tfs3ZX0d/ZQXcePKljWUE/3GXdXnni7RvhZ471rTdT1/wD4R/Wd&#10;Q0zd9mlu5Yn8rdXaao8X/CK3z2hjMX2OXy/K+591qAJbPxHpOoCYW2p2s3lf6zy5VPl1X0zxx4f1&#10;m9+yWGs2F5dD/llBcq7/AJV+DXwj8X/FPxb8TPFXw78D6nd/2h4mvXillmuG/dJv+Zv9mvtz9mv/&#10;AIJq/EH4O/Gnw/4s1zxwL3SrUNJeRQXDb5H/ALvP8NAH6TM22ubufiL4XtLz7NP4g06Kf/nmbld1&#10;fm/+3V+2D458dfGaD4F/B+eWK6kkW1vbu0P7yWdv4Vb+FV71e0L/AIJB6lqWixXniT4oauPEsqeZ&#10;J5MjOkb+zUAfpda3kV7biWCaKaM9JIjuX9Kqalr+maNNDHfXtrZySf6sTyqmfzr8j/DPxS+Lf/BO&#10;r42ab4P8cazN4g8FanIvlyyybx5e77ybq9v/AOCrGkXPif4H+E/iX4Y1OaGGwmikBtJWT5JPm3fL&#10;QB+iMcglG9OaztS1/TdGwl/qVrZ+Z/qxNKqfzryH9i74m/8AC2P2bPBuuSS+fdfZFt7k/wDTRPla&#10;vzD/AOCo3xh1vxR+0xeaFoF7eLa+HrVIriK0kZfnX5mb5aAP2qikSRd6EFKpalrun6MF+330Nl5n&#10;3POkVM14r+xF8Sx8Vv2bfCWsyTefdi3WK4J+9vX1r4d/bH8V6x8cv28/Bnw20DU7uG10yaKK5itJ&#10;WRfvbm+7/s0Ad1/wWL+IssHwr8JaZoev4jutRljvIbO4/wBYnlfx7f4a+xf2Ytf0y6+BPgC0j1G2&#10;mu/7Ft/3QmVn+5X5c/8ABTz9lC0+CP8AZni2z8Tahqg1zUXj/s+7+5b/AC7vkr65/YY/Yltvhlb+&#10;FPiUnjfVtUkv9Kik/sufHkR7l3fLQB81ft0L/wAbF/CX/brX6wT+KdI8O6VZ/wBqana6b+5T/XSq&#10;n8PvX47/APBTjXtR8Nftq6bqekxedqVtBbm2j9Xwu2vZPCP/AATw+J37Relw+MPix8RtQ0zUNSgW&#10;VNLtJGxFH/CpWgD9L9F8S6P4hgMmlana6lEne0lWT/0GtavxB8Y6V8Sv+CZ37Qfh+T/hJrvWfDV0&#10;6y581vKuYN37xHVv4q/azQ9Ui1rRbHUI/wDV3VvHcj/gShqANKsxte0xdT/s77da/bsf8evmr5n/&#10;AHzWnX4m/tsfFjxT8Nf2+dZ1Dw/eXUt5F5Udtaea2zeybV+X/gVAH7JXPjvw/Z6mNOuNZ0+DUD/y&#10;6yXKh631bdX5FaD/AMExfjX43l0zxlrnjkQa1fXcV9c2s1xJvjRm3Nzu+9X0L/wUQ/aC8VfAP4c+&#10;FPAHgOLUJtb1iBbb+1YgzvGi7V+//eagD7P1Xx/4a0O48i/17T7Ob/nnNcqlTaP4w0PxF8ul6xaX&#10;p/6YSq1fmr8Of+CVOv8AxI8LWXiD4ifEvW4Nfvo1uTawy7/K3fN/FXi37TX7MHxG/YKvtL8aeD/H&#10;Goalonnr+981keN/7rr/AHaAP2kvr+2062M93PFBEOskp2rX5Q+EviJNrn/BWOeS/wDEHnaXa3U8&#10;Vt51z+5jTyvur/DX2xo1qP21/wBj7RTcand+H5fEdjFJLd2n+tjkRsN/48pr8pPC37J9trH7ct78&#10;Hz4t1GGGKeWP+2ov+PiTau6gD939P1O21SAT2dxFdQn/AJaQyblp93e29hD5lxPFDF/z0lk2frXj&#10;nwW+FWmfsmfB670678QXes6fpqNcy6hqP36/O7UPGvxd/wCCkXxo1LQPCmtS+Gfh/pszRyXUMrIg&#10;j/4D95qAP1asviD4a1K9+y22vadNdf8APKO5UtXSV+Z/ib/gkdqeh+Hpb/wb8UNX/wCEqiTzYzNI&#10;yJK//fVdB/wT1/a18VXXjfWfgh8VppT4s0d2isrqf78nl/K0T/7XpQB+hM1xHa25kklEUY/jkNc6&#10;vxM8JNcfZh4l0ky/88/tSZ/nX5v/ALdvxr8b/Fr9pPRvgR4U1j/hG9PkkSK4uopdjyu33q6df+CP&#10;tsuleZ/wtDXP7f2f8fXmNs30Afozb3MV3D5kE0csfZ4zuqzX5cfsQ+J/jP8AAv8AaXvfhH4yh1XX&#10;vDe94vt8u54Yv7sqMf4a/UegArxz9qv44Wv7P3wX1/xVLL/pkUDRWUX/AD0nb7tex1+WH/BXbx1J&#10;4n8b+AfhpaTSCOWZZbmL1LNhaAPY/wDgl/8ACaX/AIQfUvi/4k/0zxh4wneX7XN97yN38NfdlcZ8&#10;IPB9t4B+GXhrw/af6mw0+KIf9818yf8ABSf9pfxN8C/h1pmkeDbS6PiDxC7RC8hi3/Z0/wDivSgD&#10;6t1bx34b0Gb7Pf63p9lN/wA8prhUp+jeN/D/AIhk8vTdasL6X/nnBcK/8q/M74Uf8EvfFPxd8IWf&#10;iv4l/EbW7PWtUjW5+yRSM5j3fN8+6vJ/2of2RviB+w5b6b448F+OdQvdJ89RIRIyPE/+0v8AdoA/&#10;aesq18R6ZqF7LaW2o2s11F9+GKVWcV5Z+yR8Xrj45fs+eE/Ft2v+mXUHlXB9XX5Wavz1/Yl8Q6nf&#10;f8FG/iNbXGpXc1r9t1H93LKzKds7bfloA/XKst/EWmRXn2KTUrUXX/PIzLv/AO+a1K/Ij4ueItXi&#10;/wCCoPhmzj1O7+y/2jB+681tn/fNAH6ya7oll4n0K80vUIhPY3sLRTRSd1YV+av7IPi+6/ZI/bD8&#10;WfAjWJ5R4V1edrnRvN+5G7fMu3/e+7X6e1+V3/BXrw/N8P8A4l/C34p6VmDUIpvs3mx/34m8xaAP&#10;1RorkPhZ4uh8d/Drw3r9tKJYr+yilz77fmrr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PEv8AyLup/wDXtJ/6Ca16yPEv/Iu6n/17Sf8AoJrC&#10;v/Bn6P8AIuHxL1PxA/4J8/8AJ+lr/wBfF9/Nq/dRq/Cv/gnz/wAn6Wv/AF8X382r91Grtf8AAp+j&#10;/Mxl/vFT5Ct0r8PND/5SoTf9jbc/+z1+4bdK/DzQ/wDlKhN/2Ntz/wCz1hhv9/p+kvziaV/9wr/L&#10;8pH6Z/8ABQb/AJNF+If/AF4j/wBCFfHn/BFHTrYf8LCvzFi7/cQ+Yf7nLY/OvsP/AIKDf8mi/EP/&#10;AK8R/wChCvkb/gid/wAgv4i/9d7f/wBBNPD/AMWr6L8gxX+70/8AF/kfqOvSvw1/alsItW/4KTfY&#10;p/3sVzr+nxyfi0Qr9yl6V+IH7SH/ACk6t/8AsYtP/wDQoqWG/wCRhQ/rrEKrtha3oftvZwx21pDF&#10;H/q0RUFfDP8AwWEgST9mGGT/AJaR6rBj/vqvuuP/AFY+lfC3/BYT/k1+L/sKwf8AoVcmL2X+KH/p&#10;SNcNv8n/AOks0v8AgkV/yaZB/wBhW5/9lr87f25/iIl5+21r+r39p/aVrpF9HEbSV9okSID5c1+i&#10;X/BIr/k0yD/sK3P/ALLXwR+214ct/hn+3je6hr1lFe6LdX0GpSwy/clhYLu/ka9DEX/tCny79PW0&#10;Tmw1vqdb5/dzO57pZ/8ABbCazhigh+FEXlRoqJ/xOG/+NVKf+C3M/f4Vw/8Ag3b/AONV9w+Hf2Xf&#10;gX4n8P6brGn/AA78OXdne26yxyxWq7ZEZa0z+x/8FQOPhp4f/wDAWol7spc2mv43Q4WlFW/rsfit&#10;o/x4i8e/to6D8R9P0eLwz9t1uCWS0il3ojswVvmwPvV/QcrZFfCnhn4g/sfz/Gi78C23hTQtM8Sa&#10;ZdrFb3U1jsiubrd92J/4m3V91quBVxcVhqcIrRXs+6aRM03XlOfxO34XsDda4X426s+g/B/xlqMZ&#10;EclrpF1MD/uxMa7putcD8dtMk1v4MeNtPjPlyXOj3UQP+9Ewrz8Z/u9T/C/yOuh/Fj6o/Kb/AIJA&#10;6dHrH7RniXV5JP30VhJJj/eav2VboK/G7/gj1qFtpv7QfirT7iXF3JYN5fvtb5q/ZFugr1qvwUf8&#10;P/t0jz4fx63+L9In5d/8FtP+QX8Nv9+8/wDadfVX/BOfTbfTf2TvBot4vK82BpZf98sa+Vf+C2n/&#10;ACC/ht/v3n/tOvrT/gnn/wAmneB/+vX/ANmNc2C/3er/AIkdGL/iYb0f6ns/xV/5Jl4r/wCwXc/+&#10;i2r8gf8AgkLpNtf/ALTurzyQRySW2myyRf8ATM7uor9fvir/AMky8V/9gu5/9FtX5Hf8Edv+TkvE&#10;n/YKk/8AQqnB/wC9z/wP8phiP92X+KP5xP2cHWvxm/4LBwIv7S/hWROsmkxE/wDf1q/Zkda/Gn/g&#10;sN/ycl4U/wCwVH/6Naso/wC94f8Ax/ozop/wav8Ah/VH6xfCj/kk/hn/ALBcH/ota/HT9iz/AJSO&#10;XP8A2E9T/wDQnr9i/hR/ySfwz/2C4P8A0Wtfjp+xZ/ykcuf+wnqf/oT13Uv+Ri/SX6nI/wDkVy/7&#10;d/Jn6Sf8FG/+TTfGX/XFf/QhXyt/wRT0myaw+IGpeT/p+6CIS+ifOdv519U/8FG/+TTfGX/XFf8A&#10;0IV8wf8ABFD/AJFvx9/11g/9mrnwPx4n/Cv0NcV/Cof4n+R+nA6mvxp/4LDxxxftBeGnji2ymxTM&#10;nr81fssOpr8bP+Cxf/JffDH/AF4r/wChVxV/94of4v8A22Z00P4VX/D+sT9VPgDPJP8ABLwRJIfM&#10;kfR7Uk/9sxX41fFX/lJVL/2MkVfsr+z1/wAkQ8D/APYHtf8A0WK/Gv4x403/AIKTyyXY8qL/AISK&#10;A5l9Plr1f+ZzS9Zf+lRPKp/8iaf+CP8A6Sz90k+6PoK8B/by/wCTVPH3/Xg1e/RcgfSvmb/got4q&#10;sfC/7J/jJ7uUA30C2tvH/fkZhXl4pXpS/rqeng/40D5E/wCCKH/H98Qv+ucP/oRr3X/grz/yalL/&#10;ANhW2/nXhX/BFD/j++IX/XOH/wBCNe6/8Fef+TUpf+wrbfzrqzP4Kf8A3D/9KRzYP+JU9Z/+ksr/&#10;APBH7/k2Cb/sKzVxP/BaPxVJZfC3wZoEf+rvtQluZP8Atmq4/wDQ67f/AII/H/jF+b/sKz1yv/BZ&#10;jwfcat8G/CmvRRgxabqLRSf3h5qf/YVeafxY32vC/wBy/UvLmk3f/p5/7cfL37L3/BTKD9mL4U2f&#10;gy0+HUWqGKR5Zb8ak0XmO38RXy2r1z/h95cEf8krh5/6i7f/ABqvRv8Agm58M/g/8aP2eLN9V8G6&#10;HqfiXS53tb2Sa33zf7Lt/vCvq4/sefBXB/4tn4e/8Ba1rKSn+830/L/I5qLjyaef5n48/toft02/&#10;7XWhaFaP4Hi8PX+mTvIl8L3znKMPufdFfqB/wT91X/hYP7G3hW3vZPOUWkunOe+0Erj8jXK/tBj9&#10;lX9mfVdBsPGXgHRIrrWJMRCCw3+UnRpH/urX0P8ADPXPhvofwlh1nwTLp1l4Fjha5imsvktwn8Tf&#10;pWEfZfVqkbe7J6vs1e5tU5pVabbs1sfjB8dfgV8Vv2Jfjnd6/wCGjqVlp/2qSTSte0+NtkkbZbyn&#10;x/snawNer/DT/gsn8SdCuJ/+Ey8P6T4ohKqIvsgNi0Z7s2N+6v0N+FP7Xvwp/aT8da94E8OXH9uv&#10;YWvnSyzW/wDo1zGflbYW+8PmrM+J3/BO74IfE/yJLjwnDo08W8+ZpH+jmTd/ex1qYurCMYT1XT06&#10;FVPZ1JyvpK+pjfAP/gon8H/jtqlpp8V2fDfiaVFCW+rxqgkdvvJDL/Fz67a+slOQMV+C/wC3N+xb&#10;/wAMf+INCv8AR9eOpaTq0kv2cn5Li2dW3Kv/AHzj5q/YD9jfxxf/ABF/Zq8B69qksk1/dacglmm+&#10;9IVO3d/47W8eWrSdWC20/r7jOSnTqJSd0z2nHWvw5W5/4V9/wVJm8j9zDH4raPH+w/8A+uv3Gziv&#10;w81eE+Lf+Cps0cEQmB8V4x/Cdv8A+qsaFvr9JPs/ziVW0wVb+u5+4S9PwqSo16fhUlNdRhRRRTAK&#10;KKKACiiigAooooAKKKKACiiigAooooAKKKKACiiigAooooAKKKKACiiigAooooAKKKKACiiigAoo&#10;ooAKKKKACiiigAooooAKKKKACiiigAooooAKKKKACiiigAooooAKKKKACiiigAooooAKKKKACiii&#10;gAooooAKKKKACiiigAooooAKKKKACiiigDzH9pLw9J4q+AfjrTLeETTTaRP5cX+2EytfnJ/wRi8V&#10;RaZ4x8deE7s+TfmNZfKk/wBltrD/AMdr9ZJIhJEUf7mK/Gj9pr4L+N/2Ev2kf+Fr+CLOWbwpdXL3&#10;Imi+5HubdJE9AH7OV+bnxn/4JbeLvif8TvEPiez+Iv8AZtrqd01zHaYf91/s17J8Df8Agpn8Ivir&#10;okB1jWovCWtBP9ItNR+RN/8AsvXo/iz9tr4MeDtLlvL3xxprYXIiik3O9AH5D/tmfsk+KP2QoPDU&#10;l545m1o6w8uPJklTyytfsT8ApZJ/2V/Cckn72U+Hhz/2zavym/bq/aih/bg8beGfDXw78P6hew6Y&#10;7CKUxnzLl2+X7v8ACtfrV8I/Dt94Q/Zv0DRtUhFvqNjoPlTxf3HEbZoA/Mf/AIJZ+HItR/au8Y6p&#10;J/rrF5/L/wCBO1fsNeHbZz/7jV+SP/BKD/k5L4gf78v/AKE1frqy7qAPxy/YA06PxL/wUP8AGeoa&#10;pmXULKfUZYjN9/f5rL/6DX7HV+M/xR/tL9gz/goDD401Czln8KaxM1z5sX/LWCT5ZP8AgStX6leG&#10;P2j/AIbeLfDkOuaf4x0n+z5I/MzLcqjp/vLmgD4p/wCC0OiWMnwx8J6oRENRivfKj/v7K9g8A+C5&#10;fjn/AME6bLw/dwf6Xc6C0cH++vzK1fGn/BQL482/7Xnxg8MfDP4cGXWbG0m8uSaH7ksjN8zf7q1+&#10;qfwc+H8Xw4+EfhnwpJz9g09LaT67fmoA+Df+CRXxTGi/DP4i+ENUl8o+GZ2vv3vZPm3f+PLXkv7K&#10;nwv/AOGotc/aL8eapD513fQTxadL/t/N/wCyqlcD+0Trd/8AseftM/F7TLKAxad4v0ueK2ih+Ty0&#10;nX5W/wCAtX6A/wDBLz4Yf8IR+yfo1xcQ4m8QyS30mfvbG+X/ANloA8Q/4JPfFiLwx8NPiL4U1Obn&#10;wy8t9k/3F3Zrmf8AgnD4bk+NH7VvxA+LGqfv4bWaX7HL/ts21f8Ax2vmv9oTX9X/AGVv2hPil4f0&#10;eLybTXI2iH8H7tq/TL/gmJ8J/wDhWn7Mul3NxB5Oo65I19cf+y0AeIf8FtP+SZeAP+wpL/6Kr7d/&#10;Zp/5IF4A/wCwNbf+g18Vf8FrrKST4SeBrsf6uPV5IyPrFX0Z+xz+0P8AD7xx8JfA3hzTPEtpP4gi&#10;0uKKTT/M/fb1Xa1AHwh+3nZx3/8AwUO8J28n+qza/wDstfrzpK7NKsk/6YoP/Ha/Iv8Abo/5SMeE&#10;v+3Wv110z/kFWX/XFP8A0GgD8sf+C2y5vPhz9J6/S/4Uf8kx8J/9gu2/9FLX5pf8FuP9b8Of+29f&#10;pb8KP+SY+E/+wXbf+iloA6uvxj/aS0CPxT/wVNstOk/1Ul9Z/wDjvzV+zlfjx8a/+Ustl/19W3/o&#10;NAH7BxqI/krwv9qf9oP4a/s8+FLfWPHdvDqNzI/+haeIkluJXX+5u6f71e8V+M3/AAVNjubX9snw&#10;zceJ/Nl8H/Z7Pyx/Bs3fvv8A69AHqY/4KofFv4hXBt/h38E5bu1b/UXc3mv/AOy7P/Hq8L/bK+IX&#10;7T3xA+GsN/8AFPw/D4Z8HmdfLtREqMZPwYtX60fDX4h/DIeBtNuPDes6HZaLHbII/JljiEY21+af&#10;/BUz9r3w/wDFWK38AeDJ/wC2LTTJPN1DUIfmh3/3aAPu7/gnj/yZ78Of+vJ//RjV8PfDn/lMBqf/&#10;AF/XX/opq+1P+CcGo/bv2P8AwJH/AM+8Dxf+RGr4LvfG2kfB/wD4Kua1rniS8/s3SYtRl826m+58&#10;0Xy0AfoP+31rdx4f/ZS8c3VsPNm+z+WB/vV+XP7Evxc+Pvwu8IayPhT4BHifT76fzLi7MSvh/wA6&#10;/Wn4hf8ACPftQ/ArxLpfhfWLTVLW/tXijmh+dN/8NfnJ/wAE+P2h7X9kj4ieJvhX8SfM0e1ubrMV&#10;1P8Acik+7/3y1AHon/DXX7aX/RGh/wCAy/8AxVeRfC/4d/H3xV+2v4Z+KHij4aajo32rUVl1GSGJ&#10;Uh2bW3N96v1O8TftG/Dfwl4Xm1/UPGOkjTY4/M82K5Rnf6KK+Lf2Yf21fiv+09+1Rqdj4fghh+Fl&#10;vM0h861+eOD+HL/3moA1/wBvr9gvxT8VPGEHxQ+GF6IvFdsF82wH7ppCv3WR/wC9Xzxpf7bf7V/7&#10;Nc0Wl+PPCV1rVpbcEalYtz/28R5r3T4w/tyfEX9n39sKHwx4z8mD4aXM/wC7l+zfP5DfdbfX2fF8&#10;Zfhj4x8NnUG8S6HfaXLHn99NGwK/7rUAfPf7KH/BSvwR+0VrcHhvVLE+EvFUo/dQzSbobl/7qN/e&#10;/wB6vtCvxC+KmmeEfij/AMFAPDVl8GLOLyY9RgluJdOGyHzFfdI6bf4a/b2gAr8e/wBtpzqP/BR7&#10;wnb3H+pje18uv2Er8jv+Cnmky+Av2tPAHjSSH/RLryv3vujLQB+tFiu2zgH+wtePftP/AB0+HXwH&#10;8Exa38QIob6LzP8AQtP8pZZrh/8AYVq9U8N6jFq/h3Tb2A+ZDcWsUqH2Za/I7/gr9DqUX7RPgifW&#10;RL/wiBtIvK/uff8A33/AqAPQm/4KsfE/x1cm2+GnwTmu7A/8e91P5r/J/wABXZ/49XjH7X3xK/am&#10;+IvwmmvPiX4Zh8J+CvMXNqIlR5X/AO+i1fqT8E/H/wALl+GmgyeE9U0Oy0mKyixFFLHF5fyDdu/2&#10;q/Pv/gqZ+2B4a+IWiRfDjwZP/bP2WTztRv4Pmij/ANigD65/4Ji/8mb+DvrL/wChV8V/sMf8pJvi&#10;N/1/an/6Pavsj/glvfJefsf+GY/+eU00R/SvhDw748i/ZI/4KV+JtQ8Xwiz0q/1GfzJv+ecE7bll&#10;oA/amvx4+MH/AClQ8M/9hGCv0k8TftbfCfwp4VPiC98aaUdOMPmx+VLueT6LX5GeFfiufjT/AMFD&#10;/DPiuOGaGzutYi+x+d9/yd3ytQB+61fnl/wWftYn+BHhi4c4lj1f93/3xX6G1+ZH/BarxEJPC3w6&#10;8MW58y7ur6W58od027V/8eoA+tv2DLyW/wD2S/hzPcf606atfQNeX/s0+EJfAfwJ8D6HP/rrbTYt&#10;/wDwJd39a9Q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J8SjPh7U/8Ar2k/9BNa1VnQSRlH+6RWdSPPBxGnyyT8z8Mf+CfLZ/b1tB63N8P1av3X&#10;rhdA+C/gPwxrI1jSPB2iaXqvzf6ZaWMccvzfe+ZVruq35r04Q7Ihq9Wc+4jdK/DrQ3Qf8FUJQf8A&#10;ob7of+PPX7jVwo+DngWPxGfEaeEtFGvb/N/tEWMfn7/72/bnNRT9zEQq9r/jYdV82GqUP5lv6X/z&#10;PJ/+ChR2fsj/ABAzx/oX/swr5G/4Inc6X8Rvae3/APQTX6ZazoOmeJ9Hm03WLKDUrC4GJbW7j3o4&#10;91NZvg/4a+Ffh4J08M+HtO0EXBzKNPtlh3/720VNH93Kb/mKrP2lKFP+VnTqK/Dv9ox41/4KdQjt&#10;/wAJJpo/8ejr9xC3FcXqHwb8Cat4h/t+88JaJea3vSX+0JrGN5t6/dbftzTov2eJpYj+X/gP9Bt8&#10;1OVPudjEuIhXwx/wWFP/ABi/D/2FYP8A0KvuteOKwPFngrQPHWljTvEWjWet2G7zPst7EJU3f7rc&#10;VzVKftFFecX9zv8AoOnL2Wvk196sfIv/AASJO79k2A/9Ra6/9lq9/wAFEP2L5f2mvBtnrHhkQp41&#10;0hG8hZTtF3D1aLP97uK+r/Cng/QvBWmf2boGj2mi2AbzBbWcSxJu/wB1a3ARgc11V7Vnfa1vwVjL&#10;D3w90ut/xdz8Mvgr+3D8bf2MmTwf4k0CbU9Bs/Nhj0bXEaFo3X/nlPtPyr/dGVrq/in/AMFZfir8&#10;YNBPhnwj4VtPCtzebo5JtOlku7mRNv3U+Ubf94V+vXi74a+FfH4gHiTw5puvCL/VjUbVJtn03Cs7&#10;w58Evh94S1OLU9E8HaJpmoxj5LqzsY45B/wJRQ2qn8fX9Rq0P4Wi/I/On/gm7+wf4ktPF1p8XPiR&#10;ZzWMkf8ApOl2F3zPJI3/AC3fn5f91ua/VKmduKfWkp8ySWy2REY2k5Pd9Qqle2kd/ay28qiSORDG&#10;49au1ET15rnmk4tNX/r9djVOzR+J3wFQ/syf8FI5tE1M+VayapPY+b91fLmGVP05FftcFwGH0r8w&#10;v+CsvwK1LR9d0D42eHYjusWittRki+/GVbMcv/stfdX7MHxgs/jl8E/Dfiu1OJLi2WO5i8zc0Uy/&#10;K4P41tRlz4WKbvKm+V+nT79X8xV/dxPP9ma5vns/0PhD/gti23T/AIaD/bvP/aVfXH/BPRg/7Jng&#10;Yp0+zH/0I17P4w+GvhX4hCBPEugadry2+7yhqFqs3l7uu3cOK1NB0DTPC+lw6bpFjBpljCMR2tpE&#10;qJH/AMBFRSvTpTpvq7iqtVJUpfyqxk/FXj4aeKfbS7k/+Qmr8jP+CPJ3ftI+JP8AsFSf+hCv2Uur&#10;SK/gmgniE0Mi+W8cnKutcr4V+EfgrwHfy3/hzwrpOiXcqeXJNp9qkLFPT5RTov2FadXvG34Mqp71&#10;NU/O52Z61+NP/BYZ9v7SXhT20qP/ANGtX7JhuWrkfFfwm8G+O7+G/wDEfhXSdau4U8uOa9tllZF9&#10;BuFYpctWnW/kd/uTX6lxlaMo99PxT/QZ8Jvm+FHhk+ulwf8AooV+O37FEm7/AIKPzj11PUv/AEJ6&#10;/bKztIbO2jggiSGGJdiRx/dC+lcro3wa8DeH/EP9uab4T0iy1rc8n9oQ2UaT5b73z7c10KXLinW8&#10;n+LOeC5cL9W/wr7lY8X/AOCjhCfskeMy/wDzxT/0IV8w/wDBFVt3h34he01v/wCz1+k3iHw9pfir&#10;SptM1jTrXU7CYfvLW7iWSN/+Aniszwh8OPC3gCGaPwz4f07QYrjmQadbLCH/AO+RSov2Uqv99Jfi&#10;i6v7yFOP8sjpCn3fxr8bf+Cxjxj9oLwz6/2cn/oVfsorbq5HxV8JPBnju9ivPEfhXSNbuYv9VLf2&#10;qSsP++hWE4e0nCf8rv8Amv1Nqc/ZQnHurfimZf7O3PwK8BH10W1/9FrX5pf8FUf2UfFNr8Sofir4&#10;V0y71TT71EF8bNN720yfdbavO0/3q/Waw0+20uwhs7SCOG1iTy44oxtVF9BVhkEow1a1261Z14uz&#10;u2vmc2GSoUo0Xskl9x+Mvwr/AOCv3xD+G/g+y8O+IPCen+LLyxxANQurp7aYoowFdVQ/MMdaZ4j/&#10;AOF0f8FA7PXvGnjmOXwr8MvDVjcX9vFHCYrfft3KqbsGVuf9Z6V+rN3+zx8MNRu5rq58A+HZ7qWT&#10;zZJpNNiLO/8Ae6V2baFph0Q6QLG2Ol+T9n+yeWPK2Yxt2dNuO1KaVSLcvif4PuXBunbl2vr3t2+Z&#10;+X3/AARWkVb74hZOT5cHP/AjX1N/wUs+G2r/ABM/Za12z0Sym1HULGeG+FtB8zlEPzYX+KvoPwf8&#10;MvCnw/8AtH/CMeGtO0AXP+s/s+2SHf8A720V1T7cc1deSr2v0t961uTQ/czcujbfyfQ/B/8AZN/4&#10;KB+Kf2Q/Dup+EY/Clpr9nLdeb5V5M9vLA/Rvuqc1+w/iHw1oP7VH7P5sNUiB0rxLpiSZibd5TMoZ&#10;WVvVWrY1T9n74Z61ez39/wCA/D17dXDb5ZptNid3Pv8ALXZ6XpNlotjBYafaR2dpbII4oYY9qIv9&#10;1aKklVpWrLXTXskrf5BFShVUoOy1Pwu1fwh8e/8AgnL8T7240T7V/Zsob/T4bdp9OvYFbrKvRf8A&#10;gWDXslx/wWt8Yy6U9tH8ONJhvTDsF1/aMjAP/f2bP/Ha/W/U9LstasJrTULSK9tZU2SQzx7kce6m&#10;uDH7NPwoUf8AJOvDX/gsi/8AiazjzqPJJ3/r/hi2ouXtIrVn43/Db4H/ABn/AOCg3xdXxH4t+3rp&#10;ZeP7brN1H5Nvbw9fLhQ/3l+7t4r9qdB+GWjeHfhnb+CbaAf2LFp/9neV/wBM9m010tjp9tpVlFaW&#10;kMdraRJsjiiTaqKOwFXcD1rSfL7L6vBWj+ZmlL2ntJO7X4H4R/Gz4DfFb9hD46TeJ/BsF+NIimln&#10;0vWrWEyxGE8tFLj+6vytu4r2Ow/4LYeLbextYbz4a6Te3UcYEtyNTkQSP/e2iP5fpX62ahptrqtj&#10;LaXcEd1aSpskilTesi+mK8//AOGafhRnH/CufDWf+wbF/wDE1MJSjFQk7xX3m0uWcuZKz6n493tt&#10;8b/+Cmfxf06a90yWx8P2xyk0cLJY6dbM3zMrNjzG+nzNX7TfDPwDp3ww8AaF4V03/jw0m1W2iz1I&#10;XvWto2i6d4d0uKw0qxh02yhGI7W1iVET6KtaSrgYq+dQpKlCNo7+d+l/vZhZzn7STv0Xp1/JGL4v&#10;8Q23hPwtqmsXkqw2tjayXEkkn3QFXNfj9/wTf8L3Pxl/bQ1/x1eQ+da6c9zfySj7onkYiP8A9nr6&#10;/wD+Cqfx4j+G/wACT4R0+YjX/FT/AGaOKP73kA/vD+PC/jXT/wDBNz9nx/gX+z9YXGp2/keI/EB/&#10;tK9Eg2tGjDEUR/3V5/4FU4T3atSu9orlXq9/0NMS37CNCO83f5Lb9T62A5qSot/GKlpJWQ73Ciii&#10;mAUUUUAFFFFABRRRQAUUUUAFFFFABRRRQAUUUUAFFFFABRRRQAUUUUAFFFFABRRRQAUUUUAFFFFA&#10;BRRRQAUUUUAFFFFABRRRQAUUUUAFFFFABRRRQAUUUUAFFFFABRRRQAUUUUAFFFFABRRRQAUUUUAF&#10;FFFABRRRQAUUUUAFFFFABRRRQAUUUUAFFFFABWN4n8L6R400SfStbsYdS0+4TEkMyb0NbNFAHxD8&#10;Sf8Agk18HvG9/Nf6WLzQJZOfKtJP3dcVoX/BGv4f2l9FLq/ibUtSh3f6ofJmv0TooA8c+Cf7KPw1&#10;+AduE8J+H4oLv/n/AJfnmP8AwKvWb62jvrKaCT/Vyo0R/wCBcVaooA+cP2e/2JfBn7OnjfWfFHh+&#10;8vJrvU9/mCaT5fmO6vo+iigDzn4z/AfwZ8e/C0uieMNHi1KDH7uXGJYj6o1fG+pf8EdPA732dM8V&#10;6vZaduz9lMrV+h1FAHz7+zv+xJ8Nf2bwbjQNMN5qrj59RvPnlr6CoooA+Zv2m/2DvAX7UHijTvEH&#10;iOa8s9QtIPs3m2cmzzE/2q958DeD7D4f+ENI8N6XF5Wn6ZAltAvoi10FFAHy5+0T+wB8Pv2kPH1p&#10;4s8QS3kGoRRrFILSTYku3+9X0V4W8N2Xg/w5puiaePKtLGBbeIf7C1s0UAed/HD4HeFP2gfBE/hX&#10;xdZC8sJHWWMj78Tj+JTXz58Cf+Cavgf4BfFS08Z6JrGpTTWm77PazSfJ/wACr7HooA+bPir+w54M&#10;+Lnxo0z4l6peXsOtWOzy44ZPk+X7tfRltAIIYo8/cTZU9FAHz5+1J+xt4Q/aum0R/FF5eW/9kb/L&#10;FpJs+9Xt/h/RIfD2iaZpduP3FjAlvH/uqu0VqUUAFfNXij9hnwX4p/aDh+L9xeXg1+ORJPJ8z9z8&#10;tfStFABXkX7Qf7Mvgj9pPw6NL8WWPmyRf6i7h4li+leu0UAfnnp3/BHnwXbX2ZPGWuf2d/z6wysl&#10;e42X/BPn4RaX8LNS8D2Wi+TBff8AHxqMp33Mh/vbq+m6KAPJf2cv2e9H/Zs8DHwrod7d32ned5sZ&#10;uzuZK82/aT/4J9fDT9pPxEfEesQz6br/AJflyXVnJs83+7vr6jooA8Z/Zj/Zp0P9mHwdP4c0O9u7&#10;61kk80y3fWsL9ob9iT4Y/tIYuPEGmfY9VT/mI2XyS4r6DooA/PGz/wCCO3gf+1M6h4r1e80rfn7J&#10;5rV9kfBn4EeDPgF4WGieD9Hi0y16ySj78v8AtO1ejUUAeQftA/sv+A/2k9Dh0/xhpnnyxf8AHvdw&#10;nZNF/wACr5Il/wCCOPhFb7/R/GWrQ6d/z6+a1fotRQB4D+zl+xb8OP2aVNz4b03ztZkj8uTUbs75&#10;SK9+oooAK+Nf+CnPwCl+MXwHm1jTIQdb8Pf6VHj7xj/iWvsqql7ZxahZzW9xEJYpUaOSP1VutAHz&#10;X/wTw+M0fxh/Zo8PPJLnVdHj/s29j/i3r/FXpvx3/Z28F/tFeFf7C8YaYt5HHzb3Q4mt39Uavm34&#10;Ffs3eO/2Y/2r9fm8N2f234S+Jt0sg83mymb5vuV9yUAfnja/8Ed/Bltf/u/GWuQ6V/z6Qysle6eH&#10;/wDgnz8IvDPwz1TwdZ6L+61OPy7jUJvnuT/wKvpqigDxr9mn9mvQv2Y/B934c8P313e2Es/nYvJN&#10;2yuc/aW/Yh+Hf7T00F/4htJbPXIY/Lj1GzOx9n91/wC9X0RRQB+fXgf/AII//D7Q9cgvPEGv6lr9&#10;pbSeZHYeZsT/AHa9q1H9gn4cXPxi8P8Aj+zhm0u70NI/s1pafJD8n3a+m6KACvym+IthL+2j/wAF&#10;JLPR7M+b4Z8DBBczRfOmIm3N/wB9N8tfoh8f73xbafCTxAvgfTRqXim4t2t7OIybPnb5d1eR/sIf&#10;sry/s5fDq6u/EGLjx14gk+06rdZ3uO/l7qAPp62t47WGKOPAjjUIg/z9Kn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g5FPplAb6HN/EHwLpPxK8Hat4Z1uAXWl6nA1tNEe4aviv9&#10;h/4E/Fr9l74u+LPBV/o8upfCe9d7nT9b+1RbIpP4f3W7cCw+U/LX3xkHpSH7vpSp/upuceqs0Ka5&#10;4ckhqr0NTVERlcZ/GpaStsh3uFFFFUAUUUUAFFFFABRRRQAUUUUAFFFFABRRRQAUUUUAFFFFABRR&#10;RQAUUUUAFFFFABVeWQpEXx5gHT3qxUKgZGD9Kl3ewuqvsfnfH+yx8Sf2l/2wZfHnxZ0AeH/Avh99&#10;uk6dLcxTfaUVv3f+rY/e+826v0QiSO3hCIMIg6U4cDrUlVF8tONOOy/Xd/MJXlN1Hu7fh0+QUUUU&#10;DCiiigAooooAKKKKACiiigAooooAKKKKACiiigAooooAKKKKACiiigAooooAKKKKACiiigAooooA&#10;KKKKACiiigAooooAKKKKACiiigD/2VBLAQItABQABgAIAAAAIQAZOc0qCQEAABMCAAATAAAAAAAA&#10;AAAAAAAAAAAAAABbQ29udGVudF9UeXBlc10ueG1sUEsBAi0AFAAGAAgAAAAhADj9If/WAAAAlAEA&#10;AAsAAAAAAAAAAAAAAAAAOgEAAF9yZWxzLy5yZWxzUEsBAi0AFAAGAAgAAAAhAEhWuzn7AwAAdQsA&#10;AA4AAAAAAAAAAAAAAAAAOQIAAGRycy9lMm9Eb2MueG1sUEsBAi0AFAAGAAgAAAAhADedwRi6AAAA&#10;IQEAABkAAAAAAAAAAAAAAAAAYAYAAGRycy9fcmVscy9lMm9Eb2MueG1sLnJlbHNQSwECLQAUAAYA&#10;CAAAACEAGJ4Ru9wAAAAGAQAADwAAAAAAAAAAAAAAAABRBwAAZHJzL2Rvd25yZXYueG1sUEsBAi0A&#10;CgAAAAAAAAAhANxL78FQbAoAUGwKABQAAAAAAAAAAAAAAAAAWggAAGRycy9tZWRpYS9pbWFnZTEu&#10;anBnUEsFBgAAAAAGAAYAfAEAANx0CgAAAA==&#10;">
                <v:group id="Group 262" o:spid="_x0000_s1044" style="position:absolute;width:53035;height:56889" coordsize="53035,5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object 3" o:spid="_x0000_s1045" style="position:absolute;left:4094;top:1842;width:46726;height:5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9u2wwAAANoAAAAPAAAAZHJzL2Rvd25yZXYueG1sRI/dasJA&#10;FITvC32H5RR6U3TT+oOmrlKkgnin8QGO2dMkmj0bdldN8/SuIHg5zMw3zGzRmlpcyPnKsoLPfgKC&#10;OLe64kLBPlv1JiB8QNZYWyYF/+RhMX99mWGq7ZW3dNmFQkQI+xQVlCE0qZQ+L8mg79uGOHp/1hkM&#10;UbpCaofXCDe1/EqSsTRYcVwosaFlSflpdzYKuiFO649svRn8jo+ZG227A/tOqfe39ucbRKA2PMOP&#10;9lorGMH9SrwBcn4DAAD//wMAUEsBAi0AFAAGAAgAAAAhANvh9svuAAAAhQEAABMAAAAAAAAAAAAA&#10;AAAAAAAAAFtDb250ZW50X1R5cGVzXS54bWxQSwECLQAUAAYACAAAACEAWvQsW78AAAAVAQAACwAA&#10;AAAAAAAAAAAAAAAfAQAAX3JlbHMvLnJlbHNQSwECLQAUAAYACAAAACEAddPbtsMAAADaAAAADwAA&#10;AAAAAAAAAAAAAAAHAgAAZHJzL2Rvd25yZXYueG1sUEsFBgAAAAADAAMAtwAAAPcCAAAAAA==&#10;" stroked="f">
                    <v:fill r:id="rId62" o:title="" recolor="t" rotate="t" type="frame"/>
                    <v:path arrowok="t"/>
                    <o:lock v:ext="edit" aspectratio="t"/>
                    <v:textbox inset="0,0,0,0"/>
                  </v:rect>
                  <v:shape id="Text Box 258" o:spid="_x0000_s1046" type="#_x0000_t202" style="position:absolute;width:53035;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rsidR="00B40653" w:rsidRPr="00835D11" w:rsidRDefault="00B40653" w:rsidP="008E6CA4">
                          <w:pPr>
                            <w:pStyle w:val="Caption"/>
                            <w:rPr>
                              <w:sz w:val="24"/>
                              <w:szCs w:val="24"/>
                            </w:rPr>
                          </w:pPr>
                          <w:bookmarkStart w:id="34" w:name="_Toc525222859"/>
                          <w:r>
                            <w:t xml:space="preserve">Figure 4.1 </w:t>
                          </w:r>
                          <w:r w:rsidRPr="00F925C6">
                            <w:t xml:space="preserve">Monitoring </w:t>
                          </w:r>
                          <w:proofErr w:type="spellStart"/>
                          <w:r w:rsidRPr="00F925C6">
                            <w:t>mechanoregulation</w:t>
                          </w:r>
                          <w:proofErr w:type="spellEnd"/>
                          <w:r w:rsidRPr="00F925C6">
                            <w:t xml:space="preserve"> of clath</w:t>
                          </w:r>
                          <w:r>
                            <w:t>rin coat dynamics in real time.</w:t>
                          </w:r>
                          <w:bookmarkEnd w:id="34"/>
                        </w:p>
                      </w:txbxContent>
                    </v:textbox>
                  </v:shape>
                </v:group>
                <v:shape id="_x0000_s1047" type="#_x0000_t202" style="position:absolute;top:56842;width:54864;height:1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jtwwAAANwAAAAPAAAAZHJzL2Rvd25yZXYueG1sRI/disIw&#10;FITvBd8hnAVvxKaKP2vXKKugeOvPA5w2x7Zsc1KarK1vbwTBy2FmvmFWm85U4k6NKy0rGEcxCOLM&#10;6pJzBdfLfvQNwnlkjZVlUvAgB5t1v7fCRNuWT3Q/+1wECLsEFRTe14mULivIoItsTRy8m20M+iCb&#10;XOoG2wA3lZzE8VwaLDksFFjTrqDs7/xvFNyO7XC2bNODvy5O0/kWy0VqH0oNvrrfHxCeOv8Jv9tH&#10;rWAyW8LrTDgCcv0EAAD//wMAUEsBAi0AFAAGAAgAAAAhANvh9svuAAAAhQEAABMAAAAAAAAAAAAA&#10;AAAAAAAAAFtDb250ZW50X1R5cGVzXS54bWxQSwECLQAUAAYACAAAACEAWvQsW78AAAAVAQAACwAA&#10;AAAAAAAAAAAAAAAfAQAAX3JlbHMvLnJlbHNQSwECLQAUAAYACAAAACEAFjCo7cMAAADcAAAADwAA&#10;AAAAAAAAAAAAAAAHAgAAZHJzL2Rvd25yZXYueG1sUEsFBgAAAAADAAMAtwAAAPcCAAAAAA==&#10;" stroked="f">
                  <v:textbox>
                    <w:txbxContent>
                      <w:p w:rsidR="00B40653" w:rsidRPr="007773BD" w:rsidRDefault="00B40653"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w:t>
                        </w:r>
                        <w:proofErr w:type="spellStart"/>
                        <w:r w:rsidRPr="007773BD">
                          <w:rPr>
                            <w:sz w:val="20"/>
                          </w:rPr>
                          <w:t>cyclodextrin</w:t>
                        </w:r>
                        <w:proofErr w:type="spellEnd"/>
                        <w:r w:rsidRPr="007773BD">
                          <w:rPr>
                            <w:sz w:val="20"/>
                          </w:rPr>
                          <w:t xml:space="preserve"> (</w:t>
                        </w:r>
                        <w:proofErr w:type="spellStart"/>
                        <w:r w:rsidRPr="007773BD">
                          <w:rPr>
                            <w:sz w:val="20"/>
                          </w:rPr>
                          <w:t>M</w:t>
                        </w:r>
                        <w:r>
                          <w:rPr>
                            <w:sz w:val="20"/>
                          </w:rPr>
                          <w:t>ß</w:t>
                        </w:r>
                        <w:r w:rsidRPr="007773BD">
                          <w:rPr>
                            <w:sz w:val="20"/>
                          </w:rPr>
                          <w:t>CD</w:t>
                        </w:r>
                        <w:proofErr w:type="spellEnd"/>
                        <w:r w:rsidRPr="007773BD">
                          <w:rPr>
                            <w:sz w:val="20"/>
                          </w:rPr>
                          <w:t>) increases the adhesion energy between</w:t>
                        </w:r>
                        <w:r>
                          <w:rPr>
                            <w:sz w:val="20"/>
                          </w:rPr>
                          <w:t xml:space="preserve"> membrane and the cytoskeleton, and thereby</w:t>
                        </w:r>
                        <w:r w:rsidRPr="007773BD">
                          <w:rPr>
                            <w:sz w:val="20"/>
                          </w:rPr>
                          <w:t xml:space="preserve"> inhibits curvature formation by clathrin-coats (</w:t>
                        </w:r>
                        <w:proofErr w:type="spellStart"/>
                        <w:r w:rsidRPr="007773BD">
                          <w:rPr>
                            <w:sz w:val="20"/>
                          </w:rPr>
                          <w:t>Subtil</w:t>
                        </w:r>
                        <w:proofErr w:type="spellEnd"/>
                        <w:r w:rsidRPr="007773BD">
                          <w:rPr>
                            <w:sz w:val="20"/>
                          </w:rPr>
                          <w:t xml:space="preserve"> et al., 1999; Sun et al., 20</w:t>
                        </w:r>
                        <w:r>
                          <w:rPr>
                            <w:sz w:val="20"/>
                          </w:rPr>
                          <w:t xml:space="preserve">07; </w:t>
                        </w:r>
                        <w:proofErr w:type="spellStart"/>
                        <w:r>
                          <w:rPr>
                            <w:sz w:val="20"/>
                          </w:rPr>
                          <w:t>Khatibzadeh</w:t>
                        </w:r>
                        <w:proofErr w:type="spellEnd"/>
                        <w:r>
                          <w:rPr>
                            <w:sz w:val="20"/>
                          </w:rPr>
                          <w:t xml:space="preserve">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w:t>
                        </w:r>
                        <w:proofErr w:type="spellStart"/>
                        <w:r w:rsidRPr="007773BD">
                          <w:rPr>
                            <w:sz w:val="20"/>
                          </w:rPr>
                          <w:t>M</w:t>
                        </w:r>
                        <w:r>
                          <w:rPr>
                            <w:sz w:val="20"/>
                          </w:rPr>
                          <w:t>ßCD</w:t>
                        </w:r>
                        <w:proofErr w:type="spellEnd"/>
                        <w:r>
                          <w:rPr>
                            <w:sz w:val="20"/>
                          </w:rPr>
                          <w:t xml:space="preserve">.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txbxContent>
                  </v:textbox>
                </v:shape>
                <w10:wrap type="topAndBottom"/>
              </v:group>
            </w:pict>
          </mc:Fallback>
        </mc:AlternateContent>
      </w:r>
      <w:r>
        <w:t>Continued</w:t>
      </w:r>
    </w:p>
    <w:p w:rsidR="007773BD" w:rsidRDefault="007773BD">
      <w:pPr>
        <w:spacing w:line="240" w:lineRule="auto"/>
      </w:pPr>
      <w:r>
        <w:br w:type="page"/>
      </w:r>
    </w:p>
    <w:p w:rsidR="007D0781" w:rsidRDefault="007D0781" w:rsidP="007773BD">
      <w:r>
        <w:rPr>
          <w:noProof/>
        </w:rPr>
        <w:lastRenderedPageBreak/>
        <mc:AlternateContent>
          <mc:Choice Requires="wps">
            <w:drawing>
              <wp:anchor distT="45720" distB="45720" distL="114300" distR="114300" simplePos="0" relativeHeight="251777024" behindDoc="0" locked="0" layoutInCell="1" allowOverlap="1" wp14:anchorId="725056C1" wp14:editId="0F1D10EB">
                <wp:simplePos x="0" y="0"/>
                <wp:positionH relativeFrom="column">
                  <wp:posOffset>0</wp:posOffset>
                </wp:positionH>
                <wp:positionV relativeFrom="paragraph">
                  <wp:posOffset>231775</wp:posOffset>
                </wp:positionV>
                <wp:extent cx="5485765" cy="2167890"/>
                <wp:effectExtent l="0" t="0" r="635" b="381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2167890"/>
                        </a:xfrm>
                        <a:prstGeom prst="rect">
                          <a:avLst/>
                        </a:prstGeom>
                        <a:solidFill>
                          <a:srgbClr val="FFFFFF"/>
                        </a:solidFill>
                        <a:ln w="9525">
                          <a:noFill/>
                          <a:miter lim="800000"/>
                          <a:headEnd/>
                          <a:tailEnd/>
                        </a:ln>
                      </wps:spPr>
                      <wps:txbx>
                        <w:txbxContent>
                          <w:p w:rsidR="00B40653" w:rsidRPr="007773BD" w:rsidRDefault="00B40653"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w:t>
                            </w:r>
                            <w:proofErr w:type="spellStart"/>
                            <w:r w:rsidRPr="007773BD">
                              <w:rPr>
                                <w:sz w:val="20"/>
                              </w:rPr>
                              <w:t>M</w:t>
                            </w:r>
                            <w:r>
                              <w:rPr>
                                <w:sz w:val="20"/>
                              </w:rPr>
                              <w:t>ß</w:t>
                            </w:r>
                            <w:r w:rsidRPr="007773BD">
                              <w:rPr>
                                <w:sz w:val="20"/>
                              </w:rPr>
                              <w:t>CD</w:t>
                            </w:r>
                            <w:proofErr w:type="spellEnd"/>
                            <w:r w:rsidRPr="007773BD">
                              <w:rPr>
                                <w:sz w:val="20"/>
                              </w:rPr>
                              <w:t>;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spellStart"/>
                            <w:proofErr w:type="gramStart"/>
                            <w:r w:rsidRPr="007773BD">
                              <w:rPr>
                                <w:sz w:val="20"/>
                              </w:rPr>
                              <w:t>fd</w:t>
                            </w:r>
                            <w:proofErr w:type="spellEnd"/>
                            <w:proofErr w:type="gramEnd"/>
                            <w:r w:rsidRPr="007773BD">
                              <w:rPr>
                                <w:sz w:val="20"/>
                              </w:rPr>
                              <w:t xml:space="preserve">: fast dissolution, </w:t>
                            </w:r>
                            <w:proofErr w:type="spellStart"/>
                            <w:r w:rsidRPr="007773BD">
                              <w:rPr>
                                <w:sz w:val="20"/>
                              </w:rPr>
                              <w:t>sd</w:t>
                            </w:r>
                            <w:proofErr w:type="spellEnd"/>
                            <w:r w:rsidRPr="007773BD">
                              <w:rPr>
                                <w:sz w:val="20"/>
                              </w:rPr>
                              <w:t>: slow di</w:t>
                            </w:r>
                            <w:r>
                              <w:rPr>
                                <w:sz w:val="20"/>
                              </w:rPr>
                              <w:t>ssolution, p: plateau, sf: slow</w:t>
                            </w:r>
                            <w:r w:rsidRPr="007773BD">
                              <w:rPr>
                                <w:sz w:val="20"/>
                              </w:rPr>
                              <w:t xml:space="preserve"> formation, </w:t>
                            </w:r>
                            <w:proofErr w:type="spellStart"/>
                            <w:r w:rsidRPr="007773BD">
                              <w:rPr>
                                <w:sz w:val="20"/>
                              </w:rPr>
                              <w:t>ff</w:t>
                            </w:r>
                            <w:proofErr w:type="spellEnd"/>
                            <w:r w:rsidRPr="007773BD">
                              <w:rPr>
                                <w:sz w:val="20"/>
                              </w:rPr>
                              <w:t xml:space="preserve">: fast formation). High-magnitude slopes, corresponding to </w:t>
                            </w:r>
                            <w:proofErr w:type="spellStart"/>
                            <w:proofErr w:type="gramStart"/>
                            <w:r w:rsidRPr="007773BD">
                              <w:rPr>
                                <w:sz w:val="20"/>
                              </w:rPr>
                              <w:t>fd</w:t>
                            </w:r>
                            <w:proofErr w:type="spellEnd"/>
                            <w:proofErr w:type="gramEnd"/>
                            <w:r w:rsidRPr="007773BD">
                              <w:rPr>
                                <w:sz w:val="20"/>
                              </w:rPr>
                              <w:t xml:space="preserve"> and </w:t>
                            </w:r>
                            <w:proofErr w:type="spellStart"/>
                            <w:r w:rsidRPr="007773BD">
                              <w:rPr>
                                <w:sz w:val="20"/>
                              </w:rPr>
                              <w:t>ff</w:t>
                            </w:r>
                            <w:proofErr w:type="spellEnd"/>
                            <w:r w:rsidRPr="007773BD">
                              <w:rPr>
                                <w:sz w:val="20"/>
                              </w:rPr>
                              <w:t xml:space="preserve">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 xml:space="preserve">and after </w:t>
                            </w:r>
                            <w:proofErr w:type="spellStart"/>
                            <w:r w:rsidRPr="007773BD">
                              <w:rPr>
                                <w:sz w:val="20"/>
                              </w:rPr>
                              <w:t>M</w:t>
                            </w:r>
                            <w:r>
                              <w:rPr>
                                <w:sz w:val="20"/>
                              </w:rPr>
                              <w:t>ß</w:t>
                            </w:r>
                            <w:r w:rsidRPr="007773BD">
                              <w:rPr>
                                <w:sz w:val="20"/>
                              </w:rPr>
                              <w:t>CD</w:t>
                            </w:r>
                            <w:proofErr w:type="spellEnd"/>
                            <w:r w:rsidRPr="007773BD">
                              <w:rPr>
                                <w:sz w:val="20"/>
                              </w:rPr>
                              <w:t xml:space="preserve"> treatment. (D) Growth rate distributions are assembled using AP2 t</w:t>
                            </w:r>
                            <w:r>
                              <w:rPr>
                                <w:sz w:val="20"/>
                              </w:rPr>
                              <w:t xml:space="preserve">races detected in SUM159 cells </w:t>
                            </w:r>
                            <w:r w:rsidRPr="007773BD">
                              <w:rPr>
                                <w:sz w:val="20"/>
                              </w:rPr>
                              <w:t>under dif</w:t>
                            </w:r>
                            <w:r>
                              <w:rPr>
                                <w:sz w:val="20"/>
                              </w:rPr>
                              <w:t xml:space="preserve">ferent conditions (top; </w:t>
                            </w:r>
                            <w:proofErr w:type="spellStart"/>
                            <w:r>
                              <w:rPr>
                                <w:sz w:val="20"/>
                              </w:rPr>
                              <w:t>N</w:t>
                            </w:r>
                            <w:r w:rsidRPr="00FD3F8F">
                              <w:rPr>
                                <w:sz w:val="20"/>
                                <w:vertAlign w:val="subscript"/>
                              </w:rPr>
                              <w:t>cells</w:t>
                            </w:r>
                            <w:proofErr w:type="spellEnd"/>
                            <w:r>
                              <w:rPr>
                                <w:sz w:val="20"/>
                              </w:rPr>
                              <w:t xml:space="preserve"> =</w:t>
                            </w:r>
                            <w:r w:rsidRPr="007773BD">
                              <w:rPr>
                                <w:sz w:val="20"/>
                              </w:rPr>
                              <w:t xml:space="preserve"> 4). With application of hypotonic shock (Dai et al., </w:t>
                            </w:r>
                            <w:r>
                              <w:rPr>
                                <w:sz w:val="20"/>
                              </w:rPr>
                              <w:t xml:space="preserve">1998; </w:t>
                            </w:r>
                            <w:proofErr w:type="spellStart"/>
                            <w:r>
                              <w:rPr>
                                <w:sz w:val="20"/>
                              </w:rPr>
                              <w:t>Diz</w:t>
                            </w:r>
                            <w:proofErr w:type="spellEnd"/>
                            <w:r>
                              <w:rPr>
                                <w:sz w:val="20"/>
                              </w:rPr>
                              <w:t xml:space="preserve">-Muñoz et al., 2016), </w:t>
                            </w:r>
                            <w:r w:rsidRPr="007773BD">
                              <w:rPr>
                                <w:sz w:val="20"/>
                              </w:rPr>
                              <w:t xml:space="preserve">CME slows down due to increasing in-plane tension. </w:t>
                            </w:r>
                            <w:proofErr w:type="spellStart"/>
                            <w:r w:rsidRPr="007773BD">
                              <w:rPr>
                                <w:sz w:val="20"/>
                              </w:rPr>
                              <w:t>Deoxycholate</w:t>
                            </w:r>
                            <w:proofErr w:type="spellEnd"/>
                            <w:r w:rsidRPr="007773BD">
                              <w:rPr>
                                <w:sz w:val="20"/>
                              </w:rPr>
                              <w:t xml:space="preserve"> treatment reduces</w:t>
                            </w:r>
                            <w:r>
                              <w:rPr>
                                <w:sz w:val="20"/>
                              </w:rPr>
                              <w:t xml:space="preserve"> membrane tension (</w:t>
                            </w:r>
                            <w:proofErr w:type="spellStart"/>
                            <w:r>
                              <w:rPr>
                                <w:sz w:val="20"/>
                              </w:rPr>
                              <w:t>Raucher</w:t>
                            </w:r>
                            <w:proofErr w:type="spellEnd"/>
                            <w:r>
                              <w:rPr>
                                <w:sz w:val="20"/>
                              </w:rPr>
                              <w:t xml:space="preserve"> and </w:t>
                            </w:r>
                            <w:r w:rsidRPr="007773BD">
                              <w:rPr>
                                <w:sz w:val="20"/>
                              </w:rPr>
                              <w:t xml:space="preserve">Sheetz, 1999; </w:t>
                            </w:r>
                            <w:proofErr w:type="spellStart"/>
                            <w:r w:rsidRPr="007773BD">
                              <w:rPr>
                                <w:sz w:val="20"/>
                              </w:rPr>
                              <w:t>Batchelder</w:t>
                            </w:r>
                            <w:proofErr w:type="spellEnd"/>
                            <w:r w:rsidRPr="007773BD">
                              <w:rPr>
                                <w:sz w:val="20"/>
                              </w:rPr>
                              <w:t xml:space="preserve">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w:t>
                            </w:r>
                            <w:r>
                              <w:rPr>
                                <w:sz w:val="20"/>
                              </w:rPr>
                              <w:t>plication of hypotonic shock or</w:t>
                            </w:r>
                            <w:r w:rsidRPr="007773BD">
                              <w:rPr>
                                <w:sz w:val="20"/>
                              </w:rPr>
                              <w:t xml:space="preserve"> </w:t>
                            </w:r>
                            <w:proofErr w:type="spellStart"/>
                            <w:r w:rsidRPr="007773BD">
                              <w:rPr>
                                <w:sz w:val="20"/>
                              </w:rPr>
                              <w:t>deoxycholate</w:t>
                            </w:r>
                            <w:proofErr w:type="spellEnd"/>
                            <w:r w:rsidRPr="007773BD">
                              <w:rPr>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56C1" id="_x0000_s1048" type="#_x0000_t202" style="position:absolute;margin-left:0;margin-top:18.25pt;width:431.95pt;height:17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hDrJgIAACYEAAAOAAAAZHJzL2Uyb0RvYy54bWysU9uO2yAQfa/Uf0C8N47dOBcrzmqbbapK&#10;24u02w/AGMeowLhAYqdfvwNO0mj7VpUHxDDDYebMmfXdoBU5CuskmJKmkyklwnCopdmX9Mfz7t2S&#10;EueZqZkCI0p6Eo7ebd6+WfddITJoQdXCEgQxrui7krbed0WSON4KzdwEOmHQ2YDVzKNp90ltWY/o&#10;WiXZdDpPerB1Z4EL5/D2YXTSTcRvGsH9t6ZxwhNVUszNx93GvQp7slmzYm9Z10p+ToP9QxaaSYOf&#10;XqEemGfkYOVfUFpyCw4aP+GgE2gayUWsAatJp6+qeWpZJ2ItSI7rrjS5/wfLvx6/WyLrkmbzlBLD&#10;NDbpWQyefICBZIGfvnMFhj11GOgHvMY+x1pd9wj8pyMGti0ze3FvLfStYDXml4aXyc3TEccFkKr/&#10;AjV+ww4eItDQWB3IQzoIomOfTtfehFQ4XuazZb6Y55Rw9GXpfLFcxe4lrLg876zznwRoEg4ltdj8&#10;CM+Oj86HdFhxCQm/OVCy3kmlomH31VZZcmQolF1csYJXYcqQvqSrPMsjsoHwPmpIS49CVlKXdDkN&#10;a5RWoOOjqWOIZ1KNZ8xEmTM/gZKRHD9UQ2xF+v7CewX1CRmzMAoXBw0PLdjflPQo2pK6XwdmBSXq&#10;s0HWV+lsFlQejVm+yNCwt57q1sMMR6iSekrG49bHyQh8GLjH7jQy8hbaOGZyzhnFGOk8D05Q+60d&#10;o/6M9+YFAAD//wMAUEsDBBQABgAIAAAAIQAetSi63AAAAAcBAAAPAAAAZHJzL2Rvd25yZXYueG1s&#10;TI9BT4NAEIXvJv6HzZh4MXbRWijI0qiJxmtrf8AAUyCys4TdFvrvnZ7qcd57ee+bfDPbXp1o9J1j&#10;A0+LCBRx5eqOGwP7n8/HNSgfkGvsHZOBM3nYFLc3OWa1m3hLp11olJSwz9BAG8KQae2rliz6hRuI&#10;xTu40WKQc2x0PeIk5bbXz1EUa4sdy0KLA320VP3ujtbA4Xt6WKVT+RX2yfYlfscuKd3ZmPu7+e0V&#10;VKA5XMNwwRd0KISpdEeuveoNyCPBwDJegRJ3HS9TUKUISZKCLnL9n7/4AwAA//8DAFBLAQItABQA&#10;BgAIAAAAIQC2gziS/gAAAOEBAAATAAAAAAAAAAAAAAAAAAAAAABbQ29udGVudF9UeXBlc10ueG1s&#10;UEsBAi0AFAAGAAgAAAAhADj9If/WAAAAlAEAAAsAAAAAAAAAAAAAAAAALwEAAF9yZWxzLy5yZWxz&#10;UEsBAi0AFAAGAAgAAAAhAG7GEOsmAgAAJgQAAA4AAAAAAAAAAAAAAAAALgIAAGRycy9lMm9Eb2Mu&#10;eG1sUEsBAi0AFAAGAAgAAAAhAB61KLrcAAAABwEAAA8AAAAAAAAAAAAAAAAAgAQAAGRycy9kb3du&#10;cmV2LnhtbFBLBQYAAAAABAAEAPMAAACJBQAAAAA=&#10;" stroked="f">
                <v:textbox>
                  <w:txbxContent>
                    <w:p w:rsidR="00B40653" w:rsidRPr="007773BD" w:rsidRDefault="00B40653"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w:t>
                      </w:r>
                      <w:proofErr w:type="spellStart"/>
                      <w:r w:rsidRPr="007773BD">
                        <w:rPr>
                          <w:sz w:val="20"/>
                        </w:rPr>
                        <w:t>M</w:t>
                      </w:r>
                      <w:r>
                        <w:rPr>
                          <w:sz w:val="20"/>
                        </w:rPr>
                        <w:t>ß</w:t>
                      </w:r>
                      <w:r w:rsidRPr="007773BD">
                        <w:rPr>
                          <w:sz w:val="20"/>
                        </w:rPr>
                        <w:t>CD</w:t>
                      </w:r>
                      <w:proofErr w:type="spellEnd"/>
                      <w:r w:rsidRPr="007773BD">
                        <w:rPr>
                          <w:sz w:val="20"/>
                        </w:rPr>
                        <w:t>;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spellStart"/>
                      <w:proofErr w:type="gramStart"/>
                      <w:r w:rsidRPr="007773BD">
                        <w:rPr>
                          <w:sz w:val="20"/>
                        </w:rPr>
                        <w:t>fd</w:t>
                      </w:r>
                      <w:proofErr w:type="spellEnd"/>
                      <w:proofErr w:type="gramEnd"/>
                      <w:r w:rsidRPr="007773BD">
                        <w:rPr>
                          <w:sz w:val="20"/>
                        </w:rPr>
                        <w:t xml:space="preserve">: fast dissolution, </w:t>
                      </w:r>
                      <w:proofErr w:type="spellStart"/>
                      <w:r w:rsidRPr="007773BD">
                        <w:rPr>
                          <w:sz w:val="20"/>
                        </w:rPr>
                        <w:t>sd</w:t>
                      </w:r>
                      <w:proofErr w:type="spellEnd"/>
                      <w:r w:rsidRPr="007773BD">
                        <w:rPr>
                          <w:sz w:val="20"/>
                        </w:rPr>
                        <w:t>: slow di</w:t>
                      </w:r>
                      <w:r>
                        <w:rPr>
                          <w:sz w:val="20"/>
                        </w:rPr>
                        <w:t>ssolution, p: plateau, sf: slow</w:t>
                      </w:r>
                      <w:r w:rsidRPr="007773BD">
                        <w:rPr>
                          <w:sz w:val="20"/>
                        </w:rPr>
                        <w:t xml:space="preserve"> formation, </w:t>
                      </w:r>
                      <w:proofErr w:type="spellStart"/>
                      <w:r w:rsidRPr="007773BD">
                        <w:rPr>
                          <w:sz w:val="20"/>
                        </w:rPr>
                        <w:t>ff</w:t>
                      </w:r>
                      <w:proofErr w:type="spellEnd"/>
                      <w:r w:rsidRPr="007773BD">
                        <w:rPr>
                          <w:sz w:val="20"/>
                        </w:rPr>
                        <w:t xml:space="preserve">: fast formation). High-magnitude slopes, corresponding to </w:t>
                      </w:r>
                      <w:proofErr w:type="spellStart"/>
                      <w:proofErr w:type="gramStart"/>
                      <w:r w:rsidRPr="007773BD">
                        <w:rPr>
                          <w:sz w:val="20"/>
                        </w:rPr>
                        <w:t>fd</w:t>
                      </w:r>
                      <w:proofErr w:type="spellEnd"/>
                      <w:proofErr w:type="gramEnd"/>
                      <w:r w:rsidRPr="007773BD">
                        <w:rPr>
                          <w:sz w:val="20"/>
                        </w:rPr>
                        <w:t xml:space="preserve"> and </w:t>
                      </w:r>
                      <w:proofErr w:type="spellStart"/>
                      <w:r w:rsidRPr="007773BD">
                        <w:rPr>
                          <w:sz w:val="20"/>
                        </w:rPr>
                        <w:t>ff</w:t>
                      </w:r>
                      <w:proofErr w:type="spellEnd"/>
                      <w:r w:rsidRPr="007773BD">
                        <w:rPr>
                          <w:sz w:val="20"/>
                        </w:rPr>
                        <w:t xml:space="preserve">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 xml:space="preserve">and after </w:t>
                      </w:r>
                      <w:proofErr w:type="spellStart"/>
                      <w:r w:rsidRPr="007773BD">
                        <w:rPr>
                          <w:sz w:val="20"/>
                        </w:rPr>
                        <w:t>M</w:t>
                      </w:r>
                      <w:r>
                        <w:rPr>
                          <w:sz w:val="20"/>
                        </w:rPr>
                        <w:t>ß</w:t>
                      </w:r>
                      <w:r w:rsidRPr="007773BD">
                        <w:rPr>
                          <w:sz w:val="20"/>
                        </w:rPr>
                        <w:t>CD</w:t>
                      </w:r>
                      <w:proofErr w:type="spellEnd"/>
                      <w:r w:rsidRPr="007773BD">
                        <w:rPr>
                          <w:sz w:val="20"/>
                        </w:rPr>
                        <w:t xml:space="preserve"> treatment. (D) Growth rate distributions are assembled using AP2 t</w:t>
                      </w:r>
                      <w:r>
                        <w:rPr>
                          <w:sz w:val="20"/>
                        </w:rPr>
                        <w:t xml:space="preserve">races detected in SUM159 cells </w:t>
                      </w:r>
                      <w:r w:rsidRPr="007773BD">
                        <w:rPr>
                          <w:sz w:val="20"/>
                        </w:rPr>
                        <w:t>under dif</w:t>
                      </w:r>
                      <w:r>
                        <w:rPr>
                          <w:sz w:val="20"/>
                        </w:rPr>
                        <w:t xml:space="preserve">ferent conditions (top; </w:t>
                      </w:r>
                      <w:proofErr w:type="spellStart"/>
                      <w:r>
                        <w:rPr>
                          <w:sz w:val="20"/>
                        </w:rPr>
                        <w:t>N</w:t>
                      </w:r>
                      <w:r w:rsidRPr="00FD3F8F">
                        <w:rPr>
                          <w:sz w:val="20"/>
                          <w:vertAlign w:val="subscript"/>
                        </w:rPr>
                        <w:t>cells</w:t>
                      </w:r>
                      <w:proofErr w:type="spellEnd"/>
                      <w:r>
                        <w:rPr>
                          <w:sz w:val="20"/>
                        </w:rPr>
                        <w:t xml:space="preserve"> =</w:t>
                      </w:r>
                      <w:r w:rsidRPr="007773BD">
                        <w:rPr>
                          <w:sz w:val="20"/>
                        </w:rPr>
                        <w:t xml:space="preserve"> 4). With application of hypotonic shock (Dai et al., </w:t>
                      </w:r>
                      <w:r>
                        <w:rPr>
                          <w:sz w:val="20"/>
                        </w:rPr>
                        <w:t xml:space="preserve">1998; </w:t>
                      </w:r>
                      <w:proofErr w:type="spellStart"/>
                      <w:r>
                        <w:rPr>
                          <w:sz w:val="20"/>
                        </w:rPr>
                        <w:t>Diz</w:t>
                      </w:r>
                      <w:proofErr w:type="spellEnd"/>
                      <w:r>
                        <w:rPr>
                          <w:sz w:val="20"/>
                        </w:rPr>
                        <w:t xml:space="preserve">-Muñoz et al., 2016), </w:t>
                      </w:r>
                      <w:r w:rsidRPr="007773BD">
                        <w:rPr>
                          <w:sz w:val="20"/>
                        </w:rPr>
                        <w:t xml:space="preserve">CME slows down due to increasing in-plane tension. </w:t>
                      </w:r>
                      <w:proofErr w:type="spellStart"/>
                      <w:r w:rsidRPr="007773BD">
                        <w:rPr>
                          <w:sz w:val="20"/>
                        </w:rPr>
                        <w:t>Deoxycholate</w:t>
                      </w:r>
                      <w:proofErr w:type="spellEnd"/>
                      <w:r w:rsidRPr="007773BD">
                        <w:rPr>
                          <w:sz w:val="20"/>
                        </w:rPr>
                        <w:t xml:space="preserve"> treatment reduces</w:t>
                      </w:r>
                      <w:r>
                        <w:rPr>
                          <w:sz w:val="20"/>
                        </w:rPr>
                        <w:t xml:space="preserve"> membrane tension (</w:t>
                      </w:r>
                      <w:proofErr w:type="spellStart"/>
                      <w:r>
                        <w:rPr>
                          <w:sz w:val="20"/>
                        </w:rPr>
                        <w:t>Raucher</w:t>
                      </w:r>
                      <w:proofErr w:type="spellEnd"/>
                      <w:r>
                        <w:rPr>
                          <w:sz w:val="20"/>
                        </w:rPr>
                        <w:t xml:space="preserve"> and </w:t>
                      </w:r>
                      <w:r w:rsidRPr="007773BD">
                        <w:rPr>
                          <w:sz w:val="20"/>
                        </w:rPr>
                        <w:t xml:space="preserve">Sheetz, 1999; </w:t>
                      </w:r>
                      <w:proofErr w:type="spellStart"/>
                      <w:r w:rsidRPr="007773BD">
                        <w:rPr>
                          <w:sz w:val="20"/>
                        </w:rPr>
                        <w:t>Batchelder</w:t>
                      </w:r>
                      <w:proofErr w:type="spellEnd"/>
                      <w:r w:rsidRPr="007773BD">
                        <w:rPr>
                          <w:sz w:val="20"/>
                        </w:rPr>
                        <w:t xml:space="preserve">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w:t>
                      </w:r>
                      <w:r>
                        <w:rPr>
                          <w:sz w:val="20"/>
                        </w:rPr>
                        <w:t>plication of hypotonic shock or</w:t>
                      </w:r>
                      <w:r w:rsidRPr="007773BD">
                        <w:rPr>
                          <w:sz w:val="20"/>
                        </w:rPr>
                        <w:t xml:space="preserve"> </w:t>
                      </w:r>
                      <w:proofErr w:type="spellStart"/>
                      <w:r w:rsidRPr="007773BD">
                        <w:rPr>
                          <w:sz w:val="20"/>
                        </w:rPr>
                        <w:t>deoxycholate</w:t>
                      </w:r>
                      <w:proofErr w:type="spellEnd"/>
                      <w:r w:rsidRPr="007773BD">
                        <w:rPr>
                          <w:sz w:val="20"/>
                        </w:rPr>
                        <w:t>.</w:t>
                      </w:r>
                    </w:p>
                  </w:txbxContent>
                </v:textbox>
                <w10:wrap type="topAndBottom"/>
              </v:shape>
            </w:pict>
          </mc:Fallback>
        </mc:AlternateContent>
      </w:r>
      <w:r w:rsidR="007773BD">
        <w:t>Figure 4.1</w:t>
      </w:r>
      <w:r>
        <w:t>:</w:t>
      </w:r>
      <w:r w:rsidR="00672FA4">
        <w:t xml:space="preserve"> Continued</w:t>
      </w:r>
    </w:p>
    <w:p w:rsidR="007D0781" w:rsidRDefault="007D0781" w:rsidP="007773BD"/>
    <w:p w:rsidR="00A9262D" w:rsidRDefault="00A9262D" w:rsidP="00A9262D">
      <w:pPr>
        <w:pStyle w:val="Heading3"/>
      </w:pPr>
      <w:bookmarkStart w:id="35" w:name="_Toc525222906"/>
      <w:r>
        <w:t xml:space="preserve">4.3.1 </w:t>
      </w:r>
      <w:r w:rsidRPr="00A9262D">
        <w:t>Clathrin coat dynamics in spreading and migrating cells</w:t>
      </w:r>
      <w:bookmarkEnd w:id="35"/>
    </w:p>
    <w:p w:rsidR="007D0781" w:rsidRDefault="00A9262D" w:rsidP="00A9262D">
      <w:r w:rsidRPr="00A9262D">
        <w:t xml:space="preserve">Membrane tension reduces gradually during cell spreading (Gauthier et al., 2009). Changes in the SD of growth rates in both ventral and dorsal surfaces demonstrate that clathrin coat dynamics increase across the entire cell (Figure </w:t>
      </w:r>
      <w:r w:rsidR="002C5A95">
        <w:t>4.</w:t>
      </w:r>
      <w:r w:rsidR="0010507E">
        <w:t>2</w:t>
      </w:r>
      <w:r w:rsidRPr="00A9262D">
        <w:t xml:space="preserve"> D and G). We also found that initiation and dissolution densities of clathrin-coated structures increase significantly with the completion of spreading (Figure </w:t>
      </w:r>
      <w:r w:rsidR="002C5A95">
        <w:t>4.</w:t>
      </w:r>
      <w:r w:rsidR="0010507E">
        <w:t>2</w:t>
      </w:r>
      <w:r w:rsidRPr="00A9262D">
        <w:t xml:space="preserve"> E and F). </w:t>
      </w:r>
    </w:p>
    <w:p w:rsidR="007D0781" w:rsidRDefault="007D0781">
      <w:pPr>
        <w:spacing w:line="240" w:lineRule="auto"/>
      </w:pPr>
      <w:r>
        <w:br w:type="page"/>
      </w:r>
    </w:p>
    <w:p w:rsidR="007D0781" w:rsidRDefault="007D0781" w:rsidP="007D0781">
      <w:pPr>
        <w:jc w:val="right"/>
      </w:pPr>
      <w:r>
        <w:rPr>
          <w:noProof/>
        </w:rPr>
        <w:lastRenderedPageBreak/>
        <mc:AlternateContent>
          <mc:Choice Requires="wps">
            <w:drawing>
              <wp:anchor distT="0" distB="0" distL="114300" distR="114300" simplePos="0" relativeHeight="251783168" behindDoc="0" locked="0" layoutInCell="1" allowOverlap="1">
                <wp:simplePos x="0" y="0"/>
                <wp:positionH relativeFrom="column">
                  <wp:posOffset>0</wp:posOffset>
                </wp:positionH>
                <wp:positionV relativeFrom="paragraph">
                  <wp:posOffset>184245</wp:posOffset>
                </wp:positionV>
                <wp:extent cx="5467985" cy="5010785"/>
                <wp:effectExtent l="0" t="0" r="0" b="0"/>
                <wp:wrapTopAndBottom/>
                <wp:docPr id="26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7985" cy="5010785"/>
                        </a:xfrm>
                        <a:prstGeom prst="rect">
                          <a:avLst/>
                        </a:prstGeom>
                        <a:blipFill>
                          <a:blip r:embed="rId63"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3211F4A" id="object 7" o:spid="_x0000_s1026" style="position:absolute;margin-left:0;margin-top:14.5pt;width:430.55pt;height:394.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ASwC3qAQAA1wMAAA4AAABkcnMvZTJvRG9jLnhtbKxT227bMAx9H7B/EPS+&#10;OAmapDPiFEODDgWKrVjXD5BlOdam20glTv5+lByn6/YwYNiLQJkUeXjO8frmaA07KEDtXcVnkyln&#10;yknfaLer+PPXu3fXnGEUrhHGO1Xxk0J+s3n7Zt2HUs19502jgFETh2UfKt7FGMqiQNkpK3Dig3KU&#10;bD1YEekKu6IB0VN3a4r5dLoseg9NAC8VIn3dDkm+yf3bVsn4uW1RRWYqTthiPiGfdTqLzVqUOxCh&#10;0/IMQ/wDCiu0o6GXVlsRBduD/qOV1RI8+jZOpLeFb1stVd6BtplNf9vmqRNB5V2IHAwXmvD/tZWf&#10;Do/AdFPx+fKKMycsieTrb0QcWyV2+oAlFT2FR0j7YXjw8jsy52874XbqAwYqJeVTbfGqOF3w/OzY&#10;gk3PaWF2zOyfLuyrY2SSPi6ulqv31wvOJOUWxMaKLqmrKMfnATB+VN6yFFQcaHRmXRweMA6lY0ma&#10;Vhsd7rQxY3wmkOT/u80GabZe7q1ycfAaKCMiGR07HZAzKJWtFVEH982MYJPPI7EXQLs4GAsjqCi7&#10;NL8lHF8I74DykqDlXlBm/gbKEnm1b04kTk/urDj+2AtQnJl7R/InK48BjEE9BhDNrc+GH0Uh92Qi&#10;z05P9vz1nqV7+R83P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ysWkW3gAAAAcB&#10;AAAPAAAAZHJzL2Rvd25yZXYueG1sTI/NTsMwEITvSLyDtUhcKuq4qFUIcSoE6g0haPsAbrxNIuJ1&#10;iJ0feHqWEz3trGY1822+nV0rRuxD40mDWiYgkEpvG6o0HA+7uxREiIasaT2hhm8MsC2ur3KTWT/R&#10;B477WAkOoZAZDXWMXSZlKGt0Jix9h8Te2ffORF77StreTBzuWrlKko10piFuqE2HzzWWn/vBaZiH&#10;18XY36/Xu+NXc3g5l4uf6f1N69ub+ekRRMQ5/h/DHz6jQ8FMJz+QDaLVwI9EDasHnuymG6VAnFio&#10;VIEscnnJX/wCAAD//wMAUEsDBAoAAAAAAAAAIQA4aP39hnYMAIZ2DAAUAAAAZHJzL21lZGlhL2lt&#10;YWdlMS5qcGf/2P/gABBKRklGAAEBAQBgAGAAAP/bAEMAAwICAwICAwMDAwQDAwQFCAUFBAQFCgcH&#10;BggMCgwMCwoLCw0OEhANDhEOCwsQFhARExQVFRUMDxcYFhQYEhQVFP/bAEMBAwQEBQQFCQUFCRQN&#10;Cw0UFBQUFBQUFBQUFBQUFBQUFBQUFBQUFBQUFBQUFBQUFBQUFBQUFBQUFBQUFBQUFBQUFP/AABEI&#10;CjQL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qXd7Fp9vLcXE0cMMS75JZTtVFriLX4/fDbUL6GztvHGhT3csnlRwx38e53/u9&#10;aAPQqKKKACiiigAooooAKKKKACiiigAooooAKKKKACiiigAooooAKKKKACiiigAooooAKKK/Pyw+&#10;Pnx4+NP7SHxj+GngK907TNG0O9W1t9eu7bemnIrbW2/3pG5xQB+gdFfFHwC+K3xT+HH7Ul78FPin&#10;4li8ZxX2m/2lpWtRW3kv8v3kbFfXXim91LTPDep3ej2S6nq0VrJJZ2kkgjS4mC/Im7+Hc2BQBu0V&#10;8WD4/wD7XH/RAdI/8HFev/s8fEP4w+OL7WI/ih8ObPwPDEiGyktL77T5v95WoA9i1fV7Lw/pd5qe&#10;oTizsLSNpp5peEjReWavkCb/AIKNxatDe+IPCnwo8W+KPAGmyNFe+JbW3VE+X7zRIzZkWun/AOCl&#10;/ia+8M/sf+MZdPuJLSS6aCykki6lJH2stesfs6eDNP8ACP7P3gfQLOMfYotGtxgp/fjDH/0I0Aaf&#10;wX+Mvhr48/DvTfGfhS9+2aRfBgPNG14pF+9G6/wsveuv1bVLTRNLu9Qv54rOwtUaa4mmOEjRQSzG&#10;viH/AIJlWQ8NeKv2hfCtvLnTNG8VqLaI/wDLPf527/0AV6R/wUr8Uah4U/Y+8bz6ZPJaz3HkWbyR&#10;ddkkqq6/980Actdf8FGItTGo634Q+FHi3xd4E0uRor3xLaRIiHb95okY7pFr3jwB+0l4G+JfwfPx&#10;K0fUZJvDUcLTTnymM1uV+9G6Ln5v9mov2ZPBun+Ev2dfA+gWkQ+yLo8Wf9vcvzf+hV8v/wDBN7TY&#10;tB+I37QvgzHn6NYeIfMiim+5827d8v3aAOn1r/gozcabpJ8V2/wa8bz+AIzmTW57ZYnCf3/K3Z2/&#10;7TV9SfDX4m+H/iz4A0vxj4bvVu9F1OD7TFLnZj+8r/3WU5U/SuJ/aw+KPhz4Ofs++MtU1+aGC1l0&#10;uextrU8/aJpI2jjiVf4slhn2r5V8B6P4g/Zs/wCCVesT35u7LxBe6XPdRw+Zsez+0t+7/wB35Tu/&#10;4FQB6vrn/BQCw17xXqXh/wCFfgDxF8UpdMk8u9v9NjWGzj/vKksjDc1e7fBP4tRfGfwRD4hTQNW8&#10;NTec9tcafrEPlTROv3v95fRq+Gf2W/2rpfg1+zj4asvC/wADfFfiDSrKxW51XWtPiWKO5nb/AFkq&#10;fKWl+b+Kvtf9nz9oHwt+0f4Bg8TeGJ2EQbyryxm+WazmX70brQB6nRRRQAUUUUAFFFFABRRRQAUU&#10;UUAFFFFABRRRQAV47+1Ze3WnfBnVHs7yaylaaCMywybGCtIA1exV4z+1r/yRXU/+vq2/9GrQB1Tf&#10;Bvw0/wA/lXX/AIEtR/wprw16Xn/gS1d2vSviL4r/APBVf4efCL4jeIPBuqeG9bmv9Iufs0ksGzZI&#10;dqtlf++qAPqL/hTXhr0vP/AlqP8AhTXhr0vP/Alq+Mv+H0Hwq/6FjxB/47SL/wAFoPhV/wBCx4g/&#10;8doA+zv+FNeGvS8/8CWo/wCFNeGvS8/8CWrxj4U/8FHfgh8V72y0+z8Tf2Nqt19y11aLyef7u/pX&#10;09FLHJAHQjy6AOI/4U14a9Lz/wACWo/4U14a9Lz/AMCWrvKKAOD/AOFNeGvS8/8AAlqP+FNeGvS8&#10;/wDAlq7yigDg/wDhTXhr0vP/AAJaj/hTXhr0vP8AwJau8ooA4P8A4U14a9Lz/wACWo/4U14a9Lz/&#10;AMCWrvKKAOD/AOFNeGvS8/8AAlqP+FNeGvS8/wDAlq7yigDg/wDhTXhr0vP/AAJaj/hTXhr0vP8A&#10;wJau8ooA4P8A4U14a9Lz/wACWo/4U14a9Lz/AMCWrvKKAOD/AOFNeGvS8/8AAlqP+FNeGvS8/wDA&#10;lq7yigDg/wDhTXhr0vP/AAJaj/hTXhr0vP8AwJau8ooA4P8A4U14a9Lz/wACWo/4U14a9Lz/AMCW&#10;rvKKAOD/AOFNeGvS8/8AAlqP+FNeGvS8/wDAlq7yigDg/wDhTXhr0vP/AAJaj/hTXhr0vP8AwJau&#10;8ooA4P8A4U14a9Lz/wACWo/4U14a9Lz/AMCWrvKKAOD/AOFNeGvS8/8AAlqP+FNeGvS8/wDAlq7y&#10;igDg/wDhTXhr0vP/AAJaj/hTXhr0vP8AwJau8ooA4P8A4U14a9Lz/wACWo/4U14a9Lz/AMCWrvKK&#10;AOD/AOFNeGvS8/8AAlqP+FNeGvS8/wDAlq7yigDg/wDhTXhr0vP/AAJaj/hTXhr0vP8AwJau8ooA&#10;4P8A4U14a9Lz/wACWo/4U14a9Lz/AMCWru2bbUM1z5VAHE/8Kb8Nf9Pf/gS1L/wprw16Xn/gS1dT&#10;tl8/zKsR/L/q6AOO/wCFNeGvS8/8CWo/4U14a9Lz/wACWrsfuVIy+bQBxX/CmvDXpef+BLUf8Ka8&#10;Nel5/wCBLV3P36GWgDhv+FNeGvS8/wDAlqP+FNeGvS8/8CWruVan0AcH/wAKa8Nel5/4EtR/wprw&#10;16Xn/gS1d5RQBwf/AAprw16Xn/gS1H/CmvDXpef+BLV3lFAHB/8ACmvDXpef+BLUf8Ka8Nel5/4E&#10;tXeUUAcH/wAKa8Nel5/4EtR/wprw16Xn/gS1d5RQBwf/AAprw16Xn/gS1H/CmvDXpef+BLV3lFAH&#10;B/8ACmvDXpef+BLUf8Ka8Nel5/4EtXeUUAcH/wAKa8Nel5/4EtTZvg74eihmfF39xv8Al5au+qC5&#10;/wCPeX/cagDz/wCAjyv8LNG8yaWch7qPzZjufC3Mir/46Kh/aIvriw+EGvz2c8tpNvtYxLCdrjdc&#10;xq3/AI6xqx8BP+SV6X/13vP/AEqmqr+0r/yRfX/+uln/AOlcNAF20+D/AIens4H/ANL/ANWv/Ly3&#10;92pv+FNeGvS8/wDAlq7HTf8Ajws/+uSf+g1boA4P/hTXhr0vP/AlqP8AhTXhr0vP/Alq7hpPLHz0&#10;iTRy/ckBoA4j/hTXhr0vP/AlqP8AhTXhr0vP/Alq7yigDg/+FNeGvS8/8CWo/wCFNeGvS8/8CWrv&#10;KQENQBwn/CmvDXpef+BLUf8ACmvDXpef+BLV3lRNMkX35APrQBxH/CmvDXpef+BLUf8ACmvDXpef&#10;+BLV3atupaAOD/4U14a9Lz/wJaj/AIU14a9Lz/wJau8ooA4P/hTXhr0vP/AlqP8AhTXhr0vP/Alq&#10;7yigDg/+FNeGvS8/8CWo/wCFNeGvS8/8CWrvKKAOD/4U14a9Lz/wJaj/AIU14a9Lz/wJau8ooA4P&#10;/hTXhr0vP/AlqP8AhTXhr0vP/Alq7yigDg/+FNeGvS8/8CWo/wCFNeGvS8/8CWrvKKAOD/4U14a9&#10;Lz/wJaj/AIU14a9Lz/wJau8ooA4P/hTXhr0vP/AlqP8AhTXhr0vP/Alq7yigDg/+FNeGvS8/8CWo&#10;/wCFNeGvS8/8CWrvKKAOD/4U14a9Lz/wJaj/AIU14a9Lz/wJau8ooA4P/hTXhr0vP/AlqP8AhTXh&#10;r0vP/Alq7yigDg/+FNeGvS8/8CWo/wCFNeGvS8/8CWrvKKAOD/4U14a9Lz/wJaj/AIU14a9Lz/wJ&#10;au8ooA4P/hTXhr0vP/AlqP8AhTXhr0vP/Alq7yigDg/+FNeGvS8/8CWo/wCFNeGvS8/8CWrvKKAO&#10;D/4U14a9Lz/wJaj/AIU14a9Lz/wJau7ZttR/aI/WgDh/+FN+Gv8Ap7/8CWpf+FNeGvS8/wDAlq6+&#10;GP8AceXJUkf7r/rlQBxf/Cm/DX/T3/4EtS/8Ka8Nel5/4EtXa7vN/wCuVLgLFj/lnigDif8AhTXh&#10;r0vP/AlqP+FNeGvS8/8AAlq7lloEeKAOG/4U14a9Lz/wJaj/AIU14a9Lz/wJau8ooA4P/hTXhr0v&#10;P/AlqP8AhTXhr0vP/Alq7ykAC0AcJ/wprw16Xn/gS1H/AAprw16Xn/gS1d5RQBwf/CmvDXpef+BL&#10;Uf8ACmvDXpef+BLV3lFAHB/8Ka8Nel5/4EtR/wAKa8Nel5/4EtXeUUAcH/wprw16Xn/gS1H/AApr&#10;w16Xn/gS1d5RQBwf/CmvDXpef+BLUf8ACmvDXpef+BLV3lFAHB/8Ka8Nel5/4EtQvwa8NJ2u/wDw&#10;Jau8ooA81+CSSW3h3UrMzSzQ2uoSxx+dJvbZ/drkvhr4UtvHWrePrjXJ7q8lttfltY8y/wCrRYo/&#10;lH+z81dl8Gf+PPX/APsKS1kfAP8A4/viN/2M0/8A6IhoA6D/AIUx4a9Lv/wKaj/hTHhr0u//AAKa&#10;u8ooA4P/AIUx4a9Lv/wKaj/hTHhr0u//AAKau8ooA4P/AIUx4a9Lv/wKaj/hTHhr0u//AAKau8oo&#10;A4P/AIUx4a9Lv/wKaj/hTHhr0u//AAKau8ooA4P/AIUx4a9Lv/wKaj/hTHhr0u//AAKau8ooA4P/&#10;AIUx4a9Lv/wKaj/hTHhr0u//AAKau8ooA4P/AIUx4a9Lv/wKaj/hTHhr0u//AAKau8ooA4P/AIUx&#10;4a9Lv/wKaj/hTHhr0u//AAKau8ooA4P/AIUx4a9Lv/wKaj/hTHhr0u//AAKau8ooA4P/AIUx4a9L&#10;v/wKaj/hTHhr0u//AAKau8ooA4P/AIUx4a9Lv/wKaj/hTHhr0u//AAKau8ooA4P/AIUx4a9Lv/wK&#10;aj/hTHhr0u//AAKau8ooA4P/AIUx4a9Lv/wKaj/hTHhr0u//AAKau8ooA4P/AIUx4a9Lv/wKaj/h&#10;THhr0u//AAKau8ooA4P/AIUx4a9Lv/wKaj/hTHhr0u//AAKau8ooA4P/AIUx4a9Lv/wKaj/hTHhr&#10;0u//AAKau8ooA4P/AIUx4a9Lv/wKaj/hTHhr0u//AAKau8ooA4P/AIUx4a9Lv/wKaj/hTHhr0u//&#10;AAKau8ooA4P/AIUx4a9Lv/wKaj/hTHhr0u//AAKau8ooA4P/AIUx4a9Lv/wKaj/hTHhr0u//AAKa&#10;u8ooA4P/AIUx4a9Lv/wKaj/hTHhr0u//AAKau8ooA4P/AIUx4a9Lv/wKaj/hTHhr0u//AAKau8oo&#10;A4P/AIUx4a9Lv/wKaj/hTHhr0u//AAKau8ooA4P/AIUx4a9Lv/wKaj/hTHhr0u//AAKau73UtAHB&#10;/wDCmPDXpd/+BTUf8KY8Nel3/wCBTV3lFAHB/wDCmPDXpd/+BTUf8KY8Nel3/wCBTV3lFAHB/wDC&#10;mPDXpd/+BTUf8KY8Nel3/wCBTV3lFAHB/wDCmPDXpd/+BTUf8KY8Nel3/wCBTV3bdKF6UAcJ/wAK&#10;Y8Nel3/4FNR/wpjw16Xf/gU1d5RQBwf/AApjw16Xf/gU1H/CmPDXpd/+BTV3lFAHB/8ACmPDXpd/&#10;+BTUf8KY8Nel3/4FNXeUUAcH/wAKY8Nel3/4FNR/wpjw16Xf/gU1d5RQBwf/AApjw16Xf/gU1c5J&#10;4WtvBvxS8Mppk11DDdQTx3ERk3JJ92vX6868Y/8AJVPBv+5P/wCy0Ac98btPfXvG/wANdEkvbuz0&#10;++vbr7THaS+UZNkG5f8Ax6tT/hnnw7/0E9d/8GL1D8Uf+StfCb/r+vv/AERXrFAHlo/Z68On/mJa&#10;7/4MXpD+z14eH/MS13/wYvXqPasu98RaZpknl3eo2sEnpNKqGmNKT+E4P/hnnw7/ANBPXf8AwYvR&#10;/wAM8+Hf+gnrv/gxevSoriO6h8yKUSp6x1OzbaQjy3/hnrw9/wBBLXf/AAYvR/wz14e/6CWu/wDg&#10;xevS/tUP/PSP/vuj7VD/AM9I/wDvugLM81/4Z58O/wDQT13/AMGL0f8ADPPh3/oJ67/4MXr06KaO&#10;T7hzSlwo+bigDy8fs9eHT/zEtd/8GL0p/Z68Oj/mJa7/AODF67q18SaTeXBt7bUbWaZP+WUcqlvy&#10;rW7UDaa+I8v/AOGefDv/AEE9d/8ABi9H/DPPh3/oJ67/AODF69SqKWRI1LuQEoEeZf8ADPPh7/oJ&#10;65/4MXo/4Z58O/8AQT1z/wAGL16JYahbanAJ7SeK6iP/AC0ikDrVw9qAaseX/wDDPPh3/oJ67/4M&#10;Xo/4Z58O/wDQT13/AMGL16lRQB5b/wAM8+Hf+gnrv/gxej/hnnw7/wBBPXf/AAYvXqVFAHlv/DPP&#10;h3/oJ67/AODF6P8Ahnnw7/0E9d/8GL16lRQB5b/wzz4d/wCgnrv/AIMXo/4Z58O/9BPXf/Bi9epU&#10;UAeW/wDDPPh3/oJ67/4MXo/4Z58O/wDQT13/AMGL16lRQB5b/wAM8+Hf+gnrv/gxej/hnnw7/wBB&#10;PXf/AAYvXqVFAHlv/DPPh3/oJ67/AODF6P8Ahnnw7/0E9d/8GL16lRQB5b/wzz4d/wCgnrv/AIMX&#10;o/4Z58O/9BPXf/Bi9epUUAeW/wDDPPh3/oJ67/4MXo/4Z58O/wDQT13/AMGL16lRQB5b/wAM8+Hf&#10;+gnrv/gxej/hnnw7/wBBPXf/AAYvXqVFAHlv/DPPh3/oJ67/AODF6P8Ahnnw7/0E9d/8GL16lRQB&#10;5b/wzz4d/wCgnrv/AIMXo/4Z58O/9BPXf/Bi9epUUAeW/wDDPPh3/oJ67/4MXo/4Z58O/wDQT13/&#10;AMGL16lRQB5b/wAM8+Hf+gnrv/gxej/hnnw7/wBBPXf/AAYvXqVFAHlv/DPPh3/oJ67/AODF6P8A&#10;hnnw7/0E9d/8GL16lRQB5b/wzz4d/wCgnrv/AIMXo/4Z58O/9BPXf/Bi9epUUAeW/wDDPPh3/oJ6&#10;7/4MXo/4Z58O/wDQT13/AMGL16lRQB5b/wAM8+Hf+gnrv/gxej/hnnw7/wBBPXf/AAYvXqVFAHlv&#10;/DPPh3/oJ67/AODF6P8Ahnnw7/0E9d/8GL16lRQB5b/wzz4d/wCgnrv/AIMXo/4Z58O/9BPXf/Bi&#10;9epUUAeW/wDDPPh3/oJ67/4MXo/4Z58O/wDQT13/AMGL16lRQB5b/wAM8+Hf+gnrv/gxej/hnnw7&#10;/wBBPXf/AAYvXqVFAHlv/DPPh3/oJ67/AODF6P8Ahnnw7/0E9d/8GL16lRQB5b/wzz4d/wCgnrv/&#10;AIMXo/4Z58O/9BPXf/Bi9epUUAeW/wDDPPh3/oJ67/4MXo/4Z58O/wDQT13/AMGL16lRQB4l4x+B&#10;WhaV4W1O8ttT1yKWKEyJ/wATJutel+BLiS78HaPLPL50xtkzL6/LTfiL/wAiPrf/AF6tSfDz/kR9&#10;F/69k/8AQaAOlrznxh8fPAPw/wDHmgeDPEPia10zxNrhUafp8scm+53NtXaVUry3HJFejV+aP7ea&#10;/wDGwn9m/wD6+rP/ANLKAP0urC8Y+L9H8B+G73X9evotM0axTzbm7lzsjT+9xW7XA/HDVvDWg/CX&#10;xLqHjKzF74ZtrNpdQtdm/wAyP+JcUAanw/8AiN4b+KfhW18S+FNXh1nQbgt5V/CGCSbTtb7wFeWN&#10;+3L8ER49Xwenj2zm1sz/AGPyoopXTz923y9yrt3ZrxXxf+098Jvhf+xBY6r4U0zUNA8LeJbS+03R&#10;rW0ibfFPsk+9/d+b+Kvn/wD4Jb/Ez4PPZaN4I1fwrHqXxKvdUnvY9UlsBN5fyrt/et93pQB+s9Ff&#10;Lfx1/wCChXwx+B/iafwuf7Q8WeKrb/X6XocPnPEf7ruPlVv9mtj9nf8Abl+Gv7RuqHRdHmu9G8UR&#10;o0kmi6vF5Nx77P71AHvGsa9pug2YudUvrbTYP+et1KsY+nzHrWF8R/ip4W+EHhWXxJ4v1mHRdDjd&#10;YzdzBnTLfd+6Ca/Nn/gpr+034YvvjB4B8Jxzaj5vg/W0vdYh8tkhkT5WXZ/eavp3xp+038Gfi9+y&#10;Ze/EDxRot3rPw/jvfsMlhd2372SdP9mgD6m0DxBYeJtFsdY0y4W80y/gS5t7qL7skbLuVvyxWpXg&#10;Xjb9pPwD+z7+z14U8cXFndQeELmzs49OtbSLLxxyRqYl/wC+f5V5z8VP+Cm/wr+Guqxafb2ereJp&#10;Y0WW9l0m23xWe7++/TdQB9h0V8zeM/8AgoL8I/Cfw50LxZb6xNr/APbiN/Z2l6TF513K6/ej2fwt&#10;/vVY/Zr/AG6fh9+0xqd5omlC80LxNahnk0XVo9kxRf4l/vfSgD6Roryj47ftL/D/APZz0KHUPGut&#10;CyNzxbWkQ33Fx/uKOteB+B/+CqHwp8R+JI9L1/Ttc8ExXO37Ff6xbFYbjLbe33aAPtOiqOn6ja6x&#10;Yw3lpNFd2tyiyxSxHcsiN91qvUAch8Rfid4X+Enhz+3vF+tw6JpHnR232qcMVEjfdX5QTlq6a0uo&#10;ry3hngIMciLIh/2W5r4Yv7qX9rn9uqfw/c4u/hr8JdlzcWpKvDeao/3Gdf4lXa2PTZX0p8fv2mvA&#10;n7NPhyDVPGepmz+07o7Owhj33Fy6/wBxRQB65XIfEn4l+GvhN4cPiHxdqkWi6LHNHE95MjOkbu2F&#10;3bQdv+909a+XPA3/AAVQ+FHiPxDBo+vadrngua5kSO3m1e12wyBvutu/hWvqbx54L0T4s+ANY8Oa&#10;vBHqOi61ZtbyqpysiOn3lb8chqAOgsr621Kxiu7SeKa1lTzI5YzuV19auV8Vf8E8fiNq2mW/jj4G&#10;eKrwXniH4cX7WVnMfv3Nlvby/wAF+79GFfatABRRRQAUUUUAFFFFAHyF/wAFN/jdH8Iv2Z9Zsrea&#10;OLVvEv8AxLLeM/eKN/rT/wB81+Jlx4I1zwZ4O8KeP8xw2ep308dgR97zLby2Y/8AkVK+v/8AgrF8&#10;YLr4oftF2XgXS5pZtP8AD0a2wiz8sl1J97/4mvp39pT9jzyv+CcmgeH9PsrOfxH4PtItXEtpbFpL&#10;g7SZ1T+Lcytz/uUAfXP7LHxii+O/wI8KeMxLFLdX1osd75P3BdJ8swH/AG0DV63X5O/8EYvjb9l1&#10;bxX8MdRuwI7qManp0csn8a/LJGn/AAH5q/WKgAooooAKzda1ax8P6Vd6nqM8dpYWkLS3E0v3Y0UZ&#10;YmtKuN+Kvw6sPi18Otf8H6nNLBYavam1mkgO1wh5+WgD4E1L/gop8WP2gPiXd+E/2e/A8V7aWztF&#10;/aupRl1/66v/AAxr6bqf4v8Ajh+2r+z1oc3iXxh4T0TxNoER824+x7ZWtkX7zP5fzKu3+KvrH9kr&#10;9lDw/wDsn+DtS0TR7o6lLfXbXMmoTxhJpE/hV/8AdrsPj18TfC/wk+E3iTxF4vktBpEVnLHJbXR4&#10;unZdqwf7W8/LQByn7Jv7VXhv9q34djxBo8Z03VLZ/K1HSpTl7eT/ANmVuzV4b+1d/wAFB73wB8SY&#10;fhX8JfD/APwmfj/f5Vz1eK2k/wCeW1fvN69l718//wDBJq1vtHg+OHxG8j+xfCr2uLf/AJ4+Yplk&#10;2/8AbNWT/vurf/BIvwvH4/8Ai/8AFD4laxMbzWo5PLSU/wB+dmZ2/wB7igDt/EPxK/bn+E2iXfi/&#10;XfDOha/pUSebcWFoFmmiT733I23fLX0h+xj+2Von7W3ha9njs/7G8S6SVj1HTJJA/wD21T/Z3V9H&#10;yR+aCjjMdfkZ8M57X9nr/grDqehaR/oeiaxdtbfZPuJJ9pi3L/3zI3FAH68UUUUAFFFFABRRRQAU&#10;UUUAFFFFABRRRQBm65qMWi6Je39xL5UVtA0skvptWvzo/wCCdv7TXwx8CeAfHFx438TWmgeMNT1q&#10;61e9l1L9z9th/wCWbRM3+s+XdwtfZX7V9l4g1T9nXx7pfhfS7vWfEGpaVPZWdpZ7fNMkilVb5v7u&#10;a4r4G/sqeFW/Z8+Gfh/4j+CNJ1PX/D+lxRSC8tld4purYb60AeS/shSX37RP7T/j74/vpt1ZeFfs&#10;iaJ4eN5GyPcRr96VN38LV9peK9Ov9X8M6nZ6XqR0fULi1litr7y95t5GX5X2/wCzV7TtNttHsIbS&#10;wt4rO1iTZHDBHtRP+Air1AHxgP2Wv2mh/wA3MS/+Cha9c/Z5+FHxS+HF9rUnxE+KUvxAhuVQWcRt&#10;Vh+z/wB5q9zooA+ev27fhZqPxg/Zg8Y+H9HBm1SOFb22hHzNI8TbtteXfs+/t9fDTT/2btMvfGPi&#10;aHRvE3h6xFlqOi3fy3fnxLt2pF95t23ivtavM9X/AGcPhh4g8X/8JPqPgLQ7zxB8v/EwmskL/L0o&#10;A+XP2DXufhv8Evih8cvG9vd6bF4r1SXXJLb7M3mi1j3eWyp/tbzXbfHu9sP24P2G/EGpeAzdTRan&#10;A9zZQyxMk0klvLzHs/vbk219Vy6ZaT6ebB7WFrB08o2xjGzb027emKr+H/Dul+FtJg0zR7KDTdPt&#10;xiK1tY9iIP8AdoA+O/2cv28vhrpf7M+ly+MfE1rovinw9Y/YtR0W7+S7M0S7dqRfebdjisP9hGVv&#10;h78Kviv8e/HfnaPaeJtRn1b/AEuPY4tI/wDVtt/2q+qdb/Zu+FviXxUPE+qeAtCvfECbcahNZL5n&#10;y/drur7RNN1PSZdMu7K1n06RPKktJolaIp/dK9KAPy68DfGP4f8A7V/xfHxS+N3jnSdH8H6HetF4&#10;W8DTzf3W/wCPm4X/AD+VfXHx213wt+1b+yl8RtL+HGqWvieWOxkiii08/wDLdV3Ktert+zh8LW/5&#10;kDw9/wCAEf8AhXS+EfAfhvwDYTWnhzRbDRLWZ/NkisoliSR/73y0AfGP7KX7bnws8DfsmaBaeLPE&#10;Vrouv+FdN+w3uiXfyXckkS42pF95t3atX/gmN4K1iz8LePvHeoaMdA0rxprjanpWnyja8cHzfNt/&#10;2t1fSGufs3fC3xL4oh8R6p4B0K81yJ1lS/lsk3h1+6a9Fht47WERwxCKOPhI4xtWgCxRRRQAUUUU&#10;AFFFFABRRRQAUUUUAFFFFABRRRQAV4z+1r/yRXU/+vq2/wDRq17NXjP7Wv8AyRXU/wDr6tv/AEat&#10;AHsq9K/nd/bVtUvP2z/iLbt/qpde2H/gSoK/oiXpX88H7ZX/ACez4/8A+xhX/wBp0AfoxZ/8EbPh&#10;Hc2cMv8AwkHiD94in/WLUh/4IxfCdv8AmZfEP/faV98aV/yCrL/rin/oNXKAPw1/bT/4Jvat+y94&#10;XPjPRdf/AOEg8K/a1tpPOj8u5tt33Gb+98392vrL/gkn+1JqXxL8I6r8NfFOoy6hquhok2lXMxLy&#10;yWnRkZj/AM822Y/3691/4KPeNND8I/sl+M4tb8lpdTg+w2UMn35J2Pysnuv3vavg3/gi/wCAdV1D&#10;43+JvF8cOdF0zSGsZZf+m8zqyL/3zE9AH7K0UUUAFFFFAHAfF74n6V8GfAOo+KdWjlltLMYEcQ3N&#10;I7dFArJ/Z8+L0vxv+HEPittN/stLmZ0jtjIHbavc18z/APBRX463GkaVefDb/hGpZrXU7SK4/trz&#10;W2R/M3y7Nv8As/3q4/8AYm/arvdAt/CnwxTwZNNa3Ny8f9teawT5vm+7s2/+PV48sco4v2PNpb8T&#10;9Ho8K1avDv8AaMKd6jle/NH4OX1/+2P0ZOMcj8KQ9Sa+R/jt+3b/AMKW+JV/4VbwZd6ubWKKX7TB&#10;cBA+/wD4DXAf8PQhkn/hXd6c9vtX/wBrronmGGpy5JSPJw/B+dYujHEUaHNGS5l70f8AM+9wwYbh&#10;zVDV9Yt9B0q71G+kEFrbRtLK57KvNfDCf8FQwSP+LdXmf+vr/wCwr1T9svxpcaj+yRe6vBDLaHVo&#10;Id8f8cSP8x/lSWNozhKdKV+VEy4WzHDYvD4fHU+RVZcqd4v8meE+M/24Pid8YPF95oHwg0OUWMbA&#10;R3Mdt50+zdt3t2Vau+H/ANrj4yfAjxHpln8YdBkm0CeTy5L9bYI/+8rr8rbf7te2/wDBPjwhpvh/&#10;9njSdUgs44tQ1N5Zbi5H3pfm+XNd7+1T4Z0zxZ+z942g1OGOWC30+W5iklH+pdF3CRf93+lcUKVe&#10;VL6x7R81r2+yfUYjMMpoZh/YscDD2MZ8jl/y8v8ADzcx6V4b8Sad4v0Sw1nSLqO9029hW4gniPyu&#10;jDg18w/tW/tkXXwi8RW/grwZpn9s+L7gLvH31t9/3V2jlm9qof8ABNjxkdS+BWqaXPN5x0O9kHMm&#10;7CMu5R9Plryr9jqwtvij+1/8QPFmqZvpbF5ZbOSX5vLdpGVf++VXitamKnVpUvY6Of8ATOLB5Fh8&#10;ux2Pnjo89PCrb+Zy+C5QvfjZ+1X8O7eDxNrWmyXulHdJJaS2IdY0/wBrb8y19kfs5/tB6N+0L4Ij&#10;1fTsWmqW+2LUNPJG+3k/+JbnFer3NtFfW0kE8QlglXY8b8qRX58fsoj/AIVV+25498CWc3laNc+d&#10;mEn77rtkj/SR6LTwdWn7zlGXu6idTCcSYDEzhh4Ua1Fc65PdUo31TR+iP3SB2prsV5+8PTpXhv7S&#10;v7U+gfs56TZi6t5NY16+B+yaZCdpdQfmZmIwqivmIf8ABRj4i20v9p3Hw2/4kvXyiJE+T/rrt/8A&#10;Za7K2NoUJ8k5anz+X8L5rmlD6xhqXuPZtqPN6XP0SzjimtzwBn2rxr9nL9pvw5+0ToE8+mJJZarZ&#10;BPtumzHLxbv4lb+Jf9qvZc9zyK6adSNSPPHY+fxWFrYKtLD4iPLOO6ZLRRRWhzBRRRQAUUUUAFFF&#10;FABRRRQAUUVDNLHbwmRzhEoAmorBufEO7/j0h8+LZnzf4KhGrXog/eGKGb/rnQBvSzRwDmqL6l5/&#10;7uM+UfU1jTSfavOkkm/e/wDjlWvs8ss//LX+H/c/3qALkkkl1+7kpohitzDJJN+62eXHFR5MUv8A&#10;q/33/PTyabHJKn/Hx/36+/QBYj8qL93HU27/AJZ1Gsn7/wAvyakX5/8AV0AEcm+f/gFSbv8AtjRC&#10;v7ijbs/65UAWNtLUX+qpytQA+mbPaj7lCdqAHbaGbbS0UAFITilooAKKKKACiiigAopG6UtABRRR&#10;QAVBc/8AHvL/ALjVPUFz/wAe8v8AuNQBwPwE/wCSV6X/ANd7z/0qmqr+0r/yRfX/APrpZ/8ApXDV&#10;r4Cf8kr0v/rvef8ApVNVX9pX/ki+v/8AXSz/APSuGgD0HTh/xL7T18pf/Qaw/iD4ysfh74N1jxJf&#10;j/RNNtnuZMfxhVJxW5px/wCJfaevlL/6DXO/Er4c6N8VPCF74b12OSXTLsYkWNyrfnUzvZ8m5vh/&#10;Ze2h9Y+C+tu3U/PPw03x3/bd1W91K01mXw14ShuWjjlilMMUY/upt+aRtvWk+Inws+O37IPk+L9N&#10;8Yy67okbL9olMjOkfzfdeJ/4f9qv0C+FPwp0L4M+D4PDXh2GWPTIXaTEsm59zfe+biuH/a5+IWi/&#10;D34GeIpNXWKb7fA9naWsp5kmYbRt/wB3734V4c8Eo0ZVasnz97n6fQ4onXzGngsDhovDN8qp8kfe&#10;j/e/vG9+zh8Zbb46/C3TfE0cP2S5k/dXdt/zzmX7wr049VyOnf0r5L/4Jr+FL7QfgTPfXkXkx6tf&#10;NdW49U2qu79K9X/aR+Pemfs/fDmXW7rE+qTZi0+yzzLNj/0Fepr0aNb/AGaNat21Pjs0yxf21Vy7&#10;Lo83v8sV/X8p49+3b+1RN8K9Ii8F+Fr3yPFepJ5lxdxfesoOx/3m7ewau7/Yd8Rar4r/AGeNF1HW&#10;L+XU9QlmuPMuZjlm/etXxHafBDV/GXwG+Jnxw8dEz397B5ulxzD5t7Tx7pvp/CK+zf8AgnyAf2Y/&#10;D/OB51xj/v61eZhq9Wri+efwyWiPt88y/L8v4e+r4e0qsKqjUn/NLlu1H+7E639qX47Q/AH4Z3et&#10;RiKbW7g+Rp9tK+N0jfxH/ZWvjTwB+z/8df2ltMPjLWfHF3oVpep5tmJJXQv/ALqA/KtdV/wUc1M+&#10;Ivix8NPCcX7794shi/66Sqv/AKDX3loNjHp+iaZbW6eXHbQJEsWMdFArdw+uYiUJy92HQ8+niv8A&#10;VrJsPiMNTXt8RzScmr8sY+6lH/Efn78HvjR8SP2YfjLp/wAOPidPLqXh++lSKC5kG/y97bVkjf8A&#10;iXd19K/RUqdu4DBr4b/4KiaLGngbwX4gigB1C21F7f7SPvRx+Wzf+hKK981z446f8Nv2ZtO8f3p8&#10;9Y9MgMUWebiZlCqv/AmqsNP6vOpRnLRe8v8ACYZ3ho5xhcFmmGpKNWu5Qkls5p6P/t49pIEYBPaj&#10;AdcAcdjX5qaP8RP2pv2i4/8AhIPDCto+jhmFubQJDFIP+BZ3f71dB8L/ANsb4m/Cn4kab4H+MWmO&#10;8Ny62wuvK2Txlm2rIX+7ItVHMaba5otJ9ehz1OC8ZCEvZVqc6sFrTUvfXyP0Sooor1T4IKKKKACi&#10;iigAooooAKKKKACiiigAooooAKKKKACiiigAooooAKKKKACiio5Zo4/vnFAElFctN4vjvMR6ZiYh&#10;8SSSdI6W28QXA87eBNh8DFAHSySeWKrx3n2j/V1iwXklz/rP33mVMs37/wAv/YoAtG5DT+XJ1/5Z&#10;xVMiZELoPJqjJ5S/u4/+WslWGaL/AFf/AC1/55UAWNu7/trUkfzwfu6qrHsqwq0ASRKIv3aU5etQ&#10;w1YX5aADZ7UJQy76fQAm6jdQ3Sm0APooooAKKKRulAC0UUUAFFFFABRRRQAUUUUAFFFFAHnXwZ/4&#10;89f/AOwpLWR8A/8Aj++I3/YzT/8AoiGtf4M/8eev/wDYUlrI+Af/AB/fEb/sZp//AERDQB6xnj3q&#10;tLdRWsLSySCKKPlpH6VaPPWvlf8Aax+D/wAVPjZ4o0Lw/wCGdW/sfwZ5PmapJ5gQyPuIxxy3y/w5&#10;FY1ZShDnhG7PQy/C08XiI0q1ZUodZM8a/at/bevbnxpp3hH4bawIrS2uk/tDVIh/r33f6pP9n1av&#10;vzRnefSrOSQfvngQv9dtfmJ+11+z/wCG/wBnux+GmkaJD513c3bSXmqSj99cPuX/AL5X0Wv050Hn&#10;RNNA6i2j/wDQRXm4OdaVar7Xf3T7XiXD5fRyzATy+PuS59X8UuWSV2Gr6xY6Dp89/qN5FZ2dshkk&#10;nlfaqL6mvgXWP20NW+Kn7UvgvQ/B2oyWnguLUFtn4/5CH3tzN/s+lej/ALQH7OPxJ/aI+Mj2l5rz&#10;aT8MLNItiCTDyvt/ebUH3v7u5q8O8d/DDQvg9+2n8L/DHhyy+yWFtHZnzPvS3D/vN0jt/erHF1az&#10;lHljaF1/28d/DuW5VCFT21RVa8qU5JL4Ye79r+9/6SfpqPWvE/2pv2jLH9nbwOL/AMkXmtXuYtPt&#10;fV/7zf7K17Y3yAe1fnP+1b9p+KP7bng3we0Xm2li1sBH/vN5jf8AoNd2MqujT9z4paI+V4Yy2jmW&#10;P5MT/ChFzn/hiQ6Ba/tdfEzST4qs9Tk0+zuP9IgtJpIrf5PvLtib+H0r0v8AZF/a48ReK/HEvw2+&#10;JFmtn4kt0aO3uZR5Msjr96N0/vd6+zEhjtlCouyNfTtX57/t16c/w7/aW+HXjjS/3N9fvFHJL6+X&#10;Kq/+gua4a1Opg0q0ajfe59Xl2Ow3E06uWVcJThzKUqbhHllGUVf/ALeP0MIB6np1ryb4/ftC+G/g&#10;D4Xnv9VvIZtVkjb7HpgfEty/8OF/u+rV23iybUrnwLqbaOT/AGtJZMbfyx8xk2/Livi3wR+xDrGq&#10;aZrHj34z6jJrviNbOS4g08yeYkbKpZfNYfe/3R+dehiKlWPuUo69+iPkMmweX1W8TmNa0Ite5H45&#10;+nkdl/wT8+MHiz4vTeOr3xPq8uo+VPCbeKQYW3DeYdq19jdTjv3r4L/4JdkY+Iuzp9ri/wDalfdN&#10;9ewaZZz3lxKLe2hjaSWRvuoqglmP5Vnl85Sw0ZTO3jHD0sPnlejho8sfdsl/hRbJKryc+9IMsODg&#10;+tfAXjX9ur4i+P8Axvd6L8F/Co1K2tXaP7VPbGdp9vVtuVCr6fNVDQ/28/id8LPFVvY/GDwh5Nrc&#10;uvzw2xt5I0/iZeSG/wB2p/tGhzdbd+hrHgzNpQ5rR57c3s+Zc/8A4CfoeuMZFKDWT4c8Q2PinQ7P&#10;VtMmF3YXkK3EEo6OjDIrU3jGRXqbnxDTi+WW5JRRRQIKKKKACiiigAooooAKKKKACiiigAooooAK&#10;KKKACiikbpQAtFJuppkxQA+iovNo82gCTGKCcUbqqvfRRRGR5YhGg+dt/SouogWeKQ8daxdC8Y6N&#10;4jmmj0zUoLySL74hOcVtE5+tZwqQqR54SuvIdhi8rkH5fSkL8YzyO9NlmC8968i+PviiwHg+90R9&#10;fGjarLH5qRw/flT+7/s7q6bnDiq8cLQlWn9leh7CrAgH1px5zXl3wC8Sah4i+HOmXGoACWItBHL/&#10;AM9EX5VNdjPqIux5Q4+fyvN/26ReGrRxNGFaH2lzG+0gVd/ak84Vhx3G2f8A13+tpvmeVP8AZ/3v&#10;lS7v3v8AzzpHUdAsm6mPcRxdTWBFe+XP+7/1v/LT+5JVr7R5v/TH/wAfoA1lnDVGt5E9Y8MkrDy5&#10;P9VF/rP43qbzvsv+sm/1X/TKgDboqlNeYg8yL99UYvfLt/M/26ANGioo5vMh31LQAUUUUAFFJupa&#10;ACiiigArzrxj/wAlU8G/7k//ALLXotedeMf+SqeDf9yf/wBloAzPij/yVr4Tf9f19/6Ir1ivJ/ij&#10;/wAla+E3/X9ff+iK9YoA+T/26P2jNX+DvhvTdB8KT+T4m1yQxpOF3NAn+yP7zdBXiHhX/gn98Qvi&#10;DokWt+K/HEum6rex+YbWXdM0e7pvr7Z8b/A3wV8R9VtdU8RaBb6jqdqVNvczbt8ODn5ea76RW4YD&#10;kdq8ueD9vVlOu+aPRH3GF4l/snL6eHyqPJV19pNxi3Lslv7p+Y2meI/iZ+wx8ZNN0jxLrE2u+DNR&#10;kUu53PFcRMdrMufuSL/dr74+M3g69+Knwq1PRND1M6PealAvkXoLAx/MrZ4+lfGf/BQHxnZfFj4k&#10;+CPhr4YA1LX7C9Y3JhP+qlk2r5X+9tXca+/NE08aRoum2jcm2gSL64XFYYOKU6uH5rwX9M9LiKvK&#10;WHy7NpU1DEzTlLT4uWXuylH+8fBo/wCCe/xUBwfiqwP/AF1m/wAa86+On7OHi74A+C5te1/4tTyz&#10;Sv5dnYRSzebcv/dXn86/UG4uUs4ZJZDtSNd8jdMCvzfuTP8Atxftb/Y281fAvhqT/gHlRv8AN/F/&#10;y1Zdu70rHFYWhSjGEF78ttZHscPZ/mmPrTr4uolh6C5pvkj8or3ftHtn/BPHwL4t0TwBqvi7xNqd&#10;3Na+IPKksrS8lZ2jhjDfvPm+7u3dP9mvG/ib8SPiL+118cNS+H3gbVP7J8N6NM8ck0NwEWTy22tM&#10;zL975uiiv0VXTbVLH7AkKC0VPKEOPl2bcba4zwD8D/BHwu1S/vvDGg2mjXd9/wAfDW6n5/zrteDk&#10;qVOjGXurc+XpcRUVjcTmlainWn/DVlyx/qJ8X6z/AME4/G+iadNf6L8QmutajQyCMl4hK/8Ad3g/&#10;zr0H9hX9o/X/ABfqWs/Dnxzcedr+kcW003+tkWP5ZFb12lR81fW+va5Y+ENBvtX1O5itLGzhaWaa&#10;U7ERVHevgL9ilbn4o/tZeN/iPbwiDRoknHPyp+8+Vdv/AAFdx+tcs6MMLiKfsftbo9vD5liOIcnx&#10;ss0ipKklKE+WKcZfy+7/ADH6Ez3sVpFNNO4hSIZd3Py4r4N/bN/bctZrHUvAvw8uhdzSRtHqGswf&#10;OkaY+ZYm9fVq+t/jv8Nbn4t/DHVvClnqP9jyXwRftg3fIquGPAI9K+afjf8As0+D/wBnv9k/xdHo&#10;Vn5+qXMMcd3qt0N0so3d/wC6v+7XTj3VlCUYe7G2r/Q8XhWGVwxNGrjLzqymoxh9np78n/7aeif8&#10;E95JLj9nTS5ZZpZpPtMwJlO4/er6Yx1BGQK+Zf8Agnj/AMm2aZ6/apf/AEKvTP2ivjFbfAz4Wat4&#10;neNbi6iHl2lvJ92WZvurW+GmoYSM59jzs7w1TFZ9iMPRjeUqjil8z0wSbgxx0pzY6jrX5oeD9B/a&#10;j/aN0ybxhp3in+yNLun/ANHjkuBbI/H3olCn5a0fAXx7+Mf7OPxl07wb8T5Zdb0q/kRJJJcSkI3y&#10;rJFKq/d3fw1zLMI+7OVNxjLqerLg6tepRo4qnOtBa01L3tNz9JKKiSUSxb071LXrnwAUUUUAFFFF&#10;ABRRRQAUUUUAFFFFABRRRQAUUUUAFFFFABRRRQAUUUUAFFFFABRRRQAUUUUAFFFFABRRRQAUUUUA&#10;FFFFABRRRQAUUUUAFFFFABRRRQAUUUUAFFFFAHN/EX/kR9b/AOvVqT4ef8iPov8A17J/6DS/EX/k&#10;R9b/AOvVqT4ef8iPov8A17J/6DQB0tfml+3l/wApCf2bv+vqz/8ASyv0tr8vv+CkGuP4N/bP+Cni&#10;ybRtS1PS9Cjgvrv+zrZpn2LdMzKv8O7C0AfqDXif7Z//ACa98Rv+wVLXgzf8FY/AK/8ANP8Ax5/4&#10;LP8A7Kui8fftCaZ+0x+xt8UtZ8P6Brem/ZbGW1+yajask0j7f4F/ioA4r9lXSrHUf+CYR+12UV55&#10;Wj6nJH50av5b7ZPm+auN/YG122+HH/BPPxZ46g0u0l1zSH1KW3uhEvncRrt+br3r0T9lTTrrT/8A&#10;gmTeW1xZ3UV0NE1TNtLEyy/8tP4fvVnf8EyvAcfi/wDYa1jwprlnNBDqWo39tLFLGyNsZY/71AHz&#10;V+xP+0BdfCj4ZS6pb/ALxD8QPEGr3txcXni6GPzvtj7/ALu9lO3b39TVr9of4leKvjH4x8D+K/Cn&#10;7PfifwZ4v0PVIrmTWobVkeSHd80b7F/8eau1/Z++O3i3/gnVcan8JPip4L1vUvB8V3PdaNr+kW3n&#10;eYjP82F6MrN833gw9K9JH7X/AMTv2p/ix4b8P/A7w3qvhrwrZTpLrOv67beUhh/iXZz+G1jQBh/8&#10;FIre1v8AxT+zrqk+mw2d/faysl5+7Xf8yxsUf+93r0z/AIKaaPY6H+xTrVvp9lFZWv2u1k8q0jVE&#10;+9/s1xn/AAVV0vW9Kh+EfjCz0e81jSvDusebqEtrHveP7u3dt/vUz9sT40aR+0p+wNrXiDwppmrQ&#10;xHUYLU2uo2LJcb1K7m2Ln5efvUAcx+3d/wAo0fhn/wBeWj/+iI6+tPgp8E/CPgn9mjRvD9vpFpPa&#10;S6CPtMk0Ku9w7RbmZ8/er5V/bk0i9vf+Ccfw0s7exu5bv7Do/wDo0UTO8e2CPd8tfc/gpJE+COjx&#10;yRES/wBgp+6P3v8AUUAfA3/BJb4QeGru++Ifi+806G91G11SSwsvOiDLZpub7m77rNWv8RPDWk+G&#10;/wDgrb8NZNIsYNON9p0stz9k+RZX+zT/ADMq/wAX866j/gk1p97p3g74lxXtldWcv/CRS/66Jk/i&#10;b+9VH4s6Zey/8FYfhbeR2V3NZxabJ5l15TeVH/o038X3aAPFvi58TG1L/goX451LxB8O9W+LEPhC&#10;OK10bRtNG+KyOxW82Vf4vmd8V3fxd/aZk+M3gHVPC+ufsq+Jp4bm1aKKX7MqPbvt+VkdV3Ltb+7W&#10;z+0T4P8AHf7If7WV9+0N4Y0W78ZeCvEMHla7p1l/rbZ9qru27T8vyowb13ZrV+Iv/BUAeM/Do8P/&#10;AAc8AeK9S8f6l/o1t/aOm7IbZ2/i+8d36UAewf8ABN8eLrb9l7RtM8aWOoadqum3U9rBDqUbJL9n&#10;Xb5fDc+tfT19ciyspp+vloz15t+zjZ+P7T4PeH/+FnXovvGcsAlvSsYTyi3SM7f4l7tXqBAcbW5z&#10;QB8Df8EmdGiufCvxR8USZl1XUvE08Uksv3yi/Mv/AKFVX/goF8KviJp3xv8AAHxm8H+Gl8faf4eh&#10;8q50CWLzvKO7O7Z/d77uxpf+Cb8lz8LfjB8cvg/rF7F9r0zWPt1nEBt8xJN25k/4Dsrt/wBs/wAZ&#10;/GD4F/ETwp8TvCn9o+JfhtY/utd8NWf3v+un3Sdv9aAPnfxt+2h8Av2mvD03gv4x+B9W+Hcsc8Xl&#10;6hBbLvjkVvmXeq7lX19q/Sv4ax6HB4B0CPw1ejUtAisoorK6jl80Swqu1fm71+dv7Qn7Y/w0/aR+&#10;HV94L8J/BvXPEvjXWI/s1lFe6IsX2aZv+Wnmq275fwr7S/Y7+F+tfBr9m7wP4Q8Ry51qwtD9oj8z&#10;f5bs7SbM/wCzuoA+YLa6j8F/8FdtStrCHyo9c8NRfaPd2Xczf+OV+hVfn/8ABDT5PjB/wUx+LHjh&#10;LIS6H4RsV0D7Vn/l6Xaq7Nv+yj1+gFABRRRQAUUUUAFcJ8aviRY/CX4WeJvFuoTRQQ6bZSSgy/39&#10;vyr/AN9V3dfnH/wWR+No8M/DLRPh5ZTD7Xrs/wBpvI/+mEf3f/HqAPj39gX4c3v7Sf7YUPiPV4ZZ&#10;7SxupNcvZiN6h926NW9t3y1+5+qaZFq+lXdhcDMNzA9vJ/uMu1q/Fr/gnv8AtgfC39lDwfr8niHT&#10;NSvPFWrzqJJrSLen2Zfur/31X1v/AMPkPhF/0C9c/wC/S0AfnVqkF/8AsN/trnyzLDa+Gdb8yP8A&#10;ieTT5G/9CaFq/fzw3r9r4p8P6brFhIJbO/gS5jb1RlyK/B7/AIKD/tB/D79pr4g6N4w8FWV3Z6j9&#10;i+zap9ri2tKV/wBW3/AV+Wv0Y/4JSfHgfFL9nuLwvfzj+2vCkn2LBk3NLbN80bn/AMeX8KAPt+ii&#10;igAoory/9o/41ab+z98HvEPjTUeRYQYt4v8AnpO3yxr/AN9UAYH7Tv7WXgj9lvwhLq/iS9+16m/F&#10;notpIv2m5f8A3f4V/wBpuK/OnSPAfxl/4KreNofEfiSb/hDPhXpsmLeL5vJ/2vJX/lpJt/5aNwOl&#10;fO/wn+K3gPxn8adS+I37QU+q+KiZvNttGhQuly5b5Vf/AKZr/dHWv0E0r/grt8GNDsYdP0/w1q9j&#10;aRJ5ccUNkqJH/wAAWgD6g/4Ub4f+FP7N+s+AfBllHY6fFo08UYPzPI/lNukdurM1fE3/AARTuI4b&#10;D4oWTy/6ULu3k8r/AICwr6f/AGcP28PAf7VXirUvCnh/TdRguorVpZftcW1DH91q+HJ38Sf8Ex/2&#10;udZ1dPD93qfwu8ROwjkiiZ08hm3KFb/npH+tAH7DV+PvjWwk8Tf8Ff7GKz/5ddVs5ZP+2cSs1fUv&#10;jP8A4KzfBXSPCM17oFxqPiDWin+j6VHbNC0j/wB1mP3a8l/4JsfBPxd4/wDjf4t/aD8fadd2k195&#10;v9lfaxsaUz/ebb/dWP5RQB9h/FH46eOPAnjCfR9D+DmveMtPjjST+1dOuoEik3feXYx3fLWV8Fv2&#10;srn4pfGDWfhxrfw/1bwP4g0zTo9Skh1G5imyjttX7lfRNfGfgX/lKD8Rf+xNsf8A0KgD7MooooAK&#10;KKKACiiigAooooA5/wAcnV18H6z/AGB/yG/ssv2L7uPO2nb97/ar8zXuP+CiXnHZZReXv4/5B/8A&#10;8VX6pUUAflZ9r/4KKf8APlD/AOSH/wAVR9r/AOCin/PlD/5If/FV+qdFAH5Wfa/+Cin/AD5Q/wDk&#10;h/8AFUfa/wDgop/z5Q/+SH/xVfqnRQB+Vn2v/gop/wA+UP8A5If/ABVH2v8A4KKf8+UP/kh/8VX6&#10;p0UAflZ9r/4KKf8APlD/AOSH/wAVR9r/AOCin/PlD/5If/FV+qdFAH5Wfa/+Cin/AD5Q/wDkh/8A&#10;FUfa/wDgop/z5Q/+SH/xVfqnRQB+Vn2v/gop/wA+UP8A5If/ABVH2v8A4KKf8+UP/kh/8VX6p0UA&#10;flZ9r/4KKf8APlD/AOSH/wAVR9r/AOCin/PlD/5If/FV+qdFAH5Wfa/+Cin/AD5Q/wDkh/8AFUfa&#10;/wDgop/z5Q/+SH/xVfqnRQB+Vn2v/gop/wA+UP8A5If/ABVfaH7Gcnxnf4c6l/wu+EQ+Jvt7fZv9&#10;R/qNq7f9V8vXNfQdFABRRRQAUUUUAFFFFABRRRQAUUUUAFFFFABXjP7Wv/JFdT/6+rb/ANGrXs1e&#10;M/ta/wDJFdT/AOvq2/8ARq0Aeyr0r+dj9uC4ktP2w/iZcRnEsetGSP8A75U1/ROvSv54P2yxu/bY&#10;+IH/AGH0/wDadAHfR/8ABVX9pC2h8seJtO/d/wDUEtv/AIih/wDgqz+0o0XPibT8f9gO2/8AiK/a&#10;/TPhl4Qk0uzf/hFNEz5Kf8uMX93/AHas/wDCrPBn/Qp6J/4Axf8AxNAH86/i342eJfj3420y4+Kn&#10;jLVb3SvP/eS/f+zI33mii+7X7gfsL6P8H/DvwRstO+EGsxa/pMbmS8u5SReSTt95pkPzL7LjHpVD&#10;9pX9gb4ZfH7whd29voFn4a8Sxx/6FqumwrCY3/hV1X5WX1r8mf2Svin4l/ZG/assdPv5ZbK2GonR&#10;NasM/JLGz7f/AELYwagD+geiiigAooooA+bv2/Yk/wCGaPEsnlbn3Q/+h1W/4J/2sbfs3+H5PKi8&#10;zzZf3g/3quft+f8AJsviX/ei/wDQqh/4J+jH7Nmg/wDXWX/0KvJ/5mH/AG5/7cfoKf8AxiP/AHH/&#10;APbDtPHPxL+Enh7xNNpvijUNFg1qNFLx3cY8zH8PasP/AIXL8Axgf2t4a/79r/8AE1j/ABc/Ya8E&#10;/GTx3d+K9av9Uiv7qNI5IoJFVML07Vxn/Dsf4ZAkf2jrOB284f4U5yxfM1CCsYYWHDvsYfWMTVU7&#10;apRVr+R6SPjP8BE6at4aIPrGv/xNdf8AF34d2Xxp+DereG7WdYrbU7T/AESaL7v95D9OleDx/wDB&#10;Mn4aDP8AxM9aA7jz1/wr6C8Xa1D8FvhNcX9jpl1rMGh2SiO1hf8Aeyoq+/0rWn7Vxl9YikrdDkxf&#10;1CFahPJq1SdS/wBtW16HwB8EP2nvFH7G91dfD/x14au59LhmeWNR8ksf/XLdhWVq7T4lftY6/wDt&#10;XeGNS8E/Dnw1eaNpc0DPrOsakV2W9svzMvGR8y/j6V9D/Ar4t+Df2ufCt1qWoeHLUX2nz/Z5bDUN&#10;sssf8SnpWd+1x4w8L/A34B+JrLTILHTL/WYGsbe0tUVWd2Xbu2j+6tedGnOND+N+6t8/Q+unjsPX&#10;zaMZ5dy47mjf3vc5v5+X/wAm3PF/+CblnIvwr+KXH7rzBHHJ/wA9P3MlQf8ABMogeKfiJGe0g/df&#10;8DavYf8Agnp4Bl8L/s8W9xfweTJrs0l7j+/C3yxn/vmvBP2Ytfsvgd+2P458N+IphpEOrzyxWYm+&#10;RC/mbo/++lbis6UfZLDSl5/+THo47ERzKpnlKl70vckrf3Pdkfo5nfIwIyF6V+dHhX95/wAFNNZ2&#10;/vP9Ilz7fulr9CNW1qw0TSZr/ULuGzsYUMklxM+1FXrnNfAP7HU0nxa/bJ8ffES0i/4lMST4l/66&#10;sqx/+OxvXfjvenRh1ufIcL3oYTM8TP4FScb/AN6T0Rm/t8abq3gH9oDwz8Qp9NOsaD5cXlwzRs8E&#10;bx/ejbsu771ew+D/APgon8KvGtlJpniWzu/DcMkPlyR3sfmxScbWX93n5a774m/tLeAdG+Lll8KP&#10;E+nNcTXnl+ZNdxr9mj8xd0ec/wB77vtWD43/AOCf/wAJvGUZksLKXw7IfnEumyfKf++siuf2dZVa&#10;k8JJPXVM9WONy6rgcJhs/oVIOMP3dSHWPflNv9nX4G/Cnwdq154y+HWoPeC/TDiK9aWGNG+bb5ef&#10;l/4F0r6DbAP061+YHwJ0fV/2fP2zYvBGi6z/AGzpVzP9nufsp3JsZf41+6GWv1AwQT7dK6sDVjUp&#10;ytHlaeqPm+KcDVwmLpzniHWjVgpRk/i5elyaiiivUPjwooooAKKz7nXLOzl8uSYBqle9iDKnd6AL&#10;dFYOoa7In/HnD53lv+8pJNZllgzHQBv1UvNRisv9ZXL3U1zeX37y98mKL/njUMcMVxP5lxBL/wBM&#10;/wC/QBs3OvSTefHZACWL/nrVCaSS8/0h5v3v+r8qhbeJf+3n91UiW/2Wb5JpZvK/deb/AB0AUVt5&#10;X/48/wBzFF/5DrQhh3QQxyf8fdNaGJ4JpP33m0W/m+fPJ/sL/rqAJLfyl/1n+qqxH5qweX5373/n&#10;r/z0pv7qX/rlFVi3jit/+W3+qoAjaSWKD/R/+/tWI1/ceZ/zyo2xf9calj83z/8Apl/yzoAihWWf&#10;/Wf62rCrFRDNvqRaAHMd0O+OjP8Ayzp0a7KI12UAOVaNntTKfv8AegB9JtoVt1LQAUjNtpaKACii&#10;igAooooAKKKKACiiigAooooAKguf+PeX/cap6guf+PeX/cagDgfgJ/ySvS/+u95/6VTVV/aV/wCS&#10;L6//ANdLP/0rhq18BP8Aklel/wDXe8/9Kpqq/tK/8kX1/wD66Wf/AKVw0AehacP9As/Xyk/9Bqwu&#10;OTtwfXNVtOYfYLMf9Ml/9Brm/iZ8QtO+FvgfVfEmrOFtbGBpMHjc2PlX6scCk2kuYqnTnWnGlBXb&#10;2Mj4y/Gfw38B/B0uveIrrbEP3cFpHzLcv/dQf5Ar4a0XQPGX/BQ34qf25q0E2hfDLSZPLjizz/ur&#10;/edu7fw1y3gptN/a3+I2peMvi742tNB8OQSeVa6P9pCOf7sar/Cvq33mr7z8M/Gn4N+DtCtdI0Xx&#10;Z4e0vSrVRHFaw3CqkY+leHz/AF6V5ytT7fzH6pLDPhSlyYSm6mMktZ8r5ad+kf5pf3juZpNF+FPg&#10;JmIFloOiWeev+rjRa/MsePNN/a3/AGgW1v4g6/Bo3gLSXzbWs8mzMW75Y1UfNub+Jq/R2fUfCfx1&#10;8E61pOl61BqenXcLWVzLp8m4x7hXz2n/AATI+GkcWDqmt59fPX/CtMZSr4jl9jZwPN4azHL8q+sT&#10;zCU4YiXuppXcb7vX7Qn7UPxp+GWr/syeLvDnhnxDps8xsoraysLT/Zlj+VV/3Vp/7A/xV8I6d8GP&#10;DXhWfXbSLxDJLcYsCcSf61q80/aI/YQ8A/Cn4MeJvFemXuqzX2lwLJbiaTcuWlVfT/arU/YY/ZW8&#10;Ja94Q8KfE+Wa/GvRTSyeT5n7rKuyrXMpYr67Hnir2/8AJbn0NSjkf+rVX2Nao4e13cfe5+Tb/CYH&#10;7dIGnftU/Dq/uP3NoRABL6Ylr9D7Yh4YmHdBXxX/AMFLfA19f+FfDPjLT4BN/YV1/pOPvBG2srf7&#10;u5a9p+BX7TPgz4m/D3T9QGs2dlf29ssd5aXUqo8bqo3de1ddBqniq0JdbSPns1p1cfkGAxNKPMqX&#10;NCVvs66XPHP+CpU8UXwg8MxsPnl1f5Pr5bV1vjb4K6j8W/2LNE8K2f7nWo9Otry2iyuJJI/mC7v9&#10;rNeC/tnfEy3/AGlfil4N+Gvgq6XV7SK6U3FzafOgmf5WZX/urHvzX1X+0N8Rdf8A2dvgZaat4a02&#10;HV5tJSCzkjkB2pHt2+YcfwjbWClGrVrzn8FuU9OUMXgcuynCUbKvKpKok/8AF7t/8R8SeAP2vvip&#10;+zFpMHg7xF4djurGw/0e2hv4mt3jReqq4HzV794J/bC+Cnx38R6YvjPwxBpmuR7YrW61y3jli3t/&#10;Cjjdt/4Ftr0b4N/Hz4d/H/wDpd14jl0T+3hBi80+7Qfu5P4tu/8Ah9K+S/26PCPwb8O/2Z/wgQtI&#10;PFcl1/pNppMm5Nn+3/dbd0rmbq4alzwqKcOzPZpwwGd5hLB4vAzw+Jle86cny83Vv+6fpxbmIwoI&#10;APICjy9n3dtWtuM+9cF8DoNWtvhN4Ui1og366dCJPXhBj9K7wDGMmvpoy5lzH4pXpeyqyp817N6k&#10;tFFFMyCiiigAooooAKKKKACiiigAooooAKKKKACiq0l7DDKI3lAkPao49VtpOkwoAu0VwXjrxzfa&#10;JpMsmkWcU8w3czH5K+SLX9tv4i3vjA6Ve+HrTTdJL+UbqKJi5fd/D81AH3pWbqOs2+k2/mSkkj/l&#10;nENzV5tb+J7nxVYw3nneT5v/AABKmkhlin8v/XS7G/ezUAdPe+NYWtxJZ8+56/8AfNcl4w1O+vp/&#10;+AL+6hqaG12+TJ5Mvlf88of79bH2X/Xfuf8Apr/wOgDk/Bul3NhBeySf9s/79dxbtFF5P7n91/q6&#10;o2dv9q87zIf3sv8A5DrSVfN8mP8A5ZeX/wB+6AI4/MSfy/8Abq9brsn8uP8A1VQxr/yzj/1v/LOp&#10;ovLlmMc4yf8Anr/sUATL8k/mVJZx+b/rP9bTrdv+ef76LfU1x/0z/wBVQARrshhj/wDItTKu2HzK&#10;bGv/AC0p23zf9ZQA7/V/9tKcqfvqGl7/APLOlRdvz0ALHHsqRW3VA0EckwkPWOpd/vQA5ulC9KWi&#10;gAooooAKRelLRQAUUUUAFFFFABRRRQAUUUUAFFFFAHnXwZ/489f/AOwpLWR8A/8Aj++I3/YzT/8A&#10;oiGtf4M/8eev/wDYUlrI+Af/AB/fEb/sZp//AERDQB65RRRQB+f/APwU8/5GP4af9fD/APoS192e&#10;Hv8AkCaZ/wBesf8A6CK+E/8Agp5/yMfw0/6+H/8AQlr7s8Pf8gTTP+vWP/0EV5WG/wB6rf8Abp93&#10;m/8AyIMs/wC4v/pRo1+e37R//KQ74d/Sz/nJX6E1+e37R/8AykO+Hf0s/wCclLMf4Uf8UQ4O/wB9&#10;r/8AXqp+R+gwbOfbFfnt4sYRf8FNtGkf90CIv9b8uf3DV+hS4UV+d/7dFncfC39pDwD8SooZPsDv&#10;ELmVf+mbfMv+9t308w92lGf8rQcGctXG1sN9qrSnFetj9Dyclf5V8A/8FMzv8bfCdP8AloZ5cf8A&#10;fyOvtrwn440Lxp4fsNb0nU7W80+8iEsUyyLggivz/wD2hfFMf7S/7X3gzwn4cm/tDS9GnWJ7m05T&#10;ereZN8/935du6pzGUZUFH+ZqxpwZRq0s3+sTjaNKM5Sv9n3Wj9GNEG3Q9P8A+uEf/oIrN+IX/Ija&#10;/wD9eE//AKLatyCMQQxp/cUD9Kw/iH/yI+v/APXhP/6LavVfwnw9J3qx9T4p/wCCXQGz4jZ6fa4v&#10;5yV9qePdDn8T+CNf0e1l8i7vrKa3ik9HZCFr4r/4JdEbPiNnp9ri/nJX2j8QPFLeCPBmta/HYS6i&#10;dPga5+ywH55NvJxXlZdb6oubzPueMef/AFjrey+K8LevLE/ML4G/tFeJf2MtZ1jwpr/hX7RZzXfm&#10;XIfdFKdvy7omb5WWvo+8/aX+AP7VWk2fh/xvDLpkqzrLbw6jvjMb9/3sfyqPX5ua7f4SfGP4bftj&#10;aBqFvrXh6wiuoWMUmn6iVefZ/eVuDtryH9rH9kD4TeCPh1qfijRLuPwvqNjC32e1FxuhuH/u7WJO&#10;6uGNOtRo/uZKdPsz6urisszDMlDMcPUwuMbj79OV/e/m/wCGPtrwVomkeGfCOmaboCxro1tAsdoI&#10;n3KY+2G71vIuD9OlfMP/AATw1XVdU/ZxsX1SeWcQ3s8Vt533hCNoVf8Ad9K+n1YdM9K96hP21KM+&#10;6PyfNMLLA46thpy5nCTV+5LRRRW55gUUUUAFFFFABRRRQAUUUUAFFFFABRRWfqGoi2GE5l9KANCk&#10;ZttZtvqoc7JOtWHud1AEd1fW9pBLPczR28UX35ZTtVPqxri9D+N/gnxL4pm8O6X4gtLzVo0B8qOT&#10;5ZP9xujfhXzl4/8Ag78Uvjh8YNS07XLybRvBVs/lRy2ku2KSH+6q/wATf71dN4S/Y18O+D/iXovi&#10;Cy1+6Fhpb/aIrSX7/nf7/wDdr6KOBy6jR/2jEfvHDmSiuZejZ808dj6tb/Z8P+7T5W5Oz9Uj3D4j&#10;fEiw+GvhuXWNS82Vd/lxQwj55X/u1d8LeL7Xxd4bs9Xs4pVjuo/MEU0ex/8Aarzf9p6y1bXfhaf7&#10;H0WLWtR+2xfZ7X+P721mT/gNafwM8N+IPCXgk2niOYff/wBEh/594ePl3fX5q8K0eT+8dTrYuOY+&#10;x5f3MoaNfZl5sl+OPxl/4U9odleDR5tSkupPLTH+qj5+be/+70rtPDniK28UeHbLVbCbNrcQrKD/&#10;AOy14V+1x450geAZ/D/2yKbWrmdfLtIfnePb/fr0z4U6ZF4R+Evh/wC1xf2aLay+0XHmn/Vll3Mz&#10;V31MPTjgqdXltOTf/byOLD46vPOa+E5lKlGCl/hl2ud/Z3MmNjwyD3NeZal8FZb6+vJIPE13DaXT&#10;mU2v38bq8F/Y6+I+t+MvjV8SYLjxLda/pUStJZGb5k2ecNrJ/wABr6M8cfFTTPA08FveT51C+R/s&#10;drF/y1da8zP8mpYOrKjjteRRlfVbq57+AxkcZS9tR9047wJof9hfFq80+wm8mGxgzJ/00T+7Xuct&#10;1Gv/AC1xXj/wm0e+vZ9S8Wah/wAfd9+7t4v/AEJv8K9N+7+7r53JKPJhufl5VJykl/d6HdUfNIty&#10;vkY/5ZV5d8VvCfgfWz9t8UXlrZTgeX532hYZf9lc5z/FXpN5D9rsvLA6pXyfdfsSXOq+Nje3nia7&#10;m8Pi6W5kivN0txJ827ar19jg6OFquX1upyL/AA83MeBmcsR7OMKOHVXm3u4+7/4EfUGhadY6L4Ws&#10;9P0//j0toVjj/wBz+9SSTRLBD5cP+tf/AC1WLu9stD0/7ReTQ6daxR/8tZf4K8y+HXx4sfGniObQ&#10;30yWzl3v9jlh+dPL/vN/drzW1E7J4nD4eVOlOXK5bI9VVd37v9z5sVVbiSWWDzI/+WVXP9V/rIf3&#10;X+qqNrjyP3ccP8FUdxDb/vf+uWzzZKsXDRRf6v8Ac03zv+WknlQ/JRbtFcf6v99L/wCOUAV/3sX+&#10;r/1v/oymrDKk/wDzxqab5f8AWf8AXKi6+WD/AJ40AQyNcp/33/45U0k0Xn+X5P8A21qNv9H8mST/&#10;AJapTt2/93J/qov+WVAFr7dt/wCW3k1egvs/6ysNVl8ib/Vfuv8AWf36kjuv/tdAG99qjapl6Vgr&#10;NLBPN/zy/wA/LVqG7kf/AFf+qoA1aKiSbdUtABRRRQAV514x/wCSqeDf9yf/ANlr0WvOvGP/ACVT&#10;wb/uT/8AstAGZ8Uf+StfCb/r+vv/AERXrFeT/FH/AJK18Jv+v6+/9EV6xQBBu+YgnDHtXxx+15+2&#10;pH4DuZ/AfgE/2j4uuP8AR57uH51sy3y7V/vS5/75+tXP28f2mr34U+HYPCPhubyPEOtxuJboPhrO&#10;HpuH+03avM/2Wbv4FfBrS4dc8TeLNO17xzeostxdTIWNmW+by1z39WrxsTifaVPq9KXL3Z+j5Jka&#10;w+FjnOOoSqp/w6aT97+9L+7/AOlHoH7GX7H9z8Pbr/hYXjo/avGV4plgtZfn+x7vvMxz80jfp9a+&#10;xt2EwBk+leJN+2l8Hm4PjOzx/wAC/wAK9g0jU7bXdLtNQspxPZ3MayxOBw6npXdhVRhDkpSPms9q&#10;5pjMR9bzOnKMpbXi4q3aJ4n+2p8TB8MfgJr9xbyiLUdSQWNt9W+9/wCO5rif+CdPwoTwR8Gf+Ehu&#10;B/xMfEEzTfNHsdIl+VV/8d3fjXnf/BS/xBc6tqfgDwZEf3d9dG4J/wCBKg/9Cr7Z8E6IPDPgrQtI&#10;U/8AHjZQ23/fKKtccP3uNlL+Rfme7iJf2dwzRow3xE5SfpDRI2QDlz1Bxz61leJvE2m+D9GvNX1i&#10;+i07S7WPzbi5mOEjHqavy3cVrBJPIdiRqXdvavy4+O3xwtv2ofjdDoN34mHhT4d6dI8f2syEpcIr&#10;fNJs/iZv4a6sXi44aP8Aeex4/D+Q1M7ryW1OC5ptK+nkv5pHR/FT4oeOv27PHX/CGeAbSWy8DWs3&#10;7y5l+VJP+mkr/wAo6+6vgZ8HdI+BvgCy8NaR++EY8y5uW4a4mP3nNeRfCz9oD9n74PeELPw54c8T&#10;WNnp1t15JeV/4mZv4mr0/wACftK/Dv4l+JYtA8NeJrfUtTljeVIYh/Cv3q5cOqUZ+1nUUpy/qyPc&#10;zutjq+GjgsJhJ0sJS974X739+bPVD9018+ft3f8AJsviz/cj/wDQq+gz9018+ft3cfsy+LP9yP8A&#10;9DrsxX+71PRnzOQf8jfC/wDXyH/pSMT/AIJ4H/jG7Sx/08y/+hV3/wC1F8Gm+OXwj1Hwzbyxw6iS&#10;txZtL9zzl+7u9q4H/gngP+MbtLPf7TL/AOhV1v7WvxK8Y/CT4UXPiPwdZxXt3azJ9o86PeIof4nx&#10;XPS9n9Rjz/DY9zHfWP8AWip9Uko1fa6X2vzHwz4Y+OHx6/ZMt4vDmraTK+g2PAttQtfMi/3UuF/h&#10;/GvcfhL+3/4G+J2v6NaeNfC0eja5LJ5ceqErLbRv/D8x+Zf5V6D8D/2wfh78W/h3ZjxnqmnaXr0M&#10;axahZaiVCSP/AHlyMMrV8x/ty6n8I/EeqaLZ/D2ytL7xdczJ5t1pGfK2fdVePlZv92vJcp4al7aj&#10;W5o9mfdwpYfO8fLA5jlzo1vevUp8yj/if90/TqKVJYdyf6ojg1LjIwa4f4MaJqvhv4X+G9M1uYTa&#10;tb6fFHcEf3wozXb5DL1xmvqYvmR+H1oRp1JQjK6T3JaKKKDMKKKKACiiigAooooAKKKKACiiigAo&#10;oooAKKKTdQAtFJupaACimNJtqv8A2hbrN5bzxCb/AJ5GRd35UAW6KoXWpxW52ULfUAWgMr60wSBR&#10;159Kje7C15j8etR8f2Xgrz/hwtpcaqr5eK8HzSJ/se9XQp+2qRhzKPN1eiMatT2UJT5W7dEeqhzn&#10;NBbIyK4/4fa1rGpeDdHufE9lDpviCSBTeWkR3COT/Zrz/wCMH7UXh74JePvCfh7X7SYf8JDu/wCJ&#10;h92G2TdtXfWlLDVa9X2NGPNLXby3K9pHk556HtzuE5xTEmjlBFcB8RfjJ4a+G9lpt3rV3J9l1J/L&#10;t5LVPNWT7v8A8VXXWlzbalZQ3ltNmGRFkSWL/lolZunNQjOUfdfUxVelOcqUJLmjujTJGMdj2pGK&#10;qM4r5I+MvhX4uXv7RGja/wCFfMm0SN4Ps8f2rFt8u7zPNX/dr6nW6kYeXPj7nz12YnCLDwpVI1VP&#10;nXNZbx8mZYbESrzqQlTceR9fteaNFriJPkeQbqkSQN0rm73UrbTrG8vNUnigsIk837VL8nlp/epN&#10;L1mx8R6VDqGj3kV5YS/6u6hl3pXDZ25uh28y5uTqdE0sa53HBrnte8d6H4c1zR9L1DUorO81bzfs&#10;UbD/AFnl7TJ83QffXrWq3lS/u5JqwvEngXQ/E+q6Lqmo6bDe6hpHm/YpZv8Aln5m1ZP++tqURUb+&#10;9/XYo6eJ4pCXj6nvUoPHvXnXxZ8a3vw1+Guqa7pGmnUruwgylp/7NXzlo/7bnilfhzD4j1DwpFN5&#10;t79m8203eVs/+Kr1MJlOLx1H22HirX5d1ueNi81wuBnyV5O9ubZ7H2kzbaUEMK4n4b+M7nx34H0z&#10;XrnTZtHmvY/M+wz/AH4/m+WurW78r/WV5c4ShKUJbo9SnNVYRnDZl6imb/en0jUKKYrU+gAooooA&#10;KKKKAOb+Iv8AyI+t/wDXq1J8PP8AkR9F/wCvZP8A0Gl+Iv8AyI+t/wDXq1J8PP8AkR9F/wCvZP8A&#10;0GgDpaKKKACiiojNGvWQD8aAJaKg+0x/89Y/zo+0x/8APWP86AEuLaK8tzHNEJYz/BIKdFDHbwhI&#10;x5aCk+0x/wDPWP8AOj7TH/z1j/OgBZ4I54vLkjEsZ7U2C2itYfLgiEUfYR0v2mP/AJ6x/nR9pj/5&#10;6x/nQBPRUQmjbpID+NS0AFFFFABVS3sLe0MrwQxQySffaNOtW6KACiiigD4//aY+EHiHwL8ePB/7&#10;QXgDTJta1Gw2aT4l0W0P76909m+9Fu+XcvfueK+tNPvY9QsYLmMSCOZFkXzBtbDdM1cooApRafb2&#10;srSxQRRTSffkjjwxrzv9orxt4l8DfCjWL3wfoM3iDxXc/wCg6ZZw84nk+VZH/wBhfvH6V6jRQB4R&#10;+x7+zy37OXwes9D1CeLUfFN9O2pazqCjmW5k5Zd33mVfujdXu9FFABRRRQAUUUUARSSeUC7nEdfg&#10;F+1t48uv2p/2ydTs9Pn/ANFl1RdD04zSb0jRW8vd/u7t7V+wH7cvxrj+BP7NnizXEmiGq3UP9naf&#10;FN/y0ml+XH4Lvb8K/Ln/AIJPfCT/AIWR+0t/wkF5++tPDNu19mSPerzN8q0Afbuj/wDBIT4KxaXZ&#10;JqC6vNfxwqLiWK+YJI/8XFXP+HQ3wK/5463/AOBzV9v0UAfnf8YP+CTHwr0z4V+J7vwnFq3/AAkl&#10;tYyXNkZrpnBeNd2zb/tbdv418Tf8E1PjVdfBL9p/TNIvDLFpXiJ/7JvYvR8/u2P+61fvTX8937cv&#10;wpuf2ev2rNft9N82C1lul1fTpM/MEdt3/oW6gD+hGivFv2RfjTa/Hj4C+GPE8c8U141stteiL/ln&#10;Onyste00AFYXinwdofjfS20zxBpdrrFiW8w215EHQ/nW7RQB5l/wzd8MP+hF0T/wCT/Cj/hm74Yf&#10;9CLon/gEn+Fem0UAcb4T+EvgzwJezXvh/wAM6dot3KnlyS2duqOU9Plrd1vw/pfiWxNnq+m2up2r&#10;9YbuJZU/Jq1aKAPIdD/ZP+EXhrW/7X0/wDolvqCP5gmFquQa9Xhijt4gkY8uOP8AgFT0UAFfGXgT&#10;/lKD8Rf+xMsf/Qq+za+MvAn/AClB+Iv/AGJlj/6FQB9m0UUUAFFFFABRRRQB5P8AtOfGmX9n34P6&#10;p43g0Y69JYzQRCx85YfM8yVY/vN/vV8d/wDD2DW/+iWD/wAG0VfV/wC198Itd+OXwH1rwf4ens4N&#10;Wup7WWKW8O2L93OsjevZTXwF4g/4J1/Fjwzol5q95qnh77LYwtcSeTK2/Yoz8ny0Aenf8PYNb/6J&#10;YP8AwbRUf8PYNb/6JYP/AAbRV8MRt5te5/Bz9jH4g/HfwBZeMPDF7okGlXUksUcN5IyTR7W2tv8A&#10;loA/RL9kT9pq6/ab8Ka1rF34aPhqXTb77F5Julm8z5Fbd8v+9Xv1fM37DP7PXir9nbwP4g0rxZNp&#10;893faj9qiOnSs6BPLVf4lH92vpmgAooooAKKKKACiiigAooooAKKKKACiiigAooooAKKKKACiiig&#10;AooooAKKKKACiiigAooooAKKKKACvGf2tf8Akiup/wDX1bf+jVr2avGf2tf+SK6n/wBfVt/6NWgD&#10;2Velfzwftlf8ns+P/wDsYV/9p1/Q+vSv5+/20fh14z1D9rP4kX+meFdcvIZtYaSC5g06dkPyr8ys&#10;q0AfvxpQ26VZf9cU/wDQau1/Pkvx6/axX/mNfEL/AMAZ/wD43Tl+Pn7WP/Qa+IX/AIAz/wDxugD9&#10;3viT8SvD3wm8H6j4l8S6jDp2l2MDSyNLJgvtH3Vz95q/n88NS6p+07+2FZ3ljBFb3/ibxKt0Ioh8&#10;kaebv/8AQVrrIvgt+1F+09PDBqmmeK/EENs/+s12Rooot3/XQiv0m/YL/wCCeVt+zJLL4w8VXkOs&#10;ePLlDDH9kJa3soW+8q5+8zd27dqAPt1V20tFFABRRRQB5/8AGn4a2fxi+GuteFbqY2ovodqTAZMT&#10;j7rV8h/Av9lT44/B3xzpaW3iW0Hg23vPNubWK4+W4j/i+SvvYKRt4pGGEwRmuSrhadWpGr9qJ9Bg&#10;c9xeX4WpgoWlSnupK+vdE9FFFdZ8+IBiqd9ZxajZzwXEQmglRo3j7OrVbBpScUC2Pz/8ffsEeN/B&#10;vjyfxF8HvEf9mxXLtJ9mmuPJa33dVDfxL9as/Dv9gnxd4o8aweI/jL4k/tiK2fzFsIrlpfN9mbja&#10;vrtr7zUYHt6UEce1eZ/Z9Dm5raduh9s+Ms2lQ9lzLmty8/Kufl/xFSzsbfTrOG1tII4LOJNiRRDa&#10;qL6Cvmz9q79jSy+Pc8Gv6Rd/2P4qtk8vzR9y4Tsr+/8AtV9O7uBzzStgg5rtrUYV4ck9j5rAZlic&#10;sxEcXhJcs4/1qfnFN+xX+0B4tsbLw74i8YRf8I1G/wDz/NLsT/c/ir7M+AfwJ0T9n/wPFoWkk3U8&#10;rebeX8wG+dz/AEHYV6gBgjJyfWm7Acjb+Getc9HB0qD54b+Z6+Z8S5hmtH6vVtGF+blguVOXdnzx&#10;+1P+yHpv7RFvZ39tqP8AYviGxRo4boR71kQ/wPk/rXzpa/smftNaTZf2JaeNx/Y4/dg/2m33P/Qq&#10;/RQYxlh0oBByQMe9RVwVKrPn1T8jXAcU5hgMPHCR5ZwjspxUuX0Pmf8AZa/Y6074C3154g1XUDrv&#10;i25QxG+YfLAh+8qZ7+rd6+m/akAA5FLkYzXZTpQow5IbHg47MMTmWIlicXLmnIfRRRWpwhWJ4h1r&#10;+zoNkf8Ara07y8jsYfMk6Vy1w0txP+7m87zf3v8A9jQAaLZy3XnSXcH7mWPzP3339/8At1oXny+T&#10;+5/7a/8APOrGn2f2XyY5P7lSTSfvvLTr/wAs6AMu3s/N/wC+/wDv5U0Lfv8Ay7eH+P8A5bVYZfK/&#10;eSf3P3lOZd/7v/UQ7KAKMyxJ5Pl/v/8AplRJDLbwfu/38v8Az1q0s0Vv/wBMab5P2r/lt+9/56/8&#10;9EoAr/uvI/13nS/+i6d5P7jzJP8AXVY2xQf9ddlRx+a/7z/l7oAP+uk3nRS/6upJbqJ77y//ACL/&#10;AAVI0PmwVGsP2eD7PH/2zoAGjil/1f8AyyenTR7IP+eP7ypJIf8AU/8APWjy5JZtkn+toAm8vyv9&#10;Z/qakX5JvLP/AGzqOOHZ+7pR+5+/5p/uUATrDElNaTZPQreb/rIad5O7/WUASRx0M/OyiL5Pkpyd&#10;qAI4vLT92Km201flpytuoAbx9yndKAMUbaAFoopCM0ALRSK26loAKKKQDaKAFooooAKKKKACiiig&#10;AqC5/wCPeX/cap6guf8Aj3l/3GoA4H4Cf8kr0v8A673n/pVNVX9pX/ki+v8A/XSz/wDSuGrXwE/5&#10;JXpf/Xe8/wDSqaqv7Sv/ACRfX/8ArpZ/+lcNAHoOnL/oNmf+mS/yrhfjf8FtI+OngmbwzrV3dWlh&#10;JKsjtana52npXdacAdPsxn/lkv8A6DVlz6HB+lTOCmuWWxrQr1MPUjWpStKOzPjz/h2F8Nf+grrX&#10;/fxf8Kb/AMOv/hn/ANBbWv8Av4v+FfZGR6UZHpXF9Rw3/PtH0v8ArZnv/QXM8k/Z+/Z58Pfs+aFq&#10;Om6BcXNxFezfaJGujls16ztwOKFGOO3pRkEHmuyEIwjyx2PnMRia2LqyxGIlzTluzjfiz8N7D4uf&#10;D/WfCWqSywWGpIkcssJ+cBWVv/Zaq/Bn4TaT8FPAFj4U0iaafT7V3kSS5Pz/ADNurui2Dg8Cl38g&#10;A8UvZQ5+fqV9crrD/VOb93fmt/e2uZWuaJZeJ9GudN1a0ju7C5Uxy28vKyL718ceMP8AgmN4X1HU&#10;xP4c8SahoVpJu8y2cCXj+6uf4a+2kk8wZA49c07DZ5ORWdbDUq38WNz0MtzrMMpcngarhzbrp9zP&#10;DP2e/wBkvwf+z1511pfm6lrNwgjl1K7H7zH91cfdWvYdb0Sy8R6Td6ZqlvHd6fcxtHPDL9x0bqDW&#10;ocge9IBmrhThShyQjocWKxmJxtf6ziKjlPufFHjj/gmT4Q1XUjeeGdfv/D4d8mLiVAP7q5rqfhB/&#10;wT08B/DvWrTW9WuLrxLqls/mIbs4iD9m2jvX1cPu9KCPl4FcywGGjLnUT3qnFed1cP8AVp4l8v4/&#10;+BfESUUUV3HyoUUUUAFFFFABRRRQAUUUUAFFFFABRRRQAVieINU+wwiGM/vpR0H3q1ppvKhL1ycN&#10;59qvvMjm86gCSS3lb/lt50tNuIf+Wkk3kwxfvfN/9lq5dR/aoPMqvcWscRh8uaX/AKaf3KAMPVrG&#10;LUbHy/O/c/8ALO7/AIJP9mvM5vgvpl/PNJ5Pk/P/AK2b/lm9ezfZdk83l/vv+ennfcrLtY5Zf3cn&#10;9/8AdxUAZOk6LFocENv/AMfvyVYaOX/j3km/e/639z/c/u1tNb7IJv8Anr/y0qrJpMUsHlyTf9tY&#10;fkoAht2l+3eXJWlar+//AHfnf9NJf4KP7P8AKgh8v/VVJHb/AGj/AEiPzvK/5Z+TLsoAbbr5XnR/&#10;8tv+ev8Az0qbT7X/AKbf6r/V/wDTTdUjR/v/AN553/TOWnNJa/6uObyf+mtADVk2/vJP9VF/y1qx&#10;G37jzKkWPbBVj7PtgoAasm793H+5p0P/ADz8797FQFzP/wBc/wDWVOI94iQf6qgCLb5VTW7b4P3d&#10;OHl4+So8SNDv86gCwsdEnzUwfLL07f6yp26UANjOadtpmOPkp6rtoAAAtLRTN/vQA+iiigAooooA&#10;KKKKACiiigAooooAKKKKACiiigDzr4M/8eev/wDYUlrI+Af/AB/fEb/sZp//AERDWv8ABn/jz1//&#10;ALCktZHwD/4/viN/2M0//oiGgD1yiiigD51/ai/ZYl/aH1TwzeRa8dI/siTzDGIw/mfNmverK0Fn&#10;a28PaGNY/wAlq2MMAaauUUnORWUacITlOPxM7a2OxFfD08NVl7lO9l67jhHtNfOnxI/ZSl8fftG+&#10;H/ib/b5s4tJEGbD7MH8zy938Wf8Aar6NyCtMO3g57dadSlCqvfHg8diMvnKeGlyuScX6PcXHzDHT&#10;0rgfjH8HNB+N3gu68Oa/GTBJ88c0fLwP/C6+9d6uGGSc+9OK5OaqcIzXLI5qFeph6ka1KXLKOzR+&#10;dtx/wTY8b6VfNZ6F8QzFor9QPMiP3v7ittr6P/Zi/ZD0D9niCW+FwdY8SXKeXJqEq7dif3UX+H3r&#10;6BCFPu8ClXAz3964qeAw9GfPCOp9Pj+K83zKhLD4mr7kt7JR5vXlHAYFZXiTSv7e8P6lp6S+Qbq3&#10;kt/N/ublK5rWPvzRmu/c+UTcXzHz5+yv+y7J+zn/AMJIZdeOsf2vIknMQTy9u7/4qve57eK4iljk&#10;Hmxuuxo6mUjsfwoyCDzWVOlClDkhsdeNxuIzDESxeJlzTluz4a+Jn/BN1NQ8UXeueBfFc3h2a5Ly&#10;G1fdiN2+9sdSG21jeGP+CbOua3qsMvj7x5PqWnxP/wAesTu7Sf8AAmb5a+/gOORigjjgZrilluFl&#10;Lm5T6mHGWd06XsVX+dlzf+BGJ4Q8K6Z4J8P2eiaPaR2ml2cSxW8UXRUFbfXjFBPTFITwTnAr00rH&#10;xUpOb5patktFFFIAooooAKKKKACiiigAooooAiYjHPSm8Aljx/tU0y7hntXnul/Frwr4h8X6n4b0&#10;zWBLrNq7RSW2WU71+8q7h8zVUYSafLHY56telSlGNWSXM7K/c9BeXgcda8l+MPx20b4V6ppmn3dl&#10;d3l1c7Zf3P8AyyTO3d/vV6e3mP8APHNXyr+0dZ20fx78Gy3+IbSRI4ri6l+599a6cLThVq8kzweI&#10;MZiMDgfa4aSjO8Y3fnLlPpyzaKfyLz/nqiyx+d9/5qsSSSoP3n/fqqkl1Gk0OJv3f/sn+xUv2r9x&#10;+78qaLZ/rf8AnpXIfRrYmWT9/wCZ5M3/ALJUO2L/AFf/AD1qnrGpS28H2iOHzpv+eVcD8ZNI8Xaz&#10;4H1PT/B95/ZniC5gXy7rzdn2atKcPaTjDm5ebqE5cqPTUtvssHlyDj5qpXFn9vsf9Hm/e7P9VNXD&#10;/A7wp448NfDqG28ea9F4l1/f/roo/k2fwru/i/3q7qOT/n4m8mXZ/qoaKsY0qkowkpW6r4ZDhPnj&#10;z8vKeK+F/wBmmNviNrXizxPe/wBpyy332mztPK+SP+6zv/FXs95ayXljeWd5D50UiNFJ/c2NS/um&#10;nh8yaXzdnmyRf+zUTXPmGLzP9THVVK1Wry88vh2OWhg8Phfaexio875n/ekcl8M/hV4R+E0F5b+G&#10;NMh02K5fzbmX+L/d3f3au+LPh3ofi2eyvNUsvPltn82OWuos5BPAT/rvn/dxU64k/wBTHcfuf+ef&#10;k/cqa1SeInKVWXM3vc6oU4QXJCPKVraGLyPLt/3MX/LOrCxyvN5mPK/55/35K8k+LX7QVr8NzBp8&#10;FmdY1aSPzI4waj/Z/wBY8XeJ/BF7qHisykXN00tmZfkfyf7uz+76Vv8AVZ+w+sfZ+E8l5nR+vRy/&#10;VztzPTSP+J/3j177PsvvMkm8n5Kct1To5PKsfMkh87/x+uF+J3jy++G3g691jyfP8r/nt/yz3VyH&#10;pznGEZTmec/tWa2SNGt7mL7JpUX72S78z+P+5Xb/AAB0Pw/pnhCC90fU7XX5bn/mKQ9/+mdeG678&#10;NvFX7RVxBe63qcujWG9ZY5YvnTY38KJur6E+Evws034QeCIdAsLya9ij/wBJkupvvyO391f4f92u&#10;lUcJ9U9r7R+2vtb3eX1Pk8BCticzqY6dHlpyWjfxfcdfNeeVBN5n99ac00ss/wC7hptnJF5/7z/l&#10;l/33TtsVxYwxx1zH2J5f8dJvFX2HTI/D8M03mz+Ve2sP3/I/367L4f8AhmXwr4cht5JvOl3+bJ/0&#10;z/2a3pIYmg8ySam28cUX+j/89XrleGg60cR9q3KVzS5eQsTNFL/rP3Hz/u6qs0tx+7/13/TWnLJ9&#10;q8+3k/fRRVN53m/u5P8AllXUSNuGluP3f+uiqSaz+0fvP30P/odCrv8AJ8v998//AC2/uVMse795&#10;/wCRZqAI/svlTzf9Naa1rEn7uP8A1v8Az1ouJrmLyfs//bTzv7lTf9M/OoAhjh/13+/RG32r/tr/&#10;AMsv+edSNbxPBN/0yoX91B+7/wC/v8dAElrcRReT+5/7a1orcRt3qhdeVF5PmeVTZLrz4PMjh/jo&#10;A1FbfT6yIbuRz+7/AP3laNvL5sWaAJq868Y/8lU8G/7k/wD7LXoiturzvxj/AMlU8G/7k/8A7LQB&#10;mfFH/krXwm/6/r7/ANEV6xXk/wAUf+StfCb/AK/r7/0RXrFAHz/8Xf2NPAfxp8Yy+JvEH28X8kKw&#10;nybgqgRfauM/4dt/CQf8s9Tz/wBfLV9XY5yB+OaTjGQce+K5JYTDzlzSgj6CjxDm2GpRpUcTOMY7&#10;JSPlL/h238Jj0j1PHcfaW/xr6a8N6Da+FNCstJs/ltbOFYowf7q1qYyAByKC3YDPtWtKhSpfBGxx&#10;43NsdmKjHF1pTUdrs8h+K37M3hL4v+M9F8T639q/tDSdpt/Jk2r8rbq9bWJUAGcADGKfwwB3Z/Cg&#10;n5sZ/CqjBRcpR6nJWxVavCnSqybjDZdinqmmw6vpd3ZS8w3MTRv/ALrLivlv/h2z8JgeI9Sx6faW&#10;/wAa+scDgZxQcNx1qKtClW+ONzpwWaY7LlL6pWcObex8or/wTa+EuOY9Tz/18t/jXXfCb9i3wB8G&#10;fGkXifQ/t7ahFC0UfnXBZMN97ivfx8oAoxluuKzjg8PB80KaO6txDm+JpSo1sTOUZbrmF29PauN+&#10;KXw00f4s+CrzwzrfmjTrwASeS21q7IEBRzQ2AeDj8K6WlJcsjwqdSdGcatKVpLZnCfCL4UaL8GPB&#10;8PhvQRL9ghdpP3zlmy1ddeWFvqVhLZ3cEc1tMhjkilG5XX0Iq4Mgc9KOOfWnGEVHljsVVr1a9WVa&#10;rLmm3ds+VfFv/BOb4XeJdWm1C2N/oxl/5dbOT90P91T0rqPhN+xL8NfhDrUWr2uny6nqsT+ZDdah&#10;IWMTf7Cg4FfQZJFIckdcVyRwmHjLn5Fc9urxDm1Wh9XniZuHbmJaKKK7D58KKKKACiiigAooooAK&#10;KKKACiiigAooooAjmkES7qhhu9w+fiq1w37/AP137rZ/qqy7r/SIPM/5ZUAb/nRtXj2tftUfD3w/&#10;8Wx8O9T1n7F4g/d/66P91I7/AHY9/TdXJfGn9p6X4I+OPDPhRPDN5r0Wposkt1D/AMs9zfl+ded/&#10;Hj9hKP40eMdS8b6J4sm03VtTeCT7LLF+5jRfvbGVt27/AIDXt4TAUE41MxlyQmnySWuuxzOtzSlC&#10;j7zjufZMeobfOjk/1sVJPqcYg6+VXMaNpcug+FdM0v7bLqd3pkEVtJqF5/rpNq7dz/7TVj/ETUPE&#10;KeDr240OH/idxJ/o9pXiM6TvVucff/1UnSWvCvFv7L+neIPj7pnxLg8S6jZ3drtkk0sSs9tI6/7H&#10;3a9O+Hra5ceFdGuPEn7jW5LX/TYv+eb1xvgn4tXPi3xjrPh+88J6h4alsd3ly6jt/wBJT+8m1jXV&#10;hq+Iw/tJ0ZcunK/Rmc4Rn8Z6PfTxabY3d9cTxRWsW6R5T91Erwbwv+0tdeLvjBpvhjS4IptAlZov&#10;tXl/vZPl+9/srXAfH7wz8Rfj58QIvCngvxNp/wDwr+xK22qxaddL51s/3m+0J95vZfu+9ex/s+fs&#10;76P8CdBKG9l1rWZXb7Rqt3H88af880/urXqrCYTC4P2tapzVJLSC+z5yf8x4eMjmGKxFOOHlyUot&#10;c+msvJHq2rTyafpd7d28H2y7hRvLii+/J/s181+O/wBqzxF8O5dGv9c8Ez6PYSo/2yxmkDzf7LI1&#10;fTrzRyW8oQ818j/tJ63ZeM/i14N8GOPOhsLqKO9837m+Vvu/7Xy1OTUqWIxPJiafND3m/RGHEWKq&#10;4PBc9Gpyz54xX967+Et/CH9rnxF8ZfjRpuh2fhP+zPCssEpklm3PN8v3ZN33VX/Zr2f41fBHQ/j5&#10;4Vh0fXIYp/n823uvL/1f96uut9DsLW32W0MNlaRbY44rSJU+SvLfDfx7luPjTeeBNQsvsVh80VlL&#10;/wAtZHX5t3+6y/NU168MTX+s5ZR9jGC6S5n/AIuY63Xjl0adHHVOaVWfKvd69jO/aGsvCvgL4Ewe&#10;H9Th+2AIttpcMX396/xbv7vrTP2Pb7xdN4Ivf7c/faLFsj0oy/fkT+L/AID6VF8W/A3i74s+LD4Z&#10;1TTNKsvCBf7Tp+v2krPd2397ejKF+b/er1/wV4atvBfg7RdDgm+2fYY/K837nmf7VaVMVSp5b9X3&#10;nJ8z68v+H/2481ZdiJZ79en7tKMOVW+1/iN2PyoP3cf7n/npLXnPx6+Nll8DPCEevyWU2pS/akto&#10;7GGXY8n95q76e+jt7A3F5NFZxf8ALSWX5EjqjPb6Z4t0qHzILTU7Xf5scsvzp/vJXjUJ0qdWM60e&#10;aF9Ve3N5cx9PUjOUJQoy5ZHE/FfQbn45/Bfy9H/0L+00iuf9L+R40/uutbnwX8DRfDvwDpegwQeT&#10;NCnmXE38Ej/xNXbWieWIUl/5af8ALKrat5A8t5q1lipypfV4fBfmsYQwNCOJ+t/8vLct/IyhrGm6&#10;hfT2Ftd2s93bf6yH+OOq3i3xPpfgzw9cavrc8VnYWyZll9P9n/arxiw+FvjLwZ8Yr3XNIih1LSr6&#10;d5bjzpdn7tvvL/velZ2n6jffHLVtZ8GeN7KX+xfP+028X+peN42+Vd/8VZU4w54+12623sePHM6z&#10;XspUXGtJyjG8ZcvlJy/lPd9P1TSPiB4UguYP9M0XV7X92f8AYZao6B8OvDXhTwraeGLDTIToFt0t&#10;ZRvTf97c+6pvDPhOx8IeFdN0PS/+PS1Ty/KrSnuYoB5fn+cJaUqtnKFKT5L/APDf9vHvwp80Yzqx&#10;XPbX/wBuNO0W2WD93/qok8uq8yebBN5n/LSmCXz/ACTHwP8A2evK/wBqD4o6n8IPhHqWuaJD52qy&#10;SLbW/mx7/Ldv4tn8X3avD4aeMrU8PR+Kb5V8wrVY0KUqs/hiekeJNaHhXw5qWqSDz4tMtJbmSKL7&#10;8nlrurzz9mL9om2/aR8BXfiO30yXRhDdNbfZZ5N7gfws1Q/s6+IvEvj74L6ZqHji8h1PVb7d9oih&#10;tvJTyW+6rp/u9ab8HfgXofwHg8Sx+F4ZYbXU53uZIppN/wA9byWHo0q1KfvVYvRr4dL8wQm6qjOG&#10;zXU9w81F71XtNRt77zfs80c3ltsfy334Nc9Day63pU1veTSw/aUaL9z8jx7v7j14p+zj+yXL+zx4&#10;w1/WF8fat4ltdTjby7TUf+WTs25m+8fmrlp06UoVJTlyyWyt8RufTVFULe+jb93/AMtasRXUcvSs&#10;gJ6KKRulAHOfEX/kR9b/AOvVqT4ef8iPov8A17J/6DR8Qm3eB9a/69Wo+Hn/ACI+i/8AXsn/AKDQ&#10;B0tFFFAFW5H7mUf7DV+bv7PlpqXxNsfHOoeIPFniGa7tvEV1bR+TfMiRorfKtfpFc8wSn/YNfnR+&#10;yA2ND+IH/Y03n/oVfDcY16+GyqU8PJwlzR1R7eTUYV8XGM43Vj0z/hVVv/0M3iH/AMDn/wAaP+FV&#10;W/8A0M3iH/wOf/Guw3R+tG6P1r8J/tfNv+gqp/4FI/Qf7Nwf/PtHH/8ACqrf/oZvEP8A4HP/AI0f&#10;8Kqt/wDoZvEP/gc/+Ndhuj9aN0frR/a+bf8AQVU/8CkH9m4P/n2jj/8AhVVv/wBDN4h/8Dn/AMaP&#10;+FVW/wD0M3iH/wADn/xrsN0frRuj9aP7Xzb/AKCqn/gUg/s3B/8APtHhXx+m1f4IfCy98YeEvE2t&#10;w61a3VtFH9ruWmTZJLtb5P8Adr778KXEl94Y0e6nO+eW0ikkP+0yg/1r4F/bab/jHPWf+v6x/wDR&#10;6193eGLl7L4eaXcJF5ssWmRP5f8AfKxDiv23gqrWxWWyrYmTnPncbve1o6Hwed0YUMTyUo2Vjq6K&#10;/M/Uf+CmXxut9QvIbf8AZ6u57aKaWKOb/Sf3m1mXd/qqxvEX/BV/4weEdI/tHXPgR/Y1h5nlfar2&#10;5niTf/d+aIV+hHz5+pNFeO/s0fGbVPjR8CtF8f8AiPRovCst/HLcG0EjFI4UZl3ZYA7dq7q+XfFP&#10;/BRnxv4/+I2p+F/gD8LZfiLYaY7R3GtTSMkMu372z+Hb6bmz/s0AfoJRXxr+yn+36fjV4+vfhx49&#10;8KTeAPH1tu8uwmkbbcbfvL8wBDV9DfHH40+Gv2f/AIc6n4y8VXfkadYJ/qox+8uHbhY0/wBpmoA9&#10;Eor810/4KL/HzXPDd3470P4ATT/D+HcftU0km+RP733d3/fKlfevrz9lf9p/w3+1N8Ov+Ej0TNld&#10;Wz/ZtQ0+b79tN1/75PagD2yiiigAooooAKKKKACiiigDzn4vfAfwP8eNLstP8caINf0+ym82G1ml&#10;kRRJ93d8rCm/B/8AZ7+H/wABbfUbfwL4ei0CK/k8y48qV38xv+BMa9IooAKKKKACvJfi5+y38L/j&#10;nqtnqfjjwla6/f2qeVFLM7q+z+78rCvWqKAOA+EfwQ8F/AvQ59H8E6Kuiabcz/aJLaKV3Xf/AHvm&#10;Y139FFABRRRQAUUUUAFFFFABRRRQAV8ZeBP+UoPxF/7Eyx/9Cr7Nr4y8Cf8AKUH4i/8AYmWP/oVA&#10;H2bRRRQAUUUUAFFFFABXFfGj/kk/i3/sGz/+gmu1rivjR/ySfxb/ANg2f/0E0AfhbY/+zt/6FX6t&#10;/wDBMz/k0nw9/wBfVz/6HX5SWP8A7O3/AKFX6t/8EzP+TSfD3/X1c/8AodAH1ZRRRQAUUUUAFFFF&#10;ABRRRQAUUUUAFFFFABRRRQAUUUUAFFFFABRRRQAUUUUAFFFFABRRRQAUUUUAFFFFABXjP7Wv/JFd&#10;T/6+rb/0atezV4z+1r/yRXU/+vq2/wDRq0Aeyr0paRelLQAUUUUAFFFFABRRRQAUUUUAFFFFABRR&#10;RQAUUUUAFFFFABRRRQAUUUUAFFFFABRRRQAUUVDOQITvoAwNTv4p77y5P9VF/wAsv+ej1JpdrLBB&#10;5n+u/wDQ6jm+WDzP9T/zz8mtLTo9w/eUANWHyvJkkm86iRZP+uNSL5sX+sokj3Tw0AFr80Hl/wCu&#10;+SoZvn/dyf8ALWrUa+b50dNjjieDy6AM9Yd/+s/5Zf8AfFOWSL/Vxwy+bU22W6/1c3+qp0dx9o/d&#10;0ARzR7vJ8z9zLR+8H7v/AF0u+rTNK/7um+ZKg8yTyv8AppQBV8yJp/L/AHv/ALJVhv3s/wC7p0cc&#10;UX7z/nq9AgBGX/1v/LSgCO3j/wCelTLHs/8AjtSf9NKhX5/3kf8Ay1oAdCv/ADzp3+q/eUN5f76R&#10;P7lSRr/y0oAXzd3le9Ju3fu6k27KaJQZsUAEIHkfu6k+/TdtOSgA27aFahl307bQAtJtoJ2iloAK&#10;KKKACiiigAooooAKKTbS0AFFFFABSL0paKACoLn/AI95f9xqnqC5/wCPeX/cagDgfgJ/ySvS/wDr&#10;vef+lU1Vf2lf+SL6/wD9dLP/ANK4atfAT/klel/9d7z/ANKpqq/tK/8AJF9f/wCuln/6Vw0Aeiab&#10;/wAeFn/1yT/0GrdVNN/48LP/AK5J/wCg1boAKKKKACiiigAooooAKKKKACiiigAooooAKKKKACii&#10;igAooooAKKKKACiiigAooooAKKKoarfw6XZTXE8vkwxpnNAGJr2o/bJprMfuRF0l/wBun2Nr/wA9&#10;IYfuf9/K53Urq5lsbK40v99+/wDNkl/56V02lrLPY/6R/wAtaALEckUX7vyf3uym7IqsLH5H7ySq&#10;sjeb/rKAKclr5UHmf7dNjk2+d+5/1X/fdXprSKI75D+6/wBX/wB81HHN/qPs/wDf/eUAV5Lf7R5M&#10;n+p83/ntRJpvlQTeZN/rXqSOT9/5kkP72pIYop4PM/5axO0nlf7tAFGO1uZZ4ZJJpf8Apn/9nUze&#10;V5//AC1+5/qv4KuLJFdfvI/9bs/d0HykvvL/AOWsv/fG/wDvUAQ/d/1k3nf9cf8Aln/v1JcW/lX0&#10;P/PKnRwxWf8Aq/8AW/8AoynTN5X/AKNkoAd9nli86OP/AJa/53Va8nzfJ8ypI2/ceZTsbYIfLoAg&#10;WIrNl5uf+mVSeZ5eZP8Alr/zypVbdTVbb5MdAEbNt/1n+q/561ck+WCodmzzpJKkhO6D93QA1W2/&#10;9MatAYpu7dSAgjfQA9V201O1Crsp9ABRTFanABaAFopF6UtABRRRQAUUUUAFFFFABRRRQAUUUUAF&#10;FFFAHnXwZ/489f8A+wpLWR8A/wDj++I3/YzT/wDoiGtf4M/8eev/APYUlrI+Af8Ax/fEb/sZp/8A&#10;0RDQB65RRRQAUUUUAFFFFABRRRQAUUUUAFFFFABRRRQAUUUUAFFFFABRRRQAUUUUAFFFFABRRRQA&#10;UUVFI1AFG/mEUIVf9Ye1fC/7QeqaJofxgiuvD8M2m6/bzpc3ssXyIX/vL/Erbetfck53QS4/1h71&#10;wfjf4Z+HvHelXtvqmmRTSy/8tfuPH/tbq9PL8VHCVued+XrY+Zz/ACqeb4L6vQkozTUk39m3/pJQ&#10;+GPx48I/FmzvLTw7rIvNVsUWS8tpY9j/AO02z+Jf92vIfin4I+JXxg8YzW8dlD/YltIsln521E/2&#10;vvfNXcfBP9njwj8DbjU9U0yG6n1S53eZf3cm940/55p/s113wv8AjHpHxQn1mDT/ADYY9Mm8q4lm&#10;j2fP/sVrW9jRrVKuXXdKKWs/iVycZgY5jhKeBzGpyzk/sP4uX/wI66xh+z2OmR3H/LJFj/75Xa3/&#10;AAGuB+O/xC1f4Z+BrzWdD0aLUru2f95FNu8qJP73y4P3a7+9t8+d++qG8tvPghguPKmhkTypIv8A&#10;nojLXm0p04VYznHmjfVfzeR9DUhKdGUKMuWVtH/KfOv7M3xh8dfGLxrrWt6tDDF4RtoPK+y2seEj&#10;m/2P4m9+a+lLqPfB5kf7/wA2uf8ACnhjQPAejDRPD+mw6ZB53mRww/c8xvvV0hk83/R/+eX/AACu&#10;vMcTRxOIlPD01CHRL+Xz/vHNgKFXDYeMMRU559WZsc0tnYzaheTeTDF/y1835NlYS/EDSdR1v+z7&#10;D9+Zf3sco/8AQa5/x346j1Kabw/pEP237T+7kl/2/wDYrb8F/D+LQYPMk/fahKn7z+5H/spXw39p&#10;V8bjvq+Bs6cPjl/7aj6L6tChR58R8Utl/wC3HVRtsg+2XH+u2UTSS3UH/PH/AD/BVSTWdM+0f2R/&#10;adp9rut0kdr5q7/9qpbiGK1/1n+qr6qUeU8tSjL4Aa42f8e//kb/AOxqOO4lbzvM86b/AK4/8s6r&#10;3Fxvghjj/wC/tSK3/f2pKM+TwrpGqa5DrFxpnnahbf6vzov9X/wOtyG4lnnmz5v/ANhXknwd8QfE&#10;LVNc8WWfjSD/AIl/mL/Z919z/gNesx3UX7m3/wCmflSVtXouhPk5lLzTvEwoVvbw5+Vx8npIdbrJ&#10;P50dv/qv+ev8FVZLOK6sfL1CH7bDK/8AqpvnSvk/9vDTvHE978Ok8Dz6h5t9PLY+Vp277+35Wf8A&#10;u19AfBfR/FXhf4c6NpfjS9/tPxL5flXl1D9z/ZX/AHv9quyrgo0sJRxftF77fufa0+0VGpzTlDlO&#10;6221rP8AY44f9VH/AM8vkj/75p0kPmzwyR/7X+pl+T/gdV7qSW3nmkj/AOWtV1vJbyvNNS5JNLF/&#10;zx83/wBGVNJ+9n+0Rzfuv9VRbxy/uZLj+41UZNQit/8AV+b5VAFr7RK8/wC8/wCPT/nrVyO8tn/e&#10;R+T+6/debVW4b/U+Z/qpao3VxbRaVNcSfuYot0slAGtDb+VP/qYvNlpvmf8ALO3/AOWX/LX79fPf&#10;w68d6lrvxaydTlmtL53j8r/pn/DXs2uNfaX4c1P+y/32q+RL9i/39vy1lRrRr/B3OHDYyGJpSrQ+&#10;ydI582fzJP8AyF9yobi4i/5aTeTXnXwZ1Xx7/wAI9KnxLOnQXUr+ZZyQyKjy/wCy6V02vfETw14T&#10;1uHT9b8QafY3dyn7uKaT567qlCUasqMff5e3vBTxlJ0I1p+5GX8/unWsQYIZP+WUlU5D/p3mRz+T&#10;Fs/1VM1TU9O0iwn1C/mENrEnmySn/wAd2VT8N+MdM8V6XDqFnN+6l/d+V/HH/vpXJzxU+Tm1Oy65&#10;jZhT/pt+63/u/wD4mrSzeR/9q+eqdxJKk/7z/VUY+0f9daoqxYjkil/eVXbzV/65U5bX7RB5klOj&#10;t/N/1n76gCTztv8Aq/7n+qo/1X7v/lrLTWWWLyY7f/VRf6zzqa4ljms/M/v0AWrSTeP3f+q/8fri&#10;fGP/ACVTwb/uT/8AstdvBN++8vHle1cP4v8A+SreDv8AcnoAzfij/wAla+E3/X9ff+iK9Yryf4o/&#10;8la+E3/X9ff+iK9YoAKKKKACiiigAooooAKKKKACiiigAooooAKKKKACiiigAooooAKKKKACiiig&#10;AooooAKKKKACiioGmoAlyM1VmuB/BKK8c+Onxj8U/D3xX4G0fw54Sm1+LXL7yr2/6JZQ/wAX/Aq9&#10;OkvP3/7uH+OrlTcIRnL7WxPMTy3MUsH/AE0/74qrKP8Aln/yy/1n+VrJ8W+KLDwb4evPEWqedNYW&#10;Uf7zyYt8v3v7tYPww+L2h/GHQ/7V8OTefa+d5Z82LZLH/vVaoVpU5VoRfJHr0uZSrUo1fY83vy6H&#10;UXum6bqc+y5srS8ik/1cssS74/8AvqraN9l4t/KgtI/+WVV47aRu/wDq38ySWvNPh98f/BvxE8Ra&#10;zomgXst5d6ZdfZpJZfuSP/sf7NRCjVqQlVhFyS3f8t9ipVIxcYfalsepr5V1+8k87/nrVe4tftU/&#10;/PCX/ln5P36sKsv7ny/+/VOhsYoP3n/kWoNRscm3z/3/APBUMdva+R9ojhh83y/Kkl/j/wDiqq3U&#10;1ykH/LH79XLG4/tKCH/nl83mUAcD8NfgP4L+Euq61eeF9M/szUNYn+03t1LIzvcuzbv4m+7uavQo&#10;5hDP5sf/AFz8r+OR6z7q42fu/wDXVJD81jBH/qZZf3v/AACtJznVfPOXNIDViESDj+5XneufDTwr&#10;4l8bw+J9T0zztQiRfKlO7+H+L+7XayTf2d/x7+bP8lZNvdf2l+8k/wBVv/1v3Pu0QqTpfBLlMqlG&#10;lVj+9ipcvva/zG1NJ/qI5P3MsX+f4a5/UPCuj3viOy1SWyh/tW23eXdeV++2Mv8AHVrXdBl8V6He&#10;6fHqd3pksqeV9v06XZc23+0j1nfD3wZq/hTw7BZahrN3r93E8vmahqMm+4kT+HfRGyXPCWpU1Gfu&#10;TjzROlt5LbyP3nk+b/z1omkil/5bVC3y+TJ5NU5o4rr/AEeT/ll/q/J/uVmWU/HXhex8feFdT8N6&#10;hNN9k1ODyvN/jjqv8P8AwfH8OfB2maHb3s01pbJ5Ucs27fJ/8TWxDfS2H7u8h/ey/wCr8n/0KrkL&#10;fbZ5re4/1tVzy5eT7JPLHm5yZW/1Nx+9/wCmdF40n76T/XS7P3cX/PSo47j7PBN/z1iT93Tlmiuo&#10;PMuP3PlVJR4p8NvEPjjxP43vZNYmmstPify5LTytib/4VR69tt7OKHzrjyf3Wz/nl88f/s1Z+oWv&#10;2OfzLf8A1sSeZHV7T7yW4g8ypguSJzYah9Whyczl6kk9vu/eRzeTFH/yy/56V5D8W9L+JjeN/Clx&#10;4MntIfD/AJn/ABNfO2/3v7v3vu/3a9ehjllqOKH7ZP8A88fKropVZUZc/Kn6q5VSn7WPJzOPoWvM&#10;jTzvL/v1558dbiJfCkNvJpn23zH8zzvvpb/7X+FVf2gL34jab4H+0fCyz0688SxSfvItR+f9z/Ey&#10;f7Va3wi8UeIfGfgCz1DxXpsVlqvmNHcQ+V/d/i21y4nCuvhP4iXNeP8Ae/8AATXm5mP+FrXMfgGy&#10;kuIfJl+b97/sVU+MfxFm+F/gHU9fs9Ml1m6ttscdrDHvWTd/E+2u9hjjt4PLzXE/Fjx9pvwt+HPi&#10;DxZqkM2p2umQNL9lh/5af3VrXAUY0p0aPLzxXLG383kRW5pUpckuXTf+U1Phh48j+Ifg7TNceym0&#10;37VH/wAes0fzxv8A/E+ldTJNx5j/AOq/561578GfGH/C5vhZ4a8WSab/AGPFqdr5v9nn/ll8zV3r&#10;NEsHmSTeTFFu8ytKsHGpKPLy8r2CHwR96/mXI7eJoP3f7moZDJAPMj/1stZfhjxTpHi3SzqGgalD&#10;qdp5jR+dDLv+dW2stbTL/wCRaxacXy9S04yXOOgutv8ArKm+1R+b15rgNS+HFzdfEaz8UJ4s8QQ2&#10;tvHj+wIbn/QS/wDedK35P+eck3nfJQ+X+Yod8QJI/wDhCNZj/wCnVqd8Pf8AkRtF/wCvVP8A0Gsj&#10;xROJvBGsp53+stWl/wDQa1/h7/yI2i/9eqf+g0wOlooooArXQ/cyf7jV+cv7IbbdD8f/APY03n/o&#10;Vfo1df6mX/cavzh/ZHbZ4c8f/wDY03n/AKFXw/GMebKZf4onvZI+XGR9Ge9ebR5tQeZ9KPM+lfhH&#10;sT9E9sT+bR5tQeZ9KPM+lHsQ9sT+bR5tQeZ9Kes2ztR7EPbHiv7a64/Zz1n/AK/rH/0etffHgf8A&#10;5EvQB62MH/oC1+bv7X3w70PSfg74g8QW8M39qy6jay+b5rOnzS/N8lfpF4H58FeH/axg/wDQFr91&#10;4MhCGWy5Jc3vv8on57ns5TxPvdv8zoHcRrubgV+Y3jSS5/4KJftrf8IhHPL/AMKl+HjmW98o/Jez&#10;K21v9lt0nyj/AGN1fXv7c3xfk+CX7MvjHxBZ3n2LVZLX7Fp8uN37+T5Vrz//AIJh/BlPhV+zPpmr&#10;3MONa8Vt/a13MfvSI2fJ/wDHW/Wvuj586/8Abv8AF8Xwt/ZD8dS2f+hZ07+zbfyfk8vzP3a7dv3a&#10;wP8Agmb4BsvBP7JXhK5t4fKu9cjbUrmQn5pGapv+CmWhXWu/se+Mks4fONr5VzIP9hW+auh/4J/X&#10;8V9+yF8M/L6xaWkUn++v3qAPlv8A4KR29z8M/wBpn4G/EfR4YbO7+3La3N3EPnk/eqq7v73ys9WP&#10;+CqGqRePPid8CfhdISbbWNVjuZ4/mTzEklWHH86P+Cr2o2t149+BuiRA/b5dbWbn7uxZY1qD/go/&#10;pcukfta/s3eILjjSYtRtraSX/bW8Vv8A0GgD9FtI0S10XQ7LSbaGOKztoFto4QPl2Ku3bX51fsXJ&#10;dfC//goB8ZvAdtFFY6Lf+bexWEI+SL5ty9Pu/LX6TowkAavzd/Zx1K28Rf8ABU34pXdl/qrWylt5&#10;P99flb/x6gD9JaKKKACiiigAooooAKKKKACiiigAooooAKKKKACiiigAooooAKKKKACiiigAoooo&#10;AK+MvAn/AClB+Iv/AGJlj/6FX2bXxl4E/wCUoPxF/wCxMsf/AEKgD7NooooAKKKKACiiigArivjR&#10;/wAkn8W/9g2f/wBBNdrXFfGj/kk/i3/sGz/+gmgD8LbH/wBnb/0Kv1b/AOCZn/JpPh7/AK+rn/0O&#10;vyksf/Z2/wDQq/Vv/gmZ/wAmk+Hv+vq5/wDQ6APqyiiigAooooAKKKKACiiigAooooAKKKKACiii&#10;gAooooAKKKKACiiigAooooAKKKKACiiigAooooAKKKKACvGf2tf+SK6n/wBfVt/6NWvZq8Z/a1/5&#10;Irqf/X1bf+jVoA9lXpS0i9KWgAooooAKKKKACiiigAooooAKKKKACiiigAooooAKKKKACiiigAoo&#10;ooAKKKKACiiigArH1mbcPLjlxL6VoXl0LSDzDXPSeb5/mR/63f8A62gC9b6fu/ef8sq0UWNoP3f7&#10;mkhO2Dy6IY/39ABJ/wBM6aF88fu6lZAw2f7dPlEn8FAFfy/KpzfL/q/9bSmIvLz+9jNK0eygCvI3&#10;2iD93+5loWGKrW3b/q6ase6Dy/8AU0AN8nd/y2qFYYk/z/rKm8nb+8/5a03dHPN/0zoAaq7Z/wDn&#10;t/7Tp3X5BD/39qaMbRvqMRRef5kf+toAjWLyP3nnVN92neXupjx7v3fHl/8ALSgBdu393TlapGWo&#10;1XbQASfLRtiepN9PoAjA8yKkRfL+SpNtLQAi9Karb6hi8wTHzMY/gqx0oAWkXpS0UAFFFFABRRRQ&#10;AUUUUAFFFFACbaWiigAooooAKguf+PeX/cap6guf+PeX/cagDgfgJ/ySvS/+u95/6VTVV/aV/wCS&#10;L6//ANdLP/0rhq18BP8Aklel/wDXe8/9Kpqq/tK/8kX1/wD66Wf/AKVw0Aeiab/x4Wf/AFyT/wBB&#10;q3VTTf8Ajws/+uSf+g1boAKKKKACiiigAooooAKKKKACiiigAooooAKKKKACiiigAooooAKKKKAC&#10;iiigAooooAK5PxdYWviC3ms7yDzoo+a6a4m8iEv6VzRubm/n8y3/AL/+VoAr6XodtawQ29v+5ii/&#10;dR/9M66KOPZ+7/2Kbbw7IPL8n97/AJ+arTQ/uPLoApqv/LOnTRxRT1YVf+WclRufMEzx0AV18uLz&#10;pJP/ALD/AHartJtn8vyf9bVyb9//APGqbJby3FAFfy5Jf3cc3k06SGL99J/y12f8Dq0v+v8ALqOR&#10;Yn8nzP8AW0AU182KD93/AOiqseTG8/meT53yVY+zyeT5cf8AqqhTj5D++l30AOX/ANG1GzeR+78m&#10;X97/AOQ6sQx+VSq0g+eTH/XWgBLdfNg8vzqk2+V/q6bbtt879z5NSQ+YsFADfuVM/wAo/d1GjeUP&#10;3f76pF/ewfvKAGxyb6k2+WPkFG3fSUALt8sfIKHh3VLTG+WgB9MZaZD5hH7ynqtAD6KTdTVWgB9F&#10;FFABRRRQAUUUUAFFFFABRRRQAUUUUAFFFFAHnXwZ/wCPPX/+wpLWR8A/+P74jf8AYzT/APoiGtf4&#10;M/8AHnr/AP2FJayPgH/x/fEb/sZp/wD0RDQB65RRRQAUUUUAFFFFABRRRQAUUUUAFFFFABRRRQAU&#10;UUUAFFFFABRRRQAUUUUAFFFFABRRRQAVn31zLCP3flfjVme4FvBveuR8aXV9a6Hqdxo8PnarFA3l&#10;/wDstACS+IbWzvoNPu5oRdXO6SK0/jk2/earEF7tEUjz+bHv/wBX/vfw18wfBvwn4q8X/EabxZ4s&#10;83/iWf8APb5PMf8Au/7q19HatqUWg+HJtQjh+2+VH5vlQ/8ALT/Zrpr0o0pxhzc0ranj5XjquPpS&#10;rTpuEbytf4pR7yj9ksW/2bVJ7yzjmi+/0pYdG0zSp549PsorOW6/4+PJi2eZ/tPXx9Y/tX+INJ8U&#10;mSTQLQWss7eZa+U3nbP/AIqvWbX9sLwJeaLNqF5BdWeqRf8ALhNHveT/AIEvy16Usmx0YRnCPNGX&#10;8kub/wBJPPjxFlU6soTqcko/zpx+7mPa2WKy/d/67/rjUaLF50Mkf7nzf+e3/ju+sD4c/E2x+Knh&#10;X+2NHhms4pf3cnnR/wCrdf8A0L/gNbs11LF5Mcn/AG0/6aV5FSnOlOUJ+7KO59HRrQrwjVoy5lLZ&#10;klxDvgmuJIfO+dY/3P8Ayz/2q4/4geH77xNfWX9n3vkxRJ/y2l2J/tV2F1J5U/7v+5/38qveWtzc&#10;eTXFicNSxVKVGt8Mjqp1ZUpc8PiMXw74TsdBsYZLeH/S/wDnrN9+tbVFiexvbe3m8i7ljb/SqdJ5&#10;tv8A9df+ev8AzzqNb6Jv3ckP+lyvVUcNSw1L2NGKjHyCrVnOfPP4jyT4e/s26J4S8Rwa5qms3ep6&#10;hFP5tvL9xI3b+/Xsc115X/tSobiHzYJo4/3MMT/6qobiO58jy/O87zf87a7q2Iq4mXPWlzHmYPAY&#10;XL4Shh4qMZFi8uNs/l+T+62L+9/gqRo5Zf3nnfvZUqRYd8E0fk+dLL/yyqnayRf6vz/4/KrA7iSZ&#10;ftH7z/nk/wDqv4P+AVJHNKv/ACx/6a//AGNQxw/v5/s83k1Ykm2eR/yxloAkjbf+8j/c+b/rJahu&#10;r62sPOvLy8+x2kSN5ks33KbMsUXneX/11/2N9YvirQ4vEvhW90eT/j0voGik/wCBf3KpcvN75Mua&#10;3ufEM8JfEPwr4u/0fQ9ftdZut/myRWkm5/8AeroZLfcP3c0UMsr/APA68P0TwP8AD79lTw7e+KTD&#10;N9r2LbXuoea0rxo39xf4a3NB8bWPxug/tvwdqksujW3+jSS/Mvlv/d2N81XmsZ4ahUxeWUalanFq&#10;Otovm7X+EwwM5VZRpY2pCE/K8l/8keuRr5v+j/8ALKJP9V/z0/2qryeU0/lyTedL/wA9f4KmhaWG&#10;xh/1vlRJ5Xm1TdopZ/Lkm/1v7qT/AKZvXPF8yOll6Fopf3dx/c83/wCJqrcW9tLB9nkhh8qX/WRf&#10;wSVNHH5Xk2/+ul/5Z/7lNtV8/wDeXE3nRSv5Uf8A8TVgZuh+DfD/AIXvf7Us9M8m7lT/AFv/ADzr&#10;Te+sZf3f9p2kP/XWVd9c98Uv7T/4QDX4/D//ACEPIby4v4/+AV8N+C/2ePG3xl1q8ns9Z1DRbaxR&#10;f312WTM3+fmr2cvy+ji6VStWrKlGH92//kp85jMz+o4ulgaVG8qvNt7qPoP9p74N6v4nhh8X6ZqU&#10;2o/2Yn/ILtN2w/7Vcv8AB34Vav8AF/xk3i74hadJNpcUCR28U0Wz7S6/Kv8A3zX054Y0vUvDfhXR&#10;tMuJ/Pu7aNYri7/56P8A3q6K4to5v3ckv73/AFklLD5tWw+F+rwjr36x5t1EzxWQYfGZhHF1ZO2l&#10;4dJSj8LkeWfHKcQ+B9Ns44P3Uc6x/wDXNF+7XJ/B57nRvH81n5MN59qg/wBIlhl/1abd26vV/H/g&#10;u28e6VZ2lxefYzG/mxy14Z4y+KvhX9l3XIdPks9R8S+IL5PMuD8qeXB/sV8jDLcZjszp/V4823/B&#10;PQxXJhp/WK0uWEeXU6r9qb49a58E/DUH/CP6BNr+tX7tFbywxb0t3/vbK679nvUvHet/DLR9T+Ik&#10;UMPiW53SGGGPZiH+H5f71db4W1iw8V6Hpuv6cfPivYFuLeWX78iNW0x+yTAyfvov/Z6+lnWhHD/V&#10;/YqM4t3l9r0/undCPPL23NzKS+Q9pJZfJ/ff9dKjuJt08P8Azy/8co8mK6g/6a1ctbe2/wC/VcB0&#10;kaLsn8wf6r/lpU0nz/6uo1aKL/rlQq+R5MlAC24kXzS5/e/+i64nxVNFJ8U/B0Zmi83ZP+6rs5rq&#10;KK+8uSvNtb8O21n8b/DWsRf665tZYpP9xaALHxR/5K18Jv8Ar+vv/RFesV5P8Uf+StfCb/r+vv8A&#10;0RXrFABRRRQAUUUUAFFFFABRRRQAUUUUAFFFFABRRRQAUUUUAFFFFABRRRQAUUUUAFFFFADe1IeB&#10;QB0rkfib41l8A+DdS1y30e61+6tkzHp9l/rpm/urRCLqSUI7smT5UeeftCftN6Z8BNV8KaddaNd6&#10;zda5deUIrT70ablXd9dzpXq19ePbwQyAfvTz5X8f+7XwLF8HPi5+1t4rsfGXjuWLwP4f0y6U2dpL&#10;E3nRJvVtsSfe3fKnzNivux7e4hEEazCaWJF3yy/fk2/xPXvZnhMLg6VGjCSlVtL2lndX6e98JzUJ&#10;znKU5/D0LM9xLOP9dFD5v/PX/lnWXHay6b+7k/fea9SM0V7/AKRJ503lP/yx+5ViNov9XH5Pm14J&#10;1jbq3jl/6b/89IpvnT5vlZaxdD8L6Z4Xgmt9PsorK1lf/VQxbPnreVomg8yT998//j9TQ2v2Wfy5&#10;Okv/ACyo5pcvIFoyZ5J+0NafEB/hZ/xbULPr086JJHP997Zvlb/gVYv7JX7PknwU8D/Z/EENpN4l&#10;vp3ubiWH5/L/ALq7/wC98z17ld3YtxMkf7kRvVGK62+T5n/LX/V16SzGtDBSwMLcrfM39qXa7/li&#10;c3sISre1+1Y07i1jXyf9/wD1v8dZu6W8gmkkg/j/ANV5tc34y+I3h/4eaV/bHiC9ls7WV/s0csMT&#10;TfP/AHdi5roNFvotZ0qHULObzrSX97/wCvPcJxjz8uhveNyTVrWVvJ/ffvdn/LH/ANBrMsNYsdNv&#10;oNHvNShh1W6Rpbe183Y8ifxbP71bayR+fNH/ANta8L+P37OcXxc8Y+DPFml6zN4f8QeHp18uX5tk&#10;kO7c0Xy/xVtQhTqT5KsuWNnrvr9kHzfYPappoovO/wB//lj/AHKdcSW11B/y2mil/wBXVGa6+2QT&#10;/wCuhliT/W/wSPUdreSvB/zxli/74rnKNa3kitf+W37qWpLqaK3/AHkcMPm7Kz4W/wCWn/H7/wC0&#10;6m+1WyQeZ5372KgCxY3H2ex/d/3KPtWyD/UzTf8ALLzf46ha68qCby/+2lXlWV/3ckP7n/x+gDPm&#10;uJb2f7HJ/rZY/wDgEdV5I9vkxx/9tP7lC/uJ/M/fXksT/wDfur1j/pH+s/11AD7Y+Tb+X/z0/wDI&#10;dMuZ4lt4PL/fSxf88vnrhfi59tsYP7U/e/ZLWD93aQ/fkp/wUaO+0ka/GZoIr6H93a3fyPH/AL/+&#10;1Xzf1/MHmH1eGEfsb61OaP8AL0X+I9D2FH6t7b23v9jv7VYrieH/AJ61wvgf43eDfi1rnibw/wCG&#10;LyW81Dw8/l6h+62JG/8Adrtt8rfvI/30u/8A1tZ1l4Y0jw9ql7qen6ZaWWoam6yahNDGqfaHX7rP&#10;t+9X0q5LS59+h55o6fa3MXnSSTQ/9cv4I6mkmlXzvLh8nyv9Z/00okjiuJ/+uv8Aq6cqyyz/APoy&#10;kBDNHK/nW8f+z5cv8FSQySv/AKubzvKT95FU0Pmf8tP9VL/rKpyXHlTzR/8Afv8AdUATQ/8ATP8A&#10;+zqe5nisoDPcH/RYkaWT/gK7maq0N15VjDJJ+4+RazPF+kyeM/B+saRHeTaZ9ttXtvtcP34/9pKc&#10;EpOPNoiZyfL7h87fC79svVvir8WpvDmmeDpb3QCW8u7tZf3tvCvyiV/9lq+l9Z0PTfE1hNZ6ppsO&#10;paXKn7yKb568r+AHwWtvgL4HmsHP22/ldvtGoeV88v8AdX/dr1mOTZBD++/1te1m1bAzxf8AwmU+&#10;WlH3U/e5pf3vePOwFPE06P8Atcuacv8AyXyF0mC10Oyht7eHyLWNPKt7WH7kaf7tM1a1i1nSr3T7&#10;j/U30DRSf39jLtqwt15X7uP99Ud55ssEPl/62WvEPTaPjr4O/B3xL8AfjfBp/wDwlmnwaLfO32fS&#10;vtPz3sP950/vV9nKR52Bx/zzr57+NX7LNj8TvH1l4zk8S6hpV3Ftjkhh/uL/AHH/AIWr36zhkstL&#10;hj/5ZRov+/Xv5xi4ZhOli3U56kl7/u8vK1/6UeLluGlg41MPy8sIvTW/MWY7nzYPL/7ZVWvbbzp/&#10;Mj8r/wBkqzKn2y3x/qfMj/5Zf7Ved/Cz4UxfCaDWTHeXd5FfXX2n/TL6S5/3dm/7teDo1Lm36HtG&#10;p42s5bfwrrP77/l1b/2Wuk+Hv/IjaL/16p/6DWD4+s/+KO1n7R/z6t5db3w9/wCRG0X/AK9U/wDQ&#10;aQHS0UUUAV7n/US/7jV+bn7Jbf8AEj8f/wDY03n/AKFX6R3P+ol/3Gr82v2T/wDkB+P/APsabz/0&#10;KvjuK482WS9UevlUuXEfJnumRRkVDto21+LezPsvbE2RRkVDto20ezD2xNkUZFQ7aNtHsw9seM/t&#10;nNj9nPWf+v6x/wDRtfoF4F/5EzQf+vGD/wBAWvz5/bN/5N61n/r+sf8A0bX6DeBf+RM0H/rxg/8A&#10;QFr9i4QXLl8v8b/KJ8hm8ubER9P8z4k/4Kzw654m8GeAPCmkaNqGpWt9ray3stpbvIkaLt+9t/3q&#10;+4PBPhq28H+D9F0Ozh8m102zito4vQKu2t6ivuDxTlPib4Dsvib8OvEHhPUD5dnrFlLZSmPsHUrX&#10;5l/Bz4vfFz/gnVNqnw48Y+ANV8W+D/tUtxo19p0TNn5v4G5+Vsfd7V+r9JtoA/Nj4O/Dv4k/tt/t&#10;HaD8Z/iP4fPhPwL4Z/5A+i3cZL3DfRsfLu+YtXvX/BRD9mHV/wBpT4OW8XhiXHivw9df2lp8XmeX&#10;5p27WXd/e2/d96+rqKAPzE0D/go78XPCXgiLwZrfwb1i9+Itko077V9ndLaRwu1Wfjhv/Ha9x/YA&#10;/Ze8S/CmDxN8RviP5Z+IHi+f7TcRY+a2Rm3bH/2t35V9k7aWgAooooAKKKKACiiigAooooAKKKKA&#10;CiiigAooooAKKKKACiiigAooooAKKKKACiiigAr4y8Cf8pQfiL/2Jlj/AOhV9m18ZeBP+UoPxF/7&#10;Eyx/9CoA+zaKKKACiiigAooooAK4r40f8kn8W/8AYNn/APQTXa1xXxo/5JP4t/7Bs/8A6CaAPwts&#10;f/Z2/wDQq/Vv/gmZ/wAmk+Hv+vq5/wDQ6/KSx/8AZ2/9Cr9W/wDgmZ/yaT4e/wCvq5/9DoA+rKKK&#10;KACiiigAooooAKKKKACiiigAooooAKKKKACiiigAooooAKKKKACiiigAooooAKKKKACiiigAoooo&#10;AK8Z/a1/5Irqf/X1bf8Ao1a9mrxn9rX/AJIrqf8A19W3/o1aAPZV6UtIvSloAKKKKACiiigAoooo&#10;AKKKKACiiigAooooAKKKKACiiigAooooAKKKKACiiigAoqKWYQQl37Vky6vFdf8AHvMPLoAsahJ5&#10;/wC7qrptj/y0uIef/RdQxyRP/q4f9bWtaTiUYQ/6vh6ALCoFO+lGGw9J5dOTtQBGzf6mpFXyxRTW&#10;60ANaGKnK22mqv8Ay0pzLuoAYE2y7zLn2pFpZTIsPvUrNsoArtBuPmedTpF2/wCr/wBbTkfzB5go&#10;lx0H/LSgBsbebUi9aGXdRt/fZoAFaiP5ac3zVHu3f6ygCbrULLUi/LSbRnfQAEJjZ+lGMy09l3U2&#10;gA3+9EZzRu3U5elAEflVLSL0paACiiigAooooAKKKKACiiigAopG6UM22gBaKKKACk3UtFABUFz/&#10;AMe8v+41T1Bc/wDHvL/uNQBwPwE/5JXpf/Xe8/8ASqaqv7Sv/JF9f/66Wf8A6Vw1a+An/JK9L/67&#10;3n/pVNVX9pX/AJIvr/8A10s//SuGgD0TTf8Ajws/+uSf+g1bqppv/HhZ/wDXJP8A0GrdABRRRQAU&#10;UUUAFFFFABRRRQAUUUUAFFFFABRRRQAUUUUAFFFFABRRRQAUUUUAFFFYN9rAuDLBbjkffoAydU1q&#10;W/1ubTvsUotbXbL9qEnEn+zWpbQSyTQ/+RP+mdJYw/v4f+eVa8EckRxx5dAEgA/791A0G/8A65VN&#10;N8tNkh3UARr89NuIfNqRhJ5O/vRb+Uv+roAj86X/AFnk0SNs/wCm3m07f5c3z4+5/wADok/1H7ug&#10;Bqw/v6bu3T/89vkqxu+tR/dg/d0ACx7Z/MkpUjkkm8w/uvansu+jy909AEf3/wB3/wCRabEv7j93&#10;N/3+qSSLbmP/AJ6U7yaAG7v+elOjX/lnRJ5UVPkZ1bPHl0AK3Wm7xx/00pzfL+8pqx7Zs0AEEIiH&#10;ydKkfvQ/eigBsceynbKF+WnbaADbS0UituoAWiiigBAc0tFFABRRRQAUUUUAFFFFABRRRQAUUUUA&#10;FIrbqWigDzr4M/8AHnr/AP2FJayPgH/x/fEb/sZp/wD0RDWv8Gf+PPX/APsKS1kfAP8A4/viN/2M&#10;0/8A6IhoA9cooooAKKKKACiiigAooooAKKKKACiiigAooooAKKKKACiiigAooooAKKKKACiiigAq&#10;GacQDL9KZdXHkVh6hdXMsH/LLzaALGoXErWPmf7dZ8cm+DzP+Wv/ACz86o4pLlJvMk/ff8tK8p13&#10;9o7wP4e8f/8ACP6neyw3f+rkl8v5I3/uvW9GjVruUKMXL0MK1ejQjz1pKMfM9UaTf537n+D9351f&#10;K+ufFL4sS+P73Q9Phl/tC1f/AJB8Nt8kibvlb5v4a+oo47a8sfMt5v8AW/vY/wDcp32W2g/0j/nr&#10;/wAtf4/9mijUVKXvx5jzM1y+tmMIwo4idLlevJ9qJhab4esbS3hvNQ0bTodajgWS4xErfP8AxbP9&#10;mvE/iN+zO3jD4mabf6PDaaZ4ZMCy6j5PyPv3bm2L/tV9AzN9qgm/5676dNNFLBDb+T+631thcbWw&#10;NSU6MuVyRrjssw2Z0o0sXG6jy/geT/Hq78Z+F/AEMfw7spYLq2kT/j0iXf5K/e+TbtbdWT+y54v+&#10;IPi/w7rNx48M0UP2rytOu5olR/7rRbNv3d38Ve5SXP8A02/1VV9SuIm/7Zf+zV0Rx8fqUsJOjCUp&#10;Pm5+X3/8PMX9Sl9bjiIVHGMVy8nQI/NsP+W3nf8ATL+ONKdJqEsEEP2eHzv+mX/POqtrYxef/wBM&#10;f/H60I5PtEHmR/uYonb/AH68o9Iq2t1L9omjuP3MX/faV4tc/G3x5a/E6bQ9L8AXd7osTrFJdeX+&#10;+2N/y3Rv7v8As17ey+V50kf7mXyP/H2qNf3EHn5/ff8ALSX/AJ6V14fEQoOXPTU+Zdeb3fP3TjxN&#10;GrVjHkqOHK+nL/4D7xXuluZYJpI/NmlikXy/7klSWscv+sk/1sv/AC1/551Yt7rdB/qf3X/LT+5T&#10;pLqV4PL/AO/lch2FPVLr+y4JriSb/RIk/wBxI/8AarznXvj94M8P+I7LR5L2XU5r7b5ktp88Me77&#10;tdp4y8N2PjXw5NoeqTSw2l1H+8lh3J8/8P8AwGvK/hN+zBbeBPFP9t6xqcWs/YUaS2tfK+Tf/DL/&#10;AL1erg4YGUKk8XJ80dkvtf8Abx85mdXNfbUaOXU1yS3m/s/ze6e4XVvFFP5n+ui2U2S4+2+T5f7m&#10;L/lpTo7jbfeZH/5G/v1XZtvnSRw/uv8AVSf77f3K8o+jLH2X7F5/77zvNpJY4/t8MknmzQ7P+ARv&#10;Xz38cPjh4z+Eviqyjj0C0vfDMUa/aJZfvyP/AHd/8LV7N8N/GUXxB8D6NrlvDNB/af72OKb78f8A&#10;9jXoVsBXoYeni525J7NS/CX9486nj6FXEVMJ9uPRx/8AJokvjjwDpnxB8OXvh/XLPzrSVP3n8Hmf&#10;3aofDP4YeHvg34Wn0vw3Z/YopX+03H3ne5f+981dXff9PH+tqGOP/UeZ/qq5fb1lSlh+Z8knqvsn&#10;Z7OHPz8vvdz438NfDP4u+I/2kr3xBJeah4a8P2N99p82a53wyQ/880T7rf0r7KZYriCaPyfO/wCe&#10;lOht/Nn8yTyfKi/6a1D5f2WCaST/AJav/qoa7swzOrmMqfPFR5Fyq0f/AEo5sLhYYXm5JOXM+bUs&#10;NceXBD5c3+r/ANXL/HH/ALNNuv3X7vzv3v8Azyh/9Cqvawxf8tP31WlaVLHzLiHyZd/lR/8AsteW&#10;dxNHbxS+TJJ/yy/df/ZVNMPtP+r/APIPyeZ/tVDcXHleTJcf9s/Jr4r+P2v6npP7T+gWn/CWTeGt&#10;P2J9ouoZW2Rpu+b/AL6X5a9bLMvnmdaVKEuXlUpf+Ann43GQwNL2s482qj959t+XLL50ck38a/8A&#10;jtWYbeJ/+etU18q6ghkt5vOh2LLHL5vySf7VWvtUUv7z/lls/wArXknoENrJE8Hl/wDH597/AH64&#10;T4lfAnwj8Vcf23ZSwyxbfLu4Zdjx7f8Aa/u141+1J8cbnwlcf8IXoc02mXd8n2m4v4dyPGn91G/h&#10;r0f9ljxD4g8XfDKG48Sfvv3jRW91/Hcwr/E//Avlr2aeFxGGwsc0pVOXXlVviPnp5hh8TmEspq0+&#10;b3OZ32PV9D0a20ixs9Ps/JstPtofKt7WH/lmi1Y8zZ/q/wB9UdnDLYQf6nyf+mteVfHH9oGP4SWO&#10;mW8WjnUtQvv3scUsmxNn/wAVXm0aNXFVfY0felI9PFYujl+HliK0uWET1/btnqSNv383+f8AgVYH&#10;gTxZ/wAJx4U0zX/sc2m/boPM+yzfI8dbU83kT/aJJooYt6xx1hP3Je+dkJxqwjOHwyJrgxW88L9P&#10;/QK4ofHHwTH4sHhe48QWn9s7/K8n/bb/AJZ/71din+n89Id/+q/56V5/4c+Avg3w544m8UDTIZta&#10;up2ufOm+fy3/ALyf7VbUfY3l7a+2lu5z4n2/LH6ta99b/wAvX/t49Djtf3/mSVy3ij/kpvgz/rnP&#10;/wCy116WplmMg/1Uv+s/v1xviZfL+Jvg0R/3J6xOoofFH/krXwm/6/r7/wBEV6xXk/xR/wCStfCb&#10;/r+vv/RFesUAFFFFABRRRQAUUUUAFFFFABRRRQAUUUUAFFFFABRRRQAUUUUAFFFFABRRRQAUhO0U&#10;tQyyiKHMlACIw2jiuBk+LfgzWPFN54Os/Euny+JYk/eaXFc/6TH/AMAryb9pb9q2T4O6tZ6Bo+lw&#10;6lq11D5vmzS7Ut/7v+9Xx1deLItG+O0PxD1jwb9j8YRbbmS1tJWhhufl+Vvl+9ur63LuGcXjcP8A&#10;WOX3ZL3Nve+X8p85ic/wOFr+xnL3o76PQ/TixuPtUHmSf+RqqzXlze/9Mf8AprXD/A34kRfF7wbD&#10;rlvZzaN5m6K5tZv+Wc+75tjN95ayfh9+0r4S+JHxV8Q+A9ItNQh1rw9C0t59rh2Q/e27l/i+9+lf&#10;MvDVYSqQnH3ob/3fsnvU6sKsIzh8Mj063s7mKeGS3n/df8tIqj8nZP5lv+583/Wf9NKsLDLdX3mf&#10;9/KbNfRJPDHJD5Mv/LP+5WBqcP8AGrwrq/i/4c6nofh/U5dM1W6/debF/wAs/wC992rvwn8J+IPA&#10;vgDTNL8Sa/Lr+tWyeXJqH8cifw+tdLDNL9um/c1cRI+PPml83Z+7/wDia29rP2P1fpfm+f8AiMvZ&#10;R5+fqZ95N/aP7z/lrFU0kez93/zyj/d/3I//AGarC/uP9I/56/8ALKvIfhh8Bbn4afEbxB4ouPFm&#10;reJZdckby4tRlbZZJ/zz2f8As1SlGSlzy5XHZfzGp6JNpdi9jDb3EMN5Fv8A9VNFvTf/AMCqxqEd&#10;ta6VNJb+TD9391D9yjUG8393JD5MXy//ALVSXEe+f7PceT5UqfvKzAk02Pd/o/8AqfKT93L9/wAy&#10;i61S2n/d/uv3VNtdN+xfu7eaab71V/7NivZ/tEn/AFyoAjs5JZ/Oj8n/AET/AJZxTf3P9ij7Ls/7&#10;Zf6uL+Cpmh233l/88v8AvinLb7f+vv8A1sf9zZQA2e9isvJ8yaKzllf/AJayKnmf7PzVaa3/AH81&#10;x+6h/wCWX+xXifx+/Z5/4XdfeE5P7T+xRaPdfbpIvNb95/3zXskljIljDb/vf3aLHHF/zz21o4wj&#10;CPva63/QCRbfzZ/M/wBd/wBMqsSal9o/1cPkS15/4L+NmmeN/FXiDQ7Oy1Cyl0f91cXd5bbEk/3H&#10;/iruLiP7VY+XH/cWplGUZe+BmrNc/wBqw3Ek0P2T/VSRf89K0tUmiurGaP8A48orpPK82Gq6/Zrq&#10;+h8v995X+sq55kV/B5cf77ynqQOM+G/w+/4VjpV5p8ms6j4giluvtMn9oy+c/wA38Ndyv2ZPJ+x+&#10;VD5VV5mlg8mOP/W1XjWJ55o/+WX/AI/Wk6k6suefxEpRjHkNZm82xmkt/wBzLUcdx5X+kSf9cqoy&#10;Wfm33med+9iTzfKp1vceV50cf/kasyi9N+9/d/6nyv8AVy1ah+f/AFn/AGzrLW4/11xJ/rZf3X+x&#10;VxpN3/Hx/wAtf+eP3I6ALV58vnSR/wDbSqP2qXz/AN3N5MX/AC0qSHzX/wCmMUW3979+obiGL/WX&#10;H/LV/wB35P8Ay0oA0PO8yDy/+eX7v+/UnmSH95bzZqrp8f2eCfy/9V/02+/TrNvsvnSR/wB+gCOP&#10;ypf9Hj/ff9NaufZ/Pghkqvui/wCPiOH/ALZTfJVeOb/XyedQBNa2/lTzXEn/AH6ps03/AC0/13/P&#10;OL+COm2vmyz/APT3s/4BUzeVF+7/AOWVAEcPlS+TJ5P+trQVovI8uT/VVi6T4k0y61W90f7ZF9ri&#10;/e/ZP440/vPWtdTfZYP+mtAHHeJ/izo/gXxx4f8ADeoecLvXd4sj/D8v9/8A76rrWaVPO8yH91/z&#10;1rHvPDtjrd9DeXll50tt+9j8778f+5Wxcapt/wBXD50UX+sqm4+7yAYvjhZP+EO1n/ljF9lb91/3&#10;zWt8Pf8AkRtF/wCvVP8A0GuV8QLLP4V8TSXH+q+yt5ddV8Pf+RG0X/r1T/0GpA6WiiigCC5/1E3+&#10;41fmr+yn/wAgPx//ANjTef8AoVfpTc/6iX/cb+Vfml+yq23Q/H//AGNN5/6FXyfEy5sv+aO7By5a&#10;p7lv96N/vUO80bzX5HyHufWCbf70b/eod5o3mjkD6wTb/ejf71DvNG80cgfWDxv9sj/k3rWv+v6x&#10;/wDRtfoZ4G/5ErQP+vGD/wBAWvzv/bGb/jHrWf8Ar+sf/Rtfoh4H/wCRJ8P/APXjB/6AK/V+FY8u&#10;Bl/jf5RPCxk+er8joaKKK+xOIKKKKACiiigAooooAKKKKACiiigAooooAKKKKACiiigAooooAKKK&#10;KACiiigAooooA8o+OX7Svw//AGefDsuqeMNehs5P+WVhEd9zcP8A3UTrX5heCf21/Hn7SX7cvgyU&#10;X2oeGfCv277NZ6JDKyL5P/TX+8zfxfpX2Yf+CbHgfxX8adb+I/j/AFPUPGc17dtc2+k3krfZLdP4&#10;F/vNt/u9K+SfiJpljo3/AAVw0azsLOGytY7uzjjhs4lRI/3C/wAK0Afr9X5Vf8FH/jT8RdU/as8J&#10;fDD4eeINQ0W6FvFFizl2JLPO27c3+6tfqdPMlvDI78Rxrk1+GMn7QFtd/wDBQ7WfiHHo+o+Ofsuq&#10;zx6NpWnf62427o4l/wB1fvUAfSDfsL/tdf8ARbP/ACek/wDia+hv2LP2efjV8HfF3iDUfif4/wD+&#10;Et06+slhsoftLTeXJvzu+b/ZrwvxR+3Z+1h4Sgm8Qan8B/sPhqJ/Nk86xud8cP8Atvu+X/e219Mf&#10;sg/tzeDf2tbC7tNOgn0HxNYR+Zc6TdybyU/vo/8AEv6igD6br4y8Cf8AKUH4i/8AYmWP/oVfZtfG&#10;XgT/AJSg/EX/ALEyx/8AQqAPX/2qv2hpP2cfBFlrsejf219pultvK8zZXy//AMPUZ/8AoRJP/Amu&#10;/wD+Cof/ACRfRv8AsIrX5lv3/wB+gD71/wCHqM//AEIkn/gTR/w9Rn/6EST/AMCa+SG+B/iVP+fT&#10;/wACVpv/AApHxL/05/8AgStAH1z/AMPUZ/8AoRJP/Amj/h6jP/0Ikn/gTXyN/wAKR8S/9Of/AIEr&#10;R/wpHxL/ANOf/gStAH1z/wAPUZ/+hEk/8Cax/F3/AAUyk8VeFtT0iTwMYPt1s1v5vm/6vdXy9/wp&#10;HxL/ANOf/gStH/CkfEv/AE5/+BK0AcDbr9nr6n/Zu/blk/Z5+EmmeC08MS619mnlk+1eZs+826vF&#10;v+FI+Jf+nP8A8CVo/wCFI+Jf+nP/AMCVoA+uf+HqM/8A0Ikn/gTR/wAPUZ/+hEk/8Ca+Rv8AhSPi&#10;X/pz/wDAlaP+FI+Jf+nP/wACVoA+uf8Ah6jP/wBCJJ/4E0f8PUZ/+hEk/wDAmvkb/hSPiX/pz/8A&#10;AlaP+FI+Jf8Apz/8CVoA+uf+HqM//QiSf+BNH/D1Gf8A6EST/wACa+Rv+FI+Jf8Apz/8CVrj9Y0m&#10;50HVZtPvP+PuL/WeT9ygD9Tv2Uv20ZP2lPHHiDQJPDP9i/2ZYxXXm+bv8zczLtr6pr8wP+CWf/Jb&#10;/HP/AGB7b/0Jq/T+gAooooAKKKKACiiigAooooAKKKKACiiigAooooAKKKKACiiigAooooAKKKKA&#10;CvGf2tf+SK6n/wBfVt/6NWvZq8Z/a1/5Irqf/X1bf+jVoA9lXpS0i9KWgAooooAKKKKACiiigAoo&#10;ooAKKKKACiiigAooooARm21WtNQt7wfuJhL9Kkmj82EpVKz06LTocRw876ANOisydbkTeYJv3NNW&#10;83f6v99QBq0VgyjUbbzpPOB/55xUjah5v/Lfyf8AnpQBv1VkvY1HH736VzWqa/Fo0M1zJNLNbRDz&#10;PK/jrP8ADPjSx16Cyks/3P2p2l8qb78dAHUm9laf95D5Pyd6oW6+bPNH/wA8qk1C8ieD95/9nVfT&#10;dNkN7eeZ5v36ANK30/b/AKz/AMg1owwxxReXH0pkCSR/6zmplWgAZd9DLQnahW30AAjxTWWpaibr&#10;QBIvShV20tR/P7UAJu2UbfMHzinUi9PkoAftqFl82p6Zv96AGq1O2e1D96QB+5FACeXTtlPooAi3&#10;bKdQ/en0AM3baN/vTgc0tACL0obpQBiloAQALR0paKACk20tFABRRRQAUUUUAFFFFABRRRQAUUUU&#10;AFFFFABUFz/x7y/7jVPUFz/x7y/7jUAcD8BP+SV6X/13vP8A0qmqr+0r/wAkX1//AK6Wf/pXDVr4&#10;Cf8AJK9L/wCu95/6VTVV/aV/5Ivr/wD10s//AErhoA9E03/jws/+uSf+g1bqppv/AB4Wf/XJP/Qa&#10;t0AFFFFABRRRQAUUUUAFFFFABRRRQAUUUUAFFFFACM22mRTRyfcOailt/PH7yhbGJaALNFQPFiYS&#10;U2SKQfcNAFmisi8guvJmkjm/e/8ALOKmqbmL91JNL/11oA2GbbWbf69ZaX5P2iYDzX8tPrVWaaWX&#10;95J/qqhbT/N/d3HkzRf8s6AKmp+JYrkC3/1M0j/u4j/y0q7Nb7/+mP8Az0lqrN4btp76CST/AFsV&#10;XmtbmWby5KALWj+UkHlx1oVDaW/kipqAG4zN9KaTuHmVJRQBC3z05Y4k/d1PUTNtoAj2+f8AvKcy&#10;7qFX9xTo/moAj8vfTVX9x+7qT7lDUANlj206NaUv/Hn93isq+1WSKaEf6nPrQBpQzU5Zo5a5+68S&#10;bL77PH++ps2pf2pB+7/c/wDXagDoGaJKBNHj565v+0JbX/ptF/qv8/7NOk1CW6/ef9+//iqAOmb/&#10;AJ507Z7VzdrqUqf6yaKbzf8AgHl0XOsySedHH/rt/wDqqAOnqJpI4q5OTU76yn8yT/U7/wB5LUl1&#10;eSxT/aP+ev7qOgDpluo3pTPHXKWc37//AK5f6yKb/lp/uVYjvIp//wB7QB0Md3FN9yUVKsm6uda3&#10;2Qfu4fJ81KktbiWKDzP+WWygDoaKxF1HZB5kk38dXPt4Q5x+6oAvL0pagt7qOf8A1dTL0oAWikbp&#10;Qq7aAFooooAKKKKACiiigAooooAKKKKAPOvgz/x56/8A9hSWsj4B/wDH98Rv+xmn/wDRENa/wZ/4&#10;89f/AOwpLWR8A/8Aj++I3/YzT/8AoiGgD1yiiigAooooAKKKKACiiigAooooAKKKKACiiigAoooo&#10;AhOSQRz70YHzZPFRyMIxuPOK8+8SfE+JQbTQSLy+H/LX+D/7KvGzHNcHldPnxUrdl9qX+FfaOihh&#10;quKly0o/15no64Ipdwwa5LwD4ol8TaWZLiLybm3fy5APu5rrO5FdWBxlHH4eOIofBLYitSnQqSpT&#10;3RJRRVW4uxAdneu8yHMCHyvUdfemZKHczbvTjFeDftM3vi6x0rTNU8KXkvk2N1/pFrDFvmkf+Fv9&#10;2q/wY8afEnxlqt5J4q0yGz8P+X/rZotku/8A2P8AZrtjhebDe39pH0v7x4Es1UMd9SnRnra07Xh9&#10;/QXxB+0zDP8AGqH4f6NZTTXVsiy3t/5fybGbaq/99V6J4k1Sx8OWM1xqE/2KKL/WXVU5vh/ocWuX&#10;usW9l/pUqeV5sP36o/EDwLF8S/Cs+j6hN/oku2KSKb7/APstXJHl5vfPdnzckuTcwNR+Oeh6r4b1&#10;PVPD979tltZ1sY/N+TzH/vJ/eryjwf8AALw98UPEc3iTWL2WaXf5txp//PR/71dhZfswaRp+lw6X&#10;/bN3DdxXX277X/46q7P92vSvA/gex8JQT/Z5vOmuX/eSzfI+z+7Vzq1cLjpVsDUcaVuX+WXvHz1P&#10;A1swpUZ5nGHNHeC+Hm97lNy382Kxhjj8nyYkWLyv49i/KtSSW8V1B5kn/LL975VR28Mv76SP+/5V&#10;cP8AE34wab8HdKnvNQ/4md3vXy9K81Um/wBpvm/hoo0auJnGFGPNKR7levSwtKVatLljE7r908H+&#10;keb5v/PX/nnU0kO+eGP9zDF/yzl/j/2qw/DviyLxR4cs9ct/+PS+RZfsk33/APdrWWaKX955P73Z&#10;/qv446icZQlyT+I0hNVIRnD4ZbEd95l1+8j/AHP/AD0i/wCelSN5SeTJcQ+dLLt/df8AjtR3UkUv&#10;+r/c+anlf36LFZZf3n+u8pP9ypLPOf8AhorwPL8Tf+EHt72X+1fP+zeb5Xyb/wC7XDaP8dPF19+1&#10;tefDSPTIbzwrY2vmXH7rY9u//Pd3/u11837PfhV/ibB488m7h1vz1l+yw/6mSf8AvV6NHo9jB4jv&#10;NQ8mGy1C6Ty7iXyl86Tb/ff+7XvTrZdS/g03Pmp8r5/sz/mieVh4Y2XN9Ykvj0t/KWrXyksf3n/L&#10;V2iouJN//jsVZun+MdIuNV/suzvYbzUIv+YfD/ro/wDarQupZdLnm8uaGaLZ5vlV4fKz1bosLN9o&#10;86OSHyfnrw79oH41+Lvh1cWVnpFnFBaS/wDMQ8r5P92u88PeL7nXNdhtpIfJik/77/2a81/bMW5j&#10;8L+GopIf+JV9u/0iX+Pf/wDE7a14exOFzXF0/ZS54c7i/wCXTdHi8SyxGXZZVnqp8vMmvs35dT1n&#10;4a+Nr7x94O0zxBcQ+TNfJ+8tf4Pl+Xd/wKuuZvNg/d//AGf/AAOvmzxf8X9Yufh1Zv8ACD/iZXej&#10;wJFqMU0ex7aFV3bkT7zbvu/LXsHwg8dXPxB+HOjeKJNM/s27voP9Itf91mVtn/fNd+Ky+rSp/W+V&#10;RhKco25vej1jzRLwGNpV4U6MKnPLkjK/2Zfzcsjs7xZZfO/1PlRf6uWaqcjW3/fr/njLvSsP4jeE&#10;ZfiD4Om0e31OXTPtX/LX+ONKx/hB8JpfhhpWqf8AE/m1/wC0yL/rpG/d/nXEoUvYynze92/+2N51&#10;sRHExowo81KS1nzfDL+XlPBf21viPc3WmaZ4QTTeJZ/tMl1/FJt+7sr0T9nP486P47sYvCEmmS+H&#10;/Euk2qxpYfwSov3tn/fVcz+2FqHgN/D0AvNS/wCK0tv+Qfa6dLvf/tr/AHVrzf8AZ08VeFfhH4I1&#10;r4r+MJ7v+1JZ/sNtdffeTd97Z/EzerV+gUsHRxPDkeam+eL93+9Ny+yvtR5T4z6xWpcQyUJLlklf&#10;+7FL/wAlkfaEN19l863k/wBVK/7uX/bq5btsn8z/AJbf6qTzvuVwvwv+NHhH4yWM0nhPU/tktjt+&#10;0WkseyaP/a+b+H/arvtQuJVnh8yH/trX51WozoTlSqxcXHoz9Bi4zjzwOb+IXiqXwj4O1nXI9Mm1&#10;OXTIGkjtIfv3P+zUPwx8dS/EH4daN4gvNMl0y/vo2lk0/wD5511V0ssUHmSf6qhIYk/49/8Alr/q&#10;5f4Kvnh7Hk5ffvv/AHbfDyhyy5+fm93sQwNLLP8Au4f/ALX/ALVaC2/nz+ZJN53/AEyqrdahHp37&#10;v97Ddf8APWb7leDfGH9r7SPg98RvD/gv/hGrvX9Q1PbLcS2fyeXubauxP4q0w2Fr4yfssNHml73/&#10;AJKKc4wXvnvu4tBexyQ+T/zzryH43fD/AMI+L/7MvPEnhmHWbqL915vmtD5af7e37y1699o/5aSf&#10;vvu/+PLurD8YeItD0mCH7ZD9sllf95aV5WJxs8uoVMRRrexcU7TX2ZM2hh4YucaM6fPHsUfhnr+k&#10;S2Nno9nZf2Z9hg8uO08zemz/AGN392uwupIov3f/AG082vJ/Cuj32veI4dYjh8nT4p/9z/gNeqC4&#10;iaf95/rdnm/7FeLkONxWYYaVbF+876T5eXmX8x6GPoUMNV5KPbb+X+6Z+qaRpGs/u7zRrS88391/&#10;pcW99lSQx21lYQWdnD9jtbX91Haw/Ikaf3asMsX+sj/1sv8A6HVXVvtNrpV5eWcHnXcUDSxxff8A&#10;Mf8AhWvpryl7h48+WPNPyJtW8SaZo1h9s1y9hsrSL/lrNL8lYsN94H+Inkx282k+ILqxfzf77x/7&#10;VfMXiUfEX49+J4PDGp6bFoMlrA0v2WWPyoT83zN81ek/Av8AZyvvhv4im8QapeRG7igb7NDafc/2&#10;t/8Aer3J4Kjh6Ep1a1qvRL3j4mhnuLzPGxo4TCOWHvyuc9D3q4k+zz/vB/rf++K8v8Wahc+OfEcP&#10;h/T5v9Ftn/eS/wDoTVJ8TdP8Qv4js7i3mmmtJbVf3UP/ACzf/brq/AnhGTwtpU8lzNFNdXX+s/6Z&#10;1+bY/wBrmOI/s6EXGEXH2kv5l9lRP06jy0IfWPtdEdfpdnFYWMNvH/qokWKP/cptvcb77y6G81oP&#10;3n+q2fvIqkjhif8AeR/ufk/d/wC5X1CSieYWvtnm/u464zxU274peDv+uc//ALLXTw+b/rJP9b/y&#10;zrkvELH/AIWZ4Nx18uXH/s1WBV+KP/JWvhN/1/X3/oivWK8n+KP/ACVr4Tf9f19/6Ir1igAooooA&#10;KKKKACiiigAooooAKKKKACiiigAooooAKKKKACiiigAoqlfXnlfu4/8AW1TW+ll87y6ANUg496a0&#10;scYyTzWRJqEjf5+Svmb9pf4N+OPinrumap4U8SzQ2kSfZrnTxfNbJb/9NE2sN3+71rswWHpYqvGl&#10;VqKC7s4cZXq4ajKrSpub7I+rGu0jAOcVgatqsjQZx+6rjfh3odz4K8HaZpd5qcuszW0HlSXU335H&#10;/wDQq6xbmL7D+8h/1X+rirlnGMZyhCXNHudcHKSjz+7I8w+InwX8B/E3VYdY8T6YNS1WKNYvNhud&#10;nyVc8VfCTwr4mvvDV/caZFe3Wh7fscv8caL91X/vLXW3ehxXV99o8nyYv+eUP/xdaF5Y+R5NxHN+&#10;9iT95XS8XiVGMPaPTb3vh/wmP1bD80p+zXNLf3TN0uG2soPs9vDDZRSv5v7mLYlTaP4b0hb691y3&#10;0y0stbuv3cl3DEqTXKL93f8A3lob/SvOt45v30v/AEzo0XWra/nm+x3sN7d2r+VJF/z7f79cmp0m&#10;oqyxTzSST/62mzTRJ/rP+WtRyTfZ/wB55Pneb/q5fNqOP7NP+8uP9bF/y1/+IoAjW8ligmkkh/1T&#10;/wDA6sRzbf8ASP8AyFXkf7QHx2tv2e/A/wDwkkmjXfiDzbpbaO0tPvyf3v8Ad+Xfj3r0bwzrFt4l&#10;0PTNYt4ZobS+tVuY4pvkeNGXdtfd/FWjozjSjW5fdkBrNN9tsZv9bDFs/wCB1Xj83yIfM/5a/wDL&#10;Whf3s/l+dN9z93U0ay+RDbyVmA21jlafy4/9b/rf333P92qun2Mtnqs95J++il/5ZTVpLcS2EH7z&#10;+/8Au5atXUcvn+Z53ky/LQBgzSXP2793VxbqJP3n/PKq943lf8e/77zZ/wB5/f2fxU2SaJ54fLmi&#10;mil/77oALy+3zwxxw/6r/vinNJ9o/wBI/wBT/wCh1CzeVBDJJ/x6fN5f/fVaE1x5/wC8jh/db6AI&#10;5Jt8H/TWWpo7WWfyftE3k1Xs2ief93/5GipzXEtvB+8h8/yqAPKvjd+0RofwP8Y+DfD9xo323UPE&#10;V15X7mNdkcP8Ur16j9oi/ffbP3Plbv3v/Aq85+LHwN0P4teI/D/iTWIf9L8PSebby/c8v/Z/2q7r&#10;XLH+14Ps8n/HpL/33XTWdCVKn7G/Pb3/ANOUlcxJ5n+u8ub91KlUfDei23h7/R7PzZ/tO6Xyv+eb&#10;tTbqSLSbGCO4vYrKH/lnLN8if7NakMMst95n/LXyFl/1tcxR5XYftJ+AtY+MJ+Gmn6lNe+K4p/Lk&#10;/dNsjm+8yu3+zXrTNs/1f+t31zNn8OfDVl4qm8UWejafDrcv+s1CGJUeR/4v89a6i4WWX/VwReV/&#10;z183563rOjLl9lF7df5gK9xJEkE0n/LX/VeV/HXl/wC0R8a774EfDKz1/S/DP/CS6rdXsVjb2H+9&#10;/E9erLHFewQXH7nzf9V++rPmhttWvvs95/qYv3sf7r/0CooyhCpGc43j2JkN8AeKb7xX4O0XWNQ0&#10;D/hGtQuYPMk0q8+d7atiG8lup5v+WM0Sf6qaqq3kUs8Mn73/AKZ/ut9Z3jHxdofgrSdT8QeI7yHT&#10;NFttvmXX8f8Au/73+zRaVWfJGPxdPi/7dCUoxNmSbzfO/wCePy/6n+/Xz/418C/HDVv2jINU8L+I&#10;ItN+GsvlS3EU3z+Xt/1ion95q90s9WsbzSodQs5pZor7bc2/9/5q0rG+lzN/y2lrWjWlhpy91S0c&#10;dVzf1IJR5jQaT7PPNJJ/qv8Anl/7NXJfEH+3IfA/iZPDEP2zX5LKX+z4vueZN/v10s1xv/6676qr&#10;JLFB5f8AqfNesIOz5ijxn9lPWvifqnw5mj+LGmf2Z4gsX+zW11N9+5Rf4nr2BW+1T+XJ+5ii/wBZ&#10;/wBNKuSySXM0wf8AfQ/88v8AbrPm1b7LfWX2iHzv+uNa16ka9WVXlUebovhJS5UXLex8qD/Xed/z&#10;zlqaZvssHlxw+dL/AM8v4KcrfaIP+eND3H7ibzIfOmiRvLi+55n91f8AvqsCj5M/Zy+GXj+y/aK8&#10;ZeKPGEE1lFslyZZPkuUZ28tU/wBlVr6g8Xza5BoV7B4Y/s/+2vL/ANHl1D/Vb/8Abrzv4A/ELxL8&#10;V/CmtXHi/wAMzeE9bsNRnsvJl3eTKi/dlT+98v8AEtep2ckV1B5n/LX/AJ6/89K9vNMZVxeL560U&#10;pRUY2Xw+6cODwccHR9lCTerld+ZR8EPq40KzfxR9k/4SCP8A4+P7O/499/8Asbq6BV82CaOhbffB&#10;/wB81DefL+7t5vJ/6a/x14zfMzuOf8eal5HhzU7OOH919il/9lrc+Hv/ACI2i/8AXqn/AKDXL6xY&#10;6np3gDX49UmivZfIb97DXUfD3/kRtF/69U/9BqQOlooooAguT+4l/wBxq/M39lltmh+P/wDsabz/&#10;ANCr9Mbj/j3l/wBxq/Mz9l1tmleP/wDsabz/ANCr5niCPNgPmioPlke2eZR5lR76N9fmHszq9sSe&#10;ZR5lR76N9Hsw9sSeZR5lR76Fko5A9seO/thN/wAWB1n/AK/rH/0bX6KeBv8AkSfD/wD14wf+gLX5&#10;k/tYad4li+Dus3F5rNpNon9o2v8AxL4bZkm2eb8vz1+m3gf/AJEnw/8A9eMH/oAr9L4ehyYOX+J/&#10;lEwnPnkdDRRRX1RkFFFFABRRRQAUUUUAFFFFABRRRQAUUUUAFFFFABRRRQAUUUUAFFfOf7SH7cfw&#10;3/ZsAsNVvJte8TSf6jQNJw9wedvzf3P+BV8r337YX7WnxtlmHw0+E8vhvT42wl3eWvzn6+b8tAH6&#10;aUV+X8fjz/goPoX+l3nh+z1KCPrELW2/9l+aut8E/wDBUXXPBerf2X8cvhfqXgzMixf2pZ20nkj+&#10;8zbvvf8AAaAP0TormPAnxA8PfEvw9DrnhnWLTWdLnVTHc2kof7yhsN/db5hxXT0AFfkT8W/+Uv8A&#10;pn/X3Z/+iFr9dq/KX4q+BfEsv/BVvS9cj0DVptF+1Wf+nxWLPb/6jb9/btoA/U3U7q1s7Ga4u5Yo&#10;bWNGMskp+UJ/FmvEPgh4Y/Z9vvGWva38L9N8My+JLE/ZtRu9Ii/ex7vmx/8As17fqVhDqtlcWdwP&#10;OtrmNoZI/VGGGr8mbr4I/Gn/AIJ0fG3VPGHw60Gbxv4A1N2iktYQ0v7hm3LHKq/MrL/eoA/WueBL&#10;mFo5YhLHJ9+OTla/H6x09fhN/wAFbodK8EQCysLnUo4rm1tI/kjjniVpvl/4Fur3TxZ/wU78Y65o&#10;n9neCPgd4oHimVPLjl1G2Z4Ynb5d2FXP3q3P2D/2LfFHhDxxqXxq+L9xJefEXU3lNvaSy7/s3mff&#10;d/8AaZei/wAIoA+gvinc/tAx+Nph4AsfB0/hnyF8uXWLiRLjf/F91T8tfPv7Ob+NJv8Agod4/k8f&#10;xafb+Jv+ETs/Mj0iRnttm75fvKDX3zXxl4E/5Sg/EX/sTLH/ANCoAb/wVD/5Ivo3/YRWvzLf/Xwf&#10;9d1/9Cr9NP8AgqH/AMkX0b/sIrX5lv8A6+D/AK7r/wChUAfW03+vplPm/wBfTKACiiigAooooAKK&#10;KKACiiigAooooAVa+b/iX/yPGp/79fSC183/ABL/AOR41P8A36APqD/gln/yW/xz/wBge2/9Cav0&#10;/r8wP+CWf/Jb/HP/AGB7b/0Jq/T+gAooooAKKKKACiiigAooooAKKKKACiiigAooooAKKKKACiii&#10;gAooooAKKKKACvGf2tf+SK6n/wBfVt/6NWvZq8Z/a1/5Irqf/X1bf+jVoA9lXpS0i9KWgAooooAK&#10;KKKACiiigAooooAKKKKACkZttDNtrOL3N1/yx8mL/wAfoAv793SnAYqOGpaAE20tIvShulADX71F&#10;FaRxy+YgxUr96crbqAGtHurJuLHyP3kcNbNMkXdQBgzaf58H7z+//qqx7HwjbW+qzap5MMN3L/y1&#10;/j2V2nlBaPK3/f5oAw5rWKWDy4/+/tWNGtzF9/g/+jP9qrX2HdVsR7B8lAElFIvSloATbS0Ux+9A&#10;Dm6U1Y9tG/3pGcZ2UAPVdtNoZtlPoAZs9qfSE4paAGN8tOXpTd/vSb9g+figB69KWimffoAE7Ufc&#10;o3bqbuoAds9qE7UL81O20ALSE4paRV20ADLupuz2pytupaAE3UbqWmUAPooooAKKKKAEbpS0UUAF&#10;FFFABRRRQAUUUUAFFFFABUFz/wAe8v8AuNU9QXP/AB7y/wC41AHA/AT/AJJXpf8A13vP/Sqaqv7S&#10;v/JF9f8A+uln/wClcNWvgJ/ySvS/+u95/wClU1Vf2lf+SL6//wBdLP8A9K4aAPRNN/48LP8A65J/&#10;6DVuqmm/8eFn/wBck/8AQat0AFFFFABRRRQAUUUUAFFFFABRRRQAUjNtqKe5jg++cVwvi34n2Ph7&#10;VtM0i4s7szX03lR+TFvoA7lLqOX7hzUytuqtZxCMfJ0q1QAjdKbTulNjj2UAPpj96cq7abu3UAOX&#10;pS0Ui9KAIPLj83/Vc+tTr0oXpQ3SgCvLHvE1Q20cfneZ5PkmrytuqPy6AHU7bTfuU+gCIx7aDGjH&#10;efzqRm201V2UANeMP9+nU5V202Nt1ACD/WmlZd9G/wB6hkXdhz+68ugCZo91QNJEkPmf8so6ZdXk&#10;VvXL6trEv763jh/e/wDPL/npuoA25ddt2ilSM/vP4B61z17dyXtvNPPNiEf8tRUdjNEljDJcf63/&#10;AKbRfPU0lxE/7vyfJil/deV/6EtAFNWlSeH7P53lS/6z+5spsdxKnk+XNN5vzUXTbJ/s/wDy6S/u&#10;o/J/5Z/7NVY1i/fXH/PJ/wDljQBpfbopZ/Lj/ffJ/wCP/wB2nfbvsUH2f/Xf9Nay926fzP8Alr/r&#10;f9V/q/8AarLW43WM32j/AK6/uf8AP3qAN6aSK6/eSeV9+pri+ii/667KwdPvonsYbfzv3v8Ayzi/&#10;2/7r/wC1Ucd9HdT/AOu+xS/9NoqAOi3eb5P7797/AM8v4I0/u1H9siur7y4/+WX+srH/ALU32MPl&#10;+d5X/PX/AG/4t9OXUt/+rh/e/wDjn/fdAG1I3mwfaP8Anl/q5ams2tknmkk/cyy7qx1mll86zk/c&#10;xRJ/rf8Abqx53nwQxxw/vYv+WtAGk19LcQeZU39rb4PL8nzqxY/N/c+XNN/F/wAsv4/+A024k+xQ&#10;faP+Wu/ypKANRY9sHmed/rakt5JXn8vzv3X/AD1/9l/3aqzean+r8r7Js/1X8dOs7qK3g+2eT5MW&#10;/wAqP+/QBtW915X7uprbU5Y72eP/AF0W/wDd1nw6tbfvvM/1v/LOmx30Us/7uGXzaAOpiuRcfcqx&#10;XNWtxL/z2/7Zfx1uWN19qg8ygCzRRRQAUUUUAFFFFABRRRQAUUUUAedfBn/jz1//ALCktZHwD/4/&#10;viN/2M0//oiGtf4M/wDHnr//AGFJayPgH/x/fEb/ALGaf/0RDQB65RRRQAUUUUAFFFFABRRRQAUU&#10;UUAFFFI3SgBaYzbKo3mqx2o/57VjtrEredJJ+5ioA6bfUclzFD9+UCuf/tTzZ/M/feVsqOaTzfJ/&#10;66N5kVAG1PcxEYH70egrH0vQNK8OkmztRFJL9/A+apLVpYP9X++/67VjeO/Hmh/DvQ5tf8San/Y2&#10;ix7Y5JZv77fKtYvCwr1Yy9nzTW2l3/26NSmlKMJaPc5aC8Hw+8bTxxy/8S++/eSeb/yzr0HTvElh&#10;qTMllPFPIn+sERrg/FviDwZfeHNN1y41mH+zr7/j2v4fn+0bqi8JeELnRp59Q/tOKa0uU/0fyfvx&#10;pXx2AwGZ5TjZYejGLw0puWsuWUIveKX92R6tfFYPGQ9+T9tFK679rnps2phMeVCZce9V7u/DfJH/&#10;AK4/6uvkfxz8FfjFq3xpg8QaB4slPh/z4JfKmuWhSNFZdyum7a26vq25k2Afuf8AVf8APGv0bE4W&#10;lQp0ZxrKfOtUt4+Uj52jXlVnOEqbjyvf+Yp6hfRSwf8ATWVPLkqrC0sH+r/7Z+TRfXUVvB/5F8r/&#10;AD/FXi/h/wCIHxGuv2k/+EfuNG8jwVLB5sfnRf6tP73m/wB7/ZrOhhpYn2nJJe4nLXy/lLrV40OX&#10;nv7z5dD3JVlb93++/wCmlU9PaWKCbzJvO8p2i8qarUlxE0H7v+/5dcn8WviVY/CjwBqfiC40yW98&#10;rbFHa/L+8dvu/P8A3awp0515xpQ96UnoaVKsKUJVp+7GO51EaxXUH7uf97En+VqSRootK/eTQzfe&#10;l82uR+DXjaX4g+ANM8QXGmRaZd32/wAy1+bZ/wB9tXE+NviZfeIZ73w34fsv3Ur/AGb7VD9+T+9W&#10;GMl9TnKFb4ovl/7eOaeMpU6Ma382xn/Ej42eM7fVZtH8EaB/bMMSeX/aH303t/cSuE8LfCPwuviq&#10;CP4v+JhL4wvkS5j0qe4Yp833VlfHzf7vFe+eC/AGm+CLIeXLLPf7F8052eZ/s/7NYnjL4E+GviRr&#10;kOoa3BLDqNj5Vz9qil+f5W3Kv+0vrX0WXZn7KlGjWj7LmWs6esv7u/2f5j5zGZRWxUvrFX97O+lO&#10;b9yP3fa/xHbXk9j4P8K6ncf8w+xg82OKH/lmi/wpXI/B/wCM1j8YrHU9Q0+yu7OGx/dSRXkXzyO3&#10;9x67q6jtr+xm8yGGa0l/74/74qvDaWOjQQyWdlFZRf8ALSK0+SvHhOl7KUJxcpy2f8v83un0s6dX&#10;20ZwkowjuuX4v5feLF1b+V/y2/1Sfu4qbNLJZ+Tcf89f+WX8Fcv4y8Tf8I1pXl283/Ewlf8Ady1Y&#10;8I6lfXWheZrEMvmyyN9n87/lp/tf7NeP9do/WvqnxTtzf4f8R3ezlyc50kkkUXkySf8AXXyq474u&#10;fE/TfhV4Bn1jUBLeXVy7R21r/t/w/N/CteAfGD9obxdonxw0zw34b8m8itnitr3SvK3+Y7feXf8A&#10;eX5a739sOyvdS+GejR6fpk175t7+88nc7xP/AHdv93+HdX21DJ50sRhPrfwVve+L7P8AePlsfmv+&#10;yYmeE+Ol/d+15HjXw58I+M5fib4S8aXGmTT/ANsXXm/uZPk8na3zP/s/7NfWnjXUJbWGHT7eb/Sp&#10;X/8AHKj+Fvhe+8P/AAy8M6feQ/6XbWq/uv8Anm7fw1H8RIVtls5mnxcxf8sv46+A8QMyxFTL686M&#10;kow91W09zm5eWP8AePoeEcvpYR0Yzi25+876y53H7Rs+HvDg8OgRji6k/wBZLLXNfHXxfofg7wNP&#10;/wAJBo0Wv2sr+VHay/ckf+HfXdRLctYwyXn+tk2y/wCf9muH+OHwwl+K/hWHT/tn9mS20/2m3l+/&#10;D/uvXr5Lh8Jg/YUfgoxsY5zUxdfD150ffqtaXOD/AGV/hvqWhf2z4w1SGLTIdXTy7ewh/wCWabt2&#10;7/d9K96a+83/AFdlF5UX+r8n5K4T4T+B774b+Ff7L1DX/wC35ZZ/Njlm3bI027dqV1581P8ASPO8&#10;k/8ALP8A6Z/7X+1Xq5liPrOJqT5ubtb+VHn5Jg44HL6dHlcZdU/5pfF8Jc+1S3E/mf6mXZ/raq3E&#10;nm/6PJ5MPm/6yo7eSK6/dx/9cvtX8dE0dtdfu5PK+1/8s5fN/jrzT3D84P2nvAA8D/GG+s4Jbuf7&#10;dtuYpbuXf5m7+5/s192aD4A8I6J8JNA8L+LLPSTpMVkv2i01Hb5Mj/8APT5m+9Xg37c+h2Vxf+DN&#10;R8iaG7k82yk1Cb7mz722uz/aI+Cmh337Pempr+p+dd+GdL8231CWX57j7vy/7S1+o4/GLM8BllGr&#10;UcNZRbSvK8fdjLdH5/gqTweY4+UIqXKlLV/ze9Y3fhj+zHofw1+Kep+OPDes+Tp+p2v2aPRNOiVL&#10;eNP9h9x3V7ZbwxRQeX/y1i/77kSvAf2IdSlb9nrTJJP30UV1PFH+93/xN8qV5j+3db+Kvh5feDfi&#10;JonjPUIZYp1to9Phl2QxvuXc3+1u77q+ar4PEY7OJZdWrc04v2ab+1y/CfXUK0Pqka0I8vN71v8A&#10;EfZyzRXUH7uHzov/AEXXO+OPDsvivwPrOj2+pzWV3fQNFHdw/ftn/hrW0aaW60qyuI5oftctrBLJ&#10;F9z52jVmqa6X/lnJD+9l/wBX5P3P9nf/ALVfKx91npHlP7PHwi1z4LeFbzR9Y8ZzeMvN/exxXcX/&#10;AB5f3tnzGvSLrRNHvb6HUJNGtL3VbX/Vy+Wu+NP9irn9lxLP5kn+tldf9TWPrfii28NWP2iSHzpd&#10;/wC78mpx2P8AZ+0xeIly938P/pIUqMpyjShHmKvjrxBc6HfWdnpf7m7uv3kn9/8A2ar6D8LY57G9&#10;vNcmlmu5Xb/Uy/8Aj1U9K8Oan4y1WHXNYm+xRb/3cX8deiOv2zzpI/Oh/wDQK+JweD/tetUx2Oi+&#10;T/l3B/Dy235T3K1b6nCNKjJc322v/kihpelWumaXBYW//Hr/AKz/AD/tVfiaK1sf+e8X/LOs2bUr&#10;a3vvscn7m7lT93UytFcQeX/y1l/5a/wV9dRdDl9lRtaHu2X2fI8ifPzc8/tdzQtY4vP/AO2f7uWr&#10;kkP2j955P73Z/wAsax7W68qf7PJ/qqvSTSv/AKub9zXQZHBfFjx9qfw9n0yOz0yK8+0o3mXc0fyR&#10;/wCzWr8N/F0vjzQ4bySH97vaKSL+D/eroNSs7XUf9H1CGGaKVPK8r7/yUuk2Vr4fghs9PsorK0i/&#10;1f7usOSftefm93sc3JV9vz83uW2/vF+3t/8AXSRzTTebVWH5P9X/ANco6JrySDyY45/9b/y1qGSG&#10;5nn/ANd5MUW2X9zW50nhfjD9rPwZoPjDU/C9xNd2d/ayfZvtfl74d/8Aef5v71e86GZJ7DTY5J/O&#10;8yBZPN/56VwWv/APwh4t1z+1NU8P2l5qG9ZfN+VH+9uXft+9XJ/Fb9qCy8E219p3gvSD4k8QabIt&#10;t9gG7bJ/e2Y5bbXtSw+HxypUsupz5/t3ceW/dfynjSxU8DKX16pDlk/ct8X+H+8fQEi7IP8A0XXE&#10;6/NFN8U/Cccf+tjjn8z/AMdq98NvEup+Pvh5o2tarZHRtQuYPNuLDH+r/wC+uazNatorf4peFZY8&#10;fvI5ev3q8iUXTnKEt4nrQnGcYzh9oj+KP/JWvhN/1/X3/oivWK8n+KP/ACVr4Tf9f19/6Ir1ioLC&#10;iiigAooooAKKKKACiiigAooooAKKKKACiiigBgpc/hUckvlVxHjL4ueEvBF5DZ674l07RryXb5cV&#10;1Ku/5v8AZ/u/7VEITqvlhHmfkS2onalwq4AryLxn+0LoXhf4gaZ4PkEs2oXW3zJYf+Xbd93fW38R&#10;PF2paH8OvEGs6fD593bWTXNn9k+fzPl+X/eryL9mGT/hbXhXRviR4s8MjS/H1yGiuJAG/eIvyrLt&#10;/h3LXfhqdJUpYmt70V7tlLW8tjzsasXOMYYSSi7q7f8AL1PQNF8c6vq3xN8QeG7zTJf7K0yBfs+o&#10;S/8ALzu+9/3zXeNqn2WD95/rYv8AO2mzQ/v/APU/vYv+WVH7rz739z+9lrim4ykemV/M+0f89v3v&#10;72SX/nn/ALNeQ+PPjhq/w++NPhLwXb+DbvWdK1yDzJNUh/5d33Kv/Al+bmvXJo/sM58yb/rnF/B/&#10;wOvmj4bar48+HPj/AMQT/FjU7T+z9c17ytCv5rldnk/wrEn8K7evvXXhoRkqkp2lyr4XzXlfrH/C&#10;Ztn0rqE37/8Adw/ut/8AwCqck1zdTzRx/wCqirWaa20uCaOT/j0if/gfzVmxwxP+7uJv3sv+riri&#10;NCwqy28EP2ib91/rY6y/EXirSNEnsrPVL2Gy/tO6+zWXnf8ALR2/hStaS48ryY7ibzpf+Wf9yuZ8&#10;SeC9I8a32jSax++u9Mn+02/k7v3br91qqHLze/8ACBD4+8a6P8JfDn/CR+KL37FpVs6xSS+Vv+dm&#10;+WvM/AfwL0Pw/wDEy9+Jnh/xZd3sviL95JD9p3wybvmXZWD+0B8WPhX4osZvA/ijWbvU4bp1ivIt&#10;O+5H838bLXsngnwxpnhDwrpmh6X/AMgq1gWSyl+/5kO35W3NXpVKNbC4aPPGcOfvtKP905qeIo15&#10;yhCSly72OuVZbjyZP9dd7/8AgFNmWL995c3neV/5Dqmskq+Tb/vf3X/LWGo7eT/XeX+++07v3v3P&#10;M/2XSvLOkq6xpMWrQfZ7yGKb/lr++i3+ZWpD5Vl/o9v5UPyL5cVZ6zbJ4Y5JvJll3f8AfFcf8Vpv&#10;FX/CK3sngObT4fFfy+XLd/c2f3aqMeaQHolvDLFBN/z1lf8A4HIlcv4y+NPgL4X+I9G0PxRr9ppm&#10;q6u/+h2k0n/of93/AIFUPw1bU5/A+jSeMJor3xLEn+my2f3N/wDermfi5+zP4H+NPiPTNc8SaZ52&#10;q2yeVHdw/I9yn8O//d7VvRjR5/8AaL8vl/5L8QPmPYpNQ8r/AEiP/Z8uX/npVOab7VB/qZZvKfzf&#10;+ulR6bYxaXpVlbx/6qJPs3775/8AVrt/9BqHULyXyPLt5vJ/551zAOuP3t95kc3/AGyqms0st9P5&#10;cMM0UX/LWrEkn/LO3mhh/wCen7r/AL6oj02WfyPLm/df8s5fuUAalr5Uv7v/AJZRf8tZqdJHF/q/&#10;+eU9V7OOVKdH8880ck373/pj9z/gdAFX7ZLL+7/2/wB3RbzXNr+78797Vjdvg8ySHzv/AGnVVfKl&#10;86ST9z5u397/AM9KAGyeVL5/77/Vf+RKkh1iK1ghuI/+WX/LKobe+sYv3kk377/VR02OGW68mPyY&#10;vK2f6qb7n+zQBzvxK8C23xT8Kz6HeXs1lFdTxXP7n7/7v5l2Vuaesum2Nlp//LWJP3ks336daxyy&#10;wXscf+t/5Z1et7Xb/wBddnleb/B/wP8A+KquaXLyARx+VP8A6RJ5XlRf6yplb7VP5cc3kxf89Yf+&#10;Wm7+GqslvKk/l+T+6l/1n/xVTTXH2Xyf+W0X+qjqQBWit/Ojk/vtL/wBV3bq4P4d/HzwZ8bJ9Tt/&#10;Bmp/bbvTHaKSKaPY/wB7b8n+zXfW6y3E/mf8tYv9X/ckT+Ja8H+H/wCy/pnw0+MWv+NNDvZvsmp7&#10;vM0r7iRu33tj/wB2uun9X9nU9tfn9238v97mJ97mPoRW2weX5Pky/wDPKvCv2q/gtL8evB9nb2+q&#10;HRrrSJ2ljh+5DeO38DbmHzfLxXt8cm//AKbS/wDsn+3/ALVeE/tffA/xL8afDmjf8Iv4gm0bVdCv&#10;vt0cU0v7m5f+Fn/2l7f79dGW1pYbF060KnJKL3+LlIqwVWHJP4S1+x/oPxB8L/B3+y/iHDLDqFjd&#10;SxW0V39+O1Vv3dereMfiR4V+HdjDrHivX7TQNP8APW2t7u73bJHb+GqPwsfxBqPg3TP+En48SiBY&#10;ri6/gkdfvN/wKuJ/aO/Z7tv2jP8AhGdL1TU5rLStDvvtNxaxRLsvf+Bfw1z01Cdb/aJcsb6tGvwn&#10;shmjv7f+0LObzrW6RZY5Yf8AlojLuVv++aJo98H7v99FWfpt1Y2UFlpdvD5PlQLFHF/BHCq7V/8A&#10;HavbpU/dyVyASRr5/wDyx/7ZVamt4m/eSf63/lnLUa3USQeZJ/8AZ1XXUJJf+PfzYZf+WcX/AD0/&#10;2qAJLeGWWfy5P7/+tqwq7Z/LuP30tVbi48r95cVDeaxFo0H2zVNTtILT/V+bdyqif99tRFcwFi6h&#10;lvJ4Y7eH91E/7yrE00tv+78mq9vcbv8AWed5X+t82pJLz7V+8j/65R0AWYrmTT8SSiU+Z+7EVJJe&#10;W0o8yPyvN/z8tRyTf6d5fnfvdlV4bPf50dvDDD5tAGf4ubb4O8QR/wDTq1bHw9/5EbRf+vVP/Qax&#10;fGkfleDtZjjh8nyrVv8A2Wtr4e/8iNov/Xqn/oNAHS0UUUAV7n/j3l/3Gr8yP2YW/wCJV4//AOxp&#10;vP8A0Kv04uP9RL/uN/KvzD/Zl/5BXj//ALGW8/8AQq8DOo82E+aMKz5YHtW80bzUFFfnnszh9uT7&#10;zRvNQUUezD25PvNG81BRR7MPbnkX7XjbvgDrP/X9Z/8Ao2v0d8Df8iRoH/XjB/6AK/N79rr/AJIR&#10;rX/X9Z/+ja/SDwP/AMiToH/XjB/6AK++yKPLg5f4n+UTuoz50dDRRRX0huFFFFABRRRQAUUUUAFF&#10;FFABRRRQAUUUUAFFFFABRRRQAVzXxA0XVvEXgrWdM0HUxomr3dq8Vtf7N/2d2/irpaKAPnT4CfsQ&#10;fDr4HQ/bWs5PFniq55vPEGuf6RcStu3Z+b7tfQ8UaR/cFc/4+8W2/gPwN4g8R3EXmw6RYz3zxA7T&#10;J5aM23/gW2vyf+HnjD9rj9ujVde8VeC/Ff8AwinhaK5+zRwxzLbW8f8Asp8pZm2/eoA/YSuf8UeC&#10;tA8aaXNp+uaRaapaTI0bxXcKvw3X71fmv/wyH+23/wBFfi/8GX/2uvb/ANkP4DftH/Dn4pXGp/Ff&#10;x1F4l8NGxeKO1F15uJty7W27R/t0AehfCj9i7SPgL8Yv+Er+HOu3mgeFb6OSPVfCP37S4fbiORMn&#10;5WVq+l6KKACo9kf38fjUlFABSMu6looArizgH/LCL/v2KsUUUAFfGXgT/lKD8Rf+xMsf/Qq+za+M&#10;vAn/AClB+Iv/AGJlj/6FQA3/AIKh/wDJF9G/7CK1+Zb/AOvg/wCu6/8AoVfpp/wVD/5Ivo3/AGEV&#10;r8y3/wBfB/13X/0KgD62m/19Mp83+vplABRRRQAUUUUAFFFFABRRRQAUUUUAKtfN/wAS/wDkeNT/&#10;AN+vpBa+b/iX/wAjxqf+/QB9Qf8ABLP/AJLf45/7A9t/6E1fp/X5gf8ABLP/AJLf45/7A9t/6E1f&#10;p/QAUUUUAFFFFABRRRQAUUUUAFFFFABRRRQAUUUUAFFFFABRRRQAUUUUAFFFFABXjP7Wv/JFdT/6&#10;+rb/ANGrXs1eM/ta/wDJFdT/AOvq2/8ARq0Aeyr0paRelLQAUUUUAFFFFABRRRQAUUVm3ut21h5P&#10;mSgeZ0oA0WbbWdFrNrczeVbzCWX0FStJE37ySqumaPa2E80lvDjzaALSSSAfvP8AW1Isf/LOrNFA&#10;DFXZT6KRelAC0jLuo3UtADIxin1GibcBMbKfuoAWikVdtLQAUUjdKWgBCNwpaTbS0AFJtoVt1LQA&#10;UUirto20ALSbaWigAopCA1G6gBaZv96d1qOM+Z89ADtntTm6U1loZd9AAq7KRs4+TrS7/enA5oAW&#10;k201loVaAHdKWkZd1AOaADdR1paKACiiigApNtLRQAUUUUAIvSloooAKKKKACik3UtABRRRQAjLu&#10;paKKACiiigAqC5/495f9xqnqC5/495f9xqAOB+An/JK9L/673n/pVNVX9pX/AJIvr/8A10s//SuG&#10;rXwE/wCSV6X/ANd7z/0qmqr+0r/yRfX/APrpZ/8ApXDQB6Jpv/HhZ/8AXJP/AEGrdVNN/wCPCz/6&#10;5J/6DVugAooooAKKKKACiiigAopGbbVKS/4m2f8ALKgC3JJ5YqKSfnZH1qlJ9pn8mrGnw4goAUWE&#10;eDv5+fzKY+m2s0wkeGIyx96v1GqDO+gB6rtpaKKACiiigBAQ1N27qfSN0oAWiik3UALRSL0o60AB&#10;O0U1W305m20tABRRSbaABelN2e1PpCA1AArbqWimM2ygBzdKzNQ1MWcE3/PUVHe320S+RNzWFdX3&#10;2/8Ad/8AkX/nnQA2TVvNvvMkm/dVRkhlT95b/v8A/ll++qZof+Wcfk/9cpvuVVutQ8iDzI/9b/qv&#10;/iloAtM0Tz/Z/wDv3Wftit777R5373/lp/v1HqEnleT+58mL/nlD9+Oo7xv+Wn/LWX/lrQA6S4+2&#10;z+Z/qfK/74qGzWKw864/1EX/ACz/AOBVYjt9sENv/mSqd5ef66T/AF0Uqf6qgCaSSV55pI/+WtU7&#10;iPzfO/5YRf8As9NvLj7VPDH53k/Iv+p+5H/9lUklnFL9tkkm/dbPN/26AIYZLmKDy44YfK3/APA6&#10;mjjii86O3/1X/PKaodSsZfIso7Ob/Wp5sn+4v/s1NkWK3sftEf8Aqv8Ax+gC0zRRfu/93/c/4HTd&#10;QvIk/ef8un+q/c/36bDYxW/nSf6mWX/nj9yRP9uprex+0eTHHDDNF/y0i+5QBDZrc2H+med/B+8i&#10;m/8AHWp1v9p/fSSf62Xb5cVWFX7fB5f+v8r/AIAmz+6lFmsq30Mnnfuv+eX/ADzoAtX3zeT5k00M&#10;tqn+5Trr/R9K/wBH/wCPv/xys+S3ub3yf337qX/nt/c/uvUkkcvkQxyf6rf5Unk/fk/3KALEN5F+&#10;5/561Ys7r9/+8/2vLqjHHK881vJ5M00X+rl+5/wGrFrDL5ENvJ/rf+ev8dAFhl/cfaP+eta1nDFb&#10;/wCkf89ax42/fzW/nf6JL/yyoWSVZ4fL/c+Vuij86gDctW+1QeZHD/0yjq5b3H2K+mj/AOWUVc3a&#10;6hc2V9DHH++i/wA/N/u10Cyfbf3nnfvaAOhgm82EPU1VbVgwOzpVqgAooooAKKKKACiiigAooooA&#10;86+DP/Hnr/8A2FJayPgH/wAf3xG/7Gaf/wBEQ1r/AAZ/489f/wCwpLWR8A/+P74jf9jNP/6IhoA9&#10;cooooAKKKKACiiigAooooAKKQnFBOKAFqOQb4jT16VDdS+RDmgDm9WjxP+7/ANVsrPhWV4PM/wBd&#10;Ds8r/b/4BVhb+SWDzLj99/1xr5P/AGp9d8QaB8VNA1TS9Uu7KL7F/wAS7yf+Wf8ADJ8v3dzf7Veh&#10;gMHLHV/YwkoytLc8POMzjlOF+tzpucbx2/vH1hC37iG4j/1UVSW/72D/AEivln9mP9peX4n+P73w&#10;XqetQ6pdRQebHFDFse3dfvebX1XBDsvTn/U1hiKDw1X2U5Jvy1O7B4yGOoxqwi4qXRx5ZfdIfNcb&#10;P+m1cr8UPhb4f+MXhz/hH/FGmf2nosrpJJa+ZsSR1+Za30u7WeaZI5ovNjfy5IopFZ99W5LiJYJo&#10;/O/j/wCAVgpuk+eHus7NJR/mPmzxxpvw58NeCJ/BGh/8SY+Gn/0Owh+dI3b73/Aa6rwiviJfgFMm&#10;lz/Yta8t5bOWb5/k/wBj+laHxF+FVtrWq/25Z2VpNFGnmXP9+R/92pbP4oR2ulQ2/wDY38HlSReZ&#10;8ny/+g185Wz7D4PGS+u3g+81LlkcNDIMViKtTF8y5ZLl9x8sv+3v7x8/w/tVeO9EsoLC5Np9rsU8&#10;uSWaJvOk/wB//ar6d+GPi3UvFXgHRdU1yDyNRvoHkki+5/Eyq23/AHaz9C0rQtfE+v2+mafBqEr/&#10;AOtlj3f7O35vlrsZ9SitYIbi8h86L/VR+T/n7tfY4jH4TMKNOeEpqKl71/5jxcqyfMcsrVPr2KdV&#10;W5Un9ksRrLF/q4YvK2f62qMjSywTeX/9nRbybPJk86b97u8z+5/u1eaT7VP+7/5a/wDA3rzz6ohu&#10;liaCHy/3Pmp5X9z5/wCKvl/9svwx448Y/wDCPx6Xpkt7okX7uS0tPv8AnN/E/wDs19ONa+bB/pH+&#10;meV/zx/5Z/7VYPjq+1fSPDl7Jodnd3t3LH5f7n/ln/tV6GBx8ssxEcXCKk4c2jPKzLCwxmEqUa0n&#10;FS7f3Thb7xpL4A8AeGfD9nD5PiD7DFbfZf47b5VX/vqt74Y+DZfCGlXtxqH77UL518z/AKZ//ZVT&#10;+GPgGW1nm8Qa5++1q5j82P7X8/l/7X+9XfR3VzewQ/6mb5/9yvDhz4mrLEVftbL+UrDUZS5a1b7K&#10;0X8v/wBsRyWv7+aS3/1u/wDef981M0kT+d/z1i21Dt+y/wDLH/W/6ymwx+V50n+u+7L5X/stdh6a&#10;908j/aI+O198KNV8J2eh6Z9tur6f95FNH8kifd2p/tV65qmpfYtKn1TUIfJiigWXyof9pfu06507&#10;TdRnspNQ0yLU5bZ/Ms5fK3/Zn/vVz/j7xV/ZsEOn28Ms13fRt+6/gj/+ypZlj8PQwMZwjyTgpXfx&#10;c0pfD7phhqNb6xUnOXNGXLZfy/zGD4NsYvGWuTa5qnlfuv3Vvaf+g1ufFrxtF8PvhzrPiiOD97Yw&#10;fu4vK3/vm+WP/gO7rUngPw7c6DocMeoeTDL5nm+V/HXTXaW1yPs0nlTQ/wDTXa6Sf76tXlZHRWGo&#10;U54iPvScZS7y7xkdWKvU5oQly6aM+IfhzpniDwz4O1P476hDL4g8X3Lt9msJovkjRvvTv/u9q99/&#10;Zn+OV18adM1qLULKLTbvTHT97F80UiN/7NXr95pUV5YzWf2OL7JcweVJF9xPm/h2/wB2uR+Gfwj0&#10;j4QaVe6f4f8AN8q5umuZPO27I/8AZT+Kv0HG5thsxo1p4in++vH2b+zGH8v/AG6fNYXLcRg61L2N&#10;T93Z86/mfc6z97F532z9zFXI6Sv/AAlHiP8AtDyf9EtUrW8Zax5WlTWfnedLc/6urfhqyl0fSbK3&#10;f9zLL/rP46/HMfL+2M2p5d/y6ocs5/4+b3Yt/wDkx99h5fVcJLEfbn7q9OrLtn5sXneZ/qpf3sn+&#10;/wD3f92nLDH++kjm/wCmv+xVqSzil87zJvOu/wDlpRG0VhB5ccM0P/PT+5X3B4Z5z8WviFffC/wr&#10;/bmn+H5vEEsU/wDqofv7P73+7XE/BH9qDTfjT4jn8P3mjS+H9ato2l+yTS/Jcp/FsT+8te8SXH2X&#10;zv8Alt/zz87+5/FXxT+0Xc6Z4V/a08G3ml/8Sa7k+yy3l1aRf3mZfu/xe9fXZHhcJmcK2BnT/e8s&#10;pKfNL3eX3uVxPBzLEYjAyjiIVPcuouHL3/vH2lGsTz3sf/Lp8vl//E1DHD9v/d+R5Mv/ACz/AOml&#10;SalHL9umj/5ZbFl82H78lOjjiSeGTz//ANuvkT3jH8deBdD+Imh/2P4g0yLU7WN1l8r7nz/7DVzf&#10;xM+EOkfFz4c/8Ifql7qFlaRTrc/6JJ+++Vdqr838NeiN5Vv/AKyaqvlxJffaP3X72Pyv9uumjia1&#10;CUZ0ZOPK+Zf3ZfzGE6NKfNzx+LcwfB/hWx8D+FLLQ9Hh8nT9MRYo/wC/In8Ur/7Td6+Tvj/bX37R&#10;v7V2i/CAXv2Lw1oeyW9/vyP95mT/AL5r7Vmkiigmj8n91/4/XnsnwR8Mt8af+FmPZS/8JBLa/ZvN&#10;835P+uuz+9Xp5bj44StUxFa8pyUrP4vfl9ompR5oRhD4fd/8BPRNPEVlYfZ7f/VWyLbW/wDf2Ku1&#10;f/HVqSSOL/ln/qt/7yodPa5ln/eQxeV/z1o8yX995c3+t/1cXlV4Z0jZrWK6/wCe371Gi/c/f/3q&#10;5fS/hfa2999ouJ5b3ypP3cU33JK6axhuYp/tH/TPyqmh826/5bTeVvrzsTgMLjJU54inzSjtc6ae&#10;Jq0IyhCXLzE0a+f+7k/1v/LSKsbxDfyaP4bmn/5axv5Uf/xVbMa/Yv8AV+b5u/8A1v3/AJK434gr&#10;LLfaZHJ++tZa83iLGTy/K61aj8VuVf3ZS93m/wDJjpy2jGriacJ/D8X/AICU9G8GSa3BZ6hJeS+b&#10;K/m130Mez95b/wCt/wCeVJbwxabB5Vn/AMesSL+6/wCedJ9q+zz+XJ+5i2f8sfuVWS5Nh8no8kI+&#10;/JR5373vS7+8TjMZPGT9/wCHp/hJrfylg/ef36du/f8Amef/ANNf/saydc1aTw/oc15HD9tli/5Z&#10;Vzng/wCIsviC4/s/UIYoZZf3lv5PyeZ/s13Vsyw+GxFPCVpcs57aafeYQw05wlWh8MTr182Wf95D&#10;+9/55VNI1ykH7yH/AFr06G3iinm/1s13L/rJZv8Aln/s1Yb97P8A67/rnXpnMUbW6lTz5P8AU/8A&#10;LKpvs+z/AFf76WV1/wBynLDKkHlx/wDXWrELbf3n7nytn+qoAw/F2lNrPhXWbOzllg1CW1l+zyw/&#10;I+/b8q18R/DebxT8Ldc/4SyPw1d3htna2k+1xN99vvf8C/2q++j8w8v/AFP/AE1/9mrndF8aeHvG&#10;X+j6XqdpqcW9v9Tt2b1+9/vNXr4LHTwtOpD2fPCW/wDw58lnORwzPEUcRCs6U4bW97/yVknw78Yy&#10;eNfB1nrF5ZTaZ9q/d/ZZvv1X8Rn/AIuV4P8A+uctb2qzS2FhNJZ2eTF+8jirmL68k1Dx/wCB7i4h&#10;8mWWCeTyv+edeU5Rk/dPqKUZRhGE5c0rbjfij/yVr4Tf9f19/wCiK9Yryf4o/wDJWvhN/wBf19/6&#10;Ir1ipNQooooAKKKKACiiigAooooAKKRm203f70APopm+mtOFoAWSUR9azp9TUwyyRqDhHI/6aFf4&#10;ajvppWqj/aWyDzP9ugD4vh/bu8Xap4+/4Ru38NWv7zW/sPlfM8yQ+ZtZdv8AersP2xf2Sbz45XkH&#10;ijw1ND/wkllarZSWt18iXKHlV3/wsu6varD4U+ENI8Y/8JJH4ftIdbuXb/SoYt/zt95q66SXbP5c&#10;n/bSvq62b4ehiqOJyij7KUFr9rmf/wAieHhsFiOSpDHVOfmen908Y/Z+8b2Oi+HdH+F95eXV5418&#10;Pad5d75sTeSdv3l837rLXr9qvlT/ALuGGH5P+WNU4dC0y31X7RHDF5sqeV5vlbH/AN2rjLFB51x/&#10;2zr52vUjWqyq/wA2/wDi+0e0lyx5CZmtk/0j/XS0QtK/kyR/vov+WlVftFskHlyed+9Rv/saLXzZ&#10;fO8v/Wxf8ta5iixqF1FL/wBtf+WVeL/Hj9mjwZ8etV8Naxrn2v7Vo8ixxxQ3OyG5Tdu2un/s1etL&#10;JLcfu5P31Vbq4itYPtFxD53/ADz8n/4itqNWrQlz0pcsgD7V9i8n7P8AvrSJFtpIv449q7aIV83y&#10;Y4/O/e/6vzqbY/LP5lv/AN/ZquRyfbYP+ANFH/fj3Lt3JWIFHRbixv8A+0/7PvbTU7u1n8q4ihlV&#10;/sz/AN1/7tXpIblYJpI4YYZd/wC7/wCmn96vmf4Ufsa6l8FPjFN4o0/4i3c1pdTy3NxpXlNsud3/&#10;AD1+ba3+9X01JeeR5Mcn/bOWuvFU6NKfJh6nPG2/LygmfOfjT9iXw94h1yDVNLml0yWW6W5uIvN/&#10;1nzbm/76r36302K18mP/AJ5R+b/sRp/8TWpJaxy2Pmf675/3lOh/0qDzI/Nh8r/ntTr4vEYvl+sV&#10;HLl2u7mFOhRoc3sYqPNvY5Xxlq9j4e8OXusapN9i0+2T7TcSw/f2LVHwB4+sfiD4Oh8UaHB51pfR&#10;+bbxTfJ/s/P/ALNdZrVra6pY3tvqEMM2nyo0UkXlfJIn92svSdPtfD+lQafpdlDZafs8v7LD9yJP&#10;4V/3axvR9j8L577/AGeUrlnz+Vv/ACY0LGb7R5NxeQ/utn7zyf79RxtFF/rPKmilqT7Rsg+z3H+t&#10;/wCWfk1M2j/8tJP9V/11rE1K9nH5E80cflf9M6deLLL5Mcf+uiq4sP7jy5P33/PPyf8Aln/v1nqs&#10;qQfu/wDll/q/78dAFjyf380fnf611/8Asqc0Nta/u6I5v3EMlv8Av/uy/wDA/utWfHb/AGe+8ySb&#10;9180skVAFhpok/dyfufNetK6s4rieH7P/s+ZLWXp7W1xfXvmfvvKRZf9itBfNlgh/wCWPm/5WgCP&#10;7l9/0yl/1n/TOi4hlignkj/7d/8AppXJw/EzwZF4/wD+Fd2+sw/8Jh5DXNxp8Mu940X5m/3a7CG6&#10;iWf/AK5f89qpwcPjALeOKLyfL/7afvf4/wC7VO4mitfOjjh86GV6uSRy/wDLvNFD5r/vP46I2j8+&#10;GSSH91F+6k8mpAy76zjuLGGSP/0V/q68z+L37Rngz4UeKvBvhvxJNdw6t4hT/R5YYmdI/m8td+3/&#10;AGq5/Q9R+M1x+1DrOn6hDDD8KokTy5Zv+Wifw+U397d1/wCA17V4i8E+HvEN9pmqaho1pe6rpn/H&#10;vLNFv+zbvvbK7fZ0sPVj9Y9+Mlze5LvsTzSkWLOS6i/dyWX7r/ln/fkpy6tLPPNJcfubT/Vf7clF&#10;02yeHzJv8/w01o4oJ/8AllNdxVxFHj/xS/ao+GnwbgvftmvxanqsTrFJounS+c8b/wC3/d/vGvRv&#10;BerWvivSrLxBbzTfZL5PNjim+T5G+61cPJ+zT8MNb+I3/CaXHhO0/wCEglfzbj918kk3/PV0/vV6&#10;o1vbJ/1yi/3U/wDHK7q/1Tkj9XvzdW//AG0lc32yRf3X+jyf3/K/+xqG8t/3Hl/6nyqtMsX7mS3/&#10;AL/7zzvv1VuP3v8Ax8fvrT/x/fXCUWLeOKL955/+qSo7WOKK+m8yGabzf9Z/GlO877RP5f8Ay1/5&#10;Z1ct4ZZYPLj/ANVQBXsZIrLyY/8AllFu8v8A6aVJcQ7L6CS3/wBVFulqO1sZYIJo45v9btrQ8yWW&#10;DzP3P7r91J/coA52Ox+xa59ojhlm82P/AIBWt9j+0edJHN5P3YvK/wB2pFjiin+z3Hnf9M/J/wCW&#10;af3ahaTZBDJ/t0AWFj+zzz2/7nytlF1dfav9Hj/cfJUf/Lf955U1NuLeX7dNH+582X/V0ARwrLce&#10;Tb3EP+q/1leK/H79knSP2hNcs9U1DxNq2gXXkeXJaadLvt5Nv3W2f89Fr3Ty5bCCDzP+Wqf63+Os&#10;fVvGGmeFIPtGqTfYot/lR/uvk+b7tdeFxVbB1fbYaXLLuZVeTk/ffCaHhTQovCXhvTNHknmmitbV&#10;LGOWX53k2rt3P/tVqKkUX/Tbyv8AV1HpuqW2rf6Rb3sV78n7zyfnSofE3iTSPBHhy91zUJvJ0q1g&#10;824l/wCeaVze9OX96RcXHl9wsK0qedJH/wBdf+udXJrOL/V/7FZel69ba9BDJp83+iSosscv+8u5&#10;a0o182f/AEf/AFv+rkqSjD8YSS/8IdrMcn+qitW/e1sfD3/kRtF/69U/9BrD8bXUl14O1+OP9x5V&#10;q0tbnw9/5EbRf+vVP/QaAOlooooAr3J/0eX/AHGr8wP2aW/4lXj/AP7GW8/9Cr9Prj/j3k/3G/lX&#10;5d/s3ttsfH//AGMt5/6FXj5qubC/NHmZhPko/M9m3Ubqq+ZR5lfGeykfNfWIlrdRuqr5lHmUeykH&#10;1iJa3Ubqq+ZR5lHspB9YieU/tbN/xYjU/wDr+s//AEbX6S+B/wDkSvD/AP14wf8AoC1+an7WEm/4&#10;Ean/ANf1n/6Nr9K/A/8AyJXh/wD68YP/AEBa+wymPLQfr/kfR5dPno/M6KisfWvFGj+HjCmqapa6&#10;b5vEf2qZU8z/AL6rPb4n+EV/5mbSf/A6P/4qvbPVOooqtb3UV5BFNBKJopBlJI+VIrE8WfEXwz4D&#10;tvtHiPXtP0aH1vLhU/nQB0lFZWheItL8TWMV5pGo2upWkqb45rWVZEI/4DWrQAUVxeo/GHwPpGux&#10;aJeeK9Kg1aX/AFdrLdLvNddFNHcQh4z5iGgCaiiigAooooAKKKKACiiigAooooAKKKKAOd8eeE7f&#10;xx4L17w5dkxWurWM9jJIP4BIjLu/8er8+f2U/wBofwr+w9P4g+CHxU8QWtnFpl7LdaVr9ptuLaWF&#10;v4X8rcyyf7LLX3Z8b9R1LR/g/wCNtQ0YldVtNHu5rd1+8jrCx3L71+a//BOr9h74dfHr4Zah8RPi&#10;J5niu/vr6eH7ALlo1typ+Zn2kNuagD7J/wCHkv7OH/RTbP8A8Arn/wCNV2nwo/a7+EPxx8RzeH/B&#10;HjK18QarHC1wbWG2njPlr95suiivP/8Ah2X+zn/0IEf/AIGz/wDxddv8If2N/hH8CPFJ8SeCPCcW&#10;j608D232kXMrny227l+Zj/doA9wooooAKKKKACiiigAooooAK+MvAn/KUH4i/wDYmWP/AKFX2bXx&#10;l4E/5Sg/EX/sTLH/ANCoAb/wVD/5Ivo3/YRWvzLf/Xwf9d1/9Cr9NP8AgqH/AMkX0b/sIrX5lv8A&#10;6+D/AK7r/wChUAfW03+vplPm/wBfTKACiiigAooooAKKKKACiiigAooooAVa+b/iX/yPGp/79fSC&#10;183/ABL/AOR41P8A36APqD/gln/yW/xz/wBge2/9Cav0/r8wP+CWf/Jb/HP/AGB7b/0Jq/T+gAoo&#10;ooAKKKKACiiigAooooAKKKKACiiigAooooAKKKKACiiigAooooAKKKKACvGf2tf+SK6n/wBfVt/6&#10;NWvZq8Z/a1/5Irqf/X1bf+jVoA9lXpS0i9KWgAooooAKKKhuXMUJKUASs22oHu40h8ztWZ/x9T+X&#10;JVj7FK3/AC2/df5+agBs15snrnvE9po+uTWdvf3gEv8AyzxJW/Jp8q/vJP30tZF74B0zVvEmma3e&#10;Q+deWMbRxy/c+9/s0Abwt5B+7/5ZbFFWII3iOMjy6sUUAFFFFABRRTJG20APpGXdS0UAFFFFABRR&#10;RQAUhOKWigAopG6UtABRSbqWgApNtLRQAUm6lpCA1AC0jNtoVdtLQAi9KCcUtFABSL0pqrT6ACim&#10;4Gd1KzbaAGv3oVqc3SloAKKKKACik3UtADPv0+k20tABRRRQAUUUjNtoAWik3UtABRRRQAUUUUAF&#10;FFFABRRRQAUUUUAFQXP/AB7y/wC41T1Bc/8AHvL/ALjUAcD8BP8Aklel/wDXe8/9Kpqq/tK/8kX1&#10;/wD66Wf/AKVw1a+An/JK9L/673n/AKVTVV/aV/5Ivr//AF0s/wD0rhoA9E03/jws/wDrkn/oNW6q&#10;ab/x4Wf/AFyT/wBBq3QAUUUUAFFFNOcfLigB1JuoAxS0AQT4x8/SnRw7Kk20tABSbaG6UtABRRSb&#10;qAFooooAQHNC9KN1G6gBaKKKAE20tM2e1PoAKjICnfUlIvSgBaKRl3UEZoAWiiigAopmz2p9AEcs&#10;nljNc9qmsSv/AKv/AFVXdVvPJ/d483zP/Idc9cXn+uj/ANdFQA77ZE0H2eOH91/rY5f+ejtUdn+4&#10;/d/9/Kj+2SxWPmRw/uv+eVNX9/P+8h/goAqySf2XfTfbP9V/yzqG6/0qf/R4f3vy+X/7NUmoXEtv&#10;Y+X5PnVm6bdSz/vJP3Mv/LSgCxfSfYL69uJJv9b/AKz91/q6hvGieDy/9jzf++qdJNFPY/u4f3v/&#10;AE2/9CqFWtpYJo/J/wCWflR/3/loAk0++llnht4/9bL+6kiqG4vJf7Kmkk/1UTrFHUcMMtv+8uP3&#10;0uz93LD8j1a1DUIop4ZJP9bF/wAsv+en8NAFG+h+xf8AHvD/AK1F8yL/AJ6Vcs44v+Pj/XS7P9b/&#10;AOy1H9ouYp5pI/7n/Lb7mz+7UcOsRXXnXlvDN5uzyvNm/wDQdlABfWv/AJF/1lO/dLB/o/77/pl/&#10;sVIt95sE0nkTQy/LVjyYv+Wfk/f/ANb/ABx0AV2uIv31vJ5XlSp/4/8AxVXurWW38n/ltL/7J/dq&#10;GGH7VPN5k3k+U7eX5NWpG3/u/O8n/npL/wA9P9mgC1fSf8s5P9bcp/qv9uoWh+3wQ29xD5PyfvP3&#10;v+rq1Z2u395cTf63/j3lqjNZy3/nW8c/ky/89aAL0P8Aos/meT50sW2KT/pnTbi6luP9XN/9roW6&#10;2T+XH/qpf++6ryRyy+dcRzf6r/WUAWPOlb/R4/30v/PX+Cpv7Ylbzo/J/u1Ruo4m/wBX+5+f/v5T&#10;Y45fPgkk/cWnzeXFQBem8p7Hy7j+5ULXXkf6RceVBL8tTXDfY4PLjg/e/wDPWH/0Gq+peVfwfu/K&#10;m/56f/E0AWrzUPK/0j/yFXSeHbiNoPLk/vt/33XC6pHLb/vI5v4P9V/sVvafdSxeTH50vm7FoA7f&#10;T2BmOf8AWVqVlaIuYPMk/wBbWrQAUUUUAFFFFABRRRQAUUUUAedfBn/jz1//ALCktZHwD/4/viN/&#10;2M0//oiGtf4M/wDHnr//AGFJayPgH/x/fEb/ALGaf/0RDQB65RRRQAUUUUAFFFFABSN0paKAEAxS&#10;0Um6gBkkoj61hX0/2/8AeSfuIov+WtNu9Qiln/ef/u6o7f3/AO8/fRbP9V/BQBHNcfuJvs/7795+&#10;7/uVR1jS7G9g/wBIsodTm/1kkU0W/wAt/wCGrXlxRfu4/wDVRUKsVxB5n/LL/nl/8XR8JMoxkuSZ&#10;wfgX4d+DNE8f6n4o0uy8nxBLH/pEv/PT/Zr1Bv3v+r/cy/62sm30e207zpLOGKGL/nrDVySSW18m&#10;T/Xfu6CjxDUPhd4d+Duu6v8AFbWde1A2tikl7c2pj/5at8o+b+L/AHa6n4M/GTQPjh4NvPEeg/ar&#10;OPzmiubXUP8AWxvt+78vy/8AfNanxk+HOl/GDwVP4Y1ee7gtpnSSOW0+R43/AIau+G/Ath8PvA1n&#10;oGhQw2YtofKjl8td8km3/WP/AHmb71erVxGHrYPnq3liL6dIxgv/AEr3jxsNgY4OtKGHio05e8/8&#10;bLtr5sFj/qZv3v8Ayy/gjqG+8P6G/neZZRebLt/7aPXyn4d8R+N7X44T2dhqc2p6hLdeXcReZ+5k&#10;h/i+T7q19YLJLeQeZH+5hi/77rhxWBjSjT9taXMuYWVZxDMZV/YxcfZT5b/Zlyy+KJgeOPE9t8M/&#10;h1qWtx2Xnw6Yn7uwh+/I/wDnrXlv7NnjL4jeOr7WdY8aWf8AZnh++RZNOimj2JH/ALSbvm2/71e/&#10;zW8V7Y+XqEMM0X/PKb7lQ34iWf8AeeT5UaeXH/cj/wBmumjiaNDCVMPCiry+3/LH+WMfs/4juq0J&#10;1cRGt7R8sen80v5pEccP/LST/U/8s/8ApnVj/j1n/ef/ALyq811/qY5If3u9v9yo47yKXzv3P73/&#10;AJ6/wV552Fhv9H/6Y/8AtSq99dS3E8Mcf/LX/llWT4i8YaH4IsYbjXL2GHzf9X50v8dbGm6pY69Y&#10;w6pZzQ3tpcp5tvLD/wAtP9yq5Hy8/L7plGtDn9jzK/b7Q5Vlf93J+5l/55f7FO/1vnRx/uYtn7z+&#10;NKjm/wBKgsv33+f7tNZZfPmkt4YYYpf3X2T/AG/71Sag1r5s83lzf5/hqSGOJoJv+ev/ADyptvb+&#10;bP5kf7n/AJ6eTRfXUVv+88n/AKZeb9z/AIFQBVa+iWCa4k/1Vqjf8ta4OxmvviD4qs9Qt7L7Fp9j&#10;/wBNf4K6HUdd0OU6lof9s2k+q/ZXk+ywy/PJ/wDZUnwnhibwPNJJ++/ft+6r57Mac6+No4ScnGFn&#10;P/FaXumtGpCUJTh73K+U6Zm3T+Z5Pk/886dDYxSzzeZN+9i3S/8A2Ncr8SNa1yw8HazJ4Xh87xL5&#10;H/Eutf4PPrwrwP42/aQ0f4jeE9P8aaML3RdTkYSeT5WyP5fvO6r8u373vX3GDy2eMpVK0KkI8nRy&#10;5ZS5Y83uxPMrYyNCcYTi5c3VR90+o5P9FsZriP8A5Zf521DNNFb/AOjx/wDLVPNkqPUG8393HD5M&#10;X/PL/np/tVHdaTLLPD/y2iiRa8hHcc0Ps2peOIfs/wDx6Rf+h11tjayRTzSSf8tf3vm1yehrJp3j&#10;ieOT/Wy/6uu0k821n/dzfuq+J4V96lia0/jlVnz/AOKPLy/+SntZm+WdGEPh5I2CyuZJxvA86Uf6&#10;yX/no9V7qaWKCb7R+5+f93Uyt9og+zyTSzf8tJPJ+5JUd5b23nwx/wDPX/VxV9seKU7OzitZ/Ljm&#10;/wBUn+q/j/3q4Hxt+zv4e+IPxN0bx5eXt3Zarpm3/RYf9Tc+Xu2q+77v3q9WhtbbyIfM8rzf+etV&#10;5Itt95kn77zU/d/9M668Niq2Dnz4eTjK3Lp/LIwrUKVePJWjzRI5vNbzvLh/6ax/79EdxKs8McdX&#10;NsssENxH5UMv/LTzvuf7NVfssv76T/lrL/lq5Dcr6Tc6ZcTzR2ep2l75W6KS1huVleP/AH9rfLTm&#10;Xyp/3f8Arf8Aln/8VXnnwo+BWifBPxF4l1TQ73UL2bxDP5tx9r+dLb5t3yV6jdWsdv8Au4/7n/oV&#10;dGIhRhU5MPLnh3a5f8XumFNzlD97Hll2I47z/QYZP9dd/wDLSnSX32iDzP8Allsqvawy+RDJJ53m&#10;xJ/38q1C0UX/AExrnNyvHcXMsH7z/U/8s6b+9up/Mkh/exP/AKqr0fmv532ibzvNTzY6z7i1luv+&#10;W32KgCa6XbB5kn/HpFTWj8393/qItn7ysHV/EltpN9DH53nS/wDjkf8AtPW1YwXMXnSR3vnRSv8A&#10;u64aGPwuLrVMPRqKU4bpfZOmpQq0oRnOPLGWxekaKWCGP/Y/d1w3j/UrgeJIIrjyvKj2/wCprd8Q&#10;a5/YmhzyR/ubr/VR/wDxVYujeCJJmhvNV828ikTzOf8A2evh+KJ4nM5RybAx5p6Tm+bljGP2Yv8A&#10;xHs5Z7PCRli8RL3dYpdZPyOo0/VoryCCS3/1Uv7r/wCJ31ahWJIP3k3k/wDPTzqbbWtjYD7PBB/q&#10;qF8qKeb/AJbf89JZvuV9/Q9rGlH6xJc9tbbc32rHz8+XmlyX5Rt1qEVvBeyXH76GKCuD+HVj/b+t&#10;z65JD/x7P5UcX+992jW/G0t/Pqej6Xpn2yKX915sPzv/APs1hfDb43eGtO8f/wDCr7jzdM8VW0n+&#10;tmj/AHNy+1W27v721q+bpqef5lGGEi50sOpTn7svijLl5j0Kk4Zdh/30lGc3GKPaY/3s/mf67yk/&#10;eS0SR+bB/wBdf87qhkuorr93bwyw/P8AvJasWtptn8yOb/trX1Z5pCtxug8v/XQxVNJDL++kkh/d&#10;S7aPsez/AFc1WI/NfyPM/wBb/wBNv7lAHk/7R3xdvvg/4Hgv9P0E69NfT/YvKG7ZHuX7z43f7orx&#10;T9ln9nXXLXxJB8Rtf87RoormWW20bHzybv4n/urX2DdQ2xHlT2kV3FLt8yMR7/8AgVSQyfuPLr3c&#10;NmksJgZYTD01GU/jn1lH+X+6eHXyxYnGxxdWXNGG0P73cj86Lz/Mk/1v/PKGub16Pb8RvBn+5PXT&#10;Wqy/8tK5bxAJB8VPBu+bzf3EteEe4V/ij/yVr4Tf9f19/wCiK9Yryf4o/wDJWvhN/wBf19/6Ir1i&#10;gAooooAKKKKACiiigAoopN1ADDjHNeHftJ/GvUvhJaaBDo9vDPd30+XEwGzyl+8K9ukfA6V8y/Ez&#10;4jeB/iL8W4fhh4j0C7mljPl2+qYbdHMy/wAH+z/tdK9LLaSrV+eVPnhFczXkeDnVWpTwcoYeooVJ&#10;+7FvuZnjr9tJtLvYIvD2kW2qQC1SS5uZbkqiO33kXA/hr3jwP45j8c+CNM8QfYpbL7dH5n2aavEf&#10;DP7Inh/wvrsN7qt7NrVhFI3l2E0WxP8AZ317hekQweWP3FpGi+X5PyJGn8K105hPL+SMcDF6btnm&#10;5JSzr2tSrmslZ7RX2fO5oreSLN5cn7n/AKa1h+NRfar4b1Oz0+b7Fd3MDReb5f8Aq3b+KvObX9pD&#10;wPqXxG/4Q+SaX+2opPs0fnf6nf8A71emXWr2NncfZpLy0/tCSPzY7XzF87Yv3m2f3a8yphq2GlH2&#10;0XHmXMr9v5j6elXo4mMvYy5uX3WeXfs2fCjxV8KvDmp2fifxnd+LIrl1kjim+/bf7SO3/oNep6lN&#10;Kv7yOaH91/q/79cz8Rfi5onwl8Kw+INYhu7y1/1X/EutvOfft/j/ALq1qaXrsXjDw5pmsafD/oty&#10;nmxxTRfPV4qtWxU5YitH4uqXLH/yU0pQjShyQCNor++/eQ+T/wAtY/4/n/irSvtYif8A0eP/AF0S&#10;f62q+n2PnzwyRw+TFK/7yL/bq41n/wCh/u65DUy7XXItUvprfyP9LiT95+6q00eyD93/AK2L/V1H&#10;Hb/YNVmk8j/j62xf7dTTLGv7yOH97F+6oAjkk82fzI/9VQqytfQ3En7n7L/q4v8AnpUa+bB/y287&#10;yv8AllVq4uvs/k+Z/wAtaAHXCxeR5nk+TQy+V5Mcf77/AJ6fweXVXUpNsE3mQ+d5X/LKpLprqLyf&#10;Lm/1v73yqAMvVNWltb77ZH5P2T/x+pLXWotXghkt/wB9FL+6837n/oVTa1D9vsfs8cP73Z/rap6b&#10;axWXk/Z4fJl/9n20AaV5NbNBD9n/AH3lP/yxp11J5/7yObyZYv3sn/syvVG1vPNgm+zweTL/AJ+a&#10;i+s45f8Aj483zf8AVfuf/QnoA5HWP2ivhfpfiOHw3eeM9Oh1Xf5X2X5v3bt/C7bdq/8AAq6KGSKX&#10;/SLOaH/nr5vm70kryX4rfsl/D34tedeah4fih8QXLr5mqw7keT+7935a9c8O+DYtG0OHS/Pi/wBB&#10;gWKOX/YX5a7K31Xkp+xvzdb8v/kpKuWIZJV/ef5/77rQa+itYJv33nSypTW0+2t4PMj/ANV5flSf&#10;9NKq6x80EP2f/VRba4yiv4g1650bwrqeoRwwz3dratLHF5v+sdV+78teD65+1ZbeCvg7o3jTxR4Z&#10;1CHUL6drb+z4fk+fd9592Plr6Gs5vP8A3cnkwxSpXnfxI8A33jzxjZf2p9kvfCmz95p80S/w/wAV&#10;dmGq0ac4/WKfNG+vvcsuX+Uymp8vuSOy8G+IIvFvg7Rtc8n7FFfWqyxxf7y7q6Szb7HB5ccPnf8A&#10;oG/b8q1k6XbxWVjDZ2/7mKJFij/uR7aj8eeKv+EP8D6zrkcH9py2MH2mPT4fv3P+zXLJe0l7n2jU&#10;8H+Bnxj+MXjH4xeLNG8YeDYtG8NWO77P5UWz7O+75VSX/lorL81dB+1X+0d/wzp4AhuLeylvfFWu&#10;v9m0qLym2Rv/AHnb+96L1r1jw74g/wCEm8HaNrnkTQS3MCy/YJvv2+7+/Rrmn22s+Tb6pplpe2kb&#10;rcxxXkav9mmX7rJu/irtdejLExnOiuWPLdL+6EVofOP7IH7MN94Gg/4WJ47+13vxF1zfJJ5svz2U&#10;MnzfP/tN/wCOjivqRmlln/dw+daRf6z+/I/92nRwySz/AGjzv4/N/wCulTTXG+DzP9TLv/4HWOKx&#10;NXGVZVau/wDXuhblKci/v/Mjh/8AtdDNFb/6PH++83/O6qtxcXzTwf66D56kWO5ivv3n77yq5gGr&#10;J5t99n/5ZVYWz83zo7j+/wDvP/iaJLPdBNJcTed/zz/6Z1atf9RDJJN53yeb5tAEN5b/AGr/AEeP&#10;zvK+Wqvl/aP8/PV6bUJfI8uOGX/tjUdmty0H2iTypv8AllJ/f/3qAM23/e/u/J+xeU/7uWb/AJaU&#10;R/aZf9Z+5+zf8sq1of8ATYPL/wCWVQq0rT+Z+6/6af8ATOgCOx+afzLeH97v/ef3I/8A7Krlq27V&#10;f3k37rZ/la8h/aYPxdT4dQP8H5rT+2/P/wBNi+XzpE/haLdlfr8ta37POqfEbWfB0N58UIbSy8QR&#10;f8+f3Nn+3/tV0/V/3H1jmW+32vuA9Ek+X/Wf9+qvQrv/ANI/1/yf6qo7y383/pjLL/5DqO1kilnm&#10;jkm/1W3/AHK5gJNv2ef95B/rU/ef9M6ktWii/dxw+T5X/PaX/wAeqOS3luIJv+eUv/kOmw28X77z&#10;P+Wu391QBJJ5s8/mRw+TN/zypq/6H+7k/uf+hVi6H8QvCuveMdZ8N6frMN74l0fb9t0//ltGjfdr&#10;pPs8s8//ADx8r/lrVNOPxgV7qT/Qf9T+9/5aVTs2iSf93+5+fzf31bEkn/PSaqf7q68mPzv3v+qq&#10;QG3E2yeaSOb/AL/Vx/jb4f2vj7wr/Z8k0tl5T/aY/wCPy3rrLq3iPnf9Mn/y1WI/3XnR+T/2yoMq&#10;lKFeEqNaPNGW6OB+FvgOL4ZaVNb280t79qfzbiX/AOwrrvEWg2PijSr3R9U/fafcp5dxF/BIlWLe&#10;3iuP3f8Azy3f/s1Nuuf+Wn/bSL/npQnyy5yaNGGGhGjRjyxj0M3w/oNj4Ksfs+n/APHp8v7qb/vl&#10;a2G8qWfy/P8AJlp1nDa3/wDyx/1X/Pb7lcvofxR8I+JfGGteHNI1m01LxBpjr9thh/5Zu38O7/OK&#10;pJyNy94qt5LPwdr/APzy+yy/vf8Avmtz4e/8iNov/Xqn/oNY/jSbd4O8Qf8AXq1bHw9/5EbRf+vV&#10;P/QakDpaKKKAK9z/AKiX/cavy0/Zzk2WPj//ALGW8/8AQq/Uu4/1Ev8AuN/Kvyu/Z7bbB4//AOxl&#10;vP8A0KuDGx56J4Gdz9nhPmj2Dz6PPqt5nvR5nvXz/wBXPgfrJZ8+jz6reZ70eZ70fVw+slnz6PPq&#10;t5nvSLJR9XD6yeX/ALVkm/4H6n/1/Wf/AKNr9MPBH/Ik6B/14wf+gLX5W/tMa5rl18K9Ts7zwnd2&#10;Wk/2jbf8Tqa+V0/1vyt5Wzd83+9X6peBz/xROgf9eMH/AKAte/gYclL5n32SycsLL1/9tj2Pza/b&#10;k8Of8NKft5/Dv4SXc0sOi21qslzLaffjRtzM1ejN/wAEavhPJ9zxL4hH/bVTXEeIf2OPj58Rf2yv&#10;GfiuDWf+EG8N6mkttF4gglWab7FtVfKi/iVm/vdqqfG79kf4r/si6HP8Vvhx8XfEPiCLQgt1qOla&#10;vcyTPcJvVW+XdtZdrc/LnFege+ffev6ppv7PHwKvbwebPpvhXSD5ZkPzyJFH8tfnl+yj+yxD+3qm&#10;v/Gf44anqGsDUrprbTtPs7hrZIkRv9n+H+EKte5/HH4/R/Hn/gmtr/jvTgtjc6npRjvbT7xjkV9s&#10;i/8Aju4e1ek/8E57K2sP2PPh/wDZ4fJ82182Qers33qAPkC78Jat/wAE1f2s/CVv4c1+8vPhX41n&#10;W2uLC7LP5fzbdrMfl3KzcN127q+l/wDgpd+0XrfwJ+CNtZ+E7iW08V+Kbv8AsyzuofvwpgNIy/7W&#10;35Q3YmvO/wDgrzaRw+BvhnqEcP8ApcXiWLy5fT+KuS/4KK3Mus/Eb9mKzu/39pdX1rLLF/z0dpI9&#10;1AHReBf+CRnw61P4Swf8JTqerXnj7UrX7RJrUV0yJFPIu7/Vfxbc87utS/8ABN74meLfBvxE8c/s&#10;9+NdTl1iXwo7f2Vdzbv9Srbdqbvm2/xD0r9BbVBHbxIvQItfnRof/El/4K86zHaDyIrrR/8ASf8A&#10;ppuiWgD9HqKKKACiiigAooooAKKKKACiiigAooooA5nx/qF9pPgHxLeaVZDU9TttOuZbWzk+ZbiZ&#10;YmZY/wDgTfLX5C/Cz4n/ALUPwX8Ya/q/gz4T3mmaLrs/2m58NjTW+wxzfxSQ/wB3dX7BeM/E1v4L&#10;8H6z4guYpJrXTLKe+lji+86RxtI2PwWvhRf+Cznwwb/mU/E3/fqP/wCKoA4P/huL9r//AKIn/wCS&#10;Mte3fsg/tIfHz4r/ABSuNH+Jnw5/4Rjw/HYyypd/Zmh/fqy7V+b/AIFXGt/wWd+F8X3/AAl4mH/b&#10;OL/4qvWf2Yv+ChPgz9qPx5N4T8P6Dq+m3cVo97514i+VsVlXb8v+9QB9YUUUUAFFFFABRRRQAUUU&#10;UAFfGXgT/lKD8Rf+xMsf/Qq+za+MvAn/AClB+Iv/AGJlj/6FQA3/AIKh/wDJF9G/7CK1+Zb/AOvg&#10;/wCu6/8AoVfpp/wVD/5Ivo3/AGEVr8y3/wBfB/13X/0KgD62m/19Mp83+vplABRRRQAUUUUAFFFF&#10;ABRRRQAUUUUAKtfN/wAS/wDkeNT/AN+vpBa+b/iX/wAjxqf+/QB9Qf8ABLP/AJLf45/7A9t/6E1f&#10;p/X5gf8ABLP/AJLf45/7A9t/6E1fp/QAUUUUAFFFFABRRRQAUUUUAFFFFABRRRQAUUUUAFFFFABR&#10;RRQAUUUUAFFFFABXjP7Wv/JFdT/6+rb/ANGrXs1eM/ta/wDJFdT/AOvq2/8ARq0Aeyr0paRelLQA&#10;UUUUAFRyxCUVJRQBGsSL0FC5x8/WpKKACikVt1LQAUUUUAJtpaKKACiiigAopix7afQAUUUUAFJt&#10;paKAE60tFFABRRRQAm2loooAKKKKACmU+igBG6UtFFABRSK26loAZu3UhH70Gn7aGXdQAtFJtpaA&#10;GJ2p9MfvTttAAzbaWkBzRuoAbs9qfSK26loAYrb6crbqWigAooooAKKKKAE20tFFABRRRQAUUUUA&#10;FFFFABRRRQAUUUUAFQXP/HvL/uNU9QXP/HvL/uNQBwPwE/5JXpf/AF3vP/Sqaqv7Sv8AyRfX/wDr&#10;pZ/+lcNWvgJ/ySvS/wDrvef+lU1Vf2lf+SL6/wD9dLP/ANK4aAPRNN/48LP/AK5J/wCg1bqppv8A&#10;x4Wf/XJP/Qat0AFFFFABRRRQAUUUituoAWiiigAooooAKKKKACiiigApNtDLupaACiiigCNs4+Tr&#10;UlFFABRRRQAjdKN1LSAYoAWiikAxQAtUL+/FqMD/AFlJq1/9jt/3f+uk4SsCG4iln8uT/lrQBR1L&#10;Uv380cf+tqFpIk8nzP3EUVF432+eH/gVZskfkf6RH/qv+WlAFqO8/cfvP9V/rY5f4P8AZqG6/wCW&#10;McfnfvX/ANbN9z/dqveXm+DzI/8AVRP5XlVVWSKfybeP99FK/wDlaAJLrVvtH7uP9xUarLezzWck&#10;3k+alNbT/PgmuJJofK3/APHp/wA86kjh2+T9o/4+9/7v/coALPT98E0n+p+95cX8fy0Wt15UHl/6&#10;+bf+8l/2P4qkmX7PY/8ATXf/AMsaprqG6D93Zfuov9X/AL/8VAFhrX7ZffaLf/lk/wDz12U1povP&#10;hjk8mbzU/ef36oxyXN1/q/3P/XarElnFdedHJ/rd/lRy/wDPOgBt1psUX7uSfzv+WtO2y6lB5dv/&#10;AMsn/wBV/HRaxxL+7/13lf8APaoW/wCedv8A9/f49n/xVAFq4byoIY5P+WX73yofv1Xa+2eTcR/8&#10;tU83yqmtW+2TzR2f7n7Kn7z/AKaVT+/5MkcPkxf+i6ALkMcVh9t8v/Z/7Z7v79Ot5v8AXRxwwzfJ&#10;/wA9f46o26/8TWeTyf4F/wBz5v4qvfYYv9XJ/rf+mP3KAI4V82CGP/v3U1ncSy332O3h/wBLiT/l&#10;t9yT+9sqjDay3U81xHP+6tU/5bUf6dawTXnnTf8AXL/4igC1bzf66OP/ALZ1amt76Lyf3MXmy/6u&#10;WH7n/A6qq32K+8v/AF0v/our32rd+7/55fvf+ulAGbeXUqz/APPeXZ/wCrGn2/leTJJ/x9y/6z+N&#10;NlWIbGVIJvtH+q301pLZIPMjm/df8tIv9v8AhoAkkt4nvpreTzvK/wCWfk/PTZLXz/3dv/qtnm0a&#10;fJFcfu/+W1Q+TF5/2iT9z/yykihoAhvI5Vn8zyZvN2f5WtRW8j95J+5ilRf9d9+ib/iaQf8APH/p&#10;lVe3h2X175n76LZ+786gDvPCUkUlj+7m86t+uG8L30UH/fH7uKuyjuN9AE9FFFABRRRQAUUUUAFF&#10;FFAHnXwZ/wCPPX/+wpLWR8A/+P74jf8AYzT/APoiGtf4M/8AHnr/AP2FJayPgH/x/fEb/sZp/wD0&#10;RDQB65RRRQAUUUUAFFFFABRRRQAm2op5o4h+8pLufyIS9c7dXUt7PD5fk0AU9SvJYL77H5MX/XWp&#10;LO1iWCGPzv3u/wA2o4bfyvOk86WaLfVr7P8A6n/nrQBVZfNnmj/26jaa2Sx/eedNL/ra1lm8rzpJ&#10;P9TXN3WoWOjX0P8AaF7FDLL/AMe/nS7KOXmIcoxj75tW/lXXk/Z5v+ukX/POmzeVZwf66X/nlViR&#10;ok/0j/nr/wA8aja6/ceX/wCQqCynC0X/AB7/APLKKPzf9uq9xNLP+8k/7Z+dXP8AiL4oeGtA8VaZ&#10;4X1TU4Yda1P/AI94v+en+zu/hrorhpX/AHkn/LLbF5X8FVOE4KM5x+LYyjOMnKEJfDucf4L+FfhX&#10;wHrl5rGlw3f9q3O7/XfP5f8AeVK7SO6lt4IfLh/1v72SWobhfIg/0ibyfK/5a02z0+XyPLjm8mqn&#10;OdWXPOXMZ0MNRwsPY4eKjHsv7w2WPzf3nnf9Nf8Ax6qt9D+/8yPyvueX5Xm/PXM/EbQ/Gepf2ZJ4&#10;X1OKz8pG+0Szf8tPmrz/AE/4E+IfEHnXmueJpoNQ3/vPJ3P/AIUjzMTj8RSrexo4dz8/djH/AMCN&#10;zS/jdY+JfHH/AAjf9mTeT9qaKPUPN/jX/Yr05riKeD/prv8A3n9+uB8C/BPTPBd9/akk02s6h/yz&#10;lm+Ty/8AgH/s1d1NHL5/l/8AomoN8u+uypSnjvik9F/LH+X3Tx/9pzw9ob+FINc1+G7Mttuisoof&#10;77fLuf8AurWp+zPpMunfB2ykvLyWaK+drmOKb/l2T+6lemTQ2vijSp9P1Syimi/1UkU0W9JP9qrC&#10;CK3ghj8mLyok8uOKGPYn/fNeh9cjHB/VPPmuc39l82a/2jzL4OVL7XxfFL+Yp3VvLFPD5cP+t/1d&#10;XPJ8ryZJIf3u/wD1VZ83inSNBnsrfVL2Gy+Tyo/Ol2Jv/wBir0P+omkk/wC/v8fzf3K8/llynve7&#10;KXIc7cfFbwPZ3/8AZ954s0mC7ifypIvtPz7/AO69XvEGnxavYXml295EJotsvmxf3G+VWr5N+LX7&#10;Itj4b8D+MvFFn5up6rFO19HF5v8Aq4d26T5fvM1et/sq/FTw9458A6Z4XtZ7oeJdI05Irzzo/nkR&#10;f4kf+KvpsTlWHeX/AF7AynOKfLNOPw6b/F8J8/QzCt9b+qYuKi2uaNpfF73wnjHxF8Jx/CbxvaRx&#10;6xLPrW/zbjyfn8pG/hr6m+GUdzYeHILv919kuf3scv8ABsZf4/8Aarmv2gfAVr4z8A6leafpsX9t&#10;2UKyDUJvkm8lfvf71an7Omux+J/hppirB9nNrutpR99JHX+KvOzCnDHUcPmM789Lmg/h+0eDk9Op&#10;lOb4nL9I0qy54pc3TR7/APkx3NraxJPD5cMv/XWb7la2mybvOkjm/wBb/wB8f7NRzWPm+T++86KK&#10;rTW/7j935X7r/O2vKPvijD/pU/7yGbzv+WdKf9E1QyPN+6ij/eVKzbbG9jj/AOWX+fkrlvG+tySW&#10;9npFn/rbmNY5Ja8fNcwhlWEqYucea2y/mlL4V/28deFw0sVVjS+//wBuKPhRv7Q8YXmomb91E7f9&#10;tP7td3cN5Xkxx+T5X/Tas3TPD8Wk2EFvH/rf+Wnk/wB+prO4+2z/AOo86L/ptXJkGXTy3Bclb+LN&#10;ynP/ABSNcdXjia3ubR91f4Ykyt5vkx/6nzU/1VNW32wQyf66W2/8h1aktd//AB7/APLKiHypf+WP&#10;k/8ATL/npX0Z55Xt7e2aD95/foZop55v33/TKpNQ/wCJXB5f/PJP+B1XVor+D93/AMtf9XQBHarK&#10;3/LHzvnq5M2z95H/APZ06Ndlj5cn7n5/+B1VuLf7R+8/5ZRf8sv+ej0AVY9Ukefy44f9VTpNQ82f&#10;95/qv/RdSX0f2X93H/y1/wCWtU4Vls4P9I/v0AWIbO5l/eSTeT5v/LKnNp8qQeXJ/qpf++/92mxy&#10;fv8A/prLV63t98HmSTTebF/yy/550ANt7HZ+7k/cxbP9V/7LUckn2fzvLh/0v/ln/wBNKtSTfuIf&#10;Mokj+yzzSSfvvN/5a/8APOgDzDS9GHirXbxr+fypd/myRfx/7tdJP4nsfDH+joZbyWL919l/551n&#10;3fw/uF1Tz7a8xDI/+t/jqjN4C1P7QZI5ov8Arr5lfhuGo53k1Gt9UwDlWk5XqbylH7Pu83/2p9zU&#10;ngcZOPtq3uJaQ2LCWV94+1SWS4/0O0j/AOWX8ddvFJbNBDZxzTf6N+78r+OTbRDa3MdvZfvv3sW3&#10;zP8AppV5ofK/dx/uf+msP36/TsnymOAjKtVk51qvxTe/pb4Y8p8tjMV9Y9yEeWEdkjNvP+QV5cn7&#10;iX5o/wBz89eZ2/h7xLcQ/wBhyTeTYb2kkm/56V6x9hlXyZI/7/8A38qwsO/zv+WP/TX/ANlrqx+V&#10;UswlGdaTjy+7pL4oy+zIzoYmWGjLkivmcz4L8Jy+ELGfzJovtVy/+ti/uV4t8Q/g94g1T9rXwn40&#10;sNGh/wCEftoIpLyX+PerNubb/F8tfSO7zf3f/PL/ADuqvNHGk/2fzpvN/wCete9lNT+xYexwkfd5&#10;JR/7dl8R5mNoxzCXPW7xl/4CTLJE8Hlxw+TF/wCyUTQxXUH/AAP/AFVFxNt8mP8A1Mv/AExpq+b5&#10;/wBoj/7+1mbldm/6Y1Y8nz4PL/e/uv3v/wBjUjLFL5Mf/PL97J5NR+Z9qnn/ANdDFFQBJHeboZpP&#10;+eX/ACyps1xLLB+7h/z/ABVx3xPurFfAGsx/2zFot1LayyRy+YqTb1VvuV41+w94j1zU9D8QW+oa&#10;mLzT7Z/3cU0u+5jf+Jv92vQo4GdXCVMX0hy/j/KeVWzKlQxlHA8us+b/ALd5f5j6cZovP8z/AJY/&#10;6quZ8Qvj4meDT/0znj/9BrpoZN/7yuT1xvN+JvgyT/phPXnnqkXxR/5K18Jv+v6+/wDRFesV5P8A&#10;FH/krXwm/wCv6+/9EV6xQAUUUUAFFFFABRRRQAhGaNtLTH70AVrq4EMOaxG0jTZdQGsvp0Q1Dy/K&#10;+3eX+9RKo/Eb4g+G/ht4bm1zxRqcOj6TE6xvdzfcjdm2rVvRtUtdUsYpbeeK9tCmY7r+CRG+bdTt&#10;OMebo+pNlImkn+0w/u+m/wD4BVbUYfPm8uTyv3sf/AP++a4vQvjb4a8U+N73wvaTzWl3ayeV5s3y&#10;RXDr/CldyJov30c8P8f7yWWqalE58Pi6OLjz4eSlGL5dDwz4gfsyeBPE/imy8USXn9jfYZPtOoCH&#10;5EvNvzL8/wDDTrf9nnwhr3xb/wCFsaHN5+oXUCxeb9pZ7b+78if3vWu9+NHgS28feAb3R5L2az83&#10;Zcxyw/31/v8A+zXOfA/wxJ4D8Dw6fcXv9pxRO1z5v3Pnb+HZXqTxU6uGjz1nePupf3ZeZ59KnOhj&#10;pQpUVGnJczmv5/5eU7aG40zUv3mn+Vqen+Y0Vx5Pz/OrfMr/AO7WpDaxWUHl28Pk/wDPOL+CuP8A&#10;Bfw70f4fWOp2+lzSwxanqMupSedLv8uadt0n/AdzV1k0cv8Ayzm/66V5UuXm9z4T2gXUNn7uP/Wy&#10;p+7/AOmn96svSWubjzo7z/W72/e/c+Srk0n/AC7/AO7/AL//AACs/wDtCxur6a3t9TtJtQiT95aw&#10;3Ku//A6mzAdJffap/M8+GHyn8qOtBv3UHmSf6r/xyvLfjV8ZvDX7P/hWy8QeLIbua08/yreK0i3v&#10;JN/droPhl46034veAdA8aaX5sOn6nD9pjtZfvx/7L/7VbuhVjS9ry+5fluHNqdNazRXH7v8A5axf&#10;6yL/AJ5/3avWP+kQTf8APX/vuqa2flQeXH+5muv9ZV6GSW1/d+T5Plf6usAHNDFcf9MZYv8AntWS&#10;3+v/ANHmimi/6bf8s61r63+3wfu5vJ816w5tNub2fzP9T5W6gB2paxFp/wDpl5e2mmafF+9uLuWV&#10;YU/8e+9UK6hFfwf2hpd7FNaSosvmw/OkkH95Hrxn9pL4B/8ADR2h6NZ6X4gispbF2lt5fN3wyf3l&#10;fa1dl8E/hfY/Bb4ZWfhe31O71OKPdLcSzf8ALSb+JU/ur6V6Do4eOGjW9p+9v8HL9n/ETeXN/dO4&#10;t2uXvppI/Jml/wCmNaky/ar7zI4P3WzypKz9Jj8r/lt/HVy4jlt4P9dXnlE32X/ln/yy/wCWcv8A&#10;BTo183/Wf8sv9Z/0zqrNJ/qf+WMsX/LL/npXlfjX4veIfB/xp8M+F9H8GXes+GtYg83UdV/58v7r&#10;f41rTpyqvkgB6NdLcyzzfZ/Jm/55/wByRP8A4qiNbnz/APUQ+V/y0/6Z07dFf33+jzeTFs/d/wC/&#10;UMckq/8AHv53lf6qSsgJpF/f/u/+uVXo1i/cx/vf3T/u4of+WlV44/8AXfuf+un/ALLTrOTf5NxJ&#10;+5/55xUAWlm3+fJH+5i3/vP+mf8AuU1vKin8z/Xeb/q/O+5Td3m/9MZadHNFF/rIfOioAdHa74P9&#10;fDB/zzot7WSD955PnRf9NqdeSRW8H2eSH91v/d1Nbt5UH+kTf6qgCRofN/1dVbjT/wBx/wA9pfli&#10;qRf9Kg8yObyYpf8AV/36I5PK8n/nlKn7ugBsjfZf9I87zv8All+++5/u1YW3if8A0jzv3X/PKGqs&#10;f+kedH/00/eVaht/ssHlx/8AbPzvv0AU7eTzf3kkP/XP+5ToZt0HlyfuYpXb/U/5+7Ud1fRJPZR/&#10;+Qqmmk8r93b/AOt30AOVbmP/AK5S/wDLXzavWdnsg/11YerapLYfbbi3spdTlitWljtYfv3Lr92J&#10;K+f/AIHfGn41+KPH+p2njjwZD4Z8NHd9nim/10b/AMKp/e9/u100sNOrTqVdIqHeX/pMSW/ePp79&#10;15E0cn+q/wDRlQ2tj+4/76/y9NWT7R+7/wB3zKuW7RJB5cn76WuYoq2skn7n9z/0yjryLwf+1B4e&#10;8VfHfWfhXo+mzXmoaZA0t7qvmf6N8v3v+BV6/KJI5jcH/ln+8jrzD4YfAzw98H/EfizxJo9n52q+&#10;JZ2ur2W7l3v838Kf3VrroSoxhU9r8Vvc9f7xL5vdPUbiSRZ4ZPJ/1qf9/Kj+zxS+dHHN+9l/540e&#10;Z/y0km/1X/odRrJ5v7u3/wCWX+slrkKL1xNFa/6P53+q/wCBvVXUGlvbG8t45/sV1LA3lyw/ft93&#10;3ZKsNJ/qbiSH/P8At1V3RJ51v/y1legD5o/ZQ/Ze8S/B34meM/Gvi3WrTX9f1d2treaH78ke7d57&#10;/wC0392vbPCvxy8DeP8AxvqfhPQNah1LX9M3C4tf+ee371drZw+RP5kdcZ4N+CvhnwJ4/wBZ8V6X&#10;plpBres/8fF15Wx67q+JWKlKtiL89tLW6f8A2pPvRO5tY5V/eeT+5/55fx1l6tqljo19ZfbJpvNl&#10;fzY4q3N0rwfu/wDW+ZWDqWjxapqsN5cf8u3+r877lcJRc/dPPDJH++/5a1HJDLb/ALzzvPmqqskv&#10;27y4/wDVVJJcb5/MuP8Arl5X/oNAEyzfaP3cf7mX/wAcryn4teHfiDq/jHw/ceF9ThstFi3f2jFN&#10;86SV6ks0VwZv3H+qoaP9/wCZJNWkJuH3P8SZw5h2lw3MVjBHJN/pcSL5n9yud0r4Q+EfB/iO91jR&#10;NGh0zUL6SW5uJYfvyTN95q6KRooIPM87yfNerEc0qz+ZJ/20rO7KMXxo3leDvEHl/wCt+yt/7LXQ&#10;fD3/AJEbRf8Ar1T/ANBrn/HEkS+DvEEkf/LK1aKuh+H3/Ij6L/16p/6DQB0lFFFAFe4/1Mx/2G/l&#10;X5UfAFtkHxA/7GW8/wDQq/Va4P8Ao8v+41fk/wDAltkHxA/7Ga8/9CrKrDnifKcSz9nl/N5o9a82&#10;jzapeZ70eZ71zewPyn6yXfNo82qXme9Hme9HsA+sl3zaPNql5nvR5nvR7APrJ5x+1A2/4Lan/wBf&#10;1n/6Nr9QvA3/ACJOgf8AXjB/6Atflr+003/FndT/AOv6z/8ARtfqV4F/5ErQP+vGD/0Ba6qUORH6&#10;jwvPnwEv8b/KJ8vfC39vCLxL+1J4r+D/AIw0u18K3djK0Wl3UsuFuXX+H5v4mXkV2H7cfxz8K/Cn&#10;9nDxnJqGpWc2oapZS6bZWHmKz3E0i7flX/ZUlv8AgNTftL/sPfDv9pmeHVNYhm0fxTbpi31rTZPK&#10;mH93fj723tXl/wAHv+CWXgP4f+KbTxB4n1/VvH93Yus1na6s+LeN1+6zJk7q0PsDC/Z8/Z81df8A&#10;gmTqPhO4spf7e8Q6VdXsdjN8jxSMS0Q/FVRv+BVe/wCCVfxm03WfgGPA+qalBaeJfDNzLbSWM0mx&#10;xDu+Vvmr7mjijWHYgxH7V8cfHn/gmT8PvjB4qu/E+ianqPgbX76TzLyXSj+6l/4BxtagDxf/AIKG&#10;eM4/jp+0P8H/AIReELyLWLq21RL7UYbSTckfzL99l/2d9dV/wVt8KX2ieAfhr4/0Wz87/hD9bjln&#10;mH/LNPl8r/x9RXv37MX7EHgP9mJJr/S/P1rxTcp5dxr2o4eY/wC7/dr2/wAYeENH8feF9S8P6/ZR&#10;anpN/C0Nzayj5JEb1oA5X4dfGbwl46+Gek+L7PxBp8ulS2SXMlybhEEXy/PvH8O2vhv9jPVLj4/f&#10;t8fFH4q2cf2zw1YwtptnqH8En8K7f+A/NXUaz/wSA8D3XiIyaR4y8Q6L4akdZJNFik3p/tLv3D/0&#10;Gvsj4Q/Bzwl8DPBVn4X8IabFpmlW/Pq8r/33b+JqAO7ooooAKKKKACiiigAooooAKKKKACiiigCn&#10;eWUOoW01vcRRzW0iNHJFJ8yujfeVhXIp8Dvh2v3PAvhkf9wiD/4mtbx7quo6F4H8QalpFn9t1Wy0&#10;65ubO1HzebOsbNGn/AmwK/NxP28f2uj/AM0ThP8A24z/APxVAH39rP7PHwx13T5rO88AeGpYpI2j&#10;J/suBX+b+6wXK18Ofsn6Vbfs3ft8+OfhBocMOpeFbq1e+s28tXuNO3bW8vzfvbf4Sv8Au1y2uftx&#10;fthX9lNBZ/CH+zZpEZPNGmSu0Z/vL81ePfAvxv8AtDfA7xj4k8aJ8GtQ8TeOfELtLe6/q1rI8wRv&#10;mZU2/dVvkz/uLQB+21FfC/7KX7VH7QHxT+MNn4f+IfwzHhjwzLaTSSah9lkj8t1TcvzMf4q+6KAC&#10;iisLUfGOh6RrNlo17rFpaapff8e9pLMqyyf7q96AN2iiqt1eW9jD5txNFBF3knkCL+tAFqiuR0z4&#10;reC9avGs7DxXpF5dR9YYb2Mv/wChV1qtuoAWvjLwJ/ylB+Iv/YmWP/oVfZtfGXgT/lKD8Rf+xMsf&#10;/QqAG/8ABUP/AJIvo3/YRWvzLf8A18H/AF3X/wBCr9NP+Cof/JF9G/7CK1+Zb/6+D/ruv/oVAH1t&#10;N/r6ZT5v9fTKACiiigAooooAKKKKACiiigAooooAVa+b/iX/AMjxqf8Av19ILXzf8S/+R41P/foA&#10;+oP+CWf/ACW/xz/2B7b/ANCav0/r8wP+CWf/ACW/xz/2B7b/ANCav0/oAKKKKACiiigAooooAKKK&#10;KACiiigAooooAKKKKACiiigAooooAKKKKACiiigArxn9rX/kiup/9fVt/wCjVr2avGf2tf8Akiup&#10;/wDX1bf+jVoA9lXpS0i9KWgAooooAKKKKACiiigAooooAKKKKACiiigAooooAKKKKACiiigAoooo&#10;AKKKKAE3UtFFABRRRQAUUUUAIvSloooARV20M22m0+gBj96fRRQAUm6looAKKRulC9KAGv3ob5af&#10;TFbfQAJ2p9JuptADYY44/uVLTFbfQq0APoopm+gB9I3SlooARelLTFan0AFFFFABRRRQAUUUUAFF&#10;FFABRRRQAUUUUAFQXP8Ax7y/7jVPUFz/AMe8v+41AHA/AT/klel/9d7z/wBKpqq/tK/8kX1//rpZ&#10;/wDpXDVr4Cf8kr0v/rvef+lU1Vf2lf8Aki+v/wDXSz/9K4aAPRNN/wCPCz/65J/6DVuqmm/8eFn/&#10;ANck/wDQat0AFFFFABRRRQAUUUUAFFFFABRRRQAUUUUAFFFFABRRRQAUUirtpaACkbpS0UAFFFFA&#10;CbaWiigApj96fUch/dE0AYGuzRyzQpJFKRGeMf36xbyzief95D53/LWtCZpYp/Lkm/j82su+muUn&#10;/dzfupaAIbiaV4PLk/5a/wDLX7if7tZ8l1dS/wCj3EPkxf8APXzV2VNcTfap/tEf+plT/VTfcrPa&#10;HfBNHJN/qv3tAEd1JF+58uGWaXf5X9xP/wBmpodLi8/y/wBz5W/zbj737v8A3KjWz+2T/aI/+Wqf&#10;6qpo/wDlj++8mgCvdQ7fJ/1UMX/Tb7/+zTZGtpfOk/febEn/AC2i+f8A74/9mpuoL9q/6Y+a9SSN&#10;Kv7yOb/tlQBD9nil8nzIf9V/01+ST/gf8VQx3H2ix8uTzfNif/Vfcqu2qSywQxxw/wDLRf3UP/LO&#10;r1r5txPN5k372KgCRdQifyf+ev8Ayz+7+8qO1tYl87y/313K/wDz1qH91FfQ/v8Azpf+eVO+2ebY&#10;zeX/AK2J/wB3L/HQBXkuPsd95kn+t3+V+5/9nqxYxy2WlQ/8/crt5kv30kohWK3g+0XEP/bX/bq0&#10;tvsghjk/cwxf+Q6AG281zb+d5nlQ/J/s1DDH5sE32eGbyv8Alp53yJv/AOBVN5dtLPD5kHneVJ+8&#10;l/8AZq0JLfz5/L/56/8ALKgCvDHtgh/103lf6yL/AGKkuLy2S+8uOb/9ipl0/wD1Pl/uZf8AVSeT&#10;/s01rX7Fqs1x5P8Aon/jm+gCnqFrFaz+X50MPz/9/E/2Kka3ilg+zx+dB/4+9Oms/Knhj87zvn/e&#10;UQ28VhfTSW8Pnf8AtSgCO6vP3H+kfuZdn/PLf8/8Tf7vpVezaK4/eRw+d8lTN8/7ySbzpf8Anr/7&#10;LRdNcwQfaI/33z/6qH+5QA68828g/dzRf9cpvk/8fqvHNE0E3lw+T86+Z/c/4A9EaxWsE0ckP7qV&#10;2psccUUH2eOb97E6+ZQBcjuv9THbw+T5X/Pb79Q2c0s/nSSQ+RFL/uv5lRw28XnzfaPOm+fy/wB9&#10;Ul83n/u44fO+7FHLQBajaVP9Z+5+em3DRef+8/fea/lfuf8APy061j8qCG3uJvOl3t+9otWilnmt&#10;/Oi/dJQA24hlg8m4j/cxRO0sf+f4q3NC8Q3NsIY7nmH/AJ6//EVjwx+b50kn/LL/AJa02S3lighk&#10;uP8AWxJQB12oeIvss/mfvv8ArlFWtpeo/aIP+B1xMfzQfu/33/PSL+OtTS9W+z/6PJ/yy/5a0Adq&#10;kgkHyVJWBHdeV+8j/wD3la9tOZR8/WgCxRRRQAUUUUAedfBn/jz1/wD7CktZHwD/AOP74jf9jNP/&#10;AOiIa1/gz/x56/8A9hSWsj4B/wDH98Rv+xmn/wDRENAHrlFFFABRRRQAUUUUAFFFI3SgDI8Q3UkN&#10;hN5cPnVgW7XL+d+58mWVP9//ANBrQ1e/lafy4/8AVSR9f4N9ZdxNLF/z2hl/z9ygC0s0sXk+X5P7&#10;r/V0LL+/hEc2bqP/AFv/ANhUMNx+/wDL8nzpasWvyz/89vnX/tnQASXksX7yT+//AMtq8t+J3wR/&#10;4Wb4j0y81S8l/sqxRv8AU/f+Zt1er39pIAE/ezSxv+7pPtET/wCr/c/89KqE5U5c8Nzlr4ajiqUq&#10;OIjzQl0ZRs4/s8FlZ2//AB6WyLF/02+WrDeb/rP9d/01p0lxtn/d/wDf2qe2VP3cc397/vupOpLl&#10;PK/E37Ofh7xX8VLLx5eTXf2uKRfMtZpf3MjrTf2gfifH8J/hnqU9tqcUPiaX/jytJZF3/M23dsb7&#10;22vWrPzVnh+0f/vK85+Mn7Pnhb45HTP7b+1w3dju+z3+nSbZtjfei/3d1evgsRRnicP/AGhJyow7&#10;e97t+blPNxVGpGjV+pRUak+v/ktzF/Zs8Q+JviH8HrPWPGEPnahJI32e68rZ9ph/vbF+Va9A8SeJ&#10;rbwz4cvdQ1DzprS2j/eeTG33Fq94T8P6b4I8OWXh/S/3OlWMH2a3/wDs6x/itoup694A1mz8PzRQ&#10;6rLB5UcX/stYV50sVjak4RUITnp9mMYykaU1VwuEj9ucV/4FLlMPwH8aPD3xTMP9j3ssF3bJ5clr&#10;dx7H2f3v7tdxa/6b51xHN50v/PX7leF/AP8AZ9vvAl//AMJHr80X9oSQeXHp8X/Lv/v/AN6vdPL3&#10;z/6n91/zy/551WYUsLSxUoYSXNA48nrYyvgo1sdT5Ksun93oNh/0WfzI/O8qX/pk2+OmyXG6eb/n&#10;rs/3E/8A2qmkWWzH2iSbzpf9V/wD+7Ve6+039jN9jm86X/lnFXm/Ce1y80ixDNLFPNJcf3P3cX3P&#10;M+X/AGqP3S/vP3vm7PN/65180/Afx74li+PHiDwf4k1OWaa+SeW3i+V0tnXc25H/AN2vpDbdP+78&#10;6WCX/nrXoY3BzwNX2M5X5lGX/gR52Ax0MwpSrQvHlco/+Any5+2T4TudRuPCV5Zw3epxS7o/KiiZ&#10;/wB8zf8AjvzV7n8G9D8Q+GfhXo2n+JL37brdt+9k/j8tP4Ynf+Kuujhis4IPM/5Zboo/O+erTwyQ&#10;wfZ7f/rrHL/z0/vLW9TMJVMDTwPKuWDlK/2pGNHLYwzCpjuZ3moxt9kjWH7RP+8h/wDZ/wDvuqOg&#10;+GdD8Pa5e3mn6ZaWV3cp5VxLaRKn3furtX5atW8MrwTR/vYP+mtV9e1aLw9pX2y4mhhtIt32iWb7&#10;n+89eUpyjGXvfEerKEZfZIPiZ4fl8eeDr3QLfU5dM+07fMuof/Qa+dNX+EnxL+FOh6kdF1+L/hG7&#10;aNrmWW0l2L/3y38Ve6eA/itpHxBnmj0uf97F/wAuv8cif89U/wBmuuvrP7Z52n3FlFNp+zypIv8A&#10;0KvSw2Nq4Ney5VKPVOJ8rj8nwWdf7XCo+e3Kpwn/AOS+7/5MedfAH4ux/EzRDbXo8nW7BF+0/wBy&#10;T/poleo/6NL/AKv995teU/DD4GW3w18VapqkepxXlpffure0ii2fZkb+H71euQ2/mzzSf8son/8A&#10;2axxv1eWIlPD/Aehkyx0cDThmH8SPNf+9/KxsNrv8mOSvFvjt45l8E3sMkGmS3vlv/rYYm/dp/t1&#10;7DNH5XneZ/2z/wCmdY3iDwZb6zPNcPOIJYoW83jKSV8vnEPaYSX7lVo3UnBy5PdjLm+I+gpqbcoU&#10;a3spSUrS5ebll/hMH4f/ABt8P+OfC39qRzSwzR/urmwm2+dG/wDe+X+GujsWvpzBJ50P73/vj/Z2&#10;V8m+H7O28NfH2HR4737Fp99/rPO+5838P/fXSvsCzsPKg8u3/c2sX/LL/nnXoRdaeIjiKP8AulWn&#10;CpTvzc/vfEpf4f8A5E8bKsTKvh6lHEf7xRqShO3wy5fhkv8AEaC+av8ArP8AW/8ATGL/AMeqaSPd&#10;B/01qrb33lT+XH/qvLWX9z/y0ovm/wCWkn/LX/llXUeqE1vFdfvI6huofK/ef8+373yqsXSy2s8P&#10;l/uf+WtNjH2qeb7R/wBdf+ulAEe6L/ln/rYv9X/n71eW/tBR/Eay8HQ/8Kv8n/hIPP8ANk+6/mQ/&#10;xL+8r0y4bf8AvP8Alr/rf/sak0+88+eGOOH7HW+HrfVqsa3KpcvR/DL/ABGVSHPCUPh5ux4J+y/+&#10;0vffGfV9f8G+LNNi0bxVpn7z9zL/AMfG35WXYf4l77a9vvI/Knm/1v7r/V/9M/8Afr4y+J/i/Q/g&#10;z+3kPEmtwy6ZpX2H95LaR/6x2Xbu9P8Aer7J0PxFofi+y+36HqdpqdpL/wA+km//AIE6/er6LPMF&#10;ClKji8NT5KVWEZf3Yy+1FSPPwFdz5qVWXNKD5Sxulbzo7j/W7KtW8n/PSaHzdn+5TZLXbB5n+pi2&#10;VJb+U0H+p/exf+REr5Y9UmXzZYIZP9d5X+r8mnSQxSwf6R/rf/HKkhWP/l4hrxX9pDV/ip4W0PTN&#10;Y+GemQ6n5e7+1LWaPfNs+9uSunDUHiq8aMJKLl3lyx/8CMqlX2UJT/I9iW4i8+GP995v/slR3EcU&#10;/nV88fBj9tPwt8S7/RvDmsWd3oHi+63RyRSxfuZJl/h3fw/7tfRM00VrPN5n7/y60xuBxOXVfY4u&#10;m4y/r4SaNaliIc9GXNEmjb7RB5cf9z95Tfs/2f8AeSf6r/x+iZrZoP8AR4YYZf8AlnVi4k3Qfu/+&#10;WX7uOKuI3G2flLB5cn76Xf5sn/stOt5pf9X/AM8k/wBVVNVign8ySH91Ki/9s3q1cfZk/eeT/wB+&#10;aAIY5v3H7yapI/8ATIP9I8qqtr5ssEMlx/y1dqkWGK1n8z/Xf9MqACGGWX93H/qonb/ll89NVfI/&#10;d2/+t/6bf8tKmjjuYoJv30v71/8AK021s4n/ANZ/39oAIZPK877P5P8A39/jpsbSvP5d5D+9l/54&#10;/c+WnSWv+ukk/c/J+7ihq5b2+7yfMh/e/wCt82gD5ru/2O08SeK7zVPE/iu81e0uZJZLO1i3O8e5&#10;t23cfuqteseDfhlofwq8LTx6Jpn72KBvMl+/cXKL/tLXbzN+/wDkqWS3/ceZ/wAtf+Wctejiczxe&#10;Ih7GrUco9vsnkYXKcDg6sqtKmufv8TPkX4cft8eGtZ8YQ+F9X8P6hps1zdPbRXX3/L+bb86/er6K&#10;18A/E/wec/vPKl5/2P4a2D4K8PDVf7Uj0bT4bv1+zLv/AN6sjXmz8TPB0R/1vkSyVOMqYWco/VKb&#10;h3vLm/Q9Kmpx+OXN8iH4o/8AJWvhN/1/X3/oivWK8n+KP/JWvhN/1/X3/oivWK4DUKKKKACiiigA&#10;oopCcUALVa5eI/u5KiudRtoJ4YpJoYpZc+XHLJtZ/wDdqCa43fvP+WX/AD1/550AcZ8S/h34f+Kf&#10;huXwxrsH2zS5X5i/55/3W+al8H+Fbb4feHNM8N6f501rYp+7/wCmif8AAa6bds86STyZqz7y+8iC&#10;G4t/9V/4/wDN/FVXly8nN7oHl3xF+B3h7xZrY1y387TNQ/1n+ibVSR1/idf73+7XoPhu1+y6TDb3&#10;E/2z7N+6/ffO8n+/VxvKn/0iSaGaWm2i3Ms//PDzaHNy+M46ODw+GnKdGmoynu19ommkll/0eT/P&#10;+zVExRWEE3mGGC1tk8yTyf8Aln/e3/w1meOtZ1zQ/A2v3+h2UWp+ILGBpbO1u/khkf8Au1zXwX8X&#10;av8AE74Vw3njTwz/AMInqt8ksV7os39z7u7/AIF89VGn7ntul/n9x0y5uUy0+P8A8PvEM/2Ow8TW&#10;mpxXO2X+JP4vl/8AHq9Ct5In0qa8kvf3WzzZJf8AYWvMdJ/Zb+HOiX0F5oejQ6ZLF/003/7q1wf7&#10;Vn7SWkfDzwtrPgOzhu/+EqvrHyo5fK2Qxo38W/8Air2qWApZljo4fLIzkpd+Xm/vP3fsnB7erhsP&#10;Kti7Xj2PTvCvxg8K/Fq+vNP8N+ILS91C2SWK4i+ZH8n7rMm7+7/eWvKfgr+xzbfC/wAVan4gvPE0&#10;2s3dy7fZ/se7/UM2796/3t1cH8M/2NNXTw54A8WaH4gm8P61LGtzey/738Ndx+2B+0R4z/Zs1XwN&#10;/Y9lDPol9t/tXUPK3vJtZd0Sf3WZa9KvThSxVTLsmruUJ+67xjHWPS4YfnrwjWxFPllHY9+8SeCd&#10;D8ZaV/ZfiTRodZ0/f5slrN86fL92rWk+HbHw5Y2Wj+H7KHRtKtf9Xaw/Ikf+5V60v/8AhIdK0zWL&#10;bzYYbmCK5jil+R/3iqyq/wDwFqkVpYp4f3372L/Wf3K+RvLl5PsnpFyObZ/pH/PL91J+6X/xynMv&#10;2r95++svk/2d9VVXZBNH/qZpX/d1wPw81/xn4l8f+M4/FFl/Znh+xkij0r/pqn8Xz/71CjzKX90D&#10;0C4kiuoP9Im8mKoY4ZWnmj/e/ZNjfvamutN2Qfu/337ymxzSxQTR/wC2vmRf/F1IHmvwz+DMXwy0&#10;qbT7O9mvdP8AtUt9b+dt/wCWjbmrtJLiWX93J/2z/uf7W+tDUI5f+Wf+qi/541Rmt/Pn/wBT5P8A&#10;zz/6aVUpynLnmA397+5uP3Plb1ij/dNWhqVv5s83/Lbyn83zf46bZ2vm/wCsptxceb/113/vJf8A&#10;npUgVZrWWXyZP+/n8D1JdeVPYzW//LL/AJZ/35Ka15/aP7ySHyf8/ermfip411PwL4A8QeKNP0z+&#10;2bvTIF+zaf8Axyf7VaU6cqs40YbyZMpRjHnOgt7GKwg8uT9zFLt8v+Oryt5UH2eT/j1/5af9NK+c&#10;/wBmf4/ePPi/4j1m38WaBFpulWMHmx6hFbNCm9m2+V833vlavpBmitf3cn+q2fu66sbgquX1pYet&#10;bmj294ilUjVhzw+ErzW9tFB/rpYPNqSSOV/3lxD+6i/1fk0bdvkyeT53/PT+OnedL5HmfbfJi/55&#10;TffrhNSSNdk/7v8A4+/9b/f8tP7tNmupVn/54xbP3fkxb0qGx1aLUoPMs/30sTtFJ5P/AI9UlxeR&#10;S+TJ/wAsv9V5VAEMLReR5cn+qi/e/wC3vq9bXfniytz5Iut/+qi/zuqvcT/uIf8Av15tTR2/kX37&#10;uy/1X/LWgBtndbv3cn+qif8A1takkMV1/wAtv+/NZsk0svkfZ4fJi/8ARlcvafFaO1+MV74Hkspo&#10;bS2sormPUP4JHZfmX/eqoQc+bk+yB3Eln9n/AOPf/wCLqncTRLPDcR/63/VfuaueXLcedJ++hqrN&#10;J+//AHcPk/JUgSXHlRf6z/lr/wB91TkWKKDzI/8Aj1/5Z/7+6rDRyy+dH9thh/67fI//AI9TVtYk&#10;sYY/O+xQyu1ADla2vP3n/LH/AJaeTUkdvvnhkt4f+/3z/JVWP/UTSSf6rzPK8r+P/eq1HJL/AKv/&#10;AG/9bD9+OgC5cNHEJpI/9V5beZ+63/8AAa8A+Fn7Z3gj4keMtT8L3lld+GdUtZ2trf8AteVUS4dW&#10;27f9lv8Aer3tpIv3P2f/AJZV5X42/ZX+HPjDxVD4suPDNp/bcr/aZLv5k8x/4W/3q9LBvBctSGLi&#10;9Vo19mX+Eyn7X3eQ9MhvZZf3dx++/wCefk/3KsSLKn7u3/8Ai3qvMv2eCGSP9z5SeV/wCpNH83/W&#10;STf62vNNSG3W2b9553nSyu3med/s1JHeRWX/AC2/e3W7/XfcjqOG1tksZv3P+qf/AIHViSP7VBDJ&#10;bw0ASW919ogmjuP9n/lkyJUm39x5kn9yq8iyp5Pmfvov+WlR28ksU83mf8sk/wArQBI15L5H7z9z&#10;/wBca0PtEUXk+X++/wA/eqnH5XkfvIf3sv8AyyqxG0Xn/wDPGKWgCaaz+1T/ALyH/wBCSm3kMbQf&#10;Z/J/66f3/wDgFSLceb/2yqrcSf8APP8A1v8Ay0/3KAM1o5bL95J/x6f+P1Da/wDPT/Xf5+WtK80m&#10;KWDzPP8A9b/q/wDppWfDHL9hm+0fuZYn8qOgCS6hleD/AK6/88ak1Bf+Wkf+u/1X77/lnTbO8lt/&#10;Ijk/ffeqNtQ82+/d/wCql/5a/wAFAE0K7/3f7maL/wAfqGSHyv8Anr+9/exy/wDstSTLF/rJP3Mt&#10;Ot45f9X/AMspX8399/yzoAwfF0P/ABSviCSOb/RPsv7zya7L4f8A/IkaL/16p/6DXL+OreWLwr4g&#10;jjm/dS2rfuv++fmrpvh7/wAiNov/AF6p/wCg0AdLRRRQBWuv9Q/+41fkz8D5Nn/Cf/8AYy3X/oVf&#10;rNdf6h/9xv5V+SfwVk2f8J//ANjLdf8AoVb0Yc8z4ni6Vsql/iieoebR5tVfPo8+u72B+H+2LXm0&#10;ebVXz6PPo9gHti15tHm1V8+jz6PYB7Y87/aUk3/B29/6/bP/ANG1+qfgb/kSPD//AF4wf+gLX5Tf&#10;tHSb/hJe/wDX9a/+ja/VjwN/yJXh/wD68YP/AEBa4a0PZyP2vg2fPlsv8b/KJ0NFFFYH3YUUUUAF&#10;FFFABRRRQAUUUUAFFFFABRRRQAUUUUAFFFFABXL/ABGtfEGoeBtat/Ck8Vn4kktX/s+af7kc2Pl3&#10;V1FFAH5xJ+1r+1N+z9Yzn4qfCj/hK9KtmWP+1tIH/j3y/er1X4cf8FSvg14znNnrl7d+B9QjRfMi&#10;1yLy0D/3d1fYksaSffFeT/E39lb4UfF6G7i8T+DdKvJ7n/WXcMIiuP8AvteaAO58MePfD3ja2hn8&#10;P61p+sRSp5gNpcrJ8n/Aa6OvgPxd/wAEpdH0Ge41X4SfEDxB4A1UJiKIXTSQ/wDA2zu21337M3g/&#10;9pn4cfFCPQPid4g07xl4Fj0t/K1az+/5+5divu2v93f/AA0AfX1FFFAHyP8AtOf8FE/h78A/tuh6&#10;ZN/wlnjqN2to9FtD/qpv4RK38I+b61+ePw7+IXxE+Jf/AAUG8Dav8T4JtL1yW4glj0+UMiW0DLuj&#10;VF/hXbX6ueGv2RPhZ4V+IusePIPDUN34m1Of7VLfagfOMcn95N33a/PP4sf8pgNM/wCvuz/9ELQB&#10;+uE0q28TSPwiDNfkt438b+Nv+Ckf7U2qfDfQ9fl8NfDTw/5vmG0l/wCPhI32+a+37zM3Rf4a/T74&#10;taxLoHws8V6jAPNlttLuJUH3f+WbYr87f+CK1nDPb/FLVHiH2s3NvF5p+9swzYoA9B8af8Ehvh23&#10;hWY+DNd1vRfFUUeYNQmumdJHX++v+01YX/BNv9pXxfD8Q/EvwF+J97Ne+INH83+zrq63O+yH5ZIt&#10;393au5W9K/R+vx+8VahL4Q/4LAWUmn/8v2qW0Un8HySRKrUAfsDXxl4E/wCUoPxF/wCxMsf/AEKv&#10;s2vjLwJ/ylB+Iv8A2Jlj/wChUAN/4Kh/8kX0b/sIrX5lv/r4P+u6/wDoVfpp/wAFQ/8Aki+jf9hF&#10;a/Mt/wDXwf8AXdf/AEKgD62m/wBfTKfN/r6ZQAUUUUAFFFFABRRRQAUUUUAFFFFACrXzf8S/+R41&#10;P/fr6QWvm/4l/wDI8an/AL9AH1B/wSz/AOS3+Of+wPbf+hNX6f1+YH/BLP8A5Lf45/7A9t/6E1fp&#10;/QAUUUUAFFFFABRRRQAUUUUAFFFFABRRRQAUUUUAFFFFABRRRQAUUUUAFFFFABXjP7Wv/JFdT/6+&#10;rb/0atezV4z+1r/yRXU/+vq2/wDRq0Aeyr0paRelLQAUUUUAFFFFABRRRQAUUUUAFFFFABRRRQAm&#10;2loooAKKKKACiiigAooooAKKRelLQAUUUUAFFIrbqWgAooooAKRelLSbqAFooooAQnFG2lpN1ADU&#10;7U+ikXpQAtRqRnZT1bdS0AMfvT6KKAGfcpMfvfwpA2R+7pyrsoAN22hmpslN3bv9ZQBJQy76FXZU&#10;UZfzpfTtQA9m8unK2+jZ7UJ2oANntSbdw+epKKACiiigAooooARm20tFFABRRRQAUitupaKACiii&#10;gAqC5/495f8Acap6guf+PeX/AHGoA4H4Cf8AJK9L/wCu95/6VTVV/aV/5Ivr/wD10s//AErhq18B&#10;P+SV6X/13vP/AEqmqr+0r/yRfX/+uln/AOlcNAHomm/8eFn/ANck/wDQat1U03/jws/+uSf+g1bo&#10;AKKKKACiiigAopCM0tABRRRQAUUUhAagBaKKKACiiigAooooAKKRV20tACN0oXpS0i9KADdS0UUA&#10;FFFFACbqy9X1L7L8latc1r0kfnj99QBl61cS/vpP33m7/K/2KydsiQfvJ/Oi/wCeX8dXt0rf8fH7&#10;75P3kVQtDFb2M0kc3nf9MqAKsdnF/wAef72b/nnF9zy6qx/6f50dx5MP/TL+OoY5rn/V3H7mX/lp&#10;FN/yz/u1DNJE0/mf6n/np+6oAd5ktrBNHHN+6+by/wC//wDs1Db2/wBnsZv9VNLL/wAtf+WNWFb9&#10;/wCX/qbSL/Vy/wDPSnRzfZYPLuP+Wv8A6BQAbfNghk/5axJ/y2+5VW3jll/eR+T5Wz/W/wDPR/4t&#10;n/xVSalHK/8Ao8f/AGzqnJcSy/vPJ/1Sf63/AL5oALqOLTp/9D/fXf8Ay0im/uU21uJV8n/lj5rt&#10;+6q5dRxT/vP9dFTZrffB5cn76X/0XQA3dLF5MdnD+9/5aS/886tR6fLBffu/K+yRbfM/d/P/AN91&#10;DcTeV5NvHDF5v/LSX/npVy3bz5/Lkm8n7tADVh8qCaO38mb/AK7f6n/d/wB6rjLF9hmkt4ZpvN/5&#10;7VJM0VvB+8/c+b/q/wDppVryftX7yT/7D/eoAwWjlng8zT/9d/y0/uUWtxct/o8fm+b/ANMfv1oM&#10;svn/AGeP/U/89ahkuPsEENxJ5v8A6HQA2HUJbifzLf8A1W9vMl+/5f8Aeb/erW2/Z/8AWTefFLVW&#10;za2SDzLP9x93/wAerQa4+x2Plyf5/wBqgDHX/RYJv30X3P8AK03S/NaDy7j9z5Sfu/Jpt1b/AGry&#10;bf8A59v9X/00f/bqxD5VvPNcXE1AElxDH/rPJ8m0iT95/wDYVnt5SweXbzS+VLTlmltYIZJP9bF/&#10;yy/56f3ak8yWwsZpP+ev+sioAotN5sH7zzqkt4fP87y/3MUu797/AB7/AJactnEkHmRzfx/6qpLq&#10;H7RB5cn7ibZ5sdADYVli/wCPiGWbyn/1v+x/t0L5X/LSbyfNf935P/LP+7vqGOH7R/rJvJi/9GVH&#10;fLFF+7/1Hlf8tfv0AWvtH7//ANGedTofsNvP/wBNZUXzJf8A2X/eqrY2MX76O4m/ey/8tf8AnnVx&#10;biVv3f7n91+6/ff+hUAOkjlnnmj8mXyf+esP3JE/+Kpsn/Ll5cP8H/fxP7tOuLWVoPs8n/H3vX91&#10;/sVYWP7FP9nuP3P/AI/QA2xklSx8yP8AcxUeTcpB5nkfx+b/ANdEqaNopZ/Mj/fWksbeZRYySt+8&#10;/wBd5X7ryv8AnmlAGlpd5v8AJk87/rn/AHP92umhvP8AlpJXK2t9bJ+8k/1VdBb30XkeXJ/2zoA2&#10;YLgXEIkTvU1Z1pdxHH/TStBW3UALRRRQB518Gf8Ajz1//sKS1kfAP/j++I3/AGM0/wD6IhrX+DP/&#10;AB56/wD9hSWsj4B/8f3xG/7Gaf8A9EQ0AeuUUUUAFFFFABRRRQAVVvboWsGXqeSTyxWPfXUV1PDQ&#10;Bj3k0UsHlx/8ekv/AH3JVeNfK/1f9/yo/O+erF9HFPB+7/7+/wDPOq7LEk/7v995X+soAsRrKs80&#10;kc3+q/1ktfP/AMbPG3jzSPEZ0bS4ZrPTrr97b3Vp/rv++/4a+hYkluLKGTyfJ+fp/wA9KqatZ+bb&#10;/wCphm/9DqoPll/Mefj8FLHUfY+0cPOHxf4TzH9nvx/4k8S6ZNY65BLMbH/VX8337j+8rf7teqNJ&#10;FFP5kcPk+b+983/npRa6fbWY8u3hhhl2fvIoYq8Z8SeMtX8C/FSaO41Oa90/YsskU33I0b5vk/3a&#10;wxOJjS9+cd2RSj/Z+Hp0p1HO3u3fxHtzNFL+7k/1P/LOo47fyv8Alt/10/6Z1z+gePPD/isTR6fq&#10;fneV/wBMm37K1N37/wAv/tr/AMA/hqlKMo+4einGXwBcL5X7zzvO+f8Ad1ej/wCefk+Taf8APX+P&#10;/dqvbyRf6uT/AFtTR3H2qxmjk/v/ALurKKt5DFL+8/2//H/4a5vxx4o/4Qjw5eaxJD/qk8zyv+ej&#10;/wCxWD49+P8A4W+HWrXulXdldzarbIv7qKP/AFm77teF6r4h8cftHf2Zp8elw2ekxXv/AB9Q/wDL&#10;P/f/AOA16uGy+rV5Z1vdh3Z8dmfEmFwvNh8J+9xHvWgve974fe/lNXV/2u9cjg0y8svDMX2Tz/Lu&#10;POl+Tf8Awqj/APj1fQPgfxFY+P8Aw5pniDT4ZodPvk83yv8AbX5W/wDHq8r8dfAWx/4Uv/wjej/v&#10;rvTN19b3U3yPI/8Ay03/APAd9V/2XviHJ4i8ET+H7iH7HL4ej/dyw/ckRmb/AMer0sRhsLXwMsRh&#10;I8rg9fe+zL4ZHHluKzPC5jTwmaVOb2tPmWkfjXxR909sks908P8ArfK3v+6r59/al+ImuaJrmi+D&#10;/C+py2eq6n/x8RWnyP8AN8qrv/hr17wT8X/CvxGn1O38P6n/AGnLbbftMXlMj/8AAEb73/Aa85/a&#10;g+Df/CaaH/wkmh2X/FVaZslk8n79zCv8P+8tYZTGGGzKnDHR5fWP2n8PNzfZPYzl1cTl1SeBlzen&#10;8sd+Xl+0a3wX+BOmfCqD+1JJpdZ8Vy/uriWb/l2/vKleuXEf2iDy/O8/za8o+Avx0034l6JZafLN&#10;5Hiq2j/0y1m+TzUX/lqn973r01vtSz/u/wBzL83/AOzXDmH1n61L698f9fD/AHT0Mq+qfVKf1H4P&#10;6+L+8TTN5vkyR/3P3f8A8TTYfNv5/wDSJoYZf+Wf8H/AasWumxRf6ub+Dzf33/LP/ZqxDZ/aP3f/&#10;ADy/5a15p6patbXyv9ZN50uz/ltWH4g0GLxHpV5pdx/yD7lP9Iim+5s/+KraXzf+WcP+qem3H+o/&#10;d/vpd/7ygD5d8beA/wDhRXirw/4s8Nw3d7okX/Hx/fj/ALy/7u2vWvCXxq8LeLb7TLeO9lstQ1NP&#10;9Hi/55v/AHX/ANpq9F82GW4ngkhimtZU8uSL+D/ar5e+L/g/SPhH8TfCesaRZS2WlSTrcySy/PDG&#10;+6vQg44mPJP4o7M+Ax8MVw9OpjsJJfV5zjzwa+GT5YuUeU+nI/3H7y3h8n/np/f/AOAVNDdfavJj&#10;j/7aVXW+tfEEEN5p83nWlynmRzQ/c+apvJ+ywf8ALHzZX/eV59rH3sZRlHnh8I26b7L53l/8so6j&#10;juItS863/wCeqfvKsM2+f95Vf7L9nn8yOb/VVMlGUeQpe7I8k+LvwEsfGfhWY6JDjxLY/vLe78zY&#10;8n/TP/Cs/wCAvxf1fXdVm8EeJLL7Hr9jD+7l/wCenl/eWX/a2/xd69wu0udQsJkjm8jUNjRR+T/u&#10;/K1fOH7IzW9n458bWGrwkeL8v+9lk6pu+Zf97d830r2cBRpU8sqYaEVyUvgS+zzf+2nxGZ8+Hz7D&#10;YijLllWcoz/llyx+1/ePpKOPzf3ck0UMv/LP+/somtfN/wBZN50sqVN9h3T/APTX/lpUOpR/Y/8A&#10;rl/y0/6Z15B9uFqv7jy7ib97/wCyVYkX/l3j/wC2n9+m2c2/yZP9TTfsstrP5kf7+X/pt/y0oAPs&#10;f2L93JNUf2fd50f/AC2/5Zy//F1NdRyy/wDTGX/lp/8AE02ST7PP/wA8Zdn/AH8oA5b4g/DPw18V&#10;dDn0vxRo0N5Fs/d+VF/pEf8AtI1eR/BH9lO2+BnxU1nxBpGsyz6VdWn2az0uX532N/E7f7O2vom3&#10;X+zoIP8AyJVVptn7yP8A79f89K9KjmOLoYephIVH7Ke6+yc08NRnONacfej1HTWv2eDy5If3v/ox&#10;6d9u8395H/qov3X/AAOq91ebJ/LuP9bK/wDyxqOSSVf3ccP7rf5v/XSvNOkuTSf6nzJvOh/6Y1Ni&#10;58/93NLDUcy+bY+ZH/y1p1vJ9ng8yP8A1USeV5tAHxR+2JpkXwu+N/wy+If2O0+yCZYrjT7SNVeR&#10;1ZmaXb/wL/xyvsrStZsddsYNT06b7ZaXKeZ9qhk3p/u/71eYftAfs96Z+0FpVlZ6hNLo2oWL+bZ6&#10;rabXfY33l+9XYfDP4Z6b8L/A+meE/D/m/ZbBP9bN9+5f+Jnr6XH4rC4rLMLDmftoc0Wvs8vNzR94&#10;8yhRq0sVU/kl73/bx0C2+795HN/2y/551c86WLybfyYv3sf+/TY49kH/AE1p0037jy4/9bL/AKuX&#10;+Ovmj0yG6mllg8z/AJa/8tP+A06S4iisfMk/c01rXzf9ZUlva7J/Lk/1tAEKrFdfvP8AXyxVet1+&#10;2eTJJ/39pv2GWD/VzeT5v+slqSzbdQBNIvmzzeXVeTzX/wBXN+6ip0lxK8//AEy/561Hb/6RYzW/&#10;/wC3QBNu2z+ZJ51SXE0Uv7vzv9V+9/c/fqPb9l87zP3Pyfu/+mlQrHvg8z/nq9AEclx5tjD5flfc&#10;82Svjz9r+z+Nfg/xxZeM/Bfia7/4RqSe1trPQNP+fLs38af3Wr7Ht4ZPI/6ZS/8AoFXLePZ/q/8A&#10;VRV34DF/Ua/tvZqfdP4TKpD2seQxdN+3XWlWX9oQ+TqEsEUtxFD/AMs5tvzL/wB9Vh6xDLF8TfBv&#10;mf8APCWuukk3z/8AA/8ALVyWvAx/FLwdECZY47eXE39+uA1Ifij/AMla+E3/AF/X3/oivWK8n+KP&#10;/JWvhN/1/X3/AKIr1igAooooAKKKKAIyMfhWZrusWug6XeaheTeRaWsLTTy/3EUZZvyrSdwB9a5r&#10;xzob+KvCms6IJvI+32stt5v/ADz3Lt3frRBRlOPN8N9SJ83JLk3Pnfxp8O9N/aZ8VeHvin4B8fXU&#10;E3h+d7aOIRs9t5i/e+X+H73Pr8teo6r8WdI+HM+gaV4r1KWHVdTfyoPKtmdJH3bf4fu/NXyL4L+K&#10;/wAQP2PfO8G6v4T+2aMdQkuftfzZuN23/VOq7W3fLX2T8PvGMXxI8Kw6wmjTaZLL/wAw/UY/30f9&#10;7fur6zOcBVwbp80ufD6xptSj8O/Q8TLMbSxXNDl5an21rudXHDFb+dJH/qon/wC/dU/M+2edcf8A&#10;LpL/AMtasTGKwgmuLiaKHT408ySWaTYn/A91eMazq2o+B9d1Tx7r/j4TfDUwfJo1na70t3b7u11Y&#10;s3zfN92vl4Q5/wCv/JT3j02SO28/93/9hXmf7Tvxy1j4KfDKz8R6PDaTahLdRRSRXf3Nlcf8YP2o&#10;tc8A33gDUPDfg2XxZ4U8Qo0t7dwxN50fzbVVPl+9t/vba901rQ9D8feHIbPXPD8Op6VdRxS/ZLv/&#10;AJZ/xbX/ANpa9PDQjga1DEYunz0pPbm+LlfLKP8AdOasp1aUoUZcsu46x1z+3vB0OsfYof7QudOW&#10;58r+Dey/Kv8A31XkvwD034s2GlanJ8SJrS9826aWz8n55tm77rv/AHduzFe2XQitxZRwfuYfLWLy&#10;vK+TYv3VqvcTS29j+7g/1rtXHHEctKpRhFWm9/tRt/K//SjX2XvRnzfCSLDbeRD9o/cyy/va8c+O&#10;n7Mvh/45+KfDN5eazd2R0d/9I8mLf9th+8q/7P8AvV6v5n7iaP8A13m/89v/AGSpLWOW3n8yP/lr&#10;/rP79GFxVbBVPrGHlyzj1FUowrx5Jx5ojbebZ/o9vD52lWyLHHF/HHt+Vaq61aaZ4jsvsHiDRrS9&#10;0+KdZI4ruPf86/dauZ8MfGfwZ4w8Vaz4X0PWbTU/EGjv/wATG0h3fu/9rdt2tXXXiy3kEP8Ay3tI&#10;qwnGcH794s1G/wBsbP8Alt+6lf8A8c+7try34zWvxL1fxH4TuPA+p2llpVs7S6rFd/cuU/hWu+uI&#10;/wDXRyf9s5f+eaVe0uaK1/6bVdGtKhPn5VL194mcOePIWNPvrbXPJ8z+5/rf/QlSrit+48vyf3X/&#10;ALJVWG1isrH93+5lldv9ynRzb54P337r/VSVgUDeVa/6HZw/uok/1X8FTWscSedbyfufN/8AZfu1&#10;RWTf50f7379SNJLFPN5lAEi32z95b/8A7t6p3DS/8vH/AKNq1NJu/wCPf99FF/rJfuJVWa6lT/j4&#10;sofKlfyvN/joAsWs0th5P/TL/viob6SWWfzJP9NiqRml8/7R5MP/ADy/2KsXDeR+78n9zF/5EoAy&#10;WkiX/V/uZf8Aln/ck/2a0obeJv8Arr/y0i/gqrcLFFP5kf775P8AVU2GOV54ZP8All/y0/joAmuo&#10;Yrex8uOGH7Jv/dxeVsqxDbxS/wDLHzparzXH2OD95+++95cX/Aajs7i6i8n9z/01kloAvL5v2GaO&#10;Ob91/wBMYqy76x83/j4/7ZyzVtNH9qg/eTeRNL/zxpv7pvOj/wBdLs/4BQBl6HpNtodjD9j/AHMX&#10;/LPyf/Hmq1cSSyz/ALz9x/12qxIsUEH2e4/c/wDPP/2ZabHNE3+kSf8ALKgCFrfd5P2j/ll/wD/g&#10;VWmmi/57fuv8/NUk0O+fzJP+Wqf/ALNU/tlik/l3H/LWPyv9V/q6ALS6bEk/mR+b+9/zuqrDpfnz&#10;zfbPJml/65fP/vb6tW9xFFB9j87/AFSfu/8A4mnRyf6nzPN/6eP/AIqgAk/0WCby72X/ANnrPt/E&#10;kV/ff2fH/wAfcSebJ/0zrUkk3ed5fk//AGH96qLabYtP5kc0Nl5u397/AB0AeS/tZeAfFXxS+EkP&#10;h/wfrP8AZmoS3sVzJLNLseSFfvRb1/vV6V4Ps5YvCujaXqHlT6hFaxR3v+/t+Zt/+9Xjen+IPi7d&#10;ftNT6fcQ+T8Kv9VHF9m/1n+0j17tNcfv5vLh8n/0Ouus5U6VOjzKUfi0/vfZkTHcvWtr+/8ALj/c&#10;+V/q5fv1TuIbl7793/qtn7yX/br5h+Ln7YN98GfipqfhfxJ4Nu/+EfiRZLLVdO+ea9T9F/8AHq+j&#10;Ph/4qi8aeFdM1yOylhivoFuY4pvv/N/f/wBqta+AxGFpU61WPuz2ZCqQlKUP5TeVfs8E0dvN53lU&#10;5ZvtEH/Pa78v/gEdR/upfPuLf+5/qqbHDFbwQ3HneTLEn+qrzzUGmlfybeT/AJap/lqy/Hn26w8H&#10;anJp832PVfsrfYrvyt6b1+7vT+KtD7RunspPJ/vVJHH9vgmjuP8AVb6L8sgPLf2bfHnir4kfDmy1&#10;Txho39jeIN7W0kX8Fyi/L5uz/ar16FfKg/dzeTFVOz0e202Dy4/9VFuq5NdeRY+X+5m82qm+ecp/&#10;DzdgDy/sf7uT/Wy/vZP7lR2smyeb/lv5v/fEdOmWW88mT/Y/1VQxzS/vvMh/gqQLyzfaoP8AllN5&#10;T/u/J+/ViFf9dH/rv+mtZdr+/vv9I82zryL4c678Wbv9oTxZZ+INT0+88ARRtJp1rDbbHj3f6vfL&#10;/F9160hDmjL3kuX+vdA9pkb9/wCXH53/AE0qSS33fvI/9bQzb5/Ljp37qCfy5P8Alr+9rMCNrOKW&#10;Dy/OqG7shMJoxDKZd9aFvD/35/8AH6ddSeV/q/8AlrQBzs2myxQeZJ++l/55fwR1DZx7P9Hk/wCu&#10;v+t/1laWtXUWkwTSXHnTVDYrFLB9oj/7Z0ANa182D95B+6l/57VJJp8sv7uObzoqdcSfZYJri8mi&#10;soov+Ws0q7I//iamjvI5f9I+2w+VKiy/ufnTZ/e30Acbrkd9b+HPEEmoTed/osvl/wByP7u2u4+H&#10;v/IjaL/16p/6DXO+MoZf+EO1n/r1auj+H3/Ij6L/ANeqf+g0AdJRRRQBWuv+PeT/AHGr8jfg7Jsn&#10;8c/9jFdf+hV+ud1/x7yf7jV+Q3wjO2fxz/2MVz/6FXoYCPNWPguNpWyeX+KJ6R5tHm1V3e9G73r6&#10;P2J/PntS15tHm1V3e9G73o9iHtS15tHm1V3e9OUyNR7EftTz/wDaIk3fCS9/6/rb/wBG1+sHggY8&#10;FeHz/wBOMH/oC1+QPx48YaZqXgC90u3ml/tD7bB+6+zMifLL83z7dtfr94H/AORJ0D/rxg/9AWvn&#10;MfGMavudj9/4IhOGWS54uPvvf0idDRRRXnn6AFFFFABRRRQAUUUUAFFFFABRRRQAUUUUAFFFFABR&#10;RRQAVxvxXsfEOp/DnxHaeE5vI8Sy2Tx6fL5ipsmx8vzHpXZUUAflSvwP/wCChP8A0OcX/g3tP/iK&#10;P+FHf8FCv+hzi/8ABvaf/EV+oWva/pvhfS59V1e9h07T7ZGklurmQIka+9fm1+0z/wAFQtS8S+Ip&#10;vh3+z7ps2t6rcv8AZv7fjiZ3L/d/0dP/AGdqAPA/jz8Q/wBrr9nCyt38b/Fi1sruXaI9KtNTtJrv&#10;Z/e8pV3bf9qvev8AgmD8V/j38YviHe6z401XW9a+H8Wnyxx3d5EqW73O5flVlUbmqz+zb/wTC1Hx&#10;frf/AAsT9obU7rX9fupBcf2LLLvyev8ApD/xf7q8e9fo34d8N6Z4T0Wz0fR7KHTdLtU8u3tbWPYk&#10;af3cUAa9FFFABX5E/Fv/AJS/6Z/192f/AKIWv12r86PiD+yj8Sdb/wCCjlh8TrLRvN8Hwz2skl/5&#10;q/wxbW+WgD718eaHF4k8Da/pUn+qvbGeI/8AAkavzM/4I6eIo/C/jz4o+A9Qh+xarvW5EUo2uPLb&#10;y2Wv1Vr88v2o/wBgPxv/AMLnHxj+BOvR6N4mlm+03mnmXyd8n8TK/wDFu7q1AH6GM22vyG8HQWvx&#10;x/4K332o6RP/AGnpWj3zXP2n+GP7NEqt/wCRFevQdU8Y/t6fE2ym8IyeGdP8J/af9Hl1+KJYW2f3&#10;kdWZl/75r6G/Ya/Ymi/ZV0vWNX1vVP7e8c67tF7eAfJEn3vLQ9W+b5i1AHZfFn4KfFfxl42n1Xwr&#10;8aNR8GaLJEkcekwWEEyxuv3m3uhPzV4F+zd4S8Q+Cf8Agod4/wBL8UeK5vGeqx+FLWT+1ruJYX2M&#10;42rsRQtff1fGXgT/AJSg/EX/ALEyx/8AQqAG/wDBUP8A5Ivo3/YRWvzLf/Xwf9d1/wDQq/TT/gqH&#10;/wAkX0b/ALCK1+Zb/wCvg/67r/6FQB9bTf6+mU+b/X0ygAooooAKKKKACiiigAooooAKKKKAFWvm&#10;/wCJf/I8an/v19ILXzf8S/8AkeNT/wB+gD6g/wCCWf8AyW/xz/2B7b/0Jq/T+vzA/wCCWf8AyW/x&#10;z/2B7b/0Jq/T+gAooooAKKKKACiiigAooooAKKKKACiiigAooooAKKKKACiiigAooooAKKKKACvG&#10;f2tf+SK6n/19W3/o1a9mrxn9rX/kiup/9fVt/wCjVoA9lXpS0i9KWgAooooAKKKKACiiigAooooA&#10;KKKKACiiigAooooAKKKKACkXpS0UAFFFFABRRRQAUUUUAFFFFABRRRQAUUUUAFJupaKACiiigApn&#10;36cBiloAQALVM3sS3kVv/wAtJB5lWmXfUaW+2YvQBI/ek2jO+lkbbQy0AG/3oZtlDfLWfcalFFQB&#10;cZtv+spZH/c5jqkNQib/AKY1JcXHmwfu6AM+bV5LfyfMmh5rYWTdBXJtYxS/vJP7/wD37ret7yJv&#10;JgT/AFtAGknamfc+d6Tbt/6605ZKAHbPajZ7UJ2p9ADRnHzYpNntTt1LQAUUUi9KAFooooAKKKKA&#10;CiiigAooooAKguf+PeX/AHGqeoLn/j3l/wBxqAOB+An/ACSvS/8Arvef+lU1Vf2lf+SL6/8A9dLP&#10;/wBK4atfAT/klel/9d7z/wBKpqq/tK/8kX1//rpZ/wDpXDQB6Jpv/HhZ/wDXJP8A0GrdVNN/48LP&#10;/rkn/oNW6ACiiigAooooAKKKKACkZd1LRQAUUUUAFFFFABRRRQAUUUUAFFFFABRRRQAUUUUAFFFF&#10;ADJG21yesNFeT/8ALX79dDqshisiUh872rmlWW9gvfL/AO/VAFWaSKDzry3h8mXzPK/ff31rPupo&#10;rWCb7R/y8/5/4DU100tv+8/133YvKhrP1KaJv3f7mgCjHHcz33mSXn73Z/rf49n92poY5X/495pv&#10;K3/5/wCA05Wil/1f+t2f+OVJdWvmwf67/pl/1z/2qAK9qvlX3l/66L/lnL/H/wDE7adJJsn8u8m8&#10;7/nn5P340q9a2PlT/Z/9dFs8qP8A4D/FWfHNLa/bY5P9bKn7uWb+5QBVj1CKWeaOOaX/ALbU6TSf&#10;tH7u4mmm8pG/deb8n97+H/drPvNJub+eGSP/AJap+8i/jrQtY4nsZv300MuzyqAHWd1sg+0R/wCq&#10;lTyv+udQ3EltL5Mn/Lp83mRfxyJUdr+9nhjkh/df62po7eX9zJ5Pnf8APT/pnQBYazsWg/0ey8n5&#10;P3cs0rPTprH7VP8AaLib91F/yy/gk/2nqSGaL/Vyf63Z+7qZlln87y/9VL/6HQBckkii8mO4/feb&#10;+6ji/g/+xqmtnLL/AKHef63/AKY1e023ilg/13kyxf6ypriTb5Plw/6XL/33QBXWGJfJjt/30v8A&#10;zymqrti0j93H5sMX/fdXpv8AXw/9c2/77qSPS/tUH2i4/wDRXz0AY95JFdfYv+eW9pfNh+T56jbV&#10;Ptk/l+dL9z/W/wCx/wACq9qFvFLP/o/+qpsnlWc/mf8ALLZ5Xmzf36AJtJt/I877RDF/9hVi8bd+&#10;8t4YfK/5aVl29rKl9+8/ffPWpdRypPDJ53nfI1AGbdW8t1/rJv3u/wDeedQ2jypP5kk3nfJ+8+7W&#10;hart/d3nkzXctWLyaxlsYY5JvJl/55fxyUAYLLLPP+8h/dRf+gVamb9xN5cMM3lf8sppf4Kja4+y&#10;309v/wAtZUqRY/8AQfM/55Ov/fDUAUbGOVoP9H8nyv8AnlN/47RJay2/+j2/k/vX/eS/889v3lqa&#10;RZVnhjt/33/TX/nnVVppdL/1kPnRb/8Ax+gC81nYvB5f+u83/V1XaTzYPs/kxeVF+6qO3W28j7R+&#10;+83/AJ5UWtv9nnmuJJvOml3eXF/7NQBJptx5880cn77yk/1vzI+z+7V6GPyIPLj/AH0X/LOWb79V&#10;4ZPKg/57Xf8A6M/2qsND9oghjk/12z93QAaa3lfu5JpoPN/deVD9z/x6rFnHKs83+t+5/rYf/Qao&#10;2bXKTw/9Mt37r+CSrn9oebBNJ53+l/6ryqAJrOPb5377yfn/AHdWI7qW4/4+PK/65f7FZNnay/bp&#10;pJJv3v8Azy/551sWdrF++8yf/rnLQBoWMcVx+8k/1UVbdpceYD5eR/11rGWTyP3cf+q/55Vc026l&#10;uP8ApjQBu0UitupaAPOvgz/x56//ANhSWsj4B/8AH98Rv+xmn/8ARENa/wAGf+PPX/8AsKS1kfAP&#10;/j++I3/YzT/+iIaAPXKKKKACiiigAooqGdgsJ30AZ2oX0Uv7uqLRy/8ALT+5/rajkh+1QeZH/wA9&#10;KqyTSt/2y/dRxf8APT/aoAmja5i/5bedaVDDJunmjk/c/wDXH/2eiOHyJ5o/9d8n+WqS3j82DzLf&#10;99QBwfxK8E6vqlxpmsaPeeTqFr/yy83Yn+9/drzfSPiT8QZPip4f0P8A4/LSSdv7ZlliX/Rk/wCW&#10;bQ/L825tlfRUi74PM/5Y1m3N/wD2dOPLs4v3ieV5v/PP+7XH9Uh7X23M/Tm90y9jG/PzGhPIPts0&#10;dtxdf8tJZa4vxl8K9M8c3w1C8mlguok8rzYf+Wn+/XWTf6PP5fnfwL/vyVXuryKwgmuLz9zaW372&#10;SX+DZW9SEJx/ffCXOEZx985PwD8NbHwR51xHNd3uoSp5Xmzfc2V2DQxxeT5fm+V/y0qvY3kV/BZX&#10;Ec3+iS/vY5aPLll/6bSy7v8AU/8ALP8A2aIQhTh7nw+QKEYR5IE0lvHcf9dZf9ZF/BViT/Qv+Pf/&#10;AFUX7qTzv+WdVbVt0H/TaJ/+AU1llXz5I/8AW/62tSjzz4ofBHSPifD/AGhcTS6ZrcUHlR3cPzp/&#10;sq6f3a1fhn4Htvhf4Vh8P2979ti3+Ze3fl/6yZv/AGWumtf+WPmf66V/3lcJ45+N3hX4X+KtM0PV&#10;JruGXU3/AHd1DH+5j/369CnLF4qH1SleX2rf4TxZYHL8LipZjOKjOXuuf+I9BuLiOATf6HFNFL+6&#10;8r/npu+X564zwD8K/DXgP+2Y9Hhu4f7TeXzIpv8Adb5Ub+7XWrJ+/wD3cPnf8tZP4/M/u0Seb/y0&#10;/wBr91/7NXGqk6cZQ5tJbr+Y9N4elOca04qUo7P7UeY+Gf2bfGMng74+zyXGi3fm37y2MkMMTb7L&#10;c33q+5I2uYp/Lk/66+bD9ym2NnaxfvI4YvtcqN5kvlfP/wB9U23tZPsP2f7b+6if/WzV6ubZjDM6&#10;sa0KfLpGL97m+E8zKMunllGVGdTm15vh/mPF9e+COuaZ8ftM8eeD/skOn+Z/plpNtTy93yybP95a&#10;9omuoooP3n76X/pj9/8A3amm83z/AC4/33lbfLlpzW++f/llDL/yz/8Aiq5MTjKuKjT9t9hcv/bv&#10;947MJgqGDlU9j9t8zX2eb+6TK1zLB9n8n+D/AIHWlHby+f5ck372L/lr/HWTDDcvB5ck38f+t/2K&#10;0rO18qD95NDDLF/q5a4TuGzTS+f5cf8Aqv8Alp/fpytvg8uP/WyvTdsX/HxH++l/5aVCrfv/ADP/&#10;ACFQBDdNKn7z/v5VbWvDmm+K9KvNE1eL7ZYXP/kP+7t/utV3y5bqDzKmtfKaeaPzv3v/AC0/6aVS&#10;lKJnOnCrCUJx5oyPmWbQ/iN8AIJpLP8A4mfg+2uvN8r7/wAn+2n3lr1DwH8evBnjSebzLz+wbr5Y&#10;o4dRk2eZu/uPXpSx+RB/z2iryb4hfs9eGvG32zULP/iWa1c/88v9V/3zXZ7WlV/jfF3R8bLLcwyr&#10;38plzw/59z+z/gl9k9bWOJIJpI/31R/Z4vPhuI4PJm2V86/D/wCMmpfCPVb3wn8QPtc3lf8AHvdf&#10;f8v/AOxr3bwt4y0jxHYz3mn6naXsVt/rP3v/AKHurCrRnD/D3PXy3OMLmUfcly1Y7wfxRl/hNT7R&#10;9o86T/lrL/y1h/2a8W+I/wCzXF4x8Uz+INH1ibw1qty/7wDdsl/75YMrV7etsEmhnSHEWzzIxFRL&#10;bxPBDJJD/wBdP+mdVQxFbCz56UuU7sdl+FzOl7LFx5o9P800fO/wD+Ld9omq6n4H8b3ksGoWzt9m&#10;l1H/AGfvK7/yr1bRfi94E1nUZ9HsPEtnNfSdIgdi/L/dauM+MXwE/wCFp31lqul6n/ZmtWyeVJLN&#10;9y5T+Fv96qsf7InhFvDtnZy3t39vi/4+NQh+R7h/7tezWlluJ/2iUnCct0o/C+p8jhlxBl8vqNGm&#10;qtKG05v3pLpH/FE7jwn8afCPjTxVP4bs9S/4mts7dI9iSbf+eTN96u9uIv8AXXEn/wC7rx3wb+zJ&#10;4W8EeMbLW7e9u72W13SxxTfc316xJdef50cf77yv+WteXio4aM/9kk5K3XufS5VPMKlGU8xiozvp&#10;ya6A1rK0EPlzf6qmzXFt/wAfEnm/unWL/gdOkXyNVmj/ANhf9ypLV7a/sZvLMU0sX7rzYfneN/7v&#10;y1wntD2mltvOjj/1u/8A1v36guporX/SPJ8maL91/wB9VJGm6GASf6r/AJaRVh+JNF/tmD7PJN5P&#10;/TX/AJ6f3a560pwpSnRjzStotuYqEVKUeeXLE1Ps8ssH/LL/AKaedUKxyy33l3H9zyo/9/8Airzx&#10;/Hx+Gc15Hqt5ELCLb/x9y7K7fwj460Px5YzXGj3sN7FF/wA8ZVf/ANBrwcsz/D5j7k4uFWLlFp/z&#10;R+KKl8Mj0MVgKuH9/wCKHdG5JHK/+jx/uYqoqsvkeZ+5+5WlD5fnwySTf9svNqvJa7f+2v8A5Dr6&#10;bmPNIVb/AJZxw+d8n/PX/wAeq1ti/wCWfneb/wAs6rsuyCGOOH/rp/uVYz9j8n/ljFI/+tm/uUAQ&#10;3Fxdf6uPyv8A7OoZrGW1vrKST+5U0c0X7+SODzv+edEkO/8Aef67yk/1VAFyGbdP5cn7nykokt/I&#10;g/eTed/01qr5Oyf93++l/wA/LTo7eW6vpreT9z8n/AKAJN0X+ruP33lf521NaXW7yY7fzf8ArlVO&#10;aPzf9X/yyf8A7+VcX5f9Ij/ylAEca3Kz+ZHDF+9/1kX/ADzp32XZ/q/9V/7PUcLSp53l/wDXWnfu&#10;v3MlADZml/1dNbypf9H/AO2v+xViZfK/eR/vqhh/0j955MX7qgC4scSf9NpYkqqJZJxNE/Ev+skq&#10;SxuIrrzpPO8mnTSRLB+7/wBbQBHu8r/Wf9s4q5XXF2/E3wb/AM8vIl8uuquo/Nn8uT9zLs/d1xuo&#10;fJ8TfCccn/PCXy4v9j+9QAvxR/5K18Jv+v6+/wDRFesV5P8AFH/krXwm/wCv6+/9EV6xQAUUUUAF&#10;FFFADHrHu7j7PP5kk2Pu/wD7NbdZWoL5/wC7x/21oAx9R0/+0J/9PhhnhifzY/OiWby/++vutTYV&#10;82CbzP8AVf8ALT+/Vot+/ht5Jvtn/TX/AJ50Q28rfu5L3P8A01o+IDzX9ojwNq/xV+Fep+F9H1P+&#10;xpdTTyvtU0W/5P7tQfBX4TW3w4+DugeDrzydTurGD/SJZY/OSR9zbflfPy7a9Jms90H/ALSqvbw3&#10;MvneZ/8Au66frNX2H1bm9y/N/wBvfCHL73OQrpdt5H7v9xaRf8soYlRP/sf+A1k+KPE1j4F8K6n4&#10;o1jzv7KsYPtNx5MW99i/7H8VdBDpcvkfaPO8793+7irlviHpP/CQ+AfGOjvN/wAf2lzxRxf7ez/0&#10;KsI2lOPPsBS+Fvxc0P43eDrLxZ4Xmlm0q6doo/tcWx/l/wBj+Guu1Cb/AF8lv++l/wBV/wAAr5R/&#10;4J36bqeh/AjU9D1yyu9Ml0zW5fs/nRsnmJ83zf7tfSljYypB/rv42l83+P8A3a7MfRhhsTUo0fej&#10;F6ErY1LO1llgh8z/AI+4v9X/AHKptpsqf8tv+udWLOT/AJZ+T5PlI1TRxxJ50kf/AC1/5a1wlHlP&#10;gf8AZ18K/DvxxrPijT4ZodQ13/j9l/g/74/2q9KvppbWeDy/+/v8eyr0ccUv+s86HzX8qSo5rj9x&#10;NHbw/wDTLzaqc5VPj94DJ2xf6zzvPluv+e3+9trm/F3xO8K/Dn7FZ+KPEFp4f+3P5Vv53yfaX/2N&#10;1dMsf23ybiP99L/qo/8AgNcL8aPgL4a+OGh2Vv4ssvOlsd32OX/n2dvvf71a0fZc8fa3t5AzvN0s&#10;88Mln5P7pF8v+5Ju/iqTdEk8Mlx+58r/AFn9zfWf4T8O/wDCIeDrLQ7f/TYrGBYo/wC/Ii1qR2sq&#10;2MMn/LWsGBHDJcv5P77yZdn/AC2qOSOXz4Y45v4G8yX+ORKmuLeKKf8A1P7r/vumzf6RP/01iRv3&#10;v+x/doAkkaKeD/R4f4/9VUjWMTT+Z/y9y/8APb7lR2t959jDJ++h/wCmX8dOjkivYJpJP9VF/wAs&#10;v9ugBqx+V/q/K82L/ll/BUMclzdf6vyvK/5aRVabT98ENvH/AK3/AJ6w/P8A8BqnHNFFPD5c37r5&#10;ovKoAbfW/wBn/dx/ufK/1lNt28ify7fyv9KRqdeSSv8A8tvJi/55VItjs864km/1tADreSK1gh8v&#10;/W72/wC+/wD9qppl+y/6RJ+5i/5aRf8APR6bZ3UUH+s/7Z1J+9l/eSUAOuLyJ4PL/wCWuz93Rbxx&#10;S/8APbyv+WlQrJEk/wDpH/f2nNefaP3kcP7qgCaa3lnnhjj/ANb/ANNv7lec/D341eEfiX4j1nQ9&#10;H1n7b4g0edor3T5otn3f977y13S+bFB5nnfx/wCqm/5Z/wAX/wCqsPTvhz4a03xVe+ILOytLLVb5&#10;P9IuoYtn2n/frRcnLLnvfoB0kNr5X/Tb/lr/AMAqvHNFdTzSW/7nzf8AV/8As1TW/mp/028r/wAh&#10;pUNnN+/mkjn/AHWz/W/c+eswLzLdXX/Hv5X3P9I87/x2m2837/y/O/df6ryv4JKqqsq/8tv9b/y1&#10;/wDZacsNtZ/u4/33/TX/AJ6fxUN8sQNCG1iup5vMm/exf88fuVDJa7f3n7nypU/55LWB4f8AF41j&#10;U5oIrPyR/wA8q6lWiT95J/y1/wCWX/POvOwOPw2Y0frGElzQvv8A4Tpr0KuHnyVY8rI/OluP9Hk/&#10;11NuLOKLzpI4f9L+X/U1C1xEl95fnf63/V/9NKsWcMv/AFx8p/3f9+T+GvROYh1DS7XVPIjuLK0v&#10;fk/d/bLZZv8A0JTtrx39q3WvFXhL4K6zceB5v7G1uxeLy/skSv5ifxKibdteuSf6F51x/rvK/wBZ&#10;/wBM68B/ac/aP8TfAXVdFk/4QH/hJvBWp2v/ACEPNbfHN/df5fl9q78vhVq4inGjFSlF7PaXL9km&#10;XwnqHwL8Ta54h+FfhnVPFkP/ABUt1Av22L7nz/wtsrtmj3f88poov++K53wL4utvGXhzRtY0f9zp&#10;Opweb++/z8tdR5cqQTSSf8skrkqPmnL3eXWWhUSvN5vn/u4P3Xy+XRJD9n/ef8spf3tRyf6R/o/+&#10;wtTW9rEv+s/1X/TaswHNcRf8u/77yv8A2arDL9osf+uX+s/v1n3CyrP5lvD/AK16tRzXSwTRyTfu&#10;pf8AlrQBakmltYPMkml8qJ/+B/71O8z7V/pFvD+9qvDfeb+7k87yoqsLNFLP/o/+t2UAN27f9Z/r&#10;f+esNNtbfZP+7/2f+2lNjWJPJjjm8m7/AOeX8f3qtfav3/8A1y/74/3aAJP9bB5dx/qqjkuraL/V&#10;zf6r/vunedFLP5cn+q/5aS/wU2Ntt9+8oAks2ivZ/M/2Kms4f+edRw30Sf8ALH91VqSTyqAHRNEs&#10;/wDrvO8qqNnb2yfu4/8Av1UzTb4PL/5Zf89asQxxJ5Pl/wBygDyb9pr4Oav8cfhFqXgzQtfi8Nah&#10;fuvmXXlts2L95flw1dB8HfhnJ8MvAGjeF7i9m1OWxgSL7XLt3/Kv/oPpXft+8/dx1VaTyp/Mj82a&#10;L/lpWzqzdL2P2b83zA5/xlZ/8Ur4gkk/59WrX+H3/Ij6L/16p/6DVDxtN9q8Haz/AMsf9Cb91V74&#10;e/8AIjaL/wBeqf8AoNYgdLRRRQBVuv8AUy/7jfyr8gPhS3+keOf+xiuv/Qq/X+6/1Mv+438q/Hz4&#10;XtsvvHP/AGMVz/6FXs5QubE/Jn51x3LlyWX+OB6Bu+lG76VX3+1G/wBq+59ifzhzljd9KN30qvv9&#10;qN/tR7EOcsbvpRu+lV9/tRv9qPYhznD/AB+m3/Cu9/6/rb/0bX62eBOfBWg/9eMH/oC1+Rnx4O74&#10;Y3v/AF+2v/o2v1z8Cf8AIlaD/wBeMH/oC18VnUeWvH0/zP6G8Pv+RTP/AK+S/wDSYHQ0UUV4R+nB&#10;RRRQAUUUUAFFFFABRRRQAUUUUAFFFFABRRRQAUUUUAFcl8T/ABtF8N/hz4g8TyQfa4tIspLowg/6&#10;zav3a62qGp6XaazYT2F/BFd2lynlywyjckif3TQB/P78ff2z/GX7U3i+yHjPUrrRvBccn/IG0j7k&#10;ce75m/6aN/vV9Ofs5fts/s1/swaH9k8J+AfEN7qp/wCPjWryOJ7mT/gX8K/7K1+lH/DNXws/6EDw&#10;9/4AR/8AxNcF8TtE/Zs+DVt5njHRfBuinZ5scV3bQ+dL/uJ95qAPAf8Ah858L/8AoU/EP5JXrP7M&#10;3/BQzwZ+1B8RJvCGgaBq2m38Vo96ZbzbsKKyr2/3q47wX8f/ANi/xzqv2Czh8J2c3/PXUdNW2j/7&#10;7kUCvqPwL8Mfh/4cli13wh4e0SyluYf3d/pltGpkjb0Zf4aAO9ooooAKKKKACiiigAooooAK+MvA&#10;n/KUH4i/9iZY/wDoVfZtfGXgT/lKD8Rf+xMsf/QqAG/8FQ/+SL6N/wBhFa/Mt/8AXwf9d1/9Cr9N&#10;P+Cof/JF9G/7CK1+Zb/6+D/ruv8A6FQB9bTf6+mU+b/X0ygAooooAKKKKACiiigAooooAKKKKAFW&#10;vm/4l/8AI8an/v19ILXzf8S/+R41P/foA+oP+CWf/Jb/ABz/ANge2/8AQmr9P6/MD/gln/yW/wAc&#10;/wDYHtv/AEJq/T+gAooooAKKKKACiiigAooooAKKKKACiiigAooooAKKKKACiiigAooooAKKKKAC&#10;vGf2tf8Akiup/wDX1bf+jVr2avGf2tf+SK6n/wBfVt/6NWgD2VelLSL0paACiiigAooooAKKKKAC&#10;iiigAooooAKKKKACiiigAooooAKKKKACiiigAooooAKKKKACiiigAooooAKKKKACiiigBitvo+/T&#10;6Y3y0AOXpRtoXpS0AJ1qAB8bPNHmfSp91RSxhvn9KAJd1Rf8tqWJqrT3MkayvHDnFADL68+z/wCs&#10;rBuLj7RB9nkqxJZ/6DP5k3+teubvl8+Cby5v9V/q/OoAsf2pvvvLuIZvKlT/AMcX71Wl8SRRfu5P&#10;30X/ACzrm7qSW9n8uPzvtcUH/LH7lZd4srQeZ53nf5+agDvLi++1QTfvv/26uaTHLb/vJP8AWy/6&#10;uuJt7yK6g+0R+d+9/dR+T9zfUljqVzYT+ZcTS/uv9Z/0z/4BQB6gfn/eR/62nbd9Z+nalFf2/mR+&#10;TNF/y08mri9aAHRXH77y361bqhG2z95JVxO1AD6RV20tMVt9AD6KTdS0AFFFIy7qAFooooAKKKKA&#10;CiiigAqC5/495f8Acap6guf+PeX/AHGoA4H4Cf8AJK9L/wCu95/6VTVV/aV/5Ivr/wD10s//AErh&#10;q18BP+SV6X/13vP/AEqmqr+0r/yRfX/+uln/AOlcNAHomm/8eFn/ANck/wDQat1U03/jws/+uSf+&#10;g1boAKKKKACiiigAooooAKKKKACiiigAooooAKKKKACiiigAooooAKKKKACiiigAooooAz9XWN7I&#10;xn8K5i6byv8AR5P3Plf8ta6PXZjFZHZ/re1cpqGoRQed5k3/AGy/joAq3jfuIbiOH91L/wAsqwZL&#10;GW4nmkj/ANV/6Lraa3jv/wDVz/63/wAh/wC/VWSbZ/x7/wCti/57fIlAEMflL/19/LFJ/wBNKbI1&#10;tF/x7/uZov8Aj4p01vE08Mnnf61F8z+5voaGK186PzvO+T/VeX/rKAJJL6W486SP/Vf8s4v49/8A&#10;FVFby51Kxmjkh87yt3mSzU5VluPO8z9zLF+9/wDsqqzL5X+mSebDF/y0i/56PQBVW1ufIhjkm/e/&#10;62P/AKaVct5JX/ef8umxv3X/AKFTpvKsp/3f767l/wCWX8EdWLj/AEeDzI5ovKl/df8AA/7tAFOO&#10;6iuIIfs80Pm/9cv9XViRpXn+0f8APX/Wf9NP9mmrDFLB/o80UMWzyo4pv/Qkqra3kv7mO8hm/wCe&#10;UcUP3/8AeoA1rO+lSDy5P38X/otKmsbzz55vtH76Xf8Au/7kaVmyL9g/1n76L/Py03T4fscE0ck3&#10;+lyztLHF9/738NAHQSR+bB/z2+95kX+xWbNH5U/2fzv3uzzf/sd9RwzS28H2e8/4+/8AW+V/sf3q&#10;dcRyy/vP3vm21AGtY/8ALl5kMsPz+b/10q1qGsS2uq+X+9/ep/qqz9Nm8/zvtEP+t/1f9/8A4BUk&#10;OpeV+7k/ffP+8lm/5Z/7O6gB2qWssHk/aP8Alr/y1h/9BrLupLnWYJpI5v8ArnF/BWheX32r93JD&#10;LB97y/8Ac/vVV23KwQ/Z/Jmm3+V/cTZ/eoAksbj9x5fneRLL/wAfH/TT/ZSthZPKvvL/AOev/TL/&#10;AFdZLQ/v/Lkm/dRP/o/k/wB+tBZPN/4+P7n7zyaAK99HbQar5nk+dL/yzlh/5Z1DcfZv+Wnleb/r&#10;asW7RyweZJB5PztFH+9+fZ/e/wB6q9wsXkQ+Z/foAdNfSz/u/wDXS/8ALSofs9ynk/Z4f3u/95F/&#10;sVYh+zW8E/l/7X/fdQySSpBD5kMsMuz/ACtABNbxJP5lv++/6Zfx1TmjltYPMk/ff89P+mdSTNL+&#10;5kt4fOl/561HD+6877Z5P3P3kv8ABQAapqlt5H7ybyfuy+b5VFrbxTzzeZ/y1qv/AMfEH+pi8r/P&#10;/jtaV1cfap4biPyvKi/dfuYv/HqALEOn7P8AWQ/63/V/36hm+w2sH7yGXzakmhlSfzLif/VbfLi/&#10;+wpvnf8ALOP995v+slm/9koAsQ+ZPffvJv3Wz93F/t/3qtafDF/y0hh83/nrWfb6hbW//Lb97v8A&#10;3f8A00rW0++it/3lx/y1egDW/sgNPN5kP/TTzay7qGWKD/0XWo2sRL+8km8n/nn53yVVjvop77/U&#10;+d/01/goAjX/AEr/AFnk/crQh+T/AFf+zUf2rf8A6uH91/z1p1quyfzJPN/9koA2oW21PWXZ3Reb&#10;y367O/361KAPOvgz/wAeev8A/YUlrI+Af/H98Rv+xmn/APRENa/wZ/489f8A+wpLWR8A/wDj++I3&#10;/YzT/wDoiGgD1yiiigAooooAKz9RkkEOyMeaTV9ulYOpXXlX1AFGx/0eCby/+Wu7y6LeP7LP5lV7&#10;pvtE/wD0y/8ARn+zVz7PKPJkjh/ey/8ALL+CgCr5ctx+7k/2pfK/jko+7PD+58j/AJ6f9M6uSebL&#10;/rIaGaJPO/feTLs/5bUAU2kll/d3H76H/wAcq1J5V7P5kf8Ac/ef7lNVovI8uT/W7P3cX/PT/aqx&#10;bwy/9+v3kn/TT/ZoA8y+PHxm0z4HaVDrGoWcup3V06xR2sP9z+9WxbzaZ488HWWoSebDp+p2vmRx&#10;Tff+Zdy1r+KtJi1638vUNMtL35/M8q7jV0/8eqZcXX+rh/1Sf6r+COtqjw8sNGj7P37yu+bSSl9n&#10;lMIwre2lOcvc6L+8eO6H4k1f4aQfZ7yy87RJZG+z+d9z/gFdp4L+Ilj4t1WazjsprKXyPN/c/wDj&#10;1dJqml21/B9nkhivYt/7uKq+l6XpuieTJZ2X2KaV/wDnlXzuHwOKws4wo1v3Uejj7xuazWNyk/mf&#10;8uktElvKnk/vv4GqSGSW/wD3kc37r/PzVNdLun8z/XWn/fde4BmyNFaz+XHD5MteO/tEfA26+M2l&#10;QR6XexQ63Yv5sf2v/lon92vYLyPz/wB5/qYv/H9lSL+4/eR+d5X/AD1mrpwuKq4GtHEUfijsceLw&#10;lLGUZYet8Mj56/Zd+KV9r0GpfD/xX+48S+Hk/wBHl83Y8qK23y/9rbXvtzpMkUH2fyf3vy185/Fz&#10;9l2+8UeP5vEnh/xBNpkt9tlk8ncjxvu+Zkdf4dtfQejadJpulWVu95LqUsUCx/apZPnk2r96vVzZ&#10;4KvOOLwkvj3hyy92XX/yY83KI42lCWHxEfdhtPm+KPT/AMlNGZpfI8v/AFHm/wDoH96mtHLb/wCr&#10;/fRU6P5YPMk/1Uv7r/rnVdpJYp5vMh/0SJP3d3N9+R/9z+7XgnvDrOOX/lp/rf8AWxxf+y1Issks&#10;88f/AC9S/wCri/8AZar2rSv5NxJ+5+9/uVejbz/9I/55f6yWgB0K3KX3mSeV9z/VVYmj83/41Tlj&#10;i8j95N+63+bHLVWRZVn/ANd+6i/1f/TT/wCxoANP/wBAn8u3/wC/X/PSrzSRp/q/9r/tnUMcljc6&#10;rPbwGH7XEiySReZ8/wDvbP7tUdW8Q6PoOqwW+oanaWWoSv5dvazXKo8m7+4m6qScpe5EluMSa102&#10;5TzpLj/lq/7v/cq4tv8Av/Lj/ufu6sTTeV/o9NtJYoRC8glhll3+X/0zqSjPuoZf3P77yYv/AB+q&#10;MccsU80f/LWX/WS1vNJEs/meT+62fvKoq0V153/PX/xzZ/DQBz/iLwTpHiqx+z6xZQ3sP/LSX+P/&#10;AL7ryrVf2VrKXWpf7A8QXejaXLH/AKTaj7+z/wBmr3Oa6iSDy/8A9j/vuoVml/49/wDY/wCW3yP/&#10;ALtbwrTpfBI8jHZTgcy9/EU1J9/hl/4FE8H8KL8Rfg94xstEj87xZ4bvpPLjml+ZYv8Aa/2dq19A&#10;STRSwf6PP+9/56/89P8AZq0qfuP8/wDj9V7Fcz/9Nf8AxyipU9rLnKy7ARy2EqMKjlC+ifvcv93m&#10;PPBa+L9B1WbUI/33/TL7/lp/drpPDXj+2124+z3H+h3/APy0tP8AnpXVwkQHz5Ief+etcV8QfDQv&#10;LeHU7OHydQifzP3X/LSvicbhsZlsp47A1HNfFKm9dOvJ/LI+uoVMPioxw+Iiov4VNf8Atx1q3ESz&#10;wxx02OyuvPmkj8nyf+Wdcrofir+3rHy7f/kIRf6yL7j/AO01dVHeRS/6yH/ln+8/36+jwuKo46jH&#10;EYeXNGR5tajOhOUK3xRI77Tbm8g/54RfN/qa8E8TfBDxV4ZuLzU/B/iC7m/feb9l8z99vb/0Kvon&#10;zt37zzpv+uVNa3i8iaT/AFNdh4uOy6jmEYwrX5o7NS5ZROe8BS6u/hyyTxP5J1+P/j48n/x2tu5u&#10;PtkH+p/1X/PGoY5IvPhk/e/6v95L5Xyf991IrbZ/M/2P+AUHdTh7OEYc3Ny9WeTfH74T6P8AE/wb&#10;e2+uQ+dp/wAvmfwP/syp/tV5f8EvhJa/AbQ59L0TU7vU5bm6+0m6m+9v/hWvov4lfuvDc8n+p8yR&#10;P9yuO8EadFfasTJ/qo0/3PL/ANqvxjiKeNqZpHIMDWcKVZwnNL4ef3vf5f5uWJ9vl8qMcFLHVY8z&#10;hzRX+HTQmgstI0NodY8QeJf7MlinXzDLJ8m9vurXfW2q2PiHSv7U0vUotStZf9XdRS70/wB2vjzx&#10;J+y78QfEOt6nplv4gi1PQLm6a587UJf/AB75v7tc14H8deN/2cPH174A0yzh1mWXUYvNtfLZ/M3f&#10;L8n93d96v6Cyrg3LcHgpQyzEKdX4mv5v70pS+0fkeN4qxrxMf7Rw7hT+FPz/APkT7vaOVIIbiT/l&#10;r/yyqZvng/5bTRUR+Z5EMnk+T+7/AHkX3/Lf+JamjuLa4g/+M/PXiH1RVW12fu7f/Vf88pqdYwyp&#10;B/pEPnahL/rPJpq2ct1/rPOhiqTzorWf/Xf/AGugAkt5V/66/wDLT+/UDP5c3ln/AJa/8tf/AGWv&#10;l3x1+3Tbx6JMnhfTP+J/FetF5Wo/6ryVbbu+X+81fRnhCe98TeFdG1fULP7Hd3trFcy2v8ETt/Ct&#10;epi8sxeCpRq4mPLzPTvoebhcywuMqypYeXNKO5tyRxfvv+mT/vJf+edOjm/0793++i2f8en8dC2v&#10;kTzf9Nf9Z539+hbX/ln53ky/89a8s9Id5dzL/wBNvL/1nk1ctbHzYP3n/LT/AJZVXtf+ecc3nf8A&#10;PStDT7nbB/wP/W0ANvLXyp/3f/LWs1vsyTzeZ/y1df3tal3diSD91++/5Z1VW12eTHH/AK3Y372g&#10;CrDcRL53l/vv+ekVSLJ/y0k/1X/PKrEdn+/8yPyvNqSOaL7DD5cP7qgCus3mz/8APaKuJ1nTok+L&#10;XhPUf+XuSCePiT5Nny12Ukkc/kyRzfx+V/crldbXb8TPBvmdfLnoAg+KP/JWvhN/1/X3/oivWK8n&#10;+KP/ACVr4Tf9f19/6Ir1igAooooAKKKKAPOviz8bfBvwQ0u31Dxbq66ZFcv5UEfLPI3steSeBP25&#10;Ph/8SPiXB4P0+DVc3z+VZ6hLH+5uH/u/7Ndv+0P+zl4f/aF0jS7fWL2702602fzYrzTv9bj+JP8A&#10;dr5S+IX7P91+zZ8W/AHiz4fwahrOn+f5Wo2v35rdF+83y/wsvy/Wvqsuw+T18LKFWU/rFpW6Q029&#10;48+s8RGfuW5D7yuzKo/d/wDXOSX/AJ51mQrc2H/oqrGj3suqaX/aH+p+0oskcVeZfGb4k+JvAmre&#10;GrfQ/D8Ws6ffT/6Zd/N/o/zf7P8As/NXzdClPEz9lDfz0/M6K9aGGhKrPby1PV7qP9xD5n7mWs9r&#10;6KKfy7ebzpZf++/l/wDZas280ctlCc+cJf8AWSzV5H+0R4X+IXi3Q9Nt/hhqcOjar5/m3l1L9/y1&#10;+6q/73enhqar1YwnJQ5ur+GPqbTlyr+b0PQNX8VWGl6rZaff6zaQahdf8e9rNKqTSf7i1x/x5+N2&#10;ifAPwB/wkmoaZd6zF56x+VD9/wCb7zf8Br5z+DH7OY8ZfFPU/GHjvx/F4s8X+GZ0+0WmnfP9im2s&#10;yq7fd27d/wB2vrXxB4Y03xLY+XrFlDe6TL+9ktZot6V6eKw2FwWIpw5vaxVuf7P/AIDzGFOc6sP5&#10;exT8A/ELQ/id4O0zxR4cvPO0rV4PMtpZvkeP+9G6f3q2vscVr+8uP9VL+6jrzuz8N6R4Ivv7Yjvb&#10;Twz4asU/49flhsY/9r/Zauyh1axv9KstUt5otT0+5/e293aS74ZE/wDZq8mcY3lOEXy30OnUx/i9&#10;8VvCPwb8OWWseNNa/sa0ln+zW8vlb/n+9trU8D+PvD3jrw5DrHh+aHU7S5T93dw/ckrM8f8AgTQ/&#10;ih4On8P+J9M/t/S7p1k+y+Zsf5fm3I38NeffEvX4v2WPhJNeeA/Bv9s/ZdttZWEP+pj3fxPW8KUK&#10;sYwh/Fk+tkgPfvt0vnwx288X3P8AVVTk8pJ5pP3P73/llXI/CvxlffEb4c6N4g1jRv8AhGdVuU8q&#10;40//AG/9j/Zre8Ta1Y+GtKvdU1C98nT7aDzbi6/gj21g6coz5PtXJv7pXkhisvOuJP3Mv+t/65pV&#10;pbiWWCHy/wDKVy/gnx5pHxf8Kwa54Ymlm0q6dovNlj2fP/wL9K0JreXTvJjkh/exI3+pl+T5V+7U&#10;zhKE5QnvELxkaizSrY+Z/wAst/8Arf8A2Wnae3+ujj/ff8tfN/8AZa8p+E/xA8X+MvEep2+uaNDp&#10;mn2rt5cvlMj793yr833q9W+1fZ/3kkP+tf8A5Y1rWozoT5J/gceDxkMdR9tRvy+ceUjmuPKn/wBR&#10;/on+qj/v0XUcst95ckPnRf8As9O3WzTzRyf6r/ln/fqrJDctPD5nm+Vv8yOsDuL32jZBe+X/AMsn&#10;qG4uJYL6HzP9V8tQteRJBNcXH7mX/nlUn+q8m4km87/npFN/47QA24/ez+XHN5Mu/wD1v8FEdjKt&#10;9NJ+5mli/wCeNeG/tMftKX37P8HhmO38M/2nFqbtLcXV3L8kaLt/dfL/AMtG7V1HwJ+NWp/GfStT&#10;1TVPDN34T/5ZRxTRt+9T+H/e/wB6vSnl+KhhI47l9yXW8fy+Iy9pHn5PtHqDLc38/wDpFaU0cd7B&#10;9nk/5Zf+RKz7VZfPm+zwzTeUn/LajUI/s/2KSP8A1v8ArZIv+en+zXmmobf3E3+55Xm/+grV6GS2&#10;SD955sMvy/uqozQxSwf67+7L5X8cdSSXW2f/ANq/x76ACbT4rzyY5P8Alk/+qhrPXVtM03Vf7Lk1&#10;O0g1DZ5sen+avnSJ/e2V47+198OfiD8QfB2jWfw71+XTNQtbrzb20hl8l7lP4W83/Z/u968V8A/s&#10;Z+JfD3j/AMM+ONc8Zzanqti/m3vnbneT/plv/u+tevRwmFlR9tWrcsvesuWUpEylLm+E+yryOJrH&#10;93N/rXqa48p4PMuP300W3y/7lSQt5883mQwzf8tfKh+dKLy3if8AeW/7mKvIKLEdxu/1n9yq/wDx&#10;/wAHmR+T9ridopKja42wfaLf/VSv/v1Gscr/ALyP/Wyv/uUAXpo4r+eGP/U/ItTX1j9jgmjk/cxS&#10;/uo5Yf79Q6bH9o8/zP3PlJ/yx/5aVYmbz/Jt5IZv+uVAGTY+GYvDl99ot/8AWy/8ta0tsqf6yHzp&#10;ZX/7+VIqyt53mfvvKf8A1VTSX0sv/LGbzYq5qGGo4SHscPFQj2RrVqzqvnnLmkR/Y5Un+0XHkzS7&#10;/wB3F/zzokvLay/0i4/5ZI0sks39z7zN/wABqnJZ3P26Dy/N8r/lpFUeraf/AGjY3un3H/LyjW37&#10;7+43yt/478tdJkZfg34meGviXY3t54T8QWmsxRT+VJLD/wAs3X+GtrxB4e0zxlpX9kapZfbbDf5n&#10;lTf364H4N/Bvwh8DLHU7Pw3pn2KK+n82Tyfn+f8Az/DXozXksU/+pmm/5Zf/AGVa1fZc8vY35fP4&#10;gKel6HbeF7H+y7Oy+xafF/q4ofuVrWrRN+7kqjdSSr/rP+uVOhuJUgnjkg/e/wDPWGsgLyr5UHl/&#10;6mX5qo+XE/8Aq/8AllXn/wAJfhb/AMK7vtZkj1nUdZ/tOfzZP7RuWm+zf7Kbq9GZorXzqqdov3Jc&#10;0QJLOP7V/q/9b/zyqaSGWL/lj/qv+WVeQ/tAfGDxf8MvAEOoeC/Cf/CTeIJbpbb+z/m+43y7vlr0&#10;LwWt8nhyyk1SaX+0PIW5uIvv/O3zNFVckowjP7MgN63k82D/AK5fuvKqrbtL5/l/7f8Ayxp0032q&#10;CGOP/QpZf9X5NTL5lrB5n+uliSswIbf/AEqfzI4fOi/56/7dSXUG6GGPH7rf+7i/2/71cf4J+M3h&#10;Dxl4qvfDeh6nFe6rpif6bFD9yP5tvz/7VdtI3lf8t/3u9v8Ac/3aqcJ0pck48r8wTjILyGVoPLt/&#10;+edNs7r/AFMcf/LVPKk/360vtltBB/6LrPhk/wCWn7mpAtWNv9q/dyfvoq0Zbbf5P/PXZUFvNFF+&#10;8rQafeN8fNAGTHDsg/0j/W1JHH5v7uo5JopZ/wB3N/rak86KCfzP9dLQBa+5/rP9VVeRd8/l/wDL&#10;KX/WVT1C8q1byboJpLigDI8bxyxeB9f3/wDPq2yrvw9/5EbRf+vVP/Qaz/HTSt4I1/zP+fVvLirQ&#10;+Hv/ACI2i/8AXqn/AKDQB0tFFFAFa6/1Mv8AuN/Kvx1+GbbL7xz/ANjFdf8AoVfsVc/6mb/rm38q&#10;/HP4b/8AH945/wCxiuf/AEKvochjzY35M/OOPv8AkRy/xwO48z3o8z3qPdRur9I9mfzSSeZ70eZ7&#10;1Huo3UezAk8z3o8z3qPdRuo9mBwvx0bf8Mr3/r6tf/Rtfr14F/5EvQP+vGD/ANAWvyC+OLf8W5vf&#10;+vq1/wDRtfr54F/5EvQP+vGD/wBAWvzviGPLjI/4F+cj+jvDz/kTz/6+S/8ASYHRUUUV80fp4UUU&#10;UAFFFFABRRRQAUUUUAFFFFABRRRQAUUUUAFFFFABRRRQByXxR8XHwB8OfE3iRIfOl0jTp72OH/no&#10;6Rsyr+LV+ZP7GX7I9t+2tNrHxr+M2p6hr5v9Rkis9P8AN2Idp/j/AOmf8IVcV+mvxTk0mL4Z+LJN&#10;film0RNHvPt8UHyvJB5DeYq/7W3divyA/Ze/4KCaH+yh4n1rwnpcGoeJvhLc3TXWneeFXULLd1X+&#10;61AH3140/wCCYf7P/i/RjaWnhL+wJdv7u60q4ZH/APHt2a8N/YL8QeMv2d/2mPGX7OXivWf7X0S2&#10;ga90aab5n+8u3Zz8qtGeV/vLxW34h/4LM/Cu00maTR/DXiDUr/Z+7imiSJN/8O5t1fL37N37bPgT&#10;wx8dfGPxs+KC6jd+L9Z32tlpenWyyw2cPy/xt8275do9t1AH7V0V8nfs/f8ABRr4bftH/Eqz8EeG&#10;7HV4dUuIJbhJLyJUT92u5u/pX1jQAUUUUAFFFFABRRRQAV8ZeBP+UoPxF/7Eyx/9Cr7Nr4y8Cf8A&#10;KUH4i/8AYmWP/oVADf8AgqH/AMkX0b/sIrX5lv8A6+D/AK7r/wChV+mn/BUP/ki+jf8AYRWvzLf/&#10;AF8H/Xdf/QqAPrab/X0ynzf6+mUAFFFFABRRRQAUUUUAFFFFABRRRQAq183/ABL/AOR41P8A36+k&#10;Fr5v+Jf/ACPGp/79AH1B/wAEs/8Akt/jn/sD23/oTV+n9fmB/wAEs/8Akt/jn/sD23/oTV+n9ABR&#10;RRQAUUUUAFFFFABRRRQAUUUUAFFFFABRRRQAUUUUAFFFFABRRRQAUUUUAFeM/ta/8kV1P/r6tv8A&#10;0atezV4z+1r/AMkV1P8A6+rb/wBGrQB7KvSlpF6UtABRRRQAUUUUAFFFFABRRRQAUUUUAFI3Sloo&#10;AKKKKACiiigAooooAKKKKACiiigApNtLRQAUUUUAFFFFABSbaWkZttAC0UUUAFJto20tABSbaWig&#10;Bj96Fan1EV3DZQA1vlnzTWXf+7pt422se+v7mO3neObyRF/y1+/QBLrs8UduC5zKf3f/AMVXHXnl&#10;fbvLj83yqbdalcyz/wCkQ/uv9bJ/9h/s1H9s8qDzP+Wsv/LL/Y/36AKLWtzFfeXJ5XlS/wDLWGsu&#10;4/4lsFlHH/frW1S3+3+fbx3vkxbF8v8A3/8A2ao7qTZYw/8ATL/V+T/f/wBxqAKsclzb+d9o/cyx&#10;f88f9T8v3fkqO3muXnmk/wCev73/AGKseTFLPDb3H779/wDvJYfuSfLup1n/AKVPe2/k/vYv8/8A&#10;AqAOu0HVPscHl/ufKroNPu/3HmSfuYpa850+3up7H955P72T/ceuy02xitYIfL/8jfPQBqTXUUs/&#10;2f8A1PyVqxKVhw9RWtr5VWF+agB9M27qQeZ7UY/e/hQBJSbqGbbQBigBaRW3UtFABRRRQAUUUUAF&#10;FFFABUFz/wAe8v8AuNU9QXP/AB7y/wC41AHA/AT/AJJXpf8A13vP/Sqaqv7Sv/JF9f8A+uln/wCl&#10;cNWvgJ/ySvS/+u95/wClU1Vf2lf+SL6//wBdLP8A9K4aAPRNN/48LP8A65J/6DVuqmm/8eFn/wBc&#10;k/8AQat0AFFFFABRRRQAUUUUAFFFFABRRRQAUirtpaKACiik20ALRRRQAUUUUAIvSloooAKKKKAC&#10;iiigDG8QLKtkXt/J80dfN/uVRurOxeDzJIYvuVqai2yeH97iub1a683/AJY/9c/vbKAMvVLOKyn8&#10;yP8A1Uv/ACyrFkXZP/qf4/3n9ytyRf8Anp5P7r/vj/vusua6+z+d9o/7Z0AU5mi/fSSeb/Z/yxfu&#10;fv76dfR754bjUP8Alk/7vyfvyJVhYftXnXFxN50Uv/PH5KdqC2sU8N5cTS+dF/q6AI7dYvPm/fTT&#10;eUnm/wDAP4ap2/lXE81v/wAtf9b+++5VhptljB5f+ql/eyVXhmitf+W0P/PWgCwrSv8AvPJi8qob&#10;yOKKCa48n91F+9qmsNs8EMkkM0MUv+si+/5dSfvfsN7byQ+dFF/q5f8AeZaAKsN5FcQQXkcP+t/1&#10;n/TOtCa4li8mT/llF/y1/jp39kxPP+8m8mWVP+ea1e0+1+y2P+jzSz+a/wDy2+//AL1AFP7L5sH2&#10;iP8Aff8AXb/0KrUdv5U/2fzv3vzSx/7n/wAVU0ccVr53mfvpYk/d/wAH/wC1V7zoovsUlx/c83yv&#10;/ZaAI1s4pfJ8yHz/APP/AKDVOPUPN/eR/wCt3/vIvuVcjml03/Wf8tX/AHf8Hl//ABVOuporqf8A&#10;d+VN5X/PaLY9ADrVdkE3/LGX/lnL/HUNnb3M8E0cf+tl/wCe1WL6Tf8Au4/+ef7z/pnUbL9gn8yO&#10;98mKL/nt870AQyWP2jybi4ml82L/AFf9ySmyfZkg/d/ufKfzamW+ll87zPKml3/u/wDpp/dqm1nK&#10;37vyf/IrUAXIf9K86T9z+6qRmufImk/1Pyf63+P/AGqaum+bfeZJ/rok83/7H5asasvmwQyW/wC+&#10;l3/vP7kf/wAVQBTZts80f/PKTyo6vWrb5/3n9z/v29Z8K+bfQxyf8sv9X/H93+/UzTSvPe28n+t2&#10;eb+5oANUWJv3cf8A20qvD9ptf3fnfwf8tv8AP3q6BrHfY+ZH/c/55fx1l3jRReTH+5m81/3kX8dA&#10;EcNvvn/efuZf+mNZqxy3U975n+q/5aRVa/tKWKD95N/2yh+d/wDdpyrtgm8uH97/AOyUAZ6r9svv&#10;Ljh/g/d1etfKi/dxw+T5qVTVpU/0i3h86KJP3f8Av1c3SpP5d5/c/wBVD/yzoAkX/j+8z/lr/qv3&#10;1Nks5ZarxyRRX17cRzedFs/5bf8ALR61ptQilg/eQ/vZf+Pfyf8AlnQBTuI4ov8ArrF+9/26uSSb&#10;/wDVw/61Khaxl/1ccP73/lnL5v8AH/dqxMv2Wfy5P7n+t82gAjXz5/Lk/ff5+WrUMm3/AFf+t/5a&#10;f3Kjht9sEP8Azy2f8sfv/wDA6dt3T+Xb/wDkb/lpQBYtZPN/eR/3/wDltWgzSrP/ANdf9XUMMkV1&#10;BDcR/wDLX/plToV82f8A1Mvlf89aANPTYIoh186X/nqfvVqVk6WuBnycD/lnWtQB518Gf+PPX/8A&#10;sKS1kfAP/j++I3/YzT/+iIa1/gz/AMeev/8AYUlrI+Af/H98Rv8AsZp//RENAHrlFFFABRRRQAVg&#10;aiSL0SGHJ/5Zmt+ub1SSSKWWOTyfJlf/AJbSUAVIYdvnSR/8fdO+2f6nzJv4/wDgFRxzRP8A6PH/&#10;AH/+B06Oz/ceZcf3/wB3QBeuo/8Av9v/AOAf71UbzT/tH2KST/lk/wC7q4y/8vEn7n5PKjp0dxH5&#10;H/22gDwnxd+0Bq+jfFqHwvZ6NFPEHW2/ffI/zfxf7te2Qxy2vnXFxN/q/wDviuFb4H6RP8Tf+E4j&#10;vbv+0Iv3n2X78O/+9XdLFKfOjk/8hVvVdLljydtf8R4eW08wjPETx0vdlP3EuX3YHjHxp/aGufh/&#10;4isvD2laN/bN/c+VJ5sv3NjNt/4E1es3EdysHmWf7nzdsskX8dVdU8L6bcTw6pcQwzXcX/La7+RI&#10;60obrzp5vMm/dRf88ZF/8fqnOEqUYQp8so7v+Y9ClTq061Sc6nNGWy5fh/8AkuY5/WNYsdGsZ7zU&#10;P3EUX72SX/nnVfwz4i0f4k+HJrjR9T861i3RebD9+2f/AHab8RvC9t4y8D6zpcllNNFLA0scX3Jp&#10;HWvj/wCG3hrx7H4yhtPDEOo6NN5n7yW7iZIdi/e83+Fv6104XBQxdCpOcuVx/r/EfO5zndbKsXh6&#10;MKPPCrvbm5ub7PL9k9y1TwP4l0b7bJbzTXtpF/y1hlbfIn+5XWfBFpbXQ9TvJLyb+z/PWKO1m3fu&#10;3/vfNXo1vdfZf9Z/c/dy/wAH3ahtYYrqD7PJB9j+dvM+7/31/er5GjlNLDYqOIpSenNofXFhreVv&#10;J8z/AMg1T3ebB9nj/wCWT1aWH7PB9n/10sX+rptxD/p0Pmf3P3kte4B5T8cPjJc/CCx0y50/TJda&#10;iuZ/s1x/0y2/N/7LWz8M/jR4a+LMH2fT9Thh1rZ5kmlS/JN/tN/tV3U5sZhEJIYpvN3/ALqX7kif&#10;7e6vnL4l/APWNB8cWXjD4WQww6hFJ+80r5f3f95vm+Xb/s17eCp4LE0pUa3uVOk+b3f8Mj5zMKuY&#10;YWrHEYf36XWCj73+KP8AMfSG6K4n8v8A5axJ+8/ub6y9YuP7NsZry482byo/K/6518n+Jfi78ePC&#10;HiGHT9Qhih1a+RfKih01Xhk/u/dXb9a+pbRdXufDmm3GueTDqslqv9oeT/qfO/i2VnjstngYRnOp&#10;CXNtaXMb5dm1LMatSlCnOPJvePKeU6J+1p4M1G+m0/UJrvRru23RRy3kX+jybflau7tfjx8OfIs5&#10;P+Es0mH7S6x+V5rffqvrXwb8GeJYP+Jx4Zh87/WW8sPyP/tfP/drk9R/Y9+HN/51x5N3pksqf8sb&#10;ltkf+5u/9Brrh/Y9WMef2kJdfhlE5p/27SlL2Xs5x6X5oy/+RPdvLtf3Pl/vv+Wv+xJVpbf7RPB5&#10;nk/uv3sdY+h2troeh2Wn/wCptLaBbaP+/wDLWgvmS/6uGvnWfRxvy++fPvxU/Zbufip4qm8Yaf4y&#10;vNB1WT915XzOkaL/AAptZdv/AI9Xg+ufss/GaLxVDrH7nWbrTH/0PUPt295Nrbl+SvvxZJV/1n77&#10;/ll/10qN5vKn/d/6qKvqcFxPmGBhGlC0oxXKrxj7q7X0PnsXkGExc5VtYy8pHmnwE+IPjPx94c1O&#10;TxvoH9ga1Y3X2b/VMn2j5V+ZE3GvRXe5nmgn87H/AD0rSjs/N/5bfuv9bVW6h2iaOP8A2Za+er1I&#10;VakpwioKXRbRPcowlSpRhOXNy9X8RXa+i8+az/ffukpsLeR/rP33m/8AkOpI4/ssE0f7mixb7P8A&#10;u4/30sW6WT91XObjfsv+p8v99F837qo5P3vkXH/LX/VVJHa7J5ri4m/651Tjt7l4IbiSHzrv/VeV&#10;9z5KANKGT7PPNJJ/yySi3+SfzI/7i1XhtZYoJvtH/bP97UdqsSQeX+982L/WUAWpJPtEHmf9NP8A&#10;VTfcpzSfaP3fnf6qqcEct5ffu/31pF/5ErN8SaZfS6VPHpHm/apX/wDHP9h65cTWlhqMqsIuXKtl&#10;8Uv8JpTh7WcYc3LzdTmPGVqfD/inTdUjglhil/e3EsX+9/8AE16Bo9/puu2839n3kU8X/LTH368j&#10;1e+1LTZ5tPuNT+2f8s5B99Km8Bah/Z3iOESD91c/u5P4K/IsBxCsHm0qUI8lOrP30/sS+HTllyn2&#10;eJyyVfBRnzc0oLRr7Ufmezt5Vv8A6z/Wy1R1a8isLH7R/wAsov8AWfx1M0cqzzR/8svL839989WI&#10;5PtFjN/zyr9nPiCGxvopbGH9z/2y/gqZliWDy5P+PuVGljqnHN9n8mOOy/650TeZD88nk+b/AKyS&#10;X+OgCM2sd/51vf8A+mRfL+6qSO1i8jy/J/1X/oFNF95lj/qf3v8Az1p0Pmy/vPO/787f++qy9nDn&#10;5+X3u5XNLl5PskKrFa/u5If9b/q/JqG302xXVZtQt4YvtezyvN8pd/y/7X3quR+as/8Aqf33/PWq&#10;trHEs80n/fz/AKZvWpNrmhJFc/6yP/VR/wCsqGOaJP8AV/6r/lpUlxNKsH7zyvKpsK2MX+r/AO/V&#10;AEnmSv8A6ub91FU0i7P9IuIf3UT1XtZqtNdfv4ZJP/sKAPMfHH7N/wAPvGWq2eqanoENnLFOtzJL&#10;aHyvMf8AhV/9n/dxXeQ3cSz+Xb/ufKT/AIBsWrt1J5UEMkn7n/np/HVc29vZQ+ZaTS+Z/wA8v/sq&#10;2qV61WMYVZOUY7X+yYUqFGhKU6UVFy3t9oluJJbiD93/AK3/AJaVHND9nn8uT/8Ad/7VWt0UX/bJ&#10;P8rVO4vvNgmjj/feb/wCsTcmM8PnGJJoTdR9YYpPnqXdsn/9pfwV4f8ADP8AZz1L4cfFK98Xy+K5&#10;tThud3mRTRfPJu+8rV7djdB5cn/LP/llXTiKVKlP9zU51Za/D8jjwtatXhL21Pkld6c3N89BNPj/&#10;AH/7unM0Vh51xJN5MWzzf7/3fvbKsNNF/q4/7lVYY/Nn/wA/u65jsOL+EHxKPxa8N3usJoGoaBYR&#10;3Uttbxaj8j3sKt8sv+zurto/3sH/AFyqaST/AKbeTL/1zpyrKn7zz/O/8cStKjUpy5I8sewIhjji&#10;Sf8Adw/uq5XX18v4meDR/sT/APstdhJJKn/PKaX/AL4TZXJ+If8Akpngz/rhLWYFL4o/8la+E3/X&#10;9ff+iK9Yryf4o/8AJWvhN/1/X3/oivWKACiiigAooqKagCvctt+5/cri5NBiv9c+2f67zUrpPOiS&#10;fy/+XvZUarLLQBRt7jZY2Un/ACy/1Ufk0XGlyyweXefvovM82o9Sm+zweZHXlvwlXxxb654gs/GH&#10;760ub5rnTrrzd/lwt83lf7q1ooKUJT5g5j1q3k8qCHy/9b/qv9io721+x/vJP9V/q/K/2P4v+BVN&#10;5P7jzJP9b/45Tt0WpQfvIfJllrMDwr4Ufs16b8DPGPibX9D1m7/s/V/3smlzfP5f++38XtXprXUV&#10;75Ecc00P/LXyv4Nn96t6Szig/d/vZpf+evm/JXi37SepfGbw5Y6Zf/B/RtO1maX93eQ3e3fH/dZF&#10;b5dtd8qtbMa/PWl70usvJfaMoQjSjyQ+Ev8A7RXwdtvjt8Hb3wfHey6ZNczxXNvdw/c86P7u9f4l&#10;9ah+AvwXsfgf8MtM8H2+pzandxO1zcSzS/J5zfe8r+6v+zXVfCGbxfrPwy0a88eQ/wBmeMJYG+2W&#10;sO1Ejf8Ah+78tdYvlXEHl+T+5iT/AHH31nOtWhSlhOb3Ivm/7eKKe77L+8km/exfuv8Arnuo1LTd&#10;M1ex+z3n76L/AJ5UeZLezw+ZDF5X/LT/AOKqZbyWKf8AeQwwxf8APXza5CyZbX7LBDH+58r/AMcq&#10;PUNNsdUsZtPuP31pdf6yKb7kif3ar/aIrz/Wfufnby4v/ZqsR/PB+88maL/0ZR8IGD4P8F6Z4F0q&#10;bS9Hh+xafv8AM8r+CN/4dlXGs5Zb7zLj/VUXMO2xvdQj83zdjeXF/wCy14J8K/2oNT8QfEe98F+K&#10;PBs2mahK7fZ/J3P5aL/FLu/h/wBpa78NgcRjKVStR96MFzP3ve5TjrYqjhp04T+3se8r5UV9+7h/&#10;e7/Nk87/AMdqSa8tvPh8yb+Bpf8Avn5qm2xX/wC7uJovKi3eXdQ/f/74rJuND/tnzre4mlhtJf8A&#10;nj/6FXAdh5/8C/jVF8drHX7iTRptGu9M1GWx8qb/AJaIv3Zf/sa9OupLlZ4Y4/8AVRf5auZ8B+B9&#10;M8AT3keh2XkxS7pZIpvk8x/71bytu/0i4mm83f5XlVrWnCc5ThHlj2IiWmh3T/Y7j9/5qf6qnTLv&#10;87/nlFH/AOOU7zP38Mn+p/6aw/8ALOqNrHK083mf8tX/ANVN9z/visiy03h+KbyftH2S9+f/AJe4&#10;1m/9CU1JNJFL+7j/AHPz/wDLH+5TYbPZP5f+ptJf+Xr/AOwojWWKfzI6AJPJl0ufzI/30P8A02qa&#10;6t4ooIftHmzeb+9/650Qx+V+8/10X/LTzqbM0UE//LbypX/5676AHXFvE3/XWWqdx/ot9D/0y/8A&#10;Q6vXHyQf9df9X/crN8nzbGaOT9zFv82gDStWlvZ/9I8r7nm187/DXxh8Z7r47+IPD/jDRtJh8Hy7&#10;vs/2SXf9mT+H5/4mbvXumn3ETQeX+9/9n2VM1vs8mOSHzvK/1kv3P/HFrelU5IyhyqXN3+z/AIQC&#10;3uP7I8n7P/rdjfuv4PlqOGSW6/0f/nqnm0X0O395J53kxP8Au/Jl/wBZ/D9z/dqZfst1P/rpobSJ&#10;/wDVQ/JWAEe2KWDy4/3Npv8A3dSR3X2WD/U+d5VXPL3/AOr/ANbL/wAsv4KozXEs99Nb/wDLXZ+7&#10;/uf990AWLGSKXzriP/Wy1oLeRQT/ALyb91/z1/jrJhXbYwyXE3/TKtC1m3f6P/zD4t3+/v8A4aAL&#10;C3USz+ZH/l6jt2le+mjkqGa63/8Aor9zRHN9lnmj/wBd5SL5cv8ABJQBaj1CJZ/3n+ti/wCWtRyW&#10;8V1fTSf6n5P9bVOPynn/ANI/1sv+r/uVauFiSfy/Oi86gCOT/Uf6PD53m1i3Xib+y9K1O88mWaW1&#10;3eX/ANNH21ueXFa+dJbw+TFL/wAtay21SK1sb24uJ4YbS1/eySzS7Pk/iZ933VoA8n/Zh+Injj4r&#10;+FdZ1jxxpn2KWK9/4l0vleT5kPzfLs/2f71esfZ7nz/tEn+qlem+GfEWj+I9Kh1DQ5rS90qX/V3V&#10;nLvST+8v+zVrVprZ72yj8nz/APpr/wA8668XUjXxEpwpqHN0Xwx/8CMqMJQhGHNzeY2OT/Tpo/8A&#10;U1ejWKCfzP8AllWXqWqS6bY3uqXnlWWn2sHmySzS7E2L/E9WNP1C28Q6VZ6hp9750UqLLbyw/ckS&#10;uaKlKPP9k1L15DFL/q/31Q28lyv7yOppL77RB+8hih/ef8sZf9Z/v1GsP7/zJJpYPNT/AFXm1IEk&#10;bRef+8/1uz935NTR3X2qeHzP3Plf8sqr2ccsXk3nkxfc/wBV5vyU6aOWX95J/wBdY5aAOd0f4a+F&#10;fCXjHU/Emj+H4bPVtTRYri7h+R5P9+uqt1ll/wBZ5P3/APv3UkkMTweZH++83975VTWs0T/u44fJ&#10;i/55fwVU6jn785cwKILN+/m8yH91VeO3iWf93/qt/wC8/wCmdfDfxd/bC+MUPiPxBqfhvw0dA8Fe&#10;Fb7y7ybUrbYt7tfb991/i/2a+yPhr4xt/iJ8O9I8VpDLZDU4UuXil+/G/wDs7v4a9TGZXiMDSp1q&#10;1rS7Svy/a94whWjUlyHSXGoRRf6z/WxP5sn+5Vi4bZ/q/wDVS/vao/aJbyeH9z+6/wDRlWFklig/&#10;1P735vL/ALkaV5JuOt1jfyZJP9bv/wCWNRr8l9N5n/bShZtk/lyfufk/d1amm82f935X/slAFdo4&#10;ovOuPP8A/tf+zVyTzW/dx/vv+u1V18qCf/XTff8A+AR15bo/iT4gn4t3uh6h9kn8KbG8uWGLZNH/&#10;AHd9VFc3MB6B4+/5E7xB5n/Pq1aHw9/5EbRf+vVP/QazfHHy+B9Zjj/1UVq3+u/9CrS+Hv8AyI2i&#10;/wDXqn/oNSB0tFFFAFa6/wBRL/uN/Kvxx+G//H945/7GK5/9Cr9jrr/US/7jfyr8bvh3/wAhXxz/&#10;ANjFdf8AoVfUcOLmx3yZ+ccef8iOX+OB2uDRg1Duo3V+p8h/NtibBowah3UbqOQLE2DRg1Duoo5A&#10;scT8cD/xbqf/AK+rX/0bX7AeB/8AkSdA9PsMH/oC1+OPxp1qyuPA17aR3cUt19tgHleZ83+tr9jf&#10;A/8AyJOgD1sYP/QFr8t4k5frseX+RfnI/o/gCnKnlMuePL+8l/6TA+E/2of2mPin8Vv2g4fgJ8CL&#10;6LRtQtsPrPiD+K3x8zfMy/Iqr16lu1cN8WZf2oP2ETpHjrUPiL/wtLwWJki1W0u4tgj3N/d6/wCy&#10;JN3U/dr9FZPA/hbwtq2peL7Xw1YQ6+YG+0ahaWq/aZUC/dL4y1fmJ+1d+2bfftP2+jfDCTRrz4U+&#10;BNYvov7R8S+KbORPMRDu2r8u37y5/wCAdhXyx+lH6eeE/iLo/ir4aaZ42inih0q905dSMpkGI027&#10;mG7/AGeV/Cvzz8N+Ov2hf2/PiLr9/wDD/wAZS/DP4V6TO9lHdQxfPcf+zSN/wIKK+pvjRpmmfDr9&#10;g7xPp/hS8+2aXpnhNrayu4pf9Ymzb5u5f72d1cZ/wSj8PxaJ+yHo0iTecb69uLmTjpub7tAHjHw6&#10;/aB+NX7IP7RWjfDT45az/wAJZ4Q8QyeXp/iSY/cLfKrK/wDvdVb5vm619h/tdftEWf7MnwU1jxfJ&#10;DHeagNttp1nJ0lnf5V/4Cv3j7Cvmj/gsFZxaf8MPh/4jjA+36Z4ii8ogYb7u773/AAGuJ/4Khalc&#10;+OvhL+z5YXcvkxa5ewS3Mvmb/nkgj/76++aAH+Cfgn+2P8aPAB+Id58XpfCerXyfbtK8NmPZ8jfM&#10;qv8AL+79lbd717F+wD+1p4q+Ld74l+GnxPgFn8RfDDtHJJ5Wx7lFbazP/DuVv7vXrX2B4ZthZ+Hd&#10;Ltk/5Y2sUf8A3yoFfnZc3kngX/gr8LfTx+61zS1juYvufeg3bv8AaoA/SmiiigAooooAKKKKACii&#10;igAooooAK5/xn4w0zwD4T1PxDrExg0rTIGuLiWNNxRF/2a6Cql3ZRajbS29xDHNbSr5ckco3K6UA&#10;cn4L+IHg341+Dv7R8P6pp/iXw/fQ+XJ5MgdCjL8yOv8AD8p5U1iL+zB8J1/5p/4e/wDAFa+bPix+&#10;wN4g8G+Irvxn+zp4sm8Aa1c83OgeZ/xLrj/dU8LXmFz+2Z+1f8EBNZ+P/hD/AMJBZ2I8uTVrO2l2&#10;Sf7QdflagD7j/wCGYfhP/wBE/wDD3/gCtH/DMXwnX/mn/h4f9uK18Mn/AIKt/EXxS39n+FvgdqE+&#10;qyf6sS+a4/8AHVq1Y6R+2j+1eTHq80Xwb8KS77e4Bi8m5Kf7jfO3+98tAH1X4V1L4CeCfjbpvhDw&#10;vY+HrT4gXME8kcWk2ytLGipuk3sv3fl/OvoKvCP2a/2RPA/7NNjLLo0MupeJruFY9Q8QajJ5t3c/&#10;3vm/hXd2r3egAooooAKKKKACiiigAr4y8Cf8pQfiL/2Jlj/6FX2bXxl4E/5Sg/EX/sTLH/0KgBv/&#10;AAVD/wCSL6N/2EVr8y3/ANfB/wBd1/8AQq/TT/gqH/yRfRv+witfmW/+vg/67r/6FQB9bTf6+mU+&#10;b/X0ygAooooAKKKKACiiigAooooAKKKKAFWvm/4l/wDI8an/AL9fSC183/Ev/keNT/36APqD/gln&#10;/wAlv8c/9ge2/wDQmr9P6/MD/gln/wAlv8c/9ge2/wDQmr9P6ACiiigAooooAKKKKACiiigAoooo&#10;AKKKKACiiigAooooAKKKKACiiigAooooAK8Z/a1/5Irqf/X1bf8Ao1a9mrxn9rX/AJIrqf8A19W3&#10;/o1aAPZV6UtIvSloAKKKKACiiigAooooAKKKKACiiigAooooAKKKKACiiigAooooAKKKKACiiigA&#10;ooooAKKKKACiiigAooooARm20tFFACbqbv8Aen0UAM2e1CU4DFNfvQA+iiombbQBR1FvKt5pI/8A&#10;llXI6hcSrY/67+PzfK/56V2118sE3+5XD+TKs/l3EPk/PQBzc0d1L50fnf61KptcSxeRHHN5MX/L&#10;OtbUo7Z55o/+XvY0sf8ABVG1s764g+z3FlDDL/z1h/uf3d9AEkl1F9h8vyf3Py/99/3qq31nFZT/&#10;AOu/0v8A5aS0Wd1c3F9NHJDNDFEn+tm/+Iq1p9v9vsYf9Cm8re3+/wD/ALNAFjR4/tkH7z/WxI3l&#10;/wC/Uy/LPN+58iWL915v/PSmx/uvP8v9zF/yzi/9C+eobW1laeGSPzf4v9+gDStWiSD93D/10/uV&#10;sQ+bFB9s87/P92m6HZ7oJreSH97L+98qugj0OJIKALGmTefD+8h8mWtBV21GsdSbaAADFLSN0paA&#10;Ck20tFABRRRQAUUUUAFFFFABRRSMu6gBaguf+PeX/cap6guf+PeX/cagDgfgJ/ySvS/+u95/6VTV&#10;V/aV/wCSL6//ANdLP/0rhq18BP8Aklel/wDXe8/9Kpqq/tK/8kX1/wD66Wf/AKVw0Aeiab/x4Wf/&#10;AFyT/wBBq3VTTf8Ajws/+uSf+g1boAKKKKACiiigAooooAKKKKACiiigAooooAKKKKACiiigAooo&#10;oAKKKKACiiigAooooAydejLwxSR/6yN+KwGX7R53/PKug1y8+xQeZXK3H7r95HP/AK3/AJZf/EUA&#10;Z+rXH2fybeOH91K/lf8A7dZa+VPB/qf9V+6qa+s4mn/dzXflb/Kk/e/6v/a31VWx/s6eH7PDNNF/&#10;y0l++/8AvUAXtPurnyJv9C87zXojXyv9Z+/li/5a/wCxTo5pYvJ/y/8A3xVeSzlt/wDl9/6ax/uv&#10;/HaAIbppfI8uP/VS1n/2fF9uhjk/uN5laUjS/bv+usa/8svk3/xU2SaWXzo5J4YYtn7ygCGa1lbS&#10;obfz/wDW/wCs8mm32oRWsEPl/wCqiT/x+oZF+0QQ/Z/O/ev5v7n5H+X/ANlqNoYrqfzP33m/89f4&#10;P93ZQBY0+SW6/eXH/LX/AFkX8dXLr97P5ck3+q/1n/TRP4Vqj9ql8iaPz/3sv/LWb/2Srlr5V1+8&#10;t5pvskUf/Lb78n96gCSOGXz/AN3N+9/6bVNb6h9q8n99+6/5aed/f/vU6Rd8/mfvYYtn7uX76f8A&#10;A/7tSaHY232H95++ltf9X53+1QBak82eD/Xf6r/V0SQxPffvP3Plf+RP9qqMnlef/rv4/K8r+Cqs&#10;N1t/0PzvO8r/AJa/fegDWjmlbzpLiH91/qv+AVVuLX7RB5f/AC1i/wBX/uVajuIrqCGOT/v75tNs&#10;7iWy/eR/vpYn/d+dQA5Y4kgh/c/vYv8AV1HazSz33/TX/lpWlNJ5UE/meV5v+tj8mL/V/wB6sf8A&#10;4+IP+WP2SV/K83zfn30AFjeeVP8A6mWGWV/3n9z/AGasM0Us/lyTfx/vPJqxfeVL/wAe83nfdi/4&#10;HUOn29zb33l+R/21/wBv/boAqt5Xn/u4ZoYt/wC8iq0rfuJpLjyZov8AlnF/Hv8A4asXTeVB/wA8&#10;Ydn7v+/J/v1VaOK40qGPzooZbl/3cv8AzzoAkbVvN/0f995sv/fEdU9WjltbHzJP3Msr/wDA5P8A&#10;cq9CsWlzw2cc/wC+2f8ALb/0Kprpfttj5ck3+q/e/wCqoAxbiz+y/vI/9ba/6yX+CpI/Nv7H/Xf6&#10;p1/35EqSa3lb95JND5Wz/gFNVbmKeb99D5Xy+X/B8lAEc3zz/wCjzfuv+Wf/AEzqS4jlvfOkkmh/&#10;e/8ALL/bqaS6iv7Gb9z5P/PPyah2yy/u5IYfufu//iqAG2On/ZfsUdxB/G3/AO1WlN5trB5cn775&#10;PKqjY3G+f7Pcf6r/AJ6/x1oTWMUtjDJJN/qv9ZF/7LQBVsbjdqsMf77zYquXkMvn/Z5P33/LXzad&#10;NJFF/pkcHk+VQ0ez/WTfupf3vm0AXvLjsvJk/wCev/LX/npUMkPmweZH/wAsn/zsoh/dWM0f+v8A&#10;+mU1OhuJYoIZP9dF/wA8vuUAWmk2+T5fm+bs/wC/daFjb/8ATas2Ob/XeZN50u//AFX3KtQ3Eqz+&#10;X/z1/dUAadlJHJPN5f8Aqo60qzLLiQt0w3l/9dP9qtOgDzr4M/8AHnr/AP2FJayPgH/x/fEb/sZp&#10;/wD0RDWv8Gf+PPX/APsKS1kfAP8A4/viN/2M0/8A6IhoA9cooooAKKKKACsDV2+0fu44fOli/wCW&#10;ta19J5UG+udVrmL95JN+6l/5ZeVQBXuPKTyZPO8n/lrHVxpPtE8Mn+xTd0S/8fEH7qpFj3weX/y1&#10;/wBbQA+dI5beWOU/upf9X/ejqtDp9tZ/u/8AXfJXkum+B/F9/wDGGbVNQm8nSYnW5jlhlb95tX/V&#10;bK9plljYB/3R8z/lmayg5S5uePKRCUpc3PHlIrdtsEMnn/uv+WlV9Zhub2xvY7f9zLsby/8Afapv&#10;+Pefy7eH/W1C2ofuP3kPk1rzDceaJ8w6n8DPix4ggmtNQ8ZRT2kr/vB5rVtfBr4A+L/BvjH+1NY1&#10;/wA60ig/eQ+az/aP7u/dX0JazRxW/mf+Qvv/APAqxrXUdM8Rw/bNM1OLUoraTyv9El3pH/v17Msz&#10;xE6UqXKuXyR8lS4Yy+liaeI5pynF6Xm5bF3bLeQfvPK+/wD9/KbDPcxTz+ZN50X/ADyqvdGKLzo5&#10;P7/7v+Cmx3O7/rl/n5q8Y+vuTSRSS33/AD283/yHTxZxxT+Y8372vNvjBo3jjV/DkNn4DvP7M1WW&#10;fzZLuaRU/c/NuX5q4L4xfFr4jfDK38J6P4P8Nf8ACZahLarFqM0sTP5jqv3vl/2q76OClifZwhUj&#10;zSctHLl+H+Y43ieWcoTi+WKjr9n/AAxPoGS4+ywfu/38vmUXt7HFD5cc0X2v/lnFNIu//a+SuU+E&#10;viHXPFHwz0bVPGGjf2N4lvoPMvNL+59n/wC+vmryX45/s2an8RdVvPEnh/xLdw6rFB/o9h5rIkn+&#10;yrr92qw2FpVMT9XxFRQjrG/xRv8A9uk4utVo0fa0afPLt8J7/tiuv3VxD+6+WWSrFm0Tz/6PD+6l&#10;k/1teBfszePvG/iQ6n4Y8Z6bNDdeH40jj1CaPY0j/d8t3/ib+Kvd7S4j+2w482aOL/j4rPG4SeCr&#10;yw87Sa6r4SsHioYyjGtC8fX4ixcvEZ4I5PKm8rd5f7rf5f8AtI1Ub6bZB5kn+p/55f8As1eDa940&#10;+MXhD9oSDT7fTf7f8H6xP/o8XlfJbw/xNvX7rL33V73fXn2D5P8AXeV/q5arFYSWFVOXMpRmuZWl&#10;zff/AChhsTHEupCEXHlfK7xCz824gmj8791F/q//AGb/AIDTms/Nn8yT99F/qvK/9mp1v+6gmkk/&#10;5a/vY/8Apn/s1GskVrPDJZzfuv8Anr/B/u1wHYWPscSfu6mkvPsE/l/8tf8A0XUK33/LOSHzvk/5&#10;67Kjt2/tnzvM/wBCli/54/fkoA1PtEUEH7z/ALZ1C1xEv/LHyfkaX/b+X71CzRRf/HZqbJJLb+dc&#10;W8PnS/63zfv0AfMOof8ABRLwtZa5e6f/AMIdq0+n20/lyXWf9r5m2ba9Q8I/tP8Awx+IU5/svxXD&#10;ZXXyx/ZNQ/dV2n/CF+GYoJ7c+GdP8q5/eXH+jqzyO33u26vin9unwD4I8B6r4Zt/D+gQ6Zd3O65v&#10;JYd37xP4V/3v92vvMvwmTZ5iKeBw9GpSnLrzKS2+KUZHy2Kr4/LqUsRKpGaXTlsfeEcMrwTyf8sv&#10;+WdEf7qfzI/3Muz95/00r4o8M/tR/Ff4fWem6nrfgGWfwDJapHaRCNkkjRf4llP8Tf7VfQvwj/aM&#10;8K/G3zo9DmmstWttssmlXfyTf7Wz+8teJjshx2ApyrTjz0o/bhLmX/b3L8J6GFzbDYmXJzcs+z90&#10;9Yt18/8Adyf/ALum319L5HmR077VEkHmf88v++6crRP/ANtUr549kryN5sH/AKMqHTVlin/10X73&#10;/O2pLdvNgmjuP9C8pG/36dbw+V/q/J8qVFi83+OgAkuPsuq+X/qfN/5Zf+zVI0e/zpLeb91F/rKh&#10;uP8Aj+gj/wCeSNFJd/fqa3ji8j/R5v8ArpLQBxXijwln7ZrGmRSzSyp/x6/wR/3mrgrPTL7U5vsc&#10;EMs11/zy+5XvCzxQGZPIm/df8taYH8kfaI/K83/rnt/4DX5/mXB2GzDEe2hLkXVW/m3sfRYXO6uG&#10;pck48z6MZpNrJa6VZW9x+++zJ5Un/TSrUMm2D/U/uqFuooP3fnfvv+eX8FOWb7LBNJ/y1lf/AFVf&#10;ewhGnCMIfZR8+3zS5yvt+z/vLj/Vf63zahvGll/49/8AVRJ+8/6aPWhNeXNxB5f/AC1/8cqnJJun&#10;m8v9z/0y+5/47VkkLN5UH7v/AFWyizhiSD955MPyVGvmt53/AE1/5ZTfJQzfZYIZJP8AU/N/+zQB&#10;caOWeDzI/wBzRbx/ZYP3c3+t/wBZ/wBNHqGO8lf955P+q/5ZQ/8AoVSQt/y0j/fRRUAOkm3f9dYt&#10;v7qq9wvlT+Z5NXmj8395/wAtZarzWsr/ALv/AFPz0AYvjC41LSPCup3mjw/bdVtoPNs4v9v+7Xm/&#10;7PFz8Trq38QXfj/EIuZ1ks4Zfvj/AGU/6Z17Bbzf2b+7/wC2VS2dptnmuDd+dLGPLj/3K6o1+SjU&#10;o8q962vWNuxw1MN7TEU63M/dvp9mXN/MKt9E/wC7k/2qhk/0L/ptFF/zxqw02793HD/H/wB/KIfk&#10;n/efufKrlO4Pv+dHJ/qv+m1V1s7Z/wDrl/02/wDQqsXEcc//AC2im/8AQ46cvzwf89vN/wCWVABc&#10;LLL5PmTf9c6q3F59ln/dw/8AbX7/AM9Wrhf+ekPkyxf6v/cqHd9lsf8Ant5X/AP+BUAO/exf8sf3&#10;vl+bTre43ed5n+q2eb5X8dRwr5H/AC2lml/5af7lDTR/6vzv4Gl/26ALFrdb5/M/56/89qtSLEv7&#10;uSs1f9RDcf8ALKKrXnb/AN5JD+6/56/+zUANs7yJ/wDWQ+TLFXK+II5Ivin4T8ybzv3c/l111wsV&#10;xB/yym/9ArjdbSU/FPwmJP8AlnHLQBF8Uf8AkrXwm/6/r7/0RXrFeT/FH/krXwm/6/r7/wBEV6xQ&#10;Axmp9FFABVe8/wCPeX6VYqpqE3kwUAY9nHF/y0/5a1NGuyD7PWey7p5pJJv3P/LOnLceb+78797/&#10;AM9aAM+6tZYP9I/10UX/AC1p0bebY+ZH/wCRv7lWLjUPP8m3jh/df6qSWqNro9tYT+XHN+9/1v8A&#10;f/4DQBY+2S+R5cf+qiqSa+jeD93WLZ33m6rNZ+T/APa68z8E/tMW3jT44618M/8AhGjZ6hpm7/Sp&#10;pVdLhFVWb5f4a6aOGq141J0Y83IuZ/3YkynGHLz/AGj2C4vftE8NvH/39/grzPwh8b9X8V/FPxB4&#10;Ok8P6hoH9mf8xW8/49rn+7sb/dr1KaaK6n8uP9z86xSf3K+S9Q/bQvtL/aF/4Qe48Dzf2f8Abl0j&#10;zZv+PiTd/wAt/wDd/pXXgMBXx0akKNPmcVzfFymVarGly88j62W6ii8nzP8Alq/+tqrJNL581xJ/&#10;x6S/+RKsTLtnmjk/03yv9Z/uVm6fY/8ALPzv3sT/APLb+5Xlm41ptk8Pl/62L/yHTZFiv4Jo5P3P&#10;/TKtTzraw879z5/m/wDfdeK+Ovitq/hX4m+GdD0/wzLe6Vqckv8AaOoff+zbdvl7KqEJTkBi/Fr4&#10;yeL/AAH8YvBnhfR/Bmoazomp/wDIR1qGLekaN/Cn91l717ZcLc2sEMf/AH7/AM/w1etb2RIIf338&#10;f+q8zZ5e6vA/hP8ABv4jfDz4qeLNc1z4i/8ACTeH9Tn+0x6f5Tf5Xavy+9dKVKrS6QlFf3veA9yj&#10;1TZY+XJDN/7JWHJoekWV9/an2L/ia7P+Pryvn/3ar+KPHGkeHr7w/HeXssH26doreKH++tXLjUrm&#10;6vppI/30X+t82b/2SuQB1nay3UE0kkMPmy/6v/pnTpLiVf8AV/8AH3Kn+f8AgNXGuLWzsYbe3/5a&#10;/vf3P35Ky1kll/eSf8sv+mu//gNAGlJdSr/pEn+z/v0fvbieaOSH/Vf6uoftXkedceT50sv/ADx/&#10;5Z06aGK6sYY5Jpv4ZfNoAmaSX7DN5cP8f+pqvH+9/wC2v+slqZpInn+zxw/upf8Alr/HUc2pReRD&#10;JJDFDLv/ANb/AOy0AaCtu/dyfvvNTzf9im2q/aLfzP3M3m7oo/J/v/3q8B+NP7Yfhr4M65qXh/T9&#10;Nm1nxVFD+8l+b7Nbu33Vf/ar0r4K+Lrn4ieANM8Uahov/CPy3Sf8en/PT/a/3W+9XpVstxdDD08X&#10;Wp8sJ7N/a/7dOaGJozqypQl70dzuLe18ixmt7ibzvNT955NOWHzbGGOOHyZd/wDrf4KjupIrqfy4&#10;4fJ8pKq3V1u/1kM3lf63/rp/v15p0kzW8qz/APPb5PK/c/comh2z+X/z12/upqkuFtmgm/5cpZYF&#10;/e+bVOb7Tazw2f8Ax++b+983/wBloAtRw7L6a3jh/wCukX+f7tE3/Xb/AFv73zf93+/VePVrmygv&#10;ZI4fJl/6bf8AxdQwrL58MnnfuZf+WX8G+gC83+leTJ/qYpd1Q29xunhj/wBdFE9TTeas/wBn/fTR&#10;S/6yiTzbeCaPyf3v/LOgAWS58/7P/wAsvmlqnJ9pn/dxw/uov3scVWJpN0EH+u/df6yWiZd//Lby&#10;YvL/ANb/AM9P9mgCxZt5v+s/5a05m8i+/d/8taz7PzZfJ+0eVD/1xrUuLqWWCGSP/ZoAy7jxLpGn&#10;339nyazpMOof8tLWa5VJo93+xV5v9R5dvNFNFs/eSwyK/wD7NXzr8Wv2L/BnxS8f3viiTU9bg1q+&#10;2/aJbOXYke3+H+9XCyf8E+ZbKeC40v4pa5ZeVJ5vlTSzv91vu/K22vepYTLqkI8+JcX1vCX/ALaY&#10;Xq83wn2FDH5vk/6r91U1xZxXkEMcf+uljrH0f91YwxxzTebEixSfxvvVdtayzfZ/3kkPkxf63/4q&#10;vBNxrXVzFBNbyQ/vYq4n4neDbH4seFdT8N6hDNNaXyL9oihl2f8AAX214jr37WHi7wr441m31Twn&#10;9s8NRP8Au4vuTRp/C3m17x8J/H8XxJ8EQ+ILfTLvRopJ2j8qb/lpt/iT+8v+1Xs18sxuX0qeInH3&#10;ZctmpR+L4jyMNmuFxlaWHoy9+PRxlE+R28ZeJf2JvGN74X0PwzLe/DX5bn9zE0ySOytu2P8Awt61&#10;9Kfs8/GiT47eD73xB/Y03h+K2uvs377/AFNz/EzJ/wCgn3r0i6sf7SvoY7yH91Fu8u1m2vD/AMDV&#10;qbofh3TfC9lDpel6ZDpmnxO0vlQyfuY9zbm+X/eatcXmOHxmH9+jy1vd9/mfvf4o/wA0jshTnCfx&#10;e72PGf23Le+v/wBnrWtL0fTNQ1PUL6eCKO006Le8if8AxNdB+y/pMvhz4LeGfD95DLpl3a2v7yKb&#10;78b/AN2vYC+0eXBN/wBNf3XyPH/9jVf7PK0/7ub97L/yyrhljJSwUcDy+7z81/8At3lNlS9/nIVs&#10;/wB/DHJNDTvLii/ef66m2em3NrfTSXE37r/nl/BVy4k8iCHy/wBzLF/yyrzzUkhjisoPLuIPI+7U&#10;kkMU/k+ZD50X/TH/AJZ0eZ/yz/10USf8D/77qSSb7LBNJ/y1/wDRlAFdWluv3cn7mKtBbP7P5HmT&#10;f6JsqjJJI0/+u/1Sf+P1N9q+2/u5KAMHxx4E0z4h6HN4f1iGGbT5f+XSb7n+z/vVe0fTYtNsf7Pt&#10;4IvsljAttHF/sf7FXpG2wfvPKml3/wDA68j8C+CfHGg/EbWtQ8QeM4tZ8P3Kebp2n/Zmhe2fd/49&#10;Wi96PxfD0DlPVoYfs8H2eP8A1v8A7JWl9stlg/eVmyL9lsf3kHnf89KmhbzbH95+5rMB00MTWMPl&#10;/ubTfVi3jiSD93/qqqwrsg8z/tlH/v1JM1zcfu7eHyfn/eS/wUAaEMcT+d5n76WoZvKefzJP3FSQ&#10;yeb+8km/1X/PGpNsX/22gDnfGD/8UfrMfnfuvssvln/vmtT4e/8AIjaL/wBeqf8AoNZ/jT914O1m&#10;OP8A59WrR+H3/Ij6L/16p/6DQB0lFFFAFa74tJf9xq/GrwA2dV8cf9jFdf8AoVfspef8ek3+41fj&#10;P4DbZqvjn/sYrn/0KvrOF482Yr/Cz8+46XNk0v8AFE7DdRuqLzaPNr9g5D+c/ZEu6jdUXm0ebRyB&#10;7Il3Ubqi82jzaOQPZHE/Gazsovh/PPHaRQyfbbb975fzf62v2M8D/wDIk6AfSxg/9AWvx0+Mz7vA&#10;E/8A19Wv/o2v2L8D/wDIk6APWxg/9AWvyPiqKjj4/wCBfnI/obgJyeVS5/8An5L/ANJgefeCP2p/&#10;h98RPi3r/wANdH1OabxVpCt9ptZYdiHb97Y/8VUv2uvAfg7xj+zr46t/FtpaHTrXS57qKaban2aZ&#10;UJjZG/hbdtHv0rw79q39hPxJ4v8AiXB8Xvgx4l/4RL4iRf8AHxCfkhvP9rd/e9d2Q1eYa3+yP+1f&#10;+0kbTw18X/HOnaL4KjdGuYtNkWVrna27O1f4vTdxXx5+jjv2SLjxR8Sf+CYPj7Q7+GW8NtaX9lpI&#10;/jkhVfMVf++t9esf8EmvFX9u/so2WnyeULrSNRntpI4vvgbvl319R/DP4XeHvhL4A0zwb4eshaaF&#10;psAt44T83mD+Jn/vM3Oa+HPFv7EPxq+BnxR1nxb+zp4m0+y0XXLv7RceG7yXZDF3/i+Vl/WgCX/g&#10;rxr1rqvhr4aeA4ps6pq+vRSeUPvBPubvzasT/gqz4auvA3we+C2p21ub6LwrqMUVxKfufLEiru/3&#10;mWut+AP7DXxE1z43Wfxe+P8A4ki1vxDYuTZaNBIJoYnH3W/u7V/ur+NfXPx3+C+h/H74Wa94J1+M&#10;fZNThxHL/FbzLzHKvurc0AdN4L1WLW/B+i6hbzRTRXNlBJHLEdynci9K/PTw0bX4vf8ABXHVNUsJ&#10;xNaeGdO8uWWLpvji8vb/AN9VT0j9mL9sr4QaJeeA/A/jjStT8HhPs1nfzXKpNbQt/cVuV/zivpT9&#10;ij9jW3/Za8O6neatqa+JPGutyeZqOqYzjn7iM3zfX1NAH1FRRRQAUUUUAFFFFABRRRQAUUUUAFFF&#10;Zeu6/Y+GNFvdX1SdbLTrKNpZ5pT8saL/ABUAalRPHHKuxwJPY1y3w1+KHhr4ueGofEHhTU4dZ0mS&#10;RohdQfd3r96uuoApx6daw/NHaQxH2jUVcoooAKKKKACiiigAoorzX4qftC/D74K3mm2fjTxNaeH5&#10;r+N5LeO7P+sRfvUAelUV4B/w3j8Cv+ii6T/38rsvhd+0X8OvjPqd9p/gvxNZ6/d2MayXEdqc+Wjd&#10;KAPTa+MvAn/KUH4i/wDYmWP/AKFX2bXxl4E/5Sg/EX/sTLH/ANCoAb/wVD/5Ivo3/YRWvzLf/Xwf&#10;9d1/9Cr9NP8AgqH/AMkX0b/sIrX5lv8A6+D/AK7r/wChUAfW03+vplPm/wBfTKACiiigAooooAKK&#10;KKACiiigAooooAVa+b/iX/yPGp/79fSC183/ABL/AOR41P8A36APqD/gln/yW/xz/wBge2/9Cav0&#10;/r8wP+CWf/Jb/HP/AGB7b/0Jq/T+gAooooAKKKKACiiigCtd3MdnBNcScRxo0jn/AHa+fpP2/PgX&#10;DNNE/jiDzInaKT/Rpfvr1/hr3bxGvmeHdTRO9rL/AOgmvwyvvhr4z/tXU/8AigPE3/H1L/zCJP7z&#10;UAfqv/w8A+Bf/Q8Q/wDgNL/8TR/w8A+Bf/Q8Q/8AgNL/APE1+RV5ptzpd9NZ6hZS6Zdxf6y0vIvJ&#10;mj/30b7tWNL8N6v4h86PR/D+o6zLF/rP7OsWufL/ALu/b92gD9kfhz+1v8K/it4qi8N+FvFcOp61&#10;LG0sdoIpEJRf95a9mr8oP2BvBPiXRv2ktNvNQ8Ja3o1p9hl/0q701oYf++2r9X6ACiiigAooooAK&#10;KKKACiiigAooooAK8Z/a1/5Irqf/AF9W3/o1a9mrxn9rX/kiup/9fVt/6NWgD2VelLSL0paACiii&#10;gAooooAKKKKACiiigAooooAKKKKACiiigAooooAKKKKACiiigAooooAKKKKACiiigAooooAKKRl3&#10;UtABRRRQAUm2jdS0AFFFJuoAay76q3LbLeaT/Xe1XG6VR1S3+0QeXQBg6peXVvB5n+prHuLyW9vv&#10;L86HzYq0tQkuXgm8v/rlWPHZyt/q4f3Uv/fdAGXeR/Zf3kn+t/8AZP4lq0vm6jY+ZHD5Pm/+Q/8A&#10;ZqxqEkUUEMcn/LX91WLeQ+VP+7mm/df8svN2JHQA24vts8Mnk/6p/wB5F/sf3q2LVtkHmf8Afusl&#10;pLm1/eRw+dF/z1rUs777ZBDefuvskqfu7v8A56UAV5m2zz/uJfK/56/wR10Wk6T5sEF5/wA9azdN&#10;uIrqf/SP9T5//std5prRSweZHQBJbW0cQ4hxVgR4oWPbTm6UAMUhTsqSmBMin0AMTtT6KKACikXp&#10;S0AMTtTulLRQAUUUjLuoAWiiigAooooAKguf+PeX/cap6guf+PeX/cagDgfgJ/ySvS/+u95/6VTV&#10;V/aV/wCSL6//ANdLP/0rhq18BP8Aklel/wDXe8/9Kpqq/tK/8kX1/wD66Wf/AKVw0Aeiab/x4Wf/&#10;AFyT/wBBq03Squm/8eFn/wBck/8AQat0AFFFFABRRRQAUUUUAFFFFABRRRQAUjdKWigAooooAKKK&#10;KACiiigAooooAKKKKACiiigDH1tvOg8jyfOy/SuY1yaW3/eeT5NdXr8fm2JSuY1Kb/lnJ/y1/wCW&#10;X/POgDPmuIm0rzP+WO+qbL9nnsrjz5vK/wCWcX3Eq80nlQQx/wDLpv8A9bVeSSKWfzLj/j0/8coA&#10;p3C7L795N50X/LP/AH6d5PleT5n76KWptsV1P5kf+q2f7nl1TaTdP/0y3/8AAJKAKepXUqTw/vvJ&#10;tN/7uWmtHFLB+8m/5b/62rFx/pH7ySHyYon/AHcXlf8AjtR+XFq0E32j/Z/dUAQssSQeZ537qX/l&#10;l/HU2pNLFBDHH/y1/wCWVTL5UHneZWG0d9YT/aJP9VQA2SGW8gh8uHzpf+WkX8cda0ckUUEMf+p/&#10;5ZeV/wA9H/iojmieD7Zbz+TFL/zx/wCWlRq0TfvJP9Clifzf3NAGxNayxQeXHD/BUax7IPtEf76W&#10;JF/e1ckvJbiD/pls/eS/x1mxtLL/AKPH++/550AWrjzXg/0f/W/89f8AnnVG18qKfy5P3Hm/6yWr&#10;1n9p/fWccP73Z/qv/ZqNJmieDzP+Wu//AL90ASK37/8A0eHz5Yv87qr31xdS/wCrm/dRf+h1HrWo&#10;XK/8t5v3r/vPJ+R6sbYk0qH7R/y1/eyUAQtNc2cENxH++i+arFjqlt/rJIf3X/PLyqk8vyoPM/13&#10;2n91J/fjrSkjit4PMk/1UVAFWHTZV86SOb/prJ/8VTYZJYPO8uatD+0oriDy4/8All/6HVGT5v8A&#10;R4/9bKn7z/pnQA2OTzf3dxN+6l/1ctV2Xyv9XZf6r/V/79XvJiur7/0XUMMPkX00nnfwf6r+CP8A&#10;+yoAtQxxP515JN50sX+s8n79U4byKKfy5Jv3sv8Ayyom+zW8H/PGX/W+bUKt9tgh8v8A56eb/t7K&#10;ACaPyv3cnk/9dYfubKoxyS6lBNJb/wCp3r5dXFvrbz/87Kjtbr7RPNJJN5Plf6v/AHKALF5Jsgmk&#10;/wBinLH9g1WaT7b50stqv+ifwR1Ha2ssU/2eObzov9bJVP7Lvn8z/lrv/wDHKALkMn2XybiT9zFF&#10;UirFcT/67/Vf+RKrt5sUE3l/vv3HleV/t1em8ryP/RktABHfRL+88n/RP+WkVXLWT7bBN/0y/wBX&#10;/wDE1Rj/AHsH2fyf32z/AL91NbyfarH/AJ4/P/yxoAsN5tv+8jh/e+X/AMtqmtV+2/8ALH/4v/gF&#10;U7iHb+8km/1v+dtOkmll8n99/qv9Z/0zoA0pF+1QTR+T5N38taVuv/Lx/u+Z/uVRs/KigmuJK2oY&#10;9n7z/nmlAEmlSiaAeX/qu1X6gtf9SKnoA86+DP8Ax56//wBhSWsj4B/8f3xG/wCxmn/9EQ1r/Bn/&#10;AI89f/7CktZHwD/4/viN/wBjNP8A+iIaAPXKKKKACiiigCvd/wDHvL9KwI1lnn/ef6qX/wAh1u3s&#10;Ylg2P3rAnWKCby/O/wBU/wC7oAht/N8jy5P33/TWrXlxS+T5c373ZUO77LPN5f8As+ZViGPz5/Mj&#10;/cyxfuqAC4uIk/ef6im7f+WkcPnVMvmQedJ5P/TKm3Vvvsf+eMuygDHXUrZ76Gzj1OH7XFu8yLzV&#10;3x/8B3VbgW11f95bXkV7FE/+thlV/wD0Fq+cdC/Y4isfiNrXiy/8Waj9rvo54o4vvpskXbu3f7NR&#10;fssfspeKv2bfiJ4kf/hJjrvga6tUjs4p5GNzv/56On3f0r06uGwXJKdLE8ztGVuVx97rH/t0yhKc&#10;vjjyn0leWnm6XN5f+qlRov8Avr5a86+EXwB8P/Bae9k0e9u5rrU/3dx9rl3p/wB8/wB7/are+KHx&#10;KsvhN4HvPEdxDLeeU6xR2sP/AC03f+g/71cNrf7W3w/07S9NvI55by51NF/0SKP57f5v+WtXhaGP&#10;rUJRw8W4TfK7bStqeVisZltCvH6xJRnBcyv8Wuh65fNFF/2y/wBZWTa6xpmqedHp80U3/TKGrV1J&#10;FrNj9o86byrmBZY/JryPT/hrrmk6r5mn3sNlLLu8uX/npXzuLxFWhy8lNz72Paj7x6lrmtW2jWMN&#10;xqE32KKJ1/36wdW8deGrLybjzvOl3/62H/lnurBtfhPLfz+ZrmszTXcv/LKH5/8A0LNaml/B3TLK&#10;fzLiaW9i/wCeU3yV5TxGa1ZfuaKgvORWh1Gj2sU8/wBojm87zf8AlrN/cq1Zt9qnmk8nyfKdv3v/&#10;AD0qu9/Fpk8FvJ5MIuv3UcX8dcvf/Erw/pHj/TPBd5e+Tr98/wDo9rDH5v8A3238NfR06NWfuxjz&#10;ac2nl8UjCpWpUvjly68v/bx1kk32iDzJP9TE7fvf+elQ2tvEs/7uf/4unW+raRf339l2+tWk11F/&#10;y6Qyr51Y/irx5ofgMfaNcvIrL/nn/HNJ/uJQoSlLkh8RM8TRpwlVnUUYR3fNE2tst1/q/Oh8p/3n&#10;/wATVhrX/UfaIf8AlpXjOp/tUeFdJgmuNP8Atesy3T/vLX7nlp/e+aul8P8Ax48EeIzFb2+siC6l&#10;j4iu49iR/wDAvu1vLC1ox5+U8qln2VVavsoYiHN/ij/6UdmyxXH/AFyi3S/9dP4aLHzYoPLk/wBT&#10;/wA8qp6Trlj4gnmuNLvdPvfK/wBZ9klV/L/u1cj+zP5Nv/y1rm+E9qE4zjzwlzRL00e7/V/vvk8q&#10;T/fo0uGWD95J/f8AK82neX5H+r/7aU6GG58jzPO/1X+rioKJFWVP9ZDDD5tNmb7P+8/ffvU/d+T/&#10;AOhVN50Xkf6791L/AKynfbIrXyfM/wBVLui82gDPtZorWCHzP+Wr/wDjlGteH9D8TTw2+oWen6n9&#10;mk+028V3F53lv/CyUL88/l/89f8A0CtS1+zJPNJ+5hhl/dVSlKL9wHGMis4kuf3cnleTKnlf6tf/&#10;AEGvntP2eL7Qv2tdG8aeH9N07TPB8cD/AGjyfkfe0DLu27f4mavoVo5Yp/Lj8r91/q5aksbyLyP3&#10;ld2Dx9bA+09j9uEov/DI5sRhqWJ5ef7LjJf9uk3kxWs/+f3lUbiaKzn8z/nq/wDlam8nfB5n/LLf&#10;/wADqrJax6bPN/rZpZX/AOW3z1550liOaWWD95D/AB/62iRbZ/8Alt/rarwrcp+88n+OpFk8rzvt&#10;EPk+Unm+bQA23kig/ef675P3dOhbyv3kk3kRf8tP4KGmi/1lx/qpf+WtOjtfN877R++/5a/3/koA&#10;sapdRxTwWccP72X/AL4qr+9/1kkP7qibVPs8Hmf8sv8Aln/00/2ahuLf7VPN5f8Ay1/1kVAFeO6+&#10;3+d5f9//AIHvrWt2iuP9I/55J+8/36z9sVvPPb3k3k/P5vm/+y1Hr2n/AGjQ72zkn+xS3SeXH5P+&#10;1/FQBLaeL9H1fVZtHs9ZtJtVtk8y4tIZN7xpWjcXkSz+XH/36/56V8U6l8G/HnwX8f6Xr2jxXes2&#10;AulMd/afO8kbfeV0r6n1Txba2ulXtvJPFZahc2rfZ/4/LfZ8rf8AfVdecrA5TCnWniF7KfVtR948&#10;PJcXjMzlWo1sO4VYPZa6dDotTuAg3ySwgRbfMHmfPH/v1h3vjO1m12DS44fOik/deb/t188fs6fB&#10;3xnoy+IX8Uaz9t+3XXm+b5jP5n8PmfN/6DXv/h/wL/Yl/wDbLi8imm/5d/8A4qvz7NsXmOIzGOHy&#10;S08Mpx/fLaUeWMp8ql9n7P8AePssHSoRw3tcdeNSz/d/y9jt5reWLyfLh/1SfvKjjs/Ig/ef8tU8&#10;yq6tcy/vJP3Plf8ALX/npUlvJKkH7ybyYv8Ax+vtjyS5u2/u4/8AW/LTVj+xz+ZJ/wAen/PL/nnV&#10;eFYv+u3lfvf9ur0bbZ/M/wCetAGTJHLdedJV6OPyv++/NqSTyp/Jk/13z1HNN/qY4/8AVUAC+b5/&#10;mSf6rZ+7ipsnm3H+roZvN/5Y+TLE9Ot/Nl/eed50P/LSWgCP7Vvnm8uH9zs/1tR7t37z/U+VRJJF&#10;/rI5qjjutk/lyf6qgC1Mv2r93539397Uiw/9/f8AnrUPkSxTwxx/vov9bUk00TT+X/yyoAkk+f8A&#10;1dVfLtbWfzI/33z+VTZPNb95H++8r/V06GSW686OSH91QBJI0XkeX/37qO4m/wC/Xy1H9nli8mP/&#10;AL91ajh2f9daAGxzRf8AHv5Pk/8ATKuZ13/kpvgz/cnrrGXfXH6vHs+Jng3/AK5z0ARfFH/krXwm&#10;/wCv6+/9EV6xXk/xR/5K18Jv+v6+/wDRFesUAFFFFADGbZWPrEnnweXWxK20Vi3k3kfvJP8All/y&#10;1oAqw6f5tj/rv3vl/vKFs4vsPlxw/wDxdTSXHm+T+5zFs/ef79ZXiK8uk0PUryyg8/VY7V/s9h/z&#10;0fb8q0JcwDdSEVnYTXkEP+qtZJPK/wBtVZq5z4SeLpfH3hTTNYuNM/sy7uoPMktZv+Wf+z83zU74&#10;T+KvEPjLwrBceKNF/sbWvL/0i0rrLW3isp/Mkh/1r/u5a0cY01KE977mSjKT5+nYhulsbCf7RceT&#10;D/z0l+5/33XhHgP4Cf8ACNftGeJvi/HrMU+n6nujt7CGP/Vo0aru/wDHa9g1290jxDcT+H5LyKbU&#10;Iv3slh5v72NP4WdP4VrRj0/7LY2VlHD/AKLF+6jlrejia2FjUhD3edcr/wAO45wVTl5/slVbj9/N&#10;5kPk+b/ndWb4im8PabpU3ijXIbSyltv9Zqs0S740+79+taS1+2+d5n/XKs/xd4btvFHhy90O8hiv&#10;bS+gWKSL7/mJXNCXLI0KvgvxtofxBsZtQ8N6naanaWz/ALyW0l+T/vutZbjd/rP+Wqf8A/2fnrif&#10;hD8IdD+C2lXul6H+5tLqf7THF/tt97/gNdtdN9lnm8uDzrSL97HLRLl5vc+ECvfabLe+TJbzeT/z&#10;0qvcWNs/+kXHk1ofaIpfJkk8nzZdtRyWsUv7uP8A1UVSByLeH7n/AISqy1iO9lg0+JPKk0//AJ6f&#10;7Vdh5kT+d/yxl3/6qrlxYxPB9nj/ANV/z1/jptnb77Hy7jyfN+b97/sUAczqngPTPEN9DJJZRTRW&#10;26W3/wCmb1ajgllgmt7eH97s8qSL/wBCq1NcbPOjjh/1X7r/AMdrxv4X/GjV/HXxN8Z+E7jw/wDY&#10;otHvmij1D5k8y1/hb/eqlDmjKf8AKBm6b4d+I118d73VLzWov+EP8jyvK+4mz+7s/vf7Ve1W7RW/&#10;7z/l0lTyvN/2/wDcqSS32/6zzvJ/561mx3Ur+dJ/qZZZP3f9yt6+JliZR54qPKox0jy/D/7ccuHo&#10;RoRlCEnLmcpa/wB4uSeVZQTSSfvrT/x+SmwrLeweXb/8tU/1X/POm29nFLY/67zv8/dqxp/zed5n&#10;m/uv9XL5Vcx1FW3+0r/yx/exf+Q6uR2MTQeXeQ/61/Nj/wCmdEk0qedcSeV5u+nK3m2P7uCWaLf+&#10;8loAyW8F6RLqt7qEnh/Tpru6/wCPi68pXeT/AH3ati8s5UsYbe3/AHMVq/8Aufw/dqG1uraef/Xf&#10;upU/4B/+1VweVFP5nnedFF/q/O+5JVSnOXxyIUVEkjtd8H7v/wAjU1biK6g8yP8AfRRfuv8ArpTV&#10;vN/+kXEPkxfNTd3n+TH+5hl/55VJY3UJIv8AQpJPK/eusUf9z/dqFbrdfTW8n+ti/wBX/f8A+AVo&#10;WNnE/wC8j/5Zf98f7Tf71UW0+Kf/AEzzv46AGyf887ibyYvm+0f7/wDDvojbzf3dvDD/AN/dnl1J&#10;I0s8H2eT/Uyo372qK6bFbwQxxzQzeVu8ygC5GvlQTSR+d5u9f3X3/Mf+KnXkn2j93b3st7LL/wB9&#10;xvRG3lWMMn+pl/5Z/wByoYbOLS5/L87zv+Wvm/8AstAFPVPF3h7Q9VstL1TU7TTNQuf3VvFd3Ko9&#10;y/8AuVrXVnKnk+XN/ra8B8Ufsb6H8Rvjv/wsTxn4gu9ftdi/Z9Fm/c/ZnX/V7GXDbV/OvfriT7RB&#10;D9n8376/9s9tdNaFGEafspc0ra+6TEjuJIrCDzJJovK/55fN/wDE1M0cUsEPlzeTF/n7lUbq3leC&#10;bzP9bK//AAOo4byWCxhjuIfJtLVFi/25K5ijYtfKnn/d/wDkGppI4k/0fzv4P9b/AM9Ky5Lj/nn/&#10;AHKuaTNEsHl+d/0y8qgCFo7nTv8AVw+d5v8A33/wCiGaVp/sdxD/ANtZq0Gml8+a3k/5Zf6uWq9q&#10;sUs/2e4/1uz/AJbUARzaHpmqWM2n3llaTRb/ACv30f8ArKsLY+V5NvZ+VDaRJ+78n/ln/wAAp032&#10;6L/tkn+trh/G3xw8D/CX/R/EniD7Hdy/vfK+/Nsb/ZrSlTq1X7GjFyl0S94mTjH35noS28trP+8m&#10;87yt1V28ryIbiT/VS/vfN/jk/wDia4z4cfHnwZ8YdV8Qaf4M1mXWZtH2xXmI2VI9y/wO33q6+Gbd&#10;+7k/uf8AfyipTnSlyVY8svMpPmJLOPz5/wDUzQxS/wDLX/nmleG/tIftQRfs8ar4Ts/+EZm1OXWL&#10;rypLrzNiRpu/g+U7pP8AZr3aGP8A1Mcf/LXd/wB8Vm6v4J03xNBBHrllDqcVi/m2/nRLMkb/AMLJ&#10;urXCzoU6sZ4iPNHtexL5pL3Dat5o9Tt7K8t4ZvKuY1lj835PLRl/jrD8YeJtM8EeFdT8Uax/yD9M&#10;ga5uP7+xfvbK3F+TyY/O/e7P9VTdY0Wx8Q6HNZ6hZxXtpKjRSRTRb02VguXm/ulHwz+1B4v+Kmrf&#10;8Iz8Wfhvqerf8IBFarcx2Fp9yP8AvSTL96RW/Svrz4T+ND8T/hZoHivUNGm0C6voElksLz5PL/2k&#10;/wBlu1a2m2NjpNj/AGXp9lDDDEnlRxeV8kaf3dlXvuQf+Qo//ia9CtioV8PTpezUXDZ/a5e0iUuW&#10;RYA8+eaSSHPz/u/7kdNZvNg/d/63/wBnqvM32i+/5bfc/wBV/BXg/wC1b8aPHHwR8K6ZqngvwzF4&#10;g+dpdR87dstkXb/d/vbq5KFGeJqxow+KRUvdPeJrf9/5cf8A39ouJpYp/MvJ/wB1s/d/uq534PeM&#10;P+Fp/DrQPFkmmXegS30Hm3Gn3cTI8b/xbN38PpXYSQ/uJv8Alj8lZThKDlCfxRArwySy/vP+WX+q&#10;q5HD9ng8uq8NvFLBD5k3k1NdTeV/rIfJ/wDiKkCSRd/kRyf6FFL/AMsqc0NzFP8Au/8Aj0rgfjRJ&#10;4mg+Gepx+C57SDxLLH/od1d/Okf95v8Ae9Kp/s7Xfji8+Emmf8J/+48SxfuriX+O5/2n/wBqtvZf&#10;uva8y32+1/iJ5vePTlXyP3cf+tl/1lOXzLf/AFn+ql/1kv8Azzem28cSfu5Jv3VEP/TPzv3TtWJR&#10;k+Mo9ng7Wf8ArxatL4ef8iPov/Xsn/oNZvjKOWLwd4g8z/W/ZWrS+Hn/ACI+i/8AXsn/AKDQB0tF&#10;FFAFW7/49Jv9xv5V+Mngdtmq+Of+xiuv/Qq/Zu84tZv9xv5V+MHglv8AibeOf+xiuv8A0Kvr+Ff+&#10;RjH0Z8JxoubKJf4onXeZ/nNHmf5zUPmUeZX7Pyn4F7Im8z/OaPM/zmofMo8yjlD2RN5n+c0eZ/nN&#10;Q+ZR5lHKHsjj/jI2/wAATf8AX1bf+ja/Y/wN/wAiToX/AF4wf+gLX42fGBv+KAm/6+rX/wBG1+yn&#10;gUf8UToP/XjB/wCgLX49xb/yMI/4I/8ApUj924Gjy5ZL/r5L8onQ0UUV8UfoQUUUUAFFFFABRRRQ&#10;AUUUUAFFFFABRRRQAUUUUAFFFFABXlv7UK7v2eviB/2B5/8A0GvUq8t/af8A+Te/iB/2B5//AEGg&#10;D51/4JLXVtZ/se6X588UPmapff6yVef3pr7O/tiw/wCf21/7/LX4lfso/sDfED9oL4PWfjHw38Rf&#10;7A06W7ntv7P8yVdm1trN8rYr2D/h0r8Yv+iv/wDkxc//ABdAH6q/2xYf8/tr/wB/lpYNStbx9kF3&#10;FK/pFIrV+VP/AA6V+MX/AEV//wAmLn/4uvev2L/2FPHn7OPxZn8UeJPHP/CS6fLp0tr9l8yRvnZl&#10;bd8zH+7QB900UUUAFFFFABX47ftn6b/w07/wUc8P/DuK8kl0m18ixkx/yy2r5lx/6DX7AXTSRQzP&#10;GPNlCEpH61+Nvhj9lD9pf4i/tPeJvGtpoN18OrvVr6e5/t/UR/x7RyN/yy6/NtoA+zG/4JY/s9ef&#10;5H9mXfn/APPL7f8AP/3zXq/7P/7Gvw5/Zp1vVNX8FWV3Z3epQJbXHn3G8bFbdXyN4v8A+CXfxTgm&#10;vPE+h/HLVdS8YCT7RH9s8yFJZP8AfVzt/wC+a2/2DP2xfGcXxN1H4C/GIyzeLrGSWOy1Sfl5HX5m&#10;if8Avf7Dd6AP0Wr4y8Cf8pQfiL/2Jlj/AOhV9kGaNesgH418b+BP+UoPxF/7Eyx/9CoAb/wVD/5I&#10;vo3/AGEVr8y3/wBfB/13X/0Kv00/4Kh/8kX0b/sIrX5lv/r4P+u6/wDoVAH1tN/r6ZT5v9fTKACi&#10;iigAooooAKKKKACiiigAooooAVa+b/iX/wAjxqf+/X0gtfN/xL/5HjU/9+gD6g/4JZ/8lv8AHP8A&#10;2B7b/wBCav0/r8wP+CWf/Jb/ABz/ANge2/8AQmr9P6ACiuS+Kl1PY/DTxXcW00kF1Fpd1JFLF9+N&#10;xE21hX4q6X8evipLpUMknxM8T/c/5+V/+JoA/deivwy/4Xt8UP8Aoo3iH/wJX/4mnf8AC9vif/0U&#10;XxD/AOBK/wDxNAH7l0V+Gn/C9vif/wBFF8Q/+BK//E0f8L2+J/8A0UXxD/4Er/8AE0AfuXUflx+g&#10;r8OP+F7fE/8A6KL4h/8AAlf/AImj/he3xP8A+imeIf8AwJX/AOJoA6j9sT/k6j4i+Z/z9Qf+ilr6&#10;C/4JUZfxh8Rsf6ryLP8A9qV8T6tq19r2qzahql7NqeoXX/Hzd3fzzSf79XvDPjTxL4Inmk8N+INR&#10;8Py3X/HxLp0uzzNv3d9AH70qoWnV+Gn/AAvb4n/9FF8Q/wDgSv8A8TR/wvb4n/8ARRfEP/gSv/xN&#10;AH7l0V+Gn/C9vif/ANFF8Q/+BK//ABNH/C9vif8A9FF8Q/8AgSv/AMTQB+5dFfhp/wAL2+J//RRf&#10;EP8A4Er/APE03/he3xQ/6KN4h/8AAlf/AImgD9zaK/Hb9nH4zfEbV/2jPh1p+oeP9bvdPutUWK4t&#10;JrldkibW+V/lr9iaACiiigAooooAK8Z/a1/5Irqf/X1bf+jVr2avGf2tf+SK6n/19W3/AKNWgD2V&#10;elLSL0paACiiigAooooAKKKKACiiigAooooAKKKKACiiigAooooAKKKKACiiigAooooAKKKKACii&#10;igAooooATbS0UUAFFFFABRRRQAUjNtpqdqfQAxloenK26loAwtS0n7R+8jmrjWmuZ777P5HkxSv/&#10;AMDr05l3Vk3Wm/b5/wB5/qqAPM7yzuZ4L399D+6/dR/uqb9nltYIY7iGb/nr+5+//u131voO2f8A&#10;6ZRPWgujxef5lAHn+l+FZdbvv3n+plT95W9deHYrP/rlXUfZ9k/7uH+CppIY5/JkkoA5nR9IuWnm&#10;kuD+6j/z/wCg11FvH9lgp0VrHF/qxipGagB9FFITigBu7bRG26n0UAJtpaKKACiiigAooooAKKKK&#10;ACiiigAooooAKguf+PeX/cap6guf+PeX/cagDgfgJ/ySvS/+u95/6VTVV/aV/wCSL6//ANdLP/0r&#10;hq18BP8Aklel/wDXe8/9Kpqq/tK/8kX1/wD66Wf/AKVw0Aeiab/x4Wf/AFyT/wBBq3VTTf8Ajws/&#10;+uSf+g1boAKKKKACiiigAooooAKKKKACiiigAooooAKKKKACiiigAooooAKKKKACiiigAooooAoa&#10;rGWtDIn+sj5FcjMstxB5f/bWu3uV3QmuUupJbf8Ad/8AfygDFvJra1/0yT99/wAtY4v9iobq4i/5&#10;af8AbOtaS13T/aP+/lZc2jxJBNJH/rf+WdAFNbeK4gmvLf8A1su2KP8A6Z/3qjvG+xT+Xcf62X/V&#10;+TFTWtZYv9ZDUnmeV5MnnUAQyTRPY/vP9b/yziqFli8iDzP+WX/odWG82XyZJIYYPKj8qobrzZYJ&#10;v3HnRf8ATH/2egCG8t768n8zzv8Arn/c/wBqs28sbmLybi8h+2yxP/yx+5s/hrYkWV4IfM/1X/PK&#10;b79WLqOKWfzJP9V/qv8AgdAGTNHbWH7u4/2vL8n/AGvu0ab9ptYIf9T5WzzZPOq5cWcv77y6JoYn&#10;8i4j/ufvP/ZqAG/aLnUoPL/5ZRI0sfk/JVizs4vIhk/1Np80skXm/Pv/ANh6hVYv9ZJN+6i/e1NJ&#10;JL5Hl/6mX/Wx+d9ygB1w0vn/ALuaL/2f/ZqGNtkH/TXfVqT/AImX7vyf3uypluoop/Lk/cxS/wDL&#10;L+OgCnDNF5H2iODzvK/dSSzff3tR5csEHl//ALdbjWP9rQeXH/yyTzf+ulUbpraw/d3H+ti/57UA&#10;V5PnsfLjmm87/W+bD/6DTpLqTVPI8yH/AESLb/onm/Pv/vVG15LFP/o//Hps/wCW3/oNR2ui3Pnz&#10;SSTRebs8qP8AuUAWLW3lSCaS48rzZd3737nmVYsZoov3dx/2zl/9lptxa+bBDbyTf6r/ADuqOzs/&#10;s99/qfO/6a/wUAaVnJsn+zx/8fe//W1HNYxSzzW8n7n5PN/2/wDap1rpttBB5n76GXZUN9YxX8Hl&#10;3H+ql/df7e+gCjHcfZ/9Hj/49P8AnrN9+pLe4+wX00f/ACy/1X/A2okm2T/vP7nlR1Xt5rm3sYI4&#10;4f3srr5n9ygCRm+ywTW8n+t/778ypIf3UENvH/rf+ev+xTY1itZ5v+ev/PX+CrUzfZYIZI/7n+j/&#10;APAvvUANj0/fP/qf9anlf62pLdvIg/0P/ZiklqG3t7mz87y5oakVbZIPLk/4+5f9ZQBI0NysE3mT&#10;Q+VL/rKI2+0f6PJD9imi/dSS+bvT/eqNo4ooPL/10Uv7ryqPJ/cQ/wDPKgDQt7eVJ/s9v+//APQK&#10;dbrL580fk/vf++EqSFt/k/8AP3/rY/J+5Vdmifz5JP3NAFqG12weZJ5M1p/yz/v76mt5IkquscrW&#10;MP8Av1pW7eb+8/5axf8AfFAE1vceV/pHk/upf/IdX7VZMjy/9Xv/AHlUtLWJIP8Avr/XVrWLfudl&#10;AFpelLRRQB518Gf+PPX/APsKS1kfAP8A4/viN/2M0/8A6IhrX+DP/Hnr/wD2FJayPgH/AMf3xG/7&#10;Gaf/ANEQ0AeuUUUUAFFFFAFe5/495qxmXbP+8/5Z/wCsroa5/UA7yylceZH082gCtGvmzzXEkNOj&#10;b/l3/wCev/kOq9vJLcQeZ/qZdn+Wq99q8ryaAGrcf89JvJ8r/WS06Nf3Hmf66KWq90vm/wCrg/7/&#10;AFWP+eP/AJEoAk3fuPM/55f6umCUGff/AKmoFuvN/wBX/qv+eVeU+E/iP4m8Q/G7WdHuNO8nw1a2&#10;v7smL+P+9urWFKVRS/unHiMTDDSpxnFy53yq3/tx6V4n8O6Z4o0q90vVIItS0++g8q4i8r+CvJdB&#10;/ZO+H3hq9GoR2Ut7LE/mx/a5d6fL935a9mupYvI/+M0NLiCH7R5UP/POtKWKxFCEoUajjGW9pE4j&#10;BYbFTjVxFNSlHa8TLa63weZ/qZf+uVRx3EWo/vI/33lf6yrlxcef+7uJv9V/y1rH1kXPh/wrqd5p&#10;EPn6hFayy28X/PR9tc0feOmpP2cJT/lL18YrWxmvPJ/49oGlk/v/ACru27a+TvGn7bUmoaHNH4c0&#10;b+y7+5do45rv5/KT+8if3qmvv2n/ABBqXgebS5IPJ1qRPL/tWH+5/F8n97+GvQfgn8CvD9j5PiTU&#10;JrXxJqEkKyW8Ri+Szdvm/wCBNX0WDhhMv5quY0+fXRc35n55LO62e144fJpWjb35uOsebt/ePL/A&#10;/wCyl4g8ZeFdM8Sap4y1DTNQvv8ASfsk27fHurprX9ju506xmuLPxnNe6rJ+9jlmi+eT/gf8NfTy&#10;wyvPN5f/AB9bKp6pDc3/AO7j8nzYqmtn2Or80Ob3JdOWP/gOx73+rGWSpRhVi5S780vi/m+I+d9F&#10;/ZRufIhuLzxN/Zmq/wDLSW03fu/9nf8AxNWt4b/Zri07XPtnizU5vEH2b/jyi/g2f7f/AMTXuTR/&#10;ZYIY7jyvO+X/ALaVDcTebP8AvP8AVV5rx2Il9omjwrlNCUeSj8PeUpf+BR5veMGP4d+ELX/mX7Tz&#10;djf8sq5/Vv2ffAWs2P8ApGjeTNL+9kls5dj16NcLKvkyfuf/AGeqarcxT/Z44f3X/j9c0a1WPwSZ&#10;7NTK8DVjyTowl/27E8P179lmOCCa88H6zNpkvlr5dhNL/wChtWbpfgf41+F9K+x6PqcM2nxbv9dL&#10;8/8AtV9CNa+fY/8AA/3n/wATQs3n+TGf+PuL/VxV0xxtXl9+0vU8OfCuX8/Ph5TpS/6dy5f/ACU8&#10;D0P9o/xD4Qg/svxpoF3eahF+8jmhiZH2f7f96s3/AIXJ8Qfij4xm0vwXD/ZkNzH/AKPFNFs8tF/i&#10;d2r6Ot3huoBv8maX/VSfa4ld9/8Ad+arunxW1kdnkxQxf8tP3ao//jtUsTRj7/s1zf8Akv8A4Cc0&#10;8izOcY0p4+fs4v8Alip8v+OJ5H8BPiZrHiTVdf8ADfiu8in1XTP9XdfceT+8v+1tr2VY4v8AV+d5&#10;8Uv73zf92uWT4S+Frf4gHxhBDL/bUqNE/kyfuvm/2a6+4h3WP/LH/pnXNWnCc+eHunvZTh8XhMN7&#10;LFy55Rbs/tSj9nm/vEc1vbJP5n/kWGo5l2T/ALz995X/AHxTfOiefy4/9bTppPtVYHtEzSS3UHlx&#10;w/uqq+Xcz/8ALHyadY/uP+W1NW4lnn/5Yw/PQBcmt5Hg8u4/cy/L5dQ3nmpPNH/qZfl/e1Da3nn/&#10;AOjyfvqmZor+fy/O/dRf8sv46AK8kf8Az0/c1HDH9lg/ef8Akb56uXXlRTwyf7dV7pYryf8Aefvr&#10;SgA3XMsEMf7maLZ5tQ+dvgm+zwzQ1YWOK1/65VXmtfs8H/TLzKAC8WXz/L8n91/9jUytu/5Yzfc/&#10;3Hptv5Vv/q/9V/rZP7++ms1y88Plzf6r/WUAWlW2tfO8z+5/y2+/UjeU3kyR/wDfr+OiZong8uT9&#10;zVW8/eweX5P/AC0oAi8QadJ4i0r7PHefYzv8zzf/AGWsTQfCtjaed9o828l/56zRV0jXG7/Q/wDU&#10;/wDTL/bpsjSv/rP+Wv8Azxrxa2T4HE4mOLrU1KcVpfb7vhOuGMrU6XsoS5UTWunxeRDHH5X2X/nl&#10;/wA86N3+ut/9fFF+6k/v1V/e/wDbLfVqNvKn8v8A5a7/APgdexGMYxORy5pBb28v+r/8hVH+6eD9&#10;3D5MX/LT/fp00clrPNJ/z1p2kw+b/wAtoppf9V5tUBat7jfP5kf7n5P+/lOvpI5YP3f+ql/77qGb&#10;zfP/AHf+q31V8y2/1dv++oAmktZbX95bzQ/5/iqSOT/Ux/8ALX5f/sqhabf/AM8vvrFJTlbZBNJ/&#10;z1oAsTf6LB+7/wCutRs3m+dHJ/qf+mNH+q/57eVs8ryqbbyRT/u/3NAFfyZVvv8AR/8AVbPK8qb+&#10;/wD3qvfZ4pf3cn+tqq1v5s97+5/dSuvly1YX5J5v+WMVAEjQ/wDPP/Vf8s/+mf8As1Gsn/PSH99/&#10;z1pqtKn7v/U/P/45UzTeb/q/30X/AD1oAp2/7qfy5P8A7CSnbfK/dxzfvYv3sn9yo/8ARvPht/O8&#10;6WL975VWLi3ib/SKAJrhvtUHmSQ/uv8Ax+oY4f8AU+X/AK2X/gFOuFltYP8AprUjXmyDzJP/ALOg&#10;Ahm3wfvP7/8Ara5HXAf+FmeDd5x+7n/df9812SyRSweXJD5Ncn4gX/i5vgz/AHJ6AKnxR/5K18Jv&#10;+v6+/wDRFesV5P8AFH/krXwm/wCv6+/9EV6xQAUUUUAUtSmkih/d1jx/P+88n/tlW9cLJ/yzqndL&#10;LF/1yoA+fPjzbfEq58b+E5/h5qUtnaRzrFqtofuSJu+9Xt8jyif54cfJ/rf9up0eJZ98cXP/AE1o&#10;urqKSSHzPN83/nl/FW9XEOtSp0eVR5Oy1lfX3v5jCFFQnKevvf1oVFm3+d/z1p0l5s8n/nlFRNJK&#10;sH/A/wDVfxx1Vjj+yz/67zoqwNzwvTf2b4/D3xw8TfEiz1+7mutXjXy9P/59nX/b/iX/AGa9msWv&#10;pLCGK8m/0vf+8l/26uSebZ+T/qfK/wCm1SQzSyweXH/qpX/5bfJW1avVxD560uZ2jH/wEmEIw+Aq&#10;28XlT/vJv4/8/wDAaFupXvvs8k38H+q8r5P++6+FpNV8XfGL9uea48P/APCQ6NomhusVxFNuRPJj&#10;+Vtifd2yNsr7va1uW8mSPyYYdldmNwTwPs4TlzSkua38v90iE+fmCaOX/l3/ALn7zzv/AGSoWWK3&#10;g+z/APkWppLiKKDzP3v/ANnVFprb99++/wCukVeaakN1HLL/AKyaL7JF+6kih+/J/s1NZtFdfu44&#10;ZvN/9GJVWzjiSf7R/rvNT/gFTfapbfyY7fzf+/X/AKBQBM01jLPPH/rvK/1lFvNLF+8/deV/zyqS&#10;1aK3n8vyfJll/wC+64P46aj4zsPB17J8P7P+0/EHmRfZ4v8AY3fvG/75qoQ53yAdhcR/v/Lk/wBV&#10;/rap3Wh6ZZ30N5bw/vZf9ZL/AM9P9+q+l3F9/ZVlJeeVDdy7YpIv+efy/MtXo1lin8uOHyZZX/1s&#10;0vyVIEMMdzP/AKv9x5W7/wCyrz/4zfGLwr8DNDstc8Yed9kvn+zR/Y4t/wA/+5XoX724n8ySaLyf&#10;9VJ/fkrm/iN4D0j4jaHNoesWVpe2lyjRR/bPvx7l27k/utW9H2XPH21+XrYCn8O/H2h/EjQ7LXPD&#10;+pw3ulS/9Mv9X/s/7LVzvxq+FPiH4jT6NJ4f8Tf8I/d6O/myRfNsk+bdtfbWh8EfgzpHwH8HQ+F/&#10;D83nf6U1zJLN9/5vvM//AHzXeRrFYT+Zb/63/lp53/LT/crRVo4XESnhPhje1/uMK1GNeHJW+Eq6&#10;DbytY2Udx/rYk/0jyf8Alo9XrWGWKf8A13/TWOiRbp77/UywTf8Ajlc34wbxDF4cvbzwfZQ3viXY&#10;0VlFeS7IY3/iZ/6VzQh7SUYfmbt8sTpLW32eT5n/ACy/e+V9xKsSR/ap5o/9T/yyjim+5XjP7N/g&#10;/wCI3hnw55fxE1OK9luZ5bn99Lvmjdvur/hXtEnm3UH+pm82L/ll/wCzVrXpxoVpUYSUuV7r4ZEQ&#10;lzRjP4SPyfI8m3/48ov+WkUPz/8AfFWI7eX/AFd5DD5tN+1bv9X+5+75ks39ypPtUUvk/Z/33m/v&#10;Y/OrAspy3UsWqwx3HkzWn/fDx1856L4b+OqftC3uoaxrMP8Awr/e0Uen/fTyf4di/wB6vozUrjdB&#10;+7hmml3+b/sf7tVdY+InhrwzPpln4g1m00zVdYfyrK1m+R7l/wC6ldNGtOCqQhHm5l/LzS7+6S48&#10;xaa3ki8n7P8A8tU/0iX/ANB2VHHD5/nf8sa+TP2zPiH448HfE7Ro9HvbvTNEsbVLm38mL915zfeW&#10;Vv4q9Z/Z1+P3/C4dDnt7nTPseq6Oi+ZL/Bev/Eyf/E17lfIMXSy2nmkLSpS3t9n/ABHjUc2w9XGS&#10;wOsZx/8AJj2Bm2Qf6PD53lf89v79Q3F9cy2P2e3/AH0u/wD1U0XybP8A4qtBrzdBD5cP7qX97J/f&#10;jf8Aips3lRf8e8M32v8A1sdfNHtke7bB5kkP/XOhreLUYP3k833/ADf3PyJQs2+CGP8A1Pm/6yrF&#10;1H9jsZrfz/8AS/8A2SgCjJa+bP5cn76nTWv2r93J/c8r/gFWI5JYoIfM/wCuXlf89KoyTWyzzSRz&#10;f9dIqAPn39pr45fEb4N+KtG0fwf4Gl8QRanB5tvdwxed86/8sn/2q9U+B/izXPiX4Oh1jxR4Zu/C&#10;fiXf5VzpU33P95P9mus/tSO/g/0ebzoov3Unk/fj/wDsq0rX/QP+W83lRQeVH53zvXXOvSlRjRhT&#10;UZR68z94Oo26WK3g8uP/AFtQx3Esv2KS3/1X/T3/AOyVDNb+VPDeeR/10/6aU64kle++z3n/ACy3&#10;fuoa5AM3x5440z4feHL3xJ4g1OHTNKtv9ZdTfcj3fdX/AHq+UJLv4MftrfGn+y7OHXLLWrGy82TW&#10;rOXZDewx/wDLJ/4VavrHxFo+keNPDl7oeuWUWp6JfJ5VxFNFvST/AGv96s/wb8MfCHwl0Sa38J6N&#10;p+jafvaW5l/5bfKvzb3b5ttevgsZDAxlWhKca3RqXLHlMKlP2vuTtylr4a/BPwP8LIL3/hE9Ah8P&#10;3V0i/aPJl/4+dv8AfrqtYkl0uxmuLeGL91/yy/jrmfBfj7w98RtD/tzwnrNprNpE7RebDL/wFlrr&#10;LiPbB+7/AH1eZUdWU5e2vzdb/EbxXKeL/sw/tBan8boPFkniDwz/AMI/quh6i1jJ95EkT+H738Xr&#10;Xt0dxFdTzW8n/bOsG6sPt19DJHDaWXz+bJ5PyPJ/tPt+81bV80T/ALuSD/VUVpwnOU4R5V2AsTf6&#10;LP8AvP7n7uWGq8M0VvP/AM8ZZf8AlrDTvJlvYIZPOi83/VeV/wA9KFh2Twx/uv3VZgQx3Ess/wD1&#10;1eppLeJv+2T/AOt82pI4Yop/LkqGbT4kn8uOH/W0AQzLLLBN5n7mLfUyR21wDHceVNF/zyl+dJKk&#10;aGP/AI945vOiqFo/9T9n/wCWVAFibzYJ/Lt4Yv3X/LL+Co9tzdf8fE38f7vyf7n92pIZJZ7jy/J/&#10;66UW8f8Arv337r/lnQASRy+R5cn77/0CnX0cUU/lyf62V6bJDFcQeX53ky/9Mam3RLPN5n77/rj/&#10;AMs6AG3VrbSwf6RDNN5T+bViGzLQzfaP+Pr/AJZ1JJ+6/d/8sv8AVf7dR2sMSf6v/wAjUAV5o/tU&#10;HlyVYmaWL95H/wBdY4qsM3m/u5P9bs/4BVeTzUnh/wCW1AGJ4xbf4P1+T91/x6t/v/w1s/D3/kRt&#10;F/69U/8AQayfGEOzwrr8n+ui+xNWt8Pf+RG0X/r1T/0GgDpaKKKAKt5/x6y/7jfyr8XPBrf8Tzxz&#10;/wBjFc/+hV+0d5/x7Tf7jfyr8WPCbf8AE88c/wDYfuv/AEKvs+ElzZnH0Z8TxfHmyqX+KJ1W+jfV&#10;fdRur9s5D8P5Sxvo31X3UbqOQOUsb6N9V91G6jkDlOV+Lz/8UPN/19W3/o2v2Y8Df8iToH/XjB/6&#10;AtfjH8W/+RHm/wCvqD/0bX7OeBv+RJ0D/rxg/wDQFr8a4yjy5lH/AAL85H7Rwb/yLZf43+UToaKK&#10;K+FPvgooooAKKKKACiiigAooooAKKKKACiiigAooooAKKKKACvO/j9oOpeLPgt4z0fSLP7ZqN9pc&#10;sNvD/wA9HZfu16JRQB8qf8E3PhV4p+Dn7M1j4c8Y6NLomsxajdSm2mKs4RpNy/dJr6roooAKKKKA&#10;CiiigAooooAzNc1CTStDvryCH7XLbQPIIe8m1c7a+Xv2Rv2+ND/ao8beJfDCaFN4Y1DTEE1vbXko&#10;ea4jB2v/AMCVq+tK+Dv2iv8AgmhH43+JX/Cw/hN4sk+Gvia4kNzexQK/kyyfe3ptYFWZuv8AD7UA&#10;fdzMIwWY1+QWiwxfHT/grSdT8IXH2zSdNv0ubm/hPybLaJfM+b/eXb7169rH7I37YXxKsZ/Dfiz4&#10;5ww+H5TiSWGNd8if9s1Rv/Hq+ov2VP2OvBv7KehXceiGbU/EGooo1DWbz/XXHfb/ALK7uaANv4i/&#10;sueEvij4ql8QavqXiaC+lRYzFp2tz20OF6fIjYr5y+APw+034Yf8FE/H+gaRNqV5aR+ErOXztWvW&#10;u5ss399/m2195V8ZeBP+UoPxF/7Eyx/9CoAb/wAFQ/8Aki+jf9hFa/Mt/wDXwf8AXdf/AEKv00/4&#10;Kh/8kX0b/sIrX5lv/r4P+u6/+hUAfW03+vplPm/19MoAKKKKACiiigAooooAKKKKACiiigBVr5v+&#10;Jf8AyPGp/wC/X0gtfN/xL/5HjU/9+gD6g/4JZ/8AJb/HP/YHtv8A0Jq/T+vzA/4JZ/8AJb/HP/YH&#10;tv8A0Jq/T+gDkfi5/wAks8W/9gq5/wDRTV+D2j/8gqz/AOudfvD8XP8Aklni3/sFXP8A6Kavwe0f&#10;/kFWf/XOgD2z4f8Awz8NeI/B2mahqFlLNdy/6yX7Syf+OV0H/Cm/Bn/QMm/8CWqb4S/8k50b/gVd&#10;bQBxn/Cm/Bn/AEDJv/AlqP8AhTfgz/oGTf8AgS1dnRQBxn/Cm/Bn/QMm/wDAlqP+FN+DP+gZN/4E&#10;tXZ0UAcZ/wAKb8Gf9Ayb/wACWo/4U34M/wCgZN/4EtXZ0UAcZ/wpvwZ/0DJv/AlqP+FN+DP+gZN/&#10;4EtXZ0UAcZ/wpvwZ/wBAyb/wJaj/AIU34M/6Bk3/AIEtXZ0UAcZ/wpvwZ/0DJv8AwJavP/i14N0j&#10;wf8A2Z/Y8MsP2rd5nnSs/wD6FXudeSfHz/mX/wDgdAFL9mD/AJOa+Fv/AGGE/wDQWr9uK/Ef9mD/&#10;AJOa+Fv/AGGE/wDQWr9uKACiiigAooooAK8Z/a1/5Irqf/X1bf8Ao1a9mrxn9rX/AJIrqf8A19W3&#10;/o1aAPZV6UtIvSloAKKKKACiiigAooooAKKKKACiiigAooooAKKKKACiiigAooooAKKKKACiiigA&#10;ooooAKKKKACiiigAooooAKKKKACiikbpQAEZpaKKACiiigAooooAQjNAG0UtFABRRRQAi9Kb9+n0&#10;UAJuo60baWgBG6UtFFADE7U+iigAooooAKKKKACiiigAooooAKKKKACoLn/j3l/3GqeoLn/j3l/3&#10;GoA4H4Cf8kr0v/rvef8ApVNVX9pX/ki+v/8AXSz/APSuGrXwE/5JXpf/AF3vP/Sqaqv7Sv8AyRfX&#10;/wDrpZ/+lcNAHomm/wDHhZ/9ck/9Bq3VTTf+PCz/AOuSf+g1boAKKKKACiiigAooooAKKKKACiii&#10;gAooooAKKKKACiiigAooooAKTbS0UAFFFFABRRRQAVgamPsYyIfPlrfrO1O33fvKAOR+3eb515HZ&#10;f63/AFkX/s3+9VWa383zvL/c+bW9fRxJYz/9Nay7zyooPtH+p8r/AJa0AYdxJFF/o8n+tif95/cq&#10;rJb7/wB3JN5MW/8A4HJ/s1pTXEtxP+78rzZX/wDZfvU24hi/6ZeV/wB90AUV/wCekkMvk/8ALOpL&#10;PT5Yp/8AXeT/AM9P/ZakutJuZbH/AJ4xSyeb/t1JHDF/ZU0dx/qpU/1v8dAFWNfIn/eQ+d5v/kOr&#10;F15SeTHH+5ml/wCWv30k/vb6rqssVjD9n/1P/LSrUMflfvLf99L837r+CgCwsezzvM8r/P8AFVHU&#10;o7byP3flfxeX5P3I/wDgFV/tmpt/zxh/56ed/c/+Kqrtll86Tyf9V+6k/wBz+9QBJcWcs+hwxx/6&#10;3/lp5P36khkluIP9I/fSxJ5X77/x2qtx/wAgq9/5Y/8APvF/z0qPSbf7VP5lxN+6iegDoJrqK3sf&#10;L8mH97+6/wCuf+1WPZtbXv8ApEf77yn/AHks33//ANmpPtETT/u5v3UW6KSoVjlfzo7f/VUAa1nq&#10;n2eeaTzv9V+6ji+5UmoXn2yfzPJhmi/6Y/On+7VGa1li/d/ufKiT/SJf9uqslr9nvoY/+WUqfu4o&#10;ZaANKO68r95J+5tNn+q+/wCX/wDtU7R76W4vvscn/Hp/n+Os24hiln8y4/c/+gSJ/DViGaKKx+2R&#10;w/8AbKgC1NJ9sgm8yb97/qv+un+zU2kwy/YfMkmlh8r/AJZTfcqveSeVYwxyf63/AFsf9ySo4bi5&#10;fyf+W0sX/LKgDQvIZW/eRzfutn+q82q/724sf9d5MsSNL/8Asf7VNkuorjVYf33+qT95/wBNKz5J&#10;Ikn/ANd+63/u6AJrFvtH7ySH97/02qRtQiS+mj8mXzZf+Bp/vf71TQ+Vbz/vJv3sv+siqG4WL9z5&#10;f76XZ5sdADrqHZ9t8z99+7/1X3KkVZV8n7PN/B+7i8v5I0/u/wC9Ve4tYrryLi88390lWJLr/Xf8&#10;9diy+V/HHQA21b7BB/qf3Ur/ALz+N99XI7P/AFMkc3k/89IvKp1v5vkeX5P/AFz/AL++iG3lv/8A&#10;V/6rYv8A9lQBNcLFb/6RHD51SQtbW/7zyZarzWe3/R7f/VRf+RP9+rFm0V1PPHcf62L/AJZUATWr&#10;S/6z/lrFu/ew/wBz/wCKpsOm+b50cn9z/W/x7KteZ/yzj/1UtNX7S/n+Z5P36AJI44ooPL/5Y/8A&#10;LOL+OrUbbZ5vLh/+IkrPW182DzPJ/dRP5dbFrH+/8ugB1mu++mjkh/df62Oti2WVR+8qnpy7R5fX&#10;yv8AlrWkq7aAFooooA86+DP/AB56/wD9hSWsj4B/8f3xG/7Gaf8A9EQ1r/Bn/jz1/wD7CktZHwD/&#10;AOP74jf9jNP/AOiIaAPXKKKKACiiigArG1H/AFw7f9Na2aoXa7v9ZQBhmPfff67/AFX/AC1/gqZY&#10;7aeeCqsbebP9n/26sL5qz/6P/wBtP8/3qALkKxPBNHH/ANs/OqOO3/5aSf8ALKi1h+0WP7uhrX/v&#10;7F/3xQBHNZxP51x++/65Q0240+OD95H5Xm/9cv8AWVaa8ji/0j995VZC+J9MvtWvdDs9StJtVtts&#10;tzYeZ+9iRv4tlUk5BJxiVtY1uLR/3l55NnaRJ5n2qb7mypzfab4h0oXmn3kN5D8vlyw/P/8As1k/&#10;EXwjF4/8KXuhyTeR86yxy/7tcB4I0bQ/gAbyfxJ4ltNNi1IrFbxajLsSTb97ZQlKcuSEeZnnVKuJ&#10;WIjD2a9lbV83U9Uk/wBf/wBNYv8AviiFoop/MuPK/wCusP3Nn92s3SfFGh+K7Ga40PU7TWbXf5Uk&#10;tpLvSP8A2f8AZrSht/8AlpH/AKmJP9VRKDg/fPRXLI4TxF+zZ4G8Sw3klvaSaZdXL+Ybm0fmN2/2&#10;c7a6P4ffDfTfhh4c/sfTpZpj80puj9+R63reSVf3n/LL/nrQLmSWE28nlQzR/wCrl/56VbrTlHkn&#10;I8yhlmDwteWIo01GbXLdELW9z9h8z/UzRP8AvJf+en+/TWuovP8As8kP72X/AJa/wbKjuLiV/wDt&#10;l/3xsomj+1T/ALusj0xq6X/z0n/1v+rl+/8AJ/dqq01tBB5ckPk+U/8Ay2q1dWO6eGTzv+ukX/xF&#10;VZtJ/wBd5nmzeV+6oA4fxV4q1fS/EemWdv53lXO7y5fKZ0+X+GtOHxtqVvZ/vNN/ff8AP182+upm&#10;h2QeXJD+62f8D/2aJrqVIIZJIf3Uv/LKvnMZlmLr4j6xh8bOlzdOWMo/9uxkehRxNGEOStRUv/JT&#10;m9P8a20Qnt9Qs5YPM/1f/wAVT08eabHND5RlzE//AAOtXWNHsb+f/TP33lJ/labD4ZtYrKaO3s/O&#10;i/6bV5ywnEdJyhDF05R6OUPe/wALUfdOn22XS9+dOcZdk/dM+bxdpCX3+u/eyv5leKfFT9rDXfA3&#10;jrU9A0/wFNr9pY7PL1T95iTd/urj5a97Tw1oVlEIJbOPypE7E799N/4QvQ4of9T+6i/5a/8Aster&#10;llfO8HWlPHUaOIjJbc04csv8UVLmPPxtHCYmlyYepUpPvZS/U4X9nv43av8AGSx1OTWPDMvhmK22&#10;xR3c3yeY/wDd+bDbq9nkt/Kg8vzsfe/e/wDs1eaax4GmS3muLGeXMT/8esoq94a8cS33nW955XnR&#10;J+7rhnxJ/wAKf1THYX6rz/AlPnjL+bU6YZZJYTnpVvbcu+nLL7jsvLjk8mOSHyfk/wBbUdxNarBD&#10;9omi/wCevmzSbKrHxfpFwIY47yLzdn7yKvLdcvLnW9Vm8+bzf3n7vj5I0rkzzijD5Vh4zw9qs5Pl&#10;VpRt/wBvHTgcqq4qcoVfcjHyPXYWsZ4YZLf/APeVYht4v+2X/ff/AAGvKPC+malrF9CbeaWC1tn/&#10;ANb/AAx16r5kUtehw9nFXPMLLETouC6PpLT4omOYYOOBq8nNzf8AtpNNZxN+8j8qH/0Oo/Jtor7z&#10;P9d8n/j9NW+i8j95/rqha82QeXX1B5Q2+8qXSv8ASIYvvr/v1D5Oyfy/3P2T/lnTpI5ZZ/L/AOWu&#10;z93Tbi1llggjt/30UVADryaK4/0f/nqn+4kf+09FxcRRQf6R++8r/vj/AHqhZftX+r/1MT/531DD&#10;Z7/9Ik/fRRUAWPL+1WMP2eH7FF/4/JUlivlfbZP9dLEn/fynRw+VB5dx50P/ADziptjb/wBkweZH&#10;/qpf9Z51ADbrzX/1n76L/W+V/BVdbiJP3cn/AC9f6uX/AJ51NDH9t/66/wCqki+5UbWssX7v/boA&#10;sbYv9XJ++liqZY4v33/LGq80MVvBN9n/AOPvf/qpqsWtxv8A/jVAELWvm/vP9T/z08mo7r5J/M86&#10;L96n/A4//iqvW80Us83mTfvf+eUP9yq/l2y/88fJ3/u/79ABcWcsUHmf66X/AJ5U3TYYrOCGP/lr&#10;83mVajuIpYIZI6ha43z/ALz/AFv/ACzoAcsnnz+XH+5/6aw0WKxfvo7f/W1XvLXzf3cf9/8A5Y1e&#10;Wb7P/wAsf+mVAEa29s0H7z/tp/v03zIrKfzJP30VO+0RNfT+X/coksYpf3fnfvZU/wBVQBxemeMr&#10;/RvFU2n6vN/ossjeX/0z3fd/4DXZfY/sXnSf8ukv/PH7/wDvb6z/ABR4ZtfEGlQxyQ/6pP3cv8cf&#10;/wBjXnkniDxB4Qn/ALLkvPOii/742V8JVx9bhyUvr16tGT9yfxSjf7Mv/bT6CGGhmcY/V7RqxWq/&#10;9uieszSf8s/9d5T01riRp4ZP9T/2ypnh7XLbV7CG4jxNFF/zy+9vq7JFc/vv3P8AH+7r7alVhXhG&#10;rCXNGWzPBnCUJck/iK9vJ9q/ef6mLf8A79SQtFF/yx8mKL/gCU2zaK3/AHf/AC1lq1Mv2X95/wAs&#10;tlakkK6XEl99sqO6k/07y/O/dfL+6/56VejXdB+8/wBbVeT7M/nf7/7z/foAkaTzZ/3n+tqvNH/z&#10;0/fVNqDeV/11i/5a1Xk8pf3n/fugB0bbPJ8z99+8rn/Eq/8AF0/Cfl/6ry5a6KO8it/3f/LKuX12&#10;LPxM8Gyf9M56AK3xR/5K18Jv+v6+/wDRFesV5P8AFH/krXwm/wCv6+/9EV6xQAUUUUAFQ3EPnwlP&#10;Wpqilz5R2UAc7eLIYAn/AC13+XJLXB+F/id/bXivxB4b/sybTLrQ50tre6m/5eUaPczp/srXoTea&#10;/wDrP3NV7rTbV5/tEnk/aov++/8Adqk48sgJvMiWD/ntVGZvP/1f/kark3lWv7v/AFMX+tqjHD5U&#10;/wDrvJ/6ZTf391SA2O42/wCjyQ+dUitK37z/AL9/8Bqa4sds80nnV49+0Fr/AMQvDkOgSeBLL7ZL&#10;cz+VeRRfP5f91f8AgXdq2oUXXqxo8yjzd/diYV6yw1KVblcuXovekemTRyvpN7JHD5OoSwN9n/g+&#10;fa23/wAer4us/wBoL4ufDTzrHXIZb22sXaKSLUbVkXez/K3m7fm9q+vPDepX11ocMmqQ+Td7Flki&#10;+/5b/wAVTa1PY67b+XqEEN55r/u4pot6V6OCxtLCqUK1FVYy7/8Atp5WYZfVxns50cROk49vtf4j&#10;n/gL401z4jfDOHUPFln5N/FO3/LLZ5ifwtsruNQs7aX/AJ7f+gVNpdr/AKD5f7qH/rjUi/af30kn&#10;+q/56/8APSvOrTjVqynCPLGXRfZPVw9OVKlGE5c0ord/aMG8tbnyIf7Pm8n/AKZTfPUlm0UU/l3H&#10;77/rj9yrU1r+/hkk/v8A/wCytRtay299/pH7mX/lnWJuaUdvE3/LH/rnVW+8r/Vx/wCt/wCetV5v&#10;Kigm+0ebNL/zyhi/1dV7hZW8n7H++8rb/sf71AEN0u2DzPJ/j/1VQs0Xn/vLLzpZf9XF/wDF1NHD&#10;FBBNJ537rz1/+Kp199pvfJ+z/wDLV/3n8HlpQBHNDE/+rmmhqOxj82fzP+W3mf62myLFL/pHkzeT&#10;/qvK/j3r975P7tSW6/6+OObzv3H+t/26AC8t937yP/j7/wCevm/JsqOaa2l879z5MUW2L/4lquSS&#10;WP8Aq45v4Ky7hfIgm/5bXezzbf8AufLQBYWG5zD+/wD+uf8AfqSztdvnfZ5vJl3+Z5v/AKFXh/wn&#10;+Jni9vH/APwhfjCymm1C5eWS3upotnlp97b/ALS169out6PqlxeW9nqdpeahbP8AvIrSXf8AZv8A&#10;f/u13YnB1cJPkn72nNde9G38x5mAx9LMqXtaN468rT0cZRJNf1LTPC+lXuqahexQ6fbJ5sks0vyf&#10;/ZV5vrn7WHhXRtV0bT9P83U4r7bFcXcMuxLZGb5W+auy8RaHF4+8OXvhvVNMhmil/wCAf8CrjfDP&#10;7N/w+8K+T5mmf2nNvXy7q83P5f8A3ziunB/2bGEp4vnlLoly8pzY+OZynGGB5Ix927fxfF/KevQt&#10;9q/0iObzopU82OWm6ou2eG4j/wCWqfvJabNJbWcEMdn/AMsk8ryv4KtalJ+/8vzv3uz/AIBXkHuF&#10;G1aWfyZI/wBz5Vcn8Qvgz4R+JeueH9Q8WaZ/aeoaO/2nTv3rQpG/97Yv3q6jzvs8/wC8/wCWsHlV&#10;oTeV/q4/9n97996qE5QlzwlyyAx9as7HWbGHR9QsrS90+53RSRXcSukv+1Vjwv4d0PwlpUOl6Xpk&#10;Vlp8X+ritItiR/7T028t4nnmk/7ZR/uv/Hf96nWPlXUEP2iGaGKV/wB5F/HHRzz5OTm93sTyQ5uf&#10;7RqW9jFBPNH/AMspf+e33Pvf/FVaurryP+WP7qL/AKZfPUM0P7+HzJv3Uu7/APZouJvtX/Hv++lq&#10;SivMst5P+78r7X/6LSneZ/y7yf8Af2b/AJaVHZ/6iGT/AGPKpskP7jzJPOhi/wCeX3/++KAGyRxJ&#10;P/yx/df5+SsnUtLuZYJ47O9msruVJf3v3/L3fKrbP7y1rSQxJPNHHD+6/wCWf8FVV1LfBNZ3EM3m&#10;7/N/65/8CoA8F/Zl/Z9+IXwU8ceJtU8SeM4vEui6nA0VvFDI2/zmZm810b5Vr6OuF+zweXJ533/8&#10;rULL9qn/AOeP/LWuD8K/D3XNA+JvibxZrHiz+2rTU9sVlpX/ACxskX/2au2tU+tTlWrSUZW2S5eb&#10;/wABJ+E76SaKXzreOHyfKj/4BHVNbq21GDzLj/VRf89q1vs/2iDy/wDllF/rKxfEGsaR4K0ObVNU&#10;vYbLSopP3moXnyJH/CtcSV5FFq11CLz/ADI7LyYov9Z/7K1GsQxajBNZ3EP7q63RSf8AAqdZ69bX&#10;kENxZzQzRSp5sf8AGkif3kpzebL53+phll/57UAeT/Bn9m/wZ8DP7Tk8J2V3DLfO0lxLNctN/FuV&#10;djfL8v8Aer1hWubK+/eTf63/AJ4/f/4HUlvHFb/vPO/g8qPzv+Wj02NvtH+j+TL5sUfmyf361qVJ&#10;1589aXNLuwCHTdk81xJNL5Va0ccT/u7j+5/wOqq/vZ/+mX+fmqa4j83/AFn7mL/nr/HWQHE/ED4p&#10;eFfhVY6ZeeMNZi8P6ffT/Zrfzvub/wD2X/ertrG8i1KCG4jMM8VyiyW8v8En91krmfiF4B8NfEnS&#10;odL8SaZaazpW9ZfKvIv9W6/d/wB33rpIbe2hsYfs8MUMVsixxxQ/c2L8q7K0lyckd79ewDbiT7fq&#10;vmSed5UVXpvNT/ltL5UtZdivmzw/89f9bJ/ckq1Jffavtv8Aywlif/gFZgWFXyp/M/1MUv8Ayyhq&#10;Nptn+s//AHiU2zb7R+8k/wCen/7NEd1bS/6zzvv0AQ3U32D/AEj/AF0X/LSL+P8A3amhWSWeH/nl&#10;/wA8pv8Aa/hqSS6iig8y4/cwxf8ATL56p6XrFtrn+mWc37qJ/wDx+gC4nlef9jk8mGb/AJ6/wf7t&#10;SW8MTf8AHv8AufveZL/HUkaxSz/aJIZfN/8AH/8Ae2VT1bVItLsZriSb+D/nl/q6ALUckt1+7/55&#10;UQzbf3cc3+t/54/+hVm6HqkXiDQ4by3m/wBElf8A1tXlaL/rjN/0xoAsWvmv+7km/vfvf+elNVvt&#10;H/Hv/fptusX/AB7/AOY6sQzRJB+8/wBVv/8A2aAMfxpdf8UdrUf/ACyitWrU+Hv/ACI2i/8AXqn/&#10;AKDWT42eT/hDtfj/AOnVv3v/AHzWt8Pf+RG0X/r1T/0GgDpaKKKAKt1/x6S/7jfyr8UvC7/8Tzxz&#10;/wBh+6/9Cr9rbz/j0m/3G/lX4meHZNniPxz/ANh+6/8AQq+34NXNmq/wyPi+Lv8AkVy/xROm30b6&#10;r+ZR5lfvHIfiRY30b6r+ZR5lHIBY30eZVfzKPMo5AOK+JmjR2/hua7jmuvN+1QfuppGdPvf3a/bT&#10;wN/yJOge9jB/6Atfip8UJN3g6b/r6g/9Cr9qvA3/ACJWgf8AXjB/6AtfhXGdKNLMoxh/IvzkftfC&#10;M5VMvlz/AM7/ACidDRRRXwp9sFFFFABRRRQAUUUUAFFFFABRRRQAUUUUAFFFFABRRRQAUUUUAFFF&#10;FABRRRQAUUUUAFFFFABRRRQAUUUUAFfGXgT/AJSg/EX/ALEyx/8AQq+za+MvAn/KUH4i/wDYmWP/&#10;AKFQA3/gqH/yRfRv+witfmW/+vg/67r/AOhV+mn/AAVD/wCSL6N/2EVr8y3/ANfB/wBd1/8AQqAP&#10;rab/AF9Mp83+vplABRRRQAUUUUAFFFFABRRRQAUUUUAKtfN/xL/5HjU/9+vpBa+b/iX/AMjxqf8A&#10;v0AfUH/BLP8A5Lf45/7A9t/6E1fp/X5gf8Es/wDkt/jn/sD23/oTV+n9AHI/Fz/klni3/sFXP/op&#10;q/B7R/8AkFWf/XOv3h+Ln/JLPFv/AGCrn/0U1fg9o/8AyCrP/rnQB9JfCX/knOjf8Crra5L4S/8A&#10;JOdG/wCBV1tABRRRQAUUUUAFFFFABRRRQAUUUUAFeSfHz/mX/wDgdet15J8fP+Zf/wCB0AUv2YP+&#10;Tmvhb/2GE/8AQWr9uK/Ef9mD/k5r4W/9hhP/AEFq/bigAooooAKKKKACvGf2tf8Akiup/wDX1bf+&#10;jVr2avGf2tf+SK6n/wBfVt/6NWgD2VelLSL0paACiiigAooooAKKRW3UtABRRRQAUUUUAFFFFABR&#10;RRQAUUUUAFFFFABRRRQAUUUUAFFFFABRRRQAUUUUAFFFFABRRRQAUUUUAFFFFABRRRQAUitupaKA&#10;GM2yn0UjLuoAWkA2ilooAKKKKAEbpS0jdKWgAoopNtAC0m6looAKKKKACiiigAooooAKKKKACiii&#10;gAqC5/495f8Acapl6VDc/wDHvL/uNQBwPwE/5JXpf/Xe8/8ASqaqv7Sv/JF9f/66Wf8A6Vw1a+An&#10;/JK9L/673n/pVNVX9pX/AJIvr/8A10s//SuGgD0TTf8Ajws/+uSf+g1bqppv/HhZ/wDXJP8A0Grd&#10;ABRRRQAUUUUAFFFFABRRRQAUUgOaWgAooooAKKKKACiiigAooooAKKKKACiiigAooooAKRl3UtFA&#10;GRqGl7/3kdYOpLK//LHzq7WsDVo/s/8Aq6AODWxluL7y4/8AVfNL/wBdP9//AHarzW8qT/67z4q6&#10;RZotOg8y4/1Xzf79ZNxHF/x7/wDLKX/V/wB+gCGT7S/7zzv3X/LOX7776dC0ssHmXH/LL975X/PS&#10;nQt9q8n7P/z0/eU2+mii/ef8tf8Apt/c/vUAU5PKuv3ln/qv+eVNt5omsZvL/wBr/fqSO8lt/wB5&#10;Z/8A7ypNUm+y/wDHvD/xMPl8uKb7n+1QBntN5t9/qP8AS9n/AH7/ANr/AHqkvGufIh8z9zLF+68q&#10;H7kj/wB6rl0vm+dJHB53/POX/npUcP2aKD/ltDL/AK3/AK6UAQ27efBNceTND5X+si/+IqS8mub3&#10;zpI/9V8vmRf886uNJ9tg8yOb91s/ef5/vVVumiup5vs/nf8ATP8Ag8v/AH6AIWb/AJ5/uYpYPKk/&#10;geT/AGXoZvPg/wBHh/dRf8Ap3iCSK4gh8z/VRbfM/wB+pl/56SeTQA2GSWWfzJJv3USf6qo5P9Pn&#10;+0Rw+dD/AM8vufPTpLi2uJ4fL/1UX73/AG//ANmrUzf8tLPzp4ZX/wCWNAGOtv8Ab4Jv3MX7p/3f&#10;nf8ALR6mhjuWg/0ebzv+u3/oNF5cfYp/L8maaX/lnL/BViP91/rPO/dP+88mgCjeaXsg8zzvOhi/&#10;0mSL/wCIq9Yxy+R5lvN/x9f6v+/Um77VBNJ/zyeofssSz+XHN5N3s83/AK50AWv3V1P5fk/uot3m&#10;f3JKkhj3/vP3MPlf6uL/AJ6f7L1Rs1+z30NvHN+6q43leRNJJ/qt9AE0Mkv7+OTyppdn/Lb78dQw&#10;3HkWP7v/AFsX7r+/96obVtv7yTzf3qf+Of3f96o9PaK3vpo44f3UW3y/O+/81AGlDa/ap4Y5P3MX&#10;y+Z/couF2fu4/Ospd/lebD9//wDZqaSP7V+88nz/APpl9yo1upXsfLj/AH3mv+7oAjuliTyPLm/e&#10;1Yj81P8AltL5W/8Ad+TRHa+V537mLzYk/wDH6teX5X+s86GL/VUAQzXH2eD95++8pG8uX+P/AIHT&#10;lW2uvOkkm/e7KkWOSK+mjk/5dU83/vqj7LFFP9ouP3Msv72OgC5azfaJ4fs8Pk/9Mqbb3EX/ACz/&#10;AO2lWGk/f/vP9b5f+tqOa3/6Y+dFs/1tAE0Me7/j3hl/65fwf71WrVYknm/8if8A2FTWLf8APT/V&#10;VYt45Gn/AOe0NAFywG6EP61bpkYxT6ACiiigDzr4M/8AHnr/AP2FJayPgH/x/fEb/sZp/wD0RDWv&#10;8Gf+PPX/APsKS1kfAP8A4/viN/2M0/8A6IhoA9cooooAKKKKACub1+6yBzLD8/l5FdJXOap/p8/l&#10;xw/vYnoAp+Ttgh/c/uv+Wkv8dakMe2D95NWbDcb5/s8f7nyn/dxVejXyJ/8Alr+9/wBZ/coAsQx+&#10;V/rJvO/5ZUTXW+f7P/y1qnYx/Zh5cn7ny93/AKFVhmll/wBXQBEokfyXjhHld/8A7GuC0P4MaJ4Y&#10;+JuteO4Jrr+2dXRYryWaX9zHt+7tSu+jm3wfZ5P9dVdli8//AJa/88q0jUnSjLkly3XK/QynThPl&#10;54/CSSNLL+8/8hf+zV5R8bP2bvCvx9m0b/hK59Q/4lG7y4rSTZ97+/XqU0ly0O/vv8vzfv8Al0nn&#10;RPBN5f8Ardn7z/cqqFerh5xq0Zcso9UXOEZx9/4TzH4O/BPw9+z34cvND8PzXd7a3109zJ9rl3vv&#10;r0SO4l8j93N/B/qv46rrH9s877P/AK2L/Vy/wR1j+MNe/wCEc8Hanqlv/wAfdtA3/bR9tOpUq4qt&#10;KtWlzTlu2EVGlDkh8JtLdfbP3f8Ayy/8fp0fzzzSfuvNif8Ad/7leP8A7KfxI8VfE34ZQ+IPGEPk&#10;61FdT23+q8nzEX7rbK9eVf8Al4k/8g1WJw8sNWlRnaTi+mwQnzx5yS4k/fzeZPD/AJ/hesubzX/d&#10;xw/6r/Vy1zfxV+Ilj8N/Ds2sXFldzf8ALL9zFveR/wCGvHrr9sUy6JZpb+GZZtfj/dSRTf6rZ/sf&#10;xbq3w2AxGM/3ePMePmGcYHLJRhi6nLzLQ+jYGuRBhx/pUr/u6zZvHmhweKofD95qcX9typ5v9n/x&#10;14HN+1/dXlxNb6X4Nlml8hP7O/jeR/4t/wDs+lafwi+H/irWvHMvxH8cQRQzGB/s1r9x/m+X7v8A&#10;Cq13f2VPDQlWx3uaaK65pSPIXEdLG1qdHLIurzP33Z8sY9Xc+hYV3+dJHDF5v/PWq7QxNPB/5Dlp&#10;tjDLbwTeX++83bVi6+SD95N5NeCfYlO4j2zwyf8ALL/VSVYhuv8Alp+9h8qm28kVvY+ZJ/n/AGqu&#10;afbxeR+7/wCWtAFFbrz/AN5/rv3/APwOrkf/AE0/5ZVNJYxJ+78nyf8Apr/Bvokji/feXD53yf8A&#10;LGgCFm2f6uHzvK/8iVzniDwha6/Yw3ieTZ3UafvP+mldHa6fLa/vJP8AW/521X2xPPNJH/ra8/HY&#10;DC5jRlh8XHmjL+vdN6Ferh589KXLI4y4+Hpl0SGSz/4+v+WnnfcroND8G2VhZfZ5Mfb/AC/9Il++&#10;n+7WrJcRzwf6R+4li/5Zf89Km+2eaPL/ANTL/wBNq8fC8M5XgcV9bo0fety/zL1/xHXWzLE14exn&#10;IjsbOK1sfL0+GKztIv8All/z0qnaySxT/Z/+/kv/AMRWlbtLB53mTfvab/aEUU/2f/nk9fSwhClG&#10;MIR5Yx6HnycpS55hdNK/+j+d5MtV7VfKn/eQ/wAf+q/9mq5JDEk80lvD50sv+sqrDNFf303mTf6r&#10;915X3KsktSLs/dx/5/2qjtfk86OT/VbKLeaKL/SP9d5X/LKo9st1BDJJB5PlPQA1v3Xkx2/7mLf/&#10;AMAqS4WLz/Lt4f8Av9U19cfuJv33+qqrax7fOjk/1sv739z/AOz0AXPLubXzvtn7+WV1k8r+D/gF&#10;TX1vE9j5kn76q91N9ig8y8m/df8ALP8Ajei6vIm8mS483ypdsVAFWb/X+XH+5/56VIsdtaz/AGiO&#10;aX/rl/BVq4byvOkjh/1X+r877lVbq8ubr93/AM9aALS+bPP/ANdartJF/rP+Wv8AyzqxbzSxeT5f&#10;+qiqjqVxKk//AADzf9iR6AIZFign8yP/AJa1J9huf9Z+5m/8cpti1z5Hmf73+/H/AL9TW/7395JQ&#10;A6xji8iaST/v1Vr7H5t9D5kMUPyU2NpZfJ/56/8ALP8AuVIv+u/d+b5VAEbNc289TTSSyweZHP5P&#10;/odSSSbf3dNht/tU/med5Pm0AQra7P8AnlPLL/y1qa1hii/6676jmt4oJ4fMm/1T+bHVqGaT/j4/&#10;5a0ARzTSQz/6R/f/AHcsX3//ANmoLzw3p2r4+12cM0vzeXU7Nu/ef9+6duilg8yT/W1lOlCrHknH&#10;mXmUpyg+eB5xrHw9ufD0/wDaGgXks3lP5n2X+OptK+JGp2+qwW+t2nk/af8AVy+X80dd4ssVsPM/&#10;1Msv/LX/AJ6VyPxF8NXOtW+m3dh++ltq+HxuUVssjLF5TJx1UnTXvKX82h9BQxsMXKNLHRUv7z+K&#10;J2O37P8AvI6a0e6eHy5vOry3U9P8U+GLL+2JNR84j/WReZvSvQtBvf7S0qyvP9TLKn/j9e5gM3+u&#10;VpYerRnSnFc1n2PPxOD9hSjWhUU18N13NaZ/KgptrZy3E83mf9+v4Krzx/Z5/wB3+/ll/wBZWJ4/&#10;0jXNe8D6/pfhu9/szWrm1aO3upvk8t2/ir6OK5pxhzW8zy5vlhKfxeR0clr+48uSH/4iqa6hFZfu&#10;5P8AVV8DeHvir8Rfgb8TIdH8R3uoaz9h/wCPzRpZfO+0I39z/wBCFfUHwc/aL8PfGXVbzS7eyl0b&#10;WbX979gvPvyJ/wDFf7NfRZhkOKwMPbRtOlbm51sfOZfn2Fx0/ZTvCpfl5Gew+Zu8mTyP4/8Alj/y&#10;0rm/En/JTfBvmdfLnrplWJJ/+msW2uY8TSeb8UvB3/XOWvmz6Up/FH/krXwm/wCv6+/9EV6xXk/x&#10;R/5K18Jv+v6+/wDRFesUAFFFFABUVx/qTUtFAHM3mmSRWM0mf32xq8z8JfHPwhq+rf2HJ4gtJta8&#10;/wCzRw+r7vup/tbq9qkAOOK/P1fEGkal+2VNp3gDwZ/acWmu/wDaN1FL8kc38U6Jt+Xa3617OW4O&#10;GMVbnv7kHLTlt/29c8zGVsRSlT+r295635vwsfdt1Jun/ef62q8lr5s88kf9z93WbpMktxY/bNQ/&#10;1sv/AHxVry/3H+j/AOqi/wBZXjHplhZon/d+T++/5aVVuv8AXzf8sZYttY+veNLHwvfQf2pDL/pM&#10;ixWfk/P89bnlxapP+787yv8AWyUMCO1h83zo/Iihii/1n/TSq8lnbNB9sk/5a/6uKvO/Bn7SfhDx&#10;h431/wAH2813DqukXv8AZskU0X+sf+LZ/s/LXeak1ze33l28MX9n/wDPWtKlGdGfLVjyv/5ImE4z&#10;jzwLNlII4ZSkwhjHQ/8APSnHU4ZGKebDMY+sXmfPHu/v/wB2mRp585P+u+zJ/qq+b9B/Zx8eeH/2&#10;htT8Yaf4m8nw1fXX2m8tZpN73H/TLb/s9mrpwtGjV9p7apySiuZXXxPt7phWqzpyjyU+bmev93zP&#10;pSZfN/49/wDtpWfI0txPN/z1l/1fnVeumllvvL/10Xzf7Hl1R3RWs/mSf6qX/gf/AAKuI6Rv2iWf&#10;/j3h8m0ifypP78j/APxNR3yyv/x7/wDLWSr0ljvsZ4/+WtU5Lf7VB+7m+xf9cf8AZ/hoAdJbypBN&#10;5f8Ac/1VZ8dvLBB5nk+dLLXn/wAbP2ivD37PFl4f1PXNN1a90/XLprKO6s4t/wBmdf8A4r7td9a6&#10;x/bOhw3kcPkxXKeb/ceNPvVo6c1CM5x92WwFrzPNg/d/6F5X+sl/jqO4WKwg+0Sed/zy82H/AJaU&#10;KsVx5NxHN53mp/wOm3F19t/4+P8AVWr+bJ5NZgNvtP8AKg/eTfvd/wC8l/joktf3/wDo/wC5+T93&#10;UzNcyzzSRzQzeb/q/O+//wB8VDJJKs8Mcf8A20oAbM0qfvLif/rp+6+f/dR68Z+GP7OemfCr40+J&#10;vGGn6nd/ZfEKN5egf8u0f8TNK/8AF83zD0NezNHFLPDbxzedL83+5TY54kn+zyQy/wCr/eed/wAs&#10;0/u10069WlCpCEvdmuVk2RHDDLF+7s5vJ/8AQ6mWOKeeaOT/AFsT+bH/AHKufY7G1g/0j/7P/dqF&#10;reLyP+ePm/8APauYoj1C3ls/3n/LLf8A8sap+Jr628OaVNrF55v2S1ga5uJYfnfYtaC3ktn5Mcnk&#10;zf8APP8AuVDqWhxXVjNH5P7q6TyriKb50k/vL/u0R5eYDzf4N/GTw/8AtBeDpvFHh+Gb+yorr7N5&#10;U3+u3r/F/wCO16pGsUEHlx/8tX/1Vc74T8D6R4AsYdL8J6Np2jaV5nmyRWnyfP8AxVuLH9o864k/&#10;1vzeX/ckStK0qUpy9j7selwiOm+SeD99/e8zyfuVHa+UkE1xJBXmfiz9oLQ/CXxG0bwfqH2v+1r6&#10;BZf3MXyR7vuq9ejWv2l/Ot5PJ8r/AJaRQ1dWhVpRjOcXGMlzL+9H+aJlCpCpKUIS+Hcmhvopf9H/&#10;ANT+88qP/f2061aWL/Vzfvfm/wD2ahkXZ/pEk0X2T/l3/wCmn+1/vbamXUov+eP7qsDUkhm82xh8&#10;uHyf+ekVTXU3mwQ/Z/8AllVe48y3/wCJh+6+5UOk3EUtjNcR+d5W/wD1v/xFAFzVFluLHzI/3Plf&#10;vf8Abqq3lXHkyf66X/lp/wBNHq5HY23kfaI55vN/1sn8dEen/avJk87yf+ef+/8AxUAO8nZB+8m/&#10;66eTUdvZyxQeX/yyl/ex/wB+plkilg/0f/ll+6k/36jurqX/AD9//wDZoAjkkkln8uP/ALaed8lc&#10;b8Zvgtofx98Hf8In4kmu4LTz1uY7uzk2PG6/e/76Wu2kh3z+ZH/c/wCW1V4ZLnz5vLh/g/7+f7Va&#10;U6k6U4zhLllHYCn4f8G6Z4A0PTNL0eHydP0yD7NbRfx/8DrQa1+3/vPJ/wCulWvtG/8A1kMU/wAn&#10;/AKqxr9jg/6Zb/8AVQy1nJyk/f8AiAc1nug/1P7r/W/8D/hrSW1/f+XJ/wAff/PWq9xb75/M/wBj&#10;/v3/ALVNullb/lj+6/56/wAdAFjdbRQTyR/521Vhm+0eTJHP/wBsqdC1t5Hlx+V9/wD5bf8ALSuR&#10;+J3xM0z4T6HZapeWV3qf2mdbaOLTovOePd/E/wDs1ShKcuSAHZSSSv8Au/Jhhml/5a/7FE3m+fZe&#10;X/qon/eV5P8AFD4zan4SvvCdvpfhO78Qafrieb5vlfPbfxfPXq0eoRalYw29xD5Pmov/AH2y/LQ4&#10;ShGPP9pATWdx9qnmuP8AyFVi38u6/eSV4Z+z3cfGvUPHHjK4+Jdlp8GlW0622lSwjZ5iL/En95a9&#10;3mbyp/8AllD/AM9KqtT9hPk5lL0lcB0032X/AFf+qi/df7FQ+XL/AKz/AFMtSMsVv/x8f8en/PWp&#10;o5Iv9X+5rMAW382CaOSo7GxisIP9H8r/AOzoa8iivvs8fm+b/rfKhqFY5Vnmk8n91voAuSfup/tH&#10;+uqvNHFcQfZ5If8AW/8APb/0Gptv2if/AKdP+eX+3TWX/np/rf8APzUAV4dLtov9Ht4fJ8r/AJZf&#10;wVpMvlfu/wDY/wBbVW1jlinm8vyvKq4t15tADY7WWWf/AK5U26X7P/6N8qnSXH2f/WTeTF/yzqOF&#10;ooJ/L8n/AFv72OX79AHP+Mr62/4RzxBb+d/pX2Fq3vh7/wAiNov/AF6p/wCg1h+LLWL/AIRXX7z/&#10;AJbfYW/e1ufD3/kRtF/69U/9BoA6WiiigCrd/wDHrN/uN/KvxG0OTZ4j8c/9h+6/9Cr9ubv/AI9J&#10;f9xv5V+H2lt/xUXjn/sP3X/oVffcDx5s4X+GR8Xxd/yK5f4onRef9KPP+lU/Mlo8yWv6E9mfh9y5&#10;5/0o8/6VT8yWjzJaPZhcuef9KPP+lU/Mlo8yWj2YXMP4lTbvCv8A29Qf+hV+2Hgf/kSfD/8A14wf&#10;+gLX4j/ERv8Ailf+3qD/ANCr9uPA/wDyJPh//rxg/wDQFr8D48jy5rH/AK9x/wDSpn7TwZ/yLZf4&#10;3+UToaKKK/OT7sKKKKACiiigAooooAKKKKACiiigAooooAKKKKACiiigAooooAKKKKACiiigAooo&#10;oAKKKKACiiigAooooAK+MvAn/KUH4i/9iZY/+hV9m18ZeBP+UoPxF/7Eyx/9CoAb/wAFQ/8Aki+j&#10;f9hFa/Mt/wDXwf8AXdf/AEKv00/4Kh/8kX0b/sIrX5lv/r4P+u6/+hUAfW03+vplPm/19MoAKKKK&#10;ACiiigAooooAKKKKACiiigBVr5v+Jf8AyPGp/wC/X0gtfN/xL/5HjU/9+gD6g/4JZ/8AJb/HP/YH&#10;tv8A0Jq/T+vzA/4JZ/8AJb/HP/YHtv8A0Jq/T+gDkfi5/wAks8W/9gq5/wDRTV+D2j/8gqz/AOud&#10;fvD8XP8Aklni3/sFXP8A6Kavwe0f/kFWf/XOgD6S+Ev/ACTnRv8AgVdbXJfCX/knOjf8CrraACii&#10;igAooooAKKKKACiiigAooooAK8k+Pn/Mv/8AA69bryT4+f8AMv8A/A6AKX7MH/JzXwt/7DCf+gtX&#10;7cV+I/7MH/JzXwt/7DCf+gtX7cUAFFFFABRRRQAV4z+1r/yRXU/+vq2/9GrXs1eM/ta/8kV1P/r6&#10;tv8A0atAHsq9KWkXpS0AYvifxPpHgvQ7vW9c1K10rSrVPMnu7uVUjjHuxr8n/wBuT/goPrnxaEPh&#10;/wCFf9rab4Bi1CO2vfFVp5tub2bd/q4pVxtX9T9K/T74x/CPQ/jj4DvvCHiT7X/Yt88UlzFaTeU8&#10;gR1YLu/u/LzXwP8A8FS/hz4c+E/wJ+Gnhzwlo9roOjW2v/Ja2kWxM7PvN/eb/aNAH6IfD/dJ4B8N&#10;O0hklOmWxMsnzMSYlyTXxT+2n8ffiJ4z+Nug/s5/CC7/ALF1vVIFuda18cG3hbPyo38K4+83XlQK&#10;+2Ph3/yIPhn/ALBdr/6KWvzx/ZfaTWP+Crfxru7qbzZbG3vLWIeiebD/APE0Ac58Uv2Zf2gP2MfD&#10;tn8UfBvxW1bxydIjU6zpmoSSzJs/iZUkZt0f/jwr9Av2b/jTbftB/Bnw344t4BaHUoP9Itc7vKmX&#10;7yZrV+OtrHf/AAY8cW0n+rl0e6jP/fpq+Q/+COl/LN+z1r9o/wDqbXW5fL/4FQB98UUV+a/7fuqa&#10;n8S/2z/gd8NPD+p3UUsci3OoWsMrIn+tWT5tv/TOJ6AP0ooqhqFxHpOlTz/6uK2haT8FWvzy/wCC&#10;Zp1v4jfED40/EfWLi7uo7q+lsrOWaVniT52Ztifd9KAP0cqpa31veeb5E0c+xtj+W+7H1r8c/wBl&#10;3wj8Rfj98Wvix8NNL8Zah4b8FXOoy3Ws6pDue5kRZWVbZH3fKrbuf92tf9q74M+IP+CcfirwN8Rv&#10;hr451a7tL67a2uLDVrlpvMdV3sr/AMLRsvy9M0AfrrdX9tZ+Us08UO/7gkk25q3X50p/wTp8S/HL&#10;wTeeN/id8Stbb4k6xbfbYI9Ol2WNjuXdHBs/iVfbbWz/AMErPih4z1zSPHPw88YamdZ/4Q+9W2sp&#10;ZTveNPmVl3/xL6UAfftFFFABRRSMu6gBaKKKACiiigAooooAKKKKACiiigAooooATdS0UUAFFFFA&#10;BRRRQAUUUUAFFFFABRRRQAUUUUAFFFFACbaWiigAooooAKKKKACiiigAooooAKKKKACiiigAoooo&#10;AKguf+PeX/cap6guf+PeX/cagDgfgJ/ySvS/+u95/wClU1Vf2lf+SL6//wBdLP8A9K4atfAT/kle&#10;l/8AXe8/9Kpqq/tK/wDJF9f/AOuln/6Vw0Aeiab/AMeFn/1yT/0GrdVNN/48LP8A65J/6DVugAoo&#10;ooAKKKKACiiigAooooAKKKKACiiigAooooAKKKKACiiigAooooAKKKKACiiigAooooAKrXUYkt5Q&#10;/TFWaRl3UAcjfTeV/rIf+2tYeqSeVP5cn+qrtdSts2/TzvY/drlrqzi8/wDdw/8AXT+OgDDjW2t4&#10;PMt/7n7v/pnQreVB9nj86bzf9ZUl9p8UV9Nb2/775F8z/wDbrNs7OKKDzI5v9a9AFq6tbaLzpP8A&#10;U+b/AN91YWGW/wDJ+0f63Z/wDZ/deobr/TP3kkPnSxf99x1HDDKv+s/1Uv7r/W/P/wB8baALVw3+&#10;pt/I8mKL/V1GzRXX2KSTzoakvIfsv/H5++li/wCWv3Ko2P2lfOk/56/8tfuJv/3KALkLWMs97byQ&#10;/wD2x/8AYqreWP2j955373/Py05beX/Wf8tf9bJdw/J5dSakuz/pj/z0imoAr/Y/sc/+kf6b5v8A&#10;q/8A4mpJI/Pn+0f89f8All/7NTfJlln/AHnnebs/dxeV/q6bGv2P93H+58p/K8r76f7v+9QBY03S&#10;4mnmvI/9C/56Rff8z/vqia8linm/ff8AXOKH7lOZpfPm/cww+an+t/z96qMdrEn+sml87f8AvLuH&#10;5KAJls4rjVfMjml8qL/ll/BUn2iJ/wB3H+5i/wCeVCrEk/2OT9zqEv72P+5TbdbZL7zLiH/S5f8A&#10;njL8lAEcf2nyP3k373f5sf8Ac2UXEf2eD7ZJNFD/AM8/+mdSWun3MX7y8m/1Sf5WiSxiuvO8z99a&#10;f8+n8cb/AO/QAQt58EMkn7mX/lpFVq6jlaxhjj/v1mx3Es88P7mWGKL91J/00/2q1luovIht/J/d&#10;UAV5oYrq+hjk/wBbs/1s0tSWsMsU81vcTedLF/wBP+AU1rOK/nhuPsXnVaW1+1f6yH/Vf8sv/QaA&#10;JIYYvI8z/lr/ANNqdJcfaIIZP3Xnf6qmssv/AB7/APL3/n/vqrH+t/1kPkxb/wB3/wDFUAV93m/u&#10;5P3P/TKrUN1LL+8jh8n5F/dTVXkjit/+Pf8A1u//AJY/36vK3led5n+q/wCeX8dAEduv/LP/AFMW&#10;9f8AXfP5lOjt5Yp/3k3+q/77qxGsss/mfvvufu4qmt183yZLib/tlQAR2v8Arrjzv9VUjQ/Z54f+&#10;W0Wz/K1Iyyr/AKvzvK/5aRfx1NDHK8/7yH/tlQA6Rdn/ACx86ti1XZBVeG03fvPONX6ACiiigAoo&#10;ooA86+DP/Hnr/wD2FJayPgH/AMf3xG/7Gaf/ANEQ1r/Bn/jz1/8A7CktZHwD/wCP74jf9jNP/wCi&#10;IaAPXKKKKACiiigArmNQk+y303med+9/54109ZGqQ+X50n+xQBjzNdJP5kcNalm37j/rlVOFt37v&#10;/U/89PO/uVYt5pbiD/rl/q/+mlAD55ohBNJJ+58v95JLL92OuX8E/Ebw38T7abUPCusQ6lYWN01t&#10;c3UJz+8Wt/W9KttZ0q90/U4YrywuoGt7i1P/AC0Tb81cN8F/gf4M+BPhy90jwpZyQWl9O1zcSzfO&#10;8h/+JWtYqj7KXPfn0t/L5k63O9uG8qDzP/ItR24l/wBZJ++8393/ALcaVMz+b+7j/fRW1DebF+8k&#10;/wBVs/eVkUfFOofAL4+fDb4wZ+HHiqXVPDN1O1z9q1i885LdGbdJG6SN83ttr7PjglSxhTzovtca&#10;L5ksX3N9Txw/88/Nqj9s+0T+Xbzf6r/Wf3N/8NepjcwrY/2ftYq8Vy3UeVy/xGFOjGhzcn2h0kkX&#10;keZ/y1rwT9qX9pKP9nbSvDT/ANgTeJZdTeX919yKPavzb2r3fUF2wfvIf3v/AC0ih/5af7lcf49+&#10;H+j/ABV8K6nofiSz87SrmNYv3P8Aro/9pG/haubBzowxEZ4iPNDqjWfNy+4Q/C/xFbfEv4c+H/El&#10;n/oVprFqtzJa/wAEe770ddhC22x+x+T/APFx1h+CvBekfDbwdpnhvQLOGz0Wx/dR+dJ/30z/AO1W&#10;5IJfPmk/4/Yf+esUi/8AstYVeTnl7H4b6FLm+2ZdxZxapPNHcTQzQ/8ALSKaL5KxpPh14e/4Sr+2&#10;ItMtIdV8jy/tcMf8H93b93d/tda6e1tMed5cMM0v/LT/AHP9uiTymn8yP/Wy/wCrqYznD4JcplVo&#10;wq8vPFS5drmfp+h2Ok332izstOs5fL8q38q2VHj/AOBLVyS6l+wzfaIf4/3nnf8AoVOuIZZ/3knl&#10;fa4naobyaVPJjkm87/np51TJyl8ZcYRh8A1v9Hn8z/Xeb/3x/vVYj+b/AFkP/TKT+5TYZIooP3k3&#10;+qT9550uxKcrRP8AvI/+PSX/AJawy/JJQUO8n/Xf8sfN/df7FSSRy2tj/wAsZpd9Qr5qQeXH++/9&#10;DqSb97P9o/fQxbP+enz/AO7QA5bX7P5377/W/wCr86oZI5f9ZH50Pz/vKbbrLLP5knm+V/02/wDQ&#10;a0vOiinm8vzvKiSgCOzjlSDzLj/llQsnmzzeX+5+f/gFEN5FB/rPO/6Z0W99Ev8Ax8TeT/zz/j8y&#10;gCrqEksX/Hx5Xlf88qh3RXE/meT/AK3/AJ7f7NOvvKn/ANZ+5qrdf8Sv/WTefFv/ANb5XyR7qAL1&#10;veWyQTeZD5P/ACyj/e/6ym2/lJ50f/LX/lp51VdP8qX/AFkMv3/3f7v5I/8Ax6rkPlSzzSSf8ff/&#10;AC0lh/8AHaACOPZPNcSfuZfL8qnLNFcWMMcf7n/pl/HUln5Vx/x8f/Z0SWsUXkyeTD5Xl0AQ+X/o&#10;MP77zvn/AHkVQ6f5vnzf88qtTSW3keZHPD+9Sq9jdS/Yf9T+6/55fx0AXGj82f8A4H/qqj1SG58+&#10;GO3m/wBb/rIqhuJvs88Mcfm/9M4v+eaf7dETyWc37v8A4+pf/If+1QBaZfIn+z/+Rf8A2Wmw+b/y&#10;z/fS04GSOa8gH7/y418z/pm9UftEsU83l/8ALX/Wf34/+B0AXLy8lbSvM/zHUK2v/POb/lp+8rP1&#10;TWNM0Ox+0ahe2llaS/8ALWaX5K83+Jn7Rmh+Bp4bPS/J8QarLt/dQ/6mNG/2v4q3o0KteXJSjzHm&#10;Y3MsJl8JVsRUUYx/8C/8BPYY5vP/AHn/AH8qKaTzYJv+eX/LOKquh30t1YwXEcP+tgilk/4Eu6rE&#10;2myrB+7/AOWv72SKb7klYM9CL5ojoZvKgh/5YxRJ/wCP1NpreV/o8n/LX/yHUi6fL/y7w/8AbL/7&#10;Oq/+jWs/lyf8fcv73/bi20FkjLKvnSf7flR/9M6sQ3EaiaMzS+VE/lRy1Vt7jf53meb/AOgU7/nt&#10;5f777v8AsPQA6a6ls55pP301WI2i/wCPiP8AfS/8s/8AcqnNDJL+7j/1v+d1TQ2/2P8Ad/8ALpL/&#10;AKugAkk+0Twx/wCu81/+AVN9jlin/wBd50Wz95F/t1HDYxL51vJ++/56fwVatZPI/wBZ/f8A9VDF&#10;QBDHDu/ef89f9XUlnD5v7ypJpNv/AB7/APLL/wBAai3WKzEMcc3k/wDPOGgCqbfZNDHJD50W/wA3&#10;/rnWboXifQ/FGt3tvo+s2mpzaZ+6ubWGRXeN/wDbravriK5E0cf/AC1T95Xx54g/YW1NPEd7eeE/&#10;GR03Rb52luBLuR433btrbW+Zd1etgMNg8T7SOLreyfR8vMvmebja+Kocs8PR5+/vcp9V+JNFl1fS&#10;rzT5P3Pmp+7rgfCHja50a8h0vUfK+yRfu/7vl14j+yN8RvEFv8Wdf+GuoeJf+Er0q2gllt78yb13&#10;xsq/un/utur6s1fwzpmuTQpeWfnyxf8APL5Er5XibhzG4HMKeJwNRRqpR/m5ZwfvRi19k9bJs2w+&#10;MwkoVqb5L/OMl2LkOtQ6jBvsry1llH/PL52pvk7p/Mk/7Z15/wCI/B8vhif+1NA80eX/AMfEPm7/&#10;AC//ALGut8H+Kh4n0rzP+Xq2dfMrzcBms62JlgsdT5K3S2qlH+ZM9Ctg1Gl9Yw8uaHXvF+ZYn8N6&#10;PJrcGrjTLSbWhH5QupYleX/vpq5Pwn8C/Cvgbxxe+LNLs5YdVvv+mjOnzfeb5q9Fmmii/wBZ/raR&#10;Y/IE1x1i/wCWdfWQr1YRlCEnaS5X6fyniTw9KbjKcVeL5vn3Fhtf+23z1xuswmL4meE8f6r9/XXf&#10;bP8AnnD/AAVyetybviZ4N7fuJef/AGWsTcg+KP8AyVr4Tf8AX9ff+iK9Yryf4o/8la+E3/X9ff8A&#10;oivWKACiiigAooooAqz8jHrXhvwd/Zr8P/BDxF4s8QWepXepah4huvNk87b+6TzPM8pNv+1XuNzb&#10;icc1mXcEgg+fkSf8sq2pYmpSp1KUJcqnv52JlBSlGfVEEzebB5fk+TVVv3U//XJP+AU6a4ii/d/v&#10;ofK/dRxU3Ul36VNJZzeTLs8rzf8Anm/96sSjxn9qX4d/EHxx4HsrP4f6zFoGq2t0tzJLLGr+ZD/d&#10;/vL/AMBr0rwHNqcnhzTP7cmiOrRQLFeywxMkMjqu3d81eYfB/wCCniD4R65r/wBo8c3fibT9YvW1&#10;L99/rt+1ty/7tdX8KvjBZfFrSr24s9Gu9Mtba6lsZIryL/WOrMtdtd+77KFpQi97cvxf+TExOgt/&#10;h74atdcm8Qf2LaQ6rv8AN+1QxKjyP/ef+83+1Wv4hvZdE8OXt5Z2X9p3Vtay3Mdr/wA/D/wqtIzf&#10;bP8AR/8AU+V/3xXin7UX7RXiH4EDwb/Yfhk6/aanfLFcXXls6Rp/FGm3/lp6NWVCjVxlaNGHvSl3&#10;l/KHuqJd/Zp+KXxB+I3g+9vPiJ4T/wCEZ1CK6aK3i8rZ9ph/h+T726vaLeb9x5dvD/3+rJj8RWs8&#10;EOsXn/Esilg83998jx/79Gm+IrbXrH7Zpd7aazp8v7r/AEOXem9azqzjVnKrCPLHsvhKJtYtZbKe&#10;H/ltL/z1/wCef+VqxeLF5EP/AD9/89akkaW6/d2//LL/AFn/AEzqvdTW0/kR+T/pcv8Ay1rMCS6s&#10;ZfPg/wCW0tQyXUTedbx/62KtCS6iSD/yF5v/ALLVVf3X7uP/AFuygDH1i10zVvsUeqWVpqcMX/LK&#10;aJX8udf+Wqbv4v8Aaqn9o+1fbbf/AFMUSVrTQ7p/M/c/uv8AllDWfcLLf/bfL8n91/rP+mdHMBTj&#10;8248nzJvJiiTzf8ArpTlt9k8Mdv/AK2XdLH/ALlQx6tbazB9ss72K90+LdFJF9/5/wCL51pywyrP&#10;5cflQy/8s/3XzyJRblA0LW4l8j95DD5stWFkiSD/AI/YvOl/1dZc1xFb/wDLHzq8J+JXx/1jwh+1&#10;B4Z+H+nwafNpUtksmo/bPkeN5F3KyP8A3lrswmDq4yUoUfsqUn/hj8RlOcYfGfQk1rvg/wCuv/LW&#10;mrb/AGKf/ntFs/eeT/fqNbeKKDzPJ/df8tIpvv1JfRyyzw/Z4Zfueb/f/wB3ZXGaliTzbLybf99N&#10;/wCP1TmjifyZPO8n528z/pp/dX/Zp26W6/eSTf8AEw/6Y/8ALNKhhWK6sZrf/pp+8ih/9CegDUtf&#10;sz/9MfKo8qVT9s//AGKrx6fbSmGS4svOm/56w/8ALR9vy14v8N/Gvxd8V/FTWo/FnhP+wPAlijfZ&#10;7r5fOk+Ztuzbnd/47XTToSqwqT091c2suX/wH+Ymc4w5T2KaSP8A1n+p+f8AeSw1NCstx/pEf7m0&#10;/wA/NUcdnLP/AKP++8r/AFv7n+5UlxDKljNH+583f/45/sVzFHO+MPAvh7xXPBeXmmWl7qEX7231&#10;Dyv30b/7/wB7/gNa1na/ZYII7eb/ALazVNb3EUEEMfnf/F76juo/s88MccP7r/nl/HVSnKUYwnL4&#10;diVGMWNvvnn8v9z5UW3zPJ/z8tWvJll/495vJii/5Zf89KprHcv51x50Xmyv+8im/uU2aOW6/wBZ&#10;/qv+WctSUTL8tjDHcTf5/u1YvLXZ5MccPkxS/wCs/uVG1vFdQeXcQ+d/6HH/AHWqNrryP9XN9tii&#10;/eyRTS/PH/tfdoAdpqxWv+r/AHPyf9/KsR3m6f8A10sHyN+6qrGu7yZPJ/dS/wDTWpobfZ/rIfOl&#10;/wCWf9zZ/t0AWvJ+weTJJ/y1/wC+KuNHF9h8uOaL/rrWbeLFFBDJ+9h+f/v5TY5JbqDzJP3P/TL+&#10;CgC0sctvB+8mptnN/wAtPI8+LZ+7/vyf3lSnSWtzBB9nj/fRS/8AfdR2trLF/q/9VFu8v9788f8A&#10;9lQB518G/jx4f+ON74gt9H0zULL+w75rG9iu/vybf4v9la9Lt7yL/Vxw/uvmqPRdHi0a+8uzhtIY&#10;Zd0snkxKjyP/ALf+1Vi8sftHnR/8eV3KjeXL/wA8/wDa2VtWdJz56MeWILm+2V7W8iWCaTyZYfK/&#10;9mq19o+0QQ+X/c/7+V4n8FPAvj3wVqmvyeLPEv8AbGn3N00lvLN87/73+z/u17VDHFFBN5n+q2f8&#10;sf8A2erxNGFCpKEKinHuvhMMPVlVhGc4uMuzK6yRefDZ/vvN/wBZJL/7LU01x5F9DHbw/wDXT+5H&#10;/s1Xt4fsv+s/1u/zfN/55p/drQaGK4/1c1cxuQ29r5UH2eT/AFUT+bJ/00qZmi/ffufJ/wDQKjsW&#10;+1QeZ/y9/N5cX+xU0knnz/Z5P9VElAEy3kUXkyR/62VKjZftH7z/AFP/AKHJVqH5v3kf/LJP+WP/&#10;ACzqqy/66T/XRb6AHSN9tn8z/e8yvJvj5+0RoX7Onhaz1DW9Nu9au72Rvsen2fyPIi/e+Zvl+X9a&#10;9Xt/9IvvM/1P/TKuS+JfwR8G/Gux0y38V6Z9tNjP9pt5YpNksbq27b/uttrrwjw8cRH63Fyh1sZT&#10;5+X3PiNz4f67/wAJp4O0bXPIm02LV7VL6O0m+/EjLu2/71batFbweZJ++l3/AOq/26dDHsgh/ceT&#10;F/zy+55e2iZYvP8A3kPnTbPN83/nnXM3zS/umq+EtWsnm/vPJ8iq7Q+V+7kmqxD5j2P+kQ/uqhkk&#10;it4P3n+t/wA7qkBvl7f3cf8Arf8Anr/BTbeTfP8AaJP+/VNjtfIn+0RzeT/zz8756kaOVJ/M/wBT&#10;L/1yoALWaK486OSH/RN//LapFhit/wB5HN/BTd0r/wDXapt3+fvv/u0AYfjKPb4H1n/rxb/crY+H&#10;v/IjaL/16p/6DWX46O/wdrMf/LKS1b/2WtT4e/8AIjaL/wBeqf8AoNAHS0UUUAVrz/j1n/3G/lX4&#10;c6e23xX45/7D91/6FX7jXf8Ax6zf7jfyr8M7Zv8AiqvHP/Yfuv8A0Kv0PgP/AJHUf8E/0PjOLFzZ&#10;XL1Rq+Z70eZ71W3Ubq/o2yPxP2Uiz5nvR5nvVbdRuosg9lIs+Z70eZ71W3UbqLIPZSMfx827w5/2&#10;9Qf+hV+4Hgb/AJErQP8Arxg/9AWvw58dt/xTn/b1B/6FX7jeBv8AkSdA/wCvGD/0Ba/nrxA/5G1P&#10;/r3H/wBKmfs/B8eXLZf43+UToa5ez+IfhvUfG174Qt9Zs5vEtjbLdXOlRSq00ULcKzr/AA18zfta&#10;/tkeIvh94xh+FPws8KXfib4oanAkscvl/wCj2SN92Rv73/AsCvmj/gmLpHirRP22PjJp/jjUTqXi&#10;+20qWPVLoy+d5s32qHd89fmh9wfqxXn3j/48fDr4W3kNn4s8aaLoF3L/AKu1vL1ElPvszuqP4/8A&#10;xL/4U/8ABjxj4xxEZdH06W5ijm+5JIF+Vf8Avqvg79iD9jnQP2kvCd58Z/jVFc+MNc8RXUslta3l&#10;w3kpDu+9tU/kO1AH6I+CviF4Y+I+lf2h4Y1/Ttf0/fs8/TrhZkz/AHcrXSM22vyu1jwTaf8ABOz9&#10;tvwMPDOr3MXw78aF7a50uaXf9n3Mq4/76ZNte4/8FSvjL4m8FfDTw14F8GXf2TXvG2oDTZJopCkq&#10;Q8ZVW7bmwp9s0AfQ2oftWfB7StbbR7v4leGYNQifypIZdTizG/8Adb5vvV6fY6hbalYxXdpPFNay&#10;p5kcsR3K6etfFvhT/glV8GY/hNBoer6ZdXniS5tlkudfNy32iOZl/g/h27v4a47/AIJnePtW8DeP&#10;/iX8BfEGsS6tJ4Vu5JNOllP/ACxVtrKP/QqAP0PooooAKKKKACiiigAooooAKKKKACiiigAooooA&#10;KKKKACiiigAooooAKKKKACiiigAr4y8Cf8pQfiL/ANiZY/8AoVfZtfGXgT/lKD8Rf+xMsf8A0KgB&#10;v/BUP/ki+jf9hFa/Mt/9fB/13X/0Kv00/wCCof8AyRfRv+witfmW/wDr4P8Aruv/AKFQB9bTf6+m&#10;U+b/AF9MoAKKKKACiiigAooooAKKKKACiiigBVr5v+Jf/I8an/v19ILXzf8AEv8A5HjU/wDfoA+o&#10;P+CWf/Jb/HP/AGB7b/0Jq/T+vzA/4JZ/8lv8c/8AYHtv/Qmr9P6AOR+Ln/JLPFv/AGCrn/0U1fg9&#10;o/8AyCrP/rnX7w/Fz/klni3/ALBVz/6Kavwe0f8A5BVn/wBc6APpL4S/8k50b/gVdbXJfCX/AJJz&#10;o3/Aq62gAooooAKKKKACiiigAooooAKKKKACvJPj5/zL/wDwOvW68k+Pn/Mv/wDA6AKX7MH/ACc1&#10;8Lf+wwn/AKC1ftxX4j/swf8AJzXwt/7DCf8AoLV+3FABRRRQAUUUUAFeM/ta/wDJFdT/AOvq2/8A&#10;Rq17NXjP7Wv/ACRXU/8Ar6tv/Rq0Aeyr0paRelLQAV+eH/BZL/kmXw6/7D//ALLX6H18v/tz/sqa&#10;1+1V4P8ADOl6Jrdnos2k6l9teS8jZ0kTHT5aAPfvh3/yIPhn/sF2v/opa/PH4Uunwi/4K3/EDT9X&#10;mFrD4vspbizz0keTy5Ix/wCOvX6K+E9Ml0Lwto2mTyiWays4LaSSP7pdEVT/ACr5y/bE/YosP2lp&#10;tN8R6JrB8JfEHR0/4l+sxD/WfMpVZcfN8uDg9t9AHqX7UHjOw8B/s++OtYv5vJhj0ueND6yMhVV/&#10;76r52/4JIeDr3w5+y/8A2peweSdc1OW9jP8Az0j+6rVxd7+wN8dPjHqmgaX8Yvi9DrXgbTHUSafp&#10;5kSW5Rfu7/lCs3+01fe3g3whpHgHwtpvh7QLOLTdI02Bba2tYfuRovagDdr81vhQtj8cP+CsfjnX&#10;3m8n/hC9OaK2i/56PHtt2/8ARr1+i3iDUBpWialef8+trLL/AN8pur8hP2Lfgd43/aF1Xx98avBv&#10;i2XwZ4/ttfb7FdTR77S5SVWaZZV/i60Afo1+2p8R7H4W/szeOdXu7v7HJLYvZWx9Z5V2xrXl/wDw&#10;TA8BSeC/2RNGu3m86bXHn1P8G+7XmfxX/YN+O/7R3g37N8Svi9aXl9azJJZaVZ2zRWI/56NLt+83&#10;930r7d+GvgK1+G/w00XwpYCJYdNsktQYuF+Vdu6gD4Z/4JVN/wAXM+P/AP2G1/8AQpKZ/wAFpP8A&#10;knPwt/7GGT/0RXun7Hf7JOufs3eKfiNq+r61p+sR+Kr77VHFZxMnlfMzfNuH+1Sft5fsma3+1p4V&#10;8JaVoet2GizaLqL3zyXsbOsm6LauNv8AtUAfQ3hb/kQ9H/7BcX/opa+Bv+CW3/JYPj//ANhj/wBq&#10;NX6BaPpUum+F7LTGlBlt7JLbzf4dyptzXzf+yB+yXr/7OXjf4ja3rGt6frEXiq9+0xR2kTo0XzM3&#10;zbvrQB9VUUUUAFFFFABRRRQAUUUUAFFFFABRRRQAUUUUAFFFFABRRRQAUUUUAFFFFABRRRQAUUUU&#10;AFFFFABRRRQAUUUUAFFFFABRRRQAUUUUAFFFFABRRRQAUUUUAFFJtpaACiiigAqC5/495f8Acap6&#10;guf+PeX/AHGoA4H4Cf8AJK9L/wCu95/6VTVV/aV/5Ivr/wD10s//AErhq18BP+SV6X/13vP/AEqm&#10;qr+0r/yRfX/+uln/AOlcNAHomm/8eFn/ANck/wDQat1U03/jws/+uSf+g1boAKKKKACiiigAoooo&#10;AKKKKACiiigAooooAKKKKACiiigAooooAKKKKACiiigAooooAKKKKACiiigBGXdWDe6PHFP5kcP7&#10;qt+mSR+YKAOB1DTZfI8uP9zWS2ny2djN/wA9Zf8AlrXoN3pgGZIj5OErmL7UN/8Ao9xDL9xv++6A&#10;OfjjiWf7RUf2XZ/x7/uYon83/rpWgzfuPtH+u81F8v8A+zptrby2Hk/bJvPioAsSXn/LxJD/AK16&#10;hhura6/1f+qlTzadJNEkH2f/ALax1Tmj/wBTJ+5h+T955MXyUASTSSy+THbw+d9qot/Kt4JpJPJm&#10;/wCmU1Gn3UUXnR/9/P8Ac/2KsSab5UHmR/62X/WSzf8AoVAFG+X7PfWVxJNL5vn/APjlOjm8/wA6&#10;TyfJ/wDi6vWsP/LP/U3f+tpv262l8/7PD+6l/wCWX+3QBVjjlinh8yfzvkp37pv3fk+T8/8AqqbH&#10;p+2f935vmxfvf9b8lSWcMV//AKz/AFv/ACzioApxzS3s/l+T5H/PT/ppVi8s4vI8y3/v/wDA46db&#10;/up5vMm/fRO3mVNHHY/8fH77/rlQBVb/AEr93JN+6/8AZ/7r06Ftt9/0y/5aS1a+xyy+dJJN+9i/&#10;eyedTbeaV/3n/Lb/ANGJQBV+x/8ALST9z5SfvP8Afq5D/wA9P+WWyqd15s/kyf8ALL/VRy/x/wC6&#10;9SXHzfvLPzYYfL/ef+zbKAJpLf7P+8j/ANV/zyqwsn2iD/R/9VToZPPgh8v9/F/qqkm8qLyfM/2o&#10;vKoAjvpJIv3cf+t/56064tdnnfv/AO7Um25igmj87/Vf6upFuNkH/oygA+w+V/yx/g82pLeaW8n/&#10;AHkPkxbP3d3/AM9Kka4/1P2erWmt5v7yOH/Wp/6DQBVjj3+THJN+9i/eyVM0n+nQyeT/AK3/AJa0&#10;6FfPn/0eGpLVZZ/3kf8Aqv8AnlQBoeTvn/dzf/EU6G1l/wBX/wA8qda2MUUHl2/7mLfWjGgjGygA&#10;ij8sYqSiigAooooAKKKKAPOvgz/x56//ANhSWsj4B/8AH98Rv+xmn/8ARENa/wAGf+PPX/8AsKS1&#10;kfAP/j++I3/YzT/+iIaAPXKYrU+igAooooAKrXsPnwYqzSEZoA5NY/3/AJccPk/PTreHf/o/+pqa&#10;6XZP5f8A21prTfv4PM/1P/LP+/QBaljjfzpJP9bEn/AKjheT/wAfqvdeVB+7/wBd96WvMfiZ8cf+&#10;Faa54Z0C38N3evf25P5cf2P/AJZ/8C/vfxVtQoVMTP2VL3n/API6mFatChDnrfCeqTQyv+7j/wBV&#10;/wA9f+elSRrvg/eVHcGTz/s/nf6z95JUeoTbIP3n+tlrE3JGupX86P8A2/8AxypFs4/Om8sf6r/y&#10;JRHJ+/8A3n9z/ljTmm8r95H/ANcqAMuVpbfVf3n+q/5615JZftIeGtZ+Jn/CHvZ3dlL5/wBmj1D+&#10;CR/4a9luo5D+87y/6z+5XnXjX4eaHolvN4g0fRtOm8VW0bSafLN9yOb+Fnrrw3sXPkqx5uZaf3Zd&#10;GefjY4qUIzwklGUXreN+aP2kY3xd1PR/FM03wvHib+xvFWpwf6N/f2fe/wDZa8D+EXwb+NPg34iA&#10;R6lNZaDa3X+k3d3Lvt72Ff7iN/Ey11fwD/Z88U3nj+H4pfEObztV3y3NvaeZ+9jm+6rP/s7d+Frv&#10;fDv7X/gzxP8AFKDwGPtf9q+fLa/apo9kPnL/AA/99fLX2EHXwUK2EyyKxEOXmqPl5oxl9qUf7p8/&#10;7OGPnTxeNvSlze4r2lKP949gjaO486SMeT/8RXk/xK+Nn9jT6Np/heGHWdQuv+Bps/u/71TfFf4a&#10;+JfGWq2X9n61/Zmn72iki+5Tvhv8CdI8DXH9oXH/ABM9aif93dfwR/7iV8TDljE7cwnmVet9Uwke&#10;SHu3qc3/AIFyx/mNT4Qx+L72C91Dxh5MEt0/m2dr/HGldxAn2W+5/ffI1R3V9Fa2M/2iHzvsyNLH&#10;FD9/5Vr5Qvf24dXvL2ez0D4dXd5qsTtF5U0bM+xf9lVPzV6OCyzF5m5fV435d/ejH/0o6XXw+UUa&#10;dGtUcvN+9KR7f8V/hdffEix0az0/WZdMEU7S3Hk1jfCz4YeM/h14pmgvNfi1nwpHu/dTff3/AN7Z&#10;/DXheqeOPjf+0PfaZ4Pj8P3fgiISebcX8Mclsmz+He23+H+6tfXOiabJpOhaZpdxe/bLq2tVtpLr&#10;+O4df4q9DHUcRluGjh6tSEnK/uLllyrvzf3jzaGGwmY4369CnOMo8vv3lFS8rG4s3/POrDXEX76T&#10;yf4Kz7VdkHlyf6r/AFUnk06482yg+0W//LL/AIG9fMn1hNHqG+CH9zUa3H2i+h8v/lrRHby2vneX&#10;N/8Asf3ajk8tJ/MuIfOll/dR+TQA2+XZP5cn9/8Ad/8ATOhfNi/6bfP+7ouml8//AEf/ALaSzUWv&#10;mxfu7iHzov8AVRxf+PbqALEk0X+suIf46qr+9sftH+pi3/vIpqsW95bP50kf+ti/dSf3KbNJbN+7&#10;j/febQBYtZJbiCGOOHyfN/dVVul/59/9bE/7ym7YrKfy4/8AW/8ATaprWPd/o8cP93zP/ZaAJo5N&#10;37yT9zd7/wB3/wBNKbeXsn2j/nta+X/qv+eb/wB6qurana6Npc1/qF7aWUUb+X5uoybErm9D8d+E&#10;fEsM0mn6/aTfZd32iKGXY8afxN833lrRU6k488IuxhOvRhPknJRl25jrF8q3gmk8n/tl/wA9N38V&#10;SSNtn/d/6qKOqug6tpniHSodU0uaG90+5j/1sP8Ay0/2am2/8u9v+5i2f8DrNqUZck/iNYuM488P&#10;eiNkbZP+8/f+b/3xU0Mkt7+8/wCWUX+dtV1hisv3f/LKJ/3cU1WluN3nx/vof+mVBQLNuH2iT/W1&#10;Xkml8/8Ad/8A7yo2WJP3leGfG74t+IHurzwv4Y0ea8F1B5UuqwxNv3t95UrehReInGEPxPNzLH0s&#10;uw8sRVi5W6JXcpfZiea/H3W4te+Js8eqan/bOlW0H+h2ukfct/7qv/WvO/D3hHW/Eet6bptjpsv2&#10;u5dfLJjZE2bvv19e/BX4N6R8PPDkN5qFlFe+IL5P9Ilm+fy/+mSV6VdNa2k1oIYIvtMqeVH5Uf8A&#10;q/8AZr6V5xDCR+r4aPMo+7f/ANusflq4Kr5tV+vY6pySm+ZwXvOKf2eZyHaLZ/2X5NvJ5X7q1iik&#10;l/3V2s1SRxyy+dHH++i2VJdTSrB5cn+u/wCWktOWaK1n8u3h/wD26+TP2GK5Y8g1pPKg/eU1beK6&#10;g8yT/Wxf6vzqtW8kt5B5dxD+9l/5406GHf8Au/8AlrQWVfL2fvKbZ+V++/c/9tammW5l/wCW37qK&#10;o/O8qDzJP9VL+9/+xoAmuLqVfJkj/wCWVR7fN/eSf9+qk2xf8fH/AC1/9F1JbxxXX7z/AOwegCH7&#10;RL+58yHyZf8AlpU39obJ/wDU/wAFVbi1i/5afuf+WsctOmb/AJ+If4P+B0Aai+XB5P8A39kqFfNl&#10;sfM8nyZd9V2k2QfvP30vy/8AfH8NTXEMrweZJ/qqAC4XZ/0x81P8rVWa182x+z/uZotjReV/z0qZ&#10;pvK/eSf6r/nrUeltFPfTRx/62gDg/h18BvBvwv8AEOpaxoWjDTbu5TmX732f/ZT/AGWrvJpIkg8z&#10;/ll/z1qaab7H53/TX/V1Dttov9H/ANd5v/LL/npW1atVxE+erJyl3ZhTo0qEeSlHlj5EzH9zn/no&#10;leUX3hrXPBN99v0+Y3drFI0n7r/0Fq9VhaX/AJePJhpkdvJB50cHk/ZZP+e3/LSvms1yelmkYznJ&#10;xnD4Wvsnr4PGTwspe6pRlumc94U+IFjr8EovPKs7/f8A8e3/AD0rpUtxbZkc5lk/d+VXGeMfAdkt&#10;uLizg+xXcX+rl/56f/E1B8OvF91qkE8upn/Rbb/l6m+T/gNcOAxmOwlaOBzGPM3tUXwy9f5ZHTXo&#10;4erCWIwkrR6we/yO3s5pbX935P7rf/ra5fWpPM+Jvg3/AJ47J/LrsvNiuPJk/wCWX/LOX+CSuQ14&#10;Rj4meDni/wBVIk8lfWnjFb4pf8lc+E//AF+33/pNXqy9K8o+KP8AyVr4Tf8AX9ff+iK9YoAKKKKA&#10;CiiigBnaqd6ke3zD1qa5lEEMjt0C15f4A+O/h74oa3rOj6XZ6hDNpu6OU3lq0Ofdc/w04wlKMpx2&#10;W5N9TtriP9x+7/fS1m+T9lg8yPzfKl/6ZVsTQ+bY/P5vm7P3dedweF/EOl/FvxB4kk1rzvD99YwW&#10;1vp//Ps6qu5tv+1TSUub3ijrIY5Wn/1Pkxf8s/8A4qqc1n9gnmkt4YfK/wBb/cTf/wDFVqedu/dy&#10;TTfukqq0P22f/gH/ACx/5abakCGxurnyJvMh/ey7fLqjceVqM/l3kPnRb/3kXlb0j/2q1pP+W3mT&#10;f6r/AFf9+o7Wzlfzv9z/AIBQBT13w7F4o0KbSLjzZrS+ja2uPK+/sb+KvMPgf+zTonwA1TX4/Dmv&#10;6heaXfBJY9Ku/uW0nzfN/vV6XdybP3kc3k+VVeG4+yz/AOkf6r5f9t99dMMTWpU5YeEvcluibRlL&#10;nNxrzyoP9T+9/wCWlV7q+img8yz8qb56jXVJZYJvs/8Ay1/1nnVyvxAs9TuvB2s2fh+9+xeILq1a&#10;Kzl8r/Vv/t1hThzSjDm5fMJS5UdFa6xpl/P5dnqcN75X+sihl3pG9WI7j7P+886L97Xz7+yr8DdT&#10;+C3gfWY/EF752tandebcfvd6V7xZ3H7j95+/8r/V/wDxX+9W+KpQoVqlGjLnUXv/ADBCXNHn+Esb&#10;f9B8yT/alk/v/wCzVVo/tFje/ufJilglikl/j+ZWVWrxP9pL9p6X9n2+8P29xoF34gi1N/8ASJYY&#10;vk2bvup/00/2a9u0m6i1fSobz979klgWX998nlo38L0Tw1WlSp1px92e3/boRlGUuQ+J/A/wN/aH&#10;+F8+p2fg/U9P/s++vvtPmzS+cnzN8rbG+7719jaRper6dY2Vvrk0V5qvkJ9ouovkhkfb82xP7u6o&#10;fFniDTPhlpV74o1yf7Hp9hB5kcv8Gz/2Zqr+A/idofxd8HWfiTw/ezTWl1/q/wB188b/AMSvXp4/&#10;H4rM4fWKtNRjF8rmo8vNLl+1I5aNGFCXJCT9DQ8uVIPMk/fS/wDPKvJfiR+zfofxS+I2jeKLjzbL&#10;xBY7fMl/gk2/6uvaG8p76GS4/ufvPJps1j5vk/vv+msleRTqTpc3JLl5vdf+GX2TqceYqxr9l8mz&#10;vJv3v/LS7qaRpV/dxzf9tf8AYqRmi/cySWXnS/8ATaoZrOL999s87yt9ZFE1vDFcfvI4f3sqf8Dk&#10;q1Y2+2D935P/AE0i/j3/AMVV45pU8+3jm8j/ANDjotdUlaCaOT9zLFt/5Zf+Pf71AFpod/keXN/H&#10;+7irz1vjV4Qt/H//AAhf9s+d4g+aL7L83369EjbdB5cnnQzf89f+elcvqHwc8K6t4rh8Wah4ftP+&#10;Egtv3seoQ/f/AN5/7zV00Pq/NL6xfaVrcvxf9vfZOWt7b3fY231v/KFv8RPD0XjGbwnHrMX/AAld&#10;tarc3Gn/APLaOFvut/tVvXk3nz+XH/y1Tyo64W4+DvhX/han/CxLiGabxLsWL7V/sL8q/wDjtdxZ&#10;tFe+dJb/AO1WU/Ze7yX21v8AzHUFjpsSedH/AMtYqjjW5T95J+/qxbrKk/8A0y2f8D/4HTppt8EP&#10;2f8Aff8APSswKu2VJ/Ljm/66Rf8APOi4jibzpP8AjytItvmVk+NPGVj8NPCt7rmoedNFa/8ALK0i&#10;86aTd/cRf4qr/DnxlF8UPDll4g0f7XBpUqN5kWoxbJvl/wBhqrlly8/2QNq3uPs8/wC7/wCuVTWs&#10;dta308n+u/56edUcl5v/ANIjh/e7P3cv+xVpZpVn8u4m86KX975s0X+s/wBmp+IDwvw/8D/Eul/G&#10;LU/FmofEW71PSpZ/Nj0rytiRov8ACif3a9stZpX87/nl/rI/Oqx5flfvP+WUX/Hv5NQxwytP5kk3&#10;73/0Wlb1q068+ee//gPwkxjykdu0t15P2j99Lv8A9V/7LWpCu2fy4/8AWxf8sv8AnnVfS1itZ5v3&#10;PneUlYNj8UvD2peOJvCces2n/CVxfvbjT4fvxoq7qyjCUvgKOsj1CKWf/wAhf/ZVDezf8s4/3Plb&#10;f3v8Em6pJrXyPO8uGH96n7uWvmb4zL8eG+OOi/8ACHzWn/CFfZYvM/dfJH/z283/AGvSunC4b61O&#10;UPaKGjlr5EzlyxPpG4bfPDcR/wCtiRqkkvJYoP8ASIP4FqvazRLYwx/66X/nrN/fohm+1f8AHxNL&#10;+6f/AIBXIUR6XpMX77/2t9zf/dqxJJLZ2MMf+3/38qRbqV//AGn/AOzVNat/y7x/6qJP3cs1ADbH&#10;/SJ/M8n97/yz/wCmlOtZPK86ST9z5tO+x/ZYPtH+pii/eyVD/wAf8/mSf6qX975VAFhY4vI/1Pk+&#10;U9H2eXz5v3P92rENx9o/eR/6r/VVVt2lt/O8v9z/APEUAce1v4vtfi3plxHPDN4K/stvtsX8f2rd&#10;8rV3i/6+f99+6l/74/3arrNE0/7v/VbF8yX/AJ502SGS686Tyf3UTr/+1VSlzcoBa3Eq/wCsh8mW&#10;pF+af/Xf63/yHtqS4aJ4JpLj/Vf5+aq8yxf6z/d8v/gVSBa+2S+R/qf3Uv8Az2+/TYbr/XeXD5Nc&#10;PNpfiVfH8N5JNF/wj/8Ay8Wtdw32mKCaSODzpYkaW3i83/Wf3VoAsW91LLB5nnf9sqc032z935Hk&#10;186/s4/F/wCKfxR8ceK4/F/hP/hGvCumyNFbRTR+VNv3bdv+1/vV9DSWcSweXHN5MVdWKw88JV9j&#10;VtzeUuYmE4zjzwI2WVvJt44Zf3VTXC/v/wB5++ojbyv+W3nf8svNpziQT/u4fOli/wDQK5ShsKyy&#10;zzR/8sv+WctSLDcxf8sf3W+iRpW/1n+tqSGb9x/8ZoAy/HDf8UPrP/Xq1XPh7/yI2i/9eqf+g1zv&#10;xF+23HhXWfsH7n/RW8yL/vmuj+Hn/IkaL/16R/8AoNAHSUUUUAVrr/j0m/3G/lX4X27bPFXjn/sP&#10;3X/oVfuhd/8AHrN/uN/Kvwrjk2eKvHP/AGH7r/0KvvuB3y5yv8Mj57PKXtcFyeaNLzKPMqHz/pR5&#10;/wBK/ob2x+c/UP7rJvMo8yofP+lHn/Sj2wfUP7rJvMo31D5/0o8/6Ue2D6h/dZzfjL7d/ZX7zyfs&#10;n2qL/f8AvV+6ngb/AJEnQP8Arxg/9AWvwz8bSbtD/wC3qD/0Kv3N8Df8iRoH/XjB/wCgLX8+ccx5&#10;c1j7zl7kd/8AFI/Rsjh7PCyhy8uv/tsSzD4b0221u71iCyhh1W5RIri7Ea+bIi/dXd6V+dP7DP8A&#10;ykm/aM/64XP/AKWQ1+ljdK/NP9hn/lJN+0Z/1wuf/SyGvz4+hPd/+CodxLbfsceLPKleESzW8cmO&#10;6b+Vrsv2BIo4v2Q/hl5f/QIird/a/wDhzJ8Vf2bfH3h62tPtuoXGmyyWcP8AF56rlf5V87/8Exf2&#10;j/DWt/ASy8Ca3qlro/inws72sun3snkuYF+667se+fSgDkP+Cs9nEfEXwUvBAPtP9vRRiUfe/wBY&#10;vy1k/wDBQ9nuP22P2a7NxJLam6tT5X8BP2xKoftb+JbD9rH9s/4T/D/wRqf9s2vh26+06pdWf762&#10;iO9W3Fl+X5dpX/gddp/wVn8O3vh20+F3xW0vTZryTwrrSG7mi6RpuV4w3+9INv40AfofX5v/AAIt&#10;o9P/AOCqnxNjtohBFLp0sjxRdJD/AHq+v/B/7UXw18VfC208dJ4x0qDSZLX7RIZ7lEeJ9vzIyFt2&#10;4f3a+Nv+CeNhe/F39qX4vfGeA3X/AAjN1PLZafLdxt+83Puwv+6v86AP0qooooAKKKKACiiigAoo&#10;ooAKKKKACiiigAooooAKKKKACiiigAooooAKKK8N/aK/bB+HP7MGnwS+MdTP9o3P/HvpVmPNu5F/&#10;vbONq/72KAPcqK+Cov8Agrz8NIZoH1TwZ4x0zT7llEV/NYr5f+997/0HNfYfw0+Kfhb4v+FbPxH4&#10;P1m11jSbn7k8J6N/ErL1VvrQB2VfGXgT/lKD8Rf+xMsf/Qq+za+MvAn/AClB+Iv/AGJlj/6FQA3/&#10;AIKh/wDJF9G/7CK1+Zb/AOvg/wCu6/8AoVfpp/wVD/5Ivo3/AGEVr8y3/wBfB/13X/0KgD62m/19&#10;Mp83+vplABRRRQAUUUUAFFFFABRRRQAUUUUAKtfN/wAS/wDkeNT/AN+vpBa+b/iX/wAjxqf+/QB9&#10;Qf8ABLP/AJLf45/7A9t/6E1fp/X5gf8ABLP/AJLf45/7A9t/6E1fp/QByPxc/wCSWeLf+wVc/wDo&#10;pq/B7R/+QVZ/9c6/eH4uf8ks8W/9gq5/9FNX4PaP/wAgqz/650AfSXwl/wCSc6N/wKutrkvhL/yT&#10;nRv+BV1tABRRRQAUUUUAFFFFABRRRQAUUUUAFeSfHz/mX/8Agdet15J8fP8AmX/+B0AUv2YP+Tmv&#10;hb/2GE/9Bav24r8R/wBmD/k5r4W/9hhP/QWr9uKACiiigAooooAK8Z/a1/5Irqf/AF9W3/o1a9mr&#10;xn9rX/kiup/9fVt/6NWgD2VelLSL0paAConmji+/IBUtfjP/AMFXvid4v8K/tJQ2mj+JdV0y0/sq&#10;Ly4rS5aNP4t33aAP2R+1Rf8APWP/AL+Ufaov+esf/fyv5m/+F7/EX/oc9c/8Dpf/AIqj/he/xF/6&#10;HPXP/A6X/wCKoA/pk+1Rf89Y/wDv5R9qi/56x/8Afyv5m/8Ahe/xF/6HPXP/AAOl/wDiqP8Ahe/x&#10;F/6HPXP/AAOl/wDiqAP6LPjR4QuviT8LPE3hbSNaj0HUNWsZLWLUCN/2fd/Ht3CuE/Y8/Z6T9lv4&#10;MweCJ9atdeuo72e5kv4YfKEnmPuX5Sx+7X4Hf8L3+Iv/AEOeuf8AgdL/APFUf8L3+Iv/AEOeuf8A&#10;gdL/APFUAf0yfaov+esf/fyj7VF/z1j/AO/lfzN/8L3+Iv8A0Oeuf+B0v/xVH/C9/iL/ANDnrn/g&#10;dL/8VQB/TJ9qi/56x/8Afyj7VF/z1j/7+V/M3/wvf4i/9Dnrn/gdL/8AFUf8L3+Iv/Q565/4HS//&#10;ABVAH9MyTRy/ckBqWvxb/wCCVHxY8ZeJv2p49K1XxPquo6fLo91LJa3V2zpI6+Xt+U1+0lABRRRQ&#10;AUUUUAFFFFABRRRQAUUUUAFFFFABRRRQAUUUUAFFFFABRRRQAUUUUAFFFFABRRRQAUUUUAFFFFAB&#10;RRRQAUUUUAFFFFABRRRQAUUUUAFFFFABRRRQAUUUUAFFFFABUFz/AMe8v+41T1Bc/wDHvL/uNQBw&#10;PwE/5JXpf/Xe8/8ASqaqv7Sv/JF9f/66Wf8A6Vw1a+An/JK9L/673n/pVNVX9pX/AJIvr/8A10s/&#10;/SuGgD0TTf8Ajws/+uSf+g1bqppv/HhZ/wDXJP8A0GrdABRRRQAUUUUAFFFFABRRRQAUUUUAFFFF&#10;ABRRRQAUUUUAFFFFABRRRQAUUUUAFFFFABRRRQAUUUUAFFFFABWHqulZAkj6784rcooA4K4sZf8A&#10;j3t/9V/z1qn9n+y/8e8PnebXZapp+/8AeVhssqfu/wDlrs82SgDBWHf/AKR/qfKpqr9nnn+z/vv+&#10;ekv8HzVtX1jt864/c+V/yzim+f56x7G++0edbyf8tf3XlfwSf/Y0AQ2a7fOqx5e6Dy/+WX/PWrzW&#10;8VvB+7soZvk8qs/yftE80kfmw/8APSL7if8AfFAEMy7IPL/1/wD01h+/TV0/zf3ck37rZ/wOtaGa&#10;Jf3fk+T5v/LWqfmXL/6z9zL/AMtPJi/goAr2sMTzzW/nf3f/ANmiaOVvPt5P+WT1YWHz/wDWQ/uY&#10;n/3H/wB6ob6TZBNJHN+9/wBbJ53zvQBH9hi/1n+p8pP876tRw+R+7j/fSy1XtYf38P7n/j6/1n/T&#10;SiSG5tb7zLf/AEKL/VeVDQBJJYxW/kyW83nS/wDounSNtg8uT9z/ANNf4KJG8if/ANpVNYxy3995&#10;n+p8r/V0ATN+6nm/1X72iZoov9ZN/qnWppPNef8A1P8ABWfcfL+8km/1r/u/O+5v/wBygCxJJ5E/&#10;l01bz7f/AKPHD5Pz/wDLb79N09Yov9H8nya0LeOKKfy/9j/Ww0AR3lvLdf8AHvN/okqf62GnWdj/&#10;AKmP/nr/AKz/AIDU01rtn8zzv9V/yy/gp0On3Nx+8jm8mKX/AD8n92gCa6h+y/6Rbw+d5SVejj/0&#10;GHy/+utNh/0eDy/31WrG3/cf8sv4qAKcLebP+8/65fuadb2/2ef/AEf/AFNX4LOQT+Z39P4KvQ28&#10;cH3BigBLWDyIRHU9FFABRRRQAUUUUAFFFFAHnXwZ/wCPPX/+wpLWR8A/+P74jf8AYzT/APoiGtf4&#10;M/8AHnr/AP2FJayPgH/x/fEb/sZp/wD0RDQB65RRRQAUUUUAFFFFAFK+WuZkbyr795N+6rrbhN8R&#10;FcldL5H7uOH915n7ygB0LStB/pE0PnfN+6qYeVdCzk8mL/pn50Sv5b/+y0WtrL5H7uaH97Ra+Us/&#10;/LX97/rP7lADrpZU/wBZD53z1HFcRef/AKP++/56S/wR1HfahJ5/lyf8ekSf9/K8S+Lngz4gXniK&#10;zfwTr0Oj6d5H+kgyMnz/AN75a2oU1Vqckqih5s5MZiJ4ajKtCm5uPRfEe9xTSXR8uT9zF/yzqaIx&#10;Qfcm/ey188/Bzwb8RvAE+s3njzxxL4liutv2KLzd/wBm+9u+9XS/HDxh488M/DGfU/h5o3/CQeKj&#10;NGLe08tfufxNtbitXQ/feyhUUvP7JpRre1pRq8rj5Pc2/H/xk8L/AA5vYdP16e6865j8zybSLzmj&#10;T/b/ALtddo9/ba5ocOqafNDe6fcx/u5f9ivNviB8JJPi34V0DULuCLTPFX2WI3F15fz/AHfmj210&#10;fw9+HP8Awrfwd/Y/2yW8i/1vm/c/3l2VlNU1DzPKozzH69UhWjD2Nvca+L/t46RW/f8Alxw/vax4&#10;/hr4ag1ybVI9G0+bVZZ/tP2uWJd+/b97/erUW6uln8y38ryov++6zdSvP7S0PU5JPN8rY37r/nol&#10;TCbh8MuU9qaUvjjzHiXxP/apPh34s2XgzwxosXiv51i1GWKX+P8Aup/u96+g5PKt4PMk/wBb/wA8&#10;v/Za+LP2MfBmu6N8YNa1CbRhDo3lyx3Et5H+9+Zvl8r/ANmr7SaAzwQ4m/1VfQ59QwOEqU8PgbS5&#10;UrzT5uaT/wDJY8p4uUVsXiYVK2LvHmeiceXljES8uNkEPl/6r/x+qem6LY2HnfY7KKHzf9ZLDEqT&#10;f99/erSmjifyZP8Anl/yy/8AQaz1juWvv9I/5Zf88a+aPcLV1dSzwQx+d533v3Xmf981XtV2z+Z/&#10;qZf+Wnnfcptvp+2fzJP+Wqeb/cT/APap0LS2H7zzpZov+eX33oAuSWvlf88v3v8An5KjZfssHmR/&#10;vv8AnnVfzvK/dyedN5v+rlh/2vmrN8RSala6Vex+H4bT+2/IaWyiu/8AU+f/ALdVFc0uQmUuVGx5&#10;0sH+j/8ALKs3XNYsfD/nXl5NDZWlrt+0Xc0qomz+KvlwfDT4+/HCKVfFGvQ+FNGkfFxaw/ufu/db&#10;av3qsWX7DN7q4+2eM/H93Ndb/wB5DafvUkRfu/M38VfTxyfA0v8Ae8bC/aEZT/8AJvhPnnmWNn/u&#10;+Fdu85cv/kp518U/2ovFsHxS1qTwr4u+2eG4pl+xQwwr5MqbF3fw7v8AgVfZ3w48eWPxG8AaN4os&#10;IZYYpYP3lpN9+N/4lrn/AIc/BHwX8NIJrfQ9Gim+0/6yW7/ezSf7O5v4a7prPZ+7t4YYYtixSRfw&#10;UZxmGX4qlTo4Sjy8n29FKXu/ajEeV4LHYec6uLrX5+nSPoyxNZxS/u45of3v7ymrHE3n28n/AH9p&#10;0f72DzI4fJhi/dfvpa5fxt4+8PfDuxmvNc1OGzllTzY4v+W0n+5XzcITqy5IR5pdj261alQhz1pK&#10;Me7OkktZZf3cf/LX/lrWXrms6Z4N0qbVNY1OKy0qxT95L99//wBqvmKwX4i/tF63PrGmXcvhrw1b&#10;bvs0vmsif/ZN/tV0sP7HEd95B1PxzqE93K6/aIorbekn/At1fQPLcLh5RhjsRyy6pRlKUT5SOdY7&#10;GQlPLsK5R6Tm+WMv73L8RzrWXir9rTxHezmWXS/AumT/ALuKX5//ANqT+VdDrH7GNtN4ihk0vXjo&#10;+i+SkUnmxt9p3/3eNv3q439qj472PgHw7/wqD4UTXdn4r3xW0n9kRed5X+zuX5t3rX1h8Nm1wfDP&#10;wzH4kP8AxUn2Fftv+/t/jr0sVjMfgcPTxGH/AHVKXNGEPtcv88v8Rz0OHcFiYy/tH97W+KU+Z79l&#10;/dPm/wAZ/ALxV8E9LvPEHgvxXdzRWO2WSwiibfs/ib+79flr6D+Gfia+8aeANG1jUIfseq3MH7yL&#10;/wBm/wBnd96umWSVZ/Lk8qb/AJ6VqfYIo+I4f9VXzmJzCeMpRjiIqU4v4/tW/lPcwGT0suxEp4aT&#10;jSkvg+KPN/NHmMnbF++8z/W/8tKbJayp5Mcc37qX/vutC+uN37yP/lp/rP8AppWbb2svn/vPKh8q&#10;vLPeJrpdsHmeT5P/AF2qvZ6f9lvvtEf7n/np5P8A7JUzTf2lPN9o/wBVL/yyq1b/ALif/nt5tADp&#10;Le2soPLj/wCWtV/MiSDzP30Mv/TaoZrqWWfy/wDnl/q5fvpTpLe+aD/XefFL/rIv/iKAHW8kvn+X&#10;J5Xm/wCqjqZmii/dx/63/W/8Aqq0n2WCGSOHzoYv3X+3TpFiS+/6bSpQBNazeV/pH+ul/wCeVSf8&#10;t4Y5P9bL+98qq9xJLZ+THHN/B+7/AOmdNt2lln8y4/5Zf6ugCx53mz/67/tlUzR/uP8AXf6r/ntV&#10;eG1il/eeTDWhH5Tfu/J/joAhhuolg/6a/wCqoa6lWx/ef36PL/f/ALv/AMjffouryNJ/3f7mKgAW&#10;P7VTlj+0QeZJ/wDZ1H50UU8H7n/rnTbkyRzwx4lhl/1kflfcoAkjuJfP8vyf73l1NG2795/yyiqr&#10;t2f9df8AnrTY1iT/AEeP/rrQBY3b4Jv3PnRf5+am2sMVrB5lv/39/wDZahhuJZZ5o7j/AFUX/fFS&#10;SQ+VBNcf67yqAJmk/wBT5n+qps0cSzwyRzf6v/V0bv3/AJcnm/vakhWL9/J/zyegCveL/wAs/wDv&#10;5Um7fB+7/wBT/wAs6askSfvLj99LK/7unXUfkX0MlAEy+VF+8/10X/LT/pnWL4g8M2Or6V9jk/c2&#10;ku3/AFNa1w0UX7yOH/W7v3v8dOVpfI8yP/rlQBHZ6bFa2MNv/wAsov8AV1zPiIbfib4Nj/55pPXX&#10;ND/oPlyVyOv/APJRfBv/AFzn/wB/+GgCp8Uf+StfCb/r+vv/AERXrFeT/FH/AJK18Jv+v6+/9EV6&#10;xQAUUUUAFM2e1PooAZJHvrHi0Gxs76a8jh/0qX/WS/x1t0ySPfQBizQ7IP8A7bWbJZxRfu/O86ui&#10;mtf3FU2t5X/eSeV5tAHM+IvEVj4e0m91TUPN/s+2j824li+d40X+KsT4e/EjQ/id4cm1fwxNLeaX&#10;Lujjupo9nz7fu1ueL9HsdT8O6lp975xtNSha3uPJ/uN/6D/vVh/Dz4caH8KvB1p4V0CGaz0qL97H&#10;Ldyb/Mdv9pq64/V/YS5r+0vp/Ly9f+3jCXtPbR5LclvnfoY2g/F7Q/EPxG8QeC47LULPxBocay3E&#10;V3bbEuYG/wCWsT/xLXfXzRXUE0dx50Pmov8AqfkrPhhitZ4ZI4Yobv8A5aS/xyVJHN9ovpo/300v&#10;/jlYTcJS9z3TcjXTYriDy/33lRf99/8AA6qwt9o1yb/ltF/zyrQjt4kvoZJP33z+b5vm/wDjtR31&#10;9LdQTfZ/3N3saOOX/wBBrMCvtiWf7RJ/qov+AVcjuPtv+r8maL/lnXy58Zvip8YfgLoejah5NprO&#10;lXN95eoyw23nPs/55oir8u5f4q+hfBvjT/hN/A+geJLOymsotTg837Bd/fj/AN+vSrYCtQw1PHTt&#10;yTbiv8S+zIwhXhKrKj9qJ0Futsk/+u/ey7Yv9ipJLeL/AFkf9/8A8fqi1r9n/wBIkmpv26J77/R5&#10;vJl/5aV5puTX+iaRdiGPULKLU/s0/mRxXcaypG/975qczfY4Ptlv++/5a+V/7LVOG632P7z/AI+5&#10;XarSyRW8/mSeT5sX/LWh+8gPC9Z/Z1l8UQeM9D8SeLLu88H+IZPt0cU339Om/uo/3dv+zXafA/4c&#10;W3wR8D2XhDT55tTiima+k1WaLYlz/s13GoXHn/u5P33m/wDLL+Co2mjl8iSSHzpYv3Ufk/8ALOu6&#10;eNxFWl9XnL3L81v73LbmMo04RfONs7f9/NJJN53mu3/bT/cq9cN9sgh/feT/AM9P+AtUK28Us/lx&#10;/wBz/lj8lQ7Zf+WkP8H/AI5/FXCakmrNarfQ3Ek372L/AKa/JUMK7/Ojjm/dS/vf9iR65/xR4Vtv&#10;GUENvJ51lLF/q5YfkrpJLeKKx/69YF8ugCSG12fvI4fO/wDQ6khuvtU/7z/Vf6r9zFXB+Mvi5c+C&#10;9V0az/4RnVtZ+3OsUl3p0S+Tbf8AXXcwau4aSK1n8z915X/TGqlCUYxn/MA66hlTzvM/1Wz93LXL&#10;6x8QPDXhS+gs9c8Tafo13fbYreK8udjyP/sV1n2OWf8A6b/89K8d+Nn7MvhX452PmeKPtdlqtijf&#10;Y9VtPkeNG+7vX+Kt6Coyqx+sScY917xD5ox9w9avIfssEMn+uilT/ljWTrTX2m6He6pp8P8Aad3b&#10;QNLHp8PyTXL/AN1K4v8AZy+GOsfBbwP/AMI/rniCbxZd+f5lvdTfcjtf4Yk/u/L1WvSFuoknm/56&#10;y1NVQhVlyS54xf8A4EP3pR/lPJPgf8Z/F/xQ8U3ugeL/AAZL4altoPtMcuWT/gLq33q9fmtYrqCa&#10;SObyYopP3f8A00prNcxfu7jyfK2f8sYqknj+1f6zyfNlT9351aYurTxFXnpU1SXZXf8A6UYUKU6U&#10;OSdTn82VZrX9/D9oh/c/88vv/wDAqbpfizQ9Uv73S9LvbSe7tv8Aj4tbPa7x/wC/tq1DcebPDJH+&#10;58r/AJ7f7teS/Df9nmx+G3xi8WeOLPWbu9u/E3+stLyLZDH/ALlZ040pKpzy5ZW0/vSN3zHrl0v2&#10;r935P92pP7P2T/6R/qov3UdWLWOKKCH7P/yyT/W0SSS3X+j2/lebL+9k/wCmlYFFe3j82f8A54xR&#10;f98VXvrGWXzo/wDej/76psk0Us8P/Lbyn/4HV63hllgmkt5v+uf9+gDD8J6bqelwTW95N50sv/LX&#10;yv4K43Rfgj4V0H4t6n8QNL0yaHxBqcHlXEs3zp/vf3t1elTXEt1P+7/1tSNb/aP9Hkg/e/8APWGt&#10;IVp0oy5JcvMtQ5YyKrfvfJjj83/ppRbrK/nx3EPkxRP/AMtvkr5f/au/aclX7H4D+Hes/wDFVXN1&#10;9m1G70779t/0yRv7zf7Ne2fBOy8Z6T8ONMj8eTQ3niDfL5kv332f8s9/+1tr1cRlVfC4Kni8RJR5&#10;3pB/Fb+bl/lPPo42FXESw8Pe5d39n/Cd00f2WD95DF/11/26kWSKDyZP3M3yfvP7lN/57+ZN50VO&#10;jaKKDzP+WX/TH+//AHq8Y9APt0STw3Hk+T8//Lao5m+zwTRyfvvN/wBZTf3VxB+8m87/AJ6f+y1N&#10;dQxWv7zzvOl2fvPJloAufaPKsf8Apl/rKrtJ9qg/65f6unW/lJ/x7w/ufl/3/m/ipsN9E/nRyQfu&#10;qAG2skssH7vzvN/1sdWLdvKvvLk82GWX/nt9yiSO1t5/M8/91s/d/vaI282D7Rb/APLL/V/9M6AL&#10;DSRf9sv+WlQw3kUXnSR//u6jjm3T+XH/ANdf+udE1v5v/wAaoAI5tlj5lx/y1qFf9Ng8uSbyf+mv&#10;/stTRttn/ef8sv3UdTLD/wA9P9V/yz/+KoAG+zeR9n87zv8All/t1JCkn+hfuf3UW797/wDF0SW/&#10;mzwyf6mpLqb7PPD/AMtotn7ygAaSWf8A1k373f8A6rzamuIYpf3fnf6rb5kVU4WiigmuJIZf3X/f&#10;dWt0SQfu/wDlrQBXkj/5af5/3qsRrIn/AB7+b5X/AC0oWOL/AFn/AH7qNf3/AO7j/wBVQBJZ/uP3&#10;n/PL/ntVqF8TH9z5UUn7zzf4KryL9ng8z/nlXN/FTwHH8RvB8+iST3dlFK6yebp1y0M3/fa1StJ+&#10;+BqeNvm8K6zJ5Pk/6K1Xvh7/AMiNov8A16p/6DXNXehHwl8JbzRIppZ/sOnNFHLNLveT/eaul+Hv&#10;/IjaL/16p/6DUsDpaKKKAK93/wAek3+438q/CSSTb4x8c/8AYfuf/Qq/dm8P+iTf7jfyr8Hrxtnj&#10;Hxz/ANhu6/8AQq+y4QnyZqv8Mjz8dDnomh51HnVR8z3o8z3r9y+sHgewiXvOo86qPme9Hme9H1gP&#10;YRL3nUedVHzPejzPej6wHsIlPxhJu0P/ALeoP/Qq/dPwP/yJOgf9eMH/AKAtfhF4ok36V/29Rf8A&#10;oVfu74GH/FE6B/14wf8AoC1+LcZz58yj/gj/AOlSPfwEOSl8zoq8Q+GX7J3g34T/ABn8WfE7Q5tQ&#10;/t/xNG8d7FNMrQ/NIsjbV25HzKO9e30V8IegFfJfxl/4JqfB74yeMJvE7wal4U1e5LyXEvh64WFL&#10;l2+8zqytz/u7a+tKKAPF/wBnP9lL4f8A7MuiT2XhHTG+1z8XGq3h33dx/vNgfpXpvirwnpHjnw7f&#10;aFr+nQanpN6jRXFpdDckiVt0UAfDt/8A8EiPgpe65NeR3fiK00+Wf7T/AGVDfL9m/wB37m7b/wAC&#10;z719feBfAmgfDPwvY+G/Dmmw6Rotinl29rBwgH+NdJRQAUUUUAFFFFABRRRQAUUUUAFFFFABRRRQ&#10;AUUUUAFFFFABRRRQAUUUUAUdUvhpmlXt2/ItoXlP/AV3V+SX7EvgyP8AbQ/bA8c/E/x5Zx6vpOmu&#10;8tvYXcm9I3ZtsMe3+6q/w1+oHxv87/hT/jH7P5vm/wBlXHl+T9//AFbV+fn/AAROUHQvik5wZPtt&#10;v1+991qAP0M8W/Cbwb468NzaBrfhrTr/AEmRPL+yy2q7Ix/scfL/AMBr8x/2JtR1H9lv9vbxb8GD&#10;ek+FdSkljjgkkZ1R9vmW7J/tbWRS1frVX47/ABM8xv8Agr/o32f739sWPmeT/uruoA/YivjLwJ/y&#10;lB+Iv/YmWP8A6FX0P4v/AGg/ht8P9bn0TxJ440PRdXijWWS0vL6OKUI33W2sa+PPBvx5+HVr/wAF&#10;E/H3ieTxvocPh+58J2dtFqH21fJlkVhuXfuxuoA7r/gqH/yRfRv+witfmW/+vg/67r/6FX3x/wAF&#10;Fvj18NfHPwj0u20LxxomqXcWorL5VnfK7/8AjrV+eLeL/D5nh/4nNp99f+WlAH2ZN/r6ZXNTfFbw&#10;P5//ACOeh/8AgSv/AMVTf+Fq+B/+hz0P/wACV/8AiqAOnormP+Fq+B/+hz0P/wACV/8AiqP+Fq+B&#10;/wDoc9D/APAlf/iqAOnormP+Fq+B/wDoc9D/APAlf/iqP+Fq+B/+hz0P/wACV/8AiqAOnorml+KH&#10;gd/3n/CZ6J/4ErTf+Fq+B/8Aoc9D/wDAlf8A4qgDp6K5j/havgf/AKHPQ/8AwJX/AOKo/wCFq+B/&#10;+hz0P/wJX/4qgDp6K5j/AIWr4H/6HPQ//Alf/iqP+Fq+B/8Aoc9D/wDAlf8A4qgDqFr5v+Jf/I8a&#10;n/v17QvxU8D/APQ56J/4Er/8VXz78RPGvhq68canJb+INPmilf8A1sMq7KAPrr/gln/yW/xz/wBg&#10;e2/9Cav0/r8kf+CcHxe8EeCfiz40v/EHizStLtZtKgijmu7pY1kdWbcvzV+iX/DW3wZ/6Kb4Z/8A&#10;BlF/jQB13xc/5JZ4t/7BVz/6Kavwe0f/AJBVn/1zr9jviV+1H8ItW+HfieztviZ4YM02mXUcf/Ey&#10;j+/5Tf7Vfi7pnivQ4bKGOXWbQHZ/z1oA+pvhL/yTnRv+BV1teXfC/wCJXgyy8AaZb3HizSYJot37&#10;qa5XfXVf8LV8D/8AQ56H/wCBK/8AxVAHT0VzH/C1fA//AEOeh/8AgSv/AMVR/wALV8D/APQ56H/4&#10;Er/8VQB09Fcx/wALV8D/APQ56H/4Er/8VR/wtXwP/wBDnof/AIEr/wDFUAdPRXNR/FDwPL/q/Geh&#10;/wDgStN/4Wr4H/6HPQ//AAJX/wCKoA6eiuY/4Wr4H/6HPQ//AAJX/wCKo/4Wr4H/AOhz0P8A8CV/&#10;+KoA6eiuY/4Wr4H/AOhz0P8A8CV/+Ko/4Wr4H/6HPQ//AAJX/wCKoA6evJPj5/zL/wDwOu0/4Wr4&#10;H/6HPQ//AAJX/wCKry344/ELwrqX9jfY/E2k3vl7vM8m5V/LoA0f2YP+Tmvhb/2GE/8AQWr9uK/C&#10;j9nPx74X0f8AaK+HWpah4ksLPTrXVFluLqW5VEjTa3zPX69N+1v8GV/5qb4Z/wDBlF/8VQB67RWX&#10;omt2HiXSbTU9LvIb7T7qPzYLqGTekif3latSgAooooAK8Z/a1/5Irqf/AF9W3/o1a9mrxn9rX/ki&#10;up/9fVt/6NWgD2VelLSL0paACvxk/wCCrnw68VeK/wBpKG50fw1qmp2v9mxfvbW1Z0P3v4lr9m6R&#10;l3UAfzIf8KO+IP8A0Jmt/wDgBJ/hR/wo74g/9CZrf/gBJ/hX9NuyjZQB/Ml/wo74g/8AQma3/wCA&#10;En+FH/CjviD/ANCZrf8A4ASf4V/Tbso2UAfzJf8ACjviD/0Jmt/+AEn+FH/CjviD/wBCZrf/AIAS&#10;f4V/Tbso2UAfzJf8KO+IP/Qma3/4ASf4Uf8ACjviD/0Jmt/+AEn+Ff027KNlAH8yX/CjviD/ANCZ&#10;rf8A4ASf4Uf8KO+IP/Qma3/4ASf4V/Tbso2UAfiz/wAEqvhn4u8KftX2eo6x4b1XTbQ6PeR+ddWr&#10;Rp/yz/iav2ppFXbS0AFFFFABRRRQAUUUUAFFFFABRRRQAUUUUAFFFFABRRRQAUUUUAFFFFABRRRQ&#10;AUUUUAFFFFABRRRQAm2loooAKKKKACikZd1LQAUUUUAFFFFABRRRQAUUjdKWgAooooAKKKKACiii&#10;gAqC5/495f8Acap6guf+PeX/AHGoA4H4Cf8AJK9L/wCu95/6VTVV/aV/5Ivr/wD10s//AErhq18B&#10;P+SV6X/13vP/AEqmqr+0r/yRfX/+uln/AOlcNAHomm/8eFn/ANck/wDQat1U03/jws/+uSf+g1bo&#10;AKKKKACiiigAooooAKKKKACiiigAooooAKKKKACiiigAooooAKKKKACiiigAooooAKKKKACiiigA&#10;ooooAKKKKAEZd1Zc2n+RN5kdatJ1oAy5LKKUmT91+8rPXTbaL95/yy/5610IjROgqpd6fHcQGNBj&#10;zO9AGDcQxf8AbKKsmSH7V/q5v3v/AD1rqpNMkQQmP/WxVVh0eRJxJ5I8o/6yKgDmYfKln8uTzq0p&#10;PKi/0j9z5Wyri6PcwefHJD53m/6v+5HUbeG7lf3f/LLy/wDK0AZrSfv/AC/J/wC2tZs2n7r7zLf/&#10;AJCGz/VTfc//AGq6NtCvZ4P3hHp/wCmL4Zki/wBXD+6l/wBZ/foAxbGGV5/M/wBd9m3VHCsq/wCs&#10;mreuPDlz/q44hD8n/LGmr4duZfIkkh/66f36AMGH/npJ/rZZP+/dbU0P7j7R5P8Aqv8AWS05fDt9&#10;++j/AOetXo9IvrWeb/ltFQBHu+y+THJ+5+T95VG60+KXzv8AltFL+98r+P8A3qvHTtSnEMcsMX/s&#10;n/A6n/se4/f/ALofvUxQBQj0/wC0eTJ/rqcun/ZZ/wDU/upZPN/2K1LezvooP+m3/jlOa1ubn/WQ&#10;/vf/ABygCrdL5v8A1y/561IyyrPDJHVufTHl/wBWenUfwyVJJp8k0EUch6daAEhgkH/LH+Or0MHk&#10;U5IxGPkqWgAooooAKKKKACiiigAooooAKKKKAPOvgz/x56//ANhSWsj4B/8AH98Rv+xmn/8ARENa&#10;/wAGf+PPX/8AsKS1kfAP/j++I3/YzT/+iIaAPXKKKKACiiigAooooARulc7rZFtMJYv9b/y0ro6z&#10;Ly1lafzI6AMtoYovJ8uoZLyK1/d/89f++KleyvVmmPk5Ht/c/u1ZutOkuIIf3NAHM6xay28HmRze&#10;d8/+qptrbxS2M0ck3+tjXzK6SXRrmaD5zn/plUMmhSR/vLf/AFsf7ugDlfs/23/j382aKL/O2t7S&#10;bf7PPDJJN+92eV5X/POtm30sEAyRDn/WRUjabs/1cP72gAuPNtYP+mtU44ZW8mOT99LL+9/651bj&#10;064aaGSTAlH+s/6aUkWnyLP+8hoAx9Sb7F50n/LLZ5tfH11+0D8U9e8c3snh/TPO0WxnaL+yobbe&#10;kif3nf71fbTaZJJ1/wBZ61laN4M0/wAN/aHs7QQTSSeYfKr0MFioYWcpzpqd1y6nmY/CTxkIwhWd&#10;Kz5rw/U89+CnizxD4o8OXt54k8Mw6BqH2ryo4vL2eYn96vQFt5XE1x/qf+elaf8AZOJpbh/Nml/6&#10;6UXFhc3Fl5Xk8+lctWaqzlOMeVdjsoU5UqUYTlzyj1f2jCuL7yoP3kP72L/V1ah/0r93JD5Mu+uZ&#10;8Kw+LtS1zWo9c0yGy0+1kWLT5f8An4Su0/sGV/3cn+qrE3Me4Xz/APpt+/8A+AU3zJW87/ljLWg2&#10;lXzwTx+T5P8Azzrh4vBHjg+PrK9fU/P0SP8A1lrLQByupa544vPipZWdnpnk+Gok/wBIu5pf9Z/D&#10;8letQyW0H7uprjRLmUwxfYxmTd5stOTQr6Dv0/1dAGbJN5vk+ZD+93/6r/2ahodv+h+dV6HQ9SP+&#10;s8mH/wBDpj6Jqxg/dxQw9v8A7KgCpeLcy/u44fJl/wCWlN+y3L+TJ/rvkbzPO/3q1rTRr6y6w+dL&#10;L/rJaibS9Snz+5/1nWKb7lAHJeNdZ8Q6J4b1O88P6ZFrOqxp+7tJvubK+fNA+D3jP4v/ABAg8T/E&#10;TRhBoPl+XJD5uz/dXZ/CtfV0ejXiLs8mHH/PWprbTrwAYiGPL8uvSwuYVcHCXsoq8vt/aseFmGU0&#10;c0nTniJPkT+D7N/73umVY2djZWMOl2cPk6fbJ5UcUMWxI/8AZryD9pPx78RvA2laLZ/DPQP7T1rV&#10;5GtpLr7/ANiT+Fv/ANqvd7fw9JDb+X+9Hz/8spaRtDuYJ5xGZfKlrmoVo0K0as4qfk/hl/iPblD3&#10;eSHu+h8y/sk/s533wbstZ8WeL/sk3jTU5/8Ars9sjfM3zf3mr6Rt/Mi86T/ltL/rP9yrJ0O9eDyw&#10;QYvLz+9+/vpkOiXqfu5P33/TX/npWmLxlXHVpYit8UiKdONKPJAqx30S33lxw+TFs/1v8G/+7U11&#10;qXmzzRyf6qL/AMiVNeaFJOcRw/uj/rKrNoeozWMPlxCH5Of79cRqPjvIrqDy4/30Urr/AK75H2VG&#10;00ST+XJ+5ll/1cVTafoN88HmXkMP2unx6TqSZkjI4f8Ad0AUPu/u5P8AW/8ALT/cqRrz9x+8/cxR&#10;f+RH/u1dOn6kTjygTJ1lqFdJ1FIcSWkORzHz/HQBFcTRfvo4/wBzDU1vHFZQeZ/rpf8APzU6DRL2&#10;GDk+dL/7PT7nSr2TGYgPLT/lj/6DQBUa8ii8799/2y/9mpu6JYIY5P8AWyv/AK2rY0CQjMtmBJ5f&#10;WL/0Goo9Avv9ZJDDNLv/APHP4aALEbebPPJb+V9xadD/AKLP/wBMv/Rj00aFckbB+5q99gufJx5P&#10;77/xygDPuF+2/u/9TTpI5ZYJreOb97VpdNuX/wBZDTW025/c/uf+ulAFFbXfPN5n/LX/AMh1YkXy&#10;v3kk3nf+gVJfaTcv/q4c1J/Z9z/q/J/dUAZ8jf6mOSfyfNTzY/8Afq9btL5H+p/e/wDPKm3WmXMs&#10;0MscPEQz5X+f4qngsbhJjKYh5o6kn/WUAVrhYmgqvHdS/vv+euyrlxb3P/PnVdNMvkn8ww+dQBHu&#10;+y+T5flTfan8qrVxbxfvvL/1UVEenXL48yHq/wD37qxJYSPOf3P+s/5a0AZ8LfuPM86bzasW91vn&#10;/eQ1YXT5FH7yHzpaSTTrhJ9kcI8mgCtJ+9g/6Zf89f8AnnRJD9n/AHkk038NXZNNfOPKHl+lR3Vp&#10;ezz/AET93QBE0eyeGPzvOi/1VOVv+23/AKBVg2lywhkTiWpFgkXP7np/q6AKdxcebPBJH/qa5PXW&#10;3/EXwbJ/rv3c/wD7LXbLpu+D95/c/wBVXG+IoRF8TPBv7nyfkn/9loApfFH/AJK18Jv+v6+/9EV6&#10;xXk/xR/5K18Jv+v6+/8ARFert0oAWkJxQvSloAKKKKACiiigBCcVn3X7qtGqV9Z/aKAMS8uvtw8v&#10;H8Dfvf8Anm+35a/O7XfgH+0Z4t8YT2/ijWbuz0SXWPN/tD+09iRw+b8sqIv91dny1+jkmnSLNmOH&#10;iX/WVhav4KfXZrKS8P722n80Y+4letl2ZVctcp0owk5d483L6GFSjGr8ZQ8O6T/Y2lWVv539pyyw&#10;LF9qm+/J/tP/AHaLxvtmlTafHNLZS3KNF9qh+/H/ANNa37jSLjyYBHEPL/5aCmLo9zb+T5cNeXze&#10;8bny5+yx4a+IPgbxh458MeI4LvUtEtrrzbbVbyTe8kzfxJ/eWvpM6T5sHmRzfvov9Z/f2VsjTXwT&#10;GZfNH3POqGOxvXMwz5Jj583/AJ6PXbjsa8fiJYicVFyte392Nub/ALeOTC0PqtKNLmcvUzri132M&#10;MckPnRbGl/fRK/8A45UOoQ/aNKhjt/Ksv+ef9yptLTxDdef/AGhD5HlP+78n/lpTpLHUn8mP7H+6&#10;/wCeX8FcB1mTfQyvY+X/AKn5/wDOyho4l/d/8tdn7z+/HWlcaBqRnspB5v7qpk0i9k8/Nnj/ANqU&#10;AU/se7zo4/3MOxaz5oZbjyZP9TF/y0i/56Vv/wBl6kLkP5Q8s/fH/oK0q6Tc+f8A8eVAHNyWMtnP&#10;9n/13yebHd/7H92prO183/SP+W3/ADyh+/JXRLZ3yQf8eX+t/wBZVWHRb22IcxSzE9B/zzoAyVvL&#10;n/l3h86WrVj/AKR50n77/rr/AL1aEOjyy/8ALl5NN0/R76D/AI+IaAMvyZfP8v8A1Pyf62sFtH1x&#10;fHH2iO9hm0SWDypIv443X5t1d5No9zcWPlyf9s/79RwaNcrBNcSWY80v/qqAMeOGKWCaO4/fVDby&#10;f9/Za0rjQr2XH2eGWHP+sqT+yLnP7uzl4/1f9ygCm2rf2X9ikuP3Msr+V5UP3P8Aepskn2jzvM/1&#10;P/LOWrlvpepGeYyQ/wDTOpG0O+8j/U/6r/VxfwUAZcNn5sH+u/df8tIv/ZqmmuIkn/6Zf8tKtTaH&#10;c/6zyZvN/wCeX8FOk0G+l/eSQ/vf/HNn92gDPkm3T+X/AK6KVP8AW07S2it/9ZD50sT/APfunf8A&#10;CN3N1fTR+TND/wAtY5f4P92pho19IIYzZ4oAr3kkt/50ckP7qJ2l8r+OSrHnbPJ8z99L/wCi6jk0&#10;LUreeaS3hl/d/wDLX+OWrEejXtr5EkcMv7v/AFlAGbJebp5o5IfJ+f8A4Bsojb/UfZ/9V/z1/g/3&#10;auX3hm+lghjj8391J5lUZtG1eDVYY7ezl+ySJ+8oAkm8u1n8uPyvKif95L/HVqS4triDzI/3EUX/&#10;AH3HUk2gX08H+p/g/eedTW8PXLaV9n+x/wCtj/ytAHC6p44l0bXLLR49Mu737T/y9Q/cj/367hdU&#10;trP935MsN3F/rIvv/wDAqhj8ISS2PlyWf72Or1vpt9FBDceTL9r8vy6AOIh+FXge18Rf8JJb+GbS&#10;z1rf5keoeX/H/e/3v9qupuNQiig8zzvOilfyvN/+Lra+wXz+d5kOf+edYHirwVc+Jh9nkMsNpG/m&#10;/ufv760nUnV+OTfrqTGEIfBHlItL1CJ5/wB3N/n/AOJqRfNuP3f+p+f/AFsPz1btPC1zZ5/0Mcfu&#10;o/8A4qua8ZweLtFmhPhrTfPl3r5hl/uVmUbUayp/rJvJ8r/V+dViPT/tEEP/ACx/56f/ABNaDaXf&#10;XkFn9osoppf+WlWJNEuZf3n/AC1/9koAz1X7LPD/AORJf/ZajuIZWn8yT/VS1et9Flin/wBTL5X/&#10;AE2p02k3N5P5fkywwxf+RKAKduvm33l+T50X/PKrEjRJB5cf9+prfR7pp/8AltD/ANNf46c2l3MX&#10;+rh/+2UARtpsV1Y1HJNKsH2eSbyZZf3Ucv8A8XVqTT76OCH7ND/H5skUtUdUsb6DPl2fnxSUAWI4&#10;/Kg/eTf9tabHaxJ/z2mot9LuYj+8s/Oi2f5WrEenXs8O/wAkQn0oAd9o2/8ALHyf+elNt5vss/l/&#10;8tf/ABypIdNuVn8z/nr/AKypF0+V5/Lkh/db/wDxygCOTzZf+mNEf7qDy/O86WKpodNlgn/57Rf9&#10;NvuVI2ny+f5cn+poApxyfv8AzPPi82rCr/zz/wCWtIbCRQJBZwn5/wDVf886nayk8/zZDLj/AJ5Q&#10;0ANaH7V50cn/ACy20LJFaweZ/qfN/e/36I4Lnz5vMh/c/wDTH79PaykbMfkjyh/q6AMTxs2/wPrM&#10;kf8Ay1tWrQ+Hv/IjaL/16p/6DVHx0ki+DtZk8nn7K0dXvh7/AMiNov8A16p/6DQB0tFFFAFe6/49&#10;J/8Acb+Vfglqn/I8eOf+w3c/+hV+9d3/AMec/wDuNX4FeIJNvj/xn/2G7r/0KvqeGJcuYfJmVSPN&#10;EnwPWjA9azvOjo86Ov1/2pw+yNHA9aMD1rO86Ojzo6Pah7I0cD1owPWs7zo6POjo9qHsg8Qf8eEP&#10;/X1F/wChV+9Hgb/kSdA/68YP/QFr8C9Wk3QQ/wDXeL/0Kv318Df8iToH/XjB/wCgLX5PxXLmx8f8&#10;C/OR2UY8sToKKKK+PNwooooAKKKKACiiigAooooAKKKKACiiigAooooAKKKKACiiigAooooAKKKK&#10;ACiiigAooooAo6rp41PSr60fpcwvEf8AgS7a/JX9hbx5bfsaftV+P/hf8QL2LSLTUpvKt76b5IZJ&#10;lf8Adt/usp4av14r57/aU/Ym+Gv7UJhvPFGmy2+uwwGK31nTZPKmQf7XaT23UAes+KfiX4V8G+HL&#10;jXtY8QadY6TbR+bJdS3K7Nn5/NX5f/sb21z+1D/wUN8WfFu3svP8K6RJJL9qOVTft8u32/7Xy7tv&#10;pXrkH/BHXwjJ9ht9Y+KPivWdGtXzHpU3lrH/ALq8/L+FfaXwf+C/hD4E+DoPC/gvRo9K0qI+YcfM&#10;8r/3nf7zN9aAMvxz+zP8LfiT4km8QeJ/A+ka3rUsaRPfXdtvkKL91axv+GMfgfjZ/wAKy8Pf+A1e&#10;1UUAeKL+xh8D4+nwv8O/+A1O/wCGNPgh/wBEy8Pf+A1e00UAeKf8MYfA/wD6Jd4d/wDAWj/hjD4H&#10;/wDRLvDv/gLXtdFAHin/AAxh8D/+iXeHf/AWj/hjD4H/APRLvDv/AIC17XRQB4p/wxh8D/8Aol3h&#10;3/wFo/4Yw+B//RLvDv8A4C17XRQB8CfFv9mb4YaT+2D8G9Es/h3pMPh+/sb/AO2W0Nj+5kdVbbv/&#10;AKV9I/8ADGXwQ/6Jd4d/8Ba9he0hluY5pIo2lj+5IfvCrNAHin/DGHwP/wCiXeHf/AWj/hjD4H/9&#10;Eu8O/wDgLXtdFAHin/DGHwP/AOiXeHf/AAFo/wCGMPgf/wBEu8O/+Ate10UAeKf8MYfA/wD6Jd4d&#10;/wDAWn/8MafBBf8AmmXh7/wGr2iigDxVv2MvghL/AM0y8P8A/gNTf+GK/gZ/0S7w7/4C17ZRQB4n&#10;/wAMV/Az/ol3h3/wFqT/AIY2+CH/AETLw9/4DV7RRQB4v/wxl8EP+iZeH/8AwFpn/DGHwP8A+iXe&#10;Hf8AwFr2uigDxT/hjD4H/wDRLvDv/gLR/wAMYfA//ol3h3/wFr2uigDxT/hjD4H/APRLvDv/AIC0&#10;f8MYfA//AKJd4d/8Ba9rooA+Bf8AgoD+zL8MfAf7M+s6p4X+HWk2WrR3tnHHLptk3mhGnXf93/Zr&#10;3/w5+x38FLzw7pk9x8MvD3my2sUj/wCjd9i17nPbRXUPlzxCWPuJKnVdtAHiv/DGHwP/AOiXeHf/&#10;AAFo/wCGMPgf/wBEu8O/+Ate10UAeKf8MYfA/wD6Jd4d/wDAWj/hjD4H/wDRLvDv/gLXtdFAHin/&#10;AAxh8D/+iXeHf/AWnr+xl8EF/wCaZeHv/AavaKKAPF2/Y0+CDf8ANMvD3/gNULfsU/Atv+aXeHf/&#10;AAFr26igDK8P+HtN8KaHZaPpFnDp2mWsYit7WEYSNP7q1q0UUAFFFFABXmn7QHgfV/iD8MdS0fQ/&#10;sv8AakjxyRfbH2RfK275m2mvS6KAPL/+Eh+K/wD0Jmh/+Dtv/jVH/CQ/Ff8A6EzQ/wDwdt/8ar1C&#10;igDy/wD4SH4r/wDQmaH/AODtv/jVH/CQ/Ff/AKEzQ/8Awdt/8ar1CigDy/8A4SH4r/8AQmaH/wCD&#10;tv8A41R/wkPxX/6EzQ//AAdt/wDGq9QooA8v/wCEh+K//QmaH/4O2/8AjVH/AAkPxX/6EzQ//B23&#10;/wAar1CigDy//hIfiv8A9CZof/g7b/41R/wkPxX/AOhM0P8A8Hbf/Gq9QooA8v8A+Eh+K/8A0Jmh&#10;/wDg7b/41R/wkPxX/wChM0P/AMHbf/Gq9QooA8v/AOEh+K//AEJmh/8Ag7b/AONUf8JD8V/+hM0P&#10;/wAHbf8AxqvUKKAPL/8AhIfiv/0Jmh/+Dtv/AI1R/wAJD8V/+hM0P/wdt/8AGq9QooA8v/4SH4r/&#10;APQmaH/4O2/+NUf8JD8V/wDoTND/APB23/xqvUKKAPL/APhIfiv/ANCZof8A4O2/+NUf8JD8V/8A&#10;oTND/wDB23/xqvUKKAPL/wDhIfiv/wBCZof/AIO2/wDjVH/CQ/Ff/oTND/8AB23/AMar1CigDy//&#10;AISH4r/9CZof/g7b/wCNUf8ACQ/Ff/oTND/8Hbf/ABqvUKKAPL/+Eh+K/wD0Jmh/+Dtv/jVH/CQ/&#10;Ff8A6EzQ/wDwdt/8ar1CigDy/wD4SH4r/wDQmaH/AODtv/jVH/CQ/Ff/AKEzQ/8Awdt/8ar1CigD&#10;y/8A4SH4r/8AQmaH/wCDtv8A41R/wkPxX/6EzQ//AAdt/wDGq9QooA8v/wCEh+K//QmaH/4O2/8A&#10;jVH/AAkPxX/6EzQ//B23/wAar1CigDy//hIfiv8A9CZof/g7b/41R/wkPxX/AOhM0P8A8Hbf/Gq9&#10;QooA8v8A+Eh+K/8A0Jmh/wDg7b/41R/wkPxX/wChM0P/AMHbf/Gq9QooA8v/AOEh+K//AEJmh/8A&#10;g7b/AONUf8JD8V/+hM0P/wAHbf8AxqvUKKAPL/8AhIfiv/0Jmh/+Dtv/AI1R/wAJD8V/+hM0P/wd&#10;t/8AGq9QooA8v/4SH4r/APQmaH/4O2/+NUf8JD8V/wDoTND/APB23/xqvUKKAPL/APhIfiv/ANCZ&#10;of8A4O2/+NUf8JD8V/8AoTND/wDB23/xqvUKKAPL/wDhIfiv/wBCZof/AIO2/wDjVH/CQ/Ff/oTN&#10;D/8AB23/AMar1CigDy//AISH4r/9CZof/g7b/wCNUf8ACQ/Ff/oTND/8Hbf/ABqvUKKAPL/+Eh+K&#10;/wD0Jmh/+Dtv/jVH/CQ/Ff8A6EzQ/wDwdt/8ar1CigDy/wD4SH4r/wDQmaH/AODtv/jVH/CQ/Ff/&#10;AKEzQ/8Awdt/8ar1CigDy/8A4SH4r/8AQmaH/wCDtv8A41R/wkPxX/6EzQ//AAdt/wDGq9QooA8v&#10;/wCEh+K//QmaH/4O2/8AjVH/AAkPxX/6EzQ//B23/wAar1CigDy//hIfiv8A9CZof/g7b/41R/wk&#10;PxX/AOhM0P8A8Hbf/Gq9QooA8v8A+Eh+K/8A0Jmh/wDg7b/41R/wkPxX/wChM0P/AMHbf/Gq9Qoo&#10;A8v/AOEh+K//AEJmh/8Ag7b/AONUf8JD8V/+hM0P/wAHbf8AxqvUKKAPL/8AhIfiv/0Jmh/+Dtv/&#10;AI1R/wAJD8V/+hM0P/wdt/8AGq9QooA8v/4SH4r/APQmaH/4O2/+NUyXxB8V3hlT/hDPD/3MD/id&#10;v/8AGq9TooA4f4PeHdU8K/D3TdL1uGC31SNp5Z4rSTfEhknkk+VsD+9SfGTwleeOfhzrGh6WIRf3&#10;PlSQ+d8qb45o5Pm/75ruaKAPKrfXfivBBFH/AMIZ4f8A3aKP+Q2//wAaqX/hIfiv/wBCZof/AIO2&#10;/wDjVeoUUAeX/wDCQ/Ff/oTND/8AB23/AMao/wCEh+K//QmaH/4O2/8AjVeoUUAeX/8ACQ/Ff/oT&#10;ND/8Hbf/ABqj/hIfiv8A9CZof/g7b/41XqFFAHl//CQ/Ff8A6EzQ/wDwdt/8ao/4SH4r/wDQmaH/&#10;AODtv/jVeoUUAeX/APCQ/Ff/AKEzQ/8Awdt/8ao/4SH4r/8AQmaH/wCDtv8A41XqFFAHl/8AwkPx&#10;X/6EzQ//AAdt/wDGqP8AhIfiv/0Jmh/+Dtv/AI1XqFFAHl//AAkPxX/6EzQ//B23/wAao/4SH4r/&#10;APQmaH/4O2/+NV6hRQB5f/wkPxX/AOhM0P8A8Hbf/GqP+Eh+K/8A0Jmh/wDg7b/41XqFFAHl/wDw&#10;kPxX/wChM0P/AMHbf/GqP+Eh+K//AEJmh/8Ag7b/AONV6hRQB5f/AMJD8V/+hM0P/wAHbf8Axqj/&#10;AISH4r/9CZof/g7b/wCNV6hRQB5f/wAJD8V/+hM0P/wdt/8AGqP+Eh+K/wD0Jmh/+Dtv/jVeoUUA&#10;eX/8JD8V/wDoTND/APB23/xqj/hIfiv/ANCZof8A4O2/+NV6hRQB5f8A8JD8V/8AoTND/wDB23/x&#10;qj/hIfiv/wBCZof/AIO2/wDjVeoUUAeX/wDCQ/Ff/oTND/8AB23/AMao/wCEh+K//QmaH/4O2/8A&#10;jVeoUUAeX/8ACQ/Ff/oTND/8Hbf/ABqj/hIfiv8A9CZof/g7b/41XqFFAHl//CQ/Ff8A6EzQ/wDw&#10;dt/8ao/4SH4r/wDQmaH/AODtv/jVeoUUAeX/APCQ/Ff/AKEzQ/8Awdt/8ao/4SH4r/8AQmaH/wCD&#10;tv8A41XqFFAHl/8AwkPxX/6EzQ//AAdt/wDGqP8AhIfiv/0Jmh/+Dtv/AI1XqFFAHl//AAkPxX/6&#10;EzQ//B23/wAao/4SH4r/APQmaH/4O2/+NV6hRQB5f/wkPxX/AOhM0P8A8Hbf/GqP+Eh+K/8A0Jmh&#10;/wDg7b/41XqFFAHl/wDwkPxX/wChM0P/AMHbf/GqP+Eh+K//AEJmh/8Ag7b/AONV6hRQB5f/AMJD&#10;8V/+hM0P/wAHbf8Axqj/AISH4r/9CZof/g7b/wCNV6hRQB5f/wAJD8V/+hM0P/wdt/8AGqP+Eh+K&#10;/wD0Jmh/+Dtv/jVeoUUAeX/8JD8V/wDoTND/APB23/xqj/hIfiv/ANCZof8A4O2/+NV6hRQB5f8A&#10;8JD8V/8AoTND/wDB23/xqj/hIfiv/wBCZof/AIO2/wDjVeoUUAeX/wDCQ/Ff/oTND/8AB23/AMao&#10;/wCEh+K//QmaH/4O2/8AjVeoUUAeX/8ACQ/Ff/oTND/8Hbf/ABqj/hIfiv8A9CZof/g7b/41XqFF&#10;AHl//CQ/Ff8A6EzQ/wDwdt/8ao/4SH4r/wDQmaH/AODtv/jVeoUUAeX/APCQ/Ff/AKEzQ/8Awdt/&#10;8ao/4SH4r/8AQmaH/wCDtv8A41XqFFAHl/8AwkPxX/6EzQ//AAdt/wDGqP8AhIfiv/0Jmh/+Dtv/&#10;AI1XqFFAHl//AAkPxX/6EzQ//B23/wAao/4SH4r/APQmaH/4O2/+NV6hRQB5f/wkPxX/AOhM0P8A&#10;8Hbf/GqP+Eh+K/8A0Jmh/wDg7b/41XqFFAHl/wDwkPxX/wChM0P/AMHbf/GqP+Eh+K//AEJmh/8A&#10;g7b/AONV6hRQBwvwm8P6xoPh2b+3re1s9Uurl7mS2tJfNSMt237RuritA8P/ABE8A654sGmaLpOs&#10;6fqepvf28s+pNC/zRqu112H+7Xt9FAHlv/CRfFj/AKEzw9/4O3/+NUf8JF8WP+hM8Pf+Dt//AI1X&#10;qVFAHlv/AAkXxY/6Ezw9/wCDt/8A41R/wkXxY/6Ezw9/4O3/APjVepUUAeW/8JF8WP8AoTPD3/g7&#10;f/41R/wkXxY/6Ezw9/4O3/8AjVepUUAeW/8ACRfFj/oTPD3/AIO3/wDjVH/CRfFj/oTPD3/g7f8A&#10;+NV6lRQB5b/wkXxY/wChM8Pf+Dt//jVH/CRfFj/oTPD3/g7f/wCNV6lRQB5b/wAJF8WP+hM8Pf8A&#10;g7f/AONUf8JF8WP+hM8Pf+Dt/wD41XqVFAHlv/CRfFj/AKEzw9/4O3/+NUf8JF8WP+hM8Pf+Dt//&#10;AI1XqVFAHlv/AAkXxY/6Ezw9/wCDt/8A41R/wkXxY/6Ezw9/4O3/APjVepUUAeW/8JF8WP8AoTPD&#10;3/g7f/41R/wkXxY/6Ezw9/4O3/8AjVepUUAeW/8ACRfFj/oTPD3/AIO3/wDjVH/CRfFj/oTPD3/g&#10;7f8A+NV6lRQB5b/wkXxY/wChM8Pf+Dt//jVH/CRfFj/oTPD3/g7f/wCNV6lRQB5b/wAJF8WP+hM8&#10;Pf8Ag7f/AONUf8JF8WP+hM8Pf+Dt/wD41XqVFAHlv/CRfFj/AKEzw9/4O3/+NUf8JF8WP+hM8Pf+&#10;Dt//AI1XqVFAHlv/AAkXxY/6Ezw9/wCDt/8A41R/wkXxY/6Ezw9/4O3/APjVepUUAeW/8JF8WP8A&#10;oTPD3/g7f/41R/wkXxY/6Ezw9/4O3/8AjVepUUAeW/8ACRfFj/oTPD3/AIO3/wDjVH/CRfFj/oTP&#10;D3/g7f8A+NV6lRQB5b/wkXxY/wChM8Pf+Dt//jVH/CRfFj/oTPD3/g7f/wCNV6lRQB5b/wAJF8WP&#10;+hM8Pf8Ag7f/AONUf8JF8WP+hM8Pf+Dt/wD41XqVFAHlv/CRfFj/AKEzw9/4O3/+NUf8JF8WP+hM&#10;8Pf+Dt//AI1XqVFAHlv/AAkXxY/6Ezw9/wCDt/8A41R/wkXxY/6Ezw9/4O3/APjVepUUAeW/8JF8&#10;WP8AoTPD3/g7f/41R/wkXxY/6Ezw9/4O3/8AjVepUUAeW/8ACRfFj/oTPD3/AIO3/wDjVH/CRfFj&#10;/oTPD3/g7f8A+NV6lRQB5b/wkXxY/wChM8Pf+Dt//jVH/CRfFj/oTPD3/g7f/wCNV6lRQB5b/wAJ&#10;F8WP+hM8Pf8Ag7f/AONUf8JF8WP+hM8Pf+Dt/wD41XqVFAHlv/CRfFj/AKEzw9/4O3/+NUf8JF8W&#10;P+hM8Pf+Dt//AI1XqVFAHlv/AAkXxY/6Ezw9/wCDt/8A41R/wkXxY/6Ezw9/4O3/APjVepUUAeW/&#10;8JF8WP8AoTPD3/g7f/41R/wkXxY/6Ezw9/4O3/8AjVepUUAeW/8ACRfFj/oTPD3/AIO3/wDjVH/C&#10;RfFj/oTPD3/g7f8A+NV6lRQB5b/wkXxY/wChM8Pf+Dt//jVH/CRfFj/oTPD3/g7f/wCNV6lRQB5b&#10;/wAJF8WP+hM8Pf8Ag7f/AONUf8JF8WP+hM8Pf+Dt/wD41XqVFAHlv/CRfFj/AKEzw9/4O3/+NUf8&#10;JF8WP+hM8Pf+Dt//AI1XqVFAHlv/AAkXxY/6Ezw9/wCDt/8A41R/wkXxY/6Ezw9/4O3/APjVepUU&#10;AeW/8JF8WP8AoTPD3/g7f/41UOl6b4413x5o+p+ItF0rSLCwjk/eWd+1w8jt/Dt2LXrFFAHlHxh8&#10;L+LtS8R+CNc8J2WnajNol1PJcW2oXLW6lJItvysqmm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4r4jv/AIw61od7Yf8ACGeHh9pj8vP9uN/8Yr0/wppkmi+HNMsLjb9pigWO&#10;Xyvu79vzVt0UAFFFFAEFwnmwyJ/s1+UXiD/gmn8ar3xX4l1C3n8MT2t/qM9zF5t9Kj7Gb5f4K/WP&#10;HFJ0row2Jq4SftaMrMD8kf8Ah2X8dP8AqU//AAZy/wDxqj/h2X8dP+pT/wDBnL/8ar9bs+9GfevV&#10;/t7Mf+fn4R/yJsj8kf8Ah2X8dP8AqU//AAZy/wDxqj/h2X8dP+pT/wDBnL/8ar9bs+9Gfej+3sx/&#10;5+fhH/ILI/JH/h2X8dP+pT/8Gcv/AMao/wCHZfx0/wCpT/8ABnL/APGq/W7PvRn3o/t7Mf8An5+E&#10;f8gsj8jZv+CY/wAc7gQp5/hOECdZeL6T+Fv+uVfq74Z06XSfDumWdxjzra1iicj7u5VCmtX60ZwM&#10;V5mJxdbGT560rsodRRRXKAUUUUAFFFFABRRRQAUUUUAFFFFABRRRQAUUUUAFFFFABRRRQAUUUUAF&#10;FFFABRRRQAUUUUAFFFFABRRRQAUUUUAFFFcZ8WvB2pfED4aeIPDmj6zL4f1HU7V7a31WEb3ty38Y&#10;oA+X/wBuP/goTon7OWi/2B4OvLTX/iBcuv7nPmw2Ue75ml2/xdgtfWPgHWrjxD4H0DV7wxfa77T4&#10;LmXyvu73jVmr8tP27v2QvBf7L/7KWmSaPDLqnim+1qCPUNf1D57i5+V2Zc/wrur9OfhfKI/g94Tf&#10;00S1/wDRC0AfK/7Q37a3ja1+NA+DnwR8KQ+LfGEQ/wCJjeXYY29n8v3W/wB3+JmrD8Lftu/FL4Rf&#10;GLQfAv7Qvg7T/D9trrpFZeINKkb7MHb5fmb7rfN+VY//AAS2jl8UePfjn40v5xNqN/rbWsmRlvlZ&#10;m+9XZ/8ABWvRBffswRaxHL5F1o+sWt7H+7+Y/eXG7+HrQB9u0V+df7bf7RnjP4Vfs3fs/eL/AA/r&#10;V3pd3qclnNqgh277lPsayMjZ/Gq3xE8HftaeJvhnefFtPiLa+GrqO1jvrfwXpsf7n7Mq7vndvvSM&#10;vWgD9HaK/OD4SfGL9oH9vXwbpn/CJ6pD8LND0dPL1TxIIxLcaheL/BCv8K/3q6L9kD4y/FLwV+0x&#10;4r+BPxW18+Lbq1tPt2n6r5fzn7rDdgfd2+vSgD6D0LxJ8bp/2mNT0vU/D+kw/CCKBjZ6pFJ/pMj+&#10;UhXj/rpvX6V71Xwp4I+N3jfUf+Cnviv4eT6/PN4PtdLaWPS/l2Rv5ETbv++mrz74h/tBfG+D9u/x&#10;j8OPh/ONZ+06d9l06zv5NlpprttZrl/721d/4stAH6WUV+Wvxwv/ANpj9h+98NeP9Y+Jh+IvhqW5&#10;S31Cwmi2JG7feXb/AHfRq+if2z/2xtS+CX7OvhrxZ4Zs4odf8VmCPTvtg3pbeYnmMz/8BoA+waK/&#10;N65+Cf7Wul/DyD4haR8ao/EuteQupSeG4YleGXd83lo+3a3y19f/ALK/xM8W/F34LaL4j8b+GpvD&#10;HiSXdFc2ksZTzNvy+aqt91WxuxQB7FRRRQAjNtr4b/b0/wCCg2j/AAJ8O3fhfwHqUOp/EC5T/Ww/&#10;vYtOT++/8O70WvtDxDpI17Q9S0xp5LcXttJbGWL70e5WXcvvzX54fte/skeA/wBmT9iDxwfDVmb3&#10;Wr2exF5rWpfvru5/0hf4v4fvfw0AfbH7OnijU/GfwN8Ga3rd59t1W+06KW5ugNvmu38VfKnxc/as&#10;+K/xn+NOsfCj9nmytIptC/5DPiXUf9VE/wDdTt/s+5r6a/ZMG79mz4c/9geD/wBBrqPAnwh8IfDf&#10;VNZ1Hw3oFppF/rEnnX80A+e5f+89AHwprH7Qv7Sf7GuuaZf/ABph0/xv8O728S2udV06Medbbl/2&#10;f7v+196vsr4zftA+Hvg58DL74lXsom0pLFbmyizse6eRd0MS/wC02a+Tf+CkXxb/AOFqDTf2cfAE&#10;A8QeNtdvoDqMcIDpp8Ktu+dv4W/iPou6sf8A4KcWd14E/Zm+EPgDzfNhl1G0sbiX+EvBGi7/AM2a&#10;gCv4c8V/ttfGXw5F8TNCm0PQNJlRLvTvDZjH+mQ/e2/N83zD/vqvpD9iv9q64/aR8L6xZ+JNLj0D&#10;xz4fuvsmqafjZ8/99UbmvfvCVrFp/hfR7eL/AFUdrEif9818H/AbS4vCH/BUb4vWFhxa3+kfbpR/&#10;tttagD9CqYHDD5ea/KH4I+Mfjz8efj78X/hv4b+I13oun2uozy3OtXh86bTrVZ28uK3T+8zfKW9K&#10;h+IV98c/2AvjN4e0fTPGV38S7DxfBLbWVpqUjf8AH0zKu7Zz91m3D/gVAH6y7hu21yHxXtvE118N&#10;fEsHg+cW/imSyl/s6WX7qTY+Wvzx+PX7Pfx4+Cvw5vvjNf8Axw1C+8V6RGt9c6ZFH/oi/wB6JO21&#10;fu+9fSOn/HvXPin+wBqfxHjY6N4hl0GWbzbT/llMv8SUAev/ALOll8QNP+EGgW/xNvIb3xvHG/8A&#10;aEsZVxu3tt+6APu4r00ttHzV8E+H/ih4tuf+CVt340l8Qah/wlY0SeUat5v77esrKvzV518BvhB8&#10;fP2zfgzoHiTxR8WNQ8HaJDAltpdpp8f7688v5WuZn/vNQB+ntIzba+A/2D/if8T/AA18dviN8EPi&#10;PrE3iWbw/GlxZ6jMdz7P4ef7rKUrznxN4++IP7YH7Uvj74f23xXPwo8N+Hj9mt9PhOya92v8zdtz&#10;daAP1CVt1LX5/fDv4cftFfsy/Hbwbp1v4l1H4r/CvVz5V7dTRbm05P7z/wB32b+Kv0B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Cyf/Jsujf8AYfg/9FSV9h/C1BcfB7wmn/PTRLUf+QFryr9tv9l6&#10;9/av+Fdn4S0/XoNAmttRS/8AtN1E0qHarLtwP96vbfB+gv4X8HaLo0k32iTTbKC1Mv8Az08tFXd/&#10;47QB8Ff8EyJ5fBHxX+OXw81Ty4dVstYa98vo8iMzfw11n/BWvxNFZfs7ad4djkhbUfEOsQWtvEZP&#10;nIHLMq9/4f8Avqui/aS/YLufif8AEuH4n/DnxldfDr4gxFBJdwR5t7jb/E6ryzf+OnuKxfhj/wAE&#10;/fEtz8XtN+JPxp+JcvxE8QaRIJLK1itlS0/4HGy/+g4oA8n/AOCjnhl/DXwB/Zp0DUIR5tjqtjY3&#10;EUnqtsqspr7q+KK+X+z34gRP+gA4/wDINebftn/sran+1FpPgaz0/XrXQP8AhH9aXU5TdRNL5qbd&#10;u1cfxV7T4v8AB8niX4c6n4YS48iW709rEXPp8m3dQB8of8Eiv+TT4P8AsMXn/oVcX4Z/5S5+Jv8A&#10;sCRf+iq+kf2MP2cr79l/4PL4M1DWbXXphez3X2q0iZE+ds7cNWHpH7KOp6b+2drHxrk160On3tit&#10;kmliJvNHybd27pQB86/Dr/lMd4z/AOwRJ/6TR1sfC3/lLX4//wCxdb/0KOvafDX7IWpaD+2vrXxy&#10;fxHaz2Go2TWo0r7O3nRlolTdv6fwVa8I/soal4c/bH8SfGptdtJtN1fTmsRpYibzo33L8277v8FA&#10;HA/8FcP+TUJ/+wra/wDoVavxhj+C2sfspfDrw58ZtTi0bStY06zi066/e74rnyFZWRlU7f8AgXy1&#10;6N+2V+zlfftQ/B6bwXp+sw6LdG6iuRdXUbOny/w/LVv4g/st+G/i78BNN+Gvi8fbFsrKK2i1CAbX&#10;gmjTassW6gD5Ch/YO+PHwThi1D4MfGuW80G1Rrm307VpHjSRNu5V2fOn57a98/4J/ftReJP2jvBX&#10;iSDxnaQReKvDN79hvJrQKkVwTuO4IvC15NafsJftH6Z4WPguz/aL8nwVnyvKFtJ9r8n+75v3vu/7&#10;WK+pv2ZP2aPDf7Lnw7/4Rbw/LNeyTTNc3mqXmz7RcyN/E5UD7o+UUAey0UUUAFfIv/BVH/ky/wAW&#10;/wDX1Z/+j1r66ryj9pT4E2P7SPwl1PwJqOpz6Pa3skUhu7QK7oY2DfxUAQ/sk/8AJtfw5/7A8H/o&#10;NfOf7Wf7XHjjUviXB8DfgTYrqXjy6GNR1YBXTTkbt/dVtvVm+7X1v8Nvh9F8NfhponhCzvZpodLs&#10;lsorqULvIUfer4xv/wDgk7YXnjDW/Edv8XvGOnarq80stzc2kixSSbm3bWZQNy0Ae1fsk/sh6B+z&#10;dpV3qeoXsfib4iav+81nxJdnc8jt8zIm7lV/n3ryj/grj4U/tP4BeH/FkYMp8Na5Bc/u/m+SQqrN&#10;/wCO1lt/wSe/6rl49/8AA6vrnSvgnpA+DFv8NNfnm8TaINO/s24l1E75blP7zt/eoA0PhP4+0T4g&#10;/DTQfEmi6lDf6Tc2UUouopBt+58wb+6V718SfslalJ8Xf+CgPxr8f2f7/RNMtf7Iiuovub923+H7&#10;33HqzN/wSifQ5ptM8H/GPxZoHg+5djc6VFc84b7ypt2r/wB9fjmvrz4C/APwr+zp8PbTwr4UtPJt&#10;Y/3lzdy/6+8k/iklb+9/hQB8Uf8ABNJM/tT/ALSLn/W/2i4/8mZK6j9vBtv7Yn7MP/YRl/8AQlr3&#10;b9nv9kHR/wBn34l+P/GOn6/qOqXXi6dpbi1ukQJb7pWk+TaP9qtP40/su6Z8aPix8OvHF3rV3p13&#10;4Lne5t7WGNWS43bfv7v92gDD/wCCh/8AyZ58SP8AsH/+zCvE/gf/AMonb7/sXbz+tfXHx5+Edr8d&#10;fhZr/gi9vZ9NtdXg8qS7tQpeP864/wAH/suaZ4R/Zim+DMWsXc+nyWMtj/aMsa+d838WPu0AfKPh&#10;v/lDje/9gC4/9GtX1F+wV/yZ98K/+wJB/Km2H7IukWH7KM3wMj1+7OlS2L2X9q+UvnfM27dt+7Xo&#10;vwS+F9r8F/hV4a8EWd7NqVpolotrHdzhQ8m32FAHx98Cjt/4KkfGv/sFxf8AoK1H8TPgN+z7+3B8&#10;YfFdnoms6j4W+J+hnytRurOLyXk2/Lv8ptvmN/tV9HeC/wBl3TPBn7SHiz4uxa1d3GoeIbdbeTT5&#10;Y18qLb/cP3q81/aF/wCCd/hv4yePp/H/AIc8Va38P/Gkqfv7vR5diXD/AN5/4v8Avk80AfMPjvRv&#10;jb/wTk8VeFNXg+Jg8dfD/UtRi07+xdSkbzZVb737ps7flH3lav1StbgXNvDMB5QkRXxJ978a+NPg&#10;/wD8E3tN8K+PNN8YfEbxzrfxR1XTpGls7TWJPNs4n+Xa2xs/N+lfa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v8At6ftV+Nv2cfFXwzsfCo082niG9+zXn2yLe/+tjUbPwZq+vrO&#10;X7RZQyP/AMtEWvze/wCCun/I7/Af/sMH/wBGw17n/wAFFfiv4q+D37MsPiDwfqc2i6t9rtovNh+/&#10;sb7y0AfXFI3Svzoh8A/taftLeCNG8bQeOLT4axmxjl07QIc77n5f9bcP/ek+97V6X/wTs/aZ8ZfG&#10;7RPGPhX4gDzvFfhC7W2uL8R7PNRtyrn/AGt0b/N3oA9d+APiP4wa34o8ewfEnRrTTtFtdRaPw/La&#10;xbHnts/KzfNzxXPfAT9ruD49fG/4i+C9M0WSz0rwoUj/ALQnk+e4k3srfJ/Cvy15H+zH8Ufid8Z9&#10;U/aR0CPxZ/xNdH1d7HQrq7jyll8zKv8AwH5K+Tv2IPh78ZtU/aT8fx+H/GVpZahpmqRf8JNLN/y+&#10;p5rbtn/j9AH6X3PiP4tr+1DaaNFo1ofhJ/ZzSy6p5f737Tt+7u/3q9vr461L4x+Lof8AgpRpnw8j&#10;1ib/AIQ+Tw411Jp38HnbN26uO+LPxX+On7QP7QfiD4WfCQy+AfDfh+F49S8S6jasPtMm5Vbyn/4F&#10;8u3rhjQB97V5t8f/AIx2PwD+Euv+ONQs5b6HTIPMFrF/y0f+Fc/w81+e/wAYLb9qL9hmys/iDd/E&#10;WHx94Ujuora8tLvtu+Vd6/7X95eleh/8FEb7xn8YP2TNH8deGNZh0bwXLpwvdY0ub79yG27FX9aA&#10;PsD4W/ErUvir8CNF8b2emR2Wq6vpf223sCd6xv8ANtWsP9lrxD8WPEvw+nvPi/o9povib7U4jtbS&#10;PYnk/wAPrXzv+wl4Z+Lngz4By+IvEvi201LwjL4Z83QdPij+ez2qzLurT/YK/aU13xF+yh4m+Inx&#10;H1qXWP7DmupJJv4/JjXdt/3v4RQB9v0V+ZfgrUP2nP26vtnjPw/4sj+FHw6mu5Y9LiiybiVF+Vf9&#10;75ureu6ut+Df7Q/xc/Zv+Oui/CD49Txa9YeIUX+xvEtp3f8Aut/e+b5T6UAfoPRXwH+2v+0b8S/h&#10;J+1L8M/D3gT/AImf9sWjxJokx2w3E7NtVn/3fvV578b/AAR+158CvCF78Wrj4pWutS2H+k6lolpF&#10;/o0SbvvKv8Sr3oA/T6ivL/2b/iu/xw+CHg7xxLAtndaxYrNPbRHcscmcMP8Ax39a7/WtZtfD+kXm&#10;qX8ogtLKF7i4kP8AAirub9BQBo18sftTftGeLfhB8b/gz4T0D+z/AOyvF2o/ZdQ+1x732b1X5P7v&#10;3q+bvDvxA/aF/b98Y6/e+APFY+Gnwx0i6a2tr+KP97cuu7b/AL3bP92vNfiF4p+LFn+1b8Bvh58X&#10;orW98QeH9bils/Elp/zEbWR1VW/3lZWzQB+wK9KWvlT9sz9pbxR8MtU8J/DX4Y6XFq/xP8Zysmn+&#10;f/qbOFf9ZK/+egY141d/s7ftheFof+Ew0/4y2uv6/FuuJNAmH+iSf9M0oA/RCivmn9mL9qKT9ob4&#10;I+INUuLI6B4v8PpPZaraZ4iuo42+ZP8AZ+WvkT9nP4hftO/ta+CNS0DQPFkPhnSdM1SePUfF8433&#10;dxub5Yol/wBnbz/v0AfqjRX5z/s9/F341fAT9rLTfgh8WtZj8Y6Xrls0mnayfvfKrMrL7fJtK9jX&#10;S/tWftC/EbxX+0jpvwA+GGs6f4Mu7qy+03uv6h8r/N/DD/tfzoA+868P/ap1/wCMHh7wTps/wa0m&#10;w1nxA18sdzFqEe9RBtbc3X+9sr5E122/as/Y81zQdUk8Tf8AC3vCt9fR21xYGLfcfN/6D/vV65/w&#10;Uh+OfjL4SfAPw14k8GanN4f1C+1SCKTH39jIzMtAHpH7S37Ucn7LvwJ03xhr2jnU/EF0kFt/Z8J2&#10;Q/amVfM3v/Cqtvr3XQ9SfVtFsbySLypLmCOXyyem5d1flr/wVP034g6z8JfAPie51+KXwZc2Vj5m&#10;lf8ALWS/aNWaWu/+Jtl+0V8C/wBkufxZqfjiLWNV0e+tb3/iX/c/s/8AiV//ABxaAP0dorzL4ZfG&#10;XTPHnwN0X4hkiGzudL+3XAi+fyyq/vF/MGvnT/gnv8WfHnx/8Q/Evx/r2vzXng+TUGsdD0+WPYka&#10;K27zB/wHC0AfbFFFFABRRRQAUUUUAFFFFABRRRQAUUUUAFFFFABRRRQAUUUUAFFFFABRRRQAUUUU&#10;AFFFFABRRRQB+f3/AAUA/aH+K/wz+Pnw08EfDTWbXTZvEtq0Xl3cW9POadVVqYvgT9vG2n83/hMv&#10;Cc3lc+V/BJ/s/drj/wDgob/yfZ+zp/10j/8ASpa/TSgD4W+AP7b3jjTfjd/wpz49eH4fD/iu5fGn&#10;apZ/JbXH93/gLdmr339p7S/jBqeheHx8H73TrPVItRWTUP7Rl2JJbfxL9018sf8ABXXw1a6ToXwz&#10;+IFuTFreka3FbRyxnbhN3mf+hLXRf8FCfiz4o8M/BL4Rav4d1q70G71jV7OO4ks5djyIyKxX86AP&#10;uXS/tH9mWf2zH2ryU8z/AH9vzfrVyvz3/bx/aE8ZaJrvwn+EvhjX/wDhDJvFaW0uo+Kpvk8tGZV2&#10;7v4fm+ZqwvGP7MXx4+Efh+z8f/Cn4zav8UdUtrmOWTRpZFdL1P4tnzFW/wB2gD9JaK+O/wBsj9p/&#10;xv8ABL9krTPFcejSaD451hILaWHG9NOnZf3n/wBavEvCn7KPxY8ffDODxn4f/aV1fWfF8tkt7HYW&#10;lyr23nMN3l/eoA/TGivmz4C/F/4geHv2btT8T/HHQD4a1nw0kv2iY8fbYIl+Wfb/AA7vu/rXyl8H&#10;9D+O/wDwUHvtY+IF74/v/hn8PhPJbaPp+kn5pNrf+Pbe7N1NAH6gV8Q/tCftGeO/A/7c3ws+Huka&#10;lDD4W1xE+2Wpi5k+Zv4q4Twt8Q/iv+w38etA8D/EfXrz4i/DbxdOltpetTc3FrP93b/LK+lZ/wC1&#10;n/yk6+Bv/XGL/wBCagD9KaK+D/j/APEvxVoP/BRX4M+GNO8Q6haeH9TH+maXDL+5l+VvvrX0F+2X&#10;rupeFv2aPHWqaPfTaZqNtYtJb3Vqdrxv60Aeg/FHxuPhr8OvEHin7Gb4aRZSXX2WL70m3+EV5Z+x&#10;f+0DrH7S/wAHj441fTYdLN1qM8VtaxdI4VbavzfxNXzXfaL4u+N//BMrw1r0vj/VdL1C10i5vtRu&#10;s731FFd18qVv7vFZf/BJH4S+JU8A6Z4+PjjUP+EbL3Vt/wAIp/y7b9zL5v8AvfxUAfXX7P8Apfxi&#10;07xB45f4nXunXmlzaj5mg/Y5MvHbfN8r/L/uV7dXwt+w78Ydcvtb/aK1TxXr+oaxpXhnWJfs8V5L&#10;v+zwxrIzKn/fNeY/Dj/hc/8AwUY1zxD4ztPHl58LvhrY3T2GlWenf6642/MrP/e+9y3rwPu0Afpv&#10;RX5qXPjr4q/8E9PjD4a0fxp4ruviZ8MPFM6Wsd1eDN3ZScL/ADb8RWn/AMFMPi5498CfFL4QRfD/&#10;AF+7spdTdgLSGXZDcPvXbv8A++qAP0Yor83/AIx/sn/HzRfh34g+JMvx31E+MbG1k1O50qz/AHNj&#10;EFzJJHF/urnb9K+kv2DfjvqX7Q37N/h/xJrg/wCJ1ayPp17N91biSPb+8A91ZfxzQB9HUVWuLmKz&#10;hlnlPlRInmPJX5q6XrPxg/4KCfGDxYnhzxldfDv4S+Gr6SxjutO/11zIv/oX970FAHsP/BR39obx&#10;v8Arf4ayeDNUh006vrH2a882Lf5ibelfYulzvcaXZyv/AK2SFXP1Kivxj/ba8A/Fj4Oa54B8F+N/&#10;E0vjnweNbW90LXrv/j5D/KskD195ftm/tL658FvB/g7wZ4Egin+IvjQrY6V5v+qto9qrJNn/AGdy&#10;/wA6APreivzsf9ij4svof9qSftO6j/wmvk+Z5X2lfsnnf3fvfd/4DXrf7Gf7TPiT4raL4y8C+P4B&#10;b/ETwZvttQurPmK5Tb8sq/7VAH1xRX5F/sqXPx5/ah8RfEXwfZ/EvUNA8K2OqNLe6zLJ515Ftlby&#10;4Lf+6vy81176/wDFb9hX9qv4f+GNc8fX/j/wR4wxbeVqJzKm5ljY/wCyyyMmG7jdQB+otFfBH7fP&#10;x48Y2vxm+HfwU8LeJovAFp4mRbjUPFUp2eWjOyrEr/w/dP8A32tcj4y/Zw/aB+Bmlab40+FHxY1z&#10;4rXcV0puNEm2ulxG33v4qAPtj9oWy+IGo/CvVLf4YXlpZeNHK/Y5bs7E+981cF8cvjt4l/Zg/ZTH&#10;jfxJpsOv+KtMgs7a9iil2QyXMjLGz7sfd3NXKftq/EPxfon7EOqeKIvtfg7xUbW2knhgl/fWzs3z&#10;Jur5s/b08F+JfF37Efgf4hz+OdQWwtdD0y31HQZTui1GeSSP9+3+0rNu/wCA0Afod8F/Fmo+PPhV&#10;4W8R6uIodQ1OxjupY4flQFhmu6r81dD+BvxT8FfsNeIPEWj/ABX1zUdRuNKs9X0q1h+R7NI926BP&#10;9llb/wAcr6o/Yx+OkXxn/Zm8M+LNQvfPvba0+z6pdTH/AJbRfLIzf987qAPoKivgv9ib4g+OP2hP&#10;2ivin471DX7qfwBpl0+m6Vp8cv8Ao2/d8rKv8Xyr96vvSgAooooAKKKKACiiigAoorzL4z/tDfD/&#10;AOAWh/2p448S2mkRYYxWpk33Fx/spF95qAPTaK/Ojxr/AMFpPhzpF95XhvwZrfiW1PWaaVbP/wAd&#10;ZXqh4V/4LX+CNT1XyNd8A6ro1if+XqG9W5/8c2LQB+k1FeT/AAO/ab+HP7ROkm/8E6/DqMsfMthL&#10;hLu3/wB+L7y16x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zV8Sf+Cg3wQ+FHjfUvCXibxPNY63psnlXEP8AZs8gjfGfvKhWud/4eofs5f8AQ5Xf/gpuf/iK&#10;/Kv/AIKJxG4/bR8fxdpL6OP/AMdWvp7wh/wRmPivwto+sJ8TI4TfWsVz5R03f5e5d23/AFnvQB9b&#10;f8PUP2cv+hyu/wDwU3P/AMRR/wAPUP2cv+hyu/8AwU3P/wARXzD/AMOQv+qm/wDlN/8As6P+HIX/&#10;AFU3/wApv/2dAH318CP2n/h7+0lbavceANYl1iHSXjjvGltZYPLLqxXG9Ru+6a9br5Y/Yf8A2L5P&#10;2PrDxZZyeJ4vEsWuTwSpi28ny/LVh/eOfvV9T0AFFFFABRRRQAUUUUAFFFFABRRRQAUUUUAFFFFA&#10;BRRRQAUUUUAFFFFABRRRQAUUUUAFFFFABRRRQAUUUUAFFFFABRRRQAUUUUAFFFFABRRRQAUUUUAF&#10;FFFABRRRQAUUUUAFFFFABRRRQAUUUUAFFFFABRRRQAUUUUAFFFFABRRRQAUUUUAFFFFABRRRQAUU&#10;UUAFFFFABRRRQB+an/BXT/kd/gP/ANhg/wDo2GvSP+CsH/JoUP8A2EbOu9/bF/Y5vv2ovEPgDULT&#10;xNDoEXhm6NzJFNZNN9p+eNsfKy7fuV1P7Xn7NNz+078HYfA9nr8Xh+SO7guRdy23nD93/Dt3CgD0&#10;P4Hf8kd8D/8AYHtv/RS18U/8E1Pm+P37TH/YVt//AEO4r7t8B+GX8GeCNB0B7j7bLplnFbGb7vmb&#10;FC7q8M/Zf/ZMvv2efiB8UPEl34kh1r/hM7uK5SKK2aH7LtaVtv3ju/1ntQB41/wTa/5LP+0l/wBj&#10;S3/oUlcr/wAE3l/4yv8A2hf+v7/2rJX0x+zF+yzffs+eN/ibr11r8Osx+L9UbUkhhtmh+zZZm2/e&#10;O773tXkMv7BPxA8A/tA6z8QPhR8UYvCela5erc6hpc1j5vmJu3Mm7d8y/wCNAFPVRu/4K86N/wBi&#10;nL/6Kqjrfxp+PH7Vfxy8b+C/g5rWn+APCHhCZrG91nUIlmluJ+nuy/dfG38a97vP2W725/bCsvjc&#10;PEMK21vo/wDZj6N9lbfJ8m3f5u7/AMd215N8Vv2A/F8fxn1f4l/BX4oz/DzVdb3SahaGHzYZXY/M&#10;y84/76U47UAfMH7cf7M/i74T/Ai88S/E744av4s1+6vYLey0WLcljcPu+b5G/ur81fQvx7/5RU2X&#10;/YAtar+K/wDgmNr/AMXfC2qT/FH4val4y8dyxpHpuqSRFLPTgv3v3Ab5933SeK+gW/ZbOt/slwfB&#10;nxHr/wDaVxHpf2L+2YoSh3r92TZu/rQBT/Z1/wCTE/Cn/YrN/wCgtXw3+zvoep6//wAEqvilZ6YJ&#10;Td/ap5cRff8ALWRWk/8AHVevrf8AZk/ZX+LXwX0PWfDHir4rReKvBjaXLpumaWLHZ9j3bgrq+d38&#10;X3a7H9j79lV/2Z/hJqXgjWNZtfFkN7dSzPKLbyUKSDDRspZs0AZ//BOPXNM1r9jf4dJp00MpsbWS&#10;1uY4pN3lTLLIWVvf5g3/AAKvnX/gpu3/AAlH7QXwD8OaNKZfEf8AaS3HlQyYljTzV/u/MvQ11F//&#10;AME5vHfwx8ZaxrHwI+Ml34A0nU28yTSbi2+0JGzN82z+Hb6fLn3rvf2bf2A4vhb8RJ/iX8Q/F158&#10;SviJK7GPULuPZDbf7aKxLbv+BY9BQB59+0XFs/4KSfs9o/OLV/8A2avpP9tr/k1D4p/9gC6/9BrD&#10;+KH7Ld78Q/2oPh18Wo/EMVlbeFY3jk0s2rO9xu/293y/9816V8dPhtJ8X/hJ4s8FwXkemS67Yy2X&#10;2uaIyLFvXG7ZkbqAPL/+Cdv/ACZr8Mv+wf8A+1Gr1P462VzqXwZ8c29vnzpNHuhH5X3v9U1ZX7Nn&#10;wgufgP8ABPwx4EuNTi1mXR4DF9uhh8lJPmLfd3H1r1Jl3UAfGH/BJ/xBY6n+ylZaXABDqGkajc21&#10;5F/GH3bvm/OvP/27db0m6/bX/Zv0u28o6za6ostzj74jaVdv/oLV1nxE/YC8W+H/AIlaz41+A3xL&#10;n+FsusfPf6ULbzbaST+JlGcL/wB8n2qjo3/BNO8tvH3gDx5qnxEn1vxrpOq/2truq6jbNK+oH5ds&#10;cQ34jVcH1oA8Z/bh8B3Pib/gop8OrDVPE+oeBtK13T47az17T5fJktpFV1bY5x95ti/8Cr26b/gm&#10;x4gHnPJ+0j8Q/K/6+P8A7OvdP2qv2UfCv7VXg+HS9cmm0zVNNZpdO1a0/wBbbvt/8eX1Wvmtv2Ef&#10;2jr3w4fCN5+0tdSeD/JW2MMVi3nPD/d37t3/AI9QB2H7H3wI8BfCHwt8ULzwR8TLrx/9uhni1Dzt&#10;v+jTqjbt23+Ko/8AgkmP+Mc9Z/7GW+/9CWvefgl+zJ4W+APwnvfBPhQSxi+hkF1qF1881zM6lfNf&#10;/vr7tZX7H37Nt1+zB8Mrzwxea9F4gludUn1L7VDbNCP3n8O0s1AHz/8AtFt/xs5+A/8A2C7n/wBq&#10;Vr/tUfAz4M/tPfHSy8Mf8Jbd+FPjLYWnmwS6duD+WvzLu/h/i+8vNesfEr9lq88e/tTeAPi9Hr8V&#10;la+GbWS2k0o2rO9xu3c792F+9/drH/at/Yptvj3rWkeNPC/iCXwH8SdJ2iDxBaRM+9FP3XUMN2O1&#10;AHyx418FftXfsKeEbvxhafEW08f+ELWZZtQtdRkaZ403f9Nvm/791t/8FJPiD/wtn9h/4Z+L/I+x&#10;/wBuajaX3k/8890TfLXYT/sB/GH4sXtnpnxn+O954u8F20/myaVZ2v2Z7n/gY/8Ar17D+1h+xvH+&#10;0B8F/DXw88N6za+DtP0O6iltvNtmuECRoyqm3ctAHz3/AMFPP+TIPhr/ANdNO/8ARC19w6x4Jsfi&#10;L8E5fC+qQRT2eqaKltJDJ9wlohtz/wACrzT9pH9k2H9oX9nbTfhzcayNN1TTIbUW+qmLevmQqqsS&#10;mfuttq/+yx8K/ij8IfD+pad8S/iLF4+j3xR6dJ9m8p7aNV27d38VAH5waD+0Bq/wV/Y8+KPwclvf&#10;J8V6fr7+H9Oiik/feTI37x/92v0u/Y3+FCfBf9nTwb4bAxMLJbm4z94zSDc1fCHxZ+CuhfGP/gqN&#10;pmn6HF9s061jt9S137Jt8mN1+bt/e+TNfq4q7aAFooooAKKKKACiiigAooooAKKKKACiiigAoooo&#10;AKKKKACiiigAooooAKKKKACiiigAooooAKKKKAPzN/4KFLu/bt/Z0/66R/8ApUtfplXyj+1x+wvZ&#10;ftUeNvDXiOfxZeeG7nRLR7aP7FGN5Zn3bt38NeVR/wDBLLUWn/0j45eMpopDiWL7a/7xP4v4qAOR&#10;/wCCiHjb/hf/AMbfhp8EPBl3aa/dpqK32qxQyb0tyrfddh8v3d+706V1f/BVjTU0f4SfCfT0/wBV&#10;a+I7OL8FXbX0L+zp+xX8Nv2ap5tR8O2l1qWv3Bfzde1eTzrsoxzs3AKu3j+7n3q5+1X+zFa/tP6F&#10;4a0u71mbRo9H1SPUvMhj3mTb/DQB5Z+1Bb/Aj4oz/Dv4UfFOeeHxLrFpFJoU0EcqeU7r5e7zfu/e&#10;/havBPiN+wn8Tv2UvCupeM/hZ8atQt9F8PWrX39l6tL5SHb/AA/88v8Avqvs79of9kzwb+0b4C0z&#10;QPEX2m11DSNh07W9P+S7tmVcH5sfdbuv5YNfNun/APBLjxBrK2ej+NPjf4h8QeC7Z/8AkCxbkMif&#10;3WdmP/oNAGvoX7UfgP4u/sN6B4l/aCg8nStdum0i5Npbyv8AaJo3K+Z+7X93u27q4iX/AIJgSadZ&#10;Q+J/gR8X9W8NWupFL23hu5W+z+X95fnj+Zv+BV9r+IP2dfAHib4On4X3mgQnweLZbaO0i+Qx7fuy&#10;K2OJP4t3rXyJJ/wS38S6R5+jeG/jv4m0fwVK/wDyCvmd9n93crKv/jtAHGfCn40fEr9oT9mb9o/4&#10;YeLJ4vEviXwzp8tlbapZ/P8Aavvrs+X73+q+91+bmve/+CWvjfR/Ff7JegWFhNEL7RppbO9tRIu+&#10;J93ysy/w7vvCvbP2ff2cPB37N3gr/hHfClmRHK/m3l9dfPcXkn992r57+LP/AATbsNX8e3njD4We&#10;OdW+Fuq6k/mXtrp3zWcj/wB5Il27fp09MUAcJ/wU78S6b4z+IvwV+HOj3sM3iseIUvZbWL5nt0ba&#10;qs2Pu/drE/algktv+CkvwHt3/fSx2sUX/oVfQP7Nf/BP7wj8CfFI8b6vqeo+OfiBIn7zVtWk3pE/&#10;8TRJ/C3+8ze1dF8UP2PrD4m/tI+Dfi1Pr89ndeHkVE0+KMbZNv8AtUAfOX7Ul5b6T/wU3+A95eTR&#10;2lqBkzTDYv3WX7xr6E/4KF+MNJ8Jfsk+On1O6ig+3Wn2O3j34eWZ2UKqj+L39q0/2sf2OfCP7Vvh&#10;20j1eafR9f03dJp+s2n34/8AZcfxL09/Q1454Y/4JlWt54V1K3+JHj/V/iB4gNk9jpV1eSN9n01G&#10;TbuSJmO6T/aZqAG/BP5P+CUMH/YrXn/oyStX/gkl/wAmhaX/ANhG6/8ARle7/CT9n/SPhv8As96Z&#10;8Kb+b+2tJtrGWxnllG3zUZmLfT71eLfsx/sIat+zH8U7nWNH+I+o3vgaRJRH4ami+XLfdZ23Y+X/&#10;AHaAPEv2SdKuNb8N/tkWFgP9LudRuY4jF9//AFc3y/LXrP8AwSh8e6Rr37Mtl4Xgmii1/wAPXc9t&#10;qNmBsmTc7MrMh5/i27vVcV7L+zj+zHa/s++IfiDqttrM2qf8Jfqn9pPFLHs+z/e+X/x6vGvi7/wT&#10;S0PxD43vPGnwx8Z6r8LvE19OZLw6dJutpN3zP8gw25m+b72P9mgDj/8AgrD4003UNK+GvgCzMV74&#10;ovtfgvYrWEb5o0U7d21fmX71cz/wUOie0+O37NEb/wCtinjik/77jr3P9nz/AIJ2+FvhJ4wg8deL&#10;/EGo/Ebx9GcpqmrSZijf++iHLbv95mrtP2jP2R7H9oL4ieAPFd1r82mSeFZ/PSGGIP5/z7qAPRf2&#10;g/8AkhXxA/7Ad5/6Iavmb/gkH/yaHD/2HLz/ANBjr668f+FYvHHgnXvDkk3kR6pYy2ZlA/1fmIy7&#10;v1rzj9lH9m+y/Zc+Fn/CGWWqTaxF9tlvftUsexvn2/L/AOO0Aen+L9Nn1nwnrOn25Aubqynt4/8A&#10;faNlU/rXwl/wSSvrbw/4b+JngfUJoofE2meIpZbi0/j2fd3f7u5a/QivkH9ov/gn1pPxX8anx54F&#10;8TXnw08dOV+0ahpqnybn/adFI+b8frQB4d/wV88TaTNrXwc0BLyP+2otY+2yWw+9HB8q7v8Avqsf&#10;/gp/4etLr4s/APUPEl3qOmeEJYZbG81XTvkey3eXzv8Auq38X0Vq9Rv/APglV4d1zRNGk1jxnqup&#10;+NYtRF9qPiS8LTTXir92JVZvljWvqv4x/AXwj8ePhvL4L8YWX23SiF8qWM7JreRVwsiN/CwoA+T7&#10;b/glP4J1CzgvLb4reMZ7OWNZEmjvlZZEb5lbdnla0P2Jvhd8H/h/43+KUfw58fa14y1q1tvsusf2&#10;jExSN/m5WXbtk+7/ALVc/wD8OtvEth52h6X8dvFFn4Flf/kFeY3m+Wv3V3qyr/47ivrH4C/s2+Ef&#10;2dfh8fCnhaGTypd5u7+6+a4uXbqztQB8cf8ABIo/8Tz44/8AYfb/ANCaoP8Agpb/AMnXfs2/9fy/&#10;+lMdfUP7Kf7I1j+zBe+NLiz1qbWD4lvvtrmaLZ5XzMdv/j1RftFfshWP7QXxS+HvjO816fTJfCM3&#10;mx2sUW9Lj94snP8A3zQBxP7Yui/AT40+P/DXwj+JF5JpvjjU4Gl0W/hjZHt9zbVHm/dO5kb5Wr5/&#10;+JH7FnxY/ZB8L6n47+GHxrvBonh61e5Ol6vI37z+8uzmL/vqvtH9pz9k/wAG/tQeHILPXBNpus2L&#10;+bp2t6f8lzbP/vfxL/s/lXzXp/8AwS98Q+IJrPTviB8cPEPibwtbHjSot0Pmf7LszNuFAGZ8dfjV&#10;qfx//wCCWd94z1mx+w6pcxxRXPHyyOsqr5if7LVP+2N/yii0b/rx0P8A9GQ19S/GT9mTQ/iX+z5N&#10;8JdLn/4RnRPIit7Y2se/ykj6DFHjn9mHw98RP2b7b4Qa5eXU+lW9la2wu4jsl3wbfLf/AL6SgC/+&#10;znp0ep/sz+B7C75iudAihlH+w0W1v51+Z9p8Vbn9ivSv2kPg/wCdLZXckn2nwz9r+fMMny/L/wBs&#10;6+8P2Qv2WfEH7LdlrVvrXxFuvFujSpHHZ2t1GyJZIu77u5j/AHq+Vf2zfAXhr9of9vn4Z+FvDYiv&#10;dUigSTxDdQ/OkcKNuXft/wBmgD62/wCCf3wkHwh/Zg8JafLFjUNSh/tK85/5aS/NX0jVSysorGzh&#10;toP3cUSLGg9lq3QAUUUUAFFFFABRRRQB89ftnftWaZ+yj8KptckhjvtfvnNtpOnmTHmzbfvt/wBM&#10;17/lX45/Cr4UfFT/AIKD/Gm8uJ72W7mlf7RqOtXhb7PZR/3V/oq133/BVb4tS/Ev9qS80C1vJLjT&#10;PDMKabBbY4jnb/XfmwWv1T/Yf+Clj8DP2dfCekQQgX99apfahL5Wx5JpF3fN/urhaAPCvAH/AAR6&#10;+D2gaVEniS61fxLqnzb7oXLWyH/gC074gf8ABH74O+INEmi8NTar4a1TbiC6N01wn/AkavvOigD+&#10;d34nfDn4m/sBfHWyCXx03WbT/SdN1S0P7m8g/wDZl/hZW+lftt+yT+0RY/tNfBXSPF0Aih1E/wCj&#10;6jaR/wDLvcr94fj96uL/AG5v2OYv2t/BWkWNne2uj+INLu1lt9Qmi3/uW+WSPjnb/F9RUn7HP7F1&#10;t+yNb6ylh4s1DX4NUSIy2M8apDHMv3nSgD6c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9v8AgoZ/yev4/wD+wjF/6Ctfur8GP+SSeDv+wVbf+ilr8Jv+Cicp&#10;g/bP+IEg/wCWd8j/APjq17p4a/4LI+N/DXh7TdItvA+iGGxtYraL97J/Cu2gD9maK/Hj/h9b49/6&#10;EXQ//AmSprT/AILT+PLieFP+EF0P946x/wDHzJ/8TQB+wNFVbCcXtnBP/wA9Y1l/NatUAFFFFABR&#10;RRQAUUUUAFFFFABRRRQAUUUUAFFFFABRVa4uI7WGWSWQRRRrveST7oFfHHj3/gpx4I0XxTeeH/Av&#10;hnxB8TLy03C4m0K23wxurbdu7+L60AfaFFfGXw1/4Ka+BPFPjW08K+M/D+t/DbVrraLf+3otsUjN&#10;jb838NfSnxf+KFh8H/hZ4g8b3kMt9p+jWT3skVoVLyIv93PFAHc0V538CfjDYfHn4X6N430yxutN&#10;sNTj8yO2usbwP+A16JQAUUV5zq3x48G6P8WNM+HEmpeb4w1KD7THp8I3NHF/ff8AuigD0aivCfj7&#10;+1bofwB8beAfDGqaPqF9d+ML2KytZrTbsidpVj+fd/vV7tQAUUUUAFFeJ+N/2lrHwT+0F4U+Fcnh&#10;rVr66121+0x6pax/6Pb/ADMuH/75r2ygAooooAKKguZxBDLJj7ib68V/Zv8A2p9E/aUm8ZR6No+o&#10;aX/wjOo/2bc/bNp81/m+Zdv+7QB7jRXjP7P/AO0fY/H/AP4Ss2Xh/VdAPh6+awl/tOPZ5rrnLJ/s&#10;8V4n4+/4KYeHtD+IuqeE/B/gbxD8RZdIfy7y60KLekb/AHdv/fXy0AfaVFZegaq+taJZahJaS2Ul&#10;zCsv2Sb78e5Qdre9alABRXKfET4jeH/hN4Q1LxN4q1KLTNFsU3y3Mv6KB/E3FUNJ+KmkeIvhWPHu&#10;lwzXukyWL6lBGIsTSIu7+H+98tAHdUV5X+zt8dLX9of4cQ+MLLRdQ0C2luprYWmox7Jf3bbd3+7X&#10;qlABRRRQAUUUUAFFFFABRXG/FL4o+Hvg14B1Txf4ovRZaNpsfmyS5y7/AN1UH8TN2Wm/CTx9J8Uf&#10;AOj+J5NGvNA/tOAXMen6iNlzGjfd3r/DQB2lFFYvinVrjQ/DupahYabNrN3bQtLFp8J+e4df4Vz3&#10;oA2qK8v+Afx38P8A7QvgOHxJoazWckc8lre6ZefJc2VzG21opV7NXqFABRRRQAUUUUAFFFFABRRR&#10;QAUUUUAFFFFABRRRQAUUUUAFFFFABRRRQAUUUUAFFFFABRRRQAUUUUAFFFeQ+P8A9onQ/BfxZ8Kf&#10;DeCzuta8V67mX7LZj/jytV+9PM38K0AevUVxnxa+JWm/B74c+IPGWrRSzWGj2rXMsUP35Av8K15h&#10;Z/tfeH5f2W7z45T6NqNl4eig+0x6fLs+0Sp5qxrt52/MzUAfQVFcT8IviTbfF74daL4wsrC60201&#10;eD7TFbXg2zBO1chB+0poN9+0jN8HLOxu73W7bTf7SvL+If6PbD+FH/2qAPZaKKKACiiigAooqJ5R&#10;FFvftQBLRXxJpP7T/wAd/i9pfivxn8M/Auif8INol1PDZR65cNFeat5X+s2r/B/s+tfQv7NXxysf&#10;2jPhHo3jSzs5dOlut8VzZzfft5o22yJ/30tAHq1FeN6n+0noVn+0XpnwgtrK7vdbubBtSubqH/U2&#10;afwb/wDer2SgAooooAKK8t/aH+PWkfs4/DW88Z61ZXeo6fbSxRGGwj3Pl2210/w18d2vxN8A6B4s&#10;sLeWCz1e1S6iim+V0Rv71AHV0UUjdKAForyH4QftF6H8WPF3i3wn9kvPD/ivwzdeVe6NqQ2TeT/B&#10;On96Nv71evUAFcD8avhf/wALg+HGs+FhrF3oEt9HiPUbL/XWz/3lrvqKAPnj9lb9jLwl+y9baleW&#10;d3deIPFWp/8AIQ1/Uf8AXSD+6v8AdWvoeiigAooooAKKKKACiiigAooooAKKKKACiiigAooooAKK&#10;KKACiiigAooooAKKKKACiiigAooooAKKKKACiiigAooooAKKKKACiisLxh4t0nwD4V1PxHrl2LLS&#10;dNga5ubqXpGi9TQBu0V5d+z/APGKX46fD+LxhFoF1oGk307/ANnC9P725tl4Wfb/AA7uy1xHiH9r&#10;rTNI/at0X4HW+gXt5ql1AtzcapGV8m2RomkXP/fO3/gVAH0RRXztY/teWGq/tW3fwQsvDWoTX9jA&#10;1xear8vkxjylkX/0KvTfjR8VdN+Cfwy1/wAZ6wPNs9JgaYxKdrSnsi/7VAHeUVxnwj8fj4qfDLw3&#10;4u/s6bS/7Ys0ufsd19+Ld/C1dnQAUUUUAFFFFABRXz9+1d8ZvGnw00rw1ofw58MnxB4w8TX32Gzk&#10;mjb7JZJt+aeZx93bXkui/FX47fs8fFPwPonxi1nw94s8LeM737BFqum2zQyWN1j5U2/xL0+agD7b&#10;ornPHfjCx8AeCdb8TagJDp2j2Ut7N5Q+bZGhZv0Wuc+A3xetvjz8LNG8b2Wl3ej2GrxvLbw3hXzd&#10;gZl3fL/u0AejUUUUAFFFeIeEv2mrDxV+0Tr3wlj8NavaahpFm15Jqs8X+iS7WVdqt/wPigD2+iii&#10;gAorzL4//GWH4C/Du58Z3miX+t6VZTIL0aeFL28LfenP+yveu08LeJ9M8Z+G9M1/RruK+0rU4Eub&#10;a6i+7JGy7lagDZooooAKKKKAOW+IngLTPid4G1jwnrHn/wBk6vbtbXP2SVon2N/ddfu15X+zj+xd&#10;8Of2YrzUtQ8J2d3Nq18gjl1DUJvOl2f3Vz92vfaKACiiigAooooAKKKKACiiigD+dz44Sf2x+3L4&#10;hkuP+Xnxkvmf8CnWv6FtOijt7G0ij+5GioP++a/n6/bQ0G5+FH7a/i6ee38mKPW01e3i/wCmLOsi&#10;1+9nw68RReMvAPhvXID+6v8AT4Lkf8CRWoA6aiiigAormfiH8QNH+F/g7U/E+v3H2PSdOj82eX0F&#10;cN8Kv2rvhR8bb6HTvBnjPTtY1SSMy/YI9yTBP4iVZaAPX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tc3UdnAZriaOKK&#10;P78kh2r+tfOHx3/4KBfB34DQzQ3/AIhj8Qa3GMf2VoW24m/4G2dqr+NAH0xXFfET4veDfhJpQ1Hx&#10;f4l0/QLU/wCrN5cKnmH+6oP3jX5c+Nf+CkXx7/aO1z/hHvgp4MutGtbndHFLaRNc3cn+15rYSOn+&#10;A/8Aglr8YPjpqv8Awkfxm8cTaZJdbbl4ppGvrzefvK6llWP/AIDuoA/UP4TfFbw/8avBFj4v8MTS&#10;3Gi3+7yJZomid9rFfut9K7WuD+C3wj0b4F/DrSPBmgy3M2l6anlxSXcm967ygAooooAKKKKACiii&#10;gAooooAKKKKACiiigD+fX/goYPM/bX8fo/Q6jGP/ABxa/Vr4ZfsKfAnXfh14Zv7z4dadNd3OnQSy&#10;y5k/eO0S7v4q/Kb/AIKGf8nr+P8A/sIxf+grX7q/Bj/kkng7/sFW3/opaAPKf+HfvwB/6Jzp35yf&#10;/FUf8O+fgD/0TnTv+/kn/wAVX0VRQBBBClvDGicRxrgVPRRQAUUUUAFFFFABRRRQAUUUUAFFFFAB&#10;RRRQAUUUUAfD3/BVb4v6l4J+CGm+EPD96bLW/F+orY+bFLsf7N/y0X1+ZmTp2zXv/wCzJ8BfD/7P&#10;3wj8P+H9K020t9QjsohqF3FHiS4n25kZ26/e/Kvk/wD4K/8AhWVPCnwz8bk50/Q9cWK4/wC2m1t3&#10;/kKvvXwb4msfGnhDRtc0uYTadqdrFc28sfdGUMKAPEv2yf2RdH/as8AHTVNpo/im1dZdP1qaLc0X&#10;qrbfmZf9mub/AGjvB+r/AA//AOCeXjTw5rmtf2/q2meFpLa41Ux7PtG37vH+7ha99+KXxM0T4Q+A&#10;dY8X+I7g2+laZD5s5X7x/wBlenNfPH7Q3xk8P/Hf9gH4jeMPDn2r+yb7QZ/L+1xeU/8A3zzQBm/s&#10;efE7RPgz/wAE+fDPjTxLN5OkaPpzSyH+IndtVV/2mZgteeWX7c37Q3xe0mXxP8K/gb53g8Bhb3Wr&#10;SO0tx/tIFxu/4DWh8F/FPw28H/8ABNHwxq3xT0yHWfCltaqTpc0e/wC0z7/3aKmRubd/jWD4d/au&#10;/aX8e+FtNPwl/Z7g0DwrJGqaXd3sv7kQL8q/L8lAHr/7K/7dknx08U6/4E8UeDrvwZ8Q9HtWll0q&#10;bcPtDL95EVvmVv8Aer4c8QfHb4sQft/zeMLf4T3cvjS3077LF4XG/fJArMqy/wB75q779kW18bwf&#10;8FMvEH/Cx/7Kl8YS6dPLenSD/o2/yv4K9N1Q/wDG3+y/7Fxf/ZqAOV/4KOeOv7M8VfsxeMvFVlPo&#10;32e6s9W1W08ve9vteOSaLZ/eX51rtPGf7eXx40C3PjqD4EXMPwrj/ema83fbvs3/AD3fb8qK3+7V&#10;L/gpraw33x8/Zvgng8+KXxDBHJFJ9yRPtMfy19q/HO1if4IeM4JIYjF/ZFwPLP3f9WaAOa+HX7R+&#10;k/Fr9n6X4neHYZDCLKa5+wzY3xyRr80TfjXyh4Y/4KKfFf4z+CrK8+FvwmPiXV9Nmb/hIR5Un2e3&#10;+bEUULbvmkZdze22rX/BO/8A5R6+Lf8AuK/+gtXbf8El9HsrP9lG3vbeDyru91i8+0Sn70m1sL+l&#10;AHU+Lf2p77w5+1L8L/hpd+DrQS+JtFivri6l/wCPmykbdui/4Dsrn/2lP+CgUX7OP7Q+j+BNT8Ny&#10;32iXVkl1JeWeXufMbdsjRP8AaYIv/Aq4H9ob/lKf8FP+wIv/AKNmrnf2ibKK+/4Kw/CeOeHzoRZR&#10;SY/4DJQBveLf2+vjn8MZoPF3jb4Ez6N8NpZP9b8/2u3Rj8rS/wAKtX3V8PfHWm/ErwRo/ifSJfO0&#10;/U7ZLmI+zDpXhX/BR5Ef9jn4h7u1qp/HeKX/AIJw/wDJnHw7/wCvRv8A0M0AfR2pf8eF5/1yf/0G&#10;vgX/AIJT/wDIU+P3/Y0j/wBBkr761L/jwvP+uT/+g18C/wDBKf8A5Cnx+/7Gkf8AoMlAHYfDb9r/&#10;AMVfEf4WfF3W/C/w2tdR1/wzrDabb6Vpx+e++8rSvt/ir44/4J+fGT4l+Dfi14+/4Rz4XXfiAa5r&#10;C/2x5O7/AIlW6Vt2/wD3d1fT3/BL3/jx+O//AGNNz/7NXMf8EqmkPxT+P2f+gw3/AKNkoA9t/aD/&#10;AG55fh78RW+GHw58Eah8RfiILUTT2doP9Hsi23b5u3n+LnH3e9cFoX7e3xO+FXijTbL9oP4W/wDC&#10;G+H9TmW2t/EmnFmtI3/292f/AEKvnv8AZ2uf2i9Y+NPx31j4RweFP7Qk1/y9Vl8RR/6R96TasX+z&#10;8vP/AAGvVPi38L/22Pjh4B1Pwh4ssvhxcaJfBfMwzI8ZX5lZH/hb/aoA1v8AgrX8RvEP/CkbfRNL&#10;8MnU/B+p+Vc3PiWE7orZ937tf+BV2f7EHxu8eX/7Ol4niT4fzaBovhnQVl0rULzds1VFVv8A4mvP&#10;v2qvA3iX4Yf8EutM8MeK5Ypdf0xLW2uDDN5q/wCt/v8A8VfRfwlbd+wXov8A2KDf+imoA5j4Sftg&#10;XPi79i/WfjJH4YtNNudNF15elWnyQyeU+2vM/Df/AAUJ+J/xm+HWj3nwl+EMvibX/JaTWbqXd/Z1&#10;lMrN+4Q8Mzbdjf8AA64X9nL/AJRG+M/+4n/6Nr6Y/wCCZ2i2WkfsYeAJLSCOGa+juLm5P/PSTz5F&#10;3f8AfKpQB5N4P/4KkHXfCE2kXHw71Cb4yRXv2H/hELMN+8f/AJ6Ju+bavdetO8Hf8FBPiF4F+NGj&#10;eBfjr8OovBkOuuken6hZb2SPd93fnO7kqp29KwP2SdDsb3/gpJ8f7+4h8+6sZ5fs8v8Azz3S/NVz&#10;/gqh/wAj98B/+xii/wDQ1oA+sP2l/wBpbwr+y/8AD9vEniRpZ5pn+zafpkB/fXs/9xP6t2r5eP7a&#10;P7TNrB/wldx+z1N/whOfN+yxeb/aPk7d2/b/ALv+zXC/8FGbvxbqX7Z3wV0jwn/Zs2rRWQudKtdc&#10;+ex+1ee+1mT+98iYr0lrj9vz/nj8N/8Av01AH01+zh+0V4V/aZ+Hdv4o8MSyQ8iK8sJj++s5urRv&#10;/wDFd69Zr4p/YK/Z/wDix8F/GHxF1T4hQeH7e08S3X27ydDl3pHdbvm2r/Cv+zX2tQB8GftTap/w&#10;0X+2F8M/gQk0R8NaR/xUuvReZ/x8+W3ywPj/AHf/AB+voz9pz9o7QP2WPhp/wlGq2dzqMss6WNhp&#10;dmPnuZmHyp/s8LXyb+zlaxX/APwVO+Nd5c/8fVrarHb/AO40Ue6vor9t/wDZ0j/aT+FdlpFv4gh8&#10;Na/pt6mpaVd3UmyPz1G1Vf8A76/PFAHgV5+27+0p4d0s+M9b+AXkeBf+PiSOEyfbIof7z/8A7NfY&#10;3wJ+Nvh79oP4Z6Z4z8NzE2F6n7yKQ/PbyfxRv/tLXwJqPxj/AGxvgVpU2mfEL4daf8TPBVja+Ve3&#10;dpFv+0Q/7Uq/M3y/9M6+rf2HPjV8PvjJ8J5LjwH4bh8G/YJ/K1DQYY1T7PN/7Mv+1xQB42t/J+y5&#10;/wAFFIdNshND4J+LUGZLSHaIo9TX/lp/srt/u/36++K/Of8A4KiTXWl/GD9nrVLD/kIRa28UXOeG&#10;eHd8tfoxQAUUUUAFFFFABRRRQAUUUUAFFFFABRRRQAUUUUAFFFFABRRRQAUUUUAFFFFABRRRQAUU&#10;UUAFFFFAGP4n8QW3hbw5qut3h/0TTLSW8lx97ZGhZv8A0Gviv/gn9Z6l8Tp/iV+0FrcMt3rXia+n&#10;tdKim/5ZWUf+rRP7voa9q/by1m90H9kr4j3en/8AH0NO8sDG7AZlVv8Ax1jXO/8ABO14tI/Yn8DT&#10;rj93Yy3Eg/4EzUAfFf7b37YPxl8XfCTUvBfif4Rah4H0/VL37MmqyxSotwit9xd396vOPj98dvip&#10;H+yz4M+Cmt/C3VfBtgRbW9vqF5FIj6js+6qq395mWt39sz9svTP2hviH4A0y48Ga1Z2fhnVXuLzT&#10;5o2868Tdt+RNv+zVX9o39s/TPjn8e/hJqkngjW4dF8GSNc3GiTxN9oueVZW24/2KAP0a/Yn+IXjP&#10;xJ8H/sfjvwDefDuXw2kGmW8OoxNE1xDHBH+9+YCvMP8AgnxBJ8TPiJ8bPjPcQ+T/AMJFrzWNnEfn&#10;8uGD5flaqfjv9uiH4h/sbfFfxpbeF9W8MzWDnQ7aLUfklkedVVZE+X+HzK9k/Zq8Ij4Cfsc+H7O/&#10;litrqx0V768lHyfvmRpGb/e/woAr/Bb9rO5+Mvx88e/D208KS2lh4UkaK41o3Kusj9FXbW7+13+0&#10;1Y/srfC0+LLjTf7YupbpLW2sRJs8x2/+xr53/wCCS/hO4uPBHj74h3cxml8Ta3IY8/3EZv8A4qsj&#10;/gpxf3Pjj4z/AAC+FlvZfbPt+txatL7osvlsv/fLPQB7h8c/22bD4E2/wpn8QaAbe08Z7ZLyaa5V&#10;F05Nis27+99+vJ/G/wDwUi8Z+HJh4osPgb4guPhNHJk+JbuJ0a5h3fLOny7VVvvDdWT/AMFL/Cem&#10;+Ivin+zd4bvIc6Vda29rJF/0z/crtr6T/bV0+1sv2RPiLaQQxRW0ejvHFEfuALjaKAPJvG//AAUH&#10;vPEflQfAv4dat8WDHaxXN9f2cTfZLPd/yxcr/wAtPVa7j9j/APbR0v8AaoPiTQ7vQLvwp4w8P8ah&#10;pV1867N23cP+BfKVbmsH/glppNjpv7H/AIYltoI4ZbqeeS4kH3pH315v+zfbTSf8FDv2kbfT5YbO&#10;7l0yDy5vL3pG/wAnzbON3zUAd9+0h+0Vq9x4km+BHwJ0aLUviDfJ5eo6hDGq2OgwsP3jSsPl8zb/&#10;AA9vrivc/wBnT4Kab+zr8HdF8GWl0bwWSNLeX8p/4+J3+aSXn+81fMfg3/gnn8Tvhvb6nb+FP2kN&#10;W0KG/vZb+4Fpoce+WaT7zM7Sk16L8R7rxT+yx+x743vPFvjm/wDiNrdtaT+Vqt3EtvNul+VF+833&#10;d1AHnv7F88nxI+O3x9+NVxDiH7c2h2UI+b93B95kb/gNHh3/AIKajx34e1K08JfDrVfE3xAi1Gey&#10;tvDemyed+5j/AOXmVx91a9V/Ys+G8vww/Y/0DTrsxDUL7TpdSuZMYy8ylst7814h/wAEkPCOl2vh&#10;z4o+KEhA1a68Rz2Lyn73kq25V/76agDb8Bf8FN9Nsz4l0X4t+DdQ8AeNtHgS4t9F8tnfUdzKscMK&#10;t83mMzr+HP8ADWDq/wDwUt8e/DnxFpt18S/gdrfg7wXqcyxW+oTbvOj3f7y7Wb/ZrlvjFo1lrP8A&#10;wV78Ax3dtFPEmmwS+XJ/fWCTbur2z/gq5HE37HmtvJFnGo2f4fvKAPSf2qP2gtI+D3wEbx/P4ai8&#10;ZaTL9nMdhNt2SJLt2t8yn+9WN4//AGr7X4Y/smaN8X4PCn+iXVrbyx6LHKq+Ukn8O5flrxb9vD/l&#10;Gzo//Xrpn/stYf7S3/KKPwx/2DrH/wBmoA6O5/4KM+NvHmiWOq/Cn4HeIPGWlrDFJqGqmJ/s4dkU&#10;yQxbV+ZlYlf+A171+yb+1voH7VPhbUryzsZdA17SZjb6ho93IrSwN/eH+z1rov2UtIstD/Zt+Glv&#10;p9lFZwyaBZSyRRDaN7QKzN/wJq+Rv+Cftnb2P7ZP7SNtbxRQRRXUQjih+4PnkoA6j9uT7R+zx8b/&#10;AIa/HzRP3cUl2vh/xBEP+Xi2kPy/1r7g02/h1TTrS8t5PMguY1kjkHcMN1fI3/BVrSrbUf2RNblu&#10;OttdwSx/7+6vcv2WLuXUf2dPh1c3H+ul0S2L/wDfFAHqtFFFABRRRQAUUUUAFFFFABRRRQAUUUUA&#10;FFFFABRRRQAUUUUAFFFFABRRRQAUUUUAFFFFABRRRQAUUUUAFFFFABRRRQAUUUUAFFFFABXwZ/wU&#10;J8YXvxC+Jnwv+Amlm6EPia+jutZ8n/lpZK3K1951+evjF7m6/wCCuXhOO74hi0Bzb/8AfpqAPd/2&#10;k/FPxg+EWieDtK+CHgfT/E1rHG1tcw3e7bbRxqvl/dZa/PD4P/E/9onxl+078QPip4d8A6Vr3iuw&#10;h/sfVLWXd9ms9uPufNu/5Zn+Lpur9CP20/2ovEv7NHhvTLzQfAE3jO1vUn+2XMdy0KWSKv3m2o39&#10;K/Nf9mH9qvxx8Cvgt8RdTtPhdqHiC08VTz3N54q+1NFDE+1o/wC4futL/eoA7P8AZB+Ivx48X/tI&#10;+MviXoXgzTtfl1fUYtI127l3eTZbW+byvm3fd+tfWf8AwUs1OTxZpXw0+EdsMXXjXX4I5Jf4I4Y2&#10;Vmr5b/4J7ftD+O/g/wCFdP8ADul/BvUPEGneJtY+03HiUXLoh3fLu2+WV+Xb/er6a0Vf+F2f8FMN&#10;ZvNv2zRvhxoa22JjuSO6l/iRf71AHpv7Yfx/vv2Q/gFpmqeHdMtdT1Xz7bSbK1n3eV90/N8uP7te&#10;4/DfWdT8R+APDWra1bxWerX2nW9zeW0RykczRqzqp9N2a+HP+CjUd98Ufj58B/hPYXsUMWp6qb65&#10;iP8A0z2su7/gO+vuvxf4gtvA/gzWtbl8qK00ixnvWB+VQkcbNj/x2gD5u+DP7WniD4sftFfF7whb&#10;2Wlf8Ij4LT/R9Qg3Ga4fa33vm2/eV68W+E//AAUS+K/xq0vU/Dvgv4c2niD4gR3ssfnRb4tOsoFb&#10;arXDM33m7fNVj/gln4chvvhL8WPH8kX/ABMPEWsXf72X/ngqsy/+PO9L/wAEgdFsYPDPxM1RIc39&#10;zrzRSSn/AJ5ru20AO8I/8FLfEnw+8YeJfA3xv8DS6X41sU/4lVroUbzHUpm4jiRefvdpF+WofiF+&#10;25+0d8BV0fxf8SvhDpWm/D6+uFSSK0meS8tkb7qSvu2pJ/vLyaj+NFlbaj/wVh+FsdzDDLH/AGc0&#10;v72P+7BJtr07/grV/wAmX+IP+wpp/wD6PWgD33x58e/Bvw4+E6/ELW9Tjj8PzQRy25i+drh3XMcc&#10;S/xM3avnH4I/Dz4iftLfGnTfjZ8U9Nl8M+GtH3Hwl4Qn/wBbFu/5eZl/vdK09Q/ZN0/9p34E/Bt7&#10;zxRqugRaDp0Vzbw6bt2vNtXbL838S7eK3tD/AGL/ABTpPiTTdUuPj94+1OG1mSWS1muV2S7f4W/2&#10;aAMv/gpj4vu9O+AVl4L0mWWHX/HGq22h2Qh77nXzF/3dtU/2hf2if+GB/hl8IfD+n6Ba3un3KLpl&#10;x50mxLZIlj3N8v8AvPWL8X4x8cP+Chvw68F+fLqXh/wNpz65qNrEfktro/6ln/2vuVwf/BYazjvl&#10;+CtnJ/qbjXpYpP8AgXl0AbHxI/4KBfGDTtPHj3wn8Frub4QQOv8AxNdWR47m8hz/AK9FH3I2XoSv&#10;euivf+Cgfir4t6VpkfwB+Gd5401GWBZdRu73clppz/8APB2XG5v+BV9O/GGytbD4B+Mre3gigtY/&#10;D11HHD5fyRp5DfLXz3/wSg0Ky039kTS7y3g8q6v765kuJT/y0fdtoA1v2Pv22L748eMNf8AeN/Cp&#10;8G+P9CTzJ7MltknZtqt8y7fftWx4E/afk8U/toeLPhB/wjNpZxaPpbX39tRf66Ta0a7X/wBn56+f&#10;Pg827/grj4//AOwW3/oha1fgr/ylq+KP/YvS/wDo2GgDsPiN/wAFD7z4d/tB+MvhjH4Hu/E2q6bB&#10;ENGtNHjd7jUZ2Xcyv12qqmuLk/4KI/Ff4O+NtHs/jf8ACH/hGfDeuOqW+oafv3xbv727Ksy9161a&#10;+Dmj2N9/wVc+LF7cwxTXdjpEUltL/wA890cat/47XV/8FbLS3k/ZmtJ5IY/Oi1uz8uY/ej+btQB9&#10;faxpemePfCF3p91DFeaVq9qY5I5o96SRyL3U/WvjL/gnX4ovfAnjD4pfAHV7uW9bwXqMlzoxm4f7&#10;Cz7fy3MmPTdX2T8Of+RA8M/9gu1/9FLXw94auJNO/wCCu/i23s/9RdeHIPtH/fqNv/QqAP0Eoooo&#10;AKKKKACiiigAooooAKKKKACiiigAooooA/K3/gsj+zzfXkugfFvR7HzoYYf7M1maEfOB/wAsZG/2&#10;fvL/AMCWtv8A4Jfftx6Jc+FtM+D/AIzvBpuq2O6PR9Qu5f3NzHu/1W5vusvb1r9H/E/hnTPGWhXu&#10;i63ZxajpV9C1vc2s0e5JUbqDX45ftX/8EuPG3wv8R3viP4WwTeIPChb7THawS/6ZZf7Pq/swoA/a&#10;WkZttfz++Hf2uv2lvgRZHw4NZ1yyji3f6Jq9q0zx7v8AroKi8U/tlftHfGqy/wCEbfxBrd7Fc7Yz&#10;aaRasjy/98ruoA+uv+CsH7Y2kaj4e/4VD4Q1OHUprl1l126tSroiL80cG/8AvbvmOPpUn/BHT9nO&#10;S0s9Z+Les2YH2kNYaT5sfzbP+Wkif7Lfd/4BXj/7J3/BLjxt8VvEFp4h+J8E/hnwoH82S1mP+nXv&#10;zfd/2eerNX7IeFvC2k+CPDmn6HolnFpuk2EKxW9rCNqRotAG1RRRQAzbVPUNQi02ynu5yI4okaRz&#10;7LVzdWfrWjWuv6Xd6ffRCa1uUMckZ7rUTvyvk3HG11zbHzTafF34p/GK+vH8A2lpo+jWztH9qvI0&#10;cyf99f0rp/hT8bfEUnjY+A/H1hHZ6/sPkXUONlxxuxxx92uvvtS8F/s3eBYEaP8AszRvO8uOOCJp&#10;PnY/jXkfhG//AOGgvjnZ+K7Py9O0TREMUcZl/wBIuOO69h/SvhpvEYOvRgsS515NXj9nl66fZP0O&#10;msNjsNXn9UUMNFPkqW97mXw+99rm/lPefib8RdP+GHhC91u/zII/3cccYy8jn7qivB7XxZ8evE+k&#10;/wDCTaZa2dppbp5kWmNFG8kifj81aX7X5k1G98BaJ5uIr6+cSf8Aju2vo21iW3s4YV6IgX9K7qiq&#10;5jjq2GVSUIUlH4dOZyVzy6c6OV5fRxLoxnOq5fGr8sYu2n+I8y+BPxni+K+k3cd5aHTvEGnv5d5b&#10;Mf8Ax5faqHxt+NNz4FvtN8L+GLL+1vFuo/6qH+CJM43vXA+DZIvDX7X+vafZxiKK/t8unvjdmp/B&#10;cUuu/tg+Jbu466ZB5Uf/AAKKuBZhiZ4WOH5v3jqeycv/AG7/ABcp6UsrwlLGVMV7P90qXtVD1+z/&#10;AIeYqav8Q/jT8KoIdb8V2tprGjH/AI+I4I0Qwf8AfNfRXhHxVZeNfDllrNgS1tdRhx7e1R+OdNh1&#10;jwdq1ncASW8lrIG/75Jrxz9i7VpL74ZT2bjMVldME+jfNXo0FVy/MI4SVRzhUTkubVprzPLxPscz&#10;yypjo0VCdKUYvlVouMvI+hN5boKQjIrzz4m/GWy+GNzZwXNlLd/af+eZxj9K4b/hrnSCvGiXv5//&#10;AFq6MRxBlmErSoVq3LOO61/yODC5BmmMpRr4ei5Qez0PoAYwaXgDpXlnww+OFj8TdSu7C0sri0lg&#10;jDnzvevT967evSvWweNoY+n7XDy5onl4vCV8DV9hiI8s+xNRRRXccgUUUUAFFFFABRRRQAUUUUAF&#10;FIzbaFbdQA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5j8cfjz4&#10;f+AXh2y1nxBZ6reWlzP9njXSLVrmTf7ovagD06ivkj/h5d8NP+hf8Zf+COWvTf2ev2rPBX7Ss/iC&#10;38Jf2gs2hmJL2HULVoXQybtv3v8AcagD0/xb4osfBfhbU/EGpy+Tp+mWz3Vw3oirk1+dWi/tQftT&#10;ftZ63d6r8E9B07wr4Gtp3t49Q1KON/tG3+JvMz83+7X6C/Eb4c6F8VvB994X8S2X23Rb5PLuLYyF&#10;PMH4VB8LvhX4b+Dfgi08KeFbL+z9Fttxjhzv5b71AHw98Ov22fjD8EvjFoHw7/aP8P2llaa5J5dl&#10;4ktI1RN7NtVvl+Tbu69xX6JK26vy/wD+Cj/iGy/aI/aD+E/wX8GeVqPiWx1Ey3l1Cd6W2/b8jlfu&#10;7VXc3pX6dWsfk28UX9xFFAE9ZusaxZeHtJu9T1O7isrC0jaW4uZjsSNF5ZjWlX5n/tpfGzV/2qfi&#10;/pn7OHwsu5jafal/4SLVrQkpGi/eXK/wp39TxQB2X7NH7efiH9pH9s3WfCmltZw/Dq3sbhrOLy/3&#10;0/llds5fr8277vSvv6vyu/ZG+FmifBb/AIKU6/4M8OQzf2fo/h2S282f79w+1d0r/wC81fqjQAVz&#10;vj3XJfC3gnXdYt4o5pbCyluUjl4QlFLc/lXRVUu7OLUIJre4hE0MieXJHJ911oA/DyH47fFP9t/x&#10;TeeHPFHxk0rwDpsrtF9gvJPsdtJDu+6+zG7/AIFX2n8Av+CUHwi8K2tnrniTU5viJdP5dzby+bss&#10;/l/uoh/eL/vZra+NP/BJ74SfEVprzw39q8F6q6PzaHfbyO3dkb/2WvlHV/2df2tP2LL2bUPBGsXf&#10;ibQIvKth/Z0rXKSJ97b9nb5lXdQB+uHhLwRoHgTS4tM8OaPp+iafH0tdPtlhT8lrfr8tPhH/AMFh&#10;b7Rr7+xPi/4Nls7uOdYpNQ02PZ5f97fE38X+7X3Z8I/2qfhb8cLeF/CXizT727l3YsZpPKufl/2G&#10;5oA9fooooAKKKKACiiigAooooAKKKKACiiigAooooA/n4/4KERyN+2v4+fyuP7Ri/wDQVr90/gx/&#10;ySTwd/2Crb/0UtXNS+HHhbV72a81Dw/p97dS/wCsmmtld3+vFdBb20VvBHHHGIo4+EQdqALFFFFA&#10;BRRRQAUUUUAFFFFABRRRQAUUUUAFFFFABRRRQAUUUUAcT8XfhXoXxt+Hes+DPEUHnaTqkPlSY+/G&#10;f4XT0ZTXwz4E8LftY/sbrN4Q8MaBp3xe8C2u46dLPL5M0SM3yr97cP8Ad6elfo5RQB+aXxC+Dv7T&#10;n7dGt6bpHxD0y0+E/wAOrV1ludPhud73B+n3mb03cCvqr46fA+SH9jjxN8MPAunCaUaC+m6faF9n&#10;mP8A/FM2Wr6DooA/P7Uv2J/FPxP/AOCfPhn4aapCPD/jXQyL62tZpd6STru+R2X+8rt9Cap+Efif&#10;+2doXgTTvBEXwg0kahY2SabF4knutqjau1JNqnb8qiv0NooA/Nn9nD9kj4yfAv8AbCs/HHivHji0&#10;1ixlGqa/ay7Ps80q/NlW+Zttbn7S/wAH/jV4E/bN0v42/DXwpa+OLSTTVsX0/wAzYYyu7dv/AO+u&#10;Gr9CqKAPhH9qn4N/E348+L/2dPFFn4U8m60jULO/8QWouUxp7+bG0i/N94Ltevr34taPfa/8M/E+&#10;m6fD9rv7rTp4reEnb5jsp2rXY0UAfF37G/wI8cfCn9jfxJ4K8SaL9j8SXX2/7PY+cj7/ADFbZ8y/&#10;LXa/8E8/hL4q+Cn7N9l4X8Yab/ZmtRahdSmLzFf5Gb5W+WvpyigD4x+M3wL8b+Kf2/fhb8RNL0b7&#10;X4Q0jS0tr2/81V8qTzZWPy/e+6yVj/GH9n/4g+Jv+Ch3gD4kaXoPn+D9MtYornUPtKjyyFk3fJ97&#10;+Ja+5qKAPCf22Ph94g+Kn7NPjLwv4Ysv7R1u/gWOC18xU3/MO7U39ib4ea/8K/2afBvhfxRZf2br&#10;dhA0dxa71fHzH+7XvFFAFa9j8yymRO6MK+P/APgnx8DPG/wavPi7J4v0b+xv7c177bYZlV/MTa3z&#10;fL/vV9k0UAfHf7BHwQ8bfB63+LEfi3Rhpn9ua/PfWX71X8xG3f3awP8Agnx+z/48+DHxF+LuoeL9&#10;A/se01zUmudPl8xX8xPNZv4fZq+46KAPgX4yfsx/Fb4I/HvUfjN8AhDrH9uFm17wteS/LcOx3Myb&#10;v735r2rH8aN+1v8AtZ29n4K1Pwba/Brw1JOsmqazDdM8zop3bU+bd/3z171+iVFAHy1+0/8Asu6j&#10;46/Y/m+F3hO9lvNSsYIjbS6jLvkuXi+ba7t/E1cn+zHc/Gi++B+u/DXx38Nh4ZGkeHWstK1GK5D/&#10;AG6TYy7GX+Fv0r7RooA+Cvgt+zn8QfCf/BOrxN8M9U0DyfGFy999n0/7Sv7zzJNy/N0r379if4ee&#10;IPhV+zB4H8KeKbL+zdc0y2ljubUyq/l7p5HH3eOjV7vRQB8X/s3/AAG8ceBP20PjZ441vRvsnhrx&#10;DO0unX/mq3mfN/d+9UX7f3wG8d/Gbxh8Jrvwfow1K10PWFur2TzVTy0Vl/vV9q0UAfKH7dX7Imo/&#10;tHaFoOv+ENTGi/EDwxN9p0u7PyeZ827y9/Vfm+YN615Lb/GX9tmHwh/wjD/CDTp9b+y/Zv8AhJft&#10;Sp8/3fM27tm6v0JooA+Zv2IP2d/FvwL8Eapd+PvE134l8YeILr7be+dctNFbf7Kbu/r719M0UUAf&#10;n98TNAHwD/4KV+B/H9zZiHw548spNEN0JNqC+bj5/wDgOyvdf22/2cNX/aP+FNtYeGdZOjeJNIu0&#10;1LT5P+WVw6/8s3/2f4h/tKtdP+1P+z7Y/tI/Ce88Ly3H9marE63ular/ABWd1HzG/rj1rsPhGvim&#10;H4d6Db+N/IPiu3tUi1CW0P7qSRfl8xP97rQB8X2vxq/bVtPC/wDwjEnwb0mfW4oPsv8Ab/2n5JD9&#10;3zdm7ZXtn7D37L2o/s4eB9ZuPEl7FqXjTxLfNqeqyw/6qN2/5ZpX0zWL4nm1S18N6nLosEV1q8cD&#10;mzhmO1JJtvy7v+BUAfDHxkWT9oX/AIKN/Dvwnp0UN3ovw4tW1fVJvvoJH2/uW/ut8qV+gNfPX7I/&#10;7OV98FdG1/X/ABZeRaz8RfF161/rmo9v+mcCf7K19C0AFFFFABRRRQAUUUUAFFFFABRRRQAUUUUA&#10;FFFFABRRRQAUUUUAFFFFABRRRQAUUUUAFFFFABRRRQBx3xb8HD4hfDTxP4c8qGaTU9OntoxL93zG&#10;jYIf++sV8wf8EvfFkrfBDUfh7qcIs9b8FarPptxEZPnf5twbb/dr7Qr5Z1f4B+Kfh1+1pZ/FL4fx&#10;Qz6B4mjWx8XaUZNmdv3blP8AaX+7QBw+hfCXx74t/wCCjd78Q9f8KGz8E6Ppcmm6ffzbSkr7fldP&#10;+BZpvwh+DPjzWf8AgoR8QPif4s8M/YvDNtYvpmjXU2395taPy2T/AIDvr7gooA+R/wBtr4W+MPjb&#10;4o+E/hHQdFmvPCsWvxav4huvMVLcwRMv7tx/FXQf8FAPGtj8M/2RPGZkzD9rtV0y28v++/C/+OrX&#10;0xXyR/wUH+CHxB/aB8HeE/Cfgy0s59LOqx3Wq/a5dnyL92gD5/8A2WPGHx3/AGXvgv4Z8N2Xwn/4&#10;T/RdbgGpaVqGm3WwxPNg+VcK33dv96tf4T/AH45+L/28dL+KfxX0iG3sbKy+0RG0l32llugZUtk9&#10;WXdy397mv0J8MaTHoPh3TNMjjEa2VrFbDH+yirWvQB8c/ts/B7xl8S/jB8CNU8N6NNqen6Frb3Oo&#10;zRbf9HT938z/APfNezftZeEdX8efs6eOdB0CyOpatf6c8Vtax/8ALR/SvYKKAPnD9gL4deI/hV+y&#10;/wCGfDXivTZdH1q2kmMlrN96MM2Vrh/gF8HfGPhL9uP41+M9V0WWz8Na7awxafqH8Erqy/8A16+x&#10;6KACvkv9vP4beNfjRZfDzwP4Z0ia+0W616G91268zZDHbRNu2v8A3q+tKKAMS50sWfhWbTbSEbY7&#10;JreKKP8A3Nqivl3/AIJx/CLxf8HfAPjjT/GGjS6NdX3iKe9topv+WkLfxV9e0UAfCfj74F+PNX/4&#10;KY+E/iRaaBLN4LsdPjiuNUEi7I28iRW/XC16d/wUS+GPiX4ufsz6p4b8J6XLrOty31rJHaw/f2K3&#10;zNX09RQB8Z/te/Bvxn8Qf2HNN8FaB4fm1LxLFBYRyWEUi74/L27vr0rG+O3wN8b+KP8AgnZoHw/0&#10;vw/Nd+L7a1s45dLDrvj27t3NfctFAHn3wD0C+8LfBDwBo+qQCz1Sx0GztrmH/nnIsKKy/wDfVfM3&#10;7HPwU8bfD79p745eI/EWgz6Zouu3MUmn3cv3bhFZun4Yr7apCdooA+FP+Cod5N460n4cfCDSoDda&#10;34v1uIiEdoY2+Zq+zvBXhi28F+ENF0K0/wCPXTLWO2j+irtr55+FfwB8U+JP2kfEHxm+JUUNvdWq&#10;NpnhnRYJfNS2tf8Ans//AE0avqSgAooooAKKKKACiiigAooooAKKKKACiiigAooooAKKKKACiiig&#10;AooooAKKKKACiiigAooooAKKKKACiiigAooooAKKKKACiiigAooooAK+BP29NEv/AIT/ALQPwh+O&#10;1mJP7P02+TSdWIHyRwyNtVm9ua++64f4w/CrQvjX8Ota8GeIYRNpeqQNESPvxP8AwyL/ALSt81AH&#10;n/7YOgeKfiV+zN4r0PwDp0es6t4gsltY4vNVMwyfebc3+zXhvj79nTx/ov8AwTq0X4Q+EvD4vvFV&#10;9Y2ttqtsLlU8t9yyTNvb5fvLtr6Q/Zs8BeMfhd8MrHwp401qDxDdaS7WtlqkO7fLar/q/N3fxKvy&#10;/hXrVAHmHwR8CSfCX4B+F/DEdmPt2kaRHG9rF/z22bmUf8CryT9hn4G+JvhjYePvEnjvTYrLxh4q&#10;1ye+lIlDuIN37tTivqqo2zj5OtAH5TfFjR/FXx7/AOCkfiC7+GmsRWfiXwFpSXNkbyIvbyXMP3oH&#10;/u7vN216F8c7T9sL9pf4V634buPA+k+AdP2L9otbO+33Gq/N/qkZmO1f4j6jiveP2XP2VNX+D3xa&#10;+Jnj/wAT6lZ6nq3iq5WS3+yRbPs6bm3L/wCgV9R0AfP/AOyX8HdW+Dn7Knh/wZq9nFZeIYtPn+2Q&#10;xSbx5zbv4vptrzr/AIJxfAfxt8CvBvjK08aaaNMutT1iS6t4vNV/k/4DX2LRQB8X/Eb4AeNtc/4K&#10;H+APiXZ6MJ/B2mWLRXF/5q/u38qRfu/e+81dr/wUO+EXin44fszap4U8H6d/aetXOoWcyW/mKnyJ&#10;JuY5avpuigDhfgn4dvfCPwk8JaJqcXk6hY6dFb3EQO4I6r83Ndw3SnUUAfJ37Jvwa8aaH8b/AIy/&#10;Ez4gab/Zeq+Ib5LXT4vNV1+xR/db5a5X/gpH8BvHnxvn+FH/AAg+g/2x/Yerve3v71U8tP3e373+&#10;69fbdFAHE/FbQ7zxD8JvFmj2EAn1C90i4treL7u+RomVV/OvIf8Agn98K/E3wa/Zo0bwt4w03+zN&#10;atrm4lktt6vhGfcv3a+lKKAPh34a/ADx3of/AAUb8ZfEi+0LyPBd9ZPHb6h5i4kbykX7v3vvZrQ+&#10;F3wH8c6F/wAFFfH/AMSL/RvI8F6no8ttb3/mr+8k3Q7fk+9/C9faVFAHx38K/gl428Pft/fEz4ia&#10;ho3keEdY06O2s9Q81W8x1VP4fvfw1uf8FEvg/wCLvjb8BofD/gzS/wC2NWGq21z5PmKn7tT8zfNX&#10;1RRQBzvhGN9A8B6NDqBEM1jp0EdyP7jrEu6vi/8AYb0y5+LX7THxq+OTt/xJbu6fw/o0hi+S4hjl&#10;X96jf9stv/Aq+l/2mPCvjbx98LLzwx4DvLXS9R1h1s7jVJz/AMedq3+tkT/a29K3fgp8IdD+BPwz&#10;0TwT4bi26fpkPleafvSv/FK/+0x5NAHfUUUUAFFFFABRRRQAUUUUAFFFFABRRRQAUUUUAFFFFAGP&#10;f+FtF1efzb/RtPvJf+ek9sjt+q02w8JaJpk3mWei6fZy/wDPWG1jR/0WtqigAooooAKKKKAGFuR6&#10;ms7WtZstB0qa/v5orS1t03ySynCxj1rRK8j1FZPibw9Z+KdEu9Iv4vNtLyJopR7Gs58/K+TfoVDl&#10;51z7dSjpWpaD8QdFt760ltdYsS2+ORTvSvnf9pTw9Z/DLxV4S8Z+HIf7O1OW8FvOlp8qS9/nX9Ki&#10;8P8Ahz4q/AG+vdH8P6RF4p8OSu0kGJQhjHpzkq36VqaD8LfHHxe8Z2PiX4ig6TpWmtvstHhIyTu3&#10;fPtPT9e1fDYuvVzLD/V/q7jXutbe7Fp785+gYHD0MqxUsX9YjLDWenN70k18PIM/apupFv8A4a61&#10;cQ/6LDd+ZIf+ee7y6+l7eQSwxSg/eQEDFcF8Z/hpH8UfAVxoyEW9zGVks5B/BIv3fwrxrTNe+Onh&#10;Xw+PDo8NDU5ok8u31MSpujT8/mP+9XbKrPK8fWqTpylCoo2aXNrFWsefClDNsuw9KlUhCdJyi1OX&#10;LpJ35tSbw3Adc/bH1i5tpxLHY2q+Z/3ztqbwHN/Yv7XPiuzueJL6DzIT/fGzca7j9n74N3Hw7gv9&#10;W16b7X4n1V/NuZMZ8v8A2d3esr47/CXXtV8T6X438FTiHX7JPKkiP/LVf4evy9eue1ecsFiaWEji&#10;1TfP7X2rgt7Pp/i5T1ZY/CV8bUwPtFyOl7JT+zzR6/4eY9d8XXUVh4W1a6nk8qJLWUs3pheK8R/Y&#10;v0uW3+G97eP/AKu4vX8v6L8v9K57xO3xm+LtnH4avNBh8NWEm1Ly+81Dv/X/AMdWvoXwB4Ms/h94&#10;TsdFsB+5tkwX7yOfvMfqa9Og5ZlmNPFQpuMKSerVruXkeRXjDLMqqYOdSMqtWcZWi+bljG/VfzHh&#10;v7W//IY8P/8AXM/+hCveNA0HT5dC0130+1ybaP8A5ZL/AHR7V4P+1x/yGPD5/wCmZ/8AQxX0T4b/&#10;AORd0z/r1j/9BFeflKTz7Meb+5/6SdeayayHLuX+/wDmTWumWtlzb2sUR/6ZRqtXT096QGlIr7xJ&#10;RPhW2/iHUUUVQgooooAKKKKACiiigBvrXOeO4rubwlq62MskN19mkMUkf3kfb8tdCpzimzIJkKHu&#10;KxqQ9pCUO6KpS9nUjLsz4GufGniK+iAu9dvpj/q878H81r6s/Z71qTXfhjZNcSmaWCSWI+Z975W4&#10;r5Q8W6Qvh3xRrOl4wLa5Mf8A7N/7NS2firWdK0ybTLDUZLO2d/MeOJ9u+v5nyXP6mR5jUni+aejj&#10;a/W5/RucZLSznA06WFUYaxknbpby9T77Dq4z1HrSv046V8U/D34ya/4G1eDz7yW/0gusdxb3L7vL&#10;T+8n92vs2yu4tQs4LhBmKVFdT9a/dsiz/DZ9SlOlFpx3TPxPO8ixOSVVCs7xls0XqKKK+oPnAooo&#10;oAZ19qY2c1Bc3cVhbmW4lSGNOryfKorkLn4x+C7eeSCXX7USx9QA7Y/IVxVsXh8Kv39RQ9Wkb0sN&#10;XxH8Km5eiudDP4lsrbxFaaJJPjULmF7iOLHVF6mtj9a8fn+K3h27+IOkT22v6WdP+yyxyCWI+d5m&#10;75cOR8q16rZ39tqMHn288c8XaSJ9y/pV0sVQxK/c1FL0aYVcLXw/8am4+qsXqKKK6jApXV1DZWzy&#10;zyCOOMcu9cK/xx8EJem3/t62MpH+s52f7ucV43+0v8Q7nU9aHhmym/0C2/eXfl/8tH/hX/gP92vE&#10;hCEU46+tfkOfccPL8Y8JgoKXJu337I/VMl4Lp47CRxGMqOLnsl28z9C7a6ivIBJbuJYj0KVOSVPT&#10;gV8t/sw+O5tK1qXwxcS7rG5Jkt+P9W/8S/8AAq+oy+Of4a+9yTN6WdYOOKhp3XZnw2dZVUyfFyw0&#10;5XW6fdE9FFFfQniBRRRQAUUUUAFFFFABRRRQAUUUUAZera7Y6KbQXkoh+0zeVHnu9alcx4xW5abR&#10;/s/2TH2pfN+17c7P9jd/FXT0AFFFFABRRRQAUUUUAFFFFABRRRQAUUUUAFFFFABRRRQAUUUUAFYH&#10;hPxfpnjbSf7T0ib7RZ+Y8XmY2/OrbWrfrgvg4mpxeCwNV/s37V9qmI/smNUi2b/l+7xu9aAO9ooo&#10;oAKKKKACiiigAooooAKKKKACiiigAooooAKKKKACiiigArM/t2w/tz+yPOH2/wAnzfK/2K065hUu&#10;v+E9mc/Zfsv2FR/D52/d+e2gDp6KKKACiiigAooooAKKKKACiiigAooooAKKKKACiiigAooooAKy&#10;db8Q2WgCza9lEIurlbWM+rtu2/8AoNa1cn47W9aLRvsf2XP9pxeZ9r248va27Zu/i9KAOsooooAK&#10;KKKACiiigAooooAKKKKACiiigAooooAKKKKACq89tHcrskiilA7SjdViigCn/Zdl/wA+MP8A37Wv&#10;iP8AYN/5On/aq/7D1t/7Wr7or4X/AGDf+Tp/2qv+w9bf+1qAPuivgr9qf9ujVda8S3vwZ+A2m3fi&#10;T4iXMjWVzqEEX7my/vbG/vL/AHui19PftLXXju3+CXib/hWlj/afjCWDy7OKKRUcbjtZkZmA3KK/&#10;Mj4E/DL9sv8AZ2t9Ubwn8LbT+1NUm8281XUfslxcyf7O8y/d/wBmgD7R/Ye/Ybtv2b7ObxX4qvF1&#10;74l6sjfbb776Wwb70aN/F7t3r69r8z7f4qf8FB5p4Ek8AadDF5ieYfs1p9z+L/lrX2j8fdY+J+lf&#10;Aq9vPhppsV78RBDB9mtZUjdN+5fM4dlX7u+gDkP29viX4r+E37NXiDWfBkEs2vSvFYxywx75LdJC&#10;VaRFH8Q/rX5y/sk/tYS/steHbyNPgdrniDxTqUzSahr0srJLcd9n+qO1a/Wz4MXvi/VvhZ4fuPH9&#10;nDY+MJLVTqNrFtKRzdx8uRXb+TH/AM8x+VAH4geD/wBtbUvDf7Z/iX4uf8Kz1C8ur/T3tv7A81vO&#10;t92z95u8v/Z/u1+zvw68VP468AeGvEcljLpkusadBfPZzD57cyRh/Lb3Xdj8K+Qvhr8CPiBo3/BR&#10;zxl8Q7/w3LD4KvtOlt7fVfNi2SP8u35d27/x2vuPpQAtRySCIb34qSsLxl4e/wCEs8KaxovneR9v&#10;tZLbzf8AnnuUruoAm/4SzQ/+gxp//gVH/wDFUf8ACWaH/wBBjT//AAKj/wDiq/NaX/gihYSTmT/h&#10;aN587Z/48V/+KpP+HJlh/wBFS1D/AMAV/wDiqAPtD4tfAH4K/HC2mTxbo3h+8vJEeNL+GSOK4jLf&#10;xB1P3vrmvhL41f8ABIi58ImXX/hR4++xTB829nrFz9ncf7twuP5V0mm/8EWrHT9Usr3/AIWheS/Z&#10;pkl/48V/hbd/er6z/au/ZMj/AGn/AIV6N4Mk8QTaANNnimF1FFv8zam3pmgDb/Y90Xxd4b/Z78Ka&#10;X45nlu/EltE0dzNLL5p+98vz/wAVe2V5f+zn8GYf2f8A4PaB4Ij1OXWV0uN4xdyx7Gk3Nu+7XqFA&#10;BRRRQAUUUUAFFFFABRRRQAUUUUAFFFFABRRRQAUUUUAFFFFABRRRQAUUUUAFFFFABRRRQAUUUUAF&#10;FFFABRRRQAUUUUAFFFFABRRRQAUUUUAFFFY2peJNJ0W8srLUNStLG6vnMdtDNKqPcP1IRT96gDZo&#10;rzvQ/j38O/Evi+bwnpfjHRNS8QRcSafBeo7j/Z6/Ma9EoAKKK8k1X9p74c6V8TNG+H0XiCLUvF+q&#10;P5Uenad/pDxfIzbpWXKp93+JqAPW6KY5CjdXwhp3ib4n/t0fEbxpa+EvH938KPhr4Q1BtNjutJjD&#10;6jqN0v3mdtw2x/7O6gD7yor4l/Zs+MHxK+H37T2tfs+/E7WR4tMelf2toWvmNY5pYFdv9d/eZv8A&#10;2SvtqgAor4LsvFnxP/bk+JXjOw8H+Orz4UfDbwpetpn2vSY1fUb66X7zO2Rtj/2d1bn7O3xY+JXw&#10;v/aY1L4C/E7Xv+Eyik0ttT0LxAY1SWWFcs3nf3mxQB9sUV8AeHvE/wAU/wBur4mePo/C/wARrv4a&#10;fDDwre/2bZzaHFuu9Sm+bL7zj5fl5+bj5cfxV037NHxp+IHgD9pLX/2fPilr0Xiu6trQXvh/xB5e&#10;ya5h27tsvTc23r7+1AH2zRXxB+138cvjlBpXj6P4caLF4O8KeE7RpNQ8Yax9+8dfvRWic/3v9Y1f&#10;QX7J/ivU/HX7N/gDX9bu5b3Vr/So5bm7m+9I/PzUAeu0UUUAFFFFABRRRQAUUUUAFFFFABRRRQAU&#10;UUUAFFFFABRRRQAUUUUAFFFFABRRRQAUUUUAFFFFABRRRQAUUUUAFFFFABRRRQAUUUUAFFFFABRR&#10;RQAUUUUAFFFFABRRRQAUVxPxd+Kek/Bj4ca9401oTS6XpNubmWO2G55P9la+bfE3/BTf4e6RY2V5&#10;o3hnxZ4ssJLVbnUNQ0TTfOttN/vRzS7tu5e+3cBQB9kUVyvw5+IOifFLwRo/izw7di80bVYPtFvM&#10;OMjJVuD/AHWUrXQXN5FY28s9xLHDFGu95ZTtVBQBaor5S+K/7ffhXQtcm8IfDHS7v4s+Oy/lJp+h&#10;DfaW7/8ATa4+6q/7S7q+lPDF7e6l4c0q81WzGmapLaxSXlmJN4t5mUNJHu/i2t8ufagC9eXsFhAb&#10;i4nighT78ssmxRVDRPFuh+JhnSdZs9TA/wCfW4V//Qa+Jf2pUvv2k/2yPB3wBvL6703wNZaQ3iDX&#10;YbS5ZP7RTd8sTbf7u3/x+uH/AGt/gfon7Dd74O+M3wgW78MyW2oxabrNhFKz21zat/fRqAP0sqpe&#10;XlvYwfaLiaKCJP8AlpLJsWqnhrWovEnh3TNUj/1V9axXI/4Eu6vif9q6O9/aL/a58A/s/XGpXOme&#10;Cf7Nk1/XorO5ZG1GNW/1Dbfu/c/8foA+1NE8W6H4mGdJ1mz1MD/n1uFf/wBBq/e3lvYQG4uJooIk&#10;/wCWksmxRX5vftffAHQv2KF8J/Gj4QfavCt3puowWOq6fDKz215at97ejf7v9eq10X7Q+u3P7Wn7&#10;TXw7+Co1m7s/AN1o6eIddtdOl2Pc7l3LE7r/AA7f71AH3hovivRPEYl/svWLTU/K+/8AZLhZMf8A&#10;fNbVfmr+19+z5of7F9v4U+Mnwg8zwpdabqMFjqlhDct5N7AzbfnX+dfWvxo8I/Ev4x+G/DWmeDPF&#10;Vp4J0DVoll1/VYQzaiIGVT5dp8u1WbJ+Zm4oA9otdStb5Zfs95FP5f3/ACpFbZ+VXa/Pr/glvoEP&#10;hTxd+0Jo8FxNdxab4sktY5ryTfLIkbyIGdv73yjNfoLQAUUUUAFFFFABRRRQAUUUUAFFFFABRRRQ&#10;AUUUUAFFFFABRRRQAUUUUAFFFFABRRRQAUUUUAFFFFABRRRQAUUUUAFFFFABRRRQAUUUUAFFFFAB&#10;RRRQAUUUUAFFFFABRXmH7Rnxptf2fvhBr/ji7s/tsWmRrstd+zzXZtoXNfNXiP8A4KE+LrjwrF43&#10;8G/BXXPEHw5so1k1TxBNKsGP7zW8Z+aRV/vbcUAfclFcd8LviPo/xc8AaJ4v0CXztK1e2W5tzJw3&#10;up/3W4q74y8c+H/h7os2r+I9Zs9F0uBGkluryZY0wo569foKAOkor4t139tfxl8Zdal8P/s7eBrn&#10;xNDv8qTxprkTW2lRof8AlpFuw0m0/wCzX19oKahHomnR6rLFNqaQRi7lhG1Hm2jzGUf3d2cUAZ3j&#10;r4h+GvhjoU2t+K9ZtNA0qL793eS7EFcv8NP2jfhl8Y7+ez8F+NtJ8Q3dsnmSwWdzvcL67a+SviTp&#10;GmftKf8ABSOy8BeKANZ8F+C9A/tOPSgMQ/bWZd3m/wB771Zf7f8A8K/C/wCz5rPwu+K3gHRofCmv&#10;WWvwWNxLpEawpLA38Lov3qAP0Wrm/HHxA8N/DPw9PrninWbTQdJt/wDWXd5JsQVraTfx6rpVneR/&#10;6u5hSX8GXNfBfxasdM/aV/4KP6D8N/E4/tjwP4R0BtXfSv8Alk97u/5a/wB5duz5aAPrX4a/tHfD&#10;L4w389n4M8baT4hu7dPMkhsrnc4H+7XWeNPHXh74deHrvXPE2s2ui6Tbcy3d3JsSOvgj/goR8KPC&#10;/wAAJvhp8V/AGjQ+Etf0zX4LK4l0hFt0ltW+8roo+b+79DVv4zLZ/tQft5eAvhxrXm6l4L0PR11u&#10;80sybIZJ2Xcu9f4qAPrz4bftLfC34w6pLp/gzxxpPiDUIo/Me1s7nLhPXbXpbyx28JdyIkHrX56f&#10;8FC/gx4W+Anhvwb8X/h5oOn+FPEvhnW7XnTrZYVuUZtu19v3q+m/jF8F9T/aO0rwnbXHjfUfDXgs&#10;wrc6zpWkHyZtV3KrLG8v3lj+9le9AHovgf4reEPiVPqkHhfxBp+vS6TN9mvVs5d/2eT+63vXY1+f&#10;f/BLbw9ZeE/FHx/0PS4fI0rTfFktrbx53eWkbMqr/wB8rX6CUAFFFFABRRRQAUUUUAFFFFABRRRQ&#10;AUUUUAFFFFABRRRQAUUUUAMOF7U0nd0oJ464ryv4hftHeD/h1cfY7m9+3ah/z62vzOP96uXEYmjh&#10;Ye1xElFeZ04bCYjGT9lh6blLyPVFOehz+FDMF6n9K+T7v9rvxLrnmx+H/B04x0kly/8A6CKhj/aq&#10;+IGlfvtU8H5tv+ubIa+bfFGWxl8Tt35XY+lXCeabcq5u3PG/5n1t0X7344oY4T72PwrwDwT+2B4X&#10;1yaC11uGXQLmXvOf3X/fVe6afqNrqllHcWU8c9tIMpJF8ymvewuPw2Njz4eopHg43LsXl0uTF03F&#10;/wBdTQooor0DzwooooAKKKKACiiigAooooA+Yf2uf+Qx4f8A9w/+hivorw1/yLumf9e0f/oIr51/&#10;a5/5DHh//cP/AKGK+ivDX/Iu6Z/17R/+givgcn/5H2Y/9uf+kn3Wa/8AIhy7/t//ANKNSiiivvj4&#10;UKKKKACiiigAooooAKKKKACiiigD5V/aV+Htxp2uf8JPZW/m2FwmLvy/4H/vN/vV4nAZ7mbyreCS&#10;WT/nnElfoRPbQzRukse9HGCh71nR+FtIhEvladbx+YjR/u0C/K33hX5Pm3AlLMcZLF0qnJGerVuv&#10;kfpmVcbSwGEjhq9HnlDRO/Tpc+BnbcM19ofAfWRrXwy0aR5RLNEhic+4r5C8RaX/AGN4g1LTz+6F&#10;vcts/wBz+Gvd/wBknWvMh8QaPj93C6XIP+9mviuBq8sFnUsJP7SlH5r/AIY+04zoRxmULEx+w4y+&#10;T0/U+jqKKK/o0/n8a2Mc0xtqknNDHIIrz/44eMj4J8C3tzGcXVyfs8H++1cOLxMMHQniKvwwVzpw&#10;mGnjMRDD0vim7Hzz8dPiZceNfFcun2V2f7Asn8uOOM7VnfHzM395fSuE0DwrqHiieWHSNPkupI0/&#10;eeUcbKzGxBBgfwd6+yvgN4MHg7wDZl4hBfXo+03Hf733f0xX865Vgq3GGazrYuTjHd/okf0DmeMo&#10;8J5ZCnho3eyXfvJnyV4h8Ba14bmgudW0GW1hlT/j8B+T/drQ8DfEHV/hzqsVzps0slo3+tspP9XI&#10;v/stfVXinTNI1v4kafYah9rnludMnjFqEb7MU3Dcznpu9K+XPiT4Dufhz4rn0p/39pIfMtJf76f3&#10;f95a9PiLIsTw66WNy+o+SGl+sX/keXkGd0eII1cHjKa5pa26SX/yUT7I8HeKrPxt4dtdXsJQ0cyD&#10;P+w3dateKNZh8OeH9R1K4fy4raFnLenFfJfwR+J//CvfEX2a/lH9hX7Ykz/yzftJ/jXp/wC0/wCN&#10;o4NAtNAtJcy3+JZDH/zx/wDsv/Za/QcJxXRxGSTzCf8AEgtV/e6f+BHwuJ4Wq0M5p4GH8Obun/d6&#10;/wDgJ83XV/JqV5PdTf62d2kk/wCBV0z+A5U+GMPi/H7mS58v/tl03f8AfVc1ZWEmq38Nhb/626dY&#10;4z/vV9h+Jvh5b/8ACnZvDUEXNtbAxj/bX5q/JOHsjlnEMXiJxvaDt/jP1PPc4hlM8LRh7vPNX/wd&#10;T4+03UZNH1Szvof3UkEyyJX37pl/DqmlWt5BiSGWNZENfnwuGUF+Zf46+w/2ePEB1/4Y6crn95ZF&#10;rQ++3o35V9J4dYzkr18FL7S5l8v+HPnOPsHz4eji19h8r+f/AAx6rRRRX72fiYUUUUAFFFFABRRR&#10;QAUUUUAFFFFAHLeM7WK7n0Yvpf8Aafl3qHP/AD7/AO3XU1yHjv7N9o0H7TNeQ/6cvlm03ff/ANv/&#10;AGah+K3xR8PfBbwJqXi7xPd/YtFsUUyzAbmyzBVVfzoA7Wisjwz4hsPF3hzTda0uUTWGoW0d1byD&#10;vGy7lrivi9+0J4D+BVvZS+NdftdF+3b/ALNFMfnk2qzHC/hj60AemUV8UfsVf8FC9J/aV8VeK/De&#10;v/ZNE1WK7kl0aL7n2mx/h3bv+Wi969c0b9tf4ReIfiL/AMIRp3iy1vNc+0y2xA/1SPGjMzb/ALu3&#10;5aAPe6KyNA8T6P4pshd6PqdrqdqektpKsg9P4a16ACiiigAooooAKKKKACiiigAooooAKKKKACvP&#10;fgpp0Wm+CVgg8PS+Gohdz/6BNJvx+8Pz/wDAvvV6FXmnwC/s3/hAcaVeahe2n225/e6lGyTb/Nbd&#10;97+H0oA9LooooAKKKKACiiigAooooAKKKKACiiigAooooAKKKKACiiigArlktIv+FiTT/wBmfvfs&#10;Kj7f/wAC+5XU1yCfZ/8AhZU3766+2fYV/dfN5Ozd/wB87qAOvooooAKKKKACiiigAooooAKKKKAC&#10;iiigAooooAKKKKACiiigArjviDZpexaCZNG/tkR6pBJjzNn2b5W/e/8AAf8A2auxriPiZ9i8rw/9&#10;tmu4f+JvB5f2Td+8k2ybVfb/AA+tAHb0UUUAFFFFABRRRQAUUUUAFFFFABRRRQAUUUUAFFFFABRR&#10;RQAV8L/sG/8AJ0/7VX/Yetv/AGtX3RXwv+wb/wAnT/tVf9h62/8Aa1AH3RRRRQAUUUUAFFFFABRR&#10;RQAVj+J/EVr4U8O6nrd/J5VnYQPcyN/sKuTWxXi/7Yehal4m/Zm+ImnaRF5+oTaVKIoj3O2gD89P&#10;hl8X/wBoD9uv9o+HW/Cepz+H/h/4d1SKWW2jmMVtFArfdfH+skZf4a9q/wCCl/7anij4M3+jfDn4&#10;dTGz8V6nGlzcX8RV5o42fakSL2Ziv5dKj/4I2a3pR+BfiXTIjHFqljqnmXnPJRlOxq+X/AIj/av/&#10;AOCp02qRn/iX22sNff30MNkqrt/3W8v/AMfoA63Qf2hP2k/2JfiH4Pf4y303iDwr4l+/aTXKzMib&#10;13Mr7flkXd92v1x0fVLfWdJstQtCGtbqBLiM/wCwy7lr8wf+CwfxJ8P+KJvA/wAOdIvLXUvEsd9m&#10;4hil3Pbbtqor/wB3dur9Ffgv4fuPCnwl8HaPec3VjpVvDL/vrGtAHcUUUUAFFFFABRRRQAUUUUAF&#10;FFFABRRRQAUUUUAFFFFABRRRQAUUVCs0b/IkgzQBNRRRQAUVD58fm+X5g8z0qagAooqHz4/N8vzB&#10;5npQBNRRRQAUUUUAFFFFABRRRQAUUUUAFFFFABRRRQAUUUUAFfnf+2D4K1L9pH9uT4c/Cy31mXRt&#10;J0jR5dYvLqz+SaNGbbIqP/CzKqL9K/RCvzB0e9+Luvfty/GT4j/DCx07xNaeGZ4tIudK1CXZ9tg2&#10;/MkL/wAMislAHRft1/Av4f8AwW8N/CG48AaBD4f8X23iWzstOutOLJdypuXzN7fek92b1r9E7LzP&#10;sUO//WbFzXxn8OPgh8U/jz8e9H+LnxnsoPDOl+Gtx8NeEbSVZvLdv+Wszf3v89K+1aAPzT+OPxe+&#10;IHjP403/AIJ+L/iXVvgP8MDP9m0670K2Z/7W+b5d97/yy+X5j8vtX15+zn8AvhF8KvDsN58ONNsL&#10;4XP75teWQXdxcZ/iMxyfyr1Pxb4P0TxxodxpHiDTLXV9OuUaOS1u4lkQhvZq+d/CH7Ett8Hvizpn&#10;in4YeK9R8JeH5J/M1nwp5nnWNym35ViRv9X81AH0X4u83/hFtX8nzPN+yy7PK+/naa+Lf+CS7f8A&#10;Fo/H8cn/AB9x+KboXHm/f3/7dfdLgMNtfCOm/CX4y/sefFPxXqfwz8PxfEb4deKrpr+TRZLpYbuy&#10;um5Zkz/D/nrQBT+KNvJdf8FY/h0Lb/WxeGfMuPJ+/s3Sff8A9mvunxB539ial9n/ANf9lk8vy/vb&#10;9p24r5W/Zl/Z5+IFz8aNe+O3xkmtIPGt/a/2Zpei6dJ5kOnWX3tu7+Jv/sv71eofAq0+MFp4u8fn&#10;4lT6dN4fk1F38OmzkUv9m/h349v71AHz9/wSecD4cfEyOQ/6VH4su/M837//AAOs/wCOUFzd/wDB&#10;TrwAlnnzovCd1JJ5X39m2Sr1j8HvjJ+x98WPFet/DDRIviL8O/E101/c6JPdLDeWVy33mVm+8v8A&#10;Suy/Zt/Z++IOsfGfWvjd8Zja2/iu5tW03R9E06TfDp1m33lZu7c7fzNAGD/wSbli/wCGdNZjBjF3&#10;H4lvvtH9/wC98u+qXxS8tv8Agqd8Jxb+UZY/DV55nlff+7J9+s7w58JPjX+xp8SvG958NfC+n/ET&#10;4b+Jr77cmk/avs93Yztu/vfw+vr8tehfsz/s/eO3+N/ib43/ABbi06DxXq1qtjpelacd6aba+m/+&#10;9t+U0Aegft0/8mh/FP8A7A8n/oS1L+xD/wAmk/Cz/sCRf+zV5T+1Zp37R3xK0nxx4B8NeBfDt34O&#10;1e3+y22qzal5dwI2+82zd96tj9jvTPjp8PdJ8NeAvG/g7Q9M8I6Npf2aPVbO+86aR1+78maAPrGi&#10;iigAooooAKKKKACiiigAooooAKKKKACiiigAooooAKKKKACiiigAooooAKKKKACiiigAooooAKKK&#10;KACiiigAooooAKKKKACiiigAooooAKKKKACiiigAooooAKKKKAPjb/gqNr1zB8ANL8L2cwhl8V69&#10;Z6RIR97y2b5q9D8ceGvBv7Lf7IHibSLf7Jpmh6X4cntfN8tU+0ztA0a7/wC80kjfrXhP7d/h23+O&#10;v7TPwT+Ekmp3UNpM8+pah/Z0m24tto/dy/7P3a21/wCCf/jL4g32j2Hxf+M2reP/AAVpk63NvoPl&#10;+T9odfu+c/8AF8tAHp//AAT18J6l4O/Y/wDh1p+qQy2d3Jay3X2aX78aSSyMn5qyt/wKuN/bx/Z/&#10;+KXxgXw/f+DNUGsaBpnOo+CprprRNV+b5syow/h/hr64sLK20yzgs7SIQWtuixRRRfdRF4VauUAf&#10;FP7NX7TnwV8AzWfw+uPBn/Cj/FUaeVJpOr23k+Zt+7/pX/LTc2/G5q+z4biK4iikjbzY3GVfrXDf&#10;FX4H+CPjboMmkeM/D1prFqdpR5ox5sRXoyP95e9dVoGiW3hrQ9M0ez5tbC2itY/MO5tka7V/9BoA&#10;+H7qWPw7/wAFdYJbwiCPV/BPlW7/AHfMfd93/e+Str/grLdx3P7Omm6AnN/rmuWtlbf7+6vWf2oP&#10;2ULH9oKbQvEGla/d+DvHfh52l0fXrPkxO2376/xLxXnvgf8AYa8S6v8AEbRPF/xo+Jl38TJvD/7z&#10;StPEX2e2jm/56uv8TUAfS/w304+G/AHhrSryWL7Va6fBFJz/ABqi18d628fh7/grT4envZRBFqfg&#10;+SK3kk6SP83yf73y17b8af2Wrn4s/GX4f+PLfxnqWgxeGXxJpdrIwiul3bvX/Iqb9p79lWy/aEGg&#10;a1p+vXfhHx14bma40bXrMfNE/oy/xLxQB5X/AMFXr6L/AIZlg0b72oa3rdrY2cfq7bq8x+G+kXvw&#10;1/4KVeG7DWIfKk1PwRbW1vKPlSV4oFVv/Hlr1nwf+wv4m1/4i6B4r+NfxNu/iWPDz+bpWl+V5NtH&#10;N/z0df4mr0P9p/8AZJ0z9oOfRvEGl61d+DvH/h8/8SnxBZfei/i2uv8AEtAHlf8AwViv7Zf2bLPS&#10;hLi/1LW7OK2hH3pH81Wr678D272ng3QIJP8AWRafBGfwjX/CvmT4ffsT+IL3x9o/iz4z/Ea7+KV3&#10;oT+Zo1hLbCG0tn/56un8TV6b+0R8IviD8Ul0b/hBPijefDn7Lv8AtP2S1Wb7Tu27T8392gD58/4J&#10;tDHxU/aY/wCx2uf/AEbJX3fXwV8Ov+CfPxT+F+uajqGgfH7UbI6vqP8AaesCKxX/AE2bduZ2/wBp&#10;s191WMUlvZQxySmeREVDKf4+B81AFuiiigAooooAKKKKACiiigAooooAKKKKACiiigAooooAKKKK&#10;ACiiigAooooAKKKKACiiigAooooAKKKKACiiigAooooAKKKKACiiigAooooAKKKKACiiigAooooA&#10;+HP+Comq2Wt+Ffhn8PZr2KCXxL4ptfMill2I9sh/eb/9n5q9R/a98e+Gv2ef2TfE1jbw2tpbS6O2&#10;gaPpccnzSebH5Koi9W2q26vFP2lvB2h/tL/t5/D/AOG+s2f2zRfDOiXWr6jF8yeakm1V+f8A2WWv&#10;S/BH/BO3wP4f8YaPr3iPxD4i8fNobL/ZVp4hvmmt7bb9w7P4mX3oA9F/Y0+Huo/C39mHwB4b1cj+&#10;0LXTlknHXBkZpNv/AI/XlH7Yv7GWv/HDxfoHjvw34ghvNU0IrJH4V17c+k3u3n7qsNrN3avsNV20&#10;tAHxn4C/bdsvhZcWXgf4zeApvhDqcZW2t7q0tt2jXL/9MXUbVWvsGyu4tRt4bmCUTW8qLLHJH910&#10;blWFZXjHwR4f+IGhzaR4k0a01rTpR+8tbuJZEP51o6Xplro2mWenWcKwWdrCtvBFH92NFXaq/wDf&#10;OKAPgrSZrf4d/wDBWXWV1e8itIvEvhlfsMs3yLLJuVvLX/a+R61v+Cp95beIPCvwu8F28pn1rV/F&#10;Nt5drF88uxfvNsr6C/aK/ZP8E/tLWGmjxGLqx1XTZPMsNZ02Xybu377Vb+7XK/CD9hjwZ8MviJD4&#10;61PWtc8ceKrZPLs9Q8Q3XnfZv9xf4WoA9rs/EWgeFbjRfCd3rNnFrMtqv2a1llVJbhUXaXVa+Ibc&#10;w/Dr/grdM+r3EVpaeJvDTCylm+XzZm+7Gv8AtfI9fUvj39mLwr8Qvjd4T+J+pTX/APb3hpGSyihl&#10;2Qn/AHqj/aJ/ZY8F/tL6Xp0XiOO7stU0ybzLDWdNk8m7tjn+F/7tAHz1/wAFVL+21zwP8OfBVvJ5&#10;ut654otRb2sXzy7Fb5pNv92uZWP/AIVR/wAFSNG/tOaGHT/EPhmK2tpZvk+dYtu3/e+Wve/hN+wr&#10;4N+G/j6Dxxq+s63468V2yeVZ3/iK5877Mn+wv97bXb/tEfsw+C/2lNCs7HxRDPBe2M3m2Wq6fJ5N&#10;3bP/ALD0AeA/8FV9Wt9R+B+geDrT/TPEPiHXrOLT7GEbpZdsis2K+xfDNsNJ8PaPZOT5kNrFF+9+&#10;98qqtfPXwt/YL8H+AvH1l4z1zxD4g8f6/pu3+zZvEV0Zlsiv3WRf73+1Xa/tDfsw6R+0SNG/tTxL&#10;4h0D+zN/l/2HfNb+Zu2/fx977tAHzr/wTZPl/EX9pF5P+h2uv/RjV96V8VeHP+CW/wAPvC2qjUNL&#10;8Y+MrOUzrcymDU2T7RIOdz7fvV9l2dqLS0hh3GXy0VPMk+8aALVFFFABRRRQAUUUUAFFFFABRRRQ&#10;AUUUUAFFFFABRRRQAUUUUAeNfF7w3488dataaFoWof2B4dKb9Q1JcGZ/9lKn8Dfs3eCfB0UZOnDU&#10;9QB8x7u+O9y/972r1ZeV4XgdOazdZ8QWPh7SbrUtUmjs7G2TfJLIeAK8qWX4d1ZYmv7z8/s+h60M&#10;yxfsY4TDvkj2jo5P+91kWotPtoGHlW0UXsI1p8lpBJndDG31QVxHws+L+k/FhNZl0eKYW2mTrbmS&#10;UbfM3Lu3CvHPiD+1zfWXia70rwppFvfxWrtFJdXLN+8dfvbFH8NYYnOMBhcPHETqe5La3U3w2SZj&#10;isRLDU6fvw3vpy+p7Z4s+EHhLxxb7dU0e1mc/wDLVI9rj8a8w0n4K+Lvg94is7vwLrEup+HJZv8A&#10;TNC1BwPLRvvMj/3q7D4KfHTTfi5YzRCH+zdZtuLiyPOf9pD3WvUSpKdcE96iOHwGZRji6G/ScdH/&#10;AF/iNJ4vMcrcsDiNusJax/r+9Es0UUV7588FFFFABRRRQAUUUUAFFFFAHzD+1z/yGPD/APuH/wBD&#10;FfRXhr/kXdM/69o//QRXzr+1z/yGPD/+4f8A0MV9FeGv+Rd0z/r2j/8AQRXwOT/8j7Mf+3P/AEk+&#10;6zX/AJEOXf8Ab/8A6UalFFFffHwoUUUUAFFFFABRRRQAUUUUAFFFFABRRRQB8YftD6RJo/xVumbp&#10;qCLcR/h8tT/s563/AGP8S4YJJfKi1CFoser/AMNekftVeFVu9CsvEEIHmWD+VMR97Y1fOWnajcaP&#10;qlnf2n7m6tH8yOT/AG6/mrOU8h4m+sfZ5lP5Pc/ofKWs74eVHryuD9Vt/wC2n31qerWOkQCe9u4r&#10;WIfxSttFYcfxM8LXTeXFr9qXfp83+NfFHibxNqfi6+lu9Xv5bqU/8spR8qf7q/dWqlzpE9tZ/aZ7&#10;C5gspP8Al5ljZYv++ulfT1fESrKq/qmH5oLvv+B8xQ4CoxhFYnEWm+y0/H4j9ALG9ivrfzLedJYx&#10;0ZOa+XP2m/GUGu+KbPRrSbzItNz5+Pul2/8Aia808M+Ndb8H3Rk0TUJLT/pn9+L/AL5bisme5e7n&#10;nu7mbzZZH8ySXPzO7V5GfcaRzfL/AKrSpuDk/e9PI9fI+EXlOO+tTqc8Yr3e933On+GHheTxh490&#10;iwHEQm+0SH0Rfm/8e27a+5o41iQKo6DFeK/s3/Dd/DOjvrmpReXqepf6uOQZaOH0/HG6vbgOlfon&#10;BmUSyvLlOrG06nvP06I+B4vzWOYZh7OlK8KXu/PqcXqN9t+KOk2/9sRw79Plk/sk/fm+b/Wf8BpP&#10;if8ADi1+I/h57GU+VdR/PBcD70b9jVy9+1f8LD00JptnNZ/Y5d9/J/x8Rtu4Rf8AZrqVHJ5z7Yr7&#10;fE4eliqUsPVjeMtz43D4irhq0cRSlyyjsfn/AOIfDOr+FLya01ezltJfX+B/9pWrLN355wzySy7P&#10;LT+J9n92v0E1DRrLWbU21/ZRXkH/ADzlQMv61mWfw78M2Exlt9CsYpf+eggFfjlfw6bqS+r4i0H0&#10;a1P1qjx+vZf7Rh/f8pafkeH/ALPPwguFvYvFOtxeT5f/AB4W0n3uesjf0r6QZQwKgUqqETHQClBG&#10;cA1+pZTlWHyjCRwuH26vu+5+aZrmlfN8VLE1vkv5UfAvjXRRoPirV9N6G2uW/wDHvm/9mr2n9k7W&#10;BHc67pL/AOsk23Mf8m/9Crnv2nfDX9j+OYdUj4i1KHH/AANfvf8Ajtcx8E/EMnhr4maXJ/yzuj9m&#10;n/3G/wDsttfgeDl/YXFPJPbncf8At2e35n7lil/bfDkpw3cL/OO/5H29RRRX9Ln87hRRRQAUUUUA&#10;FFFeLfHH9rf4Y/s5a1o+l+O9fOlXmqI0tvFFayTfJu2722qdq7qAPaaK+R7/AP4Kl/s62Nxs/wCE&#10;xupzv8vMOmzuv+993pXhHj//AILP+GtC8UazZ+F/Ck3iHSYvL/s+/mka383/AJ6b0YZ+lAH6X0V+&#10;L/7TX/BWvxd8Tbe00z4aWlz4G0obZLi6mKveSv8A3dy8Kv8Au816n4Q/4LRabY/DyytNd8Dajd+L&#10;4rTypLq1uI/sksyrtV/mbcufvGgD71+L3xi8GfD28soNc8aad4cmtn+3XFtNL88sC/e+WvzB/wCC&#10;kn7ePhr9oLwfoHhD4f3k0+h+e11qM0oaF5HX5Y12/wB3+Kvjvxb8StT+MnjbxX4u8Ya1d/2rqSNL&#10;+63On3vlj/2Y17DtXmNAH0r8Mf2/vi18JfhBP8PfD+siC1Lt9m1CYb7mzRvvLEzfd5rxPx38S/FX&#10;xP1Yap4r1+/1/UNvl+feSF32elej/C/9jX4wfF/w5LrnhbwZeXuliRYxdTDyRJu6FN+Ny+619xeB&#10;/wDgi3Hc/Dya48V+Mrm38YyQtLHa6bErW8T7fljZm+983VloA/LvT9SutKuPtFldy2c20jzIZCjf&#10;pUMd1Lb3PmxyyRSf89M/NX3l8Y/+CXXiv4X/AAT8J3umWd34n+Impap9m1C10357a2hb/V//AF2P&#10;FekWv/BFbUrrwDo1xJ49isvF0jq+o200O+zjT+JUZV3bl9+KAPz7+HHxx8d/CTVf7R8J+KtR0W6P&#10;3xBM2x/9kr0r7q/Z1/4K33Pw4+GkGjeO9N1bxn4gF3PLJqssq8ozblX/AIDXyf8AtN/svav8CPj1&#10;d/DfShd+JZXSKXT/ACbZnuLlHX+4o/vB/u+leK3+m3Oj301newS2t3bu0ckM0e143X7yspoA/VD4&#10;d/8ABXn/AISX9oe1g1bRl0v4daksVkhmkHnWUm75rh27r823bX3j4k/am+EnhSfTINU8f6HDNqcq&#10;RWkYulfzHb7v3c7f+BYr+bCpI5PKIZSfMoA/qgjkEo3pzUlfkx+zX/wVlvbOb4a+CPFemxf2fEv9&#10;m6xr88jPIR8qwyr/AOzbq+6PiZ+3T8EfhQFGsePtNuJDI0Rh0k/bnD/7XlbttAHv9FfGHwz/AOCr&#10;HwP8dQz/ANq6neeEbqOdoo4tStnfzY+Nsm+NSq7v7p5p+rf8FWPgVpHj/wD4R+TWru406OBnk16C&#10;1eS3En/PPaq7m/3l4oA+zKK+OPhh/wAFRfgz8S/iXN4TjvZtAtefsetavtt7S5x/Dlv9X/wLFfR/&#10;/C6vh/8AZ4Lj/hN/D3k3P+qk/tODbJ/u/N81AHcUV4n41/a/+D3gbwnrGvXHj/w/fwabG8htNP1G&#10;Ka4kZf4ERWJZmPFed6B/wUt+COp/Cyy8aap4h/sX7S7Rf2LMPNv43Xs0UeeP9rpQB9YUV4R+zv8A&#10;ti/Dr9o/wvPrGh6pHpsttctbSafqMqRXA/uts3fdbtXuytuoAWvPfgnqMmp+CBcSeIYvEubucfb4&#10;RtQ/vD8n3R937v4V6FXDfCU37+EP+Jjo2naJcfap8WumlWi2bjhvl/ibvQB3NFFFABRRRQAUV5D8&#10;Yv2m/AXwW0HxJea34gsP7U0S0+0yaMLlRdyf3VRPvNurT/Z++OGhftDfC3RfGmgyjyb2P9/bH79t&#10;Ov8ArIm/3WoA9LooooAKKKzbvWLGxvrOzuLyGG6uiwt4ZJAry7Vy2xf4sCgDSoory7Wf2lPhj4c8&#10;czeENU8c6LpviCKD7TLaXd8kflr6OzHarf7PWgD1GivCrv8AbS+DNl4N1jxRJ4505tF0u6+w3E8e&#10;5i8391Exuk/4Dmuc8Z/8FEvgH4HUC88c2l6X24j02N7nhlVv+Wan+9QB9MUV558MPjv8P/jNp8Nx&#10;4P8AFmna00sPm/ZYbhftEaerxfeX/gQrp9D8XaJ4m+2f2NrFhqf2WRorj7HcpL5Tr95W2n5WoA3K&#10;KKKACuVS7/4uJNB/acP/AB4qfsH8f3vvV1Vc4jXR8azAWVobX7KP9L/5bb/7v+7QB0dFFFABRRRQ&#10;AUUVE80cA+ciMUAS0UUUAFFFFABRRRQAUVWuruOxtzPcTRwxR/fklO1akiljkgDoR5dAEtFcvpXx&#10;E8K67cT21h4k0m+ubZGkuIrW+id40X5WZ9rfLt7+leYeLv22fgr4J8Xab4b1X4gaV/aN9HvjNrL5&#10;0Mf+/LHlY/8AgTUAe70V8FeJ/wDgrl8MPCnxG8TaGbO71XRNNtT9i1TTxvF7cr96L/ZX0bpVTV/+&#10;CyfwjsIdNey0DxBqLXNqJbiKOJI/s0n/ADy+b73+8vFAH6AVx3xAuvsUWgH+1ItN83VYIsTf8vHy&#10;v+6H+03/ALLXzp+zH/wUc8EftQ/E248G6Zo+oaBdi1a4spdRkU/bGX76oq/3V+bmpP2vP27vAfwC&#10;n/sSMWnirxhYzx3MmieU03lx9zvXiOTDcbqAPriiviv4d/8ABV/4F+MdD+16zqV/4Tvt+HsNQtWl&#10;YfN8rb4wVr0y3/b3+BF1b61PH4/05l0hPMuAdytJ7RcfvD/srQB7T418aaH8PPC2peI/EeoxaZot&#10;jD5tzdzHCRp61yOnftDfDrVPH+m+CbTxZp954k1KxXUra0hk3+bA33WDdPmHIWvxb/bi/bv8RftT&#10;+IpdL0uSbRfh9YyMLPTopGR7zn/XXH972Xov1r5i0TxZrHhzXNN1fTtSubPVdOdZLO7ikIeEr93Z&#10;6UAf1HVRstStdR877LdwzmJ/Lk8qRX8t/wC62Dwfavxl+Hf/AAV9+JOh+EfEmn+LLODxLq9zB5el&#10;ahEkcH2aTbt+dFX5l/i+tec/stf8FFPGf7N//CY+fYw+K4vEMzX3lXcmzy71ushYc7f9mgD9yvFv&#10;jvw/4EsobnxFrNpo0MsnlRy3cqoJH27tozXyp8K/+CnHw28aW/xEvdbvItF07wzfYs5TJvfUbJpf&#10;LWdF2j2+XrX5L/tKftdeO/2p9U0258YXEK2mm7hbWFnFsii3feb/AGm9zXh1AH9SPhzxLpvjDQ7H&#10;V9Iu4r3Tr6BbiCeI7lkRu9azNtr+ajwh+0h8TfAljDZ6D401bS7W3tHsorWC5ZEjhb5m2r90N/td&#10;a6+T9uz45y+CD4Ufx/qJ0h4PsxPy/aNnp533/wDx6gD+hPw/4k0vxRY/bdH1K21O03tH51rIsib1&#10;+8Miua/4XD4VPxa/4Vv/AGnF/wAJX/ZY1b7Jkf6ney/99fLu2/3ea/A/9nz9tP4n/s4TQJ4c1oz6&#10;JF5+dGu/ntneT7zbf727a2fauOvP2hfH958VdS+I51+e38X3wk83UYTscK6eWyp/d+X5aAP6Evhf&#10;8e/CPxe8O6/regX3m6Zol9cWN3NKNmHh+83+7WF+zX+0roX7S/hvWtY0MCGLTtRlsDDvy5RfuyfR&#10;u1fgx8OP2mPHHwt8EeM/DGhal5On+Kk8rUPN+d/9pkz91m7tXWfsX/tUan+yr8V4NdJurvw1egW2&#10;safCf9bH/eweNy9qAP6IqK8o+DH7S/w4+P1uZPBnie11O5jjWSWwzsuIh/to3Ner0AFFFFABXwv+&#10;wb/ydP8AtVf9h62/9rV90V8L/sG/8nT/ALVX/Yetv/a1AH3RRRRQAUUUUAFFFFABRRRQAVVu7SG8&#10;t5YJ4hLFKvlvGe61arn/ABvLqdt4N1qTRBnVkspfsfG799t+T9aAPzt+NH/BL3xlo3jzWdd+BPjG&#10;LwxpWuRyx3ukzXUtusSN95EZd25f97pXuv7B/wCwpbfsnaVqeraxexa1411eNI7i6hH7m2jX5vKT&#10;PP3urd6+SJPi1/wUDaaby7K88ve3/MHtP/iKP+Fuf8FBf+fO8/8ABRaf/EUAfX2l/wDBOzwG37RW&#10;v/F7X7y71/Vb/VDqdnp8o2W9s/8At9fM9ulfW1fknpnxZ/b7/tWy+2Wd59l8+Pzf+JRafc3Lu/gr&#10;7P8A2zPE3xr8O/BjQbv4PwzTeL3niF55NrFM+zZ83ySKV+9QB9O0V5F+y3qXj3V/gh4eu/iUJR4z&#10;kR/toliSFvvHb8q/L92vXaACiiigAooooAKKKKACiiigAooooAKKKKACiiigAooprAMNtAH5gftQ&#10;ftYfFP4+ftH/APCifgZey6LFYztbXuswna0k0f8ArX3rnbCv3f8AaNWtd/4J5/HzwJ4Xl8T+FPjh&#10;qOpeNYo/MlsJZHSGT+JlR2Y/+PLX2n8Nv2T/AIZfCX4iap438L6B/ZniTUo3iuLkXUrq6Mys3yFs&#10;feUVy3xw/bq+D/wW0bUvt/iyy1PW7ZZY00rT5POmMy/8s32528/3qAPMf+CfH7amrfHiLU/AHj+H&#10;7H8RPDwYSykbPtqK21vk/wCei/xfnXJ/t4ftkeMtO+Iml/Aj4MFj461Z0hvNQh277fzPuxRH+Fv4&#10;i3YV5r/wS/8Agx4l8S/Gnxl8cfEGjXeg6Tdef/Z32qPZ9oedtzbN33lVf4ulcr+xbcWvxd/4KbeO&#10;fE+oQx3v2X7fdW8o+7HIrLGrf9876APRW/4JyfH06H/wkH/C8rz/AITr/WfZftMv2b/v7/8AY11H&#10;7AX7YPjfVfiRrHwN+L0xl8X6WXjsr+f5ZpfL+9E/9/8AvK3cV+h1fkp+2VYW3wy/4KY/DnxHZn7H&#10;9uezvrmb33MrdP8AZWgD2j9vX9snxdoXj3TPgh8HMy+O9Y2RXN/FtL2/mfcji/ut/Fu7Vxg/4Jzf&#10;H2fw7/wkcnxxu/8AhYH+t+yfaZfs+/8Au+b/APY1wf7Jk9t8X/8Agp94z8SXsEV5DaveXNuQPlj2&#10;/LG3NfrlQB+dn7A37Xnjy8+LOtfAj4xzGbxVpvmDT7+f5ZZXj+/E7fxfL8yN3r9E6/JT9vSzi+Fv&#10;/BRb4XeLLP8A0OXUjYXtzN/z02z+S33f9ldtfrHbTC5gikX/AJaIr0AWKKKKACiiigAooooAKKKK&#10;ACiiigAooooAKK88+PGqeJNE+Dni3UPCAlPiW206WTThFF5zedt+X5Od1flMv7Tn7eLdNN1z/wAJ&#10;mL/41QB+zleLfs1fs4Wf7O2j+JraLWJdevNd1ifV7i/ni2OfMPyp94/dr8zv+Gmf28v+gbrn/hNR&#10;f/GqP+Gmf28v+gbrn/hNRf8AxqgD9mqK/GX/AIaZ/by/6Buuf+E1F/8AGqP+Gmf28v8AoG65/wCE&#10;1F/8aoA/Zqivxl/4aZ/by/6Buuf+E1F/8ao/4aZ/by/6Buuf+E1F/wDGqAP2aor8Zf8Ahpn9vL/o&#10;G65/4TUX/wAao/4aZ/by/wCgbrn/AITUX/xqgD9mqK/GX/hpn9vL/oG65/4TUX/xqj/hpn9vL/oG&#10;65/4TUX/AMaoA/Zqivxl/wCGmf28v+gbrn/hNRf/ABqj/hpn9vL/AKBuuf8AhNRf/GqAP2aor8Zf&#10;+Gmf28v+gbrn/hNRf/GqP+Gmf28v+gbrn/hNRf8AxqgD9mqK/GX/AIaZ/by/6Buuf+E1F/8AGqP+&#10;Gmf28v8AoG65/wCE1F/8aoA/Zqivxl/4aZ/by/6Buuf+E1F/8ar9F/2I/F3xL8cfBCz1T4rRXcHi&#10;qS6lEkd3ZLaN5f8AD8gUUAfQdFFFABRRRQAUUUUAFFFFABRRRQAUUUUAFFFFABRRRQAUUUUAFFFF&#10;ABRXDfFH4yeDfgxoUmseM/ENnoNn/B58nzyf7ifeb/gNeLeFv+Ck/wCz74w16DSLLxwIbm4fy45b&#10;yymtoc/78igUAfUVFUrLUbfVbGG7s54rq1mTzI5oZN6SJ/eVh1q7QAUVDJJHbwl3PlRpXzn8Q/8A&#10;goR8B/hlrsuj6x45hmvYv9b/AGbDJdon/AolYUAfSVFeMfB39rz4T/HiU2/g/wAZWd9qA6afOfs9&#10;zJ/uxSYZv+A17PQAUUV5nf8A7Q/w60v4mQ/D+fxZpyeL5uY9LEu+TP8Ad4+63+zQB6ZRXiXxZ/aU&#10;sPhX8Z/hr8PbjRru+uvGs8tvFfxSKqWxXb97/vqvbaACiiigAooooAKKKKACiiigAooooAKKKKAK&#10;N5q1lYybLi8ht5PSWRV/nUX/AAkWkf8AQTtP/AlP8a+Qv23f2IvGX7Ufj3QNd8OePYfCdppunNZS&#10;Wx87dI/mM2793/vYr52/4dA/FP8A6LVD+Vz/APFUAfo0fBnw/b4i/wDCd+TpP/CYfZPsP9q+avne&#10;T/c611n/AAkWkf8AQTtP/AlP8a/Ln/h0D8U/+i1Q/lc//FUf8Ogfin/0WqH8rn/4qgD9Rv8AhItI&#10;/wCgnaf+BKf40f8ACRaR/wBBO0/8CU/xr8uf+HQPxT/6LVD+Vz/8VR/w6B+Kf/Raofyuf/iqAP1G&#10;/wCEi0j/AKCdp/4Ep/jR/wAJFpH/AEE7T/wJT/Gvy5/4dA/FP/otUP5XP/xVH/DoH4p/9Fqh/K5/&#10;+KoA/Ub/AISLSP8AoJ2n/gSn+NH/AAkWkf8AQTtP/AlP8a/Ln/h0D8U/+i1Q/lc//FUf8Ogfin/0&#10;WqH8rn/4qgD9Rv8AhItI/wCgnaf+BKf40f8ACRaR/wBBO0/8CU/xr8uf+HQPxT/6LVD+Vz/8VR/w&#10;6B+Kf/Raofyuf/iqAP1G/wCEi0j/AKCdp/4Ep/jR/wAJFpH/AEE7T/wJT/Gvy5/4dA/FP/otUP5X&#10;P/xVH/DoH4p/9Fqh/K5/+KoA/Ub/AISLSP8AoJ2n/gSn+NH/AAkWkf8AQTtP/AlP8a/Ln/h0D8U/&#10;+i1Q/lc//FUf8Ogfin/0WqH8rn/4qgD9Rv8AhItI/wCgnaf+BKf40f8ACRaR/wBBO0/8CU/xr8uf&#10;+HQPxT/6LVD+Vz/8VR/w6B+Kf/Raofyuf/iqAP1GTXdMll8uPUrWWR+ka3Ck/lmtOvzb+Cf/AATB&#10;+I3ws+LfhPxZqHxYi1nTtHvkubiw/wBI/eov8PzNiv0koAKKKKACiiigAooooAKKKKACiiigAooo&#10;oAKKKKACiiigAooooAKK89+M3xs8IfADwReeKvGWpx6Xp0XyR/xS3D/woi9Wavho/wDBa/wYL3/k&#10;nXiD7Dv8vzftMO78qAP0noryv4D/ALRfgX9o3wx/bXgzWIr7y1T7TaN8lxauw+66N83/AALoe1eq&#10;UAFFVbq8isLeWe4mjhhiXe8svyqif5FfEfxp/wCCs3ws+GHiM6JoFnf+PrqIsk91pJVLeN92NoZv&#10;vf8AAaAPuaivgT4Tf8FfPhp458Uw6L4n0XVPA4l3LHf3kiy24fjar7eV/wB48V912Go22r2MF3Zz&#10;xXlrcIssc0Em9JEb7rKw6rQBoUUV8z/tO/t1eCP2YPFOheG9XsrzXda1MqfsmnlQ9ujHartu9aAP&#10;piivnH9sb9ozW/gF8OvCniPw7Y2t7Lq+uWemyxXgbCRTbtxG3+LpX0PayedbxS/30U0AT0UUUAFF&#10;FFABRRRQAUUUUAFFFFABRRRQBzPiX4h+GvB9xDBrev6fo80qb44ry5SJn/76rI/4Xv8ADr/oeNC/&#10;8D4/8a8U/a0/YH8N/tdeKNH1vW/E+q6DNplr9lSHTo4nV/nZtx3j/arwX/hyV8Pf+ii+J/8Avzb/&#10;APxNAH2fH8SPhGniSbX08SeGBrMkP2aS/F1F5pj/ALu/P3a1v+F7/Dr/AKHjQv8AwPj/AMa+Gv8A&#10;hyV8Pf8Aoovif/vzb/8AxNH/AA5K+Hv/AEUXxP8A9+bf/wCJoA+5f+F7/Dr/AKHjQv8AwPj/AMaP&#10;+F7/AA6/6HjQv/A+P/Gvhr/hyV8Pf+ii+J/+/Nv/APE0f8OSvh7/ANFF8T/9+bf/AOJoA+5f+F7/&#10;AA6/6HjQv/A+P/Gj/he/w6/6HjQv/A+P/Gvhr/hyV8Pf+ii+J/8Avzb/APxNH/Dkr4e/9FF8T/8A&#10;fm3/APiaAPuX/he/w6/6HjQv/A+P/Gj/AIXv8Ov+h40L/wAD4/8AGvhr/hyV8Pf+ii+J/wDvzb//&#10;ABNH/Dkr4e/9FF8T/wDfm3/+JoA+5f8Ahe/w6/6HjQv/AAPj/wAaP+F7/Dr/AKHjQv8AwPj/AMa+&#10;Gv8AhyV8Pf8Aoovif/vzb/8AxNH/AA5K+Hv/AEUXxP8A9+bf/wCJoA+5f+F7/Dr/AKHjQv8AwPj/&#10;AMaP+F7/AA6/6HjQv/A+P/Gvhr/hyV8Pf+ii+J/+/Nv/APE0f8OSvh7/ANFF8T/9+bf/AOJoA+5f&#10;+F7/AA6/6HjQv/A+P/Gj/he/w6/6HjQv/A+P/Gvhr/hyV8Pf+ii+J/8Avzb/APxNH/Dkr4e/9FF8&#10;T/8Afm3/APiaAPuX/he/w6/6HjQv/A+P/Gj/AIXv8Ov+h40L/wAD4/8AGvhr/hyV8Pf+ii+J/wDv&#10;zb//ABNH/Dkr4e/9FF8T/wDfm3/+JoA+5YfjX4AnuIYYfGehvJK/lpGL6LJP/fVdvtySO1fnZpf/&#10;AAR0+HnhHVLTXP8AhP8AxL/xLZFusSQW5H7v5v7vtX0lH+3R8IGi/d6/dAf9g6f/AOJrsw+BxeM5&#10;vq1NztvZXOWtisPhv4tRRv3Z9B4PrRg+teA/8N0/B/8A6D91/wCC6f8A+Jo/4bp+D/8A0H7r/wAF&#10;0/8A8TXf/Ymbf9AlT/wCRy/2lgf+f8P/AAJHv20Yx1FIBtHTFee/C346eEPjL9vHhbUZL37EVE/m&#10;20kWN3T7yivQSeynmvIq0KuHm6VWLjJdGd9OrCtDnpSuvImooorM1CiiigAooooAKKKKACiiigAo&#10;oooAjP0r5q/bS1m4Xw7oOjR/6q8uvMkP+793/wBCr6T2nPWvJv2jvhdcfEvwOI9NOdVspPtFuh/5&#10;aeq14We0K2Jy6tSw/wATR72QYijhszo1sR8MX/TMa40rSfgj+z9ql7ptn5N1cWaG4lgHzSTSKEEh&#10;9/mrhf2NPCEV1FruvXkXmytJ9mjMp3f7TN/49XA69rPxR+IGiab4GudDu/MsnWIZjCCTb8q+a/3d&#10;q969+a3vf2dPgFCLCzj1jVbKNftHbe7H5n/2sf0r43CyhjMZTxfs3Chh4dV9rrofaYunUweCqYP2&#10;qniMVU6S+z9nU8t0uCLwb+1z9n0g+TDdP5ckY+5833lr6/cZI3dO4r5Y/Z0+GniXWvHF18RPFMH2&#10;QylhbxSph5Gbq+3+FfSvqXlBycD6V9Hw5Sqxw9SrOPKpzlJLyZ83xNVpyxNKlGXO4QjGTXdE9FFF&#10;fWHyIUUUUAFFFFABRRRQAUUUUAfMP7XP/IY8P/7h/wDQxX0V4a/5F3TP+vaP/wBBFfOv7XP/ACGP&#10;D/8AuH/0MV9FeGv+Rd0z/r2j/wDQRXwOT/8AI+zH/tz/ANJPus1/5EOXf9v/APpRqUUUV98fChRR&#10;RQAUUUUAFFFFABRRRQAUUUUAFFFFAGVruiW3iPS7rTb2Lzba4QxyCvmPxR+y7rWk3BbQLqPUbUv+&#10;7jnPltGn+9k7q+rSAccZNI+AM96+czbIcFnMV9ajqtmtz3crzzG5PKX1aWj3T2PAPAH7MVvpt7Fq&#10;HiOWO/Mf7xLGP7m7/aOfmr3K4022ubU28sMb2xGPLKfLVtfudM08gHqOK6svyjB5VS9jhadk9/P1&#10;OXH5rjMzq+2xNS7W3Zeh5Tq/7N/g/VLv7QlpJY/3o7aQqp/WrHhn9n3wl4a1GO/jtJLy6j/1ZuZC&#10;3l/SvT6D71nHJMsjV9vHDx5+9jWWc5lKl7GWIny/4h9FFFe6eOcTqCWv/C0dHkeyuzdjTpdl0P8A&#10;j3jTd91v9qu2ridSnjX4paRGdYlgk/s+X/iVCPKSjd/rN3+zXbUAFFFFABRRRQB4r+0/4XfVvBEO&#10;owQedLps3mn/AGEbhmr5ThneKaG4jP72J1kQf7rbq/QbUbOLVLC4tLj95BKhjf8AGvhD4heGm+Gm&#10;uapb6qwtLC2dpEuZTtR0/hbdX4Px/lc4YmnmVGPxe6/VbH7VwPmcJ4apgastYe8vR7n2p4B8Tw+M&#10;/C2napGflmQbh/tY+b9a6QqoHK/rX5ueG/8AgoX4F/Z982xu71vElnc7nS204bmgf6n+Fq8o8S/8&#10;FpvGl3cf8STwPpNlFzzPM7vX65kuNq5hgKdetFxnbW8eXU/Ls4wVPBY2pRoyUodLdux+wNZN34l0&#10;ixhlkudTtLeOP75luFXH61+DvxZ/4KX/ABv+K1jDZ/8ACQDw1axNnGhx+S8n+8/WvnhvEvi3xRNM&#10;Tqerak0kjSSD7RI/zt+Ne4eMf0Qx/tY/B2bz9nxF8Pn7MnmSf6Uv7sV5z8Rv+CknwH+G/wBjEni3&#10;+35LncBFoUX2ny9v9/ptr8DbnSL+xs4bye0mhtJXZI5ZY2VZD3rt7D9nf4lat4KsfFln4O1a88P3&#10;03k295DbM6SPQB9qftC/8FffEvjfS9Z0H4eaN/wjNpdJ5UerTSb7uNP4mXsrV8K/E34u+MfjBqlj&#10;f+Mteu9evrG2Wyt5bs/NHEvRePrX0t4J/wCCV/xu8Z+AYfEkdlp+mTXI8yPStRm8m42f3j/d+lfV&#10;XwW/4I/af4O+IvhnXPGGsweJtAt7UXGoaLLHszdbfufL96NW/OgD80PhX8BvHvxouZrfwX4avdea&#10;Hb5hhj+SPd/tHiu18WfsQfG/wZb6pcaj8OtX+yaZ/r7qGLzEI/vJt5av6C/BPw/8N/DfRItI8MaN&#10;aaNp0fSGziVFro2XdQB/OJL+x58YLf4d6X40PgfUf7E1Kdbe2/dN50m77reV94K396uP8IfA/wAe&#10;+Pb3WLTw54T1XWbrSH8vUIrS3Lm2fdt2v/wIYr+mYQxrF5YjHl+lY2geD9D8Kz6pcaTplppsup3P&#10;2q8ktYlRribaF3vgfM3y0AfkD8Nv+CXXxAs/hJrPiPX7z+zPE2pWLf2foMMXnP8Ac8z9838LNt27&#10;fXvWZ4Q/4JcfEDTJ/hPrep2Ut7/bGpKdd0vyv+QVArbt0zf7S1+wvjiURy6MDqcunA3qj91/y1/2&#10;a6ugDP03S7XQ9PgsbCGK0s7ZFjjhiG1Y0XtWhRRQAUUUUAcUfhF4Qb4jf8J++g2cvi/7KtkNVli3&#10;SpCv8Cf3a+cv2yP+Cefg39pWy1DX9Hij8NfEDyf3Wowx/ub11HyrOvf+7u6/WvsKigD8kf2cP+CY&#10;GseE/wBqX7H48sf7U8FaRp8d9HeY/wBHvp3Xb5X/AAFt+V/3a+Tv2sP2SPHf7P3xD1oaho11P4Zk&#10;u2+xa1aW/wDo0qNyv3eF/wB2v6H6ztW0ix1yyltNRs4b20k+/FdRq6H8DQB/MCnhLXDD56aNqHk/&#10;89RbSbPz21r+Hfhb4y8ZXs1vpHhnVdTutjzSCG1c/IvzM3Sv6X4fCmiW9tFbR6PYR20f3IhbJtH6&#10;VbtNIsbEf6NZ20H/AFxiVP5UAfzV+If2eviV4T0KHWdY8Ea1Y6Vcf6q6ltW2GoF+BXxCfwcfFieD&#10;dWPhrdj+0Bat5fXH1r+mC6sre8g8ieCKaI/8s5Y96/kajTTbWOz+yJZwi1x/qhGuz/vmgD+ZW9+E&#10;fjfTjObjwpq8P2eFLmTNlIPLRvuseKxbSx1rVALezgv7zyv+WUEbvs/Kv6g5dNtp8+ZaRS+Ynlvl&#10;F+5/d+lc74e+Fng3wlczyaP4Z0rTZrncZHgtUQv8270/vNQB/M7d+F9Xsj/pGj6hB/11tnT+a1pH&#10;4Z+LV0L+2P8AhGtV/svf5f2r7K+zf6dK/piv/BXh/VhsvdG0+8/67W0b/wAW7+7V06HpzWf2I6da&#10;/ZP+ePkrs/75oA/mGGl+INBg+1fZNV0yL/nqIpIU/wC+q7DTf2kvinpNjp1nZ+PdchtbGZZbaEXr&#10;4idfumv6M/EXw98NeLNDvNI1fQdOvdOuUaKWGW2TaU/KvAE/4Js/AaLwbe+HP+ENhMVy8kgvzK32&#10;uLd/df8A2e1AH4g+IP2gfiT4q1C+vNT8ca7cXN7J5twft0ieY/vtIr0vxJ+0z8XPhJ42l/4R/wCI&#10;t1F/oUEXmabLvt9m0fLsbK7vWv2B+G3/AATy+Bvw40R9Pj8F2mveY/mSXWsD7RKf9nntXmOi/wDB&#10;OX4DfF3web8WUpmkvZ/9P04tbfdYrs2/3VoA+CvCn/BV347+GPC0ekS6np+s3Qn8z+1NStt9xs/u&#10;fKVXbWP4p/4KefH/AMSeIoNTj8W/2JDFIj/YNNtlSF9v8LBs/e719zTf8EYvhg95LInibWxD/wA8&#10;vlrj9I/4Io6FHcal/aHj+7mtnRhZ+VbKrxn+FnoA8I1T/gsZ8Z77Svs9vpvh6yu9/wDx9Q2zH/x1&#10;mrzrxf8A8FN/2gPFf20R+LBosN0+7ytNtlQRrtxtXdn5a92+Dn/BH/xNqPxN8S2HxA1T+zvCOmHy&#10;7K/0/l9SLDcrJn7qr39+K9k07/gi54Ch1PU5Lvxjq1xp8sOyyjESI9u/95j/ABUAfkVrWu6n4g1K&#10;a/1S8ub7ULjmW6upC7yfia7b4f8A7RHxG+FXhbU/D/hTxbqOg6Pqb+bc21nJsEjYx/wH/gNfs/4O&#10;/wCCXXwK8MeGzpl14fm1m6kx5moXdy3m79v8H92uc1z/AIJLfBVvCGtWWlWOoRatcwyfYrue+Z/s&#10;820+X/wHd1oA/KWf9sv403XiHSNcl+IutHVNITyrOXzRtjT+7sxtb/gVdT4+/wCChvx3+Imlf2de&#10;+ObqxtNnlyRadEsPmj/bb71faPw9/wCCK2kw6Z5njXxvPPqEkf8AqtNi2JG/+833q9U8Kf8ABH74&#10;MaJ9jk1SbV9ami/1nnXOxJP+ArQB+VOj/tffGXQ/sn2L4i65CLZ/Njzc78P/AMCqv8R/2q/iv8V7&#10;3RrnxP4y1C9utHd5LOUP5TRO33mG3HzV+v8A49/4JVfA/wAX6WbfTtNu/D14FxHd2Uucf8BPytXh&#10;nh7/AIIr6Qtlr8es+ObuW6kkX+yrq0iUCNP4vNVvvN/DQB8Cf8Nn/GoeF4fD/wDwsXW/7Mifekfn&#10;fP8A99/eryC/1G71a9mvLyea8uZX8yWWaQu7/wC81ftl4T/4JEfBTSfDlnaax/a2s6rGn+kX/wBq&#10;aHzX/vbF+7Xuvh79i74K+GvCw8P2/gDSJ7TYschmi3yy7ejM/WgD+dL7XJ9m8jzJPK37/Kz8v1rV&#10;8N+Edb8ZXN5BoelXWpy2ttJe3EdpEXaOFPvuR/dWv1d/a0/4Ja2vxF+KXhG++GlpZ+GPD90Ps+sx&#10;QpsjtkXnzUX+833dvrX2L8F/2Sfhl8CjZ3Hhjw/Db6rFpw06XUCP31xH/Ez+7UAfzs6ZrOseEdU8&#10;3T7u70i/j+QtDI0Lj/vnBq54d+IPiXwfqH2/RNf1HS7sTeb5lpcsh3/3uvzV+7HxW/4J0fCf4w/F&#10;qfx1rtnNHNc2v2a40+0IhglfbtWX5f4tv61494S/4JCeANC+LOs32p3E2seBJbIR6dp0srC4t5z9&#10;4u38S+lAHwd4M/4KZ/tAeEL0XFx4yk8QRb1/davEsqcf7u2vQYf+CxHxvjuPMkg8Oyxn/ll9hYf+&#10;zV9AfFj/AIIx6PqXiLTLj4f+LJtM0qSRY9RtNSHnPGn8TxP/AHv9lqveMv8Agi14VuNEA8MeM9Rt&#10;dUG395exq8b/AN77tAHgviH/AILF/FvU/DllZ2GjaJpmqxzeZcX8ULusqK27aqM3y8fKa8j8Eftv&#10;fGHwD4k1/wCI1n4rhvNU8Q3v/Ex0+8+dJAo+XYm75VX7o219QeLf+CJ+pWukzv4b8fQ3mofL5cOo&#10;22xPvfN8y/7NeO2H/BL/AOMOqQ6z4ZGmaJaappl9+7upbrY97Cy/6xP+mfyfm1AHc/Cn/gsP4x03&#10;xtr2qeO9Kh1PRLi0UWWk6b+58qZf4tzZ+93r3XWf+C0Hw+tfC2mXeneEtXvdbmX/AEnTpZViS3/7&#10;a/Nu/wC+a+Ctc/4J0/H3Q9KOoyeBbueMPKHihKu42/xbf7rdqt/BH/gnT8XPjr4QvPEml6dBpdpF&#10;M1vHFq0nky3Dr97arUAfqP4C/wCCn3wI8Z6LNeXWvzeH7m1tftM9rqNuVcvt+aOLbnc3X0rw74j/&#10;APBZrwtonjW0g8H+ErvxB4aEObi8u3+zSvIf4UXn5Vr89fiT+xl8ZfhVod7rPiPwPqNnpNtN5cl3&#10;HFvT720H5f4c1L4Q/Ym+NfjfwufEGk+AdSm0r7K1zHNLFs81P9jd95qAP0y0j/gsd8I7nwvZ3moa&#10;NrlnrUoPn6fFErpF/wBtc/N/3zXxf+2T/wAFJ/E37SFlp2heGbO78FeG7Vxc3EUd1vuLmZfu7mXG&#10;1V/u+tfMGn/BfxtqXgrX/FlvoF4dA0KdbbUbvy8Lbu38LV1sH7IvxZufh3pnjSPwdqEui6lerY22&#10;Iv3sjtwrbPvbd3y7qAPvP4M/8FkNM0vwj4a0jxx4UvLjVbZY7a91WzlXZIigL52z+9t6rXv2p/8A&#10;BWj4CWNndyQalqt5LF9yKKx/1n0+avz18V/8Eo/jn4e0Szv7TTdP1mWbb5lpZXP76LcP4g1eb6Z+&#10;wd8b9S+I0Pgz/hCLyz1WSP7R5s/yW6R/3vN+7QB+lVh/wWM+Ds+kyXFxpmuwX46Wotlb/wAe3V8s&#10;/ED/AILI/E/UfFV5N4Q0jSdH0A/8e9re23ny/wC875FfOugfsLfHDxRe6nb6X4A1Gc6bO1vLL5ey&#10;Muv91m+9XvHwb/4JCfE/xwLS88X3lr4N0+Xd5kMv727T/gFAGv4I/wCCyfxL0vXNSufFHh/StZsZ&#10;rXy7e1tA1v8AZ5h/Fnnd71zs/wDwV++NFwPEH+j6JCNSj8uz8q2b/iXdtyfN83/Au9er+K/+CKF/&#10;aeHbuXQPH8d9rcaZjtru18qGQ/7/APDXKQf8EXviK9hdySeLtEiu0Rfs8IjfbJ/e3N2oA+KPF3x7&#10;+Inji8vbjXPGet6lNev5lwJb1tkv/ABxUWn/AB1+ImlQT29p4z1yGKWD7M8YvpPuf3etfq7+zP8A&#10;8ElvBfgvw39p+KaReJvEskvm+TBIyW1un8K/7XvS/tFf8Ek/AfiXw7rGqfDjzvD/AIl+a5t7SWXf&#10;aSfL/q/m+6KAPx7svEurabPLLZ6ldQSyq0cksVwyM4brnmpNN8La3rhMlhpl/fAI0vmQW7P8i/ea&#10;v0F/Zx/4JJ6t8RfANl4g8d6ld+EtTk1Nc6XLF8z2St83+6zfw1+rHgr4X+Fvh34ds9A8P6BYadpd&#10;lB9nihitl+57/wB73oA/mt0X4deKfEF59j0zQNUvLry2k8qK1kJ2Ku5u1dBffAP4g6X8Nf8AhP7z&#10;wpqFn4U89bYajNFsTf8Ajz/DX9KFtoOm2MvmW+nWsMvrFCq/yrK8cfD/AMP/ABD8G6j4V1/Tor3Q&#10;b6Hyri1PClKAP5jNN1S90e9jvLC8msbqM/JNBIyOPowrt/hxD4g8Tazr72ZlvNQutOljlklia5e4&#10;3NH8vf5m/vV+1HxY/wCCZXwY+JdvoMdvox8My6QkUPm6T8n2mFT8yS/3mx/F1r1OD4PeA/g7puhW&#10;3hTTNP8ACUMmqQRPLaWSO9z8rfu3ZlP3uu72oA/BXxd+y98WPAehRa14g8A63pmlSFMXU1tx833e&#10;mTXmV1aSWU/kXEMkMsZ+eOVNjCv6lri1iu4fKnhjljPVJBu/nXk+s/sm/CLxH4i1LXNU8DaRfatf&#10;zJLPdTW/Jdfu0Afh/wDs1fsTfEb9ozxTpkFlo15o/hu5djceILu2b7PEi/e/3m9F716R44/4JffE&#10;nw38ddO+HmkTQ61aalZPfW+vtE0NsEX7yv12tu2L/wADr9zbCwttKsora0hjtLWJNkcUSbVQfSrW&#10;BndQB/M6PgN48uviLqfgWw8N3+p+J9Nme3uLCziZ3G0/e/3a9X8Z/wDBPD41+AvhcPHep+GdunBP&#10;NnsIZPNvLZP7zxKK/e7TPBeh6Nrmpa3YaZaWeramV+238USia528LubvW46CRdrcigD8Tvhj/wAE&#10;lfiL8RPAXg/xHcapZ6B/bE4kvbC8ibzrK1b7su3+Jv8AZ4471xn7aH/BP7VP2SvC/hrXItZ/4SbT&#10;7+R7a9uo4fLS3m+8o28/Lt/iPev3mVdtcl8S/hp4e+L3hC78MeJ7CLVNFu3ikltZfuvscMv/AKDQ&#10;B+PX7PX/AASm8ZfFex8G+JNb1KHRvB+r2v2284/0uMbvljVP9pf4v0rpvid/wR08b2vjHxL/AMIT&#10;qNlP4Ztrf7RpX9o3H+k3D/8APFsKFX/er9gNNsLbS7G3s7SIQW1vGsUUQ6IijCrV2gD+dO1/Yb+O&#10;F/oQ1ez+H+qzxfbWsTDFH++SRfvfL/d/2q8U1TRr7RNXvdMvIJIL+yma3uIT96N1bay/99V/Usq7&#10;a+YbL9gj4dL4++K3ia/sxe/8JxCbf7J5ShLJGQeY0X/TRpNzbqAPwN8O+G9T8Ya5ZaNoljNqWqXr&#10;iK3tYRueR/7q07UPDGsaTrsui3mmXUGrQyeVJYSxMJQ/Tbt61+mn/BP/APY71P4W/tk+N4/EMERh&#10;8Hx/6FLLEdtx5/8Aq5Ym/wB2v0m1D4PeCNW8X2niy88KaVP4ktR+61GS2UzR/wDAqAP5qj/wkPgT&#10;U5Y/+JhoF/8A6t/9Zbyf0r6c/ZV/ae/aF8Q/E3wl4E8L+PtRliv71LcQ3v8ApMUafxM275tqr/tV&#10;+rX7YX7GHhf9qvwQLR1i0bxTZbpdO1mKL/Vv/ErgfeVv/r1Y/Zo/Yn+H/wCzlZaDqNhpkN14wsdP&#10;ayuNbPDylzukb/2X6LQB9B2qSRQRRyyedIF+eT1qzRRQAV8L/sG/8nT/ALVX/Yetv/a1fdFfC/7B&#10;v/J0/wC1V/2Hrb/2tQB90UUUUAFFFFABRRRQAUUUUAFY3ijxBD4W8OanrE48yGxtZbmTH91F3Gtm&#10;uH+M3jrR/hr8LfE3iTxBF5+k2FjLLcRf89E2/c/4FQB8XN/wWZ+GEX+s8M65/wCO03/h838L/wDo&#10;Xdb/ACWvMP2Gf2ZvCv7XXirX/jD448P6dZ6BbXv2fSvCumxeVY/Ln5nT+L+tfejfsdfBRrf7P/wr&#10;Pw75X/XktAHyz/w+a+F//Qs65/37Wk/4fO/C/wD6FnXP++FrwX9tH9nPw1+xT8aPCXxE8L6NBqXg&#10;XVrrytR8P6jF5tvF93ci/wCyy72HoVr9DfB/7N/wM8ceE9H8Qaf8OPDxsNTtY7mL/Ql+4y7hQB3H&#10;wL+MOmfHn4ZaL420iCa0sNUR5I4pvvja22vQqxPC/hTR/BGiQaPoWmwaXpdvxFa2sexErboAKKKK&#10;ACiiigAooooAKKKKACiiigAooooAKKKKACiiq9yJDDL5WPM2/JQBYr4d8d/8El/hF421XxBq76n4&#10;gh1vV7qW9N0LpWSOSRmb7u37u414h8C/21fHvwo/bJ8QfD/47+JT/ZUk8umxzeVsto59y+TL/wBc&#10;2X+L/ar9LtR8eeG9K0mXU7zXtOg06OPzDdG5XZs/3s0Aflt+zz8WviR+xt+1Lb/ALxfqc3iXwhfS&#10;JZWXm/8ALLzP9XLF/s7uq1mf8Ev9Pl0b9uT4lWN4PIuY4L8eX7/af/1VHq/jKX9tf/gpJ4Z1PwRA&#10;Lvw/4ZuoJDf/AMElrA25pP8AgXap/FniOT9iz/gp7e+KNchEPhTxLIxku/LbZHa3O3c3uysvNAH6&#10;+V+Tn/BSC2k1T9uz4W2dt++upbGCPyv+2slfpw3xL8JL4d/4SH/hIdO/sTyfO+3/AGlfJ2Yzu3V+&#10;V3hPX5P23v8AgpXZeJNAmlm8H+GZlmju/L2fuIfu/wDfTdKAE/4Jr2Mmjft5fECzvR5N1FBeR+V/&#10;20r9fa/Ifx/4jk/Yu/4KYzeLdf8AK/4RrxNI0sl2I/ljgn+WRv8AeVq/U6H4meFp/Dn/AAkEev6c&#10;dE8j7R9v+0r5Xl7d27NAH5i/8FSbWTW/20Pgzp1mPOupLG1iEQ/vtfSV9iXH/BQr4F+Gpzo+oeMo&#10;oNQsdttcRfZ3by3X5WWvibSPEf8Aw3R/wUq0zW/Dk003gvwrJFcx35j/AOWFt83/AHzJN0+te9/8&#10;E5/ht4R8ceFfilea34Z0nU7r/hMr+Lzby2WV9m77vzLQB798Of24/g98VfGFj4Y8N+Khe61e7vs9&#10;qbd18yvoCuJ0P4OeB/DWqQ6npfhPSNO1GIfu7qCyjSSP/gSiu2oAKKKKACiiigAooooAhQYUY6Cn&#10;fjivPPjp4gv/AAp8JPFmsaZP5Go2Vi8sE391+1flyn7b/wAYAP8AkZAP+2K15uKx9LCSjGd9T7fh&#10;7hHHcR0albCSjFQfLrf/ACP2LyaMmvx2/wCG4fjD/wBDOP8AvytH/DcPxh/6Gcf9+Vrzv7cw/wDK&#10;z6z/AIhbnP8Az8p/+BS/+RP2IIz9Ka5Crk8V82/sJ/EzxH8VPhJd6r4mvRqF9/aMkQlxj5K+jyxJ&#10;zn5O9e7RqxrwjUjsz8szLA1MsxdTB1dZQdnYsUUUVseeFFFFABRRRQAUUUUAFFFFABRRRQAUUUUA&#10;FFFFABRRRQAUUUUAFFFFABRRRQAUUUUAFFFFABRRRQAUUUUAFFFFABRRRQAVVvLuKxtJriT/AFUS&#10;NI5/3atV5f8AtMa7ceGP2fPH+q22POtdHnkTnb/DQB+Yfwz8I3v/AAUz/bB8S6/4nvLtfh34fk3x&#10;Wg4XyFbbHB/ss3LFvrX2v8VP+CanwN8aeAtR0fRvBtp4Z1Yw/wCiarp+/wA6J1+795vmX1FfP/8A&#10;wRLi8zwZ8S7pv9ZJqMA/8h1+mtAH5kf8Er/jTrnhbx94w+A3i+7lmm0ySWTSjOG35iZllT5v4dqh&#10;hX6b1+SfhO8/4RP/AILDaoln0ubuSKX/ALawLu/9Cr9bKAPgH/grf8X/ABR4P+Fei+D/AAxHqMMn&#10;iGdhe3lnGx/cL/yz3r93c36Vs/sr/wDBN74SeH/hPoV74x8PQeMvEmpQpe3N3qIYeXuQfu0TP3fr&#10;zX2ze2FtfDZPBDP/ANdY1f8AnU4VI17BKAPyh/4KPfsX+Ev2ffCum/Fr4WiTwbc2N7FbXFhZysFy&#10;3Cyxc7lb1r7y/Y2+M1z8ev2dfCXi29O7VJbb7NeSH/lpPHhZH/4EwzXwX/wUs/aPf9oXxxoPwF+G&#10;i/2/N/aCfbZbQb/Nus7ViX/dyc19vfDnT/DX7Dn7JelQeJr2G0tPDunLJqMw/wCXi6YfMqf7TSfK&#10;PwoAg/bX/atsf2WfhoL2GH+0fFesF7XRbDtJN/ff/ZXd+Nfk1+zJpniqy/b08GSeOIZofEt9qv22&#10;8jvP9bvkVm+evrH9lb4WeJP25fj3P+0F8RxJD4R0y78vw9o0v3JPLb5Rt6bV7/3m/wB2vM/ETb/+&#10;CwEP/YbT/wBFUAfVv7X/APye/wDst/8AYRuv/QVr7hr4e/a//wCT3/2W/wDsI3X/AKCtfcNABRRR&#10;QAUUUUAFFFFABRRRQAUUUUAFFFFABRRRQAUUUUAFFFFABRRRQAUUUUAFFFFABRRRQAUUUUAFFFFA&#10;HLeOfGumfDrwtfa/rE0kWm2SeZK8ce5sfSvIP+G5PhWef7Tuvp9n/wDr1v8A7W0Mtx+z74tSOGWd&#10;zbjEcMe9j83pX5ff2LqSQCSTTNQ/8Bmr9J4X4bwOcYSVbEzcWpcuj8kfB5/nONyytGGHimpLsfpK&#10;P25fhV/0E7r/AMB//r0v/Dc/wp/6Cl1/4Df/AF6/NAhR/Fn8KtW+lXs/7yPTLuaL/nrDbM619lLg&#10;TK4/bn98f/kT5KHGGZz+CnF/J/8AyR+u/wANPiVofxX8Kw+INAlkm0+V2iEksZRsr14rqymSDXzt&#10;+wlbTW3wBsUnhlgl+1z5jmj2MPmr6NyAa/Fs0w0MFjauGpPSLaR+uYKrOvhqdWe7Wo+iiivNO0KK&#10;KKACiiigAooooAKKKKACiiigAooqvePss5nXsjGgD8k/i3Jc/tu/8FFovh/qct1N4F8NTtFJYeZs&#10;XZF/rm/4E1fpxB8EvAVt4W/4RyPwboo0UWv2b7L9hjx5e3bt+7npX5nf8E6bqXVv+CgPxSu7w+bd&#10;bL7n/tvX620AfkF4R0Kb9g3/AIKR6b4Y0TzYfBfiuSK3jtppvl+zTttVn/65yb8V+vnWvyD/AOCs&#10;zyaV+1r8NNQtv3F1/Z0H73/duW21+uGlHdpVl/1xT/0GgD5v/wCChkPxA1T9nHWdH+HGjXms6tqc&#10;i21yNP8A9bHB/Ea4j/gnd+yNoHwo+C9lrPibwj5PjrV90mo/2xbI0sI3fLGqnO1a+1Kikk8oF3OI&#10;6APjv/gop+zb4A8Zfs3+LfEs+hWmma/4esXvrLULOJYX3r/A+0fMrVy3/BIP4o6t49/Z21HQ9TYz&#10;ReGNR+x20shLMYJE8xVP+7naPavH/wDgpD+2MfipfwfAb4WzS6zdX12tvqt1ZHctw/8ADbJt+8uf&#10;v/8A1q+uv2ZPhFpH7D37MAt/FF9EJLGCTU9ZvwF/1jfM0S/3tv3R60AdV+1h+0pon7Mfwm1LxHqE&#10;8X9qyI0el2B5a5n/AIRt/u+tfiP8ZfCPxCfxT4O+InxHu/P1XxxMup28cv3/ACPN+X/dX0X0r7V+&#10;D3hXXP8AgpX+0lN8UPGGmzWfwl8Mv5WlafN9y5dW3Kn+1/ef/gIrnv8AgrtaxWfxt+FtvbxeVFFa&#10;LFHHF8ionm/doA+j/wDgpr/yQL4af9jTpVfbVh/x52/+4v8A6CK+Jf8Agpr/AMkC+Gn/AGNOlV9t&#10;WH/Hnb/7i/8AoIoAs0UUUAFFFFABRRRQAUUUUAFFFFABRRRQAUUUUAFFFFABRRRQAUUUUAFFFFAB&#10;RRRQAUUUUAFFFFABRRRQBi+J0Mnh3U1H3jayj/x2vx+s/h/4pa3h/wCKa1X/AMBmr9liM9OlReRG&#10;B8qCvrcg4jqZCqkYU+fn5ev8t/8AM+XzrI4Zxyc8+XlPxXuIZbWWWOSHyZYv9ZFWlp3hfXNah+02&#10;GjXd7ab/ACvNhj3pv/u1qfFHj4meLR/1FJ//AEKvuP8A4J8x7/gjebzg/wBr3P8A6FX7fnecSyrL&#10;446Eebm5dP8AEfkmU5TDMcdLCzlZRvqc3/wT00DU9FtvGX9oabdWIkni8szxbPM+9X2RtwQB0piR&#10;xoPlwtSDpiv53zbHyzbGTxc48vN0+Vj9yy7CLL8NHDxlflJKKKK8s9EKKKKACiiigAooooAKKKKA&#10;CiiigDyb4k/GyP4VeIbKHXNMuR4fvE/5CkQ3Jbv6PXceHPF+k+LrRLvR7+31GB1yGhk3Z/wq5q2k&#10;Weu2EllfQR3dpL9+KVdymvn/AMW/smmzvv7T8Aa7P4bm8zzPsiyN5I/3cN/6FmvBxM8fhZynRj7W&#10;Hb4XH0/mPfwsMtxdONKtJ0ai6/FCXr9qP4n0gEx05pGRZBhx+FfJjP8AtCeDhmXGrxH/AFfleVKf&#10;/HVpn/CTfH/xCPs9vp0mnSf89TGi/wDoS15z4hSfLLC1b9uQ9H/VuUveji6Vu/OfVd5dwadAbi5l&#10;jhhT70kj7VFeU63+0Vo0nie18N+FYZfE2sTTLHKLYYit07s7GvOLD9mz4g+P5orjx94qlto/+Wlr&#10;ayB2P/fJ2f8Ajte9eAfhh4b+GmmfZNB0yOzBA8yX/lpJ/vN/kV0wrZjj37tP2MO71n8o/ZOWrhsr&#10;y5e9U9tV7R0h85fa/wC3fvO0ooor6Y+ZCiiigAooooAKKKKACiiigD5h/a5/5DHh/wD3D/6GK+iv&#10;DX/Iu6Z/17R/+givnX9rn/kMeH/9w/8AoYr6K8Nf8i7pn/XtH/6CK+Byf/kfZj/25/6SfdZr/wAi&#10;HLv+3/8A0o1KKKK++PhQooooAKKKKACiiigAooooAKKKKACiiigAooooAKKKKACiiigAooooA4+9&#10;+3/8LK0zZLZ/2f8AYpfMhl2/aN+7hk77a7CuN1Ky3/ErSLn+x/N2WMsf9rf88fm/1f8AwKuvdxGu&#10;5uBQA5m20yOQSjenNfH/AO2R+2/8PvAHwR8aWnhjxxpOpeMpYZNMtrHTr1Jbm3mb92zbVPy7Pvc1&#10;+SVp+2f8WLf4QXnw4k8V3c2izTx3EV35jfbLfbu3IkqkNtbdzu3fd4oA/oV8R+LNE8I2Iu9c1nT9&#10;FtZH8sTahcrChf8Au7mIrhvFP7T3wo8G6JeapqfxA8Pra2y5k8i+jnf/AL4RizV/PN49+NHjj4oQ&#10;WNv4s8V6lr9tYp5dtFe3DPHGPXb/AHv9rrXI6dp13q97DZ2cEt3d3D+XFFEm55H/ALooA/Rz46/8&#10;FjPF2q3+saX8N9Gs9H0vzvLs9avD5tzIin73lfdXdXxB8Tv2hPiJ8Y5ppPGHivUNYikfzPJml/dD&#10;/dWvdvgJ/wAEyvjF8ZL60n1TR5PBvh8ybLi+1b5Jdn+xF95q/V74G/sG/B/4E2MX9meFLTWtX8ny&#10;7jVdYjW4ml/4C3yL/wABUVLSYJuJ+A2jeB9f1+WFNO0W/u2kOE8qBip/4F0r6w+En7CVvdtYXnxB&#10;1qayt7jaXtdJi3TW+7+/uwv/AHzX7Oa98MfDms6BcaPFpFnpsToRGbO3SJoj6rtA5r5H8ffDzVvh&#10;5qs9nqEMs1v/AMsL6NPlkT/4qvzri/Ns5yyEKuBivZ9Xu/R/3T9A4Vy3K8zlKni5P2nRbfNGd4B/&#10;4JKfBDybS/k1jV/EsAk8zJuFjSRP7rBRX1/4S+Bfw/8AAFsYPD/g/RdKi+XiCxT0x6V8j+FfH2v+&#10;CyG0bUJLWLf5htvvxP8AnX0/8HPjdb/EUS6deQm01mJPMMecrKn95eP0rfI+MMHm7jh5+5VfR7P0&#10;Zz51wpi8rhLEUpc9JfevVGh8QP2e/h38UfBx8L6/4V0+80bf5scMUKp5T7s7kZfumu00Hw7pnhfR&#10;bLRtMs4bLS7GFYbe1ij+SNFGFArXor9APhwooooAKKKKACiiigDl/F/2rztG+zzWkA+2p5gu9v7x&#10;P9j/AGq6iuW8ZWv2q40Y/wBl/wBp+Xeoc/8APv8A9NK6mgAooooAKKKKACiiigAooooAKKKKACii&#10;igAooooAKKKKACiiigArgfg3/aH/AAhedUvNOvbn7VPibTUVItm47eF/i9a76vP/AIMadHpngkW8&#10;Xh//AIRkfap/+Jf5jP8Axff+bP3vvUAegUUUUAFFFFABRRRQAUUUUAFFFFABRRRQAUUUUAFFFFAB&#10;RRRQAVzC/av+E8OZrQ2n2Ff3I/12/d97/drp65dLUf8ACezXH9mYH2JY/wC0P+B/6ugDqKiSKOJd&#10;kY8v6VLRQBVurKK/tpILiKOaKQYeKUblNSxRpGuxAAlS0UAc63gfw+2mXmn/ANi6cbC6lMs9t9mX&#10;y5H/ALzr/Ea2vssX2fyvKj8v/nnj5asUUAFNwM7qdRQAirtpaKKACiiigAooooAKKKKACiiigArk&#10;/Hf2rytG+yT2kJ/tOLzBd7cSR7W3Km7+L0rrK5H4gWf2yHRv+JN/bIi1OKTH/Pr8rfv/APgP/s1A&#10;HXUUUUAFFFFABRRRQAUUUUAFFFFABRRRQBWSziS4M6wxiVx88mPmqzRRQAUUUUAFFFFABXwv+wb/&#10;AMnT/tVf9h62/wDa1fdFfC/7Bv8AydP+1V/2Hrb/ANrUAfdFFFFABRRRQAUUUUAFFFFABXGfFr4f&#10;WnxZ+GniHwpef8emr2MtqT/vL8rV2dVrq5isbeWeeQRRRrvkkPQCgD8e/wBkH9pe6/YD+Ivib4U/&#10;FPTLyDw9cX7FL8RNi3kX5fMVD96Nh1Zc192N/wAFKP2d1t/P/wCFi2m30+yz7/8AvjZmuo+LWkfA&#10;P47aXFZ+N5PDHiCKJv3Us12qSxn/AGJVIb8M4r5/P7CH7I7ar9t/tGw8nf5n2T+2B5X+797NAHy3&#10;+1D8fb3/AIKL/G3wb8PfhxpGof8ACK2V3+8uZo+ZNzfvJ3252oq7sZr9gPBPha28E+ENF0C0GLXT&#10;LWO1j+irtryr4U2nwJ+CWknT/BE/hnw9akfvPIukMsn+87Es35133/C5/Af/AEOWh/8AgdH/APFU&#10;AdpRWdpGr2Ov2EN/pt5FeWkozHNDJuR60aACiiigAooooAKKKKACiiigAooooAKKKKACiiigAooo&#10;oA+ev2lf2Jvht+1CsV14jsprLX4ofKt9Z087Jox1+b+//wACr5vj/wCCPGkXEEVhf/F7xNe6LFzH&#10;p5hUJ/6HX6K0UAeSfs//ALMvgL9m3w7NpXgzRxZtcc3N9N89xc/77/0qH9pD9mDwR+1B4QGh+L7E&#10;mS3PmWeoQfLcWz/7L/3fVe9ew0UAfnD/AMOcNH+z/wBm/wDC2fEX9i/8+HlLs/7437a+v/2ev2Xv&#10;Af7M3h2bSvBumCGS52m8v5vnublh/ff+7/s16/RQB5F+0V+zP4I/aa8If2H4w07zjFuks7+Abbi1&#10;f+8jf+y96+Pm/wCCOGkLANPj+LHiEaLv8z+z/JXZ/wB879tfo9RQB41+z1+yx4B/Zi8OTaf4N0wQ&#10;3NyqC81Gf57i5Kr/ABP/AHc87eleF/8ABLj/AJEf4pf9jnff+hV9rPXxT/wS4/5Ef4pf9jnff+hU&#10;AfbNFFFABRRRQAUUUUAFFFFAHK/ETwZF8QvBGseG7i4ltIdSt2t3mh+/GGHWvjfWP+CZPhfRNDvL&#10;8+M9Wk+ywNJj7NH/AAr9favuwtzzwT39awfHQ3eCtdPb7FLx/wAANclfC0a/vVY3Po8nz3Mcql7L&#10;A1nCMmr2sfhA67K+3/gP+wJ4d+Lfwp0DxXc+KtQsrnU7fzZLeK3RlQ7mXH3q+IJFL3EwHZ6/Y39i&#10;jH/DMngYn/n1f/0Y1fGZRQpV60oVo82h/SXiHmmNynLqNbA1HCTny3X+GRt/s8fASw/Z+8Gz+HtP&#10;1W61eGS4e48+7jVXG4/d+WvVwu2hRijjB5/Gvu4QjCPLHY/lLE4mtjK0sRiJc05bskoooqznCiii&#10;gAooooAKKKKACiiigAooooAKKKKACiiigAooooAKKKKACiiigAooooAKKKKACiiigAooooAKKKKA&#10;CiiigAooooAK85/aG8MS+NPgf440OAyCa+0ieJPJ+/8Ad7V6NVe5to7q3lgk/wBVIuwigD8zv+CJ&#10;16IvCnxM0wgCSPUYJf8Aa+5tr9Oa/HbUB4q/4JfftV6v4gi8PXmr/CrXXaOOWHd5XkN8yorfd8yP&#10;/a619DfE/wD4K+/Cu08D3h8Dwatr/iq4j8q2tJbJrdInZfvuzfe2t/CvWgDxP4crbfEP/gr9rU9n&#10;NmG2nnl82L1hgX/4mv1vr87v+CX/AOzB4o8J3viX4xfECx+x6/4l3Gwtpo8TxJI2+SU/3d2eF9K9&#10;Ei/4KGxT/tg/8KNHg2YS/wBsNpP9s/avk+WNm3bNtAH2De30On20txcTRQ20Sb3llk2Iif3mY1+V&#10;f7XP7efjD4/+PP8AhTvwBN1NDcz/AGa41bTv9be/wsEb+GH1au8/4LB/tAav4U8L+H/hnoc11aS6&#10;6jXuoy2rY8y2VtqxZB3fM3Ve4r5k/Y9/bY+GH7KPhUJb/CnVdY8XXX/H7rst9ErH/YizH8q/5NAH&#10;3z+xX/wT68N/s2wWnirX8a/8SJY8z30p3xWZb7ywj+96tXyB/wAFWfjZqmvftFaX8N9WhupvAvh+&#10;O1vriw08nfePIu5t5/3flHp1616t/wAPtPDv/RJtb/8ABlH/APG6+tf2bviV4R/a0+GNl8Rn8D2u&#10;my3s0tt5WpW8NzN+5bb9/Z930oA+G/CX/BXLR/h94e03w/4c+EM2m6JYIttb2kM2wRov/AfvetfJ&#10;1/8AtXfbP2y/+Fz/ANgTf8f32n+yv4/u7dtfvR/wrTwh/wBCnon/AILYf/ia/IzXtH0xf+CtcOn/&#10;ANmWn9n/ANtrF9k+zL5P+q/ubdtAHS/Ef9qnxJ+0T8UvgB478IeB/N8U2GqXkVloF3c7EuX2r/y1&#10;b7tfSv8Awv8A/bI/6N60j/weRf8AxVUP2qNF03Qf21v2WrfTLO102L+0br91aRLCv3V/u1930Acb&#10;8KtY8U+IPh3omoeMtFh8P+KLmDzNQ0uGXzUt33H5N3f5cV2VFFABRRRQAUUUUAFFFFABRRRQAUUU&#10;UAFFFFABRRRQAUUUUAFFFFABRRRQAUUUUAFFFFABRRRQAUUUUARMu7Oea5X4k20cfw68TbIYh/xL&#10;Ln/ln/0yaurPeua+Jv8AyTnxV/2C7n/0U1bYf+ND1RlW+CXofjZZf8eFv/uLX6sfsnW8cn7OvgHf&#10;DF/yDU48v61+U9l/x4W/+4tfq5+yV/ybp4B/7Bqf1r9x8QP9xp/4/wBGfkvBP+91/T9T1yKNI/uC&#10;pKKK/CD9fCiiigAooooAKKKKACiiigAooooAKKKKAConiEsWx+9S0UAfkd+xvd2Xwx/4KY/EDw/c&#10;QmyF9PfWtvF/wLcvWv1xr86v2/8A9kvx4fido3x6+EEM154m0vyvtulWkf76Ty/uSxKv3vl+Vl69&#10;6wE/4Kz+LrTRP7Au/gtq3/CxY4PLIG77N5/97ytu/b/s7qAOC/4KI2UXxU/4KA/C3wXbzQzfu7Gy&#10;ki/55ySTs21v+A7K/WizhFpZwwf880VP0xX5x/sM/sl/EDxT8Z9R/aC+NdlLbeILp3uNL0y7iVH3&#10;t8vmunWPav3F6969G/ao/aR+O/w0+PujeF/Afg3+1/B9zHafaNQ/syWby/Ml2yfOrY+VfyoA+072&#10;+ttOsZbm4migtYk8ySSQ7VRPWvyi/bB/bd8W/tK+Pf8AhTHwH+1Xun3U/wBmuNV07dvvv4WCN/DD&#10;6t3r6f8A+Cm2teO5P2e4fDfgfQdR1m/8Q3C216dOikd4oFXc33f733a+Af2YfG3x4/ZUsbyPwx8B&#10;/tuq30n7zVdR0e5e42f889ysNq0AfoZ+xf8AsBeFv2aNFs9Z1uCHX/iLKvmXOqyjelm/92HPT/e6&#10;mvHv+Cudp8T/ABXpvg7wp4M0zVdU8M3SS3Gow6VatJ5kytiNXZf4f9muL/4eB/tc/wDRDYf/AAUX&#10;v/xdfW37Evxz+KXxw8OeJrv4peDYvB19YXscNnDFaTW3mxtHuZv3jHd83931oA+EPAf7WX7UXwx8&#10;HaP4X8OfCGXTdF02BLa3ii0OXnb/ABfd+81fPP7Wnxu+Lnxb8b+GdT+I/hmXw/qlhHiyi+zND5nz&#10;7v4v9qv6EK/Lz/gqr8NPGfjz4z/Dq48N+GdW1q0sYF8yWztmmSP97u/h+7QB498avj98cPjJ8NNN&#10;0z4h+FP+ETisdb06TRruWxaFPtW7bH977y/xV9lD4TftqyfOnxk8En6aY3/xuq//AAU4EkfwC+HU&#10;b/8AQ26Vn/x6vtmw/wCPO3/3F/8AQRQB5r+z/wCHfid4d8GT2/xW8S6d4m8QG6eSO70mHyYhD/Cu&#10;Nq16nRRQAUUUUAFFFFABRRRQAUUUUAFFFFABRRRQAUUUUAFFFFABRRRQAUUUUAFFFFABRRRQAUUU&#10;UAFFFFABRRRQB+OXxQ/5Kd4r/wCwpP8A+hNX3T/wTy/5Ihef9he5/wDQq+Fvih/yU7xX/wBhSf8A&#10;9Cavun/gnl/yRC8/7C9z/wChV++cXf8AIhh6w/8AST8b4W/5G9b0l+Z9SUUUV+Bn7IFFFFABRRRQ&#10;AUUUUAFFFFABRRRQAUUUUAFFFFABRSM22gENQAtFFFABRRRQAUUUUAFFFFABRRRQAUUUUAfMP7XP&#10;/IY8P/7h/wDQxX0V4a/5F3TP+vaP/wBBFfOv7XP/ACGPD/8AuH/0MV9FeGv+Rd0z/r2j/wDQRXwO&#10;T/8AI+zH/tz/ANJPus1/5EOXf9v/APpRqUUUV98fChRRRQAUUUUAFFFFABRRRQAUUUUAFFFFABRR&#10;RQAUUUUAFFFcR8Wvi94V+B/gq88UeL9Si0zSrbv/AByP/dRf4moAZrfxi8JeG/iRovgTU9XhsvEu&#10;sWrXWn2k3y/aFVtrKh/vf7Nedfta/tb+H/2TvDmg6nrNudTn1PUEtksYZNk3k/8ALSUf7vy/WvxP&#10;/as/aU1P47/tFav8QLC8ubKG3nVNGMUjI9tBH/q2X+63G4+5ryvxb4+8S/EG8jufEet6hr91GmI5&#10;b25aUoP+BUAfrJ8Yv+CongjTr6bxd4D0WbxNd6Un9m+beXP2aE+b829F5Lbf92vz7+MP7dfxk+M+&#10;p6m+qeMbzTdJv4/Kk0bTZWitAn93Z/Wq37NH7PniT9peDU/CPhPRoptQ89Lm41qeXZDZQqvRv95q&#10;+/vgb/wRv0Pw1qml6v8AEPxN/wAJBNbTeZPpNnHst5f7qs33qAPyt8F/D3xT8Sdai07w5omo69qE&#10;0gj8u0iZ/m/2m6L/AMCr6t8C/wDBJv45+MdKh1C8s9J8Nb3aM2mpXX78D+9tVSv/AI9X7U+Dfhp4&#10;W+HlvNB4Y8P6doEUn+sFlbrFn/vmuqoA/O/9nb/gkL4M8BalDrXxG1P/AITS6SPI0kR7LON++7+K&#10;T9K+ofhp+xn8HPhH4ji8QeGPA+nWWsxbvKuvL3vFu/u7vu17fRQAUUUUAIBioJreO5XZJEJR/wBN&#10;KnBoJxS3DY+Wf2iPhfZeGYYNd0i0is7WVyl3FGPl3sflb/GvIPDniC58JeJLPWbM/vrZ/M/66J/E&#10;v/Alr7g8e6BF4n8JatpsvMVxA4+nFfB6Ryxs0Un7mSP928dfzrxrl6ynMqeNwvuqfvadJI/euD8w&#10;lmWXVMLiPecPdd+sZH6A6NqsOu6RaX8H+puYxItX0AB+tePfsz+Jf7S8BHTpRmTTZDEP9wnK/wA6&#10;9iAG7I6iv3XLcYsfgqOLh9tL/gn4tmWDeAxtXCv7L/DoS0UUV6x5wUUUUAFFFFAHIePFsmn0H7Z9&#10;rz9uXyvske/5/wDb/wBmuvrlPG10LWfRh/af9meZeoMf8/H+xXV0AFFFFABRRRQAUUUUAFFFFABR&#10;RRQAUUUUAFFFFABRRRQAUUUUAFeZ/AFNMi+HgGj/ANo/ZPttz/yFo2Sbf5rbvvfw+lemV518D9Q/&#10;tTwEtx/wkI8TZu5x9vij2Z/eH5P+A/d/CgD0WiiigAooooAKKKKACiiigAooooAKKKKACiiigAoo&#10;ooAKKKKACuQQWP8AwsqY/wClf2h9hX+D9zs3ev8Aerr65VLnPxFmtv7T/wCXFZP7P/4F96gDqqKK&#10;KACiiigAooooAKKKKACiiigAooooAKKKKACiiigAooooAK4j4mLZND4fF79rx/bEHl/ZI9/7zbJt&#10;3/7PrXb1xnxDuzZx6Af7Z/sbzNXgizjd9oysn7r/AIF/7LQB2dFFFABRRRQAUUUUAFFFFABRRRQA&#10;UUUUAFFFFABRRRQAUUUUAFfC/wCwb/ydP+1V/wBh62/9rV90V8L/ALBv/J0/7VX/AGHrb/2tQB90&#10;UUUUAFFFFABRRRQAUUUUAFYni/QP+Ep8LaxpHnGD7fay23m/3Nyld1bdZ+qapbaLpl3qF5OILS2j&#10;aWWWToiL95qAPzZb/girpkp3yfFfVj/24r/8VUC/8EZNDefy4/i7qJl/55/Zo9//AKFXC+Pf2l/j&#10;x+3V8Wta8EfBmaXRvB1jc8X1ofJ/cKxXzZpfvfNu+6teJ/Er4EfGH4OftFeDPhpcfEu7m8S+JZIP&#10;s9/DfziK3eWVo13/ADf8CoA+rP8Ahylpv/RV9W/8AV/+Ko/4cpab/wBFX1b/AMAV/wDiqp/CP9pr&#10;4qfsUfGez+Ffx6vZdf8ACupyf8S7xJ/riNzbVdH+80e7qrfMtfp1b3MV5DFPEfNidPMSSgDzv9nn&#10;4ORfAT4S6B4Hg1OXV4tLjaMXc0ex5Mtur02iigAooooAKKKKACiiigAooooAKKKKACiiigAooooA&#10;KKKKACiiigAooooAKKKKACiiigBj18U/8EuP+RH+KX/Y533/AKFX2s9fFP8AwS4/5Ef4pf8AY533&#10;/oVAH2zRRRQAUUUUAFFFFABRRRQAwd65/wAd/wDIla9/14y/+gGugHeuf8d/8iVr3/XjL/6Aamfw&#10;s1w/8an6o/B+b/XS/wC+a/Y39in/AJNj8Df9er/+jGr8cpv9dL/vmv2N/Yp/5Nj8Df8AXq//AKMa&#10;vi8i/jy9D+nPFP8A5E1D/r4vyke7UUUV9sfy8FFFFABRRRQAUUUUAFFFFABRRRQAUUUUAFFFFABR&#10;RRQAUUUUAFFFFABRRRQAUUUUAFFFFABRRRQAUUUUAFFFFABRRRQAUUUUAFFFFAGZrfh/TPElhNYa&#10;tYw6lZSD54bqNXT8jXA+Gf2YvhR4N1v+2dD+H+haZqv/AD9w2S769RooARV21if8Ihof9q/2n/Y1&#10;n9v8zzftf2dfO3/3t3WtyigDD1bwloniCYXGpaRZ300a7Elu7dXYD/gQqr/wrTwj/wBCzpH/AIAx&#10;/wDxNdNRQBzP/CtPCP8A0LOkf+AMf/xNa2l6NYaHZCz0+zhsrYdIoI9i/pWhRQAViN4Q0RtW/tQ6&#10;PZ/2j/z9fZ183/vqtuigD4e/a/8A+T3/ANlv/sI3X/oK19w18Pftf/8AJ7/7Lf8A2Ebr/wBBWvuG&#10;gAooooAKKKKACiiigAooooAKKKKACiiigAooooAKKKKACiiigAooooAKKKKACiiigAooooAKKKKA&#10;CiiigCMdTXM/E7/knPin/sGXP/opq6YdTXM/E7/knPin/sGXP/opq3ofxoeqMq38OXofjbY/8g+D&#10;/cWv1b/ZK/5N08Bf9g1P61+Ulj/yD4P9xa/Vv9kr/k3TwF/2DU/rX7h4g/7jT/x/oz8l4J/3uv6f&#10;qew0UUV+EH6+FFFFABRRRQAUUUUAFFFFABRRRQAUUUUAFFFFABVI6VZNP5/2KHz/APnr5a7vzq7R&#10;QAUm2looAQgNRtpaKAE20ABaWigApGXdS0UAfFP/AAVS/wCSOeBv+xz07/0Jq+zbD/jzt/8AcX/0&#10;EV8Zf8FUv+SOeBv+xz07/wBCavs2w/487f8A3F/9BFAFmiiigAooooAKKKKACiiigAooooAKKKKA&#10;CiiigAooooAKKKKACiiigAooooAKKKKACiiigAooooAKKKKACiiigD8cvih/yU7xX/2FJ/8A0Jq+&#10;6f8Agnl/yRC8/wCwvc/+hV8LfFD/AJKd4r/7Ck//AKE1fdP/AATy/wCSIXn/AGF7n/0Kv3zi7/kQ&#10;w9Yf+kn43wt/yN63pL8z6kooor8DP2QKKKKACiiigAooooAKKKKACiiigAooooAhVQh9q4v4t/Ee&#10;y+Fvg+61u6Qyyj93bxDrJK33Vrtc4O2vmX9tcy/2R4Y/58PtTeb/AHf4dteLnOLngMBVxFL4ktD2&#10;skwcMwzCjhqvwyev5nmvijUPih428DXnjnWNXl07QkZTBbWb+V5mWC/Lt+bb/tNXrnw0t/EviL9l&#10;61i0S9lGvTQOIpZpd753f32q/wDGb7Kf2WG+x/8AHobK08v/AHN8dbf7LQH/AAo7QTnBAf8A9Cr5&#10;TBYTkzL6vKo5c9Lmbv8AacviifY47GqeUfWYU4x5K9kuXS0Y/aOQ/Zu+NOsa7q114K8VAnWbFP3U&#10;0kexpMfeD/7X86+jCevFfIUE8WoftgZ0jpFN/pPl/wC581fXrtkADqa9rIMRVq4epSrS5vZTlG/d&#10;I+f4kw9GjiKdWjHk9rCMnH+Vsmooor6s+UCiiigAooooAKKKKACiiigD5h/a5/5DHh//AHD/AOhi&#10;vorw1/yLumf9e0f/AKCK+df2uf8AkMeH/wDcP/oYr6K8Nf8AIu6Z/wBe0f8A6CK+Byf/AJH2Y/8A&#10;bn/pJ91mv/Ihy7/t/wD9KNSiiivvj4UKKKKACiiigAooooAKKKKACiiigAooooAKKKKACiivnT9u&#10;P9py2/Zf+CV5rsWJtf1LdYaVEJNh85l/1nQ/cHzUAcNrn/BTL4X+HrH4lG8vFOo+FL5rKysIpMvq&#10;3ZXi/wBnd19K/If9pL9q7x3+074ilv8AxPqbDTIpmez0mE7Le3T+H5f4mx/Ea8g1K/m1XULq9uSZ&#10;bi5kaWRv9pjmvqH9h/8AYa1z9qzxIdRvJTpfgXTZ1j1C/H+tl7+VCP73q3agDL/ZR/YL8e/tVRT6&#10;npbW+g+Grd/Lk1XUN2yR/wC6iry1fpj+yd/wTF8G/AG5vNZ8VyWvjnX5f3cDXNt/o1sn+wjfxf7R&#10;r6y+G/w70P4U+CdL8KeG7L7Do+mwLFbxY5x6sf4m9a6ugDxf4cfBXwt8FPiJep4I8MaXoun+IElv&#10;tUlhk/fGbd8qon8Mf04r2iuL1O33fFHSJP7HllxYy/8AE2EvyQ/N/q9v+1XaUAFFFFABRRRQAUUU&#10;UAFFFFAETHaa+JPjVoUfh34lazbpxFK63P8A318zV9rtOFB46V80/tY6C8Gr6LrKY8uVHtpP98YK&#10;/pX5tx5g/rGUOqt4SUvlsfoHA+L9jmvsr6TTXzWplfsva2NP8f3mnn/l9th/47/+1X1duAOfWvhH&#10;4ea1J4d+IGjX0fU3Sxv/ALjfer7uCg1z+H+L9tlcsO/+Xb/CWpvx3hXSzCGI/nj+K0JqKKK/UT84&#10;CiiigAooooA5vxXLcxz6R9ngtJgbtfNN3tzGndk/2q6SuW8aQ+bNo+NMl1L/AE1Pmik2fZ/9uupo&#10;AKKKKACiiigAooooAKKKKACiiigAooooAKKKKACiiigAooooAK4b4R3GoXXhEvqFnpNlcm5nxFo8&#10;ivb7dx28r/F613NeffBS3Fr4IVE8Py+GQLuf/QJpfNb73393+196gD0GiiigAooooAKKKKACiiig&#10;AooooAKKKKACiiigAooooAKKKKACucE9z/wmpjMNmLT7Iv77/l437vu/7tdHXKpB/wAXDmf+zZQP&#10;sK/8TDzfk+9/q9tAHVUUUUAFFFFABRRRQAUUUUAFFFFABRRRQAUUUUAFFFFABRRRQAVynjie5t4t&#10;H+yQafMf7Ri8w6hIqeXHtbcybv8Alp6V1dcd8QIfMi0Ef2NLrP8AxNIOIJNn2b5W/e/7q/8As1AH&#10;Y0UUUAFFFFABRRRQAUUUUAFFFFABRRRQAUUUUAFFFFABRRRQAV8L/sG/8nT/ALVX/Yetv/a1fdFf&#10;C/7Bv/J0/wC1V/2Hrb/2tQB90UUUUAFFFFABRRRQAUUUUAFeJ/tm3Gp2v7MHxFk0fzf7QGlS+X5P&#10;3/u17ZWdrGl2uu6Veafdjzba6heGQeqMMNQB8Bf8EZLfSl+BXiu4tsf2rLq/+mn+LG0+X+leeftr&#10;f8pPPgn/ANd9M/8ASlqtfDb9lD42/sg/td6bH8OPO1P4YeIb3/TLry/Nhjtc7mW4TI2yL/Cy1k/8&#10;FFfDnxFtv2z/AAN4x8C+FdQ8QXmj2trc2/k2rTQmaOdmVW20AdT/AMFpf7M/4R74cbc/8JJ9ul+x&#10;4/55/Lu/8e2V98/A5dTX4OeDP7Yz/av9kWv2jzP7/lLX57/Cb9jv4zftRfHDTfiv+0N5ekaVZTLJ&#10;beGpgw+792JIt37qPd833iT3r9PY447eEIg8qNKAJqKKKACiiigAooooAKKKKACiiigAooooAKKK&#10;KACiiigAooooAKKKKACiiigAooooAKKKKAGPXxT/AMEuP+RH+KX/AGOd9/6FX2s9fFP/AAS4/wCR&#10;H+KX/Y533/oVAH2zRRRQAUUUUAFFFFABRRRQAwd65/x3/wAiVr3/AF4y/wDoBroB3rn/AB3/AMiV&#10;r3/XjL/6Aamfws1w/wDGp+qPwfm/10v++a/Y39in/k2PwN/16v8A+jGr8cpv9dL/AL5r9jf2Kf8A&#10;k2PwN/16v/6Mavi8i/jy9D+nPFP/AJE1D/r4vyke7UUUV9sfy8FFFFABRRRQAUUUUAFFFFABRRRQ&#10;AUUUUAFFFFABRRRQAUUUUAFFFFABRRRQAUUUUAFFFFABRRRQAUUUUAFFFFABRRRQAUUUUAFFFFAB&#10;RRRQAUUUUAFFFFABRRRQAUUUUAfD37X/APye/wDst/8AYRuv/QVr7hr4e/a//wCT3/2W/wDsI3X/&#10;AKCtfcNABRRRQAUUUUAFFFFABRRRQAUUUUAFFFFABRRRQAUUUUAFFFFABRRRQAUUUUAFFFFABRRR&#10;QAUUUUAFFFFAEY6muZ+J3/JOfFP/AGDLn/0U1dMOprmfid/yTnxT/wBgy5/9FNW9D+ND1RlW/hy9&#10;D8bbH/kHwf7i1+rf7JX/ACbp4C/7Bqf1r8pLH/kHwf7i1+rf7JX/ACbp4C/7Bqf1r9w8Qf8Acaf+&#10;P9GfkvBP+91/T9T2Giiivwg/XwooooAKKKKACiiigAooooAKKKKACiiigAooooAKKKKACiiigAoo&#10;ooAKKKKACiiigD4p/wCCqX/JHPA3/Y56d/6E1fZth/x52/8AuL/6CK+Mv+CqX/JHPA3/AGOenf8A&#10;oTV9m2H/AB52/wDuL/6CKALNFFFABRRRQAUUUUAFFFFABRRRQAUUUUAFFFFABRRRQAUUUUAFFFFA&#10;BRRRQAUUUUAFFFFABRRRQAUUUUAFFFFAH45fFD/kp3iv/sKT/wDoTV90/wDBPL/kiF5/2F7n/wBC&#10;r4W+KH/JTvFf/YUn/wDQmr7p/wCCeX/JELz/ALC9z/6FX75xd/yIYesP/ST8b4W/5G9b0l+Z9SUU&#10;UV+Bn7IFFFFABRRRQAUUUUAFFFFABRRRQAUUUUAR7RXGfFT4dWXxQ8H3mh3v7tpP3kEuOY5V+61d&#10;kWCjJ4xXN+OfG+k/D7w/c61rMwhtIugP3pH/AIVX3rkxCozozjiPgtrfsdOFlWhiKcsNfnvpbufI&#10;firT/iZ4I8Dah4H1nR5tQ0Jwot720TzvLwwb5QvO3j7rVB4P+IfxJtfBNn4J8M6FdxCKNovtJtmS&#10;R93fcy7Vr0e6/be0hJvLj8M3ksf+8f8A4mol/bg01B/yKd4P+Bf/AGNfltstjV5qWYSircvw/Z/l&#10;5rH69FZtOjyVcshJ35t1bm/m5eY6X9nL4B3XgC5m8Ra/KJ9YuYzHFFw/kIfvbm/iZj1r35QG5/vV&#10;4Z8KP2obD4peNovDtvoV5ZTSQPKZpvufL+Fe6lRjHTFfoOTrBLCRhgfgX5n5tnqzB42U8yjy1Gtv&#10;LoS0UUV7h4IUUUUAFFFFABRRRQAUUUUAfMP7XP8AyGPD/wDuH/0MV9FeGv8AkXdM/wCvaP8A9BFf&#10;Ov7XP/IY8P8A+4f/AEMV9FeGv+Rd0z/r2j/9BFfA5P8A8j7Mf+3P/ST7rNf+RDl3/b//AKUalFFF&#10;ffHwoUUUUAFFFFABRRRQAUUUUAFFFFABRRRQAUVTvb2HT7Oa6uJRFFCjSSSEdFX71eLfsuftGxft&#10;I6Z4y1ezgit9K0nW5dNs/LfLyxx/8tH/AN6gD2bVNSttG0281C8mEFpawtLLLJ91EVdzN+Vfgx/w&#10;UL/a6i/al+KUH9h+dB4Q0NHttPEsn/Hy+75p9v8ADu7e22vrb/gpR+3/AKJdeCdT+F/w41T7bq1z&#10;dSWOu38A+S3hj+9Ejfxbm/iXsjV+Wfg/wdrHj7xJZaD4e06bU9Wvn8u3tYRudzQBT0bSLjWdVstP&#10;tx+/up0t4/8AfZtor+j/APZm+DmnfAj4I+GfCenwx+bb2qyXM3l7DLOy7mZv5fhXivwB/wCCdvgL&#10;4a/DTwnZazZf2l4r0zUYtbk1XCiWO52/6r/rmtfYdABRRRQBwuprEPixo4+2Xiy/2dLi0Ef+jyfN&#10;95m/vV3VcffzXP8AwsnTY11OGG1NjLvsDF+9k+b727+7XYUAFFFFABRRRQAUUUUAFFFFAEWRyPSv&#10;If2nNHj1H4Zy3YGXsZ0kT/gR2/8As1evEhQTXNeP9KOueCNashCJZJLZjHH/ALYGV/WvIzfD/W8B&#10;Xw/80WenlWJ+p4+hiH9mS/4J8JNwhf8A3ZK+9/CGqR654Y0y8j+7JAv/AKDXwQsYCiN/9Z/q5K+u&#10;v2a9fGsfDeKHI8yykaA/+y1+LeHWK9lja2Fl9pfkfsHHuG58DSxC+xL/ANK/4Y9dooor+gD8MCii&#10;igAooooA5DxyIhPoPmXt1Zn7cuzyBuEp/uv/ALNdfXL+MJpY59H8vUobEfbU3+dHv83/AGV/2q6i&#10;gAooooAKKKKACiiigAooooAKKKKACiiigAooooAKKKKACiiigArzf4DfZ/8AhAv9G1LUNUi+23P7&#10;7Uo9kv8ArW+XH930r0iuB+DU91deCvMu9atdflN1Nm7tI9iD5/u4/wBmgDvqKKKACiiigAooooAK&#10;KKKACiiigAooooAKKKKACiiigAooooAK5BBF/wALKmH2y68z7Cv+ieV+5+997d/err65hJpP+E9l&#10;T+0ovKFkp+weV8/3vvbv7tAHT0UUUAFFFFABRRRQAUUUUAFFFFABRRRQAUUUUAFFFFABRRRQAVxP&#10;xKMRj8P+ZeXdn/xN4PLNpHv8x9snyP8A7Pr9K7auR8fSzRRaN5Gpw6YP7Ti8wyx7/NTa2Yl/2moA&#10;66iiigAooooAKKKKACiiigAooooAKKKKACiiigAooooAKKKKACvhf9g3/k6f9qr/ALD1t/7Wr7or&#10;4X/YN/5On/aq/wCw9bf+1qAPuiiiigAooooAKKKKACiiigAooooAKKqzXkFsP3k0Uf8A10kAqyrb&#10;qAFooooAKKKKACiiigAooooAKKKKACiiigAooooAKKKKACiiigAooooAKKKKACiiigAooooAKKKK&#10;AGPXxT/wS4/5Ef4pf9jnff8AoVfaz18U/wDBLj/kR/il/wBjnff+hUAfbNFFFABRRRQAUUUUAFFF&#10;FADB3rn/AB3/AMiVr3/XjL/6Aa6Ad65/x3/yJWvf9eMv/oBqZ/CzXD/xqfqj8H5v9dL/AL5r9jf2&#10;Kf8Ak2PwN/16v/6Mavxym/10v++a/Y39in/k2PwN/wBer/8Aoxq+LyL+PL0P6c8U/wDkTUP+vi/K&#10;R7tRRRX2x/LwUUUUAFFFFABRRRQAUUUUAFFFFABRRRQAUUUUAFFFFABRRRQAUUUUAFFFFABRRRQA&#10;UUUUAFFFFABRRRQAUUUUAFFFFABRRRQAUUUUAFFFFABRRRQAUUUUAFFFFABRRRQB8Pftf/8AJ7/7&#10;Lf8A2Ebr/wBBWvuGvh79r/8A5Pf/AGW/+wjdf+grX3DQAUUUUAFFFFABRRRQAUUUUAFFFFABRRRQ&#10;AUUUUAFFFFABRRRQAUUUUAFFFFABRRRQAUUUUAFFFFABRRRQBGOprmfid/yTnxT/ANgy5/8ARTV0&#10;w6muZ+J3/JOfFP8A2DLn/wBFNW9D+ND1RlW/hy9D8bbH/kHwf7i1+rf7JX/JungL/sGp/Wvyksf+&#10;QfB/uLX6t/slf8m6eAv+wan9a/cPEH/caf8Aj/Rn5LwT/vdf0/U9hooor8IP18KKKKACiiigAooo&#10;oAKKKKACiiigAooooAKKKKACiiigAooooAKKKKACiiigAooooA+Kf+CqX/JHPA3/AGOenf8AoTV9&#10;m2H/AB52/wDuL/6CK+Mv+CqX/JHPA3/Y56d/6E1fZth/x52/+4v/AKCKALNFFFABRRRQAUUUUAFF&#10;FFABRRRQAUUUUAFFFFABRRRQAUUUUAFFFFABRRRQAUUUUAFFFFABRRRQAUUUUAFFFFAH45fFD/kp&#10;3iv/ALCk/wD6E1fdP/BPL/kiF5/2F7n/ANCr4W+KH/JTvFf/AGFJ/wD0Jq+6f+CeX/JELz/sL3P/&#10;AKFX75xd/wAiGHrD/wBJPxvhb/kb1vSX5n1JRRRX4GfsgUUUUAFFFFABRRRQAUUUUAFFFFABRRRQ&#10;BCBuyep718z/ALa0Nz/YXh9iANN+1eXLL/cdvu/+zV9LZ75wnavMf2h/EXhvQvh3eJ4ms/7StLlh&#10;FFaY5kftz2+teFnlGGIy6rCcuWNtz3sgrSw2Z0Jwhzu+y8zQ+G/gbwzpvgnSEstOtZ4pLWOTzZIg&#10;7vlR82411J8HaH/0CLH6fZ0/wr4s+G3xR+Jvh3SzZ+F7OXUdFjf93HLatMY/9lW4+WuyHxw+NRGP&#10;+Edz7/YR/jXzmD4kwUcPT/cz26Q0+R9HjOGsf9ZqXxEN+s7P5n1PZ+HtL0yfzrXTbW3lx/rYoVVv&#10;0Fafb1r54+DnxQ+JXivx3Hp/iXR/sulfZmkMottnz/w/NX0MGG0dhX1mAxlLHUfa0ouKv1Vj4/Mc&#10;FVwFb2NWSbt0dxA4HB6+lUNc1q18O6VdajeyCK0tkMjuewq+EGMnr61geNvB9l478N3uh6jNNFZX&#10;SeXJ9mkKP/31XfV5+SXs9+hw0lB1I+1+G+tux4BH8ffiL8SbqabwF4Vi/saJiEutRLfvPy/9Bre+&#10;Gn7Quo3Pi6Dwh450UaFrMwxBNnbFK/8Ad56e1exeCvB2neBfD1po2lQ+VaWyCNM8sR7184/tB3dt&#10;4x+OfgrQ9Hhiu9Vsp45biaPl4v3itt/75+avicV9dy2lTxc8Q5Tco3hpaV+kT7nCfUM1rVMJSwyh&#10;TUZNT97mjyreWp9EeP8Axxpnw88L3mt6vOIrO3HA/ikY9FX3r59j+Nfxe8RWH/CQaR4UtYtBHzpF&#10;MpaeVP7y1p/thSy3w8D6Akm2O/vm83327dv619EaXbRWNhFBCnlxIioseOlehUeIzDG1cPCo6cKS&#10;jt1lLX/yU8+ksNluAo4mrRVWdVy32jGOn/kxwXwX+MNj8XdBmuo4TZajaP5V3ayHJR6zvjV8bovh&#10;kbLTNPsTq/iTUs/Y7GI8+m5vavNvAixeDv2tPEml2mYbS+g83yv4d7DdUvhiKTxP+1/rU9z+8h0e&#10;38qIyDp8n/xVcKzPEzwkaXN++dT2Tf8A7db/AAnpPKcJDGVMRy/uVS9qo+vwxv8A4iC6+O3xP+H/&#10;AJOp+NfC8DaBK3zyWWVeIf7WR1r6Q8O6/aeKdEs9TsJBLa3UayRsD2rL+IeiW3iPwXrljdjzIJbW&#10;TcPouRXlX7GWuSaj8LprOT71jdNGB/vfN/Wu6hOvgsfHC1ajnConJX3TW55mIhh8wy2WOpUVSnSk&#10;ovl2cZbGH+1v/wAhfw//ALh/9DFfQ/h1yvh7TPl/5do+/wDsivnj9rYf8TTQGbgbD/6FXpOi/HXw&#10;JY6NZwS+JbYyxQxo48qX+7/u14WX4nD4TPcw+sVFC/Ju0vsnsY/C4jF5FgPq9Nztz7Jv7XkeoZK/&#10;7VOycZxXI+GPiV4W8aXUltourw6jPGu944w3Cn6iutAwOmK+/pVqWIh7SjJSXdanwFWjVw8+SrFx&#10;fZqxLRRRXSZhRRRQAUUUUAFFFFABRRRQAV5x8cvjRonwD8CTeKfEEwFkLmC1/wBYqHMkqx7v+A7t&#10;x9lqD9o/4j3vwf8AgV4z8aaesU95olk17HHKNykqy/LX5r/8FSv2lbb4q/Bj4Q2Wn28UMXiG1XxJ&#10;PD5m97f5Nqxt/wB90AfTf/BSj9rDTfhR8CT4f0e8in8TeL7UCzjj+fZat96X/Cvhv/gn/wDtJ23w&#10;I+EHxskvLwQTDTkuNLtZfuS3TblVa+PvG3xD8RfEa+s7vxJqt1q9za2yWVuZ3z5UK/dRf9msKK/u&#10;YbeWCOaQRS/6yMH5XoAS+uZb67nuJB+9mdpX/wCBfNX6q/8ABH79mGSxtLv4y65BEVuUey0OM/fj&#10;G7bJN/wL7v8AwE1+dXwC+Der/H74seH/AAPokP7/AFKdfNm+bbbwrzJIxAbA2j89tf0ceAPBOnfD&#10;nwXovhfSY/K0/SLOKyi47IuNx/2m+8frQB01FFFABRRRQByN9Fct8QtMkGm2k1qLGUSag3+ujO77&#10;q/7NddXD6hb2r/FLR55LK7luxp8oS6HEMa7vut/tV3FABRRRQAUUUUAFFFFABRRRQAUUUUAfBHxD&#10;0P8A4R7xxr2nDpFctJ/3181eqfsq67HaeItY0d5ebtFuIo/90fNU37Ung9rTUrLxHbplJh9nuAfu&#10;x4xtavG/CniS58I+IrHWLMfvbV8+X/fT+7X8yzb4Y4l556QUv/JJH9FQ5eIuH+SHxOP/AJPH/wC2&#10;R9/DpwaQuO5ryTwB+0RofjW+h02eKTTdSlH7uOY/LI/orYr1jcT3yPpX9FYLHYbH0/a4Wopx8j8C&#10;xmCxOX1fY4qm4yJ6KKK9A4gooooA5rxbDLJPo+yyhvF+1LvM3/LMf3k/2q6WuS8bW9tcS6Kbiyur&#10;wx3ylPI6Rn+8/wDs11tABRRRQAUUUUAFFFFABRRRQAUUUUAFFFFABRRRQAUUUUAFFFFABXC/CG1u&#10;bXwjsvNLstGm+1Tf6Lp3+q+/97/ebvXdV5x8DbSysPAixafpmoaXD9qn/wBF1OVnlz5h3N838PpQ&#10;B6PRRRQAUUUUAFFFFABRRRQAUUUUAFFFFABRRRQAUUUUAFFFFABXNiGU+NTILKHyvsq/6X/y2+99&#10;3/drpK5NILb/AIWJNJ9juvtn2Ff9L/5Y7N33f96gDrKKKKACiiigAooooAKKKKACiiigAooooAKK&#10;KKACiiigAooooAK5TxzDNLHoogsbS8H9pReZ9r/5ZptbMi/7Qrq64v4j29tOnh77RZ3V4I9WhljF&#10;p1jfbJh2/wBmgDtKKKKACiiigAooooAKKKKACiiigAooooAKKKKACiiigAooooAK+F/2Df8Ak6f9&#10;qr/sPW3/ALWr7or4X/YN/wCTp/2qv+w9bf8AtagD7oooooAKKKKACiiigAooooAK434t/ECx+FHw&#10;z8QeLL/i00eyluj/AMBXiuyrzn9oP4c/8LY+C3jHwog/e6np8sMfO359vy0Afkx8KfhX8ef+Cimu&#10;+K/Hknj6XQLC1dorfNzJFD5n3lgiRG+Vf9qvo7/gmn+0p43m8feK/gZ8T76a+8QaJu/s+S5+eb9z&#10;8ssRf+JdqqwZuu6n/wDBI7xxbeF9E8bfCTxBLBpni7R9UeaPS58LcOn/AC0P+1tbb+dcPcSSfCb/&#10;AILFfbLyA2lr4lKxWhMX+s862WEbf+BLQBFqn7S/x3/ZA/alhsPih5t74F8Tai0ttCZFmijhkfb+&#10;5df4l+TK1+qFpdR3lvDcR8xyIsiH/er80/8AgtJrOmDwt4A0zbE2vyXck0H/AD1SPG3/ANCr70+A&#10;f27/AIUh4H/tHzft/wDY9r5vnff3+UtAHoNFFFABRRRQAUUUUAFFFFABRRRQAUUUUAFFFFABRRRQ&#10;AUUUUAFFFFABRRRQAUUUUAFFFFADHr4p/wCCXH/Ij/FL/sc77/0KvtZ6+Kf+CXH/ACI/xS/7HO+/&#10;9CoA+2aKKKACiiigAooooAKKKKAGDvXP+O/+RK17/rxl/wDQDXQDvXP+O/8AkSte/wCvGX/0A1M/&#10;hZrh/wCNT9Ufg/N/rpf981+xv7FP/Jsfgb/r1f8A9GNX45Tf66X/AHzX7G/sU/8AJsfgb/r1f/0Y&#10;1fF5F/Hl6H9OeKf/ACJqH/XxflI92ooor7Y/l4KKKKACiiigAooooAKKKKACiiigAooooAKKKKAC&#10;iiigAooooAKKKKACiiigAooooAKKKKACiiigAooooAKKKKACiiigAooooAKKKKACiiigAooooAKK&#10;KKACiiigAooooA+Hv2v/APk9/wDZb/7CN1/6CtfcNfD37X//ACe/+y3/ANhG6/8AQVr7hoAKKKKA&#10;CiiigAooooAKKKKACiiigAooooAKKKKACiiigAooooAKKKKACiiigAooooAKKKKACiiigAooooAj&#10;HU1zPxO/5Jz4p/7Blz/6KaumHU1zPxO/5Jz4p/7Blz/6Kat6H8aHqjKt/Dl6H422P/IPg/3Fr9W/&#10;2Sv+TdPAX/YNT+tflJY/8g+D/cWv1b/ZK/5N08Bf9g1P61+4eIP+40/8f6M/JeCf97r+n6nsNFFF&#10;fhB+vhRRRQAUUUUAFFFFABRRRQAUUUUAFFFFABRRRQAUUUUAFFFFABRRRQAUUUUAFFFFAHxT/wAF&#10;Uv8Akjngb/sc9O/9Cavs2w/487f/AHF/9BFfGX/BVL/kjngb/sc9O/8AQmr7NsP+PO3/ANxf/QRQ&#10;BZooooAKKKKACiiigAooooAKKKKACiiigAooooAKKKKACiiigAooooAKKKKACiiigAooooAKKKKA&#10;CiiigAooooA/HL4of8lO8V/9hSf/ANCavun/AIJ5f8kQvP8AsL3P/oVfC3xQ/wCSneK/+wpP/wCh&#10;NX3T/wAE8v8AkiF5/wBhe5/9Cr984u/5EMPWH/pJ+N8Lf8jet6S/M+pKKKK/Az9kCiiigAooooAK&#10;KKKACiiigAooooAKKKKAIYxxydx/KvnP9srw5d3vhfS9Zgilmt9NmJuIYjzsb+L8Nor6Nx2YYrzH&#10;496L4z8QeF4LTwTNDFfC5Q3Ank2K8P8AEteLnGHWKwFWk4t3XTc9vI6/1XMaNXmSs+uiN74V6lpW&#10;r+AtBn0YxCx+yR7FjHCfKMr9fWuwJ4xnJr4q0L4GfGjwpKZNElg08SdRFfDZ/wB8VuHwL+0Rt+bW&#10;1x6G4FeJhc5xNOjGFbB1OZLpE93FZBhpVpTo46nyt9Zan1vGOPl+72peOf71fPfwc8LfF/SvHkU/&#10;jDUludDMD74hcBz5n8NfQq9efvV9Rg8TLFU+edNw8mfLY7BrBVfZRqRnpvHYBz0+7Q2OcfeFKgx2&#10;wK4D42a5q2gfDzU5tBtLm71SVPKh+yjc6Fv4q1r1VQpyqy6I5aFGWIqxpR6vqecfGz4+TWupP4K8&#10;DxPqnim5/dtND8y2vr/wL+VbnwE+Bcfw2gm1fWZ/7R8UXv8Ar5Sdwg/2V9/Vq8E+GWueOPhZYzf2&#10;d8N7q9v7l/MuNUuk/eyV31l8efizLewRt4ElMbuofCDivz/DY+jXxKxuOjOU/srklyw/+2/vH6Xi&#10;8tr0MNLA5dKCh9qbnHmn+Pux/umj+1u5sPEPw61CQf6LFfN5h/ufd5r6NgbMEbg9VyK84+OXw0k+&#10;Knw7l02L9zqkRW4t/aRedteRaT8Zvil4V8OHQrzwTdanrNsgt7e/hX93/d3P/er1pYj+y8wr1asX&#10;yVVGSaV9Yq1jw44Z5vl2HpYeUeek5RaclHSTupaljQ7Q6r+2brFxD/qrW0XzP++MVY+HUp0/9rfx&#10;jbXPE1zAJI/9v5dxrqv2dPhJqnhD+1PE/ib/AJGXV38yRP8Ankn92sr48/DjxJp3jLTfiF4JQS6t&#10;aoYrm24G9P8A2bd9015yw2Ip4WONlB83tfatdeV6f+Bcp60sZh62NqZfCouV0lSU/s80dd/5eY9r&#10;8TzR23hfV55D5KLaS5/75NeH/sT2Elv8PNSupP8AV3F6fL+i/L/SuY8XfED4lfF/SIfC2m+DrrQf&#10;to8u9u7vBT/7Fa+hPhd4Dh+HHgfTdBtfmFsn7yQ4y7sdzN+Jr1KNT+08yp4ilF8lJPVq13I8WvS/&#10;snK6mErSTq1ZR0UlLljG+rt/MeK/tbt/xNdAU8go/wD6FXdaP+zv4EutLtLmXSHMksKyP/pEo+8v&#10;+9XCftb4OseH8dkP/oYr6H8ONjw/phI/5do+/wDsivEwOCw2Mz3HrEU1Pl5N1f7J62NxuJwWQ4D6&#10;tUcObnvZ2+0c94N+EnhrwDey3Wj2H2SWRAjnzXb5fxauzZecqcH1p2eM5xTd2enNff0MPRwsPZYe&#10;Ciuy0Pz/ABGIrYqftcRJzl3epNRRRXWYhRRRQAUUUUAFFFFABRRRQB8Xf8FZfF0vhf8AZD1O3t5h&#10;FLq+o21i4H/LSNtzN/6BX4c3us3upxWkNzdyTw2qeVbiQ7vLT+6K++f+Ctn7TE3xA+JS/C6ygMGn&#10;eFLhjcy+Z/x8Tsq/+gr/AOhV+fMUUkkwRAS9AFiDT7q5tpp4oZZYrcfvJB92OqiruNfqN/wSL/Z+&#10;0fxv4I+IuseKNMh1TSNT26RJYXke5JAvzN/6FX0jqP8AwSn+CU3xD03xPaWN3ptpazRSyaJDLvtJ&#10;dvVW3fNtbvQByH/BKD9lu++EHw91Lx94nsorTxB4mjQWUco/fW9l975v7vmNtbb/ALAr7/qvb20V&#10;nDFBEBFEi7EjqxQAUUUUAFFFFAHC6nLaJ8WNIjbWJIbs6dLs0obtkq7v9b/d+Wu6rkL+7uU+Imm2&#10;wm08WkljL5kEv/Hy/wA33k/2fWuvoAKKKKACiiigAooooAKKKKACiiigDJ13RLPxHpFxp99EJrW5&#10;Ty5Iz0NfOvxF/ZrTw/o13qegXc0/2dd5spBu+Uf3efvV9MgNxu/GmXMMdxBIj8xuuDXz2a5Lg84p&#10;uGIppu2j6o9vK85xmVTvh5aX1XRn54rLIjwyR/upYn8xJP7jivt34R+NP+E58FaZqMg/0rZ5Vxz/&#10;ABr8ufx618hePPDn/CIeMdY0g8RpN+7/ANxvu16v+yl4gkj1TV9DeUeVKiXMcZ67ujfoBX4rwZi6&#10;uV5xLL6u07xa/vLY/YeLsLSzPKY4yj9i0k/7stz6hooor+iz8DCiiigDkPHcsMU+hCfUpdNJvl2e&#10;V/y1/wBmuvrmvFtzLb3GjiOazgEl2ocXf/LT/ZT/AGq6WgAooooAKKKKACiiigAooooAKKKKACii&#10;igAooooAKKKKACiiigArzf4D3FrdeAhJZ+IJ/E0P266/4mF1u3/61vk+b+7938K9IrhPg/e3Oo+D&#10;/NvLzTb2c3Uw87Sf9T9//wBC9aAO7ooooAKKKKACiiigAooooAKKKKACiiigAooooAKKKKACiiig&#10;Arkkmt/+FlTRnU5fO+wr/oH8H3vvV1tcyl1KfHc0PnWnlfZFPkj/AI+Pvfe/3aAOmooooAKKKKAC&#10;iiigAooooAKKKKACiiigAooooAKKKKACiiigAriviRLbwJ4fNxqcumD+14PL8nd/pL7ZMRPt/hb/&#10;ANlrta5Px1c3NrHo32eezh8zU4o5Ptf/AC0Qq2VT/pp6UAdZRRRQAUUUUAFFFFABRRRQAUUUUAFF&#10;FFABRRRQAUUUUAFFFFABXwv+wb/ydP8AtVf9h62/9rV90V8L/sG/8nT/ALVX/Yetv/a1AH3RRRXm&#10;/wAa/jv4N+AHg+fxB4w1q10yFEPkQtJmW4f+FETq1AHpFFfEP/BPD9rPxf8AtSeIfiVea/NANJsb&#10;uI6XbRR7DFG275f++QPxr7eoAKKRm218CfHD9vHxx4q+Nw+En7Pvh+08S61bbo9Q1W8G+3jf7rf7&#10;qp3ZqAPvyivzS1D9rr9o/wDZN8R6IPjt4e07WPB+pXHlvqumf8st3+1/s9drV+jWh65YeJNEstY0&#10;y4ivNPv4Uube5i5SSNlyrfligDTrnvG99f6Z4N1q70mHztVis5ZLaL72Ztp2/wDj1dDWH4x1/wD4&#10;RbwprOr+R9r+wWstz5P9/au7bQB+NHiD9if9rP4o/EWf4jXumxab4lv3837fDexWMw9PlixtbFN8&#10;QfsAftc+KfEWm6/rE/8AaetaZt+xahPravNb7W3Ltbr96voCT/gs7bQzyx/8Kn1bh/8An6/+xprf&#10;8Fo7Zf8Amk+rf+BX/wBjQBw/wt/4Jh/GX4l/EbTvFHxo8TDyLG6ikkjnvmvrm4Rfm2o33VXdX6zW&#10;lrFZ28MEAAjjRY0H+yvFfmv4f/4LKWvibVoLDT/hbqU0ssixfurpXZNzKu7hfev0i0q+/tHSrG78&#10;nyjcwpJ5R6puUNtoAv0UUUAFFFFABRRRQAUUUUAFFFFABRRRQAUUUUAFFFFABRRRQAUUUUAFFFFA&#10;BRRRQAUUUUAMevy4/Yu+LHxY8C6V8RbPwJ8Jz440mXxZeSSX4v1g8t93zLtNfqO9fFP/AAS4/wCR&#10;H+KX/Y533/oVAH2J4evb7UdCsrvULP8As2/lhWSe1zu8p/4lrVoooAKKKKACiiigAooooAYO9c/4&#10;7/5ErXv+vGX/ANANdAO9c/47/wCRK17/AK8Zf/QDUz+FmuH/AI1P1R+D83+ul/3zX7G/sU/8mx+B&#10;v+vV/wD0Y1fjlN/rpf8AfNfsb+xT/wAmx+Bv+vV//RjV8XkX8eXof054p/8AImof9fF+Uj3aiiiv&#10;tj+XgooooAKKKKACiiigAooooAKKKKACiiigAooooAKKKKACiiigAooooAKKKKACiiigAooooAKK&#10;KKACiiigAooooAKKKKACiiigAooooAKKKKACiiigAooooAKKKKACiiigD4e/a/8A+T3/ANlv/sI3&#10;X/oK19w18Pftf/8AJ7/7Lf8A2Ebr/wBBWvuGgAooooAKKKKACiiigAooooAKKKKACiiigAooooAK&#10;KKKACiiigAooooAKKKKACiiigAooooAKKKKACiiigCMdTXM/E7/knPin/sGXP/opq6YdTXM/E7/k&#10;nPin/sGXP/opq3ofxoeqMq38OXofjbY/8g+D/cWv1b/ZK/5N08Bf9g1P61+Ulj/yD4P9xa/Vv9kr&#10;/k3TwF/2DU/rX7h4g/7jT/x/oz8l4J/3uv6fqew0UUV+EH6+FFFFABRRRQAUUUUAFFFFABRRRQAU&#10;UUUAFFFFABRRRQAUUUUAFFFFABRRRQAUUUUAfFP/AAVS/wCSOeBv+xz07/0Jq+zbD/jzt/8AcX/0&#10;EV8Zf8FUv+SOeBv+xz07/wBCavs2w/487f8A3F/9BFAFmiiigAooooAKKKKACiiigAooooAKKKKA&#10;CiiigAooooAKKKKACiiigAooooAKKKKAI9/tRn3ri7v4yeCNOvZ7W78TadBd28hjkiluFDxv/dxT&#10;P+F4+Asf8jbpX/gStdCwuIeqg/uZy/WqC/5eL70dvvNG81xH/C8fAf8A0Nmlf+BK0f8AC8fAf/Q2&#10;aV/4ErT+qYn/AJ9v7mH1qh/z8X3o7feaN5riP+F4+A/+hs0r/wACVo/4Xj4D/wChs0r/AMCVo+qY&#10;n/n2/uYfWqH/AD8X3o7feaN5riP+F4+A/wDobNK/8CVpV+OHgNv+Zt0r/wACVpfVMT/z7f3MPrVD&#10;/n4vvR+VvxQG74neKx/1FJ//AEJq+6P+CenHwRvB/wBRe5P/AI9Xwj8SLiK8+IviW4t5vOil1CeS&#10;OWL7kibq+yP2G/iF4a8I/B67s9Y1y00+6/tOeXyruUI4TdX7xxZTnPIoxjFt3h/6SfkPDNSEM1qS&#10;lKys/wAz7G3mjea4j/hePgP/AKGzSv8AwJWj/hePgP8A6GzSv/Ala/CPqmJ/59v7mfr31qh/z8X3&#10;o7feaN5riP8AhePgP/obNK/8CVo/4Xj4D/6GzSv/AAJWj6pif+fb+5h9aof8/F96O33mjea4j/he&#10;PgP/AKGzSv8AwJWj/hePgP8A6GzSv/AlaPqmJ/59v7mH1qh/z8X3o7fqOuaRifT9a4f/AIXd4Cx/&#10;yNmlH/t4FdJoPiHS/FGmRaho93DqVlLyk8D7lP41nOhVpx5qkGl5oqFelN8sJJ/M2aKKKyOgKKKK&#10;ACiiigDw74x/HzUvhf4q0zSLTwzLrMd4m/zll2BPmx/drd+M/wAV734Y+D9O1iz0Y6xNdTxxG3Eg&#10;Ty9w616S8EU2N8SVwXxl+Ktl8IvDEOrX2nS6nFLMtv5EO3PzfWvCxCrYenXqzxFo9Pd+D/5I+gws&#10;8PiKuGo0sLzTW65n7/8A8ieJf8Nn65/0Idx/39/+xo/4bO1z/oQ7j/v9/wDY19JeFdVt/E/h3TdW&#10;W18iO9t47kRSgbk3LuwfzrWFjACf3Ef/AHxXAsBms1zRx3/kkT0pZnlEG4yy5XX9+R4T8H/2kdS+&#10;JXjePQbvwrNpcUkDyi6aXeAV/h+7XvhC/MMdK8cl+OFtbfGeHwTBpKkyny5L/K/f9MCvZlYEcHg1&#10;6GV1nUhOE63tZQdm+Xl+R5OcUlCrTnDD+xjOKklzc3zJKKKK9w8MKKKKACiiigAooooAKKKKAPmH&#10;9rn/AJDHh/8A3D/6GK+ivDX/ACLumf8AXtH/AOgivnX9rn/kMeH/APcP/oYr6K8Nf8i7pn/XtH/6&#10;CK+Byf8A5H2Y/wDbn/pJ91mv/Ihy7/t//wBKNSiiivvj4UKKKKACiiigAooooAKKKKACsPxj4nsP&#10;BPhTWNf1SXydP0u1kuriT0RV3NW5XwH/AMFZv2mJPhd8JIPAGiz+VrfipGjuSPvRWX8f/fX3aAPy&#10;B+KfjW++JXxF8SeJ9QvJby71O+luTNN9+QM3y/8Aju2vsj/gk7+zTH8VvizcePNYtIp9A8Kuvlxz&#10;AMst63Krt/2V+bmvhvRtE1DxHq9ppmmWU+pahdSCKC2tYt8kj/3VVfvV++//AATq+Ed98Hf2WfCe&#10;l6rZmz1a+83VLmGWIxyx+c25VdTzuVfloA9j+Evwi0L4M+HbzRtAg8m1ub6e+kz955JG3NXeUUUA&#10;FFFFABRRRQAUUUUAchfxf8XM0t/7AinxYy/8Tr+K3+b/AFX/AAKuvrhtUjtD8WdHeSG/Nz/Z0vly&#10;xf8AHt97+P8A2vSu5oAKKKKACiiigAooooAKKKKACiiigAooooA+U/2ptC+x+MtO1JIv3d9B5byf&#10;7SfdrgvhP4hHhj4i6NeyDMRk+zyf7kg2/wBa+h/2ndDGp/DaW/76ZMtx+ZC/+zV8ls0kY8xP9a1f&#10;zZxVTllHECxdLq4zX6/kf0JwzUWa5EsNPtKD/r0Z+iIbINKBuOfWsLwVrcfiHwvpuoR8xzwrIPxF&#10;bwG1RX9G0qka0I1Y7NH8+1KbpTlTnvFj6KKK2JOY8YR+ZPo//Eni1T/S15l/5dv+mldPXIeOkhe4&#10;0Hz4buY/bk2fY/X/AG/9muvoAKKKKACiiigAooooAKKKKACiiigAooooAKKKKACiiigAooooAK4P&#10;4NwyQeDBHJ4Zh8Jn7VP/AMS6GTeg+b7/APwL71d5Xm3wFhtbfwEEtLPVbKL7bdfutXj2Tf61v/Hf&#10;SgD0miiigAooooAKKKKACiiigAooooAKKKKACiiigAooooAKKKKACuYWLPj0yf2NEP8AQl/4mv8A&#10;H97/AFddPXIpFF/wsuZ/IvPN+wr+9/5d/vf+hUAddRRRQAUUUUAFFFFABRRRQAUUUUAFFFFABRRR&#10;QAUUUUAFFFFABXJ+PI/Mi0Yf2NFrP/Ezi4l6Wvyt+/8A+A/+zV1lcT8SoreSLQPtEN/MP7Yg8v7F&#10;1jfbJhn/AOmfrQB21FFFABRRRQAUUUUAFFFFABRRRQAUUUUAFFFFABRRRQAV5b8eviB43+HXhW31&#10;HwN4Bm8f6rJOsUmnwXSwtGn97c1epUUAfHQ/ap/aHP8AzbPqP/g3j/8Aia4H/gm7q2ra/wDHv9pa&#10;/wBc0aXw3qt1q9nJc6TLJve2f9/8hbvX6B18L/sG/wDJ0/7VX/Yetv8A2tQB90V8ieKv2DNG+Ivx&#10;1174n/EnWrrxZa58zSvDk3FpZoqn5G/vfpX13VPU/wDkFXv/AFxf/wBBoA/N3/gkPDFb+MPjhHBB&#10;5MUWriOOJPuRoJJMKK/S6vzT/wCCRP8AyPHx3/7DH/tWSv0soA4f40+KJfBnwm8Y65BzNp+lT3CD&#10;3VDX5ffsRftP+Cf2avg/rHiDU9IuvE/xJ8XajPcx6fpEXnXfkL93zW/hj3V+mP7RGkXWvfAnx9p9&#10;kPNurrRrqOMe/ltXxj/wR1+F/hrT/hLrPi/+zI/+Evl1GWxuLyX5nijX/lmn933oApL+3f8ACj9p&#10;oWXw4+O3gDUPCUN7fxfZxqW77P5y/dZmwu3723/gVfob4d0PTfDeiabpek28NnpVjAlvawQ/cjjV&#10;QqqvtivkX/gqh8PfDXiX9lrWdf1SGGHWtDmil06/wqy7y23yt391v7v+zXsv7HOv6l4l/Zm+HN9q&#10;6kag2kQRlpfvSIq7Vb/vmgD2uoZYo7mExyDzY39ampGbbQBz3/Cu/Cv/AELWkf8AgDH/APE1DcfD&#10;XwldW80EnhrSTFKnluPsMfI/75r4W/aa/wCCqkfgfx7d+BfhT4ZPjLX7aZrWS7ljd4fOH3lhRPmk&#10;Zfyr52vv+Ch37WHhnx7o2havotpBqerSI9not1o6wy3G5tqr/e+9QB2//BS/4a+F/wBmvxv4B8f/&#10;AA1WLwn4vuZ232GnRfuroKV+fZggf3ffdX6a/C3XtT8VfDTwxrOsWn2LVb7T4Lm5h/uOyKzCvhr4&#10;O/toeCf2ofF9n8M/jr8NbTw341E3+hG8tfk8xW3Kq+Z+8jk+Xd6V+hkEEdvDHGmPLjXYBQBPRRRQ&#10;AUUUUAFFFFABRRRQAUUUUAFFFFABRRRQAUUUUAFFFFABRRRQAUUUUAFFFFABRRRQAx6+Kf8Aglx/&#10;yI/xS/7HO+/9Cr7Wevin/glx/wAiP8Uv+xzvv/QqAPtmiiigAooooAKKKKACiiigBg71z/jv/kSt&#10;e/68Zf8A0A10A71z/jv/AJErXv8Arxl/9ANTP4Wa4f8AjU/VH4Pzf66X/fNfsb+xT/ybH4G/69X/&#10;APRjV+OU3+ul/wB81+xv7FP/ACbH4G/69X/9GNXxeRfx5eh/Tnin/wAiah/18X5SPdqKKK+2P5eC&#10;iiigAooooAKKKKACiiigAooooAKKKKACiiigAooooAKKKKACiiigAooooAKKKKACiiigAooooAKK&#10;KKACiiigAooooAKKKKACiiigAooooAKKKKACiiigAooooAKKKKAPh79r/wD5Pf8A2W/+wjdf+grX&#10;3DXw9+1//wAnv/st/wDYRuv/AEFa+4aACiiigAooooAKKKKACiiigAooooAKKKKACiiigAooooAK&#10;KKKACiiigAooooAavWobucWlvLM/SJGeplqpq/8AyCr3/ri//oNNasGfMUf/AAUQ+HZHGl6//wCA&#10;f/16P+Hh3w8PB0vX8f8AXn/9evzxhwO/8b/+hV0+l/DjxbrVlDeaf4a1C8tZP9XLDbM6yV+/1OC8&#10;koq85Sj6zX+R+Mf62ZpObhCKl8j7o/4eHfDv/oGa/wD+Af8A9ej/AIeHfDv/AKBmv/8AgH/9eviD&#10;/hUXjb/oVNW/8ApP/iaP+FReNv8AoVNW/wDAKT/4mub/AFS4e/5+/wDk8Sv9Zs5/59f+Ss+3/wDh&#10;4d8O/wDoGa//AOAf/wBej/h4d8O/+gZr/wD4B/8A16+IP+FReNv+hU1b/wAApP8A4mj/AIVF42/6&#10;FTVv/AKT/wCJo/1S4e/5+/8Ak8Q/1mzn/n1/5Kz7e/4eG/Dvvpmvn/tz/wDr1j+Lv29fAXiDwtrG&#10;mW+m6z5t7ZT20fm2vy72RlWvjn/hUXjfv4U1X/wCk/8AiaUfCLxv28Kat/4BSf8AxNXDhXh6Eoy9&#10;pt/fiD4lzmS5fZf+Ss5C2jMVrFHj+CvtP4Jftn+Cfhx8JfDfhnU7PWZtQ021S2nkit96b/8AZbPN&#10;fLX/AAqHxt28Kat/4Ayf/E0q/CPxwvTwrq2f+vKT/wCJr6XNMNlmdUo0cVVjaL5tJRifP5Zi8fld&#10;WVWhS1l3TPt7/h4d8O/+gZr/AP4B/wD16P8Ah4d8O/8AoGa//wCAf/16+IP+FReNv+hU1b/wCk/+&#10;Jo/4VF42/wChU1b/AMApP/ia+X/1S4e/5+/+TxPoP9Zs5/59f+Ss+3/+Hh3w7/6Bmv8A/gH/APXo&#10;/wCHh3w7/wCgZr//AIB//Xr4g/4VF42/6FTVv/AKT/4mj/hUXjb/AKFTVv8AwCk/+Jo/1S4e/wCf&#10;v/k8Q/1mzn/n1/5Kz7d/4eG/Dz/oF6//AOAf/wBej/h4f8PP+gXr/wD4B/8A16+Iv+FReN/+hU1X&#10;/wAApP8ACob/AOGXi3TLGa8vPDeq2drEnmySy2zIkaf3vu048J8Py/5e/wDk6/yD/WjOP+fX/krP&#10;uJ/+Chvw7jz/AMSzX/8AwC/+vX0p4f1mHxDoenapbh4oL6FLiNZR821l3D+dfjHIWYnP41+xHwuw&#10;fhx4Zz/0DLb/ANFrXxvFmQYLJadGWEv7zd7u59Tw3nWJzadSGIt7qWx1lFFFfnJ94FFFFABRRRQA&#10;UUUUAFFFFABRRRQAUUUUAFFFFABRRRQB8U/8FUv+SOeBv+xz07/0Jq+zbD/jzt/9xf8A0EV8Zf8A&#10;BVL/AJI54G/7HPTv/Qmr7NsP+PO3/wBxf/QRQBZooooAKKKKACiiigAooooAKKKKACiiigAooooA&#10;KKKKACiiigAooooAKKKKACiiigD8ffjhDH/wu3x9/wBhq5/9GtXFeTEG/wBVmu6+OAz8a/iCf+o3&#10;c/8Ao1q+ov2AvB+ieJvBHiuTWNHtNSki1Ty0N3bq/G3/AGq/p2vmiyfJ6WLlHm5Yw09eU/n+jl0s&#10;0zWrh4y5dZHxFsj/AOedGyP/AJ51+xH/AAqbwV/0Kuk/+AUf+FH/AAqbwV/0Kuk/+AUf+FfGf8RC&#10;pf8AQM//AAL/AIB9P/qTW/5/r/wE/HfZH/zzo2R/886/Yj/hU3gr/oVdJ/8AAKP/AAo/4VN4K/6F&#10;XSf/AACj/wAKP+IhUv8AoGf/AIF/wA/1Jrf8/wBf+An477I/+edGyP8A551+xH/CpvBX/Qq6T/4B&#10;R/4Uf8Km8Ff9CrpP/gFH/hR/xEKl/wBAz/8AAv8AgB/qTW/5/r/wE/HrJprZbvX7D/8ACpfBf/Qq&#10;aT/4BR/4Uf8ACpfBf/QqaT/4BR/4Uf8AEQqP/QM//Av+AT/qPV/5/r/wE/HfZH/zzo2R/wDPOv2I&#10;/wCFTeCv+hV0n/wCj/wo/wCFTeCv+hV0n/wCj/wo/wCIhUv+gZ/+Bf8AAK/1Jrf8/wBf+An477I/&#10;+edGyP8A551+xH/CpvBX/Qq6T/4BR/4Uf8Km8Ff9CrpP/gFH/hR/xEKl/wBAz/8AAv8AgB/qTW/5&#10;/r/wE/HnbH/zyo2x/wDPKv2G/wCFTeC/+hV0n/wCj/wqC9+FPguOznf/AIRXSciNj/x5R/3fpR/x&#10;EKl/0DP/AMC/4BP+pNf/AJ/r7j8gkijwoFfpf+wqu39nTQB/02n/APRrV+aMfNxN/wBdn/8AQq/S&#10;/wDYY4/Zz0D/AK7XH/o1q9Xjz/kVR/xx/wDSZHLwauXH1Y+X6n0JRRRX4AfsoUUUUAFFFFAHmvxl&#10;+F8vxO8LmzstSn0fU4m8y3uYJGTn+6+08rXyn8VPgj4p+Gvh2HVNW12bXYZJki+y/O/z/wB7lmr7&#10;vkOG3EZxWH4v17SfDHhy71XWpUt9Pt08yR5enH9a+WzfJMLmUJVasuV23vp80fU5Nn+My2VPD0o8&#10;8L/DbX0TPlLw3+zD4w8Q+HdO1K08YTWlpe20VxHaebMnl7l3bfvVon9kbxwWwfG8mfUyTf8Axyov&#10;En7UvjjWIbzU/CuiR6Z4csX8uS6u4w/Xhe3y16b4e+KXijUP2d/+EwEEOoa/5bSAwR4Q/N12V8vh&#10;8NklaUqcPaPljzXvKzUe2p9jisVxFh4xrTlTXPPlt7t4uX82hm/Bv9mO68C+Lv8AhI9e1iLV7qJM&#10;W8UUTDDf32ZmO5q+gTw2AcEdD6V498A/j1b/ABZtJLO7i+xa7aopli/hlU/xL7V7E4wC3f1r7PJq&#10;eBhhYyy74H+fmfA53UzCeMlDMfjjp8vKxPRRRXvHhhRRRQAUUUUAFFFFABRRRQB8w/tc/wDIY8P/&#10;AO4f/QxX0V4a/wCRd0z/AK9o/wD0EV86/tc/8hjw/wD7h/8AQxX0V4a/5F3TP+vaP/0EV8Dk/wDy&#10;Psx/7c/9JPus1/5EOXf9v/8ApRqUUUV98fChRRRQAUUUUAFFFFABRRRQBWu7mOxs5riU+XFGjO5r&#10;+c/9sX4x6l8cP2hPFev38wmijunsrOOKTekUMbbVC1+2f7cvxy034Dfs7+INVu4RPdX8DabZWnmb&#10;fMkkXbn/AIDX87zNuNAH3l/wSL+DV14v/aDXxle6PLP4f8PWkskd/LF+6ivW2rHtb+9t31+2tfJ/&#10;/BMr4cr8O/2RfCgLSGbXJJdXkjmj2NGZDt2/98xj86+sKACiiigAooooAKKKKACiiigDidSuNnxS&#10;0iD+2PJzp8p/sry8+b83+s3f7NdtXJX327/hYmmeX/Z39n/YZfM83/j737v4P9n1rraACiiigAoo&#10;ooAKKKKACiiigAooooAKKKKAOe8a6UNe8L6pp5QSG4gdEH+1t+X9a+CfIktz5E/+tido5P8AfX5W&#10;r9Dw4LlT1FfE3xk8PDwz8StXtxEIoJX+0xEf7XzN/wCPV+MeIuC5qNDGw+y+V/PVH6z4f4y1SvhP&#10;5veXy0Z7x+zF4iXU/h+dOf5ZdNnaMR/7BOVr2PAGMd6+Tv2YfEP9keN7rT3H7rU4h1/vr91a+slI&#10;AFfZcJY769k1KX2oe6/l/wAA+U4swX1PNqtvhn7y+e//AJMS0UUV9qfInKeNpvKn0b/iZ/2Z/pqc&#10;eXv+0f7NdXXNeLvtPn6P9n+yY+1r5n2v+5/sf7VdLQAUUUUAFFFFABRRRQAUUUUAFFFFABRRRQAU&#10;UUUAFFFFABRRRQAV518EbqW88BrI/iD/AISUm7n/ANP8rys/vD8m3n7v3fwr0WuG+EP9p/8ACH/8&#10;TT+yftX2qfH9j/8AHvs3Hb/wL1oA7miiigAooooAKKKKACiiigAooooAKKKKACiiigAooooAKKKK&#10;ACuVSb/i4s0f9p/8uK/6B5X+197dXVVzY+1f8Jsc/ZPsn2Rf+vjfu/8AQaAOkooooAKKKKACiiig&#10;AooooAKKKKACiiigAooooAKKKKACiiigArjfiJcGBNA2ap/Znm6vBH/q9/2j5ZP3WP8Aa/8AZa7K&#10;uW8bm98nR/sf9n5/tGLzP7R/557W3bP+mnpQB1NFFFABRRRQAUUUUAFFFFABRRRQAUUUUAFFFFAB&#10;RRRQAUUUUAFfC/7Bv/J0/wC1V/2Hrb/2tX3RXwv+wb/ydP8AtVf9h62/9rUAfdFVL+PzLKdE/uMP&#10;/Hat0UAfB/8AwTY+BXjb4O+Kvi7d+L9Am0a21jU/NspJ/wDlqnmydK+svjjq3i/QPhX4gv8AwDps&#10;WqeMIoVOnWk33JH3Luz/AMB3V31FAHln7POs+OPGPwZ0a9+J+lw6P4wuY5ft9hFFsWP52Vfl3H+H&#10;FfGev/s+/Hf9jT4peJ/F/wAC7O08ZeBdcke4ufC12WLxSM3RE3Dc3oy/w8Gv0fooA/LnxB8Of2nP&#10;2/tU0XSviJoFp8MvhzY3qy3loY2R7nb/ABbWZmduqj7oG6v0v8MeHrHwh4d0vQtLhFvpem2sVlbQ&#10;j+CONQqr/wB8qK16KACvJf2qPGl18Ov2e/HPiDTx/pdjpcpj/wC+a9arl/iV4IsfiR4C1/wxqEXm&#10;2mp2klrIP95aAPz4/wCCPHwh0O58F+JPiVf2Vte+Jbq/a2truYbpbeMfM23PTc38XXisD9tWTP8A&#10;wU6+B3/XbTP/AEpauQ/Yv+Kvi/8AYj/aLvfgb4z0CabSvEGqLHbywp88cn3Y54v70bL1q7/wUP8A&#10;HOm/DT/goN8LvFerib+ydHt7G+ufI+aXYk7M23/aoA6z/gsT4LsfDV98O/iVpnk2Wv2935Uk0XyT&#10;XG3a0Z3f7O2v0Q+DvieXxp8LfCWuXA/0q/0yC4l/3mRd361+W/i3W/F//BUv9oLw9b+H9Bm0D4Ye&#10;GZfM/tC7jP7yPcC7P2Zm27Qq9K/WzSNIttD0qz0+ziENpawpbRx+iKu1RQBoUUUUAFFFFABRRRQA&#10;UUUUAFFFFABRRRQAUUUUAFFFFABRRRQAUUUUAFFFFABRRRQAUUUUAMevin/glx/yI/xS/wCxzvv/&#10;AEKvtZ6+Kf8Aglx/yI/xS/7HO+/9CoA+2aKKKACiiigAooooAKKKKAGDvXP+O/8AkSte/wCvGX/0&#10;A10A71z/AI7/AORK17/rxl/9ANTP4Wa4f+NT9Ufg/N/rpf8AfNfsb+xT/wAmx+Bv+vV//RjV+OU3&#10;+ul/3zX7G/sU/wDJsfgb/r1f/wBGNXxeRfx5eh/Tnin/AMiah/18X5SPdqKKK+2P5eCiiigAoooo&#10;AKKKKACiiigAooooAKKKKACiiigAooooAKKKKACiiigAooooAKKKKACiiigAooooAKKKKACiiigA&#10;ooooAKKKKACiiigAooooAKKKKACiiigAooooAKKKKAPh79r/AP5Pf/Zb/wCwjdf+grX3DXw9+1//&#10;AMnv/st/9hG6/wDQVr7hoAKKKKACiiigAooooAKKKKACiiigAooooAKKKKACiiigAooooAKKKKAC&#10;iiigBnpVTV/+QVe/9cX/APQTVv0qpq//ACCr3/ri/wD6CaI/EiXsfiun3T/vtX6m/sftv/Z78Jf9&#10;cG/9DavyxX7n/A2/9Cr9TP2Pv+Te/CX/AFxb/wBDav3rj7/kW0/8f6M/HODv+RlV/wAL/wDSke10&#10;UUV+Cn7KFFFFABRRRQAUUUUAFFFFABRRRQBG1eaftKf8kC8d/wDYIn/9Br0tq80/aU/5IF47/wCw&#10;RP8A+g13Zd/vdH/FH/0o48X/AAKno/yPyXH+pj/4DX7F/C3/AJJ14Z/7Blt/6KWvx0H+pj/4DX7F&#10;/C3/AJJ14Z/7Blt/6KWv1zxD/hYf1l/7afmXA/8AExHojrKKKK/FT9ZCiiigAooooAKKKKACiiig&#10;AooooAKKKKACiiigAooooA+Kf+CqX/JHPA3/AGOenf8AoTV9m2H/AB52/wDuL/6CK+Mv+CqX/JHP&#10;A3/Y56d/6E1fZth/x52/+4v/AKCKALNFFFABRRRQAUUUUAFFFFABRRRQAUUUUAFFFFABRRRQAUUU&#10;UAFFFFABRRRQAUUUUAfj/wDHL/kt/j7/ALDdz/6Mavr/AP4Jx/8AIk+LP+woP/QK+QPjl/yW/wAf&#10;f9hu5/8ARjV9f/8ABOP/AJEnxZ/2FB/6BX77xH/yTUP8MP8A20/HMg/5H9T/ALfPsGiiivwI/Ywo&#10;oooAKKKKACiiigAooooAKKKKAGelVr//AJB93/1zb/0GrPpVa/8A+Qfd/wDXNv8A0GmtxPY/FeP/&#10;AI+Jv+uz/wDoVfpj+wx/ybnoH/Xa4/8ARrV+Z0f/AB8Tf9dn/wDQq/TH9hj/AJNz0D/rtcf+jWr9&#10;848/5FUf8cf/AEmR+O8Hf8jGt6f+3H0HRRRX4EfsYUUUUAFFFFAEeDjpxXzR+2nqtwfD+g6QB/ot&#10;zdebKf8Ad+7/AOhV9K7SOc15b+0L8L3+KHgGa0syBqds/wBot/8AbI/h/wCBV4Gd0KuKy6tSo/E1&#10;/SPeyDE0cJmdGtiPhi/6Zx/xc0Cy8NfsqT2WnwxRwx2tof3X8b+bHuaul/ZZG74IeHwTwUf/ANCr&#10;521r403s3wfvvh14h02W01m3SKK3ll+QbFdWVXX733V+93rW8B/tM23w1+F1loFpp013rMUbfvZP&#10;9VG7f+PNXxtHOsBSzGOIlLliqXLb+V83w2Puq+SZhVyuph4R5pyr81/5o8vxcxo6TZReEf2ufs+k&#10;fuobl/3kUX3I933lr6/ZNx56ivlj9mf4c69rXjW7+IPiaKSGSTcLcTR7HkZurbP4V9K+pycrtBya&#10;+j4cpzjh6lWUeVTnKSX90+V4nqQniqdGMueVOEYt/wB5E1FFFfXHyIUUUUAFFFFABRRRQAUUUUAf&#10;MP7XP/IY8P8A+4f/AEMV9FeGv+Rd0z/r2j/9BFfOv7XP/IY8P/7h/wDQxX0V4a/5F3TP+vaP/wBB&#10;FfA5P/yPsx/7c/8AST7rNf8AkQ5d/wBv/wDpRqUUUV98fChRRRQAUUUUAFFFFABRRUM9xFDBLJIc&#10;Rpy9AH5M/wDBZP48Wus67oHwv0/yp5dM/wBO1CXHzxuy/Kn/AHz81fDn7Lfwzu/jB8fPBnhuDTjq&#10;cN1qEUl5D/06qwaZv++Q1av7ZnxK/wCFsftJeOdejm861N81tbn/AKZx/L/7LX1x/wAEVfB8WofE&#10;zxx4guLMSfYdPSG2uj/yzkZ/m/8AHaAP120+yg0yxt7S3iENtbosUUY6IijC/oKuUUUAFFFFABRR&#10;RQAUUUUAFFFFAHE6hp8bfFPSLz+zJJpI9PljF+JPkj+b7u2u2rhtQa2PxX0ffPeC7OnS+XDF/wAe&#10;7pu+83+1Xc0AFFFFABRRRQAUUUUAFFFFABRRRQAUUUUAMwD3r59/av8ACfn6Xp3iK3iBltn+zTyd&#10;9jfd/wDHsV9AlsZ9qyfE2g2vifQ73TLvm2uozG/FeFnOXxzTAVcJ/MtPXoevk+YPLMdSxfSL19Op&#10;8G6VqUuh6tZanBzJbTLIf/Zv/Ha+8PDuv23ibQ7XUrSQSw3EauCK+KPHXgfUPh3rMun6hGGtjzb3&#10;X8Mif/FVn6d4t1vSdFm0601GW0sZH8x0ik2Hd/v/AHq/BuH88q8K1q+FxdN+n95H7dnuS0+JqFHE&#10;4WotNn0cWfdr69pttLskvbeOX0LjNWrW9tr1d8M0cw/6Zybq/PhWmvvNf97dS/xyfM1WtK8Q6tpM&#10;/n6df3NrL/0zkbZ/3z92vqoeI/v/AL3C8sP8X/2p8xPw+fJ7mI97zj/wT7c8aWcd3JoxbTpb7yr1&#10;ZAYpNnlf7RrpcZcnbkHvmvnf4e/GeLxudH0fX57uz1mO6X7PLafIl58vRv619FFctx1/nX6xl+Pw&#10;+aYaOKw8rp/1Zn5fmGAxGW15YfER1X9XRNRRRXqHCFFFFABRRRQAUUUUAFFFFABRRRQAUUUUAFFF&#10;FABRRRQAV518D9Mj0nwGlvFo03h+MXc+LSabzWP7w/Nu/wBqvRa83+BTWTeAf+Jdeaje2322fEur&#10;/wCu/wBYd3/AfSgD0iiiigAooooAKKKKACiiigAooooAKKKKACiiigAooooAKKKKACuUSzj/AOFi&#10;TXP9my+b9hWP7f5nyY3fc211dcmjWw+Is3767+1/Yl/c/wDLvs3fe/3qAOsooooAKKKKACiiigAo&#10;oooAKKKKACiiigAooooAKKKKACiiigArjPiHZJexeHxJpsupiPV4JcRSbDFhX/e++3+7XZ1xfxIe&#10;2WLw/wDaJrqEf2vB5f2TrI+2T5X/ANn1oA7SiiigAooooAKKKKACiiigAooooAKKKKACiiigAooo&#10;oAKKKKACvhf9g3/k6f8Aaq/7D1t/7Wr7or4X/YN/5On/AGqv+w9bf+1qAPuiiiigAooooAKKKKAC&#10;iiigApGbbS15D+1h4r1jwV+zp4+1nQOdWtNLlkt+N3O2gDwD46f8FCP2dfA3xEsrfVLI+LPEOh3L&#10;R/b9PsVm+wv91tsrY/8AHa9d8K6b8CP2wbKDx5Z6NonjSWKP7N9qvIt81v8AxeW6t92vib/gl1+y&#10;h8P/AIu/C3xN4w8b6LaeJtRvr1rWITlv9Gj+bd3+8x/i6iq/7Emn3X7OP/BRPx78ILC4Y+G75J1E&#10;U0nQJF50H/Atr7c9TQB+gnwe+LXwn1nUtT8E+AtT0mG/0Jvs9zotnH5LxbfRcfN9VzXrtfkH+3r8&#10;B7b9jX4w+DPi98N9S1DRY7/UWlvIjc7zFJuVmCbvmZWXflW3V+rngTxPD408HaLr8H+p1Kziuh/w&#10;Jc/1oA6CiiigAooooAKKKKACiiigAooooAKKKKACiiigAooooAKKKKACiiigAooooAKKKKACiiig&#10;Bj18U/8ABLj/AJEf4pf9jnff+hV9rPXxT/wS4/5Ef4pf9jnff+hUAfbNFFFABRRRQAUUUUAFFFFA&#10;DB3rn/Hf/Ila9/14y/8AoBroB3rn/Hf/ACJWvf8AXjL/AOgGpn8LNcP/ABqfqj8H5v8AXS/75r9j&#10;f2Kf+TY/A3/Xq/8A6Mavxym/10v++a/Y39in/k2PwN/16v8A+jGr4vIv48vQ/pzxT/5E1D/r4vyk&#10;e7UUUV9sfy8FFFFABRRRQAUUUUAFFFFABRRRQAUUUUAFFFFABRRRQAUUUUAFFFFABRRRQAUUUUAF&#10;FFFABRRRQAUUUUAFFFFABRRRQAUUUUAFFFFABRRRQAUUUUAFFFFABRRRQAUUUUAfD37X/wDye/8A&#10;st/9hG6/9BWvuGvh79r/AP5Pf/Zb/wCwjdf+grX3DQAUUUUAFFFFABRRRQAUUUUAFFFFABRRRQAU&#10;UUUAFFFFABRRRQAUUUUAFFFFADPSqmr/APIKvf8Ari//AKCat+lVNX/5BV7/ANcX/wDQTRH4kS9j&#10;8Vl+5/wNv/Qq/Uz9j7/k3vwl/wBcW/8AQ2r8s1+5/wADb/0Kv1M/Y+/5N78Jf9cW/wDQ2r964+/5&#10;FtP/AB/oz8c4O/5GNX/C/wD0pHtdFFFfgp+yhRRRQAUUUUAFFFFABRRRQAUUUUARnpXmn7Sf/JBP&#10;Hn/YIn/9Br0s9K80/aT/AOSCePP+wRP/AOg13Zd/vdH/ABR/9KOPF/wKn+F/kfkuP9TH/wABr9i/&#10;hb/yTrwz/wBgy2/9FLX46D/Ux/8AAa/Yv4W/8k68M/8AYMtv/RS1+ueIf8LD+sv/AG0/MuB/4mI9&#10;EdZRRRX4qfrIUUUUAFFFFABRRRQAUUUUAFFFFABRRRQAUUUUAFFFFAHxT/wVS/5I54G/7HPTv/Qm&#10;r7NsP+PO3/3F/wDQRXxl/wAFUv8Akjngb/sc9O/9Cavs2w/487f/AHF/9BFAFmiiigAooooAKKKK&#10;ACiiigAooooAKKKKACiiigAooooAKKKKACiiigAooooAKKKKAPx/+OX/ACW/x9/2G7n/ANGNX1//&#10;AME4/wDkSfFn/YUH/oFfIHxy/wCS3+Pv+w3c/wDoxq+v/wDgnH/yJPiz/sKD/wBAr994j/5JqH+G&#10;H/tp+OZB/wAj+p/2+fYNFFFfgR+xhRRRQAUUUUAFFFFABRRRQAUUUUAM9KrX/wDyD7v/AK5t/wCg&#10;1Z9KrX//ACD7v/rm3/oNNbiex+K8f/HxN/12f/0Kv0x/YY/5Nz0D/rtcf+jWr8zo/wDj4m/67P8A&#10;+hV+mP7DH/Juegf9drj/ANGtX75x5/yKo/44/wDpMj8d4O/5GNb0/wDbj6Dooor8CP2MKKKKACii&#10;igD5a+NfxJ1/wh+0F4btbXXZNO0LZGby2x+62sy7nau++Pvxiufh14Kh1fw/NY3d1JcpF++fcNjd&#10;+DWj8YvgXpXxchs5bieXTtStuI7uEZJX+62fvCvmn4v/ALOMnwl8Ow6xBqN5r0kkyR/ZY7Zm/wCB&#10;fLX55mMs1wCxc6MeaE/eTT96PyP0nLKeT5n9UhVly1Ie64cvx+sj6h0mXw78RfA+jX3iK20ua6vr&#10;OK5kjk2/eZQ31q1pHgb4f6HMLjT9O0e2l/56rt/xr578M/scf8JJ4d03V5fEl5ZS31tFcyWvlj93&#10;uXdt61qn9hxQR/xVt0f+2YrqhiMxqRjVngFKVt3KN/8A0k5amFyqnKVKGYtK70UJW/8ASj6ctNVs&#10;blzFBd28kg/5ZRyKf5VfHUV4F8JP2Xh8MPGcWv8A9vzal5cLReXNGB978a9+Bz1FfVYKrXrUufEU&#10;+SXa9z5DHUcNQrcmEre1jbfl5SSiiiu888KKKKACiiigAooooAKKKKAPmH9rn/kMeH/9w/8AoYr6&#10;K8Nf8i7pn/XtH/6CK+df2uf+Qx4f/wBw/wDoYr6K8Nf8i7pn/XtH/wCgivgcn/5H2Y/9uf8ApJ91&#10;mv8AyIcu/wC3/wD0o1KKKK++PhQooooAKKKKACiiigAryH9q74lWvwn/AGe/HHiG5lERi06SKIf3&#10;3k/dr/6FXr1fn7/wWQ8WR6X+z1omhpN5c2pawkhHqiK2f/QqAPxfuLg3Essr/wCskffmv25/4JJ/&#10;BofDz9nqXxRcAHUPFU/2kZi2NFCvyqvv/er8XPBuh/8ACS+L9G0rPlfbruK2z/vNtr+mrwF4aj8G&#10;+CNB0OPiLTbOK2H/AAFNtAHRUUUUAFFFFABRRRQAUUUUAFFFFAHH3t5IvxK0y2GpwwxPZSSfYP8A&#10;lrJ833v92uwrj72KX/hZWmv9itJovsUv+ly7ftEfzfdTvtrsKACiiigAooooAKKKKACiiigAoooo&#10;AKKKKACiiigDK1XRrHXLI22oWkd3C3WOVNwrjV+AXgJZvMPhu1B9i/8AjXoQU4wx4o2L2XP41wVc&#10;FhsQ+arTUn5pM66GMxWGXLQqOK8m0ZtloWn6bD5FrZwxR/3Y0ArxH9oT4RW9xp0/ifRbYRX0HN3F&#10;F/y0T+9/vLXv+OQccVHNHHPDsk+446etcWZZXhs0wksJViuXp/dfRo68tzOvlmLji6ctt/7y7M/P&#10;GK/utOvrS6sJ/sdxFIskUn+3X2/8J/HMfj7whZ6kP+PsDy7iL/nm/cV8p/GX4fS/D3xf5SQ/8Su8&#10;k32cv/PP/Z/3lp/wl+JEvwz18XMvmTaXc8Xccf6NX4pkGYz4YzD6jjdIO6frfSR+xZ1l1PiTBPFY&#10;PWatKPnp70f6+0fb3K8DpQVBGOxrI8O+JtO8UWUd3pl1FdQuMhojkVsmv6ChOFWPPB3TPwecJ03y&#10;zjZodRRRWoBRRRQAUUUUAFFFFABRRRQAUUUUAFFFFABRRRQAVwfwd1CbUfBX2ifWrXX5TdTZu7T/&#10;AFY+f7v/AAGu8rg/g8k0XhDFxpem6NJ9qn/0XSdvk/f+98v8XrQB3lFFFABRRRQAUUUUAFFFFABR&#10;RRQAUUUUAFFFFABRRRQAUUUUAFcwtzJ/wn0sH9pQ+V9iU/YP4/vffrp65pYpf+E7Mgs7URfYV/0s&#10;f677/wB3/doA6WiiigAooooAKKKKACiiigAooooAKKKKACiiigAooooAKKKKACuT8d3klmmjmPU4&#10;dMMmpxR/vj/x8/K37pf9pv8A2Wusrk/HiSPHo3l2VreH+04v+PvbiP5W+ZN38XpQB1lFFFABRRRQ&#10;AUUUUAFFFFABRRRQAUUUUAFFFFABRRRQAUUUUAFfC/7Bv/J0/wC1V/2Hrb/2tX3RXwv+wb/ydP8A&#10;tVf9h62/9rUAfdFFFFABRRRQAUUUUAFFFFABWF4x0fTNf8K6xpmsLGdLurWSG5837vlsvzZrdrC8&#10;ZeH/APhK/Ces6L5xtPt9rLbecOqblK7qAPyG/Zb/AGrPDf7Dfxp8Y+Ab/VLbxZ8NdRvvNt9Z0c+c&#10;1u3zbeu3/ddfasn4o/tIfD/QP+Ch3hr4v+ENfOp+G714JNWlEX+qTb5Mq7f9xd1fZWg/8EjPgfp1&#10;hCmqRavrN+B+8u5b5k8xv91a0v8Ah0p+z7/0BdV/8Gcv+NAHxj/wUY/ay8K/tW6/4I8EfDy4udSs&#10;4brE1zJDsSSaRlVQndq/W34S+F5fBfwy8K+H7ggy6Zp0FtJ/vqi15F8GP2Bfgz8C/EY1/wAPeGvN&#10;1aL/AI97rUZWuHt/9pN33Wr6OoAKKKKACiiigAooooAKKKKACiiigAooooAKKKKACiiigAooooAK&#10;K+e/2mv22Phx+y39jtfEt5Ne61dDzI9J0/57jZ/ff+6v+9XzUn/BYDTLK4+2av8AC3xDZeH5X/d3&#10;+Byn8J54oA/RmivKP2fv2kvA/wC0n4V/tvwZqYvBFtF3aS/JNbOw+660/wCP/wC0d4J/Zr8IHX/G&#10;Wo+RFIfLt7SEb7i5f+6iUAeqUV+dJ/4LDaH9q/tD/hWfiH/hFen9qcf/AKq+vP2ev2l/BH7S/hX+&#10;2/B2oiUxcXdhN8lxav8A3XT+tAHrVFeXfHz9ojwX+zh4PPiPxnqX2OE7kt7WIbprl/7qL3r45b/g&#10;sNof2n+0E+GniE+FN2P7Ux/kUAfoo9fFP/BLj/kR/il/2Od9/wChV7z+zz+1B4D/AGmfC8useD9T&#10;82W24vNPn+S4tj/tr/7NXg3/AAS4/wCRH+KX/Y533/oVAH2zRRRQAUUUUAFFFFABRRRQAwd65/x3&#10;/wAiVr3/AF4y/wDoBroB3rn/AB3/AMiVr3/XjL/6Aamfws1w/wDGp+qPwfm/10v++a/Y39in/k2P&#10;wN/16v8A+jGr8cpv9dL/AL5r9jf2Kf8Ak2PwN/16v/6Mavi8i/jy9D+nPFP/AJE1D/r4vyke7UUU&#10;V9sfy8FFFFABRRRQAUUUUAFFFFABRRRQAUUUUAFFFFABRRRQAUUUUAFFFFABRRRQAUUUUAFFFFAB&#10;RRRQAUUUUAFFFFABRRRQAUUUUAFFFFABRRRQAUUUUAFFFFABRRRQAUUUUAfD37X/APye/wDst/8A&#10;YRuv/QVr7hr4e/a//wCT3/2W/wDsI3X/AKCtfcNABRRRQAUUUUAFFFFABRRRQAUUUUAFFFFABRRR&#10;QAUUUUAFFFFABRRRQAUUUUAM9Kqav/yCr3/ri/8A6Cat+lVNX/5BV7/1xf8A9BNEfiRL2PxWX7n/&#10;AANv/Qq/Uz9j7/k3vwl/1xb/ANDavyzX7n/A2/8AQq/Uz9j7/k3vwl/1xb/0Nq/euPv+RbT/AMf6&#10;M/HODv8AkY1f8L/9KR7XRRRX4KfsoUUUUAFFFFABRRRQAUUUUAFFFFAEZ6V5p+0n/wAkE8ef9gif&#10;/wBBr0s9K80/aT/5IJ48/wCwRP8A+g13Zd/vdH/FH/0o48X/AAKn+F/kfkuP9TH/AMBr9i/hb/yT&#10;rwz/ANgy2/8ARS1+Og/1Mf8AwGv2L+Fv/JOvDP8A2DLb/wBFLX654h/wsP6y/wDbT8y4H/iYj0R1&#10;lFFFfip+shRRRQAUUUUAFFFFABRRRQAUUUUAFFFFABRRRQAUUUUAfFP/AAVS/wCSOeBv+xz07/0J&#10;q+zbD/jzt/8AcX/0EV8Zf8FUv+SOeBv+xz07/wBCavs2w/487f8A3F/9BFAFmiiigAooooAKKKKA&#10;CiiigAooooAKKKKACiiigAooooAKKKKACiiigAooooAKKKKAPx/+OX/Jb/H3/Ybuf/RjV9f/APBO&#10;P/kSfFn/AGFB/wCgV8gfHL/kt/j7/sN3P/oxq+v/APgnH/yJPiz/ALCg/wDQK/feI/8Akmof4Yf+&#10;2n45kH/I/qf9vn2DRRRX4EfsYUUUUAFFFFABRRRQAUUUUAFFFFADPSq1/wD8g+7/AOubf+g1Z9Kr&#10;X/8AyD7v/rm3/oNNbiex+K8f/HxN/wBdn/8AQq/TH9hj/k3PQP8Artcf+jWr8zo/+Pib/rs//oVf&#10;pj+wx/ybnoH/AF2uP/RrV++cef8AIqj/AI4/+kyPx3g7/kY1vT/24+g6KKK/Aj9jCiiigAooooA8&#10;I+M/xc8Y/D/xbpel6B4c/tixuEUyzCORvLy2P4Qa3fjb8RPEHgXwdp2qaBox1fULm4jjktxGz+Wj&#10;D5m+VTWn4++OHhj4banBYa1PLDdSoZEWOPd8tc2f2svh6R/x+3Of+vd/8K+Sr4uhRqV6VXHKLey9&#10;33D6zD4atVhQrQwLlGO7973/AFPKv+Govin/ANCLH/36l/8AiaX/AIae+KP/AEJI/wC/Uv8A8TXq&#10;/wDw1r8Pf+f26/8AAZqP+Gtfh7/z+3X/AIDNXk+3p/8AQ2/9IPf5Zf8AQm/9OHOfBz44eOfHfjqP&#10;R9f8K/2bpxgeQ3QjkGHH3V5WvoUNwOOK818E/Hzwj8QvEI0TR7yaa/dGlHmQFV2r1r0sHgDP6V9X&#10;lklKhpiPba76fdofG5v/ALx/u/sNPh977/eJaKKK9g8YKKKKACiiigAooooAKKKKAPmH9rn/AJDH&#10;h/8A3D/6GK+ivDX/ACLumf8AXtH/AOgivnX9rn/kMeH/APcP/oYr6K8Nf8i7pn/XtH/6CK+Byf8A&#10;5H2Y/wDbn/pJ91mv/Ihy7/t//wBKNSiiivvj4UKKKKACiiigAooooAK/I3/gtd40+1+N/APhiIf8&#10;eNpLfSfV2VVr9cWbbX88n7ffxf8A+F0ftPeLdYtpvN0+xn/s2zKjGYYflVvx5oAw/wBi3wCfiX+0&#10;z4C0TzfKiOopcyk9kj+av6OK/F//AII7/CCTxT8bdT8b3NpL9g8P2pjgm/h8+T/7Gv2goAKKKKAC&#10;iiigAooooAKKKKACiiigDhdRt7Vvixo08mmXUt4NOlCX4/1MS7vut/tV3VcJqFzbJ8WNHgOp3cVz&#10;/Z0uLARt5Mo3feZvu7q7ugAooooAKKKKACiiigAooooAKKKKACiiigAooooAKKKKACiiigDz34te&#10;GNN8WaTp+l6npl1ew3F0u2a0+9bP/wA9K+Z/iF8F/EHgK5ll8n+0dK/5+Y8ZQf7S19U+N5oYLjQf&#10;MvbqzP25NggjZxIf7r7f4a6eWCOaFkkXMZHTNfKZ5w5hM+hH2vuzWzR9NknEGKySb9n70Hun+h8D&#10;+G/FWq+DL7+0dEuxazD1GVk/3lr7A+EnxJtviT4eS6AEOoRfu7m2P8Df3vo1eBfHv4UHwTqv9saZ&#10;D/xJL1/3kX/PCX/4lq4XwP4yvPAniCHWLTpGR58X/PdO61+P5XmWM4SzOWBxrbpde3+NH6xmeXYT&#10;inL44zCfxej6/wCCR96qR6UEAKeOK57wd4w03xposWp6bIJIXxkfxIf7rV0JPBFf0LTqQqQjKEuZ&#10;PqfglSnOjOVKrG0luiSiiitiAooooAKKKKACiiigAooooAKKKKACiiigArzb4EWdlZ+AxHp+i3mg&#10;QfbZ/wDRNR/1ufNbc3+63avSa81+At1a3vgPzbTVb3WYfttz/pWoxskv+tb5fm/hXtQB6VRRRQAU&#10;UUUAFFFFABRRRQAUUUUAFFFFABRRRQAUUUUAFFFFABXJJDbf8LKmk/sy6+2fYV/0/wD5Y7N33f8A&#10;erra5BZov+FkzR/bLrzfsK/6J5TeT977277u6gDr6KKKACiiigAooooAKKKKACiiigAooooAKKKK&#10;ACiiigAooooAK4r4kW9vPH4f+0abdamI9XgkjFoeYn2yYlb/AGVrta4j4k3NtBH4eFxeXVn5mrwR&#10;xm0jZzI+2TEb7f4T/SgDt6KKKACiiigAooooAKKKKACiiigAooooAKKKKACiiigAooooAK+F/wBg&#10;3/k6f9qr/sPW3/tavuivhf8AYN/5On/aq/7D1t/7WoA+6KKKKACiiigAooooAKKKKACiio5JBEN7&#10;8UASUV4v8Sf2v/g78Jr2Wz8SeP8ASbPUYfv2Edyrzf8AfIryKP8A4Kufs8vf+R/wkGog+Z5XmnTX&#10;2f727+7QB9i0V5F8Nv2r/hL8Xpo7bwv450jUryT/AJdPtCrN/wB8GvXFbdQAtFFFABRRRQAUUUUA&#10;FFFFABRRRQAUUUUAFFFFABRRRQAVXuTIIJfL/wBbtbZViigD8w/2av2OfHvjj9rrxZ8Q/j14V86L&#10;97c2cV5Is1tJOz/u9nUbVXdha/RXxB8OfC/irw5LoGqaDp15pMqbDaTWymPH+7iunr5Z/ba/bX8N&#10;/st+Cp7e3mj1Px1fwvHp2lRH/V/9NZf7qr+tAHxJ+zjpcf7OX/BTjWPAXhGa7m8N3M8tjJa+ZlQj&#10;LuG/H9xql8U6fL+2p/wU2m8MaxMupeCfDU7j7B5reVJawfe/4E0jc13/APwS7/Z28Qapruv/AB+8&#10;bw3cWqan540ozhg8vmbvNn+b+H+EV5z/AMEvbmTWP25PiNf3n766Npfjzf8At5X/AOJoA/Vv/hWv&#10;hX/hHP7A/wCEa0r+xMf8eH2ZPJ/7524r8rfCen3P7Ef/AAUpg8N6IJIfB/iqdYo7T+DyJ/u/98t0&#10;r9eq/Jn/AIKRyyab+3Z8Lby3/cXYsYJBL/uyyUAUfiBp8v7aX/BSz/hD9YP23wf4ZmaKSw8xvKlg&#10;h+aT/vpq/UqP4aeEovC3/COJ4b00aF5flf2f9lXytn+7ivys/wCCbF9Lrv7efxAv70+ddSwXknm/&#10;9tK/X2gD8iNJ06X9h3/gpjDo+iebB4P8XTJHHak/J5Fz/wCyxzbsfSvqD/gl9H5Pg34pp6eM77/0&#10;Kvnn/gp239l/tvfBa8s/3N39ktZfN/21vJNtfQP/AAS1Yy/D/wCJkj9f+EwvKAPtrtSEhRupSc1V&#10;1A/6Bd/9c2/9BpiWrOBb9of4axSyxyeN9GEkTFHH2leD6Un/AA0X8Mf+h40X/wACRX4teKF/4qvW&#10;v+v2f/0Y1Zy2ksh3pDKf+2dfGPPKl/4aP6Rh4V4OUIz+ty1/uo/bb/hoz4Y/9Dxo3/gSKP8Ahoz4&#10;Y/8AQ8aN/wCBIr8SvsV1/wA+U3/fpqPsV1/z5Tf9+mo/typ/z7Q/+IV4L/oLl/4Cj9tf+GjPhj/0&#10;PGjf+BIo/wCGjPhj/wBDxo3/AIEivxK+xXX/AD5Tf9+mo+xXX/PlN/36aj+3Kn/PtB/xCvBf9Bcv&#10;/AUftof2ivhiGA/4TnRQP+vlaxvGXx++G974T1aG28aaLJJJay7F+0qQflNfjL9huf8Anym/79tQ&#10;LC5XpZTf9+2pvO6sl/DLh4WYKE1L629P7qI3IWYEde9fqr+yX8avAvhX9nfwXpureK9LsdQitW8y&#10;3muFVo/3jcYr8rhZXGD+4mz/ANc2oFhcEkmymP8A2zavHweKlg5ucY8x+icS8P0OJcLTwlWpyKL5&#10;tPRo/bT/AIaM+GP/AEPGjf8AgSKP+GjPhj/0PGjf+BIr8SvsV1/z5Tf9+mo+xXX/AD5Tf9+mr1/7&#10;cqf8+0fnH/EK8F/0Fy/8BR+2v/DRnwx/6HjRv/AkUf8ADRnwx/6HjRv/AAJFfiV9iuv+fKb/AL9N&#10;R9iuv+fKb/v01H9uVP8An2g/4hXgv+guX/gKP21/4aM+GP8A0PGjf+BIo/4aM+GP/Q8aN/4EivxK&#10;+xXX/PlN/wB+mo+xXX/PlN/36aj+3Kn/AD7Qf8QrwX/QXL/wFH7aD9ov4YY/5HjRh/28iu20XW7H&#10;xJpVtqel3kV7YXUYlguITuSRP7wNfgiI1ZVBODX7QfsjYH7NHw6x1/siLJr1svzCeMnKEo2sfB8Y&#10;cGUOGcLTxFKs588uXW38tz2SiiivcPyoKKKKACiiigAooooAKKKKACiiigAooooAKKKKACiiigAo&#10;oooAKKKKACiiigAooooAKKKKACiiigAoorP1jU4tH0q9v5/9VawtLJ/wFd1AHiv7SX7Znw5/Zh0/&#10;PijU/P1qWPzbfRbP57iX/wCJ/wCBYr5w8N/8Fj/hzqWtWdtrnhPxBoGn3HB1CaNHSP8ABWya8J/Y&#10;t+HEX7cf7Vnjj4q+P7ManoumT+bBYTTb087f+5i/2o1Wv0v+J37O3gD4p+CdR8L6v4U0o6fcw+Wh&#10;itY4njb+FkZVypWgDp/AHxC8PfFHwrY+I/DGpw6zo93H5kVzCc5/wPtXU1+U/wDwTK8Xat8Ff2mf&#10;H3wG1X7VNYyPPJZRyP8ALE8O5t3/AAKP071+rFABWbrOs2Ph/SrvU9Tu4rHT7aNpbi5mk2pEi9WN&#10;Zvj3xlY/D3wPrXijURJLYaTaSXsoi5YoiljX5RfE74u/Hj/gotBrFl4U0aXwb8ILFJbm4uptyJKk&#10;a7ts0v8Ay0b0jXFAH3x+zB+2X4b/AGqPEPjHT/DemXlla+HpEj+13e3ZchmZVZNp/wBmvf7m7hs4&#10;Jp55lhhjTfJJIdqovPNflx/wRRt/s2q/FeD/AFgi+yx+aO/zSV7N/wAFYP2gr74VfBGz8J6Hd+Rr&#10;niuf7PIYvvx2ij94V/3m2r/wKgDU+NH/AAVU+FHwt8QjQ9Fh1Dx1qET+XcHSAvkx/wDA2wrf8Bpv&#10;wV/4KsfCz4p+KofD+sWWo+B7+4dIreXV9phkdv4d6/d/4FWr+wX+xh4S+Cnwc0bVtW0e01jxhrlt&#10;HfXt3eRJL5Sv80cSBl+UKrDPfO6sL9v79g2x+P3g+z1fwBoFhZeOrGRY4/K220NzB/Er/Lt47NQA&#10;z9rqRJP23v2WnU5jl1G65/4CtfclfmBe+FfG/gX4xfsa+G/iIIv+Er0y+vLaSaG5+0JJCqr5fz/3&#10;q/T+gAooooAKKKKACiiigAooooAKKKKACiiigAooooAKKKKACiiigAooooAKKKKAGelVNX/5BV7/&#10;ANcX/wDQTVv0qpq//IKvf+uL/wDoJoj8SJex+Ky/c/4G3/oVfqZ+x9/yb34S/wCuLf8AobV+Wa/c&#10;/wCBt/6FX6mfsff8m9+Ev+uLf+htX71x9/yLaf8Aj/Rn45wd/wAjGr/hf/pSPa6KKK/BT9lCiiig&#10;AooooAKKKKACiiigAooooAjPSvNP2k/+SCePP+wRP/6DXpZ6V5p+0n/yQTx5/wBgif8A9Bruy7/e&#10;6P8Aij/6UceL/gVP8L/I/Jcf6mP/AIDX7F/C3/knXhn/ALBlt/6KWvx0H+pj/wCA1+xfwt/5J14Z&#10;/wCwZbf+ilr9c8Q/4WH9Zf8Atp+ZcD/xMR6I6yiiivxU/WQooooAKKKKACiiigD5t/bB/bU8Lfsl&#10;aFZ/b4JNY8SakG+xaVCecD/lo5/hWvk6H9vn9qe68Of8Jfb/AAUi/wCEZx5n/HvLv2f3v723/gNc&#10;XoGj/wDDV3/BUjWU8QRQ6lonhm7l/wBEm+eGSG2+VV/76+av1uW1ijgECQgRCPy/Lx8u3ptoA+Zf&#10;2M/25PDf7WWmXdgLQ6B4v01FkvNJlP8ArE/vxf3lz1HUV9R1+Rfxm0qH9k//AIKfeEtZ8Pzw6dpP&#10;iWe3uby0hjVEjgnfypo/+Bbd341+uEbCT56AJKy9f17TvC+k3eq6teQ6dp1tG0s91NJsSNF7k1cv&#10;JhaWk0v/ADzRn/rX5Xa58Jv2jv8AgoN49vB4ou5vAHwqsbqWKLEbQpcIu5dyxZ3TM395vlHpQB7f&#10;+zR/wUC1H9o79rLX/AekWNmPAdrY3NzZX+G+0XAiaNVb/gW5q+5yQg3Nxivxx/4Jq+FbLwN/wUA8&#10;VeH7BpZ7TTNKvraKWX77hXhXdX3l/wAFFvjDc/Bv9l7xLeafd/Y9X1PZplnJ7ycSf+Q99AHi3xw/&#10;4KiSQ+Pp/AnwU8JS+P8AxBbTNFLdeW5h+X5W2KvzNtb+L7tcNrf/AAUg+PvwU1WzuPit8IfsWgTO&#10;oklijdDhv4Uf7u7/AGWr0/8A4JZfBLw/8NvgFZ/EK/8Asp8Q+Jt1xJqN18jxQbvlj3t/30fWvpL4&#10;hR/D/wDaX8AeJ/AcfiDSdT+3Wr20giljme3f+F9v95WoA+TP23/jR4e+Pv7KPw08aeGJzNpV94v0&#10;/MUv345FZt0T/wC0tfoVYf8AHnb/AO4v/oIr8nPjf+yZqf7In7N+j6Be+LB4otdT8e6Zc28UVs0K&#10;W20SburH73ev1jsP+PO3/wBxf/QRQBZooooAKKKKACiiigAooooAKKKKACiiigAooooAKKKKACii&#10;igAooooAKKKKACiiigD8f/jl/wAlv8ff9hu5/wDRjV9f/wDBOP8A5EnxZ/2FB/6BXyB8cv8Akt/j&#10;7/sN3P8A6Mavr/8A4Jx/8iT4s/7Cg/8AQK/feI/+Sah/hh/7afjmQf8AI/qf9vn2DRRRX4EfsYUU&#10;UUAFFFFABRRRQAUUUUAFFFFADPSq1/8A8g+7/wCubf8AoNWfSq1//wAg+7/65t/6DTW4nsfivH/x&#10;8Tf9dn/9Cr9Mf2GP+Tc9A/67XH/o1q/M6P8A4+Jv+uz/APoVfpj+wx/ybnoH/Xa4/wDRrV++cef8&#10;iqP+OP8A6TI/HeDv+RjW9P8A24+g6KKK/Aj9jCiiigAooooA4Pxp8IPC/wAQL6G71vTFvLqJPLSY&#10;notYH/DMvw9xzogGO/mGvVwuPunFNYleBya8upl2Cqz56tGMpPq4o9GlmeOoQjClXnGK6KTPLP8A&#10;hmH4e/8AQGX/AL7NH/DMPw9/6Ay/99mvVcH1owfWp/snL/8AoHj/AOAxNP7YzL/oIn/4FI8/8I/B&#10;Dwl4I1o6vpWmra3+xovNVz9016DjCjFMXB6c1IRxXdRoUsPHkpRUV5HBXxFbEz560nJ+Y6iiiugx&#10;CiiigAooooAKKKKACiiigD5h/a5/5DHh/wD3D/6GK+ivDX/Iu6Z/17R/+givnX9rn/kMeH/9w/8A&#10;oYr6K8Nf8i7pn/XtH/6CK+Byf/kfZj/25/6SfdZr/wAiHLv+3/8A0o1KKKK++PhQooooAKKKKACi&#10;iigDzv4/fEGT4V/Bfxl4tjUTS6Rpc91HF/z0dV+Vf++q/ml1C+kvr6e6k4kmkaU/Vm3f1r94P+Cq&#10;Hi+Xwp+x94kjt5fKn1O6t7Hjujv8w/75Ffg/aWst7PDbwAyyyOsccfqzcUAfsJ/wRc8M3GnfBzxb&#10;q8v+pv8AVF8v/gKba/RqvIf2VvhzbfC34BeDNDg02LTJY9PiluIh/wA9mXczGvXqACiiigAooooA&#10;KKKKACiiigAooooA5K+vb1PiHpllFeaeunyWMsklpL/x8yPu+8n+z611tcZqFlIfiVpFyNLglijs&#10;pY/t5kxLGd33VX+7XZ0AFFFFABRRRQAUUUUAFFFFABRRRQAUUUUAFFFFABRRRQAUUUUAc14rubm0&#10;uNHFtd2dv5t2scgu/wDlon91P9qulrlfGNtJcTaMY9NhvfLvUOZpNhj/ANpa6qgDJ1nR7LX9Mm0+&#10;+gjurWZdkkUnINfInxa+DV/8Ob+W7tPNvNBkf93L954P9lv/AIqvskbm25PXrxUV5bRXlu8U8Ylj&#10;frG/SvlM+yDC53Q5K2k1tLt/wD6PI8+xGSVeeGsHvH+vtHwf4O8Z6r4J1Majo8vlyZ/eRHlJF/u8&#10;19b/AAr+LGn/ABK0vaP9H1SL/X2p6/7y/wCzXivxz+DH/CIGXXtDh/4lUrZntv8An3b+8v8As15V&#10;4c8SXvhDWrXWNPmEVzb9QRnzE/iWvx7AZlmPB2P+o4v3qXby/mifreOy7A8W4L63hPdqdH1v/LI/&#10;QD04zT+vFcz4G8Y2njjw7a6raYHmIN8fUo38S/nXSEgAj0r+haVWFaCq05XT2PwOrSnRqSpVY2lH&#10;ckooorckKKKKACiiigAooooAKKKKACiiigArhPhFf6nqnhDz9U1HTdUujdTYm0mPZDs3fKvb5vWu&#10;7rz/AOC1jc6d4JFvcaLa6BKLqf8A0S0l82P7/wB7d/tUAegUUUUAFFFFABRRRQAUUUUAFFFFABRR&#10;RQAUUUUAFFFFABRRRQAVzYubk+NTbG8s/sn2RZPsn/Lxv3fe/wB2ukrlltZB49mn/s2LyjZKP7Q8&#10;35/vfd2/3aAOpooooAKKKKACiiigAooooAKKKKACiiigAooooAKKKKACiiigArlfHN5e2cWjfY7y&#10;zsmk1GOOT7X/AMtIyrblT/a9K6quP8e20l1FoPl6ZDqZi1WCTE0mwxfK371P9pf7tAHYUUUUAFFF&#10;FABRRRQAUUUUAFFFFABRRRQAUUUUAFFFFABRRRQAV8L/ALBv/J0/7VX/AGHrb/2tX3RXwv8AsG/8&#10;nT/tVf8AYetv/a1AH3RRRRQAUUUUAFFFFABRRRQB578b/jNofwG+HOpeL/EHnT2tqVijtbSPfNcT&#10;N/q4kX+81fDWp+Ff2qv254d2pzj4K/DW5/5cPMYXdzCy/wAe35m/3W24r9FtS0ex1eGKLULOK9hj&#10;dZUjnRXUOv3W5/irN8fa7c+GPBGvatZwRT3djZS3McUp+V3VC239KAPjLwV/wR++DejafD/wlF5r&#10;firVBzJdfamt1kP+4uf516K3/BMv9nlrL7P/AMIYMeX5fnfaW3/727+9V/8AZO/bn8D/ALTelw2P&#10;2uDRfG0YYXOgTv8AOWXq0X95f1r6coA+C/Hf/BHr4RaxY/8AFKalrfhPUP8An5+0/aU/74bFcpbT&#10;/tQ/sLCF9Tl/4XV8LLb/AFphLPfWUC/KMbvmHy/wjcK+m/2k/wBtHwB+zcLfT9UvRqfii9kSO30W&#10;zdWm+ZlG5/7q/NXuOk3h1bQ7K6miwbqBZXi6/eXdt/WgDnPhN8U9C+MvgHR/GHhuaSbSdTj82MTR&#10;7JEP8SOv8LK3Wu2rM0nRrDQbQ2um2UFja72kMVrGqJvY8/KtadABRRRQAUUUUAFFFFABRRRQAUUU&#10;UAFFFFABRRRQAUUVjeKNTudH8O6peWVlLqV1bWzyRWkH35XC/Kq0AfHH7ff/AAUAtv2dbYeB/BBh&#10;1P4jXsfJ++mmo33Wb+9I38K/ia8c/Y1/4J1al8Q9Qg+LXx++1azqN+/2220PUJWd5d3zLLcf0j/O&#10;vl7R/gX+0zpPxgvPiZJ4Au9T8Vy3Ut99q1G1WZPOZvv7W+X6V7z/AMLu/b3/AOhfm/8ABbHQB+r1&#10;npttp9jFZ28EcFrEnlRxRDaqJ/dr8l/2L4LT4Qf8FN/HvhSeaOGK5F/awfw+ZIzxyKo/8er0H4If&#10;Fr9s/Vvi34Ts/GegTQ+FJb5I9RlNgifuf4vnrqP+CgH7FnjPxj8Q9H+MXwglMHjTTdn2m0tf3Msh&#10;jyyTo38Tfwn1oA/QyvyU/bA1S1+Kf/BTb4f+HLOCW8/sx7WxvYRHu/iZm/8AHWrpIv2/f2oX8Nf2&#10;F/wpSU+JPJ+y/wBqfYZ/9dt2+bs+7u3fN/dr0P8AYN/Yk8X+D/Hup/GL4xTC88baluktoZpd81u7&#10;felk/h3eg/hoA8W/ZOgsPhJ/wU/8c+G5ZhaQ3Ml5bWwPy+Zu+ZVr9ba/Pf8A4KDfsV+MviD430b4&#10;s/CVhD4x0wILm2gk8qaTa3yyo3dl715/Z/t8/tRW/hyHw/J8FJp/EscP2b+1PsU/7x/u+bs+7u/S&#10;gDC/bf1OL4nf8FI/hb4Xs4jey6Q9jbXkXl/6vdL5zf8Ajrbqt/sk/AD4nfFKD4i6h4J+NWq/DrSb&#10;bxReW39l6fFvSR1b/Wfer1H9g39ifxp4T+Iup/Gv4xzfbPGl+jSWVrLJvmt3k/1kr/w7tvyhf4a7&#10;D/glx/yI/wAUv+xzvv8A0KgDrfhD+zH8ZfAfxD0zXPEf7Qet+MtEtmY3Gi3ltsS49vvV9Q3/APx6&#10;T/8AXNv/AEGrS9Kq3/8Ax6T/APXNv/QaBrc/BjxX/wAjRrX/AF/T/wDo1q/WH9iXQdO1D9m/ww9x&#10;p1rLJh/9bEr/AMVfk94r/wCRo1r/AK/p/wD0a1frh+w0cfs2+Gfo/wD6FXxWS/7zL0P6e8TG1kmH&#10;5f54/wDpMj2f/hEdH/6BVp/35Wj/AIRHR/8AoFWn/fla2KK+0sj+Y/a1P5mY/wDwiOj/APQKtP8A&#10;vytH/CI6P/0CrT/vytbFFFkHtan8zMf/AIRHR/8AoFWn/flaP+ER0f8A6BVp/wB+VrYoosg9rU/m&#10;Zj/8Ijo//QKtP+/K0f8ACI6P/wBAq0/78rWxRRZB7Wp/MzH/AOER0f8A6BVp/wB+Vo/4RHR/+gVa&#10;f9+VrYoosg9rU/mZj/8ACI6P/wBAq0/78rR/wiOj/wDQKtP+/K1sUUWQe1qfzMyP+ET0bP8AyCrM&#10;n08leK534ieG9Jg8A+JXj0213jTrnny15/dtXcY56c1zPxKA/wCFc+JvT+zLnH/ftqiSXKzow9Sf&#10;toe890fhGfumv2l/ZG/5Nn+HH/YHir8Wj901+0v7I3/Js/w4/wCwPFXxuSfxp+h/SHir/wAi7Df4&#10;/wD21nsNFFFfbH8yBRRRQAUUUUAFFFFABRRRQAUUUUAFFFFABRRRQAUUUUAFFFFABRRRQAUUUUAF&#10;FFFABRRRQAUUUUAFeT/tWajc6T+zf8Rryz/4+otEuTH9dlesVwnxs8Ijx98I/GPh7j/iZaXPb/vO&#10;nKmgD4F/4IkRI3gf4lT/APLV9RgH4eXX6a1+Xf8AwRV1q2tdP+JegPMPtcd1Bcxwn72zbtZv5V+o&#10;bNtoA/I/SLmTR/8AgsNeiz/cmW68qX/gUC7q/XGvyO+BlxY/F7/grR4g1yzh+2afYz3Uvmj7sTwx&#10;eWvT/aWv1xoAy9d0HTfFGkXmlatZw6jp11G0NxazDckiN95WFcp8QtGsfDvwY8S6fplnDZ6fbaPc&#10;RxWsSbERPKb5RXf1yHxe/wCSWeLf+wXc/wDopqAPzf8A+CKn/Ic+L3+/bf8AoUlYn/BYbWLaw+Pn&#10;wgbUoJJdJsbVri4EX35E+0xmQD/a2rW3/wAEVP8AkOfF7/ftv/QpKx/+C0fhvd8Q/hbrFxDJDpcl&#10;rPZXN2P+uitj/e276ANe11X9q79thf7Z+Hmon4T/AA2iTy9GimuWtmuIF+X52jUtJ9302+leeeJ/&#10;iX+1X/wT/wDGum6h431+68ZeFbqRY38+6a7sZR/EqO3Mcn/Aa/Wf4V2ljY/DPwpb6Z5Q0+PS7YW4&#10;i+5s8pdteQ/t+aXpGqfsl/EH+1YYZoorHzbfzf8AlnMrfKy/7VAHzl8Vfi1ofxz/AGkv2QfG/h+b&#10;/iX6ndXMnlfxxvtXdG/+0tfovX4RfArTPGWsWP7Pdl4Y1mLQdel17URo2q3kXmw277Y/M+T+Kvv3&#10;/hS/7aH/AEWvw9/4KFoA+4KK4v4UaT4p0H4daFYeONTh17xVDB5WoahbR7I7h9zfNt/3cV2lABRR&#10;RQAUUUUAFFFFABRRRQAUUUUAFFFFABRRRQAUUUUAFFFFABRRRQAz0qpq/wDyCr3/AK4v/wCgmrfp&#10;VTV/+QVe/wDXF/8A0E0R+JEvY/FZfuf8Db/0Kv1M/Y+/5N78Jf8AXFv/AENq/LNfuf8AA2/9Cr9T&#10;P2Pv+Te/CX/XFv8A0Nq/euPv+RbT/wAf6M/HODv+RjV/wv8A9KR7XRRRX4KfsoUUUUAFFFFABRRR&#10;QAUUUUAFFFFAEZ6V5p+0n/yQTx5/2CJ//Qa9LPSvNP2k/wDkgnjz/sET/wDoNd2Xf73R/wAUf/Sj&#10;jxf8Cp/hf5H5Lj/Ux/8AAa/Yv4W/8k68M/8AYMtv/RS1+Og/1Mf/AAGv2L+Fv/JOvDP/AGDLb/0U&#10;tfrniH/Cw/rL/wBtPzLgf+JiPRHWUUUV+Kn6yFFFFABRRRQAVWvm22c5/wBhqs0jLuoA/JD/AIJt&#10;zSXX7efxSklPnS+XeZl/7b1+uFfkf8EdQ/4UF/wVN8WaZrcMWm2niG6uY7bzDsTZN80dfrhQB+QH&#10;/BXM+V+1N8M3j4l/s6L95/28tX646T/yCbL/AK4p/wCg1+Tf7XlxF8fv+CmHgHwfpH+mDR3s7G8x&#10;86R/vWmkb/gKsua/WqBEt4Y0/wCeaUAWKZt20+kbpQB+Q/7Af/KSz4i/9eup/wDo2Ova/wDgtNNL&#10;H8AvBsaSYil8RKJP+/EleKfsB/8AKSz4i/8AXrqf/o2OvqH/AIKy/Da48c/stTahZwyTS+H76K+M&#10;cQz8n+rb/wBCoA+VP2f/ANnX4m/t4/Dvw+mueJZfAPwl8PQCw0vT9OiZ/tLr96TbwrN6s1a3xr/4&#10;JReJPgx4Wl8Z/C3x7qOs61o/+lSWssX2ab5fm3Qujfe/2a+vP+CZXivSPEX7Ing2z0u7inu9Ljkt&#10;ryMffjm3s3zf99V9HeOtbsfDngnWdT1SeKz061spZLiaY7UjTbzmgD8hda/aj1f9oj9kbw1pfi+5&#10;N34v8M+ONMtri6m4a5hZn2s3+0u3lq/Yaz1zTFs4f+JlafcX/l4X/Gv57/A/hSXX/A/ivXIxjw1c&#10;eKLHTDL5nzx+dKzLs/4Cr1+qUP8AwS2+HMsMMn/CWeMvuL/zF2oA+y7O+t75d9vPFOnrFJvq1Xln&#10;7P8A8BtG/Z38GT+HNE1LUdTs5bp7ky6ncebLvb+HdXqdABRRRQAUUUUAFFFFABRRRQAUUUUAFFFF&#10;ABRRRQAUUUUAFFFFABRRRQAUUUUAfj/8cv8Akt/j7/sN3P8A6Mavr/8A4Jx/8iT4s/7Cg/8AQK+Q&#10;Pjl/yW/x9/2G7n/0Y1fX/wDwTj/5EnxZ/wBhQf8AoFfvvEf/ACTUP8MP/bT8cyD/AJH9T/t8+waK&#10;KK/Aj9jCiiigAooooAKKKKACiiigAooooAZ6VWv/APkH3f8A1zb/ANBqz6VWv/8AkH3f/XNv/Qaa&#10;3E9j8V4/+Pib/rs//oVfpj+wx/ybnoH/AF2uP/RrV+Z0f/HxN/12f/0Kv0x/YY/5Nz0D/rtcf+jW&#10;r9848/5FUf8AHH/0mR+O8Hf8jGt6f+3H0HRRRX4EfsYUUUUAFFFFAETnuBzUFxcR29vJLK4jjQZd&#10;z2qdgRjBxXz3+2L4qudJ8E2Oi2k0sM2rTGN/KH34x95P+Bbq87MMZDAYaeIn9lHoZbgpZji6eEhp&#10;zPcXxd+2B4X0S+a00a1n1+RGAeSE+Wg/4Ew5rsNL+N1pffB8ePbzTJrKDYzfZPMV3+/t615Z4z+F&#10;uk/D39mK9kgsohq1zBbSz3X8W9pUbb/u/wANd5+zlpFn4g/Z60awv4I720uI3SWGT7p+Y18pg8Tm&#10;ksbLD4iouZ0+ZJLSL2R9djMHlMMBHE4enLljV5G2/ekuW7/unc/Dr4maJ8T9DXUdGkzt4khlG2SJ&#10;vRlrsW9PXtXx38NbM/CT9pybw/ayynTb0NHHCP7rfd3f7tfYRGMf3h0r3Mnx1XHUJfWI2qQk4yt3&#10;R8/neX0svxEfq8ualOKlG/Zk9FFFfQHghRRRQAUUUUAFFFFABRRRQB8w/tc/8hjw/wD7h/8AQxX0&#10;V4a/5F3TP+vaP/0EV86/tc/8hjw//uH/ANDFfRXhr/kXdM/69o//AEEV8Dk//I+zH/tz/wBJPus1&#10;/wCRDl3/AG//AOlGpRRRX3x8KFFFFABRRRQAUUUUAfmb/wAFsPF5tfAPw/8ADlvebftV7PdXNr/z&#10;0RVXy2/763V+Vnw6tzdeP/DUH/PXVLVP/Iq19rf8FjPFH9tftJaZpccuY9L0aOOSP/po0jN/6CyV&#10;88fsbfCTWPi78fvDOn6RZRal9huotSuYZZNg8iOVdzUAf0U6VELfSrOP/nnCn/oNXajiXbEBUlAB&#10;RRRQAUUUUAFFFFABRRRQAUUUUAcLqcFpJ8WNHneG/N2NOlCSxf8AHtt3fx/7XpXdVxWpXOz4oaRB&#10;/bEsWbGU/wBkiL5Jvm/1m7/ZrtaACiiigAooooAKKKKACiiigAooooAKKKKACiiigAooooAKKKKA&#10;OQ8dRQy3Gg+ZDdzYvk2fZP8A2f8A2a6+uV8aXIgm0YDU5dNMl6gxFHv+0f7FdVQAUUUUAZ+p6db6&#10;rp89pcxiW2mTZJGehFfDvxH8FTeAPGV3pGMWp/eWkh/jTFfdknbBwa8s+Pvw7bxv4Ra4sohJqlh+&#10;8g5++v8AEtfA8X5L/a2AlKlH95D3l590fb8J5z/ZmN9lVl+6qaPyfSR4v+z14/HhLxUdJu/+QfqT&#10;Yz/zzl/h/wC+q+u84I4r87kYhM/6uWN8/wC1G619gfAv4qxePdDFndzD+27JP38eeXToJMelfLcB&#10;56pQ/srES1j8P6o+l44yZqX9p0Y76T/SR6vRRRX7OfkYUUUUAFFFFABRRRQAUUUUAFFFFABXm/wI&#10;tba08BeXZw6lBD9uucR6v/rv9Yf/AB30r0ivPfgnefbfBIl/4SCfxN/pU/8Ap91Hsc/N9z/gP3aA&#10;PQqKKKACiiigAooooAKKKKACiiigAooooAKKKKACiiigAooooAK5FIIv+FlzSeReeb9hX97/AMu/&#10;3v8A0Kuurlkn/wCLiTR/2nL/AMeK/wCgeV8n3vv7qAOpooooAKKKKACiiigAooooAKKKKACiiigA&#10;ooooAKKKKACiiigAriviRb208Ph/7RDdzCLV4JI/sfZ9smGf/pn612tcd8QLkwRaCP7Zl0YSapBH&#10;mGPf9pyrfuv91v8A2WgDsaKKKACiiigAooooAKKKKACiiigAooooAKKKKACiiigAooooAK+F/wBg&#10;3/k6f9qr/sPW3/tavuivhf8AYN/5On/aq/7D1t/7WoA+6KKKKACiiigAooooAKKKKACoZYo7mExy&#10;DzY39amrE8WeII/C3hfVNYkh82KxtZLl4x32ruxQB+f/AO17/wAE1dN8/Uvid8IdS/4Q3xLYk30l&#10;gLj7Pbb1+Znif/lm3/jtfM1t/wAFYvi1B8LR4N/0CfxWJmtv+Eql+/5P3Vbb93zN38XpXV6nr/7Q&#10;n/BT3xfNZ6RBN4N+F1rN5cuJGS22bv4248+Tb0X7tfV91/wSg+DDfB+fwlbwXcPiCT94niuWTfdi&#10;bZt+793y93/LP9aAPNf2Uf8AgmXDeahB8SfjXrH/AAmOvXUi3tvp8NyZoR/ErSyqf3jf7K/LX6PQ&#10;xR28IjQYRK/IPwx4x+Pf/BMvx7Z+GNfg/wCEx+GuqXSi3k812t/mdV3I/wDyyk9Vbg1+uul3w1PT&#10;LK7T/V3MKSj6Mu7+tAF2iiigAooooAKKKKACiiigAooooAKKKKACiiigAooooAKKKKACiiigAooo&#10;oAKKKKACiiigBj18U/8ABLj/AJEf4pf9jnff+hV9rPXxT/wS4/5Ef4pf9jnff+hUAfbC9Kq3/wDx&#10;6T/9c2/9Bq0vSqt//wAek/8A1zb/ANBoGtz8GPFf/I06z/1/T/8Aoxq/XH9hn/k27wx/wP8A9Cr8&#10;jvFf/I06z/1/T/8Aoxq/XH9hn/k27wx/wP8A9Cr4nJv95l6H9O+Jn/Ijw/8Ajj/6TI+gaKKK+2P5&#10;hCiiigAooooAKKKKACiiigAooooAavWuY+JH/JOPE3/YMuf/AEW1dOvWuY+JH/JOPE3/AGDLn/0W&#10;1TP4ZG+H/jU/VH4RH7pr9pf2Rv8Ak2f4cf8AYHir8Wj901+0v7I3/Js/w4/7A8VfF5J/Gn6H9KeK&#10;v/Iuw3+P/wBtZ7DRRRX2x/MgUUUUAFFFFABRRRQAUUUUAFFFFABRRRQAUUUUAFFFFABRRRQAUUUU&#10;AFFFFABRRRQAUUUUAFFFFABTHQSLtbkU+igD8pPjZ8APix+xX+0fqXxg+DuiS694S1ORjc6fDH5n&#10;l+Z80kTxL83l7vut2rW8X/8ABUH4i/FLw9e+E/hx8IdXs/GF9H9m86WJpvs25drMiKv3vTdX6iMu&#10;6qNvpFjZzGSCytoZSP8AWRRKrfyoA+O/+CdP7HOrfs6+H9Z8V+M5jL458TKslxDkt9lj3btresjN&#10;8zflVCL9pH4+N+2ifAEng0j4XnXGs/7a/s1/+Pbyi27zfu/e/ir7iooAK5D4qwSX3w18VW9vDJPN&#10;LptxHHFD9+R/Lb5a6+igD81v+CQ/wy8W/D3VPijJ4o8NajoAuXtTB/aFs0PmfNJ93dX1h+2R+zJY&#10;/tTfB278LvMLLWbZ/tulXZ6RXK/3v9llLKf96veaKAPyb+Ev7VHxz/Ya0ObwB8UPh1qviXQNLP2f&#10;TtQh3P5f91Ul+60fp6Vk/F34qfHf/go/LZ+DPB/gW78JeAxOstzdXYZEk2/xyythSq9lWv1wvLG2&#10;voQlxBFPH6TIHH60Wllb2UPlW8EcMX/POKPZ+lAH5zePvhDp3wE+Pv7G/gTS+YtNurrzJf8AnrMy&#10;r5klfpHXw9+1/wD8nv8A7Lf/AGEbr/0Fa+4aACiiigAooooAKKKKACiiigAooooAKKKKACiiigAo&#10;oooAKKKKACiiigAooooAZ6VU1f8A5BV7/wBcX/8AQTVv0qpq/wDyCr3/AK4v/wCgmiPxIl7H4rAZ&#10;Ax/ff/0Kv1K/ZBGf2e/CIxn9w2f++2r8tozu2gdd7/8AoVfZ/wACv2zPBXwu+F2i+GdUstZnv7GN&#10;xLJa2yun3mbruFf0PxpgsTjsBTpYSm5vn6ekj8T4XxNHC5hVnXkoxs9/U+48n0oyfSvlv/h4d8Nv&#10;+gZ4g/8AANf/AIuj/h4d8Nv+gZ4g/wDANf8A4uvxj/V7Nv8AoGn9zP1X+2sv/wCf8f8AwI+pMn0o&#10;yfSvlv8A4eHfDb/oGeIP/ANf/i6P+Hh3w2/6BniD/wAA1/8Ai6P9Xs2/6Bp/cw/trL/+f8f/AAI+&#10;pMn0oyfSvlv/AIeHfDb/AKBniD/wDX/4uj/h4d8Nv+gZ4g/8A1/+Lo/1ezb/AKBp/cw/trL/APn/&#10;AB/8CPqTJ9KMn0r5b/4eHfDb/oGeIP8AwDX/AOLo/wCHh3w2/wCgZ4g/8A1/+Lo/1ezb/oGn9zD+&#10;2sv/AOf8f/Aj6kyfSjJ9K+W/+Hh3w2/6BniD/wAA1/8Ai6P+Hh3w2/6BniD/AMA1/wDi6P8AV7Nv&#10;+gaf3MP7ay//AJ/x/wDAj6kyfSjJ9K+W/wDh4d8Nv+gZ4g/8A1/+Lo/4eHfDb/oGeIP/AADX/wCL&#10;o/1ezb/oGn9zD+2sv/5/x/8AAj6h4Ygn5gelea/tJ/L8BPHfP/MIn/8AQa8nH/BQ74bgf8g3xBz/&#10;ANOa/wDxdcj8Wv23fAvjz4ZeJvDdhZa1FqOp2Mttb+bbKib2XHzNvrtwOQZrDF0pyw07KUej7nNi&#10;c4wEqNSMay2fU+IF/wBTH/wGv2K+Fv8AyTnwx/2DLb/0Utfjtt2wt/wGv2J+Fv8AyTnwx/2DLb/0&#10;Utfe+If8LD+sv/bT4bgf+LiPRHWUUUV+Kn62FFFFABRRRQAUUUUAfF37eP7CUv7Rs2neNPBl9Dov&#10;xE0hcRyy/Kl6inKKW/hZezV4zb6z+3tp2hjwINM0+a7/ANVH4k/du+z/AK6/d/4FX6b0UAfFX7D3&#10;7CFz8BtZ1L4ieP8AU/8AhIPiXqYbzJvM3pZ7v9Z8/wDEzd29OlZX7V/wP/aK8fftE6Nrfw81k2Xg&#10;WKOzFxF/aawfdk3TfJn+7+dfdVFAEFsHFvFv/wBZsUGpm6UtFAH56/sn/sbfEv4SftneLPiR4jsr&#10;CLw1qUF/FFLBdI7/ALyWNo/kHP8ABX3tr2hWPiXQr3SNUtIrzT76Fre4tZeUkjZcMtalFAH5kav+&#10;xP8AHT9k74gal4k/Z01qLUvDV+7SyaBeSrmNP4Y3RuJPZl+aszx98Lv2x/2w4IfDfjCLT/A3g8yL&#10;HexRSrEknzfedF+aT/dr9SqKAPzL/ap/Z00X9mD9kX4a+DNJmN7KPG2nXN5qGzY9zOzNub/d9F7V&#10;+ldh/wAedv8A7i/+givjL/gql/yRzwN/2Oenf+hNX2bYf8edv/uL/wCgigCzRRRQAUUUUAFFFFAB&#10;RRRQAUUUUAFFFFABRRRQAUUUUAFFFFABRRRQAUUUUAFFFFAH4/8AxxH/ABe7x9/2Grn/ANGtX19/&#10;wTmH/FD+LO+NTH/oFfIPxx/5Lb4+/wCw3c/+jGr6h/YM8eaB4O8EeJotb1i106WXURJHFdS7P4K/&#10;oDiKMp8NwjCN3yw/9tPxjI5xhn1SU5W+M+28H1owfWuG/wCF3+A/+ht0r/wIFH/C7/Af/Q26V/4E&#10;Cvwj6pif5H9zP136zQ/5+L7zucH1owfWuG/4Xf4D/wCht0r/AMCBR/wu/wAB/wDQ26V/4ECj6pif&#10;5H9zD6zQ/wCfi+87nB9aMH1rhv8Ahd/gP/obdK/8CBR/wu/wH/0Nulf+BAo+qYn+R/cw+s0P+fi+&#10;87nB9aMH1rhv+F3+A/8AobdK/wDAgUf8Lv8AAf8A0Nulf+BAo+qYn+R/cw+s0P8An4vvO5wfWjB9&#10;a4b/AIXf4D/6G3Sv/AgUf8Lv8B/9DbpX/gQKPqmJ/kf3MPrND/n4vvO5wfWjB9a4b/hd/gP/AKG3&#10;Sv8AwIFH/C7/AAH/ANDbpX/gQKPqmJ/kf3MPrND/AJ+L7zucfhVa/B+w3f8A1zb/ANBrj/8Ahd/g&#10;P/obdK/8CBUF38avAclnOieLNKOY2H/Hx/s1SwmJv8D+5g8TR/5+L7z8j4/+Pib/AK7P/wChV+mP&#10;7DH/ACbnoH/Xa4/9GtX5nRf8fE3++/8A6FX6Y/sMf8m56B/12uP/AEa1fuXHn/Iqj/jj/wCkyPyb&#10;g7/kY1vT9T6Dooor8CP2MKKKKACiiigBp4JNeEfta+A73xR4Ei1PS4RPd6U/neV/Hs/i2f7Ve7E5&#10;4qtdtEkTGYoIz18yvOx2Ehj8NPD1dpI7svxlTAYmniaPxRZ8neJPjHpHj39mm+0z7X5HiCCG2jlt&#10;ZT88u2VfmX+993dXQ/Bv4x+Fvhv8C9GGp6lEdQijYGwjJaXdn5U9q6vxj+zb8P8AxZeTXSAaPdyf&#10;fm0+QKT9awtM/ZF8A2F59ovNSutTT/nldzrsr4uOEzqlio1oezlJQ5L38/isfePHZFWwMsNL2kYu&#10;p7S1v7tuXm/lOF+A0OpfFz426l42vITDYW25+Puxv/DHu/i96+wwAGHv1rC0DS9D8MaZBp2ki2s7&#10;SMYSKEgCtyPHY5r6jKcD/Z2H5Jy5pyfNJ+bPkc5zH+0sSpwhyQilGK/uomooqKQFozsxv7V7p4Z5&#10;z8WfjHovwr0Oee8ljn1LZ/o1gh+eVu3+6M9zWT+zt461z4h+BJ9S1+4imvPtLxjyolVUUY+X5a5r&#10;/hnnTNCj8S+K9Zvpde194ZpUkvB+6t+GPyLUn7GfHwnxnB+0vXx1HE415rTjX9yDjK0fS2rPtKuF&#10;y+GT1p4f35xlC82u/NpH+7/6Uel/E74g6f8AC/wdd63fgyeV8kUMf3pHb7qivC7PxV8evFGkf8JN&#10;pcWn2elyIZbfTfKieSRPq3NaH7YLSalfeAtGEmIrq/fzP/HdtfRUKLbWkMY6KgH14rSrGrmePrYf&#10;2k4QpKPwStzOS5jGnOjlWX0MT7GE51XL41fljF2sl/ePM/gV8Zl+K2k3aX1mdO1/T38u8tiev+0v&#10;eqPxv+M934Fv9M8MeGLL+0vFWon91EfuRJnG9q4HwhLF4Z/a/wBe0+zjEMV/brvQfTdmrHguKXXf&#10;2wPEt3cddMg8qP8A4FFXnrMMTPCxw/N+8dT2Tl+v+LlPUeV4SljKmL9n+6VL2qh69P8ADzFPWviD&#10;8bPhVFDrfieGz1fRj/x8RwRohg/75/8AQulfRPhHxVZeNPDdlrNgd1tdRh1B/h9qZ4502HV/B+r2&#10;dyvmQSW0gP8A3zmvHP2L9VkvvhlPZyDMVldME+jfNXpUFVwGYRwkqjnConJc2rTj5nlYn2OZ5ZPH&#10;RoqE6UoxfKuWLjLyMv8Aa5H/ABOPD/8AuH/0IV9FeGv+Rd0v/r2j/wDQRXzr+1v/AMhnw/8A9cz/&#10;AOhCvoLw9eW6aFpqPPED9mj6uP7orzMpds+zH/tz/wBJO7NlfIcu/wC3/wAzaxTqrR3MdwPkkjl+&#10;hqwOa++PhLWFooooAKKKKACsXxdqv/CP+FdZ1P8A58rKe5/75Rm/pW1XnX7Q2px6T8CfH94/SLRL&#10;z/0UwoA/nb+NnxW1z4zfEvWvFOv3gvdQup2HmxRqmUX5V+7/ALIr7T/4Iu+FZb743+LNf/5ZWGj/&#10;AGb/AL+yr/8AE1+dtft7/wAElvghZfD/AOAf/CZ+bLNqvitxJL5v3I4Y9wj2f99UAfddFFFABRRR&#10;QAUUUUAFFFFABRRRQAUUUUAcjem6/wCFiabs/s/7J9il8zzdv2nfu/g/i2111cVqFmr/ABQ0i5/s&#10;cTPHYyx/2qJMeUN3+r212tABRRRQAUUUUAFFFFABRRRQAUUUUAFFFFABRRRQAUUUUAFFFFAHNeLW&#10;ufO0j7P9kx9qXzPte3Oz/Y3fxV0tcv41thcS6Kf7M/tLy71D/wBcv9quooAKKKKACiiigD5b+Pnw&#10;Xk0+5l8U6Dbl7aQ77y1jPzRn/nonr7ivG9C8Q33hfU4NV0i68q7iOY5Oq/7rf3lr9AnQSIVPQjkV&#10;8m/H/wCE58Iap/bmkQ40e5/18Uf3YH/+JavxDi3hqWDl/bGWe7yu7S6f3kfsnCvEUcWo5ZmPvO3L&#10;Fvqv5X+h7l8JfipZfEbROWEOq2yL9rtvTP8AEPY137cYAH4V8E+EfFV74H8R2esafLiWN/3sf/PR&#10;P4lr7g8NeJbPxXotlqthMJLW5TehxX2HCPEX9tYf2Vb+NDfzXc+S4pyD+yK/taH8Ge391/y//Im7&#10;RRRX358QFFFFABRRRQAUUUUAFFFFABXD/CRr9vCB/tD+zftP2qb/AJBO3ycb+Pu/xetdxXn3wT0+&#10;PTfBIt4/D/8AwjIF1P8A6B5m/Hzff/4F96gD0GiiigAooooAKKKKACiiigAooooAKKKKACiiigAo&#10;oooAKKKKACucBuf+E1Ofsn2T7Kv937Rv3f8AfW2ujrlktf8Ai4k0/wDZn/Lio/tD/gX3aAOpoooo&#10;AKKKKACiiigAooooAKKKKACiiigAooooAKKKKACiiigArlfHDXKxaN9m+yf8hGPzPte3Gza2dm7+&#10;L0rqq474gWYvYtB36Z/aYj1WCT/WbPs3yt+9/wCA/wDs1AHY0UUUAFFFFABRRRQAUUUUAFFFFABR&#10;RRQAUUUUAFFFFABRRRQAV8L/ALBv/J0/7VX/AGHrb/2tX3RXwv8AsG/8nT/tVf8AYetv/a1AH3RR&#10;RRQAUUUUAFFFFABRRRQAVnaxo9rrml3en3sIntLmNopYz/GjfeWtGo5JBEN78UAZfhnwzpXg7RLT&#10;R9DsYdM0q2Ty4LS1j2pGPatisb/hLtD/AOgzp/8A4FR//FUf8Jdof/QZ0/8A8Co//iqAMn4jr4Rn&#10;8LTWXjebSodBunWOT+15I0hd/vKPn+Xd8ua3dGksZ9JtH02WGfTzGvkSQvuQp/DtYV5R+0d8O/B/&#10;7RHwe1/wXqep6fm9i/0OX7Sm63uV/wBW/wB7+9x9Gr4o/wCCfH7UF18DPFF7+z58V5xpt1YXTRaP&#10;fzy74S+7/Vb92NrfeSgD9QKKYrCQBlNPoAKKKKACiiigAooooAKKKKACiiigAooooAKKKKACiiig&#10;AooooAKKKKACiiigAooooAY9fFP/AAS4/wCRH+KX/Y533/oVfaz18U/8EuP+RH+KX/Y533/oVAH2&#10;wvSqt/8A8ek//XNv/QatL0qrf/8AHpP/ANc2/wDQaBrc/BjxX/yNOs/9f0//AKMav1x/YZ/5Nu8M&#10;f8D/APQq/I7xX/yNOs/9f0//AKMav1x/YZ/5Nu8Mf8D/APQq+Jyb/eZeh/TviZ/yI8P/AI4/+kyP&#10;oGiiivtj+YQooooAKKKKACiiigAooooAKKKKAGr1rmPiR/yTjxN/2DLn/wBFtXTr1rmPiR/yTjxN&#10;/wBgy5/9FtUz+GRvh/41P1R+ER+6a/aX9kb/AJNn+HH/AGB4q/Fo/dNftL+yN/ybP8OP+wPFXxeS&#10;fxp+h/Snir/yLsN/j/8AbWew0UUV9sfzIFFFFABRRRQAUUUUAFFFFABRRRQAUUUUAFFFFABRRRQA&#10;UUUUAFFFFABRRRQAUUUUAFFFFABRRRQAUUUUAFFFFABRRRQAUUUUAFFFFABRRRQB8Pftf/8AJ7/7&#10;Lf8A2Ebr/wBBWvuGvh79r/8A5Pf/AGW/+wjdf+grX3DQAUUUUAFFFFABRRRQAUUUUAFFFFABRRRQ&#10;AUUUUAFFFFABRRRQAUUUUAFFFFADPSqmr/8AIKvf+uL/APoJq36VU1f/AJBV7/1xf/0E0R+JEvY/&#10;FaLqM9N7f+hV2+h/Bnxt4l0qLU9L8M3d7YXX+qliPySVxMI3uAem9/8A0Kv1K/ZAOP2evCXf9y3/&#10;AKG1f0xxLnFXJcLHEUYqXM+XX0kfgeR5VSzbFVKVWTjZX09T8+P+Ge/iV/0Kmof9+6P+Ge/iV/0K&#10;mof9+6/XDcaNxr84/wCIgY7/AJ8w/H/M+4/1KwX/AD8l+B+R/wDwz38Sv+hU1D/v3R/wz38Sv+hU&#10;1D/v3X64bjRuNH/EQMd/z5h+P+Yf6lYL/n5L8D8j/wDhnv4lf9CpqH/fuj/hnv4lf9CpqH/fuv1w&#10;3GjcaP8AiIGO/wCfMPx/zD/UrBf8/Jfgfkf/AMM9/Er/AKFTUP8Av3R/wz38Sv8AoVNQ/wC/dfrh&#10;uNG40f8AEQMd/wA+Yfj/AJh/qVgv+fkvwPyP/wCGe/iV/wBCpqH/AH7o/wCGe/iV/wBCpqH/AH7r&#10;9cNxo3Gj/iIGO/58w/H/ADD/AFKwX/PyX4H5H/8ADPfxK/6FTUP+/dH/AAz38Sv+hU1D/v3X64bj&#10;RuNH/EQMd/z5h+P+Yf6lYL/n5L8D8j2/Z8+JRbP/AAimof8Afuquq/BLx5ommXmo6h4bu7PT7ZPM&#10;uJZY/kjT+9X67k44PFeZ/tJt/wAWD8c54/4lM/4/LXRhePMZWxFOk6MPeaj16/MxrcG4SlTlP2kt&#10;F5H5ON/FX7E/C3/knPhj/sGW3/opa/HVf9TH/wABr9ivhb/yTnwx/wBgy2/9FLXo+If8LD+sv/bT&#10;g4H/AItf0idZRRRX4qfrYUUUUAFFFFABRRRQAUUUUAFFFFABRRRQAUUUUAFFFFAHxT/wVS/5I54G&#10;/wCxz07/ANCavs2w/wCPO3/3F/8AQRXxl/wVS/5I54G/7HPTv/Qmr7NsP+PO3/3F/wDQRQBZoooo&#10;AKKKKACiiigAooooAKKKKACiiigAooooAKKKKACiiigAooooAKKKKACiiigD8gPjhz8bPH3/AGGr&#10;n/0Y1cPK0UbDzDxXdfHEZ+NnxAP/AFG7n/0a1fUX7AfhHRPFHgXxOdY0e11LytU/dm6iV/4fev6d&#10;r5msnyali5R5lGMNPXlP5/o5bLNM1q4eMuXVnw95sH/PeKjzYP8AnvFX7F/8Ki8Gf9Cxpf8A4DLR&#10;/wAKi8Gf9Cxpf/gMtfGf8REof9Az/wDAl/kfT/6kVf8An+vuPx082D/nvFR5sH/PeKv2L/4VF4M/&#10;6FjS/wDwGWj/AIVF4M/6FjS//AZaP+IiUP8AoGf/AIEv8g/1Iq/8/wBfcfjp5sH/AD3io82D/nvF&#10;X7F/8Ki8Gf8AQsaX/wCAy0f8Ki8Gf9Cxpf8A4DLR/wAREof9Az/8CX+Qf6kVf+f6+4/HTzYP+e8V&#10;Hmwf894q/Yv/AIVF4M/6FjS//AZaP+FReDP+hY0v/wABlo/4iJQ/6Bn/AOBL/IP9SKv/AD/X3H46&#10;ebB/z3io82D/AJ7xV+xf/CovBn/QsaX/AOAy0f8ACovBn/QsaX/4DLR/xESh/wBAz/8AAl/kH+pF&#10;X/n+vuPx082D/nvFR5sH/PeKv2L/AOFReDP+hY0v/wABlo/4VF4M/wChY0v/AMBlo/4iJQ/6Bn/4&#10;Ev8AIP8AUir/AM/19x+OvnQf89oqPOg/57RV+xf/AAqPwZ/0LGlf+Ay1Dd/CnwZDZzunhnShiNj/&#10;AMey/wB2r/4iHQ/6Bn/4Ev8A5EP9SKv/AD+X3H5BIcha/TD9hf8A5N00D/rtcf8Ao1q/M+Pm4l/6&#10;7P8A+hV+l/7DPH7OWgf9dp//AEa1ehx5/wAiuP8Ajj/6TI4+DFy4+tHy/U+hKKKK/Aj9lCiiigAo&#10;oooAZjIrw39raws7v4cQ3F5rE2j/AGe6WSPyd26d/wCGP5fWvcs55r5m/bWtbg6H4fvM/wCgR3Xl&#10;yf77fdr57P6vsssrT5ebQ+j4cp+0zbDx5uX3jy34afs5eLPiPpkOpyalNo+lyR5jkluZHeT/AIDu&#10;+7W54p/ZG8WaDpcl3pevzazIn7x7bzZEb/gHzV9N/CjxHp3iLwHpFxpksRgjtoozFF0jcKMrXU3d&#10;5HY2ss80ggijXc8jn5QK8TDcMZdUwsfecnJfFdnu4ri3NYYuUdIqL+Dl/qR8EfCj4VSfFSe7tE8V&#10;XmkazY/8uMsknzp/31+deifDvx94t+CHxKh8G+Lrz7ZpV06JHLKd2zd91lf+a1B8EbmPxF+1Dr+r&#10;6UfN0qRJpPOi+4Odv/jzVY/ayu7e/wDix4Igt5vOurYr9oii+/Hunj218xh6McDgI5hh5WqQqct7&#10;ytNXtsfXYmtPHZl/ZeJjzU50+azXvU5ct9z7AopANopa/Yz8ROb+IGR4I13H/PnL/wCgGvI/2LwT&#10;8KCe32lq9e8a2l1qPhfVLe1QS3MltIiR+rFTgV5t+yz4S1rwV8NxY69p0unXrTtJ5ckqv+qsa+ex&#10;FKcs1oVeX3VGev8A4CfSYerCOTYinzLmc4adepx37XROna14A1SUf6JbXzeY39z7vNfR8DiaCOTP&#10;ylBiuE+NPw1T4qeBrvRwRDdj97aSn+CVfu/hXjOma18dPCnh4eHU8NrqcsSeXb6n5qbo1/76+Y/7&#10;1cNStLLMwrVZU5ShVUbcq5tYq1jtp0oZtl2HowqRjOk5RanLl0k782pP4bgOu/tj6xcwTebHY2i+&#10;Z9du2pfAkx0X9rnxVaXHEl9D5kB/vjZuNdx+z98HLj4d2V7quvTC78Tam/m3Mh5Mf+zu71lfHj4S&#10;a9q/iHTPG/gmbyPEdknlSRseJU/h68devtXmrBYmlhI4tU3z+19q4rez6f4uU9Z4/CVcbUwPtFyO&#10;l7JT+zzL7X+HmPXPFt1Fp/hfV7ueTyoktZCzfRDivEv2L9KeD4bXt4f9XcXr+X9F+Wud8TL8Zvi/&#10;ZR+Gr/QYfDlhINl7dech3j/PZa+hvAPgyy+HvhOy0XTxmG2QAueC7n7zH6mvUoueY5jTxUISjCkn&#10;uuW7l5Hj14U8syqpg51Iyq1ZxlaL5uVRv1X81zw39rZsapoCnjKP/wChVYsf2WlvrKzuf+Emv/3k&#10;Kycsx+8v+9Vb9rj/AJDHh8/9Mz/6EK+hPD7N/YGmHGB9mi/9BFfM4fK8LmefY/61Hm5eS3vNfZ8j&#10;38RmmKyvI8BLCS5ebnvt/N5nAfCn4KD4bapd3x1a61Dz4vL8ubOB82c16ptODTgPQ0MDjrX6HhMH&#10;QwNH2GHjyx/rufnmMxlfHVvb4iXNMkooor0DkCiiigAr5i/4KOeI5PC/7Hnj+eKXyZrmCK2jx/ty&#10;qv8A6DX07X5C/wDBSH9pd/F/gPxL4Ag1KX7VpHiz7LdRebv8yDy5GX/gO5UoA/NJV3Gv6Ov2L/D0&#10;nhX9ln4ZaXLF5M0WiQGQf7bLuP8AOv57/hZ4JufiT8RvDPhe0/4+9Y1CCyj/AOBttr+mrQtLj0TR&#10;NOsIwI47WBIgP91dtAGnRRRQAUUUUAFFFFABRRRQAUUUUAFFFFAHCal9hPxZ0fzJbwah/Z8vlxR7&#10;vs5Td82/+HdXd1xupalLF8StIsv7ZiiikspZDpPl/PL83+s3f7NdlQAUUUUAFFFFABRRRQAUUUUA&#10;FFFFABRRRQAUUUUAFFFFABRRRQByHjv7L9o0D7ZJdr/pyeX9k3cv/t7f4a6+uW8aX0lnLo3l6nFp&#10;vm3qR/vY93m/7NdTQAUUUUAFFFFAEeehrM1/RLfxHpN1pt1EJba4Ro5Aa1DjpQQD1rOcIzi4T2YR&#10;k4NSjuj4F8Y+FbjwV4pvdFuP+Xd/3cn/AD0T+GvVP2ZPiDHpOrz+GrqYC1vf3lof4d/8S10/7Ufg&#10;qO90W18TWyf6TZOI5/8Abjb/AAr5wtL6TTruG+t5fJubd1kjk/3a/mvFxnwjn/PS+C91/gfQ/orD&#10;Tp8VZJy1fias/Kcep+hqNkZpRjNc94K8UweLfDNjqkDAx3CKf+BY5roNwyR3Ff0lSqwrQjVhs9j+&#10;d6kJUZypT3W5JRRRWxIUUUUAFFFFABRRRQAV5n8Af7N/4V4P7Ll1Ga0+23POrbvO3+a27738PpXp&#10;leffBjV31nwULiTxBF4mIup4/t8EexPlb7uCo+792gD0GiiigAooooAKKKKACiiigAooooAKKKKA&#10;CiiigAooooAKKKKACuQj+zf8LLnx9r+2f2cv97ydm/8A753V19cut9IfH81n/aURiFksn2D+P733&#10;6AOoooooAKKKKACiiigAooooAKKKKACiiigAooooAKKKKACiiigArifiX9i8nw/9tlu4f+JvD5Zt&#10;N3+s2ybd+3+H1rtq5Dx9fy2MejeXqUel+bqcUX72PeLnKt+6/wCBf+y0AdfRRRQAUUUUAFFFFABR&#10;RRQAUUUUAFFFFABRRRQAUUUUAFFFFABXwv8AsG/8nT/tVf8AYetv/a1fdFfC/wCwb/ydP+1V/wBh&#10;62/9rUAfdFFFFABRRRQAUUUUAFFFFABWF4y0GTxT4U1nSI5/skl/ay2wm/557lK7q3aKAPy9k/4I&#10;467NNLJ/wuO85f8A55Sf/FU3/hzZrv8A0WO8/wC/cn/xVfqGzba5a++J/g3S5vKvPFuiWcuP9XNq&#10;UKH9WoA/OX/hzZrv/RY7z/v3J/8AFVWuv+CK99e3H2mf4rzTXX/PWa1Z3/763V+j9t8WPBF8dkHj&#10;Lw/LJ6RanA//ALNXUJLHcQh0IlQ+lAHnf7P3wy1b4PfCfRfCGr+JZvFd3pqtF/ad19903fKv/AV+&#10;WvSqKKACiiigAooooAKKKKACiiigAooooAKKKKACiiigAooooAKKKKACiiigAooooAKKKKAGPXxT&#10;/wAEuP8AkR/il/2Od9/6FX2s9fFP/BLj/kR/il/2Od9/6FQB9sL0qrf/APHpP/1zb/0GrS9Kq3//&#10;AB6T/wDXNv8A0Gga3PwY8V/8jTrP/X9P/wCjGr9cf2Gf+TbvDH/A/wD0KvyO8V/8jTrP/X9P/wCj&#10;Gr9cf2Gf+TbvDH/A/wD0Kvicm/3mXof074mf8iPD/wCOP/pMj6Booor7Y/mEKKKKACiiigAooooA&#10;KKKKACiiigBq9a5j4kf8k48Tf9gy5/8ARbV069a5j4kf8k48Tf8AYMuf/RbVM/hkb4f+NT9UfhEf&#10;umv2l/ZG/wCTZ/hx/wBgeKvxaP3TX7S/sjf8mz/Dj/sDxV8Xkn8afof0p4q/8i7Df4//AG1nsNFF&#10;FfbH8yBRRRQAUUUUAFFFFABRRRQAUUUUAFFFFABRRRQAUUUUAFFFFABRRRQAUUUUAFFFFABRRRQA&#10;UUUUAFFFFABRRRQAUUUUAFFFFABRRRQAUUUUAfD37X//ACe/+y3/ANhG6/8AQVr7hr4e/a//AOT3&#10;/wBlv/sI3X/oK19w0AFFFFABRRRQAUUUUAFFFFABRRRQAUUUUAFFFFABRRRQAUUUUAFFFFABRRRQ&#10;Az0qpq//ACCr3/ri/wD6Cat+lVNX/wCQVe/9cX/9BNEfiRL2PxWX7n/A2/8AQq/Uz9j7/k3vwl/1&#10;xb/0Nq/LNfuf8Db/ANCr9TP2Pv8Ak3vwl/1xb/0Nq/euPv8AkW0/8f6M/HODv+RjV/wv/wBKR7XR&#10;RRX4KfsoUUUUAFFFFABRRRQAUUUUAFFFFAEZ6V5p+0n/AMkE8ef9gif/ANBr0s9K80/aT/5IJ48/&#10;7BE//oNd2Xf73R/xR/8ASjjxf8Cp/hf5H5Lj/Ux/8Br9i/hb/wAk68M/9gy2/wDRS1+Og/1Mf/Aa&#10;/Yv4W/8AJOvDP/YMtv8A0UtfrniH/Cw/rL/20/MuB/4mI9EdZRRRX4qfrIUUUUAFFFFABRRRQAUU&#10;UUAFFFFABRRRQAUUUUAFFFFAHxT/AMFUv+SOeBv+xz07/wBCavs2w/487f8A3F/9BFfGX/BVL/kj&#10;ngb/ALHPTv8A0Jq+zbD/AI87f/cX/wBBFAFmiiigAooooAKKKKACiiigAooooAKKKKACiiigAooo&#10;oAKKKKACiiigAooooAKKKKAPx/8Ajl/yW/x9/wBhu5/9GNX1/wD8E4/+RJ8Wf9hQf+gV8gfHL/kt&#10;/j7/ALDdz/6Mavr/AP4Jx/8AIk+LP+woP/QK/feI/wDkmof4Yf8Atp+OZB/yP6n/AG+fYNFFFfgR&#10;+xhRRRQAUUUUAFFFFABRRRQAUUUUAM9KrX//ACD7v/rm3/oNWfSq1/8A8g+7/wCubf8AoNNbiex+&#10;K8f/AB8Tf9dn/wDQq/TH9hj/AJNz0D/rtcf+jWr8zo/+Pib/AK7P/wChV+mP7DH/ACbnoH/Xa4/9&#10;GtX75x5/yKo/44/+kyPx3g7/AJGNb0/9uPoOiiivwI/YwooooAKKKKAIQuR9e9YXjHwlp3jjw/ea&#10;RqsQmtLlMHjOP9pfet4HHHf0rhPjH8Trb4VeEJdWeA3dzJItvb24/wCWkjfdH0rkxU6NOhUnX+C2&#10;vodOEp1quIpww/x30t3PA7n9mXx/4Gv5pPBviQzWkj52GQQt/wAC7M3/AAGmSfA74v8Ajk/Z/Eeu&#10;/Y7WT/WEXIdB/s7E27qxx+0p8Vm0yXV4tOtYdGDf8fRs/wB1GP7u6n/8NGfF86LFqw0+1/sqXlL/&#10;AOxb4v8Ax2vyj2uSX9z2yh8XKubl5f8A5E/YPZZ98c/YOfw875ebm/8Akj6H+G/wd0v4U+Gr2y0c&#10;yT6hcp+8upjhpH24H+6K86+Ef7Mt54c8UnxN4v1c6xqcTmSCL5mw53fM7kkt14rP/Z/8bfEL4meO&#10;DrOpXYn8LRwSRSpCFSPzv4fl619NDKlmI/WvtsBQwGZUaWIpUXGEH7qen/b1j4XMMVmWVVq2GnWU&#10;p1Uudr3n/hv9ksUUUV9YfIBRRRQAUUUUAFFFFABRRRQB8w/tc/8AIY8P/wC4f/QxX0V4a/5F3TP+&#10;vaP/ANBFfOv7XP8AyGPD/wDuH/0MV9FeGv8AkXdM/wCvaP8A9BFfA5P/AMj7Mf8Atz/0k+6zX/kQ&#10;5d/2/wD+lGpRRRX3x8KFFFFABRRRQAV/NV+1Bf8A9oftC/ES5H+rl1u5P/j9f0d+Lrsad4W1m8/5&#10;42ksn/fKmv5jfGmpy6z4v1q/k/1tzeyy/wDj7UAfRv8AwTN8GW3jf9sHwbb3MXmxWHm6kAf78K7l&#10;r9/6/Ff/AII0eGP7U/aK1rV/+gXo7/8AkRttftRQAUUUUAFFFFABRRRQAUUUUAFFFFABRRRQBxt9&#10;9qX4k6Z5dlZta/YZfMu5ZP8ASE+b7qL/AHa7KuI1Cy3/ABR0e4Oj3c4TTpY/7WEv7mL5v9Wy/wB5&#10;q7egAooooAKKKKACiiigAooooAKKKKACiiigAooooAKKKKACiiigDmPGHmifRzBBZzj7anmG6k2e&#10;X/tJ/tV09cp42tvtM2jH+zJtSMd6h/cybPK/2n/2a6ugAooooAKKKKACiiigDK1rSrfXtKu9PuoR&#10;LbXEbRyIe4r4U8X+Grnwd4kvNGuB/qH/AHf/AE0T+Fq++mHzKScAV4f+0t8OH17RYtfsIwLrTlxO&#10;P+ekP/2PWvzfjXJf7SwX1ilH95S/FdT7/g3N1l+N+r1Ze5V/B9Djv2ZfH0elatN4XumxDe/vLQ/w&#10;7/4lr6fKKT05r89rK8udPvIL60l8q6idZI5K+3vhn44i8e+EbPVY8LMf3U8f9yRfvV5nAWdfWsNL&#10;L6svfht/h/8AtT0eOMn9hXjmFL4Z6S/xf/bHZ0UUV+tn5eFFFFABRRRQAUUUUAFcB8GluV8Ej7ZY&#10;6bpsv2qfMWky+bD9/wC9u/vetd/XnXwPsf7O8BLENAu/D5+1z/6Bdy73H7w/Pu/2vvUAei0UUUAF&#10;FFFABRRRQAUUUUAFFFFABRRRQAUUUUAFFFFABRRRQAVzCeb/AMJ7N/o9oIvsS/6T5n+kfe+7t/u1&#10;09colr/xcSaf+zJh/oSj7eZf3X3vu7f71AHV0UUUAFFFFABRRRQAUUUUAFFFFABRRRQAUUUUAFFF&#10;FABRRRQAVyHjwXPk6MLeytLz/iZxeYLuXZ5abWyyf7XoK6+uM+Itr9qXQP8AiWTan5WrwSfupNn2&#10;f5ZP3rf7K/8As1AHZ0UUUAFFFFABRRRQAUUUUAFFFFABRRRQAUUUUAFFFFABRRRQAV8L/sG/8nT/&#10;ALVX/Yetv/a1fdFfC/7Bv/J0/wC1V/2Hrb/2tQB90UUV5f8AG79o7wB+zzog1Pxvr0OmCUf6PbD5&#10;7i4/3EoA9Qor57+BH7c/wi/aG1X+yPDHiAxa1/Bp+oRmGaT/AHA33q+hKACiivLfjb+0h8P/ANnr&#10;Sor3xvr8OmGb/j3tfvzXH+4tAHqVFfNnwb/4KB/Br43+IoND0PxL9k1a5k8q2tNSj8l7h/7qV9J0&#10;AFY3ijxJZeEfDmpa3qEoisrCB7mQk7fkVdxrZryH9rHwdfeP/wBnXx9oWmH/AE+70uURD320Afmn&#10;F8QPj/8A8FLPinrGn+ENau/BHw6sZ+JIZWhhtk+ZV3umGlkb+7ux7V6jon/BFvS7+Iy+K/iZqt5q&#10;DoD5tpCuN/8AF/rMk1W/4JB/HTwhoHhvxB8L9Xlh0bxV9ta6i+1nZ9tT7rL838S/3a/T6OQSjenN&#10;AH5la5/wRS0WG2Enhv4l6laagN2HvLZNg/u/cwa8z8QWf7Rf/BMvxHpmuX/ir/hOfh3czR29xFNc&#10;tLDJ/wBM9khLwtjoy8V+wjNtr4E/4Kw/HHwjpXwCm8ER3tnqfibWLmL7PawyK726I3zScfd/u0Af&#10;ZHwl+J2kfGL4d6F4w0M507WLVLmMMfnj/vI3+0tdpXzb/wAE9vB2r+Bv2TfA+ma3BLZ6gYGuTDN9&#10;4JI25f8Ax019J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CiiigAooooAKKKKACiiigAooooAKKKKACi&#10;iigAooooAKKKKACiiigAooooAKKKKACiiigAooooAKKKKAPh79r/AP5Pf/Zb/wCwjdf+grX3DXw9&#10;+1//AMnv/st/9hG6/wDQVr7hoAKKKKACiiigAooooAKKKKACiiigAooooAKKKKACiiigAooooAKK&#10;KKACiiigBnpVTV/+QVe/9cX/APQTVv0qpq//ACCr3/ri/wD6CaI/EiXsfisv3P8Agbf+hV+pn7H3&#10;/JvfhL/ri3/obV+Wa/c/4G3/AKFX6mfsff8AJvfhL/ri3/obV+9cff8AItp/4/0Z+OcHf8jGr/hf&#10;/pSPa6KKK/BT9lCiiigAooooAKKKKACiiigAooooAjPSvNP2k/8Akgnjz/sET/8AoNelnpXmn7Sf&#10;/JBPHn/YIn/9Bruy7/e6P+KP/pRx4v8AgVP8L/I/Jcf6mP8A4DX7F/C3/knXhn/sGW3/AKKWvx0H&#10;+pj/AOA1+xfwt/5J14Z/7Blt/wCilr9c8Q/4WH9Zf+2n5lwP/ExHojrKKKK/FT9ZCiiigAooooAK&#10;KKKACiiigAooooAKKKKACiiigAooooA+Kf8Agql/yRzwN/2Oenf+hNX2bYf8edv/ALi/+givjL/g&#10;ql/yRzwN/wBjnp3/AKE1fZth/wAedv8A7i/+gigCzRRRQAUUUUAFFFFABRRRQAUUUUAFFFFABRRR&#10;QAUUUUAFFFFABRRRQAUUUUAFFFFAH4//ABy/5Lf4+/7Ddz/6Mavr/wD4Jx/8iT4s/wCwoP8A0Cvk&#10;D45f8lv8ff8AYbuf/RjV9f8A/BOP/kSfFn/YUH/oFfvvEf8AyTUP8MP/AG0/HMg/5H9T/t8+waKK&#10;K/Aj9jCiiigAooooAKKKKACiiigAooooAZ6VWv8A/kH3f/XNv/Qas+lVr/8A5B93/wBc2/8AQaa3&#10;E9j8V4/+Pib/AK7P/wChV+mP7DH/ACbnoH/Xa4/9GtX5nR/8fE3/AF2f/wBCr9Mf2GP+Tc9A/wCu&#10;1x/6Nav3zjz/AJFUf8cf/SZH47wd/wAjGt6f+3H0HRRRX4EfsYUUUUAFFFFAETr0x2r5j/bXSV9O&#10;8MDn7L57+Zn7v8NfTrHAzXm3x0+GX/C1vBM+mQT/AGe/idbizkP3fMX+Fv8AZrwM8ws8bl1XD0t5&#10;LT5anuZDi6WAzKjia3wp6/PQqeJvDdhqP7Pk+nwDFpFpCyReV38uPcv/AKDXF/sd6sda+Fd7p92T&#10;JHb3TxCOUfwNU/7Olr40TStZ8LeMrKSHS7WEW8HmjJO7qqv0ZdteV2d542/Zg8X6xZW+kHV9Fv38&#10;23k8pvKP91t4+63qpr5mrilRqYbNJ03GHLKE9NY/L/EfW0sI69DF5TCrGVTmjOHve7LvZ/zcpveA&#10;Fl+Fv7T2o+H7WbOj6luP2UfciLfMtfW2NoOK+SfgL4I8SePvihP8QfEVpLaW8Ts8fnIyGR/4dqn+&#10;Fa+ts5wPWvX4djU+q1J8vLCU24J/ynicTyp/WqcFJSnGEVNr+Ylooor64+RCiiigAooooAKKKKAC&#10;iiigD5h/a5/5DHh//cP/AKGK+ivDX/Iu6Z/17R/+givnX9rn/kMeH/8AcP8A6GK+ivDX/Iu6Z/17&#10;R/8AoIr4HJ/+R9mP/bn/AKSfdZr/AMiHLv8At/8A9KNSiiivvj4UKKKKACiiigDzv4/6/H4X+C/j&#10;bVJOkOlT/wDoDV/NFdP5lxK/q7V/Ql/wUK1P+y/2QviK/wDz0sTF/wB9V/PNQB+qX/BEfwhdR3Hx&#10;K8USf8ekiWumpn++rNI3/oQr9Vq+H/8AgkT4Q/4Rz9lYagf+Yxqs17+SrH/7JX3BQAUUUUAFFFFA&#10;BRRRQAUUUUAFFFFABRRRQBw+ozbPinpEf9p3kOdPlP2COP8A0eT5vvM396u4rjrye6HxJ0yNNTtY&#10;bQ2Mvmae0X76R933lb+7XY0AFFFFABRRRQAUUUUAFFFFABRRRQAUUUUAFFFFABRRRQAUUUUAcl43&#10;l8qbRT9tu7P/AE1P+PQbvM/2X/2a62uY8XzXMc+jiC9hsh9qXzPOj3+YP7qf7VdPQAUUUUAFFFFA&#10;BRRRQAgFQzwpcQyI/Mci4NT0hNLcD4U+J/gqX4f+Nr3Tz/x6u/2izk/2G/h/4DXV/s7eOf8AhEvG&#10;C6ZeS+Vp+r/u8fwpMPut/wAC+7XsH7RXgH/hLPCf9pW0YOp6Z+8Qf30/iWvkmGUsxljlxIf3kclf&#10;zVm+HqcJ57HEYf4L8y9OsT+hsrxFLijJpUMR8VuWXr0l/wC3H6JgA8YxSMgJb3rhfg946Tx74Ks7&#10;xiBexr5VxF/cda7kHOPev6Kw2JpYyjDEUtYyV0fgGKw9TCVp4eqvei7MmooorsMAooooAKKKKACv&#10;OPgbcR3fgNZI9Y1DWwbqcG61KPZKP3h+X/dXtXo9cH8Hbq+uvCHmahrdpr8/2qb/AEuzi8pPv/d2&#10;/wCzQB3lFFFABRRRQAUUUUAFFFFABRRRQAUUUUAFFFFABRRRQAUUUUAFcqkv/FxJo/tl0f8AQV/0&#10;X/lj9773+9XVVzKS3J8eTR/boTaiyX/QfK/e53ff3f3aAOmooooAKKKKACiiigAooooAKKKKACii&#10;igAooooAKKKKACiiigArjPiLP5MXh4/2ld6b/wATeH5rSPf5vyv+7f8A2T3+ldnXI+OZbq3i0Y2+&#10;p2umj+04vMM8W/zU2tmJf9pv71AHXUUUUAFFFFABRRRQAUUUUAFFFFABRRRQAUUUUAFFFFABRRXl&#10;fx98HfErxj4Vs7f4Y+M7TwPrUU/mS3d5ZfaUkj/ubeaAPVK+F/2Df+Tp/wBqr/sPW3/tatv/AIUN&#10;+1//ANHDeHv/AAnl/wDia4f/AIJuadrmmfH39paz8T6zF4g8QQ6rZx3uqwR+SlzJ+/3Mqfw0AfoE&#10;7CMb27V+YP7Mngq1/bP/AGuviZ4++Idp/b2ieGp2sdKsJvnt4/m2qu3/AHea/SjxaJD4W1jyv9Z9&#10;llx/3wa+Ev8AgkR/yKnxZ8z/AI+/+ElbzM/e/ioAzf8Ago/+zB4V+G3wts/it8OdGi8KeKvDN7BJ&#10;52kfud8O75mOP7tfZ/7PHxGl+LnwQ8EeMLgQrdaxpcF1cRw/dSRk+Zf++q87/wCChmz/AIY9+JW/&#10;/oHNj61S/wCCcqyr+x98P/M8z/j1Pl+b/c3dqAPpqvyt0nwV4e+Of/BTjxxpvxblkli0v/kA6LqM&#10;n7q5Rfuov+z/ABe9fqe7CMb27V+W3xktL3/got+0jd+H/hxZ6d4atPAcmJ/Hvmsl5L/DsTb8zLu6&#10;UAdD/wAFRfgN8LPAXwf0zxZ4csdP8JeNbDUYo9O/smLZLc/7O1f7u3cG7V9zfs/6zq+vfBDwLqHi&#10;AT/23c6LayXhu/8AXSSeUu53/wBpvvfjX5sfHX9kT4gfssato3xn1zXz8cNA8KzrJcaV4ikkd4kb&#10;/lr825dqtj8dtfpZ8EPi3ofxz+FugeNNBbOn6pb+Z5R+9E44kj/4C2V/CgD0CiiigD4a/ac/4Je+&#10;EPjL4nvPF/g3VJPA3iq5LSyfZB/o0s39/auNp9dteE237CX7XvhuCKz0b4s5tYv3UYGpyJhP+BV+&#10;rdeH/tg/tATfs1fArWPGdnpw1TVRJHZ2drkbPOkbarP/ALK96APheX9h/wDbG1mGWDUPiwBF6f2m&#10;/P8A3ytevfs6f8EqvDfw68U2Xi34ha/N451y32yx2sw/0aObdu3HdlpP+BV7L+yH8Pvi54b0nXvF&#10;Xxe8YR+INW8RJBcxaXaA+XpqhGJjX+HPzfw123xCv7/41/CzX7D4U+MrLS/E0b/Zo9UH7xbKdW+Z&#10;XVc7WoA9ajj8oBEGI6lr5Q/Y1+P3jjxX4p8bfCn4rRQ/8LE8IOkkl9aBRFe2z/ck+XjdX1fQAUUU&#10;UAFFFFABRRRQAUUUUAFFFFABRRRQAUUUUAFFFFABRRRQAUUUUAFFFFABRRRQAx6+Kf8Aglx/yI/x&#10;S/7HO+/9Cr7WevgP/gnB8RvCPgzwb8TLbX/E2k6NdS+M76SOHUr6KFz833trMKAPv5elVb//AI9J&#10;/wDrm3/oNFpdxX1tFPbyxzRSrvSWI7lceoov/wDj0n/65t/6DQNbn4MeK/8AkadZ/wCv6f8A9GNX&#10;64/sM/8AJt3hj/gf/oVfkd4r/wCRp1n/AK/p/wD0Y1frj+wz/wAm3eGP+B/+hV8Tk3+8y9D+nfEz&#10;/kR4f/HH/wBJkfQNFFFfbH8whRRRQAUUUUAFFFFABRRRQAUUUUANXrXMfEj/AJJx4m/7Blz/AOi2&#10;rp161zHxI/5Jx4m/7Blz/wCi2qZ/DI3w/wDGp+qPwiP3TX7S/sjf8mz/AA4/7A8Vfi0fumv2l/ZG&#10;/wCTZ/hx/wBgeKvi8k/jT9D+lPFX/kXYb/H/AO2s9hooor7Y/mQKKKKACiiigAooooAKKKKACiii&#10;gAooooAKKKKACiiigAooooAKKKKACiiigAooooAKKKKACiiigAooooAKKKKACiiigAooooAKKKKA&#10;CiiigD4e/a//AOT3/wBlv/sI3X/oK19w18Pftf8A/J7/AOy3/wBhG6/9BWvuGgAooooAKKKKACii&#10;igAooooA43UPih4R0u/ms7zxJp9vdQNskiluFVkNRj4weCOv/CU6X7f6Stfj/wDtPxxL8f8Ax9s4&#10;A1ScY/4FXmDKNx+br7V8rVzqcJyh7PY/oHBeF1DF4aniPrbjzqMvhXVf4j90B8YvA+MnxTpmf+vh&#10;auaP8RPDHiG9FppmvWF7dtyIoZwzflX4SKAjn5sfhX0j/wAE+liP7R+mehtZaqhnM6tWMPZ7nNm3&#10;hpQy3A1sXDEuThFytyrp/wBvH650UUV9Qfg4UUUUAFFFFABRRRQAUUUUAM9Kqav/AMgq9/64v/6C&#10;at+lVNX/AOQVe/8AXF//AEE0R+JEvY/FZfuf8Db/ANCr9TP2Pv8Ak3vwl/1xb/0Nq/LNfuf8Db/0&#10;Kv1M/Y+/5N78Jf8AXFv/AENq/euPv+RbT/x/oz8c4O/5GNX/AAv/ANKR7XRRRX4KfsoUUUUAFFFF&#10;ABRRRQAUUUUAFFFFAEZ6V5p+0n/yQTx5/wBgif8A9Br0s9K80/aT/wCSCePP+wRP/wCg13Zd/vdH&#10;/FH/ANKOPF/wKn+F/kfkuP8AUx/8Br9i/hb/AMk68M/9gy2/9FLX46D/AFMf/Aa/Yv4W/wDJOvDP&#10;/YMtv/RS1+ueIf8ACw/rL/20/MuB/wCJiPRHWUUUV+Kn6yFFFFABRRRQAUUUUAFFFFABRRRQAUUU&#10;UAFFFFABRRRQB8U/8FUv+SOeBv8Asc9O/wDQmr7NsP8Ajzt/9xf/AEEV8Zf8FUv+SOeBv+xz07/0&#10;Jq+zbD/jzt/9xf8A0EUAWaKKKACiiigAooooAKKKKACiiigAooooAKKKKACiiigAooooAKKKKACi&#10;iigAooooA/H/AOOX/Jb/AB9/2G7n/wBGNX1//wAE4/8AkSfFn/YUH/oFfIHxy/5Lf4+/7Ddz/wCj&#10;Gr6//wCCcf8AyJPiz/sKD/0Cv33iP/kmof4Yf+2n45kH/I/qf9vn2DRRRX4EfsYUUUUAFFFFABRR&#10;RQAUUUUAFFFFADPSq1//AMg+7/65t/6DVn0qtf8A/IPu/wDrm3/oNNbiex+K8f8Ax8Tf9dn/APQq&#10;/TH9hj/k3PQP+u1x/wCjWr8zo/8Aj4m/67P/AOhV+mP7DH/Juegf9drj/wBGtX75x5/yKo/44/8A&#10;pMj8d4O/5GNb0/8Abj6Dooor8CP2MKKKKACiiigCLaQuK+ev2tPHGu+ENK0KLRb2XTHubrfJfRc7&#10;AvY+3zV9C7/lzj8M15D+0ppeo6v4DhstP8NDxK8lygeLOGiH/PRf9qvDzqFWeAq+yk1K3Q9vIp0o&#10;ZjRdaKlG/W1v/JvdPQfBk89z4U0iW8uRd3MltGz3AH+sbaMtWxPbpMNsib19CK+LvCeofHXwNYmw&#10;0zTbmW0T/Vx3aLL5f+ym6t4fEb9ojb/yAocev2Na8ijxBB0o+1w9SLt/Jc9yvwzUdWUqWJpct9Pf&#10;sfWq9Rjp2NOBAyerCvnv4P8AjP4wax47jtPGOmC10LyHLyi3WM+Z/D0r6EXAHJyRX0uDxkMbS9rC&#10;Lj6qx8vjsFPAVfYynGWm8XzImoooruOAKKKKACiiigAooooAKKKKAPmH9rn/AJDHh/8A3D/6GK+i&#10;vDX/ACLumf8AXtH/AOgivnX9rn/kMeH/APcP/oYr6K8Nf8i7pn/XtH/6CK+Byf8A5H2Y/wDbn/pJ&#10;91mv/Ihy7/t//wBKNSiiivvj4UKKKKACiiseLxNYzeIrvREmB1G1hS5ki/2H3Bf/AEGgD5C/4K0+&#10;K5PD37KN7ZxDP9p30Ft/49X4WV+vn/BarxibP4c+B/Dn/P7fPcyY9EWvyJghNxNFGnV2xigD+hv9&#10;gHRJfD37H3wzs7iLyZhpzSEf70sjf+zV9D1xHwX0yLR/hB4Is44xEsOiWYx6HyE3V29ABRRRQAUU&#10;UUAFFFFABRRRQAUUUUAFFFFAHFalZyt8UNIuf7HimiSxlT+1j9+H5v8AVdf4q7WuD1SOw/4Wzo7y&#10;Q6h/aA0+URyxRN9mCbvmDt/ervKACiiigAooooAKKKKACiiigAooooAKKKKACiiigAooooAKKKKA&#10;OW8aW8txLoxj0yLUvLvUP73/AJZf7VdTXIePEtXuNA+2fa/+P5PL+x/3/wDb/wBmuvoAKKKKACii&#10;igAooooAKKKKAK80azxlHGVcYr4q+M3gU+AfHE1vbxCLS7j/AEi1x/48v/fVfa7YABJ6VxPxT+Hd&#10;v8RvC89gSIryP95bXPdH/wDsuhr4zinJFneBlCH8SGsf8v8At4+t4azn+x8ber/DnpL/AD/7dPmL&#10;4L/EI/D3xfCZz/xK77bFc/8ATP8AutX2dFMsuyQNlGGQcda/PrUdLu9G1O70u/h8u6tn8uWOvevg&#10;B8Y4ooY/DWvTeUIxizuZDhdv/PNvevzzgnPfqdSWU43TX3b9H1R97xjkcsZD+08IrtL3rfaj0l/X&#10;2T6WopFbdS1+7H4qFFFFABRRRQAV578FLKbTvBIjn0CDw9KLqc/YLX7n3vvfeP3vvV6FXmfwBTTI&#10;vh6BpcWow2v225yNWjZJt/mtu+9/D6UAemUUUUAFFFFABRRRQAUUUUAFFFFABRRRQAUUUUAFFFFA&#10;BRRRQAVyyWsn/CxJp/7NhEX2FR9vP3/vfcrqa5BFs/8AhZU3/H39t+wr/wBe+zd/6FQB19FFFABR&#10;RRQAUUUUAFFFIzbaAGBfekYHHTNc7qfxB8P6HD5l7q9tAPd938qzP+F1eDD/AMx+2H4H/CvOq5hg&#10;6L5ataKfnJHXDBYqrHnhSk16M7ZcDp0ocZHArJ03xFpusCM2d9bXm8ZzE4J/Ks7xr8QdF8A2Au9W&#10;uhDuH7uLPzSf7q1tPE0aNKVWckoLr0MoYetVqRpQi+d9Op0io2Pn/KlY7V4r5v1T9rSdpv8AiWeH&#10;98XpczbW/lXSeFf2oNA1WWK31mGXSJJOkp+eL/voCvm6XFeTYip7GGIV/O6/E+ircLZxQpe1lQ+6&#10;zf3LU9wC0vSqtvcxXkAkgljmR+kkZ3KasntX1258u1YdRRRTAK47x9bS3cWg+XpkepmLVIJP3/8A&#10;y7/K3737w+Zf/Zq7GuI+Jkdk8Ph/7ZDdzD+14PLFoN3z7ZNu/wD2fWgDt6KKKACiiigAooooAKKK&#10;KACiiigAooooAKKKKACiiigAooooAK+F/wBg3/k6f9qr/sPW3/tavuivhf8AYN/5On/aq/7D1t/7&#10;WoA+5mAYba/Lb4A/EfTf2Hf2x/iX4E8f3f8AY3hrxJdNfadqt0GS3+Ziyt/u9V+tfqXXlvxq/Zv+&#10;Hv7QWk/Y/G/h+01SSKPZFdj5Lm3/ANyUfMtAHxd/wUY/al8L/Fv4b6Z8JfhhrMPjDxJ4m1CKOUaJ&#10;L53lQq33H/3q+0/gz4QtvgD8AvDHh/V7yGKHw1o8UV5d/dT93H+8euS+BH7Efwj/AGddUl1Twh4a&#10;H9qn7moahL9puI/VUdvu17Rr+g2XifQ77SNRhE+n30D29xCf+WkbKVZaAMD4e/E/wr8ZvC0ur+Dd&#10;etNe0t90P2q0OV31+bn7Kfj/AE39h79qf4meB/inMNAs/EM/2qw1qYbbaQbmZW3f3WVv++q/Rr4Q&#10;fBfwl8C/Cv8AwjngzTf7M0nzGm8rzC3zt1rN+M/7O3w+/aB0mGy8ceHrbWPJDfZ7ojZNb/7j9VoA&#10;+Wv2+v2yfhrqH7PviHwX4U1/T/GPiXxNGum21hp8olaPcy/vG/pXtn7BHwq1f4M/st+DfDWvxCHV&#10;Qkt7LDj54jPI0mx/9pd+01D8IP2A/gp8Etdg1zQPCvnatbyebbXepStcvbv/AHk3fdr6OoAKKKKA&#10;CvAP22fgTqX7QvwB1nw3ocyw6/byRanp3mdJJ4W3LH/s7vu7q9/ooA/ODSP+ConiDwv4Oj8J+JPh&#10;P4gPxatY/sR061jIhlm27Vl+6dq7v4fm+tc/4A0j9pj9kOyuNb0PwOPiBF49dtX1XTobZvtOlag3&#10;8L7W+7t21+mZ061afz2tIjN/z1Ma7vzq5QB8ifsM/BPxro1/4s+L3xTEsPxD8Zuvm2BG37Fap/q4&#10;9vavruiigAooooAKKKKACiiigAooooAKKKKACiiigAooooAKKKKACiiigAooooAKKKKACiiigBj1&#10;+ZH7Dn7Jnws+PGk/EvW/HHhmLW9WtvFt5bRXMssieWit8q/Kwr9N3r4p/wCCXH/Ij/FL/sc77/0K&#10;gD7G0LRLHw5odlpdhCILCyhWKCIdERR8v8qsX/8Ax6T/APXNv/QatL0qrf8A/HpP/wBc2/8AQaBr&#10;c/BjxX/yNOs/9f0//oxq/XH9hn/k27wx/wAD/wDQq/I7xX/yNOs/9f0//oxq/XH9hn/k27wx/wAD&#10;/wDQq+Jyb/eZeh/TviZ/yI8P/jj/AOkyPoGiiivtj+YQooooAKKKKACiiigAooooAKKKKAGr1rmP&#10;iR/yTjxN/wBgy5/9FtXTr1rmPiR/yTjxN/2DLn/0W1TP4ZG+H/jU/VH4RH7pr9pf2Rv+TZ/hx/2B&#10;4q/Fo/dNftL+yN/ybP8ADj/sDxV8Xkn8afof0p4q/wDIuw3+P/21nsNFFFfbH8yBRRRQAUUUUAFF&#10;FFABRRRQAUUUUAFFFFABRRRQAUUUUAFFFFABRRRQAUUUUAFFFFABRRRQAUUUUAFFFFABRRRQAUUU&#10;UAFFFFABRRRQAUUUUAfD37X/APye/wDst/8AYRuv/QVr7hr4e/a//wCT3/2W/wDsI3X/AKCtfcNA&#10;BRRRQAUUUUAFFFFABRRRQByV78N/C+oXM1xc+HdMnuJW3vLLaozv7k4r8vv+CgekWOi/HuW206zi&#10;s4vsMX7q1jVF/Sv1qOBz271+UP8AwUXbH7Q0xH/PjFXz+cpLC/M/XfDSpUnnnLKTtyS/Q2/+Cbeg&#10;ad4h+JfiG21TTrXUYv7Oz5dzEr4+b3r9ItM8AeHNCvPtlhoVhaXX/PWC2VH/ADAr88P+CYLZ+Kni&#10;Uk9NOH/oVfphnJ4OfStsoS+rI4/EWrOOf1Yxk7Wj+RJRRRXtH5cFFFFABRRRQAUUUUAFFFFADPSq&#10;mr/8gq9/64v/AOgmrfpVTV/+QVe/9cX/APQTRH4kS9j8VRzj/ff/ANCr9S/2QCP+GevCQbp5Df8A&#10;obV+WqjIUf7bf+hV9K/C79tjWPhd4F0rwxaeFLW9i09PLFzLcsjSfMW/rX9GcXZZis1wNOjg480l&#10;Pm3t9mX8x+HcN46hgMdUq4iXLGz/ADP0dw3rRhvWvg//AIePa7/0I9r/AOBpo/4ePa7/ANCPa/8A&#10;gaa/Jv8AU/O/+fS/8Cj/APJH6T/rNlH/AD+/M+8MN60Yb1r4P/4ePa7/ANCPa/8AgaaP+Hj2u/8A&#10;Qj2v/gaaP9T87/59L/wKP/yQf6zZR/z+/M+8MN60Yb1r4P8A+Hj2u/8AQj2v/gaaP+Hj2u/9CPa/&#10;+Bpo/wBT87/59L/wKP8A8kH+s2Uf8/vzPvDDetGG9a+D/wDh49rv/Qj2v/gaaP8Ah49rv/Qj2v8A&#10;4Gmj/U/O/wDn0v8AwKP/AMkH+s2Uf8/vzPvDDetGG9a+D/8Ah49rv/Qj2v8A4Gmj/h49rv8A0I9r&#10;/wCBpo/1Pzv/AJ9L/wACj/8AJB/rNlH/AD+/M+8MN60Yb1r4P/4ePa7/ANCPa/8AgaaP+Hj2u/8A&#10;Qj2v/gaaP9T87/59L/wKP/yQf6zZR/z+/M+7uQODgenpXmv7SYI+Avjv1OkT5Pr8tfLX/Dx/Wzj/&#10;AIoe1/8AA01gfED9uvWPH3gvWfDdx4OtbOPU7SW1kuftJfyty43V1YPhHOaWJp1Z0lZOP2o9/wDE&#10;YYniPK6lGcIVtWn3Pl5f9TH/AMBr9ivhb/yTnwx/2DLb/wBFLX47bdu6v2J+Fv8AyTnwx/2DLb/0&#10;UtfW+If8LD+sv/bT5Xgf+LiPSJ1lFFFfip+thRRRQAUUUUAFFFFABRRRQAUUUUAFFFFABRRRQAUU&#10;UUAfFP8AwVS/5I54G/7HPTv/AEJq+zbD/jzt/wDcX/0EV8Zf8FUv+SOeBv8Asc9O/wDQmr7NsP8A&#10;jzt/9xf/AEEUAWaKKKACiiigAooooAKKKKAPif8AbD/a98cfAb4j2eieH7TSpbGW1W4LXkRd92en&#10;DjivBj/wUy+KrKf9A0A+v+iv/wDF173+2D+yH4y+OvxGs9c0O60yGwitFt8XUjK+6vjb47/steKv&#10;2frLTbvxBdWE0V9I0cX2SVmb5frXyGNnjqVSc4X5D+juFsHwlj8HhsNWjCWJktVrfmPUP+HmPxVD&#10;kfYNAz/16v8A/F1r+Cv+CifxP8S+LtA0ifT9CMV9fQWzmK2feFZgrY+f3r5k+E3ws1P4v+NrLwxo&#10;88MOoXYfy5Lr5V+WvqHwX/wTr+JfhnxhoGrSaho0sNhfQXMn708orqzdq48PXzCt70JNo9/N8s4O&#10;yrmo4mnCFW3Mk7/I/TKiiivuz+UgooooAKKKKACiiigAooooAKKKKAPyB+N6/wDF6viB/wBhq5/9&#10;GNX13/wTi/5Ebxd6f2p/7LXyH8cD/wAXs8f/APYbuf8A0a1dr8B/2ntU+AOialpen6Ba6x9uuvtM&#10;kssrJ5fy421/RmbYDEZjkEMPhoc02of+2n4fluNo4HO6tXES5Y3kfqN5lHmV8Ff8PG/En/Qnaf8A&#10;+BLUf8PG/En/AEJ2n/8AgS1flH+pudf8+l/4FH/5I/RP9acq/wCfv/krPvXzKPMr4K/4eN+JP+hO&#10;0/8A8CWo/wCHjfiT/oTtP/8AAlqP9Tc6/wCfS/8AAo//ACQf605V/wA/f/JWfevmUeZXwV/w8b8S&#10;f9Cdp/8A4EtR/wAPG/En/Qnaf/4EtR/qbnX/AD6X/gUf/kg/1pyr/n7/AOSs+9fMo8yvgr/h434k&#10;/wChO0//AMCWo/4eN+JP+hO0/wD8CWo/1Nzr/n0v/Ao//JB/rTlX/P3/AMlZ96+ZR5lfBX/DxvxJ&#10;/wBCdp//AIEtR/w8b8Sf9Cdp/wD4EtR/qbnX/Ppf+BR/+SD/AFpyr/n7/wCSs+9fMo8yvgr/AIeN&#10;+JP+hO0//wACWo/4eN+JP+hO0/8A8CWo/wBTc6/59L/wKP8A8kH+tOVf8/f/ACVn3r5gPaq1+/8A&#10;oN3x1jb/ANBr4S/4eOeJf+hN0/8A8Cmpsn/BRjxBLDKkng6w+dOP9JahcG53f+Ev/Ao//JB/rRlX&#10;/P38GfJCf8fE3/XZ/wD0Kv0w/YX/AOTddA/67XH/AKNavzRT/XD/AHzJX6XfsL/8m6aB/wBdrj/0&#10;a1fpHHn/ACKo/wCOP/pMj4bg13zCt6fqfQdFFFfgR+yhRRRQAUUUUAQ7AS3qcZqve3sWn2s1xPIk&#10;MMS73lk+6BVkYbPOQK+eP2yfFFzpfgzTdFtJvJOrzeW/+2i9V/WvMzHGxwGEqYiX2V/wx6GWYKWY&#10;4unhIacz/wCHDxX+2N4b0y+ms9GsrrWjF/y9w/LF+tdjo3xstpfgyPH99ZSxwhWP2SP7/wB7bt+t&#10;eZ+OfhhpHgD9ly9+z2cX9oXMdtJcXQ+9vaWPdtb+Fa7j9nDSLLW/gFoljfwRXtpKjiWGX50PzV8x&#10;hMRmc8bLD4morunzJJe7F30/xH2GNwmU08vjicPTfLGryNuXvSio3f8Ah5jt/hl8UtD+KuijUNIl&#10;/ex/LcWkh/e27/3XHrXYSbeQRk+lfHvw80//AIVN+07NoljzYXu6Pyh/cb7u7/dr7E3ZIPftXtZP&#10;j6uOoS+sRtUg3GVu6Pn88y+ll+IisPK9OaUo37PoTUUUV9AfPhRRRQAUUUUAFFFFABRRRQB8w/tc&#10;/wDIY8P/AO4f/QxX0V4a/wCRd0z/AK9o/wD0EV86/tc/8hjw/wD7h/8AQxX0V4a/5F3TP+vaP/0E&#10;V8Dk/wDyPsx/7c/9JPus1/5EOXf9v/8ApRqUUUV98fCmNdeKdMsPEVlodxexQ6pfI8tvaH78iL95&#10;q2a/IP8AbX/ahuvC3/BQfwxeaPe3T2nhV4LG5tvMZELs37xf/Hq/XDT7xb6xt7lBxLGsmP8AeXNA&#10;FyviX9j34l/8LM/a6/aLu01SW+0+1ubO10+M/cjhXzF+X/gW+vqn4reMh8Ovhl4s8UEDOkaXcXqe&#10;Z0Lxxsyr/wB9AV+K3/BNX41P4S/bIspLyWb7L4weaykiiPyedI26NmH+z83/AH1QB6d/wWi8bDU/&#10;i54T8OR/8wzTmlk/7aNXwp8IdIj8QfFPwdpkufKutXtYnPs0qivX/wDgoF4/1P4g/tW+OZNQu/Pi&#10;02+fTbf+7HHH8u2ov2FPhrfeO/2mvAGbOabS4tVWSS68tvKDIrPgt/wCgD+hKws49Osra0h4hto1&#10;jjH+yqhRVuiigAooooAKKKKACiiigAooooAKKKKACiiigDitS1LyvihpFl/bHleZYyyf2T5f+u+b&#10;/Wbv9mu1rj743Q+JWmiOHTzZ/YZd8ssn+kh938C/3fWuwoAKKKKACiiigAooooAKKKKACiiigAoo&#10;ooAKKKKACiiigAooooA5bxrf/YpdGxqf9m+bepH/AKvf5v8As11Ncx4wa6SbR/s8NpMPtS7/ALXJ&#10;s/74/wBqunoAKKKKACiiigAooooAKKKKACiiigDyP4xfBG1+IWb+yItNZjTiT+GX/Zavk/W9Ev8A&#10;QL6bT9Ys5bS5j/5Zy/8AoStX6EZ6EVzvivwTonjayNvq9nFdxDoWHzJ+NfnPEPB9DNnLEYf3K34S&#10;9T77IeLa2VqOHxHv0unePofLHgP49eIvBKRW0wGsaamNkcvDon+y/wDFXsejftQ+FNQUjUFuNL9p&#10;UL/+giuW8R/soeWvmaBrBiJ/5ZXUW7/x4GuFn/Z08fW0uyOwtriL/nr9pQf1r4+hU4vyX906bqwX&#10;/b34r3j62tT4Uzn997RU5+vI/ufuntur/tMeD9OwltPLqMnpCh/wqnpn7UXha9vRBcQXVlG//LWR&#10;CU/lXjsP7OPjy5m2HT7aCP8A56G6Q/1rP8UfBPxj4Rw8umf2ha9pbU7v++l/hrWpxDxZB/WJYS0F&#10;05H/APtGVPIeGJ/uo4m83/fX+XKfZOk+INO123E9heQ3UP8AfifIq41zGo5lQV+eUV3PY/u4Zbm1&#10;/vxwyNF/6DUjateP/wAv99/4Eyf410x8R4qHv4V83+L/AIBjLw9lze5iPd/w/wDBP0J3h0yORXCf&#10;BfV/7Z8EC4HiH/hJiLqeP7f5WzO1vubf9n7v4V8k+HvHWu+GHM+mavc/fX93K/mpJ/s/NXr/AMK/&#10;2ldJ0zw59k8QadDpcsbtj+yY2aF9zdQmNy19TlXGeXZjTlOt+6atv536/I+WzPhHH4GcYUP3t77L&#10;3tLdPmfTAII6018YznAr5i8VftUX9xKI/D2mxwW4/wCW10dzyf8AAR92uPj/AGgPHKzGQ6pGP+mf&#10;lJt/lWOJ47yjDz5ISc/NLT8bGuH4JzWvDnmlDyb1/C59nE57/pUcm1fvNXxfqfx28b6gMHWvsw/6&#10;ZwpXIah4n1PU5jJd6tfSy/8AXdv/AGU15GI8RsDH/d6M5evKv8z1KHAGMl/GrRj6Xf8Akfeset2M&#10;p2peRZ9nFW/PiP8Ay0r88Vu5F/eedL/108xqk/te8/5/77/wJk/xrih4jx+3hX/4F/8AanoS8PJf&#10;YxH/AJL/AME+2/FnxV8OeDLYvqeoRrL/AM8Y/mc/hXmR/a00kTbY/D18Yv8AfX/CvnSwsLzXbwR2&#10;dpc6hc/9Mo2Zq9I0/wDZy8ZX+im78i2s7nGY7OWQZf8AH+GuL/WriHNpOeWYe0F5X/FnSuGMhyqH&#10;JmNe8n3dv/JUe9eFfj14S8Tw86itlcAfNFcgqf5V0S/Erwo3TXbL/v4K+NNX+GnijS7z7Hd6FcSS&#10;/wDTJN6f99Vn3fgTXrOHzLvw/fRRf9Nbf/61b0+M85oR5cRg7uO7tJGU+D8nrS5qOLspbK8X+p9t&#10;aj8RPDej27T3WsW0USJvzuB4rzvWv2p/DFlKBYW9zqkf/PWFdg/8eFfMsfhbV7qYJDo91cy/wf6O&#10;26u68L/s/eMPE3kyT2Y0e27yXRG//vjrSlxZn+Yvly/C2+Tf5+6OPC+RZcubHYnm+aX4K8memn9r&#10;fTMfJ4dvvwdT/SuO1/8Aaj8TXpK6fZW1hEf4yQ7VcP7J+ut0122/79H/ABrY0T9k5FcnWNfklT/n&#10;lbRbQfzqqj41xv7rl5PNWQof6nYT97Fqfl77/wCAc1oH7T/iXT5canZxapDv+cxYRx+leveFP2g/&#10;CfiKSKFr3+zryTpDdDb/AOPdK888UfspzxvLLoGsfutn7u2uh82/+7uzXj3irwB4g8HNjXNMkgj/&#10;AOeuQ8X/AH1XN/avFPDq/wBup+1h3ev/AJMv/bjo/szhnP8A/dJqnPstH/4C/wD20+7rW9hv4PNt&#10;5UljYcSR8ipnkCLkDivg3wj488Q+CbjzdH1KWGPvbS4aL/vlvu/8BrV8YfGDxT41+S9vPsttj/j3&#10;tgEX/voc17lPxEwLw/POm/afy9PvPCnwFjPrHJCqvZ9+v3H0/wCJfjb4S8KL5c+pxzzf88bYbzXm&#10;F5+1Lp0PiWaa3sr+4tfJ8qOElUTf/erwvw54Z1HxTefZ9G02W/l/jMUeET/eavQtI/Zp8U6hqXk3&#10;l5YaZL5Pmf63zn/75WvMocScR5tKU8Dh7Qtpp/7cz0q3D3D+UqMMdXvK+t3/AO2x946q5/axv2l/&#10;caFGI/8AppN/9asmT9qfxXL/AKvSrKH/ALaF/wClbdh+ybMw/wBN1/8A79Q7f61sf8MkaR/0G70/&#10;8AX/ABpxw3G9VfxLfOBTxHBlH7HN8ps8svf2hPG119zUobX/ALYiqZ+PHjk/8zBt+kCf4V7xo/7M&#10;XhTTxmc3Gp/9d3I/9BIrWH7O/gUDnRR/39f/AOKohw5xXJe/jLf9vy/yB8Q8MUnywwl/+3I/qfOc&#10;Px28eRS7j4g88enkpj+Vdnov7U2t24EWp6ZDcgJxJHIEZ/0r0zWf2a/BuowFLW0k06X/AJ6wyMT/&#10;AOPE1w+s/slsB/xLNf8ALH/T1Du/kah5VxhlsuehX9r87/hItZpwnj1yVqCh/wBuW/8ASA1f9rJp&#10;bH/iV6DKl163MoK/oK8l8TfFTxV4rP8AxMNXlij/AOedqBCtelw/smawG/ea7a+X/wBcj/jXe+Ef&#10;2bPDnh2X7TqDSazdf9NhhU+iqayqZbxdnEuTFy9lD1SX3RLhmPC2TrnwkVUl/hbf3yPlWx0i91ce&#10;ZaaZc3Xmf8tIkZ62rj4beKLaHzm0K5Mf+6K+5dP0q20uIR2lvHaRf884kCj9KuEAdq9Gn4c4a377&#10;ENvyR59TxBxHN+5w6t5tn55iW80K7/5erC5/4EjUTX97rN35k0tzqFz/AAeZlmH+7X3xf+G9J1eX&#10;zbvT7a7mH/LSWJWam2PhTSNOm8+3021hn/56RQKrVg/D2t/C+t/u77cv/wBsdC49pNc8sJ7/APi/&#10;+1PlTwP+z5r/AItsvtd5/wASi2/5Z+YMyv8A8BrjfGPgTXPAV+bfV7Tyov8Alncj/VPX3jGQE4G0&#10;fnVHVdEstfsJLPUbWO8tX6xSjINetiPD/AVMJ7KhJxqL7T6+qPIw3HWNjiefEQUqb+yvs+jPizwF&#10;8Vdf+H526fP9rse9lcjcv/Af7te16H+1bpNwsUWpabc2Mv8AHKDvQfpUnij9lfRdQMtxot5JpcuM&#10;xwEb4v55rx34hfBfXvh7Y/arlY9RsP47q242f7yV8uocU8MU3y+/Rj/28v8A5JH1HPwzxJUjze7V&#10;l/26/wD5Fn1v4V8a6R4zsRdaTex3cXfAOR+Fb+7DDnr2r4D8I+KtS8G67BrGlTZkj+/Fj5ZE/utX&#10;2J4Q+Kmh+KPCQ1w3cVnFGMXEcr48h+6k19/w7xVQzmm41bQqR3XS3dHwfEHDNXKJxnQvOlL70+zO&#10;5BJ6jFcj8QL86fHoP/E0OmCXVYI/9Xv+0ZVv3X/Av/Za5K6/ac8E2s8sYu7mXy+ssVu7L/KotW+M&#10;vhrxLDop03UtOEw1CKSSLVX8lo49rbmTcPvCvpKWcZdXnyUsRBy/xI8Crk+Y0Ie1rYeaj/hkewY9&#10;aUkD2ry/xN+0H4O0GMiLUhqcv/PKxBk/8eHSvPL39rWRj/oegn73/LaX/AVw4zibKMC+WtiFfy97&#10;/wBJOzCcOZrjY89Gi7een5n0n19qD7nNfMr/ALWl61pMi6DGt1/yzlE3yfljNcfqX7Q/jfUJvMjv&#10;4rP/AKZwxDb/AOPCvExPHeS0F7knP0j/APJWPYocE5vWfvxUPWX+Vz7IPPfNB+UdM18o+HP2nvEO&#10;mnZq9rHqkQXIEWEl/liuhf8Aa3LDCeF5G+t2v+FdNLjTJKsOaVbl8mmYVeDs4pz5I0lLzTX62Pow&#10;Fu5p2eOOa+c4f2t41+/4XlH0u1/wrWsv2rtBuf8Aj60y6svq2/8A9BFdkOLclm9MTH8f8jknwrnN&#10;Nf7u/k0/1Pdwx9KMZ7V5JY/tN+Cb07GmuYf+usDf4V1Wm/Frwfqs3l2+vWRm/wCeW/5q9ehm+XYn&#10;+FiIy/7eR5VbKcww38ahOP8A26zrwuOhp/15qnLqFtCu5p4x7765nVfip4V0eKU3GvWQMY5j8wbv&#10;yrtqYijQXNVmo+rOGnQq1ny0oN+iOuLhep2/rSM5K5U14Brv7VenwDy9G0ia9P8Az3lbyl/75xms&#10;ux/axu45MXnh4TQ+kU+G/UV8rPi7JKVX2TxC+Sdvv2Pp4cJ5zUp86ofJtJ/mfS24DvmlGMV554P+&#10;Nnhjxmwit9QFnck7Bb3X7tyf9nI+avQuSo5zX0+GxVDGQ9rh6inHyPmsRhsRhJ+yxFNwl5klFFFd&#10;pzhXwv8AsG/8nT/tVf8AYetv/a1fdFfC/wCwb/ydP+1V/wBh62/9rUAfdFFFFABRRRQAUUUUAFFF&#10;FAHif7W2mfEnVvgvqcfwnnMHjOOeKW28qRUbYv3l+bivgO0/bI/bB+CmqTWfjfwBN4li2dDYtx/w&#10;OPNfrRXlf7TXjbVvhz8A/HHiPQoPterWOmyy28WN3z7aAPiTwP8A8FnPD8K/ZPHngXUdM1SOTy5D&#10;p0iukf8AwFsNX0h4G/4KPfAfx7e2dnb+M4dMu7npFqUTRc/3d3Svnf8A4J+/sbfCz4wfAmHx/wCO&#10;9Eh8W+JfEN5PLcS3cjbI/n+6qqR+Nes+Pf8AglB8CvGWDp+m6h4ZI/6B1y3/ALU3UAfU3h34keFf&#10;F4/4kfiXStU/69LlH/k1dRX5g6h/wR/1rwh4jh1T4d/FK6020imWX7NdiRJX2tnbviZa/S3RbV7L&#10;R7GCcgzRQRxvj+8qjNAGjRRRQAUUUUAFFFFABRRRQAUUUUAFFFFABRRRQAUUUUAFFFFABRRRQAUU&#10;UUAFFFFABRRRQAx6+Kf+CXH/ACI/xS/7HO+/9Cr7Wevin/glx/yI/wAUv+xzvv8A0KgD7YXpVW//&#10;AOPSf/rm3/oNWl6VVv8A/j0n/wCubf8AoNA1ufgx4r/5GnWf+v6f/wBGNX64/sM/8m3eGP8Agf8A&#10;6FX5HeK/+Rp1n/r+n/8ARjV+uP7DP/Jt3hj/AIH/AOhV8Tk3+8y9D+nfEz/kR4f/ABx/9JkfQNFF&#10;FfbH8whRRRQAUUUUAFFFFABRRRQAUUUUANXrXMfEj/knHib/ALBlz/6LaunXrXMfEj/knHib/sGX&#10;P/otqmfwyN8P/Gp+qPwiP3TX7S/sjf8AJs/w4/7A8Vfi0fumv2l/ZG/5Nn+HH/YHir4vJP40/Q/p&#10;TxV/5F2G/wAf/trPYaKKK+2P5kCiiigAooooAKKKKACiiigAooooAKKKKACiiigAooooAKKKKACi&#10;iigAooooAKKKKACiiigAooooAKKKKACiiigAooooAKKKKACiiigAooooA+Hv2v8A/k9/9lv/ALCN&#10;1/6CtfcNfD37X/8Aye/+y3/2Ebr/ANBWvuGgAooooAKKKKACiiigAooooAjavyh/4KMf8nDTf9eM&#10;Vfq81flD/wAFGP8Ak4ab/rxirwM5/wB1+Z+teGP/ACPf+3Jfodb/AMEwP+SqeJf+wcP/AEOv0xH3&#10;6/M7/gmB/wAlU8S/9g4f+h1+mI+/W+Uf7pE4vEf/AJKGp6R/Ikooor2D8yCiiigAooooAKKKKACi&#10;iigBAMVU1CHz7SeJMeZJG0Y+u2rlFJaAfmfD+wh8Th1h0777f8tak/4YS+Jv/PHTv+/1fpRuA7Yo&#10;3Z6Cv0P/AF6zb+7/AOA/8E+KfCOWSfX7z81v+GE/ib/zx07/AL/Uf8MJ/E3/AJ46d/3+r9Kdw9KN&#10;w9KP9es2/u/d/wAEn/VDLPP7z81v+GE/ib/zx07/AL/Uf8MJ/E3/AJ46d/3+r9Kdw9KNw9KP9es2&#10;/u/d/wAEP9UMs8/vPzXH7CfxNHHk6d/3+qrq37EnxF0bS7zULj+z/sttA1zJ++/gVdzV+mW4Ecc+&#10;1cx8TW/4tz4oB6/2Xc8f9smq6XHGbSqKPu6v+X/gkT4RyyMZS1+8/HWKQSQrIele2+Bv2Q/Hfj/w&#10;lpviPSzZnT9Sh+024ll+fZXhdhj7DBnpsWv1Z/ZOGf2dPAWRk/2anf61+l8V5viMmwtOthrXcuXX&#10;0Z8Fw5leHzPEVaOIvaK6ep8a/wDDCfxN/wCeOnf9/qP+GE/ib/zx07/v9X6U7h6Ubh6V+Y/69Zt/&#10;d+7/AIJ+gf6oZZ5/efmt/wAMJ/E3/njp3/f6j/hhP4m/88dO/wC/1fpTuHpRuHpR/r1m3937v+CH&#10;+qGWef3n5rf8MJ/E3/njp3/f6j/hhP4m/wDPHTv+/wBX6U7h6Ubh6Uf69Zt/d+7/AIIf6oZZ5/ef&#10;mq37CfxN/wCeWnf9/q/QzwRpdxoXg/RdPvCDdW1nFFKR/eVADW4oC9sU4DGeK+fzjP8AGZ1GEcTb&#10;3drI9nLMmw2VuUsPf3u5JRRRXzp7wUUUUAFFFFABRRRQAUUUUAFFFFABRRRQAUUUUAFFFFAHxT/w&#10;VS/5I54G/wCxz07/ANCavs2w/wCPO3/3F/8AQRXxl/wVS/5I54G/7HPTv/Qmr7NsP+PO3/3F/wDQ&#10;RQBZooooAKKKKACiiigAooooAYv8VfBv/BU7/kB+B/8Ar6l/9Br7yX+Kvg3/AIKnf8gPwP8A9fUv&#10;/oNeVmn+6VD7vgX/AJKLC+r/APSWfN/7CH/JzHhj6S/+g1+wVfj7+wh/ycx4Y+kv/oNfsFXHkn+7&#10;y9T6jxS/5HVP/r3H/wBKkPooor6E/HAooooAKKKKACiiigAooooAKKKKAPgn4ifsNeO/F3xF8S6/&#10;Z6npUVrqWoT3Mccu7eEZty1zw/4J7/EHP/IY0X/x7/4mv0UpAc5xX2tLjLN6FONOE1yxX8p8jV4X&#10;y2rOU5xd35n52f8ADvX4hf8AQY0X/wAe/wDiaP8Ah3r8Qv8AoMaL/wCPf/E1+ilFb/67Zz/z8X/g&#10;KMv9U8q/lf8A4EfnX/w71+IX/QY0X/x7/wCJo/4d6/EL/oMaL/49/wDE1+ilFH+u2c/8/F/4Cg/1&#10;Tyr+V/8AgR+dn/Dvb4hf9BjRf/Hv/iaUf8E9fiCf+Yxov/j3+FfolRS/12zn/n4v/AUP/VPK/wCV&#10;/wDgR+L3iDR5vD2talpdx++ksJ2tpJYvub1bbXqvwg/Za8VfGzwxNr+ialYWdrHcvbeVdht+9f4q&#10;4P4ngf8ACyvF3/YUn/8AQ2r7m/4J5c/BG9/7C9z/AOhV+rcQ5picuyqGLwzSn7v4n51kWW4fG5jU&#10;w9aPuq54b/w71+IX/QY0X/x7/wCJo/4d6/EL/oMaL/49/wDE1+ilFflX+u2c/wDPxf8AgKP0T/VP&#10;Kv5X/wCBH51/8O9fiF/0GNF/8e/+Jo/4d6/EL/oMaL/49/8AE1+ilFH+u2c/8/F/4Cg/1Tyr+V/+&#10;BH51/wDDvX4hf9BjRf8Ax7/4mj/h3r8Qv+gxov8A49/8TX6KUUf67Zz/AM/F/wCAoP8AVPKv5X/4&#10;Efnav/BPz4hICv8AbOijPb5v8K+vf2a/hlqfwh+E2leGNXmgn1C2eUySWv3Pmct/WvVAOOvFGePQ&#10;V4+Z8R5hm1H6viZq1+bRHrYHJcHltSVXDx1ZJRRRXzZ7oUUUUAFFFFAEWfk6ZFeHftWfDy+8ZeCo&#10;dQ0mATahpMn2gR/xlP4tn+1XuLYx1xiuQ+IfxG0b4aafa3uuT+Ra3M62yybCfnbp0rzMxoUcRhKl&#10;LES5YNas9PK62Iw2Mp1sJHmnF6Lv5HzZ4j+OOk+Ov2cr7Q5ZvJ8R28cFs9rL9+Qqy/Mv/fPPpXSf&#10;Bz43+FPht8E9Kt9S1JTqsUb/APEvjO6X/Cur1D4P/C/4wz/2vpwhN3ImTLp0uz/gTKKZpf7IHgmz&#10;n33Zur7HaWTb/wCgmviaeEzpYmOIpSpz9zkU79L72/mPuKmOyOWFlhKsakPf53Cy+Llty3/lPM/g&#10;FZ6l8WfjNqXju8gMVhbln4+7vP3VT+9719ght7HPaqOi6HYeH7COy020is7VB8kMS7VFX+M9ea+u&#10;yrL/AOzsPyTlzTk3Jvu2fHZxmTzPEKcY8sIpRjHtFEtFFFe2eKFFFFABRRRQAUUUUAFFFFAHzD+1&#10;z/yGPD/+4f8A0MV9FeGv+Rd0z/r2j/8AQRXzr+1z/wAhjw//ALh/9DFfRXhr/kXdM/69o/8A0EV8&#10;Dk//ACPsx/7c/wDST7rNf+RDl3/b/wD6UalZHijXrbwx4c1TV7yUQWtjay3Msp/gCrmtevlv/go9&#10;8UR8Lf2U/FssU0Iv9XRdMt45e/mfK+3/AIDmvvj4U/DX4xfEG++JHxZ8S+LLy7M95f6jLc+b/wAC&#10;+Wv1p/ZI/bOPxc+N3w/8E2+vefpVn4Jxej+G51Pevy/7yxqf++jX4uV7L+yT8ZrP4B/Hvwx431MX&#10;UulWEr/bIrT78iMjLtoA/W//AIKxfFAeAf2WLzR45pYdR8S3sVjB5X9xW8yT/wAdWvxA8O+ItS8J&#10;65Z6xpF7LY6jaSebb3UJw8b/AN4V9e/8FEP22dJ/awk8J2Hhezu7LRNISW5nhvBhvtLfLu/Ba+La&#10;ALmpX11q17Pe3cslxdXEjTSyy8tI7cs1fst/wSI+DZ0L4E3HizVobW4Or6j9p04H5ntxGrRs3/At&#10;1fi7X9E37Bvhr/hFv2TPh1aExnzdOS5PldDv+agD6CooooAKKKKACiiigAooooAKKKKACiiigAoo&#10;ooA4nUbHd8UtIuDo0s2zT5Y/7VEmEi+b/V7f9qu2rh9TmjHxY0iM32oRS/2dL/okX/HtJ833n/2v&#10;Su4oAKKKKACiiigAooooAKKKKACiiigAooooAKKKKACiiigAooooA5Txrai6m0YjTJdSMd6hzFJs&#10;+z/7ddXXJeOXjiuNBMl7d2f+nJxaf8tP9l/9mutoAKKKKACiiigAooooAKKKKACiiigAooooAKKK&#10;KACiiigDNfRLB/meytz7lBTRoemr0srYf8AWtDAowKx9nD+VFe0n3Z494+/Zw0HxSPtmlt/YWoHl&#10;5IYyVl/3lJrwfw7+z342v9OE0OmR6fF50ieVdShJcK33un8Vfa7/ADjBPH0rzn4HTQ3HgLfBqWo6&#10;nEb2f9/q3+uH7w/L/u+lfLY7hfK8cpc1O3M03yu21+nw9T6XB8S5ng3G0+flTS5lzb26/F0PG/D/&#10;AOy74mv58axd22nW3/THEzfzFekwfsueEI7IQyteyyd5fPw1exnAHXH4UgbP3Wz+FRhOEsnwceWF&#10;BS85ammK4qzbFy1ruHlH3TynTP2Z/BenS72s7m7P/TzOXFddpPww8K6GN1holrbN6qhrqqQt7V7d&#10;DKsvwv8ACoxj/wBuo8avmmOxP8atKX/bzKcmk2Uq7HsoinoVGKj/AOEe0z/oHW3/AH7WtAAUuDjg&#10;V6Tpwf2UefzzX2mVrXTre0GIII4R/wBM4wtWun1pc0hIq0lETbY6kZd1LRVCIhDGvSMD8KloooAK&#10;KKKAGrVe7tor2ExTxJLE/WOQdatU3dSauJOx5Rr37Nng7XZ/OjtJdNk/6dXKr/3zmqNn+yz4QtJ4&#10;pJDe3fl9I5Zzt/nXshPHFA5rwJ5BlU5+1nh439D3YZ7mtOHs4Yidv8TM7RtBsdBs47XT7aK1toxx&#10;FEm0D8Kx0tNvxDmnGmy/8eSj7f5vyfe+5trqq5QSRf8ACxJo/tt55v2FT9lP/Hv9773+9XuwgoLl&#10;hojxJScnzS1Z1tFFFWIKKKKACiiigAooooAKKKKACiiigAooooAbgCql7ZRalZy288QlhlTY8cnQ&#10;irfX60HgVDSkhptM+L/jD8ILn4d6obqxhkn0K4f93JH8zQf7Lf8AxVecfaIVygl5/wCeXmV+h728&#10;dxCY5V8yM9eetc5/wrTwosxl/sGxEn94wg1+QZlwBTr15VsHW5E+lvyP1bL+OpUsPGljabnOPVS3&#10;9T4/8KfDLxJ4yhmn0rTZWtov+WkpCLJ/srk1m6z8NfE9jLCl34cvjLv7J/498tfecUK21uqRqIx6&#10;VynxDljij8P+beXdn/xN4Mm0/wCWnyv8j/8ATP1+ldtHw/wVFRn7aXOt3/X/AMkcVbjvF1XKHsVy&#10;Pbv/AF/26fJOjfCfxbrU/l2uhXKx/wDPWYqiV6Rov7Ker3NuJNV1mKwl/wCeVrF53/jxIr6hH1zT&#10;WUHt+tdWD4CynD/xb1PV2/8ASTmxXHOaV/4Voeiv+Z85N+yE5+94tkP0sV/+KrpNG/Zd8L2UI+3T&#10;3Oo3HeQuUX/vkV7WM9xikKivcocKZLQfNHDL53f5nj1uKM4rx5ZYh/K0f/SUfPmpfsk2kl1/xL/E&#10;Etrbf885IPNb/vrcKqj9kSX/AKGtv/AFf/iq+jgAelLtxWc+D8jm+b6uvvl/max4tzqMeT2/4R/y&#10;Pmm6/ZJuYoP9G8TfaJP+mtrs/wDZjXPXn7MPi+I4tmsbiL/ppMU/pX1qNw70pzXHW4HySp/y6a9J&#10;P/gnTT4zzmHxTT9Yx/Sx8V6v8B/HOkrltGN//wBesqv/ADIrktX8J6z4fm2X+k3VrL7Iz/8AoOa/&#10;QLOehproTXiV/DvAT1w9aUPuf+R7GH4/xtPStRjL0uv8z87xb3Y/5Z3x/wC2Un+FX7HwvrGqj/Rd&#10;JupvqjD/ANCr798lW68inGEJ907f1rkj4cUpP38W3/27/wAE7J+INXl9zDq/+L/gI+P/AAn+zr4u&#10;8QXEL6hFFodp/wAtDLh5f++F/wDiq3PFf7Les6ZD5+i3/wDbH/PSKaMRN/wHk19SgsR12n86CCVx&#10;nJ9a9+nwLk0KLpSg2+9/e/8AkT56fG2byre1i0l/LbT/AOS/E+Ada8J614evPs2qaRc213/BiP8A&#10;1n/Alr63+Cfg2+8GeD4oNTvpbm5nxKYpX3rBn+FT6V6DcW8c5G9RIvpipE+U7c7iOgrpyPhPD5Ji&#10;amIhUc7rS/T/ADMs64pr5xhYYedNQ118/TsWKKKK+9Pigr4X/YN/5On/AGqv+w9bf+1q+6K+F/2D&#10;f+Tp/wBqr/sPW3/tagD7oooooAKKKKACiiigAooooAK5j4hJey+A9fTTrNb2/NjL9ntZY96yPtba&#10;u38q6eqt1dxWNvNPcSiGKNN7ySH5UFAH4pfs8/tX/GX9iTVNZ0DxB8PL+88LXN090dKntpIUsnZv&#10;maFlUqq/7NfZXw+/4K//AAZ8T+Rba/Drfhm7k/1ks1sslvH/AMDVt3/jtfUd98aPhZqkEtveeMvD&#10;N5C/+simv4HT9WrxX4g/Bz9kv4lWX2fVIfBEP3v32m30Ns//AH3GwoA9a8BftWfCP4nymPwx8QNE&#10;1OUD/VfaPKf8nxXrKtur8wPFP/BO39nDUfElnqHhP4u2vh/ypI5I9P8A7TguU3qy/wATNur9LdCt&#10;RZaLp1v532jyoI4vN/56bVHzUAadFFFABRRRQAUUUUAFFFFABRRRQAUUUUAFFFFABRRRQAUUUUAF&#10;FFFABRRRQAUUUUAFFFFADHr4p/4Jcf8AIj/FL/sc77/0KvtZ6+Kf+CXH/Ij/ABS/7HO+/wDQqAPt&#10;helVb/8A49J/+ubf+g1aXpVW/wD+PSf/AK5t/wCg0DW5+DHiv/kadZ/6/p//AEY1frj+wz/ybd4Y&#10;/wCB/wDoVfkd4r/5GnWf+v6f/wBGNX64/sM/8m3eGP8Agf8A6FXxOTf7zL0P6d8TP+RHh/8AHH/0&#10;mR9A0UUV9sfzCFFFFABRRRQAUUUUAFFFFABRRRQA1etcx8SP+SceJv8AsGXP/otq6detcx8SP+Sc&#10;eJv+wZc/+i2qZ/DI3w/8an6o/CI/dNftL+yN/wAmz/Dj/sDxV+LR+6a/aX9kb/k2f4cf9geKvi8k&#10;/jT9D+lPFX/kXYb/AB/+2s9hooor7Y/mQKKKKACiiigAooooAKKKKACiiigAooooAKKKKACiiigA&#10;ooooAKKKKACiiigAooooAKKKKACiiigAooooAKKKKACiiigAooooAKKKKACiiigD4e/a/wD+T3/2&#10;W/8AsI3X/oK19w18Pftf/wDJ7/7Lf/YRuv8A0Fa+4aAIQoxjueprG1TxfoegTi31DWLGylI4iubh&#10;Ub9TWwG28457j0r8y/8AgpyB/wALb0AsMg6d0z/tVxY3E/VaXteXmPp+GskXEGYxwMqnJzJ677H6&#10;Kf8ACyvCf/QyaV/4Fx/40f8ACyvCf/QyaV/4Fx/41+EG4elG4elfPf26/wDn3/5Mfsn/ABCal/0G&#10;v/wX/wDbH7v/APCyvCX/AEMulf8AgXH/AI0f8LK8Jf8AQy6V/wCBcf8AjX4Qbh6Ubh6Uf27/ANO/&#10;xF/xCal/0Gv/AMF//bH7v/8ACyvCX/Qy6V/4Fx/40f8ACyvCX/Qy6V/4Fx/41+EG4elG4elH9u/9&#10;O/xD/iE1L/oNf/gv/wC2P3cX4keExg/8JJpWT1/0yP8Axr8wP+CgmrWOsfHiefT72K8hNjDmSKRX&#10;X9K+ZN655FJnqAePpXBjczeMp+y5bH1fDXAlPhzHfXo4nn0cbcvLv/28fYH/AATX1rTdD+JniCTU&#10;Ly1s4jp/+tuZFT+L3r9Gj8R/CZ5HiTSsjp/pkf8AjX4S4BXr07UFxt+7yO+arB5q8LS9ly3MOIuA&#10;KfEGYSx0sTycyWnLzbf9vH7vf8LK8Jf9DLpX/gXH/jR/wsrwl/0Mulf+Bcf+NfhBuHpRuHpXb/bv&#10;/Tv8T5v/AIhNS/6DX/4L/wDtj93/APhZXhL/AKGXSv8AwLj/AMaP+FleEv8AoZdK/wDAuP8Axr8I&#10;Nw9KNw9KP7d/6d/iH/EJqX/Qa/8AwX/9sfu//wALK8J/9DJpX/gXH/jR/wALK8J/9DJpX/gXH/jX&#10;4Qbh6Ubh6Uf26/8An3/5MP8A4hNS/wCg1/8Agv8A+2P3t0TxNpHiITf2XqVtqAiOHFvIH2flWqSN&#10;vIzXwf8A8EsVxonjn0+0W/8A6C1fdcj4dfQ19JhK/wBZpRq9z8Sz/K1kmY1cCpc3J1+VyzRRRXUe&#10;CFFFFABRRRQAUUUUAFFFFAEY6muZ+J3/ACTnxT/2DLn/ANFNXTDqa5n4nf8AJOfFP/YMuf8A0U1b&#10;0P40PVGVb+HL0Pxtsf8AkHwf7i1+rf7JX/JungL/ALBqf1r8pLH/AJB8H+4tfq3+yV/ybp4C/wCw&#10;an9a/cPEH/caf+P9GfkvBP8Avdf0/U9hooor8IP18KKKKACiiigAooooAKKKKACiiigAooooAKKK&#10;KACiiigAooooAKKKKACiiigAooooA+Kf+CqX/JHPA3/Y56d/6E1fZth/x52/+4v/AKCK+Mv+CqX/&#10;ACRzwN/2Oenf+hNX2bYf8edv/uL/AOgigCzRRRQAUUUUAFFFFABRRRQAxf4q+Df+Cp3/ACA/A/8A&#10;19S/+g195L/FXwb/AMFTv+QH4H/6+pf/AEGvKzT/AHSofd8C/wDJRYX1f/pLPm/9hD/k5jwx9Jf/&#10;AEGv2Cr8ff2EP+TmPDH0l/8AQa/YKuPJP93l6n1Hil/yOqf/AF7j/wClSH0UUV9CfjgUUUUAFFFF&#10;ABRRRQAUUUUAFFFFABRRRQAUUUUAFFFFABRRRQB+OXxQ/wCSneK/+wpP/wChNX3T/wAE8v8AkiF5&#10;/wBhe5/9Cr4W+KH/ACU7xX/2FJ//AEJq+6f+CeX/ACRC8/7C9z/6FX75xd/yIYesP/ST8b4W/wCR&#10;vW9JfmfUlFFFfgZ+yBRRRQAUUUUAFFFFABRRRQAUUUUAFFFFADABiuV8f/DnQviRow03XbNbu3R/&#10;MTORsf8AvDmuoBOB2NYnivxjo/gvTDf6zqMWm2o6yzcCuauqTpS9tbk632N8O60asZYe/P0tufOf&#10;iD9j+/0KX7Z4J8SXlnNnf5UsmzP+zurNt/ip8YvhNOLbxPo0ms6fEcyXIj3/ACf7y10/iz9snSLa&#10;T7N4Z0a61iY9ZZD5SezDP3q5WO0+OHxjO6UroWlv1Q4hikRv9lss1fmleWApVP8AhHlU5+1PWHz5&#10;vdP1HD/2hVpL+3IU/Zd6nuz/AO3be8ev/Cn9onw/8Tr+PSlhl03WDG0n2Sbn5V/2q9cAVgeM14p8&#10;H/2a7D4Za3/b91qc+pazsaLP3Igrf7Ir2sMqg84r73Knjnho/wBoW9p5HwGbrL44r/hMv7Lz7+RN&#10;RRRXrnjBRRRQAUUUUAFFFFABRRRQB8w/tc/8hjw//uH/ANDFfRXhr/kXdM/69o//AEEV86/tc/8A&#10;IY8P/wC4f/QxX0V4a/5F3TP+vaP/ANBFfA5P/wAj7Mf+3P8A0k+6zX/kQ5d/2/8A+lGpX5of8Ftd&#10;UEfw7+HNiOsmo3Mn5RrX6X1+SX/BZ+bWNY+IvgXSLPTLu7tbbTXufNhtmf52kZfvD/dr74+FPzEo&#10;rRvdB1LT4BLd6bdWcRP35oWRf1Fei/A/9m7xx+0HNr48H6aL2LQ7Fr68llk2LsX+BP7zt2WgDymi&#10;tzw94W1DxP4p07w7ZQ41S/uo7GKKb5P3zvtVW/u/NXeftD/s5eLv2ZPF9p4b8YC0GoXNot7H9il8&#10;1NjFl+9gc/LQB5Qq7jX9LP7NVh/ZfwC8AWf/ADy0W2HTb/BX84HhGzN/4p0az/57XcUf/fTLX9OX&#10;g/TRo/hXR9OXpa2kUX/fKrQBt0UUUAFFFFABRRRQAUUUUAFFFFABRRRQAUUUUAcfqF1LH8SdNt/7&#10;ZjiilsZD/ZQj+eX5v9Zu/wBmuwrj72ykb4k6XcixtJYksZY/tR/10fzfdX/ZrsKACiiigAooooAK&#10;KKKACiiigAooooAKKKKACiiigAooooAKKKKAOX8YzSW02jiLU4tNEl6gkWSPd9oH9yuormPF9rJP&#10;NozR2VreeXeqf3/WL/aX/arp6ACiiigAooooAKKKKACiiigAooooAKKKKACiiigAooooAKKKKACu&#10;B+Dd5c33goSXfiCHxNMbqcG/tY9ife+5/wAB+7+Fd9XAfB3T5dO8E+RcaVp+jS/apv8ARdMO6I/N&#10;97v8zd6AO/ooooAKKKKACiiigAooooAKKKKACiiigAooooAKKKKACiiigArmFnl/4T6WP+04vK+x&#10;KfsHlfP977+6unrmFtZT48M/2O0EX2FR9rH+u+993/doA6eiiigAooooAKKKKACiiigAooooAKKK&#10;KACiiigAooooAKKKKACuS8dXM9pFowh1OHTBLqcUchlj3i5Ta2Yv95uP++a62uT8eWkl0mimOytL&#10;wx6nFJ/pf/LP5W+Zf9r/ABoA6yiiigAooooAKKKKACiiigAooooAKKKKACiiigAooooAKKKKACvh&#10;f9g3/k6f9qr/ALD1t/7Wr7or4X/YN/5On/aq/wCw9bf+1qAPuiiiigAooooAKKKKACiiigArE8V+&#10;HY/FnhfVNFnmMUN/ayW0kkf3huXbmtus7W9YttA0q+1O8bybSyge4lk/2FXc1AH5+t/wRg+HzNu/&#10;4TnxB97P+qT/AOKqG7/4Iu+A/s8ot/HGt+ds/d+bEu0P6/er2dv+CoX7Pq/8zZL/AOArUf8AD0P9&#10;nz/obJf/AAFagD86PH37GOifsr/H7wpovxP1nUbvwZrsi/2fr+j8PFMsi/61D/tbf51+2+hwRWuj&#10;WMFvL51vHBHHHL/fTaNrV+Of/BQj9sLwz+1vqvg3wX8NYLq+Ftenffy23lvJMzKqLF/Ft77q/W34&#10;TaDfeF/hl4V0fVJ/teo2WnQQ3E3q6ou6gDsaKKKACiiigAooooAKKKKACiiigAooooAKKKKACiii&#10;gAooooAKKKKACiiigAooooAKKKKAGPXxT/wS4/5Ef4pf9jnff+hV9rPXxT/wS4/5Ef4pf9jnff8A&#10;oVAH2wvSqt//AMek/wD1zb/0GrS9Kq3/APx6T/8AXNv/AEGga3PwZ8WHHifWP+v64/8ARrV9gfAb&#10;9vnSPg98LtG8K3PhW9vJbGNg9zDMgST/AL65r4/8Vc+KdYycD7dcf+jWr1HwR+yT8S/iN4Ys9f0L&#10;RorvSrrmKUzBOK/NcNUxFKq/q+5/a+eYPKcdgaMM5kow0teXL73KfWX/AA9Q0L/oR9S/8CY6P+Hq&#10;Ghf9CPqX/gTHXzZ/wwb8Zv8AoW4f/ApaP+GDfjN/0LcP/gUter9azP8Alf8A4CfCf6v8B/8AP+H/&#10;AIN/+2PpP/h6hoX/AEI+pf8AgTHR/wAPUNC/6EfUv/AmOvmz/hg34zf9C3D/AOBS0f8ADBvxm/6F&#10;uH/wKWj61mf8r/8AAQ/1f4D/AOf8P/Bv/wBsfSf/AA9Q0L/oR9S/8CY6P+HqGhf9CPqX/gTHXzZ/&#10;wwb8Zv8AoW4f/ApaP+GDfjN/0LcP/gUtH1rM/wCV/wDgIf6v8B/8/wCH/g3/AO2PpP8A4eoaF/0I&#10;+pf+BMdH/D1DQv8AoR9S/wDAmOvmz/hg34zf9C3D/wCBS0f8MG/Gb/oW4f8AwKWj61mf8r/8BD/V&#10;/gP/AJ/w/wDBv/2x9J/8PUNC/wChH1L/AMCY6P8Ah6hoX/Qj6l/4Ex182f8ADBvxm/6FuH/wKWj/&#10;AIYN+M3/AELcP/gUtH1rM/5X/wCAh/q/wH/z/h/4N/8Atj6T/wCHqGhf9CPqX/gTHR/w9Q0L/oR9&#10;S/8AAmOvmz/hg34zf9C3D/4FLR/wwb8Zv+hbh/8AApaPrWZ/yv8A8BD/AFf4D/5/w/8ABv8A9sfS&#10;X/D07Qz/AMyPqX/gVHWZ4l/4Ka6Fr/h7UtM/4QzUB9ttZbf/AI+U/iVlr5/H7B3xm7eG4f8AwKWo&#10;NQ/Yc+LmlWd5e3OgwwW1tC0sn+lL9xV3NTeKzS3wv/wEccg4EU48lSF/+vv/ANseBPX7S/sjf8mz&#10;/Dn/ALA8X9a/Fp6/aX9kb/k2f4c/9geL+tLI/wCNP0J8V/8AkW0P+vn6M9hooor7U/mMKKKKACii&#10;igAooooAKKKKACiiigAooooAKKKKACiiigAooooAKKKKACiiigAooooAKKKKACiiigAooooAKKKK&#10;ACiiigAooooAKKKKACiiigD4e/a//wCT3/2W/wDsI3X/AKCtfcNfD37X/wDye/8Ast/9hG6/9BWv&#10;uGgBncV+ZH/BTv8A5K34f/7Bx/8AQ6/TfuK/Mj/gp3/yVvw//wBg4/8AodeLm/8AurP07w3/AOSg&#10;p+kvyOe/4J9+BPD/AMQPirrFh4j0iHWbSLTmljinXckb7l+av0DH7MHwsHJ8FaWP+2f/ANevhj/g&#10;mLlvjFr2Dj/iWN/6Etfp0W29ec9ayyqlCeGjzxR3eIWPxdDPqkKVaUY2jopM8u/4Zf8AhZ/0Jelf&#10;9+v/AK9H/DL/AMLP+hL0r/v1/wDXr1PaaNpr1/YUv5Ufm39qY/8A6CJ/+BM8s/4Zf+Fn/Ql6V/36&#10;/wDr0f8ADL/ws/6EvSv+/X/169T2mjaaPYUv5UH9qY//AKCJ/wDgTPLP+GX/AIWf9CXpX/fr/wCv&#10;R/wy/wDCz/oS9K/79f8A169T2mjaaPYUv5UH9qY//oIn/wCBM8s/4Zf+Fn/Ql6V/36/+vR/wy/8A&#10;Cz/oS9K/79f/AF69T2mjaaPYUv5UH9qY/wD6CJ/+BM8s/wCGX/hZ/wBCXpX/AH6/+vR/wy/8LP8A&#10;oS9K/wC/X/169T2mjaaPYUv5UH9qY/8A6CJ/+BM8s/4Zf+Fn/Ql6V/36/wDr0f8ADL/ws/6EvSv+&#10;/X/169T2mjaaPYUv5UH9qY//AKCJ/wDgTPKf+GY/hXxt8GaUf+2VfmB+2T4b0nwh8e9f0rSLOLTN&#10;PiEXlww/c+7X7KEL/jX4/wD7dhH/AA0x4myM8Rf+g14Wc04Qw8eWPU/W/DTG4rEZvUhWqOS9m93J&#10;/aifSH/BLH/kXfHP/Xxb/wDoLV94t/DXwd/wSx/5F7xz/wBfFv8A+gtX3i38Nehln+6Uz4zjr/ko&#10;cV6x/wDSYj6KKK9U+ECiiigAooooAKKKKACiiigCMdTXM/E7/knPin/sGXP/AKKaumHU1zPxO/5J&#10;z4p/7Blz/wCimreh/Gh6oyrfw5eh+Ntj/wAg+D/cWv1b/ZK/5N08Bf8AYNT+tflJY/8AIPg/3Fr9&#10;W/2Sv+TdPAX/AGDU/rX7h4g/7jT/AMf6M/JeCf8Ae6/p+p7DRRRX4Qfr4UUUUAFFFFABRRRQAUUU&#10;UAFFFFABRRRQAUUUUAFFFFABRRRQAUUUUAFFFFABRRRQB8U/8FUv+SOeBv8Asc9O/wDQmr7NsP8A&#10;jzt/9xf/AEEV8Zf8FUv+SOeBv+xz07/0Jq+zbD/jzt/9xf8A0EUAWaKKKACiiigAooooAKKKKAGL&#10;/FXwb/wVO/5Afgf/AK+pf/Qa+8l/ir4N/wCCp3/ID8D/APX1L/6DXlZp/ulQ+74F/wCSiwvq/wD0&#10;lnzf+wh/ycx4Y+kv/oNfsFX4+/sIf8nMeGPpL/6DX7BVx5J/u8vU+o8Uv+R1T/69x/8ASpD6KKK+&#10;hPxwKKKKACiiigAooooAKKKKACiiigAooooAKKKKACiiigAooooA/HL4of8AJTvFf/YUn/8AQmr7&#10;p/4J5f8AJELz/sL3P/oVfC3xQ/5Kd4r/AOwpP/6E1fdP/BPL/kiF5/2F7n/0Kv3zi7/kQw9Yf+kn&#10;43wt/wAjet6S/M+pKKKK/Az9kCiiigAooooAKKKKACiiigAooooAKKKKAI8ZHNcN8UvhRpnxW0uy&#10;03Uppoba2uUuP3PDPt/h3V1epanY6NYyXOoXUVnbxD55JZNqj8a8T8d/tceFPDRnttIMmu3sY6wf&#10;6r/vrvXj5jicFRouGNkuV9H1+R6+WYXH168Z5fF88eq6fM9E8G/Cbwv4DMQ0bSoYJ1/5epBvl/76&#10;bmofGXxf8JeBIpTqmrQi4TpaRnfL/u7V6f8AAq+Zdd8dfF34sWV5d2lnc6No1tC0j+XiFdiru3bm&#10;+Zqb+zz8DNI+Llje65rd5dzfZbl7fyvMz9o/2nb71fKLO6k5xwWU4flvs5e7HTsj6yWQU6cJY7Oc&#10;Vzcu6j70tejZ638OP2mf+FnfEyHw7YaQbLT/ALK1x5s0o835ePurxtr3tuhwMk9Oa5bwl8OvDXga&#10;LZomjW1iw6yKvz/99da6kuvIr67L6eLp0bY2opzv029D43Mq2Dr1v9hpuEEuu/qTUUUV6p5wUUUU&#10;AFFFFABRRRQAUUUUAfMP7XP/ACGPD/8AuH/0MV9FeGv+Rd0z/r2j/wDQRXzr+1z/AMhjw/8A7h/9&#10;DFfRXhr/AJF3TP8Ar2j/APQRXwOT/wDI+zH/ALc/9JPus1/5EOXf9v8A/pRqVHJEkn3xmpKK++Ph&#10;TxH9r74OWvxr/Z98WeGxZ2s9/wDZHubLzflEc6LuVq+ZP+CN/wANpfDXwW8TeJLibMusao1sYT/y&#10;z+z/AC/+zV+gc9vFNBLHIMxvw9cl8MPhjoXwl8OTaH4eg+x6fJdS3Xk/3Hk+ZqAPzV+Lv7Ltro//&#10;AAVO8Dpp1nDZaR4hnXxJHFDH8nmQK0k//Amki3f8Dr0X/gsr8IovEHwj8PeO7fyobrQr37Lcfu/n&#10;ljn+78391WX/AMer7s1/4daL4k8X+GvEl5aK2q+HpJpLK66NH5kbRuv02sa5z9o74WD40fBjxN4P&#10;EMMsup2vlR+b0jfcp3fpQB+O3xP+B/8AYPj79mi80/TIoIvE2ladLJFD8n79XXzG/wB7+Kv3Ps08&#10;uzgT0Ra+Ovj/APA2xh1v9mJJLTzrnw9q9tpsvlfc8vy1Vv8Ax6vs1V20ALRRRQAUUUUAFFFFABRR&#10;RQAUUUUAFFFFABRRRQBw2o2tq/xS0eeXTLua7j0+XZfjd5MSbvut23V3NcTqN7bxfFPSLdtTmhuZ&#10;NPlIsP8AllIN33v96u2oAKKKKACiiigAooooAKKKKACiiigAooooAKKKKACiiigAooooA5Lxvbw3&#10;E+jGexmvPLvUMfk/8s/9p/8AZrra5TxpcxwTaMJdSmsTJfII/JHEv+y1dXQAUUUUAFFFFABRRRQA&#10;UUUUAFFFFABRRRQAUUUUAFFFFABRRRQAV5x8DrG2sfASxWmj3eiQ/a5/9FvCzOf3h+Ybv4Wr0evO&#10;vgdf22o+BEktNZu/EEP2ufF3dx7H/wBYfl/4DQB6LRRRQAUUUUAFFFFABRRRQAUUUUAFFFFABRRR&#10;QAUUUUAFFFFABXJpbRf8LEnn+xTeb9hUfaz/AKr733f96usrlFuYj8RJoP7Tl837Cp+wfwfe+9QB&#10;1dFFFABRRRQAUUUUAFFFFABRRRQAUUUUAFFFFABRRRQAUUUUAFcX8RbW2uU8PfaNOutSEerwyxra&#10;ZzE+1/3jf7I/rXaVxnxDu4raPw/5+pS6Z5mrwRxmIbvNcrJ+6b/ZagDs6KKKACiiigAooooAKKKK&#10;ACiiigAooooAKKKKACiiigAooooAK+F/2Df+Tp/2qv8AsPW3/tavuivhf9g3/k6f9qr/ALD1t/7W&#10;oA+6KKKKACiiigAooooAKKKKACszW9GtvEWiX2l3g860vYHtpR6oy7WrTrE8W+IYvCfhfVdckhM0&#10;VhayXMkUf3n2qW2igD5e/wCHV/7PH/QsXn/gykoP/BK39nk/8ypd/wDgylrx1/8AgtF4RWXZ/wAK&#10;z8Qff/5+k/8AiKP+H0vhD/omniD/AMCk/wDiKAPO/i/8KrH/AIJmfHfwl478F2NrrHgXXZ/st5a6&#10;vEss2n/3vJnPzL8rbt3+ziv1O0PWbXxJoljqthMJ7S9gS5ilj/jRlytfi7+0n+0H4z/4KQ/EXwn4&#10;K8D+Db/TNKtX/wBTKd7b2275ZXwFVVWv2M+GXg//AIQL4d+G/Dnmmb+y7GK18312ptoA6qiiigAo&#10;oooAKKKKACiiigAooooAKKKKACiiigAooooAKKKKACkZttc7418e+H/hz4cvNc8R6xaaNpVshkku&#10;ryVUQCvxa/ba/wCCgGt/tC+PbLR/Bl7qGgeBtNuv9HlhlaGa9fd/rX2/w+i0AfuRRXL/AA3MkvgH&#10;w1JITLJ/Z0GZJfvf6ta+D/29v2u/G938U9M/Z9+DkvkeKdTeKK91WCVfODSf8sE/ufL8zt1x0oA/&#10;RTcM7O9SV+Xx/wCCXfxfj8Li/j+OOof8JfF+8jh+1XIt84+VN/mde26uo/YF/a98fyfFPWPgb8Z5&#10;pv8AhKrENHZXV2m2bev3o3b+L5fmVu9AH6M1Hvj+5n8K/PH9vz9rjxwnxK0z4E/CGTyPFepmOO81&#10;GGRfNjMn3YE/u+7Vx0f/AAS6+L58L/2m/wActVPjAfvY4Rc3Pk7x8yrv8z/x7pQB+oD18U/8EuP+&#10;RH+KX/Y533/oVeefsEftb/EWP4w618CfjVPNL4ltUcadd3keybfGvzRu3G5WX5kbqfxr0P8A4Jcf&#10;8iP8Uv8Asc77/wBCoA+2F6VVv/8Aj0n/AOubf+g1aXpVW/8A+PSf/rm3/oNA1ufgx4r/AORp1n/r&#10;+n/9GNX64/sM/wDJt3hj/gf/AKFX5HeK/wDkadZ/6/p//RjV+uP7DP8Aybd4Y/4H/wChV8Tk3+8y&#10;9D+nfEz/AJEeH/xx/wDSZH0DRRRX2x/MIUUUUAFFFFABRRRQAUUUUAFFFFADV61zHxI/5Jx4m/7B&#10;lz/6LaunXrXMfEj/AJJx4m/7Blz/AOi2qZ/DI3w/8an6o/CI/dNftL+yN/ybP8OP+wPFX4tH7pr9&#10;pf2Rv+TZ/hx/2B4q+LyT+NP0P6U8Vf8AkXYb/H/7az2Giiivtj+ZAooooAKKKKACiiigAooooAiX&#10;PpTicUnCnmuZ8XfEXw34DitX8Q6xaaRHcu0cBu5dnmFeuKcITqPljG78iJTjBc09EdNk+lGT6V51&#10;/wAND/DX/odNK/7/ANH/AA0P8Nf+h00r/v8A12/UMX/z6l9zOb63Q/5+L/wJHoS4J+9n8KfgCvNx&#10;+0R8NV6+N9J/G4r0G0vIr63ingkEsUi70kHcVz1MPWo/xYOPqrGsK1Or8Ek/Qt0UUVibhRRRQAUU&#10;UUAFFFFABRRRQAUUUUAFFFFABRRRQAUV8r/tc/t6+Ef2XJrHQo7KXxX40vR+70Szl+eJP4XlPP3u&#10;y/eNfPEf/BUH4qeBpodY+IfwP1DS/CEnS7hilhf5vu/NJlaAP0vorzr4IfHLwp+0H4Bs/FvhC9F3&#10;YSjZJEeJbeQfejdf4Wr0WgAorO1XV7LQtLuNQv547Swto2luLmY7UjRfvM1fn148/wCCpur+JPF+&#10;o+Hvgp8Orzx0bBmEmoGN3ilC/wAaKvzKv+9QB+i1FfBXwS/4KhWOseOLPwJ8W/CV38O/Etw/l/ar&#10;sMlvvb7qsrLuX/e+7X214p8VaT4N8Oal4g1i8is9KsIGubi6lPyxoq7s0AbdFfm94n/4Kt63428R&#10;z6X8E/hbqPjH7M7eZczRO/mR/wB4JH8yf8Cro/hD/wAFRIp/H1l4I+MXg26+HWt3W2NL+UMtvvb7&#10;u9W+ZVb+9QBu/tf/APJ7/wCy3/2Ebr/0Fa+4a+Gf2uZ47j9tj9luRB5sUl9dSRy/wfdWvuagBncV&#10;+ZH/AAU7/wCSt+H/APsHH/0Ov037ivzI/wCCnf8AyVvw/wD9g4/+h142b/7qz9O8N/8AkoKfpL8i&#10;L/gmJ/yWPXP+wY3/AKEtfp0vU1+Yv/BMT/kseuf9gxv/AEJa/TpepqMo/wB0j6j8R/8AkoKn+GP5&#10;EtFFFe4fmAUUUUAFFFFABRRRQAUUUUAFFFFADT1r8fP27v8Ak5nxN9Iv/Qa/YM9a/Hz9u7/k5nxN&#10;9Iv/AEGvns6/gR9T9h8Lf+R1U/69y/8ASon0j/wSx/5F3xz/ANfFv/6C1feLfw18Hf8ABLH/AJF3&#10;xz/18W//AKC1feLfw12ZZ/ulM+Z46/5KHFesf/SYj6KKK9U+ECiiigAooooAKKKKACiiigDN1HUb&#10;XSrOW6vbuKztohl5ppAiD6sa4X4h/ELwvc+AfEkcfiTSZZpNLudkf22Pn903vXO/tfrG37OnjESd&#10;Bbf+zCvyxS3tkGfIr9B4a4YjnND626rjyytbl9GfEZ7n8sqqxo+z5uZdx1lkWcQ/2Fr9Of2XfHPh&#10;vSv2fvBFpeeINLsrmLTU8yGW7jV4/wDeUtX5liUK3tUawWslzz0r9f4gySGe0I0ZVPZ8r5vh5j8x&#10;yXOXk9WpV9nzcyP2l0nWbHW7Nbuwvba9tjn97ayrKn/fQq8y7V3dxXzj+wIscf7Pll5fQ3tx/wCh&#10;V9IZHriv5tzHCLA4urhoy5uRuNz95wlf6zh4VtuZElFFFcJ2BRRRQAUUUUAFFFFABRRRQAUUUUAF&#10;FFFABRXwt+3r+2x4g+GHiLTfhL8LIJbz4k6z5RNyI9/2RH+6qLj5pG/SvI0/Yj/a41DTD40m+M00&#10;Pi+RPtJ0U3Umzf8A88t+7Z/47igD9RaK+Av2EP21/F3jb4jal8GvjFbiz8d6Yji2upY9kly8e7zF&#10;f+Hdt6FfvCvv2gAorE8X+KtN8C+F9T8QavOLTS9Nga4uJf7qKK/L4/Fn9oH/AIKI/ETWLf4W61N4&#10;A+GFg/2Y6gfk/wB1nYfM0jf3VxigD9XKK/Jnx5pH7Uv/AAT8gsvFknjn/hYvgSK5j/tCKbe6fN/C&#10;+7dIq/7StX6HfCr9ofwt8VvgXZfFOzn8jQPsMl1eCUfPbPGv76P3KsrL70AesUV+Sel/Gn9on/go&#10;Z8RdY0v4d6z/AMIJ8PrF/Kkv4AyJs3NtZ2+80jf3VZaf8TPh3+1d+w7oUXjPT/iLN468NRSK+oxf&#10;NKkSf7aSEtt/2l6UAfSf/BVL/kjngb/sc9O/9Cavs2w/487f/cX/ANBFfmZ+01+0RY/tPfsa/DXx&#10;pbxfY7r/AITPT7bULT/nlMrNu/4D6V+mdh/x52/+4v8A6CKAJFXOT0r5f/be+PXi34D+HtAvfCs1&#10;pFPeztFIbu384dP0r6g3Zyc9elfDX/BUfjwb4Sz0+1y/+g15+YTlTw05Q3Pr+EMLQxud4fD4mKlC&#10;Td0/8LPBR/wUe+MSf8vGlf8AgClPb/go/wDGHbzNpJB/6cVrwb4X+BZfiZ460XwxHdCyl1KfyvOk&#10;+ZY6+vT/AMEtddHA8bWvPf7Kf/iq+SozzHELmpSb+Z/RGaYfg3JqsaOOo04SkuZe5/8AIxPPP+Hk&#10;Hxh/576T/wCAC0f8PIPjD/z30n/wAWvQ/wDh1pr3/Q7Wv/gKf/iqP+HWmvf9Dta/+Ap/+Krp9lmn&#10;d/eeR/aHh/8Ay0//AACX/wAieef8PIPjD/z30n/wAWj/AIeQfGH/AJ76T/4ALXof/DrTXv8AodrX&#10;/wABT/8AFUf8OtNe/wCh2tf/AAFP/wAVR7LNO7+8P7Q8P/5af/gEv/kTzsf8FH/i+f8Al50n6fYF&#10;rzX40/tN+MfjzZ6ba+KpbNobGRpIxa26xfer6NH/AAS11xuR42tgP+vVv/iqU/8ABLLXSP8AkdrX&#10;H/Xqf/iqznhczmuSd7ep04bOuBcHVjiMP7OM47NQl/8AInyH8NfiVq3wp8Y2nifQBENUtwwj89N6&#10;fMP7te8f8PIfjAAB52k8f9OK16K3/BLTXe/je1/8BD/8VSf8Os9cH/M7Wp/7dW/+KqKWFzGkuWF1&#10;8zXG8QcE5jV9ti5QnLu4S/8AkTzz/h5B8Yf+e+k/+AC0f8PIPjD/AM99J/8AABa9D/4daa9/0O1r&#10;/wCAp/8AiqP+HWmvf9Dta/8AgKf/AIqt/ZZp3f3nD/aHh/8Ay0//AACX/wAieef8PIPjD/z30n/w&#10;AWj/AIeQfGH/AJ76T/4ALXof/DrTXv8AodrX/wABT/8AFUf8OtNe/wCh2tf/AAFP/wAVR7LNO7+8&#10;P7Q8P/5af/gEv/kTzv8A4eQfGIf8t9JP1sUpP+HkPxhP/LfSf/AFK9E/4da66g/5HW2/8BT/APFV&#10;88/tG/s8XP7O3iTTNJvdWj1mW+hMu+OPZ5eKwrLMaEOecnb1PQy7/UnNcRHDYSnTlOXTk/8AtT6v&#10;/ZF/a8+IPxo+LkXh/wASzaedKNo8p8m2WN96/wC1X3h3wa/KP/gnNx+0JFj/AJ8Za/V1cgc/er6H&#10;Kqs62H5pyu7n4x4gZfhctzj2ODpqEOSOi+ZJRRRXtH5sFFFFABRRRQAUUUUAFFFFAGTrd4+naNfX&#10;UQzJDA8qD6Lmvz4tf+CgnxFkghkk0zSuf9g1+hGsWbanpF7ao3lPPC8Qb03KRXwZD/wTp8YwwrF/&#10;wluk5/68pP8A45X3fC88ljCt/a9r+7y35vPm+E+Oz+OaP2f9mX63PmPXdXfxFrOp6pcH99fTtcye&#10;UPk3t81eo/B/9qHxR8FvDE2g6LZ2k1rLcvcebMPm3tXqA/4J1+LVH/I2aV/4BSf/ABdIf+CdPi3/&#10;AKGzSR9bKT/45X6jic74cxdD6tia0ZQ7csv/AJE/P8Nk2fYWpKrRi1J9bo91/ZI+PniD45Q+JZfE&#10;EFpAdPeKOP7J/tbq+i+o6V8/fsrfs7ax8CIPEMeq6xa6n/ackcifZYmQJtH+0xr6BHA5r8NzqWDl&#10;mFR4C3stLW9D9dyyOKjhIfW/4nUkooorxT1AooooAKKKKACiiigAooooAKKKKAPlD9rrwh4l1nxB&#10;pl9YWd5eaLFbOLj7Mflj/wB5e9cp8H/iZ8KfDM1nHf8AhSWx1CP92NQu/wB7/wAC2/w19qE/Jk//&#10;AK68+8b/AAR8IeP4ZzqejQrdSD/j6txtl/MV8Pi8irLGSzDCSUpvpNXXyf2T7nBcQ4d4KOXY6LUF&#10;1g+V/wDby+0L4m8T6J4p+F3iGTRb62vrU6fNg2snH3TXmH7D+D8PdaB7amxH/fK1yXin9k7xJ4UM&#10;134N1g3kUkbRyWzP5LbP7v8AEGrlfh18UvEf7PBvNI1Tw1N9klm+0SQynZ5e7+4/Rq8mrmdbDZjR&#10;xGZ0HSUU4tr3o6+h7NHLKGJyuvhMrrqrKcoySfuy931PubG7pzTjwvT8K8w+Gf7Qnhf4nX40+xll&#10;s9T2NJ9hu02ybFPzNXqG4Y6V+h0MRRxUPa0JKUe6PzbE4Wtg6vssRFxl2Y+iiius5gooooAKKKKA&#10;IAwwcDpXk/xt+N0fw0+x6XptkdX8R6j/AMe9jEefTc3t/hXrW0YOK+YPC6yeKP2vteuJ/wB5DpUA&#10;ii39sp/8VXgZtialCFOlR0lUko3/AJe7PeybC0a86tXEq8KUHK383ZFe8+OfxQ+Hhh1Pxl4dtDoE&#10;r/vJLMhXjH+1719I+HdftPFOi2ep2EgltbqNZI2FZvxD0S28ReDdasLuPzYJLaQsv0XIryn9jPW5&#10;NR+F0tnJ96xumjH/AAL5v61x0J1sFj44WrUc4VE5K+6cdztxMcPmOWyx1GiqU6UlF22alsYn7XP/&#10;ACGPD/8AuH/0MV9FeGv+Rd0z/r2j/wDQRXzr+1z/AMhjw/8A7h/9DFfRXhr/AJF3TP8Ar2j/APQR&#10;XmZP/wAj7Mf+3P8A0k781/5EWXf9v/8ApRqUUUV98fChRRRQAUUUUAVLixtr1oXnhjlML+ZGT/A/&#10;rVuiigAooooAKKKKACiiigAooooAKKKKACiiigAooooA4+9upF+JOmQfbLNYjYyk2kv/AB8SHd95&#10;f9muwrjdTtZZPiXpM/8AY0csUdjKP7V8z54vm/1e3/arsqACiiigAooooAKKKKACiiigAooooAKK&#10;KKACiiigAooooAKKKKAOY8X3MkE+jiO7tLfzLtRi7/5af7Kf7VdPXMeMIHnn0Yx6X/aZjvUJIk2f&#10;Z/8Abrp6ACiiigAooooAKKKKACiiigAooooAKKKKACiiigAooooAKKKKACuD+Dd5c3/grzbjUtO1&#10;SY3U487Tf9V977v+9613lcD8GbKax8FCKfw/F4Zl+1T/AOgQyK6D5vv5X+996gDvqKKKACiiigAo&#10;oooAKKKKACiiigAooooAKKKKACiiigAooooAK5hbmUePDB9stTF9hX/RB/rvvfe/3a6euXFvL/wn&#10;ZuP7MAi+wr/xMPM+b73+r2UAdRRRRQAUUUUAFFFFABRRRQAUUUUAFFFFABRRRQAUUUUAFFFFABXJ&#10;+PLqS1j0Xy7y0sjJqcUf+l/8tMq3yp/teldZXI+PrWW5j0by9Hi1ry9TikxNJsFt8rfvf+A/+zUA&#10;ddRRRQAUUUUAFFFFABRRRQAUUUUAFFFFABRRRQAUUUUAFFFFABXgX7P/AOzTc/BX4p/FjxfcazFq&#10;I8cahHfJbRRbPs23zPl/2vv177RQAUUUUAFFFFABRRRQAUUUUAFVrm2iu7eWGaISxSDDxnvVmigD&#10;jf8AhTXgT/oTtD/8AI//AImvLP2ktc+GH7NHwyn8ca34C06+0+2uobaSK0sYt48xtu77tfQtfGf/&#10;AAVq/wCTNdZ/7C+n/wDo6gD279nL4j/DT4weCYPFfw5h0+G0m/d3ENrbJDNbP/zzlRfutXQ/Gj4w&#10;aH8Dfh/qXjDX4rqfTbHb5kdlH5svzf7NfDfxE+FPi79k6+0D49fBnTfP8NXtjBJ4x8H2ZYwyJtUt&#10;PEn5/T6V9ofCP44+A/2h/AMHiDw9qdpqemywCS5tZtu+2+X5llRvu7aALnwU+Ongz9oHwbF4n8F6&#10;oNSsD+7kjI2S27/3HT+Fq9Fr4G/Yj/sm2/bI/aEtPAkmfh5+4ljFn/x5i+3L5mztu+/X3zQAUUUU&#10;AFFFFABRRRQAUUUUAFFFFABRRRQAUUUUAFFFFAHx7+1T+w1fftV/FjRdU13xZNpngrTbXyZNKtN2&#10;+4f7zN/dX5vWvij/AIKifCbw18E9U+EXhTwfpkWmaVbWr/6ofPI/m/edv4mr9ma/Jb/gtD/yUz4X&#10;f9er/wDo2gD9PvhxIE+Gfhp/TS7c/wDkJa/LL9iGa1+Ln/BS/wAfeLL2CKb7OL+5t/8ApnMrxxqw&#10;/wCA76/Uv4fr5nw00BPXSoh/5DWvyr/4JgWkmh/ty/Eawvf3N0LW+Plf9vK//FUAfsDX5L/tp2Nn&#10;8Mv+ClHw58T2gls/twtb+5mi/wCWm1mVv/HVr9aK/Jz/AIKNWkms/t5/C3T7P/j7ktIIh/wKWSgC&#10;j+x7d2PxZ/4Kc+OvElxZ+dFE99dW/m/8s/4Vav1xr8hP+Cb+nTeHv2+vH+l348m7ihvovK/3Za/X&#10;ugD8nP277O2+Gf8AwUb+E/im382zk1M2N1eTQffk2z+S3/jq7a+i/wDgmBJFceDfinJF/q5fGV5I&#10;P++q+fP+Cm0B1v8Abf8Agpp9n+9uzaW0WP8Aba8k21d/Yv8A2wfh9+zfpXxF8N+MZ9Qh1WXxRdXO&#10;LOyaZNn+8tAH6mr0qrf/APHpP/1zb/0GvnL4W/t+/Cn4vePdN8JaBPqzarf7vs/2jTXiQ/8AAjX0&#10;bf8A/HpP/wBc2/8AQaBrc/BjxX/yNOs/9f0//oxq/XH9hn/k27wx/wAD/wDQq/I7xX/yNOs/9f0/&#10;/oxq/XH9hn/k27wx/wAD/wDQq+Jyb/eZeh/TviZ/yI8P/jj/AOkyPoGiiivtj+YQooooAKKKKACi&#10;iigAooooAKKKKAGr1rmPiR/yTjxN/wBgy5/9FtXTr1rmPiR/yTjxN/2DLn/0W1TP4ZG+H/jU/VH4&#10;RH7pr9pf2Rv+TZ/hx/2B4q/Fo/dNftL+yN/ybP8ADj/sDxV8Xkn8afof0p4q/wDIuw3+P/21nsNF&#10;FFfbH8yBRRRQAUUUUAFFFFABRRRQBGRgcdq+Lv8AgpLF5ujeAcw+cPtlzx5e/wDhSvtEHmqV/plr&#10;qOPtdpFdqn3BLGG/nXq5RmP9lY2ni1Hm5b6fJo87MMH9fws8PzcvN1Pxaez8s8WZ/wC/TUht4yMm&#10;KKv0q/bK0iysfgPrL29nbQzB4v8AVxqn8VfnX4XG7xR4ePrfQf8AoVf0Vked/wBs4SWL9ny8rel7&#10;7H4bm2U/2Zi4Yf2l+bqY91ZZtpR9jm/8Bm/+Jr9lfAvPgnQD3FjBgf8AAFq2vhrRzy2mWqn/AK4L&#10;/hWmF28KcAdsV+K8R8SLPoU4ey5OS/2ubf5H6xkeR/2PKf7zm5iaiiivij6sKKKKACiiigAooooA&#10;KKKKACiiigAooooAKx/FGtxeG/Dmp6pcSiKGxtZbiSQ9tq7q2K8h/a0upLP9mb4l3EExhmj0O5Ik&#10;j6j5KAPz2/4Jl+CIv2i/2gfiL8YPGsMOsahazZtop496RTytu3Lu/ur8o9K/Urxj4R0zxz4X1HQN&#10;Xs4r3T76FopYZk3oQ1fnT/wRIQH4f/Ed/wDlp/akH/oqv0zoA/Jr/gndqup/AD9tfx/8GJAf7Fvp&#10;LkRxSyf6p4dzxv8A7zR/LX6y1+RltLJZ/wDBYW88ubyTLfLn/gUC7q/XOgD4B/4LB/FS+8G/ATRf&#10;DGn3Xk/8JLfeTd/3zBGu78t2M17t+w78ENF+Cn7P3hS0sbSH+1b6xS91C/ij+e4eT5vvflXxH/wW&#10;tuJG8YfDS388+V9lll8o/d/1m3dX6b/CpQvw08KBOn9m2/8A6LFAHx//AMFZPgjpvjX9nufxlBZR&#10;DX/DU6XH2ocMYG+WRW/vdsV4B8Xfjd4u+KP/AASm8N6rHkmPUE0PWpvvtJBA21Wb/eZYq+7P29k3&#10;fse/FP8A7AktfEP7FfxJ8B/Dn/gnx40ufifF/afhS61SWx/soje9y7f8s4v9r+Ld/DtzQB9Q/wDB&#10;MDw54X0r9kvwpf6DZ2sOpX/myarcx7fOkn81l+c9vl2YHpXln/BY/wAPeEpfgjousXkVpF4si1BI&#10;tPm4E0kP/LRf9pa+Wv2V/h3+0D418Q63r/7PsOo/D/4eXE7+RHrF9utn+78m7b+8b/aVfxqn8XvC&#10;fxF+Gfxo0TW/2sdM1fx14M8/yo7qzvv9Hj+bd8m1f/HflyO9AHtnhu71e+8V/sIXGt86gUn/AN/Z&#10;8u3fX6q1+efxp8ReGvF/7TP7Hmq+C5oZvCtzJOdP+x/c2Kq/L/s7e9foZQAzuK/Mj/gp3/yVvw//&#10;ANg4/wDodfpv3FfmR/wU7/5K34f/AOwcf/Q68bN/91Z+neG//JQU/SX5EX/BMT/kseuf9gxv/Qlr&#10;9Ol6mvzF/wCCYn/JY9c/7Bjf+hLX6dL1NRlH+6R9R+I//JQVP8MfyJaKKK9w/MAooooAKKKKACii&#10;igAooooAKKKKAGnrX4+ft3f8nM+JvpF/6DX7BnrX4+ft3f8AJzPib6Rf+g189nX8CPqfsPhb/wAj&#10;qp/17l/6VE+kf+CWP/Iu+Of+vi3/APQWr7xb+Gvg7/glj/yLvjn/AK+Lf/0Fq+8W/hrsyz/dKZ8z&#10;x1/yUOK9Y/8ApMR9FFFeqfCBRRRQAUUUUAFFFFABRRRQBi+I/DGl+LtGuNK1m0iv7C4GJIZR8r1w&#10;Z/Zm+GI6eDdOb/tnXqIb1GKdXRRxeIorlo1HFeTOSrhqFd81Wmn6o8u/4Zk+GH/Qm6d/37pf+GZf&#10;hh/0J2nf9+69Q3Gjca6P7Rxv/P6X/gTM/qGE/wCfMf8AwFHP+D/BWi+AdGGl6Fp8Om6cjtIIYRhA&#10;WOWNdAFA+lIB6HindiK8+U3OXNOV2zshBQXLHYdRRRQWFFFFABRRRQAUUUUAFFFFABRRRQAU1iFG&#10;6nVWvV8yynRO6NQB+TP7LtjH8Y/+Cn/jPxBqF59tGjz3lzbn76fK3lx1+t9fkh/wTet5LD9vT4pW&#10;9xD5Evl3n7r/ALb1+t9AH5H/ALd0tr8Gf+Cjfw08aWcIh+0/YL68l+4srrO0bbv+AqlfrRazC6gi&#10;k/56Ir1+RX/BWtJNT/au+Gdnbfv7r+zoP3X+9dNtr9cNKG3SrL/rin/oNAHyB/wVZ8ar4W/ZN1Oy&#10;6TaxdxWqESbePvNW1/wTD8KWfhn9kPwlLbw+TNqfmXtwT/y0dm+9XmP/AAWVspbj9nXRZooPOji1&#10;hPMkH/LP5a9u/wCCdsscn7Hvw62drH/2Y0AemftDeCLf4kfBLxv4cu/9Tf6VPEf++d3/ALLX5of8&#10;E0La/wDin+zB8cfhpBezfapoPN06ISf6t2ib5U/3pNma/Vnxsdvg3X3/AOofP/6Lavxz/wCCbXxc&#10;t/2fPhX8aviPf2ct3aaZawRW8MX/AC1uWb92nt7+1AHpv/BMH9oHw/8AACLxN8LPiOf+EN1WXUmu&#10;re61L9zFI/yxtF83f5eK+iv28v2sPh1pHwD8W+F9P1+z8QeJtdsWsbPS9Ol81z5ny7n2/wANfL/w&#10;F/Zc8Zf8FF9bm+Lnxj1qay8NSzNFp1hp0awvKn8Sp/djX+98zNXb/tAf8EqbXwDo3/CbfBDWdRs/&#10;EuhJ9qj07UZFma5dTu3I7fxccKVwaAPBNC+EGt/Db9hbwrqWv2cunzeJfiBpt1b2t1GyvHAu5Vfa&#10;397dX7WWH/Hnb/7i/wDoIr8b/Hf7X97+0X+yjo0HjSaGDxX4V8Z6d9tlhi2JJa/N+92L/d281+hl&#10;v+3/APs8wW8Uf/C09E+RF/56f/E0AfRK9DXw1/wVJ/5E7wl/19Sf+g19ZfC74v8Ag7406FNrfgnX&#10;oPEGlxTNbvdWoYJvXqvzAV8m/wDBUn/kTvCX/X1J/wCg15eZ/wC6zPuuBv8AkocL6y/9JZ8e/so/&#10;8nDeDP8Ar9Wv2nXp+Ar8WP2Uf+ThvBn/AF+rX7Tr0/AV5+R/wJep9l4rf8jPD/4P/bmSUUUV9Ifi&#10;YUUUUAFFFFABRRRQAUUUUAFFFFAEZ6ivzP8A+Cn3/JVPDX/YPP8A6HX6YHqK/M//AIKff8lU8Nf9&#10;g8/+h142b/7rI/S/Dn/koKfpL8jkv+Cc3/JwsP8A14y1+rq1+UX/AATm/wCThYf+vGWv1dWscl/3&#10;X5nf4nf8j3/tyP6klFFFe+fkoUUUUAFFFFABRRRQAUUUUAFFFFABRRRQAUUUUAFFFFABRRRQAUUU&#10;UAFFFFABRRRQAUUUUAFFFFADeorM1vQdP1+yNrqNlBe2x6xTxq6fka0ulLjNQ0pLlkCbi+aJ5N4Y&#10;+APhzwd4+h8T6MJrGYwvHJaB90T7v4vmyQa9VC7FAHagnPzdvWnAgqMGscPh6OGjyYeCjHyOjEYq&#10;vjJKeIm5SStdklFFFdJzhRRRQAUUUUAQNg5A6ivmP4fy/wBm/tbeMbab5ZLmESR/7Y27q+nSAq+9&#10;fPHx1+HfiOz8bab8QfBEfnavaoYrm2/56J/u/wAXoa+azmE+SjiKceb2U1Jpb22dj6XIqlJzr4St&#10;JR9rBxTe3Nur/ce2eKJo7bwxq88nyItpKWHX+E14f+xPp8lv8PNSuZP9XcXp8v6L8v8ASuZ8W+PP&#10;ib8X9Ji8L6b4NudA+0jy727uyNn/ANitfQfwv8CQ/DjwPpugWvzC2T95IerueWb8TXLRn/aeZU8R&#10;Si1Cknq1a7kddel/ZWV1MJWknVqyjopKXLGN9Xb+Y4b48fCjW/iFe6bLpfk+Vbo28Skf1rAh8I/G&#10;qzt4YYdbthHHtQYEf3K+h14Wg5NaV+H8NXxM8WqlSE578s+XY5KHEGJo4anhPZwnCG3NBSKekR3E&#10;WmWqXZEl15a+YfV8fNV4jilpQeK+oSsuU+bbu+YWiiirEFFFFABRRRQAUUUUAFFFFABRRRQAUUUU&#10;AFFFFABRRRQAUUUUAcRqSxj4saNmHUBL/Z0uJov+PT733X/2vSu3ritSv5Y/ihpFn/bPlxSWMsn9&#10;k+X/AK35v9Zu/wBmu1oAKKKKACiiigAooooAKKKKACiiigAooooAKKKKACiiigAooooA5LxwI3uN&#10;BEkF3N/pyc2n/LP/AGn/ANmutrlvGd5Jaz6MI9U/swy3qR48vf8AaP8AZrqaACiiigAooooAKKKK&#10;ACiiigAooooAKKKKACiiigAooooAKKKKACvOPgUtsngIfZrPVbKL7ZcfutY/4+P9a3/jvpXo9eff&#10;BTUpNW8ErcSeIP8AhJpTdT/6f5Xlfxfd2/7P3aAPQaKKKACiiigAooooAKKKKACiiigAooooAKKK&#10;KACiiigAooooAK5NBEfiJN+5u/N+wr++/wCXf733f96usrlkvJP+FhTW/wDaYMP2FZP7P8r/AGv9&#10;ZuoA6miiigAooooAKKKKACiiigAooooAKKKKACiiigAooooAKKKKACuL+JCxtF4fEkOoTD+14P8A&#10;kHdY/lk+Z/8Apn/ertK47x/evZRaD5es/wBjGXVYI9xj3/aflb91/wAC9f8AZoA7GiiigAooooAK&#10;KKKACiiigAooooAKKKKACiiigAooooAKKKKACiiigAooooAKKKKACiiigAooooAKK8t/aJ+Hnir4&#10;k/DK80vwR4nm8G+KY5lurLVIOzru+Rv9lu9fIHhv/gob47+AniGLwn+0d4Fu9LljOxPEmjxM9vKi&#10;jar7P4tzd934UAfojXj/AO1L+z3Y/tOfCa88C3+qTaNDc3MFz9rgjV3/AHb7tuDWf4I/bQ+CvxBt&#10;7OTS/iBpPm3SZjtLuXyZv+BK1emN8RPCyW3nv4l0kReX5nmfbY8bP73WgC1oXh6LQvC9lom77ZDa&#10;2q2oM3WRFXb81fI3xD/4JefD/wAS+ML7X/CHibxF8NJtSRhqFp4dudkNxubLfK33V/2RxXr/AI7/&#10;AG1Pgp8Ore7fVPH+k+dbJzaWkvnTH/dVa+Zda/bl+J37UGtTeE/2cPBs0FjJ+6uPGmuxFIrdG/iV&#10;fuq3/fX0oA+tv2ev2cPBv7M3gf8A4RvwdZywRSOst5dTSM8t1MFC+Y/+A4r1ivPPgZ4C1z4a/DHS&#10;ND8SeIZfFXiCINJeatN9+4kZtzGvQ6ACiiigAooooAKKKKACiiigAooooAKKKKACiiigAooooAK/&#10;Jb/gtD/yUz4Xf9er/wDo2v1pr59/aR/Yt8B/tQ61o2qeL5dSiu9IjMVv/Z1z5K7N275sqaAPWvhj&#10;/wAk78Nf9g63/wDRa1+VHxN1i5/Yc/4KUyeONUt5B4Q8TO8st1FE237NNtEir/eZWVGP+9X63aLp&#10;EOh6RZ6Zbj/RbWBLeMf7CrtFcP8AHD4BeCf2hvCB8O+NNHj1K0H7yCUfJNbv/eR+qmgB3/DQXw2/&#10;4Q3/AISz/hOdD/4R/wAnzftn26Pb0zt+9nd/s9a/Mf4V6vcft0/8FGv+E40wXf8AwhnhmRLmKWbj&#10;yoI/9WP9ne25q+g/+HOfwn8/y/8AhJfE/wBg6/ZPtK/z2/0r61+CvwD8EfADw5/YngjQYdHtDzPL&#10;jdNcN/ed/wCKgD8z/jRrV7+xH/wUd/4WBqkMs/hTxNI1zJdeU2zyZvlmVP7zLX6Xw/tC/Da48G/8&#10;JZH440M6B5Pm/a/t0ePu7tv3vvY/h60742/Afwb+0H4Pm8O+M9Hj1Kz/ANZBL92a3f8Avo/8LV8k&#10;n/gjn8J/O2f8JL4o/szdn7J9pX+e3/2WgD5/+Hutn9vX/go5B4s0iG7/AOEJ8KmK9ilm/wCWcMH+&#10;r/3fMm+YL+dfSn/BNHQdJ17wb8Uri/0yzvZv+Ezvv3s9srv97/aWvpv4Jfs+eBP2evC0ui+CNCi0&#10;uGXabmXG6W5dV2hnY8sa+c/+CXH/ACI/xS/7HO+/9CoA+vbLwhomnTi4s9G0+zuU+5NDbRo4/ECt&#10;G/8A+PSf/rm3/oNWl6VVv/8Aj0n/AOubf+g0DW5+DHiv/kadZ/6/p/8A0Y1frj+wz/ybd4Y/4H/6&#10;FX5HeK/+Rp1n/r+n/wDRjV+uP7DP/Jt3hj/gf/oVfE5N/vMvQ/p3xM/5EeH/AMcf/SZH0DRRRX2x&#10;/MIUUUUAFFFFABRRRQAUUUUAFFFFADV61zHxI/5Jx4m/7Blz/wCi2rp161zHxI/5Jx4m/wCwZc/+&#10;i2qZ/DI3w/8AGp+qPwiP3TX7S/sjf8mz/Dj/ALA8Vfi0fumv2l/ZG/5Nn+HH/YHir4vJP40/Q/pT&#10;xV/5F2G/x/8AtrPYaKKK+2P5kCiiigAooooAKKKKACiiigAooooA8B/bb/5IFrX+/F/6FX5ueE/+&#10;Rq0D/sIQf+h1+kf7bf8AyQLWv9+L/wBCr83PCf8AyNWgf9hCD/0Ov3fgj/kT1P8AFL8on4/xZ/yN&#10;aPovzP2eSn0xKfX4QfsAUUUUAFFFFABRRRQAUUUUAFFFFABRRRQAUUUUAFcj8VfC8Xjb4a+JtDk5&#10;jv8ATp7Y/wAX3krrqKAPyy/4Ix+I7bRtZ+KHgqf9xqnnRXsdtJ/cX9239K/Uh5RFFvftX5oftTfs&#10;SfFD4dfHaf43/AWYfbJH+3XulQy7JhN/y0VE+7JG/deK5/xP8bv22Pjfoh8GQfDj/hE/7TT7Pcar&#10;DatC8a/xfOzHZQBifsxXqfGr/gqb4t8WWcEs+lWD3heQx48vy08mP/x5K/W+vln9hf8AYzsf2T/B&#10;15Jfyw6n411kLJqOoRZ/dp97yE/2VbP1NeZR2H7USftyeZJeat/wpU62x8o+V9m+x+U3y/d3bd1A&#10;HA/8Fq/B32jwF4G8UIN0lrfSWUh8v7iMu5fm/wB6vuH9mvxjY+PvgT4H1zTZvNtbnS4AM+qrtap/&#10;j/8ABfR/2gfhNr3gjWMRW2pQfu5gPmt5l5jkH+61fmz4B8Mftc/sIXt74U8MeGh4/wDCFy7S24iV&#10;riGM/wB5PmBjZu68igD7C/4KZ+O7bwV+yF4xin/1uroumRgf35K/Kj4w+H9c8MfsUfBRLmCWz0rV&#10;NR1G+k/6aPu2wt/37319Sn9nz9o/9vrx7o138YoP+EH8CaZJ5n9ngbP97y4snczfd3M3Ffcvxx/Y&#10;+8D/ABo+BVp8MpbIaXYaTAi6HPD9/TnRdqMvtj5SO4oA7n4EWmmaf8GfA9vpEMMNiui2giWBAq/6&#10;pd3Tvnr715f/AMFB7DRL/wDZJ8fjXRD5UVp5luZf+e+793t/2q+KvAk/7Zf7GsP/AAhemeFB4+8K&#10;2xaPTyIvtEMab2+4wIZd391s4p/in4e/tY/t7X9loHjvRofhz4FtZkluI/L8lZP9rbuLSt6dFoA8&#10;K+CHhTU/iNpX7OvhefWNQ8M2t9r+oxWWs6RtS7tn2x7mR/8Aviv0Gb/gnTrjf83IfE7/AMDVrzr4&#10;r/CfQ/gd+0n+yF4I8NxeVpOm3d1Hmb78r7V3Sv8A7TV+i9AHIfDDwVN8OfAWi+HLjXtQ8Szadb+U&#10;+qamd1zcn+8/vX56f8FO/wDkrfh//sHH/wBDr9N+4r8yP+Cnf/JW/D//AGDj/wCh142b/wC6s/Tv&#10;Df8A5KCn6S/Ii/4Jif8AJY9c/wCwY3/oS1+nS9TX5i/8ExP+Sx65/wBgxv8A0Ja/TpepqMo/3SPq&#10;PxH/AOSgqf4Y/kS0UUV7h+YBRRRQAUUUUAFFFFABRRRQAUUUUANPWvx8/bu/5OZ8TfSL/wBBr9gz&#10;1r8fP27v+TmfE30i/wDQa+ezr+BH1P2Hwt/5HVT/AK9y/wDSon0j/wAEsf8AkXfHP/Xxb/8AoLV9&#10;4t/DXwd/wSx/5F3xz/18W/8A6C1feLfw12ZZ/ulM+Z46/wCShxXrH/0mI+iiivVPhAooooAKKKKA&#10;CiiigAooooAKKKKACiiigAooooAKKKKACiiigAooooAKKKKACiiigAooooAKKKKAPyE1rVpf2M/+&#10;Cm95rniOcWXhTxPM8smoyxt5XkT/AHv++W61+s8GvabcaJ/a8d7BLpRh+0faxIvleXt3bt3TbivJ&#10;v2kv2TfAf7Unh6HT/F1lKL+15s9UtH2XFv8AT/Z/2a+NJP8Agkb4yhtzplp8cNQh8Pl/+Qf5Mv3P&#10;7uPN20Aec+IPEcf7bn/BTfw1L4W8rU/CnhmeDzL7/llLa2zeZI3/AAJmZR61+pWv/FrwR4Q1uHRN&#10;b8WaJo2qy7PLsLy/ihl+bhflZgfm7V55+zD+yB4C/ZX0O4t/C1pLPqt6ii91W7O64uAvO3/ZXP8A&#10;DXm/7SH/AAT40f8AaF+N2mfEi58TXel3VilqPssUSuknkvuFAHW/8FAvhde/Fz9lvxbpWlwQz6jb&#10;Rrf2/m/9M/mbb/wHNeJf8Elv2gtE8WfBhPhvd3cNp4l8PyP5djKQjzwMxben97b3+tfe4tYzZi3f&#10;95Hs2HPcV8JfHH/glT4Z8aeLpvFXw48TXfw71u6maS4jtRvt/m+9sVSrL83+1QB7H+3h8e9I+BX7&#10;Pfii5uNSht9f1O1ey0m0OGe4mbj7vXaq5y3QV+d/wp/Zw8S3X/BMnx9rcdndG81fU4tYt7URNvkt&#10;YPlZv93bvk3elfSPw5/4JMWMfjGz1v4p+P8AUfiBFbP5keny7kST/Yfcznb67dtffmnaLY6Notvp&#10;FnaQwaVbQLaxWsUfyRxhduzb/dxQB8X/APBKj42eGvF37Omj+C4r21g8S6G8sUmnyyr50ke7d5qJ&#10;1Zfmr6f+OfxY8NfBj4aax4k8UajDZafFauIxLJ888m07Y0X+JjXyb8bv+CUPhbxf4om8S/DjxPef&#10;DvVbmZpLiO1DPb/N97YqsrL/AN9Vyehf8Ej77xBrcMvxK+LGreLNGi6WkQeN/wDvtnegD4O+Hvgm&#10;51P4V6x43nspYfD+peMrHTY4Zo/3Nz5krMyp/e2qu0/79ftva/sq/B2Szgf/AIVn4Y5Rf+YbF/8A&#10;E18zf8FEfAOg/DD9m74a+GPDGmx6Zotj4v02O3tYeP4m/wDHv9qvu6w/487f/cX/ANBFAGD4J+H/&#10;AIb+HOky6X4X0Wz8P6e8jTG10+FYk3t95tq18e/8FSf+RO8Jf9fUn/oNfcq9DXw1/wAFSf8AkTvC&#10;X/X1J/6DXl5n/usz7rgb/kocL6y/9JZ8e/so/wDJw3gz/r9Wv2nXp+Ar8WP2Uf8Ak4bwZ/1+rX7T&#10;r0/AV5+R/wACXqfZeK3/ACM8P/g/9uZJRRRX0h+JhRRRQAUUUUAFFFFABRRRQAUUUUARnqK/M/8A&#10;4Kff8lU8Nf8AYPP/AKHX6YHqK/M//gp9/wAlU8Nf9g8/+h142b/7rI/S/Dn/AJKCn6S/I5L/AIJz&#10;f8nCw/8AXjLX6urX5Rf8E5v+ThYf+vGWv1dWscl/3X5nf4nf8j3/ALcj+pJRRRXvn5KFFFFABRRR&#10;QAUUUUAFFFFABRRRQAUUUUAFFFFABRRRQAUUUUAFFFFABRRRQAUUUUAFFFFABRRRQAUUUUAFFFFA&#10;BRRRQAUUUUAFFFFABRRRQAUUUUAFFFFABRRRQAUUUUAFFFFABRRRQAUUUUAFFFFABRRRQAUUUUAF&#10;FFFABRRRQAUUUUAchfC5/wCFlaZ5f9nfY/sMu/zP+Pvfu/g/2fWuvritR07zPijpF4dH87y9Plj/&#10;ALV8zHlfN/q9v+1Xa0AFFFFABRRRQAUUUUAFFFFABRRRQAUUUUAFFFFABRRRQAUUUUAcz4wW5afR&#10;vs/2TH2td/2v0/2P9qumrlfGth9tm0bGmf2l5V6kn+s2eV/tV1VABRRRQAUUUUAFFFFABRRRQAUU&#10;UUAFFFFABRRRQAUUUUAFFFFABXAfBxL6PwV/p82kzT/ap+dHG23xv+X/AIF6139ee/BPSv7F8Erb&#10;/wDCPS+Gs3c8n2CWXzSN0h+fd/tfe/GgD0KiiigAooooAKKKKACiiigAooooAKKKKACiiigAoooo&#10;AKKKKACuYVbr/hPTn7H9k+wr/wBfG/f/AOg109csljj4iTXn9mf8uKx/b/N/2vu7aAOpooooAKKK&#10;KACiiigAooooAKKKKACiiigAooooAKKKKACiiigArk/Ha3TQ6N9n/s7H9pxeZ/aHTZtbOz/pp6V1&#10;lcf8QLD+0I9B/wCJYdT8rVYJMeZs+zfK373/AID/AOzUAdhRRRQAUUUUAFFFFABRRRQAUUUUAFFF&#10;FABRRRQAUUUUAFFFFABRRRQAUUUUAFFFFABRRRQAUUUUAFc74z8BeHviJok2keJNHtNZ06X78N5E&#10;rqa6KigD4U+KH/BIv4ReM557zw/NqPhG7lfzMWkm+GP/AHEb7teYr/wRhizsf4sar5Wenkj7n51+&#10;nNFAHw58Lv8Agkn8HvBM8F5r/wDaHi2/ifeTeS7IX/4AtfY/hXwjovgrSYNL0DTLTR9Ot18uO1tI&#10;ljQflW5RQAUUU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PAf22/+SBa1/vxf+hV+bnhP/katA/7CEH/&#10;AKHX6R/tt/8AJAta/wB+L/0Kvzc8J/8AI1aB/wBhCD/0Ov3fgj/kT1P8Uvyifj/Fn/I1o+i/M/Z5&#10;KfTEp9fhB+wBRRRQAUUUUAFFFFABRRRQAUUUUAFFFFABRRRQAUUUUAFFFFABRRRQAUUUUAFFFFAB&#10;RRRQB8Pftf8A/J7/AOy3/wBhG6/9BWvuGvh79r//AJPf/Zb/AOwjdf8AoK19w0AM7ivzI/4Kd/8A&#10;JW/D/wD2Dj/6HX6b9xX5kf8ABTv/AJK34f8A+wcf/Q68bN/91Z+neG//ACUFP0l+RF/wTE/5LHrn&#10;/YMb/wBCWv06Xqa/MX/gmJ/yWPXP+wY3/oS1+nS9TUZR/ukfUfiP/wAlBU/wx/Ilooor3D8wCiii&#10;gAooooAKKKKACiiigAooooAaetfj5+3d/wAnM+JvpF/6DX7BnrX4+ft3f8nM+JvpF/6DXz2dfwI+&#10;p+w+Fv8AyOqn/XuX/pUT6R/4JY/8i745/wCvi3/9BavvFv4a+Dv+CWP/ACLvjn/r4t//AEFq+8W/&#10;hrsyz/dKZ8zx1/yUOK9Y/wDpMR9FFFeqfCBRRRQAUUUUAFFFFABRRRQAUUUUAFFFFABRRRQAUUUU&#10;AFFFFABRRRQAUUUUAFFFFABRRRQAUUUUAFFFFABRRRQAUUUUAFFFFABRRRQB8U/8FUv+SOeBv+xz&#10;07/0Jq+zbD/jzt/9xf8A0EV8Zf8ABVL/AJI54G/7HPTv/Qmr7NsP+PO3/wBxf/QRQBKvQ18Nf8FS&#10;f+RO8Jf9fUn/AKDX3KvQ18Nf8FSf+RO8Jf8AX1J/6DXl5n/usz7rgb/kocL6v/0lnx7+yj/ycN4M&#10;/wCv1a/aden4CvxY/ZR/5OG8Gf8AX6tftOvT8BXn5H/Al6n2Xit/yM8P/g/9uZJRRRX0h+JhRRRQ&#10;AUUUUAFFFFABRRRQAUUUUARnqK/M/wD4Kff8lU8Nf9g8/wDodfpgeor8z/8Agp9/yVTw1/2Dz/6H&#10;XjZv/usj9L8Of+Sgp+kvyOS/4Jzf8nCw/wDXjLX6urX5Rf8ABOb/AJOFh/68Za/V1axyX/dfmd/i&#10;d/yPf+3I/qSUUUV75+ShRRRQAUUUUAFFFFABRRRQAUUUUAFFFFABRRRQAUUUUAFFFFABRRRQAUUU&#10;UAFFFFAHwn/wUf8A20fG/wCyhrnge18HwabPFrFrdS3A1GJn/wBW0art2sP79fGy/wDBYv41t/zD&#10;PD3/AIDSf/F16b/wW+/5Gv4W/wDXlff+hx17p/wTM+D3gfxf+yloOo614U0rU7+S6uN9zd2yu5+a&#10;gD4//wCHxHxu/wCgV4d/8BZP/i63/Df/AAWg+J9hfWP9t+FPDt/YI/8ApAgjlhmkT/ZbeV/8dr9T&#10;v+Gdfhj/ANCLof8A4BLXAfED9gv4GfEXS763vPAGk2N1fDnUdOi8m4jb+8rrQBz37Lf/AAUF+G37&#10;UEv9kWXmeGvFfzEaHqMq7pUX/nk4wsnHavqev59v2vf2YPEv7E3xhs5dI1O7OlTP9u0HWoAUkj2t&#10;9xm/hkXj69a/YH9hz9pGL9pr4FaX4guTjX7H/QdVH/TdV+9/wJfmoA+iKKKKACiiigAooooAKKKK&#10;ACiiigAooooAKKKKACiiigAooooAKKKKACiiigAooooAKKKKACiiigAooooAKKKKACiiigAooooA&#10;4PUprFfizo8ck15/aJ0+Xy4YpP8AR9m77zr/AHq7yuOvrzy/iXplv/bMUPmWMv8AxKv45Pm/1ldj&#10;QAUUUUAFFFFABRRRQAUUUUAFFFFABRRRQAUUUUAFFFFABRRRQByHjuS1iuNA+2T3cP8ApqeWLT/l&#10;o/8Adf8A2a6+uY8Y3X2aXRh/acWm+Zep/rf+Wv8As109ABRRRQAUUUUAFFFFABRRRQAUUUUAFFFF&#10;ABRRRQAUUUUAFFFFABXmfwCuNNuvAG/SrzUL21+23P73UpC82/zW3df4fSvTK4H4N376j4JFxLr8&#10;XiEm6n/0+EbU+993/gP3fwoA76iiigAooooAKKKKACiiigAooooAKKKKACiiigAooooAKKKKACuQ&#10;SSz/AOFkzR+ddfbfsK/uf+WOzd97/err65lbn/ivpoP7Ti/48lP2D+P7336AOmooooAKKKKACiii&#10;gAooooAKKKKACiiigAooooAKKKKACiiigArifiXLZRQ+HzeTXcA/teDy/sh2mR9sm1W/2fWu2rkf&#10;HlybSHRtmpxaZ5upxR5l6XPyt+6/3m/9loA66iiigAooooAKKKKACiiigAooooAKKKKACiiigAoo&#10;ooAKKKKACiiigAooooAKKKKACiiigAooooAKKKKACiiigAooooAKKKKACiiigAooooAKKKKACiii&#10;gAooooAKKKKACiiigAooooAKKKKACiiigAooooAKKKKAGPXxT/wS4/5Ef4pf9jnff+hV9rPXxT/w&#10;S4/5Ef4pf9jnff8AoVAH2wvSqt//AMek/wD1zb/0GrS9Kq3/APx6T/8AXNv/AEGga3PwY8V/8jTr&#10;P/X9P/6Mav1x/YZ/5Nu8Mf8AA/8A0KvyO8V/8jTrP/X9P/6Mav1x/YZ/5Nu8Mf8AA/8A0Kvicm/3&#10;mXof074mf8iPD/44/wDpMj6Booor7Y/mEKKKKACiiigAooooAKKKKACiiigBq9a5j4kf8k48Tf8A&#10;YMuf/RbV069a5j4kf8k48Tf9gy5/9FtUz+GRvh/41P1R+ER+6a/aX9kb/k2f4cf9geKvxaP3TX7S&#10;/sjf8mz/AA4/7A8VfF5J/Gn6H9KeKv8AyLsN/j/9tZ7DRRRX2x/MgUUUUARBdvtS8jvWL4o8XaT4&#10;K0WfVNcvodMsIhmS4mPyCuOP7Rnw2P8AzOenD/gTf4V00sJiK8ealTcl5JnJUxNGi+WrUSfmz03B&#10;owa8y/4aR+GX/Q56b/323+FH/DSPwy/6HPTf++2/wrb+z8Z/z5l/4CzL69hP+f0f/Akem4NGDXmX&#10;/DSPwy/6HPTf++2/wo/4aR+GX/Q56b/323+FH9n4z/nzL/wFh9ewn/P6P/gSPTcGjBrzL/hpH4Zf&#10;9Dnpv/fbf4Uf8NI/DL/oc9N/77b/AAo/s/Gf8+Zf+AsPr2E/5/R/8CRx37bAH/Cgta/34v8A0Kvz&#10;e8KceKtCH/UQg/8AQ6+7v2sPjL4J8Y/BfVNP0fxJp+pX8rp5UMMvzfer4P8ADMsdv4j0iSX9zHFe&#10;wSSS/wDPNN9ft3BlKpRyqpGrFxfNLf0iflHE9alVzOlOElJWW3qfs8opdtebD9o/4Zj/AJnHTvxk&#10;b/4mk/4aS+GP/Q5ab/323+FfiH9n4z/nzP8A8BZ+sfXcJ/z8j/4Ej0zBowa8y/4aR+GX/Q56b/32&#10;3+FH/DSPwy/6HPTf++2/wp/2fjP+fMv/AAFi+vYT/n9H/wACR6bg0YNeZf8ADSPwy/6HPTf++2/w&#10;o/4aR+GX/Q56b/323+FH9n4z/nzL/wABYfXsJ/z+j/4Ej0vIo3D1rzQftI/DL/odNO/77b/Cp7D9&#10;oP4danewWdp4t06e6uH8uKIO253/ALv3aUsvxcdXRl9zLWMw0v8Al6vvR6RRRRXCdoUUUUAFFFFA&#10;BRRRQAUUUUAFFFFABRRRQAUUUUAFFFFABRRRQB8Pftf/APJ7/wCy3/2Ebr/0Fa+4a+Hv2v8A/k9/&#10;9lv/ALCN1/6CtfcNADO4r8yP+Cnf/JW/D/8A2Dj/AOh1+m/cV+ZH/BTv/krfh/8A7Bx/9Drxs3/3&#10;Vn6d4b/8lBT9JfkeBfAn4+a5+z/4gvNa0C0sLy7urb7NJ9vDMuzdu/hIr3H/AIeb/EvB/wCJJoB9&#10;cxS//F14f8CPgJrnx/8AEN5o2iXVrZ3dtbfaZDdk7dm7b2r24f8ABM34lbT/AMTbRRjr+9b/AAr5&#10;nC/2h7P/AGe/Kft+ex4Q+uy/tfl9tZXvzX8h/wDw88+Jn/QF0D/v1L/8XR/w88+Jn/QF0D/v1L/8&#10;XTf+HZPxL/6C2i/9/W/wo/4dk/Ev/oLaL/39b/Cuj/hV8z5/l8Pf7n/k47/h558TP+gLoH/fqX/4&#10;uj/h558TP+gLoH/fqX/4um/8OyfiX/0FtF/7+t/hR/w7J+Jf/QW0X/v63+FH/Cr5hy+Hv9z/AMnH&#10;f8PPPiZ/0BdA/wC/Uv8A8XR/w88+Jn/QF0D/AL9S/wDxdN/4dk/Ev/oLaL/39b/Cj/h2T8S/+gto&#10;v/f1v8KP+FXzDl8Pf7n/AJOO/wCHnnxM/wCgLoH/AH6l/wDi6P8Ah558TP8AoC6B/wB+pf8A4um/&#10;8OyfiX/0FtF/7+t/hR/w7J+Jf/QW0X/v63+FH/Cr5hy+Hv8Ac/8AJx3/AA88+Jn/AEBdA/79S/8A&#10;xdH/AA88+Jn/AEBdA/79S/8AxdN/4dk/Ev8A6C2i/wDf1v8ACj/h2T8S/wDoLaL/AN/W/wAKP+FX&#10;zDl8Pf7n/k47/h558TP+gLoH/fqX/wCLo/4eefEz/oC6B/36l/8Ai6b/AMOyfiX/ANBbRf8Av63+&#10;FH/Dsn4l/wDQW0X/AL+t/hR/wq+Ycvh7/c/8nFH/AAU6+JYbP9iaAf8AtlL/APF185fFv4o6l8Yf&#10;G154n1iG1s7+5CiSO1DbPl+rGvov/h2V8Si+P7W0UH/rq3+FfOnxZ+GGo/CDxveeGNXlhnv7YKZJ&#10;YT8nzVyYr6/yf7RflPqOHo8K/Wpf2Ly+1t05vhPt/wD4JY/8i745/wCviD/0Fq+8W/hr4O/4JY/8&#10;i945/wCviD/0Fq+8W/hr63LP90pn868df8lDivWP/pMR9FFFeqfCBRRRQAUUUUAFFFFABRRRQAUU&#10;UUAFFFFABRRRQAUUUUAFFFFABRRRQAUUUUAFFFFABRRRQAUUUUAFFFFABRRRQAUUUUAFFFFABRRR&#10;QB8U/wDBVL/kjngb/sc9O/8AQmr7NsP+PO3/ANxf/QRXxl/wVS/5I54G/wCxz07/ANCavs2w/wCP&#10;O3/3F/8AQRQBKvQ18Nf8FSf+RO8Jf9fUn/oNfcq9DXw1/wAFSf8AkTvCX/X1J/6DXl5n/usz7rgb&#10;/kocL6v/ANJZ8e/so/8AJw3gz/r9Wv2nXp+Ar8WP2Uf+ThvBn/X6tftOvT8BXn5H/Al6n2Xit/yM&#10;8P8A4P8A25klFFFfSH4mFFFFABRRRQAUUUUAFFFFABRRRQBGeor8z/8Agp9/yVTw1/2Dz/6HX6YH&#10;qK/M/wD4Kff8lU8Nf9g8/wDodeNm/wDusj9L8Of+Sgp+kvyOS/4Jzf8AJwsP/XjLX6urX5Rf8E5v&#10;+ThYf+vGWv1dWscl/wB1+Z3+J3/I9/7cj+pJRRRXvn5KFFFFABRRRQAUUUUAFFFFABRRRQAUUUUA&#10;FFFFABRRRQAUUUUAFFFFABRRRQAUUUUAfkv/AMFvv+Rr+Fv/AF5X3/ocdfUn/BKP/kzvw9/1+3X/&#10;AKFXy3/wW+/5Gv4W/wDXlff+hx19Sf8ABKP/AJM78Pf9ft1/6FQB9iUUUUAfHn/BU74d2XjT9krX&#10;7+aDzr/Qp4b6zP8AzzO9Y2/8dc18i/8ABFjx89j8RvGXhO4vJfKvrFLq3tf4PMVvmb/vmv0G/bfk&#10;ij/ZY+IhuPK8r+zX/wBb0r8pP+CR6yt+1tZ7P9X/AGXdZ/8AHaAP3SooooAKKKYSEG5uMUAPorE0&#10;jxfoniG4mt9L1mw1KWLiSKzuUdk/75NbdABRRWbrOvaZoFibrVL61060H/LW6lWNPzNAGlRVDS9W&#10;sdYsorvT7yG9tZPuSwurofxFTXFzFaQ+ZPNHFH3eQ7aALNFZn/CQ6T/0FLT/AMCV/wAatWl5BeQ+&#10;bBNFNEf44pA6/nQBZooooAKKKKACiiigAooooAKKKKACiiigAooooAKKKKACiiigAooooAKKKKAC&#10;iiigDkb2G7b4h6bIlnZtafYpd93L/wAfEb7vur/s111cTfxRN8UdHk/sy7mlGnS4vx/qY/m+63+1&#10;XbUAFFFFABRRRQAUUUUAFFFFABRRRQAUUUUAFFFFABRRRQAUUUUAc14thuZZtHNvaWdwPta7zd/8&#10;sx/eT/arpa5TxrFFNLovmabdX3+nLzB0j/2n/wBmuroAKKKKACiiigAooooAKKKKACiiigAooooA&#10;KKKKACiiigAooooAK4X4QwXNp4Q8u7stO02YXU/7nTf9V9773+9613VedfA62itfASxQaNqHh+L7&#10;XORa6l/rv9Yfm/3W7UAei0UUUAFFFFABRRRQAUUUUAFFFFABRRRQAUUUUAFFFFABRRRQAVzfk3X/&#10;AAmpcWdp9l+yL/pY/wBd977v+7XSVyiwxf8ACxJpP7MuvN+wqPt//LH733P96gDq6KKKACiiigAo&#10;oooAKKKKACiiigAooooAKKKKACiiigAooooAK5XxxDczx6N9ns7S9H9oR+Z9r/5ZptbLJ/tV1Vcb&#10;8RIY5o/D4k0261Mf2vDxadYvlf8Aet/srQB2VFFFABRRRQAUUUUAFFFFABRRRQAUUUUAFFFFABRR&#10;RQAUUUUAFFFFABRRRQAUUUUAFFFFABRRRQAUUUUAFFFFABRRRQAUUUUAFFFFABRRRQAUUUUAFFFF&#10;ABRRRQAUUUUAFFFFABRRRQAUUUUAFFFFABRRRQAUUUUAMevin/glx/yI/wAUv+xzvv8A0KvtZ6+K&#10;f+CXH/Ij/FL/ALHO+/8AQqAPthelVb//AI9J/wDrm3/oNWl6VVv/APj0n/65t/6DQNbn4M+KW2+K&#10;9ZP/AE/T/wDoxq/XD9h0Z/Zq8JjOP3b8/wDAq/I/xWv/ABVOsZ730/8A6NavQfCX7TnxK8CeH7XR&#10;ND8SSWWlW3+qijhU+XX57gMVDCVnOZ/YfFuQYriPLKOHw0kpJqWv+E/a7n+9+lHP979K/Gn/AIbO&#10;+Mf/AEOFz/35Sj/hs74x/wDQ4XP/AH5Svf8A7cw/8rPyH/iFecf8/qf3y/8AkT9luf736Uc/3v0r&#10;8af+GzvjH/0OFz/35Sj/AIbO+Mf/AEOFz/35Sj+3MP8AysP+IV5x/wA/qf3y/wDkT9luf736Uc/3&#10;v0r8af8Ahs74x/8AQ4XP/flKP+GzvjH/ANDhc/8AflKP7cw/8rD/AIhXnH/P6n98v/kT9luf736U&#10;c/3v0r8af+GzvjH/ANDhc/8AflKP+GzvjH/0OFz/AN+Uo/tzD/ysP+IV5x/z+p/fL/5E/Zbn+9+l&#10;HP8Ae/Svxp/4bO+Mf/Q4XP8A35Sj/hs74x/9Dhc/9+Uo/tzD/wArD/iFecf8/qf3y/8AkT9luf73&#10;6Uc/3v0r8af+GzvjH/0OFz/35Sj/AIbO+Mf/AEOFz/35Sj+3MP8AysP+IV5x/wA/qf3y/wDkT9lM&#10;EDg81zHxMXHw88TbeP8AiW3Gf+/TV+SX/DZ3xjBx/wAJjc/9+lqK8/bB+Leo2k1nc+MLmW1uUaOS&#10;PyU+43DUnneHa+Fl0vC7N4VIy9pT0f8Ae/8AkTxZ6/aX9kb/AJNn+HP/AGB4v61+LT1+0v7I3/Js&#10;/wAOf+wPF/WvOyP+NP0Ps/Ff/kW0P+vn6M9hooor7U/mMKKKKAPnf9u8b/2ddb/67wf+hV+aJijA&#10;PvX6Xft1/wDJums/9d4P/Q6/OPQl3eI9MH/T1F/6FX77wM+XKZf45f8ApMT8Z4yXNj6cfL9TN+yf&#10;9MZf+/VH2T/pjL/36r9jbLwJ4bazg/4kOn/cX/l2X+79Km/4QHw1/wBAHT//AAGX/CvK/wCIhw/6&#10;Bn/4F/8Aanf/AKjz/wCgj/yX/wC2Pxs+yf8ATGX/AL90fZP+mMv/AH7r9k/+EB8Nf9AHT/8AwGX/&#10;AAo/4QHw1/0AdP8A/AZf8Kn/AIiHD/oGf/gX/wBqH+pE/wDoI/8AJf8A7Y/Gz7J/0xl/790fZP8A&#10;pjL/AN+6/ZP/AIQHw1/0AdP/APAZf8KP+EB8Nf8AQB0//wABl/wo/wCIhw/6Bn/4F/8Aah/qRP8A&#10;6CP/ACX/AO2PxuW32/8ALGX/AL90vlyf88Jv+/bV+x//AAgPhr/oBaf/AOAy/wCFH/CA+Gv+gFp/&#10;/gMv+FH/ABEOH/QM/wDwL/7UX+o0/wDn/wD+S/8A2x+Nv2T/AKYy/wDfuj7J/wBMZf8Av3X7J/8A&#10;CA+Gv+gDp/8A4DL/AIUf8ID4a/6AOn/+Ay/4Uf8AEQ4f9Az/APAv/tR/6kT/AOgj/wAl/wDtj8bP&#10;sn/TGX/v3R9k/wCmMv8A37r9k/8AhAfDX/QB0/8A8Bl/wo/4QHw1/wBAHT//AAGX/Cj/AIiHD/oG&#10;f/gX/wBqH+pE/wDoI/8AJf8A7Y/Gz7J/0xl/790fZP8ApjL/AN+6/ZP/AIQHw1/0AdP/APAZf8KP&#10;+EB8Nf8AQB0//wABl/wo/wCIhw/6Bn/4F/8Aah/qRP8A6CP/ACX/AO2PxvaEeaT5PH/XOuq+EMEf&#10;/C2/Bv8A2FIP/Qq+2P26/DWk6N8F/NsNNtbKb7bF+8hjVG/Svir4Q8fFjwZ/2FIP/Qq+zy/N1nGV&#10;1MXGPLpKNv8At0+WxeWSyrMqWH5ubY/Yaiiiv5mP6ACiiigAooooAKKKKACiiigAooooAKKKKACi&#10;iigAooooAKKKKAPh79r/AP5Pf/Zb/wCwjdf+grX3DXw9+1//AMnv/st/9hG6/wDQVr7hoAZ3FfmR&#10;/wAFO/8Akrfh/wD7Bx/9Dr9N+4r8yP8Agp3/AMlb8P8A/YOP/odeNm/+6s/TvDf/AJKCn6S/Ii/4&#10;Jif8lj1z/sGN/wChLX6dL1NfmL/wTE/5LHrn/YMb/wBCWv06XqajKP8AdI+o/Ef/AJKCp/hj+RLR&#10;RRXuH5gFFFFABRRRQAUUUUAFFFFABRRRQA09a/Hz9u7/AJOZ8TfSL/0Gv2DPWvx8/bu/5OZ8TfSL&#10;/wBBr57Ov4EfU/YfC3/kdVP+vcv/AEqJ9I/8Esf+Rd8c/wDXxb/+gtX3i38NfB3/AASx/wCRd8c/&#10;9fFv/wCgtX3i38NdmWf7pTPmeOv+ShxXrH/0mI+iiivVPhAooooAKKKKACiiigAooooAKKKKACii&#10;igAooooAKKKKACiiigAooooAKKKKACiiigAooooAKKKKACiiigAooooAKKKKACiiigAooooA+Kf+&#10;CqX/ACRzwN/2Oenf+hNX2bYf8edv/uL/AOgivjL/AIKpf8kc8Df9jnp3/oTV9m2H/Hnb/wC4v/oI&#10;oAlXoa+Gv+CpP/IneEv+vqT/ANBr7lXoa+Gv+CpP/IneEv8Ar6k/9Bry8z/3WZ91wN/yUOF9X/6S&#10;z49/ZR/5OG8Gf9fq1+069PwFfix+yj/ycN4M/wCv1a/aden4CvPyP+BL1PsvFb/kZ4f/AAf+3Mko&#10;oor6Q/EwooooAKKKKACiiigAooooAKKKKAIz1Ffmf/wU+/5Kp4a/7B5/9Dr9MD1Ffmf/AMFPv+Sq&#10;eGv+wef/AEOvGzf/AHWR+l+HP/JQU/SX5HJf8E5v+ThYf+vGWv1dWvyi/wCCc3/JwsP/AF4y1+rq&#10;1jkv+6/M7/E7/ke/9uR/Ukooor3z8lCiiigAooooAKKKKACiiigAooooAKKKKACiiigAooooAKKK&#10;KACiiigAooooAKKKKAPyX/4Lff8AI1/C3/ryvv8A0OOvqT/glH/yZ34e/wCv26/9Cr5b/wCC33/I&#10;1/C3/ryvv/Q4693/AOCZfxb8D+FP2TdC0/WvFmkaZfx3Vxvtby+jR/v/AN1moA+8aK89/wCGgfhn&#10;/wBD74d/8GUX/wAVXlvxO/4KB/A/4Y2N6134ztdU1G3jaSOw00NNJL/soy/L+tAHCf8ABVz4k2Pg&#10;j9lTU9HnllGoeJrqKxsxF/suskn/AI6tfLP/AARX+H8tz438ZeMJ7P8A0W2tVsbe6/6aN8zL/wB8&#10;180ftUftK+Lf25/jNpsel6NOLCJ/sOg+H4Pnlw7fef8AvSN3PQfSv2U/Yv8A2eYf2bPgVonheSOH&#10;+2pE+1arND0luW+9/wB8/d/CgD3iiiigAr8/f24vFXi342ftA+Df2cfCmp3Og2l/Aup65qEEuxpI&#10;Oy/Lj+7X6BV+eHh5prr/AIK7a19s8yYxeHf9H87/AJZp8v3aAMz4/f8ABODSPg58Lb3xv8H/ABJ4&#10;i0Xxr4di+3GWfUmlW8SP5m9Nrf8AjvtX1r+x/wDGiT4//s9+E/GFxCYb+4g+zXgk/wCWk8fyyP8A&#10;8Cb5vxrvvi2ob4W+LN//AECrj/0W1fJH/BIJ5W/ZWPmeZ5f9r3Xl5+597+GgD7euriOyt5Z5P9XE&#10;jSE1+Y/wy+Hkv/BS/wCMvj3xV478QarB8NvD102m6NoulSm3WT/a3nPbk8fMfSv0h8bl18Ha/wCX&#10;nzPsM+PL+9/q2r42/wCCRMEK/s2anKkUXnSa7deZN/HJ83y7qAPIfHnwy1b/AIJyfH3wD4j8F6/q&#10;t98MPEt8umXui6hfbxG7cf8AfPzbg22vZ/8AgrF49Hh79luLTbC+mh1DXNUto7aS1k2tIituYfL/&#10;ALNYH/BYX5Pgr4Mkj/13/CRReX/f+7/BWt+1r+yt8Qf2ofBPwdh8L6ppWmWmi20F1cS6kG80TNEi&#10;7tv8W0D7v1oA53wr/wAEsPhzdaJoo1Tx94n/ALbltY5biKHVlT52Xd8i7c19efAD4FaR+zz4Ci8J&#10;6JqOoanZxzPN52pS+bLlvevknxj/AMEuLm50qfxBpfxd8WTfEm2g82PVp7lv9ImVflX73yL/AAjb&#10;0r0r/gnb+0N4r+NHw517QfHh83xh4Pvv7Ivbr+K5C/dZ/wDa/hLfxYzQB9dUV82f8FA/iR4j+E37&#10;MHiXxL4U1KXS9atZLcR3UPUBpVVv51598NPgH8YfiB4B8P8AiOT9ozxDZnU7GK58mHTLbbHuXdt+&#10;ZaAPtSivEPgr8FPHnw48U3up+Kfi7q/j+zltfs0VhqVrFCkb7lbzfk/i/hr2+gAooooAKKKKACii&#10;igAooooAKKKKACiiigAooooAKKKKACiiigAooooA4bUbuKP4saPbC9vIZJNPlk+yRR/6PJ833mb+&#10;9Xc1xt7PdL8StMjS8s1tPsMu+0li/wBIkfdwyN/drsqACiiigAooooAKKKKACiiigAooooAKKKKA&#10;CiiigAooooAKKKKAOS8c3UdvPoO+9u7MyXqAC0j3+b/sv/s11tcv4wmmim0cQXlpbj7agkF3HvMn&#10;+yn+1XUUAFFFFABRRRQAUUUUAFFFFABRRRQAUUUUAFFFFABRRRQAUUUUAFeb/A2/t9R8BC4ttT1D&#10;VIje3H+k6lFsm/1n3QvPy+lekVwPwaurm78E+beajpuqTG6nzNpMWyH7/wB3b/e9aAO+ooooAKKK&#10;KACiiigAooooAKKKKACiiigAooooAKKKKACiiigArk0uov8AhYk1v9tuvM+wr/ovlfufvfe3f3q6&#10;yuYWaQePCn2218r7Cp+yCL9997727+7QB09FFFABRRRQAUUUUAFFFFABRRRQAUUUUAFFFFABRRRQ&#10;AUUUUAFcX8SLuK2j8P8AmXl1ZmTV4Y4zaR7zI+2T5X/2fX6V2lcj4+kuLePRjb3tpZ+ZqcQkN3Hv&#10;8xNrZVP9r0oA66iiigAooooAKKKKACiiigAooooAKKKKACiiigAooooAKKKKACiiigAooooAKKKK&#10;ACiiigAooooAKKKKACiiigAooooAKKKKACiiigAooooAKKKKACiiigAooooAKKKKACiiigAooooA&#10;KKKKACiiigAooooAKKKKAGPXxT/wS4/5Ef4pf9jnff8AoVfaz18U/wDBLj/kR/il/wBjnff+hUAf&#10;bNQXEIuIZY/+eiYqeigD4mv/APgmP4U1C9vLuTxPqHm3Mzyk+Uv8Tbqh/wCHXfhD/oZ9Q/79LX23&#10;jHQUuPXivM/s7Cf8+z7Rca8QRX+9P/yX/I+I/wDh134Q/wChn1D/AL9LR/w678If9DPqH/fpa+3K&#10;KP7Nwv8Az7K/124g/wCgp/8Akv8AkfEf/Drvwh/0M+of9+lo/wCHXfhD/oZ9Q/79LX25RR/ZuF/5&#10;9h/rtxB/0FP/AMl/yPiP/h134QAz/wAJPqP18pazte/4JoeFNG0TUr8eKNQzbQPL/ql/hXdX3YO2&#10;etYHj3/kTNdx3spf/QDSeW4S38M0pca8QOpGP1t7+X+R+DpXYD7V9z/AT9gnw38WfhPoHiu81/Ub&#10;O71OBpJI4QhThmUV8NOpe5mA676/Y39icD/hmXwMSP8Al1fn/to1fK5TQpV60oVo30P3zxDzTG5T&#10;llGrgajhJz5br/DI8W/4dd+EP+hn1D/v0tH/AA678If9DPqH/fpa+3KK+r/s3C/8+z+f/wDXbiD/&#10;AKCn/wCS/wCR8R/8Ou/CH/Qz6h/36Wj/AIdd+EP+hn1D/v0tfblFH9m4X/n2H+u3EH/QU/8AyX/I&#10;+I/+HXfhD/oZ9Q/79LR/w678If8AQz6h/wB+lr7coo/s3C/8+w/124g/6Cn/AOS/5HxEf+CX3hIg&#10;keJ9SJ/65rX1Z8L/AAHF8Mvh5oPhW2nlvIdJtFto7iU/O4Ud664DaQFOBS5OOBketdNHCUaD5qUb&#10;Hj5ln+Z5vCNLHVnNRd1exLRRRXUeCFFFFAHzx+3b/wAm6a1/13g/9Dr849A/5GXTf+vqL/0Kv0c/&#10;bt/5N01r/rvB/wCh1+cegf8AIy6b/wBfUX/oVfvfA/8AyJ6n+N/+kxPxzjH/AJGNH0/U/ZnT/wDj&#10;0t/9xf8A0EVZPSq2n/8AHpb/AO4v/oIqyelfgr3P2BbC0UUUiwooooAKKKKACiiigAooooAKKKKA&#10;PmH9v7/ki8P/AF/RV8L/AAg/5K34N/7CkH/oVfdH7f3/ACReH/r+ir4X+EH/ACVvwb/2FIP/AEKv&#10;3rhL/knqn/b/AP6SfjnEv/I7o/8Abv5n7DUUUV+Cn7GFFFFABRRRQAUUUUAFFFFABRRRQAUUUUAF&#10;FFFABRRRQAUUUUAfD37X/wDye/8Ast/9hG6/9BWvuGvh79r/AP5Pf/Zb/wCwjdf+grX3DQAzuK/M&#10;j/gp3/yVvw//ANg4/wDodfpv3FfmR/wU7/5K34f/AOwcf/Q68bN/91Z+neG//JQU/SX5EX/BMT/k&#10;seuf9gxv/Qlr9Ol6mvzF/wCCYn/JY9c/7Bjf+hLX6dL1NRlH+6R9R+I//JQVP8MfyJaKKK9w/MAo&#10;oooAKKKKACiiigAooooAKKKKAGnrX4+ft3f8nM+JvpF/6DX7BnrX4+ft3f8AJzPib6Rf+g189nX8&#10;CPqfsPhb/wAjqp/17l/6VE+kf+CWP/Iu+Of+vi3/APQWr7xb+Gvg7/glj/yLvjn/AK+Lf/0Fq+8W&#10;/hrsyz/dKZ8zx1/yUOK9Y/8ApMR9FFFeqfCBRRRQAUUUUAFFFFABRRRQAUUUUAFFFFABRRRQAUUU&#10;UAFFFFABRRRQAUUUUAFFFFABRRRQAUUUUAFFFFABRRRQAUUUUAFFFFABRRRQB8U/8FUv+SOeBv8A&#10;sc9O/wDQmr7NsP8Ajzt/9xf/AEEV8Zf8FUv+SOeBv+xz07/0Jq+zbD/jzt/9xf8A0EUASr0NfDX/&#10;AAVJ58HeEv8Ar6k/9Br7lXoa+Gf+CpX/ACJ3hL/r6k/9Bry8z/3WZ91wN/yUOF9X/wCks+F/hF45&#10;T4Z/EbQfE1xZ/bYtNm83yQdu+vt4/wDBVDSB/wAyNd/+Byf/ABNfA/hPwnqPjjxDZaNo8Xnajev5&#10;cEZ+WvaD+wn8Z1P/ACLcRP8A19Rf/FV8fhK2LpQl9X29D+kOIss4cx2IpzzmSjO2l58un/gSPpD/&#10;AIeo6T/0I15/4Gr/APE0f8PUdJ/6Ea8/8DV/+Jr5u/4YR+Mv/QtRf+BUf/xVH/DCPxl/6FqL/wAC&#10;o/8A4qvQ+s5r/K//AAE+U/1e4D/5+w/8G/8A2x9I/wDD1HSf+hGvP/A1f/iaP+HqOk/9CNef+Bq/&#10;/E183f8ADCPxl/6FqL/wKj/+Ko/4YR+Mv/QtRf8AgVH/APFUfWc1/lf/AICH+r3Af/P2H/g3/wC2&#10;PpH/AIeo6T/0I15/4Gr/APE0f8PUdJ/6Ea8/8DV/+Jr5u/4YR+Mv/QtRf+BUf/xVH/DCPxl/6FqL&#10;/wACo/8A4qj6zmv8r/8AAQ/1e4D/AOfsP/Bv/wBsfSP/AA9R0n/oRrz/AMDV/wDiaP8Ah6jpP/Qj&#10;Xn/gav8A8TXzd/wwj8Zf+hai/wDAqP8A+Ko/4YR+Mv8A0LUX/gVH/wDFUfWc1/lf/gIf6vcB/wDP&#10;2H/g3/7Y+kf+HqOk/wDQjXn/AIGr/wDE0f8AD1HSf+hGvP8AwNX/AOJr5u/4YR+Mv/QtRf8AgVH/&#10;APFUf8MI/GX/AKFqL/wKj/8AiqPrOa/yv/wEP9XuA/8An7D/AMG//bH0j/w9R0n/AKEa8/8AA1f/&#10;AImj/h6jpP8A0I15/wCBq/8AxNfN3/DCPxl/6FqL/wACo/8A4qj/AIYR+Mv/AELUX/gVH/8AFUfW&#10;c1/lf/gIf6vcB/8AP2H/AIN/+2Po5f8AgqZpGMHwPeMx6n7anP8A47XzH+1V+0Na/tD+K9M1WDRp&#10;dGFrB5XlSzeZv/JRV5v2EfjJjJ8NQgds3cX/AMVXm3xO+Dniv4O6paaf4r0/+zbu5TzY4vNWTKf8&#10;BrjxNfHVKfLWvy+h7+RZTwrhMbGrlc4Sra2tPm9dOY9t/wCCc3/JwsX/AF4y1+rq1+UX/BOb/k4W&#10;H/rxlr9XVr6HJf8Adfmfjfid/wAj3/tyP6klFFFe+fkoUUUUAFFFFABRRRQAUUUUAFFFFABRRRQA&#10;UUUUAFFFFABRRRQAUUUUAFFFFABRRRQB8Jf8FIv2NPG/7VmueBrnwlNZxRaRBdRXH2uXZ/rGjZf/&#10;AEGvjYf8EgfjWP8Al90j/wACWr9tqKAPxI/4dB/Gv/n90j/wJaut8Kf8EXfHl+YpNc8ZaTpsZZfM&#10;ihieV6/YqigD5o/Zg/YQ+HP7MIN/pdo2teJZE8uTWdRwzov91F6KPfrX0vRRQAUUUUAFfnH+2vqO&#10;sfsw/th+Bvj3Bpk2p+Frqy/sjWfJj3+Wi/8As235v+AV+jlZmu6FpniXTJdO1ixttSsZhiS1u4ld&#10;JPqrUAfC/wC1N/wUd+HV/wDBO+0j4aaqfE/jDxNafZrK0tLdna28z5WaX/aX+7Xs/wCx58Px+zF+&#10;yLo9v4jYwyWNjPreqgR/PFuUzSLt/wBlf5V3fgj9lr4U/DbXJtY8N+BdI0zVJet1FbKzj6bulem3&#10;9lbapZz2d3EJ7W4jaKWKUfK6N8rLQB558G/jh4M/aW8EXmu+DL2W90jz5LGSSaJonD7V3fK3+y1f&#10;CP7K/wAXtJ/YR+L3xG+EHxNnu9H0S91Q32h6rdRn7NJG3HXtuBBr9G/B3gXw/wDD3Sv7L8N6XaaL&#10;p+9pfstpHsTe3Vqy/iN8G/Bfxb0v+zvF/hnT9ftcf8vkKuw/4F1oA/Pz9o34xaP+3h8bfhr8MPhi&#10;Jde0HSNUXU9Z1lYmWGNI/wDb/u4r2j9un4nfE79nTVPh34z8IzXVx8OrG7jtvEWlWltvcQqy/Nu/&#10;hVl+X619O/Dv4QeC/hLpY07wh4Z0/QLXHSzhVGP1brXUX2nW2p20lveW8V3bSD54Zo1dH+qmgD5N&#10;8Wf8FOvgjpPw7m1zR/E39tazJBmz0WKJvtMk235VdP4fmxmsf/gmX8LvFPhnwD4s8feMbT+zdZ8c&#10;6q+rCx8vY0Ubd9vbd94exr3XRv2Svg/4f8VnxPYeANDg1su0v2oWy/fb/Z+7XrwAQbV4xQB8lf8A&#10;BU7/AJM18W/9d7b/ANGrXtn7NP8AyQHwB/2CIP8A0GvE/wDgqd/yZr4t/wCu9t/6NWvbP2af+SA+&#10;AP8AsEQf+g0AemUUUUAFFFFABRRRQAUUUUAFFFFABRRRQAUUUUAFFFFABRRRQAUUUUAFFFFAHHXm&#10;n3UvxI0y8TTLSa0jsZI3vzJ++ifd9xV/u12NcJqKWx+LWjySQ3n2v+z5fLlil/0fZu/iX+9Xd0AF&#10;FFFABRRRQAUUUUAFFFFABRRRQAUUUUAFFFFABRRRQAUUUUAcx4vs7m9n0f7NpsN8IrtZJDNJsMSf&#10;3l/2q6euQ8erbPPoPnw3cx+2p5f2STaM/wC3/s119ABRRRQAUUUUAFFFFABRRRQAUUUUAFFFFABR&#10;RRQAUUUUAIBilphOBXL+CPHmm+PG1o6b5h/sjUpdMuPMGP30aozbfb94KIxbXMB1RHNcF8HdLvtF&#10;8FeRqGiWmg3X2qdzaWcm9MF/lbPq1d3npXgPwE+I2mR+KpvAGn2WoQmK0l1d5dSk3zfNOy7f930p&#10;xg6nM10A+gF6UE0tYPja+/svwd4gvf8An20+eX/vmNmpJXYG30orxz9kr4nS/GD4BeGPFEk3nSXS&#10;SxGTHXy5Gj/9lr2TtVVqUqNWVKe6YJ3HUUUVIBRRRQAnNJk1xEfxp8Bya5Po48VaT/attJ5Utr9q&#10;XfG/92uts7631K2W4tJ45oZPuSxHcp/KnKE4/FEC5RRRSAKKKKACiiigAooooAK5hbS6/wCE9luf&#10;7NgFp9iWP+0BJ+937vu7f7tdPXIItt/wsqb9zd/avsK/vfM/0fG7+7/eoA6+iiigAooqhquqW+j6&#10;Xd6hdy+VaWsL3EknoiruY0AXiM0AYrE8I+KtN8beHtO1vSLgT6dfR+bby/8APRPWtsnFDTTsAtFF&#10;FABRRRQA0evag+vavI/2rfiJqXwk/Z98Y+L9HH/Ew0iCK4j/AO/8at/46zV3HgHxfbePfA/h/wAR&#10;2fFpq9lDex+wkRWA/wDHqv2cvZ+16XsB01FFFQAUUUUAFFFFABXJeO7G6votFFvplrqflanFJJ58&#10;mw26BW/eqf7y11tcT8S47Yw+H/tEN3MP7Xg8sWkmzD7ZPmf/AGfWgDbuPE+nWviS30SScDUrmFri&#10;OHHVF6mtjFfFfx9+KyeHP2+fgro8F55I+xXMWoA/KmyQNtr688M+KtN8X6WNQ0u4F3ab2i833XrX&#10;VXwjw8Kc/wCZc34sSlc2iKODmkJ+WvLvg58Vz8RtV8d6XP5UN94a16fTDFH/AM8Vb90//AlrmUG4&#10;uXYo9SHSgjNYvhvxPp3iyynuNPmE8UU720h/21OGFbW6k00xC0UUUAFFFFABRRRQA3370e/euJ+L&#10;/j1/hf8ADTX/ABbHZfbzpFsbn7MH271DDdz/ALuTWr4E8X2Pj/wdo/iLTJ47iw1O1juYpYzwQy5p&#10;+znye1+zewzoDzXn3jL4pWvg/wCJPgbwncQY/wCEpF4I7kvtEbwLG23H95vM/wDHa9C64r89P+Cq&#10;PxBufhz4u+Buv2S4u9H1e4vo5P8Avz8v/jtd2X4T67iI4fvf8mROXKj9DCM0AYrE8I+JrHxh4X0z&#10;XLCYTWV9bJcxy/7LLkVtk4rgacXylC0UUUAFFFFABRRRQAUUUUAFFFFABRRRQAUUUUAFFFFABRRR&#10;QAUUUUAFFFFABRRRQAUUUUAFFFFABRRRQAUUUUAFFFFABRRRQAUUUUAFFFFABRRRQAx6+Kf+CXH/&#10;ACI/xS/7HO+/9Cr7Wevy5/Yu8XfHPQNJ+IsHww8D6H4m0QeLLwy3epXv2aUSb/mXbuFAH6k0Vk+H&#10;bjUrvQ7KXV4IrPVHhU3MML70ST+JRWtQAUUUUAFFFFABRRRQAwd65/x3/wAiVr3/AF4y/wDoBroB&#10;3rn/AB3/AMiVr3/XjL/6Aamfws1w/wDGp+qPwfm/10v++a/Y39in/k2PwN/16v8A+jGr8cpv9dL/&#10;AL5r9jf2Kf8Ak2PwN/16v/6Mavi8i/jy9D+nPFP/AJE1D/r4vyke7UUUV9sfy8FFFFABRRRQAUUU&#10;UAFFFFABRRRQB88ft3cfs661/wBd4P8A0Kvzi0D/AJGPTP8Ar6i/9Cr9Hf27uf2dda/67wf+hV+b&#10;dldfYNUhu/8AnlMkv/fNfvvAsb5TU/xv/wBJifjXGLtmFH0/U/aCxOLOD/rmv8qn3V8Cx/8ABRHx&#10;DFBFHH4UtP3aL/y1al/4eK+Jf+hZtP8Av41fnL4Mzn/n0v8AwKP+Z9uuKcq/5+/+Ss++d1G6vgb/&#10;AIeK+Jf+hZtP+/jUf8PFfEv/AELNp/38al/qZnX/AD6X/gUf8w/1qyr/AJ+/+Ss++d1G6vgb/h4r&#10;4l/6Fm0/7+NR/wAPFfEv/Qs2n/fxqP8AUzOv+fS/8Cj/AJh/rVlX/P3/AMlZ987qN1fA3/DxXxL/&#10;ANCzaf8AfxqP+HiviX/oWbT/AL+NR/qZnX/Ppf8AgUf8w/1qyr/n7/5Kz753Ubq+Bv8Ah4r4l/6F&#10;m0/7+NR/w8V8S/8AQs2n/fxqP9TM6/59L/wKP+Yf61ZV/wA/f/JWffO6jdXwN/w8V8S/9Czaf9/G&#10;o/4eK+Jf+hZtP+/jUf6mZ1/z6X/gUf8AMP8AWrKv+fv/AJKz753Ubq+Bv+HiviX/AKFm0/7+NR/w&#10;8V8S/wDQs2n/AH8aj/UzOv8An0v/AAKP+Yf61ZV/z9/8lZ7B+3//AMkVh/6/o6+FvhCP+Ls+C/8A&#10;sKQf+hV6X8bP2sdZ+NnhA+HdQ0W10yPz1l82KXf92vNPhEMfFrwYP+opB/6FX6nkWX4jLMlqYfEx&#10;5Ze//wCkn51nGOoY/NqVbDy5o+6fsNRRRX87H7mFFFFABRRRQAUUUUAFFFFABRRRQAUUUUAFFFFA&#10;BRRRQAUUUUAfD37X/wDye/8Ast/9hG6/9BWvuGvh79r/AP5Pf/Zb/wCwjdf+grX3DQAzuK/Mj/gp&#10;3/yVvw//ANg4/wDodfpv3FfmR/wU7/5K34f/AOwd/wCz14ub/wC6s/TvDf8A5KCn6S/Ij/4JkMR8&#10;Y9d/iP8AZje38S1+nXtivyl/4J9/ELw18OfidrOoeJ9ctNBtJdPaKOS8l2I77l4r79b9q74Ptwfi&#10;HoZ/7ehWWVVIQw0VKSO7xCwOLxGfVJ0qMpK0dUmz13bRtryT/hq/4Qf9FE0L/wAClo/4av8AhB/0&#10;UTQv/Apa9f29P+dfefm39lY//oHn/wCAS/yPW9tG2vJP+Gr/AIQf9FE0L/wKWj/hq/4Qf9FE0L/w&#10;KWj29P8AnX3h/ZWP/wCgef8A4BL/ACPW9tG2vJP+Gr/hB/0UTQv/AAKWj/hq/wCEH/RRNC/8Clo9&#10;vT/nX3h/ZWP/AOgef/gEv8j1vbRtryT/AIav+EH/AEUTQv8AwKWj/hq/4Qf9FE0L/wAClo9vT/nX&#10;3h/ZWP8A+gef/gEv8j1vbRtryT/hq/4Qf9FE0L/wKWj/AIav+EH/AEUTQv8AwKWj29P+dfeH9lY/&#10;/oHn/wCAS/yPW9tG2vJP+Gr/AIQf9FE0L/wKWj/hq/4Qf9FE0L/wKWj29P8AnX3h/ZWP/wCgef8A&#10;4BL/ACPWSASVPNfkD+3Xx+0x4l7YEX/oNfpGP2rPhBtIHxD0MDt/pYr8yP2xvE+k+M/j3r2s6BqM&#10;Os6dcxxeXdWku9D8teHnNSE8PHlktz9a8NMFi8Pm9SdWnKK5HumvtRPqT/glj/yL3jn/AK+IP/QW&#10;r7xb+Gvg7/glj/yLvjn/AK+Lf/0Fq+8W/hrvyz/dKZ8bx1/yUOK9Y/8ApMR9FFFeqfCBRRRQAUUU&#10;UAFFFFABRRRQAUUUUAFFFFABRRRQAUUUUAFFFFABRRRQAUUUUAFFFFABRRRQAUUUUAFFFFABRRRQ&#10;AUUUUAFFFFABRRRQB8U/8FUv+SOeBv8Asc9O/wDQmr7NsP8Ajzt/9xf/AEEV8Zf8FUv+SOeBv+xz&#10;07/0Jq+zbD/jzt/9xf8A0EUASr0NfDX/AAVJ/wCRO8Jf9fUn/oNfcq9DXw1/wVJ/5E7wl/19Sf8A&#10;oNeXmf8Ausz7rgb/AJKHC+r/APSWfHv7KP8AycN4M/6/Vr9p16fgK/Fj9lH/AJOG8Gf9fq1+069P&#10;wFefkf8AAl6n2Xit/wAjPD/4P/bmSUUUV9IfiYUUUUAFFFFABRRRQAUUUUAFFFFAEZ6ivzP/AOCo&#10;P/JTfDX/AGDz/wCh1+mB6ivzP/4Kff8AJVPDX/YPP/odePm/+6s/S/Dn/koKfpL8jkv+Cc3/ACcL&#10;D/14y1+rq1+UX/BOb/k4WH/rxlr9XVrDJf8Adfmd/id/yPf+3I/qSUUUV75+ShRRRQAUUUUAFFFF&#10;ABRRRQAUUUUAFFFFABRRRQAUUUUAFFFFABRRRQAUUUUAFFFFABRRRQAUUUUAFFFFABRRRQAUUUUA&#10;FFFFABRRRQAUUUUAFFFFAHyP/wAFTv8AkzXxb/13tv8A0ate2fs0/wDJAfAH/YIg/wDQa8T/AOCp&#10;3/Jmvi3/AK723/o1a9s/Zp/5ID4A/wCwRB/6DQB6ZRRRQAUUUUAFFFFABRRRQAUUUUAFFFFABRRR&#10;QAUUUUAFFFFABRRRQAUUUUAcTqd3GvxR0i3/ALZmhlk06XGlfwS/N/rP95a7auRvVuf+Fi6b++0/&#10;7KbKTMUu37Xnd/B/Ft9a66gAooooAKKKKACiiigAooooAKKKKACiiigAooooAKKKKACiiigDlPG1&#10;xFbzaMH1OXTPMvUGIv8Al4/2K6uuZ8XLK02j+XLaKoul3/atvT/Yz/FXTUAFFFFABRRRQAUUUUAF&#10;FFFABRRRQAUUUUAFFFFABRRRQBwnxk+INv8ACz4W+JvFdxjbpljLcIpO3e+07V/E4r5s/wCCV3iG&#10;58T/ALN2p6hezedd3XiW+uZMyb2y3ltXD/8ABXf4ux+HPhLo3gS0mBu9cuvOuIg/zeRH827/AL6x&#10;Xx/+wb+1gfgX8RPDeiapefYfB91PPHqks0uIY/MVds3/AAHZ/wCPV9vg8mqYjJqleHxN83yiczqK&#10;NU/Urxl8TLjR/wBrHwD4MSaT7JqWiXVzLEr/AMat8u6vlH4KfFC+tv8Agpd4m8Oy6pNr9rJbT6al&#10;9d/I/wAu2Tb/AMB3cV80/FL9unU7j9seb4r6FZ2mqWGjCXTdHtLvd5MkG1o/N+U53N96s74VfE3y&#10;P28tA8YR2V3Zf2vqkcslreR7Hj89fm+9/D6V6NDI6tCEvax+Ki//AALmuQ6il95+556CvKP2pfFg&#10;8D/s6fEDWf8An20idP8AvoeX/wCzV6seSK+UP+Cmvi2Lw7+yV4ntn66vJBZJ/wB9h/8A2SvhMvp+&#10;3xdKn3lH8zqnLlRxf/BJLxvJ4g/ZpvNHmlzH4f1SW2TP8CSfvv8A2evs7w34jsPFmkQalpswntJh&#10;+7kHev58fg7+1J8SfgTo2saP4K14aXp+qP5t3CbaKbzH27d3zqdvy/3a/Z79gjWH179lLwFeyTfa&#10;LmS1bz5D/wA9N53V9TxJlFTB1amL+zOen6mFGpzLkPoiiiiviTpIywC5r80Pi7/wVt1fwF8RvE3h&#10;nSvAGn6jBpl3LbQX8mpSJ5m3hX2eX/47X1B+2r+1rY/sq+AbO6fS5dZ1nW/OttOh+5DvVVy0rdl+&#10;YdK/CLW9Xute1u91S75urqZppD/ts26v0DhjIqWYKWIxdPmh0OStV5fhL3i/xjqfjXxTrHiDUJcX&#10;+p3T3Nx5XyfO1fuZ/wAE7786j+yF8P5JP9YIJ4uu77s8lfgpmv3O/wCCY97bzfsi+F445Q0kc9z5&#10;n181q+i40pRp4CnydJfozLDv3j6yApaKoX2rWWmiH7XcRQea/lxeaduX/u1+ObnoF+iiimAUUUUA&#10;FFFFADM8iviP/gor+0v40/Zpt/Cmo+CNZtILrU2liubC8tVnQov3XX+63zV9uelfmh/wWdH/ABIv&#10;hwP3X+vuv9/7q/8Ajte1kdCnicyo0q0eaLe3yZnVlywkP/4J+ftsfEr4+fHm90TxtrNnPYS6c0sd&#10;nBbLCode6c/nX6WY796/nT/Zp+I5+Efx08G+KQvnQ2N/H5kXmbPMRm2tX9EdjeRajZwXUfMUqLIh&#10;/wB6vY4qy6GBxcfYxtCS6GVCfNEs18af8FPvj3/wqj4DXHhzTrxYNf8AFW6yjiH3xbf8tXX8ML/w&#10;Kvpr4sfEC0+FHwz8S+Mby3lvbXRrKW9ktoh88gVfuivwn/bC/aUn/ah+LU3iiOzm0zSorZbWy0+e&#10;beYkX7zem5u+2sOG8qnmGJjWnH3Ib+vYqtPlifth+ycqL+zd8Otn3f7Et8f9816z2rxf9jWWOX9m&#10;L4c+XLFMP7Kj5i6d69o7V85i1bE1F5v8zWPwgetec/tBeNovh18EPHHiN5/Ik0/SLmWOUfeR/LYJ&#10;/wCPV6Oea+Q/+Co3jqLwn+yprWnn/W65PFYpj/e3H/0GrwFD6zi6dH+ZoU5csT3z4Eaxc+I/gz4N&#10;1S8nN5dXelxSySy/eclc13xXIHrXgX7Cfig+K/2UvAF4/WOy+zH/AIAxWuU/4KDftHeKP2a/hlo2&#10;ueExaG/ur77NILyPeNm2t5YKrXx0sJD4uZofNaPMbn/BQuaW3/Y++Iwj6SWKRv8A7vmpmvH/APgk&#10;38Z/+E1+CV54Mv73ztV8Mzny45ZMubWT5lb/AHVZttfAXx2/b0+JX7QPhD/hGNemtbPSvM8ySOyG&#10;zzf9l/7y1of8E6PjEfhH+0xoyXM3laVrv/Epuf3e7lj+7/8AHq+//wBXK1DJa1Gt8d+ZW8jj9snV&#10;ufu7RSK26lr8uO4KKKqQX1vdyypFNHLJC/lyAfwP6UAW6KKKACuP+IVylumgiTWJtGEmrwJmH/l5&#10;yrfum/2Wx/47XYVyXj2SW2s9NniktAsV8kkn2zb9xUdm2bv+WnpQB+Mn/BRj4lS6l+2D4gvNIvZY&#10;ZtHjiso5Yv8Alm6ptav0j/4Ju6pLqv7JvhOeYmSYPPHJKZNzOQ/3jX4zfH7xTH42+N3jrXIt3k32&#10;sXMqeb97HmNX6Efse/tBan8H/wDgn34l8TaVZW2tX/hjUT/oN1uRCkjrn5h/sn9K/Ws8y+SyjDUq&#10;UfevGJwUp+/I/TMDmvgL9lL4qJpP7eP7Q/hC54j1PUJL6OX+CP7N8v8A6C1dn8LP+Co3we8eWEA1&#10;q7uvCeqyOkZtL1N6F+OVdeMZr8/PGHxjm+D37eXxD8V3AlFlJqOp213DD96SOaCRV/8AHmRq+Xyv&#10;J8VL6zhqtNqThp8pRNp1F7p+g/8AwTo+Iknjax+LEMs3nRWviy5+znzN/wAjfNX2MOlfld/wR28a&#10;Snxt4/8AD/8Ay63MaX8ef99lr9HviX8S9M+GWlabf6osssV9qNvp0flf89JnCL/6FXnZ3hXRzKdK&#10;Hl+RpSfNA7XqKOgrJ8TauPD3hzU9UfkWVrLcn/gKsf6VyvwP+J1t8ZfhV4a8Y23lRDVLRLiSKE7l&#10;if8Ajjz/ALLZH4V4HI+Xm6Gp33BOe1ZFz4o0yw8Q2eh3F7FFqt6jy29qT88iL95q8O/aH/bg+H/7&#10;NPiiy0DxQuoS311a/aoxaQ712bttfL1p+3F4b+OH7a3whk8KwXf9kwJPp0kt5FsczTqy/wDs1erh&#10;spxVeDrezfJaUr+hnKpGJ+kU9xHaxSSyOIo0Xe0h+6BXmvwX+P8A4Y+PU3iw+FZvt1j4e1T+zJL8&#10;f6q5fy1dmT/Z+bbXxH/wVT/aw8ReEb6D4TeGZpdMjvbRbnVr+IlJZI2+7Ejfwq38X5VL/wAEZdYj&#10;/wCEP+ImmYmGL+K58z+DmJV/76+Wu7+w508qlmNXysvLuT7X3+Q+vv2zGx+yx8Syeo0iX/0IV8pf&#10;8Eqf2ltNvvhpqPw/8Saza2V1ocnmafJqF0qeZA38K7sfdb+de5ftM/FHwt8WP2J/H+v+HdTivNLl&#10;sXtvMztaOZZFVomX+Fv9mvwoUAYz0r6DIMoWZ5dXw1X3Zc/3GVWfJOJ/RJ8Sv2o/hb8JYrc+JfGW&#10;nWctx/x72sUnmyyH0Cpn9cV+cf8AwVx+K+m+NPFPgHQtLmivYbXTzqRmhkV/9ccKr4+63yfdr8/2&#10;up2uDcPNKZeP3nmfN7VHLPJdTmSSYyyH/lpIa+oyvhWnluIp4n2nM1cwnX542P2s/wCCWfxjHxH/&#10;AGdYPD9zN52q+FpvsL/9cP8Alj/47/Kvp/R/iLpOveNta8MWbedqGkRxSXY/55+Z92vyf/4JMeOp&#10;PCPxT8bx3V4YdFj0GS/uIj9z91827/vmvWP2Bv2hIvFfxu+Nfi/W/tU32+aKWOXr5UHmssaV8Tm+&#10;T8uLxdSG0bS/8CZ006nuxP02IOPSuB+Kfxv8D/BSxs7vxv4htvD9pev5NvLdRyN5j/3flU1U+Jf7&#10;Qvw9+Dt7ZWfi7xXYaLd3o3xQ3EvzlP723+7X5r/8FT/2gvB3xg0zwBZ+CvEFp4gtYZLqW8Noc+W/&#10;7tY//Z68TKsqq5hiadKUXGEutjWc+WJ+kXw5/aN+Gnxb1qfR/CHiyw1/VbWD7TJbWZbKR527vmUC&#10;vTsenWvyo/4Iz+FPO8VePvEZ/wCWVrFZf99Nu/pX6r96yzjBU8vxksNSlzRj3CnLnXMPoooryDQK&#10;KKKACiiigAooooAKKKKACiiigAooooAKKKKACiiigAooooAKKKKACiiigAooooAKKKKACiiigAoo&#10;ooAKKKKACiiigAooooAY9fFP/BLj/kR/il/2Od9/6FX2s9fFP/BLj/kR/il/2Od9/wChUAfbNFFF&#10;ABRRRQAUUUUAFFFFAGXquq2egaZPf6hPHaWdum+WeXhUX1NeWeL/AI//AA71HwhqyW/jHSpHks5d&#10;o8/r8vFaf7TPPwE8dZHTS5ec+1ficoCnjmvCzHHzwkowjG90fq3BnCFDiGjUxFWs4OEltb1JCSk6&#10;kdea/VT9kn4z+CPDP7Pvg3TtU8VafZahHbN5lvLJ80fztxivymAI70BRnJHWvlMHing5ucY3P6D4&#10;k4do8S4anhKtRwUXzaelj95fCfjbQ/HGnSXug6na6raxv5ZmtZd67/7tbxGBXyH/AMEzwP8AhRd6&#10;R/0E5RivrlvmBx3r7/DVXXoxq9z+Ps5wEcszGtgYS5lB8tyaiiiuk8cKKKKACiiigAooooAKKKKA&#10;Pnj9u7/k3XWv+u8H/odfm1b20t/exWcX+tldY4/+BV+kv7d3/Jumtf8AXeD/ANDr84vD/wDyMmm/&#10;9fUX/oVfvnAsrZTU/wAb/wDSYn41xkr4+j6fqfQcf7AHxPkh3x6hoH7zn/j5k/8AiKcf+CffxP8A&#10;+ghoH/gTJ/8AEV+ilj/x5wf7i/8AoIqxX5++Nc4v8Uf/AAFH2S4Tyr+V/efnH/w77+J3/QQ0D/wJ&#10;k/8AiKP+HffxO/6CGgf+BMn/AMRX6OUUv9dc4/mj/wCAoP8AVLKv5X95+cf/AA77+J3/AEENA/8A&#10;AmT/AOIo/wCHffxO/wCghoH/AIEyf/EV+jlFH+uucfzR/wDAUH+qWVfyv7z84/8Ah338Tv8AoIaB&#10;/wCBMn/xFH/Dvv4nf9BDQP8AwJk/+Ir9HKKP9dc4/mj/AOAoP9Usq/lf3n5x/wDDvv4nf9BDQP8A&#10;wJk/+Io/4d9/E7/oIaB/4Eyf/EV+jlFH+uucfzR/8BQf6pZV/K/vPzj/AOHffxO/6CGgf+BMn/xF&#10;H/Dvv4nf9BDQP/AmT/4iv0coo/11zj+aP/gKD/VLKv5X95+cf/Dvv4nf9BDQP/AmT/4ij/h338Tv&#10;+ghoH/gTJ/8AEV+jlFH+uucfzR/8BQf6pZV/K/vPyw+K/wCyz4z+Dfhf/hIfEF5pU1r5ixf6JIzv&#10;vb6qK4v4Rc/FrwZ/2FIP/Qq+5v2/P+SKxc5H26Ovhn4Q8/FnwXn/AKCkH/oVfqWR5jiM1yapiMTb&#10;m9/b/Cfn+bZfQy7NqVLD7e6fsNRRRX85H7mFFFFABRRRQAUUUUAFFFFABRRRQAUUUUAFFFFABRRR&#10;QAUUUUAfD37X/wDye/8Ast/9hG6/9BWvuGvh79r/AP5Pf/Zb/wCwjdf+grX3DQBAqbicHnufWvzL&#10;/wCCnIX/AIW5oAY4A07rj/ar9NdwxnHI7Via14J0DxJOlxqui2GpSxj5JLq3WVh+YrixuGeKpez5&#10;rH1HDOdx4fzGOOlT5+VPTbc/BraKXYK/dP8A4VN4M/6FTR//AADj/wAKP+FTeDP+hU0f/wAA4/8A&#10;Cvnf7Bl/z8/A/Zf+Is0v+gN/+Bf/AGp+FmxP7tGxP7tfur/wqXwX/wBCrpH/AIBp/hR/wqXwX/0K&#10;ukf+Aaf4Uf2E/wDn5+H/AARf8RYpf9Aj/wDAl/8AIn4VbE/u0bE/u1+6v/CpfBf/AEKukf8AgGn+&#10;FH/CpfBf/Qq6R/4Bp/hR/YT/AOfn4f8ABD/iLFL/AKBH/wCBL/5E/Cry+ee1Gw5LAcV+6n/CqvBQ&#10;4PhTR/8AwCj/AMK/MX/goBoljoXx4mt9OsrXTrQWMP7u1jVF/wC+RXDjcseEp+15rn1PDfHdPiPG&#10;/UY4Zw0cr83Nt/26fM207ORwe+aBHheD17V9ef8ABNzQNN8RfEvxBb6ppttqMX9n/wCquollX73+&#10;1X6L/wDCq/BZ4Xwro/P/AE5R/wCFVhMqliqXteaxlxDx/TyDMJYGWGc+VLXm5d/+3T8K9if3aNif&#10;3a/dX/hUvgv/AKFXSP8AwDT/AAo/4VL4L/6FXSP/AADT/Cuz+wn/AM/Pw/4J83/xFil/0CP/AMCX&#10;/wAifhVsT+7RsT+7X7q/8Kl8F/8AQq6R/wCAaf4Uf8Kl8F/9CrpH/gGn+FH9hP8A5+fh/wAEP+Is&#10;Uv8AoEf/AIEv/kT8Ktp9aTHvX7r/APCpvBn/AEKuj/8AgFH/AIUf8Km8Gf8AQq6P/wCAUf8AhR/Y&#10;T/5+f+Sj/wCIs0f+gN/+DP8A7U+Ov+CWJzofjj/r4t//AEFq+65E3OPSsvQvCWjeGFm/sjTLXTfM&#10;5k+ywLHv+uBWycbeTxX0uEofVqMaXY/EM/zNZ3mNXHKPLz9PlYkooorqPBCiiigAooooAKKKKACi&#10;iigAooooAKKKKACiiigAooooAKKKKACiiigAooooAKKKKACiiigAooooAKKKKACiiigAooooAKKK&#10;KACiiigD4p/4Kpf8kc8Df9jnp3/oTV9m2H/Hnb/7i/8AoIr4y/4Kpf8AJHPA3/Y56d/6E1fZth/x&#10;52/+4v8A6CKAJV6Gvhr/AIKk/wDIneEv+vqT/wBBr7lXoa+Gv+CpP/IneEv+vqT/ANBry8z/AN1m&#10;fdcDf8lDhfV/+ks+Pf2Uf+ThvBn/AF+rX7Tr0/AV+LH7KP8AycN4M/6/Vr9p16fgK8/I/wCBL1Ps&#10;vFb/AJGeH/wf+3Mkooor6Q/EwooooAKKKKACiiigAooooAKKKKAIz1Ffmf8A8FPv+SqeGv8AsHn/&#10;ANDr9MD1Ffmf/wAFPv8Akqnhr/sHn/0OvGzf/dZH6X4c/wDJQU/SX5HJf8E5v+ThYf8Arxlr9XVr&#10;8ov+Cc3/ACcLD/14y1+rq1jkv+6/M7/E7/ke/wDbkf1JKKKK98/JQooooAKKKKACiiigAooooAKK&#10;KKACiiigAooooAKKKKACiiigAooooAKKKKACiiigAooooAKKK89+L/x08E/Ajw7Fq/jjXrbRbOV/&#10;Li80/PK/91F6tQB6FRXjHxn/AGqvAXwR+Ell8Qtd1LztE1JYv7OjtBvlvTIu5VRf935j6CvEfgJ/&#10;wVG+G3xl8Y2fhe/stQ8KapqM3lafJqH+puP7nzj7pagD7VooooAKKKKACiiigAooooAKKKKACiii&#10;gD5H/wCCp3/Jmvi3/rvbf+jVr2z9mn/kgPgD/sEQf+g14n/wVO/5M18W/wDXe2/9GrXtn7NP/JAf&#10;AH/YIg/9BoA9MooooAKKKKACiiigAooooAKKKKACiiigAooooAKKKKACiiigAooooAKKKKAOM1Kx&#10;3/ErR7n+x/N8uxlj/tb/AJ5fN/q/+BV2dcPqUlqPixo6P/aH2z+zpSnlf8e2zf8Ax/7VdxQAUUUU&#10;AFFFFABRRRQAUUUUAFFFFABRRRQAUUUUAFFFFABRRRQBy3jK0+0z6N/xK/7TMV6kmf8An3/2q6mu&#10;S8cNbLcaD9p+15+3J5f2T+//ALf+zXW0AFFFFABRRRQAUUUUAFFFFABRRRQAUUUUANArl/iT4sHg&#10;X4f6/wCIj5f/ABLLKW6/en5flUtXUdjXzx+354ttvCX7JnxEkuJfK+3ac+mxH/ppN8i1vhaX1jEU&#10;6X8zRMnyo9d+GfjKH4i+AdA8TW+3yNTtVuU8s/Lhqwv2hvEz+D/gn4y1mCbyJ7XTZZIpP9vb8tfI&#10;H7Of7ZegfCb9iv4Zz6hCL3WJLxfDdnp8UgR5Nsqq0jf3VVW+99K9x/4KCa3Lpn7IPjmeM+TJNapF&#10;9NzCvSeAnSx8aUo2i58q+Uiee8T8mv20Pive/Fvx/wCGtTuLv7ZZ22gWlvbygd9v7z/gW6vnr0qd&#10;7mWeGKN5eIvuD0qHoa/oTCYaOEoxow+GJ5MnzMB1r0/xd4vl0b4taZ4gttfl8QS2P2O5+3/c+7t+&#10;X/gP3a8w6Gu/+NMd7F42P9of2f5/2WD/AJBu3ysbfl+7/F61jiIqeJpwn2n/AO2gtj9X/hj/AMFR&#10;/A3xG8ZeGvClvouojUdXnitfOl27A7YX/wBCNcr/AMFjvEK23we8JaGP9Zc6v9p/74iZf/Z6/Mr4&#10;Cy+X8afBsgmMAGqQfvc7cfNX27/wWP1mK78VfDC0t5hLFHp91I/lSbv449tfn8slw+X5zho4f4Zc&#10;0v8AwE7PaOVKVz84wcCvq/8AZm/bw8Q/APU/DenvDNeeD9NtZYbjS1k/1jt/y0/76r5PoGc1+jYv&#10;B0MdD2OIjzRONScT9/8A9ir47at+0T8F18X61FDb3kuoXEXkwjasaK3yr/3zV/X/ANpPQ/DP7R4+&#10;HGr6hYabbf2C2p/arqUIfP8ANVVi5/6ZszV85/8ABITxhHqXwJ1/QjwdL1Jpf+/i5/pX57/ttfEr&#10;/haH7T/jjW4P3UUV19hiMUnVIP3e7/x2vxzDZFHGZriMJ8MY3/4B6LqcsIzPXP8Agqh8WYviF8er&#10;LS9M1mLU9E0fTkjjitZd8Uc7MzSN/vbdlfFPapGcv8796msrOW+u4be3h86aV1jjj/vs33a/XsBg&#10;4ZfhaeHj0R585c0rlYjBxX7N/wDBJjxRpuq/s5z6Ta3kc1/p2oS/abX+OPd8yt9DX5QfEH4LeLvh&#10;Xoujah4n0ybTItYRpLeKb5X+Xb95f+BVt/s4/tDeJv2bPiHZeJvD837neseo2B+5eQbvmRv6N2Ne&#10;LnmE/tjL5Qw8v7y+RpSl7Oep/RLtGTivlX/go143v/h98AYdY0/ie21izuD/AHiiybmWvVvFv7Sf&#10;gHwN8KLD4ha1r9rZ+Hr+1W5tpVk3Pcbl3BIl/iavzl/4Ke/GiDx9YfDTU9EuJjoPiHQXuhayvjZu&#10;dtrMn97/AAr8gyXA1K2PpKUdL/l0PQqz5Yn6l/DnxVb+O/Aeg+IbX/U6nZRXI/4EopnjHx1p/gy4&#10;0G2u/wDW6xqEWnW6f7b18Pf8E1/2rPC1n8BF8L+M/EunaNdaHP8AZrf7ZcbGkhb7tZH/AAUh/aRt&#10;vhp8Yfg5d6UP7VutD83X/svmbYpRIu2Fj+K7qpZLWlmUsCov7VvlsL2q5Oc/R/OKCMV+Mnwy/wCC&#10;h/irR/B3jzUPEevyz+K/EOv6fJbgfcsrNX3TeUv8K7flr9dH8baa/wAPD4qjnH9l/wBnfbkl/wCm&#10;fl7hXLmGU4jLZRjW+0/8v8yoTVQ8K+Fn7Wtt4t/am8f/AAk1IRQNpb/8Sqbvc7f9Yv8AwGvUPiL8&#10;WIfAnxD8A+HJOT4mupbZOO6pu+9X4LyfGDWNF+Oc/wARNLvM6rFq738cx/5afPna3+zt4r72/bx/&#10;aS1LSLf9nD4laRD5V+Ul1uO0mG+HfsjVh/4/X1OL4b9jiaFOG04f+TKJhGtdSPv/AMe/E2LwV438&#10;BeH5IPOPia9uLUSf88vLgaXd/wCO4/Gvz5/4LL63Yyz+ANNivIjfwrPLJafx7G27WrxfxZ/wUA8V&#10;fHX4p/CiTV7Gz0C00HxFBdGaz3b9juscn/AfLrzj9sL4w3Xx5+JfiXxehiOjf2h9h06Ob/j5jhjT&#10;7v8Au7vmrtynIa2Bx+HrVvd5ea/+LVIU6kZRkfOykJwK/e/9gv4zWnxl/Zx8NTLcCbVdJhXTtQiz&#10;l0dB8rN/vKAa/BADDV6Z8PP2iviB8J9Gl0vwZ4lu/D1rK/m3AtAv+kP2Z9yn7vavs+Icnlm+HjCG&#10;k4vQ5qVTkZ+vH/BTj4oXPw7/AGYtUs7OHzZvEEi6YZP+eaN941+Hea998UftAeNPin8CtZ0fxZ4m&#10;u/EE1tqkVz/xMZFd44/lX5P+BV4CeDS4dy2WWYWVKfxX1CtP2kj98v8Agn43/GKHgX/r2b/0Kvoz&#10;oTXyT/wTNvLeL9lHwnaSTqLqR7iVIi/zbPMqp8Zf+Clnw++CfxH1nwZrGjave6jpj+XJLaopR/lz&#10;X45jMFXxOYV6WHjzS5pfmehGUYwifYNfmR/wWZ8ayQ2PgHwnHxFK8upSf8B/drXtfxJ/bm0yL4I/&#10;C34j6XN/Zmna54hii1CGX5mitVZhMrf+ONXwH/wUt+Kum/Ff9oSC/wBD1OLU9Ai0i2+xywnK/Mu5&#10;v/Hq93hrK60cypzrR0XN960M601yEHwN/wCChXxO+DPgjQvAvhyHSf7LtZvLjlu7be/zPX01/wAF&#10;cdYl1X4PfCK4uRi5vZzcuIvub2gVm/8AQq/MCwYx30LJ2kX/ANCr9G/+CqF7v+DvwIgkGZfsSy+Z&#10;/wBu0dfY47B4fDZvg50YqMpOVzmjJyhI/Nsmu3+CPiW18HfGHwbrl/8A8g+w1W2ubj/rmsq7q4ik&#10;HzV93Vh7WEofzHMj+nDSr+HWNMs7y3IltrmFZI39VZcir2MAV85/sB+P3+IX7LXg29uLz7Zf2sH2&#10;K4Y/e3x8bTX0aOa/mHEUXh606L6M9lPmRzeieNtD8Q63rGkaffQzappEix3toD89vuGV3L/tdq8A&#10;/ZG+KMXxL+JXxyuLecfZIvE3lW8J++gjgjhdv93dFXwB+1H+0V4q+CX7d/jPxR4Pm/s26hRLC4tT&#10;zDcosW351/8AHh6Gq37Hvx91j4aeCPiZ4nS88kjXtJvb3yo/n8maebzv+AtX2ceHqtPAyxH86hb5&#10;vU5/be8ftYTikJ6VT07UYdW062vbY+bb3EayIf8AZYZrl/it8VfDfwa8FXvijxVfLp2k2oG+TG5n&#10;b+FV9Wr4VRc3yx3Oo7LOOK+Bf+CoXxg8VfDmfwPaeG/E0vhmGWG8vZJYYt/2iZPLWNP++Weu38I/&#10;8FRvg1408VaN4fsP7aGo6vdxWNv51jtQPIyqu5t3A3NXiP8AwVg1i4vPF/hnTLaG0xbaJeXMkt3/&#10;AHGeP7n+18vFfS5bgKlHH04Yuny+phOalD3T8u7u7lvJpric+bLK7SPIe7t96vq74LeOrJv2FfjX&#10;4TMsv9oR3VnfRj+DZ5qq1fJXXNdT4a+IWr+FfDfiTRNPMP2DxDbrbXvmxbn2K6yLs/u/Mtft2YYT&#10;61SjCHRxl/4DI86D5ZHNQymCeKT/AJ5vmtzxz4yv/iF4w1PxHqZ82/1KYyykf3654nFAOa9P2cef&#10;n+0ZnY/Df4r+LvhLqt5qHg/X7vQL+6h+zSzWnyu6f3a6K8/aV+JWtQW9hrPjLUdU0+O9gvfJu5N6&#10;eZGysrf+O15bjNHQ1zVMFh6suedNc3cq7P6Dfi/8RBa/si+IPF9peeaf+Ea+1faYu+6Jdx/8eNfJ&#10;v/BIL41HVfBXiX4cajN/yBM6lYA9I4Hb97/5Ebd+NfLniH9v7V9Y/ZVs/gxb+HzDssUsbjWjc7ml&#10;RW3H5NteFfBD4van8EPHA1/S/wB80tjc2MkJk2JIk0TR/N/uswb/AIDX5xheG639n4nD1Y8spT9z&#10;5bHY60eeLOi/aZ+Lt98VfF8UeoTTXl1oclzY/a5pN/mp57bdv+zXF/CDxp/wrn4m+GfE/nSxf2Zf&#10;RXP7n73ytXKXM5u5pZ3/ANZI7OahI4Ir9EpYSEMP9W+zY429T1X9pn463v7Rfxe1nxreQm0iudkV&#10;tak58uFfurXp37Bv7WFt+zD8RpTqln5/hvXNlvqEoPz2yL92Rf8AgXX2r5c70d8d6zq5bh6uE+o8&#10;vuW5R875uY9b1D4/+IdM8HeOPAOl3nneD/EOsPqMkc33/vN9z+7u4zXkg54oBIBFJyK6sPhaWGXu&#10;R+LcUnzC0UUV1iOq8E/EbW/AFv4gg0ifyBrlg2m3hx8xhZgzf+g16r+zv4nk8O/Cv41eVeeRN/Y1&#10;tLb/APXRZ1rwAY5roPD3i2bQNE1/T44sxavAttJ/wFt1eVjMJGrTlyfFJx/8lY4ysfQX/BQXXP8A&#10;hJfi34a1T7b9s+1eGtPk80Sb13+Qu7/x6vlyt7xN4sufFcOmC85msbUWwk9UX7tYJq8vw31TDxo/&#10;yjnLmZ+uX/BG/QZbP4S+MtTkiwt7qqiOQ+ixKuK/Q2vjf/glNYfZP2TNLnP/AC86hdSf+RWWvsgc&#10;V+AZ5V9rmVefmepT+CI6iiivFNQooooAKKKKACiiigAooooAKKKKACiiigAooooAKKKKACiiigAo&#10;oooAKKKKACiiigAooooAKKKKACiiigAooooAKKKKACiiigBj18U/8EuP+RH+KX/Y533/AKFX2s9f&#10;FP8AwS4/5Ef4pf8AY533/oVAH2zRRRQAUUUUAFFFFABRRRQBTurSG/t5IbiKOeOQYeKQblP4Vht8&#10;OvDP/Qv6f/4Dr/hXRjk07bntSaTKjUnD4ZNHN/8ACvPC3/QA0/8A8Bl/wo/4V54W/wCgBp//AIDL&#10;/hXS4NGDRyRL9vW/mf3mfpmjWWiwfZ7C0hs4u0cMYRf0rQOKQEGlxxVGTbb94dRRRSAKKKKACiii&#10;gAooooAKKKKAPnf9uzn9nXWj/wBN4P8A0OvzZS4ezvLe4iP76J/Mj4r9ZPjj8K4vjT8PL3wxLetp&#10;sVy6yfaY0Dn5favnhv8AgnLphx/xVt3/AOAy1+tcJ8Q5blmXyw+Lqcsud9H/ACo/M+JMnx2Y4qFX&#10;Dx5kl3R8+r+118WF/d/8JL/5CWk/4a6+K/8A0Ncn/fpa+g/+HcGm/wDQ43f/AIDJR/w7g03/AKHG&#10;7/8AAZK9/wDtnhL+SH/gv/7U8X+yuJf5n/4H/wDbHz5/w118V/8Aoa5P+/S0f8NdfFf/AKGuT/v0&#10;tfQf/DuDTf8Aocbv/wABko/4dwab/wBDjd/+AyUf2zwl/JD/AMF//aj/ALK4l/mf/gf/AAT58/4a&#10;6+K//Q1yf9+lo/4a6+K//Q1yf9+lr6D/AOHcGm/9Djd/+AyUf8O4NN/6HG7/APAZKP7Z4S/kh/4L&#10;/wDtQ/sriX+Z/wDgf/BPns/tcfFbP/I0yf8AflKP+GufisP+Zqk/78rXovxu/Y3sfhL8Or7xJF4l&#10;mvZLXb+7miCA7jXzNpVodW1TTLOT9yLq6it/N/3mr3sBSyPMqMsRhqEJRj/c/wDtTxMZPOcBWjSx&#10;FWSlL+8eq/8ADXXxX/6GuT/v0tH/AA118V/+hrk/79LX0H/w7g03/ocbv/wGSj/h3Bpv/Q43f/gM&#10;leD/AGzwl/JD/wAF/wD2p7f9lcS/zP8A8D/4J8+f8NdfFf8A6GuT/v0tH/DXXxX/AOhrk/79LX0H&#10;/wAO4NN/6HG7/wDAZKP+HcGm/wDQ43f/AIDJR/bPCX8kP/Bf/wBqH9lcS/zP/wAD/wCCfPn/AA11&#10;8V/+hrk/79LR/wANdfFf/oa5P+/S19B/8O4NN/6HG7/8Bko/4dwab/0ON3/4DJR/bPCX8kP/AAX/&#10;APah/ZXEv8z/APA/+CfLvjj48+O/iToh0fxHrA1Kw3+Z5Yi2fPWZ8ITj4seC/wDsKQf+hV9aD/gn&#10;HpjdPGV5/wCAqVqeFf2BNP8ACfirRtaj8WXc7abdLdeT9mX95t/hraXFGQUcLUo4aXLzJ6KDj09D&#10;KGQ5zPE062IjzcrW8l/mfX1FFFfgB+1BRRRQAUUUUAFFFFABRRRQAUUUUAFFFFABRRRQAUUUUAFF&#10;FFAHw9+1/wD8nv8A7Lf/AGEbr/0Fa+4a+Hv2v/8Ak9/9lv8A7CN1/wCgrX3DQAUUUUAFFFFABRRR&#10;QAUUUUAQjAI96/KT/gosB/w0LNzgCxir1j4vf8FBvF/w++JniXw5baPYS2um3sltHJLnf8rfSvkf&#10;45fGTUvjr43XxHq1rFZ3RhWLyovu/LXyOa42jXpeyhvc/oTgHhbM8szCOY4mC9lKGmv83LY+i/8A&#10;gmEv/F0vEmDz/Z3/ALPX6YKdyhs89q/FT9n74/at8AfEV7qukWUN7JdQ/Z5Ipjjoc19o/sx/tu+K&#10;vjb8WrTwtqOkWtpZywPKZYvvfLWmVY2jClHDy+K5ycfcMZli8wrZtRivYxhHW/8ALHXQ+4KKKK+q&#10;PwYKKKKACiiigAooooAKKKKACiiigAooooAKKKKACiiigAooooAKKKKACiiigAooooAKKKKACiii&#10;gAooooAKKKKACiiigAooooAKKKKACiiigAooooAKKKKACiiigD4p/wCCqX/JHPA3/Y56d/6E1fZt&#10;h/x52/8AuL/6CK+Mv+CqX/JHPA3/AGOenf8AoTV9m2H/AB52/wDuL/6CKAJQevvXwz/wVI/5E3wl&#10;/wBfcv8A6DX3OB19q+Hv+Cn9jc33g7wnHb2k0/8ApcvMUbP/AA15mZf7rUPueB2o8QYX1f8A6Sz4&#10;r/Zw12w8NfGvwlqmpXcNjYWt0skl1MfkSv1b/wCGqvhOAP8AiudJH/bRv/ia/GgeG9YHH9m3mP8A&#10;r2b/AOJoXw3rA/5hl5j/AK9m/wDia+SwWPqYOEoQjc/oniThHA8SYiniMRWcHFcunKfsz/w1X8J/&#10;+h60n/v43/xNH/DVfwn/AOh60n/v43/xNfjN/wAI1rH/AEDLv/wGb/4mj/hGtY/6Bl3/AOAzf/E1&#10;2/21W/59o+S/4hdlf/QVP/yU/Zn/AIar+E//AEPWk/8Afxv/AImj/hqv4T/9D1pP/fxv/ia/Gb/h&#10;GtY/6Bl3/wCAzf8AxNH/AAjWsf8AQMu//AZv/iaP7arf8+0H/ELsr/6Cp/8Akp+zP/DVfwn/AOh6&#10;0n/v43/xNH/DVfwn/wCh60n/AL+N/wDE1+M3/CN6x/0DLv8A8Bm/+JqG80u907/j7s5rf/rrGyfz&#10;o/tqt/z7Q4+F2Vv/AJip/wDkp+z3/DVXwmH/ADPOk/8Afxv/AIml/wCGrPhP/wBD1pP/AH8b/wCJ&#10;r8Wra0kvJ/Kt4pZpf+ecUZdquf8ACN6x/wBAy7/8Bm/+Jo/tut/z7QPwsyyPxYqf/kp+zP8Aw1X8&#10;J/8AoetJ/wC/jf8AxNH/AA1X8J/+h60n/v43/wATX4zf8I1rH/QMu/8AwGb/AOJo/wCEa1j/AKBl&#10;3/4DN/8AE0f21W/59oX/ABC7K/8AoKn/AOSn7M/8NV/Cf/oetJ/7+N/8TR/w1X8J/wDoetJ/7+N/&#10;8TX4zf8ACNax/wBAy7/8Bm/+Jo/4RrWP+gZd/wDgM3/xNH9tVv8An2g/4hdlf/QVP/yU/Zb/AIap&#10;+ExOT450nHp5jcf+O18C/wDBQj4heGviH8RdAvPDmsWmtWkVl5cktoc+X81fMg8N6wAR/Zl5/wCA&#10;zf8AxNH/AAjer7MDTLsH/r2b/wCJrlxWZVcVT9lKJ7+Q8D5fkOOjjqOIcpRT0fL1PpL/AIJzDb+0&#10;LD/14y1+rq1+Vn/BPLSb6y/aDhkuLK7hi+wy/vJYmRa/VMcGveyX/dfmfkXiZJSz33f5I/qSUUUV&#10;75+UBRRRQAUUUUAFFFFABRRRQAUUUUAFFFFABRRRQAUUUUAFFFFABRRRQAUUUUAFFFFABRRRQAV+&#10;WXxk+HVj+1n/AMFPP+EE8Y3l2PCuh6V5o08SsiXHl/Mypz8u7fyy8/JX6m18I/to/sdfEXxR8YNF&#10;+NHwV1eKw8c2MSW1xaTSqm9F3bZE3KVb73zK3WgD57/4KERR+P8A9p74Q/ADQIJv7A0OOztZbCGT&#10;okm35v8AgNvXof8AwVI+E3hD4b/Cv4d6p4c02z8P61o+ow21lNZxLFNIg2/xL8zbfvVv/sY/sTfE&#10;rTPjvqfxo+OV7DeeJijCyhM3nOZGXb5j7flVVX5VWuc+JP7Kfx2/av8A2nv+LjzRaZ8L/DuqNJZ+&#10;SdiSQ/K37lPvMzd2oA/RD4fXcup+A/Dd7cjN1Np1vJJ/vtEu79a6Oqen2Mem2NvaQDbFbRrFGP8A&#10;YVcCrlABRRRQAUUUUAFFFFABRRRQAUUUUAfI/wDwVO/5M18W/wDXe2/9GrXtn7NP/JAfAH/YIg/9&#10;BrxP/gqd/wAma+Lf+u9t/wCjVr2z9mn/AJID4A/7BEH/AKDQB6ZRRRQAUUUUAFFFFABRRRQAUUUU&#10;AFFFFABRRRQAUUUUAFFFFABRRRQAUUUUAcVqGohPijpFmNZ8kPYyyf2UIm/e/N/rN3Su1rkb5L4/&#10;EPTZI7PTzp32GXzLuWX/AEmN933UX+76111ABRRRQAUUUUAFFFFABRRRQAUUUUAFFFFABRRRQAUU&#10;UUAFFFFAHK+NL37HLo2NT/s4yXqR/wCrL+b/ALNdVXM+LUuWn0f7PBaTj7UvmG7O3y0/vJ/tV01A&#10;BRRRQAUUUUAFFFFABRRRQAUUUUAFFFFADcV+fv8AwVs+LmiWvwg/4V2l6B4kup7XUpLQdfsyysob&#10;/vpa/QP0r8Zf+CvFxJcftL6Wrj5Y9BiSP/v7JX1HDOGjiczp832fe+4wrPlgfHGi+JLmxvdGMt3L&#10;LaaZeJcxRSSMUj+ZWbavb7tfrx/wUY+IEc/7EenTp5ePEH2M87v7qtxX41AZ/GvqD9oX9s0/Gz4G&#10;eAfhxb6BLpn/AAjyRfabuW4En2h1Tau35Rtr9SzfLZ4rG4StCPuxev8A6UcUJ8sZHy8OTTo18w/J&#10;TfWv35/ZO+EPhvS/2b/ANvqHhrSZr/8AshPtE0llG7ybtzctty33q6c8zpZNCnNQ5uZipUvaH4Dd&#10;Qa7n4uad/ZnjH7OdF/sDFrD/AKJ5iv8Awfe+XP3q+2viZ/wSg+IniT4jeJdV0PU9EstEv9RnubKE&#10;yH93Czsyr/3zXhv7b3wXvvhFf+AY9Q/fahc6MsV7dRS+dDJNG237/wDF8tZUM6wmNxdCFGXNKSld&#10;f+Ag6coqR8yQTSW1wJI5jFLH9yQVd1fxDquvzRSapqd1qUkfCG6laTH/AH1WWOlamneHdU1SyvLy&#10;y026vLS12/aJYYmdI933d2K+mnyR9+Zibsvwt8SR/DOPx/8AZC3hn7d/Zv2vP3Jtu7bXHY+Umv01&#10;+I/wIvfhd/wStitNXhzrUt3ba3LEPmFv5kq7f/IbJn/ar8y2615GU5j/AGhGtP7MZuKLnDkOq8Lf&#10;E/xb4F0y8sPD3iTUdFs751kuYtPuWh8wr93dtrmp5ZLiVpJWMksh+dzUJ9akEMjReZ5WY/WvXVOF&#10;OUp8vvSMxh+8a6/4RW8tz8UvCUcEXnSnV7bA/wC2q1x45Y16X+zW2347eBv+wrB/6FWeLfLh6k/J&#10;lLc+1f8AgsaNut/DT/rxl/8AZa/OA9q/Uj/gsoP+JF4AP/TSb/0Fa/Lc9BXznCzvlVP5/wDpRrW+&#10;M3Na8Y654j0rSNM1TWbu90/SIfKsLWaVnit0/uov8NUb3Vb3Uo4I7u7luI7ZPKiEsm7y0/urVDk+&#10;1AXPvX1MaUI/BExLFkIzew+Z/qt6+Z/31XsH7WXxYj+LPxYa/sr37bpWm6dZ6bZS/wCxHAm7/wAi&#10;F68YzjPvS44+tYSw0JVo4j7UU/8AyYd9BCcHNfr/APAn46nxf/wTY8S3d5eedqnh3SrjSbmU9jt/&#10;dfd/2XWvx/JyB7V2+g/GDxn4Z8Caz4M0rXprPwzq7+ZqFhHt23Dfd9M9K8jOss/tOFOEPijNS/8A&#10;ki6c+Q4kY2EV658X/wBoC/8Ai74B+HXhi50yHTYfBljLZRzRSM73O5l+Zv7v3a8iK4o6+1evUwtK&#10;pOnOcdYbEXDuK6P7JjwSLn+zP+Xto/7Q83/Z+7trnRy1dx4N8OReNIdH0CC8uotQvtR+zRxeXvh+&#10;Zfl/4FupYl+zjGfmCOHI5xSLyfavpH46/ASy+EPwD8AXl3ZCHxffapfW2qyksG/ds3lrt/3a+bl6&#10;GjCYmGLh7WHw3f4BJcotFJk+lWrywubHyvtEEsIlTzI/Nj270/vV2cyJPuj4CfGkfBbRP2e9UudS&#10;lstJlOsR3ghk/wBZubau9P8Aer41+JXiO98WfEDX9Y1Cc3d3dXsskksnf5qyrzX7+/0uy0+4vJZr&#10;Sy3fZ4j0j3ferMLb+teJgstjhasqv2pf/JSl+ppKfMeseJfiTbaz+zv4M8HedKdQ0jW9QuZAfueT&#10;LHD5f/jyvXlHdqPek6ivTo0YUIyhD7TlL/wIhvmJI5PLlMlfaP8AwUE+LFj4+8BfA6w0+fzoovDs&#10;VzJ/sPt8v6/w18VirFxdSzeUJZpJhGnlp5h+5XLiMDGviKOI/k5v/JioysrFeiiivTJP1e/4I4eP&#10;orzwR4y8HmE+bp90t+knqkny/wA64j9oP/gpl8UvhV8bvGfhPSrHSJdO0i++zW5mtvn2bVNfMX7F&#10;H7UUP7LfxMvdb1CyutU0m+tWtri1tJAjZ6q3zV5l8cviDH8V/i34r8X28MsEOsXzXMcUx3PH935a&#10;/PY5DCrnFariKfNSktP8R0up7kSj8VfiZq/xj8fav4v1/wAr+1NSk8yQQR7ErDstc1LTdLvdOtby&#10;aDT7/Z9rt4pDsuNnzLuH+zurMoIr7uFCFOEaMI+7E5rn3t+xn+3p8UX8Y/Dn4WyyWV9okt3Fp3mz&#10;Q/6R5P8Ad303/gpX+1xrfjn4ieIPhbpc0I8IaRIsVzF5Xzy3S/ebf/dWvhWy1C50q8iurO4ms7mI&#10;5jmhkZHT/dZaLu7uNQuZbi7nlnuZTvkmmk3PJ/wI185HIcNHH/XIRW2397+Y29q+TkNr4d+JIfB3&#10;j3w/r9xAbu10zUYL6SGM4aRY5Fbb+lfVn7YX7SPhr9q3xhpmqeGNGu57XTPD032iK82o9s+9fm+9&#10;tbb/ALP96vi/bkCul8HSW0UusG4nu4T/AGdL5YtBu8x9y4V/9n1ruxuBpVakcX9uC0/7eJhL7JzB&#10;596UcmvRNM+BnizVvg/qnxKt4If+EW026Wynl8394Hb/AGa89xwDXpwr0q3NyS5uXczsN69aUEqa&#10;9f8A2kPgDL+z5rnhjTpNZi1n+3NEttbjmij2eWJd3y/+O1xPw++Gfij4p622j+EtGu9e1QR+abW0&#10;j3OE3Ku7/wAeqKeMoVaH1mMvc7js72OVHSgitDV9HvvD+rXemahbyWd/au0VxDNw8br95az811Rl&#10;GSJFoooqhhRRRQB3nwR+FF98cviloHgXTLy103UNYmeOO6uw3kx7Y2k+bb838FZvxP8Ah7qPwr8f&#10;614U1OaKa/0i6e2klh+5IV/iWvev+Ca1hNeftd+DZYoPP+zefJIf+ea+Uy7q+n/+Cmn7Fvh/RvDW&#10;sfGPw5NLY6iJ0OqWHLxXHmNt81f7rdM9q+PxGcRwmbxwlWXuTUbf4uY3jS5ocx+Ylnay3d1DbRf6&#10;2V1jQf71aPizwrf+DNfvNH1OIw39sV8xf95Q39a3fgt4Xl8ZfFrwbokH+tvtUgiH/fan+lfrF+0J&#10;/wAE0fBHxCbxL4ssptXm8YX0cZjiiuFEO9VWP7u37vy1vmOd0csxVOliNpIUKTmtD8bZLeWKGOR4&#10;/wB1J9z3rp/hr4DuviF4jGmW/mlIoJbqcwx73EMa7m219Ef8FB/glbfADxJ8P/ClhJ51pDoP+tKY&#10;8x9/7xv++q2P+CYPhSy8T/Fvxj9p8zzYvDN3FHj/AKartb/0GtauaRllksdS+X3kqHv8h8auoWY7&#10;OgqfUNOudMm8u4iMMmxZMezdK6Hw98N/E3j3xDPpHhfQb/X78uwjhs4mc/er1j9t/wAKf8IP8ZrL&#10;Q3s/sdzY6DYx3EX/AE02turv+uQ+sU8ND4pJyItofPWcdqXGaD1rrPhv8Ntc+LPiuHw74ds/teoy&#10;wyyjsqJHG0jM3/AVNd1WpGjCU5/DEk/bX/gnFo39i/sl+DYvOim80TTZi6fNKzV9OjkmvI/2SbAa&#10;Z+zf8O7f00eD/lns/h9K9dHGa/mfMKntsZVn3lL8z2YfCOooorjLCiiigAooooAKKKKACiiigAoo&#10;ooAKKKKACiiigAooooAKKKKACiiigAooooAKKKKACiiigAooooAKKKKACiiigAooooAKKKKAGPXx&#10;T/wS4/5Ef4pf9jnff+hV9rPXxT/wS4/5Ef4pf9jnff8AoVAH2zRRRQAUUUUAFFFFABRRRQAUUUUA&#10;FFFFABRRRQAUUUUAFFFFABRRRQAUUUUAFFFFABRRRQAUUUUAFFFFADCcD2r5w/a/+O3iT4Iaf4Wn&#10;8NQ2s0up3M0U4uk3ABUVl/nX0cQTmvBf2pP2d9S+Ptn4bt9P1m20c6XPLLKZ7ZpfM3qBjhl9K9nJ&#10;ZYOGPpSx9vZa3v6M8vMliZYOp9U/idD4z+JP7WvjL4qeF5vD+sQ6eNPudvmeTF89ePWd02m3tjeQ&#10;nM1tOssfH8a19YH/AIJxeJe/jiw/8AG/+Lpf+HcfiQcHxxYf+ADf/F1+44bPeGsDS9lh6ijHsoy/&#10;+RPyHE5Nn2KqRq1ouUl5o5SX9v74kxwGQQaTz/0yr9C/DV9Jq3h7S7yf/W3NrHM4/wB5c18NS/8A&#10;BOPxJNA0Q8c6efX/AIlrf/F19zaBpj6LoWm2EknnyWsCRb+m7aoFfmfFFTJJwpf2Ta95c1oyXbl+&#10;I+/4fp5rB1P7Sv0tdmzRRRXwJ9mFFFFABRRRQAUUUUAFFFFABRRRQAUUUUAFFFFABRRRQAUUUUAF&#10;FFFABRRRQAUUUUAfD37X/wDye/8Ast/9hG6/9BWvuGvh79r/AP5Pf/Zb/wCwjdf+grX3DQAUUUUA&#10;FFFFABRRRQAUUUUAfnX8X/8Agn949+IPxP8AEviGz1bR4rTU72S5SOUvuCM3fiuNH/BMn4jltv8A&#10;bWjcf9NH/wAK/T9m+U7hyKX7wIHQV408pw05c7TP0Wh4g57hqUaNOceWK5V7q6H5gD/gmV8R2bb/&#10;AG3ov/fx/wDCvXP2Xv2JfGvwV+LNl4m1nUtLurCGCWJ47Ykt831Ffcpx1PT1oHIG3p61dLK8NTnG&#10;cVrEzxnHmeY7D1MNWmuSa5X7pJRRRXrH58FFFFABRRRQAUUUUAFFFFABRRRQAUUUUAFFFFABRRRQ&#10;AUUUUAFFFFABRRRQAUUUUAFFFFABRRRQAUUUUAFFFFABRRRQAUUUUAFFFFABRRRQAUUUUAFFFFAB&#10;RRRQB8U/8FUv+SOeBv8Asc9O/wDQmr7NsP8Ajzt/9xf/AEEV8Zf8FUv+SOeBv+xz07/0Jq+zbD/j&#10;zt/9xf8A0EUAWAMVBc2sdyP3kUcv/XQVMDSk4oFsUv7Ks/8Anyh/79rR/ZVn/wA+UP8A37Wrm6jd&#10;QVzMp/2VZ/8APlD/AN+1o/sqz/58of8Av2tXN1G6gOZlP+yrP/nyh/79rR/ZVn/z5Q/9+1q5uo3U&#10;BzMpDS7PAH2OHj/pmtfC3/BUi2jt/DngfZFFF/pcv/oFfeq8Fq+Df+Cp3OheB/8Ar6l/9Brysz/3&#10;Sofe8CtviLC+r/8ASWfNv7Ca7/2mPDO/0l/9Br9eRpdn/wA+cP8A37WvyI/YR/5OY8M/SX/0Gv2C&#10;xzXFkn+7y9T6XxRbWc0/+vcf/SpFT+yrP/nyh/79rR/ZVn/z5Q/9+1q5uo3V9EfjvMyn/ZVn/wA+&#10;UP8A37Wj+yrP/nyh/wC/a1c3UbqA5mU/7Ks/+fKH/v2tH9lWf/PlD/37Wrm6jdQHMyrFYwQnfHBF&#10;E/qExVo9qN1OoE3cKKKKACiiigAooooAKKKKACiiigAooooAKKKKACiiigAooooAKKKKACiiigAo&#10;oooAKKKKACiiigAr5A/be/bd/wCGev7N8GeDbIa/8T9c2/YrDyy62yNwsjr/ABbj0X/er6/r8zXF&#10;lF/wWEP/AAmkUMvmaV/xIfP/AOemz9zt/wBr/W4oAxfgr8bP2hov28fBngj4reIDAL6CS9udBsyq&#10;28aPbPIqsq/xLXpnif8Abf8AHf7P/wC2DqXgz4naOIfhzrl8sei6oI/+PeN9qq+/+Jd33l7VyXjz&#10;/lMv4S/7Ba/+kMlbX/BYjUdE/wCFb+B9PeaE+JZNXWSzi/5a7Pl3e+2gD9DIJ4riCKSIiSN1yh9R&#10;U9c58OkkTwB4aSfBmGl2wf6+UtdHQAV8d/te/tmeIvhR480f4WfDLw0PE3xH1iATRiT5o7JWYbWZ&#10;fpk88V9iV+fH7K+jReLP+Ci37QfiS8Pny6Q/2K3875/KRiv3P7v3KAFuf2tf2gP2ZfFGjSfH7w1p&#10;N54K1eSO2/tnQellI39+vvbStTttY0201C0mjuLS5jWaKWL7ro3KsK+ef+Ciuk22rfsffEXz4Ip/&#10;s1l9pi8z/lm6t96rv7APi668Z/smeANQvMebHZC2/wCAR/KtAH0DcXMVnDLPKRFEi73kr4Gl/bC+&#10;N/7RvxD1zQ/2fPDekN4b0O6e2uPEur/Pb3H93bmvqL9rfxDc+E/2ZfiXrNhMILu00O5ljl9Dsrx7&#10;/gld4ci8P/sh6BKP9bfXVxdSP67moAzf2Zf2z/F/iD4vz/Bz4xeGIvDPjqGFpbe7g4hvSvPyL7r0&#10;219pV+dH/BQ5JPCH7U3wB8YadP5Oqf2ktj/wBnWvfv24f2q7b9m34a+XpEsd58QNb/0XQdLij82U&#10;u3y+bs/ur+p4oA8k/bS/4KHS/BT4p6B8N/AkNpe+IZL6D+2bu7j3xW0bsq+UvrIy9f7tfeETboga&#10;/FX45fs0XvwX+Enwz8WeNPNvfif4v8URXus3V3LveNGZWWP/AHvm+b/7Gv2pt/8AUxf7ooA+TP8A&#10;gqd/yZr4t/6723/o1a9s/Zp/5ID4A/7BEH/oNeJ/8FS13fsa+Lf+u9r/AOjVrH+CP7dHws8LfB7w&#10;Zpd5NrZurbS4IpPK0id03qv97bQB9oUV498I/wBqPwR8bvEd5ofhmTVGv7W2+1S/bNNlt12blXhm&#10;HXLCvYaACiiigAooooAKKKKACiiigAooooAKKKKACiiigAooooAKKKKACiiigDh9Shz8WdIk/syW&#10;bGny/wCn+Z8kfzfd213FcNqM0cfxY0eP7deRSnT5T9ljT/R5Pm+83+1Xc0AFFFFABRRRQAUUUUAF&#10;FFFABRRRQAUUUUAFFFFABRRRQAUUUUAcj45j8yfQf+JdLe/6cvMUmzyv9quurkvHUscNxoPmXt3Z&#10;/wCnJxaf8tP9l/8AZrraACiiigAooooAKKKKACiiigAooooAQDFDdKN1YnivxVpngnw1qfiDWLsW&#10;eladC1zczydI0X7xoSbYGjd3UNlbme4ljhjj6ySHaor8N/8Agpb4l0jxP+1HrM+janFqUEUEUUkk&#10;Mm9I5APmWvsT/gqd8Szrf7N3gXVvDepXcWl67qKyebDIYvNhaJmXd/s1+R5Ysfmr9W4Pypr/AG6c&#10;u8bHDiJ/YGigknvXs3hv9mDxV4n/AGfdb+L1tPaL4f0m6+zSQSyMJpOVVmT5cfxV5t4N0AeKvF2i&#10;aO83kC/u4rUy/wBzc22v0eGMoVFU5JfBucdpGRCu6eNPV1r+kz4U6bDo3wy8K2lvEIYotLth5fp+&#10;6WvzeT/gjbqSXkUieOovIEik/wCjfNsr9PtF04aPotjY58z7LBHCD/uqF/pX5DxVmuFzKNH6vLm5&#10;b3O+hBw+IvfxCvyF/wCClmky2/gH4Z3EWgXfh/T/ALVfx/ZLyTe+/cvzbv8Aa+9X69D79fk//wAF&#10;KbmO7+BXwzkttT1DWbX+19R/0vUflm37l+X/AHV7V4fDUuXNKP8AXQ1rfAz84x0NfpR/wRx0Q6lq&#10;3xFuLiGKawEFvFJ5o3fO26vzXB61+pn/AARctJP7C+Jtz/yy+1Wcf/jklfrXFUrZVU/7d/8ASjgo&#10;/Gfcv7Qnwm/4XF8Gdf8ABNuYrf8AtK38mMkYWOvwk/ad+E9t8EPjb4l8GWbTTWemSLHFLN96RNv3&#10;q/onyO9fmR/wUS/Zd1b4sftH6BJ4fhhlv9c0SXy4s7GkmgZf/ZWr864VzT6niHRrS5YNP7zsrw5o&#10;3Py6Hy819efBDQbaX/gn38fdUeyhmu/7U06KOYx/PGnmxM21q7b9mH/gnn8UdD+Nvhq88deDbP8A&#10;4RSORjf/AGuVJE8vb/dX+KvuD9nH9jTTPhj8OPH3w98TWcOseGtY1hrm3iaTd5lrnMav/tL3r6vO&#10;8/wbjGlCXNyuEtP8XvHPSpSPw80rRb3XbwWdhCby7K/JDF9+T/d/vV7d+yp8Mdcm/aL8AR6voGrW&#10;dh/asZkl+zSJ935vvba/Y/wb+xd8H/APiSx1/Q/BtnZ6rZP5tvNjd5b/AN6vZhp1svz+RF/3wK8r&#10;G8ZqtCVGjT92S6lrD2Pzc/4LK2Fy3hzwJc+T/occ8sfnD+/t+7X50fCf4df8LK1bWbLz/J+waJfa&#10;vn1+zwtJt/8AHa/Tn/gsoP8Ai0ngz/sKv/6Lr4x/4Jw+FdO8d/tNQeG9Yh87SdX0PU7K8h+75kb2&#10;zKwr1slxMsNw/KtD7PMTUXNVPmzRNCuvEOqwadaDzbq4+4Pfbuqi8flSeW9ftr4S/wCCY3wk8E39&#10;5qlpaahe6rHPPc6eZrk7LdWXbHF/tbf71fkJ8Z/hn4o+FnxE1jR/FGjTaZqH2qWWOKSP5ZEZztZP&#10;7y17mV5/h8zqyhS93lXUynSlBHA9e9FfR3xK/Yy8e+Hb7QIPD/hbUdYivtEi1aWWGPese773/wCz&#10;Xzzc20tpNNby/upY3aOSP/aWvdw2MoYtc1GXMZuLiQUUUV3EjzBJ5O8D93TM4r3/AMbeERpP7HHw&#10;61c2QhutT1+8/ffxSIqttrzTUPg3470fRJ9YvPCerWelxJ5r3c1qyxxp/e3V5lHGUqsZc+mrj9w2&#10;ji8YOK/Wj/gn3+x94MHg7wF8Qdas9Q1TVrqB9WtvOkxZ277tq/J/Ey7eG/2q/KbQ9HuvEGt2OmWY&#10;/wBKvp47aIerswVf1r+h/wCHGiW/hE+G/D8U00BsdCgi/s+GPFtHtHzN/vbq+I40x06FGnRoytzP&#10;X0OrDK8j4u/4LGaLZQfD7wXdpaCOf+0ZR5w/2l+avgv4M/s0a58X/hr8RfF9n5sVp4UsVuY8R5+0&#10;Tbl/df8Afve3/Aa/Sn/grnps2o/APQY4I8yya3FEPq3yrXv/AOy98BdI+CfwF0bwhHZRk3Fr5uqe&#10;Z832ieRf3m72/hrwsHncsryWmqfxuX4X1NJU+eqfz/aBpUuua1pun2/+tup0iT/gTYr65/4Kh+HL&#10;bw58cPDNvaRRQRReGrSP7LFHsWLau2vsX4nf8EzPD5+NHg7x18PRBo9pbaxBdaxosv8AqZI1l3M0&#10;X93/AHa+a/8AgsDoqWfxu8M38c2TdaR5flf889r/AP16+hw2dUc1zTC+x7S0/vf0jOVOVOEj4Foo&#10;or9GOQOgFaWm6FfatDe3FpCZorGHzrg/8803bagsdPudVvIbWyt5by5lP7uKGPe7/wDARX29+wx+&#10;yRq3xs8H/EDSNYhu/DEEslra3F3PbMk2z/WMqq2K8fMcfSwFH205di4Q5pHwsDzR1Oa+m/27f2bf&#10;+FAfFqeLQ9Au9N8EyxxR2V3L86Svt/efN/erk/2P/gHY/tI/GKDwXqGpT6XayWVzci6tY97h413L&#10;ThmeHlgvr32Lcw+SXNyHjBtZI4YpZIpBFLu8uT+F9v3q+l/h7+zB9o/Y98ffF/W4CfKeO20KP/dl&#10;2zTf+y/8Br7X/Ys/Zd8JfF39kafwr8QdC8+XTvEWoQxyk7Lm3KvH9x/4fu1778ffhPpnh/8AY38W&#10;eELNYxYaZo0n2cGPp5fzL/KvhcdxPz1Y4SlHlkqiu/7tzeFHTnPwJHWn009adX6gjj6BRRRTGA4J&#10;rpfhxo0XiPx94a0u4h861vtQgtpIvVWdVauaP3jXqP7MGlxaz+0H8PrK4/1UmsQf+Otu/pXJi58m&#10;HqT/AJUxrc0P2s/hjpPwd/aB8Y+ENE8waVYXQ+ziU7mjRlVtv/j1cX4BmEU2vEalDpn/ABK5eZo9&#10;/m/Mv7r/AHmr9DP+CvHwc0jw7peg+O9Mstuq6vqnlajdZ6hYNsf8q/PT4d2EupXuqWkFna3ksunt&#10;EBP/AMs90sa70/2vm4r5zLcbHHZRGrPtrf8Aums48sz7l+HGny2//BJvxnJJD/rb2WWP/c81fmr8&#10;74uZIq/a/wCPXw4Hw9/4Ju6p4XiEMM1hoEHmZ+T5/lZv+BV+L2gW8l5rmm28cXmyy3McaR+p3CuL&#10;hzERxMMXW+zKbLrR5eU++P8AgqL4MjsvA/wP8SRnm40SPTSNnaOGN/8A2avo/wD4JSfCfRNC+AVl&#10;40k0S1i8U6lc3Uf9qeV++ktd67V3f3flrC/4KgeChd/sb+E9WuP3V3oc9lH5f/XSNY2/9Br6Q/Yl&#10;0X+wP2U/hpa+T5Ev9jwSyx+jsNzV8NisZKWQU6PN9tx/NnTGP70/Er9qq3+y/tG/EWPyfI/4nE/7&#10;r/gVeVHgivoX9vrSZdI/av8AH0M+DJLdLL+7/wBpFrx2P4f+IZfBMvi+PR7r/hGop/ssmoY/ded/&#10;dr9dwFaH1KjOfu8yicM17zND4NeHbLxh8WfCeh6hn+z77UYIrj/c3fNXt/8AwUL/AGf7f4C/Hqay&#10;0TTYrHw1rEC3ulxQ9P7si/8AAWrhv2MdIi179qX4Z6fcRebDLrEXmD/d3N/Sv1F/4KSfBCL4jeDf&#10;Bnie2svN1TQtes4pJIvvvazTrGyf99MjV83mmaPA5vRhzaShK/8A29t+RrCHNCR5t8Xf+Ce3w+l/&#10;ZUn1/wAKaN9i8Xw6RBqX2obnMrrFukXb/tV+TROeT1r+mix0uI+HYdPcfufsq2xH+zs21+Tfw1/4&#10;J+aT8U/jt8Y/BGsaxd6ANBvY7izmgiVzJHMxbuR8u2vnuHs/9jCv9ck5Rj73f+6a1aXNy8hxP/BK&#10;HR5dU/angnjm8lbHS7iZx/z0+6v/ALNX62/HL4N6T8e/hvqfg3XLi6tNPv8Ab5klo+xxtbcteDfs&#10;r/8ABPfQ/wBl74iT+LdP8WahrVxLYvZG2ntkhTDMrbvlY/3a+ugBzzXy+fZpDG5h9awktkrG1OHL&#10;Dlmflf8ADf8AYj0T4Z/t8eGvDGl6nqF5pOh6UviCS6mxv87ftWP/AMer9UF4FcJpnwvtdO+LGteO&#10;heyzXep6fBY/ZTGNkSR8/K3+1XdZIArzMyzCpj5U5zldxiolwhyn5uf8FiPg9c6t4b8KfEazMsw0&#10;x20y9iH3I4ZG3LJ/318v/A683/4I3W0U/wASviIssfmf8Su3jz7M8m6v0y+NXwx0z4y/C7xN4P1O&#10;GKeHUrR4o/O5WObb+7f/AIC21q/PL/gkX4VuvCXxZ+Mmj38ONQ02G1tXONvKzzK3/fW2vqcHj/a8&#10;P4jCS+KFvulIylD97GR+kXg34deGvh7pcOneG9FtNGtItxSG0iVAN3WvhL/gqd8B/B9l8MtT+I62&#10;Uv8Awl9xe2sP27zOiKGXZ/u81+iIFfJ3/BTzSYtR/ZK8SzyQefJazQSxn/nn8/3q+bybEThmFKbk&#10;9WrmtVe4fhukfmSKn1r9Rv8Agln+zfc+EfiX8Q/EeuQkXmh7dCtz/BIZFWSb9Nn/AH1X5f2MMtzf&#10;QRW4/fO6iOv6Rvhr4U0zwl4VtE02z+x/bVS8uBj55JmjXcz/AO18or9O4xx08Pho4aP2/wBLHFh4&#10;XkdRb20dpAscEQiijHyRx8LVmiivxg9EKKKKACiiigAooooAKKKKACiiigAooooAKKKKACiiigAo&#10;oooAKKKKACiiigAooooAKKKKACiiigAooooAKKKKACiiigAooooAKKKKAGPXxT/wS4/5Ef4pf9jn&#10;ff8AoVfaz18U/wDBLj/kR/il/wBjnff+hUAfbNFFFABRRRQAUUUUAFFFFABRRRQAUUUUAFFFFABR&#10;RRQAUUUUAFFFFABRRRQAUUUUAFFFFABRRRQAUUUUAFFFFABRRRQAUUUUAFFFFABRRRQAUUUUAFFF&#10;FABRRRQAUUUUAFFFFABRRRQAUUUUAFFFFABRRRQAUUUUAFFFFAHw9+1//wAnv/st/wDYRuv/AEFa&#10;+4a+Hv2v/wDk9/8AZb/7CN1/6CtfcNABRRRQAUUUUAFFFFABRRRQAUUUUAFFFFABRRRQAUUUUAFF&#10;FFABRRRQAUUUUAFFFFABRRRQAUUUUAFFFFABRRRQAUUUUAFFFFABRRRQAUUUUAFFFFABRRRQAUUU&#10;UAFFFFABRRRQAUVXmuY7WEy3EoijjGXkkO1a4f8A4X38Nvtv2L/hOfD/ANq/55fb48/zoA9AoqnY&#10;3ttqNvFcWs8c9tIMxyxSblerlABRRXO+JvHfhvwWFfxBr+naMJPuG9uVhz/30aAOiork/C3xR8I+&#10;OXMegeJ9K1eYdY7O6R3/AO+Qc11lABRWD4m8aaB4Ls/tOv61p+jQ/wDPW8uFiH/j1Zvhr4teDPGk&#10;/wBn0PxZpGqXP/PG0vY3f/vnduoA+Wf+CqX/ACRzwN/2Oenf+hNX2bYf8edv/uL/AOgivjL/AIKp&#10;f8kc8Df9jnp3/oTV9m2H/Hnb/wC4v/oIoAs0UUUAFFFFABRRRQAUUUUAef8AjT41eCfh5qcWneI/&#10;EllpV9MnmpDPJtbb618P/wDBRP4q+EPiNofhOPw1r1prUttcS+bFaSbvL+XvXM/8FLIfM+NenbY/&#10;m/s5OPXmvkUW0vXy5ef+mdfG5lmE5SqYfl0P6V4K4OwlKGEzz2z57c1tLdUez/sb+KNJ8HfHzQdU&#10;1u8h0zT4hLvupj8n3a/UGz/aW+F+pXdvZW/jPSpbq4dYoohLzI7fdUV+K4t5QhXypcH/AKZGus+F&#10;FpIvxS8KF4pR/wATS148v/pqtceBzCeFXsoR3Z9LxTwfhM+q/Xq1ZxlCGy5el5H7qUUUV98fyKFF&#10;FFABRRRQAUUUUAFFFFABRRRQAUUUUAFFFFABRRRQAUUUUAFFFFABRRRQAUUUUAFFFFABRRRQAUUU&#10;UAFFFFABRRRQAV8qftl/sVRftJzaN4n8Oa0PCXj/AEP/AJB+qxx4MnO5Vdh83ynp6Zaj9sL9sXxL&#10;+yxquirbfDO68Y6Nqkb+Xf2d0yeXOv8AyyZVjf8Ahr867/8Ab98QT/tg2fxT/wCEH1qGKPTltf8A&#10;hEft0uZPvfvPue/92gDt9Y/Zh/bUj+N9n8TLiz0/UvGtrCba21aG6tCmzy2j3bPu/db+Ja9s/Z9/&#10;YB8eeJfi3F8Wv2ktfj1nWrOTzLbSftKzLvX7rO6/Iqeka1if8Pi9b/6IZq3/AIGyf/GK8e/aR/bb&#10;+IP7YOleG/Afhz4a634Zmk1SKSSSGWR3uf7q58tNtAH7KR9tmPLqSsDwRY3OmeD9As7vP2u2sYIp&#10;/M+9vWNVat+gAr89P2c9dPw6/wCCk/xq8KajALM+Jv8AiY2by/8ALRF+7t/Ov0Lr5j/ao/Yp0j9o&#10;bVNM8V6Pr134I+ImkBBZ+INOGTsU7grrld3sd3FAFf8A4KS+KdO8M/sieOI72eKGXU4FsbeOX70r&#10;sw+Vfeuq/Ya8DS/Dv9lj4f6Vcf67+zluZP8Atp+8/wDZq8K0T/gnV4q8ceN9H1z43/F7UfiZp+jv&#10;5llpXk+Ugf8Ah3tuP4/L+NfWfxd8AXvj/wCGWs+F9E1uXwndX1v9ng1G0i3Nb+6rkUAY37UPhG58&#10;ffs7fEXw9YDzLvUtEuYYh/tbK8H/AOCVHjW28TfspabpnnWo1HRL2eyubWKTLxfN8m9f4dy19F/B&#10;L4d6l8MfhP4e8I63r0viu/022a2uNVni2Nc5Zmyy7m/hYL9418reMf8AgnRr/hf4maz4v+BvxR1D&#10;4Xf2yHN7p8MRkh3s275fm+7u/h28etAHJftzXI+Jv7aHwH+H+lTQ3d1Y3q6leCCX97b7X3fP/d+V&#10;a434lfAv9pVv2yNa+LeneB9J8WwWU8kegxavfL5NvD92JkTeNrL97619Ofsu/sKab8DfGWp+P/E/&#10;iW78ffEXUt3m6zdxbEj3fe2L83zf7Wa+rqAPxl/bk8aftIa/pngH/hafg7Q/D8UWrxy6V/Z0iv5l&#10;1uXar/O3y1+nP7N3iH4ra/4PvLn4uaBp3h7W47jFva6bJvQw7fvfeNcr+13+ynL+1BB4MgTxJ/YH&#10;/CP6oupHNt532jaV+X7w219DxjZEKAPkv/gqd/yZr4t/6723/o1a9p/ZujSX4A+AN4z/AMSiD/0G&#10;vFv+Cp3/ACZr4t/6723/AKNWvbP2af8AkgPgD/sEQf8AoNAHo4hjXpGB+FS0UUAFFFFABRRRQAUU&#10;UUAFFFFABRRRQAUUUUAFFFFABRRRQAUUUUAFFFFAHI3qSj4iaYP7VtYovsMn/ErMa+dL8w+dW67V&#10;rrq4290+SX4k6XeDTLSWKOxlj+3n/XRnd91f9muyoAKKKKACiiigAooooAKKKKACiiigAooooAKK&#10;KKACiiigAooooA5nxd5xl0jy9TtdNzdLv8+NW83/AGUz/FXTVzHi+ykvJtGMdla3nlXqyZn6x/7S&#10;/wC1XT0AFFFFABRRRQAUUUUAFFFFABRRRQAwDivhP/grB8af+ED+CNr4Mspsah4mkMcgx0tl+/8A&#10;n0r7tPbtX40f8FdNdur/APaMstPkmza2OlxeXH/vfM1fTcN4WOLzKnGe0fe+4wrS5YHyr44+M/ij&#10;4g+DvCnhvWL2SfSvDVu9tZxl2+423G7/AHccVwO71owaVefev3ynSp4eHJD3UeZufsz8HfgT/wAJ&#10;L/wTJh8J+GYfO1XxLo41Hy5pP+XqRlkblvu/dr4++Ef/AATc+O+h+PvDGt3vhnT4LCy1CC5nMupw&#10;70RXy3ybs1+rP7Nfh+58K/ALwDo95zdWukW8UnG3nbXpWMZPWvwSOeYrBTxFKjZqcne56fsoy5SW&#10;iiivmDcb1rxjRPhN4b+KngPTbfxudI8fixvZ5ba5iiVYo/nPy7Vwu5fumvZx6Zrgfg5pEmj+CRBc&#10;aLp2iyG6nkNrpp3RHc33s8/M3eiEpQfNHRjPxK+P3wUOpftl+Jvh54Ts4bL7Vqi2un2v3Ej3IrKt&#10;fbv/AAR10G60Lwr8V7e8/dXUWr21tLD/ABRvGkitmmaz8JrXUP8AgrDpsv8Ayyi0tdb/ANXwJEX5&#10;a+vvhB8ELX4SePviVrNhPmy8XahFqfk/885trCT88rX6Dm2bqrl8cHL7UIS/7evqccIWnznrhGax&#10;b3wppmpa7p+tXFlFNqlijR290R80Yb72K2t1LX58m0dYUUUUAFFFFAHwR/wV802S8+A/h6WNTJ5W&#10;sLwI933kavlX/glh4U1fTv2pNNv7zR7uC0Ol3nl3c1syJ/q/7zCv2TvdOttRiMd3bxXcX/PKaNXH&#10;60W+l2diP9Hs4Yf+uUarX0+Gz36tlk8u9n8V9b9zGVLmnzl0AgV5z8WPgV4K+NUGlp4t0WHU5dNu&#10;kurSYjbLE6tu4b+6e69DXouOOtAz2r5iM503zQlZm5m6lbeXod3DDFwlu0aRj/d6V+CP7Tf7Omr/&#10;AAhs/DXiu5inGn+KnvJfKuvke3mS5kHlbPvf6vY3/Aq/f+vnj9ub4Df8L8/Z/wBe0izhabX7Ef2h&#10;pQiC7vPX/lnz/C3evpMhzWWW4qP8snqYVYc8T8afhX+zz488Q+OPB32jwLrc2iX+oWcj3X2GTyZL&#10;ZpV3Nv27du2vZviF/wAE1/jVP438QPofhOH+xPtsv2P/AE6JP3O75fl3f3a/WX9mW2ltv2f/AIeR&#10;XkBt7uHRbWOSKX7yMqD5a9SxkfSvbxfFuLjiJeyivdvH8TKOHjY/ML48fs5654G/Yd+FHhLW7KKH&#10;xLY+IraOSO0lV0jeeXb9/wD4F/DX378QfB8PiL4I6z4bvYfOil0V7aSL1Kxf4rU3xU+F9p8UrLRr&#10;O7nkhi03VLfUuP8Alp5bbttdvJEskZRx8hFfL4jHzrwp8+8XKX3u5vGHKfhl+zF8CotQ/ax+F+gX&#10;sclvKEi1e5ii+fy3hXzP/HmSv2tCS/8ACak/2na+V9kX/iXiNfO+997d1218++A/gvZeHv23fEvi&#10;Wy0yGy0u28NRxWxi4/fySq0n/jtfQC2cn/CeNcfYrTyvsKx/ah/rvvfd/wB2u3PsxeYVacu0I/iR&#10;Shyo8j/a2+GFx8Vbb4d6OLKW80+LxRZ3V75P/LOGNt2a9/SLyogidqXPWlzivn51nKEaX8v6m9gx&#10;X5Yf8FmNCxrvgDV47OXyhbTxS3fzbPvLtWv1Q3cZrM13QNL8Q232fVNNtdSh/wCed1Esi/kRXfle&#10;P/s3FxxPLzcvQicOePKfzJ1Pb2kl43lwQyzS+kY3fyr74/4K3fDmx8N/FPwxqOjaZFZxXWlt9oFr&#10;FsT5X+8cV13/AAR8+E1vql9448c6haWt3axqmm20UsW90k++zLu/2Ttr9rqZ/COVf2jy/I832Xv8&#10;h45/wS10GSb9rnTftln/AKnSry5jM8X8a7fmXd3+b71ftisaKOAKoWegabY3Hn2+nW1vN/z0iiVW&#10;/QVpGvxrN8z/ALVxP1jl5dNj0acORWPmf9uP9lDU/wBrHwPoOiaXr9roE2mXrXXm3cTOr/Ltx8te&#10;VfsZ/wDBO3Xf2ZPi03i/V/F+na1H9iltUtbO2dG+b+LcTX3cCTR1FZU80xdHDSwkJ+4+gckZS5jl&#10;vA/gDSfAEOsQ6PD5MOp6jNqdwD/z2k27vw+WsT9oVQ/wI8f7+h0S8/8ARTV6GOK4n40xxS/B/wAZ&#10;xyjzIv7Hug49vKauKjJyrxlLe6K6H83T9aYelS3B/wBIl/32qSys5dRvYLSDmWaRY0H+9X9QKUYw&#10;PFK+eMV7J+0d8EJPgXe+DtPnO6XV9Bg1Yyj/AJaeZu/wrG+GvgubT/2g/DXhnVIf31v4itrW4i2b&#10;1+Wddy19x/8ABY/wFDY6p8OvE9tD5Zlgl0n/AGQkZ3qv/j1fN4vMXSzLDYf7M1I3jD3JHwj8PvgZ&#10;43+KnhzX9b8K6LLrVpofl/bIrT5phu+7si+834V7V+w/8IfGenftWeArm/8AB2rQWlhqSm8ku7F0&#10;S3+Rvv7l+Wv0O/4J+/s3v8FfC8XiCNgLbxJolnLcwSffF0FXzG/3a+vlgijJaONAfWvhs04rm3Ww&#10;kIqUJe6mdUKHwyPmP/gpL4Gl8c/smeLI7WETXWmtBfoe6JHIrSf+O5r8tf8Agn54IsvHn7UnhOz1&#10;OITafE73MkRl2JIV+6v+1/u1+5PxI8KxeO/APiTw3L/q9X06eyP/AG0jZf61+fn/AATV+C1tpfgO&#10;fxelnaanqMXiuXTo4pvk+zRxfK0u7+JvSvLyzMvq2TYmj9rp/wBvf8MVOHNVifevxU+GukfF34d6&#10;z4P1nzYtL1OE20pgOxgP9mvgbxB/wR5t9N8RaVf+DPH8sMVrdRXEkWt2odvlbd8pj21+lhFIK+bw&#10;eaYvL1KGHqcqfQ2lCMj55/bV8BL4s/ZN8XaU5lmmsdOS6jEPWR4dtey+A9Eh8PeCNC0y2HlxW1jF&#10;Eg9PlFa95Z2+owTW9xEJoZBh45BlTVpOM1ySxDlRjR7Ny++w7an5Xfts/sHfF341/tFeIPFXg/Qr&#10;O80W7itwks19Fb/Osaq3ys3tX0X+xR+yprHgH9nXXvh58WfD+nzw399JJ9hNxHcpIjKPm3L91v1r&#10;7FboOM0ozjmvWrZ5i6+Fjg525I2t30JVKMXzn59+Av8Agm9J8Fv2sfCnjbwjef2j4FtZJbiS1u5V&#10;Fxp77cKv/TRfm+vrX3zdafb3kHkzwRTRcHy5U3LweOKtjpz1o7V5+Lx+IxzjLEy5pRVrlKEY7DiM&#10;1zlj4H0TTfF+peKLezji1rUoI7a5uh1lRPuiuj3UtcSbRQUUUUAFFFFADeMivEPh78AIvh5+0f8A&#10;ETx/Yn/QPF1jZ/aIT1+1RtJub6bSle3Y5oz2q4Vp0lKMeq1CwtfN3/BQjTJNU/ZF+IEccRlMdosu&#10;I+211r6PU1Q1bRbHxHpVxp2pWkV5YXCeXLDKNySJ71eFrewrQrfytMUo3Vj+dL4AaLF4m+OHgDSp&#10;P9Xe63axH/gUq1/Rvawi3gjT+4ip/SvP9K/Z7+G2iahZ3+neCdHs7u0kWW3lhtVVonX7rLXo2McV&#10;7+fZ1HOKlOcI8qijGnS9mPooor5o3CiiigAooooAKKKKACiiigAooooAKKKKACiiigAooooAKKKK&#10;ACiiigAooooAKKKKACiiigAooooAKKKKACiiigAooooAKKKKAPHP2j/2nfBf7Lvgf+3/ABfeHzZy&#10;Y7LTofmuLx/7qD+bdBXxyP8AgrT4l1KA+ItN+B2tzeBov9bqHzNhf4v3oXy682+KtpN+19/wU3sv&#10;BmsQyz+GfDU/ky2vmfJ5MXzSf99V+rln4e0zT9Ki0u2061h0+NPLFqIl2BP92gDxf9l79sXwJ+1h&#10;4fvLnwtNNZa1ZJm80W8/4+LYN91v7rr/ALS/SvJP+CXH/Ij/ABS/7HO+/wDQq+afi1oEX7GH/BSn&#10;wlq/heKHTfD/AIukikksIf8AVRwzt5M/y/729hX0v/wS+8v/AIQ34p+V/q/+Ezvsf99UAfbFFFFA&#10;BRRRQAUUUUAFFFFABRRRQAUUUUAFFFFABRRRQAUUUUAFFFFABRRRQAUUUUAFFFFABRRRQAUUUUAF&#10;FFFABRRRQAUUUUAFFFFABRRRQAUUUUAFFFFABRRRQAUUUUAFFFFABRRXO/EDxJF4O8E69rc/+qsb&#10;KW5P/AUoA+M/2v8A/goRqfw++IsHwp+Dmix+MvH8knlXn7tpktpP+eSov3pPXsvevKta+K/7dfwJ&#10;spvHHjDw/p/ibw3AnmXNhEIZfKRv4mWA+Yu39Kz/APgkD4bXx38Qvij8S9dll1PXvOW3+1T/ADNv&#10;lbzGf/e4r9R76xh1GzmtLiMTQzI0ckfqrUAeJ/sk/tXeG/2rfh0Nf0eIadqtq/k6ppUkmXtpj/d/&#10;vK3Zq94r8kf2MPtXwD/4KSeOfhvbTeRoupPcxyWo+78q+dD/AN87q/W6gDlviH8QNC+F3hDU/FHi&#10;S+i03RtOh824mlPQf3R/eb0Wvzkg/bD/AGnf2ufEWsD4C+GbXRfClhM0cd/diNTJ6b5Zfk3f7K11&#10;P/BZ/wAf3GjfCXwl4VtLuWH+2NRaW5hi+7JHGvy7v+BV9d/sofD7Tfhl+z74H0PTIfJhj06KWQn7&#10;0kjLuZmoA+LvC37fHxm/Zs+Iuj+DP2k/CcUOlXr+X/wktpF82P76tH+7lVe+3mv0D8V/Erw34J8B&#10;3vjPV9Vgg8NWlp9tkvhJuTy8Dbt/vbu3qa+af+CpfwwtvHv7KfiDUnhi+3+HpE1K3nI+aNF/1i/8&#10;Cr4G+Lnx61vX/wDgmj8LfD9zqUrXUutz2Fx82PMs7bf5Ub92/g/74oA94h/bH/aY/a48U63F8A/D&#10;Nto3hXT5/Lj1S8VVMiZ6PLL8m5vvbV5ArR8Oft5/Gn9mPx9o3g/9pLwpENKvnI/4SCzi+cbm+8jR&#10;/u5FXvt5r7R/ZI+Hmm/DD9nXwDommQ+TF/ZcFzIf45JJV8xmb/vqvJ/+CnnwwtfiH+yz4gvZIYjf&#10;6CV1K3l/jj28N/OgDjf2qNVtdb/bL/ZP1DT5or2wubu6lt5Yj8kiMq7Wr7tr8dfgN44vfHOvfsbS&#10;apL9ru9M1jUdN8z+PyVWPy//AEKv2KoAKKKKACiiigAooooAKKKKACiiigAooooAKKKKACiiigAo&#10;oooAKKKKACiiigAooooAKKKKACiiigAooooAKKKKACiiigAooooAKKKKACiiigAooooAKKKKACii&#10;igAooooAKKKhnlEEMj/3FzQB+XX7fXxn8ZfH39orRf2ePhvrEmmQ71h1G4iufJS4mYbmVmXnai9V&#10;716Hb/8ABG34X/8ACB/2fPr2t/8ACSlMvrQlXG/08rGNufxrxr9hY23jv/go98TPEE8H+qe+uY/N&#10;/wCWe6XbX620AflL+xJ8VfF37Kv7U2qfs7+P9Zl1PRrmf7LpU0xZkjm27ofJz/DIrbdvQNX6tV+R&#10;v/BTXU5fh/8AtyfC3xRZ/wDH1Fa2dyPJ+/vjuW+av1osJRcWcE3/AD0RZPzUUAcL8evixYfBH4Te&#10;JvGeof6rS7VpYx8x8x/4V496/ML9mL9mPXP+Ci+ua98V/i34l1H+yY77yrOws/kEn8TIm75VjX7v&#10;y819O/8ABXjxfL4e/Za/s6Ppq+oxW0n0X5q9I/4JvWEem/seeAVQ582Bpf8AvpqAPjr9rb/gnZ/w&#10;zb4SvPiv8GPE2q6O+hD7Tf2Mt1saOBdvzROuC3urda+rv2av2zrH4ifsi3fxP8SbRqvh20li1mJc&#10;L5k0a/K3+z5nGP8Aer6E+KmhWviX4a+KtLvIhNa3Om3EciyjcuPLavw4+B3joaJ+xB8d/DvkEnU7&#10;3T5Elz/q9rrQB7R+z18BfFP/AAUu+Inib4ifEjxNf2fgq1vmii0+0lG7f1WKJfuxqq9W25Nd5+1X&#10;/wAEy7L4LeCL34l/BzX9W0vVvD8f2mWwMjF5EX7zROvzbv8AZ6Gvp3/gl/oNtpH7HnhOe3ijEt88&#10;91IR3fft/wDZa+m/FlrHqHhbWLeQeZHJayoR/wAANAH5SfEX9pO4/aS/Yi+HeoavMJvFOh+NtMsd&#10;VGMeYfn8uX/gSrX62WH/AB52/wDuL/6CK/ns+G2u3Vp4P8TeFz/x6/8ACZ6dff8AA452j/8AZq/o&#10;TsP+PO3/ANxf/QRQBZooooAKKKKACiiigAooooAwNS8IaFrUvm6jpFheyjgSXNskjD8SKr/8K48J&#10;np4c0v8A8A0/wrpM56c0YLUuVFqrUivdb+85v/hXHhP/AKFzSv8AwDT/AAoh+H3hiGYSx+HNLikT&#10;7kq2ibh+OK6XBowaOVD9tV7v7x1FFFMzCiiigAooooAKKKKACiiigAooooAKKKKACiiigAooooAK&#10;KKKACiiigAooooAKKKKACiiigAooooAKKKKACiiigAooooAr3NpDdACaGKUf9NIw9fM3xj8A/BX4&#10;OfGCz+OvjrWY9B1sW66db+dL+5k/3Yv4vvV9Q1+Tn7RHw1uf2wv+ClUPw61O9ms/DWh2KyXMXmf8&#10;sI/mk8r+6zbkWgD68/4eF/s1f9DlpX/gN/8AWrN1z/gpL+zz4dsjeaf4hj1O7P8AqrTTrJvOkfdt&#10;2/dr4w+Mf7IHww+EX7efgDwheaPMfh14mtP3en/aW3+dsaP7/wB7/WYarX7Q/wCyH4H/AGKvjr4B&#10;8drpf/CT/DbU9SW3udG1Hc/2Jwy4bf8AxL6bqAP1s0bVI9b0axv4wY4rqCO4jEn3gGXcM1pVR0m5&#10;tb7S7Oe1x9llgSWL/cZfl/Sr1ABRRRQAUUUUAFFFFABRRRQAUUUUAfI//BU7/kzXxb/13tv/AEat&#10;e2fs0/8AJAfAH/YIg/8AQa8T/wCCp3/Jmvi3/rvbf+jVr2z9mn/kgPgD/sEQf+g0AemUUUUAFFFF&#10;ABRRRQAUUUUAFFFFABRRRQAUUUUAFFFFABRRRQAUUUUAFFFFAHB6jHYn4saNJLY3cuo/2dL5d2N3&#10;kxpu+63bdXeVxOoXkafFPR7b+05IZJNPlkFgPuSfN96u2oAKKKKACiiigAooooAKKKKACiiigAoo&#10;ooAKKKKACiiigAooooA4/wAdLavcaD9osrq8/wBOXyvI3fu3/vP/ALNdhXKeNrmO3l0YSalLZCS9&#10;UARf8tf9muroAKKKKACiiigAooooAKKKKAG+1Gc0uOc1x3xX8dx/DL4c+JPFUsRnj0eylujGO+1d&#10;1EYOTUYgdeK/EP8A4KoXn2r9rTVB+7/dWNrHx/ud6/ajwzrUfiHw7pmqR/dvbWK5H/AlDV+Df7e2&#10;rSa1+1Z47kki8kxXXlY/3Vr7rg2nfMZS/lTOXEP3DxLTPDOpa3pepahYWcs9ppkay3ssYyIkZlXc&#10;3/AmFfuh8Bv2TfhjZfBDwPZ6v4M0PWrqPS4LiS7u7JXeR5F8wnc3+9XyX/wSX+CWmeLvB3xF13W7&#10;MXdpqSJo/lTR/JKn32/75ZUr9O9J02LR9Ks7C3GIbWFLeP8A3FXatdHFWb1Ktf6pD3eR9PQVCnZc&#10;5ZggjtIYoowI4o12IP8AP0qxRRX56dYUUUUAFea/AWOwi8BD+y9M1DS7T7bc/wCjalu87f5rbm+b&#10;+H0r0qvOvgjqNvqXgNZ7bWbrxBF9qn/0u8j2OP3h+Xn+7QBzelfCKVf2pta+I91CDG+gwaZZyf8A&#10;At0leyheAKdkdqKqpUlW5XPorBYdRRRUgFFFFABRRRQAUUUUAFFFFABRRRQAirtpaKKACiiigCtH&#10;axQ3EskcWJJPvv61zKJbf8LKmf7FdfbPsK/6V83k7N33f7u6uvrlFuov+FizQf2lL5v2JT9g/g+9&#10;9+gDq6KKKACiiigD5Y/b4+Fdr4n+BPjjxHFB5ut2uiNbRcbvk37m/wDQq1f+Cf3wvHwu/Zg8J2kk&#10;MMV/qUP9pXEkX/LQy/Mv/jte+63oll4h0m90u/hE1jdRtFPEejo3WjQdFsfDOi2Ol6fCLewsoUto&#10;Ih/Aijaq16Dx03gvqn97m/Anl97mNWiiivPKCiiigAqneWUOpWc1tcQrNbSJ5ckUv3XWrlFAHz/8&#10;X/2UvBHiT4WeKtK8N+B/D1pr99YyxWc/2KNNkjfd+bb8tfnD8N/+CZHxq0Hx74a1C9s9OhtLW9il&#10;llF0r+Wituav2c60dK97BZ5jMDCUISvzd9TKVKMj8hfF3wg/4RT/AIKp6ZpkX7m01PVV1eOWX7n7&#10;yJpG/wDHq+rv+CoHw0f4gfBjw29svm6ja6/bQ2//AG2YK3/oNdB8fPhrM/7Y/wAAfHUXleRFPfaT&#10;ONnzF2tZpEb/AMdr6H8aeB9J8e2dnZ6vD58FrexXsY/6aRnctdmIzOSqYPEfyR/WSJUPiNHwxpf9&#10;jeH9LsP+fW1ih/75UCtak6Clr5Ru7NxpGVxXgvh34UWHwn0YaYNNmn0+58Xf2lZw6bu3R+YrfPLt&#10;/wCB5/4DXvXYcVx3xDuo7aPw/wCbqUumGTV4I4zEN3muVk/dN/stVRm1GUejGdnRRRSEFFFFABRR&#10;RQAUUUUAFFFFABRRRQAUUUUAFFFFABRRRQAUUUUAFFFFABRRRQAUUUUAFFFFABRRRQAUUUUAFFFF&#10;ABRRRQAUUUUAFFFFABRRRQAUUUUAFFFFABRRRQAUUUUAFFFFABRRRQAUUUUAFRTnbDJ7LUtFAH5G&#10;fsNXEuo/8FLPH9xcTefL/wATH97X651+SHwm1CL4K/8ABWLX7C/hltLXXbqe2tv+2y/J/wCPV+t9&#10;AH5N/wDBXtvsv7RXwhuI8Qyix/1o+9/x8tX0N/wSwH/FuviK/r4pnr54/wCCiF7bfE/9vv4UeD7A&#10;/bJrFLOyvIQN/lvJctJ93/rmyV73a/8ABMOXQ77U5PD/AMcfGXhq0vp2uZLTTtqJvb/gVAH3Tuo3&#10;V8Qf8O4fE3/RyHxD/wC/o/8AiqP+HcPib/o5D4h/9/R/8VQB9v7qN1fEH/DuHxN/0ch8Q/8Av6P/&#10;AIqj/h3D4m/6OQ+If/f0f/FUAfb+6jdXxB/w7h8Tf9HIfEP/AL+j/wCKo/4dw+Jv+jkPiH/39H/x&#10;VAH2/uo3V8Qf8O4fE3/RyHxD/wC/o/8AiqP+HcPib/o5D4h/9/R/8VQB9v7qN1fEH/DuHxN/0ch8&#10;Q/8Av6P/AIqj/h3D4m/6OQ+If/f0f/FUAfb+6jdX5U/EH9nTxl4J/aj+Hfwpi+PHje40/wAV2Vzd&#10;T6hLdfvrd48/KnzV7v8A8O4fE3/RyHxD/wC/o/8AiqAPt/dRur4g/wCHcPib/o5D4h/9/R/8VR/w&#10;7h8Tf9HIfEP/AL+j/wCKoA+391G6viD/AIdw+Jv+jkPiH/39H/xVH/DuHxN/0ch8Q/8Av6P/AIqg&#10;D7f3Ubq+IP8Ah3D4m/6OQ+If/f0f/FUf8O4fE3/RyHxD/wC/o/8AiqAPt/dRur4g/wCHcPib/o5D&#10;4h/9/R/8VR/w7h8Tf9HIfEP/AL+j/wCKoA+391G6viD/AIdw+Jv+jkPiH/39H/xVH/DuHxN/0ch8&#10;Q/8Av6P/AIqgD7f3Ubq+IP8Ah3D4m/6OQ+If/f0f/FUf8O4fE3/RyHxD/wC/o/8AiqAPt/dRur4g&#10;/wCHcPib/o5D4h/9/R/8VR/w7h8Tf9HIfEP/AL+j/wCKoA+391G6viD/AIdw+Jv+jkPiH/39H/xV&#10;H/DuHxN/0ch8Q/8Av6P/AIqgD7f3Ubq+IP8Ah3D4m/6OQ+If/f0f/FUf8O4fE3/RyHxD/wC/o/8A&#10;iqAPt/dRur4g/wCHcPib/o5D4h/9/R/8VR/w7h8Tf9HIfEP/AL+j/wCKoA+391G6viBf+CcPiYf8&#10;3IfEP/v6P/iq8G/Z6/Z28Z/Gz4i/FfwvefHjxvpsXgzVF0y3lgud73Cf3n+agD9WN1G6viD/AIdw&#10;+Jv+jkPiH/39H/xVH/DuHxN/0ch8Q/8Av6P/AIqgD7f3Ubq+IP8Ah3D4m/6OQ+If/f0f/FUf8O4f&#10;E3/RyHxD/wC/o/8AiqAPt/dRur4g/wCHcPib/o5D4h/9/R/8VR/w7h8Tf9HIfEP/AL+j/wCKoA+3&#10;91G6viD/AIdw+Jv+jkPiH/39H/xVH/DuHxN/0ch8Q/8Av6P/AIqgD7f3Ubq+IP8Ah3D4m/6OQ+If&#10;/f0f/FUf8O4fE3/RyHxD/wC/o/8AiqAPt/dS18c+CP2BNf8ACHjDRdcuPjx431qLTbpLmTT7uX9z&#10;c7f4X+avsagAooooAKKKKACvHv2uY/N/Zk+JaJnnQ7n/AFfX7tew1geOfDsXi3wfrOjz/wCqvrKW&#10;2P8AwJaAPzu/4Ijn/i3PxGH/AFFIP/RVfphX5Q/8EkfGMPwz+LPxK+FniBf7N1u4n82OK7k2v5kL&#10;MrR/72Dur9T9T1G20axnvryaO3tLeNpJZpX2JGq96APyYhXf/wAFhrzy/wDn+X/0QtfrtX5I/sQ3&#10;Vz8e/wDgo545+JEEXm6VY/bJPN+8vzboYW/8d3V+tPnR/c8wZ+tAH5O/8FrF/wCK3+GcmD/x6S/v&#10;P4f9ZX6efCtt3w18Mn/qG2//AKLWvhL/AILO/D651z4PeFPFFpZyzf2PqLxXM0X3I4ZF+Xd/wKvq&#10;v9jz4qaR8X/2dvBmuaXNGRFYR21zD5m9reaNdrI1AGd+3t/yZ98V/wDsBy/0r8OfF0cqfs6fDuQ+&#10;aIv7Rvv3p+59+v14/wCCqXxUsfAX7Les6O08X9q+JZFsLe1MnzyR/wDLRtv+yMV8K/F74EaxpP8A&#10;wTI+F3iCTTJPtVtrEupXEoH+rsrnd5bP/wAC2f8AfdAH7FfCc7vhb4NP/UHs/wD0Qtecftwf8mo/&#10;E3/sDy079jT4q6X8Xv2bfBGs6ZLF5lvpsVhcwiTe1vPCvlsr+/y7v+BV5X/wVE+LFr8O/wBmHWtL&#10;86L+0fEDrYwW5k+Yp95m2/hQB+fH7IU0dj45/Z1ubuaGztIvEt5+9lk2J91f4mr9pf8AhZ/hH/oZ&#10;tJ/8DYv/AIqvhP8AY+/Ye8GfGH9kvwC/xL0ea4uo5Lq9sjDctC6QT7f7v+7Xqn/Dq39nz/oX9V/8&#10;GclAH0x/ws/wj/0M2k/+BsX/AMVR/wALP8I/9DNpP/gbF/8AFV8z/wDDq39nz/oX9V/8GclH/Dq3&#10;9nz/AKF/Vf8AwZyUAfTH/Cz/AAj/ANDNpP8A4Gxf/FUf8LP8I/8AQzaT/wCBsX/xVfM//Dq39nz/&#10;AKF/Vf8AwZyUf8Orf2fP+hf1X/wZyUAfTH/Cz/CP/QzaT/4Gxf8AxVH/AAs/wj/0M2k/+BsX/wAV&#10;XzP/AMOrf2fP+hf1X/wZyUf8Orf2fP8AoX9V/wDBnJQB9Mf8LP8ACP8A0M2k/wDgbF/8VR/ws/wj&#10;/wBDNpP/AIGxf/FV8z/8Orf2fP8AoX9V/wDBnJR/w6t/Z8/6F/Vf/BnJQB9Mf8LP8I/9DNpP/gbF&#10;/wDFUf8ACz/CP/QzaT/4Gxf/ABVfM/8Aw6t/Z8/6F/Vf/BnJXkH7W/8AwT3+DPwj/Z58ZeLfDej3&#10;9premWvm200upSOI33LQB97/APCz/CP/AEM2k/8AgbF/8VR/ws/wj/0M2k/+BsX/AMVXxb8DP+Cb&#10;nwL8d/B7wZ4g1TRdRn1G/wBOguriYalIvmSMu5q7r/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5n/4dW/s+f8AQv6r/wCDOSj/AIdW/s+f9C/qv/gzkoA+mP8AhZ/hH/oZtJ/8DYv/AIqj&#10;/hZ/hH/oZtJ/8DYv/iq+Z/8Ah1b+z5/0L+q/+DOSj/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82PGP7EXwn0j9vLwD8MLXR7r/hD9X8L3WpXtqb2TfJOnnbW3f8ASvo//AIdW/s+f9C/q&#10;v/gzkoA+mP8AhZ/hH/oZtJ/8DYv/AIqj/hZ/hH/oZtJ/8DYv/iq+Z/8Ah1b+z5/0L+q/+DOSj/h1&#10;b+z5/wBC/qv/AIM5KAPpj/hZ/hH/AKGbSf8AwNi/+Ko/4Wf4R/6GbSf/AANi/wDiq+Z/+HVv7Pn/&#10;AEL+q/8Agzko/wCHVv7Pn/Qv6r/4M5KAPpj/AIWf4R/6GbSf/A2L/wCKo/4Wf4R/6GbSf/A2L/4q&#10;vmf/AIdW/s+f9C/qv/gzko/4dW/s+f8AQv6r/wCDOSgD6Y/4Wf4R/wChm0n/AMDYv/iqP+Fn+Ef+&#10;hm0n/wADYv8A4qvmf/h1b+z5/wBC/qv/AIM5KP8Ah1b+z5/0L+q/+DOSgD6Y/wCFn+Ef+hm0n/wN&#10;i/8AiqP+Fn+Ef+hm0n/wNi/+Kr5n/wCHVv7Pn/Qv6r/4M5Kkt/8Aglp8Aba4gni8P6iJo5FkydSk&#10;oA+ulbdS1Vs7SKxtIbeP/VRIsaD/AHatUAFFFFABUF1H51vLF/fRhU9FAH5K/wDBPq0Phf8A4KH/&#10;ABS0a7/4+/8ATo/++Zd1frVX5G/ta6Hq37Fn7cmjfGjTtGln8H6xP5txKOULt8s8f+y38Qr7msP2&#10;/vgXeeAf+Es/4TrT4LMLl7SU4u9/9zyvvbqAPhT/AIKpWX/CUftk/C3Q7P8A4+5bG2j/AO+rptv/&#10;AKDX616bGINLs0/55wp/6DX5Mfs/Wut/t1/t7y/FoWN1B4A8NXa3FtJd/dj8r/URD+8zN8xXtur7&#10;d+Of7d3gL4CfFTTfh/rlvqNxrd8Lfy/skWUHnNtWgDyP/gsToFxqf7MtleRD91Y6vFJJ/wAC+WvW&#10;/wDgnPeR3v7Hnw72dIrRov8Avl67T9q74Q/8L8/Z88V+Erfm8vrXzLM/9Nl+aOvg/wD4J1ftd6P8&#10;AtL1L4MfFy7l8JX2mXzmyl1GPZDFub5om/u/N8wbpzQB+l/xDvY9O8BeJbmT/VxadcSH/v21fg78&#10;GvBl9q37Fnxq8QRzRC10y9sY5Yj9/wCZ1r77/b6/b78D2fwn1rwD4B1qLxP4q8Qw/YfM05t6W0cn&#10;3m3rwzfwhavfsofsTyWP7CfiXwd4jspbLxL45t2vbmGU7PKfZutVf+7t+XdQB6l/wTJvYr39jXwN&#10;GnPlJPHJ9fNavpbxLKtt4e1OR/8AVpay5/75r8pv+Ce37Vth+yxqviD4MfFvzfDBttRf7NdXcbYi&#10;mztZH/urxuDdK+g/22/+Cgvw/wDCXwn1rw34I8TQ+IPGGsWrW1sdJPnLbbvl8x2+7/wGgD8zvhn4&#10;c1jXNE8c65omjXetRWHiG1kktbOJnm2ee0n8P+7X6dQ/8FMRFBHH/wAKN+IXyIuf9B/+xq3/AMEt&#10;v2fNT+DHwNvNX8SWcllr/iudL6S1l+/HAqkRbh/CW3u22vtH7PH/AM8hQB8Tf8PN/wDqhvxC/wDA&#10;L/7Gj/h5v/1Q34hf+AX/ANjX2z9nj/55Cj7PH/zyFAHxN/w83/6ob8Qv/AL/AOxo/wCHm/8A1Q34&#10;hf8AgF/9jX2z9nj/AOeQo+zx/wDPIUAfE3/Dzf8A6ob8Qv8AwC/+xo/4eb/9UN+IX/gF/wDY19s/&#10;Z4/+eQo+zx/88hQB8Tf8PN/+qG/EL/wC/wDsaP8Ah5v/ANUN+IX/AIBf/Y19s/Z4/wDnkKPs8f8A&#10;zyFAHxN/w83/AOqG/EL/AMAv/saRv+CnAUb/APhRvxCx/wBeX/2NfbX2eP8A55Cs/wARrHH4e1R8&#10;f8usv/oDUAfE2jf8FVNI8SWf2zSPhB471S13NF51nbeYm9fvL8o+9Wh/w83/AOqG/EL/AMAv/sav&#10;/wDBK8+f+zzrXmfvf+Ko1H/0ZX2V9nj/AOeQoA+Jv+Hm/wD1Q34hf+AX/wBjR/w83/6ob8Qv/AL/&#10;AOxr7Z+zx/8APIUfZ4/+eQoA+Jv+Hm//AFQ34hf+AX/2NH/Dzf8A6ob8Qv8AwC/+xr7Z+zx/88hR&#10;9nj/AOeQoA+Jv+Hm/wD1Q34hf+AX/wBjR/w83/6ob8Qv/AL/AOxr7Z+zx/8APIUfZ4/+eQoA+Jv+&#10;Hm//AFQ34hf+AX/2NH/Dzf8A6ob8Qv8AwC/+xr7Z+zx/88hR9nj/AOeQoA+Jv+Hm/wD1Q34hf+AX&#10;/wBjR/w83/6ob8Qv/AL/AOxr7Z+zx/8APIUfZ4/+eQoA+Jv+Hm//AFQ34hf+AX/2NH/Dzf8A6ob8&#10;Qv8AwC/+xr7Z+zx/88hR9nj/AOeQoA+Jv+Hm/wD1Q34hf+AX/wBjR/w83/6ob8Qv/AL/AOxr7Z+z&#10;x/8APIUfZ4/+eQoA+Jv+Hm//AFQ34hf+AX/2NH/Dzf8A6ob8Qv8AwC/+xr7Z+zx/88hR9nj/AOeQ&#10;oA+Jv+Hm/wD1Q34hf+AX/wBjR/w83/6ob8Qv/AL/AOxr7Z+zx/8APIUfZ4/+eQoA+Jv+Hm//AFQ3&#10;4hf+AX/2NH/Dzf8A6ob8Qv8AwC/+xr7Z+zx/88hR9nj/AOeQoA+FNW/4KraP4f8AsSap8IPG+mfb&#10;n8q2+122z7Q/9xNy/M1af/DzYf8ARDfiF/4A/wD2NO/4KOt5HiT9nTyz5P8AxW8X/oK19r/Z4/8A&#10;nmKAPiX/AIeb/wDVDfiF/wCAX/2NH/Dzf/qhvxC/8Av/ALGvtn7PH/zyFH2eP/nkKAPib/h5v/1Q&#10;34hf+AX/ANjR/wAPN/8AqhvxC/8AAL/7Gvtn7PH/AM8hR9nj/wCeQoA+Jv8Ah5v/ANUN+IX/AIBf&#10;/Y0f8PN/+qG/EL/wC/8Asa+2fs8f/PIUfZ4/+eQoA+Jv+Hm//VDfiF/4Bf8A2NH/AA83/wCqG/EL&#10;/wAAv/sa+2fs8f8AzyFH2eP/AJ5CgD4m/wCHm/8A1Q34hf8AgF/9jS/8PNh/0Q34hf8AgD/9jX2x&#10;9nj/AOeQo+zx/wDPIUAfGv8Aw8jH/RE/iF/4A/8A2NFfZfkx/wDPMflRQBLRRRQAV+ZP7aWn+Mv2&#10;WP2udB/aK0DRpde8KXVqtjqsVqP++ldudu75MN/sV+m1fFS/tO+N/E3/AAUAvPg2kOlReBbXT2ku&#10;LbULdfNuNq/MyOfvfe+79aAPFf8AgoVFrfizw78CP2ktD0e7+yaYlte3mnwne9tDKy3C73A4/wCe&#10;e71evNv2z/21ND/bH0rwD8O/htouo393dX0Nzeie32OJ/lxEn97HzZav11bRLGTSf7LezhOmeT9m&#10;+yeWPK2fd27f7tcT4G/Z1+GXwz1ubV/CngbQ9A1SUYe7sLJUlP8AwKgDq/BWmSaJ4O0HTrj/AF9p&#10;Y29vJ/vrGqt/Kt6iigAooooAKKKKACiiigAooooAKKKKAPkf/gqd/wAma+Lf+u9t/wCjVr2z9mn/&#10;AJID4A/7BEH/AKDXif8AwVO/5M18W/8AXe2/9GrXtn7NP/JAfAH/AGCIP/QaAPTKKKKACiiigAoo&#10;ooAKKKKACiiigAooooAKKKKACiiigAooooAKKKKACiiigDkLxrsfEPTUWazFp9il3wyhftDtu4Zf&#10;9muvrjNUj/4ujo7/ANj+b/oMv/E2/wCePzf6v/gVdnQAUUUUAFFFFABRRRQAUUUUAFFFFABRRRQA&#10;UUUUAFFFFABRRRQBzXit7lZ9H+zz2kI+1r5gu/40/wBj/arpa5Xxsu6bRf8AiWf2l/pq/wDbL/ar&#10;qqACiiigAooooAKKKKACiiigBh5rxL9tDVf7F/Zg+Itx5XneZpUsW3/eXbXtw6182/8ABQ3VpdF/&#10;ZJ8czwfekjiiP/ApFWu7Loe0xlGP96P/AKUTPYyP+CdPxXg8f/sneHZZp5Zbvw+kmmXks/3iY/m3&#10;fTay1+OX7RnieLxn8d/HGswf6m71WeSPnd/FXp37Mn7Y2p/s1fDTx9ommWhvdU11Ik04y/6mzfay&#10;ySv/AHvl2YWvDfBllL4n8faNbSfvZb7UYkk990g3V+xZXlUsuxuKxc4+70/9KkefOfOoxP3U/YM+&#10;HH/Csv2YPBunSD/SbqD7dL/vyfNX0MO9ZXhvS4tD8O6ZYQcQ21rHCg/3VxWpngV+LYmtKvXnVl9p&#10;noJWiPooorAoKKKKACuG+Ej30nhHdf3mnXs/2qb97pu3ysb/AJfu/wAXrXc1578E4zH4HUP4e/4R&#10;r/S5/wDQM7sfvD8//AvvUAehUUUUAFFFFABRRRQAUUUUAFFFFABRRRQAUUUUAFFFFABRRRQAVzQa&#10;6/4TU4mtTa/ZF/cj/Xfe+9/u10tcsif8XEmf+zP+XFR9v/4F92gDqaKKKACiiigAooooAKKKKACi&#10;iigAooooAKKKKAKk1lb3E0LSRRyyRPvjMiZKf7vpVuiigAooooAK5XxublItHNtPaQ/8TGLzBd7c&#10;SJtb5U/2vSuqrj/iEu+PQR/ZX9pf8TWDn/n3+WT97/wH/wBmoA7CiiigAooooAKKKKACiiigAooo&#10;oAKKKKACiiigAooooAKKKKACiiigAooooAKKKKACiiigAooooAKKKKACiiigAooooAKKKKACiiig&#10;AooooAKKKKACiiigAooooAKKKKACiiigAooooAKKKKACiiigAooooA+Iv2/v2GdX/aFvtG8b/Dy8&#10;ttN8faSPLzLI0LXKL9397n5WXtXill+0R+3X4a8Of8IvJ8IZdT1G2i+y/wBvHTZHeTt5u9X2M3+1&#10;09q/UiigD8/P2Ef2EfF/w5+I+pfF74v3kWpeNL6N/s9p5vnPE8n+sllbpu2/KF/hr9A6KKACiiig&#10;AooooAKKKKACiiigAooooA+Ufi98IPFniL9uT4Q+O7DTPO8K6Hp13FqF/wBo3ZW2/wBK+rqKKACi&#10;iigAooooAKKKKACiiigAooooAKKKKACiiigAooooAKKKKACiiigAr5P/AGQfg94u+G/xo+O+seId&#10;N+xaf4g1tbrTpv8An4j+b56+sKKACiiigAooooAKKKKACiiigAooooAKKKKACiiigAooooAKKKKA&#10;Pgz9r/8A4JwXHxY+If8Aws/4Y6//AMIp45G24liPyRXE6/dlV1/1bev3s15NrH7Jv7bHxgsYvCnj&#10;/wCItpD4Uudsd5JHfRvvT/bWNFZ/zr9TKKAPE/2XP2YPC37LHgBfDfh4G8u5n83UNUmCia5m2j/x&#10;30XtXz/D+xX8Tof23T8Vv+E0z4K/tttR/sb7bNkQtEy7dmdv3q+7KKAOU+I/w80T4r+CNY8K+I7T&#10;7ZpGpwNb3EXtz8y+hr83Y/8Agnx+0d+zf4ov3+AvxGhPh+/bzJIryVbZx/dV0ZXVm/2lxX6m0UAf&#10;ml8Ov+CcnxN+LXxLs/Gn7SfjL+3/ALD9zSrOVZvN2/dXeqhVT1VVya/QHxh8NvD3jnwDqXg7VtNj&#10;m0C9tPsUlpENiiPHyhcfd29vTFdZRQB+WMf/AAT0/aJ/Zt8UX1x8AviLAdE1H/Wx3kq2zhN3yq6s&#10;rqzf7S7a3vAP/BOP4nfGH4iWfjD9pTxmdfFjt8vSrOVZfNC/dUuqhVX1VVya/TCigCjp+nWuk2MN&#10;nZwxW9rbosUUUQ2rGi/dWr1FFABRRRQAUUUUAFFFFABRRRQAV5L+1H8KtT+NvwJ8V+C9Inis9Q1S&#10;Dyo5Zvufer1qigDhvgv4Kuvh18K/DHhm+minu9LsYrWSWH7hZVC8V3NFFABRRRQAUUUUAFFFFABR&#10;RRQAUUUUAFFFFABRRRQAUUUUAFFFFABRRRQB88+KvgDret/tp+B/i3Dd2o0DQ/D1zpNxbE/vfOk8&#10;3bt/2f3or6GoooAKKKKACiiigAooooAKKKKACiiigAooooAKKKKACiiigDnPGvgLw98RvD0+h+J9&#10;Ftda0q5GJLS8Teh/+J/CvnSX/gmN+z7L4j/tT/hDP3W7P9n/AGmT7P8A+hbv/Hq+rqKAOc8E+APD&#10;3w38PQaH4Y0W10XSrYYjtLNNiD/4r8a4nx9+y98Lfil4xg8WeK/BthrHiG2EYi1GaSQOnltuj+6w&#10;HymvWaKAGqAo214z8ZP2RPhP8eZ/tfjHwla3uqbPLGow7obj/vtfvf8AAs17RRQB87/Cv9gr4KfB&#10;7VIdY0PwZazazbP5lvf6hK80kf5/L/47X0RRRQB498Y/2TvhZ8eZRceM/CVnqeoLH5Ud/wDNHcRj&#10;/fUjd/wLNch8Lf8Agn98EPhPq0Gr6V4OhvNVtn823u9SkeZ4/wDgJ+X/AMdr6QooARV20tFFABRR&#10;RQAUUUUAFFFFABRRRQAVWubaO9t5beTEkUiNG49mqzRQBx/w3+Ffhb4SaHNpHhDRYNB06Wd7l7aA&#10;ttMrfeb5ietdhRRQAUUUUAFFFFABRRRQAUUUUAFFFFABRRRQAUUUUAFFFFABRRRQAUUUUAcZ49+E&#10;vhH4nzaNceJ9Fh1ibRLr7dp0k5bNvN/fXaRzXZ0UUAFFFFABRRRQAUUUUAFFFFABRRRQAUUUUAFF&#10;FFABX5t/t7/CL41/Ev4z6Zq/w3+HUMN3oYil0/xnp1z5N5J97dE/zYZea/SSigD8toPE3/BQmGHy&#10;v7Mhm/6ay20FSReKf+CgZmg87R4RF5i+Z5VtBv2bvmr9RaKAM3w+bs6Hpn9of8hD7NH9o/66bBv/&#10;APHq0qKKACiiigAooooAKKKKACiiigAooooA+R/+Cp3/ACZr4t/6723/AKNWvbP2af8AkgPgD/sE&#10;Qf8AoNeJ/wDBU7/kzXxb/wBd7b/0ate2fs0/8kB8Af8AYIg/9BoA9MooooAKKKKACiiigAooooAK&#10;KKKACiiigAooooAKKKKACiiigAooooAKKKKAOG1Oe2X4saMjXt+Jv7NlKWkX/HtJ833n/wBr0rua&#10;4/UGkHxK03/icwxRfYZc6V5X72X5v9Zu/urXYUAFFFFABRRRQAUUUUAFFFFABRRRQAUUUUAFFFFA&#10;BRRRQAUUUUAch46kiiuNB8ye7hP25NgtP+Wn+y/+zXX1y/i5pFuNHEepw6YftS5Ese/7R/0zWuoo&#10;AKKKKACiiigAooooAKKKKAGjrXyj/wAFObt7T9jbxlJH1M1nFn2a6jVq+rR1r5A/4KoTTR/sha+s&#10;Y/dvfWe8/wDbda9TKFzZhQ/xx/Mip8DPxBxya9j/AGQvD/8Awk/7SXw/079z+91SM/vhuT5fmrx3&#10;ua+jf+Cedp9r/a78Af8ATK6aT/vla/oLNJyp4KtOHaR5UPiR+90YCDZUlFFfzSewFFFFABRRRQAV&#10;5r8Bp7a58AeZZ32palF9tuf3urf67/Wt8v8Au+lelVwfwdMjeEMy+ILTxNL9qn/0+0jVEPzfcwv9&#10;37tAHeUUUUAFFFFABRRRQAUUUUAFFFFABRRRQAUUUUAFFFFABRRRQAVySSxf8LJmj868837Cp8n/&#10;AJd/vfe/3q62uZDS/wDCeEDVIjF9iX/iV/x/f/1lAHTUUUUAFFFFABRRRQAUUUUAFFFFABRRRQAU&#10;UUUAFFFFABRRRQAVxPxKmiii8P8An3l3Z/8AE3g8s2f/AC0fa/yv/wBM/Wu2rkvHrSLHopj1mLRz&#10;/acQzLHv+0/K37hf9pv/AGWgDraKKKACiiigAooooAKKKKACiiigAooooAKKKKACiiigAooooAKK&#10;KKACiiigAooooAKKKKACiiigAooooAKKKKACiiigAooooAKKKKACiiigAooooAKKKKACiiigAooo&#10;oAKKKKACiiigAooooAKKKKACiiigAooooAKKKKACiiigAooooAKK+ePjz+3L8LP2cfF0Phzxfe3s&#10;OqSwfaPLtLJpvk/CuM8Lf8FRfgN4n1yDSx4hu9MmuP8AVTalYy28P/A3YYWgD66orM0jWrHxFpNv&#10;qWmXkN9p1ynmRXUEm5JE/vKwrToAKKKKACiivn/9pb9sbwj+y9qXhmz8SWWo3suuT+VH9ji3eUn9&#10;/wD2v93rQB9AUVT06/i1Kwgu4DmG4jWRD/vVcoAKKKKACiiigAooooAKKKKACiiigAooooAKKKKA&#10;CvFv2n/2nfDX7K/geDxH4ginvvtNylrBYWhUTSFv4uf4Vr2mvz4+Ky237U3/AAUQ8M+A7iGK98Ke&#10;AdOlvtRi++kk8i/cf/xygD7B+BHxs8P/ALQnwy0rxv4bMv8AZl9uAim+/G6ttdG/3TVz4yfFDTfg&#10;x8LvEfjjU4jNZ6NZPcmGIjdLt+6i/wC9Xxb/AME4tYufg78YPi/8AdVmmI0fUH1LR/Ol+TyN20qi&#10;/wC1uRq6P/gqFrXxUtPg9r1h4f8AD2kXvw7l04f2tql1cf6XbSbm4RM/3dvzUAO/Z1+OX7Tvxj1P&#10;w146uPCfh+D4aa7Osf2XztlzFa/8/P8Atf1r6v0P4x+DfEXj3U/Bel63a3niXTI/MvLCI/PElfFX&#10;7GvjH9pi1+BPhK30vwP4ZvfCsWgr/Yt1NfbJrn5f3fm/N8tfPfwZ8VftAwftsfEvUPD/AIN8MzfE&#10;aWyb+1dLmutltGny/Mjbvmb7lAH7I0V4Xd/G/V/g5+zbL4/+M1naaLrdhC8l7p+nS70kfcywxI39&#10;5vk/GvnPw/8AtO/tW/FjwtL8QvA/wv0CHwNKGlsrTVbgrfXMK/xKv8W7tigD9AKK8G/ZK/alsP2n&#10;vBd/qH9mS6Dr+j3RsdV0qf71vNXy9/w8m8dal4/8Y/Dfw34Gi17x9FrbaboVpDu8kQL96e4agD9G&#10;qK8c/Zp8UfE7xV4IvZfit4ftfD/ie2vmt/Kszuimh2KyyL/wJmr2OgAooooAKKKKACiiigAooooA&#10;KKKKACiiigAooooAKKKKACiiigAooooAKKKKACiiigAooooAK8w+On7Qvgz9nPw3Z6542vZbLT7m&#10;b7NEYYvNYvXp9fn/AP8ABZT/AJID4Z/7Da/+g0Aehx/8FT/2fZcg+IdRh95dMkC19D/DD4veEfjN&#10;4ch1zwfr1prOny94JBvjP9116q31rnvCnwd8C+Ifh5o6ah4O0OdbvTovPBsIvn3Rjd/DX5++LfAh&#10;/wCCdv7Z3gy98EXl2fAnjOb7Nc6LJI3lxbn27f7rbc7l7igD9WaK+eP2rf2ro/2ZpvA6HQJdePiX&#10;VF0391KqeX/tV7ne6v8AYvD0+peSf3Vo1z5X+6m7bQBqUV4B+xz+1JF+1d4A1HxNFoEvh9bW9a18&#10;mSTf5nH3q8TT/gplFrX/AAkuh+G/AGoa/wCP7XWJ9J0rw1aSb3uUi+9O+37sdAH1V8cfjFo/wG+G&#10;useNNbimnsbBP9Tax73kf+Faq/AP44aH+0P8M9M8beH4rqCwvS0flXabXjdfvL/9evHz+0t4guv2&#10;TfFfxA+Inwtm0XUdHjf7R4c1H7lztx8y7v4a9A+FPxX0/Uf2WtM+I+j+GodGsJNEl1ePRbTaiRhV&#10;Zto28fw0Ae10V+f2h/8ABUC++JvgfTB8Nfhbq3i7x1LG8mo6Ta7nh05FZlVnl/i3bdwr1H9lT9t+&#10;P48eMdY8AeK/Ct54G8f6RH5lxpd2eJP72z+JdtAH1hRXzX+0/wDti23wK1vRvB/h3w/d+OfiJrZ/&#10;0LQNP++if3nrwfxf/wAFEvi58ILzTdM8f/A6ax1DV51t9Olhuv3Nw7fdj3f3qAP0MoriPhJ4u1fx&#10;58OdF17xB4cn8J61fRtJc6LdndJbOGYbT/3yG/Gu3oAKKKKACiiigAooooAKKKKACiiigDyD9pD9&#10;pvwb+y94RsvEHi+W5+z3tz9mt4rOLe8km3dj/vmup+EXxV8P/G34e6P4z8MTyTaTqcXmR+cNrp6q&#10;6/wtXxT8cNCtf2vP2/8AR/hnqAlvPA3gbSJL7VIoZfkknki+Vv8AeVpUWp/+CZvii++Hni74pfAj&#10;WoRZ3fhnV5bqxhll3sYZG+4v+6qo3/A6APs74xfE7Tfgz8M9f8aawss2n6PatcyRRffkx/CK+Vv2&#10;ef2nv2ifjVqugeJpPhbpUHww1e68v7ULrZdxQf8APfaT81Q/8FRPHPxC0j4Oa/oej+DItT8F31j/&#10;AMTHX/N+ey+b+5WZ+xh8Y/jk/wALPBuhn4TwHwra6D/oetG62/aCqN5fybv4m+WgD7RsfiL4Z1Lx&#10;heeFLbX7CfxJZR+bcaXFMDNGh/iZa6ivxr+GvxX+M1n+3j4+8Uaf8LbW98f3VlGNR0D7V8lknkRr&#10;u3/7qpX6PWP7Qt78P/2dpfiP8XtFi8GX9tG8lzpUMm9t/wDCif3magD3aivgTR/2vP2l/iDoU3j/&#10;AMIfBW1PgCLEsVreXO3Ub2H+/Ev8X4V9H/sr/tOaR+0/4Cvdc0/TLrRtQ026ax1HS7v79tOv8NAH&#10;tlFfn9N/wUp1/VPFPjnwF4b8ATa/4/tdRex0LT7M70kRf9ZPcf3VX9a+n/2ZfiB8QPiJ8O5bz4le&#10;FP8AhEvE9tey20lpF9yVFb5ZU3fwtQB7FRRRQAUUUUAFFFFABRRRQAUUUUAFFFFABRRRQAUUUUAF&#10;FFFABRRRQAUUUUAFFFFABRRRQAVUvrqKwsp55yBFFG0sh/2V5ardYvjT/kT9e/68Z/8A0W1AHy5c&#10;/wDBU/8AZ+gmlj/4SDUZjH18nTnavSfgx+2h8I/j1qh0vwn4rhn1XtYXaG3mk/3Vb71fKn/BJLwZ&#10;4f8AFHws8cSavoGn6nLFrzeXLeWqzP0b+Jlrqf2/v2PvDdt8O9T+K3w90qLwz4+8Nuup/a9JHk+Y&#10;i/e+VcDNAH3tRXzF+z9+07e+Of2MYfipqcA1LW9O0qeW9tYX2ebNArZ/3d+0N/wKuv8A2RP2i/8A&#10;hqT4PxeN/wCxzoJkvZ7L7IZN/wDq9vzf+PUAe3UV816v+17/AGT+2DpvwN/4RqWU3Vp9p/tb7QvH&#10;7rzPuf8AjtZ/7SH7c2h/s0/Fjwz4U8R6NKNK1Oylvp9VEi/ugvRUT+Jt1AH1G3Svn/4PftjeEfjL&#10;8aPGfwz0uz1Cz1rw15pllu48RXCRusbMn935m/irlP2dP2qfiJ8ZfiZNpmufCDVvCfgq6tXvdK1+&#10;8DL8i/d87d/E69Kufs+fHvw/8Tv2ifix4UsPA1poGq+Gbpra51qLy/Nvtsm35sDd/DuoA+oKK+Ov&#10;iZ/wUV8PfCz4z+OPAGqaBeTX+h28H9nRWf7241a6kRWWBEH3fv8A3q8+h/4KV+Mvh/4x021+Lfwb&#10;1bwXoGtzrHp198+9OcZcNw3+6tAH6DUV598V/jL4a+DXwv1Px3r92YdFtYBcfuh88u77iovdmr5B&#10;l/b5+NUvhz/hPLf4A6j/AMK/8j7V50spFz5Ozd5mz+7/ABbvSgD7/or5i/ZC/av8SftPw3uo3nw6&#10;uvDPhoQLJZatJcrLFcvu2sn+8tfTtABRRRQAUUUUAFFFFABRRRQAUUUUAFfN/wALf28Phh8XPi/f&#10;fDnRL27OtWzvHHLLDthuWX72xq2f21PjCPgh+zd4y8SRS+VqJtDZWRB2v58p8tW/4Du3fhX5y+M/&#10;gdffsqfCz4BfGuz0yUeIIr5bnxNMZP8AWec25Vb/AIDQB+yNfH37Tf7Y3inwd8ZtG+D3wm8M2viv&#10;x/ewfarj7bLst7ZNu5fx2/NX05D4nk1nwPDruhww6lNdWS3VnD5vySsy7lXdX5L2Pxb+M6f8FAtT&#10;8UR/CyKbx/Lo8UUnhr7T8kcPlKqy7/8AdoA/Rz4T/FzxjY/DS91746aRpHw6u7W++z+ZFfb7eVNq&#10;7X3N93c25dtex6dqlprNhBeWM8V3aXKeZFLEdySJ6ivzJ/4KJ/FD4ueJf2WtMtfFXw6h8PaZffZr&#10;nVbsXW/7FdLPIFg/2tyqle1/sb/F/wCNWrWPgbw5rnwttdF8Ff2Wkcetw3X8Cr8rbKAPtmivkX9o&#10;H9trUfCfxUHwk+F3g6bxx8RJIRJL+82Wllu/56t/P0rltA/bZ+I/wm+I+g+Ef2g/AMPhqLxBdJba&#10;fr+kS+bZ72+VVdv978utAH3HRXz1+2X+0tcfsx/CzTfFllpkOqC51W2spRK+Ejhk3bn+X/ZHFeQ+&#10;D/22Pin8WviNpmoeA/hbNqnwglvVsZNbm3edJ/enT/ZWgD7jopFbdS0AFFFFABRRRQAUUUUAFFFF&#10;ABVeaeO2hMkkgijj6ySH5asV+W/7afi34k/tMfteab8AvAGv3WgaRa2v/ExkhlkhQ7vmmabbyyqu&#10;zC/7VAH6W/8ACZaB/wBB7Tf/AALj/wAaQ+M/Dy/8x7Tf/A2P/wCKr86IP+CL9gtvB5nxY1oShMyC&#10;K2Xbv/2fmqaL/gjFpkE0Eh+KWrTeVIsnlTWq7Plbd/eoA/SoEONy85p9Zmh6aNF0PTrDzfN+ywR2&#10;/meu1dua06ACqOp6pZaPZSXl/eQ2NrGPnmnkVEH1Y1er88P29dV1H48ftI/Dr9nS3vZdN0C/26lr&#10;M0P35U/hX/x2gD628H/tU/CTx54gk0PQPH2iajq0bNGbSK5G/wCXr1xXrNfC37QX/BNb4Tx/BnU5&#10;PBWjf8Iz4p0Oxe507VYriTeXj+b9783zbufmr0//AIJ6/G29+Ov7MugaprF2L3W7Ddpt5L/HIY/l&#10;V3/2mWgD6ari/iL8YPBXwl0kah4y8S6d4ftf+el5LsP/AHz1rqr67FpZzzkf6qNpP++a/Mn9l/4R&#10;aF+318Z/iL8XvidBNrGlabqP9m6Poksn7mNF5Xft+9tX5dvfrQB+h3w8+Lvg34r6aNQ8IeJtO8QW&#10;Z/5aWU6v/wCO9a6i7vIrCCS4nmjhhjGZJJZNqpX5nftGfBvRv2Cvjl8NPij8MhJoOiaxqq6VrGii&#10;4keGRJDz8u77uP4fWvoT9uT4T/Er9obw54O8IeBL37F4L1i9i/4SK7ilVJfsrY5+bllVfm2/xdKA&#10;PWtC/au+D/ijxSfDml/EXRLzWy/lfY4rn59/93nivXa+Gfjb/wAE6/gP4V+AWtyW+mf8IzeaJpz3&#10;Fv4kFy3nRzKu5Wdt3zbm+X5v71egf8E3/iH4m+Jf7KnhnVfFd3Le6lE81rHdTDDyQxuVjyf4vlH3&#10;qAM3/gqd/wAma+Lf+u9t/wCjVr2z9mn/AJID4A/7BEH/AKDXif8AwVO/5M18W/8AXe2/9GrXtn7N&#10;P/JAfAH/AGCIP/QaAPTKKKKACiiigAooooAKKKKACiiigAooooAKKKKACiiigAooooAKKKKACiii&#10;gDj73T5H+JOmXgsrOWKOylT7XJ/x8R/N91f9muwrhdQhtW+LGjSSaZdzXg06XZfjd5MSbvut23V3&#10;VABRRRQAUUUUAFFFFABRRRQAUUUUAFFFFABRRRQAUUUUAFFFFAHNeLbSW5n0cx2dpeiO7Uubv/ln&#10;/tJ/tV0tcf46jtpbjQRc6bNe/wCnL5Xk7v3T/wB5tv8ADXYUAFFFFABRRRQAUUUUAFFFFAGNZeId&#10;N1LWb3TLe8ilvrHabi3B+aPd93P/AHya+J/+CvWt/wBnfs76NYZl/wBP1dI8r935VLfNXSfs5fF+&#10;Lxp+2t8cdMQeTDbQWttEPXydwZv/AB6vkr/gqf8AtQaJ8V/EumfDvw9CLy08M3rXF5qgk+SSdk2t&#10;En+yvdvWvsMly2rHNqMOXa0n9xz1JrkkfBum2F1q99aWFnB593cyLFFFH96R24UV+ov7D3/BPr4i&#10;fBH4t6L468UXOkfZY7Z99pBKzzRll4/hFeS/8EjvhZonjT4ta/4k1iy+2XPhmCKSx837kU0pZd/+&#10;9tXiv2GzxX0PFGfVadWWXUfhtr8zGjSXLzj6KKK/LjuCiiigAooooAK4P4Padc6Z4Q+z3mm6dpcw&#10;upv9F03/AFX3/vfePzetd5XmvwHtrG28AeXp+i3egWv225/0S73b8+a2X+bn5qAPSqKKKACiiigA&#10;ooooAKKKKACiiigAooooAKKKKACiiigAooooAK5gWkg8eG4+xWnlfYVj+1D/AF33vu/7tdPXIJHb&#10;f8LKmk/s2b7Z9hX/AImB3eTs3fd9N1AHX0UUUAFFFFABRRRQAUUUUAFFFFABRRRQAUUUUAFFFFAB&#10;RRRQAVyXju0lvY9G8iztL3y9TikkF2f9Wm1ssn+16V1tcT8SobeWPw+LjTJdTH9rweWId37p9sn7&#10;19v8K0AdtRRRQAUUUUAFFFFABRRRQAUUUUAFFFFABRRRQAUUUUAFFFFABRRRQAUUUUAFFFFABRRR&#10;QAUUUUAFFFFABRRRQAUUUUAFFFFABRRRQAUUUUAFFFFABRRRQAUUUUAFFFFABRRRQAUUUUAFFFFA&#10;BRRRQAUUUUAFFFFABRRRQAUUUUAFFFFAH5sfG+xttQ/4Kt/DS3u4IbyKSxTzIZoldPuN/er7Q+J/&#10;7Mnwy+L/AIcm0TxH4O0u4gkjaOOWG2SKa33fxI6r8rL2r41+Mf8Aylk+Gf8A16L/AOgtX6Q0Afmx&#10;/wAE8/EWt/A79pn4l/s46lqN1q+j6Y0t7pU03ypEkbLu2r/trIn/AHxX0zZ/tZS3P7ZGpfAv/hGR&#10;5drpyX39tfav70SybfK2/wC1/er5g+Ad7/wsX/gq/wDErX9LXzNJ0fTZ7KS7hk3xSP8Au1X5v9rD&#10;/wDfNdBoq7v+CwPiD/sXYP8A0mjoA+pf2s/2gJP2ZvgxqXjqPRhrzWs0UP2Q3Hkj52253bTTfF37&#10;QMnhn9l28+L39jedLb6J/a/9lG42j7u7y9+39dteS/8ABVpd37HniH/r7tf/AEZTfi3/AMowNb/7&#10;Ev8A9lWgDjLX/go54x+JulaPcfBz4Qah4+lt9PiuvEXlXOyHTp3Xd9mR9v7xl7t/47Xpn7S/7Qem&#10;/D7/AIUt/wAJJ8O7TX7vxVqUUQh1GVd+kzMiMzJuU7mVm29vu07/AIJn+HtN0L9kDwZLYWkUEt9G&#10;9zcyD70rs3zM1eZ/8FN/+R//AGdP+xs/+N0Ae/8A7XH7Sw/Zb+HNh4pOix61HcajBYvEbnyVjRuG&#10;fdtP3a8L8Wf8FBvH+tLqWufCf4Kar458AaYv+keJJpGtopSq7pPJTbllXpu9ulTf8FdFEv7OmjxO&#10;f3cmvWoP/fVfW3gTQ7HSvhdoumWdlDaafFpcUUdpFFsQJ5Q+XbQBwv7LP7Tnhv8Aao+GcPijQCbO&#10;6if7NqOnTffs59u7b/tL/ED6V4p45/bz8V+I/iTr3hD4HfC66+Jh8Pv5eq6r9pWG2R/7qf3v979K&#10;5L/glVaxadqfx8s7ZRBaxeL5Yo4ovuIFLKteQfsv/tNp+yp4n+KXh+LwdrXxD8F3Pia5ktvFPhiw&#10;d8zfxRvu/u9v+BUAereDv+CjnxX8U/FH/hXh/Z7uv+Eqttp1Cw/tbZNbRfxSbWj+Yc/3q/QSFt8M&#10;byDy5CvI9K/P39nPSfG/7S37Y178d9U8J6j4B8K6Zpv9mada6jEYbm9/31P/AOqv0JoAKKKKACii&#10;igAooooAKKKKACiiigDl/iP4zsfhz4A1/wAT383k2emWUl1JLjdjatflN+xp+0h4h+HOq/EDx/cf&#10;C7xP441DxhqLXMetWdt8nkq3ypX3r+3P8MPH/wAZvgjceDPADQw3eqXEUV7JPLs/0bd81eo/Bb4b&#10;Wvwg+FfhjwfZ/wCp0ixjtsju/wDE3/fWaAPys+KP7R19on7Z/wAOvjP/AMIDrfw/hvpItJ1n+3Y9&#10;kVyjfu2b/gMbbv8AgFfdv/BQ+8j1D9jLx1c28wnhksVkSSL7rq33W+lbn7cf7OMn7TnwJ1Lwxp62&#10;o8QW08V9pU139yOZW+b/AL6j3r/wKuR8Y/A74k/ET9gyL4cax/Z4+IB0tLGX97+5/dvtX5v+uapQ&#10;B3H7CH/JoXws/wCwJB/6DXzP+zN/ylC+Nn/YO/8AZo6+vP2Xvh3q3wp+APgfwlrnlf2tpGnRWtx5&#10;J3LvVa+Xvit+zx8afhH+1JrHxj+DFlpHiWPXoFttQ0XUZfKc/wB5tzY/i2/dNAGX/wAFntQ1O2+A&#10;fhO2tPM/s651r/Tcfc+VN0e7/gVdP4S8O/tnQeFdGTSPEnwzGlCyg+zRmxk4j2Lt+6a9f8XfATV/&#10;2k/2Zx4M+MRtLfxNfp9oll0jhLKZW3RbP7235VP96vA/AGlftl/s86JF4F0rw94Y+Jeiacn2bS9a&#10;u77yXjh/h35ZWb/gWaAO/wD2Kv2XPiL8FPiH8RvF/wAQtY0m8u/FUy3BttI3eT5m7cz7WX5a8a/4&#10;J42ttP8AtkftDTSQRNdR3T+XIY/nj/ftX19+zlo3xm07SdYu/jHr+iapqF1MstlaaPb7Eso9vzRs&#10;+0bvm+teS/sj/su+Mvgz+0D8XfGOvnT/AOyfE9y0ll9kl3uf3u75h/DQB9iUUUUAFFFFABRRRQAU&#10;UUUAFFFFABRRRQAUUUUAFFFFABRRRQAUUUUAFFFFABRRRQAUUUUAFFFFABX5/wD/AAWU/wCSBeGf&#10;+w2v/oNfoBXx7/wUr+AvjP4+/BrR9K8EaZHrGqWWqJcvamZYiUx97czAUAfT3w7/AORA8P8A/YOt&#10;/wD0Utfn9/wU01GPxP8AtB/AnwZp6mfVP7RS9kSH53jTzNv3fzaung+J37bMPhuz0TTPhB4e0uaK&#10;FbaPUP7Sjl8vb8u7a0hWuo/Zc/Ye8S+DPi3e/GP4u+Ko/FvxDuv9TFDnybLcuG/4F/CFX5R2oA4j&#10;/gq0mL/4Ex/9TPFX3VrQ/wCKCvf+wXJ/6Kr54/b/AP2WdX/aW+GWm/8ACL3osvF/h67/ALR00Svs&#10;WR/7u7+Fv7vvXlMd/wDte/G3wH/wrjUPCWnfC2P7J9m1Hxh9t82aWNV27IlVjtkk/vL09VoAd/wR&#10;t/5N717/ALDElc1/wTD8PabcfGz4861Jbg6pFrUtrHcn70aea3yrXs//AATc+BPi79n74S+INA8Y&#10;aX/Zd3Jq8stt+9WVpYf4W+Umsr9g34BeO/g549+LuoeL9H/s201zWJLvT5ftKzeajO391vl/4FQB&#10;6X+3/wD8mh/Ez/sFvXKfAf8A5Rs6L/2JM/8A6Kkr0n9r3wBrfxQ/Zz8ceF/Ddl9t1vUrFora18xY&#10;/Mf/AHm4rnvhL8K/Evhn9iTS/AOoWfleKovC0unyWvmq+J2iZQu/7v8AEKAPMP8AgkxoOmad+yVp&#10;d/aWUEGpX99cyXl1FH89xtlZV3N7Ku2uT16wttN/4K4aNJBD5P2nwz5khi/5aPtr23/gn18JPFPw&#10;S/Zm0Hwv4u07+zNbiuLqWW0MiyGPdKzL8yswrl9e+BfjO+/4KLaN8S49NH/CGW2gfYpNQ81f9dt+&#10;7szuoA8Y/aK8fn4Df8FDtM8d2GmTeODLoHlaroulWzTX2nWv/PdVrO+OPxQ1b/goj4q+H/gr4b+B&#10;/EGmaLoesRatrPiDXbYWf2NF42p8x/hz/FndtG3vTPjDD4p8Z/8ABRSeP4A+IPsXjW10v7N4h1HU&#10;o45tOsk/u7WUlm/2fyrrfjD8Qf2wf2WfB58eeJPEHg7x/wCGrF1/tG0tLFbd40ZtqsWVEbbuYdKA&#10;P0BsLQWNnBB5pl8pFj8yT7x2+tXK4L4HfFKz+Nfwm8MeN7CIw2uuWS3Xkk8xt91l/Blau9oAKKKK&#10;ACiiigAooooAKKKKACuZ+IXi+y+H3gfX/EeoTxWlppllJcyTTfKo2qSufx4rpq+aP2+vAHxA+Lfw&#10;DuPBfw9sor6/1i9gttQ8yRU8u15Z2+Zh32UAfCX7FX7XmmfDHV/iL8QPFfgHxZr/AIk8Zao11HqG&#10;kac1xCltu3eVv/2Wqn4j/ad0XT/28/Bvxa0Dwprng7S9XSPTdZPiGxa2+0O3yyMnzemz8q/VL4H/&#10;AAytfg78JvCngy08rGj2EVtJJCPllmVf3j/8CbLV5N+3r+zne/tG/Am80rQIIZvFemzrf6WZvkJd&#10;fvRqx+7uoAb/AMFEZo5/2NPiA6n91JZKf/H1rr/2Mf8Ak1b4Xf8AYDgrzL4lfC74lfEr9gWbwZqm&#10;mCb4iS6PFbSWvmx/vJF/2t237tey/s0eDNV+HvwC8DeGtbh8jV9M0uK2uYfM3+W6/eXcKAPkL4L/&#10;APKWv4wf9g6L/wBJoau/8FhbvUx8F/CdhbiEWFzrkQuDN/qt/wDDv/2fWrHxm+APxf8AhF+1xe/H&#10;H4QaLa+OV8Q2v2XVNEvLpbYRv5SxhtzMPl+RGG3uK9e8b/AvxB+15+zR/wAI98WrGHwl4ru3+2wR&#10;abJ5q6dMv+r53Hd7/WgDzXwxY/tqweHNLt9In+Fn9lRWsUdt5XnbPJ2rt/h/u1r/ALDP7L/xP+B3&#10;xF+Ivif4h3mh58UyC5+y6HKzQ+dv3M+1lG2uO+H2vftlfAvw9D4Fh+Gnh/4iafo/+jWWvS6klv5s&#10;C/dyu9f/AB7mvpv9m1PjJc+HtX1H4wz6TBqt9debYaXpMfyafB/zyd/+WjdPmoA+Qf8AgnVoWmXn&#10;7Xn7ReqXFlDNqtjdxRW13/FEkks3mKv+9sTP+7X6R18afsY/s8eNvg/8fPjh4k8UadDZaV4muoJN&#10;KlhlVvNRXlZm2r937yda+y6ACiiigAooooAKKKKACiiigAooooAKKKKACiiigAooooAKKKKACiii&#10;gAooooAKKKKACiiigArF8af8ifr3/XjP/wCi2rarK8SWUmpeHtUs4MCa4tZYoz/tMjCgD4N/4I6f&#10;8kq8df8AYdb+TV9Mftn+NbHwB+zL4+1XUOYjpsltHH/z0eT5VWviH9mXwX+1p+yp4d17Q9A+EOla&#10;1aalfNfGW81KNHB/4DJXbap+y1+0L+2LremT/HfWdP8ABngWxuvtH/CLaQVaaTb/ALa5HtuZuM8U&#10;AXf2S/DM3h3/AIJgeJbi45/tPR9UuvK+55abZF/9lrtf+CRf/Jntj/2F7z+aV9T3Xw30KX4dzeB4&#10;LOOz8Pyae2nC1i4EcJTbgV8AfBXwl+1L+xjDrvw98L/DnSvH/hW51CW50rVftqwpE8n8bfNu2/cy&#10;rf3eKAL3jT/lML4b/wCwOn/oisX/AIKCaNZeI/26vgFpmpwRXmnXRUSwzfckHmrWv8IP2Q/jV4Y/&#10;bO8KfE/x3exeJZr21nudZ1CG5XyrF2RvLgiRju2r93ptrv8A9rD9nbx/8SP2wPg5400DRftvhrQn&#10;/wCJhd/aY08r5933Gbc3/AaAPtyGJLWFY4lEcaLhYx2r8+/2Ff8Ak9/9p3/sMT/+j2r9C6+M/wBk&#10;/wCA/jj4b/tS/HjxZ4g0c2Xh/wAS6jLc6VdC5if7QjSsytsU7l+X+9igDy3wHpFhqf8AwV08fy3t&#10;nBdyWumxy25mj3eU/kR/Mv8AtV3/APwVzt4n/ZX894YvOi1e18uY/fj+b+Gr/gb4BeO9I/4KLeM/&#10;iZd6P5Pgq+05ba31D7Sv7x/IjX7m7d95a6r/AIKK/Bzxd8c/2epvDfgrTv7U1o6hbyiEyrD8it83&#10;zMwFAHk37cOk2XiH/gnl4buNQ1gWV/Yx6dc2Ucx3m9nVdqwf7TN/7LWNaf8ABQ+5b4IQeB4PhP4r&#10;/wCFnyaWukRaV/Zv+g+Y0flq2/8Au7fm27fatP8A4KBaXYaB+xX4H8O639qsvGkd1p8Oj21nIhf+&#10;0EXb83+yOfmH+zW34f8Ah5+3LaeEtNn/AOFmeDmufsMQOnXmmq80b7fuvL5XzMvdt3JoA9Q/4J+/&#10;BPxB8Df2e7LSvFXnQ6/qV3Nqdxp8v/Lm8h/1fp/DX01Xyb+xR+1X4o+N+q+MvBHj/RYdL8c+EJki&#10;vZbP/U3G7cu7H8LfL/DxX1lQAUUUUAFFFFABRRRQAUUUUAFFFFAH5mf8FSPi5a6p8WPhf8NfsN3r&#10;2k2N2mt67p+kRNNcyIrf6rZ/ujd/wKl/aI/bS8CfG74F+IvAH/CqPHsQmsvL06SbR2RIpl/1bfe+&#10;XbXsH7M37Ofju3/az+KXxk+I+mw2U9872OhReasr/Zt21ZPlb5f3aIu2vs8gONrc5oA+M/8Aglj8&#10;aP8AhZf7N1noOoTRHWvCszabLCPv+T96Nm9/v/lXC6Uf+Nv+v/8AYuwf+iFrrP2ev2aPHfwC/bP8&#10;fappdjDF8JfE0DXIlilX91P95V2/e+9v9vmrY079n/xwn/BRrWPinLpsS+C5dEjto77zV3vIsSrt&#10;2fe7fpQBF/wVn/5M11r/ALClh/6Nr6A/Zv8A+SD+Bf8AsEQf+g1zX7YPwCm/aU+A+veCLO8GnX8x&#10;iubOaT7nnRtuVX/2a8h/ZQ1H9pfw+PDHgPxx4A0XSPCuj2v2e48Ri+WWa5VF+X5FY/M3+7QB8lfA&#10;CP4zX/7XfxqvPhWfCZ8S/wBoyx3sviffvEO//lltzXrn7Qf7NX7X37TPg+z8OeL5/hxDaW10l7HL&#10;p0s8M0br/cbYa7H4v/sqfEn4PfH28+NvwBFhqd9qx8vWfC2pOqfaNx+bY7fd3f7ykVu2/j/9sv4i&#10;6vpulxeAPDHwzs/tCS3mtT3qX37n+JUTc3P/AAGgDC/4Kk6S9h+yj4N0u8PnSR63ptvcY/5abU2t&#10;X2Z8NdC07wz4B0DS9Ls4dN0+10+COO1hj2JGPLXivnv/AIKB/BPxj8cPgho2g+E7GPWdattatLqe&#10;LzViyi7vMb5sLX0x4ds5NN8P6ZaT486G1iikP+0qqtAGrRRRQAUUUUAFFFFABRRRQAUUUUAfOHxQ&#10;/b8+DXwe8baj4T8T69NZ61Y7ftEUVqzoN3+0K+DvjH+1p8NPCX7Wfhr48/DbXpNZimT+zfEOimIw&#10;zSQN96RGb8P++K/RPx3+xr8H/iX4pvfEfiTwZZanrd9t+0XUpbfJt/GvAbr4N/sn237QcPwdk+HQ&#10;/wCEuktftqHypPJ2f7+6gDrbP/gqh+z7dWUNw/iW7gMn/LGWxbfH9al/4ejfs/SMscfia7leR1jx&#10;9hb+Kuv/AOHffwC/6Jzpv5t/8VXlX7QnwI/Za/Zm8LWPiTxR8OYfJlvYra3+xh3k8z+H+KgD7S03&#10;UItVsLK8tuba5hSWP/cZdy1drG8L3dlfeHdHudOHlWE1pFJbx/8ATNlGz9K2aACvz+11ok/4K76Z&#10;9o6Hwsvleb/f2/wV+gNfA37evw28TeAPjF4B/aK8IaPLr8fhoeVrlhaf62S2z8re6/MaAPtP4kMF&#10;+H/iUv0/s6f/ANFtXxF/wRvjkj+CHjGQxERSa+5jl/gk+T+Gsb40f8FO9D+JXw2vvCnwp8Na/qXj&#10;rXIDYx2t3Ysq23mLtZs/xMtfQn7Jfwvf9k39kyytNfhkm1CwsZ9Y1GGGL99u2tI0W3+JlUbfwoA9&#10;68bru8HeINmfN/s+f/V/e/1bV8bf8EiXhb9mzU1TyvOGvXXmf3/vfLur6J/Z9+P2hftPfDm88SaJ&#10;pmo6bp/2qSxeHUo/KckKu5vp81fDnwx+IT/8E0fjB498IeN9A1Sf4deI7ttT0PWtPjaZI06bWT/d&#10;6+4oA9D/AOCwoMvwV8GRJzNJ4hi8uMfePy19s/DlXj8AeGUkP7waXbZ/79LX5veOfifqX/BR/wCP&#10;ngHw34L0DULP4a+Gb5dXvNa1G2ZPMdf/AEH+6Fr3f9vKD4u/Dm/8G/E/4aanqN54f8Mup13wrZyf&#10;JcQK27cV6su35W9BzQBzn7WH7BPjr46ap4l1+3+KV/NaSzNcWXhm83/YRCqhvI+Vv4mUfNXof/BP&#10;j4/j4u/Cu90C88N2fhLW/Bl1/ZF5penR7Ifl4VkX8Pm968717/grN8PbjwxeR+G9A8S3vjGSDy7P&#10;SptNZB9pb5VVm/u7mFdf/wAE5PgX4v8Ahh4J8V+KvH8P2LxV4z1RtSuLAxbHt+v3v9771AFz/gqX&#10;/wAma+Lf+u9r/wCjVrkPg1+zr8add+E3hLULD9oTVtMtrjToJIrWKxidIk2fKorr/wDgqd/yZr4t&#10;/wCu9t/6NWvbP2af+SA+AP8AsEQf+g0Acx8Efg98SPh74ovr/wAYfFm/8c6VLa+VFYXlqkXlybg3&#10;mbl/2flr3OiigAooooAKKKKACiiigAooooAKKKKACiiigAooooAKKKKACiiigAooooA4bULq1T4o&#10;6PbyandxXcmny7NPEeYZE3feZv71dzXI3s11/wALE02NL2zhtPsUu+0l/wCPiRt33k/2a66gAooo&#10;oAKKKKACiiigAooooAKKKKACiiigAooooAKKKKACiiigDkvG1xDbzaMJ72az8y9QR+SN3mf7L/7N&#10;dbXM+LZJo59H8i9tbMfa18wT/wDLT/ZT/arpqACiiigAooooAKKKKAI8ZJPrWF4116Dwr4P1nWbi&#10;cWkNlZS3Jlk6JtRjmvLPHnxfk0z9p/4d/Duy83zr/TrzU7z+55K7VX/x5XrzL9vH47aRD+x94m1T&#10;Q54tUh1eb+xxLF/yydm2t/wJa78PgalSrRh/Pb/0q36Eynpc+GP2FfiJKnxa+NXiPULyQ/avDWpX&#10;Uk38e/d8rf8Aj1fFjyyXGZZCZZX5eQ123wy8bnwXYeKzHN5N1f6U9lH/AMCZa2v2Y/hBH8dvjf4V&#10;8FXE/kWd/cZuZM7X8lPmkVP9rapxX71TpQy+riMZPa0f/JUeVfm5YH3/AP8ABHHwXqGm6H468QXF&#10;jLBZX0kFvbXM0e0SbNxbb/31X6Ugcmsrw94esfDOj2emaZbxWdlaxrFHFDGEACrt7VrZr8HzLGvM&#10;cXUxDjbmPUhHkjyjqKKK84sKKKKACiiigArzn4G3trf+BFktNTu9ah+1z/6Vdx7H/wBYfl/4DXo1&#10;cL8IZ7mfwj5l5qWnarN9qm/0rTdvlff+78v8XrQB3VFFFABRRRQAUUUUAFFFFABRRRQAUUUUAFFF&#10;FABRRRQAUUUUAFcolzF/wsOaD7bN5v2FT9lP+q+/97/erq65vzZf+E2KfbLXyvsi/wCiD/Xfe+9/&#10;u0AdJRRRQAUUUUAFFFFABRRRQAUUUUAFFFFABRRRQAUUUUAFFFFABXF/EW6traPw/wDaLyWzEurw&#10;RxmGPf5j7ZMRt/sn+ldpXLeOHuYotGNveWln/wATGPzPtf8Ay0Ta2VT/AGvSgDqaKKKACiiigAoo&#10;ooAKKKKACiiigAooooAKKKKACiiigAooooAKKKKACiiigAooooAKKKKACiiigAooooAKKKKACiii&#10;gAooooAKKKKACiiigAooooAKKKKACiiigAooooAKKKKACiiigAooooAKKKKACiiigAooooAKKKKA&#10;CiiigAooooA/Pb9qn4FfGqT9sDQPiv8ADTw1p2vw6TYpHH9vudib/m3blqfXrn9uL4r6X/Yf9meG&#10;PAFrcv5dxqtpLvmjT/Y61+gVFAHz5+yH+yVov7K/giawt5hrHinVHFxrGtSjD3D/AN1f7qrubH15&#10;rxb9qz9nD4k+G/2idH+P3wfs7XX9fhg+zapot5Jt8xVTarJ/wH+H2zX3ZRQB+Yn7RHwV/ae/bL8D&#10;3uoa/plp4N0qx8uTTvBUVzma9fd80szf7PZa+p/H3wh8U6/+wpqXw7t7OE+LJfDP9nfZPN+Tztv3&#10;d1fSlFAHhn7F/wANvEHwj/Zu8H+FPE1nFZa1p8Hlzwxyb8fN615x+3L8DPGfxh8YfBq88KabFe2v&#10;h/X/ALdqEhl2eUny/N/47X11RQB8pf8ABRX4L+Lvjl8F9N0PwZpo1LUYtYgupIvM2fu1+9X0h4bs&#10;biw8I6ZaTr/pcNjHFIn+2saqf5Vu1x/in4r+EfBXiLQPD2u6/Z6ZrWuu0WnWk8mx7l1+8FoA+Zf2&#10;Ifg14q+AI+N+qeOrKLRtL1fX59Xt5fN3g23zszf98181fsm+AvjR47Pj+/8AgR46Hgz4Tya/cnTv&#10;7dt0uZriY7fMb7v+7/47X6h+LLHSNY0O90jWni+wanC9lLFLJs8xJFKsv/fNfCvhb9jn9oH9mO9v&#10;LT4IeP8ASbzwrezSXH9jeIovkt3buv8AtUAVb/8Aac+Pf7Kvxa8J+G/jQdE8TeEPEN2trbazpEWy&#10;bf8AKv3f97+Gv0LjcSxB0/jGa+Kfh/8AsXfELx18WdE+I/x+8b2vie80T97p2gabFstLd/7x/vV9&#10;tKu2gBaKKKACiiigAooooAKK8k+K/wC1R8LPglqi6Z4y8Y6do2pSJ5gtJZf3uz+9trpfhd8YvBvx&#10;o0OTV/BfiCz8QafE/lSy2km7y3/utQB21FeZT/tF/DaDTvFd/J4x0qG08LTrbazPLLtSzmb7qP8A&#10;7Xy1m/C39rD4U/GbXZ9C8H+MtP1nVYk8z7LFJ88if3k3feoA9forlPiD8S/DPwr0WLV/FetWmiaf&#10;LOtslzdybEMjfdWuP1/9qT4WeFvH1p4L1Pxlp1n4mu/K8uwaT5yZADGv+827igD1uiuK+JXxg8Gf&#10;B7RRq/jLxDYaBYScRy3coXzD6LXH/DD9rr4SfGXXBonhLxvp2p6sd2yzEuyaTb3RW+9QB7LRWF4u&#10;8Y6J4B0K71vxBqdro+k2qb5bu7kCIg968TtP2/vgFeapFp8XxK0gyyusaHzfkz/vUAfRNFVLS7i1&#10;CCG4gmE0Mi+Ykkf3XWvJfiV+1t8I/g/4j/4R/wAWeONO0bWUjWSSzmky8SN93eq9KAOp8UfGfwj4&#10;N8feH/Ber6zDZ+JfECv/AGdaH/lrtrpda8S6R4dNoNU1K0003MnlW/2qVY/Mf+6u6vgj9oPxPo/j&#10;z9vX9mHX/D95a6zol9ayyW93aSq6S/vGr1v9tn4J/DH4r614Ak+IHjqXwddxagsWnxRXGz7a+7/V&#10;p6N/tUAfWdFcP4z+IPhD4I+D7O88Ua3DomjQmKyjur+Xq/3VUt/erkviR+118I/hN4k/4R/xX440&#10;vStX2LI9pLL88aN90v8A3aAPZaKx/DPifS/GOiWesaLfQ6npV4nm293avvSRPXNcF8Vv2m/hj8EL&#10;2Kz8aeMNO0S9lTzI7SaX96U9dtAHqtFfPlh+3t8A9Q8kR/EvRPNl2hIml2v81e/xyCUb05oAkooo&#10;oAKKKKACiiigAooooAKKKKACiiigAooooAKKKKACiiigAooooAKKxvEnirR/B+kzanrmpWul6dEm&#10;+S6upVjQfnXJfDj9oT4c/F6eWDwf4y0nxBND/rIrO5V2H4UAejUVz95410TT/Edl4fudTtINbvo2&#10;lt7CWT97Ki/ebbXGr+038LH8cf8ACHp440Q+Jd/l/wBn/al8zNAHqVFVrq5itbeWeSURRRr5jyH+&#10;7zXB6z8ffh14b8EQ+L9R8ZaTZ+GpZPLj1GW5URSPu27VP+9QB6LRWRo3iLTNf0ODV9PvYL3SrmPz&#10;YruGTfFIn97dXn1p+1R8JLzxf/wi1v4/0KbX/M8r7GLxd+70oA9YoquLmMwef5g8rZv8z+HFeX+M&#10;v2qPhJ8PtV/svxD8QNC0u/8A+eE14u+gD1iisrQfEOm+J9Mgv9HvoNS0+Zcx3VrIrofyqp4y8b+H&#10;/AOizap4k1i00bToh+8nu5VRP1oAPF/jTQ/AOhzax4i1S10bSodvmXd3JsSPd8q1d0nXNO1zSINT&#10;0+8hu9PuY/NiuopMo6f3t1fE3/BQr4reDPjH+w14y1TwZ4g0/wATWEV7YiSWzlWURN569f7temeD&#10;fCNr4z/YG0bQ7jXv+EUtLvw1FHJq0PyfZk67qAOG+LH7F/i+0+M2pfF/4E+MrTwz4h1NGOo2F5F5&#10;1vev/wCy1zniP9lD9o/9oqxPh/4sfE3TdM8HvJF9t0rQ7b5rxFbd9/8A3lr379jr4ZWPwT+BNjpV&#10;v45/4TiwMkt8NaMmU2Nz8uWPy8V6Ld/GfwNY+CT4vufFelQ+GhuP9qm5XyPlOG+agDY8EeDdL+Hv&#10;hDR/DeiQi00rS7ZLa2h/uov+ea6GuR+HvxU8IfFjRhqnhHX7HxBYHjzbKUOK1/EnibSPCWlz6nrm&#10;pWulafCuZLq7lWNE/E0Aa9FePaH+1z8GvEUE8mn/ABG8PTxW7+XIRerxXpHhjxVpHjTRYNX0PUoN&#10;U0yXmK6tZN6P+NAGzRRRQAUUV5f8Sv2lfhj8H72Cx8Z+MtJ0G/lGUtbu4UP+VAHqFFcp8PPif4W+&#10;K/h2PXPCWt2mv6TI5j+1Wcm9N46rWLD8fvh1LofiXWF8WaSdK8PTvbardfaV2W0y/eR/9qgD0Wiv&#10;MPhn+0n8MvjDqE+n+DfGWleILy3TzJIbS5V3ArpPHnxH8M/C/SodT8Ua1aaLY3N1HZRTXkmxXmfO&#10;1P8AeagDq6K8z1z9o34a+HPHtv4I1TxnpNl4ruXSOPSpblRLvb7q4/vV0fxA+Jfhf4VeHpdb8Wa1&#10;aaDpUfBubuTamaAOporyv4a/tM/C34v6rLpng/xvpGv6hHH5j2tpcqXx/u13viLxHpPhLSrjVNa1&#10;CDTdPtl8yW6upNiRj3oA16K8M0X9tf4H+INbg0jT/iVoc+oXEnlRRC5X949e2xSx3MIkjPmxv6UA&#10;TVyGufFbwj4Z8XaZ4X1PX7Oz8Qamhey0+aTEtwP9gVy3xD/ao+FPwq1oaR4r8c6Ro2qEZ+yT3Ch/&#10;yr46/aa1PTPEn/BQf9nvVNOmi1LTrrT/ALVb3UO10lTedro1AH6IXep2mnrELq8ht9/CebIqb/zq&#10;7XyR+278FfB3xa8T/C6PxT8SpfAU0WpPHZWgl2f2i5MbNGn+18v3v9qvojxp8RfC3wr0vTrjxRrV&#10;ro1rczx2NvNeSbPNnb5UX/eagDr6K8m8f/tT/Cn4Xa7FoninxxpGjarIiyC0muV34bpXpOk6tY6/&#10;pkGoafdRXthcJ5kU0T70kT1FAGhRXnPxR/aB+HfwUNnH428Wad4fmuv9RFeShXk+grkbH9tr4F6l&#10;NBFb/Ezw9LJcusUeLpf3jt0WgD3SioYJ0nhjkj5jkHFTUAFFFFABRRRQAUUUUAFFFFABRRRQAUUU&#10;UAFFFFABRRRQAUUUUAFFIzba8p1D9qT4T6Z4wHhS78f6HB4h8zy/sBvV37/7tAHq9FY2teKdJ8Pa&#10;HNrGp6la2OlRR+bJdzShYgn97dXL+OPjx8P/AIa6JZav4n8W6Vo2lXu0211d3Kqsu7ptoA9BorD8&#10;J+MtD8eaLBq/h/U7XWdOl/1d1ZyB0P41E/jfw/F4im8PtrFp/bUUH2qTTzKvnRw/3tv92gDoaK4b&#10;4ffGbwP8V59Ug8IeJtP8QS6ZJ5V5HZyq5if/AGqqfEb4/wDw6+ERhj8X+MdJ8Pyyv5ccV5dKjk/7&#10;tAHolFYPhLxnofjrSYdU8P6pa6zp0v8Aq7q0lWRP0qj44+KHhH4Z2H2zxT4g07QLTb/rby4WOgDr&#10;KK88+Gvx8+H/AMYPP/4QzxbpXiA2/wDrI7K5V2H4V6ASEG5uMUAOZttcp4O+KHhLx/f6pZ+HPEGn&#10;6zd6Y/lXsVpLva3f+69c3pX7RXw08T+MbzwbpnjfSL7xNEj+ZpcNyvnfKvzV8Xf8ErovL+MHx+9t&#10;XYf+RWoA+mf2vv2YtI/ao8HWWkQayNG8U6PdLfaXqEW1/s8i/wB9P7teNw/Cb9tGK3Ph/wD4Wn4e&#10;NoJP+Q/Lbf6Ts/vbK7H4Qfs92PhX9sjxx48t/ikdeu7lJ/tHhYS/8efmFfvpu/h28V9NjxtoH/CR&#10;T+H/AO2bP+24oPtMlh5q+dHH/e2+lAHjn7JH7KVj+zR4e1OS71OTxL4z12b7TrGvTfK1w/8AdRc/&#10;Kq19B15t4Z/aJ+GvjPxheeFNE8ZaTqfiC1/1lhBcqz16R0oAWivJ9X/ap+Enh7xT/wAI3qPxA0Oz&#10;1r/n1lvV310fhL4w+CfHmpzad4d8TabrF/FH5jw2dwruE/vUAdrRRRQAUUVQ1PVrLRLKa81C7isr&#10;WJd8k08gVUH40AX6K8a8Mftf/Brxp4ph8N6P8RdDvdalk8qK1iuV3yP/AHV9a7jxr8TPC3w6m0iP&#10;xJrVpo0msXS2NkLiTZ9omb7qL/tUAdbRXkPjr9rH4RfDLxEdB8T+P9E0bVo/9ZaT3Sh4/wDe9K9O&#10;0zVbHW7GG/sLuK7tJU8yOWGTejr60AaFFebz/tCfDm0svEtzP4x0mK28Mv5Wsyy3Sj7E/wDdf/ar&#10;V+GvxZ8JfF/w8dc8Ga9aeINJjkaJ7qzk3qHXqtAHZ0V4x4w/bC+DPgLxDcaHr3xE0PTdUtuJbWW5&#10;XdHXqXh7xBpvirRbTVNHvYdS066j8y3uoX3pIvrmgDVoryj4hftS/Cf4U6mNM8V+OdF0bUMZ+yz3&#10;K7/yrofhx8X/AAZ8YNKbU/BniPT/ABBZxv5ck1lKr7DQB21Z+rarZaFpV3qF/PHaWFqjTXE0xwka&#10;LyzGovEHiHTfC2lT6prF5DpunWyeZLdXUmxIx718/eOP2mPhZ8ZfhL8RdF8IeONI1/UY/Dt9K1rB&#10;cK77PKb+H+KgD27wF8SPC/xS0L+2/CetWmv6V5jxfa7OTem9fvLW3Z6la6j/AMet5DcbPv8AlSK/&#10;8q+IP+CTNlHP+xteW82IYpdY1COSUfK2NqLursf2DPg54M+Fw8eyeDvih/wsW1udR8qT97v+xbf+&#10;Wb/7X+1QB9d0VwNp8cfAd9b+JJLfxZpLReHpGi1WX7Su2yf+69Znw0/aY+GPxj1SbTPBvjPSfEGo&#10;xR+bJa2dwrvs+lAHqNFUdQ1C10ixmvLuaKztbZGkkllO1Y0/vGvEo/26PgLJeG3/AOFo+HvNT/p6&#10;WgD3uiuH+Gvxn8EfGOzvLjwZ4n0/xLDZSeVcSafLvEb13FABRRRQAUUUUAfKH7Y37N/xY+MGqaJq&#10;/wAKPiVd+Cru3R7e9tJb2WK2kT+FlWNT839K/PHUf2Vf2iof2urLw3J44u5vGslksqeNfNu/s8cf&#10;zfuvP2bvX5a/b2vhD9qz4EftMj4yy+P/AIKeMh9kuoIopdEluVQR+Xu+bZNlG3bv4dtAHmH/AAwr&#10;+2H/ANF/i/8ABtef/G6z73/gmT8fPiZrejW/xL+MFn4g8PWVyszxfarm5eMfxbEdFXd/wKtjTv8A&#10;go78a/gRO1h8cPhDdzWtt+6/tXTomt/Nf+9ubMbf8Br6L+EX/BSX4IfFe4hs/wDhJh4Z1WSNXe11&#10;yP7Mm/8AurK3ytQB9M6Ho8WgaJpumW4/c2UEdun+6ihR/KtKq1rcxXcEU0UglikXekntVmgAqOSM&#10;SjY/NSUUAc7pXgLw1od9Nf6doGn2V1L/AKyaG2VHP6VuyR+aCjjMdS0UAVLKwt7CHy7SCK3i7Rwx&#10;qi/kBVbXfD2l+I7E2mqaba6nan/lldRLIv5GtSigDM0TQNN8O2MVppVlbabaR9IbWJY0/IVoEBxt&#10;bnNPooA5y28BeGrPWptXg0DTotVlH7y7Fsoc/wDAsV0dFFAHyP8A8FTv+TNfFv8A13tv/Rq17Z+z&#10;T/yQHwB/2CIP/Qa8T/4Knf8AJmvi3/rvbf8Ao1a9s/Zp/wCSA+AP+wRB/wCg0AemUUUUAFFFFABR&#10;RRQAUUUUAFFFFABRRRQAUUUUAFFFFABRRRQAUUUUAFFFFAHHX0ErfEvTJP7MimiFlKPt5k+eP5vu&#10;7a7GuE1FrU/FfRwYLw3X9nSiOaOT/R0+b7rr/eru6ACiiigAooooAKKKKACiiigAooooAKKKKACi&#10;iigAooooAYeTR1ry6/8AixDpn7Qml+AbibB1HRZb63iEf8aSKG+b/dr1HtTnTlDl5uqGc34zikll&#10;0fy9Mi1LF4v+tk2+V/tV09ch46aL7RoPmQXcx+3JsNn/AMs/9p/9muvpCCiiigAooooAKKKzdb1a&#10;HQtHvtTuDi2s4JLmT/cVSzfypJXA/OTxD8XY7/8A4KjXlzeS+bp/hXQbqxj8n/rhub/x56/PrxD8&#10;aNX1XwPr/giTM2gXWtvq9uJX5t5mZt3/AH1Uer/Fe7j+LHjPxZZzTTSavPfRxy+Z8/lzO23/AMdr&#10;zU55Br+gstyiGG5Zzj9mH/gUeY8mc+YDyxr7X/4JNeC7nxD+0+NcSPNroWmzyyH08xfKX/0Kvicc&#10;Cv2E/wCCRPwkHhX4Max44vIYvtniW9ZLabq/2WL5drf9tFc1PFGLjhssqd5+7946MeaZ9+0UUV+A&#10;HqhRRRQAUUUUAFFFFABXA/Bm2uLXwUI7jRYtAm+1Tn7JDL5qfe+/u/2vvfjXfV5r8BWtn8Bf6JZ6&#10;jZQ/brn9zq8m+YfvT/476UAelUUUUAFFFFABRRRQAUUUUAFFFFABRRRQAUUUUAFFFFABRRRQAVzC&#10;xS/8J9LJ/ZkQi+xL/p/m/P8Ae+5trp65BDF/wsqY+Tdeb9hX99/yx+993/eoA6+iiigAooooAKKK&#10;KACiiigAooooAKKKKACiiigAooooAKKKKACuQ8exyXEWjCPTIdTI1OLiWTZ9m+Vv3v8AvL/7NXX1&#10;xXxKFt5Xh8zw3cw/teDy/skmzy32yYZz/d65oA7WiiigAooooAKKKKACiiigAooooAKKKKACiiig&#10;AooooAKKKKACiiigAooooAKKKKACiiigAooooAKKKKACiiigAooooAKKKKACiiigAooooAKKKKAC&#10;iiigAooooAKKKKACiiigAooooAKKKKACiiigAooooAKKKKACiiigArhfiB8bPAfwpCnxf4t0nw/5&#10;n+rjvLlUc/8AAetdy3SvyP8ACUnw60T9t74lRftPWUkuq3103/CPXeuhnsY4N37v/ZX930Zvl/Gg&#10;D9UPCPjfw/4+0oan4c1qw1rT5ORNZXKyp+nSq6/Ejwq1vrNx/wAJLpX2bSJPK1GX7XHssn/uynd8&#10;jf71cL+z38Efhj8KNK1HUPhfDFBouuuLk/ZL5rm3kf8AvJuY18Afs8/sz6b+0P8AtafHG38T6ndf&#10;8IXpHiJ7m78NQyskOoz+Y3l+dt/hX+dAH6QeBfjx8PvifezWvhTxlpGt3ULlJIbS5Uvn/dPLfhXT&#10;+I/FmieDrEXut6paaPa71i868lWJC7fdXca/Mv8A4KF/AHwv+y5rXgL4vfC+yHhPULXVYra5tdOk&#10;ZYpMcq23P+ztb+9Xqv8AwVF1z/hLf2ING1vyfIk1K602+Ef/ADz8za3/ALNQB9gar8avAeieL7Pw&#10;vqHizSrPxBd/8e+ny3SiaT/gP+NbvifxhofgjSzqGv6xZ6LYR9brULhYU/Nq+UP2ff8Agn/8OrDw&#10;loHirx3Y/wDCZfEW58jV7zX7y5l3+ftVlVVVgoVV2/1r5p+MXxS+Hnx2/bj1jSvi/wCJvsfww8Fw&#10;+VZ6Leblivblflk+5j+L5vpxQB+j/gH49fDr4pXE1v4T8ZaRrV1H1htLlTL/AN89TXZ6nq1nolhL&#10;d6hewWNrEP3lzdSrEkf+8zcV+SP7W3iT9nTQvDej+O/gLr9n4Z+Ivh+9gFvFoQki+0R/xK69P881&#10;+gHizwJ4c/ap/Z38M/8ACbXl5ZeH7qGz1e/jhm+zfaNi7mWVu0bc56UAdRB+1N8I7nxF/YkfxF8P&#10;NqP/ADy+3Jt/77+7/wCPV6dBcxTwxyxyCWOQZSQdDX5x/Hn4ZfsYXXwX8QaJoGp+EtM1uxspbrTr&#10;vTb7fc+cq7lXfubdu+7tbNexfsIfE28t/wBg3RfFGu3kt2dIs7v99Kd7lImbb1/75oA+hfiD8b/A&#10;fwpmhj8YeLdJ0CSb/VxXl0qOf+A9fxr4d/bp1zTfFH7U37M+qaReWmp2Et7P5d1aSrLDJ88f8S1g&#10;fsC/AzQP2tL/AMcfGP4rwQ+OdRvtRays4dS3MlvGv+zuC/d+ULt4rkP2i/2cdE/Z3/bJ+B0HhW7l&#10;g8K6pqLS22izSs8Nk6uvmbNxPytuT/vmgD7Q/be+AOgfHvw54Tstc+JMnw5FjqJkt7oSqn2l2Xbt&#10;+Z0+ZfvCvdX1fR/h94Q02XW9aggsLWCC2/tDUJVRZH2hVYsf4mr4i/4K9ru8LfBsf9Ten/ouui/4&#10;KkkRfsR2bp/rI9R0wxY/v7W20AfUPjr47/D/AOGk9lb+J/GOkaNc3W37PDd3Sh5N33W29dv+1XYa&#10;NreneIrCK/0u+tdUsZR+7urSVZUk+jLxXxb8Gf8Agnl8NfHPwm0zWviPBdeOfGOu2EctxrV7dSBr&#10;fdH8qwqrBVVe1cv/AMEtJLjwP4h+MnwvN7LqeleHtbY2Us0n+rTLK3yfw7u9AH2z4/8Ai94N+FVu&#10;tz4u8TaX4fil/wBX9tuVR5P91PvNWJZftJ/CzUrG0uYPiB4emiutvlYvo8ybvu/LuzXwb+zV8P8A&#10;wv8AtJftefGS4+NcMWseL9IumttK0DUnZEt7VXbbIibvm+XY23+Hdn+Kue8W/s9fCTTP+CjfhnwR&#10;4S8KWusaJdWnma7osMrtDpzr8yyowb5W3Ku5d3HpQB+rcTxzQh05R+9TVVtbWKyhht4AIo40WOOP&#10;0VeKtUAFFFFAH5FeA/EHg34D/tc/EkftLeGpb2bWL55NJ8UavaveW8cO5tqr8p+Xb/EvTFfor+z7&#10;4M+FGh6Tqev/AAot9Kh0rXZFuLiTSJP3Rfb/AHP4T/s14frv7df7OHxH0nxBo/xDiis7rTHntrvS&#10;te03fN8vy/uvl+838O3mvMv+CWGkRt4++LmueD9N1XS/hNfTpHosOo7sF1b5mXP+z/h2oA5P9lP9&#10;nnw38cP2q/jjeeLpZdT0DQvEX2mPw3L/AMeVzdN5irPKn8W1d+1f9urf/BTP4V+G/wBnW4+GvxX+&#10;HmjWvhnxBY6qttJ/Z0QhikRP3i70X7x/h/3eK5T9n/8Aaat/2bv2pvjleeI9Au5fAupeI2t9Q1+0&#10;iab+zp90nl79v8LfPWx+2j8YtD/bw8f/AA7+EHws+1a/FFqIvdU1WGNvJto2+Vv++V+bd+FAHrf/&#10;AAU71a41/wDY18Nan/qrq91LTpTL/wA8nZfvf99V6v8As/fsZfDrwl8PPD1/rejWni3xfKkepXHi&#10;XUR513JOyqVZJW+ZVVdqge1eYf8ABUbSI/Dv7IWgaXH++FjqunWw/wCA/LX2Z8PPm8A+Gv8AsF2v&#10;/opaAPyz8e/Fj4a/FD9v/wAV3fxnvLqXwd4Igey0nRfs0lzbyzK6q29Y1Py/8tPTKrVb9sj4ifs/&#10;+JPBGmeIPgxZy6P8StD1SCXT5tI0iezeRN37zc3lhfl28V2PjKe1/Yb/AG6vE3jnxn4flvfhh45h&#10;b/iaw2xult3bbI3y8/N5ifd/u8ivoDxD+37+zRodpaSWl7aa1dXWwW9pp2k+bNI7Y2r935f+BUAe&#10;neKfBPgj9oP4FeE7/wCKcAh0mNLXV7iLULj7MgmVf+W27Hy9cq1fJ37QXxF/Yn8RfCbxX4X0e88M&#10;2WtfZZfsUukaXKjx3K/c2SrFt+9/tba3v+Csdt4u1n4S+Cb7T4bufwBHfRy+Iba0+/sO3bv287f6&#10;1l+Nv2nf2cE/Z8n8P/DTwnaeJvEl9o721loum6Ir3cf7r5nmbYWXb94s3NAHov7GnxO1Xw3/AME5&#10;IfF9xPJfX+haXqNzFJN8+fJ8xlX9NteZ/wDBMz4CeEvjH8OPEvxX8f6LB4y8TeIdXnikl1iJbjy0&#10;Xb93d/e3c/7i16D+wd4MPxH/AOCca+E45/Ik1iy1Ox83/nn5jOv/ALNXi/8AwT9/aq8Jfss+FPFf&#10;wg+K0114T1vR9VnuopbyBwkiMF3L/st8u4eu+gC18QfgD4e+An/BRz4MweE5ZbLRdYklvo9Fz/o9&#10;k+5tyRf3VZvm216L/wAFQBnxv8AP+xpi/wDQlryXXvj1c/tDft9/A3xRb+GrzQfCEckttoWoalEy&#10;Pqse5t0+w/dXd92vWv8AgqAceN/gB/2NMX/oS0AbH/BXsb/2ZNNTPl/8T+0/9mruPhx+wX8J0+E5&#10;s/EGiReLNf1y0+06h4l1yPzr6SeWP5pAzfd29lH3a4n/AIK8N/xjLpv/AGH7P/2avsbwU3/FH6J/&#10;15Qf+gLQB8Nf8En5tR0Tw58V/Bc17Nead4e8RyWtn50u8Rovy/L/AHfu7q4j9lrQfAnjH9p/44y/&#10;G+HSZvGsWo+VZ2viOSNUjtd3y+Tvbb/3zXcf8EvSW134++X/AK3/AISqfZ/301fLUdr4RsvjF8Uv&#10;C/xf+DXiH4s+NY9bluf7V8OXLO9vA33Vfy2/9CoA9hvvh58Mb/8A4KU+FNE+Hvhjw9r+iSaW8mvW&#10;kNtHc2Nv/F5qbflWRW2fNX6iqu2vz7/ZL/aF/Zr+F3iq38C6D4I1H4XeK9SdY/8AiobZ/Oldv4Xn&#10;f7v6LX6C0AFFFFABRRRQAUUUUAFFFFABRRRQAUUUUAFFFFABRRRQAUUUUAFFFFAH5n/8FPzdRfG7&#10;4S3HjyG8m+B8U3/Ex+ybtvnbvm37f9nZj/gWK+gPgx8B/wBmjx34o8M/Ev4WQadDqOjx/wCj/wBh&#10;XPk/J93/AEi36/8AfQru/i1+0d8GvC/j+D4YfETU9Ogv760S98jXbVWsZEbcq7ncbN3ytxXwhqfh&#10;zwH4f/bz+HX/AAzLei8lupPtPiG10K5abTo4N25vmVtu3b1XoKAOv/bp8Eav8Sf28PhT4X0PX5vD&#10;N1rGly20mpwn544Wz5gT/eX5fxruv2pf+Cefwn8Ofstay/hfRRo3iDwpp0t9aaxEf9JuXjXcyzOf&#10;vBsfh2riv23fiMPhD+3x8IfFc2l3es2mmafLLcWunR+ZN5P3XZV/2V+avUv2vv24PhPcfsweJE8M&#10;eL7DxBq/iXTnsdPsNPmV7hHkXbudOq7d3OaANf8AYl+LOrfGD9hWW/1yaSbUtNsL7SXupfneQQxE&#10;Kzf7W3FfLX/BOj9krQv2ivA934g+I15N4g8N6PdT2OjeH/NZbe3dnZpZW/vN6V9TfsTfCjVvhD+w&#10;hLp+uQyQ6jqWnX+rSWssex4xNEzKrf7W3Fcp/wAEfv8Ak3nWf+w3PQBw/wDwUH1nTf2dfhJ8Ovgj&#10;4M1mXwb4b1y6MWoXXmM7xWW/5vn+9t3fpWVqel/sFP8ACabwnBr+iQ6jHa/u9aiE/wBv85V+95uz&#10;+9/D92u5/wCCqHw512SD4d/E/R9BHiC08I6j5uqWpi81PI3BvnT+Jc/Ka9O8FfHD9kzxb4L03xBn&#10;4caat1D5slpe2NpDcxv/ABK0TJuzuoA4H/gmB8QNR+Nn7LPifwTrt7dXY0eafRI9VMrO8kE0bbdp&#10;b+6rcVqS/s8fsc/BLSpdA8Sy+GJr+63xS3Wu3y3N5vb73z5LRtXY+MPifofi79j3x/4p/Z8s7SLE&#10;F1FFNp1itp88fyzSIqgfdXcwb24r5e/YX1j9l/QfgZN4n8f3mh33j4vLLrJ8RfvruR93yrFFJndn&#10;j7o5agDsf+CX95YaB8Z/jX4L8Ka7LrXw/wBMmiuNK/eM6fM23cv/AAGuf+IWixftt/8ABRu8+H/i&#10;C9mn8AeBrVpJNKjlZElkXb5n/fTMmfZcVqf8EzPEGheKv2mfjvrHhvRpdA0S6SCSz0+aHynih3/L&#10;8n8O7722sLVPE9j+xp/wU28QeJPF3m2XhXxzav5erTR/uYvMaNm+b/ZZEU+m+gDZ/wCCkn7H/gf4&#10;Z/ArWvHfgGGXwXNE9rbajpWmyulnqMHmqqK8Wdu5WbcGr23xB/yjFvP+xPryD/gpd+1Z4J8efArW&#10;PAHgi8/4Te/ufIvdQv8AQz51pp0Ecu7dNKuV+Zl2ha9d15t3/BMW8/7E+gBn7DP/ACj90z/sD3X/&#10;AKC1fL3/AATd/ZJ0H9oX4ZyeIviPqV5r/h/SL2W20bw2blltLd2bdLK6/wATM1fUP7DP/KP3TP8A&#10;sD3X/oLVzH/BHf8A5Nkvf+wxPQB5h4P+Gdj+x3/wUq8M+FPA893D4T8X6V5kulyytsi3NIu3/a2s&#10;u4em6um/bVWL4m/tn/DP4afETUp9G+Fctr9qji81obfUbr+47/8AjtXP2gD/AMbW/g3/ANgVP/Rk&#10;1cd/wUM1Dw9p37V3g6T41abf3vwmk0h4tLl0eXE0V1/y0kdF+ZtrdFoArf8ABSX9m74NfC/wT4V1&#10;zwhounaL4vGo21rbaJp/CajAzfMrxD/0Kv0H+CPgbSfh78LvD+kaPo0Xh+0FqlxJp0XS3mkUPIv/&#10;AH0xr83Pgl4w/Y18E/EvTNb1Lxb4w8S63FOn9ly+Nbad4bP+6yZXbt/3q/VPTNUtdYsbe/sJ47u0&#10;uUWWKaGTckiN91lNAF+iiigCKTd5R2Y31+QXwj1H4f8Aw5/a6+LGn/tQ6PDPq+p3THStV12xaWz2&#10;b22hfl/ijZFDdPlwTX6+XEwghlk/uLmvj7xD+1L+y5+0L4X8Qaf47vdJA0x5bK5tPEVt5N3HtZlb&#10;ym+9/wB+2oA9n+AHwk+GHw3stf1v4Ww2kGk+J7hb2c6bcedZ71XC+Uq/KvDfdWvzu/Y8/Z00z9oP&#10;9pD4sf8ACX6jd3vg/wAO+Jbm9PhvzW+zXt00rLvlX+Jfl/4FXr3/AASus5F8UfGO48I/2gfg5Jqn&#10;/EgOohlLnc33N3+z9/325rxj9kL9prRP2d/2mPi/H4usrqz8La54iubb+34o2eGyufPbasv+y3/j&#10;tAHZ/wDBRH4OaB+zJ4p+GvxY+GGjWfhO/ttUW2u4tNHkwyD+H90vy+qmvTv+CrGp3Gr/ALJng3UL&#10;aXybq517TrhJR/yzdopGVvzryz9vH4vaT+2D8Rfh38IPhReDxXNHqK3WoXVnHvt40/3/APZXLGvV&#10;v+CrGnf2N+yv4N08f8uuvafb/wDfMbLQB3v7PP7Cvw88N+CNA1zxPYjxj47v54Nfu/Et7ue5N222&#10;T5Hz8qq3518k/En4u/DX4sft1eKx8c/FQg+HXgt/sui6JNFO8NxN/EzJGp/i67uvy1+pfw5/5EHw&#10;1/2Drf8A9FrX5pazPo/7Hv7eXjPVfiVoEJ+GvjgebZard2S3cMb/AC/3lO3a2/P/AAGgDh/2wvid&#10;+zRHoWgeLvgLqdno3xG0fUIpIItCsZ7PzYt259/yBWr9BfG3w18E/tSfArwff/E9ZbPSY4bbWJ4p&#10;b37Igk2f8tm/u/N91q4vxV+1P+yj4Rg064M/hTVJL6dYoItH0iK7mD/7Sqny15X/AMFZJddm+Fng&#10;G4todQ/4V0NShk12PT9yfuP4VdR/Dtz97jdtoA5X9qG8/YwuPg/4z8OeHL3wnpni+xsZZNOl0e2Z&#10;bj7VGv7tVlVdrbm6/NzXsv7IvxkvdC/4J5WXjDV5pJZtE0u5jjm++58v5Y93/Amryr45/Gb9mLRv&#10;2YLzw/8ADjQND8S6/q+iS2OladpGmRzajbboj+/mfYWj8v7xZjn0ruP2KfAn/Czv+Cbs3hWP/W6n&#10;aXtrH/v/AMP/AI9QB5//AME4P2YPB3xn8C6/8WviNpsPjLxB4hvZ4vK1eLzkt03fMy7v4m/vVyfx&#10;C+BWj/AT/gob8H9H8NXt3/wjN3uurLSruVnTTvm/eRxbv4Wb5tvauk/4Jx/tTeEvgn4I8QfCX4ma&#10;nF4P1zw9fTyx/wBpHyUlXd8yr/tZ/h71y/jr486Z+0D/AMFBvhDr2h6ZqMHhq2LWWnapeRNEmpfM&#10;d0sSt/yz3fLuoA9W/wCCoa/8XU/Zu/7D8/8A6Fb1e/4K/Pcp8DPBD2Uvk3Y8TQGCYf8ALN9jbW/O&#10;qP8AwVDb/i6n7N3/AGH5/wD0K3rR/wCCvX/JCfA//YzW3/oDUAdR8N/+Cd3wsl+DNxF4sspfFnin&#10;xDZfadR8SahLvvPOZd26J2+7trj/APgk14l1aPwb8RfBd1eSalpvhrX5LXT5ZpN7Rx/d2/7K/Lur&#10;7V8Gf8k00X/sFxf+ihXwv/wSm8z+1fjvs/1v/CTT4/76agDC/Ze8GeCfjJ+078eL/wCN1vpuqeNr&#10;DVVsrLSddlVobe1+b/VROcfwp937v/Aqyj8GPhH/AMPI/D3hvwL4f0nWtAk0qW516whiW4s7KdVZ&#10;o2Tb8qt9z8a8Otbr4fr8YPitpnx38KeJtZ+Jv9ty3P8AbPhK4ZjGn91PL427dlfXf7G/xr/ZV+Hv&#10;if8A4RHwENQ8NeL9X2i4l8SW8qXFzJ/zyMr/AC7t38K4y1AH3jb20VnDFBEPKiRPLSOrNFFABRRR&#10;QAUUUUAFFFFABRRRQAUUUUAFFFFABRRRQAUUUUAFFFFAHhX7a7eLl/Zm8df8IP5v9t/Ym/49P9d5&#10;f/LTZ/tba+MP2PfAf7Jnxs+C9l4T1mw0+08flP8Aia/2tctb6j9p3fM0MrY7/wAK8+1foD8avjb4&#10;V+APgo+J/GNxLZ6IJktnlhtmmw7fd+Ve1fBX7e15+y74z+Dmp+L/AA5qfh7/AIWL5af2NN4clVLu&#10;WZm3LviiYfizLuFAHvv7e3hTTfBf7A/izw/pkUg0vS9Otba2SWXc4SOWNVy38XavOf2JP2NfBPxG&#10;+CPhjx/8SopfH2v65pYjgi1f57fTrVWZY4IU/wBn7271Y1nfFC/8Xan/AMEl57nxv5reIJNLgzJN&#10;/rpIfPXy2f8A2ttbH7AX7Zfw60v9n7w94L8YazD4I1/wzYiOSLXZfs6XkLMzLLCzfe/3etAHFfsr&#10;WFx+yz+314y+DGn3k0XgvWLX7fZ2E/77y/l3RfN/u/LXF/tA+B9T+J//AAU/m8F6fr934fs9b0uC&#10;LUbqzk2TSWqozSRI38O77tdr+y3qw/al/wCCg3jn4waXFLeeD9Ctf7Nsr/7gk/hj+X733fmo1o/8&#10;bjtM/wCwOn/opqAPo3UPgp8PP2JPhr8QPiJ8PdAGm6ra6A2YTKzxXBhUtHvX+9u6tXw9+yP4j/Zo&#10;1bw7qfjv4/eK9O8QfEnW7qeS4ttc864W3hYrt+Tbt3V+nP7Q/gK9+KHwP8c+EtPEX9oavpE9rbea&#10;dqecyNt/8exXwX+wD8Svg34U+HN58Ofi9pnhfQPiB4fvp47j/hKNNhRpIdy7f3sq/M2d3/jtAGP+&#10;zb4/8B/DP9vKz8LfBHxJ/bPw18X2rG80+KSV4be6VWb5PMx/+rivrz44/sy/BDxJ8R4viT8VryGW&#10;6ihWKC21zUlhsQi/w+UxG6rPw/8AjB+ztqfxa0/wn4Dh8L3vi6W3e5iufD2mQlIk/i/0iNNqt/s7&#10;q+NPi1eeGfFH/BSK80v4/wB5ND4Kso/+JFaalI0WnSfL8rOeF2/zPWgDmv2pda+DXwr+M/wm8b/s&#10;+appNprf9qeVqNrocjfZ9m5du+L/AGvnU+tfT3/BUn4u+IPBnwW8P+E/C2pf2drfjPUYtNl8n5X8&#10;hl+ZVf8Ah3NsX6bq+Wv2/PG3wV17xt8NdE+FNnogu9N1hJNUv/DlkiW2xmVY082NdrN1r6H/AOCs&#10;/gLVtS+EHg7x3o8Mt5/wimqxXNzH/wA84f8Anr/382L/AMDoA7vw1/wTd+FFj8GdM0f+xpdM8VxW&#10;sdz/AMJTaXDf2jb3m3czpL/d3fw/drxX/gklYXelePvjfZXd9LqV1baikMl1N9+4dWZdzf5719AW&#10;H/BQb4RQfAWy8YyeJ7W81aTTo/8Ain4pV/tGS627fK8r733v4umOa+f/APgkpfXGpfEX413d7Zy6&#10;Zd3V8lzJYTfft9zs21v++qAJP2S1/wCNoPx3/wCucv8AOOuT+OXw6uPi/wD8FRbzwTH4g1Dw1p2s&#10;aJBHqk2my7Zrm1WDc0G7+Hdt2n2rq/2Sz/xtB+PH/XGT+cdWrhv+NzcP/YB/9s6AMX9vL9i34c/s&#10;/fBC08f/AA4sZfDPiXw9eweVdxXLb5fm6t/eb/ar2T9on4xeMtR/4J0weNNHllh8QalpFs15dWn3&#10;4kZf3rf59a2P+Cq3/JnfiD/r+tf/AEJq80+MzeKX/wCCWXh4eGIfOj/sO0/tX+/9i2/vNn+1txQB&#10;o/Cf9jz9nXXv2RbLVNYstJnW+0r7bqPio3W+5inZdzN5u75WVv4fwrJ/4JGfDnw1F4B8S+K7fRSd&#10;VtdYudJ0/wAQSRsj3ll8rK393+KvmTw1qX7HeoaJ4flv9a+I2gaYIIjqnhuJJ5dOknX/AFjOV+9u&#10;b+7X6ffsrfEv4S+OPhtZWHwhvbX/AIRvTU8uPTIQyTWw3H76N8y596APbaKKKACvif8A4KtaD4u1&#10;39nKzPh+K5vNJt9Vgl1iws4me4lgw393+Fe9fbFeQfHr9pbwP+zuPD//AAnM91ZafrkkltFdxWrT&#10;Qxuu3iUr91fnoA+bfgX4Y/Y+/aQ8L6DYeEdG0jTda0yS2uY7Qf6HqsU0e1l+fhpfu/Ntzmsf/grn&#10;FdL4P+E0GmXcmnXf/CRLFb3UP3rd2VVVq8j/AG7dR+DPjLVvA1x8BTp978X7rUYvsc3hAMmI1/56&#10;omEX5v8AZz68V3v/AAVJn1zTvg98D7nU4TeeJbbVYJLiKL5vMuliVmXj/aoA918Hf8E9PhFafCCX&#10;Q9c0CHxZrWpwPc3viTUfnvpZ5F3NIkv3l+ZjivKf+CS3izW7PRPiX8NdXm8218KavtslzvaNG3qy&#10;7v7vyJj8a9G0D/gpN8I/+FMT+INU1OXRdf0yD7Nc+GruPbfR3Krt2qn8S7v4q4b/AIJP/D3xBD4V&#10;8ffE7xBFLCfGmqfabLzY9jywqZN0m3+6zPx/uUAeA/s9fs/aR+0R+258ZdI8UXc03g/RNZn1a40G&#10;KQpDezeayR+b/srn8a+o/wBsiLR/2NP2UvFj/CzTYfCc2uXqR4s9yrE8vyyOv935a8t/4J9Nu/bt&#10;/aS/67t/6UtX0P8A8FGPg9rXxm/Zg8QaZ4fsxe6tZOmpR2o5eUR/eVP9rbmgD5M/Z88UfsS+C/g9&#10;pumeM9T0PX/FV9B5us3+o6Zc3M3nt97Y7RfL/wABrr/+CZfxA0yy+O3xX+HHgfWpde+FcKf2toUs&#10;3mf6P+9VfKXzFDfdfn12ZroP2Rv2qv2fvE/wn0vTPG9p4Y8J+L9CgW11GHXNNgiaV1+XejMnze/8&#10;Wa+hvgh8b/hP8Wp/Fdr8IorD+1NLg8u4urLTFtoTI2fLXzNoD/NQB5f4u+D37I/7PWta1rHjv+wp&#10;dX1i9a5uP+Ejuft9wHb5vki5aNfm/u187/Afxf8AD7Qf+CjcEXwQ1Kzm8C+IdMP2y1s9yW8c23cy&#10;orKu35hWN+xf4l+E/hj4w/Fef9oP7JD8ShqM/wC98XR+bD5O77qebld3p/s7cVd+HfxC8IfEv/gp&#10;j4Z1vwJ4fGgeFTp7W1nLDYraRXu1PmnRFUfL/te1AHo//BRTUL74yftFfCH4Fw3ssOi6ndLdajax&#10;fI0n935v93fXp37TP7CPwnb4E6xP4X8Pw+Ddb8M6dLe2Gq6QPJmcxxN8kzf8tFbbzu+teWf8FFdO&#10;1P4NftF/Cf4729lNNoulzra6jdQ/P5f/AAH/AHd9ep/tE/tz/DnXPhBfaH4Au/8AhYvizxVpc9tp&#10;+i6SGeSJJIvmkuP+eSqrbju/u0Ac9/wSmbf+xPqX/YR1H/0Ba5P/AII6r/xKPjB/2MX/ALLXXf8A&#10;BKgCD9ifU45OJYtU1PzP++FrkP8Agjq27Sfi/wD9jF/7LQB5B+zn+zxpP7Rf7Y/xj0rxPqOof8Ir&#10;o+sS6lcaBDKyRX03m7V87b/DXX/t7fB/wr+yh8Uvg38SPhhosPhnVJdb+zXFrafJbSbdrL8n/fef&#10;Wun/AOCebbv20P2hv+vp/wD0fVz/AILEPt0n4Kf9jG//AKDHQB0//BU3Wtbb4WfDvT5J5rLwVrGv&#10;21t4ju7SXZ+5b+F/9n7zfVKg/as+AX7Mfhv9lnWbuz0zwzphtdOX+ytV06SP7XLMq/uvnX5pN3f1&#10;qj/wVPn1Oy+Hfw1vNUs/7T+GFrqkUviHT4bnybi5fb+7Ve+3b5leEeG9b/Y40DXLTX9b8D+PdM0W&#10;323Fna6vb3M1gj/7K7v/ANdAH27/AME7PBNj4b/Zh8JaoPDVpoOtavarNeyQ23kvc/3Xb/gNfUVc&#10;F8Hfix4N+Mvgiy8QeBdTtdT0RsRR+QNnlFf+WbL/AAsv92u9oAKKKKACiiigAr5I/ag/4KLeCP2a&#10;vFV54QuNM1HWfFcUEUqWsIVIj5n3fnY19b180ftC/sDfCz9o/wART+I/EVndweI5rZbcahZ3JQfL&#10;93K/xUAfON5+07+1Z8eZoIvA/wAGtO0bRLkfu9Q1eJbuH/e3MdtcTpf/AASn+J3xY8U/8JT8TPGe&#10;k6NqBmWX7Jptt5y43btvZVrqvFH7D/xT+A1lZ/8ACu/2izo1p5nmf2f4ivvs0Oz/AGNzMrV5dpP/&#10;AAU++Lvwk8fHw54on8PfESEOtv52nfJk7tu7etAH64aJpg0TRdNsFPmi1gjt9/sq7c/pWlWX4f1F&#10;9a0LTdQeHyJLq2juDF/zz3Krba1KACiiigAooooAKKKKACiiigAooooA+R/+Cp3/ACZr4t/6723/&#10;AKNWvbP2af8AkgPgD/sEQf8AoNeJ/wDBU7/kzXxb/wBd7b/0ate2fs0/8kB8Af8AYIg/9BoA9Moo&#10;ooAKKKKACiiigAooooAKKKKACiiigAooooAKKKKACiiigApCKoaTrFhrtkLzT7uG9tZOksMm9K0K&#10;WwEecAGvGvh58aV8d/tAfEXwXby4h8K29rFLF/02k3Nu/wC+dterazqlroelXup3jeXa2MElzLJ6&#10;Ii7mP5Cvzh/4Je+Prj4hftFfHbXLi8+0HUzFdR/9NE8+ZV/8d2162DwntcLiMRL7Cj97ZnKVpRPv&#10;7U59nxM0iM6x5ObGX/iU+X/rfm/1m7/Zrs65K9gvn+ImmTxy6cNPFlKJIpf+Pvfu/g/2fWutryjQ&#10;KKKKACiiigAooooAKKKKACiiigAooooAKKKKACiiigD4F/aA+Itr4V/4KU/CAySxgR6XLYyZ/wCm&#10;+5V/9Cr73HXNfit+3n47l0D9v8ay8pEWhXWnSp7CPbI1fpN8fP2zfAf7P3g/TNT1i7F7rWpQxy2e&#10;i2kn76TzFVgzf3V+b7zV9ZmOX1HQwXsY8znD/g/+3GEJ+9I9d8Yy+XPo3/E0/sz/AE1OPL3/AGj/&#10;AKZ10471w41uXxl4d8Kaxp5tIYb54rnF3/cZd21P9qo/BXxb0nxt428Y+GbPi/8ADU8Vvcg9TvTd&#10;u+lfK+zlr/d3NzrU1WxOpy2Ani+3RoJXiz84T+9WgDgV8laX8Yba9/4KJXvg6zvDLD/wi3l3EQ+6&#10;J1bzP/Qa+s+prfE4d4bl5vtJS+8mL5gxVe4uo7O3MtxLHFEn35JDtWuA8W/tBfDnwLr1zoniHxjp&#10;Ok6rbosstrdzbXQNyteA/tq/tHeFtZ/ZZ8cnwhr9nrN35EEUn2OXmJJXXa1PD4KtiKlOHK7Sa19R&#10;ykon0j4t+LPhLwZ4W1LXtQ1/T4dP06B7mWUXKuNir7Gvgbxx+37r3i79j7xj4ts7Cz+16jr9x4fi&#10;h3/8eVnLG3ll1/iby6/LuTVb24g8qS8upoR/yzllZ1rai8eapB8PLvwYmP7JudUi1Zx/F5yxNGv/&#10;AI61fq2F4Pp4fllUlzu8fu6nBLEXOYC80pzmul8KeAvEHjn7Y+h6Pd6pFY+X9oNpFv8AKRm2qzba&#10;+vv2i/8Agmb4q+Hngiy8Z+DGm1+x+xLcanpZT/SLZ9u52T+8v619niM1wmEqxo1pcrkYKEpI63/g&#10;mj+zB4C+OvgDxbe+NNAi1N7XUrf7HdY2um1WZlDf3fVa/VHwn4P0jwJocOkaFYxabpsLMY7WEYRN&#10;zFmr5/8A+Cdfw2l+Gv7Lfhm3uohDeanu1KRTHsceZ0Df9819OYAr8JzvGzxeNq+97l9F0PTpR5Yj&#10;6KKK8I0CiiigAooooAKKKKACvP8A4LXX2zwQJP8AhIP+EmzdT/6f5WzPzfc2/wCz92vQK4X4RW1/&#10;Y+DymqTaTPci6n/e6ONtvs3fL/wL1oA7qiiigAooooAKKKKACiiigAooooAKKKKACiiigAooooAK&#10;KKKACuWWb/ivTH/amf8AQl/4lflf7f8ArN1dTXN+TcnxsZDPafZPsq/uv+Xjfu/9BoA6SiiigAoo&#10;ooAKKKKACiiigAooooAKKKKACiiigAooooAKKKKACuR8fz+TFoB/tj+xfM1SAf6vf9p+Vv3H/Av/&#10;AGWuurlfG8V1cQ6P9km0+A/2hF5n9o9Cm1typ/009P8AgVAHVUUUUAFFFFABRRRQAUUUUAFFFFAB&#10;RRRQAUUUUAFFFFABRRRQAUUUUAFFFFABRRRQAUUUUAFFFFABRRRQAUUUUAFFFFABRRRQAUUUUAFF&#10;FFABRRRQAUUUUAFFFFABRRRQAUUUUAFFFFABRRRQAUUUUAFFFFABRRRQAUUUUARyMI/nr5H8Z/tA&#10;/ss/H7StV0bx9qWheZpl1LbT2niKPyLiKSNtu5d3zfSvryvIvF/7KHwf8ea3NrOv/DvQ9T1SV/Mk&#10;upbb55H9WIoA+Rf+CX7XEPxM+L1n4Mu9UvPgrDcoNCl1HdsL7m3eV/n7u2uA/Zo/aR8P/AT9rv44&#10;23jCCWz8Naxr8sX/AAknls1tZTK7bVm/uq3ZvWv058JeDdD8B6HDovhzTLXRtKthiK0tI9iJXwh+&#10;xb4K03xn8dv2ntE8UaLFqeiX2t/vbTUbbfDL+8b+9QBxf/BQX4yeGv2rtZ+HXwl+GGpxeMNQutUW&#10;6ubrSf3yW6fdw3/oVel/8FSNF/4RX9ifRtIE3mnTLrTbXzf+ue1d3/jtfV3w6/Z8+G/wjvJrzwf4&#10;N0rw9dyx+VJNZw7HKf3d1dJ418AeHviPon9j+J9HtNa0vzFl+yXke9N6n5WoAT4bnd8O/DH/AGC7&#10;b/0UtfmZ4jn0D9kH/goN4l1T4h6ALzwB44TMetXltvhtnk+Zm7j5W+U98V+ptrbRWVvFbwRiKKNF&#10;jSMdlWsLxt8OfDPxL0k6Z4r0Gx1/T9+/yb2IOn60AfOniH9oz9lHw1phvP7V8HXsvy+VaadapNNJ&#10;ub5VRFX71eSf8FYtd8Qx/AnwP/YCy2ngG+vo5NYls49rxptVoF+X7q/fr6p8Nfsh/BnwfqkOo6P8&#10;NPD1nfwv5sc32YOyP6/NmvTPEPhjSPFuiXGjaxptrqelXKeXLaXcSvFIvptoA/O7xh4z/Y98Cfs2&#10;zWfhCy0PxBqtzo8sVla2lv8AadR85om/ey/xKyt8xZv7lemf8E/fCo8bf8E97Lw+Zcf2nDfW303M&#10;1fQfhH9lj4SeBdSu9Q0LwDommXlyjRSTRWw3FGXay89ttd54O8F6F8P9Dh0Tw5plro2k2wxFaWke&#10;xEoA/OD/AIJxfHbwt+zdp/jj4U/EzUofBOq6bqr3Nv8A2x+581G+X8+lcl+0j+0bof7QP7Z3wal8&#10;L2cs3hvQtV+zW+vSjZDqLsy7jFu+8q7fvV+jvxA/Zu+GHxX1Qan4v8EaRr+oBPL+1Xltl8Von4If&#10;D94fD8X/AAiWk+V4e/5Bcf2Zf9C/3P7tAHxt/wAFe22+Fvg2f+pvT/0XXQ/8FTn2fsQWZ/6iWmf+&#10;gtX1z45+G3hX4kwWUXifQLPXorGb7RbC7i3iKTGNy/7VT+Mvh74b+IPh/wDsTxJo1prOlb1k+yXa&#10;b03r900AYfwDbd8GPBh/6hVt/wCi1r4x/wCCdsgf9pn9ozZ/rP7Ybr/11av0A03TbbSNPgs7OGK0&#10;tLZFijiiHyxov8NctpXww0Hwa3iDU/Cmiafo2v6ujSXF3DFt82bb8rP/AHvmxQB+Qd3ffDS4+O/x&#10;et/j1Z+Mj4/i1tpbfVfCUm9xbfKscT7Pu/u9n8q+r/2KfiP+yx4O8YT6P4Lm1DTfGupny/t/i6Jk&#10;vrjd/wAs/NevKf2XfjTof7Ifi/4l6R8a/A+tweL9Y1ue5k8SDTWuYbiH70ce7+7u3sP9+p/jd4js&#10;f29fjB8OdI+EngG7s4dH1BL7UPF95pv2RY4FZW+Vv4l/9m20AfqnRVe1hFvBFH/zzRUqxQAUUUUA&#10;cL4m+CvgPxlfRXut+FNJ1O7ifzI5Z7ZWaur03TLLRrMW9hZw2NtH0ihjVE/IVfooA+CP2FfC0t38&#10;df2m7TXNHkl06519B5V5bZhk5k/vDa3FfZngz4X+Evh7byR+GPD+n6LHJyRZW6pXQxWkMLSvHDHG&#10;ZD+8IT79WqAMrXPDul+I7H7JrFja6la7t/k3cSyJu+hq/EkcMIROETtU1FAGXrmgaZ4jsJbTVbG1&#10;1K0kH+pu4lkT8jXJ+GfgP8OvBt/9s0PwboumXf8Az1htVDV6BRQBTv8ATrbUrOW1u4Ip7aQfPFKm&#10;5TXL+FPhD4J8DT3lx4f8MaVpU11n7RJaWyo0ldpRQBnaTo1joFiLLTLOGxto/uRQx7EH5Vzfiv4Q&#10;eCfHF/b3/iDwxpWqXdu/mRzXdsrsK7WigDHk8L6RLPZTyaba+bYf8ekhiX/R/wDc/u0useGtJ1+S&#10;yk1TTbS+ltX823M8SuY3/vLmteigDJ17w3pfiax+yaxptrqdpvWTybuJZE3r91sGtKOMRDYnFSUU&#10;Acy/g+x07S9Yt/D9naaPdXySE3NrCqnzmX77f3ucV+b/AOz78WNc/YK8ReOPDnxT+HfiHUpdY1SW&#10;9j8XaRbfa/tv93/gNfqNVe6sre6H76CKb/rpGGoA/MX4oS+Jf+Ci/wAWPA9n4Y+Hd54O8F6Fffbr&#10;jxfq9t5NzIi7flRev8PyrX6hVDBBHBF5ccYijHapqACiiigAooooAKKKKACiiigAooooAKKKKACi&#10;iigAooooAKKKKACiiigDz34n/Aj4f/Gu3gg8b+FdO8QC35iN5FuaP6NUfwt/Z9+HfwU+2f8ACEeE&#10;9P8AD8t1/wAfEtpFteT6tXo1FAHwJ8f4pW/4KbfBR/Ikmh/s6eKQ+Uzp8yt97jFfSek/sffBjQvG&#10;A8T2Hw70SHWxM9z9rFt0kY7t3p1r1mbSbGe/hu5LKGa6j/1dyY1Lp/wLrV+gCndWUF9ZzWk8Qmtp&#10;o2ikjx8pRuGWuf8Ah38LvC3wm0L+xvCGiWmgaV5jS/ZLOPYm9vvNXWUUAVbm0ivbeSGeKOaOQYeK&#10;X5lNeF3P7CfwEvdTlv5fhnobXMknmOfs/wDH96vfqKAMbw/4Y0fwtokGj6Rplrpulwp5cdpBEqRh&#10;f92vL5P2O/gxJ4x/4Sd/h1of9t+d9qN19m587+9jpXtNFAHH+GPhT4R8HeKdb8SaHoFppmta5t/t&#10;G7gj2vcbfu76g+Jvwe8G/GXRYdK8aeHrDxBp8T+ZHFeR7/Lf1Wu3ooA8n0T9l34U+GvA+qeENN8E&#10;aTZeG9XYG9sIovkufTdXZ3Xw/wDDl34IbwfJo1ofDUlr9iOl+X+58nps2/3a6WigDl/DPw78NeC/&#10;CEPhXRNHtdN8Pwwtbx6fDHtiCN1Wovh18LvC3wk8Of2F4P0W08P6SJGl+y2cexN7feautooA4zVP&#10;hL4P1rx9pvja+0Czu/FemQ/Z7PVZY/30ScnCt/wI1+fX7Rut3PwW/b6g+InxO8G6j4r+H8unLbaV&#10;d2ls1xFZPt+8iH5dy9/zr9OKqXtjbahEEu4IriL/AJ5zIrj9aAPzZ/aX/bJ+Fnx4+E2s+BPh/wCA&#10;dV8WeKtc221nF/YbQrHI38e/H3lr7F/Y4+F2sfBj9m7wX4S1+fztVsrTzLj/AKZGR2k8v/gO7b+F&#10;er2XhzSNMm8yz0u0tJPWC3VP5CtWgAooooAK8m8a/sr/AAj+ImtDVfEfgDQ9T1FP+Xqa1XfXrNFA&#10;GV4f8Pab4W0qDS9Hs4dN062Ty4rW1j2JGPavz0/4J8eDLXxJ8U/2i9I8SaD9s0q+1uf/AETUbZvJ&#10;lTz2/vLX6QVUtrC2tDK0EEUMj/fMSBSfrQBxfw1+BXw/+DsM8XgzwnpXh9ZW8yQ2dsqMT/vda3vG&#10;HgXw/wDEHTIrDxHo9prNnFMtxHDdxh0Ei/dauhooAr29tFZwxQRARRIuxI6xfGPgTw98QtFm0rxJ&#10;o9prOnS/fhvIldTXRUUAeSeB/wBlD4RfDfU/7Q8N+ANE0u8/57Q2q7q9K1fR7HXdLn0/ULSK80+4&#10;Ty5baVN6SJ6EVo0UAeY+A/2bPhl8M21OTwx4H0jRn1OPy7zyLZf3qf3TXa+GfC2keC9Jh0vQ9Ng0&#10;vT4v9XbWsexBWzRQB5j46/Zs+GPxO1uDWPFHgfSNa1W2/wBXdXVspf8AOulk+Gvhae+0e9k8P6cb&#10;rR08vT5TbL/oy+if3a6migDmvE/w/wDDfjS+0281vRbPU7vTJPOspbqLe1u/95af4x8B+HviBYwW&#10;XiTR7TWbW3nW5ihu4w6xyL91q6KigCtFbQwW4gjiAiRPLEf+zXM6R8OND8H6XrCeFtMs9CudSMks&#10;ssMW3zJm/jauvooA/K/9mn4zWP7D+q+N/Cnxg+HWtjxLfapJe/8ACSWVi19/aMbN8vz/AN1e3+/V&#10;n4k+IP8Ahvb47fDVPhp8PNR0bSfDWopfaj4u1Kx+xv5atu8r9OP9o1+nd3plnfD/AEizhuP+usat&#10;/OnWdjb2K7LeCKBPSKPZQBLCnlQxp6CpaKKACiiigAooooAKKKKACiiigAooooAKKKKACiiigAoo&#10;ooAKKKKAMrxB4e03xTpU+l6xZw6lp1ynly2t1HvSQe9eQeH/ANib4H+Ftbg1fS/hrodvqNu/mwzC&#10;3/1b+or3SigD5d/4KP24H7GHj+3t4D/qbeOOKGPd/wAt4/4RXM/svfs5/Dr40fslfCO48d+DdP1/&#10;ULXSfLjl1G2/ex/vWyM8H+Gvr26s7a+g8i4gjnif/lnNHvU/gada2kdjbiC3hjhij+5HENq0AY3g&#10;3wJ4e+Hmhw6R4b0a00XTovuWtnGqLWVJ8HPBdx8RYvHcnhnTz4vih8lNZ8r/AEjZ/d3V29FABXk/&#10;xL/ZZ+FXxg1mLVPF/gjSdb1GNPLF1PF8+PSvWKKAPOfhj+z/APDr4MCU+C/CWl+H5Zh+8ltIdryf&#10;Vqf8UPgN8P8A41W8Efjfwpp3iD7P/qjeRbmj+jV6HRQB5PbfsufCiz8K6d4cg8C6LHotjdJfW9r9&#10;mXbHOpysn+9XpV9plrqlhNY3cEd1aSp5csUse5XT+6avUUAeNeEP2Qfg34A8UReI9C+H+iabrUTt&#10;LHdQ2/zRlvvba7bwp8LfCngfW9e1nQNAtNM1XXJvO1G6gj2vcv8A3nrr6KAOJ8P/AAf8GeGPG+qe&#10;MNK8PWFl4m1b/j91WGL99c/7zU4/B7wY3xG/4T3/AIR+z/4THyPs39s+X/pHl7Nu3d/u12lFAHMe&#10;PPh74d+J3hyfw/4n0e01rRbjaZbS7j3pJtOVr5R/4KOfDbxA37MGm6F8PdBnm0XTL6A3ujaSpHmW&#10;UfVPl/hr7VpGXdQB+f3gf/goX+z74e8D6Poz+CNX0uaztVi/sb+wGl8rb/Dv2/NS/wDBOv4favqH&#10;xg+K/wAX4vCUvgLwV4qdItH0aX5Hk2tuaXZ/Crfe+rN2r7oPhHRDP5n9jaf5v/PX7LHv/wDQa00h&#10;jt4NkYESD0oAmooooAKxPE/hDRPGukz6Xr2mWmsadMuyS1u4ldD+dbdFAHl/w3/Zq+GHwh1KbUPB&#10;/gjSdAv5Uw81pbqHr5U/4KvWV/faF8ITZ2d1P5XiaOSQwRs/l/d/u1991Vu7K2vAPPgim2f89Y9+&#10;KAPML/8AZv8Ahj421XR/E+ueCNF1PX7eCPy9QltV3/dr0+1s4rC2igt4o4YYl2JFENqoKtUUAc1o&#10;3w/8N+G9a1PWNL0W0stU1Pm9u4Ygr3H++3euloooA8l8b/spfCL4kaqNT8SeANE1TUP+e01qu+u7&#10;8K+CvD/gPSxp3h/R7TRrCPpDaRKiVv0UAeafED9nL4a/FbW7PV/Fng3Sdf1C1H7u6vLZXauii+G/&#10;hW31vTtYTQdOi1Wwh+z2d3FbqjxR/wB1PSupooAydd8P6Z4n0qfS9Xs4dS064Ty5bS7j3pJ9c1xf&#10;w6/Z2+G3wja9k8IeDdJ0CW94uJLS2VGkH92vSqKAMHwv4L0TwXpQ0zQ9LtdL0/e0v2W0j2Jvb7zV&#10;F4T8BeHvAkN4nh/R7PSBdSebP9kjCeY/95q6OigDmtB8AeG/C+ranqmkaNZ6Zf6m/mXtzBEqvcH/&#10;AGqd4r8BeHfHIsk1/RrTVxYzfabcXce/ypP7y10dFAHwN/wUh8A+KZvG/wAKPH9p4Um8b+BfCk8s&#10;us6Da55+ZWWR1/iVdv8AndTPFv8AwUe+FniTwfe6Zo/w18Q+INWurbyoNFm0PZDK7Lt2M2Pu198s&#10;okBVhVCHQdMhl8yPTrWKU9xEuaAPlL/gmn8FPEvwc+DOsT+KNM/sG88Q6o+pRaL/AM+ULD5U/Kvr&#10;+iigAooooAKKKKACvhT9qTWv2qvGfxnvPBnwgtItH8IR2UXm61NFGmXbdu/eyf3f9nmvuuvgz9vj&#10;9rjxl4Z8ZaP8EPhDDMfiJrvleZfRD5rZJN2xE3Dbuba2W/hFAHCeH/8Agk94q+Idyt58avi7qPiC&#10;SP8AeW9tZySTCPd95d033f8AgNfV3ws/YY+C3wh+bQ/A2nz3Xyn7VqQ+1yb1/i/eZ2n/AHa+MdO/&#10;4JUfGHxDp/8AaniD45XNjrV0PMubWH7TMkb/AN3eJRu/75rO8F/E345f8E8Pi3oHhj4r6nJ4s+GO&#10;tTfZbfUPNaZIvmH7xGb5lZeCytn5e9AH6uIgjXavAp9VLG6iv7OG4glEsUyLLHJ6o3K1boAKKKKA&#10;CiiigAooooAKKKKACiiigD5H/wCCp3/Jmvi3/rvbf+jVr2z9mn/kgPgD/sEQf+g14n/wVO/5M18W&#10;/wDXe2/9GrXtn7NP/JAfAH/YIg/9BoA9MooooAKKKKACiiigAooooAKKKKACiiigAooooAKKKKAG&#10;8Yrx79rH4pxfBz9n7xl4oaeSzuorJre0miHzpPJ8kf8A48wr2DpX5k/8FiPi+Lex8JfDizkmWW53&#10;areiKT5JIwdsauvruXdXrZPhPr2Op0XtfX0M6suWJ9GfshfEjSPA/wCxX4S8QaxNgWOlfbbyKH55&#10;jul27tv+0zfrX0VdeM9H03wtD4jvryKz0t4I5/OmO0BHxt/9CFfhP47/AGgrmx+Hfgfw94T1qXyR&#10;4W/snWbb+DezK23/AHl2/er7L8b/ALQh1j/gmf4T1ATma7kvbTw/eyTfO37tvm/8dCV9DmGQ1Y1I&#10;1p/8vahlCqtj6f8A+CgPxLl+GH7LfjK8tJ4odQv4F023Ev8AH5rBZB/37Z6+Bv8Agj7rf2D47+Id&#10;L82L/T9I6N9/92275f8Avqu5/wCCtXxYj8SeC/hTodmQ1pqcJ8QebH0f5PLX/wBDr5a/YQ+NWifA&#10;H49xeLPEXy6VFp1zDIQPm+bbt217mWZc/wDV+s1H3583/kpnOf72J+3+o2G74o6RcDRvO8vTpY/7&#10;V+b9183+r/u/NXbcDivJ/DPjfwt8RPF3hXxHoWpzala6lpcsljNayf6NIm75t3+3Xq56V+WSTi+W&#10;R2nj37VPx3/4Zu+DWqeOf7L/ALYFpNbwfZRJsz5kqx/+zV8i/Cr/AIK4Wvjzx9ovh/VPA50y11K4&#10;W2+1xXO/yy1d/wD8FafEtjpn7L/9kT3vk3mr6pbC3h/5+PKdXf8A75X5q/GS1u5LCeK4hHlyxOsi&#10;H3Wv0nh7IsLmGXyrVo+9d2fvHJWquE9D+kz4hfEHT/h34PvPEV7mWxttpfyuvP8A+ut7TNRi1XS7&#10;S9g/1NxGsiH2bmviD9qb4kf2j/wTWstVvJv9O13R7GJPK7yNs3V9JfsqeMrbx7+z14G1eCbzhLpc&#10;Mch/21Xa1fE1sC6OF9t/fcTpT1PWRxVKLUbW4u7i0jnjlubbb5kQf5k3fd3VdY8DFfI3wq+Ldt/w&#10;3x8XfBbzeZ9u0uxuYpJez2y+W0S/9/d1cmHw8q8ako/ZV/xHKXKfXlFFFc4wooooAacUY4pO9eEf&#10;tZ/F+++Cfhrwn4jt5/JsP+Ehs7XUI/8AnpBI21lrWhSlXqxpQ+Jibse06lqlrpFobi7njhhBUeZI&#10;ePmbC1f6jFfJP/BQ74kDwb8LfBBjm8iLWPFOnQyTeZs8uPd5jN/3ypr6struK7ginhkEsUq70kHQ&#10;rWlShKnQhWf2r/gK+p8Sftb/APBQ3Uv2YfjR/wAIh/wiVrrWlHTo72O5+0skxdv4cfd216n+zr+1&#10;/a/F74Hax8TvE+mReDtE0ySTzJpZd6bE+81fk/8At3fGBPjV8e77VIhH5mmQJpshhPySPGW3MtaH&#10;iH4xx6R+xP4U8BaP4mEV7e6rdSaxo0By/k/Lt835flr9Flw3SngsP+75as2rvU5PbPmkecftP/Fe&#10;2+NPx08WeL9PEsVhf3WbYS/K/lr8q153qmv6lrV79v1O9n1K7O399dSs74X7vzNWaetHJwK/UaOH&#10;hQpRow+yuVHE3c/oK+Dd9/wk3wP+EVxPZRazNJa2csk0Un/Hv+6/1vy18D+HP2o4vhb/AMFIfGep&#10;6jef8U1rF02k6jKY9mwKv7tv+AtXJ+Cv24dc+HPhSz07wZBaand2OgaUPN1GVnt7Z7aCOORdi43M&#10;zL/er438aeLtS8eeK9U8RavMJtU1Odrm5aMbF3tX5vlOQSlWxP1iPuTXL/4F7x2Tq6RPsf8AZe+M&#10;Vxrn/BSKbxLqFxFPLrOo3lgksP3JEbdHH/46qV+zA5Ga/mo+HnjfUvhn460DxVpHlHUtHu472383&#10;lC6tuG6v3a/Zt/bE8C/tHxQ2Gi3gh8Sx6ZFf3uln/llu4ZUb+LaevpuWvN4uyydKdOtSj7kY8r+R&#10;eHnzaH5N/wDBRzV49b/a78ZzpN5wj8iH/V7cbYlXbXzwmv6nFaTWCXt1DaTKiSWqysEk2/d3L/FX&#10;oH7Umry63+0V8RriQ+bjXLqMf7iysq15YeSK/Tstoxhg6MP5Ujjm/eYmSMGkJOetekeJfgP4t8Dz&#10;eDl8R6cdNh8VJHJZfxP5bPt3Yqb4v/Bm/wDhN8adV+H93kTWt8ttBNKmPNjdh5cn/AgwrphjcPUl&#10;ywl0lL/wH4iLNH2t/wAEYrCT/hMfiLeeTL5ZsrWLzf4M72OK/VsdPpX57f8ABJbwBf8AgbQviZBq&#10;kMtlqFtqqWUsMw2/djVlb/x6v0IB+WvwbiSpGrmlWUPL8j06K5YDYkjiGxOKloor5w3CiiigAooo&#10;oAKKKKACiiigArzn4Had/ZfgNYI/D3/CNYu5/wDQPMZ8fvD8/wA39773416NXmfwBk0yb4eB9Hl1&#10;Ka1+23PzatIzzb/Nbd97+H0oA9MooooAKKKKACiiigAooooAKKKKACiiigAooooAKKKKACiiigAr&#10;lFtR/wALEmn/ALM/5cVH2/5v733K6uuQR7H/AIWVMn+lf2h9hX/rjs3f+hUAdfRRRQAUUUUAFFFF&#10;ABRRRQAUUUUAFFFFABRRRQAUUUUAFFFFABXGfEa0+2JoA/sY6z5erwSY+b/R/lk/e/L/AHf/AGau&#10;zriPiZJZJD4f+2zXcI/tiDyzaf8APTbJt3/7PrQB29FFFABRRRQAUUUUAFFFFABRRRQAUUUUAFFF&#10;FABRRRQAUUUUAFFFFABRRRQAUUUUAFFFFABRRRQAUUUUAFFFFABRRRQAUUUUAFFFFABRRRQAUUUU&#10;AFFFFABRRRQAUUUUAFFFFABRRRQAUUUUAFFFFABRRRQAUUUUAFFFFABRRRQAVnWmj2Wmz3c9pZww&#10;TXUnmXEsMaq8j/3mP8VaNFABRRRQAUUUUAFFFFABRRRQAUUUUAFFFFABRRRQBn6ro1lrUHl39lDe&#10;xf8APKaJX/8AQqfYafbaVbrb2kMVpbR9Ioowiirt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l&#10;7478W6X8BP8AgrBb+IPGwxomu6cttZ383+ptnkwqtub+6y8/3d9fqFXyh+1L4H+CP7U3iP8A4VB4&#10;o1qKy+IltAtzp0sP/Hzbbv7n8Lfd5WgD6ktLyK/giuLeWOaGRd8csT7kcV+dH/BWv4jeH9f0PwR8&#10;OtMnh1LxhcavHL9ltTvmt03Kvzbfu7q5of8ABND4++Hsad4f+NctvosP7u3j+0zp5af7q17Z+yv/&#10;AME2NB+DHi+Hx5431ubxx40j/exTXY/c27/89Bu+Zm/3ulAH134FsZdL8E+H7K5/4+rbT7eKX/fW&#10;JVaugoooAKKK81+OPx+8G/s7+D5vEfjPUhY2mTHBEPmluH252ovrQB6VRXw34V/4Kr+A9S1zTLfx&#10;F4N8TeDNF1J/Lt9f1e1CWh9Du/u19radqNrrFhDeWk0V3aXKLLFLEdyyI33WoAvUUV8wftD/ALfH&#10;gP4CeL4fCCWOo+MfGEhUSaLocfmzR7l3Lu/+J96APp+ivmr9nP8Abr8CftC+IrzwxHZ6j4R8X22/&#10;/iQ67F5VxIi/xJ/8T1r0n47ftAeDP2c/Bp8R+M9T+xWm/wAuCFfmmuH/ALqL/FQB6ZRXwfD/AMFZ&#10;fBdvPaXer/D/AMY6L4fuZPLj1q6sv3Oz+9X2d4H8caF8SfC+neI/Dmow6po19H5lvdQnKsP8aAPm&#10;n/gqd/yZr4t/6723/o1a9s/Zp/5ID4A/7BEH/oNeJ/8ABU7/AJM18W/9d7b/ANGrXtn7NP8AyQHw&#10;B/2CIP8A0GgD0yiiigAooooAKKKKACiiigAooooAKKKKAG9KU4pPSuA+OXxTtfgn8LNe8aXllNqN&#10;tpkayyW0H35PmVePzpwi6k4wjuxnf/rQMV8NfBj/AIKjeHvjL8S/D/g6w8HalZ3erTeV50syssf5&#10;V9y8GuvFYLEYGfs8RHlkQpKWx+WX/BUL9pvxf4D+NGi+F/A/izW/Dctjp3m6lHZXLRRS+Z80f3f9&#10;lXzX54+OPiB4k+I+tHV/E2tXev6oU8v7VeSM77fxr6f/AOCqtzDc/td6oIv+WWlWccn+/tavj0Yz&#10;X7pw7hKNLL6NaMVzSW/2jzKzfOwX7prvYPi1q3/Cnpvh5L+90r+0F1O3/ef6t/utXBHigV9JVowq&#10;8vP9kyvyn1Z+2x4ptfGfgj4BahZz+dHH4QW2cCTPlvGyq1fKZ6CrEt1NNFHHJNJJFEMRg/wVXPy8&#10;Vy4DCxwVD2P+L/0oJPmZ95f8Ev8A4/6v8OfG58L6pLLL4K1i5W1jkmk/c2163K7f7u6v2KYY5r+d&#10;D4TatbaHc6NqH227h1C18RWckcQ/1Ozcu5m/2q/oM07xvoEtjDJ/bOn58lZHP2qP+79a/HOLcJGn&#10;jPawj8W/ysejh37p+aH/AAWa8ZyyeJPAHhP/AJZRWsupf8CZvL/9lr81R96vuD/grT4qsfEv7Qmj&#10;RWF9FexWOjRxHyZFdE3Mzfw/71fD5FfpfDVL2WVUTjrO8z6W+KP7TcvjH9lPwN8NDATLply0sl15&#10;v8C/Kse2vtX/AIJcftN6JfeCdM+Es4xq1jDPdRSZ/wBYN+7bX5KHrXovwE+MF/8AAn4paV4y0+Hz&#10;5rDzY/KP9x1KsP8Ax6scyyKliMDUw9Le8pL/ABBCq4yuf0N+EfFmneONDg1jSphPZyPLGJPdHZG/&#10;8eWvxz8dfG4/C7/gphrXi+9mmn07TPEMtlcCL5f3G1o9v+6u7d/wGvv39gL4g2Oofsv6Je6hd2mm&#10;77688vzrhU8zfM0v8X8Xz1+P/wC09rMXiD9on4i6nb3gvobnW7mSO6i+7J8/3hXxXDeAj9dxWGn8&#10;NnH8TqrT92Mz9Arn/gsTZWPim9sH8DmfTop2jt7uG6/1ibsK1fc3iL44eEvA/wAOdM8Z+KdXg0DS&#10;b6GCRJZz/FKF2qP733q/nMg/4+I/99a+mP22fjPq3xA1vwf4Zk/caJ4e0S1jgsB93zPK+aRv9qvT&#10;x/CuGeIo0sN7sZc136EQrvllc/dPTdQttVsIL+ymjntLhFlimjPyujDIavgr9rH/AIKV6v8As9fG&#10;fUfBek+FdL1+0tbaCb7XLcuGzJGrbfl4r8x4f2gviRa+FrLw3beMtXt9FsUaK3tYbllSNG/h/wB2&#10;sHx14xl8da5BqlxF5MsdlBayHzN7SGKJY93/AALbUYDg5UcR/tklOATxF17h+5v7FH7UF7+1V8NN&#10;S8S3+jQaLeWV+1k1tayM6n5Fbd83+9XlP/BW+++xfs36aUl8qY61byRn3XJrzL/gjZ4r87w7458P&#10;lv8Aj2uIbry/95WX/wBlrsf+Cwuq+R8DfDen+Xn7VqofzPTav/16+bjgo4biCOGhG0ebQ15ualc+&#10;Y/26fjfdfEP4B/s+bJ/PF1p731xL/D9phCxt/wChV9zeL/21fBf7Pfwa+Ft74jh1C9n1zRYGjjsI&#10;w+NsC7mb/gVfiXf+ItS1PStN0q7vJZtP0zzfscJ+5D5m1m2/720V1XjX41eJfiF4H8J+Fdamin0/&#10;wzG8WnykfPsds7WavucRw1TxEKNGfwRlO9uzOaNbl5jkPE2qHW/EOqah/wA/V1LL/wB9NurMNHSj&#10;NfdwiqceQ5S1BaTTQSTxwkwxf6yT+5VzW/D9zoIshcf8vVql1H/uNu/+Jr7l/YS/Zfj+Lv7Nvxjv&#10;7/R5b261O1+w6MD8nmTRjzlZG/66Kin8q8d/b4+H5+G3xi0bRHEMUsXh2xMsUP8Ayzfa25f97dvr&#10;wKOcQr46WBh8Uf8AKJs6XLDnPCPCVt9oh1j/AIlsupeXat/qv+WX+1XPMOldD4WFqIdT+0Xc1ufs&#10;reWIf+Wj/wB1/wDZrM0rSrrX9TstPsIDPd3L+VFFF952r2IS5Zz5/wC6ZlHJzmvU/wBmz42X37Pf&#10;xf0HxnaebNDau0d5axSbPtMDfKy/yb/gNYPg34S+JfHXiDWdC0jTZZtV0m1ubq4tf4wkCs0i/wC9&#10;8priiuDjrUVfY4uEsNPW61X+INYnVfEXXYvHPxK8QaxYQnytX1Ke6hh/i/eSsyr/AOPVS8N+H73V&#10;PF+maOIZftd1exW/lfx/M6iqvh21kvdc023jl8mSW5jjEnplq/Un4h/sSy2X7THwh8deGxLNp+p3&#10;EEuqxeV+6t3ji3eb/wACrx8fmNLLIxw8/tRdv+3YmsIOZ6j+1J8Df+Ei8Vfs1XFxB52n6NrFtpt7&#10;GfvbGSNV/wDHlrzj9vn9nC68RftOfBrxlo9nH/xN9VttO1GQn77wuskfy/3fLjev0PurKG78oywx&#10;y+U4kQyD7jD+Kqep6Bp2s3FjPeWkU8ljP9otjIM+W+0ruX/gLGvxPDZpVws6c19lSj/4Eei4Rkc9&#10;4K+G1r4M8UeMdcgvJp5fEt+l9LFKeInWCOHav/fqu3PTmgHNBGa8aUnN+8aC0UUUAFFFFABRRRQA&#10;UUUUAFFFFABXA/Bi+/tDwSJv+Egi8Tf6VOPt8I2ofm+5/wAB+7+Fd9XA/BtdQTwV/wATTTdO0u5+&#10;1T4h03b5RTd8rfL/ABetAHfUUUUAFFFFABRRRQAUUUUAFFFFABRRRQAUUUUAFFFFABRRRQAVzC3O&#10;PHht/wC04j/oK/8AEv8A4/v/AOsrp65lPtX/AAns2bK1+yfYV/0v/ltv3fd/3aAOmooooAKKKKAC&#10;iiigAooooAKKKKACiiigAooooAKKKKACiiigArkfH119lj0Yf2xFovmanFHmbpc/K37r/gX/ALLX&#10;XVyfjxLry9F+yWdpeH+04vM+1/8ALNNrbmX/AGqAOs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LT9qbxX4c/Z&#10;L/bw034vNqWk+K4r6BbfVfDksinUdN3f8t4Ub/ZXhu3zD+Kv1Lr57+LvwK/Z78deNp9V+IWleGbz&#10;xNLAkckmp3SpKUX7vylhQBwFr/wVc/Z5uLcS/wDCS6jD/wBM5dMl3U4f8FU/2e5CscfiTUZpJHVM&#10;DTJf4mxVv/hlf9kH/oAeB/8AwOj/APi6dD+y3+yNHND5egeCPN3rsxfR/f8A++6APqfTdQh1Sws7&#10;23OYbmFJYz/sMu5au1i+H9R0m9sIoNEvLS8tbZFh/wBEmWVIwq/KvymtqgAr85v2o9El+PX/AAUV&#10;+Gfw41jy7zwroVkury6efuy7vmbf/wB8pX6M1+e/jfVrbwv/AMFcfDMt/N5MWp+GltrY/wC3tb5f&#10;/HaAPqv9or4S+G/iL8CvEnhnU9GtprCPTpTbRRQqDbOqfK0X938K8L/4JR/Ei58cfss2emXk0s13&#10;4evZdNEkp3fJ96Nf+ArX1R8TbiK0+HXiaSX/AFcenXH/AKLavjL/AII9aHc2H7PWv6pJ/wAemp63&#10;LJbZ/uL8rUAfc2s3w03R7+7/AOfaCSX/AL5XdX5//wDBLrwhH8Rbz4i/GfxTaQ6n4p1fW5Y7bUJo&#10;9zxorfNs/u/N/dr738XQfa/CmswL/wAtbKeL842r4m/4JCa5a3XwH8TaOkub/TdenFxCf+We75lo&#10;Aw/+Cnmgab8MvEfwo+L+jw/2b4lsdeitri7tPkeWD73zbfvV7V8Wf2UbT9pL4xfDP4laprJn8NaH&#10;ax3X/COTx74bh2/eK393vzXlX/BXeMah8K/AGlx/8fd94lgig+uK+vJfFej/AAh+Elnq/ivUYtH0&#10;7R9MgF7dT/II9sar/wB9f7NAGb8dtK8GwfBHxZH4vs9Pj8KW2mS+bHdRqkMY2/Lt7L823HvXy1/w&#10;R7tdbg/Z71qS987+wJNYl/sbzf8Anj/H/wCPV5t4gT4nf8FR/GEMemC78Dfs9aZfY86b5LnVdv3p&#10;dn8Tei/dTf1Y1+jPgPwXpHw48IaP4Y0C1FlpOmQJbW0IPRF/r60AfNf/AAVLXd+xr4t/672v/o1a&#10;474M/wDBRX4MeDvhN4T0TULzXPtdjpsEMvk6JO6b1X+8q12P/BU3/kzTxb/13tf/AEetev8A7OOi&#10;6bP8CPAMkmmWnmf2RB/y7L/c+lAGD8Ef2yfhz+0H4vvPDfhCbVJtUtbL7dL9s02S3QR7lX7zf7TV&#10;7vVG20qyspd9vZwwyesUarV6gAooooAKKKKACiiigAooooAKKKKAGL2r50/4KDXgsf2RfiA797WO&#10;P/vqVV/rX0Wvavmz/got/wAmd/ED/rjB/wCj469DLv8AfKP+KP5kT+Fn4U+G/EWpeEtbs9U0e9l0&#10;zUbV/MiuofleM195f8E0/j34+8e/tOwaP4j8WajqmnTadcyfZbuXcm9VytfnzjivV/2Xvi5c/BP4&#10;6+E/FkRm+y2t2sV5FF1kgb5ZF/75r98znArFYKpDlXPbQ8ulLlkev/8ABUY/8ZeeIP8Arxtf/QWr&#10;5KBwK+kv+Ch032j9rHxjNHL50UpiljI+b5GTdX0v/wAE/wD9mTwt4t/Zi8b+M/Enh/T9S1q6N1Fo&#10;9/dxb3tkSLb8v/bTNeZRx8MqyfD1prm0jH/wItw9pOR+amBRgVdv7cpqs1v/ANN2j/8AHq19R+H3&#10;iDS9d/se40yUX/kfafKxz5e3du/3a+s9rA5znCu7Ir68/al/ZcvtI+Kfwv0fQoYftfjTRLOTzceV&#10;D9q2/Mv937qpXzJ8PbL+0vH3hmz/AOfnVLaL/vqVVr+hLxN8INH8SX/g3X9UhE2o+ELa4+xAfc3y&#10;QLGzf8B28V8RxFm0ssxFGcO0/wD7U6qMOeMj8AzbXWj+CNf0+TUoYfs2qLHJp/8AHI6/LvX/AGa5&#10;pPEesL/zErz/AMCW/wDiq7PXbW6t9F8ZJJZWksMWt+XJd+Z+9jfc3yp/s150OO9fU4OKmpTn38uy&#10;Odli7u7i8n8yeeWeX/npLJvqt2xSgbvwr6j+KP7JFl4I/Y++H/xis9SmmutckRL21l+4nmbvL2f9&#10;+60xGLo4SVOE9Od8qBRcj5cyT2pBk16tZfs++JdT+Bk/xU0+H7bodrffYryKKNt9v/00/wB3/a7V&#10;5UeGNb0sRSr83JLm5XysUlY9z8UeJgf2VPAFvaXssF3ba/qMckUMjLlPKh+avDCxZvmrdutdjn8H&#10;WWj/AL3zLa6kuP8AY+ZVX/2Ws3TrG51O9t7S1hM11dSLFFEP+WjswVV/76rDDUfYQlz95SG3cqKT&#10;nNaOt69e+IL+W/1CUz3cu396fatDxt4F1/4ceJLvQPE+mTaPrNtt8+1uvvx7l3L09qxLeA3NxFAn&#10;WV1SuiMqdWPtofeSQAEUvJr6c+On7BXjj4BfC6Hx3rmqaTcaVLJBH5NpK3m/vF3L1WvmPt7VjhcZ&#10;QxsOfDS5kU4uO51vgX4p+K/hjcXknhbXrzRJLpFjuDaSbfMC1Z8c/Gfxx8SbKGz8UeJtQ1q1tn8y&#10;KK8k3+W1cT16UYx15rT6tR5/bcqv3DmYVbsNOu9XvYLO0hlu7u5fy4oYhueR/wC7VMnFew/skaPJ&#10;rn7THw0to4jN/wATy2lkH+wrbmoxVX2FGpW/lQRXMzySWKS2lMbjypE657UkEMlxNEiDMsjYFfSf&#10;7V/welf9tTxJ4M8N6dHZNq+qJ9itfuRfvP8AdzhetdHJ+w14q+En7SPwt8F+IL3Tr2XxDdLcxmz3&#10;OkaRt82/coryf7Yw3sIznLllKHMkXySufrL+yf4Bi+G37O3gXQ4x5Zi02KaT/fkXc3/oVfmN/wAF&#10;ebGSL9pnTLhYv3cnh235/wB2Wav2TghSCGONOEQcV8+/Hv8AY+8PfHjVPEmrahqMtnrWpaKujWd0&#10;se/7Cm5mZlXd827dz0+7X4zlGaQwWYyxdb7V/wDyY9GpDmhyn4W+EZpIodY8u9hsv9Eb/Xf8tP8A&#10;ZWvoL/gnB8IP+Fr/ALS+ivcQ+dpOhRtqdx/wH5Y//Hq+svDX/BLvSPglrf8Awkt54+l17yrG8ij0&#10;+bSFRJHaCTb8/mNt/wC+a6z/AIJN/CSLwx8MfEHjeeLF5rmoS29uT97yIm2/+hV9xmPEOHq4PEzw&#10;kt7RvtucsKMlKPMc3+xP8KrXw7+3b8dZpf8AW6SzSRf9vMjM38653/gqH+yT4f8ADPgjTfiH4Qsb&#10;TRY7CRrbUdPtLYn7R5jbll3fw7dr5/3q+2vhV8G18FfGD4m+MpIBHN4luLfZJn53SOPbWN+3N4al&#10;8W/spfEayt4fPuxp/mxR/wC2rK38s18fRzWpHNqNaEtPci/u1Olw/dn4ZfBnT/7T+Lfg2zP/AC21&#10;e1j/APIq1/SBaW6RWkMfl8RouBX4uf8ABK/4Sx/EH9on+3byAT6f4ZtGuv3se5DM3yx/1av2uHSv&#10;S4zxUauNjRh9hfmZ4de6Oooor4A6wooooAKKKKACiiigAooooAKKKKACiiigArzv4IWsNp4DVINE&#10;utAi+1z/AOg3h3OP3h+f/gX3vxr0SvOvghNaz+ChJZ6peazEbqcC61GPZL/rD8v+76UAei0UUUAF&#10;FFFABRRRQAUUUUAFFFFABRRRQAUUUUAFFFFABRRRQAVyiQxf8LDmk/syXzfsK/6f/B977v8AvV1d&#10;cokkf/Cw5o/ts3m/YVP2Up+6+997P96gDq6KKKACiiigAooooAKKKKACiiigAooooAKKKKACiiig&#10;AooooAK434iwxzp4fEmly6mP7Xg5i/5d/lk/et/sr/7NXZVxvxEe3iTQDc3d1Z/8TSHyzaR7/Mfa&#10;+Eb/AGaAOy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Iz/AIKEfBbTfjZ+2jovgzwhNdz+PtbtYPtss3/Hnp0C&#10;7trfLz9f+A/3q/XOvyy/ag8R6x+xj/wUB0v4x3mmy6p4L8RWv2W4lxvMafKsyp/dZfkYevzUAbmj&#10;f8EU/DI0WAap8RNb/tXy1802cMXk7/4tm5d23618w/Gn9hLS/wBmn40aDYeP9e1C7+GHiC4Nraa/&#10;pwUXNu/8Pmocr8vfFfqn4c/bl+BfiXQ7fU4PiJpMEVwP9VeS+VMP95f4a+Ev20fj5o/7cPxT+Hfw&#10;s+E8MviAWOo/abjVIYm8n+Hd/wABVV+90oAy/iH8IfHH/BMHxR4Y+IngDxXd+K/AGpzrbajaXnyJ&#10;Ju/vovy/Mv3W6hq/WLwl4jtvGPhbStcsz5lpqVrHcxfRl3V+af8AwUu+Neh+MfDnhr9nnwp53iXx&#10;hFe20d6LSNm8p41VVX/aZs/hX6J/B3wjL4B+FnhTw5cYM2madBav/vqozQB2lfIn7b/7KviX4x3v&#10;hj4hfDm9i0z4jeEX82yEwUJcp97y93Zv0r67ooA/OH4gav8AtjftF+D/APhXF98P9P8AANpf7bbV&#10;PEkN1/rIcfvO/wAu7/Zr67+GXwlk/Z1/Z1h8I+DYRqWq6PpcptoycJc3mxmzz93dJXsdFAHjP7MP&#10;iD4peJ/h3cXHxe0C20DxKL6WKO2hkV0kg2rtb5f9ouK+Wte+BXxv/ZH+N3iXxn8EdFs/HPgvxTM9&#10;zeeGppRC9vN+nvjb+NfoXRQB+enhP4DfG39qb4+aB4++N2jWnhPwh4ZdbnTvCsNx5nmT9d2Pr1Zq&#10;k/4KOfCL41fHPxt4U0jwh4T/AOEg8A6Rtvri1NykSXlzu+6/zBtu2v0HooA/OXRvG/7bXhrSrLS9&#10;H+E3h7TdKtUWO3tLSSJEiRf4fvV9PfspeJPjT4i0TX5PjNoFroGoR3S/2fFaSK/mQ7Pm+7/tV75R&#10;QB8j/wDBU7/kzXxb/wBd7b/0ate2fs0/8kB8Af8AYIg/9BrxP/gqd/yZr4t/6723/o1a9s/Zp/5I&#10;D4A/7BEH/oNAHplFFFABRRRQAUUUUAFFFFABRRRQAUUUUAMr5r/4KL/8md+P/wDrhB/6Pjr6Ur5r&#10;/wCCi/8AyZ34/wD+uEH/AKPjrvy7/fKP+Jf+lEz2PwWooor+nDxjb8TeLdT8YX1lc6pN59zbW0dr&#10;HKfvbEHy/wA6/bb9gPRref8AYi8M2nleVFdWt35g/wB55MmvwuB5Ff0C/sSQx/8ADKvgGMR4i/s0&#10;cfia/N+M1GlgqUI/z/odWH+I/FH4e/CXU/i3+0DB4L0iEmS61d4pJD/yyhWX5nb/AIDX68+Ov2P9&#10;Nj8SeJvGdvLFMf8AhCX8P29p5W996xn97/vV4r/wTH+A0Ufi/wAf/FTULMCWTVLrTdLJ6CPzMyOv&#10;/jlfovmvlOIM4nUxUYUZaQXL/mb0qdon5u/8E6v2Bo/DEOnfFP4h2ROtSfvdH0a7j/49U/hnlT/n&#10;p6L/AA/Wv0cuo/Ot5Yv76MKnIxSV8rjsdXzGt7atL3jeEFBH883xu8NWvhXxl8S9Lk0y7+12OvtF&#10;HdeZ+6jTc3yP/tV40o3DFfT/AO2pZx6N8dvi9Zve3cE1zry3UVh5f7mRG/jr5lt/9fF/vrX9A5VV&#10;lUwvP/XwxPLn8RseMvCGoeCNZOl6pD5N0IIrnH+xJGsi/wDjrV+xv7QnwZs4P+Cbx8NiLnQNEtr6&#10;3H/TRAG/9qNXxH+2F8JxefHX4N6fFERP4r8PaOJP72/akP8A7LX7A+JvDMWo/C7UtAkg+2RS6S9r&#10;5R+bzP3W3bX55n2aupHBVl35n8jqpQ+I+ZP+CYXhi3l/Y90yG/sori21O6u/MhnTekqeay/db+HF&#10;fBf/AAUs+Afhf4F/GmxHhOzOm6frlq989oB+6jk3/Ns/2f8AZ7V+sH7KPw/ufhl8AfB3h+9g+x3V&#10;rafvYf7js27FfD3/AAWT8Iedd/D7xBHD5shE9j/7NXFkuNbz+ThL3ZuX/AKqL90fmFzgGu6+B+kz&#10;a18Y/BFpBF500usW37rO3O2VW/8AZa4QnAAr7o/YO/Yo8S+PNb8DfFdLyz/4Rq11RpJLXzP337r5&#10;f/Qq/Vc0xlLBYac60uXTT/FY4oRcmcH/AMFOLMwftg+LH/5629rJ/wCQlX+lfOfgHSJPEPjjQdMi&#10;/wBbdX0EQ/77WvvL/gql+zz4tm8f6j8U7bTYf+EVit7e3uLr7Su/f937lfJv7I+lnWf2mPhzBgy/&#10;8TiCQ/RW3GvHyvF0pZLGcJc3JDX/AMBNJr94frh/wUH8LjU/2J/ECP8A8wu2trn/AL42r/7NX4Xt&#10;y7V/Qn+2ZoUniT9lr4l6dF/rZdHlI/4Dhv8A2Wv57DzXjcE1L4SrD+/+hpifiCiiiv0g5BQdzE9K&#10;+qP+CZelxax+2H4Tjk58mC6uf+BLEzV8+fDXTYtV+InhSznj86C61W0ikj9UadVav6IvDHwg8EeD&#10;dQi1DQ/CulaZfRJ5SXNpbKkgTpjdXwnFObxwND6py61U9Tpow5pcx8c+LfhVb+LP+CqWjahLD/ot&#10;h4dj1fMX/PZP3fz/APfVfRfjP4O3Hiv9qbwP43uLQS6V4e0e6jjl9LmRuP8Ax2vRrT4f6ZaeP73x&#10;eFzqlzaR2Wf7iLXV7gCOK/I62PlP2ah9mHL/AJndGA6iiivLNDkvHkEl9ZWdnHe2tnFdTNbS+d96&#10;RGVlZU/2qu+DfCWl+BPD1nomj28VnYW0eI4o/wDx5qq+MobiefRjb6dDeiO9QyGb/lkP7yf7VdST&#10;inzPl5QEHIrnPiFpses+AvEenv8AvFudOuIiP96NhXSE4qN0Eq7X6Uk+V8wHxh/wS4+Cdz8LPgVe&#10;apqtnLZa3ruoyySRTJh40jby1/4C23dX2nniqtvbxWUAjhjEUcfSOOrGcgV1YvEyxmIqYif2mSo8&#10;sR9FFFcpQUUUUAFFFFABRRRQAUUUUAFFFFABRRRQAVwXwgkvpfCH+n6pp2szi6m/0rTY9kWN/wAq&#10;4/vL3rva8/8AgrZ31h4K8rUNFtNAm+1Tf6Jafc+/97/gVAHoFFFFABRRRQAUUUUAFFFFABRRRQAU&#10;UUUAFFFFABRRRQAUUUUAFczvuf8AhOmQ3lr9k+yKfsgi/fb933t392umrlkguR49mk+xQC1Nkv8A&#10;p+f32d33P92gDqaKKKACiiigAooooAKKKKACiiigAooooAKKKKACiiigAooooAK5PxybmOLRjb31&#10;pZ/8TOISC7j3+Ym1v3af7R7V1lch4+t7m4j0E2+mWupiPVYZJBP/AMskw371P9paAOvooooAKKKK&#10;ACiiigAooooAKKKKACiiigAooooAKKKKACiiigAooooAKKKKACiiigAooooAKKKKACiiigAoorm/&#10;HPj/AMP/AA18O3GveJtZtNF0m2/1l1dybEHt9aAOkor8zvjN/wAFmfD2j3Gpaf8ADvwxNrMkWBb6&#10;pqEnlQyf3vk+9Xg1x/wWU+MMk2+PRvD8Efp5LNQB+1VFfkP8Pf8AgtP4pstVx408GWepafsx/wAS&#10;mTy5t/8AwL5a/RP9nb9qnwF+034aOqeD9U8y6ttv2zTJvkubYn++n93/AGulAHs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M+Ovh94b+J&#10;fh240PxRolpr+k3KFJbW8j3If6r+FYGk/HjwHrfxM1H4eWWvxT+MLBPMudL8t98Y6+m0/hXWnxJo&#10;41v+x/7Usf7V2eZ9g+0J9ox/e2Z3UAfJuv8A/BKP4B67rV5qC6NqOmC5b/j1sr0pDH/uBlavefg1&#10;+zh8OfgJp/keB/DNpo8kiKkl2I91xKP9tzzXqNFAHmGg/s4/Drwz8S9S8f6f4UtIvGF87SSasdzy&#10;5b723d8q/hXp9FFABRRRQAUUUUAFFFFABRRRQAUUUUAfI/8AwVO/5M18W/8AXe2/9GrXtn7NP/JA&#10;fAH/AGCIP/Qa8T/4Knf8ma+Lf+u9t/6NWvbP2af+SA+AP+wRB/6DQB6ZRRRQAUUUUAFFFFABRRRQ&#10;AUUUUAFFFFADF6Cvmz/gov8A8md+P/8ArjB/6Pjr6THGK+X/APgpLcywfsfeNBH/AMtBBG/0Mq16&#10;GWq+No/44/8ApRE/hZ+EC96cF3HFIOlWNPj829gT1da/peT5UeOfSOk/8E6/jlruiWep2XhmGa1u&#10;oFuI/wDSl+433a/Zj9nPwFc/Db4HeDPDl3EYL+w06KO4jkO7ZNt+b/x6uj+F2lDRPh14asDL55tt&#10;Ogj8z6RrXVZ7V/PWbZ5iM1/dVrcsXpY9WFKNMxvC/hTS/B+iw6Xo9lFZafFnZDF90ZOTW3toHSgn&#10;FfOtts2FooooA/IH9vb4cXvjD9rXUvCGjzQ/avEP2Hy4pot8skzKv3H/AIV9a5LS/wDglD8chqkA&#10;uYdDhtY5l3yf2l/Bu7fLX3J8RfhBL4q/b38JaxJpf/EvtdK/tH+1VGxopo/lWLd/Fur7E6/SvtVx&#10;FisDh6dHDSXw6nN7FSfvHwt+098GPtXx9/Zckjz5tjdrYyfxPstlWb73/Aa+6se9ch4n8AWXijxl&#10;4S166kIm8PyzzQR/wSPJEY+f93rXXE4OK+XxOK9tSow/lT/9KbOiMbC9hXz5+218KtM+JPwK8QXd&#10;5DnUNDsp76yl/wCeb7Pm/wDHQa+g88VzXxH0WLxJ4A8S6ZKP3d3p08J/4FGwrHDVXQrwnDoxSXMj&#10;+b3SvCut69A1xpujXl9FF/rJLW3Z1H/fIr91f+Ce2gXPh39kzwTbXdnLp80kDSmKWPY/zN96sH/g&#10;m18Mo/h5+zRZETeedX1G7vT7bZWh2/8AkKvq5WGOOlfX8RZ79fcsJGPuwe5hRpcvvnOeO/APh74m&#10;eGrjw/4n0yLWdGudvm2k27Y+DnnFcJ4Q/ZI+EHgHxDZ654f8AaVpmrWv/Hvdwht8f0y1ev5x7UHm&#10;vjIVakI8kJNI6bGdrui23iPRL7S7weba3sD20o9UZdrV+E37Zv7G+t/steLy8fman4Kv5GOnapj/&#10;AFf/AEwl/wCmi/r1r96mPcVxPxZ+G+kfFz4e634X13TotSs762eNIZ+0m07Wz/CytjmvdyTOKuUV&#10;+eOsHujKpT9oj+bcEjvQa2PFmhS+GfFGsaRPDLDLY3UlsYpfvjaxWvU/jH+zbqXwr+Gfw88dx3cm&#10;paH4rsvN8zydn2ab+KJu30r99ljKFOVOE5fHseVaRe+CHwmv7X4i/BXV5ZYvsvibWPMt/N6f6NLH&#10;u/8AQq/oGAr84f2TvgjL4v8AgL+ztrkemiaXQ/EtzfXEkva2kV93/jypX6PE46V+IcS46WMxEYT3&#10;hzR/8mPTox5YjqKKK+RNwooooA5Dx2kL3OgiaC7mP25NhtJNnln+8/8As119cp40miim0fz9Yl0v&#10;N6vliL/l5/6Z11dABRRRQAUUUUAFFFFABRRRQAUUUUAFFFFABRRRQAUUUUAFFFFABXmvwEitYfAI&#10;S0s9Qsofttz+61KbzZv9a38X930r0qvPfgndWt14KWSz8T3fiyH7XP8A8TC8++f3h+T/AID92gD0&#10;KiiigAooooAKKKKACiiigAooooAKKKKACiiigAooooAKKKKACuQSOL/hZU0nk3Qk+wr++839z977&#10;u3+9XX1yqzW//CxJU/tiUzfYlP8AZX8A+b/WUAdVRRRQAUUUUAFFFFABRRRQAUUUUAFFFFABRRRQ&#10;AUUUUAFFFFABXEfEiO2lh8P/AGiK6nH9sQeX9kk2GN9snzP6r6rXb1x/xBmt4otB+06xLov/ABNI&#10;PL8n/l5fa2IG/wBlv/ZaAOwooooAKKKKACiiigAooooAKKKKACiiigAooooAKKKKACiiigAooooA&#10;KKKKACiiigAooooAKKKKACiiigDP1TVLXQ9Lu9Qv5hBZ2sLXFxLJ92NFXczV+DP7Yv7UHi39s34z&#10;Dw94fF5eeG4r37FoOi2nz/aX3bRLtX7zN29BX6d/8FO/izN8Lv2Wdags7g2mo69ImmRSRfe+b5pP&#10;/HVevif/AII4fBm18WfFrxB481OyaaHw7bJFp0pH7r7TLu3f8CVen+9QB79+yv8A8EmfCHgzS7LW&#10;/ixnxP4lkTe+lQyf6Dbbl+42Pmkb/a4FfXek/srfCLRdN+wWfw70OG0/55/Zt/8A6FzXrVFAHyL8&#10;bv8AgmZ8GfizoM6aZ4fi8Ga2I28i/wBH+Vd/8O9D95fyr8k5E+Iv7AX7SLQiY2fiDR51/eRE/ZtQ&#10;tW/2f4o3X8j9K/omr5o/aW/YS8AftR+OPDfiXxRNd2culwtbXEWn7Y3vY85jV5fvLsO7G3+9QB7L&#10;8KPiNpnxc+Hfh/xhpXGn6xZRXUUZ+/HuUNsb/aWuyrh/hD8JvD3wQ8C2PhDwpBNb6JY7vIinlaVx&#10;uOfvtX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k9+0TcfEn9kz9vHU/i3pXg2XxNoutwnyzDEzpsZdrJuX7rV4nqP7ZPiW6/bYsvix/wgN3D&#10;qsdktr/wjnz+bInzfNX7i3NrFdKEmijmHpIK+aPix8HfhJ8K/jCP2gvGmv8A9gX9tAtlH58qpbSf&#10;K21dn8Tf4UAfM3/D2L4g/wDRFNS/79y//E06P/gq58QJpoIz8FNRh82RI/NMcv8AE23+7XoN/wD8&#10;FavgFBdmOPTtWu4t/wDrhpo217x+z7+1V8I/2lbef/hEL21OoRbvM0u8hWK52L/FsP8ADQB7XoWo&#10;vquiabeyQiCS6gjlMX/PPcobbWlSKu2loAKKKKACiiigAooooAKKKKACiiigD5H/AOCp3/Jmvi3/&#10;AK723/o1a9s/Zp/5ID4A/wCwRB/6DXif/BU7/kzXxb/13tv/AEate2fs0/8AJAfAH/YIg/8AQaAP&#10;TKKKKACiiigAooooAKKKKACiiigAooooAjHSvl3/AIKV/wDJn3jL/ftv/Rq19RDpXy7/AMFK/wDk&#10;z7xl/v23/o1a9LLP9+o/44/+lEz+Fn4//s3eCtI8e+ONT0/XLP7baRaJeXUcXmbP3kartavMdEHm&#10;arZf9d4//Qq9q/Y6j8z4m60P+pa1D/0Fa8h8H28V34p0eCXiKW7ijf6b1r99jOTxVeHN8Kj+p5XS&#10;J/Sl4atxa+HtMg/55WsUf/ji1qnpVPSBt0qzH/TFP/QauHpX84vc9cWiiikAUUUUAcBqWkbvi/o+&#10;oedDkadLH5Msnz/e+8i133QVxepwb/ilpEn9j+djTpR/a3/PL5v9X/wKu1pNtgFFFFMApjoJF2ty&#10;KfRQBlaDodj4c0yLTtLtYrOwiLGOGL7oLMWbH/AmP51q0UUm7gFFFFMAooooA/Jn/gql+yv/AMI7&#10;4vt/itoNoItL1iZbfWPK/wCWdy3yrL/wL/2WvuXT/wBnvR/Hf7I2jfDPV4Yvs0uiRRJKI/8Aj2m8&#10;vcsi/wC0rGvUfiZ8PNI+KfgfU/C2uReZpupR+XL5fDYDBsqex+WtzR9Lh0bSrKwh/wBTbQpbx+Z9&#10;7Yq4H8q9ytm9athKNFy1pPT9DKMIxcmcD+zb8L7n4M/Bjw14MvGimutJg8mSWH7sh3H5q9P7k04E&#10;Ugx1rxalR1ZynLdmq0HUUUVIBRRRQBy/jFrlZtGNvNaQj7am83e3/wAc/wBquorlPG0Pmz6MP7L/&#10;ALT/ANNTn/n3/wCmldXQAUUUUAFFFFABRRRQAUUUUAFFFFABRRRQAUUUUAFFFFABRRRQAVwHwae+&#10;l8Ff6fNps8/2qb97pO3ycb+Pu/xetd/XnnwQtfsfghY/+EY/4RT/AEuf/QPT94fn/wCBfeoA9Doo&#10;ooAKKKKACiiigAooooAKKKKACiiigAooooAKKKKACiiigArmENz/AMJ7N++s/sv2Jf3Q/wCPjO7/&#10;ANBrp65RIf8Ai4k0n9l4/wBCX/iaf8D/ANXQB1dFFFABRRRQAUUUUAFFFFABRRRQAUUUUAFFFFAB&#10;RRRQAUUUUAFcj49a5WLRvs81pD/xM4vMN3t+5tbOzd/F6V11cd8RIPPi0Af2L/bX/E1g5/59vlk/&#10;f/8AAf8A2agDsaKKKACiiigAooooAKKKKACiiigAooooAKKKKACiiigAooooAKKKKACiiigAoooo&#10;AKKKKACiiigAooooA/N3/gtbPInwk8DwCX92dYaQx+v7pq0v+CKsUY+AXjF/+Wp8RMD/AOA8NdT/&#10;AMFdPhxceMv2X/7cglx/wjOoxX0oP8aN+6/9qV4X/wAEVPihHFd+O/AM80UMs3l6vbRNL80p/wBX&#10;JtX/AGVVPzoA/VuvKP2lfjjB+zp8HdZ8dXGmSaxFYOg+yQybGfc2371er1w/xd+Enh/43eBr3wh4&#10;nhln0W92mSKGTY/y+9AH5/f8PuPD3/ROdQ/8Dl/+Jo/4fceHv+ic6h/4HL/8TXvf/Dq/4Bf9C9df&#10;+BTV8Rf8FPv2Tfh1+zd4V8D3ngjTJbG61O6uIrjzZd/yIi7f/QqAP0e/ZA/aotv2sPBGpeJLTQJd&#10;Aitbr7N5UsvmeZ/tZ2ivfa/Pr/gjF/yb14g/7DDf+g1+gtABRRRQAUUUUAFFFFABRRRQAUUUUAFF&#10;Zx1ixTVBYG9hF+6eYLTzF83Z/e2/erRoAKKKKACiiigAooooAKKKKACiiigAooooAKKKKACiiigA&#10;ooooAKKKKACiiigAooooAKKKKACiiigAooooAKKKKACiiigAooooAKKKKACiiigAooooAKKKKACi&#10;iigAooooAKKKKACiiigAooooAKK+cP26v2jtX/Zi+C1v4o0GzhvdVuNUgsYophuTY25m/wDHVrxf&#10;4m/HX9qXw14Hn+L1voHhjTPAtokd6fC13ue/ks2C/O7/AMLc/d7UAfe9Fcj8LPHdt8UPh34f8WWY&#10;8q01iyiukiPWPcvK/ga4b44/tXeAPgJiz13Upb3X5dvkaBpMTXN/Lu6ERLzt/wBqgD2eivinTtZ/&#10;aZ/aa1qyvLezi+B3gCK6jl/0sebq97GrfMu3+FWWvtNAFG2gDxv47ftVeA/2eZLCz8SXd1ea3qXF&#10;noumw/aLu4+iCuf+C37bPgD4yeL/APhD/K1Xwp4zCeYdA161+zzf8B/vV4h8C7T/AIWn/wAFIvjL&#10;4g1vybqbwfBFpOnRSxf6pP7y/wC1/tVF/wAFJ9IHg74i/A74j6W32XW7XxHHYmWL5HkRtvG6gD77&#10;rxz47/tR+Bv2fF06DxHeTXmtan/yD9F06IzXdz/uoO3vXsS9K+Bvg1DN8Uf+Cnnxe1nW/Juh4H06&#10;DTNKilj/ANUknzbl/wBrdv8Am/26APcPgx+278P/AIx+MT4MMWq+FPGAj80aJ4itfs00idtnZvl+&#10;aus+PH7UHgT9na1sj4qvZv7Q1J/LstL0+EzXdw3+ygr5j/4KZaIPC/jH4H/EbS2Nnr9j4lg07zYf&#10;leSGRl3LuqXwVp1r8Sf+Co/jifWx9t/4Q/RIP7Kim+5buyruZP8AvqgD2r4M/tv+BPi941/4QySz&#10;1fwn4vePzE0XxFa/Z5ZU/wBjs1ew/ED4keG/hb4dm1zxVrNpoulxdZruUID/ALK/3m/2a+LP+Co9&#10;pH4Lvvg58StPiii1rQ/EUaeb9x5IztOzdX0r8UP2fvCPxo1Tw74v8XWUusS6Fp8slnpU8m+086RV&#10;bzWi+6zLt4oAufs+/tNeB/2l9E1PVfBF5d3lnpl0LW4lu7byfnK7v/Qa9cr4I/4JNtv8OfGX/scJ&#10;f/Qa+9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t/2l/Dd9+2P/AMFC9F+EmpXksPgnwzafaby1il2N/emZT/eb5FFfqRX5p/ty&#10;eEfG37M/7S+gftLeDNO/tjRPLWy121iVvkQfe83b/A6/xdigzQB9gaB+xx8FfDmmQ6fafDrQzFFG&#10;sfmS2wd5Aq7QXb+Jq+EP27P2dNN/Y/8AHvg741/Ckf8ACNn+1IorvT4SfJD5/gH91v4lr3bwx/wV&#10;8+BmsaJ9s1U63oN/t/48JbFpm/77T5a+ZPix8cvEv/BT34o+EvAfgDwzqOi+DtMuvtOoX958/G75&#10;pJdvyKu1flXruoA/WjwnrA8Q+F9G1T/n9sorn/vpFb+tbFZmg6TFoGh6bpsf+psoI7eP/gK7a06A&#10;CiiqN/qVto9jNd3txFa2tunmSTTybEjT+8zGgC9RXF+Ffi/4E8c35sfDnjHQtevAnmfZtO1KKd8f&#10;7qsa7SgAoormPF/xI8KeAIIZfE/iXSfD6XHER1K+jtvM/wB3ewoA6eisbw74q0XxjpMOp+H9Vs9Z&#10;sJf9Xd6fcLNEfoykitmgAorA1XxfoWharpumahrOn2Oq6m7R6faXdyqTXLr95YkY5b/gNb9AHyP/&#10;AMFTv+TNfFv/AF3tv/Rq17Z+zT/yQHwB/wBgiD/0GvE/+Cp3/Jmvi3/rvbf+jVr2z9mn/kgPgD/s&#10;EQf+g0AemUUUUAFFFFABRRRQAUUUUAFFFFABRRRQBGOlfLv/AAUr/wCTPvGX+/bf+jVr6iHSvln/&#10;AIKXXUVv+yH4tjklEJle3jQ+v71a9LK/9+o/4o/mRP4Wflt+wboNz4u+Ox0G0migu9T0S+sreSYf&#10;JvZV+9Xvfw//AOCTXxY8PeL9A1LUdU8MT2djdRTXEP2mRvMRW3Mv+rryT/gmLx+154ZH/Trdf+gV&#10;+6Ffe8R5ristzCUMNL44RuclGEZw1I7WPybeKL+4iip6KK/MDuCiiigAooooA4jVDYD4saP5n2/+&#10;0P7Ol8vyv+PbZu/j/wBr0rt647ULjb8StNg/tnys2Mh/sryv9b83+s3f7NdjQAUUUUAFFFFABRRR&#10;QAUUUUAFFFFABRRRQAUUUUAFFFFABRRRQByXjhrZbjQftP2vP25PL+yf3/8Ab/2a62uY8YzeRLow&#10;/tP+zvMvVH/XX/Zrp6ACiiigAooooAKKKKACiiigAooooAKKKKACiiigAooooAKKKKACvOfgabB/&#10;AS/2YuqxWv2ufP8AbA2zb/MO7/gPpXo1cD8Grv7Z4KEv/CQf8JL/AKVP/wATAR7P4vuc/wB37tAH&#10;fUUUUAFFFFABRRRQAUUUUAFFFFABRRRQAUUUUAFFFFABRRRQAVyaNbD4izf8ff2v7Cv/AF77N3/o&#10;VdZXMrP/AMV/NH/aWf8AQl/0D/gX36AOmooooAKKKKACiiigAooooAKKKKACiiigAooooAKKKKAC&#10;iiigArjPiM1qsWgfa/t+P7Yg8v7F/f2vt3/9M/71dnXI+PrnyI9GH9pf2X5mpxR/6vf9p+Vv3X/A&#10;v/ZaAOuooooAKKKKACiiigAooooAKKKKACiiigAooooAKKKKACiiigAooooAKKKKACiiigAooooA&#10;KKKKACiiigDnPHPgzTviD4N1nw5q8In0/U7aS1ljYbuGXbu/rX4H+MfCHxG/4J7/ALSMF5FHNZXO&#10;nXTTadff8sNRs933d3Rty/K69jX9CdeUftC/s5+Dv2l/A8/hjxfYiaL/AFlpfwnbcWcn/PRH/wDZ&#10;eh70Aeffs0ft3/Db9ozw7BJHrNp4f8SRpm80XUpFieN/7yO3ysvp3r6Sgnjni8yOQSxnvX4y/Gr/&#10;AII9fErwffNcfD3UbTxjpfnN5cU0q213En8O/dhWb/drx7UPhN+1p4NmOl+R8SIYov3Yi06+u3i/&#10;4D5bbaAP3S8c/FLwj8NdMutQ8T+JNO0a0tk8yT7XcqjAf7v3mr8d/wDgpn+2b4M/aVv9A8OeC4Jr&#10;3TvD88so1qYBEud6r9xfvbfl/ix9K4DQv2EP2mfjRcQ3+paBq0pLqPtXiO+2Og/vfvW3V9p/s8/8&#10;EefDXg/VINY+J2s/8JZNFymk2gaG039t7febb+RoA6n/AII66Ne6d+zrrM93ZzW8NzqrS20sse0S&#10;pt+8tffVZ2k6RY6BpcGn6bZQ2Nhap5cFtaxKiRp/dRVxitGgAooooAKKKKACiiigAooooAKKKKAP&#10;h3xm23/gqp4Mj/ff8ifL/wAtG2/eavuKvh7xp/ylX8G/9ihL/wCh19w0AFFFFABRRRQAUUUUAFFF&#10;FABRRRQAUUUUAFFFFABRRRQAUUUUAFFFFABRRRQAUUUUAFFFFABRRRQAUUUUAFFFFABRRRQAUUUU&#10;AFFFFABRRRQAUUUUAFFFFABRRRQAUUUUAFFFFABRRRQAUUUUAfAf/BQ7xp4etvj3+z34c8X6la2X&#10;go6vLqesCc4QeXt8tn/2dzV0X/BQb49aRrHwkh+FvgfU4fEPjTx7NFYWdtpMq3PlwNKvmSPtztX+&#10;Go5/hjcfF7/gob4l1DxH4Tn1PwBpnhP+yPM1ixzaSXLN83leYu1vl/iWve/hH+yT8J/gTqc+peDP&#10;BlnpmoTdbsjzpY/9xnyy/wDAaAOy+E3gqP4d/DPwz4YijES6Zp0Ftj/bVRu/8ezXkHx5/Yy0P4ue&#10;MYPH/h/X9Q8DfEW1RIbfX9NKyLsX+F4m+Vv7tfSFFAHxfp/7RHxv/Z91zTNE+Mngb/hLfD91OltH&#10;408Ix7/nkbbGstv95fdq+zlIYbqdRQB+eHgbxXbfs4/8FH/iZp/i+8h0fRPiDAl9p2oXnyRSSdo/&#10;NPC/x1Y/bS8X6Z+0R8e/g38IPCGqWmsy2usLrGqzaefOSySP7u9lytfZHxc+B/gf446D/ZHjjw9a&#10;a9aDmPzo/wB7H/uOPmX8KzPg9+zd8OvgNbTR+BvClnossw/eXKDfNJ/smRsttoAt3Px58C2PxdtP&#10;hjJr8MXjS5g+0xaWY23umwt97G37q5r428J+IE/Zz/4KaeP08WXsOjaB8R7GK50+/u/khkkX5Vj8&#10;3op3K/8A47X2/dfCfwjd/ESz8dy6DaHxXbQNbR6r5f74Rt1XNVPix8FPBPxw8O/2L418PWmu2Gcx&#10;+dH88R9Uf7y/8BoA+M/23/GWnftAfG34N/CDwbqVprV1FrMWt6pNp585LKGMbl3uuQu5f6UP4otv&#10;2ef+CmHiDVfGGdH8N+OdLittP1SXi385VX5Wf7q/dr62+Dv7Nvw3+AcFxH4H8K2Wiy3B/eXWN80g&#10;/u+a2W2+1bvxR+EXhL4z+G5tB8Z6Baa/pUn/ACzuo8tGf7yP95W/3aAPjD9vfxJpHx++Jvwc+EHh&#10;TU7XX9QudbTUtVi06QTfZrVdv7x3XKr3r7N8Z+O/C/gPRRp+ta/p+jSyWbC3jvblYWkCpjjd+Fc/&#10;8HP2ZPhl8BPP/wCEI8Jafo003+suxH5lx/u+a2W2/wCzmrnxT/Z6+HfxrvNNufGvhiz8QTWCPHbS&#10;XUedgb73/oNAHxl/wSu8f+G9G0r4r2d/r2nWV3f+MJTbRzXKo1xuX5dm771foxXhOmfsS/BDRtWs&#10;tTs/h/pMOoWMyXMEwi+aORTlWr3VV20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Tu7K31G2kt7uCK4tpOJIp49yP9VNXKTdQB4l4&#10;g/Yw+CPifVf7T1P4a6HPfb/MMv2bYSf+A16h4U8EeH/A9h9j0DRrTRrX/nlaQrGP0rd3UtABRRRQ&#10;AV+d/wC1hc63+1P+2BoH7Ptpr8+i+C7Gx/tPXfskmx7n/Y/9l/4HX6IV+b3wajlb/grV8TPP6/2d&#10;L5fnf3P3f3KAJP2uf+Cf3gz4U/CWbx/8IVvPCXinwpAtzmzuGf7ZGv3t/wDtf7X6V9cfslfGT/hf&#10;P7PnhLxjcf8AH3dWoivCf+e8fyyN/wB9LXTfHny/+FK+OPNx5f8AY91nzOn+qavn3/glKsn/AAxr&#10;4a3/APP7ef8Ao2gD6q8T6/b+FfDmp6xdkR2tjbSXMpPoq7v6V+cP7J/wDsf27NS8S/G74xTS+ILW&#10;71KS10XQPtDLaW8Mbbfu+n8Ir7a/ax87/hmv4leR5vnf2Hc7PJ+/9ztXhv8AwSVj8v8AY80b31G8&#10;/wDRlAHhmreCj/wT1/bH8Ef8IvqeoD4Y+NH+xSaPNL5iW7u33V3f7XTvX2x+05+0dYfs2+CbfWJd&#10;G1DxJql9P9l07S9PjLNcTf3S2Dtr5w/4Kjru1P4GeXjzf+Esixj733lr7qn062vTG89vFNJH9wyx&#10;q3l0AfkLpNx8XfEH/BQD4H+Kvi2P7M1DXb5rrTtB8z/kG2u1tsez+FvXv61+w9fnX+1J/wApO/2e&#10;vqf/AEFq/RSgD5H/AOCpv/Jmni3/AK72v/o9a9t/ZrG34BeAR/1CLf8A9BrxL/gqW239jXxb/wBd&#10;7X/0atedfCD9kX4p+I/hb4V1TT/2ifE2l2l1p0EkVpDbR7Ik2/dG4UAfftFfPfwC/Z58d/CXxjea&#10;v4o+L2t/ECwmsvssWn6jGqJG+5W83j+L5dv/AAKvoSgAooooAKKKKACiiigAooooAKToKWsbxVrf&#10;/COeHdU1TyTN9itZbnyh/HtUttpJXYGrjNfA/wDwWE1290/4FeGtPtp/KgvtYxcj++ixMyj/AL6r&#10;hrL/AILFm41uHT3+HRBkult8i9HdtuelR/8ABY7VbLUPD3gCO3u4ZZoruXzIo5fnj+T+7X2eVZVi&#10;sFmmH+sx5bvT5HNOcZQlynkH/BJL4fW3if8AaC1LX5ppIpvD2nebHF/z0835a/Zb1r8mP+CM9pu+&#10;Inj+59NOt4//AB9q/WYcE1lxZOUs1mp9EiqHwD6KKK+SNwooooAKKKKAOQvkuv8AhYmmOkOn/ZPs&#10;UvmSy/8AHyH3fwf7NdfXEanDv+KekSf2NLN/xL5f+JqJPki+b/Vbf9qu3oAKKKKACiiigAooooAK&#10;KKKACiiigAooooAKKKKACiiigAooooA5rxcty8+j/ZobSYfa18z7X/c/2P8Aarpa5LxxD5sujf8A&#10;Esk1L/TV6SbPK/2q62gAooooAKKKKACiiigAooooAKKKKACiiigAooooAKKKKACiiigArg/g/Hfx&#10;+DsahBptndfap8xaT/qcb+P+Betd5XnPwNt/svgFU/sCbw/i7uP9Amm81h+8+/u/2vvUAejUUUUA&#10;FFFFABRRRQAUUUUAFFFFABRRRQAUUUUAFFFFABRRRQAVzW25/wCE6bMNmbP7Iv73/l437v8A0Gul&#10;rk1h/wCLizSf2ZL/AMeS/wCn+b8n3vu7aAOsooooAKKKKACiiigAooooAKKKKACiiigAooooAKKK&#10;KACiiigArk/HQuni0YWkNpN/xM4vMN3/AMs02tlk/wBr0rrK4z4jw+avh8f2ZLqf/E3g/wBVJsNv&#10;8r/vf+A/+zUAdnRRRQAUUUUAFFFFABRRRQAUUUUAFFFFABRRRQAUUUUAFFFFABRRRQAUUUUAFFFF&#10;ABRRRQAUUUUAFFFFABRRRQAUUUUAFFFFABRRXzj+3x8a7/4Ffs3+INc0SYQa9c7LGyl/jjeT5dy/&#10;7QoA9k1D4m+EdG1WHS73xLpNlfy/6u1mu41f8s10lvPHNAJI5RJH/fBr88/gz/wSz8GeLvhVpmuf&#10;ETU9a1PxzrFql9LqEV+w+zPJ+8XZ/wB9c10P/BO34i+IPCnjf4lfADxfrMusX/gu9zpVzKWdza7s&#10;Mm5v4V+TH++1AH3jXP8AiTxx4f8AB1v5mu61p+jxet3crH/On+NfFNr4J8Ja1r96f9E0y0lvZf8A&#10;cjXc38q/Nv8AZp/ZvsP+CgS+JfjB8Y9R1bUrS91BrXR9Kgumt4beGP8A3aAP0y0vV7DW7MXen3kN&#10;9av0ltZFdfzFVvEHijR/C1l9p1jVLXTIP+et3KqD9a/O34deE9Y/YQ/bW8NeA9P1jUNU+F/j2N47&#10;K0vLnf8AZp/x/u/qK6TUP2PPGv7Vv7SPjPW/jd/aFl4A0wm18PaVZ3PlJcw7sq3yt/d+97mgD7u8&#10;O+KdG8V2Iu9F1O01S1P/AC1tJVcfpVrUtTs9JtzcX13DZWydZZ5FRPzNfmf45+E0X7BP7Uvwnk+F&#10;/iC8g8P+MLpdM1Hw1d3LXHybvml2t/D83y+hRq9h/ae/Z++Iv7T/AO0hoHhfWJtQ0j4I2Fn9pnm0&#10;+XYbm6/iV/6e1AH1z4b8f+GvGWRomvafquzr9kuVdvyFdJX5X/tg/sm+Gf2JPBugfFT4Saxquga1&#10;puqQRSWs98zpeIx+7zX6V/DvxDc+L/APhrXbyD7Jdalptteyw/8APN5IlZl/8eoA+Q/Gn/KVfwb/&#10;ANihL/6HX3DXw940/wCUq/g3/sUJf/Q6+4aACiiigAooooAKKKKACiiigAooooAKKKKACiiigAoo&#10;ooAKKKKACiiigAooooAKKKKACiiigAooooAKKKKACiiigAooooAKKKKACiiigAooooAKKKKACiii&#10;gAooooAKKKKACiiigAooooA8B/au/a58P/sm6JoGo+IdMu9Si1e4e2jFp975FVmP/j1fOH/D6D4X&#10;/wDQs63/AOO19v8Aj74V+EfijDaW/izw/Ya/Dayebbx3sW8Rv/eFch/wyR8Hf+ic+Hv/AABWgD5P&#10;/wCH0Hwv/wChZ1v/AMdo/wCH0Hwv/wChZ1v/AMdr6w/4ZI+Dv/ROfD3/AIArR/wyR8Hf+ic+Hv8A&#10;wBWgD5P/AOH0Hwv/AOhZ1v8A8do/4fQfC/8A6FnW/wDx2vrD/hkj4O/9E58Pf+AK0f8ADJHwd/6J&#10;z4e/8AVoA+T/APh9B8L/APoWdb/8do/4fQfC/wD6FnW//Ha+sP8Ahkj4O/8AROfD3/gCtH/DJHwd&#10;/wCic+Hv/AFaAPk//h9B8L/+hZ1v/wAdo/4fQfC//oWdb/8AHa+sP+GSPg7/ANE58Pf+AK0f8Mkf&#10;B3/onPh7/wAAVoA+T/8Ah9B8L/8AoWdb/wDHaP8Ah9B8L/8AoWdb/wDHa+sP+GSPg7/0Tnw9/wCA&#10;K0f8MkfB3/onPh7/AMAVoA+T/wDh9B8L/wDoWdb/APHaP+H0Hwv/AOhZ1v8A8dr6w/4ZI+Dv/ROf&#10;D3/gCtH/AAyR8Hf+ic+Hv/AFaAPk/wD4fQfC/wD6FnW//HaP+H0Hwv8A+hZ1v/x2vrD/AIZI+Dv/&#10;AETnw9/4ArR/wyR8Hf8AonPh7/wBWgD5P/4fQfC//oWdb/8AHaP+H0Hwv/6FnW//AB2vrD/hkj4O&#10;/wDROfD3/gCtH/DJHwd/6Jz4e/8AAFaAPlK2/wCCynw1uriGBPDGr/vZFj/h/ir7+0+9XULG3uUG&#10;BLGsg/4FXli/smfB1SH/AOFc+Hv3bZH+grXrMMUdvCI0GESgCaiiigAooooAKKKKACiiigAooooA&#10;KKKKACiiigAooooAKKKKACiiigAooooA8K+Pf7ZHw2/Zr1rTNL8b315a3OpQPcW5tbbzVKL+Nd18&#10;H/i/4b+OngCz8YeE55bjRb13jikmi2OdrbW+Wvy9/wCC2X/JR/h//wBg+f8A9CWvsv8A4Jd/8mae&#10;Df8Artdf+jWoA+sqKKKAPHv2gP2pPAX7NNtpE/je9u7OPU5GjtjaW3m8r97NaPwE/aC8I/tHeD7j&#10;xH4LuLm80q3umspJbuLyX8xVVjx/wIV8K/8ABbb/AJE34df9f0//AKBXov8AwRr/AOTX9U/7D8//&#10;AKLjoA+9aKKKACiiigAooooAKKKKACiiigAooooAKKKKACiiigAooooAKKKKACiiigAooooAKKKK&#10;ACiiigAooooAKKKKACiiigAooooAKKKKACiiigAooooAKKKKACiiigAooooAKKKKACiiigAooooA&#10;KKKKACiiigAooooAKKKKACiiigAooooAKKKKACiiigAooooAKKKKACiiigAooooAKKKKACiiigAo&#10;oooAKKKKAPkv9uz9t22/ZR8O6dY6NYxa1401cH7HZyyfJFH/AM9X7/Re5r5M8Pfs9/tjftPxf8JR&#10;4k8dS+B7S9jWW3tJbl7dCjfd/cxZK/8AAq6nW9FsfjD/AMFcP7K8TWcWo6dodh5ltay/Mm+OLzFb&#10;/vqv09VdtAH5U6l+wh+1p8PbM6v4b+L39s6hE/mR6fBqU6NJ/wB/FC16J+yj+3h8QNP+L0Pwb+P+&#10;j/2N4klfybPVZo/JMkn8KuPutu7MtfonX5tf8FeNDttBn+E/jfT4/sfiC11j7N9ri+/Inysq/wDA&#10;ef8AvugD9JaKxvCl7LqfhbRby4I824s4JZP99kU1s0AFfnJ+1zdax+yl+2R4a+PcGizaz4P1LT/7&#10;M1j7JEzvbhfvO3G1f7w/3K/RuqGo6ZZ6vp8trqFnBe2ko/eQXUSyI/8AvKwwaAPzz/as/b+8EfGn&#10;4TXvw4+ELah4y8XeKo/sMcNpYyp9nRtu7duUf+O19MfAvwfY/se/smaXa64ZTF4d0t77UcfOwkb5&#10;5VX/AIFXrGgfC/wb4Uvftuh+FNF0u7x/x8WdjFE//fSrmt+8sLfU7aW3vII7u2lTZJDNHuR/qpoA&#10;87+HPxC8PftNfBeHxDo8Mp0TxBayxJFeR7H/AIo23V8F/sl/tK6b+wxqfiv4J/GKKbw7aWOoz3Ol&#10;62LWR4rhGb5ui5ZfRlr9NNI0ex0KxistNsbbTbSIfJbWkSxJH9FXiszxL4B8N+NAg1/w/pWteUP3&#10;Z1CyinaP/d3KdtAH5z6p4sH/AAUM/bA8D3HhHTNQb4Y+CJPtNzrU0XlRXEincuzP+1xt61+ndZGg&#10;+GtI8L2H2XRtMs9ItO0NnbLCn/fKgVr0AfnX+1JJ/wAbOv2e4/c/+gtX6KVj3PhjSNQ1O31S50ew&#10;n1S2/wCPe7lt0aaL/dcruX8K2KAPkf8A4Knf8ma+Lf8Arvbf+jVr2z9mn/kgPgD/ALBEH/oNeJ/8&#10;FTv+TNfFv/Xe2/8ARq17Z+zT/wAkB8Af9giD/wBBoA9MooooAKKKKACiiigAooooAKKKKAGnrXIf&#10;Fm7isfhZ4suLhvLhj0q5Ln28pq689a88/aE/5IP4+/7Al5/6KatKC5qsV5oHsfzw6RdRJ40srjOI&#10;f7RSTzP9jza9A/au8TWviz9oPxxqFhe/bbGXUZfKlik3x/e/g/2a8h70uPmr+mfq0fbxrfyrlPFv&#10;ofp1/wAEaNAzc/EDWf3v3ILbiL5P4m+9/er9Q25Br4L/AOCQfhi80j4Ea9qlxAYYNT1Uy2/+2irt&#10;/nX3p61+B8Q1fa5nWl5nq0laER9FFFfPGoUUUUAFFFFAHEai9qPijo6PfahFd/2fKUsIv+PaRN/3&#10;n/2q7euMv5LofErR0XU7SC0+xSmSwO3zpH3feXvtrs6ACiiigAooooAKKKKACiiigAooooAKKKKA&#10;CiiigAooooAKKKKAOU8bPbJNov2i9u7M/bU8v7J/y0/2X/2a6uuW8YtMs+j+RqUNiPtqbxNt/ef7&#10;K7v4q6mgAooooAKKKKACiiigAooooAKKKKACiiigAooooAKKKKACiiigArzr4HPbS+A1Nnqmo61D&#10;9rnxdav/AK7/AFh+X/dXtXotef8AwXkupPBObzWrXxBL9qm/0uz27B8/3PlUD5aAPQKKKKACiiig&#10;AooooAKKKKACiiigAooooAKKKKACiiigAooooAK5RXtv+FiTIL27+1fYVP2Q/wDHvjd97/erq65h&#10;XlHj0p/acPlfYl/4l42+d9/7397bQB09FFFABRRRQAUUUUAFFFFABRRRQAUUUUAFFFFABRRRQAUU&#10;UUAFcb8RJrYReH/tF5dWQ/teDyzadZX2yfu3/wBk967KuR8fPdJFoxt9Th00f2nF5hl2/vU2t+6X&#10;d/E1AHXUUUUAFFFFABRRRQAUUUUAFFFFABRRRQAUUUUAFFFFABRRRQAUUUUAFFFFABRRRQAUUUUA&#10;FFFFABRRRQAUUUUAFFFFABRRRQAV+fv/AAWE83/hUngfZ5vk/wBvReZ/c6fxV+gVfN/7ffwW1L45&#10;fs2+IND0OAXmvW22+sof45Hj+ban+0aAPb/AX/IjeG9mPL/s22/9FLXwZ8C/LX/grT8WPs+PL/sC&#10;XzfJ6b/Mt/v/AO1S/Az/AIKqfD7w58JrLSPiPZ6tovjXQ4FsbjT4bFn+0vGuwbP7v3eVb7ta/wCw&#10;N4S1fWvFfxX/AGkvFmizaBF4snludLtpf9aLJdzSNtx/spt9fmoA+pP2p2kX9m/4imPOf7Duv9V/&#10;1zavK/8AgmQIV/Y48F+R5GcS+Z5X9/dzu/2q7L4U/HfwN+2p8MvGNv4YbUP7J/e6Rem8tmhf95F/&#10;D/wFq+Of2W/2mNM/YNHiT4NfGay1TRzY6jJc6VqMNs1zDcQP937q+33qAO4/4KKGRf2mP2bvs/8A&#10;x9f2pLjyvv8A3lr7V+KeleKtZ8A6pZ+CNTtNH8VSxr9iv7uLzIom3LuYr/u5r4H8A+MtS/bx/be8&#10;M+OND02/svhf8PkaWz1C7i2faJ8/+zf3e22tbRf2vfF/7Iv7Qfjnwp8f59V1Pwpqc/23w9r8Vt5y&#10;Rw7tqr8iqu3a3PcN1oA8w8aeE/iB+xv+0D4b+K3xuig+MmlXs0VrF4g8x/8AiSybvmZIiNqt/d7f&#10;jX6mm8/t3w79r0eeIyXNt5tpN/D8y/K1fmn+1J+0lD+3tceGvg18GNM1DWtPutQgvdZ1qeyZIbVF&#10;b5f+Ar825vbAr0D4w/GD4kfsX/tB6Bq/ie81XxB8Br2yjsY47O2Vk06ZU2/dUbv93LfMKAPLv2nf&#10;gN8c/A82l/Ff4qa1p3xk8IeGrpbq88LWksttFbR7v9Zs27W21+jfwY+KGh/GP4ZeHvF/h4j+ytTt&#10;VkjjP/LM9Gj/AOAt8v4V8Q/tGf8ABQjwZ8dvhnefDT4PWereLPGnitP7Nt4fsLQrbhvvM27/ANBr&#10;6x/ZH+DV5+z/APs+eE/BF/cLeajYQNJcyx/d86R2kdf+Altv4UAfK/7QXxT8K/Bn/gpR4T8TeM9Y&#10;i0bQ4vCbxG6liZ/naQ7V+VSa9107/go1+z9q2oWdhaePoJbq6nS2ijFrP99m2r/BXlfxL0mx1z/g&#10;qJ4Os9V0211Ozk8Hykw3dusqHEn91lNfX0Hwl8EWs8Usfg7w/DNH/q5ItMgVh/47QB1ccglG9Oak&#10;oooAKKKKACiiigAooooAKKKKACiiigAooooAKKKKACiiigAooooAKKKKACiiigAooooAKKKKACii&#10;igAooooAKKKKACiiigAooooAKKKKACiiigAooooAKKKKACiiigAooooAKKKKACiiigAooooAKKKK&#10;ACiiigAooooAKKKKACiiigAooooAKKKKAPzN/aP+LHjbQvjd4tsNO8VahZWkU6COKG42JH8q15of&#10;jp8Q8D/isdVPr/pNfo34o/ZV+GvjPxBe63q+gLd6hev5lxKZZP3h/wC+q+AP2l/BOkfD34y61oPh&#10;+z+w6Vax2/lwjc/LL833q/fOHMxyrM408DHD+/CEbtxj05Yn4vnuX5hgefFyre5KWiUpdTDHxy+I&#10;G7B8Y6r/AOBNfZn7B3jPXPGHhXxJLrWs3WsTRXa+X9rk3mMY6V5p+xj8C/BXxd8E+Ib3xPow1S7t&#10;dT+zxymRkMaeUrbflb/ar7B+G3wg8LfCawvLbwxpg06G6k82QeYzZf8A4FXz3Fea5WqVbLKNDlqx&#10;a15Y277nu8OZbjozp42rVvCS2uzu6KKK/JD9LCiiigAooooAKKKKACiiigAooooAKKKKACiiigAo&#10;oooAKKKKAPyC/wCC2X/JR/h//wBg+f8A9CWvsv8A4Jd/8maeDf8Artdf+jWr40/4LZf8lH+H/wD2&#10;D5//AEJa+cvg9/wUB+MHwV8Aab4Q8MXlpDoljv8AK8213v8AM25vmoA/oKor8Kv+Hq/7QX/P5af+&#10;ANH/AA9X/aC/5/LT/wAAaAPpv/gtt/yJvw6/6/p//QK9F/4I1/8AJr+qf9h+f/0XHX5hftD/ALXf&#10;xG/aU03S7PxxPBNDpsjyweRbeV87V+nv/BGv/k1/VP8AsPz/APouOgD71ooooAKKKKACiiigBmBw&#10;DSnGBzSGvDP2sfiTr3w48D6dc+H5ha3dzfJbGUxb8Kyt/hUTmoR5mdGGw8sVWjRh8Uj3ENtwKUZ5&#10;9K+XW0/9oLSNFh1y01jR9fTyVufsE0WwyJtztzXpfwA+NifGTwrNdz2R03VrGU215bdV3jun+zWc&#10;asZPk2OmtgJ0qbrRkpxjvboet0UjNtpA24fLW55xGw2MSOc0rLn6ivMPjp8aY/gxpOmX7aTPq/22&#10;7W18uCRVMe7+LmvTYZhNGHFSppvlNZ0ZwhGrL4ZbfInopm+nK26qMhaKi86Nv+Wg/OpaACio5JEX&#10;7+BQxCjfQAwLg7u9DjGWJwe1eZ/B/wCMkfxWvvFlqNMm0z+wNR+wZlkVvP4+8MVV+OmgfETXLbQ4&#10;/h3rUWkTxXWb3zgvzw8cDcprP2qcOeGp1rCSjX+r1ZKD89u567RVSxSWK0gS4PmyhF8yT1apjNGv&#10;WQD8a0OQloopN1AC0VGJEfoakoAKKKKACiiigAooooAKKKKAIWwFORmhW568/SlA25FfK/xZ+IHx&#10;D1b9oODwF4R1iDR45LLzojNCsi5Vdzbq3p03Udjy8djYYGEZzi5czUUl3Z9U7xkfNj8KXGR7V80w&#10;+Bv2g47qBpfHWk7PMXzB9lX7m75v4a+joWKQxpIfn281FSmofaTNMLip4jm56UoW78v6SZYIGRSM&#10;QozRvGR61xfxX+ISfDPwDqniYWbah9hjMv2aGQIZPxqYpyfKdVWpChCVWey3O1GCaABzzXKfDXxr&#10;H8QfA2i+I0hNr/aVslz9naTeY9w6V1ROM0mrMqE41IKUdmSUVHHIkn3Dmns22kaC0VG0iJ1NSUAN&#10;/ho6CmySIv38Cs7xBFez6JqUWnTCC+kgkFvL/ckKnaf++qCW7I0EYHgHP4U7IAznFeYfAjR/Huh+&#10;DzD8QdWi1nWjMxSeHaRs7fdUCvSzLtX5zirkrPlMMPV9vSjV5XG/R7k9FNDbh8tKzbag6RaKjaRE&#10;6mpKACiiigAooooAKKKKACiiigAooooAKKKKACiiigAooooAKKKKACiiigAooooAKKKKACiiigAo&#10;oooAKKKKAPyL8f8Axy8Nfs+f8FTPE3jDxX539k21o8UhtI9772g2r8tfSX/D374Ff3tc/wDAH/7K&#10;vdfHv7HPwi+Jfim88SeI/BtnqetXW37Rdy7t0m2uYtv2Dv2fL4yvb+BdKm2Psk8qQt8393rQB5j/&#10;AMPfvgV/e1z/AMAf/sq+T/8AgoB+2x8Of2nvDngfS/CH9o/arDWBcyfbLbYmz5V/vV92+I/2L/2a&#10;vCMEVxrfhnRNGik/1ct3c+T/AOhNU/h/9iX9nDxRYwahonhDRNTtt48u6s5N6b1O7qrUAfQHgT/k&#10;SPD3/YOtv/Ra1vVUs7SKwsoLWAeTHDGsUY64ReFq3QAUUUUAFFFFABRRRQAUUUUAFFFFAHyP/wAF&#10;Tv8AkzXxb/13tv8A0ate2fs0/wDJAfAH/YIg/wDQa8T/AOCp3/Jmvi3/AK723/o1a9s/Zp/5ID4A&#10;/wCwRB/6DQB6ZRRRQAUUUUAFFFFABRRRQAUUUUANWvO/2hf+SE+P/wDsCXn/AKKavRFrz39oH/kh&#10;3j7/ALAd5/6Kat8N/Hp+qJex/OEvSkPWlXpVm1tJb+4igt4ZJZpTsjiiG5nNf1BL4Txj+h/9l7Sb&#10;LR/2fPAUOn2UNnCdKgl8qEbV3svzH+dernoK8++AelXOh/BfwTp95F5F1baVBHJH6HZXoLV/L+Jf&#10;NXqerPZjsOooorAoKKKKACiiigDi9QtJH+JWjz/2ZaTRR2Mub9tvnR/N91e+2u0riNSWx/4Wno8k&#10;mmXk2oDT5RHfx/8AHvGm75lb/art6ACiiigAooooAKKKKACiiigAooooAKKKKACiiigAooooAKKK&#10;KAOW8aQSTS6N5dla3mL1f9ftzH/tJu/irqa5Lxwti82ii8sru8/01PL+yf8ALN/7z/7NdbQAUUUU&#10;AFFFFABRRRQAUUUUAFFFFABRRRQAUUUUAFFFFABRRRQAV5/8FrK5sfBPl3Gjafoswupz9l03b5P3&#10;vvfL/E3evQK84+Bsemw+AlTR9H1DRLP7XP8A6LqX+u3+Ydzc/wALdqAPR6KKKACiiigAooooAKKK&#10;KACiiigAooooAKKKKACiiigAooooAK5dbeX/AIT2aT7Fa+V9iX/S/l87733fXbXUVyax2X/CxZpB&#10;Z3Q1D7Cv+lY/c7N33f8AeoA6yiiigAooooAKKKKACiiigAooooAKKKKACiiigAooooAKKKKACuP8&#10;fWslzHoHl6baan5eqQyP9q2jyhtb94uf4hXYVxnxFjsmi8Pi/s7q8X+14PLFp1ik2ybZH/2R3oA7&#10;OiiigAooooAKKKKACiiigAooooAKKKKACiiigAooooAKKKKACiiigAooooAKKKKACiiigAooooAK&#10;KKKACiiigAooooAKKKKACiiigDj9X+EngvxBrkWs6j4W0q81WL/V3c9qjOK6cWkS23kJHH5QTZ5W&#10;PlqzRQBl6RoemaFDLHplla2UUj+Y8drEqAn6LWd4q+Hnhnx3DFH4g0HT9Zjj5QXlusmPzrpaKAM7&#10;R9EsdAsIrPTLOGxtYh8kUKKiD8BVfxL4S0PxfYfY9c0u01S0/wCeV3Err+tbNFAGB4U8D+H/AARY&#10;fY9A0a00a1/55WkSxj9K0NT0mx1uxls9Qs4r21k+/DOm5D+dX6KAOS8J/C/wl4FM0nh/w3p2jvK3&#10;mSfZLZUJNdbRRQB8PeNP+Uq/g3/sUJf/AEOvuGvh7xp/ylX8G/8AYoS/+h19w0AFFFFABRRRQAUU&#10;UUAFFFFABRRRQAUUUUAFFFFABRRRQAUUUUAFFFFABRRRQAUUUUAFFFFABRRRQAUUUUAFFFFABRRR&#10;QAUUUUAFFFFABRRRQAUUUUAFFFFABRRRQAUUUUAFFFFABRRRQAUUUUAFFFFABRRRQAUUUUAFFFFA&#10;BRRRQAUUUUAFFFFABRRRQBH/ABGvy9/bS/5OK8Tf9cbb/wBAr9Qv4jX5e/tpf8nFeJv+uNt/6BX6&#10;TwD/AMjOf+B/+lRPg+Mv+Rcv8cf1Poj/AIJy/wDJOfFn/YYP/oqOvrsfdFfIn/BOX/knPiz/ALDB&#10;/wDRUdfXY+6K+e4n/wCR1iPX9Ee9kH/Isoeg+iiivlz3gooooAKKKKACiiigAooooAKKKKACiiig&#10;AooooAKKKKACiiigD8gv+C2X/JR/h/8A9g+f/wBCWvrL/gmh4O8P6x+x74SuLzRtPvZfMuf3s1sr&#10;t/rW/vLXyb/wWy/5KP8AD/8A7B8//oS19l/8Eu/+TNPBv/Xa6/8ARrUAfRv/AArfwp/0LWk/+AMX&#10;/wATR/wrfwp/0LWk/wDgDF/8TXS0UAflr/wWe8O6RoXg34f/ANn6Za2XmXs//HrCqfwe1eq/8Ea/&#10;+TX9U/7D8/8A6Ljrzr/gtt/yJvw6/wCv6f8A9Ar0X/gjX/ya/qn/AGH5/wD0XHQB960UUUAFFFFA&#10;BRRRQA0dDXzR+3b/AMk58P8A/YYi/wDQWr6XHQ18z/t1/wDJP/D/AP2GIv8A0Fq5sT/Ckevk/wDv&#10;9H1MS7/bT0jTPDdppukeH9W/tkwRW1sNRtzbw+Zt2/eb71d5+y18Kb74V+CtSv8AW5YjqurXDX0/&#10;knckadQo+ldN4t+HGnfFL4RxaJeQR+bJp8RgmP3o5fLG1hXnn7I/jO58TfDTWfBepyy/214fkksj&#10;5o+fyWz5ZrON41Y8/bQ75ulUwVT6tHl1XP106M5PRp7/APai8a+JpNf8SzaB4G0e5+zW+l2lz9ne&#10;5/6au1Ldf2h+zL8SfCkWi+JZte8Da5dLYSWF5c+a9vI38YauL+AXwn8EeLvEPizwx4382HxBpl80&#10;VvD9pe381Pvbk+Ybq9wT9mj4Q+Ftd0ySRPL1CKdJbeG71J28x1b5flZq54RnUjzde9z1MTWw+Fqy&#10;w8+bkt8HIrfD8V+b/wAmPNP2yfAEWjXNr4i/tjUZv7W1GGL7DNJuht/uruT+7XvPwp+Ccfw31W41&#10;NfEmr6x9pgWMRahNvVPpXm/7dgEfgjw1cf8ALKLV4vM/76WvojTdXsdRghW3vIZy8KyDypFb5P71&#10;bxhD20v+3TyMRia7y2j72kuaL+Vj4s+Hmh+M/i5428c+EbfXbvTvCy61Lc6hqEMn77/ZgT/Zr3NP&#10;gFr+ifDmHwl4c8eajp0QvvtEt/KPMufJ/wCeStXI/siNt8e/Fk+muSVp/te+N9a0GDwd4c0vUpdC&#10;i8Q332e71aH5fs8ajd9/+GogoRpc8zuxVSvWx0cJRtGOkvh/u35jk/in+z3b/Djwfqnifwx431uH&#10;xPpqfaAZr3f5v+zsz8teweC/i1JN+z7beN9SAluIdO82QD/lpIvy/wDjzfzrxv4x/AT4e+Afhpqe&#10;uXusX91rH2Y/Zrq71Jn+0zdvl/irofC+iXXiL9i/7FB/x9fYZJB/wFt1KzhOXL7uhNVQxOGpznJz&#10;/ect3Hl905/4Y/CPWf2kPDg8ceOvEmqwjU5Gl0+w0+VoUto/4a9N8P8AwO8RxeB9a8Ka/wCN9R1H&#10;T5bhZdPv4n2Xlun/ADzdv4lqp+yF460nVvgjoun/AGuKHUNMRrW8tpX2vE616n4d8feH/GF9qOn6&#10;PqUOo3NhhLjyDuWMt2zWtKMJQjPqzjx2IxdOvUpQjaEHp7vw2eh8h/Af4Ix/EK+8fWY8SavpH9ka&#10;r9h86zl2Pcfe+d/9qvR/2uZr7wt4W+HlnYandQ+XqUdu8okw0gVVX56i/ZN1ey0rxV8XbS8uorW5&#10;/t95PJlk2nYu7c1S/tszJPongF05ik1hf/Za50lHDuf9bnqTq1ambwhP4Y7f+AHVftIfGHUPhd8P&#10;tPOjqJvEGqyRWluZT9zdx5hrldI/ZFk1zQ4dS8ReNtcvPFM8fmPfQXJRI3Ydlz81Zn7Z+l3Vr4d8&#10;EeKEj+0WukXcZuON2A235q+ifD/jTQ9X8LWms2+p2stgYFk84Srt+7610WjUqyhP7J5vtKmEwVKe&#10;G+KTld/kjxj9mjx/4jj8V+Jfhv4vuzqer+Hv3lvfycPJDu2qX9+/0rgr1/G/if8AaU8ceFvDmvy6&#10;RDeBPtF1jc9lCi/N5P8AtNurovgBd/8ACwP2kPiL44sI5RoPlpZW90PuSuvy/wDoPzU/4bHb+2b4&#10;/PfyB/6CtY6yhH1O58tKtiJwir+zUmuX7Xu9DlPi18PNX/Zhn0Dxf4V8VarexSX0VvqFpqUvnJcb&#10;vvPX2Do18mq6RZ3kY4uIUlx/vDNfPv7dJz8KtNP/AFFYP517p4FOfB+jAdfssf8A6DXRSXJUlCOx&#10;5WNnLE4Kjiavx3lG50VFFFdZ4IUUUUAFFFFABRRRQBG3qO1fFvxT8W3Pgj9seDWLbSJtZmj05oxY&#10;Wf35d0W2vtE/Lz2r5N1m+ttO/bq024uJooIv7Nl/eyy7F/1VduE3l6M+U4gUpU8Pyy5f3sNTu/CP&#10;7SOr+JvFGnaTcfDvXdNhu5PL+1TR/JF/tNVX9q7wZ4gk8OWXjXwpe3UGt+Gn+0+RDI224h/jQrXs&#10;y+M9AA51ewx6/aF/xri/j98W7T4T/Du71ErHd6hcj7Pp9oTn7RMw+Uf7tTBv2keWJvXox+pVY4vE&#10;cy3vpHl7bHh/xA/aIvfjJ4P8KeEfAs0kHiTxLtj1CaH71jGv+t/z/drR/aQ+CVtofwaju49c1VR4&#10;f05bc23ms0Vyc5LP+J/SvNfCGia5+yx4q8K+Ndbhim0rxKnlar+6x9ieT5lX/Z2/eP5V9K/tQyx6&#10;p+z54nns28+KS1WVJIuy9d1dr/dVafsfhufMU1LMMFi547+NGG38q5eaL/7eOD/Zs+B8S+F/A3jF&#10;fE2tl/sSXP8AZJlxbfMv3dv92sXU9Z1T9oz4veIdAn8Sy+HPAfh9/sskVpcrDNez/wAXz56V69+z&#10;Vrmmt8EPA8a3lqJvsEUfl+Yu7zNvK/71fNPgD4aeDvEHx08f+GfHsMtnqEl811p4+0NbpLG3pz81&#10;SnKU6k5fZ/zOitThQw2Eo4aK5ZvVczUZe7s5e8dL470qT9ljXNA8SeDvFV1qfhq4u1ttT0a8vftO&#10;E/vplv8A9Vdn+2d4l1PTvA/hW+0eaWCWTUoZYohJs81+qq/+zV7UP2Uvg5ozQLqAEPmP8iXmoviR&#10;/wDgTVk/tvQxQ+DvB0aDCR6xBsGf9paKc4VKtPqwxOGxGFwOL57QhJKyTvyv7X8pH4g/Zg8SeLtB&#10;uvEHibxxqE/jYxm5t/scmyztnHzeWif3a6f9lT4ma343+F+o/wBuZvda0SeSxkl/inKLlT+Ne3Xp&#10;/wCJXck9DA2D/wABNfNf7El9Bpvg/wAe3EsoitotfnkklPQVipurQlz/AGbWPT+q0sDmVL2V1zqf&#10;NrvbrK5xvwh8KWP7S97r+qeNvGOo/wDCQW9/LbW+lWd79n+xIrfLtX+KvorRvCN/8OvhVq+mXWv3&#10;euXVrb3MlvfXY/exoVJRffaK4T4k/s/eAfiDBceMNA1iLw3rQj8wa1plyqL/AHtz4O01R/Z1+IOs&#10;+Pf2fvEja5N9rl02K5tYtQHS4VY25/CqqS9queHw3WhyYSCwVb6vVj+8lGdqifxepP8AsheKpbX9&#10;nyTWdYvZrz7JJcSySync+xfmrhvh14V1/wDazm1PxR4r17UdN8Kx3T2+n6Tpsnk/d/j3VtfsyaRc&#10;+IP2UNW0+y4uLqO7ij/3/mq9+xF4x04fDmXwrdTxWWt6XdSxyWkvyuf9qtZ+57WcfiucuFtiY4HD&#10;Yj+G6fNb+aS6M5fxDba9+yX8Q/DX2XXtQ1nwLrE/2V9Pvn3/AGf7v3G/vV2P7bGv6t4b0TwPdaPP&#10;JDef22hSIfcldV3Ir/7ORWD+1tr9r488XeBvAmhyxajrh1RLqaGL5/LRf7/92tb9uAj+xPh3g5xr&#10;8X/oNEFzVKU5fFqZ4n9xhsfRw8nyRcLf3W7XSKurfsweJfG3h2fxJ4j8b6j/AMJrJF9ot/skmy0s&#10;v4ljRPSuy/ZL+JWsfET4ZzNr9wLvVdMumsZrkj55Qv3Wf/ar2KRR/wAI3uxz9l6/8Ar5y/YPjDeE&#10;PFR6kavLj/vpqwdR1KMuf7Ox7UcNDAZjQhRv76lzav3rW95/3j6mooorzz68KKKKACiiigAooooA&#10;KKKKACiiigAooooAKKKKACiiigAooooAKKKKACiiigAooooAKKKKACiiigD84/2/vjx8SfGvxo8P&#10;/s//AAfvJbfVb6NZNUurKTZL838DN/Cqr8xr6U/ZT+DGr/so/AW90jxf4mi8S3VrdXOrXGoAvjY0&#10;a/Luk+b+CvlT4dSx6Z/wV98WpqH7mW6tZRZ+cNvmfuP4K+lf+CjHxKh+Gv7JnjSY3Zs7zVoV0uyM&#10;X3zNIf8A4lXoA+Bfhj8K/F3/AAVL+N/jHxX4l8S3ei+AdHuPKt4oxv8AKRv9XFEh+VW8v5i1bus+&#10;DvHn/BLD42+GbzTPEs3iX4VeIbv7NLaTf3Mru3p91ZF3bgy19Z/8EqvhmPh/+yjo97c2X2PUfENz&#10;Lqcv/TSPdthb/v3srzf/AILFa7YR/DLwRocgik1W+1gSW/8AfjRNu7/0KgD9A9N1CHVLCzvbc5hu&#10;YUljP+wy7lq7XMfDWGS1+HXhiCU/vY9Ltg//AH6WunoAKKKKACiiigAooooAKKKKACiiigD5H/4K&#10;nf8AJmvi3/rvbf8Ao1a9s/Zp/wCSA+AP+wRB/wCg14n/AMFTv+TNfFv/AF3tv/Rq17Z+zT/yQHwB&#10;/wBgiD/0GgD0yiiigAooooAKKKKACiiigAooooAaOK8o/anvRYfs6/Eaf00O6H/fUTL/AFr1btXh&#10;/wC2rrEWjfsu/EaSQeZ5mlSxY/3vlrpwcebE04+a/MmWx/PkvAFfc/8AwTZ/ZL8P/H6bVPGGqazq&#10;Gm6h4V1ezktorTbsl/5afN/wJa+GK/Wf/gjJbxp8NfH8/wDy0k1WAH6eVX7nxNiKuGyyU6MuWXun&#10;mUYqUz9GFXbS0UV+BnqhRRRQAUUUUAFFFFAHEX19ar8UdHt31O6hu30+V0sFibyZE3cszdN1dvXH&#10;X018PiVpkcc1n/Z5spfMhl/4+N+77yf7NdjQAUUUUAFFFFABRRRQAUUUUAFFFFABRRRQAUUUUAFF&#10;FFABRRRQByfjS5trebRvtGozWPmXqeWIc/vf9l/9musrmPGE11FPo32eezgH21PMF3/y0T+6n+1X&#10;T0AFFFFABRRRQAUUUUAFFFFABRRRQAUUUUAFFFFABRRRQAUUUUAFed/BG/tdQ8ELLaa1d+IIftc/&#10;+l3kbI/+s+6N3Za9Ergfg1capdeC/M1S8069uftU+JtN/wBTs3Hb/CPm9aAO+ooooAKKKKACiiig&#10;AooooAKKKKACiiigAooooAKKKKACiiigArk0urX/AIWJLB/ac5uvsSn7Ad3lAbvv/wB3dXWVzCTX&#10;X/CeTR+da/ZPsKnyf+W2/d97/doA6eiiigAooooAKKKKACiiigAooooAKKKKACiiigAooooAKKKK&#10;ACuM+Id1b2segfadSudMEuqwxxmCNn819smI32/wtXZ1yfjuW+ii0Y2c9pCf7Ti8wXf/AC0j2tuV&#10;P9r0oA6yiiigAooooAKKKKACiiigAooooAKKKKACiiigAooooAKKKKACiiigAooooAKKKKACiiig&#10;AooooAKKKKACiiigAooooAKKKKACiiigAooooAKKKKACiiigAooooAKKKKAPh7xp/wApV/Bv/YoS&#10;/wDodfcNfD3jT/lKv4N/7FCX/wBDr7hoAKKKKACiiigAooooAKKKKACiiigAooooAKKKKACiiigA&#10;ooooAKKKKACiiigAooooAKKKKACiiigAooooAKKKKACiiigAooooAKKKKACiiigAooooAKKKKACi&#10;iigAooooAKKKKACiiigAooooAKKKKACiiigAooooAKKKKAOP+Kuq3eh/DbxVqOnzeRf2ul3M0Ev/&#10;ADzdYmKn88V+aVr+1r8X2t4T/wAJlIPkX/l1jr9IvjTz8IfGh7HSLv8A9FNX5B2mBbWXr+6j/wC+&#10;ttfr/AuCwuJw+IniKSnyuO8VLoz804txmKw1WjDD1HHm7HsH/DWXxe/6HKX/AMBYqP8AhrL4vf8A&#10;Q5S/+AsVfV1r/wAE9/hlNbxS/bdf/eIv/L4v/wARU3/DvH4Z/wDP7r//AIGr/wDEV2/6xcMf9Ay/&#10;8FQ/zOX+xuIv+gn/AMmkfJf/AA1l8Xv+hyl/8BYqP+Gsvi9/0OUv/gLFX1p/w7x+Gf8Az+6//wCB&#10;q/8AxFH/AA7x+Gf/AD+6/wD+Bq//ABFL/WLhj/oGX/gqP+Yf2LxF/wBBP/k0j5L/AOGsvi9/0OUv&#10;/gLFR/w1l8Xv+hyl/wDAWKvrT/h3j8M/+f3X/wDwNX/4ij/h3j8M/wDn91//AMDV/wDiKP8AWLhj&#10;/oGX/gqP+Yf2LxF/0E/+TSPks/tZ/FzH/I5yn/t1jrzzxZ4u1vx7rk2t+ILz+0tUkRYpLoRbPu/d&#10;+7X3t/w7x+GeP+P3X/8AwNX/AOIo/wCHefwzH/L34g/8Dl/+Iroo8V8PYaXPRoOMvKEV+pzV+Hs8&#10;xUeStW5l5yPiTwJ8ZvGvwwtJrDwvr8mj2tzN9pki8pX8x9u3d83+7XUH9rL4uAZ/4TKXn/p1jr60&#10;P/BPH4ZD/l+1/wD8DF/+IpD/AME8/hmOTe6+P+31f/iKzq8UcNVZyqVcPzSl1cI/5mlPIs/pQjCF&#10;flS/vHyZ/wANZfF7/ocpf/AWKj/hrL4vf9DlL/4CxV9af8O8fhn/AM/uv/8Agav/AMRR/wAO8fhn&#10;/wA/uv8A/gav/wARWf8ArFwx/wBAy/8ABUf8zX+xeIv+gn/yaR8l/wDDWXxe/wChyl/8BYqP+Gsv&#10;i9/0OUv/AICxV9af8O8fhn/z+6//AOBq/wDxFH/DvH4Z/wDP7r//AIGr/wDEUf6xcMf9Ay/8FR/z&#10;D+xeIv8AoJ/8mkfJY/az+LmcDxlL/wCAsdKP2svi6Tt/4TKXP/XrHX1mf+CePwzH/L5r/wD4Gr/8&#10;RXj/AO0/+yj4K+Cvwz/4SDQJtVl1H7bBbYu7hXTYzfN8uwV14TOuHMbiaeFpYVc03yr91H/M5sTl&#10;uf4WjKtPEe7FfzGd+zz+0V8SPGfxp8NaRrHiqS+0y5mcT2xtYk8z5W71+h+BgV+Vv7J5X/hoXwpj&#10;/nu3/oDV+qg7Yr4zjfC0MNj6cKFNRXJ0jy/aZ9Jwlia+KwdSeIk5S5+v+GI+iiivzw+6CiiigAoo&#10;ooAKKKKACiiigAooooA/IX/gtejt8R/h/s5H9nT/APoa19j/APBLpv8AjDbwl/12uv8A0aa+n9R0&#10;HTNaw1/ptpfFPufardXx/wB9CrNjp9tp0Pk2dtFZwjpFDGqL+QoAt0UUUAfmN/wW0Xd4O+HMaD/l&#10;+n/9Ar0T/gjau39mDV/+xgn/APRUVfcmp6NpurBf7QsbW88v7n2qJXx/31T9O0uz0mDyLCyhsof+&#10;ecMaov8A47QBeooooAKKKKACiiigCMnj1FcT8UvhPoXxZ0qzsNc87yba5S6j8mQqd69K1fFXjnRv&#10;Bttv1a9ig3D5I8/O/wBFrkh+0L4Nx817KR6eXWc3B+7M7KFLEpqtRi/VHollZxWFnb2sHEMMaxIP&#10;9lRiuK8P/Bfw/wCGviJrHjGwE8OqaoP9JjEv7p/9rb61SH7RHg3j/TJP+/ZpB+0P4OB/4/JP+/Zq&#10;XOnI0hQxkObki9dyH4j/ALOXg34nakmqahZS2OsxD93qenymKcfiKyfCH7KXgrwvrNlrE41DXtVs&#10;n823utTuWlMTeq1u/wDDRHg0dL2Uf9s6B+0R4OH/AC+y/wDfuotR5ufQ6ovM40/Yx5+U6Xx74D0T&#10;4leGptE16zW9sJWEhib+8v3WrkvhT+z34c+EuqT3+mSXd3dSQ/ZxLdzFzHH/AHVqwf2h/Bv/AD+S&#10;H/tmaQ/tDeDiP+PyT/v2apuk3zaXMIQx0KUqMYy5JdDT+Hnwh0T4a6nr1/pHnefrFy1zc+bJuG+r&#10;3xE+GOgfFTQDpHiKyW8tdwkQ/wAUb/3lbtXPH9ofwcRj7bJ/37NC/tD+DgOL2T6+WaL0uXl0sEqW&#10;OlU9tyvm7nPaB+yV4K0eaWW7N/rsmxooBqdy0y2yMu35FJr0vwP4I0z4feFrLQdLEn2G1TbH5zbm&#10;rlv+GiPBv/P7J/37NH/DQ/g3/n9lH/bOpj7GHwWKrRzDEL97zyOY8T/sheCfEGtz6paC70C6uWzc&#10;f2dKyLLXoXw6+Ffhv4U6IdM8N6bHZW0j+ZIR8zSP/eZu5rDH7Q/g1R/x+y/9+6P+Gh/B3/P9L/36&#10;oj7FPmhYqp/aNaHsp88kYfjv9lLwT478Tza5It3pl5df8fn9nysn2n/frpvGvwS8NeP9G0LTdSgl&#10;+y6JIklmIpMYKqAv/oIqt/w0P4Nzxey8f9MzR/w0P4N7Xsv/AH7pfufe21D/AIUXy/H7ux2+reHd&#10;M1zR5dJv7SO70+WPypIZehWvEpP2KvAYvD9nn1W00t+ulQ3LfZ/yrtf+Gh/Bv/P5Kf8AtmaU/tEe&#10;DccXsv8A37pz9jP47BRWYYb+FzR5jrfBngnRPh/odvo+g2MOnafF9yGEYFYWi/B/w/oPxE1TxrbL&#10;KNZ1GMRSkyfIR9Kzj+0N4OP/AC+yD/tnR/w0R4O5/wBNk/79mr5qRj7HHXl7sve38zY+KHwp0T4t&#10;aJBpGueabWKdbhPJk2nevSuo0qwi0qwhtIFxDBGsajPYVwA/aI8HD/l9kz/1zpr/ALRXg1f+XyX/&#10;AL90c9O/MS6GMlCNLldl0PTlGOKQAMCMVT0zVLbWLGC8tJRPazLvSUelZ3jLxnpngTRZtV1ecQ2k&#10;Q5Jro3PKrVIUISnVlyqO9ze3N6Ubm9K8Z/4ay8B/8/Vz/wB+f/r0f8NZeAv+fu5/78n/ABp8kjw/&#10;9Yso/wCguH/gUT2bc3pRub0rxn/hrLwF/wA/dz/35P8AjR/w1l4C/wCfu5/78n/GjkkH+sWUf9Bc&#10;P/Aons25vSjc3pXjP/DWXgL/AJ+7n/vyf8aP+GsvAX/P3c/9+T/jRySD/WLKP+guH/gUT2XBb2ry&#10;X4kfsy+C/ij4hGt6vBdf2gI/K8yGVk4qp/w1l4CH/L1c/wDfk/40f8NY+Av+fu5H/bD/AOvWkPaw&#10;fNA5cTnGQ4qHssRiKcl5yiYSfsTfDuOSKVV1AmJ1kGbpv4W3V33ir4J+H/G/irQNb1hZrqbQ+bO2&#10;8z9zn+86/wAVc9/w1h4Bzn7Xc/8Afg/40f8ADWHgIdLy5A/64f8A16tzrS7nLTxvDdGMowq0knb7&#10;Uemx33j34faR8R/C17oOtQifT7lcHH3oz2ZT61B4f+HGlaF4Ch8Hv5upaNHbtakXkm9pEb+Fj361&#10;xJ/ay8Bf8/dz/wB+P/r0g/ay8Bf8/dz/AN+P/r1l79uU7HnWROftvrFO9uW/NHbsQeCf2UPBngXx&#10;bb69pxvybZ2lt7WW5Ywxu3VgtdF8Tv2f/CPxXkhu9Ysmh1SD/VahaPsmT6NWJ/w1j4CI/wCPu5/7&#10;8f8A16X/AIax8A97u5/78f8A1615q/Nz63OSOYcNqlLDxrUuR9OaJm+HP2Q/BWj6rZ6hqEmo+JLm&#10;1dZbc6vdNMsbr/EK774n/CTQ/ivp2nWmtiYxWN0t1F5Mmz51rkv+GsfAWf8Aj7uf+/B/xo/4ax8B&#10;DP8Apdz/AN+P/r0OVaT53cqGY8O0qcqUK1Ple/vRPXpLZGg8l+Yyuwj1FcL4B+DHhv4daHrOkWFv&#10;JLY6rcS3NxFOd+8uPmWub/4ax8BAAC7ufp5B/wAaX/hrLwF/z93JH/XD/wCvWSjNI6553kc5xnPE&#10;07r+9HqYNx+xX4Ea8Y20urWmlyf6zSob1hbH/gFevaH4C0Pw74P/AOEZ0uyjs9HEDW3kQ8fIy7W/&#10;GvPh+1l4D73dz/34/wDr0o/ax8A/8/dz/wB+D/jWs5V5/Hc5MPmPDuGlKdGvTi5f3onZ/DD4YaR8&#10;KPC40LQ/OWzEjS/vn3tlq4nx9+yt4I8d69NrbQ3WjatL/rLrTJPKd/rTx+1j4B/5+7n/AL8H/GkP&#10;7WPgIji7uR/2w/8Ar1MXVjLn1uVPMuHqtGOHnWpuC2XNE1/hf+z74Q+Fdw99pVpLPqkgxJf3jmWZ&#10;/wAa1/id8I9C+K8GkQ64Jimm3aXsBhk2fOvSuRH7WPgLH/H3c/8Afj/69B/ax8BH/l7uf+/H/wBe&#10;lerzc+ty45pkEaP1eNenyduaJ681pG1n9nJzFs8vGPwrjfhf8ItE+Emn31noQmWO8uGupDNJv+du&#10;tcn/AMNY+Aev2q5z/wBcP/r0f8NY+Av+fu5/78H/ABqeWaXKbSzvJJTjVliad1t70T2bc3pRub0r&#10;xn/hrLwF/wA/dz/35P8AjR/w1l4C/wCfu5/78n/Gp5JG3+sWUf8AQXD/AMCiezbm9KNzeleM/wDD&#10;WXgL/n7uf+/J/wAaP+GsvAX/AD93P/fk/wCNHJIP9Yso/wCguH/gUT2bc3pRub0rxn/hrLwF/wA/&#10;dz/35P8AjR/w1l4C/wCfu5/78n/GjkkH+sWUf9BcP/Aons25vSjc3pXjP/DWXgL/AJ+7n/vyf8aP&#10;+GsvAX/P3c/9+T/jRySD/WLKP+guH/gUT2bc3pRub0rxn/hrLwF/z93P/fk/40f8NZeAv+fu5/78&#10;n/GjkkH+sWUf9BcP/Aons25vSjc3pXjP/DWXgL/n7uf+/J/xo/4ay8Bf8/dz/wB+T/jRySD/AFiy&#10;j/oLh/4FE9m3N6Ubm9K8Z/4ay8Bf8/dz/wB+T/jR/wANZeAv+fu5/wC/J/xo5JB/rFlH/QXD/wAC&#10;iezbm9KNzeleM/8ADWXgL/n7uf8Avyf8aP8AhrLwF/z93P8A35P+NHJIP9Yso/6C4f8AgUT2fc3p&#10;RkntXjH/AA1l4C/5+7n/AL8H/GprT9qjwBdXMMB1J4fM6SzRlU/OjkY1xBlD/wCYqH/gSPYf0pSB&#10;iqOmara61ZRXVnPHdW8oyksR3KRV7tUnvJqS5ojqKKKRYUUUUAFFFFABRRRQAUUUUAfE37d37E2r&#10;/G3U9L+JHw41I6L8StERRGfN8oXKL8y/P/C69q+cB+yp+1N+174x0DTPjdenRvB2j7Xkl3xfvAvD&#10;bEj+9I395q/WiigDwL9o7xlq37Mv7N0tz8OfD0msXejQ22mabpccTTYT5Y1+VfmbatfE3wC/ZW+M&#10;37Vnxv0b4xfHPOmaLZSJc2+lXcWx5dv+riW3/wCWa+u7mv1TKBh83NOVdtADVURgKop9FFABRRRQ&#10;AUUUUAFFFFABRRRQAUUUUAfI/wDwVO/5M18W/wDXe2/9GrXtn7NP/JAfAH/YIg/9BrxP/gqd/wAm&#10;a+Lf+u9t/wCjVr2z9mn/AJID4A/7BEH/AKDQB6ZRRRQAUUUUAFFFFABRRRQAUUUUARjpXzT/AMFF&#10;NY/sT9kvxpL5PneakcWP951WvpccV8mf8FQLz7F+yF4n/wCms9rF/wB9TLXpZWk8dR/xR/Mmfws/&#10;DbPJr9av+CMvPwr8f/8AYXi/9FV+Yvwl+H8vxX+Jfhrwfb3sWmzazdpZJdTfcj3fxGv2q/YV/ZQ1&#10;v9lHwr4m0fWNatNaOqXsdzHLaRsgTbHt/ir9X4vxlCGClhJy9+XLJL/t48/DxfNzn1LRRRX4sekF&#10;FFFABRRRQAUUUUAcbqEMj/EvSJBo0U0QspR/apkw8Xzf6vbXZVxN/wDZf+Fp6RvivDd/2fL5csX/&#10;AB7hN38X+1XbUAFFFFABRRRQAUUUUAFFFFABRRRQAUUUUAFFFFABRRRQAUUUUAcx40illl0fy9Mi&#10;1LF4v+tk2+V/tCunrlfG32bztF+0fa/+P1PL+yf3/wDb/wBmuqoAKKKKACiiigAooooAKKKKACii&#10;igAooooAKKKKACiiigAooooAK4D4M2s1n4J8qfQIfD032qf/AECGTen3vvbv9r734139edfA9bFP&#10;AS/2dDqMNr9rn41f/Xf6w7v+A+lAHotFFFABRRRQAUUUUAFFFFABRRRQAUUUUAFFFFABRRRQAUUU&#10;UAFcusUv/Cfyyf2ZEIvsS/6f5vz/AHvu7a6iuVT7N/wsOf8A4+vtn2Ff+uOzd/6FQB1VFFFABRRR&#10;QAUUUUAFFFFABRRRQAUUUUAFFFFABRRRQAUUUUAFcj4/ikmj0YR6ZFqn/EziP72TYLb5W/e/8B/9&#10;mrrq434iC1MXh4XcV1MBq8Hli0679smN3+z1zQB2VFFFABRRRQAUUUUAFFFFABRRRQAUUUUAFFFF&#10;ABRRRQAUUUUAFFFFABRRRQAUUUUAFFFFABRRRQAUUUUAFFFfMH/BRb4vax8Ff2WfEur6BOINWvpI&#10;tMimz88fnNtZ1/2lXpQB9FWeu6Zf315YWmp2lxd2eBcWsUyO9v6b1HK/jXkXjr9tH4NfDjxkfCni&#10;Dx1p9jre9Yng+ZxE7dFdlUhf+BV8qfs5fD/Uf2Pv2OPHPxe1/Xp9Z8V+JdLW+ktZpP8AVu3ywrvb&#10;5mkXfuNeTfsJfsQeGv2kPgh4w8cfECKS81XXJ5xp2oGRg9u653Sf99UAfrNpmq2OtWMV3p99DfWs&#10;vMdzayrIkn/Al4rQr4A/4JNeL9Xh8G+P/h5ql5Nejwpq7W1nJL92NP4l/wC+q+/6ACiiigAooooA&#10;KKKKACiiigAooooAKKKKAPh7xp/ylX8G/wDYoS/+h19w18PeNP8AlKv4N/7FCX/0OvuGgAooooAK&#10;KKKACiiigAooooAKKKKACiiigArP1TVbLRLKW71C8hsbSL78t1IEQfVmrQr4r/4Kg+I9XHwq8G+C&#10;/D+DrPi/xLa6dbkH7jq3mKzf7O5eaAPq+9+IXhbS9Uh0u88S6VZ6hLt8u0nvY0mk3fd2oW3Gulr8&#10;8P2h/wBhL4ffDj9lnxZ4v1WbUNZ+JWkaQ19/wlV5fP8AaJLxfmXbzjbu+UL6V9X/ALJWt6n4m/Zm&#10;+Geqa5PLeatdaJbSXM8335H2/eagD2CuD+Kfxq8E/BbRDqnjLxDZ6FafLs8+T55NzbfkX7zfhXy7&#10;+2T+1Z8QPht8RdN8C6PDD4A0DU0SKT4h6vbNcWlu7f3FX+L/AHq6T4F/sZfDa8vofH3iDxPN8avE&#10;sv72PW9XuVubaN2+95MSkqo3UAfWNpdR3lvDcR8xyIsiH/er5H+Pv7QHxJ8TfHyz+B3wWOn6Zr8V&#10;ouo654g1eLzYbKFvmVVXnczLX18qiMBVFfAn7Mdxdah/wUj+PL35MssWnQRRmX/nnuXbQBq2fx2+&#10;M/7Mnx18KeC/i/qen+OfB/i6b7Fpev6dbLbTW03910VRur7pr4D/AOCqyS4+Cclp5v2z/hLIPL8n&#10;79feOn+Z9hs/Mx5vlrv+u2gD5K/aE/aC+Iut/HvTPgf8GP7PsfEpsf7S1nxBqUXmw6dA2Nu1Od27&#10;cPodtcvbfHH41/sx/HTwj4Q+L+pWHjjwV4vm+xadr+n2y20ttdf3X+Ubv8Kz/wBnue4vP+Cnnxye&#10;83faotEjii8z/nj5kfT/AGfuU/8A4KsRu2kfBp7bP9oDxZF9n8r/AFn8P3aAPdv2jP2gfE3w4vrP&#10;wp4B8Dah4z8banay3Nvj91Y2ca/ekml6fRepriP+Cefx+8dftA+APE2q+O7y0vb+x1WSyj+yWqwp&#10;Gi/w/KPmr6ZnH/FLTO4/e/Ym5/i/1dfFP/BJL/kmXj7/ALGW5/8AQqAPvOiiigAooooAKKKKACii&#10;igAooooAKKKKACiiigAooooAKKKKACiiigAooooAKKKKACiiigAooooAKKKKACiiigAooooAKKKK&#10;AOG+NX/JIPGn/YIu/wD0U1fkBZf6iy/34v8A0Ja/X/41f8kg8af9gi7/APRTV+QFl/qLL/fi/wDQ&#10;lr9s8Pf93xHrH8mflPGX+8Yb+up+1unf8eFn/wBc1/8AQast1qtp3/HhZ/8AXNf/AEGrLda/FHuf&#10;qqHUUUUhhRRRQAUUUUAFFFFABRRRQAUUUUANPWvmj/goB/yQk/8AYRtv/Qq+lz1r5o/4KAf8kJP/&#10;AGEbb/0KvoeHf+Rthv8AHE8XOf8AkXV/8LPkD9k3/k4Twn/12b/0Bq/VY9a/Kn9k3/k4Twn/ANdm&#10;/wDQGr9Vj1r6zj//AJGFH/B+sj5Xgn/cKn+P/wBtiOooor8yP0QKKKKACiiigAooooAKKKKACiii&#10;gAooooAKKKKACiiigAooooAjAyBS5xS9OK5r4ga1qWgeFry80iy/tHUI0zHD6mplLlRUIOclFGpr&#10;OtWOhWRu7+8itIE6yy8CvCfHX7SEs/m2fhiHyogMf2hN/wCyLXkfibxRq/i2+8zXLyWaX/n0m+RI&#10;/wDgFZdefPESl8B9jhcopUvfre8//JSW9u7jUr37XfzS3l1J/wAtZfneottLRXLc9+wm2jbS0UXC&#10;wm2jbS0UXCwm2jbS0UXCwm2jbS0UXCwm2jbS0UXCwm2jbS0UXCwm2jbS0UXCwm2jbS0UXCwm2jbS&#10;0UXCwm2mzL+4p9Mm/wBRQFj7I+E//JOdC/64f+zGuF/a3/5JHP8A9fUVd18Jf+ScaF/1w/8AZjXC&#10;/tb/APJI5/8Ar6ir3aP2T8O4t/5FmN9Jnw5RRRXtH8UhRRRQAUUUUAFFFFABRRRQAUUUUAFFFFAB&#10;RRRQAUUUUAFFFFABRRRQAUUUUAFFFFABRRRQAUUUUAFFFFABRRRQAUUUUAFFFFABRRRQAUUUUAFF&#10;FFAHY+Afip4l+Gd/5mjXuLf/AJaafN88Un/Af73+1X1f8Lf2nPD/AI58mz1XGhauB/q55P3Up/2W&#10;/wAa+ICMHHWjAHvWEqKmfcZJxbmOSSjCEuel/K9vl/KfqSu505PP0o5K4x0r4k+AnxW8d2Ov2ej2&#10;iy69o8jrFJHKGc2yf3t9fbSk7slccdc158lyvlP6YyLOqWe4X6zSpyh6/o/tE9FFFZn0oUUUUAFF&#10;FFABRRRQAUUUUAFFFFABRRRQAV5R+0l8fNF/Zq+E2p+NNYhN2LYrFb2kR2tcTN91BXq9fnd/wVWu&#10;LjWfFHwO8Jicw6fqet+Zcf3fkaML8v8AwKgCpp3x/wD20PE/gmf4laX4G8OxeFPJa+t9FmDfbpIf&#10;9hM7m+Wvqb9kX9p/Tf2pvhiPEVvZ/wBkatZTtY6ppW7ebaZff+6w6V7RYWsdtpUFsv8Aq44VjH/f&#10;OK/P39g6OTwt+2v+0V4Tt5vO0rzP7SEYGxRI0/8Ad/4HQB+iFfHP7XP7ZfiP4Z/EbRfhJ8K/DcXi&#10;b4kauiSfvf8AVWSN93ev+78277oFfY1fnb+yksnjD/gpF8f9a1CfzJNH3abbxy/NiPzdq/8AoFAB&#10;rn7Wv7RP7L3iLQJ/jv4R0S+8F6nN9mk1TQZP+PZmYcs/Qd/lbrX2p8QvjF4Z+G/wsvfiDql4D4ft&#10;rH7cksXWVGQMqp/tN2ry7/goP4ch8S/si/ECCWXyvJsvtMb+Xv8AmR1avh39oH4gX+tf8EqvhbBe&#10;HzpdYuoLaSWWT+CCVtv/AKDQB6/4Z/aD/bB+OGiz+Pfh94I8O6d4KlZptLtNW/4+byBfusvzfNu5&#10;+7t6V9Afsc/tZQ/tK+HNUsdY0xvDXjvw9P8AZtZ0SQ/6tx8u5Aedu78jXtXwz0S18NfDvw1pllD5&#10;NrbadBFHH6ARrXw78MzH4I/4Kw+P9H0+GIWms6HFc3P8Pz+Usm7/AL6oA9S/4Knf8ma+Lf8Arvbf&#10;+jVr2z9mn/kgPgD/ALBEH/oNeJ/8FS13fsa+Lf8Arva/+jVrlvgt+3x8OPC3wl8J6Reab4tlvLHT&#10;YIZTD4fuXTeq/wB4L81AH3B1FG2vEvgv+1f4Q+Onie90Pw7Y+IYbq0tftUkmraRLaQ7Nyr951Hzf&#10;N92vQviX4vk8C+Adf8RW8EV5NptlLdJDLJsWTau7bu/CiKc3yxA6rHtRj2r8pf8Ah9P4g/6Jdpf/&#10;AIN5P/jVH/D6fxB/0S7S/wDwbyf/ABqvp/8AVjNf+fX/AJNH/Mw9tA/VrHtRj2r8pf8Ah9P4g/6J&#10;dpf/AIN5P/jVH/D6fxB/0S7S/wDwbyf/ABqj/VjNf+fX/k0f8w9tA/VrHtRj2r8pf+H0/iD/AKJd&#10;pf8A4N5P/jVH/D6fxB/0S7S//BvJ/wDGqP8AVjNf+fX/AJNH/MPbQP1ax7UY9q/KX/h9P4g/6Jdp&#10;f/g3k/8AjVH/AA+n8Qf9Eu0v/wAG8n/xqj/VjNf+fX/k0f8AMPbQP1ZFfHv/AAVTuhD+yVrUf/Pa&#10;/s4//Iqmvmj/AIfTeIB/zS7S/wDwbyf/ABqvJf2n/wDgo/q37THwun8FXngi00CGWeK5+1w3zTN8&#10;jbvulFr0cs4dzLD42lVrUvdi1f3o/wCZE60JRPF/2Pv+ToPhl/2G4K/ocNfhN/wTY8Ax+Pv2tfDJ&#10;k4i0SOXV/qY9oVf/AB6v3Z9K340qxnj4w/lQYb4R1FFFfAHUFFFFABRRRQAUUUUAcZqc+z4maRGd&#10;Y8nNjL/xKfL/ANb83+s3f7NdnXH3sd9/wsrTXT7H/Z/2KUSebt+0b93Gz+LbXYUAFFFFABRRRQAU&#10;UUUAFFFFABRRRQAUUUUAFFFFABRRRQAUUUUAct4ym8qfR/8Aiaf2Z/pqceXv+0f7NdTXMeL47p59&#10;G+yfY/8Aj6XzPtf9z/Y/2q6egAooooAKKKKACiiigAooooAKKKKACiiigAooooAKKKKACiiigArz&#10;/wCC11JeeCRI/iD/AISYm6nH9oeXsz833Nv+z92vQK4D4OQapD4J8vVP7N+1fap8f2SFWHZv+X7u&#10;fm9aAO/ooooAKKKKACiiigAooooAKKKKACiiigAooooAKKKKACiiigArl1m/4r+aP+0s/wChL/xL&#10;/K/2vv7q6iuZSO6/4T2aQ/ZPsn2Ff+u2/d/6DQB01FFFABRRRQAUUUUAFFFFABRRRQAUUUUAFFFF&#10;ABRRRQAUUUUAFcf4+n8iLQT/AGp/Y/8AxNYBny9/2j5W/df8C/8AZa7CuT8eR3skOjCz+y5/tOLz&#10;Pte3Hl7W3bN38XpQB1lFFFABRRRQAUUUUAFFFFABRRRQAUUUUAFFFFABRRRQAUUUUAFFFFABRRRQ&#10;AUUUUAFFFFABRRRQAUUUUAFfPv7cXwB1H9pD9nvW/CGjzQw60JIr2zMw+WR4m3eXn+Hd92voKqN7&#10;qNvpVlPdXk8VraQo0kk0z7UjRfvMzGgD8UPiH8UPjr8ZvhN4U/ZtuPh3qMOtaRPFFeXBtpN9wkXy&#10;x7+yqv3mb2r7N+NvjHXP2CP2RvB3hDwhoB1nW76D+zPtcX/LvdMvzPsX5m+ZuK5P4z/8FcNC8Ma9&#10;qcfw48BzeN7TTJfKuNfm3Q2x/wBpWVSdvpu25r2H4p/twW/wz/Z7+GnxS1vwYb608SzRfabWGTeb&#10;JG6sjsvzNjpnbmgDH/4Jifs+eJ/gx8K9a1zxtaS2XiXxVem+ktZ/9bGn+3/tN96vtOuK+FPxV8Nf&#10;GfwNpnizwrerqWkXyB45f4kf+JGH8LL3FdrQAUUUUAFFFFABRRRQAUUUUAFFFFABRRRQB8PeNP8A&#10;lKv4N/7FCX/0OvuGvh7xp/ylX8G/9ihL/wCh19w0AFFFFABRRRQAUUUUAFFFFABRRRQAUUUUAFfn&#10;n+3Lq/jfxF+2B8IdA8A6baa/q/h2yn8Qf2VdybEl253L/vNHuUe+2v0Mrw7w5+zhFpf7T/ib4x32&#10;s/2lNqelRaZZafLF/wAeKLt3Mj5/i2/+PUAfN/xFm+Nv7ckGj+AL/wCFmofCbwNHfQXPiK/1yX99&#10;cwq+Vit/lG77vP8AwGvvDRdKtNA0yz0uwh8i0tYVhii/uIowtaNFAGV4g8O6Z4p0ufTNY0211TT5&#10;f9Za3kSyxyf8BbivlHXv2E7r4feIovEvwE8YXfw6uxIstxoM0jXGl3KL83l+U2fL3MPvCvsOigCt&#10;Z+b9jh8/Hm+WvmY/vY+aviX41fDb4lfAj9qab44/DjwpN490fXbFNN13w/aHZdjb8qvD/wB8hq+4&#10;6KAPgo+E/in+2d8b/A/iDxf4Av8A4XfD7wZdfbo7XVpF+3Xt1/D8n/POve9e8b/Fy2/ak0Xw3YeG&#10;YJ/hVcac0t5rflNuin+b5d+7G7/Z2171RQB8P/HX4ZfEn4J/tUf8L5+HPhmXx1per6cuma94cs/l&#10;uyi7drRf8CVGP+7WS/hn4rftn/G3wDrfjD4f6h8Lfh34LvP7T+y6vL/p17efw7Pl/wBXX3tRQB4F&#10;+0d8aPiD8Nr2ysPB/wAItW+I1rfWsnm3Wm3Kolu/3dr18kfsUax8b/2dbe+8L6j8AfEF5aa5rbXs&#10;mqeaqJbpI38e7+7X6aUUAFFFFABRRRQAUUUUAFFFFABRRRQAUUUUAFFFFABRRRQAUUUUAFFFFABR&#10;RRQAUUUUAFFFFABRRRQAUUUUAFFFFABRRRQAUUUUAcN8av8AkkHjT/sEXf8A6KavyAsv9RZf78X/&#10;AKEtfr/8av8AkkHjT/sEXf8A6KavyAsv9RZf78X/AKEtftnh7/u+I9Y/kz8p4y/3jDf11P2t07/j&#10;ws/+ua/+g1ZbrVbTv+PCz/65r/6DVlutfij3P1VDqKKKQwooooAKKKKACiiigAooooAKKKKAGnrX&#10;zR/wUA/5ISf+wjbf+hV9LnrXzR/wUA/5ISf+wjbf+hV9Dw7/AMjbDf44ni5z/wAi6v8A4WfIH7Jv&#10;/JwnhP8A67N/6A1fqsetflT+yb/ycJ4T/wCuzf8AoDV+qx619Zx//wAjCj/g/WR8rwT/ALhU/wAf&#10;/tsR1FFFfmR+iBRRRQAUUUUAFFFFABRRRQAUUUUAFFFFABRRRQAUUUUAFFFFABRRRQBw3jf4T6B4&#10;6gzew+TdfwXMPyuK+efHPwb1/wAEmafyhqel9ftUP34/95K+vSDjimvyOvNYzoxqHp4bMa2G849j&#10;4KVt1Br6l8b/AAD0HxVKLm0H9j3/AHltYxtf/fXvXJH9liNeviq7/wDAZf8A4quF4ebPpaebYWUf&#10;flynhFFe9f8ADKkX/Q2Xf/gMv/xVH/DKkX/Q2Xf/AIDL/wDFUvq8zT+1MJ/N+DPBaK96/wCGVIv+&#10;hsu//AZf/iqP+GVIv+hsu/8AwGX/AOKo+rzD+1MJ/N+DPBaK96/4ZUi/6Gy7/wDAZf8A4qj/AIZU&#10;i/6Gy7/8Bl/+Ko+rzD+1MJ/N+DPBaK96/wCGVIv+hsu//AZf/iqP+GVIv+hsu/8AwGX/AOKo+rzD&#10;+1MJ/N+DPBaK96/4ZUi/6Gy7/wDAZf8A4qj/AIZUi/6Gy7/8Bl/+Ko+rzD+1MJ/N+DPBaK96/wCG&#10;VIv+hsu//AZf/iqP+GVIv+hsu/8AwGX/AOKo+rzD+1MJ/N+DPBaK96/4ZUi/6Gy7/wDAZf8A4qj/&#10;AIZUi/6Gy7/8Bl/+Ko+rzD+1MJ/N+DPBaK96/wCGVIv+hsu//AZf/iqP+GVIv+hsu/8AwGX/AOKo&#10;+rzD+1MJ/N+DPBaK96/4ZUi/6Gy7/wDAZf8A4qj/AIZUi/6Gy7/8Bl/+Ko+rzD+1MJ/N+DPBMimz&#10;H9xXvv8AwyrF/wBDZef+Ay//ABVJJ+ypE/8AzNl3/wCAy/8AxVHsJ/yh/amE/m/BnpnwmGfhzoQP&#10;TyP/AGZq4X9rcAfCScD/AJ+oq9R8J6FH4Z8PWemxSmaK3j8sSHvWH8V/h5D8TvCsuhz3ctksjrJ5&#10;sSbjx9a9an7vKflvENCeYYHFUcPrKalb5n50f8B/Wj/gP619W/8ADDtn/wBDjdf+AK//ABdH/DD9&#10;l/0ON5/4Ap/8VXo/WIH8z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pYv2&#10;IrFJv3ni27lj9DZJ/wDFUe3gH+oPEH/Plf8Agcf8z5b0zS7zW72G00+0lvLuT/VwxRb3r6M+Gn7I&#10;VzfmG/8AGVwIYsZGn2p+b/gb/wDstfQPgP4X+HvhnYiLSLKKFiuJbuT5pX92Y9a3tM16LUbmeKMc&#10;p9w5++K5KmI5pcp+o5B4d4fCx+sZh+9mun2V/wDJDPDfhTSvCWnx2Wk2UNnbIOFhjxW17Y4o9MdK&#10;aTnJPArI/WoQjCPLHRIloooqTQKKKKACiiigAooooAKKKKACiiigAooooAK/Pb/gq/pl7oh+EXj+&#10;Pb9g8O64n2jzfu/Mytz/AN8V+hNcP8X/AIT6B8bfAGqeEPE1v9o0u/j8t8H54z/Cyn+9QBuaL4js&#10;NV8K2WtwXkM+nTWq3P2rzPk2bd27dXwZ/wAE8vN+IP7U37QfxHtmim0S5u/7Jt5YR8km2Xcrf98p&#10;ViL/AIJr/ETTNDm8EaX8edWs/hpNNmTRfK/e+R/c3/5FfXXwA+Anhn9nL4d2ng/wvFJ9hidpZLmb&#10;mW4kb7zu1AHpitur87f2ebj/AIVV/wAFMfjL4c1eaK0/4SqFtSsxN8jybn8xVT+98tfSXwF/Zx1z&#10;4P8AxT+IvivUvGV34nsPE8kUltp8+/FltZm+Xc23+L+Gsb9qr9iXw/8AtK6ppniO31m88KeNNJTy&#10;7LWbDr13Lv8A71AFf/go746tfBP7JPjMSTQi51OFbG3ikk+Z3kb+EfxV8mftG/CO+8N/8Ervh1Fc&#10;QyS3eiPa3skcW77k8u7d/wB8v+te16D/AME5/EHjHxto3iD40fFjUfiLFo8kclnYeV5MXy8/PX2R&#10;4s8F6J438Ian4X1eyhvNFv7ZrW4tG+6Y2XaV9qAMf4KeNrD4j/Cbwp4l02XzbDUdOgkjP/AcGvi3&#10;4D3lj8Wv+Cn3xS8WacJZtP0LSl037SB8nnKqwt83/Aasr/wTe+Ifgq31jw/8OPjjqnhnwLqT5/sa&#10;WNneND95d9fTf7Mn7MHhb9l7wTNomgGa9vr2T7TqOq3Z3zXk3980AeX/APBU3/kzTxb/ANd7X/0e&#10;te2/s2nzPgF4BL9f7Ig/9ArxL/gqUpb9jXxYif8APe1/9GrXsf7L1/Dqn7Pfw/uYP9XJo8AHG37q&#10;7f6UAeq1mazo9lr+mXmmahALixuo2imikHyyI33lrTopJ2A8IH7EHwRX/mn2k/8Afunf8MR/BH/o&#10;n2k/9+q9zwPWjA9a7fr2L/5+y/8AAmTyRPDP+GI/gj/0T7Sf+/VH/DEfwR/6J9pP/fqvc8D1owPW&#10;j69i/wDn7L/wJhyRPDP+GI/gj/0T7Sf+/VH/AAxH8Ef+ifaT/wB+q9zwPWjA9aPr2L/5+y/8CYck&#10;Twz/AIYj+CP/AET7Sf8Av1R/wxH8Ef8Aon2k/wDfqvc8D1owPWj69i/+fsv/AAJhyRPDP+GI/gj/&#10;ANE+0n/v1R/wxH8Ef+ifaT/36r3PA9aMD1o+vYv/AJ+y/wDAmHJE8y+HP7OHw6+E+tTax4V8K2ej&#10;6hJH5RmgGG2f3etemng8UYFJjNclWpOq+acrvzLH0UUUhBRRRQAUUUUAFFFFAHE6jYRt8UdJuTo0&#10;s8senyoNV3tti+b/AFf935q7auH1M6b/AMLY0gSTah/av9nS+VFHu+zbN3zM/wDDu9K7igAooooA&#10;KKKKACiiigAooooAKKKKACiiigAooooAKKKKACiiigDlfGlrFdTaMX0yXUvLvUOYv+Xf/brqq5Lx&#10;w1is2jfbJ7yH/TU8oWn/AC0f+6/+zXW0AFFFFABRRRQAUUUUAFFFFABRRRQAUUUUAFFFFABRRRQA&#10;UUUUAFee/BPTrfS/BK29t4fl8NRC7nxYTSM7D94fn+b+9978a9Crzf4FNpDeAs6Heaje6f8AbZ/3&#10;2r7vOL+Yd33v4fSgD0iiiigAooooAKKKKACiiigAooooAKKKKACiiigAooooAKKKKACuWS2iHxEm&#10;uf7Ml837Esf2/wDg+99yuprk0ay/4WLN++u/7Q+xLmE/8e+zd97/AHqAOsooooAKKKKACiiigAoo&#10;ooAKKKKACiiigAooooAKKKKACiiigArjfH1nFeQ6D5ujS6yYtUgkjEJZfs7hW/ff7q/+zV2VcX8S&#10;H05Y/D/9oTXcI/teD7N9k3fvJtsm1X2/8s/WgDtKKKKACiiigAooooAKKKKACiiigAooooAKKKKA&#10;CiiigAooooAKKKKACiiigAooooAKKKKACiiigAooooAK+Of+CrHibU/Dn7H2vjS5Z7T7dfWtlcTQ&#10;/LmFm+ZG/wBlvu19jV5P+038CrD9oz4Ma94Fv5fshvkEttddfIuUO6Nv++qAPib4q/Cnw/8ACP8A&#10;4JXiDw/DFFNqllaXuoX0Iy17O3zMzN/L0r6g+AHgnQ/iH+xH4L0DxBZWt7pN14dWKWK7jV0j+Vvm&#10;+b+7X5vfFj4ifGD4N/s3a1+z18R/A+oalbQSJbaFr1oGMMcMbfd3Kv7xfSt7Rf21fi34++CXhn4K&#10;/Cn4f6hpuoxacum3mq+Szvs+6zJ8uI/95qAPfv8AgkXdyaNY/FjwhAfP0fSdbYW82dxP8PXp2r9F&#10;q+bf2GP2Wn/ZZ+EH9jahe/bfEmrzi+1WUHKCbbjYv+7/AHu9fSVABRRRQAUUUUAFFFFABRRRQAUU&#10;UUAFFFFAHw940/5Sr+Df+xQl/wDQ6+4a+HvGn/KVfwb/ANihL/6HX3DQAUUUUAFFFFABRRRQAUUU&#10;UAFFFFAHxJ+3F8e/j58KPiL4f0z4T+E5tf0W50r7TezRWDXCxzebIu3cv3flVK+dP+GzP20v+iXX&#10;X/goev1l20baAPya/wCGzP20v+iXXX/goej/AIbM/bS/6Jddf+Ch6/WXbRtoA/Jr/hsz9tL/AKJd&#10;df8Agoej/hsz9tL/AKJddf8Agoev1l20baAPya/4bM/bS/6Jddf+Ch6P+GzP20v+iXXX/goev1l2&#10;0baAPya/4bM/bS/6Jddf+Ch6P+GzP20v+iXXX/goev1l20baAPya/wCGzP20v+iXXX/goej/AIbM&#10;/bS/6Jddf+Ch6/WXbRtoA/Jr/hsz9tL/AKJddf8Agoej/hsz9tL/AKJddf8Agoev1l20baAPya/4&#10;bM/bS/6Jddf+Ch6P+GzP20v+iXXX/goev1l20baAPya/4bM/bS/6Jddf+Ch6P+GzP20v+iXXX/go&#10;ev1l20baAPzC+F37WX7XHiH4jeG9L8QfDq6s9Eur1Ir2X+y2TYn8Tb/4a/TuNt1IWRfSk+0R/wDP&#10;QUAS0VF9oj/56ClEiP0NAElFFFABRRRQAUUUUAFFFFABRRRQAUUUUAFFFFABRRRQAUUUUAFFFFAB&#10;RRRQAUUUUAFFFFABRRRQAUUUUAcN8av+SQeNP+wRd/8Aopq/ICy/1Fl/vxf+hLX6/wDxq/5JB40/&#10;7BF3/wCimr8gLL/UWX+/F/6Etftnh7/u+I9Y/kz8p4y/3jDf11P2t07/AI8LP/rmv/oNWW61W07/&#10;AI8oP9xast1r8Ue5+qodRRRSGFFFFABRRRQAUUUUAFFFFABRRRQA09a+Z/8AgoB/yQlv+wlbf+hV&#10;9MHrXzR/wUBGfgK3/YTtf/Qq+g4d/wCRthf8cTxc5/5F1f8AwyPkD9k3/k4Twn/12b/0Bq/VY9a/&#10;Kn9k3/k4Twn/ANdm/wDQGr9Vj1r63j//AJGFH/B+sj5Xgn/cKn+P/wBtiOooor8yP0QKKKKACiii&#10;gAooooAKKKKACiiigAooooAKKKKACiiigAooooAKKKKACiiigAooooAKKKKACiiigAooooAKKKKA&#10;CiiigAooooAKKKKACiiigAooooAKKKKAIm4SheUrl/iZDZT+CdTS/wBTl0e0Mf7y+hPzRj1q14Gj&#10;tovCOkR2l4dStVgXy7qQ/NKP71Y837zk8jTk/d8/mdHRRRWxmFFFFABRRRQAUUUUAFFFFABRRRQA&#10;UUUUAFFFFABRRRQAUUUUAFFFFABRRRQA0AUuKQkLVG61m0tf9ZMBUOSiUk2XsGjBrJ/4SjTv+ewp&#10;P+EnsP8AnsKj2kP5ivZz/lNjFIQKzIfENlP0mFXknim+5IDVqSkS00T0UUVZIUUUUAFFFFABRRRQ&#10;AUUUUAFFFFADSfSmkhF3NTmIXtXFeINe+3fuIObb/wBGVlUqKmjSnTlUkN17XTqc32eDm2/9GVlx&#10;TS2s8Mkf+tipvbpR0z2rynOUpc57EYRjHkPQdLv49Us4p4+hFXQMVwWh6r/Zt7+8/wBXL/rDXeI2&#10;RXp0antInk1qXs5DqKKK3MQooooAKKKKACiiigAooooAKKKKACiiigAooooAKKKKACiiigAooooA&#10;KKKKAKOoabZatbfZr6zhvbZ+sU8aun/fLU+1sbexgjt7eCOCGP8A1cUMe1U/AcVbooAKKKKACiii&#10;gAooooAKKKKACiiigAooooAKKKKACiiigAooooAKKKKACiiigDitSvZI/iho9t/bMMcUljK/9lf8&#10;tZfm/wBZ/urXa1xt8br/AIWTpuyys5rT7DL5l2dv2iN933V/i212VABRRRQAUUUUAFFFFABRRRQA&#10;UUUUAFFFFABRRRQAUUUUAFFFFAHKeNLmS3l0ZY9Th07zL1AfO/5a/wCytdXXMeMPtXnaN5Fla3o+&#10;2r5nn7cxp/eTd/FXT0AFFFFABRRRQAUUUUAFFFFABRRRQAUUUUAFFFFABRRRQAUUUUAFee/BO/k1&#10;LwQJ5fEFp4hkN1ODfWn3D+8Pyf8AAfu/hXoVcB8G0v18Ff8AEw0zT9Lu/tU/+jabIrxY38N8vG71&#10;oA7+iiigAooooAKKKKACiiigAooooAKKKKACiiigAooooAKKKKACuWS6k/4WJNB/aUJi+wqfsB+/&#10;9779dTXMD7V/wnhzZWotfsK/6WNvnb933f722gDp6KKKACiiigAooooAKKKKACiiigAooooAKKKK&#10;ACiiigAooooAK474gXMlrHoPl6nFpvmapBH++/5eflb90v8AtN/7LXY1yHj1brytF+yWVref8TOL&#10;zPtm392m1ssu7+L9eaAOvooooAKKKKACiiigAooooAKKKKACiiigAooooAKKKKACiiigAooooAKK&#10;KKACiiigAooooAKKKKACiiigDlfiL47sfhl4N1LxPqkN1Np+mx+bcfZI977P4m218J/tNf8ABVLw&#10;ZH8I7yX4R+ICfGouoPs8d5Y/J5O79597/Zr9CdQsLbVbKezu4o7i1uEaKWKX5lkRuGWvjj9on/gm&#10;h8PfiD8MrzR/h54f0Pwb4lluoJY9UmifbGivmRflz95aAOc+GP8AwU9+D2o/C3wyPiJrX2vxV9iT&#10;+1ANN3xef/Fsrpk/4Kc/s36PDPPY6lNDL5bcWumbHk/2flrd+G//AATu+DXhfwD4f0fxR4W0rWdf&#10;sbVYrzUPmT7Q/wDE3aujP7Bf7PP/AEIuk/8Afw/40AeXf8E3Pj/44/aEm+KGt+JLya90D+1c6V50&#10;aoIkbpGv/AcV9xVwvwt0L4f+E9KuND8AQaHZWdq/+kWuh+ViN/8Ab2fxf73Nd1QAUUVxPxe+Kmh/&#10;Bb4eaz4y8QzCHStMgaVwPvyN/Ci/7TUAdtRX5yeGf2tv2svjFpK+PPAXwn0k+Bg7y29rd3C+deQq&#10;3+0wb7v938K+mf2Pv2qtN/an8AXmof2edB8S6PMLLWdFy3+jTfNja391tr47/LzQB9BUUxmEYLMa&#10;+CfFP7Z3xl+NvxC17w/+zh4Hsta0Xw/P9mvPEmrSqkUk38SrvYLt/wDHqAPvmivjn9lz9tbxL8Qf&#10;irqfwl+KvhOHwZ8Q7GPzIjDJ+5vEX720H+L/AHciue+MH7bXxF8T/GjWfhX+z74OtPFutaOh/tXV&#10;byTZFbyK21lXcwX5fund36UAfc9FfDXwm/bT+JPhD4xaB8Lf2gvBtr4a1fXY86XrWnyb4bmRmbar&#10;7SVX+78v412v7X/7Z1z8CPEXh/wN4J8PL4y+IviBv9G08ybViQ9GbHr2+lAH1hRX533X7Zf7RX7O&#10;17peqfHj4a6fB4K1G7S3k1TSJld7Pd/sox/8e/Cvv/RdZstf0ix1SwmE1jfQpcQSjpIjqGVv++aA&#10;Pi/xp/ylX8G/9ihL/wCh19w18PeNP+Uq/g3/ALFCX/0OvuGgAooooAKKKKACiiigAooooAKKKKAC&#10;iiigAooooAKKKKACiiigAooooAKKKKACiiigAooooAKKKKAPzv8A25vFmt6H8Z4bfT9Zu7KI6fGf&#10;KhkZFr57b4i+KQePEmqj/t5av1B+IX7O3gT4oa2NX8RaML2/Efleb5rKdn4Gvhn9sf4Z+HPhT490&#10;bTPC9mNMtbmyeWSISM/z7l/vV+6cLZzgMVTo5d7L97GOrajy6H4/xBleOw86uO9p7l9rvqeSf8LF&#10;8Uj/AJmXVef+nlq+pv2BvE2r69438RRX2s3V/HHaJ+7mk3/xVyX7Fnwh8LfF298TJ4p00an9gSL7&#10;PmRk8vdu3fdr7R+G/wABvBvwovby88NaX9hublAkh8xn/maw4rznAUqVfK/ZfvbR1tHl+zI34byz&#10;HVZ0swlU9zXS79D0qiiivxI/WQooooAKKKKACiiigAooooAKKKKACiiigAooooAKKKKACiiigAoo&#10;ooAKKKKACiiigAooooAKKKKAOG+NXHwf8af9gi7/APRTV+P9t/x62/8AuLX7AfGrn4P+NP8AsEXf&#10;/opq/IC0P7ix/wC2f/stftnh7/u+I9Y/kz8o41TdWh8z05f2lPicv/M5ah/47/8AE0f8NL/E7/oc&#10;tQ/Jf/ia+1bf9hL4T3EEcn9mX/zxr/y/SVL/AMMGfCj/AKB+o/8AgfJ/jVf60cNf9Av/AJTh/wDJ&#10;GP8Aq7nv/QT/AOTyPiX/AIaW+J3/AEOWof8Ajv8A8TR/w0t8Tv8AoctQ/wDHf/ia+2v+GDfhR/0D&#10;9R/8D5KP+GDfhR/0D9R/8D5Kn/Wjhv8A6Bf/ACnD/MP9Xc9/6Cf/ACeR8S/8NLfE7/octQ/8d/8A&#10;iaP+Glvid/0OWof+O/8AxNfbX/DBvwo/6B+o/wDgfJR/wwb8KP8AoH6j/wCB8lH+tHDf/QL/AOU4&#10;f5h/q7nv/QT/AOTyPiX/AIaW+J3/AEOWof8Ajv8A8TR/w0t8Tv8AoctQ/wDHf/ia+2v+GDfhR/0D&#10;9R/8D5KP+GDfhR/0D9R/8D5KP9aOG/8AoF/8pw/zD/V3Pf8AoJ/8nkfEv/DS3xO/6HLUP/Hf/iaP&#10;+Glvid/0OWof+O//ABNfbX/DBvwo/wCgfqP/AIHyUf8ADBvwo/6B+o/+B8lH+tHDf/QL/wCU4f5h&#10;/q7nv/QT/wCTyPiX/hpb4nf9DlqH/jv/AMTR/wANLfE7/octQ/8AHf8A4mvtr/hg34Uf9A/Uf/A+&#10;Sj/hg34Uf9A/Uf8AwPko/wBaOG/+gX/ynD/MP9Xc9/6Cf/J5HxL/AMNLfE7/AKHLUP8Ax3/4mj/h&#10;pb4nf9DlqH/jv/xNfbX/AAwb8KP+gfqP/gfJR/wwb8KP+gfqP/gfJR/rRw3/ANAv/lOH+Yf6u57/&#10;ANBP/k8j4nb9pT4nqdv/AAmWof8Ajv8A8TWL4p+Mnjfx1pn9l+INeutU0/esnkzbdm9fu/w194/8&#10;MGfCnr9g1DH/AF/Sf4143+1V+zF4E+EHwtPiDw1Z3cGoC9gi8ya4aVQjN83ytXbgOIcixOKp0cPh&#10;+Wbej5IrU5cZkWcYehOtWr3ilr7zPHP2Tf8Ak4Twn/13b/0Fq/VY9a/Kj9k3/k4Twn/13b/0Fq/V&#10;c9a+T4//AORhR/wfrI+j4J/3Cp/j/wDbYjqKKK/Mj9ECiiigAooooAKKKKACiiigAooooAKKKKAC&#10;iiigBBSZx0o7VzPj3xTceEfD13qNnpl1rN3ENkVhafflc9KicowXNIcYub5YnRBh/wACFKQSRXzt&#10;8ENV8W3fxr8ZJ4umAvhZQSx6fBLvhs42+6v+96tX0MXKjNcmGxP1qHPy21e/kdGJofVp8jlfRfiK&#10;8sacMQPwp4Ibp0NfNXh7QJf2jPF/ivU9b1nVbHQNIu203T7DTrhrcfL96V2X7zV1HwA8R6tYax4r&#10;8D63dS6lLoEyfZL+b78sD/d3/wC1WFPG+0nH3dJXs/Q6KuC9nCV5e/G116nr41iy+3CyN5D9r/54&#10;+YN/5VeFfHsNrEP2+vM8nEvkdf8At2r7CBIY08FjPriqe7bkm4/cTjMKsJ7Nc3NzRjL7ySiiivUO&#10;AKKKKACiiigAooooAKKKKACiiigAooooAKKKKACiiigAooooAKKKKAOW+I00dv4N1KSfSDrsQTmw&#10;A/1vtVnwXLHN4V0x49O/suMwrixOP3H+zSeNotRm8NXsekXkWnX5T93dTD5I6m8KR3sPhvTk1O6i&#10;vb9YVE9zCMJI/wDeFc3/AC++Rv8A8uvmbdFFFdJgFFFFABRRRQAUUUUAFFFFABRRRQAUUUUAFFFF&#10;ABRRRQAUUUUAFFFFADR6Vymq+KZFnmgtAPLjHMtXvE2rfYbfyI/9bL0rjVrgr1uX3Inbh6PN78y1&#10;PqNzc/fmlqrtp3IoxnmuL4j0eXlG7aNtLRTATbTlbyv9XSUUAXLfW761+5N/3+resPF8Uv7u7h8g&#10;+v8ADXLH60Y9KuFWcDCdKEz0e3niuBvjkEg9qmzgV5ta3Utn+8t5vJq1Prt7dD55v+/NdSxMbHK8&#10;NK520+oW9r/rJY4/qazX8W2STeWWOa41vn/1lB496h4lmscMup31vrNjc/6u4jP41cDBx8vNeZ7a&#10;khuJYP8AVzSw0RxMvtxJlhI/YkelUV55/al7/wA/ktH9qXv/AD+S1r9Yj/KR9Ul/MehMwjGWrC1H&#10;xbbWpMcH76X/AMdrl7i+ubr93JNNNUNZTxLfwFwwyj8ZavtVudR/1k37r/nlVXr9KTFL071ySlKR&#10;2RjGIlFFFMYjfPXVeFtXEwNnLjzI/ufSuX4rR8Nf8huH/gVaUXKMzGsoygd9RRRXrnkBRRRQAUUU&#10;UAFFZmpa/pehiMahqNrY+Z9z7XcKmf8Avo81T/4T3w1/0MGk/wDgdF/8VQBv0Vgf8J74a/6GDSf/&#10;AAOi/wDiqP8AhPfDX/QwaT/4HRf/ABVAG/RWB/wnvhr/AKGDSf8AwOi/+KrZjljmh3oRIlAE1FFF&#10;ABRRRQAUUUUAFFFFABRRRQAUUUUAFFFFABRRRQAUUUUAFFFFABRRRQAUUUUAFFFFABRRRQAUUUUA&#10;FFFFABRRRQAUUUUAcTfxRt8UtHk/sy7ml/s+XF+JMQxfN91l/vV21cPqckY+LOjp/ac0Mn9nykWH&#10;l/upPm+9u/vV3FABRRRQAUUUUAFFFFABRRRQAUUUUAFFFFABRRRQAUUUUAFFFFAHJ+NUjml0bzNM&#10;utSP21dnkHaIj/ef/ZrrK5Hxw8aT6CXvZrP/AE5OIo94k/2WrrqACiiigAooooAKKKKACiiigAoo&#10;ooAKKKKACiiigAooooAKKKKACvOvghFbW/gkR22i3mgRC7n/ANE1GTfL/rD83+63avRa83+BU8U/&#10;gIPHrN34gj+23GLu7i2P/rW+Tb/s0AekUUUUAFFFFABRRRQAUUUUAFFFFABRRRQAUUUUAFFFFABR&#10;RRQAVyixxf8ACxJn/sy6837Cv+n/APLH733f96urrkkkiHxEmT7dKZfsKn7D5fyfe+9u/vUAdbRR&#10;RQAUUUUAFFFFABRRRQAUUUUAFFFFABRRRQAUUUUAFFFFABXGfEOOOWPQPN0261P/AImsPli0k2GJ&#10;9r/vW/2Vrs64v4kSxxx+H/M1OXTB/a8HMMe/zflk/dMP7rUAdpRRRQAUUUUAFFFFABRRRQAUUUUA&#10;FFFFABRRRQAUUUUAFFFFABRRRQAUUUUAFFFFABRRRQAUUUUAFFFFABXzf+378bNa+AX7M/iLxJ4c&#10;l8nW5pI9NtJv4oHmbb5i/wC0vUV9IV8jf8FQvAWq+Pf2RvEEej2Ul7dabdQajJFEfmEMTZkbH8WF&#10;oA/OrXf2SfjSf2Ypfjvqfj6/xJCNRl0lrqf7R9mZvll378fxZ27as/8ADFPxS1/9m+0+LfhD4mXX&#10;iu1mtftVxpUNzNDNFH/y0Tc0h3Mv92vs74SfF/w1+1h+wdrXgzSLwQ+KrHwy1rqGliP543jVW3J/&#10;stt+WsD/AIJvftD+CPDv7ImsaJ4o1q0srvwq9ydRtbyVUfyG3bdit97+7QB33/BKvwj4R0X9nqbX&#10;PDmtXWsahrd152s/az89tcou3y/X/Gvtivzp/wCCQ+py6xZfF6/0+LyPC1zr3m2UJ/5Z7tzf+g4r&#10;9FqACvhP/grv4ouNL/Z/0XQ4uINd1uC2uP8AcX5q+7K+H/8AgrZ4NfW/2brTxBF18ParBcn/AHGb&#10;a39KAPrL4U6Pa6B8M/Cmn2cMUFrb6XbRxxRR7EH7pelfDX7MzXPhD/gp98a/DlpN5Ok6pYy6nJax&#10;fIm9ZI9vy/8AbV6+1Pgd4z03x38IPCWt6VeRX1pc6XB+9i+5vWNVZf8AvrNfFv7JUEvxG/4KK/Hf&#10;x3p8sU+h6WjaQLqH7kjsy7f/AEU9AH2L+0Zq1z4f+AnxA1C2YxXVtol1LHJF94P5TfNXg/8AwSv8&#10;K2ugfsl6LqEZMt1q91Pe3Mh+8XLV9BfH/wAN3Hi74I+OdHtIfOu73R7qKKP1cxtt/WvnL/glR40j&#10;179l+30CT9zqPh6+nsbiE/ej+b5aAOI/bpFr4K/bI/Zv8WWln/p8t89tcSxfK0qKy7Ub/vuvqfVd&#10;H+G37Mmi+NPiPHoMWiC823utXNnGzzXL7sA7f4m3P2r5R/bGvrH4oft1/ALwJYSyXV3pE732o+R8&#10;zW8bfNk/glfTPwQ/af8ABn7Q3iTxl4U0+0ns9V8M3P2W80/Uo1V5MMVZlX+6rLtoA+KNW+Ommft6&#10;/tZ/Dqw08w+DfCvgy7XUo5Nd/c3+quzD5YU/4D938a7b4bah/wALB/4Kw+OZ9Thim/4R7R3trPzo&#10;93l7dq7k/wC+qn/4KzeGfB2i+AvBvie3EWmfEq21eCPRprT5LiSPcvmD5fvbfkxWD8Nbu1+Fv/BT&#10;EyeIL2K0l8YeGoLiOWX/AJaXUiq2z5v92gD6r/bw8OR+Kv2TfiNZyiLjTjLG0se7y5FdWVqy/wDg&#10;nZ4lv/Fv7Hvw/v8AUZ5Z7kWslt5sv9yKVo1/8dUVY/4KCeMbbwZ+yX8QLiWeKGe5svstuJf+Wjs6&#10;rtqX9gTwTe/Dz9kr4f6XqX/H0bJr3/gE7tKv/jrigDybxp/ylX8G/wDYoS/+h19w1+cv7TfgnxL4&#10;/wD+CjfhTSfCnjSbwLrMnhNpU1a1j81wiy/NFt/2q9T0n9kv472eq2dxeftJ63e2kU6SSWv2GNPM&#10;RWztoA+x6KjjGyIVJQAUUUUAFFFFABRRRQAUUUUAFFFFABRRRQAUUUUAFFFFABRRRQAUUUUAFFFF&#10;ABRRRQAUUUUARt98V+e3/BQ7/kqXh/8A7Bj/APoa1+hLffFfnt/wUO/5Kl4f/wCwY/8A6GtfecE/&#10;8jiPpL8j47iz/kVT9UdL/wAE4f8AkKeM/wDrnB/6E1fcx618M/8ABOH/AJCnjP8A65wf+hNX3Met&#10;cvGP/I6rf9u/+kxNeF/+RTR/7e/9KY6iiivjT6wKKKKACiiigAooooAKKKKACiiigAooooAKKKKA&#10;I8ZXpTCC3U4FPbG3mvEviF+1x8OPhf4ou/DuuanJDqlsiNJEImbhulZzqQpR5pux2YXBYnHVPY4W&#10;m5y7JXPbdtG2vnH/AIb7+En/AEGZf/Adv8KP+G+/hJ/0GZf/AAHb/Cuf65Q/5+I9X/VvOf8AoEqf&#10;+AyPozAPIGacCce9eZ/CT9oDwh8bDfL4YvXu/sW3zRsK/er0vaNpArqhOM480djxcRhq2DqSo14u&#10;M10ZLRRRVGAUUUUAFFFFABRRRQBw3xq/5JB40/7BF3/6KavyAsv9RZf78X/oS1+v/wAav+SQeNP+&#10;wRd/+imr8gLL/UWX+/F/6Etftnh7/u+I9Y/kz8p4y/3jDf11P2t07/jws/8Armv/AKDVlutVtO/4&#10;8LP/AK5r/wCg1ZbrX4o9z9VQ6iiikMKKKKACiiigAooooAKKKKACiiigBp6180f8FAP+SEn/ALCN&#10;t/6FX0uetfNH/BQD/khJ/wCwjbf+hV9Dw7/yNsN/jieLnP8AyLq/+FnyB+yb/wAnCeE/+uzf+gNX&#10;6rHrX5U/sm/8nCeE/wDrs3/oDV+qx619Zx//AMjCj/g/WR8rwT/uFT/H/wC2xHUUUV+ZH6IFFFFA&#10;BRRRQAUUUUAFFFFABRRRQB4F8UfjL4hXxqfBXgDTf7Q19I/MurmUfuYPTOaj+BHjPxrqnj3xV4Z8&#10;aTwy3WmRRS/uQuE3/wC0vtWJ4V8R6b8Nf2iPFlh4gl+yHV9ktpfTH5ZP9itP4davZWX7SPxRuZbu&#10;GK1+zWf70yrs+4tfA069Wri6eIlWfN7SUXC+kY8st1/26fd1cNSpYSph4UVb2UZKdvelJyjfX5nW&#10;6Z8TdWh+O994J1OG2+xS2f22wmhzv2f3X/2q9VGGyccGvmnQ/EFt8SP2qodQ0WXz9L0nT2iluV+5&#10;5n92vpjjFfQ5ViXiY1ZuXNFTdn5Hzua4eOGlRjy8snTjdeZLRRRXunjHhPgU7f2nvH+P+fG2r2yZ&#10;FZCueWFcro/w503R/H2seK4ZJvt+qQxxSRl8phf7tTXPgrzPHkPiP+19QxHB5X9n+b/o3+9s/vV5&#10;mHpToQlFx3k/ubO7EVKVecZ820Y/ekeV/stn+zF8c6HcgxXtlrUskkUv39j/ADK1S/CJo9b+PPxM&#10;1W3BltYmgsvMH3d67t1dJ47+Auk+MfEP9uQanqPhzVZY/KuLvR7jyXuE9Hx96uq+H3w90j4beHod&#10;I0SHyot3mPJL80krn7zO38TVyUMLWpulSl8EG9e+9vzO2tiqM1Uqx+OaWn8u1/yPmK7sf7Q/blnt&#10;/Olg8yD/AFsXDf6ivrrStP8A7MsIrfzpLjyxjzJvvGvk+3/5P1/7Yf8AttX18TxXPkyX+0z/AOnk&#10;zXNnK2Hj/wBO4klFFFfTHz4UUUUAFFFFABRRRQAUUUUAFFFFABRRRQAUUUUAFFFFABRRRQAUUUUA&#10;cf8AE9dIPgbU/wC3ppodL2f6RJbcOBVrwINOHg7RxpBlfTPsyfZzNy+zHy7qf44mvYPCl7Jp2mxa&#10;vdhPktJT8klTeFZLmbw3pr3tmNOujCvmWsZ+WJv7tcv/AC/+X9anT/y4+f8AWhu0UUV1HMFFFFAB&#10;RRRQAUUUUAFFFFABRRRQAUUUUAFFFFABRRRQAUUUUAIRxVa8vI7G3lnk6RjmrOciuI8Tar9uvfs8&#10;fMUXf/brKpPkjc0pw9pIy7i5kvZpZ36SVHRRXknshRRRQAUUUUAFFFFABRRRQAUUUUAFFFFABRRR&#10;QAUUUUAFFFFABRSsu2jbvoGJRSsu2hV3UABrR8Nf8huH/gdcR4k+IGmeH/3f/H5d/wDPKH7lVfht&#10;eeIfE/jW01C7/caXFG/7oDatYwrR9rGHxSNZ0ZeylOfuqx7/AEUUV9CfOBRRRQAUUUUAflb/AMFs&#10;rmW0ufhlJBPLDLsu+Y5GX+7XxZ8H/wBkP40/HjwqPEngvTJtS0rzGi8432z51+99419n/wDBb3/W&#10;/C/6Xn/sle1f8EfP+TY5/wDsKS0Afn9/w7a/aZ/6Fqb/AMGS/wDxVH/Dtr9pn/oWpv8AwZL/APFV&#10;+9tFAH4Jf8O2f2lf+Wnhmb/wZL/8VX7l+AdNn0XwR4fsLuIRXdrp8EUsY7Osaq3610VFABRRRQAU&#10;UUUAFFFFABRRRQAUUUUAFFFFABRRRQAUUUUAFFFFABRRRQAUUUUAFFFFABRRRQAUUUUAFFFFABRR&#10;RQAUUUUAFFFFAHHXst1/wsnTES9s4bT7FLvtZU/0iR933k/2a7GuQvoJG+I2mz/2ZFNELKQHUP44&#10;/m+7XX0AFFFFABRRRQAUUUUAFFFFABRRRQAUUUUAFFFFABRRRQAUUUUAcx4vkuln0b7Pe2lkPta7&#10;/tf/AC0H91P9qunrmPGMMks2j+XpsWpYul5l/wCWX+1XT0AFFFFABRRRQAUUUUAFFFFABRRRQAUU&#10;UUAFFFFABRRRQAUUUUAFcF8Hp7648F79Q1PTtUu/tU/+k6bHsixv4XH971rva4P4O2s1n4QEdxos&#10;WgSi6n/0SGTen3vv/wDAvvUAd5RRRQAUUUUAFFFFABRRRQAUUUUAFFFFABRRRQAUUUUAFFFFABXM&#10;JLdf8J7Mn2y1+y/YV/0T/ltv3fe/3a6euaEMh8emQabF5X2If6efv/e+5QB0tFFFABRRRQAUUUUA&#10;FFFFABRRRQAUUUUAFFFFABRRRQAUUUUAFcl47e5ii0U295aWf/Ezi8z7WN3mJtbKp/teldbXJeOL&#10;eS5j0Yx6ZDqZi1OKTEv/AC7fK373/eX/ANmoA62iiigAooooAKKKKACiiigAooooAKKKKACiiigA&#10;ooooAKKKKACiiigAooooAKKKKACiiigAooooAKKKKACvIP2ofj7ov7Nnwrn8X6/pk+s6f9qgspLS&#10;Dbvk8xtv8XFev18pf8FLB4X/AOGU9f8A+EsstRvdON5bRxnSSvnRTtIPLk+bqqt1XvQB1/7Lnwn+&#10;HOkaHP8AEbwR4an8Nf8ACcW8d9c6fdHmL/Z2dF91ryL4t/8ABKn4V/ErxjL4gsLzUfDH2qdpdQtL&#10;CT91cbjub/dr5S/Z9/4KqeLfhP4N03wn4k8DTeJ9P0mBba01C03Q3MiLwvm7srXrH/D521/6JFrf&#10;/gSv/wATQB93/Bf4I+EPgB4Ih8L+C9MGm6XG3mPk75ZX7s7fxNXoNfO37HP7WkX7WnhfX9Yi8M3f&#10;hoaTdramK7k3+ZuTdmvomgArnvHHgrSPiL4U1Pw5r9nHfaTqUD21zDJ3Rq6GigD88YP+CY/jLwZN&#10;PongP44+INA8FXsjPLYAfNEjcbUw3936Zr6l+Av7L/hr9nj4S3fgzwvNN9pvo5Dea1N/x8XE7Ky+&#10;a3+7nhe1e00UAeJ/syfALV/gF4b1jS9X8c6t49lvr0XMd1qx+e3Tbt2r/OvD/ir/AME8L6X4ian4&#10;z+EHxA1H4a6hq7iTULC0/wCPeR8/M3/2NfblFAHzB+y9+w/on7PviLU/GWqa/qPjLx9qaGO41rUT&#10;80aNjcqf/FVzfx9/4J/2vj74kT/Ef4d+MdR+GvjS6Q/bJtO/1N4+7778/K3r619h0UAfFHwp/wCC&#10;dn2Xx/pnjr4tePtV+JfiLTApsobw/wCjwOp+Vv8Aa/3a9L/at/Yx8L/tS6fpk9zez+GvEukt/oWt&#10;6aP30Y/uHp8v8q+jKKAPgnwp/wAE2PEHiXxJpd38X/ixq/xA0XSZ1kt9FmdvJk2/d3/NX3VY2MOn&#10;WcFpbwRw20KLHHFHwqIv3Vq5RQB8PeNP+Uq/g3/sUJf/AEOvuGvh7xp/ylX8G/8AYoS/+h19w0AF&#10;FFFABRRRQAUUUUAFFFFABRRRQAUUUUAFFFFABRRRQAUUUUAFFFFABRRRQAUUUUAFFFFABRRRQBG3&#10;3xX57f8ABQ7/AJKl4f8A+wY//oa1+hLffFfnt/wUO/5Kl4f/AOwY/wD6GtfecE/8jiPpL8j47iz/&#10;AJFU/VHS/wDBOH/kKeM/+ucH/oTV9zHrXwz/AME4f+Qp4z/65wf+hNX3MetcvGP/ACOq3/bv/pMT&#10;Xhf/AJFNH/t7/wBKY6iiivjT6wKKKKACiiigAooooAKKKKACiiigAooooAKKKKAIXG4EV+V/7bvw&#10;18U+Jf2h9avNO8Najf2xggxNBbs6fdr9Uj04PNNyACc/N3rhxmFWLp8kpWPqeHM/qcOYuWLpU1Nt&#10;ctmfgp4h8Mar4Wvfser6ZdaZd7PM8m6jKPs/GrXhzwP4g8X29w+iaNeapHblfNNpGz+Xu/3a+j/+&#10;Cki7vj/F2xpcX/oT17D/AMErAP7A+IRbqLuzx/3xJXxVPBRnjPq/Mf05jOJ6uF4ajniprmko+79n&#10;3pWJ/wDgmp4N13wrL40/tvR7vSzL5Xlm7iZPM/76r7phXavTiiJQgOOrfrTgQE68V93h6Cw9JUl0&#10;P5WzzNp55j6mPqR5ZTtp6KxLRRRXQeGFFFFABRRRQAUUUUAcL8av+SQ+NP8AsEXX/opq/IGzH7iy&#10;/wB+P/0Ja/X741f8kh8af9gi7/8ARTV+QVnxbQf8Bk/75+av2zw9/wB3xHrH8mflHGjtWw5+1Wnj&#10;/iX23P8AyzX+VWse9fn9D/wUR8VQQRRx+FdK+RP+ekn+NP8A+Hi3i7/oVdK/7+Sf418U+DM6v/BX&#10;/gUf8z6b/WvKv+fj/wDAZH37tHrRtHrXwF/w8W8Xf9CrpX/f2T/Gj/h4t4u/6FXSv+/sn+NL/UzO&#10;v+fS/wDAo/5h/rXlX/Px/wDgMj792j1o2j1r4C/4eLeLv+hV0r/v7J/jR/w8W8Xf9CrpX/f2T/Gj&#10;/UzOv+fS/wDAo/5h/rXlX/Px/wDgMj792j1o2j1r4C/4eLeLv+hV0r/v7J/jR/w8W8Xf9CrpX/f2&#10;T/Gj/UzOv+fS/wDAo/5h/rXlX/Px/wDgMj792j1o2j1r4C/4eLeLv+hV0r/v7J/jR/w8W8Xf9Crp&#10;X/f2T/Gj/UzOv+fS/wDAo/5h/rXlX/Px/wDgMj792j1o2j1r4C/4eLeLv+hV0r/v7J/jR/w8W8Xf&#10;9CrpX/f2T/Gj/UzOv+fS/wDAo/5h/rXlX/Px/wDgMj792j1o2j1r4C/4eLeLv+hV0r/v7J/jR/w8&#10;W8Xf9CrpX/f2T/Gj/UzOv+fS/wDAo/5h/rXlX/Px/wDgMj78OAR7181ft/8A/JBz2/4mVt/6FXjB&#10;/wCCivi4H/kVtK/7+Sf41wfxo/a01r43eCz4b1HQrDTITPHc+dDKxf5f96vXybhXNsHmGHxFakuW&#10;LjJ+9H/M83MuJMtxODq0adR3ktNGYn7Jv/JwnhP/AK7N/wCgtX6rHrX5Ufsm/wDJwnhP/ru3/oLV&#10;+q560cf/APIwo/4P1kLgn/cKn+P/ANtiOooor8yP0QKKKKACiiigAooooAKKKKACiiigDh/iH8Kv&#10;DnxM05YNfsllMf8Aq7kfLLF9GryE/sd+DfP+bXbw2v8AzyMmP/H91YHi5PE/xz+MmseGdO1ibQtE&#10;0cIHMRZSf73IroF/Y6BH/I9a2f8AtpX5/X5Mzqyq0sCqqT5eZyir2PvMM55ZRjSq490nJc3Koyla&#10;5698Ovh74Y+HWmmw8PW8cYf/AFkok3yyf7zV2Oc5z09K8W+G37OifDzxZFrX/CTajqgSF4vs10+U&#10;+bHzfpXtDdPUelfW4HnhR5Z0VSt0Wv5HyWYckq3NCs6t95NW/Mnooor0zgCiiigAooooA+Pof+T9&#10;P+2H/ttX16elfIUP/J+n/bD/ANtq+vT0r5vJtsV/18mfQ5vvh/8Ar3Ekooor6Q+eCiiigAooooAK&#10;KKKACiiigAooooAKKKKACiiigAooooAKKKKACiiigDmPiHBJc+D9Rji1f+wpCn/H+P8All71Y8HR&#10;SQ+F9Njk1H+1JRCub7j9/wD7X41n/FCXTbfwRqb6tZS6lYCP95awj5pB6Vc8BvZSeDtIk0+0ksrE&#10;2y+RbSj540xwprm/5f8AyOn/AJcfM6Oiiiuk5gooooAKKKKACiiigAooooAKKKKACiiigBoFKRmg&#10;HNV769jsYTJJwBQLcs0mRWDa+LbKcfOfJ+tasF9b3I/dyxt9DUKakW4SiWQc0jNtqK4uI7aAyOcJ&#10;61x2seIJdR+SA+Va+v8Az0qalRQKp05TLeueJtx+z2hz/wA9JfSubJ9qNuynZzXlTnKoz1YQjTiJ&#10;RRRSNAooooAKKKKACiiigAooooAKKKKACiiigB2fSkA59qjuriKwg+0XE0MMX/PWauF1z4qRrP8A&#10;Z9Dh+2zf89Zv/ZErGdSNP4zaFKdX4DvttG3ZXlvnePdU/wCe0P8A45Tv+ED8VX//AB8Xvk/9taw9&#10;tKXwRZv9XjH46iPRNQ1ix0uDzLy9hhri9W+LEafu9HsvOl/56zVDY/CHdP5moan53/XH79dppPh3&#10;TNE/487KL/rr996P30/7of7PT/vHn66H4v8AGX7y8mms7T/pt8iUN4D8Vab/AMed753/AFxlr1Jv&#10;npKPq0fMPrc/5Vynl39peONG/wBZDNN/2y302TVvF3jX/iXxw/Yov+Wn8FeqLJso3bzT9hL+Z8of&#10;WY/8+1zHI+G/hvpmjf6Ref8AEzu//HK9A8M/8huH/cas08Vp+GV363D/ALjV10YRpyjyHHiJynGX&#10;Od5RRRXuHghRRRQAUUUUAflT/wAFvf8AW/C/6Xn/ALJXGfsFf8FAvh1+zP8ABWbwv4os9Xm1Q3z3&#10;P+hWyumxvcsK7P8A4Le/634X/S8/9krhP2Ef+Ce/gT9pr4OzeKfEOp6jZ6h9ue38q0PybFoA+m/+&#10;HyHwY/6BviL/AMBU/wDi6P8Ah8h8GP8AoG+Iv/AVP/i6pf8ADmn4Tf8AQwa5/wB/Fo/4c0/Cb/oY&#10;Nc/7+LQB6B8HP+CnPwx+NvxG0bwZoem63Dqmpu0cUl3bqiZVd396vsOvjH4Mf8Ewfh98EviZo3jT&#10;R9a1ae/0uR5I4piux9y7a+zqACiiigAooooAKKKKACiiigAooooAKKKKACivln9v39oDxb+zz8Of&#10;D+s+EZrSG7vtYgspPtcW/wCRm+avpLw9eSajoel3k+BLcWscsg/22VTQBqUUUUAFFFFABRRRQAUU&#10;UUAFFFFABRRRQAUUUUAFFFFABRRRQAUUUUAFFFFAHD6nDYP8WNIkeHUDf/2dL5csW77ME3dH/wBr&#10;0ruK4jVJ41+Kejx/2z5Mp06X/iVf89fm/wBZ/wABrt6ACiiigAooooAKKKKACiiigAooooAKKKKA&#10;CiiigAooooAKKKKAOT8cJbPNov2iG7m/01PL+yf3/wDb/wBmusrkvHE0cU+jGTVP7MH21OP+fj/p&#10;nXW0AFFFFABRRRQAUUUUAFFFFABRRRQAUUUUAFFFFABRRRQAUUUUAFecfA2Cxg8BqmlwajBai7nz&#10;Hq8jPNv8w7vvfw+lej15z8DbqK88BCWPxAfE0X224/0+Xv8AvPuf8B+7+FAHo1FFFABRRRQAUUUU&#10;AFFFFABRRRQAUUUUAFFFFABRRRQAUUUUAFcmkdt/wsWaTybv7X9iX97/AMu+zd/6FXWVyaTRf8LE&#10;mj/tP979hX/iX/8AAv8AWUAdZRRRQBHjB96MBqQHIzXAfCn4gXPj2XxVHd2kdodI1q502Moc+akb&#10;YV6uNKU4ucdlv8zOU1FqPc9EoooqDQKKKKACiiigAooooAKKKKACiiigAooooAK4v4ix2s0Ph8Xc&#10;N3N/xN4PL+x9n2ybWf8A6Z+tdpXGfEeWOCLw+ZNa/sYf2vB/28/LJ+4/4F/7LQB2dFFFABRRRQAU&#10;UUUAFFFFABRRRQAUUUUAFFFFABRRRQAUUUUAFFFFABRRRQAUUUUAFFFFABRRRQAUUUUAFVLywttR&#10;h8m7t4ryI9Ypo1dfyNW6KAMj/hFND/6A2n/+Asf+FH/CJ6H/ANAfT/8AwFj/APia16KAKVjpllpo&#10;KWllDZh+ohjVM/lV2iigAooooAKKKKACiiigAooooAKKKKACiiigD4e8af8AKVfwb/2KEv8A6HX3&#10;DXw940/5Sr+Df+xQl/8AQ6+4aACiiigAooooAKKKKACiiigAooooAKKKKACiiigAooooAKKKKACi&#10;iigBgpcj0pGIUdawz430H/oMWB/7eV/xojGUvhRLko/EblFYf/CbaD/0GrD/AMCFo/4TbQf+g1Yf&#10;+BC1p7Of8rM/aQ/mRuUVh/8ACbaD/wBBqw/8CFo/4TbQf+g1Yf8AgQtHs5/ysPaQ/mRuUVh/8Jto&#10;P/QasP8AwIWj/hNtB/6DVh/4ELR7Of8AKw9pD+ZG2eWGK/Pf/goaM/FPQP8AsGP/AOhrX3WPGugA&#10;8axYf+BK/wCNfBP7f+o22qfErw/JZ3cV3F/Zz/6qTd/GtfdcFQks4jzR6S/I+R4rnGWVT5ZdUdd/&#10;wTi/5CfjT/rnB/6E1fcuM9RXwj/wTy1Sy0m98ZveXkNnmOD/AF0ip/E3rX2mfG2gf9Biw4/6eFrm&#10;4whJ51W5Yv7P/pKNuF5wjlVH3v5v/SmblFYf/CbaD/0GrD/wIWj/AITbQf8AoNWH/gQtfHezn/Kz&#10;6j2kP5kblFYf/CbaD/0GrD/wIWj/AITbQf8AoNWH/gQtHs5/ysPaQ/mRuUVh/wDCbaD/ANBqw/8A&#10;AhaP+E20H/oNWH/gQtHs5/ysPaQ/mRuAjsKKxI/GeiSy+Wmr2Bk9PtK1t9azlFx+JFqSl8I+iiig&#10;sKKKKACiiigAooooAKKKKAPyn/4KR/8AJw0H/YKh/wDQmr2T/glT/wAi/wDET/r7tP8A0CSvG/8A&#10;gpH/AMnDQf8AYKh/9CavZP8AglT/AMi/8RP+vu0/9Akr4/D/API2l8z+k82/5N9T9If+lRPvSiii&#10;vsD+bAooooAKKKKACiiigAooooA5vx94cfxf4L13Q45/s8uo2UtqJf7m9GXd+tfFtv8A8E4dYjgj&#10;iHje2wFx/wAeP/2VfeZApjAOOuQO1e3l2eY/KISjg5cqlvpF/wDpR5GOynCZjKMsTG/KfCv/AA7f&#10;1f8A6HiH/wAAv/sqP+Hb+r/9DxD/AOAX/wBlX3XtPrRtPrXsf6451/z+X/gMf/kTyv8AVbKf+fX4&#10;s+FP+Hb+r/8AQ8Q/+AX/ANlR/wAO39X/AOh4h/8AAL/7KvuvafWjafWj/XHOv+fy/wDAY/8AyIf6&#10;rZT/AM+vxZ8Kf8O39X/6HiH/AMAv/sqP+Hb+r/8AQ8Q/+AX/ANlX3XtPrRtPrR/rjnX/AD+X/gMf&#10;/kQ/1Wyn/n1+LPhT/h3FrBXH/CcxY/68f/sq+bfjB8N5vhF4+1LwncXv9py20cUv2ry9nmbl3fdr&#10;9fFwfrX5f/tm8ftG+JP+uFr/AOgV9rwjxBmOa46VLGVOaPLzbRX2onynE2S4HAYP2uHp8srknwB/&#10;ZbuPj74e1LWLPX49F+w3v2bypbbzPM+RW3fe/wBqvUh/wTh1cHP/AAnMP/gD/wDZV2f/AATnYt8P&#10;PFXPP9sN/wCio6+uNm0ZHFePnvFGa4LMq2Gw9W0Iy092P/yJ6mU8P5disDSrVafvSWurPhT/AIdv&#10;6v8A9DxD/wCAX/2VH/Dt/V/+h4h/8Av/ALKvuvafWjafWvC/1xzr/n8v/AY//Inr/wCq2U/8+vxZ&#10;8Kf8O39X/wCh4h/8Av8A7Kj/AIdv6v8A9DxD/wCAX/2Vfde0+tG0+tH+uOdf8/l/4DH/AORD/VbK&#10;f+fX4s+FP+Hb+r/9DxD/AOAX/wBlR/w7f1f/AKHiH/wC/wDsq+69p9aNp9aP9cc6/wCfy/8AAY//&#10;ACIf6rZT/wA+vxZ8hfCL9iHUvhn8RtG8Ty+LI76KxkZzai12eZ8rL/e96+utpycDt1p4Cg8U45Pt&#10;XzuYZpi81qRq4uXNJK21vyPbwWX4fLoOlh42TH0UUV5x6IUUUUAFFFFABRRRQAUUUUAFFFFAHyd8&#10;bPF1p8J/jLZ6/wCGb4T6/dRrFqmjCPeskf8AD0+61aQ/bEvW6+AdSPuS3/xFJoul2fhD9pvWJPEt&#10;vEP7YQSaPf3J+WR+6D/ar6T+y24IHloPbrXweEw2OxFWvVpYj2S55e5yqX/b2v8AN8R9zi8TgMPS&#10;oQxFD2r5I+/zcvy0/l+E8Z+Fv7RVx8RPF0Oiy+Fb3SxJA8v2ubOwbdvy/dHrXuAHGKrxqkf3AlWM&#10;4HpX1uDpYijS5MTU55d7WPksZWoV6vPh6fJHte4+iiiu84wooooAKKKKAPj6H/k/T/th/wC21fXp&#10;6V8hQ/8AJ+n/AGw/9tq+vT0r5vJtsV/18mfQ5vvh/wDr3Ekooor6Q+eCiiigAooooAKKKKACiiig&#10;AooooAKKKKACiiigAooooAKKKKACiiigDn/GP9rr4dvDoXkSars/cC6+5n3qfw2NSGg2X9rmI6l5&#10;K/aPJ+5vx822sv4mw2Fx4K1JNT1KXR7Hy/3l3D9+MVZ8CJaQ+ENJjsL2TUrX7OnlXUp+eVccMa5b&#10;/vfl/Wh0W/cfPt+p0lFFFdRzhRRRQAUUUUAFFFFABRRRQAUUUUAFN20LVTUdQj02EySdKTdgS5h1&#10;9qEWnwebMcCuE1PVJNWn8yT/AFX/ACzipNR1KXVpvMk/7ZxVX615datz/wCE9WjR9n/iEpPuUtFY&#10;WOm5I9zczweXJNLNFUdFFMQUUUUAFFFFABRRRQAUUUUAFFFFABR1o61BqGoW2l2M95eTeTDFWY/i&#10;JLi4jtYJri4m8mKL/WS1yMnxW0Nf9X5s1YMs2p/FLVPLtz9j0WL/AD/31XYQ+A/D1v8Au/sXn1z8&#10;86n8H4Ts5KVL+N8XkYrfF7TF/wBXZS1Tuvi95sHl6fpn+l/8s/O+euwj8J6HF/zDIatW+jWFnP5l&#10;vZRQy/8AXOlyV/5g58PH7LPPbTwZ4g8XT/bNbvZYIf8Apr9//viu40PwvpnhyD/Q4P3v/PWb53rW&#10;Zt1JWsKKh/iMp1pz/wAPYXdSUUV0GAUUUUCCiiigAooooAWup8HWYSGa77y1yyx+b+7j/wCWtei2&#10;FsLKyhgH/LNMV0YaHM+c5MTPljyFqiiivTPNCiiigAooooA/Kn/gt7/rfhf9Lz/2Svav+CPn/Jsc&#10;/wD2FJa8V/4Le/634X/S8/8AZK8c/Y2/4KS6b+yv8LP+EPuPA13r8pu3uftUV+sI+b+HbsNAH7c0&#10;V+Xf/D8DSP8AolF3/wCDhP8A41R/w/A0j/olF3/4OE/+NUAfqJRX5d/8PwNI/wCiUXf/AIOE/wDj&#10;VffH7PfxfHx5+D/hrx2mmHRotYg80WEkvmmP5tv3sDPSgD0yiiigAooooAKKKKACiiigAooooAKK&#10;KKAPhL/grj/yRXwl/wBjFa/+hV9q+Dv+RU0b/ryg/wDRa18Vf8Fcf+SK+Ev+xitf/Qq+1fB3/Iqa&#10;N/15Qf8AotaANiiiigAooooAKKKKACiiigAooooAKKKKACiiigAooooAKKKKACiiigAooooA46/a&#10;5PxL03y5tP8Asn2GXfFLt+07938Hfb612NcdqUUbfEzSJDoHnyiyl/4nX/Pt83+q/wCBV2NABRRR&#10;QAUUUUAFFFFABRRRQAUUUUAFFFFABRRRQAUUUUAFFFFAHL+MWuVm0b7P9kx9tTf9r2/+Of7VdRXL&#10;eM4Y5Z9GEmi/2wPtqc/8+3/TSupoAKKKKACiiigAooooAKKKKACiiigAooooAKKKKACiiigAoooo&#10;AK4H4Mtet4KzqE2nTT/apgTpO3ycb/8AZ/i9a76uA+DFvFa+CPLj8MnwnELqc/2fJ/vf6z/gX3qA&#10;O/ooooAKKKKACiiigAooooAKKKKACiiigAooooAKKKKACiiigArmFNz/AMJ9N/x6fZfsS9Nv2jO7&#10;89tdPXLrDF/wn00n9jYl+xL/AMTX1+b/AFVAHUUUUUANHWvEv2bJM6n8UI/+efiq7H/j1e2jrXiH&#10;7NX/ACFPij/2NNzXpYf/AHav/wBu/wDpRwVv49L5/ke40UUV5p3hRRRQAUUUUAFFFFABRRRQAUUU&#10;UAFFFFABXI+PmuVi0Y281nCP7Ti8w3e37m1s7N3/AC09K66uS8fQxyxaMJNG/tkf2nFx/wA+vyt+&#10;/wD+A/8As1AHW0UUUAFFFFABRRRQAUUUUAFFFFABRRRQAUUUUAFFFFABRRRQAUUUUAFFFFABRRRQ&#10;AUUUUAFFFFABRRRQAV4z+1p8fov2afgfr/jmWy/tG5ttttZ2x+488nyx7/8AZ3da9Y1PVrLR4PPv&#10;72Gxh7yzSKi/rXyx/wAFBPBEX7QX7N2teHPCusade+IbaeLUbewF7HvufKbc0a/N95l+7QB8j/Dn&#10;xl+3P+0F4dh8Z+HNSFloF87yWn+qt0lT/YVvm2+jV1P/AAg3/BQX/oYIf/AqCvpb9iH9p/4f+P8A&#10;4H+GdDj1nT9G8SaJYrY6hok0iwvbPH8rbVz9z0NfRv8Awnvhn/oYNK/8C4//AIqgDw79ivSfjjo/&#10;hXxCnxyvRe6tJer/AGeRKj4h2fN93/ar6SrM0vXtM1yGV7C9tr2NOHMEiuB+VadABRRRQAUUUUAF&#10;FFFABRRRQAUUUUAFFFFAHw940/5Sr+Df+xQl/wDQ6+4a+HvGn/KVfwb/ANihL/6HX3DQAUUUUAFF&#10;FFABRRRQAUUUUAFFFFABRRRQAUUUUAFFFFABRRRQAUUUUAUdT/48Lv8A65P/AOg1+MmqTS/2rqf7&#10;6X/j9uf+Wjf89Wr9m9T/AOPC7/65P/6DX4v61/yFdZ/6/bn/ANGtX7F4e/8AMT/25/7cfmPG38Kh&#10;6sge8CNj7RL9fmoF6N3/AB8S49fmr9TfgD4M8P6l8EfBU93oWnzzSaRbeZLNbRsz/IOvFegr8O/C&#10;p/5lrSh/25x/4V14jj6lQqyo/Vn7ra+Lt/26cVLgypVhGf1jddj8cftw/wCfib8mo+3D/n4m/Jq/&#10;Y/8A4V14V/6FrSv/AACj/wAKP+FdeFf+ha0r/wAAo/8ACsf+IhU/+gZ/+Bf/AGpp/qRU/wCgj/yU&#10;/HD7cP8An4m/JqPtw/5+Jvyav2P/AOFdeFf+ha0r/wAAo/8ACj/hXXhX/oWtK/8AAKP/AAo/4iFT&#10;/wCgZ/8AgX/2of6kVP8AoI/8lPxv+2r/AM95v/H6a9yrf6y4/Rq/ZL/hXXhX/oWtJ/8AAOP/AAo/&#10;4V14V/6FrSf/AADj/wAKP+Ih0/8AoGf/AIF/9qH+pE/+gj/yU/G1bsL/AKu4l/Jqd9tX/nvN/wCP&#10;1+yH/CuvCv8A0LWk/wDgHH/hR/wrrwr/ANC1pP8A4Bx/4Uf8RDp/9Az/APAv/tQ/1In/ANBH/kp+&#10;OH24f8/E35NR9uH/AD8Tfk1fsf8A8K68K/8AQtaV/wCAUf8AhR/wrrwr/wBC1pX/AIBR/wCFH/EQ&#10;qf8A0DP/AMC/+1D/AFIqf9BH/kp+OH24f8/E35NR9uH/AD8Tfk1fsf8A8K68K/8AQtaV/wCAUf8A&#10;hR/wrrwr/wBC1pX/AIBR/wCFH/EQqf8A0DP/AMC/+1D/AFIqf9BH/kp+N/27j/Xy/wDj1Oju5JDg&#10;zzD/ALaNX7Fn4e+FsEf8I3pW4dvscf8A8TXjf7XHhHQtK+BPiG4s9H0+znGzMsVtGj/e/vBa68Hx&#10;1SxeIp4f6s487Ufi7/8Abpz4nhCWGozre3+FX2Pz5+H0kr+PvDP76X/kIwf8tG/vLX7IDoK/G34e&#10;f8j94Z/7CMH/AKEtfskOgryPEL+NhvSX6HpcEfwa/rH9QIziq93dx2NtLcTERxxrvc+lWTwawfG5&#10;x4S1j/rzl/8AQDX5E9EfqEFzzUTzdP2vPhI3/M66f/49/hS/8NefCf8A6HTT/wDx6vxfathPCett&#10;/wAwTUP/AAGf/Cvjf7br/wAqP6WfhdlUfjxM1/4D/wDIn7D/APDXnwn/AOh00/8A8e/wo/4a8+E/&#10;/Q6af/49/hX47/8ACJ67/wBAbUf/AAGf/wCJo/4RPXf+gNqP/gM//wATT/tqv/z7RH/EMMo/6Cp/&#10;+Sn7Ef8ADXnwn/6HTT//AB7/AAo/4a8+E/8A0Omn/wDj3+Ffjv8A8Inrv/QG1H/wGf8A+Jo/4RPX&#10;f+gNqP8A4DP/APE0f21X/wCfaD/iGGUf9BU//JT9iP8Ahrz4T/8AQ6af/wCPf4Uf8NefCf8A6HTT&#10;/wDx7/Cvx3/4RPXf+gNqP/gM/wD8TR/wieu/9AbUf/AZ/wD4mj+2q/8Az7Qf8Qwyj/oKn/5Ke8/t&#10;3fEDw98RPjNFqfhzUYdUsP7Oij86E/IH3NXp/wDwTu+MPhH4YaJ45i8T6xBoz3d1bSQCc/6wKkm7&#10;FfHI8Ja4Ex/Y2ofT7M//AMTSf8IjrmB/xJtQyP8Ap2f/AOJryoYqrDE/WOXU+8xPD+CxGSRyOdb3&#10;IqOvu83uvmP2H/4a8+E//Q6af/49/hR/w158J/8AodNP/wDHv8K/Hf8A4RPXf+gNqP8A4DP/APE0&#10;f8Inrv8A0BtR/wDAZ/8A4mvV/tqv/wA+0fB/8Qwyj/oKn/5KfsR/w158J/8AodNP/wDHv8KP+GvP&#10;hP8A9Dpp/wD49/hX47/8Inrv/QG1H/wGf/4mj/hE9d/6A2o/+Az/APxNH9tV/wDn2g/4hhlH/QVP&#10;/wAlP2I/4a8+E/8A0Omn/wDj3+FH/DXnwn/6HTT/APx7/Cvx3/4RPXf+gNqP/gM//wATR/wieu/9&#10;AbUf/AZ//iaP7ar/APPtB/xDDKP+gqf/AJKfsOf2ufhPnP8Awmlh/wCPf4Vo+G/2lvht4u1q10nR&#10;/FFpe6jdN+7hiOWkr8ZLvQNRsY/tFzpd3BB/z1liZVr1b9jePP7R/g33usVrRzitOpGEorVnHmHh&#10;tlmFwVbF0cROXIpS+z0X+E/Z2iiivrj+dQooooAKKKKACiiigAooooA+ZviJ+214a+HHjfU/Dd5o&#10;2oT3VhJ5ck0RXb93d618T/Hn4j2fxY+Kep+JtPhls7W7jij8qb7/AMq7Wr3L46fsnfEnxz8WvE2u&#10;aPpmnz6dfT+bbyzXyo/3V/hrgx+xD8W92f7G04/9v6V+75FDh/LoU8TCvFVZQV7z/wAPMfjec/21&#10;j5Tw8qLdNPT3fuNb9l79pzQ/gN4X1nS9V0y7vZr6++1Ry2m37mxV/i/3a+zfgR8e9L+Oul6jeaXY&#10;3VlHZTeTILvbz+VfDn/DD/xcB3HRtO/8D1r6m/Y2+D/if4P+G9es/FFnDaTXd0ssQhm83KfWvC4p&#10;oZHWo1cdhqilWk1tP/209rh+rm9OrDC4im40orsfStFFFfkp+lBRRRQAUUUUAFFFFABRRRQAUUUU&#10;AFFFFABRRRQAUUUUARMcD2pu8ByM8jtikctg4OPSvKXs/iSvxu+0iaH/AIQXyceWdvX/ANC3Vx16&#10;7ouPuuXM7adPNnTQoe35veUeVX16+S/vGB8Rf2ZZPiF4ou9XufFuoQxyuskdqfmS3P8Asf3ax/8A&#10;hk7UgOfiHroX1804/nWz460342T+LtQfw3dad/YhH+jCeRVcf+O1hnR/2iuoutJP/bwv/wATXxeI&#10;oYH21ScsHVcr6tc3vf8Akx9th8Rj/YU4QxtKMbaJ8vu/+SnV/DH4BXvgDxdDq8/jHVtZijgeIWt5&#10;JlCW2/N+leznA5J/GvF/hjYfGC28YRHxlPp0ug+Q+/yZFZ/M+Xb/AA17Ps5yeW9a+nytU44f9zTl&#10;BX2lv+p8tms6s8R+9qRqO28dv0J6KKK9k8kKKKKACiiigD4+h/5P0/7Yf+21fXp6V8hQ/wDJ+n/b&#10;D/22r69PSvm8m2xX/XyZ9Dm++H/69xJKKKK+kPngooooAKKKKACiiigAooooAKKKKACiiigAoooo&#10;AKKKKACiiigAooooA5f4jz/ZvB2pSDRzr2E/48B/y19qs+CJfO8LaY507+xyYV/0A/8ALD/Zpnjm&#10;DUp/C17HpF5Dpt+U/d3Uw+SOp/Ckd7F4a05NQu4r2+EKiW5iHySPj7wrm/5e/I3/AOXPzNuiiiuk&#10;wCiiigAooooAKKKKACiiigAooooAQ+tcL4k1L7dfeX/yyiro/EGqDTrLg/vZOIxXDLzXDiZ/YO7D&#10;Q+2LRRRXEd4UUUUAFFFFABRRRQAUUUUAFFFFABRRRQAtGK5vWviDoejfu/O+2y/88oa5Obxx4h8S&#10;/wCj6PZeTF/0x+//AN91yutCJ1ww86n92PmeiaxrFjoNjNcXk3k/9Mv45K87tYNT+KWq/aLz/Q9E&#10;i/z/AN9VY0v4X3V7P9o1y9/7ZffevRIYYreCC3jh8mKL/VxVFp1fj92PYq8KHwe9LuR2djbabBDb&#10;2cPk2kX/ACyqeiius4goooqgCiiigBce1B+lWINOvrn7kMorSg8IXMgzPLFF9BTjCcjOVSETEpY1&#10;kn/1cHnV2Nr4TsoR8484/wC1WtBbRwD5IxH9K6Y4Z/bMJYqP2Di7bw1fTjn9xWZJHLFP5cn+tir0&#10;7rXNeJ9H8/8A0uDAlj+/9KdShyx9wmniOaXvnK0UUVx3O+xseF7L7TqhkH+qirtyOKxfDFkbLTBv&#10;/wBZJ+8NbI6GvVow5YHjVp80x1FFFbmIUUUUAFFFFAHi/wC0D+yb8O/2m/7Ibx3p11e/2Zu+z/ZL&#10;pocbvvZ215D/AMOnv2eP+hf1X/wZyV9jUUAfHP8Aw6e/Z4/6F/Vf/BnJR/w6e/Z4/wChf1X/AMGc&#10;lfY1FAHxz/w6e/Z4/wChf1X/AMGclfS/wx+GmifB7wNpHhHw1DLBo2mR+VbxSyeY4X/eNdfRQAUU&#10;UUAFFFFABRRRQAUUUUAFFFFABRRRQB8Jf8Fcf+SK+Ev+xitf/Qq+1fB3/IqaN/15Qf8Aota+Kv8A&#10;grj/AMkV8Jf9jFa/+hV9q+Dv+RU0b/ryg/8ARa0AbFFFFABRRRQAUUUUAFFFFABRRRQAUUUUAFFF&#10;FABRRRQAUUUUAFFFFABRRRQBwmp/Zf8AhbOj7zqBu/7Ol8vyY/8ARtm7+Nv73pXd1xep3MifFDSI&#10;BrMUURsZT/ZPl/PL83+s3f7NdpQAUUUUAFFFFABRRRQAUUUUAFFFFABRRRQAUUUUAFFFFABRRRQB&#10;yHjz7L5+g+f9rz9uTy/ske/n/b/2a6+uW8aXEtvLowj1OLTfMvUH73/lr/s11NABRRRQAUUUUAFF&#10;FFABRRRQAUUUUAFFFFABRRTWbaKAOA+FfxFk+IkPiKVrL7Iulazc6TGfM3easLbfM/4FXeEbgR61&#10;8+/se60NY0Xx67+XHIPFV9J5Q/g3NX0LjIyKxpVPaU4zPRzHDrC4udFRtysbkfSjjPTmuR8WfEvR&#10;fBut6DpOpzPDd61O1tZjb99wu7FdcHz9K1TUjgnTnBRlKOj2JK82+AotT4A/0P8AtLyvttz/AMha&#10;PZN/rW/h/u+lek1578E7y5vfBHmXOvxeIpftU/8Ap8MexPvfd/4D938KZJ3qqMtilIBXnpTceWGP&#10;rivOPG3xOn8L/EvwN4f+zxy2mvvNE8n8Ubqu5amc1BXkbYehPEz5KW9nL7ldnptFFFUYhRRRQAUU&#10;UUAFFFFABRRRQAUUUUAFFFFABRRRQAVyCfZf+FlTcXf2n7CvWL/R8bv7396uvrlknl/4WJNH/acX&#10;lfYV/wBA/j+99+gDqaKKKAIz0rwX9mu8d/GXxdtT9yLxJK4/4FzXvbdcV8+/sy/8j98ZP+xhb/2a&#10;vYwaUsJin5R/9LieZiX/ALTQ9X+R9C0UUV456YUUUUAFFFFABRRRQBx/ivx1aeEtV0W0uIJZpdWu&#10;Ps8flDhD6tXWKMD0rx741XESeNPh1bk/vZNUOz/vmvYyctiuyvRhCjSmt5J3+846VRzq1Ify2/Id&#10;RRRXGdgUUUUAFcV8Svs/leH/ALR9rx/a8Hl/ZI9/z7ZPv/8ATP1rta47x/PLbRaCI9Ti0wS6rBHJ&#10;50e/7Sm1sxY/vN/7LQB2NFFFABRRRQAUUUUAFFFFABRRRQAUUUUAFFFFABRRRQAUUUUAFFFFABRR&#10;RQAUUUUAFFFFABRRRQAUUUUAeM/tS/s5WX7T3w0Pg+91m70CHz0uPtVnGrv8v8PzV8V6/wD8EfvA&#10;XhKy/tDWPjJq2j2Ebqn2q7ighTe33RvZq/Qj4qw+Jpvh3r58GzRQ+JY7VpNP86PejyKNyp/wL7v4&#10;1+Q/7XHxi/ah8Y/BHU9M+Kfgb+xfCn222NxqAtvL8uZZP3a/e/vUAe6aV/wRk8D6rYQahpvxZ1e8&#10;tLlPMiubS2gdJE/vBlb5qut/wRW8NL/zVLxD/wCAsX/xVeW/BP47/tfeHvg74TsPB3w/hvfCttp0&#10;Uen3X2Xf5kP8Lferr7j9ov8AbjuIJo/+FcCHzUaPzfsP+r3fxfeoA+ov2Evgp4H+A2g+M/Dngz4g&#10;nx7KNRX+0TIFV7KZU2+V8pr6qr4g/wCCaf7OPjj4M6D4z1/4h2clj4g8TXq3P2YyKcL95mcL91t1&#10;fb9ABRRRQAUUUUAFFFFABRRRQAUUUUAFFFFAHw940/5Sr+Df+xQl/wDQ6+4a+HvGn/KVfwb/ANih&#10;L/6HX3DQAUUUUAFFFFABRRRQAUUUUAFFFFABRRRQAUUUUAFFFFABRRRQAUUUUAU9T/48Lz/ri/8A&#10;6DX4ua1/yFdY/wCv25/9GtX7R6n/AMeF5/1xf/0Gvxc1r/kK6x/1+3P/AKNav2Lw8+LE/wDbn/tx&#10;+Ycb/wAKh6s/WT9nT/khHgL/ALA9t/6AK9HHSvOP2dP+SEeAv+wPbf8AoAr0cdK/Ksw/3ur/AIn+&#10;Z+iYX+BT9F+RJRRRXEdYUUUUAFFFFABRRRQAUUUUAFFFFAEZ714h+2X/AMkA1/8A4B/6FXt5714h&#10;+2X/AMkA1/8A4B/6FXsZN/yMsP8A44/meZmX+41v8EvyPze+Hn/I++GP+whB/wChLX7Ir9yvxu+H&#10;n/I++GP+whB/6Etfsiv3K/QvEL+NhvR/ofC8D/wa/qv1CsTxt/yKOs/9ecv/AKA1bdYnjb/kUdZ/&#10;685f/QGr8klsfqNL+JH1PwXfoa/dn4c20TfDrwx+6i/5Blt/yz/6ZLX4TP0Nfu/8OP8AknPhj/sG&#10;W3/opa+SyLep/wBun9DeK/8ABwXrP/203Psdv/zwj/790fY7f/nhH/37q1kUZFfXH87XZV+x2/8A&#10;zwj/AO/dH2O3/wCeEf8A37q1kUZFAXZV+x2//PCP/v3R9jt/+eEf/furWRRkUBdlX7Hb/wDPCP8A&#10;790fY7f/AJ4R/wDfurWRRkUBdlX7Hb/88I/+/dH2O3/54R/9+6tZFGRQF2Vfsdv/AM8I/wDv3R9j&#10;t/8AnhH/AN+6tZFGRQF2Vfsdv/zwj/790fY7f/nhH/37q1kUZFAXZ8tf8FEYY4v2drzZFH/x9xdq&#10;+CP2Nv8Ak5Lwd/18198f8FF/+Td7z/r9ir4H/Y2/5OS8Hf8AXzXx2Yf8jCn8v/Sj+keDv+SNxn/c&#10;X/0g/Z2iiivsT+bQooooAKKKKACiiigAooooAKKKKACiiigAooooAKKKKACiiigAooooAKKKKACi&#10;iigAooooAKKKKACiiigCENghSck1V1DU7PTofMu7uK0j/vSuFH61bU5B7CuB+Lfwl0/4u6Na2F/e&#10;XFpDby+aDBwSa5q0qkKUpUY80ui2NqEac6kY1pcsOr3OP8J/F2+1H43+JdBv9S0//hHLOBJLQ/Kh&#10;3f7/APFXqb+LdGDkrq1hz3+0p/jXy/ov7J8l94+1nS9QN1D4btY0NnfeZ88j11//AAxb4X3D/ica&#10;jjufMr5HBYrOowlz4dPV7z/4Hwn1uOwmTSnG2J5fdjtDy3+L4jeh+LWqX/7RMfhSxvbXUPDclh5r&#10;xworPHMOuX9K9tJ3D1rzT4XfAbw58KJ5bvTIXuL6VPLN3McuE/u16SW2DA5NfQZfDFRpSni/ik27&#10;b2X8p4GY1MJOpGOE+GMUr2tzPuWKKKK9c8sKKKKACiiigD4+h/5P0/7Yf+21fXp6V8hQ/wDJ+n/b&#10;D/22r69PSvm8m2xX/XyZ9Dm++H/69xJKKKK+kPngooooAKKKKACiiigAooooAKKKKACiiigAoooo&#10;AKKKKACiiigAooooA4/4of2QPBGpf295x0vy/wDSPs338Vb8A/2afB+kf2P5o0z7Mn2fzvv7MfLu&#10;/Cn+N5r+DwxeyaXpsWsXwT93azfdkNT+FZLqTw7pzahZx6ddmFfMtYj8sbf3RXLb9/8ALt+p03/c&#10;fPv+ht0UUV1HMFFFFABRRRQAUUUUAFFFFACAcUmcdaCcisbxPqP2Gz2J/rZOBUSlyrmKguZ8hzWu&#10;agNQvT/zyjPlpWeOtIq7Kd0zXjSlzSPajHliJRRRTGFFFFABRRRQAUUUUAKvzVys3xK0i11Wazk8&#10;391/y1/gpvxA8TS6TY/2XZ/8hW+/df8AXNKj0v4a6ZFocNvqEPnXX+tkl/8AZa5JznKXJA6oQhGP&#10;PW+1sdJY6tY6p+8s72Gb/wBDq4y7K85vvhLLF+80fU/3v/PKb5Ko/wBoeOPDX+jyQyz+b/q/46n2&#10;0o/HEv2EKn8GX3nomta9Y+HIPM1Cbyf+mX8clee3HiDxB8QZ/selw/YtP/z996vaH8N7nUZ/7Q8S&#10;TedLL/y6/wAf/A69At7eKyg+z28Pkxf88oaOWdX4/diF6VD4Pel/5Kcrovwx0jTv3l5/xM5v/HK6&#10;yFIrWDy7eHyYv+eUNO6UE4reEIw+A5pznU+MSiiitjMKKKKACiiigBe9bPhvRDfT/aJxmKP/AFf/&#10;AE0qno2lyarOIyf3Uf8ArK7yKFIIhGnSujD0ub35nJiKvL7kCaiiivTPNCiiigAooooA4XxFpB06&#10;bz0/49pOv/TOqVhafbr6G3rvbuzS9t5IJPuSDBrE8PaJJpt5PLKeB+7jrhlQ9/yO+GItD+8dIq7a&#10;Wiiu44AooooAKKKKACiiigAooooAKKKKACiiigAooooAKKKKACiiigAooooAKKKKACiiigD4S/4K&#10;4/8AJFfCX/YxWv8A6FX2r4O/5FTRv+vKD/0WtfFX/BXH/kivhL/sYrX/ANCr7V8Hf8ipo3/XlB/6&#10;LWgDYooooAKKKKACiiigAooooAKKKKACiiigAooooAKKKKACiiigAooooAKKKKAOSvvtX/Cw9NMd&#10;lp5tPsMu+7l/4+Ufd91P9n1rra4vUoY3+KOkSHTJppRYy4v/ADP3Ufzfd2/3q7SgAooooAKKKKAC&#10;iiigAooooAKKKKACiiigAooooAKKKKACiiigDmvFv2n7Ro/2eC0nH2tfMN3/AMs0/vJ/tV0tcp41&#10;gjll0bfp0t7/AKauDFJt8r/arq6ACiiigAooooAKKKKACiiigAooooAKKKKAG5yahnIWGU/7JqTP&#10;zCsTxhqw0LwtquoN0t7aSTpnopNKT5UXCLnOMY9T5X/4J8ao+oWvxKEy/vRrzSPL/wA9N26vsBVV&#10;XwOTX5Y/st6pfeGtf0+11Oz1Cy/tfxlHLbTfwSeRBNHJE/zfeVmSv1KmlWCOaVudi7j+AoVKVKNO&#10;P9yH/pP+Z9BxDCMsxr4iEvdnUnb5O35HzH+2ZdfYvGXwVmjl8jPieMSSf7G2vqPGOlfDP7TvxG/4&#10;WRpfwU8Q2FoYYj4klk8qb/pju/8Aia+wNc8dWHh/+wY7vzPM1q5S1txGN3zsu78q5oUakMXXw7j7&#10;8Xt6IeYyh/Y2XVubSSn/AOlnSpjbwMD0rifhCt+nhH/iY2ek2Vz9qn/daQd0ITd8v/AvWnJ8T9Nb&#10;4ov4IWKU6omnjUHlA+TYW27f96qnwVt7ez8FCO20W60CH7VP/ol5Jvf7/wB//gVdKakfO1Kc6XKp&#10;xtdXXoehHoK+X/j1d/Zf2sfgUn/PWS9j/wDIdfUB6CvlL9pGb7P+1N8BH/6e7of+OVxYv+F84/8A&#10;pUT6Phxc2Nl/17q/+mpn1fRUUTxyjenNS13HzQgxSED1rHHinSf+Eh/sP7bF/avk/afsv8ez+9Wx&#10;1o5WviJTTHUUUUFBRRRQAUUUUAFFFFABRRRQAUUUUAFc0Bc/8JqSYbQWn2Rf33/Lxv3fd/3a6WuV&#10;SCP/AIWHM/2GUS/YV/07zfk+99zbQB1VFFFAEbV85/szXsj/ABZ+Nln/AMs49e8wf8C3V9GN/Q18&#10;z/stTx3fxg+OE8Ewmhk1tdkn4NXvYCPNgsZ/gX/pcTx8Y7YvDesv/SWfTlFFFeCewFFFFABRRRQA&#10;UUUUAfPP7Sc8lt8RvhFJBN5Uja35f/jhr6BXt9K+ff2mv+Sg/CL/ALDn/shr6CXt9K9vG/7nhfSX&#10;/pbPGwf+94n1j/6SiWiiivEPZCiiigArlfHP2rytG+yQadMf7Ti8w6h0jj2tuZP+mnpXVVx/xBij&#10;li0ES6ZNqX/E1g8sQybBE+1sSv8A7K0AdQy7enbpXin7Rnxk1X4Wan4AstIFqZte1qOyuPP6+T/F&#10;t969uzhsd6+Uv21CB48+CYP/AEMi1x4qcoUZTj/Wp7/D+HpYvMYUasbq0tPSEmfWVFFFdh4AUUUU&#10;AFFFFABRRRQAUUUUAFFFFABRRRQAUUUUAFFFFABRRRQAUUUUAFFFFABRRRQAUUUUAFfOP7euia3r&#10;37O2pQeHvB0Xjm/i1C0uDok0TSJcIsoZvlX71fR1YXi/xloXgHQ5ta8R6na6NpVsMy3d3JsRKAPz&#10;i+Fn/BUmL4QWGmeC/iX8KNQ8G/2Yn2bGnRskVui/d/dN81fZHwm/bN+D3xrhtF8O+M9P/tC64TTr&#10;yT7Pc/8AfDYNeIfG/wD4KD/sxPB/ZWowxfEs3Kf6rSdNW5X/AHdz7a+CvH3gu1/aSv7z/hSn7Nvi&#10;HwzfxSfu7+zvmhh2f7cTRhf++XoA/dCOZLhN8ZEiH0qavkD/AIJv/BP4nfA/4Wazp3xKml826u0u&#10;bG0muvtD26bPmX/Z+btX1/QAUUUUAFFFFABRRRQAUUUUAFFFFABRRRQB8PeNP+Uq/g3/ALFCX/0O&#10;vuGvh7xp/wApV/Bv/YoS/wDodfcNABRRRQAUUUUAFFFFABRRRQAUUUUAFFFFABRRRQAUUUUAFFFF&#10;ABRRRQBT1P8A48Lz/ri//oNfi5rX/IV1j/r9uf8A0a1ftHqf/Hhef9cX/wDQa/FzWv8AkK6x/wBf&#10;tz/6Nav2Lw8+LE/9uf8Atx+Ycb/wqHqz9ZP2dP8AkhHgL/sD23/oAr0cdK84/Z0/5IR4C/7A9t/6&#10;AK9HHSvyrMP97q/4n+Z+iYX+BT9F+RJRRRXEdYUUUUAFFFFABRRRQAUUUUAFFFFAEZ714h+2X/yQ&#10;DX/+Af8AoVe3nvXiH7Zf/JANf/4B/wChV7GTf8jLD/44/meZmX+41v8ABL8j83vh5/yPvhj/ALCE&#10;H/oS1+yK/cr8bvh5/wAj74Y/7CEH/oS1+yK/cr9C8Qv42G9H+h8LwP8Awa/qv1CsTxt/yKOs/wDX&#10;nL/6A1bdYnjb/kUdZ/685f8A0Bq/JJbH6jS/iR9T8F36Gv3f+HH/ACTnwx/2DLb/ANFLX4QP0Nfu&#10;/wDDj/knPhj/ALBlt/6KWvksi3qf9un9DeK/8HBes/8A206eiiivrj+dQooooAKKKKACiiigAooo&#10;oAKKKKACiiigD5a/4KL/APJu95/1+xV8D/sbf8nJeDv+vmvvj/gov/ybvef9fsVfA/7G3/JyXg7/&#10;AK+a+OzD/kYU/l/6Uf0lwd/yRuM/7i/+kH7O0UUV9ifzaFFFFABRRRQAUUUUAFFFFABRRRQAUUUU&#10;AFFFFABRRRQAUUUUAFFFFABRRRQAUUUUAFFFFABRRRQAUUUUAFFFFAHzb8RvGnjT4g/Eq88CeBLu&#10;HR4dPRZb/VDy4/2BT/2ezr+hfE/xv4Y1jXJtaGmwW8nmSj5Q7/NWdL4pi+A3x11+fXoZYfD3iHbL&#10;HqGzckb/AMW7/Zqh4K+LXg/SPjl4+1+61+0t9G1SC2+xXZ3bJ9qLu21+bxxFOOMp1sRWtUjUlFpy&#10;slHlly6fy/Cfo8sPN4KpRw1C9N0oyTUbuU+aN/e/m+L3TvrDxpreiftIXvhe71E3Wi6hYfbLeKWP&#10;mBx/Cte1Lux6V8y/DvXB8Z/2iJfFOmWkv/COaVZfZo7qTjzZO2K+miXGecV9Rk9aWIhVnzc0Od8r&#10;8j5XOKEcPOjDl5Z+zjzL+9/mS8AAV538Z/ibJ8OPDcEljZf2lrWpTrZadaf89Jm7t/sr3rv522AY&#10;rwn9oMf8XJ+ETv8A8ev9sOJfrtXbXfjqs6WHlKG+n4ux52BpwrYhQntr+CuVbvx18SfhVqehXXje&#10;XStY8P6lOtrcS6fH5LWcjfd/3lr6CQhl6V4r+1n5TfCZosYmk1C1Ef8Av+ateu6UfL0Wz39oFz/3&#10;zWeHbhiKlHmbSUXr583+RviFGpQp4jlScnKOnly//JHit9488d/Ebx7rui+BpdP0bS9Ak+z3N/qE&#10;XmtPP/dRf7vvXUfBL4lan46stZ03X7SK08Q6JdfY7wQ/6qQ9VdPavKfDGleJfiD8S/GPiP4e6jF4&#10;Q0Xz3sriSWIXK3t0nytL5RK7a6n9mp/+Eb1TxX4U1eDPi+2uvtN/f+Zv+2q33Zfb/drzcNXqTrQl&#10;zPlk5a/Zl/LY9HE4elGhKEYq8VHT7Ue/MefQf8n6H/rh/wC21fX3bFfHF0ty37dU32Tyorr7P+78&#10;37v+or670sXq2MK35ikusfvDFwtPJnpif+vkzPNl/u//AF7iaFFFFfTHz4UUUUAFFFFABRRRQAUU&#10;UUAFFFFABRRRQAUUUUAFFFFABRRRQAUUUUAcv8RoPtHg/UoxrB0H5P8Aj/H/ACy96s+C4jB4W0yM&#10;6idX2wqPt5x+/wD9qqPxNnsYPBOpvqenS6nY+X+8tIR88gq14Ee1l8H6RJY2UmnWv2dfKtZR88SY&#10;4U1zf8v/AJHTr7D5nR0UUV0nMFFFFABRRRQAUUUUAFFFRySCIb34oAjnmitoC7nEYrgtV1L+073z&#10;/wDll/yzqzrut/2tP5cf/HrH/wCRKzOleZWqc/u9D0qNHk9+e4lFFFc51hRRRQAUUUUAFFFFAC1R&#10;1jWLbQdKm1C4/wBVF/5Eer2a83uml+Jfir7PH/yL9j/rP+mlc9SfLH3PiOinD2kvf+GO5e8B6Pc6&#10;nfTeJ9T/ANbJ/wAe0X/s1d1701Vii/dx/uYYv9XTqqEOSJNSfPLnEpVbbSUVsZBRRRQIKKKKACii&#10;igBK128LXvk74/JzUfh+y+26r/0yi/eV3ldFGjGcffOStWlCXuHnkulX0H34ajtrKW+mMCHEor0a&#10;jHvW31VGX1uX8pW0+wi0+AQx9BVpu1G6nV2JWOJu4UUUUwCiiigAooooAKKKKACiiigAooooAKKK&#10;KACiiigAooooAKKKKACiiigAooooAKKKKACiiigAooooAKKKKACiiigD4S/4K4/8kV8Jf9jFa/8A&#10;oVfavg7/AJFTRv8Aryg/9FrXxV/wVx/5Ir4S/wCxitf/AEKvtXwd/wAipo3/AF5Qf+i1oA2KKKKA&#10;CiiigAooooAKKKKACiiigAooooAKKKKACiiigAooooAKKKKACiiigDh9QljHxS0aP+07uGX+zpcW&#10;A/1Mnzfeb/aruK429kuv+Fk6XGmp2sNp9hl8zTz/AK6R933l/wBmuyoAKKKKACiiigAooooAKKKK&#10;ACiiigAooooAKKKKACiiigAooooA5LxvJFFLovmXt1Zn7cuzyOkh/uv/ALNdbXL+MXuBNo/2fUYL&#10;IfbUEgm/5aj+6v8AtV1FABRRRQAUUUUAFFFFABRRRQAUUUUAFFFFADDXgf7X3xF1HwB4Es4tNt4Z&#10;/wC1Z2s5/O7IVNe97xgGvkH/AIKQX91pvwu8OTWk/kzDVU5rhxs3Tw85H0vDOHp4vOMNRnHmjKR8&#10;8fD/AO1WXxF8CaPcf8uHjG//APHg1fpJ47kkg8Ea7JH/AKxbGXH/AHwa/OvSrX7B8fvC9vJN+9/4&#10;S27/APQGr9EviG2fAev/APXjL/6Ca9qMXGvRhLsv/S5nLns4zpKpD7Scv/JIHwBqUkUvwJ+Bt5cf&#10;8u17qFzJ/wABWSvp34yao6+KvgZJHxFc6xGDH/vRV8229pHd/s8/CZJ4fOMUOsyR/wC+scm2voP4&#10;vOF1z9n13/6C9t/6Ir1Uv+MlxvrV/wDSZHmY2XPwlli8v/b4i+HdUln/AG6fFNg3EcXhiBl+pZf8&#10;K9Q+BsttceAlktNY1DW4jdz/AOlal/rR+8Py/wC6vavHPBnH/BQnx5/2LFp/7JXtXwalvZvBYe/1&#10;q11+f7VP/pdpt8vG/wCVfl/u18lhvhl6s9rOkozof9eqX/pJ3bLkV8R/tww3M3xs+GTwGUxWunah&#10;cXBi/wCWafKu7/x6vtxmxg+tfIH7X/PxU0Ef9Sxqn/oUNPErmjH1j/6Ujbhqfs8fKX/Tup+MJI9/&#10;+AWrxa38HPCl5HnypbJT+8616CeSK8r/AGWv+SB+Df8AryWvVT1Fe1mMYxxtaC/ml+Z8Rgf90o/4&#10;Y/kfN2h3Ek37buvxSdIfD0Jj/wCBMa+kW+7XzT4b/wCT5vE//YvW/wD6E1fSzfdruzj46H/XqH5H&#10;Pl/w1f8AHIfRRRXhHrhRRRQAUUUUAFFFFABRRRQAUUUUAFcqkkX/AAsSaP7bdGX7Cv8Aov8Ayx+9&#10;97/erqq5hXuT4+mT+0oDa/YlP2D/AJa53ff/AN2gDp6KKKAGHpXyT+xnd5+Kfxlt/wDllHqMUg/8&#10;er62Ycivkr9l29i0r4mfF+7k/wBVbJBLJ/wFWavp8tf/AAm4/wBIf+lo8XGLmxmF9ZfkfWMuAme4&#10;ryv9nPxlq3jjwTeX2szi7uotWvbaOQR7MRxylUGPpXZeDfF9r4+8G2Ov2UUkFrewtLEsv38ZI/pX&#10;m/7JgB+GuogdRr2o/wDo9q+PcuarHtZ/+2n2UMP7PB4hzj78Zwj6fHc9xooorpPHIlGc02Jcgkd6&#10;qam/l6besvUQsf8Ax015n+zFqV1qXwZ0W5vLiW7uZJboySzHcxPnyV1RoSlQliP5XGP/AIFf/wCR&#10;Od1LVI0u6/yPXqKKK5ToPnf9po4+IPwi/wCw5/7Ia+hR0FfNH7UB/wCLvfBP/sNy/wDoqvpZfuiv&#10;dx6tgsJ/hl/6Wzx8Gv8Aa8T6x/8ASRGTkVxvhD4iWfjDxP4r0OC0mhl8PXSWs8suNkjtGsny/g1d&#10;kz/NivB/glqA/wCF8fGrTzF/q9RtbgS/71tGNtfNTm4Siu7/AEPqsLh4VqOInLeEVJf+Bxj/AO3H&#10;vtFFFdB5oVxfxFeKOPw+bjUrrTR/a0HltadZX2v+7b/ZP9K7SuR8fPcxRaMbfU4dNH9qReYZesqb&#10;WzEv+01AHUFd2418aftv3n2L4w/BR85/4nC/u/8AgSrX2VI20H2r5J/bMtornxr4Fmf/AFtvqNqY&#10;/wDv+tedjo81D7j63hOahmsX5T/GLR9e0UUV6J8kFFFFABRRRQAUUUUAFFFFABRRRQAUUUUAFFFF&#10;ABRRRQAUUUUAFFFFABRRRQAUUUUAFFFFABXjn7VH7PVt+078HtR8C3erzaPFczxXKXUMaud8bblX&#10;B7V7HXj37UPx/i/Zn+Et543uNGn8QCG6gtvsFq+xz5j7d3egD8/9A/4J+ftBfsxCbUfh5N4J8cnz&#10;hKIrzTIWuf8AgLTr8v8AwFq9Df8A4KJ/Gf4Lzm3+MHwJvbLSbJfLuNV0eOTZ/vb2zF/49XJL+1B+&#10;2D+0v5tv8N/A48HaJdM0lvqksWxwn8P72T/4muo8Pf8ABND4k/FK+GofGv4v6rqVrfJ5l7pWnSt/&#10;rP7u5vl2/wDAaAPrT9l39qvwt+1f4Pvde8MWt5YiwnW2ubW/Qb43Zdy8rwa9vryT9nn9mnwR+zL4&#10;Vm0PwZZSwx3LrJeXU0m+W5kUbdzGvW6ACiikZttAC0V5F4g/aw+D/hbW59I1X4i6HZajFJ5UlrJc&#10;/Oj+nFel6Rq9hr2lW+oaZdxXthcJ5kV1DJvSRPUNQBpUUV518Q/2gPh18Jr+K08YeMtJ8PXUqeZH&#10;DeXOxynrtoA9FormPA3xG8NfErSP7V8K61aa9p2/yzdWcm9N3pWX8RPjd4D+EywN4w8V6d4fM3+q&#10;jvJtrv8ARetAHd0Vwnw8+NvgP4sCb/hD/Fml+ITF/rY7O5Dun/AetZPiT9pj4V+EdcvNH1nx7omm&#10;araSeVPaz3IR43/utQB6jRXj3/DXnwZ/6KZ4e/8AAta9F8JeMND8d6Hb6z4f1O11jSrnd5N3aSb0&#10;k2ttbH0bNAHx140/5Sr+Df8AsUJf/Q6+4a+HvGn/AClX8G/9ihL/AOh19w0AFFFFABRRRQAUUUUA&#10;FFFFABRRRQAUUUUAFFFFABRRRQAUUUUAFFFFAFPU/wDjwvP+uL/+g1+Lmtf8hXWP+v25/wDRrV+0&#10;ep/8eF5/1xf/ANBr8XNa/wCQrrH/AF+3P/o1q/YvDz4sT/25/wC3H5hxv/CoerP1k/Z0/wCSEeAv&#10;+wPbf+gCvRx0rzj9nT/khHgL/sD23/oAr0cdK/Ksw/3ur/if5n6Jhf4FP0X5ElFFFcR1hRRRQAUU&#10;UUAFFFFABRRRQAUUUUARnvXiH7Zf/JANf/4B/wChV7ee9eIftl/8kA1//gH/AKFXsZN/yMsP/jj+&#10;Z5mZf7jW/wAEvyPze+Hn/I++GP8AsIQf+hLX7Ir9yvxu+Hn/ACPvhj/sIQf+hLX7Ir9yv0LxC/jY&#10;b0f6HwvA/wDBr+q/UKxPG3/Io6z/ANecv/oDVt1ieNv+RR1n/rzl/wDQGr8klsfqNL+JH1PwZcEo&#10;xr92vhuu/wCHXhoY4/sy2/8ARS1+EhAIAJ+vHSvpLTP2+firo+lWdhb3enC1t4Vt0/0QfdVdq18H&#10;lmMp4Rz9r1P6x464ax3EdPDxwdvc5r3l/Nyn634PrRg+tfkz/wAPEPi3/wA/1h/4C0f8PEPi3/z/&#10;AFh/4C1739tYbzPyb/iF+efzU/8AwL/7U/WbB9aMH1r8mf8Ah4h8W/8An+sP/AWj/h4h8W/+f6w/&#10;8BaP7aw3mH/EL88/mp/+Bf8A2p+s2D60YPrX5M/8PEPi3/z/AFh/4C0f8PEPi3/z/WH/AIC0f21h&#10;vMP+IX55/NT/APAv/tT9ZsH1owfWvyZ/4eIfFv8A5/rD/wABaP8Ah4h8W/8An+sP/AWj+2sN5h/x&#10;C/PP5qf/AIF/9qfrNg+tGD61+TP/AA8Q+Lf/AD/WH/gLR/w8Q+Lf/P8AWH/gLR/bWG8w/wCIX55/&#10;NT/8C/8AtT9ZsH1owfWvyZ/4eIfFv/n+sP8AwFo/4eIfFv8A5/rD/wABaP7aw3mH/EL88/mp/wDg&#10;X/2p+s2D60YPrX5M/wDDxD4t/wDP9Yf+AtH/AA8Q+Lf/AD/WH/gLR/bWG8w/4hfnn81P/wAC/wDt&#10;T7D/AOCieP8Ahna8I5H2yKvgr9jog/tJeDiOn2mnfFP9rnx/8XvC03hzX7q0lsJXWQmGHY/y039j&#10;bH/DSHgz/r6rwsRiIYrG05w8j9SynJMVkHC+MwmLtzWnLT/Cfs5RRRX3h/KIUUUUAFFFFABRRRQA&#10;UUUUAFFFFABRRRQAUUUUAFFFFABRRRQAUUUUAFFFFABRRRQAUUUUAFFFFABRRRQBA7hE3Yrx34F/&#10;FDU/HuseLI9XvYh9kvfKtLExqjxpj1/ir2L7sec7s14b45/Zd0HxV4iu9a0zVNQ0C/u38ycWchVZ&#10;H/vGvDzBYyM6VbC+9y3vG9ubT9D1svlgpQq0cXLl5rWla/Lr/wC3F628YW3xI+KXiXwHreg2N5o+&#10;mwJLHJMd7SZ9Qfu1aX9mX4cLcfaP7FH0+0Ps/wC+d1eGaD+zpq2ofErX9Dn1PVrOwtYUkj1gdbjP&#10;8O7+Ku6H7IEp/wCZ31j/AL+n/Gvl6U8XjE5YvAqrKLlq5R01+H4T6utDB4SUYYbHypK0dFGXbf4v&#10;tH0DoGgad4cso7HSrSKytI+BFBGEStQrt6HFeK/DL9naT4feLItak8T6hqflwvF9lmfKfNt+b9K9&#10;pZWH3T+FfaYOdWdK9al7N9r3/I+LxsKVOrajU9p52t+Y4dQa4P4u/DOP4meGorSO7bTtUtJhdaff&#10;RDJgmX7p/wB31rvgRjpSEjNdVSnCrBwnszlp1J0pxnDdHgK/Cvx/8QNZ0ZviDrGlf2NpMy3ItNJi&#10;b/TJl+60u7p/wGvUZovFf/CZQ+WdOPhPyPnzu+0+Z/6Dtrq8jIB4Pag/Lkn8656eFjSu4t3e7ub1&#10;MTOr8UVborHhMnws8b/DzxFq958OdR0v+y9Xm+03GmatG22CbuyMpz81dN8JvhVfeDrrWde1/U/7&#10;X8U6yyyXksa7YYtv3Y4h/dr0/YTjHA9KUqW4Ax70o4OnTnGUfs7LojSeNq1Ickra7u2svU+Q4P8A&#10;k/P/ALYf+21fXp6V8hQf8n5/9sP/AG2r69PSvKybbFf9fJnp5v8A8w//AF7iSUUUV9IfPBRRRQAU&#10;UUUAFFFFABRRRQAUUUUAFFFFABRRRQAUUUUAFFFFABRRRQBgeMTq48O3n/CP+T/auz9x533Can8M&#10;/wBpf2JZf2wYv7U8lftHk/cD4+bFZXxOi02bwTqSavey6bp/l/vLqE/NGPWrXgSOyh8H6VHp15Jf&#10;WItl8q5lPzyJjhjXLf8AffLv/wC2m9v3Hz7fqdHRRRXUYBRRRQAUUUUAFN20LVK/1W30yLNxKBSb&#10;sCXMXSwQVxPiHXf7R/cQf8e3r/z0qPVfEdzqJ2R/ubX/AMfrLrza1bm9yB6VGjy+/MKKKK5zrCii&#10;igAooooAO1L39Kjmmitf3lxNFD/12lrB1Dx9oem/6y987/rjUScY/GaKEqnwHRYzWbrXiCx8PweZ&#10;qE3k/wDTL+OuJ1L4oXOqf6Hodn+9l/5a/fepNF+Gcl7P9s8STSzSy/8ALL/4uuX23tP4PvHTHD+z&#10;9+t7vl9op3nijXPH0/8AZ+jw/YrT/lp/9m9d54b0GLw1pUNnb/8AbSX/AJ6PWha28VlB9nt4YYYv&#10;+eUNSda1hS5Zc8/ekZVKvNHkhHlQlFFFdBzhRRRQAUUUUAFFFFABSY96UVa020/tC8hgPQf6ylGP&#10;MKUuU6rwxYfZLHe/Mkv7w1tAZFCrtFKTxXswjyx5TxZy5pcwtFFFWSFFFFABRRRQAUUUUAFFFFAB&#10;RRRQAUUUUAFFFFABRRRQAUUUUAFFFFABRRRQAUUUUAFFFFABRRRQAV81/tg/tl6H+y3pOl6emmy+&#10;JPGmuP5elaLDx5nzbd7/AOzu+X3NfSlfmvdWUnxW/wCCuht9V8rUdJ8Kab5tvbTR70ifyPl/8iNu&#10;oAivP27P2lPg7D/wlfxT+DZh8DSuo82GNoXtt33dzc/+PV9//DD4j6R8Wfh/ovi/QJTLpOr2qXNv&#10;5vDAMPut71F8YPB1l8Q/hd4r8N38Xm2epadPbyj1yhr40/4I9eNpdV+B/ibwpIfNj8Paw8cR/wBi&#10;T5qAPv6vkv8Aa3/bmi/Z+8T6X4G8MeGrrxl8QNXjElvp8P3I93yrux1b/Zr60rwuw/ZK8G6b+0jL&#10;8a0m1CXxVLA1uYppd8I3R+XuVf4floA+Sbr9tX9qb4Rwf8JP8TPgyP8AhDxzcfZImR7ZP9ptzf8A&#10;j1fdvwZ+MPhv47fDvS/Gfhe88/Sr5Oh+/FJ/FG/+0prI/aX+IHh74a/AzxnrfigxHSotOlj8iXaf&#10;tDsu1Y1VvvMWxxXy7/wR98Ga54d/Z01PU9UaUWGsao1zp0Mmf3ca/K3/AH0y5oAs/wDBXH/kivhL&#10;/sYrX/0KvtXwd/yKmjf9eUH/AKLWvif/AIK6zx23wO8NXEn+qi1+2kl/3FavTdA/4KDfs+6d4e0y&#10;C4+I+n+bFaxRyf6NP/cX/YoA+o6K8z+EH7RPw9+Pf9pv4E8SQ+IF011ju/JikTyy33fvKK9MoAKK&#10;KKACiiigAooooAKKKKACiiigAooooAKKKKACiiigAooooAKKKKAOPvreR/iRpk40e1miFjIP7Vb/&#10;AF8Xzf6tf9lq7CuE1KGxb4saNJJZXh1AadL5d3F/x7xpv+6/+1Xd0AFFFFABRRRQAUUUUAFFFFAB&#10;RRRQAUUUUAFFFFABRRRQAUUUUAcx4xg86bRyumw6kBdKf3x/1X+0v+1XT1yHjqK2ludBFzBdzf6c&#10;nlm0/wCWb/3n/wBmuvoAKKKKACiiigAooooAKKKKACiiigCPdhgK8s8Q+PNQ0v48+EvCiyxJpeo6&#10;ddXMkZX596524avUuCd3evlj9oDUBa/tE+D5o/ME1v4c1OSPHrtIrlxEvZw5vNHt5Ph44rESpVP5&#10;J/fyux9SIyyoCp4r89/2jfF2q/GaLwZY3cGJbXxvNp1vHa/8tI1VPm2/nX1H+yFrR1/9nvwldyXc&#10;t7MYH8yWY7n3bmrw74Q+VJ8XdIikMUuPFWs/u/8At2SuDFSVenCHSf8AwD6nIqSyjHYqc4808PzW&#10;/wC3YzPHbe5/tD9pXwfP/qfN8XXv7r/vqvu34mfEjw/bWviLwmuownxGNInuRp4P71o9h+YCvz+8&#10;PPKn7UXhyOT/AFX/AAlV1LH/AMC3fNXuHxGuLmf9rzxlK/NrbeEJ7eM/7bJnbX0uKn7PMKcI/wAy&#10;j/5VmeU8BDMMu55S+DDupp35If5nD6dPIfgF8Ldn/QL1q5/8hyV7h8aLx/7c/Z3gH+qk1KGQ/wDA&#10;YFNeEaHp8dh8FPDMH/PPSdSkj/4FbyNXr/x81L7Je/s8X9uPN8u5hkj/AO/UdfQ4enz8U4yHnV/9&#10;IZ8dmk+XhHLpeS/9LNLwnPs/4KG+MI/7/hq2H/jqGvdPg7aPZ+CfKl0C18PYupv9AtDuT7/3v+Bf&#10;e/GvEfCEY/4b28bOP9Z/Ylp+XlLXsPwFttNtfAPl6VY6hptp9tusxalHsm3+a25v930r4PCfDU/x&#10;M+oz748N/wBeaX/pJ6R0FfC37fV3e23ir7RacGy8MXUnm/8APNGubdWr7oc8V8S/t3Q5v/EMv/Uq&#10;yx/+TUFdFWPM4esfzHw7Lkxrn/dn+R9F/szrj4IeFB/06/1NenkfNXkP7JlxJc/AXwxJJ18t/wD0&#10;M16+Oa9vNY8uYV1/fl+Z8LlkubA0Jf3I/kfM3heTf+3L4sPpoEEf/j1fTB+/XzF4XljT9urxXGf9&#10;bJoMJSvp0/frszpWnQ/69Q/9JMMs2rf9fJklFFFfPntBRRRQAUUUUAMJwKwvFPi7SPBllFd6xeRW&#10;VtLMlukkpwC7fdWtxsHIrxX9qz/kQtGP/Udsf/RtdeCoRxWIhRltJnHi60qFCVWO6PbVbdS1FB/q&#10;Y/8AdFS1yHYFFFFABXMpB/xX00n9mwj/AEJf9PH+t+/9z/drpq5BIbb/AIWVNJ9iuvtn2Ff9L/5Y&#10;7N33f96gDr6KKKAIZBnAIyK+QvgoSvjf4vRxf6qXRYpf+B+W1fWGuZOi3mP+eL/+g18dfskxeT4c&#10;8S/9i9/wP7rV7OAr8mHxeH/mp83/AIDOP+ZjVwzc8Ni+b4aqjb/FCcv/AGw9h/Yzk839nXw+fN87&#10;/X853f8ALVqofsa3Mlx4H8Vo8m6OPxLqAT2Hm1T/AGCm/wCMZ9M/6+rv/wBGtR+xHN53gfxZJ/f8&#10;SXx/8iGvkKD5lQ/w/wDyJ+i5rT5JZp/dqr/0qZ9JUUUV6x8AY3iW6+w+HdUuMeZ5VtJJj/gLV83/&#10;AA71680T9i7UtX02YWl/HBfXMch/5Zyea7V9C+O7iO18E6/JJ/q0sZif++Gr5V8M38V//wAE9/EX&#10;kf8ALLTL7f8A99M1es0/7FxEv78f/SZmWC5Z53hKU/tf/JQPq7wjcS3/AIX0ieeQSyy2sbySerbR&#10;W1ySeOa8q/Zi8Y23jv4GeE9Ut4ZIIfsi2/ly9fl+Wun8OfESx8SeNvE3hm3hmju9AeFZ5ZB8j+bG&#10;si7f+AtXhwqxlCM+56uKwlWliK9Hl+Bu/lrY8a/ag/5LB8FP+wxL/wCi6+mB0r5n/ag/5LB8FP8A&#10;sMS/+i6+mB0r6bMf9xwX+CX/AKXI+Wwn+94n1j/6SRScEGvnH4ASmX9or43s3a+tx+HlLXuGteMN&#10;J0HXdG0m+u1hvtWkeK0iIOZWVGZh+Smvnn9mfxLb6t+0f8cLeOGWI/bYJf3v+5t/9lr5Ks17Sn6/&#10;ofoGV0an1HHT5dPZx/8ATkT6mBByB2obAAz0rhfjV4qufA/ws8Ta7aHy7qytGljON3Iq78ONefxD&#10;4G0G8u7qKa/vLOOdyMAyZH3tvpXXze/yngvDzWG+tdL8vztc4X48eL9U8N+NfhdbabeC0TUtba2u&#10;Ij/y3Ty9239K7zxxBJcx6OY9Mh1Mx6nFJ++/5dvlb96v+0v/ALNXj37Td3Fb/FH4II7eX/xPpT/5&#10;AI/rXrHxHisp4fDovbO6vF/taDyxadY5Nr7Xb/Z9a56TvVqfL8j08bSjTweEny/Epf8ApbO1/iNf&#10;JX7ZLbfGPgz/AK/rb/0fHX1qa+Lf2xLf7V8X/DCesEB/75uY6xx75aJ6nCcOfM4ryl+R9q0Uitup&#10;a9A+PCiiigBvAo615x8LfFmpeItS8YRalPFNHp2ry2tt5UWzy4lSNguf4vvda9GX0rSrTdKXLIyp&#10;VI1Yc0R9FFFZmoUUUUAFFFFABRRRQAUUUUAFFFFABRRRQAUUUUAFFFFABRRRQAUUUUAFcb8VfFnh&#10;rwH4A1nxJ4siim0DSIGvrjzYlm+583yo3VvSuyr4r/4K3TXkX7HmqCDiJ9UsRcY/ueZx/wCPYoA+&#10;fLb9tH9pj9qDVLz/AIUj4G/sbwfC628V39l/1X+/L93/AICtP1X9pT9sv9mkRa38Q/CsOv8AhW2d&#10;ftswtt6bP+uq/dr7j/YusfDdl+zB8Ox4XEQ0uXS4pAY/vSP/ABs/+1u616n42ttMvPCGs2+t+UdK&#10;ktZBc+b9zy9vzZoA4r9nb49+Hv2kvhZpnjPQCYornMVxaSn57aZfvRt/nmvU6/Of/gkIXjt/i9b6&#10;Xz4Qi17Gn5/4Ft/8dxX6MUAFfL3/AAUV+L198IP2ZfEFzo159i1rU3j023l/j/e/K2z/AGttfUNf&#10;n7/wWEtZG+D/AIIvEH7m21+PzJf+efFAHS/Ar/gm58J4PgVp9r4r0OLxJ4l1uxW5vNelDC4jeZN3&#10;yf3du6uT/wCCcviC++Ffxg+LX7Pl/qV1rNt4ZvWudKmmH+rhDbZOv94slfdHgF/N8C+G39dOtv8A&#10;0UtfBnwNuYrv/grR8WZLc+aItAlik9n8y3+WgD7t+Ivi2PwJ4C8QeI5IfOGlWM975fr5aM1fnx+w&#10;b+zh4b/af0jxN8Z/i3pf/CZarrmqSx2cWrbnhjhVv4Vr7Y/amhkn/Z0+IqRjzCdEuuP+2bV5V/wT&#10;Lu4rj9jnwYEk83yvNjf2O6gDwK28Df8ADEH7ePg3R/BEv2PwJ8R0a2l0WWVvJt5v73/Ae1dh8FP2&#10;HdS+JfxZ+IHj/wDaL0aHxBqtzfeVo9hLc+daR23P3V/2eFFZ/wDwUVt5bz9pn9m63t/30smqy/uv&#10;+BR19bfHT9ojwR+zt4ROveM9Xjsoyp+zWo+e5uXx91F/r0oA+Dv22fhP4a/Yw+Jfwq+JXwksR4a1&#10;m+1T7DcaLaSsttexrs+XZ/wLmvqfxd+wR8Hfi94lvPGfiTwz52t6xturw+ayfOy/NXgnwJ+Fnjf9&#10;tn4zad8dfitp82geBtIfzPC3hskr5u1/llf1Xjlv4selffnivxJa+EPC+p63eSxQWthayXMhlO1f&#10;lXd/SgD8x/2qv2WPgz4R8U6B8H/hv4N+2fE/xW6xx3c0rPDpVr/FO/8Atbelfod8Bvg5pPwC+E/h&#10;/wACaHJLPp+mQkedKfmkdm3SP/wJmZvxr5N/4J0aBqPxe8bfED9obxJtm1DxDeSabpQMu/7Naxt8&#10;yr/47X3vQB8PeNP+Uq/g3/sUJf8A0OvuGvzv/aH+Knh34Of8FKfBviTxTPLaaTH4SaIyw27TPvaR&#10;tvyqpavctN/4KK/BTVtUs9Ot9b1E3V1OttGDpFynzs21fvJQB9PUVHGwk+epKACiiigAooooAKKK&#10;KACiiigAooooAKKKKACiiigAooooAKKKKAKep/8AHhef9cX/APQa/FzWv+QrrH/X7c/+jWr9o9T/&#10;AOPC8/64v/6DX4u60u/VdY/6/bn/ANGtX7F4efFif+3P/bj8w43/AIVD1Z+sf7Ov/JCPAR/6g9tx&#10;6/IK9FbPrXyz8H/2s/hj4N+FnhPQtV8QCDULDTILe4h+zSfu5FUKy/drsP8Ahtv4REg/8JL0/wCn&#10;aX/4mvgcZk2ZTxNWUcPO3M/sy7n2eGzPBRow/fR2X2ke8YPrRg+teEf8NufCL/oZf/JaX/4mj/ht&#10;z4Rf9DL/AOS0v/xNcf8AYuZ/9A8//AZG39qYD/n/AB/8CR7vg+tGD614R/w258Iv+hl/8lpf/iaP&#10;+G3PhF/0Mv8A5LS//E0f2Lmf/QPP/wABkH9qYD/n/H/wJHu+D60YPrXhH/Dbnwi/6GX/AMlpf/ia&#10;P+G3PhF/0Mv/AJLS/wDxNH9i5n/0Dz/8BkH9qYD/AJ/x/wDAke74PrRg+teEf8NufCL/AKGX/wAl&#10;pf8A4mj/AIbc+EX/AEMv/ktL/wDE0f2Lmf8A0Dz/APAZB/amA/5/x/8AAke74PrRg+teEf8ADbnw&#10;i/6GX/yWl/8AiaP+G3PhF/0Mv/ktL/8AE0f2Lmf/AEDz/wDAZB/amA/5/wAf/Ake74PrRg+teEf8&#10;NufCL/oZf/JaX/4mj/htz4Rf9DL/AOS0v/xNH9i5n/0Dz/8AAZB/amA/5/x/8CR7qwwM9K8Q/bK/&#10;5ID4g/4Bz/wKoD+238Iic/8ACSgf9u0v/wATXmH7SP7UHw7+I/wh1nQ9C1kXuq3QURw+Uyf+hLXr&#10;ZRlGY0cwoTnh5pKcfsy7nBmGY4Opg60IVo81n9pdj42+Hn/I++GP+whB/wChrX7Ir9yvxu+Hv/I/&#10;eGP+wjB/6Gtfsiv3K+s8Qv42G9H+h8twP/Br+q/UXvWD42GfCWsf9ecv/oBrdzwKq6jYxajYz2sw&#10;zFKjRuPZq/JHsfqMHaakfgKw9RR1PSv12X/gn/8ABtemgS/+Bb/40v8AwwB8G/8AoASD/t4b/Gvi&#10;f7Er/wAyP6jXilk3/Pqp90f/AJI/InAowK/Xb/hgD4N/9C/L/wCBDf40f8MAfBv/AKF+X/wIb/Gp&#10;/sSv/Miv+Ip5N/z6qfdH/wCSPyJwKMCv12/4YA+Df/Qvy/8AgQ3+NH/DAHwb/wChfl/8CG/xo/sS&#10;v/Mg/wCIp5N/z6qfdH/5I/Ioj5uBgfWjGDk1+uKfsC/Btsf8SCTB/wCnh/8AGvj79oX9jHxbYfFT&#10;Urb4e+CbqXwskcX2dxMjLv8A4vvNurGvlOIoLm+L0PYyrxBybNK3sY3p6XvPljH/ANKPk7Hv+lGP&#10;f9K9m/4Y4+Mf/Qj3/wD39i/+Ko/4Y4+Mf/Qj3/8A39i/+Krz/qmI/wCfb+4+u/1gyn/oLp/+Bx/+&#10;SPGmAB9aQewr7s/ZR/YiOrf28vxV8G3VmsZUWcstxt/3sbWr6HP7Afwbxn/hH5OOv+kNXo0cor1Y&#10;c7931Picw8Rsny/Eyw9pT5esOWUfv5j8jMCjAr9dv+GAPg3/ANC/L/4EN/jR/wAMAfBv/oX5f/Ah&#10;v8a1/sSv/Mjz/wDiKeTf8+qn3R/+SPyJwKMCv12/4YA+Df8A0L8v/gQ3+NH/AAwB8G/+hfl/8CG/&#10;xo/sSv8AzIP+Ip5N/wA+qn3R/wDkj8ilbA6V7T+xtx+0f4N/6+utfoUP2A/g2Sf+Kfl/8CGrZ8Gf&#10;sbfC34f+JrLX9G0aS31SybzIJjcO2DW9HJ69OrGfMtGeXmfiVlOMwVbDwp1LzhKK0j1X+I95ooor&#10;7I/msKKKKACiiigAooooAKKKKACiiigAooooAKKKKACiiigAooooAKKKKACiiigAooooAKKKKACi&#10;iigAooooAh4UHsK8lfxT4/HxtOjLo4/4Q3yc/bvLH3v96vWt+7I618/6t+1xpOm6ne2f/CM63K1t&#10;IYzKIFxx/wACrxcwxOHw6putW5Nen2rfZPXy3DV67qewoqrp1+zfqL8QfHfxg0nxdqNnoPhWK60a&#10;IL9nuimTJ61z5+J3x5I/5Ey3/wC+DWyv7Zujd/CXiAn/AK91/wAaB+2bov8A0KXiD/wHX/GvlqmK&#10;wU5yl/aEo36f1E+npYTGwpxh/Z0ZW66//JGr8K/GnxV1rxhHZ+K/DkWm6KIGJuQnO/5dte4FsHjq&#10;e1eQfDf9o3T/AIk+KItEttA1WwmkhaXzbuPamF/GvYDhhwck19XlU6U6F6VZ1VfdnzGawq08RarR&#10;VJ22X59SaiiivYPICiiigAooooA+Pof+T9P+2H/ttX16elfIUP8Ayfp/2w/9tq+vT0r5vJtsV/18&#10;mfQ5vvh/+vcSSiiivpD54KKKKACiiigAooooAKKKKACiiigAooooAKKKKACiiigAooooAKKKKAOY&#10;+Ic5tvB+oyJo/wDbp2f8eA/5a+1WvBsvneFtMf8As7+yD5K/6Af+WH+zUPji3vrjwreRaZqMWkXZ&#10;T93dyj5I6seFILmLw5p0d5eR6jdpCokuovuyv/eFc2vtvkb6ey+Zt0UUV0mAUUUUANA4NHQe9KOK&#10;yfEGqf2fZ/uz++k4j+tTJ2RSXMzL1nxPIs0tvaAZA/1tc3I0sv7yT99LSUuc1485yqSPXhCNNCUU&#10;UUjQKKKKAF5zRjPSjtXF+NvGF9pt9Do+jw+dqEqfvJfvvHWM5qmuc0hCU5ckDptW1qx0GDzNQm8n&#10;/pl/HXB6h8QtT8Qz/Y/D9nND/wBNf46k0n4Z3OpT/bPEF7N5v/PL7713mn6bbaTB9ns4YYYqw/e1&#10;f7sf/Jjp/c0v70v/ACU87h+F+r6j+81TU/J/7a763tN+FukWf/Hx5t5/45XYZ9qMZ7VUaFKP2SZY&#10;mrL7RV0/S7HS/wDjzsoof/Q6s9aOtFbnL8QUUUVoIKKKKACiiigAooooAKKKKAFrq/CNh5UBu3+9&#10;LzXLW9v9tnht4/8AlrXotvbi2gijTogxXRhocz5zkxM+VchYooor0zzQooooAKKKKACiiigAoooo&#10;AKKKKACiiigAooooAKKKKACiiigAooooAKKKKACiiigAooooAKKKKACiiigAr84PAl5F4f8A+CvH&#10;i20u/wDXanp3+j/9+N3/AKCtfo/Xwb+3t+zr8QZPiZ4T+OXweg+1+MPDwWK806CPMtym75W/2vl+&#10;Ur/doA+1vFl/b6V4V1m7uZRDbRWcsjyydhtavgb/AII16Dc23w5+ImryD/RL7XP9H/4Cu1q5H4i/&#10;tUftAftQ+Dp/hb4c+Dd34Y1DXI/sOq6rd7vKjjb5ZGXcq7R/tV9xfsrfACx/Zq+C2i+B7OY3ktsD&#10;NeXRH+tuX+aRlz/Du6UAew15v8b/AI8+DP2ePBkviXxpqY06w3eXFGo3zXD/AN1F/iavM/gD8cfi&#10;d8QfjB468O+MPA0vh/w1pjt/ZWq+Ww+0/Ptx/wB8/NXxP+3Hb/F34rftQwST/C7VvGPw68KzqNP0&#10;rymS2vX+8zP/AHtzfL/u0Aa2neAPid/wVE+KVn4r8UW934N+BWmTeZp1hL8j3if7H9+Ru8nQDgV+&#10;n/hnw5png/w7p2h6RZx2WlWEK21tbRfcjReFAr86bD9tb9pjSbOGzsP2dZbK0tk8uO1iidEiRfuq&#10;tfUf7IHxm+JHxl0LxBc/EjwLL4Gu7K6SKzhlDfvU2KWb5v8AaoA8b/4K4qD8FfCe7p/wkVt/6FX1&#10;R4V+E/gefwro8kvgzw9LJJZQHJ0mD/nmv+xXyx/wVx/5Ir4S/wCxitf/AEKvtXwd/wAipo3/AF5Q&#10;f+i1oAj0HwdofhYS/wBi6Lp2j+acyf2faxw+Z/vbVGa3KKKACiiigAooooAKKKKACiiigAooooAK&#10;KKKACiiigAooooAKKKKACiiigDnLzQL6fxhY6smpmKwt7Z4pLAD5JHb+KujoooAKKKKACiiigAoo&#10;ooAKKKKACiiigAooooAKKKKACiiigAooooA5Hx3dx282hB9Sl07zL1cCKNn83/Y+WuurmvFl3cwT&#10;6OLb7JiS6USfa/7n+x/tV0tABRRRQAUUUUAFFFFABRRRQAUUUUAMr5G/aAvI7r9p/QbNP9dH4U1A&#10;/wDfSHbX1yK+Mvj9qMej/ta6bqEv+qi8Lz/+zV5+Nly0o+qPreGKftMbU/69z/8ASTtP2G/ENjZf&#10;s/eErG9lis7+5muY7e2lk2vJtf5torxf9l3UZNf+PV7HJDiS28Ra5eyf3PngjjVv/HaqfsneK477&#10;x74B8HSWeLvw+9/cfa/+eiTruo/4J8wyav8AHX4sX8580W08/l/8CuZF/wDQVrfEYWWEoYLn/wCX&#10;sFL8fd/8liepCtDEYrP5r/lzOUf/AALmhL/yaZxUMgb9qnwh/wA9f7Zf/wBAavQPizLHL+2V4lkM&#10;3kTRaHLH5P8ABInkL83+9XDrbW2m/tKaTdz8k6taSCX/AJ57kk+Wuv8AipYS337Y+u3kc/8Ay4SW&#10;Plf9sI2r1sTGE809/wCzP/2+cjnw9b2GVqUPtYXl++nTI7MXF94G0uzMP+i23hi5kkl/j+a2Zf8A&#10;2avS/jPJEg+BMH/LU24Mf/AY4a4L4W6bc+Jp9d0uSbybWy8JCL/gbRbd3/j1VdS8XXPxBsfCYji8&#10;n/hEYbqykuvM3vJt+z/vK93A8sOKa/P9pz/9IPi81h7bg/DTh8NNQv8A9vScj1LRL97H9vvxLFH0&#10;udLtIpP+/CtXuPwLvYdR8CCW31ubX4/ttxi+mjZGP7w/Jhv7v3fwrw7Q7jz/ANtTxDI/b7JGP/AR&#10;a0/hv8Z/GN38erLwTqMuh/2XLBdXMn9kRfJ8rfL8/wDe9a+RyvCVcYq/svsc8n6I9rievTw31Ln+&#10;1TpR+fKfUY4zXxv+2fBHda7rNtJ/qpPDDx/+TdvX2QT+8FfFP7V9xLc/EbxdbyHz4rfwxF5Ef9zd&#10;dRbv5VzYp8sU/M7OGFfHryX6xPef2UUFv8ENAt16RPPF/wB8ytXr4ryD9lOaO4+COjSRnzR51zz/&#10;ANt3r18V9HnH/Ixr/wCOX5n59lX/ACL8P/hj+R8qeH/+UgOvf9i6n/oVfVdfL2mQRRft530if62X&#10;w7iT/gLV9Q11507zw/8A16gLLvhrf45D6KKK+ePXG0jEAc0A5Ga8a/aJ8X3PhhPBdvaajLpsuoeI&#10;rO3doukqeYN0Tf7y1nUlyLmOjDUJYqrGlDqe0UUUVoc4zGa8X/asGPAWjf8AYesf/Rlet6fqVtqk&#10;HnWk8c8e5k8yM7gGrxv9ru7Fh8NNMuH/AOWet2J/8i162VRf1+jH+8eVmMl9SqT8j2+D/Ux/7oqW&#10;obZt0EX+5U1eSeqFFFFADOO9cot1EfiHLB/acpk+xL/oGxtn3vv+lQfFvVrjRPhl4s1GzlMFzaaV&#10;dTxSx/ejdYmKsPyrF+E+t6lrOjeGri7u7S7FxokNxJLJ/wAfMkzH5m/3anm97lNvYv2Ptul7fhc9&#10;KdNy4pFcOFYH1rA8f3n9n+B9euPN8nyrKZ/M9PlNc38AL651L4NeDbi7nknupdOjeSWX7znHU0uf&#10;3+Ur6u/YPEefL+DZ22tt/wASW+/64P8A+g18V/sw6hLa6TrNvH/y18MTS/8AfIbbX1Z8TPGdl4Z0&#10;37A84i1PU7W7+xRf89Hji3NXy3+yvD/xI4bz/lrL4dn8yvUwS5frHP1pO3/gcf8AIKnvYKlKPTE0&#10;v/TdX/5I73/gn4279mmy/wCv27/9DavPv2edcvNJk8G2NpdSxR6j411WOeOIfLIirM3zf98V6R+w&#10;U+74CTJ/zz1S+H/kVq8D+FOryf2r4CSD9z9m+IWoxeZ/z03RTf418epctLD+n/yJ+qzoe1xmawf8&#10;/wD7bVP0Xooor3z8iOJ+Ll6LH4XeKbhuiadOf/HDXzB4LshafsGeMrdPO/5BdzL+++/80e6vpL47&#10;yCP4OeL5R206X+VfJWufESLwl+xT4jSS0Mv21I9Jjx3eSBV3V7s5W4exM+nOvy/4JGV0pVuJMFCH&#10;xSen/gUX+h6v+wx4mtrX9lzRbvUJo7O1s5ZYXmkfag+dQvP/AAIV0nwt1If8NO/F/TtuQU0+58z/&#10;ALdo1r5q+FmsSJ/wTt1SKOI+dJqklvH5X+zKkn/stezfs/eIBqf7TXj3zP8Aj6uvD2k3P/kCOvmq&#10;eGay3CYvm+KTj/4DD/7Y+5zCaeeZ1hOX4Yyl/wCVojf2u5JIvix8D/L/AOg4c/8AfNfTmo3S2Njc&#10;TKuSkZfr6Cvkj9rLxZY3n7Rfwc8NR+Z/atrqS3smPueW3y19a68AdD1E9SLeT/0Gvq8dKLwGC/wz&#10;/wDS5H5rQo1IYmvCUeVy5ZL5rRnw78M/2ltc+Ov7Qfw8sNZ0ix06G2ub65t5LTdv+WKSPa2Sf71b&#10;f7P3iXSPBH7RXxS1DUL391q97BbR/wAX75pZFVf/AB2vnH9kzU7a8/aj8BW8f+ttrnUfM/4FFIy1&#10;1vh25is/ilfPJ+5/4qiP/XfJ925mr4nK4LMMwhSls6k//JYH7zxNhY5JleK9jHl5cPS0/wAVb3j7&#10;Z/a3lMP7Nvj506jTZK8u+FeoHT/iF8D7c+aYrnwbNHj+Av8AI26vQf2yrjZ+zP44aOTG+wwD/wAC&#10;FeQeBtXjb4k/s7SWcsU8Uvhq4jkki+b+Fa+gymPtMwqQ/wCnU/8A0mR+X5hzQ4coz/6iF+UTZ/a/&#10;muLr4y/Be3WGI2ltrCXEkp++CzKi16/+0t4j/wCER+F15rCazLo0tlKskcsMe9pX2tiLH+1XkH7W&#10;Un/F6vhMf+ohB/6PWvUf2tri4h+AXiwW/wBkHm2jJJ9q/uY/h/2vSvAg7Tr/ANfZPpMRTjOhlMJ7&#10;S/Wqdf8AB/X5/Fvww8N6xdgfab6yjmlA9SK+df2srqKx8fPdyL5n2fS4JMf9vcVe0fsr3K3X7PXg&#10;Z4+2lxR/98jFeUftKtEPiRqPmf8AQuf+3EVTiJc2Gj8isogsPntWHLpFz0/7ePqSwuBe2FpOP+Wk&#10;ayfmtXB1rK8MNu8Paaf+naP/ANAFanrXqLY+FkrSY+iiigR4R+z7di9+Inxe29IteEf/AJCWvdU6&#10;V4D+zX/yP/xl/wCxlP8A6LWvfV+7XrZqrYp+kP8A0iJ5uX/wPnL/ANKYvSkYjGTQW+XJrK8R+ItO&#10;8KaNd6pq13FZ6faxmWe4mOEjT1NeVsekk5vljuax4GKOtUtO1K21ixgu7SVZ7S4RZY5Y+VdW6Gru&#10;MUCaaY6iiikMKKKgujtt5f8AcagDzr4LePtQ+IGn+JZdQihX+zdbvNPg8nukUjKuf9qvRyByRXz5&#10;+xbefbvhzr13t8rzfEWoSeX6fvWr6FHA9q9HNKKw2Mq0Y6KLOHBVHWw1OfdD6KKK847gooooAKKK&#10;KACiiigAooooAKKKKACuC+NHg3w18RfhjrvhjxdPFBomrwNZSTTFV8t2+VWXdxu3YIrva+Wf+Cj/&#10;AMNfFXxU/Zh1jSvCZzqlvdQXptvtCwm4SNtzKrMR83oO9AHyNof7N37XH7H17e2Xwp1iHxb4F8wX&#10;MUXmxOkm7/pjJ8y++3g1P4j+H37cX7UNiNA8STxeDPC106R3g3xW/wAmfvfL87/7qtzX0z+xj+1l&#10;8J9T+BPhPQB4stNF1fR7FbG70vV7nbcRPH8rfM33l9Gr3r/hoP4af9Dzof8A4HJ/jQBz/wCyz+zh&#10;of7MHwssvCOkS/a7r/XX+oMMPczn7zey+ley1znhPxz4e8d288/h/WbTWobaTypJbSVZFR/Tiujo&#10;AK8G/bQ+BV5+0T+z54g8J6WYota+W608y9DNH8yrn+HdXvNFAH5t/D3/AIKX33wj8BWfgj4h/DTx&#10;MPiLpEKadHaQW2xL6RflXb8vy9vXNehfsL/CPxh4Vf4lfHL4jaCLLxh4vka+g0vymS5t4F3MyNu+&#10;7u+TC/7NfaFxoem3k4nnsrWeb/npNErNWjtoA+fPgF8crb9sP4c+LF1DwPq/g7T/ADH0i4tNX+/c&#10;I8XzMnyjj5ttfGvwP+O/iT/gnRqniT4a/EbwTq954KGoy3Oja9p8TOhRvuru6Mrf+O1+o0FpFaqR&#10;DDHGPSMbf5VDf6XZanDsu7KG9j9Jo1f/ANCoA/Nz4S3Pjf8AbE/assfjfr3hPUPDfw28D2skujWt&#10;1F89w6ruXb03M3Vv4R8tfOerfG8fE79pjUvif8Uvhd4x8ZaJazf8U94fhi2W1sit+781GU7v7x24&#10;y3XNftpDaw2tsIY4Y4oh/wAswPlqL+yLL/nyh/79rQB8DWv/AAVdii8i3j+BHjKGHKxx52qkf8P9&#10;yvWv+ChXjW+s/wBj7xBJpmm3c93rkEVrHDDGzvH5v+7X0/8A2RZf8+UP/ftammtYrmLy5Io5Yj2N&#10;AHjf7GvgiH4e/sz+ANHjsxYzLp0ctxEfv+cw3Nu/2q9spioI12pxT6APhf4gWltf/wDBUzwbb3kM&#10;V5EfB8v7maJXX/Wf7VfZq+DvD6nf/Y2nf+Asf+FfHPjT/lKv4N/7FCX/ANDr7hoAKKKKACiiigAo&#10;oooAiznvmnAjtx7Ui5HXg1zXiD4h+HPC94trq+s2enXTp5giuZVRttJtRKhTnUfLCN35HS7qN1cX&#10;/wALq8Cf9DZpf/gQtH/C6vAn/Q2aX/4ELUe0h3Oj6nif+fb+5nakjHr7U3OO+K5rw/8AEbw14pvD&#10;aaTrtjqF1s3+TazK7Y9a6Z8npyatNSOedOdN8so2fmSUUUUyQooooAKKKKACiiigClqP/Hjd/wDX&#10;J/8A0Gvxf1f/AJCmp/8AX7df+jWr9oNR/wCPG7/65P8A+g1+L2uf8hXWP+v65/8ARrV+xeHvxYn/&#10;ALc/9uPy/jj+FQ9Wdfp3wV+IGsaZZ6hp/hTVbywuUWW3mhi+SRG+61WF+AfxKDZ/4QjVc/8AXtX6&#10;V/s6uf8AhRXgTHP/ABJ7X8P3a16PnPAGRXLiePcbRrVKSow0bX2unzNaPBmEq0oz9pLVeR+Rv/Cg&#10;viV/0JGrf+A9H/CgviV/0JGrf+A9frnk+lGT6Vh/xEDHf8+Yfj/mX/qThP8An5L8D8jP+FBfEr/o&#10;SNW/8B6P+FBfEr/oSNW/8B6/XPJ9KMn0o/4iBjv+fMPx/wAw/wBScJ/z8l+B+Rn/AAoL4lf9CRq3&#10;/gPR/wAKC+JX/Qkat/4D1+ueT6UZPpR/xEDHf8+Yfj/mH+pOE/5+S/A/Iz/hQXxK/wChI1b/AMB6&#10;P+FBfEr/AKEjVv8AwHr9c8n0oyfSj/iIGO/58w/H/MP9ScJ/z8l+B+Rn/CgviV/0JGrf+A9H/Cgv&#10;iV/0JGrf+A9frnk+lGT6Uf8AEQMd/wA+Yfj/AJh/qThP+fkvwPyM/wCFBfEr/oSNW/8AAej/AIUF&#10;8Sv+hI1b/wAB6/XPJ9KMn0o/4iBjv+fMPx/zD/UnCf8APyX4H5Gn4CfEooF/4QjVuO32aqGtfB/x&#10;t4Z0ua/1jw3qGmafF/rLqaPalfsADwR1HrXh/wC2O+34BeIB2Gzn/gVduA45xeKxVPDSowXO1H7X&#10;X5nLi+EMLh8POtGo/dTfQ/OD4ef8j74Y/wCwjB/6GtfsiOgr8bvh7/yPvhj/ALCMH/oS1+yI6Co8&#10;Qv42G9JfoXwP/Br+sf1H0UUV+SH6eFFFFABRRRQAUUUUAFFFFABRRRQAUUUUAFFFFABRRRQAUUUU&#10;AFFFFABRRRQAUUUUAFFFFABRRRQAUUUUAFFFFABRRRQAUUUUAFFFFABRRRQAUUUUAFFFFABRRRQA&#10;UUUUAFFFFACcVRfSrJzua0hz7xrV7iqrahbKdrTRfjIKh2+0NX+yRf2RYf8APnbf9+hR/ZFh/wA+&#10;dt/36FP/ALRtP+fyL/vsUf2jaf8AP5F/32Kn3PIr3vMINNtrWTfFDFE/rHGFNXOB1qrFe20/yxzR&#10;y/R81a4PWqXL9kl3+0LRRRViCiiigAooooA+Pof+T9P+2H/ttX16elfIUP8Ayfp/2w/9tq+vT0r5&#10;vJtsV/18mfQ5vvh/+vcSSiiivpD54KKKKACiiigAooooAiDow4OaeOlcLcarJZ61NOnPz/6quv03&#10;UY9Tg8yM8VhCpGbNp05QRdooqC5uYrSAySHEYrcxKmsapHpNqZHI3/wD1NZvhjV5L0ywXH+uH7yu&#10;b1HUZNSvfPfgf8sqZBcSWk0NwnMsdee8R7/keksP7n949KAxSEc1XsbyO9t454/uyDirJOK9A8zY&#10;WiiigYUUUUAFFFFAHHfFL+yB4I1P+3PMOl+X+/8AJ+9irngH+zj4P0n+yvMGn/Zk+z+b9/Zj5c1J&#10;43n1KDwxeyaPZRalfiP93bTfck9qm8KS30/hzT31S0isdQMKme2hOUjfH3RXJb9/8u36nTf9x8+/&#10;6G3RRRXWcwUUUUARsQi7q4DWdR/tO+8wf6qL/V10HivU/s8H2SP/AF0v/oPeuRrz8TPm9w9DDQ5V&#10;zi0UUVyHaFFFFABRRRQBU1fU4tD0qbULj/VRJ/4/XM/DfS5fIvfEF5/x93z/ALv/AKZpVPxlJL4r&#10;8VWXhu3/ANVF+9va7xI4ooPLj/1UaeVHXKvfn/dj/wClHXL3KX96X/pItFFFdRyBRRRQAUUUUAFF&#10;FFABRRRQAUUUUAFFFFACk9aFXd+7j/11Cru/dx/62uv0Dw+tiv2ifDXJH/fFaU6bmzOrVjTiHh/Q&#10;PsA+0T4NyR/3xW9mk7UvavUhBQjyo8ic5Tdx1FFFWSFFFFABRRRQAUUUUAFFFFABRRRQAUUUUAFF&#10;FFABRRRQAUUUUAFFFFABRRRQAUUUUAFFFcL4i+N3w+8I6pNpmueOfD2kahEP3lpeanDDMn/AGbNA&#10;HdUV5p/w0r8KP+il+E//AAc2/wD8XXQeEfif4R+IEs8fhnxPpGvy23+tj02+juPL/wB7YxoA6uii&#10;igAooooAjEaJ0FSUUUAFFFFABRRRQB8Jf8Fcf+SK+Ev+xitf/Qq+1fB3/IqaN/15Qf8Aota+Kv8A&#10;grj/AMkV8Jf9jFa/+hV9q+Dv+RU0b/ryg/8ARa0AbFFFFABRRRQAUUUUAQdVPHNfP3x9/aXm+DPx&#10;E8J+Go9E/tKPWx/rvN2eX+8VP/Zq+g+jE18Ift0j/jIT4WZ9V/8AR8dfXcJYDDZlmaw+KjzQ5Zu3&#10;pFtHiZxXqYbCOrSlZ3X5n3dnfx69qRht98dq4v4u/EeP4T+ANT8US2M2pR2KZ+yw/K8n514Jd/t5&#10;6PJoejnR/C2oa34jv42kOjWZWV7ZP4S+P5CvKwWSZhmNL22Fpc0b8t9N7XOuvj8NhZ8laVnY+riu&#10;MAjp3rzf4+fFS9+EHw5vPEun6LNrs0EkcYtID8x3Ntz+teQ/Cz9uTTPFvi+38MeJ9AuvCl/cv5cU&#10;sxym/sjg/MrV7B8efi7b/BP4c3vim50yXV4baSKP7JCVU/M23+KutZPjMvzGhhcZhuaU3G0b6T12&#10;Ul+hlHHYfFYedajU0XXt8jS+FXjuTx38M9F8UX9mdJe+tvtElrKeYfmbr+VZ3wo+OPhn4032vx+G&#10;ZpL210eaOGW72YikZ13fKa4bxd+0rFp37Puj+PY/CmoXsOtp5X2C1277fduXc/8As/LXyx+xn8bF&#10;+EtxqWif8Izf6ydd1CD/AEq0PyW3/LP5/wD0Kvew3C9TG4HHYuFFxnCfLGN1Za++v+3UebWzelhs&#10;RQw8paSWrt5af+BH1p8R/wBoTUfA3xn8N+Crfw1PqVrqir5moRZ2xZr3JjhRk4/CvD/iP+0lZfD7&#10;4weGfAkugTXs2rqvl3/mqEj3fXmu++J/xQ0D4ReF5tf1648i0j+REjG55WPRVr5zF4GpKGEhSwvK&#10;5x0s+b2mu9uh6VGvBOrKVS6i9enKdr26U1Rtye1fGk/7fGr6tCt3oHw11W50td2+6ly6D/gaDFeo&#10;fAP9rbw38ctXn0lLGfQtajj8yO0u3V/tCfxMjLx8v93rXRi+F82weHliKtH3I72afL/iSehnRzfB&#10;V6saUKmstvM734u/GXw18GNEi1LxHd+UJn8u3toxuluH/uoK6aTXR/wjH9sJCSDa/aUi/i+5u218&#10;Ffty/F8eMfFH/CJf2Dd2n/CPagP9Pm/1Vxx/DX0l+z/+0QPib4W1ov4Z1DR4/D9nFk3X/LwPLP3f&#10;++a9PGcM1cLk2GzFQbcm3LVWs+Xkt/iucmHzanXx1XCc3w7fqaP7Mnx51L48aFrN/qPh2bw5JYXK&#10;28cU2cyhl3buRXtQOMnGPxrxj9mj9oO3/aE0XWb+10GbQBptwtv5U0qvv3Lu3fLWT8cf2vvCvwZ1&#10;M6JHBP4i8R/KJLCwPMW77u5umf8AZ615mMynF4jNqmCwuF5J/wDPtPm5dF9o7qWLo0cJGrVrcy79&#10;z3wHcOOPelwE/Gvj7S/2/Do+qw23jPwHq2hWty/7u68s8D+9sI3N/wABr6n8O+KNN8V+HYNZ0e9j&#10;vbC5TzI5ouQRXBmGS4/K1GeLp2Utno4/etDXDZhhsXzKjK7XTqbnQ0Y/OvlK2/b38PRQeIzqehXd&#10;ld6Zcta2lpHKskt8+7btTj5T/vVhJ/wUFm0fWYY/E3w81XQtPuTmKaYhZQn97YR83/Aa9OHCOdTb&#10;Sw7081r193X3vkcrzrAR/wCXh9l9qBgVleHNfsvFeh2Wr6bMJ7C9hWaCUd1bpWpnYM18nJOLcJaN&#10;Hsxaa5iSiiimUFFFFABRRRQAUUUUAFFFFABRRRQAUUUUAcv4wjkkn0fy9Lj1PF6nJk2fZ/8AarqK&#10;5Hx0lq9xoPn/AGv/AI/k8v7J/wCz/wCzXXUAFFFFABRRRQAUUUUAFFFFABRRRQBG1fA/7Tl/ew/t&#10;XEgebaHQfs3/AFzdl3V98HkZr4R/aMtzL+1BLeJ/q7aOzil/4Eq7a8rMP4UfVH3nBnKsfV5/+fc/&#10;0PK/2bZRpX7RWjancjydOtvPEt1/BHtgkb569G/4JuvHfeKfivqEX76K5uDLHL/z0RpZGX/0KuK8&#10;BaiLA3g/5+fGUtl/wOa2mVa7v/gnfcfY/H/xV0cQ+SLJYov++WZP/ZK+uzKHt8Llc+saS+5L/wC3&#10;PKo1PYVuIv71SP8A5PVf/wAgeBfGfxJ/xXEElv51nd3L2NzbzRf8s9rV6p42vJJ/j9rNxJN++igg&#10;l83+OTdBH9+vKfjxoclrffDrVP8AllfO0f8A37nVa3vixrUt/wDEbxzcR/ufssGneX5P+6q/+y1v&#10;UhGrjasIR1jVl/8AJf8Atx0Qp8uU4Ctze7PDRv8A+Sw/9KgfQfwTsbG++Nfj7T4yBFH4Us4pIov+&#10;We5A1eE/AFNx+Ltx5/8AoliVijl835I90ir/AOPba97/AGdrXzv2nvi6h/5aaJp8f/kCvnv9ncyD&#10;wF+0Hb/8sozbSD/wJauejUcOI4Lu3H73A89UPacGYqP8sMPL72z6CsvEEWn/ALdd9piTZu7l7b9z&#10;/wBMFtPvf99Vxc/i/wD4VZ+0/Z65f+H5dGtba0vPtGlWn75vmZdrJ/vfermPjF4vvvBH7eZ1TTPK&#10;+1edp9t+++5skiVW/wDHWqh8ULex0vxjNqH2278r7dPYxy6j8j/M0bbf++ulb5NQnhMPjMR3pVrf&#10;4kl/mY59KjmOY5RhJx64eL9JSlE/SzTNTi1bTLO/j/1VzCsseeuGXNfJn7SlrCnjDx/dj/Wx6HZR&#10;/wDADcxGvY/GvjyT4e/CzwvJbTQx6hdLZ20cU38e5VBryP8AaJAk8VeN9/STSdM/9K4a+WxtGUcP&#10;CrP4ZN/+So7+HKiWaTpR+yo/+lxPUP2VozZeB9R0vyfIhtNRnKD/AK6N5n/s1e07fmz+VeSfAKWI&#10;P4yijOBHq7Axf3PkWvQdV8UabpWo2OnXV5FDfX+/7PE3Bk2jmvoM05quNqzhHfX8Ln5/ljSwVLnl&#10;0/4B83eGLye+/bj1N7kfvE0iSGP/AHFavqiZioGBk9q+DP2UdRvr79oPUdT1S7luJc6nGJZvmbYs&#10;n3a99+GXxJ/4TP8AaI8cWcGoSXGlW+n2slpDlgnRdzbf96ts4rKosLVhH3ZU4fr/AJHr4HLKlKrj&#10;cPOS5qMpt+aU1H/249920bap3+pWulQefeXcVnFu2eZNIEX9auK26vCswuRiMfMPWvnj9rk4vvhM&#10;f+pttP8A0albngL4nXL/ABu+Jfh3V9QH2HTUt7q0EgCJbw7W3VyX7W+qxXVh8KdSsZYrmGTxPZyx&#10;yA5WTLrtNPM8JUwsOWfaMvvtI9XhytDEY+HJ/fj9ykj6YdQy7a4KD4pQyfGO48CfY5fNi01NR+1f&#10;wYZsba70ANuP0r590+WKT9tLWEjlDSJ4biLj+589YVZOPL6iwFCFeNdz+zByXroX/wBky/8At3hX&#10;xPJnbEPEF5HGnp89Vv21LqK1+ElkJOsut2MafXzaT9jdt3gnxMf+phvP/Q6q/ty8/CXRv+xi0/8A&#10;9G191SS/1jjD++j4Sa/4Rpf4GfQ1t/x7xf7i1K1RW3/HvF/uLUrV8Yz6hDqKKKAOF+NaZ+D3jj/s&#10;C3n/AKJavAP2J/i1beOdH0bQo7K1jl0jQoo5Lnzd828u3y19AfGo/wDFovGo/wCoPd/+iWr4W/4J&#10;sceNr7p/x6P1+996tcLSVWvPm+zTlL8Ynt1PdyKVT/p/Tj/4FCofevxTGfhz4m/7B8//AKLaub/Z&#10;pm8/4B+B39dOjrW+NOof2V8J/F135Xm+Vpk5x/wA1ifsvnP7P3gX/sHL/Nq4L/v7eX6hGH/CRKf/&#10;AE8j/wCkSOD/AGotSfTPG/w5IHm5j1OM+26BV3V5P+zxqX9jeADeR/vpYvDtz+6/4EtdZ+2rqkkH&#10;jX4coIQbW3nlMsw/5Z+Z+7Xd/s15D4E8TReFfBHhm4uLOWaK+0ufTf7n3pV+b5vvLX2vsHKhT5Pi&#10;lh6v/ktW58/h60Y4eXN8McZRv/29SnE7n9kfxneeFdK8P+G4JQdP1e11PU5Mxf8ALZWb+P8Au15h&#10;8DruS9vfA7PxLJ4/vJJP+/U1W/hLrv2Txxd6XZ+d5uh6RfReb/B+9+7srS8HWVtonjL4Z2cU/wC7&#10;j8Q20kn++1pIzf8AfVfBY+jGlRwPJ1pxk/nN/wCR+x5dUdTG51z/APP12+VK/wD7efUH7RPxP1L4&#10;Z658NGtLkQWWp66tlfgx798LDp7V7bJ8xHt1r5P/AG/xcpovgOa05ktdbiuP++WWvfNV+JFrovjH&#10;w34Ye0nlu9YhaRJosbI9q87q6cOqlbEVaMVzcqv+Gp+f5jSo0MrwWJ0Tnzxf/gWn5jfjVHt+FviP&#10;2tv/AGYV8S/tFQxQfsueII44fIi/4SCx/df9sI6+3vjbx8K/Ef8A17f+zLXxp8QfCFz8Q/hJrnhe&#10;C8is5NR8W6fb28su7ZHutof7te7XjKeQ4j1/+RPL4eqRocU4KtP4Yvmf4nLfAmWHU/2fvCfhK8h5&#10;/te81G4h+43l+RJ5bP8A7LfP/wB8V7H+zI4n/ae8WOen/CKaV/6KjrgNQitfgf4oh8O6uDefY9Ig&#10;0X7VF/f+zXTebs/u11P7Js4H7TGvKvQeDtK/9FR1wTlH+x8FRXxQlr/5U/8AkT6ytSlUzvOsdBe5&#10;Vpcyf/b1GX/txF+0jaRT/taeFrs/661Nn5f/AAJxX2Z4pm8jwzqr+lrL/wCgGvjb9ojn9q3SP9/T&#10;v/Qq+vPiKf8AigvEH/XlP/6Aa3qt/wBn0vWp/wClHzmIgv7Rp/3qdH8j8n/2JJJLj9qzwbJL/rJJ&#10;rqQ/9+JK9SigttU8f+INLuIYphc6Rqskf/TOZbuT5v8Ae9K8r/Ygfd+1L4I/3rr/ANESV61o67fj&#10;Fff9gHWf/Slq8HheHssxoR/llP8A9IP2LxIl7fBY2X81Cj/6dkfRf7S62zfsp6fZ3s+Ypba1j/66&#10;Psr58/Z6uZY/Ef7N6R/39Tjl/wDHa+hP2hoY5/gb4It7iHzxLNax+V/z0/d183/s5vHN4n+BJjni&#10;mNhqerW1xEJMvHu27dw/hr6PJ7f2/V/69Vv/AEiR+X4/m/1Ip/8AYRSk/wAYnuX7YtvJP8VfhjJF&#10;92PVLIv/AOBaivWP2uopJ/gF4qWPTYtTP2dz+9k2C3+Vv3v/AAGvHf2sm/4vx4I/3tP/APThHXrv&#10;7XyRt8A/EPmTXUI2LzD19Pn/ANnnmvmo71/6+yevU92GU+v/ALehP2PNUi1P9nXwaYfN2x2nlfve&#10;vymvMv2ldL/tT4k+KYv9T/xRksnm/wC7PFXYfst6lH4H/ZZsL2cm7j0u1nlkMP8Ay02lm+WuK+Jf&#10;iOPxhr2s63BFLDFqfw/luY4pfvx7poqfJKWBp1OlkvnYUKio8R4mMN+aX/pZ9N/Dpt3w+8N/9g23&#10;/wDRa10Z6iub+HH/ACT3w1/2Dbf/ANFrXSHqK9GOyPia/wDFn6sfRRRVGR8//s1f8j98Zf8AsZT/&#10;AOi1r3xBwBXzl+zLeSSfFj44RtLmE6+kkf8A37+avo5eK9rOI8uLa/uw/wDSInmZdLmw/wA5f+lM&#10;QgLwe9eR/tSEN+z346Zxg/2dJn8q6n4o/EnTPhX4di1rVxJ9mkuorXMf8LSNtUn865D9rUmT9mzx&#10;+y/e/suU5/CvnK7Xspx8j6zK6M443DVZR911FZ+jjf8AM6j4HXv9pfB7wfdrF5Il0yBvL9PlFd3/&#10;ABGvM/2aLv7d8A/Ac/8Az00mA/8AjtelHtV0dacfQ5MwXJjK0f70vzHUu72oyPSs3TtasdUuLuC0&#10;u4p5rV/KnjiPMb+hrdJs4Lo0T0zVe9/49Jz/ANM2/lVDxN4m03whodxqmqXAtLC3GXkPQVJcXUV9&#10;ok9xCRLHJbM6e6lc1UYO8ZdLkOS+HqfP/wCws274c+If+w9d/wDodfSgr5k/YBtJLb4MXnmf8tdU&#10;uZf++nr6bFe3n/8AyNMR/iPMyj/caXoc7458V2fgbwbrHiC/3iw0y2e6l8sZbYq7jWjompQ6xpNl&#10;fwcwXMKyxn/ZZdwrgf2mzt+APj0f9Qi4/wDQDXQ/CrUItU+G3hm5h/1cunwEf98Cvm+b95yeR9M6&#10;EfqaxHXmcfwTOwooorY4AooooAKKKKACiiigAooooAK8v/aI+Bml/tC/DSbwdq+pXemWkt1Bci6s&#10;5NkoeNty816hXzr+3hpF3q37NmvG18cj4dfZJYL2TWzLKhjSN9zRp5XzszfdCr1oA8B/4c4fCr/o&#10;P6v/AN/Fo/4c3/Cv/oZdc/7+18s/s2fsy/tN/tIaIfEdp8TNb8M+GpXY2eqatqdz/pm0/eSJW3bf&#10;9rpW38fv2PP2pPgd4Om8TW/xS1bxjpdknm3n9k6ncia3T+9sZtzf8BoA/R79lb9lTw3+yloGtaN4&#10;b1G7vYdTulupDdybmyq7a91r8cPhZ8K/2i9Z+EsPxX+Ffxwl8cRWq+bLooup3uY3X5pInim+Vm/2&#10;f4u1fe/7DH7Vh/ak+F095q1qNO8XaNP9i1a1H9/+GUL/AA7v7vYq1AH0xRRRQAUUUUAFFFFABRRR&#10;QAUUUUAFFFFAHw940/5Sr+Df+xQl/wDQ6+4a+HvGn/KVfwb/ANihL/6HX3DQAUUUUAFFFFABRRRQ&#10;BAEG4EHpX5lf8FLrC9ufjNowt4Jpf+JQv+qjZ/8Alo3pX6bggkcYHrms2/8AD2mapKJbvT7a6kA4&#10;kliVm/lXFjMP9ap+y5rH03Ded/6v5hHHez57Jq225+DF3aXtn/r4Zof+uu5Kdb2l1dgCCGWU+kW5&#10;6+4/+Cn+mWOl33gZLSzhtfkn/wBTGqfxCue/4Jmafa6l8TfE8d3ZRXMX9l/8tU3/APLVa+IlgrYv&#10;6rzfM/qWnxOp8Oyz/wBj0+Dm/vcvxcpU/wCCbtjc2vxzvHnhmhxp0v8ArY2Ffp+eT157e1Zun+Ht&#10;L0qYy2mn21rIR/rIolWtNjjqMj619tg8N9Vp+y5rn8ucS55/rDj/AK97Pk0Ubb7EtFFFdx8uFFFF&#10;ABRRRQAUUUUAU9T/AOPC8/64v/6DX4ua1/yFdY/6/bn/ANGtX7R6n/x4Xn/XF/8A0Gvxc1r/AJCu&#10;sf8AX7c/+jWr9i8PPixP/bn/ALcfmHG/8Kh6s/WT9nT/AJIR4C/7A9t/6AK9HHSvOP2dP+SEeAv+&#10;wPbf+gCvRx0r8qzD/e6v+J/mfomF/gU/RfkSUUUVxHWFFFFABRRRQAUUUUAFFFFABRRRQBGe9eIf&#10;tl/8kA1//gH/AKFXt5714h+2X/yQDX/+Af8AoVexk3/Iyw/+OP5nmZl/uNb/AAS/I/N74ef8j74Y&#10;/wCwhB/6Etfsiv3K/G74ef8AI++GP+whB/6Etfsiv3K/QvEL+NhvR/ofC8D/AMGv6r9R9FFFfkp+&#10;mhRRRQAUUUUAFFFFABRRRQAUUUUAFFFFABRRRQAUUUUAFFFFABRRRQAUUUUAFFFFABRRRQAUUUUA&#10;FFFFABRRRQAUUUUAFFFFABRRRQAUUUUAFFFFABRRRQAUUUUAFFFFABRRRQBC43pjGM18663+yVca&#10;zrl7qH/Cc6tCLmZpfKHSPPp81fRpJx71E7ODxXnYvLsNmCjDERvY7sHmOJy+Up4eXLf0/U+H9Q+D&#10;V7P8U4PBGgeJtQ1K6t08y/u5pWRLNP8Avr5mr0uT9ji4UEp4/wBX49v/ALKsjxB4guv2fPjjrOta&#10;pps154b10Jm6U/6o/X/2WvRZP2tfhtHAZRqku89Y/s0vP/jtfn2DweSwnVhjrQmpvRyasunL7x+g&#10;4zGZ3KNGeBvOEoLVRUrv7V/d9088/Z58KSeE/i/qOk6/qV3D4isoH8i181nt7uBtv71d1fV+c8el&#10;fLXwv1m8+NP7QbeN7PTJbHQNOsjbRyzf8tSfu/57V9R4GOT1719Rw8qccJKFH4OaVn/Mu58vxDKo&#10;8TF1vj5Y8y/lfYlooor6o+YCiiigAooooA+Pof8Ak/T/ALYf+21fXp6V8hQ/8n6f9sP/AG2r69PS&#10;vm8m2xX/AF8mfQ5vvh/+vcSSiiivpD54KKKKACiiigBoHBqOd/Kgkf0WpRxWbr0/kaXPJ6JUSfKr&#10;lJXZwTN5s80n+3UtneyafMZ4BkH1qJO1OrxuY9yx3mmarFqdv5kf/A/auV8Q6z/adx5cf/HrH/5E&#10;rOjeWL/V0yt51nOPIcsKKhLnCiiisTpNzwrqf2acWkn+qk/1ddmPWvMfuV3eh6kNSshJx5g++K7c&#10;NP7B5+Jh9s1KKKK7jiCiiigAooooA5b4jwJceDtSjk1f+wo9nN+D/qverPgmNIvCumKmonV08lcX&#10;5x+//wBqqfxMmsoPBGpPf6bLrFp5f7y0hHzSCrXgaS3n8IaQ9nZyabbeSvl2so+eNP7prm/5f/I6&#10;fe9h8zoqKKK6TmGnGKhubmOzhLyHimXt9Fp9v5kx4rh9V1eTVZv3n7mL/lnFXPUqRp+ptSpOp6Fa&#10;6uJLy8lmfgSDAqOiivMPXCiiigAooooAXtWf4g1uLw9od5qEn/LJP3f+/wDw1oKu6uB8QN/wmnjG&#10;y0OP/kH2P724rGrPlX942pw9pL3/AIepofDfRZbPSptUvP8AkIam/m/8Arruho27f9X/AKmj60Qh&#10;7OPITOfO+cSiiitjMKKKKACiiigAooooAUGkNKq7v3cf+trfn8JyCyhkj/4+v+WnvTjCUvgM5TjT&#10;+M5+il+5SUjUXHFGM01m2V1HhnRdp+1z/wDbOP8A9mpwhKpIynONOPOWvD+h/YIhNPg3JHP+xW4a&#10;U8UYwM168YqETx5zlOVx1FFFWIKKKKACiiigAooooAKKKKACiiigAooooAKKKKACiiigAooooAKK&#10;KKACiiigAooooAKKKKAPB/23fihq3wa/Zh8c+KNCH/E1trVbe3k7xGV1j3/8B3bq+FP2SP8Agmh4&#10;U/aE+D2m/Eb4jeJtcvdV8Q7rmP7HcqjRpu2/O7q+5uPavvT9sjUfCGn/ALN3jR/HcN1N4aktViuh&#10;ZhWmj3Oqq6buNysytX51/shf8FPNA+Avg3/hAPEej3+s+GtHaWPRtUtI0W48jduVZU6f8CoA+j/+&#10;HNPwP/6Cniz/AMDov/jVe1/sy/sSeBP2UtT1jUPB93q882pxrFP/AGlcpLhF5+Xai14P/wAPmvg/&#10;/wBAHxF/36T/ABr3P9l39t3wP+1fqetad4YstRtJtLhWaUahGq5RjjjBoA+jqKKKACiiigAooooA&#10;KKKKACiiigD4S/4K4/8AJFfCX/YxWv8A6FX2r4O/5FTRv+vKD/0WtfFX/BXH/kivhL/sYrX/ANCr&#10;7V8Hf8ipo3/XlB/6LWgDYooooAKKKKACiiigBlfB/wC3T/ycF8Lvqv8A6Pjr7wr4O/bpX/jIL4X/&#10;APAf/R8dfoHA3/I6j/gqf+kSPnM//wBwl6x/M+hv2wf+TePE3/XJf51xv7B3gXSdD+DFlrkdpC+p&#10;6lNJJJd+X8+zPypu/urXY/th8/s8+Jv+uS/zqn+xP/ybr4eHbMv/AKFWdOpOHCU4RlvW1/8AADNw&#10;Us6jzdKf/tx4r/wUB0Gzs/FHgHVoIfJvpbnynmiO0kbhXov7bjyS/ss3DuP3vmWZ/wDHlrjP+ChQ&#10;zefD7/r/AP8A2auy/bY/5NSn/wC3P/0Ja+ly6TnDIOb/AJ+P/wBLiefXjy1cw/wr/wBJOu/Zwijk&#10;/ZR8JiSPzv8AiUScfjJXiP8AwTSgin8O+OjJFFJ/ptvyP+uZr3L9msf8Yp+E/X+x5P5yV85/8E8P&#10;HWgeErLxbpmralBp1/e3tubeKb5DJ8pXj/gVc7jOpl+expxbftYbf9fJG/PCGIwHN/JL/wBJia37&#10;S5z+2h8Nc/3Iv/Qmr2v9qH4YeA/H2gaVf+PdeutA03SZvMilhuFjSRm+Xaysp3V4r+0od/7ZXw1y&#10;c/JHk/8AAmqp+3hIT8UvAEHifzh4H5837L9/O795+O2u2hhKuLq5PTo1XTaoyd4/Fo5aR/vM4qlZ&#10;UFjZzjze9HR/D8zv4v24PhB4Q02DRNDhv5rS2Tyo4bSxPlV4R8H/ABjY+O/22tO8QaZo50K1vXl2&#10;WB+Ux/ulVm+6Pvfer6R0rxf+zv8ADvw5Dqunt4etLWKPzI5YoQ0v3fpu3V83/DD4hw/EP9tbTfF7&#10;2cuj6ffSNHbwzR7fkWJY42/4FtrqyfD4ZUMwqYXC1YfuppzqS3f8vLyx/X8TDG1qvtcNCtWjL346&#10;RX6nqf8AwUZiSHQvBrpDmWTUOv8A3zX04beKP4WzPHFHF5mkZ/df9ca+af8Ago6ufCvg2X/llFqO&#10;ZP8Ax2vefDvxB8P+Nvhdef2HqcOo/Z9J/eCI/wCr/dfxV8pi4VJcPZZNJ8qnUu/+3o7nt4aUVmeL&#10;j1tH/wBJPmr/AIJ26idE+FnxJ1L/AJ9ZkuP++YGb+lO/YR8FWXjXxF4x+Ierw/2lfyXrRW8l0N5j&#10;dmLMwz/ssi/8Bqf/AIJyafHqfwy8f6fccR3V0kUn+40LLXNfs5fEqP8AZi+KHizwH4536RYXV00l&#10;nM3Kb93Df7rJt+b/AGa+zzeFWvis8w+C/jP2ei3lBJc1jxMLKEIYCrV+D3/S/wBk+xvi58P9G+If&#10;gXWNK1a0jmjktX2Pgb42C7lKt25r5y/4J5a9et4J8Y+HZ5hLa6RenyI8fc37sj81r0H43/tZ+CPB&#10;Pgu9/s/Vodb1W6gaO3trSXn5hjczY+WuX/YP+HWq+Evhtq+vaxCYJvEU/wBpjilHzFPm+b/gW6vj&#10;cNRr4ThnF/XIuMZzh7NP+ZfFyr/Ce3VqU6+aUfq+rSfNbt9k81/Yk8F6b4g+Nvj7WL+0iupdNnm+&#10;yGaPd5btO25h+GK+g/2y/C+na9+z74nubu0jluLCBbm3kI+ZHVwuQf8AgR/OvHP2CcL8S/ij/wBf&#10;Lf8Ao5q95/a24/Z08den2L/2da9HO61T/W2h7z910bf+SnHl1OH9i1Pd35/1MX9iG4luf2edBM0o&#10;mO+Xn/gde9D79eA/sN/8m8aD/vzf+h178Pv18RxCrZzi/wDr5P8A9KPoMr/3Ch/hj+RJRRRXz56o&#10;UUUUAFFFFABRRRQAUUUUAFFFFABRRRQBy3jKbyp9H/4mn9mf6anHl7/tH+zXU1zXixbl59H+zQ2k&#10;w+1L5n2v+5/sf7VdLQAUUUUAFFFFABRRRQAUUUUAFFFFADfWvh/492sT/G7X7j/lrHfaZH/5Djr7&#10;g6gmvhP9oXUJLT4p+Mpx/rYtU0ry/wDvmOvLx/8ADj6n2/CEZSxtTl/k/wDbonmXgePzb2LzP9TF&#10;8Ro/M/uf6ibbXt37I+hWHh74meKHtoPIuNW0ya9uZf8Ano66ldRhvyUV4j4bshN4W1+WSaaH7P8A&#10;Ea0lji/56fLJX0Z+znLHF43COMyzaTe+X/0026ldV9NRxf1mNPDy/wCXdH8+T9Inn57g/qEcViIS&#10;f77Eq/oozkv/ACaUj5k/amTHgH4Hf9cbz/0etc94qWVPFXiaSP8A54aZ5n/fVdf+1DDG/wALPgc/&#10;/LXfPH/5FWuSjuJZ5/iNJJN/yw06L/vmVq9CHN7bH8n/AD8nL/0gujKKyzKOf/n1GNvWtM+sfgWd&#10;n7WPxsx3tLH/ANEivmz4CabLY/Dr4+SSQ+T9phglj/3Ptcq/+y19A/DvxGNI/bX8faGllF5WraLb&#10;zSXX8fyR/wDj1eW/DExax4c+MlnHN/zBbX97/B/x+3FeUlKGe4WtLZzj/wCA+6v/AEqJNCsnwvmF&#10;J9KdG/y9/wD9JOS/aMW1n/bSvZLj99aRQQXMn/TRI7bzP/ZaPj4Y9Y+E8OuSan/bMv8AwkkEkeqe&#10;Vs8xPl/d7f8AZrmv2r/Ecdl+0N4lu7bqbKC183+ON/s21tlaPxC1D+3PgFN/qfKi162ijihj+SP5&#10;VqlmfsoVMD9n2U7erjL/ANtgepPIXOrlWbQ+L21GL/wxlCP/AIFzVf8AwE9v/bWvJY9V+BMkEsv/&#10;AB8mTjv+6Wtj46XkrePviXHJN+6j0XRjHF/vXMe6uX/bOaV734FGP/lnEJf/ACGtWNV1u58XeFPi&#10;vr+p+T/agtdFi82H5Pk+0r8teXiFKrlXP/JUl+NKMv0Ky2MKOb4dz+3Qj+GLa/U9q+A2tSWPxv8A&#10;il4U8nzoYpLfUjdE/NvkjX5ap/tK6zJo3xo+DeziOW+uoz/34asH4S6tbWX7cnxMtLmcQ3V7pFmb&#10;eL/nptVd1UP2xb+SD47fBRI5v9XfXUpi9f3DV9nWxNDDZnTnLXmpwi7fzTpRX/tx+VYPLa+KwkqM&#10;I25XOa/wwlKen/gPKeU/sozyXHj27uJJcy+Vr373/tq1bf7MHjKTQf2oINHMJmGt6DFH5v8Azz2p&#10;5n/stZn7JUOzVNSvP+Wvk65LH/321ct+zNdyv+1N8Orh+t1pUvmf9+GavHzC8skws4fZ9j/6TVPv&#10;8DCEuJ86o1tvZ4n/AMCjOlKJ9mftbTx2/wAKYpJT+6j1S0L/AE316/bOgsopR9wRgj8q8P8A2276&#10;3034FXc9z/qhqFoD/wB/RU/xe8cSaL4l+F2gafqhtLvU77MlpH/y8WywNu3f7NdX1f22X4eKla86&#10;n4Riz4CE5LG1fdurQ/OR4P8AD74ip8QPi/8AGjW7S0ltLW50G5itzN8/mmH5d/8Au/NUfxT1W41L&#10;4VfszXMn7oyatZmQRfKvyqK4/wDZ5hks734lXHk/uv7I1WP/AMi1q/GqCH/hnn9n6Wefyba1nS5l&#10;l/2I4tzVHEE/a5PCt1ao/wDpB9VwxhaWH4vnhIaKM8RH8ZH2rp3xJtLz4pap4JEDQ3dhYQX3mfwy&#10;JIWHH+7trxbQJAn7enjHPEX/AAi9uX/76pvh7WvM/bdPk5Nrf+EYpY5R92Ta3/2VV4xj9uDxv/2J&#10;sVePmuGjRnhOT7ag/vi7mnD1Z1KWY832ac4/dKB1H7GB3/D/AF4+mvXn/oVcH+1j8RP+Eo+Dl9dD&#10;TTCNE8Y2dkIvM3/aNrK277vy/ertP2GuPhRqY/6i9z/6HXzz8UNUjl/Zz8V2kksXmf8ACwViji/j&#10;kRXVmr9Co0ISz6pVl9mrD8ZH5pOpP+zKcI/C4Sv8kfoXbHMUZ/2F/lXjPxjvpLf4y/CK2iuPK829&#10;vPMiEhHmJ5Uf3l/ir2Wz/wCPWL/cX+VfNPxe8S2R/ax+FunNNF/o0c8khPVHb7q18plFN1MTJLpC&#10;f/pEj38dW9lRi+7h/wClRK37S3i/VdO+N/wy0G31K6hsL3UIJJLaE7Uk2v8AxGvqbGRXx5+1ZJ5f&#10;7S/wak/553q/+hV9hg/KK3zWnGGCwXKvig//AEpmGBnzYrErs1/6Sed/tANt+CfjnI+7o9zg/WNq&#10;+M/2CtNi8JfGC+0eWbz5fsP7uX/vlttfQvxx8UamfF3jbw/9o3aL/wAITNe/Zv8Apv5u3d/3zXgf&#10;7JU9jF+0ZqUnn/6XFay+ZF/BGnlK26vMwdONDFVHVl8dGVv/AEr9D6+pOpV4fkqUdI4iF/kuW/4n&#10;2F+0Lj/hSHjTnOdMl/lVD9mQFf2fPAmRlRpcea4v9oT4v6Drf7PviSbRtRWeXU9JuZLQBD+8WPKv&#10;j/vk1ofCieSP9j3RnSbypv8AhGXcSen7pjmvn1JPEe7/ACns/VasMoUaseW9a2v+GxwH7ZMsd7Je&#10;W6TETWuiPexCLqHVm2t/31Xz98QdTlsP2WPg1cf89bVYpP8Av6tdXqOryeJ/gFPrl5++1CPwN/rZ&#10;pN7/APHzMu7/AMdriPibJGf2X/gbZ/8ALWVI/wDvjz491ffYCuqlbCcn/Pmq/wDyS581VwUsNhsX&#10;hq3vcuNw8P8AwFuJn+LIdX+H2ieLPEen3v2Oa61S2to5ofv7JIo9y102uapFa/G7wPoMf+rh8Q6X&#10;c/8Aksy1o/HLwvc6z8OvH8ln5UNpo+t6fLJF/seVH9ysrxvp/wBk/ar8H2UfMtjd6XJcf7nl7Vb/&#10;AL6avg81q82BwEPtRXL+J+t8PQjUzLNas/tuUv8AylA+if2+LI3ngvRds/kmOZpc/wC60dcVL451&#10;e88fWt5daiJrqyt/EX2OT5d8Yh87yVX/AHdqV3v7dsUkngay8r/W7Jf/AEKOvniw1CS/8QW8bjAi&#10;j8R/vf8AnpuWavQyjXMcR/16q/hSkfHZjT5+GsHPlvy1oR/8CqxPrDxH4nu7n9lY6xfS/a9QudOi&#10;Mko/5aOzKN1eNteWWk+ItE0eOb/Tb/xfptyYvN+f5YIfm2/3eteiXsRb9izTY4j+9/s6HYP+2orw&#10;LxdaY/bZ+H1mkWJDHZXEkfo/lR7q9ugqc8gqc8uXr+NKy/E+ThTmuKVTpxvGLn9yhW1/7d5TO/bE&#10;upbL466/cR/8snsf9d9z5oLha639nDxhofhH9oLxNqmr6lFpthF4Q04yS3Z2J8sce6uC/b4J074w&#10;a/8AuPOtJYNOkk/39s3y1x/xBvPI1W+1C3g8m0ufC9tFJF/vKvyv/e+WvMwGGWPq0MJLaVWEdP73&#10;tj7zG1Fhcsr4uO/1ef8A5LHBnt3xi1b+2v2tIrmOWKW1R9KNvJCf9YjBm3V9o/Ej5fAHiT20+f8A&#10;9Aavg/xK3/F/dC/64aL/ACr7v+JR3fDvxMf+odP/AOgNWbXLhfZ/y1Kkf/JkfPZg4yxmFnD7VGhL&#10;8D8rf2LdNOm/tS+ARu80Sxyy59N1tI22vY9IglvvirayW/76L/hG9c/9K3rC/ZCJtNd8DS+ViX+3&#10;7eLn72xtPnrsvht/yVa3/wCxf1n/ANLZa8vh5yp4+E/Or/6Qz9A48q+2weLh/LSox/8AJ5f/ACR6&#10;r42MrfBP4Rf89PtUH5+W1fKX7Isv/F7tBj/6mGX/ANBkr6v8e+ZJ8IPhTGh/ey3sccf++0Um3+de&#10;F+CPDlt8P/2lvAWhtZjSNVLx3N3afxF2abc3/fOyvWoSVPP5TlKy/ex++Ej4+hU5uC62GhHmlL2U&#10;tP5YVYylL/t09e/ak0/7b8a/DVwf+XU6XJ/31qMa16n+2dJs/Zv8ZH7b9jJgX/lnv8351/d4/wBq&#10;vMf2l7+Ob4k6bdWssc0Zg0mRJY/nX/kKR16n+12ss/7PPicRxQzDyo94l/ueaudv+1XhRVnX/rud&#10;MrpZXPzX/pUDlfgxDv8A2RLxP+oVc/8Aotq8c8PayNZ8IPcf3Phy8f8A3zMlXI/j/wD8Ku+AVvYX&#10;GnHUv7XkvLKMD5PL+8tc94CtsfDPVJfTwFPH/wCRkr6SeEq0uHKeJnHSc1b/AMAnzHjQxEJ8ZYrD&#10;wl70U7/+DIW/9KPuT4bt5nw68M++m2//AKLWumAwQPSvBfA3j/UbTx78NfCEE0J0u68KJe3ERiy+&#10;8RrtbdXvKtyR6VyVKMqEYOf21zL+vkfPzrQq1qqj9mTRNRRRWYHzJ+yt/wAlT+NWf+g4n/oNfS3I&#10;AzXzH+zJdx2XxK+OFxP+5jj1kSP/ALiq1fQvhnxPpvjHQrPV9Ju1vLC6TzYJojxItfQZ8/8Abn/g&#10;h/6RE8jKIv6nz8ul5f8ApTPmv9u3xVpGt/BHWtNstRWW+stTto7iKD5/LdXVtr/3fvCux/aHaW5/&#10;ZL1SOMebLc6RDEffcq5rwP4ySx31h8XnjMRxrw/8dWOvSPGPxc0jx/8Asq6pLp8U3kW/2bSfMm6S&#10;PtX5v92vmMdhHRr4nl2jCF3/AIo3/wDbj9MyqtGrg8r7yrz/AAlGP/tp6r+zEPK+D2i2v/LK0/0e&#10;L2RQu0V62RxXh37IdxLcfCmf7Qcyxancx49OV4r3Enmow7vRj6HhZzD2eZYiP9+R554q+IVzofxT&#10;8H+F47NJbbW4bqSSXPzR+Uqn+tcD8EPFNtN8dvivoHm5liuorlB/vJ81aHxLuY4/2kfhfG/X7Lf4&#10;/wC+Vr56+D+uyaX/AMFBvGFp+98m+jkjk/ub8blr6mr7PC4Dm61IL8ar/wDbYnzuBwksxx0qXN/C&#10;U5/+Awj/APJH1H+04u74HeJx/wBMV/8AQ1rq9EfZ8ObF/wDqExn/AMg155+2RdyWX7OviyeL/WRx&#10;xEf9/VrutKl8/wCE1nJ/f0Vf/RFZ8v8AwnUZf9PJf+kwOJP/AG6p/gj+cjxX9g++D/Cy7tOvlXbS&#10;eZ67vmr6aI+Ymvmr9iiwj0rwpqdvF/qvMST/AMdr6WJ5xW3EPK81xE49WLKL/UafoeTftWPIn7PH&#10;j4p1/syX+Vb3wK4+Dvg7/sFwf+g1yv7Xmoxaf+zl45eYgCTT2iH+8SMVt/s4amdW+BXge6eLyDLp&#10;UB8v0+WvkL/7Tby/U+9lCX9hRn09q/8A0hHptFFFdx80FFFFABRRRQAUUUUAFFFFABXx5/wVV8M6&#10;v4l/Y/8AEC6RBPdmyvbW9uYYY937iNtzs3+yv3q+w6ztS0q11rTLiwvoIryzuY2ilhmG5JEb7ytQ&#10;B82/sKftE+Avif8AALwnY6Pqdppuq6Pp8Vle6LLKFe2dPl43Y3Lxwa7z9o79oLwJ8G/hZruqeJNa&#10;tPJktZIre0ilV5rh2Q7VRRXzZ8Wv+CRXw98ZeI5tY8Ia9qPgb7U7yXNpafPD83ZFP3V/2azfh5/w&#10;R58DaJ4hiv8Axd4s1XxbZxHfHYSgQoT/ALRFAGZ/wS712x+E/wCzr498e+L5ofCnhXU9Ya9s5bv5&#10;E8tU2/Jn7390fSs7/gkNYXOpeMfjh4rgilGgapqMQs5T91z5s8jf+OyJX1x+0F+yZ4a+Pvw50XwJ&#10;czzaB4b0ydJY7XTQqLsVdqrXdfBv4NeFfgP4BsPCHg/TfsGk2vPXdJK7fekdv4m96AO+ooooAKKK&#10;KACiiigAooooAKKKKACiiigD4e8af8pV/Bv/AGKEv/odfcNfD3jT/lKv4N/7FCX/ANDr7hoAKKKK&#10;ACiiigAooooAKKKKAPzv/wCCp3/IX8D/APXGf/0Kuc/4Jd/8lT8S/wDYL/8Aai10f/BU7/kL+B/+&#10;uM//AKFXOf8ABLv/AJKn4l/7Bf8A7UWvj5/8jb+v5T+kMP8A8m8l6S/9OH6Z0UUV9gfzeFFFFABR&#10;RRQAUUUUAFFFFAFPU/8AjwvP+uL/APoNfi5rX/IV1j/r9uf/AEa1ftHqf/Hhef8AXF//AEGvxc1r&#10;/kK6x/1+3P8A6Nav2Lw8+LE/9uf+3H5hxv8AwqHqz9ZP2dP+SEeAv+wPbf8AoAr0cdK84/Z0/wCS&#10;EeAv+wPbf+gCvRx0r8qzD/e6v+J/mfomF/gU/RfkSUUUVxHWFFFFABRRRQAUUUUAFFFFABRRRQBG&#10;e9eIftl/8kA1/wD4B/6FXt5714h+2X/yQDX/APgH/oVexk3/ACMsP/jj+Z5mZf7jW/wS/I/N74ef&#10;8j74Y/7CEH/oS1+yK/cr8bvh5/yPvhj/ALCEH/oS1+yK/cr9C8Qv42G9H+h8LwP/AAa/qv1H0UUV&#10;+Sn6aFFFFABRRRQAUUUUAFFFFABRRRQAUUUUAFFFFABRRRQAUUUUAFFFFABRRRQAUUUUAFFFFABR&#10;RRQAUUUUAFFFFABRRRQAUUUUAFFFFABRRRQAUUUUAFFFFABRRRQAUUUUAFFFFABRRRQB5/8AE3xx&#10;4P8AB+lAeK57Uwyf6u1mQM8n+6teb/DS3+DHxR1G9XQ/DMBu7FVkk+02zJgN+NZHhrwnY/FX9ojx&#10;Zd+Iohdw6OFit7Gf7n+/trY+D2m2+j/tE/Euzs4IrW0itbPZDF92P5Fr4d4irjcTTnOnCVGU5QV1&#10;d+7ze9/5KfarC08HhKkKdWftYwjN2do+846f+THq/h3xR4a/tu88MaPNaxX2nAeZYwpt8v8ADpXV&#10;+aOMV886qw079r7TprcfvbrSPLuB/sbvvV9CAj5ex5xX0WBxTxCqqUfgm46eR85jsMqHspxv78FL&#10;X8STbkD2pD8uTS56Vy/j/wAe6X8OfDc+t6vN5NrFxsjG55HP3VX1Jr05zUI80tjzowc3yx3Z1PHr&#10;TWOK8Y8N/tGRX3iPTtL8Q+F9V8K/2txp9zqG0xXB/ufL91vZq9nDbhkVnSr06yvBm1ahUoO1WI48&#10;96Tp2zXkfjH49w6R4hvNC8O+HL/xhqliv+nx6eU2W3+y7t/F/s11Hwx+KOk/FLQv7Q03zIpYpGiu&#10;LWb/AFtvIp+ZXrKGKozn7KMtSpYatCn7WUdD51g/5Pz/AO2H/ttX16elfIUH/J+f/bD/ANtq+vT0&#10;rx8m2xX/AF8mexm//MP/ANe4klFFFfSHzwUUUUAFFFFADWrnvGU2yyii/wCej4roj1rjfGMub2GM&#10;f8s0zXPXlywNqEeaZhUUUV5h64UUUUAFFFFAAKtaff3GnSloQGB7GqtGTSjLlFKPMdhYeLLa6Ijn&#10;/cy+/wB2tqN0lG9Oa80qxZ6hc2H/AB7zf/EV1wxLXxnHPDKXwHo4GaUmuZ0/xfHKdl3+5/6a/wAF&#10;dFFJHIN6c12QnGfwnHOEqfxktFFFamZgeMl1ZvD16NClhi1XZ+4M33M1L4YGop4f07+1Gik1LyU+&#10;0GH7m/Hzbay/ijHps3gnUk1i9l0zTzH+8uoT80Y9as+AxYweCtKGn3kl9YC2UxXUp+eRMcMa5b/v&#10;vl3/APbTot+4+fb9Toxg1R1LVItMgLydf4I/WsjVPFgiXyrMedL/AM9P4K5mWaS6n3zzedLU1K6j&#10;8JdLDyl8RLf38mpTB5+n/PGq5oyaK8+T5j0Yx5QooopjCiiigBQKPvUdOK878SeNLnXb7+xPDf77&#10;zP8AWXf+f4axnOMIm1OnKqy94u8ffZp/7L0P9/qEv7rzYf8Aln/uVqeB/C8nhrSpvtH/ACELn97c&#10;f/E0eEfBdt4Ug8z/AF2oS/6yX/nn/uV0Q5rOEJSlzz+I0nOMY8lL4e4lFFFdRyhRRRQAUUUUAFFF&#10;FAC801vkp3WtHQNI/tWfzJP+PWPpSSlKQpSjGPOafhXRin+lz8n/AJZ11OMikUbRSg9a9eEFTieP&#10;ObqS5jB13w+L0faLfAuQP++65Bl8r93J+5lr0zpzWVqmgW+qfOf3cvrXPWoc3vQN6Nfl9yZz3h3R&#10;/wC0J/Pk/wCPaPp/00ruAMCooYY4IQiD5KlBzXRTp8iMKlT2khaKKK1MwooooAKKKKACiiigAooo&#10;oAKKKKACiiigAooooAKKKKACiiigAooooAKKKKACiiigAooooAK5b4i/EXQPhV4O1HxP4nvf7N0W&#10;xTzLi5wW2D6CuprlPiR8ONA+LHg7UvC3iezN9ot+nl3EIkZN4/4DQBw2r/G34UeOfgTeePNU1Kz1&#10;P4bycXFzdx74Ttk28r/vV88D9pD9iT/qWP8AwWf/AGNfSlr+zJ8O7L4MTfCuPQQPBMu7fp/mtzuk&#10;8w/N1+9XhWu/sHfsoeFZRb6xo2nabMf+Wd3qzI3/AKFQBg/8NIfsSf8AUsf+Cz/7Gvaf2avib8CP&#10;H2paxH8IP7IF3bxp9s/s618ltn8PbkV5F/wxv+xx/wA8ND/8HDf/ABdex/s5/BH4KfCvVNZuPhTD&#10;pwurlEjvTZ332n5P4f4jQB73RRRQAUUUUAFFFFABRRRQAUUUUAfCX/BXH/kivhL/ALGK1/8AQq+1&#10;fB3/ACKmjf8AXlB/6LWvir/grj/yRXwl/wBjFa/+hV9q+Dv+RU0b/ryg/wDRa0AbFFFFABRRRQAU&#10;UUUAMUceteY/Eb9nvwR8VPE+ka/4i0x7vVNJ/wCPWXzGXZ8yt/NRXpo4X0oHuc1rh8RWwtT2tCo4&#10;S7rQznThVjyzjdHNePfAejfEXwvdaDrkP2jTLoYljDFc/lUfw++Huh/DPwvB4f8AD8H2PS7bd5cW&#10;4tjJ966hsjjOPwpVyeM5/Cn9Zrew+r8z5L3t0v3sHs4c/Py+93PPPid8DfCXxil0yTxRYyXjadJ5&#10;tviVk2P68Ve8f/Cfw18S/A7eFfEFmbzRT5f7rzCv3Pu812hYDg/lQygCtYY7FU1DkqS/du8Nfhf9&#10;3sR7Gnd+6ve3Of8ABngvSfAPhXTfDuiwCDSrKHyoYs7sJXlWp/sYfCzV/FR1+TQ3iv8A7Ut5+5uH&#10;RPMVtwbbn1r3NRuGc7sd+lOIDAg1rQzPG4SpOrh60oynu1J+96k1MNRqqPPFO2x5r4q+AXgzxr44&#10;0fxfqemST6zpqKltN5rIIwv3flrf+IXwz8NfFHQzpfiPTIdRtBynmD54z/eVu1dWOQCDTVDEnPFZ&#10;vHYm9OXtH+7+HX4f8PYfsKTUvdXvb+Z4Fo37D/wl0fU4L2LQHuJI5PMEVzcu6f8AfOa7HxR+zx4I&#10;8WeLNA8R3ukeVqmibTZzWshi8va25flXrXp3I96C2DyOa6quc5nVnGtPETlJJq/M9nuZQwWGpx5Y&#10;U19xyfxD+GugfFTw3NoviKzF7Yyj6Mh/vK3auV+GX7M3gT4SHVj4dsZof7Tg+z3fm3DP5iV6tjI9&#10;aa/yrjO39a54Zhi6VCWEhWkqct43937jR4ajKp7aUVzdzz/4R/A7wl8EbLUbXwpZSWcN9Mss/mSs&#10;+WVdo6+1P+KPwO8GfGC2hXxPo8V7JF/q5h8ko/2dwr0A8DjikHIyeaX9oYv6z9d9tL2v813zfeN0&#10;KTh7LlXL2PCvC/7F3wp8J6lDqEHh/wC1zxfc+1ytKo/4DXt620aQeQoAi2bAntT1baeRtqYHIoxe&#10;YYvHyjPF1pTku7bFRw1HDx5aMVH0PNfhv8CPB/wp1jWtT8N6c9peau/mXcpkZvMO7d3966bx34L0&#10;j4heFdR8Pa3D9o0q+jMU8WduVroj93ng02RSy4zisqmMxFav9ZnUcqitrfXTbUuNKnCHJGPu9jlv&#10;hx8N9D+Fvhe38P8Ah23+x6Vb5McW/djNdWF6g9DSqAO9IcAcVhVqzqzlVqyu3u2aQgoLljsSUUUU&#10;igooooAKKKKACiiigAooooAKKKKACiiigDlPG1tHcS6MZNNlvRHeqQYv+WX+1XV1yHjtrZJ9B+03&#10;t1Zn7cvliDd+8f8Auvt/hrr6ACiiigAooooAKKKKACiiigAooooAz725isLS4uZ+Ioo2lc/7K8mv&#10;zh+OnjGPxb8Z5rvS5vO0XWNQ0y9j/geTasa/+y1+ifjAZ8Kax/15zf8Aotq/IXxBr19pc9lrFx+/&#10;ii8ry4v+uf8A+zW1XCwrYCpW635f/JJy/wDbT6fharUjnFOlDsv/AEuEf/bj17w5dS6N8FNR1DV/&#10;3MUXxCEskv3/AJFJ/wC+q9+/Z+msrnxV4T1C35mv9M1WSOX/AJ6R/brhl/8AQq+VfHIvrf8AZFs3&#10;uf3N1L4ma6/cyfL8yvtr6V/Z2D2mhfACSWH97c6LrPmS/wAfylm/9mrLL+WGbV8PDaNOcf8AwH/h&#10;j1+I6TrcM4fHdZ14/jG/6ni/7SH+n/Bf4G6jH/qvPl/9HrXLeF9Dlvf+EmvJP30V09r5n/TP9+y7&#10;a6/9pC1ig/ZR+DeoR/8AH3EjeX/wJt1Ynwrv4m+C2p6xeT/8sIrm8lm/2Z5K+lxf7nE42lRj8dOr&#10;J+vPy/8ApMT5/AOc8ly7ETkvcxFKkv8ABy8//pUz2vSNOisf+Ckhz/y18O/+0ttTfEeG18K/Gj4u&#10;afYQw2WlnwbY3MkMUWxAVnlbdXIfB74gx/Ef9vefXYZ/N08WD21oc7sJ5TfLXR/tGT/Yfi18Zbkd&#10;B4Dtf/R0teLXrOlh8JjYe9yrn/8AKszppYDnzGvk9X3eanTptefs6UT56/aHudM8Q6b448QWkXmQ&#10;3Wv2P2ebGX8lrNW21Z82WX9mfxaZL6K9k/4SGz/eQ/8AoNQeL9Ck8RfDPU7KOXyZf7U0+X/gC6es&#10;jf8AjtWF0u+1T9mXx/eeTDZfYfEVtcyQw/c2f/FV83OHLCVacvsfnSl/8kfp9JxVTDYT+WrG1+W9&#10;o1qP/wAh9n/t77J63+3VqJ03wt8KriCXbdRRw4/2PkXmsaTVtvwB+MuqR/vvssGmSx/3JPLnVqp/&#10;tvv9rHw9uBPFDCNGhk+yfxyfKu1v+A1l6X/ya98cv+wXpX/o2vpIw5clqT/mrR/9NTj/AO2nwFLl&#10;lmuBgulCUX/4U0Zf+3np3wQ14eMP23pfECwxQ/2n4Xtrnyofuxu0Csy1Q/a31SSH9rrwTcTcabpV&#10;r5skv/PPfG4rN/ZEOP2lNI3f9CxBj/vyKg/bU1K2tfj3cXVwJBZ29lZxzyqmRGGJX/2auKVSNXE0&#10;Z1pcv8K7/wC4cD0Fhvq1eth8PHm/c1opetacNP8AwI8+8J/Fe5+D/gAeINPs4r2W+u9Rso4pfubJ&#10;G+9Vv9m3UPsX7T3gLt/oi+XF/vW0m6uN8c6P9g/Zzsrj/qYp4rb/AHPlauz+B91bab8ZPhtdz8k3&#10;kMXm/wAfzWcirXbTxClgadKEtFThp/e/ekYvC06ONxmLVP351sTG/lfD/wDyUj379tz4kQ+IfCni&#10;zwdFDxok2k3zzf7Ukz/L/wCOVkftEazIP2qPgvbxnyvs9hPL5v8AHJ+6NeJ/tc3eow/G/wAS3cVx&#10;LFpV9rVvpMmf9VI8cUMiL/wHzK1P22/Hgi+Kfhm70LUhB4g0PTI45JYfn+zOy/dqljKk8ppShvSr&#10;Vfu5YHDh8hpQzlYeD93E4VW/uylGUZX/AO3jovgTfRWvg3xlqk//AC86RqXmf7/m7VrT+JWnR+M/&#10;2bvhFYSf6JCdLv5PN/642jH/AMe21yHwQlkuPhnDb/8AQT068juP+BMrV3vhzV9N8Y/DP4aaVYHz&#10;odMXW7K8i+5/y6SfL/3yK7sxpw/1ZoSnvL2X/pB4uBlVpce42tTjpCpiLv8Al1lylDx38SP+EY+J&#10;tlrlvN5MsfhpdNs5Yv7/AJlv/wCy7673T55P+G1/H2qIfNh/4Q2GT/yCprxb4i6P9vv/AAB5flfu&#10;5mtvK8vf/D/9jXq/he+jg/aT8Y4m/wCZNt44/wDfW2X5a7s/o0lgMqqL4pWv/wCAnjcNzqxx2fUf&#10;sxp1Lf8AgcT0X9grVf7Q+Eup5h8ny9Xn4/3mr5A+OTZ0/S4/+p21D/0COvrb9hKz/s34ba7An/QQ&#10;d/5/4V8NfEnXpbrxFBo8k/nfZfEV5c+V/vNt3f8AjtfS1FGOcYifT21H/wBLPl8lU62EjDr9WxMv&#10;/AaUj9fLQbrW39kX+VfLXxB0eKf9pmy1ST/W211bRx/9817N4J8e3mu/E7xP4fkWIWOm2VjcRn+P&#10;fNGWavGviZcSN8Zbyey6WOp2P2j/AIFXzuTU6lDE1Iz60/8A0rl/zDM6kKuHpz7T/wDSbnzr4q1e&#10;/wBS/bdvLe9vZpo7bxDB9niml+SNN38H92v0zC8k9D2r8ubzUftv7Z+sX6Q/upPEsUR/4C1fpVqn&#10;jfQtE1rSNG1DV7Sz1XVS32K0mmVZbjb97Yv8VeFVxcKuXYKlze9BTv8A9vVZ2PuM2y2rh83rzcdJ&#10;xpWt/dowv+Z8y/HPXY7T4y+OI7oARxeC/s6Afek8yUZrwf8AZW1eVf2jNZ83yvKudOubaT/pm/lf&#10;L/31Xqn7RMtrcftBeJY5JdsMfh1DcSf88v8Aa/75r5+/Zx8QW3/CY6zHcTf8TC+vl/s6X/np5cU2&#10;7/x1k+9XTi8NbH4SXSVJL/wKFVHVk8nLhrMXDdVb/wDgM6Ev/kj0LxTqtknwO8NRveRQ58Ma3bfv&#10;fk/febL8v+9X1B8J72L/AIZG0W3M0Yun8LSSCP8AiKeU3zba+KfiFpMWvfDn4NafJ/y9X2q+Z/3/&#10;AJK9WbxB5WsfCGS0837LF4O1a3uIfmT5FjJ/zur5PJsM8wr1IKXLy0nL/wABhzH3vF1sDgKE/i5s&#10;Ty/fOaOI8IXEs/7NupR/8sovAzeZ/wCDC6qn47Xf8Av2e/8Arj5X/kzDWV4a8RxeH/gD4yguPOmx&#10;4WtrGP8A6Z+fczSL/wChVP8AFGf7J+z3+zpcf8890vlf89Ns8bV9bllROrhodVhqv/k1LQ+bzXCS&#10;hVxM/syzClJP/DOUpf8AgJ7R8SjbXHw0+MtpHD+8tdU0/wAyX/nonlx14D4a8QX2uftMnVNUvftk&#10;39qWdr/1zRZ41Va3dU+NVte+FvjXplxZzQS6ndQalHL5u/y/LVV8v/x2uN+Hv/E0+NP9oW//AB6f&#10;2xZ3P+381zHtr53EYdxy6tSqx96jUjH/ALevPmifV5ROMMwp1YfBiKE5r+9H2VH3v/Aj6Y/bl+I+&#10;neMfhHoOueGdT8+1j1lrKSWE7fnWRFkWvKtCu4n8Xyxxzf6qPX/M/wCBJNtrL8f6fLq3wc8Maf8A&#10;vvssvizVZbjyf7isrbq5rwXPbXXhzUtc8/ybX/iYxfvv7jLJtr6eNClgc2xOHjtCniP/AEj/AO2P&#10;hqMp47hPBVus8Rh9P8VZ/wDyJ9woMfse6D/14wf+h15X4xt/L/by+Gkhh8mKXRI/3v8Az0fbXoWh&#10;ajJq37FXh+4k8vzfskH+q6fLLXkv7SHj+X4fftQfCvVjD9u+y6MBHCZNib243frXjxU55XQo0Y8z&#10;nNRX/kn+QYKnGnxDjpTly+zp1pP/AMBqr9SH9tCyhuviJ4m3wedJ5+jxj/gUF5Xzz4/urm40uy+0&#10;cSxWsUUn/AYlXbX0R+1rc/b/ABlr8kX/AB/yz6HJHF/27XjV4lo3hz/ha+q6NZ/bPJ+0wT+ZdTf8&#10;9o4FZq6eHsRHDZjRnP4Y1oX/APAax6mb0HX4frTh1w0//ScN/wDInd6u2/8AaKuI/wDb0WvvX433&#10;z6b8IPF95BzLBps5X/vgivzk+H/jWL4j/tFRapHZfYot9nbSWs0u/wCeP+Kvvf4jeMtI8c/BDxvP&#10;pkvnRRQT2UnmoV/eL95a5Z+/gZSh8KnU19bHlZnSlQznB4bEe7P2OHjb/DdM+Nv2d7uOw1jwHPNN&#10;FFbxatp++SX5Fj/4l1xXZfCu3trrx2Lz/nn4Z1WWOX/evJ/mrxvX4Laz+Gl5BJ+5tItU0qL/AK5/&#10;6NJXsH7Mth9t8WeEYxD9ssP+EMu45Jv4NjXE+3/vquDLeSDpYjm15pxt5W//AGj6fiSnOrTxlLl9&#10;zkhZ/wAzi3KS/wDSf/Aj0q/vZNS+FPwOnk/1sus2n/s1eXfGmXyv+CgejSf889OT/wBFSV6NcSCD&#10;4S/BBfTXIfL/AOA7q4748payftkaJOIPIuorTyvN/wCem6KStM2hfMZ9o1V/6UeNwzUlHKnD7U8L&#10;iIr15TG1XUf7Y8OeE7yOHyfNtdP/AHX/AHF1r6Z/a2tIrz9n3W0ns/tg/wBF77fL/fx/NXy7o82/&#10;w54Sj/6hdn/6dVr6O/bLt0v/AIJQ2ZvLuykudUsYovshb94/mhvLbb/D8v6VpmceTMMfD+/P85HP&#10;gX7XAZL/ANuf+2HyN8cLIyeDfDWj6fZyzeXql9J+5+5Gm9lrr/hLYyP8M9bs7j9zLF4PvvM/4DJF&#10;XPQeKL7WPE/xJ0i48mG00SOSO28n7/zTNu3/APfXFdR8I7W5n8O/Ea5/5dYdBvbaP8WQ/wDstfZ5&#10;nelwphMNKPwzUv8AwKM5f+3HzeXwjLjDH4yEtZJ/eqlJHqPw/vpLn9pf4dQf8sYvh/C/5j/61fWL&#10;DlRXxR8K/EFj4g/ar+Hd5pV3FeWH/CDrbvLAdyGRY1LL/wABr6e+MXxEPwy8ETa2IPtcgura2SId&#10;/NnVP5NXn4/CVKksHQjH35U4aebbPAo1YQliqr29pM+aPBnj/VdW+O0+n/27dS2Nv4xntkj8z5fL&#10;8iP91/u7q+qvDXj7SPFl/r9lp84ll0W6+x3Y/wCecnpXwL8ItZiP7YN9oPkfvD4kn1H7V/2yX5a+&#10;gP2R/EsWtaz8Z5I5pZZl8QSPiX733DXz8pKOEwUf51P/ANLmff5jlyWMzCXSkqNv+34QMf8AZtvL&#10;i68b/H0XMPk+bOLmP/cZZl/9kr0T9lXVbXRf2cvD97qFzHbW0Ub+ZJL8ix/NXnn7PgktvEfxKkuJ&#10;ftEt9oUVz5v/AG1ul215dpvxT/4Rb9grw+l3aHUpfEOoS6bGB9xN0p/8d4/WvT4lds2l7KOsad//&#10;AAGEb/keVwtho4nJPZSlyqeIpR/8Dc1+pjeIr7+24fixcWf+qudRn8v+5J8q/NWj8EbAz/s/eFvD&#10;7+bFHqviayN3KfnEiMyrtWuRWWSw0Ozt7eaH7LfadPcyRf7vy12HwN1KQeEPhvYf8shrmny/+RFr&#10;081XPUzJfZ5cP/6TymeV81LAZP8AzRq4u3/bvN/8ifVX7MLg+FNez0Ov3w/75YL/AErq/B3j248Q&#10;+PfGmgSWfkQ6FNBGkuf9Z5kSyf8As1effs467b6J8OfGOpahMIrS28Q6jJJIeiIrj/CoPgtrh1n9&#10;oL4oT2kwm0q7gsLyAjpJugj2t+VfEQlaFGPf/wCRZ7mJwqq1sfVnH4Fo/Pnh/wC2sj+NK4/aP+Dv&#10;s91/KvE/hpZSH9uLxZdxj9x9v8qST/b2LXpfxzvLnT/2qfhddxwzT2sbm1lONyx+Z92vHvh5dXNn&#10;+1/4mMcvleb4rWOT/c2L8tfV5zDly7DS/ur/ANOTPnOEf3uZ4/8A691f/SaR9L/toEH9mzxlj/nh&#10;H/6NWuue8ew+BkNxb/upo9Cj8v2/cLXjX7V/xPj1z4NfFzRbe0aOXw/LY2zzNJ8snnMjbl/3c1sa&#10;x8XbHR/Cll4FltJTdyeDl1UXO/5Aioo27fvV0U3F5bhn3rSX/ksDw54avHHV4cuqoxm/8PvSv/4D&#10;Itfsi2stnoOqRzjypo/K8wf8Br6GWvnL9lVv+Kg8Xf8AXOz/APRVfRq1jnumYVP+3fyRjlP+5x+f&#10;5niv7X620vwH8QxXB/dSiOMr/wA9Pn+7Wv8Asvjb+z54G/7By/zNYH7YGnRav8JYtPlHmC41axj4&#10;+9/r1rc/ZXaRv2e/A5l/1n2Hn/vtq+RX+9/L/wBuP0WX/JOR/wCvv/th61RRRXoHyYUUUUAFFFFA&#10;BRRRQAUUUUAVbu8t7Mb55oofeWTZVlW3V8Qf8FbNL8S3H7Ntvqfh+a6hi0zVIrm9ltJWRo4drLuy&#10;v+0yV8/fGL/gpz4b1r9kvR9B8AeINb0D4n28GnxSE2zDHlbVm/enKtuVf1oA/WGivz4+CP8AwVW+&#10;EGhfCTwpp/jTxNrd74rtrGKLVLk6TI/mT/xNuXiu3/4e5fs8f9BjXP8AwUSUAfaFFeQ/s+ftQeBP&#10;2ntF1TVPAl7d3lppc621wbu1a3Idl3KMNXr1ABRRRQAUUUUAFFFFABRRRQAUUUUAFFFFAHw940/5&#10;Sr+Df+xQl/8AQ6+4a+HvGn/KVfwb/wBihL/6HX3DQAUUUUAFFFFABRRRQAUUUUAfnf8A8FTv+Qv4&#10;H/64z/8AoVc5/wAEu/8AkqfiX/sF/wDtRa6P/gqd/wAhfwP/ANcZ/wD0Kuc/4Jd/8lT8S/8AYL/9&#10;qLXx8/8Akbf1/Kf0hh/+TeS9Jf8Apw/TOiiivsD+bwooooAKKKKACiiigAooooAp6n/x4Xn/AFxf&#10;/wBBr8XNa/5Cusf9ftz/AOjWr9o9T/48Lz/ri/8A6DX4ua1/yFdY/wCv25/9GtX7F4efFif+3P8A&#10;24/MON/4VD1Z+sn7On/JCPAX/YHtv/QBXo46V5x+zp/yQjwF/wBge2/9AFejjpX5VmH+91f8T/M/&#10;RML/AAKfovyJKKKK4jrCiiigAooooAKKKKACiiigAooooAjPevEP2y/+SAa//wAA/wDQq9vPevEP&#10;2y/+SAa//wAA/wDQq9jJv+Rlh/8AHH8zzMy/3Gt/gl+R+b3w8/5H3wx/2EIP/Qlr9kV+5X43fDz/&#10;AJH3wx/2EIP/AEJa/ZFfuV+heIX8bDej/Q+F4H/g1/VfqPooor8lP00KKKKACiiigAooooAKKKKA&#10;CiiigAooooAKKKKACiiigAooooAKKKKACiiigAooooAKKKKACiiigAooooAKKKKACiiigAooooAK&#10;KKKACiiigAooooAKKKKACiiigAooooAKKKKACiiigDwD4r/CTxLbeMB488AXqw63s8u7sJvuXCf4&#10;15lpT/GHRfGniDX7Xwsp1jW44o7ksRsjEfyrtrofF3xX+Iek/F/xNBoBGr6VpKJJLpflDJh/i299&#10;1esfCz46eHfinH5NjKbDU4/v2N0dso91H8Qr889lgcfi5Ro1p0Z80tPhUpR91uJ+gyqY7A4SMq1G&#10;FaHLHXrGOkoxlsc58EfhHrml+Ib3xx40vPtvim+Tyo4x9y3j/uivcSMdOK8QPifWH/aqXQRqEv8A&#10;Yg0X7R9k/g35+9Xt3JwD19K+nyuNGFKVKjf3JNNveUurPls1lWqVYVq0l78YySW0V0QkikqT3NeE&#10;ftDgXnjz4U6ZPza3GsGSWM/dO3aVr3gEFtv93rXk3x/8D6t4o0vRdX8PxLca9oF6t9b20h2i4X+K&#10;LPutdeYU3OhLl/u/g7nJl8408RFydt/xRm/tZ20X/CrYr0DF1Zajay28o+9G/mqM/rXrdjcudAhu&#10;HH737MJD9dma+fPFOu+I/wBoK50Hw7D4R1Xw3pcd1Fe6pc6tH5OPL+byk/vfNXtEvi/yfGMXhYaP&#10;qBhe1Mv9piP/AEZOPub/AO9XNQqRniKlWPwvlj89f8zqrQcMPTpS+KPNJ+mh83fBPxH41vNJ19fB&#10;ug2t3qkurzy6jqmqy+XFJ87bY0/vNXsPwL8T6d4jTXyNCi8OeKLe78vWLeL+Ob/nqPVWrjfDc2v/&#10;ALPGqa9pMvhrUfEnhq9vXvdOutIi854i33o5VH3eldb8D/CGt2+q+KvF/iCzGm3/AIhulli08tue&#10;CFRhQ/8AtV5uBhUpSpQd3JXumtF5r+vePQx8oThVmrKLtZqWsvJ/17p41dXL2X7dc08cMt4/2fHl&#10;Rfe/1FfXWlXsl/ZRTzWslnI/WGX7w+tfJ8H/ACfqf+uH/ttX172rbJlpif8Ar5MwzZ/7v/17iPAo&#10;Iqre3H2Oylk/uLmmaXfDULGKf++M19HzK/KeBZ25i9RRRViCiiigBhrgtfm+0a1N/wBM/wB3Xek4&#10;Fea3EnnzzSf89XrjxL0R24SPvSGUUUVwHoBRRRQAUUUUAFFFFABRRRQAoqWzv7nTx+4mz/6BUWaQ&#10;HFLm5Ry946iDxlH5I8+IiX0FSN4ztv8AnjLXJ4NGDW/1iZzfV6Zf8ZeMA3hW98rRv7Ym2f8AHjKB&#10;tkrNsNVudS0PTTJB/ZkZgXNhF92P/ZrP8TR3Nxod7HZ3v9mXf/LO6m+5HVjRVli0qyjuJvtkvkL5&#10;l1/z0/2qwlVnKfyOiNKnGHzLdFFFMYUUUUCCiiigBc01m2fvJP3EUX+sloZvK/eSfuYov9ZLXm+t&#10;a1ffEPVf7H0f9xp8X+sl/wDZqxnPk/xG1Om5/wCENc12+8f6r/Y+h/ubCL/WS/8APT/artPDfhmx&#10;8L2P2ez/ANb/AMtLr+OSptB0G28OWP2Oz/7aS/xyVoYqYU+X35/EVUqc0eSHwiUUUV0HOFFFFABR&#10;RRQAUUUqr5v7uP8A1tAxc5pi/P8A6uum03wlvPmXfP8A0y7Vv2+n21mMRxAV0QoNnHPEqOxxtp4d&#10;vbw/6nyYv+mtdlYWUenW8cCcACreBQRmuynTjTOOpWlU3FooorcxCiiigAooooAKKKKACiiigAoo&#10;ooAKKKKACiiigAooooAKKKKACiiigAooooAKKKKACiiigAooooAKKKKACiiigAooooA8G/bc+Ket&#10;fBj9mLxr4r8PzLBrVtAkVtKf+WTyyLHvX/aXduHuK+Af2Wf+Caz/ALR/wz034leP/H2rCbxAHuor&#10;W1PmOU3fed2P3m/u4r9Nvjt4c8LeK/g/4t0vxnNFB4al0+X7ddTf8u6Ku7zf95fvD3Ar8uf2cv8A&#10;gpFa/svQXvw0uYJfiN4E0eeWPQta06P7NcyQ7tyqytxQB71/w5l+Hn/Q6eIP/Ha94/ZR/Yj8Nfso&#10;6prV7oeu6jrEuposUn23HybfpXz1/wAPovBv/ROfEH/f1P8A4mvff2Sf249D/a11bxBY6P4Z1HQT&#10;pEaSyS3kqOkm7/doA+naKKKACiiigAooooAKKKKACiiigD4S/wCCuP8AyRXwl/2MVr/6FX2r4O/5&#10;FTRv+vKD/wBFrXxV/wAFcf8AkivhL/sYrX/0KvtXwd/yKmjf9eUH/otaANiiiigAooooAKKKKAGZ&#10;A4FcF44+NXgn4c6hBp3ibxLZ6PdSx+ZHDdFgzp/e6V3JJPA+8K/On/goFott4g/aV+GumXcXnWd8&#10;kVvce6NOqtXFjK0sPS54n0vDuWUc3x31bEScY2lLTf3Vc+vx+1f8JBx/wn2kH38xv8K6/wAK/FDw&#10;r46TdoOvWGqA/wAMEwLfl1rxNv8Agnv8Fck/8I/Ngdvts3/xVeIftCfsQx/CLS5/iD8J9Sv9IvtI&#10;23ElgJWYbF+8VbO4/wC6flxWEquLpLnnFSXkepRy/h7H1Y4fD4ipCctnOMeW/b3T9A/4QPXvXI6J&#10;8VvCfiLxVfeG9N8Q2l3rliP9IsIs74vrxXnn7JPx3Px3+Fllqd2Yl161P2bUoYuz9m/4EPmpPh58&#10;L/hb4f8AjR4g1/w9qcU3jS63fbbX7XveLd975P4a61V51CdK3LI8KWXxwtXE4fHKaqU9rLS/97+6&#10;e6KcjPYUhGFyDg+tY3ibxZong2w+165qlrpdr/z2unCL+tct4V+PvgDxneGy0jxXpt5db/LEQuFV&#10;nP8AsjvW7nBPlueVDC16kHVhTbiuttD0bcMVG21venk8VwnjL41+CvAFz5GveJtO024/54z3Ch/+&#10;+abaj8RNKjUry5KUXJ+R3ZI+tNJx3xXN+EPiL4c8eW5n0DWLTV4hw5tJFcJ/veldK+T05NCakROn&#10;Ok+WcbPzDAYYK4/Gkzt6Nj2xXm/iH9oL4eeE70Wep+LdKhvN/ltF9oUsh/2gOldj4d8UaP4v0/7X&#10;omp2up2p6S2sgdf0pKcG+W5rPDV6cI1Z02ovq0ZPj74meF/hnFZXPifWbXRorp/Kt5bpsB3/ALo9&#10;66Szu4Lm0inhlEsMiLIkg7q3INfEn/BUwb/Bngb/ALCjf+imr6v0rxPpHgv4a6Ffa1qdtpmnxWNs&#10;hurpwicxrt5NckK7nWqUpbRse5icqhRyzCY6F3Oq5xt/hfQ7UNleKVR6jms/SdZsfEWlwX+n3cV9&#10;Y3CeZHNF8ySIe4rL8R/EDw54UvbKw1fWbTTbu9/494bmXY0v+7XZdWPnlTnKXLGLv2OhOEy3X39a&#10;gtriK+gWe3mjmjfpJGdy18y/t9/EVPC/wM1mw03Xf7L8Ryy2xjhhuPLuHiaVVfbj5tuOtdH+xl41&#10;0C/+AngHRLfWLObWYtLEkunx3CvMnzNncvWuX6xH2/sfI9x5PVjlcc0+y58trf3ea56b4Z+LHhLx&#10;j4h1PRNF1611LVdN/wCPu0hJ3xdvm4rssbl/vCvCvg/8L/hT4V+KHiTXfB+oRXfim93/ANoQR3pl&#10;MW5tzfL/AA/NXtOp6tZaLYTXt9dxWdrGP3k08gRE/E1rTcmvet8jhx1KjTrcmF5uWy+NWdy6qnua&#10;d07Zry+x/aO+GF9qf2C38ZaS1zj/AJ+AF/76r0qGaK6gEkbeZG/tWinGp8DOath62H/jU3H1ViUH&#10;saQthhxkeua5lfiF4bPiGXw8NYsTrcaF30/zR5oH+7XOzftF/Da21saTJ4w0lbz3uV2/99fd/Wk6&#10;kI7sqGExNT4Kbel9nt3PTaKq2t5Ff20c9vLHNFJyksR3KatVZzBRRRQAUUUUAFFFFABRRRQBzHjC&#10;+ksp9HEd7DZ+bdrGRN/y0/2V/wBqunrmfFglE2j+XptrfA3a7zP1i/2k/wBqumoAKKKKACiiigAo&#10;oooAKKKKACiiigDE8Tru8N6sP+nWT/0E1+P+sR3Wo+DtG8yHzvt19PY/9c0WVtv/AAKv0m/aB+Je&#10;o+CvFfgTRYApsPEE11bXZA+cbYty4r4s+CHgmx8bQWVnqHm+Vpl9qd9b+V86efGzbVf/AGa9zBL6&#10;1gq2Hhvzf+4qp6+CqyyXF0cxrfBKEZafyxxEI/8ApUSj8YbCUfszaNptn/qh4gEX/AFhkr6e+GGh&#10;Xvhvwz+z+b6IRX1jpmpyeUP7skGQP++WFfM/jSSW/wD2ddHvJP8AllqklzJF/wABkWvr/wAV28se&#10;m/Be7jnMPlW3lyf3pN1tGteTlkf+FzEf9xI/+SzPoOJq06fCeCo/31L/AMBUP/kj5/8AjZ4RvvGv&#10;7KHwo0/TPK82Kye5k875PkX71cL8N7O1T4A6BZyQ+dD4h/0aT/pn/pMi19VXfhCz1D9lvR9YdfKu&#10;dK0KX7PHEfk+b/8AVXzR8PIIj+zX8NLj/lrLq6/vf+3mSvs8BVp1c+lbtKL/APBk5Hw2InW/1RjD&#10;p9YhJfzfwuUk/Zl8E3Hw3/bUu/DU/lCSzacgRSbl2OjMv/jtd7+0uN3xF+Nv/YoWv/ob1dCSaH+3&#10;F4r1/wCxmG1iaxtftc0fy/vtsfy/99Vh/tQX0kHxi+L1v/yyl8FRSyf8Bc7a+RxajDJ6Sh8Maco/&#10;+VZf5n3ODrVMZxc60/inKnJ/+C4f5FL4a+BL3x78Lde1WCytfL0d5bi483/l5RdNaNdn+1urgNLv&#10;tN074B/EvQJLyH/TtXsfLmh+5I7N91P9pa+gf2VZhqP7Mvj2VOPtNnNJ/wB9W5r5j1axl/4QfxNH&#10;cQw2Uv8AbenS+VD9z5Wry/Ye0ypVOrcY/LkZ79HHP/WathJy9ylzSS/vRqxl/wDJHQ/tBa1J8S/i&#10;1oXgt4otNHh+whs/7Q8zf5iGNfm/2a2LTRLnw3+zf+05pF6fOu9Nm0+2kli+4dso+5/s1ynxCiin&#10;/aS8WSP0i06CT/ge1a9d+OSaR4Y8I/tK6BZ/ub/U9O0rV/K+/wCZ8yrI/wD6BXRSxdV4D6q/e5vf&#10;+6VaP/pJnjcFQw+Y0a9P3eVRh/4FLBz/APJpSPH/ANnT4w31n8RLfXLQRfadI8KXWbT+D9yvy/zr&#10;pv2x9VGu+NdavB5fm3Wk6NLJFH/yzkYn5a8L+HfhnW/Cl7pWvzweRp+t6Pqf2OXr5qLGyN/48rVo&#10;Jrv/AAk/hbVNT/em68zTLa4835/utXyalWlh+SrvKHN8lyxX/kp+o1cvwcc5jjMJbkhL2bt/NKTn&#10;K/8A29zHa/EExn9mXw/v4i/4SWXzP++Vrk9P8RS6d4q8Japb/wCtsb7Tv9zeu1Wr0f4tad9o/Zts&#10;54x+9i8Z+X5X+w0UfzV5p4f0n7b4A8Z3n/PtBYyx/wDf+Nfk/wC+q+ywc1Sy2VWEdY05R+6M7f8A&#10;gNz85dGGJzCVKrLSWI2/6+1aXN/4Fy8p7z+0J4eHiE6n4pceT9h+IFv5lr9/zPNtrb/CvGv2qh5X&#10;xo8ZD/rl/wCg19D/ABKgjm+FmtHsPGWmSf8AkvDXgHx2I8SfFTxlIYfOurmCKOOL/ptuVVq6Dccl&#10;xM/OX/gXJ/8Aanj4CXNxbgYT+GMFH/t32tL3f/JzuvgtbSH4O6ZcJNLDd+Y1tH/uNXVfsu6TLrWs&#10;adoEkvlf8VDrtj5sP/LP/QpVpvgnTJPD/wAI/CZv/wBzLLdRW1xF/HG6t93/AMerY/ZMX7N8XLW3&#10;/wCeXjHXov8Avm2lrtx0r5Dl0fP9LHkUFfiPP6sO0pfjJnnS3NzFB4Y0+48rzdD16603zYv+Wnlq&#10;zK1en6OPL+Lk+v3H+uvtH+xf7HnfZFb/ANBavP5NKluL/wC1/wDLL/hL9T/8dX5v/Qq6zSp7h7Q3&#10;dwf3cl5JHby/7tii17Oc8s8qyn1j+p89kjlHO8+/vQq/+TNSO8+GHxQf4TeH7pbfTYryPUZ5cebL&#10;5KR+XG7f3faviPVnl8QfGjy5P3P2m6WT/v5+8/8AZq978XX0Uvgeys/33m7Jbnzf+2En/j1fPHwm&#10;nlu9WgnuMTS/2jZ/vZfv/fozjFTwufYbCw932s6Un/25Of8A9qerwXk9CvwvmOcz96VGliKS/wC3&#10;4Q97/wBK/wDAj9OvhhfmP9pfx1Z9YpNF0uX/AIGse2vKPib4g8r43eP9LjPlXUV7otz53+w3mLt/&#10;8drsPh/4jt9F/al+Jt5f3cMWl2Ph3TpXlPSP5fmryjxnd2/iD9pz4hyQSkWv2fSZPNzlJE/eMrf7&#10;vzVyLMY08yoQo/DPkg/+3eW//k0T53C5QquXYvEYuPN7KnKrD/t7l5f/ACWZy2s2tjH8cr+4jgi+&#10;1S67Yy+bF/faaPdXuP7RsyP+198A7Y9UubqT/wAcr5/1GW20Lxx4Gk86L7JrGsRXMks3/LPbOv8A&#10;H/dr339oy3+0ftT/AAQv7eXzfLuZhgfMmxk+9X5xTlOVH3/suH/pXN+p+24yFKOYQcJfFRrf+S0u&#10;T/2w4T9pDyoPjd4+lf8A1suiRW0f/fjdXyn8FWisPib4fvJIZvKivpfMl/7ZN8teu+MdVutW8P8A&#10;xI8W6heSzarH4jm07zf+nZYm2r/3z8teceF/hv4h0HXPtmoWX2L7L5sskXm/6tFVdzf98ypX6RmN&#10;WnWqYGS+K2H/APSav/2p+e8N0J4DA5thavfEx05vea9j7v8A29zSOqa+lv8Aw58IJJP+gxqsUf8A&#10;uebJXouuv/Z/wesdcs5vJ1XSPC915cv/AF0mjjZX/wCAtXmFnqOmXsHwt0uz/wBVFrF9/wB8Sbm/&#10;9mr1jxPofkfA/wAf/Z/301roi20f+59pjavleD43x0ub/n3y/fyKX/pR9n4kcv1HDw/6fc3/AJPV&#10;keP31v8AZfgt8TLeQed9h/seKOX/AGGVZNv/AH01dvp+mW3ib4P/AABi1T/TYrWa+8uL+DYvzL/3&#10;zXM/FmGSy8D/ABAkg/dWl1caNFJFF/s2kDV3/wAOUF18JPg1bx/vppbXVfLi/wCA1lhZ3x2Gh9mM&#10;KUX8+X/I6cxclkuLxP2pVcRJf3bUpa/+THzrql1vn+I0kfmzRXSeVHLDF8n3q6b4a3Etp4jvbiP/&#10;AFsU+neX/wCBMdJpVrfWnwu157f9zNdeIYLKPzvvx7sfNUWn2lz4YsvG0/8Ay20WSxDxf9vEI/pX&#10;0+MhGVLNaP8A1Ew/9KnE+fwdZKeRzj1wU4/dCiz0/WdO/sbwfZafJN5wi8S6v+9/3ordv/Zq+dhr&#10;epX/AIRsfDekm68yWSeSW1tPn+0fxdv7tfWOr+HfO8jTtQ/5aavqFz5sP+1Z2rbq8L/ZVgF1+0H4&#10;BgQ4Ek15HH/wKBlrDOadXEZniVSlrPnjf5UZP/wKIuEMbhcLw9h6uIp8yw/sp2f2pKWLjH/wGUeY&#10;+z9PvJdN/Yb8P+X/AK3y4I5PO/66/NXgf7ebgfHDwdH/AMso9Cg8v/vpq94a/k1z9k423leTdxa1&#10;9ikH+2s9eM/ttWUl38YIfKhim+xaRbW8kv8Azz2urSf+O1WX8vscsX/T+P8A7YfOxk1nGdTn/wBA&#10;9b8YzLfxRjk1L4jwPNN5smzSDJKPvbPs10tcV8AYYrXxVo1vH/qor7VYo/8AwGrp9WS51v4i6naJ&#10;++8yPTo44vN/g+zXG5f++ayPgrbxadP4Ato/3MXn61F/t7PI+WvKpyjhs0qwl/z9/wDk4/8Atx9N&#10;P97wpTn/ANQ3L/5JF/8Atpw37N9n9m+LOmzyQ+T9qvfMj/6aIu75q+rfhJrH9qfs9/E23nmT7WdX&#10;vx5YHzY3fwrXz34YupbPXPhbeW/+ttvDUskcv/AqtTy3Oj2Wjx3E3k3d9ZT3Mfk/8tHknkX5/wDv&#10;mvo3RhQ4fqt94fja/wD6UfI46pUzTjHDyl/JP+9/ClUtH/yQ4n4xalLYWXibw/HNF/Z8T2NzH/f8&#10;5V2/f/3W+7X0b+xv5rJ4ckl6S+CGH/k1PXg/7S3hWXWfEWqSWEMXnW1tYyyRfc8xPszbv+BV77+x&#10;1LHJF4agEuZf+EMkP4fa7iviVRdKrhp8uk1zX/wzsfpOY4unicnxlKEleE4xt/LzUE0ZmjfFWw8V&#10;xfDLwhbweTNomsW1x9qm/wCWu7P3F/4HXQfGvQPtP7TNl4g87/j2misfsn+9BN81eCfCDVIX/aH8&#10;E2a+VNBdNHIZf+ebrX0H8VefjB4pkAxsvLM/+QJa+ir0aVevjavxcr5vn7aMf/ST4aMa2W/UcPRv&#10;GMqU73j8SlR5n8X948j8PalDofw60XULw/6JY6RFcyf39i6tuavoDxl8YvDfx5+GXhPWdCWU6WPG&#10;FpYyR36bPMdVbjqfl+ZK+YluRL+ztdfvfOEfhiPf7f8AE0NdJ+zPfxN+z74bsiYhL/wn0Dxxfxyf&#10;uzu/75riz393nOLh/NUq/wDksj0sow0a/DeCxavekqUV842e3+E1LjwVeWJ+KXifI+wfa7myuJM8&#10;7/tB2r/3ya0vgJJdTaB8dYLiHyYbG1lijl/3k3f+y16JDGJPg/8AFqP/AJ6eJ7kf+Rq5j4KWslt4&#10;L/aJjk/1u7/Vf9sXr2cVi3X4epQl0nyr/t2DPj8vp8nEWLl/NHm++tSOU/Yub7R43+HT+R5UUVtq&#10;Fv5v/PT/AEaNv/Zq94/bc12ysfBHhbTZLwRXV/4hsRFF/wA9Nso3V4N+w9cSzN8NZ/8AqIalFJ/4&#10;AxV6J+3vGNT8UfCLSLUYv7nWfOjkP3R5e1q+jzfE+xzjCVv8G/nUlE+Uy7L1i8Hi8PK/uqrLT+5B&#10;y/8AbTyXwpZRaJ+154T1SzhxdXV1eRXB/wCenzba9k/ZDliN98WJI/8AVfa7n97/AMCavK/Bce/4&#10;0+DtQuP332mS6k/65/vJFrvf2UNIudM8RfETzP8AValZ3d1HF/B/rdtfnMv4WAh/K6kf/J5f5n7F&#10;i5xqPN/e/wCXeG/L/wC1Nz9nS6jjh1W3/wCWtz4UaWP/AMCbqvlrX57jVf2KvAEYm/dWuo3kkkUQ&#10;5/17KrV9UfBm1j006ZHJ5X2s+Drnp/y02zzf/FV8gaJ4dvfDXwW8T6Zf/v7r+z7bUo4oZN/lwySq&#10;6t/3zXv57U5c2q1Y9aVb/wBIkj5/gunGvlsYcy0xeEl/277X3v8A0o7PTtN+16H8NbfyfJ+3eDb6&#10;Xzf9uNl/+KrtvhLd2+qaR8M7exvIZ57G70uO8EX/ACzk8yNtv+9WR4d0uK18K/BSSOb7bL/wieqx&#10;f7f/ACzrlv2Ml2wW2Ov/AAk+n/8AoUdZZhiufE4uENpxh+E0o/8ApR3Zfl/tMpw+InL3qNWrZdPf&#10;9rzf+kn0hoOv3en/AAP+O7wLHus9Z1DySE/vBS3H51pfsmSif4k+K9w/5gmkF/8AwFirg7LX5rD4&#10;PftPB4vNitdal8uL13bd1O/4Jv6udbvfGVwJZbj9zZxebN975YlXbXzVWKjXh73SGnrGWp6VOjV/&#10;snHVnHTmnr6TpWj/AOAv3f8ACd98fp3uvjNplvbTeRc2P2O68z/tptrx7wHBLJ+1b4ivQMxf8JbH&#10;HJJ/ttFHXtHxs0+K/wDH3jKR5hDLZaXYyxzD70f75a8T+E+oyy/tCa7BJ/y08W20v/kvHX2ubxjL&#10;KaL/AJeT8uY/PeEpyp5pjP71Of5qJS+N2pXTfEj49+H5Zpf7LuYtLufK/g3/AGmFd3/fLPWv451v&#10;7f8AGvRY4/3MQ+HEsXlf889r7f8A2Ws745Sf8Xy+JUckWYpbfTosn7p/0uFttU/iZFbxfE+8uX/c&#10;+X4HaOP/AH2mb5a83CpPLMIv+ov/AOQPqcTSUs1xVvtYBffycp6z8RPE954E0Hxnd6NLJp1zs0C2&#10;jktRteNG8lW/8d+WvrzTd0unWruP3hiXP1xXwR+01e3Onza1Zx/vhJfeHvLi/wB2ONq+9tKbOl2Y&#10;9YU/9BrnzCblmE4/3KX/AKQeFSwsaWR4aty+9KpW/CUTwr9rTxRbafB4A8PlT9q1zxJaRxy/wR+V&#10;Isjbq9H+C/g698AfDDQPD2qGKS/sYGjkMJ3ITuZuP++q+ef2w9TkHxy+Cunj/UnWI5P+B76+vSwi&#10;KjqTmsK9CnRnTnDeUE3/AOBT/wDbVEUcXVqZeqH2eeX4KP8AnInoooqDhCiiigAooooAKKKKACii&#10;igChqel2usWNxYX8Ed3aXKNFLDNHuSRG+8rCvkT9pT/gm/8ADn4jfC680f4eeD/Dvg3xNLcwSR6p&#10;DbbGjRXzIvy/3l4r7KrwP9tf4+XP7On7O/iTxfp0Rm1b5LLT/u/u55flWTn7yr96gDx/TP2bP2Xv&#10;gF8OfD+l/FPS/AZ8QWtqsV5qF5Gvm3My/ebb96tvwN8Kf2L/AIlTm28MeHvh/rNwOfKhjVX/ACOK&#10;+c/2YP8AgmxafHzwtpfxX+MfiXVtY1XxEn27+zxJtOxvu73b5t3+z2rrvjn/AMEj/CNr4evNb+FG&#10;r6joHibTU+0WdrNcb0kdfm27/vK3pQB90/DP4N+CPg7Y3dp4J8Naf4Ztbp/Nni0+LYsj/wB6u2r4&#10;+/4Js/tD6/8AG74P6ho/jGczeK/Ct3/Zt5LN/rZUx8rP/tfwn6V9g0AFFFFABRRRQAUUUUAFFFFA&#10;BRRRQAUUUUAfD3jT/lKv4N/7FCX/ANDr7hr4e8af8pV/Bv8A2KEv/odfcDdKAI1O7HoaCMkjtX4t&#10;/Ej4y+PrPx94mt4PGGtxRQ6jPHHGL2TgbvrXNf8AC7viH28ba+T/ANhGT/4qvnHnlFS5eVn7ZS8K&#10;8dVpxmsRDVdpH7m5FGRX4Zf8Lv8AiD/0O2vf+DGT/wCKo/4Xf8Qf+h217/wYyf8AxVR/blL+Rm3/&#10;ABCjHf8AQVD7pH7m5FGRX4Zf8Lv+IP8A0O2vf+DGT/4qj/hd/wAQf+h217/wYyf/ABVH9uUv5GH/&#10;ABCjHf8AQVD7pH7m5FGRX4Zf8Lv+IP8A0O2vf+DGT/4qj/hd/wAQf+h217/wYyf/ABVH9uUv5GH/&#10;ABCjHf8AQVD7pH19/wAFTx/xNPA3+5PXO/8ABL0H/hanirt/xKx/6NWvknxN441/xiYf7e1rUNZM&#10;X+r+2XDS+X/u7qb4d8Ya14QkmuNE1m80aaRPLkks7homcf8AAa8N42Lxn1rl0P1GnwvXhwxLI/aL&#10;ntv9n4uY/enIoyK/DL/hd/xB/wCh217/AMGMn/xVH/C7/iD/ANDtr3/gxk/+Kr3P7cpfyM/Lv+IU&#10;Y7/oKh90j9zcijIr8Mv+F3/EH/odte/8GMn/AMVR/wALv+IP/Q7a9/4MZP8A4qj+3KX8jD/iFGO/&#10;6CofdI/c3IoyK/DL/hd/xB/6HbXv/BjJ/wDFUf8AC7/iD/0O2vf+DGT/AOKo/tyl/Iw/4hRjv+gq&#10;H3SP3MA/Kkbmvw0Hxu+IR/5nXXj/ANxGT/4qrmj/ABo8fT6rZRSeNdfEUsyf8xGT+9/vUf25S/59&#10;sUvCrHRjzfWofdI/cDqKD0qlpDZ0uz3dfJT/ANBq8elfTH4e1ZlTUv8AjwvP+uL/APoNfi5rX/IV&#10;1j/r9uf/AEa1ftHqf/Hhef8AXF//AEGvxc1r/kK6x/1+3P8A6Nav2Lw8+LE/9uf+3H5fxv8AwqHq&#10;z9ZP2dP+SEeAv+wPbf8AoAr0cdK84/Z0/wCSEeAv+wPbf+gCvRx0r8qzD/e6v+J/mfomF/gU/Rfk&#10;SUUUVxHWFFFFABRRRQAUUUUAFFFFABRRRQBGe9eIftl/8kA1/wD4B/6FXt5714h+2X/yQDX/APgH&#10;/oVexk3/ACMsP/jj+Z5mZf7jW/wS/I/N74ef8j74Y/7CEH/oS1+yK/cr8bvh5/yPvhj/ALCEH/oS&#10;1+yK/cr9C8Qv42G9H+h8LwP/AAa/qv1H0UUV+Sn6aFFFFABRRRQAUUUUAFFFFABRRRQAUUUUAFFF&#10;FABRRRQAUUUUAFFFFABRRRQAUUUUAFFFFABRRRQAUUUUAFFFFABRRRQAUUUUAFFFFABRRRQAUUUU&#10;AFFFFABRRRQAUUUUAFFFFAES9Tg89zjrTCvGcYI96c2Txtz+NeSyfEfxaPjZ/wAIp/wjZ/4R0web&#10;/aXzYz6bulc1fEwocvP9p2Oihhp4jm5Le6r6vsZfgrwVrdl+0T4w165097fSLm2SO3us5V/WrnxR&#10;/Zz0bx1cDWNLlOgeI4z5iX9oNpd/9sVj+PfjL8Q/D3jDUtN0fwK2pafbgeXdgn95WEf2hPikcL/w&#10;rcg/Vsn9a+PqVsrpwqYStGUvfcvgl8TfRqJ9bChmtSdPF0ZRi+WMfjjsl9pOQz4T+DPiDafHM6r4&#10;utPO+y6W1n/akOzypBuXaPVm/wCA19NNnOeue1eI/Cn4seOfGHi9NL1/wWdH04wPKbrJwHXG1ea9&#10;uYk/dP6V7WS06MMO/YSk02/j3PGzmpWqYiP1iMYySXwWt+BNRRRXvnhhRRRQAUUUUAfH0P8Ayfp/&#10;2w/9tq+vj0r5Bh/5P0/7Yf8AttX16elfN5Ntif8Ar5M+hzffD/8AXuJi+K5vK0sJ3kbFZnhC98qa&#10;a0kON/MdL4yuN80MFYUM/wBlmhuI/wDlk9ejUqctXmOClS5qHIem0VBBci5gikTo4zU9emeaFFFF&#10;AFDVZvI0yaT0WvPV5rsvF0vlaXs/56PiuPI4rzMS/fPSw0fcEooornOsKKKKACiiigAooooAKKKK&#10;ACiiigAooooAxPGzWK+FdT/tSGWbT9n7yKH79WvDTWzeHNM/s/zYdP8AIX7PFN9/ZTvELXyaHe/2&#10;XDDe6h/yzim+5JU2kNcvpVl9sh8m68v/AEiKH7kb1j9v5Gv/AC6+ZZooorYyCiiigBcihV30dKwf&#10;HGuf8I/4cmkj/wCPq5/dW9Q3GK5zRKU5chyuvapfePNc/sPS/wBzp8T/ALyX/wBmruND0O28OWP2&#10;Oz/7aS/xyVT8E6H/AMI94cht/wDl6l/e3H/Aq3CK56cPtz3N6s/sQ+GIlFFFdZyBRRRQAoGfpRjn&#10;FH0NaGjaNJq3muZjDEhwMUoxlKRMpRjEoZFGRXVL4Mtv45pTVhfCNivY1v8AV5mP1qBymn6fLqk/&#10;l2//AH9/grsdI0SDSYQR+9k7yHrV21torSHZHGI19BU4Py1106MafqcVWs6noOooorqOcKKKKACi&#10;iigAooooAKKKKACiiigAooooAKKKKACiiigAooooAKKKKACiiigAooooAKKKKACiiigAooooAKKK&#10;KACiiigAooooAKKKrXd3FZwmSeaKGMf8tJZNi0AfP37f/hPW/Gv7JPj/AEvw5DJNqn2VLkRQ/eKR&#10;yrJJ/wCOq1ebf8E3fhl8Nb79lrwzeWmjaTqWtSh/7WmmiWW4jut3zK+75l/h+WvoD9ozQPHHjD4M&#10;a/pnw11KLTPGFzHELK78xVRP3i7/AJmVh93d2r81vBn7An7YXw71zUtY8N+MdI0XUdSk828ltNT2&#10;JK/94p5W3/x2gD9UP+FVeDP+hU0j/wAAY/8ACtHQvCOh+GfPfSNHtNM83/WfZIVTf/3zX5p/8M1f&#10;t7f9FStP/Bmv/wAar6S/Yu+GH7Q3gDW/EE/xq8XQ+JbC4hQWEUVys3lybss3yovagD61ooooAKKK&#10;KACiiigAooooAKKKKAPhL/grj/yRXwl/2MVr/wChV9q+Dv8AkVNG/wCvKD/0WtfFX/BXH/kivhL/&#10;ALGK1/8AQq+1fB3/ACKmjf8AXlB/6LWgDYooooAKKKKACiiigBg6mvzx/br/AOTr/hP/ANdIP/Sh&#10;a/Q4dTX54/t1/wDJ1/wn/wCukH/pQteVmX8H5o+74J/5Gv8A3Dn/AOkn6GE4IHrWN4tijuvCesxv&#10;92WzmjP08ts1snDGvJ/2lfizpPwf+FGu6pqF1D9qmtnt7O2llCPPIy7dqe/evRqTjTg5SPjsHQqY&#10;nE06VGN5SasfLP8AwTEvnttU+IukIM2gnSYf99MtO/ZojjX9ur4ikdcS/wDoVdj/AME1fAN54f8A&#10;hjrfia+hEQ1y68y3/vGNf/r1yH7NfH7dXxG9hL/6FXz1NSVLDc3c/ZMfVp1cfnXJ9mmo/NcsWcf+&#10;0Fq2lePv21P+Ed+KmpXWjeCrGNIrSOIssMn8Su/91Wbdlv8AZrt/ij+xJ4F8beEYtZ+DGoQQ65aO&#10;nlx2l9uS5+bn593yt/FXp/xW0v4J/tLfEyb4ca20k3jTTUYi7tMxSxeXt3R7ujffHy4rw/x/+wL4&#10;q+Eum3vibwD48uIv7NR7z7NNm38tFQs3zK2GPH92nVou9SXKpqT3XxRM8HmlPkwlKGJnhKkIRtCc&#10;b0p/3v8At4+rtAk8eeBv2a55df8AKvPGum6VIf3P7zLqny/7xr4c/ZQ8JfCT4t/29q/xV177T4ul&#10;u/8Aj21C48pfm/jQfxNu/wC+a+o/2Tf2lLn4gfAfWNf8dNg6A7W17fBeLiML97b/AHvWuCl/ZZ+C&#10;/wC1XpWpeK/h/f3Wg3csxSV4EJiSbqzNE3OWz61tUi67pTpWlpszzsBW/sp4/DY7no801erSXux6&#10;8v8AhkM0H9kXxT8JP2gfD/ir4VXcUvgaZ1kvIZr3C7OjLgffXncK7L9v340638PfBej+GfDN59j1&#10;rxJO1rJJF/rY4eny/wC83y187+PfBXxR/YW1rR/EGn+N/wC2vDM10sf2aZ2/ef3laFmP8P8AEp61&#10;3H7eGsKNc+C/xKeCT+ywY5JbT+Pqs23/AL5Y1g6ns6FWMIuEuq9f5T1YYR43NcvxGIqxxFKSlGEr&#10;crk4JtKcZfaPQvhX/wAE9fAdr4Rhm8ZRXOv+Ib6BZLm5mkZVjdl+bYAf/Qq8Z1vw3q37CP7Q/hqb&#10;R9TurzwJrc3lvazSZ3qW2su3+8ueGr9EvDms23iPw/p2p2U3mW91Ak0bexWvhP8A4KIa9ZeJviT8&#10;NfCulyfa9atrvzZYoRudNzLtX8a3xdCnRoRnS92UbWPEyDNcwzfNKmEx0nOlNT54vaPuv/wHlN7/&#10;AIKknPgfwD/2FW/9FNXS/tzLu/Yxsv8AuHf+giuU/wCCn8XkeAfh4n/PPU//AGk1db+3L/yZjZ/9&#10;w7/0EVNX48V6L/0k6sB/u2R/9fZ/+lxPXf2Rc/8ADN3w+x/0C4v/AEGvl/8A4KBJn9oP4QD0nX/0&#10;fHX05+yBdRXf7NXgEQT+b5WmxxSH0dfvLXyl+3d4g03U/wBpX4aafaXkc13YTxG4ij5Me+Vduf8A&#10;vmtcXL/Yo/8AbpxZDBvifEe7t7b/ANuO/wD+Cjvwg8P3fw1vviNLDKfElgbayilEnyeW0qq3y10X&#10;7Dn7PfhHw14C8JfEizhlHiTU9IxcSmQ7Pmb5vl/4DWr/AMFFv+TW9ez1+12f/o9a7f8AY5x/wzF8&#10;OeOf7LX/ANCanGlD6/L3fs/qcs8fi1wnTh7R29q4/wDbvJ8P+E+Zf2LIsftefF7/AK6Tn/yO1Ufj&#10;Le+IP2s/2pZvhdZavLpngvSP+P0WeP3m377Pn7zfwj0rR/Ytb/jLv4uj/ppP/wCj2qD9n6/j+Fn7&#10;dPj/AEDV/wDj61yST7NKPufM3mLXDT1o04T+GUnc+uxS9lmWKxdKPNVpYeEof3fdjeX/AG6eqeI/&#10;+CdPwu1Dwx/Z2lxXOmapEnyap5m+Qt/tetcX+wb8R/Emg+OPGHwc8XXkt7eaGzy2sssm/wAvy22y&#10;R7/4l+ZGFfa89xFY2zz3D+TFGu9mz90d/wCVfA/7K2o23j79ur4k+KNJAl0Xy7ny7qL7km6RVX/v&#10;r71d1alToVqUqWkm/wAD5LLsbi82yvH0swk5whHmTevLPm6P+8cL8SfA+o/Ef9vXX/DOl6lNog1J&#10;vLuL+1/10UHlL5m3/er3r4hf8E8Phy/w7u4NBgubHXLK1aSG/Mu4yOq/x5rhvDOB/wAFONYz08iT&#10;/wBFLX3R4nOfDur5/wCfST/0E1nhsPSqxqznG+rPRzvOcfl88BHCVHCPsqUtPtf4v5j5K/4Jq+Nd&#10;X1v4aa/4d1OT7RHoV95VvLJJvOxh93/dXbxX2Om2JVXt2NfDn/BMT/kH/EXnH/EyT+clfce0Nx6V&#10;3ZdJyw0bny3GEIU89xChHl1X4xi2T0UUV6B8gFFFFABRRRQAUUUUAcl46ijmuNB8yyu7z/Tk5tP+&#10;Wf8AtP8A7NdbXI+OJI0n0LfqU1j/AKcuBFHvEv8AstXXUAFFFFABRRRQAUUUUAFFFFABRRRQB8a/&#10;t/ax/wAI1d/DPVPJlnFrqUu+KH0ZVX/2avAvD9rfeCfgT4lu5P3Mt1fXP2fypfn+Zm+WvZ/+Ck01&#10;0w+HMFv/AKqW9l83/c3Q5rzn4gyW3/DOWtyf8tf+EkNtH+vy19HwxO+aYfDzj7sqvN/5I4nrcSQt&#10;wysRCWvspR/8rqf6nD+Mr+SL4S/2Rj/RbbypIz/HvZW3V9f/ABfnvdO+E/wvvrT9yYo7WOSX/nnv&#10;hRa+T9S0H/hIfB2px+d5MUVrBL/461fWPx8aWz/Z88AyJ/z96TFJ/wACCrXg5DzSz6Tn9qb/APSp&#10;H0fG8af+ruDhR+zH/wBshI6bQ9K/tX9kWG087yvN0Bv3vp8pNfG/ge7+y/s3fBmD/n+154v++blq&#10;+67f5f2c5R/1A5T/AOQ2r4qtYdn7NH7PcccP/Mz9P+2rV9HlVT/jIH58/wCp8Fi+aPCzhzfDUp/k&#10;fXH7TNlGmh+F7hIojJ/wkunb+Pmk/fKtfKH7T2oOfil8VL0TfbJLjQJNKEP/ADz2hW/9nr64/aaf&#10;d4c8Le3iTTP/AEpjr5b+MEd1qXxC8YbIMH+0NVto/wDpptgt68nHK+Sz9H/6XA97hW64ioz+zrf/&#10;ALdgz0n9jm1ii/ZQ1e7S4803VpMJB/DHthK18qatN9i+HPjO48n/AI9tYtpP/Hq+o/2HVH/DG+re&#10;51D/ANBavkTWIbqWCa3vP+QffajBL5X8EnzVw4K0sspc381P9D6aaUeMcfyy+FVZf+Ay5mdRpNvJ&#10;4v8Ain4/1vUJv31rpcUscX/Aflr0H9o+H7X8TvjVH/z18KafF/5GirB8HeHLk33xY1e3s/8AiX2s&#10;KW32r+D7vyrXW+P722m/ap+IlvJ5V7Dc6RpVtJF/Bv8AMj3LWuUYP22Jw+G5vipP/wAmdSX/ALcP&#10;iLNfZU8Xi+V8tKrCy/69Swf/AKVKB5z+1D4X/wCFJeF/hTo+lXkt55OjXT+dNH1S4ZmZf/Hq8y+G&#10;kXmfCDx2D1Gq6UP++mr79/a3GlaFrfw81fV7OKbSbea6s5IRGrsPNi2x/L/d3flXxD4Xtfs/wI8Z&#10;yf8APXxTpn/o2vDrYOop8042hKnyw+UoJv8A8mPsskzuniMrjHmvVjiITqP/AByqtJ/3vdO28cXU&#10;v/CpPE3hT/XS6P4vgk83/nokkEbV5x8Pmkl+D3xY1Anzvs0NjF5X/bzC1en/ABIX9/8AEt+//CS6&#10;d/6IjqP9jnR/7S+HXxuM0Mctp/Y0gxL8/wA4iyn/AKDXr4iDoKeEhLS1aP3Kly/+lHz+CxcXl8M0&#10;nTvP2mDqf+Bucpf+Bcp1Hh/xJdeKf2ZLXxDrnlQSan4ytJOfuyIipH8n/fNcFr3h+2m8Q+OPFHnT&#10;ebpniHTraOL+CRGkjbdXZ+HdOkH7IfwnjvIf9F1PxSssY/56Qbm+b/x2sTS44p/h/wDF6T/XRRa9&#10;pksf/fyP5qUYVaWQ1YTvF3hf/t5VIv8A9JOOFSjLi/mo25L1Yq3w2U8NblOgudYudVsftAm/dXPi&#10;tR5X8Gzatan7JtzJJ8emtiMxJ4v8Qv8A+Q5q82/tC+sPHGgaHcQ/upfFMUv+3sZVrtf2Ro7xf2q9&#10;TglPkQW+v65L5XrvWT5qebYiDo4bCwjyqlVqR/8AJov9R5Vl1SlHMcbWlzSrYalV/wAPNGcP/bOY&#10;6DwAkVyAZIfOlj8c6rHH/wB+qzoruG48A6cY+v8Aat3F/wADW0FdF8KdE1DVLLUbiwtJLu1svHWq&#10;yXksR+S3Ty/vNXlvjjVj4T/Z/wBH1u2m/wCPrxPe/wDosrXdjK3LlODl8XJ7z+V5HzOVYeVXiPMK&#10;UfdlVlGC/wC33ymb8ZvEFzb317pccPkxWukRXPnRff8AmjbdXMfCvwX/AMI3pcVxcfvpb21sdSj/&#10;AOmf79h/7LTPiHDqXiq+huLeGX7VrFlBHb+T/wAtPlb5a76x0u5sbLw3aXEPk3R0WzsvJ/21u5lZ&#10;a9bPYQxGaYDHQjpyYeV/5eeVST5js4crVMDwzmWUKSvKpiY2+1L2UKPwx+L+Y6n4leIooF+O9+f3&#10;X27RLCOP+/8AMy/L/wB81zfjPS7qw8X+OvEEH/Lt4e0+28r+Petsrbv/AB6vNfjr4j1ODxT4m0+O&#10;9m+y3UcEckX+792vXfGGobJ/HNvJ/rbnS4Io/wDgNtDXy2Li8Fm8ZK3uy/8Acs//AJE+gy+nGvw3&#10;y6+/Sj/6j4a/L/4EeQfHO2uNN8J/Ce0u/wDj/wD7FW5kih/uSSqytX1d4+1u2sfij8FpJJv31jpa&#10;ySf8CX5a+cf2x4hB4i+Hsw/cx/8ACKWf81r134tRefpWg+IJb2WG603wxDLFL/t/N81cmLp+wwMu&#10;TvT/APTaf6Ho0K/9oY3AzrfFUhi//Jq8lb/yY838SSBfgP43u5x5NzqXiu+kH/TR1ibdXo3h+xtn&#10;+J00l5DL5VzBeW0ks3+pk/cW/wAteV3eonWf2OPD88n/AB/y+Ib+O4l/juHkjba3/stenXSyxeI9&#10;Tjkm/wBUl9/ov/PP9xb/ADV0Y6r7TAYWt9rlj+Dmv0PPwmF9jm2Y4b7Lq1f8OsaTPBPBqXOofG/w&#10;1pFp5OIdRcx2v8EXy19HalbxS/Bj413fnZuorWC28r/Y8z/7GvA/2dLaxj8RWer3H+tsdUg/e/7G&#10;1d1dBq/jL7Xpfxk+zzeTaX2n6fcxxTffkf7T92uLCYr+zp1qvL8K5O3vRlH/AORPpc9yuWeSw2Eh&#10;U+Fwnf4vi5v/AJMt/Ge2li+GXjOX/llLf6R/6RW9ei/s1L/ang7wBHeQw/8AEs0fX/s/++vy7v8A&#10;erzn9pHV5G0rU/DFpDdS3cuo2d7JFFH8mxdNt/8A0GvX/ge3+naZH/1C9f8A/Za5sK+bERn2dKP/&#10;AKV/8iY5pHlyKUP5/rE//JIR/wDbjkPFvhHTtP8A2b/hprMEI+06v4ntZdQl7yHzdo/9BFYvx/0W&#10;20/4jftC2FvD5VpFZ6PLHFD/AH/Nib/0KvSta0qPUv2TPhdK83Ft4ggk/wDI7Vz/AMdIvtfxt+Mt&#10;v/z1tdHi/wDIsVfWZh7mYZi+nMpf+VD4PIJyr4HKftT5a0fwhodF4gt5Z/Emg28cMs0st1P+6/jk&#10;/wBBtflryf4Oado8f7YXgiLw5B9j0m2eX9z/AM838pt3/j1e4wzSR/tFeG9P/wCWVtqcsn/A/sdu&#10;rf8AoNeJfAu1uW/bCivPI/0SLW7qKSX/AG2RmWvYqKLr1VU35lb/ALeoqX/tp85lk508u5IS0+rz&#10;uv8ADiKsY/8ApZ7o14dN8I+MfDluRFJF43gijjuvkzvfc1U/ir4Bi8a2Pxo1yOzl1LXtI1JYrIR9&#10;Y08pd2xa5f8AaLmuba78YW8d2B/xXGnS4/iHy19CfCK78zWfjRJ/y0j1BV/8llr5fC4v2E8FHlvy&#10;Tc//ACZr/wBsPdzDCSnh8wxcJW9rGMNP8FGUv/Avanx/8N7+51T44XlvH++/dwXN5L/HG621wv8A&#10;7NXS/BnT4tUn8JySf6mKTU4vN/55u0H/AMTWL8DbW5svH+mSXEP7nV9O1G+kl/j+XcrN/u1pfsz6&#10;p9tg0yP/AJay6pqMscv8EkC2yqv/AKDRmcFLPMXP+SpL/wAlqwifR5dVdPhbCQ6Towi/+3qOIf8A&#10;7aeQ+O/El74At/hbeWZi8+Lw1PF++/2pFWs/xV42udY0Pw1qkn7mI2v9mx+T/fWVm3P/AN9VrfHz&#10;RJNS8BeBtQTppmifvf7/AM0q7akb7D4Z+GWgaPeWX/EwudOvJf7/AM8n+rb/AGa4MVmGLh/sMZaO&#10;NKVv70Ywf/tp9bgMpy2dKnm06a9tGriIN9eSUq0eX/wKcT1D4qaRHL4x1O4uYf8AW2UPl/8AAbCb&#10;/wBmr0D9j+3iTxH4UjTv4AQ/99Xl1W/+0zp0UHw8+G135Qhl+xTxySf9uMjba539kueO08X+C7aQ&#10;/vrnwADH/wABurjdXqY2FsNgPKM//TnMfmeDrfWaOaT2vVpaf4aMo3/8lPmb9mu8ll/am8J28n+q&#10;ttRlij/8er6t+K0+fil4vfPleXf2cef+2E1fG/wG/wCTrvCP/YxP/wCzV9cftN3UVrqHjCST/oLW&#10;3+q/64PXmZB/uOLl/M4/+nIH2nHfLHiDLqUI6ezf/puoeEw63/bnwS8T3H2L+zfK8LafH5X+7dD5&#10;v+BfepvwHs5bOz+EaXP7nzfE80sf/Akj/wDiaTwJN/bXw9+Jdnef6qy8J6eI/wDvtG/9CrQ+BbRa&#10;jqXwis5IM/ZdeWWQf9dEba3/AI7XpTn7bNK2LnvKm/8AyenOR5M19S4ZWBhH3IV190KlNR3/AMR9&#10;n/s6aZZeIdO+I9neRfa7YeKrxXim6ZWT/wCtXmXw0H/FI/tOCP8A1n9oT/8Aop69T/ZWfI+Jn/Y3&#10;X/8A6MrhPBESJ4c/aPcdJNQnJ/78tXDKXLhvZ9L/AKTPnaMOfH16/Xlh+NSj/wDInmH7L13J4O1X&#10;4SeGLaDz2uLRtaubrokfnDyvK2/3l8uvTP2wLOPUfjN8G4JJvIInvpTL6bYGb/2Wvn/4f69HoXxp&#10;+C1xd6yNNiOjW0UkM33JU81/4/8AZr3r9qhvtn7TfwFtvOPk3r39sRH/ANNItpb8mr1czxU8QqVS&#10;UruMrfdV0OfLMtWFxtalGPKqtCpLyvOhK/8A5MeOfDu8/t6+0bUP+fGCWX/rp/pM1a7a1c6N8J/i&#10;ReWZlguv7Cn8sRSbXj3XSLurkfAF9a+FvEOv6AJ/Ph02ZrKL/pn/AKTM3z/99VyX7RHi7V/Cn9mW&#10;lheeTa63pc9teRf89EWdWX/0GvHzSfsMNRn0vVt/29ySj/6UfeZBl0sfm9fDr7Sob/3JVOb/ANJP&#10;q/4fWkdnD4AvJD+9l8AXnmf8BC/N/wCPV8z3n2aC18Qxyf66XwJpPl/7+xN3/jtfS+gcaJ4Gj9fA&#10;V6P/AEGvmm/0uTUJL7y/9b/whel+X/wG3Rq9rOqko13/ANe6v5zR8JwHTjLDtf8ATyj+EqTO1sbK&#10;LTf2kvDOn2cPkafF4Qk8uL+CPdH82yuA/ZA1UHxKmnH/AFkvie2kj/4DItd5Pe2qfH7wz4kjm/0X&#10;/hE54/8Av3GteZ/ssX/9t/GbSL/ycfatXgk8r/vmvmcFKX7/AO1zJ6/9vQ/+SP1DMqd8DDpaMP8A&#10;0mt/kel6bqEi/Cf9sJ55fOA11R9NzBa3/wDglhzD44z/AH4v5V5ZeeNJNL+E/wC0hbx2ZvZfEPiy&#10;O2x5n/Hv95t3+1/qq9L/AOCW13AJPHFuZv8AScwy+V/sfd3U8wVs2pX6RjH5qJ5+ChP/AFMzGUut&#10;SMvl7mp6r8ZId3j34uv/AM8vD2mf+lCtXh/wc1K2f48a7eeZ5cUXiO0lkeb5NifZYfmr6I+IunXE&#10;3j/4xyR/vv8Aim7MRxe6/NXw5pd9fW//AAkFvo/7nUNYntrnzZpf9X8u1l/8dr9CzbTJXL+Xk/8A&#10;TUf/AJE/I+Eo/WM6lhvhVSEo3/7ixie5eOr6y8W/GXxveWMo1GxvhYSwSQnKSHzF2tXJ/FW6le40&#10;24uP30o0RopJf+ef+ksq/wDoNUPhRdS3HiHw19nh8mK6gsYv+uiRsv8A7NW18Rk/tCK5j/5ZSWUX&#10;/pbNXi5dL2mV4Tn+1iYy/wDJv/tT67MofUuI8bCH2MFKP/gMYo6H9qHUbqx+Jl7Zm3821ubbSrnz&#10;R9/fGq/KlfaGpfEfSfBnw1svE+rmSy07yYcj75j37VX+dfJ37Q11Fb/HaezMPnTf8IutzH/2zX5q&#10;9C/aJ1KO7/Yj+2jpJaWkkf8A32tXToLG53Tw89pqlH/yWMT5rFVnDhajVh8UJ1v/AEp//InN/tR3&#10;ovv2nPg3DFD50EUqXPm+m5/lr7M2fLg18OfE7VE8Q/Hf4TLbjm3sdOkuM/8ALN2kjbb/AL22vuJC&#10;G+YHg1z47mjVhFx+GKX5y/U86jZ4GlO+spVH/wCTKP6EtFFFcQgooooAKKKKACiiigAooooAK+WP&#10;+Cknwp1f4u/sp+JNP0CD7XqumyxamkP8bpC26RU/2tucV9T0jLuoA+H/ANhr9uj4feMfg1ovh3xT&#10;r1p4V8V+HrdbG8tdRl8lZ9vy+Ym7/wBB7V6X8ev27vhR8IPAeo6nF4r07WtV2NFZ2GnS/aHkm2/L&#10;u2/dX/arA+M//BND4M/GnxVeeJLvTbvQdVuhmf8AseVYYpX/ALzJtPzf7u2sDwF/wSb+BngnWrPU&#10;7qz1bxLLb/8ALrqVyrW8n+8iqP8A0KgDlf8Agkt4K1s+AfG/xH1y0+xy+L9Va6tv7skf8TD/AGd3&#10;Svv6s7R9HsdC0qDTtPtIbOwt4/Litoo9qRp/dArRoAKKKKACiiigAooooAKKKKACiiigAooooA+H&#10;vGn/AClX8G/9ihL/AOh19wN0r4f8af8AKVfwb/2KEv8A6HX3A3SgD8JfiqdnxN8Vkdf7Rn/9Dr9C&#10;f2Zv2Tfhd4/+BXg7xBrfhuC91a+tWkuJS7fvD5jL6/7Ir89visP+Ll+Kz/1EZ/8A0M1+tX7GeT+y&#10;/wCABjj7E/Of+m0lfFZVThUxNTnjf/hz+neP8ZicHkmEnh6jhLmjs7fYkZ//AAw38Gf+hOt/+/jU&#10;f8MN/Bn/AKE63/7+NXv1FfV/VcP/AM+19x/P39u5v/0F1P8AwOR4D/ww38Gf+hOt/wDv41H/AAw3&#10;8Gf+hOt/+/jV79RR9Vw//PtfcH9u5v8A9BdT/wADkeA/8MN/Bn/oTrf/AL+NR/ww38Gf+hOt/wDv&#10;41e/UUfVcP8A8+19wf27m/8A0F1P/A5HgP8Aww38Gf8AoTrf/v41H/DDfwZ/6E63/wC/jV79RR9V&#10;w/8Az7X3B/bub/8AQXU/8DkeA/8ADDfwZ/6E63/7+NR/ww38Gf8AoTrf/v41e/UUfVcP/wA+19wf&#10;27m//QXU/wDA5HgP/DDfwZ/6E63/AO/jUf8ADDfwZ/6E63/7+NXv1FH1XD/8+19wf27m/wD0F1P/&#10;AAOR4D/ww38Gf+hOt/8Av41H/DDfwZ/6E63/AO/jV79RR9Vw/wDz7X3B/bub/wDQXU/8DkfIHx8/&#10;ZF+FHgr4P+LNb0zwrBDqFrZPLbyh2/dv/e61+ZegsX17TS33vPi/9Cr9l/2qsj9nzxvxj/QH71+M&#10;/h/nXdN/6+I//Qq+SzinCnWgoRtof0L4bYzE4zLsTPEVHOXP1d/sn7zaP/yCrP8A65L/AOg1e9ao&#10;6P8A8gqz/wCuS/8AoNXvWvt1sfy9L4mVtT/48Lz/AK4v/wCg1+Lmtf8AIV1j/r9uf/RrV+0ep/8A&#10;Hhef9cX/APQa/FzWv+QrrH/X7c/+jWr9i8PPixP/AG5/7cfmHG/8Kh6s/WT9nT/khHgL/sD23/oA&#10;r0cdK84/Z0/5IR4C/wCwPbf+gCvRx0r8qzD/AHur/if5n6Jhf4FP0X5ElFFFcR1hRRRQAUUUUAFF&#10;FFABRRRQAUUUUARnvXiH7Zf/ACQDX/8AgH/oVe3nvXiH7Zf/ACQDX/8AgH/oVexk3/Iyw/8Ajj+Z&#10;5mZf7jW/wS/I/N74ef8AI++GP+whB/6Etfsiv3K/G74ef8j74Y/7CEH/AKEtfsiv3K/QvEL+NhvR&#10;/ofC8D/wa/qv1H0UUV+Sn6aFFFFABRRRQAUUUUAFFFFABRRRQAUUUUAFFFFABRRRQAUUUUAFFFFA&#10;BRRRQAUUUUAFFFFABRRRQAUUUUAFFFFABRRRQAUUUUAFFFFABRRRQAUUUUAFFFFABRRRQAUUUUAF&#10;FFFAETSiNCzcY614dqP7XvgjTtTvLKUX/m2sjRyf6O1e4lcsCO3asZvCOiPMZH0ixMj+tup/pXnY&#10;qGLmo/Vaij3vHm/VHbhKmFpuX1um5drS5f8A22R48P2zPAvcX/8A4Dt/hR/w2d4F/u3/AP4Dt/hX&#10;qGs6b4Q0G3M+p2ml2MfrNGi1z58W/Cv/AJ/dBB/3EP8ASvHqPMKT5Z4qmvWP/wBse1T/ALPqLmhh&#10;akvSX/2pnfD39o3wv8SPFMOh6W139qkhaUCWFlX5a9bI444NcT4W8Q+BtU1UQ+H73Spb/Y3yWm0v&#10;t/i6V2uCBgH6V7GClVlS/e1FN91t+bPFxqpRq/uqbgrbPf8AJE1FFFeicQUUUUAFFFFAHx9b/wDJ&#10;+3/bD/22r69HavkK3/5P2/7Yf+21fW9zJ5MEknopr5vJvhxP/XyZ9Bm++H/69xOH1uf7Tqkz/wDb&#10;KqI60rN5v7yjpmuiUuaRnGPLE6jwfeloZbR/+WR+T6V0w4rznTbz+zr6G4/7+V6IrBhur0qE+aB5&#10;mIhyzH0UUV1HMcl40uOIYPXmudHWtbxTN5uuf9ckrJ6Yrx6z5pyPXorlhESiiioNgoopGbZ/rKBg&#10;zbIPMk/cxRf6yWqej61Y69B9o0+fzot/lVweva1c/EHVf7D0f/kHxP8A6TL/AM9P9qpbGD/hW/jC&#10;Gz87/iVX0fleb/t1xe297+73Oz2Hu/3+x6JRSsu2krtOMKKKKBBRRRQAUUUUAZHi6GK48OXsdxe/&#10;2ZDs/wCPv/nnVjw9HFFoemRx3v2yLyF8u6/56f7VV/GM1tB4VvZLyy/tO02fvLX/AJ6VY8PSRS+H&#10;NMkt4fsUXkL5dr/zz/2ax+38jX/l18y/RRRWxkFFFFAC7d9cHqC/8Jl4/hs/+Yfo6ebJ/v11XiLW&#10;o/D2h3uoSf8ALJP3f+/WP8OdFl0vw59ouP8Aj7vn82SuSf7yUYfeddL3ISrf9uo6pm3UlFFdZyhR&#10;RRQIKKKKAFjjluJ/Lj/10tehabZR6dZRQJ0Fc34R03zpvtcnPl8R11+eK78NDljzHm4mfNLkHUUU&#10;V2HIFFFFABRRRQAUUUUAFFFFABRRRQAUUUUAFFFFABRRRQAUUUUAFFFFABRRRQAUUUUAFFFFABRR&#10;RQAUUUUAFFFFABRRRQAUUUUAFFFFABRRRQAV558c/hBY/Hj4V6/4I1O9m0621SHyzd2uC8RDZVlz&#10;x2r0OuE+Lvxn8IfAnwdP4n8aavHpWlw8cjc8r/3UXqzUAfEp/ZP/AGqf2e/tk/wp+Lw8XaVFHm30&#10;jxGWd5P9lEk3Rr/30Kba/wDBQX43/Bi9s9L+NfwO1ERRQ5uNV0JDL5h/vfLmJfpur6j+Cf7Z3wn+&#10;P2qS6X4T8SZ1aLj+z9Qia2uJB/eRW+8K6T45/HDwZ8EdD0u48aGb+z9YvU02KOG287zJG+6rL/do&#10;A8s+FH/BR/4GfFZbKOLxbFoGrXPH9n6xG0Lp9X+5/wCPV9IaRruneIrMXmlala6paP8Acms5VlT/&#10;AL6XNeLfEv8AYn+CvxigD6x4H06Gcx/u7rT4/szpu/654rL/AGYv2MtH/ZZ1nWrjw/4m1vUtK1JB&#10;GNL1GUOlt838G3FAH0hRRRQAUUUUAFFFFABRRRQAUUUUAfCX/BXH/kivhL/sYrX/ANCr7V8Hf8ip&#10;o3/XlB/6LWvir/grj/yRXwl/2MVr/wChV9q+Dv8AkVNG/wCvKD/0WtAGxRRRQAUUUUAFFFFAESqF&#10;4B+Udq+Qf2uP2TPGfxy+IegeI/DGr6Zpf9mQeWhuy6sH3bgy7Qa+ukYKpHVB3qTHY8g1jWowrQ5J&#10;7Ho5ZmWIyrEfWsNZTt113PhE/sv/ALUH3v8Ahbdrj0F7P/8AEVc8Lf8ABPrW/FWt2ur/ABb8d3fi&#10;iW1fMdhFI7xyJ/cd3+ZR/u19wkEcgbv0pWG4YPWuR4Gj9u8vVnu/615kk40eWD7whGMv/AlEo6Zp&#10;NpoenQ2NhBFaWlvGsUUMQ2rGi/dX8q+b/hD+zP4j8CftJeLPiHf6lp8+k6v5vlWsBk86Pd93dkYr&#10;6fx8vtRgetdU6MKji5dDwcNj8RhIVYUZfxVyv0Pk79pH9jB/iT4th8c+AtY/4RfxnGymSX5lSVl6&#10;Sbh8yt7968+1X9lf9or4jWVvofjD4j2o8P8AyxziGR3eRP8AdwN3/Aq+8VIwMcUxnIYhRmuWeCpV&#10;JSkr+9vZnt4bijMMNTp0rxlyfA5RjKUf8LZ5v8NPgH4Y+GXwsPgWwt/O0uWF47uSbl7lm+8z+9fK&#10;b/sN/FP4Q+Kry9+EPjuKz0u4bIt7uUxMP9llAKtt7N96vvbJYcjIpqqMEAY9q1qYWnUUenLtY5cJ&#10;xBmGDnVlGXP7X41Ncyl63PiTwz+xH49+IXjew8Q/Gfxp/bttYuskGmWspdCR/AcgBV9dvWvp74wf&#10;BrQPjN4BuPCmtQf6HIo8iWP79u6/dZPevQME4I5pszFRwN3tnFFPDUoRlFfa3uZ4vPMdi6tOtOfL&#10;7L4FFcqj6KJ8GaP+yb+0H8MI59G8D/Em0Phws0cEM8joUj/3MFVb/dr0f9nP9ij/AIVv4uPjnxzr&#10;jeKvGQLOkmWaKFv74Y/MzfXpX1XGhTjd+lOyCCOvtWcMHRg4y193a524nijMcVSqUm1Hn+NqMYyl&#10;/iaPm/8AbK/Z38Q/tFaD4ZsfD1/YWcmmXrXLm/3YIK7ewNeneMPhLYfET4QHwTrhAinsI7WWaH+B&#10;1QLuX8a9AEmQFJyxpVABXAx7V1ewgnKX8255X9q4v2NDDxnaNFuUO8ZPU+APDH7Hfx++FqXuj+C/&#10;iNaWWg3LN1lddo/v7MfK3+7Wlr3/AAT21xdf8G6xpniO11HVbGZbrXNS1aSTzryYMrfJgN/d/i9a&#10;+7MqXHr296cWPQ9T0PrXIsvo8vJr9570uMM1dT20ZRjJ7tQiubp72nvHmH7RHwfX46fCbWPCYvPs&#10;k9yqy28w+6Jo23LuH93cOa8f/ZV+Bnxl+DWtx6X4n8UWF/4Ft7SSKCwikaR43+XbsyPlX71fWJUj&#10;AzmmGTcSOmO9dEsPCVVVup4lHN8TQwM8u0lSk+bVXtLuv5T5g/Z//Zj8SfCv46eOPGOqajYXOma4&#10;ZDbx2xcypulLfNkYq3+07+x/p/x0urfxHomot4c8Z2g/dahEPlmx93fjkbexXmvpBpNzL3A61Lu+&#10;Y9x3NH1SkqXseX3Tb+38w+uxzCNS1RJR0/lWlmj4I1L9l39pHxVpK+Gtd+Jlr/wj2PLmdbmV3kT+&#10;Ldxlv+BV9R/s/wD7P2g/s9eDzoujCS7u7hvNvNQmxvuHx/46o7CvVAGJ+Y4HpSYVQwHFRTwtKk+b&#10;eXmXjs/xmPo/Vp2hTvzOMIxim+7sfMGkfsyeJbH9sG9+Kjalp/8AYNzEw+y5f7RnYq+mP1r6T1mw&#10;a/0q+tkwJZYJI0z/ALS4q6oG7IP4U/Na06MKXNydTzsXmOIxsqc6zvyJRXpHY+bP2Pf2dfEX7P8A&#10;B4sj1/UNPvP7Xu1uIBYbv3Y+bhsgf3q+kSuXGegpqYHfIpxfL46VdOlGjHkhsRjsdWzLESxWJd5y&#10;3/IlooorQ4gooooAKKKKACiiigDmvFz3Kz6QLee0gH2pfNF3Hu8xP7qf7VdLXLeNbL7bNo2NM/tL&#10;yr1JP9Zs8r/arqaACiiigAooooAKKKKACiiigAooooA+Tf21bSO81fwqh/5Z6ffS/wDkS1r59+JK&#10;4/ZZd/8AlqPFsh/n/hXsH7XHiaO/+MNtoh/5hnhW8vrj/rm01v8A/EvXDN4XtvHH7O+gQWQls9L1&#10;Txislv5335IGb/69epw7XjQzzDTqfDfm+STiz2eIMLOfCs5rso/NtTX/AJKYeoWcen6J4gt4/wBz&#10;F/ZdnL/wNlbdX0Z+0TA0/wCzF4VdJfJkhn0iQH/d214t8TNHFn438f6BpkMt5dWsEEVvaxfPLIiq&#10;1ey/tOvc6V+yXYPgw3VtFp5z/FG6qtcfDrVXPIzj9qp+c2enxrKVPh+ip/FGmv8A01A9Igk2/s2T&#10;S/8AUvyyf+QWr5Zbw7J4a+Cf7O8HnecZddS4/wC/jbtv619SRfN+zJL7+G5P/RLV86eLP+SMfs5H&#10;01i2/lXrZdNxzzl78/6nxeMgnwzLylD8me/ftPHZ4S8Nt6eI9M/9KY6+ZPHwEHxC1GIDzRfahrlz&#10;5v8A2wt6+qf2i4I5fCuj7+ker2kv/fMq18peLreMap4Z1C3/ANTfR6/J/wCi1Zq5car5G5f3v/bl&#10;/kezwxP/AIySnD/p3P8A9Ikem/sOxPcfsZyInEkh1LH13PXytdWdrcX3gbS/Jm82V/8ASIv+enzS&#10;V9ZfsFD/AIxBg/67agP/AB9q+X/EB8rXPhneRzfvZbXzfN/2/NkWuPKm3hMNDo6tL+ux9DmjjT4h&#10;zet9qNLFflI9A+CdrFb/ALMvxZkj/wCg/LFJ/wABlWsTxVYf2h+13r0Ef+tlew/8d8ut34SxeV+y&#10;x8ZY5P8AoYp//Rq1ztpZ3Nh+1Ld6peQy/wBn6nq6W1nL9/zHVI9y/wDAa7eEvdzGn/dpP/0iRzcb&#10;y9pluNlP7WI1/wDA6X+R9Kft16Xa6n4A8NR3Hm4/tiKPMJ2/e+Vq+SPGXhG3+H3gX4ieG7XzRYWP&#10;izSfLll+9s8yvsH9t5Hf4eaCw/5Za3ak/wDfVeG/tdWssuleObz/AJZR3ujxx/8ATSvTnh/b5TQn&#10;1jz/AIzpHzGR5hLCZw8P9icoSf8A25Cp73/tp5f8TLqVvEXxGjj/ANVLr1jL/wCQI69S/wCCfvgU&#10;eJvA3xJs5ZpYYtRU6fcSfxxuVZf/AEGvBda1D7Z4qm0uSHyZdY1iC5jl/g/dqu5a+rv+Cbih/CXx&#10;AnPQ643/AKC1cGJowjicXGeri6sf/JsOj6qviqlPh/BKlp7SGEf3QxLX/ky/8lOK8S2MPhz9lP4K&#10;afb/AL+PTPETW0f/AE08ueZd1eReDbzyfgf8a7iSb/VapYy/+PK1esfFDUPsf7Pvwgjkm8m1k8S3&#10;32g/9vM23/0Ks25+Ht/oXwK+O2iPpsUF+LK0uUh/j2bFbd/vba7s5px5K2Gj8VWpGy/wzxCPO4Zx&#10;Ko1KeLq/DBTu38PxYR+9I8p0jVpdS/aS8DfaIPI8ueCX/rpuWvY/2W4YW/aqnuo/9bd6hrUkn/AW&#10;kWvK9Us5H/ah+Gn2eH/Wafp8n/fMbbq9N/ZM1KLUf2nv3f8Ayx1DWov/AB6Rq+Jx6lUr1KnRVqn5&#10;wR+jYWcYZXT7yy/Dx/8AAVWZ71+ztpMOn+CPjBbW/wD0NWqp/wCOJ/8AFV8l/EG0j1n9mrwdbyfu&#10;YZfGVxbSS/mu6vr74E4Xwj8ZwP8AoaNU/Ly46+TNX0m68Q/sn+AriPp/wms0tx/3/evdwuGnjKEK&#10;MNby5f8AySR+exxsMBmNbF1pWUeSTb9St4Q0Qax4++EHh4zeTDY6deXtzdeV88nk7WWuv8QTfavG&#10;Xhu4j/5aw2sv/fV3M1c58O7OW3+P0F5cTeTaaZo95FJ53/LNGX5f++q67xjbx2vxA8KRx/6n+zNO&#10;/wDSmSvbwz9vlntf8EV/hhU2OPG/7Nn0KX8sKsn/AI61JylKX/kv/gJ84fFRpfEfxL8S28f+t+1e&#10;V/3zXsfjLxRDZeF9f16TTPOm+2wadFDD/tW1uq/+g15x/Ycuu/FLx/Jb/wCp8+5ijuv4N/lM3/oK&#10;1c8XauNV+Bum3dv+5STxBFHJ/wBNHjjhWvmM4/2nMJwj7vLU5b/4pzP1TIqcKeU4OEveUqUZW9KN&#10;H/5E6b9t/SZP+Ev8BaeDmWLw5bxfqtHjT4iS+PPhn40s5LOKH/hH9MtdOjlil3/aPvfNXSftc6Re&#10;+JPiJ4btNOsptS1D+wLXy4oRufqrV85+FbTUrXSfH0WMEaO8ssc3dFlVd3/fVRm+FklGnS+1v/25&#10;RUo/nIx4QxFLE4GjisRa9L4P8VbFyvb/AMAiesaxZ/2d+yfoFn50U0sXidJf3P8AtR7lr6I+Mvha&#10;18J32g3FnN+51vSby9vIpfnl89lt1Zk/urtrwTxbo/2X4ERJb/vootc025k/4FaJXvn7Wl1Lodv4&#10;C1CCzi50O4tvtR7bvs/yVrmqisEpdr/+nJnzmV1JyzqlSjLScpSf/b1Cizzv4k/BDSv2bvhtoXir&#10;TLq71FdbvrOR7abb8m6NfuV83+GlvvEH/CWW8k00MMVrFLJawxfPJ5ci7V/2fvV95/tP+Grnxl8G&#10;PhVoVkVFzeappcaGX7uMxs2fyr51+FngG+fX/jzq9tHFBpVisummQffSZpE27f8AgKtXmYqH1nD+&#10;xhrUnU1XWXu//JH02Q5ksK6mOxkkoUqfKm9FG1W3/pJX8bxxTfG/xA8k/wDrdB8vyvN+TZ/Ztv8A&#10;Nt/9mr1X9nuKW3vvLvB5MsUGvR/vvvxpXh/iaOST9pHxZHGfO8vw2v8A47psPzV9H/Dxd3j7WeP4&#10;Nc/9BrfD0/Z4aCnH3/rDT+Shp+JwZvX9pU/cyvTlgoyX8vvOev8A29Y9U/Z18A6b4x/Z38JWmv2Q&#10;u445mvYo5v76yttavDvjxo1zZ/FP4n+Io7PztOkk0Wzkl8z/AJbedD8v/fNfUP7NgMPwK8IK/VbT&#10;/wBqNXz5+0Dq9tDL490iQbbu68Q6TLGD92RFZa+pxlBY3E49eb28po/J8mx9TL6+A5JaX5Vfzied&#10;/BTX5fEHx50GaSeW787xJfjzpvvDy4IV211HgmL7Z8dvE13BNF5Vt41to4/7/wDx7bWWuH/ZRjtt&#10;e+Mvhvy/Ni8rV9WvsH/chWu78JabGnjX4o3tx+5ii+IVr5cv/AttHDbp4ihWnP4lGFvVqMf/AEmR&#10;6vG8Z5fjowo+7H97F+ka05cv/kpyf7YOsvpniDxlHbeS0ketWN8Jh96N1T7rV79+xdqzeOfDPjjV&#10;b8+dLqWpr9olxt8z/Ro1r5C+JcWr/Fr4zeJvD9n+4k1zxD9mj837n7pP9bX1T/wT1tLrTPh/4ysL&#10;+Xzrqy8Qz2zzH/lp5aqu7/x2vk8VSnhcdTw/aL++7l/7cfd1J0MTwtLEac83CX/brhSh/wC4jb8e&#10;fCb/AIRDxtpN7oOm+R4bsPCur20gi+5HI3lso/vfNl6+Sf2Tb6KyOjT3k3+iWp1GT/rmn2b5q/Sz&#10;x0u3wTr/ADx/Z8//AKLavy0+CN/FYXljpcf/AC86Tf3Plf8AbunzVvHnbxdX4n7Pm/8AKtE4sprK&#10;vgaOFnHRVYwXp9Xxf+Zv/EpS3wJm7GTRbGWP/caddtdd8Mvg/pfxP+LOgeGfEU032O10FLj/AEOT&#10;b5rqc/erlfiX8/wJs/8AsCaV/wCj1r3D4IaLc6N+2jqNt+9+yR+GIJI/7nzItGa4X6pjKVSEvhVO&#10;H/km53ZRmssXkmJhy8vO8TV3+H34aL/wI+h/jh4A0nxR8Pb03cHnvpNjcz2Xz9H+zSR/yY18hfAZ&#10;JIviP8D7xP8Aj6i8G3kUn/TTdJJX3f4y0uXXvC2rabE3ly3tpNbpJ6FkIr85NStLnSfBGkahHeS2&#10;d3pHhe5to7qGTZ+/W5mVv/rV0uNWWFrVl8EIq3zkn/7bI+SyedOeIoYDm5Z1qjv6exnDX/t6UTyr&#10;4S6ZHovxh8NeK7ifiPxK0UkP/Am/ir3P4oavceKfh54w8QXkMUP23xV5MUUX+zGf8K83+Ffga51/&#10;4GN4js4fO/sbxBBe6hLNJ8+z5fuV6Vr01tF+zP45vLj/AFUXiFpI/wDpnujXbXTl2FhR4dr4nl5e&#10;Z09f/AJP/wAmPd4mx08bxvhcPzczpe0hZf4qiiv/AAE8w+EXmQ+Dviikv+quPCFnKP8App8y1P8A&#10;BForPXPBmoeT532a60zzIv8Ano7ecu6qvheG5tfA/iC3kh/5CfhO1+zy/wDPTbOu7Z/wL5aq+F76&#10;58KQWUd5/of2b+zJbiX7/l/NJtWt8BQUoRq/zqlFf+ASiTnlec/rWEhfmhUqya8uak4n3F+x3D5O&#10;ufF6P08Uz1heB+fDn7RGP+f+4/8ARbVH+xbeXFx8RvjGLmKaAy6xFciKX7mxolZWWtT4Qvbunxys&#10;5DH5smozSmIfe2eU3zGvDxOHcak6P8sp3/FfqcGHxEOR15f8vIULfPkf6HxF8TNLuv7K+HOqXEMX&#10;7q1g03/gDNuX/wBC3V7t8br++1j9tnwg+nzed/wj8VlLL5v3I93yts/76ryD4vXEmvfDSy1e3/c2&#10;umavBbW0v/PT5V/9Br0ia8udc/aD+JupWn+t0S90+LzZv+u8a7U/76riwM5Yj29af2U5f+BKZ+h5&#10;xT+rQwdGHaVP/wAqUY/+kylzHGO8b+Ofitn/AF0Uol/76nkq38afhi/iiysLdJo/7Q0TwrLqEf8A&#10;c2eerN/wLaK3/FemaZouheLNXjg8mW+825vLr/duZFrsvE+mtL4c1nxPIfJ0ofD+e3jv5fkhkeRl&#10;2qrf3v8AZrozDlxeEocsf5o/dCjH/wBtPPyrFVcrx9WqpJaxkvnOtb/0ov8Aj/W73QfgjoGqaXN5&#10;N3H8Pboxy/7xjrhbvTfO1GeS3/6Faxto4v8Aba1G2r3jjVpL79nTwcX/AHPnfD28P/fMkYqDWdQe&#10;XxB4U0+L/W/2TYS+VD9+RPso+/XsZ9NVMNh8RR+0p/8AgMnZf+lHx/BWFnhK+KwNXeElHy5oJSf/&#10;AKSc7pdnff8ACVanJ5EvlWOgX0Un9yP5Y/lrgf2Q9Z/4RD4oeD7+8/c6TcyGLzZfub9teuQXEqX3&#10;iCPzv3MsGp+Z/wB+o6+afhNayX91ab5sQ2y/af8AvlavK8BSjDCc/wDy+U7/APgUI/8Atp7maZhX&#10;r083hp+59jb/ALehWl/6VI9F1aeR/APxSNxB5Jk8UQXMcX8exoptrV0n7EWv33hrwr8ZtYsJRDf2&#10;Xh83EEp/5Zuu5lqD4lJEtje3H/P9/ZUkf/TRNs1O/ZekjtvCv7Q0kn+q/sSX/wBDkryc8d8bGfX2&#10;lb8IwR7HD/v8PYql0lDCaesr/qfVPhPX4vE3inxlp2pTY1XV/DEEcYH37l1gbcyV8gR6T/ZfjGys&#10;/JmspdkHmRTbkff8y/cava/gvfXN5+1B8OhcXnn58OvJ5X/PP5Pvf8CrC+J1wPFP7U3iaynh8kC+&#10;gQSxff8AliWvUx2OlVw0sJy+7ywl/wCA0f8A7Y+KyPAQyzMY4ufVz/HEuK/9IPNP2f7yXT/2i/Ce&#10;ked59pJBFbfvv+We3+JK29U1LyrGf7ZN+6inW2t//A6batc/8JLm9l+Kfw619IYvNstK1GT/AGJH&#10;h3Mqv/wFaS2nl8bfDvS9bgh/0yXxDbW9xD/BG7XM0n/s9Z4fF0/q2Cw/X2kJfKHMpS/8mPpczy6o&#10;8xzXHT+CNGdNv7XPOTcfd/wo+jvjZp1x/wANW6N5f74XXg68Hlf7sLVoeMPGWneNP2G9N+wDzhcw&#10;LbZ/55vG3zferc+JUYP7VmmR/wDLX/hB77+TV5N8If8ATf2d/hppckHnQ3Wr6l9oi/3fmrqy6q3n&#10;tGUvsrm/8AjGR8DjqMJcIy5N4v8A9LnW5i7r/ijZ43+GkcH+tl1jRbaOX+CT93CzV98HCACvzy1+&#10;8trrxB8LpLeaKaK18Z6bHJL/AM8/9Ej+Wv0MY5dV+tdGbR5cVNedvuhA8TDTTy/Cw68s5f8AgVWp&#10;/kT0UUV4hqFFFFABRRRQAUUUUAFFFFABRVK9vrbTbKa7u5o4LWFGkkklO1URfvNX51fGH/gqTreu&#10;eN7zwf8AAXwa/jK7tnkjk1WWJpUk2ry0SLj5d38TdaAP0ior8k3+Lv7fV7/xN4vD13DaS/6SlqdN&#10;i/dp/d+b5q7H4e/8FSPHfw28WWegfH7wBNoNpcKqDULS2aGaP5sNK6N8rL/u4oA/Tuisbwr4p0zx&#10;t4d03XdEvI73Sb+Fbm2uouUkRvStmgArg/jN8WND+B/w01vxn4glP9naZD5pjj+/K/8ACi/7TNXe&#10;V8G/8FfPEdzY/Afw/ocf/HprGtwRXP8AuL81AHL+GPi9+2h8bfC178SvBem+HvD/AIVl/e6V4avL&#10;eN7u9hX+4zLn5v8AaZfavoj9i39q0/tO+DtY/tbTB4f8Z+H7r7FqulDd+7/ut83PzbX+mK9q+Gth&#10;Fp3w58M2cA8uKLS7ZAP+2S18K/s2iXwt/wAFR/jXolnN/wAS7U9Ol1K4i/6bebD/APFvQB+hkssd&#10;tCZJD5UaetfntB+1D+0T+1N8S9e074CWWk+G/BWh3ctlLr+uxJMlzIv/AAE7fZV3e5r7B/aX1GXS&#10;f2fPiLdx/wCti0O8Kf8Afpq8P/4JZ+G7XQP2RPD93CczapPPe3Eh/vs1AGP+zP8Atd+PD8Zrz4J/&#10;HLR7XS/HUULXNnqtptW31FP90fKvy9NvWuQ8Q/ta/HL9ov4s674Q/Z50XTtN0Dw7dfZtQ8VavGky&#10;O/zfwtldu5DjblqZ+3s8fhX9r39m/wASWcEX9oSX0trJn/lom5flb/vqvs34ZfBnwb8HrfU4vCGg&#10;WuiQ6ncfbb0Qbv3s397mgD400P8Aay+Of7OPxe0Lwf8AtD6bpOpeHPEV19lsvFOkRrDFG/H8K43L&#10;83O5Q1foCJo2g35/d1+aP7ZvjCy/bJ/aR+H3wR8CFtT/AOEf1Br7XdVtv9Tb/d8xd3+yq/8AfTYr&#10;1T9u79prV/h9ZaN8FfhrFNqfxF8TQJZCSL5nsoGwu7/eZf05oA5L4m/8FFL+/wD2v/CXwx+HN5Z3&#10;nhoX62Os6g8Syi5f+JYm/wBn+8tfoZX5A+Nv2a9I/Zh/aE/Zi8PW/wDpuv3U8t1rN/8Ax3M7Mu7/&#10;AICvav1+oA+HvGn/AClX8G/9ihL/AOh19wN0r4f8ar/xtV8G/wDYmz/+hV9wN0oA/CX4rf8AJTfF&#10;f/YRn/8AQ6/W39i7/k1/4f8A/Xk//o6SvyS+K3/JTfFf/YRn/wDQ6/W39i7/AJNf+H//AF5P/wCj&#10;pK+Pyf8A3mfp+p/SXiT/AMiHCf44/wDpEj26iiivsD+bQooooAKKKKACiiigAooooAKKKKACiiig&#10;DyP9qz/k3zxt/wBeD/0r8ZNA/wCQ5pv/AF3j/wDQq/Zv9qz/AJN88bf9eD/0r8ZNA/5Dmm/9d4//&#10;AEKvi86/jU/Q/pbwu/5FeJ/x/wDtp+82j/8AIKs/+uS/+g1e9ao6P/yCrP8A65L/AOg1e9a+0Wx/&#10;NMviZW1P/jwvP+uL/wDoNfi5rX/IV1j/AK/bn/0a1ftHqf8Ax4Xn/XF//Qa/FzWv+QrrH/X7c/8A&#10;o1q/YvDz4sT/ANuf+3H5hxv/AAqHqz9ZP2dP+SEeAv8AsD23/oAr0cdK84/Z0/5IR4C/7A9t/wCg&#10;CvRx0r8qzD/e6v8Aif5n6Jhf4FP0X5ElFFFcR1hRRRQAUUUUAFFFFABRRRQAUUUUARnvXiH7Zf8A&#10;yQDX/wDgH/oVe3nvXiH7Zf8AyQDX/wDgH/oVexk3/Iyw/wDjj+Z5mZf7jW/wS/I/N74ef8j74Y/7&#10;CEH/AKEtfsiv3K/G74ef8j74Y/7CEH/oS1+yK/cr9C8Qv42G9H+h8LwP/Br+q/UfRRRX5KfpoUUU&#10;UAFFFFABRRRQAUUUUAFFFFABRRRQAUUUUAFFFFABRRRQAUUUUAFFFFABRRRQAUUUUAFFFFABRRRQ&#10;AUUUUAFFFFABRRRQAUUUUAFFFFABRRRQAUUUUAFFFFABRRRQAUUUUAFFFFAHydL4Fi+PXx48Tx67&#10;eS/2LoWyKK1ik2//ALNUPCnwB8Ia18ZPF/ha8tLkaXplrBJaR+e6sNwXd82fmr1q1+G+t+Gvj1N4&#10;o0wxPoGrW3lXsXmbXjkXo3+1WN8YPAHjPTfiBaeOfAIhmv8AyPs17aykKJE/vf7Rr86qZZCFP29f&#10;D881VlKenM5Rd9vvifotPM5ynHD4fEckJUo8nvcqjONt/wC9pL/wI5v4ZeCtJ+EP7QM2geT9tivb&#10;JrjTL+X79un8UTf3v96vp7B28jB9a+efhN4C8a658TJ/HvjuCC0uorX7Na2sJHA9TX0GCH4xubvX&#10;0GRU/ZYeSjT5IOT5U9HY+Zzyr7XEQ5qnPNQjzNarmLFFFFfSngBRRRQAUUUUAfHtv/yfp/2w/wDb&#10;avqfxHcC30mX/pp+7r5Yg/5P1P8A1w/9tq+lfGFxuWC3/wC2lfK5VLlp4r/r5M+lzJc1TDf9e4nN&#10;r0paKK7zAXk11fhvWY5LMQTSjzo+tcp0pu3mnCcqcjKcI1Inp4xS5xXAWOuXun9ZvOi/55y1v2/i&#10;q2uYZN58mQJ0NejCvCR506E4nL38vn300nbfUBFItOWvM+I9T4RuRS5NeZXXxA8Q3t9e/wBlw+dp&#10;8T+VH+631H/wkXjiX/Vwzf8AfquP6zDzO76rPyPUttec+JPEFz411X/hH9D/AOPT/l4l/wA/w1nz&#10;L431uD7HJ5oil/1n8FegeGfDdt4Xsfs9v/rv+Wkv/PSi8q/ufDErljQ9/wCKXQk8P+H7bw1pX2Oz&#10;/wC2kv8Az0eqvjTw/wD8JHoc1vH/AMfcX723rczxQrba35I8vJ9k5OeXPz/aOd8B+IP+Eh0P95/x&#10;9237qSui5zXn+rf8UL44g1SP/kFan+6uP9+vQM81NNy5eSfxRNK0Y83PDaQlFFFdBzhRRRQAUUUU&#10;AUPEC3z6He/2XNDDqH/LOWb7lTaQtymlWX9oTRTahs/0iWH7m+s/xqti/hXU/wC1JpbLT9n7yWH7&#10;9WPDS2y+HNM+xzSzWvkL9nll+/IlY/b+Rr/y6+Zo0UUVsZBR1o61BqGoRaTYzahJ/qrVPNrMfxHF&#10;+Lm/4Sjxjpnh+P8A49LV/NuK7z7n+r/1Vcb8NdPlexvdcuP+PrU3/wDHK7HPes6fvR5/5jet7suT&#10;+UKKKK6DnCiiigBcYp0UUlzNDbx8SyU3610nhHTt6/bJOf8AnnThDnlyGdWfs4850NjZx2VvHBH9&#10;2McVZIzQDmkJ5r2jxdx1FFFAwooooAKKKKACiiigAooooAKKKKACiiigAooooAKKKKACiiigAooo&#10;oAKKKKACiiigAooooAKKKKACiiigAooooAKKKKACiiigAooooAKKKKACvz8/bSXRLj9tX4HQfEoZ&#10;+HWJfswn/wCPT7b8v+u3fLt+5X6B15/8ZPgh4M+Pfg2bwx400iLVNLl5jJ+SWB/70T9VagDx39p/&#10;9jTw18cdEg1/waYvCfxF0f8A0jRvEGkhYT5i8rG+37y/yr5A/aA/aIvviz8HvA/g/wAb/wDEm+LP&#10;hXxfZ22u6XNHseXa21bmL+8rV+nfgvwhpHwz8FaX4b0oGDRtItVtojPJuby1X7zufzJr5C/aW8Uf&#10;se+P/HtlcfEHxbpUPi/Q50kF1p8red8jblR3RGV1/wBmgD7Y0/8A48LP/rmv/oNW6+Z7f/goj+zp&#10;bwxR/wDCzdO/dqE/1U//AMRXofwj/aa+Gnx0vb2z8CeLLTX7myQSXEUMbqY06fxKKAPVaKKKACii&#10;igAooooAKKKKACiiigD4S/4K4/8AJFfCX/YxWv8A6FX2r4O/5FTRv+vKD/0WtfFX/BXH/kivhL/s&#10;YrX/ANCr7V8Hf8ipo3/XlB/6LWgDYooooAKKKKACiiigAooooAKKKKACiiigAooooAKKKKACiiig&#10;AooooAKKKKAOcuvEb2/jKy0XyZfLuLZ7jzfL+Qbf4d1dHXE6lPGvxT0iP+2fJlOnS/8AEq/56/N/&#10;rP8AgNdtQAUUUUAFFFFABRRRQAUUUUAFFFFABRRRQAUUUUAFFFFABRRRQByfjiO2ebRftH2v/j9T&#10;y/sn9/8A2/8AZrrK5TxtN5U+jH+1P7M/01OP+fj/AKZ11dABRRRQAUUUUAFFFFABRRRQBC+SQAPx&#10;rL0zXdP1oTrY3UN4IJGilEMm7Y46qauXDhGZi3zBTxj2r5Z/Zc+IWjeD/D/jG61rU/scGpeMbm2s&#10;/O3fvJ5H/wBWn/As1006dOVCpVlKzjay762Zny1pVIQp03KMny3Xflcl/wCky/8AATw7x74wk+K3&#10;xZ+IviB7L7Hax+G9S0SCL+P9y0JZ93+1ur6D8D/DbUfGv7Ovwig0wxQnTfsN5L53y/u1VS3/AAKv&#10;mv4YyR33wq8YySf8ff2zxDFJLL9+P97b192/s+WD6Z8E/Blo/wB6LS4Af++RV4mf1LHwlh/sxnb/&#10;AMG1D6DE2xmTVKNX/n7CP3UKR8++EGmb9vLxZHL1iji8v/caJv8A4mvWf2zI45P2e/Egk6Yj/wDQ&#10;q87+Hj7f28/iJbvD97Sra5Ev+6Nv/s1ekftiQST/ALPvigx9Y0ST/wAeqOGly5hR/wCvv/txXGkv&#10;aUacf+oeH/pBu3+n/wBmfs53lkn73yvDkkf1/wBHNfNniiCR/gp+zm//ACzi1a1MlfUercfBG+99&#10;Ck/9EmvnvVtK+1fBr4C2vn+T/wATC1k8z/x6u7LpWzlSf9/9T5vHf8k7UhH+eH5M9l/aavBp3w3h&#10;ux0i1C1f/wAirXyv8QzLp3h/4Ix/aM+bp+tCST/npuO6vor9tKKWX9nzxD5P3o2hP/j4rwL4u6f5&#10;H/DOGkwf6y5sry2j/wB9oo6nM0v9XY/3qv8A6Tb/AOSPW4S/5Kq7+GNKf/pM/wDI9Z/YkGP2RLEe&#10;iXx/8favl7Xrf/iuPgn5kP7mWxl/9H//AGVfc37M/hi78MfBHw/pup2ogufLfzLb/nnuY/K1fJHj&#10;VbGz+LXwtjs9Zi1rT4oLz/iYfwf69fl/4DXlYCXs6WGpdfaUj6DE1Y1s2zXEQ+GVLE/+kyPQLTw3&#10;a6P8EPjXZW3+qj1ppc/x/djauUjtDq3xR+Hcd3NL5Uvi/Uf9V9/5Y4a7mafy/gX8abuT/Vf2g0nm&#10;/wCx5UfzVy/wwktvGni/4XeJNPn87T5fFGrSxn/nojQRr/7LXvYSNPCZ9KEfdUac7f8AgqR87jJ1&#10;sZwtKtV969aF3/2/D/I+if2rNMtr74L6pJcc/YZor2P/AH0bK181fHbytd8CeN5rjzv3virT7aSL&#10;/nntU/cr6x/aDsor74M+LY5xwLJ3/Ecivk34q28kXwl8SXEn/Lz4wt5P/HTW1GaWTyS6T/Wn/wDI&#10;njYGClntH0/SZ4Lf6DK3xU0zy5v3Vqkt9/7Ltr6w/wCCbcEafDzxjJ1lk1uUyflXzLff8lGm/wCw&#10;dPX3L+xfbSQfALRTLD5MjzXGR/20auXNK3s8TV934519f+36T/Q+igp18lw/NL3aVLBWX+Klif8A&#10;M+cvHGnxaj+z74Ojk/5Zahq8v/fNyK9P8VLb6sPjtH/rov8AhHLHzP8AfW2ryzxr4q/t34daZYaf&#10;DL5ukahrlteed93essLbk/2dslei+Dmh8Xf8NAywki1OnpbeaP78dswbb/3zWmctwzrDTlprzf8A&#10;lWqY5Ivb8MY2fTX/AMmjh/8A5E+fda0m4g+MfgTxAD+6ttCgz/ubH+ZKs/sPyS/8NW7MTRRSWt5d&#10;eTL/ANNNzbq6r4m+Atbt/h54d8d+fDBoMGhW0Eknm/Pv3Eba5/4F+J7H4Q/GbU/F+qQ/bLWXToI4&#10;4ofvx+Yyx/J/s+teFUw9XE4vE4elHmlKrov8VR//ACJ99Qx9GhkNKrOWkcNKDf8Agpw/9J55H1L8&#10;GxHZeDPi2BJmWXX9Tm8v/tmteH/AbwzH4z+Bvwq0jUx5NrqXiK9lfyvvfK7stdF4E1WK7+K32i3/&#10;AOPO+HiWT/gDRwN/7LVT9nKz/s7wj8A7eOfzoZbnUbn/AIGzNXoZLVm5KMPdcHOX/gNOR8RxLgY0&#10;MNVqv3lU9jp/2/L/ACPNL7RpZfiz8S9Rj/49NNDaT++/5af7X+9XXfFCxj0v4m+G7eP99FFoulf+&#10;hs1UdQthZ6j8Yr+4Pleb4gNt5X/fVdD8Rb37H+0Z4Ct/Jz9p0nS4v/Qq9PATnHI4z86kv/AakTnz&#10;RwnxXJ/9O6Uf/Lc8D+Eusx33jbWbeez/AHWp39xJ/wBc9tlPVXRtP/tT4L+GrP8A13m+MWi/8hx0&#10;34NW0unfETS7i8/cxX1xqX2f/pokFlcKzf8AfTV1fgPQr21+EegWkkP77/hMU/8AHo1218nmGIg8&#10;fjeT7VbmX/bsn/mfreCws6GX5dGf2cNGL/xSgo/ofSPhHwFcePPjroOupexQDSNFhjli/wCeifKv&#10;y18k/FnwtffDrxv8WNLE8V7aW1i1t5v/ADzSSXzFX/e+/X2x+y9JFP4p1KNDiS00yK3l/wCmb7l+&#10;Wvk39rdLm28efFd4/wDU3NzZ2sn/AALd/wDE19VmkZYfMZYaHwzTv8qM0v8AyU/K+Ca0sThac5/Y&#10;9lFejxNJv/yYqeOtUuR/xRkcMMNhc2Wh6tHL/H5zW0Mf/fPzV9Cfti6Rat4b8N3Li7GoWWkmOOX/&#10;AJd9jPCrf8Crxb9pPTpNP1v4EpYRRQzXXhyx+2S/89PLaP8A+Ir3v9so7vDmmxjU/wB7/Za/6B/2&#10;1j/e18zjnUnhaynHRTnFffz/APkvOfV5cqNPMMpq0vinTUmv+3FR5v8At72Uj31Ph9pni/wz4Fa9&#10;aYDRBb3tsI3/AI1jXbu9a+Y/gpo1vceD/wBo2B/Mx/b0+f8AgI3L/SvsbwcQfC2kH/pyhx/37WvD&#10;tP8AhZd/Cf4S/Fe4u5Yp7zV7i+1UeT93ayny1+tPD039dw04/ZZ8tUxyjleOw9V/ElZf9vczPlrT&#10;/D9vffFX40axP/x/2Xg61kg/uReZZorfpivWPgQ/239ovU7C4/fWmdQ/dfwfNt3V5z4Hni1vW/j7&#10;qEf/AEI+nSf+Sy7v/Qa9X/Zv0+Kf9oPxPcSf621nuo4/+Bba6szh7FKOz9vL8ons4Cq6vtZy95LB&#10;Uo/1959ZaFoFh4Z0mHS9MgW0srcYjij6IK+J/wBrfGn+MNYktv3IkuoLm4l/65ru/wDZa+6EO4EH&#10;rXw3+1hJJa/FLWLOeH9zfaPcyR/8Bgb5q9fKpSmsTNS19lN/hc+BajHF4Jcuntaf/pR5f+wxqsV/&#10;8ZtCi+9MF1O5wf7jCPa1ejeLIJtM+Hf7S1xx9pj8QJLby/8APPc/3v8Ae+Y15j+xvZyab+1J4Pts&#10;/uv+EZlkj/6aI3zbv++t9fSfg3wFH8Trz49+GLiX7HDf64gM3l7sbfmo4UxFOhRdae0fZ3/7dnC/&#10;5Hv+JdGUs69jCPxe1sv8ftZL8zwqz0b7J+138NNAtP3Fp9ktr6SX/no7RfN/31X3/wCFfBOi+DW1&#10;E6PZRWf9pXT3lz5Yx5kzfeY18qeIvCQ0P9un4dQxwRyxf2I/7yMc/u127nr7N4GM14NessTiq1Xf&#10;X/22J143mo5dgKXw3par/t+aX/pJhePf+RG8Qf8AYPuP/RbV+YvgjwTqWgS+Btbkspf7P1Lw3qX+&#10;n/wb/Jb5f97bX6d+P/8AkSPEH/YPuP8A0W1fFVjDFdfs9/BS3k/1UsGoRSf9+Grgr4iVDnt9um4/&#10;+Twl+h73DtP2kILtWjL/AMo1o/qeWfEiP7V+znZ6pb/6n+x9Ji/8jrX1D8KBn9rzxB/2Kmnf+g18&#10;veMI/I/ZJs44/wDVRWOmRf8AkytfYHwfikT9orxkT/qh4e0rH12GvqOIKSjif+31+ED5zI60o5bU&#10;h09nW/8AJq1I+hen4V+YPxMWy174Pa3BHN/pVjd/ZpP+mbtqF1u/8d2V+njnBP0r81fEmnxXvwp+&#10;KNnZw/vrbxXaxRy/89Ha5kb/ANmrKCjLJcw9Ifm4/qcGS1HS4lyt/wDTw7P4P+GR4W/ZM+KGlp/p&#10;ptb14xL5f+s2yLXNeMzbXf7DniDUI4v3tzryCSX/AJ6bVjr3ZPBuueGfgZ8Y/wC09NFr9tmuri0j&#10;B/1kTKNrV5f440K5u/8AgnJZ/YLT/VxJc3A/2N/zNW6UXwtVpfD7/wCHJf8AQ6o4yT47oYv47uMn&#10;b7Tc4qX/AKUeZfCe8F74j8BaZPB51qdHtreP/c+1qW/lV3xHpMT+EPHxt5ov3T2NzJ53+zLJ+7T/&#10;AGqwvg/LEt98Itfk82GW5uv7Mk/ubFk/d/8Aj1ad9JcyD4yaBJDFe3Vs/wD3727mVl/2vmrTLo3y&#10;fLpf9PYS/wDJ5xPSzxunxTnEF/z4n+UJH07+ylcC6+I3ja4QkRXVnYyiKX7/APqgK8f+HfjEX37Q&#10;3xNS0820lGnXlvJF/wA9JFXdXqP7MMBtvGumapPOf9O8I2kknmfKvy7fmr5l0D5fjJ8Sb+CaWCaG&#10;5kkt5YZP9YjMqt/vKy105Rh44zOMTR7+2/8AS4r/ANuPmc5rfVMgp1vifJhv/JYNv/0kp65D/bf7&#10;IX9p28vMfiOIxx/89HZVX/0I17h8P7KbV/2cfiL4q1ARQ6xqfieCW5MPSPy76Fdit/drx7Q/tM/7&#10;JHis2/XSPF8Bj/6Zx5Vq9Z+EerfaP2EPFesXH/LXW2uZP/A6Bq/PY0p06XP0nf8A8kX/ANufuWYV&#10;oVqnsYS9+lXh/wCA1WpL/wBNHDfFJvP+FfiaP/lrLp155cX/AD0/0mSvSPj/AGZ0z/gn1pVl5nmy&#10;vZ2nln15U/0rxn4za/u8AeDNck82HStTg1GKSX+CTc3yxV9BfHL7Lcfse+FtLuIPOlurCDyz/wA8&#10;yse7dX0/D6liamFow/nnb5qkfnvF81l7nWn8P7uT/wC3J1ov/wBJPAvGPiTTta/Z78BfYZhef2b4&#10;VvLa4x/yzm8yP5f/AB6u3hkjb47+E7eP/XReFrbzIv8Ann/oNfP/AIcvj/wpCWzk/wBT9l1Py/8A&#10;fb7P83/jteveDIbi/wD2n/h1Gn/H1q/hC0jk/wDAKniYyq5JQlP7FOH/AKkOP6Hr0qUMFxJjaMJe&#10;7OpiJX/u/VoT/wDbzOv9btri0vriTzoYpdavrKOX+P5o1/8AHflrxnwd4H1rw9PqklwfJik0G5vb&#10;f/ppCu5d3/jte66V4IkvPgf4l1zV7Kaz1BPGksdkcMn3lZWba33vu1n3+l3EjafHHD+6k8A6hHHL&#10;/wA9Nsj7qVKXNhsmav7tSV//AAZD/wBtkaSxCoYjiWjpKMqUP/JaM/8A26JleOhHd+KfBun/AOum&#10;udI0ySOL/djm/wDHtzVgfBjx7pPw90P426P4jmk02/1bTZLK0injO+Sbc/y16v4p8LRWvx8+AVw8&#10;P+i6vpdoI/8Ath/D/wCPV83fHKyl1T9oPxdaRD97c63PF/5Er5/iCpFSdanvGrUjb/FqfVcDUaeN&#10;pxy6tpCrhsPO6+L91Jx/9KifQXwe8c6Rpv7T3gHU5buFtO/4RyO1+0/cRHb/AOyrX8TQyj9rvXJi&#10;MRXGpRm3k/gk/dLXzp4DP2Lw5qeoSQ+dLa6jY2Nvdf8APN/NXd/wGvsXRtEsfEf7Ud9a6hMfN060&#10;/tG3iH/LRxAvy1eDnPF1akY/y/8ApMOX/wBtPL4iwtLJ40qq2vyv/wAHc/8A7eeEfDnTb7QbHwnc&#10;Sfuf9B1/y5f4N6wSVB8LtI/sH4R3dp53nf8AFY6XJ5v3PvYb/wBmrpLb7M/g74cx3n+qln1+L/x2&#10;TbVTwpa48EajFH/yy8W6Wf8Ax0U8Lbkwn91w/Fz/APkTXNKk3Ux8P51OX/gEoR/9vPob40/EXSPh&#10;T+1l4O1zWYZZbWbSH07/AESLe/mSvhf+A15/q/jb/hVWtaloesaMYbXw7qk+pSTWkvySQ3Srt/3f&#10;u1hftm+IpdW/aL0ixt5oprTS7WCT9187x/Mpbdtpf2ptFvtU+I3jm3t5vOtNT0DTpfK/2921a+jh&#10;GGHw8MzpfF++j/4BSSR+d4bDfWKlPJMXbklDDz/8DxDf/pMzkPCl4PGP/CvL6zh8m1/4TvHlf7EV&#10;tt/9lr9RCuOc4I71+XfwV8P33haDwfpWoQS2d1Y+NLmO48775fyCqtX6hAjaDjOP0rlnjJ5hQWKq&#10;7yk7/KFNfocue4GhleY/UsN/ChTXL1911azX5liiiiuU8cKKKKACiiigAooooAKKKKAPlD/gpr49&#10;n8Dfsj+LPsk0trd6kYrJJIjjhnXcP++c1ofsAfs/aL8Ev2evDMkFna/8JBrFqupahqAjG+TzfmVN&#10;x52qhVa4L/grn/yahP8A9hGCvZfgX8afh/p3wY8D29x4y0O3li0WzikilvokdH8pfl+9QB7vXi37&#10;VfwH8NfHv4P6/pGu6bFd3MNpLcWV1j97bzKuVZGrq/8AhfPw5/6Hrw//AOB8f/xVZviX43/D658O&#10;6nHH440PzPssv/L9H/d/3qAPln/gkD4y1bWfgV4g8M6pN5w8M6u1lbj/AJ5oy7mX/vqvvavz1/4J&#10;APHL4N+LLxnzIz4l4/75av0KoAK+Jv8AgrF4Hl8R/sy/2/bDzJvDup299j0TdtZq+2aydf0DTvFe&#10;h3uj6xZxX2nX0LRXFrMNySI3VTQBxnwN+IOieO/gv4U8QaXqcN5p8ulwb7kONqOsahw393DCvjL9&#10;jeQfFX9vr47/ABM0+9ivdAsUbSLe6h/1UiM6srbv+2FdBqf/AASutbSfWNP8H/FrxN4T8FanN5tx&#10;4atPnh/2l3bx/wCg19O/B39nDwj8B/hZceBPB8M1np1wkvm3Usm+4keRdrSM3HPp6UAa3xm0Q/ED&#10;4M+N9D0wxXt3faTc20cULq/7xom2r/31XzN/wSo+JFnrP7Pn/CE3E8UXiHwtez21zYGT96ib/lbb&#10;/dr2n9lb9mG2/Ze8Lazo9v4m1DxMNTvftpm1H78Xybdq/Ma8j+KP/BNvQPEnxMuPHXgDxvq/wu1u&#10;8LyXn9kDekjt95gpZdtAHn/7W+p2Pxe/bz+BHgTTD9tl0Od77Vfsvz/Zk+983/fNa37S/wC0b4y+&#10;O3xGvvgL8DL2Gynj/deJfF8sgSKyT7skSv8A3v4Tt57CvX/2c/2G/C37PlvruoR6xe+JfGurwSW9&#10;z4p1Ef6Rsf8AuLuO3/vrnFeAw/8ABHjSLeaa4T4seIobqd/MuJYYVTzX/vN89AH0h+zX+zF8Ov2X&#10;vCMtn4buLW88SXMHl3uvXcifaLqT8/lXc33a+MNG/Y3/AGr/AAf8afEHxL0O98O3niHU3l8vUNRu&#10;lmeNGb+Dd935a9E/4dBaYh3/APC3/ExPmLJiWIMv3v8ArpX6B6Pp/wDZWk2VmZfN+zQrF5h77V20&#10;AfjH+0b4f/aag/aE+E9v441PRJvG0skn/CPS2cq+TG/y7t9frH8ALP4gaf8ACnRoPifcWl540Hm/&#10;bZrP/Vf6xvLx/wAB21w/xr/ZOsfjX8Z/AHxAu9fvNNl8Iu7x2EUSslzu/wBrd8tfQNAH50/tJ+At&#10;R+JP/BSLwnoejeK7/wAGX8nhJpRqum/675ZG+WvX9G/Y3+IGmarY3s/7Q3jG9htp0ke1m27JUVvm&#10;Vq5Xxp/ylX8G/wDYoS/+h19wN0oA/Cn4tyeb8TvFj48r/iYz8f8AAq/Wn9i7/k1/wB/15P8A+jpK&#10;/JL4q/8AJTPFf/YRn/8AQq/W39i7/k1/wB/15P8A+jpK+Pyf/eZ+n6n9JeJH/IgwX+OP/pEj26ii&#10;ivsD+bQooooAKKKKACiiigAooooAKKKKACiiigDyP9qz/k3zxt/14P8A0r8ZNA/5Dmm/9d4//Qq/&#10;Zv8Aas/5N88bf9eD/wBK/GTQP+Q5pv8A13j/APQq+Lzr+NT9D+lvC7/kV4n/AB/+2n7zaP8A8gqz&#10;/wCuS/8AoNXvWqOj/wDIKs/+uS/+g1e9a+0Wx/NMviZW1P8A48Lz/ri//oNfi5rX/IV1j/r9uf8A&#10;0a1ftHqf/Hhef9cX/wDQa/FzWv8AkK6x/wBftz/6Nav2Lw8+LE/9uf8Atx+Ycb/wqHqz9ZP2dP8A&#10;khHgL/sD23/oAr0cdK84/Z0/5IR4C/7A9t/6AK9HHSvyrMP97q/4n+Z+iYX+BT9F+RJRRRXEdYUU&#10;UUAFFFFABRRRQAUUUUAFFFFAEZ714h+2X/yQDX/+Af8AoVe3nvXiH7Zf/JANf/4B/wChV7GTf8jL&#10;D/44/meZmX+41v8ABL8j83vh5/yPvhj/ALCEH/oS1+yK/cr8bvh5/wAj74Y/7CEH/oS1+yK/cr9C&#10;8Qv42G9H+h8LwP8Awa/qv1H0UUV+Sn6aFFFFABRRRQAUUUUAFFFFABRRRQAUUUUAFFFFABRRRQAU&#10;UUUAFFFFABRRRQAUUUUAFFFFABRRRQAUUUUAFFFFABRRRQAUUUUAFFFFABRRRQAUUUUAFFFFABRR&#10;RQAUUUUAFFFFABRRRQB4H8Uv2irnwv4vXwp4Y0KbXtbHMm3hI/Y1yj/GP42MMDwJ09Eq5m3+Df7Q&#10;Go6prUP2fRfEyBLTVOqRzd0b+7Xu8njfQY2P/E6sST0/0heP1r4elDFY6pW9rinScZuPKuXRdPvP&#10;s6s8LgYUfY4VVYygnzS5nzP7W38p5X8KviN8TPEvi+Oz8T+FRpulG3aQ3QXHz/LtX+de5jjFZGne&#10;JtJ1WY29nqVtdSgf6mKVWatfBPHSvqMFQlQpck6jqebPmsbWVerzxoqnpsr/AKktFFFegcIUUUUA&#10;FFFFAHx7B/yfof8Arh/7bV9CeIbj7RrU3/TP93Xz3C239vOf/rh/7bV7rNJ5s88n+21fHZe/dr/9&#10;fZn1eNj71F/9O4jKKKK9Y4QooooAKKKKAFzxXP8AjzWv7D8KzSR/8fd1/o0f/Aq6D9K4fWl/4Sjx&#10;/ZaX/wAummJ5sn+/XPVlyx/xHRRXNP8AuxOi8I6T/wAI/wCHLOz/AOWuzzZP99q2PMlprNvo+tap&#10;cseQwlLmlzhupKKKsAooooEZniTQ4vEehzafJ1/5Z/79Y/w51yTVNKm0+8/5CFj+6k/3K6zNcF4w&#10;0PV9L1z+3NA/1sqf6R5VctT3Zc/3nXT9+Psp/I70H0oxkV5na/FTU7P93qmmf+yV02m/EbQ9S/5b&#10;fYpv+m1Uq0JfaFPD1Y/ZOlopIZorqDzLeaGeL/pjS10HMFFFFAjM8TzS2+h3slvZ/wBpy/8ALO1/&#10;56VNokksuhWUkll9jl8hfMtf+ef+zUPieOWfQ72O3vf7Ml2fu7r/AJ51Y0SOWLQrKOS8+2y+QvmX&#10;f/PT/arH7fyNvsfMufpRRWD4o8ZWPhWD95++u/8Alnaw/wDs9W3GMeeZKUqkuSBpatq1todj9svJ&#10;vIi/8fkrzl7jV/ilfeXH/oWiRP8A5/3mqbRvC+p+Or7+1NcmlhsP+WcX/PT/AHK9It7WKyg+z28P&#10;kxRf8sq5fer/AN2J080cP/en/wCkhbwxWsENvH/qoo/Kjp9FFdpxhRRRQIdwKbViwsJNSm2QHA9a&#10;7LStBt9MUEDzZf8AnoetaU6TqGNWtGmYml+FpJv3l3+6j/54iurghjghCIMJUooOO9elCnGGx5k6&#10;kpi0UUVqZhRRRQAUUUUAFFFFABRRRQAUUUUAFFFFABRRRQAUUUUAFFFFABRRRQAUUUUAFFFFABRR&#10;RQAUUUUAFFFFABRRRQAUUUUAFFFFABRRRQAUUUUAFFFFABRRRQB84/8ABQXxTq/g39kP4gajoc8s&#10;Oo/ZY7bzYfv+XJKscn/jrNXyz+w5/wAE6/hD8Sf2fPD/AIz8aaZdeJdW1yNrn/j9khS3G4rtXy2X&#10;0/ir79+MOveFfDfwz8Uah42MI8KxWMo1GOcb1khZdpTb6t90e5r8j/gF+1/8XPAl74g8P/AzwRqH&#10;ib4bR3ssulafq8TXM1kjN91ZVx8v+z2oA+9v+HXH7OP/AEI0v/gzuf8A4uvT/gf+yh8Mv2dL3Ubv&#10;wHoB0aW/jWK4JuZZt4X/AH2NfDX/AA3P+1//ANETH/gDL/8AFV9I/sXftA/Gf4xa14gt/in4F/4R&#10;O1toUkspRbND5j/xL8xoA+tqKKKACiiigAooooAKKKKACiiigD4S/wCCuP8AyRXwl/2MVr/6FX2r&#10;4O/5FTRv+vKD/wBFrXxV/wAFcf8AkivhL/sYrX/0KvtXwd/yKmjf9eUH/otaANiiiigAooooAKKK&#10;KACiiigAooooAKKKKACiiigAooooAKKKKACiiigAooooA5C+e4HxF01B/Z/lfYpD++2/a/vfwd9v&#10;rXX1xOpWsbfFLSJzo8s0g0+Uf2qJMJEN3+q2/wC1XbUAFFFFABRRRQAUUUUAFFFFABRRRQAUUUUA&#10;FFFFABRRRQAUUUUAc14ueVZtH2fZNv2pd/2vb0/2M/xV0tcp42to7ibRy2mS6l5d6mDFJs+z/wC3&#10;XV0AFFFFABRRRQAUUUUAFFFFAGTrM/2bS724YZVIXf8AJa/K7QfGt8vhXSboXkXkj4lvJ5vy7I0a&#10;MNu/3fm3V+n3xAvIrHwJ4gnlb5I9Pnzx/wBM2r8bPhrNe+IbHUtIlhlu9PtYJNWjsIvuRuq/NJ/w&#10;FK4KuIhSnyT+2lH09+D1/wC3VI/SeFMueNwlatG37qfN6/ua0NP73NOJ9J/ss+G5vHWp6n4cu5vs&#10;lrrianLHJDtd08ySP95/47X6D+DvDUXhHwxpmjRzNPHY20duJZPvPtULuP5V8M/sV6RFpXxU8GyR&#10;y5+2+E3vcf8APPdJt2/+O1+gRI2kHivp809nKeGqw+1Sh+N2fmrq1I4jG4X7Ma09PNWj+h8t+ErO&#10;W2/b68YySf6qXw7B5f8A30teo/tSc/ADxx/2DmrHm8K6hF+1db6+mnS/2XL4dkt5L7PyeZ5se1P9&#10;7aDW1+05EJfgB44Hpp0jV5uTx9ni6f8A18X5o9PiKusVRhKH/PmMf/AY8p09jpA1/wCGcWmSSmL7&#10;bpYtzIP4N0e3/wBmrx74n+DP+EK8PfCXRIJJbuPTdXgi87v/AL1e4eDBnwpo3p9kjz/3yKs6z4e0&#10;3XvI+32kV39mfzIhKM+W/wDeFdFKrHD4v6xLpzfieHVU8Rg/q/No+WXzRkfEvwZH8RPAOt+HJZfI&#10;XU7VrfzsbvLz/FXzH+0P4Yj8L/Fj9mnTLf8A49NNv3th9FWH/wCJr7F24xjqK+Wf2tjj42fAE/8A&#10;Uel/9AWvHxlWbwvsr6KSdvO8T67hinFZqqvX2dVf+Upn1Rjk+9fn98WLeTVPi54H+2f2fDLHpd9L&#10;J/ZG37N8s8f935d3rX3+zYx9K+FvH2i2yeKvBkdv4fm8My/2PrX/ABL7yXe/3o23b1/vfeFdUJcu&#10;Iw8v+nkP/S4nFl3vRxcP5qFZf+UpHqvgjwjH8Q/g38RfD088tlFqYePzIfvx7rZawP2IPA1jr/wR&#10;8D6xc+YLnQ9Qvjb+Ufll3Nt3NXWfsmWd6nwEGqahCIf7Tga5jzJvfZ5e35v++atfsSaUukfATTY1&#10;PEl5cy/TdKeK7s3UqOdVJUpapSjf7kzLKanteFp0Z7e0pSS/7dn/APanoHxzSU/B3xj5S+ZL/Z0u&#10;wf8AAa+bfg3osXxa/Zc1zU/Ffm3l1Fey6j5n+p/fR/d+7j0r7LuIxPDLE/8AGuDXzD8A8J+yn4s9&#10;fP1KvbwE4TyypSlH/l5T19eb/wCRPkK8alLH068JW9yf9fifI2lyf2343hvP+eulyyxxf8Cb5a/R&#10;L9nuxnsvhZplvdQS2coeQ+VNHsYfN6V8Mfs5+E7jxR8Y/D2nofJlj0Rrged/c8xq/Sxj5RHPYn9K&#10;8/N3CWNrQhL4Ktb/AMmlH/5E+njUnSwOEhy+7PDYV3/wQn/8kfAXwz0AeK/EWp6If3IvtX8Sx/8A&#10;kO3b/wBlrqP+CfNjJ4r+E3xC07UZ5ZZb6+ltri6z853RlWb9awf2bzfT/tJtZPzYW+pa1ceT/wA8&#10;3ZIV3f8AjtfS/wAD/h7qvgrxb8Rrq+tYbWx1bV/tGn+S3WHHdf4a6uK8PKnmmHqLpD85Skjm4TzG&#10;D4cxuBl9qcZL/FHljL+v7pwX7WHhG18G/sea3oNvNLLaabbwRxyy/fO2QV8a6Do8rf8ACWaheWV3&#10;NDY6dYyW8v8AB8qq21P4a+9f228f8Mz+NOOfIi/9GrXz54g0f+2fAH2O3/cy/ZWl/wCum3Sd22lw&#10;5NTzWVST19yTfo5G+dV3huF6dGMdJzqw/wDJKRzPhLxwdH16KS3h/wBJtoNei/2P3kdvtavYPgxo&#10;NvHo/wCz/HAfIiisbi5H/TR2HzV8gaH4qMulm887yb+WDVfL/vxvthX/ANlevt34UDbY/AP/ALAP&#10;/tKvDyiLjjsT73we1j/4FGX/AMifZ8ZRhTyfBPl/i+zl93vf+3nmXxPs420v40ahJMB9l8R2vl46&#10;fcb71U/ivcRp+018No/+eumabLH/AMB3V0v7R3hTVfAnwo+LmpalDEbbW9ct5bPyZPn8v7u564/4&#10;rkRftPfCpT0GkWB/JWr6nAUv+ES0u1f/ANsZ+e4urGpxJGdKV7xox/8AJJRPOPhp9nu7/wCFtwBn&#10;5PE8kf4xyV6l+x78Lh8R/wBn+C4/tmWGa28Q/wBpSH7/APq1/wBVUv7HHw8l8RXHw48QvZSnS9Ht&#10;dXzdfw/aZJwu1v8AeVnr7Zh0iw0nS7uLT7OG0jkjb93EgRfu+gr4B0I4jG1cR0lKX4n6pm2eSwGC&#10;p5dSjapGMLv+WUZT0a/7ePn/APZLthceIPE+oE7fM/d+X6fNXk/7R/hW28QeJ/i7cXN4LKO2fSfN&#10;A24kT99/e/ir039ifUv7Q0/X5JP9dFO0b/XdXAftFRmWb44If9Xv0X/0Kav0LHU/acS0qNXZzjF+&#10;ji0fj+TVJ4bh/F1qMuVxp8yf96NWEk//AAJHB/tWGK38R/AR44vKlk0aOL/gHyn+teh/t/TXMPgD&#10;wqbcxQxGS0jkljP70bm+638W2of2pfhrq13f/B7xRZWUM3hrSIrOyuZvMw8e6SJV+X+7XuPx1+GM&#10;vxV8P6noFhpkQv5LW2lt9Qn/ANTvil3eX/stXzWZUnLLHFbzq1Jf+Sw/+RPs8ox9HD5vl1apLSjS&#10;pxf9336sn/6UeweG12+HdM/69Yv/AEEVi/FtQ3ws8WB/+gXc/wDotq3tHge30qzt5OZI4Vjf6hax&#10;PilE83wy8VxxjzJDpdyAPX901c+H92rD1R85iPejP5nwj8IPCepz6J8Wrizsru9/tLwLZxx+TEz+&#10;ZP5BXy0/vN/s167+zfFInx88ZxSf62O6n8z/AMdrsf2ItQF78FLSct5vKpn02xqu3/x2vPf2dbuW&#10;b9sz4xWf/LKK5kl/762118RTcMfLDy/5+t/ev+AfQ8MT+uZbiK+1sPBf+AuP+Z9mV8R/tjeVc/GG&#10;C383Eo8LajJj/thJX25XxH+1rDs/aBhf/np4I1T/ANFvXVlW+J/681f/AEiR8xJ2xOEf/T6l/wCl&#10;o4v9lvwjqGl/H34ba1fWghtb7wi4tJQc7yo+avrz4VeEbzQfHnxD1S6hkgi1TUUkiz9yRVTburl/&#10;gx8Phr3hX4OeKPtfkf2Hos0f2Xy8+b58aL97/Z2V7wjK7MOmMVw0qsKGDp0KP2o+/wCvO5f/ACJ6&#10;+d1quY5vXxOI6T09FHkPAfF/hi51D9rrwXqf9m3YtbLR7r/T4o28rezfcZq+gevBFM8tSyt3Xoak&#10;HAxXmwgqbk+7DFYyWKhShOPwR5fxb/8AbjB8Z2z3nhDXraJfMklsp40T1JjYYr5B+IFrJ4E+D/wW&#10;guLM2k1slzbSW0vytG7W5yGr7aY4YDPXpXyr+3PLBDZ/DzzvOEUmqTREQ/e+aLb/AFrix0f3U5eX&#10;6n0nC9f/AG+jhOX3ZS5vuhNfqeJ+F/DUPiv4BeJNK1GKW8OnaLbXEUUX345FmjZfu/Svt3wF4M06&#10;zMPieOGSLVdR0yzt7jPHEceF+X/gRrxP9mjSrbSvjb8UtLiyLW1hsoo4pRn+Fq+osAKMNgfSvus+&#10;rRnWUOXtO/8AihE/N8snWUJ3l7t5xt/2/L/0oewyCK+Tf2g/g/pnw4+E2sjR5Zpjrnii01KWKb5/&#10;naUfKlfWfQe4qlf6ba6lCsd1BHOiOsgEqbvnXo1fLTdR0Z0ISsp7n0GCrRwuNo4yUbuk+ZHI/Fv5&#10;fgt4n/7BEv8A6LrwbxRbS3P/AATymjgi86U6DwP+2lfSnxC58BeI/wDsHXP/AKLavCtLTzP2G4E/&#10;56aO4/8AIrV6VbXJa0P73/tkjHKnyZ/hqv8Ah/8AS4nxd8BNUudf8J+FbfyIRFofiW0i83+PZJIr&#10;bv8AvqtrVLW5l/aE8eyY/wBElsr7/lps8x12/wDfTfNXefDLw9Y6T+zp8O7iwh8m6vvHEZk/4Dc7&#10;VX/vmun0HwsPEekfF6OPQJdZ1r+2mtrLyv8AXW25fmb5v4flr2MlpJ5FhlV+xKMv/KykdXFmZey4&#10;tzGth4v97GrTt60XH/0qPMXfCdjdaRBpsckv7q8+Gzjyv9tVP+FeGfBrQorL4V6zrnnfvvsTXMnn&#10;f3FlVVX/AHfmr6L+IPhu48Lf8IFcSTyWssPha7024il+Xf8Auj9+o/F3w90Dwj+yZb6lpGnQ2moT&#10;6ZFFcSwjDujNvb/x6uXIsQqfEM7fbk4/fODDiKPtODaUHu1CT/7cp1Yf+3RPH/gtc/aP2Q/ilP8A&#10;8spNZ/8AZVrt/g9KG/4J2eJn/g33OP8Av+ldP+wv4N0jxD8EPGmg6hZRXulXWrOJLWUfJJuhib+t&#10;Jp3w+vfAX7CXjnQ5NNls7oR3csdpKf4GlDfL/s7a+UrVozwVKjCL9z20v/AuS3/pJ+gyly5zi51J&#10;L362F0/we0v/AOlnmnxl0KLWf2PvhpBbmKHzblrmOT+Ds1dUvjTUfib+zp4Iiu9Mi0yWW2vLeWGH&#10;+5HC21k3f7tXfG/h6yX9kD4b5h4tbISRD/bZK4H9lEReIdT0Hw7qF5MYr77TH5I6xo0Em7/dr63h&#10;SHMq1WX/AC4SqL/t6Ov5Hw3HdXnwlOMJfxqtWP8A4DK6/wDSzwXwzF/xZ3y/9jUf/aNfQ3wy0n/j&#10;Kb4XXEf/AC7aDZRc/wDXh/6FXg+vRxeF7HxZo9nD/wAS+wur6xt4v+ee5o//AImvs/8AZv8Ah/Y+&#10;K/Hv/CQXE93BdeH7DSRbxRSbUk3WCq2/+9Wcaf1nIVOH8kf/ACXFVD3c1xiwPENadXaU60f/AAPB&#10;4eMf/Sj039qy0jf4eaZGY8x/2vBkf8Bkr5l0rw5e+J9V8N6PpkPnX9z4b1eK3i+4kj+fL8u5vlr7&#10;i8aeDNL8faZFp2rQ+fbRTpcoM7cOudv/AKFXjQ8IWXgj9oj4b6RpkMkWnwaZqco4Zvmclm+b/eav&#10;FxFe0cLy705yl97g1/6SeNk7j7PHUZf8vacv/JadVP8A9KOH+K3g+Wy+LX7OEd/HFFLZF7aSH/b8&#10;vd97/gFfK/xa+GOtSftLnUYNOxpOr+KPs9tLNJ/rJtys6/NX3f8AHXSFu/jL8FtQY7vJ1eaLyvLz&#10;96CRt2f4fu14J8V32+Pvh97fEGb+S1hmGAc8JPE1ftSjNW85cjPo+GOIJYTMcNhcN/z4nSd/7vPV&#10;Vv8AwKP/AJMeB+KtK/s+88cW9vD5NpbeLLGPyofuR/N92vZ9PS5uP2tfCeoXE/nRXWqS20f+4sEf&#10;y1w/jqxMHhv4n3H/AC9S+PrOKT/cWX5a7lNSjs/jd8NLx/8AVR69eRSf9+o6rhRS/tRx706v/pEz&#10;1+Pq8Z5Bz/yzh+dGRi3umm2/4V1Hb8WljreteZF/sbmVa3vB/wAPL7QfD9zqmoTRTafqfjqw+zxw&#10;/wBzI3b6l8d2EXh/Q/Bmof8ALpLreqxyf397St/47XX67pt74ZSbSpNSlvbGHxXpFzbxTf8ALvuV&#10;mZKKWF9hDF4erLWjySXyco/+3nmY/MXjI4DF4SOmKVaLv5uMv/bInkPhLSorj9pT46mWH/RY7W8f&#10;H/bQf/E12Pi/VP7X+LfibT5P9TY6XosUfk/7zVpfA7whF4o1b9ofxLqenTRXdzJc21vc/d/d7GLK&#10;n/AsVwWgXg8TftM2eiR+bLDqWnaf/seZ5LN8tawhSqcPynGLvGX4ylb/ANJFOtV/1ylCctI4eP3Q&#10;pRlL/wAm5jqviXqdzZftG69FJibT7HXbfUuPvb2gWPbX3zAwmgikJ++gNfCvxY8ISt+0v49u0PlR&#10;fYLC5kM3/XRVXZX3Np5Bs7X2jX/0GnQjbL4v7XtKv/th8vnsoyzGny7fV6P/ALff8y/RRRUHjhRR&#10;RQAUUUUAFFFFABRRRQB47+07+zlpH7UHw7Hg/WdY1DRrTz0ufO07Zv8Al7fMCK+Qv+HJHw6/6KB4&#10;o/7923/xFfc/xh+Kej/Bb4Za/wCM9clH9naRatM4/ikf7qJ/wJsCvhv9j/4+/tF/tQ/HXTfGOqWM&#10;ugfCAR3H7mGJUt5PvLGu9vmkZW/i4oAZ/wAOSPh1/wBFA8Uf9+7b/wCIo/4ckfDr/ooHij/v3bf/&#10;ABFd7/wUg/bI1v4A6Vo3grwEY28c+IeI5Y8PLZx7lVdqf3mbgV8vXHw+/bh+Dvhz/had14lu7yJE&#10;W91HSpb7zpfL+9+9h27frt6UAfoL+yX+yLoP7I/hnWtD0DXtR1uDVbpbmWTURGrRuq7fl2KK9+rw&#10;b9jf9pix/ak+D1l4oSGKz1mB/suq2cfKRTr3X/Zb7wr3mgAooooAKKKKACiiigAooooAKKKKACii&#10;igD4e8af8pV/Bv8A2KEv/odfcDdK+H/Gn/KVfwb/ANihL/6HX3A3SgD8Jfit/wAlN8V/9hGf/wBD&#10;r9bf2Lv+TX/h/wD9eT/+jpK/JL4rf8lN8V/9hGf/ANDr9bf2Lv8Ak1/4f/8AXk//AKOkr4/J/wDe&#10;Z+n6n9JeJP8AyIcJ/jj/AOkSPbqKKK+wP5tCiiigAooooAKKKKACiiigAooooAKKKKAPI/2rP+Tf&#10;PG3/AF4P/Svxk0D/AJDmm/8AXeP/ANCr9m/2rP8Ak3zxt/14P/Svxk0D/kOab/13j/8AQq+Lzr+N&#10;T9D+lvC7/kV4n/H/AO2n7zaP/wAgqz/65L/6DV71qjo//IKs/wDrkv8A6DV71r7RbH80y+JlbU/+&#10;PC8/64v/AOg1+Lmtf8hXWP8Ar9uf/RrV+0ep/wDHhef9cX/9Br8XNa/5Cusf9ftz/wCjWr9i8PPi&#10;xP8A25/7cfmHG/8ACoerP1k/Z0/5IR4C/wCwPbf+gCvRx0rzj9nT/khHgL/sD23/AKAK9HHSvyrM&#10;P97q/wCJ/mfomF/gU/RfkSUUUVxHWFFFFABRRRQAUUUUAFFFFABRRRQBGe9eIftl/wDJANf/AOAf&#10;+hV7ee9eIftl/wDJANf/AOAf+hV7GTf8jLD/AOOP5nmZl/uNb/BL8j83vh5/yPvhj/sIQf8AoS1+&#10;yK/cr8bvh5/yPvhj/sIQf+hLX7Ir9yv0LxC/jYb0f6HwvA/8Gv6r9R9FFFfkp+mhRRRQAUUUUAFF&#10;FFABRRRQAUUUUAFFFFABRRRQAUUUUAFFFFABRRRQAUUUUAFFFFABRRRQAUUUUAFFFFABRRRQAUUU&#10;UAFFFFABRRRQAUUUUAFFFFABRRRQAUUUUAFFFFABRRRQAUUUUAfJOu+Gb348/HXX9F1fU7rTdH0i&#10;NRFbRd/9rafl/wCBV2kf7GngVSwIusj0krjfi1L4xsPjOde8JeD9QhvLHbHJfwlHi1BP7rLurXHx&#10;2+KrrlfhvdbR6Yx/OvzOEMvjWrfXqLnPmfvcknddPuP0iq8xdGj9RrqEOVe7zxjZ/wD2x3/w+/Zx&#10;8J/DjxPFrmmib+0I4WiHmyZ4avWDx97oO9eKfC74oeP/ABX4vj0/X/Bs2j6UYHkN1Lj7424XrXtj&#10;ZAwDx6V9nlv1X2H+yU+SF9rW/M+LzN4t1v8Aa6nPO2/NzfkOIyKpahfW+lWcl5eTRwW0Sl3llO1U&#10;Hqau5wK8G/aYmk1e98C+E5JQNP1vVFjvIgdvmxptbb9K7cVVVClKf9a6HHhqXt6kYHonhT4w+DfG&#10;97NY6H4gs9Ru4vvQwyZau2GMCvnb9o/wfpHg7wvoXibRbGLTNV0O+h+zS2ke3MbMFZX29V56V75Z&#10;3Iu7S2n7SxrL+a1lhq1SU5Uqtrxtt5muIpU4wjWpX5ZX38h13dRWkEs9xIIoo13vIegFUvD3iPTf&#10;FGkQ6npl3Fe2Ew/dywn5TXj3x01258a3t58PNInMX+hS3usXcX/LvCq/LH/vNWz+yykcfwV0OKH/&#10;AFUPmRp9NxqI4xzxf1eEfds9fNcv/wAkaSwfJhPrEn711p5O54xcSeX+3Nef9erf+k1e8noK8Cvv&#10;+T5rz/rh/wC0K9+276+fy7/mI/6+TPfxvw0f+vcTH8WeIf8AhGtD+2f8tZf3VvF/t1T8G+MovFEH&#10;lyfuNQi/1kX/AD0/2krDi/4r7xx5n/ME0f8A8iPVjxp4Nl8/+3ND/c6hF+8kih/9CSuznnKXPDYz&#10;jTpRjyT+Lv8A+2ncfrRjOa5vwb4yj8VQeXJ+51CL/WQ/89P9quk610qUZx54HHOEqcuSYlFFFaEE&#10;F9eR6bYzXkn+qtUaWuV+GdnK9le6xcf8fepz/wDjlHxKu5biCy0O3/1t9Ov/AHxXWWtnFpsENnH/&#10;AKqJPKrn+Kr/AITo+Cl/i/8ASSWiiiug5wooooAKKKKAClVttJRQMiurO2v/AN3cQRTf9dq5nUvh&#10;nod//q4ZbKb/AKY11h+lAzWMoRl8ZcKs6fwSPL5vAPiDw5N9o0e986L/AKY/I/8A3xU1n8UL7S5/&#10;s+uaZ/21+49eldCKr32n2uqQeXeQxTRVh7Hl/hS5Tp+sRn/GjzGXp3jTQ9Ug8yO98n/plN8lakN9&#10;bXH+rvYpv+2tcjqHwn0i6n8y3nls/wDplWXN8IbmL/j31OjnrR+yHJh5fa5TsPGi2K+FdT/tSGW9&#10;0/Z+8ih+/VK38UaHoPhzTZPO8i18hPs9r/y22f7dchdeA/F9hBN9jm87/pl5tanh34W/uIbjxBN5&#10;13/y0tYannqyn7kfvNOSlGHv1Ob0Kd1441zxbP8AY9DsvJi/8f8A++61vDPw1isJ/tmsTfbbv/nl&#10;/B/wP+9XaWtrFYQfZ7eGGGL/AKY1J2zWqo+9zz96Ri8R7vJR92IlFFFdRyBRRRQAv1oVfN/dx/62&#10;Wm9a6jwrpG0fa7gZl/g+lOEOeXIZzn7OPOauh6UNLshHwZOrmtLAPSjORRkCvYiuVHjtuTHUUUVQ&#10;gooooAKKKKACiiigAooooAKKKKACiiigAooooAKKKKACiiigAooooAKKKKACiiigAooooAKKKKAC&#10;iiigAooooAKKKKACiiigAooooAKKKKACiiigAooooAKKKKAPCf21fhRqfxq/Zn8ZeE9Enih1W6gS&#10;W2E33ZHjlWTyv+Bbdo+tebf8E3fHfhZf2bdA8Li8tNN8S6G0tjqunzbYriOdXbdv/vf71ey/tPeC&#10;oviF8D/EugXHiqPwZHdJH/xOpZfKS22yq2d2R6ba+BNA/wCCSlzrUv8AbmifGv7bdSc/2hp0m/zP&#10;+Bq1AH6if29pn/QStf8Av8tTWeo216MwTxT/APXKTfX5rf8ADpPxl/0W3Vvzk/8Aiq+iv2OP2Odb&#10;/Zj1TxBeav45u/Fn9pRpFHFLu2R7f4vmoA+qqKKKACiivNfjr8d/Cv7Pfw6vvGHiy98qythiOGP/&#10;AFtzN/DGi/3j+negD0qivzYX/gqr48gnHiO7+BOtw/DUnzP7V8uUS+R/e+75f/At22vt/wCBPxv8&#10;NftCfDnTvGfhaaSXT7rMckU3yvbyL96N/wDaWgD0iiiigAor5N/bA/bn0n9m3U/DfhrSILTxB4u1&#10;e+ihksGuPls4WZVZ32/MrfN8q19XRybot9AHwt/wVx/5Ir4S/wCxitf/AEKvtXwd/wAipo3/AF5Q&#10;f+i1r4q/4K4/8kV8Jf8AYxWv/oVfavg7/kVNG/68oP8A0WtAGxRRRQAUUUUAFFFFABRRRQAUUUUA&#10;FFFFABRRRQAUUUUAFFFFABRRRQAUUUUAcJqb2o+LOkRvNqAuzp0vlxRR/wCjbN38bf3vSu7rjrzU&#10;LqP4kabZJrEENnJYyyPpRj/fSvu/1it/drsaACiiigAooooAKKKKACiiigAooooAKKKKACiiigAo&#10;oooAKKKKAOQ8eNapPoPnzXcJ+3J5f2T/ANn/ANmuvrl/GN9c2s2ji31ODThLeJHIJo9/mj+6v+1X&#10;UUAFFFFABRRRQBFtBOfSmRyRyH5Dk1z93420vT/F+neHJ58arqUEtxbw/wB9I8bv5184/BTX7nUP&#10;2vPHdouqS3dnFYSE2vm70ifzo/4f4WrWNGU5cstNG18i4rmpTq/yNL75WPraiiisiDy/9ouUR/BP&#10;xm/+rI09+c1+c/wL+Ger6N4H8WeJLeb+zNVubWXSLe0mi3+ZayW27cn91vmr9Ff2lSP+FGeNAT/z&#10;D3Ar5W+DGjfb/FPgGz1D/j1vo4JfKP8Ay022y/w17uUYKhjI151vsJS/CR0184xOVYKjDD/8vaji&#10;/T3P/wBk3/2Q7OO18e+DY/KwYvBUQB/7aNmvtgr/AA469a+eNFsbfSv2xriztIY4rWLwvH5cUY2r&#10;H+8avojORj0rlx0PZww8e1OH5HnKtHE4nE4iKtz1Zy/8CdwxiuU+KHgkfEX4fa94aF2bI6navbfa&#10;QNxj3D72K63tScbTXmwm6c41YbrY2aUlylbTrUWNnbwD/llGkX/fK1cooqW7lEYHSvl39q2D7V8c&#10;v2fY8+X/AMT6X/0Ba+pMda+cP2mbKNvjB8Cbs/62PxCY0/4EvzVyYtc1P5x/9KR9Hw9P2eP5/wC5&#10;V/8ATUz6Mxlga+ONLsNM1/4mfDqwjm1GfT7601i2kl1H5Ln5mXd97+H0r7JJ4NfN/hfwxr3i/wCI&#10;Hw/8Yy63Z+Jk07+0ba7vrOPyVKMy+Wuw4+ZcbTWlXm5U4bpx/M5MrqUqdWp7baVOpH/wKEj2rwl4&#10;H07wd4PsvDdh5n9n2kH2eMSH5tlVvhl8N9N+F3hK28PaT5v2G2d3TzX3N8zFutdXv7A8inIwBA9e&#10;ldEv3k/ay1l3PHpzdKj9XhpDTT02/MXG0YNfP3wH8Mmw/Zu1mzvIZR9p/tCSSKYbT826vfpH+Ssf&#10;xXgeDtZA6fYp/wD0W1d2HxMqdOVLpJwf/gPN/wDJHHWoqcva/wAql+P/AAx8UfslaTKvx20S/k/1&#10;J8NyxR/8BmavvTrXxB+ydx8VPC//AGArn/0e1fb1TmP/ACMcX/19n/6Ue1VbeBy//sHpf+knyH4M&#10;8NReDf23b3TLaKSK0utPn1L96dzySSbVZv8Ad+WvruPpmvnf7JF/w299ok/1o8Lr5f8AwKRg3/oN&#10;fRCcDFelnFaWIlQlLf2UP1Pl8sp+yjVj/wBPJHjX7YGlDWf2dPGdv5vkkWqyZ/3ZFrwf4XJJq/xA&#10;8KabL5otLm58qWL/AGP7GWvon9qFfN+BHiyP1th/6GteB/CDy1+NnhWOPr9pbH+5/Yy1lkitXxc/&#10;+nT/APbj6PNEp5PhoT29tL/yaMP/AJE+cfGXw60jwZqnxKtNP83yfD+rz2Vn50u/5JItzb/++a+u&#10;/hJL5lj8Ct/+uOiP/wB8KlfKXxsuJdO8WftAXUHM/wDwkdnbRxf9dEm+b/x2vp/4C2m/W/hTb3/7&#10;27sfD08cZxt+7Iy153D8ueGMrT33f/gNU+s49clQyyPS3Kv/AAHDy/8Abjpv29lD/s3a1j/n6tf/&#10;AEatfOn7UF0/hv4u/D7WU/fBNEsgkX0r6T/brs/tf7N2vhOTHNbS/lKv+NfOH7V6xTeP/B/mf9C3&#10;DJ/47X1MJ8uQ1Gv5cR/6bgfn2VKMuJcIp7e0o3/8CkfR37CenRab+zj4eZOly81x/wB9vn+te+XZ&#10;zbXA9Eb+VeI/sUQtB+zh4Ujk+8Im/wDQjXuFwNsMvqUb+VfD4eDpUoQlGzSWh9JndeGJzPE1oSvG&#10;U5WfzPmr9hyCP/hCvEc3lDzTrd1H5n+x5rYWrn7S3gHTdB+HXxH1+Df9p8Q/YY7rzD8uI5Pl2/8A&#10;fVZX7Bwkg8HeN/M4H/CSXnyf8DNesftC+DdQ8d/CrVNI0iMTX8kkEkcRbbv2yqWH5Zr7rHTp0+Iu&#10;eptGpHX7j4fBur/ZEqMH8cWn/e1uc9+0bprD4XaDaWkEkyxazpQ8uGPf8i3Mdd9G1v8A8LDMZmu/&#10;tX9nrmL/AJd8bv8A0KutZIyuzHHpXOi8uD48Nv8A2nD9l+xLL9gEXz53Y37/AEr5WpiOelGl/K2/&#10;vt/kezCnyTlL+a34HS+tYPjv/kSfEH/YPn/9FNW961h+NIPtfhDXYF6yWM8f5xsKxpfxI+o6nwS9&#10;DxT9hWw+y/ALTJ/M3farmeX/AMfK/wDsteefs36XJP8Atl/HC8TyvJiuhG/9/wCbmvU/2KIfsv7P&#10;eiQf88Z7qP8A8jNXDfs3W4tP2sfj2g/jubeX/voV1cSPnzip/wBfJf8Atx7fCT9lkeJ/68Q/9Lgf&#10;WG0ce1fFH7XC+X8fLOT/AKkvVP8A0W9fa24ZFfNPxj8HxeNf2jvDGl3wxp+p+Hr6y82P78e5W3bf&#10;+A125U7Sr+dKr/6Qz52vVjRqUKs9lVp3/wDA4nrPwM0v+x/g/wCD7Qy+cItNg/eevyKa70jkVkeH&#10;dEi8NeHdN0q3JkhsLeO2R5PvFVUKP5VsZya8OC5YqJ6eIqe1rTq/zNj6KKKoxIkABNfKv7fGmSah&#10;4f8Ah6YBKCPEkEfmxfweZ8ua+qhwxrgPi18J7T4tWWjWd3dy2kWmajBqSGH+N423Kp/2a58TTdWn&#10;KET2MlxkMBj6OJqbR/yPK/gHEIf2lfjKidIns4//AB1q+lh96vnr4RDb+078XfTZaf8AoNfQnSvp&#10;s7/3qP8A17pf+kRPkMrd6Ev8c/8A0tj6KKK8E9cwPGiCXwdrq43/AOhTjH/bNq8AgNxYfsPkPBLD&#10;PFo75ili+cfvD/DX0y2B1OKgntIbi2MEsKSxP1jI+U1pKrzYSWE/md7/ACkv/bi8PJUMbTxe/J0+&#10;cX/7afJ9/wCA7LwP+zn8K7GASzY8RaXe+bL9/fNcq7f+hba2/AENlH4q8e3FwbuGSXx8kfm2nfbF&#10;8qv/ANM/WvSfjx4O1HxF4W8OWmi2nn/Yte065kijOzy4Y51ZmH+6orgfhtf3Vn4l8eyWmpxaWZfH&#10;QikEse/7Snl/6pP9pv8A2WvZo2jlbpQlt/8AJwPMxlSeKzSWIn8U25fgzL/bZhvYl8Mz22PJuPPt&#10;ZMfe+Zab8bpv7K/Y20/zIettax+V/vVl/wDBRy7ubHwB4Ons5pYJRrafvIe3FdP+0/DFL+yzZx/8&#10;spPsP/stebw5b/WCj/jh/wClH1vE7f8AqdR8/a/+S/8A7Rk/8E912/DrxZ/2Gj/6Iir374o+EZPH&#10;Pw717QYJ/sk2o2UttHLj7hZcV4L+wD8ngfxnF/zz8QSx/lGlfUw5x7V5WGXPQidOezdHOK1SO8ZL&#10;8kfIP7UfhC6+Gn7HemWEl551zoaQWzy/d83+GvFv2M/Ll+MnhXHJiiuv/RElfe3xW8D2HxG8Bavo&#10;GoWgvYrmBgkJ/v4+Wvlj4YeAJPAH7Tvw80g2kVnc23heeS8ii2/f+7ufb95q+24d9lh6GPvLWpT5&#10;Uv8ADGf/AMkfHcQY6pjqeCoSj8FWc2+nv8it+Ej45+LTbfEfiCP/AKj95/7LX6JfskxyLeeJZD/q&#10;pLDRiP8AwBSvkr9snwNF4E/aCsoNOh8rSdY/4mWf+nltyyf+gpX1p+x1cSXWkazJJ/z7abH/AN82&#10;i18/k75cvxkf5Iwj/wCVJSP0HjitHETyrER+Gr7WS/8ABVGP/th9JVCYIzP5nljzMffxU1FcZ8SU&#10;5LOKWaKR4o5JIjlCR9yvzz+Kviy2f4m+H9Mt/wDkIaP42nuf+AMqsrV+ih4JFflL8fNR1bwZ+0Hr&#10;97bT/Y7+21RjGZfnT5lX5v8Ae217OBwSx2Fr0ftfu7f+DYR/9uN8uxP1PNsPV+zatf8A8J6r/wDb&#10;SPSJZW+APj9/9dL/AMJxaS/3/wCNmruLKSTUPGvw01CT/W3PiG88z+5v2R1q/A74cWvib4Q/Fe0v&#10;PtUMem6omq28uefOjVm/9Crh9F1i+1L4Y/C3WLibyb+68RX1z5sPyfP8tTkMefiWSX2vbf8At/8A&#10;8kfVcWVox4Of80JYe/8A29Cl/wDInqPxljkuPhz4Ht4/9bL4ovo4/wDv7XW/Gizl0rx8yGbAk1Hw&#10;9LJF/t/6Qrf+g1ynj6SW4+HXwmkk/wBbL4onlk/7+0ftwajdeG9U8Xanp58m/ittAkil/wBvz7xd&#10;1ctdcmOzP0/9JaOPAwlXy/IaMPd5py/8mlynvfwp8vUPgH4p8uXMch1P97/31Xy98ENL+2fG74Ha&#10;pJ/rbnSrqX/v2zLX1v8ACPwdF4Y/ZxstKt4yJ59JlllEneaSNmbP/AjXyr+zdZXV78SfggG+9bab&#10;qm//AHFkohf+wJf9faP/ALd/kRQqQlxTWnD4fZYn/wBJsfRnx6+Hcdjfa542S7Pm3Nla6d9mP3Pl&#10;nVt1e9ad/wAg+z/65L/6DXlv7UMdx/wprWJbYfvYWjkz6Ycc16Zob79H04+sEf8A6CK1nFLL6fL/&#10;ADz/APSYHyTrzrYyXP0jCK9FzGnRRRXmnWFFFFABRRRQAUUUUAFFFFAHwZ/wWH1u+0v9meytLSXy&#10;7a+1mKK5A7ptZv8A0Ja+rP2fNA03wx8C/AGnaVBFZafHolpJHHD9z5olkY/8CZmb8a5v9rr4FD9o&#10;v4EeJfCCSi31CWPzrCXsJ1+ZR/wL7v8AwKvzW8E/tq/tHfs0eA5vhRrHw7vNS1qxDWOlajeW07zW&#10;/G1dm1Ss209Pm9qAO4uraX9or/grhN+5i+weDH8uX+NJY7Zdv/oUtfqL4ngsbrw9qcGqBTp8lrIL&#10;jzPu7NvzV8Nf8EwP2ZfEvgHTNf8Aij8QrOWDxd4pf9wl2P8ASI4M7md/7pdv4evFcF+1d/wUf1jx&#10;ff6/8GPhZ4O1GfxfcXMmkXF1PGj/AOy3korH/vpsYoA3/wDgkcRa3vxmsNMyfDUWvf6Fj7v8W3/x&#10;2v0ar5g/YB/Zguf2X/gkul6vMsviTV5hfajGD8sT7cLH/wABWvp+gAooooAKKKKACiiigAooooAK&#10;KKKACiiigD4e8af8pV/Bv/YoS/8AodfcDdK+H/Gn/KVfwb/2KEv/AKHX3A3SgD8Jfit/yU3xX/2E&#10;Z/8A0Ov1t/Yu/wCTX/h//wBeT/8Ao6SvyS+K3/JTfFf/AGEZ/wD0Ov1t/Yu/5Nf+H/8A15P/AOjp&#10;K+Pyf/eZ+n6n9JeJP/Ihwn+OP/pEj26iiivsD+bQooooAKKKKACiiigAooooAKKKKACiiigDyP8A&#10;as/5N88bf9eD/wBK/GTQP+Q5pv8A13j/APQq/Zv9qz/k3zxt/wBeD/0r8ZNA/wCQ5pv/AF3j/wDQ&#10;q+Lzr+NT9D+lvC7/AJFeJ/x/+2n7zaP/AMgqz/65L/6DV71qjo//ACCrP/rkv/oNXvWvtFsfzTL4&#10;mVtT/wCPC8/64v8A+g1+Lmtf8hXWP+v25/8ARrV+0ep/8eF5/wBcX/8AQa/FzWv+QrrH/X7c/wDo&#10;1q/YvDz4sT/25/7cfmHG/wDCoerP1k/Z0/5IR4C/7A9t/wCgCvRx0rzj9nT/AJIR4C/7A9t/6AK9&#10;HHSvyrMP97q/4n+Z+iYX+BT9F+RJRRRXEdYUUUUAFFFFABRRRQAUUUUAFFFFAEZ714h+2X/yQDX/&#10;APgH/oVe3nvXiH7Zf/JANf8A+Af+hV7GTf8AIyw/+OP5nmZl/uNb/BL8j83vh5/yPvhj/sIQf+hL&#10;X7Ir9yvxu+Hn/I++GP8AsIQf+hLX7Ir9yv0LxC/jYb0f6HwvA/8ABr+q/UfRRRX5KfpoUUUUAFFF&#10;FABRRRQAUUUUAFFFFABRRRQAUUUUAFFFFABRRRQAUUUUAFFFFABRRRQAUUUUAFFFFABRRRQAUUUU&#10;AFFFFABRRRQAUUUUAFFFFABRRRQAUUUUAFFFFABRRRQAUUUUAFFFFAHiHgr4sa3r3x28R+FL9YbT&#10;TLKIfZ4/+W0n+3XtRYBcjivlz4w/DT4keKPiWdZ0TTrSAWcimz1C2mVJtn+3n71PEX7RmSRNY/hF&#10;F/8AFV8Th8zxGFnVpYijUn70rNR6H2WIyvD4qNOrh61OHuq6cup9QkcZBx+FIBkdc14f8Kv+FzDx&#10;dD/wmX2I6F5D7xFGgfzPl2/dP1r3EZPXkV9Ng8V9ape09nKHlJWZ8zjML9Tq+z9pGfnB3Q8jIrwj&#10;9pyxn02Twd4xjikmtdA1NZbzyY97pA/ys/8AwGvdScYqG5hjuYTHLEJEf7yGtsTR+sU5UjLD1vq9&#10;RVT5x+OPxG0L4oaJoPhLwreQ67f6xewSGO1O/wAuBG3M7/3fu17h/wAJFptlqFv4dj1K2/tn7N+7&#10;tTJ8/wAq/exS6F4C8NeF55p9H0ax02aX78trCqMfyq03hnSm1tdcfTrVtVjj8pL3yh5oT+7urlo0&#10;KsJyqykuaVvuR0Va9GUI0YxfLG/3s+c7TwR8YPA+l+K58+Gbz+0nmuby/l3iWRNrfL/wFeldX+yK&#10;+vzfDWH+0P7P/sX5v7P+yZ83G9t2/tXuE0EdxBLFKvmo4w6GodJ0ax0OxjstPtIrO1jHyQwptUVh&#10;Sy72FaNWNR8sU9H5nRWzD6xQlCcFeTjqvI+Rb3/k+a8/64f+0K9W+IXiCXRtD+z2/wDyEL793HXl&#10;F80aftzXkkn+q+yfvP8AwGr0Hw5HL418Y3viC4/5B9i/lW8VeBg3/vEIfFKpM+grpfuZz2jTidN4&#10;R8P/APCM6JDZ/wDLb/W3H+/WwrbaN2+j617kYxjE8lylKXPM4fxp4Llef+3ND/c6hF+9kih/5af7&#10;SVc8L/EKx1mDy9Qm+xahF+6k877kldZ0rlfEXw50zXp5rj/jyu5f+eP3K55QcJc9H7jeNSE48lb5&#10;M6pfn/eR/v4aI1315bJ4T8VeFP3ml3vnRf8ATH/4iiT4pana2M1vqFl/pUqeVHL9yp9vGPxx5Svq&#10;0pfwZKRteHG/4Sbx9qesH/j1sf8ARreu4zk1g+B9F/sTw5ZRyf66X97J/wACre61rTjyx/vGVZxl&#10;P3PhiJRRRXQc4UUUUAFFFFABRRRQAUUUUAFFFFABRRRQBkeL4ba48OXsdxe/2ZFs/eXcP/LOrHh6&#10;OKLw5pkdvN9ti8hfLuv+en+1VfxdNFb+HL2S4sv7Th2f8en/AD0qx4ekil0PTJI7L7HF5C+Xa/8A&#10;PP8A2ax+38jX/l18y/RRRWxkFFFFABRRSN0oGaWhaWdSvPn5to/vj1Nd6q4FUtHsxY2EUfoKvA5r&#10;1KMOSJ49ap7SQtFFFbmIUUUUAFFFFABRRRQAUUUUAFFFFABRRRQAUUUUAFFFFABRRRQAUUUUAFFF&#10;FABRRRQAUUUUAFFFFABRRRQAUUUUAFFFFABRRRQAUUUUAFFFFABRRRQAUUUUAFFFFABRRRQB578c&#10;/g7pHx7+GWteCNcnurTS9TCCWW0KiUbWVht3KR/DXwLq/wDwSZ8eeCr2e5+GPxp1HTLSH95Z6fd+&#10;aj/7rPG4T/x2vvT9oD4vRfAj4S6344uNNm1SHS40ke0h+++51X/2avnL4e/8FZPgf41nhgv73UPD&#10;M7/f/tG2/dj/AIEuaAPA57n9vj9nq3/ti/MXj/SbYHNqvl3nyL/EyxhJK+jP2CP2xvGX7VFlrR8V&#10;eE4dH/s//V6jZBlt5m3bWT5mPzLXtPh79qn4R+LNPnvNK8f6Jc2tvC0sh+0hCEX7x2tg18t/sE6x&#10;J4q/ag+O+u+CDJ/wqa+vVlil8rbDcXu770X+zt30AfoBRRRQAV+af/BR/wC0/E39q34EfDGcxXvh&#10;+e7ivrzTz/y0/f7W3f8AbPev41+llfm5+2POmif8FHPgPeXnMNzCsceP7/m7R/49QB+hM/hnTJ/D&#10;Z0D7FD/ZJtvsX2QxK0Xk7duzb/dxxX59f8E1r4fDH9oP44fB6OX/AIl+l6g1zZxZ+RNr+W22v0fr&#10;81/2KtPk1L/gov8AtC6pB++0+Ke5j83/AHp6AP0oryD9p7TPifrHwlvLD4RXkOmeMbm5gjju5Sq/&#10;Z4d371hu43ba9fooA/Ez9rf9kqL9me++E17qfiC78W+NPEWt+bqmrXW7YXWSP5U3MW/i/ir9rrf/&#10;AFMX+6K/Nn/gr5/yNXwN/wCwu3/oyGv0mg/1Mf8AuigD4V/4K5zJB8D/AA1JJ/qYtftpZPpur2jw&#10;9+2r8ENO8OaZbz/EfRBLFawRyfvG/wCea/7NeMf8FcV3fBbwn/2MVr/6FX1h4Z+HXhW58N6PLJ4a&#10;0mWSSygzm0j/AOea/wCzQAfDH45eB/jIL7/hDfEtnr4sdv2j7Ic+Xu+7XfVj6L4Y0fw9539l6Xa6&#10;aJTmT7LCqb/++a2KACiiigAooooAKKKKACiiigAooooAKKKKACiiigAooooAKKKKACiiigDkr77V&#10;/wALD00x2Wnm0+wy77uX/j5R933U/wBn1rra4bULOKT4r6Pc/YrqaWPTpY/tay/uY/m+6y/3q7mg&#10;AooooAKKKKACiiigAooooAKKKKACiiigAooooAKKKKACiiigDmvFouTcaP8AZ4LSYfa18w3f/LNP&#10;7yf7VdLXJeN7aK5l0YvZXV55d6p/cSbBH/tP/s11tABRRRQAUUUUAfO/xf1saT+0/wDByP8A1X2p&#10;Ly3+u5Pu141+yywh/bi+Mv8A008yP/yIrV6V+0fbSH9pD4E3Q/1ceqPGf+BV5p+zJHt/bi+LX+9J&#10;/wCh19LiYQ9ngpd6NT/0qZngJSWDzL/FR/8AS6Z9Q/DDx3qXizxf4/sL/wAgW2iauLKz8r7+zyo2&#10;+b8Wr0C9vItPsprmfEcca73PpXjPwNfHxT+Mkfpraf8AoiOu2+L97t+F/ikwTfvo7KUExvynBrxc&#10;zjHDVHyR+zGX/kiYZdGWKcIz6yt+Nj5V/bh+N2meLv2fYrnwlqcv2W61T7NLLDuTzUj/ANYv+781&#10;afwtsjrPx8+Glm/lfZdM8LRajGf43drZY9v+7XzDqurf2l+xt9k/1P2F57n/AK6J5q7q+xfgnpVv&#10;b/GfwpcvEJJpfAFpICekfzKvy/hX11PlwNGSh1oy/wDJr/8Atp5+Njzx9l/JiZx+UIwR2wt4ov2u&#10;2kVf3r+HV3yf9tGr3MAdO1Uhptquom+8iP7VInl+bj5tn92ran7g9c18jiK/1jk/uxS+46qFF0ub&#10;+82yaiiiuQ6gooooAYK+ef2mP+Sm/A//ALGP/wBkr6GFeA/tEW5k+JvwYfy8pHrp59PkrlxHwL1X&#10;/pR7mSf76v8ABU/9IkfQNcL8IEv18H/8TCy03Tbo3U+YdJk3w438N/vetd1XnHwN0+307wGtvb6X&#10;qGjQ/arj/RtSkZ5v9YfmDNzt9K6jwz0eiiigBlY/jD/kU9Y/68pv/RbVsVieMzt8Ha6f+nGf/wBF&#10;tVUvjXqRP4GfHn7Jx/4up4Y/7AN1/wCjmr7bk618W/sy28Vl8WvBkUcu7zPDE9xj/enkr7Sb7wrq&#10;x8lLMsXL/p7P8z0aytgsB/15p/kc2/gLSJfHEXiwwA6zHafYRL/0z3bsf+PV0xG7INKBS49a5Jzl&#10;O3NLY89RUPhMfxBolj4k0a90y/gE1jcp5csZPDr6V8teB9MsNG/a4n0iBtsljI0lvbf884PsHlrX&#10;1y20MAeteW6h8J3vfj3o/j+KeOOO20yXT5Yv45NxJVq9jK8TTwvt1LTnpyijz8dTrVY0oQ2jNSt+&#10;bPhH40WG/wARfG5v+enjfSov/Rv/AMVX0t8F4pT8aNAjnPmy2OkX0ef+3uRa4LRPg1efFv4mfFm0&#10;RoYbCPx1Z31wZt3KQxPu2f7W5krqv2b/ABB/b37QPi7TJIf3vh97y2+1f89Ua5kZR/wHdXPw7Sn9&#10;Vx0+lv8A26cf/bj7PjfG0ZVcvo83vR3/AO3qdDl/9Ikejftsx7v2cvEv/bH/ANGrXzT+1XBGPFXh&#10;a8lm8mKPw5aRyf8AAq+sP2tv+Te/F3/XBP8A0YtfKX7V1rHeW8ccv/LLwdaS/wDA1r1bv+w6vpX/&#10;APSIHyuUxUeJ8FLvVo/+ls+zPgP4dtvDHwf8J6baTSzQRadEI5JvvH5a9AGCT71ynwnGPhr4Z/7B&#10;8H/oArq1GK+YjKU1zS3PRxMYwr1Ix2u/zPPvhX8LU+Gd34pljvBPbaxqkmpRw+XtFvu6rXoOMClz&#10;xSg8cVpVqTrz9rU1ZxU6caUOSOw6uaC3P/CanNvZ/ZPsq/6V/wAvG/d93/drpa5NLWL/AIWJNcfY&#10;rrzPsK/6V5v7n733dv8AeqDU6oiqGtQC60u8t/8AnpBJH+amr61FcRiaKRP764pp2ZL1R43+yJZf&#10;YPgdpse7zf8ATb4Z/wB25kX/ANlrzz9nz/k7H47d/wB9a/yr2/4M+Brj4deAYNBupxcSxXN1IJI/&#10;7sk8ki/owrxb9nS3DftU/Hu5P/P1aR/+OtTzmtGvmDrQ1jKpL/2497h+n7HK8XD+WlD/ANLgfUYX&#10;mvL/ABT4O1XUPjd4M8QwQRSaVYWt1FcSmT50dlbbhfxr1HPIpDhsVrQryw0pTh1Tj/4EuU+arUY1&#10;4qMu6f3O5LRRRWB0hRRRQAUUUUAfPPwhH/GT3xd/3LT/ANBr6Drwj4Z2Qsf2l/iYV6XMFrKa93r2&#10;c4d68f8Ar3D/ANIieRla5aEv8c//AEuQ+iiivGPXCiiigCJxlTXzp8Nba5i1/wAeyWlnZ3h/4Tpv&#10;MF592NPLX5k/6afNxX0d1FcF430HTLeLTGj0eWbzNaiupBafIfO2t+9fH3l9a6KVbkpzp/z2/B3M&#10;ZU+acZ9jwH/gpHx8KfDI/wCo5BXT/tMjP7MWnez2A/8AHlrs/wBqXwPJ4++D+p6bBpA1i+3xyW8W&#10;V3RvuHzqW7rXNftN6ULX9m+PTZiSI3sIpP73+tjrXIIuGeUZ9OaH/pR6+f4iFfhaOF+1F1f/ACaM&#10;Tnv2A02+EPHf/Yxzf+i0r6mHQCvnX9ji1+yaZ8QMf6v/AISGQR/RYIl/pX0UDzXkYXSjE7M+lz5l&#10;Wl6fkhuPmNeAXWiyzftnWWo4/dQ+Gnj+X/akX71fQJ+7VH+zbVdQ+3eRH9r2eX5uPm2f3a9XC4n6&#10;tz2+1Fx+8+Wr0fbcv91qX3Hwz/wUXh3/ABM+F3/TT7TH/wCg17F+xcPM8O69P/yzQ2lr/wADjgVW&#10;/Wrvx6+G1t8Q/i/4F/tXTJNQ0Wx0/UpZJP4I5tsZT8flNP8A2I7XyfghDcOP31zqd5K//f1sVtl0&#10;HSy/H1H9udKP4OR72fY2GJjk+DhvSp1pP/t6aij6FooorzjzSNgCD61+X/7XnhC+m/aSn0/9152u&#10;ajALP/gSxr89fp4r5f61+ff7ViiX9sPwAj9Dqlj/AOhLXuZXVnR9vydofhUgysLSVXHUP+4v40Kp&#10;9E/s46aItX+K2myeU3k621u+0fL/AKv+7XzV8efAGt/Cvw14MsJzCbq21i8vf3P3PJkf5f8A9mvq&#10;T9n+CS38bfFlpIZYY5fETlDLGUDjZ1X+8K4j9ufSrmbwadVt7Tz/ALFasXl/55/NVcJSj/atCrPe&#10;8/8AybmRPFtSp9Rr4WHwSVKT/wC3IxPK/jrPF4c8G/A4wQ4hk8UN5sX+83/xVb37V/hw+OPiXfeE&#10;I5zZS67baHbR3eNyxbbm6bdVz4h6BF4q/Zp+Guq6hZ/8TWHWrG6tB/zzeW5VW/4DtY10vxj0u1n/&#10;AGkPDcj/AOt3aX/47Lcbf/QqvL6cZZ1jo1feTUjox2O9hkGU1sP7s4N/+lRkv/Sj6UOkxWnhkaeP&#10;9XFbfZ/w27a+Lv2cNIks/iT8NY0hl/0a01YSf9M081fvV904DLjqKxNN8J6No06zWOnW1pMm7EkU&#10;eD833q8b23+xywf80oS/8A5v/kicLV+r4yWLlrzU5w/8DON/aUlkt/gT4zni/wBZDp0sv/fK7v6V&#10;3XhqQS+HtLb1to//AEEVyPx/06TVvgt4ztLcfvptLmjT67TW78PdQj1bwHoF2h8xZLKLB9flArqk&#10;74GP+J/kjy1y/WZd7R/OR1FFFFeadwUUUUAFFFFABRRRQAUUUUAFUrjTra6minmgimmi5jkljVnT&#10;/dOOKu0UAFch4f8AhV4N8Mavd6rpXhnS7HVbqZrmW+itk86SRvvNv+9+tdfRQAUUUUAFFFFABRRR&#10;QAUUUUAFFFFABRRRQAUUUUAfD3jT/lKv4N/7FCX/ANDr7gbpXw/40/5Sr+Df+xQl/wDQ6+4G6UAf&#10;hL8Vv+Sm+K/+wjP/AOh1+tv7F3/Jr/w//wCvJ/8A0dJX5JfFb/kpviv/ALCM/wD6HX62/sXf8mv/&#10;AA//AOvJ/wD0dJXx+T/7zP0/U/pLxJ/5EOE/xx/9Ike3UUUV9gfzaFFFFABRRRQAUUUUAFFFFABR&#10;RRQAUUUUAeR/tWf8m+eNv+vB/wClfjJoH/Ic03/rvH/6FX7N/tWf8m+eNv8Arwf+lfjJoH/Ic03/&#10;AK7x/wDoVfF51/Gp+h/S3hd/yK8T/j/9tP3m0f8A5BVn/wBcl/8AQavetUdH/wCQVZ/9cl/9Bq96&#10;19otj+aZfEytqf8Ax4Xn/XF//Qa/FzWv+QrrH/X7c/8Ao1q/aPU/+PC8/wCuL/8AoNfi5rX/ACFd&#10;Y/6/bn/0a1fsXh58WJ/7c/8Abj8w43/hUPVn6yfs6f8AJCPAX/YHtv8A0AV6OOlecfs6f8kI8Bf9&#10;ge2/9AFejjpX5VmH+91f8T/M/RML/Ap+i/IkoooriOsKKKKACiiigAooooAKKKKACiiigCM968Q/&#10;bL/5IBr/APwD/wBCr28968Q/bL/5IBr/APwD/wBCr2Mm/wCRlh/8cfzPMzL/AHGt/gl+R+b3w8/5&#10;H3wx/wBhCD/0Ja/ZFfuV+N3w8/5H3wx/2EIP/Qlr9kV+5X6F4hfxsN6P9D4Xgf8Ag1/VfqPooor8&#10;lP00KKKKACiiigAooooAKKKKACiiigAooooAKKKKACiiigAooooAKKKKACiiigAooooAKKKKACii&#10;igAooooAKKKKACiiigAooooAKKKKACiiigAooooAKKKKACiiigAooooAKKKKACiiigDxb4w/tAxf&#10;D/VYtA0jS5dd8SXKZjtYD/q/Qv8A4VwA+NHxtgP2mfwNCbX/AJ5fZ33/AM60/hnFbP8AtOeOTqY3&#10;aqEQ2wlOMp/sV9GnAfpye3rXxtGni80lPEfWHSinKKSt9l21PrcTPC5V7PD/AFdTcoxk2+b7Svoe&#10;ZfBr43ab8VLe5tvIk03WLP8A4+LCcfOP9pfavUgoGPavm0pb2n7Y8X9lrF5smmf6Z5f/AI9u/wBr&#10;7tfSIcAeuK9XKsRWrUpwxDu4Scb97dTy80w9GhUpzoR5YzipW/lv0JKKKK908YKKKKACiiigD4W+&#10;I8Nzcfteanb2X/H1LGsX/fUFfRmi6TFoOlQ6fH/yyT95/v14ffc/tzzf9cP/AGhXvw68V8Tly9/E&#10;T/6eTPs8bOXJh4f3IiUUUV7Z5IUUUUAL9yobqxtr/wD4+IYpv+u0VS0VIBRRRVAFFFFABRRRQAUU&#10;U+SGSD93J+5lpXHYZRRRTEFFFFABRRRQAUUUUAUPEK3z6He/2XNDZah/yzlm+5HU2kLcppVl9sm8&#10;662L9olh+5I9ZvjZbFvCup/2pNLDp+z95LD9+rXhpbZfDmmf2f5s2n+Qv2eWb7+ysft/I1/5dfM0&#10;aKKK2MgooooAd3q5oVn9v1SFP+WUX72qWK6rwfZCKyln7ymrow5pmNafJA6WiiivYPICiiigAooo&#10;oAKKKKACiiigAooooAKKKKACiiigAooooAKKKKACiiigAooooAKKKKACiiigAooooAKKKKACiiig&#10;AooooAKKKKACiiigAooooAKKKKACiiigAooooAKKKKACuT+JPxI0D4SeDtS8VeJ7w2Wi2CeZcS+W&#10;XKflXWVh+LvCOkePPDuo6Br9jFqWlX0flXFrN9yRKAOI8GfHH4W/HHQ1j0fxLoniC0vo+bSWVC0n&#10;+9E1cz47/Yf+CPxIsfs+qeAdKh7+dp0X2d/++lrxvx1/wSh+FGrXkWoeDr3Wvh/qkSfJNpFyzDd/&#10;wKuEtPgD+2P+zxbwR+A/iLp/xF0W2dpP7O1f74T+7ul+Zv8AgLUAbHxB/wCCO3wv8QzCTwvrOr+F&#10;R0kiEnnJJ/31XlK/8E5f2ivgvDMnws+KW7SbeT7Tb2Ama2Mr/wC0v3a9Esf+Cmvjf4WW8Mfxs+C2&#10;t+HvMn+zf2pZxMluf9r9597/AIDX1Z8Af2r/AIc/tLW96fAusS3k1iF+0W9xbNDJGP8AdagDyT9i&#10;fVf2lH8VeJdO+OlnjSrayi/s66Ecf7yfzMN86/e+WvsGiigAr4n/AOClP7OXiX4oeFPDXj7wBZif&#10;xt4Luvt0flf66SFfm2p/eZWVG/4DX2xRQB+bM/8AwVP1y5+HX9ip8J/EB+J8tr9leH7M32bz2Xbv&#10;6bv9rbXs3/BOj9mfxB8CvhzrGv8AjQH/AITTxbdfbryKU75LdP4Udu7fxH3r6v8A7G077d9v+xwf&#10;bMf8fXlrv/76rRoA+cV/an1L/hq7/hT/APwg+o/YPI83/hIPLb7P93d/u19HVF5Ued+KloA/OP8A&#10;4Kx+H9X17xT8FP7L0u71EQ6o8kktrEzpH+9h+9tr9F7f/Uxf7opZY0k++KkoA+Ev+CuP/JFfCX/Y&#10;xWv/AKFX2r4O/wCRU0b/AK8oP/Ra18Vf8Fcf+SK+Ev8AsYrX/wBCr7V8Hf8AIqaN/wBeUH/otaAN&#10;iiiigAooooAKKKKACiiigAooooAKKKKACiiigAooooAKKKKACiiigAooooA4nUZIx8UdHj/tO7il&#10;/s+XFgP9TJ833m/2q7auRvp7ofETTo0vbOG1NlKZLSXb9ok+b7yfxba66gAooooAKKKKACiiigAo&#10;oooAKKKKACiiigAooooAKKKKACiiigDkfGskUUuimS9urI/bV2eR0kP91/8AZrHb4lXK/G2LwR9i&#10;iFrJpB1H7X5vz79+3btrd8VTSxz6SIL21s1+1rvE+MyD+6mf4q8e1m9Fj+2foEYm8r7V4flRwf8A&#10;lptbNehgaHt5VVPpGUl8jhxVd0Y0/wC81H7z1mb4g2K/EOPwZ5Upv5LH7cJMfJs3ba6xBheeleBa&#10;zdSw/tj6DH522Kbw7P8Auv7+1mr31jyBU4uhCiqLj9uKl+YsLXdb2nN9mTj+RLRRRXCd58tftBX/&#10;ANp/aP8AhDZf8+uprJ/31Xk/wH1U6b+2/wCPU8+GCO5v57f99/y0OWban+1Xqfx3tvtP7Q/w6lEW&#10;6WPVLPn/AJ5pu+avkvxTfx2/7SGq67D+5mtviDHbD+P7xZWr3syxFPCU8FUf/Pqp+Kl/mehw1gZ5&#10;nSzPCw93nlR1/wANWnL/ANtPTfih43udD+Jniu40i8u4jc+MrOLy7STZ5qKq+Yr/AOzW/rvxEuvC&#10;GoftCxaheS2VhqQf+x5ZvmWSZEZZFSvO/iVYakfj7rVrb/62W6udbj/efJJDH5fy/wDfVQ+N0ufi&#10;P4blu4ryKC6udR1C5uIv4JPmZfKryM/pr+1ZQnL3OSlr/wBwj6zhWPPw/h5wipTk6unpiOZf+knC&#10;6Bp91c/sz+JbK4g8/wA3w9LfafL/AAf6yPzP+BLX258EmSf4ueGvWP4caf8A+PSL/hXix8BW1j+y&#10;P4o1bUB5Oq6NZ3Ok+X5v7nZL5DN/KvsX4X6PYWvgfwreR2cMN2ui2tt5wT5xEI1ITd/drtjmUa2G&#10;hda+zhD56/5Hy2d4D2GKqOEvdeIrSXo/Zv8AU76iiivLPMCiiigAooooAZgMeetcf43+Hlp42v8A&#10;w9d3FxNC2jX66jGIv+WjqpXa35116EEcHNO7VLSaLp1JUpc0dGOrzj4HzWs/gNZLTWLzW4TdT/6V&#10;qI2yj94fl/3V7V6PXC/CK6ubrwj5l5qWnapN9qm/0rTdvlff+78v8XrVEHdUUUUAM7VkeMBnwrrP&#10;/XlN/wCi2rX7VkeK/wDkVtZ/68p//QGp0/jj6ky+E8s/Zg8OadL8J/CWtvZw/wBs/YpbY3WPn8vz&#10;5Pl/3a9pYYIryr9lw/8AFifCfvDL/wCjpK9Vf74Fejmatjq/+OX5nPhpSlh6XN2RJRRRXmnUFFFF&#10;AHK+FvA+k+EbnWrjTLcQPrF62oXeD9+Zsbm/8dFeP/s4/DsaH8Svinr9zpstnc3WrtFbyy/8tIPv&#10;f+hV9CHCk8/hSggFvWuvD4uVClVw8NppX++5y4ih9ZrU69WV3D/Kx5v+0BpX9r/CDxJbLBJPL5Ak&#10;jjiG59ysCMV81fH3TxcDxDPLD/pVt4Fh/wC2fPzV9ubs55wR3rwj4y/A7WPiDqvi2/0+9tYv7X8P&#10;f2TBHKPmEgZm3E/3fmrelibYOth5dYzt6ySVvwKoU/Z5phMX0jUp3/uqMr3PZPCq7fDOmD/p1j/9&#10;BFaw6Cs3Q7Z9P0exgkwZIoFjc/7q4rSHSvMjsddR3nL1H0UUUyArlUki/wCFiTR/bboy/YV/0X/l&#10;j9773+9XVVzQmk/4TUx/bLUxfZF/0T5fO+997/doA6WiiigBp618wfs5/wDJz3x8/wCv2z/9Aavp&#10;89a+YP2c/wDk574+f9ftn/6A1cNf+JR9f/bZH0uV/wC44/8A69r/ANO0z6hoooruPmgooooAKKKK&#10;ACiiigDyvwd4UvtO+L3jTW7myENrfRwRwXP/AD0C16Yycj2p2OSKUttGa6K9eWJlzz7KP3Kxz0aM&#10;aK5Y93+JLRRRXOdAUUUUAFcX8RXijj8Pm41K600f2tB5bWnWV9r/ALtv9k/0rtK5TxxJcQJoxt72&#10;0s/+JnEJPte394m1sqmf4vSgDpl714v+17/yRa9/6/rP/wBHrXtK968b/awgFz8JWt/+euqWKf8A&#10;kda9fJny5jQf9+P5nnZgubCVfRmJ+yH/AMg3x1/2H5P/AEWlfQPevAf2Sl8u28fp/c8Rzx/98qgr&#10;37vXgYX+DH0Pq87d8xqteX5IdRRRXQeKZmq2z3mmXkCYEksLxoT6la5D4JeA7j4bfDfStAu5oprq&#10;23mSSL7pZm3V3snyru9KbFJuUHvWqrVFRlST92TT+6/+ZzOjB1Y1X8SVvv8A+GJ6KKKyOkZjAxX5&#10;8ftV/N+2J4B/7Ctj/wChLX6EA4r4v/aCtorj9tn4UxyQ5+Xzf++W+9XZha3sadaX91f+lwOzLoc+&#10;Y0P+4v8A6Zqn2ZEmzHtXmf7S1h/aXwK8ZwCXygdPfmvTujVzHxH02XW/AOvafbxCa5ubKWOOP1Yq&#10;cVGDqexxNOfZx/M8nEw9rRnDumeZeEfAEXxL/Z28BaZJObTyotPvRIP+mMqSbf8AgW3FcN8XYRN+&#10;174AsRNJEJIIZeOh8tpP/iq90+Dej3Xh34S+FNMv4BaXttpkEc8P/PN9o3LXl3xL8Batqv7U3w78&#10;RWlrczWFtayx3NyE/dRbfm/8e3V7uX1aVPMcRVcvijU/KVjzMf7apgKGH+JRlDT/AMBufR1FFFfM&#10;nulS8s472CSGT5o3Uo1YngHwXa+APCOnaBZzSTWtjH5cckv3z8xbn/vqujPSkHSjnlyul0/r/Mnk&#10;V+bqSUUUUFBRRRQAUUUUAFFFFABRRRQAUUUUAFFFFABRRRQAUUUUAFFFFABRRRQAUUUUAFFFFABR&#10;RRQB8PeNP+Uq/g3/ALFCX/0OvuBulfD/AI0/5Sr+Df8AsUJf/Q6+4G6UAfhL8Vv+Sm+K/wDsIz/+&#10;h1+tv7F3/Jr/AMP/APryf/0dJX5JfFb/AJKb4r/7CM//AKHX62/sXf8AJr/w/wD+vJ//AEdJXx+T&#10;/wC8z9P1P6S8Sf8AkQ4T/HH/ANIke3UUUV9gfzaFFFFABRRRQAUUUUAFFFFABRRRQAUUUUAeR/tW&#10;f8m+eNv+vB/6V+Mmgf8AIc03/rvH/wChV+zf7Vn/ACb542/68H/pX4yaB/yHNN/67x/+hV8XnX8a&#10;n6H9LeF3/IrxP+P/ANtP3m0f/kFWf/XJf/QavjvVDR/+QVZ/9cl/9Bq9619otj+aZfEylqQ3WV3n&#10;nETf+g1+Mergtqupgf8AP9c/+jWr9oLmMSwTxH+NCK+D7v8A4J2eKrq+vJ/+Ev0sebNJLzbP/GzN&#10;6/7VfpXBebYHK/b/AFypyc3Lbfz7HwfFOW4rMqdKOGjezZzngn9urxJ4C8JaP4dtPDOnz22mWkVr&#10;HNNctvkCrt3VuH/got4vxz4T0rH/AF8tTz/wTi8Vf9DhpX/gNJS/8O4/FeP+Rx0r/wABpK+knU4N&#10;nOU5ct3/ANfDwoQ4phGMI9P8Iz/h4z4v/wChU0r/AMCWo/4eM+L/APoVNK/8CWqT/h3F4s/6HHSv&#10;/AaSj/h3F4s/6HHSv/AaSlzcFf3f/KhX/GV/1ykf/Dxnxf8A9CppX/gS1H/Dxnxf/wBCppX/AIEt&#10;Un/DuLxZ/wBDjpX/AIDSUf8ADuLxZ/0OOlf+A0lHNwV/d/8AKgf8ZX/XKR/8PGPF4/5lPSv/AAJa&#10;kP8AwUY8X/8AQqaV/wCBLVIf+Ccnio9fGWlf+A0leI/HH4I33wJ8Q6XpGoajbavNfQNc+ZaxMix7&#10;W2967MFg+EsxqqjhoxlPt+8OPF4riTA0vbYiVo/9untX/DxbxcOP+ET0of8Aby1H/DxjxeB/yKel&#10;f+BLV5J8Cv2edT+P1xrEel6xa6OdN2CQXUTP5m76V6//AMO5fFZH/I46Vj/r2kpYvC8JYCrLD4mM&#10;Yzj0/eFYXE8TYylGtRleL/wjP+HjPi//AKFTSv8AwJaj/h4z4v8A+hU0r/wJapP+HcXiz/ocdK/8&#10;BpKP+HcXiz/ocdK/8BpK5Obgr+7/AOVDq/4yv+uUj/4eM+L/APoVNK/8CWo/4eM+L/8AoVNK/wDA&#10;lqk/4dxeLP8AocdK/wDAaSj/AIdxeLP+hx0r/wABpKObgr+7/wCVA/4yv+uUiH/BRbxfjjwnpWP+&#10;vlq5P4n/ALZviD4r+C73w5f+GtPsrW6C/vYpWdo67Af8E5PFa8f8JjpX/gNJR/w7i8VnP/FY6V/4&#10;DSVpTrcG0Jxq0uVSjt/EJqUuKa0JUp7P/CfNXw8J/wCE+8NA/wDQRg/9DWv2OXg59a+FfDf/AAT7&#10;8VaH4k0vU5PF+mTRWV1Hc+V9lb59rbua+6chgMV8nxpmuDzOrQlhKnPZO+/l3Pe4Vy3E5dSqxxMb&#10;XaJ6KKK/Oj7sKKKKACiiigAooooAKKKKACiiigAooooAKKKKACiiigAooooAKKKKACiiigAooooA&#10;KKKKACiiigAooooAKKKKACiiigAooooAKKKKACiiigAooooAKKKKACiiigAooooAKKKKAG5wtNJY&#10;mhmGPavCfi78UviF4P8AFwsPD3hQappZgWT7X5bv8/8AEvy1wYzGU8FT9rVvbyVzrwmFqY2r7Kla&#10;/m+Uu/Gf4Av481GLxF4e1P8AsLxRbJiO5jG1Jf8Afx1rhG8D/H6eA6a/iSyFrjy/OAGcU0/H74vj&#10;/mnw/wC/c3/xNI3x7+L6QzST+BIrSOL78sqOi/8Aj1fD4jE5XXqyrQ9rBy+LkUo83qfc4ejmlCnG&#10;jL2U1HbnlTly+mp6L8D/AIFH4bXF5q+r3v8Aa3iO+H+kXRHCf7K+1ewGML82fm9a+cvgf+0b4g+J&#10;Pj0aDqOnWsNqbaSQy2ufkdSvH619Gbtw56HoK+pyargquEi8F8F/xPls5pYyli/9u+Nrp2J6KKK9&#10;48QKKKKACiiigD4yvP8Ak+W8/wCuH/tCvfj3rwG8/wCT5bz/AK4f+0K9+PevjMu+LEf9fJn2GO+G&#10;j/17iJRRRXsHmBRRRQAUUUUAFFFFABRRRQApyKI45ZZ/Lj/fS1JbW0l9N5EHEors9G0KLS15/ey/&#10;89TWlKk5mNWrGmVNC8OfYz592RNN2z/BUPjCwLwxXaf8svv/AErp+tQ3FrHcwyRv0kGDXoOjHk5D&#10;zlWlz855vRUl1biyvJYH5EfNR15Z64UUUUAFFFFABRRRQBmeJ5LmDQ72Szsv7Tu/+WdrN9ySrGiS&#10;Sy6TZSXEP2KXyF8y1/55/wCzVfxTDLceG72OPU/7Ml/6CH/POptEjli0OyjkvftsvkL/AKX/AM9P&#10;9qsft/I2+x8y7RRRWxiFFFFACxx/aJ4Y4/8Alq9ei2duLaCKNeicVyPha0+06mZR/qouldsDxXfh&#10;oe7zHn4qfvcg6iiiuw4gooooAKKKKACiiigAooooAKKKKACiiigAooooAKKKKACiiigAooooAKKK&#10;KACiiigAooooAKKKKACiiigAooooAKKKKACiiigAooooAKKKKACiiigAooooAKKKKACiiigArzH9&#10;on4vyfAj4Qa/43j0aXXv7LjWT7BFJsaT5gPvbTXp1effG74paF8GfhlrPi/xJBNd6LYJ/pMEMe9n&#10;RmC42n71AHwl8TP+Cu3hLxF8F/ECeFoNW8KfETy1+xxXdss0Ifeu758/3c/w17f+xJ+1zo/xY+CW&#10;jReKPH2k3vxFEMpvbWaVIZY/vbd6nC9q+c/2qfjB+yx8YP2e/Gd54MtPD0Pjv7LFJbH+zPs13v8A&#10;MX7rbR/6FXLfsw/8E6Phh+0X+zRoHij+39Q0XxfKksl5LZ3Kzfdb5f3TH5aAPe/2Avj34z/aH+In&#10;xX0P4gXlp4g0nRLr/QoZraNkj/esvv8Aw19deDPgd4D+HHiPU9e8MeF7DQdU1Nf9Nms49n2j/f7V&#10;+Ln7JX7OfxT8d+N/iLYfCT4gSeEtQ8PTtbSn7TLbPeosrKv3P93+Kv0p/Yosf2i9A1jxDonxrmF9&#10;pVtEv9nah5kcjSvu+b5l+b/vqgD65ooooAKKKKACiiigAooooAKKKKAPhL/grj/yRXwl/wBjFa/+&#10;hV9q+Dv+RU0b/ryg/wDRa18Vf8Fcf+SK+Ev+xitf/Qq+1fB3/IqaN/15Qf8AotaANiiiigAooooA&#10;KKKKACiiigAooooAKKKKACiiigAooooAKKKKACiiigAooooA46/tZH+Jem3B0yKaKOxl/wCJh/HH&#10;833a7GuE1KGxb4saNJJZXh1AadL5d3F/x7xpv+6/+1Xd0AFFFFABRRRQAUUUUAFFFFABRRRQAUUU&#10;UAFFFFABRRRQAUUUUAcv4xtzcy6OV02LUTHeof3v/LL/AGq+cfGeo3S/t1eDRJAPsp06W2jl7Z27&#10;v++q+hvHUNrLcaD9sgu5v9OTyzaf8s3/ALz/AOzXz544vI3/AGufBvlfvDFePFJ7boq+myFXqV/+&#10;vc//AEk8XM9qP+OJqeJrk/8ADfPhGNv9UPC9z/31uavpjH72vl7x/Nc6X+2HpusQf6qLS7Oxk/7b&#10;XPl/+zV9P+annBc/PjpWGaJeywsl/wA+1/6U3+peBfv14/3/APIexUYyKTKj5q8u+M/xXufhhf8A&#10;hmOCzS9h1J7kXHPzokUW/K1rfDHx9/ws34T2PiiS0Np9vtXl8k9uteJSpTqUpVbe7FqL9WrnrVf3&#10;UoRlvNOS9E+X/wBKPB/ih460jVPjn4ZvLS8il0+2vbaOW6i5XfuZdtfJHja7hj+NGsWR4uJfiRFc&#10;wxf89I1kZWb/AL6ZK7LU9T874f6n4jM0sMtjr0Aj/v7PtMlcD4k0+4134oeH/FImiAvdea9Fr/DF&#10;/p0K7d/8X3q14ujVw9b6pH4aKjH/AMDP0LwypUJ0frdaTjPFOenT9370T374h6f/AMXE17VI5ovt&#10;dtpeq+XF/u7a+ePDvjGS60/wbpEFnKLq51eUy/8ATSOZv/sq9e1fXL7xJ8YPG95HD5On2ularpvl&#10;ffeR9sbbv9n71ZXwu+C1tL4V+Hvii4huvN/tyytraX+DYwXd8v8A7NXRjqNKVXGSxG8qfuf4lOMP&#10;/bZHNkmL+q4DLacNo1Vzek6NWr/6VKJ7L4vt3vP2OfibaRf6+bVTbR/72+Ba+ufBemzaL4R0WwuN&#10;v2m2s4YpfL+7vVFVv1r4H8c+OL3StDl8N+d/xKtX1e+iki/21nt9rV+iUeMV87hK3NzR9P1M+IsL&#10;KjClVn9udWS9PcX6EtFFFeifFhRRRQAUUUUAFFFFABXAfBqyksPBQik0WDw+ftU5+y2r70+/97v9&#10;6u/rzX4CW2mWvgHy9Ks9RsrX7dc5i1aPZNv81t3H930oA9KooooAYorK8TRPN4f1SOMebJJayCOP&#10;1O04rX6CgetCdnzCep5b+zppF7ofwX8OafqdpJY38SS+bbTH54z50hwa9OK8tTlAA4FKTya2xFaW&#10;JrTrPeTb+8zpw9lCMOw6iiisTUKKKKACiiigAooooAKKKKACiiigArmVtv8Aivpp/wCzIv8AjyUf&#10;b/4/vfcrpq5BIbb/AIWVNJ5N19s+wp++/wCWOzc3y/71AHX0UUUAMr5p/Z0Qf8NE/Hd/+Wn9o2v/&#10;AKA1fS1fNX7Of/Jw3x4/7Cdt/wCgNXDiP4tL1/8AbZH0mVf7jj/+va/9OwPpiiiiu4+bCiiigAoo&#10;ooAKKKKACiiigAooooAKKKKACuR8e2puotG2aZDqRi1SKTE3/LL5W/er/tLXXVxPxLispYfD4vIb&#10;ucf2vB5f2QbjG+2Tazf7PrQB2eK8c/aj/wCSZQ4EsudXsf8AVRlz/r19K9hDZApCAwCnvXRhK31S&#10;vDEKN+V3MK1P29KVJ9UeH/sx6Rf6RB46/tCzlsxJ4iuZIzN8vmJtT5v92vdOMYqPheCce1PPTFcd&#10;OHs4RgeljMS8ZXlXlG3MPooorQ5AooooAKKKKAIQvJIr5W+I0MUn7cngLzf9bFpUksf/AAIla+rM&#10;5TivIPib4Gn1f4tfDvxBpekRTT2dzPHqGoKVR0gMXyqx6su7+Gq9pyQmu6t+Kf6HbgFFYuE5y5bK&#10;f/pucf8A249ioooqTiCiiigAooooAKKKKACiiigAooooAKKKKACiiigAooooAKKKKACiiigAoooo&#10;AKKKKACiiigAooooAKKKKACiiigAooooA+HvGn/KVfwb/wBihL/6HX3A3Svh/wAaf8pV/Bv/AGKE&#10;v/odfcDdKAPwl+K3/JTfFf8A2EZ//Q6/W39i7/k1/wCH/wD15P8A+jpK/JL4rf8AJTfFf/YRn/8A&#10;Q6/W39i7/k1/4f8A/Xk//o6Svj8n/wB5n6fqf0l4k/8AIhwn+OP/AKRI9uooor7A/m0KKKKACiii&#10;gAooooAKKKKACiiigAooooA8j/as/wCTfPG3/Xg/9K/GTQP+Q5pv/XeP/wBCr9m/2rP+TfPG3/Xg&#10;/wDSvxk0D/kOab/13j/9Cr4vOv41P0P6W8Lv+RXif8f/ALafvNo//IKs/wDrkv8A6DV71qjo/wDy&#10;CrP/AK5L/wCg1e9a+0Wx/NMviY+iiigAooooAKKKKACiiigCHOcfNn3xX58/8FC/l+KXh8Nz/wAS&#10;t/8A0Na+x/G3x18D/D3WRpfiDX4NMvjH5ojm3fc9a+FP21PiFoHxG+IWgah4c1SHVLSKyeKWaH/l&#10;m+9cV+i8FYTEQzSnWnTfJaWttNu58LxViaMsunSjUXNdaX1PSP8AgnHg6n40xwPLg/8AQmr7jIDC&#10;vzy/Yh+KHhb4aXniuXxJrMOmfaki8ozbv3m1mr7U8CfGfwb8Sby4s/DutQ6pdW6eZJHFkYFc3F+E&#10;xDzatiPZvk93W2nwrqa8MYmisuo0XUXPrpfX4md9RRRXwZ9qFFFFABRRRQAUUUUAFFFFABRRRQAU&#10;UUUAFFFFABRRRQAUUUUAFFFFABRRRQAUUUUAFFFFABRRRQAUUUUAFFFFABRRRQAUUUUAFFFFABRR&#10;RQAUUUUAFFFFABRRRQAUUUUAFFFFABRRRQAUUUUAFFFFABRRRQAwEY6VXnuIraDfJKI0H8b1MQcD&#10;mvkT9q7V/E1344i0aODVJvDZtlkKafEzLI+fmD7a8fNMw/s3DvE8jn5I9XK8vlmeJWGUuXzPRfiF&#10;+1ToHhuc6X4ehl8T61/qxHZ/6qN/dv8AP1rjdO+FHxJ+Nl5DqHj3WpdB0YjzItMtPlb/AL5B+X/g&#10;W6uL8DfFCL4aEHQPhTeLKP8Al6u45nlP/Am+7XaH9rjxa/X4eXZHp5U3/wATXw39oYfHPmzOu7f8&#10;+4xmo/8AbztzSPuXluKwK5MroLm/5+TlBy/7dXNyxPfPAfw18P8Aw604WuiabFZgj95L96WX3Zq6&#10;zGV44H8q8E+EXx/174g+NU0O+8H3ej2pgeX7XNE6ICu35fmHvXvSOCo7197l+Iw1bD8+FjywX93l&#10;/A+Bx+HxOHr8uL+N673JqKKK9Q88KKKKACiiigD42uIZZ/27Zo4/+eH/ALQr3yaOW3n8uT9zLXhc&#10;H/J+n/bD/wBtq+sr3TLfU4dk8YYGvk8qp8/1j/r5M+ozKt7N4f8A69xPP+lBrV1Pw3caf+8iPnxf&#10;+P1UtdIvrz/Vw/8Af6vScJRkcKnGUecqdKK6C28GyN/x8T/9+qvnwfY+XjMnm/8APTPNarDzkZPE&#10;QiciMijdW/ceDZFH+jz/APf2sy40O+tf9ZD/AN+aydOcfsmkasJfaKVFK37r/WU3dSuajhzTre3l&#10;vJvs9v8A62iGGS6n8uP/AFstdvo2jR6VAcDMsn35PWtKVJzkYVaqpodpGkx6VBsHMmPnk9a0sA9K&#10;ByKOleokoo8lttjqKKKsRy/i7Tt4F5H/AMs/9ZXMe1ejz24uYJY36PxXnl1bfY55oJP+WVeZiYcr&#10;5z0sNPmjyEVFFFc51hRRRQAUUUUAY3jWSxi8K6nJqkMt7p+z95FD9+SrHhprZ/DmmfY4fJtPIXy4&#10;pvvxp/dp3iFr5NDn/suGGbUP+WcU33Km0j7T/ZVl/aHlQ6hs/wBI8n7m+sft/I1/5dfMs0UUVsZB&#10;SM2ylFWtM06TU5tif6r/AJaUox5hSlynV+GLL7Hpg/56S/vDWz2NNRQgAFOzxXtQXKjxZvmlzDqK&#10;KKokKKKKACiiigAooooAKKKKACiiigAooooAKKKKACiiigAooooAKKKKACiiigAooooAKKKKACii&#10;igAooooAKKKKACiiigAooooAKKKKACiiigAooooAKKKKACiiigAooooAKwvF/g/SPH/hq+0DxBp0&#10;OqaNfR+VcWs43JIlbtFAH5wftz/sGfBr4dfs9eLfGfhrw3/YusaYiSxyQyts+Z1Xbs/4FXg/7Nn/&#10;AAT/APFHxP8AgJoPj7wP8S7vwxd38c/2y0JkSL5f91q/Xjxj4L0P4geHL3QNf02HU9JuuJ7WYfJJ&#10;3qv4F+Hfh74aeFIPDnhjTIdH0W33eVaQcIm771AH4gfslx/tC+G/FPxEf4MzRapd6XP5es/dd7jb&#10;KyhkRvmbdtr9LP2J/wBoL4y/FvWvEGkfFjwOfDMumQKYLv7K8P2iTd83X5f++a96+HvwN8C/CnVd&#10;Z1Xwn4bs9Ev9YfzL2a0GDOd27mvQKACiiigAooooAKKKKACiiigAooooA+Ev+CuP/JFfCX/YxWv/&#10;AKFX2r4O/wCRU0b/AK8oP/Ra18Vf8Fcf+SK+Ev8AsYrX/wBCr7V8Hf8AIqaN/wBeUH/otaANiiii&#10;gAooooAKKKKACiiigAooooAKKKKACiiigAooooAKKKKACiiigAooooA4nUtT8v4p6RZnWZYfM0+W&#10;T+yhHlJfm/1m7/Zrtq5K9vL1PiJpltGNOGnvZSySeb/x97938H+z611tABRRRQAUUUUAFFFFABRR&#10;RQAUUUUAFFFFABRRRQA1hkUAYoBzWdrmpx6NpN5fOhkjtoWlMY77RTScnyibsjQBzR71z3gbxda+&#10;OfCum69Yf8el7Cssf+zntXQY60pRdOThLdEQmpxUo7M5jxtffYZtGxqf9m+bepH/AKvf5v8As188&#10;699m0/8AaRh1OcY/4nUVsJP96KvozxVdXUNxpAtPsn7y7USfa/7nfZ/tV8t+PtTk0vxZ4919/wB9&#10;aaJ4gsZZOMNGnlNu2f3mr6fIVepWivtQ5f8AwKUUeLnH8KnP+V833Gn8ZIpYv2gI5/8All9s0OL/&#10;AMm469L166kH7VfhK3jnPlf8I5fGSHzPl/1sO1tteVfEfxFZeJfiBpuuWnm/YbnUNBlj82Pa2z7X&#10;H/DWX+1P4uvfA3x0stXsLv7Fff2IsUdzH/yz3XMIb/x3fXt08JPGToYdaS9nJfOyRwTxMKEJ1vs8&#10;6/8ASmQf8FMtUNh4V8DfZ5zDdf2jMf3X39nl4avaf2ah5X7MHh4+mlv/ACavKP2xdC0z4ieKfBFn&#10;cTfvobY6lb4+5J/v/wCzXa/ADX7bw5+yLb6hfy+VFa2Vz5h8zpt3V8LhKvJhsXGe0alJ/wDksz9O&#10;zTD+2weVey+OUa0f/ApwcT421rUIov2evE3l/vpf7bg8z/v/ACVg3Xz+FfD+oR/ufKg1Hy/7+/zV&#10;ZW/4Dtp3gW8j1H4PeJryOHyYv+Eisf8Ab+9KzL/6FXW+BdFk1/4SeErO5hlEs2l6rcSfuv4I51b/&#10;ANBWuriSTzLGYh4f/l6sPJf9vpWX4n0vCVOPD+X4X63L/d6uLi/73JF3fL/hgUvhRPe6j+zt458b&#10;uDearbah9mklMuzzElSNW/8Ar1+i/wAIvDkek/Czwpa3CRzS2tlG6HZja23P9a+R4/hjbeCP2CNU&#10;n0/zfN1yaLU7mKWTekf71V+T/Z2otfbHgy3EfhHRVXoLKLH/AHwKTwH1TLKP1j+NCc4PW/w8sv8A&#10;0qR8VnGeQzXOMXPBaYeryTS5bP4eT/t33Y/Cfm38WNLN/wCPfAtnBDL5UfivUJZPJ/ueZbtX6gFN&#10;zDjivjr4M6Fp2v8AxtljvrSK7+zXeryoZRny3329fYjPh1/WvmcDS5eep3/Q+r4rxntVhsNy/wAN&#10;P/yeRPRRRXqnwYUUUUAFFFFABRRRQAV538EdVj13wOtxHr83iHF3PH9umi8pztk+5t/2fu16JXC/&#10;CG+1PUPB/m6p/ZP2r7VNj+x9v2fZv+Xp/F6+9AHdUUUUAFFFFABRRRQAUUUUAFFFFABRRRQAUUUU&#10;AFFFFABRRRQAVyiX+fiHNZ/2mf8AjxWX7B5Xy/e+/urq65tbq5/4TeaAm0+x/ZVPH/Hxv3f+g0Ad&#10;JRRRQBEw5FfP/wAE7OK2/aH+MflQ+WJZrOWQ+r7Gr6BByprxv4Qj/i7vxR/6/Yf/AEFq5qy9+n6/&#10;+2yPay+fLhsX5wX/AKXA9oooorpPFCiiigAooooAKKKKACiiigAooooAKKKKACuM+IV+LCPQCNUm&#10;03zdVgi/dR+Ybj5X/de271/2a7OuV8b3V7axaN9j/s/MmoRRyHUenl7W3bP+mnp/wKgDqqKKKACi&#10;iigAooooAKKKKACiiigAooooAKKKKACiiigAooooAKKKKACiiigAooooAKKKKACiiigAooooAKKK&#10;KACiiigAooooAKikk8oF3OI6lr5I/wCCmvxavfhh+zLqUGl3ktnqviC4j0y3kh+9sb/Wf+O0AbPi&#10;z/go38BvBvjCfw/qHjETXdu/lSy2ls01vG//AF1X5a+gPB3jXQ/iBokGteHNUtdZ0q4H7u7tJN6G&#10;vAv2ev2Ofhj4S/Z90bw5eeFNO1oavpsVxqt1e2yvNcSSRqW+f7y9f4a8J/4J930nwU/aZ+MvwFSa&#10;6m8P2Fy2paNHd/8ALKNW2tt/3vMT/vigD9Ea8D+Mn7b3we+A/iEaJ4s8URwat/y0tLSJrh4v9/b9&#10;2vTvil4vk+H/AMOvE3iSKETy6Rp098sUnCyeWjNt/SviH/gmd8CdA8c+BdY+MXjPQLXWvFXiTVLi&#10;WK51GMXHlw7v4N2ev9KAPsP4M/tA+Av2gNC/tfwPr8OsQR/6yIfJNF/vo3zLXN/Gn9sD4Ufs+3sF&#10;h4z8TQ2mqS7T/Z8EfnXADfxMi/dr5I+JHgex/ZK/4KD/AA41vwh5Wg+GvHqS2Oo2EW5LfzP4m2/d&#10;/iTH92vTv2Z/2GJPDHxE8cfED4v2WneLPFep6o1zp00x+0R28LFt3yt8uefwFAHs/wAFP2xvhN+0&#10;FqU+neD/ABPFd6nF/wAuF0nkTSD+8it96vb6/Mj/AIKN/D7w38HPib8IvGfw50210b4i3uvf6rTh&#10;s+0ovl7d6r0/u+9fT/7UHjD43Rab4V8MfCHwz52s+IEYX/iS6/49tJG3nd/temfagD1Cz+PngzUf&#10;jHd/DC31QzeL7W0+2y2gj+SOP/e/ve1ekV+Xf7G3wu1L4Of8FFfFvhvXPE0vi3Wv7Aa5vNVmDK8s&#10;0m1m61+olAHw940/5Sr+Df8AsUJf/Q6+4G6V8P8AjT/lKv4N/wCxQl/9Dr7gbpQB+E3xVLf8LJ8W&#10;c8f2jPx/wOv1r/YxJ/4Ze8Aen2J//R0lfkn8Vhn4m+KgOv8AaM//AKHX3L+zz+3J8OPhf8GPCnhb&#10;WJdT/tXTLdorjyrNnXmRm+9/wKviMsqwpYmpKcrf8Of1Dx5gMXmGSYSlhKbnJOO3vfYZ95c0c18r&#10;f8PJfhF/z11X/wAAno/4eS/CL/nrqv8A4BPX1H17Df8APxH4L/qtnn/QHU/8BkfVPNHNfK3/AA8l&#10;+EX/AD11X/wCej/h5L8Iv+euq/8AgE9H17Df8/EH+q2ef9AdT/wGR9U80c18rf8ADyX4Rf8APXVf&#10;/AJ6P+Hkvwi/566r/wCAT0fXsN/z8Qf6rZ5/0B1P/AZH1TzRzXyt/wAPJfhF/wA9dV/8Ano/4eS/&#10;CL/nrqv/AIBPR9ew3/PxB/qtnn/QHU/8BkfVPNHNfK3/AA8l+EX/AD11X/wCej/h5L8Iv+euq/8A&#10;gE9H17Df8/EH+q2ef9AdT/wGR9U80c18rf8ADyX4Rf8APXVf/AJ6P+Hkvwi/566r/wCAT0fXsN/z&#10;8Qf6rZ5/0B1P/AZH1TzRzXyt/wAPJfhF/wA9dV/8Ano/4eS/CL/nrqv/AIBPR9ew3/PxB/qtnn/Q&#10;HU/8BkenftU5P7Pfjck5/wBAft9K/Gfw9/yGtM/6+I//AEKv0N+N/wC3Z8LviF8K/EmgaXLqY1C/&#10;tGit/Ns2Vd/1r889CBXXdNDdfPj/APQq+YzarTrVqfs5XP37w6y7F5dl2Jhi6bg2/tK32T95dH/5&#10;BVn/ANcl/wDQavetUdH/AOQVZ/8AXJf/AEGr3rX2y2P5al8TH0UUUAFFFFABRRRQAUUUUAfnh+3N&#10;4R1vXvjPBc6foOoanF/Z0Y860tmdK+ek+HPi1f8AmU9a/wDAJ6/YzaCyk9qcGyAehNfpGA44r4DC&#10;U8JCinyLlvc+DxvCdDG4ieInUa5mfjkfhz4sJz/wierAf9eTV9RfsCeF9b0Dxv4gl1PRdQ02GW1X&#10;y5bq32Ifmr7sxuHPNAUAYHNZ5nxrWzHCVMJOilz9bl5fwrQwGJjiI1G7EtFFFfnZ9yFFFFABRRRQ&#10;AUUUUAFFFFABRRRQAUUUUAFFFFABRRRQAUUUUAFFFFABRRRQAUUUUAFFFFABRRRQAUUUUAFFFFAB&#10;RRRQAUUUUAFFFFABRRRQAUUUUAFFFFABRRRQAUUUUAFFFFABRRRQAUUUUAFFFFABRRRQAVG0aP1F&#10;SUUAReTH/wA8x+VHkx/88x+VS0UARiNE6CpKKKACiiigAoqOORG+5g1JQAUVGZNg+epKAPj6H/k/&#10;T/th/wC21fXp6V8hQ/8AJ+n/AGw/9tq+vT0r5vJtsV/18mfQ5vvh/wDr3Ekooor6Q+eCiiigAooo&#10;oAgktoph88YNZ0/hrT5/vQD8K1wBS1DgpFKcomXpmhW+lndGvznvWl0+tLnFISKElEG3IdRRRVkh&#10;RRRQA08Vz3iTQ5b8xTwcS/x+4roelB6Cs5wU48pUJypy5jz2TRL2P/lzFVpLe5i/1kM1el8jrSEA&#10;965Xhl/Mdaxb/lPMd1OGK9Bm0y2uP9ZDGfqKzLnwjazf6v8AdfSsnh5o1jiYHIdKXOe1bVx4TvUH&#10;7uaKX6isq4srmz/4+IZSKwlCUTeNSMjC8Zx20vhW9jvL3+zLTZ+8u4fvx1Y8OxxReHNMjt5vttp5&#10;C+Xdf89E/vVX8WzRQeHL2SSy/tOLZ/yD/wDnpVjQZPN0PTJI7L7H+4X/AET/AJ5/7NYfb+R0/wDL&#10;r5mjjjimM22tOz8P3t5x5Xkxf9Nq6HS/DFtYfPJ+9l9a6oUZzOSdaEDG0nwzJe/vLj9zF/zy/irr&#10;ra2itofLjjEUfoKnFBx3r0oU1DY8ydSVQWiiitTMKKKKACiiigAooooAKKKKACiiigAooooAKKKK&#10;ACiiigAooooAKKKKACiiigAooooAKKKKACiiigAooooAKKKKACiiigAooooAKKKKACiiigAooooA&#10;KKKKACiiigAooooAKKKKACiiigAooooAKKKKACiiigAooooAKKKKACiiigAooooA+Ev+CuP/ACRX&#10;wl/2MVr/AOhV9q+Dv+RU0b/ryg/9FrXxV/wVx/5Ir4S/7GK1/wDQq+1fB3/IqaN/15Qf+i1oA2KK&#10;KKACiiigAooooAKKKKACiiigAooooAKKKKACiiigAooooAKKKKACiiigDitSs5H+J+j3I0cyxR2M&#10;sZ1Yy48n5v8AV7O+7+9Xa1w2qC1/4Wzo/mTX4uf7Ol8uKL/j2+9/H/teldzQAUUUUAFFFFABRRRQ&#10;AUUUUAFFFFABRRRQAUUUUARHIzgVyXxTv4NJ+HfiO5nmitI4bKX99MdqD5TXX5IrwL9uXMn7MPjj&#10;HQWvP/fVJ1FR/e9jqweE+vYinhOa3O+W/qb/AOy5JI/7Pfg6QjMgsAf1NO/Zz+JV78Rvheuua3Mo&#10;vIb26tp5tqxJ+7lZR/47iuI/Yx8f2Wo/DS28MfvTd6HbJJJKfuSI3zLXEfAfxBG/7IXjx44f+PW9&#10;1WP/AK6fvc/+z16maUqn9tPDy93nlL8ZRt+Zhlns1w9VxPL71Pk/7d92d1+B7J+0h4pk8PeF/Dl/&#10;p8wEsms20UcuNy/M22vDfjjpsms+Df2g47cebLFqFjJj5v4V+b7tO+Mmsmx/Zz+Cskc3nSyajpsn&#10;leZ/rE+Wvcfh7aQnxx8Xcwf627iD/wDTT9xX02EX9l0lX3ab+fJVpnyVWbx0/Y/zqP8A27zQmfKd&#10;/wCJLm2+G994jj/fS6RHpFzbxS/c/dzx/u//AB2pv23Zv+El+MPhqzHmwy/2WtzJj/daT/2WpDpW&#10;peLv2evHEdhZ+ddx3f2mSLzdnlpHc/M3/fK13XxO8D/8Jr8VbLVI7P7ZdaZpll9p/wCmdtJaXXmN&#10;/wB9bK+yp1sPg8dGtP4oe0/Knyny1SjVr4X6v/Nyf+lT5jA+NN3J4p8P2clvg3cvgKCSOUff3s5X&#10;5f8Aerx3xybi7/Y5+DGlSTCyY6nLbSGaTYvb7/517GlqLaC4vBN/ott4e0qyj/7+7q43Q/D9j46+&#10;FngDT9Ug8+1sNU1aSOL/AJ6PHt21+OYnCKUnOP2qrj8ozhFf+lH9DZXmssJTpKXwUqUKi73lQxEv&#10;0ief/BXwtfa/pGt+HD5X2qTxRY23lS/c+X7rV9T/ALLfgu+vP2Tte8Lx+TNrMb6lpkc0xOzfll+9&#10;12815x8AfCOm2HxA8NiOylGq32uz3NxN5vybIbZHX5P+BV9Hfsrrjwj4p5x/xVGpf+ja9GOJhWeK&#10;xMN06Mdf7kTwc7dSEMJhJ/C/azsv78v/AJEw/jj4bk8H/sfX+hz+V51lpcFvL5X3N67d3/j1e3+D&#10;cf8ACIaLnp9ii/8AQBXL/HzwzJ4w+EPiXR7e0N3dXVriOGP7xfcvSut8MW72XhzTbeXmWK2iR/wW&#10;lXxHtcBFS+L2k5P5qJ8xTp8mKl25Y/nI+Qv2cLpW/al8b6cR+8sJL6X/AL+ND/8AE19p5z+FfMnw&#10;h+FWq+G/2q/iZ4mvdH+y6fexxfY74H5Zdw+b/wBBr6Y8z59vevmsJGShJT7s+74lrUq+LpzoyuvZ&#10;w+/luyeiiiu0+WCiiigAooooAKKKKACvPfglYyad4IEUnh//AIRk/apz9g+0edj5vv7v9r71ehV5&#10;r8BktovAH+hzajNF9uuf3urf67/Wt9Pl9KAPSqKKKACiiigAooooAKKKKACiiigAooooAKKKKACi&#10;iigAooooAK5ZLb/i4k0/9mf8uKj7f5v+19zbXU1yCLbn4lTfvrvzvsK/uv8Al3+9/wChUAdfRRRQ&#10;AVXS1iillkjiQSyf6w+tWKKACiiigAooooAKKKKACiiigAooooAKKKKACiiigArjviBayXcegmPT&#10;DqZj1WCTHmbPs3yt+9/2tv8Ad/2q7GuK+JS27Q+HxcTXcI/teDyzZ/39sn3/APpn60AdrRRRQAUU&#10;UUAFFFFABRRRQAUUUUAFFFFABRRRQAUUUUAFFFFABRRRQAUUUUAFFFFABRRRQAUUUUAFFFFABRRR&#10;QAUUUUAFFFFABXwD/wAFg9Oubn4L+DdQSL/RLHXojcTD/lnuG2vv6vIf2p/gbD+0R8E9f8Emf7Hd&#10;3SCS0uT/AMs51+ZaAO8+Hsgn8AeGpF6Pplsf/IS18GfAO4j1X/gq/wDF64tMzxWujy20sv8ADG/m&#10;Q/LVHwP+1r8fPgR4El+HPif4K654t8X6PGLHTtb0+Jms7hF+WNpWx83/AAHFer/sRfATxv8ACvRP&#10;iJ8T/iPD5vxK8YTyXstgNv7tFVmVfl/iZm5XttFAHvP7UNvJc/s6/EaOPqdBvP8A0U1eQ/8ABMLU&#10;La//AGPfB6W83mm2eeKX2ffXV/szfFPxn+0X8P8AxO3xM8Anwbi6bTksJkkT7TCyfM3zc/xba+R/&#10;hjqfxl/4J4+N/EnhST4c6l8RPhhqd7LfadN4ej3vFu/uddvurUAdx/wUMtpNY/ag/Zu0yz/fX8uq&#10;SYi/4EtfS/7T37UvhT9l3wOdX1uX7brN1mLStFh5uL2b+Ff9lc9W/rXy58HPAXxP/aP/AGil/aB+&#10;I/hSfwpoHha0lHh7w3Nu+0yTLu2vtb7vv69q+bdP8ZfGa/8A2g9Z+Lfiz4E61451bf8A8SLT9Xtp&#10;fs+kpu+Xai/xKv8Ae+vWgD6e/Ze/Zw+Inxu+NFt+0H8dljgm8vzPD3hWUZFkn/LN9h+5t+8O5Lbj&#10;X6DV+bx/4KA/tKHr+zrNEC6jzPs1zj73+9X6IaNeS3+mWdxcQ+RPLCkskWf9WzKPloA+E/hr/wAp&#10;ZPiB/wBi6v8A7LX37Xw98P8AwL4ktf8Agpv448S3GgajBoEugrFHqnlP9nkf5fl3/dr7hoA/On9p&#10;H4jv8Kf+CkPhLxBF4a1TxZJF4TaL+ztHiV7j5pG+b5mFev6P+3bqOr6rZ6fJ8E/Htn9qnS2+1TWU&#10;eyLc23c3zfdrlvGbbf8Agqr4N/7E2f8A9GV9vt0oA/Cr4uRi3+KHi5Mf8xKfn/gVbnh39nD4meLd&#10;Gs9a0bwhfalpd4nm291C0e2RN23+9XP/ABVGfiZ4qGeuoT9v9uv1p/YvT/jGHwCc9bJv/R0lfAYH&#10;CQxlecZn9ecTcRYnhvKcLiMNFSlLljr/AIb9D8xv+GS/i9/0IWqf99R//FUf8Ml/F7/oQtU/76j/&#10;APiq/abJ9KMn0r2/7DofzM/Lf+Iq5r/z5p/+Tf8AyR+LP/DJfxe/6ELVP++o/wD4qj/hkv4vf9CF&#10;qn/fUf8A8VX7TZPpRk+lH9h0P5mH/EVc1/580/8Ayb/5I/Fn/hkv4vf9CFqn/fUf/wAVR/wyX8Xv&#10;+hC1T/vqP/4qv2myfSjJ9KP7DofzMP8AiKua/wDPmn/5N/8AJH4s/wDDJfxe/wChC1T/AL6j/wDi&#10;qP8Ahkv4vf8AQhap/wB9R/8AxVftNk+lGT6Uf2HQ/mYf8RVzX/nzT/8AJv8A5I/Fn/hkv4vf9CFq&#10;n/fUf/xVH/DJfxe/6ELVP++o/wD4qv2myfSjJ9KP7DofzMP+Iq5r/wA+af8A5N/8kfiz/wAMl/F7&#10;/oQtU/76j/8AiqP+GS/i9/0IWqf99R//ABVftNk+lGT6Uf2HQ/mYf8RVzX/nzT/8m/8Akj8Wf+GS&#10;/i9/0IWqf99R/wDxVH/DJfxe/wChC1T/AL6j/wDiq/abJ9KMn0o/sOh/Mw/4irmv/Pmn/wCTf/JH&#10;4m6/+zT8UvDeiXWq6p4QvrLT7VPMuLqUxbY09fvVwGgYGuaaAcj7VF/6FX7K/tT7h+z74354Fg9f&#10;jRoAxrum4GP9Ij/9Crw8xwUMHVjCHU/V+D+JMTxJgq+IxMVGSfLpf+XzP3m0f/kFWf8A1yX/ANBq&#10;961R0f8A5BVn/wBcl/8AQavetfoC2P4+l8TH0UUUAFFFFABRRRQAUUUUAFFFFABRRRQAUUUUAFFF&#10;FABRRRQAUUUUAFFFFABRRRQAUUUUAFFFFABRRRQAUUUUAFFFFABRRRQAUUUUAFFFFABRRRQAUUUU&#10;AFFFFABRRRQAUUUUAFFFFABRRRQAUUUUAFFFFABRRRQAUUUUAFFFFABRRRQAUUUUAFFFFABRRRQA&#10;UUUUAFFFFABRRRQBCSFJbvXj/wC0P4r1XTLHw/4d0G8/s7VPEl8tiLtPv26dZHT/AGgtewMA2RXg&#10;/wC0cBpnjP4Xa3MMWFlq5illP3YzJtVa8vMJyjh5cnl919fwO/L4xliUp+f5aHOeOvAcv7PEGj+K&#10;vD2varPB9uit9UtdRuWmS4ST5d/zfdbdivpS1lSa0ikQfLIu8V4z+1fexTfDq00qOX/S9T1G1igj&#10;H3pD5imvY9OtxbaVaW7HBjhRD+CissLTjQxE6VL4LLTz1NsVN1cNSrVfjvLXy0PCLX4Xa38YfFPi&#10;DVPHs+q6Rp9tdG20bS7S68qPyR/y1JX7zNWn+zn4g1eWbxh4Y1HUZdYtvD+o/ZbPUJv9Y6Y+43+7&#10;SfFH4m654i1+b4e/D0GTX3j/AOJjrJ5t9LRvU/8APT0Wu++GXw7034V+FoNHsSZpDmW4u5Pv3Ex+&#10;9I/vXNRox+s89K+l+aX8393/ALd/8lOjEVpfVeStb3rcsf5f73/b3/kx85Qvs/b0m/64f+21fX6k&#10;flXxxdWMWp/t1zWlxzFJb54+X/lhX13pem2+k2EVrbgiGMYAPJrPJua2J/6+TLza3+z9/ZxNGiii&#10;vpj58KKKKACiiigAooooAKKKKACiiigAooooAKKKKACiiigAooooAKRl3UtFAHI+ONAmvPDt4dHn&#10;h03U/L/dXco+WOrfhDS5bDw7ZC9uIrzUDCv2i6iHyyv/AHqo/FBdIfwPqf8AbkssGleX+/MP3sVc&#10;8Bppq+DdH/slpJNP+zL9n837+ztmuJRXt/l/Wh1OUvq/z/rU6Wiiiu05QooooAKKKKACiiigAooo&#10;oAKKKKACiiigAooooAKKKKACiiigAooooAKKKKACiiigAooooAKKKKACiiigAooooAKKKKACiiig&#10;AooooAKKKKACiiigAooooAKKKKACiiigAooooAKKKKACiiigAooooAKKKKACiiigAooooAKKKKAC&#10;iiigAooooAKKKKAPhL/grj/yRXwl/wBjFa/+hV9q+Dv+RU0b/ryg/wDRa18Vf8Fcf+SK+Ev+xitf&#10;/Qq+1fB3/IqaN/15Qf8AotaANiiiigAooooAKKKKACiiigAooooAKKKKACiiigBmcCoJp47eLzJH&#10;EUfcuan7V80/tsale6d4X8OTWt7NBDb6klzcRQ/8tUTna/8As13Zfg/r+Kp4ZStzdTjxmJ+q0ZVu&#10;W/KfTNFU9PfzbOB/+ekan/x2rZ4rgeh2C0UUUwCiiigDjdTupY/iVpMH9siKKWxl/wCJT5fzS/N/&#10;rN3+zXZVx97ayN8SdMn+x2bRCxlBu5f+PiM7vur/ALNdhQAUUUUAFFFFABRRRQAUUUUAFFFFABRR&#10;RQAUUUUAcv4b8b6T4n1jW9N06fzbvSZhb3Yx91/SvkH9q/x/qN1qfxe8ITXMkujReHbW4jil+5FM&#10;zn7n+039K9O8DeNE8L+PfjtdqP8AkGzpcJ/00bym2r/31XzZ+1Do+r6N4APjfxPefbNV8ZwwReVF&#10;H5MNui/Msff+Fq+nqZdClRxSfWl7l9+ZwjM5cjxrq5tl3N/z/hftyqryFf8AZ5udR8P6J4g8TaZq&#10;MtpdGwurFAf+mdpNJG3+8rKld5+zvcXWm/sS/EldYspoL+KW8NzFN9+V5I45N3/At4ri/h7JJa/C&#10;wGXyftWp/aR+5+5Ht0+b/wBlr1yzlli+CfxfsH/4+7m/tba3/wCmjtaWyqv/AI7Wmaz9vn+Dm/5Y&#10;fn/wD0MBGNHhjM6Kjy81V6/4bL/28+b/AAx4x1/xLYWegavrAsrDw+tiYLW7H+rSOeNWj/2f71fd&#10;vwFhNxdePL/zfPivtR8xD6fulr5A/aG8Iy+D/i14ts7cRXd3rmlwXFtEYv8AVvvWRv8AvnbX0B+y&#10;h8UBqOuyeE5bOMS3WmJqX2oH/gG3bXq8RZlSrTnGjFRg4U5afzTeq/8AJT5nJslrQwVPFzk5T9pU&#10;j8qcY+9/5NKP/bpxHwUN9ffCr406XJBmWxN3bR+V/wAtN0sjVc1X4oz+BPEGpatJZWuddstG0Z/O&#10;OxNjQ3W7Z/wIJXHeD/G1t8E9V/aJs9X828hF3F+6tPnffcttX/0KvPvGXizTPGvhbS9dj+15+22w&#10;isJvkeN4W2/98/vK8LMc5pYrCY3FUrRlzcq++H/pXJzH2GTcKYmhm+Aw2Ki50px5pvl+HmpufL/2&#10;7KcYnSeD/FWo+I5viLok/wC+h03+x7K3/vx7Z9rL/u7qr+CtdutKnGh3H7mWxtdT1Ky/3GaNax/h&#10;jFv+KXxMni/1X2rTP++/tbVX8WeFfEHiz4i+B7Dw/FLeXUmnTyy20XyPInnx+YtevXoUXj6OG0jG&#10;dWpLX7PLVpTk/wDwGEjmw1SrHKq1WevJRo7f38NVgo/+BVYnuXwiW90f9qfR/Dt35XlHRZNegli/&#10;5aedbwx7X/3dte7/ALK4/wCKH1//ALGTUv8A0e1eaaRposv247LMW2QeDYo/L/557eNteufs8eGN&#10;U8LeENZtdXsxZ3MuvX9zFH1zDJKWRvxFfF4WUfq+Kj3qL9Tvz189fAy/6cxPWKKKKxPJCiiigAoo&#10;ooAKKKKACiiigAooooAK8/8Agtey6j4KEtx4gi8TS/apx9vhj2D733P+A/d/CvQK4L4OWdxY+CvK&#10;uLLTtNm+0znydN/1X3vvf73rQB3tFFFABRRRQAUUUUAFFFFABRRRQAUUUUAFFFFABRRRQAUUUUAF&#10;cuLiQePTB/agMYslP9l/8C/1ldRXMpbyf8J7NJ5NqIvsKjzv+W33vu/7tAHTUUUUAFFFFABRRRQA&#10;UUUUAFFFFABRRRQAUUUUAFFFFABRRRQAVyPj66ktotGEes/2N5mpxR58vf8Aaflb9x/wL/2Wuurk&#10;/HdvJdR6N5VnaXoi1OKSQXf/ACzTa2WT/a9KAOsooooAKKKKACiiigAooooAKKKKACiiigAooooA&#10;KKKKACiiigAooooAKKKKACiiigAooooAKKKKACiiigAooooAKKKKACiiigAooooATbS0UUAJtoZd&#10;1LRQAUm2looATbS0UUAJtpaKKAPh7xp/ylX8G/8AYoS/+h19wN0r4f8AGn/KVfwb/wBihL/6HX3A&#10;3SgD8Jvitx8S/FZx/wAxGf8A9DNfrF+xrfWsH7M3gJHmihP2JsjzB/z2kr8nfik274l+JyRn/iYz&#10;9/8AarHg8SaxaW8EMGsahBCmfLihuWRP/Qq/PMJjPqdac+W5/Yuf8OS4myrDYb2nJy8svh5vs2/u&#10;/wAx+8f9p2f/AD+w/wDfxaP7Ts/+f2H/AL+LX4Pf8Jdrf/QZ1H/wKk/+Ko/4S7W/+gzqP/gVJ/8A&#10;FV6/9ur/AJ9/ifnP/EJp/wDQav8AwD/7Y/eH+07P/n9h/wC/i0f2nZ/8/sP/AH8Wvwe/4S7W/wDo&#10;M6j/AOBUn/xVH/CXa3/0GdR/8CpP/iqP7dX/AD7/ABD/AIhNP/oNX/gH/wBsfvD/AGnZ/wDP7D/3&#10;8Wj+07P/AJ/Yf+/i1+D3/CXa3/0GdR/8CpP/AIqj/hLtb/6DOo/+BUn/AMVR/bq/59/iH/EJp/8A&#10;Qav/AAD/AO2P3h/tSz/5/Yf+/i0f2pZ/8/sP/fxa/B7/AIS3W/8AoMaj/wCBUn/xVH/CW63/ANBj&#10;Uf8AwKk/+Ko/t1f8+/xK/wCITT/6DV/4B/8AbH7w/wBp2f8Az+w/9/Fo/tOz/wCf2H/v4tfg9/wl&#10;2t/9BnUf/AqT/wCKo/4S7W/+gzqP/gVJ/wDFUf26v+ff4k/8Qmn/ANBq/wDAP/tj94f7Ts/+f2H/&#10;AL+LR/adn/z+w/8Afxa/B7/hLtb/AOgzqP8A4FSf/FUf8Jdrf/QZ1H/wKk/+Ko/t1f8APv8AEP8A&#10;iE0/+g1f+Af/AGx+8P8Aadn/AM/sP/fxaP7Ts/8An9h/7+LX4Pf8Jdrf/QZ1H/wKk/8AiqP+Eu1v&#10;/oM6j/4FSf8AxVH9ur/n3+If8Qmn/wBBq/8AAP8A7Y/Yv9qW8tp/gH4zVJoZibFuPMWvxu0Fy+u6&#10;Yf8ApvH/AOhU+bxPq9xbhLjWL+aKTrFLcs6H/wAeqPQZM67pxP8Az3i/9CrxsbjfrdSM+W1j9M4W&#10;4alwzhKuH9tz875tuXp6yP3m0f8A5BVn/wBcl/8AQavetUdF/wCQVZ/9cI//AEGr3rX6Ktj+NZfE&#10;x9FFFAgooooAKKKKACiiigAooooAKKKKACiiigAooooAKKKKACiiigAooooAKKKKACiiigAooooA&#10;KKKKACiiigAooooAKKKKACiiigAooooAKKKKACiiigAooooAKKKKACiiigAooooAKKKKACiiigAo&#10;oooAKKKKACiiigAooooAKKKKACiiigAooooAKKKKACiiigAooooAKKKKAG7RgVz3jPwVpPjvw/d6&#10;NrNmt5p9yMSREdff610PTg0MBjriolFTXLLYcZOD5o7nj/g/9nHQfC/iS01m61HVfEFzY/8AHmdW&#10;ufOW3/3K7OXwP53j6HxP/a2oDy7Vrb+zhL/o3P8AHt/vV1mcZpOvfFctPC0aS5YRtrzHRPFVqsua&#10;culjwpf2UtJsr7UbzT/FPiDTpb+4a5uPIutvmP613vw2+GQ+HVvdomvatrIudp/4mdx5vl/7tdyM&#10;Edc0DippYLD0Jc8I2ZpUxuIrx5Jyuj5Dt03/ALekx/6Yf+21fXajJNfid/wUO1f4j+HP2yvFd54U&#10;/wCEgs0jhtPKn02OXaN0CbtrKtfPx+K/x/7a34zx9Jv8KxwGEeFjU55fHJy+81x2KWLlT5I/DGMf&#10;uP6NqK/nH/4Wx+0D/wBBvxn+U3+FH/C2P2gf+g34z/Kb/CvVPNP6OKK/nH/4Wx+0D/0G/Gf5Tf4U&#10;f8LY/aB/6DfjP8pv8KAP6OKK/nH/AOFsftA/9Bvxn+U3+FH/AAtj9oH/AKDfjP8AKb/CgD+jiiv5&#10;x/8AhbH7QP8A0G/Gf5Tf4Uf8LY/aB/6DfjP8pv8ACgD+jiiv5x/+FsftA/8AQb8Z/lN/hR/wtj9o&#10;H/oN+M/ym/woA/o4or+cf/hbH7QP/Qb8Z/lN/hR/wtj9oH/oN+M/ym/woA/o4or+cf8A4Wx+0D/0&#10;G/Gf5Tf4Uf8AC2P2gf8AoN+M/wApv8KAP6OKK/nH/wCFsftA/wDQb8Z/lN/hR/wtj9oH/oN+M/ym&#10;/wAKAP6OKK/nH/4Wx+0D/wBBvxn+U3+FH/C2P2gf+g34z/Kb/CgD+jiiv5x/+FsftA/9Bvxn+U3+&#10;FH/C2P2gf+g34z/Kb/CgD+jiiv5x/wDhbH7QP/Qb8Z/lN/hR/wALY/aB/wCg34z/ACm/woA/oV8b&#10;zX8Hhi9k0vTYdYvgn7u0mPySGrHhWS6l8O6c1/Zx6ddmFTLaxH5Ym/uiv54/+FsftAf9Brxn+U3+&#10;FH/C2P2gP+g14z/Kb/Cs+T3+Yu/ucvKf0b0V/OP/AMLY/aB/6DfjP8pv8KP+FsftA/8AQb8Z/lN/&#10;hWhB/RxRX84//C2P2gf+g34z/Kb/AAo/4Wx+0D/0G/Gf5Tf4UAf0cUV/OP8A8LY/aB/6DfjP8pv8&#10;KP8AhbH7QP8A0G/Gf5Tf4UAf0cUV/OP/AMLY/aB/6DfjP8pv8KP+FsftA/8AQb8Z/lN/hQB/RxRX&#10;84//AAtj9oH/AKDfjP8AKb/Cj/hbH7QP/Qb8Z/lN/hQB/RxRX84//C2P2gf+g34z/Kb/AAo/4Wx+&#10;0D/0G/Gf5Tf4UAf0cUV/OP8A8LY/aB/6DfjP8pv8KP8AhbH7QP8A0G/Gf5Tf4UAf0cUV/OP/AMLY&#10;/aB/6DfjP8pv8KP+FsftA/8AQb8Z/lN/hQB/RxRX84//AAtj9oH/AKDfjP8AKb/Cj/hbH7QP/Qb8&#10;Z/lN/hQB/RxRX84//C2P2gf+g34z/Kb/AAo/4Wx+0D/0G/Gf5Tf4UAf0cUV/OP8A8LY/aB/6DfjP&#10;8pv8KP8AhbH7QP8A0G/Gf5Tf4UAf0cUV/OP/AMLY/aB/6DfjP8pv8KP+FsftA/8AQb8Z/lN/hQB/&#10;RxRX84//AAtj9oH/AKDfjP8AKb/Cj/hbH7QP/Qb8Z/lN/hQB/RxRX84//C2P2gf+g34z/Kb/AAo/&#10;4Wx+0D/0G/Gf5Tf4UAf0cUV/OP8A8LY/aB/6DfjP8pv8KP8AhbH7QP8A0G/Gf5Tf4UAf0cUV/OP/&#10;AMLY/aB/6DfjP8pv8KP+FsftA/8AQb8Z/lN/hQB/RxRX84//AAtj9oH/AKDfjP8AKb/Cj/hbH7QP&#10;/Qb8Z/lN/hQB/RxRX84//C2P2gf+g34z/Kb/AAo/4Wx+0D/0G/Gf5Tf4UAf0cUV/OP8A8LY/aB/6&#10;DfjP8pv8KP8AhbH7QP8A0G/Gf5Tf4UAf0cUV/OP/AMLY/aB/6DfjP8pv8KP+FsftA/8AQb8Z/lN/&#10;hQB/RxRX84//AAtj9oH/AKDfjP8AKb/Cj/hbH7QP/Qb8Z/lN/hQB/RxRX84//C2P2gf+g34z/Kb/&#10;AAo/4Wx+0D/0G/Gf5Tf4UAf0cUV/OP8A8LY/aB/6DfjP8pv8KP8AhbH7QP8A0G/Gf5Tf4UAf0cUV&#10;/OP/AMLY/aB/6DfjP8pv8KP+FsftA/8AQb8Z/lN/hQB/RxRX883gL4ofHe68feGo7zWvGX2SXVLX&#10;zPNE+zZ56+1f0JW3/HvF/uLQBPRRRQAUUUUAFFFFABRRRQAUUUUAFFFFABRRRQAUUUUAFFFFABRR&#10;RQAUUUUAfCX/AAVx/wCSK+Ev+xitf/Qq+1fB3/IqaN/15Qf+i1r4q/4K4/8AJFfCX/YxWv8A6FX2&#10;r4O/5FTRv+vKD/0WtAGxRRRQAUUUUAFFFFABRRRQAUUUUAFFFFABRRRQBG3avl79tawiv9PsvM/5&#10;dtPvLn/vmNq+oW7V8y/tXHf4n0VOf+QLqfX7v+pavoMglyZjCa+zzf8ApJ4+aLmwkv8At38zqP2j&#10;PGNx4T/Z9/tizvJdMvP9C8uWGXY4+eNmXd/u76rfsueP/Enjw+OI/EeoQ332LVEFn5Majy4JIlkV&#10;dy/f+996sH9rSMaj+zlYaWpm+1Xv2eG3hhG5pJPLLKv/AI7Vv9lO2l0bUvGWny2TWcqLpjyQyDa0&#10;b/2fDuU+9eqqNBZHUlyrn5pa9d4I4FUqSzOKcvdtH7/ePo/tijAxXlv7O3xNvfil8Pzq+piEX8V7&#10;PZyeR93Mb7a9QYcGvkMRh54atKjV3iz6GlVjWhGcNmS0UUjNtrE2OIv7ON/ijpNz/Zksssenyxi/&#10;A/dRfN9361P44+IWl+A7zQbfUhJu1i9Wxt/L/wCejdM1TudRsrj4n6OE1ObzpNOlkjtohut5U3ff&#10;3dN1eOftt3Utlb/DOe35+zeJ7aSQ/wBxPu16OW4WGNxVPDy2d/yZw46tLD4eVWG6/wAz6b4yf85p&#10;cDcfWvFfh/8AFLV/Enx7+JPg67+y/wBn6ElrLabf9diRBu3e1anw0+M3/CwPiT8QPC6ae1uPC9zF&#10;b/aS+ROXQtXJiqEsJVjTq7ySkv8At6PN/wCknfhITxtKrVpR0p7/APgXL/6UeqMuDux9KMAtu/Kk&#10;Mmzd6rXE/CL4l2/xW8Jf27b2ktpF9plt/Lmfcf3bFd36VhzK/KXGlOVOVZR92Nr/AD2/I7eRcke3&#10;aqk00dnbmW4ljiiH8ch2rUl1OtvDNKx4jQua+X/2rfiHbeKf2Vm8VaZPLaWlw0V1GcfP8r/L/wCP&#10;CuvC4ZYiaU5csG7OXb+rHHVlJe5SjzTey7va34nrHjH4qyeHvjL4O8FpDCYtdgnleRt28eWP4e1e&#10;nBhycYB718Y3mv8A9o/tCfBDxJPP5VrF4Re5uJZv9pfm/wCBV9deH/EFl4n0Kz1TT5hLZ3KeZHIP&#10;SvRzHCQoUMNVpbSjq/Pml/7ajkw1Wcq1alV0lF7PpojZ6fWgnIoyDWfq+r2WhaZcX9/PFZ2NqjSy&#10;zS8LGi9WNeKemk2zRAxSEc1Us76HUrOG7t5xNbSL5kcsXKutXCcUhbC0VUkvreC5hgeaOKWb7kZP&#10;zPVndSsM/L34t+OIdA/aH8d6Y800MNzqbb4o/u3DtIu1a9i/4KMRH/hQngi3QeT5moW0QP8Azzyi&#10;18yftDw2t7+09r0lnN50v9vWscn+/wCYu5a+uv2/tMGvfDP4e2DHyvM8QWY+navqsZUck6ijrJuP&#10;3UYQ/Q9PBYehTxWWe9tGE3/ilWnW/wDb4ni3xtvtO0r4JfC+w8KmSDXv7UTTbuKH78kzQMvP+9Xq&#10;WoRR2Xju/wBA86WCaXxRoMtxaj7nzQMrL/5Dr5Z+IV/fS/GH+wLOD/RLHUYNX/240ji+b/x2vefh&#10;l8VP+Fu/FG+1TUIbWG7j1fSvs8VpGyeZDH521n3Mfm9a8TLZVsxhh8atVRbg/wDF78o/+Sn0XEWG&#10;o5DTxOBhH/eIe3X+GU6MeX/wLmNH4231h4s/bG0qDS5/7Rkt9Iu01CKGPf8AZnW2kUb6579i3xZJ&#10;J8WvCWnyy+VKNEvLaTzf+Wm2Tcuysn4I2wvf2wPH2pan5tpLcWl9cRxRfOkqSbtq/wC7tarv7P8A&#10;4a/4RT47eDY7eHzrSK6vrb7V/tsu7bXh1cyeJp80t3yRX/bn/wC0fQUsip5dCrhFtCnOp/29UjKR&#10;z/xR8RWVl4+8cyX83kzaxqOnyxRWn9yO7VW/4F8tcl8OoPsniXxr4Tniimi02H7TB/0z3Xdt/wDF&#10;VofFOW1sb/R57fTfOu73T769/v8A+ru5Pmf/AL5rpfhl8LNWi8DeIviTeRRQTyLLp2ojzPnjdbu0&#10;aP8A8d315FGFSrTq32haX/pX+Z9tia2FwVPD81uaqnTV/i91w2/8A/8AJjebTbHwncw3VmMHWPEn&#10;2KSX/d1CRtu2u9/Zf0Aax8edUmu5v9K8JWslj5WVb/Wsrf8Astc94igtrzwd8NJ5IYpvM+I15/6P&#10;avov4VfCDUfBPxv+Jfiy5iii03xC9vJZmKXJ+VcNuX+GvtMXUqSwOW1Y7/vLv/FofiNKpQo4rOsJ&#10;W6+y5F/gcdF/X2TsovhbYw/Fmbx4LuZdQlsFsXts/utitnd9a71VwtM6Lxy1PDjgDvXnqCj8J41S&#10;tUrcvtZXsrL0RJRRRTMwooooAKKKKACiiigAooooAKKKKACvOvgjp9vpvgNbe20W68PxC7n/ANEv&#10;CzOf3h+b5v71ei15x8Cryxv/AAGJbDVL3WYftU/+lajGyS/61vl+b+Fe1AHo9FFFABRRRQAUUUUA&#10;FFFFABRRRQAUUUUAFFFFABRRRQAUUUUAFcotrF/wsWaf+zZfN+xKPt/8H3vuV1dcmlza/wDCxJoP&#10;ts32r7Cp+yn/AFX3vvf71AHWUUUUAFFFFABRRRQAUUUUAFFFFABRRRQAUUUUAFFFFABRRRQAVxnx&#10;Es47pdA8zTJtT8vV4JI/K/5d32yfvW/2V/8AZq7OuK+It1bWsfh77ReXVn5mrwRxm0G4yuVkxG3+&#10;zQB2tFFFABRRRQAUUUUAFFFFABRRRQAUUUUAFFFFABRRRQAUUUUAFFFFABRRRQAUUUUAFFFFABRR&#10;RQAUUUUAFFFFABRRRQAUUUUAFFFFABRRRQAUUUUAFFFFABRRRQAUUUUAfD3jT/lKv4N/7FCX/wBD&#10;r7hr4e8af8pV/Bv/AGKEv/odfcNAHmV1+zn8NL24lnuPA+jTzSv5kkstuC0j+pNMP7NHwt/6EXRP&#10;/AQV6X+NLj2rD2NP+VHoLMcYv+X0v/AmeZ/8M0fC3/oRdE/8BFo/4Zo+Fv8A0Iuif+Ai16Zj2ox7&#10;Uexp/wAqD+0sZ/z+l97PM/8Ahmj4W/8AQi6J/wCAi0f8M0fC3/oRdE/8BFr0zHtRj2o9jT/lQf2l&#10;jP8An9L72eYf8M0fC4f8yJoh/wC3VaP+GavhYFH/ABQminP/AE6ivTfMyy45z+lfmn/wUj8Tavo3&#10;xj0ZLDV9QsYv7LUmK0uWhX77f3TXHjJ0sLS9t7NM+k4ew2Pz/HRwMMVKF03e8nt8xf8Ago18N/DP&#10;gC+8HDw7odnosVysol+yRKvme1YX/BO7wH4f8e/EXxLbeItItdas4dPEkcd3EGWN/NX1r5X1TxDq&#10;etiH+0tTu9T8viP7ZcvNs/76ak03XNS0WQSafqV1pkz/APLS0uWh/wDQTXxrxcHi/rHLp2P6ajw9&#10;iYcPyyj6x+8t/E97+bm/mP2kH7NXwsII/wCEE0QEf9Ooo/4Zo+FxH/Ih6IP+3UV8L/8ABOXxLq+t&#10;/G27TUNY1C9iOnSkRXdyzp/3yxr9NWcjjqf519lg50sVT9ryJH80cRYTH8PY76jPFSnopXu1v8zz&#10;X/hmj4W/9CLon/gItH/DNHwt/wChF0T/AMBFr0zHtRj2rs9jT/lR8x/aWM/5/S+9nmf/AAzR8Lf+&#10;hF0T/wABFo/4Zo+Fv/Qi6J/4CLXpmPajHtR7Gn/Kg/tLGf8AP6X3s8z/AOGaPhb/ANCLon/gItOj&#10;/Zt+F8Z3J4H0YH2thXpWPajHtR7Gn/Kg/tLGf8/pf+BMSOIRxBE+5ipaKK3PPCiiigAooooAKKKK&#10;ACiiigAooooAKKKKACiiigAooooAKKKKACiiigAooooAKKKKACiiigAooooAKKKKACiiigAooooA&#10;KKKKACiiigAooooAKKKKACiiigAooooAKKKKACiiigAooooAKKKKACiiigAooooAKKKKACiiigAo&#10;oooAKKKKACiiigAooooAKKKKACiiigAooooAKKKKACiiigAoopGbbQAtFfn942/aE+MP7UPx61/4&#10;Z/A7WdO8JeG/DMnl6r4tki895JOh2K3BXd8u39ax7n44/HT9iz4weGtG+MfiWL4jeAPE10ttHr8V&#10;qsM1s/yj7i/d+9909aAP0ZopFbdXmn7R/jHUvh/8CPHHiTR5vI1TTNLlubeXG7Y6igD0yivy9+BZ&#10;/bP+PPw003xpofxR0qHT7/d5UV3bRb//AEGvtD9lvwp8YfC3hbU4fjD4mtfEuqy3SyWctpEqeVHj&#10;5lbb70Ae5UUUUAFFFFABRRRQAUUUUAFFFFABRRRQAUUUUAFFFFABRRRQAUV8MftEftMfE34g/Hr/&#10;AIUT8CpLOz1m3hEuteJJvn+xJ/Fsz8u5fx54rg/H/wASv2kv2Gdb0fxJ8Q/F0PxY+HV7PHbahdiy&#10;WGWyLdlVf/Qu9AH6R0Vk+HNatfE2habrNgRLY39rFcwN6oy7l/Rqq+NPF2m+AfB+seI9XmEGnaba&#10;vc3EsnygIq5NAHQUV+cXw58Z/tQ/ttjUvGfg7xnafCHwJE8kWlYsVuJbza3Rt3/oVd1+yj+1B8RN&#10;L+N2o/AX42QwzeLraF5tN1qCPYl9GPm+f+H7vTb9KAPuOiiigAooooAKKKKACiiigAooooAKKKKA&#10;CiiigAooooAKKKKACivEP2uP2krD9l/4QXviy5gF9qkki2unaeZNhnnb7v8AwFe9fLen+Ef22PHX&#10;g8fEWDx9pPh/ULlPttt4L+yr5UkJ+ZVd2ztbb/DQB+idFfNP7E37V8n7TXgjVE1vTf7I8Z+HrgWW&#10;s2kQ/db/AJtrL/vbW+X2r6WoAKK+Av2u/jn8arL9rTwn8KPhXrOn6Z/bGkLdf6ZEuzfuk3fN/wAA&#10;q94Z8D/tuw+I9Mk1Xxp4YOlR3Km8AjXmP+L+HmgD7voqKHzPJHmY8ypaACiiigAooooAKKKKACii&#10;igAooooAKKKKACiiigAooooAKKK+Z/2jf2tL34a+K7T4d/D3wnd+OvidfxiSPT4Y2W2so2+7LcSd&#10;loA+mKK+I/8Agnd8dviT8Xtb+Ken/ErUorzUNE1QW0drFEgS3Pzbo02/w19uUAFFY/ijxLY+D/Dm&#10;p65qc3kafpsD3NxKeyKu41+f/gv4jftL/ts3mp+KPh34ltfhN8OrWeWLS7ma1WabUNv97d/6FQB+&#10;jFFfC/7Lf7UvxI0P463fwJ+OMMH/AAlUcPm6ZrUI2JfKPm+jblxjbX3RQAUUUUAFFFFABRRRQAUU&#10;UUAFFFFABRRRQAUUUUAFFFFABRRRQAUUUUAfCX/BXH/kivhL/sYrX/0KvtXwd/yKmjf9eUH/AKLW&#10;vir/AIK4/wDJFfCX/YxWv/oVfavg7/kVNG/68oP/AEWtAGxRRRQAUUUUAFFFFABRRRQAUUUUAFFF&#10;FAEZ4bmuH+MviG58JfCvxZrFm3k3dpp80lvJ6SbflP8A31XcfePNcB8drT+0vhN4hs/+fiDyf++m&#10;A/rXTg4xniaSn8N4/mcuJco0Z8m9mcJ8DvjLqPjrxhPoN5LDNHbaJaXpm/jkmk3bv+A8Vi/tH2Me&#10;s+NYbOObF1F4b1Aj/pnujZd1eSfsRarJJ8Wtalk/49Ba/wBkx/398bbvn/76r2zx1AfE/wAaPFmn&#10;p5UJsfCrfvf4/wB5ur7jF4WGWZrJUtIxhf8A8CXL+p8th688dl0XP4pSI/E1xFF4R+B8Ug83zdXt&#10;I8/fz+4krofDet2Wh/E34u3l5P5EVslrcyS/880W1X5q82+Cujal8X/EWg6xP4jl/sDwvHYXNnYw&#10;xDZJP5VxHJlu33qZ8aIZdO8Q/GOzSfyrzV9EtZbfP3dn+r/9CWuf6tD288DOXvW18r1Iv/0k1dbl&#10;pRxcI+7f8oSj/wClGt+wdqEd/wDDLX/LHH9vXRLf39zZ3V9Mt8xx1x1FfPv7I+nTaDbeONMu9v2q&#10;11fMnlfd+Za86+PnjbU/DHxf1LWLTWLuyj017O3I8z9zGku75tn8VYYzAPNc3rwoyt9pfh/mdVDE&#10;fUMvoynG/wBl/ifYzlQvHUc15HN8ZtP8W/B/xh4n063ubeHS47y2xdRYYPGrKzf7tUf2T/Hur+P/&#10;AIL6XrHifUIr3VpLi4hecDZv2u23/wAdr5e+C3i6fWvgX+0F4duLweXb3128X9+NJJCv/fPymvh8&#10;yhLL8TLCTknbnWn93sfpHD+AhmuGni+V+5Kl/wCAzlyu59C/sr6zc3nwv+F6DUbWKKXR5ZZLSX55&#10;pfn+8jf3ayvj/oUerfEvU7gwyz3dj4ce5t8fP5e2VWZkX+9XJ/CX4hXvgTSPhFo8emafexXV1Pok&#10;mofce3RVZtqL/F93mvTPERudU+O3iu3/AOWUXhSSOP8A4FX0GSRqYaNPELZQ/JqJ8txS4VcfiKUf&#10;+fr/AB5pHzXF8Qn/AOF/23iDRby6tB4ll0vzARta5Tzo1b/gNeofsZ64L34y/Hue54I1WKR5f4Am&#10;JP8A4mvnHVLu48LaN8PNaMMV3qlukuoxmX5EkSznYtFv/wB2OvR/2INdOpzfFy8jhMA1OxF1H5v9&#10;/bJuX/gO6suJIQecVFGXu0lD/wAlXIfW8NQqf6pOpOP8VuN/+4vOfbOteJ9P1j4daxqukahDdW32&#10;Kd47qJ9yfdavH/2Abr7Z+zppjmbzpPttzvPvvrzL9l2/Tw3+yB43tNQzDLa/a8Sy/ck8xW2bf0r0&#10;v9iGO20X4a3WkiD7FPZOpuLbG3ynZSxr5SnW9tWpz/mTPYxuXRy3L8bg4+9yVYWfklL/AOSPf9al&#10;jj0i+dz8ggkyP+Amvgj4hX08v/BPzRbfzvOWW8W2Ef8Asb22rX2JafFHQ/Gnwz8Qa/p8+NPtkuba&#10;SSX+/HuVv/HhX5ZW/iy50vSpfC94JQbm9i2RZ+S3fzV3Psr77AYaliMkxtedRKMbS1+17k1Zfefn&#10;FH6zQ4my7CQouU/aK6XxRSnBybX8sYx94+jfFF7aix8HXjjEVr4D8v8A65urSK1fU37Jl/FqPwB8&#10;Jzxn92YDj/vqvjrxlrmm3/g7U/s3mzahpHhdLLyv443a5kXdX0d8C/Eeh/BT4Wa+2r6lLBoOkXKx&#10;gzfOYty7mXatd9WdKrwzh5xl8NvwWv8A6WcOKw9aPFNej7N3m5WXXV+7/i5uX3TuY/jZcN+0pN8M&#10;P7Mi+zLov9qC/wDN+ffuxs2/Spf2qbx9N/Z98dSxmIH+zJEHm/d+YYrxXwdrul+L/wButvEemXon&#10;sLjwtF9kl+6lwrF/u/8AfNd1+2pq1tcfCv8A4R+WWPytRuohexmXYyWytuZ/935a/NlOdWjVdPXe&#10;x+lvA0cLmeApuPJzKnKV++8t/Q9Y+DlwLr4V+EpfXTYf/QBXR6rff2Vpt3ebfM+zwvLsHfaua80/&#10;Zh12x134EeErrTsrYJamKIyf3FZl/pXkniD4x33jL4e/GPTP7fhFzYXptrKS0dd/2Zvl+T+93+av&#10;fyzA1MalybLlv/28+U+KzivDC4qrDznb/t25V+IXx20qbxl8F/G01pdw6XqQlxHHy8Ts3l7X/wC+&#10;6+uX2uNo7da/KDxI+r658VP+EIsPNm0Xw88/9nxff+zJCqySNXuR/aI8S+IPEfivUNP8bQ2vhrQ9&#10;I069s4/KR1ndol86Pfu+Zv617mcwwzwdOrhf+XTnG3XlU/dt/wCBGGV5VjHj/qmIko+1hSnfXli5&#10;wj7rf83MeP6h9n0f49xeM4rOW80u21P7bqEUMW9wi7l3/wDfTV9Y/tcx2Pjnwn8NruC48q1m1qC6&#10;iBTPmfLuVa+cvBd9/wAJLqv2j7F5MUul/vIv+en8TNXVfDn4k3vxxs9I0jVpYotN0vxPHZaaIo9j&#10;eSqru/3q8DOq7oYn3Jaz57fKrOJ97kmEljcPTrVY+7hlSv8A4Xh6Ul/5N/5Kec6PZ2/iO6l1uSzH&#10;2++8SXmm/af45IVtJl8v/vqut/ZhsPL+MOi6XcQ+T5uiPqX+3+4aZV/9CrS+DPhWJtR8M2NwP9F1&#10;LxxrEcf/AEz221wu79K7Dwj4Ut/hp+1/J4cfUZbyaPwbNJZyTR7Xfc8jPWeR4uOGy2rT+1zKX/lK&#10;cL/+BTibcX0Pr2bwcPh9lOP/AIDWhO3/AIDCR3vwH8F2S/DvQfFEn9nw+JNcEltcapNF++khbdtj&#10;/wCA14L8I7/+w/EOpanB5sttpviu+zJL/cWDa1fUPwCtpI/gX8ND9ih1I+XFJJLNJsMe5T8y/wB5&#10;q+PtU02+s/hB4gv9PvJYLm5+IEltJ/f2SOqstfNV48lKlOHb/wCRPoMqqfWcbjqNaXuynGK++aPp&#10;v4Tfs4+FvHHgHwn4g8Q2ck+onTLiLHmMqGG4kaQ/Ln/arsvjn4S0fwR8APGcOj2cdjbSbbyQRDjf&#10;5ke5v++Vr1Tw3o8WieG9J02NdkVlaxW6j0CqF/pVH4haTDrPgTxBp0sQn+1afPEIv758tsCvVVJR&#10;ouEeq1PgpZpVr5jTxNaTcYVOZL+Vc3N7p8b2i20/wX+F9xb/AL+KXxxLJHL/AL07fNX3UoGAe9fN&#10;/hX4I6vc/s+/DXQLTytNutMntr28iux/dbcy/wC9X0dF8wOPbFekqill2FpveN7/ADPEzFc2dY3E&#10;Q+Cc9H95aooornMgooooAKKKKACiiigAooooAKKKKACiiigArgfg7qVxq/gv7Rc6xZa3KbmYG704&#10;bYvvn5f95e9d9XAfBu3ubXwUI7jRbXQJvtU/+iWkvmp9/wC/uH96gDv6KKKACiiigAooooAKKKKA&#10;CiiigAooooAKKKKACiiigAooooAK5gXkh8eG3+22nk/YVk+yj/Xfe+9/u109cwscn/CeGT+zIvK+&#10;wr/xMBL8/wB77u3+7QB09FFFABRRRQAUUUUAFFFFABRRRQAUUUUAFFFFABRRRQAUUUUAFcl47v5L&#10;JNFMep2em+bqcUbm7/5aAq37tP8AaP8ASutrkfHsUksejCPTIdTH9pxbxNJs8r5W/er/ALS0AddR&#10;RRQAUUUUAFFFFABRRRQAUUUUAFFFFABRRRQAUUUUAFFFFABRRRQAUUUUAFFFFABRRRQAUUUUAFFF&#10;FABRRRQAUUUUAFFFFABRRRQAUUUUAFFFFABRRRQAUUUUAFFFFAHw940/5Sr+Df8AsUJf/Q6+4a+H&#10;vGn/AClX8G/9ihL/AOh19w0AFFFFABRRRQAUUUUARJhhnOcVwXjr4H+A/iTqcN/4l8MadrV9Enlp&#10;NdxbmCf3a7wAqPf1pwzjrmlKCmveNaNerh589KTjLutDyL/hkz4Sf9CLpH/gPR/wyZ8JP+hF0j/w&#10;Hr1zDetGG9aw+r0v5F9x6P8Aa2Y/9BE//Amef+CfgV4C+HWqnUvDvhjT9HvzH5XnWkWxtnpXoD4U&#10;ZzjNKc464ppBYe/rW0YKC9086tXq4ifPVk5S7vUmoooqjIKKKKACiiigAooooAKKKKACiiigAooo&#10;oAKKKKACiiigAooooAKKKKACiiigAooooAKKKKACiiigAooooAKKKKACiiigAooooAKKKKACiiig&#10;AooooAKKKKACiiigAooooAKKKKACiiigAooooAKKKKACiiigAooooAKKKKACiiigAooooAKKKKAC&#10;iiigAooooAKKKKACiiigAooooAKKKKACiiigAooooAKKKKAMrVfEek6CIv7U1S000yf6v7XcrFv+&#10;m481i6v450ifw9rEulapYandW1lLL5NpcpK3yr/smuG+Pf7KHw9/aUm0ebxxZ3d5LpiPHbSWl69v&#10;jd977v8Au1g/CH9h74V/AfW9R1nwfpt/BqF3ZSWMn2u+aZDG33vlagDwv/gkfp8U3w5+ImuNDF9q&#10;vvE0/mS/x/L/APrq1/wWC/cfs26BeR8TW3iW1Mcnp8klcV/wTc8e2Pwg+JfxX+EHiy7h0HVYtYlv&#10;rKK8lVPMTdjam767q0P+CnfxC0n4pD4d/BrwvNFr/iXWNfguZbXTpFl8uNfl+fb/ALx/75oA+3/g&#10;zqsut/CXwZf3J/0q50e0mk/3miVqwP2oPDep+MP2e/HuiaNZy32qX2lSxW9rF9+V2/hFHjn4reBP&#10;2XPh3ocnjPXoNA0a2SLTbaaWNn81lT7qquW+6prqNc+J3hbw14V07xHqmtWmnaBfGL7PqE8uyGTz&#10;V3R/N/tUAfnj+z98Wv2i/wBmL4L6Z4Xk/Z6u9S0nSEeSS8+0/vpP4t2xa+uf2TP2vvDv7VPhq9ns&#10;7ObRfEemOsWo6NdH54n9VP8AEterX/xQ8G6VpU2qXnibRYdPiTzJLo30Wwf+PV8A/wDBPKzk8fft&#10;h/HH4l+H4c+Bbt5ba2uRHsSSRpVZdi/7qvQB+lVFFFABRRRQAUUUUAFFFFABRRRQAUUUUAFFFFAB&#10;RRRQAUjNtpaKAPzx/wCCd1tFrX7T/wC0X4gkhH2s6w0Pmn72zzWavYv+CnVr5/7Gfjn/AKZCCT/y&#10;OtfP/wCzH4vtv2fP2+fi/wCC/F80OgWviadr7TpbyXYkm59y/M3y/Mtei/8ABUn4vaBbfs+XHgSw&#10;vIdU8VeJrq3trPT7SVXm/wBarbtq/wC7t/GgD2v9hbVrjXf2SfhneXLebLJpf/oMjKv/AKDXOf8A&#10;BSXVH0r9jX4gRp/y9W0Vv/5EVv8A2Wut8A3/AIa/ZR/Zi8Jr4v1KLQNL0TToIrmW7/5ZzNyyfL/F&#10;uYrXM/tXw2X7RP7FHjO88GTDXYtT0cX2nSw/8tVVlk/9BVqAOr/Yv0S20L9lv4awWsUcUR0eKX93&#10;33fN/WvkP9sTUZfD3/BSP4HXdmfKluoYraU/7DS7a9v/AOCdvx78N+Pv2ZvDGmz6xYQa14fgNjfW&#10;MsqxvFtb5W2n+HbXifiS/wBH/ac/4Kb+Gf8AhHT/AGnovgay8291G0O+Hzl+ZfmX/a+WgD9JqKKK&#10;ACiiigAooooAKKKKACiiigAooooAKKKKACiiigAooooA/Pz/AIKeyDWfiL+z54fuIfNsLnxKksg/&#10;4Eq19+W8EdtBHHHxHGuwCvgj/grBpd9oWhfC34h2dnLLD4Z15ZbyaL/lmjbdv/j26vrnw58cvBmu&#10;/DKz8br4k04aHJaLcyXP2lMIdm5l6/e/2aAPiH9ifUpdK/4KE/H7Q7f9zp8rtL5UX3N6uv8A8VX6&#10;R1+d/wDwTd0//hZvxv8AjX8Zo7OWDRtZ1FrXTZT9yVN3zf8AoKf99V9meC/jx4E+IfjbXvCPh3xJ&#10;aan4j0I/8TGxh3b4MNtbPH97igD40/az8G/E/QP22/BnxS8FfDq78c6fpGjpbGKGTy08zdJ8u7/Z&#10;zXRaZ/wUi1zwT490zQPjR8KNQ+Hdrqe2O31PzfOiDs23L/7NfYVn8S/Cd/reo6NB4h086rYSeXc2&#10;DXCrNG/3uUPNfDv/AAVq8d+FfEPwe0bwTp+p2mseNL7VIDZ6fZuss2N3zN8udtAH6A2V5FfWcVxb&#10;yiWKVFkjk9VbpVyvPPgB4c1Pwn8EfBGj6z/yFbHSoIbj+L51WvQ6ACiiigAooooAKKKKACiiigAo&#10;oooAKKKKACiiigAooooAKorptql7JeJaRC6kXY8qxqHI/wB6r1ZGoeJNI0WVYL/VLSylk+5FdXKo&#10;x/76NAHwj/wTK/5Kp+0N/wBjM3/oTV+gtfnT/wAE2/EWkaT8TPj9Peazp9nFL4ify/OuVTzPmb5l&#10;3N81fdXjz4k+G/hh4Pu/FXibV4dM0G2VZJL+X7mG+79371AHjX/BQ++ex/Y2+Jjp/rZNPSP/AMjx&#10;1e/YN8PW3hv9kr4c29oPLim05bk5/vuzM1U/2nI7b9o79jDxnJ4Ju4dZttZ0f7Tp80X3ZEVlkP47&#10;VauN/wCCbHxu0Dxv+zN4e0d9YtYvEHh6N7LUbCaXZLb7Wba21v4dv8qAPFv23FfQ/wDgoh8AtUt5&#10;vJmunitnx/c83b/7NX6VV+avxMl0z9pj/gph4Fs/C97/AGppXgu1+06jqFofMt43Vt23eOPvfL/v&#10;V+lVABRRRQAUUUUAFFFFABRRRQAUUUUAFFFFABRRRQAUUUUAFFFFABRRRQB8Jf8ABXH/AJIr4S/7&#10;GK1/9Cr7V8Hf8ipo3/XlB/6LWvir/grj/wAkV8Jf9jFa/wDoVfavg7/kVNG/68oP/Ra0AbFFFFAB&#10;RRRQAUUUUAFFFFABRRRQAUUUUAREcivM/wBotpR8JtTEU3kySTW0Wc7fvTx16afvCvKv2nLv7H8H&#10;tTk7m6s4/wDvq5jX+tejlqvjKP8AiX/pRw43/dq3o/yPBvhB4Pl+HPxOhvNQhl00SajeSSSyx+TF&#10;JD5C/Mn95f8Aarf/AGQdVn+Ilv8AEnxVeXY1Ka9vpLKK5/j8hd21f930rT/aljkNx4J8r/Wmwvo/&#10;++khr2j4YabbaT8M/DcEFpFBjTLfMUUYUbvJWvqswx3tMCsRON51bR/wqEn/AOlHg4XBeyxHJCXu&#10;wvL/AMCjE8V/YQ+0z/DjWWuBmO21B7GKX/nokbN/8VXNftC6jNr/AO1d4L8EWktpDDremLHfyyjc&#10;6RwzPMqr/vV6P+xzbPZ+AvEkUkPkFPEl/iP/AIEteUa1ov8AaX7f2m61cXnnx2rPp0dpj/V/6HHJ&#10;u3f8Crws6x9TD5vUxNLT3z63hrLaWOy6pSxGvLSnJX7/AGT2L4c+KNO8OeKPi3cXkghgsr0XMsjf&#10;KoTY38VfNPxD8dab8bfBvxl8V6RDLDYWyad/rvv/ACs3zf7tbHxc+Jcunab+0TDL/ro721sov4Pk&#10;Yf8Aj1eOfDS+isf2e/GWn/bIoP8AhJb2z0iS7+/9mT+8lfQZdjMDQw9fM5NxlH2X/gMZQUv/ACaJ&#10;5NfI8znicPl8LSjOTj/29KHtY/8Aksjc+HHjv7F8J/DXhnS5rr+1NM/tO9vJYdyRbJrSby13fxN8&#10;1Zn7OujxaR8HfGf9oT+TFrFrZyyed8n/AC3m/wDiazFml8KfDPxLqFnDF+6e202T+5vntJFZv/Hq&#10;2byG28B/CS9k8/7Z5uiaPLHD/wA9H+03Ssv+1XxdbCU55XhPY/F7OEP+3pOcpfkfsFHMJU88zOE5&#10;aTxE5+fu+ykl/wCT/wDgRf8AhB4q/wCEj8UeFLh5orO18PeKLq+kF38n+iybtrf7qq1fXA17S5/i&#10;j4w1A6law6TJoSS/2gZF8rY25d+7ptr46/aE8Man8F77R/EFmIh/bmgra28U3zvG/lfvN39K66e5&#10;k8S/ALxZf6efKi1PS9P0SL/po++RpGr0PrCpYaquVctNVLf+DVb/ANKPiK2WQzHG4bEQk+XEVKN/&#10;h92UqTdSX/bsonC/GjVP+Ea8D/CfT7j/AJ4ar9ol/gktZJJF8xP95W4q38K/E0XwxsdDvLifyLTV&#10;vDd5b2/k/fkdpI1X/gXz11niLwhL8RL+J9OmivbTwv4BvrK4ll/3JI4WX+FmryP4saWIvgv8CNQj&#10;/wCPW6tf+/jxyKzV5X11ZpVxOJrxs5KctPJwna/ykfcQy7+zqGXZXQqc37yMWv704Yhc1v714yPX&#10;vhp4jlu/gj4y8Oah5M11F4k0/TbfyvvXKbo2Zf8AvmvVfgD8XraHW/jHdatKIpv7cmji8r7nlwwt&#10;hfyr5x+E1lqem/tY+D9TkhMHh/XdTuLmyiH+qk2pt3f8B21z3jeS2t/iVpkd5DdwWtjqcv8AbEX8&#10;FxD5q/P975ql5dWUMWqNPmnSqQgkvi+3F/nExnjMHjMVhKWIrqNLEUZ1XPpzfun3/wCnUv8AwI9n&#10;/Z18TDxP+yJ8V7A3kvGq3Usf/TOGdlb5P+Bb6+f/AInrY6j+1ncaRHD5Np/b0dtj/b81V3V6j8Ht&#10;e02aD4vWY/0Lw/farY/2dFD8n3p227P+A1ofs+fDa+8bftfa/rGq6RFqekW0z3s8vy+TE7/ND/wL&#10;5eKWdKeDwtDLKVT7b51/h5LX/wC3kdXDFejUzTMeIcRT5V7JSpv+9VjzSjGWnvcsuU4LTJb6G9+N&#10;dnefvpTdWttHdTRbPM2zyL8n+zXufxTvpdI+F3xEi/5a/wDCV2dt/wB9LXzv8Tri60/xT4y0qAzT&#10;6jczSSS2v8ce25kb5P73ytXoHx3+INj4i0PU/C/he8i1n+3LrT9SuJbT5389VXdH/vV15T9YqUa+&#10;U1vdjZT191+9KMp/+Snn8SUKMsXgs+w8eeU3yNr3lywXJD/yaMjV8Aa/c+CPCujfFfyP7Yi8NeRp&#10;tzaj5HihaWbds/76o+LfxM/4W38YTdx2c1pamyWy+yzfP5ife/8AHq639i/RdK8Z/s+ePPDetzRX&#10;lzLLP5ulS/62Py1yrf8AfVfPnwos9Rm1/wAHXl9DNO9zfSxxH+O5dfl/4EqtRw1CNKVWlWj8cFb/&#10;AMGwjL/wKMiOMZQr1pYijLXD1KsX35ZYetOPu/3ZQlzf4on2l+yHdxaV+zrrtp/ro9MuLyLyv+A/&#10;dr5m+COgJaaDrGtXBh+ya359lbWmPnjeOVmrX1P4kax8LPgP420Wz1Iabr1z4umtozD9+SHanmL/&#10;AOPGvI4/HmrwaH4Ts9DvZobvTNRvLmSL/nna/MzfeX7tfRZRnWHyzB1vbfFJx00+zCU//kT5DN+D&#10;sxzvMlVw1oxvN3fNyrmnGHN7sZfzHrPhSWOx/aL+JeoGaGzil+16TH/c8ySDd8//AHzWN+zz4LN1&#10;+zD8Zbi8srSaWx2xxmWL5otq+Y0m5q7HXNLi0n4XeDfF0lpEdb8W+IZL0xTf8tElXbGtfR978AtE&#10;8CfAX4g6Vo8N1NP4g0+S4uITIW/feRt2p/dX5fu1+dxrznilVjsoq/8A4Cv/AG4/T8XWoYXLY4Wf&#10;xzqK38v7qrL/AMl5ZHAfsnaBHqPw58RxW1nFeajNpKRW8sv38NEyqu7+GvL/AIeeCNS+D3xI+FPh&#10;XVrMQ63c6hNc3Bh+dMt/u19L/se/Dq58J/CXSdU1afUJ9d1a1iku479sGIrwEVf4Vri/ju8i/tj/&#10;AAUhX/VP5708V+/5cRP4pT5v/A58xwZfi/Y4vFZdCzh7OV350qUo/wDgJ6v8AfhreeC/A4svEWn2&#10;g1SPVLu+jxtm8vzJWZWRv4TtNcr+1rZWWi6T4Z8X+TFBfabq0Mcl9FEvneSyurLu+9t/2a+ggdin&#10;1FeR/tW6J/wkX7Ovji1WLzphpzPAB18wfdrpqQ5KEow7HyOX4t4jN6WIrfbnr/29o/zMj4RWsf8A&#10;wpb4X+ZZXd6YvIkj+ydI/lPzP/s1xGo/ATxTL8G5dFbTrT+15fFv9rYilX/U+bu3bv722vQfhabn&#10;Sfgv8L7e41KXRZvs1tFJF5X+t/d/6t/7te1K/wA5DfhQqSq0o83YdXMKuCx1adK38Tm/8Bbt+ZLR&#10;RRXWfPBRRRQAUUUUAFFFFABRRRQAUUUUAFFFFABRRRQAUUUUAFebfAi3t7PwF5VtpWoaLEL25P2b&#10;Uv8AW/6w/N/ut2r0mvO/gjqf9qeCFn/4SCfxLm7uP9Pu4vJc/vD8m3/Z+7QB6JRRRQAUUUUAFFFF&#10;ABRRRQAUUUUAFFFFABRRRQAUUUUAFFFFABXJJDF/wsmaT7Fdeb9hX/S/+WP3vu/71dbXKJdZ+Ik1&#10;v/acv/Hisn2Dyvk+997dQB1dFFFABRRRQAUUUUAFFFFABRRRQAUUUUAFFFFABRRRQAUUUUAFcX8R&#10;7aKaLw+JLO6vT/a8Hli0/wCWT7ZP3j/7I712lcZ8Qr02kegn+2ZdG8zVYIv3Me/7R8sn7o/7Lf8A&#10;stAHZ0UUUAFFFFABRRRQAUUUUAFFFFABRRRQAUUUUAFFFFABRRRQAUUUUAFFFFABRRRQAUUUUAFF&#10;FFABRRRQAUUUUAFFFFABRRRQAUUUUAFFFFABRRRQAUUUUAFFFFABRRRQB8PeNP8AlKv4N/7FCX/0&#10;OvuGvh7xp/ylX8G/9ihL/wCh19w0AFFFFABRRRQAUUUUAFFFFAEE80dvAZJJBFGnVyaIJo7m3Ekc&#10;vmxv0cGvEv225JIf2TvijJFNLBLHok582E7W+7V79jxpJv2Wfhc8krTS/wBgW2ZZfmY/JQB7NRRR&#10;QAUUUUAFFFFABRRRQAUUUUAFFFFABRRRQAUUUUAFFFFABVa4u4rK3Mk80cMY6ySkKv61Zr5j/wCC&#10;kMslt+xn8RJY5ZIZBBB+8hO1v9fHQB9Mo4kXcvIp9cd8IDn4SeCN3X+xLH/0RHXY0AFFFFABRRRQ&#10;AUUUUAFFFFABRRRQAUUUUAFFFFABRRRQAUUUUAVri7jsofNuJo4ox1eU7asK26vl7/gpFLLb/so+&#10;JpLeaWCXz7b95DJscfvK+g/Av/Ij6B/14wf+gLQBv0UUUAFFFFABRRRQAUUUUAFFFFABRRRQAUUU&#10;UAFFFFABRRRQAVWuLuOzXzJ5o4YvWQ7f51Zr5L/4KSSyw/Bbw+9vPNDL/wAJRpn+ql2f8t1oA+tK&#10;Kqab/wAeFn/1yT/0GrdABRRRQAUUUUAFFFFABRRRQAUUUUAFFFFABRRRQAUUUUAFFFFABRRRQAUU&#10;UUAFFFFABRRRQAUUUUAfPfx7/Yj+Fn7Q2qw614g0WWy8RxgINa0yZoLg/wC9t4b6nmj4DfsP/Cv9&#10;n3VjrXh/RZL7xH82da1eZri4G7rt3fKv1XmvoSigDyb9oH9mzwR+0z4XstE8bWM15aWN19qtzBM0&#10;TxvjaeV/2eK1/GnwO8G/EX4aweAvEejx6l4WijiiSzMrpjy12r8ysDmvQqKAPi5P+CUfwUXVRK/9&#10;uTaVG/mDRpdSc24NfUvw7+G/hv4VeFrLw14U0a20XRrVAI7aAY/76J5Y/wC0a6yigAooooAKKKKA&#10;CiiigAoryDRv2r/hL4h8fy+CdP8AHWlzeKY5jb/2cZGV96/eXlcbhzXr9ABRXnXh349+APFfxK1j&#10;4f6R4ltLzxfpO77ZpUYbzYtu3d2x8u5RXotABRRRQAUUUUAFFFFABRRRQB4l+0B+yJ8Nf2k7eB/F&#10;+in+1LZMW+q2cnk3Mf8AwIfeH+9XH/Bz/gnz8Kfg74pg8Tx2N54k8SWzZt9Q125a4aL/AHVJ2/T0&#10;r6dooA88+OPwR8NftB/Dy98G+K4JZtKunWXMMmx43X7rKa1fhv8ADfRPhX4A0fwboUHlaNpdsttb&#10;xTHeSn+1/erV8V67H4Z8N6pq7xGYWNrLc+UP49q7q8d/Y+/af/4as+HN74o/sD/hHzbahJYm1+0+&#10;d93+LdtFAHA/EP8A4Jn/AAe8ceJ7vXLSDU/Ct3fO73kWh3rwxXG772U7fRa9o+Bv7OngP9nbw9Pp&#10;HgnQItMiuW8y4uid81w3+27c9vu9Kxfhp+1t8Pviz8V/Evw78O3t1P4h0EMbnzYdsJ2ttfY275tr&#10;da9roAKKKKACiiigAoor52/a7/azh/ZWsfBtxJ4fk18eIdV/s3AufJ+z/Kp3/dO7733aAPomiqen&#10;Xi6hY2d0nSaNZP8Avpc1coAKKKKACiiigAooqraX1vfQ74Jop4/WKTfQBaooooAKKKKAMDxl4O0T&#10;4geGr3w/4g02HVNGvo/KuLSePekiV8jv/wAEoPg82reYl54hi0DzvN/sAak32Q/1r7XooA5nwJ4A&#10;8P8Awy8LWHhzwxpkWj6LYR+Vb2tuMKP/AIo8dTXnHwl/ZP8AAfwa+KnjLx/4bguodc8T7vtomm3p&#10;Huk8xti/w7m+avbaKAPl/wCNX/BPf4WfGjxje+LLj+1tA8VXz+bc6ro968LyfLt6dP4RT/gn/wAE&#10;+fhP8FPEcXiO3sr3xL4ljb93quuXDXEkf0X7ufeu0+Cf7WHw/wD2gvFPifw/4PvLq51Hw7J5d550&#10;Xlp95l3J83zLlTXtNABRRRQAUUUUAFFFFABRRRQAUUUUAFFU7rULey8v7RPFCZG2J5rhfMPtVygA&#10;ooooAKKKKACiiigAr5++O37Ffw9/aF8VW/iPxR/a39oW8H2YfY76SFNn+6tfQNFAHxiv/BKP4Hxi&#10;byoNch83/WeVqTCvefiP+zt4R+KPwZ/4VhrkE03huOGKKLEredH5f+rbf/eFeq0UAcT8J/hVofwb&#10;+Hej+DNAixo2mQCGMTHe0n95mr58+I//AATR+E3jnxTd+IbA6v4N1G9dpLz/AIR+9aJLjdy2U7fh&#10;X1zRQB5R8Bf2a/Af7N/hqfSPBOjfYxdN5t5dynfcXL4/ic/y6V6vRRQAUUUUAFFFFABRRRQAUUUU&#10;AFFFFABRRRQAUUUUAFFFFABRRRQAUUUUAfCX/BXH/kivhL/sYrX/ANCr7V8Hf8ipo3/XlB/6LWvi&#10;r/grj/yRXwl/2MVr/wChV9q+Dv8AkVNG/wCvKD/0WtAGxRRRQAUUUUAFFFFABRRRQAUUUUAFFFFA&#10;DK8i/aghe7+Fhgj6yapp4/8AJqM/0r10/eNeNftJP9r0bwppwllH23W7YYh/j2sH/wDZa9HLNMdS&#10;8nf7tThxzthanoZ/7RPwq8T/ABEg8J3Hhaezt7rTpWFx9r7wuq7tnv8ALXseg6d/ZOiadaN1t7aO&#10;L/vldtXVYJEPpmvJn+MlxH+0pF8N/skYtH0g6l9qz82/d92uevjpuhToT+GL0+Z2YTLnXq1atFe9&#10;y8z/AMMTb+DfgG9+Hmka/bX80U8l/rVzqMfldkk27V+vy14C99H/AMNVvc+UePFLW2e//IMgX/vm&#10;vr4Od5r480f7Rd/Ga3v7gRH7T4zufL/6Z7bVF/8AZa8zH1Z1qkakt2z6jh2lGnDERW3s5R/D/gHh&#10;fjrULDWP2gfivYapD9s0mS98qPyo2dJLlmVY1+X+Jfnql8TvD58JfC3RtP0ezh83TNUudSvP4HkS&#10;OOP/ANBbdXZfDBFl+NehW91NLCPEN5Hq5/6eXjbb/wCO7q15PCOpfEfxB448MaRD9sv4rrVYo/Ok&#10;2J+92tt3149avVxNCMeylH/ydz/9uP1XD08PluM5naUVyVG38Pu0lR/9tl/4EePfFPwnf3l7e29h&#10;ezWenyppEd7aw/ck3QfNI6f3qm/aYe48M+I/h3o+nw/6BLottnyf+mc8ley/Gbw/HoC/HbUIP9Xp&#10;o0W3jilj3/I23d/47X1T8OvBPh658CeFnn0621E2lkht7m7iV3QMN39a+sy2jUwmA+sS96PtdF/g&#10;3/8AAkz82z3O6FXNKNKFNe7Q185VYwlCX97lkuY8J/bU8BnxX8KtHuJby0htdCto77yfL/0mT7q/&#10;I3931r5r/Zu8UavN8V/Cvw1u/wDTPCH9pvcxxeX/AB+Vu3b/AOJf9mvtr9pzwhqHinwj4gg0zQRf&#10;XsuhTxQXQ+dhJu3LFs/i3Vw2kfCHVx4p+AmvHSPKuNItXj1R4k8vy3aL+Ja5MXhefCvEwnq6kYuP&#10;93du3/gP/gJPD2dwoqWU4imnFU6soTduaM+X3eV/KX/gRi/DHwhfeGrf9ofR/P8AtlrYpPbWeYtj&#10;/vYGl2/7vz8Vg+GfgF/wvT9k74L2skktgNMsp5Xu8/On3vl/4Ey19feKPD8I8M+JPsFnEb/ULWTz&#10;PLjG64fyyq7vXtWV8C9EudA+D/hnStQs/sV1bWvlyWv/ADz+ZuKvC0PYUHJNWu426+9c8rG59VxG&#10;J56UXGreE1PS3NCPL2+1L3j4BsL2XRPFPwHu7jzZorF77zPJ/wBmeRa7DV/DNj440m80vzvsV3q9&#10;7P8AZ7ryt83y/Nt/8dr1D9q7wldaFrcWuaTpwtNFsdI8t5YY/l3NO25f/Hs1zPw/ktl+PngHQ7aH&#10;zrWWOe+kil+f/ll96v0zKMR7WGKzKEeWUqk5/wDgMVP/ANuPzzPKfL9QwPMmo0YU/vnOJ4pY+E73&#10;W/GHhHwFocsVpdeI7KC4lv8AGfs7211KN3/jtfdnwO+BR+Ed1e38mp/a7q/sbS2uI448IXhQr5n/&#10;AAKsTVfhZp+l/tHfD7VNI0A21rbaZfwy3Uf+qi/iRf8Ae3M1e9JKGUnGQeAc9a/OMfRjUxTxs96j&#10;lJeSc3ZP+8ff/wBtVZZfTyyhpCEVGd7e9NKKbX933Yn5s2vhG1139t690T/ljffbo/Nl+fy3ZFrM&#10;/wCFJH4J/G3wB4YuJTeXYMMt5dRfcLtIq7q+uvhH8K7WD4vePtb1TS5DdQav5mlX80e0bGhTds/4&#10;FWR8Q/hfL4t/bF8D6vfWU13o1jpU0nmRxt5SXKNuj3P0/wCA1pnMo/2i8VD3rqMfvpRhK56nD2Zy&#10;eWwy2cuWFOMpNf3oVZ1I2/7dlynzB8Bb2+8AfEv4rSKv+iyW2oJHJ/z0k81V/wDZqu3WgDwkvwv0&#10;8zf8eHiWeyj/AL+/7d83/jtdX4m8E6tp/iS9Fvo0sMXiDxRc6dcfu2/dp+5k81P9lq6rwp8OvD/i&#10;f9r/AF7w5q0Ju49AdtbtojIy4nlbzN5/vfer28wVPLYZdFy5kt7f3OXl/wDbjxctxEs5rZ1iHHlb&#10;g5JP+8nGX/pZ8w/HYXPibxP4q0Cz/c/YfEl3qfm/8Aj3LXpHiL4Oy2t5oGqvdxS6fq/ged/+mxeO&#10;HcazfiVoV7rv7Q/xQ0zSrSae+iuZrn7BFF88sbeT86f3q+8bb4P+HPFXh7w2+saYst3a6MNN5+Up&#10;DJEFkSvga1D6zKPvc3Ko/wDpUl/7afqc87WUYelaNuZyv3tKEZR/8mkfKXxk0kXX7O37OsUUUvmj&#10;WLCMj+MIytur77YBQFHSuFufg54Vu9P8K6fJZj7L4anW40yPzD+7dUZV+vysa7rJOM8V2UqLpuUu&#10;9vwPzzNMzjjqVOjG/uyqS1/vyuG3sOB3rwL4sfDDXvE/7SXwu8U2lqsujaLHcfa3MnMbt93jvXvp&#10;bjPX1pHIOO+eldNSkqseWZ5OCxk8FUlVhu1KOv8AeXL+pPUUsaSKUcApUtFWchy3itJY/wCx44Jr&#10;OCP7Umftcf8AB/dT/arqa5bxrYfbZdGxpn9peVepJ/rNnlf7VdTQAUUUUAFFFFABRRRQAUUUUAFF&#10;FFABRRRQAUUUUAFFFFABRRRQAVwPwbF9/wAIV/p95pt7P9qm/e6THshxv44/vetd9Xn/AMFtI/sX&#10;wSLceH/+EZJup5PsHmb/ALzff3f7X3qAPQKKKKACiiigAooooAKKKKACiiigAooooAKKKKACiiig&#10;AooooAK5hPtP/CezfvrT7L9iX90E/wBI+9/6DXT1y62OPH815/Zv/Lksf2/zP9r7m2gDqKKKKACi&#10;iigAooooAKKKKACiiigAooooAKKKKACiiigAooooAK5Px4LkR6N9nns4f+JnF5gu49/mJtbKp/00&#10;9K6yuP8AH9h/aEWg/wDEsOpeXqsEn+s2fZvlb97/AMB/9moA7CiiigAooooAKKKKACiiigAooooA&#10;KKKKACiiigAooooAKKKKACiiigAooooAKKKKACiiigAooooAKKKKACiiigAooooAKKKKACiiigAo&#10;oooAKKKKACiiigAooooAKKKKAPkn4/8A7KXxA8dftBaZ8VvAPjmz8KatY6V/Zifa7Xzhs3Mzfzqn&#10;/wAKU/ax/wCi46J/4J1/+Jr7CooA+Pf+FKftY/8ARcdE/wDBOv8A8TR/wpT9rH/ouOif+Cdf/ia+&#10;wqKAPj3/AIUp+1j/ANFx0T/wTr/8TR/wpT9rH/ouOif+Cdf/AImvsKigD49/4Up+1j/0XHRP/BOv&#10;/wATR/wpT9rH/ouOif8AgnX/AOJr7CooA+Pf+FKftY/9Fx0T/wAE6/8AxNH/AApT9rH/AKLjon/g&#10;nX/4mvsKigD4i8bfsx/tL/EPwbrPhfxB8ZtDvdD1eBra8hGjqjmNvvYbb8tS+Ef2av2mPAfhXRvD&#10;mifGXQ7LSNItVsrKL+yF3CNfu7/l+Zq+2KKAPj3/AIUp+1j/ANFx0T/wTr/8TR/wpT9rH/ouOif+&#10;Cdf/AImvsKigD49/4Up+1j/0XHRP/BOv/wATR/wpT9rH/ouOif8AgnX/AOJr7CooA+Pf+FKftY/9&#10;Fx0T/wAE6/8AxNH/AApT9rH/AKLjon/gnX/4mvsKigD49/4Up+1j/wBFx0T/AME6/wDxNH/ClP2s&#10;f+i46J/4J1/+Jr7CooA+Pf8AhSn7WP8A0XHRP/BOv/xNH/ClP2sf+i46J/4J1/8Aia+wqKAPj3/h&#10;Sn7WP/RcdE/8E6//ABNH/ClP2sf+i46J/wCCdf8A4mvsKigD49/4Up+1j/0XHRP/AATr/wDE0f8A&#10;ClP2sf8AouOif+Cdf/ia+wqKAPj3/hSn7WP/AEXHRP8AwTr/APE0f8KU/ax/6Ljon/gnX/4mvsKi&#10;gD49/wCFKftY/wDRcdE/8E6//E0f8KU/ax/6Ljon/gnX/wCJr7CooA+Pf+FKftY/9Fx0T/wTr/8A&#10;E1zPxI/ZP/aO+L3gnUvB/ij4zaPfeH9TRI7mGLSdjnayt9/H95a+6KKAPjTSvgF+1Loek2WmWXxr&#10;0OC0sYIra3i/sdfuRqqr/D/dWrP/AApT9rH/AKLjon/gnX/4mvsKigD49/4Up+1j/wBFx0T/AME6&#10;/wDxNH/ClP2sf+i46J/4J1/+Jr7CooA+Pf8AhSn7WP8A0XHRP/BOv/xNH/ClP2sf+i46J/4J1/8A&#10;ia+wqKAPj3/hSn7WP/RcdE/8E6//ABNH/ClP2sf+i46J/wCCdf8A4mvsKigD49/4Up+1j/0XHRP/&#10;AATr/wDE0f8AClP2sf8AouOif+Cdf/ia+wqKAPj3/hSn7WP/AEXHRP8AwTr/APE0f8KU/ax/6Ljo&#10;n/gnX/4mvsKigD49/wCFKftY/wDRcdE/8E6//E0f8KU/ax/6Ljon/gnX/wCJr7CooA+Pf+FKftY/&#10;9Fx0T/wTr/8AE0f8KU/ax/6Ljon/AIJ1/wDia+wqKAPj3/hSn7WP/RcdE/8ABOv/AMTR/wAKU/ax&#10;/wCi46J/4J1/+Jr7CooA+Pf+FKftY/8ARcdE/wDBOv8A8TR/wpT9rH/ouOif+Cdf/ia+wqKAPhX4&#10;l/sl/tH/ABe8IXnhfxR8ZtIvdFunUyQw6QqP8vzL822uhs/gV+1Xp1jBaW/xr0MRW6JFH/xKF5Rf&#10;+A19k0UAfHv/AApT9rH/AKLjon/gnX/4mj/hSn7WP/RcdE/8E6//ABNfYVFAHx7/AMKU/ax/6Ljo&#10;n/gnX/4mj/hSn7WP/RcdE/8ABOv/AMTX2FRQB8e/8KU/ax/6Ljon/gnX/wCJo/4Up+1j/wBFx0T/&#10;AME6/wDxNfYVFAHx7/wpT9rH/ouOif8AgnX/AOJo/wCFKftY/wDRcdE/8E6//E19hUUAfHv/AApT&#10;9rH/AKLjon/gnX/4mj/hSn7WP/RcdE/8E6//ABNfYVFAHx7/AMKU/ax/6Ljon/gnX/4mj/hSn7WP&#10;/RcdE/8ABOv/AMTX2FRQB8e/8KU/ax/6Ljon/gnX/wCJo/4Up+1j/wBFx0T/AME6/wDxNfYVFAHx&#10;7/wpT9rH/ouOif8AgnX/AOJo/wCFKftY/wDRcdE/8E6//E19hUUAfHv/AApT9rH/AKLjon/gnX/4&#10;mj/hSn7WP/RcdE/8E6//ABNfYVFAHx7/AMKU/ax/6Ljon/gnX/4muS+Jn7IP7RXxd0ODR/FHxl0i&#10;8062uor6OKHTNjedE26Nvu/3q+76KAPj1fgl+1Yo2f8AC8tE/wDBOv8A8TR/wpT9rH/ouOif+Cdf&#10;/ia+wqKAPj3/AIUp+1j/ANFx0T/wTr/8TR/wpT9rH/ouOif+Cdf/AImvsKigD49/4Up+1j/0XHRP&#10;/BOv/wATR/wpT9rH/ouOif8AgnX/AOJr7CooA+Pf+FKftY/9Fx0T/wAE6/8AxNH/AApT9rH/AKLj&#10;on/gnX/4mvsKigD49/4Up+1j/wBFx0T/AME6/wDxNH/ClP2sf+i46J/4J1/+Jr7CooA8p+AXg/4l&#10;eD9C1G3+JXjK08ZX8k/mW91aW3kiOP8Au4r1aiigAooooAKKKKACiiigAooooAKKKKACiiigAooo&#10;oAKKKKACiiigAooooAKKKKACiiigAooooAKKKKACiiigD8Db34R6v4v8f/HLxx4Xnlh8QeAtbbV4&#10;4oh/rIPPbd/3ztr9if2TPj7ZftH/AAQ0DxZbyj+0Cn2bUYgOY7leG/8Aivxr4s/4J4aZaa1+0/8A&#10;tFWF5D51pczS20sR/wCWiNKystQ/s931z+wn+27rHwj1SWWH4f8AjN/N0aWb7iSN/q9uP9r92aAH&#10;/spL/wAbZfjX/wBcNQ/9G29foX8UPiv4V+DfhW48SeMNYh0bSouPNmPJb+6q/wATV+e/7Ki7f+Cs&#10;Xxx9ob//ANGwVpftwWD/ALQn7cPwo+Dt/NL/AMIzbIL68tPM+SVz87H/AL9/LQB6Dcf8FbvhfHP5&#10;kfhrxPNogm8r+2vsX+j/AO9X1j8KPjF4R+NvhSHxH4N1iHWdKk4MkR+eN/7rr/C1TwfCnwZa+Ex4&#10;Yj8M6UugJD5X9nm1Tydn5V+d/wCwwlx8Gv2+fiv8K9Dl8nwhIktzHaTf8s9u1l2f99bfpQB9k+J/&#10;2xvh74L+N2p/DTW72TS9Q03S/wC07nULr5LSNNu7bv8A722uP+Af/BQv4d/tE/FSXwT4fstVgu/J&#10;luLS7vItkVykf3mWvjf9pX4X6R8Z/wDgq/pfgvW5potF1K1s/tiRf8tUjtWm8v8A3WZNpr9QPDPw&#10;o8G+DZrOXQ/DWlaZLYw/ZraW1tVR4o/7u6gDyaX9uD4baV4k+Iul67eyaCPA0622oXV2MLcSN/DC&#10;v3m5rzz4cf8ABUb4T+PfHFp4Yu7TV/DMt9J5dld6vbbIbjc2F/3d3bNfPnwY+CvhX4w/8FK/jN/w&#10;lll/adpoWotfW9hL/wAe8k+75Wdf4tvavSf+Ct3wx8Pxfs9ad4o0/TbXTNa0jUYBBdWkSxvsbcu3&#10;ctAHrnx5/wCCiXww+BfiObQJP7Q8Waza83sGhxeatknrK/QV6l+z5+0n4J/aX8If294Q1DzvKPl3&#10;dhN8txbP/dda8/8A2OP2avAnw6+BOgXNvosOp6p4l06DUtV1DUY1muLl54lkZXZh935vu18xfsW6&#10;ZZfCv/got8bPAmgQGz8P4aSO1H3I9u1l/wDRr0AfXv7Qn7Znw1/ZsmhsPE+pTT69cRrJb6Lp8Rmu&#10;ZNxwvyj7teU+B/8AgqR8LfEXjC00DX9M1zwO95/x73Wu23lRP/dz/dr0v466v8B/gt4i/wCFj/Ea&#10;HQ7TxDdQLaxXd3F51zIi/d2Jy3/AlWviT9vv9q/4BftAfAm8s9AimvvFVrNFJpd3/ZMkPl/N8371&#10;lHy7f4aAP0q+KM8dz8LfE8scokjk0u4dJf4f9U1fIH/BHn/k3XX/APsPT17b8LdVuda/Yj0W8vJ/&#10;Onk8LH976hYiq/8AjqivEv8Agjz/AMm66/8A9h6egD0X9n74g/BXxB+0v8RtE8D+E/7M8a2P/IV1&#10;UW+xLn5vm2f8C6074x/8FFvhz8EfiJqXg3XNM8QT6hY7BJLaWLPF83+1Xzp+wl/ykK+PP/bX/wBG&#10;192fGPVvAnw68Ha3438X6bpRtdNtWlkmu4o98m37sQZv4mb5RQB4f8L/APgpf8LPit8SdC8E6fZ6&#10;3Z6zq8/2a3F5ZMib/wCGvafjt+0X4E/Zz8Oxav431iLTYrjcltbAb5bh1XdtRa+PP2AfhHe/Gj4m&#10;a9+0v400yGxN/I9t4Z0uK32Q28H3fNRf/HQ3rvryb4/fFzwXq/8AwUau7z4oRajqnhDwharDp+lR&#10;WzXK+cEG47Vz8vmfNQB9LaH/AMFVPhjda3ZWmvaD4m8JaffPi31XWLFktz/tZ/u19jaLrVj4h0m0&#10;1PTLuK+0+5jWW3uYZNySo3RhX56ftGftnfAP43/B7X/Clx4c1ee7ksW/srztDkTy5/8Alnsfb8tP&#10;/Y/+LXi3wN/wTk8Xa7qkF1Bd+GoLyPTvtUTI/lqvy/e/2qAPaPjX/wAFIfhd8HvF83hWCHUfGOv2&#10;ztFeWuhReb9ndf4Xb1r5L/b9/aW8D/tLfDn4N6x4P1IzS23iho7zT5vkuLZ/LX76f+zV69/wSW+E&#10;Phy8+CWpfEe/s4tS8Va5qk8VzdXcW9o0jb7q7v727mvLv+CpX7Pngn4eeMPhp468OaXHo+ra5rQs&#10;r2O1GyKTbtZZdv8Ae/nQB+ovhn/kXdL/AOvWL/0Ba1Ky/DP/ACLul/8AXrF/6Atcv8cvGEvgH4Q+&#10;LfEEB/fWOmzyx/7+35aAPHfjh+398Nfgt4sPhRP7R8W+KYz+/wBL8PW/2l4v9/b/ABf7NWPgB+3r&#10;8Nvj94oPhizmvPDfirLAaLrkXkzSbf7v+1/s18KfsCftL/Cf4K+FtY8UeM7XV9Y+Imt6jLJcapDp&#10;Elz5af3UlVf4u9Uv2zPj/wCB/ip8Rfhr43+D/h/VbPx3puqeZe3Z0iSF5Eyvl7vl+b5t9AH6H/FP&#10;9snwZ8HPjP4f+HHiez1CyutcRPs+qGL/AETLcKu7/e+WvTPih8UvD/wd8A6p4v8AEl79k0XTYPNk&#10;lzuMn91V/vM1eG/tufs1xftLfAVpNosvF+jw/wBpadd/ddHVNzRbv7rfzr4L8B/FXxv/AMFBb/4a&#10;/BDU5zpuk+Hv3viW7+0/8hGOD5Vb/abb8v60Afc3i/8Ab68D6X8AdE+IGoaP4hs9J8VPPZafFDbb&#10;piVVtz/7K+jV8a/sG/t7eDPgP8Ote0jxZF4i1K7vdYkuo/It2uEjRv8A2av1D1bwH4e0b4aHQrfR&#10;7Q6TpmntFZWssSukaLFtX71fFn/BJfwtouvfB7xjLqGjafezReIpxHLPbq79P9qgD7ZuPip4a034&#10;axeOtUvxo3hw2S38l1e/uvLjZd3zD+97V8q6h/wVb+GlvfTyWfhnxXqXh+Kby/7fhsW+ye7bv7te&#10;W/8ABXD4ifYNb+FvgC8M0HhG+ukvtVis/vyQrJ5ezav+znbXomift4/s6eGvB8Hguz8NatB4Zih+&#10;zfZB4fk8nZt+b5NtAH1x8LPiz4W+M/g+z8S+ENWh1fSbjjzYuqOPvKw/havLNV/bg+GPh34meNvB&#10;et6k+i3XhOx+23t9eDZDJ8yrtT+82XWvkz/gmDros/2gvi9pfhfTtVh+Hd/svtOF7FJClv8AO3Gx&#10;h8v3tv0VawtP+B/hb46/8FTPiBpniyCW80rTIP7S+wD/AFVy6tHtSX/Z+fd/wGgD3rRf+CsPwj1L&#10;xVaaXfWWuaLp90/l2+taha7LaT+6/rtr7PsNSttUsIb6znjntZkWSOYH5XT+9XyX/wAFGvg34W1n&#10;9kzxPcR6Np9ldaHbrc2UsNsqNFt/hXb25rU/Y4tNX8dfsG+GbGPU5YNVvtEltbe78z5432sq0AZP&#10;xC/4KZfDXwb4v1Lw/oei+IPHMumny7y78PWvnQ275K7d3/Aa9x+AP7Q/g/8AaR8ITa/4Qu5ZYbWb&#10;7NeWt3FsmtpvvbHXs1fnv+xz+0jof7FE+v8Awo+M3hO78JX51GeX/hJJLFn+27m+Xeyr8y+jLkV+&#10;knwu/wCEJvvDza34D/sptJ1OT7VJdaSE2XD/AMTNt/ioA8K/ZB+JPwV8bfEP4l2fww8NDQdbsb3/&#10;AInMv2fZ9pfey7l/2dyvXqnx8/aX8B/s3+HotU8aazHZiUN9mtIvnuLl1/hRK+F/+CUP/Jwfx/8A&#10;+v1f/R9xSfD7Ro/2nv8Agph40fxvFFrOk+C42i0/T5f9VHt+Vfk/3vmNAHsGjf8ABWP4Vz6paQa3&#10;oHibwzp9y+I9U1KyIh/3q+yfDXibTPF/h6y1vR7yLUdJvoVuLe6hfckqN3FcH8bPgX4R+LPwt1nw&#10;3q+gafNDJYyx258tEa3fb8rI/wDDtavkf/gkF4w1J/hz458AajPLeR+GdYkjtyfuRo3ysi/8CV2/&#10;4HQB7rH+398J7Y+Pzqmpy6NF4MvUsbk3cfz3Ltu/1Kfeb7priPh3/wAFSvhP428b2fhy/sda8KS3&#10;zgWd3q9tsil3fd/3d1fOP7HvwD8I/F79tX4zaz4qsv7UPh3VGls9Pm/49zMzsvmOv8W3+Fa9c/4K&#10;1/DLw8P2erLxNZaZa2Ws6RqMAt7q1hVH2N8u3cP4aAPv1WEgDKafXnf7PV5LqPwK8A3FxL58smiW&#10;peX1PlLXolAHzfq/7dvww8O+P/H/AIX1i9m0ybwbbfab27uY8RSncq+XF/ebcwqp+zr+3r4C/aOv&#10;/ElppdnqGi/2Fa/briXVowi+R/z0r438MfATw/8AH/8A4Kf/ABH0/wAVCWfRtHd9Tk08/cuXVlVV&#10;f/Z3Nu96/SyX4R+CYdJ1OzTw3ptla39n9hvBFEsPmwf3GZf4aAPmHxR/wVS+Fum6rPaeG9H8ReN7&#10;a2H72/0eyZ4R/wACr2j9nD9rTwB+1BpV3c+E71hf2QU3ml3Y2XFvu77e6/7VeS3X7Xv7LP7PE83g&#10;fS73ToPsKLFJa6HpjXKH5du3dGpVm9a+Z/2U/G3g3Xv+CmOv6x8M4JLPwrq+kS74ZrZrb943ltJt&#10;ibG35loAqf8ABQ79sfwz408e+CdD0T+37K78H+JWOqfumhSVI32ts/vfMvFfaP7PH7dPgL9obxUP&#10;Cnhuz1yHUIrXzfM1GyaJDt/2q8A/4KoaFptj4h+B0sGnWkM1z4oU3EvlLvl+79/+9X3bp2haT4Y0&#10;WXVNP0a0srkWXmEQW6p91d235aAPL/2hv2yfh7+zhLaadrl3NqfiS52/Z9A0qPzryXd/sj7tcT8I&#10;/wDgo38Nfib4xh8K6nZav4H1y5dY7O18RW/k/aHb+FWr4a/ZZ/aS+H+kftBfEr4nfFqzv9Y8Uy3z&#10;R6VLDYyXaWybmVtu1SF+Wus/b2/aZ+EX7RfwshTwvo2txeO9Mu47rT786RLC8YX7w83H3dvzfVFo&#10;A/WqivNf2ete1PxL8C/A+paxDNBqs2kW5uYpvvl9m3c2f72N3416VQAUUUUAFFFFABRRRQAUUUUA&#10;FFFFABRRRQAUUUUAFFFFABRRRQAUUUUAFFFFABXlX7RX7QvhX9mn4cXvi7xROREn7uztIf8AXXkx&#10;+7En9W/hHNeq1+a3/BRgXPxO/az+A/wyuB9t8PzXS3t7YH7sn73ax/7971oAst/wUn+MFvpUPju4&#10;+AOqwfDSTbN9v81v9T03eb5e3/x2vtr4FfG/w1+0H8ONN8Y+FJ/OsLr93JDLxLbyL96N/wDaWu0l&#10;0Wxl0M6R5Ef9n+R9m8n+Hy9u3b/3zX53f8E2JYvhd+0j8d/hHbyyzafYai9zbmb7x8uXy6AP0jrg&#10;PjP8Y/DXwE+HmqeMPFd2LPSrFOwy8sjfdjT+8zNXf1+bv/BTq5i+JXx3+BHwkuJpIbDVNUWW5MP3&#10;/wB5IsdAEjf8FKPjBcaWfHNp8AtWm+Gv+t+37n/1H97zdm3/AMdr7D/Zt/aO8K/tOfDi28VeF5pY&#10;/wDlle2E/wDrrKf+KN/6N3HNej22iWNtocWkeRF9gjg+zeT/AA7Nu3b/AN81+dP7ACS/Cv8AbO+O&#10;Xw0swLPw/wCfLe2tgekZ835dv/bP5aAO9/4K4/8AJFfCX/YxWv8A6FX2r4O/5FTRv+vKD/0WtfE/&#10;/BXaaOH4HeGZJP8AVRa/bSS/7m6vVfD37e3wGsfDumW9x8QIfNitYo3/ANBu/wC4v/TKgD6borzj&#10;4S/H/wABfHBdRbwR4gi1sWO0XBjt5YvL3fd/1iivR6AImyuADj8KTGQcDr3rznxF+0D4G8Ka1PpG&#10;pazJb6hbj95F9infH/AljIqh/wANS/Df/oPSf+C+5/8AjdYOvSj9pHowyvHVI88KM2n/AHZHq+D6&#10;0YPrXlH/AA1F8Nf+g/L/AOC65/8AjdH/AA1F8Nf+g/L/AOC65/8AjdL6xS/nX3l/2RmP/QPP/wAA&#10;l/ker4PrRg+teUf8NRfDX/oPy/8Aguuf/jdH/DUXw1/6D8v/AILrn/43R9Ypfzr7w/sjMf8AoHn/&#10;AOAS/wAj1fB9aMH1ryj/AIai+Gv/AEH5f/Bdc/8Axuj/AIai+Gv/AEH5f/Bdc/8Axuj6xS/nX3h/&#10;ZGY/9A8//AJf5HqoyuADWN4m8VaP4O03+0Nb1KDTLTesQmun2JvboM1wbftRfDU/8x+UH/sHXP8A&#10;8brxr9oz4w+DPiXpOm+H7PWJZdPukuvtE39m3OyPbCxj/wCWf97bXZgp4bEYiMKtRRh1d0cmKy7M&#10;6FGU4YWcpdFyS/yPqPR/Eek+IvOGm6hDfBP9aYZN2yvLfjPqkV14/wDhbp9tdeY/9usbiKL5m2LB&#10;J94f71eD/stfFXwt8P7ycaxqV3ZxXOg2MY86yuf9ektx5n/LP721oa7H4I/Fj4b6LJr2raxe+TrV&#10;9rt9cW91Pptz5vktO3l7f3fyrtr1qn1HLsRVcKynGCstVrdNd+hxQy3N8VShGeFmpS39yfR+h9SD&#10;ULUzeUbmMTj/AJZlxu/KvjTXPDF140f4o/E6z16+h8T+Hryey0y+0512/ZlUZg6fMu78eKwfEfhK&#10;31r4DeMvibYaIJ/FE2svfafdQxyJcbFfauzjd/FX0l8Hfh9DpP7P9npk9uYbzUrKS8vfk+eSabdI&#10;xb/a+avj5VHinycvTm/+RP0Snh6eR0pYiNTmbmqbVl9nllPrL3fsnyN8Uv2mfG3w98ST+KrfWbqf&#10;StY8yygtPk8mN4Whbcq7f4l3r/wKvR/Engi40H9mKz+I9veynXrbUm8WIPM2pJ5z58r/AHfLK1sf&#10;sd/C/RfiF8FBJ478P22sXUWr33lRatbZ8hNwGEDD7vFfUVz4T0e88Lnw5Lp8DaHJbfZTY7P3Rh27&#10;dm3+7jjFYYfDTqwlOcviWn909HNc6weAxFPCYehyypT/AHjVvfivdt/4CfP3wC+CVlr2hfCjx9eS&#10;GHVdN02bNtncj+d83/fS12/wp+AUnw3+JvjrxVPrB1L/AISC6Fzb2vlbBb/3h975q9S0LRbDw3pF&#10;tpWl2kdlY2iCOC3hGEjT0Faj4K9cV6VPDRpqK6r/ACsfGYzOsViZ1nGXuTvG393n5+X/AMCPnb9o&#10;H4SRWnw7+MeuRzSyzeILKCd4v+ef2de35V698KY9vwy8Kq3X+y7bJ/7ZLW3q2mWmv6Zeadfwiezu&#10;oWgniflZEdcMtS6dYW+lWVvaWkQhtbaNYooh0RFXCr+Qr1liEsIsJ/LJy+9I+bqRlVxf1ucve5VH&#10;5R2OV1NLX/hbGkSOL/7WNOl8vypP9G2bv41/veld1XG6lfbfiVo9t/bHleZYyyf2V/z2+b/Wf8Br&#10;sq5DYKKKKAOQ+JnguP4jeAta8OSy+T9vtmiEveNv4Wr548B/D+TwZ+0j4H0O4m+2XWieFHjkuoo9&#10;iSfMq7q+rg+929q8Ys7W4H7WeoXHkyeV/wAI0v73ym2f65fl3fd3V7mXYurSo1qHN7nK382uX8jy&#10;MZhoVKlOry63X3bnt9FFFeGeuFFFFAFZ4o5CSyA7ema+avC2jG1/b58b3jn/AI+vC9rIn/fUaf8A&#10;slfTEZyKwh4R0qPxmfE4tV/tl7T7Ebrv5O7dt/76rCpT9o4/3WelgsYsHGvD/n5Bx/8AJov/ANtP&#10;DNB8KW9v+3FruqEfvv8AhHYpE/4EzK3/AKDX0mT0rnk8GaVF4wn8ULABrE1qtk0//TFW3bfzrfz8&#10;wopw5eb1DHYz646c/wCWMY/+Aolooorc80KKKKACiiigDkvHK2zXGg/afteftyeX9k/v/wC3/s11&#10;tct4yuhaz6MP7TGmeZeoMf8APx/sV1NABRRRQAUUUUAFFFFABRRRQAUUUUAFFFFABRRRQAUUUUAF&#10;FFFABXm3wIjsY/AeNO/tH7L9tnz/AGvIzzb/ADDu+9/D6V6TXAfBbUv7U8Ei4/4SD/hJs3U/+n/8&#10;C+5/wH7tAHf0UUUAFFFFABRRRQAUUUUAFFFFABRRRQAUUUUAFFFFABRRRQAVySC2/wCFkzf8fn2z&#10;7Cv/AF77N3/oVdbXMpdZ8fTW/wDaWf8AQlk+wf8AAvv0AdNRRRQAUUUUAFFFFABRRRQAUUUUAFFF&#10;FABRRRQAUUUUAFFFFABXF/EhbVovD32v7Xj+14PL+ySbPn2yY3/7PrXaVyPj28+xJoQ/tj+xvM1S&#10;KPd/z8/K37r/AIF/7LQB11FFFABRRRQAUUUUAFFFFABRRRQAUUUUAFFFFABRRRQAUUUUAFFFFABR&#10;RRQAUUUUAFFFFABRRRQAUUUUAFFFFABRRRQAUUUUAFFFFABRRRQAUUUUAFFFFABRRRQAUUUUAFFF&#10;FABRRRQAUUUUAFFFFABXmP7Qvx20P9nP4Z3njbX4bq70+1dIvJtB88jt90V6dXxz/wAFXv8AkzjX&#10;v+wha/8AoTUAcVB/wV08I3cEU8Hw08YTwyfclht96fyr6O/Zh/ac039p7w9qer6ZoGq6ANNnW3ki&#10;1aLYZN275k/75rif2Rvil4A0j9mX4dQal4s8PWd1FpUXmQzX0COn+8rNur3u78TWQ8E6jr+g+TrU&#10;UVpLdWy6fKrpcsqllVWX+8floA6iivhCP4lftq/ErS5de8P+BvCfgawEHmxaTq8v2i5ufl3L/us3&#10;+1ivTP2Lf2uNQ/aOt/EuieK/Dn/CM+OfDE62+o20Mu6GTP8AEmeVPy8rQB9R1jeKdRk0bwxrGoQb&#10;TPa2ktxH5v3dyozD9a+Jvjl/wUD8S/CD9pHxL8N7Pw1Fr8o06KPw9YQhvOvNQk+6rt/dr0n4I+K/&#10;jxrvgj4iW3xr0DTtL8vT5ZdOutOK7NjRNuiba33l/vUAXf2Cf2jPFH7THws17xH4qh0+C/sden02&#10;IadE0aeSqRsvBZvm+evpyvzf/wCCcuv+IfDH7FHxX1jwnZRXviCx1/UbmytZvuSOsELba+m/2J/2&#10;krj9qD4LW/ifUrOHTNatriSy1C1hPyb1/i/2d33qAPoWivlHxr+1X4gH7Z/hj4M+FLG0vLQ2rXWu&#10;3U8Tb7dMbl219XUAFFFFABRRRQAUUUUAFFFFABRRRQAV8cfs0/tbeNPi9+1b8U/hxrdnpMGgeGvN&#10;+xzWcTrNhZVVd7FiG+9/dWvsevzO/YS/5SIfH/8A3J//AEfHQB+mNFFfIHj39lb4y/GDx94l1TXP&#10;jtq3g3w0bto9G0XwvHsT7L/D5uWH7z/vqgD6/rwf9or9qO2/Z88U/DzSJ9Am1n/hLtUTTUlil8v7&#10;Nux833Tu/wB3ivmr4NeN/ib+zX+2NY/BTxZ4y1H4i+FfENr5un6jq5/0i3dV/g+Y/L6rXmP/AAUI&#10;+CfinRPjR8NL26+LHiC9h8ReJVj0+1l+5oO5vv2/zfw/hQB+rdFeA/A74MeKvgFF4n1Xxf8AF3xD&#10;8S7SS0Ekceu9LPy9zMyfM33v/Za+UPhRefGH/gon4h8TeLY/iLrnwt+F1jdS2OjWuhx7Jbz5t2X+&#10;YBmVfvN68CgD9LaK/PrwF8SfiL+yP+1J4f8AhB488bz/ABF8GeL4/N0rVdW3fbLZ/u7G6/L/ALNf&#10;oLQAUUUUAFFFFABRRRQAUUUUAFFFFABXzb+2L+2BF+yfpfhu4/4RO58VXWt3TWsNtBc+SQ+M/wB1&#10;t1fSVfnH/wAFebyLTf8AhTd3cT+Taxa+sskv/PNF27moA7If8FBfiw3/ADa14y/8Cv8A7RX1Z8F/&#10;iBq/xN+Hmm+Itb8KXngvUboMZNG1F98sX1O1f5V5dpn7e37P1rpllHJ8UdEEohjjPL9dv+7XcfH3&#10;xd468PfCy41P4V+HoPFnia5MUdnFJKqRRo//AC15+8F+9toA9Xor8/8Axyf23Ph74J1TxpeeMPBW&#10;pR6ba/bbnRrSw+fYq7mVPl+9X0X+yD+0fF+078ErHxl9ij0zUA7217awkukcy/e2/wCzQB7rXh37&#10;ZnxN1z4Pfs2+M/FnhyaGHW7CBPs800e9ELSKucf7rV8b+Bv21f2hvjH8TPFfws8GWOkzeJItXlit&#10;9fu7HZZ6VZR/eaXruZv4e/tXqf7S8PxNtf8Agnj8Qbf4tT6deeMI/wB3JdaSm2GSH7Svlt2/hoA9&#10;+/Y/+I2t/Fj9nDwP4s8RTRXGt6nZebcyxR7Fkfc3OK9or83dP+KnxE+B/wDwTO+F/jb4e3trDNpl&#10;vGNRiurNbjzIGlbd977u2vuX4OfEyy+Knwm8NeM4pV8jU7GK5kP8Mb7fm/8AHs0Ad7RXyF+yV+0f&#10;45/aH+OHxYeSfTpfhj4eujp2lfZbf99JNu4fzf4htVvzr69oAKKKKACiiigAooooAKKKKACiiigA&#10;r47+FP7Tvjbxl+3V4++FV/8A2ePC2jWLyW3kwt5odWX7z7v9o19iV+cHwA/5Su/Fn/sHS/8AoUdA&#10;H6P1G0nlj56kr5F+Jf7JHxF+NvxK1/VPFPxj1vQvBRnH9leG/DhaFPIX/ns+4fPQB9bRSJJ9w14H&#10;+1h+1VD+y7YeDbmfQJdfHiLVxpX7m5WE2/y7t3zKd1fKvhKD4i/saftneAPhv/wnmq+NPh54z3x2&#10;1prEzO9v/eb733l+T5u9cj/wVX+DOr6V4p8G+J5fH2t3lh4h8Sx21vok3NtpT+Wv72H5vvUAfqdY&#10;XAvrOCccebGsv/fS1LK8cQ3vxXzd+zv+zhrnwKubzxHrfxe8TeOtPl05P9A1g/uY9q7tw+Y/hXy5&#10;4F1Px5/wUO+Jni2/v/iLqHgH4TeHr1rKysNIm+zzXvzfxncP++vwFAH6bhtw+WnV+a58TeNv2GP2&#10;ivAHhab4iaj4/wDhh4vn+y+Vq0qyzWTs21VT5j/E341+lFABRRRQAUUUUAFFFFABRRRQAUUUUAFF&#10;FFABRRRQAUUUUAFFFFABRRRQAUUUUAFFFFABRRRQAUUUUAFFFFABRRRQAUUUUAfmV/wTYb/jLz4/&#10;/wDX0/8A6PavdP8AgpN+zpcfGb4Mf8JFoMJ/4S/wg/8AaVkYR88sa/NJH8vP3Rx719G+EPhB4J8B&#10;a5qer+HPDOlaNquqN5l5d2dsqS3J/wBturV2bLuoA/Hn/gmD49vfif8AtyeLPFGqxeVqmp6DPJcD&#10;/b3wq3/oNex/8FC9B8Q/BX9o/wCGnx/0fTpb/wAP6YUttWMHzNGQ3p/daP8Ai9a+5/BnwQ+H/wAO&#10;9bvda8MeDtI0DVb8YubvT7VYpZe/zstdfqWmWmsWM9nfQRXdpcp5csUqbkkQ/wAJoA+bf+HkPwDX&#10;wB/wk/8AwnFp5vkeb/Yuf9P3f88/K/vV8+/8E7vAeufFP9oL4i/tDavpl1o+l6xJLbaTFL/y1R8b&#10;m/75VPxr62j/AGLvgTHeC7T4UeFPtIfzPM/s2P73Xd+dexWdlFYW0UFvFHDDEuxIohtVB7UAfmT4&#10;4b/jdJ4Z/wCvKL/03yV+oFcRP8HfA918RYfHc3hXSpfGcSbI9bNsv2tE2lfv9fu/LXb0AfnR+yPJ&#10;v/4KTftC/wC+3/o2vQf+Ct7bf2Sb3/sI23/oVfU+ifCzwf4b8V6r4n0rw3p2m+IdW/4/dTgt1Wa4&#10;/wB9v4qs+OPh74b+Jmhy6J4q0Wz8QaRK6yPZ6hEs0JZenytQBifs+Lt+BHw5/wCxd07/ANJo6+E/&#10;2cm/42yfGz/rnL/6DDX6OaVpVpoml2enWFvFaafawrb29rF8qRoq7VVfYKP0rntH+EngzQPG+peL&#10;9O8M6bZeKNS/4/NWgtlW4uP99+rUAfm58YdS8N+D/wDgpzBq/wAcIc+EDap/Yt1qI32Fu+392z5+&#10;Xardf9rrWv8A8FCv2pfhH4p+Bms+CfhpZ6d4s1C+SKW51XQreP7NpsKyq255VX7zY27a/Qv4jfCP&#10;wb8XNPh0/wAZ+GdN8S2kL+ZFDqNusojf+8u7pWBov7Mfwo0DwrqfhvT/AAB4fs9A1TZ9tsIrJfKu&#10;dv3d/wDeoA8/+DUsTfsJaI//ACy/4Rd//QGrx7/gjud37Ouvf9h6evtnTfCej6R4ch8P2Wm2tros&#10;UH2eOwii2whP7oX0rO8BfDTwp8LdIm0vwhoGn+H9Plna5ktdPiWFDI33mwtAH55/sINu/wCChXx4&#10;/wC2n/o2sL/goP8AHzQ/it+0TovwY8Qa+fDPw70OdLnxDd/de5k+95aH/d6e9fo/4b+D3gfwh4r1&#10;PxPofhXStM8Qap/x+6naWypNcf77/wAVc74v/Zb+EXj7xDea54j+Hfh7WtYuv9ffXdijyyf7zGgD&#10;zL4Uftxfs/6je+Gvh/4Q8TRebJ5Wm6daLbMqfd2otfNfx/nm/ZA/b4i+K+t6PLdfDLxfaLbXt3Fb&#10;faPKk2L5m7P3W3Lu+lfbXhv9kz4N+ENcs9b0P4ZeGdM1Syfzba7tNNjSWN/7ytXonifwro/jTQ7j&#10;R/EGmWusaXcpsltLyJZIpP8AgJoA+fr/APbX/ZnsNFm1X/hOPCs/lweZ9lijV7g/7Ozbnd/s1v3t&#10;54Z/a4/Zb8QJ4Qims9G8Q6bcW1t51l9nfftZfuf71W7P9if4EWV2txB8KPDEcwbzEb+zU+Q17Hp+&#10;nW2lWMVpZwx2lrEmyOGGPaqD2oA/Mv8A4J1ftXeEf2fvCOvfB34p3Y8D63oWozyJNq/7lJA7fOjN&#10;/CykDHrurzn9v79qex/aS1rwCnhHRrufwD4f8ReX/wAJVNEyQ3t78u6KL/Z2/NX6c/ED9mz4W/Ff&#10;Wv7X8X+AdD8Qap5ax/a9QsleXZ/d3VcvvgD8OdW8N6NoF34I0SfRNHm+06fYSWSmG2k/vIv8LUAd&#10;f4Z/5F3S/wDr1i/9AWsb4peDo/iJ8OvE3hqQjGp2Mtt+LLxXTwxR28IjQYRKmoA/Lz9hT4+eEf2a&#10;dP174KfG82nhPW9D1GWSzutVtx9nkRvmb96w/vfd9RX1Fefts/s7W/ifw/oeka/pXiTVNYultbeL&#10;Q7Jbny3boz7R8or2D4j/AAH+Hfxengl8Z+DdF8TTW6GOKTUrVZXj9l3Cs7wH+zL8KPhfq66p4T8A&#10;eH9B1SNMfa7OyRJR/wADoA+cf+Ci37RWp+H9J0z4M/D/ADe/ETxo623k2uXe2tn43cfdZv8A0Hmv&#10;n74/fsial+xN4O+Gnxd+HglOteFvKHiWWLc73G7/AFkj/wAO3+H7tfpZd/CHwTqHj2LxvceGNKm8&#10;XRJ5UWtSWy/aUTpt39a6PWtFsPEek3em6nZw32n3SeVPbTR70kQ/wstAHAfCj4r6P+0X8E7PxX4b&#10;l/0XWLJo/K/itp9pVo291avz7/4Jv/tPeA/2fvDvxF8F/EfWovCeqWusSXSRaj8nmfwsif7Xy/dr&#10;9KPh98L/AAj8KdKm0rwf4e0/w1p8r+bJaabCsMZf+9tWuU8WfsrfCPx54jn1/wAQfDvw9rGtSv5s&#10;l/d2KtNI/q7fxUAfHv8AwUu8G3Xi3RPhb8dvCtpLr+neHZo7me2hj62rMsyyd+/Xivafh7+3V+zj&#10;408IWWr3niXw94Zu5V/f6VqyRxXFu/8AEu3b/wCPV9RxadbQ2AsUgiFqieX5Ij+TZ/d215BqH7GH&#10;wM1a/mv7z4VeGJ7uV2kklOmp+8durUARfs+/tNfDH49a54l0/wCHfm3H9jeV9su4rHybeTdu27H/&#10;AIvumvlj4Fvv/wCCsvxZ/wCwPL/6FDX3t4L8BeGvh1ocOj+F9FsNA0qP/V2mnwrCg/75qlpvwo8G&#10;6P43vPGdn4a06z8VX0flXOsRW6rcSJ/dZ+9AHlP7fzbf2SPiL/2Dmriv2L/Htj8Nv2AfCfinU4Z5&#10;tP0jSnuriK1i3y7Fdt21a+ovE3hfSPGehXuj63p1rqmlXcflXFpdxh4pE/uspqPwx4N0LwZ4dt/D&#10;+h6PaaZolsnlRWFpEqQxp/d20AfKXjD9r39lH48fC28k8WeINEvLO5tW8zS9Wi2ajH/sov3lb02t&#10;XnH/AASJ0fV7Pw38S7y0j1C3+HVzrDHQY9QDb5E+b5l/4Ds3bf4q+pr39jP4G6lqc2oXPwo8MTXc&#10;rtJJKdNj/eO3Vq9a0nSLHRNOg0/T7WKzsLeNYoreGPakaL0UUAfmd/wSebd8ffj9/wBfaf8Ao+4r&#10;L8U+I5P2FP8AgoN4g8beL9Mu5vAvjNWMeqWkXyReZ/6FtYcrX6PeCPg14H+G2q6lqnhXwrpWgX+p&#10;v5l7c6darC9wcs3z7fvcsa1vGfgTw98RNDm0bxNotnr+lTcyWmoQrLGf+AtQB8u/Hv8A4KNfBvwr&#10;8LtTuPC/i208V6/fWstvp+naQfNl85k2qzf3duazf+CXfwJ8QfCr4Jalr/iyy+ya94uvm1Pyphtl&#10;jhK/Jv8A97730avdPC/7IfwX8Fa5BrOh/DPw7p2qW0nm291DZKHif1X+7XsO2gD86f8AgnXJv/av&#10;/aL/AOwj/wC1Wr0L/gra2P2Sb3/sI23/AKFX1P4V+FnhHwRresax4f8ADWnaPqusSebqF3aWypLc&#10;v/edv4qteOPh/wCG/iTok2ieKtGs/EGkSusklnqESywkr0+U0Acz+za279n/AOHf/YDs/wD0Utel&#10;VnaVpFloGlWmnafBFZ2FtGsVvbQjakaL91VFaNAH5zfsyPv/AOCpHxs/7B0v/o2Ovqj9tKHxRP8A&#10;sw+P4/B/m/22dOfy/I+/s/i2++3Neg6R8KfB2geNNT8Xaf4a06z8T6mnlXmqQ2yrcXC9drt/F0rr&#10;2XdQB+aP7Avxx/Zp+G/7OtnBr+p+H9A8XRvJJrMetxL9ruJv76bssy7cY21yn7P3xP034v8A/BT6&#10;fxRo+jTaBot1objT4ru18l7mFdqrPs2jbu/ya+99a/ZE+CviDXJtb1H4Z+GbzVpZPNlupbCMtI/9&#10;5uK7KH4TeDbfxtD4wj8M6dF4pjtVsY9WFuv2hIF+7Hv/ALtAHxJ/wV3S40fw58KPFYhlmsND8Q+b&#10;c+V/yz+VWX+VfSfwp/at+FfxyGm+GPC/iq11PWb7TPNktIPneBNu1lf+61eu+KvCGieOtCu9E8Q6&#10;Xa6zpV0MT2d5EskUn1U1yvw6/Z8+Gvwiv57/AMGeCNF8NXlynlSzadarE8if3TQB+cP7OHjjRP2F&#10;f2mPiN8P/itZ/YtA8Q3v2nTvEF5bf6Ps3Myu/wAp+Vt23d2KV9deNP26v2aPB2jG/HijQ9fYnAtN&#10;Etku7h/+AgV7z8RPhN4N+LWmQaf4z8M6b4ms4n8yOHUrdZkjb15rjvDH7IvwV8G6pBqmifDTw1pu&#10;oWzeZFdQ2Kb4z/vUAel+HdXtfEPh/S9Ussx2d7bR3MHmR7GCMoZfl/h+XtWvRRQAUUUUAFFFFABR&#10;RRQAUUUUAFFFFABRRRQAUUUUAFFFFABRRRQAUUUUAFFFFABX5t/tl3MXh/8A4KN/AjUb2Yw21zCk&#10;UZ/2/NKr/wCPMK/SSvjb/gop+zR4l+MfhXw3408AEN468GXQvrOIf624RW3bE/2lb5tvfbigD7IZ&#10;ttfmv+xLaSax/wAFEP2hNcs/32lRTzxeaPu/NP8ALVCH/gqB8RLzwt/whY+DWuTfFWW2+xf6tvK+&#10;1bdu/wArbu/2tvrXu3/BOH9m/X/gn8M9Y17xpFLB418W3Qv720l62yc7VP8AtfMWZexoA+wq/Nb9&#10;vOwl0z9vr9nTXZ/3OnC9tY/O/wBtbndX00P2o9d/4av/AOFSf8IHef2T5fmf8JH83k/d3emK5D/g&#10;o1+zhr/x0+Emm6t4MEsvjTwrd/2lp8UPyPKOPMUf7XyggetAH16DuFfm9+yhexeIf+Cl/wAar+yl&#10;822trZ4pT/tqwVv/AB7NZI/4KgfETR/C3/CFXnwb1wfFWK1Wyz5beV9q27fM8rbu/wBrb617R/wT&#10;u/Zi8S/CPSPE3xB+IkYXx/4zn+1XMbf622jZt21/9pmbdt/h6UAYP/BXFd3wW8J/9jFa/wDoVfWf&#10;hT4deFp/C2jSSeGdJMn2GDn7DH/zzX/Zr5K/4K5SJF8F/CjyTeVGNfticf72a9x8NftkfA+08PaZ&#10;by/FLwwZYbWKN/8AiZR9di/7VAHtGkeGdI8Peb/Zel2mmmT/AFn2O2WLf9dorSlcRRGR/wCDmvGf&#10;+G0vgZ/0VPwx/wCDKP8A+KqC9/bO+B8lnOn/AAtLwxkxt/zEov7v+9QB0vwq+K3gP476fqWq+FZo&#10;dYgsLprG5llt8MJV+8vzV3X9gab/ANA62/78rX50f8E3f2h/hh8OPh543t/EfjfQ9Fur7xLc3VvF&#10;eXKxPJCzHa3zfw19e/8ADaPwM/6Kn4Y/8GUf+NFkPml/Mes/8I/pv/QPtv8Av0tH/CP6b/0D7b/v&#10;0teTf8No/Az/AKKn4Y/8GUf+NH/DaPwM/wCip+GP/BlH/jSsh88u56z/AMI/pv8A0D7b/v0tH/CP&#10;6b/0D7b/AL9LXk3/AA2j8DP+ip+GP/BlH/jR/wANo/Az/oqfhj/wZR/40WQc8u56z/wj+m/9A+2/&#10;79LR/wAI/pv/AED7b/v0teTf8No/Az/oqfhj/wAGUf8AjR/w2j8DP+ip+GP/AAZR/wCNFkHPLues&#10;/wDCP6b/ANA+2/79LSjQ9OX/AJc7b/v0teS/8No/Az/oqfhj/wAGUf8AjR/w2j8DP+ip+GP/AAZR&#10;/wCNFkHPLuetHRNOb/lztv8Av0tB0HTj10+2/wC/S15L/wANo/Az/oqfhj/wZR/40f8ADaPwM/6K&#10;n4Y/8GUf+NFkHPLuexiyt1g+z+TH5X/PPy/lqwFxXiv/AA2n8C/+ip+GP/BnF/8AFUf8Np/Av/oq&#10;fhj/AMGcX/xVMi57NBDHANkcYjHtU1eKf8NpfAz/AKKn4Y/8GUf/AMVR/wANpfAz/oqfhj/wZR//&#10;ABVAz2uivFP+G0vgZ/0VPwx/4Mo//iqP+G0vgZ/0VPwx/wCDKP8A+KoA9rorxT/htL4Gf9FT8Mf+&#10;DKP/AOKo/wCG0vgZ/wBFT8Mf+DKP/wCKoAuv8WPDt/8AtIQ+Are7hl8SWOkNfXEP2XMscbfd/e/+&#10;y169X5x+H/2hvhrZ/wDBRbxN4w/4WNocPhW58LQW32v7Svkyz/L8u/7u5a+sf+G0vgZ/0VPwx/4M&#10;o/8A4qgD2uivFP8AhtL4Gf8ARU/DH/gyj/8AiqP+G0vgZ/0VPwx/4Mo//iqAPa6TbXiv/DaXwM/6&#10;Kn4Y/wDBlH/8VR/w2l8DP+ip+GP/AAZR/wDxVAHtdFeKf8NpfAz/AKKn4Y/8GUf/AMVR/wANpfAz&#10;/oqfhj/wZR//ABVAHtdFeKf8NpfAz/oqfhj/AMGUf/xVH/DaXwM/6Kn4Y/8ABlH/APFUAe10V4p/&#10;w2l8DP8Aoqfhj/wZR/8AxVH/AA2l8DP+ip+GP/BlH/8AFUAe10V4p/w2l8DP+ip+GP8AwZR//FUf&#10;8NpfAz/oqfhj/wAGUf8A8VQB7XRXin/DaXwM/wCip+GP/BlH/wDFUf8ADaXwM/6Kn4Y/8GUf/wAV&#10;QB7XRXin/DaXwM/6Kn4Y/wDBlH/8VR/w2l8DP+ip+GP/AAZR/wDxVAHtdFeKf8NpfAz/AKKn4Y/8&#10;GUf/AMVR/wANpfAz/oqfhj/wZR//ABVAGx8dviz4a+EOlaBqnii9hstPudUitY5Zbbzh5jfd/wB3&#10;/er0u2uI7uCKaPmORd6V+df/AAUZ/aI+GnxJ+EvhS08MfEDQ9TmtvEtjc3NrZXKyt5Kt8zfL/Cv3&#10;q+pdK/bK+B9tpdnG/wAUvDH7uCP/AJiUf93/AHqAPd6K8U/4bS+Bn/RU/DH/AIMo/wD4qj/htL4G&#10;f9FT8Mf+DKP/AOKoA9rorxT/AIbS+Bn/AEVPwx/4Mo//AIqj/htL4Gf9FT8Mf+DKP/4qgD2uivFP&#10;+G0vgZ/0VPwx/wCDKP8A+Ko/4bS+Bn/RU/DH/gyj/wDiqAPa6K8U/wCG0vgZ/wBFT8Mf+DKP/wCK&#10;o/4bS+Bn/RU/DH/gyj/+KoA9rorxT/htL4Gf9FT8Mf8Agyj/APiqP+G0vgZ/0VPwx/4Mo/8A4qgD&#10;2uivFP8AhtL4Gf8ARU/DH/gyj/8AiqP+G0vgZ/0VPwx/4Mo//iqAPa6K8U/4bS+Bn/RU/DH/AIMo&#10;/wD4qj/htL4Gf9FT8Mf+DKP/AOKoA9rorxT/AIbS+Bn/AEVPwx/4Mo//AIqj/htL4Gf9FT8Mf+DK&#10;P/4qgD2uivFP+G0vgZ/0VPwx/wCDKP8A+Ko/4bS+Bn/RU/DH/gyj/wDiqAPWNc1my8OaJqesX832&#10;ewsYJLq5l/uJGpZm/wC+Vrzf9mfxzY/Eb4TWWv6b5Is7uaeSIw2/kqU3Ha2yvPvi7+1/8F9X+Evj&#10;iysviX4dvbu50S+hihhv4y8rtBIqqnPWvOP2Kv2mPhZ8Pv2evDOj+J/ip4el1qJP3vnXKwvGn8Ks&#10;p/u0AfcdFeKf8NpfAz/oqfhj/wAGUf8A8VR/w2l8DP8Aoqfhj/wZR/8AxVAHtdFeKf8ADaXwM/6K&#10;n4Y/8GUf/wAVR/w2l8DP+ip+GP8AwZR//FUAe10V4p/w2l8DP+ip+GP/AAZR/wDxVH/DaXwM/wCi&#10;p+GP/BlH/wDFUAe10V4p/wANpfAz/oqfhj/wZR//ABVH/DaXwM/6Kn4Y/wDBlH/8VQB7XRXin/Da&#10;XwM/6Kn4Y/8ABlH/APFUf8NpfAz/AKKn4Y/8GUf/AMVQB7XRXin/AA2l8DP+ip+GP/BlH/8AFUf8&#10;NpfAz/oqfhj/AMGUf/xVAHtdFeKf8NpfAz/oqfhj/wAGUf8A8VR/w2l8DP8Aoqfhj/wZR/8AxVAH&#10;tdFeKf8ADaXwM/6Kn4Y/8GUf/wAVR/w2l8DP+ip+GP8AwZR//FUAe10V4p/w2l8DP+ip+GP/AAZR&#10;/wDxVH/DaXwM/wCip+GP/BlH/wDFUAe115P4U+L3hrxn8bPE/hPSLyG81rw7BHHqsX2fDWzt8yrv&#10;/irM/wCG0vgZ/wBFT8Mf+DKP/wCKr5I/Z4/aG+Gvh39tD4/eJNQ+IuiWWgapNbfYpprlUhvdqfMy&#10;P0bbQB+kVFeKf8NpfAz/AKKn4Y/8GUf/AMVR/wANpfAz/oqfhj/wZR//ABVAHtdFeKf8NpfAz/oq&#10;fhj/AMGUf/xVH/DaXwM/6Kn4Y/8ABlH/APFUAe10V4p/w2l8DP8Aoqfhj/wZR/8AxVH/AA2l8DP+&#10;ip+GP/BlH/8AFUAe10V4p/w2l8DP+ip+GP8AwZR//FUf8NpfAz/oqfhj/wAGUf8A8VQB7XRXin/D&#10;aXwM/wCip+GP/BlH/wDFUf8ADaXwM/6Kn4Y/8GUf/wAVQB7XRXin/DaXwM/6Kn4Y/wDBlH/8VR/w&#10;2l8DP+ip+GP/AAZR/wDxVAHtdFeKf8NpfAz/AKKn4Y/8GUf/AMVR/wANpfAz/oqfhj/wZR//ABVA&#10;HtdFeKf8NpfAz/oqfhj/AMGUf/xVH/DaXwM/6Kn4Y/8ABlH/APFUAe10V4p/w2l8DP8Aoqfhj/wZ&#10;R/8AxVH/AA2l8DP+ip+GP/BlH/8AFUAe115H8cfi74a+Gl94OtNcvIYLrWNVWK2imtvOJ2/eZf7v&#10;3l+b/aqh/wANpfAz/oqfhj/wZR//ABVfIn7cP7QXw58f+OPhDceG/iN4enh02/nl1CWG5WbEG6H5&#10;H2/d3bf/AB2gD9JFIYbqdXh1t+2f8C4oIY/+Fp+GPuL/AMxKP/4qpv8AhtL4Gf8ARU/DH/gyj/8A&#10;iqAPa6K8U/4bS+Bn/RU/DH/gyj/+Ko/4bS+Bn/RU/DH/AIMo/wD4qgD2uivFP+G0vgZ/0VPwx/4M&#10;o/8A4qj/AIbS+Bn/AEVPwx/4Mo//AIqgD2uivFP+G0vgZ/0VPwx/4Mo//iqP+G0vgZ/0VPwx/wCD&#10;KP8A+KoA9rorxT/htL4Gf9FT8Mf+DKP/AOKo/wCG0vgZ/wBFT8Mf+DKP/wCKoA9rorxT/htL4Gf9&#10;FT8Mf+DKP/4qj/htL4Gf9FT8Mf8Agyj/APiqAPa6K8U/4bS+Bn/RU/DH/gyj/wDiqP8AhtL4Gf8A&#10;RU/DH/gyj/8AiqAPa6K8U/4bS+Bn/RU/DH/gyj/+Ko/4bS+Bn/RU/DH/AIMo/wD4qgD2uivFP+G0&#10;vgZ/0VPwx/4Mo/8A4qj/AIbS+Bn/AEVPwx/4Mo//AIqgD2uuY+IXj7RPhf4K1fxV4iu/smjaZD9o&#10;uZsbvLTpx+Ned/8ADaXwM/6Kn4Y/8GUf/wAVXiX7aX7U/wAIvGn7KvxK0TQ/iN4e1TVb7S2ht7O0&#10;vleWV96/Kq5oA+uvBXjHSfiB4U0zxHok4vNJ1OBbm2mA++jVvV8efssftV/B7wh+zp4A0fWPiL4e&#10;stQtdHgiubWe+jR4pNvzK3zV6x/w2l8DP+ip+GP/AAZR/wDxVAHtdFeKf8NpfAz/AKKn4Y/8GUf/&#10;AMVXSfD39oH4dfFfVZtM8IeMtI8QahFB9oktdOuVleOPdt3cUAej0UUUAFFFFABRRRQAUUUUAFFF&#10;FABRRRQAUUUUAFFFFABRRRQAUUUUAFFFFABRRRQAUUUUAFFFFABRRRQAUUUUAFfHP/BV7/kzjXv+&#10;wha/+hNX2NXzz+3P8EfEH7Qv7PupeDvDH2U6tc3UEsf2uTYny5/i/GgDw39mT/gn/wDAv4hfALwN&#10;4h1zwZFe6rfabHLczfaZE8x2/i+Vq+p7j/hCP2V/gjeS28I0bwd4ZsWl8oFn+Rf4ef4mPH418YeB&#10;vhP+3H8OPB2jeGND1TwlBpOlwJbW8U0qu+xa968BfCH4sfFr4EeOPAv7QN5pFxdawn2azm0f/lmn&#10;Xc+3/aVGoA8x+Gfx7/aY/ar0X/hKvAGg+HfBHguSaT+zrzXd0016gZl+6rfw7fvf3q53/gntB4kh&#10;/a6/aKj8YzWc3iqOaL+0ZdPGyEvv/gH92pPg38DP2vfgT4U/4Vb4c1LwnP4PhnljsvEl3JmWyhk+&#10;ZnSH733mdtrd69G/Yr/ZI8b/ALOnxg+JmseJNaHiDTtcEf2bVZpd9xcvv3Mzr/DQBw3hfTbG/wD+&#10;Ct3ieS5tIppbbw4stuZY93lvtX50/wBqvuT4gf8AIheJf+wbc/8Aopq+cfD37Ofi7TP2+Ne+LVyt&#10;q3hC+0UWUcglXzvM27du373avpbxXp0mt+F9Y0+AgS3VpLbxk/3mVl/rQB8T/wDBIeFJ/wBnrxkj&#10;jMUniy84/wC2UNch+zPqFt+yZ+2v8WfhfqBisfDeuwSeIdJii/uKrSbV/wBry9//AHxXv/7AP7Pf&#10;ij9m/wCE2v8Ah/xaLUahfa9c6lGLSXzE8lkjVfx+SvnD/gr/AOBYYpvhz4z0XU49N8YSXTaRb2sP&#10;yXNykg+9x83y/d/4HQB2H/BOPw7c/E/4l/Fb47auLqWTXNRksNKku/8An1Vv8rX6AV5T+zB8KLb4&#10;K/Avwn4Tgi2yWlkslx7zsN0n/j1erUAFFFFABRRRQAUUUUAFFFFABRRRQAV+Zf7DEkcf/BQ/4/yS&#10;Yi/dz8H/AK7x1+mlfEnjT/gl14P8V/EbxB4ztPHXizw/qGuTtc3P9nXKp945Zd/3ttAH2e9/btDI&#10;Y5opMLnHmCvzG+DWofEX/goz8Q/HWo6p8S9W8A+BfDt79ns9F0KVYrj5t23c3ptXlq+mPgf+wVpv&#10;wP8AiNZeL7P4i+LNflto5I/sGpXW+3k3Lt+YZrmfGn/BNbQ7j4ian4s8AeOdd+HMurO8moWmky/u&#10;pN33tn93+lAHzf4b+E9j8Hf+Clfw68P2njnVvHMsUEslzdaxc/aZrd9rfuv9mvY/+CmbiP4p/s6y&#10;SEQxDxTFmWT7g+Za9U+HH/BO74dfC34leFPHGj3urS6/oiSG4ury4859Rkb/AJaTMf4q9E/ab/Zd&#10;8LftS+D7fRfEbXNnc2M32nT9Qs5NsttJ/eFAHXfGPR7nxX8JvFulafLH9ru9LnjjPb5kbbX5f/8A&#10;BOb9nvwP8d/hnqWn6h4x8T6B4q0i+kF5pWm6k1smxvusif8Ajp96++P2Y/2XLn4ATazeap4/13xx&#10;qF/DFbA6tL+5t4It21UX+983LV598VP+CcHhLxb49u/HPgnxPq/w18TXr+ZPNocuyGR2PzNt/wBr&#10;NAE/hv8A4J3/AAx8PfETQPEl/r+u6/qukTCWzh1fUvN+dfu+9fXlfK3wW/YYtvhx4803xx4h+Ivi&#10;jxv4lsd/lnUrk/Zxu/6ZV9U0AFFFFABRRRQAUUUUAFFFFABRRRQAV+cv/BXe3iuT8G4JofOim19Y&#10;5Yh/y0Qsvy1+jVfLX7cH7JGuftTWHhMaB4mtPDWoeHr37bFNeRO6l/4fu0AegaT+yp8H59MspJPh&#10;z4eMnkR8/Yl/urXN/tlftLw/sm/CCDWdP0Yanqt9dLpul2B+WLzNv8f+yFU144v7LP7WsUAjj/aS&#10;tP3fT/iWt/8AE13nxW/Y31/49/szab4A+Injc6p4vsLn7dH4jhh2IZvmHzJ/d2tQB5F4n8C/tc+K&#10;/hJrPivXPil4f8P2F1pct7JoEOmK/lwsu7y/N/vba2P+CO//ACa/qf8A2GJ6h0r9jf8AaF8ceEIf&#10;h54/+MkMPgC1T7MTo9t/p15Aq7Y0d2/hr3L9i39mO9/ZW+Ft74RvNZg1sy30t1HNBEyfI33Vbd/F&#10;QB89/wDBMFf+LxftIP8A9RyIf+PTV7p/wUg/5M0+Iv8A16R/+jVpP2Tv2UtT/Zz8ZfFLW7/X7XWY&#10;/F+opfRRQxMn2fa0jfNn/rp/47XoH7UHwevfj38D/E3gWw1GLTLrV40jS6mi3pHtkVun/AaAPI/2&#10;RfBNj8Sv+CeXhPwtqMIms9U0CS2eL13M+P8Ax7FfLHwA/aC1L4Afsh/GrwPrE/8AZnibwXdS2WnR&#10;XnzPJ57bY1VK/Qv9mr4S3nwM+CHhPwJqGoxandaNa/Z3uoIyqSfMzcZ+tfnR+1T8AdH+Jv8AwUj8&#10;M+FNDvJxHrHkalrsNp/y7eX8270+7+VAH2b/AME8/hD/AMKi/Zf8Mx3AJ1XW0/ti9Msexw83zbG/&#10;3a+nKrWVpHZ2cMCf6uJFjH/Aas0AFFFFABRRRQAUUUUAFFFFABRRRQAV+b3wFuIoP+Cqvxakkmih&#10;H9nS/wCtk2fxR1+kNfIXxb/4Jt+A/iz8UdX8cy+IPEOgatqe0zjSbkRKT/OgD6sOsWUhIiu4ZZQp&#10;PlxyqWNfmR4A1Hxb+39+0j450/xB8Q9W8DeEPC07R2/hvTbj7NcyJu2/N+XzV9HfCz/gnP4V+FPj&#10;7RvFdp458Y6ldaZP50dreakzQyf7Lr/EtHxg/wCCcfgT4ofEW98b6Zr2ueBtfv8ABvJvDtz5Kyv/&#10;ABN/vNmgD5c8WfCbwt8HP+ChHwO0Tw34r1HxLdfa2+2xale/a3svl+Vf9mvVf+CvMqW3hX4OTzye&#10;TDH4sWSSWT7sYEVeu+Cv+CdXwy8B+NvBPi/TptWl8SeGp2uZNQmud8upSN/FcMfvV6x+0J+zz4T/&#10;AGlvAM3hXxXBJ9l3iW3uYPllt5P7ymgDprhP7X+HM1pbyiWW50lo4/L/ANqH5a/Kz/gnv+zt8Nvi&#10;/P4+8MePP7W07xho+qN/osOpNaP5e75vkX/ar70/Zu/Yz0j9nLXbzU7bxl4m8TSyw/ZreHWL5nht&#10;o/7qJ0rL+O37AngP42+NV8Xw3+reDPFJTZPqnh6XyXuP9+gDHtP+CfvwE8MeKdB1O7F3NqFtdRSa&#10;fFqOru485W3LsRj/ALNfXFfJnwr/AOCd3hH4eeONM8Wan4y8WeM7/TX822i1y+Z4Y3/vbK+s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l/Zln9o+0/Y4ftP/AD18pd//AH1V2iigCD7NH9o8zyo/M/56Y+ap6KKAKTaXZtcfafscP2n/&#10;AJ6+Uu//AL6q7RRQByvj34aeFfihpA0vxXoNnr+no/mi1vI96b/WuC/4Yz+B3/RLfDP/AIArXs9F&#10;AHjH/DGfwO/6Jb4Z/wDAFaP+GM/gd/0S3wz/AOAK17PXG/Ev4qeE/g94an8QeMNbtNA0qP8A5bXc&#10;mPMP91F+8zf7K0AcU37HHwQbr8LvDn/gCtH/AAxn8Dv+iW+Gf/AFax/hX+3P8FvjN4pXw/4X8ZQ3&#10;Gqycxw3cUlt5p/up5ijc3+zXv9AHjH/DGfwO/wCiW+Gf/AFaP+GM/gd/0S3wz/4ArXs9FAHjH/DG&#10;fwO/6Jb4Z/8AAFaP+GM/gd/0S3wz/wCAK17PRQB4x/wxn8Dv+iW+Gf8AwBWj/hjP4Hf9Et8M/wDg&#10;Ctez0UAeMf8ADGfwO/6Jb4Z/8AVo/wCGM/gd/wBEt8M/+AK17PRQB4x/wxn8Dv8Aolvhn/wBWj/h&#10;jP4Hf9Et8M/+AK17PRQB4x/wxn8Dv+iW+Gf/AABWj/hjP4Hf9Et8M/8AgCtez0UAeMf8MZ/A7/ol&#10;vhn/AMAVo/4Yz+B3/RLfDP8A4ArXs9FAHjH/AAxn8Dv+iW+Gf/AFaP8AhjP4Hf8ARLfDP/gCtez0&#10;UAeMf8MZ/A7/AKJb4Z/8AVo/4Yz+B3/RLfDP/gCtez1574p+OPg3wZ4/8PeCNW1uKDxT4g40/ThG&#10;zvL/ALXH3V/3qAOa/wCGOPghjZ/wq7w5j/rxWj/hjP4Hf9Et8M/+AK17PXgfxX/bg+C3wY8RHQ/E&#10;/jO0g1YD95a2kb3Lxf7L+Wp2t/stQBq/8MZ/A7/olvhn/wAAVo/4Yz+B3/RLfDP/AIArXZ/C34ue&#10;E/jP4Wt/EHgzW7XWtKlHMsMnzxn+669Vb2NdpQB4x/wxn8Dv+iW+Gf8AwBWj/hjP4Hf9Et8M/wDg&#10;Ctez0UAeMf8ADGfwO/6Jb4Z/8AVo/wCGM/gd/wBEt8M/+AK17PRQB4x/wxn8Dv8Aolvhn/wBWj/h&#10;jP4Hf9Et8M/+AK17PRQB4x/wxn8Dv+iW+Gf/AABWj/hjP4Hf9Et8M/8AgCtez0UAeMf8MZ/A7/ol&#10;vhn/AMAVo/4Yz+B3/RLfDP8A4ArXs9FAHjH/AAxn8Dv+iW+Gf/AFaP8AhjP4Hf8ARLfDP/gCtez0&#10;UAeMf8MZ/A7/AKJb4Z/8AVo/4Yz+B3/RLfDP/gCtez0UAeMf8MZ/A7/olvhn/wAAVo/4Yz+B3/RL&#10;fDP/AIArXqeveINM8L6XNqesX1rplhbjMl1eSrFFH9WbpXze/wDwUn/Z5TXjpv8Awn0Jm87yfN+z&#10;TeTu6Z37cbf9qgDvV/Y4+CC9Phd4c/8AAFaP+GM/gd/0S3wz/wCAK16po2s2HiTSbTUtLvIdR0+6&#10;TzYLqCQOkiH+JWFeffGf9pL4dfs+WNvceO/Etpo32lsRQ4aWaT/a8pctt96AMz/hjP4Hf9Et8M/+&#10;AK0f8MZ/A7/olvhn/wAAVq58Gf2pfhj+0AJ08D+LLTVruHl7Q7obgf7XlPhttet0AeMf8MZ/A7/o&#10;lvhn/wAAVo/4Yz+B3/RLfDP/AIArXs9FAHjH/DGfwO/6Jb4Z/wDAFaP+GM/gd/0S3wz/AOAK17PR&#10;QB4x/wAMZ/A7/olvhn/wBWj/AIYz+B3/AES3wz/4ArXs9FAHjH/DGfwO/wCiW+Gf/AFaP+GM/gd/&#10;0S3wz/4ArXs9FAHjH/DGfwO/6Jb4Z/8AAFaP+GM/gd/0S3wz/wCAK17PRQB4x/wxn8Dv+iW+Gf8A&#10;wBWj/hjP4Hf9Et8M/wDgCtez0UAeMf8ADGfwO/6Jb4Z/8AVo/wCGM/gd/wBEt8M/+AK17PRQB4x/&#10;wxn8Dv8Aolvhn/wBWj/hjP4Hf9Et8M/+AK17PXhvxg/bP+D3wM1v+xvGHjO1stVP+ss4I3uJIv8A&#10;fWMHb/wKgC3/AMMb/BD/AKJb4c/8Alob9jf4IN1+F3hz/wAAlrqfhJ8bPBfxz8N/254I8QW2t6eG&#10;8uQw/fjf/bQ/Mp+tdD4v8Y6J4E8P3mteINTtdH0q2TzJbu7lWNAPqaAPNf8AhjP4Hf8ARLfDP/gC&#10;tH/DGfwO/wCiW+Gf/AFa5Twb/wAFC/gJ478R2+h6V46tft9w/lxi7ikt4j/wORQtfSKtuoA8Z/4Y&#10;z+B3/RLfDP8A4ArR/wAMZ/A7/olvhn/wBWvZ6KAPGP8AhjP4Hf8ARLfDP/gCtH/DGfwO/wCiW+Gf&#10;/AFa9nooA8Y/4Yz+B3/RLfDP/gCtH/DGfwO/6Jb4Z/8AAFa9nooA8Y/4Yz+B3/RLfDP/AIArR/wx&#10;n8Dv+iW+Gf8AwBWvZ6KAPGP+GM/gd/0S3wz/AOAK0f8ADGfwO/6Jb4Z/8AVr2eigDxj/AIYz+B3/&#10;AES3wz/4ArR/wxn8Dv8Aolvhn/wBWvZ6KAPGP+GM/gd/0S3wz/4ArR/wxn8Dv+iW+Gf/AABWvZ6K&#10;APGP+GM/gd/0S3wz/wCAK0f8MZ/A7/olvhn/AMAVr2eigDxj/hjP4Hf9Et8M/wDgCtDfscfBBuvw&#10;u8Of+AK10ev/ABz8EeGviZonw91DX4YvF+sI0tppo3O5VRn5tv3c9t3Wu/kk8oF3OI6APHf+GM/g&#10;d/0S3wz/AOAK0f8ADGfwO/6Jb4Z/8AVrlPEv/BQv4B+EPFM3h+/8f2v9oQv5cnkRSTQhv+uqqV/8&#10;er3nwx4p0bxpokGsaBqlrrOmXIzFd2cqvHJ9GWgDzH/hjP4Hf9Et8M/+AK0f8MZ/A7/olvhn/wAA&#10;Vr2eigDxj/hjP4Hf9Et8M/8AgCtH/DGfwO/6Jb4Z/wDAFa9nooA8Y/4Yz+B3/RLfDP8A4ArR/wAM&#10;Z/A7/olvhn/wBWvZ6KAPGP8AhjP4Hf8ARLfDP/gCtH/DGfwO/wCiW+Gf/AFa9nooA8Y/4Yz+B3/R&#10;LfDP/gCtH/DGfwO/6Jb4Z/8AAFa9nooA8Y/4Yz+B3/RLfDP/AIArR/wxn8Dv+iW+Gf8AwBWvZ6KA&#10;PGP+GM/gd/0S3wz/AOAK0f8ADGfwO/6Jb4Z/8AVr2eigDxj/AIYz+B3/AES3wz/4ArR/wxn8Dv8A&#10;olvhn/wBWvZ64f4rfGLwl8EfCp8R+M9Yi0TSRIsXnzBm+dvurxQByH/DGfwO/wCiW+Gf/AFaF/Y4&#10;+CC9Phd4c/8AAFa4j/h5J+zx/wBFAtf/AAGl/wDia91+HHxF0D4r+D9O8T+Gb3+0tFvk8y3ufLZN&#10;4/4FQBwP/DGfwO/6Jb4Z/wDAFaP+GM/gd/0S3wz/AOAK1n/Fr9tn4M/BHXf7E8WeM7Wz1Y/6y1tI&#10;3uXj/wB8Ip2/8Cr0D4UfF/wl8a/C0HiHwXrVtrWly9ZIT88Z/uuvVW+tAHH/APDGfwO/6Jb4Z/8A&#10;AFaP+GM/gd/0S3wz/wCAK17PRQB4x/wxn8Dv+iW+Gf8AwBWj/hjP4Hf9Et8M/wDgCtez0UAeMf8A&#10;DGfwO/6Jb4Z/8AVo/wCGM/gd/wBEt8M/+AK17PRQB4x/wxn8Dv8Aolvhn/wBWj/hjP4Hf9Et8M/+&#10;AK17PRQB4x/wxn8Dv+iW+Gf/AABWj/hjP4Hf9Et8M/8AgCtez0UAeMf8MZ/A7/olvhn/AMAVo/4Y&#10;z+B3/RLfDP8A4ArXs9FAHjH/AAxn8Dv+iW+Gf/AFaP8AhjP4Hf8ARLfDP/gCtez0UAeMf8MZ/A7/&#10;AKJb4Z/8AVo/4Yz+B3/RLfDP/gCtez0UAeMf8MZ/A7/olvhn/wAAVoX9jf4IL0+F3hz/AMAlrA+I&#10;37evwN+FPiKbQ/EHjq0GpRD95DZwyXIjP91mjDDdXq3w2+KHhX4veFrfxD4S1mz1zSrjpNaydD/d&#10;deqt/stQBxDfsb/BBuvwu8Of+AS0f8MZ/A7/AKJb4Z/8AVrqvit8bPBHwS0L+1/GfiC00W0/5Z+d&#10;J+9l/wBxPvN+FcR8Jf21Pg38bdVbS/CvjS0n1Hta3e62d/8Ac8zG7/gNAF3/AIYz+B3/AES3wz/4&#10;ArXTeAvgJ8OvhTqdxqHhDwbpHh6/uI/Llm0+2WN5E/u16DRQAUUUUAFFFFABRRRQAUUUUAFFFFAB&#10;RRRQAUUUUAFFFFABRRRQAUUUUAFFFFABRRRQAUUUUAFFFFABRRRQAVnwavZXl5PZ295bTXUX+sii&#10;lVnT/eXqK0K/Nfxpbzfssf8ABTbQfEHnSf8ACLfEuJra4knl+SOdtqs3/AdsOP8AeoA/Sis6TWLG&#10;G+isXvYVvnTelqZFErj129a0GbbX5y/ssG6/aQ/b5+JnxWk+1/8ACPeGd2kaV5v3P7rL/wCO7v8A&#10;gdAH6N0V4R8Wv22vgz8EPEP9h+LPGdrZ6sf9Za2sT3Lxf7/lqdv/AAKu5+EXxu8EfHHw3/bngrxB&#10;a61YdJDF8rxn/bQ/Mv40Ad9RXn2u/G/wZ4c+Jdl4E1PWYrLxNdadLq0VrLuVBax7t0jv91R8rdfS&#10;vNtI/b9+BGv+N18KWnj6z/taSf7MnmxulvI/tMy7P/HqAPoqivIv2kfjv4W+Bnw1u9V8Q64ujG+j&#10;kttPn8tn3z7Plxtr4+/YT/4KDeFk+FkGn/Fv4imbxfc6i8cEV5Ezv5bNtj+ZVoA/R6vmL4z/ALIN&#10;x8bv2ivBvxA1zxLEfDfhZVkt9A+y/wCsk+9ud93975vu1694w+Nfg/wF4k8J6BrerrZ6r4pn+zaT&#10;D5bMbl8Ke33fvD71cv4N/a4+FHxC+Kl58PdA8WQ6l4ptd4ktYY38s7fvbJdu1v8AgLUAezKu2lr5&#10;7+Jf7d/wQ+E/iObQ/EHjm0h1S3/1sNpE9x5Z/ut5YNd98Hfj34E+Pehyap4I8Q2utW0XEkcR2Sxf&#10;76HlaAI9d/aB8AeGvippfw41DxBBb+NdSRZLTSiG3yht23HGP4G/KvSq/Nj4+D/jbj8If+vKL/0G&#10;av0noAKKKKACiiigAqpeXcOn2c91OfKjhjaWQ9cKvLVbphAcbW5zQB598JPjt4H+Oul6lqHgjX4d&#10;ftdNn+zXLQhk8uTbu2tuAr0SvzZ+AUEn7MH/AAUj8c+AJIZofDPj2F9S0+WU7IvM/wBfuT+982+O&#10;vt/9oL4iwfCT4L+MfFs6iYaZp0swi37PMfbhVoAk8FfHTwR8RfGPiDwr4c1+HU9a0J/L1G1hDf6P&#10;2+90r0OvhX/gm14RsPg/+zRrHxP8X3MWmTeJbiXWLzULuTHlwfw5ZqF/4KSa54rmvdX+H/wU8T+L&#10;fBNlM0cmtQx7ftG37zQr/FQB91UV49+zf+014S/aa8HTa34YM1pc2szW+o6Vdjbc2U3911/9m6V5&#10;H4q/4KReA/BnjH4ieF9Q0fVZdc8LXy6bZ6fabZrjWZ/7tui8/wDfVAH17VK/1G10u2NxeXkNlbIO&#10;ZZ5FRPxZq+JPh5/wU4sb74l6b4P+Ifw78Q/DqfWJ/K0+71KJth3fKu9T833v4l4rK/4Kx/GG40b4&#10;Pal4ATwdrd7DqcEVyfEEUX+g2+2Vfldv71AH3naXkV/BHcQTRzQyDMckUm5Xq1XwH+w3+1nq954M&#10;+F3w3/4VF4whtDZJbf8ACUzRf6Dj5v3u/b92vXPip+3n4H+D/wAYfEvgTxJZ3dnLo+kRan9rBV/t&#10;rybfLghi+80jbttAH1BRXyl8HP23L3x3oXjnWPFfwz8TeBtP8NWLakk2o2rItzB/Ci7lH7z/AGa4&#10;Cb/gor431awOvaB+z34xn8KxIssl3dR7JnT729F/iXbQB92V86/CD9rGP4s/tFfEX4YR6CbKLwpC&#10;sn9om53/AGnL7W+Tb8v/AH1XWfs1/tH+Gf2nfh5/wlnhxZrPy52trzT7vb9otpF/hcL9eK+Tv2Nf&#10;+UiH7Qv/AF6p/wCjVoA/Q+iiigAooooAKKKKACiiigDkdQ+K3gzTL2azvPFei2d1EP3kM19Gjp9c&#10;tWjoXjbQPE4/4k+s6dqn/XndRy/+gtX5Tfsx/swfDr9pf9qX48WXj/S7rVItM1WeW2EN9JbeWWnb&#10;d/q2G6vV/jv/AME5rL4IaFefEv4Aa9rXhPxL4eg+1DTPtryxXKL8z/OxLfd/h6GgD9H6K+fP2Jv2&#10;lT+1H8EbPxRd24s9atZmsdUhi+556qvzL/ssrBqr/Gr9uz4TfAzxUfDGsazNqXiVBzpOj2zXMsf+&#10;y+3hW/2etAH0XRXgPwH/AG1vhX+0NqjaJ4b1mWDxBHH5kmlalC1vcf7Wzd97/gNdl8W/j/4L+CN7&#10;4atvFupS2U3iC7+xWXlQs++TH8WPur70AemUV83aN+3v8IvEXx0i+Fmma1Ne6/LN9mjuoYWe0ln+&#10;95ayjg/73TtUfxk/b6+E/wAFvFlx4YvtTu9a8SW3+v0/R7Zrh4vl3fOy/L/wHqKAPpWvnb4Xfsha&#10;d8PP2ifGXxcu9futf1vXMpbxTxbEso2+8incd36V3HwL/aK8D/tFeFptf8GalJeWds/lXAniaJ4H&#10;67X3V5D47/4KVfBjwbrd7pFnqWoeJdRsnaO4i0ixklSPb9758baAPq+vI/Gn7SnhHwD8b/Cvwt1P&#10;7Z/wk3ia2+02XlQ74dm5l+d93y8o/aj4CftPfD79pDSr288E639ukstv2y0niaGa33dNyt+PzDiv&#10;lL9qT/lJ18B/+wR/7XmoA/QmiiigAooooAKKKKACiiigAr5c8d/8FHPgh8OfGGqeGtW1+6Gq6ZN9&#10;muBDaM6B/wC7ur6jr8x/2P8AwZ4f8aft1/H631/QNO1iKJ/Mji1K2Wby/nX7u4GgD6y+F37evwQ+&#10;Lep2+l6H44tYdWuX8uCx1CNrd5D/ALO75f8Ax6voVW3V8r/tQfsHfDX4wfDvVItH8M6T4Y8VW0El&#10;xp2q6bbLbskyr8u/y9u5frXJ/wDBLz4+eIfi58INY8N+K5pLvX/Bl6umvdTn97JE27Zv/wBpdpXd&#10;3xQB9q0V8cfFr9ve5tfijcfDX4O+Brv4o+MLJ8XkkMvl2Ns38StL/XpVT4c/8FBb6x+Jln8PfjX4&#10;Au/hf4gv5PKs74y+dYyP/Cvm/wDs33aAPtKivB/2sv2nLX9l3wToPiO40wana6lrEGmyfvNnlI+4&#10;vJ/wFVrx/wAMf8FAPEHxF+KumWng34U63rXwwudT/smTxcIm/eSbtvmov3fJX+JqAPtiivjv4s/t&#10;y+IY/ixqfw1+DPw7uviL4r0iRRqk0kvk2Vt/eTf/AHq9P/Zp+P3iT4zwa9ZeL/h5qvgDxBokyxXE&#10;V181vcE/xQv/ABCgD3Wivi3xB+278TvFniPWdL+EfwN1bxPa6Rcy2txqury/ZLeR1/55f3q6T9lb&#10;9uW0+PvjbWfAPibwzd+B/H+jp5lxpd59yTb94J/F8vX5u3NAHT/HD9qaX4PfHf4XfDxfD41OLxnJ&#10;LG9/9q2fZtvou07v0r6Hr4A/be/5Po/Zh/67z/8AoVff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bHxb8P&#10;D9sD/gopD8N/E8MsvgTwNY/aZ7CGT93cTMqyfP8A727af9yv0nr8/v2eporH/gp98d4LiaKG5ubK&#10;Dyov4pPlRv8A0GgDpP27/wBkrwGfgLqnjDwxo1p4U8U+ELX7fp1/pMfkviP5tny/er3T9j34qy/G&#10;f9nLwR4ovJvP1G5sVjvJP+m6/K1SfthSRxfsvfEx5D5Q/sS45/4DXlH/AASzsbmw/Y78Mi5h8ky3&#10;NxLH7ozfK1AH15RRRQAUUUUAFFFFABRRRQAUUUUAFFFFABRRRQAUUUUAeGftX/Ffx/8ADDwPpv8A&#10;wrTwdL4t8UaxfLYW5xmGy3KW86X/AGe1fnv4V+Gfjz4e/wDBRX4W3HxP8Qf8JB4v8Q2v9p3nkfcs&#10;9zSKsCf7K7f4a/Xuvzy/aG/5Sq/Br/sCL/6NmoA+uv2m/iTc/CH4E+M/FtpD591pmnSyxD/b+6v/&#10;AKFXy3/wTw/ZS8Jaj8HLf4keM9Gh8S+MPFwlubi51ePzdkLN91VavZ/+CiEEk/7HvxGEfX7D/wCz&#10;LW9+xVf21/8AsqfDSS0miliGjxRkxdN9AHynovhzTP2Mf+CimgeF/DEx0zwH8Q9OaSTRv+WUU/zK&#10;mz/ton5Niv0er85f21rGXVP+Ch37OlvbjzpY0SWSP0Rbndu/8dr9GqACiiigAooooAKKKKACiiig&#10;AooooAKKKKACiiigD5Q/bv8A2f8Ax5+0dong7wv4dvIYPCv9sRS+IYvO8qWW13Ddt/vbV5x613H/&#10;AAxj8FrT4aDwefA+kHRY4PLMssf777v+s83727+LNe4ySRwQ73/dRp61+fn7Q37Zet/tBeKb74G/&#10;s8RSanrV67W2q+Kov+Pazg+7IyP/AOO7vyoAX/gmB4huPDk3xj8H2+vza94F8Kaqw0q7ll3pHDlt&#10;23/gK7qwP2M/h3on7XHxz+KXxf8AH8I8Sy6XrDabo1heDfb20a52sq9O1fUXwI/Zj0f9mf8AZ21P&#10;wfo5GpardWU8uoX/AN1726aNs/8AAew9q8C/4I/xi1+Ffj+0kOLqHxFLHJF/FHxQByP7evwp0j9l&#10;T4jfD347/DnTF0a7i1hLbWLSz+S3uI/dB/e5U1+kelXw1LSrG7A/4+YUlH/Al3V8Tf8ABXq9to/2&#10;YLS2km8ua51u28uL/nptb5q+xvAUL23gbw/HJzJHp8AP/ftaAOgooooAKKKKACiiigAooooAKKKK&#10;ACiiigAooooAyfEEV/PompR6ZNFDqckDfZpZfuRvt+Vj/wACr5G/ZZ/YI0T4Uy+JfFXxTi07xl46&#10;1e9lkkv7sedDHC38K7/4myc/8Br7Pryv9oH4HaZ+0T4Ci8M6jrWo6NYfbYr2S60i48qZxHu+Xf8A&#10;3fmoA+IvAelaJ8OP+CnEOhfBjzR4aubJ/wDhKtP04b7G3fymb/dVt2z8a6T9ty3vPj/+1x8LfgbP&#10;OP8AhFNn9r6raRSsnm7c/K+3/Z6fWuItvD2r/wDBMv8AaI8MafpF6fE/w6+IV6lteSXlsv2yKdn2&#10;KPN+833t3vXa+KreTTv+Ct/hm4uP3MN9oDC3kH/LT5aAPZ/2iv2IPhj41+BOp6Fong3TtG1HTLGS&#10;TR7uyi2S28ir8vzfeb/gWar/APBNL4pal8T/ANlrRv7buxearodzNpEkn8flxHbGW/2ttfS3iyeO&#10;08LaxJIfKiS0lOf+ANXxN/wSEsrmH4D+JrySLFtda/P5U3/PTb96gD7zooooAKKKKACiiigAoooo&#10;AKKKKACiiigAooooAK8f/ag/aG0T9mj4Sal4w1QCe6jHlWGn79rXVyw+VP6mvU9S1CLTLG8vJ+Ib&#10;aN5ZD/sKu41+QsXx/wDAf7Uv7Vt54y+LXjK08P8Aw18IXP8AxJfDeoHm9bd8rbP95dzN/uigDM+A&#10;2j/EG7/bu+EHxA+JE/8AxP8Ax6lzq8dr9x7aDbIsa7P4V29F/u19s/8ABTr4tal8Nf2dJdM0S+/s&#10;/VvEl9Fpkckf3/Jb/WbffFfNXxn/AGp/hP4g/bz+EHjjTPFlrN4W0fS5ra9v4v8AVW7/ALzav/j3&#10;611v/BUHxXpnxP8AhL8G/GXh28j1Pwzca8skeoRfdKMyr/NaAPon4PfsL/CLwz8ELPwpdeEtP1b+&#10;0rKJ9Rv7qP8A0m4kZfmbf95fbFeI/wDBPie/+CP7RXxe+Akks0/h/TJG1bSpbp/njTeq7f8AgSv/&#10;AOOV99+HG3eHtL/69Yv/AEAV8KfBuaLUv+CqfxSltJopobXQFilMX/LN90a7aAPv6iiigAooooAK&#10;KKKACiiigAooooAKKKKACiiigAr88v8AgrFrtt4hX4T/AA4MPnTaxryXMoztxCvyt+jV+htfLH7T&#10;v7D2h/tPfEvwn4j1/wASXdpp+kBo5dLtcI9wn8So/VfwoA870v4PfsPXWuw+GraHwZd61G623l/a&#10;vnkf7v3t23dur6A+JVxpH7K37MPia78IabDZaX4Z0qWWztIvux/5Zt1eZfFr/gm/8GPFfwz1TSfD&#10;/hSy8M65FbPJp+tWZZJoplX5Gdv4l3da+ffA3xR8SfFH/gl38XrDxJe/2nqvhqO50j7UfvyQxtHt&#10;3N/E3WgDt/8AgnJ+y34W174Vr8U/G+jQ+JfGHiuSW4kutWi85UhZv4Fb+9XN3OgaZ+xf/wAFDPCW&#10;leEpTo3gz4hWzfbNFi/1Ec33V2f8CxX1L+wffWuofsl/Dk28sU/l6WkUnldn/iWvlz9vyzfV/wBt&#10;79nW3s/39353mCL/AGPNVqAP0looooAKKKKACiiigAooooAKKKKACiiigAooooAK+W/+Ci/xpvfg&#10;3+zbrEujXctnr+tyJpNjND9+N5PvEf8AAa+pK+Af+Cvkd63wp+H8mnnyrr/hJYvLm/gjfb8u/wD4&#10;FQBo/A74J/s6/s3/AAt0XT/iHe+GZvF+uactzqN1rsivcy+Yu5l2tnbt3ba3/wBlr9lm9+DXx78S&#10;+L/APiu0m+C3iC18620W0l81POP3dp/2fn/77qX4V/8ABOb4ay+CftnxEs5PH3i/WIFuL3VtRmZ/&#10;Ldlzst+flVc8V5R+zmmp/sg/txal8BLHWbnWPh3rmnf2tp1pP872cjfdXd/wFwfX5aAM/RtA0v8A&#10;bU/4KG+M7Pxms2seD/AMH2ay0mT/AI9vOVtrBv73zb2rq/8Ago9+zN4V8KfCf/ha/gjR4fDXjTwt&#10;PbyxXekRCESRq38Sr/drN/4J9zxWn7YX7SOn3EvlahLqkskcJ+8U89vmr6D/AOCh2oW2m/sh/EB7&#10;mfyfMtBFGT3dmXatAHqHwA+IX/C1vgz4N8WbhLLqmmxTSSer/df/AMeVq9Er5+/YHgktv2PfhdHJ&#10;F5Mo0rBH/bWSvoGgAooooAKKKKACiiigAooooAKKKKACiiigAooooAKKKKACiiigAooooAKKKKAC&#10;iiigAooooAKKKKACiiigAr4m/wCCqfwrk8VfAKDxtpkMX9teCb2PUxOTteODcPM2/wDAthr7ZrA8&#10;a+FLLxv4P1nQNQhintNTtZLaSKYblO5StAHzR42/azsJ/wBge9+LNveCa6vtDW2/c/J5d9Kvksq/&#10;7SyM3/fFcV+zl4X1P9mH/gnhrXigQzWfiq906fxBc+d8z+fJ91v++dlfD/gLSPF3ifW9A/ZJv7OS&#10;80/QvHUl7LdeUyJJax7vOVv9lvnYV+wfxg+GY8d/BDxN4E0zy7f7dpDWFvkfLH8u1f8A0GgD8xv2&#10;Jfj18A/hj4Hvtc+Iumah4k+IOuXUtzqF/Nocl4NjNkKrnK10nwO+JXhX/h4loGofBWz1XTfBXiu1&#10;e113T5tNkt7eObymk3Kh4X5lT6c+taf7Ev7TPhv9mrQ9R+EPxz0j/hFNW0O6l+x6pqNj+6kT+5u2&#10;/wDfPqK+tvhJ+198KPi98Uh4T8CabdandRwNIdatNM22kaL/ANNcUAfMn7X3wq0340f8FGvhp4T1&#10;e7u7PSb7Q2+2fY5NjXEKtIzRbv7rfdNegft3/shfDDQv2StZ1Dw/4astA1DwhaC6067s4ts3313K&#10;7febd/tVV+Ly/wDG1b4Tfuf+YBLz/wB/q90/b8Xd+x38TB/1Cz/6GtAHO/CuztfiX+wn4Y1DxRZ2&#10;mv3cfhppY5byLzvnVGVW+b+L5a8W/wCCUHwx8IeLP2bP7S1jw1pWp38WsT+XdXVqrv8AK3y/Ma96&#10;/Zh0u51f9hPwlp9vD/pd14ZaOOL/AG2VttfJ/wDwTw/af8Efs5fDLWfh38Qp7vQPF1jrbx/2fLbu&#10;01wZG2/Iv+9QB1H/AAVH8JS+Nfiz8AfDdpqf9izanqkttHqEX37bd5a7uK+xfhz+zH8NvhXpmjW/&#10;h/wvYWdzpELRW1+Iv9J+ZdrMz9WZq+XP2+pvt37RX7LtwkUnlPrby/6v3javtnx/BqN34G8SQaQc&#10;apLp1zHZGP73nGJtn/j2KAPk/W/HH7I37L+p6lpEkOiSatdXUst7aWls2o3Ikb72/wC9tr55/Ys8&#10;beEL/wD4KNeLP+FWCWy8C65pcsptfKaJd6oGb5G+7+8+asP9gv4y/CL4A2Hj+y+L+m/2X8So72WS&#10;4m1ay86a9Td/qody/e3fw966f9l/xfF8RP8AgpjfeK7Dwzf+GNF1fRJ5NOtryy+ztJCse3zduBt3&#10;baAOp+Pn/KXD4Qf9eMX/AKBNX6S1+bPx5jlb/grT8J5PJl8r7DB+98v5PuzV+k1ABRRRQAUUUUAF&#10;FFFAH57f8FVfCF14Ub4a/HPRLSWfVfBmrQRXn73an2XzfMVW/wB6T5fo5o/4KD/EeT4y/Dn4N/Df&#10;w1NaTXXxHvra6k8m4/1UCqrfw/w/O/8A3xX2J8fPhfa/GX4PeLPBdxBDKdT0+WK3877qTbT5bf8A&#10;AW2mvgr9g39mX4qQ/G3R/EHxS8PSaPpXgLSG0TRftlvj7T+9ZlkT/d+f5v8AaoA7f/gqJa/8Kq/Y&#10;x0HwnoB/s7S/tVrprwQj78ar939KsfBD4k/tFeEvg/4N0vwx8FNDm0G30uD7NLFqewyps+8ybfvN&#10;X0j+1p+zza/tN/BjWPBk832O+kK3Nlddop1+7/wH1r5Z+Fnx3/aP/Z38K2fw98R/AfUfGUuhp9is&#10;ta0iX91cwr9313f71AHV/sQfA34keA/2gviv488YeE7DwZpXiuCKSPS7O685I51fc3/szf8AA64L&#10;9lXwnpGt/wDBSL9oPU7/AE6K81CwvZPsc0o3fZ9z/Myf7VfUv7NnxF+MXxN1TX9T+I3gGHwBoASK&#10;PS9Pll33hk/5aM/+z6V4/wDsx/CDxn4S/bd+O3ivWPDV3p3hrXLlpNO1Cb/U3Pz/AMFAHO/8FbrG&#10;2h8D/DTUo4Iv7Qi8SxRx3YGJY/u/xV2n/BRe4lm/YP1t5JfOkkgsjJJ770zS/wDBS74UeL/ix4B8&#10;D2fg/QLvxBdWOvR3VxFZ/fjjXb81el/tLfAvUfjt+yzqngW0n+yazLp8RtxMePOj2sqN/wACXbQB&#10;e/Ym+b9k/wCF/wD2B4v/AEJq+S/FHgzR/GP/AAV9VNXtBew2WiW17HDL8yecsHyv/wABrtv2Pvi5&#10;8aPCeleAPhNr/wADtWstO0j/AIlmoeJppdlvHGu7Em3bWk/wg8aH/gp5efED/hG7v/hDDokNsNax&#10;+53rAqlf++v5UAfWHxL8ZeG/h14I1jxB4rnhs/D9jAZLyWcbk2f3dv8AF/u18m+Gf28fGfxNsJ7z&#10;4b/ALXdf8KRlo7fUJpVt4rlPursXbXtn7ZPwP1L9oP8AZ+8SeDNHvIrLVLnZcWxkHySPGdwRv96v&#10;lX4FfFT9o/4bfCvRPhLpnwI1CLX7CH+zbbxHqMmywi+YhZ3/ANlc7vegCb/gkbNLc6t8fJLjTf7H&#10;lk161kk0/wD59n/0j5Ksfsa/8pEP2hf+vVP/AEatdb/wTd+CPxF+C+tfGWP4iaZLDqOp6xazRX54&#10;hvsLN5kkR/iXLCl/Zc+EHjLwh+298bPFet+G7vTPDesQoNPv5Y8Q3H7z+CgD7hooooAKKKKACiii&#10;gAooooA/N7/gnN/ydr+0N/2EZf8A0e1foP4vntbXwrrNxd/8esdlOZf9zYd1fk98Av2jNN/ZW/ag&#10;+OOoeK/DPiG8i1jVJ47f+zrFn+7O1epfFn9rr4p/te+HtS8A/BX4aa5pthqYW1vPEurReSIoW+92&#10;+Vf9qgDD/wCCeXi+5+Hf7Onx+8eWcPn6VY3t3c2X9yR0Rm/9BZK7z/gk78LdE1z4Oaz8S9chi1/x&#10;T4g1qfzbvUIllePy/l+Rm/vbzmvoH4GfskaH8IP2aZvhXJL9sGp2so1W6Hy/aJ5V2s3/AKCo/wB2&#10;vjj9mH48+IP+CfE+u/CX4veFdW/sSK8lvtL1nSbVrhJNzfN937yt972oA3v+CpPgrR/hF4p+FvxV&#10;8MWkWj+IotW+zy/2fH5RuEXa38P8XzVD/wAFabyXxV8Ovgrcf8ec2p6ip82L78XmRf8A2VVviL4q&#10;8Qf8FJfjZ4M0Pwv4U1HTfhX4ZvlvtR1nVrVofNf5dy/N/srwtdR/wVp8PztoXwbtNL02aeK211cR&#10;QRM/loq/7NAH2B8GPgR4K+F/gDwrp+ieHtPil021j8q+ltke53su5pN+3O4sxr4C8G+K779hf9pL&#10;4l3vxT+Hcus+E/Fery31t4wgthcvbxszSKv3fu7X5XjBr9O9Jkkh8LWTJD5k0VmhEXq4jHy18aX3&#10;/BSbwRY/2r4c+J/w78Q6NrdjdS21xpZ037dDJtbarbtu35loA+iPgP4z+FvxP8D3niH4b/2d/Yup&#10;yNJf/ZIlibzNvzean8LV4I/7VP7MfwN1u48F+F9H/tjUbZ2+0R+HNI+2YLNuk3y/zryz9h34M+Ld&#10;b8LfHfxdoGm3XgHQPHMEsXhrT5so8R+f97t/h+9trzr9iv8AaG8K/saaH4r8GfErwFrkHjoajJ5t&#10;/aaa1y97/dTd/nNAHZ/saeKvDXiP/gor4/v/AAHpd3oHhrUtEeWTT7u2+zHfuj3N5X8PzV2n7Un/&#10;ACk6+A//AGCP/a81YX7LGv8Ainx3/wAFE/GXivxD4MvfBv2/w15lvaXUf/LAsvluzdNzeldJ+05Y&#10;XNx/wUw+A9xHZzzW0WkfvJYo22/6+b+IUAfoFRRRQAUUUUAFFFFABRRRQAV+cH7C/wDyfr+0L/v/&#10;APtVa/R+vy007wZ+0f8As9/tS/Fjxf4L+F3/AAllh4iusRyyy4h8vduVkoA/TPxJqdtpHh3Ury5k&#10;EFrbWskskknyqFVTmvzY/wCCbGo3zfCv9pDx5p8MtlFcz3N1p0vl/wAawTSfI3+y2yuk8UeEP2vf&#10;2ttJl8L+KLLSfhb4Kv5Fi1EQyf6XJD/Ev+0v+zX2X8EvgL4a+B3we034eaXAJ9JhgeO483/l5eT/&#10;AFjN/vUAfIv/AARxsbW8+DnjPxJJEJ9f1LXpftl4R88nyK23d/wLd/wKpv8AgsH4e00/CLwn4jxt&#10;8QabrUUVnID82xvvCuY8FfCH4+fsF/EzxK/w/wDCn/C0Phhrl1Jcx6VZyKlzbOwG1sfw7fu+jBa2&#10;NV+D/wAZP26/if4a1P4o+E/+FX/Dvwzcrcx6NPJvvL2b1/3f6UAQ/wDBS24l139j34Ty6nD++utV&#10;077RF/vQNur7p+E/h3S/Cnwz8M6ZpFjDpmn22nW4jtYRtSMeWtfNv/BR/wCDXin4r/B3wnongjQZ&#10;dZurHXraV7SAf6uFUZd3+6tfVHhKyk0vwvo9nP8A6+2tIopP99UCtQB8A+Mvgt8b/wBkT46+N/if&#10;8JtMtfG/gvxLIlzqugH/AI+fvfdT+JmXc+G/2+lfR37L37ZHhf8AaS0/Xk+xz+FfEuhs/wDamiak&#10;cTW6Kfv/AO7xzXleofH79qn4Xa3rOj6z8Fx8RYvtMsmn6z4el2Q+R/yzV1/vetZv7Hf7KPjpfGXx&#10;L+J/xSs4dA8Q+OLWW2XSrQ/8eySfeL/7VAGwn7c3iD4leMNe8NfAj4XTeM7XTJ/KuPEE0y21jv8A&#10;4u35V4h8EtZ8X69/wVSiv/HHhm08JeIJfD1yZLG0l81JB5HDb/4qs/AXw1+0L+wrrnivwZo3wpl+&#10;JfhrUrn7VZarpsuxEf5lXe381/hrrvgj8B/jbZ/t5aX8T/iZZQTx6loNybi603/j0052Uxx2m7+J&#10;hQBo/tvf8n0fsw/9d5//AEKvv+vjH9q74O+MvHP7XfwC8T6HoE2paBoc051G/h+5bc/Lvr7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4/a0+Gnjn4C/tL6N+0d8PfDU3iqw+z/YfEOlWm55Sn3d+1fmb5dnTO&#10;GSv0HooA/Mb45/tbePP2yPC0Xwo+Fnwu8T6LNrn7rWL/AFyy8pLeH+LY+7b9d2DX398Ffhra/B34&#10;V+GfBlpL50Oj2Mdt53/PRx95v++q7eKNI/uCpKACiiigAooooAKKKKACiiigAooooAKKKKACiiig&#10;AooooAK+A/j74a1e6/4Kb/CDWING1CfSrbSFjk1CG2d7eN/Nm+++3atfflFAHHfFb4f2PxX+HPiH&#10;wnqGDaavZSWpOem5flb8DX53/AT9o3xz+wZod58JfiV8L/Euv2GmTySaPqvh22+0Jcxs/wAvzfKu&#10;39fav1BqOWNJPvigD8/f2WvDfxB/ac/akm/aC8e+H7nwn4f0exk03w1pV5F5buG3LuZW+b+N23f3&#10;ulfoNRRQAUUUUAFFFFABRRRQAUUUUAFFFFABRRRQAUUUUAfBf/BU34weM/D/AII0bwB4I0vxBNN4&#10;h3y6rf6PYyTeXZL8pjV0+6zNj8K8S+A/7Xtj+zh4Uh0TwR+zR4ssxsUXt/NZTPc3si/ed22f3v4e&#10;1frDRQB8x/spftdav+0hrmt6fqnw51vwZHYwpJHNqNvIiSbv4fmUV8x2+teP/wDgnf8AtC+MpB4N&#10;1vxl8IfF182pebpFt500U7fN8m1v4fu/NtzX6cUjLuoA/MbxNqfi7/gpX8aPBmnp4B1bwn8JfC11&#10;9u1G612Nrea5f+KL33Y2jbn321+mNpbx2NvDBGMRRosaVOF2j5adQAUUUUAFFFFABRRRQAUUUUAF&#10;FFFABRRRQAUUUUAc7448Mnxn4N1vQU1G60s6lay232+zP7633KV3p/tLX51/Bz9on4i/sJLrPwz+&#10;K/gHxZ4y0m2vJbnR/EmkxNdvco33V3Nhdvy/3t252r9NqjljST74oA/NW20Tx3/wUQ/aE8HeLNS8&#10;F6t4A+E3g2f7Tb/2v+6ub2dWDqfK/vbh/Dxt716f+3l8FPGdn4y8G/HX4a2cur+JPBpxd6XGSXub&#10;bvt/vd89Tivt+igD82fiV/wUE8Z/G/wDP4E+Hfwc8WWfjXXIPsNxNqNtst7PzF2syP8A/Fba+uf2&#10;P/gIf2b/AICaB4MuZ/tepxb7zUJQdyG6l+aTZ/s17SI0ToKkoAKKKKACiiigAooooAKKKKACiiig&#10;AooooAKKKKAKt3bRXtvLbzxiWKRGjkj9VbrXjR/Yt+Bkrl5Phd4eMjuZDm1717fRQB+aPxo/Zb8G&#10;2H7e/wAJ9I0j4aQDwNc6dJ/a0VppjfYZJP3m0ysq7d33K+lv2s/2WbL4n/sv3vw/8GWUOjS6Rtvd&#10;F0+zjVEE0W5liXd91WLGvpiigD82/AX/AAUe8bfDf4dw+FPHnwb8W33xE0lPsMclpZMba5dF2qzt&#10;1+u3dXp//BPz4B+KfD+q+OfjH8R9OGmeNPHFz5qWB+/a2rNu2t/vHZ/3xX2gY0Y7z+dS0AFFFFAB&#10;RRRQAUUUUAFFFFABRRRQAUUUUAFFFFABXwv+3B4M+K3gD4p+FPjd8OP7Q8TWGhj/AInHhWKVnSSN&#10;f41iX733jnb833a+6KKAPzu8df8ABRrxL8UfB954T+GPwc8bx+OtYgayil1KxEVtbPIu1pd27+Ht&#10;u2j1r2v9nL9j+L4c/sm6n8M/Ecv23VfEsE9zrMvmbk+0zLjan+yu1P1r6gSGOP50jAPtU1AH5efA&#10;X4+eOf8Agn/Z6l8KPiR8NvEXiXRbG4lm0fWvDtt9oSVGb14G3/x4eldp+zn4c+IP7WP7U0Hx28b+&#10;G7vwl4Q8Pwy2vh3SryPZJJ/DuZW+b+LcW/vdK/QuWNJPvipKACiiigAooooAKKKKACiiigAooooA&#10;KKKKACiiigArw/8AbD+AY/aM+COs+GICINai23ul3P8AzzuozlK9wooA/Or4e/8ABQHxt8EvCEHg&#10;j4s/CHxjeeNdJRbJLrQ7Lzba5RU/dsW3fe9dua1f2PPhn8QfjV+0V4g/aM+JuhS+Gorqy+w+HtGu&#10;413xwM3yt2Zdu3+Jed7V9+SRo338GpKAPzj/AGhvD/j39jz9q2b43+CfCkvi3wV4lgW213T9Pi3y&#10;xn+I/L827jcrfd7GuT+Onx6+IH/BQQaP8LPh38OfEHh7wrdTxS69quuWvkvGisrfK+7bt/8AHj6V&#10;+o7LuqKGCOEfJGI/pQBieBPCFj4C8HaN4c0+IRWmmWsdtEB/sqFzXQ0UUAFFFFABRRRQAUUUUAFF&#10;FFABRRRQAUUUUAFFFFABRRRQAUUUUAFFFFABRRRQAUUUUAFFFFABRRRQAUUUUAFFFFAGJF4S0S31&#10;qfV49KtI9VlH7y/ES+af+B9a26KKAOU8Z/DDwj8Q1gTxP4a07XxF/q/7Qtlm2f8AfVXvC3gzQPBN&#10;l9i0DRbPRbX/AJ5WVusSf+O1u0UAZFx4c0y51m31iTTrabVbZGiiuzEvnRo33lVqs6lplrrVhNY3&#10;8EV5aXCeXLDKm5JF9DV6igClp+m2uk2ENnawRWtrCnlxxRDasaegrmtT+EngzW/FMHiTUPCulXev&#10;xbfL1Ca1Vpk2/d+Y12VFAGTqfhzS9ZvbG7v9Otby6sX822mmiVngf+8hP3a1qKKAOM174QeCPFHi&#10;K313WPCmk6nrdt/qr+6tUeZPo2K308O6bHqn9qJp1r/aPl+V9qEK+bs/u7utalFAGRP4b0m51aLV&#10;ZNNtZdUhXZHdmJTMg/3q16KKACiiigAooooAKKKKACiiigAooooAKKKKACiiigAooooAKKKKACii&#10;igAooooAKKKKACiiigAooooArNY2zffgiP1jWlht47cfu4o4vpViigAqne6da3y7bi0iuB/01jV/&#10;51cooArWtpFaDZBDFDH6RR7afNbxzj95GJPrU1FABVG50ixvZN89nbTS+ssSuf1q9RQAxEEa7V4F&#10;U7jSbO7mWe4soZpo/uSyxqzVfooAhEEYl8zyx5nrQYIzL5nljzPWp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zX9oHxB428NfCbXtT+Humxan4ut482drLH&#10;vWRvpXwaf2kP27Ui81/hlaeV5fmf8eMf/wAXX6eVm+IP+QHqf/XrJ/6C1AH5MfDb/goJ+1h8YNU1&#10;PT/CHhPSdZu9M/4/IoLFf3f8P8TV9E/s5/Gz9rTxV8YdB0z4kfD+10fwhc+b9sv4rVU8sKjbfmVj&#10;/FXi3/BIJv8Ai8XxZ/66N/6Nav1ZoA+Xf2SPij8b/H3i/wAdWfxX8JReH9KsZ1GjSrbeSZULyf7R&#10;3fKqV9RV8Y/sJfteeLv2k/H/AMS9H8SWVnb23h6dYrY2g/6ayL83/fNcF8Uf+CkGrfCH9p/xN4L1&#10;jRRqfh7TIMWdpp0W+8vbll/dqn/AqAP0Lor8uPiJ+2r+1p8NB/wn+v8Awuh0T4fl1JtZ4t3lo33d&#10;77ty/wDfNeh+IP8Agoz4j+MGk6Don7Pvg2XxV4wvtP8At+q+cP3Wk/wmNv7zbunttoA/QSivzX+D&#10;n/BQj4m/Dn4w2Xw5/aJ8Mro15q8iC21GGLyfK8z/AFfyDKsrN8u5a+6fjP8AGXwt8CPh5qXjDxZe&#10;iz0m0Tp1e4kP3Y0X+JmoA7+ivzDP7Yn7V/x5WbW/hR8LRpnhjf5cE15FveT+63zMP/Hflr1b9mT/&#10;AIKEXvi74pD4U/F7w3L4G8d/LbW8kn+puZ/7h/us3bsaAPuaiiigDxH9q/8AaS0z9mX4XTeILmH+&#10;0dZupPsulaXF9+5uW+6v+7611PwKufG998LtFvfiNLZnxXep9puItPi2RW4b5liH97aP4q+Ir/WP&#10;+GqP+CmFlod2JZ/Cfw4ga4ihX54pLlfm3OPu/M3y19mftP8AxM1L4M/ALxn400eGGfUNHsftMEU3&#10;3Cdyr/7NQB6tRX5oeCv+CifxX+M/wu0vTPhp4FHiv4l3Ec8mqXUMWyx01FZlj+996RlAbbu/ipvw&#10;m/4KU+N/hf8AE2fwH+0doEXhqSOF5f7QiiZHj+XcuUXduVuzUAfpjRX5p+P/ANrr9qrxfDN4z+HX&#10;wtl0z4eRI8tvLqNtvmvIAf8AW7dwZflr6O/Ya/bEtf2tPA2pT3emf2P4l0eZYr+1XlJN33ZE/Ln0&#10;NAFfwp8Ufjpf/tj634U1TwnDb/CC3jl+x619l/1pWKNl/e7v7zN/DX1NXxh4H/a98W+Iv+CgHib4&#10;K3NlaDw1pkM8kcwH747YI5F/9CasD9qj9vfV/wBnD9p/QPCF5BD/AMIXLaxXV7KIt9x838KUAfd1&#10;Ffmn48/av/a38U28ni7wP8J5dF8Cov2q3F7a+dcXNsvO9l3Bl3LX0J+xD+2vY/tZ6FrNvd6aNB8X&#10;aHIv23T/AJnBjb5VlX/gWVK9qAE+O/7R/i/9nv8AaC8GR+I4dPk+D/if/iW/2gI2WbTb3+FpX/ut&#10;2/4F/dr6jjljmh3oRIleI/tnfCK3+Nn7N/jHw89vFPfx2rX2nk9YrmMFldf9rbuH/Aq88/4JpfHS&#10;5+NX7NmmW+qXfn6/4df+ybzP39if6r/yHsoA+t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3xD/wAgLVP+vWT/ANBatKs3xD/yL2qf9esv/oJoA/Lb/gkD/wAln+LH++3/AKNa&#10;v1br8o/+CQRz8aPix/vt/wCjWr9XKAPy8/4JD/8AJYPj1/1+xf8Ao+4rL0Tw/ZeIP+CvF79sh84W&#10;O65j/wB9V+WtT/gkP/yWD49f9fsX/o+4qPwS3/G3rWf+vWX/ANFUAfdH7Wmk2Wsfs3/Ea31C3iu4&#10;P7Hnk8qXoSq7l/8AHhXy9/wRu0Sysv2btZ1CGCMX91rkoll8vDuFjj2ru9K+rf2pP+TdfiL/ANgS&#10;5/8AQDXzB/wRxP8Axi7qf/Ycn/8ARcdAHl//AAV0jRfjH8A3/wCWv2th+H2mCmf8FefG2pxXvwh8&#10;L21mNStJZDqX9nj/AJeXXaqr8vzbam/4K6n/AIvD8Af+v5//AEfb167/AMFM/wBn3X/i38GPD/if&#10;whZ/bPEvhWRb7yof9dJDtXds/wB371AHkum/tx/tQ6Lpdnp+n/s6RWdpbxrFbxRWN3sjRflVa8S/&#10;aF8X/tAftJ+MPA+v6n8Dr3w1qvh69WSPVNI02fzpUZl+V3Ybtq7ePTc1fSH7P/8AwVi8D2fw7stM&#10;+LEWraL4w02Nba5MFkzpc7f+WvYqzd1rDuf25/if+1J+0T4b8N/AGyu9M8IWz/8AEx1TUbHekiNt&#10;3STD+BV7fNn56AP0m0qWW50yzkuR5c0sKmSP/b2/NTtUfy9KvH9IWP8A47VxelQ3MAnhljz99NlA&#10;H5k/8EmXOq/G/wCO+qXH766kuv8AW/8AbeSvrv8Ab7/5M7+Kf/YL/wDasdfI/wCwxby/BD9vP4vf&#10;DW581otX8y9t5JhtMgVml3fk9fXH7fbbf2PPin/2Cv8A2rHQB5V/wST8Oafo/wCyXpl/aQeTd6pq&#10;N1NeSf8APR0cxr/46orwH/gqV4b0zU/2pvg0LiDP254orj/ponnr8tfSX/BKM/8AGGvhn/r7vP8A&#10;0e1fPv8AwU8bb+1f8Df+u8X/AKPWgD9MYLK2Xw9FZCL/AEUW3leV/sbcY/KvzT/4Je20WmftWfHr&#10;T7QGK0iaXy4R92P/AEuv01T/AJBQ/wCuP/stfmf/AMEyGz+158f/APrpP/6WUAU/hR/ymd8c/wDX&#10;C6/9I4az/wBtPwxYeMf+CmHwz0jU4fOs7mOyEg/3W3VofCdv+Nznjn/rhdf+kcNSftWtj/gqh8Jv&#10;9yz/APZqAP078qOOzMaDEYXivzC/4JnxR2v7aHx+t4P3MIef9z/2+NX6gzf6o1+X/wDwTWbd+2z+&#10;0J/vz/8ApY1AH6Y6/bpd6HqNu/8Aq5LaRD9Ntfmz/wAEkbp9D+Jnxr8MQY/s+G+82LP3srKy/wDo&#10;Nfod8TPElp4S+HXiXWb+cWdpZadPNJNJ/B8jc18K/wDBHjwXqSeBvHPju/hxF4h1RhbzH/loi/e/&#10;8eoA/R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GVI5oSj8o/apqKAOL8E&#10;fCLwZ8Oby8vfDPhnTtEu77/j5lsrZYmk7/NtrtKKKAOK8D/CDwZ8N73Urzwx4Z03QbrU5PMvZLK2&#10;WJrk/N9/b9771Pt/hL4NtvG83jCLw1p0XiaVPLfVRbL9oI/3+tdlRQBm6vo9j4g0q707UIIrzT7l&#10;GhuLaYbkkRvvKwrK8D/Dvw18NtFGkeF9Fs9A04P5n2XT4liTd/urXT0UAcV45+EXgz4kX2l3fifw&#10;zp2v3emP5llLe2yyvbncrfJu+7yq12agKNtOooA8v8Z/s0fCz4ha2dX8S+AdC1rUXj8s3V5Yxu+P&#10;yrqfBXw98M/DXSRpnhfRLDQNPHS1soViT/x2unooAKKKKAPgb/goV8P9X+Gfj7wR+0d4UilnvPDN&#10;1Hbaxa5b95a7/vf7vY+1fY+lXfhr42fDSzvPKtdf8Na9ZpKIpPnhuI2Ga6DWdFsfEWlXemanaRXu&#10;nXcbRXFrMm9JEYfMrCsT4c/DfQPhT4Wh8OeGLIabotu7PFaA7kj3fwr/ALNAFvwf4H8P/D7QodE8&#10;N6NaaLpUO4x2lnEqRpu6/KKz/Fvwl8G+O9V0zVPEHhnTtZ1HTGzZXN5bK72/+7ursqKAG4GNtcf4&#10;S+E/g3wNrOqat4e8Nado2pao3mXt3Z2yxyXB3bvnYfe+auyooA4mz+EPgvT/AB7P41tvDOmw+Krk&#10;N5usx26/aZNyqrZfr91Fp+sfCTwb4h8YWXivU/DGm3niSwH+japNbK00X+63WuzooAK4zwr8JfBv&#10;gnxBqeu6B4a03StW1P8A4/byztlSW4+bd87D73zV2dFAHxN/wUi+Imp6p4U0D4IeEAL3xd8Qrtba&#10;eGHa7xWKt+8Z1/h/h+b/AGGr6b+Cnwr0z4J/C7w94L0rBtNItVh8zZt8x/43/wCBNk1btfhL4WtP&#10;iNeeO/7Ihl8V3MC2p1WYb5UhX/lmn91a7O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le3ltplnPeXMogtbdGlllk+6iL8zNV2uR+L&#10;P/JLPGf/AGBLz/0RJQBieGf2ivhj401yz0jQvHOhavqt0G+z2lpeo80u3721a9Jr8Af+CcH/ACez&#10;4M/6+p//AEFq/f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kviz/ySvxl/wBgW9/9EPXW1yXx&#10;Z/5JX4y/7At7/wCiHoA/C7/gm7/yex4M/wCvif8A9Aav3+r8Af8Agm7/AMnseDP+vif/ANAav3+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L4s/8kr8Zf9gW9/8ARD11tcl8Wf8AklfjL/sC3v8A&#10;6IegD8Lv+Cbv/J7Hgz/r4n/9Aav3+r8Af+Cbv/J7Hgz/AK+J/wD0Bq/f6gAooooAKKKKACiiigCq&#10;w28j7v8AOue0j4geH9d8SX2hWGpQ3Wp2WPtMERyU+vpXlfxV+Jvi3U/GEvgXwLpEv28xr9p1iYAQ&#10;wI393PGf8K4f9ljSrnQfiv4s068n+1XltH5U8v8Az0k3fM1fLYjOHHG0sHRjeMnaTe22yPp6OSXw&#10;NbF1pWlGKkore192fWGNpyOp7V5/4k+OvgPwnqU2n6p4ktIL6L78BfLx/Wrfxj1q+0D4aeIL7Tci&#10;7itW2SRfej/2v+A15N+zZ8JPCmv/AA1s9c1HTLXXNS1HdLcTXSiUo/dea6cXjK/1qOCwkVdrmblt&#10;y7dDlweCw31SeNxcnyJ8qUbX5t+p7l4X8XaH4x003uh6pDqNp/z1gbcBWjdXEWnWktxNIkMEa75J&#10;JD8oFfLfhqwj+Gf7VY0Dwz/yB9SgzeWofcsfybu/92ug/ad1W+8S+KfCnw9sppYYtTk828MQ/wBY&#10;m77lccc6cMJOrVj78JclltKXSx3TyKMsdSpUan7ucOe73jHd3+49Dt/2ifhxc3htE8V6e0m/Z/rf&#10;lz/vV6PDLHdxLLE3mRyDg47V5nqH7OvgK78NtpKaDawHyfLS6jjAnDY+9v65rjv2UNe1CKy8QeDt&#10;Ul86bw9deVGR/cb+Eey10Usbi6WJp4fGRj76dnHm3XR3OWrgcHXwlTE4GUv3VrqXLs9OZW/I+iaK&#10;KK+kPngooooAKKKKACiiigAooooAKKKKACiiigAooooAKKKKACiiigAooooAKKKKACiiigAooooA&#10;KKKKACiiigAooooAKKKKACiiigAooooAKKKKACiiigAooooA5rxl470D4faFPrniPVrXRdKt13yX&#10;V3KEQCvz71H9tjW/jd+1n8NNK8JS6hovw/i1uO2/uf2t83zO/wD0z9F/Gvsv47fs3+F/2iLbw/a+&#10;LhdXGn6RefbRaQy7EuG27dr46rXyp+0V4a0zwf8Atq/s66JollFpmkWU0EVvaWke1Ix5rV9Tk0cE&#10;1KE481Rwnv8ADH3X/wCBSPMxTq/Z0V0foTRRRXyx6Z8i/tCfCH9ojxf8SptU+HfxAi8P+GvISOOw&#10;Z1Hz/wATcqa8a8cfDL9qH4a+FdS8SeI/jZZ6bommwNLcSyyr/wB8/c+81fo0TnHcetfnv+1drl7+&#10;1R+094Z+A2lTj/hG9InTUtemi+blfvIy/wCyv/o2vrcpxdWvONGUIckFzSfJH4YnlYijCPvczu/M&#10;7z/gnVrfxX8c+Gta8X+P/EF5qWiX22PSotQC7/l+9J8qj5a+zWwecZ/Gs3Q9FsvDmiWWl6XBFaad&#10;ZQpb28MfCxoq7VX8K0ScZOcCvncdiY4vESrQioxeyR3UafsoRhuS0UUVyG4UUUUAFFFFABRRRQAU&#10;UUUAFFFFABRRRQAUUUUAFFFFABRRRQBXSMBeORWb4j8S2fhPQ7rVdTmEFpbIXkkPar0riOCR/vZH&#10;Ar5a8YeBvH/xTg13WvGM39heH9NjnlstMhxvkCr8rP8A/X5ryMxxlXCw/wBnpuc3t/L82etlmDpY&#10;ur/tFRQgrX7+kUe9/C/4iWPxQ8ODW9PhligLtH+++9xXQaxrNl4c0u41HUrmKzs7dN8s0p+WMepr&#10;x/8AZBk8z4SW8mcZmfisP9qK9ufE3iHwb4Btp/JTV7rzLgxffKL/AA/98768+GZ1IZVTxs43nJLT&#10;zloj0ZZVTnm88DGXLCLld9ox1ZoXH7YHhZJm+y6XrF7Yx8Pdw2rbMeq+teq+B/iDonxI0Yanol4t&#10;5aZ2SD+ON/7rL2Nc2vi34f8AgWyt/CZ1TT7OKNPs7Wmd313f/Xqp8JPgzpvw71zV9X0XXpr7StX/&#10;AHsdjhfJj5+8jDrRhq2P+sKE6kai+0lo4fi+YnFUculh5ShTnSl9m+qmv/AfdNz4mfFzQfhdp8M2&#10;qyyGW4OILW2TfLN/urXFeHf2rfCmsatBYX9nqGgyXD+WkuowbIyf96uO8CW0fxK/ab8S6vqP+l2u&#10;hjybOKT7o/usP/H69O/aH8D2njT4Zan58IF3Yxm5t5h96Pb97H/Ac1yfXMfiqdXF4aSUIN2i4/Fy&#10;768x2/UcuwtWjgsXGTnNRvJP4efb3eX3uXqeooVZA6nII61IQPwryv8AZx8VS+L/AIO6BeXH/HzF&#10;H9nk+qcV6iW3Fcd819PhsRHFUYVo/aVz5fF4aWDxFTDT+KDcfuHZOfam+YhyM1Hd58iXn+GuIWt5&#10;T5TxsTifYOPuneb09f0o3p6/pXCZNGTUe0OT+0f7p3e9PX9KN6ev6VwmTRk0e0D+0f7p3e9PX9KN&#10;6ev6VwmTRk0e0D+0f7p3e9PX9KN6ev6VwmTRk0e0D+0f7p3RkTPWnAZ4NcE1dnpn/HjCeg2CrjPm&#10;OnD4r28pR5S9RRRWh6I0Cj2oJ4qnqjFbGXb12UyJPlXMWsijIrh1urj/AJ+5f+/lO+0z/wDP3L/3&#10;8rL2iPL/ALSj/KdtkUZFcT9pn/5+5f8Av5R9pn/5+5f+/lHtEH9pR/lO2yKMiuJ+0z/8/cv/AH8o&#10;+0z/APP3L/38o9og/tKP8p22RRkVxP2mf/n7l/7+UfaZ/wDn7l/7+Ue0Qf2lH+U7YfNg0uOtY/hu&#10;WSWCbzJvOO/g1snoK0TuejTn7WEZjqKKKDYKKKKACiiigAooooAKKKKACiiigAooooAKKKKACiii&#10;gAooooAKKKKAOR+IHxI8O/C3wpdeIfE2pw6RpVtzJPMf0+tfMsn/AAU/+Fay749H8WT6f/0EItIY&#10;xY/vfe+7XRftefsz+KP2kfFHgK0g1Ozg8E6Zd/adVsppZEluf93aMfdr6DsvBGgad4Uj8OQ6RaRa&#10;DHB9nGn+Uvk7P7uzpXs01l9GjTnWUpzlulLl5V/4C/eOZ+1c3y6Iy/hd8WfCvxk8LQ+IPCOrw6xp&#10;cvHmxH5o2/usv8LV2h71+eH7AKWvh/8Aal+NfhvwxOD4Jti0scMX+pjm89l+T/dX5fpX6HfWufNM&#10;FHAYqVGHw2jJX395X1LoVfaw5xScDpXnnxq+Nfhv4C+B7rxV4omkhsInWNIoE3yzyN0RF/iau3v9&#10;Qt9Ms57q4lENtCjSSSnoiqMmvy5/aS8Ral+1xpHxE+I8U11Z/DDwFH9m0KH+DVb1nWOSf/d2tw3b&#10;pW+U4COPrL2rtSTV367L/t4yxFb2UPd3P0f+FHxK034v/DzRPGGkQ3MGnavCZoI7yPZKBuZfmXt9&#10;2uvC5Jb1rwv9ht8/so/Dj/sHt/6NeveBwoFcGMoxw+JqUo7Rk1+JrRm6lKM+6H0UUVzGwUUUUAFF&#10;FFABRRRQAUUUUAFFFFABRRRQAUUUUAFFFFABRRRQAUUUUAFFFFABRRRQAUUUUAFFFFAELyqgG803&#10;z4x/y0Fc34mTdfQ/7lZXl1nKfLI8erjnTnKHKd19pj/56Cj7TH/z0FcL5dHl1HtDP+0n/Kd19pj/&#10;AOego+0x/wDPQVwvl0eXR7QP7Sf8p3X2mP8A56Cj7TH/AM9BXC+XR5dHtA/tJ/yndfaY/wDnoKPt&#10;Mf8Az0FcL5dHl0e0D+0n/Kd19pj/AOego+0x/wDPQVwvl0eXR7QP7Sf8p3X2mP8A56Cj7TH/AM9B&#10;XC+XR5dHtA/tJ/yndxukoyuPwp+OtYXhYYhm/wB+t7qTWqlzI9WjU9rCMx1FFFUbjfSm8LyafjkV&#10;h+J5ZIoYfLm8n5+tJysY1ansoOZs5FGRXE/aZ/8An7l/7+UfaZ/+fuX/AL+VHtEed/aUf5TtsijI&#10;riftM/8Az9y/9/KPtM//AD9y/wDfyj2iD+0o/wAp22RRkVxP2mf/AJ+5f+/lH2mf/n7l/wC/lHtE&#10;H9pR/lO2yKMiuJ+0z/8AP3L/AN/KPtM//P3L/wB/KPaIP7Sj/KdtkUZFcT9pn/5+5f8Av5R9pn/5&#10;+5f+/lHtEH9pR/lO2zk5HSjI5I5riPtNx/z9yf8AfytTw7PJJezb5pJcJ3ojO5pTxsas1BROnooo&#10;rQ9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kfiz/wAks8Z/&#10;9gS8/wDRElddVHU9NtdX0+80+7hE1pdQvbyxHo6OpDL+VAH4H/8ABN//AJPZ8Gf9fM//AKA1fv8A&#10;V4p4I/Y7+D3w48UWfiPw34G07TNatXaSC7ijw0bV7XQAUUUUAFFFFABRRRQBXEUcZLImC/XFfNH7&#10;P/8AyX34jf8AXdv/AGWvpx+tfMP7P7Z/aE+I3/Xdv/Za+YzT/e8F/jf/AKSz6rKP9yx//Xtf+lxP&#10;bPiV4z07wD4L1TWdYj82wjQRmDj94W+UJn/ar5t+Gvwg8c+JrGbxH4d1KHwJpepO0ttpcQaRdjfx&#10;fe+WvX/2ovCV/wCL/hNfR2I826tJFufJz/rEX736c/hTfgv8ZvC3iXwLpcD6pa2WoWUCxXFrM+1o&#10;toxXFj408VmkcPjJcsIx5oa25n11/wDbfmdWAnVweUSxGEjzTlPlnpzcsUtPd+H3v5jzb4PuPgt8&#10;Uz4b8W6bEda1Yf6P4iErN9o/2PmrR8e5X9rjwl5pyRB+74rN+I+u2vxs+OXhTS/DJF5BpEhlvL+L&#10;5kjFbX7S+nXXg/xf4N8f28Es1rpsi2955R/1abvvV4kl7LCzhR96jRqwkn/d+1/i5f5j6CL9rjaM&#10;63u1q1KcWv71nGP+Hm/lPpTAUE9c18z/AAPwP2iPiXs/1Pntn/vqvVNT+OPg+x8InxCNetJrXy/M&#10;jEcnzyf7IX1rz79k/Qb6+tfEvjbUoRFJ4gu/MgB+8Y143f8AAq+lxlanisdhIUZc3K5Sdu1rf+3H&#10;y2BpVMHl+Nq1o8vMlBX/AJuZS/8AJeUxfi/+0t4p8A/EXUvD+n6dYT2dskZjlm3b/mX61ieEP2sP&#10;FuveMdF0y507SzaXt2tvIYt28KzYz1rz/wDaYcr8bPEueD5cH/oC19HfDH4C+DG0Pw34gOmY1URx&#10;3PneZ/HXyNCvnGPzavRw+I5YUp7Ptf0PsMTQybLsqw9bEYbmnVhuv5rb/Ee3sdv0quL235Hmp+dJ&#10;fD/Q5uc/JXFKtfqsp8p+KYnEug4+6dv9ut/+e0dH263/AOe0dcRto21n7Q4/7Sf8p2/263/57R0f&#10;brf/AJ7R1xG2jbR7QP7Sf8p2/wBut/8AntHR9ut/+e0dcRto20e0D+0n/Kdv9ut/+e0dH263/wCe&#10;0dcRto20e0D+0n/Kdsb634HnJ+dWFO76VwLLXbWQ/wBDi5/gFXGfMdmGxLruXuluiiitD0AooooA&#10;KKKKACiiigAooooAKKKKACiiigBhHSshvElkrbM8ela8nQ1wsn+vm/36znKx52LrzoKPIdJ/wk9n&#10;/wBNPyo/4Sez/wCmn5VzFFZc8jzPr9byOn/4Sez/AOmn5Uf8JPZ/9NPyrmKKOeQfX63kdP8A8JPZ&#10;/wDTT8qP+Ens/wDpp+VcxRRzyD6/W8jp/wDhJ7P/AKaflR/wk9n/ANNPyrmKKOeQfX63kdP/AMJP&#10;Z/8ATT8qP+Ens/8App+VcxRRzyD6/W8jp/8AhJ7P/pp+VH/CT2f/AE0/KuYoo55B9freR0w8S2eP&#10;+Wn5VLba9bXc3lxnmuVPWrWkDOqQ1SmzanjakpxhoflL+1mnxUh/aP8AiJcaXN4xh0WLUPMjltJZ&#10;Ut402L9za23bR+w58VvG/wDw0v4T0uTxXqt7pepSSR3lreXLTJIir/tV+rnxaXHwz8VkdP7Mn/8A&#10;QGr8eP2GMf8ADU3gD/r6n/8AQa/W8uxsMxynEQnTS5Icv/kv/wBqc9enKhi6fJJ+8z9tm45r4N/a&#10;wGP28vgD/wBfUX/o1q+8vT0NfM3xs/Zr1/4j/tK/DL4h2Op2sGleGp45bm1mHzybX3fLXwOVV6eH&#10;rSnWlyrkn/6Sz2sTCU4Wj3R9MEc+3pTQQAQBTiARjNfNPwz+BPxJ8L/tL+JfGeseMf7T8H36S/Zt&#10;J8xv3W77v5VwUKNOtGc51FHlWn97yN5TacdD3rxn4jtvBng/WNbu+INPtZbl/wDgKlq+K/8AgmR4&#10;Vk8UQ+Pvi1qbR3mo+ItUlt45ZB88aK25v++gyf8AfNfWXx28Eal8Rfg94p8L6RcRWmoarYyWsU03&#10;3ULd6579lH4L3PwE+CeieEL+aG41C13PcSw/dd2616dDEUqGXVYRl783Ff8Abq1MZwlKtF9EeyUU&#10;UV4p1hRRRQAUUUUAFFFFABRRRQAUUUUAFFFFABRRRQAUUUUAFFFFABRRRQBGtcz8SP8Akn3iT/rw&#10;n/8AQGrplrl/iX/yTvxL/wBeE/8A6Aa5638OXob4f+PT9Ueafsfgn4O2Y/h858151+0za6jN8bPC&#10;kelTfZNQlQR28v8AzzLHa7f9816J+x++z4O2ZP3fOfiof2nPh5q2v2ejeKfD0Rn1XQHMwtx96RPv&#10;MP8Ax2vh6+HqYjh6jyXvFQlpvpuff0cTDDcTYjnklzOcddveva5rWP7LvgFNFayuNIW8u5k/fX8r&#10;sZpH6sx59a4b9nS5vvAPxU8V/Dm7vJLywtf3tnkf6sen/fNdBp/7XnhJ9A+03cN3BqsMfz2H2dt+&#10;/wDurxWf+znomreJ/GfiT4ja3aGzOpny7SGQbf3f978qtyy+pjMN/Zlue+vL/JbXmMUsxo4HF/2v&#10;zcklpz/z80bcv/bv4FX9mpvs/wAWfiXbyf63z0/9CavcPiNOIPAmvSSdBZSgj/gBrwTxpJffAP44&#10;z+MXs5rvwtroxeSxR7vs7/5WpPi78f7Hx/4cPhTwRBc6vrOr7Y+I2RI07808LjaWXYOrhK0rVYud&#10;l1leTcbf4rhi8BWzTH0Mbh43pTULv7MeWMVLm/l5bHS/siRPb/BWCZhkTTSyxivCr/8AaY+IH9qX&#10;uzU4YYorqSOOLyl+4rMtfW/wy8ED4efDXTNC6yW9tiQ/7ZHzfrXwr4Qto7r4maZbTw+dFLrcsUkX&#10;/PT941eJnksXgcHgMJSqOEpe67fI9zJVgsyxuY4utTU435lddPePon9mr4t+I/iBrusWmt6gLyKO&#10;28yPEWyvW0rb0vwbonhqOefTNMtbGWRPn8mPbmsSOvucvwuIweGjRxFTnn72p+NcTYrD4zGxrYen&#10;yQtsPooor0z5UKKKKAEFG3ZXk/x58d3XhvT7TSdLm8q7uf3skkR+aNK5b4N/E+/ttbh0fWLzzrC5&#10;/wBXLN9+N6+Ur8SYLD5pHLZ3vLr0jKWyPtsNwlj8XlEs4ha0b+51lFbyPoKiiivqz4kY3Su10z/j&#10;xh/3K4puldrpn/HjD/uVpSPVy745Fyiiitz3hlU9W/5Bk/8Auf0q5VPVv+QZP/uf0pS2MavwS9Dj&#10;k7U6mp2p1cp8kFFFFABRRRQAUUUbvrQB0Phf/j0k/wB81tjrWJ4X/wCPST/fNbY610R2Pp8L/BiO&#10;oooqzsCiiigAooooAKKKKACiiigAooooAKKKKACiiigAooooAQnNcR8Yhct8LPFf9n+d9r/s+fy/&#10;sf8Art+w/d/2q7WlxmiMuSakTJXR+B2oan8WPDtlFeavqnjbTLSV/K827uZ0Tf8A3fvV+gv/AAS/&#10;+JXirxl4V8TaRr2tXesWOkSJHZm7fe8aN23/AHmrQ/4KtgJ8DNAz0/tpP/Rb1xX/AASYP/Eu8dY/&#10;57RV+p4/FQzLIpYt01GV+n+I+cownQx3suZtWP0MLKgyegr4g/aR/az1v4j+JJ/gz8CYZda8V326&#10;21HW4f8Aj305Put8/T6tWd/wUr/aW1LwTZab8NPDl5Lpl/q8f2nVL+Hdvitfu7V/3q5H9nP9q39n&#10;P9mrwh/Y/h628QXd/c7ZNR1SXSJPOuX79vu+i183l2VVKWHjjnRdWUvgj9n1l/8AInp1sQnU9ipW&#10;7s+sv2Vf2adH/Zo+HQ0iBhfa9fOLnVdUI+e5mP8A7Kv/ANevcMjNeCfAb9svwF+0T4pvvD/hYap/&#10;aFlbfapftlk0KbN23vVfxl+11o/g39ovRvhJcaLqE2oaokZS/iA8lN/rXiV8NjsTiqntov2luZ37&#10;HTGdOEI8ux41+3V8bl8Q+LNG+BekeJIPDDaw6y+Idau5PKitrL/nnv8A7zVD+0B4x+D3hv8AYw8Q&#10;fD3wJ4r0S7NtYxQ29paXSvLcv5q7m+X7zN9419A/En9j/wCFfxf8VT+I/FHhmLU9VuI0ikmMnVF+&#10;7Xzt+1r+xn8I/hV+z34t8T+G/CcVlrVjDH9nuovmePdKq/1r3svxOAnLC4Zc6knHpHlc+bdnJiIV&#10;eWpPTZnqv7CHxN8LXnwD8A+E7fX9Pm8SW2nN5ulxSr9oj2yMW3L2+9+tfT4Oa+Q/2BvgD4F0j4S+&#10;BviXZ6JDD4vv9PlFxqP8cm6Rlb9Fr68AxXhZt7L6/W9lf4pXv3udeFv7CPN2JaKKK8o6QooooAKK&#10;KKACiiigAooooAKKKKACiiigAooooAKKKKACiiigAooooAKKKKACiiigBhGcUMQBk0Z5Fc949fb4&#10;L1n/AK9Jf/QTUTfJFyKhHnnGHc11ukb7sqMfXcKsA/KDivz/APgLd3M3xZ0COS9u5v3zf66Rnr9A&#10;M7lA6Zr57JM3jnNCVb2fLZ2PoM8yf+xMRGj7Tn5lzbWOa8Sf8fv/AACsodTWr4k/4/f+AVlDqa9i&#10;XxH5nif48haKKKZzBRRRQAUUUUAFFFFABRRRQAUUUUAb/hf/AFE3++a3R0NYXhf/AFE3++a3R0Nd&#10;Edj6fCfwYjqKKKs7Bp6CsLxR/qIf98VunoKwvFH+oh/3xUT+E48X/BkYFFFFc58wFFFFABRRRQAU&#10;UUUAJ+FFCruryX4s/tWfCv4KedH4k8WWn9oRf8w/Tv31z/3ytaUcPVxM+SlFyfkVGMpHrRrV8M/8&#10;fs3+5X59+Jf+CuPgfT77ytD8G6rrNr/z2mlWH/xyn+FP+CwHhKPU8ap4G1GxiP8ArJoblZq+ghw3&#10;m3Lz+xf/AJKdmGpShVjOZ+lIII60cV8k+A/+CnXwR8bX/wBik1q60CXbnzdWtmii/wC+6+lPC3j/&#10;AMOeN9Mh1DRNa0/VLSVN6S2lwrgivPr4PEYXStTcfU+jUlI6EEY9aXOO1YHivxtoHgjSp9Q17WbT&#10;R7O3TzJJruZUAH418OfHL/grR4N8HTT6X8P9Ml8WahGWj+3y/ubRP7rL/fWtcHl+Kx0uTD03IUpx&#10;juffpYRLubgVgeIfiH4X8K2/n6vr+nabF6z3Sp/Wvw9+Iv7Zvx3/AGitTms7bVNQgtZQsf8AZXh2&#10;JkT/AMd+aoNA/Ys/aB+JU8MFx4Y1sQybf3uryuiD/v5X1kOFlSjzY7Exh5GHtub4Yn7DTfth/BiD&#10;VP7Pf4i6Is2P+fn5f++q1P8AhqX4R/8ARRPD3/galflXH/wSS+NckHmH+xI5f+ef25ah/wCHSvxy&#10;/wCeWh/+B6VbyfJf+g0ftKv8p+qF7+1f8HbK3NxL8RfD4ij6kXatWR4T/bP+EPjrxlpnhXQPFtvq&#10;es6lI0VtDCG+d1XdivzMX/gkf8axxnRP/A5a9w/ZS/4JofED4OfG7wr438Qa3pQtNImaWS1tDveT&#10;KMu3P/Aq562V5LSoSmsXzStogU6rfwn6aLyOK/Ob9sz9tX4nfBb43an4a8OTadDpUVpFJH50W997&#10;V+jI+VfpX44/8FIf+TntY/68Yqw4Xw1HF45wrRUlyvc48yqzpUeaHc/Vb4J+Kb3xt8JfC2v6oYhq&#10;GoWMVxOIfu72Hau6rzD9mXn4B+Bh/wBQuL+Venk18xiYxjWqQh3Z6FP3oRH0UUVga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RUZFcvoXw60Lwzruo6vY2Sxahfn/SJR1krqRjA&#10;5ocHHXFYunCcoylHbYqNScIyjCVr7iFQyEHpXl3iT9nHwF4ovTd3GiiCZ38yU2khi80/7WOtep9q&#10;id+fu/rWeIw1HFR5MRBSj5m1DFYjCS58PUcJeTsc34N+HegeAbOWDQtMhsxJ/rDEMNIf9o1uahpd&#10;rrNhLZ3kMd3ayrseKUblce9XAQFyD+NCtu75q4UYU4eyhFKPYxnVqVZ+1nJuXc8mt/2Yfh3Fqv29&#10;NBUf9OpcmH/vmvT7azjsYI4beMQxRrtSNB8oFWFbfzt/WlJAyaxoYTD4S/1emo37I6K+LxGL5frF&#10;Rzttd3PgP9pz/ktHiX/rnb/+grX2p8Lf+SdeHv8Aryi/9BFfFf7Tv/JaPEv/AFzt/wD0Fa+1Phb/&#10;AMk68Pf9eUX/AKCK+B4d/wCR1j/X9T9E4j/5EuA9P/bYnR3/APx5T/7priFrt7//AI8p/wDdNcQK&#10;/RKux+K5lvEd2oorL8QeKdM8K2P2jVL2Gzik/wBX/fk/4DXNOcKUZTnLljHqzzaVKdecaNGLlKWy&#10;XxGoeaMdq421+MHhG8h8yPWf+/0bJWpo3jzw/wCIJzb6dqUM83/PH7j1x0sfhKsuSjWhJy7Sid1b&#10;K8woRlOth5xjHe8Jf/Im/RRRXonmCZzR2oVd9fOf7RX7dfw6/Z3v/wCx5/N8TeK4v9ZpWnSr/o3/&#10;AF1l+6rf7PWunDYWtjKvscPFyl5FRhKR9FNXb2P/AB5w/wC5X5r+DP8AgrZ4N1TVYbTxJ4M1HRbW&#10;WT/j/tJVm8r/AGnX7zf8Br9DPA3jLQvH3hfT9d8O6nDrOkXUfmW93ayb0kH19a78VlmMy9/7TTce&#10;Y9jAQlBy5jpqKKK4j2QooooAKKKKACiiigAooooAKKKKACiiigBj964Wb/j4n/66V3T964Wb/j4n&#10;/wCulZVNjxcx+GIlFFFYnjBRRRQAUUUUAIKM/nR9K8++LfxLHgbSvslpxrVyn7v/AKZp/erhxmLo&#10;4DDyxGIlaC3PQwOBxGZ4mnhMJG82dzPqVjazi3uLy0hl/wCeU0q76sV8i2/gnxF4m0i78R/Y5bmO&#10;P95JdS8vJ/tJ/FXrfwJ+IsmtW/8AYGoTeddwp5lvLL9+RP7v+9XyWV8T/XcVHD4jDul7VXpt/a/8&#10;lPuc54N/s7BTxeExCrSpPlqJfY/8mZ7B0pDR/KuA1/45eFNCmmt0nm1OWL/nz+5/3192vrcVjMNg&#10;Yc+IqKC8z4PBZfi8xn7LCU3N+Ubnf/zq1o//ACFYa8+8HfGDw94xvfsUXm2V/J/q4rr/AJaf8Cr0&#10;PSf+QrDWmExWHxsI1cPUU13RrWwOJy7Exw+LpuE/d0Y74vf8kt8W/wDYLn/9Aavx2/YY/wCTpvAH&#10;/X1P/wCgmv2J+L3/ACS3xb/2C5//AEBq/Hb9hj/k6bwB/wBfU/8A6Ca/VeHf+RbjfT9JGmYf7xQ9&#10;T9uqKKK/Pz3QooooAKKKKACiiigAooooAKKKKACiiigAooooAKKKKACiiigAooooAKKKKAG4GPSm&#10;OzJ0pJHEcZZ+BXnviP46+AvDIJu9ftZm/wCeVqTM3/jua5K+Io4ePPVmorzdjejhq2JlyUYuT8lc&#10;9DDg980Et2FeTaV+0/8ADnVbj7PHrZiPrPbSIv6rXpGi+INM8RW32jS7+21GD/nrbSK6/mKzw+Nw&#10;2K/gVFL0dzXEYLFYTTEU3H1TRrUx0Ei7W5FPorvOMrW9pFZw+XBDHDF6RjbVmiigDnp/BGgXF/8A&#10;bpNItJrv/nqYRu/OtxQEG1RinkYpDk96zjCMPhQ3KcvikVLyyt9QtjBcxRzRv1SQblNUdH8JaJ4f&#10;mMmn6baWcj9TDEqE/lW0PzoP5UOEW+fl1BSnFcvNoV7v/j1n/wBxv5V+dPgf/kqemf8AYbb/ANG1&#10;+it3/wAes/8AuN/Kvzq8D/8AJU9M/wCw23/o2vzjjD+Ngv8AH/8AIn6dwb/u+N/w/pI/Ra8/485P&#10;92uHjruLz/jzk/3a4eOv0SqfiWZfHEdRRSrWZ455X8Yfite+C7+y0rRxF/aMqebcSS/P5f8AdWtT&#10;4UfEdfHlhPa3oih1q2/1gi/5aJ/eryLVIv8AhO/jVPayf6qW9+zyf9c4/wD7GqmoQ6l8JfiJKbfH&#10;m2pYxcfJLC1fj/8ArDj6OY1Mwq64SNT2TXbzP3yPC2W4jK6eWQiljZUvap979P8AD9n/AMmLXjeY&#10;+O/jG1tAMjzktoz6otaXxv8AAg8L6rFrFhiGwudsZEX/ACzmWpPgFokmr+N7zVJP9VYxt/321e86&#10;/ott4m0q80u8h86G5T/LVvluURz/AC3E4utpOtNyi/5eXYxzbP8A/VvN8JhKXvUsPTUJL+bmtf8A&#10;7e0jI5f4UeO4vHHh3MhzqtjsiuBj/Wf3Wrt/evl7wvd3Xwp+J/2e4GYY3+zXP/TRG+63/s1fUPT6&#10;V9dw5mdTMcJKGI/jUnyy9f5j4Pi7KKOV46NbCe9QrLnj8/s/19ka1drpn/HjD/uVxTV2umf8eMP+&#10;5X19I+dy745Fyiiitz3hlU9W/wCQZP8A7n9KuVT1b/kGT/7n9KUtjGr8EvQ45O1OpqdqdXKfJBRR&#10;Qq7qAEVd1fPXxy/bs+FnwJvv7MvNSl8S6/E/lyWGkbZfs/8AvtuVa8L/AG/f255fBBvPhn8PNS/4&#10;nezy9Z1qHrbf9ME/2vVu1eDfsx/8E5vFXxv0y38V+MtSl8KeGb397CSN99e7v4lVvu/7zda+3y/I&#10;8PTw/wBezapyUpbL7UjqhSjbnmen6l/wWCuob6YWHwztJrX/AJZyz6myP/46hri/Fn/BW34jalDJ&#10;H4f8P6ToGf8Anruuf/ia+sdA/wCCaHwL0mw+z3mjahrU3/P1NfSI/wD46wWuw8OfsL/AvwvP9otP&#10;A0M03/T3cyTf+OsxWuz+0OGaT9zCzl6//tGntKR+etl/wVS+O9o2f7S0OVN3+rOmf/ZV9B/C3/gs&#10;bC8sVr8QPBkkMPl4N/o8u9pH/wCuTY2/99V9pL+zR8J/FOi/Y7/wB4e8qN/+WNjHE/8A30qhq8G+&#10;J3/BJv4SeMIvM8MTaj4NuwGx9kk82GRv9pZM/L/u1rHMsgxi5K2G9l5r/gHq0eeUIzgex/Db9uX4&#10;K/E6GD+zPHGn2d3JH5n2DUj9nmj+u75f/Hq9Lj+MfgSWXYnjHQ2b/sJRf/FV+Tvjr/gkT8WNAk/4&#10;p7U9E8TRH/pt9mZP++64qb/glr+0FHF5n/CM6dL9NXg/+KpPJsmq+/RxqjHz/qJv7Sp/KftRD8Qf&#10;C13hIvEekzF+nl30Tf8As1atvqtneD9xeQzf9cpVavwa1H9gv4++Gb7YPAuoCaL95HLZyq//AI8r&#10;Vk3Xwk/aL8MTfZ/7A+IMH/LP/RPtbp/5Dq/9WMJP+FjYS/r/ABEe2l/KfuD8Uv2gfAHwa0ObU/Fn&#10;inT9Mhj48oy75Xb+6qLyTXwp8Qv+CydhZ6z5PgzwNLqenf8APzq1z9mf/vlVevlb4c/sE/Hf44ap&#10;Dc3+jXmmWkj+XLqniOVkeNP72yT52/4DX3V8Kv8Agkp8MfDXhwR+Nbu88Wa1LH+9mhla2hif/pkq&#10;8/8AfVL6lkWVf73U9tPtEfNVqfDod1+zx/wUh+GHxxnt9H1C8Pg/xJLtCWeonbDK/wDdil+6f+BY&#10;r6yjkjuYRIh8yN6/IL9pj/glV4q+Hpn1z4ZzzeLNDiVpJNPm2JfW/wDudPN9sfNXmXwP/bv+MX7L&#10;98fDmpedrWlWr+XJoPiLf51v/uO3zp7L932qamQYbHw9tlFTm/uP4hqpKHxn7nk0navlH4C/8FHP&#10;hR8bIvsl3qQ8Ga3j59P1yRUU/wC5L9xv93rX0VqHxG8K6RpP9q3viXSbTTP+fua9jSH/AL73Yr4y&#10;vhMRhqnsq1NxZ0RakdIPyrK1vxLpPhmD7Rq+p2mmQj/lrd3CxJ/48a+Dv2l/+CrHhbwTBd6H8MIP&#10;+Em1wExnVJPls7f3X/np7dq+BbHQvjx+214qluI4db8Zy+ZzLNKyWNs+3/axFG23+7tr6TBcOV68&#10;PrGKl7Kn3ZlKtFfDqfsT4k/bl+Bfhaf7PqHxG0kTf884S8p/8dU18w/GP/gr54W0Tz7P4deH5vEN&#10;2HeM3+on7Pbf7LJjLN+O2vA/DH/BIX4uavbwyaprOh6ET1jllaby/wDvivor4Of8Eg/BHhow3nj/&#10;AF688V3Y/wBZYWn+j2n6fvP/AB6u9YXh7Avmq1pVfJEXqy8j5C1X/gqF8e9XuPMj1rTrONJPM8u1&#10;sMf8B+9XrXwO/wCCvHinSNQhtPiZosGtaY7/ALzUNJjENxH/ANsvut/30K/SHw3+zl8MfCWkw6Zp&#10;3gDQIrSNPL/eadFK8g/23YEt/wACrwH9pP8A4Jq/Dn4y2V5f+GbOHwN4rIzFdWUe21lb+FXiXgL/&#10;ALuDVRzXI8TL2NbCcke6FyVY/aPpH4X/ABg8I/Gbw3FrnhDXrTWdPl6mCT54z/ddeqtXbZ/GvwN8&#10;T/Dr45fsNeOJri3bVdA8vbJ/a2nFnsLlP4d/8Df7rcivU/Dn/BWz4y6TaWlvfWeia1LFxJNNbeW0&#10;v/fGP0rCtwrXq/vcvqKcJbdxxrr7Z+z4ApW6V+S2j/8ABYv4h6lqlnZv4D8NLHdTLFkSXGfmbb/f&#10;r9XNKvRqGlWd43WaFJf++lBr5zH5Xi8t5frMOXm2NoTjP4T4w/4Ku/8AJDfD/wD2G0/9FtXGf8El&#10;v+PDx1/12irs/wDgq7/yQ3w//wBhtP8A0W1cZ/wSW/48PHX/AF2ir7Cn/wAkvL1/9uPDf/Izj6H3&#10;drHgTQPEN59s1TRLDUbrZ5Xm3Furts/u5NVP+FU+Dv8AoV9K/wDAVP8ACus4pK/PVUnHaTPe5YmD&#10;o3gjw/4bmmuNL0a00yeRPLeS1hVGK/8AAakufCGiXeswatcaXaS6pEMR3ckS+aP+BVtg4oJzU807&#10;3uFkOqhquk2Ot2M1lf2kV5aSj95DNHuV6vA0tLYooabpdro1lHZ2FvFZ2sQxHFFHtVB9Kv0UhNG4&#10;C0UUUwCiiigAooooAKKKKACiiigAooooAKKKKACiiigAooooAizjAI601VKk/LgfWlwcjniuM+Ku&#10;j+JNf8KTWHhW9i0/UZ22G6lGfLT+IisatR0ablCPNbojSlTVWrGEpKN+r6HDfF/9oS18B65pei6Q&#10;IdS1i5nSO4j8zCwI3c/7Veyo/wBptopB1dQa+Nfi58G7L4Tab4NkjvJdR1m+1hftl/N9+Xp8tfZV&#10;oT9mgx/cX+VfO5ViMbWxVeGLsuXlsl0vc+lzbC4Khg8NPCa83Pdv7Vn2PKPi38dY/AGrWmg6Npkn&#10;iHxPcj93YRHYI17Fm9K5GD9o3xN4P1ezj+IPhCTQdKun8tL6GUSCP/fqj8Cbb/hK/jz4/wDFE/76&#10;a1m+yxLnOxGHT/x2vVPj34dg8R/CbxBbSxeaIoTcovuvzf0rgVXHYyhVzCjWtyuXJGys4x7/AGve&#10;t3O+VHL8FiKOXVqPNzKPPO75lKf8v2fdud1DqVte2CXcUga3dPMEn+zjNeD6r+0V4i8S+IL3TPh1&#10;4V/4SOKxJS4v5Jdib/ReKyvC3ja7X9kOfUZZpTe21pJbiX+Pjv8ArXcfss+HotC+EOjvF/rL0faZ&#10;j7tXVLGVsxq0sPh5ckZQ521v5LU51gKGVUq+IxNP2soVPZxTvbzb5eUi+Fnx8bxT4mm8K+KNIm8N&#10;+J4uUtpiGSUf7LjvXovjpR/whWt8YP2ST/0E14P+1PbDw5438BeJ7TMN4l2LfzI/95c/p8v417t4&#10;2czeAtWcn79k5P4rW+CxNaSxOFxEuaVLr3Uo3RyY3DUY/Vcbh48savT+WUZWdv7p8O/AH/ksPh//&#10;AK7tX6E/w1+e3wB/5LD4f/67tX6E/wANfPcDf8i+f+P9In0HHP8Av1P/AAf+3M5fxJ/x+/8AAKyh&#10;1NaviT/j9/4BWUOpr7uXxH4hif48haKKKZzBRRRQAnaj71V9R1GLSbC8vJ/9TbRtLJXlWhfH+HWr&#10;DWvPs/sd1FA0ln+8/wBZ/wDZV5mKzLCYGrTpYipyufNb/t09fBZPjsxpVKuEp8yhy3f+L4Tv7bx7&#10;4evfEU2gQalFNq0X/LH/ANlre+6RzXxfZXVzYX9lrW3bOZ/NSXPV925v/Qq+jfi34u+y/DL7XZzf&#10;8hJEii/3G+Zv/Ha+UynimOOw2JxGIp8nsfet3XQ+3zvg3+zsbhMJhKnP7b3bv7M1LXb7J2ej+INM&#10;8Q+dJpd7Fe+U/lSeT/yzer/cetfMnwO1z/hHvHENuf3NpfJ5Un+//DX05t2V7OQZus7wf1jl5ZXc&#10;Wj53ibIf9Xsw+qQlzQklJN/1/MLRRRX0p8mb/hf/AFE3++a3R0NYXhf/AFE3++a3R0NdEdj6fCfw&#10;YjqKKKs7Bp6CsLxR/qIf98VunoKwvFH+oh/3xUT+E48X/BkYFFFFc58wFFFFABRRRQAmOBXOfEP4&#10;i+GvhV4Vm8SeK9Zi0bSov+Ws335P9lF/iauW+PX7RHhH9nPwh/bfie9Bu5UxZaXCf9IvZP8AYX+7&#10;/tV+UvinxP8AFj/goV8Y1gsLOae0if8A0fT4S32HSoP7zfw/Vupr6fKcknj+bEVpclGO83/7ab0q&#10;XN8Z237Q3/BRX4gfGbVrvw34CM3hjw1NJ5UEVmN99ef77L93d/dWqPwg/wCCbPxV+Kflav4naLwn&#10;pNztkMuqy77uVG+bcic/+PMtff37MX7GHgn9nDS4rlIIdf8AGH/LxrV3Fu8t/wC7bo33V/2utfQD&#10;Nvr2a/ElLAr6vk1NQj/O95GjrRj7kD4m8Kf8En/hjo//ACHPEGt6/L/0x223+Naeo/8ABJn4WeIP&#10;OXSNa1vRpQn7vMizf8C7V9jdK1fDH/H7N/uV89HPczlPn+sMvDzlOtFTPzI+Iv8AwRx8Q2G2TwX4&#10;ztNYGz95Fq0TW7f8B276+aPFH7MP7QPwGvZp/wDhHvENjDEfLju9HkaaGT/vhv8A2Wv31BxS9q93&#10;D8V4+nHkq2mvNHuOhE/ATQfgj+0D+0drcMcmj+JdYaU/Pd6vvhijT7u5/MxX238C/wDgkPoGk28O&#10;ofE/WZdZvTz/AGXpT7LeP/tr95vyFfpAB7UYPbis8ZxPja8PZYe1KP8AdKjRjE4b4ffBrwT8K7E2&#10;nhPw1pujQyYLm0t1DSH+8WruccUnWlxxXyMpym+acrs6B1FFFMQUUUUARP0r8cf+CkP/ACc9rP8A&#10;14xV+xz9K/HH/gpD/wAnPaz/ANeMVfb8H/8AIwl/gf6Hi5t/u/zP1B/Zm/5IH4E/7BcX8q9OFeY/&#10;szf8kD8Cf9guL+VenCvksV/vFT/E/wAz1KX8OPoSUUUVym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S8&#10;DGKzfEGvab4c02W/1O9isbKMZeaZsKK0l5Gc1g+LfBukeNtNisNbslvrSOdLkRS/d3q2VzWNT2nI&#10;/ZfF0uXT5OePtb8vW254nqHx78X+PLtbL4beG5bq337DrF+m2D9azx8M/jjrv7698aw6aX/5ZQgO&#10;v8q+kLW0t9Otlhto44IYx/q4xtUVHYavY6lFLJaXcU8afeeJ9wH414LymVd8+LxM5PspckfuR9BH&#10;N44eNsFh4RXdx55fNyPnFvh/8dfDEwk07xTBrQT/AJZXeAh/Stnw7+0Zqfhq9h0v4kaFNoEwbyv7&#10;UiTNs7/+yivR7f4zeCbvXhoi69aNqIfy/IEnOa6vV9GsvEFjPZajaxXdrIuHhlTcprGhgOS8svxT&#10;06N88Tevj+flhmWEXvdVHkl6r7L/APASXTtTttVsIby0mjmtZV3xyxncrp7GrvGSKyvDnhyx8LaT&#10;BpumwiCyi4jiHRK1eMk19PDm5Vz7ny0uXnfJt0JKKKKsQUUUUAFFFFABRRRQB+f37Tv/ACWjxL/1&#10;zt//AEFa+1Phb/yTrw9/15Rf+giviv8Aad/5LR4l/wCudv8A+grX2p8Lf+SdeHv+vKL/ANBFfmnD&#10;v/I6x/r+p+ncR/8AIlwHp/7bE6O//wCPKf8A3TXELXb3/wDx5T/7priFr9EqbH4rmW8R27b+8kr5&#10;e1eS++MHxHntref9zvaO3/uRwr95q95+Jmsf2D4H1m4/5a7PKj/4FXnH7NmgbLfU9Yl65W2j/wDZ&#10;q/Pc/p/2nj8Jk/2Hecv8K2R9twvP+x8rxuffbVoU7/zPdlOf9mzUkH+j6zaz/WPbXP8AjL4K634N&#10;sTqEc39p2sf+sltPkeOvpsUffqq3BWUVISjSpuEujUpe7/4EZ4bxBzylUjKtUU49U4xjzf8Ab0Yn&#10;k3wa+LA8Q+ToesT/APExi/497r/n4T+7/vV6wK+cfi38ObrwXqv9u6N+50uR/M8yH79m/wD8TXa+&#10;Ffj/AKQPC15P4hm+x3+mwtJJ/wBPG37u3/aoyXNa1Ct/Y2bS5a0Pgb+2unvfzf18RrxBkVHGUY53&#10;kkeajP4oreD6+7/L/wCk/wCE80/bu/ay/wCGdPBEOj+Hpov+E51xG+zn/nyh/in2/wB70/Ovj/8A&#10;ZA/YR1P9ooS+PviHfXdp4TuHaWL/AJ+9Vfd8zbm+6v8Atd6W++DXiL9oj4o6n8SviPNNpkN9dLLb&#10;aLN8832ZW+WJ/wC6u35a/RP4SfFGy8Q+VoK6XDo81tCsdnBD/qjCv8KV+prjLJss/wCEbLMQniZf&#10;FNfDzfyRl8Mv6+0ePW4azXC5f/aEqL5Ov81u9viPBvi//wAEwPhv4u8LbPBHm+E/EFsmLeWWTfDc&#10;P/df/wCKr5Q/ZU/aG8Z/sR/G248C+M4poPDUt39l1XT7rdttn3bVuYv88rX67tXyx/wUh/ZKHxn+&#10;Gw8deHrPzvGGhQ+ZJFF969tv4k/3l7V9HlGcvE82BzOXPSn1f2ZHz2FlOpzP+U+2NN1G01mwt76x&#10;niurS5RZYpoTuWRG+61XcV+bv/BKX9qg6/pUvwg8SXh/tCxRptClmOGlg+9JB/vL94e1fpESK+fz&#10;HBTy7ESw0/s/ke5CftFcfRRRXAUFFFFABRRRQAUUUUAFFFFABRRRQAx+9cLN/wAfE/8A10run71w&#10;s3/HxP8A9dKyqbHi5j8MRKKKKxPGCiiigAooooA5rx/40tfAfhubUZf311L+7t4v+ej14J4L8Jan&#10;8XPFU17fzS/ZC/m3t1/7TSneOdZufix8RYbKw/1O/wCzWX/s0lfRHhjw5Y+E9Eh0y0/1UX+s4/1j&#10;/wATV+Z8n+teYy5/91ovb+ef/wAj/X2j9e9ouCcpjy/79iFq/wCSH/yX/t3+Ev2dra2NjBZ28Pk2&#10;sSeXHF/sV81/EnQLn4W+P4dS0z9xaSv9ptD/AOhR19N9KxvFnhWx8ZaVNp+oQ/uf+Wcv8cb/AN5K&#10;+ozzKf7UwnJSlapB80X2cT47hvPP7Gxkp4iPPRqrlqL+ZS+0eIfEr43y+J9Mg03R/Ns0mRftkn8e&#10;/wD55rVrwR+z9Lq2lQ3muTzaaZf9Xaxff/4HXZeD/gZo/hfVTqN3NLrM0f8Ax7mWLYkdel/fFfPY&#10;Th+vmFf67xBac/hUFtH/AMBPp8w4pw2VYeOX8M3hD4pVHu3/ANvHzP8AFD4Wv8PXtNR068lmsJX+&#10;SaX78b/71e9/CDxSPGOhaZfy83Uf7q5/31/zupPHmgx+JfB2pafJ/wAtYPNj/wB9a8v/AGWdb8jx&#10;Be6NL0lj+0R/76/eoo0aeQZ/To4fSjiVt0jOPb+vtHRLFVOJuHpYjESviMJNa9ZQl/N/X2T3z4vf&#10;8kt8W/8AYLn/APQGr8dv2GP+TpvAH/X1P/6Ca/Yn4vf8kt8W/wDYLn/9Aavx2/YY/wCTpvAH/X1P&#10;/wCgmv6Q4d/5FuN9P0kfnOYf7xQ9T9uqKKK/Pz3QooooAKKKKACiiigBgPajt0rkfif8RtM+EvgL&#10;WfFWriWTTtLt2uZxCNzbF61y/wAKP2mPht8ZbMT+F/FVneSnbutpJNkyFuilWraOHqzpe1jF8vcl&#10;zUZcp6zRRRWJQUUUUAFFFFABRRRQAUUUUAFFFFACYzzWdrV5LpmlXd3Dby300KNIltF9+Q/3RWgt&#10;DVL1Q1oz50l+G3j/AOM0xu/GOsS+FtCD/utG08jztn+2/wDerqNK/Zc+HWlxhJdCh1FxyZLx2d/z&#10;zXrEzRW8PmNwsYzn0ryr4efHm2+I/jzUtD0jTJRo9lE3/E1f7ksitt2rXzX1HLsNVisQuepN6OWr&#10;f+R9JHHZniqVT6r7lKC1UPdiv/kvxkXpf2bfhvOCH8KWZx3+Yf1ri779lxvDU41DwF4mv/Dl+nKx&#10;SP5sOP7u01leIP2k/FOq+MNT0/wT4b/tew0l2FxLn5pCvytivXPhH8UbL4o+FIdWhgNrcRyNbXNs&#10;W5ilX7y1yUo5PmNX2NGmlJbNR5dt+WSsdtWWeZZR9tWqNwdrpy5/i+Hmi7/EM+FHiHxbq9teWfi/&#10;SPsGpWTLH9qix5Nz/tJXflRg5H1ojbPNDY2njivqaFOVKmoSk5eb3Pkq9SNapKcYqN+i2JaKKK6T&#10;IKKKKACiiigCrd/8es/+438q/OnwP/yVPTP+w23/AKNr9Frv/j1n/wBxv5V+dPgf/kqemf8AYbb/&#10;ANG1+acYfxsF/j/+RP0/g3/d8b/h/SR+i15/x5yf7tcPHXcXn/HnJ/u1w8dfolQ/Esy+OI/FQ3k3&#10;2exvZP8AnlA9TZqrq1j/AGppV7Z+d5P2qBovNrB83L7h5kOXnjz7Hz38Cbcav8RptQk/1sSPc/8A&#10;fXy/+zV7J48+HOmfEG3h+2CWG6i/1d1F9/8A3f8Adrmvg18L73wDNqU+pzRfapf3cfk/3P71en4x&#10;Xx3D+VypZR9UzCnrNuUk/N//AGp+gcU52quffW8sraQUYxkvKP8A9sYvhHwjpngrQ/7P0/8A1X+t&#10;klm+/I/95626ToaO9fX0qcKUI0qMeWMdkj4GtWq4mrKtWlzTlu2eBftI6F5Oq6Xqif8ALzC1tJ/v&#10;r81ev+A9Y/t7wPo2oSf66WBfMrkv2gNL+3+Aftn/AC2sbpf/AB75Wpn7PepfbPA81nJ/rba6b/vj&#10;+GvhsK/qfE9ej9mtTUv+3l/Uj9Kxj+v8HYat9rD1JQ/7df8AUT0xuldrpn/HjD/uVxTV2umf8eMP&#10;+5X6FSPhsu+ORcooorc94ZVPVv8AkGT/AO5/SrlU9W/5Bk/+5/SlLYxq/BL0OOTtTqananVynyQl&#10;fL37d/7VUf7PXw7OjaHeY8da5G8Vl/fsofutP/8AE1778SPiHpHwn8D6z4s8QTeTpWmQNLJ/00f+&#10;GNP9pmr8g/APhfxV/wAFBP2n57vVJpYbCWT7Tey/fSyslb5Yk/4D8or6vIMtpYmcsXi/4NL3n/e8&#10;jqow+2elf8E+f2RB8Y9fn+Jfjqzlu/DNjc+ZZQ3fP9o3X3izf3lXv6mv1Wxj/pjF/wA8ofu1m+GP&#10;DemeDfDmmeH9Hh+xaVpkC21vD/sLWn0zXmZtmdXNMTKtPbov5YmVWfPIKKKK8cyOh8L/APHpJ/vm&#10;tsdaxPC//HpJ/vmtsda6I7H0+F/gxHUUUVZ2BRRRQAUUUUAMCnvXkHxq/ZX+G/7QFiY/FvhyC5ug&#10;jCPUIP3VzFu67XX+ua9f6UvAFVSqToz56UuV+QNXPyE+Nv8AwSQ8b+HdTnufh5qcHiXSfmeO1vJP&#10;IuY/7q91b9K8Lsf2KP2hdc1MaJL4M1uGHf5ZN5c4t/8A0Kv3tAxTt1fY0OLcwhDknafm0c0sPA/M&#10;n9nP/gkhHYT2msfFvUor1k+caBpr5TP+3L/Ev+yBX6MeFPB+ieBdCtNH8P6Za6PplqixRWtrGERU&#10;UYUVujkUYwK+dx+Y4rMp8+Jlfy6G0IKA+iiivOLCiiigDP1TSbHW7M21/Zw31s/WKaNXX8jXjmt/&#10;sV/BDxJcS3F/8NNEmmk6yeSUP/jrV7jx6U04rSFerR/hScfQLJnzhP8A8E9/gHLcQyp4As7SWJ1k&#10;QwSOvK/8Cr6ItLWKyt4oI+I40VFH+7Vk9OtJkDrRVxNav/Gk5erJSjE+JP8Agq7/AMkN8P8A/YbT&#10;/wBFtXGf8Elv+PDx1/12irs/+Crv/JDfD/8A2G0/9FtXGf8ABJb/AI8PHX/XaKv0Cn/yS8vX/wBu&#10;PBf/ACM4+h+iNFFFfnZ9AFFFFABRRRQAUUUUANFNNfPfjP8Abe+Gnw6+MN78PfFV7NoGoW0ccn2+&#10;7TFtJv8Aurur27w94o0fxZY/a9H1K11S2P8Ay1tZVkH6VtVwtajGM6sWoy2ZMZps2qKKKxKCiiig&#10;AooooAKKKKACiiigAooooAgJf5cDjuM1BPcJaqzSyxxqehkIWvIfiB8YNcOv3fhHwPoUuqa9EF+0&#10;Xk3yW1pvX5WLEfNXHy/s3+NfHWbzxl43mE8jZNnZj91H/u14NbNJqcqOEoupJb/ZX/gTPdw+VwcI&#10;1cbXVKL2XxS/8Bj/AO3WPoX/AISPS/M2f2jamT085f8AGrkNxHdJvjljkH/TMhq+fH/Yw8NrD+71&#10;nVVm/wCehlOf51Sh/Z28eeAZBc+C/HM02xsix1Afua5/r2Ywl+9wnu/3Zpv7vdOj+z8rq/wsbaX9&#10;+DivvXMfSuGI5GT60obOc8Y7V438O/i3q914hg8K+NtCm0fxA6OUuYvntrkL/ErD7v0r2CNNqAAc&#10;V7OGxFLE0/aU/wAdH8zw8VhauDnyVflbVNd0z54/a/HPgBv+owv/ALLX0JafNZQdxsX/ANBrwn9q&#10;nw9qWv8A/CD/ANm6fLfG21VZZfK/5Zp/er3ayTy7SH/cWvLwsJLM8TO2klD8me1jZxlleEgparn/&#10;APSj5x/ZkkGlfEj4m6bKf3hvU/8AHd3/AMVXr3xguorD4a+JJH4H2GWMH/eWvJPiN4O8S/DL4st8&#10;QvCelf2xp98nlajp8P3/APaesjxp478V/tEWMXhXw/4au9G0uZ1/tC+1A7fLT2rwqOKeBwtXASi/&#10;a3nyK3xc17P8T3a2E/tPG0sxjJeytDnd17vKkpJr5f8AbxU8MaRNP+xhe/3ZY5Jf+Ab69n/Z2vIr&#10;n4L+FTHz5dr5bD33Guh0rwDpml+AIfCiRf8AEvFt9mK+2K+fPBuv+LP2bJ73QdS8O3mv+GhM0lnf&#10;WZ3uM/wkVrCn/ZFehVq/B7PkbWvK1qZVa8c7oYmlRfvur7SKenMpaf8AgRtftf3JmXwPp8Y/fSaq&#10;sg/76Ar2zxdEE+HmprJww09g3/fFeFeGvDXiT44fE/TPGXiLSDo3hnSB/oFlPgvO/wB7cf8AgXNe&#10;+ePVB8FayD1FpKf/AB012YCM608XjmuWE7ct+0Y7nn4+UaFPCYFSTnC7lbW0pS+E/ObS7m9sb2G4&#10;0+aWG7if93LD9+vor9lTXvEmqePNTTVrvULi1FlnF2G2793+1XlXwDXd8W9A/wCu7V9/RwRqpCoi&#10;nvgV8Nwflk6/+2e1cVCXw9Hofd8YZrTwylgfYqUpx+L+XX/CYXiT/j9/4BWUOprV8Sf8fv8AwCso&#10;dTX61L4j+b8T/HkLRRRTOYKKKKAPNfj5rA0vwCII/wDXX0yxV4JqfhrVNM0rTNQkt5TFfr/o/lR7&#10;vn/u13nxq1SXxf4+s9AtDmK1223/AANvvNXvelaVDpWmWtiD/qESOvyvF5VT4ozPEucmoUVGCa/m&#10;3Z+1YLOZ8GZPguSmnOs5Tkn7vu25Y/8Atp4b458CHw/8FtH8yD/iYRT+bcf9M/M+9/6Clc14z8Uf&#10;218OvCWlx/62JJP/AB392tfRPjnRT4j8H6zp4/1tzA/l18seCNEl17xVpWnx/wCtEyySf9M0X5mr&#10;zOJMLUwGJhhcIvcr040v/AJR/Sx7HCePhmeEnjsdL38NVnV/7dnB/wDtx1XxA0uLwX4q8M3Ef7n9&#10;xBcyf7/8VfSsU4uIYZP+eiLJXkP7SujGbQ9Nv4/9VbP5Un/stdr8L/EsXibwdZSRzZuraPyrmL+O&#10;N1r7DKYQwGcYvAx+F8k0vlaR8Lnk55nw/gM0+KUHOE//AAK8TraKKK+3Pzc3/C/+om/3zW6OhrC8&#10;L/6ib/fNbo6GuiOx9PhP4MR1FFFWdg09BWF4o/1EP++K3T0FYXij/UQ/74qJ/CceL/gyMCiiiuc+&#10;YCiihV3fu46AEHFfL/7X37cPh/8AZusv7C0YReIPHUqf8eHm/ubL/bl/2vRa4v8AbV/b9034QwXv&#10;gv4f3kOpeNf9VeahF88Onf7P+1J/Kvmn9kD9ibXP2ltam+IXxDmu4fCks/m+bNu+0as+75tm7/ln&#10;6t+Vfa5Zk1KlR/tHNvdpdF9qR2QpcvvzOG+GPwY+K/7eXxOvPEOrXszWMk4/tHX7sf6PbJ/zziT/&#10;AHeirX6x/BH4GeFf2ffBMPhzwpZ+TF/rbi/m/wCPi9f++7f+y11vhjwxo/grRLPQ9A02LRtKtU8u&#10;O1tItiD/AOKatPNedm2eVcz/AHMI8lGO0F/7cZVK3N6C0UUV82YCD7ta3hn/AI/Zv9yskfdrW8M/&#10;8fs3+5VQ+I6cL/GidTRRRXSfVBRRRQAUUUUAFFFFABRRRQBE/Svxx/4KQ/8AJz2s/wDXjFX7HP0r&#10;8cf+CkP/ACc9rP8A14xV9vwf/wAjCX+B/oeLm3+7/M/UH9mUf8WE8Ck9tMix+VemjnjtXmP7M3Pw&#10;C8C45xpcWR+FeB/FHU/2nPip8Rtf0DwJZWngHwjpj+VHq+ojMl7/ALUVfOvDfWsXVXMopN6t+Z6M&#10;Z8lKPXQ+ygSMelBAwfSvzZ1P40/tAfsYeN9A/wCFn6naeMvBWrz+VLdRD5x/e2t/Cy/3f4q/RvTb&#10;+HU9PtbyA/ubmNZU+jDNRjcvng4xnzKcJ7NbDp1VV8mi4wHcUitg4PJNIW+YV8AfHP4yfGnxN+1/&#10;P8Kfh54k07RYfsPnQC6hyvyxeY29v73pU4LATx05QhJR5VzNvsh1aypKN+p+gIoPPvXw5b/C39sl&#10;J4TJ4/8ADvk+Yvmfuv4N3zf+O19s2KzJZQrckSThF8zHdsc1GKwscNy8tWM79gp1HU+y0XqKKi82&#10;Pztn/LSuI3J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Y/af8V3vhn4WzR6fMYrnU7qLThPGdrRmQkbq43xPoVt+zx+z&#10;tqkFheebqOpbfMkmk5kdl+bb/wABFeq/Gn4dN8T/AAJe6TG/kXo23FnNn/VTLyprwi5+HPxW+Kt9&#10;oXhzxbbWtpomkyKbi5Bz56D5eP7zba+EzSFdYmpKFJznOPLTa2je/Nf+U+7yaeHlhacJ1VCEKnNU&#10;T3kly8tv5hLT9nPQ1+Ai63eQyw+Jmszei683/Vv95a9z+Aev3PiX4UeH729l+0XRtwjzf3yvFcL8&#10;crDx9rM9p4J8IaZHFoF9aCO51Q/8sx0K5PH3a9Y+H3hOPwL4N0jQo5jMLCBYvNP8ddeW4OGGxjhh&#10;6fLCEeVvltzS/wDbjmzTG1MXgVPE1VOc6jkle7jH/wBt/wAJ1dFFFfYHxoUUUUAFFFFABRRRQAUU&#10;UUAfn9+07/yWjxL/ANc7f/0Fa+1Phb/yTrw9/wBeUX/oIr4r/ad/5LR4l/652/8A6Ctfanwt/wCS&#10;deHv+vKL/wBBFfmnDv8AyOsf6/qfp3Ef/IlwHp/7bE6O/wD+PKf/AHTXELXb3/8Ax5T/AO6a4gV+&#10;iVdj8VzLeJ5P+0jqP2fwnZ2X/PzP/wCg10PwV0saZ8PLI97gPc151+0lf+brmjaf/wA8oPN/76bb&#10;Xtfhuw/s3w9ptpH1jgT/ANBr4HBf7RxHi6v/AD6hGC/7e1Pscx/2ThPAYf8A5+1Jzf8A27pH/wBt&#10;NSiiivuj83K9zaRX8E0E8PnWkqeXJFLXxP8AtS+KfCn7NXiXRrW8lup4tXjeWOKL53t9v9//AGfS&#10;vuGNd9fkZ8V55P2tP+CgMOhxzD+yo9RXTYpfvp5MP3mrow/DGXcSylDM4/uqacrr3WvRn02RZ1js&#10;mqynhKlk919l/I+8vgd8LrTxf4W0bxfrcMoi1OBbm30qb+433Wf/AHv7tYvxF8OP8LviDaX2lDyL&#10;Yulzbn/nn/eWvpSC1tbKCC3s4PJtYkWOOL+CNF+6teZ/tDaL/aPg2G//AOW1lP8A+ON96vzTPMgw&#10;WFyup/Z1PkdL30/tad3/AIT7HIOKMZjs8pxzCpz063uNfZtL4dP8R6Np2oxaxpdnf2/+quUSWu6t&#10;ljms40YZR0xXhnwL1j+1PAEFv/y1sZ2j/wCAfw17tZELawf7tfdZZiljsNDFR+2lI+RlgpZdmFfC&#10;S+w3H8dD8bv25/gxqn7Hf7ROjfEbwH52m6Vqd19vs5B9y2ulbdJB/ut97b/dbFfqb+zx8adL+P8A&#10;8J9A8Z6ZgC+h2XMPVredf9ZG341R/af+A+m/tFfB7WvCF4Y4buaMy6fdyD/j3ul5jb/dz19q/M7/&#10;AIJ7fHPWP2aPj7qXwo8aebpulandtZXEV58n2K9X7rfN91W7+vy1+lv/AIXMr/6fUf8AyaA/4U/J&#10;n7IUUUV8QdIUUUUAFFFFABRRRQAUUUUAFFFFADH71ws3/HxP/wBdK7p+9cLN/wAfE/8A10rKpseL&#10;mPwxEooorE8YKKKKAENcL8ZPGH/CK+Dpo7eb/iYX37uP/c/iaut1rV7bw9pU+oX8/kWtsn7z/wCJ&#10;r5nv7vV/jR4+/dxYik/dxRfwW8P96vj+I80eBw/1TD64it7sUvPS595wlkkcwxP17F+7hqPvSb20&#10;15f/AJI7v9nTwibewvPEFzBzL/o1n/ufxNXtR6VV0vTbbQ9KstPs/wDj1tkWKOrXT8K9nKcvhleD&#10;hhIfZWv96X2mfPZ5ms85zGrjZ9Xov5Yx2QtFFFeueIFFFJI/ljzJP3McX+skm+5H/tUAOjXdXzJ4&#10;G17TNL+OMV5o97FqennUWtvtUMnyb5G2sv8AwFvlr5y/bb/4KAnWGvfhz8Lb2Q2bn7NqOv2ud1x/&#10;C0Vv/s/7Xeu7/wCCdn7IOv8AhQ6f458fz3VqJH+06X4blkbCu3/LzMv970X8TW2c8IVcRgKGOxFZ&#10;UZwqKUE43lJdT7bh3M45PKvGtG8a0HC3n0Pvn4vf8kt8W/8AYLn/APQGr8dv2GP+TpvAH/X1P/6C&#10;a/Yn4vf8kt8W/wDYLn/9Aavx2/YY/wCTpvAH/X1P/wCgmv0Xh3/kW430/SR8/mH+8UPU/bqiiivz&#10;890KKKKACiiigAooooAydc0XTvEukXOmapZw6hp90nlXFrPHvSRP7rLXxJ+0j/wT7+HWg+Ddd8ce&#10;EZ7/AMHavpMEl9/xLZPkk2j7v+z/AMBr7sHQ+oryj9qO/tbL4B+OfPu4rcy6XKiGWTZk4r1MsxWI&#10;w+Ipxoyau1c5q9OE4S5ux8LfBL4iftTeCfhNoHjvQBD8TPBd9A0hsLuTfc221mVvm++33f4Vavd/&#10;hp/wUs8B6vfQaJ4+03Ufh14h+WOSHU7d/J3/APfOVX/exXjf7Pf7e3gz4D/s1eDfCiaZqHibxdax&#10;yxvpVmmxctKzL+92kfxVb17wd+0N+2p50eo+DdE+GnhS5f8AeXeo2K/bpE/h+9l2/wCAstfbYrB0&#10;qtep9foRpQ5nafNyStf+XXm/8BPLp1ZRhH2MuZ22P0Q0HX9M8T6ZDqGj31tqVjMMx3VrKJEf/gS1&#10;pjkV5d+zh8FofgB8JdG8Fx339pfYQxkuvL2eYzHk7a9SY9cV+cVlCNSUaUuaN9Ge3Bya94fRRRUF&#10;BRRRQAUUUUAFFFFABTdtC1T1C/t9Mspry4lENtEvmPL6Ck3YSVzF8eQ3Nz4O1mKzOLr7JJsHqdpr&#10;wX4Q/EDQPBX7Nl1dRTxQ39tHP5sO8ebJN937vWvorRNe03xLpcV/pl5FfWcoOyaF9ymvKNd/ZT8F&#10;a/4lk1d47m0Mj+ZJbQyFYpG9TXzWYUMTVqxxWCs3Zx1ffqj6XLsThaVKeEzC6XPGWi/lv7r+8xf2&#10;VNMtvCnwrm8QalcR251OZrmSaVSuNvy9D9KZ+y3Iuqa34/1OwXy9FudRb7OB93f/ABV6V8QPhBpP&#10;j7wjaeHJJZtM0+3dCgsztIVf4fpW94S8I6T4E0OHStHtY7KxgH3R/M1hhcsrUKuGhpyUVv1k2tTo&#10;xea0cTTxNXX2ld7dIxTuv+3joAMHgY/GnEEisLRfFuk+Iru9tdNv4bqayk8q4WJt3lv/AHTW52r6&#10;mE4zXNB3PlJRlB8so2H0UUVoIKKKKACiiigCrd/8es/+438q/OnwP/yVPTP+w23/AKNr9Frv/j1n&#10;/wBxv5V+dPgf/kqemf8AYbb/ANG1+acYfxsF/j/+RP0/g3/d8b/h/SR+i15/x5yf7tcPHXcXn/Hn&#10;J/u1w8dfolU/Esy+OJJRRRWZ5QUUUUAFFFFAGD4707+1fCGsQY5Fq8kf++q/LXkX7NeoiLVNYsZB&#10;/rYUkH/AfvV715fmny5P9VLXyXbeNbH4E+MNZ1vXPN/s/R/P+2eTHvfy/wDYX/vivgc8X1fOcuxf&#10;eTg/+3tv/Sj9P4aX17I80y7rZTX/AG7/APsxPrJmrs9OXNjD/u1+Tni7/grtrsmtn/hF/A+nQaUH&#10;/wCYlK7zSf8AfLBVr6k/Zf8A+Ck/gT46ajB4c1mE+DfEshWO3iu5Ve3vG/2H42t/stX7HW4dzPB0&#10;va1qfu/efEYKHs5y5z7NooorxT2xlUtX/wCQXP8A7v8ASrtUtX/5Bc/+7/SlLYxq/BL0OOXmnKu+&#10;mrXjH7XPx+tv2dfgxqmv+b/xUF9usdGi/j85l/1n/AV+b/gNZ0MPPE1Y0qO8nofJQjzSPh//AIKW&#10;/tC3PxF8fWnwo8Lz/bNK0ydTe/Y/n+03rfw/L97bX2b+xh+zha/s5fCWG0uYv+Km1hFvdVl/jj+X&#10;5Yv91a+Jf+CbX7Ptx8Wvide/FPxND9t0nR7ppY/O/wCXm9b5t3/AfvV+qzNv/eV9nn+IhgaNPJsP&#10;L3YfG/5mdlV8seSAtFFFfDHGFFFFAHQ+F/8Aj0k/3zW2OtYnhf8A49JP981tjrXRHY+nwv8ABiOo&#10;ooqzsCiiigAooooAKKKKACiiigAooooAKKKKACiiigAooooAKKKKAPiH/gq7/wAkN8P/APYbT/0W&#10;1cZ/wSW/48PHX/XaKuz/AOCrv/JDfD//AGG0/wDRbVxn/BJb/jw8df8AXaKv0Sn/AMkvL1/9uPn3&#10;/wAjOPofojRRRX52fQBRRRQAUUUUAFFFFAHk/wAWP2aPht8aoJf+Er8M2l7cy7c38Q8u5+Xp+9X5&#10;q/PTXP2ffE3wl/ayg+Gvwa8cah4emutOk1e3F3Kxh/dru8p1XO77vG6v1cdxEMs2B9K/OL4y/HDw&#10;l8Kv+Chlj421bUzd6LpugTWtx/Z/+kP5zRsqx7Vr67IcVi261GN5LklaL95c3TQ83FwpR5Zz013N&#10;+x/bD+O/wBvIdO+MfwzutZ06L/Wa1ocW9tn975cp/wCPV9K/BH9rn4a/H2UWnhrXlGqiPzH0u6Xy&#10;ph+B+9/wGvmW7/bK+M37Rsv9l/Bj4X+VolyXt5Na12LfD/vb2wi/7rK1dt+zj+xB4k8HfFC0+KHx&#10;H8T2upeKooSI7HSbWOGGLcu0q+1Qrf8AAVWt8bhcHGhKWMiqVbooS5rvzjry/wDgRlTqVef91eUf&#10;M+1KKKK+KPXCiiigAooooAKKKKACiiigCmltFG0kqRjfJy59a5Hxj8WPDHgXV7DTdX1BYL6/k8uC&#10;LBZicfpXZq3y8cV82+CPDuneNv2lPHt5rii8u9IeKKwhk/uf3h/u14uOxFSg6VKhbmnK2u3dnr5d&#10;haOJVWriL8lOHNpvuor/ANKPTvit8Z9B+ElvZ/2kst3d3XEFpD9+T3pnwm+OGg/FprlLAS2V/b/6&#10;yxuf9YB/erx7S4Y/ir+1jfTzDztK0ODiGT5k3r8tb3ijSrPw/wDtU+DxpEUdpNdWUxvIoDtWT/aZ&#10;RXhLM8ZOt9YjJex9p7O1te17/wCI+inlWDp0Y4SUX9Y9n7S99Fpzctv8J9EvbRytFI8QMkf3ParF&#10;FFfbnwwm2loooAKRV20tFABSMu6looAj7muf8ef8iRrX/XpJ/wCgmug7muf8ef8AIka1/wBekn/o&#10;JrCt/Cl6G2H/AIsfVHwx8Af+Sw+H/wDru1foT/DX57fAH/ksPh//AK7tX6E/w1+f8Df8i+f+P9In&#10;3/HP+/U/8H/tzOX8Sf8AH7/wCsodTWr4k/4/f+AVlDqa+7l8R+IYn+PIWiiimcwUK22iigDzbQ/h&#10;GdJ+Jt54klvfOtd7SW8X8e9v79ekGjtRXDhcJRwSlDDxspNyfq9z0MbmGJzGcZ4iV5QSivRbC9ax&#10;dK8IaRomrXuqWdjDBf3P+smrZNFdMqcJyjOcfh2OSFarTjKEJOMZb/3v8Rk+KfDtr4r0O90u4/1V&#10;yn+t/wCeb/wtXzfYjXPgv44gW6Hy/L5pB+S4h/vV9TEV5Z+0F4X/ALa8KQ6nbRebPpr/ALw/7Dfe&#10;r5DibLpVaP8AaGHvGvR95Nfaj1R97wfm0aGI/snF2lhsR7rT+y5aJnqCSR3EEEkX+qlTzI6f2ryP&#10;4JfEy11Wzs/DV+fJ1CFMW8n8Nwn93/er1zt15r6HL8wo5nho4vDy92X/AJK+qPlM2yvEZPi6mExE&#10;dY7f3l0cf8R0Phf/AFM3++a3B0NYXhf/AFE3++a3R0Ne3DY9DB/wYjqKKKs7Bp6CsLxR/qIf98Vu&#10;noKwvFH+oh/3xUT+E48X/BkYFFFCrurnPmBVXzf3cdfAv7c37f8AH4K/tL4d/DS883xAd1tquvxf&#10;dtv70UX+16t2qh+3n+3n/wAI/DefDf4aal/xNP8AV6rrdp0i/vQRf7X95qyP2Fv2CftxsviX8T7K&#10;XEj/AGjStAuvvS/xLPcf7Pov519zluWYfL8P/aeafD9iHWR2UoezjzzOa/Yq/YAuviFPB8QvinDN&#10;Dokj/abLSp/9dqL/AHvMl3c+X/6FX6f2trbafYw2dnDFZWtsixxxQxbEjRf4UWpN1Br5zM81xGa1&#10;vbVvh6L7MTCdWUxaKKK8kyCiiigBB92tbwz/AMfs3+5WSPu1reGf+P2b/cqofEdOF/jROpooorpP&#10;qgooooAKKKKACiiigAooooA8I/ak/aj0v9l3Q9B1PVNGv9ai1a7a1SKy27o9qbt3zMK/J/8Aak+N&#10;Fl8e/ipqPi/TtNvNGtbm1SL7Lebd/wAv+6xWv1u/aS/Zi8N/tO6Fo2meItS1TTYdMuWuYZNMlVG3&#10;su35tymvyX/aw+Dek/Af4t6j4P0O9u72wtrVJfN1Ha8vzf7qqtfp3CX1Hm92/trSv/Lynzua+25O&#10;nIfsB+zL/wAkC8C/9guL+VemdCB2rzL9mbj4B+BP+wXF/KuQ/ao/an0j9nbw7FawQnWvHGr/ALnR&#10;9Ctfmmlkb5Vdl/u7vz6V8DOhVxWMlSpR5nJs9qE1ClGUux89f8FJtbT4leKvhr8IdAxeeJL7UVuJ&#10;4Y1LG2jJG1iR937r59q+7/DmmDSPD+l2J/5dLaOEf8BQD+lfL37H37LOreDtVvvit8TpzqXxQ8Qb&#10;pZY5DuTTY2/5Zp/tevp0r60AGK7MzrU1To4GjLmjSvd/zSe9v7pFCD5pVZdSMR53Z+8etfm38YPE&#10;+t/Bv/goLd+Px4H8Q+J9JttO8oRaTZM/m7oPL+V/u/KzV+kkU8UykpIHHrTmweTwK5cBjVgZT5oc&#10;ynFxa23HWo+15fetZ3Pjvwr/AMFK/BF94os9C8XeG/EXw+lujsjm1y22p/s9Of8AgVfXltdxX9tF&#10;PbyxzQSrvSSM7ldfb86+Uf8AgpX4a8N3/wCzXrOqavBaw6nbyxmzujGvmiTnChuvrXof7FVxq13+&#10;zL4Hk1fzfO+wr5fnfe8r+DP/AAGu3GYbC1MFHHYaLhryuN7/ADRnTnNVXSnqe7A+9fKH7VP7P3xY&#10;8a+P9K8dfC3xwdB1DTrH7NJpcsjLHc7WZl+X7rfe/ir6v7dKPWvHwuJng6ntYW+ep1VIKpHlPzqs&#10;v28/iz8Atbs/D/xy8D/aJJUeSO/00qktwo/iRfuMv+61fUfwg/bF+E/xptQND8V2dvqHyh7C/k+z&#10;zB/7o3Y3f8Brxj9q62ivv23f2b7a4hjntJHvhJDMm9JP3TfwtxR+1P8As7fsyWUE+qeKNSs/AOvS&#10;lrkXek3IjuZG/wBmLkf98qK+sq0cBioUXKk4Tqrm/d+8vilH4f8At089OtS5veul3PtcPu4A5oOD&#10;wa/KP9mz4rfEDSvjRoHhj4W+LPE3xF+HX22P+0TqOmsPs0LN8zM75b/gW7HtX6uKcdfwr5/Mctll&#10;tWMJy5uZfP8A7ej9k66FdV43SJaKKK8w6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IIlXPzHc1cp8SNK8Rat4dePwrqcOmaxHIksck8e6OTa2fLf/&#10;AGW6V1yg0jjPSsakY1YOPfsVTm6UlPt31PALD9pqXwtcrpnxF0K70C/H/L1DHvtpP9rd/DXoOlfH&#10;TwLqyb7XxJZy49yP5iur1vw7puv2X2fUrCG9gPWOZdwrzPVf2Vvh3q8rSnRfs5fqsMrKv868F082&#10;w/uUqkaq/vaP/wAlPoo1MmxHv1qc6Uv7lpR+6Xvf+TG3q3x98B6NF5lx4ltFX2Jrz65/aI1z4hz/&#10;ANm/DTQZ7yaQ7Dql/Hst4P8Aa5+9XU6N+y78PNDuRPHon2uU97uQvXpum6TZ6NZR2Wn2sVnaxfci&#10;hQKo/CiFHNMR/vFSMI/3NX98thyr5Phfew1OdWX/AE8so/8AgMfi/wDAih4M03UtL8NWVvrF4NQ1&#10;IJ/pFyBtDN9K6Dbgk0AcUvavoIQUIqK6HzU5Oc3LuOooorQAooooAKKKKACiiigD8/v2nf8AktHi&#10;X/rnb/8AoK19qfC3/knXh7/ryi/9BFfFf7Tv/JaPEv8A1zt//QVr7U+Fv/JOvD3/AF5Rf+givzTh&#10;3/kdY/1/U/TuI/8AkS4D0/8AbYnR3/8Ax5T/AO6a4gV29/8A8eU/+6a4ha/RKux+K5lvE4fxl8JL&#10;Dxp4i0zWLi8lhmtdvmQ/89EX/wBBrulXZR1xijpXDTw1GhOpWpR5ZT3f8xx4jHYjE0qNKtUcoUly&#10;xX8qFooorqOQ4L49ePP+FY/Bbxl4k/c+dY6dL9n83++3yqv/AI9XwZ/wSc8AnW/GfjP4h3pzd2if&#10;ZYv3f8c3zM1enf8ABV/4if8ACP8Awe8P+E4/9drt81zJ/uR//tV65+wV8N/+FbfszeGUk8r7XrG7&#10;UpJfL/vfdWvsqP8AsOQ1J/arT5f+3YnZH3KR9C84rJ8XaT/b3hbU7D/nrA3/AH3WtnNC9a+InCNW&#10;EoT+GXus56VWVCca0Pii+Zf9ungf7N+qeRqus6XJ/wAtU83/AL5+Wvq+z/49YP8Acr468Jv/AMIb&#10;8cJrP/lkbp7b/gDV9jWf+pj/AN2vkuDZyWXSws96M5Q/G/6n6xxXTjLOPrcNq1OE/wBP0LB5Ffll&#10;/wAFXf2cZ9B8R6Z8ZvDkJiErpbar5EeDHMvzQz8fiC3+ytfqaDkVy3xK8CaX8TvA+ueFtahE+l6t&#10;bNbTR4/vdG/4Cfmr9PyzHyy7ExxHTr6HyU4c6seKfsJ/tLx/tIfBexvNQmj/AOEq0jbY6rF5nzSO&#10;q/LL/wACX5vrmvpM/MK/Ef4KeLtc/wCCfP7Xd9oniMzQ6CZvsOoEfcuLVm/cz/8As1ftVpmpWus6&#10;Za39nOJrS5jWWOQD76sMr/Ou7PcBHB4j2tH+FP3o/wCQqU+ZeZpUUUV8+ahRRRQAUUUUAFFFFABR&#10;RRQAx+9cLN/x8T/9dK7p+9cLN/x8T/8AXSsqmx4uY/DESiiisTxhtFFKtBB4V+0b4mle+0zw/bj9&#10;zH/pNz/00f8AhWvQvhZ4Hi8D+HId4xqtyiyXEv8A7LXjmmp/wn/xp8yT/Vfamkk/3I//ANmvpUnP&#10;Svz/ACKKzLMcXms9deSn5Jb2P1PiWo8oynBZJR05oc9TzlLa/wDh/wDkR1FFFfoB+XidaM0Ku6vE&#10;/wBoD9r74dfs6wzRa3qX9p+ICnmR6Lp215v+Bt91a2oUKuKn7GlFyl5FRhKR7PPcRWkE1xcTxQ2s&#10;aeZJLN8iRp/eZ6/MX9ub9vC58f3E/wAN/hhezf2Jv+zajqtn9/UX+75cW35vL/8AQq8o+MX7Wfxc&#10;/bD8RweFNAtLqz0q6fy7fw/o+797/wBdX/i/lX2H+xh/wT/svg59n8Y/ECGHVPGg/eW1h9+HTf8A&#10;ab+9J/KvvqGW4Xh+P1vM7Sq/Ypr9TsjCNKPPMwf2G/2BLfwRBpnxE+I9l9s8QSp5un6LMPksv7ss&#10;v+1/s9q+/NKbfqkNVGbf+8kq1pH/ACFIa+Mx2YYjMcR9YxMtf/STKE5VKsfUk+L3/JLfFv8A2C5/&#10;/QGr8dv2GP8Ak6bwB/19T/8AoJr9ifi9/wAkt8W/9guf/wBAavx2/YY/5Om8Af8AX1P/AOgmvuuH&#10;f+RbjfT9JHbmH+8UPU/bqiiivz890KKKKACiiigAooooA89+N+oeLtJ+FHiW68C2pvfFsdo506DY&#10;rb5v4eDXxR4a/YD+KPxqv7PXvjd8RLsn5SdKspWdgn/PPf8Aw/8AAa+4fjB4V1fxz8NPEGh6DrEv&#10;h/Wr61aK21GH71u/Zq+Kx+wn8fAOfjvqH/f2SvqMpxCoUZctaFKV93G8vkzgxEOaUbxbPqz4Sfss&#10;fDX4JL5nhjwzawX/AJflyajc/vrmQf7TmvXRkjmvy8+K37K37R3wy8H6j4jj+Keo+ILTTo/NntbS&#10;9dLgwL95kLf3Vr61/YP1u28QfAOyvYPGOo+MpJLmX7Rdav8A8fFvJxugf/drHMMF+5+u/Wfa68v2&#10;v1HRqe97L2fKfSNFFFfOncFFFFABRRRQAUUUUAFFFFABVe5toriCSOSMSxycOh71YooA+f8AxB+z&#10;7qPh28m1f4ba9L4au3O99LPNpJ/wH+GsH/ha3xp8IXBg1rwhFrZj/wCW1nhUf/vmvpjaQOOtG0kc&#10;189UymKlz4SpKl5L4f8AwF+6fQUs6m1yYujGt5y+L/wKNpHzFcftDfEzVcW+m/D2a3l/6bMG/nVu&#10;z+HvxV+Kwhbxnr48O6O6fPYaaAryL/devpHaSw+bB9MUKACSB+GahZPOcv8Aa8ROa7fCvwNJZ1Cn&#10;/umFhTff4n8ua5zPgbwBoXw80n+ztDsxaQtzI55eVv7zt/EapfEr4n6H8MNJgutXlkH2iVYo4YVL&#10;u59lp/xU8T6t4T8H3F/ommHVtVLrFBaA/edq+R/i94L8W21lo/i7xtd+brN7epFFYQ48u3T73/fV&#10;c+bZg8rw7pYSnrFf9uxR05Plsc2xHtcfW0k+/vyf9faPuGzuo7u0huIx8kqK6/RqsHO0cZqhoWf7&#10;B03H/PrH/wCgrXPfE74h2Pww8I3mtX/PlDy4IRw0rnoq+9fRzqwo0vbVZWSWp8zToTr1o0aMbyk7&#10;JGf41+NegeBfFOjeHr0yz3+pv5caQDds/wB6vQT1+tfB2qaFq+n+P/BOt+Ippf7Z1+7+2XEUv/Lu&#10;m792v/fNfZ3xA8Qnwt4J1rV0wZLW0kkjz3fbxXz2W5pVxTxM8RHlUNl1ta+p9Fm2VUsGsLDDy5pT&#10;Wr6c3Ny6HH/EH9onwp8PdUGmTzS6nqI/1lpYR+Y8f+9jpWl8OPjL4b+KMcv9k3227jH7ywlXbLF9&#10;RXnn7KPgayPg+XxhfxC71rVppJDdS/M+wn7tYPx+0WL4Y/Erwh440OKPT5Lm7+y3hi+RZdw/j/4D&#10;XL/aGNhQjmFa3spW9y2qi9nf+Y6/7My+eKlldLm9tG9p392U10t/KfTl3/x6z/7jfyr86fA//JU9&#10;M/7Db/8Ao2v0Sebz9NaVP+WkO8f981+dfgltnxU0z/sNy/8Ao2vI4w/i4L/H/wDInt8G/wAHG/4P&#10;0kfozef8ecv+7/SuHjrrzf293BKkE8U2F/5ZSB65COv0SofimZfHEkooorM8gKKKKACiihV3fu6A&#10;OR+KvxP8P/Br4f6p4w8Rz+RpdjH/AKr+O4f+GNP9pm+WvgL4UfHSX9pGy8ZajrsMX2+S6l8y1iiw&#10;kdtIu2Nf9putcl/wUk+Otz8Yfi1pvwx8KTS3un6NOltJDF/y86g3y/8Aju7b9a+uvhL+yZp3wW/Z&#10;uOhpZxTeL5I01HUL+L78s3/PP/dVa34s4eoz4Wl7X/eZtTp/3eT/AOSj/wC2n3XCuYwyfMac63wT&#10;9yXoznfgz+wF8Ej4IW7vNNu/E11ex+XPdXkv+qf+LYn8LV8t/tr/ALBF9+zyYvHPgE3d74K3rJIC&#10;d9xpb/wszfxLn+LtX3l+zj4hB/tnR5P7n2iP/wBmr6TuNGsdf8PzaZfwRX1hdQtFcQy/OkiN95TX&#10;RwrxhjsVh6OYVajnzL3k/wCZaSFm2Wyy3NsTgntF3X+GWqPjf/gnX+21F8cPDsPgTxZdiPx3pkOY&#10;JZf+YlAo++P9pe/519xA9q/D/wDax/Z88U/sP/HLTPF3hSaWHw/Ne/bdDv4/+Xd1bc0D/wCeVr9Q&#10;f2Q/2rtE/am+HcWqQeVp3iWy2xarpPmfNFJ/fT+9G3b9a+qzvLaUYxzHA60Z/wDksuxxU5/Ynue/&#10;1S1f/kGT/wC7/SrtVNTUtZT7eu2vkJbDqfBL0OJlnitIJ7i4m8m1iRpJJZvuRov3mr8c/wBpz4p6&#10;3+2z+0xZeHfCi+fpUU/9k6LFH9wpv/eXLf733vZRXv8A/wAFFP2zraHTrz4U+BNS+0S3H7vXdUtJ&#10;OB/07K3/AKFXX/8ABNP9lqb4beHJfiX4os/J1/XIfL0q1mj+e2tv+ev+yzf+g19xlVGORYKWbYiP&#10;72Xu01+p89CPso80z6x+D/wu034K/DLQPBekQ/6JpsC+ZL/HLN/y0b/vquyI4oo61+fznKrOU5/F&#10;I45S5pC0UUVIBRRRQB0Phf8A49JP981tjrWJ4X/49JP981tjrXRHY+nwv8GI6iiirOwKKKKACiii&#10;gAooooAKKKKACiiigAooooAKKKKACiiigAooooA+If8Agq7/AMkN8P8A/YbT/wBFtXGf8Elv+PDx&#10;1/12irs/+Crv/JDfD/8A2G0/9FtXGf8ABJb/AI8PHX/XaKv0Sn/yS8vX/wBuPn3/AMjOPofojRRR&#10;X52fQBRRRQAUUUUAFFFFAHw9+0Z8Cfjt8e/jRqekaZ4sl8J/CzyIIziTmU/N5mxF+9/wKut+D3/B&#10;OX4W/DUwXmt28vjjWAMmfWPnhD/3ki+6tV/j3+x144+LXxL1LxJpHxY1fw1p9zBFFHpdpI2yPb96&#10;vOLr/gnp8Ukhn+z/AB31xph9wSyPsr7SniYywsKUcaqStqlGX/kzPLlC05S9nc+89P0620u3jtrO&#10;CO1hj4SKFNqj8KvDoK/ML4I+EvEvwb/a78P+Dfil8RfEJ1Tetzo3k3LS6dqu5W/dS7vut/8AEV+n&#10;QGAM187mGCWBnGPtOdSXNc7aNT2sfhsS0UUV5puFFFFABRRRQAUUUUAFFFFAFbzI34U5x1rxf4o/&#10;AW88SeKv+En8Ka7N4d1t4fs9x5X3bhP6GpPiD8NPFmm+Jrvxh4C1h01C5wbvR7zD28+1duVz91se&#10;lc1H+1Lq3hJpbLxx4I1HTruPrLanfD/31XyuPxOFkpUMwi4K+j1t6qS+GR9Vl+ExcHHEZZUU3bWO&#10;l/NOEviidh8Lvgl/wqzw1qy21+154j1FWMt/L3f+GqHwf+BN/wCEfEc3izxZrMmu+J5U8oykfLGn&#10;tzWVL+2l4JSDf9nvzJ/zz8vms+f9qDXvGMgsvAvgjUL27f8A5bXmEiFcMcTkdNUvZS5uT4Ury172&#10;/mPRlhOIKntvbU+X2vxSnyx07cz+GJ9FNLEGXc+Se+OtTADk9q8b+HPww8UyeI4fFXjrXpLvVYkY&#10;QaZaYS2t93Xp95q9lBHQflX1WGq1K0OedPk7J7/M+PxNClh58lKop92tr+RLRRRXccgUUUUAFFFF&#10;AEfc1z/jz/kSNa/69JP/AEE10Hc1z/jz/kSNa/69JP8A0E1hW/hS9DbD/wAWPqj4Y+AP/JYfD/8A&#10;13av0J/hr89vgD/yWHw//wBd2r9Cf4a/P+Bv+RfP/H+kT7/jn/fqf+D/ANuZy/iT/j9/4BWUOprV&#10;8Sf8fv8AwCsodTX3cviPxDE/x5C0UUUzmCiiigAooooAKKKKACmsvm/u5P30UtOooA+Z/in4Sj+G&#10;njGy1DS/NhtJX+0x/wDTPa3zLX0fp99/alhZ3kf/AC8wLL/30u6vOP2htJN/4GiuxwbGZZJD/sVs&#10;fBbV/wC1vh1pnOZbbdFJ/wB9fL/47Xw2WU4ZdnmJwNKPLCqlNLp2lY/Sc5rTzfh3CZhWlzVaU3Sm&#10;+vdXPV/C/wDqJv8AfNbo6GsLwv8A6ib/AHzW6Ohr9BhsfO4P+DEdRRRVnYNPQVh+KP8AUQ/74rcP&#10;QVh+J13Qw/74qJ7HHi/4MjnlXdXwZ+3v+3V/wg0V58M/h5e+b4kkTytV1qL/AJcv+mMX/TT1btWx&#10;+3X+3VbfC3TLzwF8P9Sim8Yy/utQv4fnTTk/iVP+mn/oNeQ/sDfsUTePL2D4p/Eezlm0nz/tOnaf&#10;d/fvZs7vPfd/Du/Ovscqy2jgcP8A2tmcfc+xD+ZniQpRprnmbX7A/wCwlHeiy+J/xMs/OEj/AGjR&#10;tFux/rf+m82f0X8a/R9m3UM26l6181mWZVs1xHtqvyX8sTnnVlUCiiivLMwooooAKKKKAEH3a1vD&#10;P/H7N/uVkj7ta3hn/j9m/wByqh8R04X+NE6miiiuk+qCiiigAooooAKKKKACiiigCJ+lfjj/AMFI&#10;f+TntZ/68Yq/Y5+lfjj/AMFIf+TntZ/68Yq+34P/AORhL/A/0PFzb/d/mfqD+zLz8AfAoP8A0C4v&#10;5V8i+PP2J/jTqfx+8QfErQ/Gek/2hNdtJp11ebnlt4furEny/LtX5a+uP2Z+fgF4HHppcX8q9QJJ&#10;GM9e9eDHH1svxVaVG3vNxd1fqd7owr04858JN8CP2vm/5q9p3/j3/wATX094U8GeND8DIfDnifxB&#10;5/jKXTWtrnWYf+ezLt3ivTzgikwMcj8K5sRmNTEKPNCMbPpFL8ioUFD7TPmX9iL9nPxb+zv4T8Q6&#10;f4r1+LWZdSvvtFvFBKzpEnP97+9XHeJPgD+0h4K8YanqPw4+KFnqWjX11JcppXiKNiltubdsTr8t&#10;fZJG7/a/SnAYGM/hWjzSvKvUxM4qTnunFWD2EeWMddD4QH7E3xW+OfifTtR+Onj2C80SxnWaPQNH&#10;DeRKfxxtr7g0bR7Lw/pVppunwR2lhaRrDBDCMJGi4CqK0COetLz/APWrnxePr4zljO3LHZJWSLp0&#10;YUvhEHSvmj9qP9tnQP2a9TtPD8ukXmteKr61+02djBwjruZfmb738J6Ka+mO1fIH7UXxt8P/AAg+&#10;L+l3Nx8HNQ8da1/ZyyR63ZW3nfZ03t+6+78rfxV0ZZRjXxChKnz+V+X8SMQ3GHuy5T5y1XQv2if2&#10;1vHvh/xnZ+H4fh/aaQkv9lapNuhe3SX5ZPm++zbf9mve/hd/wTN8D6HfLrPj7VL/AMf60z+bJ9sk&#10;225f+Lcn8XNYK/8ABS7UoIRn4KeLIYv+vZv/AImrfgb/AIKUv4+8Yab4e0/4Za3NdTXUdvc4+/bI&#10;38brt+7X1td517Lkw9NUqSX2JR2/xc3MefCOHjL35czfc+y/DHhHRPBmkwaZoem2umafEmyOG1iV&#10;FA/CtojFAOaCa/Pm23qezsO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qmCOMYqveX0FhBumljt4/70rhR+tcT8a/iGfhj4Au9VhXzL&#10;6QrbWcX/AD0mb7or5i+Jfwj16w+Gk/jrxTr13eazceV/oAkZI4938P3q+bzLNZYKUoUafO4rmetk&#10;kfRZVk0ceoyrVvZxnLlWnM5P0PtpZI5M7acgUrivm74s+D/FEWgaH498M6xLZ3ej6ZEZbDqkiKuW&#10;z/er2b4XeMT488CaPrbqIpb6FZHTHRv4q7cNj1Vryw81Z25l/eXc4sRgPY4eOKhNSV+V94y7HZUU&#10;UV655RASV6ck9T6VzMfxA0KbxtL4UjvN+txwfaHhA/1afWvPvjJ8TfE2la1b+EfBWhS3ut3UPmf2&#10;g2BDbp6mvLfgL4d1Hwv+0Rq1hrF39t1X+zzLPc53fO3/ANavmMTm7hi6eFox5uaXLJ9I+X+I+owe&#10;SxqYOti8RPl5YOUYrd+b/lifXaZXb29aQlVTOeBnmlY9DnFeJ/Hr4iXlr9l8D+GX87xRrTiLEY/4&#10;9oT96RvQV7GMxUMHRdWXyXd9EjwcHhJ42tGjD5v+VdWz0Dwv8Q9A8a6rqdhpd8t3Ppj+XcBRwDW9&#10;quoWmj6dNe3k0dvZxJvklkOFAr5r/ZG0YeHvFvj7SWl877DOlsJD/wAtCv3mruv2r9c/sj4P6pDG&#10;czXjpDGP+BV5GGzOrLK5Y6tFRlFS0/w3PdxOUUoZtDL8PJyjJw1/xJanSj4//D5hz4nsB7eZW54W&#10;+JXhnxtNNBoesWupyxffED9K8s8IfBn4X2nhnSItb0vSZtTltI5JDO+x5Cy7v71em+DPhf4S8DTT&#10;Xfh3RbTTpblfnlgGPM+tbYSpmNWUZVvZ8vW3Nc58ZSyunGUaPtObpflsfGH7TvPxp8S/9c7f/wBB&#10;WvtT4W/8k68Pf9eUX/oIr4r/AGnf+S0eJf8Arnb/APoK19qfC3/knXh7/ryi/wDQRXyfDv8AyOsf&#10;6/qfX8R/8iXAen/tsTo7/wD48p/901xArt7/AP48p/8AdNcQK/Raux+K5lvEfRRRWZ5AUUUjzx2g&#10;muJ/3MUSNJJL/sLQB+U//BQTU5fjB+2HoHgjT/34sBbaaYv4POZ90n/jtfqZomj23h3QtM0e3h8m&#10;0sbWK2ji/wB1Vr8qP2WLKT9oT9vvUvFd/wDvora9udXMsX3Pl+Va/WNm8395X2XEX+zww2B/khr/&#10;AIpHXW92MYC0UUV8ach84fG63/sb4m2WoR/ufNSKX/vll3V9c6TIL3TLO4HV4lP6V80ftLaXvsdF&#10;1D03W3/fX3a90+EOqjWvh3otz3ECx/8AfPFfE5N/s2fY/D9J8tRfPf8A9KP2HF/7Zw7l2Ke8Oam/&#10;k9PyO3ooor9BPkT4E/4Ksfs5x+O/hnb/ABD0e03a14e+S88pMvLasf8A2VjurT/4JdftLL8UfhYf&#10;AmsTn/hJfDUe2Iydbi1z8rf8B+7X2tq+kWWu6Vd6fqFvHeWFzG0U8MvKOjfeU1+KvxT8P65/wT6/&#10;bHt9V0dZToJn+22a/dS5snb95F3+7X22WuOb4CWVz+OHvU/8jmn7kuc/brHNLwOK5j4feOtJ+JXg&#10;7R/EuiXEV5pmpwLcRSxHd/vL9Vb5fwrpj0r4hpp8sjpHUUUUwCiiigAooooAKKKKAGP3rhZv+Pif&#10;/rpXdP3rhZv+Pif/AK6VlU2PFzH4YiUUUVieMJWb4k1D+yfDmp3n/PKBq0sflXAfHPUf7P8Ahxem&#10;P/WyukVcGNr/AFXCVsR/LCUv/JT0sswv17HUMP8AzzjH/wACkee/s5aeL/xJqmqv/wAs4Mf9/K+g&#10;cc+5ryz9nfTvsng28uP+fm6/8cWsL9pn9rfwb+zNokz388Os+KpU/wBD0GGT55P9qX/nmteRwdl9&#10;WWWUKVGPNOfvf+BSPqOMsT9cz6vybQcYr/t2Nj2u5nisbGa7uJorO1i/1ks0mxI68U8e/ts/BT4d&#10;QY1DxzaanN/zy0j/AEt/935M1+Y/if4l/Hf9uTxjNZ2EGoapbRP5kek6Tuis7JPu5b+rNXs3gH/g&#10;kf4v1GDzPF/izTvD4/546dF9sb/vr5K/Y48P4HARj/a2K5ZfyLc+R9jGPxkfx7/4KmeIfF9jNonw&#10;00eTwxaS/upNVuz5l5J/udl3fnXKfs5f8E9vHHx7ni8V+Pb278M+H7p/M868DPfXv+0it83/AAJq&#10;+7fgl+wp8J/gbfQapp+mS+IPEEQX/iYavJ5vlv8A3ok27V/8er6E3VNbiHDYGlLD5NT5O8nuKVaM&#10;fgPP/hB8B/A/wL0P+z/BmgRaZ/z01Cb57mT+9vf73/AelegelLmkHIr4irUnXnz1Zc0vM5JOUgPe&#10;rWj/APIVhqqe9WtH/wCQrDWUfiNaP8WPqSfF7/klvi3/ALBc/wD6A1fjt+wx/wAnTeAP+vqf/wBB&#10;NfsT8Xv+SW+Lf+wXP/6A1fjt+wx/ydN4A/6+p/8A0E1+mcO/8i3G+n6SPRzD/eKHqft1RRRX5+e6&#10;FFFFABRRRQAUUUUARu2Mc49q+W/jL/wUO+Fnwi8RXnh5ry61/WbU+XcQ6ZHvSN/7pl+7uruv2xfG&#10;upeAP2bfHWuaPPLaajDp7C3mhHzxu3G79a8g/Zp/Z18G+AP2Vf8AhIo9LtdS8S6v4en1K81W8j82&#10;VnkgZivzfwivcwOGwsaP1vF3lG/KktLvzZy1ZzvyQKVj/wAFBPhF8btL1HwRq97qPg2bW7WSx+1X&#10;keEjEild3m/dXr/FXuv7MfwD0j9nT4ajwzouqTazbSXUt79unC75DJg/w18sfsl/s8eDPj3+xVbW&#10;Wv6Zaf2iZLr7Pqnl/vrd9zbX3V65/wAE4vFupeJP2exp2qXhvD4f1S60i3nk+88MTbVzXqZnh6FK&#10;jWpYSTioTtOL178slI58NKbcZ1eq3PrCiiivjz0gooooAKKKKACiiigAooooAKKKKAK8vOCDhh0N&#10;eP8AxE/aY8J/DzVJtM3S6nqsQ/eWlqPuexYjGa9E8capPo/hHWbyHmeK1kkj+oWvDv2fPBWkJ8Gt&#10;R8SSQR3utanDcyXF1Llm/i+X5q+czHE4mNWOEwklFyTk29bJdon0GXYXDOjUxmLi5KLjFJaXk+77&#10;aHXx/tHaJH8M7LxpqFldWlhcXT2wiPzuNrY3fLXpfhvXrHxTo1pqelzx3mn3KeZHLH0YV4z+zHod&#10;l4l+Adnp+p2Ud7ayzTeZDL3+eqv7KiDSr/xxoEE32jS7HUW+zn+EbvvLXJgsfiZTw31izVaHzUlG&#10;7/7dkd2Oy3CRji/q91OhP5Sg5cq/7eifRB+8K+c/2zf+RZ8Mf9hRf/QWr6Mb71fOP7Z7bfDPhj/s&#10;KL/6C1dnEH/Iqr+n6nLw3/yN8P6/oz3nSJEg8PWbtxGlrGSfbaK+Y4vFGlfGn4rDVdZ1m10zwj4e&#10;k/4l1rduq/bJv+ejK38NfTemQxXXh20gfmOS2SMj2215c37KPw7df+QZLk9P35rPM8NisWqUcPaU&#10;Fq021ftsLLMVg8K60sTzRnL3U0k+W/xbnl37QHirSNb+L/gC9sNStbu1tpP3ssUiskfzfxV678Z9&#10;bsfE/wAF/Elxo95FqEMVu2+S2k3r+leC/Gj4VeGfBPxK8G6JpdnLDp+pyf6RF5m7zPmr6Vsfg/oH&#10;hzwHq3hfR7f7JYX6S+YM7vnZcZrwcDTxmJxGPpVYrXeze/LpY+gzCeDw+Gy6tCUvd2vFbc+tzI/Z&#10;o+f4I+GGA+YQHH/fRriP2zFZvB3hpD/rTqi/+gmsX4FfFrT/AITWN74D8bTjQLrTJmFvdXZxFIn8&#10;K1X8YeII/wBoz4reH9I8OiW88N6RJ9pu7/Z+6Lq275c/98062Mo4nJYYOEv3slGHL1urX0NKOCrY&#10;bPZ46cf3MXKpzfZ5Xdqz/vXPpnSI/L8L2kb9rNAf++K/NyS3ludbvbeCGWa6kvZ/Lii+/v8ANb7l&#10;fphcgJZzr/0zYf8AjtfnX4IGPilow7HW3H/kWuDjKlz/AFSj/M+X/wBJOzgqr7OOMrfypS/9KPbv&#10;2VfDniTRfEmvSa1p2qWUMtt+7lvI2VP/AB6vco67W6ybWQ9th5rio+K+2wGXxy3Dxw8JOVr6s/I+&#10;JMwlmuLWInFR5lsh9FFFeifKhRRRQAnXivL/ANpr4uxfA/4IeJvFf7r+0IoPs1nFNLs8ydvlXZ/u&#10;/er1CvzM/wCCrHxaudd8YeH/AIW6XMZYrELdXkUX/LSeT5Y69vJMB/aGOp0vs/E/8MTWjHmkc7/w&#10;TK+CkvxS+LesfE7xHm9tNDkaSOWb/l41CT5t/wDvLu8z61+qssf2rzopP+Wu6L/vqvIP2TvhDD8E&#10;vgH4Z0AwCHUZYFvdQP8AH50vzfN/tLu216+rbK1zzMPr+OlV+xH3V/hiFafNI+Z/hvJJ4Q+Lf9n/&#10;APLHz5baT/cr7L00YsoR/s18afFSH/hGvi39oj/vxXP/AMVX2Lo1ytzpdrOvSRFNfknCH+zPF5f/&#10;AM+qjt6S/wD2T9f4n/2t4LNP+f1KN/WP/wC0cf8AGz4NeH/jz8ONT8H+I4POsL1PklA+e3k/hkT/&#10;AGlr8XfEegfFL/gnP8e4ZIJuR+8t7oBvsmrWu77p/qvVTX7wA/LXnPxw+A/hD9oTwZL4b8X6d9st&#10;f9Zb3EXyzW0n9+Jv4Wr9oyfOP7PcqNaPPRnuv1Ph6lPm9TwT4af8FO/g/wCMPA7axrmqS+GtVtoc&#10;3mlzRM77/SLb/rP+A18n/taf8FR9R+INjeeE/hZDNo2iSBo7jW5/lublPSJf+Wa/+PVa8Xf8EcvF&#10;9t4h2+G/GOnXmiySZ82+iaKaJP8AdXdub8q+jv2eP+CZ/gP4HyjX/Ec3/CceJLcmSCa7iCW1sf4W&#10;SLnc3+0x/CvfS4dwEvrcJOrLpAxnKrY+U/2H/wBgjU/HOq2XxD+JdjLZeGonFzZaVd7km1F/vKz5&#10;+ZY//Qq/Ur/yD/0y/go3b6OfpXxOa5riM2re1rfJfZifPVKrmLRRRXkmQUUUUAFFFFAHQ+F/+PST&#10;/fNbY61ieF/+PST/AHzW2OtdEdj6fC/wYjqKKKs7AooooAKKKKACiiigAooooAKKKKACiiigAooo&#10;oAKKKKACiiigD4h/4Ku/8kN8P/8AYbT/ANFtXGf8Elv+PDx1/wBdoq7P/gq7/wAkN8P/APYbT/0W&#10;1cZ/wSW/48PHX/XaKv0Sn/yS8vX/ANuPn3/yM4+h+iNFFFfnZ9AFFFFABRRRQAUUUUAeX/G/4/8A&#10;g79n3w2NZ8Yan9ijlPl29rEN81w/oijmvlI/8FaPB4n48Da59k34+1ebH/31tpb7wRpv7QH/AAUR&#10;1/TPGY/tPRPB+lRS6fpU/ERdv4tv8QrY+N2j6Zp37ePwUsLfTbWLT/7LuI/ssVsuz7zfw7a+ywmD&#10;y+jy0cTTc5uHO/e5VH3eZI8qtUrS96EuVXsb/wAPdK+E/wC2J8X9A+M/h/xLqB1vwyFjk0CY+X5b&#10;ru2s8Tcj733l4NfYBwD9a+Dvip4A0n4Cftw/CDW/BEMejHxpNPY6zYWvyRSIvzM+31b/ANkr7xYj&#10;r0xXjZslajOlJypOPup7x95+7/4EdlD7XN8XUlooorxjpCiiigAooooAKKKKACiiigBpAxVPUNOt&#10;dUgMF3DFcwnrHLHvWrh6Vma5r+n+HbGS71K7isrWPkyzSbQKibil72w4pt+7uZw+HfhntoOn/wDg&#10;Mn+Fa9jptvp8IitIY4Ih0SJNq1yfh34zeDPFN5dW2leILS9ltofPnEOTsT+8eK6Hw/4k0nxZpy3+&#10;j30OpWcnSWF96mualVw8/wCDJfKx016WJp6YiMl63Nqiiiuw5RnSjgUYwKoarq1toemXF9dyiG2t&#10;o2lkkPZVqW1FDSbfLEthh06mlzxyMYr5isfi38S/i7ql5N4Cs7TTvDtq/lpc34GZMHru/pXT+Bvj&#10;L4j0bxtD4O+JFpDZardc2d/Z/wDHvPx936/1r5+lnWGquPuyUW7KTXuy+Z79XIsXSjL3oucVzOCl&#10;76Xoe7jgYxz6U0Y24AwfSuP+KXxEsfhf4QvNbv8A96IvkjiHBkc/dWvFbDxN8edf0pfEVnaaVa2c&#10;ieZHps0f7109x/eroxOaU8NU9jyynO17RV7LzOfC5XWxVL6xzRhC/KnJ25n2R9OjAyPyrnvHn/Ij&#10;61/16Sf+gmuP+CHxcT4qaJcm7tTp+u6dJ9nvrXrh+OR7fyrsvH3/ACJOtj/p0k/9BNdcMRSxWG9t&#10;SlzRaOWWHq4TF+wrR5ZRaPhf4A/8lh8P/wDXdq/Qn+Gvz2+AP/JYfD//AF3av0J/hr4fgb/kXz/x&#10;/pE+345/36n/AIP/AG5nL+JP+P3/AIBWUOprV8Sf8fv/AACsodTX3cviPxDE/wAeQtFFFM5goooo&#10;AKKKKACiiigAooooAwPH2l/2z4H1mz/56wN/4781ec/s1X4l0XWbT0nWT/x1Vr2C5iFzBNb/APPV&#10;Gi/8drwX9n5/7N8b6/p//TFov++Wavisz/cZ5gMR/Mpwf3XR+g5P/tHDeZ4f+R0pr/wLll/6SfT3&#10;hf8A1E3+/W53rD8LH9xN/v1xfxT/AGkvhv8ABeDzPFvizT9Lm+bZa+bvlkP90Iv8Vff0qc6vuQjz&#10;PyPGwn8GJ6hgClOTXwb4x/4K+/CnSreQaBo2ua1ceksS26H/AIFk18/fEP8A4LFeNtXh8vwb4U07&#10;QP8AprqMjXh/9kr6TD8OZnX/AOXfL66GjrQR+st/qNrpNjLd3txFaWsSb5Jpn2oi+pY1+bf7bX/B&#10;S7TksL3wR8JLz7ZfSbobzxJD9yIfxLb/AN5v9qvjXWvib8f/ANrjVYdHkvPEHiwSu0kenWUTR28f&#10;977uF2/7zV9m/sr/APBMaHwFc6b4v+Kxi1LVIpFktvD8J328T/wtK/8AF/u17ccqwORr6xmdRTmt&#10;oL9TmrVuaEv5Tyj9iT9gm++I19Z/EP4lwyw+H9/2iz0q7DedqT/e8193/LP/ANCr9RoIoraCG3t4&#10;YoYok8uOKH5EjT+FakpDXxmZ5riM1re2rfD0X2YngTqyqC0UUV5JmFFFFABRRRQAUUUUAIPu1reG&#10;f+P2b/crJH3a1vDP/H7N/uVUPiOnC/xonU0UUV0n1QUUUUAFFFFABRRRQAUUUUARP0r8cf8AgpD/&#10;AMnPaz/14xV+xz9K/HH/AIKQ/wDJz2s/9eMVfb8H/wDIwl/gf6Hi5t/u/wAz9Qf2Zv8AkgfgT/sF&#10;xfyr04V5j+zN/wAkD8Cf9guL+VenCvksV/vFT/E/zPUpfw4+hJRRRXKbBRRRQAUUUUARk4HXFBP5&#10;UMM+/tXx5+2n8Z/HR8X+Fvg38KpvsvjTxKGluL/GPsVqON+7nb/FlvSunCYaeMrexg+Xu3sl3M6l&#10;SNKPMz67lu4PuPLGfYmvi39rr4XeK7X46/CjxR8MvDV3Z3gvli1XVdI+RPJ3fMtwifeX/aavm748&#10;/sdal8I9V8AWep/EXVtZ1rxVqX2W8uvMkRI3b+JPn+b/AMdr13wlqPxM/YW+MPhPwx4r8TXPjT4V&#10;+JLhdMs7ub79rO33flZiy/8AfTZr6/D5fDCcuIwlZTlJStFxkuaOzPOlXlP3Jx5fM/RFelLRRXw5&#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Q/tJeCr3xr8NbmPTB5l/YTpexxf89Nh+7Xi3xO+O2ifE34F3Oked9j8SoYI5LCZPn3r9&#10;6vrme7htLaSeaQRQRjLySHCgV88+Mr/4DeINUml1a402a8/5ayxZX+VfG51hppzlRrRh7WPK1PZ+&#10;a/van2uQ4yKVOFWjOfsp88XDW0tNJf3Zcpn/ABG/aC0SL4bQ+GPD8o1fXr2zWzEUG75Cy7eeK9j+&#10;C3hWfwV8NdB0i8YG6igBkPox5NeW+FPFPwD8DTfa9LuNOhuv+eshJf8AWve9C16x8TaHaapYSiew&#10;uYxJHKD2rbKoOrXliKtaE5pcqUPhijnzeUaOHjh8PRnCDlzNzWsmbFFFFfWHyQzGQa+bvBn/ACeH&#10;4l/7B1fSPY181+DW/wCMyPE2P+gdXzebfxMJ/wBfF+Uj6fJP4WN/69S/9KieyfEn4hWPw28JX2tX&#10;pz5CYSL+KRz91RXl3wG8OIJrzx34purX/hKNb/eJGZFH2aD+Ffb3r0T4ofCjTfizptrp2qSyww20&#10;3nI0J5Jrzk/sc+Htv/Ie1vOP+fmufHUse8dGrCipwgtPet73cvA1svhgJUZ1pQqzfvNR5vd6R+L/&#10;AMCMb9nLUbaw+JfxJknu4oopL/8Ad/vFO/5utd1+0J8LNW+KulaRZ6PeW1p9luRNI827IH+zivCv&#10;g/8ABfSvHXjTxXplxqV/DHoV6nkSxS/NJtb+OvXv2jvFfi34cQaBrOgTP/YdtIseoRCLedleLgav&#10;Nk9T69T/AHd3tLmfx6/+An0GPpS/tul9RqL21o/FHT4I2/8AAiFP2PfB9xpxF/Nf3WrSIPMvzcNk&#10;v/e2Z21gfAXW9Z8A/E3V/hlrF3/aVlCjy2U0vUf7P+7tr1fTfjr4K1Pw/HrB16zhi8vzHillAeM/&#10;3SPWvI/gkt18VfjZr/xDSKSLQ4g1taSSfL5n93A/3etdFSjgqOKwk8ttzyevL1hbW5y0a+PxGExc&#10;M25pQitOb7M76cp5P+0qm742+JP+ucH/AKCtdf8ADT9pXxRHqnhrw55Fp/Z/nxWXT59n3a479pl8&#10;fG3xKfWO3/8AQFr6U+GHwO8FSeH/AA34g/sWD+0xBFc+cN2d+Pvda+VwWGx2IzvFfUqnJyy1/vR5&#10;j6nH4nA4bJcL9dp8/NDT+6+U9iv/APjym/3K4heldxf/APHlN/u1w69K/Yaux/PWYfFEfRRRWZ5A&#10;nSvKf2qvHMXw6/Zz8faxJN5ONOlsov8Afk/dr/49Xq3Sviz/AIKueNJdB+AmieHo+mu6riT/AHIV&#10;8xf/AB6vUynDfWsdRpfzOJrTXNM4b/gkZ4Mlh0Txz4vuIf3VzJFY28v8fy/M1foZ1zXzn/wT78ER&#10;eCv2U/Chj/1ur7tSkz/favowevSt88xH1nMa0/Pl/wDAfdCs+aYtFFFeIZHnfx30v7d4Amk/59Z0&#10;krX/AGW9SW9+HX2Q/wCstZ2H/fXzVpeNNN/tbwdrNn/z1gb/AMd+avO/2SdZxe61pn/PVEuf/Za+&#10;HxH+y8TYar0q03H5rU/Wckf1rhXE4f7VKpGXyen/AMkfTtFFFfoZ8yN9q+Y/28f2Y4/2kPg7dx2E&#10;IPivR1e80qUfxn+KL/gS/rX052o61vhq88LWjWpbxJa5kfk5/wAEw/2rZPh/4pn+DnjO8+xWFzO0&#10;elS3R/49rrdtaBv95unbNfrCQCa/Kv8A4KafseyeEdVPxi8CWcsFrLJ5mtRWg5t5v4blMfdX19Ot&#10;e3f8E/v279O+Mnh6y8B+NL2Oy8d2MaxW9zNJ8uqoo+8P+mnqvftX12b4WGYUf7Xwkfdfxr+VmEJc&#10;r5Jn3VRRRXxR0hRRRQAUUUUAFFFFADH71ws3/HxP/wBdK7p+9cLN/wAfE/8A10rKpseLmPwxEooo&#10;rE8YTFeN/tJajjStGsI/9bI7S163qOo2ui2M1/qF7FZafbJ5txdTSbEjSvj3x58dNI+L0+peI/Dk&#10;E0+i6YkttZ3X/P66/wASL/vdK+Q4sdWGSVeSPxuMP+3nLb/yU++4Hw3tc7o1p/DSTl/4Cv8A7Y4n&#10;43ft/wCnfA/wRZ+B/h/5OteL/Ib7bqv/AC72Lt/Cv/PST/x2vAP2bP2LvG/7WetS+OvGWpXemeGr&#10;m58241W83Pc6j/e8rd/6F09K9u/ZQ/4J4R6zqc3j/wCLdliG6na50/w3N33Nu3XH/wATX6G2lpa6&#10;fYw2dnDFZ2tsnlx2sUWxI0/uolfssMbhOG8FHLsp96cVGMqn+GPQ+bx+L9riKlb7U25f+BO5gfDn&#10;4b+GfhH4Vh8P+ENGh0bSotv+q+/J/tO/3mb/AHq6SjNLxXxU5ym+efvSPFcuYKKKKQBRRRQAh71a&#10;0f8A5CsNVT3q1o//ACFYaUfiNaP8WPqSfF7/AJJb4t/7Bc//AKA1fjt+wx/ydN4A/wCvqf8A9BNf&#10;sT8Xv+SW+Lf+wXP/AOgNX47fsMf8nTeAP+vqf/0E1+mcO/8AItxvp+kj0cw/3ih6n7dUUUV+fnuh&#10;RRRQAUUUUAFFFFAHF/Fr4d2HxY+G/iDwhqB8q01e1e2kkHVN38VfJ/7Ofhr40/C3QvG/wo8baaNT&#10;8HaZoV2dC1qEhvN+XasC/wDAW+63Svqz4w/Eix+EPwz8Q+L7+LzrXSLRrkwjrJt/hr8/ov2sP2oN&#10;P8O/8LfvPCdnN8NnfzZNP8rkWu776fxf8Cr6fK6GKxGFqUYcnI2rc7t7/wDd/vHn13CM4738uxzf&#10;wLn/AGjr74MWPwk8G+B/+EZ0qR5YrzxJqO5HjSRvm+Rvu/e/h5r9B/2dPgnYfs+/CrS/CNlMbyaI&#10;GW8vjw1zO335DXlfx0/aj8TeE/g/4I+Jfw58K/8ACV+H9Tf7TrEX3ntbbZlvu/xK25T/ALte3fB3&#10;4paP8avhzo3jDQyfsGpwiTyifnif+JG/2lozWvisRRdb2ahCU3e38/8AeHQhCD+K7sd5RRRXzB3h&#10;RRRQAUUUUAFFFFABRRRQAUUUUAU7m2ju4ZYZBvSRNjDpxXy5qXw++JHwXudUs/BqjXPCN95n+gnG&#10;+33fe+9/vdq+nLvUIdNsJrq4/dwxI0jn0Ar5lh/aE+JHjfUL258G+Fop9GhkaOOafP7zb+FfLZ08&#10;KnTVWUo1Pe5eT4vP/t0+pyJYuUaroxhKlpzKppHy/wC3jmvA4+L2m+EIPBugaCNOtN7+ZfzHa3zN&#10;/tfd/wCA19E/Bb4XL8KPB/2BpftuoXMjXN5cn/lpIx5ryn/hZ/x3PI8G2hHsDXqXwe8QeM/Eel3s&#10;njLRYtGulmxAkR++nrXnZNRw9KvGP7xyirLmTSS8j1M7q4qrh5z/AHUYyfM1CcZSk/P3nI9KHIrL&#10;1rw/p3iCGGPUbKG9SJ/MjE8auEb15rVzxSZB9q+3klJcsj4NNxfNESOMRDYnFSUUVYjG1DwzpOq3&#10;sF5eaba3l1bf6qWaJXeP/dz0rXxinUmBUKKQ3Js5zxJ4G0DxaIv7Z0e01PyvuC6iD4/OrXh3wvpH&#10;hew+yaRpltptp/zytYwi/kK1SNy8jmgDaMYqPZU1L2nKr9y3VqOPsuZ8vboQ3f8Ax6z/AO438q/O&#10;rwP/AMlT0z/sNt/6Nr9Frv8A49Z/9xv5V+dPgf8A5Knpn/Ybb/0bX51xh/GwX+P/AORP0vg3/d8b&#10;/h/SR+i15/x5yf7tcPHXcXn/AB5yf7tcPHX6JVPxLMvjiSUUUVmeUFFFFAFe91K20awvdQu+LWxg&#10;a5k/3FXdX4//AAP0eb9rD9us6xeC6OlHVJdTnz87xwRt+7X/ANAr73/4KCfEw/Db9mfXxFMf7Q1x&#10;102P95sf5vvMleM/8EnPhWNH8AeJvHl5B/pWpz/YbKX/AKYr/rP/AB6vucp/4T8qxOY/an7kP1Oy&#10;l+7hzn3zJJ5s/mU2iivhjjPBP2ltLlN9o15/z0gaP/gf8NfQnwn1aLXfh/otzHwBAsZ+q8V5X8ft&#10;L+2+CPtEf/LjOsn/AACtf9lbXPtXgm70s9LGf5P9xua+Cw1sHxRVh0r01Jeq/wD2T9joyeO4Soz+&#10;1h6kov0lr/7dE9yooor9IPjxlU9W/wCQZP8A7n9KuVT1b/kGT/7n9KUtjGr8EvQ45O1OpqdqdXKf&#10;JBRRRQA2in7fpTKCB1FFFBZ0Phf/AI9JP981tjrWJ4X/AOPST/fNbY610R2Pp8L/AAYjqKKKs7Ao&#10;oooAKKKKACiiigAooooAKKKKACiiigAooooAKKKKACiiigD4h/4Ku/8AJDfD/wD2G0/9FtXGf8El&#10;v+PDx1/12irs/wDgq7/yQ3w//wBhtP8A0W1cZ/wSW/48PHX/AF2ir9Ep/wDJLy9f/bj59/8AIzj6&#10;H6I0UUV+dn0AUUUUAFFFFABRRRQB8XftUfs8/EHS/inZfGv4LzhvGFtCttqGjS/cvof+Bcf8BrkP&#10;2oNL+LkXxn+E3j/wn4Gl13XrDQVF3D/yxiuZPvK3+6zVt/tMftDfFzxF8b/+FQfBSzhi1axgS91D&#10;UJtvRui/Nwq+tbv7JP7RPj7UfiNr3wi+L8EFn400yD7TZ3Y/5fY/vNjHynauGzX29NYyjhqeJlGE&#10;+SEtPt8ktPe/unlz9nOfJqtfxKn7PH7OHxF8YfGCD4zfG67iHiC2g8rStAgC7LL/AGn2/Lu/3fxr&#10;7OyAT618hfAf9rbxlefGy9+FHxa8NReGfEUvmy6XdQn9zcxq3yr/ALTMvI219enDZHSvn82+se2j&#10;9YstFa3w8vkdWH5OX3PmS0UUV5B1BRRRQAUUUUAFFFFABRRRQBWfb0Iy5r5j1rw3J8fvjjrmj6tP&#10;NB4a8LbIvssUm3zJGGd1fTh2sd3QjvXzZ8RrDxJ8Fvine+OvDunS6toGrqv9p2kHzPv/AL3+FfMZ&#10;1CLpU5VY81NS99Lt/lzH0mQycatWNKSjWcP3bf8ANdf+TcvNylb4ZeE9I0L9onxfoGn2Yh0r+zUi&#10;8rtsb7360/wv4WPwK/aB03w/o13KPDfiG1aT7JKd/luvvXA6F+0HpGkfF/XvGX9mXcsOpWyW0eni&#10;P99v/wC+a9D+E1j4o+K3xXPxE8Q2UulaXYQtbaZZy/KcN1P/ANlXyeDrYavKnSwkf3kaspK0fhhz&#10;a/8Abson2eOoYvCqpWx2lKVGMXd/FPl0/wC3oy+0fTtFFFfqZ+UEQG4YP415v+0HDcN8IPEotR+9&#10;Nq2f9z+KvRgxXOe1U9VazFhcC/MYsfLbzfN+5sx826uTF0vbUKlK9rpnThK3sMRTrcvNytOx5f8A&#10;sv3mn3HwW0VLFh5kKtHcgD/ltn5v6V5x+2Rq1nZ6n4M2Y/tO1ujc8fe8ten/AI9V+2/Z61Ow1SXW&#10;Phl41OmaVdSNJ5JAmhH+ylcH8bfhdD4Ks9Atb7WZde8W61qKC4uZVw/k9NqL/Cu6vz3HVcbHJ/qk&#10;6PLyqMea8bOzja3+I/RMup4GpnixcK3NzuUuWz5o3TvzfZ90679pa5/4SbXfhfpkv+qvbiOSSL/e&#10;r6dtIVt7eOFOkaKn6Yr5k/aSt/8AhHPEnwvv5P8AVW1xFHJL/u19O28izQrIvR1yK+lyz/f8Xz/F&#10;7n3cp85mn/ItwXLtaf38582+Dox4a/a78TafB/qr61WWT6sN/wD7LXu/j058E617Wkn/AKCa8I8K&#10;Sx+IP2wfEt5AfMjsrFIpPYqNv/s1e7+PRjwTrXvaSf8AoJqcp/3fE8m3tJ2Lzm31rDd/Z0r/AHHw&#10;l8Dry20/4p6BcXE8UEUUz+ZLL8iV966T4l0rxCZE0vUba9MX+sMMgfb+VfnDoGgX3irVIdM0uH7Z&#10;f3Lt5cXm7K+rP2W/hV4l+G97r769p0Nil1s8rypd9fD8G4vEwX1eFG9Nyd5/y6H2vGWCwtVfW51u&#10;WpGKtDT3tT2XxJ/x+/8AAKyh1NaviT/j9/4BWUOpr9Wl8R/OeJ/jyFooopnMFFFFABRRRQAUUUUA&#10;FFFFACxjZPXyh4u8f2H7P/j7xB4n1mC6n07TfNllhtP9bJ5nzL/6FV39s79s/Tv2cNEOhaFLDqfj&#10;6+j/ANHtSd6aen/PWX/a9Fr5l+AVzrHxr+Et7b+MJ9Qmm1y6ltpNVu/vypI3zSJ/u7q8PiXLa2Gw&#10;OCzytH91DEQ/7eUt2fpHBdP2s8XhJbVaU4/M4H4x/wDBR/4sfF6+n0PwUZvCWk3L4t7TSNz30v8A&#10;21X593+ytZPwl/4J5fGr47zHW9Ts/wCwLW5zIdQ8RSt50rbvm+T7+7/er9Rv2bf2SPht8B9IhOh6&#10;LFfasAvmazqEavcyP/e/2f8AgNfQQAUccV+w1OI6ODj7LKaKgu7+I+Zo04zhGfQ/OPwh/wAEavC1&#10;sLSXxH441G+mCf6Ra2lsqRE/7L/er374ff8ABOH4F/D69jvI/CY1i6HfV5WuU/74bK19QBABQRnv&#10;Xz1fO8yxPx1n+X5HYqcImP4c8J6L4O0qHTtD0y00awj/ANXa2cSxIPwWmeKP9RD/AL9bh61h+KP9&#10;RD/v14dRtxMMV/Bkc/RRRXOfMBRRRQAUUUUAFFFFABRRRQAg+7Wt4Z/4/Zv9yskfdrW8M/8AH7N/&#10;uVUPiOnC/wAaJ1NFFFdJ9UFFFFABRRRQAUUUUAFFFFAET9K/HH/gpD/yc9rP/XjFX7HP0r8cf+Ck&#10;P/Jz2s/9eMVfb8H/APIwl/gf6Hi5t/u/zP1B/Zm/5IH4E/7BcX8q9OFeY/szf8kD8Cf9guL+VenC&#10;vksV/vFT/E/zPUpfw4+hJRRRXKbBRRRQAUUUUARgA4yPpXwj+1d4puf2ef2vvAPxj1LTZbzwhLpU&#10;uh3d3Fz9m3OzM2P91uPWvu48ivHv2mfiT8L/AAB8O5Y/irLazaBqT/ZvsM8XmtcP/sp/s9c9q9PK&#10;63scSo+zc1JOLS+Kz7GFdc0Pi5T5v/bX+IPh7xWPgP4z0/UhL4audVW+jvxuRPJ+X5q5/wCPnxj0&#10;n9sb40fDT4c/DYS6xbaJrC6vqOshGWGNI/vL0/8AHq9P+H+lfs2/th+BtG8IaJCup6V4RTy7PSpX&#10;eGa3T/dzll4r1D4A23wY8J3us+E/hoNIs9V01zDqFpbbftOV/v8A8TV7/wBapYOlGPsZ+1pc1r7R&#10;5no5HJySnP4laX6HuaAKNtPoor409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DP2t7q/g+FEsdpNLBbTXcUd68PUQfNu/9lqz4M/Z&#10;2+HkfhjTnGh2mrCSBZftUnBk3L97itr4/eMNP8F/DTUbm/s4tQhuf9GW0l+5K7dA1eG/Djwn8cLH&#10;QIRod5BpmmTfvLe11DDmNDyoX+6tfC42dGGay56LrXgtFHm5N+/u+8fd5fDEVcpj7KsqCU3q5cvP&#10;pHt73unu3/DPPw6c4PhKzx65b/4qu20bRLLw7pUGmadAtpY26bI4Y+iCvnqTw7+0M3B1zSvocf4V&#10;7v4Jt9btvC2mx+IJIptaWH/SJIR8hf2r28vlSlN+ywrpabuMY/keJmVOvCnH2uLVXXZTlL56nSUU&#10;UV758+QhMEA9q56z8CaHZeKbjxFBp8KaxcJ5Ul0B87p6Zroxggc0P064rOUIztzLYqM5QvyStfck&#10;ooorQk5nw94F0TwvfahfaZpsNrdX0nm3EsXBkb1NbF3Z2+o20tvdRRzxSLh45RuU/UVbKimnjocV&#10;lGnCEeSMdC5VJzlzzk2zy2X9m34cSXouH8LWhl9Pm2/zr0TS9KsdEsYrPT4I7S1j+5DENqir4XAz&#10;jFNO4HisKOEw+HfNSpqPojevjMViVGNao5W7ts+BP2nePjR4l/652/8A6Ctfanwt/wCSdeHv+vKL&#10;/wBBFfFf7Tv/ACWnxL/1zg/9BWvtT4W/8k68Pf8AXlF/6CK+A4d/5HWP9f1P0TiP/kS4D0/9tidH&#10;f/8AHlP/ALpriBXb3/8Ax5T/AO6a4gV+iVdj8VzLeI+iiiszyBPpX5ef8FVNZl8X/HbwP4P06Xzp&#10;bWxWPyv+m8srbf8Ax3ZX6jwx+bPDHX5LzS/8ND/8FM/Nt/8AU2uuL/3xZKqt/wCiq+w4XjyYmpi5&#10;/DSg5HTQj73OfqT4G8PxeFfA/h/R7eHyYbHToovK/wCA1t9KdM2+em9MV8c5c0uc5pfELRRRTAZL&#10;B9ogmj/56o0f/fS14H+z/P8A2B8YbzT5Osnm23/fLZr6AVtgr53cjwb+0XG3/LL7dv8A+/n/AOuv&#10;heJf3GIwGL/kq8r9Jf8A7J+pcD/v6GY4T+elzf8AgP8Aw59i0UUV+ingBRRRQBn3unW2rWU9reQR&#10;XVrOjRyQzJuSRG6qymvyT/bb/wCCfOt/CXxBL8Q/hTaXU/hsyfaZbCy3faNKf729MfN5f6rX685B&#10;FIyiRSrCvUy3M62WVeels910ZnOCmj8xP2MP+Cn0aw2Xg34w3uJcrFZ+JSOo/hW4/wDivzr9MLDU&#10;bbVrGK7s5o7u1mTfHLEdyuPavgb9sP8A4Ji6R8RBqXi/4YeVoviaR2uLjRm+S0vf72z/AJ5t+hr4&#10;8+C37V3xg/Yi8VTeFNesrubSYpP9I8NawW/d/wB5rd+dv/AflNfUVsrwedRliMrlyz603/7aYqcq&#10;fxn7kYA6UvSvEf2fv2uvhz+0ZpcUvhjWootWCA3GjXn7q7i/4D/F/wABzXtre1fD1qVShPkqxs/M&#10;6k7j6KKKzAKKKKAI34zXDSf6+b/fruW+ZSK/OH9ub9vs/Cy/vfAfw3vIpvFQd49R1X76WX/TNP8A&#10;pp/tdq6sJgMRmNaOHw8dTysfBz5T7R1zxRofhceZrGs6fpn/AF+XKpXkvjn9tP4KfD/Spru78c6d&#10;qc0f/LhpMvnXEn/AVr8wvBH7I3x3/aOz4rexv54r98/2rrtzs8//AGvm+b9PpXsng/8A4JF+M7rV&#10;Yv8AhK/Fmk6Zp3/LSXTt1zMP+Asqr/49X1byPJ8G/wDa8Z70d0v6keb7KnH4zz/9of8Aa08d/tm+&#10;MLLwb4R0y703w/LOsdlolp881y/9+Vl//UK+qv2Z/hjc+CLnwp4QvPK+16a7SXPk/Om9fmZa9s+E&#10;37Nnw+/ZT8HaneeHLLztW+yt9o1q7+e4k/2U/uru/hWs79nfS5dS8VanrFx/yyRv3v8AttX5Zxxm&#10;mGzPGZZkeBp8tFVOd95W+1L/AMmP0jhqf1PLMzzH+WnyL/FP+on0HI2+m0UV6Z+VhRRRQAUUUUAF&#10;FFFACHvVrR/+QrDVU96taP8A8hWGlH4jWj/Fj6knxe/5Jb4t/wCwXP8A+gNX47fsMf8AJ03gD/r6&#10;n/8AQTX7E/F7/klvi3/sFz/+gNX47fsMf8nTeAP+vqf/ANBNfpnDv/Itxvp+kj0cw/3ih6n7dUUU&#10;V+fnuhRRRQAUUUUAFFFFAHjn7V/w81H4pfs9+M/DmjjzdUurJvs0X991+ZV/SvNvgJ498OfGb9ke&#10;XwxYzQjWbHRJdEvtKvNqTW90sTLtZW/h3dGr3f4teEtS8d/DvX/D+iazJ4f1S+tWhh1CL79uW/iH&#10;618XJ/wSZ0uW4a6u/ilrc97IfMklisljYyf3vv19Hl8sLLC+xxNbkanzL3XI4ayqRnzwjfTU7X9h&#10;rx7onh39jabT/E08MEXhWS+sdUimkX+F2Zl5/wB6rP8AwTBPmfAPWJoh/os3iS/lts9PJZht21xV&#10;r/wSa8LmeL7X8Q9bvbYP5klr9nVBJ+O+vs74Z/DnQvhN4K0zwr4ctPsWk6dEI4oydzf7zN/E3vXT&#10;muKwcoVlhqjnKrPmfu8vLv8A/JGeHjW5o+1jayOvooor5M9IKKKKACiiigAooooAKKKKACiiigDB&#10;8TaXF4g0DUtMkOEu4Hh/MV4R8DPiHpHws0S78EeLbyLRtW0y5kHmzH91cIxyrK1e5eNbm40/wvq1&#10;1ZAfa4bWSSL67a+bPgF8CfDfxJ8Ff8JN4ia41LUL64lMgaVtv3/518nmksQsbQ+pRXtLS325dP8A&#10;24+qyuNCWXYj69J+yvH4fi59f/JeW57mPjp4AQc+K9P/AAmFdF4X8aaH4xtprjQ9Sg1OGJ/LeSF9&#10;wBrzr/hk/wCHYH/ILm/8CGrsvh98MtC+GllPa6FbyQRTyeY/mS78tXfhXmkqv+1xp8nlzX/E87FR&#10;yqNL/ZJVOfzUbfgdpRRRXunjBRRRQAUUUUAFFFFAFW7/AOPWf/cb+VfnT4H/AOSp6Z/2G2/9G1+i&#10;13/x6z/7jfyr86fA/wDyVPTP+w23/o2vzTjD+Ngv8f8A8ifp/Bv+743/AA/pI/Ra8/485P8Adrh4&#10;67i8/wCPOT/drh46/RKp+JZl8cSSiiiszygoopRhBz/10/75+agD8wP+CsXjs698RvB3gWzglmn0&#10;y1+0yf8ATR5/urX3z+zt8Po/hb8EPBvhtIfsUttpyy3EX/TZvmavzD8ORH9qv/goAbzyZrzSTrDX&#10;OP8AnnawN8v/AAH5a/YKQ/v/AN3/AJ/hr7fPv9jwWEy/+Vcz9ZHXWfLCMBKKKK+IOQzvEGkxa3od&#10;7p8n/LzA0X/xNeH/ALNmuSeG/iNNpVz/AMvKNbyf7619AbtlfNnxLs5fh/8AGL+0I/3MJnjvY/8A&#10;c/ir8+4o/wBjq4TNof8ALqfK/wDCz9a4En9cpY3KZ/8AL2HMv8SPtDbTqqWN4t7aQTp9yVFkH/Aq&#10;st2r9LTufMNWEqnq3/IMn/3P6Vcqnq3/ACDJ/wDc/pRLYxq/BL0OOTtTqananVynyQlZ2v65beGd&#10;Fu9UvP8Aj0tU/wArWhmvFP2jfEm2HTNCj7/6Tcf+y14ub5gsqwNXFrotP8X2T3shyqWdZlRwP2ZP&#10;X/CtZHmOu+O/EPiTVZ9Ve7uoEik8yOKGX5LdP4a+hPhN45k8c+HN92P+Jrav5Vx/00/utWR8N/h1&#10;ax/DGe0vIf8AStXg82X/ANp15n8JNak8C/EcabefuYrqR7K4/wB/d8v/AI9X5zl7zDJcZhcRjqzc&#10;MT8d+knt/wC2/wDkx+s5pHLOIcDjMJl9JQng/gt9qC+L8pf+Sn01RQy7aK/YD8IOh8L/APHpJ/vm&#10;tsdaxPC//HpJ/vmtsda6I7H0+F/gxHUUUVZ2BRRRQAUUUUAFFFFABRRRQAUUUUAFFFFABRRRQAUU&#10;UUAFFFFAHxD/AMFXf+SG+H/+w2n/AKLauM/4JLf8eHjr/rtFXZ/8FXf+SG+H/wDsNp/6LauM/wCC&#10;S3/Hh46/67RV+iU/+SXl6/8Atx8+/wDkZx9D9EaKKK/Oz6AKKKKACiiigAooooA+Jdav7T9nX9ue&#10;98V+KZorTwp4906KxttUkPyW91F/BKf4d3ao/jTqth4S/br+DnjqO8tZdK1fTp9D86GRW/fNu27v&#10;+AvXUfHP9hC1+P8A8Ub3xT4g8carFp8scUdvo0MY8u3K9WzurjP+HUPw/HP/AAlWuce//wBlX2tH&#10;E5dy06lau+f2fI0o/wB3l/8AJTypxxHvRjHS+mpD+0j4y0TxX+3D8AtG0O4ivdW0i+ml1E2g3+Uj&#10;L8quw/3X+lfdeOvvXzv+z7+xD8Pf2etbm1/S/tmr+IJUaP8AtDUZN5jRj91F/hr6JzxivAzKvh6n&#10;saOHu4048t39r3nL9Tsowmuac+o+iiivJOkKKKKACiiigAooooAKKKKAIDgPzx6V5R8UP2iPDfwz&#10;1Q6TdxTanqjR+bJbWibzGnq1epq4xxw3f2r5u8N6dY+G/wBpnxW/iaKKKXUYxcaXd3APlBP4l3Hj&#10;d7V4Wa4jEUI04YeSTnLlu+h7eUYfD151Z4iLkoR5uVaOWxnf8NX+ET+8PgCfP/XFP/ia7b4a/tO6&#10;d8RfF9r4ch0K8sJZUYiaXlBtXd6V7IF0/GMW31+WlhWz83EXleb/ALGM1z0MFmFOrGU8UpR6rkir&#10;nTXx2WVaUoU8G4yto/aN2/8AJTSooor6U+bGFflxWV4h0C18UaJeaZdjzbS8haKQeqMK1vvUjKCM&#10;E1Eoqa5ZbDTcHzR3PlTwxo3xT+A/2vQ9J0iLxV4fM7SWTxkB03e38NdP8P8A4UeKfFfj638cfETy&#10;YbqyQx6fpcOHSP8A2m9/6178hXjB5FEi8nIznvmvnqOSUaMoxVSUoQekW9EfQ1s+r1faTjTjGpNc&#10;spJavv6c32jgvi/8Moviv4LuNGlk8m4H7y2ux1SQfdNeS6dr/wAb/DWmReHB4btNTu40MVvq4YeT&#10;t/hZ6+mwPlx29KYmASMYxXVictjiKv1ilUcJ25W11RzYXNJ4ej9XrU41YX5kp/Zflax5P8AvhFc/&#10;DnTNRv8AWJ/tfiHVX827lHRP9lfau98fHPgjWj/06Sf+gmt/rjPauf8AHn/Ij60P+nST/wBBNdEM&#10;PTweF9lS+GKZzTxVXG4v29b4pNHwx8Af+Sw+H/8Aru1foT/DX57fAH/ksPh//ru1foT/AA18VwN/&#10;yL5/4/0ifa8c/wC/U/8AB/7czl/En/H7/wAArKHU1q+JP+P3/gFZQ6mvu5fEfiGJ/jyFooopnMFF&#10;FFABRRRQAUUUUAJ06187/tmftZ2P7MfgmFdOEN7401RGGnWv8Fun/Pd/6f3q9R+Mnxc0T4H/AA61&#10;jxfr80UVrYp/o8X8dxP/AAxJX5W/Bj4Y+M/+CgX7QmpeJPE80o0CKfzdVuxnZbQfw20X+1t+X9a+&#10;pyTLaVfmx2O92jS3/vS7HTRh9uZq/sj/ALJniH9rPxzefELx9PdHwj9qaa8u5f8AXarP/wA80/2f&#10;Vu3Svvb4/wDhmx8OWPhn+x7KHTdPtYPsNvaw/IkaL8y17d4f8PaZ4S0Oy0PR7OHTNKsYFtra1i+R&#10;IkWuJ+PWk/2l4A+0R/62xnWX/vr5Wr4zjvG1s9y6vD4YQXNGH8vL73/tp9bwpj/q2fYWc/hk+X/w&#10;JW/9uPVfhrfx6r4YsryPpLAhrrP4q8e/Zj1r+1fh1Hb/APPjI1vXsDHJBqstxCxuDpYj+dJmmJwb&#10;y/EVcJ/JKUfxJaKKK9MwGnoKwvFH+oh/3xW6egrC8Uf6iH/fFRP4Tjxf8GRgUUUVznzAUUUUAFFF&#10;FABRRRQAUUUUAIPu1reGf+P2b/crJH3a1vDP/H7N/uVUPiOnC/xonU0UUV0n1QUUUUAFFFFABRRR&#10;QAUUUUARP0r8cf8AgpD/AMnPaz/14xV+xz9K/HH/AIKQ/wDJz2s/9eMVfb8H/wDIwl/gf6Hi5t/u&#10;/wAz9Qf2Zv8AkgfgT/sFxfyr04V5j+zN/wAkD8Cf9guL+VenCvksV/vFT/E/zPUpfw4+hJRRRXKb&#10;BRRRQAUUUUARk4NfDPxz8CaV8U/+ChXgLw74utzfeHIvDUt9b2k0n7qWdXb5cfz9a+5TnHua+C/+&#10;CgWpeKdU+JfgjSvAfg7Ub7xpoirq9l4k0/d/o3z7Wib5drbtv3WavdyPmeKlCErc0ZK/8um5w4rl&#10;jT9/uV/jJ8P9C/Z4/bP+DnijwnZ/2Bp/iGWaw1aG0GIpPl+X/vpm5/3ab+1z8MNE/Z7+M/wz+K3g&#10;iH+wda1fxEtjqsUP+ruUl+8z/wCcV5Z8XPFH7Sfxq0LwzZ6/8J5RqGh6jDqdvqdpGqTSPH/Dt3fK&#10;rd67uDwd8ff2ufi/4NuPiJ4T/wCEH8FeGb5dS8o7f3jr/wAC3Mzf9819bGnOl7Gtia0PdhKM/fUu&#10;Za8v+L4jiU01KEYvfTQ/RhGEgDU+iivzU9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b0HtSMQB0oLALWX4i8R6d4Y0uXUNTu4rOxi/1ksxw&#10;oqG1Fc0gSc3yx3PMf2l9G07WvhfdNf6jDpr2sy3FnPMfkM6/dVq5bwT+1z4S/wCEds018y6bqESL&#10;HJmPcsjquCyba9L8UeJfA3ibwQdS1u70+88MyOv7+bmIvXnoufgEB/rdEPpya+RxqxEMZ9YwlanG&#10;Mkr8z+LsfZYD6vPB/VsXh6s+WTtyLbutjXf9rv4agYOsSH2+ztXqPhrxLYeLtCs9Y0ubz7C7jEkU&#10;mNvy14ubr9n5uPN8PD35Fey+Em0g+HLA+HhD/Y3lj7N5P3Nn+zXpZdVxdSbWIqU5Rt9g83M8PgqV&#10;OLw1GrB3/wCXm3/pMToKKKK98+fCiiigAooooAKKKKACiiigD8/v2nf+S0eJf+udv/6Ctfanwt/5&#10;J14e/wCvKL/0EV8V/tO/8lo8S/8AXO3/APQVr7U+Fv8AyTrw9/15Rf8AoIr804d/5HWP9f1P07iP&#10;/kS4D0/9tidHf/8AHlP/ALpriBXb3/8Ax5T/AO6a4gV+iVdj8VzLeI+iiiszyDL8T6v/AMI/4V1/&#10;VP8AU/YdOnuf++YmZa/Mn/glpo48cftFeOPGd5/x+WNnLeoP9u5lbdX2f+3X4y/4Qn9lnxzPHN5N&#10;3fQJY28o/vsy7v8Ax3fXif8AwSZ8FHRvhB4s8SXMHkzanqKxQSn/AJaQKi/+zb6+yy//AGbJMXiO&#10;s3GC/wDbjqh7tKR9z0UUV8acoUUUUAMevAfjpbf2Z8YrO8/56i2k/wC+a9+avFP2qoJItZ0G9/6d&#10;j/6GtfD8YQtlMqv8koS/E/TvDufLm/sv54OJ9RW04uYIpF48xFep6wvBd39t8J6TP/ftYj/44K3M&#10;/Ma+9py9pCMu6PHqR5JOPYkooorYgKKKKAGAYPFeSfH39mjwJ+0Z4eOm+LtGinuY1xbanCNlzbf7&#10;j/8Asp4r1zr3oyaqnUnRnGdKVmgaufiZ8f8A9gD4pfsxatN4s8G3l3rWgWL+Zb6rpJZLy2/30X5v&#10;qy8V6L+z1/wVr8Q+EbODSPidpjeJ7SMbE1Wz2pd/8DX7rfzr9aZIY54djgSIfXvXzF8bv+Cd3wi+&#10;NFxPfyaP/wAI1rUsnmSX+kfujIduPnT7rV9rSz7DY6n7HNqfN2mviOZ0pR+AyrP/AIKh/AK6toZX&#10;8S3lu8i8xSWEm5PrSf8AD0f4BfbPK/4SDUfL2Z83+zZNlfPF9/wRhD3mbP4i+Xaektll6muP+CMd&#10;r9ixb/EWb7Zuz5k1kNtP6pw5/wBBE/8AwH/7UXNW/lPuf4ZftM/DL4vw2n/CLeMdN1K5uR+7s/M2&#10;XB/7ZN81eoc+lfil8Xf+CZ/xh+Dlx/bPhmX/AISq1t9pjudIkZLkf8A61wyftE/tN+HLT/hFP7Y8&#10;VweUv2b7MbaTeP8AZ3baf+reHxXv5diFKPnuHtpR+OJ+g/7f37ddj8DdCvPBfgy8ivPHl9G0UksR&#10;3jSkP3nb/pp/dXt1r5m/YG/YruviDq0HxW+JVnLPonmfadOsLv7+pTb/APWvu/h3fnUP7Jv/AATh&#10;8X/FfX4fGfxYF3o+ief9ofT7z/j81Er/AH933V/3utfqBBa22n28FnZwxWdrbJ5VvFD9yNF+VVrL&#10;HY2hk+G+o5fLmnL45/pE8/FVZxjzj0wn7uP9zFH/AKuKL5EjpaKFr4A8Y8s/aB177B4Pg0qP/W30&#10;n7z/AHFq58BdC/svwP8AaZf9dfSebXm3xdvpfG/xNh0e3/fRWrrYx/8AtSvoexsYtLsbOzj/ANVb&#10;IsdfCZbL+0c9xON+xRXsof4up+mZt/wkcM4TL/t1n7Wf+H7P/tv/AICWaKKK+7PzMKKKKACiiigA&#10;ooooAQ96taP/AMhWGqp71a0f/kKw0o/Ea0f4sfUk+L3/ACS3xb/2C5//AEBq/Hb9hj/k6bwB/wBf&#10;U/8A6Ca/Yn4vf8kt8W/9guf/ANAavx2/YY/5Om8Af9fU/wD6Ca/TOHf+RbjfT9JHo5h/vFD1P26o&#10;oor8/PdCiiigAooooAKKKKAIgcd808N7V87/ABz/AG3vhr8D5pdMudS/t7xKOmi6QPtEwf8Ah37f&#10;u14Bqn7an7Q3jMC68D/BS7s9Pk/1UuoxM/mf7Veth8nxeIhzqPLHvJ8v5nNPE04bn6CK2aGB7DNf&#10;n5pP7Xf7T3hqbz/FHwUm1PT4/wDWf2dEyPXsPwZ/4KAfD74lXsWh+IfO8A+KS/lHT9d/dIX/ALiS&#10;t8rNV1smxdCPPCKnH+5JS/IUMRTl/wAE+p6KYrCQBlNPrxjqCiiigAooooAKKKKACiiigAooqvdM&#10;8dvK6D94EbFAFS+eT7FO0EYlnEbbIj912xxXyV4e8GfHHwlquqXWgaPZ6RbXszSS2Ed0jwb/AO8q&#10;tnb/AMBr2T4T+OvHXiW38SHxH4fGny2JYWYBH7/rt/lXm6/Gn4zNz/whYxvYYCD+9Xw+Z4nC4mnR&#10;xEvax3tyLXtqfdZVh8Vg5V8PGNKfw355ad1y+8XP7R/aLz/yDNO/7+xf/E16l8GZfH1xpN9/wnlv&#10;BBd+f+48iRG+T/gNeQt8afjQD83gr8Cgr134K+LvFvi/Rr2fxbo40e6in8uNBj509aMrq4eeJXJU&#10;rSf9/m5R5tTrQwkpTo0IrTWm/e/9KPT6KKK+4PhAooooAKKKKACiiigCrd/8es/+438q/OnwP/yV&#10;PTP+w23/AKNr9Frv/j1n/wBxv5V+dPgf/kqemf8AYbb/ANG1+acYfxsF/j/+RP0/g3/d8b/h/SR+&#10;i15/x5yf7tcPHXcXn/HnJ/u1w8dfolU/Esy+OJJRRRWZ5QgNeWftQfESP4W/ALxz4gF79iu4tOa2&#10;s5f+m0nyx16n0r4e/wCCsPj46H8GPD/hKLk67qPm3H/TNINrL/481eplOG+uY6jS/mf/ANsa0o80&#10;zzH/AIJI+BDqPinxx46uPN8y1gWxj/uSPL8zV+mHevmj/gnX4Fl8EfsseH5Lj/W6xPLqX/AG+7X0&#10;v29a7M/xP1rM60/sxfKvl7pVZ80wooor58wGMa8f/an0gGPw3qf9+Nrb/wBmr2Bulcr+0VpsV98J&#10;mux/rbSRJI//AEGvmeJcN9byfEw7Lm/8B94+84IxP1bO6M+75f8AwL3Tr/g5q5134baLcSf6wQ+W&#10;/wBV4rucV4n+yrqn2rwBeQSH/j3umA/3dq17aRivVySv9ay3D1X1ijvznD/Vcxr0u0mJVPVv+QZP&#10;/uf0q5VPVv8AkGT/AO5/SvblseDV+CXoccnanU1O1OrlPkhF618w69JJ8RvjF9nj/wBVJdLFH/uL&#10;X0J4y1r/AIR/wrqeof8APKBvL/3/AOGvEv2d9H/tDxTe6pJ/y6w/+Pt81fAcSf7djcFlP2Zz55/4&#10;V/Uj9R4R/wCE7L8xzz7UIckP8Uv6ifQyKIvkj/5Z18+ftA+FJdL1yHxBbc217/rZB/yzmWvoTms7&#10;xDoNt4m0S80y8OLS5Tn/AKZ/7VfRZ3lcc3wNTD/C/iT/AJWtj5Ph3OZZFmNPF7w+GS7p7/8AyRz3&#10;wq8dReOPDkJk/wCQrbfu7iL/ANmrsuh4618q6FfXnwh+JAhnHFu/2e4/6aQt/FX1PDJHLb70OY5P&#10;3iGuDhzNKuY4WVLEe7WpPll/8kelxZk1LK8XGrhPeoVlz03/AO2/19k6Twv/AMecv++a3K5vRr+3&#10;0zTJbi7njgi3/wCtl+St+GaOeAOhEiH0r7KDVjhwq/cRJ6KKK1OoKKKKACiiigAooooAKKKKACii&#10;igAooooAKKKKACiiigAooooA+If+Crv/ACQ3w/8A9htP/RbVxn/BJb/jw8df9doq7P8A4Ku/8kN8&#10;P/8AYbT/ANFtXGf8Elv+PDx1/wBdoq/RKf8AyS8vX/24+ff/ACM4+h+iNFFFfnZ9AFFFFABRRRQA&#10;0t7UgOego7VxnxN+LHhP4P8Ah6TXPF2s2uj6fHwjTSANI/8AdRf4mojBzlywV2DaidjSMcDPSvhH&#10;xD/wUG8ceP5bu3+DPwv1fxDahsR61eWzJCf+A1mwfGf9tS4hNx/wr/RBF/zyliwa96ORYlL97KMP&#10;KUkmcf1qHmfoEAKU18E6H+3l8UvhzDB/wt74Q6tY6eHxcazpsTbI/wDgFfW3wi+N/gz45eHf7X8H&#10;6zFqcOP3kX3JoD/ddOq1xYvLMVg4884+73XvR+9G1KtCp8J6HRRRXnGwUUUUAFFFFABRRRQAUUUU&#10;AVtm9uRj1H8q+UPHOja1+0H8Y9X8Om7j0vRPDcgj83GXDn+Jfc19Yb/LYbjnPevkj4k+O7r4f/HL&#10;U9Y8MaRd/aSgg1OOWFmt7wdmTH8VfJcRKn7Cm8RJ+y5lzJfaXyPq+Gva/WKv1a3teR8rdrRenf8A&#10;u3Oj/wCGQtSP/M96p/38auk+G37OV74C8Y2ety+LNQ1OO2jaP7LNIdj7l21za/tf3/8Ay08A6l+d&#10;dP8ADb9o65+IHjCz0STwnqGmx3MbSfapvuJtXdXm4X/V/wCsU/q/x30+P4j18WuI/q9T6xbks7/w&#10;tuux7rRRRX35+ehRRRQAUUUUAFFFFAEfc1z/AI8/5EjWv+vST/0E10Hc1z/jz/kSNa/69JP/AEE1&#10;hW/hS9DbD/xY+qPhj4A/8lh8P/8AXdq/Qn+Gvz2+AP8AyWHw/wD9d2r9Cf4a/P8Agb/kXz/x/pE+&#10;/wCOf9+p/wCD/wBuZy/iT/j9/wCAVlDqa1fEn/H7/wAArKHU193L4j8QxP8AHkLRRRTOYKKKKACi&#10;iigBBR3oNfKH/BRT9oyb4KfCWHw9o155PirxVvto5f47a1+7LL/wL7v/AAKuvBYWrjsRTw9LeRUI&#10;c8j5C/bD+M2s/tffH3TPhz4H8290CwuvsNjFF/y8T52yTt/s1+lHwE+CGh/s+/DPTfCGic+X+9vL&#10;v+O5uf4m/wAK+WP+CZX7NP8Awh3hab4p6/Zka9rCNHpQm+/FbfxSf7zV9119Ln2MpR5cswn8Olv/&#10;AHn9pnRWn9iAfSs3xJpv9reHNTs/+etq0X/jtaXanR/LXxkoRqRlCfwyOeE5UpxnD4onkH7JupfZ&#10;tT8QaVIcZ2yRx/7v3q+lgpUn2r5O+EX/ABTPx+vtOP8AqS8sX/sy19Zg7jivleEG4Zb9WnvTlOP3&#10;M/YuK1GpmEcTDarCE/8AwJElFFFfcHxw09BWF4o/1EP++K3T0FYXij/UQ/74qJ/CceL/AIMjAooo&#10;rnPmAooooAKKKKACiiigAooooAQfdrW8M/8AH7N/uVkj7ta3hn/j9m/3KqHxHThf40TqaKKK6T6o&#10;KKKKACiiigAooooAKKKKAIn6V+OP/BSH/k57Wf8Arxir9jn6V+OP/BSH/k57Wf8Arxir7fg//kYS&#10;/wAD/Q8XNv8Ad/mfqD+zN/yQPwJ/2C4v5V6cK8x/Zm/5IH4E/wCwXF/KvThXyWK/3ip/if5nqUv4&#10;cfQkooorlNgooooAKKKKAG5x2ozTQNvWua8Y/Efwt8PrL7X4j16w0aD/AJ63kypRGLm+WCuwbSOm&#10;z7Yor5/vf27/AIH2d8LQ+PdNlbvLDJlPzrufBX7Qfw3+I8vkeG/Gek6rP/zyhuV3/ka654LFUY88&#10;6ckv8LM1UhL7R6VRRRXI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KxPFHhTTPGOjzaZq9ut3YyjEkcvQitoMMZzxVDVdPTVNOmtHeSNJUK&#10;ExPtfHs1YzipwcZRv5FU5OE4yjK3meZfEjRfAnw++GMWmatown8ORypELSKMsN7H5aS0/Zv+G15a&#10;RTx+G4AkyLIAcn71eR/EH9m3xhpehTS2/irVfFP79dmnzSlvk3fe5/u1uWn7MHi17OLPxH1eH5F/&#10;dmV/k/2etfFOdariZRnl/Mko2+Dz6n3kYUaOHjOlmfLKTlf49duh13i/4GfC7wh4Z1TW7vwzDLaW&#10;MLSyRxDLEfnXe/CrUtH1j4d6LdeH7OSy0WSD/RraUbWjT+7ivFp/2Tte1SM2WqfEPVrzT5f9ZHLI&#10;Xz/wE8V7/wCDvC9r4N8MabolmCbSyi8qMnrivVy6nVWIlJYWNGFv7t2/+3eh5WZ1qMsLGH1t1p3/&#10;AL3LGNv732joKKKK+mPlgooooAKKKKACiiigAooooA/P79p3/ktHiX/rnb/+grX2p8Lf+SdeHv8A&#10;ryi/9BFfFf7Tv/JaPEv/AFzt/wD0Fa+1Phb/AMk68Pf9eUX/AKCK/NOHf+R1j/X9T9O4j/5EuA9P&#10;/bYnR3//AB5T/wC6a4gV29//AMeU/wDumuIFfolXY/Fcy3iPooorM8g+Ev8AgrZ4zt9P+E/hPwuP&#10;+Pu/1H7d/wBs40Zf/QmWvoD9irwlL4J/ZZ8AaZc/66W1a5/7+s0i/wDoVfEX/BUnWf8AhM/2kPBH&#10;guL/AFljaRW//gTKv/xNfpv4Y0P/AIRjwr4f0Mf8wzToLH/v3Eq/+y19lmH+zZJhMP8Aam3M6Z+7&#10;SjE06KKK+NOYKKKKAGN0rzP9q6y3eG9AuP8Apv5f/jteltXJftNWAufhdFcf8+0ySV85xFT9rk+J&#10;h/c/9J94+74Kq+yznDy84/8Ak2h2PwP1Ial8LfD83/TDy/8Avlitd0VyAK8n/Zov/tnwzgt/+fWd&#10;4/8Ax7d/WvWB9416mTVfb5bh594R/I7s4p+yzGvDtOX5klFFFe0eSFFFFABRRRQAUUUUAFFFFABV&#10;B9IsZJ/MeztjL/z0MS7vzxV+igBj964Wb/Xz/wDXSu6fvXCzf6+f/rpWVTY8XMfhiN9ao69q0Wg6&#10;He6hJ/qraBpavGvNf2gNc/svwP8AY4/9bfT+V/wBfvV42Y4tYDB1cX/InL/t77P/AJMZ5TgpZnmF&#10;DCfzzjH/ALd+1/5KcB8B9Hk8Q+N7zXLz98LXdJ5v/TZv/sa+iR615v8AAPQv7J8D/bJP9bfT+b/w&#10;Bfu16T0JrxuF8H9Tymjz7z99+sv/ALU+g4zx6x2d1eT4Ie4vSP8A9tzBRRRX1h8UFFFFABRRRQAU&#10;UUUAIe9WtH/5CsNVT3q1o/8AyFYaUfiNaP8AFj6knxe/5Jb4t/7Bc/8A6A1fjt+wx/ydN4A/6+p/&#10;/QTX7E/F7/klvi3/ALBc/wD6A1fjt+wx/wAnTeAP+vqf/wBBNfpnDv8AyLcb6fpI9HMP94oep+3V&#10;FFFfn57oUUUUAFFFFADRXJ/Evwpd+N/BOsaFYazdeH7m+h8kajZ/66LP3in+1ius6UbqcZOL5oia&#10;ufP3g/4AfB/9lXwdeeIH020hWygMuoeINW/0i5kH8TO7V7VoGuab4g0W01DR7uG9064RZLeW2IZC&#10;ntiqHj7wPpPxK8G6p4Z1yGWbS9Tga2uYopCjFG64YdK+BvEXgz4pf8E7L0654T1mLxZ8IJJ1+0aL&#10;qUipNbbv4U/2vTZ12817OGo/2rzKVb9/fRPaXlf+Y5pz9h9n3T9F3lVE3sdqCvJvGHws+Ev7SuiX&#10;tvqGmaR4lhtZpLZ7u02mW3m/j2yL0avjvVPj78Tv2/PEc/gj4Y+V4B8GRRrLql/d3K/bpE/u/K27&#10;bu/ufjX2j+zx8CtI/Z3+GVn4P0u8n1CKF2llup/vySN95vaqr4KeVQUqlTlrfyrovNkwrLEP3I+5&#10;3LvwN+FUnwY8DxeF/wDhINQ8R2lrM32SbUjvmig/hiLfxba9H65o6UnavFqTdWbnPdnUlyofRRRU&#10;lBRRRQAUUUUAFFFFABRRRQB4T4v/AGpfC/hnUtS0i7jv7TVLbdEFNvkbsfK3+7XH/Dj9rPSNK8MW&#10;9v4xvLm71tXcvLDbfJs3fLXvGvfDvw54jnluNQ0WwnvZI/LN1Lbq8g9OSK8oTw98KvghokGkeJZb&#10;C/u97S+beW6zXBDf3toLbfSvjcXHNaNf2rxEY01fVrTpbm94+zwksqr4f6vDDVJVZOOid3s72934&#10;ST/hsjwFjn7fuHT/AEc1Z/Zp8Y+JPHthr+qa5NLNZSXrfYvNj2Yj/ur7VbttT+D9z4Pt/FB0fSbf&#10;Rrif7OlzJp4XL7tv931r1TRxZR6ZbDSxF/Z5j/cfZtuwJ/s4rowdPF169OrXxEZxitodb7SepyY2&#10;phMPhqlKlhZQlJ2vPXl5d0vdX/bxpYIyFbA7DFcj8SPiRpHwu8Ozazq8pEUY+SGL5pZP91e9XfG2&#10;rXvh/wAL6nqGmWJ1G/ijzFbA/wCsb04r5G+MHgbxtq3gm+8d+OrvybobIrTR4cbLdGb+P/Oa0zfN&#10;KuBpS+r03Kdub+7Fd2//AG0zyPK6OYV4/WaijC6jb7Un2iv/AG4+ytI1CDWNJs9QiU+VdQpKgfhs&#10;MM1h/ED4m+H/AIaaWt7rd6IfM/1cQyzyf7q96ueACR4H8P8Ap9ghz/37FeX678EtS8Z/HKHxNr7W&#10;t74atYMW1llid46F1Py124nEYiNCDw8eacreiv1Zw4ShhJYmccVLlhC/rK2yRFY/tfeDri5iju7L&#10;WdNhl/5eryyZIv8AvqvbNO1K31jT4ryznjurWVN8c0RyriuV+JXhvRdZ8CalbanaRNYxWzlT5a/u&#10;vl42+leR/sla/cad8KNfuLmaSew0y5lFvn/nmq7q4KeMxOFxkcJi5Kamm00rW5d7o9Gpg8Ji8DLG&#10;YSLg4NRacua/NtZ8sT0X4i/Hnwv8M76LT7uaa+1SXn+z7CMyzhf722mfDz4++FviTfvp9rLNpuqA&#10;8WGoRmKaQf3lHevOv2U/DkfiiTX/AB9qZ+2atfX0kccssYHl7f4l+qsg/wCA079rbw9B4estH8d6&#10;ZF5Gs6bdr5ksXyl06/N/nvXF/aGO+qf2lp7P4uS2vJ3v/N9o7/7Ly763/ZOvtfh57+7z9uXl+H7J&#10;9F33/HpMP9hv5Gvzq8Ef8lT0z/sNt/6Nr9AtE1ca74TtNQ/5+bRZf++l/wDr1+ffgo7finpkkn/Q&#10;bl/9G15HFri6uBn/AH//AJE9rg6LhSxsZdv0kfozef8AHnJ/u/0riE611w1G1voZUgu4pjt/5ZSK&#10;1cjFX6LN8x+JZkrTiPooorM8kTNfk9/wUc8R3PxY/ay0fwRpimaXTI7fTfKP3Xnlbczf98slfrEk&#10;kUQ3z8RR/vJP9xa/IX4C29z+0R/wUP8A7YvJhmPWJ9Tk/uyR2zbVX/vlUr7XheKpVa+On/y6g/8A&#10;wJnTQXxTP1j8H+G7bwb4O0bw/Zw+RaaZYxW0cX+6ta1OkbzZ/MpvNfEylKUueZzP3pC0UUUwGN0q&#10;X4kabHqfwu1mCTp9laT/AL5+aomrpLm0Go+Gbi1f/lpatH+a1jVpfWKM6XdOJ7uTVfYYqNXtyy/E&#10;8A/ZFvQb/X7Xv5UUv8/8a+mMcivkX9mm7fT/AIsS2Kf6mSCdP++Wr66J+avk+Cq3Nk1OD+w5R/H/&#10;AIJ+ncZUuTOKk19tRl+Fv0Fqnq3/ACDJ/wDc/pVyqerf8gyf/c/pX3ktj4Gr8EvQ41elLSL0pyru&#10;rkPkDxr9o/xD9m0nTdEj/wCXp/tNx/uL92um+CXh3+wfA8Mkn/H1fP8AaZP9z+GvHvFtxL8R/i79&#10;njPnQyXS20f/AEzRfvV9PQ28VrBDbx/6qJPK/wC+a/P8m/4U85xeZ/Yh+6h+r/r+Y/VeIP8AhH4f&#10;wWTfbq/vanz2X9fyj6KKK/QT8sPGv2ifBw1HSYtehg/eW37q45/g/hatz4E+Kv8AhIPCv9n3E3+l&#10;6Z+7/wCAfw132raZFrmlXun3H+qukaKSvlax1DWPhZ4r1O2j/wCPqNGtpP8Apon8LV+b5tVXD+b0&#10;81/5c1Vapb+bo/6/vH63kdJ8T5FUyfm/fUXz07/yveP9f3Ta+MXjC48Y+Kp9OtZpJtMsG8qKKL/l&#10;o/8AE1elfst+PnuPtnhS8mklMK/aLMy9dh+8n/Aa579mLwWdb1+98Q3Q823tw0UZl53yN979K53T&#10;JpPhV8dvLGIoor1o5P8ArjJ81fL4WvjcNjKHEOIlaFao4tfywlt/X90/Rq2FwdTBVeHMPH3sPTUk&#10;/wC+t/6/vH2jRSK26lr97PxEKKKKACiiigAooooAKKKKACiiigAooooAKKKKACiiigAooooA+If+&#10;Crv/ACQ3w/8A9htP/RbVxn/BJb/jw8df9doq7P8A4Ku/8kN8P/8AYbT/ANFtXGf8Elv+PDx1/wBd&#10;oq/RKf8AyS8vX/24+ff/ACM4+h+iNFFFfnZ9AFFFFABRRRQA36V4b4o/ZK8GfEL4rz+OvGQn8Vyi&#10;NI7LStSffY2W3+JIum7/AGq9xoxz1rWnWqUXzUpWZDgpfEeceHvih4Ej8f6l8PNMu7XT/EemQRyy&#10;6WI1iOxvusg/ir0bjr696+Wf2of2JNN+NGtjxx4Y1i78J/Em2Rfs+qwysEk2/dV8fd/3lr5pf/go&#10;p8SvhT4e1rwB4o03S9Z+IlhJ9is9ZhuYntpP9qXa23cv/wC1Xu0Mp/tGEZ4CXNP7UXvH+9/hOSeI&#10;9g/3u3Q/Q/xX488I6DqukaBr2pWEWoaxP9msrC4Ks9w/sleep+yZ4I0T4taT8Q/C8MvhPW7V2+2Q&#10;6R+7t9RRvvLNH93/AIFXif7M/wCyHruq+OdL+NXxW8VHxN4ukX7TYW1pcb7a2Dfd+ZePlX+Fflr7&#10;aIyOenevPxLjgp+xwla+nv8Ab0NabdVc84+hLRRRXmnSFFFFABRRRQAUUUUAFFFFAHm1z8ZdJs/i&#10;hD4Hksr46jImRd+ViH7u771cv42/aX8MeDPFd5od5o9/PcWzfvJYbfetei6xr3hfQdThm1a8sLG/&#10;2F0e6lVX2+vNec6N8XvDfiP4h+I9K1WHR4NPsgn2fU5ZF/0j/gR4r5rFYipT/dfWIxcpae7fS2z1&#10;/wDJj6PCUcPU/e/V5ShGGvvW1v8AEvd/8lMQ/td+DiP+Rb1cH2s//rV0Pw9/aN8N+PfFtpodlo9/&#10;Z3V0jSRzz221MKu771dOfFHw5I/5CWhA9j5icVxlp8V9Lf43aN4V0Kw0y80+4tXkl1O14ZH28KuB&#10;jpiuf2+Kozp+2xUGm1Gyj8V/+3juVHCYmnUhQwdRSjFyu56Rt/26e8UUUV9afHBRRRQA3I9KMj0r&#10;P1fWLHRbbz9QvLazh/56XMqxr+ZpdL1ey1m3E9heQ3kH/PS2kWRfzFRzxvyX1Hyu3N0NAHNJnPaj&#10;PFYuoeLNF0m4+z3msWNpckf6qa5RG/75JolJQ+IEnL4TZrnviB/yJWs/9ekn/oJreRxIu5ec1g/E&#10;D/kStZ/69JP/AEE1lW/hS9DSj/Fj6nwx8Af+Sw+H/wDru1foT/DX57fAH/ksPh//AK7tX6E/w18B&#10;wN/yL5/4/wBIn6Bxz/v1P/B/7czl/En/AB+/8ArKHU1q+JP+P3/gFZQ6mvu5fEfiGJ/jyFooopnM&#10;FFFFABRRRQBV1TVbHQ9KvNU1CaKHT7KBrm4ll+5Gi/NX5G6PY6v/AMFC/wBsiW7kMv8Awi1tP5so&#10;l+7baXG3yrt/hZvun/aevpn/AIKj/HoeDvh1ZfDTS58az4h/e6iYfvR2q/8ALN/+ujf+gV6B/wAE&#10;8/gCPgt8EINY1CD/AIqXxUi3txkfPHB/yzi/vL8vzFfWvt8v/wCEfLKmYT/i1fdp+nWR2Q/dw5z6&#10;csrK202wgs7SHybW2jW2t4h/yzRflWp6KK+IOMKKKKAPAPFkY8PftB6bef8ALKWeK5/76+WvrTG7&#10;b7V8l/tAW/2Dxxo2of7EX/jrLX1dpkom0uzf/npCp/8AHa+O4f8A3WY5jh1tzp/+BI/YM0ft8nyz&#10;Ef8ATvl/8AZfooor7w+SGnoKwvFH+oh/3xW6egrC8Uf6iH/fFRP4Tjxf8GRgUUUVznzAUUUUAFFF&#10;FABRRRQAUUUUAIPu1reGf+P2b/crJH3a1vDP/H7N/uVUPiOnC/xonU0UUV0n1QUUUUAFFFFABRRR&#10;QAUUUUARP0r8cf8AgpD/AMnPaz/14xV+xz9K/HH/AIKQ/wDJz2s/9eMVfb8H/wDIwl/gf6Hi5t/u&#10;/wAz9Qf2Zs/8KC8D/wDYMi/lXot7eW9hAbi4ljgjTrJLJtUfjXnX7Mp/4sH4Gz20uL+Veb/tH/sr&#10;a3+0b420xb/x5e6F4BtrRo7nRdOLK9zMWH3+du3b+NfNSp0quMqRrVOSN5a7nopuNOPJG57xp/jj&#10;w9ql6bOx13Tru6H/ACxhuVd/51ujgetfm5+0x+wD4Z+Cfw0vPH/wz1LVdF1rw8Fuf+Ppv3iD77bv&#10;vK3+7X1x+x/8UdT+MH7PvhjxJrJ8zVpofLuZv+ejqcFvxrfF5fRjhY4zCVOeF+V3XK1L8SaVZufs&#10;pxsz23PIHrUMsqRpvkOE7n0qbv8Azr4Z/ba+Ifi74i/GLwd8A/BOpy6L/bH+lazqFpLslEH8Uf8A&#10;u7fm9+lcWBwUsdX9kpcq3b7Jbm9SoqUeY+w4vHfhu4uPs8ev6XLc/wDPIXce78t1dACCOO9fD3jP&#10;/gl58NbT4fXD+F59Q0zxnYQ/aItbmuWbzZ1XJZ0+6u4/3eldJ/wTm+Ouv/FT4d6v4d8WTyXfiDwr&#10;dfYZLqb78qfw7/7zLjbururZdQeGlisHUc4weqcbPXZ/FIwjWfPyTja53X7RHiv4yXviKx8E/Cnw&#10;/DbyX1q8154t1I/6NYp02ov8UnpXmfh//gm1oXiS8/tn4reMtc8f6+5WQyTXHlRR/wCxs5DL+Vfa&#10;IHPrXyL+1j4x+NXwV+IWm/ELwRZ/8JR4EjslttZ0H77I6szeai9V+X+JfxrTL8TiJuOEwklSl32c&#10;n/iCrCC9+ep3+nfsL/AyythCfhzpEp/56SxsW/PNcN4z/wCCavwe8Q+dc6RZX/hK/AzBLpF00SRN&#10;67f/AK9d/wDBb9sP4b/GXwTPr9prdto89lH5moafqUixS23Hzf7y/wC0ua8D1z9tDxn+0H8VNF8I&#10;fAzRbqXw/bajFJrHiSaL5JIFb94qbvlVdv8Ae+Zuwrqw/wDbTqT/AHk48m7cnaP3mcnhrR212Ot8&#10;E6B8fP2bfE+jaJPen4ufDq6njtvtc2E1LTt33nb+9GtfYYORnpThgCjp0FeBisS8U4znFKXVrS52&#10;QhyD6KKK5i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jfid48tfhl4J1PX7keYLZMpF3kc/dWvljx/P8Vb/4d3fjbXtf/sjT32yW+mWnyvsk&#10;+7n+6fzr2z9q/QbzW/hgbmzi87+zLyK9eH/noi8Y/wDHq4b4zfEzQ/iP+zhPcaXeRC7Ag821x88b&#10;/wAS7a+Azuaq1a1KrUcFCnzRSlbmlrr/AHuU/QcggqVPD1aVNTc6vLJtc3LH3dP7vNf4jU+Kuu/E&#10;Lwhpug+LfDt8L3Q7Owi/tDTyNxfO3LCvbvA/ii18b+GNL120H7q8hEq+2RXk/wAUPij4f8L/AAZ+&#10;wS3kV5qF5pq29taxSbnkdl212XwB0O48N/CXw3Z3kX2e6FsJJIv+eZbnFerg6ko5hKnCo5JwUmr3&#10;5X/9seRjqallkatWmouNRxi7W5o7/wDb3L/MelUUUV9UfKhRRRQAUUUUAFFFFABRRRQB+f37Tv8A&#10;yWjxL/1zt/8A0Fa+1Phb/wAk68Pf9eUX/oIr4r/ad/5LR4l/652//oK19qfC3/knXh7/AK8ov/QR&#10;X5pw7/yOsf6/qfp3Ef8AyJcB6f8AtsTo7/8A48p/901xArt7/wD48p/901xAr9Eq7H4rmW8Rx706&#10;Fd88NNHOaq6vqEekaTqeoSTeTFbWssnm/wC6tZRjzHkL4j8qNYc/Hj/gpzDZ3n7+zttc+zD/AK42&#10;ysy/+PLX6yzv5k0z+lfld/wTT06Xx5+1d4s8V6hD532W0ubmOX+DzmlVV/8AHd9fqdX2PE8vZ4ij&#10;hIf8uqcYnTiPshRRRXx5zBRRRQAxqzvjtb/avhBqmz+4uP8AvqtFqv8AxDtRd/DXWIe7WT/yrix1&#10;P22Cr0v5ov8A9JPpeHqnsMdTq/yuP/pR5v8Asm3HneEtZX/nleAf+O17uoyK+aP2Q9Q3pr9oeyxS&#10;19MZ+U14vCVT2mS0H2Vv/AWz7jiqn7POcQvP9EOooor7I+VCiiigAooooAKKKKACiiigAooooAY/&#10;euFm/wCPif8A66V3T964Wb/j4n/66VlU2PFzH4YjQP1r58/aK1Maj4p03So/+XZF/wC+5G219Cxr&#10;ur5rhP8Awm3x28z/AF1ob7/xxa/P+LnKpgqWCh8VapGP/bu59dwLCNLMK2YT+HD05z+fw/8AyR9C&#10;aDpf9iaHpmn/APPrAsVXvWnNTTX28Yxpx5IfDE/OpzlOUpz+KW4tFFFWSFFFFABRRRQAUUUUAIe9&#10;WtH/AOQrDVU96taP/wAhWGiPxGtH+LH1H/F7/kl3iz/sFz/+gNX48fsMcftTeAP+vqf/ANBr9gfi&#10;5e2x+GniuHzoTL/Zs/7oyKD9w1+P37DH/J1fgD/r6n/9ANfpfD//ACLcb6fpI9HH/wC8UPU/bXAA&#10;6Yr5X/bH/bP039njS7XS9ANprHjm7mTZp8p3pbw7vmeXafl9q9m+OOieM/EXwx1nTPAOqRaN4puU&#10;WK2v5ulv8w3MPfbX5zftafskab+zx8EbXxBe6xeeKvHWr6xB/aGtXh6/NuZUSvDyTBYTFYmmsTLd&#10;2Ue/r/dO/E1KtOEuT7z9RvC+pyaz4d0y/nAEl1axzOB935l3VretYPgH/kR9A/68YP8A0Ba3uxr5&#10;yekmdcdhCRgV4v8AtRftGaT+zd8NZ9eu/Lu9YuD9n0vT883M57ey+pr1PxJ4i03wloV9q+r3cdjp&#10;9lC1xcTyn5Y0UZY1+afjey1b9qnwf8Vvjz4khlh8IaJpdxZeDdKm/wBlvnun/wA8/wDAa9nKcDTx&#10;NX2uIX7qLV/NvaJhiasoQ9zc+2v2T/jFqfx7+Cek+MNWs4LLULmeeKSG1zs/dyMv8X0r2YLgYr5f&#10;/wCCa5z+yb4a97q8/wDR7V9Qjk5HeuXMqVOjjK1GmrRUnb7x4aUp0YTnvY4L41/EK5+FXwo8R+Kr&#10;TTzqd3ptq00VoOsr/wAK8V8b/Dj9ln4k/tU+JIfH3x+1O60zRvll0/whZybI9n3grr/CvPu3vX6A&#10;yxJcJsdQ6HrmpBk55p4TMJ4KlKFGKU5fb627LsVUoqq/f27Hxj8d/wBhD/TbTxt8Eb7/AIQHxppi&#10;L5drayFLa9C/dV/7p/Me1e0fssePvG3j34WQ3PxC0Y6L4ssrqSxvIthQSeXx5uP9qvZWJI96+efg&#10;J+1Z/wALT+JfjH4e+ItCPhTxd4fn2fZJZd/2mH/noldDxGKx+FlCcef2f2vtJfrEhQhSn7ulz6Lo&#10;oorxjqCiiigAooooAKKKKACiiigAooooAwfFusDw34Z1PUR0tYHlH4LmvnH4RfCbSfGHgLVvH3iq&#10;EaxrupJPcxySyF0j+9t2V9M39jb6zplxaTASQXEbRuM9mr5QTWPG37OVlq/hu80ebXfC1z5v2O6h&#10;I3x+Z/n7tfIZzyU61Otio3oxT6c0Yy6No+wyT2tXD1cNhJctaTj15XKOt4pnX/APwFo/xI/Z3stK&#10;1q0F3bmad+fvI+44ZavfssX93p0fivwncz/aoNDvSlvN97CNztryT4Y/GvxH4R8A2PhHwz4bu73W&#10;RJIYrqaI7Ms/XbX0H+z38M734c+GZ5NYn83XtTna8u+PuFv4RXkZPOGKnhJ4eOtKPLUdrfZ0j/e9&#10;49nPIVMLTxsMRL3atTmpxvr8WsuX7PunrP8AFXiX7YP/ACRbUf8ArtF/6FXtv8VeIfthtt+C2o/9&#10;dov/AEKvrM7/AORbX/ws+UyD/ka4b/HH8z0/wGSPAmgHHP8AZ8H/AKLWtTUNRtdKspbq8ljt7aJd&#10;7yyHCgeprK+H5/4ofQADyLCD/wBFrXyp+0l8U4/FXj1/Cc15c2fhjTn8rUDaR5lkf+JfpXNjszhl&#10;eChVmvedopeZeAyueb42dKGkY3k35HQ+NvHGs/tI67L4R8FebD4WjfGoaz91Zf8AZT/PNeyX3gyy&#10;8CfBzUtB0eHyobfT5Rx9522fM31ryvwd+0x8NPAuiw6RoumX9pbR9B9nwz/7Tf7Vet/Db4paN8Z9&#10;D1K40yC6htYpGtpRdR7ecV5uXzwuKlPmxCnXmun2V/LH+6epmdPG4aEIQw8qWGpvr9qXeX944f8A&#10;Y2O/4R8/8/8AL/6CtS/thTRQ/B29Dn/WSKE+tef/AAw8b/8ADOfi/X/B3i0SWekXF01zZX/l/uvm&#10;5yf8/wANS/FnxpbftGeItB8G+EcanYRzrc6hfj/Uon8S7vXbXnLF0/7D+pf8vrcnJ9rm+HY9ZYOp&#10;/b39o8v7nm9pz/Z5fi3Pfvh1AYvhfoqv/wBA9M/981+ezWsl9rl7b28Ms11JezxxxRffkfzWr9J7&#10;exj0nRFsrf8A1VtB5aD2Va/PTwQMfFPRv+w23/o2uHjChdYKlLvy/wDpJ28H1vextaH+L/0pnuf7&#10;LXg7xJ4c8Sa9PrenX9lFLbfu5bs/JXtqV2t0T9lk9NtcUlfcYDL4Zbh44eMm1G+rPx7iTMZ5ri1i&#10;ZxUZSXQfRRRXonyp5t+0l43i+HfwC8f6/JN5PlaXLbRS/wC3Ivlr/wCPNXwz/wAEivBD3fijxx4y&#10;nhyLW1isreb/AG2Zmk/8d2V7B/wVX8by+HP2fNG0SOX97rmqJFLF/wBM41aTd/30qV0//BNPwOfC&#10;H7LOmah/y18Q3supf+0//aVfa0P9j4erT+1Wny/KJ1R92kfVFFFFfFHKFFFFADG6V2enLu0yL/cr&#10;jG6V2umf8eMP+5WlI9XLvjkfInwwk/4R/wCPphkHlf6bPbgf7zV9hAdK+P8AxA/9m/tJb+0erxyf&#10;+OrX2FnAzXwHBq9lDF4f+SrI/XeLv3s8JiP56UQqlq//ACC5/wDd/pV2qerf8gyf/c/pX6LLY/Oq&#10;vwS9DjVrJ8Yaz/wj3hXU9Q/55QN5f++3yr/49WsvSvKP2iNe+x+HLPS4/wDW30/mSf7i/wD2VfO5&#10;tjP7Py+ti/5VK3+L7P8A5MedkWA/tPM6GE+zKcb/AOH4pf8Akpyf7PGhyan4pvdYk6W0f/j7fer6&#10;G6V5x8BdHGmeAYZ3P729drnH+fpXo/cV5vDOD+o5TRhPeS5n/wBve9/6Sevxjj/7QzuvOHwwfIv+&#10;3NP/AErmCiiivqj4wT0rlvGfw10Px1NDJqEEsN1F/wAvUXyPs/u11Oc8UHiuWvQpYqEqOIipKXRn&#10;ThsViMHVjWw9RwnHqvdNLwBotj4e0Mafp8HkW0TkCP0rwz9qzwg9vqumeJYOYn/0af8A6ZuPmRq+&#10;gvC//HnJ/vmn+JPDtl4r0WfStQi861uVxIvTNcObZVDNMvlgYrl008mtj73h/NJ5diaWOneX83dp&#10;7nz3oP7Ur6Lo2nWd7o815PAiR3Fz533+PvD5a+gPDHiWy8ZaHaarp0wltrhMj/CvCPHf7Nuj+G/C&#10;Wo6npU11Pc2yGVI5pP4f4qm/ZR8UGW21PQJesR+0xL6qx5r5TKMdm2X5lTyzN5Jqcfda/un2maYD&#10;Kcdl1TMcpi4uD95P+95an0hRRRX6cfnAUUUUAFFFFABRRRQAUUUUAFFFFABRRRQAUUUUAFFFFAHx&#10;D/wVd/5Ib4f/AOw2n/otq4z/AIJLf8eHjr/rtFXZ/wDBV3/khvh//sNp/wCi2rjP+CS3/Hh46/67&#10;RV+iU/8Akl5ev/tx8+/+RnH0P0Rooor87PoAooooAKKKKACiiigD4c/aQufjj8dvjNqPwn8CEeE/&#10;BVrBFJqfiPDL5iSD5kDfxf7q4+tej+Cf2BPhR4W+F154Qv8ARxr02poP7Q1i8+a7mk+9uV/4cN0/&#10;XNfS8YwoB60hHBxXqzzSsqUaOH9yMe3V92zm9hDmcp6nwx8KPhD8Yf2TvjZoPhfQ9TuvGXwb1i68&#10;r/TPnm03crN/wH7v3untX3RtAGcda8C/ax/aH1r9mzw/o3iS38NR6/4clvVtdVufN2PZI33X2/xD&#10;71ezeFvFGmeM/Dum65o93HeaVfwrcW88XKSIw4Ip4+pXxUIYytFa+7zL7TXf+8FKMYScIyNyiiiv&#10;JOkKKKKACiiigAooooAKKKKAOC+Inwl8NfFG3tI/EFn55tW3RuDtYfjXkulfslaBD4l1qbVreJvD&#10;oCf2fAJPmj/vbq+jS54IGGPQV81ePV8QfHr4tan4JsNUl0fw1oiqb+WEfPI5/h/wr5TN8Jg04Vam&#10;HU6snou8rdf7p9Xk2Lx0lOjTxDpUoq7evuq/Rfzcxt2n7N3wl1OWe3tkimniXzJIornf5fvXb/D/&#10;AOC3g34f3n9qaFYxi5kj8v7Vv3fJ6LXjXwj8BWHhP46eMPDFrNM1n/ZojEsr/P8AN96tH4ZadrPw&#10;N+L9p4DudSk1Xw9rED3FpLN9+N17V5mDqYelKnWnhYw99wuvsy5uVHrY2niqyqUYY2dT3IzSfN70&#10;eXml1+z/ACn1DRRRX3x+fBUUz+VDI/oKlqKWSOOEs5AjFAHyL8N/B/8Aw0p428S694tu5ZtLsp/s&#10;1vpcMm1NnzbVP/fNS/EPwf8A8M1+OPDeteEbyWHSdSuvs1xpcsm5P+ALWXpMurz/ABS168+CsErW&#10;zv8A6f8AbP8Ajy87H8Of4fSk1CbVo/ixo178aRJbwxuv9n/Y/wDj037v4sV+SRlSWG+F+29p/F+z&#10;8Xxc/wDL9k/YrVfrP8Rex9n/AAPt/D8PJ/N9rmPevjr8SpPh78Mp9YtP+P8AuFWO2/32rz3wD+y5&#10;ouueE4dS8XSXWqa/qSfaZLqaVt9u7fN8nNQftmXZbQ/CkSD/AEWW+T/2XbX0Vopxomndz5Ef/oIr&#10;6t0qWYZpWhiY8ypJWT297dnx3tqmWZTRqYSXJOrOV2t7R5bK589fBTV9V+GXxZ1r4ZateS6hYlPt&#10;WmTzPuf5vm2lv92vc/Hhz4M1wEdLST/0E14N47j8r9sDwnJH1lg/9pNXvHj1f+KL1nnkWkn/AKDW&#10;2VOUaOJw/SlKUV/htdfmZZtFTxOFxS3qxhJ/4r2b/A+GvgGcfGHQCennvX6CruAxnnua/NrwH4pl&#10;8EeKrPXI7L7bLau37r7nmV9g/Av45XnxaudVt7vR49KWxC8iXfv3V8hwVmGGpUHg5y/eSm7L5H1n&#10;GuX4qrVjjoR/dQhq7rv2PQfEn/H7/wAArKHU1q+JP+P3/gFZQ6mv02XxH8+4n+PIWiiimcwUUUUA&#10;HSqWr61ZeHNKvdY1SbydPsYGubiX/nmiruq5jFfFn/BUH44S+APhNZeB9LvPJ1bxM/m3HlSfPHar&#10;/wDFfdrvy7BzzDFU8PD7TKpQ5pHy58HvDl/+3X+2he6/rhm/4Rm3umvrnBbZHaxv+7gVv4d3/wAV&#10;X68M3/PP/VV8t/8ABO/4Ef8ACmvgVDqmow+T4g8Vbb64/vxw/wDLGJv/AB9v+B19Rd8V7HEONhic&#10;X7Gl/CpLlX/bu5rWlzS5BaKKK+YMAooooA8X/aatM6ToF3/zzklr374b3/8AaXgLQbk/8tbVD+le&#10;QftDWf2j4ZfaP+eV0v8A49XonwJ1L+0fhho3/TJPK/75r47B/uuJMTD+enCX/gPun69H97wphJ/y&#10;VJx+/wB49Dooor7w+UGnoKwvFH+oh/3xW6egrC8Uf6iH/fFRP4Tjxf8ABkYFFFFc58wFFFFABRRR&#10;QAUUUUAFFFFACD7ta3hn/j9m/wByskfdrW8M/wDH7N/uVUPiOnC/xonU0UUV0n1QUUUUAFFFFABR&#10;RRQAUUUUAfGv/BST4zeMvgx4I8GXvgzXpdAu73VJIbiWKJXMiCPdt+ZTX5efEX4h+Jfihrkuv+K9&#10;Tl1nVZI/K+1TRbG2L937qiv3v8Q+FNF8WwQx63pdpqcUL+ZHHdxK4RvUZr8fv+ChWj2Og/tJ6vZ6&#10;ZZxWVr9hi/dQx7Er9N4RxmHlL6qqXvpP3/nsfN5tRqW9rzadj9Tf2Zf+SBeBf+wXF/KvTgOi9q8w&#10;/Zm/5IJ4E/7BcVec/tfftb237P8ApNvomiQDWPH2r/utO04cpFu+VZZf7q7unrXwksNVxmNlRox5&#10;pSbPajNUqMZT7HnH/BQX4vza5Y6d8DPBo/tLxr4qniinihP/AB7Qbv4/979MV9NfAb4XQ/Bn4TeG&#10;vCEUvnnTLRYpJf8Ano/8TV89/sj/AAI0T4TzXvj/AOIXirSta+KuuZlvbqW9jZLIN/yyT5vzb8K+&#10;t9K1iw1mAS6feW17F/z0tZVkX8wa6swrQp0Y4DDu8Ivmb/ml/wDI/wAoqMW3KrPd/kXmXg4r88/D&#10;Usl3/wAFata8zn7NpziP/wAAa+w/CP7QngTxz8QNZ8E6Jr0F74j0ksLq0XrHt618afH/AFC2/Zy/&#10;4KGeDfiJqgxoHiG0FvcXTfci3L5Df98r830rsyWnOM8Rh5R9+dKVl+JlimuWMv5Wj9E5RuiO8Z45&#10;r8+/2AD9k/af+Odpbgm1F6/T7v8ArK+w/iL8a/CPgHwFqXiW81+w+yW1q80ZiuUdpPl+Xaufmr5W&#10;/wCCYfhjUtTsPH3xL1SDyT4m1Jvsf/XNfvf+PVGBTpZbi5z2lyxXrcqo1KtTPu3tXin7Rv7Ungj9&#10;nPQ/N8RT/a9VukP2PR4DumuPw/hX/aNe1scDk15F4s/Zm8G+OvjJpvxH1+zOratplj9is7W6+e3i&#10;+dm8wKf4vmrw8J9XVXmxd+RdF18jqqc9vcPz5t/2SfiB+19qevfEqz8N6V8L9L1KP/iX6WY2iN77&#10;uv8ADu/vdP8AZr2/9k79qDTfhRqtl8GPiP4Pi+HXiSJ1tra6hi2216/3VLN/eb+939q+7kiSJVRM&#10;KvpXlHx6+H3w18X22gXPj77JZS2GoxXOnX80qwyxzr91Uf8ApX0U85+vx+qYin+6+xb4o/8AyRwR&#10;wqoy9rCWvU9goqGKWO5hEkZ82N/Spq+UPT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T0IArgPjZ8SJfhZ4Hl123tBeSrPHEInO37zBa9Azw&#10;Qe1c3478FWXj7wte6HqIza3KY3j7yN/Cwrixka86FSOHladtPU6sHKhDEU5YiPNC6uvI5nxT8U7H&#10;w18NLTxVfWEt5a3iQo9va4fPmcd/4a43X/2UvBvitotU0/7VoMlyiyvFb/d+b5uVrzD4i/s2+IvB&#10;fhcy2Wu6hr1pHMkcemw72+Td97Z0+Wunsv2XvF1zZxufiBew70X90ZH+T/ZHzV8PWrY3GzlRxeB5&#10;1FR+1H56/wB4+6o0cHgKca2BzDk5nLXlltpZcv8AdO38C/so+DvCN/Dfz+bq91H9z7X90f8AAa9s&#10;C7RgDI6V8xyfsqeMGOR8Qrsn13yf/FV754I8P3HhXwfpuk3t62pXNrCI5LqTrIf73Ne/lEZ0ual9&#10;U9jH/EnzHz+bzVdxrTxnt5eklb/wI6aiiivpj5sxdf1zTvC2my3+p3UVnZwrl5pTgCvFvg78c9Q+&#10;KPxS1mziEUXhuK28yzjMf7w4bG4mtn4hfAn/AIWZ8QLfU9b1eb/hHLeJdmjxcJI46s/OP61598Dr&#10;C20z9pDxjaWcPk2lrC0ccX9xPlr4zH4rHRzDDw+ClKfL5y0/9JPs8DhMvll+Inzc9WNPm292HvR0&#10;/wAR9ROSrFkGSO3rXz38Rv2jTa/EbR/DHhaeGcfaki1C5xvX5v8Almv+1616R8YvAGp/EXw9BpWn&#10;azJo0XnCS4mizvdP7q4rwH4pfDLRfhZ4i+F2maTCATfPJcXUv+tuH+X5nrTPMTjaMf8AZ48sE43l&#10;1d5LSJGQYTAVqn+0S55tTtG2i5Yt80mfXiAhemD9a8N+Jvxs1qDxongnwLp0era+I/MuJZjiK3Hv&#10;mva7m4FlZyyn/lmjOPwGa+cv2ULddY8SePtdnGbqbUWjEn+x/d/Su3Mq1WVWjgqMuV1W7vryx3se&#10;fldCjGjXx2Ijzqko2T2cpOyuSx/G3x18NNc063+JGkwHRr1/K/tOyIxG/bK9a+ioZormOOSL95G4&#10;zmvLP2ntFh1j4Na1vH/HqFuU+qmtX9n/AFSXWfhB4auZP9d9lWN/qvFZYKdahjp4GpUc48vMm997&#10;NGuNp0cVl9PMaVNQlz8kkttuZM+R/wBp3/ktPib/AK5wf+grX2r8LP8Aknfh7/rxi/8AQRXxV+07&#10;/wAlp8Tf9c4P/QFr7V+Fp2/Dvw//ANeMX/oIr5vh3/kc4/1/9uZ9TxJ/yJcB6f8AtsTo7/8A48p/&#10;901xArt7/wD48p/901xAr9EqbH4rmW8R2ea8Z/bI8Uf8Ih+y/wCP7zzvJmlsWto5f9tvlr2YcV8b&#10;f8FUvFNro/7Otlo/nZu9Y1SLyh/sR/M1ehlNH6zmGHpf34nmU480zkP+CRnhOWy+HfjjxHcQcX17&#10;BbW83+wqt5n/AI9sr75FfN3/AATw8MS+Ff2S/Ccdx/rL+ae+H+5Iy7a+kB1rfPa31nM68/P/ANJ0&#10;HW+MWiiivEMgooooAY1dBr8P2vwffR/89LNv/Qa59q7Ex+bpYT/npDj/AMdoS54yge1lU+SrzduU&#10;+Y/2ST9m8V+Ibc97VP8Ax1q+qAtfJX7Ps39n/GO+tf8Anp9pT/vlmr61DcmvjeC5/wDCTGk/sTnH&#10;8f8Agn6jxlG2bSn/ADQhL8LfoSUUUV96fDhRRRQAUUUUAFFFFABRRRQAUUUUAMfvXCzf8fE//XSu&#10;6fvXCzf6+f8A66VlU2PFzH4Ymdr2of2Roep3ne2gaT/x2vCv2dNM+3eLdU1WT/l3gb/yI1ehfHTW&#10;v7J8ATW8f+tvpFij/wDZqo/s96L9g8HTXkn+tvp//HF+7X55jf8AbOI8Jh+lGDm/V/D/AO2n2OWr&#10;6hwnjcT9rETjBekdX/7ceo0UUV96fmoUUUUAFFFFABRRRQAUUUUAIe9XNI/5CkNUz3q1o/8AyFYa&#10;I/Ea0f4sfU/Kr9rXwb8VLr9or4lXlhpniafQPtvmxyw7vs3k7F3f7O2uQ/Ye/wCTrfAB/wCm8v8A&#10;6DX7D/FkgfC3xWT1Gl3H/otq/Hf9hf8A5On8AE9PtU//AKDX7JlmZSx2U4iHKo8kOXT7Xus1xOG9&#10;li6c+b4mftwOFr4l/wCCrh/4sRoH/Ybgr7a7V8f/APBSzwL4k+IHwX0ex8MaFea/dJq8UskFhE0r&#10;hP73y1+f5JKMMxozntc+gxX8GR9QeAxjwPoB/wCnGD/0Ba3vr92sPwTby2vg/RreeLyZYrKKN4/Q&#10;7BXh3xp+Lnxb8I/HbwZ4c8I+DBrPgzU9n9paqbaR/s3zHd86/Kvy/wB6vPhQeJqyhC3Xc1c1TR8/&#10;/wDBSD4zyt438M/CrUP7RsvBl0i6lr11p8bPNcw7/wDUJWT8VP24vhh4h/Z28QfDjwn4f1vTY5dL&#10;/s3T4prLZDF93bur9CNS8KaJq83n6jo9hezhdnm3Vsjvj/eIryP9p/4ZWeq/s+ePrPw54VtLjW5d&#10;MdLaKzso/OkfjGzaud1fQ4PMcHJYfDzov3HvzWV7/E/dPPr0a37ycJbrsfO3/BOn9pjw1p/hDwn8&#10;IXstQ/4SCR7yX7V5X+j/AHmk+9/u19/Kc9q+Zf2BfhvdeDP2d/D8fiPw2NG8SxzXJf7XbKlzGjSt&#10;t+YjP3cV9NngMBXnZ3Uo1MfVnRj1d9ebmd9zfBKccPFT7HGfF698Vab8NNfufBFpFfeKorVzp1tN&#10;9ySb+Ec18aL8S/22R/zIWmj8Yv8A4qvv4dfm4NZXiHxVo/hKw+2a1qdppdr3mvJViT/x6scHjFhY&#10;uHsYTv8AzRuaVKfP73M0fDB+JX7bJ/5kHTT/AN+v/iq8k+IPwp/am+IHxE0bx/L4Ah0bxdpkaxR6&#10;hp11GnmIv3Vdd3zV+hg/aZ+E/wD0Ubw1/wCDKL/Guw8L+M9B8aWX23QNas9atf8AntZTrKv5qa9q&#10;Gb1cI+eOEhH/ALdl/wDJHG8NCr7vtG/+3jl/gZrvjfxF8OtNvPiFoUfh/wAU8x3NpDL5ifL/AB5H&#10;96vRSB9DQBig8Cvk6kuecp8tr9EeolyofRRRSGFFFFABRRRQAUUUUAMA4rK8S2tzd+H9RhtMC7kg&#10;cR/7+3itbOBSMwUbmqJLmXKNPlfMfHfwj+PVj8NvCWr+HfE8t/BrcU82yWYb87vu1ufC/wDal0fQ&#10;/B8Fn4xvbm71kTS+ZJ5e75N/y17T/wAUT4/j1R7Q6Nql1GjJPdxRxyvH8vVmrgfhzZfC3wL4Yg0m&#10;68QaDrUsc0r/AGm78pm+Zvu18FDDZhhJ0owxUfZxUkm/WO/ve8foNXGZdjKdadXCy9rKUZNL0lt7&#10;nux/ujk/a6+HaD93534W+K9D+GXxY0P4q2V3daJ5oit5PKfzUK81iHxH8IT/AMvvhj6/uq6vwfqP&#10;he+tJz4XlsJrQP8Avf7PK7d/+1jvXvYOWJlWtWxFOceyWv8A6Uz53GRwiov2OHqQl3lK6/8ASUdS&#10;Mc1Q1TR7HXLM299aw3duescq7lNX8cUhwK99pSXvHgJtP3SGO2hhgjjjURxoMKAaxLrwNoN5PNPP&#10;pNpLNK2+SSSFSzn610AGKcQD3qalOE/jjcqNScfhkc3/AMK+8NH/AJg1iP8AtiK0NK0DT9ChlTTr&#10;OKzSRt7iJNgJrTBJ96MDuKmNGnB80YoHVqTjyykzH17wrpPieAR6pp9tqEXpNGGpug+FNI8LQSJp&#10;OnW2nRucuII9ma2Qdw9aCdvtT9nHn5+VX7i9rU5PZ8zt2ILv/j0n/wBxv5V+dXgf/kqemf8AYbb/&#10;ANG1+it3/wAek/8AuN/Kvzq8D/8AJU9M/wCw23/o2vzrjD+Ngv8AH/8AIn6bwb/u+N/w/pI/Ra8/&#10;485P92uHjruLz/jzk/3a4eOv0SqfiWZfHEkoop0K756zPKPy0/4Kz+Kx4g+MHg7wnZyma503Tv3t&#10;qP8AntO/7v8A8dr9HPhF4VtvA3wr8G+H7OHyYrHS4P3X+2y7m/8AHmevy1+IP2n4/wD/AAUjFlb9&#10;Y9fjtv8AtnaNub/x2I1+vVx/rv3dfa59/s2BwWB7Q5n8zpre7CMBlFFFfFHMFFFFADG6V2umf8eM&#10;P+5XFN0rtdM/48Yf9ytKR6uXfHI+SPj2v9jfGI3H/XK5/wDZa+u7Y74Yj6rXyn+1bbeR49065/56&#10;2q/+Os1fTnhe8/tDw9pl1/z1gR//AB2vgeHv3Wc5nS/vxl99z9bz9+2yjLqvk4/dY1apav8A8gyf&#10;/d/pV2qWsf8AIMuP92v0SWx+eVfgl6HGvJHDB5j/ALmKNP3ktfMPxC12T4o+P4bbTz59r5i2Vt/u&#10;fxN/7NXc/tBeNpLTyPDdnP5Ilj828/v7P4Vq78EvheNCgh8Qan/yEZU/0e1/55p/e/3q/K85qVc/&#10;x0ckw/8ACg1KrP8AT+vtf4T6/h+jR4ZyyXEOLl+9mpRow/8Abv6+z/iPU9PsYtLsbKzj/wBVawLF&#10;Vg0uaTHrX6PGMYx9w/IpOUpc8/iFoooqxhRRRQB0Phf/AI9JP981tjrWJ4X/AOPST/fNbY610R2P&#10;p8L/AAYlLUbRL+xuLZ+BLG0R/Fa+RfgpdSeEvjT/AGf5nlxSTS2Tj/0GvsR3AGewr45+L9j/AMIZ&#10;8ahfRfuYTNFex/8As1fnvFy+rvCZjH/l1UV/Rn6Xwj/tP1vLpf8AL2m7eq/4c+yWoWqun3sV9ZQX&#10;Uf8Aq5UWQf8AAqtGv0SL5kfAPQdRRRTAKKKKACiiigAooooAKKKKACiiigAooooAKKKKAPiH/gq7&#10;/wAkN8P/APYbT/0W1cZ/wSW/48PHX/XaKuz/AOCrhz8DvD4/6jaf+i2rjP8Agkt/x4eOv+u0Vfol&#10;P/kl5ev/ALcfPy/5GcfQ/QtiDkYya8Z/ad/aT8Pfs1fD671q/kivNZePGnaP5mJbyXsP9lfVq9O8&#10;Wf2qfDOqf2EU/tjyH+yeb93zNvy5zX5yfHT9j3V/C3wD+I3xW+K3iSbxj8RBZeZb/vP9G07dPGvy&#10;f8B+Xj5favlcpwmFxNeP1uXu8yjbrK//ALaevXnUjH91HU+9PgR8Q7z4rfCbw34r1Cxi0y61O1E0&#10;lrDLvSM/71egDnBrxf8AY2OP2aPAn/YPSvaGIBx6V5+LpxpYmpCGybLoycqUZeRQ1fUI9J0u+v5P&#10;9XawtKfoq5r4L07/AIKY+KPEInuPD/wh1LWtPjmaKO7tSzp/46tfVP7VfjOT4f8A7PvjnXIv9dba&#10;dII/q3y18U/ss/tm/Dr9m34A6D4TuYdR17X42lvb+PTbb5IjI27LP937tfRZRgo1sLPEPD+2fMop&#10;czXqcWKqONWMfacuh7t8C/2zvGfxX+KOm+F9U+E+r+GrC5jllk1C7jkCx7fqtfXmMCvGfgH+1X8P&#10;/wBoy3n/AOET1QtqFsubjTryMw3Mf+1tP3l/2hXswHqa8PMFGNfl9j7K32df1Oyh8Hxcx8Y/tEX3&#10;7V8fxY1JfhhDZHwf5EX2czRRO+/+L7zCvN/7S/br/wCeOm/+A0X/AMXX6HyOltCZJH8uNO5FeZa1&#10;+078JtDuPIvfiJ4eim/55G/j3fzr0sNmE+SMIYWE7f3LswnSfN/Ea+4+LPEmn/tseL9EvtE1fTNI&#10;1PSr6Fra5tZraDZIjf8AA66f9h74c/tB/A3xVD4W8QaAp+Hlzvkk866V/sT/AN6L/e/u19V6P+07&#10;8KPEFxBb2HxD8PXE0r+VHGL+Pc7fnXqSuJEBU1pic1rxoSw88NCEZf3WvmTDDKU4zdRtomooor5k&#10;9AKKKKACiiigAooooAKKKKAIAQhUH+LNfMHibXrz9n341avr93ZzXvhXxJskuJYY9xjdf/ia37b4&#10;u3miftD+IfD/AIg1eGx8OJAn2SO5Cou/Yrffq5p3xw0PxN408SaD4gu9CPhu22fYrmWYOtxnr14P&#10;4V8di8bhsaoqFTkqQqOKv/NG+/8AdkfX4PBYnL3Lnp+1pTpqTS/lla1n/NGR5z4b+MvhPS/j14l8&#10;Vz6mBot/ZJHbzeW37x/7tdB4D1+8+Ofx1svF9vZS2fhnQ4Ht4JZcZkdh1/76rpjoXwK+2NcCbw/v&#10;B6fbBgn/AHd1eheFfGXgy5kh0jQNX0t5OSlpYypn3+UVyYTB15SjHF4inyc/PaP2pX5up3Y3MMOo&#10;OeEw9Tn9n7O89oxty9Ptcp3NFFFfeHwRGRnIrmfiPYXmreBNetNPI+3S2kiRH/b2nFdMDkZoIDDB&#10;71nUpqpBw7lU5unOM+zPnX9jnXdNTwHd6IJYotatr2V7m2HysAxyvFH7Y2s6T/wr6PSJdk2tXNyg&#10;s4o/9Yh9RXTeOP2ZvDni7XZdasry/wDDepSj97NpUhQyf59qXwN+zP4f8H+If7bvL2/8SalH/qp9&#10;Vk3+V/u18YsFmP1H+zPZq3w8/N9nvb+Y+3+v5b/aP9re0le/N7O32u3N/Kcb+0B4Svbn4CaDd+VJ&#10;PqGkJBLIO+z5d1ex/Dfxjp3jHwRpmp2U8ckH2ZfM+f8A1eF53V093bQ39rLDcIJoZF2vG/3SK8Nv&#10;/wBkfQvtt3NpPiDWtBtLlsvYWdxtir0Z4TE4TE/WMJFTUlGLV7bbM8yOMw2Own1TFycHGTkmlde9&#10;8Ssczos8PxI/ayl1PTCLrS9Ahw90OE8zZtYD8Wr3/wAeJjwbrfGALSXH/fJqh8O/hpovwu8Pf2Xo&#10;0Ow53yTycvK/95q0PHgA8Ga2wPW0k/8AQTW2Cwk8Jhqrq/HNyk7bXfQ58di6eLxdGGH+CCjBX3su&#10;vzPgf4VeG7Hxf4+0bR9Th87T7p28zypNlfbvw3+C/hr4Wy3suhQywyXOPM82QvXxt8AefjF4f9PP&#10;av0F3HpjJFfHcE4ajUwkqs4rnUtH12PsuN8ViKeKjh4VHyOOqv7u5zfiT/j9/wCAVlDqa1fEn/H7&#10;/wAArKHU1+iy+I/BcT/HkLRRRTOYKKKKAIp7mOygmuLifybWJGlkl/55ov3mr8l4Y7r9u79uX94f&#10;O8M2V10/gjsoG+7/AMC2/wDj1faH/BQr42/8Ki/Z8vbOzmxrXiV/7Nts/ejT/lo3/fNcV/wS9+Ch&#10;8C/B+98aajD5Oq+Jn/0b+/8AZV/+Kavtcq/4TMurZn9uXuQ/VnZT/dw5z7Piiit7eGO3/cxRIscc&#10;X+wvyrT6KK+KOMKKKKACiiigDlfi1psep/CbWQ//AC7Okv8A3zTf2Vr0T/DTy/8Anlcuf++q6DxZ&#10;a/bPht4jt/8Apg9effsiXm/Stfs/+eUif+g18biHGlxJhpfz05R/8Blc/Xsq/e8KVofyVIy/8C0P&#10;ouiiivvT5QaegrC8Uf6iH/fFbp6CsLxR/qIf98VE/hOPF/wZGBRRRXOfMB1pOtHeoby8i06xmvJP&#10;9VbI8sn/AAGoBKUvgMbWvHXh/wAOX8Gn6pqkNldS/wDLGt9W3fvK+Rm0zWPiNe+IdWii+1PFuubg&#10;+ifw7f8AgNet/s/+Ojq+jzeH76XF5bfvLeU/8tIf7v8AwGvhMp4nlj8Z9XrU+SE+b2T72P03PODo&#10;5ZgPrWHrc9Sly+1j/LdXVv7v/wC0evfhQK8L+LHxjvrLXZtI8PS/Y47V/wDSLrO95H/u/wC7Ro37&#10;R9zb6UY9T0b7bqA/5awy7Fk/+yrsqcV5TSxM8JVqWcOvLpftHlPNp8D51XwdPFUaakp9L+9b7LfN&#10;ynuhNArlfAPxFsPiFYTSW0MtndRf6y1l+/8A71dUelfUUK9LFUo1cPLmhLZo+NxWFrYGtLD4iLjO&#10;O6YvatXwz/x+zf7lZR6Vq+Gf+P2b/crsh8QYX+NE6miiiuk+qCiiigAooooAKKKKACiiigCJ+lfj&#10;j/wUh/5Oe1n/AK8Yq/Y5+lfjj/wUh/5Oe1n/AK8Yq+34P/5GEv8AA/0PFzb/AHf5n6g/syn/AIsF&#10;4G/7BcX8q4z4yfsRfDL46eN28V+JrK/OsvbpbPNaXTRKUX7vArsv2ZePgF4G/wCwZF/KvTzXzFXE&#10;VsJi6k6UnGV3t6npwgp048x8i/8ADrn4IdrLXP8AwbS17V8Cv2ePCH7OuhXukeEILuGzvZ/tMv2y&#10;5aZy/wDwKvURwM0ZzUVsxxeIhyVqkpLs2WqcIvQ8W+Hn7JngD4Y/FfX/AIj6LZXUPiHWN3nmSYvG&#10;m772xe1db8Xvgt4R+OHhb+wPGGkRapp4fzIwfleJ/wC8jfwmu8AwKMd6weJryqxre0fMtmVyrl5T&#10;460f/gl78IbPU4bi6OtalYxSeZHp8983kg+h/vLX1noeh2PhvSrTS9LtIrLTraNYre2hTakaL2Fa&#10;IANO/lWuJx2KxnK8RUcrdyYU4Q+ESvHvi1+1f8Lfgb4it9E8aeJ4tG1S5h+0pC0Uj5j3Fd3yqf7v&#10;6V7DXC+N/gn4G+I2pw6j4k8M6drN/EnlpNdxbmCf3azwv1fn/wBovy+W/wCJU+e3uHkX/Dxn9n3H&#10;/I/wD/t2m/8Aia8x/aN/am/Zs/aG+Fmr+D7/AOIFrFLcxmS0uzaz/wCjzr91/u19GH9lT4Tj/mRt&#10;JH/bKlH7Kfwnx/yI2k/9+q9yjWyqjONWCqXj/ej/AJHM1Wa5dD5c/YO/bW0nVdNsfhj421mE+ILa&#10;T7Lo+qEt5Wqx/dVenyt/vV99LgDjpXlmmfsyfCzSdVstQs/Bek29/Yzpc280cWHjdfusK9TyFBrg&#10;zTEYXEV/bYSLinun38iqEKkIcsySiiivL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M4JBA5Ncr8SIPElx4RvY/CkkMOt4/cGf7n411RwCADyK5X&#10;4j6lr+k+E7y68M2Y1HWI8GK2OPn9ua5MRb2Mua+3T4vkb4a/t4ctt+vw/M424sviefhPDDHcWZ8c&#10;b8PJx5O3JrgBpP7RezP2zSc+nmjP8ql/4WH8dFfnwRb7veUZpf8AhYXx2B58DwfQyivi61ehV5bO&#10;vGy5dFI+7o4fE0ObTDS5nzayh9y974SKTSf2iwMi80k/SUf/ABNe8eCY9bi8JaYPEZik1sQgXnk/&#10;cL+1eFSfEj46t93wTbg+qyivdPBF7q2oeFtNu9dtBY6xJCGubYchHr18qdP2suSVV6f8vOa34nkZ&#10;wqyox9rGktf+XfLf58r+E6eiiivqD5Qh6DHTPSvmP4O/L+0/44Pojf8AstfTmdxz+teA/DLwHr+i&#10;/H3xbrd9YCDTLtSYLoSZMn3e1fM5tSnUxOEnCN+Wpr/4Cz6XKatOnhcbCckuanp/4Ej38Hd93kV8&#10;4/tQcfEX4XY/5/n/APZa+jRwMDpXhfx/8E694s8c+ALnR9PF5b2N28lzL5mDGny9q3zylOrg5Qpx&#10;5neP/pSM+H6sKOYRnUlyq09/8Ej2q+tBdWcsXTzUZM/pXzz+yG506fx1pzjMsWqHj8Wr6N4O0AZP&#10;pmvnXxj8O/GXw3+JN7428DWMWr2epY+26YSEY/Q1jmcalOvh8bCDkoN3tvZrexeUzp1cPicFOSi5&#10;pct9FeLva/8AeO9/aR1KKw+DPiXeeJrfyM/72Kf+ztYNZ/BfwwsnSa1WU/8AAuleVeI9F+JH7QF7&#10;p+ka3oJ8IeGIp1luB5oeSTb2r6V0zT4NJsYbK2jENtAixog6AVng+bFZjPGqLjCMOVXVr63ZWNUc&#10;FltPAuSlOU+d2fNbTlWqPhX9pVtvxv1//rnB/wCg1X+G3gHxcfG/hq/Gj6r9h+2xSeb5v7rZu+99&#10;77tP/ad/5LR4l/65wf8AoK19p/C5hJ8O/D464sYuP+A18Hl+V08yzvFznJx5J82nqfomY5tVyrJc&#10;HyRUueHLr/hOlv8A/jym/wByuIXpXb6h/wAeU3+7XEL0r9eq7H885h8UR3AzX5q/8Fc/EUWo+JPh&#10;/wCF7f8A4+ooJbnyv+ujbVr9KlXfX5S/tcN/wu3/AIKB6N4Xt/8Al2urPTP++fmavquF4R/tD20/&#10;hgpSOHD/ABH6TfBXw3L4N+DvgbQ5P9bY6PBFJ/3zXaY5NIIhCPLH/LNFj/75XbS9K+TqzlVnKf8A&#10;MYSfNIWiiipJCiiigBjdK7eyXdZRf7lcQ3Su4sP+PKH/AHa0pHr5f8Uj5O+GX/En/aMuI5P+e9zF&#10;/wB9bq+twMZr5D1Bv7G/aZ8uP/oIx/8Aj22vrst936V8Jwh+6p4vD/yVZn6txb788JiP56UCSiii&#10;v0I+FCiiigAooooAKKKKACiiigAooooAY33K4Wb/AF83/XSu6b7lcHdTRW/n3En+qi3SyVlUPGzH&#10;4YngX7SGsfa9b0zR0/5dk83/AIG3y17P4R0n+wfCumaf/wA8oF/+Kr588P8AmfE74xm8/wCWIn+0&#10;/wCxsj+7/wB9V9Mu26vzzh2X17G43NvszfJD/Cv6ifZcVr+zMvwGR9YQ55/4p/1IWiiivvT8zCii&#10;igAooooAKKKKACiiigBD3q1o/wDyFYaqnvVrR/8AkKw0o/Ea0f4sfUk+L3/JLfFv/YLn/wDQGr8d&#10;v2GP+TpvAH/X1P8A+gmv2J+L3/JLfFv/AGC5/wD0Bq/Hb9hj/k6bwB/19T/+gmv0zh3/AJFuN9P0&#10;kejmH+8UPU/bqiiivz890KKKKACiiigAooooA81/aD+KH/CmPg74q8Yxwfa5tLsnmih/vv8Awivj&#10;j4QfsQ3v7Snh20+JPxq8Za1qWreII1urew0+58mO2gb5o1/75/h28V9l/Hr4WxfGj4SeJvBrTfY2&#10;1O0aKOcf8s3/AIWr4v8Aht+2T4n/AGUfD8Pw5+MfgbVTLoaLa2etaREHhuYV+63pX1WV+2+qT/s7&#10;+NfX+bl/u/8AbxwV+X2kfa7HrJ/4Jf8AwR+z+WLLVs/89ftp3f8AoNeY/Fb9gq5+Auhz+P8A4K+M&#10;dc0vW9Cga5/s+8ufNS5RfmZe38P8Nduv/BVX4Q/Z/M8jV9//ADx+zfNXnvxK/bi8SftL+HJ/AHwY&#10;8Ba3Nfa5G1rcareRbIraNvvMr9Pu16WFjn0aq+sc3J15/h5et+Ywf1S3ub+R9d/syfF0/HH4LeG/&#10;Fk+0X9zB5d5HF90TL8r16wBXmH7Ofwhj+B3wd8NeD90Ut1Ywf6ZLCPlknb5nb869PBr4zF+y+sVP&#10;Y/Bd29D0aXNyR59x9FFFcxqFFFFABRRRQAUUUUAIvSobiNJ4ZEk/1brg1MvSoLm3FxBLG/8Ay0TZ&#10;SYI8z8E/DfwJ8PYdXj0m7ij/ALRJNx5l2G5/OuSX9mT4V4/1o/8AAxaqH9i/whJLNL/aOojzJGkP&#10;70/xfjSN+xZ4SGP+JjqIHfMp/wAa+KnhcRNRhPAU5KO3vL/5E+6hi8JTnKpDMasZS3fJ2/7iF1v2&#10;ZfhWv/LYH6Xgr0D4Z/D3wz8PLC8g8Mr+6uJPMkJl8z5q8yH7FfhI/wDMS1H/AL+N/jXpXwn+EOl/&#10;CTTLuz0uWaaK5m81/OfdzXVgMJOlXU/qUKXmmr/+knFmWLpVsM4Qx1Sr5SVl/wClSPQ6KKK+sPkg&#10;ooooAKKKKACiiigCrd/8es/+438q/OnwP/yVPTP+w23/AKNr9Frv/j1n/wBxv5V+dPgf/kqemf8A&#10;Ybb/ANG1+acYfxsF/j/+RP0/g3/d8b/h/SR+i15/x5yf7tcPHXcXn/HnJ/u1w8dfolQ/Esy+OI/N&#10;Y3jHXYvC/g7X9YuJvJhsbKWXzf8AgNbJ618//t6+Mrbwd+yl4ye4m8mXU40023/32rXB0frOIp0f&#10;5nE8yEeaR8Rf8Ex9Bl+Iv7T+veL9R/fXWl2k+pCX/pvK3l/+gyvX6u9a+DP+CR3hT7B8NPHPiSeD&#10;97fajFbW8v8Az0RV+b/x6vvPHNfRcUVva5rUh9mHLFfI1xD98WiiivlDAKKKKAGN0rtdM/48Yf8A&#10;crim6V2umf8AHjD/ALlaUj1cu+OR85ftc22268Nz/wB/zYq9m+EU32r4ZeGX9bKP+VeXftcWQl0P&#10;Qbj/AJ5XDx/99LXc/s/aiL74WaOP+eO63/75r4DAfuuKsXH+anGX/pJ+u4797wxhJ/yzlH8z0jAA&#10;FU9VOLKX/dNXDyK57xzqS6T4P1i9f/llau//AI7X6FOcacHOeyPz2UJVVyR3Z8jeXF8QfjF5cn76&#10;0ur3/wAcWvp5q+dv2dNPN14wvL//AJZRWrf99s26voqvzng6Ep4Ktjp/FWqSke5x9UjTzCjl0Pgw&#10;9OMf6/8AJQooor78/MwooooAKKKKAOh8L/8AHpJ/vmtoVi+F/wDj0k/3zW2OtdEdj6fC/wAGJHkE&#10;DI5PvXz/APtV+DvtekWfiOLpa/urj2Rv4q+giNx689qo32mWur6fLZ3UYmtZlKPG44YV5ObZfDNM&#10;HUwk/tLfz6HvZVmE8rxtPFw+y9vLqfE9/wDE7xHruh6b4bS9lFrAnlGK2Hz3H93fXf8A7PvxVvdG&#10;8RReGNWu5bixuvkthKPnt5P7v+7Xs3hP4MeF/BWqzX9hYEXP/LOWWQv5f+7npXhf7RfgV/CniuHx&#10;Bpw8m1v283Of9Xcr/wDFV+VV8tzfh+EM4rYj2jg0pRW3Jt/Wh+o0cyynPZzymlQ5FNOSenNz7/1/&#10;4CfWQ7H7pPSk2E4OdrDpXj2g/H3TU+GA1q/bzNUtgttLaD78s3b/AL6+9WF8Of2kn17xLFput2kd&#10;lHdP5dvLEc4f+FWr9I/1iyuM6UPbK9RXXz7n55/q/mUoVZ+x0pPX5dv5j6Gooor6Y+fCiiigAooo&#10;oAKKKKACiiigAooooAaOorivi/ZXWqfC7xXaWMMs93Lp08cUUPDu2zjbXajpR1HvTjLknGfYmS5k&#10;fgV4u+EPxF8AaNDqHi/w14g0fT5JPKjm1aXem/8Au9T81fcn/BJj/kHeOs/89oq7X/gqwQ3wP8Pn&#10;t/bSf+i2riv+CTHGn+Os/wDPaKv1TG4+eZcP1MROKTv0/wAR8xSoxo5jy+XU/RD+Kvnn/goH/wAm&#10;d/E3/sHx/wDo+Ovof+KvAf26tHvtd/ZM+ImnaZaS3t/NYoIrW2j3ySHz4/ur3r85y18uNof44/mf&#10;Sz+CRp/sbc/sy+Af+wcle0jk147+yTpl7o37Ongez1C0ls7uOxQSQzDa0dcz+1h8e/HXwTl8Jr4L&#10;8G/8JZ/ad0Yr04dvsyblG75f96tq9CeKx9SlR+JykY0moUY83ZHpfxn+H/hb4o+Ab3w54xnEOh3u&#10;3zf9IWDPp8xqL4X/AAX8E/C3wbZ6H4X0awh0uNBiTy1le49Xd/4mb1rif2qvgXL+0r8Bp/DykWWt&#10;GOK9ssysiR3KruCvt/h5xXzh8H/2wfG37PvhCHwD8Tvhd4mvdV0SNbazutItmmSWFflUu/8A7NXR&#10;hsHXxeD5MPU5pJ60/wD27+8Kc4Rq+/H5mT+0X4LsfgR+3H8LfFPgz/iTy+IbmK21G1tPkSXc7LJ8&#10;n91l2f8AfFfo7tGOOK+CPhB8MfH/AO07+0Xpnxq+Jeg/8In4a0RMaFosv+uk2s3ls/8A30zGvvQt&#10;tbjrV5zUTVCjKXNOnDlk/n8N/wC6Thl8Uujeh8F/HmHxd+1X+1JefBiw1+fw54G8O2kV7rJtJNsl&#10;zu/gr0nRP+CaHwS0a22XGj3+szd5dRvDI38q4/8AaG+HnxJ+B/x8m+O3w40z/hK9PvrVbXXdA/5a&#10;lF/jSqsf/BVfwjZQQx674B8V6bf/AMcLWw4r13HMKuHpf2VL3LK6g+V83Xm+0Yr2SnL2u/mdxr//&#10;AATO+CWt2/l2+l6ho83/AD10688tv5VwX7P9z4t/Za/aVi+B+ua9N4n8F65avfaFdXn+ut3X5mTr&#10;93+vNTS/8FVfCl/bzRaF8P8AxXqV/jEcK2w5erP7Mnw1+I3xZ+Od58cvijpo8Pxx2n2XQdGPLxI3&#10;8Z/u/LRy4+lhav8Aa0vctopS5pc32eX7Qn7Jzj7DfyPuKiiiviD1AooooAKKKKACiiigAooooA85&#10;+InwY8K/E2aCXXbL/S4k8pbiKTbKF/u59K8l0P8AZF05/F2sLq8H/FNfL/Z4huf33+1u4r065+E9&#10;9P8AFe38X/8ACT3cdtGm3+yMDyj8uK5Xxx+zrq/i7xZqGs2/jzUtNjuCPLtIANsdfHY/L6WIn9Yn&#10;g1OafeOq7s+yy/MKuGj9XhjuSDh2n7sr/Cv/AJIG/Y9+H4Xhb7P/AF8mt7wR+zl4P+H3ii313SBd&#10;G+tkaNPOuC6gMu08Vww/ZR1//opOrj8BXR/Dr4Bav4F8X2muXXjbUNajiRh9kmwEk3LtrPDYOFOt&#10;Tn/ZyhrvePu+ZvicW5Uakf7Tc9HpafveR7pRRRX2p8MFFFFABRRRQAUUUUAR9zXP+PP+RI1r/r0k&#10;/wDQTXQdzXP+PP8AkSNa/wCvST/0E1hW/hS9DbD/AMWPqj4Y+AP/ACWHw/8A9d2r9Cf4a/Pb4A/8&#10;lh8P/wDXdq/Qn+Gvz/gb/kXz/wAf6RPv+Of9+p/4P/bmcv4k/wCP3/gFZQ6mtXxJ/wAfv/AKyh1N&#10;fdy+I/EMT/HkLRRRTOYTrQq+b+7o5+tee/tAfFC2+DPwX8V+LLj/AFttZNFbxebseSZvlVU/2vm3&#10;f8BrSnTlVnGjD4pMIx5pH5zftZ+I7n9rH9s/Rvh/oY+2aXpNwukRmH/ZbdO3/Afnr9T9F0O18L6H&#10;pmj6eP8AiX6ZAttH/uKu2vzn/wCCVXwsudf8U+LPivrH76WJ2sbOab7/AJ8nzSSf+PV+kma+q4iq&#10;QpTp5fR+CiuX/t7qdVaX2BaKKK+ROUKKKKACiiigC9bwGfw9q6P/AMtIX/8AQK8Q/ZNvPs/iDxBZ&#10;n/lrh/8AvlmFe9aHH59jeRn/AJabq+dv2eE/sr4z6zYekcv/AKFXxecc1PNssrQ7zj/4FE/XuGuW&#10;pkOPo+UZfdI+rqKKK+/PlBp6CsLxR/qIf98VunoKwvFH+oh/3xUT+E48X/BkYFFFFc58wJmvPPjr&#10;4jGheB5oE/1t8/lf8A/ir0P6da8A/aG1CTVfFWjaFH/Ai/8AfbNXzXEeKeDyutOG8vdXq/dPsOEc&#10;EsdndCMvgi+d+kNTtfgF4d/sbwR9skh/e38n/kH7q15f8SfDN78MPHB1LSv9DtbqRpLOWH/lnu+8&#10;tfR2j6f/AGTpVlZx/wDLrAsX/jtSX2n2upwfZ72yhvYf+eU0e+uLE8PQxGWUcFGXJOlblkukvtf+&#10;BHdhOKqmFzevmE489Ktfmi/tR+z/AOAnhnwJ8Cf23fXviXVYPNtjuit/N/5aO33mrsb39n3wrdXs&#10;9xHNdWcMv/LGKT5I/wDcr0aGCK1ght7eDyYov9XFD9ypK68Jw9gcPg6eErU1V5feu18Te7OPHcVZ&#10;nisdUxuGqOlze6kn8KWyPmrQVl+E/wAW4rOSf/RS/lSf9NIW+7X0qy7a8L/aP0r7PfaNrEX/AFzk&#10;/wCA/dr2Tw7qH9reHNMvP+etqskn+/t+avM4egsBi8blkPgg4yh6TPV4qn/aeBwGcy+OcJQn/iga&#10;J6Vq+Gf+P2b/AHKyj0rV8M/8fs3+5X3kPiPgcJ/GidTRRRXSfVBRRRQAUUUUAFFFFABRRRQBE/Sv&#10;xx/4KQ/8nPaz/wBeMVfsc/Svxx/4KQ/8nPaz/wBeMVfb8H/8jCX+B/oeLm3+7/M/UH9mb/kgfgT/&#10;ALBcX8q9OFeY/szf8kD8Cf8AYLi/lXpwr5LFf7xU/wAT/M9Sl/Dj6ElFFFcpsFFFFABRRRQBEBtG&#10;AK8C/an/AGrNI/Zv0jTbdNOl8Q+KdXfydO0a3PzyHuzd9v8AOvfuo6/pXwj+0b4g0n4W/t7fDXxn&#10;42g2+EbnSH022v5o90Vte722t7Y3fe969XK8PTxOIcKseZJSlb+ay2OavOUIe7oZ0fiz9tj4lW4u&#10;rDRtC8G2cr+ZFDeR7Jo0/wBttxpZG/bj8Gj7X/xTuv8A/Tr/AK3/AOJr7q0jxJpOv232jTNRtb6H&#10;/npBKrr+lWrzUbawg8+4migh/wCeksm0V1/2ryvl+q07duUy+r/9PH958t/s3ftl3vxA8by/DX4j&#10;+GZvBPxEig82OGU/ur3+8yf3f93mvq4n1FfAH7QnivRfjL+2d8IdD8BGLVPEPh66+3atq1p9yO1+&#10;95bMv3q+/QcHr061z5ph6dP2VaEeTnXM4/y//tGtCblzQ5r26k1FFFeO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0D1prHHeoZJooIDIzY&#10;RBnOK8T8U/td+CvDt9Na2outZki+/LZx/uh/wOuDFY3DYJc2IqKPqduEwOJx8uTCU3P0PcvTA4pi&#10;8EnGBXnOr/HLwxoeuaNpGozSWd3qtstxAZkPlYborN616Kjq43qeozmt6eIpVm40pJ23MKuHrUYx&#10;nVi0nt5liiiiugxCiiigAooooAKKKKACiiigD8/v2nf+S0eJf+udv/6Ctfanwt/5J14e/wCvKL/0&#10;EV8V/tO/8lo8S/8AXO3/APQVr7U+Fv8AyTrw9/15Rf8AoIr804d/5HWP9f1P07iP/kS4D0/9tidH&#10;f/8AHlP/ALpriFrt7/8A48p/901xC1+iVdj8VzLeI9H8seYeke6T/vld1flF+zfH/wALm/4KP6nr&#10;sv8AqbbUbnUv+/P3f/Qa/Tj4l+JP+EQ+HPizXP8Anx0ue5/8dr86/wDgk94e/wCEh+Knj7xnc/66&#10;2tfLH+/M+Wr6/Jf3GX43F+XKv+3jkpe7CUz9OWbdRRRXxhxhRRRQAUUUUAMbpXcWH/HlD/u1w7dK&#10;7iw/48of92tKR6+X/FI+TPiTH/Z37RkFx/0+20n/AKDX1yDuGa+Tf2i1/sz4t2d5/wBMIpf++Wr6&#10;psZPMs7dvVF/lXwnDj9lmWZYf/p5zf8AgR+r8RfvMBl1b/p3y/8AgJcooor9CPhAooooAKKKKACi&#10;iigAooooAKKKKAIHVQykjpXzx+0F40/4R3QDpNvL5V1qTtvH/POH+Kvedc1e10HSrvUL2QQ2ttH5&#10;kkh7CvjS3S9+NPxOMkn/AB6Sv5kn/TOFa+H4ozGdDDxwOE/jVvdX+F/Ez6bIMsp4nE/2hi/4GH9+&#10;XnJfCj0r9n/wl/ZPhyfWLiH9/f8A+r/64rXq/Q1Fb20VpDDb2/7mKNPLjqXt617eXYKGW4SnhaW0&#10;F/8AtSPz3Nsxq5tjq2Oq7zf/AIDH7Mf/AAEWiiivSPICiiigAooooAKKKKACiiigBD3q1o//ACFY&#10;aqnvVrR/+QrDSj8RrR/ix9ST4vf8kt8W/wDYLn/9Aavx2/YY/wCTpvAH/X1P/wCgmv2J+L3/ACS3&#10;xb/2C5//AEBq/Hb9hj/k6bwB/wBfU/8A6Ca/TOHf+RbjfT9JHo5h/vFD1P26ooor8/PdCiiigAoo&#10;ooAKKKKAE6isrXvDmkeJbH7Nq+m2upWv/PO7iWRf/Hq1qKSbQHyp8TfEXw68J/FTQPh54c+FOn+M&#10;fEl9JFLqEdnYxeTpVqzbfNmbb8vstfQ2neH9J8H6TOuh6Pa2IjRpBa2cSpvbb93ivlHx54xuf2S/&#10;2lfGPj/xBoOoaz4A8Z2tvv1XSbY3Eun3MKeX5br/AHW21ydv8XfiL43+L8/x18E+AfEGtfDu1sV0&#10;hNFllaG81H5tzXMUDcbVr6eeAliKcJRl7nLu38Uv5d/d/lOBVIwfw63Ppj4C/tFaZ8bP7Z0+TRtR&#10;8J+KdHm8u/0DVo9k8S7vlkH95W/vV7GelfLP7PXh3xb8QPjb4k+MPibwrdeBbW9sItI07RdQ/wCP&#10;ySNOWllHG3npX1PjvXi46nSpVuWj2V1fms+quddNycffH0UUVxmgUUUUAFFFFABRRRQAUUUUAQBg&#10;Eyaai7enBNRz3UdrBNM5xHEu9z7V8u6v8UviT8WJdXm8BQxaT4d00sPt82Fkk2/e27gV7dK8rG5h&#10;TwMY88XKT2S1Z6eBy6rj5PlkoQju5Oy12PqQKNoz8wPU9Kdvbudvr7V81+E/FHxD8SfAKz1nQb0a&#10;j4ijvJJHlnC7pIVc/Lt2/NXqfwT+KcXxT8KC8eAWeq2sjW15bE8xyL/SscLmlHFVIQScXOPMr9f/&#10;ANk1xeT1sLCpPmTUJcrt0fp/LI9Kooor2zxwooooAKKKKACiiigCrd/8es/+438q/OnwP/yVPTP+&#10;w23/AKNr9Frv/j1n/wBxv5V+dPgf/kqemf8AYbb/ANG1+acYfxsF/j/+RP0/g3/d8b/h/SR+i15/&#10;x5yf7tcPHXcXn/HnJ/u1w8dfolU/Esy+OI/6V8Hf8FbPGn9mfDTwd4YjH/ITvXvZP+2Yr7xr8qf+&#10;CoPiCXxf+0l4f8Jxzeda2NrBH/wORvmr6Xhaj7bM6c/sw5pfccOHWp9rfsG+EpfBn7KXg20uf3M1&#10;0kt9/wB/W3L/AOO19AZ5rH8F+G4vBvg7QPD8f+q0zToLH/vldtbNfP4yt9ZxFSt/M5SMpy5pBRRR&#10;XMSFFFFADG6V2umf8eMP+5XFN0rtdM/48Yf9ytKR6uXfHI8f/amtg3wzWf8AuXsH/jzYqx+yzKG+&#10;F6x/887yf/0KtT9oSxGofC3Vf+mGy4/75rkP2S77zfDms2//ADxuVP8A30tfCVJ+y4tp/wDTyk1/&#10;4C7/AKH65T/fcKVI/wDPurf71/wT3thkV5t+0Bqg0v4Yal/08bYf++jXo5bBWvDP2sdT+y+FNMs/&#10;+fm6/wDQfmr6DP6/1bKsTV/uP8dD57IaH1nNcPS/vL8NTl/2bbDytD1m8/56yLH/AN817F9K4H4F&#10;2P2P4c2X/TWeWWu+5+tcfD9D6vlOGj/cX/k3vf8Atx8xxVifrWe4ur/fcf8AwH3f/bRaKKK+jPlg&#10;ooooAKKKKAOh8L/8ekn++a2x1rE8L/8AHpJ/vmtsda6I7H0+F/gxHUUUVZ2Ee0DBHbpXNePPBtp4&#10;78MXek3hAEiHy5OpR/4W/Oumz2pqgA/e/SsKtKFeDpVY3T3Kp1J0ZxqwlZrY+JH+CPjEeI/7DGng&#10;yb8fac/udn96rHxa+Hcnwq1TRjZTSzfuVk+1Y/5bL96vtJuBjt39q8Y/ai8OjUfAMeoj/XWU6Z/3&#10;G+Vq/J8z4OweAy3E1cPdzj7yb+yo62R+p5Xxbi8dmWHpYiyg/daX2nLS7PSfBPiGLxP4S0vVIxkX&#10;MCsf5Gug3AGvFf2X/EA1HwRLp0km6Wynb/vhvu17TgNg1+jZTjPr+Bo4n+ZL7+p+e5rhfqOOrYb+&#10;Vu3p0JaKKK9k8wKKKKACiiigAooooAKKKKACiiigD4h/4Ku/8kN8P/8AYbT/ANFtXGf8Elv+PDx1&#10;/wBdoq7P/gq7/wAkN8P/APYbT/0W1cZ/wSW/48PHX/XaKv0Sn/yS8vX/ANuPn3/yM4+h+iNIy7qW&#10;ivzs+gCkZd1LRQAVG0aP1FSUUAIAFpaKKAI2wBn0rzP4x3XgPwP4N1bxf4u0fT5bHToGllkmt0d3&#10;x0Vf9pjwK9MPAANeO/tWfCrUvjJ8FtZ0DQ5YhrMbxX9nHL9yWaF/MSN/9lmXbXRheWWIpxqS5Y31&#10;fkZ1Obklybmd+zfqn/Ca+FZvFerfDW0+HhluGfT4ZYo1uHtv4ZXx91mq18cP2gpfgZrnht9V8M3l&#10;94M1KQW17r9odyadIzYXzV/u/wC1XgPjP9pjxT8ZPh5efCrRvhZ4q0X4ianAum3kd3E0NppWcK0/&#10;2hcblX7w24qjrdv8dvFPw0h/Z/vPh5KWEcWm3Hj2W632Mlqv3pcFd3mbf9r71fQLL063tcTaMb/D&#10;zbQ/mT5jk9tyrkh/T7H3dZ3cV5bxTwSCSKVFkRx3U1ZbrWL4P0CPwp4W0jR45fOjsLWO2Eh77F21&#10;tN1r5d2vod6HUUUUAFFFFABRRRQAUUUUAeDfEn4XfEjxR4rlv9D8bRaTpbooS0KnI/SucHwM+MAH&#10;HxHix7RH/Cvpgc8g0jfT8a8GpkuGqzlOcp3f9+R71HPMXQpxpQjCy7wh/wDInzP/AMKM+L5OP+Fk&#10;Q5/65H/Cuj+HXws+JPhvxXbX2ueN4tW0uNGEtqsRzJxhe1e657frRjj+tFLJcNSnGcJTuv78grZ3&#10;i61KVKcYWa/kh/8AIktFFFe8eCFFFIzbaAG0VD9tt/8AntF/38FJ9st/+e0X/fwUrhZljbRtp1VT&#10;eW8ZCPPEJPQyUXAm7muf8ef8iRrX/XpJ/wCgmug7muf8ef8AIka1/wBekn/oJrGt/Cl6G2H/AIsf&#10;VHwx8Af+Sw+H/wDru1foT/DX57fAH/ksPh//AK7tX6E/w1+f8Df8i+f+P9In3/HP+/U/8H/tzOX8&#10;Sf8AH7/wCsodTWr4k/4/f+AVlDqa+7l8R+IYn+PIWiiimcwnBr86f+CsHxTlvb3wb8LNLm86aV11&#10;K9h/j3t8tuv/AI89fos0sVv51xJ/qo0aST/gNflD8E9Ol/bF/b51TxNd+bP4e029k1Pyrv58W0Tb&#10;YI/++tjD/dr67hunCnWqY6r8FFc3z6HVRj9s/RP9m74WW3wZ+B/hTwvbw+TLFarc3nm/f86T5mr0&#10;znNLJJ50/mU0da+VrVHXqyrT+KTOeUuaQtFFFZkhRRRQAUUUUAbvhgf6PNXzb4JuP7E/aXvE/wCf&#10;i6lj/wC+q+lPC5/0ef8A36+b/FsMfh39p+xf/lnLNFJ/31XxvE/NTWCxH8tWP/kx+vcG+/RxWH/m&#10;pT/8lPq+iiivvT5QaegrC8Uf6iH/AHxW6egrC8Uf6iH/AHxUT+E48X/BkYFFFFc58wIq7q+dNMx4&#10;3+P2+T/VQ3TS/wDfuvf9avv7L0O9vP8AnlA0teI/s62Bv9d1nWJODs/8favis85cTjsBgf5p879I&#10;RP0Phr/Y8szPMesafIvWbPe2bdRRRX2p+eBRRRQB5v8AH3Sv7S8AT3H/AD4zpc/8Aqz8DdW/tH4c&#10;2cf/AC1tXaL/AOJrpfGenf2x4P1iz/57Wr15b+zNqObHWbMf63etz/47tr4nEf7NxLRn9mtTcf8A&#10;t6PvH6Hhv9s4RxFHrh6sZf8Abs/dPbOorV8M/wDH7N/uVldq1fDP/H7N/uV9xD4j4XC/xonU0UUV&#10;0n1QUUUUAFFFFABRRRQAUUUUARP0r8cf+CkP/Jz2s/8AXjFX7HP0r8cf+CkP/Jz2s/8AXjFX2/B/&#10;/Iwl/gf6Hi5t/u/zP1B/Zm/5IH4E/wCwXF/KvThXmP7M3/JA/An/AGC4v5V6cK+SxX+8VP8AE/zP&#10;Upfw4+hJRRRXKbBRRRQAUUUUAN6muG+K3we8JfGnwtLoHjDSIdV09jvHm/ejb+8jdVNdyWBpOnXp&#10;TjOVNqcJWaE0mfCOpf8ABL+HSPNHgz4p+JvD8ZbMVoJW8mP/AL5asTQv+Ce3/CVareaRrHx913Wp&#10;bI4vLC0vd7x/7Lpu+WvsH9oPxHq3hX4JeN9Y0KLztVtdKnltwOofaRu/4CPm/CvJ/wBl/wAK+APh&#10;N+z9F460W7hvtR1TS/7S1jxBd3O+a8n27m812b+FvlxX1lPNswnhpVpVdb2Xux382ee6NKM+TlOu&#10;+Cf7Ovww/Zft4bLQobW01vUj5Rv7+VftN4/ouf8A0Fa9vGWOema+JvF/j/4dfta/sp3fjrxNdQ+H&#10;9Z0RJ7m3mhuWS4026Xd5ezawb5uPrX0Z+zZr+t+KPgT4I1XxF5q61dadHJcGUbWk7K5/3l2t+NeT&#10;jqFa0sRiZNz5uV37+TOmnON+SG1j1OiiivI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S/au1y80X4WmCzl8r+0r2Kykl/55oxyx/8drh/&#10;jV8NPD/w9/ZwnTR7OLzCIPMvv45P9rdXufxQ8CW3xL8E6noF0PK+0piOXPMb/wALV8k+OL34mad4&#10;Im+HviLQJdStU2/Z7+CMPlF+7XwGeL2FWtVq03JTp8sWlfleun93mP0Ph5+3p4elRqKLhV5ppvl5&#10;o+7r/e5bHu/xT+HuieLvgn9sv7KEX1lpiSW93/HHtUH7392uk/Z61ifWvg/4auLs+dP9lEZl/v7e&#10;M18/XOt/FH42aZa+ELTQZdC0eNFS9uZsoZE/z/DX1X4L8NW/g7wxpuiWny21hCsSiu3K5rGYz61S&#10;puMIwUW2rcz/APtTzs1hLB4FYTEVFKbqOSSfNyq3/tx0dFFFfZHxoUUUUAFFFFABRRRQAUUUUAfn&#10;9+07/wAlo8S/9c7f/wBBWvtT4W/8k68Pf9eUX/oIr4r/AGnf+S0eJf8Arnb/APoK19qfC3/knXh7&#10;/ryi/wDQRX5pw7/yOsf6/qfp3Ef/ACJcB6f+2xOjv/8Ajyn/AN01xArt7/8A48p/901xAr9Eq7H4&#10;rmW8TwX9uzxVL4S/ZX8c3Ef+tuUisf8Av41eN/8ABJrwtbad8EfEviD/AJetT1T7Nn/YjWrf/BV3&#10;xXLo/wACNA0eP/mMap+8/wC2Sf8A2Veq/sE+FYvCv7K/gzy/+X5GvpP+BNX1n8Dh7/r7U/I4/hon&#10;0DRRRXx5yBRRRQAUUUUAMbpXcWH/AB5Q/wC7XDt0ruLD/jyh/wB2tKR6+X/FI+Wf2sYdnjDTH9bL&#10;/wBmr6c0GTz9F0+T1hT/ANBr52/a6hxf+HpPWN4693+Hd19u8E6NP/z0tlr4XKF7LiHMYPryP8D9&#10;Xzb95kGXT/l54/j/AMA6Wiiiv0E+ECiiigAooooAKKKKACiiigCLPzAAdetZmva3Z+HNJm1DUZhD&#10;aW6F5JD2rVbgj0718p/tN+MJdf8AFVp4Xsj51tZbfMji53zN91f++a+dzzNY5Rg5YjlvLZLu2e3k&#10;uVSzbGRw3NaO7fZI574pfGPU/idejS9Ogli0vf8AuLUcS3D/AMO6vWPhL8PP+EE0IPdjGs3P/Hx/&#10;0z/2a3/hF8IbHwHpUF5eQxy69IoeWYDPlZ/hX2rcmP7+b/frwckyfEwrf2rmr5681ov5F2NeK86w&#10;7w0cpyyPJQT1f87QlFFFfan5YFFFFABRRRQAUUUUAFFFFABRRRQAh71a0f8A5CsNVT3q1o//ACFY&#10;aUfiNaP8WPqSfF7/AJJb4t/7Bc//AKA1fjt+wx/ydN4A/wCvqf8A9BNfsT8Xv+SW+Lf+wXP/AOgN&#10;X47fsMf8nTeAP+vqf/0E1+mcO/8AItxvp+kj0cw/3ih6n7dUUUV+fnuhRRRQAUUUUAMoI4oBFc58&#10;QPGtr8PfBWseI76GSa00y2e5ljh++UX0oSc3yx3E3Y6ME0hI78V8z+Bf+ChvwP8AHBgji8VjS7mV&#10;VJh1GJoth/u17p4b+JPhbxgM6J4g0/U/+vS4V66q2CxOH/jU3H1RCqQl8Mjo5UjlGx+aWOMRDYnF&#10;KHDD5eafXKaBRRRQAUUUUAFFFFABRRRQAUUUUAFFFFAHNeN9NudY8I6xaW2BdS2skcWfUrXiP7Pn&#10;jPSH+DWoeH3nistbsUuo7i2lfa2/5vmy1fRk2AMYyfTNeK/Ej9mvwv481abVbe7n0HVpB+9ms5P9&#10;b/vrXzuZYbEOrHFYWKk4pxaemj7M+gyzE4Z0amDxcnFScZKS1tKN91/LqZn7MniTTfCvwFsr3U72&#10;KygjlnkPmyf7VRfsqo+r3vjTxHBF5GlanqDfZ4vXb/FWPpX7Hel+bEms+I7u9tYnz9kjk2Ia+gtA&#10;0Ww8NaVa6ZpVvFaWdsnlxQxkYFeZluDxsnh1i4KEaK0967b5eU9fNsbgYrE/U5Oc68uZ6WjFX5rf&#10;3pGzj5Tu4rzv4ufF7S/hPpcF1dg3d9dOsdvZxffk/wBr6Vs/EzVNc0jwTqlz4dsvtmsCP/RoeDl6&#10;+Qfiv8MvEnh/wvaeLvGWoi78SalepH5IHyW6fe2/pXVnuZ4jAUZPD07yte/SP/BOTIMqw+YVoyxd&#10;RRjflUftSf8A7bH+8fb2m3g1LS7O8Uc3EKSAf7y5ri/ib8XtB+Fenxz6u8s08v8AqLO2G6aX6LXV&#10;+GGA8OaTz/y6R/8AoIr5y0a3h+I/7VutS6pB9rtNAj8u3hk+7HIPutXXj8bVw9OlCl8dRqKvt5s4&#10;cuwVGvWqzxF/Z0ouTS3fRI6TRP2stIutVs7TXdA1Tw7DcyeXHd3qbYh/vele8RyxXduHjbzEccGu&#10;C+NfhGy8afDXWbO8gSURwNJFnkxuvcV598DPiBcH9nC71F5jNdaPbTxmSXvtX5axp4uvhMT9Uxcu&#10;fmi5J2tturHTVweGxmE+t4Km4NTUGr3+LZ3N/wCIP7Smh+D9al0TT7K78R6tGP3kWnR+YsX+9ir3&#10;wz+P2hfEbVJ9J+y3WjaxH1sNQQo8g9Vrkv2QvDdtF4HuvEs8Pm6tqV3JI9zL98p1X/0Nqyv2rdLT&#10;wzrnhDxvYkwalb3q28kkXys6dcfkMV5v17H08JHNJyXJ8XJb7L/vfzHpf2fl08bLKIRftFeKqX+2&#10;v7v8p9J3f/HnN/uN/Kvzp8D/APJU9M/7Dbf+ja/Q2G9XUNGF1H/y1g8wfitfnh4Lkji+KmmSSTeT&#10;FFrcvmSzfc/1teZxc4urgpf3/wD5E9bg1NUMbH+5+kj9GLsAWcn+5XEx10lp4j07WYJo7DULa7lj&#10;TP7qUPj8q5uOv0KbUvhPxPM04zjzE0H+vh/36/IL7NF8Yf8AgpX9nuJvtmny+Jev3/3cf/7NfrJ4&#10;s1q18O+Fte1e4m8mGxsp5ZJf+AtX5af8ExtEj8W/tT6/4gkh86Kxsrm5jlP/ACzeR/lavs+Hv3GF&#10;xuL/AJYcv/gRy0fhkfrHI2+m0UV8UcYUUUUAFFFFADG6V2umf8eMP+5XFN0rtdM/48Yf9ytKR6uX&#10;fHI5X4xx+b8LfE4/6cpK8i/ZCu9g8S2/vFJ/47XunjWy/tHwhrFvjzPNtXGPX5a+bv2Ub/yfGupW&#10;f/PW183/AL5ZVr4HNv3XEmAq/wAynH+v/Aj9byr97w9j6X8rhL+vuPqxh+lfM37XOoxyXmgaf3jS&#10;WX/2WvphDuzXyP8AtR3H2n4l29v/AM87Vf8A0Ja6uNajhk1SK+04r8TDgymp5xTn/KpP8D1z4d2f&#10;2DwPo1v/ANOq10R4FV9Nj+z6VZR/88oF/wDQasdea+oo0/YUqdH+VRj/AOAxPx/E1vb4ipW/mcpf&#10;+BS5haKKK6DmCiiigAooooA6Hwv/AMekn++a2x1rE8L/APHpJ/vmtsda6I7H0+F/gxHUUUVZ2BRR&#10;RQBGO1c7490T/hIfCOq2HGZbZwv5V0dIwycVjVgq0JQls0XTm6c4zjuj5Q/ZZ1iTSfGt9o0nS6hO&#10;f9+Pivqvyh8oz0zXxp4ljl+F/wAb/O/1MMd6txH/ALcLV9kQTR3cEUsfzxuuQa+C4OqypYetl9X4&#10;qM2vk9j7vjClGtiKOYQ+GtBP5ot0UUV+hnwIUUUUAFFFFABRRRQAUUUUAFFFFAHxD/wVd/5Ib4f/&#10;AOw2n/otq4z/AIJLf8eHjr/rtFXZ/wDBV3/khvh//sNp/wCi2rjP+CS3/Hh46/67RV+iU/8Akl5e&#10;v/tx8+/+RnH0P0Rooor87PoAooooAKKKKAGAfjS5HpSBjjmvm34yft1eBfgR8U/+EN8XWuoWf+ix&#10;3P8AakUW+D5v4a2w+GrYqfJQjzS8iZzjD4j6Rz+NB59q8S8C/tk/B34g24k0vxvp0R/55Xcnkv8A&#10;+PV63pmvaXrVuJ9P1G2u4n6SQyqw/Sithq1B2qwcfVCjOEvhkaW0Z396koorEsKKKKACiiigAooo&#10;oAKKKKACiiigCHJzz92vKPjF8drH4YzwabbWc2r6/crmKxh64/vN7V6sWBAbORXzr8Nbax1T9pX4&#10;iTasom1S22R6eJfvCH+LZXhZniK0VTo0HyyqPlv/AC6XPbyrD0arrV8RHmhSjzWX2vejH/24t/DD&#10;48+KfF3ijXdL1Xw/Fps9jp7XiWuW8zd/Cprofgr8d7b4pvc6bf2U2heIbTPmWE3BK/3lzzXM+CP+&#10;Tq/GeOn2GLimeMIbKH9rHwdLYCP+0JbKX7Z5XX/Z3f8AAa8ChisXQhGpOrz8tWVNp2968uVP/t0+&#10;ir4LBV6lSjCjyOVKNRNN+61DmktfsyPo6iiivvD4IZ3FYPjHw5/wlnhXUtIF3LZG8haL7TD9+PcP&#10;vCt7IAobis5wU4uEtmOMnCcZx3R81r+xzIn/ADP+r4/65L/8VXlOqfCy4uvilD4I8OeLNQ1iX/mI&#10;XU3yLbp/F93/ADmvq74yePYvh18OtW1fePtUcZitwf45WHyj+tcJ+yp4Bl8PeDJdf1KI/wBs62/2&#10;iSST7+z+H/vr7341+f4vJsDPGU8Fh6dvtSd5aR7b/aP0TCZ3j4YOtmGIqX+zBcsdZd/h+ybHxr+I&#10;cnwf+Gsa2Egl1qZEsrIy93xt3GuF0L9lT/hIfDcOq+IvEeqTeKLhPtH2gSjbG7fN0/ipP2ulE3iL&#10;wBAw/dG+yfrX0fajbawIBgBF/lXqfVqeY4+vSxC5oUlGKX+Jav8AxHlvE1cqy7D1cJLlnVcpN/a9&#10;2Vkv8J4R+z3451uz8Ua58PfE0st3qmkfvbe6l/5aQ7tvb9K9g8fDHgrWvQWkmP8Avk14JJJJZftr&#10;ER9J7GISfTymr3vx8R/whmt/9ekmf++TWmVVZPC18POXN7KU43fZbGGb0oQxeHxEI29rGE2l3e58&#10;M/AL/ksOgf8AXd6/QgV+evwDbZ8W9A8z/nu1foJDcx3A/dyxyfQ14fA3/Ivqf4//AG2J7vHP+/0/&#10;8H/tzOe8Sf8AH7/wCsodTWr4k/4/f+AVlDqa+9l8R+HYn+PIWiiig5j52/b3+LP/AAqP9mbxBJZz&#10;eTq2uf8AEotv3ux/3n+skT/aVa80/wCCWHwpk8I/BjVPGd5DLDqHiW6/0fzYvm8iP7rJ/sturxf/&#10;AIKdeNL74mfG/wAG/CzQv+Jl9h2/6LD9/wC2ztt2/wDfOz/vqv0d8A+D7H4eeAPDPhfT/wDj00ey&#10;ito/+ArX2GJ/4T8kp0vt1nzP/DH4Tql+7pG/RRRXx5yhRRRQAUUUUAFFFFAG94ZGbeb/AH6+bfj9&#10;BJp3xq0q8H/LTyP/AEKvpPwsf3M4/wBqvn39quLyvF/hi59m/wDHWr4/i+CeUyn/ACSjL/yY/XOB&#10;H/t1OH80Zx/Bn0+vIpccVm6Hd/bNGs7n/npCj/morQJ4r7hO65j5drlfKKegrC8Uf6iH/fFbp6Cs&#10;LxR/qIf98UT+E4sX/BkYFFFFc58wec/HbWxpPgGaCP8A118621RfALRv7M8A/aZP9bfT+ZXC/HvV&#10;v+Eh8ZaZoFtN532XbH/wNq930PTho+h2VhF0toFir4jBv6/n9fEfZowUF6vVn6RmC/szhfDYT7eI&#10;nKq/RaR/9tL1FFFfbn5uFFFFAEZTzYZ4v+ekbR18/wDwVlGgfFXWtL/56ebbx/8AAW3V9Bq2yvnn&#10;Vx/win7QsMo/1Us6/wDkRfm/9Cr4riJ/V62Ax38lXlf+GZ+h8KL61h8zy7+elKS/xQd4n0MOhrV8&#10;M/8AH7N/uCsx12CtPwz/AMfs3+4K+2j8R8NhP40TqqKKK6j6kKKKKACiiigAooooAKKKKAIn6V+O&#10;P/BSH/k57Wf+vGKv2OfpX44/8FIf+TntZ/68Yq+34P8A+RhL/A/0PFzb/d/mfqD+zN/yQPwJ/wBg&#10;uL+VenCvMf2Zv+SB+BP+wXF/KvThXyWK/wB4qf4n+Z6lL+HH0JKKKK5TYKKKKACiiigAoqubmOM7&#10;JJYxLVigCldWcV9by29xEJYZEaOSOQbldW+8tfL15/wTq+GM2s3EkV3rlpoFzdfbbjw1BqLrYySb&#10;t33P7v8As19WnH40w/SumhjMRhOb2M3G/YynCE/iPEPFP7G/wl8Z+NrLxRqnhK0k1G2RYxFH8sMo&#10;X7u+P7rba9ptreK1hjjiQRRouxIx2FT8ZxQBzWVTEVa0YxqycrbXLUFEfRRRWZ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nxX8W6t4M8HX&#10;Op6Lo/8AbN5E4zbg4+T+Jq8N0T9qfxp4mjlk0nwPJqaR/fltdzrXcftZ6lfWfwqcW0kkVrPewR3s&#10;sXUW5PzV6T8PrHS7DwjpCaEIxpZtY/KaLo42jn618hiFisVmLw9HEOChFNrT3r9j6rDSwuDyyOIx&#10;GHVWU5OK1l7vLy78rPnvUP2q/GWiXkNnfeCjZ3Un+rjmJXzK3dH/AGrLvTtTs7Dxh4Vu9BS5fylu&#10;25Qf8BxXa/tK2+iy/CnWX1Zo4pYU820c/fEw+7s/2q5PxL5fiP8AZGW98Rjz74aSshmm+/5y8K3+&#10;9mvOqvMcNWrQjir8kedXitv5WexR/szF4ejOWD5eeXI7Sle72lE+gLa4iuoIpYjvjkGVcVNjrXnv&#10;wLuZZ/hH4Zln/wBabJAP93tXoJb5q+2w1X6xRhV/mSZ8JiaX1etUo/ytr7iWiiiuowCiiigAoooo&#10;AKKKKAPz+/ad/wCS0eJf+udv/wCgrX2p8Lf+SdeHv+vKL/0EV8V/tO/8lo8S/wDXO3/9BWvtT4W/&#10;8k68Pf8AXlF/6CK/NOHf+R1j/X9T9O4j/wCRLgPT/wBtidHf/wDHlP8A7priFrt7/wD48p/901xC&#10;1+iVdj8VzLeJ+av/AAVq8Uy3vivwB4UHEXkG+/7+Ntr79+D3hmLwX8JfBuiRf6qx0qAf99KrV+av&#10;7YF2fin/AMFCNH8MT/8AHpY3tnpqD2+81fqwYvsw+zx/6mKNY/8Avn5a+szj9xlmCw/lKX/gRyVV&#10;ywjAdRRRXx5xhRRRQAUUUUAMbpXcWH/HlD/u1w7dK7iw/wCPKH/drSkevl/xSPn39ryDOneGZf7s&#10;0w/8dFeofBOX7R8LPDknrarXEftV2vn+BrOf/njdAf8AfXy10X7PF39p+Fulj/nmXj/I18Lhr0uK&#10;8R/fpRl91kfq2JfteGMO/wCSo4/mz1Ciiiv0E+FCiiigAooooAKKKKACiiigDL1i+j0bSby8k4jt&#10;oHkP0Va+UfgdpUnj74wTaxd4litXa9k/32b93XtX7RviP+xPhrexRzeTNeulsh+vLfoDWD+yn4e+&#10;w+ELzVJIgJL6f93J6ov/ANlur86zb/hR4gwmCe1JOo/0Pv8AKv8AhPyHF477VV+zX6nub964Wb/j&#10;4n/66V3TdD9K4Wb/AI+J/wDrpX6BU2PybMfhiJRRRWJ4wUUUUAFFFFABRRRQAUUUUAFFFFACHvVr&#10;R/8AkKw1VPerWj/8hWGlH4jWj/Fj6knxe/5Jb4t/7Bc//oDV+O37DH/J03gD/r6n/wDQTX7E/F7/&#10;AJJb4t/7Bc//AKA1fjt+wx/ydN4A/wCvqf8A9BNfpnDv/Itxvp+kj0cw/wB4oep+3VFFFfn57oUU&#10;UUAFFFFABVW6s4r23lgnhjlil4eOUblcVaooA+UP2uvgp8I/Cnwk8TeO9V+Hek6nd6XZNLFHHH5K&#10;l/4fu188fAb/AIJu/wDCY/CbSPFdz431Hw/rOrwJe29vpOYobdG+ZUbu1fcn7SOiTeJPgV4y0yDw&#10;5L4surnTpY49Ghk8t7livCK1fDf7Pv7bXiz9njwxZeBvip8PvEBsdLj8q21C0tmeaOP+GN1+623+&#10;9ur7fLcRmFXL5QwlS84y2b+zb7MWeXXhRjWj7WOh2o/ZZ/ah+FVvCfBHxei1+GP/AJcNRG3/AMfe&#10;vqz9nm8+Jd54BH/C1rPT7PxVHM0b/wBmndDIn8LV5t4Q/wCCifwN8XJifxYPD91/z7avE0T/AKZr&#10;6B8MeK9I8ZaPFqeiala6rp8v+rurWQOhrx8xrY2UOTGUVF/zcnLL7zpoqlf91L5G7RRRXgHWFFFF&#10;ABRRRQAUUUUAFFFFABRRRQBka01tHo14bybybTyW8yXpsXb1r45+F/wQ1f4oLdatbeJdV0vwsbmW&#10;K3mkuGee4Td9773y19geJtFHiDw5qemE5FzA8WfqK+cfgd8adM+FWmT+B/GvmaFdadNJ5d3NH+5k&#10;Td6ivjc5p4atjKEMb7tP3tb2100bPtMjq4ulgcTLL9at46W5vd195IXxX+ydrljpUtxoPjDUbu6i&#10;VnFtdyHEv+z1rkvh58Jtb8Z+Eh4k8L+MNRs9csnaO4sbuRn8qZfvLXtPin9qrwDpGkzXGmaxFrV4&#10;F/d2tmjMS38PUCuT+DurRfBn4M6x4u8VxS6cdWvpLqO2I+f95/q12+teNVwGVSxsfq8vcjFylaUr&#10;LtK9z3aOPzlYKX1iPvynGME4RvO97x5eX3onoX7P3xJvPiL4N8zVFEWsWMz2t4B/fXvXFftmgN4H&#10;0RgMH+0FH/jrVe/ZR0m/Tw5rHiC+h+xjW7x7mKH1X+9VP9s8/wDFD6Lk5P8AaK/+gtXfjKlSpw1K&#10;dX4uT9dDysJSpUOJowpfDz9OmmqPb/DyY8NaUw6i0jx/3yK8B+CD+X+0d8Skf/WmZv8A0KvoDw1g&#10;eHNK5/5dIv8A0EV87fEhbz4JfHSHx1Dp0l54c1ePyr8Q/M8b4+Z8V6OZ/uoYTEfZhON/Rq1zzso/&#10;eyxeEj8dWDt5tSjK34H0B42b/ikdbJ4/0WTj/gNfMvwVtpZP2YfHHPMiTkf9810nxY/aQ0nxR4Wl&#10;0DwS0us6xqw+zR+VG2It33t3FejfCv4XR+FfhBb+FL//AFlxbv8Aafd5B81cdbkzTMObDS5lCnOL&#10;a2vPZXOyiqmUZZbFx5ZTqQkk9+WG7sZn7KksUvwR0XZ0j3DH41zH7aj7vh7o8Q/5aaig/wDHWrm/&#10;hF8RovgDe6z4I8bQS6baw3T3FnfFN0Lo3P3x7YqLxj4lf9pT4iaBonh6G5l8MaTOt1eX8se1JHXs&#10;P5V59XF0quSrL7/vmlDl639D0qeDq0M9lmMo/uYydTn+zbde8fSfhqLy/BOmxv1+xLn/AL4r85/s&#10;Umqa3PZ28PnXVzqM8UcX+35rV+lkyrb6bJGvCJCQPwWvzt8Ef8lT0z/sNt/6Nri4xoxf1KlLvy/+&#10;knZwZWaWNq+XN/6Ue9fsxfDPxJ4K8R69PrWnSWUUtsI45c17NHXa3P8Ax6yDHGw81xUdfcYHL6eW&#10;YeOHpSbir7n4/wAR5hVzXFrE1opSkuh4r+2l4ri8G/sv+P7yT/l5tfsMf+/I1fMv/BIjwxLbeD/H&#10;3iB4cC5ngtopfZfvV1n/AAVf8aSaJ8ENA8Px/wDMX1HzJP8AtnXo3/BO3wfL4Q/ZX0DzP9bqc8t9&#10;/wB9fKv/AKDX6ND/AGbhyX/T2f5f/snh/DSPpWiiivijjCiiigAooooAY3Su10z/AI8Yf9yuKbpX&#10;a6Z/x4w/7laUj1cu+ORJcrut5P8AcavkT9niQaP8W/IP/LRJbf8A8e3V9fSHmvj/AMG/8Sf9ov7P&#10;/wAs/wC05Y//AB1q+A4p/dY3LsR2qcv/AIFY/XeGbVcFmOH70+b/AMBufYDLkGvjn4nSSa98dpre&#10;T/VfbYraOvsh32qTXxlop/4SP47zz+l60n/fNHGK9rDCYf8AnqxM+Ff3KxuL/kpSPpELsoHWhulA&#10;61909z8OQtFFFMsKKKKACiiigDofC/8Ax6Sf75rbHWsTwv8A8ekn++a2x1rojsfT4X+DEdRRRVnY&#10;FFFFABRRRQB86/tUeCTPp9n4lt/+XY/Z7gf7Dfdb/gNdH+zX48HibweNJuZQb/TP3fu8X8LV6jr2&#10;jWniHSLzTb2ITWtzGY5EPcGvjeKbUvgT8TicyEWsn7z/AKeLZv8AP51+YZvfh/OIZtFfuavu1PXo&#10;z9Jym2fZRPKZfxqXvU/TsfbmcCkJyM1R0fVrbXNMtr+1k822uEWSNvUGp7m6itraSWaQRRxjLSHj&#10;FfpikpLm6H5u00+XqS9BxzQwJH9K8fv/ANp/wfZ6l9lQ3V3HH/y8wx5T+ddT4U+MPhbxpcm107UQ&#10;92P+WMg2vXkUc5y7EVfZUcRGUu1z1K2UY+hS9rVozjHvys7yiiivaPKCiiigAooooAKKKKAPiH/g&#10;q7/yQ3w//wBhtP8A0W1cZ/wSW/48PHX/AF2irs/+Crv/ACQ3w/8A9htP/RbVxn/BJb/jw8df9doq&#10;/RKf/JLy9f8A24+ff/Izj6H6I0UUV+dn0AUUUUAFFFFADV61z+veB/D/AIq/5DGi2GpgpszeWyu3&#10;/jwroMY5o3AU02n7omrn5geM/wBmDwb8cv2zdZ+HOkaLa+DNA8P2KX2oXOnf8fN7I/Zc/Ktemar/&#10;AMEyLrw4sEvw9+K3iHw/PH2upWdP++VrC/aePxg+Gn7Vg+JXgD4eXdxpVtYxW17qFptaLVU/ijlT&#10;73y9mrr/AAv/AMFRfCkMATx34N8Q+Er8cOPszSwj/gbbP/Qa/QqlXNp0KUsDLnhyK60lr15onjpY&#10;dTlCrozT+Evw0/al+H3xS0CDxB4z03xj4F87y9Rmn2pL5O1uUXrur7MA49q8Y+G37X3wk+LWrWmk&#10;+G/GVhe61cj93p2WWY/gVr2g9K+MzCpWnVi8RTUJW/l5T0qKUY+7K4+iiivPNwooooAKKKKACiii&#10;gAooooAixkg54FeK/GX4H3fjHX7TxV4a1E6P4qtU8sS4+WVP7rV7Qjh8ENu98da+Wfi54t+I2n/F&#10;ibQfDOsreS3Q8y30y0G5rdP70v8AdFfO51OhTw3+0U5TTa+He/Sx9BkVPE1MX/slSMGk783w8vVM&#10;yrX4W/HKx8U3muQf2dFqt9D9nuL83KH5PYV6p8FvgTdeCdTvPEnibUv7X8T33EsuPkjHt71xsnhb&#10;9oCO183+3rAzf88/M+Y/jiuW8I+LPjR4k1rUtMstYs49Z005uNM1DCy7P76f3lr5PD/VsDXpynh6&#10;0ndyXNrr3/xH2GJeKzChUjDE4eMbKMuT3fd6J+78J9giT5CQ3HY4py8DJ4I614j8FfjLqvifX7vw&#10;f4ys/wCz/E9mnmAgbUuE7kKK9tQKVXHT0r73B4unjaXtaW3nun2Z+c4zB1cBW9jV38tmu6J6KKK9&#10;E5T5g/almm8W+OfBPgm2lAN1d+bNH6/3f/Hd9fSFnZw6dZQW0A8uOFFjQf7K8V5nrPwWGs/GbTvH&#10;b6vzYIqLp/2fphWXO/d/tf3a9V2hW+vSvAwOFq0sTicTWj705af4UtD3swxdGphMLhsPLSCd/wDH&#10;J6nzf+2Fp89rYeFPEEUe+HS75fN9t1e+aFq0OraHY3tvLHPFNCriSPhTxVfxT4YsPF2g3mjalAJr&#10;C5QxyJnrXhlt+zP4q0SH+ytA+Il/Z6A5/wCPcw/PEn90H/8AVXPVpYnC4ypiKNLnjUSvZpNNep00&#10;quEx+Bp4XEVvZTpN2bUnFxev2b+8VPBzQ+Of2s9f1i0/e2ul2qxCQfd8xRs/9mr3rx9uHg3W89Ps&#10;kn/oNZPwq+Fek/CjQBp+n5lllfzLi7l+/O/941q+PEx4J1k5+b7JJ/6Ca6MBhZ4XCT9r8c3KT9Zd&#10;DDMMXTxeNp/V/ggoQV+0ep+cumWN7qN5Fb2EMs1/K7eXFaf63/gO2vqL9kbw74i0XUfEUmuadqlm&#10;smzZ/aJbH/Ad1eJ/AH/ksXh//ru1foLjnHrX53wbllOsvrzk+aEnp02P0LjPNqlFf2corlnFSv8A&#10;a3/+1Ob8Sf8AH7/wCsodTWr4k/4/f+AVlDqa/V5fEfznif48gqvqerW3h/Sr3VLv/j0sbWW5k/3F&#10;XdVjvmvmT/gol8WJPhf+zdqVtaTiDVfEMn9m25i++E+9J/46tdmDw0sZiKeHh9pmEI80j5H/AGJt&#10;Em/aQ/bX8QfEbV/9NtdHnl1fzfufvN221/8AQa/VNm3V8h/8ExfhV/wgX7Pn/CQ3kMMOoeKrp7mO&#10;X+P7Kv7tVb/gSu1fXnFezxFiY18wlCHwUvcXyNa8uaQtFFFfNmAUUUUAFFFFABRRRQBu+GBmKb3e&#10;vD/2v7T/AEDQLztHI8de4+GuLeY/7deVftYReZ4EsZP+ed4tfN8T01UyTEen5M/UOC5+zzLCev53&#10;PS/hvL9o8AaDJ62UR/8AHa6ZhmuE+B98NR+GejP/AM84/L/75rvP4vpXu5fUVXB0Z94x/I8/H03S&#10;xdaD6Sl+Yp6CsLxR/qIf98VunoKw/FH+oh/3xXfP4TxsX/Bkc+BWR4q8RW3hLw5e6pcf8uqfu/8A&#10;po/8K1rEGvCv2ivEck9/pnhu3P8Adlki/wBtvljr5vO8w/srA1MX9qO3+KXwmfDuVf21mdHCfZl7&#10;0/RbmX8FtAl8XeN7zxBfjzobZ2lk/wCmkzfw19E/frnfh/4Wj8G+FbLT/wDlrs824/32ro6wyDLX&#10;lmBjRq/xJe9N+cjfifN1nGY1KtL+HH3YL+7H/wCSCiiivoz5UKKKKAE6GvAf2hE/svxxo2qR/wDP&#10;DzP+Bq1e/dTXkH7SenfafDemXn/PKdo5P9xlr5DiulKeUVZw3hyy+6UT7rgisqOfUIS2nzRf/b0Z&#10;HrdpcfarGzuP+esKy/8AjtbPhn/j9m/3K4X4a6n/AGv4A0a4/wCmH/oNd14Z/wCP2b/cr6rDVo16&#10;VOrH7SjL/wACjc+X9g8LjpYee8Jyj/4DdHVUUUV6B9CFFFFABRRRQAUUUUAFFFFAET9K/HH/AIKQ&#10;/wDJz2s/9eMVfsc/Svxx/wCCkP8Ayc9rP/XjFX2/B/8AyMJf4H+h4ubf7v8AM/UH9mb/AJIH4E/7&#10;BcX8q9OFeY/szf8AJA/An/YLi/lXpwr5LFf7xU/xP8z1KX8OPoSUUUVymwUUUUAFFFFAHzJ+1H+y&#10;lrnx38R6Pr/hzx7qXg3V9Mt2t4xBI3ky/Nu3Mor5f+JPi79pP9lHxToGjy/ES0+I2oaxJ5Wn6UbX&#10;fcS/8A+9X6aE7SM9O9fDP7Sfi7w/8F/26fhp4/8AEOpWp0q40eXSJ4ZTufT9zNtuWX+7833hzX1O&#10;T42rWl9VnFTjGMrRcV2va55uJpxUefm5ddzG0n9uj45+C7Yz+PvgfqMtp/z9WUbQ/wDoVehfD3/g&#10;pn8L/GGraZpGpWWt+Htbvp0to7W7tWdd7fd+dflr6i0LxRoHjGwhuNM1Ox1i1uE8yMwyK4ZPXFZn&#10;iH4S+DfFtxaXGseGdLvZrWZbm3kltlLRyL91hXNPF4CrzKrheSX9yX6SNo06q1jUujtaKKK+fOw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XxP4csPFuh3ek6jCJ7G6QxyRnuK+eV/Z4+IPga4lh8FeNhDpf8AyytrwMfL/pXqvx5+Isvw&#10;0+Hl5qVpj+0JXW3tB/tt0r508Uaf8WfDHg+08V614wlhguJIhJFgbrdG+6zf/E18NnmIwsanvU5z&#10;nBczcXy8q9T7jIaGLdH3K0IQm+VKcebml5R5ZHd6b+zV4p8XapFd/EPxUdRtYnWT7BabvLfHrnp+&#10;Fdh8WPgjc/E3U9Bh/tc6f4XsU/eafBn95/d9q8V+IHhH4qeEvD0Wq3HjC61HRZUT7Rd2mA1ujfxb&#10;P7tfUPwx06HT/h/oNqupHWoo7VCNQP8Ay33c7/xzUZfh8Ni5VcLLDyhzcsm5Su5duuxrmWJxeFhR&#10;xtLEwnrKMVCNlHTX7Puy/wDJjotH0q30TS7Wws4hDbWyLFHGOyrwKv4yKUnigV90koo+Dbbdx1FF&#10;FUIKKKKACiiigAooooA/P79p3/ktHiX/AK52/wD6Ctfanwt/5J14e/68ov8A0EV8V/tO/wDJaPEv&#10;/XO3/wDQVr7U+Fv/ACTrw9/15Rf+givzTh3/AJHWP9f1P07iP/kS4D0/9tidHfcWU3+6a4y1XdPD&#10;/vrXZ33/AB5z/wC4a8y8X6wfD/g7X9Yj/wBdY6Xc3Mf++sTMtfo0lzSjE/Fcw+Omflx8EH/4XD/w&#10;UqvdQvP+WWq3V1/35+Va/WGRvN/eV+Xf/BK7SP8AhK/jv458WXH/AB921q0sf+/PK26v1Cr6rip8&#10;uNjh/wCSEYnDiPiFooor485gooooAKKKKAGN0ruLD/jyh/3a4duldxYf8eUP+7WlI9fL/ikeW/tM&#10;w+f8Lrsj+C5gP/j1Uv2W5vP+GhT/AJ53ko/9BrofjzaC6+Futb+kSLL/AN8nNcT+yVe7vB2p2/8A&#10;zzuvM/76r4Ws+TiujP8AnpNfdJn6tRfPwvVh/LVX4xPfaKKK/QT4UKKKKACiiigAooooAKKKKAPl&#10;/wDa41uSTU9F0hP9XGjXJ/3/ALq17p8NdGi8O+A9E05Okdsr/i3zH/0Kvmfx1J/wn/7Qos4P3sQu&#10;o7b/AL9/M1fXqwiKMKnavzzIX9czfH47pdQXy3PvM+/2PKcBgutnN/8Ab2xI/Q1ws3/HxP8A9dK7&#10;puh+lcLN/wAfE/8A10r76psflOY/DESiiisTxgooooAKKKKACiiigAooooAKKKKAEPerWj/8hWGq&#10;p71a0f8A5CsNKPxGtH+LH1JPi9/yS3xb/wBguf8A9Aavx2/YY/5Om8Af9fU//oJr9ifi9/yS3xb/&#10;ANguf/0Bq/Hb9hj/AJOm8Af9fU//AKCa/TOHf+RbjfT9JHo5h/vFD1P26ooor8/PdCiiigAooooA&#10;KKKKAOL+LPj2T4Z/DjXvE9vpc2tTaZaPcpp9r/rLjb/CtfGd1/wUj1bUrIQXnwN8TzRycSRS2zMn&#10;/jy198XTwx25aYxiPuZPu1mm+0Q9LjTx/wBtEr0sHXw1GP76j7R9+Zr8jCpCcvglyn5b/EX9pn4T&#10;6/B5fiv9m6bR/tT/AOt8r7C8n/A1Ubq+2P2JLLRLP4KQf8I/4O1XwNp0t5NImlavI8k3+/ufna3a&#10;uw+OVl8PNe+Gmv2/jGXSzopspfMlmMe6IbfvJ33emK8o/wCCb/jTVfGH7PQj1O9l1OHSNUudN0+7&#10;m+9Laxt+7+b+LivcxWIhisslOjTcOWSveUpLrtc4qdKVPEe/Lm07H1jRRRXyJ6gUUUUAFFFFABRR&#10;RQAUUUUAFFFFAEGARgHn1rxL4lfEf4QXWqy6X4nms7y/tv3Zk+zPK0Z/u7lU16f471KTR/BOs3cB&#10;zNFayOn12mvnX4KfBjw34j+Dt1r2qWcOpazfJPL9rm+Z4+rL/Svmc1xNf2kcJh4xk5JyfPtZH0uU&#10;4fDRpSx2LlNKLjFcm935/IveHPGXwA8M3wuNPaD7XF/z0tpZfL/76FepeEvG3hP45adfpb2cOq6d&#10;ZTrGRdxhl8z/AHTXkvwP+E/hP4pfB63/ALV0yE61E8tvLfxDbNG4b5WFdt+zRqslvo2teFr2OKK9&#10;8P3jW3mxR7WkT+FnH96vJyitieajGrGmqdVXXIuttmexm9DCxVeVKVSVai+VuctlfdaHtcMMdvEs&#10;cY8uNP4AOlRX2mWupQeVdwxXUX92WMNVvb70bfevubKx8FdiABBtXjFQXNnFe20kM8Uc0Un34pRu&#10;U1aoqwOe0rwZofh+fz9O0ewtJe8kFuqN+grfB4pAT2NKOnFZwhGC5YKw5SlJ80ncydc8O6Xr8Ai1&#10;PTrbUIh/DcxK/wDOpdI0ey0W38iws4rOHtHDGEX9KvsSR1pVOByaXs4c3Ny69x80rct9OxXu/wDj&#10;1n/3G/lX51eB/wDkqemf9htv/Rtfotd/8es/+438q/OnwP8A8lT0z/sNt/6Nr854w/jYL/H/APIn&#10;6bwb/u+N/wAP6SP0WvP+POT/AHa4eOu4vP8Ajzk/3a4eOv0SqfiWZfHE/Mf/AIK1eKrnVfiN4H8I&#10;Rj91a2X2n/gcjba/Qf4JeFP+EG+Dvg3w/If3tjpcEUn++y7v/Zq/MP8Aa3ml+Lv/AAUBh8N/8srb&#10;UbXTY/8AcVtzV+t6W32TybeP/lmix/8AfK7a+xzn9xlmCw/lKT/7eOWt7sIwHUUUV8UcgUUUUAFF&#10;FFADG6V2umf8eMP+5XFN0rtdM/48Yf8AcrSkerl3xyJVGGavj3xi/wDwjv7Qc1z66ikv/fTba+w2&#10;O05r5B/aKhNp8ZGuB/q/LtJR/wABb5q+C42jbAUa3WFSB+u8F+/jq1HpOnJfkfWWrXQstKvbj/nl&#10;C0n5LXyX8AbX+0vibeXn/PKCeT/vqvpP4h36R/DXWbjtJZN/48teCfsr2w+0eJrj/nlaxRVGdv22&#10;eZdR+zHml93/AAxGVL2OQZnW7pR/r7z25O1OpqdqdX3h+IBRRRQAUUUUAFFFFAHQ+F/+PST/AHzW&#10;2OtYnhf/AI9JP981tjrXRHY+nwv8GI6iiirOwKKKKACiiigCLPXK/rXjP7SfgAeJPC/9tW0WdQ03&#10;kju8P8S/+zfhXs28evSoZo4bqCWKTEkcilGHrXl5jgqWZYWpham01/TO7L8bUy7E08VS3i/6R8+/&#10;szfEOF9IuPDeoPsNsn2i3klOMp/Ev/Aa5747fG4eJDPoOhSD+zEP+k3Q/wCXn/ZX/Zrnvib8Gda8&#10;G+Ipn0yzubzS7p2+zy2v3o93/LNq7/4Kfs+yWVxBrvieEGZP3ltYn+A/3m/2q/JaDz7E4dcP+z5O&#10;TSVR/wAnSx+q1lkWHryz6VTn5tY0/wC/1Oa8E/s16h4k8Mw6neXx0e8lGbe18vPyf7dcj498Bax8&#10;INd02U3kc0v/AB8QXEWUy6/w19ubREoHRRXj37Tvh4an8Pvt6czWE6yD6Mdp/nXq5vwngcHlk62D&#10;i1WpLmUru7tqzycp4rxuLzKNHFyTpVHy2stL6I9F8GeJofFnhXTNYg/1V3Asn+Nb5O3ivEf2W/EP&#10;2/wPNpUsmZLKZvL/ANxvu17cfmANff5Rjv7QwFHFfzJX9ep8Lm2D+oY6thl9lu3p0JKKKK9o8wKK&#10;KKACiiigD4h/4Ku/8kN8P/8AYbT/ANFtXGf8Elv+PDx1/wBdoq7P/gq7/wAkN8P/APYbT/0W1cZ/&#10;wSW/48PHX/XaKv0Sn/yS8vX/ANuPn3/yM4+h+iNFFFfnZ9AFFFFABRRRQAUUUUAfIXx5/bF8d/Cj&#10;4maj4Y0X4Tat4l0+2gilj1O0tppEkLfeXKrivJvE/wC214v8W2Hla/8As1Xus2v/ADz1HTZJk/8A&#10;HozX3zfeJ9F064+z3mp2MFz2imuER/yJzUQ8Y+HD/wAxrSz/ANvUf+Ne/QxeFpQipYXml35pHDOn&#10;OT/ifkfnT+zp498F/Fn9oPwzd6P8B4tA1XTb3/SNQ066aFdOfa3zSwKwX/vpa/TPHHIzivgj4qeN&#10;PDemft8/Cl/h9qcP9s6pvsPEsWnbXilgxuj34+Xd1+avvdsryTjFXncueVGqouMZQ0Tk5P4n3Jwk&#10;eVSjvqS0UUV86egFFFFABRRRQAUUUUAFFFFAERwxOOlfMvhvxHYfDn9pPxnbeJT9lGtbJLC/k5RE&#10;x9zd/DX0rJjactj14rhvif8ADHwp8Q7GNPEVvCJI/wDU3Zk2PH/utXh5nh61ZU6uGkueDur7PpY9&#10;nK8VRoOpRxCfJVjyu2695ST/APJTqX8QabDbi5k1G3MXaTzF214Bo2u2fxC/arh1PQf3+n6Rp8lt&#10;eXUXCSOw+X/e71SP7MngvPlP4+1D7KP+WX2xcfzr1PwNoPgTwZaf8Ix4evLaC8vUb/VSBp5fl+Z6&#10;8qbxmOq044iMIQi1L4ruTWyR7EFgcupVZYeU6s5xcfg5VFPdv/t087t9Ys/FX7W+nzaLLHeRWWmS&#10;JeXUQ+Xf/d3V9IqgK+ue1cJ8N/hH4a+FkM/9i2uLm4P+kXcmTLL35Nd1Gd65HQ16+WYathqc5Yhr&#10;nnJydtlfoeLmmKoYipThh78kIqKb3duv4k9FFFe0eQFFFFABRRRQBH3Nc/48/wCRI1r/AK9JP/QT&#10;XQdzXP8Ajz/kSNa/69JP/QTWFb+FL0NsP/Fj6o+GPgD/AMlh8P8A/Xdq/Qn+Gvz2+AP/ACWHw/8A&#10;9d2r9Cf4a/P+Bv8AkXz/AMf6RPv+Of8Afqf+D/25nL+JP+P3/gFZQ6mtXxJ/x+/8ArKHU193L4j8&#10;QxP8eQV+XX/BR7xVL8X/ANpnwn8MdLnlEVh5VlJ/Ennzuu5v+ArX6d6vq8Xh3Sb3V7j/AFNjBLcy&#10;f8BXdX5ffsI6BL8e/wBsHxL8RtUEstrpkk+pZl+dd7NtjX/vlq+x4djHDe3zGf8Ay6hp6y+EKK5e&#10;aZ+nHhjw9F4Q8N6Lodv5PlabaxW37r5E+VVVm/76rTFG7fQcmvjpSlKXOc0veFooopgFFFFABRRR&#10;QAUUUUAdB4X5t5v9+uG/aWsPtvwtvZO9s6y13Phf/j3m/wB+sT4z2I1L4Y+IIPW1auDNKXt8urw/&#10;mg//AEk+74eqewxGFn2lH/0o5r9mS8+0fCy3i/59p5Y//Hq9ZC4rwT9ka883w3rsH/PO6X/0CvfE&#10;bdXHw3U9rlGFl/cX4aHs8RU/ZZviYf33+Oo49BWH4o/1EP8Avitw9BWF4o/1EP8Avivo5/CfJYv+&#10;DI5/ds/eSf6qvnDwXBJ8SfjFNqNx/wAesUzXP/AF+VVr1n4xeKP+EX8D3nl/8fV9/o0f/AvvN/3z&#10;XN/s6+Hv7P8ADl7rEn+tvpPLj/3F/ir89za2Y5xhMuWqh+9n8tv6/vH0eR3yvIcbm206v7qn8/j/&#10;AK/unrbNuooor7o/NQooooAKKKKAE/lXG/GHSf7W+HWpx/8ALWLbL/3y3zV2War6lZ/2jpV7Z/8A&#10;P1A0X/fS7a48Vh/rWHqYf+dSj/4FE7sBiZYPF0cR/JOMv/AZcx5p+zrqf2zwRLZn/l2un/74r2bw&#10;4oa8mz0CV84fs8ah/Z3ivWdHk/5axt5f/bNvmr6Q8NDN7MP9ivD4VxDr5TQb3j7r/wC3dD7LirCf&#10;VeJKyj8M3zr/ALejf/0o6uiiivsziCiiigAooooAKKKKACiiigCI/JnNfjh/wUh5/ae1j0+wxV+n&#10;3x0/aK8Gfs7aTpeoeNL2WztdTna2tzDEZCXVd1fkl+2b8VvD3xo+NGp+KPC800+lS2sUXmzR7H3r&#10;/s19/wAIYassZ9Z5XyWevQ8HNpx9jy9bn64/szHHwD8Cf9guL+VWfjN8c/CPwC8J/wDCQeMNSFjb&#10;E+Xbxj55rl8fcRe7VW/ZmGfgH4E/7BcX8q3/ABl8K/C3xB1HRb3xFo1rrF1o8zXFl9rj8xYnZdpb&#10;aeM4r42r7P65L217Xlex69O/so8nY+M/A37dHxD8d/tH+DfDdx4R/wCEV8Ka5l7e11KL/TJYD92Z&#10;/wC7/wABr77A2Divz/8Ajxhf+Clnwnj/AOWUWnReX/31JX6A16Wb06EY4edGnyKUOa3zZhhnO8+a&#10;V9Rp5z718uft2ftL+JP2a/DfhO78MWVpfXWt6jJZSfa/+WYWPcCtfUS/KB7V8C/8FcPk8HfC+Qeb&#10;+71uc/uo2f8A5Ye1Y5JRpYnMaNGrHmi+nyZriZSjRlKG9jWt/it+2ddwRXEfw08OmKVFkT/Tov4v&#10;+BV9O/APWfiBrnw7t7v4m6La6D4q86US2tpKrp5e75GyPavC/DP/AAUl+CkNlpumXWqataSxwxW/&#10;m3emyIm8Lg/M1fU3hzxNpPjLRLfV9E1CDVNKuV8yK6tZNyOPY1vmbrRhyVsIqWu6jKP5smio3+Lm&#10;NYjjGK+f/wBoj4LfBH4oa1Yz/EuXT7PWYoPLt5ptS+yTeXu6feG5d1fQR596+fvj5+xb4D/aK8UW&#10;XiDxRNqMV/a2v2WP7HcbF2bmb/2avNwNSNKtzyqOHnHcutFyh8KfqfMupfsUfDHQJZr34eftAz+D&#10;pj/q4YdXg2D/AIGG31a8G23x7+GviLw/ZaZ8dfB3jjRZdQgiubSe9ie4kg3fN88u47v93mvQ5v8A&#10;glh8IsfJea5D9L014T49/ZM8K/so/Hb4dapqf2rxN4F13VI7GPzpP9Lsr3/lm3+0tfa0sZQxqlR9&#10;u6srOynSj71l3PM9nVpPm5eX0Z+o9FFFfnh7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LftTeHLzxD8K5LrT4/Pm0y6i1Dyv4pVTq&#10;v/j1c54x8V6d8e/2d9bTRZhNd28MX2u1H343XazLXefG/wCJw+FHgWTVvsMV/PJMttHbyS7EJbP3&#10;j6bQa0/hl4c0Sy8ODU9K0eLSRrSR3tzbRfd3si18rXw8cTjqtKNT46fLJffyyR9VhcVLC4CjiJ03&#10;7lTmpv8A8B5otHk0Xx48Jah8AJY7zU4vt405raTT/wDlrv27dteifs4w3Ft8GPDK3J4EH7v/AHN3&#10;y1nXH7MXw/vNbOpzaMBMH80w+a3lbvXbmvVLO1S0tooYYxHCi7EQdAK0wODx0MR7XGyXux5Va/ve&#10;ciMxx2X1MO6OBjP35875re7psvvL9FFFfTHzAUUUUAcP8Uo/F8nhj/iifsf9sGRf+P37mz+KvKfs&#10;/wC0WcES+HwPoK+hztwQRjFeb/HX4jn4YfD291KPB1Cb/R7RPWRuhrw8xoQUZYqrWlCMV0lY9/LM&#10;VV5o4SjQpzlJ6c0bvU8a0P4ofFq8+KNl4Qlu9JvLqJle8+yQ7ooo/wCIM/8Aer1r9oT4j3vwz8An&#10;UNLlhh1aaZI4DNHvU/3uKzP2a/hqPBXhFdY1DM2va1/pVzNJ94bvmVf1rg/2v/EdtDrPg3Spszbb&#10;r7dJDGPnkRfl2r+dfOueJwOTVcRWqPnntd35ebY+jjDCZhndHD0acXCG9lbn5dZf9umnazftC6hY&#10;wXcEnh/ZMiyx9MlG5r0z4TL8RUtdSPxAbTvNEi/Y/wCz8fc/i3Y715lqnxr+KGmWI1RPhqItAjH7&#10;o/aSZgn8O5AM/dr1j4VfFbSPi34eOpaYDFKj+XcW0v34n9DXoZfVwrrxhCtUc7bS5lf70jz8zp4u&#10;OGlOeHpRhfenyycfJuMpcp8e/tO8fGjxN/1zg/8AQFr7R+F5/wCLd+Hsnj7DF/6DXxf+0yu/42+J&#10;fXy4P/QVr6j+GXxW8JReFfDuk/8ACQWg1D7PHEIc/MXx93FfO5FWp0s5x/PJK76+p9BxDSq1clwH&#10;JFysun+GJ6nff8eU3+6a+Yv2yPE0vhL9l74gahH/AK37Ctt/38ZY/wD2avpy9/485v8Acr4H/wCC&#10;pXiqbw9+zfZ6dH/zGNXitpP9xU8z/wBlr9gyyl7fH4el/fifi2MjzVaZyX/BI/w3FbfDLxn4gP8A&#10;rrnUUtfN/wB1N3/s1fePPFfNP/BOjwpbeGP2UfDU8f8ArtXklvpP++ttfS1GeVvb5nXn5/8ApPun&#10;j1vjFooorxDMKKKKACiiigBjdK7iw/48of8Adrh26V3Fh/x5Q/7taUj18v8Aikcr8XIvN+GviUf9&#10;OUv/AKCa8g/ZAm32/iSP0MB/9Cr3bxhaDUvCusW4/wCWlrKn/jpr52/ZPuxb+Kdbs/8AnpH/AOgt&#10;Xwuafu+IsBV6SU4/gfq2V/vOHsfS6pwl+J9S0UUV+gnwoUUUUAFFFFABRRRQBAAGAyMVleKNZi8O&#10;eHNS1GTiO2haQ1rqwK9civm/9pH4q2V1Ynwzpl0JGZwbySI5XZ/drws4zOnlWCniZy2Wnm+h6+T5&#10;bUzXG08PCOl9fKPU579nDRJPE/xEvNeuIRi23SGX/ps3/wBjX1lgHHtXkv7OXg5vDPgIXdwPLutS&#10;k+0P/u/w161wK87hfBSwOV0/a/HP3n6s9PifGrG5nUcPgh7q/wC3RX71ws3/AB8T/wDXSu6bofpX&#10;Czf8fE//AF0r6mpsfneY/DESiiisTxgooooAKKKKACiiigAooooAKKKKAEPerWj/APIVhqqe9WtH&#10;/wCQrDSj8RrR/ix9ST4vf8kt8W/9guf/ANAavx2/YY/5Om8Af9fU/wD6Ca/Yn4vf8kt8W/8AYLn/&#10;APQGr8dv2GP+TpvAH/X1P/6Ca/TOHf8AkW430/SR6OYf7xQ9T9uqKKK/Pz3QooooAKKKKACiiigD&#10;i/ip8P4/il8Odf8ACct7PpkWqWrWxurU7Xi3fxKa+Rl/4JZ6Egz/AMLF8T/+BMn/AMVX1l8YfG2p&#10;fDn4Z+IfEmkaPL4h1DTbR7iDTot265df4flUmvi1f+CjHxYb/mg+pf8Afu5/+NV9LlSzSVKX1CVo&#10;311iv/Sjz8RPDwf779TG+Lv/AATGvNH8IX2peGvGera1eWCNcnSdRkZ0vEX5mRfm+VvSvqv9i3xd&#10;4S8Y/ADQJfCGjf2BZ2IaxudLP37a5j+WRWb+Jt38VfLutft5fG7xbpkuiaF8FLyx1S+ja2juZYrj&#10;Ebt8u75owP8Avqvo/wDYX+DOt/BL4Ixaf4mHla/qd5LqV5ajbi3eQ52fLXoZpLF/UOXMai57rkSc&#10;fnflM6DpSrc9LtqfR1FFFfFHqBRRRQAUUUUAFFFFABRRRQAUUUUAZ19aQ31nLazYMU0bRv8AQ14P&#10;8GfBnjf4Z+MbvwrcxRXvgeUT3NvfDA2Fv4K9s8UW15daBqUNhL5N5JAyxy+jY4rwr9mXxtZaJ4dv&#10;fDviPWDD4gtbqTfHf3BK7P4drHjFfN4+VH67Q57xlrZ3sv8AA/8AEfSYBVv7OxPJaUfdvC131tNf&#10;y8pzCf8ACffs9eIfEFlpGgf29ouqXLXNpJFjMbt2Nek/s1eAdb8N6VrGu+JYBb6zrk/2h4sjcifw&#10;hv8Aar1IeMPD54/tjT8/9fKf41b03VLLUozJZXkN2ncxSK/8qzweVUqGIjOFZyUL8sdPdvuVjM4q&#10;4nDyhKilKdueevNK2xp0UUV9QfMhRRRQAUUUUAFFFFAFW7/49Z/9xv5V+dPgf/kqemf9htv/AEbX&#10;6LXf/HrP/uN/Kvzp8D/8lT0z/sNt/wCja/NOMP42C/x//In6fwb/ALvjf8P6SP0Xu/8Ajyl/3K4u&#10;1aNPJ8z/AFVdndH/AEOQf7Brxb4yeIP+EV+DvjPWPO8n7Lo91LHL/t7W21+jcjqTjDufimP+Omfm&#10;B+zBaSfGH/goTNql5++8rUbrUj/2z+Va/XWRvNn8yvy+/wCCS/hqLWfip4y8T3A827sbT93L/wBd&#10;G+av0/6mvquK5/7dHD/ZhBROHEP3haKKK+POYKKKKACiiigBjdK7XTP+PGH/AHK4puldrpn/AB4w&#10;/wC5WlI9XLvjkWMc5r5Y/a1sfs3irRrxOslq4/75r6or54/a207zLDQr30ke3P8AwIV8jxjSdXJa&#10;9uln9zR+m8I1fZZzR/vcy++LNn4o6oP+GdYrjvNbQR/5/Ksb9mCwjTwPr12P9ZJdeWf+A1xnjzxD&#10;Lf8AwD8Gx+d/rZmjk/4DXrnwH02Ox+DUEmP3lwHlk+tfPYGp9f4go1f5KMf/ACZf/bHtZnS/s/hy&#10;vS/nrS/8l/8A2ToU7U6mp2p1fpZ+BhRRRQAUUUUAFFFFAHQ+F/8Aj0k/3zW2OtYnhf8A49JP981t&#10;jrXRHY+nwv8ABiOoooqzsCiiigAooooAKKKKACiiigCPuKw/GWjHX/DGpacv+suLaSOP/fKnbW8S&#10;B2oIrGpCNWDhLZjhJwnGcd0fJn7L+s/2P4+vdGk4+1QNH/wONv8A7Kvq0Rj5f9mvjbxhbyfCr43m&#10;4jxDaR3S3keP+eLfer7D0+7i1Kzhu4HEsMyB0PtX5/wbOVLD18sqfHRm18mfe8YUo1q9HMYbVoJ/&#10;NF6iiiv0Y+BCiiigAooooA+If+Crv/JDfD//AGG0/wDRbVxn/BJb/jw8df8AXaKuz/4Ku/8AJDfD&#10;/wD2G0/9FtXGf8Elv+PDx1/12ir9Ep/8kvL1/wDbj59/8jOPofojRRRX52fQBRRRQAUUUUAFFFFA&#10;Hyx8a/2A/Bnxy+Il74w1fXtcsr+5jjjkhs7nZF8vtXDt/wAEp/hyc/8AFTeJuP8Ap9b/AOKrc+P3&#10;7Vnxf+GnxS1Lw54V+EB8VaLbQRSx6p5ky+YW+8vyoVrz0/tz/tDH/mgJx/10uP8A43X2mF/tz2Ef&#10;Y1koW09+B503huZ8+/zKvwN+FeifsZ/tV6b4U1+zi16LxhA//CO+KpkAuLeZf9ZbMo/vfJ81foTu&#10;HOe1fn58OPBXxr/aa/aO8G/Eb4heGx4G8LeFHa4srFpN/wC8/iVQcN83GWK/wV+gm0KPU15OeNyq&#10;051pKVXl9+zuub/hjTC2SlyRtHoS0UUV4J2hRRRQAUUUUAFFFFABRRRQBACCWPb1r5U8QeEr/wCP&#10;nx41/TL/AFCez0Dw9si8iCRl35/q1fVYABYD8q+ZPFmrat8BvjbqfiKPR7rUvDPibyvPlgj3vHNu&#10;2/8AAf8AgVfMZ5CEo0fbX9nzrmt/5Lf+7zH1PD86kalb6tb23J7n+Lmjfl/vcvMcX4V+Amgar8Vv&#10;FfgnULzUIZrGNLrT5YpcfI397+9XTfCP4b2Xwq+PP9kasZb3UZbVrnR9QzhNm3bKrL/eq/8AFbVZ&#10;PhB8btM+ITWk1xouo2X2W98r/ln/AHaq+G/HK/HP4/aDrWi2U0WiaHayebdTerV8nSw+CwuJjRhS&#10;/fxq6L+5KW//AG7E+wq4nMMVhZVp1H9XnS1f8s4x5bf9vS+z9rmPquiiiv1M/JgooooAKKKKACii&#10;igCPua5/x5/yJGtf9ekn/oJroO5rn/Hn/Ika1/16Sf8AoJrCt/Cl6G2H/ix9UfDHwB/5LD4f/wCu&#10;7V+hP8Nfnt8Af+Sw+H/+u7V+hP8ADX5/wN/yL5/4/wBIn3/HP+/U/wDB/wC3M5fxJ/x+/wDAKyh1&#10;NaviT/j9/wCAVlDqa+7l8R+IYn+PI+Yf+Ci/xQl+Gv7N2p21nn7X4hmXTY5fM2PGn3masP8A4Jk/&#10;C6XwL+z5/bt5D5N34muvtP8At+Qvyp/31ur5/wD+CmniaT4j/H7wP8NLLzfKskijk8n5/wB5M39z&#10;+8qtX6ReDfC1t4I8HaB4bt+YtMsYraP/AICtfY4r/Ycko4f7VZ8z/wAMdi5fu6Rs0UUV8ecYUUUU&#10;AFFFFABRRRQAUUUUAdB4X/1E/wDv1J4pt/tfhzUo/wDnpbuP/Hai8L/8e0/+/WtdRedBLEf40YVp&#10;y89PlPqcC+WlTkfNn7Il8IbzXtP/ANhZf/HttfTAGBXyt8AZxo3xn12x/wCehkt/++W3f+y19UE5&#10;PtXxvB3N/ZMaU/ig5x/8mPveL1/wqyrfzqMv/JR2Kw/FP+ph/wB+t3GK53xjciy0w3L9Igz/AJKa&#10;+3nsfAYq8qMj5b+M+pSeMfiPZaBZ9bXbbR/77/xV77pOlxaJpdlp9v8A6q2jWOvBvgfYHxF8RdU1&#10;yc+abbdJ/wB/G+WvoUkA1+ecNR+tyr5tP4q09P8ABHRH0PGM44GOEySjth4K/wDjn7z/AK/vC0UU&#10;V90fm4UUUUAFFFFABQrbaKKAPm7xV/xbT40fb0/49JZ1uf8Ati3yt/49X1H4akjmuzJH/q5U8yvF&#10;v2hPC/8AanhyHWIIcy2L/vP9xv8A4mus/Zv8Uf8ACR+FPLk4u7H/AEb6p/C1fD5R/wAJmcYnLp7V&#10;f3sPnuj9TzCP9r5Tgs2h8dL91U+XwP8Ar+Y9pooor9DPnwooooAKKKKACiiigAooooA+bv20v2YN&#10;T/ae8LeHNM03WodFl0y9a5eSaPf5gZNu2vyn/aD+DN18BPH934QvNTi1mW2gSX7VFFsX5q/eU8Yr&#10;8cP+CkH/ACdBq5/6cYq/R+EMfiHX+qc3uRUpWPnc2oQ9n7XqfqD+zN/yQLwL/wBguL+Vem9ACegr&#10;zD9mYgfAXwJn/oFxfyrH/aV1b4v6T4c0iT4Q6bp2paq93i+j1EqAkO08ru77sV8NOl7fGyo8yXNJ&#10;6vRHtxfJSU/I+afj1/yky+Fuf+gfH/6G1ffgOMndx9K/M7xR8JP2pvF3xo8P/E/UPCmkDxLpEH2a&#10;28mWPydnzffXd/tV9f8A7N+t/GnVbfXv+Fv6Rp2lmOVRp508qd6Y+bdt/CvdzfDxeGoyhVhL2cOV&#10;pS136HJh6nvy916vse5ntjpWfqOjafqwQXtlbXvl8p9piWTYf+BV8reCfAXx9s/2xtZ1zVtZll+G&#10;M0b+VEblXt9n8KLF1Vv9qup/aP034+ad4s0zxJ8JbzTb3SorL7Pe+HNQ27riTfu3oW+VTt+X71eO&#10;8CvbQpRrx95XvfT0Z1e2tFy5Weh/Fr4MeCviJ4E1jS9c8PafNZm2kkEgt1V43Cna6sBxivk7/glD&#10;qt6dC+I3hz7XJc6NpmqL9iz9yPcvzBam8RX37Y3xo0+fwrP4Y0n4dafex/Z7nVRcxu+xvvbGViy/&#10;8BWvpH9lz9nHSP2afhxF4fs5v7R1C5f7TqGoFMPczev+6O1exKccDltXDVainKbjypO/LbdnOo+1&#10;rRnGNuU9pzkda+W/2n/i98d/AnjaxsPhj8Ov+Es0WWx8ye72bvLm3N8v/fNfUhB28GuU8S/Ezwn4&#10;OvorPXfE+laRdSx+akN7cpExT+98xr57C1XSq8/s1Pyd/wBDrqLmj8Vj4nH7Sf7XgH/JFJB/2yav&#10;ONP1f4pftgftFeE/CPxI+yeB4fDV2usf2LLF5U0m3+5u/wBY38q/Qn/hfXw4zn/hPPD/ANP7Qi/+&#10;Kr4z/bU+MHhLxd8Wfg5b+AdSh1jx1Y6/FvutIO947VvvRll+8v8As19dl+JlWqyjDCxhK0rSUX7u&#10;nmebUgo8v7y/kfoeq7aWo1zj5+tSV8Oe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mHx10jUda+Ht7pum6Ja+Ip52VDa3ZwmP73GOa&#10;8U8HyfHfwVpMFjZ6R9ss4+I4rso3lp/dzX034n8TWPgvw5eaxqUvk2VlGZJW9K+YPFf7R/xIvdCv&#10;fE2kaBDo/hWP/V3N5HveT5vlavh86WGpYiOJnWqRnban27y0+H/Efc5D9bxGGlh6dCnOHNvU/mfS&#10;PvfF/hOkl8cfH3BJ8Kafivc/Bd3rN74U024123itNakhzcQwnKK/fFeSfEf44eJvh1eeHNQm0b7f&#10;4XubOOS/u4cfu3avatE1e18S6Ra6nYyia1uY1kjcdxXp5a4KtUh7ac2uk/zWh5eaKbw9Or9Xp04y&#10;e8L9Psu8pGxRRRX0p80FFFFAEJwwA65r5e+LiP8AE39onwz4PGJdO0wfabiL/wAeb/2SvqFiqAAd&#10;e1eHeCPhTr+m/tAeJfGGpxWh0y4DR2Ukcn7zYwXqP+A189nFCpioUsPGN4ynHm9FqfQ5JiKWEnWx&#10;EpWnGnLk/wAT00PblTYMYxgVwviPxh4JtPHGmaJq4tJfEE3/AB6CaAM4+jEfLXeSjGCG6e1eO/HP&#10;4KP8RfsesaRenTfEmm828x+7J32mu7MHXp0OfDRU5Lo+3U4MtjhamI5MZUcItPVdH0v/AHT19icL&#10;nlP5V8y/s9Qx2Px7+IVppIA0aN24i+4Pm+Wrssv7QGp2U2lSR6VZ/L5cl/CRv2f3k/2q9K+C/wAI&#10;7L4S+HpLdJTdandv5t5dMOZH/wAK8WXPmWLoThTlCNJtttW6Wsj3IRpZVg8RCdaM5VUopRfN1vzP&#10;/wBtPk79pZtnxu8S/wDXOD/0Ba6P4a/s5+Lv+Ei8N+IvKtPsAmiuf9b8+z71cz+07/yWjxNj/nnB&#10;/wCgrX2j8LwD8O/D3GT9hi/9BFfFZdldDMc5xf1i/uT5lb1Pt80zXEZZkuD+r29+HK7/AOGJ0l7/&#10;AMeU3+7X5V/8FfPEkqv8OfD/APyxkgnvv+B7tlfqpe/8es/+7X49f8FGdSPjn9srwn4Pk/1Nimn2&#10;P/gS6s3/AKFX9E8Mw5szjPpBSl+B+C4pfvY+h+jHwH8OxeFfgf4G0u3/AHMUWjwSf99Luruuuahs&#10;NPi0mxstPj/1VtBFbf8AfK1MK+RqT9rOU/5meHP4haKKKzJCiiigAooooAY3Su4sP+PKH/drh26V&#10;3Fh/x5Q/7taUj18v+KQTx+ZDMnqtfJv7N+dP+L91aycHyJx+q19cGvkbwQ39iftIzQY8rF7Lb4/3&#10;vmr4Tib93jstxHSNTl/8C5f8j9X4c/eYLMcP3p83/gN/8z68ooor9CPhAooooAKKKKAGGhiAfWkx&#10;nFYvinxJb+E/D95ql2cQ26Fz/QVnKcacXKeiQ4RlOShHdnin7SXxXn0kf8Iro8hhmlj33lzH96NP&#10;7q/7VYHwi/Z2udVmtNb8REQ2ICyR2P8AFJ/dZ6534TeHbj4t/FObVdTxNaxTfbbj/wBprX2Ko8vG&#10;TzX5dleBjxLi55vjU3Ti7Uo9LLqfpmaYx8N4anlOB92pJc1SXW76BFFHHAEQDy6loor9VPzIY/eu&#10;Fm/4+J/+uld0/euFm/4+J/8ArpWVTY8XMfhiJRRRWJ4wUUUUAFFFFABRRRQAUUUUAFFFFACHvVrR&#10;/wDkKw1VPerWj/8AIVhpR+I1o/xY+pJ8Xv8Aklvi3/sFz/8AoDV+O37DH/J03gD/AK+p/wD0E1+x&#10;Pxe/5Jb4t/7Bc/8A6A1fjt+wx/ydN4A/6+p//QTX6Zw7/wAi3G+n6SPRzD/eKHqft1RRRX5+e6FF&#10;FFABRRRQAUUUUAFFFFAHxr8Sf2y/Enws/aI8S+HtQ8M/218OtDt7a41TUNOjZrvTklC/v3X+KNW6&#10;/wA6+mz4mPijwE2ueDprPWpLq1Nxpkvm4t7htp2fN/dNeEeCfhzqVz+2V8XNQ1jw/MfCur+HrOxi&#10;u5o/9Huf+ekdcbD4Z+KX7GPiC7t/Avh+6+Jfwmv5mlt9Fhl/07Rnb7ypu+9HX0VfD4avyQpWjUUY&#10;vfSXu6/9vHFFzj8e2p61+zt+0BrXxJ1rX/Bnjrw3/wAIn4/8PbHvLKKXzLe4jf7ssL/xLXvRGTg1&#10;8t/s4eE/GXjX4veI/jB428PHwdJf2UWl6ToksoeaKBW+ZpcfxM1fUp6ZPNeXmNOlTr8tG2yulrFP&#10;qkb0pSlD3x9FFFcJsFFFFABRRRQAUUUUAFFFFAGfeWkd9aTQOf3cyNGRj1r571f9lHwDpFsbnVdY&#10;vIo/+e11Ov8AUV79rerx6Fol7qEvEVrE8p/4CK+VPC/wxvfjro+r+PPF2sXYtZknNhYRPsREXO38&#10;OK+SzmNGpOnS+rqrUs7X0jFdWz6rJHXowqVliXRppq/Lq5S6JHTWH7LXw41KwhvLTXrqW0lk8tJI&#10;bgbd/wDdr1v4VfCbSPhNp95Z6VJLJHcyea4mPINeL/Cf4axfFb9miy0iS8l06b7TPJHJD1372+9X&#10;bfsy+MdW1nRdZ8O69MJtU8P3X2Yy/wAUifwlq48rjg6VbDzhh1CVWPMmu9veiejm0sdUo4inPFua&#10;pT5ZRfa/uyPcqKKK+5PhAooooAKKKKACiiigCrd/8es/+438q/OnwP8A8lT0z/sNt/6Nr9Frv/j1&#10;n/3G/lX50+B/+Sp6Z/2G2/8ARtfmnGH8bBf4/wD5E/T+Df8Ad8b/AIf0kfotec2cn+4a+Of+ChWv&#10;f2D+yX4s8ubyZb57a2j/AOmm6X5v/Ha+xrv/AI85f9yvzZ/4K3a8bP4QeCNIjmx9t1SSWSL/AGFj&#10;+X/x6v1/J6Pt8zoQ8/y1PxnGfxaZpf8ABJrw5FYfBHxLrf8Ay1v9U+z5/wBhVr7f6rXz9+wJ4dtv&#10;Dn7KPgf7PD5J1NGvpD/ts1fQJNY51W9vmNefnL/yX3TyK3xi0UUV4xkFFFFABRRRQAxuldrpn/Hj&#10;D/uVxTdK7XTP+PGH/crSkerl3xyLIGce1eT/ALSujf2n8NJp/wDnymS4/mv/ALNXqiPkmszxVosX&#10;iLw9qWmyAYuYWj/Ht+tcmY4X69g6uG/nTR9Zl+J+p4ulif5ZJnwjd6zdahoWmaU3+qtpD5f++1fa&#10;/hnSP7C+HtjZp1htVFfMXw7+C/iC8+IENlqlpLZ2mnTeZcXXGyTb91V/3q+vdUA/sqZR/cr844Hy&#10;7FUFXxOLi1J2gr9kfecc4/DVoQwuEkmvem7d2cgnanU1O1Or9OPwIKKKKACiiigAooooA6Hwv/x6&#10;Sf75rbHWsTwv/wAekn++a2x1rojsfT4X+DEdRRRVnYFFFFABRRRQAUUUUAFFFFABRRRQB4b+0h8M&#10;5/Fekw6xpsPm6hY8Sxx8NLF/9jXlXwu+N9/4CaHTdQH23Rd2DF0lg/3f/ia+v2IO7HPr714r8dPg&#10;xa+IdKuNa0iHydYtk3yRxf8ALwv/AMVX5zneTYqliXnGUy5ayWsek0ffZJnGGq4eOT5rHmpN6P8A&#10;luevaRq9r4g0qG+sZRPa3Cb45B3FX8KD0r5d/Zp+I8ml6n/wil7Jm1uCxtP+mbj7y19R8HvX0+S5&#10;rSznBxxUNH1XZnzec5XPKMZLDT26PuiSiiivfPFCiiigD4h/4Ku/8kN8P/8AYbT/ANFtXGf8Elv+&#10;PDx1/wBdoq7P/gq7/wAkN8P/APYbT/0W1cZ/wSW/48PHX/XaKv0Sn/yS8vX/ANuPn3/yM4+h+iNF&#10;FFfnZ9AFFFFABRRRQAUUUUAMXA46V4x+1z8Tta+D/wACtf8AFOgSwxapYiPyzPHvT5n29Pxr2dcH&#10;n86+fv25/CWueOv2Z/FGj+HNMn1jVbnyhFaWuN8n7xfWu3L405Yqkq3w3V7mdW/JId+zr+0fc/EW&#10;9n8F+OtH/wCET+J2m20dzc6WxzDewOu5bm2b+KPsf7pqH9of4z+P/gZrmm+IYvDWn618LItses3U&#10;UpXULUs23zEXdtZV78Uz40fs3yfFHwh4V1zQb0+FPid4atoJNK1qIfPE6ou6CX+9G2MFa8f8Zaz+&#10;0L8ffD5+FWt/DS08NG6dYta8VfalezkgVv3jW6fe3Nj5a9fD0MLXrxqx5eT7cXK3L5x/9tOac5wj&#10;y/a6H23pGp2ut6XaajZyCW2uYlmjl9UYZq8fasnwvoMPhfw5pmkQf6mxtYraP/gK7a1j7V827X93&#10;Y7UOooooAKKKKACiiigAooooArOwUt3K14L4d+JXiG//AGidd8I6vLFDoUcbfY7WaJQZNu3ay/3q&#10;95O8Lt25X+9np+FfPvxT/Z78WfETxdNqn/CWQwWMbZtIhDiSD/gVfP5tHEqFOphE5NS1S05l2Z72&#10;TPCOdWnjJKKlGybTfK+60Pfb3T7bU7f7Pd20V3bt1imjVk/I1DpujWGj25isLK3tIv8AnlbRhB+l&#10;fPKfs/8AxRih8uP4kzeX/u10vw5+EnxB8MeLLXU9X8dS6ppkaMJLLbkSHb8tKljMTUqRU8K153jp&#10;+I6uAwlOlJwxkJeVp+9/5Ke7UUUV9CeANzxSNjvQzYFZfiLXrfw3o15qVx/qbaFpXPsoqJyUFzS2&#10;HFOb5Y7md4o8d+HvBISTXdWtdNEn+rEz4Z6i8L/Ebw340Zl0TWrXUnjHzxxP84+q9a8C+Cvw6tPj&#10;PPqfxC8cj+1mublo7O0n4ijRf9n+VbPjX9nubTvE+heJPhktppVzbzf6XBHJsilT8K+VpZhmFenH&#10;F0qKlSey+3bv/KfVzyzLqFWWBq1nGtHd6cnN/L/N/wBvH0U3Tjv+tcLqPxs8E6RfPZ3HiSwhuV++&#10;pk+7+lcX+1D4/vfBnw6gs7KXyNT1Z1thL/zz6bjUvgX9mrwPZ+EbK21TR4NX1CWFZLm+nGXkdq66&#10;2NxVTEywuCiuaMeZuXnstDjoYDCUsJHGY6T5Ztxio2v7u71PX9O1S01exjvLOaO7tpRlJYjlTWV4&#10;8YHwbrgxjFpIP/HTXhHwOnu/hf8AGXxH8NpbySfRxGLqwMp3NHu+YL/3zXvHj4D/AIQrWv8Ar0l/&#10;9BNb4TGfXsJKco8s43i12kjHF4L6jjKcIy5oS5ZJ/wA0ZbHwz8Af+Sw+H/8Aru1foT/DX57fAH/k&#10;sPh//ru1foT/AA18nwN/yL5/4/0ifV8c/wC/U/8AB/7czl/Ev/H6P+udY1xeRadbz3kn+qtka5k/&#10;4Cu6tnxIc3v/AACvm/8Abo+Jv/CrP2ZvFl/H/wAfepomkW5hk2PG8n8X/fK1+j4ehLF4iNKG8nyn&#10;4lWjzYiXqfFf7Hdl/wANE/ty6/47vBJ9k0yefU/Kl+dfvMsa/NX6nu2+vib/AIJT/Dj/AIRv4Laz&#10;4ruP9b4hvvKi/wByP5f/AB6vtkda9ziSvGrmEqMPhpKMV8jPEPmkLRRRXzBgFFFFABRRRQAUUUUA&#10;FFFFAG/4X/1E3++a3R0NYXhf/UTf75rdHQ10w2Pp8H/BifJy+V4T/ae/ecRS3Wf+/it/8VX1eowM&#10;V8qfHyL+xvjZo+oD/lqIJP8AvllWvqW2mE8Mb/30B/Svg+G/3GKx+E/lqcy/7eP0PiL9/hsBi/5q&#10;fL/4CS4w2fWvMf2hNb/sL4d300Z/fS/uk+rV6a8gAPqK+bP2sPEvny6N4fi/1mTcye/8KrXtcRYx&#10;4HKq9Zb25V6y0PFyLALMsyo4eXw3Un6R1/Qd+zno32HwreXkn/L1P+7/ANxa9YAwxPrWH4F0f+wf&#10;B2jWf/PKBZP++vmrczTynC/UcvoYftCN/wDF9o+Lz7G/2jmtfF/zTlb/AA/DH/yUWiiivYPDCiii&#10;gAooooAKKKKAKmrafFq+lXtnJ/qrqBoq8Z/Zjv5dC+ImqaHOf9bG2f8AfWvcFbZXz5qb/wDCCftC&#10;Q3n/ACyknWST/cavieIf9lxOCzD+Spyv0mfp/Bk/rFHH5ZP7dPmX+KB9hUUitupa/QTwwooooAKK&#10;KKACiiigAooooAifpX44/wDBSH/k57Wf+vGKv2OfpX44/wDBSH/k57Wf+vGKvt+D/wDkYS/wP9Dx&#10;c2/3f5n6g/szf8kD8Cf9guL+VenCvMf2Zv8AkgfgT/sFxfyr04V8liv94qf4n+Z6lL+HH0JKKKK5&#10;TYKKKKACiiigBgxivEPjP+x98Nfj94js9d8ZaNLqeoWsH2aKQXDR4j3M2OP96vcOgpu0HrWlKvVw&#10;8+ejJxl3RLgpr3j498Vf8E9v2dfBfhvUtc1Tw1NDp1jC1zcSG6lfCL/wKuo/Zh+BH7PunQweN/hb&#10;pljqcpTyo9QFy8zwf7O1j8jf8BzXo37Ukgi/Z2+Ib910e4P/AI7XyX4O+G+tfAD4d+AvjX8MdNlv&#10;bCXR4P8AhLvCtn929g2/NcxL/wA9V+8fWvp6VbEY3By9riZ80nypN+7LTZnFJKE/dirH254u+KPh&#10;TwJq2j6b4g16z0e81eTyrGK6k2G4f+6ldYGDV8ofHb4m/A346/s3az4i1PWdK1LTYbKWSylMqrd2&#10;dzt/dqi/eWTdt+WvW/2X7vW739n7wFP4k8/+2pNLiNx9r/1v+zv/ANrbtrwq2E9lh41ZXjK/K0/0&#10;OmNS8+Q9Yooorh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wX9r23u5PhXHLGk09nb6hBLeLF/zxG7du/2azf2gtR07V/2Y2utI8sad5dsI&#10;xF0jTK/LXs/jS+0O30G4TxFPbRaXcfuJPtXCHd2r5z1f9km9uYpY/CnjA/8ACOXX7z7Dduzxf+O8&#10;NXxOa0cSpV5Yenz+1hytXV4/FZ/4dT7bJcThVDD/AFur7L2VTmTtK0vh5l7v2tD0/wCJWr6XonwH&#10;mOrSRQwzaYsSRyn/AFjeWNqrV79nG1uLP4NeF4pyN32b93/uZOK810X9k7UtU1S2uPGnimTWLK12&#10;GOwi3bDt7c/d/wCA19G2ltFYW0dvAgiijXYiDsK7sBSxVbE/WsRT5FGPKlfX1kcGYVsHQwn1TD1P&#10;auU+du1ox0slG5o0UUV9QfMBRRRQAUUUUAFFFFABRRRQB+f37Tv/ACWjxL/1zt//AEFa+1Phb/yT&#10;rw9/15Rf+giviv8Aad/5LR4l/wCudv8A+grX2p8Lf+SdeHv+vKL/ANBFfmnDv/I6x/r+p+ncR/8A&#10;IlwHp/7bE6O6TdC/4V+Nt3N/wuH/AIKfi3k/fRWuuPbf+Ait/wDEV+w+u3v9naLqV3/zwtpJf++V&#10;Jr8f/wDgnXbR/FT9snxN40uM+ZbQ3mrfjJLt/wDZ6/dsjXssPi8X/LT5f/Aj8excdebyP1auDumm&#10;plJ9+lr4c+fCiiiqAKKKKACiiigBjdK7iw/48of92uHbpXcWH/HlD/u1pSPXy/4pE3evkTWB/Yn7&#10;TP2iT/VHU1k/76XbX1ypyWr5J/aEV9M+M1neRnyvktpP/Hq+F4z/AHeEoYj+SrBn6vwd+8xdbD/z&#10;05xPruioLZ/Ngik9Vqev0E+ECiiigAooooAxvEOu2PhfSZ9T1KYWtpAu6SVugr5Q+MPxlufidPBp&#10;Wlwyw6Zv+SL/AJa3D/w/LWr+0b43ufFXjKDwtp5M1tZuqGOL/lpO3/xNerfCj4EaZ4Ghivr7/iY6&#10;3jJklHyw/wCyv+NfluY18bxFi6uVYGXJQhpUl+iP0jL8Pg+H8LSzPGx5q09acP1ZrfBT4fn4f+D4&#10;YJwP7SuP3twf9vHSvQcYx7U/jrnNNLgFvav0XC4alg8PDD0vhirI/PsViamMrTxFb4pO7JaKKK7T&#10;AY/euFm/4+J/+uld0/euFm/4+J/+ulZVNjxcx+GIlFFFYnjBRRRQAUUUUAFFFFABRRRQAUUUUAIe&#10;9WtH/wCQrDVU96taP/yFYaUfiNaP8WPqSfF7/klvi3/sFz/+gNX47fsMf8nTeAP+vqf/ANBNfsT8&#10;Xv8Aklvi3/sFz/8AoDV+O37DH/J03gD/AK+p/wD0E1+mcO/8i3G+n6SPRzD/AHih6n7dUUUV+fnu&#10;hRRRQAUUUUAMUdq5b4lXHiSz8EapceEbeC78RxwmSztrv7kj/wB011fQUgGaIuz5gep8n+AP2/vC&#10;39q/8Ix8UtMu/hb4wi/dy2urxt9mkf8A6ZS/xLX0VpHxB8Ma7AJNO8QadexP08m5Vs/rWT8Tfgt4&#10;M+Mekmw8YaBaa1EFIjlmj/exf7j/AHl/CvlvWv8AglT4DOqz3nhjxZ4h8KRSD93a2ciusf0Zvmr3&#10;IRyvE+9OTpS9OaPy+0ckvrEPgsz7B1HxloOjweZeazYWkfrLcov9a8F+KP7enw38C3v9iaBLdeP/&#10;ABUX8uPRfDsfnPv/AId7/dUZrzKz/wCCVfhC4uLeTxB4+8T+IIY/9Za3ci7JP619KfCH9mj4dfAy&#10;1EXhHw1aafL3upB5twf+2rfNTlTyvDe97SVV9uXlj9/xCjLEP7KRb+BmtePPEfgGDVPiHo1p4f8A&#10;EFzI0g0u0l3/AGeH/lmrt/e9a9H4A5pAOM0jZxx1rw6k+eTna3kjrS5USUUUUhhRRRQAUUUUAFFF&#10;FABRRRQBh69pMPiHQL3TpGzBdQvETj+8MV8ueB/iyvwd8Pat8PvGVldWclt58dnqGzckiNu29K+q&#10;9Uknh067lt4/NuoomeKP1facCvm2H9ofwz4iMGm/E3wfLpF6N0fnXUBdPvfw4G9e1fJZz7OnUhWd&#10;ZUp2aTa91p/ZZ9bkcKtajVoexdWneMmov301e0o/zHP/AAg/aG0D4X/CCy0qTzdS16J5P9BgTnLP&#10;8vzYr0/9mPwnqenaPrHifXIzb6n4gumuRFL9+OL+EV0/gTwb8NtRB1Dw3ZaXeFf+WsOJfL/wr0ls&#10;l8A9OtRleXYimqM8RUU1TXLFR27c1ys2zXD1PbU8NRcJVZc03LfvypfZJ6KKK+wPkCLaN2cfjXB/&#10;Ez4y+G/hZBCNYn3XdzxBYxfNNL9FrvMjPPBHevlDV/sVn+1tNJ4y8sWklv8A8S+W6/1fT5favBzb&#10;F1cHSp+xsnOSjd7K/U9zKMFSxlSp7W7jCLlZfFK3RHf6B+1d4X1XVrex1Cx1PQGuP9XNqMBRK9rj&#10;lSWDehGwjIOK8D/a7l0E/C+c3v2WXWiF/s9ePNBz/B7Vu6BrWreDP2b4tR1ACPVLXS28v67Tsrjo&#10;Y6vRxNbDYqSmoR5rpW+TR24jLsPicJRxeEi4SnPk5W7/ADTHeN/2mfDHhHWpdItoL/X9Ri/10WlR&#10;eaYvrWz8NPjh4c+J881lYTS2mq2/+ssLuMpKPqK5P9k7wdb6d8O4fEM0UU2q6u7XElz/AB7D/D/3&#10;1vrlv2hLGP4dfEzwf430iP7JLLd/Zrsw/IsoYbfn/CuX6/j6WHp5hWkuSVrwttGW2vc7f7Oy6riq&#10;mV0Yy9pG9pX+Kcf7tvhPpi7/AOPWf/cb+VfnT4H/AOSqaZ/2G2/9G1+iUkvn6YX/AOekOfzWvzp8&#10;I3EVn8TdMuLibyYotbllklm+5H+9avI4wf7zBf4//kT2eDV+4xv+D9JH6M3ZH2aUd9lfkR/wVq8Q&#10;yav8VPA/hu0m8/7LpfmyQ/8ATaSRtv8A47X6s6N410DxV59vpGs2mpyxJl0tZVfH5V+PP7U13F8S&#10;P+Ch9pp8R+12g1TTrHH+75fmf+Pb6/dOFeWeO+sR1UIuR+P4yE4VY88bO3U/Uf4UeG4vBvwr8J6H&#10;b/6qx0uD/wBBrqutHk+R5NvH/qokWL/vmjFfGznKpOU/5j52XxC0UUVIBRRRQAUUUUAMbpXa6Z/x&#10;4w/7lcU3Su10z/jxh/3K0pHq5d8ci5RRRW57wyqerf8AIMn/ANz+lXKp6t/yDJ/9z+lKWxjV+CXo&#10;ccnanU1O1OrlPkgooooAKKKKACiiigDofC//AB6Sf75rbHWsTwv/AMekn++a2x1rojsfT4X+DEdR&#10;RRVnYFFFFABRRRQAUUUUAFFFFABRRRQAUUUUAfG3xv8AC8vw7+JY1SwxFHcv9utiP76t8y19S+Cf&#10;EMPizwtp2rQAbbqBZP8AgX8X65ri/wBofwf/AMJP4EnuIYhNeab/AKREP/Qv/Hc1wn7K3jbeLzwz&#10;cTZHNxZ/T+Nf/Zq/McK3knEVTCPSlifeX+M/RcWv7ayCni96uH92X+H+v/bj6Tooor9OPzoKKKKA&#10;PiH/AIKu/wDJDfD/AP2G0/8ARbVxn/BJb/jw8df9doq7P/gq7/yQ3w//ANhtP/RbVxn/AASW/wCP&#10;Dx1/12ir9Ep/8kvL1/8Abj59/wDIzj6H6I0UUV+dn0AUUUUAFFFFADMA18x/G/48fEX9n7x7Nqmp&#10;eDZfGHwsuY1xdaHFvvtOfb829P4lZv4q+neB71FLGJF2t0rWhVhSnerT549iZJyWh4l8Mv2y/hL8&#10;VreP+x/FtpBdkfPY6ifs80R/usG716WPiF4XaDzB4g0ox/8AX1H/AI1418WP2Dfg98Wppry88Mw6&#10;Xqkg/wCPvSj5Jz/e2j5f0rxr/h0j4H8//kefE32T/n1/dbP5V7kaOUVVze2nT8nHm/8AJkccpYmP&#10;2Uz6Q+In7V3wp+FtgbjxD4006H0hhk813P8Ad2rmvOPhb+0j4/8A2h/iJpkvgzwbdaB8MbVmk1DX&#10;9ej2TXvy/LHbx/8As1Xfhd/wT0+DPwxubS/j0D+39UiH/H3q8nnK/wD2y/1f/jtfSFtaxWEEUEEK&#10;RQxLsSKMbVRa5a1TAUIuGGjKb7y0+6KNVGrP49PQu0UUV5B0hRRRQAUUUUAFFFFABRRRQBCeSSOT&#10;2r58+K3xE8V+J/Hn/CBeAZYo7yKPfqGoHkQf7P8AsmvfnCuT82T3GK+atI8U2/wg/aM8Vx+I1+w2&#10;HiYJc21+33Pl/h/xr5vOKsowpQ9pyQnK0mu3+L7Nz6PI6cZVK1X2anOEOaEX9qV4/Z+1yx975FL4&#10;OWPinSvix4r8Man4lu9QuotLBjlmk3pG7fdat/4O+N/FnhDx7/wrrx04vL2SFptP1QY/eqOucVn+&#10;D/EWk2/7S/i7VH1K1i0+SwjMd35i+V/310pLTxTB8WP2m9Hn0I/aNK8O2ssc92v3Zd3T8N1fOYac&#10;aMafsqj51VlFK/NzR5ve/wDJftH1WIg8TKt7aiuR0Yzb5eXlmo6cv+KX2T6fooor9HPzIjbghvSu&#10;B+PjuPhB4r2dfsL13xHyEVzvjvQB4t8H6zo+7yvt1q8IkHutcWMg6mHqQju0/wAjqwdSNLE05z2T&#10;j+Z8ufBrwH4j+MPg2xtrrWZdB8JaaDbxW2n433jfxs5q34j0rXv2WPEmkanZ6zd6z4WvpvJuba6+&#10;Yx/5H8VdF+y1460zwnoepeBtbmi0fWrC9k/c3Um0y7vTdVf9qbxXY+O5tA8EeH549T1W6uvMkFqd&#10;5jT8K/N406FLKKeKoy/2iPLbX3r3tycv/tp+oOriZ51UwNWmvq0ua6t7vJa/Pzf+Tcwn7WN7Dqkv&#10;w0n/AOXSe+WT/vrbX0xYKEtYe2UXP5V8/wD7Tnw/nm+E+j3Vn+9u/D5im+qLt3fyr0L4f/GHwx4m&#10;8FWurpq9rBHHApnSaVVaP5f4vSvqMLUVHM8R7f3XNQkv+3Y+8fJ42m8RlOFnh7yUHOL/AO3nzI8r&#10;13j9s/TDF/z6L5n/AH6avevHxz4L1s/9Okn/AKCa8C+Ecn/C1/2gvEvjqGL/AIk1lGlrbyj/AJaO&#10;vyqf++a978dgDwXrOTyLST/0E1OTxvh8TiI7TqTkvTYrOXyYnCYeXxQpwi/Xe34n59/D/wAUnwT4&#10;x0zXPJ+2/ZXb91X2V8Evjj/wt671S3/sz+zvsQX/AJab85r49+F/hm18aeONM0O886G0unbzPJ+/&#10;X2x8LfgpovwllvpNKmuZmvtvmecfSvjeDYZg1z0pL2F3ddb2Ps+Mp5bGPJWi/rFlyPpy3Oi8Sf8A&#10;H5/2zr8yP+Cr3js614q8A/DizmmEozfXP9yTzmVY/wDvna9fpxr8fm6rDH/sV+SfgVj+1V/wUjvN&#10;TMxm0XTb6S6jim/59bb5RH/31X9CcOwjDE1MdPajCUv+3uh/Pco/7RUmfpR8J/BMfw3+FnhPwvH/&#10;AMwzToopP9/b8zV11LI3mz+ZTa+TnOU5ynP4pHmylzMWiiipAKKKKACiiigAooooAKKKKAN/wv8A&#10;6ib/AHzW6OhrC8L/AOom/wB81ujoa6IbH0+D/gxPmL9rmwkjvdB1OPtC8X/j26vobwpcfbfDOl3H&#10;/PS1jP8A46K8f/a0sftHg7TLj/nldf8AsrV3nwUvv7S+Fvh64fr5BH/fLMv9K+FwFqPEmNpfzwhL&#10;7vdP0LHfvuHcHV/knOP3+8dnNKsCFn4RB1r4904SfFX44TXkn761jmaX/gEf3a+mvirrw8N+AtZv&#10;x/rRA0afVvlrw39mzQgmk6lq8kP76Sf7NHL/ALH3mqM9isfmmCy77N3OX/buxnltSWW5Nj8zh8dl&#10;CP8A29uezM26iiivtT8aCiiigAooooAKKKKACiiigAz0rwb9o+y+x65oGqR/9tP+A/dr3joa81/a&#10;A0aTUvAH2iP/AJcZ1lk/3P4q+Y4loPE5TXhHeK5l/wBuy5j7Lg3E/Vs+w0/syfK/+3oyie3+FNUG&#10;t+HNMvx/y8wpJ+a1punGa8x/Z418658M7NXOJbUtbn6dq9SzgZr6DL8Ssbg6WI/mSZ35jhnhcXWw&#10;7+zJofRRRXpHCFFFFABRSM22loAKKKKAIn6V+OP/AAUh/wCTntZ/68Yq/Y5+lfjj/wAFIf8Ak57W&#10;f+vGKvt+D/8AkYS/wP8AQ8XNv93+Z+oP7M3/ACQPwJ/2C4v5V6cK8x/Zm/5IH4E/7BcX8q9OFfJY&#10;r/eKn+J/mepS/hx9CSiiiuU2CiiigAooooA4TVfi94Q0Dx3aeDtT121sPEl3B9qt7O5k2GVN23K5&#10;4zXa792ccV5Z8cP2cfBX7QOiLZ+JtOzfW/Nnqtr8l3Zv/ejevma/+Cv7Uv7P4EXw48cRfETw3HJ+&#10;70/Xtn2uOP8A2pX+9/wGvVw+Dw2KhFRrqE+09vlL/wCSOadScH8N15H2p4s8K6d438N6loGsQC40&#10;vUoHtriHP30b7wo8L+FdM8FeF9N0DSoRBplhAttBF97CKOBXwpL+1z+1Tps/2O4+B9rNN/z2EVwV&#10;/NeK1LbXP2yvjNLDHb2WifDDSZP9Zfna8kf/AABvn/8AHa65ZPXhDlq1YKH+OP8A7aZ/WISfuxbf&#10;oerfEP4J/s3+BfH2meIPE+jaJpviDU71I7a1MjhLi5ZvlfyFO3du/i219LRRRx24SP8AdoOmBXzX&#10;8C/2J9A+Gutw+L/GGr3nxB8f7c/2vq8jTJa/7FujfdX0719M7eMV5+OqQbjCFRz5er2/7dRvRjy/&#10;ZsSUUUV55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r428CaT8QdAm0XWoftFrIOvQhv7wrw65/Zw8XfD6aW8+HvjG7Rs/8g/UH+R/+BZ2/&#10;+O17N8TviDbfDHwtLrM9rLdgOsccEAy8jMa8PXx18Y/i2hTQ9Gh8LaTInN1dkFx/XdXx+bfUJ1ox&#10;nCcq1tOS/N/4EfX5N/aMKEpQqRjQvr7Tl5P/AAGX/tqLsH7Rni34cTm2+I3hUwx7v+P7TmXaP+A/&#10;xfpXvPhTxTZ+MvDtnrNgzfYryMSRmRdrYNeNaB+ypa3NyL7xtr9/4rv+4lkZE/3evzV7hpOkWeh6&#10;XDYafBFZ2lsnlxRRfdjHpXVlMMxhKTxcvc6J2c/m0cucTy2aj9Rj7/2mrqH/AG6pe8alFFFfTHzQ&#10;UUUUAFFFFABRRRQAUUUUAfn9+07/AMlo8S/9c7f/ANBWvtT4W/8AJOvD3/XlF/6CK+K/2nf+S0eJ&#10;f+udv/6Ctfanwt/5J14e/wCvKL/0EV+acO/8jrH+v6n6dxH/AMiXAen/ALbE5n9p/wAWjwN+z34/&#10;13vZaRO//fS7f/Zq/Pn/AIJAeHI/J+IviT/lrF5FiP8AgXzV9Wf8FM/GP/CI/sieJ4wM/wBrzQaZ&#10;/wB/G3f+yV5P/wAErPCP9g/s23uuf9BzVJZf+/P7v/2Wv3al+44fxE/55xj93vH45jZaH2PRRRXx&#10;J4IUUUUAFFFFABRRRQAxuldxYf8AHlD/ALtcO3Su4sP+PKH/AHa0pHr5f8UhxX5q+Y/2tbUW/iPQ&#10;Lz/npC4/75ZWr6grwv8Aau0kXPguy1H/AJa21z5f/AX/AP2a+U4tw7r5NiEui5v/AAF3P0fhSt9X&#10;zig39p8v3qx6v4LvRqvhHRbz/nraRv8A+O1sovWvOP2e9Z/tn4Y6YW62263/AO+Wr0nODxX0GXYi&#10;OJwVGt/NGL/A8LMcO8Ni6tH+WTX4ktFFFekcJCRncaz/ABDq8Ph/RL3UZz5cVtC0hP0FaROBXkf7&#10;S3iH+x/hzPapLtmvZFi/4B/FXm5jilgcHVxP8ibO7L8K8bi6WG/naR5H+z9o8vjP4qTa5dxCaK23&#10;XJlP/PZvu/8AjtfXKt09a8S/ZZ8PxaX4Gl1Ij97fzHn/AGF+7/OvbAQea+e4Swjw2VwnL46nvv8A&#10;7ePoOKsWsTmtSEfhpe4v+3SSiiivsz5EKKKKAGP3rhZv+Pif/rpXdP3rhZv+Pif/AK6VlU2PFzH4&#10;YiUUUVieMFFFFABRRRQAUUUUAFFFFABRRRQAh71a0f8A5CsNVT3q1o//ACFYaUfiNaP8WPqSfF7/&#10;AJJb4t/7Bc//AKA1fjt+wx/ydN4A/wCvqf8A9BNfsT8Xv+SW+Lf+wXP/AOgNX47fsMf8nTeAP+vq&#10;f/0E1+mcO/8AItxvp+kj0cw/3ih6n7dUUUV+fnuhRRRQAUUUUAFFFFABRRRQAUUUUAFFFFABRRRQ&#10;AUUUUAFFFFABRRRQAUUUUARkBgB1rk/G9j4YutNm/wCEnisGtNnz/awuMfzrf1VLiXSbtLUj7UYX&#10;Eef7+Plr530b9lG7169j1Dx54jutcuQWzbROUj+9wu7O6vHx1WvCMaWHo8/N3+Fep62Ao4ad6uJx&#10;HsuXsryfoeWeOk+HNj4gI+GupazDre793FpBd7XP06f99V9G/s83Xjm58HSyeNklFyJcW32kKsuz&#10;/a210ek+GvB3wo0xnt7Ww0WIp+8lAVGk2/8AoVWvBHxI0P4jLetolx9sis5PKklHC7vSvGy/Lo4P&#10;F+1q1FGcvsQ0j/4Ce3mOZyxuC9lSouUI2/eT96X/AIFb3TsqKKK+xPjiCQ8YHJNfLniYal+0r8Td&#10;T8MwGPTvCvh+QC4uvK/0iST/AGG/lX1G2MZBwRXypHq11+zX8X9fuNTs5pvCuuSebHdwR7vL/wB/&#10;/dr5TPHFRowxH8Fv95/7bf8Au8x9Zw8nzYieH/3hR/d+t9bf3uUteOf2az8ObAeKfCWqXWp6jpP+&#10;kfZtbk+0JIij8K3vE/j3/hbH7MWp65FCYbz7P/pMUXSN1Pzf8Bqv8Tf2nPDeueGLrSPBvmeJdZv0&#10;+zxR2cbOsZb+/wAfWuo+Evwfk8OfBGXwxqn7m91OGQXGOdhYYxXlxo0KmKq4fLF+7nTfNbbm6f8A&#10;bx61StiKWFo4jNv4sKkeTm+Lk3ldfymx+zeyv8EvChTobX/2dq88/bLYNoXhOH/lq+qKP5f4VifB&#10;v4u2vwVt7vwJ46EmjGwnb7PqE5/cuh+6tM1LVJP2mPi7ow0iCU+EdCbzZb+T7sr7srsrKtjqeJym&#10;GBpfxpcsOXreNua5tSwNbB51UzGtH9zFznzfZknfls/71z6dsU8vw9Aj9rVQf++a/NyDTLnWvEU+&#10;mWn/AB9XOozxx+d9zf5rV+lt2MWk/sh/lX51eCOPippn/Ybb/wBG1x8ZUlN4SjLaT5f/AEk6+Cqs&#10;oQxlWHxRUZf+lH0T+zp8HfEfws13V9T8QWlnaW0tvjzILnzPf+6K/Of9lmOL4i/8FFry8k/0y1/t&#10;jU76OX/daTy2/wDQK/Xj4t61F4c+FXi3VJZhDDa6VcyiX0PlNt/XFflZ/wAEk9E/tf4x+MtcuB5s&#10;1hpQkjl/25JPmr9u4YwFLKMnxroXslyr/t4/Lc7zCtmeI+t4i3NbofqazbqKKK+WPiwooooAKKKK&#10;ACiiigBjdK7XTP8Ajxh/3K4puldrpn/HjD/uVpSPVy745Fyiiitz3hlU9W/5Bk/+5/SrlU9W/wCQ&#10;ZP8A7n9KUtjGr8EvQ45O1OpqdqdXKfJBRRRQAUUUUAFFFFAHQ+F/+PST/fNbY61ieF/+PST/AHzW&#10;2OtdEdj6fC/wYjqKKKs7AooooAKKKKACiiigAooooAKKKKACiiigCpJGl1AY3HySDBFfGfxA0K8+&#10;DnxPhuLD/UpN9ttP9zd8yf57V9niQEkHqK8b/ag8LrrHgiLU4h/pGlzCT/gDfK386+H4twDxeAli&#10;KWlSj78X6bn2HCuOWFx8cPV/h1vda9dj1Pw7rlt4k0Ky1O15t7qESp9K1EUD614h+y34pGpeD7zS&#10;JeZNNm4/3G+7XuIIy2K+gynHRzHA0sUvtr8ep4WaYJ5djauE/lf4dB9FFFeweYfEP/BV3/khvh//&#10;ALDaf+i2rjP+CS3/AB4eOv8ArtFXZ/8ABV3/AJIb4f8A+w2n/otq4z/gkt/x4eOv+u0VfolP/kl5&#10;ev8A7cfPv/kZx9D9EaKKK/Oz6AKKKKACiiigAooooAKKKKACiiigAooooAKKKKACiiigAooooAKK&#10;KKAIQoJJrwn4i/ET4X+L/Ed34N8aQCC4smzHcXkZVc/3kevdgS2QPyrjvGnwo8L+PQf7a0eC9nKe&#10;WLlk/eAf71eVj6WIrUeTD8vmpr3Wj08urUKFbnxHOuzg7ST7nkth+yJ4C1a3W5tNa1S7tSd/7u8V&#10;k/lXsfgf4d6B8ONK+w6Bp8VlDj53A+eQ+rN3rwLxV8CR8J7h9U8KfEE+Gyg837DqNwNj/wDszVe+&#10;Bvx/17xt4zTwvqkNrrETCQnWdPG2H5Fz0r5rB1sFgMVGlWw6pVJe6mrNf/JRPqsdRx2Y4SWIo4uV&#10;ejD3mnzRcfl8L+Uj6dooor7o+CCiiigDzzx38D/CPxEnF1q2mKb8f8vcJ2Tf99U/wF8FfCfw5mlu&#10;dH04LfyKEe8lO+Uj0LV3aqRnDfpQwJHLfpXB9Rw3tvrPs1z97and/aGL9h9W9tLk7czsQywR3ELR&#10;yjzI5Bgqe9eSan+y38P9T1Q3g02S13v5klraytHFL/vLXsIO6kZu2M1VfB4fF/7xTUrd0Z4fG4rB&#10;X+r1HC/Z2Mnwx4X0zwhpcWmaRaRWFjDwkUIwBVbx+MeC9ZI72kn/AKCa6Lrx3Nc94/O3wVrQ9bST&#10;/wBBNVUhGFGUY6KxFKcp1oylq7nwx8Af+Sw+H/8Aru1foT/DX57fAH/ksPh//ru1foT/AA18HwN/&#10;yL5/4/0iffcc/wC/U/8AD/7czxT9qj4ixfCn4OeM/FDz/ZJbXS5YraX/AKepF2w/+PMtfEn/AASW&#10;8BSyWPjn4h30MU8t7OljbSn74f5mm/763JXZf8FiPiQNH+G/hjwZbzD7VrF19quYf+mEf3W/7+V7&#10;n+x98M/+FUfs3eDdEkgFlqFza/btQ/6aTSfNu/752V+3f7lkUpfarT/8lifjeJ/duX949looor40&#10;8sKKKKACiiigAooooAKKKKACiiigDf8AC/8AqJv981ujoawvC/8AqJv981ujoa6I7H0+E/gxPLv2&#10;jdN/tH4W6n5YBmieKRD/AMDXd/47ms79l7VhqPw0EHe1uni/9Bb/ANmrvfiJYjU/BGvQH+K0k/8A&#10;Qa8W/ZF1XbZ6/YP/AMsylz/31lf/AGWvhcVJYfibDT/5+05R/wDAfeP0LC/v+G68P+fVSMv/AAL3&#10;S/8AtZeIY7XwzpemJ/rrqbzSP9la6T4baCNA+F2gQf8APT/SP++q8Y8d6jJ8X/jPDp1oc2sMy2yH&#10;7ybFb5mr6c1m1jstLs4E/wBUgEdY5Q1mOcYvMYfBHlhF+nxGfEa/s7IMNl0vjl+8l89jJooor7g/&#10;GgooooAKKKKACiiigAooooASodT0WLxH4c1nS5P+Xm1ap+tanhwZvJv9yodKNWMoT+GR24CcqOJp&#10;zhvFnhH7KviA6ZrGteH5wY5pf3uJP76/Ltr6aONx7EV8i/ESxufhJ8aYdZt/+PWWb7bH/wBNEb/W&#10;LXqmk/tSeF9S1M29xDdadGP+XmZfk/lX5/w7mmGyylUyrG1FCdKTir9U9UftvEOV4jM6sc2wNNzh&#10;VipO3R7M6T4w/E+L4a+HvNjxNqdwdltD/Nj7VwHwV+PWpeJvEI0TxF5Jluf+Pe5iGwF/7mK8zuH1&#10;X4+/FEFPMgtpZMZ/59rZf/Zq1/jf4BHwx8R6PrGj/wCiWHy+XIP+WUy//FV5OJzzM69aWcYX/daT&#10;5bfzrqz1MNkeW0KMcpxX+9VU5X/lf2Y/1/8AIn1mkkZ+Tv6VU13WLTw5pF1qV3IIbS2jaSRz2FfE&#10;R+IHid9a/wCEkGpXPmCb/Wf8sd/93H3f+A1reOfjD4k+JltDo80UUVtI6j7FajL3D13vj7BypT5a&#10;clP7Kf2ux564GxcatPnqRcPtv+XuV/FXi7xN8WvEU9zbi+lhj3SQWVru/dp/wGuo+F37QN74HiOl&#10;66JdRsI+n/PaD/Z/2q9v+CPwzPw78KYufl1S8IluOPuf3U/4DWd8Rv2etE8bTT39rLLpmqSDJki+&#10;5If9pa46eQZ5RhHMqGIf1mWsovb0OqtnuS15yyyvR/2aOkZLf1O68G+MtJ8daSmpaTMs8XQjoyH+&#10;61dD68V8d/CzxFffCL4ly6Pqf7i2nn+z3cf8P+zJX2ArZGM9a+6yHN3m2GcqseWpB8sl2Z8ZnuVL&#10;KsTGFKXNTmuaD8hz9K/HH/gpD/yc9rP/AF4xV+x79K/HD/gpD/yc9rP/AF4xV+vcH/8AIwl/gf6H&#10;wWbf7v8AM/UH9mb/AJIH4E/7BcX8q9OFeY/szf8AJA/An/YLi/lXpwr5LFf7xU/xP8z1aX8OPoSU&#10;UUVym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W0AilHA+lM6En0rjPi74yufAHgLVNas4BdXVsmY4pPu&#10;k1hWqwoUpVZ/Cka0KU8TVjRh8UnZHUXlvbzQH7VDG0MXz5k+7XmHjn9pTwZ4GPkG9/tO97Wdh83/&#10;AI90rwvQ7jWv2grmL/hIPiHYaNE7Z/sezfZMf/Hh/wCPV1/xO+AnhL4afBbX7zTrP7XqQjXN9L9/&#10;73txXxdbNsZicPUxGApqMEm+aT1/8BX/ALcfa0MmwOFxVPDZhVlKbajywWmv95/+2mRd/FX4s/F9&#10;p4PCGjSaPpc2QLo4zsbo29v/AGWvpD4e6JqXhrwPo+mavd/btStYAlxcE58x/WqPwXUN8LvDeV/5&#10;dF712nDbsnivZyvB1IRWLrVnOc0t/hXXRHi5tjYTcsJRoxhCD6fE7ae9Inooor6I+fCiiigAoooo&#10;AKKKKACiiigD8/v2nf8AktHiX/rnb/8AoK19qfCz/knfh7/ryi/9BFfFf7Tv/JaPEv8A1zt//QVr&#10;7U+Fv/JOvD3/AF5Rf+givzTh3/kdY/1/U/TuI/8AkS4D0/8AbYnw3/wWQ8X/ANm/Cvwd4cEv/IT1&#10;Frox+vkr1/8AItezfsV+E4/Bv7LHgCzj/wCXq1+3f9//AN5/7NXyR/wWD8SR+IPin4A8IR/661ga&#10;U4/6bMqr/wCg1+gPw28N/wDCG/Dnwl4fk/5hmlwW3/fMSrX7pmP7jJMNR6zcpH4nj3qdHRRRXxZ5&#10;QUUUUAFFFFABRRRQAxuldxYf8eUP+7XDt0ruLD/jyh/3a0pHr5f8UiQr830rgfjbox1b4Wa9CkQl&#10;lig82Me6816B3+tVb62W7s5oH6So0Z/GssXh44rD1MPP7aa+8+kwtZ4bEU60fstP7jwH9k/WxNpW&#10;s6bJKPMikSSOP/YwM/8Aj1fQ4HWvj74RX3/CuvjLLpk/7qKWaWyfzf8Ae+WvsIEZr5Lg/EOplccP&#10;P4qTlB/I+r4uw6pZnLEQ+CqlJD6KKK+5PjCLAQGvlX9qvWJNS8XaZo0fS2h83/gbcV9TTSpBCzuM&#10;hBk18gaKP+Fo/Hz7RHza/avNxL/cjr4DjCrKeFpZfD4601H5dT7vhClGGLrZhP4aMHL5n1J4E0CP&#10;wz4S0rTE6W8CD9K6FeQKaqgClztyPSvuadONKEYR2SPh6lSVScpy3bJKKKK2ICiiigBj964Wb/j4&#10;n/66V3T964Wb/j4n/wCulZVNjxcx+GIlFFFYnjBRRRQAUUUUAFFFFABRRRQAUUUUAIe9WtH/AOQr&#10;DVU96taR/wAhWGlH4jWj/Fj6i/F05+F/izHI/sy4/wDQGr8ef2F1/wCMpvAH/X1P/wCg1+kfxy/a&#10;4+Fnh6x8Y+DNQ8SLB4gtrSS2ltfLbIdk+Vf/AB4V+bn7DSbP2rPAP/X1P/6BX6lkNCpSyvGe1i48&#10;y0v/AIWduNmpYqjyS6n7bE15j+0B8efDX7PHgG78T+IZdxH7qzsYj++vJsfLGn+Pauv8Z32rad4Q&#10;1m60G0F9rUVpJJZ2sh+WSbb8i/8AfWK/Mv8AaE/Z4+I+o/CDxB8W/jTr/n+JYY4o9K8P2X/HtY+Y&#10;3zb/APOfU18plOCo4uvFYipyxuo2+1K/Y9bEVZ0oXhHU/SP4S+Povit8NPDfi+3s5tNh1myjvUtZ&#10;/vx7h91q7Afdrx79j8/8Yw/DT/sB23/oNexZxXl4qnGjiKlOHwpv8zanLmhGQgA64rzn46fG7w98&#10;Afh1qXivxBJ+5tkIgtIziW5k/hjT/arsPE15fWPh7U7nTIPtmoRQO9tB/wA9H2nav51+aPx6/Zw+&#10;Jvin4QeOfi58afEGdb0yxaXSvDWmyf6NZfOoXd/D91vr716OV4KhiqsViKnLHmSt9qV+kTOvUnCP&#10;uRuz9Dvg18SYvjB8N9F8XW9lNpsWpQeb9ln+/HXbLyTXhn7E5x+zF4G/68Fr3QH0rgxlKNDEVIQ2&#10;i2aU5OpCMh9FFFcxqFFFFABRRRQAUUUUAFFFFABRRRQAUUUUAFFFV7qITW8sX99GFAHD+NvjT4Q+&#10;HsB/tfVokn/59ovnk/75FeLal+0X43+I1wbT4feGpYLYp/x/3iZ/+xrkp/hD4s+EniCbVLvwhaeP&#10;LOSdpPtYLPcf3vu7v516p4O/af8ABWrWMmkXcX/CJ3QRojbTx7Yo22/3lG2vz2eY4jFVJUsXW+q+&#10;Vvef/b793/wE/RoZZhsHS9tgqP1rzv7sf+3I+9/4EeW/C/4Tal8fbnU9T8V+JLyeKxuTbyWwkz8/&#10;8Q/2RX1H4A+G+hfDTSjYaFZiyhkfzJDnc0jd815R+yA6v4c8Vsp66o3/AKDX0Cx34wOa9DhzB0I4&#10;Oni+XmqSveT1e7PK4lx2Jli6mB5rUobQWkdv5Seiiivsj44aMd6palpttqtuYLuCK6gfrHLGHWro&#10;GaCMUmk9xptM53RvA2geHp/O07SLSzl/56QRKhroT93NICR3zTgciohCMF7sbDlOc3zSlcxdc8K6&#10;P4kQf2nptrfgcDz4lf8AnVnR9GsNEsvs1jaQ2luP+WUSbFrQPTrSA4HJzS9nC/Py6j55tcnNp2Ib&#10;v/j1n/3G/lX50+B/+Sp6Z/2G2/8ARtfotd/8es/+438q/OnwP/yVPTP+w23/AKNr854w/jYL/H/8&#10;ifpnBv8Au+N/w/pI+iv+Ch3iWHw1+yJ49Jn8ma9to7KD3d5V4/75Vq+Zf+CRnh2O0+FvjjXJIP8A&#10;SbnVI7aKX+/Gsa8f99V2n/BYHxZFpvwI8P6JHP5d3f6wsvljvHHG27/x50rpf+Cc3hkeHP2UfDMj&#10;w+TdanPPcyH/ALatt/8AHa/eX+44cl/09qf+k/8A7J+M42R9M0UUV8MeGFFFFABRRRQAUUUUAMbp&#10;Xa6Z/wAeMP8AuVxTdK7XTP8Ajxh/3K0pHq5d8ci5RRRW57wyqerf8gyf/c/pVyqerf8AIMn/ANz+&#10;lKWxjV+CXoccnanU1O1OrlPkgooooAKKKKACiiigDofC/wDx6Sf75rbHWsTwv/x6Sf75rbHWuiOx&#10;9Phf4MR1FFFWdgUUUUAFFFFABRRRQAUUUUAFFFFABRRRQAz0rK8RaHF4j0W80yf/AFNzC0T/AEYV&#10;q56Un3uKznBTjKEtmOMnB80d0fHXwN8Sf8IB8Tjp2oDyYrh2s5P+mb/w7q+wycxncM+1fM37Rnwi&#10;uk1abxXpEPm20nN5FF9+N/8AnrXQfs2fFC48R20/h3UpRLeWqebbyn7zxelfmHD2InkmMlkWKjo2&#10;3Tfddj9Iz/DwzrCRzvCy1SUai7Pue/0UUV+pn5sfEP8AwVd/5Ib4f/7Daf8Aotq4z/gkt/x4eOv+&#10;u0Vdn/wVd/5Ib4f/AOw2n/otq4z/AIJLf8eHjr/rtFX6JT/5JeXr/wC3Hz7/AORnH0P0Rooor87P&#10;oAooooAKKKKACiiigAooooAKKKKACiiigAooooAKKKKACiiigAooooAhUH8K+efHl98XfFvjbUtE&#10;8MQw6DoFu2z+05sEyfSvoVmHQr+Ga8r8eftIeC/ArS28mpDUb4f8umn/AL1x/vf3a8TNPYqj/tFb&#10;2cfKXLfyPZyr23tv9nw6qztpePNbzscl4a/ZK0ya4i1DxlrF/wCJr/GfKmlbykb1FevaJpPhrwbL&#10;FpelwWOmTSj93aRbVd9v6mvmi7+PfxE+LGsHw/4Q02LQJLiPzY/P/wBd5f8Ae3H5a774Rfs66j4U&#10;8XQ+LPE2vS6prMSMI4cs6R7l2t8zf0r5/LsThZVYxynD80b61Hp66y96R9FmeGxfsnPN8Vyyt7tN&#10;e96aR92J9B0UUV92fCBRRRQAUUUUAFFFFAEfc1z/AI8/5EjWv+vST/0E10Hc1z/jz/kSNa/69JP/&#10;AEE1hW/hS9DbD/xY+qPhj4A/8lh8P/8AXdq/Qn+Gvz2+AP8AyWHw/wD9d2r9Cf4a/P8Agb/kXz/x&#10;/pE+/wCOf9+p/wCD/wBuZ+Rf7bUN98fv+Cg/hr4fyWZmsNNezsZI4v8An1bbNM3/AHyz1+mkVvFZ&#10;W8Fnb8RWyLHGP9hV2rXyR4E8AJ4h/wCCmPxY8VuJfK8PaXax28v8HnzW0ce3/vmvrrtiv2HO8TGc&#10;MNh4fDCnH/wJ+9I/FcZL94LRRRXzRwhRRRQAUUUUAFFFFABRRRQAUUUUAb/hf/UTf75rdHQ1heF/&#10;9RN/vmt0dDXRHY+nwn8GJWuoFureWB/9XKjIR9a+KPD/AIsvfhZ4j8WWSQ+Tc3KyWw/6Z/M21v8A&#10;x6vt3O48dq8M+KH7O/8Awmnio6xp+ox2BuNv2yJ49/8AwJfevh+KcuxuLhRxGXfxabf3SVmfoHDW&#10;Y4LCzrYfMf4VVL74u6Mb9lXwYUi1DxNPFjzT9ntz7fxN/wB9V7n4pP8Ao8P+/T/DOiWnhrQ7LTLI&#10;bLW2jEcYpnig5t4T/t17mUZcsqy+nhOsVr69T5fiPMXmtati+ktvToc/RRRXqHwAUUUUAFFFFABR&#10;RRQAUUUUAIPu1reGP+P2b/crJH3a1vDP/H7N/uVUPiOnC/xomR8T/hZpvxM0uC1uJzaXNs3mQXMQ&#10;+aM/4V5HrH7KN7FZxPpWtCe6H+tiuohsH+7X0nEWxjG38c1IQAOTk14uY5BluZz9riqV5W36n6Rg&#10;M+zHLYRpYapywXTRo86+Dvwpt/hno8okm+16pdcz3JH5Kv8As12eu+H9N8SWP2PUrSK8tj/yzlGR&#10;Wlwp3HtRuz0616mGwdDCUI4WlG0EtjysRi6+KryxVWXvye5zr+AtCfw/Jox0u2/suQYMAT5azfCv&#10;wj8LeCZjc6XpUcV2f+W0h3NXZkA8k0uCw55FN4PDSnGr7Nc0dnbb0BYvEKEqPtHyy3V3r6ktFFFd&#10;xzHzp+1J4BNzBZ+J7SLPk/ur0x9dn8Lf8BrovgF8WIvF2jQ6Rqkw/tq1QJk/8vCfwt/vY616ze2k&#10;V9BLBcQiWGRdjoTwa+eNK+DV/wDD/wCM+i3dnD9r0GWZ/LlH3oPkb5Wr88x2DxeV5rHM8FHmhVaj&#10;UX4c593g8ZhcyyuWX46XLOkpSpv8eX+v/bT6TfpX44f8FIf+TntZ/wCvGKv2Ofp+Ffjj/wAFIf8A&#10;k57Wf+vGKv3rg/8A5GEv8D/Q/Kc2/wB2+Z+oP7M3/JA/An/YLi/lXpwrzH9mb/kgfgT/ALBcX8q9&#10;OFfJYr/eKn+J/merS/hx9CSiiiuU2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kjS4XY4EiH1qWigDxz&#10;xv8As0eBvF/myR6d/Y+oTZP2rTv3ZL/3m/vV5H40+BPxL8M6Be6VpOuyeKvDjx+WbKfHnD/dVuP/&#10;AB6vrhmfYDu5+lKT8oJ/KvncXkGBxSl7vJJ9Y6H0OE4gx2F5YuXPGPSfvfd1j8j5Z+H37TUHw70q&#10;08PeMdA1DSPsaJb/AGvZx/vNux/47ur6T0DXbPxPo9rqWnTieyuU8yOVR94VD4h8IaP4tsvsusad&#10;b6lF/dnQMKk8P6DZeFdCtdI06EW9laoI44+uBWuX4bGYR+yq1FOmlppZmGYYrA4te1o03Co3rreP&#10;y+0bdFFFe6eKFFFFADCuce1ITtyaceKyvEniGz8L6LdanfyiG1tkMkkh7Cs5yjCPNLZDjFzfLHdm&#10;kuFGOmKCw/OuG+FXxTsfiz4Zl1ews57OKOdofKuvvfL/ABVreNPHGk+AtEl1bWruO0tYh1Y/M5/u&#10;r71jHE0JUvrHMuTudM8JXp1/q0ovnvy263Om/GkOF5rwGy/bA8NS3sIvdH1XTNMkbCandwYh/PrX&#10;uGnajbarZQ3lpPHPaTLvjkj5V1rDC4/DYzm+r1FKxpisBisFy/WKbjc+D/2nf+S0eJf+udv/AOgr&#10;X2p8Lf8AknXh7/rxi/8AQRXxX+05/wAlo8S/9c7f/wBBWvtT4Wf8k78Pf9eUX/oIr4Xh3/kdY/1/&#10;U/QOI/8AkS4D0/8AbYn5Rftu6fJ8S/8AgoloHh+KCQSn+zrKMf8APTa7Nur9Ubpt09P134X+EtT8&#10;V2/i+80DTp/EtlEY7fVZbdfOjH+9/Kqimv13M8esZSoUox5fZQ5T8Qx8eWUR9FFFeEeaFFFFABRR&#10;RQAUUUUAMbpXcWH/AB5Q/wC7XDt0ruLD/jyh/wB2tKR6+X/FIs0UUVue4fJ37TfhyTw94zsvENop&#10;UXu394fuiZfu19C/D/xRH4w8IaZqccgmM0K78f38fNWd8X/A4+IXgi80+P8A4/UHm25/2x0r5x+E&#10;XxcufhRNd6VqFnLNY7/3lt/Hbzd6/LqleHDmeVK1fShiOvSM0fo9OhLiLJIUaOtfDvbvBn2MPu8c&#10;0EEjk14ZZftWeGrq6jhutNv7KI/8tZRnFSeK/wBqDw9p2lZ0HfrF7IPkGNiRn/ar6v8A1jyj2Uqn&#10;1iNl/Wx8x/q9m3tI03hpXflp95ufH7x1F4Q8ETWyyD+0dT/0eJPb+Jq4r9lLwiYrHUfElxx5p+zW&#10;/wDuL95q8x0HQ/Evx38Y/abmaWaHf/pFzj91bp/dSvsPw9odp4c0Wz0uzQR2ttGI4wPSvl8pdTiL&#10;NP7YlFqjSXLTv1fVn0uZqnkGV/2TCSlWqPmqW6L+U2KKKK/Tj86CiiigAooooAY/euFm/wCPif8A&#10;66V3T964Wb/j4n/66VlU2PFzH4YiUUUVieMFFFFABRRRQAUUUUAFFFFABRRRQAh71c0f/kKw1TPe&#10;rWj86tDSj8RrR/ix9T4Z+PX/AATo8efFH40eMfF+na3pMFhrF59ptopt2+P5FX5uParn7Of/AATy&#10;8cfCX40eGvGGr6/pVxYaW7ySQwbt8m5NvpX6GDrig9cV9c+I8wlh/q3MuS3Lt02Pd/s+h7T2vLqA&#10;4r5l/wCCi/P7KPif/rpB/wCh19NV80f8FD7a4u/2WPE0dtDLPKXg/dwx73+/Xn5X/v1H/FH/ANKO&#10;iv8AwZeh2v7IA/4xf+Gnvodt/wCgivYeprx/9kaGa3/Zm+GsVxFLBNHoluHjmG1wdveuc/af/aev&#10;v2fNU8J2dn4Tu/EY1ycxSSQbv9H/ACFFahVxeNqUaS5pSlIUJqFGM5dkfQg618/ft9f8mhfEv/sH&#10;H/0Na93066+3WdvcY8syor7O4rwr9vG3muv2SviNHBBLNLJp3+rhj3ufnXtU5dpjaP8Ajj+ZtU+C&#10;Rc/Yl/5Nf8A/9eC17n3rw/8AYvhmtf2ZvA0c8MsEv2Ff3cw2vXuHepzD/e63+N/mZ0P4UfQfRRRX&#10;CdAUUUUAFFFFABRRRQAUUUUAFFFFABRRRQAUUUUAR8YrifGvwi8KePYydX0e2nl24FzjbLH/ALrd&#10;q7bkLyeabwevNc9ajSrQ5asVJeZrSrVMPPnpScZd0fMesfsueIPCF5Jf/DrxReWErf8ALrK4Ufi3&#10;8X/fNenfBPVvHl9pepQ+O7X7PfW8/lwSiNFEqf3vlNeoHkcU1jkCvKwuU4fBV/a4eTgv5b+79x62&#10;LzjEY2j7LFRU5fz29/8A8CJqKKK908QKKKKACiiigAooooAq3f8Ax6z/AO438q/OnwP/AMlT0z/s&#10;Nt/6Nr9Frv8A49Z/9xv5V+dHgb/kqei/9ht//RtfmnGH8bBf4/8A5E/T+Df93xv+H9JHA/8ABZnx&#10;JFdeMPh3okE3722srq4uIv8AeaMR/wDs9fc3wF0OLwz8D/AGnxw+T5WiWsskX+20Ss3/AI9X52f8&#10;FEPD+r+Kv29tB0tNOu72G6j0yK2hEbOJU3/vNn9a/UwWsdhbw2duP3VtGkcf+4q7a/dM4koZVgsP&#10;Hs5H4hjpe8Oooor4s8wKKKKACiiigAooooAY3Su10z/jxh/3K4puldrpn/HjD/uVpSPVy745Fyii&#10;itz3hlU9W/5Bk/8Auf0q5VPVv+QZP/uf0pS2MavwS9Djk7U6mp2p1cp8kFFFFABRRRQAUUUUAdD4&#10;X/49JP8AfNbY61ieF/8Aj0k/3zW2OtdEdj6fC/wYjqKKKs7AooooAKKKKACiiigAooooAKKKKACi&#10;iigAooooAp3NvHe200L8pIhRq+NbEyfCX43iA/uYoLzy8fweTJ92vtIfKM180/tV+DpUvNM8SQRZ&#10;j/49rj/2Vq+A4vws3haeYUvjoNS+XU+54RxMFi54Gt8FaLj8+h9JKyyxBkGRT+FPTrXzf8Pv2lbb&#10;T9O07SNcs5TLHstvtMX3P7q19FxSrLCJEP3xmvo8szbB5tT9phJ8211/KfN5jlWLyqpyYmHLfZ9z&#10;4r/4Ku/8kN8P/wDYbT/0W1cZ/wAElv8Ajw8df9doq7P/AIKu/wDJDfD/AP2G0/8ARbVxn/BJb/jw&#10;8df9doq/YKf/ACS8vX/24+Kf/Izj6H6I0UVR1DVLHS4fMvLqK0j9ZZAlfnZ9AXqKiieOUb05qWgA&#10;ooqreX1vYQ+bcTxQRf35ZNlAFqiq1tdxXsAlt5o5on6SRHcKs0AFFFFABRRRQAUUUUAFFFFABRRR&#10;QAUUUUAFFFFAHyN+0lJ4rfxtsvpdZg8EeWuf7Nj3rIe/yqc1qfBVPgfJND9hCtrW/wD5jeRMH/8A&#10;QVr6bbDLsPOe1eY+OP2d/BXjn95Ppcdrenn7TZ/un+vHWvjK+T1qeJli6XLVcntU+z/hl9n/AMBP&#10;s8PneHq4SOBxHNSjFb0+vnKP2v8AwI4SwaNv2wphAI/KOkLzF93pX0Xv2kbjkivlC7/Z4+IHww1w&#10;a/4N1iHWZbePy44rz/WlP7vzfLXafCf47+I9c8YxeEfFnhqXTdRlRvLuhnZJtXc3assrxcsJUqYf&#10;HU3CU6kpLqve6cyNc2wKxtKniMBVVWFKmovW0vd68rPoOiiivuD4cKKKRm20AQkjoeg6ijAPI49K&#10;+W4fjP8AFHxl4k12Lwbo9nqWmWN00QyVQ7P4fvf7tdB4e8TfHG41/S4tU8OWcNiZl8+TzUzs/ir5&#10;mnndGs70adSUb7qOnY+lqZBiKMf31SnF2vZzjzbc2x9Dfw4xk+lICNuAOfSuK+KvxJsvhb4QuNYv&#10;F82QYjt7YcNNIfuqK8cs/EXx41rTB4jtYtOtLNx5sejSxp5rp7vXXic0pYep7FxlOdrtRV7LzOLC&#10;5VVxVL6w5RhC/KnJ25n2R9MkY571gePv+RL1r/r0k/8AQTXLfBT4uR/Fjw5JPJa/2drFk/lXliT/&#10;AKt/8K6jx+MeDNaHf7JJ/wCgmuyNeni8N7WlLmi0cssPVweL+r1o8sovU+GfgD/yWHw//wBd2r9C&#10;f4a/Pb4A/wDJYfD/AP13av0J/hr4fgb/AJF8/wDH+kT7fjn/AH6n/g/9uZwF34V0jw/4i1PULCyh&#10;srvV5FudRlh+/cOq+WrP/wABp3cVq+JP+P3/ALZ1ldDX303zSPxHE/x5C0UUVJyhRRRQAUUUUAFF&#10;FFABRRRQAUUUUAb/AIX/ANRN/vmt0dDWF4X/ANRN/vmt0dDXRHY+nwn8GI6iiirOwaegrC8Uf6iH&#10;/fFbp6CsLxR/qIf98VE/hOPF/wAGRgUUUVznzAUUUUAFFFFABRRRQAUUUUAIPu1reGf+P2b/AHKy&#10;R92tbwz/AMfs3+5VQ+I6cL/GidTRRRXSfVBRRRQAUUUUAFFFFABRRRQBE/Svxx/4KQ/8nPaz/wBe&#10;MVfsc/Svxx/4KQ/8nPaz/wBeMVfb8H/8jCX+B/oeLm3+7/M/UH9mb/kgfgT/ALBcX8q9OFeY/szf&#10;8kD8Cf8AYLi/lXpwr5LFf7xU/wAT/M9Sl/Dj6ElFFFcp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fgEbeg7V8z/FHV7n43eM73whpc5i8LaAj3OrXcXSSZVJWLdXY/tI/&#10;FeXwH4fi0bS5Yotf1ceXDNMdqQIeGkasPwT4h+HXw6+F13oFp4rsL2/mgkkuZPM+a4mZfmNfH5li&#10;6OKrPBVKiUI6zu7c3aH/AMkfX5Xha2DoLMYU25y0p2V7fzT/AO3fs/3v8Jb/AGNW3/DO6/6/pf8A&#10;0Kua+Loi+JH7RfhTwXcTAaVYp9puIv8Ano/3v6VP+yR400XR/B66Fd6lbQardX0vl20h+d/mrMaG&#10;SD9twSSdJbf93/36avFjVhVyfBUYyUoynCLX/tp9C6c6ed4/EcvLKMasov8ADmR9D+KfA2jeJfCt&#10;1od3ZQmxkhaJIvLXEY2/wf3a8c/Y81y5l8M674cu1ydHvTHEf9hs/L/wGvoS4wIZTnPymvm39ktQ&#10;/ij4jSIcRfbk5/76r6HGRVPNMJOGjlzxfpy8x8vgW6uU42E9VHkkvXm5f1PGf2nR/wAXo8Tf9c4P&#10;/QVr7T+FvHw68P8AOP8AQov/AEGvjD9pYb/jdr+IZSPLg6R/7K1L8Nfiz4zfxh4a0waxdf2Z9qjj&#10;eLyvk8n+793+7XwWAzSlled4uFWLfPPlVv8AEfoOY5RVzTJcJ7GSXJDmd/8ACfd2of8AHlN/u1xC&#10;9K860H9uP4M+NPFUPhDR/GMN54gvrlrG3tBG26SbLLt/8dr0fbsFfr9XY/nrMPiiLRRRWZ5AUUUU&#10;AFFFFABRRRQAxuldxYf8eUP+7XDt0q38Qvih4b+D/gKbxR4q1L+zdEttokuj833vu1pSPXy/4pHb&#10;UV5F8Gv2ovht8ftU1Kw8CeIItautNhWW4EUbDy0Ztq/rXrtbnuDMV5f4/wDgD4c8d34v5BJp16eZ&#10;JrX5TJ/vV6jk460xlDDn864sVhMPjafssRTU49mdOGxeIwVT2uHqOEu6PANQ/ZM0wWf/ABL9auoL&#10;n/pqN61S0b9k1Rd79Y1nzrUf8sraPZv+tfRik4+am4IXjj3r518KZK6iq/V1detj6BcU5yoOH1h/&#10;hf7zP8PeG9O8MabHY6Zax2lrGOIohgCtMDb0FOpG6da+rjCMI8sdEfLzk5Pmlqx9FFFaCCiivM/j&#10;J+0R4D+AVvptx4416HRI792jt/N/5aFetAHplFeffCD46eDPjxod3q/gnWYtZsLab7NJLEPuPivQ&#10;aAGP3rhZv+Pif/rpXdP3rhZv+Pif/rpWVTY8XMfhiJRRRWJ4wUUUUAFFFFAB0pD7UoOa8l+Jv7WH&#10;wo+DXiP/AIR/xf4li0fVYo1lNr5TP8jfdoCMZS+A9a60dKyvC/ibTPGvhzTPEGh3v23StTg+0291&#10;/wA9ErV70CkuUKKKKBiHvVrR/wDkKw1VPerWj/8AIVhoj8RrR/ix9TtaKKK6z64KrXFpHew+VcQx&#10;yxnqko3VZooAgghjt4BHHGIo06IBUV3p1vfY8+3im8v7nmx78VcooARV21XntoruExTxCaOTrHIN&#10;y1ZooAght47W3EccQijH8EYqeiigAooooAKKKKACiiigAooooAKKKKACiiigAooooAKKKKACiiig&#10;AooooAKKKKACiiigAooooAKKKKAKN5xay5PVG59a/OjwRcxf8LT0z/W/8ht/+Wbf89a/R/AIJIrK&#10;l0rSbPN09pax+WfM83y1GP8Aazivms4yf+1Z0Ze05fZvmPqMkztZRDEQlT5varl+K3fy8xmqeG9J&#10;v9Qg1S4020n1OyRvs91LCrSxf7rfw1ziivNvD37d/wAEvG/iW08M6P4yhvdZv5mtbe1ETfvJP7te&#10;l7dn7uveqN+6fneZbxFooorM8gKKKKACiiigAooooAY3Su10z/jxh/3K4pulcV8SP2wvhP8AA/Xo&#10;/DfjLxXDo2spAkptZY2Y7G+7WlI9XLvjke7UVz3gfxro/wARfCmmeI9AvBfaNqUfnW9yOkidM/pX&#10;Q1ue8Mqnq3/IMn/3P6Vcqnq3/IMn/wBz+lKWxjV+CXoccnanU1O1OrlPkgooooAKKKKAE60fyry3&#10;4p/tRfDD4J65Do/jPxNFo2qywLcxxeUz/I33WrtPBHjjRPiR4Vs/Enhy8/tPRb7/AI97r/npSsVK&#10;Eox5+U9A8L/8ekn++a2x1rE8L/8AHpJ/vmtsda6Y7H0uF/gxHUUUVZ2BRRRQAUUUUAFFFeYfGX9o&#10;74f/AABh01/HWvw6L9v3C380cybfvUAen0V5/wDCH42+DPjp4fuNc8EazFrOn28/2eWaLs+N23/x&#10;6vQKACiiigAooooAKKKKAGFflxWZ4g8P2XiTS5tP1GFbq1lGHiPQ1qfepGAxyaiUVNcsthpuD5o7&#10;nzl4v/ZhjsI7e78M3cs11FOsn2a6k+QLu/hr6BsojFawBhyEUHn2ryf4wftYfDD4D65aaP428Sxa&#10;Lf3UP2mKKWNmymcZ4roLD40eH/Enwin+IPhuf+2NE+ySXUEkXy+aFzXk4DKMLgK05YSny89rpbf1&#10;qepjc1xePpU4YuXNyXs3vqfNP/BVw/8AFjvD5/6jaf8Aotq4v/gkvzYeOv8ArtFXiH7Vn7b9r+09&#10;4A0zw/B4Un0Ga2vUvfOmulmT7rLt+6K9v/4JLjFh46/67RV+z1sLWwPDlSjiI8sr/wDtx8HCtCvm&#10;MZw7H3B8UvHlj8L/AId+IfFmo/8AHppNpJcyf8BWvhP4Gfs7a3+2vpmp/Fb4neMdbsotTunTStF0&#10;i5aGG2gX7p/w/wCBV77/AMFGr+Wz/ZS8UmPpKYopP9xmrtv2P7SOw/Zh+G0acL/Y8D/99DP9a+Vw&#10;1R4DLHjKWk5z5b9klc9qa9rW5JfDY+Xvh3qvin9iz9qXRfhlrXia78S/DvxfH/xLZtSkaWa2m+6o&#10;3/3t3y7f7vNfoMG4FfCP/BSeL7F4u+BuqxjF1H4iRBJ6BWVq+5rJ/MtI29UWs81/f0cPjH8c1K/m&#10;4ytcdB2nOHYx/HXi2y8B+EdY8Q6jII7PTbZ7iRvQKK+CPg18IfF37edxqXxL+I/izVtG8KSzyW2h&#10;6BpFz5SCNW+Yv/nmvon/AIKD372X7JfjlI+t1Att/wB9NXzb8DtY+Nvxo+FHh/w/8IRaeAfA2iWi&#10;2Nxr94M3F7ef8tGiT+6rV35ZRlSwEsTRkoScuXnf2Vbp/ekY15XqqG+mxu6f8Kfib+xz8fPCkXgq&#10;+8QeOfhr4hnW11G0u91z9i+b5m/2dvZv96v0BDndn+H1r4L+H37RXxa/Zw+MGjfDz44ywazomuyL&#10;Hp/iSH/lnIx2rvbj5fVdvy196ghhyK4M3dfmpyr2k7fHH7fmbYdxs+X7n0JqKKK+fOwKKKKACiii&#10;gAooooAKKKKACiiigAooooAKKKKACqktlbzXEU8kMZliHySEfMlW6bk0mrgOooopgRIOMEcmsPxp&#10;rkfhjwtq+qS/6u2tnlP/AAFa3McccGsTxhe6Lp3h68fxBLBFo3l7Lj7VxGV965qr5aUvetpuzSkr&#10;1I+7fXZHyN8C/ivfeC/CV7b+HvCt/wCJdSurmS4uLmLiKNf+Wa/+hV7J8O/2lbXxV4lHhvXNGm8N&#10;6zIMRR3TfLI/90V6T4Bs/DUPhqGTwpFaro03zx/ZPuPXg/7Yllb2s3g/WLVdutfbUiSSL7+zqv8A&#10;49XxLpYzJsvhXhWU4wtdWVnG/Rn3ntsDnuZVMPPDuE6nNaXNLmjL+8vhH/tTH+2viJ8OtBcf6NLf&#10;KZK+mLeJIIkiT7ka7AK+XP2hTJYePfhTrd3/AM94/M/36+pY3Dx7079K9jLHzY7Fyn8V4/8AgNtD&#10;yM1XLl+BjD4bT/8AAuf3j5n+HFt/wjP7VfjLT7fi1vYPOki/6aMytur3vx/z4L1o/wDTpJ/6Ca8G&#10;8A3H9uftceLLyD/V21p5Un1VlWvoDxZYSal4V1Szt+JpbZ44/wDvms8ovLCV4w+Hnnb7zTO5WxuH&#10;nPf2dK//AICfBvwIuYrX4teH5LibyYvPb97NX3zYatZ6oGWyuoboJ9/yZFf86+Apvgl8Q7WaaP8A&#10;4Ra+m8p/9bCRs/4BXqHwZv1/Z30Hxb4p+I0F14c0WPyv9Juzv/lXyHClfGYGf1Grh5RjJuV3f3dP&#10;Q+u4tw+Dx0Pr1PEx5oJR5FZ83vevmfTPiX/j9/4BWX0FcD8O/wBpf4bftAa1e2/gXxLFrN1ptssl&#10;xFFGy+WjNtVv++q76v1Ge5/PWLjy1pBRRRUnMFFFFABRRRQAUUUUAFFFFABRRRQBv+F/9RN/vmt0&#10;dDWF4X/1E3++a3R0NdEdj6fCfwYjqKK8k+MX7Ufw1+At7ZWfjjxLDo1zextLbxSxt86CrOw9ZPQV&#10;heKP9RD/AL4rK+FnxY8LfGnwrF4k8IapFrGjSSPEl1F/fU4YVq+KP9RD/vion8Jx4v8AgyMCiiiu&#10;c+YCiiigAooooAKKKKACiiigBB92tbwz/wAfs3+5WSPu1reGf+P2b/cqofEdOF/jROpooorpPqgo&#10;orwv4n/tpfCL4PeMJ/DHivxZDpet28ayyWskbdG+7QB7pRWN4W8Tab4y8OaZrmkXAvNMv4EuLeYf&#10;8tEb7rVs0AFFFFABRRRQBHnqMcCvxw/4KQjP7T+sf9eMVfoV+2B+1JcfsueG/D+pQeG/+EibVr1r&#10;Ux/afJ8vau7d901+Uv7SPxpl+P8A8RbzxpJo39gebAkX2XzfO+7/ABbtor9F4QwWIjiPrfL7klKN&#10;z57Nq0PZ+y5tbn7I/szH/iwfgTH/AEC4v5VvfEf4n+FvhJ4Xn8QeK9YtdF0uLOJZ5PvnrtRf4m9h&#10;WB+zId3wB8BH/qFRfyrW+Jnwf8I/FuDR7fxbo8OtW2k3n263trjJjEwVlDFe/DGvh6vs/rcvbX5b&#10;u9tz2qd/ZR5Ox8bWv/BRXxP41+N/gfQ/DnhL+zPBeu30VvHdavEyXF7CzsvmxL/dr9AguK/O39rq&#10;zi079ur4EWtvDFDaRfZkjii+VI/38n8NfonnnFepm9LDxpYath6fIpx/Uww05ylOM5XswIFeTftG&#10;/tCeHf2b/AEviPXMzyO/lWVhCf3t1N/dX+tesH5q/Pb9ucHxt+2D8D/BlwBLpMckd9Lay/ck/f7W&#10;/wDHflrjynC08bilCr8CUpP0irmuJqOlDmjuap/aI/ay1TwtN40sPhdokPhvY1zHZzSt9u8n733O&#10;v3a9+/ZR/ak0j9pzwde3tvZS6PrWmSC31HT5v+Wb/wB5f9mvbo4EESxqP3IXaEr89v2ZbL/hAv8A&#10;gor8TPD9t+6sNTtZboRRfIn3t33a9GCw+ZYWvyUVCcFzK19uzMm50px966Z+itFFFfMn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D+NPhN4b8f3cNxrenC9lt1KRkuVrjPEX7OvgDTfD+o3ce&#10;ifvIoHkQ+a3XbXs4AH3eKimjR4djjcmPpXlVstwlZynOjGUn1cUejRzLGUFGFOtOMV0UmfMH7JXw&#10;/wBA8ReF7fxJeWgm1mxvZRHc78lK1/2hdD1fwf428P8AxJ0m0kvo9NHl3sMI3Ns/vY/3a9+03SLL&#10;R7cQWFlFZwjpFEgRf0qd4klbDLlT156151PJaNPARwUXyuNndL7S6nr1M+qzzOWO5bwlePI39iW8&#10;TwTxR+1l4PHhd5PD9xJqWv3CeXBpflMJBI397/61bP7Mfw4vvAvgSW61OHydT1aY3MsWfmjT+FT7&#10;16Xa+CNBsp/Pt9GsYZh/y2jt0DH9K2xGqgKDyORW1HAYh4qOLxVRScFZJKy13fU5K+YYeOFlhMFT&#10;cYzfNJuXM3bZfCvdKF94a0nUZfNu9Mtp5P8AnpNGrfzqndeF9Is7Oee3020hljjYxyeUvHy10GPU&#10;VXvYftFnNEg5dGT9MV7fs4X+FHi+0nb4mfzxfs6eJ9J8Gftn+Gtd1u9i03SbHxLLLc3cv3I03yfM&#10;a/YuT9sT4Kef/wAlG0n/AMe/+Jr89vEP/BIf4xat4j1K8ivdE8m5upZY/wDSv4GZmWqTf8EefjPj&#10;m+0P/wACauUeY8+vhlXcbn6Kf8Nh/BT/AKKNpP8A49/8TR/w2H8FP+ijaT/49/8AE1+dX/Dnb4z/&#10;APP9of8A4E0f8OdvjP8A8/2h/wDgTWXs0cv9nR/mP0V/4bD+Cn/RRtJ/8e/+Jo/4bD+Cn/RRtJ/8&#10;e/8Aia/Or/hzt8Z/+f7Q/wDwJo/4c7fGf/n+0P8A8CaPZoP7Oj/Mfor/AMNh/BT/AKKNpP8A49/8&#10;TR/w2H8FP+ijaT/49/8AE1+dX/Dnb4z/APP9of8A4E0f8OdvjP8A8/2h/wDgTR7NB/Z0f5j9Ff8A&#10;hsP4Kf8ARRtJ/wDHv/iaP+Gw/gp/0UbSf/Hv/ia/Or/hzt8Z/wDn+0P/AMCaP+HO3xn/AOf7Q/8A&#10;wJo9mg/s6P8AMfom37YXwU/6KNpP/j3/AMTXh37f37Vnwi+Jf7LXibw34b8c6dqetSvB5drDu3yb&#10;W/3a+Xh/wR3+M4H/AB/aHj/r5pn/AA50+M//AD+6H/4E1rGPKdVDDRoOVi1/wSa+NXgn4LeMvH95&#10;408QWnh61u9Ogjt5rvd+8dZMsoxX6Vf8N7/Ab/opGlf+RP8A4mvzL/4c5fGf/n90P/wJo/4c5fGf&#10;/n90P/wJqjtP00/4b3+A3/RSNK/8if8AxNH/AA3v8Bv+ikaV/wCRP/ia/Mv/AIc5fGf/AJ/dD/8A&#10;Amj/AIc5fGf/AJ/dD/8AAmgD9NP+G9/gN/0UjSv/ACJ/8TR/w3v8Bv8AopGlf+RP/ia/Mv8A4c5f&#10;Gf8A5/dD/wDAmj/hzl8Z/wDn90P/AMCaAP00/wCG9/gN/wBFI0r/AMif/E0f8N7/AAG/6KRpX/kT&#10;/wCJr8y/+HOXxn/5/dD/APAmj/hzl8Z/+f3Q/wDwJoA/TT/hvf4Df9FI0r/yJ/8AE0f8N7/Ab/op&#10;Glf+RP8A4mvzL/4c5fGf/n90P/wJo/4c5fGf/n90P/wJoA/TT/hvf4Df9FI0r/yJ/wDE18F/8FXf&#10;2g/hz8aPBHgy38GeK7TxDd2t7LLLFabv3abO+Vrz/wD4c5fGf/n90P8A8CaP+HOXxn/5/dD/APAm&#10;gD2X/glp+0r8NPg98ENb0rxj4rs9Bv5tUMqQz7txTb975Vr7P/4b3+A3/RSNK/8AIn/xNfmX/wAO&#10;cvjP/wA/uh/+BNH/AA5y+M//AD+6H/4E0Afpk/7eXwGIx/wsfSv/ACJ/8TXPSftofAp55v8Ai5mk&#10;/wDj3/xNfnb/AMOc/jP/AM/uh/8AgTR/w5z+M/8Az+6H/wCBNTJKRzVsPCv8Z+iX/DZ/wK/6KZpP&#10;/j3/AMTR/wANn/Ar/opmk/8Aj3/xNfnf/wAOdfjP/wA/uh/+BNH/AA51+M//AD+6H/4E1HIjl+oU&#10;fM/RD/hs/wCBX/RTNJ/8e/8AiaP+Gz/gV/0UzSf/AB7/AOJr87/+HOvxn/5/dD/8CaP+HOvxn/5/&#10;dD/8CaORB9Qo+Z+iH/DZ/wACv+imaT/49/8AE0f8Nn/Ar/opmk/+Pf8AxNfnf/w51+M//P7of/gT&#10;R/w51+M//P7of/gTRyIPqFHzP0Q/4bQ+BX/RTNJ/8e/+Jr8rv+Ck3xG8M/FD9optZ8J6zDrWl/2d&#10;BF9qh+5vUHK16B/w50+M5/5fdDP/AG80f8Oc/jP/AM/uh/8AgTVRiom9LC0qUueB9jfs0ftY/B7w&#10;t+z38O9H1nx/p1lqtjpCR3FrLu3xvub5fu16X/w2h8C/+imaT/49/wDE1+d5/wCCO3xn/wCf3Q//&#10;AAJpB/wR1+M5/wCX3Q//AAJolBSMp4KlUlzan6I/8Nn/AAK/6KZpP/j3/wATR/w2f8Cv+imaT/49&#10;/wDE1+d//DnX4z/8/uh/+BNH/DnX4z/8/uh/+BNTyIn6hR8z9Dv+G0PgX/0UzSf/AB7/AOJr1j4Z&#10;eMtD+Juj2fiTwpqcWs6JK7RR3cP3Pl+91r8mD/wR2+Mw/wCX3Q//AAJr9L/2HPgbr/7PXwB0zwd4&#10;k+yNqtvdTyyG0bemHfcvNPkRSwVKMufU+h6KKK0PRCiiigAooooAKKKKACiiigAooooAKKKKACii&#10;igAooooAKKKKACiiigAooooAKKKKACiiigAooooAKKKKACiiigAooooAKKKKACs3Xv8AkCal/wBe&#10;8n/oNaVVb21F9ZTW7/8ALVGSgD+cz9m7xHpfg79qbwlrGt3sWm6VY620tzdy/ciT5vmr9mpv20vg&#10;U0//ACUzSf8Ax7/4mvgPxZ/wR/8AivP4p1h9L1PSZ9LkupZLaWab55E3fLuFZJ/4I6/Gcj/j90P/&#10;AMCalx5jkr4aNfl5z9Dv+G0PgX/0UzSf/Hv/AImj/htD4F/9FM0n/wAe/wDia/PD/hzn8Z/+f3Q/&#10;/Amj/hzn8Z/+f3Q//Amp5Ecv9nQ/mP0P/wCG0PgX/wBFM0n/AMe/+Jo/4bQ+Bf8A0UzSf/Hv/ia/&#10;PD/hzn8Z/wDn90P/AMCaP+HOfxn/AOf3Q/8AwJo5EH9nQ/mP0P8A+G0PgX/0UzSf/Hv/AImj/htD&#10;4F/9FM0n/wAe/wDia/PD/hzn8Z/+f3Q//Amj/hzn8Z/+f3Q//AmjkQf2dD+Y/Q//AIbQ+Bf/AEUz&#10;Sf8Ax7/4mj/htD4F/wDRTNJ/8e/+Jr88P+HOfxn/AOf3Q/8AwJo/4c5/Gf8A5/dD/wDAmjkQf2dD&#10;+Y/Q9v20PgV/0UzSf/Hv/ia/Ln/gpj8TfCvxX/aFGueENYh1rSzp0UX2qD7m9etdwP8Agjt8ZwP+&#10;P3Q//Amk/wCHOnxnz/x+6Hn/AK+aqMeU6qGGjQcuQ+1/2Sf2yPgx4E/Zt8AaHrnj/TrLVrHTliuL&#10;Wbdvjfc3+zXrv/De/wABv+ikaV/5E/8Aia/Mv/hzl8Z/+f3Q/wDwJo/4c5fGf/n90P8A8Cao6z9M&#10;/wDhvX4DY/5KPpX/AJE/+JqG/wD27fgNc2cyf8LH0rpj/lp/8TX5o/8ADnP4z/8AP7of/gTS/wDD&#10;nP4zj/l90P8A8CaCXHmXKfoev7aHwL/6KZpP/j3/AMTR/wANofAv/opmk/8Aj3/xNfnh/wAOc/jP&#10;/wA/uh/+BNH/AA5z+M//AD+6H/4E1nyI8z+zofzH6H/8NofAv/opmk/+Pf8AxNH/AA2h8C/+imaT&#10;/wCPf/E1+eH/AA5z+M//AD+6H/4E0f8ADnP4z/8AP7of/gTRyIP7Oh/Mfof/AMNofAv/AKKZpP8A&#10;49/8TR/w2h8C/wDopmk/+Pf/ABNfnh/w5z+M/wDz+6H/AOBNH/DnP4z/APP7of8A4E0ciD+zofzH&#10;Nf8ABT74p+Eviv8AGjQdU8H69aeILCLR445JrPdsD5+7zX2Z+xn+1N8IvBH7Nng3Q/EHjnTtM1a1&#10;gb7RaTbt8fzf7tfLP/DnT4zk5+26H/4E0f8ADnX4zgf8f2h/+BNU48x1Tw0akIwP0j0b9uX4DadD&#10;MknxM0n7/wD00/8Aiavn9vX4Df8ARSNK/wDIn/xNfma3/BHb40E832h5/wCvmk/4c6fGf/n90P8A&#10;8Caa0N6cPZQjA/TT/hvf4Df9FI0r/wAif/E0f8N7/Ab/AKKRpX/kT/4mvzL/AOHOXxn/AOf3Q/8A&#10;wJo/4c5fGf8A5/dD/wDAmmaH6af8N7/Ab/opGlf+RP8A4mj/AIb3+A3/AEUjSv8AyJ/8TX5l/wDD&#10;nL4z/wDP7of/AIE0f8OcvjP/AM/uh/8AgTQB+mn/AA3v8Bv+ikaV/wCRP/iaP+G9/gN/0UjSv/In&#10;/wATX5l/8OcvjP8A8/uh/wDgTR/w5y+M/wDz+6H/AOBNAH6af8N7/Ab/AKKRpX/kT/4mvz+/4Kyf&#10;Hz4ffGjQ/A0fgzxPaeIJrCeU3Mdpu/d7l/2lrjP+HOXxn/5/dD/8CaP+HOXxn/5/dD/8CaAPbf8A&#10;glz+0v8ADH4OfADU9L8X+LLTRNRl1eWUWs27fs2r83yrX2P/AMN7/Ab/AKKRpX/kT/4mvzL/AOHO&#10;Xxn/AOf3Q/8AwJo/4c5fGf8A5/dD/wDAmgD9NP8Ahvf4Df8ARSNK/wDIn/xNH/De/wABv+ikaV/5&#10;E/8Aia/Mv/hzl8Z/+f3Q/wDwJo/4c5fGf/n90P8A8CaAP00/4b3+A3/RSNK/8if/ABNH/De/wG/6&#10;KRpX/kT/AOJr8y/+HOXxn/5/dD/8CaP+HOXxn/5/dD/8CaAP00/4b3+A3/RSNK/8if8AxNH/AA3v&#10;8Bv+ikaV/wCRP/ia/Mv/AIc5fGf/AJ/dD/8AAmj/AIc5fGf/AJ/dD/8AAmgD9NP+G9/gN/0UjSv/&#10;ACJ/8TR/w3v8Bv8AopGlf+RP/ia/Mv8A4c5fGf8A5/dD/wDAmj/hzl8Z/wDn90P/AMCaAMr/AIKq&#10;fFzwh8YPi/4Y1Pwb4gtfENhDpHlSTWm7ZG+/7vNfo1+wh4ctvF/7Cng3RL3zYrW+06W3kMR+bYzt&#10;X58t/wAEc/jOP+X3RP8AwJr9VP2TfhPqXwP/AGfPBvgzWJoptU0u2aK4MJ3Jv3s3y/nVJtPmB6ng&#10;8f8AwSm+GEI2f2zrf/f2vc/2ef2XfCP7Nmn6lbeG5byeW/fzLma7m3b/APgPRa9l6jmkYgDrtFel&#10;iM1x2Kp+yrVXKPY5oYajTlzwjqeG/tp+CLn4gfs0+ONLsopZ79LFrm3ii6yOnzBawP2AvH9j49/Z&#10;h8JRQSxtc6PANMuYgfnjeP8AvL/D7V9GkZwp5Hevj3xt/wAE/IovGGp+JPhj441b4dzapJ5t3p9l&#10;Jm0392VO1bYSvh62DlgcRLk15lLfyaZNSM4z9rDXTY4j9tLU/wDhaf7WPwa+HGkf6ZdWN6up3kUR&#10;/wBWFbcyv/2z+avujU9Y03w3ZfadTvrXTbUfJ5t1MsSf99NivE/2b/2PvDfwA1DU9ek1O88WeLtT&#10;/wCPjXNWO+YJ/cT+6tdJ+03+z3Y/tK/D3/hE9Q1e70aAXKXPn2n38r2q8XWwteeHwkJ/uoLl57d9&#10;W7BThOPNPqzI/a98JyfE39mLxrp2j+VezTae01v5T7lk2/N8pXr0rg/+CbPjPSPEX7M2kafp88Qv&#10;9MmlivbYH543Ziys3+9X0L8OvBFt8PvAWi+FIZ5b21021W1Es/35FH96vmz4hf8ABPzTLzxtfeLP&#10;hz4y1f4darfP5txaadJ/okr/AMTbP6dKrDYjDzwtTAVqnLHn5oyt8tUROE1ONaEemx55/wAFMb21&#10;8W+KfhD4D0qbz/FE2sebFaxH95GjlFVv+BbWr710q3a00q0gfHmRxKh+oWvnP4CfsSeHfhF4zl8b&#10;a5rOo+OPGsiYTVNXk3/ZvXyl7f07V9LsQpNYZhiqLoUcJh5c0ad/e/mbZdGk+eVWW7JaKKK8c6wo&#10;oooAKKKKACiiigAooooAKKKKACiiigAooooAKKKKACiiigCPPQ1i+LvDNn4w8O3uj3y7rW8iaKQe&#10;xrbOOlBAPWs5wU4uEtmOMpQkpx3R8teF9G+LPwMM2i6Po9p4y0EP5lvL5ux493t1/pWpoPwr8Y/F&#10;Lx5ZeKfiJDDplrpv/HlosMgb585Bdl7frX0dhsghtoHbGaiMQ2sMZY9RXz8MkpJRhKpOVOO0G/d8&#10;ul9PU+inn1ZuVWFOEaslrNJ83n9rljzf3Yo4H4z/AAtt/ir4Nm0zzfseoRfvbO6HWN1/pXlVj4j+&#10;OGiaENA/4RG0vbmKP7NHrAulx/d3bK+mFGMAdKapK7gTxXRiMthWrfWI1JQm1Z8ttfvTObC5pKhR&#10;+r1acasE7pS5vdflyuJ5V8BPhJcfDfSr671acXniHVZvtF5cj17KP6160RzR0peMV6OFw9PB0Y0a&#10;Xwo87E4mpi60q9X4pDq+UP8AgqB/yZv4y/34P/Qq+r68n/aY+CcX7QvwY8QeB5L2XTDfR5jmiH/L&#10;RfmXP+zurrOY/KP/AIJT/FTwj8KPGXj678Ya1a6Da3umQR28s+7946zbtvy1+iv/AA2F8FP+ijad&#10;/wCPf/E1+eVr/wAEifjhbxFI9S0MD0+01N/w6R+OX/QT0T/v9WEoSkzy8RhZ1p8+h+g3/DYPwU/6&#10;KNp3/j3/AMTR/wANg/BT/oo2nf8Aj3/xNfnx/wAOkvjl/wBBPRP+/wBR/wAOkvjl/wBBPRP+/wBU&#10;8kjm+oT8j9B/+Gwfgp/0UbTv/Hv/AImj/hsH4Kf9FG07/wAe/wDia/Pj/h0l8cv+gnon/f6j/h0l&#10;8cv+gnon/f6jkkH1CfkfoP8A8Ng/BT/oo2nf+Pf/ABNH/DYPwU/6KNp3/j3/AMTX58f8Okvjl/0E&#10;9E/7/Uf8Okvjl/0E9E/7/Uckg+oT8j9B/wDhsH4Kf9FG07/x7/4mj/hsH4Kf9FG07/x7/wCJr8+P&#10;+HSXxy/6Ceif9/qP+HSXxy/6Ceif9/qOSQfUJ+R+g/8Aw2D8FP8Aoo2nf+Pf/E0f8Ng/BT/oo2nf&#10;+Pf/ABNfnx/w6S+OX/QT0T/v9R/w6S+OX/QT0T/v9RySD6hPyP0H/wCGwfgp/wBFG07/AMe/+Jo/&#10;4bB+Cn/RRtO/8e/+Jr8+P+HSXxy/6Ceif9/qP+HSXxy/6Ceif9/qOSQfUJ+R+i2m/tufAvSDLHcf&#10;EfSQZOf+Wn/xNXv+G9vgNj/ko+lf+RP/AImvzUuf+CQHxruz+81LQ/obmq//AA50+M/T7bof/gTW&#10;8Vyo9ajD2UIwP00/4b3+A3/RSNK/8if/ABNfmv8A8FX/AI1+B/jR4q8F3ngzxFa+IIrW1ljuDahv&#10;3Z3e9U/+HOXxn/5/dD/8CaP+HOXxn/5/dD/8Cao3Ppb/AIJy/tUfCf4U/svaNoXijxnp+i6tFd3M&#10;strNu3/M/wAv3Vr6P1P9t74F6qYkg+I2kkof9r/4mvza/wCHOnxn/wCf3Q//AAJoX/gjv8ZweL3Q&#10;/wDwJqZR5kZVKftYSgfov/w2H8FP+ijaT/49/wDE0f8ADYfwU/6KNpP/AI9/8TX51f8ADnb4z/8A&#10;P9of/gTR/wAOdvjP/wA/2h/+BNZezR5v9nR/mP0V/wCGw/gp/wBFG0n/AMe/+Jo/4bD+Cn/RRtJ/&#10;8e/+Jr86v+HO3xn/AOf7Q/8AwJo/4c7fGf8A5/tD/wDAmj2aD+zo/wAx+iv/AA2H8FP+ijaT/wCP&#10;f/E0f8Nh/BT/AKKNpP8A49/8TX51f8OdvjP/AM/2h/8AgTR/w52+M/8Az/aH/wCBNHs0H9nR/mP0&#10;V/4bD+Cn/RRtJ/8AHv8A4mj/AIbD+Cn/AEUbSf8Ax7/4mvzq/wCHO3xn/wCf7Q//AAJo/wCHO3xn&#10;/wCf7Q//AAJo9mg/s6P8x+iv/DYfwU/6KNpP/j3/AMTR/wANh/BT/oo2k/8Aj3/xNfnV/wAOdvjP&#10;/wA/2h/+BNH/AA52+M//AD/aH/4E0ezQf2dH+Y/RX/hsT4Kf9FG0n/x7/wCJqzpv7a/wL0mUvP8A&#10;EbSQf+Bf/E1+cP8Aw51+M+f+P3Q//Amm/wDDnf4z5/4/dDP/AG81cYcprSwMaU4z5j9NP+G9/gN/&#10;0UjSv/In/wATR/w3v8Bv+ikaV/5E/wDia/Mv/hzl8Z/+f3Q//Amj/hzl8Z/+f3Q//AmtD0j9NP8A&#10;hvf4Df8ARSNK/wDIn/xNfj//AMFGviH4b+J/7Uus+IPC+pxazpUtpaiO6g+5lU+avTP+HOXxn/5/&#10;dD/8CaP+HOXxn/5/dD/8CaAPvT4AftqfBLwp8EPA+kal8QNNg1Gx0eCK4hO/dG6oNyn5a9A/4b3+&#10;A3/RSNK/8if/ABNfmX/w5y+M/wDz+6H/AOBNH/DnL4z/APP7of8A4E0Afpp/w3v8Bv8AopGlf+RP&#10;/iaP+G9/gN/0UjSv/In/AMTX5l/8OcvjP/z+6H/4E0f8OcvjP/z+6H/4E0Afpp/w3v8AAb/opGlf&#10;+RP/AImj/hvf4Df9FI0r/wAif/E1+Zf/AA5y+M//AD+6H/4E0f8ADnL4z/8AP7of/gTQB9xfHX40&#10;fsoftD6Tpun+NvH9nd2umTtc2wtLqeBt7Lt/hX5q0fCn/BPD9nrxJpmma/pGm3+p6ddItxbS/wBr&#10;TvDKnb5Wbla+DW/4I7/Ggf8AL7of/gTX65/ArwbffDz4PeE/DWpmH7fpljHbS+T9zcvpXfSx+Mw0&#10;PZUazjHspGU6NKb9+KOu0PQ7Hw1pFppml2cVjp9rGsVvbRDakaf3RWj93rS9q8k/aK8T/E3wx4Us&#10;rj4W+G9P8Ta1JdeXPbajN5aRw7W+b/vrbXHTg61Tl5tX3NG+VHyb+2QMft6fA/0zbf8Ao+Sv0KOF&#10;JPTPWvzG+Jfw+/ad+Knxa8J/ETU/hrpNnq3hrb9ntYr79zJtZm+fd/vV9hfs6eOPjT4qvdZj+K3g&#10;/TfDNtCifY5NOmZ/Nb+LNfU5rQi8Jh+WpB8kbO0l3POwzaq1PderPdm6ZH3h0r89v2x7n/hHP28/&#10;gnqj/wCquUgtv++rnbXrdxYftAN+2hBcxzyD4QmP54vMTydmz6bt26tv9tf9mC4/aM8FabP4fvv7&#10;O8X+H5mudOlJ2JLx80TN/D04bsa58u9ll2LputUTjOLu19nmVtTSvzVacuRaxZ9Jkn9Otfnt8AJo&#10;vFP/AAUp+I2oW/8AqNMsZbaT/f3bavQ/FT9sEeHf+EMPw007+2vI+xf2/wDav3f3dvm7vu7q9o/Y&#10;u/Zguf2ffCuqah4ivRqvjXX5/tOpXP3jH/0z3/xe/vWtOlHK8NX9rUjKU1ypKXN/28S5yrTj7ui3&#10;Ppmiiivlj0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XP21v2uZ&#10;f2ctD0jRPDGmf2/8RfE0n2bR9P8A4Y3b5RK69T83Rf4jQB9R0V+c/jHVP24fhN4Pm+IWp6n4Z8SW&#10;ltGtzeeGrO2Z5o4cbm+Xb/D32sa+uf2YP2hNJ/aa+EWj+NtLhFlLcgxXlgX3tbzqdsi/7u7o3cUA&#10;ev0UUUAFFFFABRRRQAUUUUAFFFfnV+0V8cPjp40/bP8A+FP/AAk1+08PxW2nLcySXkX7n+8zOyqW&#10;oA/RWivz5b4P/t2H/mpvhj82/wDiK+5fA9prdn4R0eDxJcRXmuR2yJezQ8JJNj5mWgDoaKKKACii&#10;igAooooAKKKKACivjX9uf9vbSf2bbKHw54YurTU/iJeSRgWzfPFZQ7vmeX/a64WvqfwBrNx4i8E+&#10;H9Uu9ou76xiuJfK+5vZFY0AdHRXzF+15+2HH+zv/AGL4Z8OaJJ4x+I3iF/L0rRIf++dz4B/z7V4V&#10;rX7YP7THwAis/Enxf+F1nN4HknijvLvSJl82yVm77c7m/T3oA/RKiuc8A+OtG+Jfg3SPFGgXYvdH&#10;1OBbm2m/vI1dHQAUUUUAFFFFABRRVK91G30uxmu72eK0toU8ySad9iIvqzHpQBdor85/i3/wUkl8&#10;QftPeBvh18KdRtLvQG1SK21nVJrfzEudzbWih/2dp+961+i69KAFor88/wBpj9qz472/7U178Lfg&#10;pZ6drM1rpaXVxazWqu8b87vnZh/sVzU/xS/4KCLDLs8AaSPpbQf/AB2gD9MaKw/B02p3HhXRZdai&#10;8nWJbKCS8i/55zmNfMX/AL63VuUAFFFFABRRRQAUUUUAFFFFABRRRQAUUUUAFFFFABRRRQAUUUUA&#10;FFFFABRRRQAUUUUAFFFFABRRRQAUUUUAFFFFABRRRQAUUUUAFFFFABRRRQAUUV8v/tvftZ3P7Nfh&#10;XRtP8L6Z/b/j/wAQzfZdK0/7+P8Apo69W9Avc0AfUFFfnV4h1H9uH4aeEJviFf6p4Z160trdb688&#10;NQ2zGaOH7zL937yjrtZq+s/2Yf2idE/ac+EuneM9Hi+xzSnyr3T5JNz2c6/eU+38QPcUAexUUUUA&#10;FFFFABRRRQAUUUUAFFcZ8W/Fg8C/DLxVr8c8VpNYadPcRyy9A6o23/x6vzo+A2qftn/tFfDmDxt4&#10;c8faJZaVdzyx28WojZKQrfe+VW+WgD9SqK+SP2dPh5+1F4c+JkF58WPG+ia54R+yyxSWmm7t/nf8&#10;s2+4tfW9ABRRRQAUUUUAFFFFABRSM22vhf8Aan/4KH2Hw8+LXhP4b/D26s9a1u51SCHWbs/vre3j&#10;ZlXykZW+aTrn+79aAPumioLV/Mt4n9UWvkX9pz9tLXfBHxEsvhT8JPDH/CcfEm5TzJ4fM/c2Sf3n&#10;+nfdigD7Bor8+of23vjL+z54v0Sz/aG8A2mmeFdXult/+El0mTclsW/vqvXb39um6vvnT7+31W0t&#10;7y0lE1rcxrLFNH92RGXKtQBcooooAKKKKACiikZttAC0V8Eft3f8FE9O+DNjF4U+GmtWep+PJLlY&#10;7mWKMXENlH/EG5CmRv0r7G+FOu33ij4ZeFNX1OVZtQvtNgubiWIbULsis1AHY0V8Yf8ABQL9p7x5&#10;8EtV+Hfhf4YCzn8XeI71ovsd3a+d5ifKse35ht+bdXkH/Cz/APgoJ/0I2kf+AsX/AMdoA/S6ivH/&#10;ANlzWPifr3wns7v4vabFpnjQzSiW2hjVFEfG3hWavYKACiiigAooooAKK8F/a2/as8Pfsp+A4dY1&#10;GF9T1u/f7PpelRH57mT3/ur6mvmeP9pD9s6/0seNIPg3p8Hh3Z9o/sYyf6TJDt3bv733fbPtQB+i&#10;VFfN/wCx5+2Pov7Vnha9xp0ugeLtIby9U0aU58v0ZG43L+Vc5+1X+2bffCbxjo3w2+HPhw+Ovinq&#10;48yLS/uJZo33Xdun/AfzNAH1nRX55z/tqfHv9njVNIvPj18O7O38F6lOsUmt6PJv+xbv76ru3fp7&#10;V98aBrlj4o0Ky1fS5473T72Bbm3mj+7IjDcpoA1KKKKACiiigAooooAKKKKACiiigAooooAKKKKA&#10;CiiigAooooAKKKKACiiigAooooAKKKKACiiigAooooAKKKKACiiigAooooAKKK+R/wBsj9rfXfhb&#10;4i0H4ZfC/TIdf+KfiNwLaKYb4rJP+ejr/noaAPriivzj+InxQ/bF/Zf0Oz8d+ND4X8ceFYpl/tXT&#10;9JibzrdD/Fu2jav+0u73r7n+EnxP0f4zfDvQPGWgy+bpWr2q3EQb78f95G/2lbIoA7WiiigAoooo&#10;AKKKKACiiigAooooAKKKKACiiigAoor8s/h98Wf2pf2pvil8S/8AhWnjLTtA8P6Dqj2scWpx7Exu&#10;ZVVCFb+7u/4FQB+plFfCvgr4VftqWXjDRbjxB8RfDN3okV2kl5FFu3yQ7vmX/V+lfdK9KAFooooA&#10;KKKKACiiigAooooAKKKKACiiigAoorL1zXdN8NaVNqesXsGm2FsnmS3V3IqRxj3ZqANSivzy03/g&#10;opffFv8AbX8MfD/4eXlpN8O/Pa2vL+a23veuqtuaFt3yr/db+L0r9CncRrubgUAPor4D8Yftb/GD&#10;4+/GfU/AH7Oum6dDpXh6dotV8VaxHvt96/Lt/wC+um3JNL8OP2wPix8Hvjnpvws/aH0XT4otcmMe&#10;leKdN+S2kf8Ah9tu7qxwV9KAPvu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zc8ewxfFD/grX4Z0fUP31p4e0r7T&#10;b/76xNJ/6FX6R1+b/jlofhx/wVw8M6pf4hs9d0ryopf9tomj/wDQqAP0S1O2GoaXeW7f8tYXi/76&#10;Wvz2/wCCUMcfhLxV8dvBlvza6br37v8Au/KzR/0r9CdWvI7LS7y5k/1cMLyn6Ku6vz3/AOCUUkfi&#10;7xV8dvGcH/Hrqev/ALr+6+5nkyPz/WgD9FqKKKACiiigAooooAKKKKACvx3+Fnxk+JUn7bvxd1z4&#10;d+B/+E58VX88um28t3JstLKFX+9K+4bfuf3hX6+6heR6fZT3Ug/dQxtLJ9FXd/SvHP2dP2g/hj8f&#10;D4luPh/CIZdMuvs2oGWzW2lkf5vm9WX5fvUAfK+qft0/Hb9mvxBo8fx++Gtnb+F9ScxnWdDk81oz&#10;/vKxQ7c529a+/fC/ijTfGvh3Ttc0a7jvtKv4UuLe6hO5JEb0r5x/4KWpoTfsfeNP7fMOzZF9k83/&#10;AJ+t37rb/tbqvf8ABORNTj/Y2+HI1Pr9lY2//XDe3l0AfTNFFFABRRRQAUUUUAFeffHPwp4o8d/C&#10;3xBoHg7WovDniG/g+zW2qS7v9H3feb5efu+leg0UAfkf+2B+xR4Z/Zm/ZZOs3N5deKvH+p67Z/2h&#10;4l1CVnf5m+ZV3fw5/ibk96/UL4R/8ks8Jf8AYKtv/RS18l/8Fd/+TX7P/sP2f/oTV9afCP8A5JZ4&#10;S/7BVt/6KWgD4K+D0cXxc/4KueP9Yu/+ZU05orb/AIDtj/8Aatfcfx68IW3jz4M+MtAu4vOhvtKu&#10;IiP+2bV8R/s12S+Cv+Co3xk0+9PlTanp7S2w/wCem542H/jq194fFLWIvD3w18Tancf6q1024lk/&#10;4DG1AHyN/wAEjfEsmpfs36lolxPLL/Yetz20Yl/5Zo33V/nX3LXwX/wR/wBLK/AHxLrA/wBVqevz&#10;+X/wH/8Aar70oAKKKKACiiigArwf9q79m+6/ad8K6N4WbxVeeGdEivvtOqDT8iW8h2sPK/u/e9a9&#10;4ooA/JP9pj4I+Ef2f/2u/wBmnwp4M0yLTNPiMUksv35biT7Y26SV/vM38ugr9Zy/lweY/Zea/NX/&#10;AIKD/wDJ+v7On+5F/wClbV+kd5PFbWM9xcEC2jRpJP8AcC5NAH4+/C/9o2Pwn+2h8ZfGHhzwZrfx&#10;F8VX0kllo2n6RHuSNF+WR5dqnavyV9FeFP8Agp7rHhXxtp3h/wCN/wALtQ+HMOpSCODVPn+zxj+8&#10;2/7y9M7fu96+nPgKfgrq+p+IdY+FI0Ke/kn8vVbrSE+ff/devLP+CofhbRNe/Y+8ZahqdpDPfaUI&#10;LjT7qX79vK08a/L/ALys6/jQB9X2N5DqdnBd28ontrhFkili+66N8ysPwq5Xzh/wT11PUdW/Y8+G&#10;tzqc0k10bF498339izyKn/joSvo+gAooooAKKKKACiiigAooooAKKKKACiiigAooooAKKKKACiii&#10;gAooooAKKKKACiiigAooooAKKKKACiiigAooooAKKKKACiiigAooooAKKKKACvze+LttF4+/4Kxe&#10;AdNuP9VoenpdR/76fvK/SGvzg+Lk8XgL/grF4B1G7m8mHXNLW2jl/wBtty7aAP0Uv7OPUbK5tJuY&#10;bmNo5B/sspU1+c//AASr1D/hG/i38ffAdv8A8g+w1uW5j/4DO0K/+OrX6MX13Fp9lPdT8RQxtK5/&#10;2Vya/Oj/AIJXWA8SfFr4/eO7Tmwv9blto5P4TunaZf8Ax1qAP0iooooAKKKKACiiigAooooA+Uv+&#10;Cm3jCLwn+yJ4tR5vJm1PyrGM+7NXzR+zT8QP2ntP+AfhnS/hL8J9Pi8KWMGY9Q125WK5vf4mZEZx&#10;8rdtq19w/tLfHn4f/ADwdZ6x8Q4JbvSbq6+zRxRWS3JMn3vuNXo3hHW9M8UeFNM1fR8f2XfWyXNv&#10;5Q2/Iy5XpQB8ofsk/t+SfGj4gal8NPiD4bPgf4j2O/FphhDc7fvIu75lb+LnqDxX2ZX5k/tU29s3&#10;/BUv4Hf2PCf7T32Umo/ZB/B57fM+3/Z67u22v02oAKKKKACiiigAooooA8Q/aw+EXjX43fDOPwr4&#10;L8V/8IdNdXUX9oXw3+Ybb+JEZOd1fnt+1b+yv4M/Zb1z4CaP4bgmvNQvPEXmajrV5JuuL196fe/h&#10;X/dWv14r87P+Cpv/ACUz9nv/ALD3/s8dAH6BfaRY6J5//PK18z/vlc1+d3/BMi1t/H3x1+O3xGvB&#10;jVZNUayjH/PNCzf0UV+htxam+8PS28f+sktTH/30tfnx/wAEorf/AIRrxt8cvDd5iHVbbW/MMR+9&#10;s3NQB9B/8FFvCFt4y/ZF8dW9x1tYEvo5P+ebxurCrX/BPfxdJ4y/ZE+HV5dzy3d7b2TWsss33jsk&#10;ZV/8d2Vb/b21q28P/sm/Ea5uZvJjl077MD/tOwVf/Qqwf+CamjPo/wCxr4Bdzn7bDLdf99Ssv/st&#10;AH1FRRRQAUUUUAFeefHPwDq/xQ+GWteF9D8QS+Gb/U08r+04d2+JP4tuO+K9DooA/KX9tn9jnwD+&#10;y1+yHD/YFl/afiS51uz+2eINR+e7l+9u2f3V/wBlfxr9HvgP/wAkX8D/APYHtf8A0WtfK/8AwV+/&#10;5NYs/wDsP2f/ALNX1R8B/wDki/gf/sD2v/otaAPzj/bL+NPh/Sf+Cingy5v9F1LxOvhCxSKPRtI+&#10;e4ub1t0kaqv/AAMV6Jqn/BTD4l/Du+i1X4h/APV/D3guaQCO/wD3nnRbvu79w27v9n5a+pdFvvgh&#10;4p+Ot6+mf8I/e/FWyVhcERf6dFtVd3Uf3a7z4teFdE8afDTxJpHiCyhvNKmsp/Niuh8n3G+agB/w&#10;y+J3h/4v+CtM8WeF9Si1PRL6PzI5oj09Vf8Ausvda7Cvzt/4I6X2pt8OfiBpkplbQLLWP+Jfn7hz&#10;u37f++Ur9EqACiiigAooooA8B+Pv7IPhn9oX4i+BvFniHU9Qgm8KT+bb2cHl+VL8yt825T/Ei17P&#10;4i17TvCfh691fVJorLTbGFpZ5pfuRotVfGvjbRPhx4V1DxF4j1GHTNJsIzJcXUx2Ior82NV8efEn&#10;/gp/4+m8MeGPtfg74F2N1jUdRPyveov8P+0zdl/h70Ab/wDwThnHxJ/am+OPxP0CxOm+Cr+T7Nb4&#10;+VJH8zd/6D81TfsPWo+JH7ePx38f3YzdWD/YrceZv8tJG2/+0q+7fhV8KPDPwX8Dab4U8J6bHpuk&#10;2MeyOLHzyP8AxO7fxM3dq+Gf+CeOPCX7Xn7Rfhi8Hk6hJfJL5X+7LI3/ALPQB9W/tm+CLb4hfsze&#10;P9HvI8p/ZslzH/vxfvF/9Brzj/gmB4wl8W/sh+FUuJpJZdNeWx/eHd8it8tevftR6/beGf2dfiDq&#10;F6fKiGj3MWf95GVf/Qq8P/4JSaA+jfsi6LcSf8v93cXA/wC+sf0oA+yKKKKACiiigAooooAKKKKA&#10;CiiigAooooAKKKKACiiigAooooAKKKKACiiigAooooAKKKKACiiigAooooAKKKKACiiigAooooAK&#10;/NH4EXdt8TP+CrfxG1O/i82XQrGSKzz/AMs9u1f/AGev0ur81vgDpsfw8/4Kq/EzT9QPkza5p0tz&#10;ZZ/5aBvLb/2WgD72+MOhQ+KPhL4x0e4/1V9pF1bP/wACiZa+Qv8AgkFqbyfs86/o8kvmjS/EVzHH&#10;n+4yr8v/AI7X198XNah8OfCvxjqs58uGx0i6uXPptiZv6V8f/wDBH/T8fs9+JdY8rA1PxFcyR5/u&#10;qqf/ABVAH3lRRRQAUUUUAFFFFABRRRQAUUUUAFFFFABRRRQBxfxg8SnwV8JfGWux/updN0i6uoz/&#10;ALaxMy/+PYr8rP2B/ix8btN+GfiDS/hB8LrTX9QvdVn1LUPEGry+TbZZVCxRMzKrMu3n5m+/X6qf&#10;Fr4g+Hfhb4B1jxN4rJHh+xj3XmI/N+Qnb938azvgb8RPCHxX+Gel+KvAsUUGgalukjijiWFkIYqw&#10;dF+63y9KAPlP4Qf8FCPEuj/F+P4Y/H7wZD4A1u6dIrDUIi32aR/9tmZl+ZujKdtfd6tur84v+CwV&#10;nobaX8Lp4xCPGf8Aa6x2X9/ydy/+O7q/QHwWt0vhDRPt3/H39ig83/f2DdQBu0UUUAFFFFABRRRQ&#10;AUUUUAFFFFABRRRQAV84/tV/soP+1Tf+GdO1TxZqGjeD9OaWTUNL0+Rla9c/d3fw4+v4V9HUUAfl&#10;Trvw18M/CL/gp/8AC3wp4T0yLRdFsdFtoo4YR88n7uT5nf7zM3dm5r9Dv2htcPhn4H+ONUj4ltdI&#10;uCnO3+Cvhr41f8pd/h//ANgu3/8AQZK+4f2kdIOvfAPx9p8f+sl0i4H/AI7uoA+Yf+CQXhePSf2a&#10;LzWNv+k6xqssskp/5abflqv/AMFgfDlrL+z1oHih+NQ0LXoPs8np5v3v/Ra1pf8ABIrxDFqn7LI0&#10;9D+903VZ4pI/+ee75qqf8Fftbtov2ZtM0Rz/AKbqniG1+zxf89BHu3f+hLQB9c/CLxPL42+FvhPX&#10;5f8AW6lp0F0/1ZA1dlXEfBjw/L4S+E3g7R5x5cthpVvbOPdYwK7e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lv9tj9&#10;ki+/aL0nQdb8KapHoHj/AMNT/aNL1A8Z5B2M31+avqSigD84tem/bX+Lfhc/DPU/DOk+GYbqA2Oo&#10;+LxLjzYfusybfusw/u19f/sx/s+aH+zN8JNM8GaPMbzyt0t5fy/fuZ25Zv8Ad9B2FevUUAFFFFAB&#10;RRRQAUUUUAFFFUL/AFiw0vy/tl7bWfmH5POlVN/50AXutfn747/YT+JPwr+Ot78T/wBn7xPZ6bPq&#10;TyS3ui6v/wAe+W+8uOjL/Kvuv/hL9D/6DOnf+BUf/wAVR/wl+h/9BnTv/AqP/wCKoA+Btb/Y7/aA&#10;/al1rR4P2gPFunWPg/THWX+xvDnAuX3/AMe3/Z/i7dq+/dA0Sx8L6FZaRpkEdlp9lCtvbwx/djRR&#10;tUUL4h0pxb7dTtD9p/49/wDSV/e/7vPzVqUAFFFFABRRRQAUUUUAFFFFAHyV/wAFKfhR4u+MXwAt&#10;NC8G6NLr2qDWLa5ktYfveWu7c1fRnw30250nwD4bsbyH7Pd22nQRSxf883VF3LWm/iPSYtci0htS&#10;tRqskfmpYGVfOKf3tnXFa1AHw1+2J+zN47svjH4f+Pvwehj1Lxjo4WPUNFm63sP3fk/4CzKV/H+G&#10;vO/iz8XP2mP2rPCl58NNI+Dl34Bi1R1ttV1i8ufkihb5WX/d9a/Smk20AeX/ALOfwR0z9nr4PeH/&#10;AAPp5in/ALMhxcXQj2faJ2/1kv8AwI16jRVCLVrO4vZbOO8hmuov9ZDHIpeP/gPWgC/RRRQAUVXn&#10;njtYpZJD5USLveT0qrouuab4jsYdQ0u9tdTspP8AV3VpKsqH6MKANKiiigD4Y/bG/Z38d/FD9rz4&#10;K+MfDmkfbfD/AIfVP7QuvN2eVtuWkYf9819u3FpHeWktvOPNikTY8frVqigD81r79l742/sa/GfW&#10;fGfwNsYfGfg7XJvMvPDUz7H+8W2/8B7MtT+NPhN+0V+3d4i0zSPiZoMXwn+F9hdLc3OnxSb7m5K/&#10;+hf8C4XrX6RUUAY3hTwvp3gvw3peg6RALPTNMgS2t4R2RV2qK2aKKACiiigAooooAKKKKACiiigA&#10;ooooAKKKKACiiigAooooAKKKKACiiigAooooAKKKKACiiigAooooAKKKKACiiigAooooAKKKKACi&#10;iigAooooAK+X/wBt39ky5/aP8O6NqXhjUxoHj/w5P9o0rUPuqefuM38vevqCigD849fu/wBtj4q+&#10;GB8OLzw1pPhSO5jNhqPi6GbHmw/dZk/u7l/u9a+u/wBl/wDZ40f9mf4SaZ4M0thcSxZlvdQMexrm&#10;dvvMf/QR7V7DRQAUUUUAFFFFABRRRQAUUUUAeZ/H34F6B+0V8M9S8GeJIf8ARLpMxXMY+e2mX7si&#10;V8b+A/gH+2P8AtKHg3wP4s8Maz4Vtpn+xXWrjfNHH/D97/0Gv0KvLy3sYPPuJo4IkH+slk2KPxqj&#10;/wAJfof/AEGdO/8AAqP/AOKoA+U/2Sv2JtS+FHj3VPip8Stf/wCEs+JOro3mS/eis933thP+z8vs&#10;K+xKx/8AhL9D/wCgzp3/AIFR/wDxVIPFeiG3muP7ZsDFF/rJftKbE+vNAGzRUMcsdxCJIz5sb+lT&#10;UAFFFFABRRRQAV8Qf8FCPgt42+K/j34M3fhPQLrWLTR9X+06hLAOLdNy/M3/AHzX2/RQBWs122UK&#10;P2Ra+A/i/wDAP4m/s0/tH3nxr+DGgf8ACZaXroEeu+G1P77/AGmT2/lX6C1kaz4j0nw9DA+q6ja6&#10;bHcyLDE11KsfmSN91V3feagD83/ihL+0L+31Do3gO4+Hc3wt8Cm7STWdQvJd/morbtv/AAHsvrX6&#10;MeDfCdh4F8KaP4c0uFYNP0u1jtbeKP5cIi7a3l6UtABRRRQAUVQuNXs7OeK3nvIYZpv9VHNKqtJ/&#10;uj+Kr9ABRRRQB8of8FIPg14t+OXwBh8PeDNM/tPVhq9tc+SJNnyLu3NXv3wl0W98N/DHwppWoReT&#10;qFlp0FvPH6OqKrfyrbsvEej6pqN5YWmpWl1f2JxcWsUytLB/vp1X8a1qAPgj9qz9j/x5pXxvh+PX&#10;wLnjh8aL/wAhHS59uy8+VV3L/e3L8rL/ALNcz4/1n9sH9pzw7F4A/wCEAtPhnpV9CI9V1qa5/wBa&#10;n8W3+7/urX6O0UAeT/s0fALSP2a/hPpfgnSJTefZsy3N3KMNcTN9569YoooAKKKKACiiigD84v8A&#10;gpv4C+NXxw8U+H/CngrwdqOs+BdMRL67ltJf3V5Ox+43+6v/AKHmqfgz4t/tZ/Dnw3YaB4b/AGdr&#10;TTNGsYFit7SL/wBCb/ar9KaKAPlT9l74tftC+OvG97Z/FP4axeEtAS18yK78zkzf3a8x/aL/AGef&#10;iT8Iv2kIP2g/gxpkfiW8vo/s2u+Gj/rLlG++yeu5VT3G2vvmigD8zfit4j/aP/bl0uz+G8fwvl+F&#10;/hW7u1bWdW1GXepRfm2/+zbe5xX3/wDCb4c6X8I/h1oPhDR4hFYaParax/u9u8/xN/wJua7IALS0&#10;AFFFFABRRRQAUUUUAFFFFABRRRQAUUUUAFFFFABRRRQAUUUUAFFFFABRRRQAUUUUAFFFFABRRRQA&#10;UUUUAFFFFABRRRQAUUUUAFfGP7Z37IXin4j+NfDXxX+E+pQ6P8SfD/QTnYt4i/d+b8x77q+zqKAP&#10;za8daf8AteftW+HYfhv4k8Kaf8OvD10YotZ1rzOblFb5tg/2v7vfpX3V8GvhRo/wP+GWg+CdDH/E&#10;u0m3WFJZfvyv/E7f7TMTXd0UAFFFFABRRRQAUUUUAFFFFABRWZfa9pumzCK71K1s5MfcmmVP51F/&#10;wl+h/wDQZ07/AMCo/wD4qgDYorGPjDQF/wCYzp3/AIFR/wCNTJrunSXEFqmoWpuZo/MjiEq73T+8&#10;q5oA06KKKAMLxh4V03xz4W1Tw/rEAu9L1O2ktbiI942Xa1fnr4U/ZP8A2mf2SNQ1rT/gp4m0nxB4&#10;Lv7rzo9P1gfPb89drfxbflLL121+k9FAHwj8KP2KfH/xG+M1v8U/2ites/EGq6bt/srQdOP+iW5/&#10;vf8AAW52+v4V92qu2looAKKKKACiisi18SaTfaveaTbalazapaqr3FpFKrSxBvul06rQBr0UUUAF&#10;FFFABRWfZ6vZX00sUF5DPLFxJHFKrNH/AL237taFABRRVHUNRttJsJru9nitLWJN8ks0mxEHu1AF&#10;6iqOn6lbavZRXljdxX1rMm+OWCRXSQf7LCr1AHwv8T/2ePHfiL/go54N+Jlho3m+D7DToIri/wDM&#10;x86rJuX/AMer7fuLaK8hlglHmxOnlvHVmigD86G+CPxz/Yt+NHiDxB8H9Ai8f/DrxNdtc3HhrzfL&#10;e3kb+L/Z29m9Plp+gfAH4yftffHvwz47+NugQ+DfA3hmZrjT/Cvmb3eT5W+bn+JlG5v9mv0UooAT&#10;pS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gf7VH7JmkftU2Hh+z1jX9V8PjR5&#10;p5YpNJk2mTzFVfn/AO+RXvlFAH44/t0fsNaJ+yz8HIfFeh+N/E+pahJqMdr5N5c/utjL/sqPmr2D&#10;4Tf8Es/CHxE+FvhTxJc/ETxjb3Wp6dFcyRQ3S+WHZd3yfL92u6/4LI/8mvab/wBhuD/0Fq+of2Xf&#10;+Tefh3/2BLb/ANAoA+cdX/Ya03w/8Q/gpLZ/FCayi8Fupj07UZc3Oo/6T5394f7v3a+y9Q8R6XpN&#10;zaW9/qVraXN0cQRTTKrSf7oP3q/Ob9ux5Yf+Ch/7OflzSDzJrXgf9flQf8FetV1fR/H3wNuNDvfs&#10;Oq/aryO3m/55yM1uqv8A8B3UAfoF4h+MPgjwlrUOj6z4r0rTNVlHyWl1dKkp/wCA1u6v4m0jQdKm&#10;1TUNRtbOwjTzDdTSqkYT/er4g8W/8EvfhrJ8LNY1PXLzW9Z8fmye9udfmvm3yXWzczbP7u7+GvBf&#10;2HPgLq/7Yvg+Wz+J/iXUb7wB4HnbTNO0SzuWh8ybO53lb+L5V2/8CoA/UbwX8TPCvxEt5p/DHiDT&#10;tfii4kOnXKzeX/3zXUs22vyo+InwS0j9iL9tz4QXfw5vL+y0DxLdC3vdKNyz4Vn2yKP9lh/3zXsv&#10;/BTL4/8AibwwPBHwj8G339i6r44m8u91XzVT7Na7ljZd2Rs5fcW/uq1AH1pd/Hj4d2HiD+w7jxvo&#10;cGqmTyvskt9GH3/3etdyk0dxBvjIlQ+lfCOj/wDBOr9me28IDS9Q1iG81uRF8zWv7fX7R5235mT5&#10;vlXd/DWB+wJ8VNc+HPx28Z/s8a34g/4SvRtH3SaFqAlWb92vzFd393bQB+idcl8S/iDpPwr8A6/4&#10;r1yXyNO0e1kupTnaZNq5CL/tNwo9zXW18G/8FgfGeo6R+z7oHhjTxkeKdbisZT/1z/eL/wCPKKAO&#10;j/4J8+D9Q8b2Xib4++LDJceJvHN3JJZCU7vsenq22OJP7vQ5219b2vijR7y4vYLfUrWaax/4+YxK&#10;v+j/AO//AHaxPhF4dtPCnwu8KaPZQQ2ltaaXbxJDD90fu13f+PZr8tfBHwx1L48/t5/F/wCHlx4m&#10;1HRvCF1fS3usxadJslvUjb5Yt/8ACu6gD9SvCvxe8EeN9WuNN8P+KtK1m/tv9ZbWd0jtH+VSeMvi&#10;t4N+Hc8EXifxNpWgS3P+qS9uUiaT86/MX9vP9lTwp+xp4c8J/E/4STahoGt2uqxQy+bdNMsnysyt&#10;83+0vPrXu/w6/wCCdPhH4w+CLfxv8X9T1Txl468VWyaleX8V60MVv5i7o0iT+HarIv8AwGgD7i0v&#10;VbLWrGG80+6ivLWVd8csMm5XFfNfwk/Zzj8DftY+OfiEnj6HWf7XgMf/AAjfzedZfN1/1h+X/gNe&#10;H/8ABKvUNX8IeKvi98L7jUpdT0Xw7qP+hed/yz+Zlb/vr5Kq/ssyS/8ADzL4zR+dKYvsjcH/AHlo&#10;A/QgeJdJOqTaV/aVqdRjj82S181fNCf3ttc3afG34f3viL/hH7bxloc+tCTyv7PivozNv/u7c1+Y&#10;/wAbvBPib4of8FPNf8E+HPEk/hmLXbKKLULuKRt/2JYN06L/ALyqy/8AA69V/aV/4Jk/CzwH8BPE&#10;HiLwZ/a2m+KvD1i99b3816z/AGh1+ba+fp+FAH6LyRx3EJRx5sb18F/CPWZP2R/2z9Z+E95MIfh9&#10;453av4eE0nyWd03+siT+7ub+GvWP+Cb/AMUtf+Lf7KXhrWPEl39t1G1mn037SfvypC21Gf8A2tvW&#10;vGv+Cs8Q8MaT8LfHlnDF/amh6+v73+PZ8rbaAP0HorG8Kax/b/hbRtUf92b6yguf++0Vv/Zq2aAC&#10;iiigAooooAKKKKACiiigAooooAKKKKACiiigAooooAKKKKACiiigAooooAKKKKACiiigAooooAKK&#10;KKACiiigAooooAKKKKACiiigAooooAKKKKACiiigAooooAKKKKACiiigAooooAKKKKACiiigAooo&#10;oA8/+Nvwmsfjf8NdZ8GahqV3pdrqaJHJdae+2aPawb5a+F/id/wSv8IeAvh14m8R23xF8YTXWmad&#10;PeRxzXKbN6LuXd8vTiv0orzf9o3/AJIH8Qf+wJef+imoA/Lf9hH9h3SP2q/g9e+LPEHjjxNpt/ba&#10;tLY+VZXPybFjjb+LPzfPX0p4u/4JuaJ4Q+CGv+E9O+KOoaONX1GC9k1bXJd6R+XGy7flZPvbql/4&#10;I0f8mv6z/wBjFP8A+iIav/8ABYNtv7K0H/Ybg/8AQZKAPrPwTZ2Xw4+F/h+w1DWYZrPTNPgtjqk0&#10;uxJdqKu7cx/iqx4p+KHhLwTpUOo6/wCJNP0jT7n/AFV1d3Kosn+6c18eftYyyD/gmBZSGX95/Ymm&#10;ZP8AwFa4T9kT9iHwz+0p8EdA8dfF/VNX8W6hf2vlada/bWhh0+1X5VVEX+L/AGqAP0S0TxPpHiPS&#10;odU0vUbXUdPkTet1BKrx4/3hWFofxj8B+JPEU+haV4t0nUdai+/p8F6jyj/gOa/KD4cfA3xRB+1j&#10;45/Zl8OeLdR0X4a3Vwb3UfKk/wBIksov+WaP/Du37T616D+3X+wl4H/Zy+DEPxH+Gc2raBr/AIfv&#10;bcyTfbHme43NtV/9llb5t1AH6qVxnjH4v+CPh/cRW/iTxXpWiTS/6uO8ulRj+ZrwD4v/ALUOrfCr&#10;9hzTfiZHCbzxBfaXaxQSy97mRNvmv/3zurwP9mb9jj4T/E7wDZfED4zeJYfFnjXxMjX1wLzV1Rbb&#10;zPm27d33v5UAfo1oPiDTPEumw3+j3ttqWnyjMdzayLIh/EVqV+VzalY/8E+v2rfBmj+AvFn9s/Cv&#10;xw6295ov25bs2z7ljVt275W3SJhv7u6v1RoAY7iNdzcCvgn4eal/w2Z+2pqfiOf9/wDDv4Xv9m06&#10;183dDc6j/wA9dv3W29q+pv2nvGtx8Of2ffHviO2iEt1Y6XKYx67vl/8AZq8A/wCCUPhSLRf2WLPW&#10;JIh/aGt3091cTH70nzfLQB9eXWv6ZZ6pBplxfWsN9c/6q1llUPJ/ur3rnrz4yeA9O8VL4cuvFuk2&#10;+vSP5Q06W9UTb/7uzNfnb/wUuuPEp/bJ+DWn+E9Yl0XWtTsv7Nj1CL/l28+fy2b/AICrbq7T4/8A&#10;/BMn4Y+E/gF4m1/R5dXm8daZp0l/HrU98zvc3SruZn/2Wb8qAPvnxP4v0PwdpJ1PXNYtNG09Ot1d&#10;yrGn5tUPhDx54f8AH2l/b/DmtafrVoek1lcLKn/jtfmp+xb+zhL+2t8M9M8Z/GfX9R8Q6Bo6DSNC&#10;0SG5aGKNIflaSXb95m/WneCPhVD+x3/wUf8ACvhHwXql3F4Q8S2rF9PmlZvLDD7r/wB75sbaAPqv&#10;9oT9neP4lftCfCfxp/wn0Ph6Xw9dxy/2JL9/Udsu7anzj/d+61fRWpeIdM0SS3j1DUbazkuX8uIT&#10;yqhkf/ZzXwD+3LJKn7dn7NHlyyj/AImMHT/rutZX/BX681Gwvvg3Pos/2PVhqUot5f8AnlIzR7W/&#10;76oA+8/Ffxj8D+BdUh07X/FelaNfyj93a3d0qOf+A11lrexX9tHPbyxzRSDKSxHcpr4j0T/glb8O&#10;tf8ACs9x4/1LXPE3jvU0+0ahr8t829LlvmZkX/e/OuM/4Jb+JPEfhfx98VvhJqWpS6lo3hm532fn&#10;nc8fz7eD/d6fjQB137Ywuf2Xvjf4J/aG0QS/2Vczponi2wik2JcwSf6uTb03Lz8ze1fbOjara69p&#10;dpqenzx3lhdQrNbyxH5JEYAq1eI/t2+DIfHP7KfxF09oIp5otOe5t/N/5ZzJ8ytXMf8ABNHx7efE&#10;H9j3wbcX4Bm03zdIH+5A2xf/AB3FAH1PRRRQAUUUUAFFFFABRRRQAUUUUAFFFFABRRRQAUUUUAFF&#10;FFABRRRQAUUUUAFFFFABRRRQAUUUUAFFFFABRRRQAUUUUAFFFFABRRRQAUUUUAFFFFABRRRQAUUU&#10;UAFFFFABRRRQAUUUUAFFFFABRRRQAUUUUAFFFFABRRRQB8wftO/sK+H/ANp7xjpuv6p4r8QeH5rS&#10;1+zCHSJVRD8zNv8AmX73zV+ev7dn7HGmfssWPgeXw/4z8TalLreotbXH2y5/1af3l24r9qa/Nr/g&#10;sn/yCfhN/wBhtv8A0CgDbsv+CRHgu/soLj/hY3jH97Csn/Hyn8S/7tem+Ef2S7HwH+1L4N8WWfxE&#10;86LQ9EbTY/Dd5Lvubj9x5fmfe/4Eflr6s0D/AJAemf8AXrH/AOgivz91lv8AjcBoH/YEl/8ASZqA&#10;Pvy58S6TZ6pBpdzqVpFqE3+rtZJV82T/AIDWBc/GfwHZeJ/+Ecn8W6LFreP+Qe19GJv++c1+bX/B&#10;Qu38Sar+3X8OdJ8J61NoOtanYxWUWoQyfNbhnZWZf9rbvr0X4+f8Exvhj4S+AfifW9Hm1b/hNtMs&#10;Xvv7au715GuZlXLb1/us1AH3z4o8Y6H4L0ltT1/WLTRtPj63V3Ksafm1M8JeN/D/AI90r+0PDms2&#10;etWB486zlWVP/Ha/NX9ij9muT9tD4ZaZ40+NWs6j4g0XSB/ZGhaVFctDF5MXys0u37zbqd8OPhqP&#10;2Nv+CkGg+CPBmqXh8IeK9O+0SaXNIzpHGzOqqf721lZg3+1QB+obyJCm9yI0HrXCWvx4+Hd34iOh&#10;QeN9Dm1rf5X2AX0fnb/7uM18S/8ABQb4ueIfH/x28Hfs66Br48J6VrCJca7qksnkiSNssE3f3dq/&#10;99V0l/8A8E6f2Z5fBP8AZNpr0NlrUafu9bGuR/aPO2/e+993d/DQB96q26lr4Q/4JqfHbxN4iuPH&#10;Hwi8Xan/AMJBqPgefy7PWfMWTzLXeY1TcM7vu8f7Nfd9AHlX7S/xvsf2evgx4h8aXuDJYwYtof8A&#10;npO3yxr/AN9V5T+wJ8JL7wn8Mbzx94rEs/jzxzN/a+qXU8m50Rv9XEv91VX+GvFf+CrPiOPXfFnw&#10;V+Gs8ObTWNbiubn/AKaR+Yse39a++7PTbXRfC0OnWkXlWttZ+VHF6IqYxQBEnjXQJbG9vI9a082t&#10;j/x8TC5XZF/vt/DVDwd8UvCPxDMyeGvE2la/JD/rBZXKTbP++a/I/wDYm+As/wC078Ufij4U8Sa/&#10;qMPw70vVZb6+0WzuWia9uWmkWLc391dpaug/bT/Z8tf2JviZ8NfFXwQu7vw/qGrzy2JjmuGlTz2G&#10;xW+b/Zdv50AfqT4p+MHgjwVqtvpniDxXpOj6lc/6q1vLpUd/+A5rrILqO6hEtvKJYpOUkjO5a+FR&#10;/wAEsvh/4k+Gt3eeK9T1rWfiJqVqb241+a9bMd0y7m2p/d3Mflp3/BJrxlrmpfCrxZ4U1e9l1KHw&#10;zrD2NpLLJvMcf90f7NAHqv7L37P0Xwg+KXxS1+PxzD4r/wCEhvll/s+L7+nfMx2v8x+b5vavoSDx&#10;NpF1fXlnFqdpLd2P/HxF5q7ov9/+7Xwb/wAE5Gkk/aK/aL8yWQn+1169/mavAfDnwZ1z9oD/AIKA&#10;/FnwXba/qOg+FbmdrnxCLORke5tY5VZYv+BSbKAP1P8AD/xp8B+Ktcm0jR/GOianq0W7zLO0vkeU&#10;bf8AZzXT6xo9j4g0q703ULeO7sLqNopYZeVkRvvCvzV/bP8A+Cenw9+CXwQvviB8N/7V0HxJ4d8q&#10;5837cz+Yit8zf73+1X25+yb441P4kfs5+APEmuS+fqt9psclxL/z0f7u6gD5x/ZD8W3P7PP7QXjL&#10;9m/xBeGXSw7av4Rlml6WsnzfZlz83q3ttNfd1fnJ/wAFEpb34Y/tT/AH4jaSsUEovf7MuJcf6zzJ&#10;FX5v+As9fo0rbqA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gv/gsj/ya9pv/AGG4P/QWr6h/Zd/5N5+Hf/YEtv8A0CsP9q/9mXTP2qvh1B4T1XWbrRoI7pbo&#10;TWcau29VOPvfWvR/h14Ktvh34G0HwxbzyXcOk2qW0c0335No+8aAPz2/bv8A+UiH7Of/AF3tf/Su&#10;j/grh/yVT9nr/sKS/wDo+1r6o+M37HmifGX47eA/ife69qFjqHhSSKS20+KNTDL5cvmfMT83Wj9p&#10;/wDY80T9p/xH4H1fVNfvNGl8Kztc28dpEr+bueNvm3f9cqAPYvH3/JPde/7Bs3/os18T/wDBH3/k&#10;lfj/AP7GKT/2avurXdHj1nQ73TJJTFFdQNbGQfeG5dteQfsqfst6R+yv4V1vRtK1m71mLU9Qa+ea&#10;8jVGj/2floA+Xf8AgoV/yd3+zn/2Ef8A2qtcT/wVY8KabbftB/BzxH4ssrq88CXP+g6jJFLsSP8A&#10;eruXd/D8vzf8Br7O+O37Juj/ABz+KPgHxnf69d6ZdeE5vtEVpBEpS4+bd8+6u/8AjL8GfC/x38BX&#10;3hDxbY/bdIuk+jxP/DIjfwstAHztp3/BNL9nDWdMg1Oy0q7m0+6jWWOaLV5dkiN827rXI/sm+Gv2&#10;cNC/aX8QaH8LdA1YeKvD0csVxqv2lprMp91sNWcP+CYni7SANE0D4++J7Hwf0+wGRvOjT+6jBsLX&#10;1J+zX+y94N/Zd8JTaL4XhlmnupPNvdTu8NcXL/7bUAex1+d3/BZEyWPw6+F+r+XIYrDxL5sn93/V&#10;Z/8AZa/RGvB/21PgYf2hf2dfFfhW3/5CvkfbdOIj3N9oi/eKg/3tu3/gVAHrfgq5F/4P0C47y6fB&#10;J/31Gpr88f2OF/42TfHj/tp/6HX0t/wT7+Lb/Ff9mjw8bwy/2/oRbRNUjm4eOeD5f/QdlXfhT+x7&#10;pHws/aC8afFez1+8u9Q8Tb/NsJY1EUW5t3B60AeFf8FmP+Ta9G/7DcX/AKC1fZPwb/5I74H/AOwD&#10;Y/8ApNHXBftYfsuaT+1h4BsvC2sazd6NaWt8l951nGruSqsu35v96vVvCOgReE/CujaFFL50WmWU&#10;NlHLJ96RI41Tcfc7aAPgP/gnB/ydD+0X/wBhH/2q1V/2WP8AlJ18Zv8Arxb/ANCWvqH4B/slaR8A&#10;/iH498X2GvXeqTeK5/tEkF1GoS3+bd8u2m/Df9kXR/ht+0H4t+K1vrV3eah4hj8uXT5Y1EUX+7QB&#10;8l2f/KZpv+wa/wD6RtX21+1f/wAm2fEb/sCXH/oNcfD+xxokH7WX/C9v+Eg1A6t5DRf2X5SeTzE0&#10;ed33vutXr/xN8C23xM8Aa/4UuZ5LS21e1e1kmh+/Hu/iFAHy1/wSO/5M20f/ALCt9/6Nrj/+Cw+p&#10;+X8FfCelpjzr7W4tmPvfLX1F+zB+z3p37MPwns/AmmandazaW11Pci6u0VHJkbceFr5Q/aLtrj9q&#10;f9urwP8ADSw80+H/AANt1fWZvL+SOb7yLQB9yfDKGS1+HPhS3k5li0q0jk/CFa6mkVdtLQAUUUUA&#10;FFFFABRRRQAUUUUAFFFFABRRRQAUUUUAFFFFABRRRQAUUUUAFFFFABRRRQAUUUUAFFFFABRRRQAU&#10;UUUAFFFFABRRRQAUUUUAFFFFABRRRQAUUUUAFFFFABRRRQAUUUUAFFFFABRRRQAUUUUAFFFFABXm&#10;/wC0b/yQP4g/9gS8/wDRTV6RXN+PvCUPj3wRrvhueeSCHVLKWykmi++m9Su4UAfFn/BGj/k1/Wf+&#10;xin/APRENX/+Cwn/ACarB/2G4P8A0GSvd/2Tf2YdM/ZP+HV54T0vWbrW4bm+a+N1eRqj72VV2/L/&#10;ALtT/tUfs0ab+1R8NofB+q6zdaNaxXaXX2m0jV33qrL0b/eoA+d/2sv+UX1l/wBgPTP/AEFa9l/4&#10;J6f8mefDT/sHJW98T/2ZNM+KH7O0PwkudYu7LT4rS3thqEMa+d+527eOnauu+BXwksfgZ8KtA8E6&#10;fezajaaRB5Ud1PjfJ78UAfEfwY/5S5fEb/sCT/8AoUNexf8ABVL/AJMz8Wf9fVn/AOj1ruvCX7JG&#10;j+E/2n/EHxqj1m7m1XWLV7aTT5QvlR7tv/xNdV+0p8B7D9pL4T6l4E1PU7rRrS9kikN1aBXceW24&#10;cNQB8dftX+FL7xN/wS88Jvp8Mt3JptrYXUqRf88V3bm/lUn7K37Ef7OPx9+CXhvxZBpl3PfzWqR6&#10;hFDq0v7qdfvKVz8tfcXgn4Y6b4S+Ful+BZ2/tjSbKwGnSfbI8/aI9u35hXx/4h/4Jgy+G/Ed5qPw&#10;j+KOu/Dy0vZGeTSoZGa3j3f3Mf8As1AHJ+PfgT+yf8DPjr4N8GSeGdc1Pxrqc8VzZxWd9JcfZnWV&#10;fL3/ADfL/e+iV+kVfLH7M/7Bvhn4DeKp/GmrazqHjfx1NH5f9s6vIXaIH7wTP/oVfU9AHhH7cFjJ&#10;qn7JnxMtreKSaWXSHwIuv3lauD/4Jf65HrX7HvhMJx9lkltT/wABavp/xFokPiLQtR0u5GbW+tpb&#10;aT/dddp/nXwl/wAE6rm++CHxS+JfwA14yedpl02paUTFtSS1b+KgDkv27P8AlIV+z1/2z/8AR9fc&#10;P7S//JAfH/8A2Brn/wBBrhPjV+x/o/xo+N/gf4mXevXmm6h4U2eVaQRrsl2yeZ85617D8Q/B0HxD&#10;8D694Znnks4tVtJLV5oT88e5du4UAfKP/BIr/kzrTP8AsL33/oyuH+Pv/KU/4N/9eP8A8VX1b+y7&#10;+ztpv7L/AMLIfA+l6pdazaRXU90Lu7jVH/eNu2/LWN43/ZS0jxv+0h4T+L8+s3cGoeH4fKisIgvl&#10;SUAfMX7dH/J937M//YSg/wDR61S/4K7f8hv4J/8AYb/9qR19S/GX9kzR/jH8Z/AHxHvNZu7K/wDB&#10;88Vxb2sMamG42y+Z8+ah/ai/ZC0f9qG+8HXGp6/d6MfDV39qjFpGr+b8yttbd/u0AfQEf+qFfnN/&#10;wT1/5PJ/aL/67/8AtWv0cVdtfP8A8Cf2R9I+BfxT8ceN7DX7vU7rxW/mS2t1GgSL5t3ybaAOg/a4&#10;1yHw1+zP8RtQnH7u30ec/wDjteIf8ElrGSz/AGPNGkk3g3OqX0gz/d8zio/+CnfjG+m+Ffh/4W+H&#10;RLP4o8fapFptvawDc8kKsPM/9CFfS/wU+GVt8GfhN4Y8GWTedFo1jFamTG3zXVfmf/gTUAd7RRRQ&#10;AUUUUAFFFFABRRRQAUUUUAFFFFABRRRQAUUUUAFFFFABRRRQAUUUUAFFFFABRRRQAUUUUAFFFFAB&#10;RRRQAUUUUAFFFFABRRRQAUUUUAFFFFABRRRQAUUUUAFFFFABRRRQAUUUUAFFFFABRRRQAUUUUAFF&#10;FFABRRRQAV+bf/BZL/kE/CX/ALDbf+g1+klfPf7Vv7IOj/tWQeGotX1+80UaHdfao/skav5ns26g&#10;D3PQP+QHpn/XrH/6CK/P7Wv+Uw3h/wD7AMv/AKTNX6EWNoLOyggB/wBVGsf/AHzXht1+ydpFz+1Z&#10;Z/HD+2rv+1Layay/sry18n5ovL37/vUAfIX7ZH/KTT4J/wC5B/6E1fdf7TP/ACQDx/8A9gef/wBB&#10;rgPit+xronxW/aD8J/Fe81/ULPUPD2wRWEUamKXbu7/er2b4i+DYfiN4G1rwzcXEtnDqlq1vJNCf&#10;nj3CgD5g/wCCTn/Jmnh//sIXn/oyvN/jt/ylh+EP/YBj/wDRs9fWf7M/wCsP2aPhJZeB9L1KbVbS&#10;2nluftN0AjnzG3HpWB4z/ZR0fxl+0x4a+M1xrN5Bquh2SWUWnxRL5Mm1mbcx+9/HQB8J/tx+B/Dc&#10;v/BRTwlcfEu0li+H/iGxgtvtfmNCpdU8v76/3ZNlfUMv/BMn9nSOzOoSaVdiy8vzPOOry7dn3t27&#10;Ne2ftD/s2eDP2mPB50DxdZ58p/Ms7+D5bi2f+8jV8o/8OwfF0q/2BcfH3xRN4E/6B/mN52z+7u3Y&#10;2/7PSgDqP2C7T9n5vH3jj/hTejatZ3+mJ9h1C/u5Ge3uI/N42O33vmTd9K+368y+An7P3hH9nLwJ&#10;D4U8I2hgsw3mTyy/NLcP/fc16bQB+af/AAU3s7nTv2mf2e9d8n/iXxX0Vt5h+6H+0q3/AKDX6O3L&#10;btFn/wCuDf8AoNfLP/BSr4IXvxd/Z8n1DRPN/wCEg8Kz/wBr2Qi6/KP3n/jten/sq/FS2+Of7Pfh&#10;TxJBLKZbmyFtcGX78c6rtagD4u/4JFf8lU+Pv/YRX/0fNXS/8FYf+Ri+Bv8A2MkH/oxa+hv2Xv2N&#10;9E/Ze8R+MdY0rX9Q1mbxLN5s0V3GqJD+8Zvl2/71X/2mv2TdI/aZvvBt5qetXWjTeGtQW+iNpGr+&#10;btZW2vu/3aAPb5/+QVN/1wP/AKDXwP8A8El/+PD4wf8AYyy/+hNX3+9uGszB22bP0rw79mL9lTR/&#10;2YoPFcel6zeayfEN+19J9rCp5X+yu2gD5v8A+CcH/Jxf7SH/AGF1/wDQ2qn+xd/ykY/aJ/68v/bm&#10;Ovpv4A/sqaR8BPHnj/xRp2sXepT+L7pbmeGcKEiO5m+X/vqovhN+ybpHwm+Pfjn4n2Ws3d7f+K4f&#10;KuLGaNQlv+8WT5CP92gDO/4KG/8AJn3xG/68f/ZhWl+wb/yaR8NP+wUv/oTV3fx3+Edl8c/hXr/g&#10;nULybTrXV4PKkuYcb0qf4K/C61+C/wALfD3guzvJb620i1FtHczfff3oA+F/+CsGox6r44+B/hSN&#10;s3V1rkUvH3gPMVN3/j1foxYWwsrOCD/nlGkX/fK1+fv9ky/tW/8ABSE38Riu/BPwqg8rzfKbZJet&#10;96Pd/e3fN/wCv0N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5B+HPg3T/hV+3n4s03w351lpnirRxq+o2PmZhNyp&#10;xvRf4c96+vqKKACiiigAooooAKKKKAMzX7uTT9E1K5hIEsFs8qEjOGCsa+ZP+Ce3gDStN+FV744x&#10;Pd+J/F9/Pd6rf3Um93ZZGCqv91R6UUUAfV1FFFABRRRQAUUUUAFFFFABRRRQAUUUUAFFFFABRRRQ&#10;AUUUUAFFFFABRRRQAUUUUAFFFFABRRRQAUUUUAFFFFABRRRQAUUUUAFFFFABRRRQAUUUUAFFFFAB&#10;RRRQAUUUUAFFFFABRRRQAUUUUAFFFFABRRRQAUUUUAFFFFABRRRQAUUUUAFFFFABRRRQAUUUUAFf&#10;Hv7Y3hey8N/Fb4QfE3S/MsfFtrrqaO1zC+EuLV/vRyr/ABCiigD7BXpS0UUAFFFFABRRRQAUUUUA&#10;fIHw78Iaf8Q/26fiB4p18SX+peELSKx0ZHb9zbI5yzBP7/8AtV9f0UUAFFFFABRRRQAUUUUAFFFF&#10;ABRRRQAUUUUAFFFFABRRRQAUUUUAFFFFABRRRQAUUUUAFFFFABRRRQAUUUUAFFFFABRRRQAUUUUA&#10;FFFFABRRRQAUUUUAFFFFABRRRQAUUUUAFFFFABRRRQAUUUUAFFFFABRRRQAUUUUAFFFFABRRRQAU&#10;UUUAFFFFABRRRQAUUUUAFFFFAEUkSyqY2GV9K+RP2U/DFn8NP2l/jT4N0Ey23hkmDVY9Od90cM8v&#10;39g/hU+lFFAH2BRRRQAUUUUAFFFFABXE/GbWbvw78JfFep2Enk3ltp0sscg7MF60UUAeWfsKfDXQ&#10;/AP7P+jXOlQyC91zdqWo3k8m+a5ndmyzN39q+iaKKACiiigAooooAKKKKACiiigAooooAKKKKACi&#10;iigAooooAKKKKACiiigAooooAKKKKACiiigD/9lQSwECLQAUAAYACAAAACEAGTnNKgkBAAATAgAA&#10;EwAAAAAAAAAAAAAAAAAAAAAAW0NvbnRlbnRfVHlwZXNdLnhtbFBLAQItABQABgAIAAAAIQA4/SH/&#10;1gAAAJQBAAALAAAAAAAAAAAAAAAAADoBAABfcmVscy8ucmVsc1BLAQItABQABgAIAAAAIQBwEsAt&#10;6gEAANcDAAAOAAAAAAAAAAAAAAAAADkCAABkcnMvZTJvRG9jLnhtbFBLAQItABQABgAIAAAAIQA3&#10;ncEYugAAACEBAAAZAAAAAAAAAAAAAAAAAE8EAABkcnMvX3JlbHMvZTJvRG9jLnhtbC5yZWxzUEsB&#10;Ai0AFAAGAAgAAAAhAPKxaRbeAAAABwEAAA8AAAAAAAAAAAAAAAAAQAUAAGRycy9kb3ducmV2Lnht&#10;bFBLAQItAAoAAAAAAAAAIQA4aP39hnYMAIZ2DAAUAAAAAAAAAAAAAAAAAEsGAABkcnMvbWVkaWEv&#10;aW1hZ2UxLmpwZ1BLBQYAAAAABgAGAHwBAAADfQwAAAA=&#10;" stroked="f">
                <v:fill r:id="rId64" o:title="" recolor="t" rotate="t" type="frame"/>
                <v:path arrowok="t"/>
                <o:lock v:ext="edit" aspectratio="t"/>
                <v:textbox inset="0,0,0,0"/>
                <w10:wrap type="topAndBottom"/>
              </v:rect>
            </w:pict>
          </mc:Fallback>
        </mc:AlternateContent>
      </w:r>
      <w:r>
        <w:rPr>
          <w:noProof/>
        </w:rPr>
        <mc:AlternateContent>
          <mc:Choice Requires="wps">
            <w:drawing>
              <wp:anchor distT="0" distB="0" distL="114300" distR="114300" simplePos="0" relativeHeight="251784192" behindDoc="0" locked="0" layoutInCell="1" allowOverlap="1">
                <wp:simplePos x="0" y="0"/>
                <wp:positionH relativeFrom="column">
                  <wp:posOffset>0</wp:posOffset>
                </wp:positionH>
                <wp:positionV relativeFrom="paragraph">
                  <wp:posOffset>0</wp:posOffset>
                </wp:positionV>
                <wp:extent cx="5467985" cy="182880"/>
                <wp:effectExtent l="0" t="0" r="0" b="7620"/>
                <wp:wrapTopAndBottom/>
                <wp:docPr id="265" name="Text Box 26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B40653" w:rsidRPr="00954AF2" w:rsidRDefault="00B40653" w:rsidP="008E6CA4">
                            <w:pPr>
                              <w:pStyle w:val="Caption"/>
                              <w:rPr>
                                <w:sz w:val="24"/>
                                <w:szCs w:val="24"/>
                              </w:rPr>
                            </w:pPr>
                            <w:bookmarkStart w:id="36" w:name="_Toc525222860"/>
                            <w:r>
                              <w:t xml:space="preserve">Figure 4.2 </w:t>
                            </w:r>
                            <w:r w:rsidRPr="007275A5">
                              <w:t>Clathrin coat dynamics reflect changing membrane tension throughout cell spreading.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65" o:spid="_x0000_s1049" type="#_x0000_t202" style="position:absolute;left:0;text-align:left;margin-left:0;margin-top:0;width:430.55pt;height:14.4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buNgIAAGwEAAAOAAAAZHJzL2Uyb0RvYy54bWysVMFuGjEQvVfqP1i+lwWUULpiiSgRVaUo&#10;iQRVzsZrs5Zsj2sbdunXd+xlSZv2VPViZmfGM37vzbC464wmJ+GDAlvRyWhMibAcamUPFf2223yY&#10;UxIiszXTYEVFzyLQu+X7d4vWlWIKDehaeIJFbChbV9EmRlcWReCNMCyMwAmLQQnesIif/lDUnrVY&#10;3ehiOh7PihZ87TxwEQJ67/sgXeb6Ugoen6QMIhJdUXxbzKfP5z6dxXLByoNnrlH88gz2D68wTFls&#10;ei11zyIjR6/+KGUU9xBAxhEHU4CUiouMAdFMxm/QbBvmRMaC5AR3pSn8v7L88fTsiaorOp3dUmKZ&#10;QZF2oovkM3Qk+ZCh1oUSE7cOU2OHAVR68Ad0JuCd9Cb9IiSCceT6fOU3lePovL2Zffw0xzYcY5P5&#10;dD7PAhSvt50P8YsAQ5JRUY/6ZVrZ6SFEfAmmDimpWQCt6o3SOn2kwFp7cmKodduoKNIb8cZvWdqm&#10;XAvpVh9OniJB7KEkK3b7LpMyuRlw7qE+I3wP/QgFxzcKGz6wEJ+Zx5lBxLgH8QkPqaGtKFwsShrw&#10;P/7mT/koJUYpaXEGKxq+H5kXlOivFkVOAzsYfjD2g2GPZg0IdYIb5ng28YKPejClB/OC67FKXTDE&#10;LMdeFY2DuY79JuB6cbFa5SQcS8fig906nkoPxO66F+bdRZaIgj7CMJ2sfKNOn9vTvDpGkCpLl4jt&#10;WbzwjSOd9bmsX9qZX79z1uufxPInAAAA//8DAFBLAwQUAAYACAAAACEAtR4FYtoAAAAEAQAADwAA&#10;AGRycy9kb3ducmV2LnhtbEyPzU7DMBCE70i8g7VIXBB1kkMUhTgVtHCDQ3/U8zZekoh4HdlOk749&#10;hgtcVhrNaObbar2YQVzI+d6ygnSVgCBurO65VXA8vD0WIHxA1jhYJgVX8rCub28qLLWdeUeXfWhF&#10;LGFfooIuhLGU0jcdGfQrOxJH79M6gyFK10rtcI7lZpBZkuTSYM9xocORNh01X/vJKMi3bpp3vHnY&#10;Hl/f8WNss9PL9aTU/d3y/AQi0BL+wvCDH9GhjkxnO7H2YlAQHwm/N3pFnqYgzgqyogBZV/I/fP0N&#10;AAD//wMAUEsBAi0AFAAGAAgAAAAhALaDOJL+AAAA4QEAABMAAAAAAAAAAAAAAAAAAAAAAFtDb250&#10;ZW50X1R5cGVzXS54bWxQSwECLQAUAAYACAAAACEAOP0h/9YAAACUAQAACwAAAAAAAAAAAAAAAAAv&#10;AQAAX3JlbHMvLnJlbHNQSwECLQAUAAYACAAAACEA5wsG7jYCAABsBAAADgAAAAAAAAAAAAAAAAAu&#10;AgAAZHJzL2Uyb0RvYy54bWxQSwECLQAUAAYACAAAACEAtR4FYtoAAAAEAQAADwAAAAAAAAAAAAAA&#10;AACQBAAAZHJzL2Rvd25yZXYueG1sUEsFBgAAAAAEAAQA8wAAAJcFAAAAAA==&#10;" stroked="f">
                <v:textbox inset="0,0,0,0">
                  <w:txbxContent>
                    <w:p w:rsidR="00B40653" w:rsidRPr="00954AF2" w:rsidRDefault="00B40653" w:rsidP="008E6CA4">
                      <w:pPr>
                        <w:pStyle w:val="Caption"/>
                        <w:rPr>
                          <w:sz w:val="24"/>
                          <w:szCs w:val="24"/>
                        </w:rPr>
                      </w:pPr>
                      <w:bookmarkStart w:id="37" w:name="_Toc525222860"/>
                      <w:r>
                        <w:t xml:space="preserve">Figure 4.2 </w:t>
                      </w:r>
                      <w:r w:rsidRPr="007275A5">
                        <w:t>Clathrin coat dynamics reflect changing membrane tension throughout cell spreading.</w:t>
                      </w:r>
                      <w:bookmarkEnd w:id="37"/>
                    </w:p>
                  </w:txbxContent>
                </v:textbox>
                <w10:wrap type="topAndBottom"/>
              </v:shape>
            </w:pict>
          </mc:Fallback>
        </mc:AlternateContent>
      </w:r>
      <w:r>
        <w:rPr>
          <w:noProof/>
        </w:rPr>
        <mc:AlternateContent>
          <mc:Choice Requires="wps">
            <w:drawing>
              <wp:anchor distT="45720" distB="45720" distL="114300" distR="114300" simplePos="0" relativeHeight="251786240" behindDoc="0" locked="0" layoutInCell="1" allowOverlap="1">
                <wp:simplePos x="0" y="0"/>
                <wp:positionH relativeFrom="column">
                  <wp:posOffset>0</wp:posOffset>
                </wp:positionH>
                <wp:positionV relativeFrom="paragraph">
                  <wp:posOffset>5192395</wp:posOffset>
                </wp:positionV>
                <wp:extent cx="5486400" cy="140462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B40653" w:rsidRPr="007D0781" w:rsidRDefault="00B40653" w:rsidP="007D0781">
                            <w:pPr>
                              <w:spacing w:line="240" w:lineRule="auto"/>
                              <w:rPr>
                                <w:sz w:val="20"/>
                              </w:rPr>
                            </w:pPr>
                            <w:r w:rsidRPr="007D0781">
                              <w:rPr>
                                <w:sz w:val="20"/>
                              </w:rPr>
                              <w:t>(</w:t>
                            </w:r>
                            <w:r>
                              <w:rPr>
                                <w:sz w:val="20"/>
                              </w:rPr>
                              <w:t>A) Optically trapped</w:t>
                            </w:r>
                            <w:r w:rsidRPr="007D0781">
                              <w:rPr>
                                <w:sz w:val="20"/>
                              </w:rPr>
                              <w:t xml:space="preserve"> beads </w:t>
                            </w:r>
                            <w:proofErr w:type="gramStart"/>
                            <w:r w:rsidRPr="007D0781">
                              <w:rPr>
                                <w:sz w:val="20"/>
                              </w:rPr>
                              <w:t>are used</w:t>
                            </w:r>
                            <w:proofErr w:type="gramEnd"/>
                            <w:r w:rsidRPr="007D0781">
                              <w:rPr>
                                <w:sz w:val="20"/>
                              </w:rPr>
                              <w:t xml:space="preserve"> to measure membrane tether forces of BSC1 cells at early and lat</w:t>
                            </w:r>
                            <w:r>
                              <w:rPr>
                                <w:sz w:val="20"/>
                              </w:rPr>
                              <w:t>e stages of spreading. Membrane</w:t>
                            </w:r>
                            <w:r w:rsidRPr="007D0781">
                              <w:rPr>
                                <w:sz w:val="20"/>
                              </w:rPr>
                              <w:t xml:space="preserve"> tension values (mean + standard error) are shown for cells plated for 10 and 120 min (</w:t>
                            </w:r>
                            <w:proofErr w:type="spellStart"/>
                            <w:r w:rsidRPr="007D0781">
                              <w:rPr>
                                <w:sz w:val="20"/>
                              </w:rPr>
                              <w:t>N</w:t>
                            </w:r>
                            <w:r w:rsidRPr="007D0781">
                              <w:rPr>
                                <w:sz w:val="20"/>
                                <w:vertAlign w:val="subscript"/>
                              </w:rPr>
                              <w:t>cells</w:t>
                            </w:r>
                            <w:proofErr w:type="spellEnd"/>
                            <w:r>
                              <w:rPr>
                                <w:sz w:val="20"/>
                              </w:rPr>
                              <w:t xml:space="preserve"> = 12). (B) Snapshots show</w:t>
                            </w:r>
                            <w:r w:rsidRPr="007D0781">
                              <w:rPr>
                                <w:sz w:val="20"/>
                              </w:rPr>
                              <w:t xml:space="preserve"> spreading of a BSC1 cell expressing AP2-EGFP. Detected clathrin coat traces </w:t>
                            </w:r>
                            <w:proofErr w:type="gramStart"/>
                            <w:r w:rsidRPr="007D0781">
                              <w:rPr>
                                <w:sz w:val="20"/>
                              </w:rPr>
                              <w:t>are col</w:t>
                            </w:r>
                            <w:r>
                              <w:rPr>
                                <w:sz w:val="20"/>
                              </w:rPr>
                              <w:t>ored</w:t>
                            </w:r>
                            <w:proofErr w:type="gramEnd"/>
                            <w:r>
                              <w:rPr>
                                <w:sz w:val="20"/>
                              </w:rPr>
                              <w:t xml:space="preserve"> according to the lifetime</w:t>
                            </w:r>
                            <w:r w:rsidRPr="007D0781">
                              <w:rPr>
                                <w:sz w:val="20"/>
                              </w:rPr>
                              <w:t xml:space="preserve">. (C) Time variations of the </w:t>
                            </w:r>
                            <w:proofErr w:type="gramStart"/>
                            <w:r w:rsidRPr="007D0781">
                              <w:rPr>
                                <w:sz w:val="20"/>
                              </w:rPr>
                              <w:t>average clathrin coat lifetime</w:t>
                            </w:r>
                            <w:proofErr w:type="gramEnd"/>
                            <w:r w:rsidRPr="007D0781">
                              <w:rPr>
                                <w:sz w:val="20"/>
                              </w:rPr>
                              <w:t xml:space="preserv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w:t>
                            </w:r>
                            <w:proofErr w:type="spellStart"/>
                            <w:r>
                              <w:rPr>
                                <w:sz w:val="20"/>
                              </w:rPr>
                              <w:t>N</w:t>
                            </w:r>
                            <w:r w:rsidRPr="007D0781">
                              <w:rPr>
                                <w:sz w:val="20"/>
                                <w:vertAlign w:val="subscript"/>
                              </w:rPr>
                              <w:t>cells</w:t>
                            </w:r>
                            <w:proofErr w:type="spellEnd"/>
                            <w:r>
                              <w:rPr>
                                <w:sz w:val="20"/>
                              </w:rPr>
                              <w:t xml:space="preserve"> = 24, </w:t>
                            </w:r>
                            <w:proofErr w:type="spellStart"/>
                            <w:r w:rsidRPr="007D0781">
                              <w:rPr>
                                <w:sz w:val="20"/>
                              </w:rPr>
                              <w:t>N</w:t>
                            </w:r>
                            <w:r w:rsidRPr="007D0781">
                              <w:rPr>
                                <w:sz w:val="20"/>
                                <w:vertAlign w:val="subscript"/>
                              </w:rPr>
                              <w:t>traces</w:t>
                            </w:r>
                            <w:proofErr w:type="spellEnd"/>
                            <w:r w:rsidRPr="007D0781">
                              <w:rPr>
                                <w:sz w:val="20"/>
                              </w:rPr>
                              <w:t xml:space="preserve"> </w:t>
                            </w:r>
                            <w:r>
                              <w:rPr>
                                <w:sz w:val="20"/>
                              </w:rPr>
                              <w:t>=</w:t>
                            </w:r>
                            <w:r w:rsidRPr="007D0781">
                              <w:rPr>
                                <w:sz w:val="20"/>
                              </w:rPr>
                              <w:t xml:space="preserve"> 41,989).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0" type="#_x0000_t202" style="position:absolute;left:0;text-align:left;margin-left:0;margin-top:408.85pt;width:6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6tTJQIAACYEAAAOAAAAZHJzL2Uyb0RvYy54bWysU9uO2yAQfa/Uf0C8N7YjJ7trxVlts01V&#10;aXuRdvsBGOMYFRgKJHb69R1wkkbbt6o8IGCGw8w5h9X9qBU5COclmJoWs5wSYTi00uxq+v1l++6W&#10;Eh+YaZkCI2p6FJ7er9++WQ22EnPoQbXCEQQxvhpsTfsQbJVlnvdCMz8DKwwGO3CaBdy6XdY6NiC6&#10;Vtk8z5fZAK61DrjwHk8fpyBdJ/yuEzx87TovAlE1xdpCml2amzhn6xWrdo7ZXvJTGewfqtBMGnz0&#10;AvXIAiN7J/+C0pI78NCFGQedQddJLlIP2E2Rv+rmuWdWpF6QHG8vNPn/B8u/HL45Ituazpc3lBim&#10;UaQXMQbyHkYyj/wM1leY9mwxMYx4jDqnXr19Av7DEwObnpmdeHAOhl6wFusr4s3s6uqE4yNIM3yG&#10;Fp9h+wAJaOycjuQhHQTRUafjRZtYCsfDRXm7LHMMcYwVZV4u50m9jFXn69b58FGAJnFRU4fiJ3h2&#10;ePIhlsOqc0p8zYOS7VYqlTZu12yUIweGRtmmkTp4laYMGWp6t5gvErKBeD95SMuARlZS1/Q2j2Oy&#10;VqTjg2lTSmBSTWusRJkTP5GSiZwwNmOSoliceW+gPSJjDibj4kfDRQ/uFyUDmram/ueeOUGJ+mSQ&#10;9buiLKPL06Zc3CBFxF1HmusIMxyhahoomZabkH5G4sM+oDpbmXiLMk6VnGpGMyY6Tx8nuv16n7L+&#10;fO/1bwAAAP//AwBQSwMEFAAGAAgAAAAhADGOoqPeAAAACQEAAA8AAABkcnMvZG93bnJldi54bWxM&#10;j81OwzAQhO9IvIO1SNyoU37aEOJUFRUXDkgUJDi68SaOsNeR7abh7VlOcNyZ0ew39Wb2TkwY0xBI&#10;wXJRgEBqgxmoV/D+9nRVgkhZk9EuECr4xgSb5vys1pUJJ3rFaZ97wSWUKq3A5jxWUqbWotdpEUYk&#10;9roQvc58xl6aqE9c7p28LoqV9Hog/mD1iI8W26/90Sv48HYwu/jy2Rk37Z677d04x1Gpy4t5+wAi&#10;45z/wvCLz+jQMNMhHMkk4RTwkKygXK7XINguV7esHDhX3JT3IJta/l/Q/AAAAP//AwBQSwECLQAU&#10;AAYACAAAACEAtoM4kv4AAADhAQAAEwAAAAAAAAAAAAAAAAAAAAAAW0NvbnRlbnRfVHlwZXNdLnht&#10;bFBLAQItABQABgAIAAAAIQA4/SH/1gAAAJQBAAALAAAAAAAAAAAAAAAAAC8BAABfcmVscy8ucmVs&#10;c1BLAQItABQABgAIAAAAIQBcs6tTJQIAACYEAAAOAAAAAAAAAAAAAAAAAC4CAABkcnMvZTJvRG9j&#10;LnhtbFBLAQItABQABgAIAAAAIQAxjqKj3gAAAAkBAAAPAAAAAAAAAAAAAAAAAH8EAABkcnMvZG93&#10;bnJldi54bWxQSwUGAAAAAAQABADzAAAAigUAAAAA&#10;" stroked="f">
                <v:textbox style="mso-fit-shape-to-text:t">
                  <w:txbxContent>
                    <w:p w:rsidR="00B40653" w:rsidRPr="007D0781" w:rsidRDefault="00B40653" w:rsidP="007D0781">
                      <w:pPr>
                        <w:spacing w:line="240" w:lineRule="auto"/>
                        <w:rPr>
                          <w:sz w:val="20"/>
                        </w:rPr>
                      </w:pPr>
                      <w:r w:rsidRPr="007D0781">
                        <w:rPr>
                          <w:sz w:val="20"/>
                        </w:rPr>
                        <w:t>(</w:t>
                      </w:r>
                      <w:r>
                        <w:rPr>
                          <w:sz w:val="20"/>
                        </w:rPr>
                        <w:t>A) Optically trapped</w:t>
                      </w:r>
                      <w:r w:rsidRPr="007D0781">
                        <w:rPr>
                          <w:sz w:val="20"/>
                        </w:rPr>
                        <w:t xml:space="preserve"> beads </w:t>
                      </w:r>
                      <w:proofErr w:type="gramStart"/>
                      <w:r w:rsidRPr="007D0781">
                        <w:rPr>
                          <w:sz w:val="20"/>
                        </w:rPr>
                        <w:t>are used</w:t>
                      </w:r>
                      <w:proofErr w:type="gramEnd"/>
                      <w:r w:rsidRPr="007D0781">
                        <w:rPr>
                          <w:sz w:val="20"/>
                        </w:rPr>
                        <w:t xml:space="preserve"> to measure membrane tether forces of BSC1 cells at early and lat</w:t>
                      </w:r>
                      <w:r>
                        <w:rPr>
                          <w:sz w:val="20"/>
                        </w:rPr>
                        <w:t>e stages of spreading. Membrane</w:t>
                      </w:r>
                      <w:r w:rsidRPr="007D0781">
                        <w:rPr>
                          <w:sz w:val="20"/>
                        </w:rPr>
                        <w:t xml:space="preserve"> tension values (mean + standard error) are shown for cells plated for 10 and 120 min (</w:t>
                      </w:r>
                      <w:proofErr w:type="spellStart"/>
                      <w:r w:rsidRPr="007D0781">
                        <w:rPr>
                          <w:sz w:val="20"/>
                        </w:rPr>
                        <w:t>N</w:t>
                      </w:r>
                      <w:r w:rsidRPr="007D0781">
                        <w:rPr>
                          <w:sz w:val="20"/>
                          <w:vertAlign w:val="subscript"/>
                        </w:rPr>
                        <w:t>cells</w:t>
                      </w:r>
                      <w:proofErr w:type="spellEnd"/>
                      <w:r>
                        <w:rPr>
                          <w:sz w:val="20"/>
                        </w:rPr>
                        <w:t xml:space="preserve"> = 12). (B) Snapshots show</w:t>
                      </w:r>
                      <w:r w:rsidRPr="007D0781">
                        <w:rPr>
                          <w:sz w:val="20"/>
                        </w:rPr>
                        <w:t xml:space="preserve"> spreading of a BSC1 cell expressing AP2-EGFP. Detected clathrin coat traces </w:t>
                      </w:r>
                      <w:proofErr w:type="gramStart"/>
                      <w:r w:rsidRPr="007D0781">
                        <w:rPr>
                          <w:sz w:val="20"/>
                        </w:rPr>
                        <w:t>are col</w:t>
                      </w:r>
                      <w:r>
                        <w:rPr>
                          <w:sz w:val="20"/>
                        </w:rPr>
                        <w:t>ored</w:t>
                      </w:r>
                      <w:proofErr w:type="gramEnd"/>
                      <w:r>
                        <w:rPr>
                          <w:sz w:val="20"/>
                        </w:rPr>
                        <w:t xml:space="preserve"> according to the lifetime</w:t>
                      </w:r>
                      <w:r w:rsidRPr="007D0781">
                        <w:rPr>
                          <w:sz w:val="20"/>
                        </w:rPr>
                        <w:t xml:space="preserve">. (C) Time variations of the </w:t>
                      </w:r>
                      <w:proofErr w:type="gramStart"/>
                      <w:r w:rsidRPr="007D0781">
                        <w:rPr>
                          <w:sz w:val="20"/>
                        </w:rPr>
                        <w:t>average clathrin coat lifetime</w:t>
                      </w:r>
                      <w:proofErr w:type="gramEnd"/>
                      <w:r w:rsidRPr="007D0781">
                        <w:rPr>
                          <w:sz w:val="20"/>
                        </w:rPr>
                        <w:t xml:space="preserv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w:t>
                      </w:r>
                      <w:proofErr w:type="spellStart"/>
                      <w:r>
                        <w:rPr>
                          <w:sz w:val="20"/>
                        </w:rPr>
                        <w:t>N</w:t>
                      </w:r>
                      <w:r w:rsidRPr="007D0781">
                        <w:rPr>
                          <w:sz w:val="20"/>
                          <w:vertAlign w:val="subscript"/>
                        </w:rPr>
                        <w:t>cells</w:t>
                      </w:r>
                      <w:proofErr w:type="spellEnd"/>
                      <w:r>
                        <w:rPr>
                          <w:sz w:val="20"/>
                        </w:rPr>
                        <w:t xml:space="preserve"> = 24, </w:t>
                      </w:r>
                      <w:proofErr w:type="spellStart"/>
                      <w:r w:rsidRPr="007D0781">
                        <w:rPr>
                          <w:sz w:val="20"/>
                        </w:rPr>
                        <w:t>N</w:t>
                      </w:r>
                      <w:r w:rsidRPr="007D0781">
                        <w:rPr>
                          <w:sz w:val="20"/>
                          <w:vertAlign w:val="subscript"/>
                        </w:rPr>
                        <w:t>traces</w:t>
                      </w:r>
                      <w:proofErr w:type="spellEnd"/>
                      <w:r w:rsidRPr="007D0781">
                        <w:rPr>
                          <w:sz w:val="20"/>
                        </w:rPr>
                        <w:t xml:space="preserve"> </w:t>
                      </w:r>
                      <w:r>
                        <w:rPr>
                          <w:sz w:val="20"/>
                        </w:rPr>
                        <w:t>=</w:t>
                      </w:r>
                      <w:r w:rsidRPr="007D0781">
                        <w:rPr>
                          <w:sz w:val="20"/>
                        </w:rPr>
                        <w:t xml:space="preserve"> 41,989).</w:t>
                      </w:r>
                    </w:p>
                  </w:txbxContent>
                </v:textbox>
                <w10:wrap type="square"/>
              </v:shape>
            </w:pict>
          </mc:Fallback>
        </mc:AlternateContent>
      </w:r>
      <w:r>
        <w:t>Continued</w:t>
      </w:r>
    </w:p>
    <w:p w:rsidR="007D0781" w:rsidRDefault="007D0781">
      <w:pPr>
        <w:spacing w:line="240" w:lineRule="auto"/>
      </w:pPr>
      <w:r>
        <w:br w:type="page"/>
      </w:r>
    </w:p>
    <w:p w:rsidR="00A9262D" w:rsidRDefault="007D0781" w:rsidP="007D0781">
      <w:r>
        <w:rPr>
          <w:noProof/>
        </w:rPr>
        <w:lastRenderedPageBreak/>
        <mc:AlternateContent>
          <mc:Choice Requires="wps">
            <w:drawing>
              <wp:anchor distT="45720" distB="45720" distL="114300" distR="114300" simplePos="0" relativeHeight="251788288" behindDoc="0" locked="0" layoutInCell="1" allowOverlap="1" wp14:anchorId="6C9B7735" wp14:editId="2339275D">
                <wp:simplePos x="0" y="0"/>
                <wp:positionH relativeFrom="column">
                  <wp:posOffset>0</wp:posOffset>
                </wp:positionH>
                <wp:positionV relativeFrom="paragraph">
                  <wp:posOffset>231102</wp:posOffset>
                </wp:positionV>
                <wp:extent cx="54864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B40653" w:rsidRPr="007D0781" w:rsidRDefault="00B40653" w:rsidP="007D0781">
                            <w:pPr>
                              <w:spacing w:line="240" w:lineRule="auto"/>
                              <w:rPr>
                                <w:sz w:val="20"/>
                              </w:rPr>
                            </w:pPr>
                            <w:r w:rsidRPr="007D0781">
                              <w:rPr>
                                <w:sz w:val="20"/>
                              </w:rPr>
                              <w:t xml:space="preserve">(G) SD of growth rates are calculated for the ventral and dorsal surfaces of BSC1 cells at early and late  stages of spreading (measurements are separated by 30–40 min; </w:t>
                            </w:r>
                            <w:proofErr w:type="spellStart"/>
                            <w:r w:rsidRPr="007D0781">
                              <w:rPr>
                                <w:sz w:val="20"/>
                              </w:rPr>
                              <w:t>N</w:t>
                            </w:r>
                            <w:r w:rsidRPr="007D0781">
                              <w:rPr>
                                <w:sz w:val="20"/>
                                <w:vertAlign w:val="subscript"/>
                              </w:rPr>
                              <w:t>cells</w:t>
                            </w:r>
                            <w:proofErr w:type="spellEnd"/>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w:t>
                            </w:r>
                            <w:proofErr w:type="spellStart"/>
                            <w:r>
                              <w:rPr>
                                <w:sz w:val="20"/>
                              </w:rPr>
                              <w:t>mean±</w:t>
                            </w:r>
                            <w:r w:rsidRPr="007D0781">
                              <w:rPr>
                                <w:sz w:val="20"/>
                              </w:rPr>
                              <w:t>SD</w:t>
                            </w:r>
                            <w:proofErr w:type="spellEnd"/>
                            <w:r w:rsidRPr="007D0781">
                              <w:rPr>
                                <w:sz w:val="20"/>
                              </w:rPr>
                              <w:t>)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 xml:space="preserve">regions) as well as retraction or pause. </w:t>
                            </w:r>
                            <w:proofErr w:type="gramStart"/>
                            <w:r w:rsidRPr="007D0781">
                              <w:rPr>
                                <w:sz w:val="20"/>
                              </w:rPr>
                              <w:t>p</w:t>
                            </w:r>
                            <w:proofErr w:type="gramEnd"/>
                            <w:r w:rsidRPr="007D0781">
                              <w:rPr>
                                <w:sz w:val="20"/>
                              </w:rPr>
                              <w:t xml:space="preserve"> values were obtained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B7735" id="_x0000_s1051" type="#_x0000_t202" style="position:absolute;margin-left:0;margin-top:18.2pt;width:6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m4JQIAACYEAAAOAAAAZHJzL2Uyb0RvYy54bWysU9uO2yAQfa/Uf0C8N77ISRMrzmqbbapK&#10;222l3X4AxjhGxQwFEjv9+g44SaPtW1UeEDDDYeacw/pu7BU5Cusk6Ipms5QSoTk0Uu8r+v1l925J&#10;ifNMN0yBFhU9CUfvNm/frAdTihw6UI2wBEG0KwdT0c57UyaJ453omZuBERqDLdieedzafdJYNiB6&#10;r5I8TRfJALYxFrhwDk8fpiDdRPy2Fdx/bVsnPFEVxdp8nG2c6zAnmzUr95aZTvJzGewfquiZ1Pjo&#10;FeqBeUYOVv4F1UtuwUHrZxz6BNpWchF7wG6y9FU3zx0zIvaC5Dhzpcn9P1j+dPxmiWwqmi9WlGjW&#10;o0gvYvTkA4wkD/wMxpWY9mww0Y94jDrHXp15BP7DEQ3bjum9uLcWhk6wBuvLws3k5uqE4wJIPXyB&#10;Bp9hBw8RaGxtH8hDOgiio06nqzahFI6H82K5KFIMcYxlRVos8qhewsrLdWOd/ySgJ2FRUYviR3h2&#10;fHQ+lMPKS0p4zYGSzU4qFTd2X2+VJUeGRtnFETt4laY0GSq6mufziKwh3I8e6qVHIyvZV3SZhjFZ&#10;K9DxUTcxxTOppjVWovSZn0DJRI4f6zFKkS0uvNfQnJAxC5Nx8aPhogP7i5IBTVtR9/PArKBEfdbI&#10;+ioriuDyuCnm75EiYm8j9W2EaY5QFfWUTMutjz8j8mHuUZ2djLwFGadKzjWjGSOd548T3H67j1l/&#10;vvfmNwAAAP//AwBQSwMEFAAGAAgAAAAhADxOyvLdAAAABwEAAA8AAABkcnMvZG93bnJldi54bWxM&#10;j81OwzAQhO9IvIO1SNyoQ2lDFbKpKiouHJAoSHB0Y+dH2GvLdtPw9iwnOO7MaObbejs7KyYT0+gJ&#10;4XZRgDDUej1Sj/D+9nSzAZGyIq2sJ4PwbRJsm8uLWlXan+nVTIfcCy6hVCmEIedQSZnawTiVFj4Y&#10;Yq/z0anMZ+yljurM5c7KZVGU0qmReGFQwTwOpv06nBzChxtGvY8vn5220/65263DHAPi9dW8ewCR&#10;zZz/wvCLz+jQMNPRn0gnYRH4kYxwV65AsLspVywcEZbr+xJkU8v//M0PAAAA//8DAFBLAQItABQA&#10;BgAIAAAAIQC2gziS/gAAAOEBAAATAAAAAAAAAAAAAAAAAAAAAABbQ29udGVudF9UeXBlc10ueG1s&#10;UEsBAi0AFAAGAAgAAAAhADj9If/WAAAAlAEAAAsAAAAAAAAAAAAAAAAALwEAAF9yZWxzLy5yZWxz&#10;UEsBAi0AFAAGAAgAAAAhAD4wybglAgAAJgQAAA4AAAAAAAAAAAAAAAAALgIAAGRycy9lMm9Eb2Mu&#10;eG1sUEsBAi0AFAAGAAgAAAAhADxOyvLdAAAABwEAAA8AAAAAAAAAAAAAAAAAfwQAAGRycy9kb3du&#10;cmV2LnhtbFBLBQYAAAAABAAEAPMAAACJBQAAAAA=&#10;" stroked="f">
                <v:textbox style="mso-fit-shape-to-text:t">
                  <w:txbxContent>
                    <w:p w:rsidR="00B40653" w:rsidRPr="007D0781" w:rsidRDefault="00B40653" w:rsidP="007D0781">
                      <w:pPr>
                        <w:spacing w:line="240" w:lineRule="auto"/>
                        <w:rPr>
                          <w:sz w:val="20"/>
                        </w:rPr>
                      </w:pPr>
                      <w:r w:rsidRPr="007D0781">
                        <w:rPr>
                          <w:sz w:val="20"/>
                        </w:rPr>
                        <w:t xml:space="preserve">(G) SD of growth rates are calculated for the ventral and dorsal surfaces of BSC1 cells at early and late  stages of spreading (measurements are separated by 30–40 min; </w:t>
                      </w:r>
                      <w:proofErr w:type="spellStart"/>
                      <w:r w:rsidRPr="007D0781">
                        <w:rPr>
                          <w:sz w:val="20"/>
                        </w:rPr>
                        <w:t>N</w:t>
                      </w:r>
                      <w:r w:rsidRPr="007D0781">
                        <w:rPr>
                          <w:sz w:val="20"/>
                          <w:vertAlign w:val="subscript"/>
                        </w:rPr>
                        <w:t>cells</w:t>
                      </w:r>
                      <w:proofErr w:type="spellEnd"/>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w:t>
                      </w:r>
                      <w:proofErr w:type="spellStart"/>
                      <w:r>
                        <w:rPr>
                          <w:sz w:val="20"/>
                        </w:rPr>
                        <w:t>mean±</w:t>
                      </w:r>
                      <w:r w:rsidRPr="007D0781">
                        <w:rPr>
                          <w:sz w:val="20"/>
                        </w:rPr>
                        <w:t>SD</w:t>
                      </w:r>
                      <w:proofErr w:type="spellEnd"/>
                      <w:r w:rsidRPr="007D0781">
                        <w:rPr>
                          <w:sz w:val="20"/>
                        </w:rPr>
                        <w:t>)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 xml:space="preserve">regions) as well as retraction or pause. </w:t>
                      </w:r>
                      <w:proofErr w:type="gramStart"/>
                      <w:r w:rsidRPr="007D0781">
                        <w:rPr>
                          <w:sz w:val="20"/>
                        </w:rPr>
                        <w:t>p</w:t>
                      </w:r>
                      <w:proofErr w:type="gramEnd"/>
                      <w:r w:rsidRPr="007D0781">
                        <w:rPr>
                          <w:sz w:val="20"/>
                        </w:rPr>
                        <w:t xml:space="preserve"> values were obtained using the two-tailed t test.</w:t>
                      </w:r>
                    </w:p>
                  </w:txbxContent>
                </v:textbox>
                <w10:wrap type="square"/>
              </v:shape>
            </w:pict>
          </mc:Fallback>
        </mc:AlternateContent>
      </w:r>
      <w:r>
        <w:t>Figure 4.2: Continued</w:t>
      </w:r>
    </w:p>
    <w:p w:rsidR="007D0781" w:rsidRDefault="007D0781" w:rsidP="007D0781"/>
    <w:p w:rsidR="00A9262D" w:rsidRDefault="00A9262D" w:rsidP="00A9262D">
      <w:pPr>
        <w:ind w:firstLine="720"/>
      </w:pPr>
      <w:r w:rsidRPr="00A9262D">
        <w:t xml:space="preserve">Extension of the cell surface area is associated with increasing membrane tension (Gauthier et al., 2011; </w:t>
      </w:r>
      <w:proofErr w:type="spellStart"/>
      <w:r w:rsidRPr="00A9262D">
        <w:t>Houk</w:t>
      </w:r>
      <w:proofErr w:type="spellEnd"/>
      <w:r w:rsidRPr="00A9262D">
        <w:t xml:space="preserve"> et al., 2012; Masters et al., 2013). In good agreement with this observation, we detected a strong correlation between the rate of area extension and average clathrin coat lifetime in spreading cells (Pearson’s r = 0.67; Figure </w:t>
      </w:r>
      <w:r w:rsidR="002C5A95">
        <w:t>4.</w:t>
      </w:r>
      <w:r w:rsidRPr="00A9262D">
        <w:t>2</w:t>
      </w:r>
      <w:r w:rsidR="0010507E">
        <w:t xml:space="preserve"> </w:t>
      </w:r>
      <w:r w:rsidRPr="00A9262D">
        <w:t xml:space="preserve">H). This phenomenon is particularly conspicuous in cells that undergo multiple rounds of extension. When spreading </w:t>
      </w:r>
      <w:proofErr w:type="gramStart"/>
      <w:r w:rsidRPr="00A9262D">
        <w:t>is interrupted</w:t>
      </w:r>
      <w:proofErr w:type="gramEnd"/>
      <w:r w:rsidRPr="00A9262D">
        <w:t xml:space="preserve"> temporarily, clathrin coat lifetimes converge to the values observed during </w:t>
      </w:r>
      <w:r w:rsidR="0010507E" w:rsidRPr="00A9262D">
        <w:t>low-tension</w:t>
      </w:r>
      <w:r w:rsidRPr="00A9262D">
        <w:t xml:space="preserve"> phases. Lifetimes elongate back to the values observed under high tension as soon as the cells start to spread again (Figure </w:t>
      </w:r>
      <w:r w:rsidR="002C5A95">
        <w:t>4.</w:t>
      </w:r>
      <w:r w:rsidRPr="00A9262D">
        <w:t>2</w:t>
      </w:r>
      <w:r w:rsidR="0010507E">
        <w:t xml:space="preserve"> </w:t>
      </w:r>
      <w:r w:rsidRPr="00A9262D">
        <w:t xml:space="preserve">I). Together, our findings show that temporal variations in tension have direct effects on dynamics and distribution of endocytic clathrin coats in cells. </w:t>
      </w:r>
    </w:p>
    <w:p w:rsidR="007D0781" w:rsidRDefault="00A9262D" w:rsidP="00A9262D">
      <w:pPr>
        <w:ind w:firstLine="720"/>
      </w:pPr>
      <w:r w:rsidRPr="00A9262D">
        <w:t xml:space="preserve">Polarization of cells induces spatial heterogeneity in effective membrane tension (Dai and Sheetz, 1999; </w:t>
      </w:r>
      <w:proofErr w:type="spellStart"/>
      <w:r w:rsidRPr="00A9262D">
        <w:t>Lieber</w:t>
      </w:r>
      <w:proofErr w:type="spellEnd"/>
      <w:r w:rsidRPr="00A9262D">
        <w:t xml:space="preserve"> et al., 2015). Theoretical studies predict a strong front-to-rear tension gradient at the ventral surface of protruding cells (</w:t>
      </w:r>
      <w:proofErr w:type="spellStart"/>
      <w:r w:rsidRPr="00A9262D">
        <w:t>Fogelson</w:t>
      </w:r>
      <w:proofErr w:type="spellEnd"/>
      <w:r w:rsidRPr="00A9262D">
        <w:t xml:space="preserve"> and Mogilner, 2014). We found that the spatial heterogeneity in clathrin coat dynamics outlines the predicted tension gradient at the ventral surface of asymmetrically spreading cells (Figure </w:t>
      </w:r>
      <w:r w:rsidR="002C5A95">
        <w:t>4.</w:t>
      </w:r>
      <w:r w:rsidRPr="00A9262D">
        <w:t xml:space="preserve">3). Figure </w:t>
      </w:r>
      <w:r w:rsidR="002C5A95">
        <w:t>4.</w:t>
      </w:r>
      <w:r w:rsidRPr="00A9262D">
        <w:t>3</w:t>
      </w:r>
      <w:r w:rsidR="0010507E">
        <w:t xml:space="preserve"> </w:t>
      </w:r>
      <w:r w:rsidRPr="00A9262D">
        <w:t xml:space="preserve">B shows clathrin lifetime maps of two spreading cells in which every </w:t>
      </w:r>
      <w:r w:rsidRPr="00A9262D">
        <w:lastRenderedPageBreak/>
        <w:t xml:space="preserve">data point </w:t>
      </w:r>
      <w:proofErr w:type="gramStart"/>
      <w:r w:rsidRPr="00A9262D">
        <w:t>is given</w:t>
      </w:r>
      <w:proofErr w:type="gramEnd"/>
      <w:r w:rsidRPr="00A9262D">
        <w:t xml:space="preserve"> the average value of the closest three clathrin coats’ lifetime. We found that long-lived clathrin-coated structures are predominantly located </w:t>
      </w:r>
      <w:r w:rsidR="0010507E" w:rsidRPr="00A9262D">
        <w:t>near</w:t>
      </w:r>
      <w:r w:rsidRPr="00A9262D">
        <w:t xml:space="preserve"> the leading edge. To better quantify this trend, for each time point of spreading, we calculated the lifetime dipole moment, which is a vector pointing in the direction of increasing clathrin coat lifetime. We detected a significant correlation between the direction of the lifetime dipole and the cells’ center-of-mass displacement even when cells change direct</w:t>
      </w:r>
      <w:r w:rsidR="00FC094B">
        <w:t>ions (Pearson’s r = 0.53; Figure</w:t>
      </w:r>
      <w:r w:rsidRPr="00A9262D">
        <w:t xml:space="preserve"> </w:t>
      </w:r>
      <w:r w:rsidR="0010507E">
        <w:t>4.3</w:t>
      </w:r>
      <w:r w:rsidR="002C5A95">
        <w:t xml:space="preserve"> B–D</w:t>
      </w:r>
      <w:r w:rsidRPr="00A9262D">
        <w:t xml:space="preserve">). As a control, we randomly exchanged the lifetime values between clathrin coats and recalculated the dipoles. The rose diagrams generated using the angular separation between the simulated lifetime dipoles and cells’ original displacement directions were omnidirectional, indicating that the control analyses </w:t>
      </w:r>
      <w:proofErr w:type="gramStart"/>
      <w:r w:rsidRPr="00A9262D">
        <w:t>had no preference for</w:t>
      </w:r>
      <w:proofErr w:type="gramEnd"/>
      <w:r w:rsidRPr="00A9262D">
        <w:t xml:space="preserve"> the correct direction (Figure </w:t>
      </w:r>
      <w:r w:rsidR="002C5A95">
        <w:t>4.</w:t>
      </w:r>
      <w:r w:rsidRPr="00A9262D">
        <w:t>3</w:t>
      </w:r>
      <w:r w:rsidR="0010507E">
        <w:t xml:space="preserve"> </w:t>
      </w:r>
      <w:r w:rsidRPr="00A9262D">
        <w:t xml:space="preserve">D). We also found that clathrin coat distribution is significantly heterogeneous even when the net cellular displacement is due to slight asymmetry of the spreading. Initiation and dissolution densities are the lowest within cellular regions with the highest extension rate (Figure </w:t>
      </w:r>
      <w:r w:rsidR="002C5A95">
        <w:t>4.</w:t>
      </w:r>
      <w:r w:rsidRPr="00A9262D">
        <w:t>3</w:t>
      </w:r>
      <w:r w:rsidR="00FC094B">
        <w:t xml:space="preserve"> </w:t>
      </w:r>
      <w:r w:rsidRPr="00A9262D">
        <w:t xml:space="preserve">E). </w:t>
      </w:r>
    </w:p>
    <w:p w:rsidR="007D0781" w:rsidRDefault="007D0781">
      <w:pPr>
        <w:spacing w:line="240" w:lineRule="auto"/>
      </w:pPr>
      <w:r>
        <w:br w:type="page"/>
      </w:r>
    </w:p>
    <w:p w:rsidR="00A9262D" w:rsidRDefault="00FD3F8F" w:rsidP="001D5DA8">
      <w:pPr>
        <w:jc w:val="right"/>
      </w:pPr>
      <w:r>
        <w:rPr>
          <w:noProof/>
        </w:rPr>
        <w:lastRenderedPageBreak/>
        <mc:AlternateContent>
          <mc:Choice Requires="wps">
            <w:drawing>
              <wp:anchor distT="45720" distB="45720" distL="114300" distR="114300" simplePos="0" relativeHeight="251795456" behindDoc="0" locked="0" layoutInCell="1" allowOverlap="1">
                <wp:simplePos x="0" y="0"/>
                <wp:positionH relativeFrom="column">
                  <wp:posOffset>3971</wp:posOffset>
                </wp:positionH>
                <wp:positionV relativeFrom="paragraph">
                  <wp:posOffset>5614035</wp:posOffset>
                </wp:positionV>
                <wp:extent cx="5486400" cy="1404620"/>
                <wp:effectExtent l="0" t="0" r="0" b="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B40653" w:rsidRPr="00FD3F8F" w:rsidRDefault="00B40653"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w:t>
                            </w:r>
                            <w:proofErr w:type="gramStart"/>
                            <w:r w:rsidRPr="00FD3F8F">
                              <w:rPr>
                                <w:sz w:val="20"/>
                              </w:rPr>
                              <w:t>are inversely related</w:t>
                            </w:r>
                            <w:proofErr w:type="gramEnd"/>
                            <w:r w:rsidRPr="00FD3F8F">
                              <w:rPr>
                                <w:sz w:val="20"/>
                              </w:rPr>
                              <w:t xml:space="preserve"> to the local density of clathrin coats. </w:t>
                            </w:r>
                            <w:proofErr w:type="gramStart"/>
                            <w:r w:rsidRPr="00FD3F8F">
                              <w:rPr>
                                <w:sz w:val="20"/>
                              </w:rPr>
                              <w:t>The clathr</w:t>
                            </w:r>
                            <w:r>
                              <w:rPr>
                                <w:sz w:val="20"/>
                              </w:rPr>
                              <w:t>in coat lifetime dipole moments</w:t>
                            </w:r>
                            <w:r w:rsidRPr="00FD3F8F">
                              <w:rPr>
                                <w:sz w:val="20"/>
                              </w:rPr>
                              <w:t xml:space="preserve"> are shown by black vectors for each cell</w:t>
                            </w:r>
                            <w:proofErr w:type="gramEnd"/>
                            <w:r w:rsidRPr="00FD3F8F">
                              <w:rPr>
                                <w:sz w:val="20"/>
                              </w:rPr>
                              <w:t xml:space="preserve">. </w:t>
                            </w:r>
                            <w:proofErr w:type="gramStart"/>
                            <w:r w:rsidRPr="00FD3F8F">
                              <w:rPr>
                                <w:sz w:val="20"/>
                              </w:rPr>
                              <w:t>The displacement directions of the cellular centers of mas</w:t>
                            </w:r>
                            <w:r>
                              <w:rPr>
                                <w:sz w:val="20"/>
                              </w:rPr>
                              <w:t xml:space="preserve">s for the given </w:t>
                            </w:r>
                            <w:r w:rsidRPr="00FD3F8F">
                              <w:rPr>
                                <w:sz w:val="20"/>
                              </w:rPr>
                              <w:t>fra</w:t>
                            </w:r>
                            <w:r>
                              <w:rPr>
                                <w:sz w:val="20"/>
                              </w:rPr>
                              <w:t>mes are shown by red vectors</w:t>
                            </w:r>
                            <w:proofErr w:type="gramEnd"/>
                            <w:r>
                              <w:rPr>
                                <w:sz w:val="20"/>
                              </w:rPr>
                              <w:t>.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left:0;text-align:left;margin-left:.3pt;margin-top:442.05pt;width:6in;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NbwJQIAACYEAAAOAAAAZHJzL2Uyb0RvYy54bWysU9uO2yAQfa/Uf0C8N77UyWatOKtttqkq&#10;bS/Sbj8AYxyjYoYCiZ1+/Q44SaPtW1UeEDDDYeacw+pu7BU5COsk6Ipms5QSoTk0Uu8q+uN5+25J&#10;ifNMN0yBFhU9Ckfv1m/frAZTihw6UI2wBEG0KwdT0c57UyaJ453omZuBERqDLdieedzaXdJYNiB6&#10;r5I8TRfJALYxFrhwDk8fpiBdR/y2Fdx/a1snPFEVxdp8nG2c6zAn6xUrd5aZTvJTGewfquiZ1Pjo&#10;BeqBeUb2Vv4F1UtuwUHrZxz6BNpWchF7wG6y9FU3Tx0zIvaC5Dhzocn9P1j+9fDdEtlUNL95T4lm&#10;PYr0LEZPPsBI8sDPYFyJaU8GE/2Ix6hz7NWZR+A/HdGw6ZjeiXtrYegEa7C+LNxMrq5OOC6A1MMX&#10;aPAZtvcQgcbW9oE8pIMgOup0vGgTSuF4OC+WiyLFEMdYVqTFIo/qJaw8XzfW+U8CehIWFbUofoRn&#10;h0fnQzmsPKeE1xwo2WylUnFjd/VGWXJgaJRtHLGDV2lKk6Git/N8HpE1hPvRQ730aGQl+4ou0zAm&#10;awU6Puompngm1bTGSpQ+8RMomcjxYz1GKbKbM+81NEdkzMJkXPxouOjA/qZkQNNW1P3aMysoUZ81&#10;sn6bFUVwedwU8xukiNjrSH0dYZojVEU9JdNy4+PPiHyYe1RnKyNvQcapklPNaMZI5+njBLdf72PW&#10;n++9fgEAAP//AwBQSwMEFAAGAAgAAAAhAMCXqqTdAAAACQEAAA8AAABkcnMvZG93bnJldi54bWxM&#10;j8FOwzAMhu9IvENkJG4sLWxVVZpOExMXDkhsSHDMmrSpSJwoybry9pgTHO3/0+/P7XZxls06psmj&#10;gHJVANPYezXhKOD9+HxXA0tZopLWoxbwrRNsu+urVjbKX/BNz4c8MirB1EgBJufQcJ56o51MKx80&#10;Ujb46GSmMY5cRXmhcmf5fVFU3MkJ6YKRQT8Z3X8dzk7AhzOT2sfXz0HZef8y7DZhiUGI25tl9wgs&#10;6yX/wfCrT+rQkdPJn1ElZgVUxAmo63UJjOK6WtPmRFxZbB6Ady3//0H3AwAA//8DAFBLAQItABQA&#10;BgAIAAAAIQC2gziS/gAAAOEBAAATAAAAAAAAAAAAAAAAAAAAAABbQ29udGVudF9UeXBlc10ueG1s&#10;UEsBAi0AFAAGAAgAAAAhADj9If/WAAAAlAEAAAsAAAAAAAAAAAAAAAAALwEAAF9yZWxzLy5yZWxz&#10;UEsBAi0AFAAGAAgAAAAhAFzQ1vAlAgAAJgQAAA4AAAAAAAAAAAAAAAAALgIAAGRycy9lMm9Eb2Mu&#10;eG1sUEsBAi0AFAAGAAgAAAAhAMCXqqTdAAAACQEAAA8AAAAAAAAAAAAAAAAAfwQAAGRycy9kb3du&#10;cmV2LnhtbFBLBQYAAAAABAAEAPMAAACJBQAAAAA=&#10;" stroked="f">
                <v:textbox style="mso-fit-shape-to-text:t">
                  <w:txbxContent>
                    <w:p w:rsidR="00B40653" w:rsidRPr="00FD3F8F" w:rsidRDefault="00B40653"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w:t>
                      </w:r>
                      <w:proofErr w:type="gramStart"/>
                      <w:r w:rsidRPr="00FD3F8F">
                        <w:rPr>
                          <w:sz w:val="20"/>
                        </w:rPr>
                        <w:t>are inversely related</w:t>
                      </w:r>
                      <w:proofErr w:type="gramEnd"/>
                      <w:r w:rsidRPr="00FD3F8F">
                        <w:rPr>
                          <w:sz w:val="20"/>
                        </w:rPr>
                        <w:t xml:space="preserve"> to the local density of clathrin coats. </w:t>
                      </w:r>
                      <w:proofErr w:type="gramStart"/>
                      <w:r w:rsidRPr="00FD3F8F">
                        <w:rPr>
                          <w:sz w:val="20"/>
                        </w:rPr>
                        <w:t>The clathr</w:t>
                      </w:r>
                      <w:r>
                        <w:rPr>
                          <w:sz w:val="20"/>
                        </w:rPr>
                        <w:t>in coat lifetime dipole moments</w:t>
                      </w:r>
                      <w:r w:rsidRPr="00FD3F8F">
                        <w:rPr>
                          <w:sz w:val="20"/>
                        </w:rPr>
                        <w:t xml:space="preserve"> are shown by black vectors for each cell</w:t>
                      </w:r>
                      <w:proofErr w:type="gramEnd"/>
                      <w:r w:rsidRPr="00FD3F8F">
                        <w:rPr>
                          <w:sz w:val="20"/>
                        </w:rPr>
                        <w:t xml:space="preserve">. </w:t>
                      </w:r>
                      <w:proofErr w:type="gramStart"/>
                      <w:r w:rsidRPr="00FD3F8F">
                        <w:rPr>
                          <w:sz w:val="20"/>
                        </w:rPr>
                        <w:t>The displacement directions of the cellular centers of mas</w:t>
                      </w:r>
                      <w:r>
                        <w:rPr>
                          <w:sz w:val="20"/>
                        </w:rPr>
                        <w:t xml:space="preserve">s for the given </w:t>
                      </w:r>
                      <w:r w:rsidRPr="00FD3F8F">
                        <w:rPr>
                          <w:sz w:val="20"/>
                        </w:rPr>
                        <w:t>fra</w:t>
                      </w:r>
                      <w:r>
                        <w:rPr>
                          <w:sz w:val="20"/>
                        </w:rPr>
                        <w:t>mes are shown by red vectors</w:t>
                      </w:r>
                      <w:proofErr w:type="gramEnd"/>
                      <w:r>
                        <w:rPr>
                          <w:sz w:val="20"/>
                        </w:rPr>
                        <w:t>.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v:textbox>
                <w10:wrap type="topAndBottom"/>
              </v:shape>
            </w:pict>
          </mc:Fallback>
        </mc:AlternateContent>
      </w:r>
      <w:r>
        <w:rPr>
          <w:noProof/>
        </w:rPr>
        <mc:AlternateContent>
          <mc:Choice Requires="wpg">
            <w:drawing>
              <wp:anchor distT="0" distB="0" distL="114300" distR="114300" simplePos="0" relativeHeight="251793408" behindDoc="0" locked="0" layoutInCell="1" allowOverlap="1">
                <wp:simplePos x="0" y="0"/>
                <wp:positionH relativeFrom="column">
                  <wp:posOffset>0</wp:posOffset>
                </wp:positionH>
                <wp:positionV relativeFrom="paragraph">
                  <wp:posOffset>0</wp:posOffset>
                </wp:positionV>
                <wp:extent cx="5486400" cy="5606637"/>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5486400" cy="5606637"/>
                          <a:chOff x="0" y="0"/>
                          <a:chExt cx="5486400" cy="5606637"/>
                        </a:xfrm>
                      </wpg:grpSpPr>
                      <wps:wsp>
                        <wps:cNvPr id="270" name="object 3"/>
                        <wps:cNvSpPr>
                          <a:spLocks noChangeAspect="1"/>
                        </wps:cNvSpPr>
                        <wps:spPr>
                          <a:xfrm>
                            <a:off x="532263" y="184245"/>
                            <a:ext cx="4425696" cy="5422392"/>
                          </a:xfrm>
                          <a:prstGeom prst="rect">
                            <a:avLst/>
                          </a:prstGeom>
                          <a:blipFill>
                            <a:blip r:embed="rId65" cstate="print"/>
                            <a:stretch>
                              <a:fillRect/>
                            </a:stretch>
                          </a:blipFill>
                        </wps:spPr>
                        <wps:bodyPr wrap="square" lIns="0" tIns="0" rIns="0" bIns="0" rtlCol="0"/>
                      </wps:wsp>
                      <wps:wsp>
                        <wps:cNvPr id="271" name="Text Box 271"/>
                        <wps:cNvSpPr txBox="1"/>
                        <wps:spPr>
                          <a:xfrm>
                            <a:off x="0" y="0"/>
                            <a:ext cx="5486400" cy="182880"/>
                          </a:xfrm>
                          <a:prstGeom prst="rect">
                            <a:avLst/>
                          </a:prstGeom>
                          <a:solidFill>
                            <a:prstClr val="white"/>
                          </a:solidFill>
                          <a:ln>
                            <a:noFill/>
                          </a:ln>
                        </wps:spPr>
                        <wps:txbx>
                          <w:txbxContent>
                            <w:p w:rsidR="00B40653" w:rsidRPr="00F0253C" w:rsidRDefault="00B40653" w:rsidP="008E6CA4">
                              <w:pPr>
                                <w:pStyle w:val="Caption"/>
                                <w:rPr>
                                  <w:sz w:val="24"/>
                                  <w:szCs w:val="24"/>
                                </w:rPr>
                              </w:pPr>
                              <w:bookmarkStart w:id="38" w:name="_Toc525222861"/>
                              <w:r>
                                <w:t xml:space="preserve">Figure 4.3 </w:t>
                              </w:r>
                              <w:r w:rsidRPr="009C0068">
                                <w:t>Heterogeneous clathrin dynamics maps the tensio</w:t>
                              </w:r>
                              <w:r>
                                <w:t>n gradient in protruding cells.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2" o:spid="_x0000_s1053" style="position:absolute;left:0;text-align:left;margin-left:0;margin-top:0;width:6in;height:441.45pt;z-index:251793408;mso-position-horizontal-relative:text;mso-position-vertical-relative:text" coordsize="54864,5606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M9CXA+AwAA8QcAAA4AAABkcnMvZTJvRG9jLnhtbLxVXW/bIBR9n7T/gHhf&#10;nTgfS606VZauVaWordZOfSYY22w2MCCxu1+/C9hJlFarlEl7sfm4wLnnnnvvxWVbV2jLtOFSpHh4&#10;NsCICSozLooUf3+6/jTDyFgiMlJJwVL8wgy+nH/8cNGohMWylFXGNIJLhEkaleLSWpVEkaElq4k5&#10;k4oJ2MylromFqS6iTJMGbq+rKB4MplEjdaa0pMwYWL0Km3ju789zRu19nhtmUZViwGb9V/vv2n2j&#10;+QVJCk1UyWkHg5yAoiZcwKO7q66IJWij+aurak61NDK3Z1TWkcxzTpn3AbwZDo68udFyo7wvRdIU&#10;akcTUHvE08nX0rvtg0Y8S3H8OcZIkBqC5N9FbgHoaVSRgNWNVo/qQXcLRZg5j9tc1+4PvqDWE/uy&#10;I5a1FlFYnIxn0/EA+KewN5kOptPR50A9LSE+r87R8us7J6P+4cjh28FpFMjI7Jky/8bUY0kU8wEw&#10;joMdU+BJYEquf4DE0CgQ5Y0cS44Po1aS/jRIyGVJRMEWRoEp5IizBdQHxm5iumNHdE5GcTwdYQS8&#10;DWfjeDwJtPXEjsfxZHo+7Ygdx/Ho3AdtRw9JlDb2hskauUGKNYDwSiXblbEOyt7EwV5XXF3zqurH&#10;neggZY4k90ZqBjlfSbqpmbAhPzWriIXiYEquDEY6YfWagdz0bTYE2FAbLChOaS5scM1YzSwt3fs5&#10;4PgGeAPK3QYg3qP0TAbyHI1rmb1AmBrI6BSbXxuiGUbVrQAhuPTvB7ofrPuBttVS+iLRhwd05NT/&#10;XwQFVARBPbnIfpEtZJ8XyoFOkG1hoxPQXyQDfr6TgcNZPJv52ne6ToyseNYLxUlrWWm0JcBgU3LL&#10;vMghCQ6tKuGCKqQ7FULqVo4CaNt16+vRcObuOIipliBfcM4oes3hwRUx9oFoKNewCC3I3sMnr2ST&#10;YtmNMCql/v3WurMHScMuPkEsYlN7sUDYAE2nG7SXEMq1rJ+hMy3cKwCPCApvpdj2w6UNTQg6G2WL&#10;hTeCjqCIXYlHRV2UHVmO2Kf2mWjVpa8FfdzJvi6R5CiLg22gebGxMuc+efYsdnx7bfvSCX3F14Cu&#10;B7rGdTj39vtOPf8D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hog0FNwAAAAFAQAA&#10;DwAAAGRycy9kb3ducmV2LnhtbEyPQUvDQBCF74L/YRnBm92kaokxm1KKeipCW0G8TZNpEpqdDdlt&#10;kv57Ry96Gebxhjffy5aTbdVAvW8cG4hnESjiwpUNVwY+9q93CSgfkEtsHZOBC3lY5tdXGaalG3lL&#10;wy5USkLYp2igDqFLtfZFTRb9zHXE4h1dbzGI7Ctd9jhKuG31PIoW2mLD8qHGjtY1Fafd2Rp4G3Fc&#10;3ccvw+Z0XF++9o/vn5uYjLm9mVbPoAJN4e8YfvAFHXJhOrgzl161BqRI+J3iJYsHkQdZkvkT6DzT&#10;/+nzbwAAAP//AwBQSwMECgAAAAAAAAAhABZhT8VzUw0Ac1MNABQAAABkcnMvbWVkaWEvaW1hZ2Ux&#10;LmpwZ//Y/+AAEEpGSUYAAQEBAGAAYAAA/9sAQwADAgIDAgIDAwMDBAMDBAUIBQUEBAUKBwcGCAwK&#10;DAwLCgsLDQ4SEA0OEQ4LCxAWEBETFBUVFQwPFxgWFBgSFBUU/9sAQwEDBAQFBAUJBQUJFA0LDRQU&#10;FBQUFBQUFBQUFBQUFBQUFBQUFBQUFBQUFBQUFBQUFBQUFBQUFBQUFBQUFBQUFBQU/8AAEQgLLAk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aSXbAP+mlNlSQ9IRz/AKynSeav7yq7Ryy+TJ538dAFhY5G/eedUjSSS/6unNJUMnzfu6AJm+eq&#10;fn+bBvP7n5/3dWI282mx2f8Ar/MmMvmf+OUARyJEJ/M/5a76naWMzf8AXOnfZt/3+aDACNnagCuJ&#10;d3X/AFe/93UTNK3+s/v/ALupJJPKgm8z/wCzpqzRS/8APagBt1NLFB5n/LWpt27/AFf/AC1qCZvN&#10;sfLz/wBtaux+Un7ugCNZI4p/Lk/1stNaT9/N5n/bOnSfJSyRoSOnmY+SSgCt5cUvkySf9+v9urUk&#10;v/2uo8eVDDH/AK7/AD96o7eSKWeagBy3XmwefJDSw/uz/wBdP3n/AFzpVXy/9ZDTZF3jy3h/df8A&#10;LSgB27/lnJ/rZaa00qT/APTKhf3fH/fuWpJR50wi/wC2lAERg8iCb7OAf+Wkf+/VmRfNg/eVXkbZ&#10;/wAsakVfK/eUARTF4slMdP3cX+3U6yf89Kpx+VPP/n/xyrV1NFFB5n/PKgCRpNtRvHun8yObH/PS&#10;jbtg/eU1kkbyfL/5Z0AKW+0Qy+XL5Uvr6UsUPHlyHzvkprQ7P+uVNtZpX/55eV/yzoAIRIxMbjmP&#10;/V1Hb+Zef6RJ/wBs4qHfzPOjebj/AMfqeRY3PTzf/adADGaNYfLuP9bLTriGLyP+ePl0SQ+fN+8h&#10;/wC2tNnk2zZf/lnQA9R5c0zvNxVaabZP5cf+t2fu6mZopZ/LpbmO2lBjnwf79ADAA82JOJZKhU+V&#10;B/zx+epI5JJ4PM/1MVSR/P8Au4/7/wC8oAhhupX86P8A1MX/ACzlqxNbxSwfvKfC0bj93+9ipl1J&#10;9lg8ygBsi74IPM/1tOVttV1MQ8n/AKef++KsMu2gBk1j504k8397H/q6R3knGI5uP+eop723m3ok&#10;83/V9qfD889ADZLj7LB5klNt7iKKHy4/+2cVNmk2T+X5P7qWiJd8xk87Pt/zzoALuOK6/d3H+qpr&#10;yebN5cf/AB9R08T7D5kkWJZH8tKY0MUU/mf8tf8AlnQBYVd//fdHFzPv/wCeVQyQxLP5kk3H+r8u&#10;rCx74PL86gCOTzAP3f8Arf8A0ZToYf8Alp/sU2abMH7v/W/8s6ZbeZ53mScfJ/lqAGrPJdw+ZHia&#10;L5qev+iw/Z46dJ/yx/5Y07dvn8v/AJ50AQXDRLDD5h8mX/lnJU7SS03/AFU/lv8A6qWnTTRJ/rKA&#10;FMe4QxyfvqfGJG+d6gjl8/8Ad/vYfLpiNKtwf33neb/yy/550ANhuvI/4+P9b/nbR9q/cf6nzv8A&#10;npTVs5JP3kk3nS/88qtL8/8ArKAI7y48qDzI4fOqSSTz4P3f+zVaZ5G85IOv/PKn29rHa/vI/wD9&#10;5QA1pZEE3lzedLv/AMrViSTb5MklQ288cs3mRn/tlUhi+1f9cv8AnlQA2OGJ4PMj/wCWtEkPkQf6&#10;PUytvqPbFF/0xoArtpsXkQxx/uYqmk/eeTH5NWFbd+7koabZQBXhaKf/AFf/ACy/1dNW63f6uGia&#10;b9xD5f8AfpZ4TPBi3m8n/P3aAFbzJ/nk/wBVUuZJIZUx5J7Go0ileWJ5Dj/pkPuU9vkgoAgu7WS4&#10;t4U87+NalmXzZv3dI8kcVvkzY/6af89KfHNv/wBZQBDEw/g/5af5205DFIPtD/62nKsVrB5kdNMg&#10;X7n76X/lnQA5PMknqrfNL58Mf/LKtCPpTVkoAjUSeR+7h8mXZUcbyS5HnfvY6fIZH8l/O8n5/wDK&#10;0n2f9/QAeTFcQTR/89f9ZUNjNFPB/o/+q/1fm1YI28Z/dxutNRY2nm2daAB7fzv9Hkh/dUbv38Pm&#10;VELeS5vYbgTSiL/nkanhj+zZkoAkVvNqrFIHGP8AU+V/y1qc3L4i2YxJ9yomhkeHzKAJf+Xigrt8&#10;2STkf88qVpNlNuLj/np/qqALNssaxDy+lTVDbrshFTUAFULlY4P+2r1fqu7FJRn/AFeKAImj3T/+&#10;1f8A2WiPykqT/W1H9yf/AKZUALGgX/ll/rOtRR+U/wC7qSGbbD/qajtLeKL/AL7aSgCwrb/3kdNj&#10;bH7v/v3UPneRPDbyVIY4v+/aUASFfNyjj91Vdv3P7z/lrLUjTeR50h/1VOkj2Qfu6AKZtf301vJ+&#10;+il/eVck/d/vP92o1j2wU5XkXt/rKAI5Giafy/8AYp1vH5EHlyf6qlkizDN5c3+s71FaR7v9Z++l&#10;2UASKu2fzP8AnrUNxHE3/XWrEMezyaFXZ51AEO3zZ/s//LKJKsRrE8//AE1jqNofN8799+6koaPb&#10;/wBsqAI7ht8wjT+/Vib5f9Z/2zqqrSLP/wA8fNqSOTbP+8oAWAgfvHm87/lnxT7hftEFJMZEmhCf&#10;6rvJSmSRJvL/ANdQA2Zdv/XKSofsnlzb+oj/ANX/ANM6dKJGOx/9Ue//ADzqZmkh/wCm0tAEckcU&#10;v7z/AMi1G0PkQfu/33mv/wCOU64t90E3/LHzadGvkweXB++oAmkk2wf6PVadxPmTH+r/ANXLSM0l&#10;tB+86yf521JGv7j/ANpUARQxyW97NsI8qT955f8AHUu77L/11lpDB5UMPmfvv+ektMuryWKDzI4f&#10;3VADbqxif93JNUir9lg/0ib/AK509mN0InH+q/5aRUzEUsHmRw/9M46ACWDzhvQfvY/9XLTrNfK/&#10;9qVFHLLHNsWERWp6S5+bf/d20ohi8/zPO8mWgAaPZ50lv+5m/wCm1SuJPJLydk//AGqfIsSwf8Aq&#10;OFdn7ySagCPMh8nyP3MX+flpPPknMyJ+5Oz/AFf/ALNUq/J/rP79VZPNWeaT/wAhUAWFmki877R/&#10;qqmSTbP5f/LLZUNqJFg2edRHfRvNNGkPMT+VQA5v9Og/138dStPEs0KSn97J9yq0d1Fa/u/+WX/P&#10;WkvFkMuI5/K/9p0ATwRRr52//lrUflyCf/ntU06xvCf33HrUBSQTQK8+RGGMlACxSSrfeXJD+62f&#10;62nLHIn+s/ff5+7VdbrfPN5f/LKpo9Qj+w/aJP8AtpQA63Xd+78n91/z1qxGtV1ilX95/wCQv+ed&#10;EccksGx/3Pl0ACReQJkqRWiX/V1Xuo5HPmRzeTF/6MqZml/7ZbKAHRyefBDTlbfBVeC8jWby/wDU&#10;xRetSCSRhNv/AHMnagBrS/v/APpr/wCyUTSbfOjpzrHBDDGlQgbJ/Mkn/dSf6ugCaOOLyP8AplUk&#10;nzf9cqjijit/3f8Ayykp0SxRQfu4f+2VADY7W3Q/9Nakm+SCm2ay/wDLSnSL5s9AEd1+6pskkV5Z&#10;eXJ/y1piiWOHyJIv+2tPWGKLyfL/AO/tADY4dv8ApFx/rf8AlnVgnI8yTpUNn/r5v+Wv/TWpJlkT&#10;/rlQBWYSNP5cn+ql/wBX/wBM6kEXmziRJsRx/u8U9VivIPM/5ZUsUUkGUxiKP/V0AL5mz/V1IvlR&#10;fu6osssHnXEf77/plVmf5f3nnY+7QAnl7P8AV/3KIfmg/wCmtSbfK/1dNU/9+v8AnrQAk8PmeVHJ&#10;z/01p7fNPN/uVHJDI0/+u/dbP9VRGvkQf9cqACSTZPRMZGhMf+uNSRrHn/prTpIaAKc1nHdTe/8A&#10;q/8AgFWtv/LSoWj4m/55f88qR4zKIY0/49dn/AqAFbT4mn8z/nlUtygmOz/nn+8pLfyov9Hj/wCW&#10;VR3GoeVB5lAEayeb/wBdf+WdWN0sYh/5a/8APQ02OGL/AJaUj+Zcf6ubyfLf95QAirs/d/66mvL5&#10;E8Ikm/e1HfWf2ofu5vJ/6a1NcR+bBD/yx+f/AH6AG29zJ9onjk/1X/LOo2t4rqDy/wDllvqxHD5U&#10;9Og/e/vJP9bHQBFKI7j5DwY3/d1PNHunhprNs/65U2Jo3vZo+9AA0fm1IsO393ULTfuP3cNSGXyh&#10;D/y2oAcy+RTrTzfI/ef62oVb9/8AvP8AllViBc/P60AT0UUUARTSbKa0m2nTnaM1V27P+2tADmaK&#10;6g/d/vhJTQsdv5OP9V/q6bE+2GaP/wCwoWHzf9Z/qtn+qoAkjj+z0Sny5gB/rZKdG3lQ/vJqePLY&#10;9vN2UARPbbZvPT/W02H/AJ5/8taIpPPn8yP/AFVSM3m/6v8A1tAEDRxz/POP9U/+Wp7NKsHmR/vq&#10;ikh/f+Y/722/55f88/8Aaqfztv7z/llQBXkSK8g8v/XRb/8Av3U0U+793H++FL/8RT7f54f9T5NA&#10;EcsMcv8Ao8nMVTQvG0PmVD+6n/z/AKynW67POoAJfLWaHf1pZpNkMz4zx/q6ZM0Uv/XWniX99+7i&#10;/wCulAESzggSH9zj/WZ/9BqVZPMhwJf3lS/fqlfeZLbTJFEJ5D/yyl+WgCzJ5v8A45THcrBCX/1f&#10;/LTNRRrE/kyU6ZpWhmjjhoAklb/UyeTTJ1inhh+0f6wfvKeqfuIf+esdNiMkwyTiUUARyP58Bk8n&#10;zvL/APIlMgmE32zyP9dHwKmmAhglSObycdKrx3oeffH/AKqL93J+7oAl3StY/vP9bsqS3aLyP3dO&#10;mXdB5f8AsVAJrae4mjH+tiTn+5QA9rfzf9ZD/qv9XT5I45Z/k/1uyl3bP3lRwrvg8z/Uy0AEbRWv&#10;+rqSZZG/1f8A20psi7/3f/LWmSc28qP++l/1dAD9v/LP/trRJdRQwCSfpJTbeOKWDy6kIEYzJ/ra&#10;AKsHmW/7v/XeY9F5D9o/1n7mGKrVvLI58z/llUczRQfvP+WstADZEiE/2yT/AJZJ5dOcmXyfLPk/&#10;JSG3iuB9nGPKj/1kVPkWL/j3oAja4+2QeX/y1pIxbPPN++/exp5clQQyXPkfvP3M3zeXFU0cnn+T&#10;JcQ+TN/zyoAhZYl8mOT9zF/yzqw3mef+7mptxH/rpPO/g/791KVkW4hEcQ8rZ/raAEaaVoKDciSA&#10;7+M/u6JG/wBTHJ/39prQxS+T/v0AQwtFbz+ZU26RfOkSD97s/wC/lEdrHF+8/wC/dNmuvP8A3cf+&#10;toAI7iWKDy/+WtTT3UsX7uOHMtOjHmiGmrJIv7uT/W0ANhaT/Vmb97U00P2qD95VdppIZ/8AU+d5&#10;n/LX/wBlqZZIpf3lAEfmfav9Hkpt9axXFl5f/LL/AJ5UWsW6Gb9z/HVr92lADW8qD95UbN/zz/1V&#10;SOdg8x5qbJJu8ny6AFX5/wDrr/6LqC2cQcSzZlqwy/6mo2td0H7ugBs/72YBDk+v/POi8k2+TH/z&#10;0/5a1Y/1sFRyNQAR+bFUc8MWoCa3kOR/y0iqV384ev8A0ypjSbf9Z+5oAr7o08n7R/1yqaN5D+7x&#10;5P8An71MWWQTzP8A672/551Z82T/AJ4/vaAK91Jt/wBWPOli/wDZqkuGklg/dw/vajhMj/6yHyT/&#10;AM9akt45Iv3ck3nUARxzfZ/J/c/vZasfd86SOq8fzTfupv4/3lOjmlf/AFn7n56AG2f7+DzP+WtS&#10;eXt/5bU7dIs/+po/dv8A9cqAGG4jXydn+q/560kkMSQeX/z1ohjtpf3kdSzx7x5iDzfagBEAQfJ2&#10;/dx1HHHu/eR/8taIW2z+XUmfKPlx/wDbSgCISCX9wP3Xl/u6nhk/5Zyf62o413Tf+1adI3ledJQB&#10;IshSH95/rKq+RFY/99+ZTmh2weZH++omgklP7s/upKAJl+Weo42+y/8AbV6c0n/LOiH5oKAI5nkS&#10;Gby4fOpnk+RD5mPJ8z/WRVPctLMPLg4/6a1CbX7V5PmdYv8AWUAOa4kigh90o86TzoZM/wCs/wCW&#10;VOjWXz/+mVSJFsmlf/npQBTkbd5376rEPmeR5lSAbf3jw/vajhX/AOOUASxsMB/N/wBZ0p+3/npV&#10;eNtkH7uiCOVpvMkHk0AWFElV7eP/AJZx/wCqqx5lRyR+bQBJ5X7/AMyp6gRt01T0AFFFFABRRRQA&#10;UUUUAFFFFABRRRQAUUUUAFFFFABRRRQAUUUUAFFFFABRRRQAUUUUAFFFFAFMsF/cP371H5e4S/uc&#10;+V/q46la48qm7pceZQA2Qbx5A/c1JHHt/eR1D50TQeZ/t1wnx9+Ldj8Cfg/4l8bamPOi0y1aSOL+&#10;KSb/AJZp/wB9UAekRdKkr8Dbv/gqL+0PPcTSJ4xih8x8iKOwh2IP7o+Wv0d/4Jqfthax+0v4B1zS&#10;vGFwLvxl4fnV7i6iiVEuLaTPlt8vG7crrx/s0AfatFFFAFO5Emd+f3fpSTfu/wDV+VViX/U1Vurr&#10;yIPMkhoAGWO6gmjqS3bZBTYn8/zvLoBisbfZ2joAC0T/AHP31OZf3FNkk/ceZHVexkif95H/AKqX&#10;/V/+zUADXEs9x5fk/wCrqyYoxPLIIcSAf6yqlpAF8+Pzv4/Mj/6Z1YkXdB/6MoAPtEq/vP8AllQr&#10;faIKihtZDCPLl/1n+sNTxrJEf+mVADo4YvP8z/lrRI0UEFRt5rz/ALz/AFVOaTzaAGgfaf8Alj5X&#10;1ouI8zeZ/wA8qbA8ifO//LR6rz2st4PL8nyfn8ygC1I0UXk+Z/f/AHdEzRf6uhvK8/8A6a/88qa0&#10;kXn0ACt5X7v/AJay06Nv3HlyfvpdlOk/7/UxCDPK7w4/6a0AMZpZf3cf/kamNZRecYx+68z95U8U&#10;m+b/AJ41JLLs/wCWWfLoAqyLvvv+uVSTSRr/ANMf+mv/AKDTo493+r/7aU1pP9dHH++8r/llQAyK&#10;WSfzvMAhjH36slo1hm9Kjnjj/cx/886JPMk/eR/vqAIYWiig/d/vv+mtSwrG0B9P+Wnm0yBJDbgv&#10;CIZT/rKGXzYJo5P3NADZVlPnQfuv+mdWI46hZvNn+SH91FUQ+2m+2SY+y+S1AEpk+xTQxxw4Er0u&#10;oHzIf3flY3/vPOpitHLZeXnzvbzPnp0NrEkHl0AMuVuVwLQRReX/AM9h/wCg0vlymGHy5v73mU6F&#10;MT+XH/qo0ptrJLcQTf79ADZGuIrIeX++P/LSplh2QeXH/wAs/wDlrTZrH7RBNHJ/y1eiFvI8n9z/&#10;ANM6AESWOSYbIsmTqf8AnnS2qxWv7uP/AFtMSeJYJpIBn/ln5VLaR+bBDJef635qAJFk/f8A+kf9&#10;s6cvlf8Afr/lrTF8znzAOX/d/wDTOlkHlQ/uz+9l/wCWtAAPLlx5kP8Ay0/d/wDxVO/1Xk+ZTpIf&#10;Pg/6a7P9bTFWSG3Hnnztg+egBFbz4P3c3nVNM37ny6anlSiGROn/ACzo3bPO8uGgCNJopB5j/wDf&#10;2pJpvI/fyf6qjzfNhhMdOkk2/u/9dQBHtiuvJkpy+ZL/AKv/AFVV9TkPkmOP/tpL/wA86nZ9sEL8&#10;eV/y0oARZPKH7z99LT0MbEvx5n8eKbDNHPCJI/8AtnUS3EUUHmf8sv8A2egCb7JuPmD9zXB/Fn42&#10;eDPgR4XOt+ONftdG0+PiPzvnluH/ALqKuWb/AL5rukmjn/eed/B/uV+N3/BZu4l/4aC8KRebIbU+&#10;Hkkjj8zco/fyq3y9vu0Afr74c1y28VaDpmt2EUhtdSgS5TzeH2N8y1pSRyeR+7/c/wDPSuZ+E58j&#10;4WeEk/5a/wBlW37rzP8ApktdTMsjeSY/3sVACLDsn8z/AGKPJ3f6v9zSsP8AplL9/NRlrkSzHyf9&#10;V/q/+mlAE/2qLzqjkaNpv/RlR2lsIJpsQ9Xp1yvm/wCrh/1f/AKAKuqaxaeG9KvNQ1i9hstLtoWl&#10;uLqY7EjT+8zV8R/EL/grz8GfB999n0Ky1vxj5cnlGazjWGHZ/eUyMG/8drwf/grh+0drms+PtN+D&#10;Hhy8mh06GOKXVYoZP+P2aT/VxfL/AAr3X+99K7/9lz/gkf4W03w7Z658Wp59Z1m6tvM/sS0l2W1t&#10;u/vuvzO23/aA+tAHT+D/APgsl8I9avxb6x4a8QaBF/z9SJFMn3v9lt3+1X2f8Nvir4R+LfhUeJPB&#10;mtWuvaXJ/wAtbM5aN/7rp95W/wBlq+Qfi9/wSU+EXjLwteDwP9r8J+ILaBoraQXLTW8k38PnJJlv&#10;9n5WFfEv7Fnxb8XfsYftWzeAPFB/szS9S1FNI160mlxDG/3Y7nd/s7927urUAfuDZXf2m38zyfJ/&#10;6ZVi+LvGvh74ceHb3XPE2qWmjaNa/wCsuryVUT/d/wBpvRetbFs8Sz/9NYk8uvxE/wCCg/7ROr/t&#10;N/tE/wDCC+Hb57jwro96ul6faRSfuri63bZJ2H8Tbvl+icfeNAH134v/AOCyHwp0vVZ7PS/CniDX&#10;7OPpdjyoUf8A3VZg1egfBP8A4Kp/B34tatDpeoTXfgfUbh/LjGubfJk/u/vUYqv/AALbXN/Br/gk&#10;Z8J/CHhWE+OxeeLfEEsK/a5DdNDbRP8AxeUqYb/vpmr5/wD28v8AgmRpfwz8H33xC+FvnDSLFGuN&#10;V0S7k3/Zoevmwt97avdTn1oA/WSzurW4t4pbOWKaO4jWSOSH51dW+627+JakjjkSeb/ppX5yf8Ef&#10;Pjtrnjfwd4l+HeuamLz/AIR4RXOlRSy/vo7ZvlaL+95ats+mcV+jtrHFmX/nrJ/rKAK80m//AJbe&#10;T/zzrxv9qD9q/wAI/sm+CrTV/E3n6jd30nlafpVptFxc/wB5vmwqqobnNc3+03+3d8Nf2arK8gvN&#10;Stde8XxR4t9A0+VXl3/w+a3/ACzWvxD+OPxl8dfHnxXL4s8aX13em6kcWfnDbBFHu/1cXQYX5f60&#10;Afv1+zj8dNM/aV+E2meP9I0270u0vpp4o7S8K+ZH5crR/wAJK/Nt/WvUmj8/yfMr5J/4JYtt/Yn8&#10;G7P+f6+/9KZK+tv9bP5n/POgB037393VeNfK87y6dNJug/d/63/PzU2OWL/lp5X/AH8WgCSKeQW/&#10;7/iWj/lh/wA9oqQiJhsjmi+nmVK3y+dsoArrcRWcHmSVNM1V7iTZB5ccP72rjNsoAjZdnz+TzvqG&#10;WaNAI0hzFLT4RJGQfO86KTpT/wDWwQyR0ASW0flW+Of+2lWagtIvKhCelT0AFU5ZJUmHTyvb71XK&#10;pu0jy9fKoASOWQwzGTtTYbXZD5cf/f2kWWNj/qv+mfm0sksnk+ZHDzQA95Y08qA/vfMpiR7J9kcP&#10;/bWnLLuh/wA/vKYjyR/6sf8AbKgBXtts0L/886maT9/TZLj/AJZ1HcSbv9X/AMsqAG3jSCH/AFPn&#10;GOnSXI8nOP3VOjk2/vKcsfm0AR3EuyaH/lrTk5H7ziWSgsDy/wDrY6jiMkYm8weT/wBNaAJlj/5Z&#10;01vMQGPjzf8AlnUcbfbP3n/LKpB8vyR/8tP+WtAEcNz5v3PNNSSTRRf6z/v7TmWKL95ULQxvny/9&#10;bKn/AACgB26KCf8Ad03zPK/1flf9NKkhh3QQ+Z/raiJ8ybA6f8tMf36AG7PPnhkf91GP9WKfcwRP&#10;B9nk/wCWv/PKplj2weXJUccn2X/Wf6r/AJ60ANW5GYYKnZpM/wDTOmTJsHn/APLWq8dx5v7yOgCa&#10;S18z/WTfvaIyGm8zHH/PWiOTz6j2xRfu/wDnknm0AOWLzf8AltL5sdTbBF88cPNQyR+b+8jh/e08&#10;NLgx48r/AKa0ASrH+4/eVT8mX9zJ/qZYv+WUX3JKmjvN3nx/88qcx3eTHJQBXa4jtR/y1m+epopt&#10;/X+/+7p0nmxQf89qjW33wfu/3PyUANuJpGP7v/ln/wB8U5o/+m2Iv+WdV4mltf8Alj50VTRCSaD/&#10;AEiHyaAGI8k00z+TU26MzfPxFH/3xT4Zv+/VRySyJDnzuaAIz5aDzPJiP/PPyqdE3njy8eTFTfJ8&#10;r/WTfvf/ABynRyRRQf8AbSgCSfyrj93/AM83pzXHlfvP+WVQwtun8uT9z/7UpmyUGbz/AN73T/pn&#10;QBKzebP5lLbQSQjy/P8AO/56E/epYpM/6vkf89ags77zfOH+u8r/AFn+/wD3aAIpdPMFjMkHH77z&#10;Y6tXEkUX+s/7+0248248l45vJl/55U2O4itYIbeSHEsv/LKgBskkS/6z/rl/wOla3El7vgmH2mP/&#10;AFlWF/eH/U+T/wBNKqW8MkI3y4hl/wCWkv8A6DQBNDbyxf6vyvN/5aS1Hcea/wDx5+V+6f8AeedU&#10;drHv/wBZ+5l+b91V6Ftv/LGgBsdxI0PmceVRNJ5U/lx/62So1hlb93J/qqIbwNmST/Vb/LjoAWeA&#10;R+dIOZP+edLu2QVYm6eXTY49n/XKgCHyY/3Mfk+TUknyf89qdO2795Hz5dNb54PMkh/7ZUASf62o&#10;5Lf7R/q5qgX91D5dn/yzf95VmS4itf8AWUANcgAF+kf+sp27ZB+8prfN+8kp0cf7j95QBA9z5M/l&#10;+Tx/rPN/gqRvLSfeZv8AWf8ALOoPL/fzf88v9VVizaKf95HQAXHlzQTR/wCu+So4I/8Ann/c/wCW&#10;tSL809OVsedJJ+596AI4v9GsfLk/uUkc3neV5HIKf62mCYqPMf8A1X/LSnT+XPBDs/1VAEiuPuf+&#10;QqCMguf9bHTbhYvPh/56/wDLOmCTbMZ5yIY/9Xz/AMtKAEhkx+8k4+T95/8AFVJtk/feXUd1Dc3H&#10;/HvN5NTN5fn+ZJQARr9lgqKIb/njx5Un+rqUJzMn/PSs+T5IPL/79/8ATOgC9MkUs/med+9irwL9&#10;on9ub4Yfsz+IbLQfFl5dzatcwfafsunRea8Sfws/zD73arX7Vv7VXhz9lD4bnW9Yj+26/dbotK0m&#10;KT57yZU+8392Ne7V+A3xK+IuufFrxvq/izxHeSXuq6nO1xLLKfX+Ff8AZXoFoA/pb8Oa/beLPDml&#10;6zp/NpqdlFfQeb8r7JEVl3f8BatCE7p5o8//AGuuS+DX/JJPAH/YBsf/AEmjrnf2nPipH8DfgJ4x&#10;8ZvFNLNY2LeV5ON/nSHy42/4CzBqAOO+OX7bfwn/AGeL3+z/ABX4ljvfEAfP9l6SPOmj/wB/+Ff+&#10;BNmvmmb/AILUfDlpt/8Awr/xMfL4jk82D/4uvi39in9knVv21PiZq1/4g1O8g8N2L/adZ1b79xcy&#10;NyIkZs4kb7xbnA7c1+mln/wSy/Z5ttEh05/DV1PciDyv7Qmv5fOkP/PT5WC7v+A49qAO9/Z8/bS+&#10;Fn7TRNv4Z1n7Fr8SL5ujal+5uBu/u/wyf8BY17xCvlf6z+/X4QftrfsnX37EHxL8M6h4U17UZ9Mv&#10;w1zp2qNH5U1tPG3+q3qfmbbsboPvV+vH7HXx4P7Qv7PnhrxleeUNVmRrPUBH937THw3+fegD1/V9&#10;QttLsZ7y7litLWGNpZLqWTYkaL825v8AZr4v+L3/AAVh+EHwy1ufTtIh1HxvdRP5VxPpG1bf32vI&#10;Ru2n5flrzP8A4K8ftPXXhXQ9M+EnhzUfJv8AV4ftOvGH/n1+7HB/wJt7FfQL/ermP2NP+CVWh+KP&#10;A+meM/i2Lya51KNbqz8P2kvkpHCy/L9ob725s7tq4296APVfAH/BYz4UeI9bFnrega34UtZdv+nz&#10;RRzRR/3t/lsW/wDHa+2fBXjvw98RfDllr/hTWrTWtGuf9VdWkm9D/eX/AGW/2W5r4e/aC/4JGfDr&#10;xR4Uvrz4Yi68NeKooP8AQ7Sa58yxuHXLbX3ZZWb7u7dtH92vmn/gmR8eNT+Anx31L4QeM5ptL0rW&#10;55bH7LefIllqa/KrfN93dt8v3LLQB+zEnluf3f8AraZcXIixxL+8pmzZ5Mcf+t2VFNDLbeS8c3/b&#10;KWgCyy7IKdHJ5sH7uoWuYj/y2i/7+LTrf/UfJ/10oAcWj8/Z/wAtf+elRXY/fRSOJf3f/PKpVjki&#10;4/8AItNh+X/47QBI0kdOt3ZpZUOPL/gqFf3v7zyf9ZVqGgCWiiigCvPF5uAf9XSSeb/yzpLj5pok&#10;/GoWkklMPl/vov8AlpQAskUV1B5cn/LOpt3m/wCrqrZ3kV1/q/8AW/8ALSKp/OijMPmf62T7lACT&#10;tFF/rP8Av7RB5ae//TWoV81p/wB5++iqxDQA6RfN/d1Vfy4h+7/7+1MsclvB+8mqNTu/1cP+qoAs&#10;BY/O96jkkj8n95031Gv/AFx/z/dp0y/aP9Z/qqAEW1jg87/ltL/rP3tLN8v7z/yFTkHmDP8A2zqO&#10;SOX/AJZ0AOMMbzwySf62OnNJum/zspUSOSDYOYsf6yosBCBH/qo/9ZQBNI1Njkjl8n/nrTWbypvM&#10;PMX/AKLo8nyP9XQBXjkulM0f7n7Vv/d/7lXPJ3fvJP8AW0xl2mX91j/ppTIYZMQ+ZzL/AM9aAEh8&#10;yKHy/J53/wDAacp/6axdf8rSzSSNB5kf/LOoEeRoQ8EIBP8ArKAFupPs8H2iPzZqh8n/AJeI/N/e&#10;/wDLKrS3Hlf8saLi32/8tqAI7dIrbPlzedL/ANNauK0aD/njVfydkH7uGpGXb/rP9VQBIg8zlOKq&#10;NF5c5x5vl/5+7UvlxNRu3f6ugBscOyx8v/0dUiw/5/8AZqrW0h/feZDLB/20qRJtvneYceUn+WoA&#10;bAhimmuDPKYpP+WUv/LP/cpziPzvM84f/Z0xW+ywQ/Z/30VSSSf89P79AEkny/vKjWaSPyY5P9bU&#10;cltFD507+bN5nahk+yjCc/8APP8Av0ATvJGsBuIx53yU2eCO8gwfz/550v8A0zjp00cUv7uT/lrQ&#10;A1rj9x5cf+tp0MkT/wDPKoZl2z/aP+2VOVopZ/Lj/wBbFQAiM8cvmT4Mh9OkdTyQxNP5n/LWmo/9&#10;/wD1f/PWqE8JImkg4m3/AOt/2KAJWuds/r5f/PGriyf66obaOKL/AFcP7qnNJJF/rP8AVUAN8yKL&#10;93RCv7/z/wB79z/gFVZIZXn/AHn76L/ln/BSwT3ElnEkkPJdoj/8VQBL5P8Ar/8AltL/AM8qsN+6&#10;g/6a1T2+V+7j/wCWtOkbyoIfMm/joAmaSXyKkilDzEEeVL6VWMo83yP9Tc4/d0+RNhhf/tn/ALdA&#10;FiD/AK44qORf+Wcf7mmq0sH/AFyqZ2kz5n/LLZQBHH+6/d/vZvkpy+ZFB+8ohO+CH/coEYgP7v8A&#10;1X/LSgBreXbwQ05kiab5/wDrpTV8qX93/wA8qQSRzkx5/eR/6ygB/lyrTmXzakX5YP3dNim3wCT/&#10;AGKAIZIdph/fUvmRxQ/89vnpjNFe/u/+WVOaPyvJjoARooopvPf97L7Uy5jiafzJP33lJUjR/aoP&#10;/RdNhXafL8n/ALa0ANDBvJ3/APbPzama42f6z/W1DDHK/neZ+5ohT7OIYDN50tAEm77R+7qCdJGm&#10;m8yb91/zyi60Tzi5zGJsSx1ZVYovOk/7+UAEckV1/q6Fm/cf89qrExqIt8XkHf8A6r/npVuGSV6A&#10;GA+TBCE6b6VW82f/AKZR1AGuRe+amPsoj/1f8cj05luSIZE/c/8ATKgDmfiF8R9I+Fnw71/xlrgm&#10;h0XSIGubjyYt77F/2a+Tn/4K8fAtv3n/ABUP/gCv/wAVX1b8Vvh1Y/Ff4da/4M1uaWLS9ctXsryW&#10;0+SXY38Sda+P0/4I1/BR/wDmM+Mf/A2D/wCNUAacX/BXP4DxdP8AhIf3f/Tiv/xVH/D3j4FLN5n/&#10;ABUP/gCv/wAVWSn/AARu+CDT+X/bXiz/AMDof/jVeC/ti/sQfs7fsp/DW91WfXvE954qvo2i0XRp&#10;r6FzLN0819sS/u1+8fyoA+1PgV/wUE+Fn7RXj2Hwf4WGrf2rcwS3I+2W2xNi/e/ir6UaT7ZBmOby&#10;Yq/MP/gkd+ybqWitP8ZvEEMtmbmCWy0K0mjZfMRtu65/3f4R/wACr6J/4KYfHy8+Bf7NV7Z6Y00G&#10;teKnbR7e6h+URoyfvm3fwt5e7HvQBc+N3/BSn4K/BjVZ9IfWZ/FmrWqN5ttoIWZY3/umVmC7v91j&#10;714tpf8AwWm+HV1fwQ3ngXxDZ2srqJJ/Mgfy/wDa276+bv2AP+CdNv8AtKaHN438dX95pvg6KZra&#10;ztLIqlxeuu3c25gdsf8AD93J7Eba+4vFn/BLP9n3V9DnsLPRbzw/eXCfu9QtL6R5o/8AgEmV/wDH&#10;aAPd/gh+0j8Pv2ifDn9r+B9fh1MxD/SLQ/Jd23+/E3zf8C6e9ejs+4eYB+6kf/LV+CXxN8FeKf8A&#10;gnN+1Vpkej68NTlsBFqdvNDuQXNqzMPKmQH/AGXBX8a/c74deLLL4ieAdA8T2AxDq+nRXMX+wJE3&#10;baALXiLxVpHgnw7qWsa5qVrpmk2KNLcX80mxIkr4l8df8FhvhF4XuBb+H9H1zxXh2jkuYo1hQov8&#10;X7whvm/3a+af+CqP7Rmr/FD4vRfB3w6Zv7F0O7SO4hi3IbzUG2rtb+8q7sD3f6V77+zj/wAEjvAn&#10;hzwtb6h8U5Z/EviC9gWSSwhlaC2styhtvy/MzL90tu2+1AHXfCz/AIK4/Bnxxe/ZvEMOreCJC3lx&#10;zajF50J/4FFuK19m6N4jsfEelQ6xpF5a6npd6iyW93aSb0kT13LX54ftTf8ABJrwbL4I1nxJ8KZL&#10;vRtfsYDcpos0nnWlykaMzKm75lkb/eI7Yriv+CPP7QN7HrWs/BzXLgyWh36no8U27fFMo/fR/wC7&#10;tXdt9d1AH6obsf6vzZqsP9o+z/JjzfemzNtpJHEcvTj/AJ6mSgCXzOfLqNrgL/1y/wBXVaPyl/1k&#10;0X/fxanjh/550ATNGUh/d/6ynRp5cH7yo5/kHmR05m8r95/38oATcWlix/q8VaqtBJG48yrNABRR&#10;RQAUUUUAFFFFABRRRQAUUUUAFFFFABRRRQAUUUUAFFFFABRRRQAUUUUAFFFFABRRRQBmi5jjnP7o&#10;gRjHm/8AstPQ/aoP3kPk1IzbRN5fWmxzbv3kn9ygBriSCD9xzX5t/wDBYz4+3Ph7wh4e+F+lzeRL&#10;rn/Ey1TEnz+Qvyxp/us2/P8AuV+jGsajbaBp99rF/d+TYW0D3NxL/BGka7mb/vla/nP/AGpPi9L8&#10;evj14t8YmaaW0vr147ISyb/Ltk+WNV/4CM4/2qAPWf2G/wBliL9o3Q/izcXmmzXv9maC39lmEfP/&#10;AGhvWSNVb+8yo6+++uO/Yz+Nuo/s2ftIeH9UurqXS9LN4NO12Er1gZtsisn95TyPTFfrl/wTX+BU&#10;nwS/Zo0X+0LP7H4g8Qf8TXUM/f8An/1Kt6FY8LX48/tlfB+9+CX7RfjHw/dwyxwS3TX9nJL83mwT&#10;MWVs/Xev/AaAP6LLS7ivbeGeKZZYpBvjkiPyuvrVuvlb/gm58S/+Fi/sl+D5J9YGo6jpKNplz5v3&#10;4/L+WNG/4Ds+bvX1TQAVQZorX/vur9V58qPMTrQAm3b/AKyqUiy20P7v99JI/wC7/wCmdWYfl/eV&#10;DcDfPDP5/kxD/wAiUAOj80/u5P7n/j9Q2s3mweXJ+5liqzKklzBs83yTTY7csZZHl87/AJ5+1ACS&#10;SeVP/wBs6mX5vO8uo2hkSf8Ad1Mq/uP3dAFO4uJYqsfcg8uq5m4mj/5a/wDLSrTNHFB5clAFaOKJ&#10;ppkSbzf+mVTO/l+bniPH+sqJV8ib/prL/wAtakkWQ+clAEbLFZweZH/11pzfJ+8j/uf6qofse+D7&#10;PUkp2/u4/wByI/8AlrQBJbPJNB5kn7mWmRpGn+s/fS/N+9pfL2QeX5372m7f+Wf/AC1oAjs/tMsH&#10;7z9zT1WOzm4hlzK9K3+o8u4/v03dJd+dbyfuaABWi8+aT/lrFRNcSweT/wBNafuizDHH/rf/AImo&#10;C0qTeXJNj5/9bQBKftJgy/Msb1K8ksQ/1PnS1Xmmisp/Mk/1uymTTxzzmOOaWCX/AJafu6AJ7f5P&#10;9Z/rf/ZKI/NUzB/+Wn+r/uVH5cXn/u/7n+qpv26XyP8AR/31AFr/AF/7yP8A1tRTRyNPDJH5v3KS&#10;a483/V/uZZUptr8v7ySb97F+7koAjjvos/6n91/yzl/56P8AxVNc20l1DD/yx+fzDUcdvLFB5nnf&#10;uquTN+//AOAUAVRFm93+TEIo+9T/ALqWaV/9VLH3qNV82H/Xf63/AJZUtqkkcPznmT/lrQBJOvlQ&#10;f8A/1tNiuI5RCYuYv+etRmbZNNJPD/B/45TYXkin/wCnWT/V0AEIkzsj/wBV/wCjKJJNk8P+5+8l&#10;pGzHKY/9af8Alp/00/8AiadCPMgmk/10X/LOL/nnQBZZv+WclH+t/wBXUMbyRf8ALbzpanucpBN9&#10;n/1tAEUtpxsj/wBb/wA9aT92ohjjx9lqtDeRef8AY/8Al62eZJ/c/wB3dVyHypf9Hj/5ZUAPeXy/&#10;9XD5v0pZporf/WUSQ+VUbTebB+7oAjhj/wCm3/XSrEzyeT5kfWmvJu/dp/y0pzNug/d0AQwxSeRi&#10;T/VelL5skc+P+en+d1OkizNC/Hlxj/WUi/uqAGsu3zv+etR27XMk3meT5P8A0yNLNa5nhuPOx5f/&#10;ACy/9lqVv+mn/LSgB0n7jpD/AB1G17F9uFvJ/rambzZx+7/c1GskU080f/LWKgDx79sLwh4r8d/s&#10;2eOPD3guGWfxNfWscenxWkqwvI6yxs3zMyhflV/4q/Bz9oP4T/En4QeK7LS/ifBdwa3NaLcW4u75&#10;bl/J3sv3gx/iVq/pEuJNkH7yvxo/4LP/APJxnhr/ALF2L/0dJQB1v7Dv7Lv7RXhD47/DvxZ4nstQ&#10;h8CRbrmWSXV4nTyWgkWP90shb7zJ8u2vaP8AgpRN8etO8ZeDI/gzN4rh0r+zpPtv/COSsied5jbd&#10;+3+LbX218I22/Cvwl/zy/se1/wDRS11Ms8doP3k3k/WRf/ZqAPw0/tz9uT/oJ/E3/v7NSf2z+3G3&#10;/MS+Jv8A39nr9xZLyJ/+X2GH/tqtJFdxJNve8hl/7aLQB+Hf9t/tyN/zEvib/wB/Z6/Q7/gmvc/F&#10;u8+Fvis/GObxDNq39rqLM+IpGebyPIj+5u/h3bq+uZL6KT/l9ih/7arT4phOP3U0Uw3/APPTfQB4&#10;r8Rv2Mvg38W9cOua/wCCLMa81yt7cahafuriWRf77ry1ez2FgLKyht4/9VEixR/7i/doVZV/66xf&#10;+RKig1GIzy5Hk4T9553yJQA+6v49MglubgxQ2kSNLJcyybVjReWZq/CT4o64P2xf2/2PhiLybXV9&#10;et7G2ufL81fJh2x+e4X+HCbvpivff+CiX/BQ1/FM2tfCX4Y3H/El3/ZtV160k3m8/vQQ/wB1d3yl&#10;v4u3v6F/wSc/ZH1PwHaXvxU8X6NLp2q38H2bQo7r/WxwMP3kuz+Hd23dqAPuj45eJ7bwZ8F/HOsX&#10;E0ohtdHud5h++j+Uyrt/4FX4x/8ABLnwb/wnP7YGg3dxDDdR6RBPqchuvvB1+6y/7W5q/Xz9r5t3&#10;7MnxM/56/wBiT1+Vf/BHc/8AGU13/wBgG6/9CSgD9r9m+Xy5uf8AlpVe5jj1Kyu7eSLH2hGjxJ8y&#10;fdqyh8//AFn/ACzojSRp/Mk/1WygD8Ov2J55fgj/AMFD4PDc839peXql/ock1p+5ST/WLv2f3fl3&#10;ba/b3U4JZ9JvLeLAllhljjz/AH9u1a/Dz4Sr/wAbTh/2Ol//AOhTV+5N00sAmkjoA/OD4Af8EitF&#10;0q9/t/4x6z/wk2qSO8n9l6bIyW+/du3SynDM3+z0rzz/AILM6HpvheD4P6No9lFpulWNreRW9pax&#10;hIY0zD91a/WSGbdB5lflT/wW5/5Cvwu/64Xn846APqD/AIJXzeV+xb4M/wCvq+/9KZK+tIFOPn/1&#10;VfJf/BLPy/8Ahifwl5nT7Vff+lMlfXS9IKAPy7/4KO/tyeLrPx/P8FPhabvTNQieK21LVNNO+5uX&#10;kRdttDsyy/e2n+LPFeTeEP8AgnZ+1L4o0KLULvxB/YEshwLDUdYk83Z97d+73L/WuC/a90jxT+yl&#10;+3VqnjPyYryabWP+Em0qSaNvJuEkk8zb/wABb5TX3H8OP+Cwfwk8VWEMfivTNX8J38n7uQeULuH/&#10;AHt64+9838NAHwT8WPh5+0n+xb4ps9c1TWtasYY3/wBG1vTr55rOT/Zf+7u+7tkUZr9V/wBg79pW&#10;5/ae+Bdlr+sOD4p024aw1XyY9gldfmWQIvCqyt+a1s3/AI2+CX7ZXws1PwvF4q0rxBousRxxz20d&#10;0qXFu/yyL8rfdkX731rZ/Z6/ZV+H37MejXll4Es7qCa/jjjvb+7umlkudu7a7fwbvm/hVaAPXoFj&#10;abzI+v8Ay0pyxypTY7z9x/1y/wBZTv8AVfvJP9VQASiSQfJN5NOkk2jzI/31OX9/BQqxxf6ugB8G&#10;WhG+pqihfzYc1LQAVQQXIvpfMmiMJ/1cY+9V+qnl/v8AzKACGb7RUcZ2/P8A9+6hkuo4v9X+5/7Z&#10;VMrf8s46ACRNsO/Bm/6ZUqSeb6eVs/8AH6WRsz+XH/20o+z/APLSSgBsLb/3n/LKkM++HzDiL/np&#10;/uVJFbCAD/pnUEnlN+8/10tADtv/AC0t/wB9TUh3Q+RHN5JieneX/wAvHk/vf+eVWFjoAhjW5/5a&#10;UW/mD93RJdiITf8APWlD+bnZ+5l/5aUADvKuII89P9bSxvn7n/f2mpFIJhvHmj/nrRIu795J/qo6&#10;ACNt37vzqkaLzB8n9+o1b7PRHNFLP+7oAfE5zKj9v+WlQSebPB5lv/5Gpt1J/wAtPO/dUjeZFZwx&#10;+R+7/wCulADPJ3+T5nm1bii8mby+o/5Zj/nnUUn73/Wf6rZVi3bd/wBcv+WdAEd1D5sHl06OSOU/&#10;vP8AWxVH5cizjy4eI6axkT/Vw/5/u0ADNu/65f8ALOmS2sk88FxHN5sUfarGzeuzzeY/+WlRKlzn&#10;95/qqAHW8Pled5dEjSt+7/8AItNmjk/5d/8AtpUkBzB5c8PkigCGTT47iCHzP+WT/wDLGnf8fEHl&#10;yQyw1Y8sRQ4j/c/PVVZJUvf3nPm/+Q6ACNfN/wBZT7Z5BMUkm/j/AMrUENxK00zyQ/uv8/LTbfU5&#10;Lof6jyZf+Wf+5/eoAuSXX7/7PQk3+pjk/wBbs8zyqrvf7r77P/sf9+6bbTeeIf337qgCxJa+bB+7&#10;/wC2dQ7fN/1nk+VFQ8krT/u/9V/6LqNl/f8A/Pb/ANp0AWJopWgmfzvJpr2vlzQvH/yz/wC+Kb9n&#10;itf+uUn7zyqje6iivpv30v3FoAsLNEs/+p/fS1HcfvZ/9I/v/u6dHcRW/wDrP9bvqO3uIpZ+f9bv&#10;/d0AJex3Pn+WP9VJ/wAtamM1tB/rJoh5n7v/AIHTxHHEPMk/1VRskjHHk8/6vzaAHR2f7/8A5a01&#10;FknnKScf5/gqRIZAMf6oR/6uokuPM8mOQ+TLLu4/56UAT3B2weZ5PnVUZ/PMzyxSwx/L1+7VuZIm&#10;svL/AOWVR/uooP8AplQBHLALif8Aef7MkctWGMrDKfvov/H6mDeXB+8PnVHJc+RDv8n91QBWjaOC&#10;AZm87zf9X5v36nUyN+8/5a/88qbJH5n7yOH97HTfOx+7/wCWv+tkoAk+0fv/AC/+W1Cx+UPL/wCW&#10;X/PWm7v3/mR1J5Pm/wDXL/nlQASGR4Mx/uZf+mtKokUB+JZdlRR3Ea+f+5/j/eU6OSRv3nk0AR2a&#10;bfO8z/lpU5Bll+eH936mmW7bv3kf+qpzeYxh8v8A1VAEc0MUX+s/7+07y8z+ZJ/c/wBVRNJ5v7v/&#10;AF1R/af+Wg/ffJ+7oASe5iWfy35l/wBZ/wBc0/vVPb/vP3n/AD1qOVYswySf60fvKSCXzQf3uc/6&#10;v91/q6AHmXMMv/LGIJRD8kH7ymrDK8//AEyoNnGs0Mkf+qoAJU8ow+X5Xm/+yUSXEd5B+7m/df8A&#10;PWpIb6KWDzP+WVO6n/plJQBE7kNFGTxH/rP/AGWliXzf3cn9yo3lkjt5i8Of+mVOaST/AFccNAFh&#10;f3X7uoZIN0//AE1pzN5X7uP/AF2ynASNN8/9ygCCOYvLN5f71I2x5YrkPi38YPDPwQ8A6n4v8XXw&#10;07SrBf8Agdw/8MUS/wATMei/j0rpLnWrLRNLvL3UJorOzsUaW4llPyRoq7mbdX4WftjftaeKP21v&#10;inZ+HfDdld/8ItbXXlaLosI3y3E3K+e/+03/AI6KAKUenfET/gpL+09qf2OaTy7qZrnN2f8AR9J0&#10;9W2ru2+i7B8v3mNdL/wU0+Ffh74J+PfAPgzw1ZQWmn6Z4aii82KPbJcybvmnlb+Jmr9Q/wBib9lb&#10;Tf2Y/g7plp9jiPjDUoEudcu+ryTdfJ/3U+79ea/O7/gs3/ycboH/AGBE/wDQ2oA/WD4N4/4U54A3&#10;/wCt/wCEe0//ANJo6wv2ofhVH8bfgJ4z8IPNNFLqVi0lv5P3/Mj/AHka/wDAmXbXTfB07vg74Aj/&#10;AOoBY/8ApNHVH44fFvQ/gD8M/EHjnxDMf7PsI/Mjh/ilm+7HGn+83+NAH4//ALAH7Wf/AAx18Q9e&#10;8I/EKxv9K8Oau6i9862ZZtOuVO1ZXixuZdvXv0xX6o2f7aHwQvvDo1RPiXoi2skH2lBLLsmCfe+4&#10;3zbv9nrX5K67qnxp/wCCnPxOlTTNB02OCxk83zYbZbe309GXH72fbub7n8RJz0r2Ox/4Io+M7jRY&#10;rm4+IujQaj5HmSWAsZGSOT/nn5u//wAe2/hQBwX/AAUT/aesf2wPiN4W8MfDGLUfEui6QjmLyrFt&#10;95dSY3SImN+3bsX5lH3a/Tf9hv4F3X7PP7OnhjwrqZk/tmUNqWoRSD/j3uZtrNH/AMB+7X5U6Jq3&#10;xl/4Je/FSCHVdH0qa1vwssn7pZrfUYccrFcFd6Mv+zjnrmv2I/Z1+OWiftFfCXRfHGiJ5EN7HsuL&#10;WWTe9tMv+siZv9k0AfjD8add0v4s/wDBRvU7gwS32jXXiyCxktdQ/wCWiRvHDIh/2dyP/wABr92z&#10;LbW/kx/6ny9scdfz9n/k/WbzP+h6b/0sr+g2Tym/dyUASRw7POkf/lpX4of8FRtJHw+/bVsvE6+S&#10;0V1DY6l9ltP3UieVtDbv9ptv3q/bJo43h9q/F3/gsqf+Mi9AT/qCRj/x40Afp58VP2g9I+D37Ow+&#10;J2pWUs0P9l211HYeYqyyvJGrJFuP61+RQ+If7S//AAUD8e3iaBcajcWls/m/ZNOufsenaajNtXLb&#10;gN2Gx3dvSvv/APbY+GGr/FP/AIJ56Jb6KBLc6Rpemas8JHzyQxWw3Kv+181fnz+wh+3SP2QbrX9M&#10;1Lw+fEHhrXJY5LjyJfKubeZfl3cgqy7d3y/rQB6lq3/BNj9qHT9KvLy28YRalLCnmJa2muS+dKf7&#10;qbtq7v8AeZa4b9mj9un4p/st/EWDwZ8QLjUNU8KxXv2PVdF1ss81j821miZssu3721flNfo14A/4&#10;Kafs/wDjiayifxWdAubkZMWr2xt0jb+67/d+lX/G/wCxP8Df2kviV/ws7VIv+ElubmBY5YtPvl+x&#10;3G1dqs/l87v+BUAfR9lKut6Xa3FvPm0uUW4gli+RtjfMv/jpq3JJJEdneR/3dZnhzw7YeDtC03RN&#10;Lg8jSrGBbeCLzGfy0X7q/NlmrY8z/npQBXVfNg8yT99U9tHHF5vl0SNtPyY8v+On27bqAJ6KKKAK&#10;10u6o4fn/wBZD+9qS7l2/JTQ8i+T70AKpjMu9KVo48/9NaiCxzz/ALyH97s70v8Ax7f6ugBytEk9&#10;OkaJ6jt5vN/eU1YPK87/AL+UATR/J/rKGqGH/XzR05pv9d5dAE3l74f3lRxrs/7aVBFFug89x5Es&#10;n+sp80kT/u5KAI4fNXzpPOim/wCedSf8f0H/ADx/56U7HmTf9Mv9XRu2/u/+2dADo3ERKf8ALOOq&#10;4+03M0o/deVUuZB5TueR6fx050B6/wDLP95QBFcNFbQeX/u1MzebQzfvv9TUbSf9saAIYRJb+d9o&#10;l/j8ypEm/fTbP9VUqQeTDKc+d5lMmuolg/660ATSR+bVeaOWWDy//ItWGbd5NVtoQ7JP33mP5kdA&#10;Flf3VQ7fN/8AalOH7rmTpHTYIw//AFyk/eUAEXmZ/wCmX/LOmr8/7zyf3tOWbfP/ANMqbbxSL/y2&#10;/e/8tKAC4j8393+9/wCutN/148v/AFP/AD0qaST/AFP+/VVkyJo5B+6j/wDIlAD2ikkg2H/VD/ln&#10;F/6DVnb/AHP9bsqnFqPmf6z/AFv/ACzq0snnwfu/7n/A6AGrBtJk/wCen/LKmyL5X+sqO38xzeR/&#10;+RahXyv9X53/AF0/+JoAtWiyf9MhD/yzipskGJ/Mk/fUiSgjzCBFEP3Y/wByoJNQl8+GOP8A1VAF&#10;hjLbz+XH/qokqrazbL7/AJa/vf8AntT4/Lnmmkf+55Un8Hz1YFxuniQw8f8ALOWgBt/aSzCYxzyw&#10;/So7Z45ZoY+vlx/60/fqUm5I+eHNWJ8gfIfKoAGmin/d1VjeRIfLjh/1b1Yf5vO8j/W1Xka5SCGS&#10;OH97/wAtKAFneSETSA+V8/WX7lIkG/8Aeed5x/56fwVYjWNfOk/5ZU1pP3FADb7/AFPmf8sqgS6l&#10;T/R47ObGz/W1Y8+ST7nH7z/xz+9S3TSp+8joAiCmKWH9yPKx/wACjplnDJF53+//AK2pLebcYY5P&#10;+Pr/AJaVMP3uPL/1X/LSgCNFjgm8yT/v7UkX7/8A1kOPLqKBblvO8zH36TzRbT+R/wA9XoAsXDbf&#10;+WPnUeUPI/0elYyINkcQxVeJpBPLGkQ8qPp70AT7v+WdPg/496jleT/nj/B/laSOWVofM/5a/wDP&#10;KgCGS3luIPLj/c1Yjh8qDy6b/wAsP3n7mlhUxS+Wi/usf6ygCIQ+R+7/ANdFLTtsT/u6sN8lQwxS&#10;5xIf3VACyxRxj3/gqCOSX/VyQ+T/ANNamjXdB/pFQ3X7ryf+eW+gCRUil8n/AKaJSR3kUt9Nbx/6&#10;2JKYbzy5/wB5D/1zqx5e795/y1oArraeVOf+W3mf+Q6klh8ub93UcUnkCfzIcfP1/wCelSS/up/M&#10;H+q/5aUAN3xvD/qf3vpUq+Yf3bwjyqiuJoqjtZJdRg8z/U/9MqAJ2YN5Un+t/wCedSs26D/njUJk&#10;2zeZJ+5ijqOG42/6v99QBNt3fvP9ioxLIJ/nmh8rZ/wOpHXd/q/3NRt5rf6z9zFQAlw+wwpJD50X&#10;/PX/AJ50kvyCaROu+pWh/wBV5Z/1f/kSmQzyN53+/QBznxD8caL8NvBGs+LNbnit9JsLVrmWWaTZ&#10;navyr/vM3y1+T/7NXg3Vv+CkP7V2s/Er4hw58H6H5UpsDH/o8iL8sNn6f7T/AN75v71dT/wV8/aL&#10;v77xFpvwW0fjT4vK1LVZYeWuJ23eXF7bfvFf9pa+0v2B/gnqPwK/Zn8J6Dqgh/tW63areRrGFePz&#10;/nET/wB5lVttAH0LaW0VhbxRRQiGKONYo44vlRE6Kq18n/8ABTf4B3nxv/ZwvLvSYJ7jWvCsz6vb&#10;WkI3faEVdsy7RyzeXuwF719bzL5/yf8AkKvBf2w/2rdC/ZO+HB1q9h/tLW77dbaPpQP/AB8TbfvP&#10;/djXv69KAPg3/gnJ+394W+C/g+b4YfE2ebRtOtZ3k03VjEzpHub54JkVSy/N0bb/AHs4r7+1/wDb&#10;a+BHhrS5dTu/iNohhj25+ySNM/8A3zGpavyP8Ifs+/G7/gob4pvfHhstKs7Av9mk1qWGOxtvlb7q&#10;LGv7xl3c9/U17Lrv/BFLxxaaVNPpfxE0PUtQGPKtZbSSFJP+B7jt/wC+aAPHf2kPGepf8FCP2s4p&#10;Ph94av5rSWO30i2l8tn/AHKs3+ky9o1+Z257L61+2Pws8EW/wt8A+GvCcE0s8Gh6dFYi6m/5abFV&#10;a/HH4GftIfE//gm/8RL3wB428MQS6HJN9ovdPMSpMUZtvn29woyy/Jxuyv0r9oPDnijTPG/hDTNf&#10;0yYTaXqdpFfW8vqki7l/4FzQBh6v8FPAXiDXbLXNQ8G6Je61Yz/arO/msU86Kb+/v2/erptW8Q6Z&#10;4fshcavqdppsR/d+dd3Kwpv/ALuWIq8sw/cx18pft3/so+Mf2rtK8H+HdH8SWOgaJY3U91qN1doz&#10;5fZtjwi43f8AfXFAFL9qL/gon8J/g74V1PStL1qLxb4rlhlt4NP0k+dDG5Tbull/1e35v7zGvlf/&#10;AIJC/AbV9b8f6z8adYils9OtUnstOl+4lzPJnz/l/uqrfn9K8u+LH/BKX4yfCENrXh06f4/sLIxy&#10;eXp8bLcyH+L/AEds7lX/AHq+j/2CP+CicvifxJpnwf8AiPptpo+qmRrLTtQs7dbZJJt7fuJYl4Rv&#10;4QV79eTQB9fftYftH2H7Lvwe1PxpcQDUbsyJbWFh5uwTTtu2/wDAf4jivyM8N3v7T37ffji7v9I1&#10;LVb61tpl8yaG6+x6dpwb+FPmC/VVy1fe3/BWf4V638Qf2aLHWNHh87/hGtSW+vYf4vIZWj3J/usy&#10;f8Br4l/YK/4KE2/7KOian4T8QeHpNa8M318L77VZS7Lm2kZVSRsNxIu1Ewvyn3oA6nxT/wAE4v2o&#10;vDuhXuoW3ica1LbJ5n2Cz1iTzpP9zfhf/HqofsWf8FA/iJ8JPibpfgT4h6peax4Vub5dNuItXLPc&#10;6U+7buRj821W6xmv0A+HX/BSD4B+PriC2TxkNGu7mNZUh1eL7N5b/d8vd93dSa5+wL8CPi98S9T+&#10;Jl/ZS6/d6x+9khtb7/QTJsVfMRY8Nu+X+91oA+pl+am+dEs3l5/e/wDPKq+l2UWnWENnaDEVvGsS&#10;eb/cX7tWNv8Az0oAmEn77y6nqCNdtT0AFFFFABRRRQAUUUUAFFFFABRRRQAUUUUAFFFFABRRRQAU&#10;UUUAFFFFABRRRQAUUUUAFFFFAFBmqbd9arwoPJ8iQfuqS2aRLcQGHAH7ugD42/4KsfGOb4Wfs0Xm&#10;j6es32vxfdLpn2qGXb9nRf3kn/fSrt/4FX5Pfse/Caw+N37RXg7wpqkxh0y5ulkuR826SNPmZBj+&#10;9Xu3/BV/47p8Uf2hP+EUsDnSvBaPY5+b95ctt8767WXaGr3z/gjV+z7FHp+v/FvU7cfapJG0jSvN&#10;j/1aKqtNKv8Avb0X/gLUAfp/aWcOnwQ29vCIYY08uOOPhUWvzV/4LMfAmPVfCPhv4padZxC70yT+&#10;zdVn8zDyQP8A6n5f9lt//fdfprXmnxx+Hlj8Zvhn4l8C6pZmaLV7GWKM/wDPN9v7tt38LbqAPyf/&#10;AOCRvx+g+HvxjvfAGrTGDS/F0f8Ao0pk2pHexjcnt8y71+u2v2qVt1fzCyW2v/Bv4mmO5hNj4l8M&#10;6p+8ikH+quYJfun/AIEtf0afAH4p2vxu+DvhXxxZcW2sWSzGPG3y5F+WRf8Av4r0Aej0x6fRQBnq&#10;0kfkx/8APTdTLhf9TH5NTeZRJPE8/wBn/wCWtADWuNtOT5hs/debRIvlU2RaAHTTfuP+mtKwkPkv&#10;UStFFBUkMnnwdPJ/550AV7yPyv8Aj3h875/3lOWzi/79f6uiOSWf93VhVieCgCNvl/eed+6p0jeb&#10;B/z2/wCuNQQ3EU4yn+qk/dx08Dy5/wDpqf8AV/3KAI5G/wBT/wA9d9SRS+VAOfOlkqO8mi8j/nt/&#10;1xoaT7PBNJH/ALNABFH5883mf62nTL9og8v/AFMv/LOpI7jzR5nk/uqqLcSN5Mk+PKif/W0AMUi6&#10;8m3kH76NP9V/BT5opHMLyfuTJ+7/AHNWd2+fzI6bIvlfu/8AllQANbxPi387/VVGlxvE3/Lb/prD&#10;Va9MkN7CIB5Uh7VbaP8AceXJ/wCQfkoAja3+1QTeZN+6/wCesNW6rMvlX3lx/wCq2U2RvI/dx/vp&#10;aAG3MP7n7RbzfvYv/IlOVZLjybj915sX+Wpsb/v/ALP/AMspI/MkpzNKnk2/+u83/wAh0AXIZI3/&#10;AHkf/fuj/W/vD+58uq8cm0i3nP72VP3dEPz+T/y2+f8A1tAEn2iX/V3HlVFbjyIDJP1k/wDQKZG0&#10;r6rN5kP7rZVi1b9x5kn9+gCqtvtMM/k8760JljfyfMquzSRf6z99FI9SSrE83kSd6AIkcATGI+VJ&#10;G/7wy0xf+en+u82rVtDHH/y286iNdv8A321AEcabv34g/wBZ/rP71R/ulsv+un+s/v1NDJ5w8z/n&#10;p/yyNQ/aovt32eOb97soAZFbSWcHl/vZoh/q/wC+KnVvN/d3FRXckoAt4JcS/wDPU1L5kUU/7z/W&#10;7KACS1iSxmjjpW/ecibyYo6Xz90/l/7H7umiDd9z/Wyf6ygAW482fy3h/df89abJ/ovk+XDU27yK&#10;dul8/wD6ZUARmDI/54y07y90H7yrDNUEgjaEScf7FADJG8qf/plTfL/5eJP33yU5liup/wB5Ujfu&#10;x8n/AGzoAZG8uPM/56f+Q6Wb/SP3dE0Il4f/AJaVGse6D/njFQA63k2eTHTY7WK386nQ/N+8j/5a&#10;1HDdebB/wPyqAJpJtlfjJ/wWa/5OT8P/APYvx/8Ao6Sv2PWC1s4ftH/bOvx1/wCCzdvKv7Qnhm5M&#10;MixS6AkaSn7sm2eSgD9aPhXD9q+FfhPzP9V/Zdt/6KWvjL/gpP8Asz/GD48eMvB2o/DGCWbT7HT5&#10;La5EWprbfvPMZvusw3fLXsv7M37YPwn+KHhDwR4f0PxjZweKpbKK2j0G6O27MkUXzLt/4AzfSvpK&#10;aTfN+7/1sX/fFAH4dv8A8E7f2sU/5hl3/wCFBB/8dp3/AA7q/ax/6Bl3/wCFBB/8dr9wmuompycz&#10;b+kX/oygD8Pf+HdP7WP/AEDLv/woIP8A47X6Ef8ABNv4G/EX4FfDHxXpPxLgmtNVvdY+1W3mXy3P&#10;7nyI1+8rHb8y19bN8v8ApEf+t/55Vajbd+8oAyPEfiPTPBPh281jWNQi07StOha4ubu6k2JFGvr7&#10;V+NX7Z//AAUZ8S/tI3lz4B+Hlpd6X4QkuxFFLahvt2rHhVyq8qrNnEa/e3Lnniut/wCCr37Xtz4t&#10;8Tz/AAd8OTSwaJo8/wDxPJcbGurpfuxf9c0/U/7tN/Yj+J/7Lf7NOh2+t+I9en1/4h3SpLJdS6Q7&#10;w6bnpFDz95e8nr0xQB6/+wF/wTcsvBVlo3xL+KGmzTeLPMaWy0C7C+TZc/u5n5+aT+La33Tt71+j&#10;xWTPz4/6Z18gt/wVa/Z4b/mYNW/8FslRp/wVR/Z4/wBX/wAJNq33/wDoGSUAfRHxx8PWnjH4O+Mt&#10;DvvNnF7otyDFaFhK58tmXZj/AGlr8bP+CV3iZvCf7YOl6fJDCP7TtLnTX+1vseP+Lav+18n3a/br&#10;QdSttbsLPVNPm8+1vo1uY5Zf+eLL8tfh1+278Edb/ZD/AGpR4n0OGaDw/fXy65o1/Fu2B926SDf/&#10;AHlbd/wFloA/dLzPI/6bebTLq7jsbKeQy/8AHtC0j+Z937vevlH4O/8ABTv4I/Ejw3Dea74mg8E6&#10;0IEN5p+r7lSJ/wCJYn2/vBXzv+3v/wAFKfC+qeCtT+H/AMJr3+17rV4WttS1+IMkUUDL92BuGZm3&#10;fe7UAeBfsMQp8af+Cho8SahZyQeZqOo648WnbvKif94y/N/d3Nt96/bp5ooJ/wDprX5l/wDBGj4N&#10;ajomh+MviNqGmfZIdTiXTdLupflaVFbdLt/2dyp83tX6YgRQ+TIf9bQAsjSLB/10r8rP+C27btU+&#10;F3/XC8/9p1+rMzRL/rK/Kf8A4Lc/8hX4Xf8AXC8/nHQB9Q/8EsZIov2KPBvmf8/d9/6UyV9atNvr&#10;5H/4JYrG37F/g1/S9vv/AEpavrK4G3/VwedF/wBMqAPPvjf8AvAX7QPhkaH460CLWIj/AMe82Nl3&#10;b/7UT/eT32/jXwH8UP8AgizBPcXFx4B8cfZ/MRpItP1yLIR+y+amTt99teH/ALRfi34sfsZ/toQa&#10;/f61qus6VY30l9o0d5es8Nzp0jNuh/u7trup+Xhua/QT4Zf8FN/gJ8QrAT3/AIr/AOESvxChntdc&#10;iaHDt95VYZVttAH5cfF7/gnd8cvgZZ3WuXWgf2npNifNbVdCuPO8sKu7fsH7xVX+9tr6/wD+CWX7&#10;bWv+NtVj+DvjSaTUnitml0bVZcvIEX70Eufvfe+Vj9PSvcfjf/wU8+Cnw78IXv8Awjmsw+OtaktH&#10;NnYafEzW8jt8u2V2+6v8RXuK+Qf+CS3wg8Q+LvjtrHxWuNNmtPDNhBcxRXeNkMl1Iy/uk+X5tq5z&#10;t6fLQB+xSx7ahmk8393HUkfz02b56AGGOPyYvL6R9KbcsZ4Jo48eb/yzoEkn30h6+v8A6FT2bZ/q&#10;6AJ7dt8Iqao4f9UKkoAKpytL53loP3WyrlQbaAIVl3nyz/c/eU7y/wDnnVeVeg8797/6Mp0bfuP+&#10;mtACQvtEySA/u/8Alqf+WlLI8rT/APTL/nlT3i3TiT/nmn+qpkjYn/1P+soAsLHvqOX/AJ6ed5Py&#10;VM372oeJfkk/79UARm4jb/Wf6r/nrUyzU37PFFD5fk/uqZFDIg8t+c/6yX1oAim8q8q5/rf3dQ3P&#10;zQeYh8nyqjXUIlnmt/8AlrFtoAmkcLDs87mopUDiEJN5Pl/vKn2xS/u6qrby/wCrjmoAfMv2X95H&#10;D50v/LSp1j2/6uq8n+o8uSb97/y08qrCttgh8ugCMSRr50clEqBv3Z/feZVeG32TfaB/rf8Alp5t&#10;Wobnd53/AEyoAjk8q3g8v/llVW3tvNhnfzv9a/8Aqv8AnnVuOYDDj99FJ/y1pHXdN5aQ/uqAJGk8&#10;r/V1HHNFdedIk37r/V0+R5FMTvxH/wA8/wCKoj/qPLkm8nzKAHtZR+R/zxH/AC0p+7d/q/7n7umr&#10;NtHz/wDLL/WUXEEi/vI6AK155hg8yObn5fM8qrO6SX/pj5lHl7v3f/bWmtDJPB5Vx/39oAarbs+Z&#10;/qov+e3/AKFTxH5X7x8eZJ/rP/ZarRWkUsHlZlmijfv/AOg06GTfB5lx+5/6ZUATRt5v/tSj7P8A&#10;uZo7j/VSVXh8pYIZP3v/ALPTYZJJ/Onj/wBVv/5bUATMsq+d/wCQ5aEMiwfu/wDWyJ/rac9wJRNG&#10;P9bF/rKjtbr7RP8A9MoqAIUs47i+hvI5pf3n+si/gqKe4FhNNiHiV/3ksP399X5VP7mSP9z/AM9K&#10;crR3EHmR/vqAIFMkfnYmlml2fJFT93meT+5/ey/+y00xSTWHlyeaPN/55ffjpyp5t9NGnHlov72g&#10;BlrNG880kkP/AC08uOnzRxyweZH+5lipsckt158cn/LJ6c3+ledH5P7rZQA2GPz4P9Ih/wDiKddS&#10;Sp5Mcflff/8AHKkt1iT/ALa/6upFaKWCgCFpPtUHmf6n56fFJEoAMuc/6v8Av0kzb/8ArrFUclvF&#10;F/11oAle548yP/Vxf6yOolt5brzo5P8AVS05l+wzGQQ/uqas/Pmf6mL/AJ6/wUAWIVk8n/pl/wCP&#10;1UvflmHln91H/rIv4Kst5v8Ayz/v00eXKPL/ANv95QBN5eyobiPzYPL/ANTR50X+sk/5ZVJcw+aP&#10;+B0AZ0skjnYkssMQ7xVoGfbBiP8A1n/LOmbvKn/d/wDbT+5SxRRGbeYR+7/1ctAC2qyRf6z/AFsl&#10;STL/AKn/AJ60L0/ef62m7ftUH/tWgBJ440Ak87yY6W3XyPO/36c6xzjy3/1VCyeRQBHF+4/1nlfv&#10;Kd9oibnzv3VNEPm/8fHlUy4tQ8Hpz5n7qgBZpIpaFWVP3kf/AH6pqrFLP/7Vp7RSed5mPO8v/V0A&#10;PQ7zM/8A2zoiklI/ef8AkKqkBlubIPIPJlj/AOWVJJcS2EBnuPK8r/nlDQA9G8iXA/0vzf8AWY7V&#10;JHcSXMErxw/x9JafBHGkxkHWX/WU1pZGgmMf7kh+tADom/feXHNmpJG2/u6jVtx8vyf+2tSL/wCQ&#10;qAE8nb8n/LXH+tpkyxXEHmU2Ft0//oynFpPuf5koA+E/+Ct/jDxB4S/Zv0Ww0PU7uzh1fUPsWofZ&#10;B/x8w+Vu2Oy/w/zr8q/gF8cvFP7OXjOXxP4X03T5taEDW0c2o2P2j7Nu/iTd91v4c+lf0cajpVjr&#10;Vv5d5ZWt5FG/+quolkX/AMerLTwV4ZeeaP8A4RnSf3f/AE4x/wDxNAH4x/8AD3D9oL/qCf8AgoWv&#10;nr9or9o3xn+0r4us9f8AG/2X+0LW2+zx/Y7byRs+90r+iVfAvhV/+Zf0n/wBj/8Aia/Hb/gsPpdl&#10;o/7Qnh+3sLO1soRoifurWJYh99v7oFAHoP7D/wC378XfiF8Z/AHw41n+zf8AhGpIVsv3OmhJvJji&#10;2r8//Aa9P/4LS67e2vwe8F6Wk220u9YaSWLH33jiba3/AI9X2f8ABbwvodp8JfA2oRaPp8F2dAsf&#10;9Kito0l5to/4tteW/wDBQH9nq5/aQ/Z31PT9HEX/AAkemSDU9OMvymTy1bdFu/2lZvx20Acd/wAE&#10;qfAekeHf2RNF1mwhMN/4gurq9v5Sc/vI5WiX/gO2NPl96+wop5fP2fuvK/561+Ln/BPj9vCz/ZaT&#10;WvAvj+01A+Frm7+0xTQxb5dPn+7IvlH+Fto+Veh3Gv0hsP8AgoF+z5PpQv0+KGlQ+ZD9p+yzbkmH&#10;+zt2/e/2aAPM/wDgrX4L0nX/ANlC91u8tM6hoeowSafN/wA8/MdY5P8Avpa8R/4Ina/ezWXxG0aS&#10;73afG9tcx2rfwOdwZlrx3/gor+3Jpn7UR0DwT8ORqE/hq3m+0XBmiaN725b5UTyv7q549zX3F/wT&#10;R/Zd1f8AZ0+DN5eeLLP7H4r8SzpdXFp8rvbQ7f3Ub/7XzbmXsaAPzj+NPhCx+HX/AAUivNOjEtlp&#10;Y8WW1zHNqMnaR45Gbe38O5nx+FfuneSxP+7/AHOY/wB55U1fmV/wWD/ZtuNQbR/jJ4ftJZjbRrY6&#10;75X/ACyRfmhn/wDHip/4DXSfsZ/8FQ/BOo+AtG8MfFzUzovimwRbFNamiZ7e8hVflllf+FuPm9Tz&#10;QB+jbSyPCP8AppX4sf8ABTvW4/iF+25p3hhoY5rSwSw00/Y/nlk83a0inb/Eu7btr7Y+Pv8AwVF+&#10;Efw18LXn/CGa1F448TS2ubKLTo2a239P3sv8O3722vij/gnV8Gtb/ak/af1H4peLzNe6Vo92+r3l&#10;1KPkudQZt0cf/AWbzP8AgFAH7I+F9Gj0Hwfo2j2hk8qxsobWPzfv7EjVRvr5W+Of/BMX4NfGprzV&#10;dMsj4N1+4XAutE2pb7/7zQfdz6103/BQ7w/448Sfsza/J8PLy7sta0yePUrj7HK0U0lrGreYqbfm&#10;Zv8AZ71+eX/BP/8A4KD237PQ1jwx8Rm1XU/Dd9Mt1b3y7riazmxhvlY5ZW/pQBrePf8AgjP8T9FF&#10;3P4Y8R6Jr8MUHmRwyyPbTSv/AM813Lt/FmWvmg3nxo/Ye+J0UDy6v4L1+2k83yfNb7NeIrf7LbJ4&#10;279RX7WW37eP7PohEn/C1/D43pvxLK2//wBBr8w/+Cj/AO194e/aq8XeGfDngTTJbzStHdvK1SW2&#10;xcXs0ny7Y16+X/M80Afqj+yV8erf9pn4LaD46jgFlqEpa11G0iHyRXKffC7u3zK3/Aq9lSbzf+et&#10;fOH/AAT1+DWpfA79l/w1omtwTWmtX0supXlrNj/R3k+7H/3yqN9Wr6NlYRTQiSb97QA5m83/AKY0&#10;Ws4kMqfvP3ZxzRvkl/ef8sqngbIoAmooooAglk2/JUM3yfvJKlnj3mL60irvg/eUACttpk0cU52S&#10;Rf6v95TPJkSHy/8All/4/RtitYPMkm/dUAKihz58n/LOn25kl/eVUh+0JBD/AMtv+mv+xVmT97/z&#10;1oAkZtlNuG+ywVGyy+f/ANMqddNG/wC78nzqAG3EUUsE0cn+qloszth2SGL/AKZ/7n8NOVt0MP8A&#10;yx/6ZVWs38wF5zEDG/WgB7yRmaZI+Jv+etWFaNvufvqqtb4mm2f31/d061XZBP8A8sfnagB3nSv5&#10;MlRyTSL+7/13mv8A+OVNHJFL/q/9bFULSfv/APU0AFxHK3/Hv/20qSSHb+8j8r/45TZv9fD5n+to&#10;W63/ALuT99/1xoAYouIceZz5j/8ALL/P3al2xXEH/TKpI1/5af7FQtDFF/0xoAseXv8A++Krs3le&#10;T/rfuVPF/wBds+ZUccMud8+Jpf4P7tADryzF2YD/AM838ymSeV5/mUu6WSHzMfvY/wDllURSWSD9&#10;5xLv/dx0AJp0B8mZ5x1f/V+lSxwxwf6v/Vf8tKnlLsRsx5f8dUm/dT+XHxF/rfNoAdcx7P38n9+i&#10;RpJZ4ZBN+6prn7V5Mn/LXZ+7qSNvK/1n+XoAq2vmxT/Z/wDyLViSaRv3kf77y6dJx+7jh/79f8s6&#10;Sa2jigmkjm/goAimaKKfzJP9bL/yypQ4aaGTyZZQ4/J6S083/Vz/AOz5cv8AH/tVJDcRXU83l/8A&#10;LL91QAsCZvZp3yJf9X5X8P8AvUn2jz/9Z/rYv+eVRsZM/Z4/+ulHkeb+7/2P3cv/AD0oAbdW/m/v&#10;JP8All+8/fU27u5I4JrhBKYdn7vyqkMH2P8Ad/6/yoP3n9+SnxCK5g8tPNHyf6r/AJ50ARM3mwQ+&#10;Z+++f/ltV6b5h/7VqvcRhPJ/5bf8s46h+zyv+78797QBYjb/AKbed/z0qG+lufI/0Mfvv+Wf9zZU&#10;lxHIf+mNSbdnk+XQBBDPczmFJAITH/rOPkk/3Knnl2ecP+elSRr5X7uT99UcdvKs/mSUAI1sITE8&#10;f7nH7v8A4BTLi6il8mOP99/1yqVISs3lv+9j96qfY4pfO/1vmy/6zyaAJlaQCGcQY8z/AFn9+pIZ&#10;PPnpJY5TNN+9wfT/AGKljaJZ/L/2KAI5LbdB+8/v1ab56rGb99Nmb91SXLb4P+e3/XGgCaXgTP8A&#10;6nj/AFtRx+V/12lpjAP5Mef+mnlf7FMtREs83l/9tIqAFtUuLc4OJoy//fure361Ckkaf6zrK9Ci&#10;OU/67j/nlQALHn95H+5o+z7vnj/cnfTnkkTO/wD7Z0QRmCCbzKADztn7umxvJLcTJ/yyqT7n7unL&#10;HQBHC2yDzKUiL7//ACzkqOOWSWebzMfZqm/9E0AMLeZ8n/PSnbJFn/6ZbKhkMizjy/3MX/LSpF/0&#10;iDy6AIzD5H/Tb/plS3LGTypE/wCB0m2O8g2Sc/8ATWoWWWLyY/8AXfPQBbicyf68Dr8lIzbv3cn/&#10;AC1onMg/5Y+dQs0Up/6axUANVom/dyULHF++qRZInpszSxQfu/301ABHTYW3Qfu4f46RH2zzcZ+T&#10;/K1KvmD55KAIWXyv3HSL/lnSxsIoYk7x1KfmE3/LL3rxH9sz4h/8K2/Zg+IGtx3sWmTf2dLZW8s2&#10;7mSX92qpt/ibdx70Afkr8HfBkX7Wv/BQe8kvIbu+0W51ufU70Xcvz/ZYW+47jP8AdRfpX7qxCOMe&#10;WOI4v+Wf/oNfkz/wRT8Gx6h43+Inii4guhdWtjBY293/AMsv3rM0i/737tK/W7917UAU5Y44syR4&#10;82L79fj/AP8ABabXb+4+N3g3SnlzY22i/aIoh/faVtzf+O1+xPf93X59f8FZP2ZdW+KvgLTfH/hy&#10;z+2al4Vt5f7TiB+eSy+8zp/e8tssfagD61/Zl8EaJ8NvgJ4H0XQ4fIsI9Lgl/vNI8i7mZm/ibc1e&#10;lMttFX5VfsK/8FM/C3w8+GmmfD/4pNf2cukfutP1mGPzkkh3fLHKvVdv970r7M1j/goH+z14b0Se&#10;7PxL0rU/K58mz3SzPu/uptoA+Q/+C03gXRFs/AHi6K3I1uYz2Mlyv/LWFdrLv/3c8f79e4f8Ek/E&#10;WpeJP2UxaaheG7h0zVJ7a2B+9Gn3tv8A301fn3+2R8eNS/bv/aC0HS/h9p2q3mlxQrpuj6XMBvkm&#10;Zt0ku0fd3fJnd02V+vX7JfwKP7OnwG8K+DLiWGbVbWPzdRliH+suZW3SfN/Ft3bQ3oi0AZWj/tm/&#10;BnUfH2j+BNH8ZRa14k1edoreLTYpJk8z/bdV2rXvXl74PLr8NP24fgJ4v/ZL/aQl+IXh2z+w+Gr7&#10;Vf7T0a/s4/3NtJu3NA+Put/s91Nfe/wE/wCCo3wk+JnhSy/4TPWYvBHinyM6hDeRstoX+7+6l53K&#10;33tv3h0oA+zpGlWevww/b90Wy+DX7dV7f+EMaNdLdWeriX5dkV022RpAv+981foH8ef+Conwg+Gv&#10;hyWTwhrC+PPEjQMbO108t9m39F86X+Efxbepr4T/AGNfhF4s/be/aml+IfjeGXU9Atr/APtLWbua&#10;P/R5XX5o7Zf9n5UXb2WgD9qxbR6jp8MVzF9qiubby54pPuSbl+bdXx18cv8AglZ8IPipBfah4WiP&#10;gbW7nBjk007rLeP+mP3V3d9tWf8AgqD4b+IOp/s7Q6v4A1O7sodEuPtOsw6dcNDLJa7Gj+Xb8zbW&#10;Zcr6c/w18k/8E+f+CjekfBfwvP4E+J8+oTaSLlpdP1kbrhrbdjdG6/e27vm3dqAMb4hf8Eb/AIse&#10;H1vLjw3rWh+J4YlUwWvmtb3Ev+z+8UJ/49Xz14Q+Ivxk/Yi+KJtxLqvhjVbKRftOjXpYW14gbO1l&#10;ztkQ/wB5a/adv29f2e4YZJB8VvD8xjXfxKxY/wDjtflD+3t+0zY/tm/GfQLTwDoVzcWFjH/ZunS+&#10;V/peoyM277nVV3NgL+NAH7I/s9/GHTvj98IPDfjezhFmNXtfMntQf+PeZflkj/2trZ+avR/M3f8A&#10;TGvFP2OvhRffBH9nLwN4U1bzY9btrHzbyGU7/s80nzMnH8Kn5a9tmjP/ACzoAI49k9WapiaX7Z5f&#10;lYix1q5QAUUUUAFFFFABRRRQAUUUUAFFFFABRRRQAUUUUAFFFFABRRRQAUUUUAFFFFABRRRQAUUU&#10;UAZ100rf6v8A7aV5h+058Z/+FA/ArxZ40eKGa6sLVvscM0mxJJ2+WNf++q9Tb56/Jb/gsj8epdV8&#10;X6B8KtMvANP0yD+0tVEUn+suX/1cbj/ZVdw/36APzg17W7/xPrd7q+qTy3moXszXNxNL96R2O5mr&#10;2nwR+3F8avh34T0zw54c8aXWmaJpkfl21pFGmyJN270/vNXq/wDwS+/Zw8JftBfGfWf+Ezsf7Y0T&#10;Q9O+1f2dMG8m4dmWNdzAj7u7O2v1M/4d8fs6/wDRKdF/8jf/ABdAH47f8PGf2g/+ijaj/wCO/wDx&#10;NH/Dxn9oP/oo2o/+O/8AxNfsMf8Agnr+zx/0SfRP+/k//wAXR/w70/Z4/wCiT6J/38n/APi6APwH&#10;8deONX+I/inUfEfiC7N7rV9J5txdeWqGV/7zbf4q/UT/AIIt/FrVNU0Pxz4A1C8ilsNMMGo6fDJJ&#10;+9Hm7lkVR/dG1D9WrW/4KGfsC/Dzwz+z5e+LPhr4Oh0HW9CmS4uI9O8yT7RbN8sm/czfd3bt3+zX&#10;54/sd/G66+AX7QXhPxTHP5WnmdbXUYs7RJayNtkX/wBm/CgD+jiiqttdRX0MNxBMJoZE8xJI+Vda&#10;tUAVbizjlO/H7z1qK6/1H7ubyfLq5Iu6qP2eLEPmTf6qgBiXEZn8v979zzM/wSVLH5rwfvKkX9/P&#10;/wBc6hEnmjzI/wDVS0ANuYd8/XP/AEyqRf8Anp/mOnRf6/8A6a7KPLiXyY6AIZLyXyPMjh/6501p&#10;rkf6ynp8np9m31K0kS/9sqAIWm8qCb/ltQ37iDy44f3tDNcib/llDFTmm3f9MfkoAck0UFv5n+pq&#10;KdY4CdkHnSy/6yny+V5HmXH9z/lrVeFTLDNJ+9hkldaAJJLfZ+8/5a/62nTN5X7yT/tpUdxJ+/hj&#10;k/1vmf8AjlSOxxNn99F/4/QA2S4lT/V/vvKqGGSSHEdx++lkf93LUkd1F/rI/wBzF/y0pqNsGY5v&#10;Ji3/ALzzaAI7yxtZZz9sm86L/lnF/wA86tMvleT5n76o47WJPOkk/wBVLUMy/bIJvLm8mX/lnQBH&#10;9qie+8uSEfuk82OX/bq4vlxD7PcfvqgBSz8rzIuv35cf6ypWbfP/AMsfNi/1lAFfULi5SD7Rb/8A&#10;LP8A9Aq3bz+fCJJJfJ/6ZUyRpWnh/wBV5X/oyp3UzgZ/1f8Ayz/v0AQPNFBN5YMQl/55Sy1GZYoI&#10;JvL/AHPz/wDj/wDsU2SG2up5o7iH97TwssR2fupYo/3aS/xx0ALdR+f5Mck/k/8AtSmWQuTPPJdw&#10;/wCq/dR4/wCWif3qfeW9z5H7vyZv+u1TQXEr/wDPL/7CgCpca19luBB5R/ef+Q6t3r+YPL8/yfu/&#10;6r79V7ixi8+aSP8A1tXFj/5aeT/B/wADoAGk8v8Ad+T/ANc6jmjlUTSdf+mVR+d5X+s/5afvI6k/&#10;eS/6v/tpQA1RcwzzeXD+6prRiScXH+u8rt/7NVi3aP8A57fvaZB83nJ5OB/yzoAiVorz/SP+ev7q&#10;rXly+R/01prLHEP+mX/PKm7pZ/8AWf6qgBvlxr/rP33/AKBSvaxzASJNg/8ALOTNMa8/6Y/ut/lf&#10;5/2aLVfKHl/6n/nnQA6Pyov3nk/vf+WlSLN/6BQ0cTT+Z/y1o8nyvO/9o/foAbskeHH/AJFqZIoy&#10;PnPnH1oj+emXNx5UOMed5j+XQAsLbp6Gj2/98VHCn+p/1v8AFTmb/lnJ/wAtaABXj8jy/wDUxf8A&#10;LOnT3Hkff/2aaFyNkn/LOoHSVIIfI/1u/wD5a/8Aj3/1qALEbySnHleTHs/1lRXFv5vk/vvJl/8A&#10;RlDTS+f5f+3VhV/8hUARP80MSSQ5/wDi6+e/2vv2OvCv7WvhzTrXV7u70bX9MLJp+qWke/y933kd&#10;P4l4/DtX0Oq/9+qjb91P5n+x/wAAoA/O74G/8Em5fg/8WfD/AIv/AOFlzSvo919p8mytvKlkO0/L&#10;u/hVu/tX6K+XI37ynSLF/rKgGn+XBNGJpeaAFjkijHyf3/8ALU9F8/7/APq46rrDbxX3mf8AL1JH&#10;/qv4KfJcyHPl/wCtj/5ZUAFxHt/eRw/vZaktofI/5bZl/wCWlIWuRb/P/rfamW8OyDy/3VAHwh49&#10;/wCCQvgP4g+Nde8SXnjnxBDdapdSXskQjicR723bfm+aufb/AIIq/Dpfn/4TnxNj0+zwV+iMa7YP&#10;+mv/AC0ohuPNn/ef9s6APzsH/BFj4dN5X/Ff+Jf3n/TvDSx/8EX/AIbpeeWPHPibzY/3n/HvDjFf&#10;oldSSxU6T9/B+7/5Z0AUfDOh2/hjw7pmlpN5sVjax20csv3/AJV21znxQ+DvhD42eD5/DPi/RodY&#10;0eV/M8qb78b/AN5G/hauzdov+Pf/AGP+AVJC37igD8yPE/8AwRO0abVJZfD/AMRLqzsDyIb21V3j&#10;/wCBLXYfBf8A4I//AA68Ha5DqHjPWb/xlJbP5gsDF9ntDz8u/wDib3XpX6BQNG3neXNmppGPlfu/&#10;9ZQBmabo9joel2WnafBFp2n2KLHb2toNiRoq/Kqqv8NXI2+0QeZUm2JqrjzY/O8zHlf8s8f3KALH&#10;+qr5s/a1/Ym8Pftf33h+fX9f1DQP7DSUR/2eI38zzNv3t3+7X0jJDJ/yzpIFxMQR/q/+WlAHmX7O&#10;HwP0j9m74T6Z4E0jU7vWNPsJp5Y7q72+b+8laRvu/wAPzV6gtwG87/nnHTjF59RrNQB5f+0N+zn4&#10;I/aW8G/2B4y0zz4osy29/D8lzZv/AHkf+a96+GPEP/BE3SZb7zNA+It3BZbPuajYq77/APgP8Nfp&#10;xx+9/wCmlPZf+/VAH5u+Af8Agi94M0u9hufGHjPUNehE2TaafGtskif3S33v++a++fA/gLQ/hd4N&#10;0zwr4YshpujaZH5UFrD/AOzN/Nq6lv3UFO8zdQA3y/3FEkcb1HtkUw/88qdHJ/z0/wBbQAkknkTf&#10;6r91s7Us0HmzwyVIqxLTY4fIoAmSn1HF0qSgAqtONw4/1tWazrgSrNvQS0ARt5lt+8/2/wDK0+8m&#10;/cxSRjzv+mfrU/k7v+uWyhoYreCgBsnmyz/9MqbHa7P9X/qqJE3zbO3/ADyp3l0AV5ppF/eW/wDy&#10;1qxGfN/+OfxUsp2/8sckf6ukVZWn/eUAIbjyppc/6uoIfmsYY/8AXeZ/wCppIfN/z89RC2jinP77&#10;HyfvKAHxvtgEcf8Aqh+7pqxxS/vH/wCWif62pTD5gh3zUjW8TeT+5/1X+roAdbp5dvCE6R1HGfNn&#10;m/6Z05o/K/77oS23TTP/AM9KAJI7eJf3lNEflT+Yn+q2U1l8/wD7ZU7955/mfuvuUAQvJFF/rIfJ&#10;l/77qTbF/q4/9bsqSGSX/lpRGfK86gCPydv/AC2/gqO6PkGGf/tn5VTR/L+8kqvGu2fy4/8AVf8A&#10;LT+5QBYZts3P/bOo1kkE/wDz2qGa3330Mn/PKnXDeV/1y/6Y0AOma5n/AOWNHnCGebzJs/J5v/AK&#10;a11sn/dw/wCtqGO4jS+m/wBz/v2lAFq0O7/0ZVVNRibMbzD93+7P9yrJlEU0Wf8AWyfcql5NtLcT&#10;W8f+tidZfKm+5/vUAaFwRNB+7m8nzKhWzleGeO4/fxf8s6W4n3H7J/y1kH+spLs/6mOQ5/55/wDT&#10;SgCGSSW3/wBZ++iipIlBEQSbyhL+8Qfdq7u/czR/8taz76zuZfsd55MU13FQAokknHmXcPkyxf8A&#10;oFSx+U0/lxw+T5n+d1PX9+IZJP3M3/LTyqdEbf8AexjzYfK60ARSabHL/rJpf3X+rp12JEmhigm8&#10;qQ9jUUc1wLeYRDzrof8APX7klPsZPN/1n+f/ALGgB5uftU0yQceV/wCRKV4/P/ef89aYDJ500rw8&#10;Rjy/LH/LSl3W0UMMccPEr9KAIbx4m8mOT/rn5UNTLY+R/o8f/LX/AFlKltbWfnSY/wBb/wCRKn27&#10;4P8AprKlAEKwxL+7kh/df8s6sR3EUuJP+eiVHHch5preP/Wx0rQyXEMX/LGXf5mKAEjjlg/5bedU&#10;dncSv53mf9s6m3b/APtlUm7dB5lAEdvJK3+sh8mKmtJuh/eQ/wCrp0ckaQQ+Z+5qObyl8n99/wBc&#10;6AEzcRiEf68f6wy1bMcbjzEqnG3m/wCs/wBVFVgeXjy/9TQALFvgh8yoWkjuP9Z/qqkkm2z+ZJ/q&#10;qbc3Uae/+fu0ARtcRW8H7upmh82okbZNF5hiHmf6uKljmi/5Z/8ALXdQBYX/AFH7v/W7KdI22CoY&#10;V3Qf8Ap0q/aIZo7iH91QA2Ndv/xqhV2z+ZUnkxsf+mtQS226fzP+2f8A1z/2qAIZlDTSxvDxL/rK&#10;l27v+W38FWNu793VaC3+yzHZ/wB/ZaAH/atkH7uGnPJ5E0MY/wBVUir5n/bOo5bff+7I86L0oAku&#10;F306aOq8Nx5s/wC8p0Lb/wDvugCNpJft3l/8sqk8nb+8/wCWv+rolfYPM/z/AL1KyRfud/JH+rlo&#10;AT7Pv/1lVftO8f6PN/8Aa0qxG2weZJN51QTrFGZYE/cm5T/x+gCWG8imghkjmqSRY/8Alp/2zqtB&#10;ax2cEMbw+cdlTsuyD93QA6Nt3/TH/npSGfzvKSP91U6t5tU1t/8AlpQArRZGIP3Pl/6uvlf9qP8A&#10;4J8+Ff2sPG9l4q17xLqui39vZrbeTZxxumxWz/F+NfV8Kxf6z/lrTbi33e3/AFy+/QBk+DvD1t4P&#10;8H6NocRlmtNIsoLKKWb78iRRrGrP/tfLWtceb/rI6azb/wB3/wCRakb5f+2VAHyd+0T/AME4PhJ+&#10;0Brs2uSQ3XhPxJcyebcahpG1FuP72+Jvl3f7XWvmib/giWhuCqfEz90X+TNj8+z/AL6r9QLixif/&#10;AKbS1Nbn9x5n/LWgD5O/Zq/4JvfDT9nDxB/wkUYufGXim22yWd/q8SbLZ1/iiVeFbd/F1FfWSrI3&#10;z/8AtSkZvIp0a+VBQBR8SeHbHxToV7pGrww3mlX8D215azfcljZdrLX5/fFb/gjn8P8AxXq02peC&#10;PE2oeFIZHX/iXzR/abaP727azfN97+HoK/RGOSo2+f8A9FyUAfmr4F/4Ir+HLbW/P8U+PbzUtPiK&#10;/wCi6dbeSZf7yu5+7/wGvvr4R/B7wh8DfBNv4Y8F6Ymj6Nb7pMD52kdv43ZuWau2hP8Ayz/550Fx&#10;GD/0zoAhjbfB+7r41+On/BLb4R/GbXJ9c0v7X4I1W5d5biTSNv2eV2/i8pvlX5vm+XrX2ZK8hHmD&#10;j5Kj8uVP9Z5Plf8ALSgD8uV/4Ijf9VM/8kf/ALKvqD9nH/gm98KP2d9VtNbjim8V+KbZ/Mt9U1cL&#10;+69NkQ+VWH97rX1ZIu//AFc1SKu2CgCFptv/AMdpzSRJRJH/AN+qiKxNN+7GPM/eeaKAJ2b/AJaV&#10;JCm2mt5cv7uiKUMZU/558UAT0UUUAVp/mzH/ALFEKyeR+8pLmXyjFSs2yCgBqt5X7umxtGvnRx1H&#10;IvmwQ/8AfymSRfbIJvIPO+gCfzMweZHNxRNwP3f+tlqGRY38np+6/wCWX+3UiwyMP9d/rKAJPJpr&#10;xZAQf8s6jmWNjD+/8n/2pTYz9smhkfj5P9VQBOhEk2+PAk6SUjN5vyf8sv8AnrUbtx5if6qLr/fp&#10;SYlxGn+rkT/VUAJt4/dzf9tadHJL/wAtIajtI/8AR/L8mLyv/HKtLJ/yz/2KAK01zHZ3oj7y0+T5&#10;/wDrlTEnlaeFE/1Z3Z8379LtlaD/AIH/AMsaAHSNFcUMvHl4/df89aJfK86H/nr/AMs6LhvK/d0A&#10;E37/APeRzVDNJ9q/dxzVY8vb+8pi2gSb7RJzIf8AyHQAwx3In/d/6nZTlXd+7kmqSZZHhh8umyeY&#10;3nUANZpX/wCmNJL5ohi8vE0n/LT95UUcn7+by/Nm+7/uVIq7Z5vLoAbeXslvbzTxw/vaIV2QfvP9&#10;V/yzpmClnNPGPOl/55zVaYAw+Z/zzSgCuv7kzb5gJdmY/wDpmlPmkilqGK8iv4PMjP8A0z83/bps&#10;1vfL/q/Jmi/6bUAWEmi8jzPO84f8tKp6fbyy/vJJvOl8/wD8cqaWGOW9hji/1X/LSnLLicfZ4f8A&#10;rp/0zoAklO754/8AV/NHUMZk075P+WX+sqSO0is55rjzpfKk/wCWX8FOljSSeWMS/vdvmJ7UAQCY&#10;XkB+0Q+T/wA8/wDc/vUqtcoIbfyYv+/lQQw3EveX7/lyVPdLK88Mfk/9taAHhYbHzVGDLK/miP8A&#10;26RWkgnmk/2P9VQzRNP+8/8AI33/AP8AZq00fmww/wDPWgCraW8kNvsP77zKhaHfP/01i/1cVSed&#10;/wAs/wB75u+nND9mm8zzv+mlAEdtaed5zveecJPSi8X7V+7/AOWUb/vJaddsceWkMvlS/wDLX/nn&#10;SyXvlYjj/ey/6vzZaALe7yoP3n/LKorqYWo89/33/POpVXbTWk3fvP8AyFQAkU8kkgDgQyfx0v73&#10;yZv33/XM1DcL5Bhkj/fRf88v/ZqkhbyP3f8Ayy/5Z0AG2W1g/d02a48qD/prs/1tN2/uD9o/fRf8&#10;s6d9nlWf/ll/0zoAJpvK/wBI/wDIVDxyieGOnQr54+0P/wCQqkSff/rP3P8AzzoAcAFmOz/W0KuR&#10;/wA8ZajmWXzv+mX/AI/TriH995lAEbQxQD93/f8A/H6a11E3+sqU/vIZv9VRCki/88vuLQAr+XF+&#10;8k/uU2J8/Pn91J/q6Fkl8/y6G/eweXJ/20oAeGxNCKRv3X+rhqORfscH7upLxt0FAEbNvg/efuaI&#10;5Nv/AE2/6a0JKYoYvtEo8z/Vyf3c1HJHcv8A88v/AGegC15fm1HHbxt50n+ulqxt3wVTkjl/64xR&#10;UASL/o/+rh/dVIs0lV7mDfNDcJN/q6loAi/dJ/rP79L5kVxN5cZ/eh/MpFb9/wCZ5P8Arf3dTXTS&#10;p/q6AI57UPPC/o/mURyRS/u4/wDtpTrdt3neX/8AZ1HbtEvnR0AQyRySQf6R/rasRtv/ANX/AKqm&#10;q2793/qYqmt4Y4ofbfQASr++8zyc15V+0R8CrD9pP4Tan4A1q+utLsLuaCX7VZ7WmjeORZFX5vl/&#10;hr05ZxED/wAtvL/1dSx3EX/f2gDw79lL9lTQ/wBk3wfrHh/Q9a1DWbW/uvtMkuoBUaN9u3am2vc4&#10;5N37ynMu/wD65UyEyY/0jyvN/wCmVAEqjd+7qldQ/bBFbyRA2sm6OSI/OkiVZ87yoPMqb/ppQB8L&#10;/Gr/AIJKfCj4ma1Lqnhu9vPA19KGke00/bLbyOfutsb7q/7teOab/wAET7dr2D7X8SZTahl8/wAm&#10;xw+z+LZu4r9RPOja96fwf63/ANlqVm82D93QB87/ALLf7Fnw4/Zfs5rrw7Zy6n4hlDRya/qMS/af&#10;LbHyp/dX5f4a+go3kT93J1/5Z01br9xVpaAOO+Inw68NfFbwdqfhTxVpsWp6LfJ5dxazdv7rJ/db&#10;0Za+AvHP/BFnwpqF95vhXx9qOmxSyMfsmoW6zLGn8Kqw+b/vqv0m/wBJe4/5ZeV/4/Um3/XUAfnB&#10;8PP+CMXgjSb+G48XeMtR15Yp8vYWca20cif3Wf73/fNfenw4+Gvhr4R+D7Lw34U02HQNKtQ3l2sI&#10;/wC+mb+83+1XV+T5v7yjbE37zyf9XQBFcWq3UMqS4milTy3iP3Nn8VfD/wAa/wDgkt8J/iPq13qn&#10;hyfUPBF/c75Hh0/bLab2Pytsb7q/7K19zsvmwfu6iRpIoNn+ux+7oA/La3/4IoRrOPtHxLPko6+b&#10;5Vj82z+Lb/wGvrj9mX9gX4W/s1zwavpFlLrPiqJGH9tavhpY/wDcT7sf/Aa+koVk/wCWnlebTprj&#10;yKAHbYn/AHlNzt/dyf3KbL+9g/13/fqkkliaEf8ATT/vugBUTE8JTp5dXarQybP3dWaACiiigAoo&#10;ooAKKKKACiiigAooooAKKKKACiiigAooooAKKKKACiiigAooooAKKKKACiiigDG1fU7XRNJvdUv5&#10;xDYWMD3FxKf+WaKu5m/75r+cf9pn4w3vx1+N/i3xheTebFe3bx2nlj5BbIdsWP8AgKhvqTX7Kf8A&#10;BSPxZ4vg+BN74I8E+GdW8Qa34r/0aWbTonYWdqrK0jMy/wB7bt2+jNX5PfCn9iP4r+N/iL4a0TVP&#10;A/iHSdKvr2KK81CaxbZbw7h5knP91aAP07/4JMfBKX4Z/s5jxPeQzQar4vnF88c3/Psu4QMv+8rb&#10;q+46yfDnh+y8K+HtN0fTofI0+wgS2t4/+eaKu1a1WbbQAtFQQXcc/wBw5pi6hbt0lFAFPxJoVt4n&#10;8Oaro1+N1pqVrLZTgf3JEZW/RjX82Px6+F1z8FvjB4q8G3ccsR0m9eGLzfvvCfmjb8V21/S81xGv&#10;evy0/wCCtf7LeueM/H3hPxv4L8P6rr2o6lay2Oow6dbeYkXkbWid9v8AE3mOv/AKAPoz/gmD8d4/&#10;jF+zdpukXE8k2v8AhXbpl5533jHz5LA/9cx+Yr7Fr8av+CafhP4t/AP9oWEav8OfEEXh7xDatpt7&#10;NNasiW3/AC0WX0+8m36PX7K0AFUriTbNs8nzqu1XmDnysdc80AV3mt4p5Y3OPk5p0N1H5EP/ACx8&#10;yn3CxPTWk/56f6qgBkyfaJsxzeVJH/rMU9m2Dy4/31RIcTeY8MX/ADz83/YpstxkTGAc/wDoygCV&#10;llWD93R5m+elEWf3kn+t/wDRdLbps/5bed/yzoAPufvJKo3P7oTSSTY/ffu60Jv+mdQGeOWDKf6q&#10;P/vqgBsyczfvovuf6qmRt9lnmj87zv8AplUscEQn8x4v9Yi0lv5VxB5lADrYeZ+8k/8A3dV1Xyv9&#10;Ij/1XzeZUyx7fOj/AOetR2zyxjqZovWWgCjcXEelzw7IJZopf+WtaXkxfuY/+2tB/d5uH4/56RVI&#10;sMX/ACz/AOWtAEF/N5Ri8yH/AEWlZZZ/+mNPjj8vPmTedFJ/yzpkzb5pvM/1Uf8AndQBDqNrJPYe&#10;WJvIl3/637//AAKpJo7n995fk/w+X/7NUn3v++Kht2iv/wB5JD5MsVAEk0mz93JN/wCQ/wCCmxrs&#10;vfL8n91/yzpJwciTzf8AV/6uP/npT5JIl/5beTLLQBDOskVxsj/feb/q/wDpn/eaq/nfZf8AR7eb&#10;97/y0/dVavG8/wD6bRR1aaSL9zQBDO3lE+ZN+6l/1f8A0zokh8qfzJP+ucdU4oZfJ8y4m8752/dT&#10;VYz9v/eedLDQA5m+yweZ/roqdDJ9sg8yObyYqNsjQfu/33/oFE0cv+r/ANdF8tADY7Pb/q/9V/02&#10;qwWkYfu/9bVCa+iW4mTEvCfPx8klX4bjd/3x+7oAhmWKL95/y1qwsf8Ay0/5a1G3lQUy1urmW3hk&#10;MOJdn7yKgByoZ7L/AFPky+lFq8v72OQH93/y1/56U9m/fw/vv+2VOkh83/WUARrDs/1k1Ev+kf6w&#10;+SI/9ZUjR+VP5lMnk2zfJzL/AMs6AJ93lVTjkit/3cf9/wDeVab/AJ6edVe+t4vIoAkmk/f+X/z1&#10;qP7TFZw58791vqSSPfB5cn+qoZZP9X/yy2UANjk8r93JUckm4eXH++/8cp4kP22bZDz/AM9aZPcx&#10;QzeW/wC+lkoAmWTf/wDvai8/b/pH/PT935VLDJ/y0kh8n56VUF1Dv/1Me/OKAC4EiQBEh84l/wB5&#10;n/0Kla13iaOpGmi/1cdNMnlTf9Mv+etACoY0nhjfHm7P3dVpptv7z/lrFVjbv/eUjMbmCV7fyjL/&#10;AMszQAk0n7jzP+WXy0lwcE8ece8fmfcqfbvgh8yqhtraCf7X5PnXX/PWgBjXXnz/APTWKPzKtRrJ&#10;/rI/+WlNaGJ/9Z/y1qxD5Sfu46AKpPlzzyR/63ZTYWjlzJH/AK3/AJaRfcqaRfsv+o/5aVIyRqf3&#10;n+toAilQRYjjm8nzOlSqPK+//wBs6jkjiP7u45qJU3Hehl8uNPK/+yoAsr8n7uoVh+2QfvP79SK0&#10;sUFR+Z5//TGgCxJDz5lRsu6nQ/P/AKyofsvlf6v/ALaUASRpJjYP3P0px+b93/y1pty2weZ1/wCm&#10;VRxwSJN5jn/tkKAJtsTVH5e/93J/y0SnS2sTz+ZJTUaKX95/yyoAJv8ARv8A2nQ11t/7Z1JIv2im&#10;yiQQfu+sdAArSf6uiO12f6upI28+mwjZ50lADbeOVf8AWVI0dRvNiYSf8sqQSSN9yH/ppzQBKseZ&#10;/MqJmkaYx48r/prTmj/fb+n/ALUpqW0iTZz+5/55UASQx7fN30jTfvvLx/20qO5j3+dTl/cUAO37&#10;f+2dV1uIop5vM/2amneUj92P+/tVroxiAyeVn/npF/HJQBet23wdPKqxUNu2+EVNQAVVNx/pgj9q&#10;tVUmufK/77oADFIo+SbP1oZfN/1n/bOo45JGn8vycRR026hi8j95/qv+eVAEknmKPL8797TlX/np&#10;/raghuftJmR4f9X9z3qWCb/ln/rqAHRy7s+Z/wAs6ZaSF/8AWY83/wBkpVWST/Vn91VfyYlHl+d/&#10;21oAtMsUX7z/AJ5VCj7hNJ5Pk+9TRDcIfL/1VN8nyvJjoAazRP5Mkf8A2zpVxcCJ45v9X1pscUdv&#10;MSnHmf8AodLb+XLB/wB9UANdiwKSf6rf/rakb5Z6qzL+4/65f6v/AOKqPy7l54f337qP/lrQBes4&#10;44B5cX+qoumkSD93/rakVo7qGqslr/zzoAmVf+Wkn9yobX/nn5P+qqaRf/IVV1Y4lkt+v/TX/lpQ&#10;A1FzNMkkNO8vyoPLt5v3v/Tb56ZiK6E1o/7n5P3kX/2VWfs8Sfu6AIxPJIPLf/v7VPUZPK/1f76K&#10;P95JF/sVauLgwTQ+X/x6/wDLSWmW1/FNBNccjny/3tAE8kkUv+r/ANbUe2KKf935X3P9V/HQtoIr&#10;jzP+ef8A7NTrdo2/6Yy7KAHTyeYP3cOaiKx2ExuHx5cv+slNQS6h9lvobP8A5+d372nXFv5X/bX9&#10;1HQAsF7E/wDpHnReVK/lx/u6naTy5/Ljh/1VNtWj8j/Uxfuqk/etB/zxloAz7WGKKeH/AFv7395+&#10;+q9HD9l/ef8Afyoba8lnEPl/vv8Arr8lPmH2Wc+ZN+6k/wDIdACST3McE0nk8f8APL+OnQ/L5Nx5&#10;37rZ+8pYY5HuN9xD/qv9XLVa40+KWfzPO8mgCxBNHPN+7P7qL/llVOK4kinmfyf9U/l/99Va+y/6&#10;d9oj/uf9/Kba+annXEk37r/lnQAxrq5eWE5xJG/lyR/89KW31KKf95b/AL75/wD9qpo/3/7ySb/V&#10;VXtY7a6h+0W/m+T/AM8vLoAW5t4/PGfNzK/med/zz/2atR3MUQmHmjzP9ZVBriL/AFf+uiler0yx&#10;RQeXJ++oAPtURn/d/wBz/W1VWO5urGGT/U3eypriG2lx5n7nyv8AV0k7y2FifMm86XP+VoAc5kjg&#10;h38y7P8AVfx1ZWQJ8n/kKo4Jt37yT/W7P+B/9805Y/N/66x/8taAG3EMf76S4/uVH+7l+xyeR/8A&#10;a6LqaJ/3f+uq1G0U9AEM373/AFdQW99FPP5ceJrmL/0CppRHLN5hh5ifrTTbW1tMXSH96X8ygCym&#10;cfv+tMlhjlzmIHv/AMDp+2XyKrrHFZ/vP+ev/odABJ5kv7z/AJaxVNAMiF5P9bTGnjbzfMipGt4r&#10;qDy5P30VAElv8v8A7UpzJIx8yOj7sH7v/tnUaxCKbZHDx60ASTxeZzHxLUVuwtv3b4/6Z/7lPlk/&#10;fiOOq6t5vnW8kNAEjRxRCaSOlcSSwxeZ/wBdD/8AE0/yf3/7z+5Un2eKWgCG6X9x5dQX8Jngh8vz&#10;anc/v/8Apl/z1/8AZabJeeVB+8H72T/llQATNs/dxw/uv+WlSNHj93H+6+T/AFtRt+6/1f8A+8p1&#10;qsqwfvP9bQBBcRy+T5j48zev/fFPVvK/6bRf+z0y5ufLP7jnH7uSntHv/wCW38H+qoAdNBJ/yz//&#10;AHlFzDK/k/6r/ppTYYf3Hlxzfvajhhlg86T/AJ6v/qqAJDcxLPD5dWJm/wCedR7fMH7z/tpUfmf9&#10;/f8AnrQAtticGcw+UI+Iwf8A0Kn/AGjaf3kP7r/nrRGQs8374fvOlEdv/wA9P30v/PWgBdu8b0/d&#10;f/EU+T5P9XRIBBB5kn/LOo1lilgh/wCmn+roAk2+V+7/AOWVEccTQeX/AMsqJG3QVJ9393QBXeDy&#10;B+7/AHNJFLvOceTF/wCjKeq/8tKa/wC5ErpDk76AJGbbN+7oVoln/wCmtR/aPN86OOkhSSLH7kc/&#10;6ygCeTpRJN5H+sqO4O75I/8AWb6fFL5nm+z4oAYAE+RIsCSpFhipyt5sFN8vf/rKAGtb/wDPOnMu&#10;/wDd0eZ5UHmVHJLHAIZKAHiXcN6RZNL53lQeZJUbNIBmP9989Okm8r/Vw0ALGBIRPUMA3GaT/tnH&#10;T7ht/wDq/wDW0R/886AHL/5Fqwq7KoefJAfMkh8mIVNaXHn+bQBcooooAhYhZfm6dqgaP9/U08nl&#10;VVzIP3mf3R/8h0ASSATw+ZJDzR5MfkQx05fk/dyTVXaP9/N5f+toAndBGMiHMtMWbd+8kok+T95/&#10;y1p0bbv+eXlUAHk/aoKi3bJ/M/dRRH/yI9PkO3955P8ArKLiOO4h8uT/AFtAE27b/wAsaqQWsVmP&#10;LQ+b94/7fzVM0sijf/mOkjX9x+8/v0AMUeVPCnm/uv8A2epdvkUCDM2U6U3yfK/eUARQrJHPN5nM&#10;v/LOp4//ALbQ7Ryzf8A/1tRG48r/ALZ/6yU/3KAFuo5JB5kflQy/9Nqay/v/ADI/+2lJBe7yP+ek&#10;v+r/ANypfMiXyZI+kr0ARWgiaaaRJZT/AMs+anVt/wD0xlqO4XyoP3f/AC1epo5N3/bOgCNmii/e&#10;f9sqm2+b/wBcqhjSJvO8v/lnTpKAIYLmI3s1vHN+9j/5ZU26j8iD93/f8z/7Go5ljupvMj6/8tP7&#10;8dQxyS3hmt/9T9mf93/00oAvQ/LN5Y/7aUN8n/XKoY/3sH2j/Uy/99+XUkM2/wDdx/6ry6AG/wCj&#10;Q+Tb/uofM/5ZVDY3Eawn7P5s0m9v9dTrVba4n/6axVPGvl3s3+qEWygBY5C0w/c/uv8A0XRE3lA7&#10;/wDVb6hivvtU83lw/wCqfyqUL/pExE2I9n+qx/q3/vUARXFr5v7yT/Vf88qdcvLL/q4f+un9/Z/d&#10;q5AsT/PH/wAs6rx/vZ/M87/tlQAW80ksHmf9+6kjj8iD/XfvahjXZ50ccPk/8tamkmiegCisn2ie&#10;Hy5opvk/efu/nqx50tv51x/rov8AlnF/HUnnRwT/ALyH97LUMi+fP5kcP+r/AOWtAEdjNLeQf6R+&#10;5/55y/x1M0Nt5E8fnfx/vP8A4mnPH9qn8z/l12f+P0PDFOfMg/65yS0ARx3v2qD/AEj9x/0yp0UH&#10;k/vR+5H/ADylqQ4ceW/766jprRx3kE0dx/yyoAJJo5TNH/y1/wCWdOLyPb7Ij5N1/wBNaatxt/d+&#10;T5MWz/W0btl95klAFiKTdB+8/wC2lRxx+YPM8n/tlS+d9mHOPKL/ALunx/6n/Xfx9aAK/l7p/wB5&#10;U0P73p/qtn7uobiPz/3f+pl/560LLIp8uP8A1X/LSWgB1mv2emzfvL395N+62NR5dtF/8aqaRYm/&#10;ef8ALWKgA87b/wBcv+etOdfM4/10X/LSnN8n/fdQs0VrB5f/AD1oAkaGJIKPLii8mobi3+1eT5n9&#10;z/VVNAnkiGOgBzfuvOkqvJHI8H/XWrTeVBUcLh4fM/7+UARsv7iGOmzPs87y/wDWyU6aKQw+Z/y2&#10;H+rqNljaASXH/LL/ANDoAmtbeJ4Km8rZ+7jqrBLFej7RH/rY6S5eQTfu/wDll6/IvzUAStceV5Mf&#10;/LWms3+u/wCW1SSLH+5oaPfBN/01oAJFiWCmyW8T/vKb9lkt4Yf+W3lVK3lxYj/790AMjut/+rpv&#10;/HvfeX/z1p0kf7/93RJJE3k0AOliE3L/ALoR0gkjAHHmxS/8tKXd/wAs6cskcA/6ZUAMMfGXl/d7&#10;6e3m/wDj9Vrq0iux5d1iaLf5gqWKPyx/rvOioAcj+YN6cy0TSeRTU82P93/rv+mtTSQ+b/rKAI/u&#10;/vP+en/LKhIN03mSf62nLDFB/wBtKSZJHyB+5P8Az0oAjnuYrGymlk/1QoMQuDE4/wBUPuVOsflQ&#10;eX/rqb53T/ppQAxZfLgP/Lby3pLyORYP3f8Aram8vfTtvlfPQA2NfNg/eVAU8oeYn76LZUsjeb+7&#10;joW3jtf3kdADRJG082P9bsp0bBPk/wDIVR2a/uf3k3nfP1qS4h8wfu5vJoAZHKFOzv8A6yrbfNVe&#10;NqJG82CgBsfyzzfvqkWPb/q6ha88qDzP+WX/AI/SLJ1/ff6z/wAh0AOWSN5un/XOSp1Wq6r5s8Mn&#10;+9TZo9n7ygCxIsVNVaZ9mhaaKTyun3Kglmktx5kn/LSgDQjqWqcEMbTGQdauUAFFFFABRRRQAUUU&#10;UAFFFFABRRRQAUUUUAFFFFABRRRQAUUUUAFFFFABRRRQAUUUUAFFFFAFaFt9WF6VBbrIo56VYoAK&#10;rXKySgJHjH8dWarSSf8APOgCNmit5/8AprLQtnEv+rqK5nxDEfKPPb+IVLbr5H7uP/VUAVWm82ce&#10;XD53lP8A9+6sf6r/ALa1Jt2fP/yyqnN8/wC8j/feV/z2oAsJLI4m8v8A1tXl6VVkm2VNANoxQBLT&#10;JF3U+igDMjX7H+8km/z/AHaPs0jmF+43VYnO393UCApEJ5JSfL6n/npQAoSO5g8tx5NOaORYPMj/&#10;ANbR5kf+sk/c/JUkTAjef+WdAFdV3QfvP+WVSSNE0FRvNKs37v8AfRb6Fh83/Wf8spP3dADluNsH&#10;mVDapcwzTCT/AJaP/ratMu7zv9V5VRwr5Ym/5bf+gUARvcRyCaSSHMXrTTBJ5HmRwj0/4BTre42/&#10;u/Jlh8r/AL4p32jzf9XQAfc/eSf8tf8All9+o5F2QU2WS5lE37nyf+ef9+rE0myDzJP9bsoAjaP/&#10;AJZ/8saieKSytyIP9b/rP79K0n2jybj91/q/9VNUczRfufM/c3ctAFi1k+0fu7io7m63QQyW/wC+&#10;8393++p00cjwQyXE3ky/9MabNp/m2/7v/tn53/LOgBsa75/9d/qv9Z/cqwzRXX/LGktlj+xeX5Xn&#10;f89Kab3Z0/ff9NYf/ZqAGXEPmww/uf3vnf5amajb7rfDiKWWTjzaszfu4PMjm/z/AHarQW0bTzb5&#10;vPij/wA7aAJ44YoP3n/LKVKaYS37xP8AVbP9V/Hv/wB6mQwB7KESQ+SR/qx/t0+K0+z9vO8x/Mk/&#10;36AIwPKt/tF/++8qo74XK+TJbzf6xKtTxeYJhEP3sn+solSSS3yIQZY/+etADbf/AJ5/6mXZ5kn9&#10;ymrcebB5kc396iG8/wBT/wAsf+mVRaek2o2/mXeIT5jf6o/980AT2reVBD5cNFrbfvppEh8mX/vt&#10;KmWCRBsjPG/r/FTLgiCEQRjmT/njQBK0kTw+XJ/qqIJzOCXHlRelV5PL8jz/ACf4/wDVU65hkvL6&#10;DPEUf7ygB1xHF58Mf/LWnK32r/tn/wAtak+7/rP+WtOX5P3cdAESmT/lpCPT/gFJ53n/ALzyabLc&#10;fv8AyMedFUjLtn/dj91J/rKACT5/9Z/36ps00X+ruKbJHunhk/5a/wDslNuofI/1k37qgC40Xmwe&#10;XJUP2jyv9H/5a7Ka3mieEib91F/rKm8yJf8AtrQA373/AGyqGGTzp4ZKcsfkfvI/31CrLF+7/dQ0&#10;ASNbeeP9IqrdNvhhk/5Zb6tNJK3k/wDkSkeEXBPmY8r/AJZ0AKqxL/pFQzvI8E0cf+ukSpT5aeVB&#10;nt3+9TH/AH4mz/qv/H6AGwzSNY+ZHB/2yojbyIP9T5P/AD0qQSeX/rIcf+gUXg+0QeX/AK6KSgCv&#10;DcyzzHzITD5f/fElTxsFhl+z49v7lKvlN+4/5ZRU7b5v7z/U0AN274KPLj8n93/39qONpf8AVyeV&#10;9z/LVIGjUQ/88qAGw+Za/J/yyjp22KX95H/39okfzIIfMqbzKAIZPKb95JRD8kH7yb+P/K0TrFFB&#10;5cn76kkiiHf/AFaeYP8A4qgBJpIooP3n+q/55U7dt/1n/bOontheeTcPx5fMdOhS5U75Osv/AJDo&#10;Ae0EkePKPV/3lOIlb93J/qv+elAWTzhj/tpToZNv/XKgAkaNv3cn/LWnf9M6hktam2+fB/zxoAj+&#10;0RJ/y3py/J+7qvNZxN50n/LWpI2kk8k9Pk/1VAEl1lIT5f8AraI/mnqCSML+/wCv+f4KXzI5fOj8&#10;7/VUASSeWo/d0M0sUH/PaWiBts1NVZVn8ygB3/bb91RNN5c3yU2MRS+d5f8A20ouD5Xk/wDTOgCR&#10;W3QeZHR+8byajmjptzdeV+8jh86gCS4k8qm7qcG2zb858z/V1Jdf6igCHzIpf++6geWRYPM8nzrn&#10;f+7q4iSYyT+8qJpo4vO/56xJQBbh/wBUKkqvaf6irFABWfcNI15BH5Hmxd5fStCq1xJ5X7ygCHb5&#10;E9N2yRT/APXWpbh4/JzJFx6Ukf8AqP3n+qoAElkl6/uaav8Az0p0q+R5NOVdv/bWgAX/AJbR1X/d&#10;PBN+5/dU6C1it55pPO/ey1J5fm/u5KAGqu2D/nj/AM9KbDHKkHl/+jad9jpu2S4zv/c//EUAO/e/&#10;6ynHCfIn/LSpIcLD/wBMqryy/Zf3cf8AqqAGr8vnf88t9SKv7jy6jEu2AeZD53m01bWKCabf/wAt&#10;f9ZQBJbxxW/kx/71FxDu/eR/63Z/raGuPK/661JIu2gCOTzGg/cdv/IlOhbd+7k/5ZVHcSbf3cdO&#10;VpX87zIaAHRXG/zvL/fUzzgzZ84eX/zyqKSPzfOjj82HzU/11SRw7v8Apj5X+r/9moAjjWN4P3f7&#10;6X/viq7SbP3d5/rZf++KsJ5sl75kflG1kp7QyNMNkMMuR5ckhoAlk4Gzyf8Av1UEce+bj/rpJLTF&#10;sZPJ8iO8lhMXenQGSe3mDzYw/wDraAHXEMV1/wBcoqmWTdREnkCER1D9oM/7z/l1/wDH6AJls4qi&#10;meRhsjPky/8APL79Pjmilghk7b/3dOu1/j87yZaAKcSy2whjuP30X/LQ/wC3ViZBfwzQSf6qiNv+&#10;Wn/PWmtH5X+r8r/ppLNQBHDFcucRn91/z1/56U5rXyPOkk/ff5+7Ukvl4+SbyY5artJcy/u44f8A&#10;Rf8Ax+gCXzI1h8uP99JFH/qv/sqX7ELmAeZD16Rf886it7WOMGOeECOL94KU6j5d4RISM/6sj7sl&#10;ADZo45f3cn+qi/1lSW98Jf3kf/Hps/1v+7T2v45bzyE/e/P5cme1QRwRN+7j/c+U7fuoaAJo1+1e&#10;Tcf89UqvaeYs/mSf62V/L/4BTvs/lT/aP3v/AFyq5HD5U/mf8stlADbqGL/lpD51Q3EH2meGOT99&#10;5T+ZTSRcjy458CR/+B03UJpGn8y3/ff8spIqAJVs41uJrjH+lf6vzf8AYqeZtsHl1D5e793/AMso&#10;kqSXzLYTSOfOB/5ZUAQww/8ALP8A7+fuqtWvyQjjyf8AplVbTo5IzKkn+qk6VP5kS/u5KAC8kFrB&#10;+8/1VQwyfaP+usf+rqSzhk8j/SP9bUkqx/uZKAHQ/v4KbIskY8zrLUhkBz5f/LOq5mk/1b/62gAk&#10;j82CaOT99UlvNvqHd++8zyf+udC3EkvneZ+58qgCVPk/dyTed5lKrbKhmjiuR/zxl/1tPuIt/kyR&#10;zf6ugB/k4n8xIabDN5vnR0bZXgqSb56AI5YZfOh8uXEVOkO393/z1psa7YP+e0sVMTABfzfPkj+5&#10;QArWe2eiRYovJkk/fS/8s6TzpHvfL/1XyeZRcTxxy+Y5l/d/8sxQAyJoiPLn/wC/X/POnXflvB/1&#10;y/5a0FbbH+p86uR1Cb7Rqv7u9lhil/5ZQ/ck/wB+gDbv9Tjt7I3Fmcyx/ux/ckpIbjzYPMk/4+9n&#10;+/XH6tdSwfu45v8AiXy/uo4ofv8A/XX/AIDWW0kugwTSSTedFv8A3cv/AC2kf+7soA9OtruJ/Ojk&#10;m/e/89Yvkq99+D/U/wCt/wBZXmsniiW387y/N83Yv7qb5PM/vLWxoPibz4PMuP8Arr/02jT/AHaA&#10;OuuPs0Xk28n/AC1qTy5YoP3f76qen6h/an+kR/6n/wAfrSkbd/q6AKUlqZ4Yv+WMu/8Aefx1bjkp&#10;VYND7x1FMv2r93/qaAI2upU/1kNSweW/7ztv/d02GErxJN53/TKpMYHyQjj7lACTfP8Au6Agmm3g&#10;dP8AlrSFxJmD/lrGmaW3WLyPLj/1VADvLlamqu393JUkc3/LP/lrUcMW3jyf3dAEcB/5aR/8tXqa&#10;a4pyx05vLl/d0AR+XmbzD/2zqSCmx/J/rKjkh839551ABJ5ST/u/9bTo12/u6Fi2z+Z/z0ppbbN5&#10;j/8AXOgBytu/1f8AfqJI4nmHmDzZYv8AlrU6rFFUVlAba38tz5tAC/Z4mgo8n/nn+5o82Rvk71Iz&#10;bP8ArlQBHbSeaOnlUSf6P/21eneZF53+dlOZt1ADXbZ/028ypLd5GHziqcjSNfQ+X5vlf+OVctul&#10;AE9FFFAEFwtQq3/LOn3rbYf+mnaqyy7P3ck3+roAmk/6af6qpPu1Dv8ANh8+SEEj/Vimsuyym8yb&#10;/wC10ASbYngp0cMVuOP3NQ7t0H7upGjE4mjk/e0ADNLFTZFiefzP+eVQRJdYh34zv/5Zf3KmAlkE&#10;zk+V8/7ugBxWSTyXEuAP9ZQrSXA/exf9szTpI/tUOzP/AG1pI/8ARYP+e1AEkaxL/q6ilSR8H/nm&#10;9V5BIwieMedJv/5a/wDLOp/L2f6ygBY5vP8A3aQ/uqSb5/8ArlVeS3/f/wCu8mKpFuN3+f46AHMk&#10;iT5T999adJ/00/1X/LOnNJ9lg8ynR+Wh/wCmtADlk/v/ANym76hlm3TeWkNRwQfZbKGPzf73NAEg&#10;/cD93++8v93VK41WSG+hs+ksv+rl/wDZasrbxywQ+ZN+9ipZWMAhkeHEf/LSgB4sYln8z/lr/wAt&#10;KaW8qfy/+Wv/ACz/ANypJLjZDn/llTWk/f8A7ugCBJBCZre3h/1X7yp7ht/7v/nrUFzby3UMXmHy&#10;Yo/9YP8AnpVuSXyoP3f9ygCNvKig8uSqx8xp/wB/D0T/AFo/5aUlvdWzwfaPJ86X/Vf/AGNTNNFP&#10;P5ckP+qTzaAHQnM2xIR5OP3ZoR4hP5af60PTYXDw74/3MX+rp1p8w/6axf8AkSgCZZoovOqjF/oM&#10;/l+T+6l/ztqwt5FdQTf9MqcrSvDN5fleb/yzoAjmMssB8v8Acyx/8tfv0TTSRfu4/wB9/wA9Khjb&#10;yp/s/nfvf+eVSRybZ6AJJvkghj8nzv8AplUSXkdvB5c/X5v9VUEyxJff6n97s/1s1Wmkil/dxzfv&#10;ZUoAUX/mwHP7mWP/AFkX36qLb/avOj/5Zb/+/lJZafCZxIIhDLH+7klH/oNXormPz/s6ReV5X/fF&#10;ACzS7Cf3P+rT/W1Tt7yKWCGT/tlJUi2cx1KSRp5YraMfJEOlSK1tbTf8sh5v/kSgCG4k2z+R/wCQ&#10;qmVZfP8A+mX/ADy/jp0k0sn+rh/+LqNrgG+hP70S7P8AVUAOVtkH2f8A79/9NKkjhx+7/wBTFTY4&#10;5X87zP3PyeVHSrDLcmCTzv8AV/8AkSgCSXzAYU8rzvWWkj+f/Wf6qnSDZB5f/fuho/Ng/eUARwtt&#10;/wCuv/slSQtFPB5kf+qprR+b+7j/ANVSghzLGnX/AJaUAPk+SComu+fLj/5Zf6ynqu+CooraKOCZ&#10;I/3Mh/1hoAZbz/ahDIkPk/PUzrumGz/V0yeaWKb5IcxbO336RoYpf3kn+toAduj8/wAv/Y/eUK4g&#10;MMf/ACyL/u6hZIhN5jwf6z/WS1aEcbeT5f8AqqAGnzPP/ef9s6a3+lfu5If3VOk8xYPMjmpslzJK&#10;MR9P+etADY4/scPl8/vP/IdTSfvf3cn+qpS0aHHm4kkqF5Elg8zyZfv/AOq96AH+TFF/11qOGbz/&#10;APV/62pmXZ+7qKRJBNlIun+rNAFn/Vf6uoZpIvP/AHlSQTiYEf8ALWOqcy/ap/Mkh/1VAF5m82oZ&#10;7cHl/wDln/q6mH/LGjdvoAjVf+edDNE0FHl/88/9bU3l0AVbeOTz6j87bP5f/LKm3M0kQ8uQedL/&#10;AMs//iqx5NQ82eHT5P3N3L+982H7lAG5bzeR53mf62pEj2z/ALz/AJaJXE6h4s+y300dx5P7p1/7&#10;af7lEnxEtb/zo4/9VGn+t/z/ABUAdpNefZ4f3kNNmvPIg8yT++tcHD44837FZ/66KXd5kv8A6Dvo&#10;0PxRc6vBD5nnff8A9b/wKgDvkuo5Zv3H76iG6iuPO8v995VVbWb/AJafuvK2f63+Or0Y3Hf53/bK&#10;gBsl19ng8y4p8DSHg8/9NaVm301WEUH7v/VUAV5G3f6z9zL/AN91aZv3E1RyLv8A+m1SQmTydknW&#10;gBsLbv8AV07bt/661Izbf9XTfNl/540ANk8pP9ZUcbRPPRJ+8/1n9+rG3fQBDI0TUSNLFUNx8s/7&#10;upMYm3yeV5tAEkbRNQsP/PP/AFVH/TOOoxJ++/d/6qgCx9yqsSyPB5dx/rfmqwy+V/q6jkm8igBs&#10;Cb5oZPJx8nWr9QR+ZU9ABRRRQAUUUUAFFFFABRRRQAUUUUAFFFFABRRRQAUUUUAFFFFABRRRQAUU&#10;UUAFFFFABRRRQBVtZ/N/5YmKpvOT1qszb/Jkjpq/P53lzUAXJJNlZ6xRRf6R/wA9P++Km2yLB+7/&#10;ANbTfMjUf89vKoAavmxfu6dHF5Qm2fvqhaGLz/8AU/vZf9ZUn7yKCby6ACRdn/bWkP7maFP3Qzu4&#10;/wCelSwzb/3cn+up3mb4P3f/AJGoAggf7Tb/ALv9yf8Ann/zzqzEPIFNj+So7hts8MlAFtZUboaR&#10;pY1G8n8aprHJPABJ/wBtKhjh/fwyR/6nZ5flUAXTL5nkyRnMVJtiaDy5KN2z/Vw1BmQeaEP7v/0X&#10;QAXChv3f+u8v95S3vmxCKSCHzf8AplTfuw/u/wC//rakkuPIg/57UAIJQ15gjypCn7vNRtPJFNC8&#10;f74S0+4tvNg/65/6uo5xIZoXjm43/vKABrjf+8j/AH3/AD0ipsbf8u//ACy/9F/7NQ3o+0CG4j/c&#10;yxv+7/8AZqnluR5+94sxSf6uWgBY5vNn8uP/AFVSW6RJB5kf+q+amxrKsH7ys+6mtvP8uT9z93y5&#10;YfuUAaYcyW8Rgl8rzOnm9arxXkV1/wAe8373f5f/AMVSf8eH/HxN/rf9ZUizbvJjkHk/P+7oAo6v&#10;bytfQSedFDabP3mY6ljvbeWLZ5XnSek339lPk+UTm7/49P8AV+V9+iCxiUH99n/nnL/HHQAPd/aY&#10;fMt4fOi/5aVJb3ESfvPO/df6qOqMaXsVxMftn20x/wDLr9yp7WOS2wlxN5UP/PL/ANloAeyRxXHy&#10;ebN/z05+SOnKvH2iP/tnF/8AF061txFPi3h/0X/W/wDA6IpLlYJpzB5MvvQBXksfP/eef/qv9Z/c&#10;qaG+i8iaS3/1VTTW/m/6z99UDL9ozHB+5uov+Wv8FAEszeV+8k/1UVNWKL/j4t/33/PSnSXG+++z&#10;/wCxUGnahthm8yHyP3nl/wDA6AItSaW3gmkj/feV/rIofvyVJ9suZf8AWeT5Uqfu6tQrKkHmSf67&#10;5qat35sMxjHnHf8A6qgCqvmrP5kn+tqxNefZYIZJIfJ+erECbYPnh8mqkLfaZpo+tr/6LoAv/dPm&#10;Sf8AbOqsVxuA8yHyfMdqhmh3arD/AK3zdn/AKsxiX7RMh8r7L/49QA/y5JBD5n+tp279x+7/ANbV&#10;Xy4v9XHD+6/5aVPGsVqNkH/LR6AIYxLBBNvi+2S7+1PuoYryCaP/AOwpLh5Z4dlufJ+f/W0rLbRQ&#10;zeZ0l60AOMMf7n/ljTmk83yf+etRx/uv+W37rZSTSSWkHmf5+agCWRvs/nSf8sqc3lXEHmSf6qmz&#10;ALZTRx/3KLWH9xD/ALlADlh/cfvKbJHE0/l/88v3tO8vZ/rP+Wf+rqvN5ss8Mf8AqaAJIV/f01W8&#10;qDzP9dLUky8bLfH7r/llUc37+br/ANsqAJEmkaD54f3n/LSmnzYppv8Anl8vl0XEf2iD7PJ/y1oj&#10;H2WCGP8A550AJJLIs+/yOP8AnrUsn/POqsl15X/Tao5rndx5373/AJaf/E0ASosfnQyRzSyxxo1O&#10;xHP5OD/q/wDnl8tULjVJUnhjjh/1v+s/6Z1YZY/31x53k+VQBNDHFBfeZH/rZf8AWVYkik58s/6y&#10;s2GSRYfLuP8Aj1k/1f8Afkq5brLH+8km/wCukVADo12T/vP7lOj+af8Ad1JDKJIPkPnU2T/Uf9cq&#10;AEWSMgxuf9X/AKyns2//AFdV7OP/AL+/89acwixDJJ++ljoAFWJ5/MqNrjz5/L/2P9bRJeSyTwx/&#10;6nzKsTW8VxD5klAA0eYPIkpG8xYNkn/kKnxx/wDLSmxtFF/q/wDlrQASfux8n9z/AFtNjh/feZ/5&#10;Cpw+b08r/lpRIv8AzzoAjaP/AK6+XvqaRYm/eUqHyhFvl/8Ar1WZZZ/Oj86gA86Lz/3kP72pm8q3&#10;/eSVXmh/f/vP+2dWFAlh8igAmXf5NNWOJv3n/PV6LeSVP3clO/1Z8yT/ALZ0ADN/5CqQNI/3P1qN&#10;Zsed5lRxyRz/AOr/ANV/6MoAlY75v9V/q6gmklWfy/J/c1c276quZAP3f76WgByQ+VP5n/LKljk/&#10;c+ZH/wAtHpV/e/8AtSqcbRLfeX5P/bWgC8s0T/vKJxJj93LUbeZKf3n+q30zfIkPmSS/9s6AHiXb&#10;BN5f76nL8v7yhm8393HNTmXZQBNC26GpaZGu2n0AFVpvN/5Z1Zqo9x+/8uOgAU+VP5dNWPzT5kn/&#10;AH6okj83/rrStFIZy+R/sUAV3lktxvM2QX6VLH5Xn/8AkWneXun8z/llUiyfvvL/AOWdAFeFom/e&#10;R1J5oaf/AF38FRtbxxed5cP+sqSO38qCgB3mf89KbId0/wC8psccr/6ymzSSeR5cn+toALgf6mTr&#10;5f8Azyp00e2fzJP9VUMMknkeX/2z82rCx74P3lADpFk8+o1XfB+8/wCWtOhk82D/AJ7U39558NAD&#10;V/f/ALyP/ln/AMsqc0nk/wCvmqaOb/lp0iqGXmb5OP8AprQAJcbxDJ/yypzSef8Au8/6v/WVG1xF&#10;FP8AvP8AlrUytIvnUANkjkSiZomg/eU2FZV/eVHM0TTw+ZQBC9tFZ5j87/Wf6v8A6Z1NGvlDy45v&#10;3uzzKczbIKozLt/eed5P/j70AXNsc8Hl+d/rf9XVfUJZZvJt0hlmH/LSrnnRL+7/AOWuyqqtE/7y&#10;T/Vf6qgB0f2nyPLuP3P/ADz8mm7orqeaOOf97F/rIqubd3/TaqskcdxB/o/+ql/1lADY/Nl/6Y+V&#10;SXUQuZoSf3t1FzHn7klOUxWsPmPz8nlR/wDTSnqktx+8k/c/886AIIH+zTzeYf3siebJ5v3I6kht&#10;/tsE32iaKaK5T/llSW8OyCby/wDXR/8ALWaqv2yW6n+zx/3P9b9zy6ALONll5/kcx/6uL/4mmLqE&#10;svk+XD5Muz/j1m+/Uktx9mmhkk/+Lot/3E83/o2gBr3MYmEUhiMUn/LL/nnUFwxb93Bic7/+Wvzp&#10;Gn/xVW5ru2S48vyf4P8AW1BBDbRTwXHnfwNFH/8AZ0AOm4/d2kMvmy/6yX/2amQyxWcH7v8Acy1a&#10;kuJYvO8v99LEn+qp0conhx/yz/56/wC3QBRt9Q82D95N/H5UlTSXkVrP9nkm/eyv/wCOVZi8tYZY&#10;x/rIqrT4lP7uHzpv9VJL/wA86AHWqxJP5kcPnf8ATWiabZ/q/wBz5v8A6HTLkXNrPnzvOiP+riqw&#10;J+evk+X/AKyL/wBmoADN5UsMj8H/AJaUkreZbzSf6n5/+WtOmX/l4j/fS7KClzPBv/5a0AHmSy/8&#10;sf3WyhPNcQ/+RIpfv05pPKn/AHn/AC1/dx0jTboZoI/30sVACTRSNDvjn5/560K0kA/efvv+Wn7q&#10;mwyXMufM/c/886tSLu/z/rKAI2k8zzvL/wBbTWXz5/3n9yhW+0T+ZHUPmS+f5cf76LZQBKiyrxJ5&#10;UsWz/Vfx1O0e+oY1ji/ef6n/AJ6U24klX/V/63/nlQA7Nyk8Kdqdu2+d5kP/AMRQsv7jy5Jh5oT9&#10;5TpI5XgoAI2+0f6v/VU5o/MH/PH56jhWKL/trTJ7iRfJ8uHPmP8A5agB8n7395H/ANtKj8jyMyW4&#10;/e7/AN5UnkyLP5n+xTZrjyoIaAJJGib95Wb/AGv9nHl3HlebLu/1NZ95q0UX22S3/ffJ+8rib7Wr&#10;a9vpri4hmh+y/wCsl/26AN668VSvP9nk/c/PXJ3niLU9LvpvMhh/e/6vyYvnkSsuPULmLybiT/Tb&#10;SJ/3n+//AHqmmupXg+0SfvvKdvLl/wB7+GgCZtai8iGP/lr/AM9f4493/stF5cS3X2K4/wBdaWr+&#10;b5v/ALNVOz02xX93HZf6Xsb7R50v96tBrixt76ys45v+WHlfufnT/doAvXFx9osZpLzyZoov9X5P&#10;+u+b/brD1qaXSPsX9oTRQyyuvl+T8k2z/nlvrQhs5dNgvfLvfJii/wBXL9//AHq59VvknstQuIPO&#10;ii/0aOKb+5/z1oA7bwv4qubrzrPyZbKWV/Kj877+z+9XXeFry5fzoj5s8P8Ayzuv/Qq8/wBJ1S21&#10;S+vftn7m7sX/ANH8n+5/z1/+xr0Dw7dfb55v9d5Wz/VeVsSgDpYzIYc95Kghmj877OBLn/nrTl+f&#10;/Vw1JukX/tpQA7737zzqd5kjVDIsUX+sp0cm+D93QA5YtpL95KZFJu879z/q/wDyJTPM3f6z/llU&#10;qZxLn/Vf8s6AKn2y2lvf3f8Artn+Vq8rVHbwxQfu46SMyieXn91/6BQBLu/1Pl9Kb5oY7I/79V7W&#10;Hd/y2/e1JM3/AH9oAG+T/V/vv+mVJbTRfc6eZ/yypZFiX/Wf8tabI8UEEMcnTf5VAE0jbR8n/bOi&#10;OHb/ANcqjLRwTfvKkt24/wCmtAEf/Lfy/wDpnUjtsHmRw5ojb/XVBAkjmZMD7N/yzoAluJIv9ZJ/&#10;yyqRW/ceZHUcy+bB5nk/vacVkS3+T/W0AOVt3/tOo41lT/WUya6kgm/1OfkpZm3fvKAHCHzJvME2&#10;YqdbJLE0qPjywfkqGESNDnzvOi9antm3GWgC1RRRQAyQ4qnJBFJ53l+V5v8Ay0qSfHncf63ZUO3y&#10;v3f/ACyoAfGn+p8z/W/886a1qDLN2kkp6wxJ/wBsqFmkWfy6ABRH/q/OqvDH5X7yP/Vf8tP79Wg3&#10;lff/ANVUcjSz/wCr/c0ASK2ymrJv/eR1G7SxTzf88dn7v/fqZZP+mP72gAWbb+8/5ZUbfK/1dCyR&#10;ef8A9NacycfP++oApxr/AOh/8D/4HVqRfKgqMySqDJGfO/6ZVHHHs/1cPk/89P3lADHmiTyYDF50&#10;n/LOrkEQSEf9/Kib/lj+5ptvcRXnnRp/yy/dSUAJdTbZvLkh86KX/vmpfL8v/V/uaF8pP3kdNMXk&#10;Zfzv3tAEki7v3f8AsUkabzveIcfcqMrIIouPNPr/AHKis4fsvnR/8tZKAEtW3edBJDj5/wB3n/lp&#10;/tVKxkPnR+T/AAVHDb7v9Ik/cy1HbtbS/uz/AK3f/wCP0AWbVoo/+Ww83/lpSXDeVB5kdQwW/wBm&#10;E0En+q/5602RtsEP/PLfQA7zv3/lyfvoo6kkm2Qf6P8Avpac5lYTSR/uaosL2cfu4fscslAFiCQy&#10;z/u4f3Wz95/v0K3+u/56/wDLSX/YprWsT/6ybzvK/wBZU0cP2iDy7j/tnQBXs1iaCb7P+++f93Vq&#10;ZvNsf3n/AJBqCK3uBN+7AtIdnSlitPI8+OP9z5v7ygCaOOJP3kn/ACyqvDD/AMtI5ofK3+bJUiye&#10;bZeXb/5/vU23tYv30f8Ay12UAUoYra21OeSCb99L+882X7lXDZx6j5Usc0uP/HKe1tJ5Hlx+VD8n&#10;7umxxxxeTHb/AP7ugBqx3wg/eeTNLvqvqEf9nedcxwxeb/6L/wBqrky+V50nk/6393Un2OJv9Z/c&#10;oAzYV2mG887zvKj8uSL/ANmq1HJEsH7z99/8RR+9SD93++lierC/6P8AvPJoArLDepDiQiaP0qKX&#10;/SL6GOSH91Gn+tm+/vq19n2T/aPO/df8s4qdeSRJ/rP9Vv8A/H6AHW9rsPmSTfvabJB5s0zx/uZf&#10;+etNvprmKCby/wDv7TJbK5nh/dzeT86mgCZ5Y08pHi/P71Iq/uP/AGlSAXP2zB5i/wBZk/8ALP8A&#10;2aebqNPJjk/1kj/u6AHL+9gpsLbP9ZULR/Y/3n+2tWJJfPh/1P8AHQBJG0bDy4/3VQKJZJZt037r&#10;fwIvvUtmsS/6v/W1JIu+gBAplHl/6mP/AMfpkUQAyf3wk/77p22X/V/+RabcQxS+T/5DoAk27r7z&#10;P9ilZdzb4xF9f4qf92D95TVP8Ef+qoArTzefb4kh8rzPWmW/7q9+zx/6rZ5kdSLHs/d+T/1zqw01&#10;AFeYieGFO/8AzyqSZdsFOZvNn/65U7zPI86gCFo/9T5//LL/AJa0sivHbnJll+frF96olAuoJo/O&#10;/wBY9O3fZZ/+mNADr9ZFHmxzeT5f/PX7lTRtsggqORRMPLkxKJKbG0STeXHz/wC06AHQrE8FE3y+&#10;T/5Do8n9/wCZSzxEy5QeafSgBnmeVB5n+u/56U23byrLzJP+2dU77UJYv3n+ptf9XVeFYop4bOT9&#10;/wD9NfN/1dAGsq/v/Mj/ALlUbrU4vI8yTzf3dQv4gjg87zIcXf8Azy/9mrndY1S5tb6GSP8A1X/L&#10;SX76f7tAGhr/AIh+yQTXEX+tiT/v2lcTda1q66V/annef/z7xWn3/wDeouvKur7zJJvJ8r/ll/t1&#10;n3TRW/nR+dLD9q/eyf3Nn+xQBT3ane+I5pPJimi+X7FFNF8//TTfWheTfZb6GO3hhh81/wDVf88/&#10;9mqMlvc6RfTSef50UW3zJf8An2/2v9qry2cWo/vNPm8nyv3skv8Az0/2qAK9jZ/Zb77Zb/63e3mR&#10;Tfck/wBqtjRdUli0r7RJ/oX7/wDef3JP9yuf/s2Kz1WaTzpvNutvly/wVpeXLLY/bI73zrT/AFUk&#10;X+3/AHqAPRvDupS3UHmSQ/61PN/+xrUXUIvP/d/6r/lp/wBM6810XxBcxQeZH/rYk/1X3PMrSXxR&#10;E+qwyXEP+q/5a/wSf7NAHoUd1ug/9F0yS2jiJk/e/vP+WX8FZDXkt5P5kkP7r/0XW1Zt+48z/llQ&#10;BYj+b/V/6qnSN5X7ySm/8t/MqGaURH95/qpHoAtMu6q6r5nnSedUdu2z93HU0jSv/q/9VQA5of8A&#10;lpJTG/56P/yz/wDIlLb3Hn/u5P8AW0stvHLNFI/WgCMybppePN8rtTJpIm/eSQ/6qT/LU6OCJJv3&#10;f/XOpIfm/wBZ/wAsqAEN3EksMZmxJIP3f/TSm2827zvLh/jo8sPMEjPEf+sqWOPyoPLkoAdHDsno&#10;m8r/AJaVG8MeNh/7+0f8e/8A1yoAkhHlTbKs1Rt1KTHE2Y/Sr1ABRRRQAUUUUAFFFFABRRRQAUUU&#10;UAFFFFABRRRQAUUUUAFFFFABRRRQAUUUUAFFFFABRRRQBnLa7P8APyVIsflQf9NaiubvyreGRIc/&#10;9Mqss3mwUAQzR/vvM86nQzyyf8sar2wkivfLk6VciXZ/20oAiRsqfPHlGR+BSyQ/8s6JHka4x5P7&#10;r/nrTXHn9OJP+etADjJ+5mdJsH/pr/yzpGj80/P/AHPkqVrfzf8AWUzZ/wB+v+eVAEVvJK8H7zyv&#10;+uVSbYk/5Y1DE24Qx/8ALKSppIf3FAEbGSYZiPky/wDPKWlhj8v93J++l/8AHalC+b/q6awxN85/&#10;7ZUAMW0khm895pZvSKns3lf+06mXypahjk8395/yyoAjZP33l+T+5/8AZ6a7RRT/AL+pV8yQf88R&#10;G9JdjzhCUh84UAQrNtghuI5v3NRt5sXnfaIfOi31YltPLH+dlRx3H2j/AFf/ACyegCO6kil+xSSU&#10;1pR5P2SMc+sP3I6da28VvB5nk/6rdTkkjuP3lv8A8tf+Wv8AsUAW4vk/d/63y0qi0FtLZeUIR5X/&#10;ACz/ALu+neX/AGdBL5l5iL/ln7UkeoRSwf8AXWgBt/Z2zQQ3GoQxfu0/eU5ztHmP++i2f6r/ANBo&#10;NvxDH/rov9VJ/wDFUWljLpwmjSb91/yz86gBiSyQzjzQD5nIli+5/uvVnzohB9o/7+S1HdWsWoDy&#10;38390/8Az02VHM1t/plnJ+5/d/8AjlABb2flCaS38oeb/wAtf+elSN/0083ypf8AyHSRL5Hk+X++&#10;i2f63/nnS3VxFYQQ+ZN/H/v0AOmH2WH93/39m+5Toenl/wDkX+Cq80kss/7v/wCwk/2akWTzfOj/&#10;ANTFQBP5UrQReXN+9/8AHKgtfNghmkkmi/8AjdQwybZ/9d53lJ/qqkuIftUMP/PL/WSRUAPt5Jbi&#10;YTxwxCKT/nr9+i5mx+8eGWWKOo9OvpLiyikks/sf/PMVb3eVB5n+u/56UAU5gLkwxx+b5UdWFhji&#10;n8z/AJZbP+/dV4byJv3n/fz/AKZ1Il3FPN5Un/LSPzKAJGj+3/8ALb91VVG+zeSDNxv/AOWVTWsn&#10;m/u46luVjXEbn/WH5P8Af/vUALcLI08Mcf8AqqQLExMn/LSR/LzT4JJYv3cn76WmXHlxjn/tnL/t&#10;0ARxrcW/m+ZiYdvJ+/8A8CpJF8ryfLh/1VWGeKzh8yT/AJaVJC8mP3g/e0AR3HyfvKjt0+1TefJF&#10;F5X/ACzNNa6+2Qfu4f46lDRxiaR/+2kdACSQxSwfvP33z+bRDJtg/wCe0X/j9QpcSqPM8nzv+edT&#10;M/7j/pl/yzoAikud4huIO/8Az1qz9q/9AqvNp+795JNVrbH5Hl+T+6oAbJHu/wBZUczRoYY/JpzW&#10;v/LSOo/s/wD3+oAFt4op5v3372WrSyRS/u6z7yWRM/vv3sv+r/6Z1zd1r199u/dwf6pP9b/Bs/i+&#10;SgDqmEaCaOM//a6jj81p/Lj/AO/tczpPiKK986SP995T/wC5/wACptvrVtBfXslv+/8Au+Z/8TQB&#10;uRw21hPNced/rZP+WP8A7PVG11S2a9mt7zyoZf8Anl/BHXO33iaVIJo7j9zLcv5nlf8APNP4lq5c&#10;Xkd1YzWdvD513Kn7uX+PZQBsQ3EsV9+88r/pn5P9yrF1dbbH93P+6i/1ktc2uuRRWP2jzv3MTrFJ&#10;L/t1lx+IIoL69juJv3W//gGygDorVvsHn/aJpppf9b5s33P9mnafrsjf8fE0UMsn7ySKL/Z/uVzP&#10;mRabpU0dnNNNFav9pklm+f7zf+PVlw6l/p17efbf41ik/df8fL/7H92gD1S11K2f95b/APLVPN8q&#10;rgn3CGD/AF/mf8tf4K8/0vUIv3Mcf7mHf+8/e767rTb7z/3f/kWgC3O3lecJJoofM4jJp8XyiHjP&#10;/TWotv2oQyR/6r/nlLT5pNn/AFyoAdIu6DzJKRVkinMkh/dVOse2q80skUAkcf8AXSgBySR4m/55&#10;VF5klr/yx/db/wDllSQx+cJsxfupP+WdTSN+/wDLjoArn/R5T5cPmy+v/stTQ/PP+7/1VOkWK4pz&#10;LF/q46AIWgj8/wD1373fUwbb/rP+WdMM0ePMeHFLM+7/AJbYoAjVvKn/AHn/AC1qaNf/AECmr+9/&#10;1lTK26gCPyv33n9qhjmjuoPM/e4lqRk88fu5v46hhuN3neZN/qqALDrFLB5clG3y/wD41UTRypPz&#10;maKT/ln/AM86nVfIoAilYr5Wzzak3SUyE+Z+8j/5aUbf+WdACXiRvb7POMGf+WkVJ5ccEH7v/v7T&#10;l/fwf89qI4f8/wAFAB/qv9X/AMtKJP8AUfvKd9o2/wCspFO6by/J/dev8NAEcA8kHt/y08oVKz7v&#10;O/c02cRwDnr/AMs6kdJB/q6AH26eVCBU1Q2zFoRvqagAqANunqeqsokAlI6dqAIV+aX5P3Xz/nSr&#10;Jvm8vrLHTlklef8A6ZVHmJYfMk/+zoAsKsSU2OH9/wCZUa30T/6ymxy+f52P+/tAEnmZn/65VJH/&#10;AMtqr27ebB5nk/62m3Ukks8KR/8AbSKgCS1m3f6z/WyU6SbZPUckfm/6v/llSMsXnCR5v3sf7ugC&#10;dm3/ALyOkPlKJY/9T70v3Z/9dUcMkXkUAR+Z5s/lx1DN+/n8v/U/J/rYfv1Ym8pf3n/PWpJPN8j9&#10;3/rqAG7YooPLo2x/uY/OpytK/wDrIajuV/fc9f8AlnQAL5azfvP+Wv8AyypzW9R3Em7/AFcPnS0q&#10;fuJoY/8AY/5a0AMe4/f+XH/rf9XUiLG/n7/9V/ndRNHtnhkpsi7f3f8A5FoAb50Vz5Pl/wDbOqtj&#10;Nu/1kP8Aqp2i83+OrjxbePJ/d/8ALOqsrW1vPNJ+9+5+8ioAkupI4v8ASJP30X/TKnXKCEQhIMy/&#10;89f+ef8AtU6K4jS3O8eTF/y0H/POo2kjs55riTzfK2UAHly2EE3mTedLJTbiSWWDy/J/e/8AjlLN&#10;cSXllC8cX7o/6wU9W3/vP9taAJJEki8n9zFQ11s/6bf+h07/AF/7v/nlUNxN9l/1n76WX/V0AR3U&#10;O+fzPP8AJ/56RVYt5IpYPMj/AOWtUTceb/0wll/1nm/f/wB2rTQypB+7/wC/VAEcUf2keZ/qfvfu&#10;v4KmkikaCHzP33zr/v02SG5aCHy/KhlqpALyGceYZTD5eX/3/wC7QBZk8q3/AHccMPm/8s4qmi/d&#10;fv8Ayf3v/LTyqjNvEYNjw5lj9Pv0Rw+R/pHnfwUARSLIJvLz5Esj/wDLKpBHJ5M0cf7j/lp+5qO5&#10;fzrAPP0k/wCWsXy+XS28kvn/AGeSb+D93LQBIq7oP3k0Pm/89YaJJMTQwIeP/RlV7y48r/RI4fOl&#10;31blto1tz5/X/pl96gBpk/06aDzfK8yn/vY/+m0sVZ9xdXNvP5fked/01/jq5bt59jD5f77zf9ZQ&#10;A1IZJf3kk3/XSrEcnlQfu5v+/wBULTy+RN5f7ny/9X5tSQx7YPMuKAIryHzpt9riK6x/rcfwf3as&#10;3b+XB5kkPnf9MqLhfK/eRw+dVe8mlt/3kf76b/nlQBMsws/3FTTR74PL/wCWtU0Tz7GGRPNH/of+&#10;7UyfNN5n73/rlQAF5JM/6ryv+WdRrNGs/l/vfNl/8h1aeHI2f+RabDCFPn0ARzLFFB+8pEjHnQyP&#10;gzBP9b/sVLDJFdU6FdtADWkkf/V/36MSAzPJ/qvSh5tn+rh/j8uo2+T93J++oAGlkWDzJIakZYk/&#10;eSU23X9z5kn+tqMy+bB/yym8ugA+1Ref5cf/AH9qO5uPPt/Mt+f+uVQ3FnE88P8Arf3Sf6qsXUrq&#10;XQYPLj/5Zfvf/saAOX1zUJYr6a3t/wDkH7P3nnf3/wC9XI2urRRar9okmu5rT/VfZJv+WddR4gk+&#10;0T/aJLKaHzU83/W1ybX1tpfk3EcP+tk/eSzfc/2aANS6jiTVZo9P/wBCtP8Al4/6af7KVV1y3lt5&#10;/wB3++tPl/dTffpuoeauhz3n/LL7V/x9/wAEj7fvU1ppdU0r7RH/ALP72gCu0kt7fTR/ufskUf8A&#10;qof+Wn/2S1a0m80xp/8Aj9lspYv3Xlf89P8AZri/GV1qWvQXuh6f/wASzUNnmx3cP3I3/h/76rxv&#10;9l/4O+M/BGq+JrzxZr/9pzXN7LJ/pf3I0+X5k3fxUAfVEPlWHnR3n+ql/wBZLD/qZP8AgdU7eGKK&#10;DzLybzvn823/ANz+6lSafeRJqumWdv8Av7S13f677km5arx6P9t1WaOP9zF80sf9z/gH+zQBes5p&#10;bC+muLeHyftSL5n9/wD/AGq9O0PWJTfTWdx5P3P+WNeXySRLPZXnnedLE/8AwCR61LOx/sm+/d6n&#10;50X+t83+P5v4aAPWFXdB5kdRxwypP5kk3+s/5ZRVzuk67JdQQ+XBLDL/AMs4pv7n8VdVti/c0AJd&#10;eU8OZOkb09fKam7Y/wDV+dTYllT/AKbUAOaOW6g2f6mppFqs0O2Dy5Jv4+tPkj8/95/37oAdI20e&#10;XJUa/wDLb/0bUnmbv9ZR+88j95QBG37j/rrTgNs/mR/8tEprNHEIZJP3J/1dOVvK/wBZQBVaOS3n&#10;mk/56/8AfFWlk+zwfvKdJH+/hkpTJum8v9f/AGWgBWXfVeaPb5Mkf9+nTWPmwUMsUX7v97QBKzyf&#10;aNmP3dRQGQDZPzLRcNH+58z+/Ttvmwfu6AGSzFpv+WXlf9NanZtn+sqOS3/f0k0e7Mkg87/nnFQA&#10;kLf8tJKrwiT/AFkk3+sfzI//AImrSzbqbGv/AKHQALDvg/541ahjjT7lQtB1/wCmlSW0ccUQSPpQ&#10;BPRRRQBVuFzNEV/1n9KZdqV/eR0+aSVJf3cWfemKskk37ygBsbf+gUn703H7zyvKkT/gdPkWmt5h&#10;zJ/rv+edAA0Pm/u5Jqarbj5dx/rf+WdOb5f3n+pqTb5g/wCe1ADZG2+TSOnEKPN5UvtT5X2jy8ed&#10;VO7tRNbwJ+9/dv8A8DoAspHH53lj/rp/9jUJbbe+WnkxRR/99Uq30XnzR/8ALWpGjjnP7yH/ALa0&#10;AG799/zxphixP57gC5/9kpv2fPkvH/yz/wCWs1TqB52//lrQBGtvE3nSf89f+WtPbzI4fLg/5ZpS&#10;3TRwQf8ATKmSxCTyUl/1v/TKgBUgB5H7kf8ALSKo4pftPzx8f89P79XFj21UgBaaaDyDDFH/AMtP&#10;+elAEkL7oP8AW+d/6HT5H2fP/wDt1V8qKKXZH/rf9XUm2X/j3j/7+0AMkhkX93537qRP+B1Da2v2&#10;GXyIB+6x+8k/2/71XdvlVn3VvK8E0lvef9c6ALkn+v8AL/5ZSbvMqraw7f8AQ/3XlbP3flf3KtK0&#10;v7ny/wDtp/cqOa282f8AdnyfL9Pv/wD7NACwSfZYPLj/AH0n/LOmXTeXPDs/4+tjUW7RLUOPP8ny&#10;/wC40cktAE1uu3yZDD+9P+s8n50p0YkM+x/9r/fp1na/Y4Ps8f8Aqo/++6jj1CL/AJaf8sv9Z/7L&#10;QA1Z/svk28nlfvf/AEOq92gmm80Qyzy7/L/651NMv+p/1P8A22/z96pFbyoPM8791QBat/kg8uqd&#10;zHiYY/1sv7qSWrUku6DzY5v3VU1m+wQf+RaAJkMcc3yTeaYk6VDdNJFB9oj/ANd8vmf3KcqxXsH2&#10;iT9zFU1xJ5eEj/1X+rkoAmEYaD95++/5aVnzTb76GPyYpvN/1n/TOpvMll/cRw+T5dLcvHbiX9zm&#10;WT/nlQBKsflzzR/89aqwrv8A3cn/ACy/zup0cn7j/SP9bs82pGfz4IZP87KAI45Ps/8A11k/1cVM&#10;vIri6t4ASBKHXzPK/v1LCv2yD95+5ot/3A/0j9zQA6O3+0+d++/j/eU5fMWfy/8AllFUbR+VB5kf&#10;77955klNms5ZwfPm/df9Mvv0AWXeSIQ8DMj/AD+VSNiA+Z/z0/8AIlLHNJ55Qw+T/wC1KjWS3knE&#10;Yx/sZ/v0ATx/NB+7qGZftn7uT9zU0dxv/wCutC/P+88mgCjHY7hsj/cf88/Kq5532b93J/cokXd/&#10;q/3NCHd8kn+t/wCWdACvlvK2Yx/H5tCKJrf/AJ7CSkkbd+7/AOWv+fmpMfZv3nnfuv8AlpQAm2K6&#10;/dyf8sqdG0UUH7un+XH5MqRxcelIrfuP3cNAEayeRB/zxpWeRZYgnlRA9qZNNE3k+XUzRRyn/pr/&#10;AM9aAJFj3QfvKrxr5H/XLZ/ram+0RVHJJF/q5P8A7CgB0c3/AH9qv5O6plaR/Jk8mmwyfaIPMjm/&#10;dUAEa7Zt/wC9Pt/7NUcdvFHPN9n/AHMv/LSm/bPPnhjj/wC2kv8A7LUuzzT5/f8A1clAD5ppbX/V&#10;w/uqpyPI+JP+WUn+siq443QeXHNz/wAs64vW/FdrY/bLOT9zLv8A3f8Af3/3aANDVL61ig8z99D/&#10;AOh15zN8WPD3n3tncTf8TWV1/dVlr8WrHW/tul+d/wATC2/57f8AoNeZ+LvgfbfFDxjZ6xqE0umX&#10;ds/myfY5fJT+u5aAPaptei1HXIfscM3m7P8AVfwSf7/+zTbXVLnyJvtE37qJ28u0/wCWP/fdNVZY&#10;p7KPzoYbuxT93L/z0Rf7/wDs1jtNLf655n/MPldv9yP+9QBoM1tdT/6RDLN/yy/c/OlTSXH9gz+X&#10;cfv/ADU/d2v8caf7FZcM1jcf6Pcan5MMr/8ALGXZ5j1M2pW0s/8A0E5Yk8qOX/nn/v0ARyLK/nXE&#10;l750UX/MPm/2vu1at4bWwn+0XE0MMsv+stf9v/4mtK1sYooIfs/lXsv/AC0ih+/H/v8A96qN1Z77&#10;7y7yGGaXz/Nt/wDppQA68uPs/wDo9vDL5Vz/AMtf4I/9yqNrN9qgmjuPN8r/AJd5YfuVHJY7L7zL&#10;iab7XK7eXF5v7mrEcltpf+h+fNNFKn7u0/joAsWNvK99DHcXsP8Azy82b/lp/wDZVNul/tzy5Jv9&#10;E/5Z/Y/notVtl8mOT/Tf3fm+V/HG/wD8VTryO2sLGGP97DFcv/qof9dH/tUAdRot9v8A3kn/ACy/&#10;dfvvkrtIfkgh/wDa1eU2M1sl9NcW/m+bs/5bfOld5pupSrPD5f76KVF/39/8VAHSeZnzkkqOGPyv&#10;3n+uqGyEc/kyRzf3qsf8sPMt6AIxJ5vk+X/fqdJvPHeKl3fWiRv+edAEbMIB/wCQ6Qf6/wAx5v8A&#10;V/8ALOnyjzJqineUTwxxw8Sf6yX0oAl3ebB+7qGOHZDiP+/+8qRfLi/1n7mnRtx+7/fRUAEa7f3c&#10;lRxybIP3n9+hf9R5dxUnnbP3dADG8tp/LP8Ac/7+UsRDA7OJaXdu8rZFxUrf6+gCGzmeUzA/wPir&#10;tVrVeZv9+rNABRRRQAUUUUAFFFFABRRRQAUUUUAFFFFABRRRQAUUUUAFFFFABRRRQAUUUUAFFFFA&#10;BRRRQBl3LXCwDy8ebH9//cqWKTzR+7/1X/LOnNJ+48zyajUyeTvzLmgCQRSDqfOqK6uPs8PmHzPK&#10;jT56W6k/55zfvaLib7PB5kf/ACy/1lAEkbf8tP8AU+ZQzStBULShOJP+un/XSpYEDQgceX/HQAv3&#10;YPMj/wBbsqG681vJ8v8A1tSSR+b/ANcqk2//AGugCvEZLo+fJD/1zqSPzJf9X/qqIW+1fvP+edOu&#10;JP8Av1QBHMv2qDzI/wDW063m3UpkjuiY0mHmRffpWXzf+2VADfM2f9cv+etNZNsE377/AFlR3Ekl&#10;r+8/5Zf9Nqc1xtm/d/vYo6AJMSSweX/38qPbI/8Aq5pacrbJvLj/ANbL+9pyzbYP+mtACSQiT92f&#10;9V/rM/8APOopLXdD+8m/1f8Aq6dKvmT/APLXzA//AACpmtgf9Z/2zoArbPtEsRAzHjiT/nnUE1nE&#10;0/lxzeT/AM9KdaSkS/JDLFFL/wCQ6tLDFb/9taAKok/cfaLiHyf/AB/5P4asTRyTweXHUa2cq/6z&#10;99TYbiVr793/AKr/AJ5UADL9j8n7P/36qS8+zXU8NvJD53/LSoZpJIJ5pJPJhtNn/A99Nlurb9zc&#10;STeT/wCh0AWJoYpRsuOf/adOZtv+sm/g/d//ABVQyL/ro5P+Wv8An56cixajblP+2fm0AOuLiKCD&#10;zP8Anl/7NTUaSefD48kfvI5R/wAtKNttBD5knleV/q6Z1mmkMvkxR/6uSgAZvK/dz/6r/WR/9NP9&#10;mnw2ts0M1x5P+t/1lJbTC9AfyZR5T4Hm/f8A96kjW5/5af62gAhk3Qfu/wB9/wA8/O+SmrYxxTzS&#10;R/62X/WS1MvzQeZJ/qoqakmZoJEmh+y/8s/71ABLNE3kySQ/wfu/7lTR3G2H/ll5sn/LKoJIvtM2&#10;9Isx7/8Alr92n/u7r/lj/qn8r/gFAEbeU/nRxw/vZf8AWf3P++qs5iMAj/dTf8s6aJRnyIx+7jpk&#10;cMbCeP8A1MW+gCOGOJIPMjh8nyqrtLLaweXcXn/XOX+Ork3ywTSW/wDrYqa1rFLPDJJ5XmxJ/qqA&#10;IbaXcP8Agf8Ayx+f/gNaF0vm/wDXL/lpWbA/2ibfHD5Hlv8A8AkrUU7f9X/20oAqXs/k2+ZMj7v7&#10;2IbqnWH7PB5f/kWpJporb/Wf8tKbNHn/AFn+q/8AH6AI28p4PLj/AOWtRyRyxzwxx/8ALRG8yWrD&#10;SfZ4P9TUP2iSMfvP7nmfuqAHyJ5p8h8/89PNpfMjWDzJP33lU1ZI5YfMj8397TWk3/u/+eX+soAt&#10;faKj3yN51FwsUX7yjbQA25jkUfu5v3tUXkuYB5n/AJFqxcXW6CaSP/WxJ/wOsm61aW3sfMkh86XZ&#10;/qv499AEMkm2fy7OH/W/6z+OuH8Ra1FYarNbxzfvbpP9bD86f3dv+7/tVc1bWLmysZpP3v2uX/V+&#10;T/49WXps1tqVjNcSQ2kMUu6KOL+OgB2g3kt/BDbyQ/urb/Wf3P8Ae31h3l99lnht/tv7q5dvL/uf&#10;L/E/9K0P7PvpdK8uOGaGLzPKuPJ/5aJVXy7FoIbfyYobTf8A63+OP/foAj1C3+1eTcXn+m+VOv8A&#10;pc3yP/3xWpeNLqnnSed5Mv8Ay7/vfkkf+9vrF168ii8Rw+ZDNNp/kfZpIv4JP9pKdeLbWFjD/aHn&#10;WXlP+7lm/wBTs/hoAtXmsXOo32jSXH+ti3RSReV8ny7fmp19dW2s65Nb6h/x6f62OX+D/deqNxax&#10;vfQ6pHe/6rb/AKL/AASJ/FsrPvNP/tLXP3c3/Ev/AOeU39z+69AG42tX0tjDb2975Mss7RR/ul/d&#10;7ar/AGzU5Z4ZPJ86W2k8qOL+D/erQmmi8iGPyf8AVfvbeK0/11R6PNc6j/pmoQzWXyf530AaEM0W&#10;l300kcM00sqf88vk8/8AvVXm17U7C+gjk8mb5/8Anr89Uf7avov9H1CH7FFK/lf7caf3qGWK6/d/&#10;uvNi3eXd/wCxQB6ZY+I5J72ayjmAv/8AWSCt6G4vrqDzP3P/AFyryfwfdW1lB9o877b/AM9Lub78&#10;ld1oevRPrn9n+d/yw8yOgDcW88+Dy/8Av5WjFNu8lKyL2bfB5dvND9qtv9ZL/BHU0k2+aG8jm/c7&#10;P+B0AWmklin8v/llVhljgH/TKmx3G/8A5Y0gJMvmf62P/lnigBfMiT93TtntSFY+f3WPn/77pY4d&#10;v/XKgBvmRv8A6v8AfU2S3i/c+Z/yyqG8/dfvI/8AllViGTz/APpjQAtx8kP7uGo1IY7P9dH/AKzN&#10;T58+D95UMMfkeTHH/qqAI41k8/8Ad/6r/lpViCPyv+uVDpmf/gH/AACpttAEZ/1/yY/6aVHHN5/+&#10;rqRoN3+rqORvKg/d/vqAAyeaJo4z5Pl96b/rf+m0VOL/AOu7eX6/cqOCXb+7khx5n/fFAEy/vfO/&#10;55VGsNslLInkGERw/uqVRGkOyPyv+mdABGZFgx5NOtfKWD93/qqajZ/eedTt3/LTyaACaOKX93JU&#10;n+q8mOofKkbPP/XOmsv7j95/5BoAs26eVCBU1QwArCN9TUAFZ1zNvHlp+++etGqjt+++T/W0ARzf&#10;uIPMpsbeV/yx/wBbUzNsquq/v5vM/wCWX+roAdNHv/d+TUcdxF/q5P8AllUkf7rzpP8AUxU4NG37&#10;xP8AVUAWI23wVXj/AH8H/A6mjjii/wBXUMM3/POgBw8yAf8APb/npTp/LT95/wA8qh3eV+8/zJTH&#10;fzZf3B/eyDr/AAUAWVk3QeZ/rqjjWL/lnjypP/IlLA++H/nj5b02Vd14Mj/Vj93QA1J5XmlgTiOP&#10;/lpSW8m393JN55/56+XSOnlkiTyv3n/PIfPUv34P3f8A2zoAYsEg81/O86kj/ezf67/roKWOTZBv&#10;8797/wBNqdAsaw4f+/1/56UAK8UjecYz+9prW+IIbfr/ANNam+0bz5dR3Scb/wB75v8A0xoAj8v7&#10;R5Mn+3UEa7beaBP3vzt+8q7D5nn027Xb/q6AKqKbYQyA+dF/y0NKgjjvT5Z83/plSQtHp1jDH/y1&#10;iT/VQ02G1iaf7ZHD/rf++6ALm3f+8kh/vVmxz+fBDHJ/x67/AC6sRxyvP5ck1TyQxLDskh/1f7z9&#10;1QAxrfbPDHb/AOq/5aUs8jyQQ+RKIcviq3k7J/tH73zf/Rn+zUkd1vn8zyfJl2UAJqVtczwwxxn+&#10;P95L9yknSSObmb96f9XKatNHE37uT/lrUMckUR8uP9zFF/5EoActv5U//Tr/AM8v9uo4beKDzvs/&#10;/LX/AFlAaSPzvM/1P/Tb79SQy+fP5aQ/utn7ygCJVikveP33mf6yX/dqVnkkz++/6503zIknhj/5&#10;a/8AoypI1ji86T/b/wBbQA773nSf8stlFqsv2Hy5P9bUix/uKqtNvvvLj/1WxvMoAhuF2Twx/wDP&#10;JP8Axyi6t5X/AOm0X/PL/wBBqytvbsDG0I8uWP8AeZqDdFptj5fnfx0AQwrLF9iuJJv9VH+8qxu+&#10;zzzeZ/qtnm+bUMlrLFffvP8Aj0qQtJf/ALy38r91/wA9v79AFe4hlf8A1d55H/tP/ZoWW5tYYbj/&#10;AJZb/wB5Wgtrum8/P/XSL+Gobu3ilg+zyf63Z/45QBej8v8A5Z/8tf3lDTbv3n/LKq48uMRIIpfu&#10;eX+7o8mLyPL/AOWX/LOgCSL5YPMj/wBbTEhLmK4T/Wf8tKl8uK4/1dR/bP8Av7QBJHHE37ymtbeb&#10;+7/7+VGtxt/eR+dN/wBMqc37j95/y1/8coAm+5B5dR7t/wC7j/c04QBSX7yVDNH/AM85v4/3lABJ&#10;cbf3f+uqbbsg8uSpO/8A10oeSKL/AFlAEMkMv2jz/O/df88qjt/9R/zx+f8A36m8uo/LiE/l/wCp&#10;/wCmX/PSgAksYm87/pr/AKysvULi20v/AKYxS/uv+udWry4+ywTSedXl+teONI8R302jyXsPm/62&#10;OKGWgDopvGUUvk/Z/wB9a/vYpLr+ON1+78n8Vc3q0l9e2MEl5e/uooG/dfxyP/DWTp+my+F/+Pfy&#10;b2KV/wDgEe6vI/2uvix/wpH4ZTaxp8323VYn82OX78Mf/wBlQB7BHpf2ryY45vJtP+eU3399F5Yx&#10;X/8ApF5e+T5v+rihj3+Xtr58/Y8/aU1f49eAZ9Y1jTYTqvntbXH9zZ/eT/ar2vS1le+hj0u9hm83&#10;d5cV5/49QB0F5qEv+hXHnQ/vf3vlfL9z+9WDqFjbS65D9om/4l/+t82H/ln/AMArSutN26rDb/uf&#10;3Ua+Z/8AEp/s1R/s2JPOkjhlmu9/7uKb+5/d/wB2gCxrVvcy/Yriz8n7XLIsXlfL9z+KvN/2gI/E&#10;reB72TS7KH+0LVP9H/e7PM/u/PXqFw0Ted9o8mymi/ex+T9//wDZqO1uv7W/4+PJvbSL/Wf3P95P&#10;9qgDyn9me+8Xt4AhuPGH77UJd3mfweX83yrXrjWP2/VbKS3h/wBVB5UkXmbPn/vVg2c19a300dxD&#10;/wASSL/nj/47s/rXQaLN9jn+2SfvrTyP3kU3+u/3qAGrNv8AOs5JooJYnbzIv4JP+B1k6fdefB9s&#10;vP8AU/NVHVJop777RZwy3vmztLHF/wA80/vPXQW8cV15Pl+TNaf8s/O/1P8Atf8AAqACx1S5s/8A&#10;SI/33muvlyzfJ5afxV3F942lsIIbjyZprT/VSf3/APe2VwOoWep/8g+3hivYv+Wcv/PNP/ia1NN1&#10;C+ex/wBMmhmli/deb/BsoA9G0vW/tvkSW837qJP9Irdgu455/MEwxKn7uvHtLupYIJo/O/deetd5&#10;Z69FLB5cf/bP+5HQB1OPP86M/voqfDNI9Z2kXEk8IJxnpJF/7NVm4hluPJ8ubyYv/H6ALEa7KFG6&#10;f5Jv+2VSfe/d1WjEUE82zrJQA9m83zo6cJOPLT/W0K37+jZ7UAV2kuYp/L/13m/+Q6sL8kHmSU0x&#10;+V+8f/W0397cf9cqAJvJj/5aVH523/ptT5It3kyf886RZNs/l0AR3E3lfu4/9bTofn/eR00Q75pv&#10;+etOXym8mNKAHxyu3b+DNKibR8586pGao4/M8j95/raAFX/lr/yypsTRtD+7PnClZv3/APwCmRmK&#10;Of5P7lAEu7d/1ypIG3GX609vnpkCRoZfLoAsUUUUAU7vOOf9VSTL5sGyP/VU2/zjn/VU5fK/1f8A&#10;z1oAbDD9jh8uP/lmn7uKnrF/y0k/790lxJ+/hjpJt8s37vHmR0AIzRN/0282oUjjiEPlzeTFv/yt&#10;SQyfaIP+ePz0nncb3h/d76AHXP7qeHjHmf6ynpJsm8t5s1CR5/zjgSf8taatrtEMkn+ti/d/uaAL&#10;kceyemlo5BNTXk8wfPN5NEn7r95QA2OSR59//LL/AFdTN8lQu0jQTbP7nFEa/wCp8z+5/qqAJJG/&#10;5af8sqr3Cy+f5kf9yp44dk3fp/wGmPH/AN+v/H6ACEeVD5kk3+soNtkbJP8AUx1Xa6iSD/gflVca&#10;PfB+8/uUAV1vIpf3f/bKpIVl/wCWkP73/rpTLextk8ry4c/9NKZdXmRN/rf3X/PH79AEkYCTbJP9&#10;bJUclvK/7uP/AFVQSm4h8+NPNmklfzI8/wDLOp5JJYv9X5U3/PSgBsfm2UP2fyfOqvaw2zmG8/5a&#10;xfuv+AVNeRyvY/u/J82oLeXz4P3/AO9ut/MUX/LN/wC9QBZuGitfJj/5ay077s8Pmf3P8/LUbXnm&#10;+d9nh867ip01v9oMMn/LX/nr/sfxLQBamb9x5kdVZZPtM0Mcc3ky/wDLTFTTeVZwf9Mv+WcUVQGG&#10;KKb7Rx5uz955v36AIfL+0CEyjzY43/0f/pp/tVLDa/Z4Jv8Alt5v+slpfMjTH7nyf+WVvTIbH7PB&#10;N5k0s/8A0yoAktY5X/65S06U+WPLeHz/APnpSLJ5MPn8w+Z+78uX/lnSi2kE8PmTfvaAJi0cA+0O&#10;cRU2S2DwmOT/AFUlQzLGxmkkml/65VaYyNB/o9AEUsVx+5Qfwd6Yt1LL537n/rnU+wRj5yPMk/56&#10;1nlo7OH95NL5m/8Ad0ATwQyWX7uM+dFv/wArUcU1tezTSJ5vnRfuv3vyVNbxxRQfu/31rVaa3JvY&#10;f+W1t/rP9qgCeb5oPtEn/bSKpo282f8Ad/6rZUd1N/qY/wDnr/33UC2McMBjQy4/5aSw/fkegCZc&#10;Rn9xiLBy/wD00qWP/p4/5a1XjbfND5n/AGz/AM/3qvbd3nPQBC8Qk++PO8r95/wOkjhCzYP/ACz/&#10;AHlTTvHDbmR5vKj/AI5KSNt8FADdu/8AeU2XmaaOP9zLs/1tOxJFDmPr/wA8qbdLFceT5n9+gB0L&#10;fuPLpXhkzD5c3/7FOa2ikwD/AKuOmMPKn/137r/nlQBHG0SzeXH++py/uoP3n/bP+OpNsX+rjqRb&#10;fZQBDN5Tf6yb/rnUTzSrZeZ5XnSxv0p8Kxyz+X/zyp5WOxE0h/1VAEMEdtc/8sR5v+t5/v1b/er+&#10;8/8AIVZ0UX2ab/XCGL/nlF/tVf8A9WP+ex30ARxNHODG/X/lpTVjji/1f+qqaNc/vJP3UtJIvnjy&#10;0PlUAVmaNf3n+u8r/WU6P/Uf6n91To1is/8ArrUMNxHdQfaP+/dAFny9nm8fvf8A0ZS/62Dy46rP&#10;JIsB88Y8s5P+5TL/AFa2swJJJsf88x/z0oAmLxTQzW/onl14T4i8Oxf8Jj9o86bzbb97b/xpI/8A&#10;er07VtettRsZ/Lnihh/5Z+T9+SvO9S1q28iG3/fXstt+9jioA+V/2yvixffBSDTJNP0z+2ZdTvv9&#10;Iihi2f7S/Ote5fC/xdq+ueHNG1S4m867lT/nls+Rv4X/APiq6Lxd4N0zxb+81TTNPmllRZY4vv8A&#10;l7f/AGarWm2f9k2P2izghhll/wCPe0/56f3qAGtq1sk/mW8M3m3X+jSedEyJHXF3l5Y6pfeXp/8A&#10;psssnlf63/V7fvb667xJcX3iWf8Asf8Ac/6jzfNh/wDZP9qvEfhj8L/EvgDXNT8zWbu9tLqdpY5Z&#10;v977r0AZPxu+G/xG1HxH4Zk8N6zD5UWoxfaLT5U/cfNur6A02O5bSv3f7iKL91Jaf7f97f8AxVX/&#10;ALL+0eTqFxN5N3s8r/bk/wBn/drcXzLef7P50M13s82OKb7n+8lABatFFqv2j/UyxbYo/wDgX3mq&#10;1qXm2vnW9vew3v7/AP1vypWbdWvm30Mlx/rZX/4BI6/w1NrmlxW8EN5Zw/62f95FN/y7P/sUAXGu&#10;Jf8AhHP3f/H3FI3mRfx/8ArFs4ZbqefzJvJl2ebJL5W//gNakLb54beOH/S4v+Ws33P9lqFsb5oP&#10;tEnk2UsT+VJaQ/6mT/aoA2vDd55sFlHbweT8n/LaP/x6nX0d9e3032iGL91/01/8erP0u+uYvtun&#10;yedNFL/q5f4Lb/Z/3avLNLFpXl+fD+63UASaXbxWc/8Ao8Pnfav3v+x/9j/u1vNr1tF51xefufK/&#10;1csP3/8AviuZh1SSy0Py4/8AWy/vf+uf+5QtxY2sEMd55P2v/ln9s/5aUAdho2s/aReXYm86WL0/&#10;z81bGn6lJcWNncRzfupf+mVeZ2OqW1rB/o832L528v8A6af3q7rRr8XdvZhBmE8R+V/yz/2qANyO&#10;8+1QeZH/AKrf/wADqx526oEuRGRHAM4/1lW+v7uSgBrKJfnk/wCWT0Ll5vM/5ZVIq1G0n7igBreU&#10;s/mVMq7artJ5vk/88qmkagBqr/rqEijb/vij7n+rpwk2/wCs/wBbQAL/AOQqJJKaQGmG/wD1tTM2&#10;6gCIJ++i4z8n+sq1UQGJqloAKKKKACiiigAooooAKKKKACiiigAooooAKKKKACiiigAooooAKKKK&#10;ACiiigAooooAKKKKAK0kkiVHu/1MclCyf8s5KarRP5NAEm3/AF3+XqOOPZBNUir5VV2eRJ/L/wCW&#10;Un/LX/boALeGVxPHcf6qpGm8j/Wf6qmzR+b+887/AFVOn/ej93++oAjWWT7R5f8Ayy31NDcebUMz&#10;S/8ALOGmrHKk/wC8/wDINAFjd+/8z/llTZmlX93RH+9/65UjQyTD5+JY+Y6AGTvGP9X+5mlpyNI/&#10;7uT/ALaU1F3zeZJ/rYv++Kcs0jeb5g8nyn/7+UAF0sSQeXJ/qajVPKg8z/XH/nrFVpZPNqGFvK8m&#10;P/e/dUAElr+/hk/5a02G18r95b1NGP3/AP012URNG85j/wCeVADVj8r95H++qs13GpmgkP8ArH/d&#10;1dh8r/lnUbDbN+88r/7CgCGaSKCeaP8A5ayp/qqaw82xhj//AG6eLeOCD92f3v8Ayzlmp8kPm0AV&#10;7qTzf9X/AMsv+muxKhjmks4JvtH76X/pl9+T/wCxq9J837vyf4Kqt5X2GHy/+2f/AMTQBDJHJPYw&#10;x/8APX93/f8ALqY2MU/7v/Py1ZtbkTw5j/cmL/WRVDuk+3S7P+PXZ+8loAVWi/5d/wDW0yeOM+TH&#10;IP8AVfvP3X9/+7Trf7QIP3cPk4P/AC1+/sqWKSJ5vLz53lfvM0ARsu3zv3Pnf9dqckkTQfu4fO/6&#10;ZeXUkdxunhj/AN6qsTR3fnW9vN/qnoAuN8kHmf7FU7NblZ/M/wDIVJI0ssE1vJND9q/1n+r+XZUs&#10;lr9qghj/AHsMVAB53m/8e/8An/apzi2mmmtJBF9Kb9ptU86Pv/rPKp3mRywwyR/62X/lrQA3y/sv&#10;/Taobi1ief7RJNWg03nwVRuY4jfQxyeb9z/gElAEjNcvBN++ih/8f8um3En7iG4qRfk8ny/9VTnW&#10;JhN9n67/AN7QBHD803n+d/8AbKd50UU/mR/8tf8Alr/BT7Zdvm8/vf8A0XSLHFL/AKv/AFVAEkK/&#10;88/9VTmjit6a37qfzJKIjsG95vOoAbNcRIPP/wBdUvlyNN5mf+2VMZZf+mXlf88qdN83+s/1VAEM&#10;9zv/ANX/AKr/AJ6/wVYMm0fu/wB9UTRbIcR/6r/lpSefug/d/vov+mNADVH+mzR+d+92VJC0fkfu&#10;4abAv2gGTHlS/wDPSnbJG5/5Zf8APKgCvNN5/wDrJvJ81P3dLnfDv/3Y/KqdLWOWb5+TFVeOWS6P&#10;kXA/joAJxEBMR+5Ef+sri/FC/Z/J/wCW3mp/rf8AP8VdFqGl7oP3nm/9df8A4uuZ1BZbL/R4/wB9&#10;5sH+t/goA5eSOW4/0iSbyYrX/j3l/gqOTRbae++z/wDIMl2f6r7/APwJKqw2css8P2i98m0tXaW4&#10;/uSVuf2hFr2q/aLjyobTZ/223r91kf8Au0AQ31jLpcEMdvezeVap+8/j8z/f/u1mtb339lTR/uv+&#10;mcX3/vfe/wB7+lSW+pS+f9ns/wB9FFP5VxLN9zZRZ6lJLPNHHD50Vru8uKH7/wA1AHO/Z7mz+xWf&#10;n/uok82P+N49taVxbxa39t1DUJvOtNi+Zaw/On+9vq9qFrLe32mXEcMVlF5HlSedV6STTNRsZo/+&#10;PKKL91+5+T/ZoA52by2ghks5vJ0q1/1fnffkeobyT7f50lxpnkyxfvf3Mux5E/2Erak022l/0jUP&#10;3MX/ACztIf8AZ+61ZNvdRPfTSRwS2Xz/APLb5/k/vJQBcs7GOX/SPtsv2uXb5cU3yeXWpdahFLBN&#10;9ovfO83b+6+55lY+n29tLqs2oSTfweVHFUMM32WeaS8/5ZP+7ioAq3WqRfuZJPtf+v8AKkimi3+W&#10;n+//AHavTfPrk8kf/Hp8vl/981Y1CSK3ggt/sU32u+f/AH0/3v8Adqrb3Et1PDp/7mD5G8v/AKab&#10;fvUAalvo/wBq0ry/9T8jS+V/7LWh4V1CK1nhk/59v++9/wD7NXP2erXMXnfaJvsUVq/7yWatS11S&#10;K9nhuLf99aSv5Xm/c8ygD0LRk/tG9mv7ubyJZP8AVw/5+9RFFIomtBP5I3/88vnjrk7fULlbGG3/&#10;ANTF/rZJf4/+AV1Vv4gtngguI/8AWyv/AOOf3qANyGT7HY/vJv8ArpL/AOg1oQSRuPMjPnVmyQ/a&#10;PJuLf99FL/rK0LRsQdIoaAJGUNN/01p0klRyTb/3cdO8zyv3dADWbzadtjaCm+TIk/8A0yqSFon/&#10;ANXQAyX94Yf/AEZSLD/z0mpqw+R/y2pzTRt+7koAcq05Gii/cVE7+VxkeXJ9ylmXH7ySgCZl3fvK&#10;FbzP9XVYS/vhGgl8v2qVm2UANk81YKhk+aeH/plVhpN37v8A5a00S+X/AKugB0knlfu6k3RVH9oi&#10;T/Wf8s6hntpJBgf3/MoAsLUc0m7/AJbeTUw/6aVDukb95QBIse3/AL4p9M82Pz/L/wCWuymSrI8+&#10;9P8Aln2oAsxtup9IvSloAKplw00oHQffq5WfL+9vfn/1UdACrDvqRhLEP3f76iZfMnhqMyZ87/nr&#10;FQA1YY2gmjkp0Uez/V/6r/lnVf7TIRiP/Wx/89qsw3Hnw/6n/roKAEljilm8zzqal1G/34akhaNR&#10;x/qqc/m+f5af6rZQBXuJPI/ef8sv+WlOlWLH/A/+WVG7zYPL/wBd/wBdqbPJ9lHmSfvpf+mVAEsr&#10;S4/1OZf/ABykuP8AUTUy3W5ltzJJ5Xm/8s/KqO1+0m3h+3+VDNv/AOWP3aAFaSKLyY/+en7zzasL&#10;Nt/dyf62oJ23fv8AH8fl/wDAKX/VT/u/9V/y0oAcsn2j/lhTms/Pm8z/AFVJOpx5aeb+8/8AIdKy&#10;xxQ/8tcUARzNKk8P2f8A7aRVYZt37yo1uomn/wCuSVENQ33ot/KzL/6LoAuVnvagTxTpL53l/wCr&#10;Bk/76qz93/pt/wAs5KUxRxj0/wCuVAFTz83s3mwf6r/Vy/x1Y3St/wBctn/A6kaH/n38qob2XyYO&#10;P30v/j9AFVYfInnkjm/ey/8ALL/nnVlF2jy/Oz5X/LWX+/SwxxJ+88n97spts0c8EMnX/rr/AOhU&#10;ANhIuJvPjm4jf94KsTrJiDf0/wCWlV/Oi/1f+p81/wB3/v1WP20iVP3WI/8AWUAW1mjvJ/8AR/8A&#10;llToiLmDzE/fS1CsPkfvP9TFs/1X/s1STQ7If9d5P/tSgA/6Zx/3P+W1Kyxi38t/3Pmf88v+WdLL&#10;9p8+b/VfZdn/AAOqsixtew/vvJ8r/V4/9noAmka2tf3n/PKOpm8yex8v/lrsqDyPtM82yIeV8tTx&#10;yf8ATGgCGRQnk/8ATP8A8h1JgLARIf3Q/wBXLRM3n/8AtSq9tJ9u/wCm0X/s9ADmaKeDy/3v+k1L&#10;O5ish5kXnfdj/wDsqSGb7V/yx8mX/ptR5kiT+X/mSgA+y7p/tH/fv+Oljm8g+RIf3vl+ZJL5dRve&#10;w2JEEn7kyVBGsl+YbiQSwyxSfu/+miUAXofk/ef8sv8A0XUMi/bIPtHk8/8ALOpvM8393+6/e0+B&#10;Y45vLBx8n+qoAia8+z/u5KsTeV/q6qLEI5piMEH/AFnm/eqf7bF+5/56yp+7oAdDF5UE1Nt4/wB9&#10;+8qKe/ihg+0f7H7v/wCJqa3GYYnk/wBbJQAsbf8ALP8A8i0LDH/q5Kb9n3fu6a7lRERN5scb/vDQ&#10;A5vkqO4aIQeZJ/y0elWDE80iebmlkj3weXJQA1YfK8799/8Aa6sM2+Cq8rRQW/8Az2/9qVa/eN/3&#10;xQA1XHk7/wDllXKeOfHNj4F8N3muXsMv2W1j8zzQNzVvR3MamaSQS+b/AMtIv4a4T4oSW2t+HL3R&#10;7iH/AES+TyqAPF2/am/4TL+zI9H0yX7JL/y9Tbvubv8Ax6uPs/2Zbbw58VL34mf8JNdwxXz+bHaT&#10;XLeTv/3PurXqXg34b6Z4a0qy0uSGLyrZP3f9/Z/drF/aC0WXx/8ACvWfC9nqcOmahfI0WnSw/I8b&#10;tQBR8D/HrwZrf9p+H9L1P7bdW11/pvky+d8/8Ox/5/3a2viF4B0j4iaH/ZfiCH7bpWp/6y0hi2eX&#10;/tI/8VfLH7Gn7IGufBq/1nxB4svYZtQlulitoYZd/mf3mevtu40mWLVYbi8m/dRf6Nbxf8sd/wD8&#10;TQB578Kfg7ofwo8K3uj6P/oVpE8stv8Autjyf7NeP6l+278LPh54wn8MXkGo/wDCS2snlfvotkMX&#10;9756+mteh/tLQ/sd5BNBdyztFby/x76+Dvi//wAE45fE/wAU7zxBqGs3UOn306y3Es0nz/8AAKAP&#10;s/wD8QtM+JOh2WqaPD/ol9/y9+bvf/8AZrY17xxY6NB9o1DyYbS1/df7e/8A2/7tcb8Ifhvpnwv8&#10;HQ+E9Hmlhlsf9Gjlml+fY3zbq+Xf+Cgnw8+J3iSfRrjwYNQuIraBory10779x93a/wDwGgD64tfE&#10;Ftqmlfu5oZvK/eyfuv4P7u//AGv7tbEK7/3dvB5MX2X7T5vlbPLT+7/vV8UfsPa14v0nwR4gs/iJ&#10;5umWkW25t7rUfvybfvK/9K+udD8RaZ4hsZpLPxBFe+bYt+6hl/g/+KoA5/UPjx4QtdV/sO31OGa7&#10;l/5dYZFf/wDZrqPDfiSx1Kxmjj8mG7iTzf8AW7/k/u7/AOH/AHa+SfBPwL8GeCvjhe+LLzWfOmut&#10;3+i+b88b7dv3a9m+CPwX1f4c/bby41n+2dPvp2vo/Ol3vHu+6tAHr2m2/wDaP+kafNLZSy/88f8A&#10;lo/93/dWtS3vJX8iT91Zea/7uL+CP+9/31UentL5ENx5Pky7/wB3FD/y0fbVeSx/18cf+qsf3vmz&#10;fck3fe/75oAvTfvbG9k0ub97FP8AvP3v+d1V7jS7n/j4t5v3tqiyyRfwf98U7TZJdSgh+x2X8Hm+&#10;bD9yT/7KnNcRX8/2iTU/Jl/55f8APTb/AAvQANYxXU8Mcc373Z5skX/POr1wst151vH+5iigWX9z&#10;/wAtKy7GHfB9oj8nzZX/AOW335E/i/8ArVpRtc3UF79j83yvL/d/36AO08P+JPtsENx/yyi/df7f&#10;/A66izvN/wC8k/5a/wCrrifCdxF5/wDx5fvdixySw13ULebB/wBcv+eNAFqaTyqo3X7rybj/AJ5f&#10;6yrEbSL180/JUf7rz6AJP9bP/wBcqmaMN/2zqGOWTyPMk/7aVJbtvoAY00rTdIvK/wCetPhXb/q6&#10;bIuz/Vw/6ulNvuHyHyo6AFuk82Dy6k/dtD7VHHcf8s6NuJt4/wC2lACf+iaVpvKqGaOJP9Z/qqmb&#10;y7eD95QAKu395/rqk2+bTYv+W31qOSTZ/q/K/wCmlAEit5sH7uo5IdsHl/8AkWpPu+dTYW3QUAHn&#10;bP3dLbNuMslLD0/6ZVMlAD6KKKAKd40aDzJf9XHUUkm7/wCO1Yul3f6z/VVH5ca/u/J/dUAR3EMX&#10;7n9z/q3phnAlwkvH/PU00/PN5j+aPL/deV/BJVtoomhx5I8qgCvIssU/7v8A1X/LSlaPyR+7zL/y&#10;0/2aS4bZUi3UUUHmed+6oAa8siDKHzpf+eVFx/pUHmRzeTSrIjLLsx5ePkxUZtrZDN5kv/1qAH+T&#10;E/8A7Tqb95UKLHiGQTfuoqbDDt86TzvOoAm8z9x+8/cyyUSNH53p/wBNaI4/tMEXn9abFPFNNMIz&#10;nHc/coAjkjJ1OKSMeb2k/ef6ui6Hn/vI5vJ/5Z0kn7vydk3/AF0lqw9tHLneM/5+9QAm2Jf9Z5NZ&#10;8dx9q864t4f+mf775KvJJGo+f96fWmqnnww+XF5NABH/AM86I3/fzfufJ/8AalSL5cXneZQokng/&#10;eUAEjSf8s/8AtpUfki3Gf+Wsv7uiSTH+s86iS62Twxx/8taAIpWjsB/qfNj/APH6a9qVvfMQY/d/&#10;637tNu4I3ihzNL5nzYMNRrDIIIbe3mx9m/5a/wCxQBNtktYJriP/AEyXf/uVBeHyoPMk83yt6/6m&#10;rNpp0drNNKk0splp7yBP9HT/AFslACkSx3uZPK8nZ/37qla/JfTRyQ+d5n/LX79Wlj2eT5n+tqSR&#10;vNg/dw/vaAIY4dn7y4/1v+sp58yC3xBD+9P7yq1xNLF+7T99/wBdf7//AMTVmVfLg8y4l8kyJ+88&#10;qgB7PJOPL8mqyxSWlv8AZ4Jpf3f/AC1Pz1cVvN8ny5v3X/j1I0m7/wBF0AVbdpX/AOPiH/2erCr/&#10;AKdUbL5U/mSf8euypIU3GYfvv+2v3P8AgFAEDzyST/Z3Hmw7P9bT5G8qDzLj99/zz/v1NARBiOMd&#10;P9ZUcmCPMj82aWgB1rD+4/d/ufnqFV2ar/wD/gFShhATA/8A10jqKa62z/6P+++f95/8TQBHMvkT&#10;+ZJ/2z/jqbbFb/8APanL9paff+58r/lp/fp3l+f+8joAj8vyp/8AntTNQl8uYeYZYovUVP5e393/&#10;AORaW5g8638gnzpfegCuJ45oBG8Xmxf6v/Y/3qsCW2cQyA+b/wA86I4JbezxGR5v/jtPW1iSDy/+&#10;etAEKLIJ5p6Lqzin/eVNt2wfvKEXfB/zxioAhWTZ+7k/7Z1YX/ppUV5bboZXjmMOe9S+Z59AEf2q&#10;KX/V/wDXKpI5t/8ArKjaPb+78mHyqd5f7jy46AG7JXn/AOeNJKkc0wkSbHlf98Uy4m8ryZP9upJv&#10;3H7z91/00oAbuinnqaN93ndv+mtR3Df8s46Tzd/mon+roARU3Tf89pf/ABypJod89Cr/ANNv3tJK&#10;YreCX/pn+8oArXjW0UH7z/v7/t0brbHmJN+6rnfFGsW1r5Mkk37qRPMk8muPj1zU7C+/0eH91L/z&#10;2+5s/wDiqAO48U69baXB5kk/72JP9VF8/mVwf/CSSrPPcXnlTRS/6uL/AJ5/7VZ+ueJNTuJ/L8m0&#10;+1y/8e/7v59n8TPVFbG2vIPMk82GH/lpdzf8s3oAmvLq207VYf8AplA373ytkMe75tu+uX8G+OJd&#10;Z8cT2eofZNMl2L5cUPzps/3/AOFq8J/au+AvxU+IfjHTNQ8H+LJdM8PxbftsXmsiSOv3W2fxfLXb&#10;eDfgvc6XP/wkF5qc39q7P9VNL+5/74oA9svJv+Ee1Wa4uP8ATf8Apl9xP9n56haGW/8AJ+2TWkMs&#10;SNLbxQy/wfxUaDZyxeTHceVqcUqf8tvn+f8A+JovLG1e+8vyf9Ltv9Z/cjoAIYbl5/3fkzS7PN8q&#10;H7/+9VhbiW/g8y3/AH0v/LSLyv7tU9DkubOCb+1PJh/6erT5Jtn+3/s1taTcWMV95kc0MP2n/llN&#10;/wCO/wDfVAGbNZ+fBD9o/wBb5/7z/c/2P9mvO/2gtc8VeH/hzNrHw/0yLU/EEU6xRxXfyfuK9a/t&#10;K2i+2295D+9iT/Kp/s0TLbNYzXkc373yPK+yTfcoA8S/Z71D4geL/AUWoeO4bWzv5JPntYhj7P8A&#10;P95K9b02xtr3Vfsd5Pd/vU/d+d8iSJXxd8Qfit8ZtB/aM0bQ4LO1/wCEKub1PMuobX5PJ/i+evtX&#10;R7GKKea4/wBLm8397H/aPzpGn92gCxq2lxL5Mfnf6r93/rdjyU6z+02E/lyeVNDEn/fzd/FvqrJ/&#10;xMoPLuPKm0+J2lt5f4/9pf8Adqv532+++0XE3k2kSeV/sf8A7VAGpca1cxQfZ44YYYd/+th+fzH/&#10;AOeVZMi3LeTJJN/okr+V/qv4/wDcqSx1SJdVspPJmh0+Kf7NH53/AKN/3qtaxN/Zv7zzoobSJ/3n&#10;nfc+agC1dWPlQeXH++iinX97/H/+zTtUk2TwxyQxTxSv5Unnf662T/YqO3upbqDzLfyprT/nrRpO&#10;pfbZ5o7zyvNi/wCWv+xQBqWdnbLfeX+5+yRJ/rZvv/8AfFa3hmSSefy4/wBzD56//s1yOrXltLP9&#10;njm86WX/AJ4/f/3v+A1uWM0Wm3umW/nfupf+Xr/b/vf7tAHolr5Sed5f/wBnUrPL5u9P+/VZ1ra/&#10;Z8/9Nf8Alr/7NV+T9zb8zfvYx/rDQBMXk87GP3eP9ZTJ/kH7vn/plSLgeVvm/wBX+tS9/wB3QBGI&#10;fK5/550Wv/TSpFb9/RJN5VADpDtGyoPsv7ny/N/j605WzLyP9X/y1NRTp5phkj/5aUATRx/Z6kZa&#10;r7dv7uT/ALZ0y7nLW8WPNzvXf5X3qALcXz/vKnqH/ltU1ABRRRQAUUUUAFFFFABRRRQAUUUUAFFF&#10;FABRRRQAUUUUAFFFFABRRRQAUUUUAFFFFABRRRQBQZvtUH/PGnR20sUP+upqzb6eyfvvWKSgBsZ8&#10;3H/LGX/nnSN/z08im+Vmbn/ln/y1/jpzSbZ/+Af62gCISRt5XHk+b/rBUsLRJUhG6fy6j8yXHl/8&#10;taAG3D+VB/pH9ynxLHxIP7n7ukMkd1NNH/zyobyoR5naP/yHQA2T97+7k/1VDMI54Y4/9bs/8cpU&#10;cPNmAiUf8tKPs3mT+Z/5F/j/AN2gBoWOHzp4+ZZB/q6VZPP/ANZD+9qPUF/ceZH/AK2J6kkaRZ/X&#10;zE/1VADofkn8uOiZd/7v/llUe79x5fk+T89JcT7Rvg8k/wDPOgCVY/8Apt/BRN8n/wAdqtFcRyzn&#10;y4Yvtez95U6x7YP+eNAEMMn2g7JIf3W//wAfqx50Sz/vKAkktv8Av+JaFlkWegAkjtnqGefj5P3U&#10;X+rqx+8aHy+9MOYwcfvf+ekdAEcpl/5afufL/wDIlPjbzZ/M/wBippj5nk1CrRL+7/1PlUARwTea&#10;P3n+qk/d1ThmkuJ/Lkm8mKJ/9V5X+s/u1oTL9o/65VHJH+//AM/u6AH28cscMrzy/vP5VFNdfZ7H&#10;/U/vf+eVOENtPNPI/X/lpEajuIJG8n7PDF/11moAk2yy/wCr/cy/8tKIbOJIPM/1MstVZPMi8h/O&#10;l8r/AJaS/wDxdXJvnm/1P72gBltJb+QNn7k/6qPzfvVFcR/uPL/10v8AyzqOZYri+hjk8qa7iTzf&#10;/wBirUThYJrjHk+b/wB90ASfZ93/ACx/g/ytRPbx3g2OPJi9KiaSTyYfM/1X/j++pofMlg8ySH/W&#10;/wDLKgB1uZEuDHIB5Uf+rpt9H9q/dyQ/9taa8vn+TJ5Pk+U9WmXzfOjoAj2yp5NQ2DX0s3mXHlQx&#10;f88qm3fZ/JjkmpsNrF/1x/6ZUAOvLfzYP+mtRvHJHb+RBxKNtSGGNB5kcP8A8XTmbZff9dUoAjaO&#10;X/WUy302SC/NxHN+6k/5ZU+Ndv8A7UiqxH8v+roAa0NMuY/PgMZh/wBan7ymKPN/5Y+T8/7ynXE0&#10;f+s87/Vf6ygCNZJLXyY/J/1n/TSrCLkb4/8AW1ThtOZ5Jz58Un+rqxM3kfu//ItADZpv3E3lw/8A&#10;7dCtJL9z/lpUzNL5FVZZZLPzpLiaLyv+XegCbUJJf3Pl0LJL/rJP+/VZ9m0iTzXFx5X/ANnWbeat&#10;LZz/ALub91L/AKz/AKZ0AXte1aLTrHy7j9z5qN/qfnry3WPEH+nQxxzS/ZJf+Xvyvn3/AO5Wprvi&#10;v+0b28EXmweV/qvN/wCWn+1XN3Fvc3E8OoW8P/Xx5335E/iagC9pdrpiQTR2/mzWn/PL7/8AwKsX&#10;ULyW1voZLP8Ac/Zf3clp99P97fToZPsFj5kc32KKV/3n9+OtLRbXz9KvZI7KH7Jv/ef7m35moAat&#10;9fN51xHN5Pm/88Yv/HqbpurSxWNl9n8maKV5YpJfuPH/AHqbNrFtZ31lHb+d/qPKjihrB0XUtMnn&#10;vfL/ANVFu8vzvub/AOKgDckt5bX939t/db/Nt/8ApnB/EtY/h/7TrM/2j/U2kV03/fG6o/GWsRWu&#10;hw/Z9M+2+bt/ew/fjf8A+JrSsVuYoP8AU2n9q+Qsv7n/AFOxqAHQ65EkE1x/x++Vui/ffJ/wKpLO&#10;+itYLK8jm+2WkqebJ50Wx9n92rmntbXtjP5n/f2b7m/+7WO2oS3Hkx281p5W/wCzSed/yzf73yUA&#10;O1ZrZ5/L8n978sscX3P/AB+oZlvr/VZriTyf9FdYo4vN/wBZu+8z/wB2uF+Jza5/bmjW9v5sOnyz&#10;rFJdQ/8ALOvSNL0+LS/9DvPK825dZY/+mn+1QBNDN9og8zT5poYd/wBm/fRfx/8AAqo28csGq/bP&#10;3sP2b/VxeVvS53fe+f8AhrcvNNuUnh+x3sM0sr+VJFWbfa5L4e+2/wCm+TFE6xf9dP8AfoAh1qSK&#10;6+xRxwedL/y0i+5U2qR3N1BD5n76K1/1cUPyeX/s/LV7RdQsb2+vI4/+PuLbLJL/AAf7yf7NQ2t1&#10;Fb317JJ5s0Wz/lt/qf8AeSgC82rS2E80kkMUMvy/uvN3pJWhDcXMV95lnND5Wz/W/Lvj/wCAVzv2&#10;OLUp7O8jh/4l8u7zP+nb/wDaqu2l/ZdVmuJP3Pm2rW1v5P8Ay0/uq9AHqnh3xFvg8y4m/df8s5fu&#10;eZ/wCugjvpHgg+z/AL//AJ6f7leU6Lb+bBN9s8390i/vZvuR12XhW+ufP/eQxfc/8coA7L900H7u&#10;pFWVKy7HUIroTfY/+WT/ALzzq1GbdQBHN5sv+rpv7r9zHUjXWP8AWfuajWHdN5kn/wBhQATXEUH/&#10;AH3TfMief95U3l+VB5cdMJ8mWEEZH/PWgB6NGo+frR5n/LOSmt5Uv7v/AG6ilikExkj4/wCmX8El&#10;AE8nyf6umq2z/WfuacybYd/eo/3X/tWgAZtv/bT/AMh1IqxU1biK4qPZ9ngmf/llQA5o4ng8uT99&#10;FU0cm793UcflS/6unSNuoAhvGkWD/prUztJ+5okWSP56LjzP+WdADUTYN8k3nU1ZtsH7z9zTwv7n&#10;/VRf9NBS0ASQFzD+8AiNT0irtpaACs91lF7/ANMpK0Kpsu6WX6UAV3SQfu4JfK7/AP2NPSTfP+8h&#10;qNbaTyP3f/LWpj5dqPn/ANV/q6ACNA8O/wAnmgSiL93/AJ2U7ftxGn7mOmr5S/8AXWgBXQPmOSEe&#10;UP8AV1Gy3JEXHk+X1/jpZGllg/d/62nbpYv+uVAEczboPMjqSRZE8/8A5bf884qbJH548tIf3VSL&#10;JLPBQBWtmPnnzP8Alqn7yL/nnVlvKl/d/wCxVO1tPsXneX++O/8AeSzVN50U/nf58ygB0cMSwQx/&#10;8sv+WdQQzC4vZo0l8qaI/vB/sU2/s/tEMPl/6r1/55/7X+9RFaD97GD50mxY/Nl+8dtAEsmnx+fD&#10;/rf+/lOkWK4g8uT/AK5SUSRSS/u/O8nytv8AqqjU+ffeZJNL5Xl/6r+D/eoAf5f7/wD6ZR/5/wCB&#10;U/y90/7v/ap0iyc+X/c/d1Cy3EN76wn/AMh0ASQtJ5GI/wDv7UyPI0H7yo4lkjB2dN9SffoAb/0z&#10;pq/LB5klQj/TP3n/AC1/9F1Jbyf9/f8AxygB0KxJB5cdVYG8qafefOi/z8tTwsP3vH72T79JHayL&#10;+7k5/wCmv8dAEc8UVz5Kef8Avf8AlnU0Pyfu/wDlr/10qG10+1tZ/MjqC4jtvtHmRw+ddS/6uX+C&#10;gC48knkjZCP9v/cpYYftXkyf886oyebZ+TJcTeTLL/rP7lXbQyQ4R8H/AJ6f9M/7tAEMzXCeb5ko&#10;/edIvSoGtfNgm8uH91s8v/rpVufzHmEkflfu3/eVAuoSrP8A9Mt9AFjzNvkxyf63ZTo28r/R5Kmm&#10;jiH7yT/lmlVRqFtFYwyf8sv9XQA7zNn/AE2li/1lNjs4mn8z/nrVOZpbWeGzkh8+KX/lrWg0cn+r&#10;j/c0AMk+Wb5P33l/6uIUscsrf6v/AL9UW32n7Oc4+1e9QWP+iwnz7yWY72oAfbw/8/EP+t/57fPT&#10;mm80weXD50W//W/c8umrdebBD5f77/prVmIxkf60n/rrQAs0MUv+spd8iQ744efSoUkFyMpgCT/y&#10;JTluJJZ5o4x+6xjzf9ugBLPzZf3klNknilmwkOZov9XUkK7p/wDrlTWmki/ef8sv/H6AJJGj/wC2&#10;VDW/7/7RUMnyTeYP+2n9+rW6TyPegCGObdP+8/uU5vM/5Z/6qpP3Tfu6ja42zeXj/trQBFLBFB+8&#10;/wCWuz/Py0yKKRoIcTCaX/nr/sVauG2+TUPnbZ/LjoALho8eX/yyqRm2zw/88tlR3C/uf3f+t/56&#10;1V1C6+xf8sfOl2UAUfEl59nsfM/56/6yuF1TUPtU9lJJND5W/wD1vlf+yVa8QeMLGK+h0+3mhm/c&#10;fvP78f8As1y8jRJB9o8iL77eXL/zzoAuXnm/2VNqEn7mXY3lxf8As1fJvhX9obwh4r8f3vh/T5pp&#10;tb+1NbSedu2Rv/eTd8q19DQ6lY+I/tlncTSw+V+6j/6Z7v7n96vJ/A37GXhHwr8TJvEccPn3VzP+&#10;8/v/AO9/vUAe4eDfDN94Vn8vUJvtvm/vfNm+dK2tQ8UWN1fQ2el6nDN5v72Tzv8Alm/8NUfGmvan&#10;o3hya38nzpdjeX5Pz+Wir8u//ar49/Znm8Q+MvjF4zvLyGabT7af9553yJ/wD+9QB9oahay6pBBH&#10;JN+9tX83/b/3qzfFEl9FpV7Jb/vrvZ/o/nfP8+3+41GpeINM8P8Ahy91C8h+xSxI3mf3/IVdytXx&#10;PoP/AAUe8PeK/ib/AGPJpl3NaXT/AGaO6hj+eT+Ff4qALX7M/jz4n6j8dvE0njjRprK18horP958&#10;kb7vlX+63+9X3Fo9rc6lBNJ5MP71P3kXy/8AodfIvjb9pa58L/FSy8Dx+GZptPlRYo9Qhi+fe38N&#10;fVWhr5Xhz7PH51l9qRZPN/jk/wBmgDzH43fDG5+JfgfxB4f0Oy+xS6mnlfuZf9X8u3clc7+y3+zP&#10;c/ADQ5rPUL2XU7uV2k/fS7/L/wA/3a8/+Nn7X3irwl8TbLwf4L8Myzar/qri6vItnlp+vzV9LfD+&#10;a5/4RWykuPOh1C+g+03sUPz/AHvvf8CoA+Q/2ivgT4lg8Y6n8UPDf+meILH979lhl/cyfw/c+792&#10;sz9gr4ufEr4g3+s2/iOzmvdJieXzLv7n2Z/7qJX2PqXh2V7GG30fzrKK6/4+POrDmt9M+G0H9qSQ&#10;w2en2qebJ5P3JP8AaegDvNHs4mg/13nafs/1v3Hjqn5Ns097HcQzQxRJ+7i81v8AvqvN/gX+1R4f&#10;+PWuazZ6H5UH2Gfy5IvuJ838X+7Xq2sX0trqt7cWc39py7F8y0/5Y0AQ2djKv2L7HN/rU/3Kd9jl&#10;Wey/cw/up2/e/f8AL/2v9qrX9qfaLGH7P5Vld3SfvP79UZPtNvPDceTFDFF/yyh/5aUAH/CSWMXn&#10;W8cPkyy7vM/df+gf3amvJJZYNMuLf/j0lT955NNmuomgh+2fuLvY0skUNTaLcfZdDmuLf9x5v/LK&#10;gDe8N3m2eH/lz+9+6+/XdWskrT/6nyYtleM+HY4tEvpv3032SXb5kU399v4kr0j+2ooL77Pef63f&#10;/lqAOo+3bIIf33/LTyqtNb1i26+VP+8m86L/AFvmzVtQyRvB+7/7Z0AOW48iD/SP9bUkbRNUe6Rv&#10;+utSLb7KAGs22b93TnvI4v8AWHFRzSRWv7ySnb6AHed/y0qGFv3/AJn/AD1qRllSo5PLln/ef9s6&#10;AEik2ecZB+6jf93S5Evkyf8APOllglef/W4i2VZ+5QBWxJLD+7m539aWNfKogaNx5kH+q9qJG3T0&#10;ACrtn/d1HI8if9MYtn/fupJvn/d04SbJoY6AGxtt/wCm1TQZx8/WqOmiSOCaP9199v8AU1et23UA&#10;T0UUUAVZ1/79bKgkh2weX/u0+9bjy/Nx5lPlTb/11oAPL2z+ZTX8p/OjqZv3VRJ+4h/1vnfP1oAS&#10;GH7PB5dQTXUcVlL5H/bOnyF7cyu/72OR1x7Uvlx25/13H/PKgB8Em+3hkjpo8uYTR/8APN6GSRYP&#10;9d5NNVvtI/1/73/pjQA26k8qCb/lv/0yp0K7v3dTSfPRI2395QBGV84fvP3MtN3ebB/qf8/3qaqy&#10;2/8Aq/33m0ySEoYv9bj/AJaf3KAJVjieDy/9T/0yp22X/V/7H+tqNYYvI/57U1Vl+3f8tvuf8AoA&#10;dCu7/wBqUjvIpn/c/uht8v8A6aVLFFFZiYx8fPTlaVp/9T+6oAJJPs8H7ymrbxRfu5P+WtOEnmfJ&#10;/wAtN9VvtG+CbHm+b/yz/v0AOW3kFxNJnzf+Wcf/AEzqaKOOI/P/AK3/AJ6VBbw/Z76by/8Alr+9&#10;kqa4jjlhPp/y0oAdHDFF+8jqHyZW/wCuVR6dHJCCmfOi9/v1LFFIBN++84SP+VAEEy3LweX/AMtf&#10;/ZKdJJIsG+OH/P8AFUjIE/d8eVJ/q/8AfqP7NJL50fnyw/Pnzf8A2WgB0NxFF/12l/e+VUUWpxr5&#10;37nyIf8Anr/t1L5n7+GOOH91s/1v/stSSSfaIPLk/c0AVVt4rXyZJIf+2vm1OLaSW4mfI+yyp0oj&#10;i3WUUeMfJ5f/AFzpkM3/ACzjm87yv3clAD3AhBkgh82X/nlT/wDVfvP9dRGsTz+fHD/21ot5PtH7&#10;ygCNJd17iTPmyR/6r+CneeHgmjk/5Z/6ymyNFeT+XJ/cqFHyP+mv/LOL/npQBJan/U/vv3X/ACzp&#10;zfZojPHH/rf+WlJHFLLBD5gi+1f8tP8ApnUv+qoAr3X+iwTSXH76o7NraKDy5Jv+mtXJFtroT28n&#10;/bSoozuhxHF5Jj/d+ZQBEse2eCO3/fRS7vMlq1Eu8eX5PlRRf8sqcsci/wDtOnIsinf3koAbNDug&#10;hjjpRbxwQeXH/fpbf5/O/wB+nbtv7z97QA2SSKL95JR5/wDy0f8A1WymyR75/wDprTpjI0OzvQAe&#10;ZEn+sm/1tENx5tC2+795/wAtdlN8vbP+8/uUASSqGmG/pUMi7P8AV/uaJH+x/wDLapLiOWX/AFc1&#10;ABJHuh8yo7eIQQwwR/6qnSH7LDs/13/odE37+D93NQAebE0M0nk/6uq8tzIPOkH76LYtQ2k9zJPN&#10;b/7f/LX+5U0McfneXHx5X/kSgB37q4sf3f8AqqdH5UHk+XVWRpfO8yP998/l/wDAKbqWoRW8E3mf&#10;8sv3tAF6S4it/wDj4/7+1y/ibxZ9g863j/5a/wCrlrnfFmvXNxYwyW//AC1/1kUP3Nn+3XN6hqm+&#10;x/eTf6Ja/wCrih+egD40+MX7TnjPRv2oNG8Hx6ZLNossi/aJfuJJub+//dWvq/Q9e/tmCHy5v3sq&#10;ebJLDLvT5f4aw/G3gfSPidY/2XcWUXlXUH/H3/HHXTeEfB/hrwLpUOh6PD/xKYv9Z5Pz+Y//ANjQ&#10;BYbVopYIdQvP3PlfuvNqvovii2uJ/s8c322Xf/zy+SP/AH/4a8J/aI/aAl8AeKtM8N6Xpn9p2l9+&#10;6k+x/O8b/wCxWx8F9J8X6TP5mqXv/Evun82OKb5PvfwvQB7dJrUtrqsNvb/vvNRv3X8ElVY9LlbX&#10;J5Lj9z5r/u4vvp/9jUkM32P95500Pm7vLimi+SP/AGUryX4oftAeGvg3fQ2/iSaGy1CVFl8r/Y/+&#10;KoA9aksbbSbGby4JofNk/eS+b/H/ALH92nLNK+uTR2/k2Ut1+9k875/u1j+G/GFt4w8OWWoW97De&#10;2l9+9t/J/wDZ60rHT/8ATrLy4YZov+Pb/W/3v7n95fWgAW4ttRgm/wCW32r/AEaTyatWMNzYQf8A&#10;LKbyv+Wvy/8AAaw9Wa2+H2lXuqahrP8AZlpYztL5s33Lb/arh/hz8YND+LVje3HhvU/PtInaO4lh&#10;+/vb+J/96gDsNe8eeGrW+ht9c1OKGWL91/rfnkf+FflrmfGF94h8V2P9n6fD9ii3rLH/AH5E3f36&#10;+ffGn7Ov/COeONZ+KHjDWbv7JYz/AG630+H54Y9v3a9W/Z9/ai8P/G7Vb2z0eH/VQf63/nnQBl/H&#10;79oCx/Z68Dw3F5ZRazqGz/R/u/frq/2bvjZbftA/Dr+27OaXTJv+Xm1l3Okb7fupVjx1+z54R+L1&#10;l9n1/TP7Tu4t32iab78SN/crr/BfgHw18JfDllo/heyis9PiRf3UP35P9qgDptLbbB5cf76X/nlR&#10;fXFtcWPl3k32KXf5skvlb03/AMK7Ko3F5Lb+TJHN+9uv9Z/0zT+HZU2pWf2y+muI/Jm0/Z/pHnf3&#10;6AJNJvIryDy7Oy87zbr/AJ6/x/3krUsbj7b5On+T9ttJd322Wb/ln/31UemrEn2K3t4fIi8j93/c&#10;/wB6i8hlvPJj86byon/eSw/8vP8As/8AAaAKLW9t++uLf9zFaz+VH/B/47/FVX91cT/aP+WUTt5n&#10;8H/Aa6TULOLVP3kll/x4p/ueY/8AeqPUo/tUH2y48698pF/ezRbP+A/7tAFez/180cflTSxI3l/w&#10;f7q1oWupXMGlf2hqF7FZSxWreZF5W/y3/wBz/wBlrk1sb61vodQt/wDVSv8A8AjrcvLeJb6bzJvO&#10;ltX+0+b/AB7/AO8iUAeleG7z7fBDHbzefabP+Pv7nz/3dlbUbb/3f/PKvO/B+rXKT+XeQ+d8/m+b&#10;XoEM3m/u/wDUeb/q/wC/QBaWTd/n+Ci5g88ZTiWm3CnyfLz+9/560edIkH7z/v7QAWbboPLk/wBb&#10;/wAtKd+9T/ptFQs/+u/561Gtx5Qh/c0AJI/l4SOb/rp/HVlqhVYop/L/AOetSO0Tf+i6ABLqKf8A&#10;1dIJds3H/bSoI44rX93H/qqmuGiig/eUATI0jdanqnFF5c3z1coAKKKKACiiigAooooAKKKKACii&#10;igAooooAKKKKACiiigAooooAKKKKACiiigAooooAKKKKAM6GP9/N/wA8qdNciI7JP9XTYzugmjjp&#10;I7aX9zibyf8AnpFQAvmSL+8k8ryvl8ui5ucQf89qdt/6b1DB+4n8v/XS/wDslAEjTSL5Mf8AqfMq&#10;RW8v/Wf8s/8AlrTvJ3QeXJVe4hll8mP/AJZf8tKABPMf/V/6qR//ABynXXlU/wA4tLLGf9Xj5Kgj&#10;mil87/nrQBJt83/V/uYqk/1H7umxzbIP3lOVolnoAgt1ivIITH5vlfNSTWsUX+kf88qk+y4mm8v/&#10;AJa1Dbr9q/dyQ/6r/wBDoAiYiSD9/N+6kfzB/fqVllN75fkxC0iqaZZZf3kdNWfz4fP8n91QA2J9&#10;48y38r/v3ViASCeZ5P8AVVXj+b95H/36qbd5UH7v/W0AI6RwZk87/Wf6umeZJGP+e0sf/LIUbttj&#10;TY45JTN9oh/dUAOWYLn99/8Aa6dHceVB5lNMskfkRiEY/wCWn/TP+7SyWwkhh8z99HHQA/8Adef5&#10;n/LX/nlVeeaVp/8AR/K8qnXKxN/x8f62pP3V/B/1yoAb5m2D/nj8n/AKd+9uKjjl2Zjz+9k/1cv/&#10;AD0p0kkhgm/5Yy7KAIjLI9v88P7z/lpEPvf71TzGRYM9/wDnlUJt457KG3kP/wBsqztkUGNJv9yg&#10;CtHHE8E37n91LUn/AB6wQ+X++/6a063kll/65U2OPZP5cf8AqoqAAQb5oZ/JiE1NZopf+m0VOurf&#10;zZ/+AVHCsr/9df8AlpQARXHnD7R+6m/550W6y+fNJ/y1/wCeVItoIRm3hEN1SWzSedPH53/XP+/Q&#10;ATeV5H7yb+OpHuts/l/8ttn+q/56UNNL/wBtf+eVTtHH+6kP+sjoAoXFpJ55kE3kzSf6vzfnSrcV&#10;1FODH1/5Z+bSQx+VZf6ZN51Fvb+V5P2f/j12f6qgCaNvIGyT/VR/8tTUd2nn/wDLb/V1Mse+D95T&#10;ljjQf9M6AK8jRp/q/wDWy/6upmbfBUMaxY8yP/tnTmSRP9X/AMtKACPypYP3f77zKinjf/V+SP3n&#10;+s/6aVLHH5X/AG1qOH/UQf8APWgC193/AJY1SSQSzYQ/vbbiT+5VlZJZZ/8AplTZF2f9NpaAGr9p&#10;af55ofJ/8fqjrTfuP3f76L/lpFWpt3fvPJ/e1i65N9ng8y4/fRbP9VQBxPiDXrnz/s+lzQ+VFH5s&#10;lYek30ur6rDJJNN5v/LO1/56f7X+7WTqFnfW8F7eWep/2ZFFu/df89P9mrGi/wDH9ZXn72GWKDzf&#10;N/3loA0ta1aK/wDJt/3X2u2f/nlWTdebo0979om86W+f/Ww/cjT/AJ5bKsQ6LLbzzXn9p+dFv839&#10;9/yzqrr15LL/AM8pvNf95/00/wBygCw19FcfbY44YYbuVF8vzvnSPbUk19c+R5ckPk2kv/PH5P8A&#10;e/4DWfHdSrP5lvZed/12/wCWdSahqEUXnfbJpr2LZ+8imi2fP/e/2aAJo/sNrfWUkll5NpEn7uX+&#10;OT/crPuLWxl1XU7fS/3MssHm+V5X+rT+Jv8AeqPT9etrWx8u3m/9nf8A3ab9ul1aeH7Pqf2K0i/e&#10;xxQ7Xf8A2legBun3UV5pVlH/AM8v3Ucv8Eif3nSrjXG6CaS3mimi/wBVHF9x5HWvOfil8SLb4bwT&#10;eINQm/4lUsf+q/gj3UeDfiVpHjyx/tDQ5vP/AHCy/a4f/QaAM/43fEq++Dfge91DT9MmvZdjS+b5&#10;vyb9v9yvO/2Yfi5q/wAZ9D+2ax5WjXd9+9j/ALmz7u5K+gtU8N/23oep2eqTQzWl0n7yKbbs+61f&#10;PsOn+Gv2abH+1NPh/e+f+7/36APqSx1LyrGGz1iGGa0if93L5X/fLVcmX7PP/wAsZvNgby5Zvn+z&#10;JXyD8M/2xpfi7rmp29n53k2P72P91/Hu+b/er6c0PUNT1Sx+0eT51pfJ+8i/550AWNH1S20O+hjj&#10;vfOl/wBbH/00f+9TbzS7bWZ9Tk/1029Zf9j/AGq0I7P+zYJtLk/02HyP9VDFv8v/AIHRqFj9j86T&#10;zvO81F8uL/nntWgB2l29jo2lf6HN532pGiju6mt7i20mD7Hefvotn+qqTR7eKKD7R5MMMVy/leVD&#10;86VV1a483/Q44f8AS/P/AOPv7/7n+7QBNJJFFPNb2/nWUUqfvJf+WP3f7lENvfWVjZfZ5oZopU/1&#10;s0X/AI9Ukc0t1B/xMPKvfN/1f8H3az9Qml1b/Q4/9C8p/Nj/ALmygC9HffZZ5tPuL37bLdfvZIv/&#10;AB6tbRfEnmwWUn/L3KjRSRf+g1k6lJ9ighuPsXnarKixRy/89Km0/TZZZ/Mj8mHzf+WX/PP+81AH&#10;oGkxyfYfMkh/ff8APWH7kddEq+bB5kc372WsHw35UX/Evt5pZpYv9ZLNH/rK6aRtn7z/AMhUACQx&#10;ygyP++qT/pnUe2Jp/LqRvm/eUAEbVEZY5MRockP/AN+6lmbZVWOP7H53/TSgCTf5H7v/ADJU26T/&#10;AMco8yoVb7MPn/1UVADw8igRv++/v1BEvlzzfvv9XS3Usj8R/uTv8vzKnjmioAjjj3QeXHSxpI3+&#10;s/8AsNlJI8if+06Y80kw2f6mWOgCeSTZB+7qGFts/wC8/uf8AqSSOLyPMqTy99AFd55CPLj/AH0o&#10;qSTzW/d0jReWPMk/fSx0nkxN+8k/5ZUADfNP5cn/AGzqRvmmhqO3mi8j93U00lAElv8A6kVLTEp9&#10;ABVKX/X/ACTf9squ1nzTxIJS8WQX8v60AK4kA8uDioXsyZjJOfNi/wCeVWpI4lHl02PzJf8ArlQB&#10;GZJZZv3cP/f2nM0kfnfuaLmTdPDH53k1DI8iZkkH+r/1dAFqNfs8Hl01pvNg/d1Ha3nm/wCs/wBb&#10;TYPM8/zJIf8AWUATLJH5Hl1I3zjZ/wAtagMdvLMcYz/HT/M3z/8AXOgA27f/AI1RbwxRQf8ATKob&#10;u1tr8TW8n/LWrSw7KAIJ5MQ74/K+/SyyRTz/APXKmRXEj9vJiD+XipWWVZv3f+qoAPJ2f6uoZP3X&#10;/XL/AJaVMlsIZs07d5o/d/36AI9ki+T5f+p/8fptyvmQb4/7/wDyyqCSGLdD5cv+qdpfLqXTpfOB&#10;kj/1P/LOgAjt5bef/plTnMrTwx/7H+tp0kMo/dx1DvkXzvs/Uf8ALKgAX5P3cn+tl/eUsUnmCWSP&#10;n/nnFSrNEk0NpJN50tE8e2bP/LWgCSB/J/6bS/8ALSWkZPMOZB/q/uRU8x7Z/wB2P3Un+sqGObf+&#10;7jmoAJBHPAfL/wCWf/PH79M8mSCYJHF+5kTy/LH/ACzqVmi03/trTlaWL/ptQBmLpcdrnfNNeRSP&#10;/wA9P9XUt0Psv7z/AJ6f+RKtSW+L7zP+WXl/6qm7bZP3kn+tloAhjPlQ3kkf77zH/wCWv/oNKB5M&#10;EMp4upP9XEf/AEGrNjp0VqD/ANNKW3XdNOZD5o3/ALs+n+zQBBcah5Xkx/8Afyo/s8c8/l280P2W&#10;L/ll/t1JPDEk/wBrj/ff89KZK32eH7Rbw+dLL/5DT+9QApTzJ/tAm/e/+OVOHuJPJkAxlKlk/cfv&#10;KhuZNnEn+q+X97/t0AOV7mOD/ll5tRsks8H+f+BVPMsvnwyRy/uv+WlPk/ewfu5qAM/TbeK387y/&#10;Oq1JDFP5Mfk8VIjRtBDIP9VTpI4rj/WUAU1j82+/65VYtYfK86ovKuYbj93L+6k/5Zn/AJZ1YdpI&#10;uf8AXRUAKjSLP5f+xRM/kQeZ/wCjaj3f8tJKkjji8igBrNFF+8k/1tSLJK1Vdkgg8x5vO8uphNHK&#10;Id/WgCNrf/pt/wBc6k+9N5lOVdv7v/YqvH5a/u/+WW+gBs80tuPM/wBdD/4/ToWlig8ypIzF5MP/&#10;AALy6x9UvZLWx823m/dR/vKAG6hqsiQXhk/cxDb5n/TOuJ8Xa1feRNZ2d7++lTzf+m3/AACm33ja&#10;JLHy7f8Afahdbv8Atmn/ALNXMxzW17BDbyfvvkb97/HvoA+UdH+Avjy3/ag/4TDXPE0v/CK/vZbe&#10;w81v3n91X/hr6u1i1uZ/Ct7+58mW6Tyo4v4KtafcRWdj/Z//AC97PNt4vv8A/Ad9XmsYng/tCT9z&#10;Fa/+h0AeY/CvwTL4Ng1O41jzdTilf/R5f440/vfN/DXoV9dW1lof9oR3v77/AKY/fkgo0vyr2CCO&#10;3mm+12KeVJLNFs8z/gFYvi6z/wCEm8OXvh+4m/dX262jlh/5af7Py0AN0PxdpHjCxms9PvfOlldv&#10;M/4D95XrQ0nQ4tGn/wCJPZRQy7PNk/dfJs/iX/er5h+B/wCy3c/BnxH4muJPEE37y6WT+yvv+Wjf&#10;dZJd3/jtfUVveW0F9D5fmzXcX72OXym+5QByfxO0WL4jeB/E2lx+dDLLYyxSSw/fj+X/ANBr8sv2&#10;YPBOmeAf2mh4c8UWc0+rWM/lRxQ/ck+7X7E3lrLeWM0mofuYrr91/wBdK8tX4J+GvDniPWdUs9Mh&#10;h1W6dZZLr77/AC0Adhq3hnw8k8NxcaZ+93rLHL8vnVsNeW1xffu/O/dIv+u/9krDkvLG4sYJLy9/&#10;e7/+eVfO37WP7Xcn7P1x4f8AsegC8huY5fLtfN2JJ935nfb8v3qAPofxN4F0htV/tSSGKa7iRpft&#10;X/PR1+7vr5Y0H9um6T47TeDLPw/Newx/uriaH/lm+75m/wB2vTf2W/jJc/HrwBDeahpn2KaKf/Ro&#10;vN+f733q7r/hXvhDQfEd7eaX4fh/tWV/9Nl8r/Wf3moA7yG8/wCXiSb/AESL/WXU3zpJu/uVk+LP&#10;Btt4o8OT6Xcf8el0nlf9MZEb/Yq1pOg3L6r9svJof3X/AB7/AL35KdGtzofn28f/ABM7uWfzf7iR&#10;pQB478Hf2afCvwO1zWdU0uymsornbFJ523ZJt/uf7Ne1aDqVtLP5nk+R8jeXafx/7Ncn408UXPhz&#10;StT1SOHz/KTzY4v9v+9XnPw3+NV94w0q91C4h+xeILn/AFlrN/yzRfuslAHtF1J5t9D5kP7r/WyS&#10;/wAcb/3f92ptLuJb3Vb2ST/lki+XF/HJ/uVyukw3M8ENxql79t1u5TzbeL/npD/FXcaa32eD7Rb/&#10;ALmXZ/qvvp/tLvoAj0+3ubq+muI7Lybv5v8Aj8+fzErNhs44r7+z49Thhiln82SL+P8A4BUl14kt&#10;tIsfsdvNLD5sn+t+/wCW/wD8TVXT9LilgvY4/wDkIRfvftX/AD0/+JoA6C6+w3+leXJND5UT+V5v&#10;+7/frpP7Ni/sqGS4/fah8scdYNjcRQQQ+X/psUSfu/O+T5/4q6Kxk+1f6PH+58r/AI+KANqG18qC&#10;GO4/5a/uv9itaxmjg/1nEX/jlc3byW11/oenzf6LE/8Aqv4/96ti1muXn/eQ+TQBuZEf7yPnzKka&#10;ePPl01fkqGZvtH/XKgBq2vmweXJ++ipLg4hhj87rUrCRjs86op0kebyBDmGgB6x7/wB3JU27ZUfk&#10;xWv/AG0qOG32f9ctlAD45/PXf/qvn70+T5IKFX9x+7prSyfvqABvL/1kdEkkVr+8k/1tV7e63Xv2&#10;eT/j62eZ/sVZZdg8yMedLQAzZ+48zyeaGXzf+uX/AI/UizRXEHmVCtv588NxQAsAjP7yMRRVZtul&#10;U/P8qf7PJ/y1qaziKyyyM3+s58r+5QBdooooAp3sIlAx/rKZD5ktj+861LewCeExv/q+9P3bf3cd&#10;AETuDDn/AJZyVFaw+V/11qRmjih/ef6ykiZzFKD++Mb8UAI3mxQf89pd9PkSRJhJHj/ppUTN9p4j&#10;/wC2ktQRxCH/AFB/dSP5dAFm4+f5P9d/z0iqSO3ii/1f7mm7v+2NNk/1H7ugCKSaOecRxxed/wC0&#10;6WNvN/ef8sakhWKX/rrKlNhh2QeX/wAsqALH3oP3dU5I/NMMkk3k/P8A6qpGhl8//plSM8qGBPJ8&#10;7/pr/wA86AJY44oIP3dJdv8A6ny8Z/gplyvl/vIx+9/5Z0SruHmf66WJ6ACaGX/WedTmb99/7So/&#10;1s//AEyp0LeUP3n7mgBrQx8+X/20pGQKIc/vpf8AlnKaWRvtH+r/AO/tMWCR8x3Bzj/VyigCcf6/&#10;jyvK/j/vb6pSTSQzw+RLD+8/1lT27RJB5dSTNs/d/wDLX/lnQA24/cQf+1abb/uoIcf6r/x+mssS&#10;wfvJvOqaOSJ4P3f/AC1oAaq7f3lRyTS2/wC7/wCWX/PWpETA8y4/1tMA2T+W82Jf+Wf+5QAqxxXU&#10;H7ugR/v4f3P8H+tpkqm8H7ifyY6VVii/dx/7VADGiuXn/wBd5P8A8RTUtIoYN8f7kfwD/b/vVFZ2&#10;f2eCbzIfJil/6a76Le0i06ea4/56/wCr/joAdatFPBNb/vf3f+spsmpfZ4Jp/J8m1iT95VhrWWXz&#10;pP8Av3UU0Ud1ZTPeD9zv/wBVQBFb3FtdQQyf89f3sdWBNtmh83/tnLT4Wjz5EcP7ry/MjlqKBAJp&#10;i58m6l/5ZUAOmmit/wB5/wBsqb53+pjkh/651NHLu/dwQ/uon8upUGYPnm/ef89RQBA1vtn+0f8A&#10;LX/VVJu2f9s//IlTSfMPMj/1tNkXfBQA1ppJPJ/c1X1DzFMPmf6rf/wOritv/eU6cSSf6ugBsTf9&#10;cvKp1x8/7uo2g835JP31EayN/rKAG+X5X7z/AF3yVJO8iwHZ/rT/AKumSLIfnA/ex/8AkSlX5v8A&#10;P8dADgm2GEU5o93z/wCuqOHzMfvMf9NKj82Vf+uu/wD8coAsP5bCHf17VGzeb/q/9bUAik2zJ53m&#10;y7+lTySf8tI/31ABJJHD+8k/1tRW8UmNlx/rf+mVPCyLy/8A+7qNY/Kg/d0ARzNLP+8j/c+U/wD3&#10;8Sq+sXkVvYzyR/63/pj9+prqaKCfzPO/1Uf+qrjfFOt48h4psCTd+9/9CoAsLrUsVj9n8mWy8r/l&#10;rN9+Sse417zfOt7z/j7l/exyw/ck/wCmT18gfH39ufRPhbrl7pdxBNPaSwS/Z4vm+/trT/ZX/aS/&#10;4X14chvLeGaymsZ0tpIvv/P96gD6Emb+1LGa387/AFv/AB8xQ/fqS1sba6sZvM/5B8X/AH3JVO40&#10;fd/ad5/qftW3y5f+ebr/ALH8VFv5WlzzW9xN50v+tki8r/x6gC6qxfbrK4jsv3sqf6PFD8if7z1P&#10;b29tocHlx/62V/3fk/c/2lrNZrZ7HzI72X7J/wBcvnk/+Jq9fXEVxY2V5b3v2KKL/lr5W/5/7tAF&#10;PWvBOhy65DrFxoEMP2WP93L5S743qNtN2X0Nvp/lTf8ALXyrz5/L3fxVamvJdXg/s+8m/wBa/myR&#10;fcptxJc3+lfaJIfJu/M8ryv+eiL92gCvM2pp/rPsk0UX7qOKb7//AACvm39pb9ja2/aH8VaZrGoa&#10;nLZS/JbSf9M/lr6Mt76LRNVht7eHzopYG8z97/q3ri/HXxQufhzB9n8nzvNj82OX/np/s0AdB8Of&#10;hfpHwt8D2Wj6XDNexWKLF/tyV0msfvYLLVI4ZdM8r91HF/B839ysnR/E0SWNlcRzedLKiy+V9/73&#10;3lrpJrW5Wx8ySH7b5X723/8AiqAPO/i58P4vjT8OfEHhu4mm+ySwNFJL/wAtt9eb/sm/sz6b8ArH&#10;U9L0+e71PUNTdJJP7ny17xqFrLdeTb2c3kRbPNuIvuf/ALVNhhi02xmvPJlhu4n8qOX+P/vigDF+&#10;JHw/sfHOlTW+oed+9/deV/B/uvXL/CP9n/wr8GYJrjwnpn725dvtH7pfv/xL/u16tNZy3Vj9nt5v&#10;+PlP9Ii/j+ao7G6luv8AQ7P9zLYp9m8r/wBmoA8D+JX7SH/CA/Ebwz4L/sa7vf8AhJrry5NQtPuf&#10;L/7L81e0f2hK/wDx72UUPz/Zo5fKrS1Dw/pks8PmWUN7d23+rupovn/2lSq9xJFocHmXEMUP2p/+&#10;etADdUt4rz93JNFZSxf6yWpNJurZv9H/AHM0X+t/ffckem6bb217Y/Z7eaL+0P8ArrvT/vum3EcW&#10;m+TqEn/LJ/K/c/8AoVAEniTSb7VtD/4kc0MN39q/ef8ATP8A2Uq14N03V9NsbK3vP9bv/wBV/wCh&#10;NWlb61t8mPT5v9b/AOh/3q0pNY/s6CGP/XSy/wDLWgCn4g1SJdVm8ybybT/nlWKzS6zPDbx3vnfZ&#10;v3skUP3LlP4V/wB6taRZbW+vY/J/e3X/ACy+/wD8CrNt1uUvofs80M0sX7qSWGgCxHZ2sHnW9550&#10;0UX+r8n7nzfwv/tVVa+i+3TW/k+d8/lSSw/f3/3arxrFF52nxzeTdSv/AKr79Rx6b/ZEF7bx/uZZ&#10;U8rzfN3vJ/tbP4aAOo8Jxy2X23zJv+JfL+6/fffjeu0s2tnghkjm87yk/wBbN9+vM9Hh+xzw3kn/&#10;ACy/74ruv7etrOCGSP8A49Iv9Z/wKgDpLAboDJHLnzHz+9+7/wAAqZbjZWTHeRRfvLiHyfNf93Wt&#10;ZyfaYP8AXedQA91ImEiQ5PrTUuQfy8yntJv/AHdQMmCZJB+6j/1cVAD5E3+TJH/yzoaP9x/yyqwJ&#10;N03l1DJH5sH+uoAF/wCmcNNhh2/vP9dR53Pl/wDLX/nrTl+aegCSGbzpvpVmoII/KqegAooooAKK&#10;KKACiiigAooooAKKKKACiiigAooooAKKKKACiiigAooooAKKKKACiiigAooooArRw7T5lRwyVHt/&#10;5af9sqmVd9AFdv3UH/A6faQlRLG/m/jTLWPfB5cn+tiepGXy5v8AyJQA5T5H+sm/650phkHzvNx7&#10;VE6bP+m3l/vKRLvdADnzvM/1dACT2++38uObH/TWnLGYofMj/wBb/wAtKdHH5H+soWTzYPMjoAcZ&#10;Yp/+W0RpqLFJPM8f+tkjqGWPbP5kn7mKP93HRJNu8n7P/f8A3lAAJpGg/eQ/vf8A0ZUkFtIZjIZv&#10;3lQPLEZoZ7jiWOpdvlf8fH/LWgCO9j8+byPOlh8z/nlU0cflT/67/tlUMx8ueH/nrs/8cqeVJJOE&#10;7/8ALX/nnQBHGkZvfMTH3P8Ax+i6mdrEP5wEQ/1klOgjlim/56/J/wCP0v2eKWD95QBHcy7BDAkP&#10;nSjbU0l75c3l5/e/88qhj8r99cGHyf8Alp5tOsyLn/SM+dFJ/q6ADzd/7wfufL/1kX8dZxvftF75&#10;9tNLNF/y0ihHzVdm+eDy5P8AWy1Ikf8Az7+VDF/1yoAmZtsP+f3lU1XzYJpPJ8mrDSRuYfLP/bWo&#10;5polvoY5P7n/AACgBsSxL+86/P8Au/8ApnUzSZ/d+d+92fvKJfk/eR/63/nl/wA9KqyXXlTw3EkP&#10;k/8APSgAmX7L5Nx+68qrEn+p8v8A10v/AKLqRGjlm8t+v+tqOFvIg3mbPz0AOiaRSZ5IcGiYeVD9&#10;o/1P/PSpJLrbB/zxpszfuIf3PnUAVjEJ/JMc0vl/6yOrLR/v/wB3/wBtP79R2qyWv/Lbzov+WdOu&#10;biN4Zo45vJloARLk5m8/H+xFUXk7J/tH7n/pp/fqS1k8395/zyprOLWGd/J/d7/+/lAE3k7v9ZUm&#10;2NZ6PMj8j93VU3Gyf93++8yTy/8ArnQA5o/I/wBZ5VE3lRQfvPKh8qi4k3f6P5PnVXk8vz/9Im/6&#10;96AHQrt/eRzfuZa0G8xYKzYmNvemN5sxf9c6s4kE5gkmx/zzoAf5cf8Aq/8Av3RJH5UHlx1D9pEX&#10;7vzv9XSw3sk2fM/cyx/8sqAJLRJV82Scjn/xyorhZEnhkj/5aPViS3iuP9ZTVk/13/PWgAmmlUeX&#10;H/racjZHmScS1DNb7v3n/LWWnRyef+7/AOeVAEckMgH+v8kf+z1xPjDXpdO0qaSSGX966+X/ANNK&#10;7hoblZ/9d+6rmdYaKKxhkuIP3XzeXLN8/l/8AoA8t1TTftE82oR+bexbP3n9ynahrUSwQ3FnNLDF&#10;Ei/aIpvvx/3WStBlllvpri4vYbKLyP8AVf8APR/71c7dXkTQeXcQ/vpXaKP/AKaUAamoQxWfhyaT&#10;/j9tP+fr+CTdVPyZbrSobeOGLzYtvl/9M0/56/71UdLuraKxnjj87+z4v+XTzd9Oj81NK/eed+9n&#10;/d/weX/8UtAGlqEn9jX0N5/yyl/5Zf7f96sfRZL6/gmuNQ8n+z5X/ef89v8Aef8A2auatfeRBZWd&#10;v+/1CLd/yy3pJurz3VtQubD/AIl+jzf8TuKfzY4pvn8yH+JnoA6zXo7GwsZry31O0htLX97/AK35&#10;/wDgFeN/F79pLQ/gZfXtnJo0sPmwLcyah5X7mT5d21P9pq9c+y+b5El55M0uxZb3918kn/AP4a5/&#10;4ueC7H4oeDvEGl2dlaf2rLatF5V5bec8fy/KyPQB8Oa9+3hpPxQ1uHRNQ8MTDw/c/u/Ki2u/nN92&#10;um0L9q/Q/gzenwRpejSzXVzsjk/s4/x/7VeTeH/+Ce/xCg8Y6ZHqEP2LRd6ySarDt/d/N93Zu3bq&#10;+0o/2HvCMHjCDX4/9C1XYscfnfvk+X+KgD3LwXrVrrfhXTLySH/RLpF8uL/np/tV4/8AtfeH9DXw&#10;BNJqHnfZJd0v+h/f+796voTR7OLS9K8z7FFDaW22KP7r/P8A7H+9WD4o8G23iuxmj1Sy86WX/V/3&#10;I/8AgFAH5I/sn/ES4+F/xvW0nhu5tKunbP8AfjRv+WtfrF8Mdc/4SPSprfS5oby0+WX7VN9yRP7q&#10;V8//ABE/YF8K634jh1DR72WHUL791J5Muz7vzN/u17h8J/gvbfC/wd9jt72b7J/yziml+eOgD0Kz&#10;vIng8uSb7F5s/lRyw/Ikf+zWbrGly3ljeySTS/f/AHfk/wDLT/c/rXkfxs+OEXwvg/0iy/dRQf8A&#10;fz/vn7tYPwP/AGpv+Fk+d5dlND/yy8qb5/LoA9yutL1P7DplxJN5NpF/q4rT/P3qsX2uS2tj5lv+&#10;5u4v8/8AfVQ2+myvqs3lzf6JEn7uL/no/wDd/wBmtCaa2i8m8jsvOlif95F5vyb/AO7QBDcW/wBq&#10;nm8zyoYrbb5nk/7VFrJ9lgvf3PnSxbvLim/9k/2atRyX2s33mafDFN5X+sl8rYnzf7DVe1KO6tZ/&#10;M8n91F+6kloAr6bJLLPNHceb9qlgWWOL/nn/ALNaGiyfYNVht5IYZpZf9X53/LT+9srP0lf7X8Rz&#10;RxzeTFF/y1/9Bq9oscsuqw28n77yn/ef346APRtD/wBRNJ/t/wDfv/ZrWWbzv3n/AC1/5Z1n6S8S&#10;maD/AJZSP/rf/Za0ofmnoAmZfN/74psKxeRTvL30SKfJ/d/62gCPzIv9XJ/yyp4aNpYpB1k6VEvm&#10;/wDPGnR0ANkaKL/trSwr5kGyccx1LIu6Dy6jVdn7ygCOS4zN5cf/AH9/gqbdH/q5KiOLn7n/ACz/&#10;AHkdPlikYbx/raAK6pLPN5knleV/yziqS1XZ+7kn/e1JII8eZJD/AB0pXd8iH97j/W0ASxruqFml&#10;X95SRZtRDAOYsf6ynyXH/POgCJhLOYXgm/df8tKVW8j/AEemzW8csH2eT/yD8lSKuz93/wB+6AI4&#10;/wDP/TOpo5o387y6c3lwQ+XUcMkUv7ygCW1iMUAR6sVHCnlRAVJQAVRV5ftkuf8AVVeqtJJFHN5f&#10;/LWSgBrN5s/l1BFP5M/2fEp/6a/wU8L++8uTn5P9bUjNsoAdJ0qvN5kh/wCmUdI0fmTeW4/6aeaK&#10;f53+pjoAF+b/AK5VJNb+b5P/AEzpttD5A/12aJIY2/6Y0ANjWOXzpKkkbf8Au6PL8qDy6hiMijfJ&#10;/wAs6AH75ftH/LLysf6z+Ol2f9+8Z82iL5/v/wDXSOnbtkH7ygCM3EU4/d/vvnpxg2zTSVGjx2c3&#10;lxw4pcSEiSPHlSf6ygBVb/np/cpYYIhP8k3H/PKlaSKHybf/AJ6URvsh3/8ALKgAVo086TzqrQLb&#10;Sz+YBF+9/eR4/wCWlWZFi8iq0j21jAP+mT+VH/8AE0AStcbP3kf76m3Fxs/ef7tSTy+SIQnQvUFv&#10;bCKfyPOEsf8ArPLoAej7h5n+q/56f9M6SG78+eKMcxf89f8AnpUweSWWWN4eKVIv33P+q/5Z0ARK&#10;IgBAeP8Annz/AKyniDdAP+mdKqZ8rzBmX/0XUMhitPOuOnyeZJL/AAUAStDvnhk/2Kr2EcqzGN4f&#10;3VCyboPtn73/AK5VOvmQY/ffuov9ZQBExkE0wE3+s6VJbpc+R5cnlebSxT/aRv8AKMXuaZb/ADQe&#10;ZQBKiyTDZJjGOv8At1UeaS0nhtz++8x6mjuPtX7uOalni/1Mkk2PL/5a0ALHHbfYvLt/K8qkWGO2&#10;6fvf+Wf/AFzpjXEUX7uPyv8ArlVgr5s3mf8ALKgCi0NzJPeeZ5Rtdn7uKnTSeRY+Z53kxf5+Wr0d&#10;1Gx8vP72o7q1jl/1n+qoAbbyST2X+pprWuR5cf7n/P3aFjki/wC+/wB3UnmSN51AEkkfm037P+/8&#10;z/nnR5m7/V/8tP8AlrTo1ioAa0kTwf8ATKhZPK+5/wB+v46itxIhm8w8/wDPX+CpWuI/Ph/6a0AO&#10;Zt9Cyeb/AKukLyCb5IePU0kMPlfu46AI2mi8jzJP9VFUK30V5PD5f76L/nrU85klhzJD+7/55VWh&#10;t7awE0n+pil/5ZUAWJP3UH7z/v7TY182Hy/3U3z1DI0ieTH/AK7/AOIpY1yD5cJi/wCWf+x/vUAN&#10;nu/s17BaSAy+b6/drlPE3lW880lxD/on+q/ffckrqrhvN/66/wDLOWvLfHGpeVfQx/vZvk82SLzf&#10;koAx9ahtre++2W9lFD9lRfLm/g/u7atN9ltfOvJIfJ+T/lj9z/8AZrN877VP9jj/ANbLH+7877my&#10;o9e+02H+jyTeTolynleb/Hv/AIf+A0AWtS1qJ9KstQt4fOll2xfufnST/ap114iiurG9t/sWo+bK&#10;ixRxTRf+PVRtfD9z4VsYbOPU4b3T5U82SKH7/wDwD+7TtQh1PSdKmkj87yfl8uKaXfN/33QBqN9u&#10;l/dyXsP73/ntL88iVl2dr/Y2q+XJezWXlP8A6PFN/wAs0/2K4/4iePIvhb9t1jVIfO+zQN9ni+/8&#10;m373/Aab4B+J1j458D6Z4kt5vtv9pp+8lmib+9/Bu+7QB0l5axXXk6hJP5PlO0XlQ/8ALR2b/WvW&#10;lqDavol9ZSed9ti8vypIofnm2f3tn96rF1bxXEEPlw+TF/rY4v45Kc2oS2vnSSWUvlf89f8Apv8A&#10;wxUAZc195uqw295Nd+VL/wAtf4P93/erat4Zb2eb99FD/wA8/wDpp/8AZVh3Hm3+qwx3l7DD5X+k&#10;3Fp/Hs/+Kokj+zwTaf5Mvm3X72OX/nmi0AfMv7aHxU8ceDYPtnhPQJryKV/9J0/ymfy/l/1vy/NV&#10;j4D+Bbn9or4Sf2p8SNG/0vz/ACreKaL+Bfm/ir6UutL0y8n8u88qbT5f+WU3z3P/AAN/7tO021tt&#10;Gg+z6f5sOnxO37r/AHqAKPhf4e6H4In/AOJHpn2KbYv/AG0/3Kb8TviV/wAK58HXuuSfufssDXMk&#10;X/PRF/h/3a6SG6uV/wCJf5M37r979rmrjfiB4V03x1Y3ul6x500NzatFJL/BGjUAfP3wF/bZ0j41&#10;+KpvDf8AZfkSy/vf+mP96vpu8vvI0qH/AJ5RfvZPO+/J/tf7teQ/Af8AY78NfBnzpNL8ma7/ANbb&#10;3c3zv839/wD4D0r2qbwzfJB5kf8A2zim+f8A4DQB8vfD79oLxL8Qfip4s0O48M3c/h/SJ2jjlmib&#10;ZIm7av8AwGvkH4q/GvxTZ/tCWVn4fvhNaxXS20YtPuSeY21l/wCA1+oOoSaZo19ZW8llDpl3rEn+&#10;my2kWxPlrBX4A+AovEcPiCPRrSDUIv3sfnRb03/3tn96gDpvhPYyz6VZR6hDD/aFtA0UcsP3/wD9&#10;qtiTR7mLw59js/Nsoop2lkim/wCWlCxypB9ojh8j9+sv7n5K+VfEn7ZGr6l8TZvCej6Ndz2nn+V9&#10;r/55/wB7f/s0AfVmm2st1P5kkEMMWz/ttVqx0fyv3fnTf6V+6/fffjT+9VPT7iTXNDspP9TLEi+Z&#10;F/HJRqC/bZ7KzuJpYYtnm+b/AMtqANxYYn/0yPzpvK/dSf8ATPbVNby5v76b+z55oYv+Wks3yf8A&#10;AahXzdSvprf/AFMWxfM8n5Pu/dar1xD5E8OqR+V/zyki++km6gDU0O8sbWf7R53/AE7Ry/wb/wD4&#10;mu802682DzP3M0sX/PH/AGq811SG206eGzuP+PS6/wBZL/BH/wDZf7VaWl30V/5MdvN5Plf88f8A&#10;2egD0qGaWKD95/rakZfNrD0/Vhc+SkkwEsv/AB7xf89ErcWHb/7UoAdI0bny/wDlrTo23fvHquJt&#10;5/1P7r/lnLU0K7P3f/LKgBqr5s/mSf8ALKnO27/ltj56jmh3zwyf88qdEsa/9NqAHXHzVHCstPik&#10;klH7yLyvnp8jUAQht0//AE18v/VVJ/1z/wBbTIf3vzvj/pnLSKv7igBHlkEGJ8fvKljtdkHl0R+V&#10;cfvKZJFIoCR45/1lAEqttqaNdtVW58mPyf3VTQtQBPRRRQBXlXdMKi8v/lpH/wAtadcf66Hn/tnU&#10;ca/v6AGGwjjm+0f62pUSSOab/nlToV8n/tpRu/56f6qgBvmefBNSARuDv/1f/PKgw7fnj48v/ll/&#10;DTfklh3yQ/vN3+r96AFkj8iDy4/+2dTK1Qs23/rjRbw/ZYP3f77zKAALJ/y0/wCWlRtNmfy4/wBz&#10;LVho5XqNJIvO8vzv3v8A4/QA2Zvs/wC8koXyvP8A9d/2yqSaGLyP3n/LKq8drt/7a/8ALX+OgAkk&#10;+yzYj/1sr/8AAKseXL/yzqOS03z/AOp/+Ip0ku//AFf+q/5aUAL526EmQ+T5f/LSovI835+PtUXH&#10;m0SN5s8MclOSHZ5zxw+SaAH7f3P7yb2/4HVeK/CXot5P9bJ/zy+5TLsRXM8PmT+Sf+WcVTNbxr/8&#10;di/5Z0AEdr+4/wCe3z/8tqjZds/7v99/n7tTASGcbJv3UiVIsO/93/yyoAgaCJxscRReXU+3/nnT&#10;YViYfvKcIxCNif8ALR6AHN83+rqOTyv9ZJTbptv7yP8A5ZUktpHPOJ+ssQ/1efloAXzJf+WkMNO3&#10;faoKF/f/AOs/c/JTlXyP3cdAEcdx/wA8/wDv1UkRz/y2ilqCJIxeTSR/ujJ/rKSGDd53l/6r/wAf&#10;30APl8ppoo45vKl9KmRhJKdkox/7PTY4o8Rd/L/5aH71JYwxWvnRx/36AJJFqndW+/8AdyfuZf8A&#10;lnLD9+rH+t/ef88/+WVPcebNzDyPuS0AVo1klsvL8799HUsM7y+dHiUY6S1WaOSL93J+5hi/eebV&#10;yNpZf3lADlj8395TpI93/XWo9vlf9tajh/df9cv/AEXQBMq7v3f/AH8oZd/7umR3MTTS44/6aVPu&#10;oAaq7J6jWPf/AMtqjkXbP/01p0jbP3cf/fqgBqtJOBj/AFsT/vKePMebY/SPmlZpF/H/AMh01l/c&#10;eX/y1oAbb3G4fv8A/lpTrePyPOL4MtFvHFL+8omg82GHyz/21oAGXbPDJTGt5DBs87yTJUNg3GOf&#10;3f8Ay2l/5aUs1xE0E377yYv+etADpf3f+jyc/J/rZaq3V5EljD5f76KsXxTqfk28Mcc373/llL/t&#10;/wB56891j4saY19o2lx6naQ+IJUbzLXzf7v8WygDpPEGtXMU/l28P7q6/wC+4/8Aa/3awdJupf30&#10;dx5sMUrtF5tZNn+41X/iaXs0Mv8Arbf978kifw1NN5t/Be+XN/HQB5j8cv2S/CvxusfseoWUMPlP&#10;9pjuof8AXR/3v++qd8Hfhn4V/Z20P+w/D+mTfa7mfyv9uR/+er161Nr0v2Gby5vJl8vzZIv4/l/+&#10;KrFmvrGWxh1CO886K5g/1v8Ay2jn/u0Aay3UV1B9nuPJ83/ln5P3I3/i315b8avjdpHwE8HXuueI&#10;PN1OX/l3i/5bf7Py/wB2uo0/UvNnh/c/YtVl/wBZaTf8tE/hb+7/ALVZfxK+Cvh74saHNp+uQzTS&#10;3T/u/wDcoA5f4B/tCaR+0B4Am8QaX/oX2b91exfxxv8Ae2/7temWfibTJYPs+nwwzXcX72SK0l3p&#10;H/dZ/wCtcf8ADn9nXSPhl4cvfD/huGKDT7n/AJ4/I+//AG/71XvB/wAN5fBeq6nqkfnTf2mi21xF&#10;/u/dZP7vvQB2Xh37TrP9pyXkMM13F/zx+5J/uVVjur7yJtPuPK/tWXd9nl/9lenXE1ys/l/YpYbu&#10;1gb97Z/Ikaf7dNXXIp9V/d2X22WJF/e/xxv/AHvmoAr2NrEk83mf6r/lpL/Hvo1jQdM1mD7PrEPn&#10;Rf8ALv5Pz/P/ALdajNpmpX32ySb97F/x8RfwVuahcWz+HJvL8nyrn91H/f8A97/eoA5dvDtr4agg&#10;t9P8mCL/AFscv/PT+8tbEl5batYw2dnNN/1ym+//ALr/AOzR/qIP7Ls/JvfKRZf33zv/ALXz0WsP&#10;2+D7ZJ+582dZZP4Jt6/+y0AVY4/7Unhjk8rzbH97/sUM32+e9kt5pptQ+X/crUvI4l87y/8AQruX&#10;/nt9ySsWO3ubDyY7iaGGKX/llD9+gCTzJW86zjh8m7lT93qH/POo/wCz/tt95lxeyw6hs8rzf+em&#10;3+L/AHqdcabLdf6Pced+6f8Ad+T8jyVpQ3lzYaVDHqFlDNLE/wC7l+XfGn+3QBn6pqmpvfQ28cP+&#10;tdf3v8EdeN/tLeEfFV/4A8QXGhzedqEUcv2f/nt91tteyahJv8mO383zYt0n+xIn8VTatZ20tjD5&#10;l7DZSy2vm/vt33KAPh/9jWb4laDBDp/jiCa8huf9XFqW5PLT/br7a0/VrlNDnk8mKGW2/wBZ539z&#10;+8lOsbO5tdKhkjh0+9l2eVH+6+emta31l50n7m9ii/yy0AfPfxK/aGvvBfjjwzoen6NLqdprE/7y&#10;6+bZ/wAD/u171H4g1PW54ZJIf7M0/wAhfs/k/wDLR9vzfeqr4g8E2Os2P2i4h0+y83/V/uvnjrSt&#10;/wB/5MknnT6VEnleb/zz2/LuoAtW/m/YYZJJpobu2/dR+T9+RP8A4mq62/lTzW9v9k0a7l/e/wCt&#10;+T5v96prHxF9l0rU444f3sT/AOjyzfP5if7FV20v+y54fLh+23cqLLJLd/Oke6gDSuLf7HPD5cPn&#10;eUnmyXf8e/8A+JqjcXFtdQTXkflQ6hKnlRxVItjfXAmuLjzpvu+X9j+RJKh1KSKLz7i3sv8AS/sr&#10;eXL/APEf7VAF7T5P7Wg8z99/zy8r+D5a0rFr7/j48n91FIv7r+OP/frnfD959gsbKS483zd7f6n/&#10;AJaf7NdNDJLB+8+2xQy3LrL++/8AQXoA6TS9Q+1T/wCpimil/wBZ533P+AV1EMf2f/V/6r/nlXNq&#10;0XnwRx+TNFv83yof7/8Ae/3a6Jl82D/Xf9+fv0ATTN/y0/8AIVFvJ5//ACx8mktY5Ez5k3nRf8s/&#10;79S/vEoAeynzv+mdMU+b/q/+WdDLt/1f/LOoLR8/u06f6zzKAJJF3QbI5vKlk/5aYp8kf7jy5KJG&#10;3f6v/W1DcSeUPM/13/TKgCWECOfZ53/bOrlUYJI5fJkeLEsiVeoAKKKKACiiigAooooAKKKKACii&#10;igAooooAKKKKACiiigAooooAKKKKACiiigAooooAKKKKAM4Rf8tI/wDlp+88o0QrLQOZjv4i/wDR&#10;lSbZH/1c1AEfl7/+WNOkWhWk8/y/9j95LUkq/wCp/wCeVAFeCTy5j/y2lqTbK0PmfuvNpzXEUH7u&#10;pC0f8HWgCrcSBj5kn+qi/wDQ6I/3v+sh/wBbUkbbp/L/AOWVHliOfzP+WtADVWVYJvMp0KSKd8h/&#10;dU9xJbwfu4vOPpTLhf8AU+X/AH6AEhEVuvkRxDGP9X/FTbu5EPlSY87P+rp1w/kf9df+etKyStB5&#10;clADJr0WQDz/APLSnRSZBnziL/nlSrHvn/6ZbPKqviKWf93/AMtP9Z/00oAnnupI5oRgASdv4qiW&#10;6i8j/nj/ANMpqkWTd/yx/wA/3abNbyzweXQBHJcx3kEMkcP8dWFWNJzHH/20pqtJFPsH+q/9F1L+&#10;78n/AKaUAUpIbm6vpo/O/wBE2VcSPyoPL/55VXuJd37z/nn/AOQ6lEMdzN5h5i/55/8As1AErR7I&#10;f3f+trN+xebBNH/rot/mVYmjlWf93N+6/wDZ6sN5UVAFWGaK/wD3f/LWL/vuOrEkm/8Ad/8ALWkl&#10;j3TeZ/yy/wC+aVl+1f6ub91QA37L5H7ySpJFilg/6602C0Fr50kf/LSnR/5ioAhWbZ+78mpNu6fy&#10;/wDllUcoiM3/ADxljpu3bB5n+x5cdAE0cOyH93/qv+eVQ+TE58z/AJa/8tKZ5cizYk5ljTzPNp0E&#10;m8zQR/62P/WSH/lpQAjSRX48v/ll/wA9Yvuf7tOaSKKDzPJ/1VVVuIovOk/5a/5+Ws1r6Of93b/6&#10;qLd9oi82gDWkaKWfzPP/AHX/ADy/grOa+uBNOIB/q5vMP9yuQXxBfadfTXFxN/ol1+6sv3W/y/71&#10;c74g8VRfuY4/O+1yz/vP/iv92gD1bxBqX2exm+x/vrv/AJ5V5zo/ijV7rXJvtFlLZafE/lSed/6F&#10;WbDrX9pQTSaf+51WX91/fT5ah8WeLLHwp4VmuPEF7Fe2sX72T7qPvoA9Stdeiax8vzv3u/8Ady0i&#10;eI4mn/0/yf3Sfu5f9v8A268c8J+NLHxp4cstY0eaXU4ot3+pqZbr7b/pH22aGWJG8uLyv/HaAPWN&#10;H8VWOpX3+j+VDLJ/rP8A4pK6aRdn7yP99Xw/b+G/HEH7QvhnXI9TlstE8iX7RaeVvTZ/dr6+0/VJ&#10;bKCC3k/5ef8AV/8AxVAHRJL5c5B80iOi3/0r95J/1zpsM0Sfu5Jv3v8Az1pgl+0Xojj/AHOH8z/r&#10;pQBZ2BpvPH736U5m/f8A/AKr28khnmjk/v1Yk+WegCKR9p8j/U8eZ5tcp44uJf7D/wBHhlmllf8A&#10;1sP9yuomXb/02i3/ALyud1Cz8+eePzvJi/5Z/wDTOgDym80/7bfQ3lv5tlFF+98qH53kT+Jao6k1&#10;zFB5moTeTFvaW3im/uNWtJcXNhqt7/Zf/IQ8hvM877mz+9/9jWbdaxFLY/6RNFNabF+0f9M/9z/4&#10;mgCnb2emP/pFv+583/nj9yj+0pb+fy/tsXlRJ5UcU3/LNP7yVDqmrb4L280//TIpdsXleVs8tKdZ&#10;6XY/YYby3h/db18yL+PfQBvN/o9jpkdn/wAst32fzv8AXSP/ABNXF6xZxW999ouIf+JhK/lfav8A&#10;ltsb7zP/AA7a6S41KWCxstPvLL/iYXO7zJfN/wBWn8NZOm3UVr+8k/5CF1u/133PI+7QBwfjz43e&#10;HvhFrllpf2K7vbvU08qS6h/1P+8+6vTtHW+/4RXzLib7F/y1ju/45Eb5v/Qa5e88M2Piqea4/saK&#10;bULX91H/ALldBdX3lQQ6fqk373/nrD/46v8AnrQBDpun/wBm+d4gt737bpX+fmrLj8eaRqn/AB73&#10;sMMUT/8APX/j5/3Kr/HSx1yL4SanJ4f/AOJnNLYy2McXleT95fvV+UvwS+Net/s5/EQWnieCa80+&#10;LiXT5pd/l0Afs14X+w299DceR5NpsbzIpvv1HqWsWum30OofbfJil/eV8t6f+2R4e1n/AIR+zjsp&#10;f7Q1iBv9TumSNPl2r8v+9V741ftFaH4L+GU1xHeeTq2mbpLa0mi/1n+z81AH0FoPiyx1S++2W80M&#10;3mu0UmoQ/c/3f96ty6tYop72O8m8m0/1X77/AJaO33Wr4s/Y6/bJtvib9s8J6ppkOjfeuZJvN3+Z&#10;ub+BeP4q+1bOaK4g+zx/8fcv/LX76f8A2NAHz/8AtBapFpOh/bLzTLTU/wCzIP3kX/LaR1/9lrF/&#10;ZnvtM1TQ4dUs9G/sb7U/m/ZP45Pmr3bxd4L8PXU839sQxf2hLB/rZpfkkT+7sqTw34d8NaTY6ZJp&#10;f/Lijfuv96gC9cSWywTfZ/Oh8397J5P/AKDU2myWy6V9n+xTf6U/+WqGbVrG6nmk8nyfKf8Adyw/&#10;P5n+1VO416x14+X/AMft3E/7yKH5PkoA3GuJYtVvbe48nyYtv/bSppLjd5Pmf8uz/wDLH7lZeh6b&#10;LcT2V5cTf3vLi+/5f/xVaEen3Nx50kf/AC1dv3U3yf5/3aAIZr6V55vs/wC+llf/AEiL7j7P4a6r&#10;w3JLZ/Yo5JoptQl/1kv8Gz/4qubj0v8AtT/j3h877L/rIvuf8B311Fxpct1qtlbx/uYok82P/pn/&#10;ALP+1QB21m8jw7I5v3W/rWs0nkf9tKxdF/0Ob/nv/wA9Jf8AbrYhh8qgCbzh/wAs6N2+iGPdBTpP&#10;3VAEa+VTZvnn8upGWhpIpf3dAFeP/nn51RzRxef+8/1tWGj8qD93UN4kjTw/ufOioAtbYpahWSL/&#10;AFcdRtH9sm8z/U1NH5ST/vP9bQA6TzGh/eeVULrKoEcf7mL/AMfqSZdnnSU1rfz/APWf/vKAHXUc&#10;dxB5dMtWitbKEf8AbOmXjRLB+8/79VM0cSwUAMHmAfJ++k39/wDlnU8a1X8yQ+d5n+qk/wBXUm7b&#10;/q6AGhPIH7z998/7upLVdsHl024jib/WU3bEn+soAtRf6mpait/9SKloAKoSt9mmmkq/VC8t/Pgm&#10;8ygCON4rj9//AMsv+WctWo5RL+8qvsCwf9dE/wCAU63/AOecn/LKgBrfP/q5vJqPzI7ybywJf+ut&#10;TzJ5Q8tIfNiP+sqFF2T+X/yz2fJF/wA86ALa/PVWa25x/wAsv/Z6FvP+Wkn+qqSN/Ng/ef62OgCS&#10;1/496aUDgIP+Wb023Xz/AN5/y1pzLJjy/O/e0AREyPP8k3k/9MqnlG+bP/POmx/6jzI/30tRQyBo&#10;Bj98JP8AWSigCWBIoxiP/rpTRH5o/d/uf+ekVCpJF+7/AO/dEclAArRS/wCr/wCWVSR/+RaiRdgl&#10;8/HmSVBt+wf6v/rnHQAR2+6D/rk9OkXf+8/c+V/02pCtxPOBjyMf6z/ppVmbDjY8OaAIbix8/wDe&#10;f7fmU2H97+8uP+2dTjPnTb/9Vs/1tM+0bv8AWUAV7j/X/wCu/dVa8z9/+7/uUx03f6z/AFv8HP8A&#10;rKrQzRS+dbyTfvaAJ1uo5f3n72GL/wBGUsg3fch/1af6qjzvssEMfk+dLT5H8qbf5Pm/9NaAAvsl&#10;OyLPyL+7pIZImn8uOiKIDztnc+ZTVP7j/SP9b/z1oAbbvH5E3lz/AMf/AH7/ANmojFcm4Ekd5mL/&#10;AJ5f89KVoY1MNxbjzvN/zuqqTj/V/wDH/wD8s4v4KANeCHypTxn/AKaVBI23/Wf6qX/llTDP9pmi&#10;TBi8yP8A1lNlhjvLGa3jH+r/AHcdAFlo/wDlpJRDJ/0x/wBUlN8mJ/3dRx3W2gCRDFPMUP8ArasN&#10;8lRxr5HnSeTTYV/fzf8ATSgCczDzfL/5aUySSNz5cn+sqPzI4PJkk4+SnRps/wBX++oAcoig/dx/&#10;8tKbH5cX7yo4Zv380dx/z0/d1NH8lAEEscdzMPNOf+ecVSw+VVVW+x/u/wDXRfN5lR29sFnhkt5v&#10;3NAF6WXyYPMk/fVTt5vK/wBZ/wB/f4KI7qKef93N53/LKnR+U/7uP/VUATzDbD/rv9ZJ/laqfaIo&#10;p5vL/wA/7lZ731zqM/mW83+qk8v/AFVXL6OW9sf3f+tioAr30En/AB9/vfvrUd9c/aoIY45vO81/&#10;3c38EdSfaNk/2e8/54fvJfM+TZXG+INU+xzw28kMsNp/yzlh/ufw0AdJqmrf6d+8/fafs/1sP3I3&#10;/i315D8QPG1jpM8NxJ++iik82Pya7y4uJX8mO4h86W5/deVD9yRP/Za8n8cSS2X22z0vTP7T8pG/&#10;df8APP8A2fm+9QBreGfE3/CcwTapZ2X/AH+/5aVTuNWitYL2TUNT/eyv+7i/56bf4UrF8Otrlv4c&#10;0zT/ACfsct8n/LH5Ps38VbDWNtdTw2cnk3svkN+9/wDZqAOc+KP7QeifCL4WXni+7spZ7WNEAh83&#10;998zfd+b+KqHwR/aG8NftD+Fb3VPD+jXemWkSf6RFdy733/xbKufEL4R6H8XfCv/AAh+sf8AIKuo&#10;P9VD8jyOrfK2/wDhrnPgp+zdpHwIstUtPD95LNFL/wAuksnz7/725vvUAeh+ILeLxRYw2f2Kab5G&#10;8uKaL5//ANmtLwjoP2DQ7LS47KHTIbV/K/uP/wB8Uap4dlsp7LULib97s82SWGX+P+FU2/drB8ee&#10;PND8EaV/bGsTS2Wlf8fMnnf3/wC7QB6Nb6bfQQeZcTQ/ut37qb5Kwf7PuZYJrPUJpprS6/1cX/xF&#10;Q+FfidbeI9K/tC3n87T5YP3f+5trynxF+0d4Hs9Vh8N6pqf/ABMLqf7NZReb88afxNQB2XizxdY/&#10;Dnw5Prn2KaCK23RSRffmk2/71Zv7PfxSl+KelQ6hZwy+H/vS/wDEx+dP93fXQeHdD0jVvDk0ln5W&#10;p2ks7RebNL5yRv8A3v8Aa/3a3tH8G6Z4GgspLeHybS2RvMi8r+NqAK6+VearqcckP+l+f+7/AOmd&#10;bUdvLa2Plyf63/lpF/z0/wBqnL8kH2iPyf3v/LX/AG6818XfEbTPhRP/AGhqEM03m7fLlml/1bs3&#10;9z+KgDurXUpdS+2yfvoJf+Xjzv8AZ/uVn3VncxT/AGiP99Fcv5VeP/tQftPWPwg8HQ6hHpks13fT&#10;r5csPzp/u/LXnP7PP7YF98YvEcOh6ho13/aEqebb/u2RI0/9BoA+spprm1nmt7jzoIpdvly/wR1e&#10;0/Vpf9ZH/wAso/8Alt/y0T+8leKfHv8Aat8EfBWH+yr+bytRuv8Anruf7tem/Cv4iWPxL+HNl4k0&#10;uaL7JcwL5cvlfwN/sUAamqeEf+EgsYY/Jimil/eyf39jf3P9qo7OxuX/AHcf/LL91+5+fy0rF+JH&#10;xa0z4W6VZSXn+qvoP3l35uxPl/i/2a8D8N/t/eEPFfj+HwnZwy+bK/8Ax9Q7tkn/AI7QB618UtY8&#10;Q6RBDZ+E4f7Zl2fvLSH+5/eqv4B+HdjfwWV5caZ/xNbl/wDSJfK/1n+z/wABr1Lw7cRazBe3Edl5&#10;N3Kjfuv9j+9v/hqrdSS6zffbLeHyfkWKTyfk8tF/i2UAaGk6f9g/4mEc3+iRfupLT/nm/wDDRq0f&#10;nzw6hJ++ll/1fk/3P7v+7U1nefZYJo7e9/dS/wDLKaL/AFlV7jVItU8m3jg/j+wx/wDTN/vf5agA&#10;hWKL/TP+WUu6KT+/HRbzW2naVD5fnTeV+7klh+etTy7ZoPscln+6i/5a+b/rH/8AZazZoYtL/wBI&#10;8791vX91/wCzUAO1Czlup/8ATJv9V/rJYfn+T+7WxpNrFP50lvN5MUu391/H8tZ91bxaRP5cc3+l&#10;xf6TH/c+b/P3a1tN+03F9DcXHlfuv+AJ81AHWQ3H2Ox/eXv72WP93L5X+rrasV3QeZ53nfJWP9n8&#10;2+8v/ll/6L/2a1tOs47OaaO34ioAsTSbf3dNb/Rf9XDTprXf+7/5ZUkBkWGbZ+FADI7XZ50n+uqS&#10;Ft8Pmf8ALKpEX/7ZVdm8ufy5P31ABI+875D+6/5Z/wDTSnW/m/8APbzqWFpGH7yERCN6ZdRxeR5n&#10;/omgCRDtHmP++qJZvNgh8uH91I/7z/pnU/2iJP3f+xUNrPcyw+Z5P+soAmkbd/q/9bQF/wCWmfOi&#10;qncSyQGF/wDl1k/d+VVgt5Hkxv8A9c6AJJBJGP8AXfvPSls84O/Gff71RW8nm/8AfdXkoAfRRRQB&#10;Wu22ioZP3vkyVLctIp/6Z96gt3lXztn+q/5Z0ASLHug8v/nnUdxc/ZYfMk/7af3Kd50n7mpJvLx5&#10;cn+qoAjkXyoR5f8AfWm3RB8n/nr/AMs5akhh2URwxf8ALOgA8uK3oXzP/HP9bTo28+D95UdvexS/&#10;u4/+WdAEckflT+ZSwyR5mkf/AFtJ9o2zeX/rvnqR7eOAcf6r/lpQBIy/uKh/eRQfvP8AW0eZsgmk&#10;j/ff9MqfGwf5JMed/rPKoAR5d3/TH/pr/BTYW+0f9snqbZ7VAWkhmh8zkEf+P0ARW8Mv/LSfzvn/&#10;AMrVpliT95JUcnzz1Ut4Y7eea7EMs0tz2/goAuSWcd0ftEf+tpsv+jiLnH/TKL/lpUEkcqT/AGj/&#10;AJZbP9VToJP9d9n/AOWdAB5ksXkyf8sv/H6mj/18/l/5eooX+1edmCXyov8AV/8ATSpzLHBB5kkO&#10;KABvn/0eSo7i23zQ+X/yy/77qRvlPrFs/wC/lIrSPB5kn7mWRP8Av3QBGIZHvZuv4/dqzcCKCHzJ&#10;O1QiH9x9n/13/TWmySR2cH/TWgBQ8dyP3fMf8f8A0zqXd+/8uSm+da1JCv8Ay3koAjkj/f0KJHuM&#10;+d+62f6qpXiEsBH+pMnWmL8kH/XKgBt0m3yZKqpeW0t9Pbyf62L/AJZf7H96rkccXkVWmgjSf7Qf&#10;3Mv/AD1/2P7tAFuIbJs/89KJunlx1Xkm8r/47Tw+4SvjA/56f89KAJbyHzYPL/5ZUwyxwGIScSyf&#10;8s6bb3Uk/wAkmIZf+edMuli8mGT/AJ5/6uX79AFpvm/1dNWTzf3ZhqIQSNP56Gm3nmPD8/8A36/5&#10;6UAT/e/ef8sqd977n9yobVo2H+p8mX/nlRH+9n/6ZRUASM0a9f8AVVDskYQyR/vqSOa3lhm/5bCJ&#10;+aZDN58H/TKgCSNS3nR/6n5//HKhnuNt99ntv9af9ZUN1HFL+8km8n5P3dPtpfKuJkkm87ykX/ln&#10;8/8A31QBfjAiM0n/ACyqOaeKKERyf8tKpXrRXsvkT/8ALMfvJIpMYqaW4tk87fN/q08ygCLUJdkM&#10;w8mXyo9v+prJ1DXPtUEP2f8A1Ur1Xm1KXUYPL87yYv8A0ZWDtuYoJpP+WW/93L5v8FAFHxFqXmwX&#10;txH5sEPzRR3U3/Pb/br4nj/Y/wDHs/7UM3xEk8ZWkNp5/mx2vzfvE2/Mv91a+ypJJX86P/l03+bH&#10;F9/56y11aWWfzLey/wBLi3eZFQBa0m30zSYJpLj/AI9Lr/llNLveR/8AYqNrfyLGaOz/AHMVz/wN&#10;46yftkUH7y4/4+5U/d/xpbJ/uf3q6LS1llgms/tsU0sqLLH+62UAYuoNFpsEMn/LW1dZfN/j/wB1&#10;/wDeq1G1tearNeWcP22G+g82T/njbO3/ALNTvFkltZQfZ7yH/W/uo/8AgVcnNrEvh6xh0+4m/wCJ&#10;fv8ANj8n7+z+He6/eoA2ta0eKysYI7iaLyf+Wkv8f/ff8NaWg3Hm2Pl/YpYYf+esPz/P/CtZtrdf&#10;25PNHqE0M2n2yLLbxfc+9/ff+Kt6aGKKf/R/OhilnWWOLzaAC41z7L5P2iymni/748v/AH6zfD/i&#10;Cx1aeaTw3D5N3dO32iKaXf8AItTa9bxXtje/Z4ZYZd/lf63f/wACrJ0XwvY2F9e3Hny6ZLdIv+p/&#10;v0AXr7WNMuL6G38+aG7/ANVJF/HUfiJfs99D9om8m7i/494vK2fbf9mvLdL/AGfYrD4xTeOLjWdQ&#10;m1CxdvLi+0t9mj3f30+61esXDRXt9D/bEPnSy/6uX7nlv/eoAq+TEl9+8svtsv8ArZIof+WdOsVl&#10;v777ZH+5itk/eWk3/oVOazi1SCa3jvfJ/wCecv8AH/wN68z+Jnxy8P8AwR+xW/iTU4oftz/Zrf8A&#10;dt9/7216APWrXWPs9jNJ538f7uLyvn//AGajm1C+1Kf95eww2n+t82GL5JK5nQY4te8Hf2hZ6nF5&#10;t06/6X5W9Nn92tyRba1nh/5Yxf8ATb7ke2gDaZrm/wDJkjmin8pP9bUOpWNteaVZSeTN+6dvL/v7&#10;91crH8SNI17XIdL0ueKa7ifzbjyZV+5XaWtrE2lfZ4/3Mu9vLim+d4/+B0AQ3Fxv0q98yaH/AJ5f&#10;ZJvkuf8AeSsOa8i0vVbO4k+1w+Var5cU33I/9rf/ABUaho8X277PcQzeVFH+7uvNq1a2v2fSobf/&#10;AI/ftLtF+++d/u0AeT/8Nh+B7L4qTeA7y8/4nVzJ5UfnbUSN/wD7KvXo183SoZPtsM0v2pf9Ehi3&#10;/Zv/ALGvANT/AGJPCN98U7PxfGZry/spvtNv5Muz5/8Ab/vV73a2culzzR3EP2LzU8qSX7/mUAbG&#10;va1LB5MccPk3cX/HvLD8/mf7lY/2iX7dNJ5P+ib1i8qH5/8AeqPVG0y3+xR3E3kxRbv9dL/nbXK+&#10;B/jR4Q8R+I4bez1m0hu4kltv7P8ANV/n3fK1AHcSWMT65ZR/8ukqfu4v/i6tSWcVlPNb/wDPL97J&#10;F/BVO6821n8y8n/e/wDLOKH/AD8taV5qG+CGO4/cyxfvbn+/In8NAFWOPfBNJJ+5tJU82OWb7kaV&#10;HY31tbwQ3HkzTRRfvfN/56VHNNF580cf+qun/wBV5v8Aq/8AZ2Vj3niC5sJ/Mt7L91/qvsv3/u/x&#10;UAdQt5bRfvLOaLypf+mvyf8AAP61izap5vneXpktlFK/2aPUJv8Alm/97/dq5Hb2Nx+7k/1Xyyxx&#10;Q/8ALN6j1Czubi+mkj/cxSv5UnnfOn/fH97/AGqALWl2v/LvJ+/ltf3vm/wf71OkuLm1vpryOb91&#10;c/8ALLyv/QKy7rUrbW/Jkj87zbH915sPyeZt/vpWxZrKkE1xcf6bafL5ksP/ACz/ALtAHXWN19v8&#10;ny5vOii2+ZL5X/jtdBp8cUs80kcP/kX/AFlcf4Xtfsc81xH+5il/eyfvfk/74rutKiiFv5ln/qpH&#10;/wCWtAEkaxW/nXHkS+bL/rKsQt/8cpLWcSw5j/fRUsi+bQBHNcRH/SP+eVSSfN/q6bJJ/ro46Iog&#10;0B/6aPQA2T5PJ8upI22f9dZaSX5R5nlZ/wCmdSr+886gBqQ7pvMf/W1bqvEuwbPKwKsUAFFFFABR&#10;RRQAUUUUAFFFFABRRRQAUUUUAFFFFABRRRQAUUUUAFFFFABRRRQAUUUUAFFFFAFBIzjyx/x6+X/w&#10;OnQts/d05Y937yT/AFtNaaJv9Z/raAI1t90M3/PXfTmuvI8mP/lrLVjdt/1lQ7ds/wDwD/W0APgg&#10;8mDZnzqSRYm/eU2QCWHZ/wAsqjVtv7ygAZfIx5cP+s/8h1JJ8v8Aq/8AW1FDPLOOnlf+06sxjPz4&#10;/e0AR5knH+u/79U2GaJ/3cf+qp3+qg8yiNfK/wBX/qqAGJD5k03mfvf7maSNf3Hlx1O6yKR08v8A&#10;jzVUfapZoseV9lkH7z+/QBZkh82Dy6jWMfYvL/550fZ/+Wf/ACy/5Z0mZOY+/wDyzl/hoAgN3v7S&#10;/u/+eVWJX8wTCP8A1tVrciCCbzP9bG/7ySKljhl+3fu5/wB1/wA8qACeaVZocQ/6LL/rM/fq1HD+&#10;/wDM/wBihl/ceXJ/raj3eb+7/wDItAFh1i/7+VWzHEYfLhyP+etRW8kTTzSf8tf+eVTRrs/1f/LW&#10;gCZpv/3VV2bZP/11pLmw84EmaUf9cvv1A/8Ao19C/HleW373/boAmWLz8/vvO+f/AFVOmtZF8ny5&#10;vJqSGPYPMf8A5a/6ylaXadnlHyv+etAEcUx/jx5X/LPyqbDbRwfu8fvd/wDlqc9pHJB5B/cxxv8A&#10;u8VLJDQBEIP3O/8A10sf+r82lh83995n+t/8co/dS/6v/llRHxNMnSWSgB1zLIkHA876VTZY2/ee&#10;dL/0ziq0YpBBsj/+zrJZpGnh/wCmu7y4v446AG6hqFt5H7zyfJi/eySzfc2f/FV5m2uf2tPNb2/n&#10;fZN7f6V/z8//ALNee/tZa14qf4V+ILfwP+51CWNovNm+5I/91P8Aarm/2adL8VaX8FvCdn4svf8A&#10;ioJUbzIv+fb+7voA9s/tKWWx+zyf8sv3X/AP7yf7Vea614N8Q2Gqz65b6n52nyp9mji/jk/i3f8A&#10;jtd9NHc/YZo7z/kIbG8yWH7mz/8AZrl7ryr2DTPMmlh8qdYo/wB7/st81AHnum/Fq5n1WHS9Qsvs&#10;UssnlebD9yTb/frrPGnhXSPGVj9j1iHzvnWLyv4JP+mtb02i6RYar9nksrT7XF+982aL5PmqS8vI&#10;lght7iHz5ZbVv+JhD9yN/wCFf71AGT4P8M/8K+0P+x/Dc0UOn2v/AB7xfx7/AOKuuvFudU+xSeTD&#10;DF/02+R9/wDE1YNnH5X2KT/XXf8Ay0l/grYuLX+1J4Y7i9/0Tf8Au4ofkeP+9QBqahqUUEEFvHNF&#10;5WzyvtX8cf8AtVNqGsS6X5P/AC283bFJLUK6DLZ+d5kMX3/Kt/O+5s/261LXQ7bXoP8ASJvJ1C1/&#10;54/6n/vigDrNEWyuAZIvNmil2yyf3K1JIpZ/9Z5uY382P/4msePSZdL0P7HZ+b99fL/9mrctoY7D&#10;92PN8rZQBJH5ss/mSfufkpGh2g+RN+9/9nqdv3//ALUqOUCOfY58mHZQBmx20lt5yed++k/1kUP/&#10;AKFUOrWv9o2Plyf9tK2pvKl/dyf8tU/4HVeaxiWD7P0/55y0AeMzLFb65qd5J++81P3fnVycfh+2&#10;lsf3f/EztLmdpZP7kb/3UrrPFljv8R+XJN5MuzzY4v8Ab/8Aia5vT76WW+8vw/DD5W9vtv8Ac8/+&#10;JkoAks1tpdDnjjhm825/1cUMX92rV1eS6XBDcRw+daf6ryv443qS6kistKhk0v8A037S/wC8i/jj&#10;2/eqG1uopb6G4t/+Xn91JF/BQAy80eXRPOkkm86KL97JLN/y03fdqosNtBYzfbPJnii/9D/6Zf7P&#10;r707UNQ/teeGzjhl82V2ik877ny/7FQ2NrFb+FfLuIZb3UIp/wB35P8AyzT+KgDUhbyvDl7eaPD5&#10;37jzZP7kleD+G9B+I2l/FS91jVPJvdKlRfM0/wDgtv7rJXuVrZ3Om31lJbzfuYk/49f4JP8AfqRV&#10;vvt09vcQ/YruWNpY5ZvubP4v+BelAEkmpWyQeXeanD5uz9350n8dfG/xa/Y18PfFjxx/blve+dLL&#10;/wAfHk/P5j19OeNPDt9qmh3tvp9l/wATC5Rora7+X/Rty/er5R/Zd+GfxG+C3xNmvPGms+dpUU7f&#10;Yoppd6SPu+9/u0Ae+fBv9nPw98LPA8McmmRf2hpjtLHLN9/5vm/9lr4p/ai+EviX41/GLy/DfnTf&#10;e8yK7+SGN/8AYr74+KHxO/4RTwdqeoW8P9pyy2stz+5/2Vr51/Yd+Oet/Fi48Wanr+m6dFa2G2Kz&#10;/wBF+b5vm+b++1AHmXwz/wCCdGuaDfWWsXnib7HqtjJFLJa2kq/3v/Qa/R3TfK8G2MElve+dDLti&#10;uP7m/wC7ury34ofG7w18NIJrzWNZ07zYkWWTyYv4G/hqx4L+L2kfEuxhvNLmhm0+V/3fk/8ALRP7&#10;1AHjv7Yknj3VILL/AIQ+G71O6tZ/3cv8H/jteqfBe88S2Hg6GTXLL/iYSwReX533/wDppXplwsVx&#10;fQx28P72X/V1qW9rc6l50n220muov3X2WGL/AFf96gCmul/ZYJrizmi/6Z/3P+Af7VN0u4trXVYd&#10;QuPKhl2fvPJ/5af7T1Y0+G2sPOjkvYfskX7ryv46wZF8++/tC38qa0/1XlUAdRb2sU9jN9jmhhli&#10;/wBXLVq1h82D7Pqn/H3E/m+V/wAtpP8AaRP7tU9Hj3WMMnk+TafN5fnf8tP71alva3L2MN5JNFe3&#10;e/yre6/2P7v+9QBM32ZYJpLeaWG0i2/uv+eb/wC3W9pMMtvfQ/aP33yeb+5+dKxVa2ex+z3k3/XT&#10;yf79dB4f+eCby/O82J1/3NlAHRW8tz5M3mD91I/7r+//AMDq4r3KwQ+YR5o/8iVXsbiO1g/d/wCt&#10;lf8A1VW1mPnD90f3n/kOgCYPIRsziWmLHup7s4mxgY2f6ykX5/3kdACB45YBn99F/wA9Ki+z+V5P&#10;l1YWPb/q6ryMZbKb/ljLQA9kjufKkz5Xl0u7dPDJ/sVH+7XyfM/1tOWPZPN/01oAkSSOUeY//LKm&#10;yN9o/wBXUJm8q++z/wDTOo5fLuQJIz5Pz9aALG3zx/n95RIuyDy6JJtn/bKjzpU/1lADY/kghkk/&#10;1tOmi8/yf+mdF1PJHzj90P8AWU1vn/dx0ASedLJ537rp/q6II9k3/TL/AJZ06P54P3lRyfL/ANNq&#10;AEe2Im8ySYy/9Mj9yhWjj8mPH7z/ANF0skO+Dy6sKtAD4m3RA1JUa5x8/WpKACq1xJs/1n+qqzVZ&#10;od09AEaxCIeWf3pj/eUNJ++/9F03zo/O8uOapJG2QUARsslyP3n/AJCoW1tkPmRwjzKa3mrP5cf+&#10;qp08gI/f/uRQAR28Sf6unKAsGJIf3VO2bf8AtnUcs4WeGP8A7aUASK27/pjVMR7p/Mk/1sn+dtPm&#10;upPOljjhz5fr92lKSGf5/wDW+39ygB0i+V5OP+2n+5Vj7n7yof3UsH7v99UarL5EMdx5Xm0ATfav&#10;3FN2/aPJkp0jRRfu6h/6Z/8ALLZ+7oAkuhuE3l/62o9kUH7z/lrHT7ldnkp5P/fqmiLfNs6f9NT/&#10;AOy0AOnEU+P+maeZSq8jQwnzhmgOIPk87/V95ajjhiSeby/+utAEywxf+0qiuWt4oOR53/odPuZP&#10;Nt/Mj6/8s6jkk8qeH9z/AAf8DoAja1iSfzP+ev8A5DqWK0jtT5kcI83/AJaVIcSTeW4/ej/loKjZ&#10;tv8Ay2/e/wCr/wBigB8cMn+sqPdL5H2j/Y/1X8FOhkii/d/+QqalsfOmkkP+iy/8sqAHxrH+6kjx&#10;/t06ZY8f9MvLb91UU3lWsH/LHyqkaHf5Pmf62gBsceyDzI/7lOTy2EUcnlGmrJ5/nR+T+6qFltr+&#10;D7RH5v8A2xoAmml3cR9P9Z5tOh/e/vKJG+zweXbw1DE0bfvI/wDtn/8AE0ASTN/rv3OZaSz8y4g8&#10;yQYkk/1kVTINk8v/AE0pkn+v/wBdQBHNceR/q/8Av1U0Ky+R/pFDRRLe+Z/y1qFm3f6ybyaAG2re&#10;f50n+pi/z81E1vF5Hlx0Wsn/ACzkhq15u6GXzKAK6yRygeRN/wBc6bCJHmx/yx/56/x76w7G+trX&#10;VZo/O/df5+VP9mprjUr3ToNlwIvO/wBZ+6+5s/26AL19qsVnP5ccP+t/1ktV41iuP9H8n+Pzf9iO&#10;uTvPEX2Wf7RcfuYvmo/tC+0vSvMj86aWVPN/26AO682Kxg8uPyYZf8/NWbJdW3n/AGOP/j7l/wCW&#10;teQ+Ffihqes6re29xDDD9l/5azffrrodSuWvoJPJ/wCviX+OOgDslsZP+Xe9/dSz+ZJ/8TVi8b7P&#10;B5kn7mKLd5dVbXVIksv+2/8Ayx+5UOsTeVBDJ/yyl/74joAdbrbS2PmSfvvN/wC+KdfCKSCHy/3H&#10;lp5ccX8FVbqSxsPJ8yHzov8Aln/c31k3Un2qfzPO/wBV/wAsv4I6AKs2pXPkanH9ihs9Q2f8fX+x&#10;XL3Hm3nk2d5D5P8Ay1j/AOA12F95qeTHJD+9+b97N/y0rF1Jt3/XXZ/wOP8A2aAObmjsbqDy7jzr&#10;Lyp2lkihi3vIlQ2ulxP/AKRHB5Np/wA/c3yTbP8AcqwzS3XnXEc1pD/y7SSzffj21qaott/x5yeb&#10;NLLtl83+DZQBx+seIovD1je6peTRQ6Vbfuo5f9j+8/8AdrN8F/ESL4jQQyafD58UTt5cs3yJ/wB9&#10;10GraXY39he6PqmmfbdEuv8All/Bsqv4T8K6H4N0r7Hp9l9i0+X/AL4oAkvGuVg/0P8A5B8TrFJ5&#10;335P9rZXN/ET4V2vxk0rU9D1j/kH+R+7l/j3102oaPc2H7uTzfssv+rlh+//ALNWtHWKKeyj86Xz&#10;Zbr7NcRTffj/ANqgDm/h78PdI8EeHJvDd5NNe6fcp/o/9+Pau2vkz9oP9gaXxt4iOv8AhPWfsWqx&#10;zY8qaX+P/wBlr6z+M1r4q/sOa48Nww/23a/urf8A9lb/AHfWo/hbqXiWfwdZf8JxZWkPiWX/AEa9&#10;l06LZDI//PVP+A0AcH+yz8IdX+EXw5+x+INZlvZftzS/7G+vfLzVLn+yoftH/LL91J5Pz/e+7s/v&#10;LWH/AMI/fXvk/Z/O8rz/ACpIpvuSJ/erS1CS+1Kf7HH+5i/56w/f+WgBrafFFY3tnZzQw6h/x8+b&#10;NL8m/wD2P7zVg+PvhHpnjyfTJNY+yXstrB/z1/j/APiq6RrG2l0r7PeTRQzRP5sd1NVO4WKDyZNQ&#10;/wBVbf8APH/lpu+6z0Aef/FTwv4R8FfDn7ZrkM17olt+9+yQxec/y/e/2q+Sfg/+3F4QXxV/wj+j&#10;+E4bKW6vfKt7uaLY8kH8K/7LV97a1otj4j0r7HcQ/bbSX/j4/wCmafxLXyvL+wx4R0b4jDxJof8A&#10;od0J/t0UV59zf/sUAfL37fPgSLU/jFo0n9pxTahqf7qS0h+d7ZFX5fkr9Cf2d/Dcfw08AaNo+nwx&#10;TRWtjFbR+d/y0/2n/u145dfsJ22qfFOH4h6prN3rMvmNLJa+Zv8An27a+jdB0Wxs7Hy7Oa7/AHUH&#10;lSSzS/8Ajv8AvUAYfxm+DPh74taVDp/iT9zF83/Evh+5c/8AA1+asfwj+yn4M8F+I7LVND8P2lld&#10;xQf6P/Gn/fbU74e+HfEtvrniC81zU/tulRP/AMS7/p2Td/HXpFxNqbfu5Jv3vy+ZFZ/8s0/vJQBc&#10;t4/sv+jyf6F/y1ki/g/4A/8Ae/2a85+OHxs0j9njw5/wkHiDzp5pd3lxQxb0lT/br1LUGitbGH7R&#10;5M2nxf8ALWb/AF0f+1/vV5b8Rvh74M+NPnaXrl7/AG1p8qeVHFDL88dAE3wp+NH/AAufwPo3iTQ4&#10;ZYbSWBpfKmi2Jv3N8qV6NG32qCHUPJhh1WWD/SIofuRvXK/D/wAD6R8MvDnh/Q9D/c2kSeV9lm+5&#10;9771dBfN/Y2q3vl/6bLF/pPlQ/ckSgDQjuP7Osftlv8A8g+X/WRf89HrPs7yLXJ72TS7L91vWX/S&#10;/k+T+Km3mrfZ77+z47L/AESVFl8r/bb+5VGG1ubDXL37Pexf2h/z6zfc2fxb/wDaoAvSNLrMHl29&#10;75N3/rbKWb5K3NFtf7cvvs9x++l+X91D9yOsFbG2urHy/Ohh1WL/AFf+5/DXbeG7i2gsYfM/cy/8&#10;vHk/3/4d9AHRafpsUEEP/Lb/AJayVqWjySQbP9d/zzNVY/NzDJH+++fyrj+5sq4suZvLPmw/886A&#10;NBX3Q/vKjRZB85xF7U7/AFtVY2k86aP/AF1AExkiYTPUP+qgh/c1Mskg8nzKc03kf6ygCnZXEq+f&#10;9o67/wDxyrHl+V+7/wCetOkl3D/rpQ0mweWn/kWgBvk7/wB3JUn7xKijV8wzyf67/V1Lu3/u5P79&#10;ADYVliqRpNn7uq4WSSAef/rd9Numl/c/79AElw0cc0Ujxc1cjXbVALz5kf8AqpP+WX/s1XLddkIo&#10;AmooooAimk2VDI3H7z9zFRqEMcsH7yoj+9m8t/33l0AKqxxfu5Jv4KPMi8j/AJ7U5oY3/wCuuyoQ&#10;oh/1f+qjT95QBYZdvk/uakZd1VfN8qCH/ltF604/uBN5H72agBVPmCaAfuZKRof+WdEPlpB5n/fy&#10;nKNnnSf8sqACRfN/eU23XzBmPimxw+f+7kp0i7f8/PQA7dHFB5cf7mmwnzZ/tH+xUdvL9s/7Z/6y&#10;lkk2fu4/9bL/AM9fuUAPZv8A7ZToFLD5/wDVVHYt5sHmR/8ALWknjAm8zzvKMn7vH8NAE7R1Xkh+&#10;0Twyf8sqarbfOjp1vJ9ng/efuaAJvO3U2GXZ52z/AFUdEPywfu4f4KdDNu/1n9ygBDcfwSS+UaUL&#10;G/nf8tv+mVVbj/ljcR/vvnp1yZIRvT9z89ADpPKln+z+TTpY43+T/llH/wCh1ThcIPtdxN+9qzbN&#10;Hbj9/NzLQARzFYR9oHkyl/8AV/8APSn+T+48u4pX8vzYo3i80+tP/dSz/wDTWgBrNuHlx/vqq3Uk&#10;V5+7/wC/lWo5JYp/L8n91/z1puAk0z4xL/z1oAbJJ58/7z/VVIsOz93UDySNNC/SGQf8C31d27f+&#10;+KAKZ8xJpvtHH/POWpo5N9LcIGhMb/8AbOoljlWDzLj/AL9Q0AWIbfyoP3n76o5o4mgptq9zz5n/&#10;AGzpZ2jeYxj99/z0ioAfJ88H7uo18pv3lTbJYoJhH/2zqmkJtz5k/wC5/wCuX3P+B0AWFbZP5cdO&#10;jm/56f62mWTyz2XmTjyZfmpl1dRpB/7VoAsfvGM3mf6qq1zdxJDsxL5frSTGRoeJv3v/ACz/ALlQ&#10;rfS/6ySD/vzQBNarJF57x/6r/lnTnm+xQeZcTedT4ofI/wBX/qv+Wnm1LJHFP+7koAydPk8++mkk&#10;h8mL/VR1YNzHa/vJIf30v+riqSWKSPp/10qNr6I/9s/3n/XOgBt41tbweZ/t1xt94m/cTW9x++81&#10;/wDxytLVpPtVj9s87/vz/wAs/wDarmW837dD/oXnafL+683+OT/aoA0o9StooPtn/LKL91HF/B81&#10;Rw6fEsH9n3H/AFz/AOue6oZNJl1f93b/APHpbfvfK/56PVrUNU+x/bdUvPJhi/1vlfx/L/D/AL1A&#10;HO3kctrBDb2f/LrP+8875Pkrn76xlt4JryObyZZX/wBbWpqFxLr0HmRw/upU83/Y/wB1/wDaq9pM&#10;cV5BN/aEP7qL/Vyzf6n/AIH/AEoA5ez0exuvOvLOb/W/6zzvv7/9yprrVv7JsZry4/1sX7qOWH55&#10;v++P7taDW9tp3nXEf+tl/wCWX/PT/aT/AGabDZ7P+Piy87zf9Z5P/LP/AD3oA8r+Mmg+L/Ffwymk&#10;8N6z/Zmt7G+zy/L+8f8Ahifd93dXHfsseE/F3hrwfPb/ABH1P+0talu/NEp2ukX+zXu95DFB4j+z&#10;2/7602f8sf8AUxv/AA76+Vv2mfiX8SvBvjHQNP8ADGgfbNPubqKO8uvK3odzfM1AH1jqFvF9u+x+&#10;T50vy/uof9T/AN907UtYtmghs5POhu9n7v8AubP9t/73+zWf4b1K+i8mP/l7iRf9+ug0vTbafVZp&#10;LiH915n2n/S/n8x/73+7QBX0NZdL8nUNQh/db/N/29n96pNS1y2tfOuI/wDj0tUluZP+mabd26rU&#10;f72+m8yaKaK6/wCWX8f/AOzXP3WkxX/22P8A1P2pGiuIofuf3fnoA8t8H/tfeEPid4/h8J6HZXd7&#10;dxbv3sMTOkjr/E7/AMNetatq1tP5Mn72aLf5Vx50Wx40/wBj/ZrgfhT8BfBnwi1W91zw/pn2PVZX&#10;/ef88fm/v13mvXVzP5PmQxfa7r91JF/sfwt/u0AXLya28iyt7OH/AET5Zf8Arp/tV5f8aPgL4a+O&#10;uqwyap5N79mfzfK/4Dtr0qFra/8AsVncf6F+4b97/wCy1V0mztk/dyf63/pj/wChUAXNH8K/2JYw&#10;+H9Ph8m0sYFl/wBiRP8Af/vVm+OtDl1bQ5tP0+aaG7lRovtc3yferoJtSlWD/Q72byov9X/v/wB2&#10;qN8tzrMF7/rv7Q3rFJFN/qY/+uVAHy7+z7+yDL8MviNqfii81+W9u7l2/wBE++klfVkjfZ/3nk+T&#10;9797TbjT5dNghs4/K+1/89Yfvx/7VWLjVJdNsf3dlLe+btij/wCmf95qAMvSZPsGlfaJP3Np80Un&#10;8b1c037DYT+Zbw+dLF+9jlm+Squn3H/Eq+z3HnTRb/K+1Q1pW+h20X+hyTQzeanm/wC3s/8AiaAO&#10;b1L4oaRpd9ZR/wBpw6ZqET+VHaeav32/uf3q2JtaluP9Ij8nzf8Al4l835I6+S/i9+yXrnij9oyy&#10;8WW/iC7/AOEf+1LLHFDL8ke371emeOPjl4C+Ev8Ao/iDxBDDa7GtpIoZfn3/AN5KAOi+LHhv/hMP&#10;B2s6HZzTWV3fJ5VtqsPz18RfAv8AYT+IPhP4qQa5cawNL0q1mSTzRJ++l+bdt2/3f9qvt3wf8SIv&#10;HkGmXHh/9zpUqf6PL/BIn/xVdt50VrPNZxzTf9NPO/10afxUAXFktrXzo7jzv+ev/TGRP9/+9VWN&#10;vK1Wyjk87967Sxy/+yv/ALNV7X97+7km86Hf/o8X8H/A61tekiWD/iYfufKT955P+1QBi6pb7tV+&#10;2XEMP2v/AJZywy7/AC62LfUorLxH/wBMpYFijl/56P8A+y07wqsVv/x7wxTafs/0eWb7/wDvf7tR&#10;+T9gn/dw+d5Tt5kV3/6En+z6UARtoMsU8FxZ+VDdxborfyfn+Rvvf71Tf2XfWH7uSaLzfP8A3n73&#10;5Nn96nas0qT2UdnNDD93y7v+CP8A2asXVx9v1zy7iH/j2fyv9i5SgAhvrbTYL2OSy/0uVPK83/np&#10;VdtSlWx+x/ubKWL/AFnky70qjJNfXU8MkkPnRWs/7uKH78afw/8AAa0L7yoPOuLyyi/eusv7n7lA&#10;HQQ+UulQ3Ec373Z5Unk/8tP9qu40C7+3WFmmPJrj9JsYtbsZvL/0KWL/AJZf7H95P9qu2tEisbfE&#10;EH72ONf/ANqgC5HJKvnfuf8ArnUizeb/AO1KbHceb+7/ANipF+X93/yy2UAIssb+d+6pP9RN+8m/&#10;7ZU7ztv7uT/W/wDTGmmTE3yfvfk/4HQBIy/886PuVHIvnQeRJ+5oZZGP/TKOgCRZNs/l1bqCD5qn&#10;oAKKKKACiiigAooooAKKKKACiiigAooooAKKKKACiiigAooooAKKKKACiiigAooooAKKKKAKSr+4&#10;8z/lrsqvDD5X+s/1tTRmOCf7PHD/AAf8Aolh+1QfvP8AtnQA66X/AJ5/62mtHv8A9ZNTVmAh/wCe&#10;0Uf/AC1pfL+y25dB50v+soAVvmgm8z99Td3mzw03bG0/2iOpGj/5Z0ARzSyLPB5f/bT/AHKsTNFL&#10;BUfl+V/rP9VHTpX8wf8APGgCOO6ifyXP+tptxN5X7v8A561JbtK0H+kf63/xym/vHHmf6mX/AFdA&#10;Do5P+Wf/ADyqGSGKWEPH/qo6tL83+rojXbB/z3oArPY/aID5f7nzEWhXk8nYQMj/AJZ/89KZeXX2&#10;X/rl/wA8v46kTyoh5knH/PTzaAIpJrmGeGTyYvKkT95/0zpJrryJ5vLh/e/L5f8A00q8I43HmSQ4&#10;NRuv/LOOagAkl8seX/qagiW5bmXj5/8AV/8APSia3+03uyTzfK/gx9yrcnM3mf8APOgCu0f2fzpP&#10;/ItRtalIP3f76WX/AFlOt7y2l/49/wDv7S3EwtbwYhyJR+8NACyTbIPM8n91HUkayv8AvKnrOtJc&#10;fu4/O83f/wAtqAJBa/Z5ppP9T5v/AAOpmkiWf/prTmO+D95+58yo4/mvv+uSUALJHKk2/P8Ao2P9&#10;VSGSK3hmP/LKL95TppYp8/vv9XUd1b23keZJ+5i/5aUAVi8sf7uA+UZP3ifx/wC981W5JP8Av1TP&#10;NtreCHy5ooYtn7v+5UG7yvJ/c/x/8AoAkktYkn8yP/W7KwbyaXTp5pJP9VL/AKv+/WleDd51vnyZ&#10;f9Z5sP340/2K5vUtciuoJpPOl8r/ANF0AfGP7ZV58S5YNMs/A+mfbf8AiYrLJdQy/wDoaV7p8PV1&#10;OX4c+H7jVJ/+JhLAsWoxfxxuta0McVhPe/vof3qNL9rm+5/uv/tVj681zZaVZahp8MvmxI0txL/B&#10;J/d2f7NAFybWrm1vprP/AHYo5fv/ADt92nN4ZudL1WG81C987UJU8ryvK+SOvmX4W/HyXxb8VL3Q&#10;9Q+12V3bI0skUP8Af3fLv/2a+pI5Lm6vrPzJrSGKWD/Wzf8ALR/7qf7NAHP+Lmii1yGS80aWaX/n&#10;7hlb/wBArY1SOKWeyuI/+eH7yL+DfW5qF9cpBDHH5U33vtEU3+u2fw1h3DRPPZW/nTeVL/rPJ/8A&#10;QXoA6COz/f8A7uH97L/3x/33WfNpP2WCb7R+5ll/e/6zf92rGqLFa2M2l2c3kxbKx9L1C11aD/Uz&#10;fut3ly/883X72/8ApQBuaTqVzdaV/wAtobTevmed/c/3/wCGtrRfEEX76ST9zF/qvK8r/WVi2MNz&#10;b6VNcXE3neb/AMe+n/wXv+1V7wzqkupfbZLiz8m7i/5ZQ/6nZu/9CoA9A0+S68iaOT/W718v/cq1&#10;M3mz+X/qfK/e1T+1W0vkx/6n5K0rXT/Kn8ySbzpdnlSUATN+/n/57fJRHcfaoKaknkf6z/ln/wAt&#10;amhh2fv/APlrJQAK2/8A9FVT8vfB5dxD/e/5a/6urXmRJ/1yqOJcTbEOB/zyoA8p8STXNvP9nt/+&#10;Wv8Az2/9C3/+y1xtm3leI4fs83kzS7opIv4Pl/iruPiJo982q/aJJvsVpEn/ACxrzWST7HfQ+XDD&#10;DF/z1/j+b+KgDa0eziln+0W975MW/wDd/uv9Z/e/3asafHFYT3sfnedN5jSyfutn/Aar+Hbe5tYP&#10;LuP3Npa/8sofvybv4qvNb7oJrjyf+Jh5/wDy2/5aJ/t/7VAGbpdn9v8AFVlcSWX/ABMLbdLJdeb8&#10;mxvu/wCy1GqW/wC4muPJ8n5/N+yQy7/L/wBqrEOrRabPNb280X/slSWsO6eaPyZtMtPsrSx+d9//&#10;AHf8KAM2xjub3yZLe98n/prNF89SXGqeVPDJeWXk+b/q/wB7v8zb97/dqvpN9LLBDJcQyzeVP+7/&#10;ALmyjVPFnhpL77PqF7FpksX+rim/vtQB87/HD45an4D+MXh/+z9GmvdKubX95F5rJ87Mu2Wuy+JX&#10;gW++K/hWGz0/U/sV3F/pP9oQ/O8bt/sVofE7S9MuNKvdYt9Mh1nULG1aXzYfn8x1+b/vmvL/ANkf&#10;4veJfGWq6nH4g0z+xv3Cy+VD9zZu+9QB7V4H+FMX/CK/8I/4sm/tPT9nm3sv8cjr93/dp3hf4V+F&#10;fBEF7/ZemQ6Zp90/7yWH/wBG1xPx4/aW0z4Ma5ZafcanF/pXleZ/0zRq77wD4m0zx59tvNL1P+09&#10;K2L5nk0AfE3x6Hgj4h/Eyb4cafrM32++kXzLvyt/yfe/76r0PwTo/h79lW+stLs9ZlvbS+dfLlvP&#10;k/8AHGrs9P8A2HvDX/C77Lx/Z3stlLFP5v8AZUP3Put83/j1ej/Ez9nXw18WL6G41CGW9/sz91HL&#10;/wAsaAPWtHji8R2MOoW8MXm/623/AHvyf71TXlrFb6r5kk3k+Un7yKH/AJed3+3/ALNc7Y2dj4K0&#10;qy0+zvZYdPijXzJf+ef+zXj/AIV/a00Pxb8W5vh/Z2Xky2ryxSXXlfJ8q7loA9G8QeD5fGs9lcWc&#10;/wDokT/62aXY8n+1XVeFtN/4RmDy5Jv7TtN/lXH8D1etfKtdKvZPsUU0sr/6P533JP8AcrPuI/7G&#10;0qeO8spvtdz/AM8fv/8AAKALU2rReR/o/nQ+V/yy/j+ar2n3kukT/aLf/Uy/upIv+eb/AN6i1aKL&#10;zpLj7J9ri2+XLTtLW21fzriOGKGWKfyvKm/5aUAamg6fLPrk1xJ++8r975X8Em6vQrHQ7Wy/dxw/&#10;uv8AWf8AXOsPwbpdtFBNHcfuZYv3vlfwRbv7lddHNvPlx/6qgAWxi8/zPJ/e05E3f8e//bSp3iMk&#10;PEpi+lRZkt/Jjk/fGgCxGP3OzvTWlEeP+mlSfdH7uoW8xp6AI5mlf/V1KvmSsHz+79KR4pGm4mxS&#10;xOP9XH/yzoAZ5MSedJQzbabK/kzj/pp/3xUjN/qf+etAEcLfuPMpy+U/7uSlZPM8r9zSi43DzKAK&#10;5gxNN/01erUkIb55KhVZZZv+eMVSN/qP3lAEU0n7ibzP9V/yzpLQf88/9VHTpvLi8nzKlfEkG+Sg&#10;CKWBzcAwSiLHLx4+/TZLeJ/3dBl8mbyzxLJ/q6baR/ZYPMk/fS0ASqZHHmdJf9XUq/L+7qtaWAtj&#10;N++lPmv5lSvFIvzp/raAJ7cu0X7zrU1RRZ8ob6loAKozXW2YR/7dXqqTSeVQA5G/fTVHM3/POnN/&#10;zz/2Kdu3wUAV1n8j93/rvnp0ccUX+r/fU6eHeP8AntTZJJaAFt5ZHMxk/wC/VKsH/fvH+t/jqNVl&#10;tYP3k3nS02FZUg/6a0AOkTd5Nv8A8sqIbjzf+2tNh82LzpKsCbbN5f8A+zQA1vLin/6a7Khj80QT&#10;eZN+9qT7L5v7ySj92POgEvlGgCOC03De/wC+/wCWn/A6tL+/g/eVCCJB5CdBR5cUY8v/AJ50ANW3&#10;/wA+bT3/ANIHlv8AupSlQXTbvJkj/ffPUyr5vnR0AOWPyqjuJ5XH+ic1Iq7p5v8AnlsqNf3v7v8A&#10;1PlUAVEluVmEkkWYT/rIv+edWW8uXzo//ItOmEnkf6/yfL/1ktSQ/uv+uVADZJfKGyP/AFv/ADyq&#10;O6WL/V/6mWWprn5B5mfJqMv5/kyD/VR0AN+0R/8AbWornzLbzvLh879z/qqsoYjMUTpJUmJFh2d6&#10;AIbZenn/AOt2f6qpP3V1BUapIf8Alt+9jp1vN5vkyf8ALLy6AGNNFD5IkmBzwmf79M8y2g/6Y+bT&#10;mWMTTRmH91s8ys23WWDzriSHzrv5f9ygDaVt880dVU/e5/c+T+8/7+f7VWF+b/rrTHMkflb4f+/V&#10;AD0WOIfJ/qvaqtr8s83lw/upasXS7P3kk3kxVlavqP2IQXEfm/c/1X8eygC3NrFss8Mcn/LWs/UL&#10;62vf9H/5a7/Nj/6aItcnceMIv+PPT4Zf+mn7r5I93/s1Yt5fXyT/AGeOyh8m2/1d1D9/Y1AHoF94&#10;hit4PLk/fSyv5dvF/wA9P9nfXI6xrn2+Dy7ibyfN/wBX+9/jX+GsW61SWW+h/wBT/oqfvIv/AGas&#10;PxN5S2N7cXF79i0qJPN+1/7f3ttAGlp+tX0GqzR+T5Pmv5scs3z+ZW9HdXOrQXt5cTed/wAspP8A&#10;pnXj/wAOfiVpnxLgspNH87U5Yt3mRfxx/wC/Wh4m+JWmeD/GNlp/9pw2X27bF5UMvz/8DoA9Ms44&#10;ri+m0uSb/j+2yx+d/wAs9tOurj/Tpv3Mvlb/ADfN83/V/wCzWLo9xHf31lJ513Ndyp5sfkxfwVsa&#10;hdS3s9lJp/8AyD9/lfvvv+d/eoAyVWKLXJo5LLzopf8AgHmfNW1qGrW2jQanqFx+58pFrLkt4pb7&#10;/n9u4n/4HHWP8QtDl8ZeFZ7PT72WCLY0VxLZ/O9tu+7soA1PAfxa8K+Op4dHjvftt3a/88fuV6Z9&#10;q2z/AGeSbzooq+GP2Hf2XfGfwFn8Qah4gvIrz7VdN9ntPN3pIn8Mv+9X27ayReRBJJZf6XFt/e/7&#10;1AElr5uqQTRx/wB/93/B8n8VEuj6ba659nSCXzZYP3ktaF5Yy2s0Mifvvn/d/wB+nNbSXX7v/nr+&#10;883+PZQBzq30VrpUNncTeddxO3/LKsPVoYvPhuLebyZZf/QP71dl/ZcUX+j280s3z1kzQxf2rP8A&#10;bP8AWxf8tZvubKAOB1qzvrOxvfs8MU0u/wD2f3n/AACs28k1O90r7HJN513K6/uvuPH/APY112vW&#10;MtxfWVxp/nTeb/q5YfuVh6otzLfQ6hp/7m7lRrbzZv7n8X/AqAKtxDElj5f72a7iT7N/rWTzHqT7&#10;LFf6H5dv++8rb+9+5/wHZ/s/3qo2sdzpME0dxey3v/POK8i2Pv8A/ia1FvIvsP2iO9hhll/dSfvP&#10;9Z/s0AWpIdT8/wC0W80U11s/4Bs/vVxPxC8UX3guxhuNHh/tnzZP3l15X/sldxoNr+/1PT7iHyfN&#10;f95/c/4A9VYZorDzpJP+PSL91J539ygDH8LzanrOh/aPsU0N3E/m+bNLv+T/AHP4q3tQji1exvbf&#10;/n+Tyo5f8/dptrrGmPPDZ2//AB6f63zYfuf7tNurqLV55re386Hyn83zf9j+7QB5z8LW8X6R4qms&#10;/EH+hafv8qyl83f9p2/dX/Z+WvYGuP7S86TyfJ8r/lrXA6t4fudX863s54YYt/mx+T9/zv4mrpNU&#10;uL6Kf7HHNN9xfLl/3V+agCqs0upX17HcTed5X+r/AHX+r/2quSapFceTHJD50Vt/rP8AppQs0VxB&#10;DJJ53lRfvfNh+f8A77qra2P2jzvtk37qWfzY/wDcoAtNNtvvMj/c+b+6j/6Z/wDxVXltbbUZ/LvI&#10;f3UX+rl835/OrNupraW+muI/3Mtj+6kim/5abv4qmt7y2v54JPsU3nRfuvN/g/3qALWpeUmlTR6X&#10;e+TF/wAtJfK/1b/xf71fPP7VHxQ1z4S/CvWdQ0ObyfKf/W+Vvfztv3q98j1aO6sYY45oZvKdv3U3&#10;34/9yvmX9vrT/EMvwym0/wAN2X9p3d86/aP9za25v96gDwb9ij9sPxV478c6zpXjTWop5rmOL7F+&#10;6XZv3fN8i/e+Wvv1biK1gm1jyZvNudvlxeb/AOPV+cX7E/7Hupxa5/wnHiD7XZS6ZOpsoYYt4k/2&#10;mr9I10OK4n8yzmmh8pP9b/H/ALVADdYmtr+x8z7b5N3L+68ryvk+avCfh/8As/y6D4/m8UXl7LNa&#10;ef8A6Raea37tP733q94s/K1Keaz8mKbyv3sct58j71/i/wB6m2/+iwTeZD5Ev+fmoA0rOS5ln+0R&#10;w+dFF+6ji/56f3Wqrdaffat/y28mL/lp/A8f+zWtayefpUMck3k/Zv8AWSw/+OrVOS4luJ4biP8A&#10;5Zf8sv4P/wBqgCvbrbadPNJZzf6XEn7zzvn+98tV4VuYoPtlx5PkxOv73yvn/wB3/aq0q6ndWP8A&#10;yxmu5Z/Kkim/5Zp/DVHWLy50m+/su38q9itUbzP7lAGlMsqTw6hJpn7rf+7i835/96uy0+6/ceZJ&#10;5MMUqf63yt71w9jHqd/faZeR/vrSLb+6m+5J/s16t4bsYkg+0WcMXmy/6zzaANLQ7aSz0sQdxVr/&#10;AFv7yOnlN4lD8SSdqfbtsgoAatv5X+r/ANV/zyprSfvv+mv/ADyok/6Z0xjFLND/AM9dnmebQBPG&#10;snkb/wDlrUGoM6wS/uh5R+/U7NFF+8qPzPIxH5P+soAbbr5sHmR/6rZ+7qSZt3+rh/e05opHhx3o&#10;jST79AEKrvghjk/1tSoI5Zhx/q/uUkklQzTbJ/M8n/trQA2VpH/dx/vvLf8AeVN526fy/wDnpUi2&#10;8SedJ/z1qOH91+7/ANv93QBILeNp/MqWJc/PUG7Z50n/ACyqa1/1IoAnooooArXD7J4aqraxDyfL&#10;/v1enbaKrNc/vz/zyjoAWRpJZ/3f/LOk2/8ALRP3MX/LSkWbd+7khpyr5X+soAa0fkf8e9EKxuPt&#10;H+up279xTfL2wfu4fJoAq20Fyg8iWfzvn/13/stXoY9v+s/1tNVdv/fFRRrKxD+cfKjT/v5/tUAO&#10;CSieWRD+7pkEOyD/AJ4/P/v1Jbr5UFRtaxeR5cf7n5/+WNACzKIp/Pjh/ff6v/Zp7/NPN5n/ADzq&#10;Z18393Uaybv+ev36AI4fKXzriP8A5a0k1x++8hOJff8A5aU4QZx5n74x/wDLU0j3Hm/u4/8Av7/z&#10;zoAhj+W+/eQ1JJdbYPMk/wBV/wCjKI45Fg8uT/8AeVN5PmwQ+Z+5loAgRpZZ/wB4fJi2f6r/ANm3&#10;UXtxIsMIjh87zP8AlpTL7ypYP3n+q3+VVqOfM/lx/wBygCPdE/kxx/6qpQY8bE/e0jA/6v8A5Zf+&#10;P0qRBRFGkv8Aq/1oAghbfP5cn/LKiNYov9Z/11p8Vvm9mkeL8aBHHGJiR5vz9KAFSaOUfaE/1VOV&#10;YqhtjLFBMbiGL/tjU1x/qPMkoAbIgkn3vRb3VSRxxLB5dR/uv/3NADY12z+Z/wAsqc9vum8z/XUX&#10;Ft54JTiX1/8AZafAcfu/+WuygBssXm/6ubyfLpix+V5yRw/9NP8AgdSRr9noZv3/AJdAFK7hlefN&#10;xMPsHlr+6/j31eR9pI8r93/z0/v0s0cTwfvKPL82fzP+WVADhJ5//XKq7pgfu/33/TKoZ5t83lp/&#10;c/1v/s1GzyPO8v8A4+tn+WoAn7TPByf+ulRXzRJPD/z1qnba/amDzDN/Hj/gdV9U1Tb5Nx++hoA1&#10;Fkilg/0eb9181R2NvJ/q/O86Lf5vm1yurat9ogm+zzeTL/y0tJvk/wCBVqaPqUVtBZRx+VNFs8uS&#10;X+OgDc+0RS+dH/zyf95ULapvn8vyf3Mv/LWs+PUIoJ5vM/fUq6jJZEwSSy5Pf/nnQBp3CxRT+Z/z&#10;ySsvXr6xgsfLkg/1tZN9fXOnwQx/bJZiZP3f+f7tYK69c3t9/Z8n7n/np/c/3qAJGuLm6+2yW8Pk&#10;2kVUdc1T7ZY/Y9Lm/wBLiTzfK/55v/e/+xq1qEn2fSv9In8nyv8AWf3JP9qseH7NYQeZ/rvN/e/8&#10;AoA4FviN4lT4jaZp/wBil/dQfvJfuJJXqV9qVi0H+kf6b9qTyv8AgbfdX/7KqN1pMTfu9QvfJiuU&#10;82O7/wCeaf3ax/FH2mw8D3v/AAjf76XyG+zyzfck/wBqgCTS/iNpFrqs3h+4mihu4k8r/Vf8B8r/&#10;AGv96tTyf+Eh0OGOObyftX73yv8Adrw/4R/DnxLcT/8ACQeLIYpvEsr/AOj+TL8kafeXf/tV6tqn&#10;i7Q7fVbLT9QvYrK7tf8Aj4i82gCaxWWwgmkkm+2/v/8AVeV/q/8AgdWJG+2QQ3EnnQRee3l/wVNY&#10;3UuqQeZHNDexSv5XlfwbP71a1rdRQQQ295503zt9ni8r5P8Aa/4DQBi+XL++/wBC+xWlq6yxxf8A&#10;oTf7VVfFE1jb/wCmfub37TB+7i8r/Vv/AHq0Lxbm/vv9HvPJtNjeXFD89YvjDw7Ff6VZR+TL9rid&#10;f3v+x/doAseH7q21HSoby8h/e/6r7L/HJ/tb61LVbm/ghs4/9bv/AHcs39z/ANlqPSfKsNK+z/Yo&#10;Ybu6/wBXL/zzqS40mKy0qby5pYfn82T+5I9AFGG3+zz+ZbzedLFO0Ulr9x/+APRdWssU81xJ++i+&#10;Xy/J/wDZ6p+ILi+gnsrizsrTzdnlR/vf9W/96pFuPsEEMcfnQRS/+h/3f91moA3tPklX7bcXHk3s&#10;sv73yvuVg6xpOr6v9ikkmhsot/7z+N9n92rFit80/wDxMPKh/wCen2T50jf+7WPrXlaRfTXEmp/Y&#10;odn7z+5s/wBugDSumuZf3cc0NlFa/urj91vrL1yzudX0ObT/AA//AMfcsH+t/j/3quaf4gtr+Cy1&#10;CP8A5B8qN5n2P5/M/u1atdQtvt3mWdlNZXcSf63/AJ6JQBl/Dnw/c6DP9n1C9/e7P+AR/wB6u81S&#10;S2sL6GOzh/e/8u8X+x/FvrNuv3v+mfuvN2L5cX+3/E1aGlyRwTwx3k017/z0lm+5J/uUAZuuaTFc&#10;WP8Ao/8AyyfzZJfN31Y0/UIk/eeT5MuxYpIvvp/vU5lisvtsdnD+6uf9ZL/BJ/s1V/tSxsoPLkm8&#10;7zf+ePzpH/wOgCreXVtpeq+XHD50PkfvJfuJIn+5/erSs/8AR7H7RHD5NpKn/LaX59lVWktp4Ift&#10;H+t3+bHFVG4WKw87UNQ/c+Vu/dQ0AWr61/tSxvY7ebzov++K/Pz9pn9gHxV8R/iLPrGl6lD/AGf5&#10;DS/vv8/LXv8Apv7WGhz/ABi/4QO4mu7LVbZ/Kkl8v9zc7vu7G/2a98uo5dU0qa8jmh/6eJfN/g/u&#10;0AeS/CnRdN+FXwW8M6Po8PnahpkCxSS/883/AIv96u6vNFlv/wDiYXk32KKVP9Il/wCen91auR+H&#10;9MtbGy+z/wDHp80txFN9/wD2asaTY217pU0d5/teX5P3P9laAIZrOx0b+zPL/wBVKn2mP/4mm2+o&#10;Razrn/Ew/wBbs/eed9zYv3a8n+JmoeM7XXNM0fS4fJh/56/Ns/3X/wBmpPG3gnxx4m/4R+40u98m&#10;0ldf7Rl/jjRfvbP977tAHqjR+RY/8TD/AI9Lqdf9TL/q/wC793+GtBbWW1sfs95/psu9v9L/ANj+&#10;Fao6XodjYWPmf8sotsVv/wBM0q5fSSvffZ44YYfk/dxQ/wDLT/aoAhjvPt9jN9n/AOen+q+593+G&#10;snxt4gvtJ0Oy/suy+23d0/7y0/jtk/ibfWpb2Ntqmqw28c3+qRvMlh+5G/8AdqO6jlur6GTyZof+&#10;ecU0XybP4moAq+H7iW/sYbyPzdM8p/3lrN87yV0GqWP2i+h/567P99Kh0WP/AImv+u86XZ/y2+/G&#10;n+5XWR2/2efzNP8ANmil/wBZd/8AstAGx4X0mLSLGa4k/fSyp/rf+en+zXUwQRixEYHlfJj6f7NZ&#10;OjRSwTwpPNLNHLH5nlfwR1s7Yp/OoAhtVjiH/TL/AJZ/36tbo5P3kdV7eT/lnTo4/Ig/d/3/AN55&#10;tAEjQyPP/wBMqkjXyqh8nf8A9dYqcq74PLk/fUAEY3jzI5qdGtQyW8nkeX/roqS0WVfOg6RR/wCr&#10;loAux/LUtV0YGXn/AFlWKACiiigAooooAKKKKACiiigAooooAKKKKACiiigAooooAKKKKACiiigA&#10;ooooAKKKKACiiigDOjk+1GEx/wCq/wBZUhw/kvH/AH6jbzZYP3f7n5KfCZI4IRJiKgBkb+bB+7/c&#10;xb6lVZW87971/wBXSeXFFB5cdNjmluc+YPJioAkhh2QeXJTd0TweXToY90Hl0IJDB/zxoAht18/9&#10;5J/f/d06SfZ5P/AqmUeWIah8mPz/ADP/ACLQBC032qCGpLxokg/ef8tf3VEs8U83kf8APSnCKKMw&#10;vJ2/1dAEOJG/eSTf9c6sIfMxs4/5aVGqxXU/mf8APKneTibzEP8A2yoAjt5JP30kkP8AHUjNvg/e&#10;VGrSsIY367//AByi4m2QeZ/yyoAjYS2p2f8APR/M/wDsauNNGs9Vp4xPBsP73zP3nlUnmboP+utA&#10;FqEfZYPLqrbrHF50n72H56m3RRQfvP8AllVVprm88jy/9V/y0oAdGsSQfu/+/VSNPI0P/TL1qGzu&#10;vtXnVc/696ABl3/vP9io41lWD/SP9b/z1hprNu/dx/8A7ypGuPKoAakPn/8AHx/yyqSSHf8A6yoY&#10;br7V/wBsv9ZUjSRef5f/ADySgBq2/mfu6kaPzf8Avj/VVXt4P3EMnnedLEjfvadJdbLfzPJ/dbP9&#10;VQBXt9Oin87zP+/X/POpI45YPOjuJvOi2VI115UHmRw/wVDarLF/x8f886AM9f8ASv3n+p/55/7l&#10;cbq15Lawanb+TFNLc7fLi/557fvVta7ffbLGaST9z87RfufuSJXB6W0T2OmW/wDqbuXzfM87/Z/v&#10;0AU5LOXV/Jj8nztP3r/v7/73+7Vq6XU/Pso7fyv7P+aKOKb/AJaVn69fX3kQySQ+fLv8q3/uSf7/&#10;APdrQvof7S8OQ2d5DF9r/wCWf73/AMdoA4uPwT4es76bVLfTLT+0L5Gi83yl31uQ3kUsENvqH+qt&#10;f+Wv/stZcfiC+8+a3uJpv+eUcU0Wx46sXE0lxBD5fmzfZf8Apl/q/wDZoAuWM0aQQ3Hkyw3fzfvZ&#10;pd/mJ/DTbiaK6vrK4j/1Uv7ryv443ryP9rD4xeKvhR4IvNc8P6ZDefZkTzDN/tf3P612H7Ovjy58&#10;c/DLTNY8QWUumahdWv2mSKaJv3b7f9qgD0a6022Wx/1MsMt1+6/1v93+KvBfBvx6udX+O+s/De80&#10;ybTIooFuY7v+CT5f85r2y41j7VP5kkPnWlsnm3Ev8exv7ifxNXj/AMXPFnhD4J32meJLyy8mKW6i&#10;i/tD/ltvkb7r/wCzQB7pqFvLf2Nl5k37q1TyvNh/uf7H92tLSZrb/Vx+b9ki/wBX/fkf+KsGx1iL&#10;xbYzXGjweT9p2yx6hD8/mf8Astblva/6dD+++xfIv2iL/np/9lQBvabNfRedJ+5+ySzr9nl/55p/&#10;drtPL3T/ALv/AJZf8sqydMWxSby4vNhMv/TOtqNvN/5Y/upaAAeW1v5c/wDqt9TSASH/AK5/vKqz&#10;N5H7u3/2f+2dWLhf+m3kxUANjX9x/wAD/eVI3M3A4k/5aiqsv7qCaT/lls8v/wCyqxcSbfJkkoA5&#10;Hxtpf2jSr23jhlm8391Xiq2P2WD+z5P9bs/d+d8/z/3Xr6M1GGSWxmjt/wDWyp/y1/8AQq8f8aeH&#10;4nnsriOH99/qriX/AHaAMPSdYlt9Kh/tD/t3i/jk/vfPUdrcan++vJIfOtJX/dy/880/26uWN99o&#10;sZvMn+22n/PL+OP/AGUqHQ/KSeaST/QvNT93L/zz/wCmFAGXI0umz3tncQxXv3fMu4fkT5vu1oXF&#10;rqd1BDb3EMvlS/8ALKaX99/vb6sNJLdfu7jTPI+0/upP7ny/xb6muLW2TSofM8698r91/cegCjrW&#10;gy6zBZafZzTaZ9m/1n/TRP71fLf7S3wP1fxbqumaxo97LZ/YZ1iku5tzp/d27K+sLW6ls9K+0aXP&#10;5+ob/K8r/n2rP0+18+D7R/y1if8AeedF/wB9UAcv8PdNl0TwBDp8ll50ssH2a4l/56bvvVvQ/DXQ&#10;9GgsreOy/wCQnttpPJ+R9i/7dbklvbT6HNZx2X+tnW5/ufd/iqORbm6nhvPO8m0if/WzffoA+Wf2&#10;nv2MLb40eI/7cuJpbLULWBbbyof/AB1q9g/Z3+Bd98IPA9lpcf7mW1gX97/BI9dszX2m33/Er8qy&#10;tNjSyXX3/wDgP/AquTapdWUFlJ50P+lfuv30uzy3/up/eoA4H42eOpfDPgfU/EGl/v7uxRpfN/21&#10;+8v+7XhX7LH7SPiD4xwaz9s02702KW6i8v8Ae/JJX1L4stZbrztD1TTP3VzB5sn7r+9WD4V+Hume&#10;GbGHT9LsotMtLndcySwxfP8AL/6DQBpSa9bS+dZ6hDDD87ReVNt+/wD3q53wb8H9D0G+/wCEgs7K&#10;0m1WV5ZbjyYl3/N935/92vL/ANof4P6n4on0z+x727soonW5k/6aV7V8N9Pl8L+B7LT/ALb/AKXs&#10;X7RL995P7vyfw0AdVDrVjLodlcW8MsP2b915U3z/APAq2NHm3+Tcah/pv2r/AMh/7VczJp/lX3ly&#10;Q+dFav8AvP8AppW9JHLazwyRwS2Wn7PNj8n5/n/26AIZtDtr2eb9951rK6/vfufd/hqnZ6XJdX32&#10;iSb7F8/lR/8ATN/4a0JNHtrj+0/tn76WxRf3v/PTdWp4Tt5YLHy5IfOtP9bJ/HQB1HhLSpF87y/N&#10;xH/rPO+fzP8AcrtoV2/6yuf03ULaWCG3t4f3sX+rim+SvnX9ub9tmL9kbwjplvZaZFrPi/V932O1&#10;mk2QxIv3pX/i+90XvQB9NazqumeGbCa/1G9h020j/eSTXUqokf8AD3rDsfi14L1W9gtLTxZok91c&#10;P5ccUN9G7yP/ALHzV/Pt4q+JHxk/a58bCO9vNc8Z6vL+7jsLTc8USM33URfljXd+FJ4q/ZR+NXw3&#10;0v8AtzWPAHiDS7SJ8/a4ot/ln+98hJX/AHqAP6OPMjig8ySjbvr8Kf2Tv+CkXxA+BOq6ZoniO+l8&#10;WeBS0dtLaajKzvYx713SRPy3yrv/AHfQ1+4PhbxJpvirRLLVdMvRqWnX8C3ttdRfdkhb5loA0Zo5&#10;fI/d02CPbBvI8mWrG3d/rKjmkji/ef8ALXZQAKvn03b5EHz/AOtqRWil/eVkeL23eFNZ4/5h8/73&#10;/tm1AGi1xG3cf9/Fp0jRp/yxr+dH9lnxNq95+0n8M4pdX1CWL/hIrP8A5eX/AOe61+5H7Zhktv2X&#10;vijJbyywzDQbk/uZNjjj71AHsyzbv+W0VNa1iuq/Cb/gmP4i1W//AG0PA8M+pXc8Wy8/dzXDMv8A&#10;x7SV+8K+UlAEKx/66nr5gm2PLTP3vn149+1P+0Rpn7MXwa1PxpqEMU+oD/RtOsJS2Li6b7sW5VO1&#10;fldv+A0Aetq0X+s/26eGiMxeCbzpf+eXm1/Pp4z+PHx7/bQ8YwWf2vV/EF1EfNt9F0OJkt7f/b2L&#10;8q/7zVi61pvx4/Za8SWWsaoPE3gzVR/x73UkrbCG/h3Biv8AwGgD+i6Nqazeb+7r42/4J4/tx3H7&#10;Ufh298PeJYBB460KFJbiWIbYb2H7vm/7Lbuq19iyfN+8joAsw/6oVJUNu2+EVNQAVRuJdoz/ANs8&#10;H/lpV6qE3+v/AHn/AGzoAd5ksX/LGneZsgpsc8k/+r/1X/PWid5IR5gHnCgAaX996f8AtSnKu+eq&#10;sMUizef5OZZf/IdWpP3v7uQfuqAI5V88fu/+2n9+mxr5UPlyTfx/u6kXzYv+m1R3C7Z/M/5Zf8tK&#10;AGhfIHmP/qv+WlTBI4v3f+u8ymny4j883+t/1dRrN+//AOmtADpn/fw/88o6YsEsnk+Z5Xm/N5lS&#10;zSf8s4/9bVHy7b/j3t/N82KgDQb/AEKCo5Gib/Wf8taXyPK/1f73/npSXjbIPMj/AH3lUANWaKWD&#10;/plE9OZov+Wf+tlqTy/N/wCWNVWbb+7/ANT89AE03lL+7j/5a02SOK6/eVGyy+R5cf8Aqv8AnrVj&#10;ds/66y0ACts/dyf8s0o2xS/vI6PM/wDjVG7/AJ6UAO8zzf8AWf8AfqofOleb95D/ANsv/ZqfOvmT&#10;wxv/AKqkVo7z/j3m/wBU/wC8oAI444v+2X+rqO3hk/1lxN/01/2KNQb9z/rv+2VRGO4b5Bjn93J/&#10;0zSgBiXsS+c5m8mXfVpYf9T5lSRLv/dvD+6pJbffP58cuZET5IqAGOdt76Hy/wB3/wBNKmZQ03pL&#10;JHVaK3khy/nfvZP3mKVztmgt/wDXf9NaAJIZJfI/eVJDJug/650xUHkwpjn/AFnl1Xa02QzT486X&#10;f5vlUAQ37xX9jv8AO/0XfnzR/s1geItW/wBB8yOb/W/6v/ntW5cSyS+dHb9k/eZ+RP8Adrl9StZX&#10;sZpNQ8rzYn82OKGgDkbW4lv76aOzhm+5/psX/PP/AGq1Li6ig8mzjmi/ep9p83/bX+GsnUJrm4+x&#10;RyTeTLK7eZF9zy/+B/xVmzXVitjDHcQ+ddy/8tfN2UAUdcuJZZ728vP3N3L/AMtYfuR/79WPJ+32&#10;P9n3ll52lbPNk/8Aiq6DRY/tUH7zyZ/sv7r+F/MT/bqrrEdz58NnHB53lfvfN/g/2aAOT8D+C/D3&#10;w+vtT/sP9zFc/vLiWH5Hjf8AhV65Hxx+z/F4w+I3h/xZeWU00tq6yyRQ/Ikif3q6LxhqEug6V9ok&#10;m+23ds6/aPJ/+x+9XUaXqkviCDRpLibyft0/myRf9Mf4f92gDqNHX9xD+5+xSxJ5Xm/+y1VkW2eC&#10;aS3/AH0ttJ+8tIfv+fTprGJL77Pbw/6r/WXf/oOxP4q1FvrbS4PMj8mfzf8Aj4/e/wCrf/8AZoA4&#10;mbVpbW++2W/9zypIv45H/iWtLwXNfX+uTXFnDDDp8v8Ayy/jk/3/AO9WprUljqmlfY/+P3zX83/V&#10;bPL/ANrfWPrTS6NPDJ/rpZf9XLD9z/aoA7jT9UsdRnht5IZftds/m+VafJ5f+z/u10el6bLNDNcT&#10;/uZd7fu//iqxvCsP2OD7RceV5sqfu5f+eaf3a6KK383ybi3m/wBZ/rKAJrhf33lpN/pWz93VOUSa&#10;jP8AZzPj5P8AllVu5mKTfuP+2h/550+1t4ov3kf/AC1oAz5rWKw/d+d/rf8AV1R1XRbZf3dx5s0U&#10;v7v/AG61tRh82bzP9dFVW3tZLj/SPsfkyxSfu/3v+sT+9QBy6WEmkCW0tp5bOGb92IpfvR7f7lcr&#10;riy2EH2i3/1sX73/AGNn95P9qvQNc0e5eCa4s/3N3E/7v+Osfwz4JisNDmjvL37bLdbvM/df3v4a&#10;APJ/DfxK0j4gwazcafZXc13pl99mku5vuR1sR2MWpaHNeahDFNLE7fvbT5If95E/vV3Wl/D+x8IQ&#10;TR+H4YYYv+WkX3/nqHS/Bep2s8Eknk/ZN7SyWtAHL6LH/ZFj5cmp+fF/yzlm+fzKuR28t1BN/wAe&#10;nlRJ5snnf8tP9mu0uNNjl+xfZ4f+mXleV/31XO3Xh+2stVh/cyzRSz+V/wDZUAYtja6Qs/mXH7mL&#10;y2/1PyJ/s14D8cvDPxL8ZT6N/wAIPN/ZlpFfLc+b82y5Rf4a+hNah/cTRyeTD8/lR/x1TsYZbKea&#10;S4/c2kU6yx//ABNAGX4Zj1fTbGyt7iGGHVooFlk/6aP/ABVNqzeRpU15cTy/unWK3/uSbvvVteIP&#10;Ks4P7QuPNg/5axy/+y1itcRXkE0l5eww6VdbZY/+nbbQBn3msanZ332fT5of+mkX8H+7/vVJpfii&#10;28UedZ6fN9tii/1nk/8ALtP/ABK9R+Imi8deHJtP0eaGG7uU82SWH/vncn96uL+B/wAOYvhjB4gt&#10;7e9lvZdTn83zZotj71+996gCTxp4V8S/8JVZa5can/xKtjfaIofvyP8AwrWf+0N8VNX+DHwd/wCE&#10;g0vTLu98pP8AVf8APP8A2n/2a9SWOXUYJrj/AJZb/N8r7/3a4u48caR4o1ybQ9c8r97A0XlffSRP&#10;7uygD5z/AGOv2m/EPxhuNTt9Y0WX+yrX/mKw/fi3f7X+90r6w8Waxoek6V9o1Sbyfk/d2l3/AOz1&#10;D4F+Gfh7wHpXmafDD9kl/wBZ5MWzy/7vyfxV5P8AHr9kv/hd2qw6xH4gmhlig/dxebs8x/4W/wBn&#10;/doA9a0Px1pk+lQ+XNFplpKn7zyfkf8A3krotJ1bdocMkc0XlRT/ALuX/npXwf8AGL9n/wCJ/h7S&#10;vD/9h3v9pxWMH2a4ihlX95/4996vrj4S+E7nw94V0az1j994glRf9E835I9v3vn+7QB6dazWMWuT&#10;faIYYZZUaXzar65eaZPBDJcfuZf/AEZUOtLpqaV+7hm837UsscX8dR2d9Ffz/aLiGHyYv9ZF5v8A&#10;q6AIbW+uVn+zyQ/6JL/rIofv/wCzVia8i07/AEezmi83f5vlTfO/+7/vVRvprmWCG3s5vtsUT+bb&#10;y+VsfZ/drQaSK6/eSQ+T8n2b/bjm/vUASTX1tr1j9okhmspYn/1X8daElnFLfQ3FnDF+9Tzf33z1&#10;zNray6DPN5c39pyy/wCs/df3q1ltZbfyZI4f9V/q/wB7/q0oA7rT9L+2TwxyQwww/wDPKGuojs4o&#10;qxfDyxW00Mck3+l+Wv8At10Udrtn8ygBsHlrNNHHUi/L+7/5ZU6H91+7pInkf/WQ0AMWbd/11/55&#10;U1mleD/R6ds2/wCs/wBr97UkZ2nZ/wAs6AGRzZ/d/wCtkH+sp8zVD5e6b/nl5lSNjO//ALZ0AMt7&#10;iOYSmGUSx0u6hvKSD93/AMsqj8yRTDH5P7qgCaNdlRtJ/wAs/wDXVNNH5tCr+/oAhuP3EHl06STd&#10;B5kdCtKs/wC8psUQhnzH0koAcreV5MdT2/l+V+76VHFHIo+eXMlSwptoAlooooAq3LbTFUCxyLn9&#10;yOP9XUl++RspzSbYPMoAriHbP+8/1v8ArP8AYqaOaP8Ac+Z/raY7vjfBjzJPWkjjjf8AeY8mXfQB&#10;NG27/V/36h877R52zrG//Lb7lSeZt/6Y02NgYd//ACy/9GUAOaPzf9ZUy/u/3dU5F82eGOP9z5VS&#10;L+7/ANX/AK2gA8zypv3n/LV/Lp0nyz00TefNNH08r/lrUcc2/wDeR/6qgCS2m8+Y4/1VRQwfYR8k&#10;3nf9danib99/rs021kleD/SP3MtAEbXEnn+XH/8AYU9oRJB+76/6zyqSH/pp/wAtaYnmW837wedL&#10;/wA9f9igB7xyRHzE/wBV/wAtIqcs0c8H7ub/AL+0gaNJTIoHlyD55KWbzYqAGqNv+j+TSxGP7Qf3&#10;Xk/9NP8AnpSs0g/6bZ/8h1VsrmRrfF3+9lik7f8AjtAFpppf+eP73ZRulWDzP+WtU5NSuUEPlw+d&#10;LK/+q/2P71XGuPNm8v8A7+UAMmEUXleZNL+7qVY9/wC8qO+gkPk+XUzL/wAtP+WtABF8v7uTyqjH&#10;y+d/y2/6ZVUtru4up5pI/wDVRf8AkSrcc26fy5P9bQAsU4cZMWJQn+qP36YiCObYYeJKVppGAkSH&#10;/wDYpY5JYh+8/fUANuPKtfJ/36kt/LXzpKaq7p/3k3/bKmqvkUAWvv1H9yehZNn7ySjdt/1dAAsc&#10;SVG0ksU/mSf6qhlinHyfvqy9ab7LBNJH/wAsv+WX/PSgBt5qljb332jzv3v+q/2KyYfF0U8/2e48&#10;mGWV/Ljl/wCem2uTuNQ+1T/bLz/Qoov3tc/4w1bV4IPtGlw+dNdI3/fH8OygDa1y+83xVDced9i0&#10;/Z+7/wB+thtailsfMkmm8r/VSed/f/vJ/s15z8Pbi+uvhlDeapD9iu5b5v3U3zv/AL1dtZ6l9ng+&#10;zyTed/y1jl8r+OgCrdQyvqsNxH++u/8Alp533Nn8Nec694P8X/8AC1NM1yPU5tM0SKxb7Rp//PT5&#10;lrsrrxdFpcHmah+5h+aWSXzf7v3a0NF1yLxRY/bI/wDTPN/ztoAtW+oRXFjDced5NpF/q/7/APwO&#10;qL/FGTxFb/Y9OmhvJYv+B+Yi1a8SLpH9lXun3EHk+bAsv7n5/Lrx/wDZ18A23ws0PU5Pts17d3V0&#10;0scs3zvsagDtvE3jTV7fwrqd5Jpk0OoWqf6PFD/y0Svn/wDZB/aK8cfGf4t+IPD/AIs0yWyisf8A&#10;V/umTzE3bfnr6k1byrKx+0f8vcqeV5v/ADz/ANrZWf4D0fSLO+/4l+mQw6hL/rLv7nmbqAOkvJIo&#10;p72zuP8AVW06xW8s33Nn/wATXL6p4q8NaTrkNvqE3k/bv3f+t+T/AHkr0L+x5ZYIbe3h/dRf89q+&#10;Gf2tv2f/ABVrfjGHxp/ac0OiaZtljihl/jWgD6m+IEli/hXy5JvJ0/5fLuv4Nlcz8Gfi14e8bz3v&#10;h/R5vtsuhTrF/wBMY0bdu/8AQa0vhHNbfE3wdDeXl752ny2q20lp5W/51iX+Oum8B/Cvw94F/d6H&#10;Zf2ZL/yz/je5/wB+gC9rGm6n4hvvtmn+TZfZv+ePyJIleb+IP2f9M8W+I5tY1CaWG7/1X/XTdX0J&#10;9luWsZvMh8iaP/nj89V7X55/L/1Pm/6v91/rP/iaAPPfBvhm28H6VDpcfm/ZLZ/K/wCm3/A/9mum&#10;kWK4+2/63ypUX/f/AOAf3a8v1LWPHF144ms9PsvO0/e3mS/cr1zQ7GJIIftn9z95QBx9vNa2v7uP&#10;9zFFJ+7q5HdRavPe+ZN/A0f/AAP/AGK2l0OJ9c/tC4/5dk/d/wDTT+7VhdLie+mk86GGK6/eyRf7&#10;f92gDzFZr7S7HTLeSGb967eZLN/y7f3Wf/eqrffEzwjqOqzeH7fxBDN5T+VcReb89tdf3a7668K/&#10;atK/0OH91vb/AJa1816L+wt/YPx91Px/H4gl82+keWSL+D5v4dv/ALNQB7p9qlsrGC3k8maKL91H&#10;/fkf+9/u1irdavLpXmXllNDFE7eXLN9yRP7v+FdxfaLJ58P2P99p/l+V5X8f+7/9lWbeWvlTzaXp&#10;/wDoX2XbLH53z+Z/e+9QBn6PJFa6V9ovJorKKVP+W39z/wCKr57+JHwj8Z/FDQ9Z8H2esw6Zp+sb&#10;oo5bvd9p/vff/u19NLay+R5knk+VLH5skX/s3/2NZfiLUtM8NWP/ABNNTtIYpf8AV+dKqP8A+Pfd&#10;oA88+A3gG5+Efwzs/CmoXkupS6OnlyXX8cnzV18mpS6tBNHbzfvZU/d/34/9+vLf2jvix4v8KaHp&#10;knw7sv7T814opIv9hvvNvruPhu0uqeDvMuLL/ibS7or2Lzf9X/tJQB02g6t9q86TULKb/RkWLyv4&#10;9/8AerJ8ZeLtN+GNj/wmGsXvk6VawS+ZFN9yOt66t5Vgh/c+dF8sXm/c8usP4kfDnSPH2hzafql7&#10;/wASrZ9mki+/5kDfeoA8O8H/ALdPw18b65ZWdnr/ANiu5Zljt7X/AJ6O38NW/HXxq1PS/iN/wj+l&#10;6N9i0Tev2jUJov3O9vm2/wC9/DXgmhf8Ez44vHt5rel+JZdM0+xuvNs4prb/AFe37vz/AMVfcOl+&#10;E7a38OaZHHDFe6hsWK487/Z+Xd/wKgDpJry2SxhuLj/QvNRf3X/LaOm/2fFfweXb+d9z959s/wCW&#10;iVMug2N5qv2i4/5df3X/AFzeprfUPN1WaP8A10sSeV5v3E+WgDyeb9l3Q9S+Jv8AwsC4soobuxfz&#10;beL/AJ5/3t9epWf2aCCby/snmy/8sv4Kp69rkqzzx/8AL3Kjf7ny1846H8fvEut/Gn/hE4/Cc0On&#10;xQeb/aHzbNm7bQB7t8TNNvvEHhW90u3m/syW5j8r7VD8j/7teZ/s4/CfxV8O7H+z9c8Tf2nL5ksv&#10;76XenzN8v/Aq9MuPEH2zVZtPksvO1X5fs8X8H+9v+7XVSNLFY/8AHlF5WzzZP3v8a0AZ/iC3/tTS&#10;po45of3SeVcS/wCf4qjs/t1hBDb+TD5Wz/lt9+T/AGqkj1K2vbGaz/5ZXX72SWb5PLf+7WfJffaI&#10;Ps8nnUAaV19h/wBCt9Q8mH51ljlh+5VjWNP8++huLObzvN/dSeT9/Z/sVRs2ttRgh8z998/leb/z&#10;zram0P8As3ybf/l7/wCXb97QBh6X4ditdKmt/tvk+a/m+V/n+KjUo/tH2K30+9m+1xQNFHFefOn+&#10;7V6+WKKxh+0Tfvd/lebD/fq1fWPkWP2O8/fSy/vZJfuPvoAq6fY20U9nHH++1X/x/wD/AGa7bQbW&#10;WX93JN5N3a/8ukP3K5e3XzZ/M8n97En7v+Dy3rvNPjluLGGST/j7i/1ktAGtHaxoZv33/bKrG77P&#10;B5klVWikgEPmTf6v/lrU1zPJIBFF0k/5a0AOhbf+8j/fRU6T919z+/Um6KCmyLu/eUAD4E2f+edO&#10;X5Kjt5pfI/1P72mjHkjy/wDV7/3lAEm3zf8AV0jDd8//ADz/AOWVJu2Qf9Mqdujl/ef7FABbJEZi&#10;8dW6gto44of3fSp6ACiiigAooooAKKKKACiiigAooooAKKKKACiiigAooooAKKKKACiiigAooooA&#10;KKKKACiiigCsrSSCmO8sP/LHzfpSTSS+RRLHu/dxzeTQANJFJN/01/55VHH5SedH/rv+elEK7p/3&#10;kP73Z+8lohWKD/R/JoAc0myDzI4fOlokkit4P3n7mKmXBk84Rxn90f8AWf8ATOiaLzp4f32Iv+eX&#10;8MlACzfKPMkm/df9MqjlMjz+X/yy2fu/+mlWFWOD/wBp0G3kkn8zpQBDCsU8H7v/AMg06a383/pt&#10;Fsq19mHtUb2u3/V0AQ/ZOvl/ufMpsZkacDycf89JasLDu86m/at/+r/v0AOkh80bP/ItRBSpmjn/&#10;ANV/yzqdX8qDzKo7ZV/4+P8AWyf6v+5HQA6Zvs/kyf8AbOnN5sUHmf66Wlsl8qbyyfOl2f62p52i&#10;gFAFVre2aCGpBbyfvo/OqzbKWhHmf6yoGj3+T5lAEcHlpB+7/cxf9MacVkWD/R/+WlNjjiT95H+5&#10;i/8ARlSRp/0x/wCudADY4dsH7z/P+1Uf7q686OOpPsEksE8ch/1lTrbY+5KaAIlkji/+1VHEd8wn&#10;kh8mUbhSRj7JP/qf+mfm1KskUs/l+TQBC1xL+5k/1P8Az086pk+b5I5v46hmbb+8k/79VYkWKXya&#10;AKd5ceV/q/30v/PKsnxHfS2Wk3lx/rvM/wCeX/LOtS+m+zwfu/3Pm/8ALWuL+JVxL4Q8D6neWfkz&#10;ahbQNL++oA8p0u88Sp4q+x3k0v2S5Tzbfzv9TH/9lWlG19azwyXnk3sVru8yWH5/MrwX9l/9oLxf&#10;8ZvGOs6f4g0aXRookby5ZomT7T/31/DXvlnHbJB9ns/Ohll/5awxfJH/AHvnoAo/8sJpP7Tm8q6n&#10;8qS0/wB7+5TdSm+ywQ28f2vzf/I1tt+7vq9qlrEsHmSXsM1pF+982H53/wD2qqx30t5Ppl5cQzQx&#10;fNF/tyUAeQ+G/Cvir/hbes6prGpzf2V9l/dxTffjf+HZXsnhvR5Vgh/03yZdnm/8D/vPWhb6PY+f&#10;P9omlvbTev2eLyv9W/8AeqaaxuYv3n/LXf8AvJf9igDm5tJ0PxBqsOn65DLNa/8ALSK8i+ST/cro&#10;LyG2+w2UdnDLBp8W2KP+/wD7v+7UmqLFq1jDJced/oz/AOth+5VHWmudLggjt/33zr5fnfIkaUAX&#10;Le3totVvZP8AUeUn+t/g/wCAV5z8YPgvF8YvCsNvrH76KLdc+bD/AH1/1a/7zV2WvWtzP9it9Pmi&#10;82X97HF/t1raL5VhocP/AC2tJd0cn9zfQB8m/s1yfE/wH8VIdDvNMu5vBUqS/vZv+XJ/4Yq+yLez&#10;iTybe3/4mcu/zf33/LN/7tZum6T9inmkkm8n5/Kji/2K6TQ9Yi1GCHy/9VE7Reb/AB/3aAOu0v7S&#10;PJjuPKhl2f6n+COtq1tpIYIY5P31ZtjpMUEHmeTN5tWlvpbfyfM/1X/LT/pnQBMvmRfvP+WX/TGm&#10;RW3lgJ5xl8v/AFmf+WlWZv3sH7uamxeZLmST/tnQBHDNFPB+7/ff5+7TmWL/AFkn7movI+xZ3nzo&#10;pJPMpfMzPN5n/LKgB8tnGsH7v/W7PKj82uY1TTZb3VbLy4f3USNFJF/8RXVedv8A3n+xVSHTvs8M&#10;z+aZpd/m5/ioA8Y1LwPvvppLP9z5v/PH78dZa6fLLpV7b3H7m0if93/fk/2nr2r+xd8837n9zdf8&#10;fEVUYfCNjZQTWf2L/RLn/Wf79AHj7al9vght7O9+2/Zf+Pjzv+Xb+7vrQjkubCeH7P8Auf8AnpLe&#10;f8s66j/hVtjpd9e3Edl50t1ti/2Pl+7Wavh/+wfO8uab97+6ki/9loAx9Qm8q++2W8P+ib/NuIof&#10;+Wn+1/u0atqF9LY/Z5IbT91+9k8n78ifw/8AAqvR6bEtjNb29l/rf+e339/91Kx9UuPss81xJD/x&#10;L7pIopPO/v8A3V/8eoAz9Nvopf3kd7dz+b+6jim+/XRXEPn30Mdxe+dF/qv9iR/7qVj2axWU/l2/&#10;7mX/AJ6w/wDLStZV+0QQ3H7r91/x7RTS/PG/8VAENxpcssE1v5P+ib18u0h/12/+9/u0apoNjqME&#10;Mnk+dLap+8i/gjf+8n+1WtpOrfaIJtQkhh8qX91++/10f+4lXNPtbaW+hjjm+2+Unm/vvkSgDmY7&#10;W+l+xSXF7NNLY/vbiX/Y/hVP9qm61fRWV9ZXlvDN5V9/x++T/wAuz/dVa6i+1KW3vvs8l7+6l/dR&#10;2n/PN/8AYrm9Uh0iKe9t7iHzru2fyo4v/iKAG+dLBPNJcWX220i/494pvvyP/sVGui3yX32yzsov&#10;3v724/v/AOVrQvpNk9l5kP72LbL+5+5/vPUc115s97eXEMPlWv8Ayyh+/wDN/cSgDSuLj/UyW80U&#10;0u9f3X8f/wC1Ul9eSyzzfvpfsmz95F/HH/tVX0Wzl1ufzI7L/RNnm/vv79Yslrqf27/XywxSu0Xl&#10;fwR0Aamnx/bIIbzT/NmtP+m3369A8M28ktj+7mh+y+f/AK2H7++uD8L6XFrP2KPUNM/sy73/AOqh&#10;/wCPf/vqvatPt/ssH7uGgCS3giT/AK6/+P1+Af7fnxZufjx+1X4hbT7yXUtOsZ10jS4w+9Ni8ME+&#10;sjPX9AytX803ikfZv2i9Z8/91HF4onJ835cD7W1AH7sfscfsz6P+zT8GNH0OCCL/AISW5gFzqt/5&#10;KrcSTN8zL67V+6Fr3SSCG7s5be4AmidGjkEv3XTo1LZXEV/bxT280UsUqK6SxfMsiVYkbaP3lAH5&#10;f/Ff/gjmfF/xe1rUPCXizT/CXgq//wBJtLWS2a5e2dvvRKu5flz0+bpxX3t+z78JF+BPwX8K+A7f&#10;VJdZi0eBonv5vlaQs7SN/urluPbFdlF4n0SbW5dDXU7T+14kWU2H2hftCI33W2bt22o/GviWPwd4&#10;V1nXJIvOi0yyluTFEPnO1d1AHyn+2t/wUQ8OfsvXEGgaDZ2fizxxL/x82v2j5NPT7w87b825uy8e&#10;tfE4/wCClf7UOp6VP4nsvD9n/wAI/HJ5v2qLSJHt40/u7933a+WfBmpaH8Yf2i7TVviJrUOgaBrm&#10;ttfaxqEkTFI0Z2kZdq5+99323V+12m/tx/szaToUGj2nxF0OHS7aBbaO1+zT7Airt27fL/u0AeLf&#10;sl/8FVfC/wAW9VXw78SbKw8C6/M/+jahDK32C5dm2rH82TG3+82DX3P4tz/wh2vY6f2fPs/79tX8&#10;9v7W8ngXS/2kdf1T4WalZ6n4UmuI9Ss2tLYxW8Tt+8aJEIHyq3y1+6Pwx8e23xM/Zs0bxRZzGa11&#10;Pw15vmmPZ86wbW+X/eV6APwT/ZO/5Ob+Gf8A2MNl/wCjlr92v2zxt/ZW+K5/6gFzX4S/snf8nN/D&#10;P/sYbL/0ctfu1+2cka/sr/FfZ1/sGfNAH49f8EuDj9tbwN/uXn/pNJX74OY2m5r8D/8Agl3n/htf&#10;wNs/uXn/AKTSV+9jfNP5f/bSgAK7JoUr57/bA/Y/0/8Aa80PRbDU/E2peH00jz5LeKy2tDcTOFCt&#10;KrD5tu3jp99q+iJPk/eSVCsf7jzI6APlL9iD9iK5/Y+HiaeXxVD4nk1iOMJ5Vj9n2bf+BMa5j/gr&#10;dcW8H7Is0c80X2qXWLPy45du/wD5abtlfR/xz+PfhX9nb4cXvi7xlfCytYf3dvaxczXk38MUSf3v&#10;0HU8V+IHxR+KnxP/AOChHx+sbO2s5bm7un+z6PoEMp+zafB/E3zHHQbnkPX/AL5oA9X/AOCQfh7V&#10;r39qKTUrazuptJstKuY7y6h3eVGXTEYft8x6V+1u3zf3f/LKvBv2Qf2U9D/ZQ+Fo8PWd5/aWt37/&#10;AGnVdV/1fmzbdu1B/wA81+6PXqea95hhiT/lj5NAFyNt1PqG38zyv3nWpqACqlxDHVuq8wB+T/np&#10;QAzbt/6bVGy/v/LpGn3YSSLiR/3dThfL+cy5FAFdpN0/7ypF83/WVHKkbA7x5J/561Iw3Q7P+/dA&#10;CM3/ADwx/wBNKfJJE5+z1HD8v7z/AJ60qxxyzeZ/yzoAit1/5af88qk8yKHEfX/ln/8AY1G00UXn&#10;eZTYfs0v+r/66/8A2VABI3lT/u/7nlVYabd+78mox+9/0iT9zTmWKX935372gCNfkM3H8f8Aq/8A&#10;2anWfmf88YoYv+WdEbeV5P8A1zovPM8jy/8AXf8APSgB0AlUTSf9+6jW38395J/x9f5+Wib/AOJp&#10;SIpP3fSWWPzPNoAe0Pm/6z/v1Ui/vYKjmk+z0SXGweZJ/wCQvnoAddLI0E1U5o4vs/mJN/qv+Wv8&#10;dW0+ceZx5n/LOqktp9sm8ySbyaABZJZf9XU8NuFmzkeZs/eRVXmt7g3xn84Qw7Mf/ZVPHJ+/8v8A&#10;13yUARsvkTzSRw/vabAsj332j/tl5X+x/eqY2/E0f+upq2+J5pMfvf8A0ZQBM3yfvJP9VUf2eJvJ&#10;8v8A5ZUoWVhCn/ff/TOkk/dX3/XWgBdgE2UMv/XKkumlTyZI/wBzF/y0qWZvLh/dn/Wf8taY1rF5&#10;/wD11oAht386aa4Tn/nnUNx5VrB+8m/7Zf8APR6ubYoP3n/LX/V1j+IIZWg8zzvIli/5a/8APSgC&#10;SSb7VB5f+p/6ZTfcrzHxtqFz4NsdTuNPhm1OWWBpI4v4/O2/+g1115HFL50kcHneVt8zzvk+997Z&#10;/erj9W8qC+8yP99FF+6ji/joA434d+PLn4g+HIbjXNMm8P6rvbzNP/jtv7sv+61bl1o8txB5cflT&#10;fP5sct38n/Aa1NW0uKy/eW/lWXmp/wAsfvyPXmvxK8N654o8K/2PZzf8TDzP3d35uz/gX/AaAO2m&#10;hi06eaOz8qH7d/rLWH+/V631D+0bGGzjm+xeU/8A+0tcH8K9H8Q6H4Oh0vVL2XWtQtv3Ul3NFs+e&#10;uosdHudInmjt5v3t1/q/J+dI3/5afPQA7WvDdtf/ALz/AFPyebJFD9ySnW8djqN9P9n83yvsqxSS&#10;/wDPNKuR2f8Ap3l+d5Pyfu5f4JEqS3t5bDQ/9H/1sX/Pb7/+7QBqQw6k+q+Z5M01ps/0LUP4I0/i&#10;qra29jfwanHH+5+y/wCsl/56PTdP1S+/fafHB5Npcp5vmzS7E+X+5Ve31aVIIfM/1sv72OL/AG/7&#10;tAE1xqVzBPDbx/6nyP8AVf8AxFcnrHibU9Gg1O4/sy7vYtnm/ZZv+We2uo03XPKn+zyQ+T5TtLJF&#10;/vf7dF9fXN1PZaPJ++iut0lx/wAB+7QBl/BH4qaR488OWV5bwy2Usr/8g+8+R43/ALte1eZK/kyS&#10;f6r/AJaf3I68jhjtrPzpLey8mKLd/wAsv9ZP/d/2V/2q7iz1i+Wxg+0WX/Hyi/ZoofnSP+989AHX&#10;O/2PHl/8tNvmU6OH7P50nnfvf+m1Zw1a5u5oZLf/AJa/8spvkTZ/FV3UPKggmkj/AHMv+s82L56A&#10;Gta7f3dnN+6/55VOjW1tN88Pk+8tOb5PO3zS/vNv/LOkNrHLfeZHD/qk8qgB6yR/bv3cPnfJ+8lp&#10;lta/Zppj53nUTTS+RV5en/AKAMuP97P+7hhhlqSPyk86PyakurTf/q5vJ+T/AH6d+6lg/wBd/BQB&#10;XuofN8mSP/Wxf98VDqWjfahBJJ/rYnq60MbGaS3Hkyy9/wDnpSrDJL+8k/cy/wDjlAHnOveF4oPO&#10;ks4YfKuv9ZL/ALdR6f4X8/SpreT995SfvPO+/J/s16e9vbzr5b8xyf8ALI1WXSY1n/6ZUAeX6lYy&#10;xWP9n/66KX915U334/8Acrx/4rfCfV/FXgC98P6HPNpmobG+z+d8j/xbq+o9R0K2uoZZIx5Mvr/z&#10;0rgtS0e2lvprzyfJ81/3l35vySUAeB/s3/CfXPhB4A8P6X4s1P7b4gtnaWP97vT73y/8Br2C8s7m&#10;/wBVhvP+P3zd3mf9M60m0u10j/SPJ87zZ/K/ffJ8/wDsVGsMtvP5dx+5812lk8n5/LT+GgDm7zxB&#10;Y+A/Dl7capew2UUT/wCkS/wWyNXylZ+JfhZ8SPi3Zah4b8cRDVba9X/iXxfcl2/3t1ez/tGfDe5+&#10;PHwk1Pw3pd7NZSyv5sf8CfL/ALdflHb/ALPfjjwH8YtH0OSCWG7jvYpI7u0+dB833vloA/bK6WW6&#10;86P/AESyli/e+b/B839yq80mmRf6R9t8n/npFN/y0f8AvVV02xvrXSv7LvJovtcSRfaJfN/1m6uB&#10;vPihpi+Mf+EfvPKhlin+zWUUPz+Yn96gD0SSO2tbGHULjyobTzP9Hih+dP8Aeq1o9nF58Mkc13NF&#10;L/q/+BfxJUM2jy2EH2y4hhhtIpP+ev8A49srJXx9Y2uqw2/nQ/xeXFDL89AGw1vLe+I/s9x5v2u1&#10;/wBXL/z0/wBqvnn4vftUaR8MtV/s+Sy8m7un8q3tJt2/f/er6M1S4ll0r7ZHe/ut/lSf35P9yvN/&#10;iJ8EfCvxL1XTLjXLLzru2fzY5Zvkf/ZoA6j4Z6tfeJfCumahJD5Mt0iyxy/xyf7X/Aa7RZIpdV8u&#10;883zZf3v2v8Agk/36y7Gax0uxhs5P3MVsi20cXlf6vb92rH2PU/9N1C4vfOilTyreX/YoAtTTRWc&#10;/wDx+w/ut3/j1R2f+n+d9nm86WJ1+0S/886z7NbloPLjvf3sT+bW5arLq1j/AMsbKXf/AM9dnmUA&#10;dN4d02+0u+8yT/lr+6/65p/ertIfNWD/AKa/9Nqy9Ja6i8mOSH/VItbDW8dx/rKAJN27/WU1jIkN&#10;Ea7v3dE0PmweXHQAEADY/NRDy45oY8+V8n+qqdm2/vKi8uOcQyP1/wBZQAkzeV50lQxt5g8x/wDV&#10;SPUkU0T3uP8AlrVjbsoAjj+X/ljTYWkeD95RJOE/ef52UNHFLQA5UkQb5JuKA3lf6unN83+spxAj&#10;/eSUAQN5nnbByD6f8s6Zaw+QPL87/wCLqy/l45x5dQNNEhhk/wC2cdADprWSf/ltViF91QxSyLN5&#10;clSwSiWEOnegCaiiigCCeTyqhWPb/wBdaluQf+Wf+t7VDmX9yn/LT/lpQARtLH53n9N/7unwyeZ5&#10;weobeSNfOjk/v1NIvm/vI6AGwrLFP/0ypqzRy/8AbJ6VJOPLk/1uxqT979h/6a0ADL/22p371IKb&#10;a2/lUKuyfzPO/wCulAEcMgaCGCOl3yONiECQf8sjU/mRt+7/ANimwW5H/LbNACE+TykX7yR6RrSL&#10;Pmf8tZKjSWRPO/fed5dJ9u3eTHHiaWT/ANAoAlkk8ryf+etG2OWH95/n/apsUP2bzv8AltTpG83/&#10;AK5bKABYYvI8uP8A1VV5rqJJ/s8n7nzanQbZ/n/e/J/37pJLWJv3f/PWgBzHaPLT9z/zzqO3h2fu&#10;5If/AIip7V4mh8v/AJ50xm8qD/R6ADbG195kf+t2VQvYpDP5nnfugn7y1/gkq5cN5nlIkX7z+VK0&#10;Pm/vJP8AWxf6ugCZrmNPJpkq/wCjzfvfN9qgWD/lpJN+6lp7pEJxKOZIx5fl0ARQySxQfvPKh+er&#10;it/y0oj8r/WU397P/wBMYqADdTfJ2z0LJvE2z/P+zSTySQwb34/8foAViG+//wBdP9upmb/91WSi&#10;xane75Ia0t37j93/AK2gBsn+vh8yq95HK3/XX/lnUw8th5k81Vri42r5cE3kxb+ZaAMrUNQtfDlj&#10;/alxN9itLXd9orwzw7+2L4H+Lnj6bw34U1j+0jbbo5cRV6z42/4nOh3tv/rpdnleV/BJu+WvCvhD&#10;+yx4a+Eeual4ss7OL/hIL5/3kUMu/wAz/aoA9bjtbm6gn+0Qzff8rzf+mP8AdeptQt9I8/zPOmhl&#10;iT95F/zz/u1V0fTdTtdKvbO8h8+KV2l83/brSmWLTYJreT/l5Rf3X8Ef/A6AMX7Rvn8vyfOtP9VH&#10;533N/wDe/wB6q+uQxXnhy9j0+bztQif/AFX+3VeZr7Tp5o44ftsX/PX/AJ6JViTTbqWeG4s/Jh+T&#10;93a0AU9U8B23iPwd/Zd5DDNd/L5nk/f/AL3yVoeF9N/4Q3ydPk/49Yk8qOL+OP8A36tfbLmWD/XR&#10;fuv9XF/6FUmpW8t59ikuP9T/AMtJYf8Aln/s0AWv7N3Qan5dlF5t1H5X+3XPx6PFFYzSfuofK/5e&#10;/wCCR/7tdBNffZZ544/31pLVHUI7mfQ5o4/3P79Zf++f4aAPFf2gvHXjPwNoejSeG/DP/CQXd9P9&#10;mvZZt2y2T+8m3+GvTPg+urr/AKZ4g8my+3QLFb2n+3WlqXmvB9ojhh/tCWPzY/4/s3+1U0McVvfT&#10;Xmqed+6gXy/Ji/j/AL1AHo0N9bef5ck/73/lpF/BWLrWk6ZqNj/Z8kMM0V0/+q/g+asfT7j/AFMn&#10;k+dLbI0XmzS7H+avG/iN+1Z4V+EHxG0bR/EH9ofa751to/Jtmf71AHsnhvw/o/giCbT/AA//AMSz&#10;T4v9Z5P3JHrotH0+VIPtlxN50v8Az1/grD0vXLZ/9Is4fJiuv3kcU3/LTd826uktW+0fvI5ppov+&#10;Wf7vZ5b/APxNAFyZpbef93/qtnm/9dKdNJEkEPmf/Z/NUtpHDJDK5hGT/wAfA9anWS288eZD+9/5&#10;Z0AVYreK6ENv50sPlP8A7P7yqepWP2rzo5P3MW//AFv8FWrS0iIJtD5F1/n5akvrWLUbGYSfvv8A&#10;llJ/00oAhjhilnhk8mHzYv8All/7NUceixefPJJDF5sr/wDAP96rkdn9gsf3n76Kq9j/AKZ/x8WX&#10;kTf6qP8A3P71AFyHTbazh8u3h/e/89aqrov/AD0rSAtlG/8A59qZuz+8kh6f6v8A+KoAxv7Llnn/&#10;ANT5Plf6uvK/j5pviXS/hzqcnhuy/tPxLFu+z/35Plbb92vcJx9q/d+d5M1C2cTQf9MqAPgz9jHx&#10;V8WPFWleII/iJ4Z8m6sZ/Lj+2bkf/gfzfdrh/wBuP9m74lfHCHRbzwf5s3mTvHcaf9p8pI0X+Kv0&#10;JXwjYwX01xHZeT5s/myRQ/8ALR/+er1z+ueF7a1voY5If9E3+b5vm0AfLfwltdT+Fng7wz4L8Wfa&#10;9T1C1gWKTUIYt/lv/wA8q+gpNFtU0r7ZbwzWXmweVH/0zetzVrWK68mOSyimi3rL/tx7ap+ILi+a&#10;CHUNPm+xS7/3n/TT/ZoAy9U1qXUv3cf+q8hYv+uj/wB6s+PzbOCaOSy+2/Zv9ZFTf+EsttZvpv8A&#10;U+b/AMtIvuf8Cq5ZyWNnffaJP33/ACyji/3qAOd/ti5/fW8l7NNFKn/H1/yxsk/vJ/tV0mk28qQe&#10;XJ5U1pc7fLl/5+dv8VDNFFfWUdx5MN1v/dxTfJ5n+zU0eoXKedHbw+d87eXL/wA9P73/AHzQBj6p&#10;4gsX1z/j9m+1xJ5X775EkrQ0/wCzW9jN+++2+b/y1h/v/wB2vh79vvQfipq3iPRv+EQ87+yf3UXm&#10;2f8Af+ave/APjK2+DHwI0a48Yf8ALrBF9tlm+T/SmXa1AHrl9H/ZF9e2dxN9tu4tv+u/5aI3/wAT&#10;TdJ1Lw9f/wDHnNaTfZbr95qEO3fH/eV64/RfEVt8V/B2syaXN5N3qdr5Ud199I938SP/ABV4j+zr&#10;+zf4z+BnxUvLyTxNL4gtL5/3lrdxbE2bv9bQB9PatZ/8TX+0Lf8Ac2kT+bHFD9y53V5J8Sv2mfBn&#10;wo8U2fhTUNSmh1+TZc/ZcfwNXsM115X7yT99+/b/AHLavBfiV+y3pHxN+Jtl4wuLP7bdRWvm/vpd&#10;nlpG33aAPcNFvLHxvocOoSQ+daS/6v8A6af7T1JulSeaSOb97Ltit7WsHT7GXQdKso7PyYfKf/R4&#10;oZd6f7z/AN2ush1r7fBDbyT+ddy/6uL+D/gD0AOs9Hisp/MuJvJll/e+VN/frctdYtv3Pmf8ff8A&#10;4/JXNyWcUs97JJ532u2fyo5f4/8AvipobeW3sZpLibz5f+Wcvlf6ygDQ+xxabP8AaPJm8r/lpF/v&#10;fxVY0e4+0T3sfnfbYYk8qO7/AOef+z/vVmx61c2Hk2fneT5qNL9r+/8Ad/hrS8M6lbapPNbyQzfa&#10;5YP3n9ygC1pckrzwx+T50Ur+VJFN/wAs0/vV3kccq4t45v3X/PX/AJ6VT03TYk/d/wCf92tpRJzz&#10;0/1f/TSgB0ccSfvP/ItRt/qYZP8AllVwf9NKN23/AFdAFdvm/dyfvqNvlfu/+/dLtK+V+5/66U+T&#10;yn/1lAEcdv5U3l/8sqkuutN2yPB/zxlp08v2fH/TR6AC3/e/vKbL5kUH7z99TWbyJ6kZfNoAbbGQ&#10;D94fNMncfdq7VWKPaIdn7kf88qtUAFFFFABRRRQAUUUUAFFFFABRRRQAUUUUAFFFFABRRRQAUUUU&#10;AFFFFABRRRQAUUUUAFFFFAFKZpVqZv3tQSJL5P7vHm/x1FNN5X/LH91/rKAFjElzBCTx89SzSS/8&#10;s6kVahDRz/6v/VRUASMv/LOoWj/fwyed/wBsqc1v5VRG1kKz7JfKlP8Aq5Pv+XQA5f8ASrgPmKa1&#10;/wCWZx80b1cnkMcRP8eKr28OybzPNz8lOuWkx+7Hm+1AEP2nEGP9dJE/7ypkaVZj08r3+/VRbXyp&#10;/tH+upYYfszTSOf3kj/JL/sUASRvJJPNv83yu1Ise7zpLepo33Tzf9M6fPL5BiRO9AFaGG5eD95T&#10;0gjlhm/e8S96lnuPI/eUtzD5nz0AV7S2kinH/PKNPLFPmSO5n8uSH/trRZNE0x/561Hf34gmCD/W&#10;UAXoU21Xkt9n7yp7afz4Q/rVTEnkTJHQBNJ8v7z/AJa0zzccv+5ijqKBZf8Aln/qpf8AyHQjRyz8&#10;f8sv9ZQBNM8nEf8Az0pFbE+yPHlj78eOlKrb5/8ArlSpAGm8zv8A89KAHXbbf9Z/qqgkEqeS8f8A&#10;qv8AlpU0/lS/9s6rxr/y0oAVp4vOhtJMCWRG/dUkayQ/u/8AXf8APOmr5ij93D/q/wDvumtJu/69&#10;Nn+VoAivGtpZpY7gY/55/wDTSuK8TahbS+dp+qQ/9MvN/gkdq6q6uoop/L87/rn+7rzH4gNFqMH2&#10;izm/0uL/AFcX/PR/4WoA42+t7bRJ724t/skPyf63/nn/ALP+7VXwj8TLbV9KmvNH/cxf6rypqkt7&#10;e5isZrfWJvtst1+98rytlXtJ02x8NWNnHb6Z/wAf27zJf+ee3/YoAuf6NpNj9ok0yb7Xdf6zyf8A&#10;Uybv4kq9HcRX/wC787yZYv8AV/8ATP8A36pyXlrcWPmSTfYopZ/s0cX33/3qj/s3TLf7bcSTTQy/&#10;LF5v3/u/d+SgBuqf2nZwQyaX+5tIn/1s33KtTNc3l9D9nm+2xSwfvP8Anjv/AL3+7VO1jubDzv7Q&#10;vf8AiXyusvm+V8/+7s/2qvahqnn2M1vZw/x+bH/B/wABoAb5n+pj0/zZpZX/ANV/yx+Wm3moW0uq&#10;2Ukc0M0UqfvIpvuRz/3aj0PWPNn8y8m+xRf6qOLyv9X/AMDqRtLivYP9Ig86WKf/AHP+BUAWFs5W&#10;/tPy7LydQ/5Zyzfcj/3K2LPwjFZ6V9o8/wA60l/54/c3/wAVZtjpOp3F99s/e/ZJf3Vx/H8i/wAV&#10;dFbrFLfeXJZTf6KjeX+92J/vbKAK7ab9tghjt4fOliTyv33/ALPVX4Q+Ab7wlPqf9sXvnfaXby/J&#10;+597dXYWdvFFBDJbw/6XKnmf6z/O2t6OGWCCHyxF+82/uv8AnnQBY01/NsppP33/AFym+/U0i74I&#10;fM/79VJJJE0/l0Iu2f8A6a/8tKACST7NB5n/AD0qnZ2t9LBex3k/+tf935P3460Ejjx8n+qpqx/Z&#10;/wDV/vpaAGuvlf6PH/rdn+tqaSTd+7qrMu2fy/8All/rasxQRDznx+8k/wBZQBWiXaJo4+PL/wCW&#10;tLtE2HjwP+ektLJb74f/ACFJ/uU6Wb7GPLjHm+1AEccmyDzP9fLUgm2f6z/tpR9jiWAR+d/q6mDR&#10;f6v/AGKAKs979nA/c5Mn+rirF1vThc3oIhyDH+8i/jroltYln8yOqV6TdCWNBzH+9j/6aUAeWag1&#10;9pvnf89f9bH/AM9qp2sP2ixhs9Q/f2nzeZL/ALbfd31teNrW+l/484fJ1DZ9p/v1yem2sqT+ZJN9&#10;tm/56/cSP+9/vUARtHbWt9Dpdvew+b/y01Cb/U/9cv8AearF8umSzzW9n++ll/dR/wB+R1+8qU37&#10;V5V9qcckP/Ev+b97N8nmP/DWLpdnLoNjNqkc3k2lr+9uJf8AXPGjUAb19NLFrk0fk/bfNRfMlh+5&#10;Ht+9/wACWpNHuPtGlanb2c3+q/1cs3/LSs2G4sZbH7Z5M179p/1cXzI8afxNUnhO1i/49/sXk6fv&#10;/d/vfnj/AN+gC9qklq1jDH/y9xbZZJZv/ZKz7WH+277U5LyHzpdjS+bD/srVOabfPNJbw+TF5nlf&#10;63/Wf/E1ekuorLzreP8AffOv72GgDFbWLmWxhjvPNspZU/eSzfc8muit9SsdOghuI4ftsuz95FD9&#10;/wD2WqvJa6m99NcXkMV7/wBcdr+Wn+4tSW9rpH+m28kMsN3c7f72yP8A2v8A7GgCxfXkq+dHJezW&#10;XlfvbeWH7klTaLpd9dQfu/Onllk83999zZUnh/Rf7R1y90+4m86W1df3v8En/wATXqGkaLFZ/vI4&#10;fOMf/AKAKPhzTzpYhjf99Fdf6yupWX9/5f737n+t/gqtb2dtazwx/wDfurkMeyegCT/W+TJX4Sf8&#10;FPfgff8Awj/aX1PX/wDW6L4rH9p2cvlqBG/3ZIjt43Ky7vo61+6pn8seZ2rxf9qL9ljwj+1b4FGh&#10;+IITZ6jbbpNO1qAK81nJ/wCzK3de9AHi37C/7e/gn4ufDjQPDHiTWrTQPH2mwRWMlrqEiwpqO1dq&#10;yw9F+buvavpL4m/HPwJ8HvDk+t+JfEun2NpGkriKW5XzLh1Xd5aL/E1fi/8AHf8A4Jm/GX4MXs0+&#10;m6MfHHh6P96NQ0Ib3HzbVVoT8+7/AHVIryTR/wBlP4y+IdWs9Ot/hz4mNzdS+XH5+nyQrvb++7gB&#10;f95qAE+OH7Q3ib41/HTxD8QLa91DSL7U5/8AQ4bS5ZZbeBflhh3pjO1cV+4Hwh8DeM7r9jHSvDPj&#10;DUjeeMLvw7LHcXV2N7B5NzRq/wDe2qyKa+Wv2M/+CVJ+HXiHSvHHxWvIb3WLCdbqy8P2h3wxOv3X&#10;lb+Jlb5gq5Wv0iB2jzM+dQB/NR8JvCPhvWfjP4f8M+NtSu9H8PXOoixvb+0VfNi3NtVvm4X5tufQ&#10;Zr9T7f8A4IvfCSeLzY/GfiyWOTmMiW2+7/36ryD/AIKLf8E9vEz+Pbz4lfDDQZNV0rV383VNG07m&#10;a1uf4pUT+JXb+7yGP3cV8/8Ah/8AbE/am8GeAT4Fsr3xBDYQo1tHJPpDNfQD+6krJvXb29KAPerr&#10;9iT9kDTvGF54UufjvqMGt2Uz29xFNdWybHX7y7/K27l2mv0d8BfD7TPhR+ztB4U0C8l1PRdI0SWK&#10;yu7uRXe4TymZWfaoX+KvyQ/Zb/4Jw/FP43eMLHxH42srvwn4a+2/ab281YbLy52tubZE3zbmb+Js&#10;evNftJr+mC28Halpdn/qotLlto4v+2e1aAP51/2UP+Tmvhp/2MNl/wCjlr92v2zk2/srfFcjodAu&#10;f/sq/Gn9mb9nn4naD+0J8O9Q1DwB4msrC116zluJptNlRI0WVdzMzLt21+0P7XWkX/iD9mb4l6dp&#10;dlNqWqXOiTxW9raRb3ldv4UX+JqAPxx/4JcfL+2v4H/3L3/0lkr96be6kng8zyfJ+tfid/wTk+Bn&#10;xF8Fftd+CNX1zwP4h0jSokvPMvLuxliij3W0qrudlx96v20maNYKAI/tG/zo/J/1Vcb8TPiVofwn&#10;8Han4t8V6nFpmgab/pEk38T/AN1V/vM3Za7a3X9x+8r85f8AgrifiL46sPCXgHwZ4T1vWdG3vqWo&#10;zabZNNDLJ92FPlz8y/O3/A1oA+Cfj78ePF37a/x33XOpRWWlXN21rodnqVwLez0623fKzt91W24Z&#10;5P6cV+l37IHgP9nH9lXwzaTR+P8AwlrPjmSBo7/xH9uXed23dFEu75Y/lHue9fkp/wAMxfF3/omf&#10;ij/wUz//ABNH/DMXxd/6Jn4o/wDBTP8A/E0Af0JeEfjT8PvHeq/2V4b8Y6LrWq7Gk+y2d0rv8v8A&#10;FtWu72y/8s6/Gv8A4JefBLx74G/ans9V8R+DNb0bT4tLvI/t+oWMkMUbtH8vzMtfssIxjzE/1lAF&#10;helLSK26loAKozfupt+f3UnWr1UZVkabf/37oAnkaq26OQnyz+8/9GUoEkI3v++lpkYNvPK8k/8A&#10;rP8AVxf886AH27RSweXUcvmxzfu//sKdDHFLB5n/AD1otfKbzvLmoAdDHu/ef8sqJPmg/d/uaSGH&#10;yqWP9x/rP9bL/nbQA393cD7P53/fqo1j8rzpI/8Alr/y1pogk+0GOOHyYh/y1/56U6Sx+zwf89vK&#10;T93FQBI3+o8uT99SRr53kz2/lf8ATSgLtFnj/VUkMP2SDyLeHH3qAHeX+/8AMk/1uz/gFEXzT/66&#10;L/2eo7iGWL9553/XSi1j2z/aP+WXlrQAK4EMwj82by/87aas3+p/5YxeX5n+3VyRYkgqORvN/wCu&#10;tAEkbRSweZHUO25gg/5ZUM22D/nj/wA9KjhuYro+R3/1kdAFzydkHlx1VjWPyP8AXed87UM0qz/v&#10;P+2dNWGJZ/tH/wCxQAsrSLBsHkny/wDWebUrDf5P/o2Knbd/nR06Ntn7ugCOT91/q/8AW1Ta6+0z&#10;f8tYf+WX+3/vVcfy4pps9ZaaVkWD5P8AW/8ALOgByrL/AM9qI22+dTUl2fvHh/eyU4PFc5390z/w&#10;CgCFn/f/APTr/wCz1JNHun/1P/bWobyHb/x7/wCt/wBV/wAAqTyfI/6Y/wDTWgCNpIrDzpJP9bWP&#10;fSRatpU0kn77/nn/AH6tahcfZhNHHD/1zl+/8/8Aerm/E2tW2iQWX2yb+D/SPJioAo+INQ3WMNn+&#10;+/dbv9+T/crjbe1l1ef7R/y12f8AA4/9r/erQulls9cm1z/Y/wCPT/0GibVI7KCykjh8/wC1QebJ&#10;FD9+NP4qAJv7SttSsbKSOGa98qRv3tn/AOz1m+ItNsbzSv3k32KGKdf+u2/+7U1vqm//AEOzmi8P&#10;+b/rIvK3/J/7LVVo4nnh/wBNh/dfuo4vK3/aXb+KgDQt7r+yLGGOS9/dSv5Ud3/7M/8As1YhtYtI&#10;ghkj8maG5dvM8n/0L/gVZeraHLFB9jvJvOii/eySwxf6v/ZqxHNc2cENnJ/yy2yxy0AaGoWPmzw2&#10;8nlf6K/m28UP34/9l/8AaqnNHbadfXkdxewzfaU83/gbfw/7tSeXK19D9sh8m0vv3skvm/x/wrWS&#10;0kqedJZwwz6hLO1t5U3/ACz/ANr5qAG6pfRRQQyXE37qV/8Aj0/gj/u7K2rOTyL6yt7iGKbUP9VH&#10;/c3/AMLVTt7j7LPN/wASz97F/wAfHnbX8t/9yodQ8YW1r/xNPsUsPmx/u/O/5Z//AGVAGhqzW11Y&#10;3tvH5X9oRf6z/pn/APY1TjjudJsf9I/fS/8ALPyfv/8AA689+KnxOuvBvg7U9Y0fTP7Tll/exxQx&#10;fPI/3qwfg18ZPEPxU8A/2xqmjS6ZLK/+kWs3yTW/zbf/AB6gD3axvvP/ANI87/W/u7iKtL+1orCx&#10;vbf7bNDFLt+z/wDTOuRtdB+2QQ3kc38fleV/zzg/+K/2q7a1022vPOj/ANd5W2gDQ8Kz315/pGoQ&#10;/wCtgby4of8AZ/v/AO1XTaY3mwfvIf8AP/xVR6beRSwQ/Z/9bL/7LUkl99l87/Vf/HKAJm81PO/5&#10;bfdps00sX+rh/dS0QrL5Hmed5P8A0yq1bzR3Q+0Rn91QBHI32abr+6/55VIy+bUL3WyYZOTJ/q4q&#10;I/3H/XLfQBM6/wDLPzv4P+B03dbW8Pmf88qSQSSXG+M/u/8AV0k8kcGfM/feb/yyoAq21xbG9mjM&#10;373/AJZj/wCIqxE3Xy5vOi/9F0ttHH+6kih/d4/1p+/UsFnHFPNJQA6Q7xv/AOWsVV7Wb9x5kn7m&#10;WT/ntU1vJu87zP79EixP/rKAKOoXckP7zyfO/wCen/TNK4fXNN3/APHxN52lf63yv4I/7u+trxNf&#10;XIg8vyfOil/d/ufkrnbyP7fBN5fnQxS/6v8A4D/6FQBysepS3+q2VxH517Fv/eRTf8u3+1W1qmsW&#10;0t9N/wAsfN/dRy/8sflrJk+aDzPJ/wBU/wBp/c/8tHX/ANlrFa+udLgvZLj99FdP5scX36ANC8js&#10;ZYJre8vf9b+6/wBD+5/s765mS38PWV9Dbx6NaTeU/m/2hNF/H/sV01vrltBBNJ/Znky3X+rlm+f7&#10;v8VN+0Sy30NxcWUM+n7P+WMWz5/71AEN1a31xqsN55MMMt1/q/7n/A65mH4d6HdeMZtQuLKH+0Ik&#10;aWO6m+5vrqIbf7b5/l6n/wAS+X/pl8++iOHU9IvvMjg87zX/ANVN/wAtP9pKAKOsaXq8ulf6Zewz&#10;S3X+rih+/JXg+j/s665pvxisvFFx4glmtPm+z2vm/wDfSv8A0r6Y8mK/vpvsf/IQiT95F/Bv/upV&#10;e303/QbL9z9tli837TFD8n+63/AaAOP8cahc6dY+XHZSwy+f5vlf8866LRZItUghuJJvOllT93LN&#10;UPiCO5uL6y/f+dFs/efuv4P4quSaTE3k3Gnw/wDHr+9j/gST/Z2fw0AbVitzq3nfuYf9F/1nnffq&#10;nZx/67y5v3V0/wC8tZvubP8AYrW02Tzf+WP72X91JF/zz/4FWbdR/ZfEf2OOHzpbaP8AdxQyfJs/&#10;vf3WoAtfZ4rLSof3PnfP+8/v7P4atW8P2r/Q4/JvZYnXy5f9j+KsNtW+zwTW8cMtlLE/mySzfP8A&#10;eb7td5pK/b54f3MUPyf63/nn/s0AdJpRlvP3f/bTzf8A2Wtbds8moYF2jy/+/cv3KsSfNB+8oAc0&#10;nlU5vnoXy4pvL70+gCAiRf8AWU9xt8ny/wDVUyb93P5f/PWl+zDyBH/zz6UALC27zvLouE/fwyU5&#10;mp27dN/wCgCu1v8A89P33z05mjaH93N/qqG/dedJ1/6ZVJt3/wDXKgCszRXP7v8Ae/5/hp7L+/8A&#10;+mtTM2//AFdRW83n/wCshxLQA9vKb93J/wAtf+WVKlpGmP3I/dfcppfE2ww8SUyK3+zz/wCu/df8&#10;s4qAJZFBHpJJU0XSopLffTrYYBoAnooooAik+WqvkyJMPLm/66VYnqqIts2ZP+Wf/LWgB0kcTfvJ&#10;P+WX72gNu/fx/wDfqoYZJLn/AFdWJLWK4/1lAEnmbP8AWVG0n/kKo1t9v+s/1v8Az1qQRZ/66/8A&#10;LSgCsLnzz+882CX/AJ5f+zVPM0bw/wCp86mssanzP+Wu+po23z0ANWPfB/zxlpwMkf7tOars8nn/&#10;ALyH91/z1qR5Yp5vIP8AraACaaP+D/W7KbbyebUkcdQ38kdv5P8AyxoAd5Uiz+ZJ/qo6kmXz/wDV&#10;02Nd3/bWnbSo/wCe0VAEKXX+p2VNJJ5U/wD11oWPZ/q6Gm+zweZ/rqAK+z7Qd8c8ud/T+D/dqRW/&#10;02b/AF3/ALJTopI3hMkf7n/npQyyp+8/8hUADCSA/u/+WlRLdyRwSySQ/vY0/eUohjWaaP8Ae/vf&#10;3lR2VvLbzTxyfvov+Wf/AMTQBajk8+D95Ucd5HLnn/V/u5KLiGKOD/SOm+hYj52xYhFFKnz/AO/Q&#10;AN5XkTf88qEMgyOv/LSOnMu/935P7qo4Y90/7ugCXeJoP+eMUiVF5n2kf88Yv+WctSQ+XL53l0Mu&#10;793H+5oAow2O/wA6SOb97LVqFvK8mOT/AFtSLBJ5Aj4/6aVTt/Kggm/56yv+8/v0AVL7VrGzhvI7&#10;yaLEbr+6mrkPFXi6W3voY/8Ad/3P93/erP8AHH2ae+hkk/2v/saz9NhinnspNQ/02XZQBqaprVi9&#10;j5kd75Np/wAtJYfub/7v+9WbpM1tf/Yrjz5rKK23eX/fuf8Acrgfit4oi8KaHNcaPZTTafbX3m3E&#10;X3/LdvvVqfDnXpfHME1x5HkxeR5scv8Az7bfvL/wKgD0rSdY+3z/AGiPzvskT/6qGqOsTbYIZJJo&#10;vJ3t5n/sq/71c7HfW1lBNcW/m+VLa/u4vN2fP/erYZYtU0qH7ZZed5SLLH5Muz/vv+9QBcuvKb93&#10;HNFDLvXy/wDpp/svWav+hX02sXk32KWJ/Kj/ALlQ6LY2Os/u7fzf9Gk837XNL/47sq1qTW1/YzR+&#10;TLNF5/8Av0AV9UutM8Pf6ZJ/tfaPJ/5Z7v4q424+J1zPpU1v4PhtL2WKf/VTbt9dBq032PQ5pLy9&#10;hhi2N9oupovkkT+7/wABrB+FOreHtUgmuPD9lDey/NF5sMq7I0oA67SbyW//ANI1CGaHUPIX7Rp8&#10;P3I/9r/dq9a2tzdX00lv/wAhDy28vT5vuf71WIbW2aeC3k/c/J+8l83/AFlYslxFF9i/tCb+zLuV&#10;2/e/ffZ/wGgC19huf7K8zVIfJllTzftVn9yP/ZetSG4ieCHzL2Kbyv8AllD/AHKy7rUIotc8v97N&#10;Fs+zeV5vyXKVi33jLQ/CX+h6pexQyyv/AKPafcf739+gDrL7UorP/Q7iH7bLKn+jyw/fjT+Lf/tV&#10;5/4o+F+keK9c0zXNQsrTU9QsXX7F53zvG6/367DUvEFj9h/tC8h8603rFJLZ/J5b/wAP+1XB+Afj&#10;h4a8UeOL3w3Z6naTarY/vZNPh+d9n+/QB6d4f0uVrGG8uIYZvKdov3P3I67aO4+z2MMcn7n/AKaz&#10;f3KxdNX/AE6H7PB5MVzu8z/pn/v10UNjFa+d/wAtot6/6756AHMJLr95/qbWJP3f9+T/AOxqxBDi&#10;9mlP73zP9XU0bbv3kc0XlUL5Uv8A11oAqyW8U/8Aq/8AWyP+8lhpYbPyR9jt/wDVf8tJf46sr889&#10;EixQfvP+eVAEV1D5Xkyfvfv/AOqip7LL/wAs/wC/+8/+wp8aeZBK44kkpkM23/Wf9c6AJF8tMx/9&#10;/Kkk+Sq9useP/RlJe2slxDEg67/MoAlmmigg8ySms27/AFf/AJGqrdW8TT+ZJ/yyqcG3nMskcv8A&#10;dyaAFVd37z/U/wDtSqd4sd/50cnlfc/d+dV7Z5v+s/5ZPTbmTy5hniL/AJ60AeX6tDc/8TO4khih&#10;+yyL9n8n/wAerF1ZotU0P7HeTfupf3vmw/fj/wByuk8UQyrBNcR/ufn8rzfvpXlvxg8UaR8KvB3/&#10;AAlGsQ3cNpE/+q+Z/M/75oApr4FsZb6azt9Tm/hl/tD+OTb/AA16BpcemX+h/aLOb/S/+Wcv8ez+&#10;L/gVeA/DH9qzwr8QfA974os/KstPtnaKSK7+Ty/7v3v71bHgf4tReOtcht9Ph8mLTH/eSw/6mPd/&#10;461AHpzWsqX3mXkP227i/wCPfzvubP4W/wB6tq60+5uPJuNQmhsrSL/llD/tf364Pw38TtM8R+I9&#10;T0O3m/4mvzfuv9ivRI9Hl1nQ/Lj82aX/AK6/3fvUAcn/AGfE2ufY7zzYdKiTzZJf+WP+9XO/Fr4T&#10;6Z8ZPAF7odxe/wDEkluvNt5f45Nrf+g16JrX26CD/Q4YZpbn915U2392n/PV933l/wBmsnSbHZYz&#10;SfbYp5fPa2/cxbE3rQBy/gvwXpnwg8K2Wl297NDaWsDfZ4pvuR/79fN/xO/4KJ+EvDPjGHQ3glvZ&#10;Yv3dzdWf+qjfdt2/7tfVHiCxudU0O9t5PJ/tCVP9bNX55fGD/gnvfeJfGN5rHh/WYYotSnaWS0Mf&#10;+qdmoA+8fC/xm8PeMvAEOuWc1pNaSwLL/wBdK7S31b+3P+PiGH7JLt/0v/Y/u18j6Z+x3qeifB3R&#10;vDej6ndwarY/vbmX7T8km5vm+Svob4X6LL4A8Of8I/b6n/acv+t/0yLfQB0mrWNtoP7uOHybT/Wx&#10;yzf8tP8AZpvh+OOKf/TIIfNtf3scUP8Ayz3fdqObXrm3sZo7yH/RIv8AWS/f8x/7qf3a6TTbW2gs&#10;Zo5JvOlutvmS/wAexvu0AU7rWJUvvtEdlLNdyo3mRQ/8s6sQ6pbJBDH/AK60/wCfr+CN/wCJX/3a&#10;b9ll8P301vbw+dF/yzl/jj/2Xf8Aip01jfWUH2iOGGH/AJayRffSTd/DQBHq1jc2GqwR/uftd9A3&#10;lxf8sdn96rXhfQZbD9352ow3cU6+XL/BJUOiw/2v9t1C4hu4YonWK3/e/wCrf/4mu4hs5L3ybO8h&#10;l825TzfNh+SgDcsbiW9g8vyZof8Art/frUuG8r95/rqo2NvLawf9cq1I/wB7+8oAjaLzs/8APKRK&#10;jk8uDyY/3s3pTpHlH7uP/W1IzHyfMj/1tAE27y6rQruhl8z+/wD8tafGsqQUSrE//bKgB37r/WVA&#10;xklm+SYf9cv9iolXf5Mkc3nVa8vb/rKAHMv/ADzok/551Gsn7/y46F8qKgBtoJGmld/MHoDV+oo/&#10;mqWgAooooAKKKKACiiigAooooAKKKKACiiigAooooAKKKKACiiigAooooAKKKKACiiigAooooAoQ&#10;z7bLz5KkhufN/wCuWym7fI/65U3yYpYJo/8AnrQBHNN9q8mP/npUwjjtYPLk/wBVRtisK5f4l/EL&#10;RPhP4J1jxb4jvI7PRtNtmkuPN7/3V/3m6UAbGparY6DYm/1C8hstPt90kl1dyKiRp9TXhOv/APBQ&#10;r9n/AMP6nLYXHxE0+aSP/WG03TJ/32tfj3+0x+1/8Rv2vvF0VjcTTQaC9x5eleGdO3bPmf8Adq6r&#10;/rJP9pvwr0Pwd/wSd+O/ifQ4dQurHTfD8shHl2mo3ymXZtB3HZu2/wC71oA/Xv4XftLfC34tzxW3&#10;hDxxpOs3ciNJ9kiuFWYL/uN81en3Ikx+7/1tfzdfGj4D/EP9lvx1Fpfiixm0bUE/e2WoWcv7q4T/&#10;AJ6Qyr/+sd6/U7/glt+2B4k+P2heIPBvjfUotS1/w9HBLZ38oVZrm2b5drf3mVl5b/bWgD7piuPM&#10;GZ/NhMX34/8AnpTmmkHk4IMUnH/AP71WZ7aSUeYOJBRDDK0HlyUALbxeXN/rvNoa4j+3CP8Ae+Z/&#10;47UJeVb30i/9GVali8/g/wCroA4jx/8AGLwB8LJ7OPxh4s0nw1NdI0ttHqNysPmbfvMu6tLwP8Q/&#10;DPxO0M6r4Q1+w8QaT5jW5u9Pl86MOv3l3L/F81flt/wW2j3eOfhnJ/1Drz/0etfQH/BHTzE/ZTvn&#10;48r/AISW66fe/wBVDQB9V+Lvj58Ovhnqn9l+L/GWh+H9V8vzfst5dKj7P73NdB4c8T6P460mz1zQ&#10;NTtNY0S9jzb3VpJvS4/4FX41/wDBYVf+Mp4f+wPbf+g1+j//AATjTP7G/wANPL6fZZfM/wC/rUAf&#10;S1pB5EGz/lnUEkksX7uOH97/AOOVbgffCHqpcTbMeX/36oAkxu/1f/bSWuT+JHxO8IfC+whu/Ffi&#10;XSvDNrcSYt5dSuVhSST8az/jD8aPCvwJ8EX3ifxlrMWmWFtE0iReZ++uX/hiiT7zMT/Pnivwn/bR&#10;/aw1L9rP4lrrRgl03w3piG30fS5pNzQI23e7Y43PsXP+6tAH74/D3xZ4e8eeHIdW8N6zaeIdKmdt&#10;l/ZyB4XdWKsqsP7rCunVorMeXXyL/wAEofl/Ym8J/wDX9qP/AKUyV9ZyR+bNLHJDmL1oAYy7IP8A&#10;rrRJJLLP5fk/uqfbvIYZTIMn/nn9yq0V4PsU0/7392/SgCZViinhj/dfc/4HVSSe6s5vMj/fWkf+&#10;sz/7JViZBP8AvEhlEsdAuJBhEGZgn7yKgDC1C6+2T+Xbww/c/ef9M/7u+uB8Rafba9PD5cP+q/1c&#10;X8e/+7/u11XiDVItIsZriT9z9qdf3v8Au/365vxFJv8A9Ij/ANCilTzZJf8A2agDk9Qtb63nvbjy&#10;YpruKD/R4v8Anm+6pJNa8++vftkPn+Vt/wB+P/cqNdL83Q5tYjvZofN/0aPzpf8AWf8ATX/gVR2t&#10;rFdTzXkk3/Hr+6k/6Z7v7/8AeoAhk8My2F95lnDDqfm/6THdzf8ALOtzT7eLW4Jo7eH/AImH/LxL&#10;/BJ/uVyviz4maZ8L/sX9qf6q+220d1D8kPzf7H92tTRdStr3Sv7Yt5pf3X+rlh+SGT/gFAA11cxT&#10;/bLey86KXdbW/nff/usz/wBKavh3XHnhvP333/K8qH7kn+1W9JcfbYPLvIZoZZYG/dQ/+hVm6bql&#10;tFB/Y8n9oQ/J/rfNoAzfLlvdV8u4+yf6N/rLXza7q1X7L/rJv3Uv72Pyf+Wf+z/u1yepLY2E8Nv5&#10;P73/AJaXX/PRK3NP1CKLSvMuIfJu5f8AV/7n92gC5HqVylj/AKPe/wCl2r+bJ/uVHo/iyXXr6az8&#10;n/VbfLu6mt7zTLqCG3jh+xSy/wDL3/BJ/s1yereIovBulTSR/vpbp/Kt4of/AB5qAPWvD+jxQfbb&#10;j91Nd7/+W1bkdrHb/vI/9bL/AKuKb7lec+DfEkWueFfLjm86WJPKuJf443/vPXeWOrWs/k2/nedL&#10;Ft8ugDWaD9/5fneT/wC1KZJdeTP5n+uik/d/7FPnuI77zo4/9bE9Fwsq/u/9j/gFAFjy5Wn8v/ll&#10;Q373/Wf3/wB3Uat5s37vj/0CSnR3Hm+TvoArzyHzhnzfK31caPbRIplm8v8A5ZU0pJGN/WWgAaSJ&#10;f9Z/yypqx7v3lvRJHFP/AKz/AJZULN/y0koAdtiuv+m1Ob/X/vKN3lf9MYqk3bKAK6run/6a1XZY&#10;rf8A0eP9z5v/AC1qwv8ApH+r/wC/tDR7Z/Mk/uUAYetWtzLBDJHD593F/wA9vuSVw82h30s/2iTy&#10;ofveXF/y7fN/7NXolxH+48yOfyYov9Z53z1Dqekf2jbwpb+V/wCyf/tUAeS+JLO5lghs/J86W22/&#10;upv9TJ/01qGFbbXvJ/s/zv8ARX/03yfuXP8As/7u6vVP7HtpfPt5Jv8AVf8ALWb+/wD/ABNYt1Yy&#10;6XBNJp9l5Muz/j0h/wDQqAPNbPR/+PLVI9Tig8rzYo/3vz/7tWLH5dV8y3h87zf3sn9yRP8A4qum&#10;h8O3Mt9DJHDaTWlz/rP3X+reta40OKLybe48n91/rPJ+Ty6APIbjwzLFqv2i41OWbSpf+WX/ACx/&#10;4HWxZrc+RN/psNl5v/Lp/BJ/s/71dxpfhH+0v3kn/IE3t+6/j3r/ABPVhvDNtrdjNHceVDDvWWPy&#10;Yv33y/7dAHJw2fkQeXZzS2V3FB5scX/PP/f3Ve0HT759Vso5P9bao3mf88bnd/FXeaZ4alQQ/bJ4&#10;Zvn8vzfL+eRP7taX9n7J5pLegCPwz4fi0iCb/nrKn7yX/np/tVsxeaBFG/Xf/wCOUyOLZ+78mWrF&#10;v83/AF1oAJm8r/rlREJFz5n9/wDd01/3Qmk/13tSzRSO0I/5Z76AEaPz/wB3/wAsqFWNf3cf+qq1&#10;uqEJgeX/AM9KAJI12j93TV/djmaq6nbD5FPdA5Lv/qpO1AEsjf8ALSjG2HfUars/eSf62nbvNg/e&#10;UAEPyDy/+WtVpNMspT5n2OHzf+evlLUskcZ5k/1sf/LWpfN/fY8n8aAFXy/O96YWkQw/88u9L5P7&#10;ny5P9VSkiUlB1joAZIJGnqS2i8kbKFm3/wCrpzUAM3Bj/wBMo6XInh/6Z01YpZf9ZTv9VQBCkHlT&#10;/vJv+ucVTRtt/wBZQq7/ACZKi8r99lx+92f63+GgCfzN1L+99qigaVP3cnP/AE1p0a76ACZuPLjq&#10;Nv8ARYPMkqT/AFfnUx28rP8Ay2k/550ATQArCN9TUxKfQAVSlbM3H+tq7WfL+4lmkTrQAyRN3kyP&#10;NL9+pI/M/wCu1Deb/rKkk/dQUAVNlznHkjyvM/8AHKfLb+ZPDjmL/PzU6abZB/wOiT/nn+9/56//&#10;AGNADFmkB8vP+r/1kv8A6DUlvcyTweZJ+5+eorebzYP9Ih/e/wDLSppJP3P+p/dSUACtEv8ApFEn&#10;+jweZHD5xqNpJLf/AK5RU5ZNkHmSfuf+mVADuJJvL6S/6ypGXd51Q3Evkj7RJ/36prRyxed5fH/T&#10;WgBwG2Y/6rzf+WdFrb+X+8k/fS023juU/wBZ5NJLBLIJpIJv3v8Ayz837lAD1jif955P+qp0McVx&#10;BRHJu/ef9/KdJceV+7jhoAje5ij/ANZ+58z93WfcabFEZpI5vJ+dauSwxsD5/wDq/wDnqfv1LgJN&#10;s/10vvQAkd1un8uSnRtHPB/o/wDfqGQRcyeT/q//ACJTT5sU0Plw4i2fvIqAHXEMcvkyR/62Kpnj&#10;Jmhkc4/6ZVC3mJP/AOi4qe/7yHy5JfJlj/eUALIu+bzI/wDWx/8ALKobqPf/AO0/9/8AvVNaxRFT&#10;PHLI3m/8tDTZF3/9Nov8/NQBTsbi5n/4+If9V/y1q39p8yEpJF1/d/uv9qiBZRBMc+dL/wAs6FkF&#10;nD5kh/d/+z0AQQ222fzPO/exfuqkaS5Wx8uT/XUQyb4P9T5Pm1Vs0ks4fNkvJfK/55TUAU9Sk/5e&#10;PO/1r+Z5X+7XnuuX1zLqv2ySH91v/wBItP4JE/hauw8TXX2XSvtEkH72X/llD9+P/wCxrm2votU8&#10;mOTyYbXZ5X777/8A+zQBy82sf2pP5n+p+fyv+ue7+/WfrEltpM815b3s08sW6x/1Xyb2/hrrJtPt&#10;oIJvs80M0srrFJF/6C1cn46+H+p3mlTWej3v/Ew3+b5U399f+WtAG1HZ7rH7HceVNqssC/aP+maf&#10;w1T024tre+h8uH/S4k/efx+X/s1Jptv58/8ApHmwxRQL9ol/5bb1+9vf+76VNHNbXU/2iPyYbSX/&#10;AJ4/67f/AA76ANqFrqyn1OS3mi/e/wCk+VNL8/8Au1j32sWMs80l5exWUXkfvPOl2fd/zxXH+PNS&#10;1O3sZo9L8qa7ldovNm+/v/u18ffGf4c/G/4g+CINPgmms7/7c0ssoLI/l/w/d/hoA+8fDurW3iOx&#10;ht4/30WzzY5Zvv8Ay/xVavGiXydUt4fJl/1X/XR68t/Zf8G6v8LfhL4Ts/FF59s1XyP9IlvNz/J/&#10;dTd81ehf2tdJrmp6feWXnxeR5uneT9ygCOHUNuq/2pJD/wATCX/WRQ/+O1VvNF/tKe9j1C987yn8&#10;2P8Adf6v5ambVLZ55rO4h8mWX/Vyw/I8dUfCvjLTNR1ybR7eaG91WL91e/7n+3/tUAdErWMuh/Y4&#10;/wDVRfvbj91WTa2Oj6p/adx5P2KKXb5n7rZ5m2pry3tr++m+xzeTD/qpLWH/ANCqxpfhWKKD7PqH&#10;9o3suz93+9+SP/ZoAp/Df4laH4ynvbfT4ZbKW2umik8n/loi16pDbRX9lNd/vvsv+r8ryv33/fNc&#10;n8L/AALY6HBe3ml2Vp5Urt/yy+ffXo2h3EvkQx3EPkzS7qAHSW/2WD/R4YvNl/8AQKa2lxPB9n8n&#10;yfk/5Y/PVmURv8mZfM3/ALyKGpWh2zf67/8AYoAFt9s3meTF/wBNKfnyp/8AU/upP3n/AAOnzQB4&#10;d8fWj96/+r/1VAEck26eGSP/ALaU+MfvppHhp/lx5/ef62muBEZv+mlAEnT7n/fqoJIgZw+R5cf/&#10;AJDp0Y2jY/8AyzHzy0rNtoAeUjmx/wA846glmkT5Eg/1lMWfM52Sjyo+JP8Apm9TxtH5PmRzcUAR&#10;RPEoljH7oR/8s6hkMk/7+P8Ac/8ALOOrLgRzBx0k/wBZTZcXAAj/ANb/AKygDD+z754biS9mh+fy&#10;vK/56PWT4ksZZf8AR45v+Jh/yzl/gjT+Kumuvmn8uSGLyv8Anr/zzqrq0cUv7yOaL91QB5HrjS6b&#10;5Mcc37rf+7i/2Kj02G2ur77Z+++12v8ArP3XyR/3aveLrP7LfTfbP+Xr91/1z/2k/wBquZ02+lin&#10;8y4mu4ZYv3UcVpL/AMfKf3n/ANqgDYvLr+y57281jU/9Ei2/urvaif8AAKj/AOEiiv8ASpvsf+qu&#10;v9Xa/wAH+9vrP+I3h2LXv+JPcTedFvWXzZv+Wf8Atf8AAaz/AA/o9jL5P2iaWb7L+6t5dO+SH5f4&#10;qANabUrG10qGPzv3tj/q7qb5Pvfe/wDrVauL62uILK4km8/ytvl/7lZPiDTf+Eq/0eSGXypf3Ucv&#10;+7U2k6Du8mzt/wDl1/debN/y0/2UoA0LWaW9nmt7eb91LI0tv/B5j/xb/wC7TbOG+tdVnjt5vsUU&#10;W391/wChUaxD9gn8z7Fd2UUT/u/9/wDi30ab/wATbSoLi4/cXcW6L/bk3fdoA0L61lvLHy5J5f8A&#10;nrH5MX+s/wBmnSX0X7mS486H5P8AVVi2rXNn5Nn5N35v/outxtU0z7dZSSTRTeU/7vzv7/8AFQAX&#10;F1/oN7H9t8m7uXWX9z/6C/8Adptvp9zF5P2ebyf+msPz/wDAqPsf22+mjjhhhu/+Wcs33JK0NJs9&#10;XSCaO48qGKx/1fk/c/3aAI2hvtUvvsf22Gb/AJafudv8P9+u48O6bKgnk/13zr5fnfJXP6fa/atc&#10;8y3svsXyf7nz12mgx3NrBNHcfvpoqANN/LkAzDn5/wB3U8cccUNUPOK5kMMs0uz/AFX8H/Aasxyf&#10;aJ/3kMv/ALJQBNu3T+X/ALFOVv8AlnTdxab/AKZU11/fDn/tlQAwfuPv/vf+edSr5uP3lNZvN/1n&#10;+qpy+asH/TWgBq/uZppKbDcf89Kkb/npTvL3wUARvHum6f8AbSo418r/AJbU7Eqz+Z/yy2f6qpvs&#10;8dADY49n+rquyScSR/8ALT/WVNPHJ/rI5sUSL/z0/wBVQA2BfI/1lOkm/cfu6kj+ao5JPKgoAhtf&#10;kqe1kkcc9KZHHViGgCWiiigCC483/lnUazebB5kdSTSbaqyLum8yM/8AbKgByyb/AN5HRIkk8MPl&#10;zU6CTyv3ccOKjjj8+Cb/AJY+bQBcjaoV/cT/APXSo7Vv+Wf/AC1/5aUBds/z/wDXSgCFWkn/ANX/&#10;AH6d9n2f6v8A1v8Az1p8FzGRK/8AqvWM0sq+Z8//AOxQAN5cX+s/ufvKZNFE/wC/P/LP/lpFUhtb&#10;eWcyceb/AB1F9o8qCaT/ANE0ASRrtn8z/lrKlRyR7vJk/wBuix817GHzPK83ZRGIvP8As/8ArpYv&#10;3lAD7n7PERJPj/pnT2m/55/62myRRXU37yGq0l9FB/o8k3kyy/u44qALUSboNkn7mWSmbd8H7ub9&#10;1SMZCPnIhhj/ANZSx+Vb+dJ/yy/8coAdH5vkVGq7ZofM/feX/wAtafJcxQQCQ/uo5KW1b/XW/wDz&#10;zoAjaaWKCaST/tn5Pz1TmuorXzrjyZpvKT/W1pfZ/K/d/wDLKoFj8qeGP975X8FAD3AuYP3n/XSi&#10;KWScb+3p/t1MrRWsH7v/AFVQW0v2j/lrnP7yOgBkUf2efzPO87zaSS1kkmw8uBJ+8/8Asas267f9&#10;X/qqb9//AL7/AHdADmj/AHE3l1DNNLF+7jh/gpkLI000eJYTH/31J/tVLukcfvP3Mv8AyzoAdIsi&#10;wf8AoysnVNYi0/yfM/1v/LP/AOJqaa7ki86zkm/fS/6uuda4+2wQ/bPKmitXoA52+tf7Svprj9z5&#10;Uv8Ayy/55153rXxq8K+D9cstL8QXtpDdyzrFHFNLsrutU02Wy87zJ/3v/PKH78iNXgnxH/ZM8P8A&#10;xq8cab4ov4bsarpsayRxfwHbuoA9j1a30jXLH7PZzTTWl0/myedF8n975P71R/6NoPnf2X/qov8A&#10;ll9ypNF0O28L+B4Y/OmvbuKf/Vfx7P8A4msfxB4m0jwvffbNU/ffaf8AV2kP3I6ANDVJpdSsYLiz&#10;/fy/8tIv4K0JPN1LSvMs4PJ8pF8u1m+RP9qptH1SJNKspNLhim83bcyRQ/frU02zlv76by/33z/v&#10;P7n+VoAw21LR7O+8uSyu4YpdsXmwxM/l7v8A2X/aot9SvrX7b9j/ANN8qTyreL+CT/fq5eLLZarq&#10;dn53nXUv7r/pjsZf/QqdHa3OnWP7uGGyii/dSSw/3/8A4qgDlfih8PbnxN8OfFnh/wDtOHytcsvK&#10;8qGX543/AP2q8Z+EPwR1L4C/CT/hH9LvZptQuU/0i6/j875vl/3a+gLrS7aK+8yOb/S5UbzP7n+z&#10;s/2vWsHxN4y0jwb4O/tC4/5dnWK9lh+/H/v/AO1QBV+G+qavf6Vo2n6hDNDrcX7qT+5J/wADrprj&#10;T76W++0fuf3X/A02fxVj+D/HVj418Of25o/77T9/+hSw/fkf+JXrpNL1iSysb2OSGLzd6/67/U/N&#10;QAaPb22rX3+pihtYk8qP/f8A71cj8SPhHF8UJ4f7QvZofsrr9n8n/Z/v12U0MVlBNHH+5ll/54/c&#10;/wD2q0PC9xLefvI4Yfskv7r/AKbb/wDb/wBmgDF0fwTFYWM0cnnXv/LK3/ubP4mevK/gP+wx4a+C&#10;3xF1PxhHe3c2q6nI/wC5+Z02M27726vpTT5v397Z+R/H/wAsf8/drasYfsHk28f77/rt/wAs6AMu&#10;Tw3czQTSXF75Mvn/ALzyf7m75VroIxE1j5kfm+VGn+qo3Szz+XJ+5i/5Z/36ntrnzh/yyMX/AEyo&#10;AqR6duh3/wDPTnyv9v8AvVdX5INkk3+r/wCWtPjbd/rP9bVG4k+0TzRx/wCq/wCWlAFqS1jX/Vw0&#10;sqGeDy/O8mWomWS3pyCS3OOPL/5aS0ASR+Wv/XWnJFj5+5/1lVBJ5dvEnlSzfP3+8KfJKHvQB/rR&#10;QAs8nlCXzIc/9cqcZ4o/3+ZfL/1dKryQQwx/64/8tDUnmbP9ZQBDt2+d/wBNaI5v+/VRyx8eZ5Mp&#10;8r/VxVI0f7//AKZSJ/qqAKko+zweZHL5vmP5klT283mwf5/d0l4vk2Qjgg86Lf5bxRf3KdAmwbJP&#10;+Wn7ugBJIbaWGaP/AJ5VzPi3wNY+P7GbT9Qsv+JfLH/y1j/9lrqHHkCaQ/voi/SpFnHneX5373ZQ&#10;B8l/Hb9iHwr4t+GV74T0f/in7S6niuftVpF8+9f9irXwL/ZVufg34OsvD95e/wBp/u/3n/TT/gdf&#10;T0n7395cQw/9dasLH5E3mfuqAPFLH4F6FoviM6xFZiz1CSFQfJ+5s/vb69R8O6L/AGJBNJJ/rbn/&#10;AL4jraurXzYP3f8AqqgiijtYIbZ4pbyOT/lrQBzms+DLG4n+0STS/c8zzf8Anp/s1w+oWcqwTfbP&#10;3On7/KjtIf8AXf7LbK9au3DfuJIZfK/6Y/8ALOsXVvCUWr38M/kywnyP3l1D9+T/AGaAPOb7T908&#10;N5cf621/1f8A08/7/wDdrH/4RmW4nvZI/wDQpZXa58r/ANlrqtU8P3LwXt5J/rbb/Vxfx7Kz4Via&#10;fzJJpvK8jyv3335HoAotYy2Wh/aI4fJu9nleV5vyf7LV5n4D8D+JdLnvbO41maa7ldrmP918mz+7&#10;vr2y1WK8sf7LuP313L/q6wbdvI877R9rm8p/K82H7kf91aAG/wBlxabpUMf23yZYn82SL7/mf7P+&#10;7/tVJCssUH2i8vfOl3/vP9z+GoWt4tUvv9Ihi/55Ryw/frYt4dIuNK/0jzobuLd5cX8cn/2NAGXJ&#10;ef2pfeZJ/qon8ryv4JP9rfXZaWv9qQeXJD9ii/55Q/P5lcLqTS3Vj9oj8qy+wusX2SH/AJaV6Z4J&#10;srnT7H95D+9l/eSf7lAGloWmyxQfZ7ibz4v+evlf981tQr9m/dyfvpf9ZHQbfzxDH53SrtAEUMcT&#10;Qf8AXWnKtIEkyenl/wAFKscTfu4/+WVAEjLu/wBXTVaiOTzaNv8AyzoAVfMXyh+dKzbf3dV7k5Hl&#10;+f5P/odTxxbP++KAIpbeIzQ5/wBbH/q6jZfN/ef9/KtM26m+XsoAbuiX95/sVDDD+/m2Tfuv+eVW&#10;F+X/AK601l2/6v8A1tABHHKk/wD0yq3VRG3TH/K1boAKKKKACiiigAooooAKKKKACiiigAooooAK&#10;KKKACiiigAooooAKKKKACiiigAooooAKKKKAM7y/N/1kH+q/1dEk0ssH7v8Ac1Mzf8s6r+Z5H+jx&#10;/wCtoAsI4kHmR/vq+Hv+CtHxHi8HfsujQzNDHqHiHUUtooJY93mRx/NIyf3WXclfbYbyJz5n+qr8&#10;5P8AgtXayn4W/DqWOKWWIavc+ZL5eUj3Rrt3N/D7UAeNf8EdfgfY+M/ibr/j/VNLF3F4bjSPT7qS&#10;T5IrqT/Y7t5e/DdvrX7AW5ll8799X5m/8ETdVsD4R+KGmG8iGpSXtnc/ZP4/JVGXd/u7m21+mcFt&#10;sg8v/ln6f886APJv2k/2dfC37UPw0n8Ia6TZfOslnfwxL9ospFb7ybv733Sv8QNee/s1/wDBP34Y&#10;fsyeJIvFGiTarqfiWO1+zfb9Rufkj3fe2Iqr97/a3V9B+IfFukeBvDk+qa5exWWlWMfmXF/dn5Ik&#10;/vPUvh7xDonirS4dT0jU7PWdPl/1V3aTLNEd38O5SaAOU+PPxz8Pfs+fC3WfG3iOb/RbFMRWsMg3&#10;3czfciT/AGm/Qc1+OHiv9u79pH9pXxwNM8I3uo2Rupv9D0Hwva8j+7ubaWZtvctjjpXvH/BaTx5c&#10;xX3w88ARReTp8ccurv8A3d/zRrj/AHVZ/wA6yf8AgnB+01+z9+zH8LdTn8U6/d2HjnXLrN4P7Nnm&#10;EcMeRCisiFf4nb/gVAHiNp+2N+1F+zD4yFt4r1PVobuTbLJpXii23pKn6N/3y1fr/wDss/tE6P8A&#10;tMfCDTfGmkQ/YppXa21Cw8zf9jul27k/3fmDD/er4a/b5/a8/Z6/aS+AWp6Ro3iWW88XWM8dzpJl&#10;0idH8wMqsu90G1WXdmvPv+CM/wASZtK+L/ibwRLPctaaxp322KHP7lJIG+Zj/dba/b8aANv/AILb&#10;P5vjj4ZP/wBQ68H/AJFWvfv+CPTbP2S9S/7GW6/9FQ14H/wW6+bxx8M/+wdc/wDo1a9+/wCCOHzf&#10;so6l/wBjLc/+ioaAPjP/AILBt/xlPF/2B7b/ANBr9Hf+CdSbv2L/AIdW/neTJJay4/7+tX5yf8Fh&#10;V/4ynh/7A9t/6DX6N/8ABOdd37G3w0/69Zf/AEa1AH0rCZIIdnem291u+STrvqNrGWWpjFLB/wAe&#10;4iEVAH4bftd+AfiJ+0R+3B4z8IeHItR8S3UV15dvayyN5VsixLu/2VVa86/bG/Zktv2VvEXhPws9&#10;7LqWt3OjLe6pNjEImZm+WL/ZXb+NfvppHhzRPDl/e3OnaPDZ6hfP5l5dRRKksn+07/xV+P8A/wAF&#10;m/8Ak43w/wD9gGL/ANGyUAfcn/BKIyf8MT+E/wDr+1H/ANKZK+u/tGB+8/c18e/8EqZdv7FHhJO8&#10;mo6iP/JmSvrZvKv7L/plG9AE87Bx5c/SoWXfB5kf+t30LJ5sH/XX/ntTbOKTz5p/9TEaACObzfO/&#10;5Y+b/q5azZtSi8+GOT99/n+/V69/5bEzSiLf/wAsa4mTVJdXgmj8mH91O3l/Y/7n/wAVQBzvjZtl&#10;je/88pZ1/wBvy/mrJ1qS5nn8yOb/AESL/wBAq9dapE8F7Zyfvpd6+ZLTdQ022s/9HksvO82BpZP7&#10;kdAHO6h9ptdVhs7e9/e3SebH/cjStKG6igsb2O3hi/dPF5f73/Wf3qo3UkVxP/ocM013FAv72b7k&#10;if3a2JNBsZYPtEn/AB6Rf520Acj8SvgXpHxBsbKz8Qf6b5V0t9ceTu2eR/d+WnR29r4XsbLR9Ph+&#10;xafF+6/v/uf4a6jS9WtvsPl/bZofK/1lp/n+GquuLL+5kjhhm/59/wDppQBT17XrH7DNb/vfN2fu&#10;4oYvnk/2v9moWaK/0ODzL2aytIkWK4uvK+er2l2cukX015cfa5ruWDypP/if92thbGLWdK8vyZoZ&#10;f9V5UP3JEoA52zk83XLKOT9z9mT95d/f8xNvy0Wrb/sUf9py/wBof9cv4KkuLj+yJ/L0eylvYrb/&#10;AFn9yOrGl3WmWs82oW/nXt3E/lSSzff3/wB2gCbWJPNg+x2dl+6i/wA/8BrPaG58/wC2R2X9p+V+&#10;683/AJ57v/iamk0u5uNcmk+2y6ZLKi/aIofvyVqWtj/wj0E0dvDd+TvX/U/7X3v/AK9AFGOP+w76&#10;yvI/313L+9uIvuJJXqXg21uWg8ySH97L+883/Y/hrldA8NXOpi9uTDgSP+7/APiUr03SrPyIO/3F&#10;j8qX/lnQBZSGKKaHnHv/AM9Kk8v9/wCZH/c/d01l2jy4/wBz5VPiljbzZH/5Z0AJC8hnomh3eT/z&#10;1p335/M/5ZUNHs/dx0AOXgfJL/HTZpP+mNNnt42nh39af9oDXGzEufX+CgAmXz4fL/7+URW4hg8v&#10;/llsUU6ISfvd/wDf4p6yRUAVZl3zw/vv+2VOjj2/u/O/dU5fsz3Hmf8ALWoZ5No/0jyv3fPP3KAH&#10;Qw+VZeX/AKmWozaYt5nf/Wyf6ypprryvJ/6a1H5nmnZ+9hP+soAbar5EEMf/AKOqteSzXFniOD/S&#10;d6/u/wDY/vVeuIg80LND5v8A107UjSbp/wB3N/qv9ZQBXW02ebHHPiKP/WVVbSbaL93H/qv+WkX/&#10;ANlWpI2+D93UMEXkTeX53nS+9AENjbC2sZreSHyYY6dDb2zf6Zb/ANz/AMcq5dLugm/c1BBmCCHz&#10;cQy7P3n9ygCC6t4/33/LH5F/5Z/JTpreJ5/+mtSs8iwwnzv3X/LQ09o4vP8AtH/kWgCKKx2TTImP&#10;ssn/ACzqfy/sUHlx1DI3H7j/AF3/ACz82i3m8/zvM/8AsKAJGlkbyY6e0kg81JIf3VC/JN/zyjkq&#10;CdZYLeaNJvOPp/HQA5fKtf8AR6uKnlQVVhbz4PM/dVJZpIkENAEjLTdsq/6ukZB/rP8AU+XSwRbf&#10;Ok/56UANVpW86m7vN/dyVN5f/POk/eMf3n+roAaRIvmydf8AplToI8DzJB5UhpY/3v8ArKCMjy5K&#10;AGsv/POiTypf9HkpVEkRiQY8ugoBNn/lpQAsTboPnHk0ySPzB/10qBZIv9X5P7qpFmjn/wCmMtAF&#10;hvkqHzt37uSmyeb/ANstlOWSJ4PMoAcrRf6upJfK/wCWlVAIwT+58n/2pVlW/wCWlAD6Rl82q48z&#10;z/3n+q/5Z1YWgAVvNp26m/62hpNtADvNpiLmaV/wpFj201U3Dy/OoAfZrGkI8vpViorf/UipaACq&#10;EzbJ6v1UaSXz/wDplQBXjmlb/lj/AB024mjg8n/nrUm0PN5nk/6v/wBDqNQLf5/+WX/LT/foAkZP&#10;N8mT/UxelTLOM584eX61DJcSRD/prUcn7r/Wf8ev/j++gByXUUo8yCHzpaklmjiHP+q30RLEg8yT&#10;n/prLUiTBoJpI6AI1m2fu/8AXVJ5e+oFEryxHzTFx0H3TTCnkAZ/fR7/AN2KAJGXf/q/9bUmLn7P&#10;/wBNaFbzf3kf+qqJ/LlM/wC+87/pn/zzoAikmlt/Jj/4/Lr/AL4q1HJt/eSfuaggNz/zxiEWz/gd&#10;Sywxywf89oqAIz5UH7v/AJa/NSWtvIo/0ibzpJKVeL3Pk/6yppG2/wDXWgCG3XZN+7/49ZKbfXkU&#10;A/0j/Vb/AC6tSJuh/wCudQq4/ff89f8AlpQBC08UH7uP995X/kP/AGquQ/PVW1tv+WkkP72SpPM8&#10;oeX53+s/5a0AR3lv9o/d/wDLX/nr/sVRutUli/dxw1rR227zvMrNuF/cf89opX8r/rnQBcW32eTH&#10;537qnXVr/rpI/wDW1CsW2CGP/XWv/LQzU9Zd/lSQQ5B/5aH71AD4Yf8Av7sqsLmOCLy4z50u/pL/&#10;AMs6lb9x+7k/7+0IIo5g7zebLJQBB5kTar9k83nZ9o8r+GsrVryW4gm/5Y3cX/kP/wCKrUe9iiBk&#10;j/fRf6qOL+CuV1i48i+so/8AXfe/3Pm/v0AY91qljcT/ANn/AL7yrH979r83f5j/AN3ZXK65NLqk&#10;/mRw/wCtf/SYv+eda39k21r9t1C3mhstQi3S/wCxJVOHS7aexmkvPOh+0wLLJF/Bc0ATafNFpc97&#10;p9vN5Mv7rzP3W/739x65nx1rWp2Gq+XbwzTahE/7v+D/AEX+L563NH1KW1g+z28P+l6Zu/ew/Omx&#10;v/Zvlqv/AGxFLff6Z/psUqfu/tnyJH/9lQBDptvc2uh/6j/VbpZIppd73KN/DWldQxalBZR2/lTe&#10;VB/qofk8uvHf2gPEXiXwL8OdZ1zw3DDqeq+R+7l/5bfL/CiLXP8A7MPxK8QfFDwP/bHiSyi8P6hF&#10;+6ki07c81z/11Rvu0Ae+W+ny3UENv5Pn+b+983/2Wq/h9orjVZtQt/8ATfK3Rf8AfP3q0tFhiWCb&#10;zL37F5Sf8D3/AOxVfS7O20Of7ZeeV9k3tF5UP+191v8AGgCva65pl/qv2ySGWG7lRpY/O+eGT/2V&#10;a0vO/wCXiT/l6T93F/HG/wDeqS8W28ibS7jyvskT+bH/AH5NtYum3EU+qzSXHm+VEnm2/wC6/joA&#10;4dvitbWHxGvfDfk/8TDf/pP7relt/wADqbwL8FdD8M+OPE3jzT72b+1dcg+zSfe2f98f+zV3ln4Z&#10;0yLVftF5D+9uf3sf9+T/AGnrWsbXzb7y9Pm8n7L/AKz/AKaf/ZUAO/sXz/Jkj8qG02LFcRfx7/71&#10;dl4f0uW186SSb/rnL/zz/wBmq+m28VxBNcSQ+d8/+qm+/v8A71dMlnE8/wBs87yf+ekX8ElABHHE&#10;k8P7nyYv++PnqwPKSf7PJ/y1/wBXTrq1i1GDy/8AbqNYBbHEf+qk/wDZaALC2e/95J/raI/N8/zJ&#10;KGaOAfvP/wB5SWmJPO2Syn60APkX7LBUdulz5GZP+/VJapJFi3/13/PSWpNoM3yD/Vp/raACeeTz&#10;4Y44c5/1kn/POlk8qKfzKSL5vOj/AHv409ZI1g/eUAIVkH7z/W/JVaSTd58kf+tiqWOWIQQuIv3X&#10;/LOkmt/Lg8v/AL90ASSR/wDPP/tpQYA82XP/AGyo8zypv+mVIx2w+ZB/+8oAaYo5BDG8uT6VEjST&#10;cR/8s/8Alqakhbzf9Z/rf+WdRyTSS+dH/qYtn+toAbfSRL/rP9b/AM8qhuLe2v8A/rr/AM8qp6lp&#10;wNxZ3ckPI2x+b/HVyG38qeHzJ/3v/j8lAHI674ctRN9pv5vJljf/AH/Mrg7qzief/R/+Xp28v/gP&#10;3q9i1q1iaCaS8m/7ZVgw+Hf7SnhuI/8AQookb/foA8ttfD9zL515eQf6JL/q/wB7/wCO/wC7WxH/&#10;AGZb/vI5ovNiTyv9VsT/AHa6jR9D3QTXFx501rK/lRxfx/7v/Aq5uTwP5U80ccM3lb/9VNF/q0/+&#10;JoAhjvIr+x8u3/020l/5Zfce22/7dUWji8PT+ZJ+4+1P+7/j+T/4qug0/Q/N8nzIfJl+aK3i/gj/&#10;ALzVpW/wz8/yY5Jvtlp/rJIv9v8A+JoA424aVtVhj86X+Ly4vv8Ayf3nejTdNl1LzvL/ANbL/rLS&#10;b5PLRf4t9enab4FtrX93HNLD89U9a8I/aoPLjm/dRP5tAHD2skX+m28fnQxb/Ljl+/8AP/CtSf8A&#10;CH3Nrqv2i8hhmu75Fik0/wD2F/2/4a7aO1itfJ8uHzpZf9XLXQTab5/k2/8AqfK/1fk0Acjovh3U&#10;/t2JLP8A4l8SeXHL5v8AB/drct9N8iDy4/8AU+f5v/XSrlvpcq+THb/ubSLd/wBtK0reGLz/AN5/&#10;rYv3vlf+zUAU4bOWWfy/+WUX73/7GtxpN1Q26xWsHmedUsUccpEj/wDbOgBimT/WSQ876mjjil/e&#10;VMrbqjkXd/7ToAdu2VGV67P9ZvopsCeR+7/56UAQ3Fxs/wBH/wDItTN5bzQyClefH3Is0yeKNsfv&#10;cSf+h0AO3Ste/wDTKnRvIPnkpFePziEi/wBX3p8y76ADdK1O/wCmdEgk/wCWdNWTE/l0ATP8wxUE&#10;snmfJ5XmipKbuijH/XOgBWbyv+uVRxrE0P8A5EqZpdkO+o5Pmh/1P4UASSNsqOBZAMue3+rpzLup&#10;IX3TSigCxRRRQBFJ83yVRZZIBMbf/W/88quS/wCuFR+d5/8A1yoAh86SKDzJP+/VSXCxP/rJqhlt&#10;/NvvM8797En+q/gp0UspG+SGIUANtbeKzg/d/wDf2m+ZFLB/pH/XKpGXz/3n/PKnMgn9pdn+toAr&#10;xr/y0k/7ZxU6Rtk/lyf6rZ+7qw0UnkD/AJ6x9KrXH20TDEMM0P8Ay0/v0AStdRQQQ0NJbP8Au/8A&#10;nrTbhorqDy6rmDbP5Yh8mHZ+8oAtRLGk03lw05vLl/5bf63/AFdQreSy6X9o8nyZfSjyZG8mSgCS&#10;181YPL/8i0oWPEJki/e7+/3qW4jjXyak8nzf3lAAy7/9ZULN5X7upJPKT/ljTV81f+uVAENxDvn/&#10;AHn+qi/eeVU0lx5M/wD10oaGX/lnVSfSYmvftHm+TL/z0/joAn8vf+8k/wC2f+5TiwWCb7P/AHKZ&#10;JIbP5I/+/sv/AKDSTSSJnzP+2ctAEwbyB5f/AC1qPTk2jeRnP/LWpJrryqimtJbgwvbzeT5f/LKg&#10;CWa48j/lt/rf9XT/AL1j/wA9vkp8ixt5O/8ACqiyGDL/AOui3/6v+KOgBnl/aPJ/5Y/5+7QfKt54&#10;ZKLe4+0ed5kP7rfVfVLyOWD7P5Ms0vy0AY+rNuvvtkcP/XSuVmaKf/WTf8TDf5scVdZrUcf2G8jj&#10;mmhu4v8AV/8ATT/crgdP1iLUb6aPzvOliT/VQ/O+/wD2/wC7QBcmX9/NcR/62LbFJ/0z3feqHxFd&#10;fYL7zLO9/dRQfvP+miU1tYtvt02n3EHnXcSfvIv/AEGsfVNW/wBBmjvLKX7LKnlebD/x8yf7Oz+7&#10;QBYt/tOtzzahp97FBF5H7vzv+Wf96uH8ceDbHx9Y3un3kM373/WSw/7P3dldBo6xef5kc0M0UsH/&#10;AB6TSbE2L/7NXQafp99qOh2Vxb3vkxRI3mWkPzpJQByvhex/4R/Q7LS7eGb91t8u683/AFb/APPK&#10;ukmhlv5/9I1P7F5v/LKGLZ9371XJtNilsYbz9zZf9cfv/wC89c74s8Rf2NB/bGqTQ2Utr/x73fm7&#10;PM3fL/FQBvXV5Y6ppU1xZzeTFvX7RL/H8tU7q+tv7K8vyZfK3+bH+9/1n+1srJ0uGXVLHy7ebzov&#10;Ia5jl/g//ZrL8K+IPtE979oh+26hFui+1zfc/wB1P9n/AGqAOq+3faIL2PyfsXyL5d39/wAz/c/u&#10;1Vk8H23ijydLvNM87T7q1b7RF5v+sf8AvVHJa22m/Yv+W1pdP+787/lm/wDeroo7i2WC9jvP33m3&#10;S/vf4P8AeoA5PT/h/beEtKh0vR/9C0q1/deVD/yz/wBqug1CH7VpU1xJZfvfPi/5a/3f4q6LWryX&#10;yIby3m/dRR/8Dk/3Ko6bdRXsEPmfvvN/1kv8cb/wrQBmtpMt5qsNx/qftU/2nyv9uuo0WS51Lzvs&#10;c0MMX+q/1X8a/ep2m6fL5F7b3k3+q/eR/wB+Otbw/pcWnQTfZ/31pKn/AC2/v0AWtN0+Wzn+0R/u&#10;fNT/AEj/AH//AGWtCzb7PPNH537ry/NpqW1yLGD9zDDNs/eS/wDPOpTaSST/AGhP+WqeVJ/uf3qA&#10;LMrR/uZJP3xpyGKCbp5NQ29vFF50cf8ArakmfzP9Z/coAkVY4v8AV/8ALV6f9njXzv8AprTLf97B&#10;/wAAojt9n7zzqAJttV2j3z+ZTo5PN/1c1N/dS/6ygBgWRp944x/y0/56VPIvlfvP+WtQs+wTSSf6&#10;r/nlR9o8/wC5D/rEoAIZIkg8yP8A1VRrDFcT/bI/+WsdOhuts/lyQ097fZFNH5vEv+rj9KAI1juf&#10;9Dxx5f8ArD/7LT5HDw58791JTof9Gg8v/YqvbwxRfu4/9VvoAGh/0fy/J/j/ANVUkYklvfMk6f8A&#10;LOpvtfPlx1WiB+2fuD+7/wCWkUv/AKFQAqtE37v/AF1LMdphk/5a/wDLT+/sp8ke2CbzJv3VMi8t&#10;p/MfzPNx5gz/AHKAFt1lb95JD5MX/PKnNH+4mj86iSbb5PmQ1NIsUtAEMaSPP/1z/wA7adJHv/d/&#10;9/KGh80eXJ/yz/5a07yd1ADmbb53mUq/6+q0cPnj95N+92fvKc0e/wD1f7mXZQBXvoYryD/prXG6&#10;9pf9m+TeSQ/ut/8Alq7ZocedJ/qf/alYutWscv8Ao/kedFL+8kl/jj/2aAPM9Uklnvv3f+q3t+9/&#10;jqTT2ubCD7HH/wBdf79ampaDc2995dn+/wD+u3/LNKLHwrfWfkx2d79sii/5e5v9dQBTvJNn/Tbz&#10;U/3PLeqOi2cuuQfbNLm/db2/ezf7P3lrrtN8K/Z777RcfvvK/e/vv+Wlalro8UXkxyQeTFvaW3ih&#10;/wCWf+/QBh2el/2pfQxyeT+6j/eReV/H/e313Wh2OyD/AEibzpapW2hGEgXE2ZY/9X/00rVtY/K/&#10;660AWAu0f6nyamhXYPLpv+v/AHclNV9k/wD10oAjUebN5+f+2VI00kU//TKT/lrS+XFU/wC7UdvL&#10;oAerfwUx5Nk0UdIU3f8ALGmCTy5fUf8AougCfy9w+enfcqNm/wCedNjk3/vKADMTTbP+WtNb/nnU&#10;ySiTpRuoAhaLzYPLk/5aU5V2U5W3VG023/V0AOS1j87zB1qzVWzMgMqydn4q1QAUUUUAFFFFABRR&#10;RQAUUUUAFFFFABRRRQAUUUUAFFFFABRRRQAUUUUAFFFFABRRRQAUUUUAVGbyv9ZUKtK3/XWpFXb+&#10;7/2KjV9nkxx/6r/V0AEce795J++82vmL/gop8L9S+KH7J/iqwsLObUr/AE14tWt7WH7/AO63bux3&#10;fKx+Wvp92khE0j9KbD/yx8v/AFWz/W0AfgJ+wr+1Kf2SvjFPqWrWck3h/Uov7O1WFY/30Ue/d5if&#10;7Ssv3e/Sv2r8MftLfDLx1oh1PSPiH4fvLCSTCSfaUTy/l3bXVv4q8C/aw/4JmeCP2g9V1PxXol5/&#10;wh/jS+zJJLH89pezH+KVP4Wbuy8mvgvxD/wSR+P2katPaafpeka1aJ/q9Qi1KKJJPosjBh+K0Aer&#10;/wDBTf8Abx0D4laJ/wAKo+HOp/2nonmRSazrMEn7m52/MsCf3lVtjFvVcVD/AMEbfBOuaz4/8VeK&#10;H1jVbPQNItEij08bvsl7NJu/4D+72f8Aj61L8Ef+COXiK/vLS/8Ait4ks9A07zPn0rSZfOupP9nf&#10;9xVb/Z3Gv1A+GXwy8NfB3wZZeEfCemQ6NpVqP3drEN3merO38TN3agD8yf8AgtL4Nvh4q+HfifMp&#10;s5LKXTSDH8kcivu+9/tZrnP+Cf8A+yX+z/8AtQfDuZPE2patF4/sbl0ubGDUki8yH5fLkRCh+Xkr&#10;X6hftA/BTTf2hPg/r/gjVZ/scOpw4iuvLV2tplbcsi7vp+Vfj945/wCCbv7Q/wACPFcOqeELebWj&#10;bzf6JrXhi68qaM+u3cHWgD6i+N/7CX7In7O+iQ6p461nxPpsV0/l29rDqSzTSN/sIsVei/sRfBH9&#10;mbTvHH/CafBXxLqOs+ILXTmiuLW8uvO+zxzf89U2Da3y/wB6vhDw5/wT/wD2mP2gPFf2zxbZahZz&#10;HbFPrPiq+3vGn8P3mLsv+7X6y/spfsz6T+y78ILPwhYXv227M7Xuo6mBs+0zNxn/AHVVQoWgD4C/&#10;4Lb/API4fC7/ALBt1/6MWvf/APgjgv8AxijqX/Yy3P8A6KhrF/4Ka/shfEv9pjxV4Ivfh/plpqlr&#10;pNjPFc+fexW7h2kVl/1jDd8teuf8E5fgL4v/AGePgHe+GPG9lBpmrya3cXvlQ3KTYhaKJVbcrFfv&#10;K9AH55/8FhG/4yniT00i2/8AQa/Rz/gnH837Gvw6/wCefkS/+jWr5f8A+CiX7Dnxd/aH+O8PifwX&#10;o1pqWjf2dBbebLfRQvvVfm+R2FfX/wCxt8Ntd+EX7Ong7wl4rg+xa/ocEv2i1hlWVfmdmX5lyrUA&#10;e4ySSv8AvKdNH9og8uqs1x9lsYfL/ff9cams/tL/AOs/1VADY18qDy4/9V/yzlr8bf8Ags2279o3&#10;w/8A9gGL/wBGyV+zV1NFX5t/8FHv2Kfix+0f8YtG8QeCNGtNT0q10qOxkllvooXDqzM3yOw/vUAe&#10;0f8ABKk7v2J/Cf8A0z1HUP8A0pkr60j/ANFgm8uH/tlXzr+wv8IvEPwO/Zn0bwL4xs/seuW11dSX&#10;EVpcrMkaSzsy/OrFfutX0Y0cVv8A8seY9sfm0AOV/wBxD5n/AO7qjdSS2Fv5cc38f+tq7NIYLweZ&#10;LiLZ0/56PXlHxC+MumeCvtv2iaL7XLtijim+/wDN8vyUAdR4i8SRWfnW9n/x9/8APLzf9ZXnq65f&#10;S/bfMh8n5P8Alj/8XVHTdWtn1WG38n7b5qN5d3/z0/8AsasWesXMU80dx5P2SL/nj9z/APaoA+f9&#10;Y/aoi+HniO9jvPD+ozWli/lSXXlb/vfxV7R4B+IGkfFPwPZaxpfmzWl9A0sf8D1Ym8O2OqWP+j2V&#10;pqd3v/5Y/ckRv4n/AN2mt4ftvDPkx6XD5NpL+6k8n7ls9AGhdafFL9i8ybyfK/1drDL8++r0ccs9&#10;99ovJofsn/LvF/B/wOpI7PbPN5n2SGX7Kvl+d/rt/wDe/wB2s9tQilgsvM8mebY3mRfwf7NABDp9&#10;tpH22P8A132pG8z+/s/vVc0vUPKsfL8nzruL/V/3I0/20rPWa2SCHzP9VEn7yX+ON/8A4muLvPDc&#10;t14j/tTR9Z+xXdz+9uLWaVv3iL92gDvLrS5XnmuPtv8AomxpY/8Apo/92qdrdS3UEN5JNN5v+q8q&#10;H+//AOy1T0PUpdR0r7Zcfa5ormfyo/O+5vX5fnp15HY6T9tt5JprK7l/1kv/AC6b/wC7s/vUAaE0&#10;djL/AKP53+iXX+ritJdk2/8Ai3v/ABU2++w2vhyGO3h8n/n9i83543/3/wC9Wb/wjNtLY+XHe/vf&#10;9bJ5P37b/wDarH+IGn65q8HmaX5NlFcussf2z7lz/tf7tAG5o8ltrk97cafqf7qVFiklm/fPHtrv&#10;vCvgTZpUNvqE03+s83zf/Qf++q4/4C+H7HwvPPpeqTwwa3c/8fFr/BJ/1yr3KRv3/l/880/dxUAV&#10;7HSfK/d/6nyv++JK1Jv3c/8A01ot/wDUfvP9bsqWFo2lJAz/ANNKAJZF3VXjuIpf+2tJ5ceJY083&#10;O/nFRzzbJYE/1UUn7vypRQA+Rt/7uP8A1VOiTdynEtDR+b+7/wBdFUitt/6Y0ANS5ikEz0AR4mkT&#10;rJTpGiWmlZMfP0/5aUAO+/8AvKc2Wm/6ZVCkef3kn9z/AFX8FO8uJv8AWUAOZNvnEf62mzLE8Hly&#10;U2Rtn7ySox/pX+rm86KgC15kVQyeVFP+8oMnmz+XH/qo/wDWUeTG4Hmfvov+WdAEUrxNPCkk37qX&#10;/VxVNB8v7vycfepGj2T/ALv/AJa1Xe58gbzNx/yzoAbHHEk80n/LL/VU0gQiGCD/AFu+nreXE3k+&#10;XEBLJ+8/4BT1WRz5kc37r/lpQA8PKJvnlHlAfPUVxHsm/d/+Rvuf71TTtGwPn/6r5ar3hkWD/U/x&#10;/vKALb9PLki875P3lVrZv+WcsOP+ecVTfvYvJ8v/AFVPnUSeS4/7+0AQXqSzwfu/+/v8dG7d+7j/&#10;AO/tSNJIsP7w/wAf+shpx/1M3+q8n/lnQA6RYovO/wCmtQ7vKn/d/wByoY7OL/trVrdJ/q6AHL8s&#10;H/TKmSQxyzf8tYjspsg+zA3fPIX93VndJLQBTkutn7v/AJay1Y3RPBTpZPLg3+V51QwrKv8ArIaA&#10;Jv8AXjzE/wC2dEZ2w+XTmXf+7/5ZU3PlzfPQA7dt/d07bFUWPLHEQ5/1lJJNHBPDH/z1oAmIxNUM&#10;0n+uojk83/V1HI0jQTf+0aAJm/6Z1Hc/67iH97/z1qveSSReTb2/7nzf+WtWpl/56UAOXzP9Z/yy&#10;2f6qmzL5sPl/8tadu3QfvKiMmJoY84/9qUAPDSYmx/rakjk82muox8//AFzpywxxQ+X2oAPLkWD/&#10;AKa05v8AyLRv3fvKhtW3f8tvOoAkVj5P/TWnK22q7x+bN5af6qpI23Q/9c6AHq8jT8f6qoZIZBN5&#10;iTfhUqy8f89vpTVk2QeZQA6zkkli/eReSfSrNMjbdT6ACoJlqeqkzyediOgCGOKTz/M/8hf+zU5m&#10;2/8ALGiO3lb/AFlStlZS7nEcYoAgvZJUnh8v/VVJJ5UsFVbiTyRNJJ5XleX/AJ/4DVhV3QQyR0AM&#10;RpZPJ34Ecf8ArM09m3Qf88fKqvJcRvBNHH/39iqSQB4Ov+r/AHclAD4ZIoZvIJ82STk0txJVNm8i&#10;xmkj8qG7lq1u8qf/AK6/98UAKxk8nzI8eX/rKoWcn2qeGSOHyP8AnpWjFiGYxDzD5n7zzKit5t0E&#10;P/Av9T9ygB32jbP/AM9pdn/LKmiSSWcbP7n7ymQQ+VNNH5Pk+Z+8zFVlZN8H/oygBsce6D93RHNE&#10;/wC7/wCeVRq0kn+rm86nRx/Z56AHXE0qU26m2eTTZp5BB6f9dqhZ5Zf9ZZfuo/8AV/36ALkn+p3y&#10;Q81VjklX/WQ/vf8A2Sq99ceRPBJJDLNFL+6/65/7T07dF9um8v8A1sW2gC00m2b93++/56f3KJ/L&#10;8j93Dn/rlUE8kktlNmHyY/8AlpTJLj7BBBbx/wDLWgCO3vpZZ5o5If8AVf8AfFWo28qGH7P03/vP&#10;9yksriNppiOsn+sH/POh7TNj9nfny+/8f+9QBA0fkf6ybzov9b/10qvNrVjb/vI/J86L/ll/HGn8&#10;VUdeutsEMdvN5Mv+q82uD8TXEWg+d5k3726TyvN/9legDUvvF0TQTSef50vn/u4rT5K5261a+up4&#10;Y/J86KX/AFksP3P9mub1rTfKghuI5oYbvZ/x6w/8tP8AZ/3q2NDjl02ea31D/j02L5cX/stAHQWc&#10;djb2P+p/ey/6yKb5/LrN1LULq1sYbe3/AOJn5snlf9c9v8NaFxqls3kRyTeTLF+98r+P/erLtbyK&#10;fzriSGaaLf8AvP78lABZtLa2M0cfk2Usu391/wA8/wDfqHVND+1QTeXNaTf8tZJf4JJv4adqVxHB&#10;BD/pv+t/e+VD9+Tb91asaLay3/nah/Zn2KLf/qv4P95KAM1dD3wQ/wChed5X+siu6ht/CekaXY3t&#10;vp+mS2V3LOssktn8if7Vc7Yx+JbX4jTXlxqcN74fudsUkU27f/F9yu4mhuYIP9Hmm+yRP+8lu/8A&#10;P3aADT7qK8863s7L/VJ5X9oXn3P95P8AarL1i6ubqxso7iH/AFU/7zyfkST+7W1p+sWMVjqdxZ+V&#10;exRf+h/9Mv8AZrLZpdS8m4t4ZYfK3fupvufN97/gVAGf4sklur7y7f8A027tnWLzYfufN96pNSkv&#10;l87+z/300SeV+5+5JTrPSbm/sf8AiVwzeVL/AN/q6y18O6nb31lHHN/xL4tv7r+Df/E1AHjPwJ8D&#10;+PZdc1mPxRe/vZLrzY7Wb7+z/Yr6W0fQ/wCyL7/U/utn++++m+HdP/077R+9/i8yWb/2Suo3eVB+&#10;7/1X/PWgAtbDyB/01+ao7eDyrL7PHD/H/wAtqkW6kg8nzKtRzeb+7oArW8UdnNNH53/TWnx3G7yY&#10;/Jp0Mnn/APLGX/ttTQfPmgnH+1QBYaHf/rKYV3TfJ5Xlf+z0i/6HB5f+up0UXlf6v9zFQBXW8l/5&#10;4/vasQyb/wB5Vdnkt+JJv9Z/33Uyybf3kn7mgAjk/wBd5lRyLL5/7vyatbYqhWPyv9X/AKqgCCVf&#10;P+/5sMkf/kSk/etP5lWJFjfEn/fumxNIIP8ASPK83/plQA2T9/N+7/1tODW3/LP/AJZU5DI/+smz&#10;/wBcqiFrER5n+pl/56xUARNHv/1n9+nSR+VB5kn+qp+3biOCXyfL/wDIlMum8j955PnfPQA6N/Pg&#10;/wCmsf8Aq6cq+f8A6z/v7To18z95J/fprW3mzw3EdAFVrG2uhDGf30UT/wDLX+/Ukkfnib9z/wB+&#10;qS48toDJGfJ83935v/s1NtPKUGSObyvK/wBYP4D/ALVAD1ji8ibt8n/LH/lnUNxa+fBD5n/LL/V/&#10;3/8AgdTwuPt15/qv4fMx9+k+1b5/+eP/AKHQBFHpdt5/2ySH99/zz/8Aiasw+U8H/PGpJGit/wB5&#10;J++lo3Ry+TJ/6NoArw20qedJcc/8tP8A7Gpvstsn7upLqeWDyvLh87NNtbXA8yT/AFslAEFzZxrP&#10;DcIIhL7/AHKSSGKWeaT/AJa1NInmj/SP79SCbzP3kf76gCOe3jbyY46aq+R/rP8Av7Qtnvn+0Sf6&#10;3/lnUzSRNB+8oAh2+f8A8fFSzzeX8kflUIPl3n91Hj5OPuUqru/55ebQBJCmIP3dRxyf8tKkWTZV&#10;cSFvO8//ALZ0AXNtV5W/fc/6qo3b7HB5kn76KnSiK5t/n/8AI1ADpBjzv+mlKsOzyc/62oo/m/8A&#10;afnU1f3H7uP/AFv/AC0oAsbf+edN+0fZ/wDWU+WHj93L5VRMu/8Ad/8ALL/lpQBNH+9/65VNVf8A&#10;dt+7jqNW3eR5dAFpvnqONok/d/8APKnN8lV0uJJJvLToKAJJHkSDp51SSfNBUcHT/wBq0kokeXZn&#10;yovUUARSfNPD/rf/AGSrcOMfJ0qLy5Fg2VJbHINAE9FFFAFO+bb5X1piyRLB+7/5a1YuF3VVW3ii&#10;g+zx0ATeXHEf+mtDL5tCr5v7ySqkr/v4pPNPlD/nl9xP96gCyrbfO8yoWu+IQYc/9cv+WdTXHzQV&#10;HFbRR4/6Z/u6AJY594/1OIvWqr2/mz74zLCZP++Klm+SeGT/AJZVXGoeZ53mQ/x/u6ALUySZ/d+V&#10;/wCz06SPfTVbd58cf+tpLeGRRvuJsyR0ADCRof3f+uj/AO+KFk/c/vMeZH/3zVcxyRXsuB5wk+//&#10;APE1bWPbP+7oAiI3GYHzRGf+WtBSVYonjlI/6Z0/73nfvv8A7XRt+0UAC/v/AN5H/raI/wB//wA9&#10;qhjMkX+rm87/AK6/+g0v+mrCYx5Pm5+T/coAsMsUn/XT/WUzPnzw/wDAqhjWXz5o4/8AVbP9b/t1&#10;XjsZfP8ALjvf/i6ANBVjuP8AWf8AfqojPKQX8ojy37f8tKreZFpv7v8A10sv/kR6ctxLcQeX/qbu&#10;gC0JI7Yf89qjh+Xzv9/95UdtqEUc3l/uoatEyCD93++oAa3+kUjn7LNggeVJ/wAtP4t9RPJ9l8mO&#10;T995n7v/AG6LgRT/ALuSb/VUASK0cA8uT9989UpnzB5fnfvY3/1X8dWYbjzZ5o4/+/v8FUWXyp/+&#10;msu7zP79AHL6jdXM99e+XN5EVj+7j8378ifxbK8t0X4fxWWuXusR6nNZXd0/leVDLXpmtTeR50dx&#10;/qpf9Z/f3/7FcjD+6g8uzs/J/ef63+P/AHaANSTT4n8+S4m+xS22397/AMtpKy9c83WbGbUNP83/&#10;AJ5fvv7lSQ3W6CaT/ljF/rJf4Kqyax9sghuNP+yTWm//AEiKb/lo/wD8TQB5jfabq/jyxvdL0+Gb&#10;RruLd/xMPuJJ/e/4FW18Ffhrc/CrwdZaf9t1a9lsfN8v+0Zd7yOzbv8AgVejf2pFe2MMkdlDDFv8&#10;qSL+P/eT/ZrWkvLmeCaO3/5dv9XLNQA2+jlv7Gyj1CH/AEuXbJ5UP9/+6/8As1wfxW+C9t43gm/t&#10;SaW9tLXb5drDL/H/AHa4n4+f8LBnn0bUPBes2nleev22XzW37P4l+WvUtJ1a5TSvs9x+/wDssC/a&#10;Jf8Anm7fxUAN0vQbbw/pUOl3nnQxRJ+88n+5/drm/Gnjbw14IsYdQ1Ce00zSvli/ffJ/wF/9qus1&#10;C6+0T/2fqHlTxbPN+1Q/f3/w15v8WvgTpnxfsbPS9Uh86L5ZfK/j+WgDqtL1C21LSobyS9im+1f6&#10;uL+DZ/sf8BrW026tvI8vyf8ARNjeXLN/qY6m8N+FdM0HQ4dP0+H91YxrF++/3apzQ/ZZ5re4/wCP&#10;WX/viP8A2aALl9q1tf6H9j87zpZU8rzYf+Wf+0lbVnpv2qCyjk/c3f8A0x+5/vP/ALVN0uzsXnht&#10;/sX+qT93/wBPP+zXTab+9/5CE1p9ri/59P8Aln/doAdH5vn+X5P/AEykl/56VrWN5bX8HmW8P/TL&#10;/Y+Wmvo8V1+7/wBR/wAtZP7/APvVNb2sVkfsdv5sNr5fmUAWmupf+Wn+qlohWX/WSf8ALX93RC0e&#10;o2//AC1h+f8A4HV5o937ugCrDJI/7v8A551NIu/93RHLG3neX/yzqOSbzf8AnlQA4SbZofM60Msg&#10;nhqOaHzBD5k2Pn/7+VY86gCrJbSWx8y3/wCWn+sqxu2QVDK3lTDzP/IVTSfNB5dAAzb/APWVCtxF&#10;/wBtahuP3s/7v/ll/rKtK37nzP3o83/yHQBHD5rz/u/9VR5kred5cP8AHTt0sc4SPyv+mlNmt5f3&#10;3mTf9c6AHTRxNB/z28qmyN/n+OmxyebDNHJ/yy/zuokH2YYP+t/5Zy0AOz9oG+Ob97HRDJJLDNJJ&#10;D++/1dPc+ZPD5kOfkqWOPZ/rKAI412fu/wB1/wBM6akXl/6z/rpTmhzN5n+plprR/wDPP/W0AOjt&#10;9/8ArKRoZIPJEf8AqY/++qiV5f3P/TX/ADuqSa68qegBskltFP5f/PWnK3lfu/8AnlTjbAfch/jp&#10;zR+Z+8/5a0ARr0/ef9/Yamkbb/1ypEmi8qXy/L/d/lUqv/6BQBX2yvP/ANMqiuI/3E0f/LWV/wDl&#10;lVvzKjZNp8yT/VUAYrW8VhP+88797+7jp1vby2cH+jwww+b/AKz+/WleWvm/vP8AlrTreHyP9Z/r&#10;aAKbNF+5vP8Ankn+qpzQ+b+8jm/7/VJNHuGJP+Wv/PH7n+9VxrWJ4KAKkNj9nnm/1svmP5vmf+y1&#10;PH/z0kp0fzf9sqb/AKqf/XUATLJuqI58333/APjlKtxt/eVBCwEHnv5sxk7f+y0AW1+emM+Bh/31&#10;Kokb/rlsqGG3ign/AOutAFjdvqF4d8/mf8sqsR1DGIrb93H/AMtKALG6opW8mDp/36pZriNIfanR&#10;t+4oAF+enL89QM3kkJz+8/5a0sPT/gdAA/y/9Mad5cVNeHzpqcq7J6AHLLumxU9Vo/Lim8tOtWaA&#10;CiiigAooooAKKKKACiiigAooooAKKKKACiiigAooooAKKKKACiiigAooooAKKKKACiiigDOupvs/&#10;7ySo5fMtbeeS3h86X/lnFRL80/8ApH9z93/n+9Ulv/qPMuKAGxzSr+8k/wBb/wA8qBF9mvdicCSr&#10;Xl76jmkkXyXj/wBVQA2eGR+fO/1dNkXZB/qakVt03mJD+NVpbSVxN5d5+93/AOVoAn8vaPLT/wAi&#10;/PULgQ/6+bzpf+WdWLkiT9352KqyAXE8I/5ax/6uWgCwgkkGx/8AWx07ZIsH+UqurbL3gf8AXSWp&#10;Jbbz5v8AXSigCRW3QQ+Z+5o8uRP3cdQyJ5ghT/v3VhZv+Wf+xQBHDHGs/mUR/vYPMo8mJ/8A2pRH&#10;NFL+78797FQBXtZvtQm8yH/pl5X+xVgW8ZHl4xF/6MqR/N/5Z0k0G8+Z/wAtf+WdAEXk7oIf+WPl&#10;UQW/led5f9/zKcskTf6ymieRP9YJR/yz/wDsqAGyzFZppD/qoqcrebP5fnf9sqp3l15UE0fned/z&#10;0/6Z1i/2/Y6dPDcXPmzXX+qjl/2P71AG5vEV8Of9Wn7z/pnWJqWtzWV7LJcWnnxSf6v95s8v/wCK&#10;qDVPF32W+8z91NaRf6yL+OuN8QeJJb+eez/fTeV/q/J/8dWgDWvvEEUvnfvvtv7jzY7Tzf8AV/8A&#10;A6878UeDbbxh9iuPEHlTSxP5scvlfwL91avLHFLBDeSQxQ/Zf3t7/wBM3/upUckn9sz/AGy3mlht&#10;Jf3Ulr/H/vJQBJY6lFcQQxxwfvdnlR/weWlVbOO5fyY4/wDQopZ/Kki8rf5if3t9b1vbxXs832iy&#10;im+yv5Xmw/fk/wBr/gNZt1Jfabrk9vb3sM2nxQfabi1h+/8A7WxP71AFe1s4rO++z/6m7l3fZ/Jl&#10;+TYv3vnrSt/EEVr+7vIfJtLr/Rv7/wA/+f4qy7hovsOpyR/uYv8AW28X8cf+/wD3d1eW/DPx94z1&#10;vxx4ms/EGjfYtKtnXy7v5v8ASf8Arl/e/wCA0AeseZ5s/wDZ8fnQyxP+7l+/U19Z311fQ29x5M0V&#10;tuluPJ+T/dqxa3VzPqv2eOb97LB5UcX/ADzT/wCKrP1a30y3vodPjvZYbS5/1n9ygBuoaf8A2l51&#10;5/qYvsrS+V9/5KzdL1jTJfsVnqH767/5Zywxf6tP9v8AvVrWskWkarNJH/x6bPKjtIf9Ts/vf71T&#10;TXH+neXZ/udPi/exxQ/fk3f36AL0n2Wzg+zx/wCqi/eyRVz/AIdm+y6rNJb/AOm2ks7eZ533P92q&#10;95pNzdarDHb+bN5v/Hx/cj/3P61pTaD/AMucc3kxb/Kk8n/0JKALkfiCW40P7ZZww/ZN7fZ4vK2P&#10;vX72/wD2a6D7PbXGlQ3EkPnea6+Z/wDFIn8KrXL3F1Klj9nkh/6ZSf39n8NO0vx9Fb65D5nleVFa&#10;t9nlh+d/916AOy0PwRFpWufaI5/tkv8ArJP78afwtXoUPzwfu/7lYvhy+trrS/7U/wBddbP+Pr+C&#10;ty3ktp/+mP3ZaAJbVZLaCG3Iz8n+t8ypWj3fvP8AyFUccUUtx5/k/wDbWplXb/02oAZEnly8DJkH&#10;zyVK9uJPnkpFi2Tc/wDAKWOb/lnJ1oATb++5/wC2dQN5rQeZ/wCQqjSC5hE0nWU1Yj/dQf8AoygB&#10;rSb/APV/63ZTWsomm/8AtlN/ef6uT/W/8s6kGcj/AJ6f8s//AGagB0c3/kNKhjWX/rjUmd3/ACx/&#10;66VGZJfP8uP99FQBYlTd/wBcv+WlRyR7f3cf7mnRrFF+7/5a01pP+en/AGzoAjtfKi/1f/LWoZIf&#10;N/0O4/66ebVpfNeD95UNv8vnSf8A7dADlkiuv9X++8qpAsf8f/7uo/s8kH+rhh/z/FUxfH/tSWgC&#10;MNJibf0306PCw/vP9VJRDHHLP9oqNZPIg/ef6qgBZTILfJh86Xf/AKuluGk/5Z/6r/V0borX95J/&#10;y1psb7YPMTzT/wC1KAJJcEbH/wCWfNVrVLhoZnkh/fb6szW8V5BUkGcRb+tADbeTzf8A41UcdxHb&#10;/wCsqRUkb/vuq2I3gikjh/1b/wDLWgC7Iu793Veab7L5NTTNs8ny6heGXE3/AC2/55+bQAs8m0TJ&#10;Jg/8846LiSW2EPl/vfn/AHlR2pin86PP+lR/6yl2+VP/AMtaAJl8qKf/AK60778H7umFgs0u/wA3&#10;FRTSeb+7/wCWVAEyt5Xk+ZTpm21Hbj++P3Uf+rqT/W/vKAHM0in/AKZVETIYS/8A37pI/wDppN50&#10;VSR/N+7oAjWH7P8Au4/+WlNaSVP9X+++eppPm+eT/VUD91/q/wDVUANZfN/d/wDLKmyRy+R5cdCx&#10;fZiZP+elCt5HnUANVpafbzb/APWQ+T/zzpJPn/eRzVIq+f8A6ygAm83/AJZ00RCMZc5lqZpI2h9q&#10;hkbdQAvl5HyTf9c6UJEZ/wDrlUPlx/vv+WP/AKHTo3kU7P8All/4/QA+CIW+dn/LR80LLsEvmReV&#10;F60v3v3cf/LKiTyn/wBZQA1mji/eVJt82mFv+Wjw/vdlKsXlz+Z/z0oAnjjEQ2JxUlRxLtiAqSgA&#10;qpcru/1nSrdZ8lzG80tufNz7UALD5UX7yh5o4Os37qnR3UUsFNW3itv+WP8ArKAFaGOWfzJIf4KY&#10;rfv/AN3/AKrZQ0nlT/vP+2dSQrEn+roAatvF5Hl+T+6qSNZJT/0yqG3bbPN5cNOb/nnHQA7yYv8A&#10;lnSL5aj/AJ6x0rNK8H7v/W02aTM/yf8ALKgAaSXz6I5t3/LH/W0sr7IP3cOZN+fLpZP+ef8Az1oA&#10;Rn2/ux+55/d/9NKrSeV/rP8AltFVhwIZoQRmU/8ALWm+d+/moAfEQ37yP9zH/GDSeTvn8yo3WOX7&#10;+PK/5Z5/v1ac4G//AG6AKrDyIOnnf9Mv46JOPJgj80U5o4refzP+W0tCw7f9Z/foAkXzMfv6b5e2&#10;f95RdmOQeXJN5NRtNIw8uSH97JQAya4jjvPnP+rj+eOq2qRR6jYm383H/LXI+/Gn8NWL6TyJ4f8A&#10;VVDdaXHLqsNxb/uZdn7yX/non92gBtrefY4Ibe4/c/J/y2/5aVj6nqPniC4+2+T+7+0x3f8AB/u7&#10;a1r+xi1aeb7RD50UX/TTZXI+OtNl+ww6pH/yy/1kX/PSgDJ1zW/ts8MlxZSwxfN5l15v+r/2q87+&#10;IGl3Nx4OvdPt9T87UJUaWP8Av/73/Aa2NB1KLVIL2S482Hzd32a0/wCedR6LDughuNUh8m0i3eXd&#10;fxyf7/8AdoA5fwLoPirRtDsv7Qg8672LLHdTfP8A5aumj0nz/OuI/Ovbu6/743r97ZVqHzfDkF7J&#10;p8032S6/eyWk0XyfN/y130661D+yJ7K4/wCP3yo/+PWH/a/3aAHWekxWX+med/pcv/LWb5/Mf+6l&#10;UdW1r9/Zahbw+dFYu39oxQ/J5j/3f+A1oXkf22xmkuP9CuradZf7Ph+f5P8AY/vUapZ2OpWMP+hf&#10;6397b/3/APgdAEPh+zlv4Ps/7mbVZd0sf/sq/wCzUdxql9ocH2i3nmm1CL/Rri1/2/71Wl0H7VY/&#10;aI9Zmsrr/nl5Xz1zfibUPEPhnVbKSz8mbzYP3nnffkT+JqANi8utXl1Wb7HDFDp/kLL++i3vI/8A&#10;Fso8WWcviHQ/senzSw6h8ssl3/yxjT+Jdv8AeatJZra9sfL0/wDuebJ/H/3x/tVpM0ssEMcd7/ok&#10;qebcRQxb3jdf4aAOZ0Hw/wD8Izodl9j/AH13/wAvH9ytrRbOJf8ASLeyu4Yvm/10v8f8VN1bUIrK&#10;DTJJP9bs/d2n8En++/8ADWpDZyyz/wCkeV9zzf8AYjoAp2K6m+hzXlvN9ilinX7P/wBNE/irtI22&#10;aVBHHD53m/6z/wCJrP8ABumyy6Ve+ZN/rX/d/wBzZ/erubS1+y20UaHzRF/q/wDppQBVsYhJAUu5&#10;R5ce3y4v446vW0ETTzfuseX/AN8Uitug8ySH97UgOJpg/wDy0oAbaxxNP5lvTmm2/vJJvJ83/V0Q&#10;RxRz/aI/+Wn7uleffNsB8oR/6ygCWX5hvE3FRbTFDFH18z/WS0+IyTDJ6b6d+98//plQA2ZZH8ny&#10;/wBzUD3D2wLyy5EfWpVXzYP+e1C/vYP3dAFeW7ijFm8kP8f/AH7pJljhvAfIMpP/AHz/AL1Tx28f&#10;77zP+Wv/ALLTo28395JD/wBc6ABbzf5Pl/vs06aPfBTTDGw8t/8AVVM0e7/V0AQQrHa2UPHEUf8A&#10;q6Zm5aDzHHnf9Mqkjj28v/8Au6iuZxD5KJx8/wC7j/56UAL537j/ANpU2S482GGOSHyfNpzR+bP5&#10;kflebFT8x3k3+u/1T9KAFWOKKhVieDzI/wBzULQxKPs8n/f2nZ3+d5fHlv3+5QA6a23wf9dKSI+a&#10;IZHhlhP/ADypJm/5aSf6qmGUQiaeKYTCTpQA4zR+f5b48r/lnn+/SzXUUH7uSH/WUWcvn/5+SpJP&#10;+/3/AEyoAdHaRJ/20quzSnzvM/5ZVYjWJ5/M/wCWtKvlyebJH/rKAFj/AOPimyTRRfvJP+udNWT9&#10;96/+06D/AK754f3VAEnmbP8AWUK3lfu6b5crf8tqdA8jf6ygCpvkOZHgE2UzHj/0GprS2EMIjPBP&#10;7ySpW/e/u5KqzeZDP5n+u8393QBYLF/3af6rZ/rahaGWKDy/9d/n71LJHLFDFHHDER/y0BkxT1t/&#10;+m1AAs2zyY5KesQi/d/89KS38qKgmRp8CbAoAh3RSweZ/qfKqxD5Xkfu/wDVU2Ft1OkXj/njQBHH&#10;J9o/eVJ5n/LOT/W1XVvsv7vzqkuBJB+8joAk8zd+7/5a06OPyqhiaWXzv+eX/LOmK/m/J/yz3/8A&#10;AqAJ9uz95/38qqrf9/as+YJfOR/+WdRiKVT5j8y7/wDxygBZHkWf93z8lOj8xv8ArlUiyRRUeZz5&#10;dADl/wBRTZl/5Z03bK8//TKnCHbP5lADYfKi/wBHjoVPI/eSU6NYpf3kdOxsHlx0ARGLcZX83rUk&#10;CRrNLs696XbLToaAJaKKKAKs6Znhk9KguP8AnpH/AN/asy584Z/1dQM0jf8AxqgCPzv+ek1Ssu+y&#10;/wBV+FKzbZ/+uif6qiPyl/d0AQs2+x8ySGiAYHTyf+utNuF/f+Z+98qpL6GN4f8AprQA1l2T+ZH/&#10;AMtf++Kkkbb/AMsaG+eCGSia6itYPMoAbF9ph8iOT99/z0lpsiSQW+yP/W76tNJx/wA8ap+ZK8Hm&#10;f8tf+WdADvMz+7/5a7P3kVLAZF/dyD+D/W/+y0xYftMPlyf63f8A6ypPM3z+XHNj/tnQAT6fG8Hl&#10;n/V/+P06Rf38P/PKmzXH2X93J/39qrM0kH/LaX95/wAtfK/8doA0lX/lnVK/l+ywAJ5sxLrHj/er&#10;Ps9XuL6by4BmWLdHJV21uPtU81vcf62gCxG8iw++/wDeUgniA3oBg/6uSrKyRJUMMccvkyeRz/6L&#10;oAIopBb5nOZaa0O7/V/63/nrTo2ligmkkqGa683yfL/5a/8ALX/nnQBG1r5s/wC7qabyoKYI5F/1&#10;f7qWNP8Av5T/ADvN8n/nr/y0oAFWSP7/APrf/ZKr/aI/Pm8yHyZf+Wf/AE0q2/8AqN/neT5dMjbb&#10;P/01oAzYdU8+Cby/Kh/55xf89Kz/ABJcWs9j9ok82aX/AKYy7Kv6jcWzTzRfvcS/8svK+Tf/AHt1&#10;ctdatEs/l+TD5UX/ACy82gCnDHLZ+TcR/wCmxXP73999+N/4VqjHY3MEH2O4hmg82dpY/wDf/u1a&#10;vtQ/cfY/J8nUN6/Z5f4N/wDt/wB2se61iWKxmjuP9V/qpJYfn/ffxf8AAaAM/Vvln+xyTf6r97JL&#10;/wAsY/4trp/tU3R1tr3VfMj0yaGGX/llD9yNP71fM11rHxGt/wBoye3ks4ofAsX+s1CaT55Pl+XY&#10;v8Veq/Gj4zXPwi8OQ6xb2Ut7DK6xebaRb/8A0GgD1i6+0/vo7ieH96/lW3/stTfutGng8yb/AImG&#10;xvM877mz+KvP/h34wvvEOlWWueR5NpdIssmnzfI/zfxJurtLr7NrP223kh86LZ/rfN+eT/ZoAsWt&#10;5bfuP7P+yeVs/dy+VvST/aqx/Z8trpX2PUP3Msv72S7h+5J/dqG3hisNK+zx2VpDp/kfu/3vzx/9&#10;Mv8A7Kqtx4i837FZyTTTWmxvL/df6ugDJtYdX/tWbULjyZov+eX3PLrShtb6686TUJvsUUqf8D2f&#10;3k/2az5vDP8AbMEMlxB+6+aKSXzdj7N39ysnxBr2meFfsWnyan5N3L+6t9P/AI5E/vf3qAOwsVlu&#10;POt7P99+7/dy/wDPSsXxB5Xh6CG8vL2L+z7X/WSzS7E87/gVXvC91falYzXl5e+T/wBcdu+P+78l&#10;cv8AGT4L2Pxm8Hf2PrH7nSvtSy/avN2PvXd/49833aAOwa11PxHY6ZqGnz+dp8v723uofkrsPA8O&#10;p3VjNeapDD50r+X/AKr+792ofh34FtvBvgfwz4fjm86LTIPKt/O/ufw128Nj9mmh8vi1/wCWkX+3&#10;QA9rXzfJk/5a/wDPX/Yp0Mnm/vP+2VSTLu8mOmxwxefNQBHBdRuIZH609HEEHmS/uYY/3lSTxohi&#10;2Y8ztUKSRziZ5YvKi/1dAEqxxL/pH/LKozB5X7z/AJa/6v8A2Kkmj58zzv3Wz/VU1lkaCEx/9+qA&#10;JIZP33lv/wAs6bNFFAIX/wCef+rqG3jlt/3dTrBst9h/e/8AtSgAM0rQZ8ryZaVY9nk/89ad9+o2&#10;b9//ANcqAGX6SEfu/wAv+elO865+55P/ACz6/wC3T2kin/eUXDyKf+mVADZod8H7yqtvD/y0jm/7&#10;ZTf36sLJ5/8Aq6jbyoIPMkh/e0APggkjnMj8yyJilaSX/lpDRcLIw/0f/lpUMbeb/rP30X/PWgCS&#10;1vor/wAmSpFj3z/9Mqb5krH/AJZeVH/y1qSNqAGzPIkPl+d++oC+Te/9dKkWb/lnUNwJD5P/ACxo&#10;AlXC+b/5EqrbLG0EOP8AVfN1+/Vv7v8A3xVOSaLyJv3P72JKALDfLB/r6b9z93HNT4jHBDF/00pF&#10;j/1PmUADRxSweXH/AMtKWzSRoYfM6x0itL53l4/df89akD+Z/q/7/wC8oAPMi/79UPUAs9l75hm/&#10;65xVLEf3x5873oAIZt/+f9XTo/8App/rabIv/PP9zRDFt/d/88qAHRiTH7z/AFtNmaRv9X/20oaT&#10;d/rKdHHtoAOVn/6ZU1f9I/6bRU9o5Hh/dzfjVe7a4ht8wQib/plQA9rfyhN5dMMPlQ+XHn95/wCQ&#10;/wDaqWOOPP7z/W1GreV+7/8AItAExl8j5P8AXS0SW8TT+Z/y1oVws2z/AJa1CzSS/wDtSgCZenl/&#10;8taavlS//Had5kXn+X/y1qpqEkdqPMuIf3XrFQBPbwxJ/pFSK2/95Qq74IfMo/6Z0AEbb6iWSK0m&#10;m/56U9WiigqRDG8xx/yzoAcq+b+8pjPt/wCuf/PSk8zbNs//AGakJDTbKAI4F3zeZVuokYMPk6VL&#10;QAUUUUAFFFFABRRRQAUUUUAFFFFABRRRQAUUUUAFFFFABRRRQAUUUUAFFFFABRRRQAUUUUAUZDun&#10;G+HP/TX+5TUMdsPL83zZfekh/cfu5P79SNHFF+8/5a0ARySfZYP3f77/ANDp1w0hg/d/8tKbJN5o&#10;8y3/ANbTIopLeCYJ/rT+8oAlhaoxN5c8Mf8Ay1oWSSKfy44f+uktNivIm5j/AHPmf8tfLoAL64ji&#10;/wCutTGSTz/Lj/uLULeZbf8ALH+P/LU6SOWX/V/uaAIbkeV50kf7mWWrEPyfvJP3PyU5oNv+s/7Z&#10;03zP+elAFec3txZyi3MXnb1xJL9yrGd8/wD1y/1lOk/fweXH+5qC10/7DZ+WZfO8x/3hoAnvPN8j&#10;zLf/AFtVraLyBl4f9K/5aEf8tKfA0kg2J+5+elmW5a9s3H+qG7zBQAqJJHNsP/LSq7JtnmPnTebH&#10;/wB8VbU+T+88791/n5aS7+zP+8k/5Zf8taAKGo6kLf8AeP5M1r0/4H/erlrrxFc2Fje/Z5vOl3t5&#10;fnf8tKtalcStfeXH/qv9V5v/ANhXH+IFuZYJpLfyodVsf+Pf978kn+1/tUAR3nj6X7D+7/c6f83m&#10;S/x7/wD4ndXGrr0r+defvvK3+V5v8H/AKh1C4ur/AEr+0LyHyJbbdLHaw/ckqv4f+zeLfDn+mfuf&#10;KT95a/x0AaGpalLqM8Md5N9iltf3sd1/Bc/7L/7tOjjla+stQuJvJ8pGij/uSf3d9UbPQ/7Sn/tC&#10;SH+zPsqL+9+0702fdX/gVU9J1y+soJvLsv30Xm+ZL5u/zN33WRKANTS476fXPMuL2GaWWf8A49P4&#10;Nn+3TvC+qWOl6r9nvIZvNunl/dTff/2dn+zWfb6PLFocMkmpy+dfJ5skvl/P/wB8fw1tXVvFqXhy&#10;ykjvf+Jfv8rypotj71+82/71AFrRZJbC+mkuL397L/zx+5HVi8s/tU/l+dD5sqeVJd2nyfJ/d/3q&#10;5u61CKK+m/10P/bLf5f+z/tU6xvPsuleZp8P7rz28zzpfn3/AMTUAddeaX5U/wBojh8m0iRYvNm+&#10;5c/7VQ32l2ywQ3kl7F9k/wBbHFD/AMs3qNtWl1TSobiz/fRWv7vzf/QvkrJ1Zt37y3/1UX/TL/WP&#10;/doAbrFrbRarDHo/2uG7uU82S7835I6m0eSxvILL7Rew3uoRbvMi/wCeif3qJmtrzQ/tmnzf2Zd/&#10;6qSL7/8AvferH0nxBofnw28d7af2r/11VH/4Gv8ADQB1mj2tto0E1nbzedaS/wCk/wBoTfOmz/nl&#10;Wfq0kthoepyWdnNN86y28sP35Nzfwf7NR6HqEWnfbf33+qRoo4v+elaV9NL4hg8y3/0LUIkX7Faf&#10;wf7W+gCS4misoP8ASP8AiTfakWLzZv8Ad+ZU2/xVTvLfTND8OTSSTTXtpv8A+WP+u3/3d9NtW+x6&#10;V/o/77yn/eed8/l/3vvVjw3F9a6r+8h+22l1P5v2T7nl0AXI2uWnh8yGabyv+Wv+w33d9VbzR7H7&#10;dDcW81pZRbP3f/2dbE11fRX37vyYbSJP9Nl/j2fw7P8A7GseG1luvOuJP32n7/KktPuPv/hZP9mg&#10;DYs/EUthBZWcd752nyv5UksP3P8AgFeneDdc+1edH/37lm+/JXjfl3VrfQ29n5Pm/wDLOKaL5I//&#10;AIqvRPCOoRXv2L7H/wAuqN5n8D/7VAHpUX2rzoZJJovK/wCWlXg3njzI6y4LeJhD/wA9f+unyVet&#10;Zswf89qAHIu3yf31LB8x2eV/20pbiPz/ALlNl8tIPtH+xQAxk88+Y/mw+V/5EqOMXPmnziJYu0f8&#10;dSxxxf8ALP8A5a0K0rQfvP3NAA3y/wDXKpFm/ceZ5NCrs/1lRskTD5P33mUAQrbyJ50klOt5Ipf9&#10;X/8AvKmh+T93JQs3/LP/AJa0AO2+f/rIarzJI3k/8tvLenmORQP32P8App/z0qXd+4/540ANk+X9&#10;5TWTb+88moVutv7yT/v1UzmQjCTfvfSgCRfm/dyVVmjlaf8Ad/8ALKkuIrlTD9nm/wBY/wC8NTT/&#10;ALkeZAPOloAWMXMcP7yaLzameOP/AJaVHCsrfvJP+/VOmXZBQBC0cUv7v/nrUqIIx5A6RpVSa1la&#10;D/XfvalhkkSaHzwPuZ83/wBloAnjbZ+7qOOT/Uxyf62mrPFFPN/5Eojk3zeZJ/36oAPM3f8AXX/P&#10;zUbpWg/d/wDkajdv/eR/62iWGQ/6ubyfMoAcZY1mEEc2JfSqiXdzdzTIIfsgj/56/wDoVPhaWXzv&#10;+WNO+1S/8s/31ADo7WJJ/M/1NTTQ76j2+fP5nnfuv+eVOhuvN/660AQ+Z5EH7z/Vf+P1JHDI0ENO&#10;j81v3dSqpbzY3/7+UAQyRR+TjzuN/WiEyffj/cxf9Naey+V/rKPM2f8AXKgB0kGc/wDTSmmPjy4x&#10;jy/9XTbV/K/9qf79Omjjz5n/AC1oAbMMfvJ6IV/cf88Yqkk+b/Wf6qo1ji/5Z0ANkEiweX/y1p1v&#10;FJHPNJ/z0qZo91QOp+3RbMfc/eUAKWjx+86/8tKJJIm8mpnTaNlNjWPP/TWgCK32S+b0xv8Akpkb&#10;fv8A/plVpY/K9P8ApnUQEnny5lzFsoAijuon/wBX++qZJov/AByorS2EWP3WP/adSrD5X7ygB3mf&#10;uPM/1NO3f9tqggaTvDjP+sqVZNn7ugCRW/5Z0tRLH/y0qGNpYv8AWf6qgC6kgkHyVJUMEPlQhKmo&#10;AKptD++lkq5VGdoopvNk7/u6AI5LcSeTJ/qf3nmVLukT/V/vqhnuvL87/pmn/j9PhaWWCH/lj/z0&#10;oAW8j/5aSVHGvmwZj/cyyR/6qnTt++/z/wB803dtgmkj/wBbH/nbQA5YJIocSHn/AJ607z9vk+X+&#10;+i9abBJLdCGSSGm7pX/640ATSQy+Tsz+9/561Xa3Ek03aWSnW0++33p/rS9D4fzn/wBT5f8Ay1oA&#10;SSGK2mNw/m+n/wBlT/J/fzSU+H97BF5h/wDtlQi2jE0siebmOgCZmjkEP/LIyVDceSkssghzJj95&#10;STNK8EMkf9+rUbRJ+7oAavz/APTHyqi+d5vMk8393x5X/s1MVpXghk/5a76lhkla8mDw4/7aUASs&#10;37j/AOPVC0cv/LP+5UV08kI2W/76XfnyqVvm/d25/wBX/rJaALC2+7yZJP8AW0XTSxf6uqs0NvLf&#10;Q3HnS/8AslSbomn/AOmtADp/KuPJ/wBVNUczeV+8j/fU1bjyv+uX/LOmyTfv/wDU/wCtj/ef9M6A&#10;KujySywQxyQzfxfvZvv1y/ia+sft00ck00EVsn+q/groPE2uSeH7Ca4/5a/+i0rzPXvFVt4j0qbU&#10;LP8Ac+b+6j/jT/8AaoAoxxxajPDJbw/vZX/dy/8APPbVfXI/t880cfneVfOv+u/1Me2svUvEmmWX&#10;2LULPzdTliRYvKh3J8/8XyVsbrmXyJLebz/kaWP91sSRF+8v+zQAX1vFb6V5cd750sSNF5VfKPwR&#10;1r4xRfGnxBo+saN/xSli6+ZdeV/pOxvu7H3V9dWtjFYfvI5v3t1+98qb5/Lf+7XO+KvGFj4I0qbV&#10;NUvfsX2791cfut7ybfu/doA6TVLfTIL6by72Wb93/o/k/f2f7dZt5+6g0z/Wwyy/8sv45P8Aaqn4&#10;b1SLXtKs9c0+aG9tJU/dy/8APRP9z7y/7tSSSbL6GS3/AH13bf6THLN9yNG/2P8A2WgCvcWup3tj&#10;5n7n+24n83yof+Wif3f8aJNSvvIhk1CyhhlldfM8778af3U/2atWLRXt9DJb3v8ApcT+b5X+x/E1&#10;XGjlW+vbzT/9N82fyrjzovk2N9771AGtNpsSWPmafDDZSy/8e/k/c/2meqsi3N1P/oflWXmp+8l/&#10;56VHa28VrqtlZ297LN87eZF8z/JtqrDp999h8uT9z87eZL5v8e75aALVvb2Kwf2fH52p3csn7yX+&#10;COtqxWKwsZo4/Nm811ik/uR1zfh241OL7bb+dDNdyv8Au5fK2eY/92vTvD+mxaX+8uP9bKn7yL79&#10;AFyO6isIPs9v5P8Azy8r/nnWs955Xk2/+wv+qqGWPbDDH9jzLL+8kq8sW+fzJP7n7uKgBYm3Y/5Y&#10;/wDPOKlaOSYeX52Jad5e7/WULJFb0ARIzgRImMY5P+3T5G/fQ+Z5VSSSbP3lE/8A0zoAFaWo5o9t&#10;MjT7N/rJv9Z/q/8ApnUsMe6gBqQ+V50cdFvHFB+7jpyrun8yopZpIrjHkj7N/wA9KAJw8hg+cYlq&#10;HdHL5PmfuZabu2Tzf8tpdlCvtMO+H93/AM9aAJHh3f8AXL/lpRcR+ZB/6L8mpJBI0Ocf9s6jZY3/&#10;AHcn+t/6ZUANRe2fO/56f3KfLaRXfkyOP9XzHVaFpIJ/L8n9z/7PVqCbdMYx/qqAGSQxyA+X+58z&#10;/lrUTLHa/vP+Wuz95ViSOO4mqNYfK/dyfvqAIWkluvJ/c/8AxFSmSRf9Z/qpP3flfx0u3Z/q/wDV&#10;VLBEba3+c+bQBFdQ7h+7/wC/VJGkUE03lw+T/wCgSU9ZvtQ/0eqt1cRWfk29xN/rf/IlAFjZug/1&#10;3k01fN/c/wDAvM/v07y/tnnRyf6qqt9a+RB/z2/56f36AJ7CAQfuzzL837w/fqdofKg/d0W/yQeZ&#10;ULNFdfu/O/1VAEkybfJ/9FVG0f2W4/137qT/AJZUGeRRvP8A2zqEzRv50n+u8yTyv+udAE0dxKZ/&#10;L8nyafvkE3lvMPK/8fqOKCRhNB5/72nnr/qfJ/6a/foAdHD5X+spqtK58zzovKqaNt8FDQf3P9VQ&#10;BHcTReR/z2ogTdb+XIPJp0lvFFBTIY5Mwu5Hl7On+3QAtvJv/d+T+6piW0bTxSCWX92nl1K0OJ/3&#10;dSd/3dADN3lTfvDF+8/1dNAjkEo6+Z/yzomk/wCWbw/9c6WOP/pt+9oAbjdiOP8A5Z/6yhl58vjz&#10;f/ZKbJ8nnSR06FJJYd/k+TNQALJtnmjpksUijNvDmX/prUu3z6ghIP7uP995f/of96gCcv5YheX/&#10;AFppu7d/33/wCmyQyofMqSeTcB5Y875+lAEkcNQTyRxj5B5plp7tFF+8/wCeVTM0VAFWP/ttUjR7&#10;f+W3+rokuNkH/A/LqOOLyPOkk/fS0AWI/wDpnRGPK86q9jcSXFl5kkPkmplkjl/74oAkZt1SKuyo&#10;G/19SQ+YR+8oAmooooAikaqszbZ/Lqa66VVijklhhP8AqfL3fu/4qAHN5iz/AOpokuPK/wBZTl/d&#10;fu4//RlSbN//AF1joAjnk2/+i6jaIPB5En74x063ki8jzKh/dSwTRx/63/lpQBM0fleTUxAj/diH&#10;Iqvu/wBTHJ/ralkml875P+/VACB/Lm3ycf8AoNV9QtYp7L95+5+erEcO7zo5P9VUckcr/u4//ItA&#10;Em2R/wDWVVutS+y/u5If3v8Ayzp19cfuJsfuZYqx/wC1orqD7RH/AMsv3Ucv+3QBoSXkd1/pEn+q&#10;/wCeU1Q6lffuP3k/2OKP/WXX8H/7VcrrHjC2fzo7ib91F/rP9/8AhrzvXtY/4Su+8u486GL/AK67&#10;E3/3tn8VAHcXXjS2tZ5re3vYYYZdvl3U3/LSr1n4utrW+m/5671iklm/2q8ptY5Yp5tLvPKvZZf+&#10;PeX5f3aL/sVa/tD7BfQxyf8ALV/Kj/j/AN5v+A0Ae5WOqW2r/vP3Xnb/ACv+AVseXFazzSf89a4H&#10;Q765T7F9o8qG0/5Z+TF88n+1XVR3EmpzeX0A/wCWokoA0oW/5ZyTfvajj/eQTO4/+2UiQSIuUI8z&#10;rn+P/dpV+Sf93/36oAFXyv8A0b5tJEIreCaTyYv3j/8ALKp26eXB/tVSgt5I4P3eP9uL/nm9AEW6&#10;WLzv9V5X/LTzqbNqlra/+ivNqaRpUg8ySD/rp+9riYbyX999om8m03//ALK0AaGvX0TwQyefNDaW&#10;P72SWH/lp/s/71cTG0V/oc1vHD53mz+bH/z2roLrUrb7DNp9xN+6/wBVJ+6/1b/3q5u603U7qf7P&#10;H5MPlJ+7lh2p8lAE2sW9zZwQ/Y/Omi3+bJFN9+oY5or37bJb+V9riT95aQ/cjT+89ZMP73SvLuL2&#10;b/nlcS/NU1ray6NYzeX/AKb5qeVHLD8jyf8ATJ6AI9W0nz7HzLiy+2/884pvuR/3qxbXytZsf7Lk&#10;htPskSebJFef+yVufZ9cup4dQs4f3UX7ryvN/wBX/e/3q0tQ8O20s8NxcTQ+V/z6Q/fj/wBrf/do&#10;AotNbW8GmXEdlN5tr/o37n/lmm35dlaGi/ZtL0O91D/XahL+6ji/3v79eXrpfi+L4jfaLOb/AIpr&#10;Y0UkX8e+u0mW+t9KvbeP/j72eb5v8EaUAXv7Piv/ACbe4hlstQi2y/vv9TIn+xWla3UtrBDcSWVp&#10;5O9opP8AntH/ALSVwPg+1vtXgmk1CaWa73+VH+9+TyP9yu4sdSisvO8uHzrv/VR+d8/mbfvUAU/E&#10;U0r2OmfZ/wBzaSv/AK3/AJbR/NXnPiT4H6R4m8Y2XjiTU7u91DR/+PeLzf8AWV6ZNcW2paVDeeT5&#10;N3KjRSf88Y03f3P71O0dZdBgh+2f6rf+7lhi/wBZBQBn+JtUvvCkE0mn6L+9iji8z91/rK6jwnYy&#10;6jofmapD5327bc+V/BG/8P8AwKtq8a2+3WVvHN53/LXypot/+1XSaPYxWvnXEn+tlfzfK/gjoANP&#10;h+wiH/lv5X/Pb/XR1qwtcSz75P8Atn/c/wD2qikb7P8A6z/lp/33/wB9Vamb9x+7/wBb/wA8qAJJ&#10;o4ov9ZTY0CwQj0/1dJbxySQRJcClZd0/7ygAWGK6/wBZ5U3l1GUkImST9+P+eVOtYfKg/d/6r/ln&#10;TLNo/Jmjj/1tAFmOPb/3xVVvknhkj/1Wypd1zCMf67/ppT/tHlH/AKZUAQzRfahC8H7rynqGzk8u&#10;yhfzv9Zuqx9n2T/aE/ffJVhY9sFAESxhIf8AyJJTP9fP+7/7aUL5hm/eQcf89fMpoP2kFMeV/wBN&#10;aAJj5bQnZjH/AC0pvlyQf6v/AFWykb9xn91+6jT/AL+VW/dXX+kfvv8ArlQBY+1RNPDHToYpIv8A&#10;Wf6rZUckcqfvKsD5f39AEfnSy/8ALGo0j2Qfu/3MX/LOKrFvJ5v7yo2SRJvM/wBdQBDbtHFPNH5N&#10;O3Ryj95N/wB+qdHZ7v3n+ppzQx/6uP8A7aUALKm/yeZYfpRI0jY2Y8r/AJaedTnbbND++/8Ar0xp&#10;NsHmf8sqAHfu5f8AV/62KoZ/Nl/66x/98SU+Ty8xbOJJKpJe+XNDHJ/rY/8AlkKALfkyPFC0h5D5&#10;xT283yP3dV7U/wAEkPky/wDTWXfVvPm+bGP3Xl0AIzbZ/wDgH/AKrxGUiZLuWKIydPKNOhhkgg+z&#10;/wDLLZ/raV0kj8n9z50v/PX/AJ50AMaHb+8j/wCWaf8AA6lt33iF5BL5uynqvmwTUx13+TH/ANtJ&#10;KALMbbv3dVTJ5AhH/LWpJLYS3ENx6U6WSOD95Jx89AFfy5J/9Z/fqZ3zME/5502Rds/7z/tnU0kl&#10;AEe7Z/1ypJnlhG9BmLHP96k2+VB/01lpVijTzZP3tACzx7v+eX/baiRfL/d/7FOkXyoP3dRxx/Zf&#10;+m0slABDJ5v/AF1pyfL5Pn/62hVkHneXRK3+pST/AFtABcLK/wDq6G+Y/wDTX/xym7d0/wDwD/VV&#10;H9i2Xvmed/rKAJ2P/LST9zFQ0h8mX0/gqNpJXnP7r91/6MpYY9kE3l0ANhtf380n/wC3ViRtv+sq&#10;FR5/Pnfuj/q6mmh3j/prQA2Gfzf9ZR9+kCmIRb+v8dEkkcA3n/gFADoleM4THlVaqvA3/PT/AFtW&#10;KACiiigAooooAKKKKACiiigAooooAKKKKACiiigAooooAKKKKACiiigAooooAKKKKACiiigDIeP7&#10;L+886Wb5P+/lWLdvtkH7z/v1ToY5ZP3kk35VWnm8sSmQf9+v+WlAE8NxGv8ArKFXZ53l0bo5fuQ5&#10;+SobdpZYPL/1N3soAdtiig/+M0WryP8A6w/upP8AV01pJYoP+WMNWJo/MEMf+poAPL82D95TZI5F&#10;ng/8iUxjvm2Y/wCukv8ADUzJE02f+WmPLoARLjdP/wBMqFbd/wDGqr28Mijy5P8Alm//AH8qRwJp&#10;gBxL/wA9aAGSzfZbeYv5s3l+n36TzPNghk/8hVauJI4v3f8Az1qORopf3lADV/56R+b/ANcqWOMz&#10;2Xl/8taXzPPh/d/9/aa84Amkf/WxUAIhifzvIMXH7vy/9uqGpXEb2P2eOGGf/npFNUwg3QTSY+x5&#10;/ef7dc3q00WkwQySebNLF/5EoAw/EzW1hB5cc135u/8Aef8ATP8A+xry28s4tX+2yXl7NDFE/wDo&#10;0sP/ACz/ANqumm1Tz9cvbi3vf+Pr/Rv33zp838VY8mgxfbv3k0U3lO0UdrD8nmf7NAFiO6utNg0y&#10;zk/02Le3+lf89N1Ot7OKLVftkc373f8AvPJ+/J/uf7NUbGGWLSobiT9zaWMjeZFN9/5vl+Spobi2&#10;03/jz/cxS/8ALW8+d9n+x/doAseJrO2v/Cusx+TDZSxJ5v775E+9XI+G7XU9Egmjk+yXt3En7uX+&#10;D5v7lb2veJrHw9pU2sahD50USfvLWb5/M/2n/vVzvg3xp/wmtj5f9meTafN5csP3/wDZVKAOg0PU&#10;r6wnspLj9zLEn7zzvvyf7Kf7NUdQ0e5ln/0zzvvtc2/nfJDH/F/31Wssn9if6RcWc03yebJFNLve&#10;2f8Au1YaaLxH+8uJ5fO2f6PF/Bv/ANugCnD832LVLzyoZZX/AOPT+D/a3/7XpWlq39mWs8EkcNpN&#10;aXz+VHL/AOzf71Za2tzB/pGqTQ3v/XH5Ek/2v+A96h166tbXztPt4fOu5U83zf4NjfxJQBkr8QtM&#10;0bxHe+H7eaKCXf8AvLSb/U/7Ndhp+rWMvkxyTfbZf9VJ53+p318l/Ej4B65qPxb0bVLfxB5MV1ul&#10;uIvm3ybV+Wvo7RZL7SfDkNxcQw3vmp+8tPK+eR/9igDS8baf9ogvf7LsovN2NHH5P9+vyym8Xan8&#10;PP2wppPEmp/uvPX7T9rlZIZP7tfpjceMIrrVbKz8maHW/wDWx6VDLseT/wBl3V538VPgH4H+I3iP&#10;/ipIYf7Qtv3v7mL59/3l3v8AxUAegaf4wtte0Oy1Szmhh+3OttH/AM9vmX7yVyuj/FzXJfjTqfg+&#10;4hu/7PiRfMu5otiSbVZt1bWuaLF4Z8Af2pZwxTf2ZB5scsMfyb1X5Vr47+Cfx88Q+MvjFe2euWXk&#10;ahbXTfvf4Njfd3/8B6UAffGg339t+TeedDZebuikiml/75Z/9r0q5eXVtZT+ZHDNNLF/o3+q/wBZ&#10;/tVnyafbeF4L2Tyf9E1jb5fnbXfft/gqbS7G5s4Ptkl7+9iT/lt9z/doAorqUVhqsMmofv8ASov9&#10;ZLN/y0/2a2Gs/Kn/ALYkmimtPI/1U3/LNP7yVk/arbz4Y7iy86K63eZ53/LT/c/u1XaOW1/5fYpp&#10;f9b5X8H+7QBem1SK3g+2SedNFF/q5f8AnoldZoccSar+7h8j7VB/rfuP81YMa217BD5n7mL/AJ5Q&#10;/c/3UStTQZvNn+zyTed5v+s/6Z7aAPUvCVxbR6VDZGb/AEq2/wA7q6KK4ik/1f7msPR7W2g8mT91&#10;N5SeV5v+xW5JDEv7z/yLQBJu3VCrbv3fnfvaGmlgg/eU028Unz9JZP8AWUASfaPI/wCuVE155U/l&#10;/wCxQwkX5P8AXRUqjaIY58E0ALG4Tj/lrJ+8pkCmKabP+q/5Z0xmkiP7z/tnL/7LUccm6eaST/VS&#10;/wCroAmVZIYP+e0u+pI5Nv7v/lrRNJspjSeV+8k/1X/j0dADZXkT95x5Z/56/wDLOkuJYv3MEnm1&#10;DCJG86TH+s/8iVYkTdZeZJ/raAHzWzyDeMCUf+P0txbxSweXJVZJvIn/AOWs3/PT/pnUsn7ifzP+&#10;2dAE27bN5fk/uqbI32eD93DTo12/6z+5TI45CZvMxFG9ACxyyL/rP7lEckcs37uaq7eVYed/01eh&#10;Y/sv/o2gCw0kv/LOoZVHkeZJ/rf+Wfm09Y5Gm8wTfupO1LJDv/65UANZf3HmSf63/pjRIuyf93D/&#10;APEVDdPKZporeaKGXZ+7qaGbzYP9I/1tAA0e2fzP+Wv/ALJSyAAeWSP3n+ripZv+ekf+t2VXaTyP&#10;Jk8n/trQBNcCT7/+3+7p23zf+mMtRt5sc/mSTReV/wAs6IW/f/vIf3tAEnl/v/Mk/wCWdSbo2/dx&#10;0xp9nmgfvZR2pjeW0/mD/tpQBNG2z/WVDN81En+vn/5bfd/dVI6+ZND/AMsqAGtN5s/7umR3IlJO&#10;JYfL/wC+KnX5YP3lRtNIv+roAc3z/u6I1iSiNYoqZO2QMxZj/wDRdAD7f97B5lNmz9im+0dP+mNI&#10;0otcyTzfufl8unOkgEvl/wDLR6AFgG7/AL4/1VSRr/z0/wBbUK23keTH51EbeRQBHt2z/vP7lOgW&#10;OAf6mlntPMl7nzP/ACHUjIGh2ebzH1NAEeyPzpv31MVftEH/ADx/56U2T5P+utTQ3Erf6ygAljP2&#10;f5PNz/4/Tlmiln8uT/W07dFL+7pWkit6AEQyLN89QxtKtTXP70eWlENADV/550L/AM/ElNkjiafz&#10;KLj97B5f+ploAtxNuiBqSmJT6ACqNw+2YRp1q9VO4kj84Rv/AK3/AJZ0ARSN5U8NOwD53mf8s6kV&#10;t3/tSmC4DzSoOkf+soAraZDLFb/vB5Pt/wCzVc2/8s6jeTz/AN3HNF/00p373/V0AV2s9k0Pl/8A&#10;f2pri3in/wBX/rajur/7PN5bn97/AMs4v+elO87/AJ50AEfz/wCsh/ex0Rn7TB5efOqRpN1QxrG0&#10;Hl/vYYqAI/3iT+X538H/AACOprhv3MMcZ8mkK7v3n/LKP/yJTI/lg/5a/vaAJo7iKKmrDInneXT2&#10;BMvloMRbP9bSLJEv/oqgCLd5x8jzvJ8v/wAiUy6MXn+VJD/osv8Ay1/26dbeX5/7uHyf8/NVC+u/&#10;sM3lxwymLZ5nlD71AGiCIZi5Hkwx0+CUPzH++i9f9uuSm8VRTz/Y5J/30X/fH/A6uWPib/lnJ+58&#10;1/8AR/8Apon96gDppI/N/wA/x1UkliS9CeRiWMf60/dpkV3F53+u5/5aeV9yldY5R/roppZP++KA&#10;LccMiT+1VWTyr3zI/wDlrH/qv4KjjvtkHmSVXvNWji/5bRf9daAOL+Imof2XBDJJD51pL+7ki/j+&#10;avP7Xw7baT52n6XPN/ZUT/abf+59q/5611XxY8bRRQf88Yt6xebN/tVzNnJ9v1WaOz1OHzrWP/Vf&#10;wR/7T0AUdP0+J9c8vzv3v+tuPO+TzP8Ac/2q1L7WLnS54bi3n8603+VJF/Hsb7zUXWm232Gb+z/O&#10;ml/1sl3N/wAs3/2P9ms/xBrElroc32fTJrLUNjRf6Z9yT/7L0oA2Jo9MuL793rPnSyv/AKqH7+z/&#10;AG653x1o+mazP5mqQ+T9l/5a/fr5c+HXh34g/BTVPGXjDxXqcV5F+/1Kztfm37Pl2/er0H4I/tMa&#10;n8WPCs3iDxB4f/cyv/o8X8EfzbW30Ae0eG9N8PaX4Vhj0OaXzZf9ZFNFs/4FXG6t8WNI0bxjNo9x&#10;NaTahFAsUfky/P8Ae+9XZaTb7ILKSzmh82VP3kv8Gxv4a8z8deB4pdcm1Sz0XT/7Vidoo7uGL/WJ&#10;/wDFUAZ+pfHaK1+Jtlpclld+bF/x5edHs+996vctJ8XWz2M1ncQ3cMUv72SXyvk/3a8303S9M1uf&#10;TNQvPK/tu2/1d1d/P5f97f8A7XpXbab4ksb37bp+n3v2208z9553z+X/AJWgDYuvEVzLB9o0eyis&#10;rSVFi/fffkqjeal9qn8uTzfstq6+ZLD/AH//AImvLdc/aG8GeHPibDoeoXssP2Hb5cvm/Jcu3/LJ&#10;P92prf4nXMvji90+3spZtKup1+0XX/LGN2+7QB33jDxN/wAI5pX9qaf5U0sX/Hx5Mvzx11n7MniL&#10;xX4v8HTah4sg8m689vs/8f7vd8v/AI7Uem+B/Nnms5LKL7J5/lRy+V/rE/56v/s16F4c0mPwmPsf&#10;n/uov3v/AF03fw0AbzWu7zpPO/66VYW7/wBT/wA8qP3v+s/df9NKrJdymaKDyPJ8z/lrQBbdPMmh&#10;ePpHTmjji879zVVfNXVf3f8AqtlOha5ig/efvptn/AN9AE6uFg3yHEf+flqJl3/9MZaPv8yf9+v9&#10;unRvJKfMkh/1dAEjL5tRtHG3+kf6mpJvlpPs/m/Pn91/zy/hoAZbtH53mVN/x7wfvKi8zzJv3fle&#10;Vs/1tLNefZYPMkhoAazRRf8ALGi4/ewf67yajjk8393VhPKig/ef8s+8tADZIPNMMklCzRN+8/8A&#10;ItKjbv3ckOB/yzpfICkj/llJQBDDH/pvmf8ALLy/+AU7YE4jh/df8tKc0Plf6v8A1VSKsvn/APTK&#10;gCvCtzLPP5n+q/5Z1Dc2X27/AJbfvon/ANb/AM86uSLF/wAfElNjmMsPmR9N/wD45QBCyy+f5f8A&#10;zyT/AL+U6H5Z4fM/1uypGm3f5+ehYY3gm/6a0AEjeV/q/wC/Q3zedTfLkeHy/wDllTxGYBFj/V4/&#10;eZ+9QBUtYpPsP7yb97H/AKypo7iT99HJTvL82HHn/ut/+VqOT91/rP8A7CgCx5nleT5f+q2U2a42&#10;QUScQTO/+tqNZZIvJ/5bfJQA1baTyN9v/rv+es1WvO2QTf8ATOqMMUiTiSOaWaKT/WVbgcf6jzcn&#10;ZQAyS6kj8mSP99FJTmXZB5cdSf8AtKoYZN0/7ygAaUS/u5P+/VTR3H/LOnMu395/y1qPbJL+7koA&#10;kkj/AHH7umxyfuP3lRyNJLZfu/3NFsMwdYpqAHM2z5/+en/LKmTXOyHzMS430/yd/wC8kqO1m/79&#10;RUATQTb/APrlUaxxWsHl0rSiGHMnWT/llSzf9caAG3Fv5sHlyf6qmnzIhDHB096dG4E2JP8AWyUb&#10;pG879zQA7b5XneXTAY5pz+58qXZ/raIX3nZ5OPK/1cstPklkT93jzqAI0TyxNHJU0Py/6v8A1VQ+&#10;V5nnB/NxJTU/eTQ/62H6/wDoNAEiwxLPNJH/AK3/AJaU7zvKomk/8hVHMu3/AFc1AEzSY/dyf3Kr&#10;wfLN/qf3XlrTxJJ53lyeV9z/AFVL5ZaExx483/lpQBJH8lCx4/5bfuqbH837uSjG2bEcJ+v8FAEW&#10;2SS98zP+r/5ZVdjWq6tunqxDF5YoAlooooAqXjeV+8pEhjky+MSSffp1xH5k8NIs27/pjQBDGv8A&#10;8aokfZD/AK7/AKZ0RfLN/rvOip0dxbeR+7/1VADY23f6PHD5NNjWWKfy/wDl02VPG4EP/TL/AJZ0&#10;k0O//WUADLbSz/8ATWKo1t9s/M3/AFzqFQPtEEUcMvlRf8tf4Kk2x+d/rpYf+mVAEiw+fP5lVZtQ&#10;+z+dJJ5vlf8AourSwxWc/mf89KqyXXnwzeXNF+6f95/8TQBzepTSv+88nzpZU83/AG9i/wCxXB3n&#10;i65S+/0f/VRf6z+5/u/71dJ4u8QS2E/+jwy+bF+6/wC+v4a85t7yK9gvf+fTz2/1P3PO/wBugC9f&#10;NYv/AMTCTyoZZXXzLTzfn3/w/JWL4mW1ig8y4/c3cT+bJ/fq9Da22m6rDcXll/xMJf8Aj3877lUb&#10;6aK/1yaO8/fS/wDP3/BJ/wBMkoAr6Lp8Vx/plvD513Lt/wBd8nlpXQWMdzf655lxN5On7G+zxff8&#10;v+9VHS7f7BBNcXHnebE6/Z7SH78n+/Wkq/YNV1P/AF3lXyf+y/wUAOvNQi0PyY7f/lq/m/8AA/8A&#10;4muq8D659v1X+0P3v2uX91cf3PlriV0mx0u+h+2TTfatnmx+d/cra8C6hFqXn6p+++yWz/u7T+D7&#10;38f9KAPaUgjb955phllp0gkU+XH/ANtJf4qoab5d1BDJ5003m/vasST4BSCfzpd/+VoAkbn95HN+&#10;9qnB/o4mk/13/PT/AKaf7VWFuI2gNx5MsPlI1ZcOsRTweX9j8mWX/vv/AHqAJr66tpYJo/J/dbPN&#10;/wBivNZNYsbO+m+0TRff/wBH87/0GtTxdr199hvfs8PnRRJ5VcH4gWxi+xRxwxfa7p1uY/tf/LN1&#10;/wCeVAG1qmtX1/qv+kf8Szyk83yv4P8Agb/3v9msfSbr+3p5pI4Zf+eUn/TP/arU8yW/g1O3uPJv&#10;fNT95LefOm/+9XE+OtS1f4aaVDqGlw3c13Lti8qH/lojf+y0AddZtfad9tt/tst75SN/yy/1n+5T&#10;rPXrGLyY44ZoZZUWKSKb/ln/ALVYvhfxVFeQQeZNDZarFA3lxf8APP8A3/8AaqP+zZYtV/tT/S72&#10;WVPK83+CR/8AboA6TVFuf9C+x+b9r+b/AHKp280SweZJ5UMsv+slml2VXk1S5sL6GPUL3zvk/dxQ&#10;/wDLt/s06PSbaKCG41D999qfyo/O+5G9AFq41y20i+huLf8A0K02eV5v8cj/AMXyVxfjr4naZ4Pn&#10;srfVL3ybuV/Ksov4Lnd/DXVXFvc288P2z7JNab2i/ff8s9v8X+7XI+MvD/h7xzqsOqahpnnfYXWW&#10;P/p2df4qANpZopYIdQ0uyl+12r+VJazfIke3+5/eWvMfiF8QPFVh4x0zS9D0z/RJZ2lkuv8Annu2&#10;7q9St7iW/wDOjt5pftcUDSyf9NE/vf7tXrPS4p57KzvP9Vdf6v8Avyf/AGNADbdotS/0jUNT/dbF&#10;uf3P99f4aq+DfjJba544/wCEXuLKaHzd0vm+V/BWtqU2mabfQx3FlFD/AM9Iv4P9566LR/Cfh77d&#10;B4gjmtP7Q2fZo/sf3JE/vUAd5Y2/kf8ALGGaKX/lrD87/wC7WlZx21xBN+5/dVX09fstj5n7qyir&#10;QhkicfuP+ef7uWgBtv5kX7v/AJZbP3dWGm2f8saarS+R/pH+t/6Y0JF5Ixnzv+utAAzSWsFRyxQt&#10;MJ3h87/prTWufNgMEnX/ANk/vVYt7fyqAId0SweZ/wB+6kb/AK405Y+fLk/1X/LOmSjy7f5B5vz/&#10;APLKgCGeXyJsyfvvLpLGP9/N++lq0snm/vKkVdkFADYfKqKSXAmT/URR/wDLWm2wDQzSW/ehZfNP&#10;lzw/uv8AlnQBOrb/APV02RfN/eR02Jf380knleVToV2/6v8AvtQAxyJ2iTvG9TRt/rs/6qolj8r9&#10;5/z0qvJFKv8Aq/8AW7P3n9ySgCx/1z/5af8AkOmtMGn8uT/W/wDLOmtbyP8A6v8Ac/domh3f9df+&#10;etAEzLx5fk1HcRxQQfvP9VUit/y0kh/e1Hbxy+R+8/ff9dqAG/62fzP9T/yzjpzeVLN5f/kWlEfl&#10;eT++z89PuFzz/wA86ABli/1n/PKq7T+T/wAfH+qjT/W1Ya62VDG3n/vJIf3uz/K0ASW8P/LeoZI9&#10;nnSXH/bOpzLtH/PL5P8AVVE0kn+rj/1tADmaO6h/6a1IZo2E3/LWnSLHKYfM/wBbUCwxHzuP3X/L&#10;T/ppQA+VJGnhKdKk83Ydn+3Ue3yv3cfm03d5n+r8r/nnQA77Rv8A9XSyfNB8kP73ZSeT5s//AEyo&#10;Vd0/medQAW8n7jy5Kr2n7/8A4+If3v8Ayzq1JH/y0oZfN/74oAFaKWDy6dHJIs3l02KGOIQ01ZPI&#10;n8v/AJ6UABkjuJpo/wDnlTPtAmn8v97D5dAmEnm+VNDwMSf79W9tAFGOGK6ghkk/5ZVYmbzB+7/5&#10;aVI0v5f89agfzIoDHH5X3P3dAEsi7oPLo8zyv3dNjikX/rrsokbZ+8k/1VACJLK4hx13/vKWM/bB&#10;5lNf55/M/wCWVDf9M/8AWy0AQrHcxT/89oqtRt+4/d01Vl8j/prT4/3kP/LKgBknlNB+8oVt/wC7&#10;pv7pIP3nlVMW2ff/ANVQBHIvn/u5If3VQ7Ymn8v/AJ5U8Jvil/eyw/P1pP3X+sjoAtAZmqeqdjHs&#10;85v775q5QAUUUUAFFFFABRRRQAUUUUAFFFFABRRRQAUUUUAFFFFABRRRQAUUUUAFFFFABRRRQAUU&#10;UUAUJl/+2UY/fQlJsf8AtShl82CaordY3hH7rH/tOgCRFl8+bzJf3X/LOm7JJZj/AMssf6uQf3Ke&#10;y+bB5nk/9sqkkj3QeXH+5oAqyQCUwvcfvvn/AHdXF/551HH/ANNKbJJFZQeZJQA4fN/rP9VUcc26&#10;f93/AN+qfN5n3P8AMlP8vyqAIGhkuIZkuAPLk48qlikjiHlj/VRJ3+/Tt27/AKbeb/3xVW3HkHf/&#10;AK4yv5fm0AWJoba6g8ySnR6hFLP5cdR2/lS2/mR/8takkWJv3cf/AF1oAfcCN/KjP/LSq0MPn2Pl&#10;yfvov/RlTRtv/dyUPF5H+s/1VAFeaw2weZ/nZWDcWctvPNHJD9tll/1ddNdW+8fu/wDW/wDPWoob&#10;PbOZ4/8Alr/5DoA8k8RaHKk8PmWXnf8ATX7nyVy91YxSz+XqH7mKJ/3f+5/er27VLGK8/wBIk/fS&#10;/wCr/ffcj/4BXmPiqx83VZre88ryok82OXytjx0AcTY+GbGK+m1SP/Wxf6z978ke77rf7VZNxp/7&#10;+eP7bNqcUv737X9zy/8Aa2VcsbqW9ghuLiHyfKnby4ofkS5/3/8AdqxNH/Ymq+ZJN50V0nmx+TL/&#10;AJ20AO1zUItZng+2eV/Z9jAssn8f8O3dUmn28Xg3yfs9l9iil/1cv3/vfdptqsV5Y/bPsUNl8/8A&#10;x6f89K1tPtbm/nmj1C9in0+Lb5f8Hl/7P+1QBHbxyxX0NxHN9tu/+Wn9z/d/+yrzn45fEjU/DXge&#10;a40vRpppZZ/L8r7j/wD7NetW+m2376487yftX+rih+5s/u1jzXH2/VfseoQ/6XKn7vzpf7tAHzH8&#10;Qv2gviNofgfTLjT9G/tO6unX7R/B5b7tq/w17p4P1q68ZaVZSahZQ/a7q1WKSLzfktv70u+t7QdB&#10;0jxHYzWdxDFe/wDLWOKb5Pu06x8P6RLP/Zejw/YvKTzZJf4JP+mWygCb7Dc2t95dnD9t+yp+8lm+&#10;T/d2Vg+NPEWmf2Vpmoah5UP2W6WW9i83Z93+L/drWutcudLvvs/kzWUUX7r7XNLvT/vj+VeA/tse&#10;FdT8R/DmG3s5vJ1vY1t+5/5fXb+F6AKfx0uPiNqnjjw/4k8D6nFNp8Ui+ZLDt/1LfwpXtVjqWkJY&#10;6Zp+oazD9rl/5a/xyV+bP7LX7Q/iH4X+Nh4I1gTa/Fdf6DbxTSf8g6b7rfe/u16vdeAfEGi/H2fx&#10;f4k8WQw6fpkiS29hN9z5l/g/hXbQB9z/AGz7PBNpckMMEUs/+q83/WQf3X/u7q4nwX8C/D2jfFTW&#10;dYs9Gh0z+0/9Z/Gnyr8taWi31jrfhz+3NLmtNZ+1P5Ul35W/y/l+Ztld5Y6ls0rRrP8Ae2Xm7v8A&#10;S/v/AO7QB4f460PxmnjGy0fT5pZtPsb6K5t/40j/ANn/AIFXvEzbrH7HqkP7qX/SZP8Art/drJ1K&#10;8+z+T+5l+yb/ADZPJl2Pv/hbfWPqFxqbed9sml/sSX97HF/H/s76AJtYktksfLkmm8rf+7l8r/Wf&#10;7NR2ekyrBPp8f/Es8p/Njl+/5iL/AA1Y/wCEguV0qyt7zyYZYt3lxVHJN/aljPcSf8ur+VJa/wAe&#10;z+L/AID/ALNABDq32++h/suHyIv+Wf8A0zf+Jq6jTdQ365DHJZedd7P9Ilh+fy/7tY7fZv8AWWcM&#10;MNp5CyyXf3Pkqx4dtf7Ln/4l/nebvX/Y8xG+9QB7hp3l29vDGPJNrL+7k/8Aiq2oYN/7v/U//Efw&#10;1z9jp9j+58uH/lh+8lm+d66Jl8ryfL/5Z0ASfu/J9v8AlpUOn+VF+7j/AOWX7qnRW+z/AJbfupaR&#10;45Jf/jv/AD0SgCWSPz6ase2eH99To/KWD/XU5Y4l/eJ/39oASSLaR5f+q3/vKfFDGg8uP/VVA1xt&#10;lhHlH96/X+GopJPL/wBXN/rP++KAH3EzxEJIPOikfFPMGP3fnfvf+WdESCSDy0Pnf89M06Fop/3c&#10;f/LKgBv3oP3n/bSnRzfv/LkqRrjb53/TKo4mif8A65UANbzZf3fk/uqWCXzYD58OPLqXdL59QTPi&#10;eHy/30sn/oFACSyxCCKPnyin/LKrH3vJ/wCeVVDLmby4P3P/AE1/9lpZm2fvJJv3UVADZhEs/nx/&#10;63fUzAZ35/df89aI7f8A7Y1NNEPJx/yy9KAIYo9v+r/c+ZTdsUX+s/1v/PWoZoYrD/rlTobfzf8A&#10;rlsoAkt4/I/dx/8Af2o47mIz3kckP/XSrCrun/1NSfaN3+roArL9ojODgx7M+b/7LUtq2yCm5kT9&#10;3cfvvM/74qFof+edAFiR+IfP/v0NJLFP+8/1VLy5l/dY8r/VyUqtI3/tSgBy/wB+OGo7hYl/d/8A&#10;PWhRu/56+VU2360AV7a3ib/V/wDLL/V1M8f+m+Z/sVCzeV+7jo3bR5cn77y6AHeT+/8AM/6Z03yf&#10;+ek3/bKiNZWn8z/llsqw3yUANWHf/rKbGsXn/u6itBcTZe4/dfP+7FWR5cH+roAhmhjuP3f/AH8o&#10;jWL/AJZ/8sqdt3fvJKjVv3/lxw/9taAFa42fPHD/AB/vKVpZG4/5a05I5HH7z/W0SN/yz/7+S0AN&#10;muZEOf8AllUaTRv/AKz99TZIZJf3cn/LP95ViNtnkR0AAk/5aR/6qhW8j93HTj+8/ef+QqareVP5&#10;dADfKkbHP/XSmx/vfJ8ylYuJhHHMDJ/y0qbyuJvM70AQbo3/APalQt5UF99okh/7a1aWDZ/1yqNV&#10;+y/u/OoAmk/4+KElyPM8n8qb/rf3dCxSYz/y1oAsxNuiBqSoYS7RfvOtTUAFU55cDAHmj/loKuVS&#10;kWKKfzKACRf30Mb81HJdRA/9Nd9WomDD5OlNZt/7ugCKb91DNJ14/wBXSefI0/8A0y2U64k8r/rr&#10;UYXfP88P7r/2egCGK8jupoZP+WXzeX/00qysXlY2f6qOlWGN/wB5JTbeP7P53/LagBk8uIJ5E/cy&#10;f89KSGbbB5lxD5Mv+r/v063H+u8z/Wf88qJoZV/dx/6rZ/wOgBZoyo8yP99F/wA8qRodk/2j/llR&#10;I0SQfvKI5Irj93H/AMsqAKwkuLK4JnlE1rL9w4/1dMZfNnhk/wBT5n/LL/npVqR/K/55QxVxPjPX&#10;PKvcW8373/lnDD8k2/8Ai+agDqNQuJf9XHD/AK3b+982uLu9csdJvbzy/O82J/3n7zf5n+0n+zWD&#10;qXjCK6ght7eb7FdxfvZIpv7n8Vc3qzS6lB9s0/8A02W+TyvK/gjf+6n92gB3iTxFfT31lqH2L/Wu&#10;3mfvf4FqTT/GVi+lQySQy+VLtlji/wB3/b/hrl9W0mVZ4fL+1warLtikiml3wx7f7laWoNc38Fl5&#10;kP2K13rH+5+TzPmoA9a8O6xK/wDpkn7m0uv+WX3/AC66xr6JP3ck3neb+8/uV4/ul06eazjh875P&#10;Kj8n5K0F8USpB5dvN9ttIv8AWf3/APa/75oA6/xb8QdD0OeG31Ce0s/NgaWOWaVU/wCA/wC9XMXU&#10;2mavYwyR+bN/y1jl+5/+1Xy3+0Z+zDL8bvEejXH/AAk0sGlRXSy+VDK37xF+9/wKvdPDOn/2HpUO&#10;hxzSzxWNqsUd1N880m35aAK/jjwf/bP2KSSbzot/7uX/AJ5p/tpW14d0m2gnns9P8mH5/Nkl83/W&#10;f8D/APZar61400zw9/yEJovskv8ArLquf0vXtM8UedcaPN51pYz/ALzyfkhkT/boA8C1rxV8WJf2&#10;kvs8lnN/wgEX7qSX7nl/N97b/FX07qmrS6J5NxeXsN79pniij/df3qx77WLbVr77ZHD+9iTyv9iT&#10;+7TfC/2G8/0y8mi+171tpIpvn8tGoA8Z/bK+Efj342eFoNP8NzeTL8v7qH5P3C/7ddZ8E/hnqfgD&#10;4ZeH9P1zyZvEEu6KSKGL5I9v3d/+8teheMLO58PwfY45pv7Plf8Adxeb/n5a0tNuPt9jNHpcPk+a&#10;n/Lb/lpt+9QBk6xp9tcedp9vN9iu7ZPtNx/c89fuqlVdLsdM1LSvM1yymm81/N/iT5/4q1rWT+15&#10;57iz8r7JFA0UcU3/AC0f+8n91ah1DUrm30r/AEyGWH5F+z/3JH/ioA4v4weD7nxD8OdT0Pw3D5Oo&#10;XyeVb6h9zy64v9lP4T+PfAPh29s/iBqf+iW0nlRy+VveR9vy17NpviCKzvptP+xedp8u3y7qb+//&#10;ABU3VNQubC+/d+bexS/6THFD8nlp/eegDzH4hfs8+HvF/iObWNP0zydV+Xy5fv8Alv8A3q7rwvb6&#10;Z4a1X+w/sX+tT7TJd/f+6v3q7CbWNMeD7RHN5PyL9i/6aP8Axb6juL6xeD+0PJi/tX/Veb/B5Lf6&#10;z/gXpQB2HgvXrbWZ5vLn8602eb5v3K9A/wCmkkP+tRa8p+Hd5FdT3tvo/wDyD9/7uKb79ejWs0fk&#10;QySQywfP5XlebQBebzf33l/6qprG+tZYP+uVSNZ+VB+8/ff89Khji+ykiTyv3j/8sfv0AWpo98P7&#10;ub/WU2NZVgqrPFJFfQvHD50X/PX/AJ51bnliXn/lpv8ALoAiuPK/+1Vaa42/u/8AlrVWyXb+8/8A&#10;26dHeRmea3j/AH3tQBNLPuGP9umxyyf6vyfJpscnlfu/+W1OX5v+2tABIedmP3Xr/t01l/cf9Nf9&#10;VSQeZPBmP9z/ANMqsyRnyf8AppQBDHb7IP8AR6ay23+r/wBupDLJGMEZH/PWk8/d9d/+roAA0nn7&#10;P+WUdNIkSaV/+WUlJG0azzRyf8tKkuod0H7ugCtcRmMBElxa7OlTwrF/q/8AYqKO1k8nHnfuv+Wf&#10;9+nzny4Jf+W/l8+X/FQA5vKlgqOFvMEJjh/dSf8AkOppJv3H7uk8+JJsSTfvaAE2/wDPT/tnLU0z&#10;RJB+8/1VU7iPd5Mcf/kanbpfIm8ygCSS6j8/y/8AYqG5jiSb7R/rqJprb9zHJ/y1q1PN5X/LHNAF&#10;dZJI5/Mk/cw1M03/ANrqNrXz/wB5HNUVsfP86THky/6v97QAsKSQQ+ZJ/fqe2bZ34k/1dMuporWD&#10;95/fqZZPNgoAbJb+bBNHH+5qvcTRPPDbyf8AH1ViNfK/1dOWPdQA4jcMp/rapkxXYhuP+2f9yppR&#10;n5AfJlqRbbA8yT99LQBX8uKz/d/8tZatM2//AFdQssi/vP8A9v8A3aLVd9ABNJ9n/wBZ/wAtXp0p&#10;2zw/89akkXaP+mtR7ZWoAPO3f6v/AL9U2Hyov9Ht/wDllThhPnk/7+0yJz58vn4i5+SgCV/lB/5a&#10;/wDTKmzeZ5G+PrTh8s/7uhY9v+soAasfm/vKc00X+spgl3TzRyQ+SP8Anp/z0pJodnk0ALNLjykT&#10;96JKWH/lt5dG6KL93VNpNnneZ/foAsLJJ/8AG6dPL5AGz97/AMs6PLFtmT96aj/e+f5cf+q/56/+&#10;y0ATbov9X/rqG81p/wDplUU7yQTeZ5OYY0/4HVlpN9ADZI/KpPMEUOz/AFxpI5N4/wCe0VDR7f8A&#10;V/62gBJjJDD+7h847+lBEkU3/PUSUkke+D/lrTY7X7L/AMtppqAJFjjggmjjqxCm2qs3mfufL/1V&#10;XIxigB9FFFAFW6g86DGfKqvJDJLN56YP/POrbriYPVaO8tl8ny5f9Z0oAfG3lQeZJ/rahBiFj5cE&#10;PnD/AJ5UzzpJJZY3GJYug/56f7VKsn2eDy7f99QBN5PlQeX/AMsqavmxQf8AAKmSliORhz5tADIV&#10;kTKH/tnRM3lUk8mBLJ5WTHSQyfaIPMoAoxzbbj95D/B+7lrL1zzYoP8AQ/8Av1/7NW+CVhlkc4H8&#10;H/TOsjUrGK8gmk/1Muxv3X/PSgDyPxl9u1Gx+2Wep/6X/q/N/wCef/AP4v8AerJt9Nvrf7FH9th8&#10;3/WyReV8mz+9/vVJqHhu+06Dy5JpoYpX/dxf8to/+B1pLb3P9lf6nyfK/wCWX/PT/aoAzf8ATov+&#10;QfN52of8vPnfP8/8OysvWtD1P7de/wBoQeTLFa/bo5Yf7/8AdrU02O5uoNTs/wB7e/Ovl3cPyJ/w&#10;CrlnZxWF9ex3l750ssHlRy/feN//AImgDHj1ax8Q2MMmoTTWX7tYv3MTb960611S5uoJtPj/AH1p&#10;vWKSX+ONP7v/AAKmwwxJfQ3lxNLD9l/1n/PGT/a/3mrck0X+157K8jmhspYkl8uL/b/hZ/73tQBm&#10;x6tFL5MdvD5M1q/2b998/mJWlZ3W/Vb24uP+PT5f3sPyJbf76fxbqo6g1zb+dZ3ENp/aHkeb5vlf&#10;Js/+Kr4o/bDh+MOu+I/DWh+D5tQs9KuX/eXWnSsn9377rQB+hNj4misIIf7Pm86WX/j4/wCmf+1V&#10;ix8dRNBeyRzed5v7qOLytnmP/E1eX+EZr7RvAGjW+qTRQ6hFaxfbf9/b81WNF8faZPrkNncanDZS&#10;/wDLPzv7n+xQB682sRSz/wBn+d+9iTzY/wDpp/eWsO4t4p4L3ULeaWyiif8AeRffeN//AImuNmm1&#10;O6n+zxzeTaWM6yx3c335Nzf36o/GjxNqfhTwPqd5o/8AyEJf9X/fkf8Avf7tADbyHWLOeGS41OGy&#10;l3t5cX3/ADKvWd1FqU8Onyanafa/IaXyvl3/AP2NeD/sk6p498W+AL288eQwwyy3UsUcXlbJvvfe&#10;ry61/ZH8eeHP2mYPFEniy7/sC+klvo4oZZN+z+7/AHdtAH2jatLa2N7+5/dbP3cv/PNP7tc/qEf/&#10;AAlFje28mp/YtQlg/d+dFXUW62OkaH5lxDdzS+R5v2Tzfnkf+8lZviDxVLFY/aJNMimtNi+Xa+V+&#10;+/ytAHyx8Dv2bfGfg7466l4z1zXpby1vX/d23m/KU/76r6x/tC2invbiPzpruKPyo7T+DfXn/h/4&#10;haR4w1zU9D0PU4f7Q0f/AI/Yv44//sq9Ahk+wWMNxb+be+V+98rzf9Z/s0AUbjT4ry+h8yH7bLsW&#10;WSLzdnl/xf8AjtZcPiC+t9VvY7yy860iT93/APsfw/71b0mrRWeqwyXGmTQ/ad32iX/nnu+6qV57&#10;4k8UReEvEc1vZ2U0NpK/2b+0Jvnmkdv+WW+gDutNuNlj5lxD+6lf/Wzf+OrsrNuFvry++z3EPkyy&#10;v+8/6Zp/Cz1veH2+22P2jUP9V/qv33+fvVJDJ5+qzSaf53m3X/fcm3+/QBTuLWLS9Dmk/wCWUX+j&#10;fav45P8AgH92nWcly/nXFvND9xfscv8A6FUd5Jc69P8A8Tiy8mL/AJZ+T8n/AAJ/7y1JNYy3E+mR&#10;xw2n9nxbvtEUMWx4/wC7QBHqVvcyweZZw/8AE62NFJ53zpJD/E1dJ4L8C32gwWUkc3nfaf8ASZP8&#10;/wDstOjuv3H2e386HzX/AHcv+x/dSu4sbXyIILO8h/5Yf5WgDa02OK6g/efv6dDcRRedJH++8r93&#10;/wDY0QiOey3xzRQy+tOs47aCef8A6a/6ygCS0kki/eH/AFsn/LKnQSeV/r4PJP8A33SX3mW5gjSE&#10;TWp4k/6Z/wC1T7WPyP3dADmuIv8Alp/1zqT/AFX7ySqsU32ifzPJxFFVpj+52Sf9/aAGTR4+dJv3&#10;kfrUu7b/AKuo4DG803lj/trTd0rTw+X/AKr/AJaUAN3b55o46sS8/uKqs0kg8z/XD/pj9+nyvJFB&#10;M6d08zn/AJZ0APmj8ryY44f3W+pl+X/WVQKSCESJPiX/AFkn+5VuNpaACb/vzQzb4Kn8qNjvxTG8&#10;pf8AWUAQySfZ/wB5UDmNr2HgxfJ5nm/wf7tTRXUQ+/8AuZT/AMs5TT/vw/vP+2dAA0siz/6mqs3z&#10;zzR+dVjbj95J+5/9AqOEyv8AvP8AlrQBItrs8n/nlFRFJKs3lyf9/adu+0wf88ZZKjxJBDskH7qg&#10;Btx+/wD3cf8Ayy/1lTSDy/8A41UEcsTwQ7zmKT/VyVJMI4oSc+SP+Wkn8VAD18qKmyNI/n/8sf8A&#10;nnLToV3/APfFEce793QBGy74PLk/ff8APSmwtLF/rP33/TWi6jz/AKz/AMhVLbQx28Mv/PKgCFx5&#10;H/LHzov+etTxw7f3kf8Ay0/1lOjWKX95TS8cAMn+uoAFm+0f6uo5fM88+X/racvzT/6n/Wf8tajb&#10;y/P8uP8A1vl/63/YoAlY7fO8ub97TJJvK8n/AKa/+h077P5UEP8Ay28qleWOERCOLzfTFACxt5v/&#10;AGyemqJH+eT9zF6U4Ptmmjpu3ZPQBYjWq7N5Xnf89P8AnrU0jf8ALOqpmj/1ck3ky0ALmOWGGSOH&#10;zv8Axz/gVWUO795JUKx7P3n77/rlSr/rsvz/AO06AEW43Tf6n/WVG3zf6ub+CnRiRv8Alt0f95Uk&#10;ibYZo4/3P/TWgCOHzFg/efufnon/ANFg/dw+d5n/ACyqSSTbB/z2qNfNl/efuvKoAcs27/lj/qqd&#10;uprLs/1n9/8A1tDSbh5klADFEmPIg/cCP1+epWTzf3cc1Ki+XNO4hwfb/lpT2/fwf88aAK4XbNN3&#10;/wCmVSCOOe3/AHn+qpyrKo/ef+QqY3mef/0y/wA/LQAvmRRQf9cqF8pP3cf/AC0psn/PP/U06WON&#10;x/7VoAdHNF5/l/8ALWrdU7W28ocjMn/PSrlABRRRQAUUUUAFFFFABRRRQAUUUUAFFFFABRRRQAUU&#10;UUAFFFFABRRRQAUUUUAFFFFABRRRQBUaTyvJqO4hiuv+W1TRrGkH/TKqv2XzfJ/5Y0ATyP8Autlu&#10;YqgV5JZ/9d5P7v8A1X/s1SCHYP8AR/Jhlpr+XFNNJL1/9koActv5v/Lao5rryIIf+W3m1JDH5X+r&#10;m/dVNJDz5lAEE1pHdmLzOZYv+WlJGwb/AEe4/fS06zk3j/plURnAmmePoP8AWD+OgB7Nunhj/wBi&#10;oZI7n/Vxw/uqnieKabfJD5UvvT1j2T0AOWbb5O+qAMj3vlpNL5sf+sB+5/vVYeSS5H7s/uvWKllb&#10;d+8/1P8Az0oAEm83zo4/31Hk+bP5n/LKoZIZbrzo5JvJ/wCuP9ynSNI03l/8sf8Anl/HQAyMSS3B&#10;S4/fR7PMj/uU77THBLC+f3cv+rjqeQ7R5Y/c1l3V95+leZHD5P8A12oAo6lrEUt7Nb3EP/7f8Nea&#10;+LJonvoZLzyppYv+WsP3P92tLXrixgvpvtE003lf6vyfuf8A7NYN00Vv5P2iHybS5/5ZQ/f/AN6g&#10;DFvPCdtFYw3n9p3c3zt9o/dfwVnyX2mab5P9lw+dFvXzJZv9Ts/ibfWtbxy2s82j/vvKi/e+b/BI&#10;jVT1zQ7m1sZtPjh87T/tS/Z4of8AlpB/Ez0AU5potXnvY45vOuv+Wcv/ADz/ALuytKHSd0EPmf8A&#10;LL/WWv8ABI/956r3mj21r50lvNFZRf8ALSX+CNP9iprzWolgvbeTzv7Qi8ry/J+5IlADrjxN/Y1j&#10;NcSf62L97HFD86f8ArPmuLG/0Oy1S8hu/Nup/wDnl8//AAP+6teZfFr9oHw18Gb3RrfUJotMi1J2&#10;/dS/fiRf7n+1V/4jfEaW6+GV7qnh+b7bqH2XzbeKH78ny/LvoA9KkbQ4J/3kMM0t0nmxy+bsepLX&#10;T5UvodU/1NpLtto7SH5/n/vV8efsr+KviV47uPEGoeK7M2d1azxfZopov3UafLu2V9qzahLpMFlJ&#10;bw+T5qL9o87/AJaJ/eT/AGqAJtYsbbxDfQ6X/wAeUvyyyS/wSba4n4ieLPDVrrllca59kh81/wB3&#10;9sl2P/2yT+Jq2L68/tSxmj8mWH518uWb+4v3q+f/AI7fs7xfF/xH4f1SPWZfNsb5bn/W/wAf91KA&#10;MOP9jfw0nxUm8cW+mfYrTe1zHF/HvZmbds/vVyf7WX7K+r/ESeHUNPvfsV3FH5UkUMu+GTdt273r&#10;6c8Ntc6XP9nkmmvYrVP3nnff3/7ddJo8NtqljDJJPD5Vru+0RfwSf3f++aAPNf2afAep/A74c6Z4&#10;b1DxB9t1DetzJL8rpGm3/Ub69WtZrnV/9IuL37FLYv8A6RLD9yRGb5dlfOt94f8AGafE2a8/czaV&#10;Kn7zyf8Aj2kTd/6O/wBqvftF0exutDms5L2Wyu/IXzLW8+/HQBc8QaxbT65DHHN9ttN6/wClf89H&#10;rQvml8Sz+XH/AKF8/lSS/wDPRK4+O1ubeea3t4YZrSJGl8qH/lnVzwj4mtvEE8P9oQ3flWP/ACy/&#10;g/3v92gC1qWn6ZZ30EkfmzahF/35krP3X174jmjs5vtssv72TzvuR/7NTeLoft9jex6Xe/8AXSKH&#10;78f91qmuLzz/ALF/ZcPkyxIv2i7/AIP9rfQAR2di8F7peoedqdpdf8ukPzpG9bVnpt9LffbI4YoZ&#10;bHbbWUvm/wADf6xa5/8Aty5t57240/TPJ+zf8fHk/fk/2v8AdrpPCK3M+q3tv/rvK8qW3tJvvybv&#10;mZv+A0AeoafqkVrY+XHD52oRJ/qpv+WifxbK6SCT7RYn99/rU/1X/PP/AGazPDtnJPe/aJIIT9m/&#10;dRSfxxpXSQQ7YZRGPJloAg2eR5OP9V/0y/5aVNcN/wAs/J/df8tKIZJZfOqO3+eH/XRTRf8ALSgA&#10;gsPscH+j/uak/wBb+4k/7+0R+W//ALTqObzHg+z/APLWgA3bYIY/+mnlVHPJ9mmEdvx/6BVpZP3H&#10;/TXZToo9w8uT97QBVS5kJzGP9Z/3xT7i4jth5knm/wDbKpGm+zw/6n91/wBMqZb3UU/nSf8ALKgC&#10;RZt8Hmf89ahNxFP50f8AsVY8yLyPMqmkcVvPNcf89f8AvugC9FJu/d1Xmti8/mRzfwURtLbwfvP3&#10;01NVfs/7ySgB8kXl/wCkP/yz/wCWYqG0m+0zGTzf3X/LPzalmuN37umyW2395J/s+ZQArLJLN5ke&#10;PMi/d0+6jkeCHy6Gmit/3n/PWnK0rfvP/IVAFW4XdD+8h86KJ6tGWQ/6sfwU1/MWfzP+WWxqb/rf&#10;Jkk/cy0AWPuf6ymqwk/dx/8ALOomAubjZ53+r6xVFF+4uP8AUy5l/wBZL/BQBNvl/wCuMX/j9Nme&#10;VZ/3cP7r/nrT9sfk/vP9ZJ/z1pSZJB+7/wBb/wCOUACru/eUuIvO8vyv4PMpkLBjNGJYj5f/ACzH&#10;/LOjbt/d+dQBIzbf+utNjuvP87y/+WdR+TJ5MMf/ACyp0cP2WgBslr/y0k/1tNWzkbH77/rp/wBN&#10;KsRGQ9Zs1HCvmwUAOHmRfu6hjXzZ/M/5a0skskME3m/6of8ALX/YpiNLLPMhx9m/5Z0AWl+ef/pl&#10;soZf+WdV5mkW+hj/AOWWynL+9/8AjtAEjxy+f5nnf9sqdD5g+So4ZpWg/eQ/vakVtsHmf8taAHTD&#10;cdkn+rqNU8yD/nt/11on8wwYkg872oWDdP5/nUAV5I/+fipFSLEMkn/LP/V1JCu/zv8AfqZ442/1&#10;lAFVxgF0/wBb/wAs6GmlWCH/AMiU9fnm8uP90I6Vl2/88v8AppQASTRL+886nKf9c/8Ayyqn9mix&#10;NHHD+9jqeMyGCF3i5/55UAPX9/UP71p/3n+qiqSSDf8A5/1dDHd/q/8AVf8APWgBoAIM6D96XouF&#10;2/8AtSnM22H/AEjyvv8A7unM2/8A1lAFpKfUNu2+EVNQAVV2hpZd/TtVqqrt+96+V70AV45ZDn7R&#10;iLtH/wDFVPIovIf+mRptxD5p/ef6qnNcbKAGqv7n/Xfvabb/AOvm8umzfu8yf67/AJaeVSzySJDF&#10;Jj/tlQASCSQwv5P/AF0qdYfK/wBXUIP2kfu5vJ+lTSL+4oAr+VJiby5sf9Naka4/+11HcSeVBNJ/&#10;rqJpI0xJ5P73/Vx0ANt5o7gf6nH/AEyp0kW3/lt5Pmf6umQWv2YFz5Xmn95VSxt45f8AWeVNF/6L&#10;oAraq9rJ+/nwJYn8vzfM/wDHa8W8WTWOqa5qcd5D5Mvy/Z5YZd9erapp/wBqsbyST99FFP8A6r/n&#10;p/tPXlfiLTbXUvEf/LayhiRZY7uH/lp8vzLQBl/Y7qw1W9+z3sM13cpF5f8AH5aVY0eGW8nmt7yb&#10;yIvL/eSw/wDLy/8Az1/2awfDt5LpvnSW9l58Uu6L/b/3nre0PTYpf3kcM37r/Wf9M3oAmht9M07Q&#10;/s95++0+Wdv3v/LbfRqkdtawQyXFlF5Xl/u5fN/1f+//AHWokmlvPO8v/kHxf8tf+W1y/wDEqf3q&#10;k8vTNZ0O9uI4f9E89f3t5/y0egDLt/Kg/wBIs9Tlh+T/AFXlfJ/33VHXNcli0Oa8jm/szUIn8r9z&#10;86f5atK6t5bXwr9n/wCXSJ/Nkih/5Z14x8Tv2j/CPwt8U6N4M8SQGe61eH7THFD9yL+6z0Aej/C3&#10;xxpmt/2nZ6XN5OoWr/6bdTfJ8/8AwKtqbWLl777Rb3vk3f8AqvN/gkSs3wb8ObbyLLVP3Xlan+9k&#10;lm/5ef7tbmoaXFrMH2OOHyYrF/3f/oP/AHzQBxPxQ8H23iixm0e8ml/07/j4lh+5UPwr8C6R8JfD&#10;n/CL2/m3sVq7Sx/9M3/3/wCKustdJvvPhs7y9/dfN/on/LaR/wCGs/UtLvv30fnfYrv/AJaf88d/&#10;+xQBc8Vf25L5Nxp8MP7qBv3X3Ek+X5fnr5l/Zp8E/F2y+MWv6x4og+xeGvIby9P83ekj/wALV9Ya&#10;fJc3XhybT7jyofk/d/3JNv3q4H4gftCeFfhl/wAInb6hD5N3fXX2H/RP9pvvUAd9qH2azgh1jUIf&#10;O1CJP3d35vyWyf8AoNYeqeMtM0H7FHrmpw+bfP8A89VRI/7rJ/e3V8xft3+LPF3/AArqH/hCJ7uD&#10;Sbq6X7RFD/rv9r/gNfKnwy/aH0OXw7Z6f8S5tR1O/wBHf/iXGLa/3m+ZX3f3VoA/WLXrO2ur6G4u&#10;JvOildbaOWH+438P/wBlVr7DbWUE0dxD5PlfurK6/wCef+zsrN+Hd9Y6voemappf/E50+WBZY5Yf&#10;nSNNv/oVWr68sZdc8z97N8/+qm/1Oz+89AEzW/8AYP8ApEk8P9oWv73yv4NjfxVl28MviXSr2ST/&#10;AFXn/aZIofv7F/iq1fR22qWPl/ub35/3n9//AGf+A1g32i/2N4V1O8t727h1DY37qH/njt+bZ/tU&#10;AaS3kTeMf7Us7L7bd7Fit5f+fbav9z+KtaztYm87zP8ATZZf3vlTfI8f+0n95a+T/wBj34sav8S9&#10;c8Wf2hDd6Zoljuit5Zv9d8rfwf7VeuX37Wnw08OeMf7L1jU/J1WKBraOWaVf3f8A0y/3moA9Y8L2&#10;dzPqsOofbf3sX7qOWH7kdetaTfS/8ecf7+L/AFnm/wDPR/4q8L0G4tbPw5e6hZ+de2mpwfu7SH/0&#10;FKofs2fF7+0vEWp6Prgu9H+9FZy6j8jyOrfdSgD6d8z7R+7/ANT5tLbXu7Mc8P722P8A45/C1VGm&#10;+0T2dvcf8sk/ef7/APDRBN9svof+WMsT/vP9z+7/ALtAGlC/mTw/Zz+5i3eZTmltln/4B5vm01I/&#10;s08x8791/wAs4v4Kjjt98Hl2837qWgCdW3jzB/qv9Z/10pVWOX95JD+9qO3TdB+7/c+V+7/fVMx2&#10;z+Z50v8A1yoAcsnmweZ/sUbf9TSLEYm3+af+udRR2sSfvP8Alr/rP3v36AJDBtmH+/Uiybp/LpkE&#10;/mweYYvK+v8A6FTI5sz/APAP9bQBO/T5Ic1CjFbzyvK/dY8zNIvyQeXH/qv+etJuiQefP5o8v/nr&#10;QAqzbp/Lk/1tTRr5H7uq32qOG3mu/wDll5fmeVU9vJ9sgEn+ploAbJ/qZ/33/wBrpu7b/rP9V/z1&#10;p0bRefNTYfMaym8ygBEERgheDHl/8s5Kf+9/1lQwLFFBNbx/6qL91UsSvB5UY/1Wz5P79ADGWKee&#10;GOT/AFsVTLJFL/q6hV/300Zhl/e1JHFJFAI/+edADVX/AJ6Tf9c6dmRrf/Xf9taay7Zv/Ifm/wAd&#10;Njut880H+u8qgCS3bzaczfv6jeKSDzv+eVMMURER8797J/q/NoAlVd88/mf6qooo5YAfPmBj/wDZ&#10;Ksyfvf3dU1b9/wCXJ++loAvbtlNpkcG/55D5x/8AHaSab/lnQA37ZE/+rmp037r/AKbS0QwBcxvE&#10;PKH+rpzLFLQA2NPN/wCmP/tSplh2f6ukZvK+/wD9s6rwPcGD97j1/df+g0AS7f8Anp/qqJIt0Ply&#10;f6qo2lkcgx/6of6yL+OmzR/6n/yJQAjnzP3fkxGKPb5f7ylmbZ5377yf+WlJdeVbW/mPD/H/AKun&#10;XY8+eGMQ8f6zzfSgB0U0bASf6rzP9XT/AN5L/wB91XkuLZP9ZN53m1aVd9ADpl3fvKSTy2xnH+xT&#10;JpBAYR/z0/d1HKIhNDH/AM9aAJJI4rqCmyNtng8z/W0jJsnE8BHln/WVZZ/3O+gCOSfbP5dVzc+R&#10;D/10pIrsKPK84fapKsyLI/7ugCO2fzxN5n9+o5pvNnh/55VNJ/qP3dOjjoAp3Unkfu5KkjuZDB5l&#10;v+/qZvMWfy/+WWyiNol/dx0APhaQ+aZB5VRzGNYtn/PR6iuZNko3+bLJ/wA8ov8A0Kpof+mdAFe3&#10;kiSDy6t2r+YZX96ije5H/Hx5NXE7UAPooooAryvmYJTHXyv/AGnUk3lf8tKqzXH/AO6oAmjk/wCW&#10;lQO8hglPlfvI3496lVfIghjk/fUrtHERJJNwfuUAIJNnk+Z/rdlNSYfwf62SllXzIfPkB+5/qqg0&#10;9oksf3cP7qgCxsEsOyT/AFVRtbxf6yP/AJa1Guof6dPb/wDPJKmePb85mzLHQBAiy3M82B5Pyf8A&#10;j9chrTW1lB5n/LWJ/K/8e+auyvLyK3Pl/wDLX/WV5v8AEDxFY6TfQ+ZD/rUoAy/EGnxaj/x8Qw/u&#10;v3sf73/VvWTNr1tBB5eoeb+9/dR/3Kx7y+ilvobeOGbzb5/Njih/5Z1oXVxbWt99j87zodn7z7Z9&#10;/fQBHeahbef9suP9C8r/AJZQ/Okf/wAVRfapFYf8ecPnf8tY7r/b/u7Kr/Z9Ml+22dv+5ltXXzPJ&#10;+5J/uVsXVrYt+7t5pZpf8/KlAFXTbX7VqsMcf+p8j7TJF/Hvb71Q2eqXNlfTeZe/8S+X/Vy+V/d+&#10;9VyS3lnn8yOaH+1YtsUf+5/F/wACrF8QW9ja6Ve6p9tlhtIk/wBIih/9BoA83/aI/aQ0P4D+HLLV&#10;NQm/tOa6ul/5ZfPs/u1m+LP2mNIt/gfZePNPspb20l3fZ4vK+eT+9/u1xPxO+IHww+Mnhy90fT7L&#10;TvEGt2P/ADCppd9z56/3EWuu+AOm2viPwP8AZ9U0aGHRJU8qPSrv79s6/e30AYP7Jvxs8Q/tGeHN&#10;T1DXLP8Asy0iuv3f8fmJ+lehR/Ce5sPFX9sSXv22WWf93F9z7Mn8Ned+Mvjx4Q/Z28R6Z4Pt4ZrK&#10;WWdYo4of+XZG/wCWSf7NfRVna2PjTQ4byz/c6fKnmx/343/vUATTXEss/wBnvPKsrS1j837L5u/z&#10;P+B1Rm0X+2YPtkl75MUqfu7SaL/V/wCf7tO1jR7mw0PzPJh+123+r877kf8Atf8AAqdb/brixsri&#10;4/c+bIv7r+CR/wD4qgDNsbW2t76ys7e9/wBE3/6R+62J/wB912S3Eqf6RbzQ/ZLb/j3lrm/EVvLe&#10;fu5LL7FaW372487/AFMm7/2ar0K/2NYwyeTDNp91/rPtn3JP7uygDH1LxFLq2qzfbLL+zPNk/wBb&#10;/wA/P+1/9jVy+1LTNGsYbPUJoYYr5/Kt/wDpo9WJPKX93eQ3f3/tNv50fyW3/wBjWfrHw7sfFE8O&#10;qXkM0PyN5drN/qY/+mqf7TUAY/h3wDY+Gdc1mSPTIrK71z/SY5bSXzvM2/Ltd1rc028sbCxsvtFl&#10;LZfZZ/3kv3/LqPQbGXTfDk1nZ+TDLa/8+dalnpsuvWP2i3mu4YrlPKk877n+9QBM0ltcf6PHezfv&#10;f3v+q/1if3v9msfWvDdjo2qzSW8P9pxb/wDv3/01rSvP3XhyGOPzodQifyo5f45E3fNv/wBmrV5H&#10;FYQeZb3vnean7v8Aub/+eVAEdjq1tawQ2/2L/VP5vm+b8lQ+LPEljb6H9s1CGaG0+X7PFDF/q/8A&#10;ga/w0f2P/aXkxxw/vZX8r7L/AMsd6/MzPVfWLz7V/o8k3k6fE6xXFrD9z/8AZoAmW6iv76H7RN5N&#10;3La+bH/cj/4H/FWfYtqdrqv2j+2fsV3/AMtIvK3p/vb6teJLf7Vqtlpfk/YrT7L5Vvdw/wCp/u+U&#10;j1a8uW3/ALMt5IZZrSLdFJ/zxj/utQBteD/t0s83mTRebF+9j/j8z/ar1TS183yZJP8Alqn7z/fr&#10;zHwF4U1e3mnNz5Ih3/u/7+/+GvToba+06x/efv5d9ADobeV4JpPJ/wCucVE0cUvkyf6mLfViSbzY&#10;PLk/4+qI5PK/d/uvtcv+s/uUATW67fO8z9z8/wDz0qFrm2tr3yz/AK3/AJZ02aGKfNvJD/rU8qSW&#10;ny28f7mBP+Wf/LWgCy6eXNsTpJzUdnJ+4/eQ+T96iG8EomH+p8p6d5nnjzHEsNAFWIBhCidB/q6n&#10;aHbD/o83/XSrO3b+8jqtc3EdhhPJz5r0ALHcf8s46c1wPIzjn/nlTmbdP/nZRDH5X7uOgBkVrk+e&#10;kuZKbK8jTccSxdv+elWVbZ/rKjjWJKAGX9t9qhijqrcTfYV+0cy+X+6/66U+S1luP+mPlP8Au6kk&#10;+T/V/wDXWgCtf2wvDEZB5x/1kcf/ADzerSCR4B5+IZPb+/TxciQb4/8AW0ND5/8ArPK/d0ASeVJ+&#10;5/6Z1Gvzfu/OprN/yz/debLTpoJPIhjjoAjMckw8vzv3sf8Ay1pTAJh+/wCn/PL/AHalmm8j95J/&#10;qqjjhlb/AFn+toAW3m+1wlDF5MnpTP3UsH/XKiOTafLjh/7a1J528eXHQBDNNL/2y/561MpkWCGO&#10;P/v7TZY/K/eSTfuv+m1OVfsY8tP+2dAEirx/z2py/L/rKrtNJ++/c/uqkjmjuB5kc37qgBWh/j83&#10;95US2+z9551SbR++8v8AuVDcNug/1Pnf9MqACaOWX/WVNHJ+4hkkpJ2P7pPO8o/x0LDHLDMnaR6A&#10;Emjii86SSmif99DJ1i2f62plWVaqpdZm8uT/AF3/AEy/uUAXPLjl+/UMk0VrBTnTcN4mlAqKS4kt&#10;v3f/AJFoAlVJHMLyVH5MdqP+mW+pI1lTzv8AyHTSQRsfmX/nlQBNG3/POqrRyQz+Z53+sqO4b9/5&#10;nneTF/qqs+fiH9wRN5f36AFaT/lpUM4iYfvJsf8ALT/7KppPLlh/1NQrDFdfvI/8/wCzQA5lin/e&#10;f+Qqc1ru/wBZ/wAs/wDV07y/+Wcn76pGXZ/1yoAjZol/eSU7dvn/AOuVRzR7f+uVELSv/rP9VQA4&#10;TSSiHy/xqKOUX0GyP+/+8/gpRdRuBsm/dy/6vFG7yp/3nnf+yUATRL5Xyf8APSo5GAg8z/XeXUcM&#10;0f2iZPJMMn/PT/np/u0ya6ks4N8kPneY/SgB5WSX94n+tP8A5Dokfyv9ZN+6/wCWdSMttBP/ANNZ&#10;aFt/K/d/8sqAJdu+WGT2q1UEWWHz1PQAUUUUAFFFFABRRRQAUUUUAFFFFABRRRQAUUUUAFFFFABR&#10;RRQAUUUUAFFFFABRRRQAUUUUAUlbb/n/AFdNkEkYmqSRZJoP+eMtMERgh/1vmy0ANcRW2ZP+WsiU&#10;kTboPLuOv/LSplX/AJaU1mjl8mgBqtI/+r/1VLNl4T9nm/e01/l/56+ZF/5EojHlQynyooZaAEiP&#10;mf6v/W1MrRRT+X/y1qK3/eLFKB5RkH7wUwtLBiOMed/01oAkkm3T+X5NHkx/uf8A45VhVqoy20nm&#10;5h/1f7ygBZbiO1H/AEyi/wBZRuiXyZP+er1HNF9sgh/5Y/8AodSSXHlfu/8AXf8AodACXkfkTeZB&#10;/rZf3dP8zbP/AO1ak8rzJ/M/5ZbKhljjQeXJ5Xlf9NaAK5tTced5v775/wB3/uVx/ifVLaK3gjSC&#10;W8i+by/3uzzK677D55+0RzfvY3/8c/u15r478RfZ7eaOQzQy3P8Ayy/5Yx7f9ugDhbzWrFPIkjhl&#10;hu4kbzJfv/8AAajsWsZ57KS486aKX/l683Z8/wDd2VNealbJBDeRw+Td+R/qpv8AlpWbHDLeTw+X&#10;/wAvSf6r+CN6ALzNYtPDJb+b/aEu7zPOl/1aL92q99cS6pPDJJN5EUSeV5Xm/wCrqnqn72xm+2eT&#10;ZahEjeX/AAPJtrzvSdYl1LVYftHleV/rZP3vzyUAeqTebLPe+XZed5UC/wDLXYkn+1VGS8i0i+h8&#10;uHydPl/1f8b7/wCKqui+Lv7ZvodPs4YpvKf95LN9zZ/D89aja5bWWqzXH/PL91b/AN//AGmSgDyn&#10;43fAvSPjT5P9uf6FqtsjfYpfK3/I3/2Vcj8L/AfiXwr8Tb3S7y98nwpY2MUtvL5XneZN/dr6IupL&#10;nWb6GO4/c/J5vmzf8tE/2/8Aaqjoun/2TY3tvH++81/3kv8AzzT/AGKAK+m2tzpGuT3kl7aaZaSo&#10;32jT/s297n5f7/8ADVzVPGVzpc8On3GmedaXNqsVvL5vz/8AXL/7KqeuQ211BDHbzQ6nLcuvmSw/&#10;O/8A47Uk159nsZv3Np5ti/mx3V5LsSN6AGzfZrix8uPzrK7i/wBX51ef2s3iq68cXul/YoZrSL97&#10;e2nmqn2b/aR/4v8Adrrl1a+8iGz/ANE1OX5pZLqaXY8m75v4f7vatCT+zE0qaSOyh/ewfvLr5vO3&#10;0AeZ3Xx80jwh4qm0+88r/hJf9VHaear+ZD/8VXp2h6hFqXhyHVNL/fXd1/0y2JH/AMAr5ruP2M9I&#10;1H4xaN44t72Wa7ikW+k0qb7kife3f3q+to7628iyuLP7XDFEjRfZfK2eX8u2gDDhkig0P93D/qp/&#10;tNxF/HG9ZOqL+4+0R/vvN/e+b5ux5P7q10Gn2vlTw3Fxe+dDs8uPUIfv7/4d9Z/iDwrFqX237P5P&#10;+iussd1aS7/M3fe/+vQBHr3ibSPD32K8vP8AiWS+Q0skXm/6xF+9/vVsWupW3iHwrD4o0eGGGKV1&#10;8uX7nmbv4dlfN/7VHwx1f4q33h+OPxZDo0Vi/wC7lhlXZvZf9V/wKvdPh7Z22h+DvDOh3Hk6nqFi&#10;i+ZLDLvhkdV2/PtoAdqFxbXH2K80uy86X5vtH73ZVqZZbX7brH/bKOWH/lmn/PJ0/wDZqdqmm21v&#10;BDHbw/YpbZ2luIv4Pm/v1pWLW37630eytP3v+sihl3zSf7WygCHR9cll0OykksvOi3+V5UP/AC0S&#10;tLS9SltYJrzzv3W/yo4oYvnj/wB9/wC7WXpcf2CCaOPztMllTyvK/j/4Bu/ipvhfVNcWCaOPTIft&#10;cr/ZpIv+eiN8u56APbtI8R+dNZxed5P7j95+73pvrpLibf5Mcf8Ara4PQfN0SD+z7j9z9mT93aQ/&#10;On96us0nUYpv3hm/66eT/wCz0AbK+bny/J8n/prS7t/7vyf3Wymzy5mhROJJKGhl8/8Adzfuv+eV&#10;ABu2+T5dOhb/AJZyVJ9/93VaN/MmljSGXMf/AD1+5QAxDJYw/wClzed5kn7s4/1f92hWlSxh/wCe&#10;tTOZG/dvDmmtJFF+8/11ADZJN3/Hv/z0/eVPNDG0OMcf88qlX5v9XVfyzLND6/8ALSgAaH9/5kf+&#10;t/8AHKjE9yk8Efk+dH/y0l/5506aTfB+7/c+ZQJN/wC7/wCen/fGygBjQ+ZP5kk2bY/cjxjZVlvn&#10;/wBXTZY/Ng2f67/0CpvueTHQBVaTz5vs/wDrh/y0qaZtn+ro8mOIfu+u+o44Yrf/AFcP72WgCJ1A&#10;/eTw/wCr/dx1JC4s/J8//WyU28ii/cfaP30X/s/96p0X99186gCPyYlg/wCmVOumj8j/AJ7Ubts/&#10;/oumyR7p/Mj/AO2lADWj8+fzI/8AllUyS+f8hh4psMm2nBZE4/13/TWgBzN+4/eUxF3j93L5XtUU&#10;k8i+TgedLUjQ7/3n/LWgBrSf8tI/9b/y0qTb/qZJKRGkQDf/AKz/AJaYphQTAAf63f5lABulXzs/&#10;uYv++6kLbRDv/fVJGPLHlvULS7pp4/8AU/8ATWgB0EcaTSyJ/q8UBok/ef8APV6jjh8of67/ALa1&#10;Ckn/AC0j/wBVE/l//ZUASyR7c+X+++f95HU/kxJ+8pyw1Dbx7f8Apt/01oAN/wD36/8AZ6k27v3d&#10;U44YrWD95/rafLFE37yP/Wyf6yWGgCyF3QzeZUMLRRTwx/7FNhbZB/qf/i6bC8kd5EgllMZH/LXv&#10;QBNF5jCbf/raazXMn+rh8mpP+PWnRDeIZKAKt0vlTw/88v8AV+VVho90/mVFKZCA4mwA+JKfLDHc&#10;DYR50VADolkOUk4/551H9o8//vunl8T+X/z0T5JaiS1lW3mjkm86WgBtqN000g/5a/8ALWp3l8kF&#10;+0Y/1VBijcmPzv3n8dRMvmz/APXKgCZY/tPkyVHNaxN/rP8AVR/vKFMVoP8A41U0jS/8s6AK8cnn&#10;f6R/37qSNpV/6bU7y/3/AJn+x/qqS1n88H9wYf8ArrQBZt/9SKlqG3XZCKmoAKqq4mmlifpVqq0h&#10;8qbfQBHK3lT/ALz/AFVMUyS5k8rp/wCRKWN4p4d8ePKP+sqZv9RQA3yd/wC8qNhLLB5cf7n/AKa1&#10;I0flQfu/3NV2t/tX+s82gCR/9RvjPkxVIkO6GH1jprfvx5f+pqKOykgOyOb91/zyoAlluI0n8unS&#10;W8T/AOsqOP8Ae/6z9z/7Ups7ebDD5c1AE0i+VBULLG0Hlx/62nGDzTN5nOU/1VU/L2eTJcfuZf8A&#10;pj9ygCrJqEXkTRxzfuopPKuP3VcH4+0nTbXybiOb/Vf8e3/TN/4t9ejXkkv/AEx8r/lpXm/jKa2e&#10;x1OT/wAhQ/foA5max/s7yf7L8q9+RpZP/Zlqq00V7fQ2f/Hl9uTzfssP34/9l3/vVJ9hubXybe4h&#10;hgl2NLH5MvyVk6lrUWl6rpkdxDD5X2VrmT978kj/AO/QBNcRyywQ/bJvJ+dovKh+Ty9v3W/4FXjf&#10;7Q3xu1z4I6Ho2oaf4fm1P7dt+2xQ/Olt833ti/7NevLb21vPNqlxZf2n5qeb/rf4P7v/AAGrXnRT&#10;2MOqSQ2n2SWBovsk213+b/eoAy/hr4usfH/gCy1S3/c/ak8399/y0/3938Ncz4i+B/gz4g+I4fEm&#10;uWUM2q2KeV5s3/LPb92uuW3+y2MOn28HkxS/6v8Ag/4C/wDdptvq0V1pV7HJZS+b5/lSSzbkTYv9&#10;z+9QBJpMnm+TeeTLDp9snlW8vm/uZP8AZ2VavJrmXzriOb/VJ+8/d/6tP/Zqma6ii0qG8s/+QfbQ&#10;N5lrN8j/APfFfKXxA/bf0jwv8TbPwf5Mt7LczxRy/u/kj3UAfQN5q0Xi3SoNP+2/Y7vY0sd382+T&#10;b/cf+GtDS9FvrjSrK8km/wBUn7uKb/x1np1jJY3Xk6fJe+dp99A0sct5F5Lx7Vrxn4rSeKrrwdNb&#10;6fN53m2rReb5ux40oA920uOLV/J+0Q/vYt37qGX/AFn+0lec/Ej4d6ZP9i1zxB9k1OKx3eX+62fZ&#10;v+mv/Aam+AutX2veFdM/tCy+xahYp9m+1Q/O+xV/jSu21zRbbxHpU2n3n/LzOvmWv8H+9voA+OPi&#10;R+3X4R8MappnhPR7KHWbTz1juLuaPekaN8rV6Zc/stfCzxzqp1i/8M4zHFcx+T+5SPd91tm35t1c&#10;j4L/AOCdWh6b8YZvFeqamJrSK+a+j0Wb5F2btytvr7D1y80jWf8ATI4fJ0qL/j3l+4/92gDlfCdv&#10;F4fvvselwzWXzrFJaQ/JDsqOPxRpGkeI723uP9Cu/Pby4ppd/wAn+5/dqP4la5c6N5Md5ZXc3lbf&#10;LltImf8A9BridN8L6Z4t8R/8JR4khu4bu2j8qyi8pkf/AHtn8VAHpV5HLdfbbzT/ANzFbIssn/TP&#10;/wCKrzfwfb+ONU1zWdU1DWYodPup/Kt4prb55IW/i/2a9smsYvDljDbyf6bF8vly/wDxdFnqVjew&#10;Xv7mL7Xv/wBb/wA8/wDgFAHzN+098LfiC/haCT4bzWmjXVrulk0+GNUe53f8Cr42/Zt/Zp8W+Jvj&#10;hNceO/D13Np9q8slzdzfc+1bd0f+981frBfWcWtweX5Pnf8APTVfN+eP/gFQ6tHbaDocN55P23yv&#10;9XF5Wx40/i30AcnpPleANKvY7if+zNPiTzY4pvneP/caud8C+E4vHnxp0zxpZ3sP2SKBovsv8Ef+&#10;1/vVl/tAeJvBmveDodH1TWfsX9pp5VvF5vz7/wDY/vV137MPwH/4V94Ogjkmmml/1sd1D86bP4V/&#10;xoA+no7eJb6GS8/1v/LOWrVpZRaZBN5f76WX95/31WTp3i2K6hhs7j9zN/q5P7n/AH1W5H5TQf8A&#10;PaWL91QAR2kTfvLj99LJQ9rHPN5afuYovSnJH5/knyfIlqZm/wCff/tpQBHJFFeD7Ok2Pk/4HTlW&#10;V4P3f+t/5600SbvOk/8AItLHFuInjm/+2UASwxxSwUTQxP5NNVfKg/ef3KryRyPBD+58n/pr/HHQ&#10;BYW+302GSOL/ALa/6uiRvtI8uOjzv+en/LKgB0P7qfy3prR/av3n/kKpphs/eSVDdTeV+8/2KAGr&#10;b+bB/wC0qd58kg8tIaZaz/35vNl2ZP8A0zpJEli/4+J6AJMSMd/k876mb/npULLtg/54y76P3qf8&#10;saAHxtH+9jx/9spkMn/Pv/f/AHlV0bz5/Lkm/dbKtbZIp/Lj/uUAO8vypofL/wBVUjXESweZ/wAs&#10;qjjaXyf+mv8AzyquW/02HtF5f+qoAfc3W0fJ/wAtf9XLT5Yd4m/5Y+9Ojn3f6z/lnTLiDzZoSf31&#10;AE0TxrB+7/1QSqwb99D5fMX/AD1qEN9nvfMk/wBVJ+7j/wCmdWm+X93H+5oAcs377y//ACLTpFjU&#10;/wDTWhZInqPy93/XXfQBJG0fnTR0eXEn7uoruPzwUeXyY6cIeuz/AFm//WUAJDNzs/5ZUSReb5Mk&#10;f+qj/wCWVSbfK/d/89KgcBppg82IpKAJW/f/APXKpEXy/wDV1DDFug8v/ll/yzqM6hH9t8v97mgB&#10;zfL/AN90u+VJj5gzF/z0/wCedLt/56edTvKEsP8A0yoAa0cUv7ygz7hj/U/PVPbG0Jjjm86Xf+8/&#10;grQXyloApzR23+r/ANurKzRPceWJv3sf/LOgAXC4nHEnQU2OL995h5ix+7/6Z0AJu3f9sv8AllR5&#10;fm+T5f8A20oeASCFD++FOuFicfZ5KAK9rby2/wDrJv8AW1azvh8zzqa8NtP5PmQj/pnTJvL8k+X0&#10;3/vKAHNAHOJIef8AnrRGsdlCIx/2zpJZZI4PMA877vl1J5UdACSxSXEBT/U+ZSbvKn8v/nrTbifd&#10;+7/6Z+Z5tDSeV50n+uoAm/5bVFK+4w7IsxS/u5PamXFv9ohhikh/dUxJRYwTSyTSzRCgCeSPb+7S&#10;bH/odSSR7Kr7ZJ59/wDsfu5akZZF8n9//wDbKAJGeSCn26jHmJ0k5oaSNIfaks382H/U+T7UAWaK&#10;KKAIZ9+393jzKrN8sH7v/W1akk2VDukz/wBMqAK7i5E/luPOip0nl+R+8h87yqlLfaR+7m8qo45i&#10;3nR4J8tP9b/foAXzYvO8v/lr/wA8qXcPO8vyf4PMp/l76bIN3/XX/nrQBV8u2/fXEf8AranhnEq9&#10;pQ4/77pn3/3lSTeX/rJIf9V/q6AK+oR2S2/+kf6qJP8AgdeQ6xdefP8A2pJ5M0Uu6LzZvubPurXq&#10;2rRS3Glz+Z+5/wCefk/O9eI6ppcV7fWVn5001pEkvmfwPI/8Pyfw0AV2s4tNnvZNPhlvZZf3sf73&#10;55P9z+7WWzfv7K48n97K/wC8iml/1b1a0vSbm10Ob7Ze/vYo/wDVf7FU10G2uNVspLfyZookWWPz&#10;pdiRv/e3/wDstAG5Z+bewQ3kll9imuf9Xd/wfL/sVHptxFB4jmks5v8Al1/0j+5/tMlGmxx2s8Nn&#10;bzefLEjf7lQ/8eWhzSed/pcr/wCth+f5P+eX+1QBtaxbyzwQ3kf7mK2/5a/7Dfd3/wC9WLqX9meM&#10;ND1Pw/qH/EsivoGikuv4P+AVxfx2+M0Xwv8Ahze+JNUh8+0sbVYvKh+/L/Cv+783X0r5Z/Zr/bg1&#10;z46fEWDwXqGmw6Zp5tbq5+1Q/O42ruWgDrfh3+wRY/CP4p3niu48QedaSyNLZS+Z8+xm3f8AfVfW&#10;t1ptjFod7HJDFDLEiyxyw/J5m6vlL9o74zfE/wAIeJPDOj+GNG/tOGWOKX9z88MiM33nb+Fv9mvp&#10;n4e6bq+r6VZXmuQw2UsX+stYZd/l0AfG/iD9g3xD43+OF748vPE0P2S6um1O3sLzc82zdu219weG&#10;Y7HwvBplvHN/B/pMVYtxdfZdV8zzpporWf7N5X+3/ef+6tanmWredcahDFNqEX/HvFDL8n/fdAF6&#10;4ki1Sxhjt5vOl3tLJF/z0T+7WTrWrW1hpV7qlxDN/oNq0scX/Ptt/if/AHaboOpf8SOGPzvJ1CJ2&#10;/ezfJ97+Gs/VvElr++jvP3MUqNbXNrD86Sbv4t9AHnfwN+PXh748fbdU0uaX/Rn8qTzt2yT+H7m2&#10;vUJrX7FfT28nnXtp/rfN835LL/Z2fyrj/hj8JfDXw7gnk0eH97K7S28Vn9zfXVab4flutVstQ/48&#10;rSKCWL99L/rHb+/uoAk8PzRW8F7cSXv23T/9VHLN/wAs4P8Ab/vVctdQtrqxso7P7XexRTtL++l/&#10;vf738NSappcssH2fyYoJYoP3nk/P/wDtVTbWLbXIPs8cH22KJPKkl+4/y/7C0AXPt1zYT/aP7M/1&#10;r+VHFD/tfwvTdP1i5tdcmj1D/QvKT95F5q7I/wDgFU7iTfoc32OH7FLF+9j87/XbF+8rp/C1fOfx&#10;e8C/EaLxx/wkmj6nNe6V9lWW4tJvkeT73yon3moA+qrO8/t6+h1iP99LbI0VvFD8ibG+81Ytx5Vn&#10;pV79jhlm+99ni/8AiP7rV8+/s36t4917SvE0niSH+zIvPX91/Hs/h+SvpbQ7qWCCaO8/cxS/6z/c&#10;oA53R9cll8nS7iGbTJYv9J/ff7X+3TrfTd/nSSWU2maVdf8ALKaXe8m3/brckbU7+fy7iytP7P2f&#10;6P8Avf8AWf7TvVfxF4fude8Hazp/h+f+zPNg8q3lm+/J/e3o33fagDH0/VL6/wDJuPO/0Sxn8r++&#10;mxf/AGaus0/VpbfyY7j/AJa/98fN93elcj8KfB+r+F/CtlZ+dFNNFAv2i7m/5aPt+Ztn92vVo7eK&#10;XVYftnkzSxIv7qH/AJaUAdX4diudNmhtzD/omxpOTueOtR1keXzMTQy7/Kx5nyf71VNPa5toIP8A&#10;nrJ/rP8A2Vakjtdnkx3E373f5v8Asf7tADrdZbWeb/nlL/q4v46kt4pW/wBX+5/56edUlw37jy44&#10;f3sX+rqxBJtEP/PXy/8AVUAEkcjfu/OqFZIoIPM/7ZVXMMk8/wC8h/8AImyprbzLeym/6Z/8svv0&#10;AS4+zYjEPnSyP+8x/wChUvnebB+7/wBbUPmRzweZ+9/56x06T/RZ/Mjh/wBbQAtlc+d53mfuTH/r&#10;KnZftVRyWMTfvI6dH5kY8uSf97QBJDDs/dx/6qmtJtE3l8eXUaLLF+7jHnf9NatFf39AFH7PE3+s&#10;/wCWX72pvuf+1KWQjOxx+79f9umeTE/+sm87yqAHSGR8eRKOPv0kUkkoxJ+5l9P/AGalgilP/HxR&#10;HOD7f8s46AElk8v53i/dBGpVuP3HmRw/6ynSvE33/wB9Qqeb+8khoAatt5A/d/8ALOori5ia9hg8&#10;/wD0nr5VRwzedeTQD91LH/3xU0UccGE/10v/AD0oAGeVJQOvmv8A9+6nZd/+rqG7YpB5kEPn/wDT&#10;KiHzEg8ygBsM37jzJP3Plf6ypnAjHnpUMaxvBNJJ/wAtamWGK4/eUARzL9oh/ef9dI6PNkYQyR/v&#10;qm+9/wBcqZHLkbJ/3UtACpD++/d/6qnC32jy6jkj3T/u6YUk87zR/wAs08vyqAF3XLX00f8Ayy2U&#10;L+9g/wBd51O/dxfvJMeb/wAtKsN8lAEKx/v/AN5TI55ISUk/e5/1dLCnkfu/+WtOdv8Aln/rvkoA&#10;atxify3mpYl2ff8A9b/z1/56U2NJAQ/Ex/56U2ZpEhJkl5L/ALs0ATrHu87zKr29rEkPlyTef5f7&#10;ypZYd0vmD91/z0psVuZYZfT/AJZ0AIokm/eCb+P/AMcqVo/Nh/eH/tpTPL+zwfvKPtGz93QBEID5&#10;0RE2bUR9P/ZqktbO3hh8uPpvpGn8qH95/f8A3dOaSWgBrL/qY5Kmb9x+8qvNPJOd8cX7v/npVr/V&#10;UARrdb6hhtd37z/nrTLaLzPOdx/pO+rfmRL/ANsqAILdbhv9Zjr/AOOUyZ5PtEKRzfuqsfvJf3kd&#10;OaPZ+7joAqqsSj95D5J/z9yiaORp/Lkm/dbKkjXb+7j/ANVFRGuyf/gH+qoAcY45x848o07/AJYe&#10;ZHTQ27zpKYbUT/PP++x+8joAezboPMk/uUbf9TJHUbLFHPDP5OPvU2Pzf3wT9zFF/q6ALFvNEs/l&#10;/wDLWrtZtg0bjzBFjza0qACiiigAooooAKKKKACiiigAooooAKKKKACiiigAooooAKKKKACiiigA&#10;ooooAKKKKACiiigCimD5Mb84TzKMySw/8svKoKySAPJ02fvIqW3X/wDdUAQrJL/y0/1VWJfl/wBX&#10;5VOb56aZYvtuz/lrQBA7STDy5Iv+unlUl9FItj5n/LWOppjEk3mf8taiFzI0xjkiwP8Aln/00oAd&#10;HdxXEH2iDnzE4qQyuJ4f+miUsnlRfvKjWPzf3nnf6xKAHRiSObZTUbzJvnHkn0qHT/tKW8PmTfbf&#10;+mv3KuOv/PP/AFtADZm21AltL9tM7+T5eP8AlkPmqeS48r/WUyPKnzOPN/8AZKAFhTbmST/lpVeS&#10;GWWfy5P9V/z1qa8gkuofLjmpFglWERySn93/AORKAEkhlT93H/qtled+KNWsYp/MvIYb2KX/AFkV&#10;d9NJL5Hlx/63/Py1yeuaDbXv+hyQ/wDHz/y1/wCfbbQB43rEP2qf7P8A6m1lRpftU334/wDZqRrW&#10;5t9Dhj0/yvNi/wBX53z+YlbnirwrLqOh3vmQ+Tdxf8svNrJ0uSXwv4csrjUPK/65eZv/AOA0ADXl&#10;j4j/AHlv5V7Ls8qSKb/XRv8A79cjY/D+xsNVm8yGX7XLu/3I/wDZrqNSbTIPJuLPzYYv+mMX+s/4&#10;HWlpusS6pBDJ9i/dRfuvsvm/PJ/tb6AOP0mbTLXzre3h+xeV/rJZvuf7VV7HVLHxrY+XocP7qJ/+&#10;20e373/Aa7r+xYvImt7yaGaK6/5ZeUv/AKHXI6H4Ri8AaHeXml2X766nb7P50vz/ADf7FAGtJdSy&#10;z2Ulx/y7P5v+xJUk11YwX1l9jm/4lV9uiuIv49/+x/dovPNt9Kso9Q/4+4v+WX8Eb/79U7q3ls5/&#10;7Q1D9993/RYfv/73y0AU4ZIpb6azjsvJ8p/Kt/sfyeXu/v1XvLO2/faXZw/bYt/+m/a/n+f+Jk/2&#10;a6Sz1q2i/tm4t4fOtItsVx53yP8Ad+Vv+A1jtcf2HY/bP9TFdfuo5fv+YlAHkNj8TLZ/HH/CL3n7&#10;67idvLitItjxov3fn+792vdNNki8/U5PJi8q+tfKt7Xyv9X/ALP+9XPyWOh2Gh3uuR2UUOoSyRRe&#10;b5S7/m+X/eroLFv7Egm8z99aWqf6PL9x6AMW1sZf7csri4/0KXyPs0lp/HTdW8RaPoMFlbyXs2mS&#10;718yW8l3/eb7v+FXNQkvr+f7PZ+TZfboPKju/N3+W/8AerxfWP2a9T8ZeI4dc1DxNN9k3r5mn+V/&#10;rNrUAfQ1ncWOk6rNeeT9s0+Wf7NH5P8Aqbb/AH0/iarUNrLpcF7/AGfNaeVv824l/gjRvu7Kx7qa&#10;50iey8yGGb7tt/rfkjT/ANBZqsX2pRXV9NZ/vvuL5kv3E/2f96gDzv4ieDY/Ft95mnzQ+bE630lr&#10;5Xyfu/8A2auk0WOKLw5NcSQ+T+78qOKH5P8AgVbWoXH9l6HD/psUN3FOvly+Uu//AHazbq+vop/t&#10;moQRTean/IPh/wDRvy0AQzXV99um8zTPOliRf3s33Ln/AGf+A1abTf7Lg/0f9z8/+kSw/I+/+9/1&#10;z9aNa1CK6gsrOS9lh+3f8tfK2fd/h/2a0ptUllg0yTyYfNlT/j083/Wf7T0AZ8dxc2+hzeXN52tx&#10;P5seoTf6n/erWuPE0Wl/6RcQTfa9ixXEUP3/APeqTUrrSLqCbT9Qh8mX/ln5P9/+78tc7JZxaHBP&#10;qFnNL5V9+682b53k/h+5/DQB6xoOtS38Fl5cP76X/VyzffkSuutbGJPOkjh8mKXb5lec+B5vNgst&#10;Pt/3Pyf6RFN/f/3v4a9U0Vrm8sdlx/rYnoAvCOXzvM/df9M6eIgM5/5afu6jlfzSQmBF/wAtP9/+&#10;7UVwJZoIP+WMu/8AeRUAW3IWaLP/AACk/e+f/wBMad+6io8z7VB+7oAjj8zyPM/zsoRf30Pl+V5W&#10;O1OVZUn/AOmVI3ynzP8AVf8AtSgBU8pf9X/yyqR0xN5lV2IiO+T/AFX/AD1qP7037j/VUALdjzbe&#10;XP7mKP8A561LF5S2/mR/6r/lnUN5b/afJjkH+s/1lOk48m3MNADpZJHmh8ui3j8qCeiP/ltHJ/39&#10;pxfz/wDrl/yzoAiuZTFDFPH/AKr/AJaf36ey7v3kf/POiS3juv3c/wD2zqOaHZP5klAEi2+2D/rr&#10;/rPOogaOzg/13nU6Z4o5oXPf/V1E0kcs01ukPMVAEqzbP9Z+5p0S7f3cn+tplvNG0Pl/8tP++6WO&#10;OXz/AN5/coANwl83/wAiRUQp5B2f8spKcsO6bzI6hZZVnm8z/VUASKuyfy4/7lRq1zLBPJ/qf+ed&#10;PtJY5YDj+/8AvKRZNs//AFz/ANZQATTSL/11/wA/LUjNs/661FCwvINnf/0XUrWsS/8AXWgBszbP&#10;9ZUm6SeoWOz/AFn/ACz/ANXUiNu/d/6mgCO4uJI/OSOHNH2WKLyY46mM22aGOonIkg/fxeTQA5H8&#10;0TR/6r5+tP2/8s46b5f7j93+5+SnRERjYT50tAFWOHZP+8/1uz/W/wAH+7UytHEP+mX/AD1qC3t5&#10;I/NMY/j+fMm/zKst8kHmeT/2yoAYt3Fjzz+6HvSTtuHmedj5P9b/AAVIq+b/AKz/AFtE3lJB+8oA&#10;rwvsB/cy/wDxyrTfJ5McdRyXW3yI4/8AlrTfL8o+ZJ/qv+Wf/TOgAmj8r/tq/wC8pLiKQCEQfuhH&#10;UqRx+dN/01okm8qCgBP3gg3yQgyx/cqtbrLcfvJP3P8A0yq0W8v5P9uiaGL/AFlAFeGO1jnm8v8A&#10;1sf+sqaNong8yOo4bW2af7RHUxj83/V0AV2WJfJk/wC2nm02ZpL7930i/wDH/wDeqaSKVxNHH+5/&#10;6a/fp0c32qCGSP8A1VABLHJHbhBz/wA9DUij/XSVHaN5vnfvv46ZN5qzwvHN/wBdIqALsWfKG+pa&#10;htv9TU1ABVOeSO3/ANZL5XmPxVyqU0e+egBu2KL/AL7qTdunp0i+b/q6YW/cxfus+3pQAkkfnj95&#10;+5pyr/z0okji/wC/VNmbZ+8/5ZUAMiMkZPmH/Wf6uo54vI+/NL/0zqcnyxvf96JKjHmSz/u/+WdA&#10;EkccqeT/AORKbHa7P9X/AH6kjaV6r3Vv/wA86AHuskqzeX+5uaHi/cCOPyvK/wCWnm04TSQ/u3/e&#10;/J/rRSTLs/1dAGfqCxSwTeZ+5i2eVXmetaXcxT3tx50PlRIvlyw16jfXH2Gy/d/vvMfy65LxNpvm&#10;6VN/yx/6Zf8APT/ZoA8tm+yvY/aLyaXyrZ/9Clh/2vvb/wDZqm2m22pQTSeTNe3cT/u7T+CRP9j/&#10;AGa2NN+SeaPVP30v/QP+5UMn2mwvpreSH7FLdfvbfyfvxp/d3rQBajsZbCDzI7L/AIl98nleV/Hb&#10;bfvNXNwyRWsHmeT9tii/dRyw/wDoX/Aaua5cXOnQWVxp+p+dLcv5UlpN/s/e+9WhqEMU/wBijjmh&#10;8qX/AFlpDFs/4FQBXmt9Mnghk+2zTahF/wAspvuXNVfF1xLZ+HJvtE373Z5scX/stcjr2l+IdW1W&#10;e30eH91v8qSX7nlp/e312klrK3hyb7RN50uzyrj91/rP9z+7/WgD4I0X9uHWIvj7/wAI3rENpDpP&#10;nvYySw/c+b7ten/FL4e/CuXQ/wDhamoaZDNqGh/6TJFp33Lnb91f971rlvip+wdomr+Kf+Ez0/xB&#10;/Zl1c77qSLymdN/8P+7Xgeg/GfTf2e9c1PS9Um/4TO6uZ28z95/o1sm7/nk3yt/u0AfYOsfFS5+L&#10;/wAFr3xRoemXdl4gurXzbe1mi/1abW3eUn/fFeC/sFXnxF8X+MvEFn4rn1Wfw/fac0X2vUM/u33f&#10;wZ/ir3v4bftT/DDxL4Ph1C38nTPKT/SbTy9iR/8AxP8Au13fwd+LnhH4kWM2oeC/KvNPln+zf6ry&#10;fLf+9soA7rwvDF4eggs4/K0y0i/5azffua3LqPfYw3Hk/wDHzu+z/wB/5f4f+BVxvxC8VW2l2Pme&#10;IJov7PsUXy5fK2eXu/8A2ateFde/4SWxh1T/AJgkX723/e/PI6/+g0Adc1x9tsftlxZf6J/x7XEX&#10;/Lzv/wBv/pnWeui+bpWmWdx+58p5Zbf/AKafN/H/ALPpVyHVLnUfFX2zyftsUtj5X+s2JH/vp/E3&#10;+1Vi3j1fWbH7Z58UNpFu8z91v8z+Fdn92gDNXUL5r6GPWJoftdrB+8i/gkf+Gs3XLWX/AJCl5DN+&#10;6/1cUP8Ayzf/AGP9mtiPT761nm+2TRTQy/6v+/v/AIfnrPkh1N4Jry4/ffYf3Un73+OgCSx8UW2m&#10;6Veyahewwy74P3U33I0+b7n+1WhZ3kVxPqesaXpnk6f9q+zSf35N1fPP7UX7Pvir4xaHpmn+F73+&#10;zIorqK5ki83Y+z+Jt61798K/Cdz4a8HQ6HqF79tltv3vm/8APRP/AGZqAOsm0+XSZ/7Lk8n7JKnm&#10;/ufv/N92vnf9rTR/iXZfCuaPwne/6XKjeZ5P/Hzs/i/8dr27bLf6rNHJN9itIo1+z6hN8/l/8A/i&#10;rxn9oD9pbwh8INDms9Y877X56/Z7r5n8z+98lAH5Q+FdG8b/ABJ+IujeHtTvdWN3bTf8tpG32yf3&#10;q/oE+FOhxeGvA+jaX9slnltbWLzP+mn7tV+evkn9n3wH8NPj1qumfEzT/wB9dy7YpIrT9z+//uvX&#10;3Ba2P2XyY4/3P/j/AN2gChceHLY3sMtpB/rI/wDlqP3P/Av9qpW02R54fLm8nyn82T/ppWtcN58H&#10;+p/9kovLeJZ4ZzN5MtABbzbYIZLj/W/NQs8jeR5cH+s/1nm/fqn9g8248ySH91/z18z/ANlq3Pex&#10;p5/mE+VGnlyf/FUASqN8E3lzfuqFklX/AK5VHZwRL/q/9VL+8jqUHIhHnZl/56UAIl958/ycxU5b&#10;rdP/ANMqijnjecRpF/1z/wDiqch82Yo4z/7ToAkSWOVpf3WB/wA9KVbiJR+7/v1GqxW8Hl1JGtAD&#10;maJv3f8AzyqFgZRvkh/df88qsM2z95VKe0img8vzcAP5jyj+/QBLDa7oP+eMtR3Fxs8mOSpmWVZ6&#10;Ps/mz+ZQBHDGJvbzf3klTb5H/ef8sqZEd83mebnH7uQVPu3wUARxrF5H/XKoGWT915mfv/u//s6g&#10;jW5f95JD+6/55VdS48ufy5P9VJ/q6AI5W/10bnyZZf8AV1JGA037zyvN2f8AjlLMPPn/AOuVOjm/&#10;ceZQBDJDu/7Z/wDkSmyzfaBD5fm+V/z1iqS5to7ryZP+eVEY3f6v/Vf89aAHSYjH/LXEdRtB9og/&#10;54+bTo5cmaOOj/j1/wBZQA4J500T/wDPOod0jT7I/K8r/wAf30RyR2v+s/5avUkQ2iby/wB989AE&#10;iQbf3kn+tqKYbv8ApjJv/wC/lTwmOeHzI6jk+T/vugBrLE/7z/lrRbLKo/ef+QqWYbc8/vZP9XSx&#10;x7P3f/kWgA2/886YzeR+7/debJ/q6TfFPP8A9Nf9XTpLeKf93QBMz7j/ANc6bP5ij93/AK2o42ii&#10;/d0K3/f2gBoSIT/uxF5sn+spZIovtkP/ACyl9qWM7oIf+W0tOmaU/wDLGgBzLv8A3lG7/U0Rt+48&#10;yo/I3kzx9ZKAJPI/79U25WOWaGOTrUaR+bB/zx/6Zf8APOpG+SgCGZv+Wf8A38qTyhBD+8/1VRr/&#10;AM+8kP8ArameEEbH/wBVHQA23bfB/nZRKIkm3x/62Sk38/67yf8AplTwu4fu/wDW0AE0fmwfvP8A&#10;VU2O3it/3f8Az1pbeXdNh+JfL/eVGTLLNiD91FHQA9GiaCaOP/lnUM6xpB8n+q2f9/Km+0RPSyLv&#10;h8z/AJZY/wBVQAkSyxDy5P30X/j9M37JdkfA3+XUVrJFdQeZJ/fqZpo8fu/33z0ATbdv7uP/AFVL&#10;aw+UP9bn2pFbzakt120AT0UUUAQt8soNQTLtnhqxIgzvqvJJGkHmXH7mgBGEfn+Z5v8Aq0pGXzBD&#10;5k1PcD/V+T+6kp9vHH5PtQBDJ+6/1lSOd37vyf3VQwtIv+sqZpcDfJQA1f8AUf8Aouqcccnn75P9&#10;VF+7/wCulWrNY2g/d/36d5cv/LSgCnfR7P8ASPOryPWrPyNcmkuIZvtcX+r8n/lpur064uJXnmkk&#10;m8m02fu//iq8v1rUr7VIJpI5oYfnb/Sv92gDm9ebU7ieyuI5rTyokaW4i/j/AN16dJdaRqOlfaLf&#10;TP8AW/upIv8Ann/tU26X7RB/ocPkxXyfZvtU1WLFYtIn/wBIm/e7Ps0kX/PSgAmupZZ737HZSwy/&#10;LFey1i6h4q0zRoIY7f7J9rtn82P+58v/ALUrW1aaKexmuLPzf7QuXX975vySbf8AYr8vv2rf2gfF&#10;0vxSi8KaXZ/Yo7W78yS0hGyWWbdt271/hoA/R3WPhn4e+J2lQ6XrH7601PdLcRTf32+9Xm3wX/Yd&#10;8B/BHxhrPiPS59RmufIa2jhu/vxo33tn+y1eh/De4uYvhl4f1DVIfJ1D+zoPLi/9CX/ersrO4l8+&#10;aOSymhllT/j6ml30AZuh6PF/ZU1nqEPkxRTtLZSw/fjT+781cjq3xo0P4d65/Zeoa1pMP2r91H9s&#10;l/z81dJ480nU/wCypvs/+t+yyxR+TLs8yba22vxd8YeFPiL4o+KZ07VdM1CbX5br93FKG253fwdq&#10;AP2U/wCEfuYoL3WLe9/0S5uvNjlh+/IjfwvXQafo/wDa2hw+Z5Vl9qdov+ue2q/gPRZdR8AaNZ6p&#10;/wAhC2sYvtEv3Id6r93Z/ep2m6hLL9t0u3/c3cv7q487+5/Ds/utQB4T+1hZ+PfFHgCyuPh/5UOt&#10;xX3leVD9/ZWfp/8AwnGg/s9XtveQxXvjaKD95F/y28+vqLxJY2KwWWj+d513F/z5/I/+7v8A4ayY&#10;9NsbjVYZLiaH/QU/1XlfPG//ADyd/wCJv9qgDh/gzqWrp4H0yTUIYtM1CKBftEX/AC23/wAVdhIt&#10;8ljN+++22n2qLy//ALOqt9Nc6jqsNvcQ/YopXb97Xivx6/aIj+AGlQ3kkM001i620f8AckRm+86U&#10;Ae5TaxfJ4j1mzuPOhli/5ev+WMf+1V63t5bCxhvLOGGyilf/AI+5v+Wj/wATJXA/CXx1F8UvBGme&#10;NJIZZv7YtftP2T/Y/wA/w13ljD9j8mT7FNNaRfvP7P8AN/8AQP7tADdQs9/iOyvI/wB9qESN5ks3&#10;3Ln/AOyq1rE2pz32mSXEPnRef5snnf67Z/dSsvUtatr++vf3M0MX+tj8mX/VutOh1T+0vOkj1P8A&#10;0uWBf9Fmi3+Yn+x/dagCaS1ttNvvMjvfJ1WLd5kU3/Lyjfd/75rDW+1PWZ5vs8323T4v3VxF/H/t&#10;NVy8mtYL6b/nrFB+8lm+f+H+D+7Xnt98erbwR4jsrPWIf7M0rZ/rfK/1j/8AAaAPYJJLmyghvPsX&#10;nRSwLbR2k33P97/erQt7yWKCa4khi/6aRf8AoNc3Y+Nv+Elsftmjzf2npUqfu/8Apm9bGmtqbeTH&#10;b/vovm+2xf8APT/cegCT7Hc3/k6h5N3D5SeV5X8H+7/u11ml2MsVjNJeWUXmxbZY/sf+urkfFl5c&#10;2Gh2UfkyzRS3Sy+V5ux40r0bwlon2S3hllMswkj/AHf/AMTQB0E19I//AB7+TDLKn7vzvv8A/wCz&#10;U0Nh+4/0ibzrqT/vj/gFV7VZYJ/3ln/BV5beJIPLoArzax9lg+0XH7mL/lnU1jNFcWP2y3/5a/va&#10;Zbwx3s3mTw4P/PKX/wBCqWMbvOjj/cmJ/wDxygCpcyS3k0UYHlRf8tJf49lWrSHyOJPKEvzfu/8A&#10;Yp0LRXUM0lvN/wBM81Sk/cX37z995v8ArJf+ef8As0AWjeRJB+7/AH0X/LOhJJLnHniWARf+RKI4&#10;4oIPLs/+WVWPOlkP+p/7a0AIkpI+SLyovWkul83yd/8Aqv8Ax+kmFz5Oe/8AzyqLy/3/AJn/AC1/&#10;55f+zUATGTzhsP8Arf8AplQk+/P/AEzfv9+nAYnzH0kqb/ppQBVa48if95/y1/1dOgh8qY+Xz5n/&#10;AC1qQQBh186kicCcwYx5f+roAVXkYYk/1v8A0yqFvNaf/pr/AOOUkCRW083l/wCq2fvKe88g+cf/&#10;ALygA27Zv9T+9/8AHKLq8jg8nzP+Wv8Ayypy+bUckm8TeZD+9iSgB1wscUPlx/62kdjLDL/yxl/5&#10;Z06Bf3UP7r/tpTI5fPh4/wC2f+5QBNa/6jy5P9b/AMtKG8tT/rv3tR2qyp/rKdI22DzJKAGt5sXk&#10;x/7H7yiSaL/Wf88qDH5H/tSiOKKKDy4/9VJQAlxJJEIo4/K/7a/dpbryv+Wn/LX91UzWccsHl1HH&#10;b7IP3lAEcMfkT/Z4/wDVVNu8jzvMojaJaGPlQzf89f8AWUARyJJDN56cg9qdcfL/ANNqjt5BJb/8&#10;9pZKmx5c37ugAs5vNg8ySHyagjaOK4mj/e+Z/rT/AHKnkk3T/u6dOcff4H/PWgBsf/PT/nr/AMsq&#10;ZcxGfydmMxP/AMtaSGSJ/wB3HQ6yY/12Jf8Anr/BQBKqSN5/P+s+5SzN5VQxzf8ALP8A8i0eX9qh&#10;hk86gCRhiEbP3xj/AO+6iikkYS9OOn9//gVPZY4v3kf9zy6m8nfQBBLH5pijkiz/ANNPSiG4jup/&#10;L/5axf6yiWHN9DJ/sf8AAKNvkH/U/wCs/wBZLQBLI37+mPGZ/OjnA8r+CkZdv7z/AJ5UKu//ALap&#10;/raADyfKn/11Ojkib/V00S+XMEzxGn7ym+R5HnSRzf62gC0rbqp3Ef2r9350sMv/AExqRpPNg/6a&#10;x0Rtx5j/APbSgB0ayNP+8qFn88fvPNg+f/v5Vnd/qk83n+dUmhj8/wAySbzvK/5ZUATxJIk2XPlD&#10;2pXl+zCaWTpHTlT7VBDJUc0MUf8A11oAVHiuBC7y4l9qaI/3GyOaWHy/+etPaOKeD95D5NF1b+b5&#10;Pmf31oAWBJGl3yf632+5V6q6TR+d5Y61YoAKKKKACiiigAooooAKKKKACiiigAooooAKKKKACiii&#10;gAooooAKKKKACiiigAooooAKKKKAKSSfv/Lk/wBbTmbZ/rKhuJI/Ohj/AOev/LWntFHHMPM/7Z0A&#10;P3baZ+7gE0n+tpV+eD93/wCRqFjiSf8A4BQAK0aweZJTLi38+eGT/VUv/H1+7kp00n/PP/W0ANlh&#10;xNNJUipv8mSmwtGn7v8A5a1H/wAt/L8791QBJI0k/wC7pkiSGcSR8/8ALOSrH/LaopGoAr3zR/Z/&#10;Mkh86KXb+6qRV/fw+X/zz/1tWpPLWH950qFV8r/V/wDLSgBrNt/77oZt37uiRfK/1dMSLmby5f3v&#10;/POgCHzo5J4T50sUX/ox6RrP7RB+8/c/P+8/6aVajg8yf/rnTbhpRN5cfHm/8taAOF1bT5bqea38&#10;n/Wv+8l/j31534s8N2NhBNJHZXep2m//AEiL+OR/9ivdNQX7V+7j/wBb/wCyVn6lZ2Nr+8k/5Zfv&#10;Y5aAPC5tLvrexhkj877J/wBA/wD9lrPvIbnRp/tlxDNZS7/Kj/uR/wCzXo3ijS5Yp5ryP/Vf9df+&#10;+a4W41CLUZ5re4m875/Nk/efJv8A9j+9QBYtYZZ7GGOTyftfntL5X8H/AAOqdw0V/B9nuJppruJG&#10;8u7/AOW0f+yn+zUdrcW326aPVPO+12v73/Q4v4G+7vp1jqlt/ZUF5JZS+bLu8uX/AJ5p/t0AWNPs&#10;bbWfDn2O4+1/2hs/eXf+3/erL1S8it9VsriOyu/tcSeVJd+V8+xfu7P9mtLUtUiuND+0SedDFcwf&#10;u/sn35KLe88iCyuLfzZtPl/dSRTS/vt60AV49Utn8mO8vYvtdz/zD/8Anpu+8z/7S1qax4dlfSv7&#10;Ps72Hyok82OL+ON/71Y91DbSzw3EdlF/aEX+rl/+zp02m22o+KrLzL2WGL5Zbi7hl+SP/Zf/AGaA&#10;MOHSft+ufY7z/nn+787/AJaPt+8lbU2j65LY/Y7y9m/9nkT/AG/9qtK4sYrD7b++875/9H8n53+b&#10;+5/dqveWfiq6n/0eeL7jfvfvv5P+3/dagDJh0WKKeyuLeb/iX7/Kk/3/AP4qtpvN8/8A0Oa7hu7X&#10;/lrN8kMifxbP+A1X0uaWLyY7iy+xeU/mx/3Ln/4qtySH7VY+XHe+Taf9Nvnf5v7lAFPS4bG//wBD&#10;uPJvbSX/AFcU3/LN/wDboma+sNK+z3ENpNd72ij8n5/LRax/EmpW3hKxsrO4hm8q6nW2t/Ji/ffN&#10;/FvrSsf3uuaZp9x5MMUu7/SvN/1fy/Lv/vbqAOf1C3sUvodQ1CH+04on8r999/5v4n/3e1akNrbS&#10;6r9s86KGKJP+Pub78afwr/u1JfR3NlfQySTf6Xdborj/AEbemz/Y/wBrb/FTVsf7Lgms4/8Aj0lf&#10;zf30W+bZ/e2f3aAND+zbG1vv7P1SH7b5v+r1D+OPdVW3WJdcmkuLLybSKf8AdyzVXuFudU1XzJJv&#10;Olsf+AQ/7P8AvVG3iD7Bqv8ApEP9pxfZW/dffSN/4VoA2JtNsbjVfMjvf9LldpbeL+C2/wBqsu3s&#10;7mCf7ZeTS/ut3mRf7v3dn+zTfDetS6pBe2dvZfYorlPKuPtfyTR/7SPVWa6vtD8m8vPNhhin8qP+&#10;N5EZvm3/AOzQB2Hh3UPtv+mXEP8A01j8n7++vUNN1a5up4Y5LyGH5P8AVf8As1eJ6TrHlareyfuo&#10;dPlf935P/oSf7NeoeCfs1xB/aEkPnRS/uvNm/wBn/wBloA75W/5Zyf63/nr/AAUs0BlEuf3Ue/qP&#10;vUsc3m/u5Kk/1U/mf7FAC5CweZ/seXSQr9n8mOhZN3+r/wDI1NhaVv8AljQBYZtv7uOoWaKWD/49&#10;TpG82q6t/aMFADo4/O/1/wC5/wCmVTRtsg/d02Fom/d/88qaxlkE3mf6r/ln5VAEc3mQeTJ/yyjp&#10;GTzJhmLz4t/mZ/550rrI0/7v99SLLIZ4o3h8r/lp5lAE6r5v/HxVeJtsHl/89P8AnjVjb/5D/wCW&#10;tQ28G2AJPzdUAWI2j/cx/wCxT5PLaeLP+tqo0myeHzKcjSCby/8AWy/89aAGXUksEH7sRebv8v8A&#10;4BTpYzHL/qf3cf8A31JS4lSeGP8A13yfvKbG3mz/ALv/AFuz/gFAE0S7fOk8n/WVDI+yxmk/1Pl1&#10;cjk31VuI/tEE0f8Ay1oAXPnweX/qZf8AWfuqatzHLNiSL91s6/wU6KPb+8/5a7PL8qkVtx8v/llF&#10;QBYWbb5O/wD5aVA159nnw8P+s/5a/wAFPVt/k+Z/10omb/lpQA3zNs/lx/8AbSpvL2f8tqbCvkQf&#10;u6dD08ySgA2b/wB5/wB+6q+ZJiHt8/7zzasKZIxN3lqtd28N+AHGBE/mf8DoAsjDT+ZJTd/2qD/p&#10;rHUMgH2jfJD+6i/5a1JDHs/1f/bSgCRZP+Wn+xUUc8lx1EsPlf8AkSmXEPlTzXFWNkjnP/LL/nlQ&#10;BBbxPEN5hHP7z91Vgpu/5bSioPL8n/V/vpd9WtktADZeB+75/wCmVVHPn/u8/wCkyf8ALWL/AJZ1&#10;KW8+YpjyvK/5a06NfN86OgB0NvEsHlx1HH5q+d/v0heRZ8Sf6r/lnLT7nyz/AMtqAJGbzYZkprfJ&#10;BTI7mScjy4f3e/56V/lHmXH/ACyoAr3MkU8ENvnyZZUby6elrcE4kIzs/wBbT2zBDD/y2l/561I1&#10;xz5cf+t/8coAjeXy5/8AU/vakjtvLn8zzqbNJKYPMt6QJK0xL/uoqAJRIDP5f/POo2b/AO101n8g&#10;TSf67y6Ljyp4P3n/ANnQAMsj/vI/7n7ulaIweVz/ANdP+mlMjjitYP8Apl/yzp7GNpj++yf/AEXQ&#10;Bat23wipqYlPoAKzhb5uJnkm84F1/d/8860apSL5s/l0AOMcif6umq3m/u6hMkvnw/Z/30X/AC0q&#10;S6j82H/4z9+gCOH7Sn7uT99/01qxLNHF/n5KhU/8tJP+Wn+rqMyRy2/mSQ/uv+eVAEyrvg8uT/W0&#10;6Sfb5P8A00okWJZ/MpzR/wDfqgBqtIs81Fv8sEPl0ed/yzkp33P9ZQAwPHdebsl5jfn2pZI5Jf8A&#10;tnUcNv5X+rp11HHFB/nfQBjzXUrT/wCo/c/9Nv7/APeqHU2z51nb/wCtiTzfN/g+atSaGWeD/wBp&#10;f7FZOqabLLY3sf8AqYpUoA8X1CG5l/0i8/4+7WTyo/7kiN97fWfJrkST/wCphg+y/wDHxLD87x/7&#10;ldd4i0+Xz/3c37qJGik/v/N92uF1DTfsuq2Wn3EMUMUv+r8n5Hk/36ALl5Z6Z4qvv7Qt4fO+T955&#10;3yeX/tVTWS+i8nVJJ/Oi/wCWfnf8s/8AZrYk8QRWs/8AZ/2KGGKX91JLDF/dobULaLQ4ZLeH7bFL&#10;+68ryv738Wz+GgCazvr64nvbO48qG78jzfKh/wBTJ/uPTY7q5bzri386yu5U8rypov3Oxf8Abqiu&#10;mxRQWUd5NNNFdP8AZvtcP/LNPvVc1q+vreeGOzh+2xWsH/LaX/0OgCreWf8Ab2lTaX/qYrn/AI+I&#10;rT50318qfEf/AIJteB9R1XU/s+pzWWoXUH2mP+N97fN/er6P0PUrrUtV8vyZtMtP+Wktp9zfXAfH&#10;PVPF1/4I1+38H6Z/xOvIaKzu5ZP9J3/3kb+GgD5n0j9iOLSvBHiDwXZ+JrubUNYkilk/dLsjeHdt&#10;V/m/i3V5d8E/+Fg/sufFqLQJdButSivXSK4khiZ0j3N95K+pf2PPhz8T9E0SH/hL5vOurqTzYovM&#10;3zSJu+be1fVOsLpGqX037n97bfvLi78rYn/AHoA+Uf2uP+El1zwP5fh+ym8QWnlr9pi/j+Zvuvt/&#10;u161+zvb/wBh/DKHT5IfOllgb7PF/Hv/AL2z/Zr07xBDYwWP/Enh86LYsvlfc8x2qjNrWh2eq/2f&#10;JD/Y2oWqf8sf9r+FGoA898ZfHbw18MtVsrPxR/xLLuVFtpPO+RPm/wCWv+9XqXhnxNbalpU15o83&#10;naVdIv8A2z/2k/4FXyZ+2b+zt/ws/RLLWZNZ8n7K/m+bNJ/q4f4q4TVpPif4a+C3h+z+Fd7N4m0q&#10;13faLqb5Jvvfhu/pQB6f+17+0XrnwS8EWUmj+VPqEt0sccsv/Aqu/sZftM6v8dfB2s/bLKH+1dMd&#10;ftH/AE03fxf99VpfDfQZfFvwPsrz4ueGbTU7uKCXzIpot72z/wAPyf3qw/2V7rw1cX3iaz8F6BNo&#10;0Vq6/bZZovJ8z+78lAH1lo+qf2lpX+mQxQ/av+mv+rrz34qfFLQ/gnYw3niC9l+yRQebJaTfJ93+&#10;5/eauu0vVNMv9Kh1C4/cxSv/AMAj21h/FT4O+Gvjnoc+n65/psUr/u5f443/AIfvfw0Aee2/7Ynh&#10;rXfhZe+LI5rv/hH7DdJHdeV/wHb/AL1fEPxAkvv2rPDmp+KI7Oa8+yzt5cv/ADz/ALsf/Aq++vC/&#10;wJ8Bad4V1P4d6f8AufDUqNFcRXkW/wCdvvNs/wCA1T8L6H8NPgxof/CL2fk6Zab/ADY7Wbaj3rr/&#10;AMtd/wDs/wB2gDiP+CVPwe8S/Drwt4gl8SWZs/7YeK5s4j9+2+8u7b/C1ff012NGh3yHzopH8vzf&#10;499eSfC/WLq6n+2af5P2TZ+8l+/Xrlv+/wD+Pz9zL/rf9igCbdL/AMe8n775/wDW1ZCxyTT+fjMX&#10;T/cqvNcbb3y0/fyy/vI8/wDLOp4bfZB+8/7aUAFtHsH7s+d5dNl+UTeXD5P/AD0NFy37/Z+9/ef8&#10;8aIp90EMb/8AXP8Av0ANmb7VY+ZHN5P/AE1hoZon/wBIjh/66UWscUX/AEx/6ZUQRSQGb/pp/wAs&#10;qAJv+uf9ynfvf/jdOibbP/0y2UkyxxQS/wCtx3oAgZ5EHmR/vvk/5a0sSSRQn7RN53mSf9+/9mnx&#10;3G+DzJKjXzf+Wn+poAsRzef/AMsahtV3edHH+5iqSbzV/wBX/qqas0VsP3f9zzKAHOsf+rk/1VL5&#10;Uj558n/nnUBAubeGeCXIP7zzTTmkkng/0f8A1tADp32+THx5v/TWhj5v7y3/AOWn+spALmTyXkhi&#10;/wCmlLb3G7zvMh8mgBsay2/nSSfvpf8AlnTzhP34/wCWnaWori4ii/4+P+2dOuG3wf8ATLZ5lAAv&#10;z/6v/wCwquhljvZ3eHEUXf8A56VJP+/8n/ljLs/4BVmNfKg8jzv3uP8AWUAQzqPJhxj94/mY/wCe&#10;lTXEu6IpmKmqsj/9s/8A0Oo7WWWW38y7g8kyf6yL79ADpFkIiz+6Eb8iKp/K3T/9MtlEfyz/APAK&#10;r3TeVPDJHQBJ5f8A+9qGaQWP/LH+P/LVa/efvqrQf6P50nnfuj+8/e0AWWaK3pvmhISn/POqNvbx&#10;L/pkn/LX/WVoRxxeRQA2ZpHgMkf/AGzokXH7yT+5+8ptunkf89aFby/3cf8AyyoAkX95B5kdQxyR&#10;xT/PTy0ePLx5UciUsTR+R+7/API1AEKrE3/bV6kz5Y2Sf36JF2Qfu6as22f95QA2Nv8ApjU00Mst&#10;Ct5H7uSj7R5v/XL/AJ60AH+q/wBXSztFAOvlUyFfI/6Y02SaKT93J++oAkh8r99JHTl+X93JUMK7&#10;PJjqSOPyv3dADfs9Nm8r/wAf82pnl2TRJ/z0okX/ANAoAjZf+Wn/AH7piwx+fL5mP3v+rqX7sMP/&#10;ADypsdrEv+r/ANb/AM9aAHXFrsg/d0O0n77/AHKalr5f+rm/jp0sghGH/wBbJQBBawW1u0xji/eS&#10;/vJJPWpXlkUQiOpFaOX/AFf/ACyem+du/wDalADf3cX/ACx/66VGV+zz+fJ/y0qQzSpNDHjMX/PW&#10;niU+aUcZj/560AJ522fy/wDllsqa2bcDVOBhPBvuP77VasjvhD+tAFmiiigCrcB2niQf6o9ahnHm&#10;/vEhExx+7kq3NVZpI4PKgz5MsvpQBC0wSDzP+Wsaf6z/ANlqzb3O+DzKriLPne7/APj9SyLGp/6a&#10;Y/4DQA/y/wDnnTl+So3bZB/pHX/plTbiTyv9ZNQBIz7v+2dRrPIkHmSeV/00qGNdvnXFNupIorH9&#10;5/y1/wCB0Aczq2qRNbzXf2LzpfmrxvVtUuYrH7RJZQzf6V/z1+T5mr17xE0uiWM2oR+VD/zzi+/5&#10;leR6xpty0EP7/wD1rtL9k8r5P727fQBJfTSy6r5cnlXvlTrFJF9zy0/2KmWGWz/1c3k6f5/m/wC3&#10;UMOi+f8A8TS8hhhu/wDnlD/cqveSXOqeTeWcM37r/VxfwR/7X/2NAG5HqEupfYpI5vJilRv9L/jj&#10;2/d+SvGPiD8CfCPjjxFpuv63oEQ8VJdeZb3Xr/davW7O8iW++z2/+quv+Wv/ANhXJ/Eb4gaZ4Bg/&#10;tzWP3MVj/q5Zv+Wm2gDU/wCYVBZ29l9i+zbYv++fvNXTed/a0EMcl753yNXn/gn4jaR8SND/AOEg&#10;t5v9Eif955P+192u8t9NisL69kj8nzdnlf3E+agD4y+On7d9j8LfGMPhiz0aKaWK6W2vZvN/1dru&#10;+Zk/2q+mdBvtD8b6Vo3iTT/JhtL5P+Pryl/d/wB3568A+KP7F3w5+KvxFOuaprMtlLGn+kxWlzFs&#10;kdW+avoWGHw9L4HvdP8AB81p5NtarbWVrDIrpvVdvz/3qANybTf9TZyfvtPi/wBZ5Mvyb/8AYf8A&#10;iqn4s8SWPhXSv7QuP32lWqf8tvkf/gdfnB8MW/aL8G/Gf7Pqn9ozWH27yr21u77/AEby2b5mT5tv&#10;3elfbPjz+yPi/wCHNT8L6f4ghhl/49pJYfneN/8AboA474B/tlaH8X/GOp6Hp8M02reW0v76LZ8k&#10;bfdSl+Ov7a3hH4FeJNMs59Fm1S7v0+03FpdxbEj+Zl3f+O1lfs//ALI3h74C65eeKNL1m7vdVkga&#10;KO6u9uz5v9ivPtQ8G6n8ZP2hYY/Hnhm01Pw/a2sv/Ew8r/WbW+7QB9UfDXxtpnxa8K2XijT72WHT&#10;5XaL/VfJ8tU/iV8JbH4jaHe/bIYdT0/f5XlTf8tE/vP/AHa6bwz4f0zRoLLS/Demf2Zp8T/u4vuW&#10;0n+zs/nTtQtbm/n+x28M2jfbp1lklhl3p8vy/wDfNAHM+BfBNt8PPB2maPoc32OKxg8u30/+Df8A&#10;79b1j42vov8ATJLKLTLv/VebD8/mf3qm1TR5dDvvtEkP220in+zRy/wSfxbtlO1iG5nghj/syKyl&#10;ldZf9b88f+1/9jQBms1j4V868jspvtcrrLJqEMW9/wDgafw1vWt9bW/nXH2LzpZU82OWH5/sz/3q&#10;w9Q1yKyvr231DU/+JfdRtc3HkxbPM2/3K+cV/a61xPjF/wAIXp+gQw6VfIsUl/8A7DM3/j1AH1lH&#10;fRLqtlJqHm/vU/efuvkkrmfid8MdI+MOh6zpeoTTQ6fLB/rfK2fP/d31e0XR75oL2TVL3ztPi2/Z&#10;7X+OP/a31i+OvEmr6TY3sehw/wBs/ZbX7TJazS7IZE/vb/71AE3w98NxfDbSrLw/b/8AHpa2q/Zv&#10;7kny7dzvXdeC21O6vvs8c002iRP+7/df6zd95a+f/wBl/wCKXi/4rz6zceKNGi0a0sZ2treKH50k&#10;TdtX/wDar6o8G6HLo19+8/v/AOqh+5HQBzfij4T3PijxVZXH22WG0tn+0x2v8Fe3aZbyWtjDHJ++&#10;li/1dNbT/wDnn/20/v1O832CGa4km/df88qAFmvInqGzkLjy/wDXWv8Az1l+V6tW8W395/yykSmr&#10;JE//AE2oArsstl/y287/AJ6VJJcRP5Mf7397ToVjUTSf8spf+WX8dRrbxRfvJP8AtnLQAsttJCYX&#10;jm8mIf8ALKL+5UUI+1TiP7Z+9j/8iVYkm8j93JN+9l/1dV5LP7UPMT9x5X+rl/j2fxUAXP8ApnJ/&#10;+8qG3juYp/Mk/wCWn/LKmII0E13/AK/zf3kcVTq0v+s/5ZbKALCt/wB/aj87bBUdnxN+8Ev7ztLU&#10;3/TST9z/AMs6ABZIrj/V1XhWKKeaOpvs8Sf6umpCDN5jw/vf+WlAEca7fOj/ANTR9oN15OyH91L/&#10;AKzzadIRP/rB/wBM6enmMYk7x9aAF8zbB+7/AL9V2vD5Plyf62X/AFf9yrjR/wDPSo5mi8/y5P7l&#10;AEcc3lf6ybzqkj8qL95HUbL9q/eR/wB+mxrFF+8joAdbzVWJvV8/pNMZP3cX8EaVd8uOIeZJ/wBt&#10;Kc0krUAN8nzYPLk/7aU2RvLHP/LP/lrRM1ys8NEbCQf67EslAEkdrGp8z/lrVcyb5vn/AOPWpPM8&#10;qDy4/wDllRFHEk//AE1k9PuUATbpf9XTbeP7PB+8p33P3lKvmHl/+/dACSXUUVQrdbZ5v3P72nSc&#10;+T/yxlpsxiX/AEiT/tnQATL/AMtI4f3tNjmieDzP9TU3+tqPdt/eR/6qSgCLyyxh/c/vd/7z/cqf&#10;y45f3f8Ayy/55U2WSO1HP+q30XEP7/zKAHNJHLB+7/1VRCXyP3b/AL6Pf1qeFdv+r/1VIPMk+56/&#10;+OUASeVvm5H+r+5SKv8Ayzj/ANVQrbf9XQsm7/V0AJK3mjYk3O+oFmlT/Wf7VOaSK1/eSf8ALV6c&#10;sQb54/8AVUALF+9ghk83+Cnxr/y0psbbP/alDSb/AN3HQBFIPs3lO5/dCratu/d1GrfuKbH8/wC7&#10;oAbjM0yf8tdlOXzG5/8AIVO2xxf9dacjf89P9bQAKv8Ay0qNrfd/rP31Qk+fBmD9989SQ3H2j/tl&#10;QA2Py/sUMklWIVjQeZUVwskcP7vqP/IlRafefav+mP8A0yoAdNcSt+7/ANT/ANNak2//AL2kY3En&#10;ycD3pI4pF8799QA1ZNvk/wDLaX5qZCP3IT/lrI/mVL9jj/c+X/z082hkkX/lt+9oAtD/AFxqWqkS&#10;4mh/651boAKKKKACiiigAooooAKKKKACiiigAooooAKKKKACiiigAooooAKKKKACiiigAooooAKK&#10;KKAKEcflfvKkZfNH/TWq7p5fyD/lnU3m/wDLTyf3tAEcccv/AD2/e06OSL9zTf3kI8yP99LJVjy9&#10;lADWk2/6uolfzb2F/Kx8jc1Kq7KGXbD/ANNaAIFt/Nn+0f6n/wBCqWSGJf3nk0yIyNP5nk48xKfH&#10;Ftg8uOagCRTK1QyXGzyY46cZIyJo4+sVOb94P+ulADW8yWD93Ucjb4P+msqVJ28v/lrRC3m/6ygB&#10;q2/7jy5P31OVYopv+WXmyVG0MUc80n/LWpLeLExl/wCelADlm/5aUyUSAwvnEcf+spUk/wBd5kNN&#10;jj/5aSUAQtH9onqnqUdt58Pmf6r/AMcjq9cfLB5f/fyqaxxef5kn+q/1UcVAHO+KLO2bSprOOHzp&#10;dn+qh+/Xlc2m22pfu/J8n7N+9j/v/L/FXu2q6bFeDzPJPnR8xyRHbvrjb7wnFe+T+5+xf885f9j+&#10;7QB47qVnLcWMOqW/2uGX/l4/uSJ/Cr/7Na02mxX9j9nknlstP2fvPJ/v/wC3XqEngq2urGaSP/Ve&#10;X5Xlf/YVhx+C4m1Xy7jU/wB7KjRSWnlfJJ/doA87021lsP7M0u486a03/wCj3Vp/yzSo4ZIngm/f&#10;efLFO3l2n8cn+1XdeKvC99pdjZWeh3sVlFEnlXtpNFveRP8AYf8AhrHm8P6ZLrllpdx53lSp5vmw&#10;xbPn/wB+gCnpPzaV/aH+pil/dx+d9z5v7lE1vFb2P2y3hi8qV/s0lr/HJ/v11l54Plgg0zy/30Vt&#10;/wAsv+en+1/wGm6to9taz/aLf/j7uf3Uf9yR/wDc/hoA4fR9Htreee8jvfJu9jf8S+H/AJZ1a8Jr&#10;qepaHDefYtRh+1f6zzvv/wDA/wDZq9a6Hc/8+XnfP+8u/uP/ALtbmoafc3EH2i3m+xeV+98r/wBl&#10;oA5vxJHK8FlJcXvky2L/AOjxTfcj/wBqsu+0OL7dPZ+ddzafFt/e+b88f+5XUatY30vhyaS38n7X&#10;L/yymi31e/4RGXyLKSOb/iayp/x6fwf7VAHI3WpRNB5d5D9t8qf/AEeW8+d4/wDaSpPJsZZ/MuIf&#10;J+zbZfNm/wCWm7+5XaWtjEmlTfZ/J8qKT95FNF8+/wDvb6ydU8Jy/YbK3jm/1v724/j/AN3/AHaA&#10;IZJv7bsZvLmhsootv+//ALv/AAKs240f7PP/AGheTTQyxJ5X777/AJH91P8AZqS88IxaJ52oahe/&#10;2nFE6+XFD+58v/a/2qms9YtvE2q+Z53neVB5X2T/AGP71ADfJsYoPtEnmw/9Ok3/ALJWPo+jy2F9&#10;5cdlLNFfP9pjroLWGK/sfLt5v3W9vL86Lf8A73z/AMNdhoeh3M88NxJD+63r/n/doA5W10H+1IJ/&#10;tnmz+a/7u7h+/wD7r1euLP8A4ms1xeQ+dFLatFb/APAV2tv/AN6vRrjT4rjyfLh/5b/vPJ+Spl0W&#10;xvNV+2f7HleV/BQB5roPwnsb3SvtEnnQ/uGijtP4I67rTdPi06x+z2cE00USL5nnfck/+yrYt4Y7&#10;KGaPyfO81/8Anp/B/eqx9n8ryf338f7uKgCxHbxv5NR3H/H95kc0vm7P9V/BUtioaWZ34lk+/F6U&#10;0Ryy3u8/uov+WdAEtlOLmDn99U0f7qD95VdmjceYn+t+by/4KjaOW6ghkj/cS/8AfdAFqT97+7qr&#10;MsXkQ2cn7nzKsK0Vx/6LqP7NIZgfX/WUAL+7WKZIov3kQ6UnmSNB/o/lebs/1VRofIgh/fc7/L8z&#10;/npTm+f9/wD883oAYJcwQ/8ALHI8zB+/SWLyNBNJJ/y0fzI6c3lQTzSVJ5csX+r/AO/VAEyyeb5M&#10;kf8AqqpzR/uPM/e/u38ypI1/f+Z5P+tpHt5HvfMM3ATy/K/56UAJJPEw+0XH+q/9F0xRJLN555H/&#10;ACz8qpb633wbI4f3tDeZ5H/TKgBLcyPNM8v7qGN/3dOkl8oQx+T/AKz/AJ5f8s/9qnr8v/fFRyXW&#10;z93H/wAtf9XQBYb5/OqGSaRp/Ljh/g/1v8FOWOT/AJ7fvac/mKP+udAEdvF/y3kH+lUrwhRN/wAs&#10;ZZe8P36hjj8mb5B53/LTzaszDzf+utAEbwxv5Mkn/LL97Tmuf3/l/wDPSn4kX/lkPuYpkP7uCGSg&#10;A8mSUz+Z/qv+WdOhbyv3dTFt3yJUO6JP3lADl+WeoY18qeaT/llLUknmxf6umW8OyCV5/wB6JP3m&#10;MUAKsn+pjj/1VHkfudkc37qpF+T93UbP5A/ef62gCGObz5/L/wBTU6zfaB7f+jKilk82b93/AKqV&#10;P9bU3C+d5f8AcoAhhn3edJ/t1YuGkQb6roJJe/7rZ/lqbcL5Vj5f/kWgC0022DzKb9z95JUM00g8&#10;lE//AHlTRwypQA6STfTY1jn5kh/e06SPyv8AV0kKSdJOv/PSgBhkzN+7h/1dE7f6mOSpI45Un/6Z&#10;VGy7P+m0tADd3nweZ/z1qxH0qHy/9T5f+qip3ky+d/rqAI2j3f6v/VUn72WKHZ03/vP9ynxv5880&#10;f/POnLJ5H7vyaAJPufvKpxpIs3mSf6z/AMfqTzornzh/rvL/ANZR5nnweZ/qaAB5pZePJ/db6Rre&#10;RR5vSXv5X/LSntHE37z/ALa02ZN3k7P31AFu3nFxAHTvU1V7KD7PAE9KsUAFUjHGs00h61dqJloA&#10;j2bYP3f7mobebzfO/wAvTzzN5bj+D/W0yaPz5vL/ANVQA6GSKf8A1f77yqdIwjm/6a05Vji/1dQo&#10;wcF0/wBbvoAj+1bYP9T/ANsqmjXb/wCiqarbZ5v+eVSbdn+roAbJJFBNDGf+2dSOQo3/APPOoHik&#10;lvYn/wCWUdK0+0b4/wB989AC+btG9P8AyLSx3Xm1H+9/5aU2OOKCD93N+630AFxHFFP5n/LXZ5f/&#10;AACqtxdfZf3f7ryov/QP4avG3k8/zHqvJDEs/wDpH/bP+5QByPiDT/sUEMnk+d97zPJ+/v8A4a81&#10;1jS/ssH9qXkP/Ewlf/gez+7/ALte4rZSMJpLj995v+s8r/x3ZXGeKNN2wTyRzfwf6P539+gDyGbS&#10;9T1a+hjjm+xRRfvfKh+5/wBta0tFmudI8mST/TYrr/WXcPz/APfH+zW1q2i7J4ZP+XvZ/wB/P72/&#10;+8tc/p63NnYzR6hNDD5qf6NFD/yzT/4qgDY1C4igsb2z0eb7bLEnm+V/BGn97/erndQkuYvJuPJ+&#10;xRbP9Iih/wBdI/8A8TWhG1jZ6VDpdvN9i83/AFkv35v913rNj8QS2Vj9st9TtIdPtd0X9oXcW/zH&#10;/u0AR2N1FdWP2fT5pYZZZ1/dQ/cj/wDsfWrmraHfXV9DcRzfx+VH/vrTtJ8SfbJ4dQuIYvtcv+r+&#10;yRbErSt7q21eD/R5v+W7f9s3oA5/T4/sviOa48mXzYv9Z9j+5H/v1N4+uLnxD4Ans7OaaG72NFJp&#10;8P8Aqfu/e/3atXkdtp0E1xHNL/aF0/7y0h/5eajuLqKwg/eTwwSyp5XlTff/AOuX+9QBxnwlXXPA&#10;vhWaPxRey6nFvWWPUP8An2Rvuxf7tWfEnwp/4S3xVo2oR6150ttuluP3vySP/wAs9ldJpOpfaLGb&#10;+1PKhlldYo9P8r5Pl/ietK61L/TrLT4/J+41zHdwxbE+X/YoA87+OHw9ufiX4A1PQ/Jih1CWBoo7&#10;v/2auR/ZJ+GfirwX8ObPQ/EF75P9mSS/YpYfuXPzV7ZperRT300eof3Glji/56f/AGNSX1rF+50/&#10;zv8ARJf3scX8f975H/hoAx7zQ7nWZ4bi8mhh+fyvKh/1P/7VQ/8ACM2Pg2eaTw/++luX/wBN+2fI&#10;n/jv8NdNpq6ZrdjeyW/7mWX/AFcX+2vy/JVWHTbnyJriT/W2yL5cU39/+Lf/AHqAIZo7Wzn+z+Ta&#10;f2VFtlki/jkdv4v92tjUNWsbO+h+x+V5VzA3meT/AJ+7WWtvLpc/mXEP23zU8qP/AKZu39//AGau&#10;Wuh6Yn7zUP3EsUDS/ufk+f8A2P8AZoAjjji1nydYksv70VxLD9yNF+7XyT+2h4P8GWs/hnxB4g1P&#10;7FLazr+6tPuR/vflr7Yj02WLw5NHZ3sM/wBuT95FD9yP/ar51/aS/Z9/4Xv4Hm0e/wDK0W7ifzI7&#10;vyv9Y6/d/wCA0Ae1fskfFHwr8QPDkH/CJz2s0VrCkd7/AH9//wAVXv1xdW05h8yb/Vv/AMAr4M/4&#10;J+fs1a3+z9D4gs9f1OGaW+nilj+x7k+7u+Wvus+Va/6P+6h/67fcoA0mjif95H5Xm02Fv+elRx+a&#10;sH7zypoqcV+2wb4x5Msf+roAl3x5xHN/2yqrDfSW8Hnzw48x+1PVZWg8ySH/AOLpzTRP5PlzfuqA&#10;IbAxSzzSRzfvZf8AllU0c0dvB58/Ev8Ay0pouommmt7cxQzVAw82c+f+9Mf+ri/goAsmTzf3cn7n&#10;y6maTfD/ANMv+etQzR+VBN/z18umw/8APP8A2P3lAD4E8yfzM4ij/wCWX/s1S2yyDzs1C0/+hfvJ&#10;ualWUf6zzf8ApnQBFPcRuJo/9dLHUkMO2Dy5P31R26xf88fJlqZm2f6yb/rnQBHGv7jy/J/650hk&#10;ljnh/wBV5UifvP79PSaK6HmCb91UlvaxQDyxQBTtWkiuJo5P9VK/7upRBIn7vPnRR/8AfdRRt5X7&#10;yP8A1VWlMnk+ZQBXmj8iDzP+WsX/AC1mqb7R5UHmf9/Kjt2lln/ef6qnSt5Qmz+5ioAjn/cwY/13&#10;mv8A8tqmuRFJ5Pmf3/8Ax+q6TRr51v53neUi1J5cjTwyf52UAOmmlp0Q3fu/9d/z0qSRvK/1dRsZ&#10;EBMcOJZKAGXTfZv9XL+9kpI44pYPL/13/PSo7VZYoJvtH76Wrlv8sH7ugCGb/ljHH/s05V/f/vP/&#10;ALCm+X/p3/THy6kX5v8AWTUAV2spPP8AM/7905o/KsvMj/1tWIZPN86mQtK2U8nyf+mlACxrJJ+8&#10;P9yiKDZBs8791RIJYIP3f76gSSeR5kkP8H+qoAbNH9opyrK3+squsMV1BDJH/c/d1ak/6aUAV7i4&#10;/ceXTEtjLDLx5Of9Wf46Vl8/zvL/ANbvqQvn5PJzL/y0oAkt4ZIoPLk/fVJu3fu6jmaWKCq9xH5p&#10;+z+T/wBtaAJt0dx/02ipzRSf6yOq4MbXvl/9/P7lTNHs/wC2X+roAGbaP+uf/fdTLJ5nyeTUS5j8&#10;3t/ckoX5YdiS/vZO9ADbZJIjKh/fRUrSCaby45sSinKkjf6z/lnTfL2T+Z5NABI3/LP/AJ60XEnl&#10;f6v/AJa06Pzf9ZTvL3T/APAKAHbP3H7z/tpUMnz/ALv/AF0X/j9Oht9sHlyVHAkn+sk/c/8ATKgA&#10;2/6n/cqUL5w9pKWc7f3dV1td08Mf/PKgCPzvKgmj/wBdU1vJ+4/efufKp8Em3935PkyUkkPm/wDH&#10;xQBG0m6r8Um8VTMQebYP9VH/AMsqtxNQBLRRRQBBcv5I31DcLvqa4qtC/wBoy5h8mWOgCVV/1377&#10;/wC11XWPzoP+WsPmU61b9x+8h/e1NI3m/u46AGxrE37ulxH+9/5a+Z2qCRZW/wCPf/yNUkbRvD1/&#10;7a0ASMvm/u6q+d9lg/efuYqtSXG2D93VG8WO4g/eTf6r/Wf3KAOL8URy3k80n777LbP/AKr+P/gF&#10;ea3l1ffufM/49Jd3med/47XeeONc+z+RH/y1l/1ktcTrFxc3UENvJNF5Xl+bHQA7R7GJ77zPJ/0v&#10;/lnL/wCy/wC7Ud5HcwT/ANn+dDDab/Nkih/v1Vsby5sLHzP+PL7S/wDoUU3+u2f3kqGPTbltK1PV&#10;Lj/kNRbvMi/g8j+9QBYmaKLVfsdvZRQyxf6y6h+//s1yvxW+CukfGfw5NoeuXss0Uv8ArJYfv/7W&#10;ytaSG+uLHy/3sMXy/aJf+W1z/d2UXl5czz/Y7fztMu4k/wCW3/LT/wCyoAyfhb8H/DXwg8K/8I/o&#10;/wDyBItv2iWH7/8A+16039pTw34h1HwBrNn4T1OL7XLayxRxQy/JG7L8rVvRzRWGlTW9x+/u/wDW&#10;3EVp8nyVHD4u0zxNofmaf5MMUX7rzf4Pm/v0Aflx4I+E/wAcFPiaR/tc3+iy2MnnSt/30n+z/tV9&#10;Bf8ABPb4N/EXwHrl5ceI7LyNEvo/Kj86Vt9ttb5m2f7Vfauk6fbWH+mXn7n7N/rJf4JP/sab4g8b&#10;W3g2DU9c1Sb+zLS2RZY5Zv8AU7G/2KAMnxFpf9s2PmR+dN5X+rlm/wBn+J6/Pr4m/DzxL8ANV8Wa&#10;xb+LLSy1XxM7SRxS3OxNm7duSvu/4U/FbwX8UPOuPD/iCHU7TY0Unk/c3/3f92vlL9sz9lDxD8U/&#10;Edpqmn3gi+zRsP32502fwqlAHo/7E2teKvFfgCaz8V6//bN/v/dy+bvfZu+7X0tb28VnfTaf9i86&#10;L/pt/wAs/wDZSvA/2TPgrc/AXwdDp/iC8hm1C+k/dy/xxfNXr3j5r69sb2TR73/iaxQNLb/9NNv8&#10;VAEPiz45eFfC/irTPB8l7LNdyv8A6r/n23L/AOg1sahNcrpU0elzSzS2v/LX+OTd826vysuNS+On&#10;je+vdYj8JzXt3FO3/Ewhtfn+Vv8Ax5a/TH4P6x4ll+GXh+TXLKL+0PsK+ZLD9/f/AHaAM/4R6x4z&#10;8Vz+M/8AhIIYbK00yfyrf+/cp/era8WQ6neaVeWdv5X9oeQ0tv5Mv/fNdlZ2ssF9DqH2KbzZbX95&#10;F/BI+6qeoWsVnffaLyaGH/lrJFD/AK75vurvoA8P8L+H/EvjD4V2Wj+LJprLxL5flR3cP/LOsfxJ&#10;8HZfC9jDJ4bsrTU9Qi/4+LrUfkm3/wB5Nua+iNeWXxDpU0ckP2PVYtv2eL/Y/iX/AHm7VV1aS2b+&#10;zNPkmh+1/L5n9+P/AH6AMnwvdbtDhs9UspvtcsH7z/vmtbQdH0y98OQ6fJDD/ZXzfaP+mdaGk2f2&#10;r7ZHcTeT5X/HvLUMNvFFpUMlxND5WzyvKh+5JQBT8Nt4e8OX39l2/nfa7p/Kj/dfufI/vV7xoGhx&#10;2Exki5tZY/8Av3Xjum+DYte1yHVLf9zLFAsXlf7Fe2Wel/Z4PLt5pf3W3/XfcoAuWkm2Cby5vO/6&#10;a/7dM1HzEt4cfvpf+eMv/LSnr/oc8Plw/upP+eNLNJ5M0Mf7qWX/AJZ0AOZN0M376WHy+9Mht9n7&#10;z/yLU1rdeb/yxqHzJU86OOGgBGuI8z/uf3saf8tf+WlQW9xJe2P+p5/55fwVpTR/9tqq3S/8tP8A&#10;llI//LL79AEF1ZfabLfcQRQ/Zv8AV1L5MV1B5fnVLFbRrLMfOM3HlyCX7tOWHyJvLggx/wBNaAHR&#10;QBYRGn/LNMUsMkvkTf8APWoLmfyAH8mYyyP/AKuKrKt+48z/AJa0AQ2glaabzDnzf/If+zT5Y5H+&#10;fzvJ8ul86JakWP8AcUAEzR4/ef6qnMxWb/plVcv5g8ySHyabbrL5H7z99QALBIkO+M87801V8ieb&#10;/XVK+B8n+q8xP9VTFaJP9ZQBYL5G8fvhUYm80f8AXWiOPdzH/n/Zpqtvg/efuKAK9rJctP8A9OtT&#10;xJvzvOfM/eR0lnHsghjk/wBbFUkkPm0ARQXEcs3mGHyf+Wf72l87aP8AR/Kmp7QieD5/N/d/990i&#10;wx2v+r/uUARpFLHe+Z1h8v8A4HvokaJJ/Mx5Mv8Az1mqSO63/wCr/wBV/wA9ac1pFMJo5P31ABH0&#10;8vyf+ulNm8uD95/yyi/eU6OH/ln/AM86khWT/lp/foAarfvvLT9zQP8AXTfvsU6Zf3FNh+b/ALZU&#10;ANVpVg/ef62ptu+myy7faL/nrRJN5UFADY5ZB9yGjzI2n/d/9tKkVZUqNYY1852h57n+/QAR/vYP&#10;Mjoh+Web/nlUfmyMen7o/wCrpGk23vX97/zzoAescdv+7j/cxU7bt/660Rtv/wBZUn/TSgBifu5v&#10;Lj8oVWm+W9/6a1PiVfN/exc/6v2pWh2zeZJQASLIw/eUeZEsH/PGmr5Us/8A1yqSVsceTmKgCOO3&#10;2f8Ax2oZJPKn8z/v5Vho9n+s/wBVVE2u6aHzJv46ALTTfaf3f/oqpoZvN/1dNhkii/dx0LcRSweZ&#10;/wAspaAGXMMQ/eOQZf8Aln5tI/7v/lt51Jdxhp4pHPTiOL/npUphDT/6mgCKH5h5cH7mPfz/AHqn&#10;iTM3mU2OP7N/20pv+tn8ygBfMzN5f+tip+7d/wBctlRrJv8A+mP/ACzqTb+4oAI5Nv7uo2Xzf3cf&#10;7mnNJ5X/AE2ptuJPv+T5NAEbgRzBIocyx9DVhfk/d1nzeav/AC2/66VaRNvnf89ZEoAntEkj83f3&#10;firVVIJMeTHJ/rdlW6ACiiigAooooAKKKKACiiigAooooAKKKKACiiigAooooAKKKKACiiigAooo&#10;oAKKKKACiiigDKt5v9T5n/XOrSr5Q8v/AF1Rt88/l+dTpH+zAyP/AKr/AMfoAJml8j/R6G/df9Np&#10;aF/5Y0i3G7zf30X/AEzoASdvNH/oyn/60/63/tnUd1Nuhmkjm8ny+8v3KbBg/cx+8TP/AF0oAs/v&#10;UqFpNo+T/wAi1JIPOgmjqO5jP2f5P/ItAA0m+eprhtlV5vLXyZJP9bspZE82yzJ1/wBZQAu3ZB+7&#10;mpcRywh45cg9T/z0qJrWKI+Z/wA9P+WVPuDF5AjP7mKTvQA/G795HDSR/Ocmb/Wf8s6SzEsEHlyf&#10;vqkjaOI+X/y1oAIOnXzvemRSxqIvLi60/wAvZTI5PN/eR0AIzeV+8/5601m8+D93/wAsqdLH/wA8&#10;5qcTHEIY3/dUAQpEITiOH90f9ZTriOV4PL/dTVK0cjeV/wBM+tJu8r/lj/HQBV8uWKeby/7n+tps&#10;Njs/eSfvpf8AlnL/AB1bjhxNN++/1lMh8xR+78qgDNvLGJ/Jj8n/AFr/ALz/AOKqnYQxtrc1ull/&#10;oHl/8fUv399bknlt+7uP3Pz/ALumTLG5/d/8sv8AV/3P9qgChNpvmz/u/K/+OJVGTT7a1/1fm/a5&#10;f3Ucv33rbdBaSwlIvNA/1cf8YqVYYrOD7RQBz8en/Y4IftH76b5v3v8AHWfJov8AaX7zyYfN/wDZ&#10;667zP+mP7mq9vfWzQfu4f3u/95F/HQBn2OjyCxnj8mGCWVPK/wCulZc2l/aoIbiT/QpYt32fyfuR&#10;11ix/uP+B1nXVkFnht7ieH95/q4v+elAGZ/wjv2ixht5P9bF+983/npUbabY+RNJ9imhu/8A0ZXT&#10;S3EX+skP7qP/AL4j/wB+s/VNQ2T2Vvb/AL6WWgDldQ0Gxig+z/YvtsVq/mx+d/31VX/hA4v3OoWf&#10;lTS3P72T/pmn91K7y0tABNBOfPB/5ZD7/wDwOlZLa2voZPJ8kxweXGf4I0oA4bRvD0TD+z5bOUfO&#10;37ryvkrvY7WylsoI44eIv3cf/TOlmeRzC8Z/dSf8taabaSw/dwTf61/MoAsL/wBdqkuF/wCWkcMU&#10;0tNure2uIfL/AOef7yhZpPI3xw+TQBT+y+XPDcRweTU0PlWv7uSH/W/vKfPGJD9rT995acRVFNdb&#10;PJkk/c+b+6oAlgm+0zZj/c/+gSVLDb+Rb+X/AKmoVWVZ/wDXfuoqmVZZZ/3n+qoAqwwxP/yx/jqa&#10;S6Es0Pl/8tEb/fqZW/f1E8cfGyHn/lnLQBY2xv5X/LX0NQTTS/8ALP8AfU6GDb+87/8AjlRvcRW/&#10;/XL/ANF0ATHy7f8Adx/uagCvHeeY/wDrDUszeV+8koJ2wb5D5xjegCuvlGeH/ljLUklrEs9FxNu/&#10;5Y/vakj/AH8HmUANjj8qea4km/dVJH5u2bZj7/7uqtwv7/8A10Q/551KTIohRDiQdYqAHtN9o/dy&#10;Q01eP3ccP+qpt00UXkySTfx1Wa8jx5aebN5r/u6ANHd+5/6a1UZZfO+f915v/kOpxDK03+uzF/y0&#10;qTb59AEawxJBSQt9og2SfuZf+WlJJ5X+rqNWlSeaSP8A1VAEs/2kzeXH+5i/561P5nm03zP9T5n+&#10;tqvM8v8ArP8Av3FQBO67x18n/nnSJH+//d/6qmbPPg/d9f8AlnLLUDTS28EMcf76X/lpQBPbXOZv&#10;L8nHvRHFJ582/wD7+/8AstKzbIP3k3/bWnQwyD93/wAsqAG3SypB+7/1tTbt0H7uo5l3/wCrp33K&#10;AI2/dfv7ikEHkkvgyxSf8sz/AAU+Ro4v+2tNmbyv/alACPNIkU3lxRfu+1Ks0X+rqNmljn/57Wst&#10;QsvnzeZ50X7z/j3oAm/e+R5f/LX/ANkqRrff/wC06UrIv7x/KlwlMiXExP8Ay1k/8h0ARqZIv3kc&#10;P/XSlgmlxNmHysf6v/cp8skcs/yTc0M/mwz/AOt+/wD52UAO2xLP5n/LWnL+6/560hi80iT/AFPl&#10;0skn7j/prLQBDNfRN5En/PWpGm8iCq5UxeT5f7n/AJ6ebVjzOP3n+tioAkA88c9P+eVQsvEPmf8A&#10;LJ6ewMw+eXyvaohF9j86Tzv4KAJI/s0U88n/AC2+XzKcUihm34/eyf8ALWmq3/THyfNokj/11AEG&#10;miKKa8jgh8r5/M+tTtJ5UH7v99Tl/e/+1KESSG32D/W0AQ/fn8v/AJ6p5lTQnyx5f/PP/vmnInlj&#10;YP8AW1Wu0k86H98f3n/fFAF6CXzYd9TVDBjyRsqagAqk0IE8rxnr9+rtUpZCs3/TKgCMRmK3mjg/&#10;7Z0sTeaIc8y/89KnVd1G/wA3zo060ANWLE/mR/3Kjkl58uP/ALaS06GPyv8AltQv/POgCFpooJ4Y&#10;46kmj8r95U239/5lV5rjcYY46AHW80TfvP8AnrTlb/Xf89ajM3/LDyf9X/3xU3+t/eRzf/EUANMm&#10;795/y12VDbRYmPmf8tKR4bi4t5t+IZf9Xn/YqXy/K8mgB6HdDLvPnD0qLy/s/kxx/wCq/wCWlRXQ&#10;kgmh+x9N/wC8iqyzcYf9989AEbNug8yPyazdU02XUoP9f/rf9XWk0Qgh3xwiE1X+/wD9Nv8Ann/8&#10;VQB5f4yjuYvOj+xQ+bEn7yX7nmJ/drj/ALPFpcEMdxZeTaf8s/43r3S/0OLULf7PeeTP/wA8/O+/&#10;HXK6xpdtP5P2iHzotn+ts/v0AeWx2sSX015bwxQS7/No+x20U/2jVIfOtPl/7aP/AA1pXmh3T65+&#10;7+yfZJX/AO/if/FVn3k0t/fTSed/on+qjih/6Z/e2UAWNQhlvJ/Lt/J+yf8ALT/pnVfRY7l559Lj&#10;g/4l8X72P/f/AL1OsY4r3Svs/nfvZf8AV/35HqaSOW3sZrfzvJ83/WSw/wDslAFG1vLldV+z28P2&#10;3UJf9ZLN8lNvFlvb6azkvZvsn+tuP3X+r/2atf2lbWE8MfnQ+VEn7y6/+LqjDff2vP5kc0371/t0&#10;kUP/AC0SgCbUrX7VPDH5PnafEnleV/HJ/tVXt2l1S+/0z/kH2qeb5v3H3/wqn96tSbxFFL+8khis&#10;pbVP+ByVmw3kUtj/AMJBbwxTRSv5VtFN/wAs/wC81AG5Ztc6lff2h/x5ebB9mju5v/iKy7PUrbwV&#10;PqclxD/pcu39799P/sabfXl9rkH2jUP+JZp/+q83/b/vU6+03fPDpdvDFNL8v2iKb/x1qALlnb2v&#10;iiCaS3/4llpF/wAvf3Pn/wBinbbmy8nT7ibzvtW7y5f92o7q1+3332OTzfslq6+X5P8AqadosMUs&#10;97bx3vnXe/8A4Bbf/Y0AYsN5qdrfTapJN/acUrrF9k/55/w7v+A1tR69E2qzR6h500sT+V5vlVc0&#10;+xsft0P777FqEW6W4i/z/eqrrX27+1bK8s4fItP+eX8clAAt9c3UGp3FvZQwy/L/AMtf4N33q0tH&#10;1D7R9tt7z/j0idf9d9yT/a31ysa31lrn7z9zLdP+7irWhvL6WCaOSaKG0i/dSSzf6n/gFAHRf2pF&#10;pE9lcSeT9k8/935Mu9469G0KeS7E08955ok/1Qlr59jh/sa+sv8AnlE/mySzf8s0r1Lw7cX11PN9&#10;oh8mLYstvL/HJ/v/AOzQB6YreRB5f/LWnTRyrB/rv4Kz4rq5g/0iT9/5v+r/AOmdW4dSinh8z/U+&#10;X/yy/joAWPzZf3n/AJCo3f6n7P8A9dP+Af3aetzumx+9Pm/+Q6jmHkzTeWPN/wCWkgoAVkitYfMk&#10;m/j/APQv4akaOVYIY7f9zTv3Uv7z/YoWCQ+d5lABbQSxjZJMZv8AprQV8geZ/wAtahbzFnh8ub+D&#10;/VfwVYkj8/yfMoAc0cUv7uq/2fyh+7/feXUmJIP9XQskUX7yP/lq9AEPk2zTzeX/AK6Wplkiefy4&#10;/wDllT3EafchzUVwvmweZ/y1i/540AOaHZB/6MqA33meUf8AVRf89aTzZVg8zyf9bU01vE3k/wDP&#10;KgCVjL5sUaD91/z0qCZts/lx/wDLL97U5cgnfmKKP/x+ovMjb93/AM9f+WtABGsbf9coqd5nn/6v&#10;/lpUcXmT/uz5sPlf+RKkuFiSfzDN5NADY1ix/rv9X/y1py3FEixRQUTNs/0igBvkyLBNHTTcxxTQ&#10;uD5vm1M3zn92f+2n/stLHFshxH5VADJX8v8A66/8s6sbdsH7yq0ssZmhEn7rP+rz/fp8iyefs/5Z&#10;SUARqvm+dJ/yylpLUxxHy48eZ/7J/eqaVo4FCOfKi9f/AGWmraBZ/M/z/u0ALG32kfu/3NWFWhfn&#10;qms8nn/6mWgCZ5/Jm+ehZtlOY7pvLqu3lQfvPJoAdHD/AMtJKGvIqS5Ij/56/wDPTioJ7f7T/rP9&#10;b/yz8qgB0cckX7yT9z5v+sqx5+8zRx9RUcjbf3dDXEUXkx/89f8AV0ADSSQQfu6WA78eX/qpE/1t&#10;MZf+ekMVOt/k/wBX/qqAJFWPBtxz/wA9KkxG8Pl9qpXNpKoH2fH7v/nrUkfzynzB5UsQ/wBZ/BQA&#10;9Zv+WclSTLj95/y1qPy/sw8z/lrTmWVKAGnzHmnH+p+7+8qG3uvtH7yT+/8Au6mxJ5/7z/tnQsMa&#10;n/XfvaAHTNt87y/9bVdbj9x5nnfx1YkWX/lnVeHzUg8ugCaRomn8z/tnUkMccR/6a1HCsSf6PH/y&#10;yqXy/wB7nH/bSgBIY/8A0Oj737yOiNvN/wCuVCr9n/65UAV5G+zwf9NZaZFPJNP+/wD+/X/s1Tr+&#10;/wD+mNIkUj3vn9tlAD1w0+/yf+2tWIZfMFVLeLac+d+6k6RVbhoAlooooAguW2gVHCvkfu6mmfbV&#10;eFvN/wBZQBJt30kRki/dyc/9NKZ94TSUQf6j/ntFQASSeVPTlWq9wsfnwyR/63/V05f3Xk0ANm8x&#10;Jv3fEslV7m6lgngt+3/LSX/2Wp7ho4ppsnyjLH1H36itLWW1B8ybMX/PX+OgDndYt4r2eb7P5X3P&#10;K/6515LqWmy2s80kc39pxSv5ckv/ADzf+7Xqmqeb9uvf/RsNcjNoMUVjNJH+5i/1sf8Av/xb/wDa&#10;oA4mZpF8mPyf3tijfuvv1N/Zvm+TcRw+d92XzfN/1f8As/7VOuIZLWCa4vP+PuX91H5NQ3i6nZ6r&#10;pl5HN/okW3zNPh/5af7VAGtcapFeT+X5P+iS/wDAKz7y4/smf93D+9lf93/H5n/A/wCGtC3mtr//&#10;AEO4sv8AS/8Alna/8trb/fT+GqenyRXk979o8n7JY7pY5YfufL/f/wBqgDLuND/tHSprj7b/ABtF&#10;JF/6Etc34Z8B2Phex1Py/wDkHy/8sv8Ab/vV3l03lT+ZHDN5WzzfN/gk3VmreW2pWM1v/qftKN5f&#10;9/f/AAtQB8RfEf8Aa/1zx98TIPhZ4f0yWy+w3y20d/5rb5HVtv3P7v8AtVof8FAfD/jyf4dWUej+&#10;b/Yljti1W0i+d/8AZb/a+bfX0bY/BfwZb+OIfFn9mRQ+IIoFsfNm/wCXmetr4mePovAelXt5rnh/&#10;+0/sqfvP7Oi3pJ/s0AfIH/BN34L+IfD7HxxqkUum6f5nl28cv35f+AV963E1jez6ncXk/k3dr/y6&#10;+V+5k/4HXgfwP/aW8PfGYzyeG/NsvKf/AI9bv5EjT/4qo9a/aA8PeN/7T8D+F9atJvGF1O0UdpNL&#10;+5/+KoA9Kbx14M8Q+I9T0PQ9Timu5YP9Iihl3/Zv9n/gVbHhuzitbGGO8h8n7L+6j/e/6xK/Pb9j&#10;HwD4z8EftF6zea5pmoeVsfzJZYm+z3Pzf3/5V+guoaxbW9jNqF5+5l89ZY4v+faD+89AHQWvhXTI&#10;vP1jT/Jmil/deV8qfd/hrzvVvjl4e8OeI/7D1i9/szUJd3l2kPzpJt/h/wBmprP4weB9b1X/AIRv&#10;S/EGnzarL+9jtYZfnk3fNXK+NP2d9M1zxx/wmEc0093ap5UdpN9z5qAPTND8baZ4oght4/3MUsHm&#10;+VD8/l/8D/vf7Na1vqESwQ+X++l3/vLqb+5XO+H/AArFptjplvHDDZahF+9k8n+//wDFV0Gm+Gfs&#10;euXlx513NFKn/Hpef8tH/ioAvahbyyweXb3v+if89f8Apt/DVWO1vorG9/tCGHTPk/eSw/vnuf8A&#10;4mj+yd88HmTeTpV8jS/7ce3/ANlqxHp8qwTSR3sX3PK82H78if8AxVADdFj/ALNn/wBDm/g/d+d/&#10;u1DM2r/6y41OGytJU8q38mLf++/u/wD2VSN4XisPO1T7bL5vyxyf3PmrQh0G20ix/eXvnSxP5skX&#10;8Ef+1/vUAWvAtnFFqvmSedDdxf8AHx/c/wB5K9g0tttjDJH/AMtd1cl4Gh/tofbI4ZobXy/L8yXr&#10;v/8Aia7TT5InmmSO884/+O0AS2/ywfu//wB3TVt/Ig/57URwDGyOHyR6/wC3UzW8beT/AMsZaAKT&#10;TSTQQyRzeT/2z+eRKsyR+bB9oj/1v/LOodu2f/nt/wBNf/Zak+1eRP5f7r7n+q/joAkjkjuvOt5K&#10;huJZYv8AR7eH91/z1q1uiUeZ/rvNpjKl4o2Y8v2+9QBA1v8AY/3n/LWX/WVNLNHH/r4v7tDPJH50&#10;kn/LOkNv9rHmPN/8RQAreXEPMk/5ZPTd1tdTeWn/ACy/e1Iv7395H5tTdf3kdAEO2Kf/AJY05jIp&#10;2edzUQuPMniRPNHyUqy/8tLjyv8AnnQA6KaIjAPneV3qTbH++/6a1BbpIVl8/wAqGTf1ipJGif8A&#10;4+IaAJFk2z+XVedv9Nh8v/Vf8tJasK0TT/8ATXZ/raI188/vIf8AVf6uWgAjb9/5ck373ZTZl3QT&#10;faKP3tv/ANNqjuPN8j93/wAtf/IdAEltc5m/eQ+TLsqbbE37z/nrUdu0ksHmUxzLFKJEOY/+ef8A&#10;sUASOPKm65/55xU9Y4v9XUK2+4f88v8Ann/0zqDzvKvjaeb+68vzP9uOgB6x/Y/3dWIYfs8Hlx1A&#10;PLnMEfm5lj/eR/8ATSrYl3fvKAK7TRLN5b/uaTzfOlheCbMW/kUv2OJ4Jv8AprQsv7nZ/qT/AJ+a&#10;gAkeQzeXJD+5p0Y2weX/AN/KGbPnJJ5VEkMs9AEbTRT/AOs/z/tUtuBbzTR582X/AFklPW1it/3n&#10;k0RtHF/y2/650ASRmSWHfnmo182WD/njRHN/9r/uU5ZPN/d0AMeGRPOkSb+CkWSLyPMpyrupsy75&#10;ofM/79UASP8AN/rP9mnSpu/eSVVaKWXzv+WPmVLGTDBF9oOfLT95KaAH3U0dv+8k/wBVTJSTB5kc&#10;vnU6aOO6t+f30Xp/z0qJo/Kn/ef3KAHRtL5Hmf7FCCVp/wB5N+6ob91+7/2KkWGP9z/0yoAGXP8A&#10;o9Nmtd0Hl1JNHE83mf8ALWKmtJ/39oAbH8n7v/YqPdt/5bfvamhfdDNJTYf3/wC8k/uUAQrDt/eR&#10;/wD7urUPlPVdI40nm3/3P9bTpo/+en/f2gCaP5f++6hm82C38uP/AFtSeZv/AHf+plouo9kPmf8A&#10;LWgCPZF5/mf8tfL/ANbU33f+utQtH/rsD97/AOjKI5P+Wf8A+xQBJHH/AMtI/wDlrTY/+efnedLs&#10;oSLAhEf/ACzqJEitj5kEP7yX/lrQA4z4gmSeLiOnr/00/wBVFUi3EVRhpJ/9X/qqAHqsTzeZx5n8&#10;FXKpxwxmaGQjzZdn+tq5QAUUUUAFFFFABRRRQAUUUUAFFFFABRRRQAUUUUAFFFFABRRRQAUUUUAF&#10;FFFABRRRQAUUUUAUvvzfJ/39qPZ+58yT995VTRxxLUJU+dNs/wBXQArGSOUyZ83P+rjpdsUU3lx/&#10;8tamYboPk/uVWEciwQ5/1v8A4/QAtw8n2jHk/uv+etOjmiX/ALZUscckIBGD/wA9P71KrefQAKsc&#10;X/XWWnN+/wD3dQ3TRLPB5n+t31Izf9+qAI44/wB9+8/exf8ALOnL89EJ8jzo/wDllHTmbz4P3dAC&#10;faBLNNG/SOmbYmg/661IsO2D95NUJXfN/qfOioAk2+V/q/8ArlTY7fA/57eZUkbbJuP9VUNvKM+R&#10;GOf/ABygBywyL5PmVNEuz7nH/TKo44Yl/wCm1SI3lz4oAGj3f6ulVY8/vP8AWVE3y/vKbJJL5Hmf&#10;7H/A6AJGXb+8puyWb/WfuaW0mEo+QCEf88j96mLJE3nf79AEn+qm8s/9s6csfkfu46azbaPtIBKf&#10;886AGIkY83GJZQef9+opY/8AUx/73/bOpZ4YopftHP8A2yp7L+/oAq2f+o8ySbzov+Wf7rZUMwil&#10;spp/+WUf/LKtCRd//TGq91Dvm8vzvJoAcBiCGOCYQ/JUZklaCb9zFNLs/wBV/wA9KlNlbSTQmT/W&#10;0D7NZneMQmT7nP8ArKAIfswggh/c/vf/AGelgkivZobj/v3+7p101zBBNJH++l/5Z06OTyv3f73z&#10;aABW2f6z/Vb6bcf89I4fO/8AQ6d9pCGFMc/88v8A2aibyvPh8z/aoAbcTeVPDJ/2yqxJH5UFRK0n&#10;OP3scfeWnB5U5k5jkf8A790AQfZZW87/AKa/8tadHDFceTcf7FNNrK000kk/7qT/AJZf886llSMe&#10;TsPk/JxQBHbzbSf3P+i7P9b/AM9KdIBIZZI8Zk27/wD2Wlih2T+Z5/7r/nlTpR5s/wDrv4P9VQAy&#10;KQTTYT/W2/ElSrHG832h6avmxeTJ/wAstn7ynXEG/wCf/llQAR3UTwf9dabJ8n+r/wCWVEo8swyf&#10;7H/AKIVj8iH/AJbUAI6XEhMgxnYvl/8As1Stb7f9XQ3739351NgkyPLf/Wx0AOkXb/q5v3tNZtv/&#10;ACx86mSpKs/7viP0/wCelSt8sH/PGgCPyf8Al4k/1uynQ+VPB/0yqva/N/x8f63/AJaVcaGL/wAc&#10;oAiZZGmKSY/6Z0siSL5NLDPI/lYhxGafIv2igBrSRS1DZyboPtEn9ypmji/5Z0Q3G793QBH5fmwQ&#10;/wDfyiSTZfeWf7n7v/2arP7tz/00qmlv+/8AP+2ZFAEsSyL/AKz/AJZVFI4t5x+9HmydIv8AnpU9&#10;vNF/yzqBvKmvvL/e/u0/4BHQA9lqYLGv+sqG3aK3g/6ZVIrRv/0xloAhe0ka4mk87qn+qos1l8j9&#10;5N50tD3Hn2//AC1h+f8A4HU23/lpJ+5oAFMr/vI6rrJ5v/Hv/rf+WktWNn7j/gHl1EXitvufupf/&#10;AEZQBL+8ih8uQ/8AbWiRf3H/AEyp0zb/APV1HJ5ePLk/fH/nlQBI0gg/660n7zyffp/9lUS+an/X&#10;KkfzEP8A0yj/AHn+3QAobzx5kg/exUSfNP5kc37r/lpTVuv9H8zyZfK/8fqOO3+zwfvJv9a9AFq4&#10;bzf9X/rYqjtYsQfJ/wDu6hVvNn8z/llF+78r/wBmqRW83/Vzf/EUAOk823g/57U6GXz/APV/3P8A&#10;W1J5fleTHULNKw/efuYv+mVABM3lQf8APGoVj8r95/qYqVLvM3Al8v8AjzVn7sE3l0AEb87I/wDV&#10;ULJEn+sqO3t4k/dx08P5n7vPneX/AKygBjeYs/7v/tpQlrE8/wBo/wCWsdO3eVP/ANdakkhk/wCW&#10;dAEf2eJfO8yiGPyoPLkp00W395/zzqveNEnkySUASNHIR8/+tj/5a07y/Kn8z/XU5o93k+ZUcc0q&#10;QfvKAHmeSPCH/WyUnmiWAfvv9ZRt3eTJJ/yzqvBJ5sHMPkyxbv3X/wARQBc27R+7/wC/tQ/9M44f&#10;3X/PWnWbfuP3dNuPMf8A1f8A20ioAs2ufIG+rFRRf6mpaACqrf6+rVVpJKAIoGDf6j+/+8pyrIcv&#10;1/550u+RDv8A+WVKyx+T5f8AqRQAxo9/7uhlAEP/ACylpkp88TRxy+Sf+etPZZfI8vzv+2tADfMB&#10;m/54y0248z9z+5ot18r93/yyiq0P+u1AEarFJN+8H72q5t9v3P8AVbP/AB+rHk+R+8oiXdPmgAXz&#10;G/dyf3KJG2T05GHnHP8AraareV+7oAhmmlSpt3mwfu6hZf8Apj/HVhqAK8Pm3EH7yplj8qCoy0ZH&#10;lxzf6qo1jkX/AKbHf/37oAL2TYP9Tn7tU9Ss43E0fk+TF/z1rRuU3eT+98n56iuJP33l9Jf+etAH&#10;nOqaXLBP5lvZfuov3sdcHJYxP4jhkjvYvuN5n7r5I91e4atY/arGaP8A5dblPKk/v15z4u0fyNVh&#10;kj/c2kSL5nk/O8n/AACgDlbWS5XVfMuPK+40Vv5MVXLpraKxhuI4fJ812ikiml/76ZKtSR22qX02&#10;n6f5UMUUn/LGXf8APVPxBodz5/7uy875P3kU3yJv/vUAcr5ljqmq+Zbw/uvm+z/9NP8A4qrV40up&#10;WMMnk/2Zdy/6NJFD9+Otq18J2ME9lJ+9+4373yvnj/4BVWTQ7ZNV8ySGWaWWD/W/N9z+7QAXFnbJ&#10;9is7yaL90nlSS/f8z+7Tr7w/bf8AILkm/dRfvfKh+Ty3/wDZqwb61tlvoY/3sOny7opP3W999bFv&#10;9ut/sWnyTfbZYv3X/XPd91qANDzpbyxhj+xfurWf/Vff+T/nr/8AY1XtdLii1Wa8/ewxS/8ALX79&#10;SRw/2XffY7P/AFu/zb2X+CRKdrEOp6TfQ3FnD5NpF/rIv45N39ygCrJ5ulzwyXH+qlf955P9+k1y&#10;SK31X7Z50Xm/6rzYfkT/AHXT+Kq1neeVff2hcaZ5P2pPL8r/AD/FW1HpcUvkyeR513E/+jxTfJ8l&#10;ABYw/wBkQfaI5vts0qfvJZvv1Rt7eW1n+0XkM372BpY/Ol3+X/tf7K/7NN1KG+svJ/5bS227zP8A&#10;gVVdtzb2M0kc0N7qEs//AC2l2JH/ALNADtFuLnz/AO0Lz/j0tt0sd399/wDvj71WN39vWP8AaFvZ&#10;f2nLdbvs9pDIqJGn/PX5v++qNBjl16xmvLeGGy1C5/0b999z5auSabY2UEEn/LKL/V+T8/l/7P8A&#10;31QBg3U1zptjpmn3EP22WX91cf8ATSvQvC95FFBZf66b955f/wBjXP6bo9zfz+ZZzTebK/m+V5X/&#10;AI6/92vUNH0+10axspLiGGGbf/z13pv/AN7+9QB0jQxf6v8A560LeWzweZ/z1fyqIU2/bPM6b/8A&#10;VVJJ/wAsY5P9VQA1YfKn8z/llLUccEsv/HvN+63/APjn92rBik/cD/lnH/rKaq7h+758x/8Av3QA&#10;24j+2z+X/wAsqsTXEX+rrMVzbXpi8nEUY8zI/wCWlX7hopwPM/5af6ugB1vJF5H7upMbBiT99LTW&#10;hiohk2weZQA6OSKWoWWX/wCN1NEscY8sfvaWfzfNHl+lAFa3X7L+7j/fRf8Aoupof3v7z/U1DMsr&#10;fvP+WX/PKpoV3wfu6AEaMJN8k2JJKYI9v7v/AF3lUsbuomj87zpev/2NN+0SAeX0upKAG3MsjQbH&#10;h6pnj/lnSPdfY4PtEkNTeXKn/TanSeas/wD0yoAgEnmXsPmZil2f8Bp9xJFFB/pFDN5Y8yeGnKu7&#10;zv8AU0ANZpLiH/R5qkX/AEj/AFlDNFF/9qohikz+7m/dUAR+ZFcQf8DpsM2yfy44f3X/AD1qVnxN&#10;5ckP/XOoppIrj93JQA26/wCWMnk/vamXzZf9X/qqrxtK083mf9+v/Zqsyw7ZvMjz5v8A47QAskcU&#10;/wC7k/fVXjb9/wDZ6tM3m0yNxmZ/+ef7ugBGuIv+/VSMxWD/AKa0xookm3p+6mlpLi6ig/1nm0AD&#10;SSJ+7/11OkbfB+8oVdn/AFyqPzvPg8v/AFMtAEjRboYY4/8AVVWiMV9B/wAtcb/Lqe1k3wfu/wDy&#10;NUEkN1azTOk+YpP9XFj/AFdAEv3/AN3JD/q6f+7YfJD5vlf6umyoFnhkk7JTFfb8g83O/wDeUAA/&#10;10PmcH/nlUwjC/v46jWSJuJP9bLRDPtg8z/ll/zyoAiW7uW87y4fO/55y1Z/ePB+8qvdRy3EH7ub&#10;yJf/AEXU0Ky/9+//ACJQA5o5fI/d01V/f+X/ALFRyRSfvpI5v/tdSK3lQeXQAKf358z/AJZ/6uo7&#10;f7SxP2j+/wDu6mt12w/9Mqaqyf6z/XUANt5ts/l1MzRpD7b6qxXf9yH97vqYLHjy3/1UVAEi+XLB&#10;5lRzean7yiNo5/3f/LKnfZ4//jlAEbRywT+ZH++pbgSfZ5o4/wB9LT4Y9v7z/v3UkixRUAV90v2H&#10;zP8AlrUy9PM/5a1HDNvg/wCePz08kQNt/wCWf+szQA22j2nfJLmWrMHSqU0sXk+Q/mzUunrL500k&#10;k/m+Yf8AVf8APOgDRooooArXa7hUcn+kVNcNUM0e6eGSOgBH8vzcvL/0zxT1HkD93Q3WemSExQ9f&#10;3n/PSgBJ5vs3kvJRH+9n8ynuvmTf89RTI2/55/uaAHNDF5FUZJ/s8EMlxN/0zrQ27vOeq7ZeEyW/&#10;+t3/ALygDFuNQ82ea38n91/yzrkdU8PxapPNHcTTeba/88fkT5vu16A1rE/k/wDTJ/Nqq2mRfv7i&#10;4h8nzaAPJ9Q0P7H5Nn9t/exP5vlfxyf7j1z+pebLBe3Hnf6r/O3/AHq9M1jw7E8/mW/+q2eVHL/z&#10;z/2a43XPDsWkT/6Re/utnmyfuv8AWf7NAGH9uubqeG8k0yayll/1f/Pa5/2t9SeXsg/eTRQyyv8A&#10;ZvK/g2f3qGvP7S8mOTU/9E/5d/O+Ty/9nfWa1nqf9uQ29xND5Xn+b/sR/wDA6ANa8kifXNMs5PNh&#10;tJU8ryvv+Zt/3furWbeX22+8vyP3USN5cv3Pn/u/7zVasfFX9iX3meTF5V1PLbSS/wAce35fkT+7&#10;/tVV1BZbqx/s+P8AfSxTrLHF9z/a3b6AI9Hj/tSeHVNQh/48f+WX+f4qr65Y2174cmuNYm86Le37&#10;rym/ib+P+9VxtJuYP3ln++i3+bced8n/AO1V66vPtUFlJ/rrSXdQB4jY/s5+FfBXhzxBJ4fsptGl&#10;1OCWx/1mx98n8SV80fDn/gnd4z8OeMbPxJH4shspba68yP73nSf8Dr9A9YvPtE8NxqHk3vyebHTZ&#10;tQl/tWGPT/OmiuoFlk86PZ5b/wAVAGboMf8AakGmWd5pnkyxI0UksPyPXn/7THw18X+NfhJe6P4H&#10;m/szUNjSyed880if88t/+1XfahqHmzzXH72a1ldYv7n+8tQ3HizSNDnmvNUvYrLRLV/9bNc7Hj/6&#10;ZUAfnP8Asrfsj/EuD4s+GPE3iDTLvRrO1u8yedJ88iKjf7Vfp1ql1u/d2/76WVP3f/TT/arJbxRL&#10;rk/mR2X+ibPN82z+f5G+7WX4q8bReF7GHVLibz9P0y1b97/Hv/h+SgDoLdrmwsYftkP+tf8AeS/x&#10;1oalaxef/pE032SVP3ksMv8AB/DX5s6L+2F44+In7TUGl6fP5+i3U/2GOKH50/661+jVrY/2jY2V&#10;xHD5Mv8AqpIvN3+Zt/8AQaAHaXb20/2Ly5vOtPsrRR/8Cr5T+Onir4zaX8adAs/C9n5OixTxfaLv&#10;yleGNP8AbXdX1VYzSwfbdPuP3PmyLLHLDFvT/d3/AMNZK+JPD0Wqwx+dDDdyv5Un8aUAb1nqV9Pp&#10;VlcXEP726g/0jzvub1+6yf3adHrV9f2P7z7J9r2f6R+6/wBZ/s18beGf275bD4+6n4EuNN+26LFf&#10;PbW8vm/6z5q+05of7e/4mmn+TD5W2WP/AHP/AIqgDvPBMkstjDHef6r/AJZ+T8ld8qxxH93D/wBt&#10;a8l8E+LpZZ/Lkhl+yRO3+l/x7/8Ac/u16V4fXzYPMk/13/LSgC7I8iQwp331EtlHBBN++l/661LC&#10;8V150n/bP/gFKsfledJQBHHH5EPlyf8AXTzaFkkln/eWf8H+tqO1b9x9ovP9b/q6sTQ+f/o//LLZ&#10;QANFJmHy/wDVfN5lMiGybzIIc+b/AOQ6S1uIlg/d/wDkapfNMvb+D/x/+7QA9llX/V1XaaWefy4/&#10;3MX/AD1oaSNvJ8z/AFv/ADyqaaSKCCgBzSf8tKj27P3cf/XWm3SyywTSRzeT/wA8zViNpaAGwrL+&#10;+8yoZflmhjk/ffPUmzd/2y/5a0SSb/8Atn/6HQA9eP8AWTf6uopF82eGT/8AYqSaPz4KV33S7E4+&#10;fmgBG/1/+p/gpiwfY4d8c34zUu7ZN+8/7+1M3zf6ygCCdv3H+uEMsv8Aq/8Afp0Tbpv9dny/9ZT/&#10;ACts/mf8stlR3E0cB8uP/Wy0ANmiuV/1flf9cqFb/ln/AORajuFl8iHy/wDW1IsPlwQySQ/vY6AD&#10;zo/33/PWiRdv+rh/e/6r/gFKLjcP9Ih8mlZvI/1lADW8pf3kf+t/1UdKLneZkkHkxBKesIYfvP3w&#10;kqMGRv3f+uFADo22QUQjd5zv/rakkk2jyx/rajuF83yfLoAigjinm8zvH/rKllYtPDs/7aU5ZPN/&#10;1f8ArafJCfJ/d/6ygCCZpW/d/wDkWpGAP+sh/wCmdQtFIf8Apj/7UqWSOR54X87yf+mVAEUcf2eD&#10;/gdSeZ5U/wDqf9bTyNq7E/e/P37UzzJU86ST/tnQA24b9/D/AM9ammkiSDzJKZD8x8zjzP8A2SmR&#10;/wCvm/56/wDjlAESW32YbEm83/nmDVv7kH/Pao/JiaoV8tfOjjmlzQBNNHI0Hl/+iqj06TfB/wB9&#10;UQ+ZL/y2/dVHcW8S/IJ/J+f/ACtADv3jedJH++qSOTf/AKz9z5VOaPzf+2X/ACyoZvNn/d/9tKAJ&#10;Gbyqh27vOk/5a1Itv5X/AC2qC2WN5ppP3nlyfu+aAJ0lEY2TnMtC/wCo/eUSW/2j95UdxNL5E3/k&#10;OgBqrL583mf6qpIZJJTnj7NTY5JJIP8AU/vamVo5f3dAEKm2P7yP/WxVJDJ58H7uiG4iln8v/lrF&#10;Tvv0AMiuI7kHHMX/AD0qtCssnnb/AO//AK3/AGP/AIqrStHEPn/c02Zt8/8A1y/eUASLDFUcNv8A&#10;ZfOk/wBdUyx/8tKjaSK1n8v/AJ60AR3EcTweZJ/qqdbtsn8unL/zzkqG18p4PM8n/WvQBZjmKzeW&#10;/WrVVLP5P3dW6ACiiigAooooAKKKKACiiigAooooAKKKKACiiigAooooAKKKKACiiigAooooAKKK&#10;KACiiigDOkgD+TJJ5vFSMu6eiaOSX/rlQyf+Q/8AV0AMMhEvrFJ/5DqVpPK/66037/7uOm3DRf6y&#10;SgCaOHyqglGBsSGX60rzgjEc2ZakZol/7a0AEi7P9XQ0e6CmyfMf+mX+rpqLHa/6v/VUAAPl5eT/&#10;AFUlKvmKM/8ALT/V0rR7YP3lH3/9XQA5l82mxyf88/31Nmhiig8upG/6Z/8ALWgCFmlef95/qqmb&#10;5YP3dRqvmweX/qakkbZ/q6AEhff8/wDn/epm6K4/eVI3m+RVXEjw/vBz/wAtIv4KAJHbfPD/AM9f&#10;/HKsLHt/eSf62mw/PB5lNZvNg/d0ABk2/wDXWhU8seXJQsn/AC0j/wC2lDSb/wDV/wDf2gAgWN4P&#10;Lko2/wDLSmrHt/ef+QqbdSfZR5kcPnUASLHvn8yT/tnRctx18mmwtv8A9X/39pTJu85JP/saAIlk&#10;8rzpJP8AVVI0kUg+0VJv96huI/Nh/d/9/aAGr5kv+kfuqZeQyXx/d+V5Uf8A33vq3HDt/wCuVH3Z&#10;/wB3QBXjm8r/AFn76WnCbzx5n+pipsb7/wDrr/rKkjG3zkf/AFtADYbLb/rP9b5fl+bUcj/uPLj/&#10;AOWf/kSpGWWOf/pl/wA8qazfZ5/M8n/W0ANuZ5J4YfL71N+6X/tlUbWgj87/AJ5SJ+8otYYoLH/n&#10;jFQBG0UUPn3Ef76WT/lnFTVmuYJ5j1/6ZU6z/wDRtWmj8j/ltQAyO5jnh8xD/q/v0yNfNn8v/nlU&#10;3l+V/q6dDbxeRQBVmmjlE3l09/ln4/fS7F//AGqfdLt/1n+qo3bf+W38FAA6xvbzRx/vqVWjthFG&#10;cf8A2dPj+SDzKYI45zvx+830AQtJmXP+u8t/+WVSrJ5s/wC7pVuMzeWIf+ulMluNw/57fP8A8saA&#10;HbvIm/56064bdB+8/wBVTt23/wCO0LDEn7ugA/dS1GlxibH+21Ece7/V/uajm8r/AO20ATbf3H/T&#10;KmztFEOvk/8ALSmsPIg/6a/89akaGK4oAIZPN/1dG39x/wA8aQz4m8vyeI6ZNcRL/o9AAV/1Pl/6&#10;3ZUiRZB38Rf88qbDJFUjRgDzP9VJQA2Rok/eVDiRIJpP9dLUy/uh5cn76m7dvk/Z6ADbE/7uT/rr&#10;TdsfkeZH++/551IvyTzULDtoAF/e0lyJHH+uiH1oaPE3mOf+2VRWsfmwY8mXyv8Apt9+gCxt8iD9&#10;5Vdk5x5PnR/89adH+6/d3E3nVIrR4hkj/wBVQBVEhxDI83kn/lpVpl8395+68qnR/N/zyqPy9v7v&#10;/llQA5oJPI2RzURzboPMk/c0SNJF/n5KR7zy/J3xf62gBk03lQeZ/rv+mVRs0UEH/LX/AJ5/99VN&#10;u/f+XJTpF+0QUANEH2b/AFfX/wBGU6K3jQeWkPkxVRshIomQQy8v/wAtqvW80UtAEcSSvNvkh/e/&#10;+O021a5b/WeT5VSKstr/ANNqjmki8+H/AMh0AOlufJmEXk58z/vipoW82D95VOCaW8E0nk+TViJZ&#10;bX/WTedQA7y8fu46bJHx5cf+tqRv9d0/7a1Xik8q98uOGb/2SgB6oF+dzLn/AFdRgfZv3cf/AH9l&#10;+emXl1t/6bf9MqkaTyvJ8v8A79UAEzSPBDQ8Uh/15z8/7upNgMEpk/c5/wBZTYp43hi8ibzqAGFJ&#10;RNskm/df8s8f+z1PNHug8uhmki4k/wC/tRymSEQhOm+gCO3jit/3kfmzU2OSNp/Mj/z/ALNWPs0U&#10;sE0Z/wBVvqNZv+efk+VQBCkxebzJD+63/u4v46lcRWc8MZHmyyVZ8nzf3klVp443mGZsGP8A1dAG&#10;ilPqG3ffEDU1ABVR0kM+RVuqUj+VP+8/7Z0ANEe7/lt/8RRGPN+eSHH/AF1qT7RtgqGN5HhzJ1k/&#10;5ZUAO/df9dvNqKBMzy+X+9i2eXU6/wDPOoY/LsR5cf76gB86ZMMnneTFH1ip6ybZ/wDplTbmSQDA&#10;/wCWlOk+eD/njQA1Zv3/AJcn/bOo7OKRhzVj93OP+mVJL5iwfu/9bJQAnmSQj95/fqqqypP5cn76&#10;GT/V/wB+OpgwM3lniUf+RKa0csX7uOgCR12eT5n/ACzpryfvpo8Sj/prUiKH8mST+5TVuIpf3n/P&#10;KgBixi0nCR8+ZzJUsNx5v+rqFY/+WkdSR/uv+eVADpF3z0bd/wDrP+2dNjaRfOSSnXEO/wD1lAFO&#10;4td0/wC8mqrJoNsk/wC8h87zf+Wv8f8Au1r7SB+78qWolk82f/plQBxK+F7Fp5o9PsrSyl/56w/+&#10;z/7VXNQ0HdBZRx/vpd/7zzq6i1topfOkj/5a/wCso+xxefNJ/seVQB5za+H764vobfzv9Ei3fvf4&#10;6huNH+xfbZLj/VWz+V5UNehXFnInkeX/AKqP/WUR6b5Hnf6qb7TQB4nN4flgsZv+nl/N/fff/wD2&#10;a0JtBi02D7ZceVDLLA3l+T/rv92vVLzSZZf9ZDDP/wA86qS+For+YXF5DFDd7P3cUXzJG9AHmGj6&#10;fsg8u8hm82X91H/9nWh4it9cf7Fbxw+f5X+r/vx16NLpkRnhjkh/exJ/rf4P++v71B0YSwTWfnyz&#10;f89Jf46APFVs9TsJ5pLyGa9l2fu4v8/xVXmuJZYJpPO8mXYvmRTffj/+yr2BtFvk/wBIt5oZvKTy&#10;v33yf+P1g654Xin8n7R/rpU/1vlfJQByLXX2Kxmt5PN+1xbfLl/56f3qzY7O+1bzpI4bSytN/wDy&#10;2+/J/tV1mn+DdT0ax+0W8/nRRbvMlm+d5KtW/g+21fyby8hl/e/9Ndnl0Ac/DoP2+eG8kmh/df8A&#10;LKH7kn+5/tVYsdF+0QfZ7eGXzvP8248mvSrWxsbj955P+iRJ+7/dbPu1V0/Qfsuq+ZJ/qrpGoAz9&#10;B02+0S++2R/8vP7vzZq6i30m1aD7PJD53z+b/sb6tWdpIh/54xb+n3//ANmp5EjcTef+65//AGaA&#10;GW9ns86T975kj1Ykhj/7a1HJb0SfaZYfM/8AIVADpof+Wn/kKmz2+z/rlGlOt23wf88adOsn3I+/&#10;f/nnQA7zN9N8uOLH/kOoiJIJhJ5vnf8ALOpY12TfvP8AlpQAJ/qKb5PlfvI6JI/I/wC2lQtNnyf/&#10;AEb/APFUAWo/3VV5I903zzfufT+PfU0ke7/v5Tbj97+7oAczb/O/3Kase2CH/ljU33P3lVV/f+dH&#10;/mOgB0Xk+cdnTfz/AL9KiySTfP8A6yOkh8p/3dWvuUAU5o5bj/pj/wCh0+OOWAAJL50Ufb+OnsZE&#10;GyP/AFtSLJify6AAr5Y/561Hb9PM/wCWslSE+VB8/wC+qGOYT/6v995dADY5OP3kPkxb6kdBH3lP&#10;/LSmySRf9/abY3H2jzuPJoAkdpGn8vGItn+tqKP/AEOb1/56SmnbtvnRpNzTPs8S/wCr/wC/tAEn&#10;mbZ/3kP/AFzpozB9zzZoqmSPzB+8/fURt5tABNJE/wC7ps3/ADz8n91UVvJumJMXGP3cv8UlPs49&#10;lADhJH50MYpGm/1ySfuf+mtIw8o+X/5F/iqPyYrKDy4/N/e/8DoAQPHPBD/yxi/5Z+VVuPpVf7P5&#10;sHlyf3KbKZIxl+Yf+eX8dAFi68zyKq+dcoZ/3P7qNP3dSSNs8mSpJZBL8if8tKAKc8kknzxw/wAa&#10;f677n/AKnEf2b/VjzjJ/6BSyWv7jy5P9VSGy/wCecph/z92gBJI9v7yT/W1LcTSQQcQ+cf8AnmKi&#10;mhll/wBXUjSfaqAJGmiWCoY5NsENNS1lgH7s+d8//LWpvL/5Z0AR7vssE3mfvv8AP3aklby4PM8n&#10;zqji4mm3jA9P+en+1STwXB/1BAoAWNYrX95JNVrdElV5Iol/ef8APWiRYp54ZP8AlrQA9fN86b/V&#10;f9M6imh8wQ/6qGhmz50eOf8A0ZUf2rzYP+AUAWlTyBhP79RrdR+d9n/11Q3H+jQQydfK/wCWtSNJ&#10;E3k/9NaAJJE8qGaSnRttgqDzI7kfu5f4/wDW0/Z+/wD+mtADlbZB5klVIJvtUM0h8z7Pv/d1fjbd&#10;UMcXkfu/+WUlADpvkg/d1YhTbVeST7LUtswkh8z/AJ6c0AWKKKKAKlzFL5weOoVm3TeZ/wA8/wDW&#10;VauH/g9aa3yUAQJD5X7xJpZRI9P8vzaPL8r/AK5bKhjaKzg/d+bQBNJ+6/dx0NN5v+rqONtv+r/u&#10;f8tqjVorqCaOT9z/AMsqAGpdSvNx/qv+Wmf/AGSiax2edJH/AMtatJD9lg8uP99TpJt8H7ugDJuY&#10;ZT+4+2Yii/5a/wAe+pI4/tUH7uab/wBkp2oJ5sH/ADx/5af9dKowx/Yv9Z+5ilj/AHn9/wD4BQBV&#10;urW2isZo/O/dS/8ALL+OvNfGk0t/5NxHP/H9mki/2F/ir0C3uoooJpJJpfJi/dR+dFXK3k0VxfTf&#10;uf8AWwf62gDz9dHsZYL37ZZf6JvXy5ZvuVes7q5aeGO80yGa0iT/AFXlfJJ/tJVzXNLtv38nnS+V&#10;L/q4v/sP4ar3TX09jZSXk3+iROv2eKH/ANnegDPuPDcU88Mn+u/ft+6/55/3VrWVpYvJk1D+zoZb&#10;ZG8yX/0GqehyfaJ72zvP+PuX/V/wJGn8NWNLsbaw863+2y3ssv7qT91vSP8A+yoAbJHLPYw3kfm/&#10;2fdP/wAsf7//AMTXB6x/a+qa5e29ne+T4f8Al/1P34/71d9cR3Mt99ns5podKtk8399Fs+df9iud&#10;utWudZ0q9j0uzihlvv8AlrNFsePb/sf7VADmura1+xSXFlNPFs/eS/wR1DcX2yxm1SzvZvK/5Z+d&#10;/cp3h261y/8ACvmahZWkMsv/ACy/5Yx/8Dq5JNqc8H2Oz+yfa5f3UkX8GygD8/8A4xftCfF3wR8f&#10;tMs7OG7svD/nr9ntPKbyblN37yWoP23PCHxK8Y/2BeaXBNqegX0aySRadufzJt3ys9foi3hnQ/E3&#10;9mRyWUU13a+b+9vIldPm+9s3VX+x2MWq/Y7P9z9mtWij/uUAeO/AGx8S/Cr4IWVv4s1mWbVYk82P&#10;zvvxo33VeuB/ao8J+OPEfgD7P4Pmmmu75Flk/v7P4lr6U1bw7Ff6VDJqE0Opy2v72OX/ANlf+9V7&#10;TbiN7GaO386GWX/WS3cWxNn8Sp/SgD44/Yo/ZQtvh7B/wnGuQy3utxfuv7P/AOfZ/vbq+2fD+qWK&#10;ar9s87ybu5j8qPT4fuR/7T1zNnZ20V9NJZw3flbP3n9z/gf+1VjWtFis54ZLf99F/rY9Q/j3/wAS&#10;0AbmqNLFBNH9thsopX/1X8FfL+n/AAD8e6N8aZtcuNZ+2+H7r/mHzbtkafN+8r6Gtbf+2Z4Y7z/V&#10;b1+z/wD2f92ugt9aiuJ5riPzfKifypIvK/8AHv8AdoA+Tm/Yd8NQfFuD4gW+p/Y/NuvNk0/+CR2/&#10;uf7NfYcMdtod9/ZccMsMNrAsv/XT/crDktYpZ/3kMMMsX/Hv/wAC/wBj+GrnhfS7lNV+0ahNNqcV&#10;0nlfufn8v/gdAHbeD5or/Vf9D/1uzzZPO/uV6FHH9l/eRw/63/njXP8AhfRbGCCb7HNLCN/7zzo9&#10;j/8AfVdFIYp4IfL/ANVHQBGjySQfPNj/AND/AOB1YhaJv3n/ADypvkfaJ/3n7mXZ2qSP9x/rP9VQ&#10;BXkT9/DH/wAtZP3lTyiNRsebyvnpVXb51Ri5DTeVJD+98vzPN8v5KAK8k0qzwfufOl/5af8ATOrJ&#10;t4pxD5n7r/lp5X8NStDs/wBXULQbpofP/fUATSWcU83mf8takWOJ6qyv5c0L9i9Seb+/8ugAkk3Q&#10;f8tqc0m7/WVCsmweRH/rf++6dHDs/wBZ/rZaABmkisf3f76o45vKg/ef3/3fk1ajbaP3dNmX/v1Q&#10;AyRpH/d/88x/rf8AbplqskY8y4/1v/LT+5UkbSv/AKv/AFVFuv8Az0oAJJ5M7I/Kp0kX2gwySf8A&#10;fqmtH5FSNJsn/eUANWTz/wDrlTV/df6ymSySySjZFzv6+Z/B/eq23l0AQbdw/d+V/wCyUiyeV+78&#10;6iGSKKCmrP5s/wBnx/q6AJmaK4/d0z961n+88rp+FJPJ5E/mU6bym/1lACJF5Yhx/qo6WOP/AFNR&#10;SJJFDMI8eX1/+xqdl3+TQATNIh/6ZVJJ8sFRyeUlQ7opZ/8Apr/45QAuzzZpf+WXl96lVdn7umvH&#10;x5cc2KaDJINh4loAkVdkFRs3H+kf9tP7lHmbZ/Lk/uUSWn7jy/8AyLQBGttv/eD/APeJRJYxXH+s&#10;pWuxZiGN/wB9Kf3fFSM8jfu4/wDtpLQBL+9eq80csUFSSL+48uOmvJJFB/7VoALdt3/tSnBdw/4H&#10;/wAsqja3io2yxf6ugCSH/UVzPjbxrofw70O91/xNqlno+hWqNLLdXkuz7q7vl/vN8p+VeTXSLJ5v&#10;/XWvkn9on9g//hqf4p/234o+IurQ+DLcw/ZvDWnlVSPbGqyNlsruZt/zbf4qAOT/AGSv249b/as/&#10;al8WaXYA6b4B0zSml0+wliUTSOsqr58rf7X93tX3JHz50f7qvzb/AGLvCGieAf8Agov8a/Dnh3TY&#10;9M0bTbH7NZ2ke7bEi+T/AHua/RLVL3+xNLvb+OHzjawSy4+591d22gD4T/bH/wCChviPwB8SZfhR&#10;8IfD8fiDxxFsivL/AMr7QtvO3/LKKIfeZf4mbAFeL+JP2xf2yv2a77Tdb+KfhOG78NSn95DNbQ+T&#10;J22/aIC/lt/vV1H/AASZ8O23jz4tfGT4oahzrcV19mj8353i+0vJIzb2/wCuW2v0c8aeD9N+InhH&#10;WfDGt2kV5YanatayxzR71kDL975h95fvD0NAHI/s7/H3Q/2jvhZo3jXQIZIPtqPHcWsmHeznX70b&#10;4/T2r05XkH/Tby6+C/8AgkVq3k/Dv4l+C0g8mLw74ll8u8P37gSbl+df9nyP/Hq+840iaHyIz2/4&#10;FQA+SSRP3n/LKlYef5Mn/LKvHf2p/HGtfDf9m/x94s8P3Zs9b0jTmls5pYt/lvvVd21vvfLXG/sC&#10;+OPHnxQ/Z803xn8Q/EA1rU9bnlubMxRRx+XAreXt2oo+bcj0AfRrW/lzeZAIvNl/5a04iRpvLP8A&#10;2zlr5a/4KIftB+IP2d/2ff7a8N6lLpniXUtUisrO6+zK/l/KzNv3KV+6lbvg3xr8QdI/Yam8Z+Jd&#10;Zh1Lx0fC1zrY1Dyl2RyNE0kPyqAvyrsz7g0AfRTW/m/6z/lpSz+XFDs8rIjr8rf2Y/2nf2kv2vvC&#10;+peCPDesxaZqtvO1xqvjq7hj22dq3EcEUSoN0jNn32rR42+Kv7Rf/BO74g6Nf+P/ABMPit4B1h2i&#10;wTs8yRVXcE3LuikXt1U+lAH6qqstO3yef/0yr87IPAP7Wf7VtifHg8e2vwh0e7j83Q/DcILvJA3z&#10;K0v8Ss21PvfXata/7Af7Y3xB+IHxN8SfBj4sRQz+K9ChlFvqcUWyWVoW2yLNt+X+6ysqjNAH3sv7&#10;3zqZGZEgz5Mv/XKkkuIoBz/39iqQnP7uObyfLoAtRrsqWqSQbb0yVdoAKKKKACiiigAooooAKKKK&#10;ACiiigAooooAKKKKACiiigAooooAKKKKACiiigAooooAKKKKAK08m393H/rTVGO4lT93cQ/9tauR&#10;r+/qF3kjvQB/y0oAk3bP9ZN+6ohi/cf9dabMsSVJtjbEn/fugCFf3v8Aq/8AVVJcR7ofL/5ZUSNF&#10;F/rP9VTbcRuP3cP/AH9oAd5O2Dy/OoaPd5Pl06SILDj/AJZUxlkng/548/8AjlADPL3+dJVjdt/7&#10;4qFoYnn8ukYXEglTiL5ODQBPu+tQxtFFP5cf+tprN5E//tWiOOVv3n/LWgCZm2/u/O5qFY4l8ny6&#10;kuJIlg/efvqbDHFFB5ccP7qgBz+Zj9xjG+gt5X7yT/v1Qn7j/rrLUDJ5svcS24/4DJQBPENxmk87&#10;90akXy4PuVG0f7+mT+Vb4fycmR+aAF8yJTN5f/bSmrHt/wBX/wAtP3n/AAOiWfyx8/7mWpHEj/J/&#10;qf8AnnQBHBbyL/21/wBZQqyxed/y2/551Mny/wDTGmytJ1H/ACzoAhs4pIIIU/1P/TKhv3U//Tr/&#10;AOz1ObjE3lx4lkH+spI1/wBImk87P/TKgAWHyp/M/wCelNhST99HJ++pyyb/APpjLQ0m/wD1dADo&#10;ZI4oKjWT/lpHUjWcTVXuLf7V/rP+WVACT28Zn8z975sqeUMf8s6l8mLz/Mk/1tH/AF0m/dUSw7/9&#10;X+58qgBzv5YxH/raaIfNEMn+plodY5ZvMP8AqqeYttxLJ5ufk/1XpQAjRyRU6UxAb3/v0SSbv9XQ&#10;y/aIKAK9xcbP+2VWtv8ArqbHDGpHmY82o4ZP9dHH/wAsqAGqNnk/8sfMqbzPL/66/wDPKq+3zPJ8&#10;z99/01qT7v8A11+agCSR/N/dyQ02YRSwlP8AnnUNtFu8mOebzpY6mZorigCvNJFL/o8lTSxef5Mn&#10;/PP/AIBTlXZ+8kp0M3nDzI6AD/VVGsO37/8A5Cpyrt87zKay7PJoAkS43T/Z/wDYquqx+f5cc1SR&#10;ySPB+7qNoY4IJvL/ANbQAtpL9rgm8ukVfs/7upoZIov3dOmWL/lpQAy5h8//AFePM/jp0McUUP7v&#10;/lmnl0q/vR/zxokXZ/2zSgAQbRv/AOWtRCLE/wC7h/1v+slpZF3280cf76mw3Ek8EPl0AEdrFb/u&#10;4/8AlrUix7IP3dG3d+8/5a0eXH5Hl0AOWPzYP3lRxrLBP5f/ACyp1u22Dy6PM83/AFf/ACyoAk27&#10;f3dV7jzbf/V1JcyxAwxyd6axGdkn+q/5Z0AN+0SrP5f+xUPn3Nv5EccPnf8APT/pnVpZN9RwwbZ/&#10;M/1P/tSgB0dqAP3f9+pPM/cVXP7oBEGIt/8Aramg/wBR/wBNY6ADy/K/ef8AfyoZre68/wDdzfuq&#10;dDcefB9oj/5a1JckfuZHoAjmjkk84ed/dprzSxDfHD530/8AQaltB+43Z82M07Bimz52IvSgCJfM&#10;uIPMj/cy0W82795JTfuz/wDTL/nrQsX2iGF5IeaAJJ+Rx/rf9XUP2Xjy/wDlrTv3stN8zyL7/rrQ&#10;BYhh/wC2NNEomG8f6wPU24S/9tEqiv8Ay2j/AOWUSf6qgCwyyzz/ALz/AFVSKu//AFlVjDE8/mPD&#10;n5F8uorhZYp/Lt/+Wqf63/nnQBOIZD+8eXzR83/fFRWskssH7v8A5Zf+RKmjhjtYPLj6R/6yiNpH&#10;y8n7n/nnQA2FvKg8yT/W1N52/wDeR1Xj/fwfvP79SQ3G7zvL/wBVHQBJGsSwf89qjlfyPufuadJH&#10;+/puYpJsmH97/q6AGxtGk/7yb/W/6unQ+X++k/561MpkafHlfuqYwjYnZFmWOgCORSBF5E3k+0tT&#10;w2sVn/q6jdo1m5/1VD+Y/wAg/wCWdACzvuHycnZ5nl1FHFKluf8AVfapKddPEsE0aTeSaJE83935&#10;P+roAt27b4RU1RxLtiAqSgAquy7pvn6dqsVmsvmXkskn/LL/AFdAFmST/pjmoVm2U6JpF/6bRU3z&#10;Im/7ZUAO8/Z/rP8AlpQzSxf6uGmSxB/JMkI8zfT5vN/1kf8A36oARnkim9YvX/nnRvib5/8Alnv8&#10;unzPug/1NV2t/NzJ/wAspEoAfbxmCeX/AJ5SfcqeFon/ANXUa+VFB/0yp2/b/n/V0AVb+OO6/dyf&#10;9/Yvvx0ttCbWUxjE0fv96pZGk/L/AMiUshkE4EcX7o/6ygB7LsqRo937uq7WcUv7uShW3f8ALb97&#10;QA7b5v8Aq6gEMizjeR5JGZP9+p4/NXzqbBPIsHlyf67ZQAk0uTsSYcf6yntJF/q6JP8AyFUdxHu/&#10;0iOgB1xH5UP7v/W/8s6PM2/8sadJJz5FJ58amY9vloAaR5Q4x5Uf3/71TsN/kyU37v7ySnMvlf8A&#10;XKgBpbZP/wBdKije2nh/dzcf6vNLLbyy/wDLbyaGmjaby/JoAjgi2f8ATL/nn5tTRtEs/wC7olgx&#10;MDQ03lT0ARSLJFCRIfPMj/JT5bb9xj/np/rKcG/5af8APWpIxn58fvaAK3kCKHfnzo6qSWcU/wDy&#10;x/1SebHVu7bZjPMUn/LKmeTIn7v/AJ5f6ugCrDYxRQfZ5Jqhm0qSLyZP9fEP87q2vL83/wBqVFF8&#10;483pJ/q4zQBFa2eyD93QbTb5NvH/AKr/AFnm1YVv+ef77y6I/wB7B+8oAdE3+u/dYprN5o/57VHN&#10;5X7nzP8AtnSJFJN53mQ+TmgCdW8395QrjOzv/rKaZM/u5P3JkqP90sHl/wDLLZ+8oAkkm/8AIlNk&#10;aTz/AN3SW8P8f/LL/lmP+edPuG3/AOroAaE8393J/wCQqk+5PUe7fPUzUAQzLKn7yP8AfUSRxNB/&#10;qakaTyv3lGPIh/1NADYJo1g4/wBV/wAs6Jl83/WVGl3tghkqxG0UVAEdxNHFD5kk3FEkMUB+0Ugi&#10;875xNmP+MUtw3/POHzqAHCPzLf8Adnyf+uVRrHJB/wB8VJt+yiaSmxzStNzDQA+OIED/AJ6x1A08&#10;beTn9zLUm2Lz/MprSZm/dw/vaAHSLv8A9XUCwxxGLp5m/wDeUsNz5f8A11lqTG/7/wC5/wDi6AJP&#10;+mlQ2flNPN5f/bSpltd0/mSU1Wj/ANXH/wAsqAGLsAPl/vf75/8AZanZov8AV01l/wCedNVY3/1k&#10;NADFh8r5I/8Alp/z1qVll/5Z01pt/wDq6k8yRaAIYW8qD/0XTVkkef8Ad06Rt3+rhpzTbT/qf3tA&#10;EEU0ZvbzZNz8tTs37/y6ascT/wDTaluo9xh/ffx0ARwzySfu/Jlh8v8AWmKZBPvkm4o2yL/0xxJ/&#10;v+YlOuoY3/4+P9V/zyoAk8/f537n91/6MqKGOVfkc/63/vuOpfO2/wCr/fULNHcYk/790AReXGt7&#10;9ocy+b2ipWbz/wB5J/qqkkXdUbSf6n99/wAtP8rQBNMuyDy6hkikjO/PkxVYZf3/AJlVb/zI4P8A&#10;ga/7dAEi3EU/7zzqhvbf/UyRzY8r/viplt42/dyfvv8AlrHULW/2j/Wfvv8Axzy6AJLdtv8Aq5vO&#10;+T/gdE0kqT+XHQ1xEIJpP+WUX/LKpGbzYPMt/wC5QBHNKEOy4/1W9fLprTfZZ/8All+9/wBXUmyK&#10;Ye1zQIfIg8uP/ln/AMtaAHfZ4pf9ZTo2il/1dVJYLmXzvI/cyx7f3v8Az0/vVMbvbP8AZ5IcRbKA&#10;K+oWtyAbi3P+lbPLji/gqeNdnk/5/wB6rEv/AF28mmqPtX7z/llQBXWTZ+7jh/8AiKkj8yQfvP8A&#10;W0bZFuM/8sv+eX/s1Olj82D93N5Mv/PWgCRvn/65VBFKJhx+++fzKnVvKqGNZVgm/wCetACrFFPc&#10;ef8Avf8A2SrUSxr0qCSTb5P/ACxqS2GPN+tAFmiiigCtLJsnhjqCW4KzAGGUxydanuvK/wCWlNkX&#10;zYPLkoAjuG3eTHTLm1x+886XzPan/aNv7ypvM3dP9bQBnA74IZLebzj5n+t/9CWrfl/8tKjaT/Qf&#10;Mj/5Z/8APKo7GS28n7RH5v72gC43TzP+WtEU0dwPMH+rqvazxXXneX/qo6bcW9sYP3n+qkfzf+B0&#10;AQ6hcRXUE3/PWL/ll/HWTeTXN1+7j/ufu5f+ef8AeV66TbE37/yax7iP7LB/01oAw5rD7VDZiT99&#10;F5//AACR/wC7WTq2nxJfTfaPNh/6ZQ11E11JFYwyXH767/74rLXQ7ZvOjuPNh+1fvPK+/wCZu/2v&#10;4aAPObiPzb7+0I/O/tC1fyvss3+pk3fxbP8AZpuraPLcQeX9th/6Z/5/u10XiDwn5UE32f8AfXcv&#10;+rrD0+zvtBnh8ybztQ+y/wCq8qgDLVbmyvrLy/Jhi+b7RLefO/8As7P7q1n3mqeR5NvJN5Mvn+b5&#10;sP3JH/hrU1yS5utcstPvIfOtLlGlkl+55b0XVjLqU88d55MMWxvs939//wAcoAr6xdXUs/2i4hmm&#10;82D955P/AKFWS0djpH2Ly/7R/wCmfnS/PJWx4b1a2TzrPzpppYv3XmzRbPM/2adqmny3EH2eSyh/&#10;0r/j3/e/6v8AvfPQBCtvc3EH/XX/AEmOL+DZ/F/wKpI9NtrWeyvI5vI83/V1DHpMV1PeyR/6qK6X&#10;915v8f8Ae/3f9mm681zZeTeXll5Mu9vL8mXf5n/xNAFy+XzdV/58rT/ln/cjequqafL+5+xzQ+bs&#10;8qT/AKaVV8P2NjcTzapqF7N5t06+Xaff+dfu1pappPkar9okh86Xf+88mX/V0Ac+1jKsENnJexTe&#10;a7faPJ/5Zp/D/wACq9Y3X2j/AEOT998n/ft/4avWNvFa/bZJJ/J+fzZJf9j+Fax1+zWuq+X5H/H0&#10;jeXd/c+f+GgDQt4ZZdK/s/T73ydQ2fvP7kk1dFa+GbbyIf303mxJ5v2T/b/iasfw7psthfeXcTf8&#10;TDZ5kksPzpHU1vqXlX2p3Fvpk39ny7Yv7Q83+P8Ai+SgCjJH9vgmuPO8nyv3UksP35Erct9FuYoL&#10;K8t5of7Pl/5Zf8tpKorDL580kk3nf8tfK8rZW0s0Utj9suJv9Ei/5ZfcegCi11bfbrKOSH/VbvMl&#10;/jk/3/8AdrtvB/lWsHl2/lTWm/8Adyw1yP2Wxinso7ODzruX97bxf7H8Vd9Y6f8AbYPs9xZfuv8A&#10;W/uZdn/oNAHSW/8Azzt//I1XHhki8ny/+/VQ6evkWPl2/wC5i/5Z1eVqABWzN7SU2RfPg8yOnRyb&#10;/wB5Ufk7/Oj/AOetADmm2Qf89qm8+jy6hWaPz/LjoAfJGJh7SUiYE2P+edRyCWKeHy/9T83mVJ50&#10;bQeZJ+5oAkaTbVe6t4pf3lSLJ/y0/wCWVV42kig/0iagCVYY/J/d/wDLT/lp/FStLt/0f/Ypyt5t&#10;Ejf89KAKsMn2CCGOT99/01qzEnlS7PN/CoIV82x8uSi2/dTev/LPzaALG2NZ6H8zHyf633otY/Kp&#10;oj2/6v8A1v8Ay0oAJFlb/vikW2MUOzPnS/8APSajdI3yev8A5DqBllWDzJP33/TKgCbz9/8ArIT/&#10;AKzy/wD7KpPJiqH92v8Ao8f/ACypxbjYk372SgCST/ppUWyTyd/k8/8Aj9Pjh2f/AB2m28MsXnfv&#10;vOoAdIm7yY5Kk28fvP79Rsv7+GpJJN3+roAZKPLt5tg80+lJDcbv3cn+tohh2f6uj7Z+/wDLoAa3&#10;lfvpP+eVNjWQQeY/76WnzLJH9yX+DvVaOGWD93/rvN/1kv8AzzoAmVtx/dw/9tamnG4TVFNJ9mgE&#10;kA84/wCrqeRt03lpQA1W/cf89qgVrk+S/wDyy/8AH6nVqjWbdB+8/wC2lACYKzQpHgj+Pzfv0si7&#10;4P8AlrTVH7+bZ+++SpJF82Dy/wDU0AOjbfN5lQ3B+2W//PGpJJJFn8uOoRc7Z/Ln6y/8sqAFtrX7&#10;HBNsmlmP/TU0rfLB/wBNf+mNSQ+U/wDpFNj8qX95QBX+1XNn53mQed/1xq2kMcQ4Ai/65UyT97/2&#10;ypsc8kgx/wAtN9AH57/su/L/AMFQv2hf+uDf+0a+9/EVvJd6JqdpF/rZbWWKOL/bZa+CP2YV2/8A&#10;BUD9oQf89IJP5w1+hEMf2fzv+/tAH5pf8EeL2HQPEfxq8K38vleIBe2832XGcJG0yv8AN0+861+k&#10;N9eW1mJ7+4nAtbJPMk/6Z7fvV+Tnx4+HnxR/YH/aX1b4t/DXRptT8Aaw7XNwBG0tvsk+aS2uP4l+&#10;b5lapPix/wAFO/iJ+0H4Xh8AfC3wFqGi69rsP2a6nhP2m5k3feW32qNu77u5snHvQB7Z/wAEnNH1&#10;M+GPjH4gszGNK1jxR/odzMP9b5fmeZ8v/bRK+/d0UUH/ADwll/77r5r/AGAvgL4g/Z2/Z703w/4k&#10;mA1++vZNWvbUfN9m8zb+7/3tq819L5ijnlkkh/1f/LWgD4y/4KqeJ7nQv2boPDtgBPdeL9YttIEX&#10;m7XQfM25F/i+ZUU/71fS3wX8Jn4b/CTwb4bnhigm0zSLW2kEUez51jXd/wCPda/Pv/gqP4g1/wAX&#10;/tFfBzwR4Nhi1nxLppfVrbSR/rvP3LJGrc/xLE2P92u90r/gr74AsfDog8UeD9bsfGkMLx6hpUMX&#10;yfaV+VkV25VWZf4vu980Aeb/APBVDXpfHv7RPwc+Gtmd0sUkcskMe5/nnljVd8Sj+6rfhur70/aB&#10;0yPRv2YPH1hHgC18LXUX7obV+W2Zfu1+Yn7Lup+JP2nv+CkkPjrW4LqzlsXl1f7N/rUsoFXy44Gb&#10;Hy7fM2/71fqN+04239nP4mSf9S7ff+iGoA+Sv+CN9nCP2ffEsoAimk1795LF9+Tany7qr/8ABYdc&#10;+FfhAnr4ob/0UtWf+COS7f2e/E0b/wCt/ttv/QKqf8Ffvn8IfBv9zkf8JK3H3/k2LQB+gVi8Vrb2&#10;cZ/uLHH/AN8rX5cfsjt/xtV+KO/rt1H/ANlr9SrXzfIh/wCW0Wxa/LT9ks4/4Km/FF5BL5Uiaj2b&#10;/ZoA/U+Ftn7umzL5H7ySmqd0P7uH91U8v+o/1Xm/JQAtugUfJVms+1iuN3myS/u/+eeK0KACiiig&#10;AooooAKKKKACiiigAooooAKKKKACiiigAooooAKKKKACiiigAooooAKKKKACiiigChDNup23/XU4&#10;xxKPL/26q6hHK08Pl/6r/lpQBabypf3cn76qyILuCaSSGUS/5+5Vll/cQ+XTWkiefy6AIgIrmGIy&#10;Q/6vtN9+p98kUGahZZZf+mNOabdP9noAlaTf5Ug/1dMaTbNz/wBs6c0W+Hy/+WVV1+T/AJY/6v8A&#10;zuoAmZd37uom/wBfUtw0sX+rqGaGVIP3k38dAEl1/qP9TUP7yCeGOP8A1X/oyrjSb6aq7P3dAEae&#10;Wb0/9M6c0nlf6z/lr/yyp0n/AD0/55UPEJJg78AUAG7d+88n97Q0fm/6yhhIx2edzTJWK+dnr/yz&#10;oASaPzf3fnUSLLL+7qST/wAi0khkkHl8CSgBbjy8+Z/y1iqtJBti/eTS/vP++ankh2/6v/lrRM3l&#10;f6ygAeXb/wAsvO+Snf63/WU1mkafy/J/dbP9bTlk3QfvKAI4Vjg/dxw/9dKRm8mb5x/10lpizf8A&#10;PP8A1VTIZAMP++oAdIsX/LSkVPNEMn+t96eskVRqv/PT/rlQBJIvlVXYyPP+7mp3k/uPL86mq32n&#10;93JD5P8AzzoAcwGceV+6/wCetSeTv/eVDK/2f95PNimrJvg/ef62gCT7P9o/1n/LJ/3dNDlLuJ1h&#10;kBkHz+1WLddlRyN5AmkkoAV5I4pumPN/5aUka+Wf+WXlSU4eWv8ArOtNLSte/wDTKgCvcNtmh/56&#10;x1O0saYjji/1lKvmS2/mR/62mzWvmTwyf8taADbFL/1yiolO+bZ5H/bX+GhpZFgmNJ9wyyeT/d/5&#10;aUAM+xxATIn/AC1enKsQghjj6b/+WVOW683/AFf+q/5607zPK8mOgB6vI3ne3SoTPtnl/c/vdlKZ&#10;pCPIf/WmiGHZ+7/5ZbKAHLJvob5P3cdEk3lf6uiNd0H7z/Wy0ADQ7v3n/kKmr83/ACx/e00iKObz&#10;z/yyjoaT/lpJ+5oAd/rf3ckNJLIDNCnk+cJB/ralWPzf3lRvHI88Mn+q9qAJPO8qoLgySTQeWfJ/&#10;5aSf7lTx+U/7z/nrUcjbv3kn+qoAc3z+TJ51OkXbUazRJ/1yqQSySdYaAHeZx5lH3/3lQR3G7/Vx&#10;f6v/AFlTw3UcsPmUAV5pv+Wkf+t/55VIOP3cf+t2U1vNX/V1Kr+V5P8A00oAg8mN/wB3J/qoqmaP&#10;9/5kdFuu3zqcZvKoAjEUkf8A33UbLK19/wAApzSbv+mPl0+BZfJ8uQ/9tKAK0cP2eHy4/wDVb/3l&#10;OUYvvLj80fJ/wCnXH+jCHy/3vz0SN9ogmj/1Pl0ASwwRW8PlRxfuo6gtxIkE0kn76ppJN3/bKm+Z&#10;5v8A0x8qgCCyluo/9fD/AKz/AJ5f8s6mfy7wfJ/qqZIZX/eRzeT/ANMqkjfb+8j/AO/VAEbr9q/0&#10;eTyqsRHzB8lRvLnzx/qRF/y1ojb7L+7j/wBVQBAkNy3zyceW/wDqv4dlTLcxuc+T+99P46R8PP5n&#10;/LX/AJZ05l8oTSf66gCPEjT/ALv+5+8o3bYPL/5a7Kk3SL+7j/uVDdeYv2OgB10d3/XWP/V0bd0H&#10;l/8ALX/lpTb648qDy/8AlrvqzGvmDzP9TL/y0oAoWFvvtz++lh+f/gdXlji8+b/nrTf9b50fk/uq&#10;at1un8uOgB3n7Jph/wAtaa02/wDef8sqFMgnm5x8n+WpyyRSwf8AXKgBjiQW5BmEUn/LOU0kHmMP&#10;Ml/1v+r/AHVOuLXyoJv+eX/PKm27RtBDH/qaAJ5l/wCWnm/6umQx+b/y2lpyyRT/AOr/AOWVQySe&#10;VP8A6RQBNKkg/wCPfioZ/Ml/1c3k/OtOu0+1iFOYfnpyyf67y/8AlnQBFPHFeTDiKb/rt/7JU1Jv&#10;8v8A1n/LT/V05hJnf5PNAEtmNsX/AC1/7bdasVDbp5UIFTUAFUT8s037nNXqrTNu/d0ARwyf89P9&#10;bspok3zTR/6moZLjzfOjj/ufu6kVi/k9v+ekVAE0Leb/AKyo5P3v7v8A1NAuN/8Aq/8ArnTlfE3l&#10;n/tnQA2Cb7V28mWOo2jkn/1f/LJ6ljtBbTeZH3/1lLH5nkf88aAK83zTw/uf3VTqdv8Ay2//AG6V&#10;ovP/AO2dNt7cxed/5DoANskVl/pH741Jt/5Zx00nHzyTYqEyeZ+8jm/1lADl8zGZP9b/AKv91Sj5&#10;fk582P8A8iUxrffB/pE3+rf/AJY/JU0ZEfnRx/62gCNV8/8A5bed5dJ5HlCYwc+Z/wAsqi86JJ4b&#10;ersCfl/yzoAr+RJ/yzPH/PL/AJ50ufK87/pq9NaONvOuP3sMtXNu7/WUAV/Mimn/AOmsT0R20aw4&#10;/wCej03bu86pm+f93JQBGPMWCby6efm9PM/jxSeb5X7v/v3RGvlfu46AI54fNn/11DrFFP8AvP8A&#10;P+1TYI5WHmXHEtHl7p/+mtADnaOSYZ6yf6upcBPN/wCWUsnekjaL/v1Tvvfu5KAHKvlUbtvnVFOu&#10;3yY5JsUtzN+46+TQA22Hnwc9P+eVJOBKPLc+TLJ6U8ID9z9zLUTHdNA5hz8//fugCdv3H7ymssjf&#10;6v8Av0Lb+X+7qRTt/d/8stlAEKy7YP3flf8ATOgQSSD5/wB19KkRPL5k5lqCOKVJvLk/fRSf8tKA&#10;H7fK/wBX/qqcvz/u5KjuJP3/AP1yqRV3QeXQBJ5cX+rqvD5Tf6P/AM8qdb2/lQQx/wDPKjyYk/eR&#10;/wCtoALhdkFRRzRzwfv/ANzLs/4HU8LRNUN1axS/6z/npQAKJDiRD/B/qv4P96prRJBbkyf62Smx&#10;yf8Abao5H+ywY/79xfx0AWkwvyD/AJZ1GEwJpP8AnpUcK7oP+B1YaPePLkoAjkbyqZM3l+U8Y/ey&#10;VK8Xmwf8Apm0RQQxx/8AbOgBIYZfJ/eeVUjtn928NDiSWD92aryXMsX/AH3QBYm/e/6uqxljjnPl&#10;8Tf8tIv+elWY12/+jKH8zHmCH97QAL/z0oaGPPmf8tajibH7s/63fUMSy3I8zyfJ/wCmRoAkuI5G&#10;/ePTm+aDy0/7aU64uPKgo/et/wBddlADAnlTQxpN+FPngx+8x50tEi+b5P8A6NqOOSWeegB0hk8i&#10;FJP+2lSLN5v7umrNu/dyQ0sEEWfP70APhXZULzb5tkY/1f8A3xUi/wDPOo5Jv3Pmed+6oAF83/lp&#10;/rdlTbv+/uyozFvHmR/uZaG8tP8AWf8Af2gAMe7/AK602GOUfuzUyrLUM0kiQeZ/zzoAj87bN+8/&#10;c/PU8S/ZYP3kvm+XUUc0V/8A9cqdNaxNB+7oAYLmOIhI4v3snanRzx3kOUi/D+Klkuokn/eVNJ8o&#10;8yOgCrHJK880ckP7qL/Vy1DJa+fB5cn76X/ln51TTPtn8uT/AK6VJ/rfJk6xf5+agB7NJBCPLh/u&#10;003Pmed5BiJjpq20UFwZ/wB7+fy0kMmz/Vw0AVrZzYwTb/Nm/wCWn7qlil8//rl/6L/36knMkNvv&#10;QeTLspq6hbfvv8+ZQBGqyWo+zx/8s0/d+b/f/wDiatQyS+R5lx/rf+mNOkbzf9Ij/ffJ/qqdH5vk&#10;eZ/y1oAJJZF8n3psdvEs80lQ7eIZP+eX/fFPZ3cfu8Qy/wCs/wCAUALDJ9nM0kn+q/5606RvP/65&#10;f+OVFbPFcQbJAPLk/wDIlLcN9jn/AOmUv/odADlj82CFP+WW+mSxSxCbZ/q/+WdSzQytB5dOmh3e&#10;TJ/zzoAgtxL+63w/u9n+t/jqzu8qD95UUkhlm8uMfuv+WktKse7/AK5UAOhik58z/tnTFkikEySc&#10;/wDLOSmXU0UX7+4/cxf6vmi38oQeXH++8ygCaOPyoKktF2j/AF/nU1Vi/wCWdMsreOCeby6AL1FF&#10;FAFa5XZ+8qPdGs3T/trU1zNFEP3lQzp+/hk/5ZUANX91+7jpbtJJISkeM/wGljb7RB5lNkt93nSR&#10;/wCtoAjhaKL93H/9hUl5+6g8ymrNu/dxw/8AXSppmjQeXJ/qqAG7tv8A11p0skTz+X/y1oVYkpAg&#10;87fj95082gBJGEv+r/5Z/wDfFUXMkIDj/j6k/wBZ/cqy7FZhmbEf/LOnXsMs0GIzFF9aAMZ7X/Tv&#10;tFx++/5ZeVDWtbrEP3cf/LL95VWGKK3gmvMf9NP/ANipLWa2uZvtH+pMqUANvdNilE2P9ZK/7ysH&#10;UvDsUuq/aP8AmIbPK83/AGP7tdE02/8A1n+q/wCetQIslxNCDBLiN/3cp/8AQqAPKte8I7/ttxJN&#10;LDFv/wBb/wA86x9Ph+zz3vl+dN5W397/ALf8Ne2alon2r/pt/wA9Iv4Kh1DQomh8qOHyT/z1/wBv&#10;+GgD51bVotUvvtlxDNZSxP5UnnfJ/wACreZdI8+aO4/c6V/y0u5vk/3dldVrHhf7PPNb/Yob2XZ5&#10;vm/wb6qt4J/tSCG3uIfJ0+L/AFcU3z0AcneWcWm/vNH8q9/5ZXH++3/s1U4Y7nQb7/lt5uzzZIpv&#10;+Wddlo/hOWzsZriTyfKlfzY4ofkf/wDarF8XeF7m6sftn72GW2TzY/78m7+//s0AYugx2K33mXHk&#10;wyyv/rZvvyVoLHcware3Fne/6XFu8uKb7n+9VFfBtzf33mSQzfvdv+u/5Z1pWun23hrVZvMsru9+&#10;Rv8AiYffT/doAz7ia5uvJ0+P/W3P+su4fuR/7la2qeF5Ugso7eaK9/cNFJF/BJ/tf71YtxeW1vBp&#10;kdv+5/ftL5v8Hzfw1qWMkvkXsn72b5/3csP/ACz/ANqgCTT7qXRvJt44fJ0+KDyo7Sb78n+y9XI4&#10;4l/dx/8ALV/N+yQ/crLt5vsEGp+ZN50uzzZLub5/k/2P9quqtbO+sLGyks4fOil2/wC/81AFe6W+&#10;S++2XEMMMWxopPJ/5Z/7VV9N0uXWYPLuP3N3v/4+/wDnon8Nb2teHf8ATvMkmlhl/wCXiL+CtDw/&#10;4Zlafy5P+PSX/V/7lAGhpOk2z2MMlxD5MsX7r7XN8ldNY2UVlBD9jh/df8s6kaz83ybeT99FVyGP&#10;7LQAN/qP3n/kGjd/rvLprSSr+8prNE88NACPGTDDHJjzP46fbCSL/wCNU7d5U3ln/tnRu/5Z/wDL&#10;WgB0nyfvKbCuyeaSi1bd+7qMQ7RMZP79AEjLFUbJu8mOT99FR5f7/wD661NIokh/d9Y6AGT3X2Vo&#10;v3WYv+enpStDF/rP9dVeRfNgm8z9zFUjTbP/AB2gCVZYlO/zY/8AnnVeO3kl+S4/5Zv5lSbo3EI8&#10;r91/45St/r/M/wC2VAB5MVxP5lSLNFFSbhJ5scf+t/jpkLSywf6nyZaAJJI9/wDq6FkzB+7/ANbR&#10;5f7/AMymtBx/8aoAY1xJIP3cP7wP3p6tInnPJUgfb1mpHAYfP/raAGQ3Eaz+X/sUeUFPmf8APSmT&#10;vsg2Rwk5/wCeX/oVSqPKg3yUAQ3TSpB5kdORtoheM+dF60+QRRZ3/wCqkpjLs8mOP/VUAOt4/wDp&#10;t51RqsUX7ynWqxJ+7pswuCP3eIRHQA64k8qDzJP3NAcXPk3A/uU1W8/93/6OqZbfZ+7/AOWVAEdn&#10;b7YKmj/56VDI2+fy6cy+VP5lADvv/wCrp0nSo/Oiafy/+WtEcm//AFf76KgByyS01Y5YP+m1Cts/&#10;1f76mzfuhNJ52KAGXM3kgFB/0z/dU+T/AJ51DbSRXQ82KbNrJTltdv7yT/llQBJJD5v/AC2p0flS&#10;/u4/+WVEcm//AK5Uk7xriMjn+Af36AIpvKuPOjuIacGjT/Wf6qmRgCXzTFL5sn/LP/nnU83z/wDL&#10;aIUAJPEJ4TG+IY/4KrRx7J/Lj/1UVWvMieD95/y1rw/Wf21PgP4f1W80jUPihodnf2E721xayyNv&#10;ikjbayt8v8LKaAPY7fSrG3vmvY7O1hupX/eXUMS75P8Aealmmln877PNz/y0im/5Z14av7d37Pkf&#10;/NWPD373/WfvW/8AiaV/25/2eX83PxY8PeXJ6Stu/wC+sUAe42wjNv8AZ5IfOi2f6ryvkqhpmlaH&#10;pEpu7DTLSzz/AMtbS2VP/HlrxyX9uj9n2WHy4/i74fh+fP8ArW/+Joi/bv8A2eYoP+SpeHuX+f8A&#10;eN/8TQB7yg8xhIYgJI+BJ/sVHbkAlI/Nm8v7h/grweL9uf8AZ9SQyv8AF7w+Zf8Arq2z/vnbVmT9&#10;u79nxv8AmrPh7/v63/xNAHxN4Yil+P3/AAVy1K/jvTqth4PkeWN/9T9nS2xHt9WVZJP/AB6v0Zu/&#10;gJ8Nb3xePFk/gLw/N4l8zzf7Wl02I3O/+9v27t1eL6J+1J+yhoHiu88R6V4z8Hab4gvkb7Tfwx7J&#10;pN21m3vt/wBkV0x/bu/Z9/6K94e/7+t/8TQB7bZ6RY2U813Z2drDdyf6yWKJVeT/AHytWL5ftME0&#10;BhE3mp/qpfuf7VeEyft0/s8P/wA1Y8Pf+BLf/E0xv26v2eTCP+LsaH+7/wCmrf8AxNAHuGmaba2N&#10;l5dhZw2UJ+/FDGqL/vUtxo1jf+THfwQ6l5f+r86JX8uvDm/bo/Z9/wCiveH/ADPXzW/+Jp8n7dv7&#10;P0nk/wDF3vD/AO76/vW+f/x2gD3mNPKg8vzpf/Z6pxaJYWd/Le2+m2sF1JzJdeUu8/8AAq8UT9vL&#10;9nxJpX/4Wz4e/ef9NW/+Jr0H4afG7wF8arK8ufAnibTvE0VlIouP7Ol/1bt93dQB2lxH9ogomaRf&#10;+uXy0K0bD95+58yiaP8AceX/ALdAE8RAmITpVqqNvbyRz78/uqvUAFFFFABRRRQAUUUUAFFFFABR&#10;RRQAUUUUAFFFFABRRRQAUUUUAFFFFABRRRQAUUUUAFFFFAFCNoln8z/lrspstx/y0/8AIVSK37nf&#10;/t1HcWUUs/mSf8s6AHedK0/7vyvKqSSOP/lp/wBs6ZIY0BjT97/0ypZoN5hk9KAIZrcxWXl+d+9/&#10;5ZmpFbyv3kcP/XSkuVzMO8vr/wA86nWPb/q6AIoz5Z+f/lp/q6hgWRYN+fOO/wD5a0+4X7R+7k/v&#10;1JM3kDzJP+WdAArbh5kcP72l82RsdOP9ZTftPleTjmOT/lpSKuz93H/11oAkjfaP3n7mo18xp/3n&#10;/bOnbvNg/wBT/wBsqihgLQ48797v/eGgB/n+b/qz53l/6yhm/ceZTlt/IpzfuqACTy2HP+qqNoBP&#10;5P7n/V1HC0f+r/1NJBP5winT9z5o/wBVL/s0AWWWO3pH8wiXnyvelaSKWDzJKF/5b0ACxyJB+8/f&#10;U1m28yf/ALunJJ++8t6HbbP5f+xQA1hun8yj7lRqvmz+ZJ/qvL/1VSMvmwf88aADb5X7uOpI121A&#10;W5+fHlf8s/7++nyx+eJth5oAcrf67y6dMtJDD5A8tB/20qJYfs/nSSTUAJFblpjI/wDq6e0f77/2&#10;rTsxLD5n/LKhpt/+roAjaOKi5m8qbnr/AMs6GX9/5n/PKlaSNYJv+W1ACqv2WD/ntQ/mY/d/6z/p&#10;rR5m795ToEkX/WUAV2/0f/V/9tKsbfIqGb5vOjuP9V/yzp2wL/6L/wBugBu3z4J4/O/+107y9/7y&#10;P/W05YMTzf8ATSnSqXHlxzYNAEcn7r95/wAtabGu393JSbyJgnI8sf6w/wDLSnhvIm/ef9/aABbj&#10;Z/yxpzJJj/prUZfbxJ/rP+WflVMVk/5aUAVLh/ss32j99NF/0y+erduPNh31H5kc8H+u/wC/NOk8&#10;xv8AV/8AbSgBzfLN/wBNajbzPP8A3n+qqZW3fu6g88tNLHIP+uf/AE0oAbBDbXEHEI8rfSfao5f+&#10;WMtOkX9x+7pyw+RB5cf76X/ptQATD7VmP/nnQvlL+7pspkb93BUkjSf8s/7lAEmN0Oz/AF1QuRCN&#10;klG3b+7/ANT/AM86dcfL/wBdaALCyb6j3b6hZfK/65U6KILP/wBdP3lADlX/AKY02ZZU/wBXSQyR&#10;efMBL+9p++Xzv+WXlUAEfyU5pNn/AF1qP70//TXZQrbf9X/20oAbJH58HlyVIy/66iaT9x+7psze&#10;V/21oAaybp/L/wCWuynfvPP/AOmUlRw2/lfu/O/+LqaVo8eXnyqAK9rHcxQfvBDD8/8Ayx/uVNdR&#10;xywf6nzqFWRj+8/1VQq0qz/vP+Wv/kOgCRl3Qfu/3NC/89JJqgmt5JZ/3c2ItnlyRf8AxNOlhz+4&#10;/wBf8n+qloAlvLaJ/n/1J/561JbnZw83nSe1V2b7BB/z2qaSSOU/9Nf+WdABu+zed+5/dVXtY5Yv&#10;O/55f8s6mgEjT/8Aoynlnyd+PL/goAZJ+9/dx/3P9bSStLFBN9nEU3/POKkfy4h+7/5avTXmiWfy&#10;4/8AW/8ALT+/QASNFF/x8U5vMih8v/v3QrRS/wCr/feVRcLFLPD5n+tjoAdHDv8A+m3/AE1pyx/8&#10;s/O/1dEk3/LOOqtxJLFP/wBMoqALTfJUbLFFB5dv/wAsv+WVNil2/wCjx/63/WfvqdHJu/ef8sdl&#10;ABDdf8s5P3MtNWHz4JvtH+f9qm7v3EP/AC2816cq/Z4PLoAhYSWfk2/necf+Wnnf8tKsSW3lzGeP&#10;/W0+FvP/ANIf/tnT2b9/QBDHdebB+8hqSJfPg/dzVEJNoEaTed5n/PWkZYoD+7m/6a+VQANdbJsD&#10;/lr/AMtakgWVZv8All5XtTZJvPghk/5ZUNcRJ/y2oAd/pKf88akZsT/vKcy+Z+8qO4i/fwyf88qA&#10;JbVPLix5vne9WKhtv9TU1ABUDLuqeqdy23CJx5v/AC0oAe37r5P+WVVoUjWeZP8Alr/z1p8P/PST&#10;/W0ky+bND5k3k/8ATKgBP9V/33+8okSRP3kf+qps0ckphj/5ZU5VkB8uP/VR0ASRXIkAcdJKcv8A&#10;qPMjpm4L/wBMo5Ke0m3/AFdAEISKOcz/APLWkuZ7iMB44POG/GP/AGanT+ZFby7PNm+n3qSFtpm/&#10;6avQA5/LceXJD+6lqYW8ePkprNt86o45tsEPmf8ALWgBzfPP+8/1Wym28v7iapDFvMMlV3jkT94J&#10;v3v/AC0oAd9j83yJP+eVSGTb88dNjaVh+8/1tK0P7rfiLzfWgBv2bHnfvv3Xp/zzps07+Sf3whiP&#10;3JaesUkX7uOnTR+b5P8A6KoAgSOTAxNiWL/WSf8APSp1m2wf9NakX97+8qsg3TfaPKlBx5fl0ASt&#10;Dvn/AHlNVvPHyf8AfqnLHL59DSRLPLj/AFsaUADLib5IaJJNkH7ymq+794JvOhkp0i+V+8oAavzw&#10;fu/9bTmk/wDQKggmkzNsi6/vPM9atx+a3+soAhuF2QQyf886JrzyoPM/5ZUpCSS+R5mY9nTNLu2/&#10;u/8AnnQBJHNug8yoVj8qCbzP+WlOt283zv8AnlTfL8ofvP8AVf8APKgBwmjQ+XnzpaXHlH95N/2z&#10;qMpFbTSzj/lp/rKZ50qf6ygBXmll81E/cxjv/HVlf+u1QSeVEfMjh/1n/LWnt5a/9daAHeT5v+so&#10;aHZ+8pqtJFB5kf76iZt/7ugBN8TSxH/npTZZhiEP/wAtOMf+zUq2/liH/pn/AN90IpQfZ3GYtn+t&#10;oAbGok87/wAiU62tvsf/AC2MtG3fD5cflVHJHFLB+7/7+0ATeZu/5Y1G0MXn+ZH/AK6pFh3/AOsp&#10;y+U/7ygCO1s4oYP3f+q3+ZUjNs/1lN3bP3cdNZov+/VADbeGSL95JN/rKbcN9n/1k1SSR7IP9Imo&#10;kutsHmUANaaMD95/y1/55VI5l84FP3sVNhk/cf6nyaV5Y8CPPlf5+7QAvk7P9X/yypIx9qh3yQ+S&#10;aWHzPPpj4Hzv5v8AzzoAdDFtmL+UPL/5Z4pY183/AOO0ir+58uQ/6v8A5a1Ky7fJ8ugCNbuJpzH/&#10;AM86SXoHjhyd9Pig2/vP+WtNuJNkP/A6AHLN5o8yoVj8+eaOSH91Uy/NTZG83/vigCMTSOR5f+q/&#10;5aU8rJGN8H/fql2bvv8A7n5KkjWNYfL7UAVLmeQzRf8ALKE/8tD96rKwxUfZ9tMuDJDAFtxz64+W&#10;gBkZ83/Wf8tf/Zamkb9z5dRSPJnZ3/1lKvlyn/U/9taAI5pLnz4PL/1X/LSjz93nRyf5/wBqnSfv&#10;YKFbd/q/9bQA5FisR+8qCe7LGKOSHg/6wf8AoNSW6RKJY/O87y/9YDUkfz/u3/z/AHaAIpLiJ/3f&#10;+p+erDQ/8tP+WtQvb/vjJJ++/wCmVE0kk48vtJQBI582D/XeTVdnk/1f+x5dToo/fFP33mVEII4A&#10;MzY+f93QA9EkI2E+cPeoo7zzfOjjh/1VSXCZ/wBX+5l+X97Tmh82gBrzReR9o87yfkp0bboPLj/f&#10;VD9n+zweZJ5VOX915NACzHyoRv8A9b/B/wBM6eW8ryZJJsfJTBIWvcceVs/ef79OY+bFmQxff/dy&#10;UALukih/5ZeVTvM3QeZVW7tf7Rghjk/v0/i087/c/wCWVAE8d1vprSf8s/8Alls8zzaqyXEvkf6P&#10;/ratN/pH7uSgBsjefP5f/LLZ/rabHcf9+v8AV0XQ8uD/AFP8FNhuN080cn/LJFoAmxJER5ePK/jp&#10;jCEykQf6yP8AeUsi+fND/wAsaLq6+z/6v/WyUACrITN++87/AKZVJH/qP+eNCL5Xz5/66f3KRbmK&#10;SbCTDzdlACQ+V/rI/wDVVNbrGs0uzr3prHzTs/5ZU+CWOXzfL/GgCxRRRQBDJHGJfMfrUEXmc/8A&#10;PL/lnU8rBR8/SoZY/N648v8AgxQBBfw+fDCnk+d8/wDlqsRrTWuKbJJ5X/bKgCZU8r/V01moX/pn&#10;Tt3lf9cqAIYY5Yh/7SpjvK842cW2P9ZSyN/y0pzx+UP3f7mKgAmXfP5b1HNa/aP3dx/qqc3/ADzk&#10;/ufu5f46sM2yCgCOZP3OyT/VVRmWW3g/9pVca43QVFdQxT+T++/1X/fdAEFi3/Lv5P8AqqvK23/W&#10;VTjWL/VxzeT5v/fdTK/GI/3vz/vPNoAdJHFF50n+7Ukkm7yfL/79VJAQ33Kr/ZfLm8yP/Wyf98UA&#10;VYdLtT9s8uHyZZf9ZTodK+z/AOr/AOWdS26XAmLnoXqYGQDf/wAtJKAMa60z7eZv+eUX7umyeG/t&#10;UHl3E3nRbF/df/ZVsxRCPpD5P/LSoovLn86ST/VbP9VQBzd9Y+bB9jj/AHMsX+sl/wBj+7WHcaH9&#10;vn+z2c3kafF+6/fR138aRJny4fJ8z/lrLTZNO2weX/rov9Z/t0AeXXHhWJbG8t44fJu4v+WVQ2Ph&#10;nZBNJ/x+yxf8un3K9G+z+VP5kk3nSyp/wCOi30L7UftH+ol+aL/b2UAed6T4f1eW+muP3M9r5H7v&#10;91/47Xo2n6PYtpUMcn9//wAfpNFsP7Ommt4JpruOP/nt9ytlYYv9ZQBn3mh2t558ckPnebVq2hii&#10;ghjx5MX+r8qrG7ZTbqSQeT+586gAZts/l/8ALKpgsi/PUarE0/8A1yokbZ/rJv3VABCZG86jdu/d&#10;x06TzGMPl/6qm+XH60AOiaNJvLHWnSL5v7uSoY5I7j/rlFQTJNPQA5W82D93/wBs6hjX9x/zxl30&#10;5vnm/cf8s6ZMZIuX/ff8tPKoAfYxSQjMkP731qZpts9Ob97Uf/Ht+7/2P9bQA3/0TT/KkzMP+WZp&#10;q+ZxwP3n36erb6AIJIABDBxj1/26VZRFB+8m/wCmdOQ+R+8k/c0SQxS+Tn99QApaSOb5If8AWUje&#10;Y0/+f++qdcTeV+8p0ZDQ7PO5oAr/AGzZPD5n+1UnnBId/k/uo6jhjilg8uP9zT7hTOe8Plv/AN/K&#10;AFMka4/c/wCsSpJG2fvP+WVVUG2+m/1s3mJ/wCpmSX/WR/8Afr+CgB0Pzf8ATGl27vk87/V0n+v/&#10;AOmNJGu8zSf8tf8AV0APkj2/vKbD848yT9zLTrhf+elRyR7p/wDXfwUANkkiig+0VIIJJPvzU2SO&#10;Jf8AWTVYVt1AFeaKTzsxxDHrTnt5ZJvMJ/df88qI5PNo2SKMed+9oAGjpWgLw48395602ebEEzyR&#10;ZjqVaAK7R/Zf3cf/AC1pixSRGEZ8kj93/wBdKl8r9/5lWJF82gCjND5X7v8A5ZVN+9T/AK5UnlRx&#10;Tg+T5skn/LWnyLQANNEsFJNLuH7z9zL/AMs6imb7PBD5k1TR2/mw+ZIP3tADbfyp/wDSI/7lV7pp&#10;W/dx/uYqmZfsomk/11H2qJv+WNADY5ok/d/88qmji3DzH/fVEifZxaRvyR/y0p7TeVP5cn/f2gCd&#10;G3Tc9P4K/ml/aP8Al/aE+Jn/AGMuo/8ApTJX9KNpcb5jGP8AVV/Nd+0cNv7QnxM/7GXUf/SmSgDz&#10;miiigAooooAKKKKACiiigAooooAKKKKACv1s/wCCKSyN4A+JSJ/rf7Rgx/37FfknX63f8ETl/wCK&#10;C+I//YSg/wDRa0AfpbH+6g/ef9tKGXdP5lRyPtHlyfvv+mX8dOtJJJQZM4/6ZUAS2scePMFWqrqZ&#10;RMf+eVWKACiiigAooooAKKKKACiiigAooooAKKKKACiiigAooooAKKKKACiiigAooooAKKKKACii&#10;igDPsm/13HlU8RSGbL8imssvn/8AAKcpkaGGgCOGbb/rKdK3nzQpRG0STeXHDTpLf9/QA7t5n+uq&#10;vqP+o/dzY+epIZPK/wBX/qqFj8qb93/qv+eVADo12fvP+/lEc0cvnR02VczTeX/rabaw/Zf3dAAz&#10;f8s/9dFTm/55/wDTP/W03y93kx/88npz28nn+YP79ADo/Mi/1n/f2o5P3HMf/bSKm2959t/1f+qp&#10;1pbx2Q45P/LSWgB1rJJL+7kqNf3HnSGb91/yz/d/6upt3/LT/llUU0Ehn8zzv3X/ADy/g/4FQBLH&#10;cfv/AC5P9bTriSOCHzKhYyMP9T/36pt0fs9j+8/feVQA9/3/APqz/B+7/wDiqTyJE8iTzv8Arp/0&#10;0qxHJvprL5/7ygCGFonn/cTf6r/WVC0csv8A0xl/9kptvNbSweXZzeTV9kGM+V+8oAj8vyD/AM9Y&#10;v/RdJc3Yix/00p3/ALSqRpv3/l0ARxrv/wCuX/LOmpAAJkT/AJaUTNIv/bOrC0AQ7PI/d/8Afujd&#10;vH7/AP79U5+9Rxx/uIY5P31AEivE37v/AJ5VCU8seXJVhV2T1A8ckU8smfOz0/6Z0AP2/wCf+elO&#10;8uJIKjjaJqjhm/5Zx/voqALHnRVBL5iEfZ8eV/y0pQBGIX6ympvM/cUAEf7395TY2iqNZP8AlnJU&#10;xjjUf89qAG/63/WU5f8A7VUdm0U8H7urEa0AQtHHL5P/AEyem+Zu/wCm1C+Z++jpI4QsEzxjyfMo&#10;AVo5F/eR1IsNNWT/AFMdNX91D+7/AOWj0ALDbfZ5yf8AnpUq/wDtSiNJP+WlVjHI0H7v/Wx/8sqA&#10;HzN+/wDMSnNHvhhkk/1tRT3MUXk3E/7ny/8A2apXn2iYv0ioAcsn7jzI6bDF/wAtI/8AlpTQsX+r&#10;jh/1iUXC7KAJESRZqa0kUsE1IkUkdv5bzSn/AKa/xUirH5P7v99JQA5V8r/WTU5R+58z/XU24bP7&#10;v/lrTZLjZB+8oAmZtv7uqskP7j/nt5b1Y27qaJfLGwciP/WUATeXE1QtD5tEknn05l2/9MaADbun&#10;8v8A2KI5on/d06STZUJt/wB9Ns60ATfcgoZY0gqNpN/7unNHu/65UADCSU78/u/So5Pm/wDjtLIv&#10;Jk8791s/1VLa/JB5f/PKgB3mxPP/ANcqaq/vt/8Ay1oZo/8ArtLTYbiJ/wB3HQAqJJKR+9/df+jK&#10;SRJMeWP3P/TWooXikE1pb/ufK/8AIdLIv7j/AF38f+toALoHzYd8OYpPv5/5Z0648p5/Lk/uU2Qy&#10;XA2f6kR/6ypv+WP7v/7OgCGSSWKD/Q/31TRt5tQ/vX/5bUoh8yab96YvMoAY17FZ/u5ODF/6BU23&#10;9x/01loYyLP/AKn+Cq/7ySfy5P8AP+5QBauI9sHyf/EVVjt/ssE0fnf9NfNp0d1/z8f8tf8AllUi&#10;x+VD5n/fugBi5llhx/q8fvKVY9k00f8Az0/1dTW8m6DzJP3NV5p5PO2eT+9/5Z0APeHb5PP+r/8A&#10;In+zUV1J5UH+p/ey/wDfFKJLmWcPH5Plf6uSn3EP/PP/AFVAAsm/93J/rfL/AHkVOhaJ/wB3H/qq&#10;a1vtp0KxT/T/AJZ0ANZpZf8Aj3m8mL/rlTrNZH86ST/W/wCrp0s0kU/7z/VbKd/r/wB5/wAstlAD&#10;bmLP7zv/AMs6csO7zqbIvm/u4/8AWxUmzc3n+af+udAE8Ue0dPKqI+XFNDG/WoIxun8u4/5af6un&#10;fupf9X/yyoAubtv7yqsx8zyY/wDnpTlk/f8Al/8ALWpFkin/AHlAE8Lb4gakqG3bfCKmoAKp3LyE&#10;YHFXKp3S+cAn+3QBUhSSWH/SB5Plv+7/APiqsed5sMMkf76WnXEkuPLj/wBbREsX77/nr/y0oAdG&#10;0T/9sqJG3/u46jkX/v1/y0pyx/v/APrlQAjNt86OSH9zSC4jSf8A6ZRJR+9b/Wf63/xyquB/rJP3&#10;0UX/AC1oAlFyJZwnm/uv/RlWY/Kb/tlQskTweZTFj88c/uf+ef8AfoAGkMt55fkfu8f62nzQ+b+7&#10;pqtt/dyVDKvkTQyP/wBtKAHf6r/ltRHFI8/mf8spKcwknOJIf3VCzf8ALP8A1Pyf9+6AD7Rsg8yi&#10;Nt8H7yoWuJW/d/8AkWrGNn7z/llQA2OWR5/Lj/1Wyq8MkSz+XHN+9qRf303l9PL/AO+JKTeJCJ7e&#10;bzvL/dyUAPuPkg8v/lr/AMs6kSKSUfv6jjk/cfu/8/7VOkk8r95/yyoAk2/9Nv8AWVXWPzfOkkh8&#10;mT/Vf8AqbdFF/wBsqkkk2UAUVs/s9j5cf77yv9XU0k0U8Hlyf9tKd5csX+rp4aSP/Wf8tKAGx+ZD&#10;8n+t/wCedSySeV/3xSTKH8pHpdv/AC0oAit382DzP9TLLS7pVqbbTZF8yagCG3k2zzR0htjJeQzj&#10;rj56fJFIv+r/AL9NjO2eaRKAJPL8zyacse2eq1xIIx5kn7kRvVvzKAK9usvkf6RUi8fJ/wB+6Nu/&#10;zqrLD9ogHmQeTLF/q6AHyfvf3dOhXZ+78mnM/mnZ/wAsqWVJH+RJfKoAit28qD/gdSR/uv3dRoss&#10;HySTedVhfKnoAqXdh9qHlibyov8Alp/fqcL5UHlx/vvkpgMRn8yTpH/q6fN5S0AFtJn/AL4pytHK&#10;f+mtNDRwTeWlOj8xf3klAB9z93Tmji/1lQq2/wA6OSnKv7j/AKZUAI6+bN5jn/V/8s6RX/13mfvq&#10;jkSRpvMj6SVLNILe38ySbyhH/rKAHtFj/V/8s6bG3+u/36kk/wCelRNx+7/5ayD/AFlAC3E2yiP9&#10;7PUkZ2/u/wDlrUMc0T/6v/v7QBJ5W2fzP+WWyljWOPzUqEOLiGVE6/x1LCu393JQA4yRxT+X3kqu&#10;vmv/AMsakYbf3n/PSmN5j4SP9z8/7ygCe3bdB+7qPZtn/ef9s6IWi8//AKa05pPN/wBX/wB/aAD/&#10;AFtGzd/20pkgjXyfMmpYhHEDJ/qf+elADmbZTZIN3k9gP+WVOkj3/wDXKopY4v3P+tz/AMs6AJY1&#10;8rv+6jpzVCsknn/6n+CnQ3UbT+X5373/AJ5UAQq2793H/qqsxYTk/wCtkpLeHbUTxeX/AK2bEe/9&#10;2KAGQ3ET+d5c3+renQwyxfvJP31Nt4Y4POlj/wBVL+8/4HUyPIo2PzLQBHNHF5//AE12f8Ap0jeR&#10;B5clNmXzYPL/ANdR9qi8jzKAIrgboIefJ+f/AJY/+g1dkj31Vb5PJ/5606SDzT5n/PL/AJZUAR3c&#10;UkIhSDpI9SBJCAnn/wCr/wBZUe2VP3nnf9sqsL88H+uoAp/Zd8/l+d/10/6aVZMUZmh3nB/55Uqx&#10;/wCpqGO3ljH7z975f/kSgB18p8nzI/8AW/8APL/npSCYPBCjgQyn/lmP+WdTrL9sg8yOoVmiX/WU&#10;ASN+486SSmrN5vkx+T+6lSo90vkTR/6ny/8AV1IXkxj/AF0sUf8A4/QBIvlP+8jqOG3jeH95/raL&#10;O5llg/eQ+TL/AOOUu7z5hIkv7rZ/38oARllb93H/AKr/AKbUNJ5P7yT/ALaU5WkaH/gdBi8wTf8A&#10;TSgB0P8A5CqKdLe9PlpMPNiqKG1kgg8uT/v7RJZxS/vI4aALHkyJB+7pjQiODy4/7nl//Y0v/Lf9&#10;5/2zqZG3Tf8ATKgBm+SHyI0AP/PSn2/+um/c4/6a/wB+iNqSySRDK8nU0AXKKKKAIJv9fF9ajb/U&#10;fvKfO0azRb+vamW6+V+7/wCWVAEn3v8AV1VZpVHmR/8ALX/yHU3nUjwbhKD/AKs0AMjuIv8AVx1N&#10;J89Vbxo0gh8z9z89TNbx/vpI/wDWypQBHuiefzI5qmeX/npUMbef+7j8r93T51z9ybFACySRUSeV&#10;L+7/AOetRyW+795/zy/1dRxyRXA8yP8A2v8A7KgCW3m3zeXGPK8v/WClXyknmkpscf7j/pr/AM9a&#10;kWTfB/01oAhmX7Yf3cP/AG1o2yxT/wDPb5P3lPSO2tx8mPLl9KWNfKn/AOmuygAk/wD3dDXUkgmj&#10;j/1sdMlWSP8A5beV5n/LSpWYGf8A65UAKsZIi8z+589RM3lf6ymyNsg8z/nrT/uf530AEjySf6OJ&#10;gJaihWJ4P+uX7qpFXd+8j/1tTeb/AKn/AKaUAROZJJpkeLI/5Zmpdvm/6uo2k/f/AOupyybIf+mV&#10;AD1ijVSjYPHz1FH5i/6ukAkaAfvvOx/rKlZdv7yOgBv7qAf88fnqQLu/dx/6qkdS83ln/V0sjeVQ&#10;AKu/95VTftn8vzgZf+WkX+xUr2wmEJ9HzTvJ8395/wAtaAHLHuqPyP3P/Pb56PI+0f6z/WxU6OHZ&#10;+7/8i0AO3bf3dMS6jkA2H/Wf6ulVY/8AVyf62mrJFLP+7oAPLieCi3X9xTLlZHPyTdP9ZF/sVZ/1&#10;VADYo93z+T5JqONopZ/+mtOk83zv3dDRxp/11oAkWSKWq6L5H7yObzvMp06efx/38qOOHyrLy/O/&#10;650AJNNJGPLT/j6H/kSrPmeV/rKbImzyc/vpaI5vN879zQA2T5/9Z/2zqxuqFl3VH7R/8s/+WtAE&#10;0nlLB+8/1VFvN/z0h8mi4aTyajmWSf8Ad/7FAAqyv+8pXg2wf89v/alPjb/v1Uca+VBD5f8AqqAI&#10;YY5Gg8yT/KVauG2Q/wCuqRpKj2xS/vI6AG+XEs9SbZVqv/yw/wBH/v8A7ynTxxyDr5NADlaSX55P&#10;9VTpF3f/AB2hlki/1dO3fuKAImi84evmf980+H91+7/5a0395HBvjp3l/v6AHLJ/zzoMu6bFQxyR&#10;/vuPJ8qjZu/65f8APWgCSNt/7uSjzNkHmSf8s6JJtn+ro3RW9AFdZPtEHmR/9tKtR/uKh+5/rP8A&#10;lr/yyqSMySfvP/IVAELXETf6upv3X+sqIGRf9Z+5+9/uUltFKBD5n+t9vuUAOXyvI/57UL+4/wCW&#10;37qo4l4mj8797/z1qaGGL/lnQBGZpUt5rjyf3v8AzyohcLBC/wDqfMo8uOIf8tfK/wBZRJci38kv&#10;N+69aACOTZB5clO/dXE3lyf9+qJl31HdLL9u/wCmWygCITxRiISf8s3/AHdfnb8Qf+CPem+PvHvi&#10;DxJJ8S7yCXW9RuNR8n7CrbPNlaTb97+HdX6MwGRgcw4H/oyiOP8A10f/AC1oA/Mb/hyVpif81Ruv&#10;/Bav/wAVUcf/AARP0eSeaAfFG782Pt/Zq/8AxVfp3JayTQeX/qaeqdPLm/1f+s/6aUAfmK3/AARG&#10;0xf+aoXX/gtX/wCKprf8ETdH/wCio3f/AILV/wDiq/T9o/NqrI0f2Gb995P/AE1/550AfmZ/w5J0&#10;zP8AyVG683/sGr/8VQ3/AARJ0hTs/wCFo3fm+n9mr/8AFV+nKx21v+8/2Kdtj8jzP9j/AFtAH5if&#10;8OSNMSHzP+FoXX/gtX/4qmv/AMETNHT/AJqjd/8AgtX/AOKr9PQvmzeYf9VH/q6hePZP/pE37qgD&#10;8xm/4InaZ/0VG6/8Fq//ABVOX/gihpDQeZ/wtK78r/sGr/8AFV+n9xFE8J/6aVVkki0uD95/yzoA&#10;/Mw/8ESNMEPmR/FC7P8A3DV/+KpP+HJ2kLjf8Ursb/8AqGr/APFV+nVpJE3/AC2/e1NN8o/4HQB+&#10;YH/DknSPO2f8LRu//Bav/wAVX1Z+xn+xpH+yH4f8TafB4mm8QR6xOsxJtlh8vau2vpCSJ8S7+P8A&#10;ppTbYYHzyibHEn+/QAog8zkwgSxf6vNOa1qSOHbUcke//rlQBJC0jVZqpCfKm8urdABRRRQAUUUU&#10;AFFFFABRRRQAUUUUAFFFFABRRRQAUUUUAFFFFABRRRQAUUUUAFFFFABRRRQBSWP99v8A/ItCDbN/&#10;01q00QaoRDJF9zFAEdvNF++8umwnny/+2n/XSpPsu2Dy4/3NRQ20jwYk/cnfn9zQAsi+R+8/5Zf8&#10;8qdskY+f32U8QSRfcIqOS2eeCKOT8aAImuPs8H7z/Wb/AN5RJD/y0j/1tPjtZG/eSQxebsxTltJV&#10;bzPO/wC2X8FACL5X/HxSTT3G7HlDy/8AnpVjyPNhxJ1pLhJf+WdAEf8Ayw/661HmPG//AJZf88qs&#10;eVJnGf3fpTI7QA+Z/sYoArJHbWomjj/66f8AfVWI7fyPJp0lru8n/pnUklvvoAjWTzf+2dCzRVNJ&#10;H5tV2t384yH97j7ntQBEIfs8006Q5P8A10qWMSt5Of8AW/8ALSnLFKvk/wDkSla2lH+rlI+tADOI&#10;/wDtlSiUMZnT/lnSPavMYXeXHl88U/ZIv+r8qgBFk30XXlrB5lKbQGbzB+7+lNljuFH+jkf9taAF&#10;j+YeZ/qvMo3ebUkcch/1hpzRUAQyfPUcscn2fy/OxL/z1q1EJP46iWKRyUk/1dADIY/K/wCm3/TW&#10;iNZGnm/55U9YpIpvk/1VL5cvrQBC1nun8ySppPLSH95UDwXAHmRHMv8A01p0lq8k0JzxH3oAVj5v&#10;3P8ArnTWtds3mY/e/wDPWnx2wRdnbfmnCKQgbyOfv0ARGbE3z/36tbd9VprT91iPrvzU8Yk/5aUA&#10;U41lb95/qf8AplVpm/cf88aGSRpvaiSCR+9AEa/vf3cn+q2VHcLsg/eVYWKQT/8ATKnLb7YPLoAp&#10;53/u/wDllJ/zyqSObZB+8hqb7N5UHl2/7mka2EkHly/vqAIZT5Yik6eX/wAsqfJHvp8ELqBI5Hmn&#10;7+KetvtoAhkh/wCWn/LXZUcf/POT/ll/y1qa4ikYZjP72mWsNwn+sIoAZJb/AL+GSpri18+ntHIZ&#10;c54qHUIJZIP3HEtADF8pYPLkqbzPK/1lO8j9xjvUnl0AVZrryvJqGZvtUEPmf36tRQSMPMkx5tEt&#10;vvhGMeZHyh/2qAGxzRymby/9bUirt/1lMkik48sjn/WVIlttm8ygCKKWRpSD031If3omjfpUgj3D&#10;5+abHDtoAqxw/Z/3cf8Aqv8A0XVhWiT93TlhqOSGRpYSOn8dADZYfO+T/nnU27fTfI/ff9M8UiwP&#10;B/q8UAMnXyhNJUdz5h+e37utWvJ3UQw+VB5dAEPkxP8AvKhZpIv9XD+6/wCWlPa0dBEI+nmeYakN&#10;q56mgBUh2Dy4/wBzQ3mtSeW69x1x/wAApfJkT/V0ANMsQm8p/wDWyU2W1/55zeT89SS23GY/9bUS&#10;2cnkeW8+fnz/APY0AOgt9k8v73MX/PKlWOPz/MjpFtZM4yPL9KIYJF/eSeV5tAD5p/Kx/wBNKq2c&#10;kv76SSrk1r5sHl0W8Ukf3zmgCq0MST+Z/wAtZaesskXkeYB+8/1lSTW0ksRAm5/gNRfYZH/eScy0&#10;AMmiiuJgJxiUVNnyDLJJLkf886f9m2DMf+tpGilEwMYiEXvQBAskTfu5JqcYojNDJJ/rY6dHpwj8&#10;/wD6aVBBZXKT/vBEYv8Anr/HQBPM3lfvP+eVTbv3H7umskv/AEyp32Xb0oAryeVcU1Y/Kn/6a1ZS&#10;B44NiHFHlP6jpn/gdAEH/Ht/03uqRZDOP+eUf/slWZLf/nnTFt5M7880AReX58//AACnXDeVPDJV&#10;rZ++zVb7LJ60ALHH5X/Laq9uklxY/v4fJ8z/AJZVdihC+V7Jio5YJUWbycA4+SgCzGu2n1DAhihw&#10;9TUAFQTfNU9Qsm7jjy6AIkbA/wCe0tCtv/1dOjtfs/8Aq6ihF7um8zyvL/5Z0ALbtu/9qVHcQxP5&#10;0kf+tqW4tZGhxbnyTTI7eVv9ZQBJukQ/9Mqqt/of7uOH/WfvJKuRpIpx/wAs6RLbZNntQAkce+o5&#10;JN3+r/1uyn3Udw3+rIqVoBnf3oArj5fJjk/fU1ZvtX+r/wBbFVqS231Wa1ke9EmfKij6e9ACL+6/&#10;6Y0Nb7IP3c1T+VI/nb8H/nnUcdl5UxkHWX/WUAQwWkQsvs//ADz/AHlWGTzYYX9Kd9n/AH3/AEy2&#10;Ypq2zifr+62YoAZJJEs0MnnU1GjSf7On+q2f6qpVtQchz50cnrUawSQzwxx+UIR/33QBLt8ryo44&#10;v3VRyNt/eSf63/lnUzRyMfL/AOWdJLDJJQBBukng/wDatH/TOT998lTrbbZ5ZPWgxSRnfHz7UAMl&#10;bYN8fP8A0yqb7lIqP+99+lP8kUANXy1/eU5jtHmVBsuGbGR5dPjjlb/WUARyy7p/L/5ZbKk8zfRJ&#10;aB6kaLfDsoArYkmGx/3VEUW7zv3Pk1OEkXoajkhlcw/+RKAIpZNkH7z99F/z1p7TRT/9s6VIpfOl&#10;zFF5X/LOnJC4O/POzFAEULfaP3lTN83/AF1qTbQ0f9zigCrNNFa/6z/lrQ3mef8A+i6fd28k9vx/&#10;rKie2njhwjCU+9AB53m+d/0z/wBXU3lxIPM/1NRR2QY75IYs0k1pI88Mn/LIf8sqABm/55zVJ5m6&#10;fy/+WtNeyzeBxFF5ZHz5p622+fzJO3+roAikk/55/wDf2plWRrg+Zjyv+WdOhi/cfvKa1pug8vzq&#10;AK8cmz/WTf62plWRseZ/20p/lfvun8H+tohhkQfPL5tADI/m/wBZSJD/AM98Tf3KesEijOeP+edO&#10;kikeD/prQBHGv/POnL/00oSORoP3n+tqSO32UAQxts86mxr5sH/fVWGt91Rm1l/57UAQQgQQxAfu&#10;Y3qww8r95JN+6pWt99J5MiDn979aAH7arwiWceXJD5MVThJf33/jlNjjk/5af3MUAM8z9/8A6mhm&#10;lWpGtd1Ilpk+Y/MvrQAk82z/AJY5oZv+WclOEEj/AOsINM8h2ynHlD7lAFeW6is54RJDzK/lx1f3&#10;bKikjcg8jzB9ylWH/npQBGzbp/3n/bOkWOJZ/tHk/vf9XTorUKYnk/1oqSON0/77z+FACq3/ADzp&#10;rL+48uSnMknrQUkbqaAIN3leSj8/9s6Ysm7/AFn+tiqwIZIvuYqGKxkSbzPN+/8A6wUAR3UnlQQy&#10;R/36maLb5Mcf7mgxSqNkflCKnxWvlj5/3tAEFtJHPn/nlUki7f3dWPL3U37PQBVms/tUHl+d/HRb&#10;3UUs83l1ZdHaUYxj+Ok+z0ANW6iacx/886jZt3+spy2e5Zkkl80SdjSw27pmPI8ofcoAitfK/wCW&#10;f+q/5Z0irE2p+Zj975fl+ZU0cUgM3vUb2OZv3f7qL+MetACKsUs81SRPIZsEZH/PWkMVzJN+88ry&#10;abJZyedlDx1/+xoAVrrf/q6bbQxRzGSM4/6ZVLNbySnf2/551Xe1uYvJePypv+Wchl/uUAKW8qb/&#10;AEf/AL9U3b+4h/c+T/20q01pvHH7r6UxbV1nMmf9Z1oAUSyD/Vw0R/LD5fnfvaVbaTO+SalktA4z&#10;H+5koAr2sf7iaOmxNHF5MclXJLX7R/rKbBaeT+7/AOWVAEc0m0eZH/ranglDfJTGs/3/AJlOtYpI&#10;IP3h82X1oAs0UUUAUr7zEg8yOHzinIiztppkklhhkk/c+tTzQ7uvMf8AzzpBb8fu/wBzQBTsG83/&#10;AK61Y/1H/tSnKJJf9ZCKQ2+yWbZ/y0oAYY/P/dz/APXSnRy+VD5n/LKpYIyg+frVcfaB5uIhy+RQ&#10;ArHyjvz+6/561HY3Xm/9cqmhs5Eg8vzqI7SKKD93DQA7y4k/eVDENk/mR/6r/lpSyQSywGP/AJ6f&#10;+Q6ltYZF/wBZQBCqxPP9oj/uf8Ao2xyz+ZH/AHP9bU5gAg2CEeV/zzFNmhCD5IfN+TFAFKaCSX95&#10;HN+5/wCWn/TSri2sf/bLZSQ+ak00Zi/df8s6BHI334v4PLoArTR3NxB/o83kmN/+edWXlEf3+Mny&#10;46dJF5n7jyf3NNmikjgIt+v8FAC588+X/wA86juPMX/V1ajSRagQS/bCjw5jx/raAKyjy/8ASJP9&#10;b/yzq8jfx9P79RwQSCebzP8AVHpSbXaYp5Q8kJ8hoASNfNph8ucfu5vJjj/d8VJaQSwTTIeIv+Wd&#10;OuIg0UQ8rzsPQAtq37j93SPLvn2DHl/8tM0NE8U5Mf8Ay0pGgEmJ/J/fUATeXuqO4m205kkXpTVj&#10;2/8ALGgCORdk/mVIzbYPMkqSO32Um3zfvxfxUAM3Ajy5OJZKrJHHawQ24/1fvJ89W/LkaoGsvPGX&#10;/dfSgBsjeXN5ifvvLpJZP3/mf88qsfZpIv8AVmlVJDw/X/noKAFkX/ptUatFFB5n/LKia03fc/v0&#10;9k3ebGYv3X86AE2/v/8Aplsqn9o8yf8Ad/63/Py1ctfN8j95/raSO2CNv7780AVFhlS+mk/5ZS7a&#10;mhjiafzPJ/e1eZaq2kUi+dv7vQAMnm/6v/W/89ak2ytT5VOPk60iiSgCrJJG0E2P9b/7PTWeRZ9n&#10;n/8AbLy6ubBL/rIRSRrti/1X4UARSN/y0pytvqSOGmAyf88v46AInj+nlf8ALOpGk/5Z06GKRO9S&#10;LHQBCq76J2igFEUMjDzJP9bUzLuhoAq/bNs/l/8AkWpG/wDItL5I/wA/+g09o9tAEMP/AE0/1tNb&#10;5v3cdWGh21Gqy0ARyL5sHl07b5X/AMdpYrTZ5XtTsSL+7/2KAK0cMiwZk/1v/LSnTXUUEHmSf6r/&#10;AJ61KltIf3j/AOt9qQ2/m/u5P9VQBJt+tQtJ5UE3l/vpafDbC3Mz95XzTXWQQzCOIAntQAxlMsEP&#10;/LGWpI2/56f8tac0Unk4zzSpEIp8JD/20oAi2+SPMk/fS01VkQfuOlWJo6bDb7aAGrHF/q/+WtKw&#10;kI8tB5X/AE0qWRdo/d0siebDigCssflfvKczRS/vB++o8iTOOM/89aJLHMHl0ARxtug8vyf+2VEk&#10;MSj95/yyqRYpPIh/560qReb+8ki/e7KAEDD/AFkn+q/5Z1HdLFL+7qd45JDs/wCWVLCsi0AVf3qf&#10;6v8AfeXRjfB+7/5a/wCsqz+8b/lkKqrp0sE/mRzf9sqAGxR+V/o/ky+V/wAs/wB5UUcNzLb/ALya&#10;KH5/3n7qtFVkzs/5ZbKjazH+s/5a/wCfloAVm82D93UCrJBy/wDqo/8AlmKmFrJIuc+TJ7VK0Gf+&#10;+MUARrJvg/d02GDYNkn76WnKHMUQki539KrXT3sU48uETRH79AE4eSLPmf6qOoGuIoIPtc8P+sqa&#10;3jkeKYPCIcP8n/xVDfaBKU8oSxALyf46AF27v+uVRyfuv9ZN+63/AOVp8aS28/lxwj7NTri1eXHP&#10;3OlADJJJIP8AWU5V3f6v/W1Xt7e5/feZ/wAtatwweVN0z8n+toARHif7n+tjqPdFBNNT0R8zRmEe&#10;UP8AyJSzRSOYX7igBlnKFwhh8mWTmtCkAxS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VheK/G&#10;eh+BNKOp+INTtdH0/esX2m7k2Jvb7q0AbtFeYf8ADTnwo/6KB4f/APA5KP8Ahpz4Uf8ARQPD/wD4&#10;HJQB6fRXmH/DTnwo/wCigeH/APwOSruifH34ceJb6Kw0zxxod7dyj5IYb6Mv/OgD0Kiqtpe299B9&#10;ogniniP/AC0ik3rVq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Y7iNdzcCgDG1TWbDw9YXF/qd7DZWMAzJcXDhET8TXhmof&#10;td2Utpc6v4d8G+IPFnhq23CbWrGHyohjhtqsAzAeorybx/qWrftZftEf8INZXuPhxoMkct9LbcrP&#10;xubc3Byx+UY6da+zNE0DTfDmjW+j6XZRWml2sflRWkS/Iif3a8mFapjJS9m7Qjpf+Z/5H3WJyzA8&#10;P0aH9ow9rXqpTdO9lCD25mve55b/AN37XNcx/ht8S/D/AMV/DMGueHb0XljL8h4KPG/dWUgFWFdc&#10;F+X5eSK+If2E9ZvLT4nfFLw3AY49LhvHuY4wOUYTNH/6DX2+GGz5a3wOIeKw8astzzeJ8ohkea1M&#10;FSleHuyV97SipK/3ktFFFd58uFFFFABRRRQAUUUUAQrwMdRUE9wlupeSZIx234Fc58Qr7X9L8Ea3&#10;eeHLIX2vR2rvZQOwAklx8q4r440n9jv4qfGIPr/xE8cXGi3lwu+O22mZ07bWVXVV49M15+JxFWk1&#10;ClTc39y+8+rybJsHj6U8RmGOjh6cXbVSnOT/ALsI68v94+6ba+hvELQyxygdkfNWeozt5+tfmT8Z&#10;vgd48/ZPv9N8T6H4rudT0vzVQX/MLJL/AAq8W5gy/wD16+8vgX8RT8VvhZoHiObabq8tlFyY02r5&#10;y8Pt/wBndnFYYPHOvUlQqw5Jroejn3C9PK8DSzXAYlYjDVJcvMk4tS7OLPQAWx8p2rjjviqY1S0k&#10;O1bqJm9A4r5g/aG+GXxZ+MnxNj0PRNRfw/4ItraJ5bwShVkdid3yA7mZfTgV5V4//YG8S+EfDN5r&#10;XhzxvLrV7ZK05tpIGtmkVVz8riRvm9BSr4uvGUlSw7lFdb2+46ct4aybEUqTx2awpVaiVoqEp2vt&#10;zyXuxZ+gSuGCkHNOKggjtXw7+wl+0TrniDXJfh94kmlv3jheWzupR+8Tb96N27+1fSf7QXxgsvgn&#10;8PNR1yYiS+KeVYwn/lpM2Qv4L94+wrahjqNfD/WNo9Tys24VzHKc4WSSjz1JNctvtJ7M9GlvYbbi&#10;WaOM9zIdo/Wmw3iXkeYZUkx1KENivgf4T/s7eLv2oYx8QfHniu+sLO/md4LS2BUyIPl3L8wEa8cf&#10;Kfu1gfGP4X+N/wBjjXrHxR4N8VX13olzL5btMpby5B83lyJyrKw/i49K4nmNaNP6w6L9n3vrbvY+&#10;op8E5fXxv9j0syi8Z/LyS5Odbw5+/wD27Y/SJvmAPeoVO0hXXk/d561538EvixZfFz4YaX4qUpCZ&#10;ISL2LP8AqJVH7xT0/wB76GvnfRdU8Xftf+NvEa6Z4om8LfDfR7n7IosFBlvcNkMG4OG27t3bpivR&#10;njIRjDl1c9kfH4Th3EVa2Jji5KjDD/xJO7s78qikvilL7P8AkfZqOepfn0xTsk9G257Yr4h8Yap8&#10;R/2PvF2gyHxHL4v+H2p3KwMdUUGW3+b5k3c7T82Q3fa3Ffa1pdx39vDNCQySIsiN1zkZqsPiFXco&#10;SjaS3Rhm2SSyulRxFOqqtGtfllG/T4k09YyXb7jQooorsPngooooAKKKKACiiigAooooAKKKKACi&#10;iigAooooAKKKKACiiigAooooAKKKKACiiigAooooAKKKKACiiigAooooAKKKKACiiigAooooAKKK&#10;KACiiigCLk571TvbqDTraaeeUQwRI0kjv91FXkmrS/eG4/NXxV+1t488Q/E74p6R8GPCs0sSTsj6&#10;lJbHqpG7a2P4VVSxGeu0VwYvELC0+fd9F5n0OQZLPPcb9WUlCCTlOT2jCPxSPUv+GmdU8f6nqVh8&#10;J/CM3jaPTmQXGrS3SWlpk/wqZcbm+ldD8HP2hLf4oazrHhvUNIuvDPizScfatLuSJOOhdHHDLnNd&#10;x8OvAGlfDDwdpvhzR40is7OJYzj/AJaP/E7Z7s3NfI/jDWLrS/8Ago3pC2cmDcW8FvPz1T7OxYfk&#10;tclWpWw3JVqSvzNRa6a9j6vL8DlefPGYLBYfkVGlOpCo5S55clvj15fe/uxjy9z7pooor2j8zCii&#10;igAooooAKKKKAGgcGjoKUDAqnfm4+yT/AGfb9p2N5fmfd3fw5oGldlHXfE2k+F4Bc6zqdtptsP8A&#10;ltdTLEv5kisvRfiL4V8T332LSvEmmald/wDPG2ukdv8AvkGvkbQf2I/FvxM8Q6lrXxU8Tyiad2KW&#10;tg4k/wB35s4Xb6KtcF+0l+xovwa8Jv4r8Kazd3NpaOgvI5QEljVjgOrAjvj5a8KpjsZTjKq8P7q/&#10;van6tgeFuHMXiaeW/wBrXrz0TVO9Pmf2ebmV/uP0fzk4X+Goy21mB6dq+fv2JPiVrXxK+Da3Gvzi&#10;7urC7ayjuMDdIiqjKzf7XzVxP7dXxa1nRrfRvh94XluRrmt8ym1kAfym+QR+vzc11yx9KOF+tfZ7&#10;HzVDhXF4jPpZApLnjKUXL7MVHVy9LH0bqPxT8H6NqMtnqPijSLO7iHzxTXqK6fVSa3NG1nT/ABBZ&#10;peaXe22o2r9JbWQSIf8AgQr5L8Ff8E9PC7+F4m8UajqVzr1xCvnyRTbVtn6nb13enzV4j4nsvGH7&#10;EHxesn03Ubi98K3LrLH5o/dXMH/LSPZuIDr2b12muOePxOHjGriKNovs/h9T6XCcJZPnVSpgclzB&#10;zxME+VTp8sZ8u/JLml+KP00aTHTk+lMjmVwCG5+lcL45+LGk+C/hZfeNJpv9BhsxcRjB+d2Hyr09&#10;a+b/AIdfBvxl+0f4Z/4TzxX491nRrvUhIdNstMIiitY93ynaCN3+ea9CrilGcaVON21f5HxuByT6&#10;xhqmNxlVUaMJcl2m259kl/L9o+zdwx1/SjCup4yR2r5Y+Afjjx94R+NGr/DDx7rMWuCO0+2abevE&#10;ElnXOe3+z/D29a+o5l8wgMOOw9a0oVliIczjy90zhzbLJ5TXVGVRTTSkpR+GUXs1e35Fqiiiuo8g&#10;KKKKACiiigAooooAKKKKACiiigAooooAKKKKACiiigAooooAKKKKACiiigAooooAKKKKACiiigAo&#10;oooAKKKKACiiigAooooAKKKKACiiigAr4o/4K9DP7Hd7/wBhux/9Cavtevif/gr3/wAmd3v/AGG7&#10;H/0JqAPw/wBL0q913UYLCwtJb2/uZFigtoIy7yO33VVRXoh/ZU+My/8ANLPGP/gjuf8A4ij9lc7f&#10;2kvhmf8AqP2f/o1a/pUoA/mr/wCGVvjN/wBEs8Y/+CO5/wDiKxvFXwS+IngKCG81/wAEeIfD8Mm7&#10;y5bzTZ4UO373zMtf021UvtPtdQh8u6ginj9Jow4/WgD+c34Hftd/FL9n7VILjwt4svBYxv8AvNJv&#10;ZWuLOVP4l8psqv8AvLg1+3X7Hn7W/h/9rTwFNrFhB/Zet6e6w6npMsqu8TlRtkX/AKZth8f7tfnP&#10;/wAFZf2V9A+EfijRfH/hDTP7M0rxDJLFqNtDxFHdfe3qv8O5d2feuC/4JU/GS5+Gn7T2naA80g0r&#10;xfH/AGdPBGm/fMu5oG/2drbv++qAP3YooooAKKKKACiiigAooooAKKKKACiiigAooooAKKKKACii&#10;igClc3kNlbmSeWOFB1eQ4Wqn/CSaU541O0I/67r/AI18a/8ABSu9uLLSPBcVvdTQxSzXBkjjk2rJ&#10;8q1i+Bv2AovFvg/Sdabx9fW8t/bR3AiNpvCblDf89PevDqY6s8RLD4ejzcvnY/T8HwnliybD5xme&#10;YexVZySXs5T+F2+zI+9SxRRkZHfmlVucHv0Ffnl4y+Dfxl/ZmsLnxdoPi+TVtOsjidCxZhFu+Vmi&#10;bcGHrzxX0Z+yl+0vH8etAnttSijtfE+n7Rcxxn5JVPSRB1+o7Vth8whUqewqxcJ9medmnCNTC4D+&#10;1cvxEcThk+VyjdOL/vRlqe3eIvEul+FbI3ur6jbadajjzbqURp+ZqzYajb6rbxXVncR3NrIPkkib&#10;cp/KvE/2rf2fb74++G9GstO1WPTrrT7lpf3sW5ZFZdrdxXWfAP4WzfB74Z6X4auL06hdWxeSWXp8&#10;zNu2r7V1KpV+sODh7ltzwamDy6OUwxccVfEOXK6XL8Mf5uY9QoopFbdXYfPi0UUUAFFJupaAPOfH&#10;3xl0D4deKPDeiauZhfa7MYbTyo2ZQ3y/ewP9qu/OApINfJf7Xiqfjp8FvU6i/wCW6OvrOQBVCgZJ&#10;rhoVJVK9WM9otW+4+lzTLaGDy/A4ulfmrQnKXynKOn3FiikZttCturuPmhaKKKACik3UtABRRSK2&#10;6gBaKKKACikZttCtuoAWikZttLQAUUUUAFFIrbqWgAoopGbbQAtFFI3SgCHAP+6aUDd8pPI6+9fN&#10;H7JX7QXib436t4th1+2sY49KkSOM2sZTHzOPmyT/AHa+lmyV5GR65rnoYiniqftIbHq5tlWKyXGS&#10;wWLSU42vbXdX/UnoooroPKCiiigAoopGbbQAtFJ1paACiikVt1AEGAHHOPX3pIvlyBzTw3y5/Svk&#10;T4D/ALU/i/4l/tB6l4L1WCyh0m3+2f6qM+aPKbC/NmuSriadGcKc95vQ9zLskxeaYfE4vDJcmHjz&#10;Tu+nl9x9g0UUV1nhhRTdw3badQAUUUUAFFIrbqWgAooooAKKKKACiiigAooooAKKKKACiiigAooo&#10;oAKKKKACiiigAooooAKKKKACiiigAooooAKKKKACiiigAooooAKKKKACiiigAooooAKKKKACiiig&#10;AooooAKKKKACiiigAooooAKKKKACiiigAooooAKKKKACiiigAooooAKKKKACiiigAooooAKKKKAI&#10;sAE+9eN/tYfEdPhj8Gtdv1Gby9j+xW3+/ICP5Bq9kzhiOxr4S/4KPeIJNR13wT4Tt5JPMkZ7iSPp&#10;HuZlWNvr9+vKzKu8Nhak4b/5n23BOVwzjP8ADYar8F+aXpD3v0G/sd/GD4cfBv4WmPWNakXWtUum&#10;uLmFLKV/LA+VV3Kp/hUN9a9m8W/tkfDX/hGNXGn61LPdLay+Wv2OdBv2nb8xUY5r1H4ceA9O8J+A&#10;NA0j7BbL9lsoo5fLjXDvtG5vxbmvmv8A4KDeMrbTvCujeCNIhj/tjWrpZJY4ol3eSvCr/wACYrXF&#10;P6xl2C+JWiu3/wBsfX0JZTxhxPyuhVc6tRtv2sbKK629l8MYr+b/ALeMT/gm/wCGpbqfxl4tm8zN&#10;w6WYfzAy7/8AWN75+avuV8YyTyOhrxX4M6Jon7OPwX0DTNfvotNkKNNdTyjpM2XZW25+6Pl/4DXU&#10;2vx8+Ht9L5cHiqyuJewi3t/Ja6sBTjg8NClOST6/M+a4sr4jiLOsTmGEoynSvyxaTa5Ye6vyPQkY&#10;tUhxiuO0L4meFPE1xLb6ZrlpcXUbiN4dxVw3ptbBrrxyg4r11JT+E+Dq0amHlyVYuL81YYGKjAXI&#10;+tcb8VfGGq+BvA+oa1pGh3HiO+twpSwtjh3+YD/OK7TdhfmOTXPeMvHGi+APD82ua/qcWmaRb7fN&#10;uZh8o3NtXp74qKnwP3uXzNsGubEU17P2mq93X3vL3fe1Pln/AIbH+J//AERnVP8Av1L/APEUf8Nj&#10;/E//AKIzqn/fqX/4ivXP+Gz/AIPf9Dnbf9+Jf/iKP+Gz/g9/0Odt/wB+Jf8A4ivE5v8AqL/9I/yP&#10;1T2NT/onH/5cf5kn7P3xk8UfFZtbbxD4LuvCX2TyvIN0GHn7t277yr0wK9kjYsB/P1rh/h18aPB3&#10;xZmvo/CeuQ6y9ht+0+Wjps3Z2/eUf3a7pH3DrXrUP4S9/n8/+GPzfN4uOOnfDfV9v3fve7p/f97X&#10;4hXOxem4ivKPGX7Tvw28BeI59D1zxJDZ6nb7fNh8qRzHu6fdU16uFznHU14v42/ZK+HHxC8U3mva&#10;xo7vf3P+veOV0Ejf3jzSxPt+T/Z7c3mbZMsplXl/bEqns7aez5ea/wD28fMf7S3x3H7TlzY/Dz4c&#10;aRca7F5yzvfmNky68fLuA2r83LNX198B/AMvw0+E3hvw7dxCG/tbRTdIH3qJmGZPm7/Nmvkr9oT9&#10;kCX4O6JdeNvhpql9aJYq0l3bGfDxxd2RwR93+7XvX7G3xtvvjJ8Ls6s0kutaQ62V3csP+Pn5flk+&#10;pHX3rwsC5xx0vrf8VrT+Xl/un6pxNSw1fhehPh+V8DSn76lf2qqy6z+z6cp7+Arggrj15rmPiJ40&#10;sPAHgzWte1KTyrWxtmlc56n+FfqTwPrW8WSKBndvLjTnB7V8LftC/EG//av8e2Hww+H5+26ZZXHn&#10;3+p7wIm28M3P8C7vxbbXsYzE/Vqfu6zey8z864YyN53jYqq+ShD3qs+kYLz8/snG/sC+F7zxD8dd&#10;U8VW8Ji0qxhnE7yH+OY/Kv8A47Xsv/BSDRry9+FmgXVtD5lpYamZLmT+4rRsq/8AjzV9BfBb4S6T&#10;8FvA9n4d0sGUR/vLi6b708rfeY1veM/CenePPD+paBrdst3pV7GY5ISOo+vr0xXnUcscMBLCzlq/&#10;zPscx41pYjjCln1Kn+5ouMUurhG6v66ykebfsh61Y6r+zx4QWzuUuJLW0+zXAHWORXb5WrM/bZ1O&#10;3sf2dPEttPdxQy3PkRxxu+Gl/fx5CjvXjj/sIeLfBXiuW/8AAfjmXSrHf5lv5oPmx/7LYO1vrtrj&#10;vjZ+ylrHhD4Y+IvG3jPxndeINWt/LMEW4bPmkVSzZPzfe+6AKwqVcVDByozo7K1+bT4dz2MFl2Q4&#10;jiWjmWHzJSjOrGap8kufmlO/I/s/9vXO6/4J6ajPr/wr8beGsRRQRS/JIPv7poyrbv8AvlazP2Rf&#10;ifp3wL1TxT8N/Hd9HoNxa3jSWT3wEayL/vf7XUZP0rrf+CcPh6Gw+FWt6wTL9pv9SMb+Z93ZGo27&#10;f++2r6G8afB/wZ8THjl8UeHbLWZYvuNdIdy/lingcPUlhqFaMveinvtZmHFOc4GhnubZbiabdCtO&#10;N3G3NGcF8Sv/AHuY+Xf2tPijp3xrfwt8OPAsqeJNVuL9Ly4lsH8yKBV+VdzD5f4mzzxt5619laTZ&#10;DTtHsrVj5v2eFIs/7q4rl/BPwj8G/DKWaTwx4bsdFeYYlktlwx/E5NdiGEoUlNvXPPSvXoUJwnOt&#10;UlrLttofnObZrhsRhMNluAg1So8zvK3PKU7c0nb3Y7e7Et0UUV3nzAUUUUAFFFFABRRRQAUUUUAF&#10;FFFABRRRQAUUUUAFFFFABRRRQAUUUUAFFFFABRRRQAUUUUAFFFFABRRRQAUUUUAFFFFABRRRQAUU&#10;UUAFFFFABRRRQBy/jjxTbeBfButa9dcw6bayXLt67VJr4L/ZJ+I0fh7xh4v+IeveHfEOr3+szNHF&#10;caNpc08HzNvk+4u3O7ZXvv7eviIaR8AbyxjMhk1G6it8x/Lgbtx3e3FbX7Enhifwt+z5oSzLKJb6&#10;SS92yptOJDx/6DXz1fmr5jCkvsLm+bP1zKlQyng3E42pHmliasaVr2fJD3nrr9r4icftY6TFC0kv&#10;gzxhGo6n+xLj/wCIr5i/Z1b/AIXf+2NqvjJLctp9k82oIPmXZx5cf4/N92vqT9sD4kp8NvgnrLLM&#10;YdQ1JfsVmY/vF2+83/ARXn37Fngez+D/AMGLjxh4guBZSa+yXDyyjPlwgkR+/wA27PSoxEZYjGU6&#10;UpXUPefT/Cd+TVcPlnDWNzPD0HCriP3FNXb5r/HbRH1oML0pc+leb237QHw5uphFb+KbCad+kUTs&#10;7/8AfIFaunfFrwfq94bSz8QWU10ieYYmYq+z1wQK91VqcvtI/I55djqcbzoSS/wv/I7aikVt1LW5&#10;wGbfy3NtZTvawia4WNjHGzbVduwNfKcvxV/aXV5dvw70wqOm2ZW/9nr6vvryLT7Se6nOIYUaRz9K&#10;+bJP+ChHwxim2FdYGP8ApxP/AMVXmYydONuatyf+An2nDeHxldVfquWrF7XvGpLl3/llH4jBPxW/&#10;aZABb4e6bkdCZU4/8errvhR8Qfjjq/jaxtPGng2x0nw/IshuLmGZd8fytt6E/wAVZY/4KGfDH/nl&#10;rWB/05H/ABrqvhl+2B4D+LPjCz8O6OmpC/uVcwi5tSqfKrM3zZPZa5KVShKpHkxTl5Xj/kfTY/B5&#10;rDC1Z1cgjSVneahV93T4tZ/ZPfKKKK94/JSEgtxuyfTFfL/7fPxF03wv8G7nw0/73U9beOOKISfN&#10;GiurtJ/u/Lj6kV7j8SPiTonws8KXfiHX7sWlhAMAYy0j/wAKqO5NfE/w0+FHiL9sX4lzfEHxmstr&#10;4LjnP2W3GF89Fb5YFwQdv99u5+vHi5jVlKH1SlrOf/kq7s/S+C8uo0q/+sGZS5MLhmpX/nmtYwh/&#10;NL+me3/sC+E9R8N/AqKfUYPKOpX0t3bgn5vJZUVWP/fNeOftkzXXw5/aU8F+N7qz83Ro/JcSRnk+&#10;W3zL/vY6V94WdjBpllBZ28Qgt4Y1jjjjHyxqv3RXHfFr4OeHPjR4bXRvEEDvDE/mQyxMVkifpuU0&#10;V8E5YOOHpy1jy29YiyviunT4lrZxjKf7uvzxmluoT7G74Z8baJ4v0OLWNK1K2vLB0WQSxyAhNw/i&#10;x0r4n/4KM+OdD16HwrpGn6xbXd/azyy3NrE2TGjL8pbHSumi/wCCcsVmZEsviXqdpaSnDxR2e35M&#10;/dH7yvHf2wvgL4P+Bvh/wzZ6NcS3mtXs8r3Mt1MWlkTb/dxhV3V5uY1cZPBy9rTUV1d/yPuOCcv4&#10;dw3EuHngMdKtO8uWPs3G3uv45Sf/AKSj6P8AH/gK58f/ALFWnaZpsUj39rpsF5b20Sf6x4znZ+Wa&#10;l/Zm/aU8HXfwh0Sx8S+I9O0PWtIT+z57a+mWBvkO1eCBj5V/PrXsnwVsp7X4S+FYLqGSKZNPiEkc&#10;v3h8vAqh4k/Z3+GvinVJNT1rwbpl9fzf6yeSI7n+uDXqQw9SMoV6dublUWmfAVs4wVShicqzGMnD&#10;206kJwteLeklr8UZaHiXgDxZb/Gr9sCXX/D5F54e8N6U9m9+NxSeVjxtbgD+tfWwYHo3T2rB8KeD&#10;NE8FaPFpvh/TbfStPj+5b2yYQVteaq8YwR1HpXdh6DpKXNK8m7s+YznMaOPrQ+rU3CnTioRT1dl1&#10;fnJst0UUV1HhhRRRQAUUUUAFFFFABRRRQAUUUUAFFFFABRRRQAUUUUAFFFFABRRRQAUUUUAFFFFA&#10;BRRRQAUUUUAFFFFABRRRQAUUUUAFFFFABRRRQAUUUUAFfE//AAV7/wCTO73/ALDdj/6E1fbFfE//&#10;AAV7/wCTO73/ALDdj/6E1AH5B/stf8nHfDP/ALD9n/6MWv6VK/mI+EnjeL4cfE3w14puLL7dFpGo&#10;RXslrv2eaEbO2v1C/wCH2/hn/onWo/8Agcv/AMTQB+mtFfmV/wAPt/DP/ROtR/8AA5f/AImud8a/&#10;8FspHsI18KfDsC7O7fLqV98kf93CqvzUAdv/AMFpfHOlWnwl8H+EHmzrV7qn9ppbD/nhHHIrN/30&#10;4r4j/wCCanw11fx/+1t4NvbBZBaaBOdSvLry2ZERVb5Sw+6zchc1w+q3/wAWv27PjJLceTJ4r8V3&#10;aZS0gdYoraBT91FZvljX8/rX7GfsHfsZ2X7JngOd7ycX3jTW0ifVpozmKPbu2xJ/sruf5u9AH1RR&#10;RRQAUUUUAFFFFABRRRQAUUUUAFFFFABRRRQAUUUUAFFFFAHwx/wU4/5Bvgb/AK73H/oKV9VfAz/k&#10;kHhD/sGw/wDoNfKv/BTj/kG+Bv8Arvcf+gpX1V8DP+SQeEP+wbD/AOg189hv+RniPSJ+wZ5/yQuU&#10;f9fKv/pTOvvbOG9t5IrmJJoXXY8cg3Kw9CK/MPw/b3XwF/bOWwsYZYbddWa3jiP7vzLaYfL6/L82&#10;R/u1+oj4PynnPb1r81PiHf3vxG/bvjt7K1j86DV4raPy3/1iQoCzf98o1RnKVqM4/FzxsdHhnOTl&#10;meHqfwZYebnfbTb85H1F+3H4q1rwb8FP7S0bUJdPvft8MfnW77W2kmu//Z71e/8AEHwR8G6rqk8l&#10;1qFxpkck88nzPI2PvV5d/wAFCgV/Z9kyME6nbZ/WvSf2XV/4x48Adz/ZMX8jXZCUv7SnHpyR/M+d&#10;xNCkuDMNW5Vz/WJxv9q3Iup8vXnjH4j/ALYHxH8V6B4a8Rf8In4a0QsnkDKu/wAzR5Zkwzbtp9hX&#10;XfDj9nn4yfCfxhoN3F42PiHQ0uf+JhYmVgfLb7zfvC26uI8beAfiF+yJ8UdQ8YeDrOTxF4X1ZzLd&#10;xmMO33mYxtjLL95sMtev/A/9uDw78UNeh0HWrGXwzrkx2RRysZIpH/u7sDa3puFeXQdF1eTFyarX&#10;7yt5W+yff5t/aEMD7bhyjSq5d7ON0oQlOL5bT59PaKXN73Me6/EW5urDwF4guLOcwXMVlI8ciD5k&#10;YL1r4L+EP7QHxe+JHha3+H3gsSXfiLfPcXWv3citshbkKC3yp/d+vSvvL4pnd8NfE4z/AMw+fn/g&#10;Brwf/gn5ptnB8BvtUVrHBd3N/cCebGXl2vhd30Fehi41K2Mp0oVHFWle3yPjOHsRhMu4cxmOr4eN&#10;acatPk5tlJxnq/5o6fDseIeP/gl8cfgrpM3j638bSarNaJ5uoLHO37tV/i2ucSCvpL9kn9oO4+Ov&#10;gqY6pFHFr+musV35PypJu+7IAB8ucciva9atLfUNEv7S9ijubWWFkkikGVcYPFfGf/BNZdkXxCUD&#10;pcW/H/fdc6pSweNpwpSfJO909dj06uYQ4o4XxuLx9GHt8NKnyzjGMPdnLl5Xy/ynVftdn/i+XwW/&#10;7CT/APoUdfU2u3dzZ6Rfz2cP2i6igkeCH++4U7V/Ovln9rvj46fBb0/tF/8A0KOvq+6uorOCSaeU&#10;RRRrvdz0Arvw3+8V/Vf+kny+eaZRlGl/3c//AE7I+Iz8E/2hvjVby3Xirxl/wjNrKv7uyifb8u5u&#10;CsW32+9zXF+NLb40fsbX2j6o3iZ/Eugyv5f70GWL1aNt+5l3dmFezeJ/299Ch1ebSvCfhnU/Fklu&#10;7RtPEpjVn/h2gBjt9zivDv2pPjL8RfiB8P4bHxR8P5PC2n/a1cXrzFxux937tfP4qWFhSlKjUlKp&#10;Hr7z/wDtT9dyGnn2Mx1HC5ngaNLCVXrScaUJWa+zG/tOY+8/hX8QLP4o/D/RvFFmnkxX8O/yj/yz&#10;cHDL+ea+dP2k/wBofxBrHjWL4UfDANN4ouHWK7vYiB5H8TIrEYHy9W7fWvQ/2O5/K/Zg8J7Tho7a&#10;4I4/6ayEV8l/sk3dx4p/bEutaupbaK4d9QuZI/u+Y0gfiP8A763fSvRxWKqTo0KXNaVS12v/ACY+&#10;OyPIMFQzDOMbOmp08DzuEZaqUlJ8nN/NHQ9Cb9kH41WSza/B8SDLr4TzRa+fJh3/ALm8ttH/AHzi&#10;vef2WfHHjrxh4P1K2+IGnS2msaTeNZfaZIxH9pA/i44b03Lwa9s80KMlfmHGM9KwPHutSeHfBeva&#10;xFB9pksLCa5Eecb9sZbH6V308FHDz9rSk7dVe9/vPjsdxRis+w/1LGUacptx5ZKEYSh/d93l91/3&#10;j5B+L3xh+Inxk+ME/wANfhfefYdO08hby9idY9zg/M3mH+Feyj71ZWtfsr/Gf4eaXqPiPRviHLq1&#10;9GhuJLWJpQ8235jt3MQW/wBnvXmf7KfxW8Z+Br3xfdeFfBf/AAl0t68T3EnneW1uN0hVenO7d/45&#10;X0Iv7UXxr3bf+FNyZPb7X1/8dr56jVoYqPtcRKfO9rc1o/4eU/ZMywWacP4mOWZPRw8aFKMVL2kq&#10;HPVlZSk5+0lzHTfsjftPXfxqtdS0TxGkVv4n04KwEfyC5TozBccFW6/7y1nft3fELW/hto/gm/0n&#10;UbmzRtTc3Edq4Rp0VAdleUfsf/Djxro37RF14k1/wxe6TaXtteSGaZRsR5GDba77/goRCl3ZfDS2&#10;nh8yKXWmSWLP312r8tdsa+InljnO/OuvzR85UyvKMLx3Qo4RRlh5rmcU1KKfJPmivmjlraP41fth&#10;WU2p2mqDwR4IJxaRKNrTFfXGHb/e6elcf4V+NHjr9kH4pz+EPG2oXXiLw5EjSSKMSNJuUtHJE7/N&#10;97qu6v0K0m1j0/S7S3t4I4Io4lRIY/lVBt6Cvz9/4KS2cMHxD8KXIiCzTafJ5kg+8+1xtrLMMPPB&#10;0PrUKjdRNXf/AADp4RzbDcTZrLh+vhacMJUjPliox5otK6lz/FKVvtHWR6V8Zv2wtJl1u31hPAvh&#10;BpT/AGdaKGVp1HVi64Zhkd+PSsv4BfFH4jfCT4+w/DPx1qVxf2FxIbYxzATMG2fuZEfG7a3y9/1r&#10;7e8KwJF4c0iNIVhi+yx7UQ/Ko2Cviv8AbLgSy/ag+F9zBB5F3cG382SM5Z/9J2/+g1piqEsLCniY&#10;VG53V9fiv5HHw/m9LP8AFYnIauFpww8qdT2aUI81OUY8ylz/ABSlp70m9ZH3PfTpbW0ksgzFGjOx&#10;9AvNfBd98W/ir+1j8RrrRPh/dS+GvDWnP+8nEiowT7vmSMMFj/0zWvrL9ofxS/g34KeMdVhTzZra&#10;xIEeOpbCY/8AHq+HP2TPiv4++Hng7WovCPgCXxXaT3gkuL2ObYI38sfJ938a1zGvavTw8pOMXq7b&#10;/gedwVlT/snG5zTo051YONOn7VxUIt/FL32o83K48vmdf4l/Z++NHwI0K68UaJ48m1prErPcWcTy&#10;M7ovfa5bd719Ffsp/tCN8ffB95PqNpHa6zps3l3CJ9yTusi8dP615dfftKfGnUbG6tX+DchW5haM&#10;Yuzj5l2/3an/AGAfAHiXwPb+L/8AhIdDudIkuZYnj+0rt39azw8lTxVOOG5uR3unzf8Atx6ed0am&#10;M4fxNfPFR+t03D2cqcqXNKMnaSkqb15Q/bS+L+s/CP4l/Du9sru6OmKlxLdWNtJsW4wy7VY1ykXg&#10;z48ftT6TLrt1r3/CFeHrn95p2mqfL3pnjOwhv+BN1+ldH+2LY2+q/tBfBe1vLeO4tpJZfMhm+6/7&#10;yOvr9Vjt0KRL+7QAYzW6w8sVia8J1HyJrReiPKr5xSyDIsrrYTDw+szhP95OMZWSqz2i/d5v7z15&#10;dj8/PhF8fvH/AMCPjJ/wgnxHu5b+xuJ4raR7qQyvEW+WOSN/4lavob9pz4f/ABV8bXuiy/D3xANL&#10;0+3RvPtlcQuXPRtx+8u3jbXzv/wUJ0qLQvjJ4Q1+zmeK/ubZQ391DDIuz/0KvvPw1cveeFtLmm+e&#10;4ls43f8A3igJrLBwdSVfB1ZO0Xo76/edfEuJpYOjlfFGCw9ONSvCXPBwvDmj7rfIfl1+zz8O/if4&#10;0u/EMfgHWf7Lktpk+3/6QIvMf5tvX738Vfe/7Mngfx/4H8M6na/ELVf7U1Ca8822fzxLsTaMrke9&#10;eBf8E6Fx4n+JChuBNH2/2pK+5s4AzzTybDRjQjX5nfXroX4m59XqZpXyt06fJ7kr8i5/hi/i3GSK&#10;CuD1NfDn7bXiL4g/CD4jaF4n0LxJewaFfqMWwceVHcR/eXb/AHWXZ/49X3GkiSMQOcV4j+198OIP&#10;iJ8DddXyPOv9MjN7ZY+8HXqP+BCvSzKlOrhpckrSWqPhOC8fhsDnmHli6cZ0pvkkpJNWlp1/lZ6V&#10;8OfFsHj7wNofiO34h1K1juR/wJa+YP28vih4l8MXng/QPCuoXOn3967yyG1f97J91VXaK6T/AIJ9&#10;+LLfXPgmdH8zddaPdSRyAybvkkJZfwrzbwr5v7Q/7bl5rkY83QPCbIIxJj935ZYLj/elDn8K8/E4&#10;l4nCUoxl71S23/kx9jk+S0cl4kx9XFU1KjgVOVpbS+zSX/b3Mj6P1rxrc/Ab4Axa1r81zruoaPYx&#10;LcMwxLPMxVRu/wCBNya+VPCnhb45ftbWd14gk8Tf8Iz4auZGFv5TmJH2t91UTDMv+03XbXo//BSH&#10;xHc2Hw18P6XGMQ32ofPJ67FJ21yvwt/aD+Kvh34e6Hp2kfCGS90y1tliguY5yqun97G3isMVVp1M&#10;X7CrJ8kFsub3n58p6mQ5fisNw/8A21gqNJ4rEVZe9UdNKEF/Iqj5ebm/A53xRD8Zf2N7jS9XuPER&#10;8WeG3fynjlZnj9drbtzL7NX278L/AB1afErwFpHimxAitdTg80JnOwglWGfqrV8dfGb4ofGD4w/D&#10;7UvClz8KbrTYbwxH7RFOHaPa6vyNo/u1718FbTVPh9+yXpaahaDT9U03S7mR7W6P+rfzJGG6t8DU&#10;5MTUjSv7K19ebf8A7ePP4pwaxeUYbEY2NJY51eRulKn70HG6lJU3y/FoeQfGP43+M/jT8UW+G/we&#10;uJbZLAt/aGpDCKxVtrfMfuorfL7npWPdfsqfHD4fQSeI/D/xBl1fWoz5n2LznG/+9nzG2t/u0v8A&#10;wTXbz9T8cXMqIJHEOZAP9o/LX3XtDucDryT61OEw6zCn9brSlzPazty+hfEGc1ODMf8A2DltGn7K&#10;ko8/PCMpVW4qT5279/s2PlaW4+MXx0/Z70C+0q4PhXxVHdvHqCSR+Q1wke5MjcPl3EbvT0r4y+Ef&#10;g7x54i+MOoaP4W1T7J4tj+0+fcfaAu/a37z5v96v14JQLtYYPpX5y/sgjd+2NroLbXzqXOM8+ZXP&#10;mOEXtsNzybbdmz2+C+IJrK86nQw9OEIQc4x5b/E37r/mjHzPqn9l/wABfEbwPZeIE+IOqf2pPczR&#10;m0/fiXYgXDcivI/2kv2j/Geu/Ez/AIVX8MUkOpE+Td3MaDcZOrKrMPlC92r6613VBo2iaheiPeLa&#10;CScL03bVLf0r4W/4J9Sxa/8AFvx1rF/HHLqDxiVJpPmePzJG3qrV2YtSpeywdKTXO9+tj5bh908f&#10;/aXFWPw8JvDxjany8sOeXuxfL/KrF+//AGQfjdbxnxBD8QZbzxAEz9mN5Iv8ONu4ts/TFXP2c/2q&#10;vF2kfEqD4Z/Ev99d+c1nHeyhVljm/hVtoww/2q+4wQI8t0r81v2xrG3sv2tdMaCCOEzpYTSiM7d7&#10;+Y3zfX5a58ZReWqOIw8nvqnL4j2+Gc0XG06+T5vRpv8AdylTnGEYyg47W5be75H29+0Tq+o6F8Fv&#10;Ft/pt5JaX1rZNJHNEBuT3r4q8I/Fb40ftB+FdJ8DeCjc29vp1r5er6rLOqSTszH5mlYDbx0UcnNf&#10;ZP7VIP8AwoDxftG1vsZ9+4z+ma5r9ivw/pWhfs/eG7mwt0hn1NXuLx+d0sgdlDf98gV2YqjUxOMV&#10;JVGly629T57Isfg8n4aqZhUw8KtZVlGnzq6i+Td/zf3V/NqUf2SvhH8RPhXbaxb+NdU+3Wk237JF&#10;9qM/l/3uTX0XtGCep7mlQkjpiggkYzmvWo0Y4elGlDZdz84zTMq2b4ueNxEUpz35VZfcS0UUV0Hm&#10;BRRRQAUUUUAFFFFABRRRQAUUUUAFFFFABRRRQAUUUUAFFFFABRRRQAUUUUAFFFFABRRRQAUUUUAF&#10;FFFABRRRQAUUUUAFFFFABRRRQAUUUUAFFFFABRRRQAUUUUAFFFFABRRRQAUUUUAFFFFABRRRQAUU&#10;UUAFFFFABRRRQAUUUUAFFFFABRRRQBXB3Eqea+J/25PC13pfxP8Ah940uB/xILe7jtp5QeIH8xWG&#10;7v8AMN3/AHzX20nIGTzWL4p8L6R4z0S80nWrKLUtLuV2S2033JB6GuLGYb61RlS+4+l4bzp5DmUM&#10;by8ytKLXXlkrO394de67ZaRoU+r3t5CmlwQfaHvHcCIJtzvz/dr5O+GXhpv2o/jtc/FLVLY2PhbQ&#10;XW30u0kTP2x1DDzGJxwpw3TrivTLT9j7wijWtte6lrmraDav5kGhX96ZLNP9nbgFl9ia9s0nS7Lw&#10;/Yw6fYWsdrZ26bIYol2qi+grGVKpiJxdaNox6b3Z24fMcHklCv8A2bOU61VcvM1y8kHukry96S/8&#10;B+zfcreL7C2v/DGpx3dvFdxG2kzFLGHU/L/dNfHX/BNnS7O40/4gSSWsUssd3bRJKY13bNsvH0r7&#10;N8TAnw9qnvbSf+g18ef8E0P+QT8Rv+v61/8AQZa58Sv9vw//AG/+R7+Rya4Rzj3vtUP/AEtn0L8U&#10;vgP4S+JumTi9022tdWIMkGrWsYiubebGFkDqQcivPv2Ufirqerprnw88VXAuvE3heVrd70SbvtEI&#10;bCtx/EvQmvo2MDc2HycenSvhz9nCxuj+2x8S7lIpTaxPdxyy4+VGaZdorXEv2OIozh9p8rOHJI/2&#10;pk2YYfFSuqMFUp3+zLmUdP7slLWPofdAbIHHWsjxF4a0vxXpk2mavZQ6hYS8Pb3Me9G/A1s44prn&#10;HfH4V69kz88jKVNqUXZrqeY/8Mx/C/8A6EzTP+/dH/DMfwv/AOhM0z/v3XqFFcvsKP8AIvuPX/tj&#10;Mf8AoJn/AOBv/M5HwR8M/CvgBZx4c0W00f7Rt8z7Ku3zNvTNdVyi+3pSr8oGec0Se65HrmuiMVBc&#10;sTzKtapXn7WrJyk+r1ZwHxs+JQ+EXw+v/ExsjqEdmyeZAr7CVZq4PwN+2h8LvGVpH5uvxaJdbN8k&#10;Oogx+X7biMV7dqWmWmr2clnewR3dtKMPHKu5SK8Q8VfsSfCrxQJimg/2NLJjEthKyGP/AHRkj9K8&#10;/ERxinzUJK3Zn1eUVOHZ4aVDN41I1L6VKfK9O0oy/wAzy/8Aav8A2vfBt38P9d8HeGL6PX9U1OH7&#10;NLNEpMEaN947iMMfpXa/sIfDO8+H3wgkv9Qie3vNemW92E5xFtxHx2+U10vhP9jr4VeE5Le4i8NR&#10;3tzCvyS3srSHP97rjNe3R4CfKOfSuWhha7xP1rFNXSskj2s2z/K6OTf2FkdOfJOXPUnUtzSa2so/&#10;ZPhP9tv9pG8bV2+GWhXp0+AFY9YvuV+9/wAs+n3dvJx9K2v2evib8A/gF4Z+yWvir+09dueb/VGs&#10;Zgznsi/L8sfov4nmvdvG/wCzB8OfiJ4iuNb1rw9FPqs+PtE8crJ5v8IZgDydvFYx/Yl+EJJ2+GuR&#10;1Hnv/jXNLCY2OKliIcj7Xv7qPoKPEHC08jo5PUjiKcV71T2fJ78+8m9ZL+Ut6R+2L8KNf1ay0yz8&#10;S+fe3Mixxp9klHzN0/hrvviX8TtA+Evhh/EHiO4ktdOEiRb44mdt7HH3V+tef6P+x38K9E1Wy1Ky&#10;8OeTd2siyxjz5CAy/d716p4v8G6R480K50XXbOO/06dNksMh4P5V6tL65yy9ty36Wv8AifB498OL&#10;FUP7P9s6P/Lzn5Obf7Fvd+84Wy/aj+FmoadFeJ420yFJE3iKWXbIPbaRnPtXyJ+0v8Zrj9p/xRoX&#10;gL4dxy6lpYkWSa6iSRfNc/L82QMIu7+LuK97u/2A/hZe6v8Ab1tr6CHj/Q47o+V/8V+tevfDz4Pe&#10;EvhPZSweF9IttLMo/eyRA75f95jk159XD43Fr2Va0YdbbyPqsDm3DHDtb+0ctjVrV4/AqnLGEH3f&#10;K3zcvyG/B/4cW/wo+HGjeGIZfN+wxYklPWRzyzfnXdMQvPWlGCw55+lCgFRjoK9yEFCMYR2R+X4j&#10;EVcZWqYitLmnNuTfmyWiiirMAooooAKKKKACiiigAooooAKKKKACiiigAooooAKKKKACiiigAooo&#10;oAKKKKACiiigAooooAKKKKACiiigAooooAKKKKACiiigAooooAKKKKACiiigAooooA+dv21vh1qP&#10;xB+CN7/ZoklvNMcXptohuaVV+8F77sdK6D9mfxhpOtfADwtfW16n2OwsVgupJRt2SRjD7s+lev7V&#10;3M4X5vXPWvHfEP7Kvw28TazNqV3oJMkz+bPaw3UkUEr990atj5u9ebUw841/b0rNtWaZ9jhc2wuI&#10;ymOT5hKUIQqc8JQSlurSi05R8uWXNoeM+J5f+GyPjFZaBamW4+GHhx2kutThDIt5cf3FPBZeNvH1&#10;9K+v00y0WxS1+zxfZ408sRbcptxjG2oND0TTvDOmQabplnHYWEK7IoYlwqCtAsx2hj9a2oYf2blO&#10;Ws5bv9Dzs2zZY6NLDYaLhQoq0I3u9finL+9L7X/APgv9i/S7KX9pP4lo9pbYtZJvKwi/u/37D5f7&#10;v4V9geN/g94S+I1jJba3odjds6eX9pMAWVPTa3UV8k/sTsU/aS+KYI582YH/AMCGr7wHHua83Kox&#10;nhOWUesvzPt/EHEVqHEEatKbjJU6Vmn/AHInyb+zZ4u1n4c/FnxL8GfEt5cau9s7XukXszlz5O3O&#10;zcf9nB69d1fV6c/TtXx/4/P9rft++EE08fa5bLS1+0+X/wAsf9Y3zf8AAWRv+BV9fvIAQrfiK6sA&#10;241KT2g2l6Hz/FlOm6uExqjyzr0oTml/PrFu397l5iVlDLjH4VzE3w48LSnc/hvTCf8Ar1T/AArq&#10;MbaYyg9s/jXqWTPiYVJ0/hbXoc0fhn4Tx/yLWlf+Aif4VPpvgjw/pM32jTtGsLK4P/LW3t0Vv++g&#10;K3goHQ0uD64pcsexo69WS5ZTf3sFbIHbNYvi3xDa+E/D2pa1eAm10+2kuZNn3tiLub+VbOBuBJ5q&#10;tdWUV/bz288QlikXY6SD5WXvQ72IpuKkubVdT8pPHnx0tvj78V7S88eXl1pPg+3kb7PZWUe94o/T&#10;I/ibu1fVuj/t4fCnQdMs9M0+zv7ewtoVihhEB+RFGF7e1eySfsx/CyTj/hB9JAHfyz/jSf8ADMXw&#10;qPI8D6Scf9Mj/jXzVDA47DylUhUi5S3bTP2vNeKeE82o0MNVwlaNKiuWEIygor+9t8Uusip8FP2m&#10;fC3xz1bU7Dw+LkSWUayyfaYyvDfhTfjN+0t4d+BniDRbDxBaXxi1KNpPtUMe6OLadvzf/Wrr/Bnw&#10;o8H/AA+luJ/Deg2WjTXKhJJLVCC4FW/GXw+8OfECzitPEek22s28Lb447pSQreuK9fkxXsOXmXP3&#10;6H5y6+Rf2n7SFGp9Vt8PNHn235rcvxeR43rX7dXwp0nSJru01iTUruNMx2UVvKjSH+7lkwK+bvh1&#10;4L8Uftp/G6Pxn4mtJbTwbbvyAf3QSMfLAmcbtzD5iP8Aar6z0X9kX4UeH9WOoW3hO1ln6xLMzOkf&#10;+6pOK9ctLGCytBDbwR20XaOJcKPyrheBxGLcfrclyrovtep9dT4myXh+nV/1coVPbVFy+1qyjeEX&#10;8XJGP/pRbggjt4Y40x5ca7AKnoor3T8qCiiigAooooAKKKKACiiigAooooAKKKKACiiigAooooAK&#10;KKKACiiigAooooAKKKKACiiigAooooAKKKKACiiigAooooAKKKKACiiigAooooAKKKKACiiigAr4&#10;n/4K9/8AJnd7/wBhux/9Cavtivif/gr3/wAmd3v/AGG7H/0JqAPxb+GXgeT4k/ETQPCcd5DYy6xe&#10;xWKXUqbkj3Nt3YFfoV/w5E8Tf9FN0r/wWyf/ABVfDv7LX/Jx3wz/AOw/Z/8Aoxa/pUoA/I3/AIci&#10;eJv+im6V/wCC2T/4qsnxJ/wRU8eWNk0uj+OtD1O634+yyW0kHyf3txY1+xFFAH83XxY+CnxN/ZK8&#10;fQ2uuQX/AIb1CJ2NlqunzMiXIVvvQyr/AJHevun/AIJy/wDBRPW9R8V2Pwv+KOqzapFe7LbRtan+&#10;eaOb5v3Uz4y27sx6Ywa+/f2n/gJon7Rvwg17wnq9pDLcyQvLp13LjdZ3Sr+7kVv4fm+U/wCyWr+c&#10;rULe58Na7Nb+cY7qwuWi82Ls8bbdy/itAH9SlFeQ/sp/Eef4tfs8eAvE9zPNd391pcAvJrlNryzq&#10;gWR/+BMN34169QAUUUUAFFFFABRRRQAUUUUAFFFFABRRRQAUUUUAFFFFAHwt/wAFNVxpfgbjkT3H&#10;/oK17H8JP2jPhpo3wz8N2V54x0y2vLaxjjkilmyyPt+70rsfjN8A/C3xytNNt/EiXG2xd5IJbWTy&#10;3UsOfWvMF/4J5/Cw87dW/wDAw/4V89PDYuli6lehFSUrbn69Qzrh3H8O4TKc0nVhOg5y9yMZfE3/&#10;ADSRD8af24vBfhbw5eWfhHVo/EHiKVPLgNtExgidv4mYja30rz/9iD9njV4vEUvxJ8XWskc0iONO&#10;iuuZS7femOfu/LwP9417x4B/ZF+Gfw+ltLyx0EXmo27+ZHdX0hlcN68nb+le1gfIB0rSGCrVq0cR&#10;ipL3dktjz8TxLluV5bWynh2nNKt/Eq1Lc8l/LFR+GJ8yf8FCsD9n1wOR/aVv/M13f7PGpQ6N+zN4&#10;N1GfPkWuhpcSf3tqoWNdR8XfhLovxm8K/wBg6/8AaBZCZLj/AEV9r716djWr4R8E6Z4M8E6Z4Yso&#10;3k0yythZxxyneSmMHdXUsLP65LEdHGx4tTOMLPhyhlNn7SFaU325ZRUd/wCY4b4b/tN/D/4m6Y1z&#10;Ya9bWU0f+stL5/Kli/Bv518m/tqv4K17x74Rt/AH2GfxdJc4uTpmP7y+Xu2/Lu3fjXt3jT/gn98P&#10;vEl1NdaTcX3hmeV/Mxav5kaeyqx+X866f4U/sd+A/hNrNprNjFc6lrdqo8m7vZS3ltt2syr/AA9T&#10;XBXoY3Fw+rVYwt/N/kj7DKs04X4dxf8Aa2W1q0p2lak4x3cdpz5rSj8jv/GkNxb/AAc1RL04vF0h&#10;hP8AxZcRfN+tfF37GH7UGnfDmwg8E+KUGm6JcSyXFlrEvyors2WV+On+12719w/FIZ+G3ifjGdPm&#10;/H5DXy5+yr8HvC3xj/ZftNO8TaaLtY7+6EE5JWW2+cN8hB4p4qFb63S9hL3lGW/2ttDn4er5fHhv&#10;Hf2rTcqU6tKPu/FBuM7Tj35f5T034/8A7UvhL4eeBb1dN1y21LXbqBktLazkEjDcPlkbg/LXmv8A&#10;wTh8Kapp3hPxNr1/F5NjqcsX2eSTrIE3bm+nNdF4W/4J8/D7RdaN5qNxfa/Er74bW6YoiL/dbafm&#10;/SvpzT9OtND0+CxsII7a0t0EcUMfCxqO1aUsLia2JjiMRaPLskcePznJMtyStkmS89V1nGVSpOPL&#10;pHWMYx1Plf8Aa9YD45/BUHp/aMmf++o69q/aN/tf/hR/jAaJ5X282D4En/PPjzPx2bse9WfH/wAF&#10;fD/xI8U+Gdc1j7T9t8PTm4tPKk2qX+U/Nxz92u4uLeC5jaOUeZG6lGT2xzXZDDT56/N9vb/wGx4G&#10;Izqg6GWezjd4a/MntL965/kfHX7AnjrwFo/w6vdO+1Wuj+JvtDSahNeShWuEz+7ZWbjaB/Dng7j3&#10;rnv2+vjn4d8RaFZeCtGuhqV6J0vbia2kDRRqFbauQPmPzfhXpfjr9gPwD4m1aS+0e4vfDMsr+ZJF&#10;a/vIh7KrH5a67Tf2Pfh1pPw71HwlDpsjRamI/teo+YftMhR1dfm7crXk/VcbLD/UrRirb9/kfoP9&#10;v8K0s+jxLz1ZzlPm9m4/A+r5+b3ox+zGK/uton/YxAb9m/wbt7wzZ+vmvn9a+RrlbL9l/wDbPk1P&#10;X4TFoDzz3MEttEdqQ3CNtK/7u7B21+gPw5+HumfC/wAG6f4b0UyfYLMMIvNfe2Gbd94/WsL4v/BH&#10;wr8adLisvE1iZvs774bqKQpLEf8AZYV1VsBUnhqUadueny27aHgZZxVg8HnOYVcRGTwuL54zt8fL&#10;NuzX96Nxbn4++ALbw5/bjeK9N/s+SPeknnDk4+7jru9qw/gp8ddN/aJ0nxHNpmlS2NhZTfY1luys&#10;n2jcud23+7z0NeU6b/wTo8DWuozTXWs6ne2R/wBXZkhNn/A8819J+EPA2h+ANAg0fQLCHTNPi5WK&#10;FTye5+tdNB4ycr1oqMey1ueHmcOG8JhpQy2pUrVpONpSjyRgvS75pdD4T/Z5+IEf7Kvxk8Y+DPHM&#10;Q0621KZXW/ydke1m8tvlB+Vlbr2219vw/FTwXLarcR+KNK8mSPzfMF2mCn97r0rnPi7+zh4J+NIh&#10;uPENgWvYgAt/bOY5dv8AdyD0rxu2/wCCdPgiLV5bh9d1abTz9yyyFaP6SZ/pXFRo4vAx9jSipwvp&#10;rys+jzLMOGuJ5RzHMK1TD4nlXtEoKcZSirXj7y5T3TwN8dPA/wARvEF5pPhzWo9Tv7NBJJ5SvtKn&#10;jKsRg14L/wAFBmGz4X5+7/bTH/0XXuvwq+A3g74NQSnwvpH2W5mRY5bmWQvLKF6bmNP+LHwW8PfG&#10;RNFTXvtI/si6+124tpNvz8fe46cV2VqNfEYSVKdud9ttz57LMxynKM/pY3C+0+rwv8VufWDWy0+J&#10;nfWWBYw4OBsXBr8/P+CmXHjnwcM9NPl/9GCv0FXEEaxp0UYxXknxn/Zm8JfHHVtP1DxF9sW5s4Wg&#10;i+yT+XlWbcaMyw08VhZUafxaF8EZ5hOHs+p5jjU3CKn8Ku9YtHpnhZR/wjulEc5tYs/98iviv9tp&#10;lH7SvwpJ+6PIz/4FCvt7TrWOws4LePiGKNY1+ijFebfEr9nnwr8VfGeg+J9a+1f2lom3yBbTlFO2&#10;Teu4d/mp4/DzxND2Ud7ow4WzjDZLmzxuJT5OWpHTf3oyijsPHmhHxL4G1jS41j33NnJFGZE3Lyv9&#10;2vhf9i744aR8E9Q8R+BfGp/sGSW98xLu53KolwIzGwx8v3c7vev0IWTkgjBHX2rx/wCLX7K3gL4w&#10;6pHqmt6dJb6mB893ZSeXJJ7N1zU4uhWqVKdfD2549+zOnhzOsuw2DxOUZxGXsK3K7wtzRnHZ2fxH&#10;Y3fxa8H2VuZ38UaYsMa+Y0n2pMY/Oq3w9+NPhL4rTapD4X1Q6kNPZUmljicLz/dYjn8K8G03/gnP&#10;4Ht76aW/1vV9RtZPuWu4R+X/AMCyc1758Nfg94V+EOkzWPhnTYtOjm2m4lyWeUquAzMTWtGeLnO1&#10;SCivW7OPMcPw5h8NL6jiKtatpa8FCC731lKX4Hzv+13g/tG/BQH/AJ7TZ/77jr6+MYRdynBAA/pX&#10;nfxB+Cfh34jeMfDHiPVjc/2h4fd5LQRSFUJZlb5lxz92vRSRgqTmnQpTpVqs57Sat9xzZvmVDG5f&#10;l+FpX5qEJxl6ynKWnyZ8Af8ABSg48f8AgQn/AJ9pc/8Afxa+4/Bsat4N0Y9/sEP/AKLFcH8YP2b/&#10;AAh8btb0zUvEqXDz6bG0UccE5VCrMrfMP+A16hYWkOmWUFpbx+VDbosSRj+4owv8qww2GnRxdatL&#10;adrHq5znuFx+Q5bllJP2mH5+a+3vSuranwL+wz400nwB8SPHegeJJxo2rXbjYbqRY03xyPui5/i+&#10;b/0KvuPwz4v0Hxb9uXQ9TttSWxkEU/2Zw/lPt3bTj2NeP/GL9j7wV8Yddn1yRrnR9am2mW5sekh/&#10;vMvQt712vwW+CPhz4F6Nf6d4fFyY72YXE5upNzM20KOw9KjAUcThV9XlFcivr1+47OK80yXP5PNq&#10;VSpHEzUL0+X3E4xUW+fm2t8Kseo1E8Qli2P3qWivaPzU/NUeMR+yL8b/AIkaDLLJLpOqWcgto7Xr&#10;G0g3QM3XbtV2WvX/APgnR4OvrDwLr/ia7BC6xeARmRMM6Jnc27+Ibnb8Vr1L4q/si+A/i74sm8R6&#10;6l6upyxpFJJazmNXCjjK816l4H8Gad8PvCeneH9JDx2NjH5UIkO5sV85hcvrUsTzyfuRvy/9vH7J&#10;nvGGX5hkf1fDxl9arKkq0mlyy9lH7Ov83oeKft0eBb7xp8DbyawhM1zpM6XnkxR7ndPutt/u4Dbj&#10;7LXP/slftPeEfEXw90vw3rGpW2ha9pkP2cRXUhVbhV+6yMRj/gOc19UlBtwPlY9utfOfjz9hT4b+&#10;MtQvL60trjQby53EGxcrEj/3vLzjNdWIw9eGI+tYez0s0zwspznKcRkzyLOueEYz56dSHvcspaNS&#10;jpzRPUPEnxz8B+E7EXep+KtNgiPCqJg7SHbnaqrnJrU8K+KtE+LXg2HV9Jm+26JqsDBDNEy+Ypyp&#10;DK1eC+Fv+Ce/w90cwS61dan4gmjfzAskxhj/AN3ap/rX0X4a8M6V4O0az0XRLGLTtMtE8uC2hztj&#10;HWumjLFTbdeKiuy1Z4OaU8iw1OMMrrVKtTm+KUYwhy+Su5c33HwH+zz8Q7b9lD41eKfBvjGP7Hp9&#10;1N5Z1TY2yPaf3b7Rn5GU9ulfYvi39oj4feDfDEutXviKyuLbYZIY7WYSSXHsijrUXxj/AGcPBfxv&#10;NpN4htJVvbb7l3ayeXKV/usecrXlXhD/AIJ7eAdD1MXmq31/r0Ub+YlpM3lxfRtp+b9K82lQxuDT&#10;w9BJw6N9P8z7XMc04Y4lqQzPM6lWlibR9pGEYyU2vdvF3909o+CPxatvjZ4Ct/E9pYy6bBLcTQpD&#10;Myu3yNt3cV8F/s+eI7H4Y/tg6m3iX/iVpNdXtmTJ8qo0jFl3Z6DGK/SPw9oWl+GNKg0zSbSKwsIR&#10;iK3hTaqV5H8ZP2S/BHxm1QazqMNxYaz5flte2TlTJ/dZhnDba1xeEr1YUpxknOD+84uHeIcpwFfM&#10;MJiKcoYXFxcVb3pQWvL25tz07QvF3h7xlJqVlpep2urC22x3kUTCRY9y/dYf7Q7V8C/DXxd/wx5+&#10;0r4l0bxNAIdB1Y83Maf6uFpGaGRevy/eU/8A1q+xfgZ8AtB+Amm3llo9xdXk1+VkuJrlydzKuPlX&#10;OBV34u/Afwf8a7G1j8Sad59xBkW93E5SaP2Vs1WIw1fEQp1U0qsH8vQ58nzrKcnxWLy+pz1cBiIq&#10;LduWemsZqN/syLV98dPAWl6C2sz+KtN/s/Z5nmxzBsj/AIDXwel3e/thftYWmp6XBJZaPaSRE3Pl&#10;5aO2hbcrN23M3T/7Gvd4P+CcfgqPWvtFxrepTaXuYiw4U/7P7zP9K+ifh/8AC7wt8LdL/s/wxpFv&#10;pkDBfMMS/PJ/tMx5asKuGxWOko4hKEIvZa8x6uDzjh/hSlWq5LUqYjE1IOKlOKhGmpb6XfNL/wAl&#10;OX/arYD4A+MA3U2eB9ciqX7HIDfs2+CMdrZ//Rz16L468F6f8QPCuoaBqvmfYL6Py5DE5Vtv1qL4&#10;d+CNP+G3hDTvDWleZ/Z9gnlxea5Z8Fi3J/4FXqexl9a9r05eX8T4j+0qH9g/2br7T23P5cvI4nV0&#10;UUV3HzAUUUUAFFFFABRRRQAUUUUAFFFFABRRRQAUUUUAFFFFABRRRQAUUUUAFFFFABRRRQAUUUUA&#10;FFFFABRRRQAUUUUAFFFFABRRRQAUUUUAFFFFABRRRQAUUUUAFFFFABRRRQAUUUUAFFFFABRRRQAU&#10;UUUAFFFFABRRRQAUUUUAFFFFABRRRQAUUUUAFFFFABRRRQAUUVy+r/Erwj4evxYar4n0XTdQk/5d&#10;bu/ihlP/AABmzQBn/E3xhpvgzwte3GpSuiyQyRxrFE0ju+3oqqPmNfIH7CPiqz+Gdn40tPEkV7pM&#10;l9cwz25urORVdFV93zbf9qvugLHdxRP8ksPVT94Uv2S3bgRR59Cma8+rhZVK9OvzfBfp3Prcuzyh&#10;gsqxOVTouUa7hd89vgd48vus8T8Y/HabU7a70z4deHdT8SeInDRxzmBrazgfaGVnmkAUrz0B9q0v&#10;2dfg23wo8KyyahNJceKdZkN3rF5JJv3ynoq842rkgYr12GMRlhHEEH4U/BXBU4Hf3rVUf3ntaru1&#10;t2R5tXM4xwksDg6fJCbTk73nO2yb0jyx/l5SxRRRXWeIFFFFABRRRQAUUUUAFFFFABRRRQAUUUUA&#10;FFFFABRRRQAUUUUAFFFFABRRRQAUUUUAFFFFABRRRQAUUUUAFFFFABRRRQAUUUUAFFFFABRRRQAU&#10;UUUAFFFFABRRRQAUUUUAFFFFABRRRQAUUUUAFFFFABRRRQAUUUUAFFFFABRRRQBGrZAHTNY3ibxL&#10;Z+FNJl1DUJTDax9TsLY/KuP+KH7Qnw2+DAiPjXxnpugSyNxDM++U/wDAEBb8cVu+CPiF4U+K3hqP&#10;WPCut2HiTSpek9lKJF/4F/d/Gk72Kg4qS5tV1PiX9k/xJbeC/jr471XW7W+0rTNVaZ7W5mspAj/v&#10;mfH3eOK+pfEH7Q2nQM9l4X0bUvFmrFP3dtb2kscWW4XdIy7VXPXmvWRaW7DPkx490zTEtYoW3xxo&#10;pHQAYrzcNhKmHp+yjU/A+1zriDCZ1jfr1fDPmtGNuf3fdXKr+6pf+THh37Onwf1fwrd+IPGvjcxT&#10;+OfEM2+4McgdbSEfchRgdp+qgdq952fJgHA9KQRgHcByOozSKVKrtOAegr0KNGFGPLA+XzHMK2Z4&#10;mWKxFuZ9FsktFFL+WKLNFFFWcAUUUUAFFFFABRRRQAUUUUAFFFFABRRRQAUUUUAFFFFABRRRQAUU&#10;UUAFFFFABRRRQAUUV498dP2qfht+zncaXB4713+zLnUgxt4Yomdyi/eY7ei0Aew0VQ0nU7bWdMs9&#10;QtG861uo1lik9Ublf6VfoAKK+d/i3+3J8Mvgx8X9G+Guvy6jL4j1J4IyLS1Dw23nHEXmuzD73H3d&#10;1fRFABRX57ftJ/8ABUgeBPikfh58LvCf/Cc63a3RtLqYyMUMy5DRRKqlmZW6n/Zr2/8AZB/aO+IH&#10;xtvPFmkfEP4c3fgHV9DeDmUP5Vwki7tq7lX5l77c/fWgD6aooooAKKKKACiivAPj/wDtofDb9mvx&#10;VoHhzxdd3kWo6uylBa229LeFmZfNfkfLuX+HJoA9/oqpY3sV/Zw3EH+qljWRD7NVugAooooAKKKK&#10;ACiiigAooooAKKK474r/ABE0v4S/DrxB4x1iUQ6fo9k1zJn/AMdX/gTbVoA7Givlb9gT41fE39of&#10;4c6l488fLp1ppV9fSRaFa2FtscQI21md93zfNlfu/wAOa+qaACiioJ/M8mXyseZt+SgCeivgz9kz&#10;9tvx545/aX8Z/B74n2On2erWU8/9nSwRfZ3HlP8A6t153boyrBq+86ACvif/AIK9/wDJnd7/ANhu&#10;x/8AQmr7Yr4n/wCCvf8AyZ3e/wDYbsf/AEJqAPyD/Za/5OO+Gf8A2H7P/wBGLX9KlfzHfBrxjbfD&#10;n4seEvFGoQyz2mkajBeyQw8O6K275a/WU/8ABab4Tf8AQp+LP+/UH/x2gD9DKK/PP/h9N8Jv+hT8&#10;Wf8AfqD/AOO1T1f/AILT/DaPS7x9L8G+IrjUQn+jRXfkxQyP/tusjMq/8BNAH2/8ZPiXpPwh+Fni&#10;bxjrZH9naPZPNICdvmt91Y/+BNtX/gVfzS6/qX9v+ItS1BIvKF7dS3Plf3dzlttfSH7Xn7fPjf8A&#10;apvfsEmfDXgwbCnh+2n3pI68+ZK+0bmz0/u1u/8ABO/9kPU/2hvizZ6vrNn5Xgnw9LFe6ibuJlS9&#10;+95cKdm5X5vQfWgD9dP2LPBFz8O/2Xvh1o95NLPd/wBlRXMnnR7Hj8xfM2bf9ndtr3KkVdtLQAUU&#10;UUAFFFFABRRRQAUUUUAFFFFABRRRQAUUUUAFFFFABRRRQAUUUUAFFFFABRRRQBg+LdDHiTwpqmkr&#10;N5H222e380fwbl21wn7Ofwgl+CXw6h8M3GoJqM8dzNObhY9n3mz616mV5VscjtSPICCCMn0rGVCE&#10;6iq9Ud8MwxNPBzwEZfu5tSa843S1+ZPRRRWxwBRRRQAUUVTur+3062lnuJ4oLaJN8ksz7URP7zMa&#10;ALlFYHhvxv4f8awSyeH9asNaiify5JNPuUmCH3Kmt+gAorlfiB8SPC/wt8Oza54t1u08P6TFxJdX&#10;cmxf8W/CtbQ9f0zxRpMGp6ReQalp9ym+K6tJA6SD2ZaANSivIf2hv2nfAn7M3heHWPGepNCbl/Lt&#10;rC1Ae5uW/wBhMjj/AGuleO/A7/gpH4H+OfxD0bwpYeFPFmj3Wp7vs91qNkv2f7u75mVj6cNQB9gU&#10;UUUAFFFFABRRXNeOfH3h/wCGnhi78Q+KdYtdG0a1/wBffXR2onpQB0tFc/4L8deH/iH4etdc8Nav&#10;a6zpVyMxXdpJvRq6CgAooooAKKKKACiiigAooooAKKKKACiivKP2jv2hPD37Mvw1n8a+Joby90+O&#10;eO1SHT41eaSSTO37xC/wmgD1eivMv2fvjnpH7RPwt03xxodneWOnXzyxxw6gEWX5W2/wkirHiH4/&#10;/Dnwt44s/BureM9I0zxNdD91pk1wFlP9F/4FQB6LRRRQAUUUUAFFFFABRRUFzOIIZZMfcTfQBPRX&#10;zv8As4/tp+FP2lfHHizwxoGj6rpl14b/AOPiXUY0RJf3nl/LtY/xCvoigAooooAKKKKACiiigAoo&#10;ooAKKKKACiiigAooooAKKKKACiiigAooooAKKKKACiiigAooooAKKKKACiiigAooooAKKKKACiii&#10;gAooooAKKKKACiiigAooooAKKKKACiiigAooooAKKKKACiiigAooooAKKKKACiiigAooooAKKKKA&#10;CiiigAooooAKKKKACiiigAooooAKKK4n4w/EKx+E3wv8T+MdQlhgh0ewluczfdLhfkX/AIE21fxo&#10;A+TP2vv2uPF1x8W9H+AHwVyfH+pzxR6hrPlecmmwt8zfLtP3Y/mdv4R716L4N/4J9/CzTfhbP4c8&#10;WaND4316/hxqHiXWB5t/JM38aSn54wp+6FavCv8Aglt4D1f4ka545/aG8bwzTeJfEN69rp88seEE&#10;Py+Y8X+z/wAs/olfoF4j1mPw74d1PVJf9VY20ty/8PCqW/pQB8Jf8Euvi7fXl78S/hBqmqXWsjwf&#10;qk50q6vCXl+xeeYtu7/eXd/wP0r9BK/KT/gkRc3Pi/49/Grxclj5Gn6mjSj+JY3kumk8v/vlv0r9&#10;W6ACiiigAoorhtU+NPgDQr+fT7/xn4fsb+3fypLWbUokeJ/7rLu+X8aAO5orz3/hoH4X/wDQ/wDh&#10;n/wZw/8AxVPtvjr8Or68it7bxz4fnupXWNIYtShLyO33V+9QB39FFFAH5/ftE/t/+PJfijrXwt+B&#10;HgK68TeJdIk8rUNTltnmWJ/9hF4/4E/FeJ+L/wBs79sv4PaXD4m8aeBRZeH7aZBcS3mkbIfm6Izr&#10;8y7vu7q/U7RvBegeHdV1PU9L0ezstR1N/NvbqCJVkuX9Xb+KuR/aG8Q+G9B+DPjJ/Et7p1np8mkX&#10;QI1GRdkh8tgvyt975ttAHMfso/tT+Gv2rfhxD4i0P/QtVtiItU0qU/PbTf8Asyt2b+oqX9q39qDw&#10;/wDsofDMeLNctJ9SkuLlLKysLX5WuJmVm+/0UbUdv+A18N/8EVPB+rwX3xK8TyWcsPh+7jgsbe6+&#10;6kkyszOq/wC6rJ+dfpn4o8GaB41gs7fxBo1nrMNrOtzBHexLKscy/dYbv4qAPzMT9sn9sv4pQ/8A&#10;CR+CvhcdO8PSDFtHFpDzJL/Fu3yfM3y/3ePSuh/ZV/4KceKNW+K8Hw4+N+jQ+Hry6kNtb6h9lktp&#10;orpm/dxSxNwq87Q23rtzX6WJFHbwhEAiQelfjz/wWB8O6XpP7R/gLUdPtI4dR1HTVkvJIPvyus+2&#10;PKrzu29KAP2LZttfnF8Yf+CkfxA8UfFPX/hv8A/h3P4mv9MnltbjVJraSZ/MjfazJEvCruV13Sde&#10;tfoH4P8Am8H6Lv8A+fGD/wBFrUPh/wADaB4QmvJNE0e00yW+na5uZLSJUaWRvvOx70AflX4u/bv/&#10;AGvvgVPZ6v8AEDwNDb6IX8v/AImOkNDDL/s+an3Wr9A/2SP2m9J/ap+E9t4r06yl0y/if7NqFhLz&#10;5U6/e2N/ErfeH61N+2Lothrn7MHxGttTtIru1Gjzy7Zf76jcrD+626vjT/giL5n/AAg/xLz5vlf2&#10;ja/7n+qagD63/ag/ajh+AY8P6Jofh+58b+P/ABFM0el+G7H/AFsqquWkb+6q/L/kV4jrn7bHxy+B&#10;cdnrPxu+CsWm+D7kx79V8MXTXAsdzqv+kfM+373C8E9KxfBWo6tqP/BXnxNFq8krQWvhKWLThd/L&#10;sg3Qt+6/4Ez/APj1fYX7QFjpGo/BHxzba/FaTaVJot35v2zasX+qbbnd74oA6vwp4p0vxx4b03X9&#10;Fu1vdJ1KBLm2uo+kiN901t18x/8ABOK6uLz9jX4dNcTSy+XayRoZeyLKwRR/s7a+nKACiiigAooo&#10;oAKKKKACiiigAooooAKKKKACiiigAooooAKKKKACiiigAooooAKKKKACiiigAooooAKKKKACiiig&#10;AooooAKKKKACiiigAooooAKKKKACiiigAr43/b7/AGy7j4C6ZpngjwTFFqXxO8TEW9lF8rmyRmVV&#10;ldc/eZm+Qfj2r6+ubyKxgmuLiYRQxr5jySnaqLX5Xfs3ahpH7Vn/AAUA8Z/FzX9T07/hFfCn7vRp&#10;bu4jh8wq/l2/yM3zL5fnNu9dtAH1x+yn+xzpHws8LHxB48i/4Tf4neIES51rW9cC3bxuy/6iLfna&#10;q52++PTAHzn4Y17TP2bP+CqN34I8KWZ03wv40sYBc6VaDZbRXUkRl8xIxwv3P4f7zV+h/wDwnvhn&#10;/oZdJ/8AA6L/AOKr8r7bX7341/8ABXuz1DTBa3ln4evWtnubKTenkQQSR7t397c30oA/XCiiigAo&#10;oooAKK8a+I/7XXwe+Enie48N+MPHunaDrUUayyWk4k3ojfd+6prmf+HhP7Ov/RVtE/79zf8AxFAH&#10;0XRXzuP+ChH7Op/5qtov5Tf/ABFe/wBrdRX0EM8BEsUib0k9aALNFFFABXw//wAFTf2gvHn7P/wu&#10;8H3ngLWW0G81PVWtrm7hijdjGsTNtG9Tt+avuCvzc/4Lb/8AJHvh1/2Hpf8A0nagDitJ8G/8FDNd&#10;0qy1Sz8Tw/ZL6FLmLN9p6fIy7l/h/u17H+y94V/bQ0D4w6PcfFfVLTUvAkiSx6jEbmydx+7by3Ty&#10;13bvM2fhX1L8M/iL4V0/wP4N0e48TaTDqv8AYtn/AKJLfRib/UL/AA7q9AsdYsdUz9jvrW82f6zy&#10;ZVfH5UAcl8aPipYfBP4W+JfG+pwSXlpo9q1ybWHCPKf4UXP8TNXyV4a+IX7aHxc8OQeONE8P+DfC&#10;elSpFc2XhrUt32m9h+98zs37vd/tba3/APgqzBct+zno8/k3c+i23iWxm1n7J/z6ru3b/wDZ3bPx&#10;219ZeB9V0nWfCWj3eh3EV5pUlrEbeWJ1YeXsXbyP9mgDw39kP9rmL9pGDxLo+raBL4U8c+FJ0t9Z&#10;0snfFvbcu6Jv7u5H+Xr+dfSdfmz+yubbUP8Agp78cdR0OLz9AFrLFJdWgzbed+53KzdN25X/APHq&#10;/SagAooooAKKKKACiiigAooooAKKKKACiiigAr8j/wDgtgv/ABX3wz/7B8v/AKNr9cK/JL/gth/y&#10;P/wz/wCvGX/0bQB+pPw5/wCRB8Nf9g63/wDRa10lc38Of+RB8Nf9g63/APRa10lAHzX8YP2ZPgh8&#10;Rfj14Y8YeM5YYfHUXlfYrSXU/Ka98l90f7rd821v7v417n4r8a6B4JshceINY0/RrWU+XHLqNysK&#10;O/8AdBY18K/tiL/xsY/Zt/3J/wD2avoj9q39jvwv+1npOg2viHVNS0mbSHlkt5tPkG395t3b1b73&#10;3OPTmgD4L/YZ8QeAtP8A2+PjL4i1/WdEgtLb7fLperXd1HHFve7Vd0Ls2G3Rs/4V+q/hbxpoHjiy&#10;mutA1rT9btYn8qSfTrlJkjf+6WUn5q/FD9l39ibwv8cv2mfij8ONR17UbPSfCqXBtrqEL5svl3Kw&#10;ru/4C1fbPj7TtE/4Jafsp+Jo/CGr3er63rmoZ0o6lGG8u6aJU3bc/dVU3UAfWnxI+PPw9+D4X/hM&#10;/GOkeH5Jf9XDd3SpLJ9E6074f/HX4ffFRYR4S8YaRr0sqNIIbK9jeXav3vkB3V+dH7H3/BPix/aX&#10;8Dz/ABX+OOp63rGoeJpGurKH7a0UhjZv9e78/e7L6Uz9rn9hC2/ZL8N2Pxi+B2r6ro934amWTUIL&#10;u8819m7/AFiP+SlfSgD9SdT1Sy0TT57/AFC7hsrK2TzJbmeQKkaf3mY1+SHj/wDaP1j/AIebaZDZ&#10;fEu7Pw6/t6x8wQ6w39meR5S+Z91vL2/fzX3T4PvPD3/BQH9j6xGrzXVnaeI7WKPUP7Ok8p7e7glV&#10;m2f7KzR/iBX5MeLv2VtA8P8A7dWm/BVNY1CbRLrVbWx/tAhftASVFbd6fxUAfuh4Y+Kfg3xtey2n&#10;h/xXpGtXkUfmPDp19HM4T+9tUnivIP2m/wBm74K/GPxT4T1T4nzQ2mq2z/ZtOMup/Y2ufnVvK+8N&#10;3zf3efmrnv2W/wDgnz4Q/ZZ8f3nizQtf1XVLu5snsTFebdmxmVt3y/7teP8A/BVaPf4+/Zz/AOxi&#10;n/8AQrWgD9A4YorC0ijj/dRRIP8AvhaxfDPxA8NeM5ruPQdf07WpLUgXH9n3STeUeR820nb92tbW&#10;f+QPf/8AXvJ/6Ca/B39lfwL8V/jJ8QPG/wAOPh5qd1oHh/WdQWXxLqkJZPLto5ZNqu//AG0fC9zQ&#10;B+yiftXfCF/GE3hY/EXw8Nft2aKS1kv40IdfvL1+97V6mbqJbX7T5sYttnmeZn5dmM7q/Nv9o3/g&#10;k14D0L4L6xrXgC81aDxdo1o99JLeXLXC6j5cbNImz+Fm5xt78V87/sgaB8bP2zPDVn8JZPFl3ovw&#10;m8NPnVbqI7JhGzbo7Y87pPmVtqt8q/NQB+suj/tK/CzxF4rm8N6f4/8AD95rUW0i1hv4mMm77oT5&#10;vmP+7XqNflB+21/wTR8GfBv4FT+NPhqNV/tTQ3WXURd3LTPcQHarOgx8u1vmPtur6P8A+CWHxy1L&#10;4x/s3Gz1/U/7S1vw3etYEylmmNtsVoGf+9/Gv/AKAPs9m214v4g/bB+C3hfWhpGp/Erw9Bf/AC5i&#10;+3K5+9t+bbXxh/wUt/aH8X+MPipoP7O3w5vZYbvWHt4dV8r5HkmmYeVBv/557WVmr03w1/wSC+CN&#10;p4fsotb/AOEg1TVhCn2i7/tHyhI/8W1Avy0AfaXh3xPo/i/TF1DRNTtdYsHZoxdWcqyxkr94bl4r&#10;Zr8jvA/iXUv+CeH7cVn8MLbxFqGsfDDXZIIvsF0d7RG4VVjk/wBllkb7y9V/3q/XBW3UALX52f8A&#10;BZH4w3XhH4S+G/AlhNNDL4munmuTF9ySCDbuif8A3mlRv+AV+idfjb/wUqubn4hft5eDPClvD5M1&#10;smn2scs0vySeZLu+7/D/AFoA/T79mDwppvgr9nr4d6ZpkIhtBolnLj/bkiWRv/HmNd/rviHTPC+l&#10;T6lrGp2ml6fEMyXV5MsMUf8AwJuKt2NuLSyhg/55oqV+Wv8AwUK026+L37cnw1+Fmu+K5dG8FXNr&#10;BLJFLLshi3u3mN/d3N5SqGbpQB986H+1V8H/ABFrl7pGnfEbw7d6ha48yIalFz2+T5vm/wCA16wj&#10;iRdy8ivhjXP+CQ/wL1bRJY9Dl1/R76VM2+qRal9oWP8A2trcNX1d8Evh7L8JfhL4U8GXGp/2zLoe&#10;nxWJv/L2eftGN23caAPzS/4Kh6befA39qr4a/GHRbKWB5RFLPdRBUSW5tpPuFv4m8vb97tiv1Z0G&#10;/wD7Y0TT74rt+028c2PTcoP9a+Bv+CzPh2x1D4BeGdZn8032m6uI7fEny/vFw25f4vu19Z/su+Ir&#10;zxL+zr8OtV1S/wD7R1G60S1kuLv/AJ6yeWu5qAPVq8P/AGv/ANnH/hqb4PS+B11j+wTJewXv2vy9&#10;/wDq93y7f+BV7hRQB+VH/DkST/opn/kh/wDZUf8ADkST/opn/kh/9lX6r0UAflR/w5Ek/wCimf8A&#10;kh/9lVzSf+CJFqmqWh1T4lTS6dv/ANIitLFUl2f7Dtld31Wv1LooA+MfhZ/wSn+B/wAOp7O91Gy1&#10;HxjqFrP5sc2r3BKH+6rxJtRlX/aX619faTo9joVjFZabZW2m2kY+S2tIliSP6KvFaFFABRRRQAUU&#10;UUAFFFFABRRRQAUUUUAFFFFABRRRQAUUUUAFFFFABRRRQAUUUUAFFFFABRRRQAUUUUAFFFFABRRR&#10;QAV4v+2SN37L3xM/7Adz/wCg17RXjX7Y/wDya98Tf+wJP/6DQB8bf8ETYtvw48fyf9RKL/0XX6XV&#10;+af/AARO/wCSZfED/sJRf+i6/SygDxP9qn9mnwl+0/8AD2Hw54s1K70e0tbpbqC+s5EV45MFf4wV&#10;/irrvg58LfD3wR+Gei+DvDwl/sbS4PLilnk3vJ/Ezs3T5uvpXzt/wVekkh/Y+1mSOaWKQajZ/wCq&#10;k2fxGvQvDPw0i+Mf7FHhTwZLrOoaMNY8H2Ft9vs5f30f+jR/99D1XuOKAPzo/b0W2+IP/BRXw1oW&#10;uXgvdAP9n2xiEi7I0Z23L/jX6+6Jpfh+yEFvpNnp8AtU8tIrOOP90nT+H7tfgf8AG79k/wD4Vb+1&#10;Zovwk/4SybUxfPaxjWpbbY0fmsf4N5+7/vV+pf7IP7AcX7I/jbWPE7/EXUPEsd1p7Wv2Wa2+zRRp&#10;uVtz/vH3fc9sUAfXk1wlpAZJZRHFH9+ST0rkdC+MvgPxRrU2j6P4y0TU9Wi3eZYWl9FJMNv3vkVt&#10;1fmH4/8AiL43/wCCkv7Ut58L/Cuv3Xh/4V6O8puLmzDYkgjZVad+m5mb5UVjivWvFv8AwR28D2vh&#10;3Urnwn4r8QWXiSONpbKYurfvF52dV+993du4oA/Rivi//gqB8ZvFXwa+CWm6n4I8TTeH9a/tSOKT&#10;yArPIjKfl+YGuD/4Jh/tc+JfiZqHiX4W/EHVJdT8S6HmWwu5/wDWywRt5cqu38W1tn/fVfP3/BTv&#10;9jWL4X/2z8WE8b6jrR8Q62c6TqMW/wCzeZ83yS7/ALq/dC7eF2igD9Bv2JfiZf8Aj/8AZi8D694s&#10;1+PUtevrVpLi6nkRJH+dl5xiut/aW+BegftHfCe98E+I9Uu9G0m6nguHurN40cGN1YcupFfml+y9&#10;/wAEvP8Ahdfwd8J/ED/haN3o39pJ9o/s+Gw3rHtf7u/zR/d/u19af8FQLSTQP2FdUtI5pS9lc6ZA&#10;Js7WO2eNd36UAe8/s2/ATw1+zb8LbLwb4Uvbq+0yOaS4e6vHV3nkf7zfKAo+6Pu+lenSahbW80UM&#10;s0UUsn3Iy/zGvAf+Cfcskv7G3wukc+bJ/Zf/ALVavhn/AIKveNdY+H/7XHwu8QaIBNqGm6Xb3tta&#10;/M6STR3kjIrIPvfMPu96AP1I8Y/ETwt8PLaG48T+IdL8PQzP5ccupXSW6uf+BEVr6ZqllrVlDeWF&#10;3FeWsqLLFLDJvV0blW4r84Ph/wD8E7fEv7UvhwfEL9oHxfrkXjHV499vpcO1E06H5jGpX/gWfLGN&#10;vr8xr5r8L/Er4v8A/BO74z+N/hL4ex4t1DV/KttKi/ePF58m37PcJEy/NJtZVK9M8Z+WgD9o/E3j&#10;fw/4Kt4bjxBrVhosMsiwxy6hcpCju33VG4/erZt7mK8txJDKJYz/ABxmvzc0v/glz4g+M/he88V/&#10;GL4iarN8StXQXIii+e30+Tb8qPz83/AduO2a8f8A+Ce3xL8d/AD9rq7+CXifXhLolzPPYSWl3Kxi&#10;+1L80clvu/idv++t1AH7F1z/AIp8beHvBOnnUNe1nT9Hs49o+06jcrCnzdPmauB/ak+PFh+zj8Fv&#10;EHja8EU11ax+Vp9pKdv2m6biNP5t9Favz9/Z7/Yd1v8Abh0eb41fGLxzfzDxK7yWVhpp/wCWaO0f&#10;zbuI1Vl2rGuflHWgD9PfCHj3w34+sft/hzXtO1603NH52nXKzJlfvfdJro6/IX9qP9knxT+wHFoX&#10;xT+C3ibVobG1f7NqpnlX93uZdu9futG+3ay/7tfo3+yv8dLX9oz4H+GfGtv+5urqDytQg/55XS/L&#10;Kv8A318w/wBlloA9foor55/bk/aLb9mb4Caz4k0/yf8AhILk/YdLjlwf38n/AC02fxKn3jQB654x&#10;+JvhL4ewwv4o8S6T4fjlfy4zqV7HBvPtuIr5A/4K16nbat+xx9rsZ4ru0l1uxeOWGTekg+c9q+b/&#10;ANk/9hS5/bR8KXvxc+LXjbVr6bWJnit4oy3nfu22tI7t8u3+6q8Yrzr9tL9mH4gfse/Dw+HNK8W3&#10;nir4TeJL5bm4E0Oz7Hext+7V/mO1iuz5uN23p8tAH6Ef8EtP+TNfCX/Xe6/9GtVX4s/8E6fhb8V/&#10;2gP+FlaxrOrWutXM8Fzc6VDcxiG5kiVVU8rvX5UT7rD7tWv+CWn/ACZr4S/673X/AKNavmz9qeaZ&#10;P+CsPwaj8+XynbTP3XmNs/181AH6jM3liobe8ivIfMgmjmj9YzurlfjL/wAkf8df9gG+/wDSeSvx&#10;3/Y08L/G79pvwCfhH4b1qXwb8MLW6a+1jxBDC3myu/8Ayy37gZG+Ufu1KgbeTQB+yGn/ABM8I6r4&#10;jn8P2XiXSbvW7VN8+nw30b3EY6fMm7NdXX5R/tB/8Enovhj8Jr7xf4B8Y63qfirQrX7bcwzRjN75&#10;fzOybTuVlC7gvzdK9g/4Jaftfav8cPCuqeBvGd7JqXirw+iSW9/Mcy3Nq3y/O3VmVl5b0ZaAPvyu&#10;N8XfF3wR4Flhi8R+LdE0SWb/AFceoX0UO/8A76NfE3/BS/8AbP8AE3wp1PRvhZ8NdSFl4s1cJLfa&#10;haf8fFmjN+7jT+6zfe3f3frWF8Pf+CPvh/WfCtnqPxD8ba1qXiq+/wBJufsnyQxO3zFfmyze7fL9&#10;KAP0Z07VLPWbCG70+7ivbWVN8c0Em5HHruFSal/x4Xn/AFyf/wBBr8WvitpvxM/4Jc/G/Rl8MeLL&#10;/WfBmp7bqOG74hvIVO2SCVMlQy9mX1zX7A+DPG+m/Ev4aab4o0iQTafq9gt1FjuGX7v5/LQB+cP/&#10;AASb/wCTkvjn9H/9K2r9Ta/LL/gk3/ycl8c/o/8A6VtX0f8A8FD/ANqu+/Z/+HdjoXhNopvH3iqX&#10;7Dp8X3mt4+Fkl/3tzIq/XP8ADQB9H+Lfiv4M8BCD/hJfFWk+H/Ndkj/tK9jh8wr977xrd0fWbDxD&#10;YRX+l3sOpWMozHc2squkn/Alr83vhV/wSC03XvCEOp/FTxjq954qvsXNzbWcnyWzsNzIzNku27q3&#10;FeT/ABP03x5/wS0+Pei3PhPXtQ1P4WeIHWT7JqEm9Ljy/lmidf70avuDfL96gD9i6KyPDPiCx8W+&#10;HdL1zS5RPp+p2sV7bSj+OORFZW/75YVr0AFFFFABRRRQAUUUUAFFFFABRRRQAUUUUAFFFFABRRRQ&#10;AUUUUAFFFFABRRRQAUUUUAFFFFABRRRQAUUUUAFFFFABRRRQAUUUUAFFFFABRRRQAUUUUAFFFFAB&#10;RRRQAUUUUAFFFFABRRRQAUUUUAFFFFABRRRQAUUUUAFFFFABRUFxPHBBLJJxHGOaz9D8RaZ4kga4&#10;0y9hvYY38t5Iv79RzAa9FUr7Ubax8kTzCLzX8uPPdqZp2pWupedJazCWNXMb47NTugNCiiiqAKKK&#10;KACvzf8A+CzfxM1LR/hn4L8C6esoi8Q3slzcyRSffSHaqxbR97c0u7/gFfpBX5R/8FQfD51n9sH4&#10;NwX8E39lX3kW3m/cWT/SY9yo/wDeoA9++AP/AAT88NWnwX8HDU/FXjeHULnTYLq4hs9fu7GGN5F8&#10;xkECOFXbu29K8b/4KJfBfwh+zl8CheaX4m8bz6/rF2ljbw3fiW9uYtm1mkZ0aXay7V2/N/fr9ObS&#10;2js4IbePiONFjQf7tfmb+0D4Ouf24/28dA8J6RPLqfgDwEi/29eRf8e9tMzbpIl/vMzRov8A31/d&#10;oA93/wCCXXwWk+Ef7MOmX2oWTWeteJpX1e480Lu8tvlh98eWqNz/AH6+xK85+LHgga58O7yy07X9&#10;X8J/2dZSGzuvD1z9neLbFtX2ZVx92vhv/gmb4k8e/tIx+N9V8d/FDxhqX/CP3lrbWdrDfeTF8wkZ&#10;mfavzfd20AfpVRRRQAV4R4v/AGH/AIG+OvEOo67rnw70u/1nUpmuLq7JkR5ZG+83ytXu9fEXxX/4&#10;J7eMviN8Rdf8SWfx98S6Na6ldNcR6eLYulujH/VK3nD5V7fLQB6f/wAO8v2ef+iW6R+cn/xdW9H/&#10;AGCvgJoGq2epaf8ADXSre/spkuLebMmY5Fbcrfe7MK+eP+HXnjj/AKOR8T/+ALf/AB+tbwj/AME3&#10;PGXhXxRo2s3H7QnifU4rC9iuZbT7MyJcJGyt5f8Arz97btoA+9KKKRm20AfMX7bH7O/xK/aC0nw1&#10;Z/D34gTeBfsE8sl55dxPD9p3KoX5omDfL8/ytxX55fH/AP4J8/tCeCdJi8V634g/4Wzo2hw/bby1&#10;l1KaZo0Rgzp5UjbmXb8x29hX7AeCPiT4W+I1lNceGdfs9Zit5mhm+yS7njdW2srr95efWr/i7XNM&#10;8OeGNT1PWJoodLtbaSW580qE8tVO5eaAPkX/AIJ+/tv+DPj9pS+BYPDdl4G8TaZB5kWi6dHstLiF&#10;fvND/u55Vue9fa1fhv8A8E2NLl8X/t1HVNEt/wDiU2zahfZ+ZEjgZvl6f7y4Wv2a+JfxL8OfCLwf&#10;qXinxXqcWmaJYx+ZJNN/6Cv95m7LQBifHj45+F/2fPh1qHi/xXeCztLdMQRZ/e3M38MaL/E1fnB+&#10;w38OfEP7Z37TGs/Hv4j6ZLceH7F2l0vzT/o32pWVYoEU/eWNdzcfxKufvUvhzwn4o/4Ku/HUeK/E&#10;EU2gfBXwy/2W3tIpNs1x/Eyp/wBNG/jb+AbQM1+pXhHwho/gDw5pvh/w/p0OmaNYwrb21pax7EiR&#10;elAG7RRXwN+3p+3le+Ab7/hUnwhJ1n4l6ni2uLvT8zf2b5nyhEx964/9A4J54oA8r/4KVftJap8Z&#10;PG9l+zp8MYbzU9UkvVj1n7IGzLP/AAwLj7yqvzP2+7/davs79i39mm3/AGXfgjpnhmSX7Rr11i+1&#10;WYH5ftLKNyr/ALK/dFcN+wf+xnY/s9eD4vE3ie0+2/FPXI/N1S/uj5r2275vIR/y3t/E30r64oA+&#10;dv2of2SNM/aEOl67pWtXfgn4gaOcaf4m05mSYJ18l8Ebo884+vqa8n1P9g34k/Em4stK+KHx21fx&#10;d4KSdbi80WG1jtvthVtyq7KPu7uv6c19w0UAZei6JY+GtKtNL0y0hsNPtY1it7WGNUSJF/hVRWpR&#10;RQAUUUUAFFFFABRRRQAUUUUAFFFFABRRRQAUUUUAFFFFABRRRQAUUUUAFFFFABRRRQAUUUUAFFFF&#10;ABRRRQAUUUUAFFFFABRRRQAUUUUAFFFFABRRRQAUUUUAfLP/AAUm+Idz8Ov2RfGU1nLFBeapGmko&#10;ZZNj7Jm2ybMfxbc187/8E7v2LPhp8UP2ZtH8SfEDwNDfa1e3tzJFdy3M8Ly225fLb5JF+X71eg/8&#10;FgNCvdU/ZfgvLS1knisNXgkuJI+fKRvl3fTdivoH9jTSbHSP2Wfhlb6fDFDBJoltKfK6b2Tczf8A&#10;fVAHhX7Sf7JP7PHwK+CHi3xuPAFp9s0uyaS0E2pXP7yf7safNL/eP3a8i/4Iz/BaWy0jxb8U7+z8&#10;n+0v+JTpUpk/1katumP/AH0qLu9mrtf+Cjl5dftE+N/A37Ovgib7X4qurr+09V/ebbeytlT5Wmxn&#10;/abb/u/3q+uvDnwD8L6B8GtG+GkUUx8PabapbJ5chSSTav39w/i3fNQB6fRX5JfsJeGP+FpftV/F&#10;Hwz4r1jxDrOieGXuYtPsLzUpNke26aNd/wDebavHSv1g03T4tL0+CzgGIbeNYkH+7QBdooooA4Lx&#10;b8Mvht4k1b7Z4n8JeGNT1N48fatW022mm2/70ik1j/8AClPgt/0Ivgj/AMFFp/8AEV4/8eP+CdHg&#10;L4/fES+8Z6vr3iKy1G+RFlhtbz918q7fkVvu/L29ea88/wCHPPwx/wChs8Wf+BS0AfUifBX4Mr/q&#10;/A3gj/wUWn/xFenwxRxwhE+5XwfH/wAEgPhjFLv/AOEs8V53Z/4+a+6dOsItPsYLWP8A1cMaxj/g&#10;NAFyviL4w/8ABUXwr8HPiZ4g8GXngDxNqd1pFw1tJdWmzypNv8SZ/hr7dqlLpdnMd8lnDK/qY1zQ&#10;B8a/Bf8A4Ke+FvjT8UNA8F2XgDxNpl3rE/2aK7u40MUfy7tz4/hr3z9oL9mfwR+0zommaV44spr2&#10;0025a5t1huWhw7LtPK/7NenRaXZQy+ZHZwxSHuI1BrkdU+NPgnRPHg8Gap4l0/TPErWn25NPupfK&#10;d4d23fubC9f4c5oA+atS/wCCUnwLv9PmFvZ65Y37RiO3v4dTleW3P8LLuJX+lfE3xA0Dxj/wS9/a&#10;j8NahYeKr/X/AAXq/wC9PnyF3ubLeFmjlT7vmL95WX2r9m7nVLWxsTd3F5DDbBN/nTSKqf8AfXSv&#10;yS/4Kb/FOL9pX47eAPg78P8AUYPEC2s6xyyWm2WP7bO23iVc7lWP73YUAfqdr+g6B8X/AIdT6XrF&#10;kNT8Pa/Yr9otZCyeZDIu7Bxz3r5Kg/4JbeH9GM1t4c+L3xL8MaS7tJFpWmauEt7cf3V+Wvsjwrps&#10;mh+FtG06ciSWzs4LZz/tqirW1QB5n8B/gN4V/Z38BweGPCloVh3ebc303zXF7N/FLM38Tf5FemUU&#10;UAFFFFABRRRQAUUUUAFFFFABRRRQAUUUUAFfkl/wWw/5H/4Z/wDXjL/6Nr9ba/KD/gs94b1fWPG/&#10;w6uNP0fUL21ispYzNaW7SJv837vy/wAVAH6d/Dn/AJEHw1/2Drf/ANFrXSV+Vnh//grf4z0PRNN0&#10;wfAm7m+ywR23mfbp+dq7f+eFfQH7In7fmv8A7SvxJuPCur/DK58Gwx2T3Ud/LcySISv8ODEg/WgD&#10;h/2w/wDlIz+zb/1zn/8AZq/QeT/VGvgH9rbTb+5/4KG/s6XkFndT2ttHL5s0MLMkfLfeYDFff0n+&#10;qNAH5e/8E5v+T/f2hP8Arjef+nCOpv8Agtno+pS+G/h1qUU2dKiurqKWLzP+WzLHt+X/AHRT/wDg&#10;nrpN9Yft5fHy4uLO7gtbmG98qaa3ZEk/0+P+IrivsH9sn9mCx/ap+D9z4Yknjs9atX+1aVfkZ8qZ&#10;f4W/2W+6aAPiD9nj/gn98RfiL8EvB3ibS/j54m8PWGpaVFc2+lWlzcpFbIy/6tdsgXb/ALtdtrf/&#10;AASr+IHiXSp9L1j9oPxDqmnzfftbyWeWKT/eRpCK8g/Z1/a/+JX7Bp1P4ZfFbwZq+p+G9IkcW0kE&#10;fz23zfwSt8jQt2+bivYPEP8AwV4Hinw7LH8NPhb4h1jxDcyJbW5u491vG7evl79zf7Py/WgD7C/Z&#10;V+A5/Zu+Cuj+A31g68bCWeQXZj2Z8yVn27fRd1fmb8T/APlMbo3/AGM2nf8AoqOv1e+DWveI/FPw&#10;t8Kax4u0z+xvEt7p8VxqFh/z7zMvzLX5Z/8ABQT4W+P/AIE/tiab8bvDmm3Ws6VdXNrfW9zDbecl&#10;tcwqqtC6r/spuDN/e/2aAP2Cr88/+Cqf/I/fs5/9jFP/AOhW9en/ALK/7ftr+1R8SJvDuj+DdR0W&#10;wtdMe6udQ1Bs/v1kVfKTau3+L+JlPtXm3/BUiyub/wAb/s7G2sbq88nX55ZfJtml8tN1r97ap20A&#10;fe+s/wDILvv+uEn/AKDX5o/8Eaz/AMVX8d/+v6z/APRl1X6Xaz/yC77/AK4Sf+g1+bH/AAR80q/0&#10;vxj8cReWV5Z+bdWckf2u2aLePMuv7woA/R/xUceFta/685z/AOONX5xf8EZGzc/Gr/sI2v8A6FcV&#10;+jviv/kVtZ/68p//AEBq/Oj/AII56Xf6XP8AGQXlld2fm3tnJH9qt2i8zm4/vKKAPtL9rZiv7L3x&#10;T2f9C1f4/wC/DV8Rf8ERB/xRvxM/6/bP/wBBkr7c/awiluP2ZfilFFBLPM/h2+CRRRmR3/cN/COt&#10;fF3/AARa0i+0bwr8TI7+yu7KX7XZ8XVu0X8En94UAfI/xz+F3iXxH/wUb1vwpe69No2t6x4lQW2r&#10;QSsz20M+1oWV1O5dsbL9OlfZ5/4JkfFP/o5fxZ/4G3P/AMdql/wUf/Ym8T+IfE8Pxv8AhT9pbxXY&#10;mKTUbCz+W4cxbVjuYT/eRVXK+iZHpWf4N/4LDWnhzwtp1n8Rfh3rln4mjj8uVrTbsuCoUeZ+82FW&#10;bnK9vWgC/pH/AASX1yP4i6D4u8QfF688QX+m30F0ZdQiaaWRImVtu52P92v0hjj2xbK+Dvhr+394&#10;/wDj58Z/CegeBPhRqFn4PmukGrazrEbI6Q7dzFf4V2r8w+Y7q+9aACvxl/bgvLay/wCCnHhqee4i&#10;hhim0nzJZflSP5q/ZqvyI/4LE+Br3wt8Zvh/8Qo7OOfT7qD7PIY49p86CRWVXf8A2lbj/cagD9dl&#10;bdXzl+1p+xN4L/au020l1MyaN4p0/wD489etB+9Cf883H8S7vxHYivaPh3r/APwlfgDwzrnkfZP7&#10;T0y2vfJzu8vzIlfb/wCPV8cfHr9ufx/+zH+0VqegeIvAN34l+HNzAlzpt9ptsyXEY2/vPm5WT5v7&#10;23FAHzZ4v8LftSf8E4bWHxHaeLB458ARzJFcQzSSXNrH/CqujtvgVuPmjYc8V+jf7Kn7RGmftO/C&#10;DS/Gun2v2KaV2tryzJz9nuE+8v8Au8jBr89P2nP+Cgsn7YHwtn+Gnw0+HWuXuoaxOsdzNLF5nlor&#10;Ky7PLz8zf7WNtfcX7Bf7Pepfs2/s96Z4Y1ybzdauZ5NSvIh9y3eQL+7H+7toA8V/4LI/8mzaZ/2G&#10;oq94/YP8K/8ACJ/snfDmz+2G883S47rzR0HmfNs/4DnFfHv/AAWo+IUR0z4eeBLS7m+2XM0upXNj&#10;D9yWP5Y4t/8AtblfFfob8JfCeleDvhb4S0TTrd49OsdMt4reGY7mjQRrhaAO1ooooAKKKKACiiig&#10;AooooAKKKKACiiigAooooAKKKKACiiigAooooAKKKKACiiigAooooAKKKKACiiigAooooAKKKKAC&#10;iiigAooooAKKKKACvGv2x/8Ak174m/8AYEn/APQa9lrxj9sltn7LvxM/7Alx/wCg0AfHX/BE7/km&#10;XxA/7CUX/ouv0sr8Vf8AgnJ+218Of2WPBHijSvGUOrzXWp3qXMZ0+2WZdipt/iYV9ij/AILDfApv&#10;+XfxMP8Atxi/+O0Abv8AwVk/5M21v/sI2f8A6E1e/fs2f8m8/DP/ALFrTv8A0mjr50/4Kn6rb6r+&#10;xRe38JzDdXtjLF/wI7lr6K/ZpcP+zr8MmT/oWdO/9Jo6APy2/bL/AOUo/hf/AK76Z/6E1fqn8d73&#10;VtJ+CXj+70KAz63Fod5JZRQxb2ebyG2/L/F81flZ+2W6L/wVF8MHt5+mf+hNX7DalYx6lYXtnIcR&#10;XMbRSeWfmwy7aAPwe/YMsvj5qnjjxX/wpPUtP0zWfISXVRqXlKkib22/K6n+Ld92vtr/AIRX/gob&#10;/wBDL4T/ADtv/jdfN/ha88W/8Euv2sb2XxJaS3ngHxA7RS39pHv+02u5mRkzj94jdV/3q++l/wCC&#10;m37Ojaf9p/4T/wDeeT5v2X7Bcebn+7/q9u7/AIFigDwP9gn9hv4t/Af9pLU/H/jyDShaX2nXkUkl&#10;pfLK5nmljk+6P9166z/gsv8A8m16N/2G4v8A0Fq9o/Zh/bd8LftWeLvE2l+FNF1azsNHiilGoahE&#10;iLcbmZeNrH+7Xm//AAVn+H2u+OP2ZGuNEs/to0fUIr28hiVnl8n7rMij+7kMfYUAeh/8E4f+TM/h&#10;z/16P/6MauQ/4Kzf8mWeJv8AsI6d/wClK14V+w1/wUP+Fnws/Zj0zwz4zvZdL8QeH3a2jsLS1aV7&#10;6NnyjI33d3zc7mX7te1f8FTtTj1j9hrWtQtj+5ubrTLiP/caeNhQB6P/AME9f+TNfhZ/2C//AGq1&#10;fH3/AAUTO3/goR+z2f8AsHf+nBq+wf8Agnqc/sa/Cz20v/2o1fHf/BRZ9v8AwUI+AB/7B3/pwagD&#10;9Tl6V+W/7dUm3/gpZ8APL/56aZ/6XNX6kL0r8s/27JNn/BS34D/9dNM/9LmoA/U2vxx+N43f8Fj9&#10;A/7GLRf/AERDX7HV+N/xteP/AIfHaAe3/CRaL/6IhoA9u/4LT3+uJ8JfBdlbQF9Al1VpLyURZVJ1&#10;jby/m/h4Z/rXmX7Kegftn3vwB8JP8MNf8PWfgVoZf7LivPs3monnybt+6Mt9/fX3B+3l+zpe/tNf&#10;s9al4Z0ifytesbhNS06OR9qXE0asvlv/ALyu2PfbXyH+w5+354V+AvgeD4MfFyzu/Bl94Zee3jv5&#10;LdnQfvGdklVcsG3PxtUgigCX4s/s+/tz/G3wTeeFPF+s+GL7RL7b9ohiltofutuX5lQNX1l+wN8C&#10;fFP7PPwCs/Cfi+Kzi1eK+nuCLOXzU2N935q5Dxr/AMFT/wBn7wpoZu7DxLdeJbrolhptjKH+738x&#10;UG38a9/+A/xXh+OPwk8N+O4NLutGh1iF5UsbwDzY9sjR8/72zcPZhQB6JX5of8Fr7m+Hw78A2403&#10;zbD+0biQ3+7/AFb7F+Tb7j+Kv0vr5B/4Kafs76l8ff2fJZNAhmvPEHhu4/tO2s4f+XhNu2Rdv8Tb&#10;elAHon7Cf/Jnvwl/7AMFeNf8FgGx+yHN765Z/wDtSvIP2AP+Cgnw5+GXwR034f8AxM1/UNB1vRHl&#10;jjm1C2d4fJ3fu4k2ZZdo42sory39u/8AbC1H9rnwRqeh/DPw7f8A/CtfDU63Ws63dxJGksi/6nb8&#10;3yr97C/ebd0oA+2v+CWn/JmvhL/rvdf+jWr5q/ap/wCUtnwZ+mmf+j5q+k/+CWjbv2MfCWzqJ7r/&#10;ANGtXzV+1ZJ/xts+DP8A3Cv/AEfNQB+jXxl/5I/46/7AN9/6TyV8q/8ABIP/AJNDh/7Dl5/6DHX1&#10;V8Zf+SP+Ov8AsA33/pPJX4+/sK/tbeMv2TPDlnceK9F1HUvgtrt3KI7+CPf9iul2q7J/45lWxntQ&#10;B+0muDdompf9cJP/AEE1+R//AASPH/GU/wAS/wDr1n/9HtXt37Wn/BUb4dQ/B7U9I+GOpjxN4k1y&#10;3lsc+TJCtlHIhVpG3AfNtbjb3pf+CTn7Kmr/AAx8K6p8SvFtpNZ634ijWLTrWY4eK0+95rL/AHpG&#10;/vdl/wBqgD5N+P8Ar+peIf8AgqbZPqZ/e2vjDTrGIeVs/cRzxrH/AL3y/wAVfuJX5Qf8FV/gN4l8&#10;FfFrQPj14Y+1XkYkthe+TuZ7Ke2XdHL8q/LHti5b1r6M+E//AAVS+CHivwTZXvibX5fCetBFjudP&#10;vLWRzvVfmZHjUqy56dD7UAeWf8Fuf+SS/Dv/ALDcv/ohq+gf+CeL6lJ+xT4GOp+Z5v2Kf7P53/PH&#10;c23/AIDXwN+1H8VvEn/BSH49+HvAvww03ULvwLpk/lxXZiZY97L++uZv4V2rv285ZfdttfrR8PfA&#10;Gm/Cr4WaN4Q0sYsNH077LH9FX5j+dAH50f8ABJv/AJOS+Of0f/0rauA/4Ks3vi24/bG8DWenfuvK&#10;sbP+xZZYlWP7S07bvnx83zbM+ld5/wAEmpo2/aR+OWJc/f4/7e2r1T/gqL+zX4q8e6Z4a+KngkS3&#10;mteDN0lxp/3vMhVlkWRF77WU5XuKAMb/AIRX/gob/wBDL4T/ADtv/jdeT/Hr9jb9sf8AaUg0eDx/&#10;e+GdSi0h5ZLPyLqCHy/M27/uqP7i1738Bv8AgrB8KPGXg2y/4T/UpfCXim1tYvtxmtWe2uZtvzND&#10;5e87d2TtbGK3PHv/AAVd+DPh6aytfC82o+ONQu5Fjjj022ZEjLN/H5m1v++VagD6h+Dvhi/8E/Cb&#10;wZ4f1LyTqOkaJZ2Nx5P3POigSN9v+zlTXa1TsLsX1nBP5Ri81Fk8uT7w3etXKACiiigAooooAKKK&#10;KACiiigAooooAKKKKACiiigAooooAKKKKACiiigAooooAKKKKACiiigAooooAKKKKACiiigAoooo&#10;AKKKKACiiigAooooAKKKKACiiigAooooAKKKKACiiigAooooAKKKKACiiigAooooAKKKKACiiigC&#10;neWkV1ZywS8xSKUauAt7yL4cTRaHaCKaW6fzLO0O2Hy0/i3t/E1ejsABXhfxD8LSeIviVpiard/Y&#10;ovJlNtJaS7H2rt29cfNXHiXKMeaG5zV58kebqd/4xuI9dns9Dt/3sssiy3B/55wr975v4WqHwh4l&#10;kPiC98O3Gmxab9iTMXlybvMT+9XEeLfEd98PvCF4beH/AIml86/Z7r780qfxSyuvy7v+BVyfgvW5&#10;NNGp+K9f1K7muvI+zRy+U37vd91nrz54qMKke5yyr8tbk+/0Pp5TxTs8Vwfwz8Xy+JtL8i7mE+oW&#10;y/vJYo2RJP7rDcorto3jcb0r2YTjVjzQO+E+ePOT7qWomNKDkVZVySvD/wBqz9mfS/2m/AEOkPe/&#10;2Nr+mXK32j6zHHvezuV+6f8Ad9RXt69KWgo+Oxa/teeLtGh8FahD4O8GQ+Q1reePrS5a5uJUVdvm&#10;w2+793I33vm4Br2P9mz9mrwt+zF4HOgeH/Nvbu6k+06nqt2d1xfT/wDPR69hooAwvG3/ACKGt/8A&#10;XlL/AOgGvzt/4Io/8it8Xv8AsL2f/oE1fop4zXd4R1r/AK8pf/QDX51/8EUf+RW+L3/YXs//AECa&#10;gD9L6Kw/Fvi3R/AnhzUfEHiDUYdJ0axha4ubu6k2JEi9SapfDnxmvxD8D6N4jj0660yPU7ZLmO0v&#10;PlmjRhld34UAdTRRRQAUUUUAFFFFAH5vePP+CWHirQvH2p+MPhD8WL/wzf317LfSW17uT52bft3x&#10;bQy7mb7yniuMuf2AP2pvjjpc+n/Ev4sw2VhFOojtDctcJcIfvNiLC/L/AHWr9VKKAPDP2Wf2T/CP&#10;7KfggaH4fh+26rc/vNR1uZFFxeP2/wB1V7L079a4P9vT9j3W/wBrvwv4a07RPFcHh86XdPNLFeRs&#10;8M+5dufl/iXmvq+igD8odB/4JJ/GrwvZfY9H+OEOj2e/zPs2nS3kMe/+9tVgM1f/AOHWPx+/6OFm&#10;/wDA2/8A/i6/U+igDyz4F/DLW/hj8DtA8E+IfEB1/WrGyltrnWfMkZpXZmbfukJbow6/3a/Oc/8A&#10;BHL4kab4om1jSfi1p8N6Z3liv/LuUu8s33mdTnd3LbutfrXRQB+WJ/4JZfH4/wDNwsv/AIG3/wD8&#10;XXtn7Iv7EPxT+Afxa/4Sjxf8WJfGWk/ZJLY6cbm7f52+637xivy19xUUAFFFFABRRRQAUUUUAFFF&#10;FABRRRQAUUUUAFFFFABRRRQAUUUUAFFFFABRRRQAUUUUAFFFFABRRRQAUUUUAFFFFABRRRQAUUUU&#10;AFFFFABRRRQAUUUUAFFFFABRRRQAUUUUAYHjHwdpPj/wtqfh3XrOPUtG1OB7a8tZekkbLhl4r5f8&#10;Kfs2/HL4K+D5fAHww+I/hyDwXG7HTtQ8RabNc6ppyO25o02t5TKv8O5frX1/RQB4T+z3+yf4V+At&#10;5qmu/a7zxV461iRpdV8VavJvvLl2+8vHCL6KK92oqtd3cVnCZJ5ooYx/y0lk2LQB+Wn/AATQ/wCT&#10;2Pj9/wBd7v8A9LJK/VSvyj/4Jr6pZQftq/HaSW/tYYpZ7vys3C/vf9Mk+5z83/Aa/TjxD4+8N+E9&#10;DvNY1fXtP03SrKFpbi6muVVIkXq1AHSUV5b+z78Urn41eBv+E0Fv9j0XUruU6NEfvyWat5ayv/vM&#10;rsP9nbXqVABRRRQAUUUUAFFFFABXyl+1x/wT+8I/tX6xZa/e61qPh/xHa2v2aO6tCrxSJu3fOjD/&#10;ANBxX1bRQB+X+of8EmPiVqmqf2befHjULzwf/q/ss0ly82z+7sZ/L/z0r6Z/ZT/4J/fD/wDZY1Cb&#10;W9PluvEvimWFYv7T1EKfs42/N5KqPk3c88t2zivqekJxQAm2jbSNJtoVt9K4D6KTdTWk20wF20ba&#10;RZN1PpXAKKKKYBRRRQAUUUUAFFFFABRRRQAVBcW0c4/eRRy/9dBU9FAFT+zLP/nyg/79rSxWdvAP&#10;3cMcf0jxVqigCubaJpQ7xxmX171YoooArraxRyF0ijEvrViiigDM1bQdN8R2MlpqmnWupWkv+sgv&#10;IllQ/wDAWBFV9C8HaH4Yt/I0fRdP0eEv5hh0+2jhTd/ewqjmtuigAqCWCO4h8uWMSp3ElT0UAY2h&#10;+GtJ8NQNFpOl2mmRSP5jxWdusKb+7fKBWnNbxzj95GJPrU1FABUFvaxQD93FHF/1zFT0UAFQW9rF&#10;AP3cUcX/AFzFT0UAMIDja3OaihtYrYYSKKL/AK5jbViigArnNc+HvhbxLPDcav4a0rU5ov8AVyXl&#10;jFMyfTcpro6KAK1pZwWcPlQQxQxD+CKMIv5VZoooAK+af+CgfwNHx4/Zo8SaVZ2Zvdf0tBqWlxRy&#10;bf30f3h/37Z6+lqKAPkn/gm18fLf4zfs7aXpd3NIfEvhX/iUalbTff8Ak/1Tf7vl7F+qsK+qrqwt&#10;rtdk8EU0fzcSJu6/ernvBXwv8JfDibWJPDGgWGgyavdNfagbKIJ9pnb70j/7VdbQBg+HvBHh3wiJ&#10;hoeg6do3mf6z+zrOO38z/vgCta6uYrS3lmlkEUUa73kPYVYqrdW0V7bywTxCWKVGR4z3WgD8iNHs&#10;/wDhvL/gpTNqdt9qvfAHhWdJPtIi+TyLb7qsy/wzTK+G/utX6+jEQC1xXw6+C/gP4TDUR4M8K6V4&#10;a+3v5l5/Z1usfmt/tYruaACiiigAooooAKKKKACiiigAooooAKKKKACiiigAooooAKKKKACiiigA&#10;ooooAKKKKACiiigAooooAKKKKACiiigAooooAKKKKACiiigAooooAKztV0mx1zSriwv7SK70+6ja&#10;Ke1mj3pIjfeVlrRooA8X/wCGNvgp/wBEy8Pf+A1O/wCGN/gn/wBEy8Pf+A1ezUUAcx4u+Hfhvx94&#10;XPhvxBotprOifL/oF3Hvi+X7vH+zWpo+j2OgaTZaXp9vFZadZQrb21rENqRIq7VVfYLWnRQB574g&#10;+A3w+8VeMovFer+EtLvvEMW3y9Rmi3Sjb92vQqKKAOa8Y/D/AMNfEPSv7M8TaHp2v2B6w6jbLMv/&#10;AAHd938K8PtP+Cd37Ptn4p/t9Ph1afa97SeX9pna3y3/AEy37f8Ax2vpWigDnPCfgTw94D0wWHhz&#10;RdP0SzAX91p9ssIO3/dHzVtT2sV3DLHLGJonXY8cnzK4qzRQB4Q/7EnwOl8VR+ID8OdJN/HG0YHl&#10;N5PzNu3eVu27v9rFen+Lfh54a8d+Fx4c8QaLaarogEf+gXab4v3f3eP9muoooAxvC3hXSfBHh2y0&#10;TQtPh0zSbGPyre1gG1I09qwPFfwb8E+OPFOmeJNf8M6fquuaZt+xX93Fvlt9rbl2f8C5ruKKACuI&#10;8TfBvwR4v8X6Z4p1vw1p2p+INL2fY9Qni3S2+1ty7P8AgVdvRQAV53qfwI+H2rePofGd74S0ufxV&#10;HPFcJqskX77fHtWNt395dq4r0SigAryb4lfst/Cv4xS3l14s8D6TqeoXsHky3/k7LjZ/11XDZ/2u&#10;tes0UAeCfDz9hj4G/DGYSaJ8OtK84PvEmo7rxx8uP+WzPXuNpZw2NtFbwQRwxRL5cccQ2qi+lWqK&#10;ACiiigDwb4mfsSfBX4ueIYNb8S+BbCfVYuPOtS9t5nzbvnWJgH/4Fmu5tfgT8P7DwNN4Pt/BukQ+&#10;GZR+80uG1VYZf98fxN/tNXoFFAHO+DfA/h74e6JDonhzS7XRtJiLeVaWkexBuO41k618HfBHiPxv&#10;p3i/VPDWnXniaw2/ZtUmi/fRbeV2t7V3FFAHGfGX/kj/AI6/7AN9/wCk8lfHf/BLDwjonjr9iiXR&#10;PEGmWusaVc6zeCW0u496SfLHX2/4l0K28U+G9V0S9Mn2TUrWWzn8o7G8uRGVtp7Nhq4f9n74A+Fv&#10;2bPAB8I+EBdjSftUt1/p8/mvvbbu+bHT5aAOX8F/sQ/BD4f+IrvW9H+Helf2jcy+b5t3uuEjf/YS&#10;RmVP+AivdQAg2rxin0UAUL7T7bVbGe0vIIry1uEaKSGePekiN95WU9RXz74o/wCCef7P/jHVIr+/&#10;+HdnDPH2s5p7ZPvbvuxuFr6RooA5XwN8NfCvw00r+zPCvh7TtAsP+eOnWywh/dtv3vxrp3QSLtbk&#10;U+igDh/BHwZ8D/DfVtS1Twv4Z0/RNQ1I/wCmXVnHseb5t3zf8Crs5I/NBRxmOpaKAPAvHX7C/wAD&#10;PiKp/tj4c6UsjztcGWw3Wjb26nMTL+XSt34b/sofCP4SxW48NeAdIs5rZPLS6mtvtE2N27O+Tc27&#10;/ar2CigAooooAKKKKACiiigAooooAKKKKACiiigAooooAKKKKACiiigAooooAKKKKACiiigAoooo&#10;AKKKKACiiigAooooAKKKKACiiigAooooAKKKKACiiigAooooAKKKKACiiigAooooAKKKKACiiigA&#10;ooooAKKKKACiiigAooooAZweaQuBRjpWB4r8UW3hjSZry4liU9Io5ZNnmP8A3aoznOMIynPZG4rd&#10;fWvmz4meMvtnxThi1DTYr3T7F/s32WaRk+9/y1r05PirpmneGIdRvL22vLouvmxQn5o9zf8AsteE&#10;/FPVtI17xheXmkcRS/62Uf8ALR/71fP5liIxhHklrc8vF14OlHkl2PdfFF7pOhaTZ3Ed5FLovkeV&#10;/Z5+5JD/ABMnfdXlmq/Fmynls9LjszrHhuN/3huotjhP7vGPu15tNdSXUEMck83kxf6uL/nn/uVD&#10;u2/vP9TXlVcfVqy5KPunm1sZOcvc909l8Y+O/Dd1ql5Ja+Ob/R7WxtY5DYabFGySD/Y+X71eBab8&#10;ZfF3h+4hSw1+WfT7afzI7Wb/AJaJu+69cTceW883l/32poHNfq1HDwjA/Es0z3EYutzwlycrlqpS&#10;96P/AIFyn1f4M/aV1vx3fWdhpeg2o1CNJJdQillYYRf+eP8AeavZvCHi5fFtjLcDTbvTPKfy/KvI&#10;9j/lX5/eFfEFz4V8R2WqWc00P2Z18zyfkeRP7tegfEX476l4ngFvoc2oaZaSTrc3H7z99v8A7qf7&#10;NclTB3lyQPsst4vcKEquMqOTj0sve7cp9zRvmnjoa8w+CvjmbxX4WgN/qVpeamI1JihG14/l/iFe&#10;mLyPrXixcZfCfrtCtHE0o1YbMlopF6UtUdBxXxO+FukfFfQxo+uzahFp/wAwli0++ktTKjLtZWaM&#10;htteUeCv2EfhR8NJppPBtjq3hiW5x9oOnaxdqJdv3dytIRX0ZRQB4T4l/Y7+Hvjewi0/xR/bfiXS&#10;hIsv2DUdYuXhkdfmUuquN1e229vHY28VvGPLijVY0FWaKACiiigAooooAKKKKACiiigAooooAKKK&#10;KACiiigAooooAKKKKACiiigAooooAKKKKACiiigAooooAKKKKACiiigAooooAKKKKACiiigAoooo&#10;AKKKKACiiigAooooAKKKKACiiigAooooAKKKKACiiigAooooAKKKKACiiigAooooAKKKKACsLxb4&#10;Q0jx1os2j63Z/bdPlH7yLzGQH8VINbtFAHjNn+yD8GtNuIJ7PwBpNldxb/LmtA0Mo3fe+ZWDVZv/&#10;ANlj4WavYzWeoeEob61m/wBZDd3M8yP3+6zkV67RQBnaTpNjoOlW+n6daxWen20axQWsMexI0Xoq&#10;rWjRRQAUUUUAFFFFABRRRQAUUm6loAaBSSUxp9tVxfWz/wDLeLv/AMtKCWznfHPi1fBGhz6xcQ+d&#10;Y2f7y7IPzIn95an8KeOtA8Z200+h6xa6nFF/rPIk37P96vjb9oH4veINYnvdDu7yGbSo77y5YYRs&#10;eWH+7vr0T9nnxJoh8H6/N4C8PnR7u3kjkuLW6uVb7Z8n8O77te5DLufL/ret7/L5nw9LiKNfNZYS&#10;HwRXX4r+Vvsn1Ii7BxwPSk84AY/SuK8GfE2x8TeEINeupYtL/dtJcW0s6u0e371eQ+HPiH46+LOv&#10;+JLjRNX0+LwXFvtrI+Uqy3HybW+98w2/erhp4KpPn5vd5d2z6CtmlCnGnKF5ueyW/wCJ9KI2TkdO&#10;1TIcgE9a5HwJpv8AwinhDR9IvNU/tO6ihEf2qaT57j/a/wBquqRs5Ocg1yTST5T1KcpThGU9HbYs&#10;UUm6lqDYKKKKACiiigAooooAKKKKACiiigAooooAKKKKACiiigAooooAKKKKACiiigAooooAKKKK&#10;ACiiigAooooAKKKKACiiigAooooAKKKKACiiigAooooAKKKKACiiigAooooAKKKKACiiigAooooA&#10;KKKKACiiigAooooAKKKKACiiigAooooAKKKKACiiigAooooAKKKKACiiigAooooAKKKKACiiigAo&#10;oooAKKKKACiiigAooooAaOlIacvSobhc1EnyoIjh9foKavByePauPtLq9868uI4f9Pl2/wCiTSbE&#10;jRa6aK58uyEk6iKTZl489K8XC4+GJjKeq5b+n3/+2msocpfpqmo4JknjDp0NSnmvVjJTUZwloQLw&#10;KRu9VLq7jtoTIZB+dR6befboPM8rFcv13D+3jhub32uYdi42FIprDeCMdKx/EV4bew8xeDVHUdbl&#10;i0u0nt5QJP8AlpXy+ZcVYHKq1eliL3pU1U03s3y6J2NoUZz5eU27zUBZ4xzLJ9yP1p9reC7h82Pp&#10;2zXBf2lcNeQ3VwPOePsOK6ez8RxPfFPJ8qM/8ta+PyPxCwOcYqoqtT2ULqMItau+vM39naX/AJL8&#10;P2t54WVOPwnRr2pf4TTIX3U/+E1+zw2PPY6iiirAKKKKACiiigAooooAKKKKACiiigAooooAKKKK&#10;ACiiigAooooAKKKKACiiigAooooAKKKKACiiigAooooAKKKKACiiigAooooAKKKKACiiigAooooA&#10;KKKKACiiigAooooAKKKKACiiigAooooAKKKKACiiigAooooAKKKKACiiigAooooAKKKKACiiigAo&#10;oooAKKKKACiiigAooooArykLE+B0Br5T+IXx6tvE39saHf6CfsgR40im/wBdBOv8X+7X1iRmvAvj&#10;/wDDi1177Zqjww6b9lg8yO/Evz3D/wDPLZ/7NVx5ftHzeeUsXUw/+yS9V3PBNFXfpUMkn9yrh/Ot&#10;prP7VpUMnk+TL5C1irX5fDGQxk5Th3kclbLquXwpwrS5uaEdf+3Q7VT1q6+x6VN/01Srn0rn/El9&#10;9o/0evXy+j7fFR/lvqfO5piY4bC1P5uhx60vvSLQPav2Y/Fbe6Bqaztft88Nv/z1qHvW14Vt/Nvv&#10;Mk/5ZJXJi8RHDYepW/lWn+I7MLhvrWKpw/mf/kp77+zioXx9z/rPsNfUSnAr5T+DvhW91PV4NXjs&#10;4b2wtpljk/0nyfLf727/AGq+rFkDj5K+GwHP7H3+5/TGWc31f4eUlXpS0i9KWvUPXCiiigAooooA&#10;KKKKACiiigAooooAKKKKACiiigAooooAKKKKACiiigAooooAKKKKACiiigAooooAKKKKACiiigAo&#10;oooAKKKKACiiigAooooAKKKKACiiigAooooAKKKKACiiigAooooAKKKKACiiigAooooAKKKKACii&#10;igAooooAKKKKACiiigAooooAKKKKACiiigAooooAKKKKACiiigBmN3NUtV1O20aymvLuURW0S5cn&#10;tVwP1rE8VRCbw7dxtFDKPL6XcmxP+BNTMpvlg5RItC8YWOuXM9qgkhuoQvmRSjkbvu1t3E8dvF5k&#10;nQV5X8Pbm21rxHe2lw0WsTeH40Ftqkf/AC08zO5fl4+XbtH0r0HXtNttY0uWyvIt1sV8z/vmj4jm&#10;oVnVo8++/wCBS8Q+MdN8OTaat/lft0/2aP8A3/8AarkPHPwziutD1mTR7w2WoXSN5f7zYnzfeX/g&#10;VeOa747/AOEfuNR0jW9Hn8SWcl19pt5Nb3Qy/wB35P8AZrz/AMbfErXNR0O9jk1PybT5fLi/557f&#10;uqlRTl7WcaP2pPlPkcfn1CnTn7WPN5fy/wDbx5H42m3eJL236S2z/Zrj+P51rN0/VL7SfO+xzSw+&#10;anlyeTIyfJVVpJZf3kn76WT/AFktG6v6Cw2GjhcPHDw+yj+d6mIlOtKtDcPMlX93503/AH9bZWlo&#10;Ml8t9D/Zc00MsW797DKyJ/3z92qen2Muoz+XH/39ruNNsY9Og8uOvIzbMoZfDkh705dP5f8AEb4a&#10;E5y5+b4T0PwJ8WrrwdYWcd5ZxaxNYv8A6Pd3crfuk/i/ir6O8A+J/FHi3xAuv6fDnwhexrE9renZ&#10;NbyL95lX0r41r3vwf+0LFpnhbRo9Q1K6GqWM37y2gi/dXEP93/gK1+SVv3nv9ZH6nw/m/sJ8mLqc&#10;sIrT4T6qk/eZ21KE2kV4x8JPjUPG+t+JYrjy4dKsf9Iiv5fk+Rv4W7fLXrttqEV7BFLbyCWKX7ks&#10;XzKa5LM/W8JjMPjoe2w8uZP9C9RTN9PqDvCiiigAooooAKKKKACiiigAooooAKKKKACiiigAoooo&#10;AKKKKACiiigAooooAK8w/aD+PXhr9nP4aan4w8Rzx+XbR/6PY+YqS3k38MSZ/irJ/aW/ag8I/sse&#10;B4fEni77XPFdTG2s7Syi3zXE23dt5wq/L/er8a/2q/id8Uv2vtKm+M2s+HzpHw80eddDso4pv3Mc&#10;zMzHbu5eT7u9gP7ooA/Xz9kD9qmy/a28Bal4ns/D8/hqK1vmsjazXKzGQ7d27cqivfa/Pz/gjH/y&#10;bl4g/wCw2/8A6Atffd1MLeCWT/nmjPQB4r+0f+1/8N/2YbGJ/F+sY1W5CyW+j2n7y6lTdt3bP4V/&#10;2q+PV/4Lc+Gvtux/hdqv2Xf/AK3+0492z+9t8uvkfw74Xvf26P2+b7SPF+qS2Y1TVLsSy2nz+XbW&#10;qttiT/tnEF3fjX62aj+wn8C9S8Hnw3J8OdEitfI+zx3cNqq3cfy/e87727/aoA6b9n79pbwH+0t4&#10;bn1fwPqZvBbOsd3aTRmK4tn/ANtG/n3r1qvxd+AlnqX7GH/BSI/Dfw/q8upaDfX0OmXCXX7n7RBM&#10;iyR7/wDaj8zj1Yf7VfqL+1P8Y4vgL8BfFnjP92buwtGSyiMmzzJ3+WNR/wChf8BoA8w/aj/4KHfD&#10;X9mLUZtEu/P8S+L40WR9G011Hlbv+esvKxt/s9cV4L4Y/wCC1vgnUtVhg1rwBq2i2J/1l3Derc+X&#10;/wAA2LXz9/wTV/Za079qL4heJ/iD8RvO8QaTpF6srwznfFqF6/7xvN7sq7g23o26v0X+Kv7AnwW+&#10;J3g680Q+B9J0C7lT/R9U0i1W3ubd/wCFty/e9wfvUAez/D3x/oHxR8H6Z4n8MalDq2i6lD5tvcwH&#10;qP7p/usp4I7Gupr8hf8Aglx8Wb34RftI+MvgneakL3QLq6vIrOWT5E+1Wzsu9F/6aKv3a/XqgAoo&#10;ooAKKKKACiiigAooooAKKKKACiiigAooooAKKKKACiiigAooooAKKKKACiiigAooooAKKKKACiii&#10;gAooooAKKKKACiiigAooooAKKKKACiiigAooooAKKKKACiiigAooooAKKKKACiikZttACdqo6lqN&#10;to9hLd3kywW0QzJJJ0xRqWp2ukWTXN5N5MKdZDXDfGnVJYfA959nhiu7W4TEsnmhfLT+8v8AerCt&#10;U9nTlIic1BGdrnjXT7/FxaQyS3X/ACzlk+5/vfLTNJ8Ty3emSxXcv+kxPi3ll+9Ju+9Xmvg2bfoc&#10;P77zq3beQRXO7vX8i5tn2ZSxeIhVqdJRdvdXvfasvtH3eHwlCrhIzjHpzHqMevfZNF2QTZuqkvNX&#10;kvbJfLu/KP8Ay0THz1zccnm/vI6dtr5D/XrNvZfVJy9z2cYWUpR5eX7XxfFL7R5n1WHNzkkF5Lb/&#10;ALzzqvXPiG9mWJVm8sHr5YrNor5DCZ7mWBhKjhsROEJbpSfvG/soTl78S22pXD2X2ST99FVTdLR/&#10;KlrjxOOxWN5Xi6jnyrlV9eVdvxK5Yx+ARuRXUG4sZbGBbmWMyRp/q+lcv3pu3Br6Dh/iOeQe25KM&#10;Ksaq5Wp3tprtFmNWiqvLzHUre3FxZCWzmi87/lv/ALFbWkTXMsG+4MR94q4SCeWL93b/APLWun0V&#10;odEtsXM37wrvxj7lfvfBXFdTMsXGeIvGEYfvG52pRl5Rf2pfFL+8eZiaPs0dLGQBTgR61TsNSt7+&#10;HzYZRLH6irPmpzzX9CUK9HEUo1qMlKL2a2PL5WiaikVt1LXYIKKKKACiiigAooooAKKKKACiiigA&#10;ooooAKKKKACiiigAooooAKKKKACiiigAooooAKKKKACiiigAooooAKKKKACiiigAooooAKKKKACi&#10;iigAooooAKKKKACiiigAooooAKKKKACiiigAooooAKKKKACiiigAooooAKKKKACiiigAooooAKKK&#10;KACiiigAooooAKKKTdQBGFwc9zUO4AD2qK+uhZWdxPjzDDG0mz1wtcB8MvippHxn8PXqQebZXcO6&#10;2vbE7kmt39KrknKEpx2juc869KE40pS96W3yNzxR4zksdEuZ9Et/7Yuo90WyE7ljdf79fN3xZ+Mn&#10;/Cw7LTbS3iNnFbfvZJf4/OX7y/7td3qfw5utD8L6xPHqU2m39tPLLHGLn/j4h/h+Wvnll/f140a0&#10;5zlCtHlPjeIcViKajSheMZf4T0DRbqXUtKhuJP8AW1n65bxW88Pl/wDLWofBK3Mvnxxw+dF/11/1&#10;ddBeWfmweXJX5JWcMtzKpDm93t/iP0OjCrnmSU58vvW3f80Pd/8AJjj7y4+yweZXIzNv86ST/lrW&#10;x4iuNk/2P/nl/rKx91fr+UYf2VL232pf+kn8/wCe4iNXFSw/2Y/+lGJ1op83+vplfoV+b3z8+E9a&#10;7jQbOKysYfL/AOWv72uR0u3+1X0Mcdd8se2vjeIsXGMI4fm/vH2HDmFlKcsR/wBumjp/iXV9JsZr&#10;S0vJYbWT/WRQ/wDLSvffgpr/AIgurC0uNTml1Kwvv3dviLH2fb/fr51Vdn7yvZfhx8ZNX+3w6RJp&#10;kV75v7u3ih2w+Wn8TPXymBrQpz9+R+r5dOUavvyPopDn2pHwccZrivFPxN03wjPpyXhi+y3O7zJY&#10;pN3l/wDfNbPhvxbpni2xmuNLnF3FE/lPj+9X1KqQlLkjLU+uU483JzanQ0UUVqWFFFFABRRRQAUU&#10;UUAFFFFABRRRQAUUUUAFFFFABRRRQAUUUUAFFFFABRRRQAUUUUAFFFFABRRRQAUUUUAFFFFABRRR&#10;QAUUUUAFFFFABRRRQAUUUUAFFFFABRRRQAUUUUAFFFFABRRRQAUUUUAFFFFABRRRQAUUUUAFFFFA&#10;BRRRQAUUUUAFFFFABRRRQAUUUUAFFFFABRRRQA3+GoJp47eGV5D5UaDl6s1k6/bC90S9tzALrzIX&#10;j8nO3zPlPy0Et2Rzmt/Fjwz4e/s9bzUo1N7OLaPyvnG//a/u14/4t/aIntfFep2Emlw6louxrf7L&#10;5i/vP9r/AHa+b/FOkyaP4j1O0ns5dG8t28q1l/5Zx/7FO0G62f6P/wCRa7sVheSjz0pH4xW4uxeI&#10;r/V+VQ5X0/8AtjsfD3i/UvCcN5b6PL9jtbidZbiKLt827bvr0HSv2hLrTNT1i7+yTTRX2zy7Wa5H&#10;+jvt/hryVfkpa+fjOUTCjj8Rhf4UnGMdi7rWtalrt99o1O8lvJf+WfnS7/LT+7XB/EO822NnZ/8A&#10;PV/Nrrtu+vMfFWpf2rqvmf8APL91X13CuF+s5hzz+GC1/wAR8/m2JnDDy55e9Ixw9WtP0+XVJ/Lj&#10;/wBVUdvby38/2eP/AFstd1p9j/Z0Hl1+pZxmccDS5IfHI+Nw9H2svf8AhJLOzjsIPLt6moor8qnO&#10;dR885c0j3OXlCiiisw+Ikjurm3sZ7O3mlgtLn/j4ih+5J/v17X8M/j1q9pe+G9EttN83TLeP7NcR&#10;wjkf9NK8Ws9Nub//AFdd98P7y58A65Dqln5M0uzypIpv+Wif3a8zFY7D4aPvyPqMkhi41ozoycI9&#10;X/dPpKDxzNeePR9lvZZtBCfZpLb7N8vnf3lf+7XqAUc+hrxnw141Hii9Fn4VxpvlJ9tuIjFvSV/4&#10;ot38Net6fPPNYwSXEIglZP3kWfuGuenWVX34bH7fhW5Rb5r3NCiiitjvCiiigAooooAKKKKACiii&#10;gAooooA/N/4RfFr4weK/jt8d9LsM+MtJ0PxFJa2UOo6n9k+xJ5sm1U2/eXate7+GtU+KF/rVnBrf&#10;g+x03SpH/wBIu7XxBJM8af3lT+KvGf2L/wDk5L9p3/saH/8ARstfY3Uc1/IHHnEuYYHP8VhcPNqK&#10;5bWnVX2I9IzjH/yU+gwtGEqUZmT/AGEn/P3f/wDgU3/xVH9hJ/z93/8A4FN/8VWtgUYFflX+sGd/&#10;9BtX/wAGT/8Akjs9nT/lRk/2En/P3f8A/gU3/wAVR/YSf8/d/wD+BTf/ABVa2BRgUf6wZ3/0G1f/&#10;AAZP/wCSD2dP+VHlvje7+IWk6oIPCnhq11+w8vP2rUNckt23/wB3ZXNz+IvjTFDM/wDwg2lQ/I37&#10;3/hJW/u17pgnoKq6rkaXeg8/uX/9Br2aHF2bKMYSm35upW/+WmboQ/qx4L/wTE+J/i/4o/CzxZe+&#10;M9au9b1C116W1jluyreWiqPlTH8NfZg5r4P/AOCRv/JJPH//AGNE9feI6iv71g7xXofLnB/Fb4Ie&#10;B/jfpenaf468N2viW0sZ/tNvDdllWOXbt3fKw7Gvkz/gqz4a0jwj+xR/Zeh6ZaaPp9vrlj5dpZxr&#10;Ekf+s/hWvvGviL/gsF/yZ5P/ANh6x/8AalbAcz/wRj/5Ny8Qf9ht/wD0Ba/QJl3V+fv/AARj/wCT&#10;cvEH/Ybf/wBAWvsn40+Pv+FVfCTxZ4rMMtwdI06W6SOIbnLqvy9f9rFAH5c/8FCvhh4M/Z1+K/8A&#10;ws/4U/ES28G/EDzlubjwraS7rnzJPvXEX91W+ferZBzxx8tc5cf8Fg/jM3go6V/wjehw6p9l8v8A&#10;tv7NN5u/p5uzds3f8BxmsD/gnr8FbH9sf9pDxL4q+Jdx/b0OnY1e9tJvu308kvyq/wD0z3ZyvfpX&#10;7Q6h4J0DV9Cm0i90WwvNKlg+zSWktsrRPH/cK4+7QB+c/wDwS9+FnhH4r6zrPxs8X+Kk8dfFQzt5&#10;lpdH59K/h81l/iZl6N91RwBmvQf+CyGs3unfsz6PaW0/k219r8MdzGP+WiCKRv8A0KvkD9oqW1/Y&#10;I/bphv8A4aTXWjaJJ9mvrzS4fnQwStumgVf7vHyq3T5fSvrz/grrpN54r/ZT0bV7KIfY7XVra9uP&#10;Mfa4RopFXj/gVAG5/wAEiNEsNN/ZKt720g8m71LVbqW8lz/rHVvLVv8AvlVH4V9v18Qf8Eh9asNT&#10;/ZLt7O2vPtF3YatdR3kZ/wCWTs3mKv8A3yyn8a+36APwo1Mf8K8/4KjxR+Gz/ZkX/CbQR/uvn+Sa&#10;VfO+9n729/8Avqv3Xr8KtWX/AIWB/wAFR4pPDY/tmKPxnBJ+6/uQyr533sfd2v8A981+6tABRRRQ&#10;AUUUUAFFFFABRRRQAUUUUAFFFFABRRRQAUUUUAFFFFABRRRQAUUUUAFFFFABRRRQAUUUUAFFFFAB&#10;RRRQAUUUUAFFFFABRRRQAUUUUAFFFFABRRRQAUUUUAFFFFABRRRQAUUUUAMxkA0yWnb+K5vxxqOq&#10;6XoYutJtIb2eKRZJIpT1j/i2/wC16VSjzvlMqk1CEpnFeL/iMP7X8QeGotMxNZxwSJLdjdFc+Y3z&#10;Kq/xV558WvHY0rxTqXgjT5oZrXyEuZIphuePd/cqn8Q9L1bxENS8Xa3qWq+Gr/w9B9ttLW0i/wBH&#10;+b7vzN95v7y18hXHijUtU1ubXLi8lm1W5fzJJa+mp8NrO8PKFKVpRX/k3qfmea8STy2fJOPNzv8A&#10;8l5pH1V4AmiWa9j/AOWsv+rrslWvG/gz40j8R33l3HlQahFH/qv+en+5Xsitur+JuOsrrZVnVTD4&#10;iPLL3b//AGp+7cJYyljssjOjLmjFyidPot35tj5f/PL93V+sPw/N+/8As/8AyyrcFfgeOpezxEoH&#10;p14ezqyA8/SjNFYvi/xnongPw9NrXiLU7XR9Ktv9ZdXcm3/vn+81c9KhVr1Y0YR5pS2SOa/LE2/0&#10;pOvvXxFcf8FX/htb+L59PGg6pNo0T+XHqkW3Mn+1sr698A+O9I+Jfg/TPE3h+8+16XfJ5kcn/srf&#10;7VfRZtwvnOS06dbMcO4RlszKFaFT4JG/RTmehX318rY1uI3z0L8tBPPpTZK0pz5Q92RtaLqkVjZz&#10;IZRFLv8A3cdbXh+2Mn+mHzcSf8spf+WdctbT2UFvI90JPMi/eGWKuhv/ABKNEWKaaGSaxkRfLkiH&#10;zD/er+qOAKrxWGpVcXUh7LDxVlG/uuX2p/1ynkYim3L3I6yOngG2GpBwKgt7jzYI3/v1ODX9HRak&#10;jx3uOopFbdS1YBRRRQAUUUUAFFFFABRRRQAUUUUAFFFFABRRRQAUUUUAFFFFABRRRQAUUUUAFFFF&#10;ABRRRQAUUUUAFFFFABRRRQAUUUUAFFFFABRRRQAUUUUAFFFFABRRRQAUUUUAFFFFABRRRQAUUUUA&#10;FFFFABRRRQAUUUUAFFFFABRRRQAUUUUAFFFFABRRRQAUUUUAR4wc+lV7mcQQSu/SMb6sjkV5T+0p&#10;4s1bwR8Hte1jRJ/seo24UxSkbv4h/jV0aUq1SNOG7Zz160aFGVWeyQ5/2gPCsXi/RtHkuwI9YgaS&#10;zu8nZI6tt8rb/eryvUdXtfhp8bfE2uaXe2us3V0iRXGnxfJ9i/36+Pdc8Xav4j8R/wBuaheedqu9&#10;ZY5fueW6/d2JXVeEPG99rXj8anrc32y/vo/K83/no/8ADX2mccLV8Nl1ath5axhzf9vL3j8so8UR&#10;x2IpwnH7ej8tj6H8dfED/hOpoZ5NHis7qL/WXUUrfvE/u+lcRpvhPU9en8y3h/0Tf/rf4KuND/yz&#10;r1azhFtBDHH/AMskr+Ws+4lxGURjVoxvOr3/AJe5+kYLJKWfVZTxMnyQ7faPP49F/wCEUvp445vO&#10;/wCmtdPHJHeW8OK56+k8++mkk/56Vn3msXNh+7t/9VLXiVMBiM3VPnl+9ly3mfWYPH4XIqUoQj+5&#10;i9F/w5i+PtKtor77Rb/vpv8Alp5NcftlauumkiWD95XH2N3LL50kn7752r9vyRVYYLk5ubk925/O&#10;3Ec6NfHSxEI8ntXzWM/7Hcyz/Z/J/fVtWvg25lg/eTeTL/zy/jrS0OaL7RNJWpcahFb/ALySuzHZ&#10;xi41fq+HjyyiceXZLgqlL6xiJe7/AIivpeh22k/6v/W/89a0vvVj3HiSJPJ+zw+dWfJrVy0/+urw&#10;5YLG46fPW+LzPf8A7SwOBhyYf8DoprqK1/eSTVTuNctoP9X++/641zsjeb/rKtabpNzqP/Hv/qq7&#10;I5Vh6EefEyOH+1sVi5+xwlP4v/Ai83iLd+7jh/7/AEu+von9nW+tdE8OTJcaxEZpEa9uLSb79t/9&#10;jXiGm+H7Ww/eSfvpa1vM214tTNcPhqv+yU1KPf8A+RPt8owWJpS+sY6Xv9v5T658PeIT4ggNwkRh&#10;hL/6OTJ/r0/vVtyEKN1fLnwu8WxeEPEU93qE8wtfI8qSIfOn+zXo6fH2wM0EX2M+bJdCL/gDfxV6&#10;mFzijUpc9aXKz7RHoOheKtM8SS3Een3QuJbZ/LkA/gNbteT3Ovf8I98Q7yy0Wz+26jqWyS5jm+RI&#10;0Vf4P71emadex6jbxXNvN50MnevRwtdVvc5tUMv0UUV6YgooooAKKKKACiiigAooooAKKKKACiii&#10;gAooooAKKKKACiiigAooooAKKKKACiiigAooooAKKKKACiiigAooooAKKKKACiiigAooooAKKKKA&#10;CiiigAooooAKKKKACiiigAooooAKKKKACiiigAooooAKKKKACiiigAooooAKKKKACiiigAooooAK&#10;KKKACimb/eh+9RzAB6ZqJlJ6Nj8Kq3d/Fp9uZ55hBbR/6ySXivL/AIqaXp1teweJ7zU9bEWmJsNh&#10;pMmUP8SySp/FWsOWcuXmOPFVpYenzxjzfOx4d+1F4r/trxFZ6XJo8umy2XP9oXcXzXH/ANjXi8Mv&#10;kTwyV1PxK+IV78R/EX2u7m82GL91bSiLZ8n+2lcl/OvqqMP3HJM/mrNsZ9czCriIe8pPR2tL8Dro&#10;5fNg8ynZ5rH0O8/5d5P+2dbANfC4jD+wqypfCe5hq0a8IzKOuXn2DSp5PP8AJl2fu68utYbnUr7y&#10;o/30slez658P/wC3PCs1xcTeTNF+9jiri9F0eLS4P+msv+sr7HhjPMFQwNf6vLmq8/Kzkz/KsbhK&#10;1H6xHljJcyDR9Jj0uD/pr/y0lrQoo3bawrVp4mfPW3PHgox9wb1p1WLPTbm//wBX/wDYVuWfhuKL&#10;95cf62vIxGY4fCS9+Xvdj18JluIxnwR93uYNrZy3n+rresfDMUX7y4/1tbCx+V/q/wDyDRng18ri&#10;87xFf3KPux/8mPscHkWFw3v1vel/5KNjj8r93H/qqduoozXz3PLmPpvd+CETq/hz4u1Lwv4ihi0z&#10;yp5b/bF5Uv3K+lNX8Y23hLQ5rrV5Ypb61t/tFxb2hySP7yqecV8ef29Lok8N5ZzQ/a7Z/NjrM1/x&#10;Tq/iXVZtQv7yWaW5/wBYP4Nn93/dr6jLfbU6Xv8Aw9DGWewwMJUt59F0ifZfgr4r+H/HFtaPaXsU&#10;NzcjP2GY4m/75ruP4civjX4Max4f0bVftFxZeTr8Uf8Aod1NJshl/vb/AO77V9CeDvi9Y+ML6C2t&#10;tM1ACTcPtXlf6PvX73z17yfMe7lea/XKEZ1pLml2PSaKijWpaD6MKKKKACiiigAooooAKKKKAPzw&#10;/Yt/5OS/ad/7Ghv/AEbJX2TjrXxx+xZ/ycj+07/2ND/+jZK+yQvWv4g8Roc3E+J/7d/9IifS4X+D&#10;ETBowaXbRtr829kdYmDRg0u2jbR7IBu3iqWrD/iVXv8A1xf/ANBrQ21S1Zc6Ve/9cX/9BqoU/fiI&#10;+XP+CRn/ACSXx9/2NE9feP8ADXwd/wAEjP8Akkvj7/saJ6+8f4a/0gh8K9D5Bjq+Iv8AgsF/yZ5P&#10;/wBh6x/9qV9u15N+0l+zzof7Tnw4/wCEM8R3l3Z6f9tivfNsztffHu2/h81bAfKv/BGP/k3LxB/2&#10;G3/9AWvsz4yfD2L4sfCvxX4PuJ5II9Z0+W182Lh03L8v61x37Mn7MHhr9ljwdfeHfDV5fXttfXP2&#10;yWS9k3Nv27flr2igD8Kv2PfjRffsAftM+IPDfxD02aysLr/iUasRH89vtfdHcp/ej/i91av1qf8A&#10;bM+Ccfh/+2/+Fl+HvsHkfaMC+Xfs/wBz727/AGay/wBpX9i/4bftTQ2dx4rsZrfWrVPLt9V09/Lu&#10;An91v76+zdK+Q0/4IjeH/tXz/FHUfs2/Pl/2ZHu2fXfQB86fFO5b/go/+27DF4H0y8h8PM8Frc6g&#10;fvx2UfyyXL/3dy9F/wB0V+rX7UfwTh+L/wCzT4n8ERQ+dd/2bnT2EW9/PiXdHtX+823b/wACqx+z&#10;h+yz4I/Zd8LTaN4Psj5t0/mXmoXfz3Fwf4Qzf3V7LXslAH4sf8Ezf2ptN/Zk8eeIPh78Qmm8P6Vr&#10;F2oE16uxNPvl/dt5oK5XcFC56Lt5r9Hvin+3d8Ffhf4Ovdbl8b6VrUkSZg0zSblZri4f+FUVT69W&#10;/h61y37Uv/BOn4bftN6nLr0hm8KeLpVUSatp0an7Rt7yxcKzdBu64rwXw1/wRR8I2GrQz618Q9V1&#10;XT0/1ltBYpbtJ/wPc1AHlX/BMP4Q3Pxp/aV8V/Gq8spdN0Cwvrq5s4uSkl1cM7eUH43eWr/yr9ga&#10;5X4c/DzQPhX4O0zwv4Y02HSNG02PyoLaEY/4E395mPJbua6qgAooooAKKKKACiiigAooooAKKKKA&#10;CiiigAooooAKKKKACiiigAooooAKKKKACiiigAooooAKKKKACiiigAooooAKKKKACiiigAooooAK&#10;KKKACiiigAooooAKKKKACiiigAooooAbxTXYLS76q3l1HaxNLKfKhj/ePJQTzIkRxjjpUN1dRwQN&#10;JLKIYo03vKf4K+a7L9oPRPB/jbXYn8Tf2zaa3I1zZyfN5OnbU/1T7v7zf3a8I+LH7R3iD4j2OmR2&#10;d7d6NLFC9vqMVpLshuP+A/7tfQ4PIsXi5xilp3PjsbxRgcFCX2px6I2P2lvj1bfEHW5tL8OTXcGn&#10;2r+Vc3XmsqXH+zt/u14Rupu3Z+7jor9fwmDpYKjHD0do/wBcx+B4/MauY4iWIq/FL+uUuaRqUujX&#10;0OoW/wDrbV/N/wCun+zX2f4T13/hKPDtlqf7qH7VH+8ih/5Zv/dr4m3Yr2D9nTxj9g1ybQ7jzZor&#10;pP8AR/7ke35mr8L8ZuFY5zk8s2w8f3uF5pf3pQ+1E/T/AA2z/wDs3MfqNX+FW2/uyPpTT5ZIL6Hy&#10;667tXEr5qz/u67ONt0ENf5t5xDllGZ/UOMg5cs/iPKv2lf2hLH9m74dy+J7/AEe61jfJ9nt4bUfJ&#10;vx8vmv8AwrX44/tE/tReNP2kvEEV54jvBDp9ruFppcPy28X/AMU3+01fuN478B6P8S/CGpeHNfsx&#10;eaXfI0UsXr/tf71fnJ8Tv2DfC37NPwQ+InjPxHdjxLqoBt9CjEjIlt5jhVZ/70lfs/hjm3D2Ag4Y&#10;in/tjkop783PouX+X+8fNYyFaX+E/PIsd22vsP8AYD/a8HwJ8Uy+GPFN5KPBer/8teX+xzfwuv8A&#10;s+tfPfwJ+Gv/AAt/4t+GfBrzmCHVrryXlj58v5Wbd/47XVeMP2YPHXhr4v6z4J0zRdQ1SXTJ22XM&#10;MDbDD/DJu6fdr+kM7hleaU6mT4+S9+HM76e7e3Mv+3jzsPCrzxnCPU/VrWv23Ph5prFLMX+pyf8A&#10;TKPYtdp8JP2gvDnxhjMemy/2dqkf37C6++P93+9X5iaZaXOl6bFZ3k3n3UX7uSXGK9C+B2unw38W&#10;PDN+On2pY5B/sNX825hwRlscLU+rX54+8nfe3kf13jvDbLo5TUxGG541ox5lzNPp8Lt7p+pS01qd&#10;+lc7428XReFbH93zfy/6uL/2avwjBYTEZniI4bDxvOf9cx/MdatSw1KU5/DEyPHniSKwOxJsnZ+8&#10;ii/5aVwl98QNcuoJrf8AtOWG1lTyvstYN5cSXk81xcf66WoRX9a8PcPUcjw8YfFOS1Z+e5lndbHR&#10;jCHuwX9fEfRvwI8bzazon9kXcV1LdWo/4+j86FO3z/3q9dDfnXxLYeItX0eD7Pp+py2UUv8ArIoZ&#10;a9N+CvxKv4vEU2n63qfn2tyn7qWYsz7/AOFUr9UwuYRtGlP7zPC46MuWjP4j6RXpS1FG1Sbq+hPc&#10;FooooAKKKKACiiigAooooAKKKKACiiigAooooAKKKKACiiigAooooAKKKKACiiigAooooAKKKKAC&#10;iiigAooooAKKKKACiiigAooooAKKKKACiiigAooooAKKKKACiiigAooooAKKKKACiiigAooooAKK&#10;KKACiiigAooooAKKKKACiiigAooooAKY/en0xmoA4z4ieM5/AuiXWqx6RLqdrawPcz+TKEeNF/2f&#10;4q+WP2o/jf4W8e+HLPQ9Lm1abWZYFuRaWf8Ax7fN822X+81fZOp6fbarazWl3DFNb3CFHil5DrXw&#10;Fq8mh2XxM1/y9GtNG8q6a2tzafIke3+L/GvYy6vSwjeL9m5zh7yt+p8HxPi50KcaM5JQq+7qeW2f&#10;w/1y/sftkcP7r/ptL89WNJ8A6veeTcfubL/pr/HHXtUMMt1PDHH++8391HXr/hr4b6Zpdj/xMIYr&#10;y7l/1nm/c/4BXx3EXjBWyPD/AL6K5pvRKPvf/InhZbwhHMJ/upPlj1/+RPLvD+i31xY2UckM38MU&#10;l1N9yT/ar0zVG+y6VP8Avv3uyuw8mKKDy/3UMMaf8A2VxfirS/tVj5cf76XZ5kfk/wDLSv5LxHE3&#10;+suOp/WI8kL/APpUj95yvARyrCVIQ96djh2uP+m1YNxcebP5lSMvH7yo5F2V+/YTDxoe/wDzH5hj&#10;8ZVxMeSfwxMPxZffYNDm8z/lr+6ri/DTbD5f/LLZXTeKpP7Zsfsdv/yyeuRtYfsE/wC7m/e1+zZF&#10;h6UcqqQ+3J/+S/ZPw3PsTKWY060Pgiv/ANo7bRV/fzUa0u2eGvOfFHiyWDybe3mls7v/AJaeTUnh&#10;HxBfXU/l6hN50X/PWb7+/wDu11T4WxcaX9pzkox7Hd9fpRwvsYX8v/Ajsqkt7WW9n8uOtrR/C8tx&#10;+8vP3P8A0yrpre3itf3dvD5NfAY3O4Yb3KPvSPrMv4cq4mPPiPcX/k0jD0/wrt/eXn+t/wCeVb0a&#10;xRfu4/8AVVR1bxDY6D532y88mXy/N8r+OT/crzXxB8Vr7UfOt9Lh+xWkv/LX/ltXDgMkzjiWftuX&#10;3O7+E+jxOYZPw5Dk+32Xxf8Abx655dO27a8R8P3Hi/xLP5dnqd35P/LS6/gjr1Lwrpd9pdj5eoXs&#10;2p3cr/52f7Ncud8ORyOPJPFwlP8AkXNzf9vHp5Pnv9ry56OHnGHd8vKbnqKkoX5KPMr4X4j7aHuf&#10;Gdr8PrTxJqviObWNIMN5qFt+6k+2S/wNX0ZplsLa1iTyYopcZkEP3d/8VeS/APxFatbzaXLDaWV1&#10;/wAs/wCCW4/vN/tV7VX6ZklCFLD86lzcxM5cw6iiivpCAooooAKKKKACiiigAooooAKKKKACiiig&#10;AooooAKKKKACiiigAooooAKKKKACiiigAooooAKKKKACiiigAooooAKKKKACiiigAooooAKKKKAC&#10;iiigAooooAKKKKACiiigAooooAKKKKACiiigAooooAKKKKACiiigAooooAKKKKACiiigAooooAZj&#10;oaryyRRKzviMdN5qVxxXm/izxVpOteNv+Fc6lpksttqWlvfSXTSbYdiuF2f71VTjzMyqVFBefQ5v&#10;4nftL+EfDXg+8n0jX7OfWJUk+xQ/e8x0ba1dz8OvHun+PvCFlrVjew3kJjxcSRdEdfvV+ZfxD8NW&#10;PhXxhqWmaXqUWs6fbTt5csW7ZF8zfuvm/u12fwO+Ltj8Hr6a8M2rTiVG+0afFt+zSfLtX+Kv0ivw&#10;vSll8amEk5T+L/t0/M6PFVWOOlDExUYfCeyftFftSxtrkOieGLy01PQJUeLUcR/PvVvuo1Zlv4i1&#10;OWD93qc3+lIvmfvf9Z8v3Xr5f1C4+2are3EcPk/aZ2k8r/ebdWpoevX3h++guLeaWpzngmlicLT+&#10;qS5KsVrf7X/bx85LiOcsVKeI96MtrfZ//aPdLzw5Y3/7zyfJ/wCuNY9x4Jlaf93N5MVV/CPxIi8S&#10;332O4h+xXX/LOuy+7X43iJ5xkeI+qVrxl2fvf+AnqfUMqzOHtuVeq908/bRb6w/eSQ/uon/1td5o&#10;Ph37VP8AaLj9zFF/5Erl9X+JOkadNDHb/wCm+Z/zx/5Z12EnxE0xPDnmR/8AH3/qvslZZ5Uz2rh6&#10;P+zuPO+W6+I34cwORYbFVp4msuWC5rP+b+Uo+NPFFteQQ2enzf8AXSX/ANlri/uVet7rTEn8zzq2&#10;prW1v/3kld2DpQyWjHDQpvl+K7+LmPGzLFVuI8RLFzqLyS+HlOft7OW8/wBXW9Y+G4oP3lx++lrU&#10;tW/c1JXm43OK2JlyQ92J6WAyXC4b35+9IFXb+7j/AHNFHUUfSvnL8r/vH0dg+tA6UbqjurqK1g8y&#10;tIwnUl7keYmc4Uo88/dJM1k3msSPP5cdU7zUJbz/AFn7mKpLPSbm/wD+PeGWavfo4GGEj7bES5fU&#10;+ar46rjpexwMXL0KpNHrXSWfgWW4/eXE3k/9Ma6Cx8N2Nl5P7n97F/y1rhxHE2BoS9z35eXwnr4L&#10;grNcZyzrWpR7v4v/AAEyvhDp5uviJo8c9nFNa7/KuPN+5s2tX2L4QvbK/wBJDWFp9ktYnaJIun3W&#10;r5t0a1trnVLO3uJvsdpK/wC8l/5519HeE4Rptv8AYI7MQWsX+rmi+5JVZPnFbNKsvdtGJ+i4XI6e&#10;R0eTm5pS68vKdIDT6YDT6+xNkFFFFBQUUUUAFFFFABRRRQB+eX7FX/Jyf7T3/Y0P/wCjZK+y8cGv&#10;jX9in/k5L9p7/saW/wDRslfZY6V/FniHDm4lxP8A27/6RE+iwn8GIm2jbS4PrRg+tfm/Idgm2jbS&#10;4PrRg+tHIAm3j3qlqy/8Sq9/64v/AOg1ezxVTVR/xKr3/ri//oNXCHvxA+WP+CRn/JJfH3/Y0T19&#10;4/w18Hf8EjP+SS+Pv+xonr7x/hr/AESh8K9D5FjqKKK2AKKKKACiiigAooooAKKKKACiiigAoooo&#10;AKKKKACiiigAooooAKKKKACiiigAooooAKKKKACiiigAooooAKKKKACiiigAooooAKKKKACiiigA&#10;ooooAKKKKACiiigAooooAKKKKACiiigAooooAKKKKACiiigAoopG6UAQO2yMGvmfx1+0NpfijwTN&#10;f3HhXUJ/Dsetf2bJKZfJMbxS7Wd/9njj1r33xbqt7ovhbUr+xgjvLu3haSKGaVYkc/7Ttwtfmt8S&#10;P2gtX+NfiK9sLiyi0DRdHk8r+y7SVXikm/5aSb1+Vq+jyHL3jq/vx91b6nzfEWM+o5bWrQ3jb8XY&#10;9O/aK8b/AA68eeI4bfTzNZ/2YjRxy6dbL5Nw7bfm/wCA14IzUbqbX6/g8HDBUY0YScox7n85Y/HS&#10;zKtLETiouXYKKKK7Tz7BXTfDjWItD8Y2VxJD50X+q/76rmamsbz+zb6C88jzvsrrL5X+7Xl5ng45&#10;hga2En9uEo/+Snbl2Jlg8XRxEPsOMj7GtdYltf3cn76KvRPDt1Ff6X+7m86vH9H1D+2dDstQ8jyf&#10;tMCy+VXReF9ci0S+8yT/AFUv7uv8wuJeHva0pQhHlqwctD+7oVvrNKNaHwy97/wI9SzXw1/wVl8Z&#10;f2R8GPD/AIej/wBbqmo+Y/8AuRrur7htZ4r23+0R/vYZa/NH/gr/AKtGfEXw80vzf9XaT3MkXpuf&#10;H9K+W8OMJLEcU4aE4/BzSf8A27F/+3HlYuXLSkeD/wDBOTSpdT/ax8IypFkWKXFzJ/36Zf8A2av0&#10;H/a5+PEfhmzm8KaDKBrF6nl3l1Ft3xw/8892K+Gv2AfEVr8M4PH/AI7k8ltQsbFLLTo5f+e0jfe/&#10;8drbml1Hxr4nJkMt5qupT4z/ABSOzV+48TZfHM+I/rmI/h4eCjb+aXxfdHmP1/ww4UjmMpZtjo/u&#10;aT0v9qXf/DE3vhX8K9W+LPiA6XpvEcaNJcXP8Mdc+it4c8QwqP8Alyuuv+61fpT8EfhBp3wi8H29&#10;hbky39ztkvbkj/WPXJ+Ifg98MvBNxNef2BFqWq3MjS+VLKWy7fMzf7NfD4Li1Y7MKmDpU3OMvdpq&#10;P2v5m/7p9pX8V8HhsTiZ4im5YdK0LW135m/8R2M3xPtrDwto1wn+mahfWqydf9X8v3q8w1DULnVL&#10;6a4vP30stRzSeb/7Tih+5Gn8K1H6V95kHDuFyOH7mP7ye7/r+U/ibNczlmFaU4e7SvKy/uimlWmm&#10;snVPE0Wlz+XH++lr7fDYari58lGPvHzmIxNLBw560vdL2oX0elwfaJKt+BfjXbeBb2a8GgnUpZT+&#10;7mll/wBXXml5fS3880lx/wAtf+WVV6/RsuyGjhI89b3pn55iuKcVKtz4SXLGJ+gfhj4o6RrUOhRX&#10;M0VlqurWq3MViTufGK7gEEEYxX55/Dv4kXPw88RHU0szrN0YPKt4pTu8v5v4P/Qa+9PDGrSa74d0&#10;+/lg+yS3EKyPEf4OK0xND2L90/WOH88Wb0pc3xxNyiiiuQ+vCiiigAooooAKKKKACiiigAooooAK&#10;KKKACiiigAooooAKKKKACiiigAooooAKKKKACiiigAooooAKKKKACiiigAooooAKKKKACiiigAoo&#10;ooAKKKKACiiigAooooAKKKKACiiigAooooAKKKKACiiigAooooAKKKKACiiigAooooAaBnNBGMVl&#10;69rtj4c0qfUNQm8i0i/1kh7dqbD4j0iaIFNTtCH/AOnhf8admRzq5plgVJrmfGHjXTvBeni91LzG&#10;td/l/u493zVk/Frx8fAnga81m0g+1Tb0ijA+7vb+KvkBPjn48sbLU7SS9h8q+dpZPOj3+Xu/uf3a&#10;68PQ9ufI53xDRyl+yd+ZrmVo3PR/j78eo7uWyj8J6jJDPJDJb3uI9rRI33ev8VfPul6Tfa9ffZ7e&#10;GWa7l/5azf8AxdO3S6pfeZqF7N5sv+su5vnf/er23wRLokel/Y9GuIpha/6yTGx5K4+Ic7/1bw0f&#10;q9F1Z/4fdj/iPgsiyuXHeaynjsQqUI9Ob3pf4Y/9umz8H/Df9h2P/E0h/wCJh/335denbt9cAjyW&#10;/NdNYatLf2M3l+T9vig/d/7/APDX8LcUvFZrjamZ1pc3M9f5Yn9T0smo5Vh6eHwnwR93U+V/+Cg/&#10;7VUnwh8Dz+DPDh/4qXW4GjuLuL7tlbN8rf8AAmr45/Zr/bv8TfCY2egeKJJte8I8x/6z/SLb/aRv&#10;4l/2a9P+Pnw/8UxeI9Tn8bad5rXz/wDHyE3RSD+Ha1fIvjr4U3Hh0tcafi6sewz80f5mv6G4RyrJ&#10;oZTHLasFLm95vfml3T/un1+f8FY/LsNTzbLKnt6TWvJ9l9dPtRP1y0nVtI+Ifhyy8SeG72LU9PuU&#10;/dy//F/3a5/WLz9/9nt/+2lfmF8C/wBpPxd8BNQ/4k94JtKlf/SNKuhvhk/+JNfpN8CPiP4Q/aD8&#10;LQ63Z/udWi/dXun+bse2f+9t/u19KsO8h/fYi86Udray/wC3j+fs7yurm0owwPuTl8d9IlLWrj7H&#10;YzSR/wCt/wCWdcjd6hcp/wAsfJl/5aV9CTR6RGIbO3ghmmi/5a1n654dsdeg8u8h/wC2sPyPX0+U&#10;ccYfCcv1jDvlk9/tcv8AhPz3MvD+tV5vY4uEpR6Lbm/xHzlqNlHqCsr/AOsPWWm+CorpBPJ2jnXy&#10;69M1r4UXVnYzXFve+diT93F/sVLrHhmLSYLKSzh/dbP3n8fz1+tT4xy2vh44fCVFLnfyj7p+dTyD&#10;NMHCcMRT5eXll/N9q1/wOuk8WaZb6VBeXF7+5/8AH64rxD8WZZD9n0j9x8//AB9f89ErntS8P6nq&#10;08MlnZedFFXQeG/hRHcD7Rqk/wDB/qofvxvXw9HKuGcjhLHZjU55SfwfF/5KfUxzjPs85cPhI8ik&#10;tX/7dzHCQQ3OtXEP+uvZpJP9/wC9XovhX4VxLB9o1z/W/wDPL/nnXfWlna2cHl28MMMVTV4mc8e4&#10;vGQ+r4SPsof+TH0OU8HYXDT+sYuXtZ/+SkdvDFZweXb/ALmL/pjViOhaDX5RUqupL3/eP02jRjTE&#10;pV60lFZnSeveCfE9j4r+xxyfZNN8S2P/AB73XlfJIn8Ve4o25YjXyT4V1q28P+I4by8s/tkWxopI&#10;v96vor4d+M9N8W6TF9i/cTWyeXJan70dfeZNjYyj7GdozA7WiiivrwCiiigAooooAKKKKACiiigA&#10;ooooAKKKKACiiigAooooAKKKKACiiigAooooAKKKKACiiigAooooAKKKKACiiigAooooAKKKKACi&#10;iigAooooAKKKKACiiigAooooAKKKKACiiigAooooAKKKKACiiigAooooAKKKKACiiigAooooARm2&#10;0mQaa7cVn6pM8Gm3ckc8MMqIxEs/3E/3vaglysXwVYA9cUm4Enjn1rwbw3428W+KbeDVdI+x3mqX&#10;N39iuIvN/wBGihX/AJb7PvV1bfGCytvEF3aXd5awRabH5d2G4eebH/LL/Zpc6POhj6Moc8/dXS50&#10;/jrV9R07Q7ltDgivtSCb47YyhXKd2Wvkf49fF7TfHHwus/D8l5dweM7aeL7ZKI/KePbu3LuWtDxx&#10;8X9S1fxT/bml+bD9hd/s8v8AHs/uv/s14N4t8RXXi/xDqesXkEUN1fT+ZJFD9yvqOHMNHFYr238h&#10;+U8U8S8tKVLCS+L3fL/FH+8cBNbywfu5KaK6K6s4rqsO6sZbeev3HD1o1P7sj8yw2MhXjyT+IhjW&#10;rlNjsZYv3klOonKMpf3Tp9rzfAOtbiWynhuI/wBzLFWtqmvanrc/2i8vZZpdnlf3Kx0q1trjrYaj&#10;UnGtOK5omdStOMeSEvdNDQ9P+1X3mSf6qL/WV001UdAtfIsfM/5ay1emr4LMsTKri5ckvdj7qOF/&#10;CR496sQySt/z2qvUlvJ5U/mV5FWEakfhMqcuSR01jq19BB5fnVof8JNLbwfvIfO/6a1zN5rFssHm&#10;W80M0v8AyzrjvG/ie6h8NzSf8tTH5flQ18nWymM6NTF1qfLGPNJn3uSV8Vjsxw2U4So+etOMV/28&#10;ej/8J9v/AOXLzqz7rxdqcs/mRzeTFXzHp3ijU9LP+jXssNdpoPxilt/3esWX22L/AKY/I9fMYLO8&#10;ij/FotS8/eP6b4j8AePMLzTy7FU8VDyfJP8A8BleP/kx7BJqmp69/o/nSzf9ca67SfCN9dWMMkcP&#10;7r/lp53363vh7b6ZeaHZappf+qlT93L/AB11i183m/GEJTlRy6iowj1Pgcn8Pa9P/kc1HKr1X8vK&#10;YNn4NsYoPLuIPOl/561uKsVv+7joJpcYr80xOMxWLlz1pOR+s4PL8LgY/wCz01HzXxCUA5o5pc4r&#10;mR6F5RFhj8+eGOOHzpZZP9VXv/hHUpdKWHSLvTfsf/PKKGXzf++v7teFaNeRadqtleSedDFE/m/u&#10;fv17V4a8T6HcanPqcE0sMt9/x8edIqpHtr7jhpwpTlP2lpX6/wAp4uPUpLk5bxPRk7U5ulQW0sUs&#10;G+P/AFZqdulfrSPmhaKKKYBRRRQAUUUUAFFFFAH55/sUN/xkZ+07/wBjS/8A6Mkr7JMmBXxr+xYd&#10;v7Rn7T3/AGNLf+jZK+xPO7V/G/H1Pm4jxP8A27/6RE+kwcf3MSbzPajzPaoPMo8yvz/2J28hP5nt&#10;R5ntUHmUeZR7EOQmL1V1U7tLvf8ArhJ/6DUhlzVfUpN2k3v/AFxk/wDQWq4UdYia0Pl7/gkZ/wAk&#10;l8ff9jRPX3j/AA18Hf8ABIz/AJJL4+/7GievvH+Gv7/h8K9D49jqKKK2AKKKKACiiigAooooAKKK&#10;KACiiigAooooAKKKKACiiigAooooAKKKKACiiigAooooAKKKKACiiigAooooAKKKKACiiigAoooo&#10;AKKKKACiiigAooooAKKKKACiiigAopG6U3f70APoqPdRuqbk8w4j86jkbaKJDyBXkvxq1e5tdS8J&#10;6fp813BrV7dPHZywyfuY38tvmuEH3l2/rW1Kn7WfIZVqvsqcp9j0ez17TbnVZ9LgvIpL+2RZZLUH&#10;540b7pNaoHGK+bfhd4R+IHgz4feK9V1/UtJ0/XZnkli1C6iDtGFZm3Sv/Evovau/+EPxLufGGkTf&#10;2mIjJCiyx6mvyW97D/z2T+7XTVwbgpSpSUlF9DjoY6NWUYSi4uS5tT1eiqsE8c9vFJFL50Z6SR/N&#10;mp64j0x9FFFABSN0paRulAHjH7Qdtf6nB4b0u10vUNZtL6+8q8sLOXyoZY9n3bhtp/d/TFfl1NqU&#10;XhT4m+JtL+xQ2Vp9tli+yQ/P9m2t8qp/s1+ufxG1PxLZaTDa+FdME+oXsnlC7k2+VZf9NHX+Ja/K&#10;z9oi38VW/wAW9T/4TSy0+y1uJP8AmERKkNyn8Mvy/wATfnX6ZwV+9ryo6e8u/vfcfNZ5h4V8JUhP&#10;aSL3nU5ZN9ZehzfaNKhk/wBir1fpNWlGMj+damG9lKUP5WWqbUO7ZTlmrOUDjnTlGJJQ0e6gSbqN&#10;26okvdMOWR9D/CDXbrXfB3+kQ/8AHi/2aPyf7ldqteF/Am6l/wCEqmt/Ol8ryGl8n+Cvclav4f49&#10;y2GWcQYiFG3LL3tPs8x/YnBOPlmGSYec94e63/hNvw54ll0Sf7P/AK61lf8A1Vflh/wUj+JEfxB/&#10;aMvLa2/49dHtkso//Qmr9Oo2+z/6R/yyiRpZP9xV3V+J/wAXfEf/AAlXxS8VapyRc6jMY/8Ac3Mq&#10;/wBK8XgzKMI81rZnCPvxXLp57/kfQZk1yRj5nqXwQ00weEjIDk3M/wDq6/R/9lP9nKPwpBZeL/Ec&#10;H/E5uEzZ2sv3bdG/i/3q8B/YX+BUutDRtd1SAL4d0fLymU/JJNX3X4q+Idja6V/xL5vOml/dx/we&#10;XXw/GeZ4zM8fPK8rjzc75ZtfZ/un7JxHxL/YeQYbIcJLl5acZVbfFd6uH/yQvij4k2ugz/Y7OH7Z&#10;d/8AkKOvJNQvpdUvp7y4m86WX/WVDu/7+01m2V9lkfDeByCHJh/enLeb+KX90/lHG5hWx0vf+GPT&#10;7IVV1LVLXSIPMuP+/UP36x9c8TfZZ5re3h/7a1yckktx+8km86v1jLeH51/fxPuwPznNOIaWG9zD&#10;+9PubmqeKJb+D7Pbw+RFL/33WCvy/wCro+lFfoWEw9HCR5KMfdPz7E4mvi58+IlzSButLCsUs8Pm&#10;TeTFv/eS/wCxTaK6DjPefh58CI7zVNA8Qaf4rtZ9L89ZYx/y23/e8vb/AHq+vm+RcZwfWvzn8F+M&#10;LnwXrmmahH5s0NtP9p+yfwSv/E3+9X3l8P8Ax5pnxD8PQ6pphyh4ePvG/wDdrwcbCfx9D9u4OxmB&#10;qU6lGjHkn7t1f4tPiR19FFFeafpoUUUUAFFFFABRRRQAUUUUAFFFFABRRRQAUUUUAFFFFABRRRQA&#10;UUUUAFFFFABRRRQAUUUUAFFFFABRRRQAUUUUAFFFFABRRRQAUUUUAFFFFABRRRQAUUUUAFFFFABR&#10;RRQAUUUUAFFFFABRRRQAUUUUAFFJuo3UALRRRQA3inUxnC1jt4q0weIYtE+2Rf2pJD9o+y/x7P71&#10;C1IbUTZbrUcnSnFs02VsCgp7HwJ+2F8TvFNp8RdY8KR6zLFoMtvFmxAwhr52ivLmIwSJeTQiL/V/&#10;vW/+Kr9If2gfCXgg+AtZ1/xJoH2wxRr5lzZhfteNy/cevzx8VNokuuTSeGIbuDRfl8uLUfnm/wCB&#10;7a/auGcTh8ThPYwocvL7rdlyyfun4dxJQrYTFynVrc3Nsru8YvmOjX42+KZfAd74RuLz7bYSzLcR&#10;zS/ft9v8K/7LVzkfizUv3HmTed5X/LKsf+VFfTRyvCR+Cive/unydatVq8vtry5VynVWfjLzZ/8A&#10;TIfJi/6Y10Fjq1tP/wAed7/qv+eNea+9N/6515OM4cwleMuT3fL4onHGnGL54e7I+nPAvjjU7/7b&#10;Z3k3235P3d1/HH/s112m6lc6TffaLf8A1v8A45JXzB4P1XWNAvxNFN+6/wCWkM1e33vjHTNU8K3t&#10;xHN5N3LA/lxfx76/mLjHg6OFx/7mmpUq3LF2j7t/70T9r4W4o58FLCYvEc1SipSV38SPUNS8YaRr&#10;thNp+r6N9stZU/eRS/On/AK+YvGX7Lmm6h9suPDl79jMj/u9PvNuz/d3U+P413VhBDH+6mliT/gc&#10;lYviLx1c+ML77R5/kRf8+v3KxyLwgxuDrS/5dUpdebm/w8sT6PL/ABkxGQ0vrOWSnzdYNe7L/EfI&#10;/wAXf2b73Q9VvB9nksdVD/8AHt1il/3WNeS+E/Fvib4O+L4NU0i7m0bVrZ+xzv8A9ll/iWv0O0+J&#10;dRgEWow/a9P2f6ub568d+LX7PkPiKDz9OYmT/lmCTuj/ANmvqsVk+YZRJ4ecvb0u63XyPrMJxxwp&#10;xv8ADH6jj5fZf8Gq/wC7P/l3KX8p3HwJ/bTsfizrg0jxPZ2ega/L/wAe8sPyW9w//AvutX1ZpN1L&#10;qU/2f/ltX4v+K/BureDr829/CYTG/wDrK+oP2W/25774dT2Xh/xxD/aeiF1jj1T/AJbWyf8Asy18&#10;ZnGWe3wkp4SPM4rRHlRyyeBzD35OEZP31/kfo9ceGor238uS9mh/641Hbx/2dB9j/wBf5X/LWtPS&#10;9TtdcsIb/TJ4tS0+VPMjlhO9P/HazJPNnvv+B1+K4PGYmrGpDEy92P8A4FFn6DjcBhMNKNXD0/fl&#10;7vyObvlsYL6aOz/1VV/tUsVdZqHgS1hsZri3ml82P97XF1+g5bj8JmNH9zJylHe/xH4zmmDxuWVu&#10;erFQ5trfCXGvpZa0oV2Vl6fZy3s/7uHzvK/eyVrL81GM9lGXsYfZ3OnLPa1VKtW+QMc0uKYzVYtb&#10;G5v5/Lt4fOlrzJzjCPPOXLHufRqMpEarRDHLdf8AHv8Avq7LRfAuzybjUJv+2VddDa21r/x7wxQ1&#10;8HmPGWEwvuYePP8A+SxPTp5bVqfH7pxOm/D+5uvJkvJvsX/TL+OvU/hpokOi3mLezHln/WXPrWQz&#10;b62NP1qWe9h+0TRQxf8ALSL+Cvl8o4krV81oVsXUfLGcbQVuX3u/N/8AtHoVcJCFLkhE9TBz3oHA&#10;rMsb+xMANvKPLrR4Ar+xMPiaWJhz0pKXo7nzjTRJto20u6jdXbckWiiimAUUUUAFFFFABRRRQAUU&#10;UUAFFFFABRRRQAUUUUAFFFFABRRRQAUUUUAFFFFABRRRQAUUUUAFFFFABRRRQAUUUUAFFFFABRRR&#10;QAUUUUAFFFFABRRRQAUUUUAFFFFABRRRQAUUUUAFFFFABRRRQAUUUUAFFI3Sm7/egBm4Y65pVYdh&#10;iszVtestDt/PvbyKzi9ZayNN8d6ZqkF3diWWC1tplt/tMw2RS/7SH+JearknY53WpRnySkrnTscr&#10;Xgf7TfxK8QeCtN+w6fp0UVhfJ5cmqTSDj+8uyui+NHxl0XwZ4T1GO21iH+2XHlW8VrIryRu33WZf&#10;7tfN3xf+Nn/CztD0fSIoPPhtUSSW7m+/JN/F/wABr0sLhJznGco+6fC8S55h8Pha2HpVuWrZbecu&#10;WxieEfHGo6SN+k3cum3Wzy5BEM+YlMkX7RPNJJ++llfzZPO/v1xtrN5E/mR11lvqEV1/y2/e1xZj&#10;gvYT56UfckfmGBzCVeHsa0vejsWPvVwvjHTo7S/E46y/vZK7pfnrP1zTf7W0r7PHN+9/1tVkeM+o&#10;4uM5yfJL3WPMsPLFYeUIbxPN+lDNim3E32f/AFn/AJBqm2of884a/daVOdT4D8/hhqtWXuFjUIvN&#10;saya0vtkrwfu4ao+TKtehhoTjH3z1cHCrTjKEwtYfNn8utD+z/38Mcf9+jR1/cf6n97WlG2yevNx&#10;eLnCUoQ+yclbES9tyQ+E3tu2o7gVIskUv+rmqO4+WvzuKlGXv/iaSfNH3CPnNV76TZBVjbJjrzXN&#10;eLPGVl4eiCP++mH/ACyhrWWIo4X99iJKKj3PRyjJcx4gxkcDlNF1ak/dSUf1/l/vFpRFjf8ArXO+&#10;IvHmmWFv9njH9pS/88v4K4fXvGt/rjTGU+TGf+WUVJ4X8Ca54xuPL0uymni/56+X8n/fVfn2ecd/&#10;WX9XyyPu92vyif3HwT9G7B5RRjnPHOK5OX3vZxnyxj/jqaf+SlHWNYGrX32n7HFZf9MoaoE7fv19&#10;H2/wZ0P4eeDb3XLyGXX/ABBHat5cX8Eb/wCwn8VfN9rc28vinTtFu5o4r29kUbJfkr8glTrVqvmz&#10;+xOHeLshxmCqzy+VsNh7QU2/istLX94+tPgXpt1ongCy8yab/Sv3vlf8869K/t65Wsmzsf7Nt7Kz&#10;/wCfZFiq1DZy3Vds8Ph4x9+KP8/czzvHZnmuJx1GT5qs5S0/xe7H/wABL3/CRSpPV631CW6/1cNN&#10;tdHii/1n76tDqK+ZxdXC/wDLmmfR5dhsyjHnxFT3ewuBRgUZFGRXkH02onWrWmX/APZl7DP5MV55&#10;f/LrL9ySqv1ox+dHNKMozh8URS96J7v4D8TW2vamTbamPLjth/xKo49n2f8A+Kr0BZEfoa+U9K1m&#10;90Obz9Mllil2eViKvePhXNK/haKSe8lu5pXaR0m+/H81frWQZu8avq84+9rdnzWNwvsffO8opkbb&#10;qfX3J5AUUUUAFFFFABRRRQB+d37F5/4yM/aj/wCxlb/0bJX1+X4r4+/Yzb/jIz9qL/sZX/8ARstf&#10;XZfiv5K44hzcQYn/ALd/9JifV4CP7hE++jfUG+jfXwnsj0eUn30b6g30b6PZBykyycVBeybrC9/6&#10;4Sf+gtSrJxUd026wvf8ArjJ/6C1XGn7xnOPuyPmj/gkX/wAkg8e/9jRcfyr7xHavg3/gkX/ySHx7&#10;/wBjRPX3kO1f3PD4V6Hw8tx1FFFbAFFFFABRRRQAUUUUAFFFFABRRRQAUUUUAFFFFABRRRQAUUUU&#10;AFFFFABRRRQAUUUUAFFFFABRRRQAUUUUAFFFFABRRRQAUUUUAFFFFABRRRQAUUUUAFFFFABRRTE7&#10;UARuBj2rzf4kfE5/A+paPawWE2pi6k8q4itI98lvuX92/wDu7toNejykMBXnHxysYL34W6+XvLvT&#10;fkSQXWnxGSaJ1dWXgfw5UZ9q1w/JKrGM9v8AM87HyqQw1SVKVpRV18jDm+P9t4cms9P8T6PqFnqj&#10;OkUhtIvOt97fd+eqXx5+NV78M9b0XS7W0j8vVlaOS7lOPs3ON3/j2a+NbH4ueL7Txj/wkcOsSnVf&#10;9XJLN86SJ937n3fu113x6+IOm/EfxJZ6hpmr3Wp2gh8qS0urfyfsb/xbf726vuf9XfYYimq0fdkn&#10;do/JMVxjVrYKv7GpyzTVtovl+/7X/kp9c6/4t1vQfB1lH4d1HSfEF/FD5l5dajerF8n9/wCWvl34&#10;ufGjxnf6f4f8faRe2ukeb5ukXsVrJ5375W3fJu+6vy/erwrVYJGgwP8AU1kR/wDPP/llX0WV8N0K&#10;H71yUn/h6dviODEcWVcxpe5FwVtub/yb4T63/aA+NNw/wL0ax1P+ytT1bWNv22HTrneI0Xa38P8A&#10;e71z+pftS/DbxT8LR4MnstR8NWAsVixp0f8Aq3X5vLRv7rfdr5evlisoJ5I65lK+hwXC2ElQjCcn&#10;7s3JW933n/d94qXEWLdWU4faSjrrsfpf+zb8aIvEHwsF5r2mWng7S7F/sVl51z/rIV+63zHd81e9&#10;WV3DqFlDPBN5sUqb0kx1FfjboniC50HXdG1O4/4mNrpl0tzHYTSfJJt/hr9IPh1+0DbePvhloGp3&#10;8J8LXmvvc2VvNFH50Fm8e7azsflXp/FX59xNw3PLKscRR1hN/wDgP5ykfoWQ57DHQ9lW+OK+/wD9&#10;tPdRLHJmNZAzr1FVDq9gt7FZ/a4ftUu7y4vM+c7fvV+Vt98UfGPws+InjIaH4qlvbm4umt578hXS&#10;8T+/s+6v3v4a+jf2EPBniBpdT8XT69FNpd110wSrLNI/99+8f+73rPMuFJZZgnjp4hOHu20leXN/&#10;6SbYLiKOOxCw8KL5r66qy8z7dpG6UtRN1r4DmPsT5o/bn+IPjf4cfDGz1PwRdy2d0Lv/AEyaKJX8&#10;uHH8W6vzIbWL7xHqt7qGoXs17qFzJ5sks3z/AHq/T79t/wARWHhX4WWl5q/gaXxzp/2vElqLloUt&#10;/wDpo7r/AA/71fl/HdW1/qt7cWdl9itLp/NjtfN3pbI38O+v2vgWMfZc/s9bvX3f/wBo+czn+DL/&#10;ALd/9KOw8GzRPBNH/wBNK6KuP8G3EVvf+XJ/y1/1ddk9fd4xctY/Cs0hy4qX94bRRsp2yuE8rlG0&#10;eZtqRY5WqZLP/npRKUYxMJ1I0/jOo+E0kj+MYfKvPsUMX/HxLD/c/iWvtyy0Tw/fweZb+VNF/wBd&#10;a+I/At/b6Bqk1zcD9yYPK/4HXYap8YtI8JWP9qRzSw3cX/HvF/z0ev5I8XuF8w4hxscXhKkqMaUN&#10;0vd/7eP2fgDOJR9nleH9+dWfKoX9650X7avx6X4W+CdR8L6F+51m6tcSSj/l3havyE8DeHpvHXj3&#10;SNIjOJdR1CK3H/AnAr6G/aJ8eal4r0zWNX1SbzdQ1KTJP/stcJ+xjpX9p/tF+E5TD50djP8AaZB7&#10;LXyPB2U/2FktXk96o7yb/ml/+0f07xzgKORVcNl/21DmqP8Avy/+RP2L07w9b+Bfh1F4b0SL7HaW&#10;MKxj/pp/erjLiHfBXax+L9I1e4mg87/W/wDPb5K5DxRay2dj/of/AC8v5X/AK/KuGKdbB15YTFxc&#10;Ks582v2ub4vePis3qQxWFqY6jJThbX/Eczdaha2v7ySaGuP1rxJLqn7v/Uw1T1jTbnTp/LuP+2ct&#10;U+/Nf1dlmUYXDRjW5uft/Kfynm+dYvFylh+Xkj2F60dKOlHWvqj5OPw/3hAMUZyeaAc0YweamXMU&#10;gIqa1s7m98/7PDLN5SebJ5P/ACzT+9UIr1z9m2x0jUvEWv6ff6idOv76ya2t4R92RG+827+9/s1l&#10;Ocacec9HAYOWOxUcNzcvN1PJVjuZfJjt4buaX/ln+6b95X2t8B/hjceA9ChuDqN0bW9hEr6XPH/q&#10;pG+9XXfDnwLN4E8OwaXdaidaFrxbzTW6o8Sf3flrsQCuRjPvXh18V7aPLyn7Pw/wvHK5/Wa0uadv&#10;5bcv/k0uYsUUUV55+hhRRRQAUUUUAFFFFABRRRQAUUUUAFFFFABRRRQAUUUUAFFFFABRRRQAUUUU&#10;AFFFFABRRRQAUUUUAFFFFABRRRQAUUUUAFFFFABRRRQAUUUUAFFFFABRRRQAUUUUAFFFFABRRRQA&#10;UUUUAFFFFABRRRQBCHDDjmjOBgjiuH+I9t4qv9PFn4dmig+0j7PJNnbLb7v+W6H/AGf7teZeI/jV&#10;43+E9lZv4o8HmbRbaeOyk1mG9R3k/h83ylO75vvba66GEqYn+FJX7XR51fGww38WLt35XY+idtHS&#10;qOn6jFqVhBdwHMNxGsiZ+XIarbSVyHoJ3IZX3fKwyK+cbbQLf4QfGfU/F9/52v2uuT/Yv7Uil82X&#10;T3b7tt5X93+LdXsHxX1DUtK8Aazd6PqNrpeoRWsskd1dj5BtX/0L0r8wPg/+0r4m+G3iPX9UvLib&#10;Xv7Thk8yKWTZ5d03yrMn+0tfXZBlOKzGlXnhpLazh9qXozx8wxNOhOnzx+Z+sn9o2v24Whni+2On&#10;mfZzJ8+z+9tq2XDAmvzL/ZZ+KfjPXPjtZ6nqc/8Awld/Hp0tsZdQvVh+zwblZm3s3zf7teneP/23&#10;bnWfAV5pGlfuPGkmoS2uLORkS3RX2xtu/i3VeI4Sx9HFRwlK09IybX2ea+/3GX9s4eOHliJ6GF+0&#10;1eeNNTvbydIrqLwNFeyRW5hkZkL/AMTv/s14Iq19l+O9H1z4p+D/APhFNI1/T9N8S2NlHe6r4XtI&#10;1/0h2+b55f4v71fC2seIpbKebT44f30TtFJL/tr8rV+l8N1HiqEsPCKjKHbt3lzfzH5JneDn9Y59&#10;ZRkt3/5NH/t00NQuorCDzJKx/wDhKP8ApjWHNJLcfvJKbX6HSwcIx9/4jx4YSEY++bw8USt/ywrt&#10;tDitr3SoLyOvK3r0D4f6p59j9jk/5dv9XXkZxhuTC89H3e55ua0OXD89I6zdvrqNPh+z2MMclcvH&#10;H5s/7v8Av12W2vxvOKjjGnCEviPnsvpc0pTmeO+MvD8ul+I5vs/mzfav3tZ91ptzpfk/aPNh82va&#10;riSs3UtNttWg+z3H/bOvp8DxRVjSpwrR92O7PXlX97kOD8PeKvsf+h3H+q/5Zy1227f/AKuvL9U0&#10;+XS7iazkh/exV1mj3EsWlQx/7FexmuApT5cRh5fEebjYQjGNWB1cnwN8P/G7w7qdprcODF/q7uGP&#10;543/AL1fDvx//ZO8X/BK6mvWiGseG+seo2nziNP9v+7X3R4H8V3vhvVf9Ci+3Qy/6y18z/x6vf8A&#10;w/4b/wCEt0v7Rqll5+n3X7q4tJvubP7tfy5xlicVwrmVXHYiS+rT2Xwy/wDAf5j+keCc1hm+U0sD&#10;C8q1K9+bt/dk/wD0k/IT4F/tO+MvgdqqPo+oyXWl/wDLTTZzvhNfqT+z9+1L4B+LOi2QM0Wja1co&#10;vmWs33TN/scV8pfta/8ABOOXwzDeeLfhYJdT0sOZLjQf+W1t/wBcv7y18QeHvFOo+DdUE1q8sMsb&#10;fvIxxz6V8Njcryfj3BfW8uqck+692V+00fruAxsKEo4XNYvk6NfFD/5KP90/fS70ya2IIbzh6Y61&#10;yd58MNS1PVftFv8A8elz/wAtf+edfEP7M37c2raRCbTUY/7Ys05e1mk/ex+8bsK/QL4a/Gbwv8Wd&#10;PD6Hen7bs8ySwlG2WOvw3Hw4i4LqTcI80bcrdtP/AAE93PeHKmJwcMQ4qth+lSP6/wAv/bxZ0Lwz&#10;H4ct/s9vF5s3/LSajUvAEWqzC4J+xzesVebfHT9qiP4QeIP7Dj0GbUbsw+Yksp2RP/Wt/wDZ0+M9&#10;18ZvC95qeoWUNlfW03lyRwn+D+GvlalXP8NR/tzm5Yy683xc3lzfCOtwzjKGVRzCdHlw/R6fL+8b&#10;q/DmKzvoftE/nRf8tK6DT9PttLg+z28Pkxf+P1uNDFLR9lir5zF5/jccuTFycl2/4B4NKlSpfBEy&#10;2qSO3llrR+zRU/GRXlPFR+xE35ynHp+6rC28SVPuqPNcc6kpGVyzpt7Jp0/mR/8Afqu80zUPt0Pm&#10;eUYvrXnsbeV+8rc07UbySH7PcTCLzP8AVyeXX7r4c8TyyutLBVZPke0Eo8vN0vOT93mkeZjKMZLn&#10;gdqpz0FOFVrZHWEJJ121Mtf15Bykl7tjwXoS0UUV0AFFFFABRRRQAUUUUAFFFFABRRRQAUUUUAFF&#10;FFABRRRQAUUUUAFFFFABRRRQAUUUUAFFFFABRRRQAUUUUAFFFFABRRRQAUUUUAFFFFABRRRQAUUU&#10;UAFFFFABRRRQAUUUUAFFFFABRRRQAUUUUAFFFFADCOlVWeQ8EVZJAWuU8Z+H73xBpUX9n6lLpl/b&#10;P5sUnmfJv/uv/eWqSUnyyMqknGEpRjc83/aQvo9P+Hs/i/Rp4RrWmusdnf8A31j3OFkXb91v+BV8&#10;6Wv7WfipLLR7O7hivYraGWO9+6n23d91vu/Ltqz+0jeal4c+xeFbfXbS7sPnuLiwtevnN8zM/wDw&#10;JuK8JxX6nlGVYeWDjKrFT5nzJ/3T+e+JOIcXTzKUMJJ0uVcrXn9oJP3s80n/AC1lkaX+/wDebdVq&#10;z1D7H/1yqqetG2vq50YVYckz82lOUpc50n2jf/q6j21n6TJ/yzrQZdlfI4ij9WnyFc3/AIEXLfVL&#10;qKDy/O/dVGrVX8zyoPMk/wBVFVE+JLG4hm+xz+dL/wA8q5YYOVWX7mn8+U3i5268sTF1Kx+y33lx&#10;1xHxYu5dP+GevzxebDNHDjzYq9EleWQ76q3djbajDNb3cMU0Uv8ArIpfuV9w1Oph/Y/atud+EzKN&#10;KrTnOPNGLjL/AMBPzytvHniXT/8Aj31i+h+k7VsWHxq8a2XEWv3X44avsq++Evgm9/1nhu1/7YnZ&#10;WLe/s8eBLv7mjmH/AK5S18B/q/mUP4WI/wDJmfsP+uuS4j+Nh384xZ82ab+0x4904/8AITE3/XWO&#10;unsf2w/GaHE9vazn2QJXoWsfsw+DftHl25u4Zf8ArrWTc/sseFlgEkmtXdp7zRiitlGe0I+2nU07&#10;8/8AmdVPGcM5hNQ+q80pdFSd/wDyWJmW/wC2lqOf33h+1I9pf/rV0tr+27aMB9r0CU/9cZV/wrzL&#10;Uv2e7aKY/Y9YEsXrLGeKzY/2fNXmnEFlN9sn/wCWcUMXz18DPimPNyTrJ8r7R/8AkT9cn4K4mVFY&#10;h5ZKMbc27j9/vHrWs/thWOuKYII7rS7X05d652H4zeGrqXdJeTeZ6zRGq1t+wt8VLmxguI9Mtj5n&#10;/LIzKj1iah+xt8WtPPPhOeb/AK4ur4/Wvm8ZHB5nU9riKzl/28fY8LcWYrgvC/Ucpw9KEVv7nvSl&#10;/elfmlI+oPg5qPwNvBZ3/i74iWYu85/ssq6r/wADevsHwz8a/hRBYwWejeKvD8VpF/q4hIqV+RGp&#10;fsrfFnSYvOn8A6uY/WO3Lfyrkrz4XeL9OP8ApHhTWoG9ZdPk/wDia+Hx3B2W5tJuONlbteErfKyF&#10;mfGOZ51U9tmL5+y2UT9qtdudE8dafNB4c8V6VBqHkNFby/aV2b/4Wr8ev2gfBfjL4ZfFnWNM8Z3n&#10;n+I4nWU38Mu9ZFYbldWX2rhca3ov/LK/sv8AvtKqalql7qcvm39xNeTf89ZpGdv/AB6vqeH8hr5H&#10;+5+sKrS6Lk96P/b1z4vEzpVqsq0KdpPc/SL9h79oyL4p6V/wiHiOf/iqdNg/0a7m/wCXiFf/AGav&#10;rbdX4eeBdd1Hw14w0e/0e7lstQiuovLlhPI+av230uaW60qyuLj/AI+5YFlk/wB/bXyXFOBjhsRG&#10;tCWk+h7GVOEaUoQjYtN89IetA60HrXxPU9sKKKKBi7qN1JRTsLQ6LwRpEWp315cXF79ji02H7T5s&#10;Pz16rHb3s95ZyWA86T7L9pjv/ufaP7sb14jYtcvP9ns5pfNuf3flf89P9mvePBFtLZrZJfzyw6r9&#10;l/eWHmZSPb8vyfw199w3JVf3UI+91f8A29/8ieLmPNFxnzfI6fQJtSnsgdUt4bO7/wCeUMm9a1fr&#10;TIRUhPFfp1OPLDl3Pn3uOooorYkKKKKACiiigD86v2Nf+TjP2o/+xlf/ANGy19bZ9a+R/wBjj/k4&#10;v9qL/sZX/wDRstfWlfy7xlS5s9r/APbv/pMT7DLl/s6JM+9Gfeo6K+L9ierykmfejPvUdFHsQ5R9&#10;MlP+jz/9cZP/AEFqQdKa/wDx7zf9cZP/AEFqI0TKqvckfOP/AASL/wCSQ+Pf+xonr7x9a+Df+CRX&#10;/JIPHv8A2NE/8q+8vWv7Tj8KPgHuPoorifin8W/CPwT8Lf8ACR+M9Zi0TRRMtt9smDOPMbdtX5QT&#10;/CasR21FYPhDxdpHjzw3pviDQL0anpN/Cs1tdQ/ckRujDNb1ABRXCeIfjb8PvCGqTaZrfjjw9ouq&#10;xbfMtNR1KGGaPcu5dyMwP3aof8NJ/Cb/AKKX4S/8Hlt/8XQB6VRXG+FPi34H8eahNaeGvGGieILy&#10;OPzJbbTdSiuXRP721GNdlQAUVwvxH+NHgf4P6f8AbPGHifTtBiI+SO7uFSWX/ci+83/ARXDeBv20&#10;/gr8RtW/srQviJpE1+R+7iupvsxkPonmhdze1AHudFMBDjcvOafQAUUUUAFFFFABRRRQAUUUUAFF&#10;FFABRRRQAUUUUAFFFFABRRRQAUUUUAFFFFABRRRQAUUUUAFFFFABRRRQAUUUUAFFFFADOopitvp2&#10;ehrza28c6ve+I/ET2dnHcaLoyNbvaxKftdxc9fl/h201Tc7yj0MKlZUnHzJvi3f22l6HZ3c/iQeG&#10;bqOfNvLLJiGST+4/HzLXyT8Qv2mvEEvj4Xej3kv2SG1e2uLWb/j3uH27WlRf7vpXr3xl/aI8JL4W&#10;vNP8n7ZrX2ZTHF5av9nmb5dv+8vevi/VtYvtcn+0ahN50uz/AFvlbK/ReHcpjKEp4un9/wCZ+QcW&#10;Z3yzjRwlT+WWhVkk82fzP+er+bWkreb+8rNjraj0vyoP+mtfcYyrCEY88tZH45X95lO6j+0QeXXP&#10;7a6yGHZWPrVj9nn/AHdVg8SpT5DXBVoxlKEzB1f/AJBU1c70zXRa032ex/ef8ta53ua+7wP8L5n0&#10;EfhJEb5s19K/Cn9pXwL4U+Ao8A+KtH1DUoZfP+0iEfIUZt3yn+9XzK0+wdKryXsaDHascxyzD5pT&#10;jRxF/dalpLl95fCe5l1fF4WrKeHj8S5dex7Z4j/Zk8URXGm3fhPTLvxB4f1dFubOWLaz26N91Zf9&#10;pa+xP2UPh34i+Fdvr3hzXdFtLOK2MUtvqtomPtm5fm38/eWvhf4M/tDeJfhJ4ihew/4nQunitfJ1&#10;KRtlv833kT+9X6zadOt1YxTuMeYiua/H+MsXmdCnHA4q0oPZ9Zf4j9H4ey/De1li4XjPt0LM0iW0&#10;BkfiNFz+FfOPi79sHTX+Hd5rHgvTLvWdUk1SXRNOh8r5JZ1/i/65/wC1X0kyCQYYVy0/w58NyTSy&#10;f2PaAyJ5Z8qJVr81wc8PB/7RFyPu6im/gPmTxt+3T4Y8LaVD4Y+Ifg3UYdaubT/iaaVNGuyLd/f/&#10;ANlu1fn7q2qaZqOuanqGnw/YtPubppbeL/nmm75Vr9QPGfwB8N3Pxn1P4j+LYNJn8LxaPHbSQ3kW&#10;5kkVv9Y3/fVef/FHxR8I/h//AMJBo+qeE9DGn2NlBc6FFaWy/aLj7QvzMn+yrNX6Nw9mWFwlVfUc&#10;NOcpL3rPTX+X/DzHj5nh5V6PJOXKfA+ixy/bvM/55V0Ud5Kn/LasXQV/10n+23/oVamO1fs9WMZS&#10;Pw3MmqmI/ux6mfqX9pxT+Zb3s08VZf8AbF9/z+TV0jVVutJivYP3f+trOVKPKepg8wo/Biaa/wDA&#10;TF/ti+/5/Jq2tH8ZanF5NvJ5Pk7/AN5LNUK+EbmL95JNWeYZU86OiGGpYmJvja+X1IckKcJf9u8p&#10;7Pby20tubnzv9E2eZXj/AIp8QyeIb7zM4tY/9XH/AOzVVvNRuiPL86XAqj5e44xiv5Y4yxFXNc1j&#10;w9lMufXlbW1/5f8At0/sPwS8PsLwNldbjniS0ZOH7pPeEO/+Kp9k8p/aElltdL0e3xxLukNegf8A&#10;BPyytbXxz4g1i8n8n7NZfZo/99q8j/aJ16TVfGkNv/yytbZY0r0v9jgyx/2xF/z8zRf+O114HhuE&#10;cTLJubl5FLmfnFe9/wCTH5bxtxRi87p4nO6sdZvRfywv7sf/AAE/RzT9P2nzJK7ayMWraV/pH7+L&#10;/VVxMfiLTPI/4/Yv4a0ND8VW0V95dvN53/PSKv5wzrAY/GQlWhTcZR95e7L3TpyfHZbl8ow9pCUZ&#10;7+9H3v8At0p694JuZfOt/J860/5Zy15Xq2j32jT+XeQzQ+b/AKuvem8Y2LjmGWs+61i2uoJpPsXn&#10;fI3lxTV7XDvFWdZbL2OLw/NGX94+ez/hLIs1jKth8VyTj/d5v/tjwndR6VV8QSXL6rPJcQ/Ypf8A&#10;nl/BHWasklf09QwntaUa3N8SP5axFaNKrKl/K/8ACbnnRL/rJqryalGlZdFdiwFKMjgli5yNBtU/&#10;5519C/s5+AfCnxT8HalbyfbIdasbuKS4u4ZNjxP95fKevmqt/wAH/EHXPAM/2jQ7yWH94sskX8Fx&#10;t/hessXgI1KMoUfdke1k2aUcDjY1cXT54W5Wv/bj9JtH08abpMNoZ5bvyk2edN9+StPaK81+F/xW&#10;T4h2enMlpKZJbVZbi5iH7mOb+KL/AHq9HzzX53UhKErT3P6qwtelXoxnR+DoTUUi9KWszsCiiigA&#10;ooooAKKKKACiiigAooooAKKKKACiiigAooooAKKKKACiiigAooooAKKKKACiiigAooooAKKKKACi&#10;iigAooooAKKKKACiiigAooooAKKKKACiiigAooooAKKKKACiiigAooooAaBSd6R3CdKxL3xfpGm6&#10;3b6Rd6pawapdf8e9pNMqyy/7i/xU0nL4SHJR+I36Ki8ymtNSLIHGMeXXgHibxjbfHL4ix+BdLgmn&#10;0fSLpbnUNYCfIk8TbkiH96uy+M1tZafFp2r3Gt3ehQSyLpsksUuyIJIfvf7LfL96vAPFHxj+H/hX&#10;Vv7P8nVv7Q0OdfLl0O68m21H+60u1vmb1r6DKsFOv79GLnNrS32X3Plc2xsaX7qrJQgt7/aX8p9n&#10;52CvOPiF8aNN+GXi/QNM1+E2ej6srRx6rJxEk39x/wC7xXyvYftzeMl8UQz39laTeHzM4+ywxfvt&#10;n8Pz/wB6vJvjH+1T4p8daro8l/BpN5aabete2+nyxb0/2Vl/vV62E4Ux1SvyVYrlt/Mc0eJMJipe&#10;yw8nzX/l7bn1z+2np9z8Qfgrqej+F4Jte1SKeCSS006T98Eb5lb/AHa/NzxB4P8AEHgy+gt9f0a7&#10;0a6lTzY4ruLY8ldL4w+Pfjfxl4pvNf8A7Zm0DULmBbaSLQ5Wih2L937uKofEH4teJfilBo0fiS8+&#10;2S6Pa/ZreX+ORP7zv/E1fpvD+W47J6ccO+WUJPmfxc0fd/8AAfiKxdaljHzLc5Vm3f8ALeWH/rjK&#10;yf8AoNXNJm8ifzI6zakt5PKn8yvuIVZRPlcVg+ejKHMdnp/i7W9N8Rf2/aazdWetfN/p8UnzfN8r&#10;f+O1g3sEsk89x53nSyu0sn++33qst837ym4zXVThTpy54fa/u+9/hPgPrFWHuczt2MvbKv8ArKN1&#10;aTLuqzpMdja3sMl5D50VaVKkYQlPl5jf65GK9+PMQaP4bvtb/wCPeHyYv+es33K7Pw74J/smeG8n&#10;mzdf88v4K6CzuLZ4P9E/1Uf/ACyiqfbX51jc4xGJl7H4InyeKzfEYiMoQ9yPYms/+P6Hy/79dcwr&#10;B8Nx776aST/VVvSLs/1dflmb14yxEYfaibZbS5aPOZ8zb6hNOYU3PNTH3YEv3pDWt4mnhuPJ/exf&#10;6uWj+x4tZvoY5P3NO+lXNJX/AE7zKJ4qdKPtoS5ZW0NacYznGEy9Y6TbaX5Plw/vov8Alr/HXtmk&#10;/GLw95Flbyed5vlrHJ+6+SvHZpNlQ1+W5/w5hOLIx/tSU5SjzWfMfoOUZ5ishlL6jaPNveJ9Gan4&#10;40zS7Ca4s9ThvbuL/VxebXwN+0d+yHZfFK+vPFHhQxab4kuN1zcWh+WG8f8A2P7rV7jYx/6dDW83&#10;yV8vk3DNDhKVT6vUcpT3b/8ASf8At0+0nxTis1nHETjycvRH4/6npWu/D3xFNaX8Fzo+q2z8xTLt&#10;cV7X8IvjneQalCn22XTNZj/1F7FJt3/7/GK+7fiX+zd4M/aC8LzQeIJv7H1+L/kH6ydqCP8A2Hz9&#10;5a/ML4rfDXU/hJ441Lw/dXkN5LYTmOO5tJA6Sf3WQivfeJwOc1KmCqL95Dv+h+4cJ8S5pk1KOMoe&#10;9Rn8VN/DJf4Tofip8f8A4h+PfFE8viPxPdalNbO0UYZUPybvu/Ktfdn/AATs8dbNXh0y4lx/all5&#10;n/A1r8u3ckl5GMkp6GvvX/gn9o2reJvEnhm40zrprv8AaJT93Z/dr5rjjLcNDIakIxUIxXRW6aH2&#10;XCWPjjqWZYTF1H7N0pSim9IyjJONj9UKKczbqbX8JnxnxCL1obrQvWhutHUoP4TQOv4Ufwmgdfwq&#10;ojW4vWuu0G0+0W8RnlExi/5Zf3K5e2sZLyb93F5tdT4dsH0uWW3l/wBZL+8r9w8M8JiFmSrVaDlQ&#10;n7rlry3+zp9r3o/aPMxjjyfFqdEq7KcvAp22hq/shLU8EWiiirAKKKKACiiigAooooAKKKKACiii&#10;gAooooAKKKKACiiigAooooAKKKKACiiigAooooAKKKKACiiigAooooAKKKKACiiigAooooAKKKKA&#10;CiiigAooooAKKKKACiiigAoopjNsoAfRSA5paACiiigAoopjNQA+oPMkqRW31VN3FFceWZohLJ/q&#10;4/4qgDivG/xs8EfDu8XT/EfibTtH1CWNpI7W7lw0gr4o8TftSeN/GP8AaUdvrUUOlXLtF5dpFtXZ&#10;/sP96pv27/gXougf8XE0jUpZpbq+WyvLWWTzkjmb+6zZ8v8A3a+U9N8QX2kwfZ7ef91X7Pw7w5gc&#10;Rg446EueT3Tj8Mux+XcTzzDE/wCz4epyW7P4oy0PUZWkluBvPmzf89ZpN7yf99VDd3UdpD5kk3kx&#10;V5lqGvX2qf8AHxN/q/8Anj8lU2kll/1k0v8A39r72llUuX35H5lT4cq1PfrVNfv/ABPTv+Ei0z/n&#10;9hrKbx/YJP8A6iauCVdlOK13Qy2l9s9Wlw7gqcv3snL58p6t4c8QW2tQ+Zb/ALmb/nlNRrXiy5s5&#10;/s9vXnOi65LoN99ot/8AtpW5NeS3s81xJ/y1rzHlVKNaU60eaNup4GLymODxHPD3odC1qWuX2pQf&#10;Z5Jv3VR+E/l1Q/7jVHDayS1qaXD/AGb53/Lb567KsaWGoShRiTWhDklCBvZzTWamx3Mb05mrwOWR&#10;844Tj8Y1jvHtSq0Ih8yWf7PD/wA9qx9d8VW2in7OB50tcJrviW7164aa5m8uP/nnFwlfn+f8aYHI&#10;+alD97W7KXw+p/Sfh54GcQ8bwp46f+zYOS5vaT3l/gh9r/FLlj/iOl8TeLLVQI7Iedd/8tJv4DXF&#10;XN3LeT+ZcTedWnoXhi98QT7Ij5UfeWu2074b21kPM87z5RX5h7PiLjacZ4iXsqH/AIDH5fzH9VTz&#10;vwz8DKH1HD/7RjlvtOd3/NP4acf7v/kpmfDf4S3/AMQJ5/340y0ttvmSzff/AOArX0t4S+H+h+CI&#10;PL0uzh83/lpdzfO8lcb8J44vD/8AafmTedDc7a9SVd3+rr5PPMno5NmFTCYe84x5bN/a5kuY/Gc0&#10;8VM548oc+IqKlS/59x5ko/4vtSLVj5tXvOl/57VVsT+4qxXw2Jl7SryfynHgIRjRid38PPFF8s40&#10;uSGa8i/56/xx1s6r4riHnR/Y/wB7v/5bRrWf8NdHltYJtQk/5a/uvKrf1/Qo9RhMkf8Ax9R1/PWb&#10;VstjncoTj7nVqUo6n2uA5LfvjyD4zfEi2+H3wz1/xJF4C0/xXqFin7u1ito/++n+U/Kvevxc+IHj&#10;jVPit40vdevrWBb+/f8A49NPt9kUf91UVa/clofI/d3EP+s3fupvuSV454M/ZP8Ahr4E+IupeL7P&#10;Rop7++f/AEa0mj329k/8TIlftXCWaZdkVGrL2blUls+bm5v7v907Mwyl4icZ4eVo9T5m/ZH/AGHZ&#10;bC4tPGfxK035diy6dosvDF/vLJKP/Za+5au3UkstVSlLGZriM1n9YxHyX8oQwMMNHkgNJFHNSbKa&#10;Frg5ynCURMn0pNtO8v60NHT5ybSG896B/k0de9GKqL5iWpElrb/ap4Y/O+xea/8Arf8AnnXtekeH&#10;9WuNcs47+8+2aNbQrc21zF/f/uu38VeHSR+b+7r3v4ceMtFv9Gs9MjnEN9FH+8tJX5/8er7Dhp0a&#10;taWHqyt8Mvi+K3TlPHzGc0o8ux6DEtSDpTUp9fsEXzI+aCiiirAKKKKACiiigD86P2Ov+TjP2ov+&#10;xlb/ANGy19YnpXyb+x5/ycZ+1F/2Mrf+jZa+sS3FfzlxZDmzqv8A9u/+kxPtMt/3dC0UnFHFfIez&#10;PUFopOKOKPZgH8VNf/VXH/XCT/0FqUN81Nc/urj/AK4y/wDoDVSpGdT4Jeh86f8ABIn/AJJD49/7&#10;Gif+VfejdK+C/wDgkT/ySHx7/wBjRP8Ayr70bpX9bR+FH57Lc8++MPxy8E/AnwtLr3jTXrXRrSNW&#10;8uOWQedcOF+5En3mb6V+HP7c37X+pftXfEc39ot5p3gfTN1vpOnzH5ZP707r08xvl452jFfqP+1N&#10;+wDZftX/ABn0HxP4i8Szab4b03S/spsLOP8A0mWbzN33m+VV2/8AAq+MP+CsPwm8LfA7w78GvCHg&#10;3TYNH0Sxg1Exwxf62V2a33SSv96RuPvN61oSfo5+w+u39lD4Zf8AYEt//Qa9vlkEEJkfogzXiH7E&#10;P/JqHwz/AOwJB/6DXcfGrxla/Dn4S+MfEt5NLBbabpc85lhG50OzC7f+BYoA/EDxL4Ivv20f2+PE&#10;GgWGszAa5rl1H/aF5HhorWDd/B/sxxbQv+zX1j/w5Bsv+ipS/wDgo/8AttfIn7DHxv8ABvwY+Omo&#10;/Eb4hzXd7NY2NzLZmDc8tzdS7lb/AL6V3+9xzmvqjT/+C3F1/bcJvvhrD/YpmzIYL5jceX/s7vl3&#10;fpQB9H/sc/8ABO62/ZM+IWp+J4/GcniH7XYmy+zGx+z7Pm3bt3mGveP2mPjbY/s9fBfxL42vQJpL&#10;G3Is4D/y1uW+WNf++vm+itVL9mn9pvwl+1J4CXxJ4UmlhaJ/JvNPuyouLaT+64H6N0NfMP8AwWXu&#10;JoP2btAjjnmijk8QRCSJXwkn7qb71AHx3+yz+zN4x/4KJ/EvX/HfxA1+6/4Ru3u2j1C/ik/fSTsi&#10;ssFurAqqquz6DFe4ftDf8EetM8M+B7vXPhd4l1CfVdMR7mTTtY2v9pRfm+R1C7WVf9k7vavqH/gm&#10;L4JtfB37IPhOSAxyyau89/NKIlR97SMuxv723bt5r6ulSOaEo/KP2oA+D/8AglR+1Pqfxn+HepeB&#10;fFd8b3xJ4VjiS3lljO+Wy4Vd7fxMrDb9Nua+9q/En9iDxXN4M/4KR6xZWcG201PWNV02S1hl8mKN&#10;PNk2/KvDbdvC1+21ABRRRQAUUUUAFFFFABRRRQAUUUUAFFFFABRRRQAUUUUAFFFFABRRRQAUUUUA&#10;FFFFABRRRQAUUUUAFFFFABRRRQAU3dTqrq1BBDcXK2kM0shxHGm9h6Cvzu+Mfxhvta8X69Z+GNZl&#10;/wCEbuL1b2Oa0+R/O2srfP8A3a+i/HP7QPi34bf2nJ4u8ERp4eiuhHFf298g8yFuPuMd276V8sfG&#10;zRdN0vx7NcaRZiy0HU4EvtPx8nyfxN/31X6Dw3geSv8Av4r31o7xlH3d1/iPyrjLHTnh4ww0+Wz1&#10;3vr/AO2nBzSfaJ5pJP38sv8ArJf+ej1HRTd0X/Pav0/3fgPxX4iSNtn7yt5dW83ya5NtWtqbH4k2&#10;QeZ5NY4jLpYmPPyhPD1akfcidc0nm/vKydWkxPVX/hIN3+rrD1Szl1SfzPO/e1GCy7kq89b3QwmE&#10;nzc8w8TRxz+T/v1g3UfnwTeXW5aaPFBPDJJN51aEMMSf6uCvpoYmlQhGEPe5T2qc/Zcvu8x5z5cr&#10;f89qd5Mqf8sa9K2U2SGKWDy5P9VS+v8A90+hhnf/AE7PNd3+f/Zq/Rz9gn4s3Hjn4dXmg3sN59r8&#10;PyBZNQu5N/2jf81fJnw28C+EfEfiP+z9fhu7K0lT93dadFveN/8Ab/2Wr7Z/Zz/Z3tvhROdb0+81&#10;DTPtob7Ro82zY/8Adbivz/jLMMDXwcsNV/irlkj7rh7E1cTWjVox9zrqj6NqKQbRUtMevxM/TTxz&#10;9pj4e+H/AIkfCfV7XxHqV3o1pbR/aftVpucxv/ur/rP92vk/xz8HfBvgr4Wab4k1X4W6h4gutjRv&#10;L/a2+5iT7sNz5WN21vkbb/DX2t8T/iXpnwu8Mf2jf5nllPl29rH9+4f+6K8O8aSv8MPAU3xJu1sP&#10;EviS93RiW8fZLHBN8qwJt+9tVua+ryXEYmi4QXNyyeiUpR5v7vutf+3HzWZYqhDmhK14rmf92P8A&#10;N/ePz/0uHyoPM/561c21oXGm7p/M8791Lul/76anQ2MUVf0M8TDm5/5j8DqVvazlPzKsOnyP/rP9&#10;VWhHDFb/AOrqWlhhlnn8uP8A1tefVrS+OfwmTlIay76wvEsttaWJGf8ASj9yu3t/C+//AFk3k1T8&#10;TfD+21mx8y3/AHOoRf6v+5JXwvEWa1oZfWo5T/GkuVW/8m/7ePuOA8Xw9R4mwU+JJcuGjJSlpeP9&#10;3n/u83xHkltayXlxDBbw+dNJXcXfw8CKDbHyZin72H/npXQ+AfBf/COQfbLz/kIS/wDkNK3tbt4l&#10;sb28k/c/ZoGlr874FwX9hc2Oxf8AFn3+KMf/ALY/ZPG/xZXE2Z0sjyCp/seHerXwzn8P/b0Yn54/&#10;Fu4luPiDrHmf8s5PK/75r6E/Zsvf+EK8LxXps/Oluv8A2b+Kvl7xDdya74pvZ/8An5um/wDHmr7T&#10;0rwZ/YvhjRfL6x2sXmRf8Br7HhWlQzHNMTWxPwy5v/JpHwXFOI+r5dRwlX7W/wD26j3iNYvI/wCW&#10;NTWN5Lpt99ojrz3wX4o0zSND8vUNT/ff8s4v+eddlHdRXUH2iObzoq4cxyueGq1KNa8ofDflPw6c&#10;Z4SUZw93l2Z3kPjqxax8yT9zd/8APL/npXTaTqEWqWMNxbzf63/llXzr408df8Iv5MdvDDNqEv8A&#10;yym/uVz9n8btXs5/MjsoYZf+evm18rW8Op5hh/bYH3eba8ub/t3/AAn6pk2dZtUlGtWpqcJL+7GX&#10;+L/EfTHizwzY+IIIfMnispYv9XLNXl/iDRZNBvvs8k0U3/POWGX/AFlcOfH1z41g/wBMvZpvK/1c&#10;U1Ju2/6qvrOHuE8wyaj7HEYvmj/Jy+7H/DL3f/ST5fiSthMxrSn9XcKv8/N/6VE6ejdWLb6tLF/r&#10;P31Wl1rfP/qa+onga0T8+ng6sTQouLeWL93JDLDL/wBNvkr3j9nb4T+EvHt7o+q3OpS3t1EjS3Gi&#10;zW37nerfL833a9N1/wCG3g3xb8dL3T5RdXuo3OnP58Oz9zp/y/I3+96V8vWzWlSqypTi9FqfX4Xh&#10;DG18LTxPMouTUUn5mB+z18XPDl54i0XQ59Hk0fVTZfYbe6jkzDcOvX5Nv3vl+9X1RIu4Zz16CvGf&#10;hv8AsvaB8OfEMOsR6ld6ncxD9xHdxr+7b+8K9qMY4UDn1r4fHzoVK3Ph/h8z9x4cw+Y4TA+xzG3P&#10;F6W7ediwq7aWiivPPrQooooAKKKKACiiigAooooAKKKKACiiigAooooAKKKKACiiigAooooAKKKK&#10;ACiiigAooooAKKKKACiiigAooooAKKKKACiiigAooooAKKKKACiiigAooooAKKKKACiiigBvamkg&#10;cmkkcKK57xt4103wH4en1jV5ZIbC2CmSWNN33jt/rQouUuWO7InNQjzS2OiK7cnvQThcms7TtXtN&#10;Tsory2uoprWVN6Sh+teUftB/FK18N/Du9utE8X2mnarG6iA2ojuGlf8A55bedu7+92rehh54irGl&#10;Dds5MVi6WFoSxE5e7FF/9ozQ/F3iPwN/Z/g2eWHUZbqLzfJOxvJ3fN81c9rPw18OfD34X6lqGuLP&#10;4k1OwtWkn1DzR9rT+95TfwV418Rv2pNXn0nQbvwt4xki1PyYotQ0qbTV2b/4pN7L/wCO14vofxK1&#10;ux1zUry8ml1m01fd/aunyyfJco33l/2f+A19vgckx06MY8yiovmtrGUvnofmuO4lyyni5ThFzlJc&#10;t7xlGPorn0d8VP2idX+FHwm8M2cf+m6/rlq0ttc/8+8Py7d/+1tb71cH8Tv2r73xH4D8MWvhu8m0&#10;y8AUah53/HxG8f3W3f3WxXzv8V/HR+IPje71SOzl0e1EEVtb2BkZ0t0X+7Wfp9x58FfcYXhnCUsP&#10;RrVqfv35n/L732f+3TwcfxDiZzqQw0vcklFfL7R2fj34oeJPiJe3k+t6lLLDc7f+Jf5n7n5f7iVy&#10;S/LRRX0NKhSw8eSEeWJ8pVqzry560uaQ2SbyLfzJP9VFXnuoTfar6aT/AJ611nijUvs9j9nj/wCW&#10;tcWvy16NBcsec+zyPDRpw9t9qQlFFFdB9SL3q5psO6eGo9P02+1aeaPT7K7vJYk8yTyomf5P73y1&#10;Y06LJ88da6KPLz8kzx8znKlhuf4TWkjqHirCtvqGSuyJ+cS5hlKvSkpV6VbJZe0XWJNDn8yP/Vf8&#10;tK9G0y5/taxhvI4fJikry2GCW6nht4/+Wr17BZw/Z7GG3k/5ZJXw3ErpUvZzhH35f+knl5hShy/3&#10;ja8Nx7IJ/wDrpWwnauf0+++y/wDXKt7zImr8PzKE44qU/wCY9LAzhKhGBl3iyLPUP6VoXlr5v7z/&#10;AJa1H9jreFeEaUf5jmqUpRlzw+Eqsv8AyzrS0X5PO8yvHLOTWLzxvN9nm/0rzP8Alt/cr2/T45Ug&#10;8yOH+P8A8fr0eIsFLKqNOE6inKajLT3TrweHl7aM+b9f/JQmqOvWtIu9I8X6HDHf+V50X/Hz/B8/&#10;8NYPj7Q9D0TSof7Pgi+1yyf89f8AV1+J4Li2GJx39mVsPOFa8o/ZlHl/m5vd/wDST9SxvB86GBlm&#10;mHxcJ0bc2vuy/wAPLHm/9KOJs22Tw1pXGobf9XVHS9LudZn+z2cPnSy/98V1Fr4BuZfJj/fTfP8A&#10;88q9jM8xy/Czj9YqL3VseHlmCzDEwl9Uj7vc+eP24Lm51P4BwXlpPLDdWN9F5vkyMv3v92vztt9K&#10;1fW7g7LO+1KQ9hGztX7l/wDCkBdjyNQ02zvbSX/WRS/On/fLV6H4T+HuieE7f7PbaZp48v8A1fk2&#10;yp/SvyPHeJOT5JCUMFH2vM+b4u/moyP3fLcHi3hoxx0vft0/pH4T+HP2cviX4qv7O2sPBWrE3Uix&#10;xym2ZV+av2b/AGXf2fbb9nP4Uad4dzFea0d0uo30Q/1kjfw/7q17GskinJHNJ5e+vxzi7xExnFVC&#10;OD9kqVO/M0pc3N2/lPew2G9hKXvAtOzWffapFZ/9daybjXrmX/V/ua/MaOArV48/wx7s9WGGnVOg&#10;muIoP3kk37qq/wDbVj/z2rmZG83/AFlN2V7EMnhb35e95HZDBQj8cjpptcsYv+W1VW8SRf8APGsP&#10;bToo980P++tdNPKsPze/f/wI0jhaUYnoPgLWv7Q1OWBP9Vsr0AoM4X7wrlPDdrpFjqc0emQ/6tMS&#10;S+ZXVBgR1xmv7K4Kyp5PlMcHOSlyyltzOPyufCY6cKlbnhGy8yzRRRX6AcAUUUUAFFFFABRRRQAU&#10;UUUAFFFFABRRRQAUUUUAFFFFABRRRQAUUUUAFFFFABRRRQAUUUUAFFFFABRRRQAUUUUAFFFFABRR&#10;RQAUUUUAFFFFABRRRQAUUUUAFFFFABRRRQA1etUNYW5ksZ0s5o4Lp0/dyyj5U96vr1qG66CgTPEr&#10;X4ja34G8Y6b4Z8WXlrZWt1dNHZapdS731H+Lbs/5Z/71e1iQSpvXoa+Jdb+BupeM/wBomyufFfiX&#10;T7zTor1449K1a423dxB/0xT+7X05qnxi8CeDtEWeTxLpcNtErxxxfal3P5Y+ZV5+9Xu47C006UMO&#10;+ebWtlofO5fi6klUniPdgnpd6nomcCkHFc94D8Z2PxC8Kadr+mGT7Bex+bH5ow2K1b29isLea4uJ&#10;hDbRpl5ZD9yvAlFxly8uqPoFJSjzdC6Bj6Vwnjvw74l1jVNGv/D+v/2YLJ2kuLCSPcl4n91v7tS3&#10;vxP0mHxVpnh6083U7++5l+xjf9jTbuWSX+6rdq0/FkmtQaFeSeHILWbWgn+jxXkm2KQ/7WK3hzwn&#10;HbXuYVHCcJeXY+ZfiJ+0B8TvhDBrGsav4VtYbS9vQtmLu/3iNFXb8qKufmxuryTwp+1FqWu/FLWf&#10;FXifUho8Meg3NtpcMXzw29y23bt/75rmv2svGHi7xD8RLPT/ABfpmn2eq6Ra+X5Wnys8Mm75t3zf&#10;71eGTrJNB5YGK/d8o4dwlXAxq1qcVOot4bcv/k38v/kx+P5lnGJp432MKj5Ivr38/hLviL4geINe&#10;0ubTNQ1KW8tbm6+23EU3/LSb/np/vVy/SiSOWL/WUZxX6BSpU6MeSEeU2pW5Pi5kJRRRW5oOoooq&#10;gEataHWok8nzIayaKymoyiYVqFKvH3zvreSK4g8yP/VVYjrh9P1iXTv+uX/PKu2sZPtkENxH/wAt&#10;a8LEUfZvnPkMdhJYaf8AdLFVZNcign8uprybyIPMrnxxRhqEKseeZ5TpwqfGaviLTbXxLpMEtuf9&#10;LiqPSvAttp1uJtQHm3J6RfwVXs4ylxCG4Nbbd6+OxvCOU1cx/tGVPnn5/Dc/SsH4i8UZXw//AKtY&#10;LGOGGvzXXx2f2FP7MTT02SKL93HVS88SW1r/AKv99LvrN1X5bGsvw/DFda5plvJ/qpZ1r6algaXL&#10;KtP4Yrb/AAn5UsFGrVlVnLm5j3Sxs/sVjDHH/cqTVLzU3g/0e9lh8qppY9n7uhV31/OftOar7acV&#10;PyfvHuQ5qcOSjJx9DoPhffXN7pV7JeTTTS+f/wAtq7ixs/t99DZ/8/MnlVydjo9zZeT5dlN+6r0/&#10;4a6adS1Se7nPmx20f+q/j31+FcZ4/C0I18xo2jCSlouX4vhjH3fhP6B4ZjiI4SnhMRF3h1fN73/g&#10;R6Xa2/2Owht/+eSeXUi/JTmprdK/i+c5Tl7Wf2tz9K/wHnPiTUPt+qzeXN50UX+rrN3V12teDpJZ&#10;5riz8nyj/rIq5GSOWL93J/ra/ccpxOEq4enDDy+FbfaPp8NOE4R5Psjaa0NOpytv/d170XynRKEZ&#10;FWitJdGluP3n+po/sG5/6Y0fX8LH46i5jzpQlIzd9OX5qff20mnjLwzT/wDXGucuNaln/wBX+5r2&#10;sHhp4yP7m1u55GNzLD4D+Lv2Nqab7P8AvJKzf+Ei/wCecNZckksv+spvvX0WHyylS+OXNI+Fxmf4&#10;ivKXsfcj/wCBFiTULl/3nnV3Xws0PU4vFVlef2ZDeWkqeb9qm+RI03ferk/CNrbX/inRrO4h86KW&#10;6WKSL/npXt+u/wBreC/CGr2FxpsQ0by5Y7N9P3O8e5mZd/8As819bl2DpR/fcvLGPaJ49KdWv+9n&#10;Jy5e56vBPFcr5kUolH+wasgcV4p+z9rsWn6H/YV6JbS/3tcxib/lojf3K9rAr7ehWVelGZ68J86u&#10;OooorqLCiiigAooooA/Lj9nrwl4p8TftGftK/wDCN+OLrwd5XiWXzIobZZvtH72X+9X0x4d+HfxB&#10;0vXLK81T4sah4g0+J/8ASNKm0yNEuU/u71b5a8X/AGOv+TjP2ov+xlb/ANGy19Y1+D8TYicczqw0&#10;5fd+yv5Y/asfV4CjCpRjMKKKK+L5D3Qoooo5AOD8b+CfGfiPXIbzw/8AEa78J6f5Hlf2fDYrMm/+&#10;9uZq56b4V/Et4Jv+L16j/qG/5hEf91v9qvXvao35t5v+uMn/AKC1d0MTVgow0/8AAY//ACJwVaEH&#10;GUj5y/4JCq6/BjxukkvnTDxLP5k3/PQ7R81fefrXwd/wSJ/5JB49/wCxon/lX3j61/TUfhR8O9x9&#10;fk9/wXA/5Dfwn/64ah/6FDX6w1+T3/BcD/kN/Cf/AK4ah/6FDWgj7t/Yh/5NQ+Gf/YEg/wDQa734&#10;zfDmP4u/CzxN4MlvpdNi1yxeyN3Cm54t38VcF+xD/wAmofDP/sCQf+g10P7SnxR1f4LfBPxN420P&#10;SINZv9Hg+0m0u5fKQpu+bLUAfJX7MP8AwSX8NfCbxjeeIPiBqdp4/Nu//EssPsvlW6f9NZULHc3o&#10;vQV9ceM/2a/hb8QdDOk694D0K9sc5EYsY4m3dN25ADmvJP2F/wBt21/a88Oaz9v02z8P+KtLm/e6&#10;XDc7/Mgb7sqbvm2/wn3r6roA/Fbwrp97+wB/wUTsvC+kXmof8IfqV9Ba+VNl/tNlc4Vd6rjc0bNw&#10;3qmfavqT/gtA279m3wz/ANjFF/6Imr5q+Our2/7T3/BT7QNP8IETx6Zqllay3f30P2RlaZ/l/hXY&#10;/wD3zmvrj/grh4AvfFf7KYvrM7o/D+ow39wP+me1o93/AI/QB6p/wTz/AOTPfhx/14t/6Nevo6vg&#10;v/gkJ8Wrbxp+ztN4VnvM6t4ZvZYfJmuVeUwSHzFdE+8sfzbfTKmvtjxX4lsfBnhvU9b1K4hs7Cwg&#10;e4klnlWNAir3ZuFoA/Eb9k7/AJSa/wDc0ar/AOjJq/dWvxp/4JjeE7j4s/tneLPiPBpkY0Cwe+vv&#10;9K+fynuJW8lEboWXd/Wv2WoAKKKKACiiigAooooAKKKKACiiigAooooAKKKKACiiigAooooAKKKK&#10;ACiiigAooooAKKKKACiiigAooooAKKKKACol61IDmod1Q0B4Z+0xrXw60HRNMu/HemjX7qKTzNP0&#10;sbvOlf8Ai2Kv3q+IPi78Vl+KHj681uODydO8lbbT7SXb/o6L/D8tfQf7SX7VPw+8EfErRnl0W08c&#10;Xemw3VlJJZy/6TpszLtYOjfKyt+dfnhp2mXWtXE0nnTQxee373/2Wv1/hPCctKM503J9Ly93ll8X&#10;LH7Ox8DxFgY4qEp4isoUvdvaPvfeejXWtXMs/wC7m8n/AK41nltx/eVDa2sdlB5cdWIfmr9fhShC&#10;PwqMj8cdOlGUuTYVY6moyKMii7GSw3UVr+8k/cxVoWd7Ffw/aLf/AFVcb4u+Wxgrc8F/LocH/XRq&#10;8qvP3z2J5fGOXxx05e9Jm5RRRXLL3jwVLmiSrJT6r1JHJurPlRlyyPpH9iS/+x+N9ZjfTfPtbmCL&#10;zLqXbst9rN83zf3v9mvqcfEHUb7x3N4f0cWmpCMJLLdCTCWyf3X/ALzN2218pfA288Laj8JZtCuN&#10;Mh8QeKvtrS2ei/amtnk+7825cV9W+APh3B4fXTZ7jSLOxurFHWz+xzSPhG+9v3feNfjfEHsvrtar&#10;OPvfDb0+1vzH7Rw77WOCo0YS934r+svh+HlPT6RulLSN0r4s/Qzxv45eGNe8SXPg9/D9rFez2WqL&#10;cSCbiKNP7zVy/wAY9K8G6LB4Z8Oa5osPmanJL5V1MJHtLeZv9Z93+Ju1e/ouWz3FQXVhbXZheaGO&#10;bys7PMTdiu+ljHS9nzR0hfbR6nhYjLIVuecfinbfXTS5+ZHxo+Fl98JPGM2j3H77Spf3un3U0q/v&#10;E/ib/ZrhobWW4/dx/vq+lv2m/gl4gtvH+p+M7maXUtAuf3mIv+XNPlXa3/2NeOx28VrB5cdfrmFz&#10;1fVafLLnnbX/ABH4BncI5ZjalGFNx1lb/CYdn4Z/5+Jv+2VbUMMVr+7j/wBVT6XpXlVsZiMTL99I&#10;+Sq1pVQZqdu2UlFcJgIetUfEej/8JF4f1HTY5hafbYWj8z/nnuq90NTKtTPl5ZHRQqSpVOeHxHyx&#10;Y/sU3uj61Z3f/CTWl5axzK8kXlbX/wDQq9s8RNJpuiTeQPKEW2LFd7trjvGVrJdWV5bwf62vX4bh&#10;SoVuSH2tz3cbnONzWrT+vVObl/uxX5Hlnb95XY+D/G//AAj1hNZ3EX7r/Wxy/wC3XIleDTGY+RX7&#10;TjMLSxlKVGtHmielKEKsuSe1x2ra1c63ffbLyb97L/nbVEUZo615EIRpw5IH6nGCpxjCHwhulX/V&#10;/ua7Lw/4m+2Tw2dx/rdn+trjRQvFE4c0ThxmDpY6HJW+Loz1RfnorifDviT+zf8AR7j9/Fv/ANb/&#10;AM867ZWi/wBZ/wAsa8ycJQkfnOMwNbL58k/h7ns/w71X4paL4d0dtP1qXw34KuX8uPVDbLMse5v9&#10;ld1fb/w68F23hOyM8l3/AGvq94ivearJHse44+XNeBfCXwD4y1n4QaDd+B/G503S5BmPT9WsYnSP&#10;5vm+fbu+lfUtms0NhCsxzLsXfJ/td/1r8Lz7Fe2rShG3xSvbf5+7/wC3H7Fw/gJYeEZzu9I2b1Wq&#10;+zaX/tpfjj2Cn4zTloJxXyyPtuUWiiimUFFFFABRRRQAUUUUAFFFFABRRRQAUUUUAFFFFABRRRQA&#10;UUUUAFFFFABRRRQAUUUUAFFFFABRRRQAUUUUAFFFFABRRRQAUUUUAFFFFABRRRQAUUUUAFFFFABR&#10;RRQAUUUUAQkD8a82+MvxM0z4b6PFd61HDd2EnEls/Lv/ALifxV6T3zXyp+3TpmmTaJoF5can9j1G&#10;2kf7HYeVu+0/3vm/hr08qoQxWMp0a20n0PAzzFVcHl9bEUd4rqeP/E/45abeeL4Nb8AxXWkTbG+0&#10;edJ+5l3Lt2rF92vF5Pnn8z/nrul/76obpTa/ccJhKGCp8lGP/wAkfzXjMdXx1WVatLr/ANu/+Agn&#10;y0H5KKK7UcEijq2m/bIPMj/1sVYtjdfZZ66quV1Sx+xT/wDTKWvVwdT2nNRn8j0cNP3eQ2KGbb50&#10;n/PJPNqjY3n7jy/J/wBVUfihZf7D8yOspU5c3IelRpe0qxhP3eZnF3159vvvtEn/AGzqL9KToaP5&#10;16D5YxP1enCMFGEI/DsFDLu/d0VY0nS77XtVs9H0yGWbULl/Kjii/wA/dolKMffmaRUub3D7V/ZC&#10;8W+L/iR8OdS8KaZPFo9/pknlW/iOHTEmhjtVUf6O/wA33mql8M/2QNI1/wAY77zxlpXiaK2up5dd&#10;0+0+Ty933W/76pvwQ8cXvw1gm+FumaLqHgLxMLpf7U8QXds19aXN191lTapX5q6vRbGTx54e+K+m&#10;eDIhqXjWS1S2uPEmnxfY7e9kVm3RovCqy92/ir8krSxOFxGKnhJeyhU5dVaXuy93mcv5df5ub+6d&#10;eMjRxCo0q0eeUebTz+Ll/D+U+RPGukW3hrxvr+j6fefbNPtrpo7e6i/5aJWO/wA9anjDwbq/w+8R&#10;TaPrkEUOqx/6yKGVZv8Ax5f4qw2uvKr9pw6U6VOcJc+m6+1/ePx6tGXtZe7yigZpc4qFbnz6mJxX&#10;VE5uU6LwNp0V5qvmSQ/uYv8AV/79ejdK5jwFp/2TS5rzzv8Aj5/9lrp/vf6uvyHPsT7fHS/ung4u&#10;cqlX3A3Voabq1tpsE32j99/zzrifE3jm20bzktx511/6LrI8Fa5Lql9e/bJv9Ll/e+V/sVzSyOtj&#10;MJKtiPdh/wCAykaUqOIoUZYuH2T1u1vI72DzLebzov8APy1MzV5Xb65c6JfTfZ/+Wr17l4V8Py3k&#10;EN5JD/rUXy4q+H4jw0OH6Ua1aXuS2PqMuwOIzOrGjRjzSkc74f8Ahjc6v4qm1T/lrL/y1m+5HXrH&#10;/CD50qGzj1PyYv8Alp+6/wBZW/p1r9jsxBnp/rKuHkcHFfzDnnG2Y5niI8kuWEPdW0vh/wC3T+qc&#10;g4ByzL8P/tMXOc1G97xt5e6cQ3wx3f8AMT/8hVp6H8N9NbU4f7WmlvY/9VFCa6WnQyeVPDJ/zyev&#10;l6/EObV6MqPtnt/d5v8AwLlPfXBPD8I88MKub/E//kjvNL8L2OkQQxxwRfuv+mVayeVF/q6jhk+0&#10;QeZ/z1jqTPWv5pxdfEV6vPiJOU/Mnl5Y8gbqSinJ2rmASq91cbf3dZ+raxt/0eP/AFtZtjdSf6uS&#10;vaw2AnKHtpnZChLk5xt5ZyxT1XStyRd37us+80/b+8jr3MPiVKPJP3Tuo4jTkKdFH3aK9DmOuIVb&#10;0VN+qQh4ftfz/wCqqo1eleANGC2FpfQYzLu8/wBzX1nDeUzzfMo0oS5eX3m7c2kZRj8P/bxwY7Er&#10;D0Ob+Y3pfDlvLB5kAFpdErJ5o/v1rW6PGgEhDy7RvxVoDI6fhQBgdK/rmjhKNB81KPL/AF2PzuUm&#10;x9FFFegQFFFFABRRRQAUUUUAFFFFABRRRQAUUUUAFFFFABRRRQAUUUUAFFFFABRRRQAUUUUAFFFF&#10;ABRRRQAUUUUAFFFFABRRRQAUUUUAFFFFABRRRQAUUUUAFFFFABSN0paZI22gCjcSOYpvLHmyhP8A&#10;V14j4i+ON38LvEVnb+NoBDaawjyWkVoPms9u1Vjdv4t2773y4r2q/IFrL5c3kExt+8/ucfer5V+K&#10;nh5fDuq6Z4v8daxF430G1tpPsVpGEieW53L5f3fvL8vLV6uXUKNepyVY83bvzW0Pms7xNfC0Y1aM&#10;uWz1f2VG+t/+3T27xZ8a9D+HehWd34vEmj3V3wlrHumb/vpVrl/hf+1l4K+JerDSBNJo+qyu32e2&#10;vOPtCfwsjVx0/wAbbH4m+AZdeSKwaWxtXi1DwtebU8zd/dlP+z/dr5O+Mes+G5/EdneeDbOWz0r7&#10;KvmRCT545v4lRq+myrIaeOdTD1YuM+/2Y26HzGO4kq4adOeHqQnCVtPtSN79rH+1tJ+O2pahJNLZ&#10;XW9JbK6ik+eNP9hq6i3+OPgjx38H9G8N+JPDVpqfjmK6WOzitLb7PDv3fLKzc/e/j9a8G8SeI7nx&#10;NBZyajN581tH5Ufm/O+yufUbMH/U1+rwyOlWwWHhiPjpbNe78On/AICfDwzerSxFatDafR+98Wuh&#10;+h+rfGDxLD4d0bwZ4Rm8PzfEmJ0j1S0tf+PbTk/ifZkBl2/7VY/xb06z+L1xpmgWnjcaj4z00JHr&#10;unaTc/Zori2/5abUbPzbtmPmr4NhvbqC++0RzzQy/wDPXzW87/vr71JBc3EVyLhJporr/lpdebsf&#10;/vqvFhwd7CUZ0a3K49eX7T/9t/lPdlxM6kJQq07x7c32f/kj7Gu/ix4S+AfgXWPCP27UNT8cY8y3&#10;uZ4tk0ibt1tHK+T8sa7F/wCAVz17/wAFAPErWmppBo0UM0lqkdnKefLm/wCWkj/3l9Fr5anuLm6n&#10;8y4mmvZf+es0rO//AH21RfWvVw3COWpc+Jjzz6t/+2/3Tza3EeMlL/Z5ckLbIuaxq99r19Nf6peS&#10;6ldyP5kksvz1ToJ5yeTR+tfZQjGmvc90+XnKVT49+pTurP7R/q/9bWbIvlfu5K3vpVPULXzf+utX&#10;ze8e1gMc4S5K3wmV+lKelWI4qhkrSVLQ9mni4VZ+xGHrSr0pKVelRE7hCc0oNBFNbpS+EB3tXfaG&#10;3/Eqsv8ArnXH2tnH/wAtKmmupYIKwr0Y1V8XKfMZjU+tOOHh8UWdJrEn7+H99VW3t/N/eVxbNvqZ&#10;b6W3gnjj/wCWtcq92HIehHh+XL/E/wDJTuvtVtBBDJ+5qOTxJY2//Lfzq4fdv/d077tEMJCp9oy/&#10;sWlD45fcdJDff2vffZ45v9b/AKuu28O6TJo37yTypvK/e/7deW6fN9lvobiT/VRPXsFvN9st4biP&#10;/VSV5GcSnCEaMPglufI59ReDlGFH4JHWWniKK6n8uSDya734cWEWq3s97J/qrX/ljLXju2R/uf62&#10;vpj4I+EbSzsjJcT/AL69gSUxeVX8ueJdbCcPZPUxFGTjKfupL3vh+L/yU+38OaNbNc5jPEU+eFH3&#10;pflH/wAmN1UkfyPLrrvC4+zTzRxw/wCtT95W1ZabbWH/AB7w1aVIgf3dfwBmWfRxkJUYR5Yn9c4j&#10;GQrx5OXbYd92gAGg9aOhr4zlPKYdB0rJ1DwzY6nffaJP9bsrW+lG2t6GIq4afPSlyyKhOUPgOWv/&#10;AA3pNhB+882syPT4ov3kcNdxPbxzweW9c7faX9l/1f8Aqq+twGa1qsZQrVnzecj18PXlb35e8UaK&#10;GbbRXqfEdnxA/wA37usPWPCttqP7yP8Acy/+OVuZ2VD9stj/AMt4a9HB4nFYWXPhJOMvI5sRh8Pi&#10;Y8mIipLzOB1Twrc6d+8j/fxf89ao6Tpd9rd99ns4Zprv/nlXoFx4gsbX93U2gfEGLwjqn2yzsvO+&#10;1f8AHxX63kmd4uvOnRzGi+WX217vL/iPz7H5HhI+/h6ny+I8/wBH0fU9Svpo9Phm861/eyS/886+&#10;pfCmjXMHgSztJL0Xt1JB/wAfU3zrIW/vf3utS+C10S+0+4vdLszDFfP5snmRbTJu/wDZa6eNRGNn&#10;av23L8HChHn5ubmPIo4eNI5Tw/4O+x3o1PUza3mqbPLSWCLYkaf7C8114GaMelANetCEYK0TpSsO&#10;ooorQoKKKKACiiigD86v2N13/tGftR/9jM3/AKNkr6z2V8mfsa/8nGftR/8AYyt/6Nkr6y3c1+Cc&#10;TL/hVrf9u/8ApMT67Lp8uHiLto203IoyK+Z5D0vaIdto203IoyKOQPaIft4qNx/o8/8A1xk/9Ban&#10;bqRzut5v+uMv/otqIwM6lRckj5v/AOCRP/JIPHv/AGNE/wDKvvH1r4O/4JE/8kg8e/8AY0T/AMq+&#10;8fWv6dj8KPhHuPr4Z/4KQfsXeO/2sL/wNceDLvSYY9GS5S4Gp3LRf6wx7du1Gz92vuaitBHmH7N3&#10;w81P4T/A/wAG+ENYmgn1TSNOitbiS1fdFvVedvyjiu38T+GdL8Z+HdR0PWLKK+0q/ga2ubWX7kqN&#10;95TWxRQB+UPjj/glh8Uvg543k8a/AjxzD9qtpJZLe2kka0uYE2/6tX+dZP7u1ttVNZ+DP7enxh0/&#10;/hGPEPiBtN0a5H+kSy3sdumz/aaNd3/Aa/WmigD5P/Yl/YY0b9lHSbzUNQnh17x3fki41oRH91D/&#10;AM8os5x/tN1NfSXjTwbpHxC8K6n4d1+yi1LRdTga3ubWX7kiNW9RQB+Uvif/AIJkfGD9n/x9ceNP&#10;gF40iYxvJ9ntZ5Ps9zHC3/LI5yk3935sevWsnX/2X/21P2lIoPDfxD8SxaZ4bj/eT/a7pUhk+b+5&#10;Cv7xv9luK/XCigDxP9lX9mHw9+yv8M4fC+hSSXl3LILnUdSl4e8n2gM23+FR0C9q9soooAKKKKAC&#10;iiigAooooAKKKKACiiigAooooAKKKKACiiigAooooAKKKKACiiigAooooAKKKKACiiigAooooAKK&#10;KKAOc8a6lrWkeFdRvPD2mxa1rUUebawlm8lJX/ul8HbXyXdeJ/HC+I/GUGhw3WjfGPxDBB9n0aaN&#10;ptO05I/4vP8AutuX/ZWvtEsAM9q/Pr9q/wDbS8ceEfiJrHg/wp/Z8Wl2rwSf2taSb5vvbmX/AMd2&#10;mvayjD18XVdGjTUn5nNXqwpR9+XKfG/jbSfEMvj/AFm38QeTN4l+1N/aMsP3PO/iat3T7H+zdPgg&#10;j/5Z1f1bWLnxNrmp+ILyGKHUNYf7TcxQ/c31XVdtf0dgMNKlRjzxXNbofimf5u8fW9jD+FB/+BBy&#10;aa1xFZ/vLj/VVHdXcdlB5klcrqWoS38//TGvQrV1TicOU5RPMqvv+7DudvnvS4LgVyOh699g/wBH&#10;k/1Vdht3/wCrrOFWNSJz5llk8DPkn70ejMXVfD9zq+q+ZH/x6V0nh/T/AOy9K+z/AOu/eVJtqa3b&#10;fXnVIc0ucwxGPrV8PHDz+GJNRStSVieWFG3dRXSeCfAer/EG+ms9Hh86WJGlk/8AidlZTnClGU5+&#10;7GPUpQnUlyQjzSPdPgr8YPh3B4Qm8M694al0a1i8uSTVLU7muJt339y/NGtfXfhT4heH/Fl9e6Zo&#10;16L6XTUiE8kXzINy/L81fOHwa+CWpeAfCuv6ZqFnDN4k8S2S/Z4tRjb7D/F+6f8A6aLW1pXgjWv2&#10;frfwfPZTWAlkuvJ1m2hGPtKSNt83/gNfi+aUcFi8TU+rSd29Nfi01P2bLK2OwOHprEx9xb2Wsex9&#10;VK26kyKp2l/Hf2wnt54popP9XLEd61b+9Xx593uOK5oK7qXJpQc0th2OG+KnguT4g+AtY0GO6NnP&#10;dx4SUdj1r4Y8b/CvxJ8Pp4U1fTfK+08Rywnen/7Vfo26AnkYFZuq6JY61bwxX8EV3FE6yx+b/fX7&#10;pr08JjZ4b3V8J8Zn/DWHzy1XmcasVZM/MhgVmKSf8sqOlffHi79nvwj4rvbO5ey+xyxT/aJPsnyf&#10;af8AZf8A2a+N/iZ4bltfib4m0/S9Mm8qK6by7SG2b92n8Lf7tfTYTG0sVLkh7unU/Fs74XxeTr20&#10;pKSk+VW326nHZHpRkelKtOVa9PQ+MGqu+rC9aaopxrlqvmN0O4rm9U+eeaugk/1E3mVyqzfaPOr3&#10;8npc05Vgl/OeVy9abt31o67ZfYdVmt4/9VVS1XdX7hGfNDn/AJj62E+VRmZbfJQeKsX1t9nnqueK&#10;8OUeWR+o060MTCNaG0haKKKzOgQ8ivSfgp8LfGXxT1W8t/CEUN4LFEkuIryXZ8jV5s1fbv7HvgDx&#10;JoXw+PiHwNNDB4o1J/L1Ww12NkSOBW/dtFXz2f5hLL8FzwtzSfKrmlHBwx0vY1o80TrfhpYfEX4G&#10;waZL4+NnD4A03/lnDL89u7fKv+996vr6yuIryCC4jOY5EEiH/erE1XwnY+LtGtbLxFZQ3ixlJXhP&#10;Kb1rehgSGKJE4jToK/n/ABmM+uT55xUZ9bbH0+AwjwMfZRk5Q6X3/wD2S2vSlpiU+uA9gKKKKACi&#10;iigAooooAKKKKACiiigAooooAKKKKACiiigAooooAKKKKACiiigAooooAKKKKACiiigAooooAKKK&#10;KACiiigAooooAKKKKACiiigAooooAKKKKACiiigAooooAKTdQ3So5G2UAUn1G2afyUu4vP3cxiRd&#10;35V8aftm/HTw3rvg6+0Tw74t0ObW9Mn8q70m7sXe5kfd92J+PLZe/WuI/aP/AGZPFvgbx9qfxP8A&#10;DniuKC189tSMmpXux4pv+ecSZ2tXyJqerXPiLVbzV9Q/fahfO1zcS+Vs8x2+Zq/UeHeHMPXlTx0K&#10;/NGPvWSt738suY+cx+JU4fV6sfi3T/lO48O+JotUgg+0TeTd/wDPKtyvI/atrSfFFzpP7v8A10Wz&#10;/VV+oVcN73PA/Isfw78U8PL5HoVFZel+IrbVv3cf+u8v95Wl5kXpXDKEoyPh62Gq0J8laPKOqrqE&#10;XmwfvIauQ/vakkijlGztU+19lKJxxreynGczFj8pa1mWKeCaP/llLH5VZd5H9jn/AHk1XIX2weZJ&#10;+5irpqvm5Z/zHp1pRlGNaB5jqVjLpd9NbyQ//sVX6113jKO2vZ4fs/8Ax9/8tJa5eS3lWvXo88o+&#10;/E/VMtx8MTRp88vfK8knlfvP9dX6Afsp2HhL9n3wdo0vivU7T/hJvFW25thNZMLi3hb5dr/7O5fv&#10;V8E2dxc6TfWV5b/ubu2dZY5f9ta9r+HP7TXiSf4xaZrni/yfEsN9a/2JJ5u2FLeGT7zfL92vluIs&#10;Fi8dh/Y05e770mvtS5fhR9Vga9KnPnmfX3xA8Y30fxGF9o2mS2XiLTJvKkimlW4tLzSd26a7+X7r&#10;L/tNmu18N+G7+L4szar4Rgi0zwtdQRXN7dArLbaju/55KMeXJ6tzurm59B+H/hH7H8O/DupS+Gz4&#10;gh/tE3Sy+al7D91oFkkLfe3D7ta/7M2p3SWGpaBH4VtfCWjaXPJHZ2P2ppbgDd991Y5VW7V+L1Iu&#10;OF54R2XXqn1/8CX/AG6dynKeJjCrL4n06NdP/kjk/wBoj9ji1+LPiP8A4STQNSj0HWrnAvJZQXSX&#10;auF2L/C1fJ/w5/ZzvvGHxnHgTX54dGNj/pN7+8V/tEKt91GVvlZv0r9MPGt1qth4d1GfQrGLUdVi&#10;jzFazSbFc/71fKPwZ+EvgTWPHEHjfxHL/wAI14gknby/CM1781tcq33txbc277wX7tfTZLxFjcPg&#10;K1OdZ8qhywsuZxf/AMieRmmU4apjaU4R96/NO+iaPMf2l/2XNS0P4i6NZ+CIReQ3tl5VnpUPyPEk&#10;K/Mzu33vevE734ceKdJ0z+0L/RpoLSO+/s2S6/g87+7/ALVfq/qfhfQvFV6uoXkYuruCGey82N+U&#10;RvlkX5a8Bm8A63As/gjx/o0ep+BpdQEXh+/0755bP+4sqrzt/wBo135Xxji6OGjRlaXIuvxPfY4c&#10;z4ahKcp0fdve1tj5ls9GvpLGH+z9Mlm82dbGOKGJv3kzfdVP96vU/iL4b8G+DP2ffDVz8UtIutN8&#10;XWwm+zaVp1ztmuJN38bqCrbeK+0fDHhDTPCelWemadZxQ2tsP3YEff8AvV8RftdfA/xY+i2fiSe9&#10;hs/D9rqDGTSxLv8AsXmOq+aj/ebd94r2rycux1LMsfThWl7KN73+0/I48JwzHJMPLEcvtaslr/LE&#10;+OXJNxNs84Rb/wDf/wCA/wC9Wr4VvpbLXLLy/wDlq/lSV9ganrXwy/Zy/s34cap4fu9UlkgS+j1q&#10;WLZ9ovJPlXZ/sqrVX1b9iG48FavH4rs9Ti1nSlha9uYrz5Hjf7y7K/TK/FuFhhqntqTjCSl7O/2z&#10;z8RklWdGUISU2l7yX2Ty/wAK+Bd99NqGoQ/ut/7uKvavAdx/p00f+vh2f9+65fT7G51b93p9lNey&#10;/wCs8qH53r2b4efAzxLb3xvL8wxWtxH0z89fy3xXicXxBhKn2pW9xfynr8GUZYTM6E/sR3f2SGir&#10;GqWf9l6rNZyf8snqvX8xThKE5Qn8UWf1wpxqRjOH2go+7RTWmiirLljL4C37vxnpGh3f27SoZP8A&#10;tnV7tUNj/wAeUHl/3Fqb6V+DYpxliKnJ7sbyPhqjjKcg3UbqSisLkGVeaH58/mef+6/5aVftbCK0&#10;/wBXDirHekrederNck5e6aOpOUeTmGsu7/ljTfL2f6uGpcCjArDnkZe8MkgilH+pimrNm0O2lPmf&#10;6mX/AMcrUxQTWtLEVaXwSNlUnD4Dm7rw/c2/+r/fV2vgm/uNJsNPt7gfupQwTjb5e3+/Wdmug0aO&#10;XU8293D51t/3zX7P4eZnUlmfJr7WS5YNLT4ub3/7vLE5cdXlVpckzqbG/ivod8EglX1FWz0BqhYa&#10;dFaTzSR/8tKv9QK/sKg6jp/vfi1Plnb7I+iiiu0kKKKKACiiigAooooAKKKKACiiigAooooAKKKK&#10;ACiiigAooooAKKKKACiiigAooooAKKKKACiiigAooooAKKKKACiiigAooooAKKKKACiiigAooooA&#10;bto20u6ms1K4EYYMOnFZeu+IdO8PW0Umo3cVlHK/lxySn5S9eKftOf8ACeeKtLPh/wCH82oaLqlt&#10;D/aUmqQjZFIi/L5CP/z0/wBmvMvFv7T9t4h8Pad4B1jRtR0ea68jTfEOqatHs+xbl+Zv95mXjdXt&#10;YTKa2LUZw96+6XxRXc8LF5pSwrnCfu22vtJ9j3H4tfGK28HWEtpZ6Pea95lq0tzJp2zZboy/Kz7m&#10;H3u1fnX/AMJlfeIjDZ3d7LPFYu0VtazSfJH833Ur1n47fH/QNU8IS/D/AMIWc01rGIrW91m7+WW4&#10;SDb5ezb95flr5xj+SfzI6/XuFsi9lhJVa1NxlLa+/wAPxfiflPFmKhmNTlhU5oxXTbX/AIY7TbVf&#10;UrOK6gpum6pFfwf9NYqmuG3V7zjKlP8AvH5hCE4VTlbiGW3/ANZVXPNdFqC7rGaudWvo8NW9rA9x&#10;PmFoooroNhtFFFagFFFFAC/XpR+tH16UdPYUEy5jLm+Sfy6iuxtMMtT6lHtnrT8DeFf+E71uHRP7&#10;Z0/RppP9XdajJsh/76qa9enCl7acvdifQYGjKPLV/m93/wACOe3UY5r62g/4J0eLn8LTySeINP8A&#10;+EgE6/Z/vfZvJ/iZ/wCLd6V82+OvAGufDrxVN4f1+zls9Qi/8iJ/Cyf7NeHgM6y/NasqOEqKUo9P&#10;hPrMThcRg4c9WPLE51V31cjs9n7ytLRdDvtb1SHTNLs5by/uX8u3ii+/JXoXw9/Z98a/EnxTeaBZ&#10;aYdOvrH/AI/JdQRtlu/8KtXoYjGYXCRl7aoo8vvanydSriMbKNLDxb9DzdpNq4xVK6kEw8v9a+45&#10;P+CfelWfgp7y/wBe1C48RpatIba02iJ5sfdT+KvAPjH+zVffCv4T+GvG0s00BvY0j1XT7wfvbe5b&#10;+5/s14uA4pyrHV40aMnzSfKrxO//AFfxuDh7arH+9ozxDyYnqu3y10EnhTV4vC3/AAkcmmS/2BK/&#10;l/b/APljv/u7qy1tZbr/AFdfTTVKtCXJ9l8r/wAX8p0YbFTw04+2l7tiqlSfStq3tYreD/pr/wA9&#10;ar3Wn7/3kf8A36rNe78Zg8zo1q3J07may7q9U8I6jHqmhwxxw/8AHt+6rytvkr1bwPZ21p4cg+zz&#10;ed5v+s/368PO5R+rx/mueDxL7KWFj/NfQ734f+GpPEmuwxyQym0if95ND/yzr6X8P3cWm6rDLJ3/&#10;AHdeN/BB40Op+ZP/AHP/AGavUG1Lyp/Lr+CPE/E4jN82qYGcf3VKEYr/ALejzSl/5Ny/9un9AeGG&#10;BwmB4cji+b38Q5cz9JSjGP4c3/bx68t1at/q5oakVt/7yOvM6mt9SlsP3cc3/bKv5Qnw1L/lzU97&#10;zP115ZL7Ej0SNvN/1dY2r+Io9LvYY/8AXRf8tK5WXXr1h8k3k/8AXGqVxcebP5kn/f2uzCcNcs/9&#10;olzR7f3ioZc4S557HoDahLcU1ZZa4fT/ABlqd/fQWccMMNXPEWvSp5Mcf7mWpfDeIpYqOEnFe9/2&#10;8eRT5avNOHwnSXGpRW//AB8Xvk1jt40sUn/1PnVxczSTz+ZJ++moWvrsNwnhafNDEyc5eXuxNZQO&#10;gvPF0ss/+jww+V/02rNvtaub2D/nj/1xqj7Ufcr6PD5ZgsHy8lNFX93kIZLjU/8AV+d+6qn5Mq1p&#10;fWnbt9e1Ct7P4Ir5HmVMHCp9pmW1XvD+i/8ACQar/Z8c0Nl5qN+9m+5/u06SOJ67/wAC/Dm1XTJt&#10;e1CGXU7brb2kMe9697LofXKvJCPw7/4TzMRQdD3zvvg3DqcPhqe31ObzjFO0cX3fuf8AAa9BPWvP&#10;fhb4Z1Lwv9tgzH/Yly5ubcS/8fMe7+F+1ehHkcmv13ARlHDQjJWseOx9FFFemIKKKKACiiigAooo&#10;oA/Oj9jZv+MjP2pP+xmb/wBHyV9YeZXyf+xw3/GRn7VX/YxN/wCj5K+rPMr8P4hhzZnW/wC3f/SY&#10;nvYSry0oknmUeZUfmCjzBXznszs9t/eJPMo8yo/MFHmCj2Ye2/vEnmUpbfBN/wBcZP8A0W1ReZTo&#10;2/13/XCX/wBFNR7MmVb3T50/4JE/8kg8e/8AY0T/AMq+8z0r4M/4JE/8kc8df9jPPX3melf0fH4U&#10;fLi0UUVoAUUUUAFFFFABRRRQAUUUUAFFFFABRRRQAUUUUAFFFFABRRRQAUUUUAFFFFABRRRQAUUU&#10;UAFFFFABRRRQAUUUUAFFFFABRRRQAUUUUANWkfvSrTJKTAYSAcZx7YrE8VazPoGk3F/BY3OpyxAb&#10;La0i3vITwO46dT7V5vd+MfGOqeMNf0jw3PaXcOmTpLJKY1/d/IrfZP8Aeb+923Vyk3x3l8f6LrPh&#10;3VPCmraPqkrtY2VpHfCGW8mX7ypKpG3b97dXbDBVHr6XPInmFKP420/lNX4L/Hw+LdV1nw34zudN&#10;0rxTDqLWdvpkMjb502Kyn/x6vGf22f2ddN0nwrD4r8M6dpukW1jI8uq4DCW4DdP97mvDNL8V+IPh&#10;R8RL2+tIbX/hKbZ3ikl1GNbh4/m/vtn5v9qtb9pz9pK6+NVho1jbWd5o8NrzcZuv3Nw/+6tfqeXZ&#10;JjMJnOHrZfK1KVr9ttT4CeeYfGZfUo43+LFu337ngVvqEsUFWre7jkhrNVqFr9vlCM/7p+dta85n&#10;65qEd/P5cf8Aqoqza1dWssnfGaymXZXy1ejOM/fP17JqmHnhKcMP9zBvnrsvBMnm2M3mf8sn/d1x&#10;qVseF7iS1vvMk/1X/LSuaj70zLPKcauCl73wneGpIW21Xt7iK9g/d1Yihln/ANXXZNSjH3/dPxqf&#10;LGPvliirEdjL5FNFnLXC5wOb21L+Yhr1f9mm/sdN+IsMphu7zxJJ+70eKL/U72+Xdcf7K15c1rLW&#10;joGo3/hnVLPWNKvPseqWsnmR1wY+l9bwtSj/ADI78JjKeDr08RKWkWfoV8K/H9x4+8e6/FNqMXm6&#10;RCljeaUP+WV0rtulX/ZZdmK9G1jwdpPiM77+0ink8iW38wjnYy4auP8Agd4n0Px34Th1+wOnzazK&#10;ix6pdWlssTvN/Er/AC16XEoQYznFfz9iualiJQ5eRx937j+jcG418PGfNzqXvX/I5f4a+AbH4a+E&#10;bPQNPllltLXd5ZmPz/M26ur29acFpcjGK5ZTc3zy3O6nTjSjGENkPooooNQpjLT6RulAETICp9DX&#10;mEng8aTpfiXU9e1OHTLq8mcf2xD9+O23Dyl/z616fLwK8W+Nur+LfCt9Bq9nDaa74M8vGoaV9mVp&#10;v98M33q2o3lLkieVmMqVKj9Yqx5uU8C+Onww1Oz8b3txoGgXU2i/ZYpPtUP3JP70leQQ/PX2f4a+&#10;IOmeAfhJaX0l7P4ktZbn50AbfEj/AMO1udq18t/ExtIn8e6xcaJNDPYXL+bH5MflJH/s7a+rwmJq&#10;1I+xnH4ep+CcSZVhcM44vDy+PeH8vMcxtpBUjUxetdzPiUZ+vSbdK/661zNnJtrS8TTebffZ/wDn&#10;lWPX3uVUeTC/4jthR5of4jkPFQ/4qG8qpCtbnjRfNnhkrHjXb+7r9Gwk/aYen6HqU581KI26g+0W&#10;+ysVl21v5wCKyNSg2T+ZRXhzR5z6zI8Vyzlh5/a2KvrxVzR9IvvEGqw6ZpdnLqd/cv5dvaw/fkf+&#10;7VNetbng3VLbw14p0bWNXs9Q/s+J/Nk+yStb3Eif9MpVxtrzKspRpS5Pitp/ePtYqUi0PhZ4zuPF&#10;P/CLx+GdQ/4SWJFuf7K8v99Gn97/AHa/UD9nHU/GWs+G4pPEE3h+fS47aO3tpNEZy/mL8rLLuAwy&#10;9/evnK8+P/gj4w+GLzULPU9Q+Fvi621C2lj1W8jlu5pIYPlVXljy21v4l7969z8O654y+D9lFrHi&#10;e90vxL4R1P8AfSXeh6atp9i3fN57qqgybt31r8R4hx+KzKEaNemoTj096/N9rl+yfUYOjCk+eEvd&#10;PoaNaftqpp95Ff2UVxEwkhlTfHx/DVsnmvzxKx7m4qrtpaKKoAooooAKKKKACiiigAooooAKKKKA&#10;CiiigAooooAKKKKACiiigAooooAKKKKACiiigAooooAKKKKACiiigAooooAKKKKACiiigAooooAK&#10;KKKACiiigAooooAKKKKACk3UN0pv3KAGs3NZl5rVjazSW0l3bRXIj83y5pQvyf3vpTfEd89lol7P&#10;bzwQTRws6TXR/dJx95v9mvyf8RftA+KtL+JvjLULzU9P8S3WpwNpvmw7vs0cH/TvXv5Pk1XOJTVK&#10;VuU87FYyGG5b7n0X+0B+0F8Nfitqs3w88bfa9G0+xxJLqunn5rbUF+Xb/tR7Xr4h1aGxt9VvbfT5&#10;pr3T4nb7PdzfI8ifwtsqG4vJb+ea4uJvOll/1ks335Kj21+9ZXldLKIeypSco9n8PN/MfMVsTLEv&#10;nmBFHajvQBXtrmkcf983PCf/AB/Tf7ldM3y1xul3Uumz+ZHV4eIrn/pjVPDVZHweZx+s4iU6PaJ1&#10;FveS2s/7urE3iTZP+7hrn7e8lvYPMkpwrD6rGUvfPl6uGhKcucluB/bF75kn/fqtFvNlg+zyf6qs&#10;/T/9fWlurCpzc3IUlGJj32kyp+8jrN211S1m6ta/8tK7sPXl8EyzHkiilqOSztpf3fk1Mf0oIzXp&#10;x5TSFacPgkzctvGGrQaro1/JeS3k2huv9nxTf8u6K27av+zX6F/sjadZeI9CvviU4uxr3iBvLvPt&#10;Vx5iDY38HyjatfmyG8s5619TfsLfEPW4PGP/AAjkfiDT4NEuef7LvN3myf8AXv8A7XrX55xjlznl&#10;jqUbRlHf/Dc+u4Zx3s8dGFa8lLb/ABH6EOS3Havmf9r3wCZNE0HxB4Y0CK88ZR67a/ZrmKLc+fmz&#10;vx/D619MgjikADZ96/AcHip4DERxEOnTv6n7NisNDGUpUZnDfB/Sdb0rweP+EjtIbLXrm5kubyK0&#10;k3xeY7bm2H+7XdLHzTl44px6GsJy9pNzfU2p0+SEYBt21l634fsfEdhNYapZxXtpL1imG5DWsMdq&#10;DjvWcfd+E1PPbz4NeG9X1u71XV9Oi165kkWW3/tFVkWz2/dWL+6v8VdTrWiW2v6LeaZcr/otxH5b&#10;8/wVrk4PNB61tOpOfxMyVOCUvd3OK8BfC7R/h1ZSwaVF+8l5kuZfnc/7NS+I/Fkvhq8L3cAh0ry/&#10;3d1nc+/+7trryOPQ1518Q3svDxbV73zbv7Qn2aK1lP7qN/71ePmFWWGwlScZKPKt2a4WhBTp0YR9&#10;2+yPKNVnuNQvZrufzZhI/wC6lH/LSqTTeVVvX/FFzr5s45IIrKK2/wBXFFWM9fznicPGWIlPm5ub&#10;qfqtKvL2XJy8pNJdb6ryfNTqN22tVGNMx55T+M9F8I69/a1l5cn/AB9Rf+gV0Ncz4Dt400PzPJxL&#10;vrputfzxnUKNPMK0KPwxZ4tTl5xKKKK8U5wooooAKKKKAG0Uu2jbVWLDbv8A3dd3Hbz20PmQ/veF&#10;/dmuC316bYtmGH2Sv6K8IqFLEVcXzaSjy2a+Z5OPclyk69aloor+roxseKFFFFWAUUUUAFFFFABR&#10;RRQAUUUUAFFFFABRRRQAUUUUAFFFFABRRRQAUUUUAFFFFABRRRQAUUUUAFFFFABRRRQAUUUUAFFF&#10;FABRRRQAUUUUAFFFFADcZFGMCsHxX4v03wXod1q+rTGDT7bb5kuzdjc23tWja6lFeQxSRkESosgH&#10;+w33WotpzE3Vy3syKj3xj60hkIPtXlHij4g+I7L4vWOk2VvBD4Q0+xlvtb1S4/5Z8fu0X8np0qTr&#10;vljba5nVqQpe/M9VYgj0FfDv7XPx4lthN4T0/TdPtNUud0WsWt5bK82z/lmyv/Ksb4s/tzeJtW8R&#10;Xlr4I8nTdF8too7uaLfNL/00T+7XzX4n8S6n4x12fV9bvftuq3O3zJf+em37tfrXDXClenXjjMdF&#10;cvRfa5vsn5pn/EVGrSlhcJJ369rGUq+VB5dC/JR3oFfsluWJ+Xy/nL2kt5V9W8zbf3dcvbtsnh/3&#10;66ZrqJYPMryMdDlqxOacPtkN9/x4zVzarVpryW6prLvruw9OVKBtCJXVaBz9Kr3WoRW8/l077dFX&#10;ZFHZ7Crb4SYUbRTVbfTbi68j/WVRhKMoktJ096h+1RVJv3UcsokjxSSN/wAtJKK9j+CmkeB21zw1&#10;pHjTwpd6nf65dL9juobnbb7P9tN1edj8X9SoSrcrly9FudmGo/WZ8nMo+ZxXhH4E+O/iySfDegSz&#10;WltIsdxLN+5+Rv4k3fer7F+EP7K2meDNT8M2l+NPN34fnnkvPN2u+rPIvyy7eq7ey16j4o8V6nf3&#10;03gL4biGxv7WHyrvWZo99vp2FGxdn/LR2H5d6+btF8Cal8IPi3r/AIg+IXiySDxfe3UUXh/XvszS&#10;294jDEm+JflX+7X41js9xWc0589RUoxXMoL4pX93U/YMFleHwEIUoR57bt/CfVHxe+Kknw10sNpu&#10;g3XiXUBG1y9haffFsv3n/wCA/wB2vl/xN8JvBPxi8PeJfiDomszapqt/arHZ6Nd3H+kW17uVWXa3&#10;zbf9mvsnxPpOpeIPB95Z6Zex6bqlzamO3vzFvETsv3tteeeCP2XfCPg42eoyRSXniOJ/tMmqmRt8&#10;k/8AE23O2vlMszGnl9PnhJxqX6faj/LL+7/hPRx+DrYyryTipUrdfsy7o+L/AA7+yB8SraG81C88&#10;rwnf2MKy6dKLlVe4m/55q/8AC1eh/Dr9qH4k6749vdE0Hw1DqQitfsxtYo/m+0xrt8ya4/i+avW/&#10;2svhd4t+M1mdF0OzmsotEj/tK3ujINmoTMMeQv8Adb/a96P2Yfh3q3wYvZvDc3g67H26NbrUfEn2&#10;pWhkm2/dVPvLX1dfO6WY4GWLzCMKlX4VD4eVd9/ePAo5TPB4yNLCSnCn1f8AMd98BPC/jvTtKvNW&#10;8f6jDd67qWyQ2kIxHZ4/gFdr4w8B6N47gsrbXLQXltZ3K3kUUn3PMUEDd/e+8a6WJOfu/rT9gDE4&#10;r84q4qrVre3j7r8tLeh91CjCNL2XxLzPOYPgX4Rtfh3qfgiPTR/YN9JLI8Mnz7Hk5Zl/u+1fHHxt&#10;/ZO8P/BzwBDdW+p3c3iDz5fL8qJpftKfwr/s7Vr9Cycnnr6VWuLSO6X9/DFNXsZXnmMyurz06jtf&#10;mav8R52YZXh8wpShOK5rcqf8p+MCtvpsjlK+6f2n/gd8Lfh94di8Z3mj3VnDFepFcWGmyMn2zzG+&#10;6f7v+9Xz1+0D+zzf+BfFc2qeH4f+KAkgg+z3X2lZf3zL8y/99V+65bxNhMxcZRvDm5rX/mjy+7H/&#10;AMCPxzH5DiMCpTnaUYngrubieut8MaPJZD7XcTeTF/yzjpLXRrbS/wDSP9dLFUd1qEt4f3n+qr6L&#10;EVvra9jS+Huz5WtKdWPJDY9K8I/F7/hGr793D+9/5aXX8Fe6aPrFtrdjDeW83+tTza+Odu6vbvhL&#10;4m/tfQ5rOSH/AI8f3Xm1/PXiBwXhJYf+0cJT5Zxfvv8Au8p95wznVXLJfV4e9Dov7x7fH4z0yzPk&#10;Xl55M0Va1jrNtq9v9ps5vPirxrUods//AF1rrPhRNJPrk2n+f+5lgaX/AIHX82ZxwphKGXVMdh6j&#10;5o+877f3j9XyLj3F180pZdi6a9lJ8q/m/unoVV5pv+Wda0em7P3klc/N81fleCnDEy9z7KP2/E1Y&#10;8nJA3PDvlJ51VfEEkTX1WNNh/ceZHViS3in/AHkn+trzPawoZlLETvI5vq0Zw9w53y5adHbyy/u6&#10;6QqaGrsecyl/y7BYCP25GD/Zt1/zxqSHR5X/ANZ+5ra20N81cv8Aa2I/wm8MHSiZf9i/9Nqsf2Ta&#10;/wDLSrmM9aMc1zSx+KnL4jaNClEpx6ZbRHzI69L0DR7eDRNNnk+1faZH/dxRS7EridJg8/VIY3h8&#10;75/9X92vU51vbvTBHJZeTbW7/vI/M+aT/dr77hSlPEyrYir70orlS+L/ALePnc3moezoxOzt+hqY&#10;Vl6Jf/boDJ5XlRZ/dn++n96tT1r+iqVSNWEZw2Z8JJWY6iiiugkKKKKACiiigAooooA/Ob9jtv8A&#10;jIz9qv8A7GJv/R8lfVG6vlX9j3/k4T9qX/sYm/8AR8lfU3SvxvPoc2ZVv+3f/SYndSqcsSTdRuqP&#10;Joya+e5CvbEm6jdUeTRk0cge2JN1SQt/rv8ArhL/AOimqvk1JGT++/64S/8AopqOQPbHz7/wSJ/5&#10;I546/wCxnnr7xWvg7/gkT/yRzx1/2M89feK1/QUdjzx1FFFWAUUUUAFFFFABRRRQAUUUUAFFFFAB&#10;RRRQAUUUUAFFFFABRRRQAUUUUAFFFFABRRRQAUUUUAFFFFABRRRQAUUUUAFFFFABRRRQAUUUUAFM&#10;fvT6RulAGBpnhnTdG1PVLy1tBDdalIJrmUf8tH24rkPifoV8L3RfEmm6bFqk2jvLL9g8r97LuXb8&#10;jfwtXpBIUk4x6+1eHeE/jXr/AI/8R/ETw9pejWs2oeHpPs1t50uxLnd/f/u12UIVZylVh9la+nw/&#10;qeXip0aUY0Z/bemnXc+H/i54V1bwv4wvbjUtBl0GHU5HvbeIHf5aM39//eripreKeDy5K9o+NHxD&#10;8XPpd54E8V6P9ili1H7TbyS/8s4f+ecT/wAUe7+KvGa/esqq4iWFpznFKUdrO+nQ/n7MoUKWKl7G&#10;T5b9Y297qcjrGl/2bcfu/wDVf8s6zVau+mhiuoPLk/fRVzOsaL9ln8yP/j1r7fCYyNX3J/EcqnzG&#10;StV7qz+0VbhjkuP9X+9rZsfC8s//AB8fuIq6a7oxj++Oqjip4SfPCXKzj10n/ptWosflf6utS48M&#10;XKT/ALvyvKqjdWstrP5UlZ4aFGMv3J6eNzKtjox55cxCOleg+Dm/4kn/AANq8+HSu/8AB3/IDH++&#10;1cubf7v8z5PMv4HzNv8Aho/ho/ho/hr4w+ZYxjxjtXr3ws8a/DbS9Dh0zxZ4T/tPUIvNlk1DzP8A&#10;gSrXkb8nmtDwvFa3PirTLeezl1S089ZLiwh+eWVP4lRB/s1z4ylCvQlCd9Pe0ly/Ce3lWKqYXERn&#10;RirvvG6Pvb9mrW/D3iXwTNd+GPDcvhiw+0v+6m/5aP3avYHO1ck49689+GPhS40QTX0Gq3c+hXsC&#10;fY9Fu7VYfsSf3em7/vqvQf4snv2r8MxkozrylDa/9bn9SZbCdLCU4Vrc3W1l+RbooorlPVCiiigA&#10;ooooAaBmo5RuGypF60yVaBM8Z8eavoHhjxFqeoaJo/8Aa/jSO1/49Qjbdn97+7Xy94/8H64ulaZ4&#10;z1M/6XrjtJJaw22zyv8A4mvvs2sYnMojj83/AJ6bPmrK8XaQ2teFtSsIIYZbiW2eKPzh8pJWvSw+&#10;KdB3UT4bOOHf7ThLnqcu9ko/a7n5vYo3V0Hi7wPqfgjXIdHvJrS91CV/9VZy7/Ldm+7/AL1UfGnh&#10;O+8Ha2fD+oeT/auxZY7WH53k3L8qp/tV9VSlCfLD+Y/n6eEr05ShOLjKL5X7v83wnneqTfar6eST&#10;/rnVWu58I/BTxb410vUtTghh0yw03/j4utRk8ld/8S/N/FXELDLcfbfs/wC+itv9ZLD8/wDwKv03&#10;D1qVvYwkpcnLE9iWGq0oxnOLjGWxj+IrWJoPM/5axVjJDIx/dwy/SL5/L/2q3fEH/HjNXp/7JVvp&#10;uv8AinxL4U1CC7n/ALc077F9qtLbzfs/+0/Xav8AtV7zxf1LLqmJ5ebl6f8Atx2YHDfW6saPNy8x&#10;4hu4qOW2+1fu44ZZv+uXz17V8Wf2ZdR8BfFDRvBWiTTaiNXjzZ395Fsieb72zd937q17d+yr+ylr&#10;Oj3154o8Vj+zZfIudOt7D5X+9ujeV8/7S/L7VxY3iXL8NgvraqKSkuZL7Ut+U9rB5PjqmL+rwjyu&#10;L1f8p8W+AF8Py+KobPxJo2oa/ay/uv7P06TZcSO33a/SG5/ZN8B/FTwd4Tj17RtQ0caZZeVb2H2n&#10;bLGjf89WUfM1SfAr4E+Dfh54hvbWLw0D4o0gY/t6WJgt4knzK+fu7vUL0r6DABOTwcV+QcRcRPGY&#10;qMsFzRUOvN+Nj9iwGE5aP760r/0z5E8e/CjRPgx4O/4QH4c/aoNQ1y6XUtV82Pzpf7PX5bllZl+X&#10;5W+tfTfgfRbLSfBum2dndy6lpot0+zy3R3sYtvy/+O1utYwvN5rRRGTZ5fmbPm2f3amUCP5V4Ar4&#10;7EYypiY+/K8r3bfU9WFONMljXbT6RelLXKbBRRRQAUUUUAFFFFABRRRQAUUUUAFFFFABRRRQAUUU&#10;UAFFFFABRRRQAUUUUAFFFFABRRRQAUUUUAFFFFABRRRQAUUUUAFFFFABRRRQAUUUUAFFFFABRRRQ&#10;AUUUUAFFFFADcGmM1PY7RUG73qZBc8y+K3jqz0WeHw5qGmS39tq+m3kshik2YSNV3L/wLfivDIfg&#10;/wDDXWfg7o2j6J4Zhs/7X8rUpIru52TWULfendmX5lX+7Vr486Tf3virxXp3hvWP7S8c3zWdzp2l&#10;3Z8qK2SPd5nzt8u1ty5WvMv2wPG3iXTbHwb4fvIbTTLqXS1lvP7Oj2fP/wA8kdf+Wf8As1+hZRgJ&#10;1vYUcNU5ZTd3r/Kubm5fny/9unwuYY72ftp1qfNGPur/AMCtueH/ABt8B+FvB3je80fw5qf9s2EX&#10;+s/d7Psz/wDPL/argl0m2/541fmeW4mMtxN50v8Az1pYbOSX/rlX7vQpfVKUYVpc0o9f5j8pnjas&#10;pynRlyxvsjBuNJl8/wD0eHzqmj8P3yj/AFNddDD5H+r/ANdUh71z+35X7h0zzbEThyT+85H+wr7/&#10;AJ41C2n3K/8ALGau07806P5p/Lrf6/PlOGOMlEw7O3kisYY6vQ2Pm/6ytqZYoqrt89efPFuZ50Ks&#10;qnvkccPlf6ujbTqK5eb3hlW8uPscHmSVg3F5Ldf6yukmh+0f6yuZmh8ify/9uvVwcoyj5gJkHpSA&#10;04Ntr6H+Ef7FXiD4p+Ff7cvNYj0Dzf8Aj2hli3vs/vMv8NaZhmODyul7bGVOWJ6GDwFbHVfZUYtn&#10;i3gXwrqfjHxTp1hp2jy69KJlllsIuPMj3Lu+f+GvuL4g+K/AnwY8YXGt6AdPs/F1lZQfb9Bkt/3l&#10;xHt/drE+3arerV6x8C/gNofwU8OC0s/9N1WUZvL9h80j99v91f8AZrN+NHw1l8feIvDVgmgWd3pN&#10;1O39r6hsVLiONfu7G+9X4lm/EeHzjMYx19hC/W3N3uv+3T9Vy/JK2XYSU9Payt/276fedJ8KfHHi&#10;3xiJ5PEfg/8A4RaIIskH+lJN5m7/AHa9FX5hVWys4rGyht4uIo0WNKtovGK/OKk4TnLljZH3dGE4&#10;Q9+V2S0UUUjUKKKKACk3UtJtoAxte8SaZ4ZtPtOp3kVlCP8AlpMeK4Tx60fjW3i0+3nMUUdst9Hd&#10;/wAEleg6hpFlqi7Lu0iu406CeMP/ADrlLrwLcnRLywt76KH7TN/rPL/1cP8AzzWvFzSnOtR9jGN1&#10;Lf8AyNcNP2dXnl02PC9R0250m++x3cPkyx7ar12/xLsY9Jn0zS44f3NtB/x9eZveSuIXtX4bjMN9&#10;UxEqP8v9cv8A26ffUavt6UZhTo4/Nn8uOm1peHdN/tHVYI/O8nyv3teVXrRw1KVaf2UdDlyxPTLG&#10;LyIII/8AU/JUw5o3Uda/mec5Tlzz+KR4rfMLRRRWZmFFFFAB6UjdaX0pHbZQNAOas2mnXF58/lfu&#10;99VmHPvWlpun3z232qzODu/1dfUZDgIZli/ZTpzqxtzNU7c3/kxnWn7OI+fwxewTfu/3tbmm6Fcw&#10;6nFdzT9Ex5dXtJXzYPP8/wA7zB/wCtHbgdea/rjIOCMnwbjj6MZq7UknPSPL8Ox4NSvOXuE9FFFf&#10;rpxhRRRQAUUUUAFFFFABRRRQAUUUUAFFFFABRRRQAUUUUAFFFFABRRRQAUUUUAFFFFABRRRQAUUU&#10;UAFFFFABRRRQAUUUUAFFFFABRRRQAUUUUAFFFFAGZd2EV/BLDcwxy27jDxy8qa8J0v4W+PPDEWp6&#10;1pk0J162vZY7Kwluf9HvdP8A+WMErfw7WaVvu/xV9BbQB0xWc91G9xNbxTwy30UPmGLzPm+bhWZf&#10;T5a1o150oyjHZ73OSrQjVfZ+R4H+zxr3xA0fxT4x0j4pagpu4St1ZDzP3Xk43Nsfjcq182ftXeN9&#10;TtPHGp6Xpnjc69ouuQrJcRRbdke1m2x71b+GvbPiJ4b1Rfhl4l8QfFM6hpmtSv8AZoLrQ5PtMVvD&#10;/DsVcssbfx18Ga1NoejXf2bR9S/tm12f66GPZX65w5gqGJxs8dO3u8sbKMeS/eMj88zuONhhY4Sl&#10;FyV9+b3rf3hF+Sgg1n/21F/zwo/tuP8A541+ue1hI/P/AOzsX/z7ND1oxmqa6tbVcX5615jjqUat&#10;D44hjPaqureIrmwghj/10X/PKrR6VzevRy+f/wBMq5sTLlgehlNClisXGFb4f/tSNvEVz9u8z/lj&#10;/wA8q2rrVvtEH7v9z5tR6T4biTyZLj/W/wDPKrWseWsHl1z4eFX7cj2swr5fKtThh6fw7sx2XfTd&#10;tSbab9yvT5fdO6M4T+DYbsqaS4llpnWkHNAOnCfxknmVJG/lfvKr9qkhjluJ4Y44fOllf93F/HJ/&#10;s/71V7WMfjPKrZbzy9wvQXkjTxJ/rfn6S1+kui/CTwtefCbRvFGoeH7TTde0ix8yzuvDzm7e2/2o&#10;em5q+DfBXwd1zxNrQ07V7K78J2sif8hDUbZkt4/99v4a+3f2NNFtbr4Ja7oFn4mm1O2jvZbYXVpu&#10;T7P/ANcq/MONa1OeHp1cPV1g1e3NtL+98P2T3eHcHUo1qkK1PSSdr+R1nwX1Hx99q023l8N6LD4M&#10;uEaV9Uivna+kk+9uli2/LIzfeXd8p4r2eG50vWbmVY2tbyWyfy5ANrNbv/d/2TXhmkfs16l4Qspf&#10;D+geMdWg8NahI9zqHm3JN9HN95fs7/wbm+/XoPwU8GX3gjw3cWd+M+bO0kcs0nnXcqf3riX+KSvx&#10;nG+xlKVWlL06fefpeDVWFKMKsT0eNaewpdtDdK81HeN27aa3WpNtNVdlMAjGKfSL0paAGVzvjG61&#10;y00K8k8O2VrqWtAZt7W6lMUMn+++07a6MDimhM0dSZK6Pk/w145uNZ8D/Eu1+OtlB5Vve/8AIGHz&#10;5g2rt8rozLu/irxnxh4i/wCEh+Gf/CF+EPhpqGi2kt19u1CGKKR/Lm/5Z/e/vLXsd/4L1v40/HXx&#10;Bb6/BaaZodrA2m4+5d3EH3lZP+BN96vpyy0+CwDtCo+0Sou+T+KTau0bvwr6546ll8qc/Z80pcsu&#10;VP3I6Kx8S8LWzWNSjzOEI3i3b3pb3/r/ABH5A6xN9nvprO4/cy2z+VJFN9+OqPNfoZ8Zvh/pHxK1&#10;oeHfDOgaVe6hdXayeIdVMSo8cOfm2S/89v8AZrxHx9+wj4l0T7beaBqVhd6XE7SxxXkmx44V+b5n&#10;av1DLuKsFWpRhiP3U5dGfAYrhvFYecvq/wC9iuqPmFflrW8K65/wj+uWWoRw+d5X/fFdLa/BLxLf&#10;+B4fGFnDaXmlXLt9niil33Fztba2xfvNWdrHwx8SaF4Ws/EV5pn/ABK752j8zvE6/Kyv/dr6WtWw&#10;WOhUwc5K07wa5vtI8H6viKEoz9m/5j26+kivLGC4jmhmi/1v+xUfhFvN8VaZ5f8Az3Wrv7G3jLw/&#10;Lql7ofiOGKaKKD/R/wB3vhjT+8/92vojxf8As82vi7XZdT0u8i02wNliz+x9p/4ZOP4a/mDNcpng&#10;/rOV1v70U/7r2PtsJl1XF+xzTDe9KLjeH+Ez7iQQ+coODFXFSSVU07xLqUVxe+GNYh/4mFj+683y&#10;9iXKL/FU9fzDhchxGR1a2HxfxRen+H7J/Q1HNqWZ4enWw/w9b736xNDSdQ+yz+XJ/wAta6D7lcf2&#10;roNFvPtEHlyf8sq8fOcFGMfrEPme/luK/wCXMy/RRRXyJ74UUUVACsD25p8VvLLB5nk/uf8Anr/B&#10;T4dLvpz/AMekpi/56eXXrvhbQ7mG0MF4LWaw2f6ry/nL/wB5q+yyDh6rnFaVGd4Rtvy/a+z/ANun&#10;j5jmEcLD3LSZ51pnhfUk1qCCSz83y/3n+xs/3q9e0y/i1KDy0Bilj6wy/fSptM00afZrB50s49Za&#10;S10WC01Oe+jH72fHmV+8ZDkKyKPJhvhm9U/s6bRPhsZjpY5+/py7WNGNdlPagDNL1r7hKx5YtFFF&#10;MAooooAKKKKACiiigD84P2QP+TjP2pf+xib/ANHyV9SV8s/si/8AJxn7Uv8A2MTf+j5K+ouK/Js5&#10;hzZhU/7d/wDSYmE58siSimYPrRg+teLyGXtR9FMwfWjB9aOQPaj6kh/5bc/8sJf/AEU1QYPrSwg/&#10;vv8ArhL/AOimo5A9qeEf8Eh/+SOeOv8AsaJ/5V96V8F/8EhP+SOeOf8AsZZ6+9K/cVsdgUUUVQBR&#10;RRQAUUUUAFFFFABRRRQAUUUUAFFFFABRRRQAUUUUAFFFFABRRRQAUUUUAFFFFABRRRQAUUUUAFFF&#10;FABRRRQAUUUUAFFFFABSN0o3VHNQAAg44rjviZ8RNM+G2hDU9TP7mWdbeLHeZvlVax/G2t+JNH8U&#10;6Z/Y4i1O0un8qSwxh4/l+9v/AIa5n4lSW3jj4eWdpcTTXl1HqMXmf6N829W+9s/iVawpYinGr++i&#10;+VdvtehyV5z5Jey+Lod7o/xE8P6rrR8Px6vbf2/FCslxp43b4/l3dxXzv8ZfiL4E+G/xKPiPQNZm&#10;HiqxR/tmjad/x76i/wDduH/hZfxrt/E9vp3je51/wrqdmYNVsrH7Sdd08/Z5ZHVfl+7httfJ3/Ck&#10;Zbiee4k1nzpZf+mX+s/4H/FXuZZjclhL2mMrOH2bW+Lvqk/dPlc4rZgoRhRpqb/m/l/H4jj/ABx4&#10;51z4jeI59Y1ybzruXd5cX8Fun/PJP9muF1jxDHpV99n8jzzsr0ZvhT4m/wCfL/yLXl3xL0C+8O+I&#10;/smoQeTNsr6/ijijD5dlfPk2Ihz3UVblfu+h6fhJwhheLuLPqWf0XOk6c5O94+9zR5dUZPiv4w6R&#10;4LsrK81CGWb7S/l+VF/6FVvwX8VfDnxBuDZ6ZLNLdhPMkimi+TZXzh8etWN1qtnY+bxbJXpf7I3h&#10;SV9L1jWMYikmFtHL/wChVhw1xJj8xnh4YiSlzLX3SfEfhLJeHMZjYYGLjCk+Ve9zfy/zHukNnbQf&#10;vLeHyamq9/Zcsv7u3/11XLXwvcyz/wCkfua/T6mY0Y+/VqH85RrRn78Dn7xd/wC8rPvNPtr7/WV3&#10;kPhGL/l4m8+H/nlUdx4Liln8yO98iH/nlXNDPsJGfJzfPlNFWjE8q1HRpbMfu/30Vdb4NbfocH++&#10;1dE3gf8A6ff/ACFUlj4PlsIPs9n+/rrxPEOCxNHk9prHr7xji6vtKXJDuU6OlXL3R76w/wBZDVO4&#10;j8r/AFn7muGniKVWPPCSl6HiuEoy98UsWOf/ALOvc/2fvG2pxNpukeH/AAp4fvdatnkk+06jL5Nx&#10;cbv4Ufb8u3+ldj8KB4V8B+FfDWv3Phm1n1/WLqLTci6WUyI3/LXafu/7tbnxC/Zk1OD4tWfiTwn5&#10;Q0q+n/4mNqfk+zoy/vGT/e9ulfI47NMPiXLCVo8sfes3LTmX+E/ScpyPF4WFPMcPLml7t4KPvRjL&#10;/FGX/pJ9MaFeXl1pFrJqNvHaX7p+9hifeqP/AHQ3etPArN0bR7fQdKtbC38wxW6COMyuXfH+8eta&#10;Wf0r8vla/un7/BNQjzbj6KKKk1CiiigAooooAKKKKACopFqWmMtAHnGpfBnRLjxvF4ot7eKHVf8A&#10;loJY98Un+3t/56f7VbWreBtI1S+/tJ9MtBrKj91fSxb3jf8AhaupKZOOxoMWVK9q19pJnFHB4eHN&#10;y01r73zPHdJ/Z6sF8OeINH1nWb/WIdbuftNxz5SRPu3fuk52+9SfED9nnw/4l8EXvh/RYbXw19qR&#10;Y5Luztl82Tb91a9eAAXGOfSkI+XGM+2a1WNxMZ86k97mH9n4Tk5fZrbl/pn5u+Gv2aNW1P4qWfgf&#10;xlDLo9rc7pI7q02v9oRf7r/zr7Jj/Z/0XQW8NN4XmPhs6bMpuZbSJfN1CFf+WUr+ldxqHg3S9S8T&#10;6br9xBv1DTo3jt5N/wBwN96t8lcZJ+U17OZZ9isf7O8uXlWqXw36ux5OVZBh8tjUhDXmej68umhz&#10;XjjwJpvj/RPsF/5sMn+st7uH5Li2f+/E/wDC1belWI0/T7O38+Wf7NCkfmzHc8m1du5v9r1q+gyt&#10;AYc+lfN3ajGHRH0qUebm6scnan0i9KWmaldWL4IHHP4U4EkYbmvBPjV+0ungjxPaeCfCenf8JF44&#10;vvkS2jOIrU9jLjn3x6Vy/jnSPjf8N/Bkvi9fiFba3eWKG8vtFl0uCO3dFG51icAP/wB9GuCeMgnJ&#10;Qi3be3Q+pw3DlepClPEVI0fbfw1UvefnpGXLG/2pcsT6lzk+9IpBA4xXn/wV+KFp8XvhvpPii1Ty&#10;mukIniP/ACzmX5XX/vrNd+wDcDiuyE41YKUdmfO4rDVsFXqYfER5Zwbi15omoooqzAKKKKACiiig&#10;AooooAhQ7lBxtNOHC5zmuR+IfxA0n4XeD9R8T607xWFkqmRo03M25gqrj6tXgA/4KLfDrbzY6nn/&#10;AK5H/CuSti8Ph3y1aiiz6DLeHs3zenKrl+GnVhF2bjHqfVoJ+po9eK+XtC/b/wDh5r2tWWnC31GG&#10;S6nW2jlkhO3ezbV7V9OwzrKocH7wziroYijiFelK5zZlk2Y5NKMMwoSpOW3Npcm7VG7YHrTy2MCv&#10;B/i9+174G+D/AIjGhak9xe6oE8ySK1QsIx23Njr7VVarToR56srI58Bl2MzWt9XwNF1J9ke7LlTg&#10;/nQ4JHHFcV8KPilonxf8IweItBEv2GaR48TIVYMrYNanjHxtofgPRJNW1/VLfSLCMhDc3L4Xcc/L&#10;9eKpVIShzqWncyq4PEUcRLCTpv2ifLy296/axvrub71SYAXFeK+FP2vfhT4z1MadY+KYY7piojF3&#10;E9v5rs21VXeBuavZ0cNGCOQailWp1o89KSfoa4zL8Xls/ZY2jKnLtJOP5k1FFFbnAFFFFABRRRQA&#10;UUUUAFFFFABRRRQAUUUUAFFFFABRRRQAUUUUAFFFFABRRRQAUUUUAFFFFABSbqWomkoAjLkqfSvO&#10;PiZ461bStLvrbwbDp+veKbZElfRprnZL5J/i211XinRT4o0Kewj1KbTTKP3d1ZybHjr4v/aH8SRf&#10;DqebT473/i5+pusl7rWnfJ9mtV+VYN33vmVdx969XLMF9erxprWXbp/29/dPAzbGvBUJVXpG2/X5&#10;f3jw/wAe/EjxT49vf+Kj1KWWW1nby8fI8f8AeXctYfiHX9S8WQ2f9r3kt59hh+zW/m/8s0/u1Ukk&#10;82fzJP300v8ArJab1PtX9D4ehTpKPJHl5drH4FPEVaspTnLm5jPj039//wBMqvYp+BSEE9q6pzlI&#10;w5gWkoorMkXGamtYd89Q4rQgj8qsqs+WJlWnyRG3TVVq1dLVWogKj7tKIUUUVZsFbvhD4S+JPi7q&#10;v9n+GLOGa6tk8y4lml2QxpWEq7v+m1fQH7HnjEeDPFWvT3NldTaVLbJHeX8X+psvmb5m/wBmvNzD&#10;F18FhamJw3xx2PVyuhRxWLp0qsvcluzM/ZG+F/hK+8ReJfEHja7iP/CK3sVtHFMf3In+b5v9pty8&#10;V93eDdE0O0trjU9Gs/sq6m/2mXhk8x/u7ih+7XhWreEtM8N6H4s1DWP7E0CLUrqCWTVJY/8AQZIf&#10;4ZLdf4ZlX+L1rrPgPq/jbVtUvUvLiK68BWsflaVqF2We+1D/AKau392vybPcTVzapPHe0svd0e2y&#10;0j/28fsGT0aeXxjh+X4r6/5nujw7qb9nqeivjT7Ai8upAMUm6jdSsA6iiimAUUUUAFFFFAETHI6f&#10;rWD4j1uXRrISW1nLe3Mn7uOKL+//ALVdASSKZniuetCc4csJcr7jja/wni174V/4SfUrJbvTJdHu&#10;5Y2lvPJ+5H/wOvPdVt47PVJre3/fRRP+7lr6okhEiGN/uGuL8QfDLRNQmhv5ITCbZM+Va/Ir7fmr&#10;4PNeHataPPh5Lm6t+h72EzJU5cs4+6eArXWeAbX/AE6a48n/ALa1meKL/SNT1QXekWc1nH/y0jm+&#10;5/wCu18NWMmm6VDFJP5xP7zpX4BxZWhgsHUw/Mpc75brm/A+gqVP3UZ7c3c18H1owfWkVt9Lg+tf&#10;hNjh90QetHWhl2Vb0qwOoXsUf/LL/lpXfgcFVzDE08HRj783yr/t4icox/wlTvxRVzV7W2s5/Ls/&#10;+2lJZafJqHm+R/yzr0KmRYuOYSyuEeerH+T3vuJ9rFw5ypH+9/1dXdHhju5vLf8A1UiNXWaZaxQ2&#10;+Xij+1R/6wRmqllNEmteXFD5UcieZJmv2XLfDv8As7E4LEYvEKXO9Ycsuv8A7d/McMsXzxlHlK58&#10;MxvexY/dWwTpXRm2CWxhjPlfSpwBnr9KeTnIH41/Q2W8OZdlDrPCU1F1XrbTpsv5TyJ1J1PiKOm6&#10;b9gt/LEpNXlXigYxzxTjgV9HhcNSwdKOHoxtCOxhJ8z5h1FFFdgBRRRQAUUUUAFFFFABRRRQAUUU&#10;UAFFFFABRRRQAUUUUAFFFFABRRRQAUUUUAFFFFABRRRQAUUUUAFFFFABRRRQAUUUUAFFFFABRRRQ&#10;AUUUUAFFFFAGJq/iHS9ARZNR1K004HobqZYg/wD31X5Xaz+0d4p8LftFeLfGXh/WZdTs5b14rcTb&#10;vJubVfur/uq2/FffH7Qtlp9ze+H5vEfhSz1/wjE8seo38u55tP3LtjdEXlsyMqn0HNfld4x0uLw1&#10;4x1rS/Ohm+w30sUcsP3Nn3l2f8Bav0vgzCYWtKt7aPNeGzWm54OZVKseXk6HrGr/ALXnxE13Wtev&#10;7y8iNpq1i1i+lHm3iRv40X+9Xiccflfu6PMo8yv1rDYTD4JcmGioqXLt/dPBn7Wp8Y49PSgD86Ot&#10;NmmigrsbUTnhFy7kiybK1o9ctvI/eTfva5ma482oWrCWNlT+AMTlNLHRj7a/u9jrm1i1l/1c372q&#10;NjcStfQ+ZWPpsf7/AMytZv8AX13U5OvH3zwauAw+Xe0hD3tOp0zSeV+8/wCWVc/Ncfap/MoeaTyP&#10;LqOvRhS9nH3z5DDxhH3/ALQU3bvp1FaLllE9GDl9iRG3y0Ku6su+vvN/dx/6moY5ZYj+7ryJ4yHP&#10;yQ94+zo5fVnSjzy946TS9Ludb1Wy0vT4fO1C+f7Nbxf89Hb7q17b4P8Ahh8Sf2cvFWmeO/Enw7/t&#10;PSrZ1ikiBW5ePd/EiLn5vSuB+Dnwk8b/ABCstS8V+GJ7SC18Nf6TJdTSfvvMj+bai/e/4FX6a/s2&#10;fE+++M/wb0LxVqtnFZ3lyGSSGL7nynb3r4LiTiKeEjyYaMZ05e7UXvX949fBZVed53Uuj6Gz4R8V&#10;eHPjr4InkSymm069j+z3lhqFs0Tx7l+ZHDVY+FPwl0L4MeFhoOgQmGy85pSZT8zu1dvHDGowBUuQ&#10;wwK/CpVXyypUpONOT5rXPslBXjOW4ixU5Y9tO20tZmgUUUUAFFFFABRRRQAUUUUAYp8Oaa2uDVzZ&#10;wnVI4/KS6x8+z+7XI/GXwz4s8T+HLO38IaxDo+qW11HcGSZcpIi9Ur0NB6ikcAdeKulUnSnGfbvq&#10;ctWhGrCVJ9ex4D8L9TNv8YdYs7u80/R9Rlsl+0aLaSq/2ifd81yv/wAT1rvvjNpeo+IPBF7oWl2U&#10;t5Pq4+y+aJNq227/AJaP/s1zul/Auw0347T+N4NOs4bWSy8pDj979q3Nuk/75r2EKAR7134mvTWI&#10;p1qPRR+84sLQqexqUq3Vv7jzv4b/AA8GheE/Ddvrem6V/bOkRtHBLp8ZSKL/AHPTd3rP+Ovwyufi&#10;D8KdZ8O6CYbK/uX82MzD5N+/c3/fVeq7QD70hA+tckMXXp4iOIhL3k+byve51SwtKWH+rfZtynzT&#10;+yp8MPDHhTwnqOj6hBaTeMyBHrttK6vLH/dT/rn/ABD617tryXuieFr2Pw5ZxS3dtat9jteiFwvy&#10;rWV4a+FmheGPGeveJ7ePzta1Z8y3Mo+eNO0an+7XZnbkheSOtdOYYqWNxMsRzOXNrr3/AMjnwWGW&#10;Foey5eW3bt0Pn27+Bmv6rrv/AAkV3qWJbm0T7RaSje0T/wASp/s1zFx4Q1ew0v7fJZyw2H/PWavq&#10;WfcID5XMu35K8/tPD58afbY9XvLqGX/VXGnxH9zH/d218BnOVwzCt7XXna/7dPXwEIYGl7GltfmP&#10;Bf1qxp7eVfQVteNPDNt4VvobO3mmmu/+Xj+BI/7uyud3bK/K8ZhpU+ajP4j6ajPl5ZwOwbrRUMEn&#10;n28MlTDmvyStCUJyhM+8hLnhGQGlXDTjzP8AVb/3lN571v6Y2gWP2SeWW6muf9ZJ5Mfy124HDfWa&#10;vxKPrLlMcRV9lH4XL0PX/D8caaNaeXEYotnSX7wrU25NU7S5F3bQywcxP/wGr9f2Ph1GNGPJtY/I&#10;5PmnIKfRRXUSFFFFABRRRQAUUUUAFFFFABRRRQB+bv7I/H7Rn7Un/YxN/wCj5K+netfL37J3H7Rn&#10;7Un/AGMTf+j5K+m6/N81hzY2p/X2TwcTU5asiWioqK8jkOX2pLRUVFHIHtSWpYR/rv8ArhL/AOim&#10;qrTof+W3/XCX/wBFNS5A9qeKf8EhP+SOeOf+xlnr70r4K/4JC/8AJHfHP/Yyz1961+vLY+oCiivi&#10;D/goN+34f2XzpvhbwhHDfeObnbdTi7j3w21r82N3+0zdP901QH2/RXl/7N3xD1L4r/AjwZ4u1tYI&#10;tV1jTorq4Fr9zey/w13+q6vZaBpV3qOoTxWdhbRtLcXMx2pGi/eZjQBo0V+ZHx6/4LGWOk6pPofw&#10;o8M/2/Kkj2/9raluEMn8KtFEvzN8397g15Ov/BWb48eB9Ts7jxX4H0kWEvSK6sZ7bzP72x933qAP&#10;2Porwv8AZL/aq8N/tY/Dk+I9IhOm6jayfZtQ0qaRXmt3/hbj+Fuor2m8u4rGCa4nlEMUaNI8kn3U&#10;VfvN+VAFuivzO/aB/wCCug0zxfeeFPg54ah8WSxTtbLrV3ueG4cfxW8SfMy7ujNw3UcV5hpP/BWz&#10;4zeA9ZtP+E+8A6dJp9xx5UttNZzfLjcyMzbT+VAH7AUV5/8ABP4yeGvjt8OtG8YeGLyO4sL6FTJF&#10;5gZ7eT+KJ/8AaVvlr0CgAooooAKKKKACiiigAooooAKKKKACiiigAooooAKKKKACiiigAooooAKK&#10;KKACioy+2kacLSbsA4HI5ph9hTg+RXK+I/H1h4Y1rTdPv4J4or3cBf7P9Gjf+FHf+Fm7VaTZjUqQ&#10;px55ysjqMZIPpVa5u4bUbp5Y4R/01k2ipWavln9pHxXL4Y+JegXEh1C9sP8Alpa3fyaf/wABb+9/&#10;wKrpYepX5oUtWk5fdqcGYY+nl9GNartdR+89/wBV0X7bL/a2iTRC/wAY/wBZuhuU/uvXL2qW2n61&#10;e+MtW1KWe0x5VtDFHu8qP+Lev+9VP4dfFXST4P1KQad9hi0xPNkhs/nTY33WSvH77xrerf6kdM1K&#10;7/s++dpf3335P99a+Xr4yjRjGfL8l/MazxEPdnA2ofib/YfiLWbyzsotZ+3P/wAfV39/Z/d/3a4u&#10;+uIry+nuI4YbLzX83yofuR1XHWjNfNVa06keSfw//JHjznKQ6vlv9pBt3xGzJ/zwWvqLNfKv7TM/&#10;/FcXr/8APO1/9lrzK0eZch+6+DM/Z8Syn/LSnL/0k+FviNqP9qeMNSk/55v5Yr78/Zr8OR2n7KXh&#10;p4/3E19fT3Msv8cnzfLX5zzM13e5/wCWkrnH51+vfw3+Gctn8JPCeh2/lWcVjBF9o/8AZq/S/rlL&#10;KJ4ac6nJGD3/AMKPyDi+OKz+GJ+rxc6tVuVl/iORs7M28sinotWuldt8QPC9to1jZ3Fn/qv9V/8A&#10;ZVxe2vtcDm1LPKMcdRl8X/tuh/N2aZRXyLFSwOJ+KPvafDrr7o3NHXijPegc9a7H8R4/MAp0cnlU&#10;2j8OKlx5kF4yNzS2i1S+ht5L2Gy/56XU33K7+9+BsfinS7LUfDBGvRRL/p/mnZ5f97Zu+8u37tcR&#10;4T8Ba34ov7J7fRrubSpZvLkuoY96V9xeAfCtx4XsDZ3EUIhtUW2tJYvvvD/t/wC1Xh1r4af7qX3H&#10;6Tw5lf8AasKkMXT9zv8A8Ocx4A+DXgNNF0fU7Pw/F50KJLHLd7vOjdf4v96vWEUbcZ6U0RcgjpUm&#10;BzXBUqTq/HLm9T9lw2Eo4WHJRio97KxNRRRWZ2hRRRQAUUUUAFFFFABRRRQAUUUUAFFFFABRRRQA&#10;UUUUAFFFFAEIAyTmvMP2hPil/wAKa+FOseJ4YPOu4tsVsh+75rnam7/Z3da9R24HPGK+I/2/vFuo&#10;+JNa8IfDLQRJdXuoTfabi1j/AOWnOI1/NWP4VwY+u8Ph5Th8XT1PruEcphnOdYfCVv4V+ad9uSPv&#10;Sv8AI6D9hf4ZXV3pmpfFPxLH9r8Q6/M/2a5kHzpDuwzf8Cb9FFe5ftD3ltZfA/xrLcTeRGNMmTzP&#10;TcuBXDeCPEHxM8E+FNG0Gz+EGLTT7VbdP+Kitu1eN/tk/GjxtD8Mf+Ea17wT/wAIqmtTLHHc/wBr&#10;QXe9VwzrtUZ/GvLVWngsE4K/Nb+V7v5H2jy/HcTcVU6/NT5JVFZRq0pcsIPRRjGb+GK6I9c/YKO3&#10;9m/RTjJ+1XX/AKNNfRQHArxT9jrwhceDPgB4btLpv31yj3hi2bfL8xi239a9qBCgg9q9TAxccJSj&#10;Lsj4biqtDEZ/jq1KV4yqzt/4Eyaiiiu8+WI1IxTfMBU47UeWRHjr/WvJfjt4a+JfiXStPT4c+IrX&#10;QJ0kb7Wk0KO8i5XaVdgduPmz61lUk4QcuXm8kdeCw8cXiI4edRU1L7Ur8q9eVM9dor49/wCFUftQ&#10;/wDRQrX/AL9Qf/E0f8Ko/ah/6KFa/wDfqD/4mvO+u1P+gef/AJL/APJH2X+q+E/6G2H++p/8rPr4&#10;ElTjnNKueg4Hp6V5/wDBbRvGPh/wPBaeOtUj1XXlmlMtxEqKpTd8mNoHau+ToMnmvUg+eKlax8Ri&#10;aSoVp0ozU1F2utn5o8Q/bXKt+zX4xOM4W3x/4ER1wP7I/wAFPAfi/wCA2g6prPhbTNT1CYS+ZczQ&#10;hnfDsOtemftW+HdW8X/AXxTpGjWMmo6ldLAIoImw0mJ4yw/IGvlnwB4x/aE+GPgnRvDWh/D6SK00&#10;3dvllt2dp9zbvm5+X8K+exLjSx/tatNyXJ/LzdT9gyKnVx/CUsFg8VClV+sc3vVIw932S7yX2j6/&#10;sf2ePhpZXENzb+CdJikhdZY5fJztdfutjPavStgUcnGO+K+JfCH7feqaX4sj0X4ieERoEUrrH50Z&#10;dGt/9p1Ycr/u19o2dxDd2sdxFIHilQSK/wDs9a9TCV8NiFL2Hz0sfCcQZRnWVTp/2um+Ze6+fni+&#10;/LJNo5n4nfELTvhf4N1XxLq0vl2ljFvweDI54SMe7NgV+d3iHwXeeKfgr40+MXiq0jm1XxBfRR6a&#10;f+eaB2R5Exx83yqP9016T+0J4mvf2pvjno3wv8LTH+wtMlP2+7ST92zrzI3b7q5UA9Wr1L9sjw1Y&#10;+Ef2Vf7G0yIRWNlNbRRRAdACa8LGy+u+1nb3KSlbzl/9qfqXDVH/AFYnl+FlpisbUhKa6wo82kf+&#10;4kvel/d900/2AlH/AAztp3H3ry5yc/8ATVq5n4l3lt8Yv2utF+HPiCH7V4X0mxe/NiG2rczlVI8x&#10;RyVWul/YCXH7POmEjJN7dbf+/rVk/Hjwhr3ww+Mml/Gfw5o7a7aQ2xs9Y022I8/yjkb1z9fSuqCl&#10;/Z1D+X3b+h49ecI8YZpHm5asvbKk72tUfw6/Zf2Ynovxm/Z68G/EbwDd2D6PbWd5a2rf2deWqBXt&#10;nC/Ltwfu8cr3FQ/si+J77xZ8DNBuNSbzby2MtmZS+5pBG23dXmnjH9rLXvG/h698P+DPAPiJfEmo&#10;xG3hlurUrFbbhgu+R2617f8AAf4Yn4RfDDSPDck/2m8hVpLiXs8rnc1ddKVOpiva0Nrav8j53H08&#10;VgcheEzSX7x1YypxcruMeWXPLd8sZXj/AIrHplFFFeufngUUUUAFFFFABRRRQAUUUUAFFFFABRRR&#10;QAUUUUAFFFFABRRRQAUUUUAFFFFABTN/vT6Yy0ARBhznr61y3j7xTe+FvDk2p6fZRalLEw/0aWXy&#10;v19a3NU1S20Sxmu7yaOC1iXMk0pr581v49+DvEsGux3+tCe1k/48LA2Lb45l+7Lu/wB6t6VOU/sn&#10;i5jmOHwcOSdVQnJaXa/U9J+DnxN1P4l6VqM+oaFN4fltZ/KEUwP7wf3hkVY+M3jzQ/h54C1G68RS&#10;5tbiNraO2jO17h2X7ie/WvlzSf2ofGdj4Un0szefqsb/ALu/8pfuf3f9pq8i+J3jLW/GNlBJrupS&#10;3oin8yOGb/lm7V9Bgsq9viY+2lywv03PgHxth6eGjSo3q1bb2URulftO+L/At/4svNLhl/4mcK22&#10;ledL539nIv8As/xVjeM/2hJfi74c0yz8T6NDN4vteBr0I2CRN33WSuWqnNpNs/7yOH97X7fSy/Lo&#10;1I1vY8s49V8X8v8A+0fIzzjEV6X1etLmjLoWN1AHNQ6fdfb/AN3/AKnyqtfZ66581OXJM+e5uUjH&#10;Q0o6U9rfZQtvI1F4lqRHQazde1KXTf3ccP72qMPiSXyPLkh/7a11Qw06seeBsqcpR5zpLWPz5/8A&#10;rlWk3zVzei3nl301xcf3K1pNYtvIxHXLiKE+c8rERnKfINvLrZP5dN3bqp7t1SR3Wz93JRKjyx9w&#10;7lDliWK7z4K/DCL4veN4fDkl7/Zn7h5fNhj3/d/hrg/MiX/ltXY/CPxfrfhLx7pt/wCFYBfapLMs&#10;Rhi+cSo33l/2f96uHHRrRwtT2XuztKz+zc7MG6X1iPtouULxuj7G+FH7J0vwp8R/2lbeJTqdtKPL&#10;uLW8slYSJ6Kd3y1zXxI+Hd/+z7Y6/rnhDWZYU1y68xNFGm/afMk/u793yrX0b4N8WW/jPSft1vHL&#10;B5bmKSKePaY3X7y//XrflRGADD8a/BZ5tifrEqmJlzc26drSP3eGUYT6vGGHjy9nreNz5Ag+I2p/&#10;GnXPB4sP+JL4z0393qPhbUY90VxbHbvk5/2elfXVpBHbW/kxrHFFEoHlR8KlYdt4A8P2/i+fxOmm&#10;QjXpYFhN1/HsX+HNdKo2f7xrlxuJp1+SNKPLGPT1OvAYWph+edaXNOXVeRZooorgPYCiiigAoooo&#10;AKKKKACiiigAooooARulQSxeb8mP3dWKikXfUuNwPFvDnhLy/HmrwQWYm0tB9mkEv8G7ncK9WTQb&#10;OPOIRkJ5fX+CotI8P2ujTXkkGfMupPNk8ytjOfcetfNYXJcNTpyjVpqXM3LWK930O2viZVZ/Ec0f&#10;Cdv9t39I+8VVtS8Pbb4SHi23c11rcmlxxnpXz+J4EyKtTlSpYdQvNT07r/23+6ZxxM7mTqGjxX1l&#10;5Cfuc9BWXpJ/se7NoP3w/jlk+WuoZOfT3qtc2FvdJiWISgNXTmPDNKpjKeZ4GKhXh16SX8v2uX/w&#10;GQQrPl5JbHPfZPs0Ezmfz/tL/u/3ePnrGMN7o837uH95/Ou6Om2zf8suRRd2zzwbEPle9fGZvwD/&#10;AGjy16VR0qtL4OSTl5u7n/e/vG8MRye70Keg3kV/ZAp1H360hEPxNR21rHZQCOPvVngc1+o5Thq1&#10;DA0aOMtKrBK7S6nFOV5+6SbaWm7qN1e/YgdRRRTAKKKKACiiigAooooAKKKKACiiigAooooAKKKK&#10;ACiiigAooooAKKKKACiiigAooooAKKKKACiiigAooooAKKKKACiiigAooooAKKKKACiiigAooooA&#10;bnNB/SmkZrC8VavqGi2Hn2GmS6vNu/1MUgQ4oInJQXMcD8d/2h/CXwGtNL/4SmO6lh1Rnii8iLeP&#10;l+9ur8l/HF9pureOPE2oaHD5Oi3V9Lc2UX/POFv/ALLfX6JftY6d4u+I/wAHNYe30G0037Dtlkiv&#10;Ns1zL83/ACyf/lnX5pr8v7v/AJ5V+v8ABFCjGlUrUvj6r+7/AITwsXW9rKPIO70daMCkxzX6O4nn&#10;X5h7SS1RerhHFV7qspmlKXKR0P3oSrFna/ap/wDplWcKUqkuQ6K1aGGjKc/hiWtNh8qCrS1Jt201&#10;vlNfTwp8kIn5zUxc8TOXu/ESfdNZur6z/Zh8vHnS1c8yub8SW/8Ap3mf89awxuJnSpc9H4gyfKYV&#10;cRH6x8JYXxRc/wDPGGo5vEksv7vyfJrHzmivkHmGKl7k5H6NDKsFGfuU0ay3ET10HhvwV4g8aT+X&#10;4b0a71mWLb5n2SLf5e7+J/8AZrifuV7R+zJ8YPiD4B8bnQ/h5BaanrWu7YvKvP8AZ/8Aia5K2JnT&#10;oS9jbnj3lyndHD+8fZP7Nf7G/iT4ReIzrdzrPknV9EktrwRf8u87btmxP9la+lPgr8KrL4MeALLw&#10;pZ6ldanDbO0n2q8++5Zt1aXghdc0zwnpq+MtRtLjXyP9JlgHlRb2/hSusPt1r8Mx2YYjGVZTrSvf&#10;t5HpwgoRJKKKK880CiiigAooooAKKKKACiiigAooooAKKKKAGbPahO1O20tABRRRQAm2loooATbU&#10;LLtqYnFUNSsF1SxmgcyxRyDrCdr1DvYDzbWtFsfEPiibUNQm+2aLbRtH5M33N/8AD5X96vNm8FS3&#10;UGpXdhN/oti7furv5Lj/AL5r3TWtJ1Fbezg0v7ItrbIMwzx7y+3+7XF6r4rsdQvdZ0+78nRvtNiv&#10;mSyxfPHN/ddv4q+IzLAUG+eraMv/AEqUvM76U5Hmugz+db/vK1XrDtY4tL1Wa3t5vtsX+qjlh+5J&#10;W7AY/tsO/wD1W/8AeV/OubUJUMbL7MZH6JgK3Ph4v+Uj3jtzXa+HPAct2IbrzovNjmWTy/8AYrV0&#10;MeEtHxIJhP5v3PkLV6HBbwRr5kcYi39eK/T+HuDqM5+2xdRS/uqXw+Z89mGb1EuSlFx9ST7v+rqz&#10;SbaWv3KMbHxoUUUVYBRRRQAUUUUAFFFFABRRRQAUUUUAfmr+yl/ycX+1H/2MT/8Ao+SvpfdXx38D&#10;vit4Q+HX7SP7SkfifWotG+2+IZRb5jZ/M2yy7sba+gtB+Pnw58UarZaPo/iyK91W5k8q3tfszJ5j&#10;18VmNCcsVUnynxmYOccRL3Weh5NGTVXIoyK8n2R5Xty1k0ZNVcijIo9kHtyzu96khb/Xf9cJf/RT&#10;Vwvi74xeB/AGq/2X4k1+HRdQlTzfK8tn+T+98tYv/DTnwrXzv+Kzh+5L/wAuzf3WrWOGnL7JpGU5&#10;fZZm/wDBIb/kjvjn/sZZ6+81r4J/4JBOkvwX8cSR8RS+JZjH9Nor72Wv0ZbH6Itj4a/b9/bZ8ZfA&#10;fxFpnw8+Hvhv+0vFWt2P2mO/w0rW6s+wbIlX5m/lX5gftO/Az4lfDrS/DPjz4p6jJP4p8bvdXUlr&#10;dyb7uJI/L2vN2Vm8zhV+6Fr+gmXwnokniOHxBLo9nLrUMP2aPUDbKZ0j67VfGQvtX5c/8Fwv+Q18&#10;J/8Ar31D/wBDhoA+7/2If+TUPhn/ANgSD/0Grf7X/hvxJ4w/Zw8caB4S0ca7rWp2L20dp5mwuG+9&#10;j/a9KqfsQ/8AJqHwz/7AkH/oNe6UAfnF/wAEv/2JT8ONP1Pxz8R/Cctn40+0m20611WJW+xw7fmk&#10;RefmbP3vSvvHx38MfC3xM8P3ei+J9BsdY0u5T95DdQqwrrK+Uf26/wBtfQP2XfBFxplvNFqPj3V4&#10;Xj0/S4pcPboy4+0y4+6q9v7x6dGoA+G/+CfEt18HP+Ch3if4c6LfE+GpZ9T0yWOf78kdt5kkP/At&#10;y/8AoVfaf/BUL4wXvwm/Za1OPS5poNQ8Q3SaPHND/wAs0ZWaT5v4flXbXzX/AMEffgZqWr634k+N&#10;ev8AlXf2kS2OnzTYeZ5mb9/L/s/3ffLV6b/wWk/5Ny8M/wDYxRf+iJqAOY/4I+fs66Ha/Du9+Kuq&#10;abFeeIL67lstNupvn+zWyYVtqkfKzNv5/u7a+5PjV8EvCvxz+HepeGPEmj2t5DdQt5UpQK8E38Lo&#10;+Mqd2K82/wCCeCRj9j74dlIoos2kmRENv/LV6+kqAPyR/wCCS3xBv/hv8e/H3wY1CfzrWV7mSOOL&#10;54vtVs3lyPu/2lX9K/W6vws/ZOd/+HmRVJZYgfFGqg+V8vHmTV+6dABRRRQAUUUUAFFFFABRRRQA&#10;UUUUAFFFFABRRRQAUUUUAFFFFABRRRQAUjdKWmt0oAgL7FyTmvN7n43eH7fx7ceGJJdpt7X7TLf/&#10;AHoYv9l/7tdb4h0X/hJtFvNNkvJrM3MeDNaSbHj/AOBV55H4E8I/A7wDr95HZf2j8jy3k12Vea53&#10;fwu1dlCNJ/FdyeyR4ePq4unKMqVo04rmk3+VjqJfiVYSeKtA0izH2y11e1luY7+GT5NkdeYftaav&#10;c6r8O4tI0qzN7Fe7bhL+KRdke1q5TVviF4b+E3hfTNY+xtrt14jt5fs91p2EhtEZNu2Jf4R615D4&#10;V+IVz4jsbPS9Um/e6YjR2f8Ac2fe/wC+q9Crg8VgqX9o4enzRg+v/pX/AG6fH4zPKOIjLLqtTlnN&#10;dPs6R933v5jQ+Gvjb4k+G/FNvnWJYbW5P2eSbV5POhiT+/tra/augl8Ra3pl5B4jOuwywJFJpVru&#10;8mN/+evH96q+7f8A9Nqaq14q4uxEcVHF+xhGVtlE8d5ZzYKWBnUlJSfNdy+H/t04zwJ4s1fw8ZtL&#10;u4bs6dc/6z/7P/Zr0FWiqnuo3ba+QzjE0szxHtoU1CXl8J6uWqrgaMcPOo58u1y9uox71VWapFuO&#10;K8F0ZRPcWJhIm6e1fG37ZGq/YdW1mT/p1WOvsdZt9fBH7fmq+R4r+xx/8tdtPD4eVWvTh5n6twFm&#10;EcuxGNxf8uHnFf4pSjH/ANuPnr4IeEm8c/FvwpojDzYpb6ISD/Y3bmr9qFtYrX93H/qoq/Nz/gmr&#10;8OG8afGi91hITMNEsmmjH+23y/1r9SbHwPfXkHmSTfY/+mUtfO8dZ1hcPio0a1RRUFr6yNMqowjD&#10;209zk7zS7bVIJre4g86KvJ/Fnge58Lz+ZH++0/8A5Zy/wV9IReAbm3/5fIqwtS0aGDz7N5YryM/6&#10;z+7XzPDfHUcsxXscJU56XWHvf+BL+8cXEHCmB4rw/vy5MRHaaX5/3T5ws9PudR/484JpvK/541oW&#10;vg/WL395Hpkv/bb5K9yt7K10sfuIYoPN/wBZ5NZfiXxXa+HbffL+/uv+WcVfqf8Ar/jswr+xy7Dq&#10;XNteUpSPziXhhluXYf6xm2NcVHdqMYx5vI8jm8K3Om+d/aH+hTbPNji/56VRjtd1aGp6hLq99NeX&#10;E3nSyvVSv1TDVsVyR+sSXN1SPxLGQwntpQwkXye9ZzlzSl/ekfVf7LPiOK18BTafP+5tbJ2k+1Sy&#10;Ls+Zvu17ypAA74r87tB1qXRL6G4j87yvPWW4ih+5cov8NfSvhrxLc+NtP1G20TW5prrVrmK44k/5&#10;BSblba3+992uSpHXmP1Lh7Po1MPHCzj70f6R9CKc06qtsoigjjz5hROtTFq5G7H6QtSSikXpS0wC&#10;iiigAooooAKKKKACiiigAooooAKKKKACiiigAooooAKKKKAKzQ72+YdOlfDdo8Xjb/gonNb6lH5K&#10;6ShFuIv43jgV1Lfi1fcu0Ic547mvkTx54Otvgx+1rp3xR1S4ktvCWsxyQXd/IMxWdw0PljzO4Vvl&#10;+Y8V5GYwlJUZL4YyV/Q/Q+DMRSozx9J/xauHqRp23c9NF5uKPrriT7pyD0Nfn58RyP2sf2t7Tw1Y&#10;jzvC+hfu7iWOTCSJGczN25Zj5f8AwGvoX4q/tP8Ah5dFl0jwLfR+MfFupKbW0sNIfzPLZvl8yRgM&#10;Kq5z+FX/ANl34AR/BbwW0l+kUvi7U8SaldRDOOpWMc/dX9TWWKj9eqxw8dYL3pfpE6MhqPhbB181&#10;xMXDEzXJRT0fvfHVtvaP2f73pprfFD4vt8E9CuL6bwnfXfh3T0iX7TYSRhYlwF+6SDjPy1Q+Hn7Q&#10;Wo/E/wAOQ694e8EatLpkkjoklxNAnmY6lct0460ftkR7P2ZfHOeW+zQgn/t4jrM/Ybyv7NvhonkB&#10;rg/T981aurU+u/V1L3eXm6dzmpYHBf6sPOZ0k6yrey3lZrk5r2v8R0Gi/tE6BJ4lg0DxFZXvg3Wb&#10;g4SDWFUI57Ksqkp7j5q9XRzJKPl2hfevLf2lvh6nxI+DXiPTGgQ3UcH2m2kyu6J4yHyrHpkKRn0a&#10;uD/Ye+Kt38SvhO1nq0vnatokwspJP+eke0GNmb16r/wGtqeIlDEfV6mt1dP9Dza+U0cXk0s4wS5f&#10;ZTUKkL3tzfDNP+WXw8stv5tT6T54U8n19a8k+P8A8a9R+Dej6fe6f4PvfFT3UpidLR8Jb9Pv4Vj8&#10;3bivXtmAAKRzt5xmuypGU4OMJWfc+awVahhsTCtiKXtILeN2ub5x94+OP+G8/Ff/AESDWP8Av4//&#10;AMZo/wCG8/Ff/RINY/7+P/8AGa+ydtG2vO+qYn/n+/uifZ/27kP/AEJ4f+Dqv+Z518E/iRd/FjwR&#10;b+Ib7QpvDlzJNLEbK5JLrtYrnlV616FnamT9ygR857jvQ2QMJ+VelBOMIxlK77nxOKqU61edWlT5&#10;IN6RvflXa7AEKcBsMe2KHfap28tXh37T3xI8a/CvR9B1bwfpP9rwpdMNQt/IMp8rb7cr82PmryO2&#10;/wCCkWhxWqi/8F6nDejh4/PUAN+IrjrY/D0ZulVlZn1OX8IZzm2Ejjcvpe1g77SV42/mi3c2/wDg&#10;oR4Q0TVPhLH4gnFvb6xY3UUVrMUzJMHba0e7t/e/4DWn8NvHGsaP+w4PEEROparbaTOYhKSzH52V&#10;f0rwHxl4p+I/7cPiPStH0vw8dD8M2svmPNKhMUTbfmaV+Nx9FFfe/gfwTpvgTwXp3huwgjFjZW6w&#10;bCOH/vH8TXk4ZfW8VVxFHSDjy37vufdZzOPD+QYHJswkqmIhV9rKndPkh/I5LbmPzh/Zz/aKs/gD&#10;pd0Y/ANxrGv3sn7/AFSW4aNpE/hUDYcf1re/aA/bGuPjF8N7zw0/g2XRBJNHJ9plnZ/unPTyxX6I&#10;R6BpO0D+zrWX38hRn9K+f/26NFtYP2ftRaz06LzPtMPMUK7up9qyr4DE4bCShGt7kVtyo9fK+LMj&#10;zviPD4mrljVedSPvutN8rvp7vw+7/KeLfsW/tGPoVl4c+G//AAjcs0d3eS/8TQTMF+Zmb7u3/wBm&#10;r7+IDHp9a+av2C9NjHwB0uaayj+1JeXWJpEXd/rW79a+lEI2g5yOzV6mVQmsJTc5X0VvI+A4/wAT&#10;hK/EOJ+q0fZuM5KT5nLnlzP3v7v+ElEaJ0FSUUV65+eBRRRQAUUUUAFFFFABRRRQAUUUUAFFFFAB&#10;RRRQAUUUUAFFFFABRRRQAUUUUAFFFFABTKfTH70AeTfHOe6j0Py5/D//AAkegypIlzFCGe5jm/5Z&#10;sq/3eua+GrrTbnTr6a3vIZbK7i/1kU3346/SzUNVtNHgE93NFZxb1TzJTtH5187ftBfAv+2DqXiq&#10;21eODUJNojtZvkST/Z/3q9vAYmNNxpTj8z8t4xySrmEfreHleUN1p8J8rdfrWfrlnLdWP7v/AK61&#10;72/wo8I+CPDmmap4z/tuGa+tv9VFH8ls/wDtvXi2oQxS/bY7f99D832fzv7n+3X0mDxP7+NWH2Xu&#10;fj2LwFXL5R+sW5pLb7Uf8R5zQvapLiH7PPNHJ/yyqOv1u/N751xI9P0+Kw86SP8A5a1camq2+mz3&#10;cenwzXc83k2saNJJROrGUueZMYyqS/mOD+MfxS/4Vj4egeDyptUuZP8AR4pf+ef95qr/AAp+OOmf&#10;EfydPkh+x61s/eRfwSf7SV8pfEHxlc+PPFF5qlwD5ROI4/8Anmn8Ne1fBbw//wAIn4W/tDgX+pp/&#10;rh9+NP7tfjeN4wlgsRLEzl+6XT+b0/vH9D8OeGdTiOnDLMPH98/ec+kPN/3Ynv2umKGy2SVzKqYx&#10;+76GsqbxNdRWMMb/AL4R02HxHE3/AB8fua/XeHc8wWbYGni6V9ejR8PxRwDm/CmY1csxUVNw6r7U&#10;fsyt9k6C3m3VMrVzv/CQWyVatfE1rKa+lcoS+CR8Y8qxsf8Al2//AAE2PMlSs2aYN+8kp39uWzf8&#10;9q3PAvjSTwV4qs9bs4LTUpbbd/ouoR74vm/2aOaUYy9jFSl0Xw+8YPCzpuPtouMe4ngmWOXxho5k&#10;h06aITr+61bclpJ/11b+7X6O/Cz4H+FtP1nQfHmk2Vho2qRWjR3FtoUnmWVxv/iVjiq3wX1vwP8A&#10;FX4cjxJq/gfS9A8pP9Iku7GNbc/7SOw+Za1fhh8RNX8UfEbxB4c0fRtKtPBeh7Iorq0k2vJuXcux&#10;B/DX4fxDnGJzSc404Ok6ScZ+9p2tp7vU/U8myyhgeWdWSnz25LR2+1f+boe3iNE6CpKKK/Nz9CE2&#10;0tFFABRRRQAUUUUAFFFFABRRRQAUUUUAFFFFABSbaWigBNtLRRQAm2jbSbqN1KwC7aNtJto20WQC&#10;7aNtLRTATbS0UUAFFFFABRRRQAUUUUAFFFFABRRRQAUUUUAFFFFABRRRQAUUUUAFFFFABRRRQAUU&#10;UUAFFFFABRRRQAUUUUAFFFFABRRRQAUUUm6gAzS0yqCapZSGeNLuLzIv9YPM+5UNqIGgTxxRwKqW&#10;l7bX8HmW8sc0XrFUVtfw3Sl4Zopl3eWTF/fql7y90mTsaVFQK1SUyh9FIvSloAKKKKAIzx9K474l&#10;eM5PBmhC8s7M3uoXMi21vF6u33a7Bl3GvC/2hrfW9Tsof7P/AH+jR/8AHzHF9+N/7396uerU9lDn&#10;3OHGVZUqMpw3Od8Zan420Txh/o+jw3sutWsXmxTJvhkdE+ZV/u18w+LPhb4e8Vzz/bNMm0y7idpf&#10;3MTQ/P8A3f8Aar6Es/jvrel+EIdMt4fO1C3j8uDVJgjtGnrt/wB2uF8U+O9c8aW8MesTxT/Zv9X5&#10;UaxfP/wFRSw2OnSn7bCVHGXkfnWY1oc/PCpPm7cp8l+LfgzrnhqD7Rb/APEztPm8zyf+WaVwO7f/&#10;AJ2V9pVxfj74Y6Z43sZpPJhstV2f6NLD9z/d2V+m5VxzPnjRzGK977a/9uiY4bN5e7DEfefLskmy&#10;oasalpN9od9Np+oQ+TdxVX21+qKftI88Jc3ofaQ5fdn9kK3oYfKg8usFl4rYsZP3EMdevgHGMpQm&#10;fN53CcqUeT4exYU1GxqSoVbZXr1Zc3wHzGFjGUpfzDs1X1C1iuoPLkqFtatrefy5JqpyeJoop/3c&#10;PnRV5tbF4eMOScj6PD4PFSnGdGJhyR+V+7k/1tNFTXk32ieaSoa+Nl8UuT4T7ynGUY+/8RpeGfDO&#10;r+Ndch0Pw/pn9p61ff8AHvaw7d8m3/er9If2atJ8I/ADSdT8P+MNM0+HxN4QsotSvfEvlL/y3+7H&#10;v+9u/hrwH/gnP4DvtX+LU3iSTwb/AGzp9jxF4gmufJ/s5/4vJT/lpu+6V7V9leLv2Wo/F3xY1nxN&#10;eeIJZvC+uQRRap4aNsNlz5fzKfN+8vzV+e57mMK1eWDnLlhHt/MdsELZ+EPF3x31bTNb8Vzf2B4K&#10;trqLUtO0SH5L7zom/dtLKuVaNvvba+hAoUYqrYWkNnZwwQQiGGJFjjjz0Vfu1b78da+BnU9p8Oi6&#10;Go6iiipEFFFFABRRRQAUUUUAFFFFABRRRQAUUUUAFFFFABRRRQAUUUUAFI3SlooAhk56c1xfiz4e&#10;aTrmlTR3A8n9/wDbfN/2/wCKu3Ax2qveWsd7bywSD92RXJVw9LEx5a0VItTcdjw/Qvhdb3uqef5N&#10;1NoMs3l2/lS7W/66/wC7XrsfhnSkh8v7DDj/AK51rwxxxQhEA2CpODXmYXJ8JhV7lNOXdo2nXnPc&#10;pR6dbR/cgiH/AACrowBSBR2FO47169OlCl8EUvQ5rtjqKKK3AKKKKACiiigAooooAKKKKACiiigA&#10;ooooA/Mr9l7/AJOM/ae/cxTf8VE3+ujV/wDlvJX0lu/6Yw/9+lr5p/Zjk2ftGftPf9jE3/o+Svo7&#10;zq+axlPmrSPzDOK3Ljqn/bv/AKSWPMo8yq/m0ebXD7E8f6wWPMo8yq/m0ebR7EPrBY3f89IYZv8A&#10;rtEr05BE/nfubT/US/8ALsv/ADyb/Zqr51Ojn/13/XCX/wBFNR7EPb/3jzT/AIJCf8kc8c/9jLP/&#10;ACr7y/hr4K/4JB/8kY8cf9jLP/6DX3r/AA19kj9kWw6vye/4Lgf8hv4T/wDXDUP/AEKGv1hr8nv+&#10;C4H/ACG/hP8A9cNQ/wDQoaZZ92/sQ/8AJqHwz/7AkH/oNe6V4X+xD/yah8M/+wJB/wCg1Z/a/wDi&#10;8fgb+zx4x8V2+pw6Xq0VqYtOmmG/N03yxqq/xN/hQB5R+2r/AMFBfDP7L9jceH9JH9v/ABBlgzBY&#10;RHMNnuHyvcN+oXqfavhz9mn9hf4iftp+OLz4l/Fy+1HTfDN+Rdfbp/8Aj51XLfciXP7uPapG7t8u&#10;Aa8C/Zs134S6/wDFfVPFX7Qus6tqdmD9p+yxW8lw2pTs3zea6/Mqrw3bPSv1LsP+Crv7OGmWMNpb&#10;anq8NrbxrHHFFosu2NF+VVoA+sPAXgLw/wDDLwtp/hvwxpkOj6NYx+Xb2kI2qP8A7L1NfEP/AAWj&#10;OP2cvDP/AGMUX/oiavV/h3/wUs+CHxT8caJ4T0DVNXm1nV51tbaKXSpUQu33ct/DXT/t2fA65+Pn&#10;7NviXw9plp9t8Q2yrfaVF8u6SeP+D5v7y7xQBjf8E2fENlr/AOx74G+xzeb9ljltZc/89FlbdX1B&#10;X41f8E2v209N/Zrv9a+F3xKE2jaVNfSSR391uH9nXKrtkglU/dXcv4NuzX1v+0R/wVB+EngP4f3p&#10;8G61F4z8S3tvJFZWun7gkb/d3Sy/wbd271PagD4a/Y78P32tf8FMb0WkefsPiHV7q48z5cRrLLur&#10;9w6/MX/gkZ+zhqUEuv8Axr8V2c41DU91to8t5u3yI3zTXP8Atbm+X/vqv06oAKKKKACiiigAoooo&#10;AKKKKACiiigAooooAKKKKACiiigAooooAKKKKACo5DsiNSUjLuoA8f8Ajx411j4e+HdO8RaRPafZ&#10;ba5xeWt3Js89G+Xah/vbsV8qfHrxH8SbgRWfiuYf2Lff6Rbiz+e32N91fN/iavuTxJ4P0XxTp622&#10;t6ba6laRP5iRzDKj/ar4d/ad+INl4j8Yw6P4f1OX+wdNRYvsA/1Mcy/3K+z4canXpwhTV47u33H5&#10;PxnGdLD1Ks6zUZ8toJ9db3/unA+JvHsviTwt4a0D7H5P9ho0Ucv/AD03VzOc/SovNPFPWTOfWv0+&#10;nSp0YckI+6fhtavVrz556v8ApHdeBvFot5/7Pv58xf8ALOWu/jaKX95HN58X/PWH7leFJDKf+WMx&#10;rf8ACPiC58OXHlyQy/2f/wAtIv8Ann/tV+XcRcJ0cTKpi8JLln8Th9mX97/EfZ5Nn86XLhMR70ej&#10;6nqzUtJu3+RJ/wAspacsMr/6uvxGXun6jGEpfZDdQzVcs9Fvr/8A1cNdh4b8J2NrP9o1P9/93y4v&#10;+eb14OZZzhcupSnOXNLsviPcwWR47MJe5T5Y92Z/gvwXc6zP9ovIfJ0+L/WRfxyV+av/AAUeubaP&#10;9oq+0u0GIbOCMeX6bua/XxZtkHmf88k82vwn/aY8Zx/EH48eMtbQ+bBNqMkcH/XNTtWvnuBc1xnE&#10;Od1sZV92lCGkenvPQ+9jg6eUYT6vS3nuz9Af+CSXgl9J+GnizxPJFiXU7tbeKX/YRf8A4qvvjdzX&#10;zD/wTs0uTSP2b9It3HWR5f8AvqvpDUtTj0uHzJK/AONq1XMuJsXOG7nyr/t1RR7scLOhy4f7X9Mg&#10;8Qax/ZcHlx/62SuHkbzf3lWL67lv5/PkquGxXs5Xl0MDS/vdT7LCYdUIeYxk45OfevGvHGh32l6r&#10;9ouP9Nhuv9XLXshBVsAfL/KqesCxax/4mH760/55V+l8M53WyXF88KfPGW6+1/26fH8YcO0eIsD7&#10;GdTkcfeT6fNHgu7fTq1Ne0n7FfTSWf8Ax6b/AN3WS3y1/UuHxMMXCNWH2uh/GeJwlXB1ZUa32Xv9&#10;kdW14R0m+1LVYZLeaWGK1dZZJYZdnmbW3bam0Hwjfap5Ekn7jT//AB+vRLPTrbS4Ps9nD5MUrr/2&#10;0evjs94mpYGP1fCSUqvl9n/7Y/RuFeEa2YVY4vHR5aMenwyl/Lynuuhv4s1yKHVbfUYYLaaZP9Gw&#10;HVIP4v8AgVek5yucZNeV+HvDmt+CtK2aZDFqN/cp5mTLsSP/AID/ABVqaZeav4a1vTY9XvTqMur/&#10;ALvygNiW+1d1cuX15UaUfbRneW93zL+pH7HWXPL3LfI9IVt1LSL0pa+tOAKKKKACiiigAooooAKK&#10;KKACiiigAooooAKKKKACiiigAooooAYV+XBrP1jRbPXrGaxv7WK7tZV2SRTR7kcVo9aRgMYNPcE3&#10;B80dzmfC3w/8NeCxL/Ymi2WlmXl/sqBd9dI+FAIOM+1KckcHFN5YdOfWpikl7pVSrUrS5qkm33ep&#10;4r+2Uq/8Mz+OCP8AnhD/AOj46y/2Hfl/Zu8Nc9TP/wCjWq7+0poHjT4k/DvW/Bvh7w1FcLqaRIL6&#10;5vkiVQHWQ/L1/hxWV+zroXxC+EfwysvCeq+Dba6msZJTHPa6tHtdGctzkfe+Y14rv/aHteV8vJy3&#10;s9+Y/SqTpS4OeB9pD2rxHtOXnhfk5OW+/wDN03PS/jF4jt/Cvwv8U6rec2iWEoY+mV2j9WrwL/gn&#10;d4Q1HQvhpqutXcQhtNXufMtF/idEypb6Zrvdd+Gnjj42tDYeOfsPh/wd5yyT6BYSefPdbG3Kss4w&#10;Nu5d3ygH3r2vSNItdBsYrGzgS1s7dNkcaHCqtdPsnWxMcRLRRWnzPKeYU8qyKtk9KSnUrzjKbTvG&#10;Kh8Kv1lza+77vL+GtRRRXpHxAUUUUAFFFFAEZUla5zW/AegeIZobjUtGsbya3P7uSaIMU+ldJgDj&#10;rTGwvtSaT+IqFSpTfNTk0/IIYY4h8kYj/CpqKKZIVFKkco2PzUtFAEUSRxDYnFS0UUAFFFFABRRR&#10;QAUUUUAFFFFABRRRQAUUUUAFFFFABRRRQAUUUUAFFFFABRRRQAUUUm6gBaKKTdQAtMp26o/MoA8y&#10;+KPwxk+Iur6NNNqUttp+mb5fsa/cln+Xy2b/AGVriPGGoeOrUWWg6t/ZXiC61KdRHHaRLD9nRfvS&#10;fM33tvSvcdT1GOwsJ7uc7UtkaWTv92vmvxbqXgXV/EMHxWuLzWtS0uNFit7D7NIkPnL935/4fmr1&#10;sK3U9ycbqO3u31Pic5jTw/NWpS5Zy+P3+VcmzlbXm5R/xauvDdxMPCnir+1bMWVkxs7ua93w3Lr9&#10;1nVf4t396vmGNpf+WlXvFfi6Xxl4v1PW7mIwxXszSfZTLv8As/8As1m76+mpYWeGp8k/uPwnOczh&#10;meKlOEfdj1/mj9n+U4vVP+P6f/fqnXQa1o99qWq+ZZw+d5tdJ4T+Fstx/pmufufKf93af89P9/8A&#10;u193WzzA5bgqdbF1Om32v+3TowNCri+X2MTha8A/ab+KAsLH/hFNNmPmS/vL2Uf+i69q+Luu/wDC&#10;ptE1m81CH97bfureL/bb7tfBOq3t94j1ua8uT5t9dSZkP+9Xz3EWcwhh40cNLm51zX8j9A4RyT6x&#10;iPrNWPuwen96X/2p0vw18IS+KvEEby/8eNv88sh+7/u19Fr5VvbjYP3X8ArH8GeGYvCnh2GzjH73&#10;Z5lx/v1duJvNr8ayXI6nF+O553WGp9e/kj+/quY4fwryCNKNp5jiPea/l9f7sf5ftSEkffTKKK/p&#10;3DYalg6McPh48sI7JH8oY/GYjMMVUxeLlz1ZvmbYULN5VFFdXwnDKPNE1IZvtHvXrPwa+AV98W7H&#10;7RHr9poF1deb/ZVrd/8AMR8v/WKn+7XFfCv4R+LvirfD/hG9Gu9T0+O6itr26h/5dt38VfSVnpfg&#10;j4ODwz8Jfilo017qEU11Jba9p9zIG05Jv9Sy+WRu3d/7teZmWaShTjRwcuar1UY80rR97m5Tz54O&#10;HNz1rcnn7v8A26es/Cb4a+FvBHh3wPofj/xJqFn4rvkaL/hGzfebbSv/AHfKj3Lt/wCBV9Q+FfBW&#10;k+CbOaDSLUW4lfzJHHLSH618z/Cj9jzUfgf4+s/F9h4gm8byn/Rvsur7U+zQMdzSI5z8y19cE4Hp&#10;X4rm+K9rW/d4h1Yy36e9/h+ye/g8JCjH+GovyJ6KKK8Q9QKKKKACiiigAooooAKKKKACiiigAooo&#10;oAKKKKACiiigAooooAKKKKACiiigAooooAKKKKACiiigAooooAKKKKACiiigAooooAKKKKACiiig&#10;AooooAKKKKACiiigAooooAKKKKACiiigAooooAKKKKACiiigAooooAzdZ1WLRbCa8uBKYoxyIU3t&#10;Xl/jn4oY0qG/0jUpdMlinWL7Ld23/Hxu/wB6vVbrzGt5vL/1uxvLr5k8deIYdX0OzsNbh1CHxVpr&#10;yGMy/cO5m+//AMBrysfWlRgc1ebhE+hL/wAUWumeHJ9T837WsMPmP5Pz15B4s1K2n8D/ANqafN5O&#10;oX0/7zyfkfY38P8AtLXHfDbx8PBM95b3EH23T71P3n+//CtbuueNtE8W6H5eqaZ9i1W1/wCPf7H9&#10;zZ/CtfL43Hwr0vfkoyts/wD0rmN8NP2sec5uLxjrdvoUOlWGpS6bDH/q5bT5H/4HUPweTxvq/wBs&#10;sLfWP7I8NxXTSXl/L8kkr/7zf3qzUrE8cXerf8I7NaW94P7F3r5lr/Dv/vVPD2ZSjX+qVpe7Lb+6&#10;z57iHDRjCOOhzydLmuoS5eZH2Bq2v6lZXlpBZ2cd3DLt/e+ZiukXI6V84/s++PLrW1s9L1Cbz5rH&#10;dJ5v8ez/AOJr2PxD8RdM8OrZvIJbyK5/1csPSveWYUsPOvWxNTlhF8up9Fg5SzHC0K1GPxrm0OxH&#10;TFOHGcVmaHq1trdl9rtJfOik6GtAnaK9unUhVgpw2LacXyktFMo3+9bEnPeKfFtl4Ughe5lHmSSJ&#10;FFEPvSOzba8X+NPiv+y7iaw0Szu7OWTm8u4gyRSf7NdX8d4JYLfTNUjs7SeK2nQ+bN9/fu+7/u14&#10;l4x8c634pnm+13n/ABL5H8z7L/BHXzmMx3LOWHn7suh4uZTnGlI5b7lV5tP8395HVhqsQrXixxE6&#10;UeeB8d7GGJ9yf9f9vGDNby2/+spv363mjil/1lZ99Y+V+8jr06OPhUlH23xHjV8tlSjKcPeifPf7&#10;Q2i3Ka5Z6x5P+ieQtt5v+3Xkpr688SeHbHxXpX9n6hB50X/PX+ON/wC9Xzz8SPhnL4DnhuI5vO0m&#10;X91HL/H/AMDr+heEs+o1cPTyut7tWK0/wnr5bjo1I+xn8RxP1psl1LBS9KZN/qK/SXzR+A9ySjP4&#10;ylJqVzL/AMtqT97dfu6hhhllrUjj8quOHtavxyOySpUP4MV/4CYtxp8trVWuo+9VeS1inqKmE+3A&#10;0hipfbOf+lRyXEUX7uSetS80vyv9XNX2R/wTv8E+EfiNpev6X4k8AjX5Y7rzP7fmi320e37sG7+9&#10;Xg5jiJZfQlWnFyjH/Cd9GrCr8B6d/wAE/wDXbrwP8M/D+j63qcw/ty6nj07w39h/e6dtZmaSZvvK&#10;sn3gzfL8/FfbwrnNN8GaHo2u3mt2Gmww6rdwRWs91CPnkhj4jX/gNdHnFfh+KrrE1pVeX4j0th9F&#10;FFYAFFFFABRRRQAUUUUAFFFFABRRRQAUUUUAFFFFABRRRQAUUUUAFFFFABRRRQAUUUUAFFFFABRR&#10;RQAUUUUAFFFFABRRRQAUUUUAFFFFABRRRQAUUUUAfmF+zTLt/aM/ae/7GJv/AEfJX0R9or5x/Zvk&#10;2ftGftPf9jE3/o+SvoT7RXn1aPNPnPxbP6/s8zrQ/wAP/pMS19oo+0VV+0UfaKy+r/3T576z/eLX&#10;2ij7RVX7RR9oo+r/AN0PrP8AeLX2ipI7j/Xf9cJf/RTVR+0U6O4/13/XCX/0U1H1f+6H1n+8cL/w&#10;SD/5Iz44/wCxln/9BFfeq18Ff8Eg/wDkjPjj/sZZ/wD0EV96rXqn9Dx2HV4h+0P+yH8Of2oLjRZ/&#10;HlleXkukJLHbGzvXt8CTbuzt6/dWvb6KCzl/h34A0j4XeB9H8J6BFLBo2lwLbW0Usm9wi9Pmrm/j&#10;v8A/CP7R/gmLwn42tbm80eO6jvhFaXDQv5iqyr8y/wC+1emUUAfGP/DpH9nj/oDa3/4N5KP+HSP7&#10;PH/QG1v/AMG8lfZ1FAHyn8Pf+CafwQ+F3jjRvFmhaPqsWr6ROtzbSy6nI6CRfu/LX1ZRRQB80/tA&#10;fsA/CP8AaI1O41jXNGm03xJMMyatpUnkyyvtwGl7SYryvwT/AMEhPgr4a1f7bqk2reJY4z+7tbu4&#10;2RZ/2tv3vpX3VRQBm6Po9j4e0iy0rTLSKz0+xhW3trWH5UiRVwqr/wABrSoooAKKKKACiiigAooo&#10;oAKKKKACiiigAooooAKKKKACiiigAooooAKKKKACkbpS0jdKAOT8c6hLp3hnUJIJ7WK7kQx2/wBr&#10;+47/AN018D+IPBdz4c1X7PrGjfYruXdJ++/2v4q/QzVNGtdVSGS4hDS2z+ZBJJ/yzf8AvCvnTWfh&#10;tqPjjU9ffxXMLzxJa2rf2daQ/Imz+GTdXdhq0qXwaH55xTlc8f7OUI80o3t27vm/9tPmz+ybH/nj&#10;FTl0uxX/AJYxVYjjlX93J/rYv3UlOr0PrFWX2mfjHs4Rl8ICiiiub3ZfGaRUTU03XpbKf95++iru&#10;vC+vWN1/o8c372WvMaI5PKn8yP8A5ZV8vmuQ4fM4S+zLyPtMh4mxWT1ozn78PP8AlPclXZWnG0Uk&#10;HtXmXhnx59qn+z6pN/1zlrvbaeKMYP8Aqa/n3O8nxWXz5MTH3o9fsyP6syDP8FnFD22Dlp1XWJk/&#10;Fzx4fAfwl8Y6w/8AqrHTpfLk/wCAV+HNvJLquuxO/MlzNk/8Cav1r/b18RReH/2Ztfjk/wBbqbxW&#10;0f8A31X5Y/DTTTqPjDTR2Ry5r73gXDQweW18Xy8spP8A9JiGMw317NsNhIfbcY/+BSP2k/Yvg+y/&#10;BGyjP9+vR/E08k9xmP8A49a8y/ZNlk/4UrZn/po//odetXUkSW83mV/MGL/2bO6+I3fPI+szz9xn&#10;uJnCP/Lxx/E5hgHb3pjy4JqlrN//AGXY+ZH/AMtXrkrrWLq9/dyTV+pZfk1bMIe20jE+ZzjiLDZR&#10;P2M4tztodDqfiKO0g/cHz5q5a4upbr/WTVDtp0Mfmz+XH/ra/RcHl+Gy+PufNs/JcyznF5tV/ey5&#10;Y9Etg3VasfAttL/plxD+9/55fwf8DrqtG8KfZ4PMuB/pdbK6ZEfv181j+Lo0OaGEqerPqsq4RoTU&#10;cRmMeaXRfy+pgbdtG3fXSSWNtLB/qayb7S5YP9X++ir5rD5nRxb/AJZH3E8NKlH3PhNvwR4svdN8&#10;UaaDN54O22Pnf8s0r1e912X/AIS/TNPk02Kf52k+1n7sabfl218+7f8Alp/yy/5616p8J9N1+8b+&#10;0/tgisZAqeZL85kjX+H/AGa/TchxtaXLgdZa83/bp85j8PGP709sXpS0i9KWv10+aCiiigAooooA&#10;KKKKACiiigAooooAKKKKACiiigAooooAKKKKACiiuS+JfxF0T4T+B9Y8V+I7v7FpOmW73E8p/wBk&#10;fdUf3m6CgBvxB+KnhL4V6XFf+LPEFh4ftZX8qI3kuxpX/uovVv8AgNeCr/wUJ8D2eqiPWfCfjjQN&#10;FEnlyeJNR0RksIk/hkd1Ysqt/u18z/smeE9W/b5/aB1j45/EJZZvBXh66+zeHfD9388PmfeX/ZYR&#10;/ePq+3+7X3L+1fBHN+zL8TY5YRNH/wAI9eZikG7P7pqAPR9C1/TfFGiWWsaRexajpd9Gs1vdwSbk&#10;lRvusprVr48/4JTyy3f7GPhnzZZZvLvr+OPzX3YTz2+Uf7NfYdABRRRQAUUUUAFFFFABRRWfrF+N&#10;L0m9v2jMv2aFpTGO+1d1ABqur2OiW5ub+8tbKIf8tbuZYk/76aqGn+N/D2q3gtrLxBpd3dP9yGG9&#10;jkc/8BDV+TPw0+Hvi3/gqt8WPGXjLXPFl34N8C6ZPBbR6NZ3LTNFx+7VEY7N21dxk28tXb/tF/8A&#10;BKmH4Y+Abvxh8H/FfiE6/osDXMljd3GZZ0Vfm8l4whVv4qAP1Oor4K/4JZ/tb678e/B+p+DfF1xN&#10;qXiHwxBFJDqjJ81zat8o81v4pFb5c9xyea0P+Ckf7WeufCHS9A+HHgGaS38d+KpBELsbf9Ggb93/&#10;ABfxMzcN22NQB9i33jnw3pV7LaXviDS7O6QfPDPexxuP+Asa1LHUbbVLOO6s7mK8t5B+7mhkV0k+&#10;jCvzE8O/8EctS8Q6Haaj43+J+of8JVcwpLeRQDzkjkx93zXyzbem7vXjtl42+KX/AATK/aV0zwZf&#10;+ILnxN4FuTHJHZySv9nuLWRtu9Fb/VyJj7q8f99UAftTRXz/APteftP2H7OHwDvvG9oILzVb5Ei0&#10;a2kPy3E8i5Vv9pVX5j7LXzh8N/2IPiD8avh9Z+P/AB58cfFkPjvV7VL7T/7HvfKstO3fMqui8Sdf&#10;m27fSgD9D6K+Cf2Kvj78TNE+PXjL4BfGPWota1/SIWudK1SaLbLdIuG/hwNvl/vBu596+9qACiii&#10;gAooooAKKKKACiiigAooooAKKKKACiiigAooooAKKKZI22gCMDZ2xSnPas7Wr64s7Ca4s7b7ZKnS&#10;LoTWfF4x00wQi8mGm3Mv/LKb5HriniaNKpyVJWfmaRhKS5o6ljWdetfD0EMl35oilk8vzQNyR/7T&#10;/wB1avG5je3E4YNHs3h84XFeT/FS/wBW0eIav4cvIZ7a9Hl3EUw85JNv3di15pp/ifV7X4TeJoNU&#10;vfIu4r2KSz/e/P8AMysyp/s/7NYrMMLKr7H2i5uzPKxNathvflRbhZyv093uz6is7m2v7OKa3ljn&#10;ik5EkZ+U1n674h03w9bzT393FD+7aQRn777f7o/ir5g8P/GfxBdX0EfnQwxRQNHHFDFsh2f7lWNW&#10;1y+1uCyjvJ/O+y/6v+/Xh5hn0MBP2Ps/e6djuy2UM0oRxFGXu/k/Q9utfiZb3vjC30i1gE9hcwJJ&#10;HdWp3vGzf89V/hFdPc+KNIsNWh0y41K1h1CX/V2hk+c14F8N9U03wvqup6pcebDd+R+78r/lp/sv&#10;Wz4d1vSfBPhbTNcu9IOpXdzqMsdxfy7ZZbfdubcv8W30WvVy3OMJj4R5vcnbY5q9HF4X49Vf/wAB&#10;XbT4jt/HmjSeIvGHh3Sp7uL+xpPNuLy137ZJnTbs+q+q185/tbeOLa91uDwhp8MUNrpo+0yfZZPl&#10;kdv4Ni17P8TNdj8ZeDfEEsOgXZaygQ2moSy/Z2lLf3G+9Xw9dG5F9P8AbGlF1v8A3nnD56/SMkoQ&#10;q1OeclzQW36n49xrms6VGVGjG8av29dlpy7FeH/lhWiKzt1aEdfVYuPwn4rAkWTyv3kdeoaffRX9&#10;jBcf8stn7yWb7n+1XF+Hfh/4h8VQfaNLsvOtP+ev8Fee/txeObL4CfCyy8B6Pem88XeIUaS9u/Mz&#10;9mtf7qf733a/IeJc0yzEYijl1OspYi/wL3uX+aU/5T9c4NyjMqspVfZuNK3Nzv8A9tPlr9sP4t23&#10;xB+JV7p2iXYuNAstsQliPyXDr1euV+DXgSW/v/7XuIi0Mf8Ax7/9NH/vVzHwo+HOqfE7xlZ6BpcE&#10;t3cy/P5MQySq19dnwddeBGOmXsJtJo0+SI90r18qymtxFiVlkK3LZLmf2uXpyx+R/RWBzLLeCsJH&#10;OMTS9rKL/dU+k595/wAsY/8Akxz2tWX9naVD/wA9ZX/eVz611Xidt9lCf9uuXTiv6Fp5fh8spRwm&#10;EjaEFoj8+wmc47iD2mZ5hUc605uTb/8ASf8ADEKKN9G6qO97hRRVizsZbqf/AKZVUI+0lyQMMRiI&#10;YaEpz92MT334HfE3Q7P4df8ACvJPO8Dzanex3N540hlbfLNG37v5P7v8NfWniT4CeFv2kNV1LV7i&#10;91AapbR2dtHqk1t5SSpH95k/vLJ+leSfAb4K/C34hfBG81S8s7/U/EmmI0V7Fabt/nN/q/lr334c&#10;+L9A+CXg6yg1PUtas9G2QRxxalbM/wBmmb5WXf8A3d3Ra/Ms5rxo4mpLLvaRrRbi/wDF15f/AAE4&#10;KFaWN5fr3J7GXvL9OY9s8KeG7HwX4bstE0/zfstsnlxedIXf/vqt1WGMk5xXlP7RHxQvPhb8Mpda&#10;0oQzX1xNHa20s8myGN5Pus/+zUfwGufiHJZan/wn0tndkmJ9PurL7kiMi7v/AB6vz94Wc6EsXKSt&#10;f5s+oWKgq0cPGLvbfoew0UUVxHohRRRQAUUUUAFFFFABRRRQAUUUUAFFFFABRRRQAUUUUAFFFFAB&#10;RRRQAUUUUAFFFFABRRRQAUUUUAFFFFABRRRQAUUUUAFFFFABRRRQAUUUUAFFFFABRRRQAUUUUAFF&#10;FFABRRRQAUUUUAFFFFABRRRQAUUUUAM6YpjMOQRxTyQPwrlNQ+IOh2V5NbTXmDF985yu/wD55/73&#10;+zTMZ1IUrc8rGB8RvitF4JvILOPTZr2S5RiJYZFCD/7Kvmm6vJb+ee4uJpppZXbzJZvv1seNprmf&#10;xVqdxcQ3cMVzP5scU25PkrD6Cvz/ABuMniZ8k/hieFXrSqzDFXrW631R6mhfkryKtKNWIUMRLDT5&#10;zU25ps0f2iCaOT/lqlNt7jzakrw5c9Kf8sj6rnjUh/NGX9cpD8IL+++H/im98vyv3sH+/wDJXsUe&#10;nW3xJvoZLT/iWyxP+8sJZP8AWJ/Ft/u15La2sUt9DJ/zyruvDvib/hGTLcR2kU1/Inlpc/xpW+YZ&#10;vLFY2P8AaMualPluuX4ZR/lPW4fy2OBy+VLBxtKDdn/dlqe0+CvDR8IW13aef5ttJO0sC/8APJPS&#10;qOvfFDSdMAS1hu9an8zy5YdOi3vH/vbiOK3rSM6vocCXfW6h/ej/AHlryjx/b2upTabpHhSaay1q&#10;ymzb3NrHm2kf/nlK3/xVfsOBo0qFGFKjG0EtD5TMsTWpuU/il+Mn5HqV34m03TYrP7feRWUt9/x7&#10;xzHYxOM7a5jQPi9pPiiz1Iad+61Ww3faNMu5FS4jRf4sKzfK3aqnxT1fwt4d+Hkkvj9oZrXyMTD/&#10;AJau+Bu8r+L/AL5r89fGXizRD8ZodV+Hn2uz0a5EVtH5sjebJ/eVtzFtv+9X1uWZNPNMPWnC8eWM&#10;pJ2928Vex4mY5v8A2dUpx0lzNafa1Prf4n+PY/Hc+myWf2uGKJP3lrN9zfXGMsUtD0LxX8/4mtOr&#10;VlOfxHsyfNH/ABFeTS/+edeSfGz4py+A/J0fS5ov7bl/eSS/fS3T/wCKrt/ip8R7b4aeHPtH7mbU&#10;Ln/jzi/9mr4D+KvxTm0aaaaSQ3uu3p8zPTYf72avDvEYmUaNL3pSP2Pgrg3KoU5cTZ9G2FpbJ/bl&#10;6faifXvw6/aJ8P8AiW+h0TXNStNG1+T/AFcU0mxLn/7KvWZo/wBx5clfjfoek6/8Q/FMFnpcU2p6&#10;zdTfu/JHznn73+zX6w/CTwz4l8G/DrRtH8Yan/aWtRJ+8l/9Bi/2ttfR4rB/UY037S8+p+PcSLBV&#10;8bUxGXUfZUpPSHxcsS7Jb+RP5cleX/tDRyt4OsvL/wCe9ezapb+bB5kf+trmfEmh3OveHNT0+3h/&#10;e3MHlR+d/fr6vI8ypUMXRxE5e9F63Pyv2MsJio+77p8fiium8VfC/wAQ+BoIZNUh/dS/8tYfnT/g&#10;dc6tvur+q8LXo5hS9thJc8ZdV8J9Z7WHLzle3h+z08VLJa+VUedldMochaq+1lzwHRxyy/u44Zpp&#10;f+eUPzvTb61ubL93cWU0Mv8Ayz86Jk/9CrpPhtrUXhzx9o2qXGpy6NaW0/mSX8UazPbf8AbKtX29&#10;F4R+H/7V3gjQNFk1rUNa16UTyW/iiGxWF7ZFdf3cqoFVd3bctfN5lmv9mVafPTcodWvsnXSo+3j/&#10;AHjz74YeG/BHw38O+FPiBonhmbxZdS6dLFrv9nbb57K52My77dsba+kv2ZdHi8VQDx1ca/a6xfyo&#10;0UcWk2P9nW9ujfwywfxSf7Vcj8OvAvhT9hm+MWoTajqVr4puIrWPVTFu/f8A8Mcqr8q/71fU2naf&#10;a2URe0higEnz4ijVc/lX5Dm2O9vKThJyjLab6x/l/E9rD0eX+75Giq0+iivloncFFFFWAUUUUAFF&#10;FFABRRRQAUUUUAFFFFABRRRQAUUUUAFFFFABRRRQAUUUUAFFFFABRRRQAUUUUAFFFFABRRRQAUUU&#10;UAFFFFABRRRQAUUUUAFFFFABRRRQB+W37O8mz9oz9p7/ALGJv/R8lfQAuK+ef2f5PK/aM/aY/wCx&#10;il/9HyV759preNHmifz5xPW5c4xEP8P/AKTEtfaTR9pNVftH+c0faP8AOaPYf3T5X6x/eLX2k0fa&#10;TVX7R/nNH2j/ADmj2H90PrH94tfaKkjuP9d/1wl/9FNVD7R7Cnxz/wCu/wCuEv8A6C1X7D+6H1j+&#10;8cx/wSD/AOSL+OP+xln/APQRX3t618E/8Egf+SL+OP8AsZZv/QRX3t61yo/qqOyHUUUUFhRRRQAU&#10;UUUAFFFFABRRRQAUUUUAFFFFABRRRQAUUUUAFFFFABRRRQAUUUUAFFFFABRRRQAUUUUAFFFFABRR&#10;SN0oA474jeKZPBPg7Udaht/tc9qisIv7/wA2KbrPjbTNF8H/ANv6pi0gktvN8qb5Xclfu1gfG+1v&#10;vEPgnU9J0fUbOC7MfmXEd1Ltbyf73+zXi9t8X/Bp+HY0PWLTUdeupN3mC7+d0f8AvK1dEYcyPksf&#10;mn1LEVITkoqUPdvtzXZ47ruo22sa3eXlnZxabaSO0kdrF8/l1Rpu3/nn/qt/7unV2n4TOUpTlP8A&#10;mYUUUUEhQvaiijl5hX5RrfP+7rqvCvi6+in+x3H760/5Z+d/yzrkb6aW2sb24t4ftt3EjSx2v8cj&#10;/wANfn/8R/2kfG+r+PYruWaTR/7Juf3WmQ/Kg2t/H/erysywdHGUZUa0VLsfacLYfMKmL9tganJy&#10;b/3v+3T6T/4Ka+PHm0TwZ4Xj4Ejy30n/AKCtfKfwE0wy6pfXkvSJPL/OtD9p/wCNn/C8/H1lrSKb&#10;e1g0+G3EJH3H2/vP/HqT4d+KtK8FeDTLdyl7ueRv3cQO70r5GOBlgMp+qUY+9Lt5s/r7gWtQln9H&#10;MMzqKMKSc236af8AkzP1i/ZVmitfgtpn2ibyPnf/ANCruLzxJ9t/0fyf9F/5Zy18meCfjzpvhL4B&#10;+Gp7KaHVNVud/l2v/Pum7+Ovbfhz46sfiN4ch1Sz/wBd/q7i0/jjevwGWQ0o4qti63xc7t68x9Ln&#10;+Bx31qtnMKfNQnUdpdPi/wDSf7x3d3AJbCaKL995teeSL9nnmjk/5ZV3FnNLbU2bT7ae++0eT+9r&#10;3Msx/wDZUqlGfvQlt/iPzrO8rnnUadWjLlnHe5xdvD9qn8uP/Wy132g+F4tI/wBZ++uqhjt44v3k&#10;cPky1pxanEM+Z/rq87Ps2xOMhGjh48seoZPw3Sy6XPiJc8+hfeiiivzf7R9oG73o27h5f/PX/wBm&#10;opy1ovdl7/whI6eK2l0yzGi3HhaKfTjN/pEnOP8Afr1TR4bePS4Y7aIQ2+z5I/QV514YXW/E09nL&#10;9s8m1tpP3mJP9Z/s16mgxiv6i4UlKvh5YjXk+GF4x+H+64/ZPzXMY8tTk05utidelDdKF6UN0r9C&#10;R5ItFFFMAooooAKKKKACiiigAooooAKKKKACiiigAooooAKKKKACvz2/4LG/FW18O/AvR/AiwLPf&#10;+JdQS4EnmfNbRwMrbtvX5mO3/vqv0Jr8sPjFZxftC/8ABV/wp4Ylnh1jS/CqRfaLC7iwkaQr58kf&#10;/TTlt1AHvH7KX7Q/7P3wH+AXg/wZJ8TPDsOoWNkkuoeVIyiS5b5pW+7/AHq5/wDbo/bZ+GGtfswe&#10;MdL8E+OdP17W9UjXTUtdNuWWYJLw7dPu7c5r7E/4Uz8Pv+hG8M/+Ci3/APiK/Lj/AIKOaXpnxe/a&#10;X8A/A34b6NodlfxMv22XT7GOHy7qdvuysij5VjVG/wCBUAfX3/BLPSr3Sf2NPCYvLOa0NzdXlzH5&#10;v/LSNpWZX/3Wr68rzDwlq/gf4K+F/D/gSTxJp2nS6RYwWsVrd3CJJsVfl+XNdPonxH8K+JdSOn6T&#10;r+nanfBPMMNrcq7Y/wCA0AdRRRRQBl63qv8AYuialfi3mvPstvJcfZrQbpZNqlti/wC03b618Ez/&#10;APBVy9guJYx8CPG4AZuJLZt3/oNff95eRWME1xPKIYY0aSSST7qKv3mrxWT9t34BRzFJPiz4VEiN&#10;/wA/y8UAfNP/AA9ivv8Aog3jf/wGb/4mvTP2cv29Ln4+fFK08HyfC7xN4TimtZbj+0NSt2SGPy13&#10;bfu/xV6V/wANxfs+/wDRWfCn/gctdB4C/ae+FHxR8RR6B4R8faH4g1iWN5Y7HT7lXlKL95sUAeq1&#10;n6xp/wDauk3tj5hi+0wtF5g7bl21oVzvjfxnpfw78H6x4m1qXydJ0u1a5uJQNzBF+9QB+R/wT+J+&#10;v/8ABLn4+eK/AvjPR7/VPAmrTxvHqMKBPMQPtju0/hb5G+aPdxXvv7Y3/BRTRNa8Ax+CfghPN4z8&#10;VeKrXyhdaTFI7WMLfK3y7d3nHlduPl6ntXlNxafFL/grB42vJreePwb8F9GvhFH50SvNv29UONzS&#10;MvX5ti/LkVpfGb/gmd4y/Zz1ax+Jf7PPiHUbvUNDR7mSwvPLe7G1fmMXy7ZN3zfu2WgD6L/4Jsfs&#10;han+zT8M73VPFUcMPjDxKYpbi0EXz2MKr8sDt/E3ViOgb1r4w/aDtZfi1/wVf0zw34jvZZdOj1ix&#10;023EI2PHAq+Yqf8AfTP83+1X2B/wTy/bsvf2mbXUvCPjS0is/HWkJ5pmgQpFeQ7sbtn8Mi9/z4r5&#10;C+IN5bWv/BYXTrieaOGGLxLZ+ZLL8if6haAP2ar8tP8Agtr4XL6Z8Ndft9KyY5Lu1u9Uij9omjid&#10;v+/jD/gVfqXX5t/8FqvGMem/CfwP4YEEjS6pqct753mfLGIEVdpX/a8//wAcoA5H9pvRdb+Nn/BN&#10;H4T+L9PtMS+FRayyafFG1wJIYo/s277v3VVfMPtur7V/Zz/ad+H3xK+C3hXWx4s0PTJv7Piju7Ge&#10;+hga2kVdrK6M3y/dqj+wl4fudP8A2Q/h/pur6c1uZdOPmWt1H9+GRmZfl/usr/lVPXf+CdP7PfiX&#10;W7zVLz4c2n2u5fzJPJu7mFN3siSBV/4DQB85/s5a0f2h/wDgpT44+KfhOAT+C9I03+zJNVk3bLh1&#10;iWFfKbG1t23d/u81+kdct8Pvhx4Z+Fvha00DwpotpoGjWo/d2lnFsX/ebuzf7Tc11NABRRRQAUUU&#10;UAFFFFABRRRQAUUUUAFFFFABRRRQAUUUUAIOlZms61Z6JYm4vJhFF6/erRzVa5aNYG8/HlY+fzPu&#10;1lN+5Ia3PMdT+Iupal4jhsNAhzax8ySzR/6xP4vvVyfifx/fatfXkfk2k9pv8qOXy/n2V0+vahqd&#10;h4em1a312KEb2NvbRRpiRN30ry+4mluZ5ri4/wBdK/mSV+KZ5mWJp/uVWbc/e/u8vTlPtstw1Kt7&#10;/Kvd93+9zfzALiVYPs/nS+VF/q4v4KjkWKX93J++ioor4N/EfU+yhKEofZ7GTceGbV777ZZ/udQ/&#10;8cp23ZWorbaJF83/AFlelHMq0oxhWlzep4byfD0+adGKjzb2Mll31N50rQeX503lf88v4KJo/KqM&#10;168Zc3wSPDdJxlyT+ItSatfTwfZ7i9lmi/55TS/JXN+IfBmm+JYc3EPkzf8ALOWH/wBnra4FSJXT&#10;h8ZisHWjWw9RxnHqc1fBYTMKMsPi6anCXQ8J8WfD6+8KeTJJN9ttP+ev3Kp/Y4v+Wf8Aqq9G+LGr&#10;W0GlQ6fJ/rpXWX/Yrj4viH4I8K+CJX1OyF54gjLfZ4ju/ef3a/eMNxLj/wCwaebY6m568vuL7Mvt&#10;H881OCKWbcUf2Dkklea0v/N2906TxN+1FpXwb+D9vE3lTeJYkaKO0hi2LGn95q/KD4p/ETVfir46&#10;1HXtXuJLu8uZOCey9lWu5/aE+Jd14i8RX1oMbpX8y48r7v8Auj/Zrr/2HfgF/wALW8bz+I9Ug87w&#10;/wCH5Elk/wCmk33lT/2avi8sy3AZXVxOcqnyyrNy17Pof0hmeEhkGDocPRl7WpRSjVmvtTW6j/di&#10;fYP7DfwQ0T4IfCseK9Ui8/x/rkf+p/jsoG+6v+9616Z4o8D6R4yght9Yg/dRP/rYfv8A/wCzW9JH&#10;J/rPIrSj8Py/YftlfEQzD+zsdLNPbONWq9+sf5Y/4T5aphquZUvYzp8yitj4d+KnhG+8JT/Y7yGb&#10;/Wfu5fK3/JXnqR76+8vEVnbeJtKvdP8A+WV0jReb5S/u6+N9Y8M32g6re6f9ilmitpPKjl8r+D+9&#10;X9m8IcSy4lpShi/drQUb+98X94/O8O6OWRlh6Mvcvo/8RzsNjsqwq10Gm+CtT1GD7RHD5MW//lt8&#10;j12OieB7DSz5kv76X/ln53/LOv0GeLw9CPue9I+fzDiXCYTm97nl2R51D4fubqx+2Rwfuf8AVVfs&#10;7WWKHD9TXtem+Gf7Xg/0z9xa1NqngjRI7LZHZ+TN/wAs5fm/d189/rdgqFb2M4uUvL7J8nVzvEZh&#10;RlzxUY9DT/Y6utS8M+Pj4nnnms/CFq/2bUJYtzp58nyx70X5v+BV+jWs6FY+JNLls9QghurWcf6q&#10;Ucf7LfWvlv8AZD1G10k/8IxYeFY/sko8zUNZB3ebIv3d6nha+rrTULXUIy9pNFPGjbMxPxu9K/J+&#10;Jcx/tHMJYiMeW23yP1vhb2Usui4SvGX5nxf+094S134J+HdM/wCEaF1rPhKW6W51CXXJftnl3K/6&#10;v738P6V0/wAE/wBt+w8Uaro3hzxJpf8AZmoyp5X2+1+eGWT+FVRcsq/pXunxM0yfx5oa6LpU1pew&#10;G9ij1i2m2/8AHqd3mL/vV4j4J+FNt8JvilqUnh/wra6hd6nMo0KbzGe3trNf9dvf+Fvv+9dmHxWA&#10;xeWSw2Lpfvo3aaly/wDgQquGxWFxvtsJU/dStdcvN/4CfXC9KWkXpS18WfbBRRRQAUUUUAFFFFAB&#10;RRRQAUUUUAFFFFABRRRQAUUUUAFFFFABRRRQAUUUUAFFFFABRRRQAUUUUAFFFFABRRRQAUUUUAFF&#10;FFABRRRQAUUUUAFFFFABRRRQAUUUUAFFFFABRRRQAUUUUAFFFFABRRRQAUUUUARkfnXL6honhuwl&#10;zeWVhB9pull/e/8ALSf+Fv8AerqMggcVwnxFh0zXEt9Eu7vT4Lq6ceWLz74/2ov+mnpUyqRp/Hsc&#10;9aLlD3IqUulz52/aL+LsQ8ff2XJpkv2Sxj/1ssex5H/9mWuO0TxJY+IfO+x+b+6rL/aM8Ox+FfG0&#10;Nnb6lea/CYFj+1XkvnPG/wDzz3LivNLS9utPnEkE3ky19BX4XwWa4L6xh5ctW2/N7t/7x+C4zijM&#10;MuzapSxcfc59uvL/AHT2/dTs+lcHpHxM3f8AIUh/1v8Aq/Jruo5IpYPMjm8+H/nrX5TmOU4vLJcm&#10;Jj818J99gM2wmYw58PL5P4iSGTyq0I28395WWzVYtZvs9fNV6Uanvw+I+tweK9lOMJ/CXt2z95W8&#10;snnwfu6wa0NJuP3/AJdfJY+jKUOf+U/Qcor+yrcn2ZHqHgL4ijQLee21SWW4H/LOQ/8ALP8A2a4/&#10;xp8aLbwje/a/CsP2O/uX/wBNsLz/AFWz/nqn+1VFm5rgfi5/otjZXEcMXmyv5Xm/7FfWcKZ1i6uL&#10;pZdOXMpbHi8b4SOEyqtmOG92cfev/wDIlb9qfxgPip8MtM1e7mi0yG2vvLs7X780j7fm3/3a+SVm&#10;lj8kR/uZov8AvvfXV/EK+vpdV+zyTzf2fL+9+yfwb/71cmxzmSSv764Zwn1XLadGclLmXN/4Efy/&#10;jMxlmE44ifx2jr5n1N4D8UWL+B9F/tDWbT7X5H7zzpV3762rjxpoem2M15Jqdp5VsnmyeTIr18Uz&#10;wQzXE8nQVwXxD+Itr4QtRDbnz7+RP3cPP/jxr+f+L+AMDldOeL+st1qrfJTUV73/ANrE/eeB1LP8&#10;Ry4j3MNRUZVaj+yv5Y/zVJfDGP8A298MTZ+P3x2a88RXuo/62/mf/RrX+CBP4a+ZrGw1fx54jW1s&#10;7ebU9ZvpP3cUXzOXoit9U8aeIora0t5dT1S+kwkUI3PK7dsV+nP7Kn7MVt8BPDsOoaxDDN46vk/0&#10;i6HzCyT/AJ4J/terV+cOWHyDDc71mz9N4i4jrZ7OOHox5MNS92nT/lXd/wB6RD+yt+y3a/ATS/7U&#10;1OaG88a3yeVJL/BZJ/zzT/a/2q98k+f/AFlFFfnuIxNXE1fbVpe8fKcseUzby18r95HVNofNreZd&#10;tZuuappHg2D7Zqmpw6ZDL/z2/v16mDxFarP2MIuU+lo80j53G5bGUueFox6nzn8ZvitFrPneG9P/&#10;AOPXzP8ASJZv76/3K8hHStLxNcxX/iPU7i3n86KWdvLlrN6Cv764fyrC5RltPD4ePL8N/wCbm+0f&#10;nNV805dgPFRtbxNUmeKB1r6GUYkxco/AV49LubqeG3s7KW9u5f8AVxQxb3k/3Er9RP2NP2fdX+A/&#10;hDV49V1G1vpdckjvfLhiZHi+T7r7v4vmr87/AISeNrb4afEzQPFmoQzXlppk/mSRQ/fkr9Dv2obr&#10;xV4m+HFleeH/ABxpPw78N3UCy3uq6hIyXEe75lVHVtv1r8f4zlV9pRwMPdoz6vv/APan22VVo1IS&#10;rT3R0/7REtxo9vo2uCzOs2FtP5ZsDFviimfiO5f/AGY2+Y13nw38Qf8ACQ+FbOSTWdK17UYk8u7u&#10;tJlV4fM/u/L93/61eV/s4a943vvhbrEHjSGLxLHZI0Wn6hZj/kNQbD8y5+9u+7XzB8P9e8X/ABN/&#10;aeHhfwZGfhTouhXX2m90aKJoftKK3zLN/ek+avzyOBeIp1KPMv3PvX6WPejV+GfL8R+kgIalpidq&#10;fXzp1hRRRVgFFFFABRRRQAUUUUAFFFFABRRRQAUUUUAFFFFABRRRQAUUUUAFFFFABRRRQAUUUUAF&#10;FFFABRRRQAUUUUAFFFFABRRRQAUUUUAFFFFABRRRQAUUUUAflV8BZNn7Rn7TH/YxS/8Ao+SvdvOi&#10;rwT4HNt/aL/aX/7GKX/0fJXuPmV72Gpc1KJ/MvFtTlzvEf8Abv8A6TEtedFR50VVfM9qPM9q39if&#10;Ie2kWvOio86Kqvme1Hme1HsQ9tItedFUkc8X77/rhL/6C1UfM9qdHJ/rv+uEv/oLUexD20jN/wCC&#10;QX/JF/HH/Yyz/wDoIr73r4I/4JBf8kX8cf8AYyz/APoIr73r5rof2NH4EOooooLCiiigAooooAKK&#10;KKACiiigAooooAKKKKACiiigAooooAKKKKACiiigAooooAKKKKACiiigAooooAKKKKACkbpS0UAf&#10;LH7Rmtf8JELwaBe2k0Vh+61WKKJkuY03fxsV+7ur55Vq+j/FPxF8P6L4h1/Rtf1KXWNP1J2iuLT7&#10;CsL2yfwtuX5pPmr5yaOJLif7P/qt7eX/ALn8NenD4T8G4kjCpi/bQqc0pe61/LyhRRUc1xEo/wBd&#10;WiUpfB7x8k5co6nVmya5ar/y2/e1Tk8Q7vOjjh/7a13U8BiKsvcick8XSp/aN6ms2z95XMtrF9/z&#10;2qnul/zLXpwySrL45HDPMo/YOobVLaL95HNXx3+2N8PLVL2z8ZaVZmAXJaPUMfc8z+Fq+nByaqax&#10;pNlr2l3mmahD51rco0ckVd1XJKM6MoQ+I9HJ+IsRlmOjiX8P21/Mj8ynYngcA1d07S7nV7wW9nDJ&#10;PMf+eVfcFt/wTk0zUzpt7b+MHhsJf3txazRfOE/2Grt4f2MZ/DU0tt4ZubZrMdJb07ZR/vV+M43O&#10;aGGvCHvTP7P4ZwuW51iYrHYpYek1zXa+Lyj/AHj59+E/w+1fTvJ0wSyajfXrrHFaxDHlvX398Gfg&#10;9/wqfSpjqB/4n91/x8f3I/7qpUPwO+GVt8HsahceVqeqyf6yX/nn/uV9B29zbajb/aIhDP5v/fdf&#10;gXE+e4vDYjmlRvCXVdz9izvivCTw0chyaT+rQ6t+9P5v7JzGh6LLrk/lx/ufKjrTvvB19ZQQyR/6&#10;Z/1yrrdIg2z+ZV64Ev8Ayzr8gxnFWLli/wBzaMezPz1YmUHyQ2PLbiOW3/dyf62oa9EZd3+s/wBb&#10;/wBcqaYos/6mvVjxN/PT947Prxw9vqEsX7uT/VVqLJ5sH7uum8uL/njQq7K8/E5vSq/8u+UPrsf5&#10;Tm6K3pLG2l/1lQzaXE3+r/c1lSzClKXw8ppDGQkVNJ1O9sLmE6fLL9//AFX8Mle2aEb06ZC1+Ixc&#10;sPnx0rxmw0m5/tSz+zS+Ud6/vP8Ann/tV6l4c0S+sL29vNQuvOll/d4/g2L91q/f/DnE1ailyXlC&#10;/L/dj9r/AMCPmc79k+WULbfM61elLTEp9fvp8oFFFFABRRRQAUUUUAFFFFABRRRQAUUUUAFFFFAB&#10;RRRQAUUUUAFfmn4V8A6v4M/4LF3uoanD5Vp4h0u61LT5Rz5kP2Ty/wDvrdE9fpZXk/xz/Z/0P436&#10;VpstzfXmgeJdHnW60bxJpEix31jKv9xyp3K38SNkGgDofi98S9H+EPw68QeLNcvYtOs9MtZJfNmP&#10;Lvtby0UfxMzYUL718Tf8E3f2btX1TxTrP7RXxA8//hJfE73Eml2t1GyvFDK3zStn+8vyov8Acr2+&#10;x/Yf0vxH4psdb+KXjnxN8V/7MdJdP0/XZY0sonXkO0MMaLI3+9mvpi3t47WGKOKMRRRrsSOP7oFA&#10;Hyp/wUq8FeH779kv4ja3caPZTazaW0EltfyRL50T/aY13K3X7rsKyv8Agln4S0Sx/ZO8J6xb6RZw&#10;atdvdfaL6KL97KfNZcs3+6qL/wABrs/+Cj//ACZP8Uf+vKD/ANKoawv+CXX/ACZh4L/3rr/0e9AH&#10;1nRRRQBQ1PTbTWNPvNPu4I7qzuYmhuIZfmSRGXayt9Vr5ub/AIJufs9yzSSnwDa5dicCVtor6goo&#10;A+Xf+Ha37PX/AEIUP/f1q674VfsYfCL4K+L4fE3g/wAKxaZrUULxR3QlZsI33q90ooAK8I/bd8Ea&#10;38Q/2W/iBomgQmbVLnTmeOGP70u35mX8Qte70UAfmf8A8Eq/2svAeifCSH4WeI9TsPDOv6ZdTy20&#10;moyiJL1JHaRvnbCqy7tu0tX2R8VP2sPhR8L/AAte6prHjnRJcQymO1tL1LiaV1XlUSPLV5v8bf8A&#10;gmx8Gfjd4jv/ABBe6dd+H9avYPLlm0SRYY9+3asnlbSu7+def+AP+CPnwa8K3v2nXLzXPFeHV/st&#10;5cLDD/u/u1Vv/HqAPnL/AIJKaLrfjT9pHx18Q4dMlh8PyQzxy3Rk+SKaaXzFj/2m207/AIKr/C6b&#10;4cftIeDviyNNim8P6m9slyII9ubm2bc29v7zIy49dn+zX6peAvh14Z+F3hu00HwlotpoOk2yYjtb&#10;SPYPq3dm/wBpsmpvGXgbw98QvD15ofiPS7XWdKuV/e2t5GHT/e/2Tz97rQB5z8Lf2vPhL8XPC0Ot&#10;6N440mKDpLDqVytpNE/911kx/wB9DivzR/bJ8f337ev7Wnhn4X/D6Yax4a0eQ28d1CPk8xypu593&#10;/PNVVFH+7X094k/4I6fB3Vtbs7vT9U8RaPaRP+/s4bmN0lG7d95kLL8vy19O/Af9l74dfs26G2n+&#10;CNAis5ZR/pOoTnzbu5/33b/0Fdq+1AHeeCvC1r4H8H6D4csjLLZ6PYwWNvJN8zlIo1jUt/tbVroK&#10;KKACiiigAooooAKKKKACiiigAooooAKKKKACiiigAooooAKRulLSN0oAg34QHFY3iWOKXRpTcTeV&#10;apzccb96fxLV/UzefYSbPyvtPbzelcBrml+JPFt/Zx/vdN0uSNjJ/f8A9168fHV/Z05QjTc2+i/z&#10;OihBTnzSlyo5Dxn4rtRcQ6Zo8EMFhbJ+7/j+9/6DXH16vqOm+DfDJt7eeYT3NtujMf8AH838Tf7t&#10;eba9p1tpV79ntLyK7tf+WcsX/s9fimeYPExqyxOIqKTvqlL4fdj7v/kvL/26fe5dXpSh7GEXHzf2&#10;jOoopyqa+VPeuNop22jbmghyI2Xd/rKp3Fv5VaG2obr5a6qM5xmcOMo0qkPhMu6uPsdjNcSf6mJP&#10;NkrwnxR+1HpL2M9vo9ldQ3+//W5+SvdNSj/4lV7/ANcGr83/AIheKh4LgvL+WDzvKumi8rP+1X2W&#10;WRdTEQ5Y3lfb/hz6fhXhvJs1y/H1s5vGFJbqTjKMeXy94+h/Gnj24vNPhvNYm8+cp/o3tXzx8Q/G&#10;39j6Xe6neHMh/wBXF/t1yWkfHa+8d+LYLS/gitLUp5cZEnEYrzT4o+NP+Er1wRRf8eFr+7j/ALp/&#10;2q/Y82xNbNMVTwVKPssNBbLRP7j5bgnB5PwDw1XzilW9tmWIbhzO/ueUOb7MYy96X2pGJYWGpeOv&#10;FUFpaxG71XUp1iii772r9fPgH8H7H4F/DPTfDkH767+W51GX/npMy/N/8TXxR+wx4XtvDfjGx8Z6&#10;5BCLW43RWct2N3l/7S1+jW7f+8/5618ZxqsXhadGjVpuNKS5l/ePh8qxWHx1erP2nPOLd/8AEOam&#10;yXkv+r8791TWaodtfmkIQ5uecT2605R9w4fXLH+w77y4/wDVS/va8ou9QuJL6f7bN58u9v3v+x/C&#10;te1+ONN/4lV7qlv/AK22g82vAoNT/tH/AEgj97L/AMsa/qPw9jHGYSWI+KUVGL/mP5P47wdbA4iV&#10;GH8Kb5kl/mWZB59OX5a3z4MvodE+2j/Xf8tLWufDc1+jYfGUcZzQw8uaMXKLPy3E4Sthpx9rHl5l&#10;zI6fT9ejuIIY5P8AW02aTzf9ZWPpHzz1rfer5ythYUK0vYnoUq069Lkn9k3fCfjTX/CU4j0HUhaf&#10;aZPLkyPky3y/PX0f4e0nTfhpoej6YmpTaxrOru9z5s1x5Vv/AHpPmX5dy18i3WsW1r/02m/6Y1nX&#10;evX+owwWQvJvssbv5cPm/wCr3feqoZJicd7/AMMT6HLs7WWRlzx55dLy0j/Mfo7p+reDvDkM/wBn&#10;1XT7eaX95PNLcrvd/V2zVT4Q6ZdWPh2eee9+2Wtzcyy28Xl7PLTd/wCPV8vaZ8IPD+jfBLTPiVJZ&#10;6hr+q+Wt19k8zfb/APAl/u19dfDzWZPEfgzR9QfT/wCzDd2qSfYz/wAs+P8A0H0r5jGYeFCElSlz&#10;a6+sT9tyvGVsdWj9YpqElDmSTb0l8uU7GiiivKPsQooooAKKKKACiiigAooooAKKKKACiiigAooo&#10;oAKKKKACiiigAooooAKKKKACiiigAooooAKKKKACiiigAooooAKKKKACiiigAooooAKKKKACiiig&#10;AooooAKKKKACiiigAooooAKKKKACiimPQA0uMdOKhEvmD5NhH1qR2wcV8/SWviDSG+IemjUhFqF8&#10;73unW00uxQjfLu83/wBlquSUl7u5w4nFRwvLzRvc+gIpo5l/dneKlzgVxvwrNifB9mth5nlIMSed&#10;u3+b/F96uvJyCPSs4xf29zqpzVSMZrqY/ibxVpvhDT/tupzeRbb1j8w+tfN3xO1SPVvFU15Zwywx&#10;f62OWaX/AFn+0n92vpzVoop7WUS2sd2UXf5cwBU/nXy14/16+17xDMLyGKz+y/uo7WI5WP8A75r5&#10;LPZzjS5ZS0Iq+9E5qaOO6/4+P33/AF2+evLfGPgGTSJ5tQ0/9/af8tIv+edeqUV5GT5zi8orRrUZ&#10;c0eqfwyPl86ybC5xRlCtH3ujXxHz6fmJAOavaTr19oc/mW83/bKavVvEng+x16D/AJZWU3/PWvK9&#10;c0G50K++z3A/65y/wSV++ZVn2W8Sw9jOPv8A8j/9tPwTNsgzLh2ftoS5ofzL9T0Tw34ytte8+OT/&#10;AEK7i/5ZV0TV4UqgHkVoWXia50k+Z+9mh/55V83mXAsas5VcDLl5vsP/ANJPoct42nGMaWLp83L9&#10;pHttrqkTz/Z/+W1aFr5vn/u/31eb+F5v+E3vv7P0f99qGzzfK+5X1B4H0mXSPDllb3kMUN3FH+8r&#10;+dOOsTDhOMYVo81WXuum/dl6/wCE/b+GM0q5nLn5fdjtNf8ApJy1n4evb4744f3X/PWqnxG+EEvi&#10;Tw5DHYTY1C1fzY8/8tP9mvVGGRmmE4GK/nrD8Z5jg8dTxeEtHkfMv8j9GzOnHN8LUwOIj7k1ys/P&#10;v40+AdX8Kw6ZcapDFB5u6LyvM+evHr6780eXHX2H+1t8O9S14aZ4j06Hz7SwgaO4i/55/N96vhH4&#10;w+NY/h9Y5jEX9qXKf6PF/wA8v9qv9V/DHjHD51wlRzTHVoc8ebnS+z73w/4v/Sj+asx4e/s7Nv7O&#10;w0Xb7F/zMv4kfES38E2M1vH++1WRP3cX/PP/AGnr5zae88QaoZJPNvLu5ccfxyUx3vfEWqnf5l5f&#10;3Mnf7xevo/4V/DG18Hwi8vIYptV7n/nnXmqhjeNMxdb4acfdv/JHt/ikfotfHUOHMsjh4+tl9qX8&#10;z/8ASTY+CPgz/hVV1p/iGIg+JB/y2lG5Lfd/Div0Ttf9NsYbjzv9bAsvm/8AAa+GJnwPLkq1qXjT&#10;W9UEPmandwxW0C20cUMrImxa9rijw4hntLC0cDKFKML3bjzS/u83/bx8LlfE9bD1a1bFXm52sfZ9&#10;54i0ywsZry41O08qL/WfvV315h4j/aT0TT/JGhWX9s+b/rP4PLr5nLBTzLKf+2rU3aCeK4sq8HMp&#10;wsva46o63l8Mf+3jbFcY4uvHlw8eTz3PeZv2pLq6gmjt/D/k3ez93L5u/wAt/wC9Xj2q3dzrAm+2&#10;Tyz+a/m48z5N9Vrddlalrpu795cV+lZZw3kuQc39nUVGUv8At4+QxWb47FSjOtUfunLs3lUK2+uu&#10;utLtbqse68PyxfvI/wB9/wBMq92NSMmehRx9GrGPP7sjJzVrTdJvtZn8vT7KW9l/55WcW96ryRyx&#10;f6yt3wRpXirWPEWm2Hhia7gv9Tn8u3lhl8lJH/u76dWr7Gnz6R9fhPapfvJR+16Hq3gb9lHU9V0T&#10;X9f8aaz/AMId4a0hPNkv/L855H/iXZXsX7KPwkuvEvgHWdfs9Z1G98SWV75Vna65Ez2n2Zfur5T/&#10;ACt5i/xdq+svhh4T1ax+H9lpfjK4tNfvzGouD9mXZ937rL/F9a7e0tIrWARxxRRe0Uexa/nbMuJ8&#10;ZjVUozs43VrbWj/8kff4bLKVHlnHseYfCnxb4l1vWrzT/EmgReE5be2/0fRoZFmXZu/1m9fl/wCA&#10;16RBoumwX81/FZQxXcv+suvLUO//AAKrn2SLzfN8oeZjHmfxVMq7RXyFWanLmjG3oe5BWQ9V20tF&#10;FZlBRRRQAUUUUAFFFFABRRRQAUUUUAFFFFABRRRQAUUUUAFFFFABRRRQAUUUUAFFFFABRRRQAUUU&#10;UAFFFFABRRRQAUUUUAFFFFABRRRQAUUUUAFFFFABRRRQB+UPwWfb+0Z+0v8A9jFL/wCj2r2vdmvD&#10;/gz/AMnJftI/9jFL/wCj2r2ivtMBT5sLE/lDjWfLn+J/7d/9IiWN/vRv96r0V6HsYnxPtCxv96N/&#10;vVeij2MQ9oWN/vTo3/13+5L/AOgtVWnR/wDLb/cl/wDQWo9jEPaB/wAEgf8Aki/jj/sZZv8A0EV9&#10;718Ef8EgP+SK+M/+xlm/9Br73r87luf3DD4UOooooNAooooAKKKKACiiigAooooAKKKKACiiigAo&#10;oooAKKKKACiiigAooooAKKKKACiiigAooooAKKKKACiiigCL7w+tZuq6l9hs5zAI57pIWkjhMm3f&#10;WiORXl3x48KR634I1W9hvJ9Pu7a0kzPaffePHzRn/ZrSnDnnGJw4yrOhh51YRu4o+K/G3jS+1Txj&#10;qdxeQ/vfPb915u/y/m+6jVzcmtXP/LOsuHipQvyk+lfqtLL8LS9/l/un8fVsbXrzlOcvif5itNK3&#10;/Pamt81A/Oj8a7lCNP4DjlKUhq0uDTsCjArTmI5QyKMijAowKgfKIM4oZYv/AB9aMe1anhG3ivfE&#10;dlb3H76KV658ZWjQw9StP4YqR14OjLE4inRh9pxPbLX/AFEPl/3F/wDQauVHFHsqSv40xNb2tWU4&#10;fa/9uP7SwlH2VKMJ/F/8iFWtP1D+zZ4ZP+eT/wCqqrRt3151SjGvHknH3Tui+WXOe7WN19qsYZP9&#10;T5qebUxrB8D6pLqmhwySf8sv3VbwHNfydmFCWExdTDz+y5H0EHzRG7d3+sqnNY1e5pM1zQqSiaxn&#10;KJkMvlfu6COa1JIfNqnNZ7P9XXoU6ql8fxGsZkHOaKTbS11f+klXOi07QpF0yG/8nN1E/wC7/efw&#10;Vv2EN5p93vjtxMLh/wB5J5nSuJsdUls/3f8Arov+eU33K7jwx4gi1OHyHxBLH/yyr+hOCcfk+Iq0&#10;sJRqOjWS/u+819r4OX3jw8XSrRUp/EjpVOT06d6cVBXFYup61Fp88Nv5oEsnQSVpxtuir+g6WOoV&#10;69TD0pc0ob+V+h4jhKMY83Ut0UUV6pAUUUUAFFFFABRRRQAUUUUAFFFFABRRRQAUUUUAFFFFABRR&#10;RQAUUUUAfIX/AAUm+Ivhq1/Zc8feEpNYh/4SW/ggittLiy0sj+fHJ91Qf4VZvwrl/wDgm78YvBnh&#10;r9lHw1o2r+JrTS9Usri5jubS7DRPGzSsyj5gN3ysp3LxX2beeF9H1G8+1XmjWF1dAcSzWyO//fRF&#10;RN4G8NH7/h/Sj9bKP/4mgDxf4i/tGeH9c8SeFfh74J8TRTeK/E11+7ltImlS3tY90kzu6jC7ljdR&#10;33MtfQSAKNtZVl4V0XSp/tFno1haS/8APSC2RH/Ra2KACiiigAooooAKKKKACiiigAooooAKKKKA&#10;CiiigAooooAKKKKACiiigAooooAKKKKACiiigAooooAKKKKACiiigBjLTW+SpNtNcYFTIDzb4j+E&#10;0utD820svNuo/wDlp/H7/wC9Xks2nSQfu5IfJ+TzI6+l5pEHzvzEF5rxnx3qOm6rCZ7e7E19E/l5&#10;8vZ5cP8Adr8f4xyqhD/boVFGdvg09628v8R9lkmLm+XDyjzR7/ynF/Y6FtdlTUV+Qe0n/MfeckSP&#10;yIjR9nixTz8opkk3liojUlOXIQ1CMefoNMUeR+tUZvmn/d/6msjVvEAlt/s9l/39rS0WwFvZQiQ8&#10;y19JDC1cHR+sYiWstkfM0s0pZji5YTC+8oLWRFcR+bYzR/8APWNq/NT44+HbqSy8QafJD5F1HM0n&#10;lS/79fp8YxIMjmvPPiJ8JvDXxE/d6xZf6Xs8qOWH5Hr1cnx6p1Yzn9lxPusnzalk1LE4TF03KliI&#10;Si2t4+72PxWjnltZhIn7p/arejQWVzqsEd/KYbAyL5sgHzbK7z40fAnxd8GfE95Z6/o11b2vnMLe&#10;6Ee6KVN3y7WrA0f4VeLNbhFxaeGtQlg/56+SyrX9GYWtSr8s6Np8z0t9ryPwCtL2Slzy5Uu59L/D&#10;b4q+GvEGpweFdDtJYbS2hxbyTdZNtfU3w7+NVj4a8Nw6XqkN3NLE7eXL9/zK+JvhV+z/AOK/C3iL&#10;TNfvjbWkUbt5ts0mH2V9j+DfgdqXi/RP7Ukm/sy1lf8Ad+dF88n+1X6Dm8soxmSxhxf+7hGel/dl&#10;5ctvePyrDvEUc3/4xuXtZSTv9r/Fc9U8A/Ea2+IME3l2U1lLa/6z+OtLxN4stvC8HmSfvpf+WcVZ&#10;vw/+FVj4M8m4jnmvdW+bzJYf9TJ/wCum1bw/Y6p5H2yy/wBV/q/79fzJmGI4fhncvqPPPDdEvi/v&#10;f9un65Tw2ezyr3+SGJl1fvR/8lPM9J8N+JfEtje6hHN5P25Gi8qb7mxq4G3+F+sWdxD9s/0Lynb/&#10;ALabf7lfTEa7f3f/ACy/55Vx/wAVtej0jw5PH/zEJf8Aj3/9mr7HhzjjNZ46WBwNGEY1nHRR96P2&#10;Y8383KfE5vwdgsvyyWLrYicp0lKTc5e7KX2oxj9nmkVdPt5dZg8uP/rn5tc/4g8LxJPDHeQ/9c5f&#10;uVe+Gvi7zdD8u4/fS+Z/rf4K6q81yK3gmuLiDzooo/NjirKtiMzyPNa2HhT92L5VaX/pMjxoYHKc&#10;3yqnWnW5asl196Mf5vdOBhtYk/dxw15zq00jX00f/PJ62tW1q51S9muP9T/0y/551mtD5v8ArK/c&#10;8lwc8HL2uIlzSkv/AAE/CMfjaVX3KMfdi9zLI317V+z18HvDnxGn+1+ItZhgj8uX/iTRSbbiTb/y&#10;1/2Vrx+W02/6uvov9i/Qr691XX723mtPJiXy5POtt0u9l+Xa38K+vrX0GbV+XL5To1OU9PhmlSr5&#10;nTpTp8/key/B/ULKw1S88I6fNB4g8JxDGnS2nzpZov3op3/ibd0r2mONIowkY+T0rzv4e/BbTvBe&#10;tT+IHmP9vX0f+m/ZMxWsr/3vK6V6SsQUjHavyPFShOpzUpafqf0vl1OtSo8laKjvt26FmiiiuU9U&#10;KKKKACiiigAooooAKKKKACiiigAooooAKKKKACiiigAooooAKKKKACiiigAooooAKKKKACiiigAo&#10;oooAKKKKACiiigAooooAKKKKACiiigAooooAKKKKACiiigAooooAKKKKACiiigAooooAZt6GuM+J&#10;PhG28U6J8+m2mp39tuls4rwssXmf7WK7PrxUM2GGwVUZWZz16cKtOUJ9TyP9n3XfFGteHZ210Wpt&#10;Ypmit5IfvfKfmX/d9K9YBHCtye9eQJff8Ki1O9gsbe6m8LWQa5vYhbb33yfxI/8AF710ngj4y6F4&#10;+V206W6ijx+6kuotiy/3th/i2962qJzlKcDxMDiqOHp08JWqfvF33lbsdXrelSa1bC3+1y2ce/8A&#10;eeV/y0T+7Xyz8Qb3w1p3jDU7DS55Yfsz+XcRS/J5b/7H+zXqurfG4+ItWuPD/gSaC91qyfzbg348&#10;u3MK/e2tXy18VNNubPx/rNxeQ+T9qk+0xy/fSTd83yP/ABLXLWyeGYQ5Kukuh4uecSfUaca2Eipq&#10;/K30+UjuF/e/vI/9V/z1oryex1y+sJ4ZI5v9V/yy/grpLH4hStP/AKZD+6/56w18ljOFcXS9/DS5&#10;4x/8C/8AAThwfGWBqxjDEXhL/wAl/wDAjtNtU9U0m21yD7PeQ+d/zzptnr2mX8H2iOb/AL/Vm3Xj&#10;axt/Ojj/AH0sX/TKvBw2BzCNaPsab549vd/8mPo8XmOWyw/+0VIckv8At7/yU8v1LQ5dLvpre4/5&#10;ZVTmsYmgrqPEWpf8JHP9okh8mWKsWK3lmn8uOHzpf+mNf0dgcdiJUac8X7tW2v8Ai/m/wn80Y6hR&#10;jipfUZc0L6e6W/hhoHiC58e6bb6Be/Yr/H+t/wBj+KvuOMdSOpT/AMfr418M+Gtc8+HULMfY5op1&#10;/wCWux6+uNL123vbCKV7uKObYu8eatfxt49Vp5pj8NioShNJOL5Vrzf3pfa/un9F+GtHEYfBV/rF&#10;OUJXW/wv/CjXxmmMu793TY5opR5kc0U3/XL56+f/ANrT9sLw5+zT4emt4p4tT8aXSf6FpUUn3P8A&#10;ppL/AHVr+aMqynF5tiqeBwlPmnLt9nzl/hP2CdWNOPPPY8t/b8/ap/4VJDF4Q0tgdVurfzpY/wDe&#10;+7u/2a/K3UtS1fx14kN3czS6hqly/JPJq74x8ZeIvit4vuta1u8l1nWr6TJeQliefuqP7tfQf7P/&#10;AMGl0q/h1LU4fNuYlzuOdqf7J5r/AEE4eyuOT5bhsjwkVzdbfan9qb/unzWHy2lCGLz7Gy5aNJc1&#10;Sb7fZpw/vS+GMf5ix8F/gFH4d0yLWdYg8/VZf9XF/wA8/wD7KvSbbwtJcTy/Z+Jf+Wnm/crvrGLz&#10;ZvM/551bks/N/eV/ROX4tZJRjhKX2d3/AHj+Vc44kxGbYqpW9nZfZX8sf/bjxzV7Gay/dzweTWdu&#10;xXslxbxyfu7iGKb/AK7VgXfgfTrvzpI/Nhlkr7rDZ9Skv33u+h5tHM6f/L33TzsDANT2FnLdT/u6&#10;2dR0CPT7/wCz/wCuqWzjif8A1de1PExlS54dj11PmjzdyaG3igqbbRtpScV49+YgKN2yineXUjGQ&#10;6SdXnhs47L7bdXMnlRxQ/fkf+7X0v+y54q07wZrnh/4aeNvCv2fUba9a50aa8i23EUzf+y186aVH&#10;ff2rB/Z/m/2hv/0fyfv7/wCHZ/tV9LfDz4+ePPGerWXh+z8G6VrPjW2/0aPX7yP5rfb/ABS/xLXy&#10;fEPta+F5OVSVnf3uWUZfzf4T6rIcTHD1vicddFy80Zf3f8R92lxGPWpEO+vGdA+Bd1beN4PF2reK&#10;tWu78Iskmnw3Oyz87+L5P7tezR/dr8GqQhB+7LmP22lUnP448pJRRRUHSFFFFABRRRQAUUUUAFFF&#10;FABRRRQAUUUUAFFFFABRRRQAUUUUAFFFFABRRRQAUUUUAFFFFABRRRQAUUUUAFFFFABRRRQAUUUU&#10;AFFFFABRRRQAUUUUAFFFFABRRRQB+S3wh/5OT/aQ/wCxhl/9HtXsleL/AAp/5OS/aQ/7GGX/ANHt&#10;Xr26v0jKoc2Cp/19o/j/AI6l/wAZFif+3f8A0iJayaMmqu6jdXrezPhuctZNGTVXdRuo9mHOWafH&#10;0n/65y/+gtVPdTo2/wBd/uS/+gtS9mRzmr/wSB/5It4z/wCxkn/9BFfeg6V8Ff8ABH//AJIn4x/7&#10;GSb/ANAFfeo6V+Svc/viHwL0JKK+Pv29v27bH9lbw9BoehxRan8QNXiMlnFLzDZR52+fL/7Kvfr0&#10;r8/fh74I/a//AGy7GbxnpXibVjYRv9njurvU/wCzoZf9mJF2htv96oND9w6K/IXwV+1B+0d+wl4o&#10;03S/jfpeoeIPA13OtqlzeSed5YX7zW9wv3m2/NtbOfav1g8K+JtM8aeHdN1zR7yO90rUYVubaePp&#10;IjDcpoA2qK+Mv+ChH7dH/DLGiWfh/wANwQ3njvV4fNtmm+aGyh3bfNdf4m9F/GviPSP2af20/jlp&#10;f/CZz61q1odSHmeVqGt/YZpE2/KyxLhVVlPFAH7U0V+SP7Nf7dHxS/Zw+L9n8J/2gTdy6fvisku9&#10;R2/adO3HEcrP/wAtIf8Aa645zX6zwzxXEMckZEkb8oaAJ6KKKACiiigAooooAKKKKACiiigAoooo&#10;AKKKKACiiigAooooAKKKKACiiigAooooAYq1DcWsV3byRzRCWKQfPHJ0qzUckm2LfQB+Z/xW0aTQ&#10;PiJr1vcWkumebfSy20XlbPMTd8uyuXnhltrie3uIfJmi/wBZFL9+Ov0Fg8LaV8PNF1/WtWEvibzb&#10;p77M9uss0e5v9Wmf4V7V4X8Tfh5feOfh5qXi+OLTptWjvXlEsXyPHZfwxOq/8tK/QMHmyqcsJx7R&#10;v5n84ZvwlPDRqVaUuaesuS3wxv3R82FR0HPvSDk11Phb4b6/4z1aaw0/TJRfxI0knnfIkabd3z/7&#10;Tdq52+tbqxvp7e8glsruJ/3kU3346+jjVpylyc3vH53PC1qdONacWoy6vuV6KKK1OUdRRRQUBPAH&#10;pXe/CS182+vbiSH/AFW397XBBC5xHXrPwri+z6HN/wA9fPr4bjTGfU8lrcnxT5Y/+TH3HBOGWKzq&#10;j2jeR2VFFFfy5zcx/WAUUUUgO8+F1xI097H/AMstiyV6AK8p8Bapa6XrfmXE3kxSp5derV/OnGuH&#10;lQzipV5fdml/6Sexhv4QYIpDzQOaXOK+E96J1huo3UlFFwGTW8UtUbi3lirS6dqO3rW9OtKJd5GP&#10;3q5pRkF7ZvBzKX/d5qaS2ilq74e06RdV+1p/qrf/AFlfV8Pwljsyw9KjeMueO38v2pf9uk1avLTk&#10;dgmgxXY82+iE1z1z/wA8/wDdraRFQZHesfRYpW8+eQgiV/Mj9lrYXj8Olf3RlVOh7D6xSpcjnvf4&#10;pa6Sb+1zfF8z5Oo3flJqKKK+hMgooooAKKKKACiiigAooooAKKKKACiiigAooooAKKKKACiiigAo&#10;oooAKKKKACiiigAooooAKKKKACiiigAooooAKKKKACiiigAooooAKKKKACiiigAooooAKKKKACii&#10;igAooooAKKKKACiiigAooooARelQXb+VCX9KnXpTXqXsETz661uTxUJ49Nn1Czktv3ckUUX8f/Aq&#10;8rvbK8Tzr26h5E3lvJ/t19GKsR3YHPFcP8UNItW8PkpNFZnz/M/66P8A/FV+Y8SZFPF4OWIq1HKc&#10;LyttHy90+nynMFhqvsuXSVjyCipoofNq5DaxRV/PtXEwpf3j9CnOMYmesMstZ+oaDfavP5dxN5Np&#10;/wBMa6apbPT5L6f/AKZf8tK5IZxVwf76Fonj4yEMVT5KsrLyOIbwbY2E8PlzSzf9Mq0Y4pYjnyf/&#10;ACHXpi2Nso8zyIs/89Ks7a8zEcbV6/L7aLny95W/9tPKwVTC5fGX1Sjy8255nZ6dc33+ohxW9oPh&#10;PZPNJqEPnf8APOuuorwMXxJi8TGVGEVCMu3xf+BG9fHSxMeTl5YnO+NtF0PXdG+za/plrqdrH/q4&#10;ryNX+f8Ahrye88P6ZqNj9nuLKH7J/wA8vuV7VrOnW19bzfaOkdcDqNnb/Yp8/uYf+WZr7Lg7OJYO&#10;l7GlKfPz9JfD/hOP6nRxFGXPFS01T+0cPF+zlocelTavJNLPd3L+bb6fN/qY67qxeKXVbLTMeTFs&#10;/efwJT9Jmlk0qGPzpfKirH8UKPOglFfZ4rNs14hxssJmeIc3Hm5G/snn4PJ8HkeEqYjL6fJzb2PV&#10;7PR7LTh+4g8mvP8Ax0upJqsMlxZ/6JJ+6jlhrb8AeJIr6xh0y4m/4mEW7/tpXX7f+/Vfk8a+K4bz&#10;SUcRH2s/h15lzLui/aOqozhJnlr+GNSig8z7HVW68C6Rr0EP9sWUN75X+r/6Z163gEfOMVyGswmw&#10;m+f/AFUr17OC4tzCvU/cy9lP4k6d0z0lQw+OhLD4impRl0eqPC/E2l2Og65NZ6fD5NpFt8uKse+1&#10;K5b93/yyrrPiY0X/AAkXmR/8865f+y5bz9551f11kleOJwOFxeI+Lkjq/i5uX7R/Med4arSzDE4f&#10;D7c8tF/Kcnqmh+f+8t/9b/zypvhXw3baprcMGt6n/Y1h/rZLoxNv2f7FdtY+H4/P/wBMn/dV6J4V&#10;8MR+L9V/s/7ZaWcuz939ri3+Z/spX2P+ts8Dy4ejH2vN15uXl/8AJZHjYDg/+0ZSrVZcmu3Lzc3/&#10;AJNE6/4Zfsz+Cn0vUZJ7O51KG52+Tc6jtPyf3k216/4G+Gnh74dWUsGiWcVkZNpmkAx5hUfeNdDp&#10;Vj/Zmk2lq/PlIsdXxgjg81tWxlfE83tZPXpc/XcFk+CwKj7KmuZdbDk7U+iiuc9wKKKKACiiigAo&#10;oooAKKKKACiiigAooooAKKKKACiiigAooooAKKKKACiiigAooooAKKKKACiiigAooooAKKKKACii&#10;igAooooAKKKKACiiigAooooAKKKKACiiigAooooAKKKKACiiigAooooAKKKKAGr1pGWlXrTZDigT&#10;PPPif4d1PxPdaHaaZeXViBOJLiWH/VSw/wAUb/71eQfHG8TwhqSvpt9p+nx6PG32fTIbVg58xdrf&#10;Nt219PuM45rmfEXgqx8S3tncXefKtpPNMOxdk/8Av8Zrpp1OQ+dzLLHiaVT2MuWcuv8AKfnrY3l9&#10;o3nfZ5rvTJblGik+8nmI38P+7VjWvEF94gnhk1CbzvsyLFbxfwRoq7dqV9HftXeEtHOhQ+J7aaP7&#10;dbP9i8qMqYvm/v4/ir5hNe9Rqxqx5z8EzXAVsoxEsDOpzR+JC0UUV0niidBQDS96RV8393H/AK2m&#10;pSiRy80uQd96uu+HdvF597JJDN5sX+r/AHVdd8L7O+02w8vULKGDT5f3scvlfvt/92vYfBscTwTS&#10;eTF5Un/TNa/njjTxCWWQxGBhh+eMWo86n5+UT9+4W4FlGlh85rVHH+44fzf3jzTTdHvtZn8u3hlm&#10;r4G/4KQ3viD4efGfTbLT9eurOKXTll8q0lZEHzf7NfrQFiTv5Vfk3/wVlP8AxfzRv+wUv/oTV+cc&#10;C8U189z+OHlTUafI5W31sfp+Iw0aUOfW9yh+zR+3LdfAb4TeIUu5LrxH4jurrNlDdyu8Y+X7zV8t&#10;+NfGeu/E/wAbXmv6tPLqWr6pO0snuW6KvtXLSDBAJxjrXo/gXxpoXhK2Mh0+Wa/PWTP/AKDX79DL&#10;MLlletjcJR5q1Xdr+vhPRyzD4XMcVTpYyssPTS1k7v7rfakepfBP4P3K+SzQGXU5f9bJn/j3Svp/&#10;SPClzp8ENnbwZrq/hn4Z8PWfgfTI9P1OGbVb6Bbm4/jf5v4a7C10P7BfeZ53nf8ATKvRyDO6GXQq&#10;YvSWIn1f2f7sT4LxSx+KzrE0chwNN0suw/w9HOX/AD9n/i+ycPeeH7rS4P8Apl/z1qj97/ljXrH4&#10;0bYv+eMX/fqvThxbPl/fU+aV/wCY/D6nCsZT54VOX/t08Yvh5U071nNfb/8AV11njaxi1bVZriz/&#10;AO/VcTI2yv2bJa0MdhYz+GVtV/KfEVsLChVqQ5ubXc4nxTeSvrs3l1m2lzLbXHmR/wDLWp9ZuZLz&#10;UJpHi8n/AKZ1Xhik8/zK/W8PTjHDxh5H0NP93Tj6HTrNuqZfnrF+2b/+WNa2n3EU8FebWo+zjziJ&#10;lXbUjdKO4oSP7RPBHH/rZZFirz38JMTU8H+IY/CHjDw/rtx++hsL2K58r+OTa1fafhj4P2MXxL1P&#10;xJ4N8STadrV9ZLqMekyyZ+eX73m/3l9K5j4P/ArSNP8ADepeFfFegQw6/rULS2GswkXcPl7PvK4x&#10;tbvtr0e58Jal8KdU03Wbe8l1/wAT30CaTHbRW2yG5SP7qs3/ACz/AN7mvyjPM3pYurKGGlyuzj/d&#10;nHmUv/AfiP1DJsqq4alz4iPMpNS/vQ3X/gR674E8LyeFdE+zXGpXepzSyNLJLdy7/mb7yr/s+ldQ&#10;BjiqWnSyz2UMlxF5Eropkhzu2Pj5lq4D1Nfmc5OUpSkfp0IxpxjGJJRRRSNQooooAKKKKACiiigA&#10;ooooAKKKKACiiigAooooAKKKKACiiigAooooAKKKKACiiigAooooAKKKKACiiigAooooAKKKKACi&#10;iigAooooAKKKKACiiigAooooAKKKKAPyQ+Fpx+0j+0gcY/4qGX/0e1ethq8E8Kah4p0/9pH9oT/h&#10;HdGsdZz4in8/7Vc+T5f79/8AZ+avStJ1fxxcanFHqnhrTLGx3/v7qLURI0af7K4+av1PJZR+o0/d&#10;f/gMv5j+RuOcJUlxBi6nND7P2483wR+zfmOw30b6rUV9F7M/MuYs76N9VqKPZhzFndTo2/13+5L/&#10;AOgtXK+INU8VWV4Y9B0Cx1Oy2cS3V6IW3/3du2s1Ne+IxM3/ABRujfcbpqw/ut/s1zylGMvhf/gM&#10;j0oYKdSHPzw+c4R/8l5j1b/gj/8A8kT8Y/8AYyTf+gCvvUdK+Bv+CPRJ+CfjHf8A6z/hIZc/98Cv&#10;vkdK/FXuf3fT+Beh+E37V0Unxk/4KPXHh/X5vOsL7xFY6JJ9j+R/s2+OPb/vba/cTwt4Z0zwX4e0&#10;7RNGs4tO0qxgW3trWFNqRIo6Cvyt/wCCrX7M/iXw/wDEyy+N3hCG6mtZhB/aElhH89jdQr+7n+Uf&#10;dbaPm/vV6L8Bv+Cw/giTwTZ2fxP03VdN8S2cSRS3mnWwuIbzj5pNuQY/935qg1PY/wDgqj4J03xT&#10;+yL4g1C7h/0vQp4L6zlCf6t/MWNv/HXNcd/wSF+LUvjD9m/UvDeoXc1xd+Fb5oo/Nj+SK1kXdGqt&#10;/F8yzV83ftmftkav+2Z8M/E2j/DbRbvTfAHhkRalruq6hKsT3kfmrHCmzHy/O27buNeif8EVv+Sc&#10;/Fj/AK72v/ouagD5v8VzXP7XX/BSr7HJD/aeny+I1tfKtPufYrRtrNtkx/yzi3N/wKv3JtoI7OCK&#10;FBiKNFRK/Dv9gr5f+Ck0H/YU1r/0XcV+5lAH5V/8FqvhjEF8DeP4IZfO/eaRdSqF2bf9ZGW/i3cl&#10;fpX2h+wf8T/+Fr/st+B9Xlvft2o21r9hvZAW4mi+Xa2f4tuyvnv/AILQ/wDJvXhn/sOL/wCi2rrf&#10;+CQn/Jnll/2HL7+a0AfbdFFFABRRRQAUUUUAFFFFABRRRQAUUUUAFFFFABRRRQAUUUUAFFFFABRR&#10;RQAUUUUAFIy7qWigCtJBG0XTiuG134Zw6rOqWc402xjm+0vawxfJczf9Nf7y16Bx9ajY7R1xVQnK&#10;EuaBz1aFKtHknG5y/h7wXZeGdd1rVrbzPtWrPFJcZOVG1do218UftOeFb7QPizqd9eTxeTq0n2m3&#10;8n7+xfl+f+7X3rczR21vLJIfKijXeZa+Cv2mvGWieO/G8Gr6H9rmijRraS//AOXe48v/AJ5cfw7u&#10;a+jyNzeL5+ltT8046o4eGUxpKyalzJfff8zyXgcdaAhPStW88Larp+i2mtXemy2WjXHNvfSn5ZHr&#10;LbCd81+gxqwqR54fCfz1VpVaXLCcXF+aExRmjpTo13U5SjyyMV7xaig8uDzDXtnhm3ii0Oy8v/lq&#10;leT6WsUt9ZRyf6rete1QxxRQeXH+5/551+Ece4znjRw+vve9/wCAn714c4O062J/lXKv+3h1FA+e&#10;ivxqR+4hRSN0paIiZND81dd4T8aS6b5Nnefv7T/nr/zzrkYak214OZ4DD5jD2WIjzc2x6WHcoxPc&#10;I5o5f9X/AKqnE+lcP4L8XxRQQ6XefufL/wBXLXcMu2v5vzfKq2UYmWGrR9H/ADI9FPmEooorxRij&#10;rRTlXfRJHJF/rK3jRq8nteVyiKTiNqxZ30lrzH/y0qO0gkvJvLT/AFtWGsLmw1LyyPN2Osn7qvos&#10;qwWZw5cdhIuMIz5faKN+WUv/ACb4TKc4/BI7uxlMtlDJIPLlkSrmOvvWLp5vZL2Z5xiHZ+7FbLNg&#10;V/e+WV/rGFjNxl7vu++rOXLpzW/vHzUo2JaKKK90yCiiigAooooAKKKKACiiigAooooAKKKKACii&#10;igAooooAKKKKACiiigAooooAKKKKACiiigAooooAKKKKACiiigAooooAKKKKACiiigAooooAKKKK&#10;ACiiigAooooAKKKKACiiigAooooAKKKKACiiigApG6UtMepewGJ4hjvXsdlgQLrK8n+5/FXDa94Z&#10;1HWj9js5YLuygcbI5fleOvQL+wkuh+6m8lx/y0Aoi0qNbeISc+XX5/nGWYjN60sPyuNK2rU+Xm8l&#10;8Uo+85c3u+9yxPRoYh4f34bnkC+GbmKaZJ/3UkfcVOvhvb9+auy8VNbG8lAhxKB/rKxRX8dcSQrZ&#10;RmdbCQrKSi3t/wC3afEfTQxlWrCM+pRXRbZP+WNXFXZTjwaOvvXxs6s6nxyZnOcp/GJRRRUkAOKU&#10;80EUmcURkA2dfNgmj/2K8i1y6+1X32eOb91FXsGc15n8QNNlt9U+0eT5NpKn/j9fonBeIh9elRn9&#10;rYfO4UpQ5jJ0nUPss/l/89an10CeynPeP94a5yaTza534p+MPsvhWHT473ydVupF/wC/K1+74Ph6&#10;rmua0IYf45vX3fh/mkeTi8/w+XZZiZ4naEJW1+L+VHQfbpdO/wBMjm8mWL97HXongL4lW3i6D7Pd&#10;j7HqEXb/AJ6V876B4xufEGlfY7yH97F/y1rQtbyWwvoby3/10T+bHX1HEfAMMxp1sJjvdxEfgmv/&#10;ACX/AMCPyWlxjH2tLEYH+FbVP/yY+st1RXtjFqMBt7iH91WV4T8XWPi7S/tFvNF5sSf6RF/zzq7q&#10;+px6dY/aB++r+NKuBxeAxv1flcKsX+PkfteFqwxUac8PL4tjyL4gaH9ln/d/vvs1cXt216dO4mE5&#10;P74SV53qlr9ivpo6/q/hfFSlh/qNaXNOHU+Q4xyl0qscdD7fuv8AxcpVFa3hnXv+Ed1yy1DyfO+y&#10;v5vlVk/yrq/h74Mj8a6nPaT6jHpxij83zBX3UKXtZe4fA4f2vP8AufiPSdB+IOt+NfiFZ3dnZ+bZ&#10;xDH2USfLF/eZmr38DIFeA+Avhpe6XrllqHhzX/tmlb2+0yn/AGf4dte+A7RX0WX06sYS9trdn22H&#10;nOcOeZNRRRXsHWFFFFABRRRQAUUUUAFFFFABRRRQAUUUUAFFFFABRRRQAUUUUAFFFFABRRRQAUUU&#10;UAFFFFABRRRQAUUUUAFFFFABRRRQAUUUUAFFFFABRRRQAUUUUAFFFFABRRRQAUUUUAFFFFABRRRQ&#10;AUUUUAFFFFABRRRQAwjjGOa5bx54mtfCPh271C8N15ePLxZjdNvb5V2f7VdQ5CgE9K888S/FvwZY&#10;2V49xrFnd/ZSc2wPz71/hq4q7OHF14UKUnOooebPijxTqmpW2qazpQvNQGnSXv2mSLUf9dI/95v9&#10;queP516v8WPHvhb4o6ENat9NOkeKoZ/K8tjkyw/3q80sdLvtU/487Lzv+m1fRKtChS561oevun83&#10;47Bupi/Y4aXt+ba3NL/t3lKe2rFvayXs/wBnt/30v/PKuq0n4X6needHef6FF8v/AG0r0PQfCum+&#10;HP3lnDiaX/WTf/EV8PnHGmX5cpQw8vaz8vh/8CPt8h8PM2zeUZ4uPsaXVz+L/t2J594f+F99qXk3&#10;GoTfYopf+WX/AC2rudF8C6Ro9v8Au4PNmjfzPNm+/W+KK/FM14qzXNZShOtywl9iHun9GZNwTkmR&#10;8vsaKnVj9uesv/kQ3c11HhO8/suD95/y1rJsdN2fvJK0m+evyTNsRSxFGWE37n21blqQ5DtlbdBX&#10;zv8Atffsh6J+0t4e+0RTRaZ40sI2+xah/BJ/0zl/2a+hLGSJoIfL/uUXDV+dZVmWMyXGxxmBk4VY&#10;Pf8A+SPkq0Iy9w/B7xB+zP4p8K6tNpurvHZ3sb/PFICf+Bdazk+BGqtMMXEAP+6T/Wv2j+JPg3w1&#10;4u1yKPW9GivJY0/1v8dczJ4Z8PaQfI0/QLCGL3Q76/qvL+O8fj6NOcqajKa5nsfbRo8KUMJTq1sH&#10;VlPyqaHyJ+zXo+paf4wsrd7OUw+T5UkpibbX1tpOj/677RVrzIrODy44YYYv+uWypFuomqauOxMq&#10;XJD7TPneJ8xwHEmaU8dOmoOEVGzd42Wi5rmTN4flSf8Adzfuaj1DRY4tDvZJJv3vkNXSLayv/wAs&#10;amh0W+vf3fk1h/bs6XLOdRe6/wCY+NfDuElCpyU/iUrX+GJ88x1zklpEss5jPR+mK9VuPCssuuXl&#10;v5Pkxee1U/iV4Li/sr+0LP8Acy2qeVJF/wA9K/prKeKMFHFU8POX8ZR1+zGUvh5v8R/LVfhXMHha&#10;1aGkaXN/29GO58+eMXjm1by/JizH/wAtaxTyamvElS5m+0CUS/8ATWocZr+ocPCMKMYQ7Hl0oezh&#10;GH8qAUtrNLaz+ZHTc9KX1Fbv3omx6p8Kvh1H8TLkRSeJdK0Dy51jki1GTY8m7/nlXX+MP2er/S/E&#10;XiX+xRNqOg+H9QtbK5EpzcSJJ96T+7tWuZ/Zn8DeJfFfxFNx4dhh86xgll/tC8tvNt4n2/Ku3+83&#10;avun4V+F/iHeQm78b32neVqNrJFfaXaWQRg/3Vbzd3zfLX5LxDmlbKsXU9jXXLb4Hvvzfofc5PlV&#10;LH0I89N8191ty8v/AMlIb8IPhRY+CdWFrpHjvVdTsdMTypNGmuQ8MW5dy/LXtcHSuC8OfCDQ/Cl9&#10;pl5p5uorixjePPm/8fG7/nr/AHm9K76Fdor8axNV1qnPzX/7dsfrWCoewpcnLy/O5NRRRWB6AUUU&#10;UAFFFFABRRRQAUUUUAFFFFABRRRQAUUUUAFFFFABRRRQAUUUUAFFFFABRRRQAUUUUAFFFFABRRRQ&#10;AUUUUAFFFFABRRRQAUUUUAFFFFABRRRQAUUUUAFFFFABRRRQB+RXw0Of2j/2i/8AsYpP/R716sOM&#10;V5P8NW2/tIftF/8AYxSf+j3r1TzK/ZuH4c2W0v8At782fxtx6v8AjI8X6x/9IRJj2ox7VH5go8wV&#10;9FyHwFiTHtRj2qPzBR5go5AsScU5f+W3+5L/AOgtUXmfWnLJ/rv9yX/0FqjkDlOm/wCCP3/JEPGP&#10;/YxTf+givvcdBXwR/wAEfP8AkifjH/sYZf8A0AV97joK/n2XxH+gdP4F6HhfxU/bF+C3wt8Y3fgb&#10;xt4tttM1ny4xcafPaTumyZfl3ssZTayt/e+tcf4g/wCCcX7PXjnW/wDhIJPA8MRudlx5Om3UttbS&#10;fxbvKRgvzZryv/gpv+xHqvx90i08eeB7MXni7R4DFc6fFH+91GD+Hb/ekXt6jivmH4Tf8FPfiv8A&#10;ALwTZeCPFfgeTXtQ0gfZ47rUvNhuBCvyqj/L8237u6oNT6G/4KcWfhX9nb9kuHwZ4I0Gz8M2fibV&#10;Y4ntdOtlSOQR/vm3/wDfNdZ/wSO+Gv8Awiv7LM2sXljDBd+JtSluRdD79xaqqxxhv91vOx/vV8b+&#10;HPCXxq/4Kk/Gaz1DxWJdB8C6Y37yWKNorSyh67YVb/WTN/e/Hou2v2Q8GeDtM8A+FNI8OaLCLTSt&#10;MtktraGPoEUf5/OgD8UPD91J+zD/AMFPSPscOmWkfieS38q7/feXa3vy7srn5vLn3D0r9y0YSANX&#10;52f8FM/2F/EPxiuofif8PYZb7xLYwpFe6ND/AK25RfuyResi/wB306V4Z4K/4K3/ABS+H/hyHw74&#10;s8DQa1remf6LLdzebbSfL8q+cnPzevTNAHpv/Bav4hR2vhfwF4Kimj+13V1JqcsRjO7y1Hlq27p9&#10;7NfS/wDwTY8Cw+Bf2PvBCRxXUU+ppJqtxHdDnfI38P8As7VTFfn/APDT4KfFz/gpJ8e7L4gfEOyk&#10;0bwXbeX5tz9mkit/s0bf8e1srHLM/dv9rd7V+zGmWFtpNhb2drEIba2jWKKIdEReF/lQBdooooAK&#10;KKKACiiigAooooAKKKKACiiigAooooAKKKKACiiigAooooAKKKKACiiigAooooAKRl3UtFAFd4Y3&#10;XYwzWYfC2k/Z/K/s618r/nn5K7a2OOxpHPrTRlOEJfFE4vx58LfD3xF0O00vV7MS2NtJ5scUTmMB&#10;v+A4r5uT9nTWvAn/AAlkg06HWob61kj077Hud7f5l+Vlb+KvsHdn60uecd67KGNxGGXJCXu9jw8f&#10;kmCzCrGtWj78ev4H59y/szeN7GG8/wBD8421rFcjyt373d/yyT/aXvXqXwd+Ex+G/jKe41izu7ya&#10;2sW8yaW2/wBE3/7D19YquzjGB9awfF+j32u6WLSwu4bQyOvmGUb/ADE/iWvQrZviMVD2U9EfN4bg&#10;vAZfV+tYe7nHa58y6n8PrK/1aa4v4f7T8U310sn2q0i8q0skb7sb7f4ttemS/DOK20GDw5cTRTar&#10;K/mx3Uw2L/tKn975a9atdFsrGFYUtI1UbePXb/FVua2imMTyQxySRHKEj7lfI43DLGVPbVpfCtO0&#10;f+3T7LLcBSy2nKFKKvJ8zfWXqcBrHw00m71TRzdiL7JFB9iFt91y/wDe3fxV5l4h+FN9okF7cf2n&#10;aTfZn/49Ifv7G+7XpHxn8PXV5pcOr6f539oWLqf3Mn8H97bTtE+HcXiLSYdR8SQy/wBtXMa/aPJk&#10;2f7tfOYvA08RUlh40dej+yexc47wF8NftI2eINNux9p/49+Nvl/79U7v4H64mtz2FpNFNabPMjup&#10;h8n+7/vV9AW1rHY2EUEfmeVGnljPzNVnFdyyPCRpRhy/D1FzyPmLQvhvqWp+KZtEk/0OW2QSSTS/&#10;3P8AYqt4m8K/2Jqs1vZ3n9pxWqebcSxf8s/9mvpVNHto9Vlv/JH26RPKMv8AsVxvj/Q7KXS9T/su&#10;CL+2r6Py/wB1/wAtNvzfPXh4zIKNLDy5N9e//bsYnVTry5jwJfm/1f76X/lnFXoHhvxuL/ydPvP3&#10;N3/q/N/56VyfhOe+0fxHZyW9l50sT+VJ50e/y933q9J0P4aaRqlxeW8cE0F/pl0kn2/+GT+L5K/O&#10;q3C9LiWjGlP7L/w8v+E9CWIjTNe3tJJ73yP+WtTyaNerFu8kZ3bMZ7V2Flp32W9mkc+b5n3K0wMf&#10;4VwZZ4S4WrhpfXqk1O8rf4en93+8YTxsub3Tz/8Asa9t4Ibvyua1dNuZdfsruCQnzenmeXXTvCTB&#10;sP5VU07TYtPJEfCDqK+kwPAH9jY2msDWn9UmnGrFv4ny+67f1ymEsV7SPv79CHRtMjhghlkiH2gL&#10;ya0Xs45BhhmphggE9BS5GK/WcFl2HwOGjhYRVopfOytdnE5ub5h+2jbS0V7JAUUUUAFFFFABRRRQ&#10;AUUUUAFFFFABRRRQAUUUUAFFFFABRRRQAUUUUAFFFFABRRRQAUUUUAFFFFABRRRQAUUUUAFFFFAB&#10;RRRQAUUUUAFFFFABRRRQAUUUUAFFFFABRRRQAUUUUAFFFFABRRRQAUUUUAFFFFABTHp9FAEW2m7a&#10;npj1lyAch4lT7fOY4/8Al2T95XN16Fd2SXOQSPLP364O/wDsyXs0cH+qjr+Q/FHIq+Gxf9qTknKq&#10;+X/F/Lyr+7HljL+aR72DqRkuTsV6KKK/Az0h1FFFBAUUUUAIa4X4rSbbGy/32rusVwfxUmieCyj8&#10;797FJ/qq+x4RhKWc4f3fhMMXLloyPO+led/F7Srp/sWof8ukX7qT/vqvRFrm/iVY/wBpeDpv+etq&#10;/m1/ZfDGK+p5xh5/zPl/8C90/MeJcJ9cynEQ/lXN/wCA+9/7aee+Av8Aj4vf+A1122uf+HtjK1jq&#10;dx5Mv8Ply10Ir9N4gqQnmeIhD7PL/wCkxPxvLaUqGCozn9paf+BSLOk6lc6dfeZbzeT5v7qT/cr1&#10;az1OS/0Ozt5P332b/Vy147JXqegp5OiWQ9Y6/EeNsJR5KNblXNz/AMv934j908NpueNrUfsxjzL/&#10;AMCNPbgVzPiyx/5fI4f+mUldN96oL62+2WEyf8tZa/OcsxUsDiqc/s/+2n7PnWCjmeBqYecdenr0&#10;POmWjbTpo/Knmjk/5ZU2v2tS5oxmfzLPmjL+8e5fs3Wet2n2ydLOIaNdSZeWUtv/AOAf7Ne/NXzn&#10;+z8viDVtWhkF6F0HSd8Qtf8Aer6MY+nWvrcC+ajE+4y+XNh4/qT0Ui9KWvQPTCiiigAooooAKKKK&#10;ACiiigAooooAKKKKACiiigAooooAKKKKACiiigAooooAKKKKACiiigAooooAKKKKACiiigAooooA&#10;KKKKACiiigAooooAKKKKACiiigAooooAKKKKACiiigAooooAKKKKACiiigApG6UtI3SgCAp5gNeN&#10;fEn4G6P4suJpNQmsNNtYyslv5MSo4/56b/726vZw23tiuA+I+neHvE1v9ku/sF5fAbI4p70xGPd/&#10;FxzT9pKl8B5WPw1HE0eStFS9dD421DQ9Fg8Ual9l8280He0UGJdjbK6vT/GNtpcP2ez03yIqqeO/&#10;BUvgLWptMkvIryL/AJZyxSb/AJP9v+61c92r53NcHDOJf7dJy/7elGJ+b5fmWK4eq1IYG0Jdfci/&#10;/JpI7L/hYMX/AD5TUL8QIv8AnymrjaN1fP8A+q+WS/5d/wDk0v8A5I96PHOff8/l/wCAx/8AkTsp&#10;PiBF/wAs7KptN8Tfb5/M8n91XJ6Xp/2+f/plXURxxJ+7/wCWVeLj8tyrDR9jRp+9196X/wAkfQZb&#10;ned5h++xFb3P8Mfe/wDJTql8axE7PIlzTofGMTTwp5P8dcnXQeE9Hi1Kee4k/wBVF/yy/gr4LHZN&#10;lWBwssROL93+9L/5I+2w2ZZhiKsaMJLm/Q9Mj1q2t/3ccP7qiTUvP/1dYbXEUX+smrNm8SRJ/wAe&#10;/wC/mr8Whk0sTLno03zdPiPrHSpR98zdU1WS8vppJKy7yaOhm3/vKhuoZZa/bsFhqOGjTh8MYo8/&#10;GV60qXJCPMUbhvtVGi6TLear5f8AqfK/1ktH3f3ddHoNrFDYfazNXp4/G/UcJU5Pilt7v8x8vhMG&#10;swxkfrH2XqdGtBvvsUE0kf8AyySsNb6Vv+W9R/f/AHf/AD1r8yhlfvfvpL+Y/Up0ueEvQ5mS4+1T&#10;zSSf62X97XD/ABI8RfY4IdPt5v8AW/6yKu8vrf7Fff8AXL/V14FqU/2zVL2eT/WyyNX9T8DZbSzH&#10;F/WJ/BSXMl/e+yfyrx5mFbKsF9Uj8dVyi35dTyP4j3N/p3iSaeSH/RZNvl/9NKw7bX7aQ5l/c16D&#10;8SNB/tnQ/Mjgi+12r/8Ajn8VeOyQyxf6yGav65y3GzjRjyfZPn8jwuBzfL488VGpD3W1Ll/8lOwj&#10;nimP7unuQn8OfxrioWli/wBX51beiXesXc/2eys5dTu5X/dxQxfPX0CzKEvfmTiuGq9H+DUUvK9j&#10;7Q/YL+G+v3niSXxkmpGz8P2++1ksRJ/x+Pt+9t/2f9qvvdAC4x0r4W/YEHi7w7rmp6feaD/Zek33&#10;72X+0ZfJuN6r/wAsov4l9a+6o2BAxznpX8+8YVJ1s3qT5k46Wt28/wC8fo/DtGNDARhytSvrfuWK&#10;KKK+OPqAooooAKKKKACiiigAooooAKKKKACiiigAooooAKKKKACiiigAooooAKKKKACiiigAoooo&#10;AKKKKACiiigAooooAKKKKACiiigAooooAKKKKACiiigAooooAKKKKACiiigAooooA/IP4dNs/aS/&#10;aK/7GKX/ANHtXqvmV5P8PG2ftJftFf8AYxS/+j2r1LzK/b+HIc2WUf8At782fx5x2v8AjI8T/wBu&#10;/wDpESbzfajzfaofM+tHmfWvpuQ+C5CbzfajzfaofM+tHmfWjkDkJvMoWT/Xf7jf+gtUPmU5ZP8A&#10;Xf7jf+gtUuHuhyHY/wDBH3/kiXjH/sYZf/QK+96+B/8Agj3/AMkR8Zf9jDL/AOgV98V/N8/iZ/fd&#10;P4V6D6w9W8H6H4gnE+p6NYajLs8vzby2R3x/wJa3KKg1KtrZRWFtFBbxRwwxLsSKIbVQe1WqKKAC&#10;ue1DwH4b1i8lvL7QNOvLqQYeWe2R3P8A30K6GigCpaW0VjBDbwQrDFEgjSOMYVFHQVboooAKKKKA&#10;CiiigAooooAKKKKAG0mAPegcCqOp6lbaPYzXd3LHBawI0kksnCxqvU1QJNvliYXjr4h6B8N9Bm1r&#10;xHqMWmafFwZZckuT0VUHLH2FeOP+2Lo1rNBeal4W8QaX4TlkEaeJLq0xAQ33W8vHmbSfavLvhdqK&#10;/tf/AB41PXNYjlvPAXhX59LsJo9sbys37syDruwN/Pp+X0P+0np8MvwA8bxyxxzQJpUrJCw+XKjK&#10;/wAhXiLEVMRTlXoytCN7f3rf+2n6JPJ8BlGMoZVmVOVSvU5PaWfKqXPa0VprNRfNLm937PKekaZq&#10;VrrFlb39lMl3aXEayxTRHcsiHlWFaHXrXzX+wP4hvNa+AlrFeMZfsN1Jbxyf7APC/hX0ieMZPArv&#10;w9X6zRjVXVHyec5dLKMyr5fOXN7KTjf0JqKKK6jxwooooAKKKKACiiigCBgVJK9aikmjiPzuC38q&#10;4L466v4u0P4aaxc+BbA3/ibCR28QwxG5grNz/dU7vwr5Q0f9hjx/43s01rxh8QJbDW5/9ZbFXufL&#10;zyPnEi/984rzsTiqtOXJRoym/uX3n2GT5Hl+NoSxWZY+GHhflStKc29/gj9n+8fd0UzSIcfNjv61&#10;IeQPl49M1+XNx4l+Iv7F3xZGm3OrS6rpwPmmORy8F5bN3Xd91v5H1r9LfCniO08WeGtO1iz5tryF&#10;Z0Gf7wzU4LHRxblCUeWcd0b8ScK1cghQxVOsq2HrK8Ki0v5NdP663NcDaDgZFRSzxwg73Ck9a+cP&#10;2uf2j7/4S6bZeHfDEXm+MNZ/1DeXv+zp03bcfMxPT868t8H/ALEnjDx1HD4h+IHjq/tNWvUaWSyj&#10;QmWN/wCHc+/H1XbWdXGy9t7DDw55R36JGuA4YoywEczzfFLDUp39n7rnOdt3GK+z/eZ9yiZiAV+a&#10;nnrjP1r5Z+BP7LXin4J/EayvD40l17w80EouLWRWjxIy4X5Szbv0rV/bH/aKvPgb4YsNO0RgPEWr&#10;7/IlkjDpHEuN7devzLitvrfssO6+IjyW6bnF/q8sbmtLLMlxCxHtNpWcO9+ZS25bH0U9wkLbWkye&#10;/anxGOUMwOfevhD4W/sgeKPi74Xi8W+O/Gmp2t9qMXmWtujFmRG5V2w4xu/ujFcpeS+PP2IfilpE&#10;V5rlzr/g/UH3yE52zp91vlO7Yy7t3vXDLMalNRrVaLjB9b/mj6anwVg8ZWq5dl2Yxq4qCf7vklGM&#10;nHdQntL+uh+jmM5+b9Ka0YAIC7j9cZrNfWrIaAdYNzHFpwg+0i6k4Xy9u7d9MV8peEL/AOOH7R1t&#10;N4ksfFtr4A8Ku8p0v7Napcyzru+XfkDj/a/SvUrYhUmoxi5N9EfD5bk08dCrXq1o0adOycp828r2&#10;ilFSlKXu9In1+IlC5HBHQ0/GcE846mvln4M/HLxjofxgm+E/xIS2utVWEPZ6ta4RJhs3fMBwWYHt&#10;3OK+pQDuXcOe9OjWhiFzR6aNGWa5TiMnrRpYizUkpRad1KD2kifbS0UV1HjibaG6UtFAHCav4V1u&#10;7mmEGseR5W6W2lP3/m+8r/7NXPBXh2TSLfz9Qs7SHVJf9bLZ7v3n+1XWHpQOK89YOl7X232ir6HP&#10;at4cM1jfDTJv7Mv7r9491F131Z8M2Emm6Hb29xDDBLGmHjh+5WwDmjOK3VGHPzk30BVp22lorpAK&#10;TbS0UAFFFFABRRRQAUUUUAFFFFABRRRQAUUUUAFFFFABRRRQAUUUUAFFFFABRRRQAUUUUAFFFFAB&#10;RRRQAUUUUAFFFFABRRRQAUUUUAFFFFABRRRQAUUUUAFFFFABRRRQAUUUUAFFFFABRRRQAUUUUAFF&#10;FFABRRRQAUUUUAFFFFABRRRQA0daR6fRSauBXKyGsS70Hfqn2vOY9n+rrfDZWmTjMJ9TXgZnlWEz&#10;KlGGJp8/I+ZeqNYTcGeZ3EMtvP5clRmtfVPD/wDZcBnkm571lV/A2e5TisnxcqOLp8jfvWcuZ2e1&#10;5H0tGrGcBKKKK+bLCiiigBR1ryP4jNH/AMJVN/uV65mvEfFWsf23rk1xJD5P/LL/AL5r9P4Ao1ZZ&#10;hUrQ+GK1OHH/AMIyzVXVNNi1mxms7j/VS1axS96/oWnWnSn7ajLllHZ/ynzdSjCvCVGt70ZbozPD&#10;egy6H4c/svzvO+9+9/g+auZkh+zzzR/88q7xK5XxFbxWt9+7h8nza+lyvHzxWLqe2+Kfvf8Abx8j&#10;xDl9KhgqM6Pw0vd/7dM+3j+0X0Mcn/LV69V0xIo4Ps8f/LKvOvDtn/aWq/8AXL97XoGnzfv/APrr&#10;Xg8XT9ry0YfZR9F4eUnhoSxH875UzSopzU2vyY/fOY5XxXY+VP8AbI/3MUv7ryq53p1rvtcsft9j&#10;j/ltH+8rgV+ev1nh7E+3wnJ9qPun8/8AF2C+p5h7WEeWE/e/+SOp8F/EjVvAEN2mmCExXEil/O7V&#10;9D/Dzx1d6lZw2niQxWWuyh5UgX7ph/hb0r5TjXd5Mcn7jzXWLzf+edfXGieB4bvwfZ6frU/9st5a&#10;/wCk/cYp/Cu5edtff5dOc+b+70PPyudWcpQ5vdidpBcRyj5JRL9KlJzWF4a8I6b4Sgmj0yD7PHK/&#10;mSZlZ/51tSskfztx719GfSIiM2yNcLuz71IzZGB+HvXgl5+1to2o6vd6f4Q8N6541FmzJd3WlQZh&#10;iI/2mxu/4DXoHwq+Lmi/F/Qpr/SFlhlt5DBeWNyhWa3f+6wrCGJo1HyxZ7GJyXMcHSdfEUXFK17/&#10;AGb7XXxR5v7x6DRRRW55AUUUUAFFFFABRRRQAUUUUANx6UY9arXl7BaKPOmji/66SBaZa6hb3g2w&#10;TRTf9cpFai4+V25i9RRRQITFJgetUTq1nGdr3cIPvItXA4YcUhuLQ4CkqOWZLdN7kRoO5qqdZsc/&#10;8fdt/wB/Vppgot/CXqXkCqA1qxP/AC92/wD39FTW15b3YzDPFL/1zcNRdCcZLoW6KKKACiiigAoo&#10;ooAKKKKACiiigAooooAKKKKACiiigAooooAKKKKACiiigAooooAKKKKACiiigAooooAKKKKACiii&#10;gApj96fTH70AZXiG2+2aJfW6HyfMhb95nbiviLxv4ZtvDviOazjvItY+Rf8ASj8//Ad9fdN7BFPb&#10;zRzgeVInz18b/GjSbew8US6hpNnDDoEv7uOWH7kjr97/AIFurmr/AAnxnEtGM6EZ/wApwi0da6PX&#10;/AOpeH9E03V5P32l3sHm+bF/yzf+6/8AtVzW6uOXNH4z85q0Z0pck48sh31qaxtfts/l/wDLL/lp&#10;VdpNtXG8RW2lwfZ7f/j7/wCetc2IhWlDkox5pS/8lOnC/V+fnxcuWEf/ACb+6dNb2sUEHlx1HNqF&#10;tb/6yauJvPEl9eeR++8n/rjWbNNv/eST1w4bhitVlz4ip70ux7WL4upQj7HA0/d8zsrfxJFqWqw2&#10;dnD50Uv+sl/5513kc0sFj9jjn/c1zfgXS/sGhQ3EkP725/5a/wCxXRd6/OM/lhauI+r0Y+5Dr/NK&#10;P2j9i4Vw2KhhI4vHS9+r7yX8sf5Q9qkhWWWfy6jX560NF+S+/wCAV8tiakqVKVb7UUfawhzSLmoW&#10;cUX+kR/8sqp3jfbP+WPky1c1Jv3/AJf/ACyrPkk8r95XgYOE5Rpz+10PanThynP6wsssH7v/AJZf&#10;6yjwq37+erU00UEE0kn+q/5aVg+HfF0t1fT2ckMX8Xl1+nU8NisXl9SFGnpHc/K62KwWBzbD1sRU&#10;5ZSeiO0ZqsQ2cktWPD8dtfwfaP8Alt/y0rcWPyv3dfkONzGeGlKly+9E/T1iOePPA5PUtHit9V8z&#10;zv8AtlXnnif4U2V1qE2o2V79iMn+si/2/wC9XqGqDzL0EdDXNeJtS+ywQ28f+tl/1lff8L5tmeGq&#10;0Z4Go4yktf8ACfH8S5TlOKy2rUzCipL/AMm5tjwH4jfD/wDsvQ/7Qt72W9mif/VeV/49Xmf+tnhr&#10;6kkm82Dy5IYZopf9ZXl/iT4P+bP9o0f9z96SSKb/ANkr+v8AhLjaMKUsJm0uXXSf2f8At4/mTH5P&#10;Cl7+XR5Y9jz1hH/zxirsvgrJ9l+Lfg3y/wBz/wATFf8AYrkJIZYp545IfJmi/wBZFXqPwE+InhH4&#10;Z65NrHifRrvWdQ+X7F5Me/7P/tf71fqOOlKWDqexjzuS0t/ePmMucJY2n7WXJFON2/7up95eIfh7&#10;BrfxE0DxW955UmkwyxRxAf6zzK7MHMhwMmvDdKPxX1fVf7fs9T0SHRdRMUlvYXcTb44f++vvba9u&#10;jHH7w4k2c1+CYmlKHJGc1K3bof0ThakanNONNxu+vUudPrQTkUZBqnqGoW2mWktxdTx29tGMySyv&#10;tVB9a5z00m2TCUHg9akByfevL9N/aR+G2q61Bo9p4wsJr+V2jjhJdS7L1AYrj9a9MExlGVHJ6e9Y&#10;xqQq/BJM6sRg8TgpRhiqbhfa6a/MsUUUVqcoUUUUAFFFFABRRRQAUUUUAFFFFABRRRQAUUUUAFFF&#10;FABRRRQAUUUUAFFFFABRRRQAUUUUAFFFFABRRRQAUUUUAFFFFABRRRQAUUUUAFFFFABRRRQAUUUU&#10;AFFFFAH4/eAG2/tJ/tFf9jFL/wCj2r1DzK8t8BNj9pP9or/sYpf/AEe1enbq/eeGVzZVS/7e/Nn8&#10;i8cQ5uIMT/27/wCkRH+ZR5lMyaMmvqOQ+G9mP8yjzKZk0ZNHIHsyXfSrJ/rv9xv/AEFqh30bv9d/&#10;uN/6C1TOHuk+yO6/4I9/8kR8Zf8AYwy/+gV98V8D/wDBHv8A5Ij4y/7GGX/0Cvviv5jn8TP7wp/C&#10;vQfRRRUGoUUUUAFFFFABRRRQAUUUUAFFFFABRRRQAUUUUARMOCDXyT/wUK+Jo8N/DWz8KwSSi51q&#10;bMhjfH7mMgsrf71fW0kgVsV+e/7QGhS/Fv8AbZ0nwvqJ8/TYfIhMeGX9zjzGX/x5vmrxc2nOGG5I&#10;bzfL95+leHuEw9fPI4vFfw8PGVWX/bm3/kx6/wDsjeKfh38LfgrpFnf+NfD8Gq3oN5eLJfwpJG7H&#10;/Vt838P3auftU/Grwlq/wM8SWXh/xfo93qM8IiEFrexyyOjHDKFBJ6V7FL8FPAhB2eFNMye32YV8&#10;kftXeEtD8VfFbwd8KvBmmabp15cuLjUJLSAK0aN93cw/2ULY/wB2ssRGphcH7JW25Vv10PSySeB4&#10;g4m/tCrz/G6s2+WyjD33fy+yex/sGeGpNC+AGm3M4k3ajPLcRpIm3Cbzt/lX0eBx6+9cDa+I/Bnw&#10;g0PS/Ddzqdro1tY20dvbxXLlQEUYXmpovjb4Iudxi8S2M2O0Tl8/kK9HDqnhqMaPMvdR8VnE8Xne&#10;Y18yjRlarOUlo9m9DuiRj19qbnHfFY2heLdJ8Sx79M1K2vYyP+WLhv061tPk9OTXammfNThOm+WU&#10;bPzI0LqSuOB/FXnPxt+M9j8EPC0WtXum32qCSZYBFYpuYe7dhXo4jVOgwO9cj8Q/HnhX4c6Kl94t&#10;1O10zT5n8pDdKWV3/u8A1nWdqcve5fM7MuhGeLpwnRdZX+FaSfkrJnzp/wAPG/Df/Qk+IP8Axyj/&#10;AIeN+G/+hJ8Qf+OV6R/w1F8CP+hn0j/wFk/+N0f8NRfAj/oZ9I/8BZP/AI3Xie1qf9BcP/AV/wDJ&#10;H6h9RwH/AEIMR/4HU/8AlZ03wO+Ntl8cPDk+sWGlX2mR28xgMN+qq+fwr0pm5wRgntXI/Dnx54S+&#10;I2kyX3g/VLbUtOik8uSS1jKrv/EDmutMSynLLuH1r2qT5qcbyv5o/McyhGGLqRhRdFX+CV24+Tuk&#10;SnOOetIGBOC2fwpB1Arxn9oj9ozR/gH4a82eSO8166jb+z9Mz80j/wB5vRF7/lTrVYUIOrUdkiMB&#10;gcTmeJhhcLTc6k9kj5G/4KJa1a6/8X9C0jT5ftV/YWX2e4hj7PJJuRfrtavvD4VaVcaB8PPDen3q&#10;iK7t7GKORQc/Ptr5g/Za+AF9481tfjF8Rwb3WNSk+02FjLHsVOyysoPHT5VxwApr7NAWQeoHQV4u&#10;W0JurUxs9OfZeR+lcZ5nhqeBwXDWFlz/AFRPnn0c38Sj/di+p+cfhvxdD47/AG5LrxBfajFpunaT&#10;czGSS+cBY0t0aP6L93ivpzWv24vhLo98bQa9Je/9Nba1lZP++ttfGXws8BaF8Uv2sPEGg+JvMXTr&#10;q/1IlY5PLZ3WSTavFfdEH7IPwjithD/whNg52bDI7Pu/3vvda87L3i5wqSw/L705XbufZ8Zw4dw2&#10;JwdLNY1ZclCmoxp8kUlr9qW/3Hc+AviZ4X+JWm/bvDusW2qJH/rPKch4/wDeU8r+NfB37fafYf2h&#10;NDvLyKZtPaztj/suiyHzAv8AWsLXlj/ZT/azjsfD+pXNtoAubbz4yC3+jSbTIm3+LbuODX3H8Zvg&#10;J4Z+Pvh+0t9Z3wS2ytJZ30XDx7hz+HqDW9SVTNMNUoO0akH8jy8FQwfAGdYTNeaU8HiabcXy++lJ&#10;df70fdPQvDuqWOtaHp99pbBrC4hjkt9g2rsZdy/pivmb/goxbwt8ErGeSOM3EerQ+XIfvAbJN1ZX&#10;gz9nL44/Cu0vdI8KfEGxbRT8kC38G/YP7yqd21v0ry79q74GeIfBfwysvE3jHx5e+K9elvIbZYHU&#10;R28SlXZtqg/N068VpjcRWng5xlRcdNdrHDwxk+W4XiXDVMPmUKkfaR5Uoz55evuqMf73vfee6aHc&#10;XfxL/YUIs4PJvJ9Blt0j39TCzR7s+/l5rtP2P/EOm678A/DSaekULWcJtriGLkRyq3zfzBrY/Zp0&#10;G18OfATwbp8DyPGNPEg84fN+8/eMPzauTuv2J/h79vuruxbVtIFwzSPFYX7xR5br8ua66dKsvZVV&#10;Zvls+h89jcdldX69l1aU6cPbudNxjzfzK0o80fs8p5x8XruLxb+3F8OdN0xReXOhxK9/CP8AlgMt&#10;Ju/75bNfYcqIYsgZA6CvNvhd8APCXwklvrvRrOWfUL3Hn6heztNPIP7u4npXppChhk/hXXgsPKi5&#10;zqbzdzwM/wAyw2OjhsLg7+zoU1BOWjk+aUpO2vL70vdJ6KKK7z5cKKKKACiiigAooooAKKKKACii&#10;igAooooAKKKKACiiigAooooAKKKKACiiigAooooAKKKKACiiigAooooAKKKKACiiigAooooAKKKK&#10;ACiiigAooooAKKKKACiiigAooooAKKKKACiiigAooooAKKKKACiiigAooooAKKKKACiiigAooooA&#10;KKKKACiiigAooooAKKKKACiiigApG6UtFAGPrkdutuZ5/wDll3rgPu/6yvTZoY54Ckg8wVi6voVr&#10;djzPK/expx5dfhfiFwXi+IuXE4KUU4LZ/a+Z6GGxKpe7I4zdRuxW2NJiutKzbxeVdR/vHj/irEZd&#10;tfy7nOQ4rJXR9t7ymlJNbf3o/wCKMviPapVY1fgD3o3U6GOW4/1dT22nXN38iRY+teRQwOIxMowo&#10;03KUnpaJXPGJW3bf++K8Fvvnvr3/AH2r3vWNHuf7EvP3OfMTy/KrhX+Aetx6JFd+fFNdhPMNpj/P&#10;zV+6+H+Q46hGvWrU3H4dHHp7x5GPnGco8h5wzU7bsr1O6+HGna94Xgns7yHTNZto1+2xzH5P+B/3&#10;WrJ8FeCtNv4dSj1zRtQlurb95H9k/uV+wPLa3PGjzfFszyupwitWb4gtftVj/wBcq67xV4RvvCV9&#10;9nvIP3Uv+rl/g2f3f96suz0i+17zrOzspr2XZ+8ih/8AQq46PtcNivh96LJxeHjicPKE/tGH4PtY&#10;vImuP+Wv+qroo22z1n6Tpv8AZtj5fkeTL/y0q9mvOzKt9ZxVScD0Miw0svwVGj8MrG5RUdvJ50FS&#10;V+dzXLKR+t03zQjMHrz/AFqH7LfT+ZXfkhTz3qhqOg/8JDP5fnQ2Uv8Az9zfc/8A2a+kyDGLCYvk&#10;n8Mtz5DijKnmGD9rD4oe8v1La/BzV4Dpl/ZzWmp6L+6ufNmkVP8AaavpTw1r1lr+l/aLMS+TH+7/&#10;AHsez7tcvoPgiO68GWmh6t5M1tFskil0+Qp5hX5q7xFSLOK/ofDUY0vfh1PzPC4WOG+DqIIwQCR0&#10;6c18b/tV/F3UvH3jzS/gr4Juv9K1GZYtXuI+flbkR7h90ADcx/Cvoz41/ESP4V/C3X/ERbM1pbt5&#10;EYGC8rHav/jzZr4a/Yv8aeDPDfi/xJ458dax5OtTuY7WSaKV2/efNI3yqf8AdrzsyxPv08JzW593&#10;/d/+2P2vgrJZLCYniKVF1fq/u0oqPNzVXs7fywvzH6AeB/BWk/DvwtYaDotlHZ2NqmyKGMdT3Zj3&#10;J7mvkr4D+JrzT/22viNokeXttUMkj7+v7pVK/wDoVe9f8Na/ChSSfFsRY9vss/8APy6+eP2QEi+J&#10;v7THxB+IUUUkVrDuSDy/9U/msV/9BTdUYirSnWw0cPJaPp2sbZJgMZhctznF5tRlFTpbzjJc05Tj&#10;bff3j7sooor6I/IAooooAZxikLcHIzWZrWoS6ZpN7ewWcl9LbQvKltEQHlZVJCr7npXynJ+2j8QI&#10;riaEfBXUmIfGDeHP/omuPEYiFDl9p18nL8j3sryLHZypywUYvk3vOEP/AEuUT69Zht9SaQsUQHGP&#10;avkEftn/ABDyQPgxfsPe8b/41XcfBb9o/wAV/E/xzHomsfDq68NWbwSSfbpZzIgdf4cFFrGGY0Kk&#10;1CN7v+7L/I9TF8H5vg6E8RVjDlgru1WlL8Iz5j6MByKz9WkubfTLySzi866jiYxR/wB99vy1fB4N&#10;HUV6R8cnZnwRbfsx/F39oXUrzWviN4il8OqXItLLcJdn+6iNtVf1NcB8XvgL42/ZNk0zxpo3i03d&#10;qs624nRiku9vm2sn3WVtv+NfpeQoQKBkHoK+R/8AgovrNnbfCbStLeaMX11qKywW38TqoYMR/wB9&#10;Cvlsdl+Ho4adZX511vrc/deFuM82zXOsNlco044ao+V0owjyKFtf73ne/qe0/s5/FsfG34Xad4ik&#10;thZ353QXUQ+75inBK/7NedftP6Z8XvGes6b4U8BAadot1AZL3UUmSNt+7O3efmXj+7ya0/2JPCWo&#10;+EvgHo0epReRPfyveRoTysTncmfwOfxr6CZTknt6+letCnPFYOEasnFtK9j4HG4vDZBxFiauX04V&#10;IU5zjFS96K7P+9y/ZPg/UP8Agnbr91pk13/wnXnay6eY6So/lu/8XzZzVX9kD42+JvAfxRm+FPjC&#10;W6u1luXt7eS5cvLbzKv3eedjKv4V96y3EUUTzu+yKMZZz6V+d3whik+Mn7cN/wCKtDGNGsr6S9kl&#10;lHRFTyx+LN0rx8ThqeAr0JYVWcnytd11P0bJM9xnFeU5pSz606NKk5xlyxjyT+wouK+1+h9vfGX4&#10;cSfFf4e6p4Yj1CXTHvQmLqHqm1ga+VR/wTeuihH/AAncqj0MDf8Axdfcm0AfMcD0p21SQfyNe5iM&#10;Bh8TLnqxuz8uyfizOchoSw+XVuSEnzbRevzR+ffjX9hJfAPhfUtf1b4hSw2FhC0shEB7fw9f4q6H&#10;/gnF4f1pbLxXr08kv9kXLpb2wkkP7x13b2/Dcoo/4KDfFy4ln0z4Y6JL5s94Um1GGMbmk3MPJj/7&#10;6+b8q+mvgR8PV+Gvwg0Hw5KIxdw2v+kGLoZWGWP614WGw1H+0f3EbKmtfVn6nnWfZrLg2Ms4qKdT&#10;GT9xWiuWlDW+iXxS/wDJTybxZ47+IHxs+Jus+FfhvrMPhrw5oDrbanrrxJM8lx95o4gfm+X7p96w&#10;NZ8d/Fb9mrxToX/CY6xF428Eajeiy+3+VHDcQvJ93dj0K/TGah/Y31Wy+HHjn4neCNbu/sWuf2qb&#10;uKK5G0TRc/MuevGKv/t06pZ+K/C/hHwzpNzHqGv32sxSwafaybnkRVKs3y8YXctaucnhnilJ+0vt&#10;f+98NjzadCnSzulkDoQeFlGPvOC5nGULurz/ABefxcsT60icTgOp+XFSnvWboNjJpui6dbPgyQwR&#10;xv8A8BUCtI+lfTo/EZJJvlH0UUUAFFFFABRRRQAUUUUAFFFFABRRRQAUUUUAFFFFABRRRQAUUUUA&#10;FFFFABRRRQAUUUUAFFFFABRRRQAUxlp9FAEUiCRdvavMfGfwW0rX/CsWi2I8gRT/AGiOSWRv3e5t&#10;zV6gF4rF8RyXUWk3clkfLuo08xON3mbf4aGctehSrwlCtHmR81fFW50nwl4WPge0s9Qhuop0uRdX&#10;Y3LcbfvMteLXmoeV/q69U+O8WrahY6D4j1K6ht5bq250uX5JYC38P+7XjO2rp4XmlzzPxXPcXOOL&#10;5IR5eVaf4SSaT7V/rKbRRXpQ5YxPjnL2kgrU8M6T/bOqwR/8sov3slZsMf2ieGOP/WyyV61oOhxa&#10;DY+XHD+9/wCWlfJ8SZ1HKsLKEPjmtD77g/h+ecY320/4VL3n/e/ul5Y9v+rqRVp22h6/n5ylzH9V&#10;xhyhVjT7eS6voY7f/W1Jpumy6pfQ28f7mvSNH0O10ODy4If3v/LSWvls8zyjlUOTl5py6BOtGkc7&#10;b+BZZL7/AEib91/0xrc0vw7Y6T/q/wB9LL/z2rW20M26vx+vnGOxceSdT3eyOOdec1755d8QfCmm&#10;maCMwYilRpP9bXKW/hXTNO/0i3hmhl2V3Pjm4kl1zy5BiKNP3dYUNrLfz/Z4/wDWy1+85DmWNw2V&#10;UYTrT5bcz973eX+8YTyjA14+2rUYSnbdx1MXT9UutLn8y3/8jV2Gk+LLbUp4beT9zL/45XN+IvC9&#10;94Z/4+IfOi/56w1k/dr3MTl+X59R+sUZc3aa/wDbj5WjjsRl8+T7N9js9cb7NPK7jyRXnV9fS3k/&#10;mSVXuriV9VvfMnl/hpoFfVZJkkcqpR55c0pLc+bz7iGecfuYR5YQ3/vS+ywXrTt1NXrSHrX0rPlD&#10;nvFPgix8T/6R/qdQ/wCWcv8AB/wOuZ+DWhW0PxU0w65qen6NaaZP9puP7R+5cov8KV6RWP4k8M6Z&#10;4msfLvIf7vly/wAdff5JxRVwNKWBxEnKlJcqa3j/ADWPDr5bCdWOIoxXPF8392X+I9g8G67Z/tFe&#10;PZX1+Y6dYaRdyxaHHp900Saii/ef/a2+1fUkUe2Yf7lcn4A8NaRpPhbQFt7O2ilt7VBHIIlV/ugM&#10;f+BV2XGOtdWLrRrT/dRtBbI/T8vw08PS5qsuact2Z+qalaaRY3F7eTx2dpaxtLLNLwsaDlmr4t0L&#10;Vta/be+Kt1Bcy3Wn/CjQ3y9rDIE+2tn5Vk6Ft236KF9Wrt/2+Piw/g74aW/hfT7vydW8QN5ckcf3&#10;/sw4f8G+7Xon7Ovhnw98JPhPoeipfabFfmBbi9kiuFxJMw+Zuv4fhXy1ef1nE/V0/chrLz7I/ZMt&#10;oLIMieduF8RiG4UX/Io/HUX977MZdDK/ae+GHhi6/Z78R2q6RawJo1gZtPEUYVrdowMbD/DwvPqK&#10;m/Y38e3HxC+BOiXV2JJbywd9PkllPzS+XjDfkw/KsX9s74m2OifAPXrfTtStpb3UzHZRLGyyfIzD&#10;zO/9zdzUn7B/h648Pfs9aZPPN5ov7ma8jXH+rViF2/8Ajpq1NLM+SP8AJr9+g5UJvgiWJxV7/Wf3&#10;d73+D3//AAL9D6Rooor2j8vCiiigCEDcuOlAYnPOR9K8y+MP7QvhT4IR6ePEstzE95uEUdtCZW+X&#10;6V5mf+ChPwqx/rdTJ/68yK4qmMw1J8k6iTPo8Fw1nWY0Y4jCYOpOEtnGMmj6YC/xA4px5GOtfMY/&#10;4KD/AArA4k1LPp9kNe4fDb4kaT8U/CVp4i0JpJNPud2zzUKtx7GqpYyhXfLSqKTMsfw/m2V0vbY3&#10;CzpQbteUWtTrAMZAGK8d/aY+NN58EPAkOpabpL6vql7crZ2sXO1XZWbc+OcfKencivYVcHAxiq13&#10;BFdDa8aSn/bGa2qwnODjCXK+552Ar0MPioVsVT9pCL1je3N5XPhWOw/ax+IVv/bCTf2XA4/d2xkt&#10;rdtn+51/765rK+GH7WnxI+GvxSsvB3xNQ3lm8620guI0Se38xsLJvH3l/TFfoOcEgqcGvzr/AG7m&#10;stZ/aG8L6fp3lS6tshiuI4jl97SL5Yavl8dQqYGlGvSrSbut5bn7pwtm2E4txdTJ8dl9GFOUJtSp&#10;w5ZQ5Vvzf1qfoe8itBmPoQSK+JfEHxP/AGhPjN4l1nT/AADYRaJodldS28dx+6QyeW23PmSD/wBB&#10;r7S0iB7bTrOKQZkWJUkPuFFRyXthpgETTW9p3CM4WvoMTQliIq1RwXWx+R5NmtLKKtWbwsK8/s+0&#10;XNGPd8v2j8+vHPjr9pP9n77HrHiS7F3YSPs58m4i3H+Ftv3favsH9nj44WHx48ARa3BF9k1CF/Kv&#10;bIybjFL9fRuoryv9uX4veGtO+E174UW6jvNa1dU8i2t8MY0Dg+Y390VD/wAE9vh9qPg/4Xaprd/F&#10;JCmuXKywQSptYJGGUN/wLcfyrxKDqYfHfV6VRzhbW+vKfpuc08Jm3CH9t4zCww+JVTlhyR5FUj19&#10;3y97X+6d9+1D8YfEPwu0TR7HwnpZ1DxLr9w9pYnyw6RsoX5nHr83Hb1rwNvCH7W2t7tSbUI7b7QP&#10;NNubi2i2bv4dv8Nfcd1DbP8A6RcBNsXzrJIcbKzb3xVoum2c891rFpBbRpvZnlXAH516VfCe2m5T&#10;rOK6JOx8NlPEayvCxoYXAUqlTXmnUhzt66Jfynxz+z7+2B4lT4iHwL8T/Ke7kl+xx33lrE0Uy8bZ&#10;AowQ396vs3xB4gsvC2hahreoSiKxsoGuJZD2RVya/NlNJb9oz9sO81Lw2kp0ibUEuXvNny+TCqhm&#10;5x97bxX2J+2rpOoap+zr4lXTzulj8mSUdP3ayrurz8Bi6yw1WU/fUL2f8x9vxbkWWTzrLcPQisPP&#10;EqHtYLaEpNLb7Pp/dPOtD+Knx2+OtlP4g8CafpnhfwvG8otDqaLJLf7en3s4/wB7ge/Fdd8D/wBp&#10;bV/FXxDvfhx468NnQvFlsGkQxPvjl2/MRwP7vzBhwRXSfsl+ItF134B+FF0YJFFaWxt5LbzNzROr&#10;tuDHj/e/4FXkHjrUrHxb+3d4Ng0KE3d3pNuw1OS34WP5G4Zh/dX+eKtyq0oUsR7Rtzcbro+bscKo&#10;YLMMZmOVTwUaUMPCrKMkmpw9ntzy5ve5tve/m92x9oUUUV9GfjoUUUUAFFFFABRRRQAUUUUAFFFF&#10;ABRRRQAUUUUAFFFFABRRRQAUUUUAFFFFABRRRQB+PHgZv+Mk/wBor/sYpf8A0e1enbq8w8F/8nJf&#10;tE/9jDP/AOjXr0ndX77wwv8AhJpf9vfmz+VeM6XNn+J/7d/9IiTZFGRUO6jdX1fKfE+xJsijIqHd&#10;Ruo5Q9iTbqN3+u/65t/6C1Q7qdu/13+43/oLVM4+7IPYnoP/AAR7/wCSIeMf+xil/wDQRX30vWvg&#10;X/gj3/yRDxj/ANjFL/6CK++l61/Lc/iZ/bsPgQ6iiipLCiiigAooooAKKKKACiiigAooooAKKKKA&#10;CiiigCJfvHj8a+Nbvb4X/wCCh8VzqKi0t9T0to7KWU/692iVdq/8CVq+xQwLEFeR3zXB/FP4O+HP&#10;jDo8NlrtvItzbN5lreW0hjntn/vRuOhrjxVB1lHl3i0z6XIM0o5dVrwxF/Z1qc6Ta3jzdUutrFz4&#10;qfErSPhJ4KvvEerzJHBbqRHDu+aeUj5Yl9Wb/wCvXzR+yT8IdX8a+NdS+NPjESw397cynTbKWPjY&#10;2V83k/3flHH8OfSvYNH/AGYdFi8QWOreJdY1fxxPZ5NpFrk4aK2fcrBkRQBu+Udc17LHmCEYjwR1&#10;G7pWEsPOvVjWqaRjsvPuzvp5xQyfLq+Cy5uVStpUqWt7n8kFv732pf8AbtjzL9pLR7C++CnjKW6s&#10;ra6kTT3P76NW6H5etch+xd4f0x/2cvCsp0+282ZZpJJfIG5381/mb1au+/aKx/wo/wAZ+v8AZ75/&#10;SuS/YqA/4Zq8HehSbP8A3/kqGl/aEf8AC/zOulOS4Qqe8/8AeYf+m5GH+0L+z/Z3Hh7UvGfgYDwz&#10;4502NrpbmwHl/aUX5pI5FBw25c++QK2/2T/jjN8a/hnFdag5/t/TX+zX+V2iR/4XX/eX9Qa9k1K5&#10;htLG7nuJY4LeKNnkkk+7Gm35mr4s/wCCdcL/APCV/E69ijJsJZoRFcj/AFb/ALyZvl/4Cy1nUbw+&#10;Np+y2ne69Op24O+ccLY2eM1nhHTlTm/itOXLKF/5ftcp9w4YgE9e9c143+HmgfETTBYeINKttYtY&#10;38xI7lNwRvXrXTADaOKSUDrivZaUlyyPzWlVqUZqrSk01s1ueT/8MpfCr/oTrD/vlv8AGj/hlL4V&#10;f9CdYf8AfLf4161g+tGD61zfVqH8i+49j+3M1/6Can/gcv8AM5fwP8PvD/w902Ww8O6ZFpltI5ke&#10;KHIBaulyRnufSngYGc5pr4Zcbc+2a6YpRXLE8mtVqV5urVk5Se7erPOvjf8AGPSvgj4In13VRJIf&#10;9XbW0X355eyivgj4Ra74H+IHxFvviJ8Y/FUct39pJg0iWGV9237pbYuFRey1+hvxG+F/hv4seHjo&#10;3iTTlvbEOskeSVaN/wC8p7GvLP8Ahhn4SBdx0GRvYXLj+teBjsLicRWjOFnCPR33P1XhXPsiyjLa&#10;9HE+1hXq+66lPkvyfyxcvh5vtGkn7ZvweVQieK4io9LaYD/0CvSfAPxE0D4meHxrPh28GpafvaPz&#10;QGUbl6j5gK8n/wCGF/hHt/5AMob/AK+X/wAa9R+G3w08PfCbw4dF8OWn2HTzM05j3Fvnbr1+ld+H&#10;+vc3+0ctvK58xm64Y+r/APCS63tb/wDLzk5bdfhPhr426VH+z5+19p3jXUrKSfw5ezrfJJax7eSN&#10;sntuVvm9TX11J+1H8Lk0L+2T4y077L5PmCLd+/8A93y8b93tiut+IXwz8PfE/wANy6L4ksI9SsXb&#10;eAcho3/vKexrw+0/4J//AAxj1uW/eK/mt5Omnm4IiT8fvfrXAsLisLVqfVbSjN31+yz6erneRcQ4&#10;PC/25KrCth48l6cYyU4Lbdrll9586+AdP1b9rL9qo+MItP8AsmgWF9FcTylA0YhhwI0bONzSKq5X&#10;qN/pX238R/jn4I+DupaVZeJtS/st9QR2t/3TyAhcA/dBx94V0/gnwBoPw60GHRvDmnRaXYp/yyiy&#10;cn+8c9TWP8Uvgz4S+L1pBbeKdNW+S2bfHKGKPGfZhW9DCVsLRlySTqSfM29jzc34hy7Psyw8cVTn&#10;DBUYezhGFudRS0fvacxj337Svwv0zS2vpfGmltEApEUc26T5unyD5q+PvGnja5/bZ+PugeG9Iiur&#10;LwhpzO4uvLJ3pjc0jdNu7ZtAavebT/gn38L7XU5LuSPUZ4ZPuWklwfLT6fxfma908EfDfw18NtKW&#10;x8N6Na6Pa7t3lWqnr9TyayqYbGY3lhiLKHVLqd2Dzjh3hrnxWUKrWxLTjCVRRjGndW5rJy5pHQaf&#10;YRadZQWkA8qG3jWKMeiquBVzAPSgDIo6fWvfPypttjqKKKQBRRRQAUUUUAFFFFABRRRQAUUUUAFF&#10;FFABRRRQAUUUUAFFFFABRRRQAUUUUAFFFFABRRRQAUUUUAFFFFABRRRQAUUUUAFFFFABRRRQAUUU&#10;UAFFFFABRRRQAUUUUAFFFFABRRRQAUUUUAFFFFABRRRQAUUUUAFFFFABRRRQAUUUUAFFFFABRRRQ&#10;AUUUUAFFFFABRRRQAUUUUAFFFFABSbaWigBmykaMM27vT+gpN1Jq4EDWsXneYB+8xVA+HrPzvMEQ&#10;J3+Zj3rU4x70u3ua8rEZdg8Xy+3oqXLqrrqWpOJVi0+3iGViA9qyrJIn1qbyzKJU9fuVvLnA7n1q&#10;JLeOPNceJyqlUqUJUoxShLm2/IqM+W494hIBuqTHakpR3Ne4kruRkcZ418OfbNMn+yWUU0Mv727t&#10;Yvke52/d+as+LWrrxF4J+36JZmz1aN/3drNJ83y/L8/975a750/dYryzxb8M9WmubTW9E1OX/hII&#10;S3mSzHYsiN/478q/LXmYiM6T56Uebuv1Qzor+x0z4o+FjAZ4ph/z1iPzRzLXLeF7PTvDd5PoGmTf&#10;2jP5flahCf3U3+1KrH+GtL4MaNfabpM76hpkVlNLI3mS9Hk/3l/hrtbvw1pt3czXElopuZYPszy9&#10;9n92sYUfrMKeI5eWfW47nzp468LReEtV+zxzedFc/vY4vv8Al/7P+1XO/vf+eMv/AH6avU/iv8OL&#10;bStMivtIhlJDiOS2G5wf9qu5+F5mu/BWnSahD+8w3+tRc7P4a+Jjkrr46ph53hpzf3T1frEo0uY8&#10;Q0fRL2fRJtUjs5fsET/8D/74p9rby3k8NvHD+9k/1cVfQ9pp8kV7qLlvKtpP9XF/D/vVlQ+ArAaz&#10;aarcfvrqLrIf43/hauLFcFuU4zw8t3rftza8v/bp7OGz5whyVY/CtDzXwz4A/tyMPPdxWcn2ny5L&#10;b+L5fvVc1n4R3sd7eRwHz9P2eZH5v/oNdd4k8OWWl6rp2pWsElpdS3P7ySIb/wA67W7s4r+1lt5P&#10;9XIMSV7GG4YwUqUsPWp+/Dqn8RyVs3xPPGrGWkuh538NNWub6Y6XZwzWNhpH7q4ju/ne4du6N/dr&#10;05lBGKhsrK3soBFBEIk9BU/rX32GpToUYwnLmaPmZJOT7Hy7/wAFB9YttM+Bws58eff38Udv/vrl&#10;v/Qc16Z+zd4Ij8EfBHwnp7xRG4FmtzI8SY3vId/fv82K81/b80CTUPhbo2qg/udI1WG4n/d7vkOV&#10;/wDZq+hfC+pWeq+FtN1CznjlsJLWOSOUH5dm371cVOHNj5zl/KrH6NjcTKHCGDw1L4ZVaspf4lGK&#10;S/8AAWeU/tbfEW2+GHwR1m4jaOHUNRUadZ5T+OQ/N/45vP4Vz/7G/hHSPhX8C9I1K/vI4LrxA7Xs&#10;st0BFnPCryf7q7v+BV5B4qtb39tf49QafpvnH4beGnPmagh/dztn5iudpbdjaPQbq+y9Q8G6HqGh&#10;Q6XdaZDNYWyeVDDISVjXbt6/SooKWKxMsRH4UuWP6s7s0dHIcjoZJUk/bVp+1rJbxjy+5B/3vtcp&#10;an8YaFEu2TWbGLHUmdP8ak03xDpmtGZdPv4L3y8b2hcNj8q+O/2HfBGg61f/ABKfUdOiv5LHUo7e&#10;2M287Iv3nyrk8fdr3b4h/s5eH/E2nXF14dEvhfxRGiva6tYSMjq65Matk7WTd1WuqhiatajGrCK9&#10;LngZtkuX5XmU8tq4iV48vvcit7yT1XNfl1PYQAxyD97qaVEVQCnIr5o/ZQ+POt+Nr3XfAnjgoPGW&#10;hSMHKgfvUVtrdB1U9+9fS7c5PUdh6110MRDEU/awPAzfKsRkuMlgsRbmj1W0k9VKL/lkVr+9ttLs&#10;7i8u5Vt7W3RpZZZPuoq8lq8bk/bN+EAbyz4th4/6Yy//ABNey3lpBf281vNEJYZUaOSN/uurdRXl&#10;8n7Knwkkk3HwHpG4/wCy3+NZ1vrOn1e3zudWVyyaKn/asar7ez5PnfmMofto/B7OB4siH/btN/8A&#10;E10PgL9o/wCH/wATPEX9h+HNfi1LU9jSeUInQ7V+995RVFf2T/hEDg+AdIJPfa3+Nbng/wCA/gL4&#10;ea2dX8NeFrDR9R8tohdWykPtb7y8msYLG865+W3lc9TFT4W9hP6pGv7S2nNKna/nZHoXYcUhHPyj&#10;J9c0bjwO561ieLfFWneDfD2oa3qcohsLOFrieQ9kUZNeg2oo+OhCVWahFXb2Ri/E/wCJ2g/CXwjc&#10;6/4huhDaxZ8uMffnf+GNF7sf/r18X/DDwjrv7Z/xkn8feKbOW08G6aUjgtUI2SbWykWeN3qzL9K4&#10;zxb8W9A/ag+MUN34316Pwf4H0oEWdswaSWZM9Pl/jfA+bsOOa+tvDf7VHwM8KaPa6PpPieystNtV&#10;EcMUME2yMen3a+Wdenj6372olSi9Ff4n/wDIn7rTyfMOD8ByYLC1KmPrR96ahJqjCX2U0tZy+0/s&#10;/n77DHHHFtVdqemakdFZTkda89+H3xx8GfFqW7tvC+txanPbIskyIjqY1bp94CvEv2x/2qJfhVbN&#10;4R8NkjxPcwh5brHy2kTAjcMjlv5V7tbF0aFD6w5e75H5Zl3DmZ5pmUcpp0Wqz3Uk1yr+aV+hzn7X&#10;v7Q+o65q0vwk8BRS3esXrpbajLD95d3/ACxXI/76boB+NeyfsrfAk/Ar4fGzvJo7vWb+Tz7yWONR&#10;5b4/1at/Eq/z3V8//sseOPgr8I9EGua34rtrrx1qKeZd3MsMha3Dc+Wvy/m3evoKH9sb4QzzQwx+&#10;MrYySNgZgm/+IrxsHUo1Kv1rETXPLZX+GJ+jcQ4TMMLgv9XcnwNX2EHepU9nK9Wa+1tpH+VHtYw3&#10;UYrM17VYtB0TUNSk2LFawvK3mHC/Kua00YS7XU5r5V/b4+LMfhP4bp4RsiG1TxCRHtA+5ApyzdO7&#10;bVH417mKxEcPRlVn9k/MshymrneaUMupfbevkvtP/t2J4N+yd4c1H49ftGaj471qPzLSxna+l835&#10;lErf6qNf935fwWv0kxjGBk14t+yd8Kbb4TfCHSbUj/iZ6ii3t5Ljne67gv8AwFcL+FezsC7Ag4rj&#10;yvDvDUP3nxy95n0fHWd086ziTw2lGivZ01/dj/meX/FT9nDwL8Yr+1vfE+km5vbZNi3MUrxPs/ul&#10;lPIqD4X/ALMfgD4R61LrHhzSDBqDp5Yubmd5mRfRd7HFesIvAGOneh1OCMcHvXb9Wo+09ryLm7ny&#10;0c8zSOE+ofWqnsduTmly2/wk9FFFdJ5AUUUUAFFFFABRRRQAUUUUAFFFFABRRRQAUUUUAFFFFABR&#10;RRQAUUUUAFFFFABRRRQAUUUUAFFFFABRRRQAUUUUAFQSLU9MfvQB5X4/+Dvh/wAT6VdvqU11Nmf7&#10;a8w+eXYv/LNP9mvj3xhpsWg65Pbxw3dnaSv5ttFqPyTbK+8PGOu3nhzTftlhpF1rspbH2W02hx/t&#10;fNXzBrvxouZb7WdL8X6BFN8kkVl5sS/aLd2+7vauqnM/NeKMLgny88uSXfl/ByPHKa3y10Fv4G1e&#10;88Ef8JXZw/bdPjneO4EP37fb/E/+zVr4f6LFql9PeXH+qtUXy4v4N7VljsfDLcLUxc/hifAZbk2I&#10;zPF0cJCPK6uzf8v8xoeCfC+zydQ1CH/rn/8AZ13Ram0V/OuaZlXzXESxFb5L+X7R/XGTZNh8lwkc&#10;JR+zu/tSl/NIKkt7eW4nht4/30sr1a03R5dU/eR/uYv+etd14Z0OLS4PM/5a18LmufUcshL3uafY&#10;9epPliO0HwzbaJ+8/wBddSJW1R14o61+GYnFVcXWlWre85HmN80g7Gm07rTd1c3wk/ZPO/HP/Icr&#10;c8E6DHbwQ6hJ5sMvzReVTpdFl1TxT9o/dC1tv/IldU1ff5pm8qGX0cDR+Lkjf/wE651fc5CrfafF&#10;qNjNb3H76KWvMPF3gSTQYTd2ZlmtR2/55V6vTdu793JXkZJxBi8lqx+ry9yT1geNXw0MTH3z55m0&#10;mKWCe8/e+bLWP9K9A1q1+y65ex+T5Pzt5cVcHIu2ev6zyXHyx1Ln+zaMl/hPgM+wEMJ7OdH7W/8A&#10;iGUUUV9GfJiLW74LurKz8UWkl/pv9pR7+I4hlxWEea7DwnoOs6ZqNj4lTSJLzTLJ/NeSIpkp7VrR&#10;96cTWlGUpx90908QeL9XvNU0aw8HLaTRuc3nm/8ALun91v7rV6ZEO9cB8KWhmg1K5h0G60eK8m+0&#10;mW7O5rgt3r0MAKDX2NK7jzH3VC8o8/c/PD49u/xb/ba0bww0EWrabp9xb20lrHL8vlbVefd7r82f&#10;92vqdv2QvhJIAf8AhCrA/TI/rXz18JPDT6f+3x4qj1W08u6Bubyz8w5+RkyrL/wF6+zvGPirT/BP&#10;hvUNb1ScW2n2MLSyyt0Arw8DSp1fbVcRFfG9/I/beLcxxeCeWZbldSUYxw9L4JNc0p+jPzs/as+G&#10;XhqL4z+HPh18PNCtdOv5fLjuPJz9+Rvl3Z/hVfmr9EfBHhq18E+EdI0Kz/d29hbJbxj02r/+uvlP&#10;9kb4cXfjj4ia98aNYt/JtdXmnOkJKd8m1mZWfj/Z+UcV2X7b/hmyT4O6p4lgF1ZavayQCO5tbh42&#10;I342thsbfmqcJH6vTrY3l+LZbe6jp4hrf2vjcu4UeIb9laM5/H++n8V9do/CfSZcn5lXfjvnGaXc&#10;JPlJ+vFfNP7KXwx0DxL8BvD+qarbyanqd+JpJrq5uJGfPmuMfe9qh+JXgHxb8CNCt/Ffw91jUtS0&#10;3Sf+Pvw1fOJ4ngP32Rz8ysP+BV6axUpUViPZ+7a+j1PgKuRYdZjUyqGJ/eRm4LmhywbV18XM+W8v&#10;5vwPp8/MSOhpSoABHUdK5D4a/ETTPih4I0zxJpMvm2d7CHx/zzf+JDwOVbiuv3hhgjJ716MJqa5o&#10;7HylehUw9SVKtHlnF2afdHPeJ9I8P6vBD/wkdlY3kcb/ALsX8aMob/Z3d651vBXwxI40fw2P+2EP&#10;+FZfxs/Z30D45Lpv9r6hqVi9lu8oWE3l53f3uteWL/wT38CsCBrviHI/6eV/+Jrz6ssRz2hSTXdv&#10;/wC1PrMup5S8PH6zjqtOfWMafMl8/aRPaH8F/DErgaP4aB/64Q/4V2GhWemadpEEGkQW0Ngv+rjt&#10;QFj/AA28V8zr/wAE9fAzRg/234hB/wCvpf8A4mvevhl8NdN+FHg+18PaXLc3FrbZ2S3UhZzk+tXS&#10;9vzWnBL0f/AMc0hlkKEXg8ZUqyvtKHKvW/PI7DjAOPoKOCPU03OeT0NcN8XPi1oXwa8Jz67rlyIo&#10;UBEFtn95PJ2Vfeu2c1CPNLY+cw+HrYutHD4eLlOTskjP+O/xr0j4GeB5tZ1P9/cSZisrMZDXEv8A&#10;dz2HrXyT+yt8Btc+M3jv/hbnjz95p0ty1zaJKNrXs2cBtoxtRe3r2qD4WaHe/tcfEuXxv8RJIofB&#10;mnuYrTTHnVIpG/hiwCGI/vN/F/L7otPEOgafBFBb6jYW8Ma7FijnQKo/PivnqcP7SqxxFX+GvhXf&#10;+8z9dxdd8D4Gpk+C1xtZfvqi1UI/8+oP+b+aX9R3AhVc5yTXzb8fP2OU+Ofjc+Im8V3OmH7Mtv8A&#10;ZfJDpHt7ryOvevoh9Tt1sJL0TCS1RGcvH82QPSuY8BfFrwp8StHi1Hw/rFtdRynBj3gSRv8A3WU8&#10;7q9nEUqOIXsav3H5zk+PzTJasswyy8ZR91yte1+jun2Phf4nfsh+Lv2eTF428K3sfieHTf3k6XNk&#10;kjx/7XlHcGX+VfQ37JP7Up+OMN7oms28Vr4lsoxJmL/V3MXTcox8pHcV6d8avi54Z+F/gvVLvV9S&#10;t4Zfssgt7TePNuH2/dRe9fFv/BOnwpe3/wATNW17yZfsFjZNF5vl/I7uw43f3vlr5vlWX4+nSwr9&#10;2e6P2T6xU4u4UxuZZ9BOrh+X2VW3K5X+z2l/9sfeHxL8Gj4h+A9e8NyXjWA1O1a3+0RDLR5/iFfI&#10;Wp/8E03+yymy8cSNcH/V/arT5T/vbT/SvrHxJ8XPC/g7xjpnhjV9SisNT1NC9t52VWQ5xtDf3q6q&#10;DUbW4g86O5jkgPSQONv517dfB4TGte11a8z8xyniLP8Ahmio4CbpQqe98Kal0v7y8j86/h/8efGn&#10;7I3i4+AfFOkW02hWsuyRordYpXVm3ecsu0eZ97vn0r9DLWaw8S6JFcIYr3Tb2DeG+8kkbL+oINfn&#10;L+3R400z4mfGTTdG8OSf2hcWMK2Ustrlt8zMflXH3ttfoL8L/D03hD4deHNDupvNutP0+G3kkI/i&#10;VADXmZZOpGtVw6lzQht/kfa8d4TD1Muy7Op0fY4rEKUqiWl9vft0vv8A9vHiN/8AsMeEl1q7vPD+&#10;va74TguTve00y6cR/mT+navRvg58AfC3wUsbwaLDLNqd8Q13qd0xknnA6Atngew7816gUVzjqR/D&#10;RubaSBg17VPB4elLnhTSZ+b4viLN8dReGxWIlODtdP7VtuZ/a/7eLFFFFdZ8+FFFFABRRRQAUUUU&#10;AFFFFABRRRQAUUUUAFFFFABRRRQAUUUUAFFFFABRRRQAUUUUAfjr4MbZ+0l+0J/2MM//AKNavR99&#10;eaeEP+Tkv2g/+xhn/wDRrV6Lsr+hOFo/8JFH/t7/ANKZ/MfF6/4W6/8A27/6TEm3e9G73qDbRtr6&#10;vlPkLRJ93vRu96g20baOULRJ99G7Pn/7jf8AoLVDtp23/Xf7jf8AoLVM4+7ILRPTP+CPf/JEfGP/&#10;AGMMv/oNffNfAv8AwR4/5Ih4x/7GGT/0EV99V/KlT42f2RD4UOoooqSwooooAKKKKACiiigAoooo&#10;AKKKKACiiigAooooAKKKKACikZttYFt478N3Wqf2Zb+INKn1H/n0ivo2m/743ZoA8w/aZ8eaRpXw&#10;r8VaLcTyNqt1p7RwW0UTyu7NwuFUVxP7JXxO8NeGfgP4f0jVL59N1OyMyXFvc27qyOZWbqV+bhh8&#10;1fS0llBIm97eOWQeq1F/ZtozAm1i2+mwcVwPDVJYj26ktrbf8E+qo5vhaeUf2VOjJ3qKbamt1Fx2&#10;5Ph1Pnr4s+P/ABV8YNKvfBvwx0m6aG82wXfiW5QW9tbw7sSeUJAPNYjI+XtmvT/gl8INM+Cfga08&#10;O6dmbYfMuLx/vTynqxGa76OBYlCxAbO9ILffuDptA+7zWsMOlU9rN3f5ehw4rN5TwcctwtP2dG/M&#10;1u5vvOX937MVyx8i7RRRXUe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JtpaKAE&#10;20tFFABTNlPooAZsp22looAiePfWdoekf2TZS2/ned+/eXPpubdtrUIxSg8Vm4K/MA3ZRsp9FaAR&#10;+SnpSrHtp9FACbaWiigDE1XQLPxBpN1p+owR3un3SGOWCQZWRPevDU/Y28P2t0ba08UeJrTw6Hz/&#10;AGFFqUqwBO8ed2dpr6HxvywOD9OlKc4xnPvisatCnW+NXPTwWaY3L4yhharhF7r9f8X974jH8OeG&#10;tK8J6XBpmj2MWnWEC4S1tk2oK1ZfuSfTrT/4h6Vk694g0zw7ZG51S9isoef3srFa192C8jg/eV6n&#10;VzfzbPlj9gEYuvisCcONXjyf+/lfXA3MjELuz05xXxX+wr400XSNS+JUV5qMUL3mox3Fv5pKeZF+&#10;8+Zc/wC9XvPxB+P2g+GtOvrbQPN8UeKTEPs2kaaheZ2bhWbI2qu7qa8jLatOGDjzS7/+lM/SOM8u&#10;xeK4krwpU278nTT4Ibvoj5z0UD/h45N9mA8sGXzvs33M/ZG+9t/2s9e9fdWQzeuOtfOn7LfwJ1Dw&#10;HLq3jrxlJHP438QO0t0RjFujHJTg4znr6dK+ig4JG04J9q0y+hOnTlOenO3K3qedxjmOHx2MoYfC&#10;y544elClzLaThu15aliiiivUPhAooooAiztYDHFZfiDQLHxNot3pepQRXen3cbRTRS8rIjdQa1VG&#10;BwcilptXCMnFqUdGj5+/4YV+Dn/Qry/+B8//AMXS/wDDC3wd/wChYk/8D5//AIuvoDaaNprz/qWE&#10;/wCfMfuR9V/rZxB/0H1f/Bs/8zzX4XfAbwR8HZ7y48J6SdNlvFVLj/SZZc7en32NU/iJ+zT8Pfix&#10;rX9reJtD+3X+xYvNjuZYjsX7o+VhXqgBx6GkZRs+Y5HrWv1ejyex5Vy9rHlrOMyjinjo4iftn9vn&#10;lzf+BfEeB/8ADCvwd/6FeX/wPn/+LpY/2G/g/DNE6+GZN6Mrr/p8/wDD/wADr3/Boway+o4X/n1H&#10;7ken/rXxD/0H1f8AwbP/ADIYUMahSOnSvLPHv7NPgL4l+Jo/EHiLS5bzU4ggSQ3kqqm1sj5VYCvV&#10;du1cHkUKq9cYrrq04VY8s43R4OExuKwNT2uFqOE+6dn+BNRRRWhyBRRRQAUUUUAFFFFABRRRQAUU&#10;UUAFFFFABRRRQAUUUUAFFFFABRRRQAUUUUAFFFFABRRRQAUUUUAFFFFABRRRQAUUUUAFFFFABTH7&#10;0+igCAxZIPpXzn45+BEUXinxX4j1DGo6Xc2stzGPuPbTbfl/3q+kMjisTXtAs9fS3ju95S2lWUAH&#10;qf8Aaq1PlPLx2BpY6moVY3tseAfs8fD3xLo5vby/m8nQL6HzPsvyulwn/srVYmittesYbPR9Gi0b&#10;StMnbzJf4Pmb+/Xoep+FdWfTNS07SIf7MtTc+bnzN/2jd97b/drpNL8LDSrGe0t5vJtZEXy4vL/1&#10;X97/AHq+SzWOIzWUsPC8YJa/3v5YnfkmBoZLh6cPinHbry83xHjPiH4f6lo1/MI4ZZrD5f8ASf4a&#10;fY+D5LP95qEP/XOKvV/EvhPbokNvaTSiO23SeT/z0ouPD9xrFjZpIfJtfJXP9/fX43nuRY6picRh&#10;MDTnHSMl8Pvc0ve973eWMT66GZSlCPOcJb2/mz+XHW4q+V+7qK3sBazzBPNm8v8A5a1PX81Ziqsa&#10;8oTj1/8AAuU7ZzjU+ATBowaMmjJrx9DEU801lpc96VutTblkBnaNpMWkwTRxzed5r+Z5taNHtR0r&#10;SrUnVnKc/ikW3zCUUU6syDzDxvx4qmx/zzWvPdWt/s99/wBda9C8c/8AI1Tf7i1xfiC382DzP+eV&#10;f1fwjVlSwuH5/tQ//ZPmuIMO6+BlOHxQ97/5IwsH1owfWjIoyK/Tz8p5kS2tnc399DZ28PnXcv8A&#10;q4oa96+B1p/wh0GvQa3N5M3yyyWs0u/y0x/drkfgvex2el+JLi303zdUtbVpY7/76H+6m3+9XpXg&#10;/Q7q5OnWGt6aZ/3f23+1P+ekjfeV/wA69rB0uXlnDc9/AYfljGtD4j0PTNWsb8eXaTRS4jWTy4v7&#10;jfdrW9qwtA8J6b4duLy4s4PJluXzJ71uHpmvo43t759TC9vePGfiz8Bk8da7o/jHQtUOgeNNGJNp&#10;qG3fFKP+ecqZwU/DOK5af4AeNfildQr8V/F9vqOh2kiyR6Dolr9ngnYfxSvne3+70r6J2upbAxno&#10;KcDnGBjNcs8LSnKUpfa3XR+qPosNn+YYWlTpUpL3FaMnGLnBdoTa5o/p9kp6XpVpomnw2FjBFa2t&#10;sixxxRDaqKOwFeHftzD/AIxz18jvJD/6GK+gM847187/ALc1/bQ/s9a7BJNHHNK8ISPeA0nzjtWe&#10;OssLU9GdnCfNPiDBS3ftYf8ApRsfsZHH7N/g7PURzf8Ao6SvQvijkfDXxLuGSNOn5z/0zavM/wBj&#10;fVbSL9nXwjHLd22dkw/1qjH76Ss34/fHKB9Hm8EeBmj8Q+L9aK2SQ2ymWK3SThpJHA2425/irOlV&#10;hSwNPn/kX5Hp47A4jG8U4mFKO1abb6RSm7yb+zE4v/gm5ql1cfCrxFbSy+bBaaoEiT+5ujDMPzNf&#10;XpY7Q2MjvXnXwL+E1l8F/hzpfh61YSzxKZLm5A2m4mY5Zj19lHsK9EbO8MDxW+BoyoYanSnukeTx&#10;XmVDN88xeOwvwTnp+V/n8RYooortPlwooooAh2ZbJrxP9o79mrTf2godIS91e60eXTnYxy26q+/c&#10;Oflavbd2G2008kjrnpWNWjCvH2dWN4nfl+YYrKsTHGYKpyVI7P8AA+Kf+HZWj/8AQ633/gHH/jSf&#10;8OydH/6Ha+/8A4/8a+26K8v+yMB/z7/M+6/4iNxX/wBBsvuj/kcN8M/hxB8OPhxpfg5bqTVLSyha&#10;3WeX5GlRixOcHj71fN3iD/gnXoLahJqHhbxVqWh3HzGCPbvVG/3id1fY5C4CHp6UMfk5H4ZrurYO&#10;hXhGE4/DsfN5fxPm+V4iticJiHGVV3ntaT1+JW5ep8T6B/wTqbUp4rvxt43vdUuUbkWqk5T+7vcl&#10;v71fV3w++Hmi/DPwva6FoFoLOyt024Jy0h7szd2966t85yO1M2hhuzj8KWGwOHwz5qcde4844mzb&#10;PYxpZhWcoR2irRj/AOAxsjx/47fsz+Gvj1ZQf2nNc2Go26FLe+tnJMeeo2k7W/KvAZP+Ce+v2d9F&#10;aaf8S76Lw7txJCUdWG7rtRX2V9wp8vvTWywPGMVnWy/DYifPOOp15bxjneU4eOFwuI/drZNRko/4&#10;eZS5T5/+B/7HHhD4MauNXSeXWNYjTYl1dqB5f+0qg4VvevoMJ1PrSFivU7aduyuSfxxXVRoU8PDk&#10;pRsj5/Mczxub4j61j6jnPux9FFFbnnBRRRQAUUUUAFFFFABRRRQAUUUUAFFFFABRRRQAUUUUAFFF&#10;FABRRRQAUUUUAFFFFABRRRQB+N/hX/k5L9oP/sYZ/wD0a1eh15x4bbb+0l+0H/2MM/8A6Neu/wDM&#10;5r+i+FFfJ6P/AG9/6Uz+aOLv+R1X/wC3f/SYk9FQeZ9aPM+tfYch8lcnoqDzPrR5n1o5AuT0v/Pf&#10;/cb/ANBaq/mUeZxN/uN/6C1Zzh7kgPWf+CPH/JEPGP8A2MMn/oIr76r4F/4I8f8AJEPGP/Ywyf8A&#10;oIr76r+Sqnxs/sGHwowvGPjPQ/h94evNc8R6raaNo9qMy3d7KsUUf1Y18K/ED/gsr8L/AAv4im0/&#10;QPDGteLNPiGP7UgkW2SRv4gqv82P9qvmT/go98aPEv7R/wC03Z/CHwpNLPpGmXsWmW1hC/yXOoN8&#10;rSvj+6zbc9lXNfePwO/4JwfBr4ZeBbPTNc8J6f4t1qSBftuqarFveR/4ti/wLUlkf7Mv/BSD4a/t&#10;JeIoPDdvDeeFfEtyrfZ7DUtpSXb/AApKPlZv9mvrevyd/bz/AOCd0XgS/wDD/i/4D+GtbbVbm+Y3&#10;OlaR88NltXcskX8Ufzfw81+g/wCz14x8Ra18A/DOs+O9MutF8S2umj+1IryLyn8yNfmfGT8rbd1A&#10;D/j7+0r4C/Zs8OQat431k2K3JaO2tIYmluLhvREXn/gXSvjBP+C2ngRrna/w68Q+Tvx5v2yH7v8A&#10;e218qR2mr/8ABSD9uS8sbzUZYfDMl1L5csI8xLbT4A23ZnG3zFXr/efNfqWv7BHwEXwz/Yf/AArT&#10;SPI8j7N9q8o/af8Ae8zru/i3etAHX/s+/tJ+Cf2l/CEuv+DNSM8MMnlXNpMNlxbv23r2z2r1ivxV&#10;ubWH/gm/+3zpthoGvyzeD72SIXkN3JsSOyuP4Zf73l7twb/YzX7RW1zHdwRTRnMcib0oAsUUUUAF&#10;FFFABRRRQAUUUUAFFFfL3/BQr9oi6/Z3/Z01LU9Eu4YPEupumnadmT50Lf6yVP721f50AeWfGb4w&#10;+IP2uPj7cfs//CzX7rwxoGibpvGfimzlCTSQqyq1tb9/vNt3D+L/AGc50/2mP2KPhZ8Pf2X/ABZq&#10;PhPQBoHiXw1p0ur2fiSCRv7U8+NWbc9x99t3f5qz/wDgkr8Co/A3wKm8f6laSr4h8XP5gmuvvfYl&#10;P7ra391vvV7V+314p/4RL9kb4jXItDefadMksto/5Z+aNu7/AIDQBT/YB+Ot78ff2aNA1zWZhca/&#10;ZbtN1CXPzSSRfL5r/wC0y4Y/WvpOvhv/AIJB6Vc2H7KXn3EHkw3Or3MtvIf+Wi8Lur7koAKKKKAC&#10;ioJZY7aJpJGEcaDLOa5RvjH4CX/mc/D3/gzh/wDiqAOyori/+FyeAv8Aoc/D3/gzh/8AiqvaJ8Rf&#10;C3iW9+yaP4l0nU7zy/M8mzvo5n2f3tqtQB01QTzJbwyO/Eca5NT0xlEgKsKAPzZ+J/8AwU48ceOf&#10;H+seCPgD8O5/Es9g7RyapLbSTOfLb5pFiXhV+Xb+8rzbxJ/wUc/ai+CeqWV38RPhzDZaVLx5Oo6Z&#10;JbJJ/uyr/FX6meFPh54a8BQzxeHNBsNGW5kaWUWduse92+8zYrxf/goL4d0zX/2QPiWdTsorw2Wl&#10;teW5m/5ZTJjay+9AHcfs3/HfSP2kPhJonjbSITaRXqtFcWkv37edTtkj/wC+untXgX/BR39rvxv+&#10;y3Y+BoPBFnp8934gmuI5JbuPzGj8vy9qqn+15n/jteZf8ETTIfgz4/3+Zs/t6PZn7v8AqF6Vj/8A&#10;BZj/AJC3wO/7CN5/6Fb0AY0f7Vn7ck37yP4WS/8AgjavTf2cP2i/2sPFPxo0DR/iJ8M5bHwhfO8V&#10;5qH9mNbfZk2MVk3f7y7f+BV916He26abptu88QufssX7rzPn+6P4a2aAIpJPKBdziOvzo+M3/BRP&#10;4i+KfjDrHw8/Z58J2njMabtEutQxNc5fftk24+Ty9zJ831r9AfF1tLeeF9YtreDz5ZrSWOOL++7K&#10;eK/ML/gkd490P4e+PPin4B8UTR6D4qvr2KS3tdQ2wvJ5bSLJF838WWT5aANj4m/tgftgfs3Q2mvf&#10;EX4daLP4eP8ArJYQslvGW+VQ8sDHy23dN3WvtL9lX9qHwz+1V8Oh4l0HNpf20i22q6XMfnsp9udv&#10;+0rfwt3/AAql+2r8TfBPwz/Z18YS+OPJvLDUrGext9Ml+/ezMjbYk/8Aiv4etfHH/BGv4da5pXhf&#10;4ieNpIru00q+8q106KSP5Lh1VmZ0/vbdyL+NAH0l+0D+27L4A+J3/Crfhx4NvPiL8RvI8yW0tDtt&#10;7L5Ny+a/+6dxx0Fcbpn/AAUP1z4Y+NtM8H/H74aXfgDUNSnaO31rTpPtOnSfdVdjc7vvfMyscV5x&#10;/wAEs57TWvjV8fNY1bVLu88dS6o0Vza3cfH2ZZm2yb/727cu3sFWvWf+Cr2kaPd/sk6lf38MJvrH&#10;UbaXTppDseOb5l+T/gJf5f8ACgD7It547qCKSKQSxSLvSQdxVivNv2dLu51H4B/Dq5vJpZ7qTQLG&#10;SSWX7zv5C5zXpNABRRRQAUUUUAFFFFABRRRQAUUUUAFFFFABRRRQAUUUUAFFFFABRRRQAUUUUAFF&#10;FFABRRRQAUUUUAFFFFABRRRQAUUUUAFFFFABRRRQAUUUUAFFFFABRRRQAUUUUAFFFFABRRRQAUUU&#10;UAFFFFABRRRQAUUUUAFFFFABRRRQAUUUUAFFFFABRRRQAUUUUAFFFFABRRRQAUUUUAFFFFABRRRQ&#10;AUUUUAFFFFABRRRQAUUUUAFFFFABRRRQAUUUUAFFFFABRRRQAUUUUAFFFfK37cf7YI/Zp8L2WkeH&#10;YI9Y+JXiFxb6Pp+dy2+75fPlQcsu7gL/ABH0oA+g/FPxC8LeCBB/wkniTSNANx/qv7SvorfzP93e&#10;w3VPPZaH410q3nZLHWbCQeZBLsW4ib0ZTyK+afhF+wB4HsfD0uq/Fa0i+KHj3Vi1zqus627Srvbl&#10;liXO1Vry39iL4pw+Bf2rvi58BreeaDwpYTvdeGtLnZpfs23a08aMfur8+7bQ1ccZOL5o6M+4m+Hv&#10;hl/+YBpo/wC3VP8ACrOmeF9I0J5H07TbWxlk/wBZJbQCMv8AXArYPNBOBilypdCnWqSXLKbt6klF&#10;FFMgKKKKACiiigAoor4V/a2/4KLX3wj+JU/wx+HPg6bxn40i8oXEh3eVbO/3UCKpZ2+ZPQc0AfdV&#10;Ffkj4z/bN/bc+F2l/wBueLPAFrpmjRP+9ll0P5MfePzLIdvy5+avrP8AYe/b30P9q6yn0bULSLw/&#10;46sUaSXS4svDcQf89Im/9CX+H5euaAPruiuL+LnxJ034QfDTxH4x1j/kH6PYyXUkf/PQqvyp/wAC&#10;bC/jX5yt+3N+1z8ZG/tf4Y/CEWfh7+DzbFrl5P7rb5GTP/AVoA/U6ivyn8A/8FT/AIm/C74mxeE/&#10;j94Nh02ETql5NZ2zW1zYoy/K3lZKyL/F16V+o2i6zYeJNIs9U024jvNPvYVuLeaI7kkRhuVqANKi&#10;viH9rr/goJL8K/F5+Fnwt0CXxl8T5isePK822tnkUMnC/wCsb5hlflC9zXjviX4//t6eCvC8PiTV&#10;PAekT6WENzcRQ6ary26L97zUWXcv4ZoA/UCivmX9jP8AbX8M/tc+HLz7Pb/2J4v05VOoaNJJvwh+&#10;7LE/G5M59wa7L9p79p3w1+zD4Ii1vWYpdS1S9k+zaXo1oc3F7N/dX0X1agD2iivgjV/25Pjt8PNE&#10;/wCE28cfAG6svAEnJks77fd2UZb5ZJk2/wB3/d98V9ZfA343+F/2g/h1p/jLwlPJNpdyWieKZNkt&#10;vMuN0Tr/AHloA9FooooAKKKKACiiigAooooAKKKKACiiigAooooAKKKKACiiigAooooAKKKKACii&#10;igAooooAKKKKACiiigAooooAKKKKACiiigApmz2p9FADKZUoOaWoaAzr2wF9CEfoHWSrZ9hT8gUA&#10;5HvWCpQjOUlu+v8AXqO5lahaSmDbBFEfM/1nm1zWp+G459L8yOGXzInz5f8Az0ruSfTpTXXcvHNf&#10;H5vwrgs55vbdYSitvd5usex00686bPMEt5JP3cf+t/55U6a3kg/1kPk13U2h2wfzI4szf89Kwdb0&#10;68eygZ8SzR/6wetfzjnPhricowdbETk6s4+8uT4bXive0Uub/CetDGKpIwOtIenNW49Pknihuv8A&#10;llv8utq10uyjspkvP3QD/JJJ1r4bKeDszzVc+lKNuZOekZac0f8AwL+b4TepiIQOaPPejvTpBsn8&#10;umV8LOPs5Sh/KdAu2lptKq76OSRRwPxDsIrWeG8jm/e3P/stcTdRxXEE0dex6naaJeTwaZrxkhlu&#10;eILn/nn+P+1XWXXwu8NXun+RBYxW5+X/AEmL79f1VwZk+LxuU060JLmj0e/u7RPPrYilH3J3978j&#10;578G/DD/AISuGyvJNf0+G18/ypIvN/e/7v8Aveldn4k/ZuuLW4Emj3vnaef+PiKX/W/7WyuyTwMN&#10;M8bWlpp+jQ6ZpQT7T/aFr8zSSL/C616xX7xh8DDk5KsT4Kll9GUZQnHqc14J0Ox0Xw9aW+n2RsoX&#10;RZPKmj+f/gf+1XRg4p4IxwKXPFeuo8p7MI8keUaq0+iiqLCiivh744ftg+KfiT8Yx8Dv2ffsl94n&#10;2P8A214qm+a30aNXVZGX++yZ5/2toGaAPtwEFMg1x3if4XeEvGV0bnXNCtNXl2KubtC4wD/dNfJH&#10;x+/Z48d/Av4S6p8SvCHxq8Y3vjXw7a/2lqA129WWw1FE+aZfs+3bHu+bau5vTPevo/8AZf8AjOvx&#10;++BXhTxvtiiur+2/02GI5WKdflkX8+fxpOKmveNadath581KTT7p2Ne0+A/gG0QR2vhqytIv+eVq&#10;pjT/AL5BrpfDHg3QvBtn9l0PR7TR4B/yytIBGP061vnmmEE9OKzjShH4Io1rY3E148lWrKS822TU&#10;UUVqcoUUUUAFFFFABRVW4u4rKCW4uJRDDGm95ZTtVBXwj8Yv+CuHgPwT4ml0TwR4e1D4ifZv+Pi/&#10;tJRDbj/cbDM3/fIoA++KK/Oz4Zf8FivBniTxtaaJ4y8Iah4IsLllj/tSa5Fwlu7d5l2oyr/tLu+l&#10;foLY6jbavYw3llPFdWlwiyRzQybkkRvusrCgC9RXh/7SP7Xnw6/Zc0yyuPGWoym/vkd7TStPj825&#10;nC/xbcjauf4m4r451H/gtFY25muLf4T6jPp4k/dXM1/5fmJ/C3+qKr/31QB+m1FeC/ssftfeCP2s&#10;fDd5qHhozWOo2EiR3mlaiFS4jyqtvUKx3R7t4Df7HIFeyeItah8PaDqer3O82lhbSXMnl/e2RqzN&#10;/wCg0Aa1FfmMn/BaS1uprj7F8J9RvIYnb979v6Ju+XdtiO2nn/gs3J/0RrVf/A5v/jVAH6bUVyXw&#10;v8b/APCy/hz4f8UfYpNN/tazS6+yTffi3D7p6V5J8e/23Ph18AfEa+GNV/tbX/FbwrKNB0Kz+0XG&#10;xvulhxt+X5qAPoiivnH4Ift2/DL43+KT4Xs5tS8NeLfm/wCJL4is/slzJj+78xDfnX0dQAUUUUAF&#10;FFFABRRRQAUUUUAFFFFABRRRQAUUUUAFFFFABRRRQAUUUUAFFFFABRRRQAUUUUAfjFpF5b2X7SP7&#10;QP2iaKHPiGfHnSKn/LV67iPVLWYeXHeWk8v/ADyhlXfXmjeGdJ8RftMfHv8AtPTItR8rxDP5fmlv&#10;k/ev711lh4G8N6Rew3dppFrZ3Uf+rliLb4//AB6v6H4U+s/2TQ5Yrl1+07/E/I/nXiqOG/tavzyl&#10;ze79mPL8Mf7x0/mUeZVXzKPMr7/kPhS15lHmVV8yjzKOQB8upW1sPLuLyKCX/ptKqUwa1Y/vh/aV&#10;p9xv+Wq/3WrH1fwnoviGf7RqekWt5dbPL82bd/8AFVSHw28J/vseHLD7jd2/u/71eTV+ue9yxjb/&#10;ABP/AORPQhHCcvvynzf4Y/8AyR9If8EeP+SH+Mf+xil/9Br74foa+Bv+COwC/Avxiq9vEMn/AKCK&#10;++X6Gv5RqfHI/rGGyPw7/Zw1jwr4N/4KC+N/FnjDUY9H0Xw9qWtaiZfN2fOrTbVT+JmbO0KvzMa9&#10;h8ef8FVvi34+1We4+Evw6lh8N2rtH9qmsZLyWU8ff2rtX/dH97mvn74Q/Amw/aI/4KD6/wCFNUmx&#10;ov8Awkep3t7H/wA9YYZ5HaL/AIFt21+4/hHwL4f8BeHrLRPD+j2mjaTZJ5Vva2kSokae1SWfnF+z&#10;H/wVwufEHjaw8K/GLTLLQYrl2tv+Egtd0SQzFvl+0I3Cr/DuXp1Pevt39qfxRdaD+zN8RNb0O9EV&#10;3Fok8lvdRbXUbl+96Hhq+NP+CyHwb0dvhZ4a8c6Xo+n2ep2OpfZby7ijEUskMittXgfN+855q9+z&#10;b4z1z40/8EtvGOlx2dzqWq6RY3ui26iTe9ykaJIv3v8AZfH/AAGgDxf/AIIpaNZXvxZ8fahLDuur&#10;LSIhbyn/AJZ7pcNX7DV+Qn/BEq4ij+JfxER5ohLJpUGyM/eP72v17oA/Gv8A4LSeH7HTfjr4N1O2&#10;gEV5qeiM9zKP+Wnlysq/+O1+pX7O2uX3iX4F+BtU1OX7RqF1o9tJNNs2b32egr8wf+C188Mvxm8B&#10;RpLHLLFoMgkjH3o8ztiv0z/Zht5bX9nr4dxXEMkE0eiWweKb5Xj+TvQB6rRRRQAUUUUAFFFFABRR&#10;RQAV+QH/AAU41+/+Pf7Xfgb4O6ZP9ijtfIsvNu0+QXVy/wA0n+75fk/jur9f6/M6TwnbeL/+Cxmb&#10;ieX/AIlmmDUo/K/vxwLtV/8AZ+agD6H8PfsceOPCWh6foujftEeMdM0mxhW2trSHTdO2RRqu1VH7&#10;mvkz/gpBoXjf4R+AfD/hS4+MviXxzdeL7o20mi6jZWioUTb837qJX+83Ffqbquq2uh6Vd6jqE8dp&#10;Y2sTXFxNL9yNFXczH6V+ZHwRuvEH7eX7ck3xPu7LzvhV4Gne20mWWP8Adb423Q/70jM3mFv4RtoA&#10;+7v2XvhRD8FfgJ4N8IRwiO6sNPj+2Yz+8nZd0rc+rZr1mvCP2oLnxp4L8AeJvHnhfxj/AGMdC0t7&#10;mPS5rFbiGR1/v/OK5b9jHxZ4++Nfwn8J/ErxN4w8/wDtSGeSfRbTTVhhysrxrtbef7lAH1BRRRQB&#10;k+IdCs/FGg6no1/CZ7DUraS1uI/MZPMjkUqy7hyvysfzr4+P/BIv4An/AJhmrj/uJS//ABVfYusW&#10;9xfaXewWl39ju5IXiiuRHv8AKdl+Vtv8W3rivj6T9kP9op5pDH+1hrQi3NwdDiz/AOjKAIP+HRfw&#10;C/58dX/8Gclei/Ab9gP4Vfs6ePYfF/g+01GDWUtZbX/Sr55k2Sbd3yn/AHa4H/hkD9oz/o7HW/8A&#10;wSR//HK9B+BXwB+Lvw38fjWPGfx21H4gaJ9lli/sa701IU8xtu2TcGP3aAPpKiiigAr8tv8AgqR+&#10;1JJ49vrL4A/DvzdZ1W6uo/7WGnFneST/AJZ2ibfvf3nX/dr1T9s//goLeeA/FUHws+DNnH4s+It8&#10;5tp5bSPz1snfhUUL96b5t3oveu5/Y0/YM8P/ALPJi8ZeIJpfEnxL1GAS3moXeGWzd/mkWL3y2C3e&#10;gD0X9i/4Dy/s7/s9+GPCd5BDDrXkfadV8n/n5k+Zl3fxbd23d/s8Vw37c/7F1/8AteL4MFn4ri8M&#10;nw891IfNt/N80yeXtbjpt8v/AMer6wqh/a9j/an9n/bIf7Q2eZ9k8xfN2f3tnXFAH5o6x/wSy+L0&#10;l8Ncs/j9f3HiOLb9nu7qW7R/l/h3rJuX5a8x+GP7W/xz/Yu+O1p8M/i/eXfibw9JdJHKNSLXE3ky&#10;NtWe2nb5mX/ZLMPvDrX7F1+Nf/BUbx9ovj39rLwPoOg29pd6jo6QQ3moWnzyyySTqywPt/55j/0N&#10;qAP2PSUSxb071+MX/BRCP4a/Fb9oyHS/g7puta18WpLpY9Rk0Pa9nLOv9zb83nLt5ZePXla/R/8A&#10;bU8Y654D/ZL8dar4ft5ZdVGlm1zEP3luki+XJL8veNWZvbbXgf8AwSF8NeBR8C77xBpXk3njm41C&#10;SPWbqUL9pj/55r1J8v5nw3c7qAPhn4t23xP8BfEbwPH+1lpnifxX4KsYfKt7SK++STdF/BKvytIv&#10;yb/m3/Jgmv2I/Zo+Lvw3+L/wy069+GM0A8P2KLZDT4ovJex2jiN4v4f69a6v4p+DPC/j3wFrOj+N&#10;LO0vPDc1s/2wXeNkce07m3fw7fvbq/J7/gkhrNzpf7WXjLQdHvZj4Vl0u7k8kHdFJ5dxGsLn32u+&#10;P940AfWfxM/Yb8beFPjhe/Ff4A+MbTwbrOrn/ia6Vq0bTW9y7PuZu/yt94qfwxVLVP2MvjD+0R4v&#10;0C4/aB8eaTqnhHQ7r7VFoHh22eBLmT+8/wD6D9GbFfdtFAFKxs7bTLOCztolgtbdFiiij+6iL8qr&#10;V2iigAooooAKKKKACiiigAooooAKKKKACiiigAooooAKKKKACiiigAooooAKKKKACiiigAooooAK&#10;KKKACiiigAooooAKKKKACiiigAooooAKKKKACiiigAooooAKKKKACiiigAooooAKKKKACiiigAoo&#10;ooAKKKKACiiigAooooAKKKKACiiigAooooAKKKKACiiigAooooAKKKKACiiigAooooAKKKKACiii&#10;gAooooAKKKKACiiigAooooAKKKKACiiigAooooAKKKKAMfxN4gtfCnh3U9bv5RHaWFtJcyE/L8ir&#10;uP8AKvyc/YhtL79s79uPxN8W/F832y28Mv8AbbKE/cjO5ltFXbx+7Vd3uea+wv8AgqJ4pv8Aw3+x&#10;74nSwlhgGpSwWNx5x+Yxs25lTn73y14j+xP+w94jt/gFoHiPRvi94w8AXPiSP+0r3T9JiiRN25lj&#10;PzZ3fKqsP96gD9J6/LH9lLTrjWv+CqfxW1jS4he6VZR3kdzdQSb4otwjVQX/AN5GX6rXsXx6+DHj&#10;f4D/AAh8T+PNQ/ab+IPl6RaeZHH5UL+ZMzqsS7f9qR0U+1ZP/BJP4OXuifDPxB8VPEUM3/CR+NL5&#10;5EuZpM/aLVW3eYV/vNMZaAP0CooooAKKKKAOI1z4zeAPDOqzaZrHjPw9pmoxf620vNThimT/AHkZ&#10;s1T/AOGhfhh/0UTwx/4NoP8A4qvF/ip/wTZ+C3xl8e6v4w8RWetHWdTk825NpqTRIX9Qu2uV/wCH&#10;RH7Pv/Pl4h/8G7f/ABNAH0rY/HX4daneQ2dn498PXl1cyLHFDDqcLvI7fdVV3V6BXx54T/4JY/Aj&#10;wd4p0jX9Osdb/tDS7uK9t/O1VnTzI2Vl3Ljn5lr7DoAK5208DeHrDxLd+I7fQtOg8Q3UaxT6pFbJ&#10;9olReitJt3EV0VFAGfq2l2mtaXe6bfQrNY3ULW9xDJ92SNl2sv5V+On/AASnsrew/bd8Y21vD5EF&#10;tpuoxxRf880W5jVVr67/AOCkv7Yc/wADPCsHgPwrCL7xt4qgktvLi+dra2kVo9+F58xmb5F/Gs//&#10;AIJo/sT3PwE8PTeP/GUMkPj3XITGlrN1srVtrbG/6aM33votAH21rugab4p0m40zV7G11PT7pPLu&#10;LS8iWaGVP7ro3DVbtLKKwt4re3hjhhiRY444xtVEX7q1br4F8f8A7Ov7Y2seNtYvfD/xx0/TNFub&#10;ppLO081l8qH+Ff8AVGgDw7/gtTqHh+fxL4Bs7eayk8SQwym8ii2/aEgb/V7/APZznGa+6v2SfD+t&#10;/Dr9jjwPp+qwmz1uw0FpXil+by2/eSLn8GWvyi8ZaT4t/ZF/aDm8QfH3wBD8Ub7U5vtMWqajfsbe&#10;5O7/AFqP5Z+Zf7rKPpiv2V+C3xb8J/tD/C7TvE/hifztFvoTDJayYV7dwu14XX+FloA/Ln/gk5ZS&#10;fEj9rjxx411i7zrVrZXV6fKC+XLNcz7ZP91fmONtfsJf2kN/ZT2sw3RTRtFIPVG4avya8e/s0fE7&#10;/gn98dbz4n/Cnw//AMJt4QvvPit7WKN3ey87/lm8S/wru2o3Occ4r0Ow/wCCh/7QnjQ6Nofhz4A3&#10;cPiS5/dz3d4Jkt5H/wBjcgVV/wB5qAPAP2V5dN/Z4/4KY3vhSw1L+zfDsuq3mjx+d/y1Rt3kxf8A&#10;fzYor6A/aou5dR/4Kh/BSw8SXl1D4btbWCXTs2++EXTPJu+8NvzMsO70+Wvkj4V+GfHXjT/gpRo9&#10;v4ktNPPjGPxb/aWqw2j/AOjxeU3nTbP91VOPpX6x/tSfsg+Fv2n00G91LU7/AMP+I9CdpdL1nTT+&#10;9ty3zfd/i+ZVb/gNAHtXiHT9N1PQ9Ts9Xiin0u5gkivIpsbGhZSr7vbbmvgz/gkBcSL4H+KVhHLJ&#10;/ZVr4h/0OH/llGG8zOz/AL5SvVdY/Zm+OfjDwd/wiHiP9oQT6BdRrb6hNp3hpbfUbmH7sifaPP8A&#10;l3r8pbbXs/wC+A3hj9nL4c2fg7wtDKLGJ2lkuZjuluJm+9I59eKAPTaKKKACiiigAooooAKKKKAC&#10;iiigAooooAKKKKACiiigAooooAKKKKACiiigAooooAKKKKACiiigAooooAKKKKACiiigAooooAKK&#10;KKACiiigAooooAKZ96nA5pahoCJlox+5qQnAoByKLaAU0tYRF5flfu6S4torgbJIfOHvVvGe+KCM&#10;d81zfVqPJyci5e1h3ZyM3hyJ72ZARD/zzrG1PTBpcwSSbzpa6nWrcm9tLhfM83P+rHcVLLoFtd3H&#10;nOP3wr8CzfgLD5k6+HwOGhCtGek25cvLL3vhXu8x6cMVKPLzyOPi0y5k+TyceZXU2nhS2iMUh/1s&#10;dbMSFMADn0qQAJxmvpuHvDfKMlnKriI+2m7W5l8PoY1cZOr5HMeNrcy6ZKbe0hvNU/5dxNH/AN9f&#10;+O1uaXaiy0uGD/nmgFWWQMRmpRxmv1GlQ5a1Srpr2/U5W/d5Qop9FekZhRRRQAUUUUAfPP7dXx0P&#10;7P37OPifXraaWHWrqD+ztNli+9HPL8qyf8B3bv8AgNeU/wDBLL4AW3w0+BcPjjUoYpvFPjP/AE2S&#10;6I+eO1/5ZR/7P8bH1yv92vnb/gpb4vn+OP7Wvw7+BkWoyWel291Zw3h8v5RdXRXa/wDtfu2X86++&#10;dL8H/F/QtKstNsPEHhmG0tIFto4/7NfhFXav8dAGR+3r4msfCv7I3xMuNQmkhiutKksYzFHvPnTf&#10;u4//AB5lryD/AII8DH7IZ/7GG+/9Bhr5+/4Kr/Fr4gaT4e8P/CzW9T07VJdcddSkj0e3ZHCI22OJ&#10;13Nu3N8wr9A/2UfhQ/wT/Z88GeEJZhNc2Vkr3EmNo8xvmb/0KgD2CiiigAoorG8T6NL4h8O6lptv&#10;qM+lT3ULRJfWf+ug3D7y+9AGzRXxn/w7puX+/wDHj4jn/t+pv/Due5/6Lx8SP/A6gD7Oor5x+B37&#10;IM3wX8bnxJJ8UfGPiz/R3tv7P1i7323zfxbP7y9q+jqAMfxR4esvFvhrU9F1AFrC/ge2uADtyjLt&#10;Neb/AAa/ZY+GfwK8MDRPC3hSzhiLtLJdXkS3FzK/+3K+Wx6L0HavYKKAPzR/4LGfDbwppvwm8M+I&#10;7Hw/p9jrf9qfZzf2kCwu6bPuvtxu/wCBdK9t/wCCVev6lr/7HHho6jdy3bWt7d2dt5v/ACzgjkwi&#10;D2Wvm7/got8WJf2o/i54Z/Z3+HdnFrN9bagj3+qRSb0imb7y8cKsa/M7fhX39+zd8CtK/Zx+D+g+&#10;BNKn+2fYI99xdEbPtE7cyS7cnbuagDG+KH7Ivw1+M3xU0fx94w0Q61q2mWS2VvFPK32by1d5F3xf&#10;db5pH+9Xfal8J/BmsaFNod74T0WfSZYfJktDYxeUU/u7dtdfXjv7T/7RWhfsy/CfVPGGsSRT3Uae&#10;Vp+mebse9nb7qL/6EW7AGgD8uv2Y/D4+Cf8AwVCvfCXhq8kh0iHUbqy8o/8ALSBk3eV/wHdtH+5X&#10;6+fFP/kmPjH/ALA95/6Iavzj/wCCZvwP1L41fEzxB+0p44uJZtRl1G4j061mj/1kjKrNPu/iVVfy&#10;0/3W/u1+k/jbR5fEfg7X9Ht5BFc31hPaxSyfdDyRsq/q1AH5y/8ABGfRdN1fwN8Rhf6baXpj1SIA&#10;zWyv/B/tLX6Pf8IP4e/6AGlf+AUf/wATX5v/AAi/YS/am+A3hbX/AA/4F+IvhPRrTWJ0ubi6hErX&#10;PmL/AHHaP5aZ8XPjr+2V+yDpdlqni+Hw9438KWu22k1aztmfzPlbDSv8rK3+1txQB+l8xi0rSpvs&#10;8McUdtGxjj+6vyrXxJ/wTZtB8UpviV8Z/ELaVqXivxDr8sUUkJ8240+2j+VYPm/1a+nqBX0P+y58&#10;fNO/aW+CeieNLcQw3N0jRahYxHf9mnU7XT+TfRq+eE+A3xt/Zb+JvjfUPgdpnh7xJ4L8Y339pSaV&#10;rErW76dc/Nu2bV/1fO0f8BoAw/8Agq3pmneE9L+GvxA0zTLSDxfYeIovK1WOPZNsXb8rsPvL8v8A&#10;F07V9+WEsk1jBLJxI6KTXxLf/Aj41ftZ63o1h8dbLQvCngnQrpdSGn6FI002pTfwo7NjbGvf13V9&#10;vxJHbwhEGEQdKAJqKKKACiiigAooooAKKKKACiiigAooooAKKKKACiiigAooooAKKKKACiiigAoo&#10;ooAKKKKAPxb02Tyv2mfj7/2MM/8A6Nauz+0Vw1rJs/aZ+Pv/AGMM/wD6NeusE1f07wbD/hEof9vf&#10;+lM/mji2X/C3X/7d/wDSYlz7RR9oqn51HnV9vyHx/MXPtFH2iqfnUedRyBzF37RSC4/13+43/oNV&#10;POpBN/rv9xv/AEGsZw91jufQP/BHf/kiPjL/ALGGT/0Gvvpl3ZFfAv8AwR4/5IZ4x/7GGX/0EV99&#10;1/GU/jZ/YcPhR+KPxEfV/wDgn5/wUHm8YanDdal4Z1O9uNTjmij2fabW5DeYibv4o2k2n/dr9evh&#10;z8WvCXxa8KWniPwtr9pqmk3MfmCWKVcx+quuflZe6tXM/tDfs0eBP2mPC39i+M9ME8kSN9jv4htu&#10;LN2/iRv/AGXvXxX4h/4IwWAugPC/xY1TRtPKZe3u7Hzvn/vfLKlIsxP+CvH7SXhbxF4H0b4ceF/E&#10;1hrOqjUftOq2toVm8pFX5FLrwrbv4etfT37AfwEl+F/7Iml6BrMMtpqHiGKe+vYT9+Mzrt2/9+1S&#10;uG+B/wDwSf8Ahl8KfEGneINf1HUPHOrWOyWOK8jWO285Tu3eVzu+bpuavuMAINq8YoA/Cf8AZv8A&#10;Hdj+wx+3Hqmn+KPNstAtL260i9m+z7njgbd5MnPzbfuMdvVa/boeOPD7eGx4iGtaf/YHkfaRqJuF&#10;WHyf7+/ptrxD9qT9hr4f/tVy6Zf+IIptH16y/djVdOCrLJH/AM83/vL6elfJi/8ABFu587yJPjLd&#10;/wBlb/8AU/2Y2dn93Hn7aAPB/wBpFtJ/bs/b5sdD+Hkst5p100FjcatEPk8uEfvp0/vKqq+G78V+&#10;12mWQ06wsrT/AFgt4Vj8z12rtrwX9lz9iXwB+ylDqc3hyCbU9av+JdW1Ha0wj/55p/dX19a+h6AC&#10;iiigAooooAKKKKACiiigAr5W/aS/Zb8Q+IPin4e+M/wqvbTTPiZoSeTLaagNlprVt837iVlwyt82&#10;3d/d/wB1a+qaKAPjHxp4B/aF/ansYvB3jfTNP+EPgGQLJrD6RqSaje6qm7/j2RlP7pP4mbqenSvp&#10;L4Q/B7wp8DPBNl4R8GaXHpWi2xaQRA73kdvvM7Hlm/2j7Cu8ooA8b/bD/wCTXviZ/wBgS4/9Brgf&#10;+CaX/Jlnw5/64T/+lMld/wDthLu/Ze+Jn/YEn/8AQa4L/gmom39iz4c/9cJ//SmSgD6gorz34wfF&#10;zSvg94Xi1C9/f319dR2Om6eHxLe3Mjqqon03bj6KrV3Fi80lnC88flzMimSP0b+KgC1RRRQAUUUU&#10;AFZPiLTZdZ8O6np8E/2WW6tpbeOXH+rZlZd361rUUAfkXpn/AASB+MHhrxD/AGzo/wAU9JsdUDuU&#10;1S0a5huPm+8+5fm3Nn+93rpv+HaP7TP/AEcHdf8Ag31D/wCKr9TqKAPi/wDYz/ZI+LnwD+IWpa54&#10;++KE3jPTLnTzax2M19czeW+5W3fvWIq7+2T+xL4l/aC8YaB428C+P5vBHivTIPsRmEkkaSQ7t33o&#10;sNu3dulfYdFAH5da3+y7+3F4jvpfDF58Uom8MzDy5NVhv1hbZ/uqolr2j9k//gmP4R+AviKDxd4r&#10;1L/hOPGsL+db3UoZILZ/4nRM/M3P3mzX27RQBm61o9lr+lX2lahAJ7C+he3uIZPuyI67WX8s1+bf&#10;ir/gmF8RPhR8RtY8V/AD4i/8Ixayp5ltpU0siOX/AOeDt9xo/m435r9NqKAPy1/4Ym/a3+Oenf2Z&#10;8UPixHouiRybZLWK+837RCy4k/1GA3y/wycV9kfsl/sfeEP2TvC89johl1PWr4IdR1afl5XXdgJ/&#10;dX5j8o/GvoK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Bf8Agr9o8msf&#10;B3wDGIZpbA+K4I7xofuIjRSL8/4tx719seBNHt/D3gfQNLsxJHa2OnwW0Ql+Z9ixqq/yrjP2kPgR&#10;o/7SHwm1TwRrE0tlFdbZbe7h+/bzr80b/g2OK8U8LS/taeC/CFn4Ji8N+CNZu7GNbG38ZzavIieS&#10;vyrK9r5WWZV6/NyaAPBv+CkPxC1r9ob4seE/2cfh1KdSujdrda6LX7sT/wAKuw4CqrMz7u+2vtjS&#10;v2f7XRPhB4U8Eaf4g1bRovD9kttHd6dcbHkfZ8zPnqN2WxXOfs2/se+GP2ep9S8QPe3Xiv4h6vuk&#10;1XxTqPE1w7NufYvPlqzfw89K9+uP9RL/ALlAH53/ALBF344+PmufEWTxf8TPE2qR+ENXjsbGGKWO&#10;FJU3M259qjc37rb6V+iq9K/Pj/gk7/yE/wBoD/saIv8A2tX6EUAFFFFAHxD8bv2C/iB8U/ihr3if&#10;S/jt4i8MadqU/mx6VZ3E6RW4/uoFkArh/wDh2L8T/wDo5Hxb/wCBtz/8dr9FqKAPgPwJ/wAE6fiT&#10;4U8c6Brl5+0J4n1S00y9t7mSwmurl0uUjkVmibdJjawXbX35RRQAV8rftufttaJ+yx4YOn6cI9Z+&#10;Impx/wDEt0kHd5QbhZ5QOihui/xHp3r6pr8v/wBoz/glZ48+L3xz8T+N9L8c6asOp3guoP7R8zzo&#10;h8vy5VT93t9KAO0/YB/ZI8Qar4hvfj18bbKfUviBq832nSodW5e2Rv8Alu8XRG/uL/AvQLxX6GV+&#10;V0n/AATT/aQlO+T42RZ/6/bn/wCJrtPgj+wH8c/h58YPCfiXX/ixFreiaZqEV1eaeL2d/NRfvLtZ&#10;dtAH314u8a6F4D0uLUPEOqQaRYS3Edql1dybE86Rtsabv9pmCiuiVt1eX/tG/AvTf2jvhRqngTWL&#10;26020vnikF1aY3xyRusiN/30or4GX9hH9q34PW9xD8NfjH9os5JFiSI30sLmFd21trK6r97+9QB6&#10;v/wV/wDFnhvTf2ZToeoSwy+IdS1S2bS4jGryxlG3SP6qvl713e+KZ/wRy8O32lfszanqF3j7Lqet&#10;Sy2w/wBhUVW/8erzrwr/AMEpfGPxN8cxeLPjt8S5deupHilubS03TTXIVV3RmZtvlr/D8qnpX6Qe&#10;FvCmk+CvD1loeh2UWmaTYwrb29rax7EiRewoA265X4j+PNI+GXgnWvE+t3kNlp2mWrXEst1JsUf3&#10;VP8AvNha+Afij+wh+0N4P+I3iTxZ8HPixLBa6nfSXsWn3d9LDLGZm3SJ9102qzce1Ylt/wAE4/j5&#10;8d57KT43/F6WbTo9pksIZWvH+VvlXb8ifxP83b3oA4n/AIJseDdb/aE/az8WfHPV7Iw6XZT3NxHK&#10;Mooup9wWJMfe2xtzX681w/wj+D/hX4H+CbPwp4N02PTNFttx8r7zyOxyzu38TV3FABRRRQAUUUUA&#10;FFFFABRRRQAUUUUAFFFFABRRRQAUUUUAFFFFABRRRQAUUUUAFFFFABRRRQAUUUUAFFFFABRRRQAU&#10;UUUAFFFFABRRRQAUUUUAFFFFABRRRQAUUUUAFFFFABRRRQAxl30KtPoqOUBNtLTcmnVSVgE20tFF&#10;TygFFFFWAUUUUAFFFFAH5K/BzRpPip/wVo8WahrF5HenQ7u8ljEsSv8A6hPLiX/Z2/Lhv9mv1lkl&#10;EcRd/uYr4n+OfwZ8SfBH9qXTf2h/AHh+XxBpNzB9l8X6Lp4X7QYdm1rmFONzKq7ivUlf9ql+IXxs&#10;+JH7XHh678B/CHwNrng7SdSjNtrHjLxdb/YVs4W/1kdvEpZnkZejdOaAPBvg14Quv2zv+Cini34g&#10;auIr3wX4HvvLs5YY28mR4G22yq/8Tbl8xv8ACvrv9tH4x/Er9nf4f6l8QPCn/CO6notj5EculatF&#10;L5uWZlZ0dGX/AGPl/wB6vS/2evgbof7O/wAKtF8E6ETLb2Mf727lTY9zMzbpJW/3m/h7dK8a/wCC&#10;o/8AyZv4t/67Qf8AodAHV/sd/FT4ifHn4Z6N8QvFZ8P2WlaxDKbbS9HilDx7ZWj+d3Y/3e1fRNfM&#10;f/BNr/ky34c/9cJ//SmSvpygArG8U/2v/wAI3qn9g/Zf7b+yyfYvtefJ87b8m/8A2d1bNFAH54Na&#10;f8FDv+e3g7/v5af/ABNN+yf8FDf+e/g7/v5af/E1+iNFAHyP+zPD+1rF8S8/GWbw83gr7JJxp3ke&#10;cZv+Wf3Bn619cUUUAFfnv/wUC/bV8QaD4ji+BnwkhmvPH2sbbe81C0+Z7bzP+WEO3/lpt+838A96&#10;+yvjlD4tm+DviyPwC3l+MP7PlGlE4/1+35etfkP8Hfgd+2P8CvGWseK/D/w1ln8S6nG0dxqmrfZL&#10;ub5m3PsZpfl3UAfe37BX7Dtr+y54dl17X5hqfxF1iH/iYXOd6WSN8xgRv4u25u59q+wK/K//AIWV&#10;/wAFEv8AoTYv/AW0/wDjtfUv7EniX9ovxAfFf/C99F/sfyzB/Zf7qFPM+95n+rdv9igD3X4t/Fnw&#10;z8EfAepeLvF+ox6botgn7yX+OR/4Y0X+Jm7LX5h/DD4P+Nv+Cnfxum+J3j+S60f4TabdNFp9gPl+&#10;0Qq/+oh/9qSfh1xXR/8ABSv9nz9or45fGGGPw3oN34k8A2VukmnWtndRRxRuR+8Z0dx+83fxf3dt&#10;ZPhjxJ+394L8N6Z4f0fwDFZ6VpsC2ttDFa2n7tF+Vf8AlrQB+p/hvw5pnhHQ7LR9Hs4dO0qxhW3t&#10;rWFNqRIvRRWtX5daT8Rv+ChE2qWcd54NihtfPXzZfstp9zd83/LWvub9qb4f+Lvih8DfEHhzwLrQ&#10;0Dxbci3lstQ81ofLeOeOT76gld2zbQB6/XjP7YWpeH9H/Zn+Itx4nh8/Rf7Iljli37cu3yx/+RGS&#10;vh0/Hb9ur4H6JLZ+I/AMPiu0tXW2j1U263Lyf7W6N9zf7zKK5fxN8If2yP24hZad46gi8EeCpJI7&#10;r7LOVt4TGzblbyVYtI6josmPwoA9U/4IsW1zB8FvGU8kUgtZta/dS/wfLEu6v0crzj4DfBrRPgB8&#10;LPD/AII0MmW00yHy3upY9j3MjcvI4/vM3+Fej0AFFFFABRRRQAUUUUAFFFFABRRRQAUUUUAFFFFA&#10;BRRRQAUUUUAFFFFABRRRQAUUUUAFFFFABRRRQB+KSSbf2mPj5/2MM/8A6Neun8+uSZtv7THx8/7G&#10;Gf8A9GvXSebX9TcFx/4Q8P8A9vf+lM/mji6P/C1X/wC3f/SYlr7RR9oqp5tHm19xyHyXsy39oo+0&#10;VU82jzaOQPZlv7RxR9o/13+43/oNVfO4o87mb/cb/wBBrKcPdY1A+kf+COv/ACQzxj/2MMn/AKCK&#10;+/K+A/8Agjr/AMkM8Y/9jDJ/6CK+/K/iqr8bP7Ah8KHUUUVmWFFFFABRRRQAUUUUAFFFFABRRRQA&#10;UUUUAFFFFABRRRQAUUUUAeUfFz9nfwx8axPa+KLzV5tJuYViuNKtNSltreVF/vKjCuX8IfsbeC/h&#10;zoo0fwnqnibQNFjkeWOwtNYmdInb72zcx217/RQB4lYfsoeCYfHOgeMNTk1bxDr2hO0mnTatqc0y&#10;W0jcMypu27vwr22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huP9RL/ALlTVx/xB+Hdj8R9MjsdQ1LVbKGM&#10;tk6TfNbNIGGNrFetAHxT/wAEn126p8f/APsaI/8A2tX3V4w8W6R4C8L6l4g169i0zRdNga4ubuZ9&#10;qRIvc14X4C/YN+F/wsuLy48IHxB4eluk8u4/s/V5U80f7f8AerX8X/sceA/iBYQaf4ovPEPiDS45&#10;0uf7P1DV5Hhkdfu71/ioA9I+FnjK6+IXgLS/Elxp0uljU4RdW9pOfnSFuY9/+1tIzXY1VtLSGzt4&#10;oIIhFFEvlpGOy1aoAKKKKACiiigAooooAKKKKACiiigAooooAKKKKACiiigAooooAKKKKACiiigA&#10;ooooAKKKKACiiigAooooAKKKKACiiigAooooAKKKKACiiigAooooAKKKKACiiigAooooAKKKKACi&#10;iigAooooAKKKKACiiigAooooAKKKKACiiigAooooAKKKKACiiigAooooAKKKKACiiigAooooAKKK&#10;KACvkv8A4Kj/APJm/i3/AK7Qf+h19aV4B+1D+zh4g/aY8KS+Ef8AhPh4V8LXXlSXVrZ6YtxNLt3f&#10;L5rSL8rZX+H+GgDC/wCCbX/Jlvw5/wCuE/8A6UyV794r8YaR4H0SXV9cvYdO0+J0jkmlPyh3YKo/&#10;76avDfgn+zj8QPgH8PNM8E6B8UbXUdF00uLb+0fD6+bGjMzbdyy/N8zVb179mvxJ8RPiN4N8SeOv&#10;iIda0bwzdfbbfw1aaYtvaXNztZVlm+c7mXd8vy8UAfQtFFFABRRRQAUUUUAFFFFABRRRQAUUUUAF&#10;FFFABRRRQAUUUUAFFFFABRRRQAUUUUAFFFFABRRRQAUUUUAFFFFABRRRQAUUUUAFFFFABRRRQAUU&#10;UUAFFFFABRRRQB+JU3/JzPx7/wCxhn/9GvXQdTXPS/8AJzPx3/7GKf8A9GtXQ9a/qrgr/kRYf/t7&#10;/wBKZ+BcTYXnzatPlf2f/SYiUUUV9xeJ8v8AUf7rCiiii8Q+o/3WL2oz/rv9xv8A0GjNB6Tf7jf+&#10;g1E37sg+pf3WfS//AAR1/wCSE+K/+xhl/wDQa++j0r4F/wCCOv8AyQnxX/2MMv8A6DX30elfxHV+&#10;OXqf1HHZElFFFQ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JU3/JzHx8/wCxhuP/AEa9dBurmrv/AJOa+O//AGMU/wD6Nat01/UPB8+XI8P/ANvf+lSPzXN8&#10;MqmNqT5v65Sxuo3VWor7P2x5H1NfzFndRuqtRR7YPqa/mLO6nbv9d/1zb/0Gqo4oXn/v23/oNTKp&#10;zIX1OP8AMfT/APwR1/5IT4r/AOxhl/8AQa+/PWvgP/gjr/yQnxX/ANjDL/6DX3561/F1T45H6+th&#10;1FFFIs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P9T5/a&#10;Z+O4/wCphn/9GtWvWBrn/JzPx3/7GGf/ANGtWj0Nf0ZwtU5cnw//AG9/6VI+axdPmryL9FUM+9Gf&#10;evqvaHH7Ev0VQz70Z96PaB7Ev0qv/wCgN/6DWfn3pyn/ANAb/wBBo9oHsT64/wCCOX/JCfFn/Ywy&#10;/wDoFffY6mvgT/gjl/yQnxZ/2MMv/oFffY6mv5Kn8TPsR1FeD/tS/tfeCP2UPDllqHigXl9f6kzR&#10;2eladta4l2/eb5mAVV/vGviIf8FbPil4tuJ7/wAGfBSXUvD8Uhj86L7Tc9OfmeOParbf4aQH6q0V&#10;8I/szf8ABVXwZ8bPFemeEPE+i3XgzxJfuttBIZfOs5Zj/wAs9/DKzN8o3L+Nfd1ABRXyt+1h/wAF&#10;A/AX7Kt9FoeoQXfiDxXLCZP7K07aPs+5d0bTOzfKrf7O498V8nD/AIKv/G5LH+13+Bw/sTH2n7X5&#10;V35Pk/3vN8vbt/2qAP1aor5W/ZC/b58E/tYtPpFvDN4a8XWqGZ9Iu5Fb7Qnd4X/j29xwR9K+q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DDxP/AMnM/Hb/ALGGf/0a1T8ZrP8A&#10;GLbP2mvjj/2MV1/6NalMktfvPDc+XKqP/b3/AKVI8+rDmmaOBRgVneZJR5klfS85l7M0cCjArO8y&#10;SjzJKOcPZmjk+lKp/wDQG/8AQazPMk9aeskn/jjf+g0+cn2Z9r/8Eb/+SEeK/wDsPy/+gLX34Opr&#10;4B/4I3/8kC8V/wDYfl/9AWvv4dTX8wz+KR65+Yf7ZX/BP/4y/tI/tKQeJ1vdLl8IXM8FkCL0o+nW&#10;S7VZ/Lcnc2N7Hb1Pav0U+H3w/wBD+Gfg3TfDfh/TbbTtPsoVjENtCsau+3azNtH3m7tXVV8Gftt/&#10;FT9pvR/i3/wivwU0Wa+0H+wUvbm7h06NnjdnkVtk8jD5tqp8q80gPlf/AIK4+DfCPgL46+D9T8G2&#10;UWj+Kr62+1ahHpvy/vVZVhk2r92T5f4euM9ea/Wbw/rc2l/CbTdX1PzZbq10WK6uPN++XWDc3/Au&#10;tfix+zV4u8NWf7Uo8R/tTR+IJtabypbC61yKTbHdbl2vcI3zCNV+7tXAP0r9Zv2vb+21D9kv4j3m&#10;nzxT2sugyyRy2snyun8LI60AflP+yF4Qtv20/wBuTU/EHjSI6zpUs91rd5a3cuWkReLeL/dX92u3&#10;+6mK/b4aXZLpn9n/AGOH7Bs8r7J5S+Tsxt27fu7favyY/wCCIw/4uL8Sv+wVbf8Ao01+u9AH4nft&#10;fyaV+yH/AMFA9M8T+CbKXQbSGS21O5trP5Ek8z/j5SJf4VZWb5fu/NX7R6Xfx6npVleJ/q7qFZR9&#10;GXdX5Df8Ftx/xeH4df8AYBl/9KGr9M/2WW3fs6fDr/sCW3/oFAHq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CPxN1z+yP2mvjX/oV3eeb4iuv+POLf8A8tWqlZ+Kpb2eC3/szUYf&#10;N/5azW2xK+3/AIhf8EtfFHin4peMfFmj/FGHRofEOoz30lt9h37Nzsyr/wABzWKf+CTvxA/6LND/&#10;AOC2vvss4ipYLC08PO/u9orv6kuJ8oedNR501fVv/Dpr4g/9Fmh/8FtH/Dpr4g/9Fmh/8Fte1/rb&#10;gv5Z/wDkv/yRHIfKXnTUedNX1b/w6a+IP/RZof8AwW0f8OmviD/0WaH/AMFtH+tuC/ln/wCS/wDy&#10;Qch8gal4il06fy/sWo3v/TWzi3pVdfGn/UG1b7jf8u3+zX2V/wAOnPiD/wBFmh/8FtH/AA6d+IP/&#10;AEWWH/wW1g+KsPzfFP8A8Bj/APJByHa/8EbG3fAPxV/2H5f/AEBa/QCvnP8AYn/ZXuf2Ufh3qfhy&#10;716PX5b3UGvfOii2CP5du2vosnAr8tlqzU5W4+JnhK08VWXheXxLpUfiG+Rnt9L+1J9olC/eKpuz&#10;XV1+HX7dXwO8V/skftPr8S/DEN0ugX2qrq+m6ocukd1u8ySBz/vbvl7rX398LP8AgqV8DfGXg611&#10;DxF4m/4RLWfLxc6XqFtKzCT+LY0asrL6UwPOf+Cynw/ttZ+BWg+KAYILvR9VWOR/s/76dJF2bd/o&#10;v3qzv2MLrXPjj/wTP8ZeHJLyGC8sk1HSLO6u9zJ5axRyLu5/22Wvn79v/wDbF0v9sq98M/Dr4W6N&#10;q2qRWOotL9qEeDfOy+WqpEOdvzfebFfpL+x5+zvF+z3+z5ovg29MU2o3KNdasY48LJPKvzL/AMBX&#10;av8AwCgD88P+CKmu2tj8YvHGlyeaLq+0iLyv7v7uTc386/Ymvwq8W2/in/gnL+2xL4nOgSy6B9tu&#10;pdOjPEN7p825diP03Krfd/hZVr9IV/4Kg/s9f8If/bP/AAmR+1fZvtH9jfYZ/te//nn9zZu/4Fj3&#10;oA+HP+Cz3iWw1n4+eFNIt/NN/pmi7Ln5Pl/eS+YuP73y1+qX7Pvhy+8I/BHwRo2qeV/aFjpUEUvl&#10;PuTfs7Gvyb8L2d//AMFN/wBt2DxC/hmXS/AGmvF9sJj3qLKD7scz9PMl+7hem/0XNftBbW0dlbxW&#10;8fyRRosaD2WgCz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zXjnwF4e+JXhy70DxRo1prejXQxLaXke9D/8AEn/aFfH3ij/gj/8AA3xDrE17aS+I&#10;dAhl5Fjp98hhj/3fMjdv/Hq+5qKAPC/2e/2Ofhj+zQs0ng/RsarNGsU+rX0nnXMir/tfdX/gKrXu&#10;lFFAHB/Fb4K+Cfjn4c/sPxv4ftde08HzIxMMPE/95GGGVvpXyMn/AARv+CIv/tP9p+LDF5nmfZft&#10;0OzGfu/6nO39a+9aKAOA+EXwW8G/AnwqPDngjRYdF0nzGleKIs7ySN/E7tlm/HpXf0UUAFFFFABR&#10;RRQAUUUUAFFFFABRRRQAUUVxfxF+MHgz4S2MV54v8TadoEMv+rF5cqjyf7i9WoA7Sivhrx3/AMFe&#10;fgf4S1Se00sa54sEUZ8u60212QyP/d/esjf8C215J/w+50P/AKJzqX/gVHQB+oFFfBnwz/4LBfB7&#10;xXti8T2er+DZlTLyzW/2mIvn7q+VuY/9819cfDH40eB/jNYz3fg3xNp/iGK32/aBZyZeLcMrvXqt&#10;AHd0UUUAFFFFABRRRQAUUUUAFFFFABRRRQAUUUUAFFFFABRRRQAUUUUAFFFFABRRRQAUUUUAFFFF&#10;ABRRRQAUUUUAFFFFABRRRQAUUUUAFFFFABRRRQAUUUUAFFFFABRRRQAUUUUAFFFFABXj3iz9p3wL&#10;4L+O/hv4T6nfyweKtdgNzbfL+5H3tkbv/CzbThf931r1DV9YsfD2k3mpX9xHZ6faxtLcTTHakaL9&#10;5jX87f7Snx9uviR+1J4m+Jfh+eTTpP7USXSpoZP9WkIWOORD/teXu/4FQB/RrRXl/wCzr8atH/aC&#10;+EHh/wAZaLMPLvoFjuYur29yqjzYm91avUKACiiigArF8TeKNJ8F6Dfa5rmo22kaTYxtLcXl3KEi&#10;jRf4mY1dv7630uynvLuaOC0t0aWWWQ7VjRRlmavx0/bJ/aW8Q/t4fGLRfg98J4ru98KxXXl5i+5q&#10;M6t81y//AExjXpu/2j3oA+mPE3/BRfxL8aPiBP8AD39m3waPFmrRufM8S6vuWxiRW2tJsXH7v0Zm&#10;53fdq140+N/7Xv7P+hzeMPHfg3wZ4t8KWKNJqEXh2SRLi3T/AJ6/M33fX5a+i/2W/wBl/wAKfss/&#10;DuDw54ciE9/Ntl1PVZY/317Nj7zf3V9F7V3Xxahil+FvitJYYp4/7KuP3cw3If3bUAY3wJ+OnhP9&#10;obwBaeK/CF6Lizl4uIT/AK62l/ijdf4Wr0qvxj/4I5/FyXwx8cNY8C3F95el+IrFpbe18st5l1D8&#10;ytn+H935tfs5QAUUUUAFFFFABRRRQAUUVk+IfEFj4T0HUdY1O4jtNOsIHuLiaU7VjRV3MaAIPF3j&#10;HQ/Afh281zxHqlroujWieZcX95KqRRj3Y18KT/t/fE/9oHxxqPhr9nH4dRazp9hMsMvirXNwtP4v&#10;mx8u1W7bmJ74r5K+Onx/8d/8FJfjnonw88F2l3ZeCvtoFtZj/nnu/eX1z2+Vfm29ug5av1y/Z/8A&#10;gloP7PPwr0XwRoABtbBMyXRjCPczN9+V/wDab+VAHyb4+/al/aW/ZT0mHxN8X/A/hfxN4PlnW2ku&#10;vC9zJFNZu3C7925drdvl68V9gfBz4x+Fvjv4B03xf4Q1H7dpN8OOzxSD70Tr/Cy9xXN/taeD9M8b&#10;/s3fEXTNUhM1r/Yd1c/u+u+GNpI//HlFfm7/AMEZPi3faT8S/Evw9mvj/ZWp2X9pQWhG7E8R2sy/&#10;3flbn12rQB+wdFFFABRRRQAUUUUAFFFFABRRXgX7Yn7U2k/sqfCafxHcrFfa/dN9m0rSjLtNxP3Y&#10;9/LXqzf7o/ioA0/2i/2sfh5+zFogu/GGr41CVM2ejWvz3dxzjci/3fVu1fNfgn49/thftAQf8JH4&#10;H8AeGPBvhWVFks/+Eo8zzrlG/iU7huX/AICtfMP7Gn7PPib9vP4zap8Wvi3LeXvhq1nWQzSDZFfT&#10;K3y20X92NO+3jt61+y0MUdvCI0GESgD4W8A/t+eJfhn8XYPhR+0T4fsvCmvTFTb+JNNl/wCJdLv+&#10;597+E527s8FeRX3VHKJIg6fcxX5df8FtvCmmppnwz8TopGqyzXOneYPu+SqrIP8Ax5q+rv8Agnd8&#10;Vbr4t/sp+EtR1C9/tLVbBH0y5lI+ffDhV3/3m27PmoA+n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uZ+InjzSfhl4K1rxXrc3kaXpFrJdXEmM/Iq7qAPnH9v&#10;j9tG2/ZS8Ax2mjiG88c6wjR6daSycWyfxXLr3VegHr7V+J2ra78Qf2kPiNELy81Txp4w1eby44z8&#10;7yP/AHUQfKv3f4cCmfHD4t6v8dPin4h8cawT9s1e6aVIPM3i3jz+7iX/AGVXCiv19/4JqfsVad8F&#10;vANl4/8AE9lFd+OtchS5tzNGGfTbZl+RE/us6/M3/AR/DQB8n/CT/gjd8RfFllDe+NNf0/wbE4V/&#10;skUZu7jZu+ZW2sqq2P8Aer3v/hyd8Pv+h68Rf9+4f/ia/SCigD8Rfjn/AMEkPib8L7C91bwtqVp4&#10;60q2jaWSOGM212EVdzfuix3f8Bavk/4VfF3xn8BvG0HiDwnqdzouq2zjzI8nZJt/5Zyp/Ev+y1f0&#10;1V+Ov/BXX9mPRPh14p0X4leGNOFna+IHlt9WigG2KK6Tayy/70isfxTPegD9Af2NP2vvD/7Wnw/O&#10;oWUP9meJNNCxatpJP+qf++h/ijbt6dDX0TX8+f8AwTx+J978L/2qPB08eqy6dpWp3H9majiNnSWO&#10;X5Y1dVz/AMtGTHoa/oMoAKKKKACiiigAooooAKKKKACiiigAooooAKKKKACiiigAooooAKKKKACi&#10;iigAooooAKKKKACiiigAooooAKKKKACiiigAooooAKKKKACiiigAooooAKKKKACiiigAooooAKKK&#10;pajqFrpdjcXl1MIba3jaWSU9EVfvUAfCP/BW343y+Dvg5pnw40e9kHiHxhdLHLaxR73ksl+8v+yW&#10;k8pff5q/P/8AbF/ZAv8A9nDwF8KNcms2il1zSsarMD8seobmk8rb/D+7ZPxRq+k/gNpl1+37+3vr&#10;fxL1ODzfAnhCZZLOKWL5CI3ItIn/ANpsPIf92vvj9sL4IWv7Qf7PnizwpJF59+0DXOmmL7yXUfzR&#10;/wDj3yn2NAHwT/wRY+Jltaa1448D3mrmKa5SLUrLT5fuybfkkZP9r5k+Xv1/hr9Zq/md+CnxM1f4&#10;DfGXw94s08GC/wBEvlMscy/wfdkRl/3d1f0keFPEVr4v8MaXrlhL5tnqVrHdRH73ysu4fzoA2qKK&#10;jkkEQ3vxQB+eH/BXP9p24+H/AIA0z4YeHr3ydZ8RBpdVMP347Jf+Wf8As+Y3/jqNXHf8EX/hAbfR&#10;/GHxFv8ATMSXMi6Zpt/N1KKN0uxev3ioLd9uO1fFP7cXxUj+Pf7WPizU9LntJdP+1ppNhdQylYZY&#10;Yv3aSbm+7u79ua/Y79m/xL8I/gd8EvCfgu0+I3hTGmWS/aBLr9oz+e37yX+P/noz0AfRlcn8Vv8A&#10;kmfiz/sF3H/otqyv+GgPhf8A9FL8Jf8Ag9tP/i6+b/8AgoL+0/4H0f8AZY8Y6boHizw/r+ra5D/Z&#10;Mdrp2pxXEqJL8ry7Y2J+VaAPzf8A+CW3/J6/gz/rnef+k0lfvjX49/8ABFrwPLffFPxn4rP/AB7W&#10;GlrY5MWV8ySRW+9/C21K/Rz9p/wV8VPHXgqys/hL4rtPCevxXayT3V5u2SQ7T8vyqe9AHtFFfnx/&#10;wzp+3B/0XLw9+c//AMYo/wCGdP24P+i5eHvzn/8AjFAH6D0V+fH/AAzp+3B/0XLw9+c//wAYo/4Z&#10;0/bg/wCi5eHvzn/+MUAfoPRX58f8M6ftwf8ARcvD35z/APxivob9lb4e/GrwFZa+nxh8cWHjOW5e&#10;L+zzZhv9HC7t24sq/e+SgD6Br8z/APgsB+05L4Y8N6Z8ItAvDBfavH9u1oxf8+v3Yovo7B2P+4vr&#10;X6M+JvEVh4R8OanrmqTC00/TraS5uJT/AMs0Vdzfyr+cz4k/EST9oP8AaPvPEfiS9EVrrusIkko+&#10;RIrUyKq7d33VEdAH6g/8Eh/2dJPh58K734j6xaeTrXin93ZiQfPHZK3y/wDfbDd9NtfoTXk3hL4r&#10;fB7wN4W0fw5pXxE8JW+l6RaxWNvH/b9t+7jjRVRf9Z/dWtj/AIaA+F//AEUvwl/4PbT/AOLoA5f9&#10;sbxjH4H/AGYviPqj2hvAdEubbyhJs/10bR7v+A7s/hX5K/8ABIv/AJPDsv8AsDXn/tOvqz/grR+0&#10;n4U1P4F6b4M8MeJdE8Q3OuahHLcDTb5Lh7eGH5w37tiPmbC815z/AMEVPAE134t+IHjSXdDa2VrB&#10;pscbRfLK8rMzbX/2fL5X/bWgD9baKKKACiiigAooooAKKKKAIJriK3ilkkbyo0GWc8V+CX7WHxb1&#10;z9t/9q2HSPDks17pIvf7F8PWw6eTvw0+3/a2+YfZa/S7/gqD8d/+FOfs36lpmnXws/EHil/7MtwD&#10;8/kt/rmX+78vf3r85f8AglpbeH7X9p+HxH4o1LSdM0/Q9OnuYrrV9SjtAk7bY1272G5trvxQB+0f&#10;wT+Fem/BL4V+GfBGjx4s9ItVh3Z/1kn3pH/4EzO1d7Xn3/DQHwv/AOil+Ev/AAe2n/xdH/DQHwv/&#10;AOil+Ev/AAe2n/xdAH53f8FtvF0bQ/DXwx9n/exPc6kbnzOm7Ee3b/wHNe3/APBHz/k0n/uOXn/s&#10;tfnx/wAFQvihbfE39qzVDYXlhqWj6RY21hZ3em3KzRXCbfMZtykru3SMvH92v1j/AGC/Asnw/wD2&#10;Tfh5p9yGW6udPS+kjmi8p43l/ebWX/ZzQB9D0UUUAFFFFABRRRQAUUUUAFFFFABRRRQAUUUUAFFF&#10;FABRRRQAUUUUAFFFFABRRRQAUUUUAFFFFABRRRQAUUUUAFFFFABRRRQAUUUUAFFFFABRRRQAUUUU&#10;AFFFFABRRRQAUUUUAFFFFABRRRQAUUUUAFFFFABRRRQAUUUUAFFFFABRRRQAUUUUAFFFFABRRRQA&#10;UUUUAFFFFABRRRQAUUUUAFFFFABRRRQAUUUUAFFFFABRRRQAUUUUAFFFFABRRRQAUUUUAFfgH+1X&#10;+0T8T/D37RnxA0rT/HuuWlhbavLFFDDeuqRp/dr9/K/m9/bI/wCToPiX/wBhmWgDN/4an+Lv/RRP&#10;EP8A4HNR/wANT/F3/ooniH/wOav08/4JX/BX4feP/wBmH+0/Engjw9r+o/2vdRfatS02KaXZ8u1d&#10;zKa+xf8Ahln4O/8ARL/Cf/gog/8AiaAP5/T+1L8XW/5qL4g/8Dnr1fwX/wAFLP2gvB97aSP44OtW&#10;trH5YtNXtY5Iz6Fyqq7H/gVftS/7LHwdkGw/C7woR/2CIP8A4mvAvi//AMEqvgt8Q9Clg8OaY/gf&#10;WgWkgv8ATjvQFv4Xibhl/wDQe1AHFfsnf8FW/C/xTGneG/iVDH4T8XXEi26ahbx/6Bcu3C/eYtGf&#10;97Ir9BAQ43Lzmv5tv2j/ANmzxb+y/wCPz4W8VRwzSyJ59pfWm4w3MfTcm4A9a/Q7/glZ+2r4m8fa&#10;rB8HvF3m6wbWzluNK1qWXMscMe3MEufv4z8rde3QUAfp9RRRQAUUUUAFFFFABRRRQAUUUUAFFFFA&#10;BRRRQAUUUUAFFFFABRRRQAUUUUAFFFFABRRRQAUUUUAFFFFABRRRQAUUUUAFFFFABRRRQAUUUUAF&#10;FFFABRRRQAUUUUAFFFFABRRRQAUUUUAFFFFABRRRQAUUUUAFFFFABRRRQAUUUUAFFFFABRRRQAUU&#10;UUAFFFFABRRRQAUUUUAFFFFABRRRQAUUUUAFFFFABRRRQAUUUUAFfCH/AAV9+JF94N/ZwsdAsxKB&#10;4m1Jba4uY5MeXDGu9l2/xbq+76/Kr/gtxd3Kf8K0txNJ9lP2qTyfM+Qv8vzbaAPg79kf4bj4uftI&#10;+APC0k0UMV1qiyyGb7hSFWmZP+BLEVr+j+CFLeGNE4jjXAr8PP8AgkbaW13+1bBJPBDPJDpVxJC8&#10;0e/yn+UbkP8AC2DX7lUAFFFFABXHfEz4UeEfjJ4c/wCEf8Z6Dba/oxmW4+yXe7b5i/db5SDXY0UA&#10;cd4d+EngjwkANH8J6LpmQvMFjGjfL93+GuxoooAKKKKACiiigAooooAKKKKACiiigAooooAKKKKA&#10;CiiigAooooAKKKKACiiigAooooAKKKKACiiigAooooAKKKKACiiigAooooAKKKKACiiigAooooAK&#10;KKKACiiigAooooAK+U/+CjH7QL/A79nzUrTS5v8Aiq/FO7SNKh/jBf5ZZV91VuPcrX1S7iNdzcCv&#10;yR8TeJJP29f+Cj+kaBbzzf8ACC+DJ2EUtoP9ZHbPumZm/h8yTcob+7txQB9y/sJ/s+J+zv8As+6N&#10;o97CIfEupJ/aOsycb/PkH3N3cKPlFfRlRxxeXEEqSgD8Mv8Agqh+zv8A8Kc+P03inTLcReH/ABcW&#10;vohH0jus/vl/2cltwr65/wCCQH7Rsnjf4Z6l8MNXmMuq+GT9p0+SQ/6yykb7n+8sm/8AB1rt/wDg&#10;qr+zvN8Y/gIfFGliaXW/B5a+WKEF/tFq3Ey7f9n5JN3ojV+Zf/BPn41WXwJ/af8ADOsarMYNFvi2&#10;mXkhk2JEk3yiR/7yrw1AH9CNeM/tefEOX4Wfs3+PvEVtPNBeW2lyx28sIXfHMy7Vb5vrXsqtur4D&#10;/wCCx/jL+xP2bdG0AWfnf25rEf77zP8AV+T8/T+LduoA+Af+Ccv7P+mftCftE2Vl4g06HU/DGkWs&#10;t9qNpMG2XCbfLRGKsNvzOrf8Br9bP+Hdn7On/RLNI/7+3P8A8dr5p/4IveA7XTvhV4z8VnEt1qeo&#10;RW3zW+GjjiVshX/iVmbkf7FfpLQB84f8O7P2dP8Aolmkf9/bn/47X5b/APBTbw18Jvhr8VNM8CfD&#10;Hwzp+gzaRB5msS2bSO5mk+ZYn3ufupsb/gdftj488a6Z8OvB+s+JtXm8nT9MtJLqc5C52rnb/vNw&#10;BX89uiw+Iv2uP2pIn8q61jVPE2tebIDn5Id/8TL91VjH3u2KAP1y/wCCW/wfPwv/AGWNMv7yyNnq&#10;3iaZtXuCY2V3hb/Uf+Q//Qq+vbq7itBvnmihj9ZZNtQ6Xptto+l2mn2sQhtraNYoo/RF4FeTftQf&#10;sz6R+1L4Hs/Det6xqGjWtrdLeiXTtu8uv8PzUAer/wBuab/0ErX/AL/L/jR/bmm/9BK1/wC/y/41&#10;8Ef8ObPh9/0P/iz/AL+R0f8ADmz4ff8AQ/8Aiz/v5HQB97/25pv/AEErX/v8v+NH9uab/wBBK1/7&#10;/L/jXwR/w5s+H3/Q/wDiz/v5HR/w5s+H3/Q/+LP+/kdAH3v/AG5pv/QStf8Av8v+NWLS+t7wZgni&#10;m/65SB6+AP8AhzZ8Pv8Aof8AxZ/38jr6I/ZU/ZB8P/soWOv22h69qutDWXjkk/tJ1/d7N33dv+9Q&#10;BzP/AAUv12+8P/sX/EC4sb37FNIltamUf8tI5J445E/4ErMtfl5/wTQ/Zw0z9oL48Tx+J9Gj1jwj&#10;o1i1zexTbvKeRvlhRtrA/N87f8Ar7T/4LR+KTp/wW8HaJ5Gf7R1jzTL5n+r8uNj93+LrVv8A4I0e&#10;A7bR/gLr/io/8fer6u1sc2+1wkKrt+fqy/vT7UAe+f8ADuz9nT/olmkf9/bn/wCO0f8ADuz9nT/o&#10;lmkf9/bn/wCO19H1x/xY+IGnfCv4beJfFurTfZrDSbKS5eTGT8q/L/49gUAfiN/wUo8P/C7wD8bY&#10;vBXwv8NWmgQaFaoNVktDI3mXL/NjczH7qsi/Wv1B/wCCb3wdl+D37LHhmC9tza6rrW7V7yKWLa8Z&#10;k+6rf8BVK/Jf9m/4X+IP21/2rYJNZmuriK/1FtY12/G791Du8xl3/wAO7/Vp+lfvF4r8Y6H8MdEt&#10;ZNUN3DYRp5Uf2SymuXwq+kSsfurQB11FfNMf/BRb9nkjj4jWa+0trco3/j0deg/Dn9pX4f8AxZFk&#10;fCuqXWpxXztHb3S6ZdpDIV/6atEF/wDHqAPVaKKKAEZttM8yP1Ffmx/wVN8afGDUvF3hPwp8MNF8&#10;WiwsYGvrzVPDtrd/vZm+VYt8QwyqvzfV6+E/sv7WH/PH4sf9+9QoA/oT8yP1FPBDV/PT9l/aw/54&#10;/Fj/AL96hX7Y/si6T4o0X9m/wDaeMzef8JINOX7Z/aMrPcb2+b52b5t1AH57f8FsfFdlP4w+Hnhu&#10;OGX+0Laylv5Jf4NkjmNV/wB790a9C/4J3fsKfDvxz+zfpnij4k+BrTWdV1i4kurOW8MqOLX7sf3X&#10;Hyt96vjb/go34hl8eftr+LbQQSwfZZ7XTActKZNsUfzbP+BfdWv3H+FPhC2+H/w18NeG7MRfZdM0&#10;6C2j8qIQp8qdkH3aAPH/APh3Z+zp/wBEs0j/AL+3P/x2sPxr+w1+zH4B8Ia14j1P4X6VDp+mWsl1&#10;cN9oufuKu4/8ta+q6+Bf+Cuvx5/4V58EbPwJpd6LfW/Fc/72OL7/ANij+aT/AHdzbF9/moA/Lz4L&#10;fDW3/aG/ad0bw7oGl/Y9E1jWvM+yRRNItnZeZubcN33Vj6/NX9GVlZRadZQWkH7uKJFjjHstfl1/&#10;wRv/AGdpLa31n4v6tBLD5pbTNGB3J5if8tpf9pc/L/wFq+9vif8AtP8Aw6+DM8yeM9Zm0WKN0iNz&#10;Npty0O9vur5qxlP/AB6gD1qivmt/+Ci/7O8Q3P8AEzT8f9e0/wD8RUT/APBRv9n5F8yTxzJGnvpF&#10;6P8A2jQB9M0V5x4R/aF+GXjs2ieH/H3h7U5rmPzY4YdThaUr/ubt1ej0AFFFFABRRRQAUUUUAFFF&#10;FABRRRQAUUUUAFFFFABRRRQAUUUUAFFFFABRRRQAUUUUAFFFFABRRRQAUUUUAFFFFABRRRQAUUUU&#10;AFFFFABRRRQAUUUUAFFFFABRRRQAUUUUAFFFFABRRRQAUUUUAFFFFABRRRQAUUUUAFFFFABRRRQA&#10;UUUUAFFFFABRRRQAUUUUAFFFFABRRRQAUUUUAFFFFABRRRQAUUUUAFFFFABRRRQAUUUUAFFFFABR&#10;RRQAV/N7+2R/ydB8S/8AsMy1/SFX83v7ZH/J0HxL/wCwzLQB+r3/AAR6/wCTRx/2G7v/ANlr7kr4&#10;b/4I9f8AJo4/7Dd3/wCy19yUAFFFFAHxv/wU5/ZzsvjN+z5qniK3sjN4q8KQNe2U0X3zDuXzo/8A&#10;d27m/wCAV+LXwV+Jup/Br4p+GvGGkSmK80i+iuOfuSJuG5G/2WXiv6VfEmkx+IfD2p6W6xSxXtrJ&#10;bETDenzqy/Mv92v5k/H+hnwz498QaQTEfsOoz22YflT5ZGX5f9nigD+mzwz4hsvFvhvTNb05vNsN&#10;Sto7m3ONuUZdy/zrYr5r/wCCePjv/hYP7IvgDUP9LMtratpskl5JvaR4GMbMP9n5eK+lKACiiigA&#10;ooooAKKKKACiiigAooooAKKKKACiiigAooooAKKKKACiiigAooooAKKKKACiiigAooooAKKKKACi&#10;iigAooooAKKKKACiiigAooooAKKKKACiiigAooooAKKKKACiiigAooooAKKKKACiiigAooooAKKK&#10;KACiiigAooooAKKKKACiiigAooooAKKKKACiiigAooooAKKKKACiiigAooooAKKKKACiiigAr8vf&#10;+C2nhmSXw38OdeE0XlRXNza+T/F8yq26v1Cr5J/4KafCKP4qfsreILiOCJtT8O/8Te3lO3ciR/6x&#10;cn+8vX/doA/NL/glR4vtvDH7Xfh+zuIJ55NZtbixiMX/ACzfb5m5v9nbHX7x1/Mx8CviTdfCL4w+&#10;EvF9pN9nk0vUIppJMt/qc7ZF49Y2Za/pT0PWrXxHomnarYTCezvYUuYpI/40Zdy0AalFFFABRRXg&#10;H7bvxvHwA/Zv8V+I7W9+x63JB9h0qUDc32qThfyHzUAe/wBFfht8JP8Agqd8fND1zSNLnntPHMUn&#10;k2Nvp95aok1w+5VX96ih2Zvu5b+9X7YeF72/1Dw7pd5q1mLLUrm1jkubWM7likZcsn/ATxQBs0UU&#10;UAFFFFABRRRQAUUUUAFFFFABRRXK/ET4h+H/AIU+D9S8T+J9Si03RbGPzJZpT/46v95j2WgDqqK/&#10;HT49f8FjPGviLUpbT4WadB4V0qN/kv8AUYVubu4/4C2UVf15r5duv26vjzPNNJ/wtLxCPM6+VdMi&#10;0Af0W0V+IXwY/wCCt/xd8CanBH4x+y+ONEjRY3iniWG4T/a81Vyzf71fr78FfjL4W+PfgHTPGHhO&#10;9F5pt0gzGeJLeT+KN1/hZelAHoFFFFABRRRQAUV5n+0X4v1X4ffAPx/4k0OWKDW9I0W6vbOWWLek&#10;cyRMyttP3vmr8e/BP/BUH9obW/G+gafeeLbT7LdahBbS40i2HyNIqt/BQB+6FFcz491a40XwFr2p&#10;2coiubWxluI5MbsMqblr8Qof+CqP7RjXsUH/AAlmn/f8v/kD2397/coA/eOisLwZqE+q+D9Avrs7&#10;7u5sYJZT/ttGrNW7QAUUUUAFFfHf/BQn9tOH9mTwB/ZXhfU7X/hZOqFTZ2pjEptoP4p3Q5Uf7O7r&#10;+FfPX/BOz9uX4w/tCfH3/hF/Guv2upaL/Z09yYotNghfeu3b8yKGoA/UmiiigAooooAKKKKACiii&#10;gAooooAKKKKACiiigAooooAKKKKAPA/23fi1L8Fv2YvHHiK0mtYtQNp9is47qTaJJJmEfyf3m2sz&#10;f8BrxD/glD+zdJ8JfgxN421yz8nxL4w23Mfm/wCtisl/1S/8C/1n0da+e/8AgqF8bNS8efGXQPA9&#10;h4a1XxD4Q8I3S3Oq20NtMIb267x7tv8ACvy7l/vtW5p3/BWP4gaVYQ2Np8A5YLW1RYraGL7TtjRV&#10;wq/6v+7QB+qdFfln/wAPePiV/wBEJm/8mf8A43R/w94+JX/RCZv/ACZ/+N0Afp/qOnxanY3lncjz&#10;ba6jaKSP1Rl2sK/nL/a0+B2o/s9/HvxP4TvYcWi3LXOmzgbUltZPmjZf93O0+6NX3r/w94+JX/RC&#10;Zv8AyZ/+N18y/tjftF+Iv2vhoN5qHwivPDWv6QGiTULWK4meWBvm8t90f3Vbew/36AP1J/4J7/Hy&#10;2+PP7N2g3Ek4l1/Qo10jVIzJufzI1+WQ/wC+vzCvG/8Agsh4Ou9b/Z20XXIJ4xbaHrCi4haP5pPO&#10;XYu3/dr5Q/4JZfEvxB8D/jrNoev6LrVp4a8VQfYpJZbWVIbe6Rt0cr/L/vx/8Dr9fPi18MdJ+MPw&#10;517wZrgJ0vWLV7WUj78e7+Jf9pe1AHzZ/wAEoTEf2NvD2zy8/brzzP8Av5X2PX5cfs9fEW//AOCa&#10;fj/xX8MvihZ6ld+AL6aO+0vxbZ2Uj28W47fn2r/FuTPdW/3q9z+If/BT34fR6WbT4U6dq3xS8VS/&#10;Jb6fpOmz+THI33fNdkHy7v7vNAHCf8Fcv2jdM8KfCo/CSyAu9f8AExiluox/y7W0cqyA9fvM6phf&#10;TdWh/wAEuP2M7n4M+ET8R/FcDQ+KvEFr5dtYzxbH0+13f+hSfe/3dtc9+zF+w547+I3xoX48ftAy&#10;wz63LM91b+GpokYxuPlhaVeVVVXDIo5BRc1+kFABRRRQAUUUUAFFFFABRRRQB+c3/BaXwtc6l8F/&#10;ButxH/RtM1do5Y/+uke1f5V71/wTcdH/AGM/h3s8nAglz5W3/nu/3sfxV6R+0z8DbT9oz4L+IPAN&#10;3qMmljUkQx3UI5jkjdZI8j+7uVc+1fAf7Ivx01b/AIJ+3+v/AAi+Negahovhk6i91p3iqCykltN7&#10;Ltb5lU7lbYmNuSDuzQB+qdflJ/wV7/adTWLrTPgr4cnkmninS91ryef3mP3MHH8Xzbiv+7Xv/wAT&#10;/wDgpx4N/sr7J8H9H1f4peJrmNoreLTdNn+zW8zf6vzWZAf+ArWD+yR+whqbePp/jd8bjFrPxA1d&#10;/t0WlNEuzTpm/jfHytIqqu3bwv1oA3/+CYv7Kep/s+/CqfxB4kM0HibxUkVzLpcsew2UK/6tH77+&#10;dx9OlfbTLupaKAPwi/4KN+FtI0f9u/VNL07S7WzsLk6bLLbQx7EkeSKMyNhf73ev3C8JaVZaP4c0&#10;y0sLOKytI7aMRwwxqiINo4wK/FD/AIKXf8pBr3/d0j/0RHX7c6J/yBNN/wCuEf8A6CKANGiiigAo&#10;oooAKKKKAPxJ/aK8KXPg7/gqZpkt5NCI77xNpl9HLNH8mxmj+9u4/hNftovSvhL/AIKd/sieIPjn&#10;4c0fxz4Is4b3xT4ZRhLZiP8AfXltu3bU/vMrbm2988c1c+DP/BTv4c/8ITZ6f8Vp9Q+Hfjaxhiiv&#10;LDUtMn/ett/1ibUOF/3sGgD7U1bVLbRdLvNQvJRDa2sLTSyHsirljX4OfEjUPFP/AAUZ/bGnj8Nw&#10;XP2G+nW1s/OjbZp2nx/8tZf7vy5Y+rHFfZHx2/ac+Iv7advP8LfgJ4N1qz8P6mfK1Txfq9q1tbyW&#10;rf3Hb7qsrbv77DoOa+sf2TP2TfC37KfgKLSNHUXuvXSK+qa1LHiW5fH3f9mNey0Ad78FfhVpHwO+&#10;Fnh3wRooI07SLXyvM/56Ofmkf/gTMzfjUPx58PaZ4n+DXjOz1fTrXU7QaPeS+Tdx70LrCxVq9Crk&#10;Pi7/AMkm8a/9gW+/9ESUAfh9/wAEvdH03X/2v/DVpqunWup2otLyQQ3saypv8r5W2t/FX7oyeB/D&#10;U8WyTQNLkjfsbKPB/wDHa/Db/glH/wAnmeGv+vK8/wDRdfvRQB8S/tXf8E2PBHxZ0LUta+Hmm2vg&#10;j4hxjzbaez/0e1un/uuq/c3fd3L07g18/fsMftx+JPhD4/PwM+NrXcUsV9/ZtlqOoybprKfdtWCV&#10;m+9Gx6N2/Gv1br8Jf+CqPwtk+G37VmqaxBNI1r4lgTVopDLueOT7si/7K7ulAH7sq26lrwL9h/4r&#10;SfGT9mDwNr10B9ujs1sbnA48yH93n8lU/WvfaACiiigAooooAKKKKACiiigAooooAKKKKACiiigA&#10;ooryf9ov9onwl+zL8Orvxb4ruOAfLs9PiObi9m/hiRf5t0XqaAPWKK/Dz4r/APBXD4z+NrieLw3L&#10;p/g3S5N8flWdus0uw/dPmuu5W/3cV4nB+3R8eIZ4XHxS8RMY+nm3rPQB/RfRX5B/s3/8Fg/Emh6m&#10;NM+L1p/wkOnTTL5es6bFHDNbJ9074lwrL/F/e+tfrD4X8UaT438PWOuaJew6npN9CstvdWr70kRu&#10;4I/yKANuiiigAooooAKK+aP+CgPxn8WfAb9nW98V+C72HTtahvreJJZrdZl2M3zfK3FfnP8AAf8A&#10;4KU/H3xz8ZvBHh/WPFtpNpWp6xbWtzCNJtk8yNpVVl3rHuX5aAP2vorz/wCOPinU/Bfwb8Za/o84&#10;g1XTNLnuraWWLeqSKu5cqfvV+NPhf/gqR+0VqfiLTLSfxbYeTdXUUUmdHtvuswU/wUAfutRUUB3Q&#10;x+61LQAUUV+b37Vn/BWrTPhx4jvPC/wx0yHxBqdjO0N7quohktonXO5Il6s2cqW+76UAfpDRX4O6&#10;h/wVc/aJu76ae18T6fZwyOXS1j0m2dI1/u5ZC1fTn7Kf/BXO48VeK9N8LfFyx0/TYbzbEniSzHlp&#10;HJ/D5yfdVf8AaHSgD9RqKrW91FeQRT28omhkXekkZ3K4qzQAUUUUAFFFFABRRRQAUUUUAFFFFABR&#10;RRQAUUUUAFFFFABRRRQAUUUUAFFFFABRRRQAUUUUAFFFFABRRRQAUUUUAFFFFABRRRQAUUUUAFFF&#10;FABRRRQAUUUUAFFFFABRRRQAUUUUAFFFFABRRRQAUUUUAFfze/tkf8nQfEv/ALDMtf0hV/N7+2R/&#10;ydB8S/8AsMy0Afq9/wAEev8Ak0cf9hu7/wDZa+5K+G/+CPX/ACaOP+w3d/8AstfclABRRRQAV/Mh&#10;8cf+Sz+Ov+w/ff8Ao9q/pP8AG2vxeFfBuu63JN5Mem2M93JLs3+WI42Ytt7/AHa/mT8Ya1L4n8Ya&#10;1rEk3nyX15NdGXy9vmbnZt23tQB+5X/BKP8A5Mr8J/8AX7f/APpS1fYVfO/7Avg638EfsjfDm0gs&#10;5rKW501L64jm++Z5v3kjc/3mavoigAooooAKKKKACiiigAooooAKKKKACiiigAooooAKKKKACiii&#10;gAooooAKKKKACiiigAooooAKKKKACiiigAooooAKKKKACiiigAooooAKKKKACiiigAooooAKKKKA&#10;CiiigAooooAKKKKACiiigAooooAKKKKACiiigAooooAKKKKACiiigAooooAKKKKACiiigAooooAK&#10;KKKACiiigAooooAKKKKACiiigAooooAKz9U0y21nTbvT7uGO4tLqNopYpRuR0YYZTWhRQB/PB+25&#10;+y/f/su/Ge+0QRyz+Gr8vdaNeFMJLD/zz/3o9wU19f8A/BMH9vK30a1svhB8QtS8qHzFj8O6hN92&#10;Pd/y7St0Vf7rf7WK+4f2wf2TPD/7Wnw5Gh6jMdM1uxk+0aVq0fJt5Pusr/3o2Xqv49RX4m/HD9jH&#10;4sfAPxHLp2ueE9RvrTLfZ9V0q3a4trhF/i3Jnb/utg0Af0VwTxzxeZHIJYz3qav51PhH+3B8afgr&#10;BFZ+HfG94dNjCiOw1H/S4I13btqLJnaP92vdP+Hxnxr/AOfLw/8A+AtAH7Ra94h0zwzpdxqerX0G&#10;m2FtG0st1dSKiRqvU5NfiL/wUo/bL0r9pzxho2heETLL4R8P+aY7qWMo15csQrOBn/VhVXaevzN6&#10;14J8a/2p/id+0HcK/jjxXd6nbLt2adF+5tAR/F5KYXd/tYzXefsx/sIfEj9o7xTDANFvPDXhqKRP&#10;t+tajbtEsaNz+6V8eY20dFz70AdN/wAEz/2fdW+MX7RWi639ihm8N+FJV1K9nvI2MRdf9Uif9NN2&#10;1h6bc1+9FeZfAP4CeFf2cfh1a+D/AAnDKLCJ2lkmmfdLcSN952b/ADivTaACiiigAooooAKKKKAC&#10;iiigAooooAK/Ev8A4K0/HDxD4t+Pc/gQ6kYfC2hQRGPT4ZQUknbO6R9v8X+y3Sv20r+aH9o3xZe+&#10;OPjr481zUhEL+91i5kl8n7md+3j/AL5oA+qP+Ccv7Btj+0jcal4y8eQXcXgqwkWOzigk8pr6dT8y&#10;52/6teM7e/Ffpd/wwB+z9/Yf9mf8Kz0nyfL8vzf3nnf72/du3VJ+wT4SsfBv7Jfw5sNPMvky6cL0&#10;iY/NvmZpJP8AgO52xX0JQB+Kf/BQ/wD4J82P7O1pZ+N/AEd/d+D7ibyb61m/fNp0jN8rb+P3bbto&#10;9D3rQ/4JQeJviL8OvjRcaOPCut3vgvXEWHUZRbssVlN96G4bP/AlP+9/s1+xeq6RY69YS2mpWcN9&#10;aSj54ruNXj/75atBV20ALXz18eP26fg/+zxcCw8T+JDd60ODpWkR/abhP9plyAv/AAJhXk//AAU1&#10;/a/1P9nb4ead4c8JXkVn4w8SI/l3Wf3tnajhpU/2mbKhu3Wvy3/ZR/ZR8X/tg/EWXT7CU2ek27/a&#10;dY16b5xAGPb+9IxHC/U9KAP1a8G/8FXvgH4x8QQaT/aWraB9o6X2r2Sw28f++6yHbX1voWu6b4n0&#10;qDU9HvYNSsLlPMiurSRXjkHsy1+Pv7Vn/BKT/hR/wt1Lxx4T8Y3WvwaTGbm9sdQtAkvl/wB5PLz9&#10;3vurzv8A4J0/tma38AfibpnhDVb8z/DzXrtbe5tZvm+xTt8qzxf3ctsV+xHJ+7QB+vX7X/8Ayav8&#10;Wf8AsWr/AP8ARDV/O/8AC/8A5KZ4S/7DFn/6OWv6Hv2vXz+yv8WHTr/wjV//AOiGr+eH4X/8lM8J&#10;f9hiz/8ARy0Af0ofFT/klvif/sFz/wDopq/mVtP+QrD/ANd1/wDQq/pq+Kn/ACS3xP8A9guf/wBF&#10;NX8ytp/yFYf+u6/+hUAf07/Dr/kQPDP/AGC7b/0UtdHXOfDr/kQPDP8A2C7b/wBFLXR0AFfmx+3H&#10;/wAFQL74UeKda+Hvw40z/ioLAy2WoazqMXy2s33f3KfxYHzBm4z2NfpPX5p+M/8Agl1q/wAeP2nf&#10;HPjfxlrEOg+EL7WGuLe1sz5l5eQ/+gxq3/fVAH5W+JT4q8aR3njTWv7R1iO5umjuNautzrJO3zbd&#10;5/i+bO2vrv8A4I//APJ1x/7A8/8A7LXu/wDwVW+F3hv4J/s0/Dnwl4M0yLRdAttYmJtYufMfy1+d&#10;26s3+03NeEf8Ef8A/k64/wDYHn/9loA/cOiiigAooooAKKKKACiiigAooooAKKKKACiiigAooooA&#10;KKKKAKT6VZSEO9lCX9TGuaT+yLH/AJ8rX/vytXqKAKP9kWP/AD5Wv/flaP7Isf8Anytf+/K1eooA&#10;o/2RY/8APla/9+Vo/six/wCfK1/78rV6igCkNIsF/wCXO2H/AGxWrtFFAGdq+jabr1ubbUrG11G3&#10;PPlXcSyp/wB8sKqaL4M8PeHR/wASrQdN03/rzso4f/QVFblFABRRRQAUUUUAFFFFABRRRQAUUUUA&#10;FZmsaHp3iG3Ntqem2upW3/PO7hWVP++WFadFAGNovhDQ/DQ/4lOi6fpv/Xnaxw/+gqK2aKKACiii&#10;gD8Nf+Cl3/KQa9/3dI/9ER1+3Oif8gTTf+uEf/oIr8Rv+Cl3/KQa9/3dI/8AREdftzon/IE03/rh&#10;H/6CKANGiivG/FXxl1XT/wBojwn8NNE0u0vYb/S7nWNVvprjD2dtG6xpsRf4mduN3UK2Pu0AeyUU&#10;UUAFFFFABXP6v4E8N+ILj7Rqfh7StSuccTXljFK//fTKa6CigCpZafbadD5NpbxWcI6RQxqi/kKt&#10;0UUAFch8Xf8Akk3jX/sC33/oiSuvrkPi7/ySbxr/ANgW+/8ARElAH4jf8Eo/+TzPDX/Xlef+i6/e&#10;ivwX/wCCUf8AyeZ4a/68rz/0XX70UAFfi/8A8FmtSsrn9oLwzZ295FLeWmjf6TCPvRbm3Lu/3lr9&#10;h/E3ijSPBmiXer65qdro+lWyb5bu8lWKGMe7NX4WeO/DWp/t7/tu60PBs+oajoGrap5Ues3Fs/lW&#10;dkq/Kz/L8q7U+RW/2RQB+nH/AAS+0O+0T9jzwkLyDyRcvPcwH/npG0rbWr60rlvh74E0z4Z+B9F8&#10;K6HAINL0i1S1t4sbfu/xf8COWP1rqaACiiigAooooAKKKKACiiigAooooAKKKKACiiigClqOoRaX&#10;YXl5cER21rG00hx/Aq7mNfzt/tgftG63+0z8aNa128u5ZtEtrh7XR7H+C3tlbam1f7zfePu1fuL+&#10;2d4rvfA37LfxL1zThEby20eXy/Oj3r8+I2/8dY1/OpoP/Ib03/r4j/8AQ6AP1R/Yn/4JYaBfeCbH&#10;xn8YbSa91HUlS5s/Dwk2RW8DDcv2j+JmbjhcY96+uvEf/BPr9n7xJpMunyfDTSrPIwJtP3QzJ/uv&#10;nive/D//ACAtM/69Y/8A0Fa0aAPwA/bm/Y0uf2Yfi3Y6P4f/ALQ1rw1rsL3Oks0e+4G1sSQPt+8y&#10;7k+baM7vu19j/wDBH3xd490TSfEHgfX/AAxrcXhaSRr3TtVurd0ht5sfvYMtjbu+8PfdX6S3Whab&#10;e6paX89jazX9ru+z3MsStLGG+9sbqv4Vp0AMJCDc3GK+ZPi3/wAFG/gZ8Hr6awv/ABX/AG1qET+V&#10;Ja6FF9reJv8Aa+YL/wCPV4r/AMFUv2xNS+Dfh+z+Gvg+6jh8Q+IbV5dRulP7yzsj8oVf7rSfP839&#10;1Wr89f2Mf2LfEf7W3jCeOGZtF8I6a6/2prOzdsyPljiX+KQj8u9AH6rfDz/gqN8A/iFqxsP7fvPD&#10;cu9Ujl122+zxSFvRgzD/AL6xX1dp2o2us2EF3p93Fe2sqb45oZAyP/wIV+If7af/AATX1X9mHwvD&#10;4v8ADmtTeK/CwkS3vfOttlxZs2794+3K+X0Xd2Jr03/gkZ+1Xc+HfFcvwd1+88zS9Xd7nRZppP8A&#10;j3udvzQLuP3X+8FX+Ld/eoA+sP8AgrL/AMmgaz/2ELb/ANCr8ef2Vv8Ak5L4Zf8AYw2f/o1a/Yb/&#10;AIKy/wDJoGs/9hC2/wDQq/Hn9lb/AJOS+GX/AGMNn/6NWgD+gH9pz/k3T4jf9gC6/wDRbV/OR4E/&#10;5HjQP+v6D/0Na/o3/ac/5N0+I3/YAuv/AEW1fzkeBP8AkeNA/wCv6D/0NaAP6grb/j3i/wBxanqC&#10;2/494v8AcWp6APPfjvqOpaZ8GPGdxo+mX+taodMnitrDTv8Aj4lkkXy12e/zbvwr+em5/Z6+JFr4&#10;507w5q/hLW9M1W/nij/0y0k48xtu5mxX9LFFAHyp4L/4JxfA/Qfhrp3hfV/Bmn61fxWqxXOtS7ku&#10;biT+KTcp+XnpX4q/tK/CmL4I/HXxp4It7r7ba6RfGKCYH/lmyrIv/fKsFP0r99/2kP2k/CH7M3gO&#10;88R+Jr2H7UI2+xaUJF+03sn8KovXbnq3Ra/n38Tat4p/aK+L+papHZ3ms+JPEV88vkWsTTSnc2FX&#10;auTtVdq/RaAP21/4Ji+NNS8bfsfeE59Tn8+WwmudNil7+TDJtj3Z/i219Y15L+y58GIv2f8A4E+E&#10;/BGIjd2FqpvZYfuyXTfNI3/fVetUAFFFFABRRRQAUUUUAFFFFABRRRQAUUUUAFFFFABRRRQAUUUU&#10;AFFFFABRRRQAUUUUAFFFFABRRRQAUUUUAFFFFABRRRQAUUUUAFFFFABRRRQAUUUUAFFFFABRRRQA&#10;UUUUAFFFFABRRRQAUUUUAFFFFABX83v7ZH/J0HxL/wCwzLX9IVfze/tkf8nQfEv/ALDMtAH6vf8A&#10;BHr/AJNHH/Ybu/8A2WvuSvza/wCCXX7QXw1+GP7MQ0bxP440XRNVGr3Mptb26WFwjbdrfNX15/w2&#10;P8FP+im+Gv8AwPj/APiqAPaaK8Wb9sv4IqN5+Jfh3/wPj/xr54+L/wDwV1+EngiwuE8HC88c6p5f&#10;7owxNbWwf5vvvIoO3j+HPUYoAv8A/BVX9pT/AIU38Dz4P0q88jxL4vDW37o/PFZf8tpP+Bf6v/gd&#10;fkH+zz8Krr42fGfwl4PtI5iNTvo47iSKPf5UO794/wDuqtaX7Q37QXi/9qb4my+KPEh867mxb6fp&#10;dmCYbaPd8sUS/eb69WNfpR/wS1/Yh1v4Uyn4reN7ebTNYv7VrbStJm3JNbwt96SZf4Wbsp5GPegD&#10;9E9K0u10TS7XT7CCKzs7WNYYIYh8iIowq1oUUUAFFFFABRRRQAUUUUAVnlKj5uPU+lfM/wAYP2+P&#10;hx8Lrk2Gnzy+K9Tify5YdNP7qP1DSn5c/TNeG/8ABRH9o/V7HxDF8OPDuqmztIoFudVntGaObeeU&#10;i3D+Hb8x2/Q1n/su/wDBPr/hKbGz8WfEoSwaXcR+Zb6B80Usm77rTMp3L/u9fWvDrYutOq8PhY6r&#10;dn6hlnDmXYPL45vn1RqE/gpx+KX9f1Inu/8AgqjqJuJhb+CIhDvbyxJf/Ns/h/5Z133w+/4Kc+FN&#10;Zu7Oz8VeH7rQDLxJfxzfaIUft8oUNive9N/ZO+Eem2MNrH8P9FmjRceZPbiRz/vM3LV87ftH/wDB&#10;O/Qb7w9ea18M7eTTNZtlMv8AZXmFobjlmKruPyse3aonDMaS5+ZS8jroYrgvMJ/V54adC+0+b/0r&#10;Vn2j4b8R6V4s0Kz1bR7yHUdKvIxLb3ULbklQ9xWrvTBXtX5UfsVftKat8EvHUPgvxNObLwpfXTQX&#10;MOoHYdOuem7J/wBWu77+eO/Wv1RR1uI90R8yNhxXo4LFRxVPm69T43iPIa3D+L9jOXNCWsX/ADR/&#10;zLXUYpKOgrF1jxdo3h+VYtT1ew06WT7kd1cpEx/76Nd+x8souT5Ym0ABS54rL0fxBp2v25l0zULX&#10;UYkbY8lrKsqg+mVrUOKAaafvDqKKKQDFI7DFB/OsTV/GWiaBMIdS1ew06Urv8u6uUibHr8xq7pup&#10;2ur2YubO7iu7aT7ksMgZD9GFK6KcJJc1tC2oDcnlhXGfEf4s+E/hJpDal4q1m10i1/h89/mkPoo6&#10;tXZrweOPUV+UX/BSdpJP2jp1kk/dRaRa7B6Z35rhx2JeFpc8T6rhbI4cQZj9Uqz5Y2cnbyP1F8La&#10;/a+LvDWn63Y7za6hAlxD5o2tsYblyPpitrOTXC/Av5Pg34JH/UItf/RS13LEL0rti+aKPmsRCNKt&#10;OEdk2Px6UYpjvsTNZOj+K9I1+aaLTNXsNRki/wBZHaXCSsn12niquYqLa5jZzxSEAmlGOaztW1qx&#10;0OA3N/d2tlEP+Wt1KsSf99GmCTb90vLz1H604cVz+m+NvD+r3otbLXdOvLpv+WMN2jv/AN8g10Bx&#10;+FK6YnFwfvKxVu3FvDJJ2iUkj8K+Yvgr+3Povxm+KkPgm08L6hpt1N5/+lTSoyfulZj8oGf4a+nL&#10;/wD48br5f+Wbd/8AZr8ov2Ezn9rqyHtfj/yG1eZi686ValCOzep95w7lGDzDLsxxGIjedKHNDXry&#10;y/yP1rooor0z4MKKKKACiiigAooooAKKKKACiiigAooooAKKKKAM6+vbbS7KW8vJ44baFS8ksvyq&#10;i+9fN3j79vv4f+F5zbaHDd+Kpo2w8lkQkI/4G3X8qwf+CgXxbufDXhKy8E6eYzL4hR3vJD96O2Xb&#10;8q/7zV57+yj+x9pPxB8Kw+MPGZlm0u53R6fpcUm1JI/u+a7L833t+Fr7DAZZgqWC/tHM78rfupfa&#10;PjMdmWMq43+z8utzJat/ZLT/APBSXWE4TwPaj/t+/wDsa9A+H3/BQjwlroig8VaZdeGbo/8ALzkT&#10;23/fXG2vZbL9m34Y2VvFAvgfRZRGuAZbVXc/7zHlvxr5v/aX/Yp0yz0a98VfD+D7JJbb7m80cbmS&#10;VPvN5X91vauujV4fx0/q7oypX2fN/wAGRzVqefYGH1j2qq23Vj7K0DxBpvijSoNT0i8h1LTrlN8V&#10;1A+5HHtWoTweK/O7/gn78V10Xx/eeDrzVx/ZWpQNJp1g33Bcqfm2/wB1mXcf9rFfoiMdM8181m2W&#10;vLMVLD7ro/I+kyvMFmWGjX5eV9USYFLSE4rM1PW9N0hI21C9tbNH4Q3Uqx5+m6vISbPVbUTS20vA&#10;qjpuq2eqwefY3sN7D2khkV1/MVdbrTasWnzDqKKgmmS3iaSRhHGgyzmgCY0nFZmm+IdO1oS/2dqV&#10;pe+X9/7NMsuz67TWn1ptNEpqQhHrQBVLUNUs9Ht/PvryGzi/56TSKi/mapWXjDRNSnFvaa1YXd0/&#10;3YormN3P/AQaFFtbCc4p8vMbtFFFIsQYpppQeKyNQ8U6RpM/kXmr2NpL/wA857hEf9TQk38JDaj8&#10;RsGk4rM03X9M1sSiw1K1vfL4f7LcK+z67TxWn1ptNDTUh1FFU7y/ttNtZbi8uIrW3jGZJppNiJ/w&#10;I0iixIPlPrXhX7Q/7T2m/s+3+jWt7oV5q/8AacUsq/ZJFXZs2juP9qvYdP8AEWka1JKlhqVreyR/&#10;fFrcK5H12mvh7/gpMceI/Bmf+fa6/nHXvZHgqWOzCGHxEfdlf8j57O8XVweBniMPL3lb8z7T8C+K&#10;ofHXgzRvEEMEtpDqdrHdJDMPnTcu7aa8B+KP7c2ifCz4h6l4UufDOoXs1i8SG6ilVUk3fUV65+zy&#10;P+LH+Bv+wPbf+ilrD8Y/srfDfx54ou/EGueHxe6rcukkkpuZEJK/d+61Rhf7Pw+MqQxsXKCva3r/&#10;AIomtf69Xw1OeFkozdr3PVdMvhqWl2d0n7sXMKygem5d1XelV7S0js7eGBOIo0WNB/u1Y614rtc9&#10;lXsA5oPAqrd3tvp9vJPcTRwRJ9+SZ9ij8TxVCx8V6Lq0/wBnstYsLuX/AJ5wXKO36GhRbQOSTNui&#10;iikWNHzCg9BVa5uorG3lnnmjiij5eSQ7VQfjWdYeLdF1GYW9nrOn3c7/AHYobmN2P4A01FshyUWb&#10;lFFFIsKKKKACoJbeO6h8uWMSx+klT0UAeQ+Mf2TPg/4+uLu51v4eaJeXVynlyTfZtjkf8BxXnv8A&#10;w7X/AGdf+if2v/gTL/8AFV9QUUAeR/Dv9lT4R/Cs58MeAdFsZdnlmU23nORu3fffd3r1WKCO3h8u&#10;KMRJ2EdT0UAFFFFABRRRQAUUUUAFFFFABRRRQAUUUUAFfzW/tQeCLn4cftCeP/D91P8AaJbLV5/3&#10;3l7PNDNuVtv/AAKv6Uq/Jf8A4Kw/sgeJbjxVcfGbQIpNU0WS3ji1W1jDPNZbR/rf+ufr/dP1oA+y&#10;v+Cc/wASLf4j/sl+C54/si3mmQPplxa2ku8xGFmVd/8AdZl2t/wKvp6v57f2Mv20fEP7IfiLUZrO&#10;xGu+H9W2C90qaZkXKn/Wx9vMxlfevvvVv+C0vw1h0aaTT/B3iCbUdn7u2m8pU3/7TbqAPor9tP8A&#10;a0sf2SvhxY+IfsUWr61f30dtaaXNLs81AczHcM7dq/rXAfs8f8FP/hr8e/FOg+E/7N1fQPFWrnyo&#10;7WaJZrfzP7vmqf5qK/Jn9q/9rDxR+1j4/i1/X4oNNsLKA2unaXacpbR5yfm6szN1b8Ogr71/4JC/&#10;sr3Xh631L4veJ9Mls7u9g+w6FDOm39wx3Sz7T/e2oqt6bqAPnT/grrqd1d/tW3NtPeTTQWul2qW8&#10;Uv3IkZdzKv8AwI7vxryz9lD9p34t/s82/iWP4Y6NFqseqPAb7z9MlvPLMe/y/uMNv33r6u/4LN/B&#10;GWw8VeGfifp9pKbS+g/s3UZYo2ZI5k/1TO3RdyttH+5Xnv8AwSr/AGqPB3wF8X+JfDPjCdtMtPFT&#10;2/2fVZpMW9u8XmYWX+7u8z73bFADfG3/AAUD/af8feENZ8Oap4Mtf7O1e1lsbjyPDdyjlJF2tsO8&#10;/N1r5R8DfC3xlB428PSSeE9b8v8AtG2/5cZf+eq/7Nftf+2L+274V+CXwW1LV/CHizQ9a8X3O2LS&#10;rWzuobvDs3+sdFY/Kq5r5I/Zv/4KlfGn4oePvD/gf/hDdD8Talql8kZuoYpImt4Nw8xtsfG1V+bd&#10;QB9//tW/L+yV8Tf+xWvP/RDV/PP8L/8AkpnhL/sMWf8A6OWv6IP2vv8Ak1j4sf8AYtX/AP6Iav53&#10;/hf/AMlM8Jf9hiz/APRy0Af0ofFT/klvif8A7Bc//opq/mVtP+QrD/13X/0Kv6avip/yS3xP/wBg&#10;uf8A9FNX8ytp/wAhWH/ruv8A6FQB/Tv8Ov8AkQPDP/YLtv8A0UtdHXOfDr/kQPDP/YLtv/RS10dA&#10;BRRRQB+b/wDwWy/5JB4B/wCwvP8A+i1r5c/4I/8A/J1x/wCwPP8A+y19R/8ABbL/AJJB4B/7C8//&#10;AKLWvlz/AII//wDJ1x/7A8//ALLQB+4dFFFABRRRQAUUUUAFFFFABRRRQAUUUUAFFFFABRRRQAUU&#10;UUAFFFFABRRRQAUUUUAFFFFABRRRQAUUUUAFFFFABRRRQAUUUUAFFFFABRRRQAUUUUAFcz431PxJ&#10;pmleZ4Z0W017UOnk3d99kRP9rd5b101FAH5JfG3/AIJ0ftJ/Hn4sXvxC1zUvB1lrVzJF5cVpfS7L&#10;ZI9qxqv7r+FVr600TUv2xdH0aysLnwz8ONSurWFYpL86vPF9o2/xbPKO2vrmigD5B8R6j+2dq2lm&#10;00vQfhn4fum63janPcf98r5Q+ar37FH7PfxJ+EuufEbxR8W9T07xB4w8TXVtINUtJWmfyYlkXy/m&#10;UbV+bhVr6wooAKKKKACiiigAooooAKKKKACvAv2krf40+LfCGs+GPhvo/h+zOpI1qda1fUmzHCyM&#10;sm2FYj83p81e+0UAfkf8BP8AgnL+0f8As4/Eqz8b+Fb3wTPq9jHJEItRu52hkSRdrr8sY/hr7Cuv&#10;EX7YMsE0cHgz4ZwTGNhHL/bVy/lv/e2+V81fV1FAHwf4y/YK+Kf7ReqW1x8avjLLeaJ8kr+G/Ddj&#10;9mton/iVGZj/AN9MrV9Y/CH4MeEvgZ4MsvC/g7R4tM0+2THGPNnf+J5X/iZuprv6KACiiigAoooo&#10;AKKKKACiiigAooooAKKKKACiiigAooooA8d/a68FXHxD/Zn+Ivh+3l8ma60iUpJ5e/7nz/d/4DX8&#10;5WjSRwa1ZSS/u445k3+3zV/UjKkc0JR+UftX4Uf8FFP2NNa/Z8+JWpeKtHszP8PtdumuLe6g/wCX&#10;KaRizQS/3fmzsPTbtHUUAfuF4Tv7XVPC2kXdpcRXdpNaxSRTRHcsibV+YVt1+Hn7HH/BTnxL+zpo&#10;dv4Q8VabL4t8IWx/0YCXZeWS/wBxGbhk/wBlunavp3xx/wAFp/BNnos58J+DdW1LU2DeUNRdYYU+&#10;X5d+0k9f7tAHsP7Zn/BQGy/ZG8f+GdCk8PxeJ4tTspbm8ihvfJuLb5lWNvun5W+f/viup/Zn/b3+&#10;HX7UeuTaB4bg1ey16KD7TJaajbfKE2jdh1Yrw2R2r8N/jV8Y/Ev7QvxN1Lxf4jl8/VdTdY0hi+5H&#10;GOI4kX+6vav2P/4JifstXXwC+DEuv+JLH7H4v8VulzcW00eJbW2XiGJvfrIR2347UAfm7/wU91C5&#10;v/2yPGJuJpZ/s6QRR+YM7EVPlUf7P+NP/Zm/bG+OfwM+Hk2g/Dzw1aanosl09zJdS6LLctvb73zx&#10;sK9X/wCCwvwTl8H/ABn0zx9Z2cv9k+JbXyrmWKJvKjuo/wC8/Tc6/MF/2WrqP+CVn7aXhb4Y6Jd/&#10;Czxxew6Na3N499peqz7Utw7Ku6KV/wCH7m4M30oA80+J/wC3T+018XfAOteENd8G239lavB9mn+x&#10;+HrlJdm5W+Vtx/u14X+zh4D8b6B8e/AGoRaBrliYtctf9J+wyJ5f7xd33l/u1+p37c//AAUU0T4F&#10;+FrPSvhvrOk+JfGt/tkSW0lju7azh/vvtJG5v4RXCfsI/wDBQP4sftL/ABNsvBmseGdKmsYo5LrU&#10;dfhikT7PGv3V2r8iszfKN1AHqP8AwVh/5M81T/r+tf8A0Kvx8/ZW/wCTkvhl/wBjDZ/+jVr9hv8A&#10;grL/AMmgaz/2ELb/ANCr8ef2Vv8Ak5L4Zf8AYw2f/o1aAP6Af2nP+TdPiN/2ALr/ANFtX85HgT/k&#10;eNA/6/oP/Q1r+jf9pz/k3T4jf9gC6/8ARbV/OR4E/wCR40D/AK/oP/Q1oA/qCtv+PeL/AHFqeoLb&#10;/j3i/wBxanoAK8m/aM/aM8J/s0/Dy68U+KLv1is7CI/vryb+GNF/m3au/wDFfiGHwp4Z1jXLkSS2&#10;um2st5JHF98pGjMwH/fJr+dP9pn9pHxT+038S7vxP4gu5fsodo9O08H91ZQbvlRF/vf3m7mgC38S&#10;fHfxB/bX+Ps2oJZXes+INbuPK07SbPc6W0P8MSf3VVerfia/Xf8A4J+fsSW37LngmbU/EkFpefET&#10;VCXubuIbxZw/wwI35szcZ3Y/hr88P2N/20vht+yd4cMkfw0vNZ8a3waO+1+S6Ufu93yxRK33F9fX&#10;vX0r/wAPu9C/6JpqH/gdHQB+n1FeN/sqftC237T3wfs/Hdto82iw3N1PbC1mkV2/dvt3ZWvZKACi&#10;iigAooooAKKKKACiiigAooooAKKKKACiiigAooooAKKKKACiiigAooooAKKKKACiiigAooooAKKK&#10;KACiiigAooooAKKKKACiiigAooooAKKKKACiiigAooooAKKKKACiiigAooooAKKKKACiiigAr8Uf&#10;2kf+CeHxz+IHx38c+I9I8KRT6VqWqS3NtL9qX50b7tftdRQB+BX/AA67/aH/AOhTh/8AA1KP+HXf&#10;7Q//AEKcP/galfvrRQB+BTf8EvP2h1/5lOH/AMDUr1jwH/wRo+KeuTh/E/iXQ/DVq0YkBhD3ku/+&#10;6y/IB/30a/Z2igD5b/Zd/wCCfvw1/ZmDX9vaf8JL4pfd/wATrUolZ4k/uxJyq/zr6koooAKKKKAC&#10;iiigAooooAjY85rE8W65b+FfC+qavdSiKCytZLh5PQKpNbakMOa4X46c/CDxh7aZP/6Aamb5Ys3w&#10;sI1a9OEtm0flF+z14em+O37UOkNqnm3Qv9UfVr0iLenys021lY/6tsbfpX7KKAE+UfhX5M/8E322&#10;/tIWZ/6h1z/6Lr9Zlb5Rk8968PJ4/uJT6tn6l4k1Wszo4ZfBCmrL1b/yJ6KKK94/Jjx0/sp/Ca41&#10;fVtWuvBun3l9qsjSXkt1uk81mbcc5PrXq1vbR2MEUEQ8uFF2Imegqbhjnr71m+JNXGgeHtS1JzgW&#10;ttJPjHXapas4whD4Y2OuricTi3GFWo59rts+Lf26f2vNQ+H+sR+APA2pQwax5ay6pfRAPLbhsMka&#10;j+FmXkt/davmvwR+yN8Z/jlbHxHcLLDFc5kju9bumR5P+AHJqf8AZS8Ff8NB/tQHU9XMt3p8d1Lr&#10;d4Zdu6TDbo1b/gWxSq9q/W9VVBgfLtA/CvnKNB5m5Vq0ny9EfsmZZpDgenSyzLqcXWtzVJtdz8d/&#10;GPwg+M/7KGoQ6y89zpkKPlNT0m4aa337f4x/u/3lr77/AGOv2pof2gfC01lqoitPF2m8XFtni4j/&#10;AIZk9vX0r3rxHoFh4o8P6lpGpQCfT72B4J4j0dGXaw/I1+SPwB19fgp+1tYWtnLdGwi1OXSZfL+9&#10;JCx2qrf8C2VUovLa0OSXuS6GdPEx45y3EfWaaWKoLmU19r+6fcP/AAUW1G5039niea0vJrKUahbf&#10;vYZGRvv/AOzXw/8AA743eP8ATvBWveCfA7atqfjHxJdQbLkytK1vDGrbvK3N8rNu5b0r7c/4KQ4H&#10;7N13uHXUrXP/AH1Xhv8AwS78C21/4l8ZeLmkzLYwxadFD7SfMzf+Q6WKjOeYRhCVuZHRkFbDYXg+&#10;ti8TTU+Spon9p+7y8393mODX/gn78bPFNn/aup3entfPucxahqcjy9foVryvSPG3xR/ZW8fTWn2u&#10;60fVbCT59Pu5GktrhP8Ad+6yt/eWv2o8vgDvXwD/AMFT9IsvsPgbVPs4Go+ZcW5uP4vL2hgv51GM&#10;y+GGpe2oyd4lcN8X4nPMfHK8xowlSq30Ufh0PpPxffar8bP2Vb288PgDWvEOg5gjhl2fvmT7qt/v&#10;V+S/xZ8BeLfhv4wOkeMfM/tryI5f3tz5zbD935/wr9V/2Gox/wAMr+BAe8M5z/28yV8Nf8FJuP2l&#10;pz0I0i1x/wCPU8ygquFhiJfFobcDYmeBzvF5NCK9lFzlfr7r5Tpv2Zv2cfjHpXxK8B+JbuO5Twuk&#10;sN4wOpsV+zMmV+T6fw19R/8ABQW+udP/AGb9UnsrmW0lF1APNhkZGHzf7Nev/Ap/+LM+CM9P7Htu&#10;f+2a147/AMFFCP8Ahm3UyO11B/6HXb9XjhsFPk6o+QWcVs64mw08TFLkqcui/vHw74Q+JPxI+Mfg&#10;Hwz8HvBcOoS3kMk9xf3RvW3XCO/8b/wRrn+9Xofw5/Ye+L/gH4veFpLi5Nlpcl0st5qmi3zP5aL8&#10;zK4bH3vu9/vV6T/wSz8JRp4Z8ZeJ/Ojaee6TTvKEfzRiNA+7d/teZ/47X3ergruB3Z6DGK5sHgVi&#10;aUa1WT5j3+JOKquT47EZZl1OEYa8143cpS1lL8Twj9q39pWy/Zx8EQT20MepeJb5/KsbCSTHT70j&#10;f7K/rX52afpfxo/bJ8WEfbLrWfK6yzP5Fjbru9vl/m1dv/wUS1qPxT+0fHpVp5omsLK3sn8z7nmO&#10;zN8v/AZFr9FPgX8LrP4Q/CvQfDNpEIvssCm4I/jmb5pH/wCBMTSqQnj8TKlKVoQJoV8NwfkmHx1G&#10;mp4vEe8m/sxPzX8Y/sO/GL4VaZN4kieG7WyRp5JNJv5GmjRfm3BcA5/3a9T/AGSP26tbj8UaZ4J+&#10;Il79ss72Q21trF0NktvJ/Ckvy/Nub5f4cd6/RN/mHPy+o61+S37fnwxh+GXx4uNS0+L7LYeIE/tG&#10;Mxv/AMt937w/7PzfN+NTiMNLLrYjDt8vVHTkmb0+NHPKc5px52m4TStKJ+sl5htPmYdPJY/+O1+U&#10;f7CXP7XlgPa//wDRbV+kfwf1O51f4J+Gry/lE9zNpERll/vny+tfm3+wh/yd7Zf9v3/otq3xz5q+&#10;Gl5//Ink8LUpUMszql/LDl+7nP1rooor6A/IwooooAKKKKACiiigAooooAKKKKACiiigAooooA+M&#10;/wDgoL8KNT8Q6Ho3jLS4DdQ6Okkd/wA/MkLY+YL3+Yc153+y9+2Nb/C/w5F4Z8XwSy6DbD/iX6ha&#10;R7njRm+ZXX+7/Fur9AL2wttT0+W0u4I57WVSkkUg3K6+hr5e+IP/AAT98Ga/9on8L3114Zu3LSJE&#10;P31uHP8AsN91f92vtMvzTB1cF/Z2aR91bNHxOYZZjKWM/tDLJLme6fU9s8MfHv4f+M8Jo/i3Sryb&#10;YJPKFyqtg+xruxJFcQZUrJGe/wB4GvzV8WfsEfEnQUlm0+DSvEsKBj/ok3kv8v8Asvj5v92uK0/4&#10;h/Fv4A6rZx3F5rfh/wAv/V6fq257aT/Z2t8rf8B6V0f6t4TFr/hOxak+z/r/ANtOf/WLF4R/8KGF&#10;cV3R+lmjfBXwN4f1WHUtN8K6bZ30D+ZHcQxYdG9Qa6jXzt0PUv8Ar3k/9BNfOP7Lf7XP/C3r/wD4&#10;RjxLZw6X4ohgEqyxyKIbwfxbFzkN/s19GeJf+QBqP/XtJ/6Ca+UxtDE4XE+xxd+ZfM+pwdfDYjD+&#10;1wluV9j8nvgx8Xrr4bfEvTfEWqXurala2Qn/ANF+0s/mOysq/eb7u5q77Rvgl8X/ANqtrjxdd3Ah&#10;sbmRpLOTV7pkQJubCxIq/dX7u6vKfhD4Ek+JvxL0Dwv1ivr3/SP+uK7mk/8AHVr9fbHT7fSdPt7S&#10;0QQ21tGsUcYHEaKu0LX6XxDmUcqrRnhor2slu/sxPzfIMvnmlKpHESfsovZdWflj4n8EfFX9lzxF&#10;DIb6/wBGU/8AHvqmnyNNZy7vmZfm/i9VZa+6v2Wf2hYvjp4Pm+3wx2niTTCsV7CPuyZ+7Kn+y386&#10;9E+Jngaw+JPgPWfD99FFNHfWzxr5o4R8fK3/AAFsGvgf9hG+/wCEY/aHn0i7837Rc2t1Zfuvub4W&#10;+bf/AErxp16Wf5dWrVoqNal7119o9uFCrkWY0aNKo3Rq6WfRn0B/wUNvbnT/AIQ6M9peTWUv9rp+&#10;8hkZG/1Un92vmLSPE3xF/aG8P+HPhl4Vjuzp+i2rfbJTdN/pDszfvJ5f7vUBa+mf+CihDfB7Rv8A&#10;sMR/+i5Kj/4J6eFYrD4T6jrX7oyanqDnhPmjRFVVTd3/AL3/AAKqwWIhgciji+VSnGb5b9zLGYer&#10;jM8lh1JqEoK9ux5d8Fv2SviT8O/jPoMl/eS2egRP9pub7Sb5mSXb8yxOjf7XWvon9p/9o+2+Bfhu&#10;3js4Y7vxRqW8afaSfcTb96WX/ZH617rycYGQK/NL9rrxRpvjL9p6Gw1W88nQNI8jTr2WGP8Aexof&#10;3kn+996uDBVKnEWYRnjI6QWtup346MOH8BKGElrN6NvYwtH8GfGL9rTVZtQkuLnUtP8AOc/a7yVo&#10;LG3f+7Eg/wDr/WtfXv2G/iv4Q0yXUrQWupT24yItJvpPtB/3N2K+pPDv7YPwR8J6LZ6RpGpy2enW&#10;0Yjgih02fZGg/wCA1pn9ub4QNwNeuj7f2dP/APE16ss1zmE+TD4TlpdI8jPLjluUVIc+IxnNPq+d&#10;HzV+zp+13r/w28RHwz8R7q6vNE80W5mux/pOnSD5fn/vR+vp1r9CEuoZrOO7jkUwSJ5glz8pXGd1&#10;fmr+2H44+HHxT1TTdd8E3kk2vybotQ22zQrJHtO2R9yjc2cL9K+4P2f/ABHH8SfgN4Yu7wSzfatP&#10;+zXBm+VnK5jb7v8Au15ef4KnKhRzGFJ0nPSS/vHqZDjJ+2q4L2iqKGsX5Hx3+0j+074q8f8AxJvP&#10;DHgXWLqz0S1m/s2KHTv9bqM+7azbv7v9386ytN/YX+Lfiay/tDUJ7SzupOsWo30jyj/x019jeDP2&#10;Wvhx8MfF8Pi3SNK/s28tYGjTzLlnij/vSYY/ex/FXX618afAnh6x86+8W6Nbwbtm77bG3P0BrR56&#10;sPCnhsmo6Jatr3pS+Rn/AGJ9YnOtmtbVvRKWiR+cHjf4DfFH9nif+18XcFtGFl/tnRLlmijf/bH/&#10;ANjX17+xh+0NffFzw7e6J4lu4p/E2k7cy/da5hb7r/73HP1WsL9o/wDat+HfiH4a+JvC+j6zJqmr&#10;XUH2eP7HEwiy3/TXbt215J/wTqhMXxb8QBuP+JWn/oVeriva5pk9bEY6jyVYbPlseXhXTy7N6eHw&#10;VbnhPdXufbnxb+Jum/CHwDqfifU8yw2sY8uGLG+eRuFRfdjX5xXmrfFX9rrxjeC3N1eQx/vP7Pil&#10;aG0s4Wb7r/369k/4KN+MHbVvCnhhZpPs0cMuo3EY+7J/Cv8AWvbv2IvBi+EfgJpN1J5X2rWpG1KX&#10;y+nzYCr+S15uC9nkuVxzLlUqs3pf7J6WN585zOWX8zjTgtbdT5K139j34v8AwvsjrWjy/bJo3zJ/&#10;Yl9J9oj/AIt21sbq4P4vfGvWfjDonhmDXof+J1oUM9tcah9x7jdt+Zk/hZdvNfrjwAQfxr8zP25v&#10;hnF4F+MEupWkXk2HiKBr3I/57r8sn/slepkOdf2pi4wxcVzxvytfijyc8yj+zcJKeEk+R25k9fmf&#10;eX7PH/JD/A3/AGB7X/0Wtfnv+1jrer2n7R/iW3ttY1CCH7Va/uoblkT+H/ar9CP2eP8Akh/gb/sD&#10;2v8A6LWvzq/a4P8Axkr4q/6+rX+S1wcORUs1xHpL8z0uIG45ZhvWH5H6i+Gznw9ph/6dY/8A0AV+&#10;YV38T7r4eftMa14gvL3UbzT9M1u5k+yi5bZJ8rKq7N33dzV+nnhrnw3pP/XpF/6AK/Lr/hEovHv7&#10;Wd94fuJfKiv/ABI3mf7i/Nt/8drDhdUpSxftvh5NTfiR1FSw3svi51Y7J/h38dv2rb3+3NR8yx0W&#10;6X/R/tcrW1oilf4IlyzL/tNXE/Ez9mn4h/Aqyh1vUAfsA2g6ppNzK32b/f6MtfqrbwxWkcUUaiON&#10;F2Kg6CsrxnpttrHhHWLS7jEtrNZypJG/QjYaxo8VV6VWMYU4xpfyrsaV+GaNWm5zqSlV736nzn+x&#10;V+0NqPxV0zUPDXii7in1/TEWS2lxte4tuF3t/ebd1+tfQvxA8Z6d8O/COqeI9SYJYadA00p7n0X8&#10;TgV+d/7BscaftEwxZ/1Vldxx/rXtX/BRjxg9n4W8NeGIppYlv53up8fckjjG3a3/AAJhWmYZPSnn&#10;ccJR92M7Sf8A7d+Rll+bVKWSyxdXVwvH/L8z568W/Ej4mftY+LRY6XDd3Ft80lvo2ny7IraFvl3S&#10;v/Nm/Kt/UP2HPiv4R0ifXNPltJ9QtU8yO206+k+0f8A+UDdX0N/wT++HsPh74WS+J5VjbUNdnf8A&#10;ej7whjby1U/8CVz+NfVTrxn9a6MfxDPLsRLB4CCjTh7u3xdzHAZDHH4eOLxtSTnPXf7j8lfH3x88&#10;d+N/Dej+HfEd7dw3ehzy/wClfPb3cny7WWXb95lr9Af2O7iW6/Z38IvcSy3Ehtzl55C7Hk9zXzL/&#10;AMFCfh1a6H4w0DxfaRQwjV0a2u8ffkmj+bd/3z8tfS/7Gabv2cPBx/6dj/6Ea0zqrRr5JRrYePKn&#10;Lb+971yckpYihnFelXk5NLd9uh7hRRRX5yfogUUUUAFFFFABRRRQAUUUUAFFFFABRRRQAUUUUAFF&#10;FFABRRRQAVTvbG21KxltLuCKa1lTy5IpBuV19KuUUAfnl+0V/wAEh/BXxF1P+2Phxqg8AXcpZ7mw&#10;aFri0lOPl2LuDR89fvfSvmT/AIcxfGL/AKGDwz/4Ey//ABFftRRQB+c/wJ/4I5+DfBupRal8R/EE&#10;vjOSPZJHp9pF9kts/wASy/MzSL/3zX6F2NjbabZw2lpDHBawoscccQ2rGi/dWrtFAHHfE/4X+G/j&#10;H4J1Twn4r02LVNE1CPy5YW6g87XU/wALK2GDeor8qPjz/wAEc/GWh65eXnwv1Oz1/wAPySb4LDUZ&#10;vJvLdP7m7BWT/e+X6V+xFFAH4VaJ/wAEmPj1quqwW95Y6TplrI37y6lv96xr6/KvNfpl+x9+wj4O&#10;/ZNsP7Qtpf8AhIPGt1D5V5rc8e3Cd44U/wCWa/cz1J219R0UAeffHnwNffE74L+OPCWlzxQ6hrmj&#10;3NjbyzfcR5ImVS3+zk1+V3g//gj/APF3w/4v0TU7jXPDJgsr6C5cC5l3FEkVm/g9q/ZKigDnfGui&#10;XPiLwVrOkW7RRXd9ZS2ySS/cDshWvx+T/gjX8YRfCf8A4SDwxxJ5n/HzL/e/3K/aOigDD8I6XJof&#10;hXRdMnwZrGygtpPL+7vWNVP4VuUUUAFFFFAHyP8A8FDf2U/FX7Vfgjwxo/hS90+ym0y+kuZzqUjI&#10;pRkVfl2qa8c/YR/4J3/EH9mT42/8Jf4k1TRL2w+wy23l6dK7vvb/AHlFfo3RQAUUUUAFFFFABRRR&#10;QAUUUUAFFFFABRRRQAUUUUAFFFFABRRRQAUUUUAFFFFABRRRQAUUUUAFFFFABRRRQAUUUUAFFFFA&#10;BRRRQAUUUUAFFFFABRRRQAUUUUAFFFFABRRRQAUUUUAFFFFABRRRQAUUUUAFFFFABRRRQAUUUUAF&#10;FFFABRRRQAUUUUAFFFFABRRRQAUUUUAFFFFABRRRQAVz/jXwZofxD8L6j4e8RadDq+jX8LRXFrMm&#10;5ZEaugooA/Lb4yf8EXrW6vdR1D4aeMfsUJj8y20XWIN/z/3ftCnhf+AGvKdM/wCCMXxXnvYI73xL&#10;4dsrWSRVlmikkleNP4m2bV3f7u4V+z9FAHxT+yz/AMEwvh/+z9qUPiHXpx458VW7rJbXd3b+Tb2x&#10;X+JItx+b/aYn6V9rUUUAeefG34LeFv2gPh5qXg3xXaC70y6+dJAfnt5VztkQ9mXca/Jj4l/8Edfi&#10;v4ev7uTwnqekeJtL87Fv50rW1wU/vOhUr/49X7VUUAfh14R/4JHfHHX9bNtrC6RoFl1e7nvfNI+Y&#10;fdVR8xx9K/Un9kr9kfwr+yZ4Km0bQ5ptT1W+dJdS1W7Gx7iRV2/Iv8MY5wuT95ua98ooA+e/23vg&#10;J4h/aP8AgXeeC/Dd3Z2V/NdRS+bqEjJHtXr91TXwd8GP+CTXxW+HPxa8G+J9R1rw7NYaRqlve3Ec&#10;N1Jv2Rvubb8lfrrRQBxHxh8IXvj/AOE3izw3p08UV/qmmz2UUs33A7Jty1fk94d/4I8fGLStc0y/&#10;k1/wwBbTxzOPtMrfdbd/zzr9mKKAIYF8uGNP9mpqKKAPIP2p/h74s+K3wM8T+E/Bt/aadrmrQpap&#10;LeMyJsLr5g3LyPl3V+Wv/DmL4w/9B/wx/wCBMv8A8br9qaKAPxW/4cxfGH/oP+GP/AmX/wCN0f8A&#10;DmL4w/8AQf8ADH/gTL/8br9qaKAPnz9hv4C67+zZ+z9pngfxJcWd5qlte3Ny8mnyM8RWSQsuCwH8&#10;q+g6KKACiiigAooooAKKKKACiiigAooooAKKKKACiiigAooooAKKKKACiiigAooooAKKKKACiiig&#10;AooooAKKKKACiiigAooooAKKKKACiiigAooooAKKKKACiiigAooooAKKKKACiiigAooooAKKKKAC&#10;iiigAooooAKKKKACiiigAooooAKKKKACiiigAooooAaO9VL+xiv7Ke1k/wBXMjRn/gVXabuoEnyn&#10;4y+D7yX9mb9rCH7ecWuh601tPLN/z6u23zf+/bbq/YyyvYb+yingkWWCVPMjkT7pWvgz/gol+zdq&#10;+s6hF8SvDtgL2CO1EWswQ/67C/dnx/EqrwfQc15/+yz+3xdfCrRNN8J+MbI6l4at4/Ls7+0/19un&#10;G1XX+Jfve9fMYerHLq0sPV0i9mfuOd4CpxllmHzfL/frQXLUh1P08L8AE4Jpd2MqBzXhun/to/Bv&#10;U7GG4TxpZwiVc+VNG6OP95Svy14N8cP+Ckei2Om3Om/Du2n1HUZUKJq11H5UMDf7KMNzN+le1Uxu&#10;HpR5uZH5thOGM4xtZUYYaa83HlS9WzH+Ov8AwUF8TeAPjNr+h+HLPTtR8P6X/oUkV1Gyy/aV/wBY&#10;d4P3Vb5a+stF8Tar8SvgFLrOoaFJpGp6ros8v9ltLveMtG21c4HLV+cv7JH7PGtftFfEoeJPE0Vz&#10;N4btrn7XqN/P1vZs7lj+b7wZsbvav1jFnEtv9nAHkmPywn+zjFcWXzr1+etVfuy2R9PxfQynKHhs&#10;Bgaa9tC3tJL8j8u/+CbGrW2g/HrUtM1BvI1C+06S2t0PaSNtzr/3ytfqX5YHTgjoa/JX9o/4cav+&#10;yj+0PaeJtEyNNuL3+1tLk+bZnfukgf8A4Fkbf7pFfYnwr/4KC/DPxxpkK+ILtvCmr+WTPbXiN5WV&#10;/uygbTnsuc1z5diIYaMsNW91xZ6nGOV4jOZ0c8y6Lq0qsFe2vLJeR9U9B0xmvxo0LS7rVf2x4bSx&#10;i+13X/CUMRHF6JLub/x1TX13+0F/wUP8M6P4dvdI+Hk8usa1cJJb/b1Ro4rPcnyyKWHzn5sjbx8t&#10;eW/8E6vgfc+JvH118SdYt5W07Tdw0+aYMn2i6f70in+LaN4P+/U4ypDGV6dGlrZ6nRw3hMRw3lWN&#10;zPMI8kZx5YJ7ylr9k+hP+Ckf/Jt93/2ErX/0OvOP+CUn/IrfET/r+s//AECSvR/+Ckf/ACbfdf8A&#10;YStf/Q684/4JSf8AIrfET/r+s/8A0CStZ/8AI0j6f5nLg/8Akg8R/wBfF+cD7yHevgz/AIKqf8it&#10;4I/6+5f/AECvvMd6+DP+Cqn/ACK3gj/r7l/9ArtzL/dZnzPBH/JQYb1f/pLPef2Ff+TV/An/AFxn&#10;/wDSmWvhT/gpR/ycxN/2CLX/ANmr7r/YV/5NX8Cf9cZ//SmWvhn/AIKTW0qftIyyvDKI5dItRHJ/&#10;C+3durycd/yLqf8A27+R9twppxli/Wr/AOln6SfApgPgx4JPb+yLbj/tmteO/wDBRbH/AAzZqff/&#10;AEqD/wBCqf8AZp/ai+HvirwH4K8ORaytjr6WsGm/2Xdn995yJt69Du2lhioP+Cihz+zVqff/AEqD&#10;/wBCr06s4VMFLklzaHxOXYXEYXiajDEU3CXtev8AiOK/4Ja/8kb8T/8AYcb/ANEx19pfxGvi3/gl&#10;r/yRvxP/ANhxv/RMdfaX8RrTLv8AdaZy8Yf8j7F/4v0R+S37ctpcaB+1zPf38E0FpJ9juY5P+ekK&#10;7QzL/wACV6/VfR9Ttta0uz1CzkEtrdQrNHIO6MoKn9a+D/8Agpj8FdS1C40z4l2K/arS2gXTr2H/&#10;AJ5JuZkk/wB35nz6Vl/sh/t16T4O8Mad4G8e+bZ29jH5VnrWdybN3yxuqjcu1f4v9nmvMo1Y4PGV&#10;YVfdUtmfb5pl9biLhzBYvArnnQXLNLfp/wDIn6KFSWGefevzH/4Kg6/aX/xV8N6ZbT7rvTdNb7RF&#10;/c8xgV/QV9TfEX9vD4W+DvDk91pWvw+INUKP9nsLNHYyOOis+3CL/tGvzy0ux8U/tffH4zyQzG71&#10;i88258kM6WVtu+7v/hVV+UZp5liYVYfV6WspMngfJMVgcZLNsdB0qVKMtX7v5n6rfAvn4CeEvbRY&#10;v/QK/OL9hP8A5O7sv+37/wBFtX6k6T4fsvCvhG30axHlWdjZ/Zo/ZFTAr8uP2EV/4y7sfcX/AP6L&#10;arxi5auFj5//ACJlwzVWIy/O6sdpQ5v/AEs/WqiiivoD8fCiiigAooooAKKKKACiiigAooooAKKK&#10;KACiiigD4W/aQ/ao+Kfwg+L2p6BZ/wBkRaVHHFc2fm2vmsYW+9ubcPm+V6+xPBPiWLxn4N0XWrfE&#10;kV/ax3IPT7y8/rmvmz9uf4B3PjnQoPHGhxhtV0WBvtdsseWubb/4pf5bq+ev2bP2vNR+C9kNF1Oz&#10;m17wjK/mRxwf66y3fe27vvL/ALPrX3ry2lm2VU6uAivaw+Ndz4FZnVyvMqlHHSfsp/C+x+nDDPPQ&#10;Vg+LPB2h+OtKl03xBpltqenyDBhnTeP/AK1ea6V+178KNVsILs+LLOy81P8AVXe5Hj9mXHWvOPjX&#10;+3b4a8OadNYeBphr+vSx/u7oIfslv/tOx+9/ur+NfM0Mrx9StGNKlJS77fifSV80wFOjKdWonH7/&#10;AMD478SaVL8Fv2gZtO0O9lMmh63FHZ3X8WxmVdr/APAW2mv1d1lxN4ZvX/v2rH/xyvzM/Zd+Fl98&#10;dvjD/aepzTT6fps/9pajfyx7/tM275Y/7vzN/wCOpX6b+Iht8P6lj/n1k/8AQDX0/FFaHt6FFy5q&#10;kFq/uPm+GKUvY163Lywm9Eflr+yVqdrpf7RPg25u5vJjE08XmS/32ikVVr9W9gz7jvX4qaNNqNlq&#10;sF3pfmnULGb7TGYfnePy23bvl/h9fav0Y+Fn7cfgHxbocH9vXo8NarEiC4hveEdtvzMjLxt3V6PF&#10;mW4jE1aeJpRctOV2PM4VzHD0KdTD1pcut1c+iNVvodM0y8vLjiG2heWQ/wCyq5Nfm/8AsX20mv8A&#10;7Tp1Sw/fWkX2+5kl+78kjNtr0j9qL9tDTdU8P6j4R8CzzTm5RY7jXoTshjT+JYu7N/Ce2M1Y/YE+&#10;COr6PeXvj/VYJdOtLq2+zafBL9+VP4pG/wBn09etedgsPPKspxNbE+66q5Yp/wBeZ6eMxMMzzWhR&#10;w/vKk+ZtHYf8FFv+SO6N/wBheP8A9FyVvfsA/wDJvll/1+3H/oVYP/BRb/kjujf9heP/ANFyVvfs&#10;A/8AJvll/wBftx/6FXPL/knI/wDXz/M6If8AJRT/AMB9GsAynNflh+0LpVt/w1Xr9lr802l6Tf6p&#10;F5l1F8zxwsqr5i1+qR5Ga+Cf+CgHwg1NPEln4/sbLztGFsttqMkX343Vm2yP/s7f4u3eseFcRGlj&#10;3Ccrc65V6mvFGHlVwcZwjfkfNY7U/wDBN/wlJy3irV8+wSnn/gnH4Qxj/hJ9awPZK5r9m39tnTdO&#10;8PWvhz4iTywSWaJFZ6xHEzpPH90ebgfKw/vd6931j9r34T6Ppc94fFdveCNciC03SSyH0VR3rqxN&#10;fiLD1nS5pvs1HSX4HLhqXD+Ioxq8sV5OW34nli/8E4fCB5HifWvySvfvh/4N0f4D/C2DRzqMs2k6&#10;PDLK93eff2bmZi1fAfxk/at8cfGLxpZReEZ9Q0LT4Zlj0uws5GS4uZv70u373+70r7g8R+A9c1v9&#10;nHUfC93qUmr+ILjRXikurz5DNMyE/Nt/Kss1o5jGnQhmdb43t/L5muWVsC5V5ZbR+Bb/AM3kfC3j&#10;f4gfET9rv4jXGn+G4LqXS4932TS4ZfJit4d23zZn/vN3/lXb+Hv+Ccvi64nxq+v6XpkPl586CJrl&#10;t/8Ad2tj/vquC/ZP+Odn8BPGeqf2/YynT9SH2a8lij3S2Tx/7P8AEvqBX3JdftcfCey06W7bxdaX&#10;HlR+YYYQzS49NvrX0GaYnMstnHCZdR5aVtGo8x8/lmGy7MYSxGYVr1L6py5T5v8AiJ+w7onww+FH&#10;iHxFca7e6xqthYtLHHHEsMO/+9t5rC/4J0vv+LPiAHp/Zaf+h039pD9tKb4n6Je+FfCllLp2g3T+&#10;Vc6hdgebcJ/dRP4V/Wj/AIJ5TRW/xg1qOSaKKWXSx5cP/PTa/wDDW0lmH9h4ieY/HL8vdMYSwH9t&#10;UIYD4V+Zc/4KNWdyvxM8M3Hkn7LJpbxRzH7u/wA3dtr6m/ZG1i11v9nvwdJaTed9ntfs0h/21b5q&#10;5/8AbI+C178X/htDLosUcviDR5vtlvExx5qbT5ke73Xp74r5q/ZM/au0/wCD2lS+FPFdpdjSpLpp&#10;Y76Lc4s3+60br/d+X+H/AGq8Xklm2RQpYZc06T1X/gR7fOsrzypVxGkKq0Z+iigKQpGAegr4F/4K&#10;P6hay+MPCNmkw+1xWU8ksQ+9EjMu1v8AgW16+gfGv7a3wz8K6Kby01ldfuyP3VhpvzyP+PRf+BYr&#10;8+Pi9448QfFjxDeeNdbgMMWp7orLnMUaR/8ALJf93dz/AL9LhfKsTDGRxNWDio3tf7TJ4lzTDywj&#10;w9GSlKVtuiP1C/Z4/wCSH+Bv+wPa/wDopa/Or9rn/k5bxX/19W3/ALLX6K/s8f8AJD/A3/YHtf8A&#10;0UtfnV+1z/yct4r/AOvq2/8AZa24a/5G2I9JfmLiH/kVYb1h+R+ovhj/AJFzSf8Ar0i/9BWvzY8A&#10;f8nyQ/8AY0T/APoLV+k/hj/kXNJ/69Iv/QVr82PAH/J8kP8A2NE//oLVxcP/AA43/BL9Tsz7/mC/&#10;xr9D9PG61meIv+Rf1P8A69Zf/QDWm3WszxF/yL+p/wDXrL/6Aa+Gj8SPtZ/Cz83v2EBn9pD/ALcr&#10;v/2avT/+Ckei3LS+B9UAxYJ9otjJ/wBNG2sv/jqPXl/7CDbf2kP+3K7/AK19t/tJ/B6H41/C+90S&#10;MxwarH/pGn3JH+qnX/4rp+NfqGaYqngOIKNee1lf53R+Z5bhJY7Ia1GG93b5crOQ/YW1qz1T9nzR&#10;bW3m86awmuLe5H9x/MZh/wCOslfQxAOc/lX5d/s4ftAXv7N3irX7DXdLu59OuT5d7p8XyS29yny7&#10;lVv++fpzX1Vq/wC378NLXR5p7E6hqV9s/dWAtGQyP/d3sNteDnOSYyWPnPD03OE3zJrzPayjOcHH&#10;BU6WIqKE4Llafkedf8FINYs3g8EaQZv+JhHJPdeV/wBM9u3d/wB9LXuv7GX/ACbh4O/69j/6Ea/O&#10;T4qfErxD8X/FN74r1wY8x/s1uIh+5t0X5lhVv738Rr9G/wBjDn9nDwcP+nY/+hGvUzrBzwGRUMPP&#10;4lLX/wAmPNybGRx2dV8RH4WtD2+iiivzk/R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KSMSoVcZB7Zr&#10;50+Kv7Cnww+KN1LqB0+Tw/qksjSyXOlfKZGb729eR+WK+jQBTW46VlUpQqx5Zxud2Dx+Ly+p7bCV&#10;HCXkfn/c/wDBKm3M8vkfESaCLe3liXTN7BP+/tdt4H/4JlfD/Qfs83iLVb/xJMn+sj2/Z4ZP+Agk&#10;/wDj1fZRYbd2KRf3g5GBXFHLsKnf2Z9LX404gxEPZzxTt5KMfxijM8OeHdN8K6LaaXpVnDp+n2sa&#10;w29tDHsSNF4AArWC/LgUKOMUuMV6Wx8a25vmlucb8Q/hh4c+KvhybRPFOmxalYSDiOX70bf3lPZq&#10;+RPGH/BLbQL3UxL4f8ZXmj2GP+Pa6tFuW/763LX3WnSkKg9ea5a2Fo4h3qxue7lmfZnk65cDWcF2&#10;3j/4Cz4u+HH/AATL8FeHb2K+8U6zdeLPKk8xLQw/ZoD/ALLKGJb8xX1/o+jWPhzS4rHTrSKzsYE2&#10;RQRLtRF9BWiM4xnafzodiR8nJHWqo4elh1alGxhmWc4/N5+0x1Zzt933I85+OfwZ0v48eBj4Y1e6&#10;urO0eeO4MtqQHyp4HNYX7PX7NWgfs52etW+h31/fLq0kby/bXU+X5YYLt2j/AGq9iboAOT2oEi4L&#10;Z4NV7CDn7Xl94545li4YSWBjUfsZPmcen9aD9ueteNftD/sz6D+0TYaRBrd9fWaadI0kZs2UZLDv&#10;uFey8YHP40N6ZqpwjVXLLYywuKrYKtHEYeXLOOzOI+EfwvsPhF8OtI8H6bPNdWGmhxHJcn5zukaT&#10;+bVyv7Qn7Nnhj9ojRILXXI5LTVLQN9j1S1H76Dd1HoV9Vr14phDg9e9O2gcL3olRpyh7Jx900p5h&#10;i6WL+vQqNVb81/N7nw58Pv8AgmfH4H8baDr7ePprj+zLpbnyobDymk2/w7vMO2vqD41/BrTPjl4D&#10;m8K6xe3VnayOshlteHyteh7ACCOKawDDIOPesKWEo0oShCOjPSx3EGZ5hiKeLxNa84bO0Vb7keVf&#10;s+fs+aJ+z34Y1HRtEvLq9t726N5I13t379qr2/3BXrAXbQoxRgEEZ/GumEIwXLHY8bEYiti60sRi&#10;Jc05bsgurSG+tWhuIklifrHINymvkn4v/wDBOjwN46vm1LwzeS+DbuR8yxW8PnWz/wDbMsuPwNfX&#10;MRBjGBnn1p/OcZrOtQp1ly1Y3O3Ls2x2VVPbYGq4S/rdHwd4f/4JXaRbapFLq/jm7u7Af6y1tbBY&#10;Wk/4Hvbb/wB819cfDT4P+E/g1oK6V4T0eLTrfrJKvzSSt/edjyzV3StupcZ61lRwlHDfw4nZmfEO&#10;aZxHkxtdyXbaP/gKsVp0EsDxY5dSMV86fCH9iHwn8HviVB4z0vWdVvb6HzcRXTrsPmKytu45+9X0&#10;e5CjPcdTTi+Buzha2nRpzlGco6x2PNw2YYvB06lHD1HGNRWku/8AVyaiiitThCiiigAooooAKKKK&#10;ACiiigAooooAKKKKACiiigCMqHUq3Oa8G+JX7F/w3+I1/NqJ02TQdUl/1l1pD+UZP95fumvegBim&#10;sCDwMV0YfFVsJPnw8nF+RyYjDUcTHkrRUl5nxNdf8E2bd5Zjb+OZ4Yd/7sS2Cu+z/bbf81dH4Q/4&#10;J1+DtK8qTX9Z1DX5RuJjjH2eE+nyAn/0KvrbB7mjH417E+IMzqR5HWf4HkQyDLYS5o0V+JieEPBu&#10;jeB9Dh0nQdOh02wiXCQQJsAq14jGPD2pf9e0v/oJrSUACs3xJx4f1L/r1k/9ANeDFudTmlvc91xU&#10;Icsdj8uv2PFMv7SHhSNuY5XuvM/79SV9L+OP+Cd/h3X9dn1DQdfuvD9tcu8r2L2y3CI7Nu+TLDav&#10;+zXzP+xtcRv+0v4TPmxf6y5/9FSV+q5+8PWv0jibH4nAZjGeGny3gvzZ+dcOZfhsdl84YiN7Tf5R&#10;Plr4X/sE+DvBt+NQ8Q3Eniy7ik8yOKeLyrZP7v7oE5b8a+oYYI7WFY41EcaDCqKmGB7Ude+a+Axe&#10;NxONnz4ibkfe4XBYfAw5MPHlR5r8b/gjpHx18LWmh6xe3dpa210t0JbOTY+9VZf/AGY1Z+DXwh03&#10;4K+CofDml3l1e2kcryebdyb3yxr0HOKM8VH1qv7D6vze5e9i/qtFVvrHL7/ccBVO+0+21SxmtLuC&#10;Oe0lTZJFKNyunvVwHNITXNsdW58pfEL/AIJ/eCPEk7XPhm+uvCd1I+XigHnW5H93YSNv51yFr/wT&#10;ZtkvoZLjxzPNa7/3kUVgqPs/2G3nbX2uHZulKwz7mvoIcQZpRhyRrP52l+Z89UyHLasueVFX+aPI&#10;vhH+y/4F+DUzXmj6cbrVJdu/UL/97NwP4T/DXrzDuOtOyMUjDdwOa8WtXq4mfta0nJ+Z7NKhSw8O&#10;SjHlXkfOvxd/Yq8H/FXWbvXYp7rw/r1yP3k1ocwyP/fePu3415jZf8E2bJL+CS98czz2gfMsUNgs&#10;Tyf7rbztr7Y2n0x+NG09zXrUM9zHDUvY06z5fkeTVyTL8RU9rOir/M8V8B/slfDvwDpWpWdlpH2u&#10;fUrZrO5vrv8AezGNl2sFY/drB+FX7GPhn4PeNrPxNomsas11bJJF5N1KrpIj/eXpX0OOAAaXGeD0&#10;rleY4xqonVfv7+Z1xy7BxceWmvc2FAzXzz8Z/wBjPwb8Wtdn1xbi50DWJYtkk2n7RHI/8LOn8Tfz&#10;r6HIJHvSY9a58Piq2Dn7XDy5ZG+JwtHGQ9liI8yPjPwz/wAE4dAs7tpNf8VXup2g2/ubWFbfP97c&#10;25q9R+J37Hvg34j6X4Z0zzrvQrDw/byWtla6a6ogR9u7gjr8te9d+tHr2r0Kuc5hVqxrTrPmjscN&#10;PJ8BSpSpQpq0tzn/AAR4StvA3hDRtAtZZZbXTLZLaKSY/MUVcDd+VeH/ABJ/Yh8JfE3x5qPinUNX&#10;1WG7vXjeSKCRQnyfhX0htBUYNGMD+tcNHG4nC1JVqMuWT3Z2VsHh8RCNKrG6WxU0+yjsdPt7VP8A&#10;V28axD6KuK8G0f8AY08K6P8AFdPHqazq02qx6g+o+VLKvlb2/h6fdr6F9KT1xxU0cVWw/N7KXLz7&#10;lVsLRr8vtY35dh4FVr+2W+s54JOI5UaI/wDAuKsg5pCa5tjs3Pnz4Pfsd+F/g143XxNper6reXZh&#10;li8q8kVk/efe7V6p46+J3hj4bW1lL4o1q10VL6b7PbNc5/ev/dGK6wsMjI/GvFP2qvgrcfG74Zy6&#10;dpjQxa3ZTfarKSUf6xgrZj/2d1epGv8A2ji4f2jUdno2eTOj9Rw0/qNNc26Q3x/8Cfhj+0dbjUpP&#10;JvLuItGNU0mVUfdj+Jl+9+NefWn/AATs+H8V3DLPrGt3UcbfPEbhVEn+ycLXyx8Ifjb4z/ZV8Ran&#10;pFxovlQ3Lr9o0bUd0WHX70sXT5mX+L7pr2C8/wCCk+pmzm+y+DreGYpmN5rrKR/7+K+ylled4V+y&#10;wNRypdHzI+PhmeTYqPtcbTUanVcpD+3bpXhj4e+FvAPgzw7ZRaYltJcXv2SGPCeWy7dzf7W6vpv9&#10;k7RbrSP2ffBlvebfONkso2HjY3zL/Ovgfwf8PPiL+1l48n1SfzZVuJl+261d/JbWyf3Yk/i+Xoq/&#10;U1+pGiadFoulWlhAiJDbRJEixR7VAAxwK5M8awmCo5bKpz1Ityn6/wBM68ki8Zja2PVPkpySjH5f&#10;8MatFFFfCH3YUUUUAFFFFABRRRQAUUUUAFFFFABRRRQAUUUUAFFFFABRRRQAUUUUAFFFFABRRRQA&#10;UUUUAFFFFABRRRQAUUUUAFFFFABRRRQAUUUUAFFFFABXzr+2n+1Xbfsp/C2PW4LOHV/EupXCWWla&#10;VLIV812+8z4BO1Vyfc4HevoqvzS/4KE3Ghj9uL9nVPFF40Hh+PZJKTIwRH+1/u2+X/a2ZPp1oAm0&#10;vX/2+PH2gz+L7Sy8PaBazJ9ottFu40S42bVZQic/e/2mz9K9E/Yj/wCCgF/8cPFuqfDj4l6XD4a+&#10;JFrJJ9nihiaGG58v/WRbWYski/3ecgZ9q+4AQ43Lzmvx2/ai1A/Cr/gqz4a1TQreJZr2+0rzBPud&#10;JHuNscjf+PfnQB+o/wAdvjX4f/Z/+GmseNPEkx+yWCZjtYmUS3L/AMMSbv4mr4L+H/x+/bF/a3gv&#10;fF/w103w94M8IRSfZ7aPUP8Alqf4tkrKfM2/3tqiqf8AwWb8Um+v/hT4JTUoliup57q9tflLx/NH&#10;HFJ6/wAUuK/RX4VeBrH4afDrwz4W0wg2ej6fDaJII9nmbVwz7e24/N+NAHw1+z5+238YfCv7Qekf&#10;Bb48+GbW01XVn8qy1aHbCR97y27rIrbGw3ynpxX01+1l+0mf2ePCmj/2Ro//AAkvjXxDqC6ZoeiC&#10;XZ9onb+Jjz8q/wD1q+Uf+CxelWOj6R8LfGlnB5PiSx1R4orqM7H2fLJtYj/aT8Pmqt+2rrV6PjR+&#10;yT8U9fMWl+H99nJqN+JP3NvNI0czJ/e27d/zelAHoHxM+NH7XHwB8LQ+O/GGgeCPE3hW1dZdZ0/Q&#10;vMS5sof4vmZvm2/3l79sc19g/Cr4k6J8YPh/oHjPw7OJ9K1i1S5i/vR7h8yN/tK2VPuteQftu/Fn&#10;wj4T/ZY8Zz3+r6dKur6U0WnQy3P/AB+vJ93ZtO5v73y+lV/+CdHhfUfB37G/w6sdUtPsN1Jby3Xl&#10;Hr5c08kkb/8AAldW/GgD6YooooAKKKKACiiigAooooAKKKKACiiigAooooAKKKKACiiigAooooAK&#10;KKKACiiigAooooAKKKKACiiigAooooAKKKKACiiigAooooAKKKKACiiigAooooAKKKKACiiigAoo&#10;ooAKKKKACiiigAooooAKKKKACiiigAooooAKKKKACiiigAooooAKKKKACiiigAooooAKKKKACiii&#10;gAooooAKKKKACiiigAooooAKKKKACiiqt/8A8eVx/wBc2/8AQaAPz4+On7TXxj+PP7QmqfBj9nqe&#10;00610NWj1vxI3/LKT7rNv/hVWyvyq2Wrhfi7oH7Y37JnhYfEOT4o/wDCwNFsf+QjaTDzVtkP/LR0&#10;bG5f4dytxWt/wSq8UeFtO+L/AMafDlwPI8aXWqy3NuZxsmktVlfzI+f4lf5iv4199fG3TdM1r4P+&#10;MrTWIYJtOl0e68+O7O2Ijym+9QBxP7JH7TekftU/CWz8VWEIstRif7Nqmn7txt51/wDZW+8Pavlv&#10;9rP9tv4g+IfjdD8Dv2f4IbzxLzDqGqqN7RTfxIm75Y/L+80nPpXl/wDwRt8czeHNE+LtvqF79l8P&#10;2Fomrz/utzRuqtul9fuL932p3/BInR7Hxv8AHr4veO7y4lvNVto1jt5j/wAtI7mWRnb13fuk/OgD&#10;pfGvwe/bX+Dfg9vG0Hxe/wCEsn0iBr7UNGNwZV2LHukCKyfvdv8AwGvp/wDYT/arvf2ofgzP4g12&#10;ytNL1rSZ2s9RMEmIpSq7vNVOsa4/hPp1r6Zkijmh2OBIlflV/wAE6Li9s/2n/j94M0jyotEvY7k/&#10;ZcfJ5iSyLH/ur+9egD27wj8YPjR+2N8TfGQ+GHjLSfAHwx8NXj6dba1/Zv2+41G6T/YZ0/dt97/Z&#10;H96r3wN/aV+Jfw//AGlJ/gR8cZtO1TVtTg+3eHtf06PyUuU+b92yc/e2P/u7GHNeb/8ABMLx14e+&#10;BEPxJ+EvjzU7Xwp4003W5bqS11KUW8MkKoql4nfAZflLf7p3dKW58W2H7Tf/AAU38G6v8PJrTX/D&#10;3gfTXOq61DH+63/vF2pL0k+Zk2dv9Zj7poA/SaiiigAooooAKKKKACiiigAooooAKKKKACiiigAo&#10;oooAKKKKACiiigAooooAKKKKACiiigAooooAKKKKACiiigAooooAKKKKACiiigAooooAKKKKACii&#10;igAooooAKKKKACiiigAooooAKKKKACiiigAooooAKKKKACiiigAooooAKKKKACiiigAooooAKKKK&#10;ACiiigAooooAKKKKACiiigAooooAKKKKACiiigAooooAKKKKACud8V+OvD3gXT5b/wARazp+jWcf&#10;PnXlyqe38VauqX0em6Ve3j/6u2haU/RV3V+Sv7NX7Px/4KLfFnxz8SfiR4l1vUvB+m6q0enaf5jQ&#10;mVGbcsXpGix/KfLwc0Afpz4N+Ofw/wDiBeS2fhzxjousXUYXMNpdKzjd935etd9X5bftrf8ABOHw&#10;l8HvhxefFD4QS6r4a1Xw0FupLCK5lmR0VvmlR2JkVl/3sYr6j/YE/aS1L4+/s3weI/Fk8P8AbWkS&#10;S2mo3xdVSQR9Jn/u/L8x/OgD6N8S+KdI8HaVNqeuana6Np8XL3V3KsaD8TXHeHf2i/hj4v1SHS9G&#10;8daJqWoy/wCrtob1S71+Yvhmz8Qf8FQ/2sdfi1jV9Q034VaBiUaXDc/II1ZljUKvy+ZJ87eZ6D6V&#10;71+0P/wSl+Gq/DrUtY+FlnqHhrxhpcLXtkIr6aYXLp8yx/vGYq3oy/NnbQB+hVY+r+KNI0DCaprF&#10;hp0kn3Bd3CRZ/wC+jXyr/wAE5f2ibn4t/s4eR4gMs/iTweX03UPOk3zXCRrlZGz/ABdV/wCA1wf7&#10;OHwM8EftqTeJfjf8T7GXxRf6pqt3Y6VouoSt9k0qyhZoY41RW2szKu4t/e5HPNAH3hper2Or2/ma&#10;feWt5D/z0tZVkX81NXq+CPgz8LYP2Sf26R4E8IS38XgHxnoE+pRaXd3LPDZTwsu7ytzfN97+L5vn&#10;r73oAKKKKACiiigAooooAKKKKACmMokBVhT6KAOesPA/h/TL2K6s9GsLS5ThJYbZEcfiBW+OBg0A&#10;ZoNNycviIUVH4R1FFFIsKKKKACiiigAooooAKKKKACiiigAooooAKKKKACiiigAooooAKKKKACii&#10;igAooooA5fxV8PvDnju0Nt4g0W01mHHS7iD/AP165Sz/AGaPhfp93DcweB9Iimib93IsPIP516gc&#10;nqKQnaMdK3hiq9KPJCo4r1OSeGw9R806ab9CGysbexg8q3gigi/55xRhFq1RRWB1hRRRQAUUUUAF&#10;FFFABRRRQAUUUUAFFFFABRRRQAUUUUAFFFFABRRRQAUUUUAFFFFABRRRQAUUUUAFFFFABRRRQAUU&#10;UUAFFFFABRRRQAUUUUAFFFFABXhn7Un7KHg79qrwamkeIFax1S1/eadrNpGPtFo//sy+q17nXz/+&#10;1H+1vpH7K7eH73xB4c1XU9D1OSSO41PThvSzKr8u9f8Aab5aAPnLTv2Gf2mNEt4LDT/2mNVt9OtT&#10;5NvEPN/dwrwv8XpXyt8WPgfdeH/+ChvgDwXB4l1Dxl4ljvtMvtR1/Xbne966sszfIqny9sa7Qu5v&#10;rX1jr3/BYn4Zy6Xdx+G9B1vUtfkTZYWssWxZZm+VV/76pP2C/wBk/wAZS/FLX/j/APGGz+yeL9ck&#10;nk0/RruNhNZGRvnldW+78vyovZfwoA8V/wCCxHhT+yfjh8L/ABXcXkAtb63Nr5R+/F5E6szN/s/v&#10;v/Ha/VzQdStdU0TTbyzmiu7S5gjlgmh+5IjKGVl/2cV8mf8ABTP9mbVv2hfgnBP4Xs1vvFXh6c3V&#10;vAD89zAy/vYk/wBr5UYL3218/wD7Of8AwVb8P/Db4ZaP4I+JvhrV7LxB4etYtN86ziG2SONQq7k4&#10;ZGVVGaAOt/4LOWzz/DP4dxRjzZZdYeOOP+InYtfZWgfDPQ/HXwL8NeFPG3h+21Kx/sexivNK1KNX&#10;CSJFH8rf7SstfnNceIPEv/BSn9rHwZqFn4a1q1+C3hqbzDdShkiyvzM7t93e7Ii7eu1a/WmgDxUf&#10;sb/BbzdMkk+HWiTHTP8AjzEsTOlv8275EZiF5r2WKKOOAIgHl1LRQAUUUUAFFFFABRRRQAUUUUAF&#10;FFFABRRRQAUUUUAFFFFABRRRQAUUUUAFFFFABRRRQAUUUUAFFFFABRRRQAUUUUAFFFFABRRRQAUU&#10;UUAFFFFABRRRQAUUUUAFFFFABRRRQAUUUUAFFFFABRRRQAUUUUAFFFFABRRRQAUUUUAFFFFABRRR&#10;QAUUUUAFFFFABRRRQAUUUUAFFFFABRRRQAUUUUAFFFFABRRRQAUUUUAFFFFABRRRQB8nfHL/AIJ6&#10;eDfil4+h8deF9Z1D4aeOY7j7TLrWhDm4dm3M7ruH7z/a3fhXD+P/ANiu50nwdrGt/Fj47eLfH3hX&#10;SLWW9k0XV7n7JZyuq/L5zqzMy7v4e9Z/xX/4KSeKvgD4/wDGWj+N/gtqx0TTNQaLS9Ys5Ghhubbf&#10;tjld3Ur83y42/SvL/ix8bPjB/wAFEdLtPhp4A+HereAfDVz5Vzrmra5JtQw5+Ubyqhl/i2r8zbKA&#10;Mn/gkf8ADCTxl8PPjVqdxcHTdP1y2bQwkUWfL8yJmaRP723d92of+CM+o6d4d+Kfxc8LyXmdQkS3&#10;+zReX/rY4JZlkf8A2fvJ/wB9V+in7OvwL0X9nD4TaN4J0WUzRWSNJcXcuN1xOxzJI341+dHxk+Ef&#10;xW/YV/asvvjB8OvDcvivwXrk8vmWtnEzpGkm0yQTInzL83zJJ0/WgD9aK/LX/gmtol7e/tj/ABy1&#10;22i87SraaW2lu/M6PJOzRr/wLyn/AO+a1PGX/BTbxx8XvB2u+EPhv8G/E9v40ukOmi6O6b7G8inc&#10;21FDLIq/Mufu4ya96/4JwfsyeIP2b/hLqQ8ZQ2kXivxBffbbkQ/PNHGF+SOV/wCJuXb230Ae4fEz&#10;9nT4ZfGG7iu/GfgfSfEN1F/q5ry3/eD/AIEvNdB4A+GPhL4W6KNK8IaBYeH9O/546fEqLXWUUAFF&#10;FFABRRRQAUUUUAFFFFABRRRQAUUUUAFFFFABRRRQAUUUUAFFFFABRRRQAUUUUAFFFFABRRRQAUUU&#10;UAFFFFABRRRQAUUUUAFFFFABRRRQAUUUUAFFFFABRRRQAUUUUAFFFFABRRRQAUUUUAFFFFABRRRQ&#10;AUUUUAFFFFABRRRQAUUUUAFFFFABRRRQAUUUUAFFFFABRRRQAUUUUAFFFFABRRRQAUUUUAFFFFAB&#10;RRRQAUUUUAZuu2D6loepWiY8y5gkiH/Al21+R/7EP7UEf7EXj7xb8JPixb3emaBLqEstvqstu/7q&#10;aP5N+3vHJtzuXPNfsFXFePPg94H+KAg/4S7wppPiA23+qk1C1WVo/ozCgD4q/ar/AOCinwk8c/Br&#10;xX4I8Ezar4z17XdNltoI9MsX8qIt/FKzbSv/AAEGvCf+Cc/iS58KfsX/ALSWqWnlfaraDMfnfc+a&#10;0kWvrL9tHTPhd+y9+zF4zv8AQ/DGleGNV1yD+ybKTR7WO3uZJpP7rrhlVV3k1wv/AATn+AN/pn7E&#10;Xisaho0J1HxzBdXNvaTn/j5j8to7ffu4VW7exzQBzf8AwRSWN/APxEuPJiEsmowfvf4vuN8tfpNd&#10;f6iX/dr8tv8AgjV40i0jxD8S/h5era2d/G6X0UW/99JtZo5F/wB1Pk/76r9KfiH4y0n4feB9d8Sa&#10;3ObfStMs5bq4lX72xVLfL/telAH5rf8ABHu2S/8AH3x3guP3sUrwRvEe+6W43V7J4R8N/G79i/xD&#10;rXg/wR8P/wDhbHwqvrufUtG+yXqWl3pJmdma2fd95dzfe9Of9muL/wCCPHgoLofxM8fo92LXXdUF&#10;rbRzJ8myNpH3f7373mv0foA+Nf2e/hR8V/H37ROp/Gz4v6Np3hiWLTW0jQvD1pcefLZxs25mZvu7&#10;v9rv6LivsqiigAooooAKKKKACiiigAooooAKKKKACiiigAooooAKKKKACiiigAooooAKKKKACiii&#10;gAooooAYDTWIB61XvL+2061luLqaOCGMfPLL8q/rXns37R3wygmljfxzoayRP5bj7YvBrWFCpV/h&#10;Rb9Dnq1qdL45Jep6b0FHX61m6Jr+meIbIXWl31tqNqf+WtrKsi/mK0uBWbTTNk1JCZBppbH8WPwp&#10;JZBEC7HCV51e/tD/AA2sbuW3uPHOiQzxP5bxm8TINXCjUq/wouXoZVK1Ol8ckvU9IVsg0o71z/hP&#10;xtoPjaxN3oWr2esQf89bSZZB+ldBu4yKhxcHyy3NIzU1zR2PAf2vfjbr/wAD/B2j6p4cgtJ7q6vv&#10;s8gvImdAu3d2YVufsvfEzWvjB8JbTxHr0NrDqM08sRFqhVMK3y9Sa8l/4KP/APJNPDP/AGFh/wCg&#10;mux/YJ4/Z20vP/P1P/6FX1VTC0FkNPE8q5+ff7z5ania0s8qYdy9zk2/8BOQ/a3/AGovGXwR8e6V&#10;o/hyDTp7W5077S5vImdt/mMvZh/dr3/4L+Lb7x38K/DHiHUhEt/qdklxP5Iwm5v7vtXxJ/wUWP8A&#10;xd7QR/1Bf/ar19hfsw4/4Z88AnoRpUVa5jhKFLJcNXhFKcnq/vMMBiq9XOcTh5yfJFaL7j1MHims&#10;R64/CoLu8isLeSe4lSGKNd7yynaqCuAvv2hvhtp95Lb3HjjRIZ4n8t42vEyDXycKNSr/AAouXofV&#10;1a1Ol8ckvU9IHA9qD7Cud8L+PvDnjO3ik0TWbDU45E8wGzuVk4/4Ca6HIPfFROLg+WejNYSjNc0d&#10;SSiiikWFFFFABRRRQAUUUUAFFFFABRRRQAUUUUAFFFFABRRRQAUUUUAFFFFABRXxh+0Z/wAFAR4L&#10;8ZH4c/CHwzN8SviIS0csNojS29k6ttKShOWb+WOa87/4Jh/tJ/FP44+PviJp/wARNfm1P+zI4jHa&#10;y20cX2eTeysvyqP7tAH6J0UjNtr8zrb4zftg/tY65PP8N9Fh+GfguK98uLVbyNUeRFLLu3zKfM9/&#10;LWgD9MqK/ITxL+2H+1N+xV8UodP+L3leMtGusmLzo4khuY9334ZYlXa3+y3Tutfqx4K8caR498Ea&#10;X4r0e8juNG1O0S9t7kfd8tlzmgDo6K/OD4vftv8AxO+Onx1vPg7+zpaWkRtpPLvPFMoWbG3/AFki&#10;bsosa/d+YFiy8VgfEnxF+2h+ybYweP8AxJ4r0/4geD7Ar/atpFFBsjTcq/NtjV/+BL070Afp9RXn&#10;PwP+M2ifHP4TaL4+0g+RYalbGV45fvW7rlZEb/dZTXzZ4d+KX7QH7UHiHxHr3wo1rwz4O+GFhey2&#10;GlajrNi15NqzxNtaVVH3Y93SgD7Zor5M/Zf+PfxIvvjB4s+EPxqs9JsvGGnWqanpd5pvyRalat8r&#10;Mi/xbe/p0PSvrOgAooooAKKKKACiiigAoorP1HVLPRrGe+1C8hs7O2TzJJp5NqRp/eZjQBoVTv8A&#10;TrXUoPIvLOK8h/55TRq6/k1ZPhvx54b8Zed/YevafrHlKskn2O5SbYG+7naeK5LUPj94b034iweC&#10;5LTW5tVlnW28+HSZ3tI327vnnC7FoA3PDnwh8EeFJ7yfR/CekaZNdT/aJZYLKNGeT+992uzrzn4v&#10;fE/VPhrY6fcaZ4I1zxxJdSNF5Ghxb3i9Gf8Aur/tVreD/FupeLvAFvr/APwjd5oOq3Ns0qaNq/7u&#10;aKTHyxyf3eaAOwri/E/wh8FeNb2yvNc8K6Tqt1YzrdW011ao7xzL0bpXNfCP4leO/GmrX1n4u+Gl&#10;34FiiTzLe6k1KK7iuPmKlP3f3W/irk5/2ivF3ibxvrOh+BvhrN4h0/RtUXSNR1W71KO2SObd8zIj&#10;fM6qvzbloA95sdOttMh8mzt4rOEdIoY1RfyFXK4j4oeN9X+H/g46vpHhLUfGWoCRIv7K0kqspDdX&#10;+b+Far/DP4hav418Gza9r/gzVfBkyPKP7J1ErLclF/i2r/e7LQB39FeNfCj9pbRPiz4jbQ7Lw14s&#10;0XUI45Jf+J7ok9pDsV9v+sZdu70Wup8UfGjwT4K8Rf2J4g8QWmjah5C3OLyTYmxjtB3NxQB3lFZe&#10;oa9pml6WNRvL62s7GQL/AKVNKqRnd935jxWhHIJRvTmgCSiiigAooooAKKKKACiiigArmPiD4+8P&#10;/C3wlqfifxNqUOj6NYx+ZPdTHGPT/eb0FdPX5s/8FBtdvv2hP2mPhr+zhp+pXdloty8V9rUlnCzv&#10;vZm27u21Y13buil+aAN/xD/wVt0S+1ua2+Hnwu8T+N9KttyS6hDEyKX/ANlUV/l/3tp9q9t/ZR/b&#10;a0T9p291TRH8M6t4T8VaXH5tzp+pR/JsLbRtfj5v9llFe2fD34b+FfhV4dh0Dwpotj4f0+JRiC0i&#10;VN5/vP3Zv9pua3YNIsbS+nvIrK1hurn/AFtzFCqvJ/vN1agDzj4/ftLeBP2a/DEWseN9Y+xC53JZ&#10;2sMRe4uXVclUX/4rA96+ND/wV+drb+0o/g14hPh7f/yFfMbZs3fK27y9v3f9r8a5L9on4Zal+0r/&#10;AMFQtG8Ea7NLeeENCsYL6S0O3ZHa+V5jKq/xeZJsU+1fpvH4Y0ePw9/YSaZaf2L5P2caf9nX7Ps/&#10;u7MY20Aecfs8/tQeBP2nvC8ms+C9UM8ltsF5p13EUubN26K69P8AgSkitP4z/tC+AP2f9LtLzxvr&#10;0eli9fyrO2EbzT3Lf3URQWavzg+AHhab9mT/AIKpaj8P/C93EPDeticS2nlsfKtnga4ji/3lZU+b&#10;0r1fRLz/AIWt/wAFaNf0/wATw2us6f4Q0Xy9Ghmj3pbP5ccm7afl8zdK/wA3+7QB9K/DH9uL4RfF&#10;nxhB4U0fX5rPxBcJ5kWn6tYy2jyf7K+YBlq+gK/Pn/grr4X0jSfhV4T8f2YtNL8YaPr9sLLVPK/0&#10;iT5WbbvX+6yo3zf3K+5/BN9Lqng/QL24m86a50+CWSX/AJ6O0SszUAb9FFFABRRRQAUUUUAFFFFA&#10;BRRRQAUUUUAFFFFABRRRQAUUUUAFFFFABRRRQAUUUUAFFFFABRRRQAUUUUAFFFFABRRRQAUUUUAF&#10;FFFABRRRQAUUUUAFFFFABRRRQAUUUUAFFeX/AB/+Pnhf9m/4c3vjTxZJMNPilW3iitYmd7iZlYxx&#10;jH97afmPAr8qv2yP2pP2ivGXhTQPHdxZ6l8Lfh3qd75Wi2lpdNbXdx+63eY5GHZWX5g33PSgD9pa&#10;K5D4VXE9/wDDXwtcXM0k9zLpsEkss335HMa/Ma8l/bO8RfGjSfAOl2HwS0Qaj4h1a++xXGoHZ/xL&#10;kb7su1/l6/xNwvWgD6Jor8vfEH7Dv7V974bvPElx8cbuXxNK7XMmi2l9OiZVd21WRgm7cv3VXFdD&#10;/wAE2v25fF/xN8Z3nwp+J94LzX7eF/7Ou5YwlzI8W7zYZcYG5VX69c0AfpDRXjX7Vn7ROkfsx/B7&#10;VfGeojz7kf6Lp1of+Xm7ZWMcf/jrMfZGr4R+E/ww/ac/bk0Q/EvV/izdfDvRbnfHpWn6d5kKyxq3&#10;zOiRMvy7srubcWoA/VOivy58AfGX4yfsOftFeGPhj8X/ABZ/wlvgTxDIPs2t3e53+b5d6O2X+WRk&#10;UqzbR1FfYv7XH7Stx+z94P0X/hHdLi8SeNfEl9Fpuh6NJu23Dv1dtvzbVoA+gaK+FPiXr37YPwU8&#10;Et46vdY8HeN9PsI/t2q6Lp1i0U1vAo3SKjf8tNo449Ca+svgv8T7L4zfC3w142sLSWytdbsluo7a&#10;b78ef4aAO5ooooAKKKKACiiigAooooAKKKKAKWoaXZ6nB5V5Zw3sP/POaNXX8mqWG2jtlwkUUX/X&#10;MbasUUAFRvGJB89MW4jb/lrH+dPlmjj++cUAVbfSrOylmlt7OGCaX78kUaqz/jV6oLe4inH7uUSV&#10;PQAUUUUAFFFFABRRRQAUUUUAFFFFABRRRQAUUVxvxa8f2vww+GXibxZeH9zpFjLdEY3fOq/KvH+1&#10;toA8k/ag/bh+H37Lc1np2v8A2zV/Et9CJbbRtNjV5djMVVn3MNq7lPv7V89Wn/BWq4sby3uPEnwU&#10;8WaN4fL/AOkagI2fyk/vLuRFb/voVyn/AAS68CWPx+8RfET4z/EOz/4SbxNLqiW9nLq0Qnit/l8z&#10;dFvz8y7go/uhVxX6X3ljZ6xZSW93bw3trKPnhmjDo/1U0AUvCXiWy8Z+FtL8QaaZTYanax3Vv50e&#10;x9jKGXcvY18s/tI/8FJ/AHwJ8US+ENJsbzxx40jl8q40vTfuW7943fn95/sqrV9A/GrU77wn8F/G&#10;OoaJN9j1Cx0e4ls5IY1PlusbbdqnivhX/gkX8ELLVPC3iT4x+IrOLWPEGr6i1tZahd7Znj8tt00q&#10;7vus0n8XXigDqvBv/BW7w0vimHSPiP8AD/xB8OrW6H+j6heRs6Y/vOrKjbf9pd1fc1h4n0jV/DcH&#10;iCz1KGfRJbb7dHfxSZieHbu37v7u3mvn7/goL8FtD+Lv7NPjGTUIYotT0OyfUrK/8pWljeJWbZu+&#10;9tbuK+L/AIF/FXxSf+CT3xRH9pzRTaH/AMS6yniH72K2knjVov8Ad2u6+ytQB9XXn/BSbwBcz6/J&#10;4X8H+N/HOjaK2LzW9C0lJbP/AICzSAsP+A17f8BPj94O/aM8BweKfBt/59sT5VxazYS4spOvlypz&#10;tP6elcV+wdpVjpv7Inwzjs7SKGKXS0lkEUajzHZm3M/95vVq+eP2IILbQ/27P2l9D0OYw+H4rtpR&#10;p8MXkwxz+fhtqrhfl3Oo9qAP0KooooAKKKKACiiigAooooAKKKKACiiigAooooAKKKKACiiigAoo&#10;ooAKKKKACiiigAooooAKKKKACiiigAooooAKKKKACiiigAooooAKKKKACiiigAooooAKKKKACiii&#10;gAooooAKK83+Jn7Qnw4+D19ZWnjLxlpOgXd6nmW9teXSo8if3tv93/ar0KCdJ4Y5I+Y5BxQBNRVD&#10;UNTttHsZ7u/uIbS0t08ySaeTakaf3mY143qX7bfwL0jU59Pvfij4egurZ/LkU3q8N6UAe50Vi+GP&#10;FWkeNdDtNY0DU7XWdKuk8yC8s5Vlhk+jLW1QAUV4t4q/bG+C3gnxDfaJrnxF0Ox1ayk8q4tZbld8&#10;b/3a9B8BfEbwz8T/AA3F4g8Ka1Z6/o0jPHHd6fKsqb1+8uV/i9qAOoopGbbUYnjbpIKAJaKKKACi&#10;iigAooooAKKKKACiiigCOSPdFsr86fiD8Ev22PCOranL4L+Jdpr+gy6pLLZWs1z/AKTHDJJuXf5k&#10;e3auf4WNfo1RQB+enhD/AIJ1+O/i3450zxl+0l4+i8Wz6YEjt/D+nbntpEX5tru2zHzE5VV5/vV9&#10;+WGnW2kWMFnaQR2lpbosUcMQ2pGi/dVav0UAfnx8fP8AgnN4th+M83xb+Avi6Hwf4muZzLcafdFo&#10;Yd7f6xkZVb5W/wCebLjvmuJP7IX7W37RWkxeH/i38SbXRvB73X+mWkMnm3Em37rbFUKy7um5vwr9&#10;PaKAOD+DPwm0b4HfDPQfBOgKf7P0mAQpLL9+V/4pH/2mYmu8oooAKKKKACiiigAooooAKKKKACii&#10;igAooooAKKr3E8drBLJLIIoo13vIewr84/HH7bHxq/aU+Jmu+Bf2bfD0MOlaW721x4puo1Pz52+Z&#10;uf5Il4fb95jQB+klFfnkvw1/bw8D3+m6xaeOtE8cCOZftGizfZrdJE/i3uyL/wCOtmvuu58Sw+HP&#10;CH9ueKJrXRYbWzW61GWWX9zbELmT5z/Cp/ioA6Kivy3h/a6/aJ/bZ8e6npPwGtIvBvg/R58y63PE&#10;ju6fw+a7qV3N94Rp81Q+Pvj7+1f+w54isdZ+J97YfEXwVqUn2fzRHGiRv/FtaNVaNvTd8rUAfqdR&#10;Xj3jT9o7w/4M/Zvl+L92skOkHSE1K3tJsebI8i5ih/3mZlWvnjw9r37YvxO+HY+IWk3fg7wyb6IX&#10;OneC7ywZpZIGVWVnnZvlZlO7a1AH3RRXzr+xl+05J+0p4C1E61pv9jeNPD11/Zuu6fj5EmXPzp/s&#10;tt+72r6KoAKKKKACiiigBhFZPibxDZeE/D+oazqM3k2NlC1xLJ6Ioya1+5r5g/4KAeJJdH+CP9nw&#10;eap1a9jtZJIZNnyfeZW/vZxXZgcN9cxNPDr7TODHYj6nhqmI/lR8geI/F3xE/ax+Ik9lp/2rUzLJ&#10;JJZ6XFL5NvZ2275d/wDwH+L+KvXIf+CcfiVtEE0niuwh1Xyf+PX7Nvh3/wB3zfvf8C216p/wT48F&#10;22j/AAnu/EQEc15rF9J5hCYaNI22Kv6bvxr6rJzjBxmvtMzz+vgcRLB4C0IQ93Y+Ny3IqGOw8cXj&#10;bznP3tz8pNB1nx9+x/8AFOCK7WS1lysl5Yeb5lve227DMn9G7Gv0w034kaHqfw5h8ax3I/sOSz+3&#10;ebn/AJZ7c1ifFf4D+EfjPJpEniWxF0dMmMsflnaz/wDTNmHJT/ZzXmH7UcOk/Bb9l3VdC8O2cmmW&#10;Fy6abawQkusXmMWb7+flwG/OvOxWMw+e1MPDk5a0nyu3w2O7C4WvkkK8nU5qKXMr73PlD4ifGb4i&#10;ftVeNv7C0CG6GlyO0lno1pIEyi/8tZn+n5Zx81ekaN/wTh8QXWlQyap4stbO6kT95awWvnJF/wAC&#10;LDdXL/ssftFeBfgL4e1KPU9I1C71++n/AHt3aRq6eSv+rVO/1969yH/BRfwGvTRda/79V9TjZ5rh&#10;J/Vspw/JSj15V7x81goZXio/WMzrc9SXT3vdPmH4i/BX4kfsta1FrVpeyRWG/wAu313SpG24/hWZ&#10;P4f5e9fbX7Ln7SFv8d/Dc8F/DHZ+KtNRRe2o+7IP4ZU/2W/SvMPE37d/wz8YeH77RdS8Oa3eWF/C&#10;1vcQm3XGxhj16+leN/sGa3Ho3x8nso4ZZotS06eOOU/ejRWVlrlxlDEZlltStmNHkrUtpfzHVg69&#10;DLsxp0sFW56dXdfynuP/AAUe/wCSZ+Gf+wuP/QTXYfsEf8m7aX/19XH/AKFXH/8ABR7/AJJn4Z/7&#10;C4/9BNdh+wR/ybtpf/X1cf8AoVeTW/5Jqn/18/zPXpf8lFU/wf8AyJ86f8FFv+Sv6D/2Bf8A2q9f&#10;Yn7MH/JvngL/ALBUVfHf/BRb/kr+g/8AYF/9qvX2J+zCM/s++Af+wVFW2af8iDCev/yRhln/ACPs&#10;X6f/ACJ8ZftB/Fbxb+0X8WP+FeeF/wDkF2101tb2lrLtS8df9ZJK/wDdX+7W/o3/AATh8QTWcEmp&#10;+LLCyuz9+KG1aZI/+BFhury74maZ4k/Zf/aJm1S0GJTdS32n3U0f7q8hkbdJF/49tNe8eEv+Cjti&#10;YIovEvhWaCbZ+8m0+UOgf02t81e7XWYUMJR/sWK9lbpy81/meDQeAxGJq/2xJ+0v12t/26fPfxY+&#10;Anjr9mrVoNYF55Nr53l2evadKy/P/Crp/C36V9+fsxfF+T40/CfTtcu2hj1WNmtr1IuR5q9Wx2z1&#10;rEPxt+C3x98PHRNV1nTp7W5+d9O1V2tm3L838WK9Y8KeDNA8JWLQ+HdIstNtpcO/2WJUEnHDHHWv&#10;k83zOpisNGjjaLVeL3ty6H1eU5dHC4qVXA1k6LW17nTUUUV8gfYhRRRQAUUUUAFFFFABRRRQAUUU&#10;UAFFFFABRRRQAUUUUAFFFFABRRRQBwfgz4J+CPh94p17xF4d8N6fpmt65N5uo30MX765bO752/3v&#10;m/Gvzu/4JGf8lw+Nn/Xf/wBryV+ptflh/wAEi/8AkuHxr/67/wDteSgD9TmXdUaRxxLsQCP2FS15&#10;x8b/AI4+Ff2fPh5feL/Ft8LTT7XIiiH+uvJv4Yol/iZuf59KAPgv/gtR400hvCvgDwekMN14glu5&#10;b6P/AJ628G3y/wDx5uP+AV9DfDaK5+Bf/BOWzOu3o0W80zwhLJJLLuH2aSRG8temd250X618w/so&#10;/A3xB+2p+0je/tHeP9G+x+Bor3zdG0q7lkf7S8Xyx7Nzf6uNl3N/Cz7hj71fcn7aPg+68f8A7LPx&#10;M0S0lhhll0hpRLN90CJllb/x1OPegD5A/wCCLPguy/4QD4geM3Pnaxe6qunSEj/lmkSyfe/3pHr7&#10;/wDivo9jr/wz8V6fqFnFe2NxpdyJYZfuyfum4NfDH/BFi9tj8CfGVp50f2tPETSvGZPn2fZodrbf&#10;7tfevxA/5ELxL/2Dbn/0U1AH5y/8EjdX1bXfg98WPCK4m0+1unNlET8++SLbt3f3flWvYf8Agmz8&#10;Q/DfhT4BDwBres2mj+MPDGo3kWq6TqMi201v+9Zlba+Ny7f4lryX/gi9YXMOh/E+7kt5hbSajFGk&#10;pj+Quq/Mu7+9yK+yvid+x58H/jH4ll8QeLPA9nqmsyosUt35kkLyJ/teWw3f8CoA8F+H3izSfjV/&#10;wUh1fxL4Mu7TWPD/AIW8If2bqGqWvK/apJW2orf8tK+5K4f4ZfBnwR8GND/sfwV4Z0/w/YH74tIs&#10;PJ/vv95v+BGu4oAKKi81N+zI3+leEWH7UUnjH4jr4X8GeAfEWv2trqLabrOvyW/2Wz051+98zj95&#10;/wABoA98rB8X+LtI8A+G73XvEF9FpmjWKeZc3ku7bEnTPy5Ncj8SPhjrnxF1OGD/AITLUdA8Km18&#10;u50/SNkM1xJu+95+3eq7f7rCuwtfC+m2/hy00S4g/tPT4oVhEeo/6QZAvTeZM7j9aAOL+Dfx/wDD&#10;PxzGsyeGYdV+y6bIsRu9QsJLaK43Dhoi/wB5aUXHxWvPiLZKbLwzp3gqKaUXObmWa+lTa3lsq+WF&#10;X5tn8VejwwJawrHFEIo4x8scfAqxQB5L8XvgVL8YdV0t7rxx4m8PaNaRyxzaVoV19nS8duju/J+X&#10;tXWaf8ONCsfh7b+DHtTqegQ2i2Jg1CTzmkjXj52P3veuuooA53wp4A8O+BrVrbQNGtNItyFBjtI9&#10;gO37tbvlR534qWigAooooAK4P4ffDLw38PtV8V3mgSym68Q6i2paiZbnzf37Lt+X+79K7yvEv2f/&#10;AIY+Ifh/4r+K95rcEcVp4h8RPqWnkXXnb4WXb0/5Z/7tAHttFFFAEYjROgqtf6VY6kuy7sYbwD/n&#10;tGr/AM6u0UAcr49+HHhv4oeFJ/DfijR4dY0S42+ZYz/c+X7vSsj4T/BXw18FbLU7PwxBdQWmpXX2&#10;qS3muWmSN9u3Cbvur7V6DRQB4boHgv40+F/iL5snjnSPEvgW61GW4uLTUrFob6ztmX5YopVyr7W/&#10;vYrpPi78XNT+FMH21PA+u+LNKjhaW4l0KOOaaL/tkzqzf8Br06igDmrXxnpr+D7XxHqMv/CP6fLA&#10;kznVSsBt933d+44X71bdtdxXtvHNBLHNHIMpLF8ymsrxj4M0P4geF9R8P+I9Nh1fRL6Pyrm0uhuS&#10;VOvNcr8IvgX4b+Ca6pb+GptRWwvpFk+wXd9Lcw221du2FXY+Wv8AsrQB6TRXhvga4+OXhv4gf2P4&#10;ss9D8W+EL6eeSLX9Ol+yXGnQ/wDLOKWJv9Y3+0temaj8QPDWk+KLLw5d69p9prd0nm2+nzXKpNIn&#10;TKIfvc0AdNRRRQAV+Rvxri+L/jT/AIKb61pPw8mtPCfiqTS2sbLVLv7v2LyF8yf7rfN9/H+7X65V&#10;+ZH7WOv6t+zP/wAFFfh38VtXkih8F63bpp0t/wCXvMUf+ruF5/iVWRvl7NQB0Wtf8ErfFfiayGqa&#10;38ffEGqeL7Zlks7uaJjDFt+bb/rd33v4v0rmv2E/2rviV4V/aJ1n4A/FvVP7YmhmnistQ1GTNzHP&#10;H92Ld/Esi4Ybun/Aq/Rr/hN/D39hf2v/AG1p/wDZPkfaftn2lfK8nbu37s/d21+TH7M2m/8ADSn/&#10;AAU28TfEXw3Ddf8ACK6bqMupyX+zenyqsca7un7xlbH+zQB6N8B21KT/AIK4fEv+1PtZPl3n2f7X&#10;/wA8d0fl7P8Apnt6V+oNflF+0N8Tbj9nz/gqvo3jDX57rS/C1/a21rcXWP3cts0Hln5j/Csmxm9N&#10;tfpqfiN4WTwtL4kOv6cdAjga5OofaU8jyv7+/ONtAH5uX3/KaPTP+uDf+m+Svpf9oX9kPxLr/wAY&#10;NM+Mvwf8SWvhL4k20C215DqETPYarDu+7Nt+YfL8p+U5AX7u2vkX9lzX9S/av/4KX6z8UtDtIoPD&#10;eh+fKZpgw32vlNbwf9tG3o303V+t1AHw9rX7I3xh/aQ8e+H7/wCPXizw+PBeh3S31t4W8JiV4Ll1&#10;/wCezSKn/fWG43D+Kvte1tYrS3ighiEUUa7EjHZatUUAFFFFABRRRQAUUUUAFFFFABRRRQAUUUUA&#10;FFFFABRRRQAUUUUAFFFFABRRRQAUUUUAFFFFABRRRQAUUUUAFFFFABRRRQAUUUUAFFFFABRRRQAU&#10;UUUAFFFFABRRRQAUUUUAYPivwZofjfS/7P8AEGlWmsWHnJcC1u4ldN6/dbB71+fH/BbCJIvg78Oo&#10;kxHGmuSgAf8AXs1fpLX5uf8ABbf/AJI98Ov+w9L/AOk7UAfeXwe/5JX4S/7Bdt/6KWuxrjvg9/yS&#10;vwl/2C7b/wBFLXY0AZmvazbeHNE1LU7w4tbGCS5k/wBxV3NX5D/8E5NC1P40ftyeK/inaWX2fQLK&#10;e/uZJI4/3OZ9yxx/721t34V6n+27+2bqXxv8WJ+zz8FVk1W71a4Wx1jWrUbx975oodv8K/eeT/Zw&#10;P4q+0/2V/wBnTRv2YPg/png3SyLy6jzNqOoeXsa8uW+8/wDu9FH+yq0AfDX/AAWc8S217qnwu8I/&#10;a7sGaeW7ubSL/VFNyxqx/wBr5nx/vV+jnwp0Ox8NfDHwppenwiCxtdKtooo/RFiWvzQ/4LM6DFY+&#10;PfhT4imvB5eyW2+y+X0RZI2Zv1r9NfhtqNrq/wAO/DF5ZzCe1uNLtpI5f76eUtAHwl/wWgjjtfgv&#10;4B1WKKKDVbbxEvlXY/10Y8iRtqN/vKrf8AFYP7Y99fadpX7JXxP1wyzaBpj6dc6zqkUTOY3aOGRm&#10;b/e+f8a6X/gtBavd/AnwNbwHzLqXxKsccQ+9IWt5q+xPhz4LstW+Ang3w34o0e2vYhoFjbXmn6jC&#10;sqb1gjVlZW6/NQB5x+1f+0J8OvDH7OHiy7u/FWk3g1jR7i2062huUuHvXljKqqIrfN94fStn9huw&#10;udL/AGSvhfZ3kElpdRaOgkhmTY8fzNxiqvhn9hD4C+EtbtNY0/4c6UL+2fzbczySzxxv/sxSOU/8&#10;dr32OPygEQYjoAlooooAKK5jx745sPh94P1LxLewXl5YWMfmyRadbNcTSdvkRfvVzvwc+Kmo/FXS&#10;r2+v/BOueDIo3X7NDrkeyS4jZch9v8P+7QB6TXL+I/iN4X8GzLb654h0rR7qVPNSK8ukieRP7yqT&#10;lvwrzHQ/hN8TNS+Jp8UeJ/ijNFottfSS2XhfQrWOKzaBsqsdw7qXZvXa33q9E8Q/Cfwb4s8R2+v6&#10;54Y0nWtatYPs1vd6hZRzPFHuLbVLKdvLUAUfiR8YNJ+HHgGHxZLY6rr+nyGLyodDtftM0gk+6dvH&#10;y1nfCD4s6v8AFP8AteS88Aa74N0+2KCzm1zy0e83bt21VY7duK9JggS2hWOKIRRx/cjj4WrFAHz9&#10;pOjftE6n46gvdU8QeD9A8LR3rGTTrOye7uLi13fKpkbZsbb6Zrt/iV8Mtc8b63o97pnj3W/CdpYx&#10;ulxYaZt2XW7+J2b+7XpVFAHEn4bR3/gE+F9W1nVdTik/1l/Nc7Ls/Nu++tVvBfwY8NeAtan1XS4b&#10;oX8sH2eSWe5aXzE993eu/ooA8i1f9ln4Ya34wl8UXvhSCbXJbqO9kuvNkXMyNuVtu7b96uI+Jfwj&#10;ufir+0vplp4n0XUdZ+HMXh5pP30uyxj1DzflO1WDeZtr6Ury+b4vyxftBwfDT+xz5cuiNq/9recv&#10;8Mm3y9nX8aAOi8L/AA08N+CfB3/CK6HpsemaJ5ckf2WEt/y0+983XNc/4F/Z28CfDXWodT8PaN9h&#10;vIo3ijIuZHwjfe+81enUUAee+L/hLF4q8Q/2uvivxNo11sWLytM1HyYdind9zbUvxY8Ea9458HjS&#10;PDnjK+8E6ok8Uw1aziWZyq9UZWIyrd672vKfip+038MPghqlnpfjPxjp2g6hdJ5kdrPJ8+z+8V/h&#10;WgDV+Efhjxp4T0S8svHHiyHxnfm6eS3v4rFbTy4f4VdVY/N/tVxHg34pfF2Tx/Z6D4s+FsdpotzP&#10;PGPEekams0MaL/q2lRlVl3f7O6vaNH1a013S7HVLCdZ7G9hS4gmj+7IjruVvyxXFfFT4/fD74J28&#10;EvjbxZp2gG5H7mG7mCyyf7qdTQBP46+Mnhb4aapDaeI7yXTftED3Iuvs0jwBFbb8zop2tXUWfiDT&#10;r3S7fVIryH+z7lFkiui+1HDfd61w3ww/aA+Gvx8h1GDwh4m0rxKLfi5tYZFdgn+0jfw1rfEv4P8A&#10;hb4u+EP+EZ8R2Us2jb0kSK0uZLYxuv3WVo2H+TQB3NFea/CH4Pw/B7S9T0/T/EGt61Z3Uyy20WuX&#10;TXP2IKm3y0dvm29+aqeDvEfxTtNVtNO8XeFNKu4ZHYSazod5sgiT+HdFKTJQB6rRXBXXxu8C2Pjy&#10;XwPd+J9Os/FcUaS/2XcXCpMUb7rKG+9XeK26gBaKKKACvnT9v/UdW0v9kX4iyaRY/wBozyWSwvH/&#10;AHI2lUO//AVr6Lry/wDaU8Cal8S/gJ458MaMY/7V1LS5YbcS9JHxu2HH97bt/GgD8xf2Gf2cfiv+&#10;0Z8DhaW/xMn8AfDuxvZYoLXSYt9xeSNt85n+Yfw/KPm/Ctj9of8AZv8Ait/wT40KL4h/DD4o63qn&#10;h4ajF9t0+7/5Z9drSpuKyR5+U9PvrXp3/BHr4iW9h8P/ABl8P9a1O1stb0fWGlj0qbak0abFWRv9&#10;r94rL7V2/wDwVn+LPh/RP2Zp/DBvYrvWtevreO3tLS5XeEVvMaV16+X8u3/eZaANbx38eLn9oj/g&#10;mv4u8c6fCLTWbrQZ4ry006Rn+zTq22Ren935vo1T/wDBJD/kzPRf+wrqH/o2qH7KnwX8S+Bv+Cdl&#10;9oclnP8A8JLrej317HpZj2So8qt5cf8AwJdjf8Dryb/gkF8etC03wPr/AMMNe16LTtbttRa507T7&#10;yRI/MRv9YsXQs27qtAH3D+1b/wAm1/Ez/sAXn/opq+P/APgkt4V0zxx+yj4y8P6zZi80rU9Rmtri&#10;KX/lqjJtavZv+CiP7Q3h/wCEH7N3ia0e6tLzXPEVu+kWFgJVLyeYu2SQr/dVSc/8BrlP+CTHw51v&#10;wL+zBBqGsQ+RF4hvX1KyiI+byPuq5/3sbh7UATeFf2H/AIpfCTStX8M/DT47ah4f8FXrt9n06+0x&#10;bubTkZ93+jy+Yu1v9rb+Fezfsw/ss+Gv2YvC+o2Gl3l3rWtavN9p1TW9RA8+9k9SOdq8/dr3CigA&#10;ooooAKKKKACiiigAooooAKKKKACiiigAooooAKKKKACiiigAooooAKKKKACiiigAooooAKKKKACi&#10;iigAooooAKKKKACiiigAooooAKKKKACiiigAooooAKKKKACiiigArwT9r3xF8WtG+HdnZ/B7Rv7S&#10;8TavepYSXbf8w6F1bdc/8B4+nXFe90UAfhn+3D+yhffs8zeAtY8S+M9R8ceNPEN039qXd3/qvl2/&#10;KrMxZv8AgWK/b3Q/+QNY/wDXvH/6CK/Mv/gs7/yFPhF/19z/APoS1+mmh/8AIGsf+veP/wBBFAHz&#10;p+2J+yhq37Vg8LaRF43u/DXhu1naTVbCEFhcp/D8uR83+9XD3n/BKL4GyfDq48P2+mahBq0m6WPX&#10;5brfdxzbcD/Z8vd8239a+0q8y/aC+NWj/s9/CbxB441uX9zYw/uIR964nbiONfq36bjQB+Xf/BOT&#10;xJ4p/Z5/bN1/4O38xvNPvpLixuYt/wAgkg3NFOi/w7l/R6+pP+CqH7T2rfBf4Zab4L8Lz/Y/Efi/&#10;dGbqCRluLa2QrvKbR/ET5f0Zq8K/4Ja/BDxB8S/jDr/7QXiOIw6fJc3IshNuP2qeZvnZGPVYuV+v&#10;Hasb/gqH4uudW/bV+Fvh+SCIWmjCwljkH3pPPuVZt3/fugD6b/Zw/wCCbnwf074T6De+L/DI8TeJ&#10;dTsor2/udVlZvLeRQxVF42r/AIV8169F/wAO5v27/DWleFZdVs/hj4mSCO5s7u43xSiRvLbbu/55&#10;SFG3enFfrmq7a/In/gssd/x2+Fsf/Ti3/o9aAPq39rlj8cPjr8L/AIAprWpaFouu2tz4g1q/06Xa&#10;15ZRBtlqjf7TI+W7Db1rzr9qD9iPwb8AfhhN8VfhZLrfh/xX4GSDUkjhvpJU1GOORfMEwZuu1ixZ&#10;ewxtrsfj/wCF/F3w68cfBr49eEPCt344/wCEf0L+xNZ0DTo9832KSLd50O3+Jdz+33awP2if2hPF&#10;X7UPw7/4VT8PPhT42srvxUkFtqms67pk1jbaVD5itJ87Y3fd+990ruoA+1/hv4ofxx4A8NeJJIfI&#10;k1jS7a/MX/PPzYlk2/8Aj1dNXPeAvC8fgnwRoHh2Obzo9J06Cx83/np5Uax7v/Ha6GgAoorM1nW7&#10;Dw5pU+p6pew6bp9snmTXV1IqJGv+0zdKANOivN/ht8fvh/8AF3VdR07wf4kstfubBPMuDZyb0Cbt&#10;ud3euIvfG3x58S+N7yy0DwNofhrwtY6p9mOreIr1pZb62VvmliiiYMu5fu7qAPf6yNf8RaZ4X0S7&#10;1fWL2DTNMtY/NuLqeTYkY/2mrgfin8BdM+K3iLS9T1DX/EWmCxheL7LpGpS2kVxu/v7GG411tj8O&#10;/D1j4NHhWTS4tR0Hy/Kez1L/AEtJE9H83du/4FQByngD9pD4c/FXxVceHPCXiSLXdQtrY3Mv2OKT&#10;ykj3bc+aVC/ka57Vvjh46f4nN4Y0T4Qa3faLb3qWtz4kvLiK3s/L/iki5LNt/wB0V63onhTRPDNv&#10;5WkaPYaVFt2eVZ2yQrj/AICBWzQBxXxEn8brZWn/AAhEGkTXUkmLg6vLIiRp/eXYp3VJoFj4tuPA&#10;5t9b1KwtPFEsUg+26fDvhic/dbY2N23j612NFAHkPw28FfFfQ/FJv/GnxF07xNo32Vov7OtNDWz+&#10;fd8su/e38PVazviV8D/HfjLxtJrHh/4x634O050ixo1rZRTQh1+83zMOG7rXt9FAHzl+0Z4o8Ux+&#10;OPhd4A0PxPdeGh4qkuor3VbOx33P7hY2XY/3Y925/vV6X8JPh5rPw90G9tNc8cat45v7idpU1DVo&#10;1Rok/hjVV/hH61b8XfEjw74V8ceEvDmqiT+2fETTx6Xi3LrmNVaTc38P3lrt6APCPCPwk+Lei+PY&#10;NU1v4yf234YjnkuZdFGhxQvID92Pzd52qtdb410L4nXmvy3HhjxPoum6V9nxHYXumtNJ5394y+YP&#10;l/2dtelUUAcd4g1Lxdo3guKfS9Ls/EHiOIJ5lrLc/ZIpP7zK218Vk/C3xj438TXusp4x8EReE4ra&#10;RRZTQ6kt2tym3luFXbXo9FAHz1pf7ZvhG48XxeG9Y0DxZ4a1GbUW023l1LSH8iV/4WWVNy7W7Ma9&#10;q1PxVomi30FhqOr2Fnd3KM8VrdXKI8oX721WPzVpy20dwuJIhL/10rm/F/wz8L+PRFLr+gadqs8U&#10;bRRXM9urzRK33tj/AHl/4CaAOlhnjubcSRyiVD/HGanrgdR+GEdn8NLzwf4P1O88GDyPKs7+0k+0&#10;TW3+0nnb/wBa5z4KeDviv4N1PU7Tx5430/xnonkxjTrqKx+zXm8H5vO2/K3A/hoA9horyrSfjd5v&#10;jGbQNb8G+IfD8smovY2WoTWrPaXm37svmrwqt23V6f50fm+Xu/eYzsoAmooooAKKKKAPn/8Abv8A&#10;HGpfDr9kz4j65pQ/0pNPW1/65pNKsLN/3zJXz7+x78V/g1+x9+y54Yt/F3iTQ9G8U6xavrF7DZye&#10;dc3m528rdtH3vL2LtbFehf8ABVLw3c65+x74nuLfU5tNi0y6tb24hh6Xieasflv/ALO6RG/4BXJf&#10;sUfsJ/Blvgx4G8aax4Zh8WeJb+1i1KS/1eVpkEn93yt2zav3drKfegD3L4Q/ts/Br4438WneHPGd&#10;qurSFvL07UP9Gmk5x8u7hvba2a89/wCCpnjCXwp+x/4lhttT/s261aaCxwB/x8Rs37yP/gSg18u/&#10;8FUf2TfAfwi8K6P8VPA9kvhLWpdYjtri10/ckMjsryLKij5Y2Ux/w7RWj+1b4m1f47/8EvPAPjjU&#10;JsXlrPAbzzjve4Kytb7t395tu78aAPpH/gl34I0zwj+yL4ZvLMZu9XklvruYx7Xd2bhT/e2jgV1X&#10;/BRDw/puv/sgfEYalZR3v2Kx+223mf8ALKZW+WT/AIDmqH/BNq+tr39jrwF9mnhm8qB4pPJfd5bq&#10;/wAyt6NW/wDt9R7/ANj34p/9geT/ANloA+FraHxR8Wf+CP8AB9mgbUrrQr5k8qCP5xawT7fu/wAW&#10;1evtX3F8Cv2kfhlP+zR4Y8S/8JlpVvpWmaRb217Ld3Ko9vNHEqyK6/ezuX8a89/4JS6XJD+xlo0F&#10;/ZmKK51C9kEc8fyyRtJ975vvK1ela3+wZ8AvEHiCfWL34Z6U13cP5snkvLDCX/veUjhP/HaAPDP+&#10;CX1tc+INU+NXjy3037F4a8TeIvN0uUReSlwi+ZuZF/u/N+dfetZeiaFpvhvSbfTNJsrXS9Ptk8uO&#10;1s4lhhiT/ZReFrUoAKKKKACiiigBhGa+Uv8AgonpdxefB/TLuPH2ay1SOS4+jKy/1r6s6GuP+LHw&#10;+sfip4B1jwzf/LDfQNGkn/PN8fK34GvRy7FRwWNpYiW0WeZmOHlisJUow3kjxr9gXWrLUfgJBYW8&#10;w+1WF7PHcxd42Zty/wDjuK+k8A5JPBr8q/g98YPFX7LHj7WbC4sjeQ+e1tquly/JvdflWVP6eor6&#10;7i/4KA/DV9HF1J/akN/5PmHTzZsX3/3d/wB2vpM7yXFPGSxFCPPCo+ZNeZ83k+c4SGEjh8RUUJwX&#10;K0/I9d+K3xn8LfBnT9NvPFF3JZ2t9P8AZopI42f59u7+GvCv2vvE+kfFb9mm71zwnqEWraVYanDL&#10;PcxblXC5VvvAbsb1r5u+N/xt8S/tT+MdM0bQdFlisIn/AOJdpfDTSTMu1pJXH3f5Ba+3NF/Z/tdI&#10;/Zu/4VrHNHFNLp7RSXMke9fOf5mfH+9TeBpZIsLiMTL99zax/ugsbUzv6zh6Eb0raPvI+V/2RPgF&#10;8Pfjj4Y1ibxJDdz6/pt15Unk3ZjXyWXcnyivfj+wH8JRybTVM+v21v8ACvivw/rPjj9kr4ssskH2&#10;TVLX93c2s3+p1G2/vL/s+jdq+x9D/wCCgfw31HSln1JdT0e5/itmtmlP/fSivXzilm6r/WcDUnOl&#10;PbkkeTlFXKlR+r46nGFWGjui4P2A/hOFDCz1TP8A1+t/hXR/C/8AZU+HHw38Vw+J/D8N1/aNujxi&#10;WW8MqYb71fP3x4/bz/t7SLzRPh7BdWP2hPLl165+Ro0/i8pPvBv9r8qufsCeAPFsWp6l4v1OXUIf&#10;C00LRWcV3cyf6TMzLum2M33cA/N+VeZWwuawy+eIx2IcO0HJ+8elQxOVzx0MPgsOpvrJL4TrP+Cj&#10;3/JM/DP/AGFx/wCgmuw/YI/5N20v/r6uP/Qq4/8A4KPf8kz8M/8AYWH/AKCa7D9gj/k3bS/+vq4/&#10;9Cqa3/JNU/8Ar5/maUv+Siqf4P8A5E+df+Ci/wDyV/Qf+wL/AO1Wr7E/ZjO39n3wJ/2C4q+O/wDg&#10;ov8A8lf0H/sC/wDtVq+vf2a7WO7/AGdvA8MnMUmkJG4/3hWuaf8AIgwnr/mc+W/8j7F+n/yJteMv&#10;DXgP4qGLQPEEGl67Iq/aI7SWRXkQdN64OR9a8D8Y/wDBO/wdqUkk/h3WdQ0CYjKRSAXEQf8A4Fiv&#10;m3xdpXiX9kL9oH+1bcG7iidpNPlm3GK8s5PmaDecn5N23/gGa+ofCX/BQfwBqtismt2mo6DdgLmM&#10;wfaEJ77WSp+oZnl0KdbK6jnSkun/AMjqafX8sx86lHM6ahOL6/8AyR82fFb9iXx18OdEvNYjNp4l&#10;0q3LSSfZNyXEcK/xMn/xLNXQfs/ftn6t8L/Ccuga/G+u2tu6iwmfJljjwcxs38QU4wfSvRfjX+3z&#10;od54X1LSPA9ldXl5dQeUdQu4vKit93DfK3zM23pXBfs0fsdTfErwfca94os5bW1uHX+zllmeN5I+&#10;d0m3srEgj2r6KFaVXAOXEFOyv7v2ZHzsqEaONUMhqa216o/RiiiivyI/XQooooAKKKKACiiigAoo&#10;ooAKKKKACiiigAooooAKKKKACiiigAooooA+RvHP/BT74I/D3xjrHhnVbzVhqOmXL2tz5FjvTerb&#10;W53V8BfsBftdfDv9nr4l/EvXPFk2ow2mvTeZZfZbXzM/vJG+f5vl+9X7A3/wg8B6xfzXuoeCPD13&#10;eStvluZtJgeSQ/7TMmWqP/hR3w4/6EDwv/4JLb/43QBk/AT9oLwl+0h4Nm8T+DZ7qfTI52tnN3D5&#10;L719q/GT4h/tFaX+1X+0dLqnxu17UNA+H+kSS/Y9G0iJpsIsn+qXp8zd5Pav3S0DwxpHhWy+xaJp&#10;Vjo1oG3/AGbT7dIU/wC+VAFc83wR+HTy+Y/gHwyZH6k6Pbk/+gUAfJXhD/gqF+zX4D8Oab4e8P8A&#10;9r6bo2nQrbW1pFpmxIkX/gVe/fCL46+Av2xPhv4k/wCEYN3caNIkmm3n9oWvlf6xGHA6NXb/APCj&#10;vhx/0IHhf/wSW3/xuuh0Dw1pHhWx+waJpdno1iHLi20+3WGIMfvHaoA9KAPyD/Z3+JN9/wAEzv2i&#10;PGXhT4j6BqEXhDWHxb6raR7/AJFZmhlTorKy/eXOVr279o3/AIKdeGPiX8LNT8G/Buz1vWPG3iFP&#10;sFuTZbPs6N8sjfeO5tvyj/fz/DX6D+I/A/h/xlbxwa/oOna1FHzHHqNpHcLGfVd6nFc/4B+Bnw++&#10;FttDH4T8G6TovlbtktpbJ5w3fe/et8//AI9QB5h+wb+zzL+zZ+z3o/h/Ux5XiC+d9T1WLzNwjnk/&#10;g/4DGqKfdWr6OrB1jxhonhy9sbTVNXtLK7vpltraGeVUeeRvuqi/xGvMviJ4X+MHjL4iiz0PxZp/&#10;g34fxWq+Zd2dss2qXEzfeVfMyir6NtoA6H4y/HTwz8DdLsrrXzez3WpTfZdPsNNs5Lm5vJv7iKox&#10;/wB9MBVXQ/EHiT4y/CTUbi203V/hdrd8kkVlJq0UU1zb/wB2fYrlfmB4UtXfWOkRWllpkE4+2S2U&#10;axx3V1teXKrtL5x95u+PWtagDyP4H/s9aR8Fjqeprq+q+JvFWsJH/auvaxdNNNdOmei/djXczfKt&#10;esRQxx/cGKkooAKKKKACiiigAooooAKKKKACiiigArxr4D/FrWPiX4j+Jmn6nDZwReGvEL6RZ/Zd&#10;24xKob5938Vey1wvw/8AF/g3xNqfiu38Km0+16ZqLWus/Y7dUb7Vt537R8zf7VAHdUUUUAFfH/7d&#10;37deifsv+Ep9F0C7h1L4lX0f+h2A2utkG/5b3H9F6t7Dmvb/ANplPEsvwC8dReDPtn/CVS6XLHp3&#10;9nf8fHnN8q7P9qvyE+I37A3inwD+y94x+MHxV1O/h8ZxzWsdjpc1wJnKNPHEz3Dnc27aflXdx3oA&#10;+zf+CZX7XvxJ/af1rxzB47vrO7i0iC1kt/slksPLtIG+7/u19VftJ/HXTP2bfhBrXjvVrObUrexC&#10;pHaw/flmkbbGuf4V3Nyewr87/wDgiD/yMPxU/wCuFj/6FNXoP/BaXxnc6Z8LvBHhyNZfJ1LUmuZZ&#10;BJ8h8tPlQr/Fyc80AfNviD/grP8AH3xTrl7qHhmz07TNJj2yf2fDpv2tLdP9uX738q+4v2DP+Cg9&#10;t+1XLe+GPEWlwaD40sIPtMfkS7re+jH3mQN8ysvdeeOc1c/4JxfBPwjo37H2gXEWmwzXniu1kutV&#10;upo1d5dxaPZu2/dVegr8v/gFq0fwP/b40y20eOaa0sPGE+iRqZNj+Q1y1v8ANtx/Cee1AH6+/tl/&#10;te6L+yP8PYdauLP+1/EGpyNbaXpXmbPNdR8zO38Ma8ZwDyy1+ZEv/BWf9oCfUDrKDSItFjuVH2Ya&#10;YDF6+V5vrt/GpP8Agr74vudd/ali0WXfFa6PpcEcWZdy/vPmZtv8Nfor4M/Zi+H8v7ENn4HOixDS&#10;dT8Ore3Evlp9oN1JB5nn79v+sVm4b8OlAF39ib9tLS/2vPB+o3B0z+wfEmkOseoaeJd6FH3bJIm4&#10;LL8vPHFe7eLfh/4c8dW0MHiDR7TVIoXWWPz49zxuv3WVutfiP/wS18Zy+B/2x9G0yGH7bDrkFzpM&#10;hMm0RfL5nm/7X+q2/wDAq/d6gDgfinZ+PLjQ7L/hXt7pNnqsV3HJcR6xEzw3FttYNF8uWVvufNWz&#10;oWt30HhaHUvFcFnoN3EjG8Aut1vEFY/N5rY+Xbz81dLWTr/h7TfFmiXuj6vZRajpd7C1tc2sw3pK&#10;jfeVqALFjqFvqtlFd2c8V7bSpvimgkV0cf7LCvP/AI9/ADwn+0d4An8I+L4Jp9PkkWaOW1k2TQSL&#10;91lb+frUvwo+Bfhr4K/2nF4UW8sdKvnWT+y5r2Wa2ttv/PFHY+WP9leK5/4d/tDyeJ/iLe+A/E/h&#10;LVvBviWOSeTTxeR77fUrWNv9dDKPl+71XqKAPle1/wCCNvgeHxJLNcePvEM+geQsceljarh/4v3u&#10;77v+zt/ir7K+C3wG8D/s/eFIfD/gnRotLtY0/eS/fuLg/wB6V8bmavR6KAPHv2if2XPAP7TnhyDS&#10;vGemmeW2dns7+1fyrm3f/Zf+76r3xXylbf8ABG34fw635k3jfxDcaL5CxjT/AJUffu+Zt+fu7f4d&#10;tfodRQB5x8FfgL4H/Z88KDQfA2gw6PZnaZ5h881y6jAeV+rNXo9FFABRRRQAUUUUAFFFFABRRRQA&#10;UUUUAFFFFABRRRQAUUUUAFFFFABRRRQAUUUUAFFFFABRRRQAUUUUAFFFFABRRRQAUUUUAFFFFABR&#10;RRQAUUUUAFFFFABRRRQAUUUUAFFFFABRRRQB5R+0Z8ebH9nP4eDxZqGiarr8Ju4rMWukxebNl9x3&#10;f7vy1+WP/BQP9ri1/a38EeFNF8P+AfFel3Wk6hJeyS6jZfJIjR7fl25r9nZbeO4TypYhLH/00G6o&#10;f7Isf+fK1/78rQB8MfA7/gpP4e1WbwZ4HPw68Y2V1LHbab9qlsgYY32qu7727bWr/wAFVPi74z+G&#10;3wS0zRPBMV5Hc+JruSyvLvT42eWKBUDMvyj5d27b9M19px6VZR/MllCD7RrUt1ZW90P30EU3/XSM&#10;NQB+O37Gf7Sfwv8A2UvCvnf8Kt8b6149voc6prJ05Dj/AKZRbmysf8+9fVfhb/gqj4e8W+JNM0Sz&#10;+Fvjf7Xf3UdrH/oK/fZtv96vtj+yLH/nytf+/K0sOl2UMvmR2cMUnqI1B/SgD5k/4KE/syX37Tfw&#10;ClsdEgi/4SrSJ11PT0lHzSlVZXg3f7St/wB9KtfKX7P3/BS/Uv2f/hnpngD4seAPE02t6G/9mW91&#10;Db7HljX/AFaP5mPmVflG3dkKpr9VaxdY8JaJ4hML6no+n6k8L+ZEby1jl8p/7y7lOGoA/L6SDxv/&#10;AMFKv2nfCes3ng3V/Dfwb8Kz5P8AaUfkvJ/H8395nZUX5c7Ru5r9VIbeO0hjijAjjjXYg9P84oig&#10;jt4fLijESdhHWT4t8X6L4D8O3mueIdStdG0m1TzLi7u5diRj3agDdorz74afEn/hcXgGbxBpmmaj&#10;oMNzJPFZf2vbeVJIinbHPsP8LcMKwPgt8FNS+HOq6pr/AIk8Zat4z8V6vGsV5dXcuy0jRXLKsNuu&#10;EjGD125PrQBB4r+N+uWvxbsvAnhjwBq/iAxvHJqutTbbaxsoGX7yu3Mjf7Kj8a634kfC61+Jw023&#10;1LVNVs9LtnaW40/T7nyUvfu7Vm2/eVcfdruqKAMrQfDmm+GNBstH0yzis9MsoFt7e1X7kaL91a1a&#10;KKACiiigAooooAKKKKACiiigAriJNB8EyfFeHV5INO/4T7+zWt45TJ/pf2Pd83y/3d3tXb15DcfB&#10;7Up/2mbT4lfbbD+yofDzaP8AZTE32ne0m/dv+7t/2aAPXqKKRm20Aec/Hz416J+z78LNe8ca+T9k&#10;02P93D/FcTN8scS+7NX88Pxj+LPiX45/Eq98a+KpfO1HUpfk+TZDGin5Y0/2Vziv0A/bU+JWsftz&#10;/tI6B8AfhveA6NpN0/8AaGoHmJ513edK2370cSj7vduleGf8FKvhlo/wX+KPgHwR4fhhg0rSPDNt&#10;GMf8tZvNk8yV++5itAH7J/DzWrXw18A/DGqXGfslj4btLiT7q/Itsrd8KOlfiV8Pvhd4t/4KH/tU&#10;+JZBKNLtb67n1HUL/DTQ2MG7aqp/ebphcjOGr9ZvjB8v/BPfxB/2T7/2xWvh/wD4IkSf8Vx8Rk/6&#10;crX/ANDkoA+e/wBoT4HeNP8AgnX8d/Dd9oXioX0uxdS0vUIQ0LSIrbWjli3HjduXbubK1+4Xwg+I&#10;EXxV+GXhrxdbw+TFq9jFdCE7T5e5eV4z3r8tv+C3P/JVfhz/ANgWf/0fX3N/wTf/AOTM/hz/ANej&#10;/wDoxqAPpmiiigDg/iN8EvAnxbtjB4v8K6dr42bM3kXz4/3h81ZfxQ8B+M7nwfpenfDHxNaeDbvT&#10;HTy4r2x+2Q3MKrtED7jlV/2vmr1CigDzr4S6z49n8LXknxL0vSdG1mymePzdIuWmt7mFVH775lDL&#10;3+Wt7wn8RvC/jyLzfD+vadrAHUWlyrun+8udy10zLurgvD3wS8CeEfG194v0Pwxp+j+Ib6D7NcXV&#10;lH5Pmp97lFwu7/axmgDvqK8kvviB8QfD3j+y0fUPA41nw9qd8sNvrOiXH/IPh/vXaNk/8CXAr1bz&#10;Y/O2f8tKAPjv9or/AIJmfDv47+KtT8V2Go3ng3xLfp/pE+nAGCSb/nq8W4fN6881V+Cf/BLb4Y/C&#10;nxPpviTV7zUPG+qWMA8uLVgPs3nf89PK5/Be1fadFAEUUUccARAPLr5C+Of/AATH+FHxq8Y3viqP&#10;+0PCmtX257mXSJFSKWRh/rNn97PJ9a+wqKAPhf4Tf8El/hX4Iv7K/wDFd9qHj67th/q9R/d2kh3N&#10;jdFlv4dq43dq+27DT7bTbKG0tIY4LWFFjiiiG1URfuqKu0UAFFFFABRRRQAUUUUAFFFFABRRRQAU&#10;UUUAFFFFABRRRQAUUUUAFFFFABRRRQAUUUUAFFFFABRRRQAUUUUAFFFFABRRRQAUUUUAFFFFABRR&#10;RQAUUUUAFFFFABRRRQAUUUUAFFFFABRRXh/7Vtl8ab7wPpqfBC806y8Tfbl+0S6j5ez7Nsbd/rFI&#10;+9soA+LP+Czv/IU+EX/X3P8A+hLX6aaH/wAgax/694//AEEV+UPxy/Y//bM/aKOjv43n8M6l/ZLv&#10;LZ+TewQ+W7f7qCvor4FeHf209P8Aib4a/wCFiaz4duPAkc//ABMYrSSDzfJ8ttu3agb722gD6/8A&#10;HPjjQ/hx4V1DxF4j1SHR9HsIWluLu8k2pGg/m3ovU1+XEviXxb/wVb+Pn9gW39oeGvgZ4ak+0yHy&#10;uZ9p2rv/AIfOk7L/AALu/H6G/wCCk37L/wAWP2m4fCemeBLizOi2Pmy3lheXv2dJJv4G/wBr5fyr&#10;yD4X/AX9uL4N+DrPwp4Qm8HaPoljGfLihe23yt/ed2Tczf7TUAfo94D8B6F8MfCOmeGfDenRaXo2&#10;mw+TbWsQ+VBnP5sTuPqSa/ML/gr5ocPg742/Cb4gW2jA8YvLr7ouXgnjkjib/gO//vqvdfhZoX7c&#10;tt8SPDcnjTWPDM/hCPUIv7Vihe23m13/ALzbtjDbtvSvff2sf2ZNB/ap+Ftx4T1Wb7DfRSfatP1S&#10;OPc9tOquq/7y/Nhl/rigD1Twd4gi8V+FdF1yLHlalZQ3i+U+5P3iK2B/31X5V/8ABU5IviT+2D8L&#10;fA+l/a5dVjggjuTFFv8ALSeddrJ/e2qrsa63QPhZ+3f8ErDS/CHhnWtI1nw/FILWxu8WzpbQqvy7&#10;9yblj/3t1e0fsufsR+KdD+K7fGv41+Jm8S/E2Uv5FrFta2sdy7Mqw/2S6qq7VG/pmgD7J0LTf7E0&#10;TTbDzTP9lt4rfzT1faoXNaSrtpa53SfGmkeKBq8eganYazc6ZI1tcRWlyr+VN/zzfH3WoA6KvKvi&#10;n+0j4D+D97aadr2tCXWrqSOO30XTo2ubyTzGVVPlJkqPm3bmwMVgfCqH45+IPGx174gz+H/DPhuJ&#10;JYY/C+jj7RNId37uWW4bP8PO1cV6PbfDHwvZ+Nr7xfFoFgPE98kcVxqxhVriRI12ou4/dx/s0AZf&#10;xHsfHet2Omw+CNT07QBcO39oXmpW7TTW8ZX5Wii+6zA/wsy1F4P+G16vwzm8K/EPWx8RZbnzftt1&#10;eWSQpcozbvL8pWI2r92vRqKAMbw74X0fwnpkGn6JptppdnbRrFHDaRKixov8PFbNFFABRRRQAUUU&#10;UAFFFFABRRRQB5343+EVj45+IfgfxhcX91BeeFJLiS2tYZP3M/nKqtvH/AeK9Erw/wCL3hzxdqnx&#10;1+EWo6HZ3c/h+xnv/wC2ZYbpooY0aKPyvNT/AJafNvx6V7hQAUUUUAFFFFABRRRQAUUUUAIy7q8g&#10;+NP7Nnhv41ahZaveX2raD4l0yB7fTtb0O9a2ubcN830b5vmr2CigDidRTxF4J+GksejxS+MvEem2&#10;S+QNQuPJfUJFH8b4O1m5rO+DPxQv/if4fu59Y8Jat4N1mxm+zXml6sF+/tVi0TqxWSP5vvV6PRQB&#10;BFPHcQ+ZFIJU7GOp6828IfBbTfBHjS91zSNZ1aDT7pG36A91vsY5mbc0qKwLK3+zu2+1V9X+Oume&#10;GvinD4M1zRtW0uK78qPT9fntW/s69nk/5YJL08z/AGaAH/tFfCK2+OvwS8W+B52aP+1LJ0ikj+XE&#10;ynfH+HmKma/O79i39vHSf2WPBGp/CT4w2eoabd+Hr6aPT5oLVn+RpGLo+7H/AC03sG7q/tX6v1wn&#10;j74I+A/ilbSReLPCek6/5gT97d2ymb5fu/vfv/8Aj1AH5lfteftGXv8AwUJ1Twr8Kvgx4f1TV9Kj&#10;vlvdS1Ce22LG/wB1fm3YVVVnY7uvbNfbvi/9knTNQ/Ywl+CtnDaeZb6QIbSYp8gvV/eCfHr5pZvx&#10;r3Dwt4D8NeBbY2/hzQdO0CKTb5iabax2/mbfu7toG6ujoA/H/wDYo/bQ/wCGJ7LWfhD8YdA1bTIr&#10;XUJZraWC1UtbP/y0V9zLuVmXhlzW5+2b+24f2vfCll8KPgjo2uazNqcyS6pLHbbMp/DF8rH5d33m&#10;bav3a/TDx58IfBPxPtJoPFnhTSdeSSLyvMvLVXlCf3VfG5f+AmrPgv4ZeEvh5b+R4Y8NaV4fjMaR&#10;H+zrKOFpEX7u5lGW/wCBUAc7+zh8OJfhL8CvBHhOeHyLvTNKghuY/M3/AL/b+8+b/ezXptFFABRR&#10;RQAUUUUAFFFFABRRRQB5z8TPgR4J+L8MX/CTaDBe3MSeXFdHKzRL/ssvSvEn/wCCdPgBpt6axrQi&#10;3/6r7R/B/dr6vz70telh80xuEhy0azijzK+W4PFS56tNNnmfwp/Z98E/Bj7VJ4a0zybm5/1l1NIZ&#10;Ziv93c38PtXpTYPTrS8AcUnDe9cNStUrz560nKXdnbSo0qEOSlGy8jj/AB/8JvCfxRslt/E+g2mr&#10;CL/VyTxZeP8A3W6ivArr/gnX8P57qaSHWNagjd/ki+0bhH/sivq8cUEAjmuzC5ljMGuXD1HFHFiM&#10;uwmKfPWpps+e/Af7EHwx8FTrcz6ZJ4gu0/5aatJ5q/e3L8n3a9/ggigh8uOIRxjsKcGPc0/tmsMT&#10;i8Ri5c+IqOXqdGHwuHw0eWhFR9Dgfiz8GPC/xo0m003xPZS3dpaz/aI1jlZMP07Ve+GPwv0P4S+F&#10;YvD3h63kg0yJmdI5ZC7bmOT81de3TPahCCOKh4is6X1fmfJ26Fewoqr7XlXP36nkvxX/AGZPA3xo&#10;1y21fxLZ3M99bQfZo2iuGT5N271rvfBvhPTvAfhfTPD2kwmHTtOgW3t45H3NsXpzW4p7Zz7UYABI&#10;496c8RWnSjSnJuEdkKGHo06kqsIrme7OQ+I/wt8NfFjQjpHijTIdStesZlHzxP8A3kb+Fq8G1L/g&#10;nd8O7q6lktNT1nTrY9LSG5yifTNfVP6UpGa6cNmOMwa5cPUcUYYjL8Jipc9ampM+dPBf7C/wz8JX&#10;MV3dWVz4guon8wHUpN6Z7fJ92voi2hjhiCRpsUdAKcpGeRSnA71jiMXiMZLnxFRyfmaYfCYfCx5a&#10;FNR9B9FFFcp2hRRRQAUUUUAFFFFABRRRQAUUUUAFFFFABRRRQAUUUUAFFFFABRRRQAUUUUAFFFFA&#10;BRRXPatrVxc6HrB8Nmz1PWrOOSOK1llwn2kL8scrL935sZoA255hbwyv/cXNeU/Bb41al8ZJ9TvE&#10;8Eat4a8L2ztFZ6jrYEM166sVZkh+8q9fmbFXvgjonj/TvDk1/wDEfWIr3xJqcn2iXS7KNRY6bn/l&#10;hC23cy/7TMcmvTqAPni2/Z3ufA/7QkXjvwxFZ6ppeuO39uxa3M001k6/6qWy+U7Pm++vH1r6Hqtd&#10;o8tvKkcvkyFeJP7leY/AW+8aDw5qWh+P5Jb7xHo97Lbyar9l8mHUYWbdDNFtwPu9cdDQB6vRRRQA&#10;UUUUAFFFFABRRRQAUUUUAFFFFABRRRQAVwXw9+E2j/DTVPFmoabPdzS+JtUfU7wXUu9UkZcbU/ur&#10;Xe14f+z14R8VeFvFXxYufElpdW9nqfiV7nSjNfNcCS228Mi/8s1/2aAPcKKKKACvkj/gqf8A8mT+&#10;NP8ArvY/+lMdfW9fMH/BRvwXr/xF/ZM8W6D4X0a88Qa3cTWXl6fp8RmmkC3MbN8o/ur834UAfHP/&#10;AARB/wCRh+Kn/XCx/wDQpq7T/gthoFxcfD/4f6zGIjZ22oz28n9/e8fy/wDoNL/wSJ+Cnj34S658&#10;RZPGfg3WfDUd/b2f2aXVrVoBIVaTdt3fe+9X1x+2X+z3cftM/AXWvBdhewWWrSvHc2dzPHvXzI23&#10;qpP8O7G0tQByX/BOfxdpGrfsY+BWsr2Gc6RZSW17/wBO8qOzMrfgRX5K/C3TD8Tf+CgFlL4fnhng&#10;uvHMupW80vyJJCt4027/AL5Fb8P7Nf7WfwJvdX8K+HNA8WQ2d8FjuT4c8yazuQ3HDr8v16H1r7U/&#10;4Jx/8E+Nf+CHi2b4jfEqG1h1/wCztFpWliTzXtd33pXbpu25Xb1FAHyf/wAFdPD11pX7Wc9/OI/I&#10;1LSraSAj0Xcpr9VvBXxC8Nr+xzovif8Atm1/4R+18IxG4v8AzPki8u1VZP8AgSspXHrXmf8AwUL/&#10;AGK5f2rfBOmX/hs21p450IuLRrr5FvIGHzQO38PzKjKx+78396vzB/4Zi/ap0/SZvhonhLxkfDct&#10;6vm2EMcj6cZP7277m3+L070Aa3/BMnw1feK/21/DN5p/k+TpgvNSufO+X9zsaP5f9rdKlfvVXxR/&#10;wTq/Ycvf2W9E1vXvF5tJ/GurbYttqfNSygXnYj/xMzH5v91a+16ACiiigArgPjFo3iXxH4Ol0vwo&#10;bWG/vp47a4u55Wje2tmbbNJEyg/vFX7vvXZX1ytnaT3LxSTeWjSeXCN7nb/dXua8i/Z41b4jeMYP&#10;Evirx1DLoFhqd8w0PwzNbKk+n2kfyq83G7zJNu/a3QMtAE3iXwD8StG1DTrvwL4xhltNltbXmleI&#10;42mQpHw0qSrysjL1+XBPNd7N488PWfiyz8K3msWcHiW4tvtselmXbNJGG270X+JdykV09ebfFb4B&#10;eDPjGtlJ4g0zOq2P/HnrNnK1tfWx/wBiVMNt/wBnp7UAek0V594n8c6J8EPCmjHxDeajNp0bpZSa&#10;o0TTeV8v+tuGX7q+rdK6fwx4q0jxrosGsaDqlprGlXIzFd2cyywyf7rLQBtUUUUAFFFFABRRRQAU&#10;UUUAFFFFABRRRQAUUUUAFFFFABRRRQAUUUUAFFFFABRRRQAUUUUAFFFFABRRRQAUUUUAFFFFABRR&#10;RQAUUUUAFFFFABRRRQAUUUUAFFFFABRRRQAUUUUAFFFFABRRRQAUUUUAFFFFABWF4j8XaJ4Ps4b3&#10;XNYtNGtZZFhjlvZ1iR3b7q/N3rgdd/aQ8IaZ8W9M+GtobvXvFd0/+mW2k27TppsO1j5t0w4iX/e9&#10;av8Ajb4A+DfiN490XxV4o0061d6RD5dlY3cpe0ifczeb5X3Wk/2moAyf2jfHet+AfCunXmnazp/h&#10;nSrq+istR8SXkfnf2dHJ8qyrF91vm2r8zADfmu5vfCOkeMvB0Gi+I7e18VafNBEJftkSSRXhVR+8&#10;2/d+Y/N+NXfEvhbSPGOh3eia5pttqel3KKk9ndR74pEVsgFfwrmtI+K3hP8A4WXe/DCzlltPEGma&#10;XFfC0+zskP2ZvkXym+623bgqvSgDvIo0jXYgASpaKKACiiigAooooAKKKKACiiigAooooAKKKKAC&#10;vG7nxX4zT9qWz0COGb/hAJPDr3MsxtV8r7b5u1V83du3bf4dteyV5PcfGG+h/aQs/hoNLiGnzaA+&#10;sf2h5vz71l8vy9n93/aoA9YrivjB4c1Pxf8ACzxXoeiTeTqt/p81tby+b5eHZdv3h92u1ooA/GP4&#10;ff8ABM79qH4UeIR4h8H+INJ8P6z5bR/a7PU2SXY33l/1dfPP7ZvgX4ueA/ijpmn/ABg8S/8ACTeJ&#10;pNOikt7r7U1xsg3NtXcyj+LdX9EVfLn7R/8AwT7+Hf7UHj+Dxd4p1PXLTUIrSOy8vTbiNEKKzMv3&#10;kb+9QB5L+yH+z98b9W+HnirSPjF4s/t/wV4m8KRWOlWf25pvs4kX5fl2jb+7bHeviD9kr9oeT9gP&#10;9oPxb4f8XaKb3SpZm0zVfJ2vc23lu21k7N2yvH6V+4nhbQLfwr4b0fRLIv8AY9NtYrKHzfvFI1VV&#10;/Ra8B/aA/YA+EX7RmqHV9b0eXR/EEkm+41XR5PJmuPZ9ylW/3tufegD8sP28/wBpjTf20vjR4Wh8&#10;B6PqDWljAum2QnjxcXk0smeEXO35m2j5q/ZP9mn4Tj4J/Avwb4LOGn0uxSO4k/vzfeZv++q81/Z2&#10;/wCCfXwn/Zs12bXNCsbvWta/5d9Q1yVZntv+uW1VVf8Ae27vevpygAooooAKKKKACiiigAry34if&#10;BDSfGXi+x8aDV9R0HxNplq1rbanZ3TIscLMrSI8X3WVtn8VepVw/i74l+G/DnjDwz4Q1Wb/ibeJn&#10;njsrTy9+9I4y0jN6Lt+X/gVAHmNr+1npc1jrWq6foGr+JfDWma1FoY1rR7f7R9o+VfOudvG6GNmd&#10;WZd3KNivavCfi7SPHXh201vQb6LU9Ku08yK6h+5IPxpfDXhfSPBmhQaPoem22l6VbbvKtLSMJFHu&#10;Ys2F92Zm/Gsnxd4f1e38HXFj4Fl0/QNUDLLb+fa5twd2WVkXH3ulAHY0V5d8FPGvjbxfYazB4/8A&#10;Bn/CHa1pl19lMsNx51rfJt3LNbv/AHcNjnodwr1GgAooooAKKKKACiiigAooooAKKKKACiiigAoo&#10;ooAKKKKACiiigAooooAKKKKACiiigAooooAKKKKACiiigAooooAKKKKACiiigAooooAKKKKACiii&#10;gAooooAKKKKACiiigAooooAKKKKACiiigAooooAKKKKACiiuZ8afEPw18PrO0uvEus2mj291cLa2&#10;8t3IE8yZjtVF/wBqgDpq8r+P/wAYLr4N+Dor+x0aXWdUvp0sbJfu28U8nyxtcP8A8s493Vuaxfjl&#10;8JPGfxi17TdDt/GU3hT4dm1Y6zFpI2aley7vliWX/lnHt25Zfm969A1f4daRr3w7uPBeoJPeaNc2&#10;P9nSedKzylNm3dvPO7+Ld60Acu3w91v4p/BCPwx8S7uOy1rU7Xy9Vl8L3LQpH8279zKw3fd2rurp&#10;vhr8LvC3wl8NQ6B4U0iHSNPiRf3UI+Zz/edv4m96Z4G07Q/h3pOg+BLbWZb27sLFRbxahc+deSwp&#10;8vmMerf71dnQAUUUUAFFFFABRRRQAUUUUAFFFFABRRRQAUUUUAeNfFf4t6t4I+NHwo8K2f2T+zvF&#10;U95Fd+du80eUkbLs/wC+jXstcP4u8Y+EdB8b+E9I1w2w8QavJPHowlt9770VTJtfHy/KyV3FABRR&#10;RQAUUUUAFFFFABRRRQAUUUUAFFFFABUFxbxTj95EJPrU9FAHG+N/CWreI20670bxLeaBd2MjyJFF&#10;81vc/IVVZk/iXOGrlpv2jPBHhy48S2Gv+IbSzu/CkNp/bt0I3FtbTT8Ku7B+Zj/D1A616Fr/AIj0&#10;nwvZC71nUrXS7WSRYkmu5FjTe3Crlu9cf8P/AIE+Efh34QvfD1npsWp2up3s9/qEuqxrcveTySNJ&#10;um3D5tuQq56KqjtQB3djqNtq1lFeWc8V7bSpvimgkV0cf7LCr1efW/hOz+DvgjXP+EH8My3s2+W+&#10;g0GG52JJM38CM+RGv+yvyjsKzPhR8edJ+J+q3nh99Ov/AA94w0y2iutU0DUomSay8z/b+7IuejLw&#10;aAPVKKKKACiiigAooooAKKKKACiiigAooooAKKKKACiiigAooooAKKKKACiiigAooooAKKKKACii&#10;igAooooAKKKKACiiigAooooAKKKKACiiigAooooAKKKKACiiigAooooAKKKKACiiigAqGSSOCHe/&#10;7qNPWqer61ZeH9Pm1DU7uGxsIk3y3U8gRE/OvPrq28NftQ/CaARzatD4Z1j96fKMtjNcRq3Kt0ZV&#10;b9RQBqeJJpfi38M9UTwL4sh0ybUo5bW28QadtuPs7qzRsyfwsysrflUXwZ+Cfhr4F+E20fQIppZL&#10;qY3Woahdy+bc6hct9+eZz95mrqPCPhHRvAfh2z0Dw/psGkaNZJ5VtaWibEiT2rcoAKKKKACvOfjj&#10;46174ZfDy98UeH9Fi8QtphW5vdPMjJI9qv8Armi2qd0irlgvfbXo1QSxR3MTRyKJI3GGQ0AYXgDx&#10;to/xJ8IaP4o0C6F7pOp2yXNtN6ow/n610lcDpfjfRdJ8ej4e2+lyaPNFpyX1m4tlhtLhGdlaOEr8&#10;rMu3c6r0DKa76gAooooAKKKKACiiigAooooAKKKKACiiigAryf4L/GG6+KPiH4i6fcWVpZx+GNbf&#10;SIja3PnPIqru3P8A3W/2a9YriPh/ceCJtU8WDwi2nHUI9SYa7/Z/3/tu35vN/wBqgDt6KKKACiii&#10;gAooooAKKKKACiiigAooooAKKK434pfE3RPhF4I1PxT4gmkh0+yTiOEb5rh/4Yok/ikZvlC96AKl&#10;940vp/ihZ+GNMGn3NtDatc6x5srCa2RuIdi4w27n/vmu9rnPCN/a+JNGsvEaaPLpVxqlrFLJFeW3&#10;k3kabcqkvfcufu9q6OgAooooAq3VnFf20sFxFHNDKux4pRuVxXE+JNNvfhl8Op4Phz4S069lsQZL&#10;bQopBaQyDduZUwu1W9PevQKKAOJ+FfxN074ueCLPxHpcN3ZRXO5HtdQtWhmt3XhkdW/ut/F0Pau2&#10;rifizpPi3WfAeqWngTWbTQfFfyyWV3dxedEHV1bY6f3WX5T6bs1h/Aj4o6z8TPDl7/wknhXUfCfi&#10;TR7s6dqNreR4t5J1VS0lu/8Ay0ibdkNQB6lRRRQAUUUUAFFFFABRRRQAUUUUAFFFFABRRRQAUUUU&#10;AFFFFABRRRQAUUUUAFFFFABRRRQAUUUUAFFFFABRRRQAUUUUAFFFFABRRRQAUUUUAFFFFABRRRQA&#10;UUUUAFFFFABRRRQAUUUUAFFFVruUwQTPHEZpUTIjH8dAFhm214p4S+OPiD4j/Ff+yPDPg27HgGxS&#10;ePUfFWrbrYSTr8qxWkTLuk+b7zNgemal+EviL4pfEDxJN4h8UaDaeBvCRgktrbw3d/vtRkfcu2eW&#10;UYVV+V8R7c/P1r2ZV20AYOk+DdD0DVdT1TTdMtLPUNWdZb27giVZbl1+6zt/FW/RRQAV5349+Enh&#10;vxl4n8MeL9Slu7HVvDM7XNvf6fcmFnT+KKXb9+Nu616JUTxCWLY/egClo+sWPiLSLTU9Lu4b2wuo&#10;1lguYTuSRP7y1pV5T8C/hPq/we0/xBodxrUWreHZdUmvdDhMOyTT4JG3fZm7Mqt93bivVqACiiig&#10;AooooAKKKKACiiigAooooAKKKKACuJll8Ef8LVgjlOn/APCf/wBnN5YP/H39i3/N/wAA3V21eUzf&#10;Bx5/2jLP4ni+g8qLQW0j7J9m/ffNL5m7zf7v+zQB6tRRRQAUUUUAFFFFABRRRQAUUUUAFFFFABRR&#10;RQBnarq1roemz6hfzxWlhao0txdTSbEjRR8zMfwrgPCvw+8GeJviB/wt3S7ibWdR1bTorazu5bjz&#10;baO2/vW6f8s938TDrVT9oj4Qan8c/Btp4Rg1uPRtAu72I66pjZ5byyVsyWyMGG3fjaW9K9I0TRrD&#10;w3pFnpmmWcVjp1lCtvb20CbEiRRhVVaANOiiigDM1rTItZ0q80+eaWCG5jaJ5IJNjgN/db+E15R8&#10;Ffh/8RvhjrOtaX4m8ZxeMPA8SLJo13qAb+1Iv78dw2Nrqo6Nuz7V7VTHQSLtbkUAZuja5pviXTIt&#10;Q0q9h1KxmLCO6tZVdJNrbWww/wBpSOK1a8i+GvwCtvhN8Q/EuseHNZu7HwtrCLIPCPy/Yba6/wCW&#10;k8PGY9/dV4zuP8Vd14Y8daJ4zn1mDSL2O8l0e9l029iH3op4/vLQB0dFFFABRRRQAUUUUAFFFFAB&#10;RRRQAUUUUAFFFFABRRRQAUUUUAFFFFABRRRQAUUUUAFFFFABRRRQAUUUUAFFFFABRRRQAUUUUAFF&#10;FFABRRRQAUUUUAFFFFABRRRQAUUUUAFFFFABRRRQAUUUUAFFFeReCP2gLH4nfETU/DnhTRtR1PSt&#10;HeW21XX5Y/JtLe6Tb+4TcP3jfNzt6baAJvFn7RnhHwt8RPD/AIDjlutd8V6xOsX2DSIvtBsk/inu&#10;H+7HGv8Atc+1Vrv9mjwjrPxhl+JGv/bPEutRog0601e48600rb95reL7qs396vQND8EaB4Zv77UN&#10;M0e0sr+/fzby7hiXzbh/9t/vNXQUAFFFFAHmnjz4XXPiD4jeDfGWiXsGlavo8zW97LLFva909/8A&#10;WW35/MrdjXpdFeLfBjw94z8C+PvH+ganZ+b4Klvf7S8Paob3znxL801s6Nll2t93/ZoA9pooooAK&#10;KKKACiiigAooooAKKKKACiiigAooooA818dfCO38cfErwD4sk1eezm8JyXUkdpFGpS485FX5s/d2&#10;7a9KrwL46aHcyfGf4R+I5NYtNL0TQp76XUftWr/ZMo6RiP8AdZ/ffMv4V7Xp+tabq9uLizvbW7hk&#10;/wCWkMquv86ANKikVt1LQA3Ge9Lik6V8fWv/AAUj8Gx614sGq+DvFll4a8PapNpNx4lgsWu7QTRH&#10;Db/L/wBXQOKbPsOivDfhn+2h8GPi75EegeP9JbUJOmn3kv2a59P9VJhv4q9wDbh8tAh1FFFABRRR&#10;QAUUUUAFFFecfHex8S6x8MtY0bwhCZda1dP7OS6+0+T9iSX5Wud3fy1O7aOTigDF+LnwLHxo8deB&#10;7zW9U83wX4enbUpfD4j+S9vV4t5Hf+7H87bfXbXsNcv8OvBNp8OPA+heGLO4urmz0m0W2jlvJWml&#10;kCj7zu3zM1dRQAVUexi86S4SKNbl02eds+ardFAHiXgPxj8VtL+Jc3hDxr4Zg1PQ5YXubLxppEm2&#10;Eov/ACzuImx5cn+7kV7bSMu6vn74X/CPx/8ABv4mT2el+Jv+El+FWqPPeyWuuyvLqOlXTNu2wv8A&#10;xRszfdb7tAH0FRVG01K2v5Zo7eeKaS2fy5RFJuMb/wB1qvUAFFFFABRRRQAUUUUAFFFFABRRRQAU&#10;UUUAFFFFABRRRQAUUUUAFFFFABRRRQAUUUUAFFFFABRRRQAUUUUAFFFFABRRRQAUUUUAFFFFABRR&#10;RQAUUUUAFFFFABRRRQAVynxF+Ieh/CrwfqfibxJexabpGnx+ZLMep7Kij+JmbChfek+I3xG0D4V+&#10;Fb3xD4jvhZWFsOuNzyvj5Yol/ikb7qr3NZOjDRPjv8O9B1XW/DNzFYXXlalFpWvW2ya3deY2eJv4&#10;v4vmoApeI/h/4V/aP8D+G7jxX4fupNPMkGrwaZqP7t45F+ZVlQH81r0lIo7eEIgESD0qaigAoooo&#10;AKKKKACiiigDj/Fnw08PeMvEfhrXtXszPqPhqd7nTpvMZfKkZdrH/a+Wrfgvx74e+IuinVPDmpwa&#10;xp4nltjPanKiWNtsi/VWFdLXk/g34NaT8KfiJ4k8SaRrMujaN4h2S3HhseUtn9t/iuU+Xcsjd1Vt&#10;p9KAPWKKKKACiiigAooooAKKKKACiiigAooooAK8q+Dfwhvvhjrnj/ULvWItTj8Ta2+rxRRRbPsy&#10;Mu3y/wDa/wB6vVa8R/Z88VeK/Efiv4sW/iP+0Psmm+JXttKN5a+Sn2bbx5XHzL/tUAe3UUUUAFFF&#10;FABRRRQAUUUUAFFFFABRRRQAV554u8A+DfjBq2jz6xbxaxd+EtUW9tkydtvdKqsrMv8AFj5TXW6j&#10;dQuP7PF7FZ39zE/2fld+dv3lQ/e21h/DHwVcfD3wdZ6Ne6xN4h1CJ5ZbnVbuNVmuXklZtzbQBn5t&#10;v0UUAdlRRRQAUUUUAFFFFABXOeOdH1jXvCupafoGsf8ACP6rcwkW2qCJZvs7/wB7Y33q6OigDg/h&#10;Pq3jbVfDsy+PNFtNH1q1uXtvM06586G9jX5VnT+JVb721uRXeVg+MtFvvEvhbUtN0vWJ/D99dQNH&#10;b6paBWlt3P3WUMCK5r4JDxtB4CsrP4h/ZZ/E1i72smoWjqyahGp/d3O1fusy9V7HdQB6HRRRQAUU&#10;UUAFFFFABRRRQAUUUUAFFFFABRRRQAUUUUAFFFFABRRRQAUUUUAFFFFABRRRQAUUUUAFFFFABRRR&#10;QAUUUUAFFFFABRRRQAUUUUAFFFFABRRRQAUUUUAFFFFABRRVe7Mogm8jHmbDsz/eoAg1Gaa2sLuW&#10;2h+13UaNJHDnb5j7flWvI/gJ4Y8eXF9rHjv4iX13Ya5rqLFF4Qiud9jo0MbNtRNvytI33nk/2sVf&#10;+CXw98Z+Fp/E3iDx54m/t/xB4gnil+wWm5LDTYY93lw26tlv4juZupr1ygAooooAKKKKACiiigDz&#10;r44eCdU8f/DLWNM8P6zf6Br8Uf2nTrzTpfKf7TH80at6qzKFI9GrV+Fl74k1H4eeH7jxnYxaX4pk&#10;tFGo2sEm9I5/uttb/axu/Guwrxzxv8Tdf8AfG3wlpF3pVzqfgvxVG1jFd2VszNpt6nzbrg/885FZ&#10;VDditAHsdFFFABRRRQAUUUUAFFFFABRRRQAUUUUAFeG3Xibxav7XlloKXl3/AMIXJ4WlupLX7Kfs&#10;/wBq89VVvN/vbf4a9yrz2f4xaZB8aYPhqbK8OrS6Q2ri68v/AEfYr7du/wDvUAehUUUUAFFFFABR&#10;RRQAUUUUAFFFFABRRRQAVnapcXNppV5cWkIu7uOB5IIc7fMfb8q/8CatGvCdK+JPjPx9+0VfaB4f&#10;sv7H8DeEU8rXdQ1G2bfqt1In7qK0/wBlPvPJz/CKANn9mzw1400D4dm7+IWp3V74r1e9n1K8tJ5v&#10;Nj0/e/7u2h/2EULXrtFFABRRRQAUUUUAFcRbfCjQLH4lzeN4PtUGs3Vr9luYorhltrgbtyyPF91p&#10;F+6G64rt6KAPP/Dfxo8K+KPiBrXgi31HyPFWjsTcaXdxtDNIny/vot3+sj+bG5a9Arn7vwbol74q&#10;svEk2m2suvWMElvb6gYv30cbfeTf/d/2a434b/H/AMN/Evxj4r8JwRXmj+JfDt00VxperReTNLD/&#10;AA3MSn70bdmoA9SooooAKKKKACiiigAooooAKKKKACiiigAooooAKKKKACiiigAooooAKKKKACii&#10;igAooooAKKKKACiiigAooooAKKKKACiiigAooooAKKKKACiiigAooooAKKKKACiiigAooooAKKK8&#10;c+Fl38UvEXxF8Wa54sgtPD/gn/jz0LQh+9u5NrfNdTP/AA7u0fagC38JvivqPxa8ReJbu00qTTfC&#10;OkztpkE2oQyQ3d1dRt+9lVGUfuf4Q3cpnpXqUMEcI+SMR/SpVXbS0AFFFFABRRRQAVy/xIudb0/w&#10;Jr974cEc2t2tpJc2cMse8SOi7hHj/a27f+BV1FFAHB/Bn4lRfFv4a6B4qWyu9Lnv4M3FheRNFLBO&#10;uVkTY3oytj1XBrvK8x+Jnxr0z4T+J/CVlr8Bs9F8Q3TabHrJlAit7pv9TE6/9NOzV6dQAUUUUAFF&#10;FFABRSM22vHPi7+1t8JvgbJPB4v8Z6fY6nFH5n9lwyeddOv+zEvNAHsG6jr1NfI8f/BQnQPGtiP+&#10;FYeB/FXji7k/1ctzYtp9jH/dZ7iQbVWvKPEfxy/ab+IV9NZf2j4O+ENgW8nzoX/tG7+ZvvLubbuX&#10;/drOVSEfikdtHAYvE/wqbfyP0RPSkzX5MeALT4geMdb+K3hjUP2gvF8Fh4a1aP7RHBGvnXqSIP3q&#10;tjdF8yN8q8Dita3+DdhDP5l38XfilrEX/PIauYf6VlLEQid2HyTG4mPPCJ+pryxwQl3IjQetYetf&#10;EDwx4etvtGq+JNJ0y1/563l9FCn/AH0zCvzdj+F/hXyPs+oan438TWn/AD6av4ln2f8AkNkanWHw&#10;x+HOmT+Zb+ALS8/6ZavfXN9D/wB8TSutZPGQPUhwxi38ckjpP2+tS8CfGL43fs+afb6ppHjHSpNR&#10;votQ0/TdSjm/d7YWXf5THavy15pc/sxfCc300lnpniDRot/+q07W5FSs/wCI3h3w/oH7Qn7Pknh/&#10;wzpPhqW6nvPtH9kWyw/aNqrt37fvV6vN/r5v9+uavWk3GcD3soymjCFaliIqcov9InCwfC7VtLgi&#10;s9E+NPxL0LT4x+7tI74ypEn93mRa6fTIPiLp1nFBF+0f42EMf+r+16ZDM/8A32z7mrQ7Un4VgsTV&#10;j9o9SeSZfU/5do3R8QfjlonhzU5NL+NWiala6Rp89/L/AG54bUXEiIudu5WK15/+zxc6n4f/AGf/&#10;AA1qk00X9r+Kbq81+9mj+7J5kjH51/4FWb8fNb/sD9nzxx5Ylhu9T+zaTbyxSbG3zS/+g7V5r0G8&#10;0f8A4RfSvD/h/wDdQ/2Po9tbfufub1iXc3/AmrWdWUqXv9zkwuX4fD5lL2UbRjD8/wDhjA8X+B/B&#10;HxCmL+J/A+ialdSpzdQx/Zrj/vpap+DPB3iT4ezrH4I+N/jDw1YQ7fs2j6lEuo2UW35lT94/3f8A&#10;gPSt89elH8654Vpw+CR6uIy3CYn+LTR2yftKftEeB9Ogf/hH/CnxYtoZP9IutIuWsb6RP+uDDYu3&#10;/ZZq67wB/wAFH/Buua5Y+H/GvhXxL8O9durpbGIatYs9vLcs21YopY925vm9BXjsLSxT/wCj+bDL&#10;/wAs/J+R6zdZ+KsulftI+BtNvPD+rePtE+H1lLreu2ukW32mayvZl2wyujfe8uPYwVeQ1ejh686k&#10;uWZ8Xm+SYfCUva0ZO/bc/TZW3UteOfBH9rL4Y/tBCRPCHiWGfUIuZNKvB9nvI/8Aeib5q9jr0D4g&#10;KKKKAIZpFt4jI/CIM14p8Afif4t+Met+MfEV5ZDR/AsV82m6DaT2zRXlx5TbZLqXdhlVm3Kq+i5r&#10;qNd+LNrB8VNF8BaRZxazrcsbX2qRrcKh02y2nbO/97dJsUL35P8ADXpCrtoAWiiigAooooAKKKKA&#10;PItF+Bv/AAh3xm1Lxp4X1k6NpOvBpfEOgeVvivbr+G5Vs/u5PXHWvTbbVrK8up7aC8imubfaJ4Yp&#10;FZ493Tev8NaFeWa78CNM1L4uaN8RNK1TUdA1m23R6jDp0qpb6zDt2qlyjKd23sy4b3oA9TormNF+&#10;IPhzxD4o1rw5pmtWt7rmiGP+0dPhl/fW29dyb1/2q6egAooooAKKKKACiiigAooooAKKKKACiiig&#10;AooooAKKKKACiiigAooooAKKKKACiiigAooooAKKKKACiiigAorhPir8YvBvwT8LT+I/Gmv2ujaZ&#10;F3mf55H2lgiJ1Zm28LXzB+zb/wAFJtL/AGlP2gZ/h/ofhK6stKkgnubbVrq4G+RI1X70W35d3+9Q&#10;B9tUUV8O/tXf8FM9M/Zx+KR8C6Z4NufFeqW0Ky3kn2jyVidvuqvytu+WgD7ior8vP+Hzmpf9Ea1D&#10;/wADm/8AjVfaf7JH7SI/ak+Fp8YDw/deGZI72Sxlsbp9+XVVbcrbR8vzUAe4UV4d+0x+1v4A/ZX0&#10;Wzu/F95NJf3282Wl2ce+4uCv8X+yv8O4+tfK95/wVS8ZaRocXiLUP2fPEEHhmTbINRluWRNjfdbf&#10;5O2gD9GaK8t/Z/8A2hPCX7SfgK38VeEL3z7U/u7m0l/11nN/FFKvY+nqOa4T40ftjaZ8M/iRD8Pv&#10;Dng7xB8R/GhtftVxpnh6HcbZOq+ax+Vd3zUAfRtFfMPwV/bo8NfE/wCJ8/w61/wzrfw58aRx+ZBp&#10;XiKLZJc/3lQ/3v4vcV9PUAFYfivxXpHgbw9fa3rmow6XpNlC01xd3UiokaL1yTWvLIkal3ICV59q&#10;OmfD79pHwabe7htPGHhpL3PEjPbyTwt/skbwrfhQBl/DfxLoX7R/g/RvFeoeDrqzsLe++26N/bsS&#10;75NjfurtEydu77ybua9aqtb28drDFHFGIoo12JHH90CrNABRRRQAUUUUAFFFFABRRRQAV5r8fvhh&#10;c/F34WaroGn6n/Y2s5iu9O1Dr9nuoZFkjZv9ncmG9ia9KooAwPB39tjwtpC+IzaHxB9mQXhs93k+&#10;dt+YpuAOM1v14R8fNR8eeAvGHgzxv4X/ALW8QeH4boabrvhWyjV/MhmYKtyi7d26NvmPzfdr3ZW3&#10;UALRRRQAUUUUAFFFFABRRRQAUUUUAFeffDb4vab8TdU8Y6fp9ndW83hnVW0i5M23Ekirncm1j8v+&#10;9XoNcV4E07wbp+q+J5PCn2AX9zqLSaz9jl3v9q2/N5vPytQB2tFFFABRRRQAUUUUAFFFFABRRRQA&#10;UUV5X8efFPiXRNE0LS/CdnqE2q67qsGm/wBoWdt5yadGzfvJ5f7qqtAGNafBjWNe/aRu/iP4qu7S&#10;4sNIsf7N8Ladalv9GEnzXM825R+8baijbnAr22oogViG+paACiiigAooooAKKKKACiiigAri/iv4&#10;Kv8A4i+ANX0HTPEuo+EtRuY8W+saTLsmt3/hb3X1Wu0ooA4j4Uf8JlF4Gsbfx59kl8S2pa3uLvTu&#10;Ibzb8qzqv8G/723tXb15x8a/CPirxd4Imj8EeJp/DPiaycXNlLEFeG4df+WEykf6tvunGCOtaXwm&#10;8R+JfFnw70bVPF/h/wD4RXxLLF/p2l+aJfKkVmVtrd1bbuHswoA7WiiigAoorwb44/trfCP9nm4+&#10;xeLfE8X9qh1jfS9OT7Rdx/7Txryq0Ae80V8r/DL/AIKTfAf4qeK7fw9pfiW503UbniI6vataRO/9&#10;3e3G6vqUEONy85oAfRXnfxf+OvgT4EaB/a/jfxFaaJakN5UUsn724P8AdROrNXz9of8AwVZ/Z61v&#10;VbTT/wDhIdUsftUnl/a9Q0ySG3j/ANp3/hWgD7ForG8N+J9I8ZaJBq+h6na6xpdymYru0lWSKT6M&#10;tec/FD9q34T/AAa1qHSPF/jHTtL1aT5/sJk8yaMf3mVc7aAPX6K87+E3x68AfHGzvLnwR4msPEMV&#10;k6x3AtJMtEW+7uWvRKACiiigAooooAKKKKACiiigAooooAKKKKACiiigAooooAKKKKACiiigAopG&#10;bbXxR+1p/wAFLvCHwJF7oHg6GHxx41t9wligk3Wliyttb7Q687v9lfzoA+2KK+dv2Gf2h9c/ad+B&#10;8fjPxFplhpmof2jPZeTp27ytkaoVb5mJyd1ex/EPxQ/gbwD4m8Rx2/22TR9LudRFsPl8zyomk2/8&#10;C20AdNRX5QeGP+Cm/wC0p480r+1PDfwa0/WdKkkaOO5tLG7lT/d3LJ96vQfhV+3V+0t4k+I/hvR/&#10;FHwNFn4fv9Qgtby7tLC7ie3jkZVaTezlfl3bj7UAfo9RVO+v7bTLKe8uZlgtbdGkklk+6iL941+e&#10;3iH/AIKXeN/iz42vPDv7O3wvl8cxaYzSXuoagjskkP3VZEjZNi7v7zHPpQB+itFfnP4V/wCClfxA&#10;+HXxG03wr8fvhRN4O/tSZIrO+0+OVAm5tu7ZIzeYvzfwtxX6DazrNjoOk3uqX88VpYWMLXNxdS8J&#10;GiruZv8AvnNAGlRXxtc/8FFBqOl3niHwh8GvHni3wNbbv+Kms7HZby7fvMqt823/AGq92/Z+/aE8&#10;I/tJ+ArfxP4QvfOhP7u8s5f9dZTfxRSr2Pp6jmgD1Oiio2zj5OtAEF75/wBim+z+VJc7G8rzPul/&#10;4c15l8EPAvi7w5b6zrfjrX5tY8Va5ctNPawysbDTo1+WOC2X+FduzcerNuNVfhP8O/GOn+NvEPjP&#10;x3r/ANt1XU0W1stF06R0sNOtVZtqqrN80jfeZvyr2KgAooooAKKKKACiiigAooooAKRulLRQB5L8&#10;F/i9qnxA1TxjoHiPQf8AhGvFPh3UWtpdPMvmpLatlre5R/4lkX8q9arjvG/ifRfhppN54q1S0IhX&#10;yor28tbbzJERmVVZ+/lruyfQc101neQ38ENxBKJoZEWSOSM/K6t91qALdFFFABRRRQAUUUUAFFFF&#10;ABRRRQAVw0/w38OS/FqDxw80v/CVRaY2mpF9p+T7Oz7j+6/3v4q7mvEbr4X+IJ/2s7Lx55EX/CNR&#10;eGpNNkl+2tv89pd23yfu/d/ioA9uooooAKKKKACiiigAooooAKKKKACiioZJI7eEu58qNKAPOPjt&#10;8Vbj4TeDYb/TNM/trxBf30Om6XpXm7PtE8rbV/4D3NeiwbmhjkkHlybPnFedfCr4o+Gfj1pV7rWl&#10;6bLNY6Tqk9lb3d3a/JLJG21pbd/4l3D7wr02gAooooAKKKKACiiigAooooAK4jX/AIY+FdQ8Zab4&#10;7vNBhu/FWjwSRWd9FH/pAjZfmj/2q7eigDzL4TfHfw38XW1C106WXTPEOmyeXqPh/Uo/KvrP5vl3&#10;p/ErL8wZdy/N1r02uPf4aeFV+IA8cLosI8ViyNkdUi3LNJBnd5bY4b/gXNJ8N/iVo3xP0m+v9HE0&#10;P2G9n024tbuLypoJ4m2yI69VORQB2NFFFABRRWH4v8YaJ4C8O3mveINStdH0ayj8y5vLuTZHEnqa&#10;ANyivgnxJ/wV7+GOm61d22ieGvEPiawh6X9pEEST+9t3dq9w/Zf/AG1fh5+1JBPb+HruTTvEFuGk&#10;uNA1Hi4jRWxvX+8vK9OmaAPoaiqV7fW2m2U13dzRwWsKNJJJKdqoi/eavi74k/8ABWP4R+DfEx0j&#10;w7aar458s4ku9HjH2f8A4Azfe/4DQB9vUV8pfs9f8FGvhP8AH/W4dAS8m8K+JZZvKt9L1f8Adm4P&#10;8Ko/3Wb/AGa+lfEfiPTPB2g6hretXsOmaTYQNc3F1cybEiRRlmY0AbFFfIt3/wAFQPgrawTXn/FT&#10;TaLFc/ZTrUGiSvY7/wDrr0r6b8F+MtE+IPhbTfEHh7UYdU0W/hWW2u4H3JIlAG/RRRQAUUUUAFFF&#10;FABRRRQAUUUUAFFFFABRRRQAUUUUAFFFFABRRRQAUUUUAFFIzbaFbdQAtFFRedH/AM9B+dAEtFRi&#10;RH6GpKACikZttCtuoAWiiigAooooAKgnl+zwSSY3lFzip68d0XV/iD4u+O16GspvDXw68PQPbf6V&#10;Eu/XrmT/AJaJ/djj2/8AAt9AFX4I+M/iT8SfEWs+IvEujReDvCHmNZaPot1Hu1G48uRla5mb7qBv&#10;4VXtzXtlFFABRRRQAUUUUAFFFFABRRRQBh+JPCuh+L7AWeuaXaavZRSLcCG8hWVBIpyrYPda5v4W&#10;fGHw/wDFw+JY9EM0V34e1WXSNRtbuPZLFNH/ABbf7rfeVu4r0CvOpfh54S8G+PtZ+J0o/svUbrT1&#10;tdRujLst5I1ZWWV1+7uX7u484oA9FoqpZ3kN/BDcQSiaGRFkjkjPyurfdauF+LHx78AfA+0tZ/G/&#10;irT/AA8Lp9lvHdSfPJ67UX5qAPQQ3HHNYfizxZpHgzQbnU9c1mw0CwijOb7UZUiij+pYj8q+NPip&#10;+2J8QfilYNonwh8H6p4V0m/kWL/hY/iOHybe2h/jlhgblj/cZuD6V5Hp3ws8NaTef2v4k1PW/ixr&#10;8Un2r7X4ouZHsd/95LXds/76VqwqV4Uz28Hk+LxnwR5Y92N1G21L48+FJvE1/wDHXxrr/h691S5t&#10;X0/SNthYvsb7iBWzt27P/Hj/ABVZ8FfD3wR8Nj/xTng3T/tW/wA3+1NX/wBLu9//AF1esnwJYxfD&#10;j45+MPh5gWXhrxvar4j8NRD5LeO5XiaNf9ptv3V9BXX4215VapOUvi90+9ynBYWFL+GueL5WaGoe&#10;INS1Q+XcXsvlf88vuJWc9OpG6Vxn0py+ir/ZX7X/AIgsIx/onjPwbFqUp/55vCzL/SuoWuP+Kt1/&#10;wj/xL/Z78Z5xDbaxPol7L/sSKu1Xb+79/wCWu51C2+w6peQDpHM0f/j1dFX4YzPIwPu1cRR/ln/6&#10;V7xXooornPXPNvir/wAl+/Z0/wCu99/6CtemT/66b/frzP4q/wDJfv2dP+u99/6CtemT/wCum/36&#10;6J/DH0PNwn8bEf4//bIjKKKK5z0jivi54ZPiqf4RaQ/EV74yi82KX7knlxyP86/8Br0XxFe/2l4i&#10;1Kf/AJ6TMP8Ax6s+PQBL8U/A2ryTQ+VoeianfSWs335HkaFVZE/vL8/zUi/NW85e7E8/Dw/2itPz&#10;jH7oi0UUVgegXNNv7DRvtmt6pP5FholrLqNx5v3Nkf3V/wCBNsWuB/Z+t7y38A6n8Q7/AM2z8S/E&#10;HVJdWl/he3s1kbyY0b+Jfl3U3426RfeLPBHhjwRpd75OreNNfgtpLX+O40+NGkuH/wCua7Uz/wAB&#10;r0XxBNbNe/Z7D9xpVii2NnF/BHDGu1f/AB1a6vhpf4jyOX2+P/u0l+Mv/tTkvHHw+8LfELVIdX1C&#10;yl8P+KrZ1lt/FPh2X7PfRuv8Xy48z/gVd5pfx5+OXwY0iKTT/J+Ovha1/wBf9qH2TXLZP4t+3Kzf&#10;3t3XtXPdakhmltZ/Mt5pYZf+esPyPRSxE4GeMyfCYz35x5Zd0fWPwO/bE+GPx7hit9F16LTfEf3J&#10;/Dmr4ttQif8Au+Ux+b/gOa9S8Y+LNM8C+FNX8RavOLTS9LtZLu5mP/LONV3Mf0r88ta8L+H/AByR&#10;B4g8Pw3uoXMi/wDE606L7Pqkb/wypcJht3+TWh8A/BXjfxJ8YNY+EN5r918SfgrojwXuqX3iLe1x&#10;Z3W3zVsvNVh533k3qdy4evVo141T87zLJ6uXe9zKSPtr4X3Xhb4haVpvxO0nQf7Ov/EOnxH7XeWi&#10;w3zwdUSXv/wGvQ6rwW8drDFHFGIo4xhI4/ugVYrpPBCiiigAooooAKKKKACiiigDzPV/gfo938Wd&#10;H+IemTz6Dr9ujW2omwwiatalfliuF/i2tsZW6jbXV+HPG2ieMJdUj0TUrXU5dLuWsr2OCTLW04VW&#10;8tx/C21q6GvKb/4BaQnxh0z4h6PfXfhvUYvN/tS003YlvrW5cL9pTHzMvZuvvQB6tRXN+D/Hvh7x&#10;/De3HhzWbTWYLK7lsbiS0k3iKeJtskbf7StXSUAFFFFABRRRQAUUUUAFFFFABRRRQAUUUUAFFFFA&#10;BRRRQAUUUUAFFFFABRRRQAUUUUAFFFFABRRRQB8w/E79hvwz8af2gYfiJ461i78Q6BbW0cNp4Quh&#10;/oMUirt3fe+ZW+9tx1r5D/Z60ex8P/8ABXvxvpmlWVppun2tveRW9raRKkUaLbQ/KqL0r9Wq/LD4&#10;If8AKZT4jf8AXO+/9EQ0AfqfX5QePri2s/8AgsLo1xdzwwW0bweZLPIqIP3Df3q/V+vkz4+f8E3/&#10;AIa/tB/EqfxtrGp6/o2tXEaRy/2RcxxpJt6N80bfNQB9H23iXwvdzRQW+qaVcSy/6uKK5jd5PpzW&#10;+kUcK4QCOvzX+MX/AASNsNG8HXuqfCvxz4mg8U2KtcRWupXIdLkqu5YkeNUZW9G+atj/AIJiftW+&#10;LPitaeLPhh4/1P8AtPxLoUPmWM17J/pUka7o5In/AL3lsqfN1+fmgDyjTPDY/bT/AOCm+v2fiuXz&#10;vCngueURaVLL50Mkds21UQdNskn7x1/22r9W59IsrvS5tNkgjbT5Ifs72xT5THtxt+m3ivyX/wCC&#10;amhX/h39vD4l6dqtv5F/ax38dxHJJuKP59frzQB+XH7H0k37OX/BRbx/8GdAm+2+D9b8+6jizsSz&#10;KxfaI9q/xbV/dfSvR/8Agnze6le/tTftSPrksp1b+1LMP9r4m2K1wq/L/d27P/Ha828BHb/wWi1n&#10;/r1uv/TfX2D8W/2MfCHxQ+JVn8QbDW/EPgLxpDH5cmq+F7pLZ7wfw+cro6tt/wB365oA8o/awl0m&#10;X9t79m5ENmdWjurkyY2/aPL2Nt3fxbd3T/ar7eZttfOvwT/Yj8CfBvxveeNnvdb8ZeNLksf7f8T3&#10;S3NxAG6qm1VVevp9MV6p4j+JvhbSfGOj+B7/AFKIeINdhllt9LHzPJCo/eM2Pur833qAOS8JfFfw&#10;z+0LffEDwZZaZd3/AIf0wtpF5rJ2/Yb12TbNFC4bc23lS3r3r0TwR4I0P4ceFtN8OeHbKLTNF02H&#10;yra1i+7GlM8FeC9D+Hvh6DQ/DumQ6NpMDtJFa2o+TLNuY/8AAmY10dABRRRQAUUUUAFFFFABRRRQ&#10;AUUUUAFFFFACN0rx/wCFnxd1vxL8SfG/gPxPobaZqugSJcWd/bozWuoWUn+rkVyMeZ/eUV7DXMeP&#10;9a1Lwz4P1jV9C0F/Ems2ts0lvpMMixPeuvSPeQcUAdPRXG/Cv4hWfxV8A6N4osIjDFfQ5ktZPv28&#10;ynbJE/8AtI6sv4V2VABRRRQAUUUUAFFFFABRRRQAV5l8JPg1bfCrXPHWoW+om9/4SrWG1d4jEqfZ&#10;9y7dvy/e/wB6vTa8P/Z7uvF0/ir4sDxRNq01pH4llGjf2lEqJ9l2/L9n/vR0Ae4UUUUAFFFFABRR&#10;RQAUUUUAFFFFAHI/Ezx3bfDHwDr/AIqu7S6vYNLtXuTaWUTSzS/3VRF5yzYFUfg54j8SeMvhxouv&#10;+KtLh0bVdTh+2f2fCS32aNvmjVs/xbdufeqlh8VIvEHxavfBmj2cep2ul2vm6zqEMy7dOnb/AFMD&#10;r/EzqHb2216PQAUUUUAFFFFABRRRQAUUUUAFFFFABRRRQAV518Yr3x5o3h2HWPAVna6zqFjL5txo&#10;F2Vj/tGH+JElP+rk7r29a9FooAoabc3Fzp8E91D9luXjUyQ53+W/8S8VfrxH4wXvxJ8I/Evwb4n8&#10;Mw3PibwWf+JZr3hq0iXzk8xh5d9E33m8tsbl/ubjXtqtuoAWvnTwl+wp8KNA8a6/4v1bQR4y8Sav&#10;qEl+9/4iIu3gLHhU3elfRdfMn7WWhftHa1qug/8ACjdY0TTLCOOX+0P7SkVXL/Lt+8je9AHzV/wV&#10;f/Z3+FfhP4M2fjPTNMtPCfiqK+itbQaRZKi6ju+9FLtx91d7Bv8AZxX2V+yrr2r6p+zD4A1fxITP&#10;qraJFJcSANvfavH3sHdtFflr8WYPin4U+MOjeI/2uvDWueOPAtkzWyDTpVTTo3+7uUIqhv73ZmDd&#10;a/VmLx/4f8dfs+33iXwBqUN5osuiTnTprPH7vbE21Nv8LLjbt7UAfmz8JvCb/wDBST9tXxXr/j83&#10;X/CF+Ft32bSYj8nkLJthgf8Au7uWfHUhhX398S/2J/g/8Qvh1eeFB4G0PRg9s0Vnd6dYpFNZv/Cy&#10;Ooz1/Ovh7/gircz3njD4oz3EvmSy28EkhP8Af8wljX6wUAfmL/wSn8Wap8PfFHxj+EN5qR1IeGbq&#10;e4to8fufMilMMrJ3VWZQ23+tdz/wTI0HTfiefiV8W/Eemw6j471TX7myk1SaPeY4Nq/uk/ur6+u1&#10;a8x/4JvDd+3r+0J/v6h/6cK+grL9jv4ifA34meIPEvwJ8b6Voug+IXaW88K+IrGS4s4pm/5aReW6&#10;Mu3LY/XdQB5z4p8H6F8Bf+Cmvw4i8AxQ+G7XxfpE51nS7OLZbyH94qts+782zd8vdM1+idfJ/wAA&#10;P2O9b8I/Fu8+LXxX8Zf8LA+IssLWtlKLfybTTofujyk/vbfl/wCBevzV9YUAFFFFABRRRQAUUUUA&#10;FFFFABRRRQAUUUUAFFFFABRRRQAUUUUAFFFFAGR4l0KHxJ4c1LSJ5pIYr6B7aSWL7wDLtJ/Wvjf4&#10;lfsn+A/2Xf2LvijYeFLIy6hc6VL9s1i82teXPzD5d3930Wvt+vCP24v+TUPiZ/2C3/mtAHjn/BIX&#10;/k0GD/sN3n/oMdfTnx8/5IT8Rv8AsW9R/wDSaSvmP/gkL/yaDB/2G7z/ANBjr7C8S+H7HxZ4c1PQ&#10;9Th87TtTtZbK5i+75kMisjL/AN8saAPhf/gmN8a/AHgv9lTTdM8QeNNE0jUItRupDa6jfRwyony7&#10;TtZq+2fCHxH8LeP7aaXwz4h0rX44v9Z/Z17HP5f+9tY7a+b/APh1r+zx/wBCnN/4HS/418M/tlfs&#10;/az/AME+Pin4b+I3wl1rUNL8N6ldLFHam5b93Oo3NA//AD0jZVb73T9aAPtf/gqf8SbnwD+ybrFv&#10;YTxQXWu3cGmFJJNsphbLSbP++UB9mNbP/BNj4P6L8LP2WfDF5p/77UPE0C6vqF0Y9jSPJ91P+Arh&#10;a+cf+CoGsj4z/sb/AAy+JejTQz6TJdRSyyH5XDzxbfk/4Erqa+x/2IZI5P2Ufhn5c0U3/Ekg5i/3&#10;aAPJv+Cqvw70fxX+y1qevXsRj1bwzPHfaddRffjdmCsn+62ef91a8v8AH3xV8U/EX/gkZ/wkdmby&#10;DWf7Ng068lhkZ5ZII7pbed2b+60aux9Aa93/AOCmX/Jm3jr/AK5xf+jVrP8A+CcOiW2tfsM+C9M1&#10;ex8+wvoL6K4tLuP5JY2upv8Ax1loA9E/Y1fTf+GUvhq9v9lFj/YkX+p2+V/Fu/8Ar14j/wAE2GsJ&#10;fEP7RbaZ9lGnn4gXX2f7GVaLy/m27NvG30rorv8A4JueDYrPU9J0Px/8QfCnhXUpvOk8NaRq6LYx&#10;/wCym6Iuq/7O6ve/g38D/BnwA8Gw+GfBejx6XpwfzJOd8txJ/fdz95v8igD0OvH/AAZ4K+IN78WN&#10;a8X+L/EP2bRYlex0XwrpMrfZBDn/AI+bjOPMmb+70XtVfxt4M+IPjr4waLbNeQ6N8MdI2alJLZ3L&#10;C+1K8+bbA/8AdhXOT/e+X+7XtFABRRRQAUUUUAFFFFABRRRQAUUUUAFFFFAGN4r8Nab408OapoGr&#10;wC80vU7aS1uYT/y0jZdrL+Vc34ZvvCvw5uPDfw1sryW3vYdP/wCJbYz+Y7yWsOF/1rDDbf8Aeziu&#10;9rh/H/wzsviJN4fvJby60zUdD1BL6zv7Iqsvy/eiYsp/dv8AdZe9AHcUUitupaACiiigAooooAKK&#10;KKACiiigArxy6+LOtw/tSWfw8FlD/YEvh19We78qXf56y7du/bs+7/DuzXsdcJN8UvD8Xxeg8AGG&#10;6/4SWXS21NJfs2YfIV9v+t/vbv4aAO7ooooAKKKKACiiigAooooAKKKKACuK8S6v4a8X3+p/Dm/1&#10;LOp3+lyy3FhBKyTfZW/ds25fu/exXXzzRwDfJIIx71x+gfDDTdC8e6/4xMst9resRxWxmn2kW0Ee&#10;7bFFhflX5ix9TQBpeBfBGj/DrwfpfhnQLKLTNG0y3W2trWIYEaL/AOzerdzzXSUUUAFFFFABRRRQ&#10;AUUUUAFFFFABRRRQAVxV5oOh/DseJ/FWmaB5uo3yfadQj06P99evGvy/L/E22u1ooA4r4YfFXw38&#10;YvCsHiDw1ffbLQyNDLE3yS28y/eilQ8q691rta8m11vh1+zdDrvjC8hi8PWviTVYDqN1Fu8qS6k2&#10;xrI6fdX7q5b869XDbh8tADq4T4w/B7wz8dfA174Q8X2kt9ol1JFLJFDK0T5jZXX5l5+8td3RQBxv&#10;gP4WeE/hl4Xi8P8AhjQLDRtFiXAtLW2VFP8Ae3/3i3evzR8MeEvDfg3/AIK92WnfDyHyNKjWWXUY&#10;dN2/Z7d2s2aZfl+6vmdVbo3FenfFX9kT9rPW4PEsmj/Hb7daXrTfZ9K5tsws/wAsfm/w/L3ry79i&#10;X4jaV+xr8W5vhn8YvA8PhTxrrDsI/HE0jTNe+ZJujV3OR5bN8okXv96gD6b/AOCqvjLXPB/7Jt7F&#10;oN4bSXV9UttJvCB80kEiy7lH93cyr81dH+wf+yl4c/Z/+DGgXL6daXni/VrVb7UdUMStKfMG5Ylf&#10;+4qtt9+teEf8FmIdSuPhj8OZ7YXcmkjWHFxJD/qd7Kvl7/8Aa+/t/wCBV94/Cr/kmfhP/sEWv/op&#10;aAPzo/4K2fAXw34I0rw38ZvDcEWg+JYtUisriK0hVFvHbdIs77f4l8rb77vatz/goN8XfEniP9gb&#10;4aapLP5Evi8adJrIhi+STdAszLu/hXd+fSuv/wCCy/8Aya/o/wD2MVt/6Kmr2f4YfCTwz8b/ANiP&#10;wB4M8WWZvdFvvC2neYM7HjdYI2WVG/hZW+YfrxQB6Jp3gDwlH8CYPC40fT/+EV/sVYjp8cS/Z/L8&#10;rd9z7v8AtV8pf8Eh9QuJ/g/490yO7uptA03xRPFpUU3/ACzgZVb5f4fvMWO3vWqf2AfiJF4Ul8CQ&#10;ftCeIofhp/qxpX2WP7T5O7d5f2j7239PbFfUnwY+Dfhb4CfD7S/Bng+xNlpFiD/rW3yyuxy0jt/E&#10;zN/9bAoA9AooooAKKKKACiiigAooooAKKKKACiiigAooooAKKKKACiiigAooooAK5D4qeP4fhd8O&#10;vEHi65sbrUoNGspL17Szj3zShR91P9quvqGSKOaHY4EiUAfll+0/8Xf2mPiv+zrrPxMMEPwh+Gtt&#10;Ha3MGlw3Lf2rqSSTqqvvVcxr8yNtbb+NfX//AATw17UvEv7IvgLUdWvbrUtQlgnMl1dyM7yfv3/i&#10;asT/AIKdRiL9iTx+sY+T/Q/y+1Q1of8ABNL/AJMt+HX/AFwn/wDR8lAEv/BRX4jeIfhX+yb4w13w&#10;tqcmkavutrWO6h/1iJLOscmw/wALbWPzdq+TP2b/ANijx58e/gn4U8fy/tBeLNKl1yBriS0hlkdI&#10;9srLt3eYP7tfTf8AwU90PUfEH7G3jK00qxm1K68+yl8q2iLuEW6jZmwP7q18pfsx/wDBSSy+A3wJ&#10;8JeBb/4W+KtSu9HtnjkuoflSTdI0m75k/wBugD6U+DX7CHjb4UfETR/E1x8fPE3iC1sJMyaZdxHy&#10;rmPbt2Pukavo740/FfTPgf8AC7xB431iGabT9GtvtMkMG3fJ2Crux83SvCP2cP8AgpD8LP2hdZg8&#10;Piabwp4puZGit9K1b/l4/uqkv3Wbr8tcL/wWD8TQ6T+y/b6Q8Ezy6prMHlSw/KsflqzfNQB5T8H/&#10;AA18Yf8AgpFY6x8Q9Y+Jer/DPQLW+ax0bSdCiZYdn3mbfuTzGXdt3dfkp/xV8L/GD/gnB/YPxC0/&#10;4mat8S/BlxerZazo2ulkTDcx7NzPtY/P8y9K+sf+CfGkWOkfsifDlLC0htIprE3Mqxd5HdmZ/wDg&#10;TfN+NeZf8Fgv+TPJ/wDsPWP/ALUoA9Y+MX7V2m+CP2aLP4n+H7M6nda5Bax6FYTfJ5tzc7ViV/ZW&#10;b5v91sVyg+GP7Us3goap/wALw0OLxCbX7R/ZQ8KwfZPO+95Xm/f2/wAO7bmvlXwV4K1/x9/wSl8H&#10;ajpcE2sXfhnWpNbktQd0strbXsjSKn+7GvH+7X1ND/wUi+Bkfwk/4ST/AISxftcVsI/7A8v/AImP&#10;nbdvl+V/vfxfdoA7/wDZA+Pl9+0H8JYdY1uyi03xLpl1PpGs20J/dC6hbazJ/st9726V7rXyt/wT&#10;w8E654a+CF5rmvWkumXni/WLzxBFp8/+tt4Z5WaPf23MvzfdHWuz+Nvjb4jal4z0fwF8NNMls9Qm&#10;eK91TxVqVtv06yst3zIn/PSZvu7f4RzQB0ekeOvGXiD40634cTwlJo/gzRIY9+v3kn/ISnkXdst0&#10;H8K7vmZu4xXqdIvSloAKKKKACiiigAooooAKKKKACiiigBu6sTxXYabqvhnVLPVjFFpd1bSRXLzb&#10;VQRsu1t2761xXx0/aJ8Efs6+G7fVvGWoywfapvs9lY2sfnXV5If4Yoh96vij4uan47/aU8QCf4ga&#10;nN4H+Ffyy2fgfT5f+JjqSfeX7cy/NH/tR9unX5qynOMF7x14XB1sZPkoxuaXgP8AaH8Uanc+Jfgt&#10;4E8faTZnwfC39m+MJo/t02s2u5tywo3yM0P+rLKzfc4rkvCPgmx8O67P4o1+8uviJ4/l/dSeKfEP&#10;75o0/hW3ibcse3+9Tfij4MvvGXhfw/qHgHTLTQPHPgJ/tvh+1tIliWS1X/WWn+193+L73zVraF45&#10;0j4qeHbPxn4f82HT7791cWkvyPZXS/6yJ/6V5tatKceeHwn3+V5ZRwtf2OJipT+JM09Q1K51affe&#10;TSzS/wDTaq1FFecfZnKfGnSbnUfAemeMNIOPFXw5uv7bsv4/tFt8vnQfL/u11kOvWPjLS9G8UaX/&#10;AMgrXLKLUo4vv+Xu+9F/vK3ymtDw7qUWl65DcSf8en+rki/56I3ytXD/AAr8EyfDvw74r8H/AGOW&#10;G18P+IZTZ3Qk3pcWVxulhZf7u1flPvXRzc1P/CeVyfV8bz/Zmtf8S/8AtTp6KKK5z1Ti/wBojR5N&#10;f/Zu8SvHP5N14eurbW4/78nls25f9n733q7u61D+3ILLWPJ8n+07KC+8r/nn5i7tv/j1A0OLxVof&#10;ibw3cf6rWNLnsZPJ+/8Ad3f+y1h/D/Wv+Eo+D3w61TOZf7Hi024i/wCec1svlsr/AO18tdHxUjzY&#10;p08fL+WcP/Sf+HNWiiiuc9I82+Kv/Jfv2dP+u99/6CtemT/66b/frzP4q/8AJfv2dP8Arvff+grX&#10;pk/+um/366J/DH0PNwn8bEf4/wD2yIyjbvorT8M2R1DxDpsDjMfnL5n+5/FXOekcg8kd5+0L45kt&#10;73/kWfDVjonlQ/P5jztJI0n+yy+X93/brb71518E3TxVe/Fb4hNKF/t/xO1rF/dMduuN6/8Afdei&#10;4ret8R5uXe9h+f8Amcpf+TAakhhlup4Y4/8AWy1H2zTdT8Y2Pwv8H6/461D9/a6Ha+ZFF/z0um+W&#10;Ff8Avqs4x5pHfVqxowlOfwxMLRnudU+PXizX7e887QPA+lr4Xt/3fyXF7N+8uGib/Z8tN3+9W+q7&#10;a5X4N+EdT8A/B7RtP1jzv7b1eeXxBqMU3/LN7lvlX/e2rzXUmtavxHFgIy9hzz+KfvP5jqKKs6Zp&#10;lzrF9DZ2/wDrZf8AviP/AGq5z0DM8TeLJPhr4Ql8UQQxalrMs6WPh7S5Rn+0b2T5V/2tq/Oxb7vy&#10;c1j/AAy+FXiT4H+KIdX0D4oX+m+MLl2vvEsV5F52l6rdSfM0bxfw7d3l7l+butUfC5/4Wp8Ur34l&#10;z/8AIleEPN0Pwba+b8lzdL8s192+X/a/+Jrr927/AFn+urs55UPch8XU+fjhqWaylWxMeaHwwX/t&#10;x9BfBv8AbOi8S+PdQ8BfErRoPAHipC0unyy3W/T9VgH3Wt52wN2OdvX8q+m4281SVwUPT3r84NW0&#10;3SPFuhzeH/FmmQ6/4fl/5ZTf662f+9FL95W/3Wq78H/ij4y/ZLF39o1LVfij8HYlyY/9dq3h1P7z&#10;J96aP1+7tr0aOJjPSW58XmWQ1sLzVqPvQ/FH6OUVxfwu+LPhb4zeDrTxP4M1i21rSbrpLDJzG/8A&#10;Ejr/AAsvda7Sus+WCiiigAooooAKKKKACiiigDyvw98GND+G/wATPE/j7SLybR7XWbL/AImulRD/&#10;AEOSaM7vte3+GTb8p9a9A0TXNN8TaVDqWlXsOpWFwmYrqCTekg/CtF0Ei7W5FeSfCr4Kab8Dtb8Y&#10;3elaxPb+FdXuhfx6BNtFpp0zf65oSeVV2+bb0z0oA9eopFbdS0AeT/tG/Evxb8MvAS3fgXwbd+N/&#10;FN9cLZWdhB8sUbt/y1lb+FVr58Xwp+3Hr1jd6v8A8Jx4D8NSy7pItA+w+d5X+z5vlN/6FX2ZqWpW&#10;mk6feX13NHa2lrG0txPL8qRoq7mZj6Ba8c1v9tX4G6Dpd3f3HxM8PTxW8bSGO3vUleT/AGUUfePt&#10;QB4D+xp+314l+L/xg1H4QfEPRLCy8XaYlzE+qadJmK5ubd2WZdvRflVsFT2r6O/af/aI0T9mP4Ua&#10;n4w1cxT3EY8rT9P8zY97O33Y1/8AQifavgf9gv4beKfi9+2d4r+OU+j3dl4Llnv7rTtQu7Vrdbzz&#10;XZY1Tbhd21tzdak/4LJ+KbbWfH3wn8EJqeOJbm9sAP8AVpJJHHFL/wCOTf8AfNAHp3wp+Jv7Xn7V&#10;ukHxn4Vu/Cnwt8H3Sf8AEvi1Wz+1vcjdywzGzbf9oqAe1M8DftsfGD4S/tA+Hvgz8b/Dmk3mo6vc&#10;RR2/iTTpVtkkhkZlWXZwn3lP90+1fd/g7wvZeDPCui6Bp4xp+l2UVlbj/YjRVX/0Gvzx/wCCyUEe&#10;naR8Jtct4YotattUl8u7z86D9223/d3UAfYf7Uv7ROn/ALNPwtn8T3Fl/bGqzXEVjpejxy7Jb2eR&#10;tqqvrj7xx2FeZePfj9+0J4A+FVj43uPhDomqxCFrnVNK07V5Hu7KEfNu2tH8x2/wrurxj/go9d6l&#10;qHwy/Z38caiJRYWGsWN9rOoRR/Jb+ZHG29l/h534r7A+MXxX8I+FPgXr3iDVNd06LRJtIl8ueWX5&#10;LjzIsKq7Tlt27+GgDQ/Z++N+iftD/CvRvG+gkxWt9GRJayfftpl4kib/AHWr0uvjL/glD4f1HQ/2&#10;TNLnv9N/s4X+oXN1bEjBlhaRtrf7vXFfZtABRRRQAUUUUAFFFFABRRRQAUUUUAFFFFABRRRQAUUU&#10;UAed+L/j58OvAOuTaR4l8Z6JouqRxrI9peXqxyBG+6dpr8yvhD8WPBml/wDBV3x54uvPFulQeFbi&#10;O78jVpblfs0paCJVVX+797/0Gv0A+K/7E3we+N3i+fxX4w8KxaprdykUclz9pkTeka7VHysP4f5V&#10;yP8Aw7L/AGc/+hAj/wDA2f8A+LoA928CfFfwZ8ThdSeE/Eum+IDa7ftH9nXCy+Xu+7u215rbftr/&#10;AAi/4TzxN4O1PxXa+H9f8P3TW1zBqx8hZNuMujn5WH6+1dL8Ev2Z/h1+zwNTTwJoA0X+0tv2nEzy&#10;eZt+794mue+Ln7FHwa+Nmtza34q8GWl5rUiEPfQyPDK5/vPtI3H/AHqAOV+On/BQD4RfCr4f6jqd&#10;h4y03xBrUkMkenWGkyLcvLPt+Xdt+VF3dd2K+Y/+CRXwX1uTXPGfxj8Q6X5EOubodLupo9kkm6Rp&#10;J2T/AKZsdnzdDtr6L+GX/BMj4DfDS4gu08M3HiS8t5fNjm12587HttVVVh/vLX1JY6fbaVZQ2dpb&#10;xWlrEmyKGGNUSNf7qqKAPyI+L0z/ALD3/BSuP4g6naah/wAIV4gupL6W6y22RLlGW4+797y5HZgv&#10;+ytfohr/AO2l8FfD/he81uT4i6JPDb2v2nyYLlXmk+XKqqDkt/s+9d38VPg14N+N3h06H420C08Q&#10;aeD5kcN2Pmjf+8jDla+fdH/4JZ/s+6V4ivdUk8MXd9Fcshj0+6vpHt7fb12bcN83fczUAeNf8E3d&#10;N8QfHP46/FH9ofX7MWVjrMjWOlRTW/z7N38DeixqkZZfvNur9IayfD3h3TfCei2mkaPZQ6bpdnH5&#10;Vva2qbEiT0ArWoAo3moW2mwiS7nit4typ5kr7VLscBefrXCeD/glpHhD4m+LfHZu7vU9f8RGKIy6&#10;hL5n2OCP7sFv/djz8231qT4gfC6L4keI/Cd5ealMNE0O7a+k0qEfJezqv7lnbd92NvmC+tei0AFF&#10;FFABRRRQAUUUUAFFFFABRRRQAUUUUAFFFFABRRRQB5gvxJ8I+Avilo3w0Sz/ALG1TXLWfU7LyrXy&#10;bS5dW/eqjfd8z+Ir1+avT64j4j/Cbw18VLfTItfsjNLpl6t/Y3MMnlS28y/xI45Hv61q6B410DxN&#10;qOsaXpGsWupX+kTfZtQtoZd720n9xx/C1AHRUUUUAFFFFABRRRQAUUUUAFecfC74uxfE7W/G+nx6&#10;PdaW3hnWG0h5p5FYXJVc+Ym3+H/er0euI8BeBfC3g3U/Etz4chihu9Y1Fr3VfJl3/wClbfm3/Mdv&#10;+7QB29FFFABRRRQAUUUUAFFFFABXn/xh+MWhfBTw3Zarrn2qYXt7BptpaWUfm3FxPK21VRP4vevQ&#10;K83HhnwR8WPFWgeOoJodevPDM91bWN1FLvht5stDN8v3fMVlZc9qAOo0Lwpomh6jqmraZplrp2oa&#10;xIk2oTxRBHuHVTtZ/wC83zV0FFFABRRRQAUUUUAFFFFABRRRQAUUUUAFFFFABRRRQAV4j4F+NOrT&#10;/G/xP8MvF+nRWOqwp/aehXdoWeHUNPb5cs235ZFb7y/7uK9urMv447eGXUEsheXsMLeXtRfNfj7q&#10;t23UATahfWum2U95dyxwWtujSyyy/dRF5Zq5z4c/FTwl8WtE/tfwhr9n4h08OYnltJN/lv8A3XXq&#10;v/Aqzvhb46j+Mnw6h1S/8P3mgzXRnsr3RdWH763dWaOSJ/8APIr5D+I//BJ3w/dXuqX/AMNPH3iD&#10;4fy3zNKbCK4Z7Pf/AA/Kmxtv/AjQB3X/AAVP8QaXp37H/izTLrUrW0v7+S0+zWssypLc7bqNm2J1&#10;bb941z//AASY0G9tf2OfLu7WWxN/q97LbyzR7fNjaONVkX+8vy4/4DXG/Dv/AIJIWEGt6DqvxP8A&#10;H+o+P/sDtJLp0gkW3l7rHudyyr6/3vav0B0LQNN8LaJZaPpFnFp2l2Uaw29rANqRov3VUUAfk3+w&#10;L4vh/Zw/be+Jfw88YanFpcepT3NrHLd7YYZJopGkjffJjarR/c/vb1r9TviF4/0f4ZeCdY8Va3eQ&#10;2elaZavcyTSyBF+VflX/AIF2rwL9rD9gLwH+1NfQ65ez3XhnxdEiRf2tp+0+ai4wsqn720fdPGK8&#10;J0P/AIJGyXerTReM/i94h1/w19rV49LidlaSFR912kZ13f7q9KAOe/4JKmH4gfFT41/Ew6NNZS6p&#10;fN5c3mfuY/OmaZoP975kr9Pq4f4T/B/wj8EPCEHhnwXo8WjaNG7SeTFy0jt95nY8s1dxQAUUUUAF&#10;FFFABRRRQAUUUUAFFFFABRRRQAUUUUAFFFFABRRRQAUUUUAFFFFAGfrGqW2haZeahfSi3s7aNppZ&#10;T/AijLNXwp+1V+318B/iJ+z1458O+H/HMV9rOpac8Vta/YblPMf/AIFGB2r7vv7C21Szns7uFZ7a&#10;4jaOSKUZV0b7y147/wAMVfAv/omXh3/wG/8Ar0AfE3/BOH9s34PfAz9nCLwx418YxaJrY1W6uDam&#10;1nl+Rlj2tuRCv8Jr7c+NH7T/AIf+EPwNtPitHZ3Xibwvc/Y5Y5tNHzPbTsu2f5sfLtbdTf8Ahiv4&#10;Gf8ARMfD3/gMf8a9Rt/CmiWnhuHQE0y0/sW1gW2jsJIleFIVXaq7Dxt20AfN1h/wU5/Zxu7K3uJP&#10;H62ksqZMU2m3W+P/AGWxFxXxF+2H8XtS/wCCiXxi8J/Dn4QWOoa14a02f95qhiZLYzN96dt2NqpH&#10;v+9gt27V+gmu/sDfAPxFfWl5efDXSTLbu0mIPMiSQt/fVW+avWPAPwx8JfC3S/7L8J6Dp+g2hZnM&#10;VlCqctyd3c0AeIftTfs0D4jfsb3vw40q0ivNV0fToJdLih/cpLdW68fKv975/l/26+QP+Ce/7ePg&#10;z4DfDSX4U/FL7T4UvNCvbj7PdzWsr8O7O8UqqpZZFkZ1+70xX6uV5D8Uf2UPhP8AGWWafxZ4H0rV&#10;L+QYe78vypiN2776YagD4E/bt/bI0j9qax8N/B34MXN/4mh1i7il1W/0+xn+5uVVi2FQ21S25/lx&#10;8q1+lXwo8CQ/C34Z+GPCEE8l5FoenQWCzS/fk8tFXd+lZnw4+A3w++ECn/hDfCWleH5HTZ5lnb4c&#10;/wDAzk16FQAV5R8drPxn4gsNA8OeC7y60S61PUYvtviCEqf7OtY2WST5W+80iqY1925roPi58TdM&#10;+Dvw71vxhq/mnT9Lg8zyoo97yOTtRFx3ZmVai+DWt+LfEnw60fVvG+l2mjeIL9PtMun2ZZltkc7o&#10;433f8tFXare4oA7O2j8mCJHk80ovMh71ZoooAKKKKACiiigAooooAKKKKACiiigAooooAKKKKAPI&#10;fAvgTxl4R+N3je/fVIbz4f67DFe21pNIzXNle/dkCfw+W33vrXr1ct8Q9B1PxH4H1jTdH1SbRtWm&#10;tm+x6hbHDxTDBjbnPy7gM+1YvwR8QeLvEnw20u58caDJ4f8AFESNb3tr5m8SOjbfNU/3W2hv+BUA&#10;eh0UUUAFFFFABRRRQAUUUUAFcBN8INIm+M8PxIN5djWYdLbSRa+b/o+xm3btn96u/rwy58G+KX/b&#10;BsvE8dnN/wAIhH4WlspLr7UfK+0+erKvlf3tv8VAHudFFFABRRRQAUUUUAFFFFABRRXO+ONX1PQ/&#10;B+r6ho2mSa3qttbPLaWEUmz7Q+PlXdQB5l8bPhD4k+LvxG8BQy6lDb/DbSLhtS1awikZLm+uo+bZ&#10;fTy1b5j617cq7a4r4RS+K5/h1oM/jdIofFNzB9pvoYfuQO7FvKH+6rbf+A121ABRRRQAUUUUAFFF&#10;FABRRRQAUUUUAFFFFABRRRQBi+KvC+k+OPD17oeuWMOp6TfRtFcWsyb0kT0rnvA2keG/hDonhnwD&#10;Z6nN5kcDQ6dDqNy01zcJGu5vmbltq13deX/G74Mw/F7S9GeDWrrw1r+i6jFqWna1ZhfOt5FyrL83&#10;8LIzqV/2qAPUK8t+OX7RXgf9nfS9Gv8AxxqbaXYave/YbeYRPKm/buO7ap2rgV6Taf6kI8omlj4c&#10;/wC1XIfFP4P+EfjZ4Vl8O+N9Atte0mR1k8iYt8jr91ldcMp/3aAH6X8ZPAes6ZBqFp4z0Ca0uE8y&#10;OUalDgp/31X5R/t669ZfHz9uHwFo/wAPLyHxleWwtbWSPTX81PMWXzHXevB2rlie1fR/ib/gjn8M&#10;L7W7O40LxL4l0bSvOaS8083KTeYn92Jto2f8C3V9Cfs4fsVfDL9l1r258I6dNPql1/rNU1aRZrlE&#10;/wCeauFG1aAPIP8Agq54b1fVv2Nz/Z9pLL/ZeqWN7e+V/wAsoVWRWb/gLMldb+wz+1P4M+J/7Pvh&#10;SK88TWFn4l0mxisNStNSvo0uN8X7vzPmb5lfbuH+9X0/quk2OuaVcWF/aRXen3UbRT2s0e9JEb7y&#10;stfE3j7/AIJF/BzxTeXt9oN5rfhG4uZE/dafdK9tEm4b1RGUt8y/3mbBoA8X/wCCsH7QGm/E2+8J&#10;/BXwZcWniC/ub6O9vZbM/aDHMf3cESNHn5vmcsv+7X6L/BHwZdfDj4PeDPCl/NFNf6NpFtY3EsX3&#10;C8cSq1eWfAL9gv4R/s8Xw1XQNFm1PX0fzI9a1uUXFzF/ufKqr/3zn3r6OoAKKKKACiiigAooooAK&#10;KKKACiiigAooooAKKKKACiiigAooooAKKKKACiiigAoorj/ip4k1rwf8OfEOt+HdEl8Sa3Y2b3Fn&#10;pUPD3Ui/djFAHgf/AAVC/wCTJviB/wBuf/pXDV3/AIJpf8mW/Dr/AK4T/wDo+Svkr9pD44ftJ/tD&#10;/CDxB4Avf2dNc0uHU/KzdQ20rvH5cqydMf7NW/2dPjz+0h8A/hN4a8AW/wCzfrepWmjxvH9rNtKj&#10;y7pGbd/d/ioA/UmkZd1fN/7VuvfHOz+F/hXXPg5pkU3iaK6S61XSpQj+ZB5DM0W1vvfvNq/KwNfN&#10;Wpf8FE/2gND1vTfD+o/s9ahBr9/H+4tTFPvlf/ZXb/eoA8b/AOCrvwv8L/CD4w+AvGXgsw6D4l1P&#10;bcy6faDyv30MgMdyMfKrbvlJ9ea+g/8Agp5o1x4y/Yd8M+I9Ys5odbsZ7C5kih/epG8kf7zcR/D/&#10;ALVeefD79kL41ftgfG/TPif+0FCPDmg6a6Pb+H/L2TOkbBlgWLny42blmZtzfN07fof8XvhZpnxe&#10;+E/iDwHf/udO1ixeyJi/5ZdNjf8AAWVaAPHv+Ccviey8U/sf/D+ewEwjtYZLGTzv+ekbsrf8B3dK&#10;8+/4LBf8meT/APYesf8A2pXzd8LtX/aP/wCCcNj4n8LyfDX/AITrwUJmvrfVLXzXij+bbuRlZtqs&#10;vzGPbuBfrXQ+MPCn7Qv/AAUW8UeE9I8W+DJvhb8MNNkS+vPtQdftP+0uceY235VXjbuY0AfVP/BN&#10;fwnf+Df2N/AlpqHlebcpPfR+Sd37uaZ5I8/7W1ua9v8A+FPeA/7U/tH/AIQ7RP7R8zzPtP2CPfv6&#10;/e21v+HfD9j4S0PTdE0u0jstLsIFtreCL7scartVatX99DYWc1zcTRw20SNJJJLwqIv3mNAHnP7Q&#10;nxQvPhR8ObzUdDs4tS8VXzrp2jadKcfab2VtsSn/AGdzbj7V3XhiTVJPDumvrccMWtGBDeR2m7yR&#10;Nt+YJn+HNc38OfGunfF3w1B4ki0iWCw+1S/2dLexLulRWZVuYv8AZdfmVvSu8oAKKKKACiiigAoo&#10;ooAKKKKAGYzXK/En4i6H8KPBGs+LfEV2LLRtIt2ubiQnqOiqB/eZsKPc1X+KfxU8NfBnwPqXizxb&#10;qUWmaLYJ5ksp5eQ/woi/xMx+ULXwD4n8V6l+038Q7P4k+J/7Q0z4c2Ix4V8GXg/5CP8A0/XcX/PN&#10;vvBTn+Hn+9lOcaceaZ24PB1cdVjSpHqnwF/bh8ZeMvilo8Hj/wAFnwd4A8bs8Xg3UJfvyTR/dilx&#10;91pV+YbsD04rqf2hf20z4Y8YT/DT4UaP/wAJv8Sg4hvMAjTtF3f8tLqXpuX7238DzxXjGsRaZ480&#10;q90fxh517ot9/wA8fkeydf8AVz2//PNl7ba474Ya9N4J8n4NeJBFpni+LzLjStfhi2Q+K7L7ys8v&#10;3mm29VZmrkjiOaEu59LVyCNDE04Tqe5Lr5/ym9F4ZFp43/4TPxPr83xF8f8Al+V/auoxr9h05/4v&#10;sUH3Y1/hHT1q7NNLcTzySTedLL/rJaj27aM4rzJzlUl75+hYbCUsJD2VKPLEsWN9Lpt9BeW/+tik&#10;/d1zWjW0fhD4wz+FLOGHTPBPj1Jdc07zfuW2tRr/AKRBE33VVvnYR/lW7msrxv4Dk+LHgi88KWl5&#10;/ZutRTpqehX/ANz7PqEf+r+f+Hd93/gdVSl73J9mRhjqUpQjWo/HD3l/8ia7LLF+7k/1sX+spvWs&#10;3wR4/wD+FseD5tYuLP8As3xVoc/9keJdKl+/HdL8vnp/0zk/veu6tL61nOMoy5Dqw9aGJpRrQ+GQ&#10;da5ptZ/4Rr9pHQLe487+xfiFon9m3Ms33Pttp/qdn91tq7T6766Wub+Lvg66+IHwe1mz0s+T4q0N&#10;18QaPdfxxzQ/NIqf7TLv/wCBVrS+I48fGXsOeHxQ95f9unUTQy2s81vJ/rYnaOT/AIDUYpmkeLrb&#10;4l+B/DPjiz/1WuWS/aIv+ed1H+7kX/vpd3/Aqf2zWUo8sjupVY1YRnDaRp+Gbn7J4h01/V//AGWv&#10;MvgHqkt/8OvFej3A8i68PeMtRj8r7jxpM0knz/8AAuld0reV+8/21rjfC1lc+H/2kvjLo8f/ACCt&#10;Y06x8Sf8DZo1b/x5nrWn/DkedifdxGHn5uP3r/gHZ0UUVznqnm3xV/5L9+zp/wBd77/0Fa9Mn/10&#10;3+/XmfxV/wCS/fs6f9d77/0Fa9Mm5nm/366J/DH0PNwn8fEf4/8A2yJHirH9vf8ACG+HPFniT91/&#10;xJ9HubmPzvub/Kbar/7zVXPBrif2jNRuNP8A2dtfsLA41XxVqNnollF/z13SLuT/AL5qKS5pxN8Z&#10;V9lh6k/IsfArRIvD/wCzp4At/wB95t8k+r3EUvyfPNL/AOg/LxXXVqa9ZxaR/Zmjx/6rR9Ogsf8A&#10;vlayz60TlzSkGEpeww9OH8qBm21x3xW08eP/AB98O/g7kf2Vdf8AFWeJZfv/ALmHmOP/AGVbb/4/&#10;Xd6XZ/2jqtlb/wDPV/8Axxfmb/x2uQ+FGnSrN8RPH94JftXirVH0zSpZj++j0+0fy9v+yu6L8V5q&#10;6Xu80zlzCMqvs8N/M9f8Mdzs9c1H+1tVmvP+2cf+4vyrVKiiuc9UTtXLfFDxLqdhY6N8PfDH/I5/&#10;EF2sY7r5/wDiX6Z92a5/3vv/ADdtma6v7Xpuj2N5rGsTeToumQNfajL/ANMV/wDZmb5f+B1zPwtv&#10;NR186/8AE7W9M/s3VvF2yLQ4pvnl07Ro/ljX/pm0m12P97dXRS933zysdKVaUcJD4pb/AN2P2jqz&#10;YWXh3S9N8MaQc6L4etV02z/6aov3mf8A2maoM8+lB60dKyb5j04QjTjGEPhiLU9hqEulz/aLeb97&#10;/wCjP9mq/WqniPxbF8PdK0zUPsX9p+INXuv7N8NaV5W/7bqDfd3/AN2NdyZaiMZSkZ1qsKEJTn8J&#10;xPxL12y/ZX1ey8UfDvUr/wAG/EPxA6y3PhfTo/tOkSWa/wCuu7u3X5o1VcsNo3dx/FX6k+FNXj8Q&#10;+FdH1OK8ttTjvbKG4F3af6mfcinen+y2civzo+GHhKT4QWV5e6xeQ+JfiVq7tJ4h16b98mxvvWkW&#10;7jy/m2nbtzU/w58d+Jf2RfEOp6/oR1Dxj8ELqT7TqugeZvvvDrt96e3X+KFe69Mf99V7FGtH4D8z&#10;zPKsRKP16NPljLovsn6X0VyPw1+Jnhv4u+DtM8V+FNTi1PRL6PzI5oj06blb+6y91rrq7T5QKKKK&#10;ACiiigAooooAKxvFXhqw8ZeHdS0PU4fPsL+Bre4i9UatmigDz/4L+B9b+HPw/s/Dmt+IT4mk012t&#10;rLUJY9kptV+WFZf70ir95u5r0CvG/wBpH4Sa38SfC9lfeD9Vl0Xx14ful1PRrr7Q6W8ky/egmVfv&#10;RyLuQ+m7Nem+Hp9Tm0HTpdYghtNVMCG8hhffEku35wrf3d1AC+I/D9j4s8O6noepxedp2p2stlcw&#10;/d8yGRWRl/75Y18ieIP+CS/wC1jSpYLDR9V0W7P+ruodTldo/wDgLMVrvv2v/wBpDxl+zPbeGfEe&#10;keBZvGHg83Dx69LaSN51sm392Vwp2/N/E3HbjrXlLf8ABYH4IKMfY/Ff2rZ/qv7MX7+37n+s9aAP&#10;nf4RfGj4l/sKftaWXwK1/XpfH3g6+uraxs4pZWzbJcsvkyxbvusu/wCeP7v3sdqj/wCCvvhc6R+0&#10;T8LvE9xeQm0v7VbXyf4ovInVmdv9lvP/APHayfhF4B8d/t+fto2fxnudAl8KeCtM1K2uPtfl9UtN&#10;rQwfN9+RtiB2Xgbq+uP+Cn37Mer/ALQHwdsdT8KaaNT8U+GZ3uIrVf8AW3EDL+8RP7zfKjBe9AH2&#10;JpmoW2rabZ3lpNFd2dzGssU0R3JIhXcrL9a/Or/gs7by3Xg74WxQQ+dNLrE0ccQ/5aPtj+Ws79nP&#10;/gq74S8F/DLRfC/xO0HW9N17Q4ItN83TrYSpcJGu1WKfJsbCjK81xGpa94t/4KN/tc+DdX0fwpqg&#10;+D/hW6QeZqO6GHYrbpJWf/no21MLz93rQB+lnh7wRpnin4M6D4a8VaLDqVhNo9rbXul6jEroSsSh&#10;ldW9xXimn/8ABNL4B2Gq2V+3hm7vYrKV5bfT9Q1Keazj3feTyGbbt/2a+q6KAKGmaba6Pp8FhYQx&#10;WdpbRrDBBDHsSJF4VVX0q/RRQAUUUUAFFFFABRRRQAUUUUAFFFFABRRRQAUUUUAFFFFABRRRQAUU&#10;UUAFFFFABRRRQAVwvxhl8Wr8PNUi8EWkF34luU+zW32uXYke/wCVpP8AgI+au6ryb4a6p43174r/&#10;ABFn1qE2Xg+yng03QrWSPBkeNWaa4/3W3oo/3aAMn9nnwP46+Eel2/gnX7mHxLotrbNLbeJfNb7R&#10;JOz5aKZG+uQy8Y4r2G11G2vmmWC4hmNvIYpBDKrmN/7rf3W9qvV494v/AGeLLV/HFl4s8O+INW8G&#10;azHerc6h/ZE37nVU/iS4ibK/8CXBoA9horzHx78fPCXws8RwaZ4wuJfD1ncwebFrN5Ft0+Q7tvlG&#10;X+GT/ZPavQ7O8ivoIbiCUTQyIskckf3XVvutQBbooooAKKKKACiiigAooooAKKKKACiiigAooooA&#10;K8x0z4VSeHfjRqfjTRLq2stO1yyWLXLDyvmubmL/AFM+8d1Uup/3q9Orm/Hnhc+N/CGsaJHqd1o0&#10;19bNDHf2Um2a2f8AhkQ/3lbBoA6SivK/2dpvHifDW0sPiPaCHxJpk0tibvzVl/tGGNv3dydoG1mX&#10;GV9RXqlABRXkHiL436lB8RrHwh4Z8D634hl/tGK21XVTF5Njp0LLuMvmt/rP91avfFT4IRfFnWdG&#10;u7zxZ4i0awsN/mafod6ttDe7v+evylj/AMBYUAdt4q8U6X4H8N6lr+uXgsdJ02Brm5upfuxxr95j&#10;iuL+EPx/8NfG+XVD4Xh1WawsPL/4mF5ps9tBcbl3fumkUbq7DRvB+k6H4Wt/D9vZibSbeLyktro+&#10;dlPRt+d3/Aq1ra0jsbcQ28McMUf3I4xtWgDzpPEPxJu/FYs4/CmlWWgRX3lyX93f7nltv78SLn5v&#10;9lttHxc0L4n6xLpn/CvfE2k6BFGX+2nVbH7Q0ny/Ls49a9OooA4rRdD8Wn4Zw6XrHiWGfxgbVopN&#10;etLVUj875tsqw/d9Plrzv9mT4M+KvhLceNn8Va1Z6zd6xqKXX2y0i8prl/LCtPKv8LM38K8V7zXi&#10;nwB+KWufEbxR8UtP1ie0nh8PeIn0yyFrbPCyQqu75933m/2loAn17wn8ZJvimup6R420S38C+ZBv&#10;0W603fc7F3eb+9A+83y49K7zx3deKLXSYX8JWWnXuoCZfMh1KZoUMf8AFtZVPzeleI/tjftraH+x&#10;9pmgS3+jSeJdR1iSURafBdLbuiJt3Scq3y/Nivln/h+D4e/6JRqX/g4j/wDjVAH6M+ENW1vU/DkF&#10;5r+j/wBi6od3mWEUyzY9MMK4j4XftIeDfi14ivfDmnz3em+JrHzJLjRdXsZba4CLK0fmpvUB13Lw&#10;y5rG/ZF/aZtf2sPhbP40s9Bl8OQxajLpwtJrlbhiY1jbduCr/f8ASvMv2o/+ChPwu/Zk8U3GkTaZ&#10;L4q+IFrHHHLZ2caxNEjBW2vcMp2/K27bz1oA+wKK/L7wz/wUA+Fv7S/xO0aPW7zxX8GtZing+x6r&#10;aasstne7X/1Fwuzaqt93d+tfoT8TPHl94A0O01HT/CmreMTLcJFJa6GiyTRo3/LTb/Eq0AdxRXOe&#10;CPGdl498OWWt6fDdw21yMiK8i8qZP95a6OgDl/iJpGt694I1mw8N6nDo2uXNq0VnqFzF5iW7t/EV&#10;78Zqv8L/AAHa/DPwHovhq0EZFharHLLENn2ib70sp/2nk3sf96uT+FPhzxTc+N/GXjLxY1zpx1Kd&#10;LHTNFF15tvbWcG7bPjaNskpbc3+6teuUAFFFFABRRRQAUUUUAFFFFABRRRQAUUUUAFFFFABRRXBf&#10;E34xeH/hTb6b/bEs0uoanP8AZtO0uwi867vZAV3LEn8W3dzQB3tc9rHiCVfCl3qmgWsfia6SBpLa&#10;1s7iMLcuv8KuTtHPvWF8VPh7cfFbwaNEj1/VvCsNxPFJczabIqXMkKtuaHcc7d33TXS+GPDGmeDP&#10;D9lomj2i2WmWUflQQxf8sx/k0AeYeHvidN4GXQB8TYdI8J+IfGWpfZdP0/Ty0qefs3LFLKF2tJtX&#10;72cE8A17RXD/ABY+FOh/GTwReeHNcilEExWWK6gO24tplbcksL/wup5DVueHp7KCD+yLbUvtt3pc&#10;cVvceZKrzA7flaX/AGm+9QBuUUUUAFFFFABRRRQAUUUUAFFFFABRRRQAUUUUAFFFFABRRRQAUUUU&#10;AFFFFABRRRQAUUUUAFFFFABRRRQAUUUUAFFFFABRRRQAUUVwnxO+L3hr4RWOjT+I71rc6tqMGmWc&#10;UUe+W4nkbaqoo6+/oKAOe079ofwRr/xT1v4cXV7DDq1j5fl/a5E8q+f70kUP95o/kyvX51r1yvOf&#10;FPwI8AeNLOC31fwpp9wLW9/tK3l8opLHdfe81XXDbvXB5rL+OPxL8XfCq3svEGj+Ez4q8LWSSS67&#10;Dp8mdRihH3ZLeL/lpt+8y+maAPWqKxfCviO28YeHNN1qyimhtb6FLmOO7i8uUKw/iT+E1tUAFFFF&#10;ABRRRQAUUUUAFFFFABRRRQAUUUUAFFFFABXkvxs+KWpfCG/8K629lLfeELi+/s7Wfslu81xbebtW&#10;GZVRWby1bfv/AAr1qopUjlGx+aAFjkEo3pzUleaeB/jTpvjP4meNvAz2U+l614Zki8yK7/5fIJE3&#10;LPF/s16XQAUUjNtrmPG3jW38E+CtT8RCx1DXYbGAyi00eL7TcXH+zEmfmagDqKK8p+DHxA8b/EKT&#10;U7zxT4Bl8DaV+7/suO8ullu7hNuWMqBR5fP8NZt38EPFOofFW08VT/FHxCui2t99qj8NQiBLPZtC&#10;+Q/ybmX/AIFQB6B4u+Ivhf4f2xn8SeIdK0CPy2lzqN7HBlF+83zMN1R3nxJ8P2fw/l8ZpqQvPDcd&#10;p9u+3WUbXIkh/vIseWb/AICKo+N/gt4I+JWq2Wp+K/DOn6/d2EbxW0l7H5nlo33l29K6bSNC03Q9&#10;Jg0vT7OGz0y2j8qK0hjCRIn93bQBxfwx+O3hX4w3l7b+HJdRMtjGkkv9oaTc2ifN93a0yJu/4DXI&#10;a5+0tHoX7QMHw8n0yWWwNj5sl1DbTPcefu+XbGq/6nb1k+6D3r3OKNI/uCuOl1DwSPirDZyTad/w&#10;n39nNJFEf+Pv7Hu+b/gO6gBvxK+KugfCfS7TUNfOoLa3U4t4/sVhPdvv91iVio/2ulP+HHxV8PfF&#10;bwgPE3h+6mm0kvJH511ayW7Ap975JFDV2JQMPm5qutnbxweQkMQhf/lns+U0Ac74W+KXg7xyfL8P&#10;eK9I1uX5v3Wn30cr/L975VbdXW15v4a/Z9+HPg7xdF4o0Lwfpuj6/HE8Ud3ZxeS2xvvLtX5f0qh4&#10;4+FPinxH4+svEeh/EXVvDdrDCkMuiwxRTWlwVbdvfcu7d/D96gD1eiuF+K/jHxD4G8Kf2r4d8HT+&#10;OL+OZBJpVndLBN5f8TpuU7tv93vVn4YfEO3+J3g2z8QQaZqOjC53B9P1a38m4t3X7yulAHY0U0Nu&#10;Hy06gArw34QfFHxd8Wvil4s1Czs47P4VaYBpmnT3lu0N5qN6jfvpUVlDLCv3Ru+91FdP8ZfjTpvw&#10;bsvD/wBos5tT1TXdUg0nT9Ls8ebLJI6hn/3Y1O5vYV6LCgWLCRiL2oAmooooAKKKKACiiigAoooo&#10;AKKKKACiiigAooooAKKKKACisrXtVi0DRb3UrgTSw2sLSyCCPe5CjPyp/Ef8K8n+B3xa8b/F/W7z&#10;W7rwPN4T+HklrnSptYl2apeybl+d7f8A5ZR7c4yxNAHDS+IbL4e/thQ6d4b8WRalbeLoG/4SDwsZ&#10;ZLl9Ouox+7uk27hBuX5WVto+RTX1NXmmj/Arwt4J0zxK3gvTYfCmta48tzcazBH5tz57f8tN0m4/&#10;8B6e1ZX7N3ibxtrPg280j4gaZNB4j8PX0ukSaqY9kOspHwt5F/10X5j70AewUUUUAFFFFABRRRQA&#10;UUUUAFFFFABRRRQAUUUUAFFFFABRRRQAUUUUAFFFFABRRRQAUUUUAFFFFABRRRQAUUUUAFFFFABR&#10;RRQAUUUUAFcHr/iLwj4z8R6x8MdUnivdQm0v7TeaXNE3z2su6Pdu6fwtXX6jqNrpFo1xeTxWltH1&#10;llk2KK8O8a/sleHvGraxqn9v65pvim/1T+17PxLZ3Oy8sfu7YE/haFecRsD95qAPZvDPhrTfB3h3&#10;TNE0i3Fnpel2sdrbW0fSOONdqr+WK2K85+IvxP034F+CLLVfE51W80+Hyra81S0tjN5Xy7TPNt+6&#10;uerV1XhXxbo/jnw7Z+IPD2pQ6xo9/H5ttd2km+OVP7y0AblFFFABRRRQBGcYFfEnxz/as+IfiP4y&#10;6l4B+Bv9lTy+FIftuuapqUe+3uJ/urpqN0V2z971Xr1rrv21PjvrWjWkHwh+HYMvxJ8VWMkv2oAr&#10;FpWn/Mst275+U8MF968B8P8AhrSPh14O0zwp4f8A31pY/vb3UP8AltqN03+snd/vN83SuWvW9lHz&#10;PoMnyqWYT55fBE+pv2Yv2u/D37QUE2iajanwn8RdNBj1XwrfttmidfvNFn/WR/7Q7da9l8X+L9F+&#10;H/hnU9f1/UYNI0bT4Wubm7u5NiRIOvP8l7ngV+ePi7wvY/EOzt5bmb+wfF9h+90LxdafJd6dMv3d&#10;7rjzI/l5Vv4a43UfFeu/Gb46abpH7RmpHRbnTIIIvD/hGHcmka7Mfma5eXdtb5lT5W77fu/NTpYi&#10;NSJWMySthK0Yc3uy2f8AmdT4k8RXH7WGuw/ETx9aTf8ACC2V0/8AwhPhWX5Ib1Fb/j9uE+827bwr&#10;dvat7UtSudXvvtFx/rf/AByNP4VT/ZpdZluZNUmN/D5N1G/l+V9xI/8AZRf4Vqp0rx6tWVWR+k4D&#10;AUsvpckN+rD9KqeKfB9l8TtK03S7/wDca3pE323w9qsPyPZ3v3o1f+9CzdVq2OtHes4ylGR3VqMK&#10;8OSfwmF8P/iBc/Eyx1qz1/Tf7G+J3h6RovEOl+VsSRN3y3duv/PNv4vz6Mtbv0rK8feGdf8AG7aL&#10;rng2eKy+J3hmfzdPml/5isH/AC0tJW/iX5eN1XfDfibTPiT4c/4SjQ/9Vv8As2q6f9ybSr3/AJaQ&#10;On93d0bvWs1GUeeB5mErTpT+qYj4o7P+aJZpytLF+8j/ANbFTaK5z1znPFWkxeGPiTo3xO0/9xp/&#10;ia4Xw34xtfM2RfvPlt7v/eVutdVqGny6RfTWdx/rbV/Kkqjqnh228aeHNZ8L6hN9itdcsWspLv8A&#10;55u33Zf+AtWF8JfEOr694en8EeK/Ng+J/gdPs2oQy/8AL5ZfKsNyj/8ALT5dmW/4FXVL95Dn/lPI&#10;g44PEex+xP3l/i+1E6Sruiar/YmqWd3/AM8n/ef7n8S/981SorlPXOG+HOl3Hw7+IvxK+FkeRoMW&#10;3xboUv3/AC4JP9cu/wDu7l4/4FXcVz/xE1L+xvFXwh8URzfYvsusN4a1W7m+59iu1+VZv+BLx6fN&#10;XUX1jJpl9NZ3H7mWN/Lkroq+9yzPLwC9l7TD/wAj0/wy94rtVC5P2L9oTwbeD/VeK/Cd5olxL/BJ&#10;NbP50Kp/dbbFuNXx+tcZ8Y9euPDk/wAIfECfubDR/F6RXl1/zySZfL/9Baij8XIVmPu0Pa/yOMv/&#10;ACY7Pbs/d0taPiO0+w+ItTt/+mzf98N8y1nVznpHm3xV/wCS/fs6f9d77/0Fa9Mn/wBdN/v15n8V&#10;f+S/fs6f9d77/wBBWvTJv9fN/v10T+GPoebhP42I/wAf/tkSP0zXE/FC3j8T/E34BeC5JZfKl1if&#10;xBeRRff/AHO7a+/+78tdtJXKeH7eXU/2tPEF/eGX7H4V8GwRWcv8Ecl0q7v++vNeij7sufyIzJc9&#10;KNH+aa/z/Q7nWbv7drd5PJ/y1naqVIvSlrnPVM7x14x/4Vh8LPGXjOMwi/sbX7Np8U3/AC0up/3a&#10;/wC98rO22rGh2tzpPg7wzo9xNNPLY6VB5ks335J5FWSTf/20Z65vx7YSePfj14A+Hwh8/QPBkf8A&#10;wlHijzT8m/8A5Yqf7zKx+7/t12l7eS6jfXt3J/rbmdpP++mron7sIwPIw8vb4qpW+zH3V+pXJxQ1&#10;HWoNW8aaJ8MfDt54v8RiY6Vpkf7uGH797ct/q4E/3m/75rKMeaR6dWcaUJTn8MTn/iJLJ4u8baN8&#10;FdPPnWtzAmr+Orr7n2eyVlaO03fw7m2ZX71dnq2pf2pfeZHD5NpEixW9pD9yOFfljX/gK1zHwv8A&#10;B1z8Nfh19j1Ob7Z408Szf2t4hupvnffJ/q4N391Vrbx6da1qyj8EPhiedgac/exNb45/+Sx+zEXG&#10;KKO9T2lrFNBeXdxNFZ6VZQtc3l/LLsht4V+8z1kepKUYx55lHWPEHh/wT4W1LxP4svPsfh+x/wCe&#10;P+uvZv8AlnBF/eZv/HRurJ8GWWv6xe2XxO8dQQ2fiW6tWtvDXhw/JFoNk3/LRl/5+JF/i+8KqeF5&#10;Lj4leL7P4h6vZxf8K70hJbbwNpd5/wAvs33W1KWL/d6bv71dbdXUt/PNcXE3nSy/6yWt5fuY8n2j&#10;xKUXmFX6zP8AhR2X8394iqzpuqXOk332iz/1v/jkn+y9VqK5T3Bng34x6v8Ase6qNX0vSDqPwN1e&#10;+eXWNLs033Hh29k/1k6f9O7MN237oXpziv0L8KeKtJ8deHtP1/QdRh1PSL6Fbi2urZwySIw4Ir4A&#10;0/UpdLn8yP8A1X/LSKb54ZE/uujfK1Z/hTXr79kb4hW+s+C4LrWfD/jdJLa3+GVpJ++TU87lmt1O&#10;fLt/m5btlq9jDV+b3Jn5pneT+wk8Rh/hl0/yPvb4r/FPw78GPAeseMfE12LPSdMgMsuPvuc7VVF/&#10;iZm2qB718Nzfte/HDwZrOhfFnxxpWn6X8INUvUtbnwtDFvvtKspf9TezOPm3f7P4bRxWAug+JPFH&#10;j27+IXxe1KHWPGgfGk+FbOVn0vRY/m270+7JJ838Xf8A4DXQ2epfv5v7Uh/tPT75GivbWb50uUb7&#10;y7KKmKjF+6PA8OTr0ZTxHuyey/zP0G0rVLTXNLs9QsJ47qwuYlmgmiO5JEZdystaBPy18VfsS/ET&#10;/hWOtal8EPE+qZMTvqXgmSeQuLnSW5WBXPV4/wDnn1Ar7V68etd0XzI+Qq050JypT3Q+iiiqMwoo&#10;pGbbQAteTa7eeNvC/wAb9Iu47z+1PAGuWv2GWwWJd+m3qEsk+/7zRyBtp/u7Fqbwb+0F4W+I3j29&#10;8MeFjea+LBH+261Z2+/TreZePIeX/np/sipZ/gnptz8WZviNdalqWpavFZJa6fp890y2Nlt3fMkS&#10;/wATZ5Zs0AejTwR3UUscg82J12PH61wt/wDAT4a6p4jstdvPAvh+fWrH/j3v5dNi86L/AHW21zfw&#10;F+Nl78Rb3xL4W8WaXD4e8f8Ahm78rVNKhkLw+S/zW88TH7yvHsb2zXs1AFOzsrbTbWK3tII4baLh&#10;I4gFVBVyiigDiPE3wc8B+M9Us9Q1/wAI6JrF/aT/AGm3uryxjkkjm/vhiPvV1Wnaba6RZxWlnDFa&#10;W0fCRQpsUfhV2igAooooAKKKKACiiigAooooAKKKKACiiigAooooAKKKKACiiigAooooAKKKKACi&#10;iigAooooAKKKKAPKvjh8bYvhGPDOn2mmSa/4k8S6pFpunaVDKqPJub95L838Ma/Ma9QjO6LL1w9h&#10;pfgj4k+JNN8YW8FprOs+H5rmxs9VG7NtJ80cyJ2/vKa72gAooooAyfEHh3TPFmiXmka3ptpqml3c&#10;flXFneRLLDIn911bg1xvxIXxv4Y0PTbj4eaZpV7Fpu43GgzfuTcwqvyxW7D5Vb03YFekUUAcn8OP&#10;Eur+L/B+m6xrnh668KarcpmfSbuVJXgOem5GK11lcp4/8AaX8SdBGkanLdxQ+clxHNZXLQzRyLyr&#10;Iw//AFVi/DLwd4h+HOkaxF4k8cXfjKE3DXFndajbIk1rD/zzdkx5n+9tFAHotFcV8Pvi94O+KkF7&#10;L4T8QWmtfZZPKuIoJPnib/aRsMtdrQAUUUUAFFFFABRRRQAUUUUAFFFFABUckgiBZiAlcp8R/id4&#10;c+E3hwa34n1JdN0/zEtkk2M/mSt92NVX+JscVzXhPWv+F/8AgLXrTxX4G1bw1ot1NLax2GryeVNe&#10;238Mv7sho9393dketAHGfEP9oexv7C+1z4ea+PE9p4M1FYvE2laRa/aZrlG+Xyomx95W+b93mt74&#10;W/BfxLoXja98b+MPiBqvivWbm3a2t7CM/ZNMtoGbcqrbr8rN/tsM16H4I8A+HPhzoUGjeGdEtNE0&#10;u2j8uO2tI9mB792Puea4Pwp8cbq4+N3iX4b+J9Mj8P6hEi3vh6Xzd66zZf8ALSVf7rK3yle1AHsV&#10;FFFABRRRQAUUUUAFcP4B+Ivhrxxqviuy8PnN5oeotY6pm2aEi5289V+b/eruK88+GfwhsvhjrXjP&#10;ULPUru+l8Taq2ryw3e3bbuy7dqbR92gD8pf+CwvjqTxZ+0V4Z8IwT2txa6Ppy4ji+/HPPJ+8V3/3&#10;UT6V6J4Utv2D9Cg8NeFfEEMM/iX7La217d4uZYftTKvmb7hf3f3mOW3bRVb9qP8AYJ8d/tDftY6l&#10;q58b+D7TSdWuljiX7cv263tVG1f9H+9I33v4qzP2mP8Agkrp/wALfgzqfi/wf4svNT1XQrV7/ULb&#10;UYk2XEKLukZNv3Nqh253Zxj3oA/SH4XeAfh78Cfhbef8IDBa2PhQJNq4ls5jcRSfu9zSq247vlT+&#10;Gvx3/Zr+Gkf7eP7aGtaj4v1Oa80WW6n1e9+8ktxArfuYF/ur9xf9la+gf+CV/wAZdb134IfFj4d3&#10;/mXmnaPpc19p0v3miMsTq8X+78qMPT5q8v8A+CNCf8ZJ60f+oJL/AOhLQBP/AMFSv2Ufh9+ztP4G&#10;1fwJYy6L/a/n29zaGXfF+6Ee2Rc/Nu+fmv0R/wCCfXxYuPjB+yx4N1XUbz7bqtlB/ZtxKY9n+pby&#10;1/3m2qmW7mvlD/gt9/yLvws/6+L7/wBBhr2j/gkQuz9kOx/7Ct5/6MoA+vfF3hz/AIS7wrqejveX&#10;mm/bYGi+1WcvlTRf7SuPumvA9Lj+J3w81vwp8OLvxXN4hu769+023iSXTPkt9MttrSW1w4Xa00ir&#10;tDde9e2/Erx9pPwy8C6x4o1i8hs9PsIfM86Y/Jvb5Y1/4EzKv/AqZ8Nda1zxJ4F0bU/E+jQ6LrV3&#10;D5txYRS+cIi33fm/3cZ9OlAB8PfiT4b+Keiy6p4X1SHVLSK5ktpZYeDFMnysrKeVauvrhdE+DfhL&#10;w347vvF+laNFput30PlXctrI6RXH+08QOwt/tYzWJ4f+POj3/wAR7zwTrWm3/hXXpJ5Y9Ji1aPZ/&#10;bUMa7pJrbH3lX35oA9VooooAKKKKACiiigAooooAKKKKACiiql1eRafby3FxNHDDEu+SWU7VRKAL&#10;dFcJ8PPjL4Q+LL6mPCmsxa3DYv5UtzahjFv9Ff8Ai/4DWD4B+CVz4f8AFQ8V+JvFereLfEsfnxW8&#10;00vk21tBK3+rS3X5flH8TZNAElz4n+IeufFibQ9N8NQ6N4O0xopbnX9RlV31Hcm7y7aJc7drdWkx&#10;7V6BPomn3OqQanJZQy6jbRtHb3TRqZYkb7yo+Ny7tvNatFABRRRQAV5pZ/DG40f43XfjPSJrOy0z&#10;U9OFtrNqIf315PG37iXd/sqzqfX5f7tel1xPxe0PxF4k+HPiDT/CmsTaB4kltW/s+/hClopl5X7w&#10;I+b7tAHbUVwvwc8Q+IfFHw18P6h4s0WbQPEkloiajp82N0c6/LIwx/CzDcPY13VABRRRQAUUUUAF&#10;FFFABRRRQAUUUUAFFFFABRRRQAUUUUAFFFFABRRRQAUUUUAFFFFABRRRQAUUUUAFFFFABRRRQAUU&#10;UUAQySR28Jdz5UaV5zffCzw14++JXhr4jSanNrDaPayxaXbR3Pm2MbyfeuFUZXzNvy7vSu18S6Sd&#10;f8O6npizeT9tge38303LtP6VmfDrwBpfwx8D6L4U0SEQ6XpNrHaw/wB7Crt3fXigDqqKKKAOI+K3&#10;w9/4Wl4HvNBTX9X8MTS7ZI9U0O5aC5gdfmX5lPzL6r0NVvhnF4v8N+AlT4janp2qavYvN5mqafG0&#10;ccsCs3lyOrAbZPLxv28Z6V6BUMkUc0OxwJEoAx/CXjPQ/Huhwa14d1W11rS7kZju7OVZUP4rW9Xn&#10;/wAPPgn4S+FGt+INT8KaX/Yx1x45by0hlb7PvXd8yRfdVjuOdvWuS8I/tHC8+K03w68V+FNW8J+J&#10;ZWnk06WWPzrHUoI/+WkVwqhd23qp6YoA9tooooAKKKKACiiigAooooAKKKKACiiigAooqIzRibZn&#10;94aAMC/8O+HtN1qfxfc6baw6tbWTRSar5Q84Wy/Oy7uu35fu1wnjn9oTTvDi2MXhvQdX8f397DHc&#10;x2uhW+9TAzbfM85sRfwt8u7dx0o0zRvil4k+I97deINS0rQPBdhcvHZaXp8X2mbVYGVl3XDtjy/9&#10;1V/GtT4RfDDRfgV4c/4RPT9Zuruzub25urK11K5V3iSRvMaGLofLVmfC843UAXPiV8LLb4qW+kJf&#10;6xrel2drI8lxa6TfPa/bUaNlMU2w/MvzdK6bwv4X03wV4dstE0e0Wy0uyj8m3hi6IlbNFABRRRQA&#10;UUUUAFeUz/B25m/aLs/iX/akYtIdBbR/7LMXz72l8zzN/wDSvVq8NufEni4ftdWWixzagPBX/CLS&#10;3UsX2dfsf2rz1Vfn+95m3+GgD0D4lfFnwj8H/Dx1rxl4gs/D+nb/ACklu32eY/8AdRerH/drwbwz&#10;/wAFMv2evFGtjTLfxmbSWT/lre2M0MJ+bb99l21+cH/BRNfiT8XP2xJ/Cd5BfzWf2qDTPD0MsTJb&#10;7JGVVb+780jctW7+2j/wTdsf2ZvgxpvjbRvE82qTQzxWuq2l3GoDySY2tFt/hUq3ytmgD9obO8i1&#10;G3huLeWO4tpUWVJoX3pIp5VlYfeWvNfjZ+0p8Of2ftK+2eN/E1ppc0qeZFYgmW6lH3dyRLltuf4t&#10;uK+Lf+CR3xu1u7+CfjnTPEepG70XwqBc2ct3Jj7PDsZmj3N/D8v4V8KeGfCni39vv9rm8tZr4/bN&#10;cvZbm6vB88djZRt95V3fdVdqhfVqAP2S+Dn7cvwZ+O+tnRvC/jGFtV3rHFaajG9m9yW6CLzFG9v9&#10;lea98kQSxFH/AIxivwZ/br/Ysuv2NvFegap4f1i8vvDWp/8AHnfzfJc21ynLKWXHzfxBhiv2N/ZS&#10;8c3/AMSP2cPh/wCItWvItS1a/wBIikubmIfK8n3W/lzQBt/D34Q2Xw31rWrvS9Y1qez1MrJ/Zeo3&#10;8lxbWbfxeSjN+73e1Zth8d9OTxr4h8Pa7pGo+Gf7M82S21DUIv8AR9RgjXdJLE4ztC/3WwfTNeq1&#10;89/tN+I/h14qvtA+EHjDxZN4Y1PxV/pFstpIiPcJFLGzQO7Kdqy/d7btjDNAHpugr4O+LNj4Y8d2&#10;dlaaz5cLXWj6rLbfvYklXaWTcu5dy129eU+NfD3jzQL7Qbz4dTaV/YtokFjceHLyPZD9lD/NJC6/&#10;dkWP5QvKn2r1FX6B8B6AJaKKKACiiigAoorlfiH8QvD/AMLfB+p+KPE+pw6Roumx+bPczH/x0c/M&#10;zfdA9aANu91C202ynu7yeO0toUaSSaeTYkaL95mY/dFQaJrlh4l0S01TS7yK9069jWa3uoTuSRG+&#10;6y1+X/xk+PWtftfIH1f+1fBHwhjf/Q9Fhk2X2u/9NZW/hi29F/3uWr239gz416loPiGX4FeJD51t&#10;pmnfbfCWqyhUN5pysqrA396SPd+SN/dr0qmXYmlh44ucfckeRSzTCV8XLCQl78T7pooorzT1wooo&#10;oAKKK8c+LP7RNp8NvGmieDNM8N6t4t8X6vtlg07TovkjttyrJPLK3yqq5oA9S1bWLHQtOn1DU72D&#10;TbG2TzJbq7lWKKNf7zu3yrXE+MNe8QePPhWdT+Ems6JLqmpRxHTtW1AtLZ+Wzruk/d53fLux71J8&#10;U/gj4V+Ntlo1t4vs5dStNMu1vY7T7Q6QyP8A3ZVXHmL/ALLV2Wl6TZaJp8FhYWcNlYW0flxWsEaq&#10;kaf3VVaAOE+CXww1b4Y6DfR6/wCM9W8c61qV0b281DUpf3ccjKBst4vuxx8cKtemUUUAFeL/AB7+&#10;Mmr/AAPvfCWtSaZaT+AJ74WPiHUMv9p01JBthmVRwY/M2K3pmvaKp32n2uqWctveW8V5byDDwzxh&#10;0P1U0AOs7uK8top4ZRLFKiyJIB1Vvu1arhfh78UdE+IGoeJ9L0sTQ3XhnVG0i9tpo9jRuqqyso7x&#10;srcN/stXdUAFFFFABRRRQAUUUUAFFFFABRRRQAUUUUAFFFFABRRRQAUUUUAFFFFABRRRQAUUUUAF&#10;FFFABRRRQAUUUUAFFFFABRRRQAUUVnazNdW+k3slnF513HC5t4v+ej7fl/WgDzr4z/C3V/ipe+Et&#10;PXU7Wz8K2OqRalrNhNEXe+SJlkji9NvmL83tXqaqIwFUV5X+zZ4S8VeEPhLpkPjfVLnVPFN7NNqV&#10;758m/wCzPM7SeQh/upu2ivV6AK9xBHcwSxyRiWKRdjx+o/ya5O98HS+G/AN3oXw9g0rw1dRR/wDE&#10;uiNtss4JN27/AFSj7v8Au12lFAHmfwa8c+L/ABfY6xb+N/CJ8KazpN19mMsUyy2eojbu8+3b73l/&#10;73NekqwkAZTUVzbR3VvLBJ/qpF2EV5L8H/2ebX4I+IdZfw54l1s+Fb/97H4a1G5+0W9lNu3M8Lt8&#10;6q391magD184GM1xfxa+KXh/4L/DzWvGPiW8jtNJ0yBpZCT80j87YkH8TM2FC+9c94Q/aP8AAvjH&#10;xvrHhCPVJdM8TaXM8UunatF9nllC/eki3cPH/tLXxZ8SPFj/ALVfxmPi/Vxn4N+DLuW28PWB3bNe&#10;1Bdu65dfutCrdP8A7Jqic1Bcx14XDTxlWNGlvINA8c+K/iAdT+IXjDTYtO17xVGv9n20I/e6doy/&#10;NDA3+0zfvD/vVJVi+vpdUvpry4/1sv8AnbVfoa+fnOVSXOfs+Dw0MHRjRh9kOvaofFOiaJ8RfC3/&#10;AAjni/TP7T0r/l2uv+Xuyf8A56W7fwt/6FUw4o6VMZSib1aUKseSceaJyv8AwmZ+GWq6N4L+Jes+&#10;fp91Asfhnx95exLhPurbX38KyL93d6ck122qaXc6NffZ7z/W/wCsj/jSRP7yP/FUcE9tJZXmmanp&#10;tprGi3yNHeWF3GrpIjfK33vut/tLXCW32z9n+w1PzILzxL8DHnWWO7z9p1PwzM33vk6yQbtq/wDA&#10;8/XfljW/xHj89XLfj96l3+1H/F/dO06Udane2jk0uz1ewvLTUtFvU8yz1S0k3xSJ/wCyt/s1AawP&#10;bjKNSPPAVWli/eR/62uW8U+Gr3wfretfFvwBB52t+R/xVPhEf8e+q23/AC0ni/uzL/rP+AN/wLp6&#10;ms7yWwnhuLf9zLE9VCfs5HLicNHEw5PtR2f8o2O403V9K0zXPD97/afh/U4FubK7/wDQon/usrfK&#10;VqOuR1fUv+FGeIdS8R2+myzfBbxBMsmsWloA8ug6m2Va5ij/AIYm+Rj7/wB2u2ureKKCzuLe8hvd&#10;PvoFubPULOXfDcQt91kqpw5ffh8JlhMTKrzUa3xx3/8AkoleuY+LVlqVkLP4veGMDxp4MtfL1GwI&#10;+TWdJ+7Ir/7Sr+ldPnpVzR9S/snVIbyT/VRP+8i+/wCYn8S7P4vlqYT9nI1xeHjiaXJ9z/vFG21K&#10;217S9M1zT4fJ0/WLWK+t4pvvxpJ/D/wFt607PFc18O9V1HT/ABPr3wp8RxRWetxPLrfhKU/6m80y&#10;R2byEf8AvK27C/7R/u10vbmicOWQYTEe3pf3o+6/8RmeNvDEnjv4aeMvDFoIjf32nNLZiX5v30H7&#10;yPZ/tVN4L8bj4s/C3wp43B3XV9a/ZdQih/5Z3sfyyf8AfX3q19NvpNL1WyvI/wDWxP5tcR4Ps7b4&#10;bfHXxz4E/wBTonj2D/hKfDX9z7UvzTRJ/dbbv/74q4e9CUDjxEpUMVTrfZl7r/8AbTre9cX8e9El&#10;1/8AZ88ZR25xd6R5Gt25/wBuGRS3/jq12i1paRpcfiK31nQ7iHzotY065sfKP/LR2jZVX/vqohLl&#10;nE7MXT9rh6kP5kV7rW4vFOlaB4gjm87+19Htb7zf9vbtb/x5aq98CuC/Z11v+2PgH4atJBL/AGh4&#10;enutEvfNH+q8uXcq/wC18rV3uaJx5ZyDB1fa4enP+ZRPN/ir/wAl+/Z0/wCu99/6CtemT/66b/fr&#10;zP4q/wDJfv2dP+u99/6CtemT/wCum/36ufwx9DDCfxsR/j/9siFvD9onhj/56yLWB4Fn/tnXvi74&#10;swfJvtYttAspj9ySG0iVW/75ePbXY+FYfP8AEdl5n+qifzZP9xV3NXAfB29F38M7y4i407U/FGq6&#10;lp0v/PS2a5k2tRH3YSKr8tTEUYfy3l+n/tx1PanLq1j4f87V9U/c6VpiNfXH+5Gu6m1n+OZLGx+G&#10;esx6h5UP/CQzweG7Lzf+Wj3LeW3/AHyrbt1ZQjzSOqvV9lSlM5z4CwX1x4B1/wCI+uceJfiNqDXs&#10;n/TOyj3LCqf7Lbv/AByuzIxWlrzW0V9BZ2cPk6fpkEVjbRfwRpGu2s3vVTl7SRlhMP8AVqEaP3/4&#10;iS1t5LyeG3t/30ssnlR1yWq3um/Er4ww+EBDLe+C/hzMurajfxfcvdZ/5Y2zv/zzjbbleu7dnitD&#10;4g+JNX8I+CP+KctPtfjTxVdf2B4ei/jjeRP3k/8Auxqr/N/DvrR8NeD9M+F3gHRvBGlzedFY/vNQ&#10;u/4729b5ppHf+L5t6j2rWH7uPP8AaODEc2LxEcN9iPvT/wDbYl66upb2ea4uP9bK/m1FRSxxy3E/&#10;lxw+dLL/AKuKuU9om0/T5dUvobO3/wBbK/8AwD/erhda07/hf8+s+F4NSls/g34fuki1HVLX5Ljx&#10;Fert3WyN/wA8Y2+Usv4Va8Y6n/wsC91P4UeFJiOFPjXxVCPk0q1V1ZraJ/4pm+6fT/arrpIdM02x&#10;stH8P2X9meH9Mg+zWVpD/c/vP/tN94tXUv3Mef7R4c/+FKr7GH8KO/8Ael/KOu7iKUQR29nFpun2&#10;saxW9hD8kNui/dVKg65pBz3oPFYHuxjyi/jSH5qsWNjdajfQW9nD50stclN8Q9X8Ywan4f8AgzD9&#10;s1W2ma21jxzqMWzTtK/hZbfdnzJP0qoQlUOPE4uGGj7/AL0pbJfFIteL/HV94M8Uab4Q8MeGv+Er&#10;+J+pRpcx6fefJY6fbN92e4b/ANlqfw74F/4QnxTqfivVPEt14t+Iupw/Zr3WvuW1nC33ra0T+GP+&#10;GrXhTw5Y/Drw5/wj+kand6z9pdrnUda1H/j4vZm+9833lj9Fq19yrlOMY8kDjp4Sdaf1jF79F9mP&#10;/wBsLRRRXOeuZfi3wB/wsqx0yPT9T/sDxr4em+3eGdah+/HMv/LB/wDpmzfw19f/ALIX7Qlz+0H8&#10;NJrzWtMGjeLtEvX0jXtP7RXUePmX/ZZWVh9WA+7XyniqV34qvfhP8UvDXxutLyaDStNg/s3xrYQ/&#10;P9o09v8AV3KxDHmSK3VuuEWvRwlblfJM+K4hyz2sPrdLdbn6aUV5d40/aQ+HXgH4d6b441TxJa/8&#10;I/qUayadLa/vXvdy7lWJF5Ztvao/Fun3f7QXwfs/+Ec1/V/BEOupFK90LXZfC1b70e1v9WzL/F2r&#10;1z83Oz8Z+Ibnw34V1PVrHTJ9eurKB5YtPs2Xzrl1+7GmeNzVynwau/iTruiTap8R7PSdKmvVWS30&#10;XTQztZJ/cmdvvSeu35fStj4WfC3w/wDB3wbZ+GPDcFzFplsWkzd3L3Esjt95neRixZq7WgDE8NeF&#10;9I8IaYun6Lpdro9h5jy/ZrOFYk3sxZm2r3YnJrboooA4zxl4r0P4c+Tq9/Z+R/aV5b2Ml3DGud7s&#10;sce9v7u5gtdnXMePPAWi/EvwrqXhvX7P7dpN9H5U8PmFN4zuxuX5l59KZ4U8UeG7m8vfDGh6nBd3&#10;fh1Ira8sYpN8tt8v7tX/AOArQB1VFFFABRRRQAUUUUAFFFFABRRRQAUUUUAFFFFABRRRQAUUUUAF&#10;FFFABRRRQAUUUUAFFFFABRRRQAUUUUAFZOu2Yv8ASLuzF4bGW5ha3juhjfG7KVDLnvzWtXjnxT+G&#10;PiT4h/Fj4dX8WpQweDPD11Lqd9ZrKyTXN0qbYOn8K7nyP9qgDpfgn8MV+Dvw00XwoNUm1k2CN5mo&#10;XY2y3DszMzN+LV31FFABRRRQAUUUUAFFFFAHI6V8MPCuheN9T8X6foVpZ+JNTgW2vdQhjVJbhFbc&#10;u8jr81YWleNfG8PxLvdE1rwcP+Ebmdm07X9OuVdAi/w3CM25W/3eK9LooAKK8k+InwEt/GHjDRfG&#10;Oj+INW8NeJdMnikMtncM9veQr96CWJvlZWXj5cVr/Ez41+Ffg9Lpn/CXXsml2l+zxpqMkTNbxuNv&#10;yu4+6W3cUAeiUVnaZqllrenwX+n3cN7ZXKeZFcwSBkkT+8rCtGgAooooAKKKKACuF+K3xDuPht4V&#10;/tCz8N6r4pv5ZltrXT9Ji3vJM33d7fdjXd1ZuBVr4meK73wT4J1LV9K8P6h4m1GJP3Gl6cP30rn6&#10;/dX1arPw90bV9B8G6ZZa/q0ut6xFCBcX8sYRpG+goAr+Dl1fxH4P0a58b6LYad4gG24uNPhkW5it&#10;ZlZtux+7KMfMO/SuvoooAK5/XLLTLb/ifXGlw3t/psEsltIIlecDaWZYm6/NXQUUAcR8JviloXxk&#10;8EWPinw7KZNPuiyeXMNs0DoxV43X+FlZeldvXm95q3w/+Bl7ZWkrWHhibxfrHl26+WyJeahIo9Pl&#10;Vm2+3SvSKACiiigAooooAK8e+B/gjxd4U8SfEu58UXk1xZ6xr73mjiW9MwjtSvyqq5/d/wC7XsNe&#10;N/Af4vav8TvEfxM0/VIbSGHwz4hfSbM2u7dIiru+fd/FQB+Wf7Zf7PPxD/ZQ/aRm+MXhTTJpfCo1&#10;T+09O1CzDSrYv1aObr5a7mPzNwd3FT/Hv/gqj43+P3w1m8CeHPCUWgXesRfZtQls5GuJbhGX95FE&#10;u3IVvzxX7N6hpttq9lLZ31pFfWsybJIp41dJB/tKa5/R/hN4L8PXpu9M8J6LZXR/5bQWUaP+YWgD&#10;46/4Jhfsga58B/Aev+JPGUEum+IPEyJHHp5kVvs9qqsVZtv8Tb/u9tnvXw98R9P+IP8AwTr/AGwN&#10;S8XaXp015on9oyy211NEy2eo2s+5mgZh8u5Vcr6hlyK/dSsnX/DOkeKbD7HrGmWmqWp6xXcSyp/4&#10;9QB+HX7Qn7RnxA/4KQ+PPCfhbwv4MEP2AOLeztA0rh5NvmSyy/wx/Kn3uPxr9hf2ZPg9/wAKD+Bn&#10;hLwPJefbbnS7UfaJv4DO/wA8uz/Z3M2Paux8NfD3w14Mmnk0Dw/p2jyTf62SztkiZ/rtWneI/Gui&#10;+FL7R7PVb+Kzu9XuvstjF/HcSfe2r+HWgDC0Txb4c+LV74t0AaaNT0/SLpLK8lu4VltLib7zImcq&#10;zR7Vz/dO2u9ACDavGKw/C/g7Q/BFhcWuiabBpttc3Ut7JHCMB5pD8z/7zVv0AFZ1zpNle31peXFn&#10;DNd2pbyJpI1Z4t3DbG/hrRooA8y1b4jeIPDnxZs/D9/4Zmn8K6sFi07X9PJm8u52s0kdwn/LNfl+&#10;VunrXptFeJPrXxO8J/HzyL+yPib4aeIFWOzudOh2TaFOi/N9o5+aN/73Y9qAPbaKKKACiiigAooo&#10;oAKK838c/HfwX8P/ABVpnhfUNSM/iXU5FS30awj8652t/wAtWQfdj9Wasr4zfBC++M2q6DBc+M9W&#10;0DwraF5NQ0bSZPJfUX/5Z75h8yqp/hXr60Adx441nVvD3he9vND0WXxBqsQ/0fT4pVi81+2XbAVf&#10;WsvwrZa1468AS2fxG8P6dZ3V/G0V5pME32mHy2/hZv4q6vS9Nt9H063sbRfJtraNY4xnd8i1eoAy&#10;9E0HTPC2kWmmaTZQabptpH5dvaWsexI0/uqorUoooAKKKKACiiigAooooA818VfFK98JfGHwf4Uu&#10;dHB0XxLDcRW+rCX/AFV7ErSeU6f3WjXhv73FelVzvjPVtM8NeHLzxBqdpJd2+jwS3pMMXnSoqKWZ&#10;kHrtq/oms2niXRLPVLCUTWl5EssUnqjUAadFFFABRRRQAUUUUAFFFFABRRRQAUUUUAFFFFABRRRQ&#10;AUUUUAFFFFABRRRQAUUUUAFFFFABRRRQAUUUUAFFFFABRRXm/wAfPigPg38J/EHiiOE3mo2sBj0+&#10;08tn+03T/LDH8v8AekZc0AYWuab8Rdf/AGiNFezvJdE+G2h6c8t4Iirf2tdy/KsW37yrGq7v+B17&#10;LXM+ALzW7/wXotz4jhtINfltY5L2Gz3eSkjKCypurpqACiiigAooooAKTbS0UAeF+OvCnxd8O/E2&#10;38T+BfENp4g0HUp4LbVfCuvHZFZwru3T2kq8q3zcq3X5a9A8Q/Fbwt4V8aaL4T1jWodM1zXI3k06&#10;0n+T7Tt+8qv93d/s5ye1dpXEfFH4S+FvjN4Wn0DxZpEOpWEozyCksT/wvFKvzIy/3loA7eivLfiP&#10;qviT4RfDGzl8C+FD4t/sgxRSaVNfeXcfYlX94yMwbzJFXov8XrXS/Db4haT8VfBWmeKdE+1DTr9G&#10;Mcd3C0MsZVmRkdG+6ysrKfpQB1tFFFABRRRQAUUUUAFFFedw/Fzwt4j+Iup/Dmw1OWfxDbWH2q5N&#10;mNyW6MWUZl+6sn8W3rQBe0v4p+HvEvjLxL4N0fVYrzxToEMUmoWnlt/o/mruj3Nt2/8AAetcX8Fv&#10;gXqXgnW73xX428WXfjLxzfPKHu5JWS0s4Wb5YLa3+7Gu3blupNdR8HPgxoHwS8LnQ9DN1eSSTNc3&#10;OqalJ515eSM25nll2jc1ehUAFeO/tFfA+T4w+H9Nu9D1KLQPHPh+6W+0HWsH/Rpl+8r7eWjZcqy1&#10;7FRQBTsBc/YYftflSXWxRL5f3d/8WKuV5M/hDxdof7QI1/SJ4rjwVreneVrNrd3Lb7e6i/1MtunT&#10;DL8r/nXrNABRRRQAUUUUAFeeTfGLTIfjRD8NTZ3Z1WXSG1YXQ2+TsV9u3727dXodcRLpPgn/AIW1&#10;BqEkOnf8J9/ZrRxSGT/S/se75vl/u7qAOh1y60nS7KXVNXltLO0sozJJd3e1UhX+9ub7tfkX+2x+&#10;0rq37dXxG0D4OfBeCfXtASfzpJRH5P2y6XcN7M2NsMa5+Y8fP/u1j/8ABVb9q3VvH3xRuPhhpjS6&#10;Z4Z8PSf6Z5Nz/wAhCdlHzNt/hUMV2/N3Naf7I/7dXwR/ZU+HlnpWn+C9a1LxLc/vdV1qUxebJM23&#10;cqHGVj+XhfzoA+q/h/8Asqw/spfsD/E3Rr+aK78S6l4d1C+1m6i+5v8AszbYk/2VX5fc7jXw5/wR&#10;7/5O8X/sAX3/AKFDX6W/s2ftaeFf22/DnjHT9L0C8020tYfs1wNR2ukglVl7V+RHhzxR4t/YD/a5&#10;vLqexP2vQ72W2urMfJHfWUjfdVtv3WXawb1WgD7p/wCC3X/JLPhp/wBhuf8A9EV71/wTE2f8MbeD&#10;dnrP+e+vzB/bp/bSvf2yPFeg6XoGkXlj4b0wYs7CQ+ZNc3TcNJtUdcfKFFfsd+yn4Gvvhv8As6+A&#10;PDmq2cWm6rYaRFHcww/dSTq34+tAGr8b/jT4a+AXw91Hxh4rmki0q22xpFCheW4kbhI0XuzN/wDX&#10;r8ub62vfiBrviTxp8TdNi1PxB4umST+y5pN50qyX/UxRP/yzk7/L0/4FXsX7XvxCtfjf8fG0iKb7&#10;X4L+Gu3zYv8Alle60/zBf9pY12ZX1Vq8rurqW8nmuLj/AFsr/vK++4eytSj9brR9F+bPzPijOJQn&#10;9Rw0uW3xv8YxOx+Cfx0+I/wC8UwR2ev3fxE+GMn7y80/XJWfUNKhVvmNu7HdJtXpGu7P93NfU8fj&#10;D4f/ALcnhUX3w68fah4f8XaE7SW09lNJb3VjN/02tWx5ke75TuXaa+JYVleeHy/9bv8A3f8Av1d8&#10;BfDTU/jr+0po1v8ADS+l8Ka/oaPceJvHmk7li/u/ZkT/AFckn6d/4awzvJ8PhofWKMuXy/8AkTfh&#10;7PcVjav1TER5/Pt/iP0isPida/DS18D+FPiV4q07/hO9cT7NHcxQtDb310q/Ps42rnsrYz2r1SuC&#10;8efCDw78VPAY8L+LbP8AtmAwLH9ql+S4STb/AK9HX/Vybvm3L3qpoOqaH8FtD8HeDNc8WXd/f3P+&#10;g2V/rkm+5vXVdx3uAF3ba+IP0U9DA6dhSnnOelGc854r5V/ag/bb0j4R3H/CG+CYP+Ex+J16i/Zt&#10;Ptfnt7Ld/wAtbh16Dvt7+1XGLqS5IbmcpRhHnnokegfHb9q7wF+z7fabpXiK8urzxDqaeZYaLp1s&#10;9xczr93dtUYVcg8t71+f/wARvGHin42+NrzxH8TpybS1f/iTeAYpfOsbL+7Jcbfkkk2/Xn/dqiz3&#10;1t4g1LxDq2vy+KvHGpIsd74juukaL/yxtE/5ZxrVTNfo+VcP06HLWxfvT7dEfk+dcTzxHNh8DpDv&#10;1l/8iTXV1LeT+ZcT+d/yy/4B/d/3azdf0i91+zspNI1ObRvF2kXS3vh7VYZNjxzf882b+GNl6/w+&#10;tXO9H3q+trUYV4Soz+GR8Th8RPC1Y1qMuWUdj9AP2Tv2oLX4/wCg3uj6tYy6N8Q/DqRx6/pZX5Yn&#10;bdtkRvusr7Swr6CwBjjntX5IaV8QPEHws8Yab8UvDmZtQ0MLa+ILWE7v7V0nd83y/wAUkf3g1fp/&#10;ZfFDw3rHw2PjzS79dZ8NmxbUY7rTx5pkjVd3yL3b/Z654r8bzPASy/ESpfZ6PyP3jKcxhmuFjWXx&#10;dV5na1yGn/E3w3q3j7U/Btnqkc/iTTLVLy9s4gx8hGOF3t93n+71rA+DHj7xB8VvClxr2veFJfCV&#10;jfv5mlWt5Jm6ks2X5XmTH7uRv7vPG2tD4WfBzwt8HdLvLDwzZeQLq6kurm5nkaa4lkkbc2+Vvmb2&#10;HavMPaOXtdL+LfiH43XFzql9p3h/4a6Q3+hWunHzbvWXZfvXBb/VKv8AdXrXsXl/x4/eYqSigAoo&#10;ooAKKKKACiiigDzK88HeCPhv4/1T4jXE39japrkcGm3kv2lktrh1ZvLZ4vu+Z823d1r02uN+KfgO&#10;L4l/D/WfDck32L7fAYorry9/kP8AeSTbx91q2/D9vdWGiWNreXn9pahbwJFcXXl7PNdV+Z9v8O40&#10;Aa9FFFABRRRQAUUUUAFFFFABRRRQAUUUUAFFFFABRRRQAUUUUAFFFFABRRRQAUUUUAFFFFABRRRQ&#10;AUUUUAFFFFABRRRQAV5R4v8Ai7c6d8Z/Cfw90WzhvNQvoJdS1SW6jkCW1lHtXcjqNvmMzcK3ZGr0&#10;fVtVtdD0q91G+mEFpaQPcXEp6Roi7mb8hXF/Bj4j2vxo8A6b41t9BuNFh1Ld5EWoRqJpIVYhWz/d&#10;b7woA9EooooAKKKKACiiigDzv4vfBLwr8a/Dd5pniDTYZbmWyns7fVREv2qzEqbWaJ+qt9K+NvEX&#10;wM+NPwO0PTfDmnaBp3xZ+Guh2vl291ZyLY61b2q/8s/K4WR1/wBncW781+hWRik+hqJwU1aR04fE&#10;1cJPnoysz80PCPiTQ/iRb3snhie782xf7Ne6Vq8X2O+jf+75TYZv7u5V68VeZfKn8uT9zLX1X+0D&#10;+yN8P/2gbeHUNbgn0fxHao32PxHpEv2e7turfeHDLu+b5vzr4E8J/GHxRpng/WdZ8XQTePvhfpGt&#10;y6JZ+PtOttmoybfuzywc+ZD/AAltw5215dXCcvwH3+X8Rxq+5iI8r7rY9O9RR34qfTEsvEnh2HX/&#10;AA5rFp4l0WTrdadJv8r/AGXT7ytUHQ1wtcp9pCcakeeEuaIY5zVmw1CXTp/MjhimilRopLWX54bh&#10;G+8rr/EtVsdKM5NQP4jk9I+Hl98L5tRvvhRZSa/p2ou8mqfD3ULnZbxp97zNPZm+WTdv+X/dFdJ4&#10;W1vRPiLoU2seFLz7ZaWz+XeaXefJqOnTL96OWL73y/3tuDVpW2/vI/8AXVheNfh7beN9U03xJ4fv&#10;B4N+J9i6/Z9fiGy21H/pldqvDbvu7v8Abrq5o1Pj+88WVGrgvfw3vQ6w/wDkTbVt1FZ3hbxz/wAL&#10;A8U3vhjUNAl8G/ETTIPtN7oE3+pvf709o38S/wAQX0atNl2VlKEqcj1MPiIYmHPAsWV99m863uLK&#10;HU9PvoGtrzT7v54biFvvK9cPoNrY/BG+tPCtzOYfhPrl0/8AYWv3f+t0bU2+9ZTf3YW+fDN/s113&#10;fiplh03UrDU9H8QWX9p+H9Tg+zXlr/7Mn92RfvBquE+X3J7HLi8LKp++o+7OO3/yMiTUtNutIvp7&#10;O8h8mWL/AL4/3k/vLVXtXJ+DBrfwsvvD/wAMPE92Ne0XV5pB4N8UiU74/m3fYrj/AGvSuukjkin8&#10;uT9zLF/yyqJw9nI1wmJ+sw+HllHdGL8Q/Al18T9D0aTQ5/sXj/wrP/aXhq6/gkf7zWz/AOy2zirX&#10;hjxvD8UfDFp4rh07+yLm5ke11TTMY+x6hH8s0f8Ae27um6tBZPK/eR/62Kud1HxRbeB/jATrEPk+&#10;EPiMkEcd/wCVsSy1yFfL+f8A66Lu/u9c1rH95HkOOso4Kv8AWPsy92f/ALbI6Dua5T4zaQNR8K6B&#10;43g86HWvh7qMV9JLZ/66TTGkX7Uv/AV3t/wGuzvrGXS76azuP9bE/lyUWlla6wL3R7z/AJB+rwS6&#10;bcf7kitHu/8AHqyhLlkdmLoxxNCUPu/xfZJNUa2lvvtlnP52n3yLc28v/PSGRdytTtCvf7M1yzvP&#10;+ecyyf8Aj1cb8Hraa1+EsGg3Vv5GteCL2fw5qkXmbhLtffHKP9lkkX/viukaia5ZFYat7ehGf8xz&#10;fwu0C28Jn4v+GLc5u9H8XtfSf3PIu4o2j/8AHleukFYVhrts/wC1X4m0OOEebrngO2uZP7vnQyyf&#10;M/8Aeba1bq1dVWlzHNl2lKVL+Ryj/wCTHm/xV/5L9+zp/wBd77/0Fa9Mm/183+/XmfxV/wCS/fs6&#10;f9d77/0Fa9Mn/wBdN/v0T+GPoGE/jYj/AB/+2RItX8Qx+CvAXjnxO/XSNInki8n7+9v3a/8AoVYn&#10;w7sbbS/hJ8P7Oz/cwxaBa3Mn/XaSJZJP/HmesL9pF8fAL+x4/wDj88VeIrHSY5f4PvMzb/8AZr0n&#10;XrOLTtVm0+3/AHMNjGtjH/c/drt+T/Z+Whx5aUSYT9pj6n91R/EopHLcT+XH/rZX8qOuR8V6ba/F&#10;D49aZ4cz53hb4Y2X9rahLD9yXVpP9THu/wBncmfoa66fxXY/D3w7r/jPVP8Aj10Oya5/25J2+WNU&#10;/wBrc1ct8FvCd74E+DOmJq+f+Ek8VXT+JNYl/wBuf5o1/wC/bJ8v96qh7sJTMcX/ALTiKeG6fE/+&#10;3fhOpaTzf3klWtH0uXWb77PH5MMWxpZJZvkSNF+8z/7NU2baK5P4luPiF4j0b4CaBrEOm634hjXU&#10;vEt+ZNrW9gq+Z9mX+9Iy/wAPo1ZUoe0kduOxccHS5/tdP8QeAdVtviD4+1P4rWEsw8OaXC/hrwta&#10;zx/8fCf8vF7j+Dc21Rt6/NmusWr2sW9rp08Gl6fZ/wBmafpkC2Nla+Vs8tFqj3FE5c0isJRlQpe/&#10;8Uvef+IBzVDxN4l1/wAN67Z+EPBNnaan8SdSga5N1dyr9h0K1/57y/8ATT0j6+1N8a+Krn4eQaNZ&#10;6VFDe/ETxL/ovhrSpv8Alm//AD9y/wB2NV+b60ngfwVF8K/Cs2gRanNr+tX90194i1r/AJ/bpvvb&#10;P+ma/d9O9axjGnHnmcVerPEz+rUZcv8AO/5fL/EWPC/h3TPh34Ph8KaPKLuHzHudQ1SX/W6ret/r&#10;J3/2fRe1WqMc0d6wk5SkepSpQoQjCHwxCnSPbWel6lql/eRaZoumQtc3l1L9yNF+9s/vN/sr81Uv&#10;F3ibQPhp4Vh8T+Lp5YNLln+zWVhaRb7vUZ/+ecS/+zV5p4i8Y63qPjzwD4v+Jfhqzs/htbXzW9l4&#10;WiuTv0l5tv2e91Dj9583VenH592GwNbExlOEXyx3Pn814gwmWTp4edRe1m+VJnXRa34k+LekzW3h&#10;SKbwP8LL7dHceLtQG3WdRj2/vFtIPvRxtwvmbR8tdZZrY6N4d0zw3odnFo3h/TE8u3sIv/Qn/vSN&#10;94t61oeKI76LXJo9Qm86X/ln5P3Nn8Ozb8u3/drLHXFc0583ufZPUw2EUJe2nLnnLr/8iLRRRXOe&#10;gIaN1XLDSrnVDNJH+4tY08y4upvkhjT+JnavPbb48abql9qWn/DPwzL44v7b90fEmo/6PocT/wAT&#10;P/FIq9vu7q6sPhq+LnyUo80jy8xzXBZVS9ti6igvM7zUI7bRNDm1vXNTtNA0WJPMkutRlWH/AL4R&#10;vmb2215VrH7SWh3epeGfDnhO0EWi+L5m0m48Z+LbJv7Ptt3yssUDLtk27kbcy4+ZfesWLRBd63L4&#10;j8bXY8e+NQ/yXd3/AMg6zRfux28H3fl/vNTfidpkvxN+FviXw/cQ/bNQ2f2lpf3V8uaP72zb93ct&#10;foOH4Rqww8q1aXv20R+DZl4mxxOKjg8JTtSk+Vze5+iX7OH7JOg/ATwLo3h+41KbxudHne50q+1e&#10;3jd9PeT/AFn2f+4tfQFfHf8AwTM/aQ/4Xp8ArTSNTuDL4p8KCPTbzzvvSxhf3Mnq3yrz719iV84e&#10;gFFFFABRRRQAV5JD8FIdA+P0vxM0fVDpkep6cbHXdJ8pfKvWT5oZ938Mi7mz/eH0r1uub8feD7X4&#10;g+CNZ8OXk00Ntqdq9tJJDJscBlx94UAdCjiRdy8in1zXw98NyeC/AXhvw/LP58ml6dBY+aP+Wnlx&#10;qu7n/drpaACiiigAooooAKKKKACiiigAooooAKKKKACiiigAooooAKKKKACiiigAooooAKKKKACi&#10;iigAooooAY7CMFq8f/Zf1jxd4l+GP9v+M7yWa/1fULq4tbOSLyTZW3meXHF6t9zdubn562fjf8Y7&#10;H4LeDotYudNm1q/u72DTdO0q0x515PNKsaqmf97cfYV39i5ls4JZIvIkdFzEf4OPu0AW6KKKACii&#10;igAooooAKKKKACiiigArN1nRbHxFpN5pmp2kN9p11G0U9rOm9JUb7ystaVFAHnGveFtW+G/wkfRv&#10;hLoukQ3+mwY0vSrzdDaY3btny/d6mj4L/EzU/ib4du7rXPB+reC9Y0+6exutP1OPq6/ekiccSRt2&#10;Za9HrO1ewj1bTb3T5DLDHcwtFJJCdr4Zdvyt/eoA0aK8c+B/wm8ZfCS+1vTtW8f3XjLwhsX+x7XU&#10;rb/TrPltyvcbv3vbHyiuo8AfGXwd8TZr6Dw34gtL68sZ2t7mzJ2XETr97dE2G/4F0oA7uuA+NnxB&#10;vfhf8Nda8SaZoN54m1W1RY7LSrKNne5nkZY4x8v3V3MNzdl3Gu2ubuKyt5bic+VFGm9z6V4z8Dvi&#10;/wCJfjR4u8Vaxa6XDZfC6DZa6FfyoyXmozK376bY33Yf7uVyaAO5+FFv4zg8DaY/j27srvxVKnm3&#10;n9nRbIbct83lL/e2/d3d8ZrtqKKACiiigAooooA4b4t/CzR/jR4B1HwlrnnQ2t1tMd1aHZNbTL8y&#10;yxN/Cy9mrd8LQRabpUGkDVDrF3p0EdvcXU8itPI4UfNLjozfe/GtyvE/EPwZ1qy/aB0X4jeEdUh0&#10;yG9hNj4q0+fc6ajAq/uZEX7qzI20bv7oxQB7ZRRRQAUUUUAFcP4A8VeDfEeqeK7bwobQXem6i1tr&#10;P2S28pvtW35t/wAo3N/tc13FeY/CP4Or8Ltb8dagupy6kPFOsPq5imjCfZty48v/AGqAPTqKKKAC&#10;iiigCKSTygXc4jrzy5+FOm+IPjBo3xKl1i8vJtM02Sy06wil/wBDj8370+0fedlbbu9Kj+PPg3xL&#10;8QfAM3h/wxfWmmy31zFHqE13u5st375E2/dZl+Xd7tXdaNo9l4f0qx0rT4BaWFjClvbwx8LGiLtV&#10;fyxQBpUUUUAFFFFABRRRQB4d4T+KvjDSfjvq/wAPPG2jxfY72N9S8M67pNvI8M1svyyQ3J6RzLuT&#10;/ZbPFe41DIvO/AMn8FcH8JPHl54x0rU7PXIrOy8U6RfS2WqafZlmS3O7dD8zfe3QtE//AALFAHoV&#10;FZes63p3h3S5tQ1W9h02whTfJdXUqokf1Zq4Twv8WtD+OXgrxHcfDTxBDeXVs8thFqZt2MMVzs+V&#10;vmxuX5h92gD0+vEPh78RfiT8RfiZqbHwbD4a+GmmyT2IutY3Jqmozq23zYovurDx1bqOlX/gb8DL&#10;r4WNqer6/wCMdX8aeL9YRP7Q1HUZcQ/L91YoB8sar7V7BQBy+m/Dvw1pPjDUvFdtotpD4k1JEiu9&#10;UES/aJI1+6m/723/AGa6iiigAooooAKKKKACiiigAooooAKKKKAKt1bRXtvLBPEJYpUZHjPda5j4&#10;aeDrL4b+ELHwpaajNqUWmhgJbuVXm2u7Mu//AL62j/drsa8UHwz8S6N+1GPG+kGL/hFdY0P7BrMc&#10;t02/z4W3W7pFjb/E6npQB7XRRRQAUUUUAFFFFABRRRQAUUUUAFFFFABRRRQAUUUUAFFFFABRRRQA&#10;UUUUAFFFFABRRRQAUUUUAFFFFABRRRQAVzGs+MdEtPFejeGbwibVNTjluLaEx7hsjXczV09ef3Hw&#10;k0jUfi/ZfEeW8vZtWsdLfSbe185TbRoz72bbjO//AGt1AHoFFFFABRRRQAUUUUAFFFFABRRRQAVj&#10;+JNGHiDw7qOmfbJ9NF9C0P2uzk2Sx7lxuRv71bFFAHlPwH0X4i+FtD1LQfH17aa7Hpk/2fR/EEMn&#10;+k6lafwyXKdFm9dvBrsPB/xE8N/EKC+n8N6xa6zFY3cljdtaSh/s88f3o3/usK6avO9A+C3h/wAL&#10;fEzUvGeiCbRrrU7X7NeWFmVS0uX3bvPeLb/rv4d391aAPRKK8kl+OU2kfG7/AIQDW/Cmq6XYX0a/&#10;2N4kaPfZ6hJs3SQ/L/q2Xtu6163QAUUVg6x4w0PQNV0fS9T1O1stQ1eRorC1lkw9y6jcyp68UAY+&#10;s+N/D9943/4V5NeS/wBv32ly33kwbgUgDLGzb1/1bZbjv3HSofhH8IPDXwP8HweG/C9nJb2ETvK8&#10;s8nnTXEjNuZ5ZG+Z2/2mpvgT4R6T4C8UeLPElvPd3ut+Jrxbm8udQl83y0X5Y4IuBtjVei131ABR&#10;RRQAUUUUAY/iOxutW8PanZ6fetpmoXNtJDb38cYZ7aRlKrLtPXax3fhXmn7NviPxxf8AhC60D4h6&#10;Zcw+K/D9w1jc6q0ey31b+JbmH/ZZWXPo24V7HXmnx7+IWpfCnwCfFVhaR3dppt3DJqcRzv8Ase7b&#10;Jsx/ENy0Ael0VWtbmK+t4p4JBLFIu+OQdCKs0AFFFFABXkU/wdvpv2mLP4mfbLP+zofDz6P9l8tv&#10;tG9pfM3bvu7a9drw668d+JU/a7svB8c0v/CKSeFpL6SH7L8n2rz9u7zf93+GgDzvxR/wTG+AHjLx&#10;HrHiDVPDOoT6nql1Le3Eo1e5QPNK7M3yhvl+Zqzv+HTv7N//AELOpf8Ag7uf/i6+xqKAPHfgF+yt&#10;8Of2Z4NVh8A6ZdaZHqjrJcie9luM7fu/6xjirnxo/Zo+G/7QOmC08ceGrTVZRH5cd+B5V3Gmc7Vm&#10;X51X2zXp09xHbwyySyCKOPl5JPugUlvcxXcPmQTRyx9njO6gDwb4O/sM/Bf4Ea2dY8LeDof7VDrL&#10;FeajI13LbuOjRNISYz/u4pf2w/2jLf8AZz+Fc17Zwm88Xa1IdN0HT4jl5bpl+9/upwx/4D617zLK&#10;IgWY/JX5R/En4hy/HL416z8Tbu9+2eH9EuZ9E8FWg/1MiL8s139Wbjd/8TXoYDBzx2IjRj8/Q8rM&#10;cfTy7DSxM/kv5mcro+jSeGPDtno93mfWopJbnWbs/O9zeyMzTM7fxfMzrU/PFOZtw8ySm3EmuW02&#10;g2vhzTItT8W6/e/2bodhdybIZH+9JO/+zGvWv2Kc6WCoe/7sII/B4Qr5jiuSHvTm/wAWSSWV1rXi&#10;fTPh3okEt5448VbbaOOL5xpVlJ8sl3Nt+6yr8wr9Q/gv8I9E+B3w30fwZ4ehEWn6bCI/N8tVe4f+&#10;KV9vVmPU155+yt+ytpX7POh3epX8/wDb3j7W/wDSNc8QTD5pZP8AnlF/dhXsv4+gHv4+bPNfkeaZ&#10;jPMa3O/hWyP3HKMrp5Vh/ZrVvdju1cb8Ufhl4c+LvhC98NeKLIXul3PJGdjxOvKyI/VWXswro9S1&#10;Sz0exmvNQvIrK1iTfJNPIqog/wB41+cH7Rn7S97+0zqup+GfB+vXejfB2xf7NqOv6d8txr1z/wA8&#10;Ld/4YfVv4ttcOGw1XF1Y0aMbyZ6GKxVHBUZYjES5YxO4+Pn7YQ1bw/qfww+CWpXVxqmmoum6h4zl&#10;O+006FU2ttlb/WTsPlVlyd3NfNuh6XpXgvQxo/hyIxWjv5l3dTfPcXk38Ukrfe/4DTtOtrHQtEs9&#10;E0izi03Rbb/V2sX/AC0f/nq7/wATUor9VyvKKWWx5/im93/8ifi+dZ5VzWfIvdpLZf8At0haKKsW&#10;On3OqT/Z7OHzpf8Axz/vv7te8fMFbvUtxClhok2raldxaPo1t/rL+7+Vf91P7zf7K1i6z4sjXUz4&#10;d8E6aPHvi/8AjFp/yD9P/vebL/E3+ytVvEvwtufHWlTz694kutZ8fW0H2nS7W02ppVlNGyusSR8+&#10;Z93bub72+vMq4uUoy+px55R/8B/8CPZoYCEZRnjJezjL/wAC/wAXL9mP+I9G+Ffw9+IPx4sYn+GO&#10;izaPoFw62154z8QIIvLhb7zWkDYMvy/xbfavvf8AZj/Zr0H9l74ef8ItompX+qCWb7Tc3V/JnzJj&#10;95kQfLGD/dFZ37G3x1h/aA+BejeIZYIdN1q2L6dqunwgItvdRNtb5f4d3DY/2sV7mcbDzivyjG4/&#10;EY6pz1pfI/bcvy7DZbScMNHfd9ZE1FFFeceqFFFFABRRRQAUUUUAFFFFABXlXw78Oax4O+JXji0n&#10;h1G90DVJ01eyv7u685I5GXbNAqsdyfN8wHTFeq141+0j8W9b+C+i+Gtf0+ytZ9Fk1u1sdZmmDO9t&#10;azSrH5iKvX5mWgD2WioIJ47iGKSPBjdd6H/P1qegAooooAKKKKACiiigAooooAKKKKACiiigAooo&#10;oAKKKKACiiigAooooAKKKKACiiigAooooAKKKKACiiigAooooA5T4jeCtI+Jfg/VPCevSzDTNYhe&#10;2nitLloJZY/4lVlO77vXFa3h/QbLwvoWm6PpkAt9PsIEt7eIf8s0Vdq/pXE6j4F1PVPjpo3ii4MM&#10;mgaXpEsVpF5rJLHeyPtdtv3WXyfl+tel0AFFFFABRRRQAUUUUAFFFFAHyZ/wUA+Mmp+DPh1pvw98&#10;Iy/8V349n/siyER+e3gb5ZpyOqhVbhh0P0rxjRbS1+F2laZ4T8LjydK0e1+zf30uXb/XM/8Ae3N1&#10;rZ+JXijwv8Q/2ifFnjrR5zqVz4ash4Nt5M/JHdbmmuGX/gMvl/Va5nvXkYqrzS5D9K4dwEYUPrE9&#10;5/8ApJzUfwe8P2+q3mt+CLyb4aeNLk+bHqGmys+mSP8A88ri1+55bf7tVrH4v22jayPDPxX0aXwB&#10;4ki2xR6/aRs+h6j/ANNfN6R7vwVd9ddV631aWKxn0+4hh1PSpU8qTT9RiWaGRP7vzf8Astcyq83x&#10;+8e/PAypy58JLkl2+zL/ALdI76xls/Jk/dTWkv8Aq7qzlWaGT/cdflaqvauS034feJfh1rct38HZ&#10;tPm8P30iy6h8PPEMjfZy/wDE1rLyV9l/hrT0H4i+H/Fvik+F7iyu/AHjrYvmeFvEXyNI7fN/o8v3&#10;ZF9Pu0Spfbh7xVLHcsvY4iPJL/yWXpI26KlurW5sZ/s9xDLDLF/yymqKuc9IqeKfCukfEy30y31+&#10;9u9Mv9IfzdG8Sab8l9p0397f95o/9npWH4d+IskHij/hAPidD/YPjQOI9L8S/c07xEn/ACzbd92O&#10;Zl/h9ePvV02Kk1GHTfEvhy98N+KLOLWfDV8nlSWs334/7ssT/eVlb5htreM/d5J/CeXiMJKM/rGG&#10;92fX+WX+IddWdzYTzW95DNDLF/rIpqh7VxNp4qufghpUHhz4kXmoa/4L89YvD3xDhi80WyN922vV&#10;+8u3+9uNegahp8tgIf30N7aXSebb3VpLvhkT+8j1M4cv+E3w2LhX9z4Zx3Rm674etfiB4Wl8Kahe&#10;S6bDcyJdWd/F/rdOvY/mhnT+783Ws34f+NdW8X6pqfgrx1DDpnxd0NDJIIiqxa7a/wAM8H8LN6qv&#10;3utbXX61m+P/AANbfGHwrDo8k39meL9Mf7T4a1/7k1ldbtyxO/3vLZvy61cJRlHkmc+Lo1YT+s4b&#10;4o7r+aJpVHq3g/Sfib4V1PwTr/7mw1P95b3X8dleL/qZ0b+H5uv+zVXwb4ki+IHhu8vPtv2zxLob&#10;/YfEsXlbHjvV+VpET+KNuzf71XvvVHvU5HYnSxtD+ZSOX+FvjXU/GPhbUtD8VnyviJ4Muf7N1n+D&#10;7Zbf8sbn/vn5T/u5/irqlkli/eR/66Kuc+JOp/8ACOeIfCfxNjzDBph/sDxlLDFv8zSZv9XK68bv&#10;Lb+LqN1dbqmmy6XffZ/Ohmi2LLHLD86SI33WT/Zq6vve/wDzHLgZSp82Gn8UP/Jo/ZZw9p/xQH7T&#10;sFng/wDCN/F3Tlll87/lnq0O77n/AAFk/wC+665o/K/dyf62L91XLfGrwxc+N/gjrNvpfm/8JL4a&#10;ni8QaVNF/rd8f+sVP95f/QK606rH4n0rQPE6eV5XiHToNS/dfc3yKrMv/AWqp+9CMzPCfuMRWw/2&#10;fiX/AG98Rw3juf8A4Rv43/AnxXFDEIr25ufDd7/fk3KpX/gPz1291afY55rf/nk7Rf8AfNef/tJa&#10;bJqHwDN7APJl8PeIbHUvN/j2MzK2yvU/Flt9k8Uaknq+amf8OJWG93FYiHpL71/wDyL4oQ+b8fv2&#10;dP30UEXn3372aVUT7q/xt8tesXmi+XPN/wATPSZvnb/U6lB/8VXhP7SOnWWsfEX4E6fqlnFqWnzT&#10;XgltZd2yX/V/3WDVj33wp+Gl7PN5ngzyf+wdfTw/+hMa+py3IK2b4f2tGSjy+7qfmee8b0uGMzqY&#10;StRc+bllp/h5f/bT1P4j6X/wkfx8+BHhCMRXtnY/afEl6YpFdJEXbt+78vy7K7G+uvtl9e3H/PV2&#10;lrxr9nXwd4f8M/Hv4rXnhiymstJ8P6JHpoivLlrh45pvmZkdvur8lew2NnLfzw2dv++lldYo6+ex&#10;tH6tW+r/AMh91w/jP7Swv9o8vL7X3kn25Tj/AIneEf8AhYc/w68Dyeb9k1zWG1LVfK+59itF3M27&#10;/elT/vuu813VP7Y1Sa8/1MX+qji/55ov3V/75rjdF8WReKvjh4/vNLvJf7E8M6XB4Wt/+fa5mZma&#10;4bf/AHl2otdNb28t1PDb2/76WV/Kj/365p+7ywPVwfLVlUxP8z0/wx90ntbnTNHsdS8Qa3N9j0DQ&#10;4WvbyX/d+6v+8zbFr5407wd4X8VaUdf8R6bdzeJfEV22uS6pDK1vd6cjNut1iZfu7Y9ldb8YtUtf&#10;il4ws/hvp83/ABRfhCdb3xdqEP3L29/5Z2yP/Ft+f/K1UvLj7ZPNceT5Pm/6uL/nmn8K/wDAVr9N&#10;4UyiMoSxeJjzRl7qv+J/O3iRxPKriKeX4Go48j5m136GrpPxYvfA17DpnxL1P+3/AAhKix6X4+it&#10;v9Itn/hgvVX73/XRvzr0Txl4g0P4UeEJvG2tzw6zovyx6VDp8qy/2rct/q44tuf94+grymDxDY+D&#10;rK81zXJ4YdAtk/0yKaLzkud3/LJFb7zNXJ/DvwhDoHim7+IS6QPDlrehpfDXheV2l+xbl2tdurNi&#10;ORl+YDb/AB0Y/helPFxhhJW5t1/LHuRk3iLjcPltSOLjdxXLGX80v5T1/wCD2gWN34Qh+LUus2nj&#10;jx34mjb+0Nai+dNGT+GySL/liy/dP3faukVdteNIt74K8a/8LC8EwSmaRG/4SjwlEdkWswf8tJIk&#10;+7v/AItv+zXsHhrXNE+JOiQ+IvBU8upaNJM1t5Xl7Liym/54yp/C1fGZxlmIy6tyVtujP1vg7iLB&#10;Z1guSj7tSO6+1zdyXvWT8QviH4f+DmlQz63FLrPiq+/5A3hG0LfaLj+7JLj5o4/97r2ql4v+Klt4&#10;Q1278IeED/b/AMUxCNn7vfp+jO33pbqX+8q/w7eu2uB0Gyk8LQ3lw+pf8JJ4p1N/N1nxTd/PNcP/&#10;AM84t33Y1/2a7slyCtmcuefuw7/5Hm8XccYfI4fV8J79aX4epM1tq1zrcPirxrPDrPjnZ5VvYYUW&#10;Ph6D+GCBPu+Z6yfrTpnt9Wi1Gx1YzXemasjW+oEffkRv4/8Ae9Kg5or9pw2Eo4Wh9Wox90/k7GZh&#10;isfiJYzEVG5vr/8AInS/BvxXfWerTfCHxneibVbKH7T4R16Xan9q2S/8sGb+KRV6fxferuz0rxjx&#10;FoZ8beFDoYJg1Wym+26Hdfx296vzKv8Ae2t93b/tV6E/xw+H934AsvG2ueJYtNlkf7FqOgiLfqP9&#10;oRqqzRJb/wB3d8wbd0evxviHJZYDEc9H4J7f5H9T8B8WwzXBypY6XLUpcu/2l3OrtbO5v5/Lt4Zp&#10;pf8ApjFvrA8ffEDSPhf9kt/scPjfxhejy7PwtpN1vf8A66XDJ/q41rhPG/ivxR8ToBZ6RqeofDT4&#10;ZXKf6maLbrOqj+JnXd+7jbt81Z+jaRonhDSRp3hjTYtMhk2/aLr793cf7UsrfN/3ztrpyrhXEYvl&#10;rYj3IfiebxJ4lYXBc2Gy3359+kSTXoPFvjnRJ7P4leJvK0+V2lHgzwxtt7cJ/CtxPHzIq/3dzVYe&#10;/lOlw2EEMVnpVsnlx2FpH5MMf/AV/i/2qrUtfq2Dy7C5fDkw8eX/ANKP5xzLN8fnNX2uOqOb/wDJ&#10;f+3Ran0++l0u+hvLf/WxPUFFegeMW/2fvFlj+y1+2ppd5BCIfA3xKh+xPKeEs55G3BF/3Zti/wC6&#10;1frtkEHIr8V/i/4Evfif8Lb3T7CfGqaG76vZxAbfM2r+8X/e272H+7X6QfsI/Gm2+Nn7NPhTVDqn&#10;9qazpsA0zVJJRteO6jVcq3/AWT5u9fkWeYP6pi5cvwy1X6n7pw7j/r2Ajzy9+Huv9D6Nooryj4vf&#10;tNfDL4GWBuPGHi2w06X5kjtIpPNuZH/urEuW3V4J9OepHbt56VUub2DTrWS4u54re2iGXlmcIqfV&#10;jXxL4t/4KHa54u00SfCf4dXU1rJG3/E68ZSjT4RJ/CqRLvaT+995a+ZPHGp+MfjfeQ3/AMXvG93q&#10;kO/zR4R8PbrPT4v+BbiW9/8A0KvWw2UY3FfBTtHu9DwcZneX4JS9pUTl2Wsj9QI/jl4Cl8eab4Kt&#10;/FWlXniq+jeWDTbW5WaYIqszMwXO35VP3sZ7V3u0/Ln7o61+Ufwa0nTPB/xt+EWt+FdGsNGlsdXn&#10;028+9+8triBlbezMWZtzfLX6vYGMEZI6iscfgZ5fW9lPsdGW5hSzPD/WKUbatWZ4l4I+Ifimz/aW&#10;8c+AfEs/23SprGDXPDM622xY4P8AVzQM6j5mWT+9zivc64X4q/ErQ/g54OvfF+v293Np1g8aXEtn&#10;bebLGsjhd3b5V3ZPoK66xvItRsoLuA+dFcRrLGfVGGVrzz1i5RRRQAUUUUAFFFFABRRRQAUUUUAF&#10;FFFABRRRQAUUUUAFFFFABRRRQAUUUUAFFFFABRRRQAUUUUAcH428D+EfiJ4h8Pwa/DDeapodwut6&#10;dD9pZJonX5fM2q3zL/D6V3lcDovw7ls/i34h8b3l6bhr6xg02ytcf8e0K4aT/vqT5q76gAooooAK&#10;KKKACiiigAooooAKKKKACiiigAooooAK4O7+DPg28+Jlp8Qm8P2v/CYWsDWv9qxDZK6f3Xx9/wBt&#10;3Su8rJ8ReIdO8JaDqWt6vdxWWlWELXNxcynCRxquWagDyXx3+0NL8P8A40aP4Lu/Dc+qaNq8EQ/t&#10;HSP9Ilsp5GZV+0RLysbbeGr2yKONPuCuL+H9/wCFvH1hZ/ELQLOKYa5ZR+XqMkRSa4gVmaLr/D87&#10;sP8Aernvjn4B8Y+J7HTdZ8AeJZdG8YaI5ms7S7k/4lt9uwrR3aKuWXaWwV6GgD1miuK1/wCIGmfD&#10;LwNaa7491PT9AiVIIry5y32dJ2wNqn+7u6V2EcnmgOhzHQBLRRRQAUUUUAFZ+raeNU0q9sxPLa/a&#10;YWi86H5Xj3KRuX/aFaFFAHin7O0HxB8Nwaz4N8dwTapHoU/laV4vmmVn1q1b5laVOqyLu2nsdor2&#10;uvLf2gfEfjvwb4AbX/ANjaazqGm3UVzfaXPEztc2S/65Itp+WTbytdl4L8W2PjvwppfiHTRN9g1K&#10;3S6t/tURil2Nyu5D92gDoKKKKACvDv2dm8Zt4p+LP/CU/wBq/ZP+Eml/sb+0vufZdvy+T/0zr3Gv&#10;NPhT8YIvilrfjnTk0ybTf+EV1h9JklmkVxc7Vz5i4+7QB6XRRRQAVVvJHgt5ZY4fPkRGIiH3n/2a&#10;tV5Td/EbWNW+Pdn4J0SGKLS9MsW1HXrm5t2PmLIu23ihfhd275m6/LQBj/s96P8AEC/1DxL42+IF&#10;5d6bea7OqWPg/wA1XttFtYtyx/d+9JJ952/3a9uoooAKKKKACiiigAoorlfEXxL8K+D9e0bRNX12&#10;zsdW1mb7Np9jLKPNuZP7qLQB1VeI/tAfHuw/Z/0sNZ+G9Q1vXNRSW4jitLVkt/lX5pbi427UVf8A&#10;aOazvit8K/in8W/G/wDZf/CcDwZ8MY0ilI0H5dXvZOrRPKeI1/3c5r2r+xLeXRhpd5nUrQ2/2aT7&#10;X87Spt2tv/vbu9AHm58AWX7Q3wl0G3+Kei6Vfyy+Vf3Gn6ddNNZ+YvKjep/eL+hr03TNKstHsILG&#10;ws4bG0hTy4rSCNUjjT+6qr8oFYngrRvDfgTTrPwb4bhh0y10yBfK0+PdiKHt1rq6ACiiigAooooA&#10;KKKKACiiigAooooAKKKKACiiigArzj46+Kdf8FfDm91vw2LT7XYSRSyRXcTOJId2JFRV53belej1&#10;UvXjhsZZJIvNREZzHjdnFAC2lzHe20U8Z/dSIrpnirVcR8Jvironxm8GQeJfD4uYrCSee28q8i8q&#10;aN4pGjZWTnHzKa7egAooooAKKKKACiiigAooooAKKKKACiiigAooooAKKKKACiiigAooooAKKKKA&#10;CiiigAooooAKKKKACiiigDM1s3/9i3v9miKTUfJb7N5x2p5m35d3/Aq88/Zx+HGufDH4Vabpfie+&#10;/tLxNcTT32qzfaGmT7TNK0jKjNz5a7tqj0rI/aG+L+sfD7Vfh14d8MiGbxB4r1+KxxNC0qR2qqzX&#10;Ep24+6u2vbaACiiigAooooAKKKKACiiigAooooAKKKKACiiigBCA1eM/GXw18Vz4j0zxN8NPEWnH&#10;7FCY7vwtrsX+h3w3Z3CVfnjk9O1ez0UAYL+IrXSLPTf7cvLTSLy+2xRwz3KJ5kxX/VJuPzN/u1yn&#10;/CoLXUfjB/wnWt3Y1m5srVbXRrSa3TZpX/PWRG+95kndv7qqK5b9qP4P6l8bPDnh7w/YabpM0Lao&#10;kl7qGoyOlxp1ttbdLaFf+W38PsrtXS3ktr+zt8Hj9isvEPjGz0SD93awn7ZqMqbvfG7bQB6bRXAf&#10;CX42eEvjf4en1nwnqP22K2k8m5tpY2hmtZv+ecqN91q7+gAooooAKKKKACqt1ZRX9tLBcRRzQyrs&#10;eKUblce9WqKAPObD4u+H7b4sy/DGWGfTdbi09b6z82LZb3kH3W8lujMvde1ejVw/jX4S+F/HviLw&#10;x4g1ey87VfDVw9zpt1E5R43ZdrZx94bf4a6jStXstb0+C/sJ47u0k/1c0Ryp5xxQBoUUUUAFcLL8&#10;WtHg+LUPw8MN1/bUultqwl8r9z5Kvt+//eruq4KX4UaJL8X4PiF592PEEWltpPlCX9z5LPu3bMfe&#10;3fxUAd7RRRQB8nf8FIPF17pP7O0/hnR7z7Prfi/UINDt8btxSRv333f+me/PtmvkHwl4i8d/AfVY&#10;IvhN4+u5tOtvKiuPDfi2Rrm0uXVfm8qVs+Tu/wBnbXcftbfE+X4j/tcnR7KbzvD/AMOdLfzB5m6G&#10;TULmLbu/3lWXb/wBq83tYo/9MvLz9zp9jA19cSzfImxfm+9/tN8tfeZHlWHxGDlVxMfienpE/NeI&#10;c6xWEx1OjhJfCtV/M5fZPV/jl+2frnxg+Gs3whfw1q3w9+JXiGOKKS7MiPZG13briWKZW+aNo1dR&#10;39a8hSystKsrPTNMPlaXpsK21vGf7i/xf8CasXwPFqWp2M3xC8TnPinxKnl2drN9zTtMX/Vqn91m&#10;X/x1q6bTLCO+M0k80VnYWyeZeXUvyJbwr95q9zJ8BSwdKVaH2+/8v2T5rPszrY+rGhK3ub225/tc&#10;v/pJm6rruk+C9Fm8R+I5pRpMT+XHaxf8fF5N/DHEv827Vm2nhO58Qz6jr/xCEum6/qUKHRrTSZGS&#10;XwzD96NomX7sjfJnv60vh1IfF+q2Pj7V7PNrYu1t4OsJosJ9m3N/psq/xMzfMP8AgNbVxcS3c81x&#10;cTedLL/rJa7o0vr8uet/C6L+b+9L/wBtPOlV/s2PsaP8X7T/AJf7sf8A27/wE+jv2Yv2xdY8I3/h&#10;r4ZfGGf7Xd3rrY+HvGkPzW+pZ+WOK4PVJ/4eevGeeT9e/Ev4oeFvg54QvPE/jDV4dD0W0HzzTPy7&#10;H7qIvVnbsq81+Vni6ey0TwFeSa3N5H2n/kB2sP8Ax9yamv8Ax7y26j5lZW2Nu6Vf8XN4o+I0/hrV&#10;/jJrJ8WeI9IhX7NoMQ8vT7Ntv3pk/wCWkzfIzNxXxWKyCTxfscJL3et/sn6DguJ4LBKtjo+/8Kt9&#10;r/D/AO3G/wDG34pal+1F4nh17XNSu7T4XRJ5uh+E4S0Ut7/C0t7j+HcpYK38O31rmZpY38lI4YrO&#10;1j/dx2tpEqQxp/sKtOurqW/nnuLj/Wy1Dur7rA4Cjl9LkpfN/wAx+dZjmeIzOr7WrL0X2Ygacq7/&#10;AN3H/ral1A2PhvSv7X8SXsOjaLF/y1l+/I//ADzii+8zNWNo+peNfFqz3el2cXw18Gyp5UWoX8fn&#10;ateJ/eiXjbuX16VvVxMKUuT4pdl/XunNQwc60PbaRh3fw/8Abv8AN/26WPEXifRfA+tWek6mNQ1n&#10;XrlPMj0HQ4vNu/8AgfXb/wACqpqPh3X/ABdqcL+N7v8AsHwtH+8t/Bmhy7JZP9m6nj/8e+atDwvp&#10;ek+AbG8s/DFnLD9pdpLjVLuTzb64/wB6X/4mp2+euf6vPEf7zLTsvh/7ef2v/STo+tUsL/ucfe/n&#10;fxf9ux+z/wClEouYLSzNjpNpa6Fpcf8Ay4afH5S/8D2/eb/aaooZJbeeGSP/AFsX+rpvWkrvjGMY&#10;+4ebKUpy55nrf7InxA0j4PftL3dneTfY9K+KkEX2OLzfkt9Th3bk29P3iuvzf3uK/SjIOPevxu8T&#10;Wkk/h2bU7Q41/wANSJ4g0eb/AKbQ/M0X+6y1+qfwU+LOk/G34U+H/G+lgQ2eq2q3BhMm827/AMUb&#10;kfxKeDX5Rn+D+qYuU4/DP3v8z9r4axzxuBjGfxQ91/oeh0VEkiTJvQiRD6VLXzp9YFFFFABRRRQA&#10;UUUUAFFFFABVHUtNtdWspLS+s4r61kHzxTRq6H6q1XqKAOU+H/j7w/8AErwxDrnhq8+3aUZJLaOX&#10;yni+eN9rLtYA9Vrq64/wF4C0v4eWOpabpkp8i4vpb/yv+eHmYyi/3V+X+ddhQAUUUUAFFFFABRRR&#10;QAUUUUAFFFFABRRRQAUUUUAFFFFABRRRQAUUUUAFFFFABRRRQAUUUUAFFFFABRRRQAVHJJ5cRepK&#10;85+OnxgsPgb8OdT8WX9pLfLbPFFHaQna9zJI4VUX/aoA5n9mnx34q+JWleMfEHiMTWWnS+Iby10b&#10;Trq1+zTW1rC5j+f5QW3MpbdXtlVbOQS28T+V5XmJvMfpVqgAooooAKKKKACiiigCIEZBUcV4X+2V&#10;8ej+z98EtT1iwhF54j1KRNJ0a0/563U3yr05+Vdzf8Ar0L4ueMx8OvhX4x8Tm2N2dH0i6vvIjOGk&#10;8uJm25/4DX5g2vgT4ra7cfC3x5D8RdK+IlzpkH9pWWi+MomWKy+0f6z5lzu27UwzD5aic4w+I68L&#10;hauKly0Y81t7Ha+CvhrF8JfCtloHnS3mtS/8TLXbqX5nudQk+aT/AL53bf8AgFbOe/auX8Y/Gm28&#10;G6pDH8TPBmreBtQuXb/iYad/xMdLl/6a+auGX/d211mgyab4x0o6p4Y1/T/Fenj/AKB8u9/+Bpwy&#10;14U4T5ueZ+wYPEYXkjRpS+Hp1/8AARlFDfJ+7k/c0VznpCde1U/G3hnw/wDE/Q4dL8X6Z/acUW37&#10;NqsPyajZbW3fupfvfw/dq4OKQ8VcZSiZ1aUKseSceaJzWt3fjj4XaJBcedL8avAttxJF5fk+ItNT&#10;+H51/wBev5+9dJ4b1bQ/H2lf2p4T1OHU4v8AlrpU0qpqNk/8Uctv97cv+7U1vNLaz/aLebyZf+es&#10;NYHjr4b+FvidPDqeoRTeGvHNtsls/F2k/ubiKRfu+ai/LItb88Knxnl/V8RhP92lzR/kf6SNujpX&#10;M6h8Q/FPw98PQT/GHS49U08v5UfjnwjF5yf7P22Ljy/l+bcua66K0j1DRLLXNIvItZ0C+TzLe/06&#10;Tekif7f8St/stWU4Sj/hOvD4ylX9z4Z9n8QsN3myvNMvLKHU9Fvo/KvLC8i3w3Kf7n97/arz1bSL&#10;9nHRbP8Asi01DXvg3dXWdRsD++1Tw7My/NPFt+Zrf+I/413NWtN1K50m++0Wc/ky/wDfaSf7LpRC&#10;fL/hDE4SNf34e7OOzEMVle6ZFq2iala69oNyiyW9/p8isoRvu79v3W/2W5qs3z1ympeBovBHiefx&#10;38ObL7JHKn/FU+B4v+PfVbX70klov8M38QX+9XReDvEfh/4o+HZvEfgy9/tPSopPKuLWWPZd2T/3&#10;ZYv/AGarnD7cPhMsPi5c3scT7s//AErziZHijwdqcGq3nxK+HPl2fxCtYFj1HRAf9E8RWa/ejdP+&#10;e23GG9q0PDHi/SPiR4Ws/E+hxS2lpcyPbXlhd/63Tr1f9ZA/9PatKOSWKeGSP9zLF/q5a5fxjrGr&#10;fDXxRqfxK0/TP7Z8D6nDFH420a0P72OZflj1CKL+9txvbv8A+PVUZe1jyfa6GFWH1Gr9Zh8EvjX/&#10;ALcdRJp2m67Zanomtw+dourwNZXkX8exv4k/2lrkvhXfX2h6trPwc8V3nna/4Vg+0+GtQm2r/auk&#10;/wAK/wC0yrs/4Crf3a7HNjf6Xpur6PeRazoGpp5tnfw/ckT+6/8AdZe61y3xf8PSeJ/B2meJNP58&#10;YeApv7b06X7j3NrH+8uLTeuW+ZVfH5UQ/kmVi4y93GYb3pR/8midn4f1L+zdVhuJP9V/qpIv9hvl&#10;avOPg1qVxp1j4y+Gep/uNQ8F6vLJp8PzfvNMmZmj2bv4V3Jj/Zrt4NcsfGGi6d4n0jzf7F8QQre2&#10;Ym+/Fu+Vk/4CyutYninWbLwj8Z/APiy8MMNp4usW8G6qPL+fzl+e1l/76VFohH4oBiZxTo4yHwx3&#10;/wAMjV1/QD4x+Hfjjw5J/wAxLRJ/L/6Zuu2RW/8AHafoWrnxN8O/AGvn/XaloNnJL/H86xqrVrWm&#10;mSR6reaRJ+5llSex83/eVl3V5j+zZJIv7O2maXcHN54a1u+0W5/7+sy/7vWpj71KRrOXs8bT/vKX&#10;/kpzf7Qg/wCLp/AP/rtff+gx1f0W3+2+I7K3/wCet0v/AKFVH9oT/kqfwD/67X3/AKDHV3TdQj0a&#10;5u9ScZj02yub0f8AbONm/wDZa/YeD5cuWyn5y/8ASYn8r+J0ZSz5U1/JE1P2Z7Cxg8A/EW//ALZ0&#10;mHVdX8VzRyWs17GlxGkO3b8rNu2tu4rvfGPiaT4L+AvE3jq/h8mbTLVo9Pimj+S4vZPlhVf73zbG&#10;/wB2vnrw58OPBGo/CvwpF4g8KWt7qtzZNfXGqwytDcfvJWZfm3fw/wC7U/hH4d/258aPCXgGy8Se&#10;INY8C+Hv+Kt1XRdWl329nt+aHa3/AC03fIv/AAOvj8zyOtRX9ozkuWXvffqfonDvGVKuo5HRpv2s&#10;Vyp9NPduewfDDwPJ8NPhL4Z0O7yNavt+uazKf+Wl1N823/gK1qeJtak8G+CPEHiRLyKz1CKD7No3&#10;m/8ALTUJPlhVF/i+bYx9q6BlufGPiKbyz+9uXb/cjRf/AIla8J8X6/ZfG/x9DqFmT/wrbwG7W2n/&#10;AMH9q6t/FOn+yrdG/urXgZfgp5ni40Yfa3P0TP8ANqPDeUyn1iuVepFofhu28AeFofDFnMLybf8A&#10;bdVv5fv3N7J80jf7q9qv6fp8upT+XH5UMX+tklm+SGNP7zv/AArUcMMt/PBHH++mleub1aCT4ted&#10;4ds5pdN+HmkXvl+INUi+R9Zulb/j2t/9lf8A7Kv3uc4YSlGjRj/dSP4so054+rKtWl/enN/1/wCA&#10;k9pNZfEnVDqRH2z4eeHrr/iV2s3yf2zqC/euX/i8le3+/W/qGoXOqX095eTedLL/AKyn39zHcmGC&#10;0s4rOwtoVtrO1i+RLeFfurUVvb+dBe3FxNFZ6fbJ5lxdXcuyGNP9+taNL2MeefxS3f8AX2TPE1/r&#10;EowhHljH3Yr+vtSJNL+0/boZLP8Ac3UUnm+b9xI/9p3/AIVrK0fxFrFl8UNePwi1uLRdPv7H7N4t&#10;1ny1fTI7n/nraJ/FOq/xJ3rPnm1H4r6FaR2EM3hv4WXTj7Xd3R8nU9dRf4Yk/hh3V0l1cW/2O0sd&#10;Ns4tH0ayTy7Owi+VY0/9mb+81eZXowzZck4/uu/83+H+6erhsTUyKftaUrVrctl9n/F/e/u/ZKmj&#10;WFj4R0SfR9D80Wl1P5t5f3fz3eov/wA9JX/9l6U4etBFWtN0u51ef7PZw+dL/wCOf9917UIRpRjC&#10;EeWMTwatWdacq1aXNKW7ZV71MkEcdlNeX95FpulRo0kl/dyeSmxfvbN33m/2VrKtvGEd74hvdB8I&#10;6aPG+v2277Rdeb5Ok2f95pZf4trfwqtRaf4XuLzVYtf+IGsReMNetuLLS4o9umae38LKv/LT8a45&#10;Yr2kuTDR5vP7Mf8At7/5E9COD9nHnxUvZ+X2pf8Abv2f+3hml+NtX8Ta0E+HGgiHSrds3Hi7xDH5&#10;UQ+X70ETY3e3y7qm8OeCfC3gbW7zV9Ls5tZ1+5fzZNf13bNLv/iZE+6vzf8AAq29Q1K51afzLybz&#10;v/HE/wC+Fqr1ohhI83PWlzy6fyx/wxIqY129lho+zhLe3xS/xS/qJNdXUt/P9ouJvOll/wCWs1RU&#10;UV3HmBRSbq0LXw/fXUE1x5Pk2kX+suryXyUj/wC+qAM8/pTo45ZZ/Lj/AH0v/PKH79YMfxI8NTa1&#10;PpGkRar43v4k/ef8I9bb4t/91pWYD/gVXdRHxC1NYbPGlfC/R7k/6QIpft2rRf8AAtoC7q4ZY2lL&#10;+D78vL/5L4T1I5dVj/GtTj/f93/yX4jpLCePwpfwX+r6lp+gWsciySDUblYfk/i+RsM26uH/AGbv&#10;2gvEf7PHxm+Icfw18M3XjnwXre6S0h8tobeOcf6qXzX+7HuZlPqNuKt6B8OvBvhW++3xWUvirWce&#10;Z/aniGTzW3/3li+6v/j1dJeatc3/AO7km/c/88odqJ/47XnYzLp5pGP1n3Ix7e9L/wACPVwGaU8m&#10;nKWDvUlJdfdj/wCA/Edl4w+O3xp+I+l/2f4y8cWng6z/ANZJaeB/ku/9152Pyr/utXlvh3wb4c8J&#10;6nNqVnpB1PWJJPNk1jXJftd1I/8Ae/eZ+atTbR1rqw2V4LCfwaav3fvM4sZnePx38Wo+XsvdiWLy&#10;+udRn8y8mmml/wCm1QUUV6p4Zi+OtTutC8E3mt2f/IQ0Oe11uywMp50M6yfN/s/LzX64/DLxhF8Q&#10;vh74a8TW/ltFq1jDd5ifco3oGOCPfNfljp9nbapP/Z95++tb5GtpP9yRdv8A7NX1p/wTE8eHVfgR&#10;eeBtQlX+2/BGqXGly2uPnjg3b4W/2g25/m/2a/POKaMnOniPLlP1XgzERlSrYb+V83/gWn/tp9Sf&#10;EDwZpvxG8D694Y1fJ07V7KWyuPKOG2SIV3L/ALXpVf4c6LpnhTwdpfh7TNTbWIdDgSw+1TSrLN+7&#10;UAK7f3ttdbXnnw1+Gv8AwgHiDxxeRmL7N4h1dtW2RZyHaNVb/wBBr4c/Rj0OiiigAooooAKKKKAC&#10;iiigAooooAKKKKACiiigAooooAKKKKACiiigAooooAKKKKACiiigAqhq1+NM0q9vCCRbQvJiMbm+&#10;Vc1frh/i78TtN+Dfw61jxfrEN3eWFgik2tnHvmk3MqqqLx83zUAcX+yb4i8X+NfhOPEfjS8u5tQ1&#10;i9urq3tLyx+yPZ2rSt5MW3aG/wBXs+9zXtlZ+lXg1LS7O7MMtp5sKyeTN8rx7lHyt7itCgAooooA&#10;KKKKACiiigAooooAKKKKACiiigAooooAK85+OHwnHxr8DTeFLjW7rRtOurqCS8Nois9zDG6yNAd3&#10;3VfaAfavRq8i+FXhLXLT4ofEzxPrf2uCLU72C1061kufMhFtArKsqL/D5m7caAPUdOsINLsbe0tI&#10;xDbW0axRxDoiKuFWrlFFAGR4g8OaX4r0ubTNY0201SwlH7y1vIlljP1U1y3hvwdL8IfhcdD8MLea&#10;9LplrINOh1O+aR5X6xxNK/Rd3y+wr0CigDzP4I/F0/Fnw5PLf6Ld+GPEumT/AGHWdEvOWsrnarFV&#10;fGJF2sjBl4wwr0yqwtYlMskcYikl+/IB81eI/Dnw58Vvhz8Tb7R9V1gePvh/q8k97b6reyeTfaM+&#10;75bbbz5sfo3y4oA93orD07xhoera5qOi2Wq2lzq2m7PtlhDKplt933dy9RW5QAUUUUAFeTXvxml0&#10;T9oWy+HOqaObKx1fS3vdH1rzd6XM8f8ArYNv8LKu5vevWaxtT8OaZrN/p15fWUF5d6ZJ51nLLH81&#10;vIV2sy/8BagDZorkvAXxK8OfE7Sbu/8ADepx6nbWt1JY3G3crxTx8NGytyrCutoAK4fwB4Q8HeGN&#10;U8V3PhYWv2rU9Ra51nyLnzj9q2/NvG47W/2eK7ivGfgT8JdW+Gnib4o3+qTWbQ+JvET6tZ/ZHYuI&#10;WUL8+7+L6UAezUUUUAed/HP4u6b8D/hpq/ivUALiS2Ty7Kx8zY95ct8scCf3mZq6TwXqWp634Q0X&#10;U9c00aNrVzZRS3mneZv+zTMqs8W7/ZbK1hWU/gn42WEV4IbTxFZ6PqbeVLNFuSO6i/iTP93d96u9&#10;oAKKKKACiiq091HawmW4lEUUfLySHatAFmq13dRWVvLPPIIoY13vJ6CuE8TePr7WPhZqOv8Awwj0&#10;3xvqoXy9NhF8EtriXeqtulGcbfmP/AapfBDwV408LeH9Tl8f+LD4q1vVro3skPl7LbT9yj/RoR/z&#10;zX9etAGR8G/2gf8AheniLVJvDGgXY8A2KeVb+JbuNoVvbnftZIYmAZo1+b950rT8H/s5+DfB/j/W&#10;PHAspdZ8V6nN5p1TV5WuZrVP+edvvz5S/wCyuK9MtLSOxgEFvDHDEn3I4k2KKs0AFFMZhGCzGvBf&#10;iB+3F8Ffhtfanp+oeOLO+1ixGJNK0kPd3Mjf3FVBjd+NAHpmqeCpr/xxo/iK21eawFlBLb3FjFGp&#10;S8Vyv32+98u3iutzx61+eXxE/wCCgfiDxP4q8PaPB4I1rwT8N9W1CPTdR8S6jtS+CXCMsbwxKcRb&#10;X2t5hZvpX2Z8D4vEdp8ONNsPFcMq6tYSS2XmzSrK1zDHKywz7l/vxqjVdSnOk+WcbeplTq06seel&#10;JNeR6LRRRUGoUUUUAFFFFABRRRQAUUUUAFFFFABRRRQAUUUUAcJ8MfhRofwmg1+30I3Ih1fVZ9Xl&#10;inl3pHNM251T+6u7+Gu7rzfSPCer6V8ctf1wknw9qelQZ/efKl1G237n/XP+KvSKACiiigAooooA&#10;KKKKACiiigAooooAKKKKACiiigAooooAKKKKACiiigAooooAKKKKACiiigAooooAKKKKAOS/4STQ&#10;dT8eN4feJZvEFjaregyW2/yoZGZdyyY+XcVPeutrhfDfgCLRviJ4r8UNrM+ozawlrbfZJduyzSEP&#10;8qf73mc13VABRRRQAUUUUAFFFFABRRRQAUUUUAFFFFABRRRQAVDO/lwyP6Lmpq8k/aD+NE3wc0LQ&#10;G02xi1jxBrmsW2kadpUkuxrh5X2swPP3V+agA/Z9Tx9f6DrWt+Pbyb7Xq+qT3OnaVLEsX9nWW79z&#10;FwM7tvXdzXrdMjbdT6AMS50cW1lqcmjw2unareox+1GJfnm2/K74+9XmPwU1b4xWmqXvh34oaJpd&#10;7Hbx+Zb+LtCmVLe8/wBlrdjvRvwxXtNFADFk3U+vHP8Ahn06X8X5vHnh3xjrejf2hIsms6H5nnWO&#10;osq7VbY3+rb/AGlre8SfHLwv4P8AiJpngzW55tL1DU7X7TZ3V1FstJfm2+V5vRZP9k0Aei0Uitup&#10;aACiiigArz74d+BB8Lx4g8/X5r601fWJL+3gu9qRWXmKq/Zof9ncu76s1eg15l8fvg9D8bfhze+H&#10;jfzaPfxzx3un6haSbXtrqI7o5P8AH2NAHptFcz8Ph4kXwVo3/CYfZP8AhJvIX+0f7O3fZ/O/i2bv&#10;4a6agArxO68B+Kn/AGs7LxdHDJ/wiMfhmWxll+2/J9q81WVfJ3f3f4tte2V5Hc/F3U4v2mLT4cHT&#10;IjpU2gNq/wBvy2/esm3b93b/AOPUAeskDFc58QfFdr4F8Da94gvZxaWmm2UtzJNJ0j2rmui7A18W&#10;/wDBS34k31v4F8NfCnRDEdU8fXv2e4/ieOyhZZJm/wBn+D5v96nCEqklCO7M5zjTg5y2R8a/D23v&#10;rfwD/aesHOv+Lr6XxJqJ/wCu3zR/+Ot93tUfjXSrnxv4gs/hwmLPSrbytb8U30P/ACyT/ljbf73+&#10;z/8AE1veMPGdr4H0zUvFdzD9stNM221na+V8lxN92GPZ/d+5n2qr4U8P6t4a8PfY9XlF34k8S3Sa&#10;tqmPvxzSf6uH/dVa/Y5UVFU8uh8MVr/h/wDtj8HWInKdTNZ/FJy5P8X83/bsf/bTbb7T4o1z93+5&#10;ll/57fcjRf8A0FVWuNuLSH4w3dm9x5tn8J9Ikby/4JfEVyrD+H/nlu6fw1Z8QyReLdZvfh1o9xJ9&#10;hiRZPFXiO062Ua/8u0TfxM33T+VbqRRGGz0vTLPybCxRbbTrX7/lov8Anlq0l/t8+T/l1Hf+9L+X&#10;/CYQ5suhz/8AL2W392P83+KX2f8AwL+Ude3kmo33mGDyf+WccUP3I0/hVF/urVXWtXvvCeqwaRpO&#10;mRa944voPMstGlk2pZp/z83H91V7K3U1Bc65rf8AwlE/h3wLFp95q1tB/wATjX7sb7TQd38KfwtN&#10;/wCzcU3w94W03wP/AGnHpd7d6zqupv5uoa/qP/Hxe/7P+zH/ALNXKtOvL2NH4es//kf73/pJMKMM&#10;LH22J+LpD/26X8sf/JpEXhnwlF4Wnm1vW9S/4THxzfb/ALRqk0X+j6cjfejt1b5V/wB5fwrQIqS1&#10;tZbyf7PbwedLWL4g8caHot9/YeiRS+PfF8j/ALvRdJ/494/+us/3frWn7jAUv5Y/+TS/+SkZ/wC0&#10;5jV/ml/5LGP/AKTGJ0EenStZTX880VnpUf8ArL+7kWGGP/gTfLXO2/jW98Q2X/FtrKPUfm+z3nin&#10;VotljZf3liRv9dIv+zuo1fwCPEl7Z3fj68l1m6tv3v8AwiNpJs0my/urvX5pPf3roLq9+0QQ28cM&#10;Vnp9t/x76faR7IY/9xaz/wBoxP8Ach/5N/8Aa/8ApRf+y4b/AKez/wDJI/8AyX/pP+IytE8IaR4Y&#10;vP7WutQufGvieTf5ms6qN8Uf97yIG4H+9jNaNxcy3k/mXE008v8Az1m+eo6N1dlKhChHkhE5K9et&#10;iZc9aXNIKP51oQ6LdPB9ouJ7TTLT/lpLd3KwpH/3181cfP8AEzw/d3h0jwhpuq+PvEA/5Y6dH5Np&#10;G/8AtSt/D/wGprYilQ+OX9f4R4fC18V/Bjzef2f+3pfCdFGvmz+XH++lqLxTf6b4EsftnifWbTRo&#10;h/yylk33En+5EvzUfZvHV1ZKmr6/p/w89bTwzF9ovpfZ5SQF/wB3BrM8LeCfDfg69mv7fTf7Y1+V&#10;/wB5rOuSfaJd/wDEyI3yr/49XO61ep/Bp8vnP/5H4v8A0k640MNR/jVebyh/8l8P/pRZ0vx/Jdwy&#10;6h4C8K6h4skjXzE1XW8afp8Tt935JcGT3Vc1T8CeCfE2iaVNoGu/FG/0/wANanqbXlx4b8G77aHf&#10;I3zL5qkbY27qtdLfatfap/x8Ted/0y+4n/fC1T+5/q6wq5dSxMozxfv8vT4V/wCAmlLNauEUoYD3&#10;Obd/FL7/AP5GMT7I/wCCdHjsal8K9f8ABN9qM99qng3Wp7D/AEqUyv8AZXPmwMGPzbdrlee6V9dE&#10;jkV+Yn7HPib/AIVz+2XPpieXDpPxC0IXB82TYgvLfd8qf3m25/76r9OmI59q/J8bh/q+JqUf5Wfu&#10;GXYj61hKNb+aK+/qTUUUVwnohRRRQAUUUUAFFFFABRRRQB4tH4B8U6b+1XP4wtjLN4R1Tw4tjeCW&#10;6+W2uYZd0WyIn+JZXyw/u17TXnnxW+JL/Dafwc7wwz22ua9Bo8jTSbfL8xJCrL/3xXodABRRRQAU&#10;UUUAFFFFABRRRQAUUUUAFFFFABRRRQAUUUUAFFFFABRRRQAUUUUAFFFFABRRRQAUUUUAFFFFABXC&#10;/EPwf4N+I82j6B4oFrezWt0mr2Wny3JR/Oh+7LsVgzBd30ruq8Rtvg/rl1+1XefEvU5rA6FbaCuk&#10;aVFEW+0Ruzs0zP8Aw/N8mKAPbqKKKACiiigAooooAKKKKAPln/gob40j0L4FQeGftxsrvxnq9n4e&#10;8yP7/kTSqLjb/wBs99eFaxbxWd9NZ28PkWltttreL+CNFXatbX7U/iBPiX+2t4O8N2/73T/h1o82&#10;v6kP+nqRT5Kf987G/wCBVzPmeb+8ryMZL3owP0jhajy4epV/mf5GhY69fadBNZx+TNaS/wCstbyJ&#10;ZoZP+AN8tcRd/BzwJfeIP7a06zu/h1r/AJfGqeDLlrbH+y0XCMv95dvzV05HNHQVxxnKPwH1lbDU&#10;a/8AFipHP69B8atGghuNL1Pw18WNLjk/eWE1kunatJH/ALy7FZv92s3Rfj58MtcvP7M1XU9Q+Gvi&#10;D/lppXiy1aFI/wDtrgLt/wB6uyX5f3kdXZdXlvbeePU7PT9Zilj8qSLUbZZvMT+7/eq+eMvjicX1&#10;StS/3ap8pe9+PxEt1oF9awfaPJ+2WkqeZHdWn76GRP729fl21m7t1cXqXwR0S31Mav8ADvxNq3wn&#10;1rZ+8i04NcadL/F/qnb5a1LPXfinoOlfaPGfg3SviNYR/wCt1rwZc7L6JP8Abt2UeY3+61Hsoy+C&#10;Q/rlWl/vNNx8170f/kjoMUHiua8D/FnwR8SL3+y9P1mbw/4g+b/iS+KIvsNx/wB9t8rV2epaLfaT&#10;/wAfllND/wBNfvp/32vy1jKEo/Gd9HEUq8eejJSG6bqtzpHnfZ/J8qVPLuIpot8Mif3XRvlZa46w&#10;+E1t4fvNS1L4X+Jbr4deILnfLJpUw+0aHev/AHXgbPl7v7wX5fpXSijNXCcoGWIwlLE/HH3u/wBo&#10;5jw/8UNMm1v/AIRT4j2cPw0+In/LOK7l/wCJXqKfwy287fKu7+7u+ldnqmk3OiT/AGe8h8mX/wAc&#10;qOSa21Kxm0vXNNtNf0qVPLktNRi875P9h/vL/wABri9A+H/iH4Y3t7J8MB/wlfhC5Pm3ngDxDdf6&#10;RG+35msp2z83orVrywqfB7sjj58Vgv43vw7/AGo/4o/aOytbqWynhuLebyZYn82OWsDVvhtHr/i4&#10;+L/BGpxeAPiTL+7+1QxL/Zeq/wDTO6i+78397b15qPwd8SfC3xK1q80HRxqGgeKbbd5nhbxFH5V3&#10;Jt+95T8rJ0rfkjlin8uT9zL/AN8PU+/Skbyjh8wpfzef2omd4A8U2XxTsbw6f+58a6Q7W3iHQPuP&#10;bTK21pYl/ihbsy1t6Tqtzo179otzFN+7eKSKX50kT+JXT+7XNfFPwf4V8V+ANT8UeINTl8G6r4Vg&#10;+02fi/TvkuY3/hgdFx525v4ax/hF8U774mWWj6H43h/4Rr4k3Nktzbfa41t4tetWXdHKnzbfO29V&#10;rT2LnD20I+71PPhmEMNiI4HFyV3s/wCb5C22l6b8Btb0ez0+8MPwm8Z6g9tJaXcmz/hGdTb7siO3&#10;/LvJ93a39yvQWS68Ja5/pEP+l2z/AOq/gkT/AOJaqV9pVjfwanoHiPTPtui30bW2oWEv39n95P7r&#10;L94NXD+F9Uvvg9faN8NPHV2dT8P6lN5fgrxoPn+83y2V3/db+Ef/ABNT/Gj/AHi4y/s2fJ/y6lt/&#10;dl2/wkvgdh8N/ije/Cm/PkeFvEpk1rwTfE/LbzNnzrLc3+10X+H/AIFWn8S/AUvxI+FnibQ7f9zr&#10;Vin9r6VL/HHe237zb/wJV21d+I/w4HxY8D6l4IuD9j8SWz/adB1CX5Hsr2P+Hf8AeVW7/wDAas/D&#10;j4gnxh4d0bxehkg1axmTTddtZTl49Qh+Wbf/ALMm12HtVSl8Nb7yYU+V1MDP4JL3P/kf+3Sz8M/E&#10;V98YfB/g7xvZwj7VqcMUWoGH/lncxt5ci/8AjteO29/4x8A/Hr40+FfAfiHw1ZaP9ug1u9fV7X7X&#10;++n27li2g/dZ+ax/EPwS8J2nxq8caLqt3qs2mzQr4o0LRtOvWt7byZmZZwyr/Fuj/h/hp9v4U0PS&#10;Pjpo0+h6ZFo2lan4Un/dQ7v3k0bbfnZmO5vl3V9tlGR+39ni6tpUpvlsfjXE3GNSjzZXSi4V6K5u&#10;f7Pur/26JnfFHX/F2sfF/wCC48V+INE8QRJNc/Y/7E042iR/Km7duUbu1M+MmsSaD8IPFdxBF5st&#10;ykVkT/10bb/7NVDx6P8Ai7fwV/67XP8A6CtdV44g+1aJ4b0Q+T5viDxPbR/9c0hZZWbb/d+XbX3V&#10;LDQwmHxWHw+ivyr/ALehH/M/Ia+NrZjjMHisXLnbXM3/AIZy/wDbUa2kaJ5MOgaAf3xtrWCx/wDH&#10;d3/s1ZXgzxB8RdN1Dxj438GxeGdZi1PUBot5oGofJeeTZnYnlT/L8reXu+VutXfiP4s/4Qrwt4t8&#10;URg/apH/ALN0uIffFzJ+7V0/3VV6d4d8NReHvD+j6PPNFpcOh6WsuoSfwROse6aTd/eZt/41147C&#10;0cd/slX4Irmf/pMf/bjhy3MMTlT/ALRw/wDFlLlX/pUv/bR/i/44zeNfDi+BfCPh/W/A/wAQ/EM/&#10;9naha6sjFLLT9haaeCUfw/w5/wDiqSLS9M0DS9M8OeH4MaJpieVbAffkf+KR/wDaZvmrE8L+I9R8&#10;c6nq/wAQpoTZaXqcC6T4bin/ANbHYR/6xm/3js+b/Zq34s1uLwXpllaGaSHxT4g/0fQ4Yjia3dvl&#10;+1t/djX71edk+Bw2VUKmJj9rZv8Al+z/AOBHtcRZxj+IcXTw1feC1S+Hm+1/4D/8kN8Q65qNr4ih&#10;8A+DZ4f+E0voWGq6pL89voVqy/Nu/wCm3/oP/AqvWtrbaLoum6Bp8wl0rTU8u2kl+9I/8Ujf7TN8&#10;1M0bRNN8A+Hf+Ec0ebzRv8zUNUl/1uoXLfeZn+9t9FqLxH4k0nwBNpqaxBd6nqmpf8g/QdO+e7uP&#10;7rP/AHV/3q92H7rmxOMlyy/9J/uny1T9/KOCwUeaP/k0pfzS/r3Se/1HSfDeiza/4ivPsei2z+X5&#10;sPzy3D/wxxL/ABM1YKaTqPxQ0mC78baYdA8F+ebnR/Cv3Lu9f+Ge6f7232/KtOw0PUIvFEvivxlb&#10;2k3iUJ5en6DF89jo0P8AD/vXH+1V+4uJbqfzLifzpan2U8X79b3Yfyfzf4v/AJETq08F7lH3p/z/&#10;AMv92H/yX/gJNf6hLqM/mXH/ACyRYo4v4I0X7qp/s1XjXzZ/Lj/fS0a69t4R0SbW/EF7Dpmn/wDL&#10;OKb/AI+Ln/Zii+8zVk30/ijxfokUWgeb8NvC96VFxqGoR/8AE1vU+9vii/5Zx/w/ezXTVxMKcuSH&#10;vT7L+vdOWhg51o88/dh3fw//AG3/AG6XPFXiPQPh95MeuTS3ms3P/Hn4b0/5r64dvu79v+rX/eqm&#10;/h7xB4q0Oe38falL4asJR+78I+HpNs3+y13P1b/d3fUVo+H9K0TwRpX2Dw5pnkeZ/wAfGqXf72+v&#10;H/vNK33f91elSs2+uf6vUr/7z8P8i+H/ALel9r/0k6PrFLC/7rH3v538X/bsfs/+lBZi30jw/aaD&#10;pNpFpujW/KWsX/LX/ad/vM3+01NHSgce1SW9vJdT+XbwyzS/9MfnrvjGMY8kPhPNlKVSXtKnxEdH&#10;el8S3mk+CIDJ4n1/T9Bx/wAuksm+5/3URc/NVPSfE+reILKC48J/Dy6uItn/ACFfFkhtLT/e2jLN&#10;+lYTxNKnLk5ve7L3pf8Akp1UsHXrR5+Xlj3fux/8CkatnptzqX/HvDLN/wCgVmeJPEvhbwJ8niDW&#10;Ypr+T91Ho2kf6TfSP/d2rnb/AMCrEu/Ad34zmN18SPEk18InX7NoXhmT7NYRov8AtZzurpdLstD8&#10;LwfZvDegafoEP/PWGPfcSf78rZasufEVvgjyR8/i/wDAY/8AyR0SpYPDv35OpLtH3Y/+BS/+RMXT&#10;NW8f+Jp4p9E8KWvgHRvlkGq+LJfOuNm3+GD+Xy0a98OdE8QS7/Eev+JfGMu/zZIru4FtZSf7Plow&#10;Cr/wGt2aaW6/eXE0s3/Xao6I4OEv95k5+vw/+A/CEswqU3/s0VS9Pi/8Cl7xbsr9tH0yLTdFij0L&#10;TI+ttp8flKf9/b95v96qnWjijtXfGMYx5DzZSlKXPP4haKKKRmFFFFABRRRQApbZ+8jr1P8AY98V&#10;j4dftnajpaeVBpXxK0Rb396cf6bbbvlTP+y8nyivKt1ZfjTU7nwxYeDvH9h5v2vwPr0F7JLF9+O1&#10;kfEn/AfWvBz3DfWcBU/mj73/AICfT8OYr6rmVP8Aln7r+fw/+TH7N14trHxW1zQP2ptA8CXaWY8L&#10;a7oM91ZS/wDLb7VA6+Yv+7tdK9SsfEOm6jollq9veQtp17Clzb3O/akiMu5G59Vry34sftR/Cj4Q&#10;3+jf8JJ4n0kahdXS2VvFFKs1xFvOGb5csq/dzX5Efuh7TRSK26loAKKKKACiiigAooooAKKKKACi&#10;iigAooooAKKKKACiiigAooooAKKKKACiiigAooooAK8/+MXg7wr8QPCsXhrxddiDTtSvYY4gLnyG&#10;knVt0ao3975fu969Arg/iJ4JvfFut+DbmCaEWmj6qupXEUo+aTajKu3/AGvmoA7yiiigAooooAKK&#10;KKACiiigAooooAKKKKACiiigAooooA5rx34kl8G+D9Y1uKxm1KWxtnlS0gjZ5J3XlVVR71a8K3ep&#10;aj4b0271mCOy1SWFJLm2i+7G+35l5rmPiV8WrH4ca14O0e50681O/wDE2qLptnHZoreXxueV8nhV&#10;Xqa9CoAKKKKACiiigAooooA8o8Ufs5+D/EXxN0vx/BBdaN4uspklk1HSJmt2vUX/AJZXG3iVf9lq&#10;d4/+N3/CuPF8FhqvhTXJvDklp9ol8S2Vt9otrd92FjdEy/8AwLpXqtMdBIu1uRQBDZ3cV9aQXEf+&#10;qlRZEP8AvVZrzH41/Dzxf440TS5PBPje68Ea3plx9qjMUSy215x/qbhON0dXPh1r/inTvhnBf/FI&#10;aRouv2of+0J7O5H2QIrELLubG0Mvze1AHoVFUrPULfVLGG7s54ru1lTfHNDJvR1/vKw61doA8fj8&#10;CeDfgd438Z/Eq51//hHrDxCIDqNrdyqll9pU7fP9pH3Kp9dq17BXO+OPBum+P/CupaBrFpDd6ffw&#10;tFJFMu4f7Lf8BPNR+BNCuPCfhXRdBv8AWJdc1CxtUie/n+SW428b2XNAHTV498CvG/i7xd4k+Jdt&#10;4ngMFppGvPZaV/obQ+Za7flbcyjzP96vYa8++G3xZsviVq3jLT7PTruyl8Nao2lzy3e3bO6rnem0&#10;/doA9Brk/Fmv6ILmHwnd69Fpes65BPFZRCVUuZPkbc0X+0v3q6aaaOAb5JBGPc189+M9D8Ifs8+K&#10;fHvx7+IHiCXUh9mit9PhkiG7ToFVV+zW67vmklk+n38dKAPV/hZ4Csfhb4D0fwpY3Ut7BpcPlCef&#10;b5snzFtz4781156V+R03jz4o+F/GGp/tEReJv7O1+WdrnUPCOr3Gy0Ok/wDLGz/67KvzbVXjd1r1&#10;TXf2/wDx1f8Ajbw38StM8N3lv8DbWFItUsJI0/tC48xds0/l5+7FJ935vmC5/i47p4DFUn71N7c3&#10;yPLpZng60eaFRb8v/bx+je8bR83X2pWdQpz2618+/EX9uD4TfDnwn4f1ybxAdeXxAiy6Xp2hx/ab&#10;u5Rl4YR5G1e3zY5r41+NHxp+Jv7Qt3NpXjOX/hXfw/x5n/CNaTc79R1D+JVuJV+6v3MqvQ/3qWEw&#10;WIx0uWjG/n0Hjcww2Xw58RLl8ur9EfXnxs/bv+FvwV1C50mXUZPEniO2dBcaToY857fcyqWmf/Vx&#10;hdwzub0r0j4m/CzR/jr4M0/TNdnv4dFlkivbi10+6eH7Sv3vKd0YEr6+tfmp4etrG0g/4R/SNGih&#10;0W5gltZNPij855PMXbulf7zNu2MW/wBivb/2Uf2xPD/wK+Der+BvjFro03xJ4EuPsMAll+0T6hat&#10;89v5O37+A2wf7KrmvTzPKJ5bCnLmvzb+p5WUZ7SzepUgo8vLtr8SPubwd4N0LwB4es9E8O6RaaLp&#10;NsmIrSziWKOP/gK1tuyxDe54r4k8X/8ABRLUvEummX4TfDvUNatDG2da8RSDT7aN/wDYT52k/wDH&#10;a+Y/Her+MfjdMbv4rePb/VIvMWWPwv4Yka00+3/4F1Zq5sNlGNxXwU+WPd6I6sZneX4Lm9pVTl2W&#10;sj9Gvib+1j8KPg7qX9meKPGenWWreW0v9nRSedc/Tyky25v4Vxz2r5u8d/8ABRfxdqt4LP4cfCq8&#10;EUj4j1rxlus7Ux/3/KyHr5t0uw0jw7YCz0TRrTTbST95J+786aR/7zyyZapXmluP9ZNLNX1uH4Xh&#10;H/eKl/Q+MxPGNSX+6ULeb1/8lianxF8Y/EX4qkx+L/i5rVxFK/7zSvCcX9n2IT/nnuXDt77utYfh&#10;zTtI8E2EFn4b0a00aGL/AJeoY1e7k/i+eX73/j1SHrRur6fDYDC4P+DTUZdz4zGZpjcd/vFRyj26&#10;fdEqeM9DufH3gHxNofnTTXVza/abP+P99B+8X/0Gvuj9l/8AaWvPiTonwngfTYhpfiDw9JH9sz++&#10;j1OyLR3MLovyqu1Vcf79fF2iySxarZXFvDNN5Tr/AKmLfXtP/BP7xVF8IfiL8WPhvrkX2OH+0YvE&#10;mnyTSKgKXK7W27mCqq7ea+V4pw2lPE/9uv8AQ+14OxVnWwn/AG8vyZ+iIxTTXkPjP9rj4N/D4k69&#10;8RtAsyW2YjuvObP/AGz3V5BN/wAFRfgnJeS2+nHxNrBiPMmnaJI6Y/vZyPlr8/UXL4T9Nk1H4j68&#10;DBunNNZtp6frXxZ4i/4KDa1dwzSeCvhDq+oxg5jm8QX0WnJKn8Lrt8wn/d4rxvWv2w/2kfEE48ub&#10;wV4Hhi3ZEsTXbSbvT/d/WvRhleMq/BRl9x5VTN8BS+OvD/wK/wCR+nOd1ULrWLOyhmkuLyGGKL/W&#10;SSyKoSvyJ1WXx14vg8vxt8dPF+vRfN5drpu2zU7vvfdrCsPhb4D0k/u9Gu9Tl/566vqU03/oOK9e&#10;lw3jqnx2j6v/ACPDrcW5bS+C8/Rf/Jcp+m3iv9tD4IeDTAmofEvw6TN9z7Hfx3H/AKLJxXF6z/wU&#10;V+DVq3l6Rqeq+LJNmUOhaTPdRF/7nmKu0NXw/ZrZaXDMmm6PpWmxy/6yK1sl/wDZs1LHeSxQeXH+&#10;5h/6YxKn/oNerDhX+et90f8A7Y8WrxorfusP98v+AfRms/8ABS7U4ta0Kyh+D3iDR7TUtVtdNGp6&#10;7IsUUbzSKv3V5PDZr7sUYLAdsV+K/wAaJ5V+D2p3PnS+bbapY3PmmT/V/vo/mr9jvB83neEdFm83&#10;zfNsoH8z1/drzXzOb4CnluIjRhJtWvqfV5HmU80wrrVYqLvbT5HQ0UUV459EFFFFABRRRQB5J8Q/&#10;i/e+AvjN8OPCb2dqdF8VPc20l22/zop44mkjVdvy7W27fmr1uuE+K3xJ8P8Aws0nTNU8QRTSw3Wo&#10;2+nW/kW3nP58z+XH/u/M33q7pW3UALRRRQAUUUUAFFFFABRRRQAUUUUAFFFFABRRRQAUUUUAFFFF&#10;ABRRRQAUUUUAFFFFABRRRQAUUUUAFFFZPiTU/wCxPDup6h/z62stx03fdUtQBxnwh8Han4ZuPGWo&#10;awDFf63rc99HH9p85I4SsaxqP7v3fu16TXkf7LfjPxJ8Q/gX4a8S+LJoZ9a1KOS4k8i2+zrs81lj&#10;+Q/d+VRXrlABRRRQAUUUUAFFFFABRRRQAUUUUAFFFFABRRRQAV5/bXfgT4p+Kpyi2Wt6z4NvvK80&#10;x73065ZFb5W/hbbtruZ5o7eAySSCKNOrk1wnwp+E2hfCmHX/AOw5p5v+Eg1SXV7ma6l815JpAv8A&#10;F3XavHtQB6FRRRQAUUUUAFY3iXwto/jDS5tM1zTLTWLCX71reQrKh/4C1bNFAHmXxi1X4ieHdL0a&#10;6+HGgaT4ga2us6jpV7ceQ8trt+7bv91ZP4hu+X5cd66/SvEMVz4ds9U1OA6A1yil7a9kVXidv4G7&#10;bq3q474mfDHw98XvB954Y8TWX9paTdFTJH5jIwdfusrKflYUAdjRXmvg7wbD8CPBWsgax4h8S6VZ&#10;I9zBbX8v2u5jjVSxii6bunC0fCL4++C/jjpIvPDGqGW5jQPcafdRNb3dv/vxN8w/UUAelUUUUAea&#10;a9rPjLSfjR4btrPS5tT8FalZTxXt3E6/8S65X5o2deu1l+X616XRXg3wO+J3iqT4jeM/hr4+/wBN&#10;8QaPP9u07VLSxaG2vdMl/wBSe6+YrK6t81AHvNcTL8RfDcXxVh8Fyeb/AMJTLpralGPszbPsyvtP&#10;73p97+HNdtXDS/Dbw1N8WofHD5PiqLS202P/AEn5fsrPuP7r/e/ioA7LaTkfnX5efG7xtY/F/wDa&#10;j8ZeKdHm87TvDVknheyl/gkutzyXEiem35Vz3+avtz9rf4zt8BP2f/Fni+3kiGqQWv2fTvNGc3Uv&#10;yQ/L/Fhm3Y9q/MW6S9+E/wALPDPhjSSbz4keLnaT/bjeb5riZ/8AdVkUf8Cr6HIqUVXliJfDBf8A&#10;k2yR8pxDWl9WjhKXxVXy/wDbq1ky5puqxePPHmmapp8MV54B8IxtHbSy/c1HVmX/AFqp/F5e76fJ&#10;VnxN4h1a3vtT8MeHYTeePrlP9N1CX/j30a2k+9JKzfL5jL0WrviuaX4YaN4a8HeAoIv+ElmP2bR9&#10;Pk/e/Z0/5eL24/8AH23N/wB80tjo+i/Czwfqcl/r039lCb7TrOqXUm+41W8/uxJ95tzfKF6V99Hm&#10;96E5cv2qk/5f7sT80l7Pmp1oR5o/DTh/N73xS/7e/wDApf3Yi2mm6R4U8Lw6PoYh0zwrpCebcX93&#10;/wAtHb708rN95mbov4CsPVLzW/HOkxaX4UmPhnwZfJ/pfi68/wCPjUU/iW1h+8q/7X60+HR9V8d6&#10;VBf+OYjo/hvzludH8DxffuU+9HJev95v92ui1/U7HR7H+2PFGp2mjaf/AKuO1h+eb5f+WcUC/N/w&#10;H5a0/jUv5KMf+3Zf/ax/8mOfm+r1f+fteT/xRjL/ANul/wCSkGnafb2Gl2fhzw5ZzQ6Vbf6u1/5b&#10;XL/xSS7fvSNVe71TTdE1v+yL/wC16nrWzzP7F0mP7Rd/8D258v8A3mqhpNz4i8cafJcrcTfDzwRd&#10;fu4BEN+saon97f8A8slb7tWPDWh6L4ChvIPDNnLpkN8/+kXUsnm3dx/dVpTzt/2a6IVZ1Ixhho8s&#10;O7/9tiZ1aVKjKU8VLmqdl/N/el/8iULm38WeOZjZ65LD8PPBkf8ArNF0+587UNQ/6Zyyrny/7p+7&#10;XRQ3VvpdnDpmi6ba6DpcaeWltp8ez/vt/vN77qW3025uv9XD/wBtZvkT/vtsVga98QvA/g+5EWoa&#10;1Lr+oH/mF+Ho2uG/3d/C/wDj1VyUMJ++rS97u/8A23/7Uz58Rj/3NGn7sfswj7v+J/8AyUjV+7Ut&#10;7EdK0v8AtO/mi02wP/L1dyLEn/AN33v+A1kaVL8QtdcapZHRvhp4elV/Ih1GIXeoSDdt3MvGW/4F&#10;UOofDzw3qmpQ6l4gn1Dx/qkSeX9q1yT/AEf/AIDAvC/99VH1irVj+5p/N+7H/wCSH9VpUZf7TV+U&#10;Pel/8j/5MTaL408N69NNHo82oeLJYoGlki0OyZk/3Xl2lVb/AHqhn1r4j6td/Z9E0zQPAGmSp/x/&#10;6jIl9d/98ru2t/wGuml1q6MH2O38qytP+fW0iWFP/HapYq5YerVj++qf+Ae7/wDJSIjiKFGX7mkv&#10;+3/e/wDkY/8AkpiWPw28JafONQ1EX/jrWpH8yS/1+R2i3/7MHTb/ALwrppNUuXg8uPyrKL/nlZxL&#10;Cmz+78uKp9qOtb0sPSofwY8phXxVfFS/fScgVdlLSbqkht5bj/VwzTf9smrc4yOir0ei3zDy/J8n&#10;/rtKsP8A6EwqtqMukaGZhq/ibRNNMX+shlud7/8AfEeaUpxp/HLlNIQqVPgjzehieO9avfCeleFP&#10;HVhB52oeAteg1IRfd8y2basi/wC78lfsL4f12x8U6Jp2r6dOLjT76BLiCX/npGyhlb8q/G65+Mfw&#10;xNnrOjvca34kOpWstlJa6TprDzN39x2x/wCg16f+z1+2d8afA3wR8NeBNM+Fx1K/0uFrKHX9cuvs&#10;kMcK/wCrXytpZtq/Lu3V+a57Rji8VGeE9+TWttdj9b4bxEsHgXSx3uKL05/d39T9VyOKjYf7WPwr&#10;8zrj9qr9pHWL3z7/AMTeCfB1njH2S0sGvZf975mH/oVcv4k+IvxE8WGf/hIPjF4lnjuY/wB/YaHF&#10;Hp1u4/2PvstebRyLMKv/AC75fU9WvxHllDerf0Vz9Q/EHi3RfC1jJea3rFho1pH/AKya9uUhQf8A&#10;AmIrx3X/ANuf4E+H9Tm0+9+JuhCeJ/LfyblZkB/3lyK/M1vhL4Nnv5b2/stW12aQ5c63q8lwsn+0&#10;/T5q6fR7DSvDsMMGk6DpWnRx94rJXf8A77bNerS4XxD/AI1RR/H/ACPHr8Y4WP8ABpyl62j/AJn3&#10;Jqn/AAUW+C+nfaLkX+t3mnW/zyapaaJcvabPu7/M2YK19JaHrFr4j0ix1OwlE9jewpcW8o6OjqGV&#10;vyNfjz8UdRvtS+E/jG08/wA6EaW37oRKifK6/wB2v0+/ZTv4dQ/Zn+F08Eomjbw3YfvCdxyIEzXk&#10;Ztlqy2dOEZc3Mj3MkzZ5tSnVlHl5XynrlFFFeGfRhRRRQBx/xKu/Cui+Fptb8ZDT10TR5FvpLrUY&#10;leO2dflWX5uFZd33q6TTb221Sxt7y1lE9tcRrLHKOjowyrfrWB8TPANj8UPAOv8AhTUppYbDV7Vr&#10;WWWH76Bv4lqz4H8PR+EPB+i6DHey6kum2sVl9rm+/L5a7dz/AO18vNAHRUUUUAFFFFABRRRQAUUU&#10;UAFFFFABRRRQAUUUUAFFFFABRRRQAUUUUAFFFFABRRRQAUUUUAFFFFABRRRQAV518K/EPiHxLeeM&#10;Z9YwNPh1uW20qP7M0Li2VI/vbh83zb/mr0Wue8FeK7bxp4eh1S0ilhhlkkjAmHzDa7L/AOy0AdDR&#10;RRQAUUUUAQSuscTO/Cd68d0P9r/4LeIGu47X4meGIHtZPKlF5qUVv8//AG0Zd1dn8Y9Q/sv4T+Nb&#10;zzvI+zaLeTed/c2wO26vzU+BWiaHefs2/Dq31jw1oms+baz3P/Extt7/ADSt82/isalRUYnqZdl8&#10;8yqypQlblXMfpr4W+J3hDxzJPF4c8VaLr0sO3zBpl9FcbN33fusa3NUv7fSbG8vruUQ2trG0ssh6&#10;IiruZq/LTUv2fPhFqpEsXgy70Cb/AJ6+HdSkt3/rSXnww8S2Gh3uj+EPjv420bT76Fra8tdX23aS&#10;Jt2qu7crL8rbS1ZRxdKR6dXhzHQ+G0vRlr4R6xc+NZPif8Vb8ebc+N9elttOuc7BJpls22P6cIPr&#10;iurHp2rjvAGifGvwf4X0bwxb+IPhnrWgaRa/ZrO1vY5InKf76qfmrpLnxH4p0szR6/8AA7Vpv3f7&#10;uXwlqUd9D/wPf5e3/d5rzqkfaT54SPs8urQweFjRrU3Hl/u//Il3r3orz2T9o3wFZ3E0fiDTPFng&#10;ab/nlq+kM6SJ/e3K33a6/wAN+OPAnje9Fp4c8feH9Suj0tTI0Ln/AL+KKwdKcfsnpwx+Fq/BURpk&#10;+1L+FbMnhDV1H7uz87/r0kWX/wBBY1kzQy2v7u4hmh/67RbKk74yjIZUlvcS2U/2i3m8mX/nrD8l&#10;RbqWoGVPHmgeH/irY/Y/G+gafr8X/P3LF5N3H/uSrhv/AB6snS/hzqXhPSDbfDj4l6h4fi2eX/Yv&#10;i2NdU07/AIA5V3j/AJV0GaCa1jVlE4auBw9Z8/Lyvuvdf3nH6b4+8XaBPJZ/Eb4a3c0UezPinwPJ&#10;9rt9n/PV4Fyf+Aha24fHngjUdTmsdP8AGWlfbo0WSSw1GT7DcR7v4NsuPm/2a27e7lsv3lvNLDUf&#10;iKz0Px5YjT/F/hrSvEtrn/l7tlSaP/cdcNuq+aEvjj9xn7HFUY/uanP/AI//AJKJYvNMvrA+ZcQz&#10;QxS/6uX+CT/gVV1bZ+8jrhNN+FviD4dTH/hUHxEu9G0+R/3nhvxb/pdj/tMkvX/x2tbxH8RfEHgT&#10;SvtHxD+Hd399P+Kk8D/6Xp2xv4nibDq3+zz9aPZc3wS5iI4+VP8A3mm4efxR+83/ABho+kfEy3s7&#10;fxXDLNLbOstlr+nfudUsnX7rRXC4b/gLNXNahq3xO8E6tD/allafGTwh/q47/SIlt9ctk/haWJce&#10;Y23r8rZrd8GeKPCvxMg8zwZ4s0/X5f8Anw/1N3/36b/2WtKSG50uf955tlL/AMCR6OeVP3JhLD0M&#10;T++w0uWXeH6niep+L7D9o/xjPpsebP4eeFZvMs/Ct3IsOp6tqG1d0txF9/avPy9PTvVnxZYad8RB&#10;FbeL7OaYW83mQXVn+5u7N/8Apk38K/7NejePfhz4N+Lf7/xHps2meJIkzb+KdD/dXcW37u/+GRa8&#10;38Tw+KfhfocUnjezuvG+lAeXb+LvD0e9403bdt7F97d/FuGa/SsgzfLoUfqlaNubdvaX+I/nvjXh&#10;jPvrf9p0ajqKO1vdcf8ACb3hv4n6r4e1KHQPiVqkWp+GzCsej+PYotgif+GC/wBp+X5fl8xvzr0X&#10;X/DVh4v8ITeGNfxP4b1f97b6rafP9mnX/V3NvKv8St83y/SvKNNksr/Rf7U0+bT/ABX4bvk8u4ih&#10;+aKRP7ssX3lqj4Q1LW/gpb6lP4bH/CSfC7zRc6h4SvG3Xun/AN6Wzc/eVfvY7qlYZxw17P8A2vLv&#10;ej2/yO/hXj72kf7Lzv8Aw8z/AFO+0j4pab4IspdH+LdxdQ+NfD+2OyutOtmf/hL4f+WMlr8vzSfc&#10;V64Lwj4qv/AvxT1nxn46s7Twp4P+IN01te6Vays76Lcr/wAe9zdfwqzNlX/369g1PwNpH7SPwls9&#10;M0+9+2aLqX+neGtfii/faTdL/f8Am3L83yuu6vEvA3ivTvirYeJPCOvwxXms2ML6b4gMMvnQ3pRv&#10;LW+if+L95hq8rJsDhMx9pRre7VktP5T2+LM2zTI54bF4eSnh4vf7XKdj+0P4S1Pwm3hn4paXpst5&#10;deGZv7N12WH50udJm/1cn93y/v8Azf7a1zHxAmj8K6p8PdTE3k/YfEj6b+++55FxGw3f+PVj+HPD&#10;Pjf4gaVrXwp8bfEPUYNJ8K2QtrPQdIyn9q2zbmhmll/5aRq3yn5eOlc14p1G+8e/sqDU/II8SeDb&#10;2C2vIv445rdlXc//AGzWvpsop4jAYKpRq/4of4oS94/OuJcZg85zWjjMP5Rn/wBxI+7I1fipa/2f&#10;8b/hFbf887q8/wDZa2fEt/JH8bPh3pVvF5x0vTNQ1G4H33jeVJVXf/31x9aqfE+6j8RfGn4BahH+&#10;+i1ONrn/AL6jXdWt4Q1OC6+P3xc8YXknnaX4V0+KyHHylIdjSL/vfI9fSSnF1akOkqkf/AYwi/8A&#10;20+IjCSoU5/ajSn/AOBSnKH/ALcUNSii8cfFzR9ADed4W8HQ/wBq6rJD9yS/b/Vx/wC8v932NHjS&#10;W9+IPiI+AoPNh0u526l4x1SH/llDu8yO2Vv4Wb5fl/2qm8AT2Pwx+DN5468QQiCLV75tfktYj80n&#10;mPttbZP9r5Xal0Sey+GPwo/t/wAXnyhq962raha2gxcXFzN80dsm75m2q232pxcakJe2ly8/vT/w&#10;fZj/AF/eBuVGcfYx5vZ/u4f3p/al/wBu/wDyJqeJfEVt4Z0yzuLTRpdTl8v7F4a0C0j/AOPnb937&#10;v/LNfvO1UfC/hq50G+m1/W7z+2fiTq8HlXt3Ft8rToNu37Nb7fl+78parHg/RfFN9rWp+LfEf2TT&#10;Na1OyWO00/zdiaFpn3mV3b7rN8mf4vlrITXf+FiWOpaJ4Jh87Qf+PbXfFt2NkQhb5ZIrL+9Iy/Lu&#10;roc4ylGtWj/gh/7dy/1ynJGlOMZUaMly/wDLyp/7bf8Al/8ASpE2peM7XTCbPwxZjxx4vD+XHa2n&#10;z2OnP/z0uJV+X/gO6rfhjRbbwXey6tHN/bHjPUoP+Jpr0399vvR26/8ALNF+7ldvy1saFpCQaZDo&#10;HhHTf7H0C2/5ZH5PM/vSXEv8Tetc7pXjUa1eXdj4I0GTxZqNu/lya9qP7nRrZ/4m3dZNrf3V+atJ&#10;csJRrYmXNLol/wC2/wA3+IwjzVacqODjyw+1Jy/9Kfwxj/d/9KNK+kt9Lsvt+rXlro9h/wA/WoSb&#10;E/4Bu+9/wGs668Rajqk0Np4B03zrqN1+0eKfEVt5Wn26fe/dRP8ANIzf8CHpTdO8KiPW/wDhIvGO&#10;ow+N/GkX7u3Pl50zT0/h8qL+Jv8AaNbV9qFzqk/mXE3nS/5/gWtYxr4iPv8AuR/8m/8AAvsmUpYb&#10;Cy9z97L/AMk/8B+1/XumRZ+C9E0nxBZeIbia/wDFni6Ld/xNdWcPFG7fxRQdFVe3y1r3l9c6jP8A&#10;aLyaaaX/AJ7TVJd6YdI0ubU9XvLXQNLj/wBZdajJsT/vj7zf8BWuZ0T4jaP4jmmg8IeG9b8fSxf8&#10;vMMX2Sx3/wC3K/8AD/tbfwq+fC4L3NIyl0+1L/26RHJjMw/fayjHr8MY/wDtsTet7aW9n8u3hmml&#10;/wCeUPz1S1vWNJ8LZ/t/X9P0f/plLcr53/fr71VNY0jx1r84tNa8Waf4N0Af63SvCY864/65vK2P&#10;m/2qs+GvCvhHwJ+88N6BF9v/AOgpq/8Apd3J/wACb5V/75qfbYit/Bp8se8//kf/ANkv2GFor99U&#10;5pdof/JS/wDbeYrax40itVmg8L+FNa8cXez/AI+fLa0sY933fmbDMv8AtDipdO03xrqNuD4p8VWH&#10;hmxkPOl+E40ku/8Ade5wdq/7rZrZutSub/8AeXE003/jn/oNVdtVLDSqS/fVHLyXux/8l97/AMmI&#10;jjFTjyUaajLu/el/5N7v/kpj6F4A8HeFNUnv9O0GO8vpX837frkv2uX/AMfyv/AutdFfalc6pP5l&#10;5NNN/wBdqq0V1U6UKUeSjFR9Dlr16uIlz1pOUvMWiinL+9/1daHMM6UGtC38P6ndf6uyl/8AQP8A&#10;0KoNRg07RIpn1bxJomnGP/WQy3q7/wDx3NTKUafxmlOMqkvc94rc5orlNQ+MfgSyfybHU9Q8U3n/&#10;ACzi0WxklST/AGdzY+atvRPFlxr8HmaX8L/Es935nlRy6hItpb7/APbfJK/98muP69h5S5IS5vT3&#10;v/ST0f7NxkY886fLHz5Y/wDpXKaG6prezub393bwyzS/9MYt9U74/EpIfMs7TwX4Ul38RXlw11cx&#10;/wDAtgWsGXw34319ifE3xYu4bOST9/p/h62RU/4C26h4qf2Kc5f+S/8ApUhrAwX8avCP3y/9JR1m&#10;oWM2lQ+ff+VpsX/PW7kWH/0KsW+8WeHNMg8+78U6LDF/0xvY5n/74Vt1ZcPwa+HKXH2m+sda8U3f&#10;mfvJdV1J9kn/AAEV0+mWWiaAYTonhTRNNMf+rmitt7x/8DZjQnjJfZUf+3pS/SIOOX0/tTl8ox/W&#10;RU/4SvwimmQXw1m61K1l/wCgVpM0v8gap3HjoC3a40X4b+KdejH+rubzFrEf9raQHrppNe1OX/l8&#10;/wC/Map/7LVOS4ll/wBZNL/39qpUq8v+XnL6R/8AkuYyp1cNT/5dc3+KX/yMYnK2l58UdbEPkaB4&#10;U8GxSfvPtWoXv2uWP/ZeLcfm/wCA1s32g+JNe0e80bxT8SrSfSr2Hy7vT/D2iRwvJ6LvdB8tXdtF&#10;Z/Uoy/jSnL1l/wC2x5TRZhKEv3NOEPSP/t0uaRkal4E0jUtLs9MuPE3ja80+xRY7e0u9bm8mLau1&#10;dib9q/8AAa5P4hfDfwl4X+Dus6npHhq1tL/TLm0vft00rzXEiLJ83zNn73evQyaoeNbD+1fhZ4/t&#10;JOo0iWX/AL5ZWrmxGXYSOHqclNRlaX2f7p3YXNsbPFUfa1pyjzx+1/eP148E+IovF3g/QNdji8iL&#10;U7GC+SL/AJ5+ZGrbf/Hq3q8O/Yr1G51H9lP4XS3IHmf2Haxj/dVAq/oK9xr8dP3gKKKKACiiigAo&#10;oooAKKKKACiiigAooooAKKK+dP2lP23fh3+zSRp+pzza94ruP+PfQNJAluC+Pl3/AN1fzPtQB9F0&#10;V+dn7Jn7avxa+OX7WV34X8XaLF4S0GTSnvrfQJbZvOiT5fLZpWwzfe/uiv0ToAKK+M/21v26L34D&#10;+J9G+HngDRovFfxK1jyjFabty225tqqyj7zN2Xj1ryzxHqf/AAUB8LaHL4gEHhPUkixcPpWnRI83&#10;zfMy7G2/d7/N9N1AH6P0V8s/sKftjQftW+BLxNVgh0zx1o8nl6pp8MbKmzdhZE3fqOxqh+3b+2Zf&#10;fsyaboGh+ENGh8S+OvEjyx2VqZN4ttu3a7xL8zbmfheM7W5oA+taK/NSTxH+37png6bxfeWfh7yr&#10;ZPtUui+Un2vYvzMvlL8vT+HdXv37Dn7b1l+1toWqWd9pg8PeM9D2fbNPD70lRuFkTdhvvK2Vx8vy&#10;880AfVtFfMH7Qv7YN78M/iVpnw08AeB7z4l/ES+g+1SaXa3PkxWUP96aXadvy/N/Xmud0H9trxT4&#10;R+N2i/Dz4z/DyL4f/wBuoo0rWbPUvtlpcTN/yzZmjTb/AHfrQB9g14T8UPHfinRv2kfhP4c0eaWD&#10;w/qcGoSar/o2+KTYsflqXx8rdcV7tXnt18VdIg+M1l8PJ7Kc61caW+rW9z5QMWxX2su7s33aAPQq&#10;KKKACiiigAooooAKKKKACiiigAooooAKKKKACiiigDhPFPwx8NeMvHvhXxJqYmm1zw0ZZdPiiunR&#10;IzIu1meJWw3/AAKu7rxXw58OvEtv+1J4r8b6jDaDw1LoFrpmnSrdM0vmLK0km6L7q/e+9XtVABRR&#10;RQAUUUUAFFFFABRRRQAVl63oWm+JdJutM1ayg1LTLqNori1uo1eKRG6qyt1FalFAHk/wf+A+k/Ac&#10;a9H4c1LVpdEvnEtnoN3ctNbadtH+rt93Kq392o/g98f7L4pa1rHh6/8AD+q+DvF2mZluNE1eP975&#10;G/bHOjL8rq3+z06GvXKr/ZYvtHn+TH5mP9Zj5qALFeJfGT4T+JtZ8feE/iH4I1KKDxLoZNjPp+pS&#10;SfYb2xkf98rop/1i/eRvX2qS10b4ueGfjRPdRanp3iv4bavPuktLv/RrvRflX/VOM+dHx91tter/&#10;ANsWH9rf2Z9ttf7T8v7R9j81fO2fd3bOu3/aoAux7vKG/G+uL+H/AMM/Dfw/1TxXeaB5ouvEGotq&#10;eomW5ab9+y7f4j8v+7XNfB2XxfoHiLxb4W8UDVtZtbW8+3aX4kvNnlXEEv8Ay7cc7omU/wAP3XWs&#10;H4R+CfEfwnvvi/rWp6dFNFrGvS6np8UF1u8yDb8u/fhYvfsBzQBuftHR6fJ8PJrnxFqdto3guxkW&#10;81m+lkkhlSGM7lETKR8zNtX8cd6/P34w/GO+/aFEPxK+JM03hr4Y6RdPL4S8Iwlku9ZmVv3c8q/e&#10;bd8mNvA69Ky/it+1xr3xJvtO8CadrGneMtGOqyXWtf2tJ5NtqV0vzLaRf887GDajFm++elc18Pr6&#10;78UatqXjPR7I/En4mSF5JfFGrRfZPDPh2PbtXyPM/wBbt/h2qvFezl9NRnzyjr0/z/vHzGc4mahK&#10;lTlyrq/05vs/4v8AwH3i3rHhb/hI7fTfHXxl1O00a0th9ptPC80my0sk/wCWfmr96aVv7v4Utn40&#10;8SfEybVLjw5N/wAIn4LuYfs0niTUbbfd3sf3WgtIGXaq7fl+ZeK5jQda+HejeMJb++m1n4xfEpn8&#10;y41DTrVp7KOb+7b52gKv96uw1eD4reOJf9Hii+F+mSH95NCPtepyfN935cIv5/jX3OHn7WPuXlzb&#10;pe9KX+Kfwx/wn57Xg6co89o8vwufuwj/AIIfFL/FL/wEo+Dfhr4c+Ddld3WmrDovyYn13xBIqXMa&#10;f7G7iP8A4BjdWP8A8LO0bXLiaw8AaNq3xA1nY2ZRG1tYx/7TO3zf+PVvad8GvDfg2Y6nqUP9va1H&#10;tkl1rxbfL+7f+8sW75f/AB6s/wAUfGXwjpk88eoeMrS8uv8An10iJpmk/wBldqhf/Hq7/eoUuTmh&#10;Qj2+KX4+7/6UcPu4mrKfLPET76xj/wCS80v/ACaJcbSPGOp2Xl+IvGVr4Tg2fvNK8HRq83/A7p8/&#10;98q1VfDXgjwv4Rn+16foMV5rO/zP7Z1aRru43/3sPlVqtonxG8Pa5B5ml6D4w1mWV/Ljii01Ykk/&#10;4GXrWur3x15M9xpPw70rSx5n7v8A4SHUd83/AAOJQV/8eog8H8es5d+WUv8A7UU1mH8GXLSj25ow&#10;/wDtpGhfahc6vP5lxNNPLTl0m+eDzPJlhh/56zfIlc06/FXWITHfeONF8HQySfvLXRLLdNGn+yxx&#10;VW4+D/hXVhDP4o17xV4xussZBdXv2aKR/wC9tXdtrq+s16nwUH85Rj/8lI4fqmGp/wAauv8AtyMp&#10;f/Ix/wDJjsLyzTS4ftepalpWnWx/5aXd7Gqf+PNXMX/xT+Heiti58V/a5t/+p0mxkuP/AB8ZWrWi&#10;+BvBHhceZo/g3T/N/wCeuo7rt/8Ax6uiGvX3kfZ4/JhtP+WcUNtGiR/+O1r/ALVKP2I/+BS/+RI5&#10;sDTf25f+Ax/+TOKtfiLdazLAnhz4X+Ktaz/y01ErbxSJ/eVtorU0ST4lzySyT6N4Q8NW/wDBFqVz&#10;JcSx/wC95bVryXlzL/rJpqh27qiOGqy+Ou/lyxNJYyhH+DQUfXml/wC3cpBPpXiC7h/4mnxLurT5&#10;P+PTwxpsdt5b/wC2zjcy1xrfBLw1earLqGsav4k8SXUkflSS396yPs/u71YNt/2eld1TfrUywGHq&#10;fxo83rKUv/ShQzTFUVajLk9Ixj/6TEztJ8GeDtBGNL8EaLDLs8vzZo/tL/8AkTPzV03/AAk2pp+7&#10;t737FF/06fuf/QcVl54orshShS+CKj6HBVq1MRL99Jy9feJJpJbr95JN53/Xb56jVdlLRWhiFFFF&#10;ABRRRQBifEi3N58IfHtuIvNP9mCXPptdWr9Wf2ebn7b8CvANx53nGTRLM+Zndn90tfl/e2/2zw94&#10;lt44fOlutIvIo4v+2TV98f8ABPa+F9+xr8MHEvmtHpzxMf8AdnkXb+lfnPFMP31KXl+p+scGyvhq&#10;sPNfjH/gH0hRRRXxR+hhRRRQAUUUUAef/GL4Z6R8V/C0Gjavez6da22o2upedaSKj74JVkVcn+Fi&#10;u013ifLEK8t/ab+Hep/FP4H+J/DGiRQzapfQL9mjnlaFN6urL868r92u/wDD1tJp3h3Tbe6Ijmtr&#10;WKOXH3Qyou6gDRlljtoTJIfKjT1qra6xZX0vl295DNJ6QyK1fmX8U9b8bf8ABRv9pfX/AIX+EfEt&#10;14T+FfhB2j1S7hT5riZWMbthWxJ+8R1T5sbeat/Hv/gm7J8CfhpfeP8A4Q+N/FcPjHw+n27yZbne&#10;9wi/6zZt6N/F3oA/Tmivj3/gn7+1ze/tBfAXUb/xPN9s8V+FS8WoSxR7Tcxqm6OTb/eZRg+4avP/&#10;AIBaL8aP2zbHU/iXrHxe1r4deFLq6nttG0HwltR9kbMqySu2f++f4sfw0AfoFRXxX+yv8a/GfhL9&#10;ofxl+zz8SPEv/Cb6rpMC3+leI5I9k9xCyLI0cq9PlV/vfhX2pQAUUUUAFFFFABRRRQAUUUUAFFFF&#10;ABRRWZrWsWXh3R7/AFXUrgWen2MElzcXMv3I41UszH/dCmgDTor80/jV/wAFFviB8XIPE2h/s6eD&#10;NRvtO0y1nlvPGc8e1I4EX95LEjYVdvZmbd/sV9Bf8E1/iT4o+K37LWl+IfGGtXWva3NqN5FJd3h3&#10;OUSTaq0AfVVFcp8SviJpHwr8Ba74v1uXytL0i1e5uCDzhew9+1fm58OPip+1X+3xc6lr/gXxNp/w&#10;v8F2V15UflSfOX2/6vftLSe/3aAP1Oor8oPHnxh/ap/YO8YaDd/EPxPB8RPBerXqxmWb97lF2+Yu&#10;7aGhb5uPvdK/Tw+N9Hi8Ef8ACWXN2LPQfsX9oyXc/wAnlw7N25v+A0AdHRX5d6T8XP2mP28PH2s3&#10;/wAJfEEXw0+G2kXTW1vqn3Tc49W2lpG/i2/KFD1mePfj3+0v/wAE/fF+i/8ACy9ftPij4L16Rc3U&#10;wZni2/6yNHwNrbfm28g+1AH6r0V5rr3xz8LaB8Ep/ilcXsZ8NR6Z/accsb/6xGXcq/7xb5frXyz4&#10;U+NX7Xfxk8ETfEDwj4O8G+HvD9zA11pWi6xNJNfXse3cuxlCr8w+7u25/WgD7wrkfin4/sPhZ8Od&#10;f8V6nBLd6dpFo9zPFCNzui/eryv9j79qO2/ab8AXdzd2I0Lxhodz/Z+u6Kefs869GX/Zbt7qw7V6&#10;j8VfAWjfFPwDrPhPX5pYdK1eA2sskEvlON3TY396gDZ8L6vaeIPDemapYxeVaXtrHcxxmPYQjruX&#10;5e3WtiszQtHh8PaLpumW3/HrZQR20efvbFXav8q06ACiiigAooooAKKKKACiiigAooooAKKKKACi&#10;iigDyj9pvwj4k+IHwQ8TeGPCcUUutatClrH5tz5IRGkXzG3f7m+u68F6BH4S8HaDocfMemWMFkP4&#10;v9XGq/8AstYHxV8Vat4VsdAOj/ZDdX2qwWT/AGzds2NuLY2/xfLXeUAFFFFABRRRQAUUUUAFFFFA&#10;BWMvhvSodcm1iHTLOLWZIfJN95SiV487trPjdtzWzRQB4xoviv4t+HvFMGm+JvC2la9pOpX0q2+r&#10;eHJmhTToeWX7SkzbmO3+JOM17PRXi3if9nl7rxzeeNfCnjPW/CXiW9eL7ZmT7XZXEMf/ACye3ZgP&#10;+BK3FAHtNcf8T/HUPwy8D614qubGbUrTS4ftE8NoB5pjX72P9371Z/iz42eEvAXjfRvC+v6l/Zeo&#10;6vC09nLNEwt32ttZWl+6rf72K6+SOy1/SyjiK+sLmPkfK8UqMP1WgCt4X8VaT438Oabr2iXsWpaT&#10;qECXNtdQnckkbLuVq8ru/hZr837Wll4+EMQ8Mw+GpNMeX7T83ntLu/1X+7/FXQf8LB8E/C/xv4Z+&#10;GEUP9g3WpWUsukww22y0KR/ehV87Vf8AiC+lY918XNXtv2p4fh55Nn/YEnhp9Web5vtHnrLt/wB3&#10;btoA+cf2+NT0jx58U/h74GupfJ03wusvjbXLrzPljtoVZY49vdmavlnTvidZW6an8aPEFlN9v8QS&#10;f2L4L0CHb9o+xr/Gq/7TNy3+zimfGTxN4e+KPx1+Jes6nr0p8P6lqfl6pdQSbnk0aybyVtItv/LS&#10;4niRU29Qymi18QavLrOja/B4Uj1P4mX1stv4S0D5P7P8LaV8yxz3H8KzN87fMwI2844r6rAVJYel&#10;Hl/xf9vdP/AY/wDkx8Dm0I4ivLn1j8Pb3filG/8Ael8Uv5Y/3ixDpcXwIt/7Q8T+b4y+Kfi6c77D&#10;TpP30qfe8qL/AJ5xL/G34Dir2n+CLm01u88ffEKXSv7btkUWf71f7M0KFf4E3fLJN/tVkrf6Z4M8&#10;VXFn4IN38YvjdqaNHqOvffsbfd/rNjfdVVXsvbvV/XfhxY3Nvaal8XfFen6zqlkf+PU3qRaZZfxe&#10;V5C5aZvXcq19LQnzx92Pw9G/dj/em/tSPk694y55z5XPdqPvyj/LCH2af/pX/kpQ0zx1rfjmzu7z&#10;wDos1oJXbPjPxOdlvs/vW8TfNIzf8CxV7wX4L0nw3e/atLs5vEvjS5/4/Ne1GLzZZH/i8pGysa/+&#10;PVSufi8/judbDwN4V1DxXfx7I/tWqx/YtMth/uf3fSrSaF4ivtONn448fTlOkmi+FI/s8X/XN5xy&#10;3/fNd9KUKsufWrLv8MI/4f6lI46sKlCHJpQhLp8U5f4v6jEZ418Y+G/AkwPiTX4hqmcR6Zp3+kXf&#10;+7tX7v8AwKm6N4g8SeI9M8/w54T/AOEUk/6C3jg/J/uwwLhm/wB5lIq/4K8H6b4E87/hFPDX2KWV&#10;/N+33cX2i4/7+vWncQ32qT+ZeXtp5v8A0+X0af8AoTV3+yxFT+NLlj2X/wAlI8/2uFp+5Rpc8u8/&#10;/kI/+3SkcQ/w5HiSaKf4i+KtV8ZS5b/iWaf/AKJp/wB75flXBauytNSj0qyhtNI03T9HsI/9XFp1&#10;ssXl/wDA1Xdu/wBrrWPqHivwbowzeeMtKx/zy07zLmX/AL5jWsO2+MfhC9m2aJ4c8X+KpYk/eeVZ&#10;fZ0j/NqwjPAYSXxLm/xc0v8A26R0TpZnj42nF8seluWP/tsTqZG82fzJP30sv/LWb53pu6sK01D4&#10;n+IYZJNK+HujeGbQp8kviC83u/8AtcD5a0bLSviHZwzx6l8UdLsRKnEOiaT57/7XzsV2/rW8cX7T&#10;4Kc5f9u8v/pXKYSwHs1etVhHy5ub/wBJjI3LPQdTv/8Aj3spZ/8AtlUGqQ2Xh041fX9E0b5PM/0u&#10;9jR/++N1YOq+AdD1qHZrfiXxh4r+T/l71L7Okf8Ae6LWZpXwk8AaJNvtfCsd3IefN1a6a4b+lEp4&#10;qXwU1H1l/wDIxCNLAxf7yq5f4Y/+3Sl/7aM1H4y+ALG4nt7PWbrXptn/ADCrORkk/wBncRWpo3i3&#10;U9Zh36f8KfFVxN/yzl1WaO1tv+B7sHbXUw+ILqzg+z6fDaaZF/zytLZUSq91qVze/wDHxezTf9ta&#10;I0sVL46n3R/+S5glXwUY+5Q5v8cpf+28pTll+IcsE32TS/BXhP8A55xXd02oTf725WZf++q5ybwt&#10;4y8QJMnib4oS2kEj/wDHn4asViQp/sttrpdtBoeChP45Tl/29/lYUcxqU/4MYR/7di//ACaXMctF&#10;8GfAf2j7Rqi6/wCKrqJ8Rya3qTD/AID8rV0umaT4c0AQjSPCui2ckb+ZHL9iWaWN/wDekUtUnU+t&#10;Gc1VLBYej8FNGdXH4uv8dVy/7e/9tNCTXr6WfzPO8iX/AJ6wxKj/APjtU7i4lvf3lxNNN/12lZ6Z&#10;RXYecIq7KWiigAooooAnhh+1WOs28f8ArbrTrqKP/vmvtn/gmrqdrqn7GvgF7WbzfJjltpfaRJWV&#10;lr4w8Nts1yy/4F/6C1fU/wDwSokig/Zhl0vzR9rsfEOoxTxfxR/vPlr4PiqH8Gf+L/20/TuC5/7x&#10;D/D/AO3H2dRRRXwB+mhRRRQBn6xA9xpd7AhIkkhdI/L+9nbXk37JPhvxN4S+CGl6Z4vtLyy1u2ur&#10;wSDUbnzppE8+Ty3d/wDaXa1e015F8Avi7qXxaHjiS/sbXTRofiK60eOGGTf8kLbd7/7TfeoA9drh&#10;fEvxt+H3gvVDpuv+OvD2jahGPntdR1OGGX/vhmBrxn/goJ+0pcfs0/AS81DR5o4/FWsSf2bpf7z5&#10;4mZWLT7f4tg/Vlr58/Zl/wCCY/w++I3wt0Tx18S9S1bxZ4l8TWseryzQ3rwpF537zb6s3zct67qA&#10;P0F8KeMvD/jvSzqfhzWrDxBp+9ovtWm3K3EO9fvLvUkVvV+Q/wAS9Duf+CY/7Vng248E6nrcvw28&#10;QBftulXkm+GRd22RN/RmX5G3bdw96+s/24PHPiXXr74T/DPwH4sl8KX/AI91ForjVbT740/y9zbG&#10;z95v19aAPsWivgb4x/sL/wDCofhpeeN/AHxL8YWnjHwzB/aZl1fU3ubTUHj+Zlli/hVvm6Z9K+r/&#10;ANnj4pyfGn4J+DfG8tp9iudY06K5uISOkm359n+zuzj2oA9KooooAKKKKACiiigAooooAKKKKACi&#10;iigAoorJ8QeINL8LaVPqms6hbaZp9um+S6u5VRIx67moA1qKx/DniXSPF+kwaromowalp1xzHdWs&#10;m9H/ABrYoAKK4bxb8a/AXgTUBp/iDxhpOj3+OLe7ulR/++etXPBvxN8I/EGIy+HPEmnayEdkItLh&#10;XfK/e+Xr3oA62iiuS8ZfFHwj8O/J/wCEn8S6dovmcRi8uVRpP+A0AdbRXIeC/in4Q+Ign/4RfxJp&#10;2vm34l+x3CyNHXX0AFFJupaAKl3dxWMEtxcTCKGNGkkkkO1URfvNWJ4D8PaL4X8J2VhoDCXRhukg&#10;PmebwzFj83O75mpfiDolz4m8BeJtG0+WKC+1LTbmzt5pRlEeSJlVm9tzVH8NfDdx4N8A6Bod5NFP&#10;d2NlFbSyxD5XdVw1AHU0UUUAFFFFAHhP7bGoR6Z+yf8AFOR5fJB0C6iHvujK7f1r468E2Mul/Cz4&#10;dWkkPkzW3h218yL/AL6r6F/4KgySr+xh4zSDiSWexix67rqNcV5Fry7Z7KP/AJ5adbRf+Qlrz8Y/&#10;difb8Kw5qtafkjMooorxz9GE21Pb3Utr/wAe800P/XGWoaKANlvF+ryQfZ55odTil/d+TdxLN/wH&#10;5s1w3if4Z/D/AMawfZ9b8AaJL/01022Wzmj/AOBxYroOtIRirjKUTGeHpVfjipHHaL8BPhz4et54&#10;tHm8Y+H5Zf8Alrp3iCZPLf8Avbd+1v8AgVb0nhzx5a2fkeH/AI4/uc/ux4o8PwXE2/8A25VT7taf&#10;1o5rT28zjll2H+xHl9JcpxrD48eGTi40zwT8S7Xf5sktpc/YbjZ/dRdyf733aa3xludO1OGx8UfB&#10;bxrot3JIv7zQ831vGn9/5cnd/s12m2rlrq19Zf8AHveSw/8AbWn7WP8AKR9Sqx+CtP58rOVHxa+G&#10;Mt9DZ3HiubwzqEj/ALu08UabJYv/AMDeRQq1qWev+GtWv4bPS/GXhnWbuX/VxWmrwO8n/fLV0E3i&#10;a+vYPL1CG01OKX/WRajbLMlcXrXwm+FnigTPqnw00r7Tc/6y507dby/8A2/do/dSLl9fp/yS++P+&#10;Z2M3hrV4od/9myzR/wDPWGPen/fS1nSL5P8ArP3Fedr+z34b0FhJ4I8ceNvA90H8yL/TvtdtH/e+&#10;Q7d1benWPxz09RbW3xR8Ka/YRfcPiPTmSWX/AK67c0clOXwSI+t4qH8ai/lJM6j0q7petX2iT+Zp&#10;95LD/wCgSf76VjDUPiTpduH1v4XaL4sj73fg3VtjSf8AbCRQF/76rj9c+OmmeF737P4o+Gvjbwba&#10;n/l6ltlu03/3fkaj2U/sFvMcOv414+sZG94k+GvgTxtqkN/q/hqLTNUjk82PWfDn+g3cb/3t0WKz&#10;PHFl8Rvhz8O9Z8T6H8V7DxN4b8PQfabjSvGemx/a5fm2+Uk6qN27t82asaB8Zfhb4pmgtLD4h6fB&#10;fy9LXV4pLRk/2W3LtVqzf2kIP7b8L+AvhppGp2GpXfjfV1urz7FcrKv2CD5m+7/u7vmrsw1OrVqx&#10;o8u54Ga18Bh8JUxdGooyit4P/Ij8LftF+E9b0qG58Y6Dr3w1uZUi8y6urOSbTN7f3JcblX/eNdN4&#10;3+MsXwx+Fupan4J8Qaf4r8Sa5J/Ymh2ukXK3iSTSL8zui5X5Y9/3u9cvq19qek6rex/vfskUnleV&#10;NFvh2Ku1fvLt/hrgde+GvhHX7+DWLS3uvB/iS1fzLfVPD3yJv/vPEeN3+1ur9Cr8HKm4zw9Tm8v/&#10;AJGR+I4bxQr1qMsPi6a95aSX/tyJ9M+Ddj4Bhhi8KazN4f8AH32X/iYX93++sdQmb5pIpYm+VV+b&#10;aGVeKXQ/iP8A2Pf/AGPxtos3gjWrZ1jGtQ/vtGuX/h/e/dXd/vbauabJ8RLW2D6vNpXxSsIv+WcX&#10;+h6ts/56IzcM3qu78ao6R8Y/DE882g+IYbvwr9o+STRvFlt/olwjfw+bzivrIeyw3L7GXsJdn8Mv&#10;/bf/AAGR+YTjXxnNOtFV494S9+P/ALd/27KJc1nwr4p0Twd4luvhdr8vh/8A4SW3xqmgwBPsmqpn&#10;5pbKX7sMn/XPbn8MU2PStN8f+FdHv/hTDD4U8Z+EYfKj0eWLZcRp/wAtLS6VvmkVm6SN1PerWl/C&#10;7xd4Avp7n4e6na3vhW6/e/8ACLatL51v/e229wudvs3y4qgt7b/FvxfDc+HLv/hV3xo0jaJLbXPk&#10;TUIfu+U7/dkX/arjnQo0Jyn7PklLdfzf3oS/mPQjjMRXpRh7bnhDZv7PN9mrD+X7PN73KV9W1u78&#10;U6FZ/Fzwhps2m+PfBkiWfiTQJdzMbbpIu0/w/wAQ/wB5v7tbsfg+0/4Wt4s0fRJYpvB3xT8K3OrW&#10;YiPyS3kcTNsib+9u/h96iuNR1vU/iHeeIrDTIdA+K+h6e9t4p8B3b7IvEVh/FJa9m+X5vX8q4eDX&#10;pPBGgaAnhhf+Eg8IaJqi+OvCt/5376OwU7b7Tn/6aKN5df8AZY9K8qpiPe/r0v8A9vR+L+8dtLDy&#10;qLkh7umn/pUVzfa5ZLmhL+Xm/lK3g7XIda1j9mS5u5QJNIOo2Vxn/ll9nO7a1aHhnSr7xb8BLyOx&#10;MsOv/Ffxm1vF5Mf+stlkbzpNn8MaoX5rz74jXtr4P1DS5PDk/Frqmr3tv/0zgu4rXy//AB5nWvRt&#10;HOpR6t4bsPDF35N/4R0aDwppEfmfLJq1/FuvJM/wrCsryM3bYK5VW15P6+GMf/SYyPRq0LqM4f4t&#10;f7s5yj/5NKJ0kOlab8SvG0ttPKbP4L/DD91HdXcmyG9vY/vMzf3Vb+H/AOKqXTUsfHeqS/FrxteW&#10;mmaLbXTx+GrXUP3NvGitu+2usn+skk+8F/21rDvrfSL/AOGegweIrz+xvgx4Qm+zGOz5uvGWqqze&#10;Y9v/AHo938TcVb8Xy6I17pnjv4w+Vo2nxwRyeEvhzaDe8cO3920sX95vk+Vq9GjiYy+O382vw+XN&#10;/dj9n+Y8WrQcfchf+VW1l5xj/wBPKnxTl9mPukypJ8eby7SfTNVs/h5H+98obobvxDN/Cz/xLAv+&#10;zWhq/jLQNDsrPRLT7JrF/bfu9K8GeHv3vz/9Ndn+rX1ZvmqXUIPGPxws7R44L/4feEZeJIv+YnqK&#10;f3dnyrDD/wACz9dtZ95rngD4J6V/Y+hz6fpl1Jx/Zenf6Zqd4/3dryqv3q9yM5R/fcyjzb1H9r/D&#10;H+v+3jyZwjOUaLi5cu1OHvRj/enL+b+vdIG8J634j0zZ8RfE3+iSf8yj4ZCRRR/7NxOvzSf7u6ui&#10;+yXVj4XsrfyItH8LWSeVb+b+6t40X+Lc33m9WrNs9T8Y6hF9o0TwPp/g+HYnl6r4xudz/wDAIEz/&#10;AOPEVzkHwy0jVZRfeO9Y1Xx/rQfzPKluPJ0+P/ZWJfvL/wB810Uny/7tTcpS+3P3f/Sve/8AJTnq&#10;r2n++VVCMfsQ5Zf+Sx93/wAClzGnqXjrwxosMotZbvxtqsYyLDwzF56R/wDXWUZVf503TZviPrri&#10;4EOi/C7Tf+WfnY1HUJNy/wB1t23/AHttdJY3U0FnFpug6bFo9hGcpYaTbbVP/s1Sr4Z1OX95JD5P&#10;/TW7lVP/AEJq6fq9er/GqfJe7/5N8RxfWqFH+BSV+8/el/4D8P8A6UchcfDbwjc31lqGoQar4q1S&#10;1fzPtXiG9aWGR/73lbtir/skYrqZ9auZ7GGz/c2VpF/q7SziWGH/AL4XC1kaz4k8JeG4PM1fxxol&#10;n/0yhkaZ/wDvhVNcsPjJ4aupvI0DTtf8Vy/P/wAg6yaJdn97cfvVlGtgsJ8ElF+Xxf8AyRvLD5jm&#10;C9+M5R6X+H/5E7L7lG6mWeo+I75oPsHwqu7MbPM87xBqK28X6bmqpft8VkP+heJvBWgf9MrS2aV4&#10;/wDgTL81avFx+xGcv+3f/kuUwWBlze/VhH1l/wDI8xtWuj31/wD8e9ldzf8AXGJqq6p9m0Hyf7U1&#10;PT9M8z/V/a7lU/8AQq5Rvh1e6+MeM/iT4l1r5P8Aj10/bbxRv/F/Eflqxp3wj+G2kE/ZvBv9pTFP&#10;9bq181x/wLtU+1xlT4Kaj6y/9tjzGnscFT+Ou5f4I/8At0pR/wDSTRu/G3gXTRm98b6VNIf+WWnD&#10;7W3+78mfmqjq3xP0jTJilp4J8aax8n7uU6e1un6rurrrbVzpnyaZpmn6NF/06Wyp/jUc2sX1x/rL&#10;2aeqlDFSj/EUfSP/AMlIiNXBU5fwpS9Zf/IxOXOo/ErWQZNK8D6D4ZtpUXA1vUQ9x/vbd1W7Pw/4&#10;/g/d618S9KsrT/qB6TE9z/u72j+WtFvm/wBYaNtEcJ/PUnL/ALe5f/SeUcsfyq1GlCP/AG7zf+lc&#10;xQvvBWiatBN/bfiTxf4lll/d4m1H7Omz+7tiYBqy9K+FXgDQgRb+DrW8kL+YbnUJWuJfyLGujFAq&#10;vqWF5uf2a5vP3v8A0ol5jjOXk9q4x8vd/wDSTTs/EF1pUJg0yK10eM/8stOto4v/AEFRVa81S+1H&#10;/j8vZZv+u0rPVUdKBXbH3TzZe9LnDbS0UUhBRRRQAUUUUAFFFFACfrVm1s49Us9Y0yc4jvdPnjk/&#10;753f+y1W6GtTw3H5+uQ2/wDz1Rov++lanKPNHkNIy5Zc59c/8EvPGmq+Nf2QvDUmqMJDps8+m2xE&#10;ezEMTbU6f7NfXOOK+JP+CUXiU3XwD1/wn5WIvCniG8sY5f8Anpvkab/2avr7xj4v0nwD4W1PxHr9&#10;5Fpui6bC1zd3Uv3YkX+KvwWS5Zcp/Sqd1zG9RXwLqv8AwV2+Hza5eW/h3wd4n8TWFs4j+32duNj/&#10;APAcn8K99/Zt/bP+Gv7UEHleFtTms9fiRpbjQNRj8q7jRTjd3Vl/3W+tSUe+0Vzvjjx34f8Ahr4d&#10;u9e8T6xa6Fo1sn727u5NiR15B4d/bu+BHirW9N0nTviHYT3uoy+VaCa3nhSR+nyvJGF/WgD6BopF&#10;bdS0AFFFFABRRRQAUUUUAFeTx/s0fDb/AIW/efE6fwxa3vjW5jSN7+7/AHoj2jarIjfKrfL95Rmv&#10;WKKAPz58PHP/AAV/8Te3hmL/ANFR1+g1fnx4e/5TAeJv+xZi/wDRUdfoPQB+RP8AwUF8G+Jf2f8A&#10;9s7w38chpd1rPhWWe1uZJYQ2yJ4tqtA7gYVm/g3da+8fE/7cXwj8O/BiH4hv4s0660+5g8y2sYLl&#10;HupJtqsYNgOfMXcM+leB/tm/tl3+v+PYfgB8JdA0/wAb+MdSney1UalbfaLS3+Vt0Ww4+ZfvFv4N&#10;nevJ/GH/AAR21bSPhxZav4X8Zi88fWI+2y6fLbeXYyzfe8uL5jt2sNq5XnvigD13/gl/8P8AxBqX&#10;/CxfjVrdnFo1t4+vnudO0yAKqCHzWZm2/wAK7vlX25rifhtbWXxk/wCCtnjHVNQvLXVLXwhaf8Sv&#10;ydrJ8sahfmH8SSSvXrv7AX7Xep/FSDUvhl8R7P8AsX4oeGvMElrLCtv9phV9vyp/eT7px1614b+x&#10;j4cufBf/AAUw+Mmj6hNB9qEdzL+7f/WeY8ci7f8AgLc0AfqPX44fCy8i+Df/AAVz1jQ/DFpDZaTf&#10;axPpsltKW2iOaJZJNn+1u6V+x9fjQkMsn/BZCUxwyzAeKPMfyo93yfZl+b/doA+jP2X719J/4Ka/&#10;H201uY2WoXtlmyhvJMS3CeZHInlBvvL5fzDH8PtT/wDgrRPZanpHwn0C2h+3eJbnxCktnawyfvtn&#10;yq37rqwb+9/sV9H/AB5/Y18AftB6zZa9rUWoaN4osU8uDXtDuTa3YT+6zL97v+dZvw7/AGI/BHgj&#10;4kw+PtY1XxD4+8X2yIlnqni2/F49tt+6YvlG1qAPouvONZ8C+EYPixpvjy6vRZeI7HTZdMHm3OxJ&#10;IJGVvmU/7S/er0evA/Gv7P3/AAnv7REPijXtH03WPB48OtYyRXcjGX7V5u5fk+7t2/xUAe3/ANo2&#10;y2H2vz4vsuzzPO8z5Nn97dUdhrNjqu5LO8hvDH9/yZFes9/A+gyeDv8AhF30yH/hH/sv2L7Bj915&#10;O3bs/wB3FZ/gn4TeEPhzcXdx4Z8P2eizXSJHPJaR7PMVfu0AbVz4m0mwmljn1K0gmj/1kcsqqwqe&#10;91mx04Qi6vYbcyf6vzpFXzK43XvgL8PvE2uT6zqnhPTr3VLh0llupY/nd1+7mtPxj8LPCfxCOn/8&#10;JJoFlrP2Dd9mF3Hnyt23dt/75FAG9ba1Y3sEs9vewzRR/wCskikVlT8ahg8T6Td3EMEGp2s0sv8A&#10;q44plZnrJ8P/AAw8K+FPDl7oej6DZ6bpV9u+02kMeEl3Ltbd/wABrJ8M/AP4feDtUs9T0Twpp2m6&#10;hahvs91DFh493WgDsL/X9M0mby7u9tbSTZ5mJpVT5fxqW61aysLf7RcXkMFt/wA9ZZFVPzrkPGHw&#10;P8BfEHVZtT8R+F9P1m/lg+zPNdxb28v+7Wn4n+HXhrxl4bh0HW9HtNT0W3ZPKtJhlI9nC/8AfNAG&#10;xYa3p2qTTR2d5DdyRffEMitihNc02S9+xpe2v2r/AJ4iVd//AHzWH4M+FvhH4dz3svhvQLPRZb3b&#10;9oNpHs8zb93NUNI+B3gTw/4oPiPT/C+nWmt73l+3xRfvd7feagDrL3W9O0uaGK7vYLSST/VxTSKm&#10;aktNStbyxF1BcQzW5H+til3p/wB9Vy/jT4QeDfiReWl74m8PWes3VtG8UMt3Hlo0b7y1qR+BtAh8&#10;If8ACLppkEegeR9m+wAfuvL/ALtAFyy8QaZqc/kWmpWt3Ns8zy4ZVdin4U651/TLO8+yz3trDdfL&#10;+6llVX+b7tc74I+EHgz4b3lxc+F/DWn6JNcxrFLJZxbS6L91ap6t8C/Aeu+KP+Ej1Hwrp95rgmS4&#10;+3yxnf5i/dbr/DQB2V/q1lpgDXl5DaeZwnnyKmfzp9lqVtfW/wBot5op7Y/8tYpN61heNfhx4a+I&#10;1vZ2/ifRbTWYrWTzoIrtd/lv/eFT+FvAegeC/Df9gaJpkGm6N8/+iwjCfN96gDzv4afF++8X/F74&#10;h+GNQm0j+zdGurePSWtJP31wjQLI+7Jw21m/hr1K/wDEGmaXN5V5qNtZy7N/lTSqnH415J8MdJ+F&#10;MPxS8S6J4Y8KwaZ4m8KlI7m6FtsH79PM+R8/Nw3Ndb4s+A3w/wDHGtT6rr/hTT9V1G4jWKW6u4y7&#10;Oi/dXrQB2b6vYRWP257yAWmP+PnzF2f99UWOrWOpCVrO8hu/L4fyZFfH5Vh+IPhv4X8U+FIPDmqa&#10;LaXuiW2zy7CUfuk2/d/75o8GfDTwt8OoLy38N6NaaLFfSedcR2g2eY/96gDTh8T6TcziBNStZZpH&#10;2JEsq7ifpU17rumaXLsu721tJD2mlVD+tcVpH7Pnw50DXLPWNP8AB+m2eqWs73EF1FFh45Gbczf9&#10;9VoeMvg/4M+Impwah4k8NafrN3FA1tHLdxb3jjblloA6j+1bH7D9u+2QfZMf8fPmLs/76osdYsdT&#10;Eos7yG78v74hkV8flWK3w38LN4H/AOEO/sa0/wCEX8j7N/ZW39zs67cUzwX8LvCnw7N4fDeg2ejf&#10;bNpuPskezzNv3c0Aa7eJdJS9+yNqVqLrf5XlGVd+7+7ipr7V7HTPK+2XkNn5nCCaRUz+dcdcfAjw&#10;Be+KR4kuPCenS659qW++3mL5/PX7sn+9Wt40+G/hn4h29nD4j0W01mK1k863F2u/y327dw/CgDet&#10;NQtb60FxBPFPbEcSxSb1qvY+IdM1SbyrPUbW8l2b/KhlV+Pwqj4a8D6D4R8NroGj6bBpuixo0f2G&#10;EYQBvvVi+Dvgl4D+Huq/2p4b8Mafo2oeR9m860iw2z722gDqL7xDpmlziO71K1tJCP8AVzSqrfzq&#10;zd6hb2UH2ieeKGEf8tJZNi1xvjD4I+BPiBqv9qeI/DGnaxfvGkX2m6iy+xW3Ktb/AIj8E6J4t8Pf&#10;2JrGmw6lpXy/6LMModv3aAL9nq9jqcMj2l5FeJH9/wAl1cCvHPir8E/Avxj8R6Zrqa9N4f8AGtsh&#10;trLX9CvvJvAn3mi/uuv+yymvR/Bfw18LfD+wvbTw5o1po9rfSebcQ2gwsj9N1eO/EaP4B/szCz8S&#10;axoulaZrVtI0unWunW7TajcTt18mJTuZm/L3oA6r4yfE+9+E/hzTtLsFkvdZu4PJt9Uu4mmhjmXb&#10;ta5WPDL5nz/Mvevz+/4KO/t36/Fpc/wn8PS2cEupWKnXrq0l3vb+Z832RX6fd+V/yr70+JHw7uvi&#10;tD4a8YaIPsUsVt9ol0+7tvJu7xG2tHA8uT5O35s/K3Wvx6/4KJfs6eIPgv8AG6+1zULKKHRPFUzX&#10;9tNaD9zHM3zSxf7yt+Y5oA8P+FurfZvElvazmKW1l2xywSxtN56Z3eXtX5m5/h6etfU50XxT8Sor&#10;dJPDWt69p1t+7Ol+IdbttG0wf3dlrB5aqq9+K8d1/wDZf8dfBTxt4ZPibTIpNK1eKO5stY0/beWM&#10;gZd23fuRC3+yzL9a7XR72Gy8UQ6Jf+HvAsxkf92fGWlTac8n+ysql0/4Fur2cI3y/wB3+vU+bzKF&#10;6nub2/rrH/0o+gdItvijpWh/YLfWvhV4OtiPLjttJPmvGv8AvK21m/3t1ZGtfDK+1yCZNc+Lt/ez&#10;Sf8AQJubaxh/74UCs/Vvh7ZaHCZNU/Zl0rU4ceZ/aHhm+NxbmP8AvJlhurjtS8SfBLSrzyL/AOFV&#10;1ouP9ZJqGiyIsf8AvbZTX2VKcYw5K1recpxj/wCk8p+f8kqkvaYa9/7kKUv/AG+Ujctf2d/Bsd+b&#10;jU5h4quo3xHJret7v/HFau10zw9ZeH/+QRpvg7Rvn8z915G/f/vt81cFoUXwO8VShNG03wVNIP8A&#10;lldmW2aT/vrFdP8A8Kg8JtB5kfw20C8i/wCetofO/wDQZDXrYelH48NTp/KX/wBqebi6rfu4yrW9&#10;HHl/8l5zpLqfV73/AI+PEFp5X/PL+0lRP++N22s1tAlb/l90n/wOjrnZvh74Ktf3dx8NtFhP/Ta3&#10;lT/2ao/+EF8Af9CF4f8A+/bf/FV382K/lh/4FL/5E8vkwP8APP8A8Bj/APJnTf2BJ/z+aT/4Gx0f&#10;2BJ/z+aT/wCBsdc1/wAIJ4B/6J5oH/ft/wD4qj/hBPAP/RPNA/79v/8AFUc2K/lh/wCBS/8AkSuX&#10;A/zz/wDAY/8AyZ0v9gSf8/mk/wDgbHR/YEn/AD+aT/4Gx1zX/CCeAf8Aonmgf9+3/wDiqP8AhBPA&#10;P/RPNA/79v8A/FUc2K/lh/4FL/5EOXA/zz/8Bj/8mdL/AGBJ/wA/mk/+BsdH9gSf8/mk/wDgbHXN&#10;f8IJ4B/6J5oH/ft//iqP+EE8A/8ARPNA/wC/b/8AxVHNiv5Yf+BS/wDkQ5cD/PP/AMBj/wDJnS/2&#10;BJ/z+aT/AOBsdH9gSf8AP5pP/gbHXNf8IJ4B/wCieaB/37f/AOKo/wCEE8A/9E80D/v2/wD8VRzY&#10;r+WH/gUv/kQ5cD/PP/wGP/yZ0v8AYEn/AD+aT/4Gx0f2BJ/z+aT/AOBsdc1/wgngH/onmgf9+3/+&#10;Ko/4QTwD/wBE80D/AL9v/wDFUc2K/lh/4FL/AORDlwP88/8AwGP/AMmdL/YEn/P5pP8A4Gx0f2BJ&#10;/wA/mk/+Bsdc1/wgngH/AKJ5oH/ft/8A4qj/AIQTwD/0TzQP+/b/APxVHNiv5Yf+BS/+RDlwP88/&#10;/AY//JnS/wBgSf8AP5pP/gbHR/YEn/P5pP8A4Gx1zX/CCeAf+ieaB/37f/4qj/hBPAP/AETzQP8A&#10;v2//AMVRzYr+WH/gUv8A5EOXA/zz/wDAY/8AyZ0v9gSf8/mk/wDgbHR/YEn/AD+aT/4Gx1zX/CCe&#10;Af8Aonmgf9+3/wDiqP8AhBPAP/RPNA/79v8A/FUc2K/lh/4FL/5EOXA/zz/8Bj/8mdz4Z0H/AImv&#10;7zU9J8qVJYv+P6P+JWWvoX/gmJ4r0XRf2YILG/1qwtp7XWr6PypblEKDzOOrV8gjwL4BHT4eaAP+&#10;AP8A/FUP4F8BydfAGiQ/9co5U/8AQWrwM1yzFZn7P4I2/wAX/wAifR5NnGDyh1Lc8+e32Yx2/wC3&#10;j9df+FgeFv8AoYdK/wDAuP8A+Ko/4WB4W/6GHSv/AALj/wDiq/If/hAPAf8A0I+h/wDkX/4uj/hA&#10;PAf/AEI+h/8AkX/4uvB/1WxP/PyH/k3/AMifTf644T/n3P8A8l/+SP13X4geFmPHiHSv/AuP/GtO&#10;61nT9Pihlub2CBZf9WZZFUP9K/FL4r+AfCEfw0g/s3wpp+jX97rdpp0WoWnmLLGkki7v4v7tfrrd&#10;/Brwb4w8OeG7fX9AtNZGl2Mdtbfa13+WmxVP/oNfO4/Azy+r7GclJ26H1WWZlTzSh9Zoxajfl1PQ&#10;F1G2ayF4k8Rtdnmebv8Al2f3qhsNa07VcpZXsF4U6+VIr1nr4I0NfCH/AAjH9mw/8I/9n+y/2f8A&#10;8svJ242f7tZvgn4SeDvhvcXdx4Y8P2eizXUaRyvaR7C6L91a849Uxfjv8Srn4efCvxZrOhzadN4g&#10;0zTpbm2tbyT5fMVdyq6q26pbnxxI3wEn8V6pD+//ALAa+uYrT+95G5lTdVL4ifs/fDDxpb+ILzxR&#10;oGnk6nB5WoX8snlPs27fv5+X5a3Nd8F6S/wk1LwxaCT+xTpEljH5Mm5/J8rau1vpQB+dn/BFq9+3&#10;ap8U50MgjkeCURHoNzNX6aeMf+RU1n/ryn/9FtX5nf8ABGLT/wCzNc+LFn+9H2aaGL978j/KzD5l&#10;r9J/Hl5b6d4I1+4vJY4LWLT53kllO1EHltzQB+Sn/BIRL2/+InxhsLYSS+b4dYRWvm7UMjTbV9v+&#10;BV7z+wT+1D4E+CHw7vfhJ8S9VHw/8X+Hr27kuIfEQ+zRSIz7l2O2F3f7PU9q8o/4IreHLmX4h/Ez&#10;xGgi/ssWUVj/ALe9pfMH/Adq1+o+t/D7wz4pn8/V9A07U5f+et3bK7/+PLQB8P8A7Ms7/tC/t3+P&#10;vjd4YM83w5tdNi0jT9QurVovtkwijWRYum5VkDtuav0ErO0rSLDQbJbTTbKCxtY+kNrEqJ/3ytaN&#10;ABRRRQAUUUUAFFFFABRRRQAUUUUAFZ+q6Xa63pd5p19CJ7O6ha3uIpPuyI67WX8s1oUUAeKfFrwD&#10;4e+Gv7L/AI50Hwvo9ro2k2+h3nl2dpHsQfumrxz/AIJJ/wDJmuif9hXUP/R1fQX7Sn/JAfiL/wBg&#10;O6/9FtXz7/wST/5M10T/ALCuof8Ao6gD339pL4Rj46fA/wAWeCo5hZ3Wp2TJBMekc33l/XFfnP8A&#10;8E//ANoj/hjrxj4g+CHxksx4N824+1W2oXnyJFO21drt93y2X5hJ0r9F/wBov486H+zl8K9S8ba8&#10;JZ7W22xW9tD9+4nbPlxj/er4P+B/wN8W/wDBSScfE7453ktl4Fjklj0LQNJ/0dpPm27t+3O1fu7v&#10;4vagCD9rv473H7dvjDQPgp8GtNm8Q6JbaoLnWdfEX+j/ALtto2My/Kqje27o25cV9Cf8FF9ctfhP&#10;+xBrWi2epyWU80Nno+nnG97jEse5P+BRLJmvlX4yfs7/ABE/4Js+I4fiZ8I9fu9R+HktzGdY06fk&#10;xJu+WKb/AJ6R/Nw3B3dRXs3/AAUL8S6R+0h+wBZ/Efw1qUMWlw3Fnqfkzcync/ktB/syK0nP+41A&#10;Hsf/AATPtYYP2MfADRwQwNJHcSSGGPaZH8+T5m/vNXN/8FYNIsNR/Y48QXl3ZQ3F3Y31nLaTS/et&#10;5GnWNmX/AIC7L/wKuq/4Jpf8mXfDr/rjP/6PkrE/4KqjP7FHjL/r6sT/AOTMdAHx7o48SfEb/gjx&#10;fW8cR1EeH9Yby/L+TyrKJ1kYn+9taV6/QT9lP4qeFdc/Zb8F65Z6/Zz6Vo+gW0Oo3RkVFs2hgVZV&#10;l/u7drV5B/wSe0KZf2N7SHVNPK2t/ql5LGl1H8tzCyxru54ZflZf+A12Wuf8E2fgNrOrTX8fhibT&#10;Irlsy6fpt9Jb2j/9sl+WgDxz/gmAP+Ek+Jf7QnjiwshD4Z1zW4otPu4t2y48tpmbbu+b7sqN/wAD&#10;r6g/ay+H3iX4m/Bi90TwkBLrRvbO5jAufs52RTpI21/721TivSfBXgjQPh34cs9A8M6Za6No1knl&#10;29pax7Ujrzv9qn4qa58HPhTL4h8P/wBn/wBonULOyj/tIM0X76dY/wCH/eoA9W0qOWPS7NJ8ed5K&#10;h/8Ae2jNXq8s+DE/xUuRrMnxKg8PQxSGI6UNDkkf5Nrb/N3KP9msjR3+OX/C4J11CDwp/wAK5+1S&#10;+XLDLL9u8ja3l/Lt27t3WgD2qivLvjZJ8V0stH/4VbD4emu/Pf8AtD+3pZETy9vy7NqnndWx4M/4&#10;TsfDRP8AhJzpP/CdeRLv/s7d9j875vL+8M7fuZoA7mivE/gy/wAeJPEU3/CzofCcOifZm8v+wpZX&#10;l8/f8v3lHy7ah+KT/H0+OPK8AQ+D/wDhFfIi/favJKLjf/y0+VVPy+lAHuVFcF8Uz8QU8An/AIQA&#10;aRL4u3R8avIyW2P+Wn3VJ+lL8K3+IEngkf8ACwItIh8VeZLn+yJGe22bj5f3lB+7jNAHeUV8/wDw&#10;/b9o6bxjpo8aQ+B4PDQeX7b/AGbJM9y6fN5apuUL9a2/jhcfGpb+xT4UWfhia18hzeS+IppUbzv+&#10;WaptU/L60Aey0VwvjNvHi/DSc+F4tIPjr7PF5UWoyP8AYfO+XzOVG7b9/FYHwcX4wtqusSfEseGY&#10;dP2INPi0IyO+/wDiZ9yigD1mivBfEk/7Qtx8TJo9Eh8HWXgX7VFHHLeSSveeQv8ArH2KuNzdl3V2&#10;HxmufiUmk6dH8MbPQ5tTkuP9Ll12Vkijg/2dqnczUAelUVwPg5viE3wugPiiHSB4/wDsknmRadI/&#10;2Hz9reX8zDdtztzWD8EX+MrT6n/wtSDwxDF5cX2P/hHpZH+f/lpv3KPwoA9K1F7ES2kF4IpJZH/c&#10;ebHu+etKvEPiLD8bpviJCPB8HhIeEY/IKXOrGU3cR/5b/Kq7enT5q7n4oSeN4PBFwfAEGlXvir5E&#10;t/7YlaG2H95m2qT/AMBoA7aiuC+EK/ED/hFd/wAR/wCyP+Egknb9zoe77PFD/B8zcs3rXM+CLj42&#10;XHxRvT4qsvC9n4AHmm2/s+5le+/6Z78qF+tAHsdFeQ/GyT4zJe6Z/wAKsh8MzWvlt9t/t6WRH37l&#10;27Nqn5du+t74hH4hL8NW/wCEMi0M+OfJiwNSkdbTf/y0+6N23rigD0CivMvgs/xUay1n/hZ8OgQ3&#10;X2hf7P8A7Ckd08nb82/co+bdXJaU/wC0N/wsyFb+HwcPAv8AaL+ZJFJL9u+xfw/w7fMoA96oryf4&#10;1SfFxJ9G/wCFWw+HZo8y/wBo/wBuyyJ/D8mzap/i61vaA3j3/hVkJ1eHSf8AhP8A7E3mRQyN9h+1&#10;fNt+bbu2/doA7qivGPgrJ8cH1y8/4WlD4Uh0r7Ev2f8AsGSR3+07l3btyj5du6s34iv+0JH4+n/4&#10;QuHwdP4P/c/Z/wC0pZVuf+mu7auPpQB7zRXAfGBviGvhWL/hW0OizeIPtEW/+3JXSHyM/vPuqfm9&#10;KufDBvG7+CbL/hPIdJh8U/N9pGkSO9t975du5Qfu0AbPifwrpHjPRLzSNc0211TSrqNori1u4lkS&#10;RG+tcr4m0/XPh18PbTT/AIaaBYXsumvFDb6Td3Jhj+zfxKjZ+96bq5n4XSfHN/Ht9/wn8PhOHwh5&#10;cv2b+yJZXud/m/u9+5QP9X196l+NUnxuTWtL/wCFWQ+FJtK8hvtv9vSyI/mbl27dqn5du+gCQ6P4&#10;f/ad8E2I8SeGda0YaZq8V0lrq9u9ncRXVtLuVkbgsu5fvLw6+zV5l+29+0X4O+DPwS8Qa3aT2k/i&#10;/UrGXSNJuoYvNcyN8rL5q8qq/ePzf3a95+ITa2vwv1n7H9kOtf2c3mGYt5Odn7z7qlv7+Plr8YP+&#10;CjPiPxDfXPw50+4nhm8KyaW19ZeVHiWS6ZtszTf7XyphfT60AfOfwl8cSeGdVs4Y/Khk89ZI7qaP&#10;zvs0n3fPRf8Anoq/c3cA819PeA1TxrBqfh20t/EF74WimS4vLDwxJ5z6zct96XUNRbKRq3dNwUdh&#10;ur4itGkWeLZ1zX0n4MkuPHWiQfbbjwqtvFiN5dQnu4YY9v8Az12Qlf8Avpq9TC1Hy8h4WYUFL30e&#10;3+JfFOs6VAPD+r+PfA3wX8I2X7s6X4NuI7++J/hV/L3Nu9WrnfAXiD4K6Pqs3/CNaD4l8e61v/ea&#10;zd6a17LI6/xIjKVX/vmtPwz4C8VeHraC60DQ/gjc/wDPO6Nyksr/APfwhv8Ax2utiX9oKSy/0Cz+&#10;HZs/+objZ/44K+qwntOaM+Vy5f7vN/4D70f/AEk+GxCoxThCrGPN8X7yMOb192Upf9vSC68XeLtc&#10;O+w+GmoeTJJ+7l8Q6lHY2+z+86rtKt6bq56bUPizeTfZ4/8AhC/B9rF/y1hxev8A7v8AFVq8svje&#10;x/0y08Df9tlk/wAKq/2Z8Yf+gb8O/wAm/wAK92VWVT4/a/KPL/6SeNGjCn8HsPnJy/8ASivP8Pbn&#10;X/Jk8XfFDxLrMvzf6LoY+yRRu393gfLTdP8AhD8NtIm+0ReE5tYu9nlyXerX0kvmf7W3dt3VaOm/&#10;GHtpnw7/ABz/APE0DS/jD30z4d/r/wDE1MYYWL/3acpeceb/ANKkVKWOkuT65CMeynGP/pMYnSWO&#10;oJpH7zTNH0rR/k8vzrSyjR9n++q7qe2tXz/8vk0P/XGXZ/6DXL/2X8Yf+gZ8O/1/+Jo/sr4xH/mG&#10;fDr/AMe/+JrvjjYx+ChP/wABPNll0qnx16f/AIGbch8395J++oyfSsT+yvjD/wBAz4d/+Pf/ABNH&#10;9lfGH/oGfDv/AMe/+Jq/rv8A06n/AOAk/wBmf9P6f/gZt5PpRk+lYn9lfGH/AKBnw7/8e/8AiaP7&#10;K+MP/QM+Hf8A49/8TR9d/wCnU/8AwEX9mf8AT+n/AOBm3k+lGT6Vif2V8Yf+gZ8O/wDx7/4mj+yv&#10;jD/0DPh3/wCPf/E0fXf+nU//AAEP7M/6f0//AAM28n0oyfSsT+yvjD/0DPh3/wCPf/E0f2V8Yf8A&#10;oGfDv/x7/wCJo+u/9Op/+Ah/Zn/T+n/4GbeT6UZPpWJ/ZXxh/wCgZ8O//Hv/AImj+yvjD/0DPh3/&#10;AOPf/E0fXf8Ap1P/AMBD+zP+n9P/AMDNoUdM+lY39l/GDvpvw7/I/wCFbvw6+Gfx5+K/iPxLonh/&#10;RfABuvD32b7bLNuRP3yeZGqfL83yrzXPWzalhoc9aM4x84nTQyOtip8uHqwk/KRHzRzXoX/DH37U&#10;f/QL+Gn/AH/k/wDjdH/DH37Uf/QL+Gn/AH/k/wDjdef/AKx4Hz+49L/VPMu0fvPPeaOa9C/4Y+/a&#10;j/6Bfw0/7/yf/G6P+GPv2o/+gX8NP+/8n/xuj/WPA+f3B/qnmXaP3nE6PJ5Wq2Un+3X0H/wS5lWy&#10;uPjppkzbb+PxY1w8R/uMnytXmcP7IX7UkE4kTS/hn+76fvpOf/Idex/sY/s+fGn4OfGDxn4j8d2v&#10;hT+yvFWyS8/se5YvFJGu1NiNGPl9ea+czvNMLmFKnGle8WfU8O5PjcrrVJYjltJdH5n3DRXivxnk&#10;+OieIrb/AIVhD4Um0X7L/pH9uyypN5+7+Hap+XbXX+Jn8fn4WbtDh0n/AIWAbOLEV5I32H7T8vmf&#10;MBu2/fxXx598d3RXlXwUk+LrnWP+FpQ+HYeYv7P/ALClkf8AveZv3KPbFc3dP+0L/wALMxbweDv+&#10;EE/tJf3hkl+3fYv4v4dvmUAe81wXw51/wTf6j4s0vwgbD7VpmpNHrMdnFtxeyfvG3t/E3zc1n/GR&#10;viosGjf8K0h8PzTfaG/tH+3JXQeT/Ds2qfmri/2WPA/irwfefEW98X6LDo+q6xrf22SS1lVra5+T&#10;5pIv4tv+8BQB8U/8FnPFP2nxf8KPDclnGIYmnvvtXrueNWT/AMdr9Mfh7axWngHw3BBDFBFHp1sE&#10;iij2LH+6X+HtX5zf8FoPCcVvb/DLxhHpsk8ttdXFrc3Y/wBWE/dvHE3+03z4/wByv0G+CviWLxn8&#10;HvBOuRW8tpFqWj2d1HDL99FaJWUH9KAPzu/4Lht/xKfhMP8ApvqP/oNvXf8Axo0PxB4V+F37Lnxf&#10;0Tw1qHjKLwNp1nLqOlaf88v2VrOPdJ/e3L+XrXm//BaTU7LW9c+E/hi3n/4m2+6lki8tv3ccrQqr&#10;f99K1fpB8JfDUvg74T+DfD9xMLyXTNHs7GSb+GQxwqpb/wAdoA+Qfi9+3r4V+L/w1vPBHw38N+IP&#10;FnjnxVaPplvpM2mT262byLtZ5nZQNq8t8v8Ad9K+oP2bfhfd/Bj4F+C/BmoXZvr7SNOitrib+ASb&#10;csqf7Ksdo+leiQ6ZZQy747OGKQ9xGoP6VdoAKKKKACiiigAooooAKKKKACiiigAooooA4v4ueLdZ&#10;8C/DTX9f0DQJvEus2Fq0ttpUH37l/wC4uK/ML47/AAM/aB+OfwR8YfFf40eLZfCmi6Xp0+p6d4Jt&#10;I9nT5o1mRcBf+2m5/wDdr9ca8F/bu/5M8+LP/YAn/pQBzv8AwTfG39jf4f8A/Xq3/oRrW/bv+N99&#10;+z/+zR4m8T6WJRq0gXTbOaI/8e802VWX/gNZf/BOD/kzj4d/9ejf+hmvX/jN8J9I+N3wy1/wTrn/&#10;ACD9XtntzLtDPEx+7Iv+0p5FAH51/sJfsQfD/wDae+D03xS+KZ1Xxb4k1zUbnfJNfSxeX5cjKTuV&#10;gzbv9rp2rmP2of2ff+Hd3xY8A/E74Q6xLY2ep3rWMmlalJ5qx8LuXn5mjZevcVl/Dv47eKv+CYfx&#10;a1/4V3htPiV4Lui19bf2dc4uLb73zbRu2N8vzx/jmuq/Zv8AFdz/AMFFf2pLPxn8QtY0uz0Hwnvu&#10;dG8CRXLGbKlWWTZs2yru++3U7FGNtAH6OfHH4jL8Jvg14s8YyTQQS6XpctzF9qfYhm2/u0P+85Va&#10;/Nz9jT9isftkWV78ZvjfrGra9FqV7JHp+lm5ZPNRT8zs+dyx7m2oq7fuN6rX1D/wVV8XSeGv2PvE&#10;NolpHONYuraykJk2+X+9WTd/tfcr039hWBIP2RfhciReUP7HTj/gTUAfAv7cH7GY/Y3sNN+LXwS1&#10;PW9AtbW7ii1C1iuWdLX/AJ5y7idzKz4Uq24fNX0t8V/23rm3/YL0f4p6Gv2TxT4lji0i3YFX+x3r&#10;bleRu3y7HYL/ALS12P8AwVBP/GE3xA/7c/8A0rhr4q+A3wO8QfHj/gmDqWl+F4ftmvab4yn1e3sB&#10;968MUUa+Wuf4trcUAfR+kf8ABO+58U/CEXep/GLxvN8Q9Sh/tH+2oNYmW3imZd3lrFux5O4/X0Nd&#10;9/wTs+PHiX4x/CTUtM8YTm88S+FNSk0i4v8AG03KR/dZv9r+E/41w/h3/gpJomhfCe3tNQ8AeK4P&#10;iVYxrp3/AAi0OkyMsl0i7dyy42+XuXbu+9/s12P/AATi+CPin4R/CPWtU8aWcumeIPFWsT6vJpcp&#10;3PbI33d/+03/AMTQB7r+0F4s1jwJ8EvHHiHQDnW9M0q4ubI+V5v75Y22/J/F838Navwo1vUfE3wy&#10;8KavrB8zVb7ToLi4PleX87IrN8v8NJ8WfHUXwz+HWv8Aiieyl1OHS7RrmS0h275EX733q5L4C/Gz&#10;UfjJBqU154A13wZbWscEltNq8capepIrN+62sfu4H/fVAHr9FeJ+M/j7r/hf4sWng+z+F3ifWtOn&#10;ntov+Els0j+wxebt3MxLbvl3c/LXX/F74hX/AMMfBp1vTfCereMrvz44hpejhWm+Y/e+ZgNq0Ad7&#10;RXmXws+Kmr+P/A+o69qfgTW/CdzbvKI9K1IL9ouAo+8m1jw3auK+Gf7Sninx/wCMNN0S9+Dfi3w1&#10;a3Xm+bq2pRRJb2+3pv2uT81AHN/8FF1S6/Zsm09SGur3xBo8MUX/AD0f7dC238hXi3jCTzfEd5/w&#10;H/0Fa7D/AIKB614qvda+HOneH/h34g8Vw6Fr1p4guLrTol8mRImVmi3Z+9/wGvEb74leLr+9muP+&#10;GffHY812lx5grz8XTnU5eQ+z4ex2FwUan1iXK5HSilxmvNNF+Plz4igvLjTPgp4xvYra6lsriWGV&#10;f3c0fyyRf7y96vf8Lg1v/ohHjb/v4tcP1eqfZxzfBS+CX/ksv/kTvc+9GfeuC/4XBrf/AEQjxt/3&#10;8Wj/AIXBrf8A0Qjxt/38Wp9hMr+1cJ/N/wCSy/8AkTvc+9GfeuC/4XBrf/RCPG3/AH8Wj/hcGt/9&#10;EI8bf9/Fo9hMP7Vwn83/AJLL/wCRO9z70Z964L/hcGt/9EI8bf8AfxaP+Fwa3/0Qjxt/38Wj2Ew/&#10;tXCfzf8Aksv/AJE73PvRn3rgv+Fwa3/0Qjxt/wB/Fo/4XBrf/RCPG3/fxaPYTD+1cJ/N/wCSy/8A&#10;kTvc+9GfeuC/4XBrf/RCPG3/AH8Wj/hcGt/9EI8bf9/Fo9hMP7Vwn83/AJLL/wCRO9z70Z964L/h&#10;cGt/9EI8bf8AfxaP+Fwa3/0Qjxt/38Wj2Ew/tXCfzf8Aksv/AJE72P8Adf6utax8W6vpx2W+pS+V&#10;/wA8pvnX/vlq8s/4XBrf/RCPG3/fxaP+Fwa3/wBEI8bf9/Fo9hMn+1MH/N/5LL/5E7nXtL0PxbBN&#10;H4g8J+HtZilfzZPO02JH3/3t6qGrhtN/Zs+D+naob+PwpqNndGRs/wBnavcxeXu+8qbXG1aP+Fw6&#10;3/0Qnxt/38Wj/hcGt/8ARCPG3/fxa0SrR+D/ANKOSpiMqr/xYqX/AG5/9qaLfBa3huDJ4c+LHibw&#10;/wD9OurW0eo20af3U3KW/wCBNzXPyfB34y2N7/xJPFfgrxzFJ/qzqMS2Msf/AHyBWgfi/rf/AEQr&#10;xqf+2g/wqzpXxr1fTtUs7x/gT42mMTrJ/rF/havXo5pmlD4Kz/8AAj5LGZBwxioy5qKUvKP/ANqe&#10;UyfEzWtE8R6/oHiP4V3yar4ZlW31S68NXJuPs8jfMrfxLt2+laF38dfh14sh/svXJ9QmtQn+q8Q6&#10;I0yf7u/buX/eql4Z1Xx5o+qeOdUvPhD4rlu/Eusf2lHLFlPLh/hjf+81dLb/ABF8d2g/5I74w8r0&#10;8pP8K/SMHm8JUI/WMWry3Thzf+k8p+CZhw9Whip/VMFLki/ckp8v/pXMVPCvgLwnJbBvhr8SR4Yl&#10;iT544tRW9sv+BwSs+38Kq+LLDxLc2MMXxT8FRfE/QLJz5HinwTIE1Cz77n8vkKo/hasjxh4x0h9T&#10;0e08Wfs76gNQ1eRotPE0Zhe5dfvKm0/e+aseHwdpCzNP4f8Ag38UPCt1/wBQjUW27/8AaVlrGvia&#10;NaPJh5K3lzcv/gMoyiZ08LiKFS+Li4v+/wAnN/4HGcZGrrOsWWvG1vLbU7r4h6Lotrizub+VNO8V&#10;6Ft+62zg3Ua7v4lZSN3SvEfiL49u9As447eeG3kuLpr4xaemy0vXkVla58o/8e+6NvLeHgfN92u3&#10;+IVz8XHtzBqmg6r4m0bZ5mPGdtD50aL/AAq6uG218v67fyalqU8jqYcP8sXmbxH/ALK+1fOYivKm&#10;j6vLsMp72kvLX/5H/wBJND/hPdThuLd4JSsdt/q4j8w/4H/errvBHxLludVgh1MSmH9+JPslz5M1&#10;x527zF3f9NN3lu3ZGbGK8ox7VNbyeVNG+OjV5irTTPenQhJfCfb+hay+t2+j6vZz6JZ3+gBbNPFX&#10;ieVYtJ0L+Jbawsm4mkVf4mVy55rpdCuLnUfEN34g8A+AtQ+IniOb/j9+JHj3daWO/wDie3hfasaq&#10;3yqv3gK8D+Gmq+P4o7e88HeFrS0jlTyv7UtIobi+d/4nTzHHzf8AAa9V1Hw3fawsM/jfwD8WvGV0&#10;T+8lu7xYreRP4V2oGFfQYapzf1/9rL/0k+JxdGMHyNr05v8A0qPNH/wHm5f7p6DqfhrUb2ylv/iv&#10;8VtPvrXzP+QVol6tlbxu39+dSHk/76rltD8X/Bf4WGZNBvbUXcXS50+ykvriTd/cn5+as7RL7w/4&#10;Mn87R/2cNbiuf+euoy/aW/8AHq6RPjV4gjt/s9n8IvEFja/88rSKNEr6mhVguWekZ93Gc5f+Be6f&#10;MVaFWX7vlbh2U6UI/wDgMZSKP/C1pfEd35vh/wCF3irxD9qf93f6tN9nik/2t23/ANmqebT/AIs6&#10;yqxyQ+EPAFt82weYLu4j/wBll3NVaT4n63cf6z4VeMP+/h/wqsfiBq//AESLxWf+2hrq+sUp/wAb&#10;Ez+UZR/9JjzGDwtan/BwkI+soy/OfL/5Kbtn4f8AEn2P7P4g+K11cf8ATHwxpsNu/wDs/vSm6s/W&#10;fhd4M1yxEeqQa/rMo/1kuo6tN+8f+9tV8L+C1T/4WDq3/RI/FQ/7aCl/4WDq3/RJPFX/AH8H+FVz&#10;5e/jvL1jOX/pRj7LNk7Q5Y/4JU4/+kyibGg+EPC3hW3gGj+E9JhliTy/tU1stzL/AMD8zPzV058V&#10;ausHl2979iii/wBXFafuf/QcV5//AMLB1b/okfir/v4P8KUfEDVv+iS+Kh/20H+FdUMZgqUfc930&#10;jL/5E4qmX5jXlz1ve9akZf8Atx1c0ktx/rJvOpu2uW/4WDq3/RI/FX/f0f4Uf8LB1b/okfir/v6P&#10;8K1/tHC/zf8Aksv/AJEy/srGfyx/8Ch/8kdTj2ox7Vy3/CwdW/6JH4q/7+j/AAo/4WDq3/RI/FX/&#10;AH9H+FH9o4X+b/yWX/yI/wCysZ/LH/wKH/yR1OPajHtXLf8ACwdW/wCiR+Kv+/o/wo/4WDq3/RI/&#10;FX/f0f4Uf2jhf5v/ACWX/wAiH9lYz+WP/gUP/kjqce1GPauW/wCFg6t/0SPxV/39H+FH/CwdW/6J&#10;H4q/7+j/AAo/tHC/zf8Aksv/AJEP7Kxn8sf/AAKH/wAkdTj2ox7Vy3/CwdW/6JH4q/7+j/Cj/hYO&#10;rf8ARI/FX/f0f4Uf2jhf5v8AyWX/AMiH9lYz+WP/AIFD/wCSOpx7UY9q5b/hYOrf9Ej8Vf8Af0f4&#10;Uf8ACwdW/wCiR+Kv+/o/wo/tHC/zf+Sy/wDkQ/srGfyx/wDAof8AyR1OPajHtXLf8LB1b/okfir/&#10;AL+j/Cj/AIWDq3/RI/FX/f0f4Uf2jhf5v/JZf/Ih/ZWM/lj/AOBQ/wDkjqce1GPauW/4WDq3/RI/&#10;FX/f0f4Uf8LB1b/okfir/v6P8KP7Rwv83/ksv/kQ/srGfyx/8Ch/8kdTj2ox7Vy3/CwdW/6JH4q/&#10;7+j/AAo/4WDq3/RI/FX/AH9H+FH9o4X+b/yWX/yIf2VjP5Y/+BQ/+SOp7UHpXMR/EDVptVstLi+E&#10;niptQvt/2O1Eg3ybV3Ns4/hWtwP48/6Id42/8drB5xgIPknU/wDJZf8AyJ0wyHMprmhR5l/ij/8A&#10;JFrBq7o83karZSf9N1rI3ePP+iH+Nv0p9vL47inhk/4UV41/dP7f4VP9tZf/AM/l/wCTf/Ilf6u5&#10;r/z5f/gUf/kj6U/4JdRR6RrXx40VeTD4o+0ZJxwyt/DWf/wVO8XeJfEd58M/gx4b+1RHxpesLzyW&#10;VftCK0arFz7tu9Krf8E6tO8UWX7RXxdvNY8E6z4P0nWLK2vootWiIPnblVsPjDbuWrkv2xtS1KX/&#10;AIKd/BO0luLptLto7OS2i/5ZRu0svmFP9r5Uz/wGvyXEuMq9Tk2u7H7bhVONCnz/ABWV/uPv/wCD&#10;3wT8J/A3wTp3hjwvo9rZWdtCkck0UKrLcOq4aSVh95m9/Wvy5/bR8ORfscft1eDPiR4PMNnZ65Mt&#10;/cWEMe1I33eXcLsXHysrbgvrX7EV+Rn/AAWZ/wCS0fC7/r1l/wDRsdc51nsX7cmuW3xX/af/AGbv&#10;h3qcIvfAmuSR6vc2HzI9zufaqv8A7O3+H/er2L9vj4L+CNX/AGRfFcUmjaTpn/CM2JvdHliiWEWU&#10;isv3NmNu77u37pO3NVv2hf2VNT+O/gn4a+L/AAZrMXhr4leFLW2udK1WVTsk+RW8p/7q7vm+6a5H&#10;4k/CP9qX9ovwTZfD3xneeDvBnh65G3xBrOh3Mtzcain91ImRVjX1Xd+NAHtP7DHi7V/Hf7Knw51j&#10;W7z7ZqMumrHJP/HIsbNGm/8A2tqrlu9e+1yXwx+Hej/CfwD4f8JaBD5Ol6PapbRcfNJtXDO3+0zZ&#10;Y+5rraACiiigAooooAKKKKACvnj4sft3/Br4KeN7zwp4t8TS2euWgT7RbQ2Usvl7lDL8yr/davoe&#10;vMPGn7Nfws+I2uTa34m8AaHrWrS7fMu7yyR5n2/d+agD83tF/bE+E9p/wUW1/wCKcniWYeDLrQY7&#10;WK++wyf6/wAqNWXZ97+H71foR8DP2ufhj+0Zqup6Z4E12XVLvToFubmOS1kh8tGbav3lHem/8MZf&#10;Av8A6JR4Y/8ABaldX8O/gX8PvhPe3l54M8HaR4Zu7uNIriXTbZYmkRfuq2KAPy78V+K9b/YX/wCC&#10;jOv+PvG3h7zPBXi7ULySO/hi80/ZZ23eZC3/AD0Rtm9epXcP4q+5b7/gpB+z7p3g2DxGfH9pPFL/&#10;AMw+CNnvh/vW/wB9f+BV7z42+H/hr4j6HLo/inQbDxBpcnW11CFZkP8A31XkGj/sE/APRNUu9Qg+&#10;GeiSy3P/ACynt/Nii/3Eb7tAHyb+x94T1v8Aac/bU8T/ALSUGlzaD4FtXntdLeYbX1F/K8leG/2W&#10;3My8A/LWZ+19Lc/saft2eE/jtHpn2zwt4hja21FYfnfzFXy5h833W8vymH0av0z0Lw7pvhLQrPSN&#10;IsYdN0qxjWK3tLSPZHEi9FVRVbxd4M0Px7oVxoviTR7TWtKuU8uW0vIllRx/wKgD5M1z/gq/8CLH&#10;wfeapp+tX99qv2UyW+lfYZUeWbb8sW7G1fm6tXhf/BMn4TeMviT8dPGH7Q3jSK9sor0Sx6cLuPab&#10;x5vvsM/wxoqKD3z7V9n6d+xH8DdJ8Uf8JBbfDXQ4r8KvlgWq+TEVbcGRPuq3+1XuENtFbwCOKIRR&#10;jokY20AT0UUUAFeO698UtW0n9pjwp4DEln/Yus6HeX2CG+0GeFo/u/w7dr17FXF+KPHHhfwx438M&#10;aPqxih1/XfPj0rNuXeTy1VpF34+X7y0AdpRRRQAUUUUAFFFFABRRRQAUUUUAFFFFABRRRQAUUUUA&#10;cJ4Z+E2j+F/iV4q8aWc12dV8QpBHeRyy5h/dLtXYv8Nd3Xh+seAPEkX7Wnh/xnp8MsvhmXw7Ppmo&#10;SG5wkUyyNJH+6/2t33q9woAKKKKACiiigAooooAKKKKACiiq1xdR2duZLiaOKKP78kp2r+tAFmiv&#10;PPAPxv8ABvxY1TxDpnhDX4tZutDk+zXskETvFHJ/sPjbJ/wFjXL/AAi+C/iPQvHGp+O/H/iybxR4&#10;vuoH023is91vptlZeZuVIoP+enA3SfxUAQL8WPHfi/40Hwt4Y8Gzab4a0O9Eeu+Jdc3Rw3CbQ3lW&#10;adZGO4fP90V6Jd/DLwtqHj6DxncaJZz+Kba1+wwapNHvmig3btqZ+7838S811u2vHvjB8eIvhx4r&#10;8KeD9E0w+JfGviGcfZ9Fil8ry7NG/f3TvghVjXd9TxQBZ+DPj/W/iTrXjLWJF+xeFrXUP7O0qzub&#10;ZobgmIfvp33fwszfL/uNXjvxB8JWX7d3gH4seA9e0e10y88K6vLY6FqEM2947lYsxyv/AHfm+Vl/&#10;u19bRjbD08quN+H8/gefVfFn/CInTv7Qj1Jv7d+x/fF7t+bzf9rFAH5w/sG+HfiL4v0XxB8DvHfg&#10;i78R/CCF57LVLrVt0P8AZ14rfNFay8bl+4wVfmXduGK9T+Lf7A3jDwx4RvLL4beIIfG2jyQvG/hz&#10;x7Gl69tu+UPY3BXfEyj+EttNfZPj/wAd23w20+y1G8hih0WS6WLUb8ybEs0b5VkPy/N82xa7Y5PS&#10;tIVJwfuaGFSjTrLlqxv6nwV4P/4Jz2+meCNM1LwL8RPGvgzWHt1P2HVtksET/wASvbsvy/N/dI4r&#10;y34neFfjh8E55x468Hf8J54bd/k17wnE83lp/F5sDh9q/wC9X6T+NPCNl498Jap4d1QzLp+pQPbT&#10;G1lMUuxhztcfdNcN8GvAHib4SeH9T0XxD4rl8WeHbEKNGmvY919FaqvzJcS/8tGXoG9BXbhszxeF&#10;/g1Hbtujz8ZlGBxv8emr91pL/wACPy9t774afGW2lSys9A1i5P7t7a7tlsL1P9kKu1mb/drMh+CP&#10;hbQrhpbObxL4UiR/3cWlaiypv/4EzV+kjeEvgD+2V4OufL0vRfEUMTy2zyw24tr6ym+6zfdWSNvR&#10;iK8C8d/8E6/GHw7gnvfgt44lvrXofCnjA/aLd1/i2y4+96fL/wACr6SjnuFrP/a8Mr91/X/tx8vX&#10;4extBP6jiXbs/wCuX/yU+fYNJ1zT/wDkD/EvUBFEcx2viLTI7v8A77lVN7fnWffw/FkTi4gsvBXi&#10;u08zm1s5WtZpP++m3LXTeJtA8Y+ArY3PxK+G2teDogcf2npEX9o2X/kNt6/lj3rH8NarpPjWAXPh&#10;zWbXWc/8sopNlxH/AL8TYavqsPPCYuP+z1n6KX/tsj4nE08fgX/teGjLzcI8v/gUeUxZ/HmpaDmP&#10;xX8KfEumfP5dxdaTL9rt4/7uz5Tu/wC+qXTfiz8N9cmEEfis6PdR8SWuuWzW7R/8DOFrqFur6wn8&#10;vzpoZv8Anl/+1Ui6lL5/2iSG0ml/56zWyu9d3ssVT+Cpzesf/keU86VfB1I+/Qcf8Ev/AG2UZEel&#10;W1t4hhL6JrOn6/FJ/qxp1yrv/wB8VJNo99B/rLKb/v1WRqnhPwl4klmn1jwdp88kn+surQtby/8A&#10;fS1z6/BbwbbTefo+seKvDd/v/dy2t4Lny/8AZ2tiiU8VH/l2pekuX/0qP/txMaWBqP8Aiyj6x5v/&#10;ACaMv/bTq2bZR196w0074l6LaRJp/wAS9F8TQR/u47TX7Fvuf7bDPzVNp2ufEiUmPUvhbpWsiP8A&#10;1l/pWpJbeZ/tIpqfrvL8dOcf+3eb/wBJ5i5YDmV6NeEv+3uX/wBL5TW6UH9Ko3fjLQ9KH/E/0jxL&#10;4Ul/6a2P2iGR/wC6jRFv/HlFZFj8WPh/q979ksvFdrDJ66jFLb/+hLWv1zD838RRl5+7/wClGLy/&#10;GW5vZuUe6XN/6SdNRV200aXUjiwm0/Uzs8z/AES+jf8A9mqO402+sz/pFlLD/wBdomrsj7xwS90r&#10;UUm6lpCCiiigAooooAKKKKACiiigDN8U2g1fVPhD4flP/Ev1fxtZ/aP9xXWv2QjjEMexOijFfkj4&#10;H02PxP8AtPfs+aBd/wDHp9uvNS+rwrIy/wDoFfrixr8m4hnzZhLyUfyP2/hiHs8rpvu5f+lEtFFF&#10;fOn1h5p+0N8Nr74u/BXxZ4P0ueGzv9YsZLaKW63eWGYfxba6zwPosnhzwboGkPzJYWMFs/1SNV/p&#10;XnP7VPxD8Q/DD4TT654YkA1sahZ21v5ts06fvZ1jbeq/w7W+92r1jTpJHsbN5wBNJGpk/wB7bzQB&#10;+bXxZ+CPxq/Y9/aU1v4p/BDQJvHHhrxdM0uqaBFE0zxuzeZIrIvzbd3zCRfu7sVg+OPj3+0x+2l4&#10;G1j4a6L8HJfCtpqUn2bUNZnEtvFGitukidpflX+D/ar9UKjWPyx8lAHgP7F/7Ldr+yr8HLfw288N&#10;9r91I17qt/DHtEszfwL/ALKr8o/OvoKiigAooooAKKKKACiiigAooooAKKKKACiiigArE8WeIrbw&#10;d4V1nX77f9j0uzmvZ/K+ZvLjQu2PwWtuoJoUuImjkUSRuMMhoA/On4t/8FXPg146+F3ivw/ZQa2b&#10;vU9Nnto/Ntdq72XavNeV/sLf8FEvhl+zl+z1pvgzxPDq0ur217d3D/Y7bemySTcvzV+p/wDwrzwr&#10;/wBC1pP/AIAxf/E0f8K88K/9C1pP/gDF/wDE0AfLv7UPhi6/bu/YmgvPhxnfqUkWr2VtqP7p7hIW&#10;kUx/7LNzjtXz1+xn/wAFEtE+BvgDTfhT8ZbHVfDOqeHT9ht7uWxY+XAM7FlQLuVl+771+ntlY2+n&#10;28dtawRwQx8RxxR7VSuW8b/B3wT8SrM23ijwppOvwyffF7bK+f0oA/OX9rj9vXRP2o/CMvwa+Dei&#10;6r4j1bxDcx20l+bVlQw9W2xY3f8AAuwWvrDwl+x1YeG/2KZfglcTxX13NpUgkupRmIag/wC83r/s&#10;rN074Fe/6L4L0Dw55X9laNYab5SLFH9ktkTYi8bRtFdBQB+T37Mf7csv7Eui3nwU+M/hrUbK78PT&#10;y/Yr2yjVv3LHcq7P4lZt7CT/AG6yv2rfj94g/wCCjNx4V+HnwV8P63e6LbXX2nWLqW3eKGN2O2Pz&#10;m+6sarlvm71+qPin4eeGPHVheWXiDw/p2sWt1D9muIry2WQSR/3DuH3an8MeDtD8FaVBpmgaPaaN&#10;YQxrFHDZxLEgVfur8tAHO/Az4X2XwV+EfhPwRYEyQ6NZLbeYTuy/JkbP+8zV6BRRQAVwnxZ8UeEP&#10;BHg+bX/G5tB4fsZos/a7bzkjkZ1WP5dp+bcy444ru685+O3wu/4XR8MNT8I/2kdI+3PAftYi81o/&#10;LkWThf73y0Ad7Z3MV3ZQTwH9zIiun+7x/SrNUdKshp2lWVp5nmfZoVi8z12rtzV6gAooooAKKKKA&#10;CiiigAooooAKKKKACiiigAooooAxNbnltZ9NkhgmmzOEk8rsm1vmb/Zrbrgfi98U7f4T6Jpmp3Nl&#10;LeRX2p2+m/upFTyzI+3d81d9QAUUUUAFFFFABRRRQAUUUUAFFFFABRRXiXxT/aSsvA/iKy8KeHfD&#10;er+OfGNzOkX9l6bbMiW6N96WaZ9qKqr7k0Aesa5r+m+FtEvNX1e+h03SrGNpbm7u5AkUSL1ZmPau&#10;N8ceIfEni/4YHUvhRfaRe6hqSJ/Z+qXcpe0EL9Zxt+9tHQd6pfFr9nrwr8bdb0S88Xfb9S0/SN5j&#10;0T7UyafcO38VxD/y09q9CsrSy8P6XDbW0MWm2FqnlxxRhY4o0X/0EUAeSaBfWX7MHw602L4geOdR&#10;8V3+paqlt/a2oxL5st1cy7VjRY1+WPc3HoK8K/4KJ/sf2Px98EWcvhnUrPR/Enha1vNSi0o7R9sR&#10;9pfv8p/d/er6W1/4V+FPin4x8G+N7y9k1iLw75lzpVtDdK+n+cy7fP2jhmUfdbtWDqHwd1O//afh&#10;8fP/AGfJoA8NSaJJEZG+0b2l3fdxt27aAPwE+GXgi98S63Yi3X5pHeNI4Splmfbu8tEbhmZei/xd&#10;BzX0b4Pz4Z8AXniKDUNQ8N2m9ra4vtJsVvdJMytt8vUrB1fyZP8Aa2hW7fdre+Lnw68GfDn43/ED&#10;Q9Q027g0HSNaitp/IDLcafps376G9idf4oZXVf8AaRdtdlpWmeI7Txvr0Frr9hZ/FSOySS0MkSf2&#10;P470nZ8rSr91ptucnqTXv4Wj7keT7R8jmWK/eSjP7P8AX97v/wBu/wDpOdrPgyx1Pw3/AG147+Ef&#10;hXxXoFxt/wCKn+GUv70f3d0SN8vvt2471y3grwV8LPF155fgTx54k8BazFO3/EmvLzY8b/7r/ero&#10;fh7pumanHean8IdTu/h34+iH/E18D62Wexkfb82yJv4d3zBhnHpUeraz4W+I8o0D4t+FLTwp46/1&#10;cd/L+5ivP7rRXS/Krf7LfnX0lGjDljKdter+H/wNe9GX+I+TqV6qlKMJT93ovij/ANwpc0ZR/vRk&#10;TXHhv4t+Er79x450rxBFF/q7DxFpqw+Yn955do/9CrUtpfHfk+ZqfgHwzrPP7z/hHtbVJZH/AN12&#10;ZaifwPr/AIV0z7H4Q8ZXkC7F8vSvFkX26xk/2kuP4fbarViL8QLjwtLFY+PvB+qaNdB/L/tnw8ft&#10;drc/7WxeVr2vdoS9+U4f9vc0f/Apcx4r58TH9zGnV/7d5J/+Ax5f/JeYm1n4g6R4etwdY8D+MNFu&#10;Sf3kX2Lzod/+xKq4aq+ifFDwB4iPlWviu106X/lpa6tE9o8f+zvb5d1dtoPimPUYILjwv4mtNTil&#10;3eXFDcqk3y/wvFJhlaoPEFvb64RB4i8NaVqJ9dQsvn/pXco4qUeejUUl5x/9ujI4HLBxlyVqE4Py&#10;l/7bKP8A7cT2nh6XVYS+mTafrMcieZjTrlZfk/vfLVW60m5s/wDj4spof+u0Vcbd/BvwBdtDLaaN&#10;daFNG/8ArdLvWjf9a6GPw3LY+T/Y/wAS/GGjS/6v/S5Fvk/75LLVRq4qPx018pf/ACXKZSpYKXwV&#10;5R9Y/wDyPMWdsVHl1nappfxOllh/srxN4L19P+e1/ZG3uP8AgeM/NVCbxV4y0CLHif4US3kOzzRd&#10;+Hr5WT/abZUvGwh8cZx/7d/+R5i1l0529jVhL/t7ll/4DLlOg8ugR1zunfGDwPqkoWRPEmhA/wDL&#10;XUNKbyv++kya6Gw1Tw3rPnSaZ4x0S78v/WZufJ/9GbK1pYvD1fgqIyq4DFYf46T+4Xy6NlXbbTpd&#10;Qh8y0EV5FE/lebaXMcyf+OtUU1pc2v8Ax8WU0P8A12iZK6zz/hINlGyl3UtAhuyjZTqKAGeXHX1z&#10;/wAE9PDAs9a+LGv+dk3+pWdt5P8Azz8iFlz/AMC3V8lRrunh/wB+vsf/AIJ7an/aGl/FAH/l28Sy&#10;W/8A3yMV8hxNKP1KP+P9GfecHxl9eqT/ALr/APSkfX1FFFfmZ+vhRRRQAUUUUAFFFFABRRRQAV5F&#10;8DfjLffFjVfiLaXmm21lD4Z8QT6RbywS7/tCR/xv/davWnYRgtXF/DXW/Bviiz1PWfB0tnPBc30s&#10;V/NaR7PMuo8LIH/2l+6aAOY/ah/Z+0f9pr4Par4I1WU2hlKXNld4/wCPe5QN5bf+PFT7Ma+FfBlx&#10;+3F+zR4Ts/B9p4UtPHOi212mm6bdELctbwLwv+rYMsO3+KTp0r9SKKAPz3+FP7HfxT+N3x20z4yf&#10;tEXdpaS6Q/8AxK/CNptlhG3b5ZfqqruZ22/fJVcnFfoRRRQAUUUUAFFFFABRRRQAUUUUAFFFFABR&#10;RRQAUUUUAFeC/t3f8mefFn/sAT/0r0X4t3ni/T/hrr9z4EtLS+8Xx2xOm215/qZJtw4bpx1r88fi&#10;XJ+3f8WfAOveENc8EeHhpOt2j2dx5EcSS+W33treadpoA+qf+CcH/JnHw7/69G/9DNc1/wAFLv2g&#10;/FHwC+BMVx4UaKz1XXLr+zf7QP37ZGU7mT/a/lXzl8IbH9uv4J/DzS/B3hzwP4eOk6ZH5Vv9qSN5&#10;cf7TeaA1fYPx1/ZqH7Wf7PumeHPHQXRvF62sd1Hd2Yylne7Pm+XPzR7uq0AcF/wT5/ZS8LfDT4Ma&#10;N4s1SC08S+L/ABXaJqV5ql3Gtw0aSruESOc/Ltbn1JrxD/goj+ztpn7N/wDZf7Qfwpm/4QfxBpmo&#10;QW1zYabHstrnzGb59g+Vf7rL90jtWd8Jl/bJ/Y20uz8IQeBrT4leEba5aKziguN7/N93ZLwyx/7L&#10;Lx7Vs6j+z3+0l+2h4/0ew+O0Vp4M+GthL9ul0vSJVD3H92P5WO5v4fMb7vYUAej/ALUuqSftM/8A&#10;BNebxlLo0s2sXWj2etx2kG791Jvj81h/squ9voK9S/4J4eLbbxd+x/4Alt/3X2K1axkAkV/njcg/&#10;7v8Au17BrPwq0LVvhLe/Dy3h/szw/c6U+kJFafJ5UDR+Xhf+A1+anhP9n79rv9iLVdf0/wCFAtPG&#10;XgqSRrqK1lKzJIW2rv8AKZkZZtqJnbxQB9Qf8FUvFGk6B+x74m0/UL3yLvV57W3soh/y8Os8cjL/&#10;AN8qzfhUf/BKTwZc+EP2QNFuLm48465qFzq0YMezy0bbGF/2v9Vu3f7VfPVx+yr+0f8At1a7oGof&#10;Ha+tPA/hXTNskel2kWyaXd8zMkSsy7tvy7mbI9K/THwv4Y03wb4b0zQtJgW003TYFtraGPpGirtF&#10;AGzRRRQBy/xH8IaR498D6z4f8Qf8gW+gaK9/ebP3P8Xzfw/LWn4e0+x0zQ9Ms9OwbC1gjityJN/7&#10;tV2r838Xy1zfxp8L3HjX4P8AjXw/ZQ+dd6po93ZQRebs3ySRMq/N25arPwo8M3Xg74aeGdCvPK+1&#10;abp0FrL5R3LvVNrYoA7CiiigAooooAKKKKAPy6+EPinVox8atMgvLqKKy+I+o+V5UjL/AKyVmb/0&#10;Kux/4SXWv+gxf/8AgS3/AMVXH6VYW3hX47ftF+F7PzfJi1621v8A4HcqrN/481bprwcT/Fkfr2SO&#10;MsvpGn/wk2tf9Bi//wDAlv8A4qj/AISbWv8AoMX/AP4Et/8AFVmZ96M+9YHu8kDT/wCEm1r/AKDF&#10;/wD+BLf/ABVH/CTa1/0GL/8A8CW/+KrMz70Z96A5IGn/AMJNrX/QYv8A/wACW/8AiqP+Em1r/oMX&#10;/wD4Et/8VWZn3oz70ByQNP8A4SbWv+gxf/8AgS3/AMVR/wAJNrX/AEGL/wD8CW/+KrMz70Z96A5I&#10;Gn/wk2tf9Bi//wDAlv8A4qj/AISbWv8AoMX/AP4Et/8AFVmbqdHHLL/q4ZZqA5Imj/wk+t/9BnUP&#10;/Alv/iqP+Em1v/oMah/4Et/8VS2fhrV9QOI9Ml8v/nrN8if99N8tUdW/sjw5BPJrnizw9o0UX+s+&#10;16lHvj/4AuWoipSInOjD47RLv/CS61/0GNQ/8CW/+Ko/4SbW/wDoMah/4Et/8VXlur/tFfDHTpxb&#10;6fr+oeMdQ35+yeGdOkuP/H2Arc8OfFH/AISyxM/hf4QeN/EE3/UX8jTrb/vtnJ3f8BrX2UzheYYP&#10;+ZS9NfyO2/4SfWv+gxf/APgS3/xVPg1zX7sfuLvVZv8ArlJJXL6tffGg6V5mk+E/h14Zu5D+7Goa&#10;lJd3Fv8A7LKsW3d+NYEng74p+IPJk8UfHe602H/WC08JWSp5T/3d5Zflo5P55EPF/wDPmhKX4f8A&#10;pR6fPfeI7GDzNQ1i602KT/Vy6jetEn/jzVm6n8RtJ8N+SNd+K2laOZOYxJq29/8A0KvOYf2b/hOJ&#10;Rd65B4m8c3QT95Lrmrtskf8Ail2r92vQfBHgvQPDxmt/Bnw70TTfMj8qSWKy855P96VqPcj9phGW&#10;Nn/y6hBeb5jl739qzwVp4/0PXvGvi2Uf6uLSdNuEST/tq3ystS2fx2+K3iSAR+E/gpr8Mpj8w3Xi&#10;3Vmtoh/dZeUra+Inxs0j4bwwR+IPFkU1/L/x7+G/DsS3d9J/sokfyr/wJlqgnjT4geKNElvPAnw5&#10;/sASostvrXxEufJeR/8AYtU3/wDj2K3iv7v3nm1aj5uWeI5pdqcf/wBo8v8A2o7T4+R+A/Cvj7xn&#10;4m8PaNY+Gtag+xxaGGmmsppvl83e2d23b92k8a+L7HRb8WmtfGnxz8StW/1cWl+CNtuN7fwytGAF&#10;3dv4q7nVvgx4M0rS4PGH7RvxE1HxZaxf6SNPlufsljvZf9Xb265eT2+Va8w8BXHxEm+FcunaTPYf&#10;CP4b211c3P8Awlt2FTULmwZ2aNNuNxbb8v3stX1uT1HUjUpQ978v/kf/AAI/FOMMIqNeniJWj9mz&#10;ceb/ANJlL/t2P8xw/wASfA39tX2m3mqWMngLy8yWXhubUbvXNfvdv/PWB3dYVb+8yqor53+KHhuS&#10;w1eeRIbWCA7sw2f72K3+b5k81flZl4U7enSvrOD+w7L4a3t34Ymu/C/wqkuPs2q6veDf4g8ZXn/P&#10;tAc/6k+mRjc1cZ8UfDdpDqU1v4ls4/8AhKNMgjkfSNKG+10bcm2x0mIdGk8xomlb/eHzV116UZqV&#10;jx8DiZU5cr/r8/8A0qX/ALafHO7ritbw/pc2oajAI4JJYhIuf3TOv47a9n8dfDmy8Az2Uk8EV55U&#10;9zbSSyxf6yeNYZJldP7qrPxXX6R8PtJ0HUJDf6vJoVrpqW17JfWo/emyu2WSxvU/64yyw7167Fb6&#10;VwLCST989mWPg4c0OpX8LeALfUNT0y4Gpadpuqxp5cela5LJp2n3uP4or+Box5norNmvZrTxjpGi&#10;6oun6p4r+JXwX1y34FpdXsup6MP9pJJd37tvvfMWWofCWn6s2pa9o/h+C08Qa5aweb4u+HOrZey1&#10;5Pvfb9Pf+8yhG2/Lgnjdmtn4eXPifTvDs918KTD4x+Gru4uPA/iWQLqGlT/8tIFZgf8AbwWxn0r3&#10;8LSlz/19n/yb/wAB/wDAT4rG4n2kbSf/AJNb4v8AFGUfe+zzR97+b7JYlsfi5dT/ANoeFPjXpPji&#10;z2eb9luoo0+T+87Io21SufH3xl0UyjVvA1pr8Mb/ALy78PavJvkT/YXefm/4DWJpnhvwF8Vdbu5P&#10;BUWrfCvx9Y7vMtbVPIl2fxN5W7Ei7v7rbvatfSn+KGlLex642i+PbK1/5axSNaarKn8WxcYZv9li&#10;K+loe05eeEp8veEueP8A29F+9E+eqwpqXs5Rp83acfZy/wC3ZQtGRTh/aI0R/wDR9Ui8d+Grrf8A&#10;vIpbeSZI/wDvmt7S/iJpWvqF0v4lWszy9La8vWtpf+BKzblrF0b44aBdarNp7azqHhC/DbI7XxNb&#10;fZ9/1Zd4rp9f0w6xYw/234a0nX7WX97Hdy2yzJJ/tb469TD1a1aP7mup/wDbvL+Uv/bTysVQw1GX&#10;76hOH/b3N/4DzR/9uJY9S1e4n+z2fiD+05f+eVnqXnP/AOOtTbjUvENr/wAfF7q0P/bWSuH1D4R/&#10;DbVrgSnw1LoN2P8Alrol61v/AOOU2x8Bal4bXHhP4r6/pZiOY7XVoluLfZ/3196tfbYyHx0+b0l/&#10;8lymP1XA1Pgr8v8Ajh/7dHmOy/4STV/+gnd/+BLf/FUf8JFrA/5id3/4Et/8VXNaRN8W3vBHeN4G&#10;163i6yzA28tz/tM6ofmq9c63q9j/AMhj4XarBD/z9+Hb2O7SV/8AcZk2rVRxsftxnH1jL/23mFLL&#10;pKXuThL0lH/27lNf/hItX/6Cd3/4Et/8VR/wkWr9tTu//Alv/iq89/4XR4QgvJYNUj1/w35f/LXV&#10;tNbaP9n5c11eja54b8Sf8gjxlol4NnmeV9p8l/8AyIoq6WOw9X4Ki/8AAjOrluKw/wAdB2/w/wDt&#10;xr/8JDrH/QTu/wDwJb/4qj/hIdY/6Cd3/wCBLf8AxVSSeGtTT95HZ+dD/wA9bPbMn/juaz5LaWL/&#10;AFkM0P8A2yrs9483lRc/4SHWP+gnd/8AgS3/AMVR/wAJDrH/AEE7v/wJb/4qs/dRj2qOaQ+WJo/8&#10;JDq//QSu/wDwJb/4qj/hIdX/AOgld/8AgS3/AMVWfkUZFXeQrI0P+Eh1f/oJXf8A4Et/8VR/wkOr&#10;/wDQSu//AAJb/wCKrPyKMii8gsjQ/wCEh1f/AKCV3/4Et/8AFUf8JDq//QSu/wDwJb/4qs/IoyKL&#10;yCyND/hIdX/6CV3/AOBLf/FUf8JDq/8A0Erv/wACW/8Aiqz8ijIovILI0P8AhIdX/wCgld/+BLf/&#10;ABVH/CQ6v/0Erv8A8CW/+KrPyKMii8gsi/8A8JDrH/QTu/8AwJb/AOKo/wCEh1j/AKCd3/4Et/8A&#10;FVn49qGqeaQ+WJ6R8B9Zvr39sH4H21zeTTZ0rWJPKllZ/wDllN81fpyV5X2zX5e/s1afNqf7eHgA&#10;2cPmw6R4UupLz/pmkiMq/wDjziv1DRsge9fj2eT5swrP+tkfvPDsPZ5XRXr+MmS0UUV4h9GcD4f+&#10;LekeJPij4r8B20F2NU8Ow20t5LLFthcTIrJsb+L5WGa+HP8Agq5ba54F8X/Bn4r6fMYbDw7qbW0k&#10;kUW8xOzRyL7fMsT4Wvunw58OfDWh+P8AxN4v0wH+3NcSCLUcXG9D5K7Y/k/hbaKf8WfhV4e+NHgD&#10;WPB/im0F7o2pRmOUD5XT+66N/Cy9moAveAvHmh/Erwrp3iPw7qUOp6VfRLNFNFIG4Zd21v7rDuva&#10;vyi/bX8T2/7Xf7dXgf4ceEIodTh0OZbG5uxI2yV9yyXHzL/Cqpt3L33V65f/APBHWLT72CPwv8Xd&#10;c0vS5Z/9JtfK/wBXD/s7ZBub/er6h/Zp/Yk+Gv7Lw+2eH7OTUfE8sXl3HiDUcPcyBvvBP+eatt+6&#10;tAHven2MWmWNvZ28Yit7ZFiijH9xVwoq5RRQAUUUUAFFFFABRRRQAUUUUAFFFFABRRRQAUUUUAFF&#10;FFABRRRQAUUUUAFcR4w+GWm+M/GXhLxHdz3MV14amnltoojhJHkVVO7/AL5FdvXB/FXwXqPjTTNG&#10;TS7xbO803VINSBkkZFkEe7Knb/vUAd5RRRQAUUUUAFFFFABRRRQAUUUUAFFFFABRRRQAUUUUAeSf&#10;tE/FrVvgv4U0XxBp+mQ6npx1e1stV80tvt7WRtrSpt/iWvV45PMiD1Q1uaK10q7nng+1xRRtKYfL&#10;379vzVgfCr4m6R8YPAOjeL9DMo0/U4BLHFONksf95HX+8tAHZUUUUAFFFFABRRRQAUVxfib4s+Ev&#10;B3iTRfD+sa/a2et6xP8AZtP0/O+a4k/3VyVH+02B71w/xj+D3jH4t+K9Msx49u/DPw7ih36jpekR&#10;+TfXs277v2j+GPb120Abvxu+Nll8F9I024fQNb8T6pqk/wBi07StDtWmluJuysw+WNf9pql8Madr&#10;PxY+Exsvif4Zh0e61eN473RLS9Z1jhZvlVpUYHdtxna1d5ZafFYWVpbR8xWyLHH5nzNhV21eoA57&#10;wZ4K0DwBoNpo/hzR7TRdLt02RWtnEqIBx6dfrXQ0UUAZeua1Y+H9DvNT1GeK3sLWNpZZZPuhFrC8&#10;E6joXxA0nRvG9ppPk3N9ZK9vdXll5d3HC/zbCWG5R/s1haxrvgD4u+Jdf+F+piHxBfaRBbX2o6fL&#10;GzJFuZvL3tjbu+TO2vSwAg2rxigB9eUfBj4OXHwu8R/EXUZ9Thvl8Va2+rxRQW3lG3Rlxtb+83H3&#10;q9Xrw/8AZ603xfZeKfiu/igasbObxLLJo41OVWT7Lt+X7PtPyx0Aeu6rolhr1n9k1Kyh1G1LrJ5N&#10;1ErplenytXHeFvjPonir4l+LPAkcd3Z+IPDwikliu4vK+0wyKGWWLP3l527vWvRK47xZ4Y8LpqkH&#10;jfV9Mhm1Tw9azy2+oeUXmt49jeZtx1+XPFAHY0VzngXxto/xH8HaZ4m0Oc3uk6nALi3l8soZE/3T&#10;XR0AcXY/CXwjpPjyfxnZeH7Wz8TXMP2a4v7UshlT/bVflZv9orn3rgbP41eLvDvxim8IeNvBE9lo&#10;mrXXleHvEmkBrm2lQL927xnyG9N3Fe5UjLuoAYUDgq1fOnxU/YH+D3xU1QaxJ4ZHhrxBvz/avhyV&#10;rGb3+5hf+Bbc1v8Axe/Z+1Pxh4rg8b+DPGWo+DfG0UcVv528zWNzArbvLmt/ut9a77xn8T/DXwv0&#10;vTrzxlrNrosV1Mtql1Pu8nzm/h37cL/wLFGwbnxD8TP2G/i/4TE7fD3xXpXjjRYyv2fSvE8Sw3wT&#10;+KL7SoCsvoW+b3r5z1jxhY+D9bGgfELR9V+F/iWMZ+y6rE72dx/tRS/3fSv2Ns9Rt9QtY7m0uIru&#10;3kHyTQyK6P8ARhUd/pVlqiD7XZW14fSaJX/nXvYTPMbhvtc0ezPmsbw9l+NWtPkl3h7v/wBqfkmt&#10;r5sHmW80N7F/z1tJd6VCy+V+7kr7/wDjf+xD8Lfjni71DR/7G16PmDWtFf7NcRP/AHuPlb8a+aPE&#10;H7DHxu8Abv8AhG/GWifFHQYUaT+z/FEbW18//TOKVVdd3+0zLzX1WH4ooVH/ALRTa/8AJj4zE8H1&#10;4Lmw9RT8n7v/AMkeK0bazvGHiiH4fa4NL8a+FvEvw+m2L+91W1M1pvb+HzULLW1BZG/0uG/0yWLW&#10;NLk/1d/p/wC9ST/2Zf8AgVfUYfF4fF/wZKR8ZisBisF/vNNx9Se117U7D/j3vZof+2rbKg1K4stc&#10;h8jV9H0TUY/W7so//Q1XdVbqKOvvXS4xqR9/3jjhKVOXPD3TjJfgp4ElnE9vo13oEo/5a6TfSReZ&#10;/wB9NXXaP4RisLe9fTPiT4q0CK1tXlkOoiO+TZGv+2DtqbvWJ8QrO+1rwhpnhHSwYdV8b63baJb4&#10;/ubl8z9WrycTQwuFo1MT7Pl5V093/wBJPbweJx2OxFPDe1cuZ9fe/wDSuY774Q/Aj9oL45/B7QPH&#10;+k6n4UhOp7vK0vUdPMEskKsyrP5q8Nu/9mqnrXwr+O3gmYR6/wDAqXWPN/1cvhO9+0J8v3mf5n2+&#10;1fql4P8ADFn4O8L6RoenRiHT9NtY7a3jHZFUKK2WBNfmlPOswp/8vX89T9cqZBllWNvYJenu/wDp&#10;J+LWqfFXwjodwYvEVl4m8EzSf6uLW9Ib94/8XzKq1t6XrmgeIMSaL4l0rUvL9ZNj/wDfDV+vt5pN&#10;jqP/AB92Vrcf9dolf+YrLvfAvhu/hMVxoWnSxOmwg2qdPyr2KXFGJj/FpqX4HhV+D8HU/g1JR/E/&#10;KX+z7nFN+yyv+88mvvvxz+wn8EfiIS+qeBrCKXyWi83T827/ADfxfL/EOzV49rP/AASt8LWIC+Bv&#10;iL4v8GxdfJFwLpC/97nbXow4qhze/Rf/AIF/9qeXPgypy+5XXN5x/wDtmfL+6jn8a9r1b9hb9oXR&#10;b6GLSPiB4T8ZWBT55vEVk1tL/ufu43+Wub8T/s6/G/wdP/xOPhnpPiy02eZJdeDNS+eP/Z8qVY9z&#10;V6tPiHL6vxycfWP/AMjzHi1uFszpfBFS9Jf/ACXKecHijHFZ3jLX9R8B3pg8QfDHx1o0QTzZJZtM&#10;EyRp/ed0JWq2l/EHwVrkkMNn4w0uG4lfyvs2oiW3l/4HuUKterSzHB1/gqL/AMCPHrZRj8N/Fotf&#10;L/5E9Q/Zj02LXf24/AFvd9dD8NXl9bj/AG5Nyt/469fqbGuFr80f+CfEdtqH7Y3xMnM1pqRsPDVp&#10;b29zaSLKiBpI9wVhX6Whslq/KM3n7XH1Z+f5aH7PktL2OXUIeX56ktFFFeWe4eefFH4r6J8OL3wn&#10;p2sWc16fE2qJpNukMPmokjKW3P8A7NehKu2uE8V+CvBvjXxx4Xu9YS2n8S+H3bU9LQyjzYt37tpF&#10;Tuv8O7Fd5QAUUUUAFFFFABRRRQAUUUUAFFFFABRRRQAUUUUAFFFFABRRRQAUUUUAFFFFABRRRQAU&#10;UUUAFFFFABXnnx+i1OX4J+Ok0Se7g1s6Pc/YpNP/AOPgTeU3l7P9rd0r0Oq95532abyMeb5bbM/3&#10;sfLQByPweuNTufhX4Tl1uC7tdWOmQfa4tQ/1wk2Lu3/7VdtXkP7Mfxc1L42fCW08SaxZ2tlqpu7m&#10;zuYbOQvFG8UjL3r16gAooooAKKKKACiiigAooooAKKKKACiiigAooooA474n+CvCvjnwu1n4yt4b&#10;jRbWeO+PnTNEsUkTBkk3Kw+6a6SyvYdRs4bi3mjntpUWSOSP5lkRvutVLxZ4dtvFnhfVNDvIY57P&#10;UbWS2kil+6UZSv8AWuW+Bfw2uvhH8LNA8H3msf2/LpEb20d+YvKzHvZo127j91dq/wDAaAPQ6KKK&#10;ACiiigAooooAKKK5vxv430n4d+GLzX9cllh062TMnkwtM/8AuqqKWagDpKzG1ux/tT+y1vof7U8n&#10;7R9l8xfO2Zxu2+lee/CT4kXnxy8La9e3fhLVvCWlSzyWtl/a37m5vINu3z9g+aP23c1pfDH4H+Cv&#10;hGLyXwvo0VldXX/HxdylnuJe/wA7tzQBxdtpPxz8U/E+zv8AUNY0Xwd4F0y4bOl6fD9ru9VToPNd&#10;srGvf5cNXuUccakug+/3qWigArgPjX4C1H4nfDfWfCun6rHo39qxrbXF0Y2do4Wb95s2sPmZcr+J&#10;rv68M+Bfwv8AF2neMfFnj74h3wm8VaxO1taWFpcs9pY6dG37mJF/vfM7M3q9AHrHhPwppngXwvpf&#10;h/Q7KKx0vTIEtra2hG1Y0VcAV5defFXXIv2srLwAJrP/AIRuXw1JqTxGJvtHnrLt+993btr2yvOp&#10;vilpMPxvg8ADTLs61LpDan/aAjXyfJV9vl7+u7d2oA+cf2wfgr4u1X4taB4u8EeELTxm2t6RdeFt&#10;d0uaTyFMMis0M8sv8Kox+uOBXyFqHwM1rw5pLfBbx3emz8feH4f7f8H6rZybo44Wf/ULL97arJyv&#10;bcpr9htzMxBbI44xXzL+3P8As9t8XPhqPE+hCWz+InhAPqOi31qdsr7fmkgz6Mo/MCvRwmMVGcfa&#10;+9DqvJnjY3L1ioSlRfLU0s/OO3/yMvI+DtV1SH482Wy4H/CE/GLwrtEt0fkmif7rN8v+sgb33YV/&#10;Sr1j44/t7VR8PviDpun/APCSSwf8e13tl0/WU/hkt2/5ZyN/dXv0pmuEfFLwvo3i7wbexab4uitf&#10;N0vVQf3pfb++0+X/AMfX5qZpGq6T8VPCGNb0HIt5vL1zRpPkuNPuV/5bxP8AeVf4g3Sv0qEHGfuS&#10;96S/7dnHz/vH5LOUPY+/FxhF7fbpS/u/3f6/vGdo3gzxJ4CvZbPwhdy+KvD4GLjwX4hl2XEf+zay&#10;t/EvZfzrV8G+PtM8TX0+n+H9UutH1+1dopPDmrfubuN1+8qfwt/wGsh9W1X4f6pb2Hi7Ujr/AIIv&#10;pPKsPGk277RpX92O625+X+HP/Aq3vEeiab4gghs/EejWmv6Sf3lvL/z0/wBqK4WujD80f9293l3g&#10;/wD22X/7UTnxXLLlnjPe5tqkPtf4o/al/wCAyMrxX4D8JeNr3z/EGg/Y9Zi/5imh/wCiXe/+8+3C&#10;tUej6R428PTmDSPEtp4+0btpXif/AEe7i/3J+NzfpUN8PEfw+g+16ZB/wsPwPGmJNGu5calpSbvu&#10;xN96RV7Vq6LrGieNoJpfDl5NNdR/8fGi3cXlX1v/AL8TfeX/AGl3VMVh6lX4XTq+Xu83/tsi5TxV&#10;Gh8Sq0PP3uX/ANuiY+u/EvRPDt5DB4n8Na/4HmuX8v7TqKedZb/9iVV+Zf8Aarq4tKlvrL7Zp81p&#10;rOnyf6u606RZk/8AHahjvrmD93/5Cm+dP++GrAm+HXgi/vpry88Mww3cn/L1pFy1o8b/AN5NuV3f&#10;7VdnLiqf2lP192X/AJLzf+knn82DqfYdOXl70f8AyZxl/wCTSNeSPb+7k/1tSW80tr/x7zywf9cZ&#10;dlYb6F8QtFvftHh3XrDx9pf/AEBvE52Xcaf3fM+6zf7VMtPiNoc159h8T6Pf/DXVc4xqBaaxkf8A&#10;upOFO1v97j3oWNhF8laLhLz+H/wL4S5ZdUlHnoSVSPl8X/gPxHWw+ItTt/3cd5N5X/PL76Vn6hZ6&#10;Drf/ACFvCvh/Ufk8viyjR/8Ax1RU0Nr9s87+z7y01nyv9Z/Z1ytx5f8A3zVfrXZKMK0ff944IyqU&#10;Ze5eMv8AwE5mT4N/Dt2mNnZa14Vm4/5AuoyKm/8AvbGLfNSr4Y8ZaDceb4X+K11dQ4x9k8TWP2jz&#10;P9ndt+Va6XOaK4f7Pw/2I8vpzR/9JPRWa4y1py54/wB+MZf+lGTrHiP4heGfCmpeJ/EemeBNY0zT&#10;Nslz9luWiuPm+7Giq2GZu3y12Gt+EfH+g6XaX+p/BDxhBFcQ/aI/7ClW/SKH/b2q21v9mueh8Jyf&#10;Ff4lfC/4Yxwma11zVl1LWYQOtlDtb5/9n5Xr9goIEtoEiUfIi7BXxuZ5riMvxP1fDVOZR3vqfe5R&#10;kuFzPCLE4ulyyk9OS8fdPxYm+LvhWxv4dO1o634Pu5f9XFrdi6eYn97d8vy10+mavoWu+UdM8U6L&#10;qXmP5ccRvVSaR/7qK1frtc6Dpmo/Nd6fa3B/6bW6v/MVwfjf9mn4WfEi4+0eJPAGh6pc+X5XnTWS&#10;b9vpuWsKfE+Ij/FpqX4HRW4OwdT+FOUfx/yPzi03w7fS65Z2/ky+bvr6v/4JwaTHP8LvGHidDtHi&#10;HxXqF15X/PPbIU2/pW+3/BOf4ERwH7B4Sl0a8A/d32nX0sVzEf7yPu+U1638Efgr4a+AHw/g8I+F&#10;VuxpUM8tz/xMLnzpnkkbczM/fmuLNM5/tOnGHs+Xlfe56WTZD/ZFSpP2nPzK21v/AG6R6NRRRXzR&#10;9YFFFFABRRRQAUUUUAFFFFAEFxELiGWP++leb/AD4Ox/BHwPP4ej1H+0xLql5qJuzEqPJ58zSfPj&#10;q3zVufFq31y8+GfieDw5ALvXpdOnisofM2eZIy4X5/4ayv2e/C2o+Bvgj4G0DWBJDqum6Vb2t4k0&#10;vmN5yoFb5v4vmoA9IooooAKKKKACiiigAooooAKKKKACiiigAooooAKKKKACiiigAooooAKKKKAC&#10;iiigAooooAKKKKACiiigDJ8S3VxZeHtTubLyzeQ20skHm/d8xVJXP/AsVg/CPxZceOfhzoOu3nky&#10;Xd7B5khh+5v3Mrbf++a7Nl3VzvgbxFZeKfD8OoafaS2dqXeOOKWNUxtZl6D6UAdHRRRQAUUUUAFF&#10;FFAH5p/EvT4tC/b0+LGn2f8Aqtd8NWOp3EX/AE2j2/8AxNS4rvP2gPDguP25LP7Baf6VffDyeS58&#10;r/loVupFVm/4DxXJ6hosWgweZrms6T4fi2eb/wATG+jT/e+TdurxcVGXtT9T4erQjl8eeXwtlDNJ&#10;gVx2pfHv4RaV/wAz9FrE2z/U6HZTXL/yFZ2n/GrUvEswPg/4K+MNfijj/eS6jtsf++Pm+Zax9hP+&#10;U9h5ng4/8vOb01/I9C3U6NfN/dx/vqow3XxYuIP9H8DeCPA3/YxavJeXP+8nloV/4CzVmeJfCnxP&#10;1qEW9x8cbTTbT/l5h8MaIttN/tfPuo9ny/HJB9elUX7mnOX/AJL/AOlHV/2Lff6v7FN/36qnfSWO&#10;kX32PVNZ0nRrr/nlqN8sL/8AfDV54/7OfgjU703fijX/ABt45uo9nl/2lqXlJs/u/LnctdZp3w6+&#10;HWgwiPS/h34fg+fzPMu4muZd/wDvtRywj9oSq42f/LtL1l/lEl1vx98P/Cc5t9Y8e6V9vG3ZYad/&#10;plxJu/urH96udufj54RiuVs9D8EeO/GN/L/x7xRaY1pDI/8Ad+dd3/Aq9CbVpf8AWRw2llL/AMs/&#10;JtlTy6LjWtTuv+Pi9lmoUoR+yXOji6n/AC8UfSP+cjhf+Ek+M3iPMvh/4Q6J4MtJX8sXfi3Ut81v&#10;/ebytw/9Bp0HgX4u3GqDUNb+Nek+H4t/7zSvDukRzJGn+wzKV3V1W3dRto9r/JFGf1Dm/jVpy/7e&#10;5f8A0nlMO8+GHh7V5/tHijxl428cSy/6yG71NrGzk/u/uoPL/wDHayLf4EfCnT9SW+tPh5YfaVfz&#10;QLy6nucf73mOd3/Aq7PFSQwy3X7u3hlm/wCuPz1HtZ/zG6wGFj/y7UvX3vzLWk6n/wAI5B5eh2Wn&#10;aBD/ANQ6xjh/8eVd1F7repaj/wAfl5LNF/02kbZVPxLeaH4Fsftni/xNpPhSH5f3V3L/AKR833f3&#10;S5b/AMdrkvC/xVvvHOqzf8K4+HV34s0mP91/wkniK5bTrHf/AHtm0sy/7q1UYTmRPGYXDS5ftdl8&#10;X/kp19vZy3k/l28PnTUXU2kaTPex634l0TQTbJ5txDqN8qTW6f3nT71cn4l+Hni7xn5Fn48+KXn+&#10;Gpf+Pzwr4MtvskUn/TLzfvMvq238K3fDXhbwb4EgEfhTwbpOjCSPD3U0f2m4k/35W+9T5acftEqt&#10;iqvwU+Vd3/8AIo5mD4x33i2ebT/hZ8LtW8WSbP3ev+Iv9B07/e7bl9Pmq/beAfE2t2MqfFPx/d3o&#10;lmWX/hGvBki2ljEn9150w7f7qtXbWtnqfib/AFfmzRRf8tfuQxp/v8Kq1xo+IF9f+KL3w/8ADDw/&#10;p/xE1CyT/iYa/eXPk6TpU391n2/vtq9dua0hKUvgjynBiKUKXv4uo5+X/AiavgbwB4R+GM15qfhT&#10;QNK8GwycXGtalLvaL/tvOxZf+AtXOar8ZtR+IV8dG+E+i3fiXVZN/meOdciaHS9OTdtaWLd/rNvb&#10;7wPZWq3Y/DTf4w/4SPx54ll+KPiWL/kH2vleTpenP/0yt/4mVulbXxJ+JkXw9vtM0u5h/wCEl8da&#10;m8X9l+C7T5E+ZvlkuNq/u4/4ju7dqI+9L+aRM+anS55/uIdl8Uv/AAE80+OPwZsvB/gjTfifceLI&#10;fEvxJ8P3P2i9l8Tyr9n15G2q0Fpav8q7f4VjXndXMWviC2+LnjDxHN8X1m8D+HtJhXUtP8Gat5tu&#10;ZYW/5bBvlaZvSPpnoK9u8BfCy20LxdqXizxXeWnibx/LuutQ1+7GNP0GFV+aK3VuF2/d3d6qeEmu&#10;v2lvF2jeMtf02KTwPoc8kXhLTLyLnVZv49SuNwB8tfvIvRa97BZpVwceTeHVfZkfA5xwxSzGca0P&#10;3daXurrKMftNnjcfxG8PeIm1n4g+MLQWN54bhS28DeBJozb/ALuX5YbtUPEjM3+zgbOa2/DPg6z8&#10;NeMPAPgXW7z+09ZtmuPiF41u/N3PPcxq0kMTN/sn5vQ5rp9e8MS/tVePtZ+IemeN5vD9h4CdtN8O&#10;zRWq3KXFzD+8uJ9rY/d/MihfmrxfS/Ed5B+z98T/AIpeI5/tniXxpm1SWOPymjtvN8ldi/wru/hX&#10;+GvpMDi/r3Nzx96PvP0/rlifmOd5LUymUfYz/dzfLD/F8Mbf3Y80pf3pHP6Lo9147vvha+uD7Z/w&#10;lur6/ex+d/y08xY1Vn/7912ngRNK1fwJ8HPFviaE3emRT3ngLxSf4fIkZktWY/3Y9y4/3Kfrunf8&#10;Ij8SP2Y9MjH/AB5WvlyeV9yR2VWZv/Hqn0DwTF4nv/2gvhhIoHn3qa1p8o+4k0nzRqq/7zpXqrCS&#10;T5PtfD/29yQl/wC2ngzxkZx5+a0fi/7ddWcJf+lRl/26XdD0C58Z/bfBcmpHw38XfhxP5fhnXidk&#10;t5YKzNDG2P8AWLt/i/2lqa30i++IumS+PPB14fB/xUif7N4h0/Kpb3lzH8rebF91fMZdwk/2qp3+&#10;m3vxV+D/AIM8X6PPL/wsTwzC0lvN/wAtrh4X2zWz/wDAdjD/AOyrQ1eym+IM2jfFDwF5Vn4uksvO&#10;k07/AJdtVVf9ZaN0/eL80f4V6VHDxivh5tObT4pR/mj/AHo/+THlVK8ua7ko6uLv8MZdYy/6d1Pi&#10;/uyC31bQ/jfP9n8VaBqGgePdDT/SIbSRra+t93/LeCXhpI/l+627b/wKqV5f+MPABOoa3ND8QfCP&#10;n5k1S0j8rVdO/h8xokxu29+OaJ7vw18efBNnqGJNBv7G68qOWL/j90K5X+F/us0bf3W/uf7NWpPF&#10;ur+Gdf0zRfHUYnvL1/L0zxnp/FvqLt92O4T7qSbvlZq7Lx92tzfFtUX2v8cf6/7dORKXvUYR+Hei&#10;/ij/AIJf1/28bN5c6d8Q9F8uO80rx7osieb/AKpZZok/2/442/4FXP23gOx0qxmt/BvivWvAM3+r&#10;+yzSfbrH/v0+9l/CrXjPwH4f8VXEv9uaXLoPiSHmPXtKH2e4j2/d3p92Raztb8VeIfA9lZ/8Jno0&#10;mv6LFtjk8c6Gdz7P4WuIP+ei92rqrcsZc+Mp/wDb65v/ANqJyYdzlHkwFX/tx8v/AJLze7L/ANK/&#10;uiTa/wCLvAcEMfjfQYfGWlf6v/hJPDMuLj/trB/9jWlYeK/CWu+d/ZfiW0hlj4ksNX/0G4j/AN5X&#10;rTsDHd6XDregalFrGiy/6u/tP/QXT7yt/vUl3Lb61FNBrem6fr9rJzJFqMaviuiFOrCP7mpzR6X9&#10;7/yaP/2xyVatCcrVqXJLrye7/wCSS/8AtRJtPuYP3kkMvlf89aLW8lsv3lvPND/1xlZK5O0+GNjo&#10;OpQ3XgTxJqngeXf5lxbTSfa7GTn7u07fl/2a1vEOu+MvD0AuNT8HWfjK1/5aa14Tl8t40/2oGUfN&#10;9Mr71X1mdP8AjU3HzXvR/wDJfe/8lD6lCtL/AGaopeT9yX/k3u/+THSN4m1OWDy7ib7bF/zyu4lm&#10;T/x5TXIa18PvB/iTypNT8H6XL5fX7HH9mz/37xWj4Y8U+FvHE3kaHr8R1POBo+r/AOh3cb/3drfL&#10;/wCPVpXmn3Om/u7yGaD/AK7RVr/s+Lh0nH/wIw5sTgJ8msJf9vROfs/ht4MsIPL0seIPCnyfvJdD&#10;1ab95/vrIxX/AL5p+seFfFN5DBHo3xdul8r/AJZa5psbp/srvCD/AL6atU0Z55rL6jh/sR5fSUo/&#10;+kmizLFXtOXN/jjGX/pUZGPL/wALb06X9/o3g/xlbbP+XS5+zN/6EPmqpL8V7LT5hB4k+Gvirw/d&#10;f8sxaJ9oWT/x2uj21NDeXNr/AKuaaGp+rVY/BXfz5ZGn1uhU/jYaHy5o/wD2v/kpjW/jvwJfmLHi&#10;z+x5ZNvl2uuWzWkv/fLfw/7VbM0VtFPDbx6zpN7LL/q4ob5XeT/cSpG1S5l/eXHkzf8AXaJXqpqV&#10;houvAxa34b0rUc8JLLHsmj/3WX7tb8uIjH4lL/wKP/yRz82FlL4Zx/7ejL/22Jdk0m+i/wBZZTVV&#10;mjlg/dyQ+TXJah8F/h9e3H2iz0vVdAu/+Wcun6kx8t/72xqtWPhfxnpdx5ejfF7UBp+//U6tYrM/&#10;/oX3az9tiI/HR+6UZf8ApXKb/V8HOPuV+X/HGUf/AEnnOh3UZoI8dQKf3Pg/xzH6QhtOuP8AdRcF&#10;f+BZrA1vxd4l0K436p8I9UsLCM/vLrSr5bv5P9hf4qUsbCn8cXH/ALdl/wC28xMMuq1HajKEvSUf&#10;/SZcsjfox+dctp/xh+H99J5F9qeoeF7zzMCLWtMeLZ/vMua67TW0nXYoX0XxLomsGT/ViK9VHk/4&#10;BJhq1pYvD1fgqKX/AG8ZV8FisP8AxqTj/wBukdFX7jw/qdv+8kspvK/56w/On/fa5WqMkcsX+shm&#10;hrpOESjbvo3b6nsY/NvoY/8AbWgD1/8AYZtZLr9tfx/eW4za2PhCzsbiQfdSdmhbZ+lfo73FfAf/&#10;AATVsjrPxV+PnieM4tDrEGmpF/txp8zfyr777mvxPMZ8+Mqz85fmf0RllP2WBoQ/ux/IkooqnqVw&#10;LGwvLj/nnC8n/fK1wHpnjXwB+FniHwB44+LOr6+0Qh8S6/8AbdP8m5Z0+yrHtX5Cf3bevr1r3GvE&#10;/wBkjxT4q8a/B2DW/GE11Lqt1qN9Ikd5b+TNFB9pk8mNl/2Y9le2UAFFFFABRRRQAUUUUAFFFFAB&#10;RRRQAUUUUAFFFFABRRRQAUUUUAFFFFABRRRQAUUUUAFeaftEeJfEHhD4JeLdb8JTQw+IbCya4s5Z&#10;YvOUOrKW+T+L5d1el0yRd1AHM/DfxOPGfw/8NeIHIEmqadBenjby8asf511NcN8L/il4e+Kml6nc&#10;eH/N8rSNRn0m4imi8p4p4W2uu3/eWu5oAKKKKACiiigAooooAKKKKACiiigAooooAKKKKAEZd1cZ&#10;8MPhroHwk8ODw34eWSHT455bnyppd7hpG3N+FdpXjfiP4QawP2gvDPxH8O6lDYoLGXSde0+6LYvb&#10;Y7WjZMZHmKy/lQB7JRRRQAUVBLMlvCZHIijTlq5TS/Glt8RfAUuu+A9Ts9TF1BJ/Z17KG+zySfw7&#10;uN23NAHYs22vDvh58cPFPxX+KV/aaB4Nm034c6O8tne6/rsb29ze3qtt22kX8Ua95G69q6L4IeBv&#10;Fvg/RNSu/HfiU+JvFWsXP2u7MI2Wln8qqsFsh+7H8v4sSa9NCBR8vFAHnuhfAjwR4c+Ies+OrTQI&#10;ZvFmryCS41W6LTyR/Kq4i3sfKX5R8qYr0WiigAooooAKrzXMUPlh5RH5nCZ71YryHXvhZ4h8UftB&#10;eH/F2p6xH/wh/h6xlGn6LDu3yahJ8rTy8bdqxs6r9aANr4TfBrRPhBb6z/Zct3eX+uahJqeo6jqM&#10;nmXFxI395v7qr8qr2r0SiigArzD4SfF6X4n654+059H/ALLHhnWW0hJTcLJ9pCru8z5fu/SvT64b&#10;wB4f8FaHqniyXwlBp0WoXupPca19ikVnN5t+bzQPutQB3NMZRICrCn0UAcZ4E8GaZ8LtFm021vJT&#10;aS3ss9vFdyr+78w7vKi/2fRa7OvLf2hfhCvxp+HF5olvef2ZrdtIt9o2q97K9j+aKTj+H+E+zGuz&#10;8HprkPhXR4/Ec1rNr0drENQltN3kvPt/eFM4+Xd0oA36KKKACsbxL4Y0fxjos+ka5plprOl3I/eW&#10;l5Esscn1VuK2aKAPLI/h/L8E/g/eaD8JNGtDf2KPJpel6tdStbu7PuKNIzblXG/HzYHFT/BP4vj4&#10;uaDey3Ph/VfDOsaTdGx1HT9Rh2eXOv3vKfpJH6MO1emVSurGK9s57fmISoyOYvlb8KALtFeN/Bb4&#10;W+N/hPqepaPqHjibxj4LMfmaadY3PqlrJu+aN5f+Wke3ozciu08J/FTwl451vWtI0DxDaanq2hzf&#10;ZtR0+GT99bP6Opw349KANnWNA0zxJYGx1jTbTVLR/v217brNEfqrAivl/wAWf8E4vhvfatqWreE7&#10;/W/AGp3T+ah0O6/0eJ/4sW7hk2t/dx9MV9ZAAe1O4FVGcqcuaErMzlCM48k1deZ+YPxP/Zn+Nvwj&#10;mt7650y1+NHh3/Vk6JbfZNTtv9ryl+WT5V+9jrXkenePfC2t6pNpEd7d6Dr8T+XJoviG2a0m3/8A&#10;PPc3DNX6X/tF+FPGXxDXwd4U8Nm60zRb7Vo7jXtas7nyZra1g/ebE7/vGVV+ld/40+GPhf4jeG7v&#10;QfE2h2mvaVdIvnw3kSuJCv3WP+1719FheIMZhnab515/5nyuM4Yy/F+/GHJLy2/8BPyvurG6sv3k&#10;kP8A8RXafsueDv8AhZn7YugWd5EJtL+HukNqckc3a8mb92yf7vyflXr3jH/gmXY6HLPqHwd8b6t4&#10;Gus+Z/ZV3IbvTpX/ALrK3zKv/fXFeo/sjfs2+Jfg1eeM/FHjrUNK1Pxr4luYPPl0QNHaR20MSrGi&#10;Kyrg7t7HjuK7Myz2GOwnsYRcZSevoeflPDdTLcd9YlJSgk7fzX9D6cooor48++CiiigAooooAKKK&#10;KAIZI47iEo482N6858Xfs5fC7x3b3aa58P8Aw9qJuU2SynToklk/4Gqhv1r0yigDxf4Mfsm/DX9n&#10;7xPrWueA9AGg3GrwxW9xDDcSPEEX+6GY9+a9ooooAKKKKAPNJfhlJdfH6Dx9N9l8u18PNpFvx+9D&#10;tP5jN/u16XXi/wABvifrfxM8UfFFrvB0HR9d/svSc2rQvsiTbNlj/rP3gbDV7RQAUUUUAFFFFABR&#10;RRQAUUUUAFFFFABRRRQAUUUUAFFFFABRRRQAUUUUAFFFFABRRRQAUUUUAFFFFABRRRQByngy68Lq&#10;NT0vw0tlD/Zt40N7aWaKnlT8M29R/F8wNdXXBeDfh7deFviB4y159YN1Ya69vLFYGIL9mdVZXbd/&#10;Fu+T/vmu9oAKKKKACiiigAooooAKKKKACiiigAooooAKKKKACvCND0rxt4T/AGrdekk/tXWfh/4l&#10;0iK5ilMu+20m9hZlaIL/AA+Yu1vrXu9effHLxR4l8EfCzXtc8IaXa6xrdjB50dndlljkVfvfd/2a&#10;APQaKzdE1a213SbPULSaOe0uYVljli+4+70rSoAKKKKACsrXte0zwvpcup6xfWumWMIzJdXcqokf&#10;/AjXnHiP9oXSNI+JumeBNK0bVvEutXU/lXkunW3+jaV8pbfcSthQOOi5NaHxF+A/hb4u65ZT+MIZ&#10;df0uyQGPQbqTNiZtzN57xfxP0xnpigCT4v3HxDufD1vbfDWHSf7Rvi0b6nq8jeTZIy/63YrBpG6Y&#10;FdJ4I0fWNH8H6RYeI9V/t/WraBRd6h5KxfaJP72xeF/+tW9DHHbwiNOEjFTUAFFFFABRRXnvxv8A&#10;izY/BT4a6p4mvIpLiWFPLs7SFN0l5cvxFEo/vM2KAM/xdp/jzV/jL4ROi6kNH8DaZBPdawDEHfUZ&#10;GHlxwfN91V3eZu/2cV6lXI/C7UPEureAdBvPGVja6Z4nuLSOTULS0k3pHOV+ZQa66gArhJfhZ4fl&#10;+LsHxAPmnxLFpbaan+kfJ5DPu+5/vfxV3deHXXw18QTftb2XjhIYv+Eai8My6bJMbht/ntKrbdnp&#10;t/ioA9xpGXdS0UAflx+0J8Dpf2ePjtcR6eYofh38RbpriyB+RNO1ZV8zy/8Atp8+3/ex/DXmnijT&#10;da/t9vHHh6XPi/TbX7Pqmjy/6rWLNfvL/vqtfpn+0z8DrT9oT4Qaz4Sln+xahJtutKvsfNbXsfzQ&#10;yf8AfQ59q/M3wr4g1vVtMmuNXtJdO8X+H7ltJ1mIfI/nL92Tb/dkXj/ar73IcTHGUfqFX4o+9B/1&#10;/KfmnEmElgq0cyox92XuzX9fzGjoWt6brGh2fiDQ/K1nw1qaeVJazfOn+1BcJ/eX/wCuKwLKw1b4&#10;ZaXqcuk2f/CV/DeN2uZNBMv/ABM9GT+J4N33o/b0pmrafbfDu+/4THRIpofC17Mo8WeG4vnSPd8q&#10;3sSf7LfMa6p3l0e/hu9PvfOtZE8yzv4vnS4hb7rf7XvX1EYvEe5P3asOq/8ASv8ADL+U+Lk44WPP&#10;R/eUKnR/+ky/llH+Yoade22p6Xpmt6Je/bNKvk823uofvx/9Mn/uyL3Wqvi7QrHx7DFcahd3Oj+J&#10;LIY0/wASaeNtxH/sy7f9ZH9ag1PQ9b0iefXPh1Z20/mN5mueC8/udR/vTxf3X/3frVvR/EOieNNL&#10;/tTw5NxH+7vNLm/4+9Pf+JWX+7/tLxVxnGv/ALNiY+9/5LL+9H+uaJnyTw/+2YOXu/8Ak0f7sv65&#10;ZFO68QeKfC2ief4602LxXp/l/vfFXhj/AF1v/tXcX93+Lcu2tw2Hn6XDqen3lprOlSf6u/06TfD/&#10;APYtUdvdS2vneX/qpU8uSL+CRG+8r/7NYg+HmkxbpfBWpXfw212aPypLiwmL2V5/syxfw/7wquWv&#10;h/g9+PZ/F9/2v+3iefDYr4/3c+6j7v8A29H7P/bv/gJq7d1XodYuYYPs8nk3lpL/AKy0u4lmh/74&#10;bK1zWmeM7VJho3jYjwz4pSQxSansZdK1B/4Wil+6rbf4W21v/YZZPJ+z/wCmxXX/AB73UPzwyf7j&#10;rXVRrQrx9z5r7X/b0Tlr4arhZe/8n9mX+GRw/jz4d6Lb2UOseDNN1Hw1411PVLbSNP8A+Eel2w3E&#10;8zbdrxc7l+b7q19Ga/8AsofH3whp0txeWXhn4o29smM6ezadqMqBdxbDDYzfw7cZJqr+yN4Nk+LH&#10;7Uv2+OGK88C/DmBv3sse6KTWZV+8n/TSNfy21+l2DtyTuHfjGa/M8xzKeGxz+oS5Ix7bN9fdP1vK&#10;8qhisvp/2jHnlL3lf4ox6R5viPxoh8b6KNcn0PWhqPgPX4eul+LLU27Sfw/f+UferobjS7mDyZPI&#10;86KX/Vyw/Okn+49fqD8T/g/4F+K+kCz8b+G9K16xhLSD+0YVby/9oN/DXyVZ/sV+FviN4evfEnwZ&#10;1/xD8KR9tlSyiEn2jTL3y2/dzpAzfLCzfmP4a9HCcUOK5cTTv5r/ACPLxvB1OXv4Spy+T/zMb9iX&#10;wN/wlH7SfivxO0Bhs/BujwaBHLhf3tzMWnl/3dqyLX6C8Nivmf8AYd/Z68UfAHwf4sj8bT2d74p1&#10;3Wpb+4utPlZ4pE2qqbdyrt7/AC19L7lGPfpXyWMxH1rEVK38zPucDhlg8LTw/wDKv+HJqKKK4zvC&#10;iiigAooooAKKKKACiiigAooooAKKKKAPIf2lPjFf/BXwDY6ppVlbalrOpavZ6RZ2t4WWKSSZuhxj&#10;+FWr16uV8UXHhu51bRtH14Ws9/czm50+1nj8w+ZH/wAtE4+Vl3/e/wBquqoAKKKKACiiigAooooA&#10;KKKKACiiigAooooAKKKKACiiigAooooAKKKKACiiigAooooAKKKKACiiigAooooAK5rwP4QsPBOj&#10;HS9MllltRPJLmaTeyMzbmWulrxf4N+BPFPgv4pfFifVYYf8AhG9d1SLU9JuYpdzndFtkR1/h27Ux&#10;QB7RRRRQAUUUUAFFFFAHiHxk/ZV8I/HDxvoHifXLrV7G/wBIhe1H9k3zWguYGbc0UrJhmXd/Dur8&#10;7/CHwJ8EWfjf4u+DPFXg86/rfhXXvNs9Q1C5uZf+JfJ80a/6zb/D/jX69BQrY6E18OftK6XH4N/a&#10;z0WWOb9z8R/D1xZXEP8A09WG1oX/AO+Z2WsK/N7OXIexlEoLGU4VdYvucJo/2Hw1/wAgPw/oejeY&#10;ixyfY9Ng3ybfu/w1en8R6vef6zU7v/v41ZcbbqcTxXg80pH7GoQh8EeUGXfS0UVBQUUUjNsoADxR&#10;nitCx0C9v4fPjh8m1/5aXU37mH/vpsLXDeNPjB4H8E339l2+py+OPFUv+r0bwxF9o+dvu75V+Vf+&#10;+q1UJS+A562JoYaP76XKdT96rF5bx6RBDcaxeWmgWkv+ru9XuVtkk/76rB0m4+LHiDSYPM0zRPgn&#10;ayo3mXV3L/a+oyf3VSLhY/8Ae3Z9qxLH4J+EZNb/ALb8bzah8V/FX/LTUPENz/on+zsgXjbV8kY/&#10;HI4Prler/u1P3e793/7Ys6p8Z/CGm3Bt/Cema38WNV3/AGbyvDts32GN/wC69x93/vmnw+Gvi54l&#10;vob/AF/xzpXwn0r5v+Kb8MRLd3ez/albftk2/wAXau5m8RX0tj9jj8my0+L/AFdrZxLDDH/wBay9&#10;tHtYx+CIfU6taX+0VH6L3YnPWHwm+HWjapDqdv4T/tnWo/8AmNeKLmW+uJH/ALzpIxT6fLxXX6hr&#10;V9qkHl3E37qL/VxQ/JDH/wAAXC1R3VX8X694f+GXhz+3PGmp/wBjWkr+VZ6fDFvvr1/4Vii+9/wL&#10;7tRzTqSOzkwuDhz6QiXLW1lvZ/s9vD50sv8AyyhrH8SfEjwZ4EuPs1/ey+K/EHzeX4W8Mf6ZdyOv&#10;8M23Plr/ALTVmWlz47+Kng6WN9I/4VD4Fvo/3t1LJ52v6jB/zyhX/lirfxMzZro/BWkeH/hbof8A&#10;Y/gPRotAtJf+Pi6/113e/wC1LK1a8kKfx/F2OH6xiMb/ALvHlh/O/wD22Jzlv4E1vxzpH2v4r69d&#10;QaVff6TH8N9Dl+zW9tB/yziu50w7Nt6rurq9F0yLTtLs/DvhjRodM0WJ/wDR9L06P5N/99/4mb/a&#10;bdVrSdKudbvvLtIfOl/1kkv8Ef8AeZ3/AIa4y41TUvisPEHhjwL4mi8M+C7F/s2u+PoY9817Nt+a&#10;ysunyr3ko96r/diKSoZf9nnqy2/mkTeK/GFyNUh8EfDzU7S98f3sn+m61D++tPDNr/FPKy/L5n8I&#10;Vq2PCHgLQ/Al9e/8I55up+JdT3f2r4u1f57u93fefe3yxx/7uOKXwn4Z0PwV4ds/CHgzRvsVhv8A&#10;3kv37vUZ/wDnpK/8Tf8AoNYPjbXb3W/FGp/CHwZ5M2t31k48U+I874tBtm/1ka/wtKy/L7M9XH3v&#10;ch8JhNew/wBoxnvVei/l9P8A5IqapDe/GvxDe+F7eY6N8FtDk8rXtahk+bxNcr83kRP/AM81brt/&#10;H+GtT4yar4jl8PaB4H8Gj+zfEni5102yEJ2Po2jR/wCskRf4Y/LXbu/9mrqdA0jSNO0vTNEtD/Zn&#10;gvw1ZP5c00v/AB720fzSSu/95m+b/gVcV8Ml1HW73Xvi3qU80N/4vj/s3QrAjZ9i0aNv3Lf70m1G&#10;/wCBVXP9v7MTOdCXN7GfvVau7/lj/dG/GbV9M+BP7Pn/AAj3geEWU19PH4b0r7J/rpHb/j6uf7zN&#10;/wDF15p8ZvD1tP4R8HeFNMxDp8XiOy0i3iP/ADxjC7t/977u4133jLwJqfxM/aChtNL8WQ+GrT4Y&#10;aXBcfb5rH7So1C4z+7dGYK3yqn0rF8VWOu6B8Yfh5o/xC1jwfZwW1lfa1p+q6dI0SXr7Wi2zLIo2&#10;yfNuHWvtMgxGHpUqmHnL97V5f/AT8b45wuOrYqnjqUf9mw6lb/Fy/wApyHxnujP8ffhFJF/qY7q5&#10;ij/4CqrVzUtWk8L/ALT2mapbwecfEvh7/wAft/4v/IVYfxIkspvjB8HPsGs6frH7688z+z7lZfL+&#10;Vfv7fu103ieSK38R/C/WPK83ydautEkz/cuY2Xdv/wBndX38nGU61b+WpCX/AJLBS/8ASj8biuWF&#10;GjL7VKcf/Jpyj/5NEq/D+e98G/FHxj4L87zbW9/4qjQpfV2/1yp/e3f+yUvh/Urfwr8Q9T8JStLZ&#10;6X4g/wCJ14ev5vkWO8b5ri2Rv9pt+F/vVV+MENzo+iaN4y08Z1vwHqOAB/y0s5G2ybv9lf8A2etz&#10;xb4Zsvix4e/sS0vPscty8et+H9UP/LvMy7lH+633f1rTknTlKjD4oPmX96Mvs/1/dM3VpVoxrV/g&#10;qrln/dnH7X/pMv8AwIyvFd3L4N1oeObTSPtkMn+heLNPtY/3txD/AMs7tFH3JI/nz/vV0N1Hpusa&#10;H9n86LxN4K1dP3csXzp/vI3/ACzmX8way/BHxHk8W6WNYeH7H4p02b+ztcsP4N6/Lu/3ZF3/APfF&#10;ZEuly/Cy/vdc8OxQzeAdcvYo9V0efKLo00jKq3cX/TPd19uOla88Yx9tD3qM91/L/e/+SMJUpVJf&#10;Vp+7Xhs/5v5Y83838sv+3f5SSXWtX+Gt99j8XzXXjLwNJHmz8U2ke670r+HbcKv3lXuW/Ouqiu7r&#10;RyXtLzzrC5TzI5Yvnt72Fv4v7rLU/mX3hLVZo/8AY/eRTfPDcwt/6ErLXGNZ638LtD1G78P2Q8Y+&#10;BjI1zJ4cJZLvRXZt2+3b+KP/AGa19/Bd5Uv/AAKUf/konP8Au8x7Rq/+Axl/7bGX/ksiafwDbNLP&#10;feCdRHgLxLLw5i+fT9Q/2ZYmyqt/tDFO07xtvvf7I8daD/wgWtf8s9U8z/iU3r/3Vl/hZu3zba1L&#10;G803xBotnr+gXn9p6Lc/8tfuPG/8Ucq/wstWY7uNrGawv7OLWNKk/wCPiwu498UlXHDx/jYOXLzd&#10;Psy/7d/+RB4qX8HGx5uXr9uP/b3/ALbILqxubLyfMh/dS/6uX+CRP7yPTbW8ubCfzLeaaGX/AKYy&#10;7K5/QPBut+CbaWLwPr0upaKP3n/CDa592X+8tvcfwt6Va8H+J9N8a302l+VL4V8X2zt9p8OatLsl&#10;/wB6J24kX/x6qhifejCtHkl/5LL/AAy/qRjVwXuyrYaXPCP/AIFH/FH+o/3ifxDoWgeM72K78R6D&#10;p+s3MfW6+aGU/wDAo8NuqrP4Q1u38n/hCfHsumWtscx6D4ni+1w/7vntzt+prXuIZLWfy7iHyZf+&#10;eU3yPUf41dXCUqkufl5Zd17sv/Aok0sfXox5Obmj2fvR/wDAZGIvj+TTJTZeOvB1/wCGbmJfMk1n&#10;Q0a+0+T/AGvlztX/AIFW9p0+k+IDD/YGv6fr/m/6uLTrlXm/79feqzp+rX2l/wDHnNLDWH4l8G+E&#10;vGkwu9U0b7JrPmebHrGhy/ZruN/73y/K1RyYqlH3JKfr7sv/AAKP/wAibc+DxEvfi6fp70f/AAGX&#10;/wAkaUkcsE/lyQ+TL/02ppqpo+l+O9Ksvs9p4y0nxx5f+r0/xPbeTNs/hVJ1z83+9WFF8U9E0+7k&#10;sfGej6p8PNQSTHmXVu1zZD/dkXP/AKDR9chT/jXh6/D/AOBfCL+z6tTm+rSVX0+L/wABlaR1BFHa&#10;rsemm9sob/TJYtYsJP8Al604eav+78v3W/3qpN8n7v8A5a13x96J5co8suQWiiikITbVi11K+sP+&#10;Pe9mh/64yslQUUAXb7WLrVoPs+qQ2mpxf88ru2jm/wDQl3VyE/wx8CXt79rvPBunzyyv5mIZZYf/&#10;AEWw2/8AAa6E9aBxWNWjSq/xoqXrE6KWIr0P4NRx9JcpnWfgXw9p/kSaJq/iXwrLFJ+7Gn6i1xDH&#10;/wBspdwqtJ4L8dtq32jR/i5BqMvmfu9P1vTV2S/77ABa2qmt5PI8688nzvsMDXPlf89Nq1zvBUPO&#10;PpKUf/STtWYYnadp+sYy/wDSolTwhoXxo8TnxULL4a6J4+i8NXq2N7daJe+S9xIy7v3K7tr7e+3p&#10;V7T9R1rRPEMEHir4R/EDw3dxfvJBBpr3kX+zs2rlt1fY/wDwTV0XUYP2ZLLXdUHlXXiXU73WhEOd&#10;iTSErz3z978a+rmgAUqowtfm8eIMbSnLknzLpdH6xLhnLqsFz0rTtryvl1/w6xPiX/glt4evtO8D&#10;/FDV7yzudNj1jxdc3ENreRNFNGi/Lh0b7rV9vbcbjSRRog+UVITmvnJyc5cx9XGKjFR7Dq5D4q/E&#10;Ww+E3w81/wAXapDNNY6RatdSxQ/fkA/hX/arr64f4s+APDfxX8D33hHxWT/ZGqMkckUVx5LyFWVl&#10;VW/3lFSWbfhLXYvFPhXR9ait5bKHUrSK9EEw2yx+Yivtcf3vm5rdqpZWcVjZwQW+BFEixp/urVug&#10;AooooAKKKKACiiigAooooAKKKKACiiigAooooAKKKKACiiigAooooAKKKKACiiigAooooA8++Hvw&#10;q0n4b+JPGOo6Ve3U8nibUP7TuLWeQOlvLt2vs7gM3zH3r0GvKNb8J+KR+0T4c8Uae0J8Krok+maj&#10;CZmRw/meZEyr0b5uK9XoAKKKKACiiigAooooAKKKKACiiigAooooAKKKKACq11G8lvMkcvlSlG2S&#10;4+5VmsW48U6Paa7Z6JcanaQazdI0lvp8tyq3EqL95kTO5loA89/Z78SeMdX0PX9H8dAS+INC1eex&#10;e/hh8qO9h/1kMqD/AK5uin3U1N8b/jcPhPZWVhpWhXfi3xjq5aPR9AsyUa9kXBbdLgrGqruYs392&#10;vN/2pPHXjfwD4o8Pa3c6l/wjPwg0+6gk1rVdIHm30kjSbVWVONtv/fZdx9q+k7S4gv4IbmAiaOSN&#10;ZI5PVWoA4rxx8O7D41fDqHQvF9neabDfRwy3tpp9+8TxycM0XmxEbl3fKezV12kaPY+H9Lg0/TbO&#10;KxsLdBHHawRqqRr7KK0qKACiiigAooooAKKKz9U1C30jS7y+uyYrW1haWSUAsQiruY8c9jQB5v8A&#10;tG6p48tfh41n8NdLN74q1a7i02K6aTYmmpJkSXj/AN5Y17euK7zwlocvhnwvpek3Opz6xPY2sVtJ&#10;f3ePOuGVdpkfH8TV5j+zv8SPF3xh/t/xdqdlFpfgW9nEfhm0mheK+lgX5WnuFb7u5hwvpXtVABRR&#10;RQAV4/8AA74P6l8LvEnxL1DULjT54fE2vPq9sLKJkeNGXbtl/vN/tV7BXiP7PXxC8SeNvFfxYsvE&#10;E/nWuh+JHsdOH2Frfy4dv3dzf6z/AHqAPbqKKKACvK9UtPFWjfHbS7+z+16x4Q1vTpbK8h81RDpU&#10;0eZFn2/xeZ/q/rXqlU73zmtJxbkR3JRvLeT7of8AhoAuUV4n+z78VfEHiufxB4Q8eWf2Lx94Zn8u&#10;+a1tpEs7yCQt5M9u7DDKyryvVSOa9soAKKKKACiiigArzPX/ANnvwPr/AMRNF8d/2N/Z3ivS5vNT&#10;UNOla2e5/wBm4EbATL/10zXplFAHhXxM/aRuPg1438jxf4O1Cz+H8iRC38X2Z+0wxzN95JolG6Nf&#10;Rq9nstQttS0+C/gkBt7mFZY5enyMuVNWnjEg+evm/wCNnizxFqfxv8NeE/hz4tls/G1jp0+p3Giz&#10;RebpMkH3V+3OvzRs33Y/lJ70AdN8A/iv4l+L/ifx9rElnFbeALbUV03w9LLGyXFz5W5bmb/rmzbN&#10;le3VwPhnxrdaH4C0fUfiOdE8H63dbY7i2iv1NsJ2PCJK+N26u9Vt1AC0UUUAFFFFABRRRQAUUUUA&#10;FFFFABRRRQAUUUUAFZet6zb+H9FvtUuyRa2UD3Mnljc2xV3NWpXNeOdC0nxZ4bvdA1iYw2mpp9lP&#10;k3Hkyvu/hRv71AB4C8U6b448G6N4j0eGWDS9XtI763jmi8mXZIu5d6fwtXS1Q0rTotH0yzsLf/VW&#10;sKQx/wC4q7Vq/QAUUUUAFFFFABRRRQAUUUUAFFFFABRRRQAUUUUAFFFFABRRRQAUUUUAFFFFABRR&#10;RQAUUUUAFFFFABRRRQB5Zqmq67pnx/0WyjGrXfh/V9HufMEUWbOymgddrO2PlaTzeP8Acr1OvL/2&#10;gvjIPgV8P/8AhKptHl1WwivoLe88qTYttDI21p3b+6vevRrS8hvraK4gnjmilXzI5IjuV19aALVF&#10;FFABRRRQAUUUUAFFFFABRRRQAUUUUAFFFFABUUkfmgo4zHUtFAHA+B/ih4a8VeK/E/hDSIprLVPC&#10;skVteWk1r9nXY67o2i/vR/7S8V31eS+NdI+Hvw6+Itv8T/Emrw+HtamsW0jz57ryorxP9Zt2f8tH&#10;Xbx3xurZtNatvjb8MjqHhPX7vRodTjYW2qxW5WWP5tu9VbH93igDtJLgJDN5AE0saZ8kSYbPZf8A&#10;Zry3wEPi54i8e/274nOk+GvCH2Roo/C8A+0XfnbvllluPu/d/hVRW38KPgn4e+D7a1Po8uoXuoa5&#10;OlzqOoaldNc3FzIq7VZnb2r0SgCpFZQWzTPHFHE8r75DGmC/+9VuiigAooooAKKKKACvPvAnjiz+&#10;Kz+IUn0CWzi8P609jHJqMaslw8aq3nw/7PzlQ3qrV0Or+MdD0XXNM0fUNTtbTVNXLR2VpLL+9uSq&#10;7mCr7CrHh3w7ZeF9Jh0uwB+zQliBKdzfM25sn/gVAGxRRRQAV43P8YdTh/aks/hp5Nh/ZUvh19Y8&#10;35vtO9ZfL9cba9kriJfEng4fFOHQpJrT/hOZNOa5jiMTeebPdhjv2/d3fw5oA7eiiigBjDtX57ft&#10;6fDbUvhn8TbL40wQ/bfB+pWsGgeJbC1j2vH8zeTdv/e2swXceVwvrX6FHrXK/EnwFpPxP8Ba74U1&#10;u3F3pWr2r208TjjDdG/4CcN+FbUK08NVjWpbo5cRQhiqMqFXaR+WkLS+Gtc/eQxTeV+6ki/gkRvv&#10;L/ustcfbXEfwh8rSNT/f/DfXL1zo9/Ed76FM3/LGX/pm1bOn6XrnhHVda+HHjPzf+E18KyeXbyy/&#10;I+q6Z92GdP721f8Ax2r0M1vNZ3mm6nZxalo16nl3lhL92RP/AGVl/hav2BTjmFCOJw0uWXT/ANuj&#10;I/CpRnleIqYPGR5o9f8A22Uf6/umv4Q+HXjD41eMdT8A/DHUbW0ltU/4qDxuPnt9PRl+WC32/ekb&#10;/ZbhfSvoj4h/8E8LXw/4C8Kf8KiurbRfHXh7eLnVNR3P/bsLLmWO4xn5nkVCG/hG7GK5T/gnx8Sf&#10;D3wY1XV/g/rX9n6Ob66OpeG9U8pYjqsEjbfIll/5aXEbfLz24HSv0GJO04Oa/MswxmLqYznre7KD&#10;0X8p+v5TgMHRwMYUffhNat/a9T8fF1P7X4v1jwrq+j3Xgjxxpo8250HUP+Xj+81q/HmR/wAQ/wBm&#10;nfer9FP2jv2YvC37Q+hRPqNqLXxXpiPLoetxfJLZXO0+WzMPvR79rFe+K/PDVU1vwf4im8KfFDTf&#10;+EP8Xxs6W+qSjZpmsbfutE/3Vkb+7X2eUZ7HE/ucTpPo/wCY+Bzzht4T/acHFyh1XWP/ANqTC/L6&#10;ZNpl/DFrGlyf6yw1GPzYv++W+7/wGsHSvDuveBRqb/Cqa1Fhc20v/FJa3KzpHMy7fPtJN33v7q1r&#10;zQywT+XJ/rajxivpq2GhX+P3Zd18R8hh8VUw/uQ96Mt0/ejL/t0+mv8AgnF8Zfh1oXgHTPhK32vw&#10;z8SrZpbnVNP1uPyptQumZmklR+BJ6f3tqrX3OR8pGee9fjzr+mWXjEWY1uKaaWyfzLPVLOXyb6zf&#10;+FllX5v+A16x4N/bH+Mfwc1OxbX5Yvi74HKLFLLaW6Q6xZIp+Z2Uf65v51+aZjkOIwnv0ffh/wCT&#10;fcfruWcSYXH8tKr7k/8AyX5M/QjxX4o8LQ6nY+ENd1K0i1HxFHPFZ6ZPLte8RU/eKvr8tX/B/hDS&#10;/AfhXTPDmhwfY9K0yBba2hzu8tF+6vNeJ/Cm++GHx5+KUPxa8O+LIPEuq22j/YdP0veqy6SjMxmb&#10;yT86yMzbSzD2r6Jr5g+wCiiigAooooAKKKKACiiigAooooAKKKKACiiigAooooA8+1f4dX2qfGfw&#10;/wCM/wC2NunaXpd1Yf2V5X+seZ428zd/s+XXoNeX/C6z8TN42+Imqa1eaidPl1FLbStPvNvlRQRx&#10;/wCtix/DIzf+OV6hQAUUUUAFFFFABRRRQAUUUUAFFFFABRRRQAUUUUAFFFFABRRRQAUUUUAFFFFA&#10;BRRRQAUUUUAFFFFABRRRQAV458QfjBqfgL49fDrwpdx6evhrxXBeW4u5t32gXsfltHEnzbcMrP8A&#10;w/w17HXE/FPxP4W+H3g+78Z+LYo/7K8Oj7cboxea9v8Aw7k77vmoA7aiqOlanb6xpNnf2xzbXMCX&#10;Ef8AuMu5avUAFFFFABRRRQBFjJBr44/4KReErqPwd4B+IWmw/wDEx8I+JLaWa7Ee5oLOZvLm/wBl&#10;VzsyzV9ljpXmH7Sfg+18ffAPx9oVzafbI7rSJ8QZ2+Y6J5kf/jyrQ1zFQm6coz7Hxx4itfsGuXtv&#10;H/qvPby/9z+Fv++aoVmfDrxLJ8TvhL4H8TxGWe6vtOjsbw+Vvc3UK+TJ/wCPLura11dN8H2Qu/Fe&#10;v6V4UijTzANQuVSYp/1yXL/+O185KEubkP3KGIpSpRrTl7skV81YsdOudUn8uzhlmrlfCPxSi8fW&#10;96fh54B1bxlFEcR69q8i6dpm/wD4E29l/wB0Gq+u+A/GXjoDS/iV4/0//hFf9ZL4a8Axtb+a/wDz&#10;zllZU3L61fsuX4/dOOWYKp/u0XP/ANJ/8CNrVPGngzw1539r+MtJhu7b/WaVp0v2m+kf/nlFbr8z&#10;NWGnxA+IPi/zrfwD8Lf+EahjdYv+Ek8fSeT5f95kg4/75+aug8GeEfBnwwg8vwP4N0/Rrr/n/m/0&#10;m+/7+t81aV5eXN9P5lxNLNL/ANNqXNCPwR5vUPY4uvH99U5PKH+Zy3/Cp7C/tx/wsrxjq3xQut3m&#10;fYIZXsdJjff93yotjSD/AHmNdB4XstM8A2E1n4Q0bT/ClpL/AKyLT4l3/wDf1sv/AOPU/ofajrUy&#10;qykb0cDh6Hvwj73d+8/vHySSzz+ZJ++l/wCes3z02irOm6dc6tP5dnD53/PT+5H/AL7fdX/gVZHc&#10;VRzVia1+xaVNqmoT2mjaLF/rNQ1GXyYY/wDgbVzk/wATdIi8VTeGPBmmf8LR8YRJ+8i06TZpenf7&#10;Vxdfd/75zWS/wh/4SjxF/b/xj1//AIT/AFW2dfsegaduh0bTtv8ADt48z/vn5q6I0uX4/dPInjpV&#10;JcmEjzy7/Zj/ANvEs3j3xD4+/wCJf8HNMhg0rP8ApnxJ8RReTaRfNtb7JE3+s/3vmzW3oHgbSPB2&#10;rHXJ72bx9452LHJ4u1yNXaPb/wAs7eJvkjX/AIDn3rd1TWLnWZ/9Im/dRfuo4ofkSNP4VRKp/dol&#10;V+xD3SqWB5p+2xMueX/ksfSJNd3tzqM32i8mlml/56zfPTorSMWU1/f3lro+jW3/AB8apqEnlW9u&#10;n97c1UvEur2PgLwfL4r8QQyjSo5Eit7WL/j41GdvuwW6/eZm/wDHa57V/h7rHxK13TNZ+LUUWmeG&#10;7BPN0r4ZabJuWKT+F71/uszd159KIQ5vfn8JeJxkqcvY4aPNP/0n/EVbW21b45Sz3eqXc3g34LR7&#10;orLS9Ol8m+8VbW/17t95YW/2duVrsIbfTNIsYdL0PTItG0S13fZ9KtP9THu+9/tM3+9U15dfbJ/M&#10;8mKGL/VRxQ/IkaL91UT+FaxvFvxEsvhZY6beSaZL4m8S6vM9t4e8N2n372b/AJ6P/wBMVbq1HNKt&#10;7kCIUaWAjLE1pc0ur/8AbYh461TVvD9jpvh3w5iH4ieKX+z6dJ8u/R7XP72/lX+GNV+UN61d8O+F&#10;NE+Gfh4+GfCvmzRS7ZdV1SXc1xrN1/FNKzZPzN/DWZ4L+H174Am1/XPE+sf2/wDE/wAS/wDIZ1CK&#10;Tdb2cP8Az6W/+yv3S3/xNbs+r2vhHw3rXi/UP+Qf4ega9ki/5+XX/Vwf7zSbF/4HVSl/y5gZUYSl&#10;zY/F6dl/LH/5I4n4iT/8LM8UaN8GdBu/JtZgupePdUtf+XO1XlbRn/hZu6/7tekPr+kaKL3X7/yr&#10;Pw14asWuIoR92OGFf3MH/jqLXJfDjSdS8L+AZ7jW4ifF3i+6/wCEg8QSn/lm8n+ptv8Adjj2f99t&#10;WN8bdB1Hxd4V8HfD/TJ4f+K91pYtQHm/vjp9v++kZP8AZ/d/e9flq9JSjD7MTBc9KhUx0/jnt/7a&#10;hfgZDrb/AAu/tjX5sar441efX7iKaPbLHC22OFX/ANnavFZOt+GNA+J/7U/jg+I9Itdf0Dwh4etN&#10;Nt7W73NF9plMe5vlb7y7nr2WZrXUfFVnb2/7jT7HbbW//TOGBf8A7GvJvgDcy614W+KHi/8AdeV4&#10;q8ZT/Zooj/BHuG7d/FRGXxTFVw8Y/VcJP3vtP5L/AOSZwXxe8BeEvA/xX+CE3hXw1YeG5L2a7+1i&#10;0LYn2hdu7cx9/wA6o/GDWZdF+Eup3lvF50tjqllex/8ATPy5lZmrqP2go/N+KfwCjj/57X3/AKDH&#10;UfiLwxe694L8YaYtldmS50i5lI+zN9+JWkX+H/Zr9U4bUquT1v5ve/8AST+cePfZYbiel7vuxUNP&#10;+3jadrbVdWvILuGKbStXg8u4i/gkSSJf/Zq4v4dNcv4Cs47iYS3eh30+ifah96RIWZY2f+78qpWj&#10;4e/5EPwRcR/8tdIg/wC+1dqqaXef2X8ZtZ0DyvJsPGmlxatZD/p9tl2zf8Cbynr7Kc481HE/ze7/&#10;AOBe9H/yY/L4UpShiMN/L7y/7c92X/ksv/JSTVb/AEjw54903X7+CKz0rxTH/ZOs3X8Ed6vzW87/&#10;AO9867q2pbY2NxeaZqcPm2tyjW15aj/l4hb5WX/vnpVS70LTPF2h6l4c1iH/AIl+pp5Xm/8APvMv&#10;+rk/4C1Z3gXVdR1nS9T8Ka+c+NfBka29wAP+QhZfdjmT+98uzP8As80RfsK/sZ/BPb/F9qP/AG98&#10;X/gQNe3w0a0Pjp7/AOH7Mv8At34f/ASno14/w41SDwh4t1KW78I3O3/hFvFsuSlv/dtJ2/h/4F92&#10;uot7i+0O+8y3n+xXcX/LWH/P3aikh03XNEvNA1+H7ZoGpJ5dxF/HFJ/DKn91lrL8I6j9tvP+EG1P&#10;zYfF2kWuLeWX7ms2a/6uSL/pp5ezK1FL/ZJxozl7ktv/AJH/AORCvy42nLEwj78fj/8Ak/8A5L/w&#10;Ih1XRr7RJpvEXgLTYv7Vkf8A4nHhb/l31VP+eiJ/DKv+zitHSde0TxlZfbNAml+1R/8AH5oF38l9&#10;p7/xKy/3f9qplbyp/wDnjLE//A6r+INEufFmqaZrei3lp4a8fWMn7vX8/ubyH7rQ3Cr95at0p0Jc&#10;+G96PWH/AMiTCvTxUYwxPuy6T/8AbZfzR/8AJok1M1zS9E8ZiEeK9NOsiP8A497rzWhu7f8A3ZVw&#10;303bqr+H/Fdl421K80p7Kbw34ztuLjw5d/euD/FJbv8AxL/s/lVvHat4ypYuH80TlqQxGBq9Yy/r&#10;4ZGMT4s8BzCRxN8UPA3/AD2zs1jTk/3P+Wm3/d5ra0a80nxhby3vhjUotZs4/vx/cuLf/rrF95af&#10;bzS2s/2i3m8mWL/lrWR4r8GaT401Qa35934U8aQnMXiPSfkaT+75qfLu/wB6sPZVsN/B96PZ/wDt&#10;sv8A5I6/b0MX/vPuS/nUf/So/wDt0f8AwE0zR61l6z4y1DwhBZH4iWkX2a6PlReNtD+e1uf+viLr&#10;G3r8tb0thu0uHU7S9i1PSpP9Xf2km+H/AOx/4FtreliIVvch8XVP4jkr4Wrh488/hls4/DIrbd9X&#10;n1m6msvsl3P/AGlYf8+t3Gsyf+PKao0V0nIZlp4D8N2o36JNqvgK/wD+frQ7hvs8n+08EmQ35Zqs&#10;JfHXgOwEmqG1+K2g/wDPbT/9H1O3/wBrb/FW33p0beVP5kf7mWuGWCh8dG8JeX/yPwnqxzGr8Fe1&#10;SP8Ae+L/AMC+IzoPHXg2+uTbPqcvhXVQnmf2X4mtvsjf8Advlatu40i+tYILiSGb7JL/AKuWH50k&#10;/wCB0t/qEeuWQsNfs7XX9Lk/1lrqMe//AL4/utXFx/DhfDE4n+HHjDVfBkvmc6XqEv2uy/3fXb/w&#10;GhzxVL7KnHy92X/gMvdEoYPEbSdOXn70f/Ao+9H/AMBkdORR1qjrPiPxF4Z0v7R4j8E/8JJLj/kN&#10;eDpP3MqfxM0Bwyt/urin+FPE3hvx9b58P6/FPf7/ACv7G1H/AEa+3/3drY3f8BqoYulKXJzcsuz9&#10;2RnUwFenD23LzQ7x96P9f4i5RU99p9zpv/H5DND/ANdotlQV2HnCday/HWpS6N8OdZuLebydQ1N4&#10;NDs5f9uZtu7/AL5WtTrWl4V8Kx/Er9oj4OfDyQGe0jvX8UaxbTbtkkMf+rX/AL6V/avKzPEfVsFU&#10;n9q2n/bx7eS4T65mFGj9m/M/8MfeP1O+Hvg62+HvgDw/4ZsxFDaaPYwWMQi+6EjRV7/7tdPRRX4y&#10;f0AFFFFABXh3xf8AhZr/AMRfjh8JtTjii/4RXwtdXWp3chuWR/tOxVhwi/e/j+9xXuNcvpWqXl94&#10;u1i3MsX9k2sMUccXlsJvP+bzM5GNu3Zjb/tUAdRRRRQAUUUUAFFFFABRRRQAUUUUAFFFFABRRRQA&#10;UUUUAFFFFABRRRQAUUUUAFFFFABRRRQAUUUUAeb/AB98UeJPA/wn8S+IfCkFpPrem2/2mOG8jZ0k&#10;RPmkX5WB+7vx712nh3Uv7a8O6ZqLf8vVrFcf99KGq9JHHcQlHHmxvXC/DL4saH8TJ/FGn6RDdWd1&#10;4a1R9IvbS7h8p0kVFbco7qwbhqAPQKKKKACiiigAooooAKKKKACiiigAooqGSSOCHe/7qNPWgCaq&#10;WoX9tplhPeXEoht7ZGmkkPZF5auf8Wa9q0/gq81DwJDp3iDVpI82InuttpI/q8qZ+X/drF+C+g/E&#10;HRfDdx/wsfxLYeIPEF1dPc+Xplt5NvZRt92BP4mVf7zdaAMv4NfH6x+OGqa0ND8Na5aeH7EILfX9&#10;StWt7fUX/iWHd8zbf71XPCf7Pfgzwp491PxzHYzaj4wvnYnWdSlaaeJG/wCWUWfljj/2VA969OVd&#10;tLQBm6vo1j4i0q4sNSs4r7T7pPLntZ496Sp/dZTXDXnxf03QPjFpnw4u9H1CybUtPa607VTD/oNw&#10;8f37dH/56KvzbfRa9LrN1HRbHWDB9ss4p/s0nmxmUf6t/wC8tAGlRXn/AIF+M/hv4h+KfFfhzS55&#10;otb8M3f2W9sLuJoZvuqyyorY3RtuwG6ZFegUAFFFFABRRRQAV5P4p+OVvpXxn8MfDPS9Gl13VtTh&#10;lutRlglVU0m1Vflkm6/eb5Qveur+JXxD0j4T+B9Y8V6/OYNK0yBricjlyB/Cv95vRag8C6V4bvjP&#10;430fRYtN1DxNBBc3l3LbeVd3CKn7sTd9yrxt7UAdmq7aWiigAooooAK4T4e/FPQ/iLqniyw0eC7i&#10;m8Pak2mXhu7byVeZV3HZ/eX/AGq7uuC+HXwl0f4Z6r4t1DS57qabxNqjapeC7l3rHMy7dqD+Ff8A&#10;ZoA72iiigAooooA89+MfxIl+E3g4+IoNAuPEEUV1DFcxWjqjW8Lvtadj/dXqa7eyvotRt4rm3mjm&#10;tpUWSOSM7lkRvusDSalZWuqWU9ldxRz2twjQyxS8q6Nwy1wWm/EPwj4T+I2lfCGzibS9Ri0VL7Tr&#10;QRbLb7LG3l+VE395VX7vpQB6TRRRQAUUUUAFFFZus6zZeHtKvdU1GZbSwsoXuLiaXhY0VdzN+VAG&#10;V4/+IOgfC/wrqXiPxLqUWm6NYx+ZLNKcevyr/eb/AGRWV4A8M+Ep7698f6Bpoh1DxXBb3V3qBVkl&#10;uEWNfL3q33flx8tYfiH4Y+DPj5e+BfG9zeXesado7/2lpdtFKyWNzIy/LLLEV+bb/Du6V6uq7aAO&#10;V+Ifw48NfFHw1NoHivRrTWtLl/5drwZ+f+Flfqrf7S81ieFvBNn8DPAGp22gQatrltao9zbadPdN&#10;czfKvEMTPlv4eM16NRQB5f8ABf4/eGfjhp9xJpK3em6pY8Xui6vbNb3lm3o6N/OvUKri1iWcyrFH&#10;5neTHzV5B4AHxg8M+PrvSfFZ0nxZ4Qu5p5rHX7P/AEe7sk3blguIfut/dDKx96APZ6Kz4dTs7m9n&#10;tIruGW6tivmwxSKzx7um5f4a0KACiiigAooooAKKKKACiiigAooooAK8P+K/wt8SfEf43fDS9cWg&#10;8CeGZ59XuMXLJcSagqqtt8q/eVfnr3CvIv2cPGfi74h+DtT8R+K4IbKG+1W5Oj2otmhmislfZH52&#10;7/lpuV/w20Aeu0UUUAFFFFABRRRQAUUUUAFFFFABRRRQAUUUUAFFFFABRRRQAUUUUAFFFFABRRRQ&#10;AUUUUAFFFFABRRRQAUUUUAY3ijwvpPjXw/e6HrljDqWk3sfk3NrONySp/daqHgjxB4a1vRPJ8KXt&#10;neaXpkjabiwk3pbvF+7aL2ZSu3FdRXkfwm+DM/wp8f8AxF1Cz1OI+GvE2orqdlpIj/487lk/0l93&#10;/TSQs2KAPXKKKKACiiigAooooAKKKKACiiigAooooAKKK47T/if4Y1fxrN4VsNUivdbhtvtUsdqG&#10;lSNN7Jh5VBRW3L9xm3e1AHY15T8TPHvjvSPEdn4e8F+Bv7amvbR7k6/qFx5WnWThtuyUfeZtvO1W&#10;FWY/hv4kuPixP4k1DxzqE3huHa+neGrWMQxRyFSsjTOvzTLzwrcCvTaAObvfCmneLLHTf+Em0fTt&#10;Vurb96PPtlmSKbZtZk352/eZa534PeBNW+GuianpGoapDqOlrqEsujRRRsj21o3zLA+77zKzPj/Z&#10;2j+GvRq8v+PPwz1P4l+EYh4e1+78N+KtIn+3aPfwy/uhcqPlWZOkkZ7q1AHqFFcl8NbvxVf+B9Gn&#10;8a2VppniowL/AGhbafJ5kIk77G/u11tABRRRQAUUUUAFIzbaWvN/jl4K1v4j/D+bwxod9FpsWpXM&#10;VtqF2SyvHZbv33lbf+WnGBQBRtPgdayfH2++J+r6nLrN4NOi03R7CaNfJ0mP/ls0XfdI3VvTivVq&#10;pWGnxaXZQWluBDbW6LHHH6KtXaACiiigArzKX4OiX4+wfEsazLiLRG0gaV5S7Pml8zzN/WvTa8Qu&#10;Lrxn/wANd2VvGdW/4QX/AIRaWSX/AJ8ftXnrt/7abf0oA9vooooAKKKKAPjT/goZ8KRN4W0f4xaP&#10;pv23xH4GkL3NtEjF73TJPluIv+AqzyA+xr5DFzbanDZ6nYTedYXsK3NvKf7jf521+u99YW2qWVxZ&#10;3kUdxazo0UsMg3K6MMMrV+UXjjwbL8H/AI2eJvhNeWX9maV5jav4Klz8slk7fNbIzfeZW6L/AA/N&#10;X2fDeP8AY1fqk/hlt/iPgeK8t+sUI42HxU9/8P8A9qc34i8Pab428PTaJqkstpJ5iXOn6nFnzdPu&#10;V+7IuPm+tfbn7Fv7SOr+PW1L4YePvKPj7w1axSpfxyfJrVn91bpPf7m/3evi3H5VMt34psNU0fxF&#10;4N1M6Z448P7pdLll/wBTcwt/rrSX+8rbUxu7rX0ed5VHHUvbUY/vY/8Ak3kfK8PZ1LAVvYVpfupf&#10;+Sy7n6/7a4n4rfCbwr8bvBF74V8X6PDrGkXS/dlHzxP/AAyxP95GXsw/lXn37Kf7UOkftJeAlvBD&#10;/Y3i7THNrrXh+V/31rOvVgvVo26hvw617u3Wvylqx+zp8x+SvxY+G2p/sranZeFPGUN1P4LM/wBm&#10;0Hx6PnUo/wAywXqL92Rfu7vlG1c1mXlnLZ+T/qpopU82OWH50kT+Fkev1b8aeDNC+Ivhm/8AD3iP&#10;TYdW0e+jMVxaXSbkkWvzk/aL/Z9f9lLUob3SLTUNZ+DepP5f2aLzLm78PXO1maRMf8u7KpyD0r7n&#10;KM+lDlw+L+Ho/wDM/Os84ajU5sXgfi+Jx/m9DzfHtipLeaS1n8y3n8mX/nrD8j0+SFDZxX1jdxaj&#10;pdx/x739rJuik/8AiW/2W+aoD3r9DjI/LJR5NCjq3h+31HW4fEWkandeCPGlt/qtf0T91v8A9m4i&#10;X5ZP85r6Y+Gn/BQHW/h9Z6LpHxm8PyT6eJPsz/ELRHD2Mny/LJcRKu6Nmbr25zjivnXOKff69/wi&#10;nhbUtUk03+3rWX/QbbRfL85NRupPljj2fxfM247f7lfN5plGExMJVp+5JdV/7cfW5PnuNwc44aPv&#10;xb5Un+kj9Z/Cfi7RPHeg2eueG9Ttda0m6TzLe7s5VeKT6MK3a+L/ANjj9kDxh8EvhnpFw3jG78Na&#10;1q+pJrGu6BFbLNYxozf8ekSbv3TbNqtIvpjoK+nNf+LHhXwn4qsvDmtazDpmqXdq91bi9DRQyIrb&#10;WxKR5e75h8u7PtX5Ofth2lFQxyR3EIdD5sb1NQAUUUUAFFFFABRRRQAUUUUAFFFFABXG/Fr4hWvw&#10;q+GniXxfeKJodHsZbsRb9vmuq/LH/wACbC/jXZVwvjq48C+K76D4d+KW07U7rWIGuY9BvRvNzHG2&#10;7ft/uqy0AXvhn4h1Xxd8PvD+t67pkOjarqdnFc3FhDL5yRF13bQ/8Xymusqra20VlbxW8EYiijRY&#10;0jHZVq1QAUUUUAFFFFABRRRQAUUUUAFFFFABRRRQAUUUUAFFFFABRRRQAUUUUAFFFFABRRRQAUUU&#10;UAFFFFABRRRQAVieLvCuneN/C+p+H9Vh8/TtRga2uIvVGrbooA5P4b+Crb4beCNH8MWupXep2mkW&#10;qWsVzqMqvMUUYXcyqOcV1leW/D7wZq/gz4peOJPJkn8N65JFqVvdzXO9o59qrJFs/hX+IV6lQAUU&#10;Ux3Ea7m4FADRk9adnFfNXxg/b7+FHwrvptD0/VJvHHi4cRaB4Wj+2TSP/dLr8i+/zZHpXl3iz9pT&#10;47+P9KguPDekeHvhFYSpnzfFEn27UH4/54IpRV9NzZ9RUymofEdOHwlbEy5aMXI+xPGXxA8N/DrR&#10;JdX8Ua7p+gaXH9+61C4WFB+LV87ePf8AgoB8PoYr3T/AWj6v8XtRRAkkXhe2M1mN3y7Zbr7i/rXy&#10;yvwj0PWtcPiD4janq3xW8VSszyS63Ls06N/+mVvuPyr90e1d62s3MVjBp9nBDplhF/q7DTovJi/7&#10;5WuGeMjH4D6zCcMV5+9iJcvktZHkPw4+E/xZ0ey1PT9Y8eaf8NvCF7q82rR6Bonl3d9bmSRmMEUu&#10;D5f456V2Efwq+G1hP9si8HR6xqu/zTrPiK5kvruV/wC9+8bb/wAB24re20H17VwzxE5H2OGynC4e&#10;MftcvfUuXeq3t9BDbyTf6LF/q7WGJYYo/wDgK4WqnXNIOe9B4rA9iMeUWiikZtlQIOmakhhkup/L&#10;t4fOll/1cUNQ6/f6J4H8Oza/4v1m18NaWUxHLd/665/2YovvN/Kubsde8b/FjwtLceD4R8KfCEv7&#10;uTxJq0e/WdRTf832WL/liv8AtFhXRGlKX+E8/EY6FKXsYe9PsjZ8R+LvDfga9+yavNLrPiD/AJdv&#10;COh/6Tqdy/8AuL/q19Waufi8M+LvikG1fxxrEvgDwXKn+j/DzQ5Sl9cQblZVvZeq7v4l4/4DW74E&#10;8HeFvhJYS23gjTZrO/vf+Qhr+pS+dfXn97c/8Ks38K1pSP5k/mSf62q540/g+8w+rV8X7+Llyx/k&#10;X/tz+0GmQ6b4a0qbSPDGjWnhTRZZP3lhp0WxZP8Aff7zf8Cam9/ej1p0a+bP5cf76WX/AFcVYSlz&#10;HrQhGnHkhHliN7Vn+K/Gdt8O4Iok0abxX40vo/8AiTeEbT57iXd925lX+GFf73fpTNe8a33h3xuf&#10;BHgvRofFnxFECyyXU0v/ABLNBRv+Wl2395fveXT/AAb4VPw+m1i/vNZ/4Szx9q8n/E08XTdJE/ht&#10;rfd/q4VxW8YRpx55/ceTVxM8TP6thPnP+X0/vFLwn4F1PSNVh8YfELWovFfxEMeLO0hP/Eu8O7v+&#10;fdF+VpsfLu/hrfmmluJ/Mkm8+WX/AFks336aq7auadpv9pzT+ZNFZ2sUbS3F1L9y3hX5mkf/AHVr&#10;KU5VJHZh8PSwkPc+bZVvtS0Pwlod74o8WXn9meGrH/WS/wAdy/8ADBEn8Ujf3awvh3PqepzXvxG8&#10;R6D/AGN4p1OT7NoWn3cf73RdJVdqqn+1J94t96s/R9Bf4o+KNG+I/i8+f4Q0h5Y/BPhY/cuNrbV1&#10;C4/vbmVsK3zYRa7PUNQudTvZry8m866l/wBZLWsuWlHk+0cFHnx1X20/4UfgX8394ba2st/fQ29v&#10;++lleuK1WaL4y/FOHw3pc3/Ftvh9Ot7rt3D/AKnVdXX5o4E/veW38P8AstWt488Q6l4V8IZ0AE+L&#10;vEt0nh/w9j/lncyfel+b+6taPhvwdpnwr8EaN4E0f99aaZ+9vL//AJ/b1v8AWT/99fd/2aIe5Hn+&#10;4eJ5sXiI4aHwR96f/tsTSuJrnW9Vmkk/fXdzP/n/AMdri/CXiO58Y/HPx94it4o5vDXhXT4/CWj3&#10;OeI7pmVrryv97bJlv7tdddeI7bwF4W8TeN7yDzrXw9ZS3Plf89H+7Gv/AH01Y3w90L/hEvhN4U0y&#10;SeKe/wBTjbxBqEsUexJLm7/fMv8Auru2iph7sJTNMR+/xVOj/L7z/wDSYm/Z+XFY+ILi4mihitdL&#10;upZJZvkSP91XJfBnQIvCP7Ovw00yMAebp/8Aacgl+Rt8/wC8/wDZqj+NV/Fo37Pvj25k66kkGixf&#10;9tpF3bf9r5a7vxJax6XfQaXHN50WmWsFjHL/AM9EjXbu/wDHaPhpf4i/4mP/AMEP/Sn/AMA8P/aC&#10;8OyeMPin8A9Dt9Ym8NTXc18P7Vs4981t8sfzIldh4Z/Zwsh4hht9S+NHjW9jkm8qT+zo47Z/m+X7&#10;7I1YXxW/5L9+zp/13vv/AEFa9RhvPsGqw3n/ADyn83/vlq7IYzEYalGFGTUTw6mSZfmWLxFXF01O&#10;UXyq/wDhieEeCoYrPwPNolv+/i8Na3faTHLL/rpIVdWVn/2m3PWf8VdPvr34dQ69pH/IyeDb1dVs&#10;/wC/5H/LZf8Ad/iNaWi6XJ4U+Kfxk8J3H+q+3Qa3Zy/xyJIrbv8AgNdP4Vsbm6vv+PKa80+VGtrj&#10;918mxvlZd/3fu1+35b/woZVT/vLl/wC3kfyJnUf7Hz+u+X4ZuVv7svs/+TFLUbyy1uKz1qxBl0vV&#10;7Vb23ki7bvvJ/vbq53x7p4vING8ZWl2dO1/w1MsWoXMJ+e40lvlmVv721d//AAGs/wAA2Fx4M/4S&#10;r4eXfk3h8K6n5tpdQyq6SW1x8yrw38O3/gNdQILK7M1pfw+dYXKNbXkY+/JC3yt/47XoQ/2/Cx5/&#10;i/8Abo//AGx5E/8AhOxnue9H/wBKhL/7WRPqVn9ln/d/vrSVFlt5YfnSRG+6yVS1vw7ZePNLh069&#10;vP7O1iyxLomuxfJLp833lTd/zz3dVrF8AQ3HhjU5fhNq9x5+o6bC974b1T+G8s2+byf95f8A4qt3&#10;79VBwxtD34+q/lkZVIVMtxN6Mv7yf80ejM/wxr2o+INL+weIoYrPxxpn7rULAj57yH+G9X+8rd2r&#10;Q+/VXXNJ1PUb3TPE3hjyv+E50OBvLim+5qtn/FaP/eb+5TtA8R6R478O/wBv6GZbOGOf7NqGmS/8&#10;fGnzf882/wBn0b+tFGrKnP6tW+Lo/wCaP/yX8xeJpRrQ+uUY+71X8sv/AJGX2f8AwEm1vSLHxpFB&#10;HqkwtNZiRf7L8Rxf8fenuv3W3L95fVW7VnaX4kuLOY+GvH95a6b4ji50/Xj8tlrkH+/91ZenFaea&#10;feW+m+IPD15oPiOz/tPQLk5kixsmjf8A56xN/C1FXDy5vbUfdn/5LL/F/wDJE0MTH2fsMV70P/Jo&#10;/wCH/wCRH3VrLZTzW9xB5EsVRd6x/wC1dR+Hmk6PpPiojWPC8jrb6X4yi3b7NM/LFeJ/s/dBrodS&#10;0+XS5/s8nkzf8tI5YfnSRP4WR/7ta0cRGt/dlHdHPicNLD/3oy+GS+0Nt7yW3gmt/wB1NaXP7qS1&#10;miV4ZP8AgDVgN4Fg0/N/8PpYfB2vxv5kmmSyu+map/0zZGY+W3+0K1/1o75xV1sPCv8AH9/2v+3Z&#10;CoYqrh5e5L3eq+zL/FEzLXx3pF5OLPxTpsvw98QlzH5GoB/7PvH/AOmU/wD7K1bd5Y3NhP5dxD5M&#10;tON9Fd6VNpGqWcWs6Lcp5clhd/On/AP7rejVheH/AA94s8H289v4Y1K08b+Fon8yLwrrcmy9jT+7&#10;bz/d+Xsu5c1yc9eh8fvx7r4v+3o/a/7d/wDATr5MNivg/dy7P4f+3ZfZ/wC3v/AjTxQKZ4V1K28e&#10;w3v9lRSafrNs7RXHhy/+S9t/9pE/5aL/ALQqVl8r93J/ra7aVWFaPPD3onn1aNSjU9nOPLISiiit&#10;DEns76506fzLOaWCX/pjLsqjq+iaB4pvTP4j0G11K6PW/hP2a7j/ANpWTHzf7VTCjPSpnCFSPJOP&#10;NHzNqdWpRlzwlyy8jIm8I69pzW9x4J8eyqIo/KOi+Mds1uU/upLjP58+9JH48lsoZf8AhOfA+reF&#10;DblftGvabF9p0z5vut/eVf8AgVbDV0vw78MX3xd+Nngf4Y2H7/StMuovFHikXQ32/wBmjb93bP8A&#10;7Tf3W4+da8PHOOW0ZYijJx8vijL/AMC/9tPo8vUs4xEcJWpqV/t/DKMe/u/F/wBvHOaBNpXjHVf7&#10;O8O67Ya7N8vmf2fcbnjRv4tle/f8E5/C/wDwmHxV+K/xNuLcS2sVxF4b0qc/OsaQrumWJ/8AaZkJ&#10;r3n4zfsL/CX4yS/2hc6EPDfiCP8A1es+H8Wdz0wN+0Yf8a7L9m74D6X+zh8KNP8ABGkXkupR2k0t&#10;xLfzxqktxJI5YuwHGfur/wABFfCZlnVTMqEaUo211P0fKsgp5ViJVqdTmuuVX/E9cooor50+rCii&#10;igCCWZLeEyORFGnLVxnwk+KWh/GPwdF4n0CG7i0uaeWKN7y38ppfLbazJ/eXd0bvW34x0G28VeF9&#10;U0G5vJrGDV7WWyM1pJ5U0fmKysyN/e+aqnw38Aab8LfBGi+FdFEv9laTbrbW/nyb3KDu7fxNQB1V&#10;FFFABRRRQAUUUUAFFFFABRRRQAUUUUAFFFFABRRRQAUUUUAFFFFABRRRQAUUUUAFFFFABRRRQAV5&#10;7o/wq8PeD/iX4g8dWU0tnqniKO3tr2J5sW8rx7trbP7/AM1ehVwHxh+HcnxM8H/2fZ3kWm61a3MV&#10;9pt/Ku9ba5jPyybf4vlZ/wDvqgDv6Kp2ZuUs4PtGJLnYok8vhd/8VXKACiiigAooooAKKKKACis4&#10;azYNqkmnpe2zahHH5j23mr5qJ/eKddvvXmaaL8V/EPxUs9UuPEGneGvAumzyx/2LaW32m41ZP4ZJ&#10;ZWx5P+6u6gDX8efHDwv8Pdc0vRLyebUNf1OeO2t9J02I3Fx87bVkdV+7GO7HpVb4xfBiP412Fppe&#10;peJtb0jQNji80/SZltvtu7b8sr7d+3bvG1WX71d6mh2EGqTanHZwjUZY1jluhGPNkRfururSoA57&#10;wX4M0P4deFtO8O+H7JNN0bTYRFbWcRZvLT0+bJroaKKACiiigAooooA838S/BPwx4g+JugfEOeG6&#10;s/EuhxSxR3dnL5X2iFv+Wcyr/rFXtu6Vd+F3xi8LfGDSZr/w3e+f9lne2uLWePyrm3kVtrK8TfMt&#10;d3XA/wDCl/CCfFD/AIWJHo8UPi77J9hk1CIlDcQ/3XXo3tQB31FeZ+DfjXo3irx/4i8FXcUujeKd&#10;Jl/d6febVlvbXarLdQ/3o9xdfYo2a9MoAKKKzNat7q90q9gsLz7FfSwSx29yRvETlflfb/FtOKAO&#10;D+JPwx8JfHeXRrLWLyW9tfD2qx30umWlyvkyzKNyx3CfxL/Ftr0+vNvgf8F9I+CPhD+yLA/bNQuZ&#10;2vdU1WYfvtQum/1k7/7X8P0Ar0mgAooooAKKKKACvD/2e/BPinwd4q+K9z4htZbe01fxNLe6UZr5&#10;rjzLUr95V/5Z/wC7XuFeJfs/fFTXPiN4p+KNhq81pLD4d8RNpll5ETJiFV3fNn7zf7VAHttFFFAB&#10;RRRQAVxviv4b6R4v8Q+GdfvPOh1Xw9O1zZ3cJVXw67ZI245Vl6iuyooAz9L1mx1uAz6fdxXkO9oz&#10;JDJvXev3lrQrzX4bfCeP4XeI/FtzpV3HZ+GNXmS9t9BhiVIrO5+b7RKG/wCmnyfL0XZXpVABRRXN&#10;+NvHnh/4ceHrvW/E+tWmi6Vap+8u7yTYg/8Aim/2RzQBsX2oW2m2Mt3dzxQ2sSeZJLKdqonrXB65&#10;pHhn9of4cC3s9YmvfDV9N+9m06UIt6kb7WjLFTujbbtPqO9Y+j3nhb9rT4PCTVvD+rQeGNTkAOn6&#10;vE1tLcRxurKzJn/Vt1weoNeo6bp1to9hb2FnBHaWdvGsUUMQ2pGg4VVoAfZ2UenWUVvbxRwRRJsS&#10;KIbUQe1XKKKACiiigAooooA8h8Ufs9aPq3xMg+Iei6lqHhjxePKivLzTpfk1GBf+WM0TZRvl/iVQ&#10;3vWh8S/j14e+EviHw/pniODUbS01jcI9ajtmext3X+G4l/5Z/jXp1U7ywt9Rtpbe7hjmhlXy5IpR&#10;uVxQA+1uYr63ingkEsUi745B0IqzXDfEjw54p1Lwh9g8Ca9a+FNXieI28tzYrcw7Fb5oin8Ksvy7&#10;l+7VnwXq/iE+GJbrxtaado2o2zuJfslzvtyi/wDLXc2Nu7ng9KAOwoqCGZLiJZI2EkbjKuKnoAKK&#10;KKACiiigAooooA4X4sfE60+FPhX+3bmyutU8y7trGKxshvmleaVY12L/ABfe3fQV2VuxeCJvKMPH&#10;+r9K4KW78CfFLxw1gZ7XWde8F3qyyWvzH7DPJF8rN23bW4r0WgAooooAKKKKACiiigAooooAKKKK&#10;ACiiigAooooAKKKKACiiigAooooAKKKKACiiigAooooAKKKKACiiigAooooAK4Xxv/aVl4o8J31j&#10;BqN9CLpra4tbTb5UaSIy+bL/ALK13VZHib+1G8O6p/Ynk/2x9ll+xfa8+V5+w+Xv/wBndjNAGvRX&#10;kX7MPxZvvjB8J7HU9ciit/FVjPLpuuWcMbILa9ib5k+b/ZKN/wACr12gAooooAKKKKACiiigAoor&#10;iPiN8YfCPwpghk8Sa1BZT3PFtYrumu7n/rlbpueT/gK0AdvWP4j1yPw74e1LVJIJ7yOyge4MNpHv&#10;mk2ru2ov8TcVzvj/AMM658QPDunR+H/Fl54Nl+0xXMl3a2yvLLCPvQbXxt3f3uorpNB0WHw9pkVh&#10;bzTTRRFj5l1K0rnc277x6/eoA4/4OeL/ABf488Oz654q8Mx+EorqRZNP0uWTfdxQ/wDTx2WT/ZHS&#10;tzwX8OPDfw6g1KLw7pEOmRandyX94IR/rZn5Z2zXVUUAFFFFABRRRQB5H8YvC3jy51nwx4o8C63L&#10;52hzt9s8LzFUtdXhf5WVn/5ZyL95W6e1eo2ksstvFJcReTLIil487tjelW68l+PWl/EiTStH1r4X&#10;3todb0y7WS40XUvktNVtmI8yJn/hbb91vWgD1qiq1s8kkERnAjlKZeOrNABRRRQBkeItSudH0TU7&#10;+0s5dTurW3klisYfv3DqpZY1/wBpvu15p+zpo/jiPw5rHiPx/eXX9s+Ib5tRj0CXaU0WHaqx2y4+&#10;821dzN6tU2oX3xA1X9orS7PTwdO+HWm6PLLqEssSn7beyNtjjRuvyr8xr1ygAooooAKKKKACvN5v&#10;jFbRfHOD4a/2bKbyXR21gaiJF2bFk2+Xs+9ur0ivN5dF+H7fHa31N5rQ/En+x2ijj83999h8z5vl&#10;/u7qAPSKKKKACiiigBuc188/tofs3RftFfCs2+myiw8Z6HN/aehajs+eOdeTF67ZMbfrtr6G20ba&#10;E+UTSZ+Ouma3L4q0Oy1y5h+xahK8ttqNr9x7a9jby5o3/wCBK7VL+Feq/tefDGx+APxth12z06Wz&#10;+Hfj12/tW6En7my1pmbbP/s+Z3/h+9XmOqQW/hqGafXruLQbCJ/LkuroZTf95VTb8zM3bbX7FlmP&#10;jjsLGtPeO5+C5vlc8uxsqMI6S+D0/l/7dIpL698PeMdF+Jvh2eXTPF3hr/Sb3y/kGs2Uf+stn/h8&#10;xl3qGb+dfqP8Hvi74d+OXw/0rxj4WvPtml36Dt88cg+/G6/wsp6/Svzs+D/wT+IXx88TWR0TQrvw&#10;D8PI8SXniTVovLvtVhz/AKqCI/NGrL/FxxX6E/Br4DeDfgJoV5o/gnTDpWn3U/2iWEys+X9ea/P8&#10;9rYSviOfDb9X0kfp/D2Gx2EwnJjNui6xPSKyvEE32bQ9TkazOpbLeST7FFHva4G0/u9v8W77tajN&#10;trxr4HXvxI8Xajr3ivx5Zy+FbO5ma10rwjlXe2gRvluJnVjukk/u9FFfOn1h8ZeJP2T/ABrZWOp/&#10;F3wD4N/4Riw1cNLqvwnvJPn8lfvTxP8Adjm+TzBHt/jx/s15RoWp6b4u8O/254fm+26fv8qSKb5L&#10;iyf/AJ5yr/D/AOzV+wxHy9M18wfGf9hnwn4vuNf8UeCTJ4F+IV8jONT04/6Pcyfe23EH3XVmxn86&#10;+kynOp4D91V1h/6T6HyOd5BSzT97S92r+Ev8R8S6fYy6pP8AZ4/+2kv8EafxM/8As17T+xn8D774&#10;ufETS/i/q88tl4L8OST2vhHS/K/4/HxsbUH4+6258d885G2vO/hd8B/iF8cviRB4D8U+D9Q+Hfhb&#10;ToW/4TC6gk2pqo3MFht37RybedvTca/TbwZ4R0nwB4U0fw3odqLLR9LtktrS2H/LONVwq/lXZnec&#10;QxsY4fDfB1f8xw8PZDPATliMXH3+i/l8zoq5Xx58OvDfxP8AD9xonirRrTWtKlxvtbqPIyrblZW6&#10;r07V1VFfHn3h598Q77xR4K8LWkvgXQLTxAbIqLjS5rkwyyWyr9yF/wDnpgcbs1p/DDx4nxN8D6X4&#10;kTR9R0D7fH5n9n6tD5NzF/sutddVO+s47+xlt3MkUcqbD5R2sB7UAXKK4j4eeDNX8FxanHqfi2/8&#10;Vw3N0ZbL7bEiPZw7flh3L/rP95uead4O+Knhr4gXuq2GkakDqukzNDe6fMGiubcg/eeJsNtbs33T&#10;2NAHa0UUUAFFFFABRRRQAUUUUAFecQfCDTIvjbefEuSbz9Rk0ddIihljVlt08zzGZG6ru710XxAX&#10;X5PBOsr4W8j/AIST7JINON3/AKrztvy765z4C+A774cfCzQNH1i9udU18wJcapd3cvmmS8dQ0+w/&#10;wr5m/avYUAekUUUUAFFFFABRRRQAUUUUAFFFFABRRRQAUUUUAFFFFABRRRQAUUUUAFFFFABRRRQA&#10;UUUUAFFFFABRRRQAUUUUAFFFFAHkvxn+Llz8J/Efw7jkhj/sXxDrf9kXk5jZ/KeSJvI/3d0m1fxr&#10;1qqVzZQ3sQjnhjmAdXAkG4b15Vv0rz34C/GaP43eF9T1P+x5/D9/pmqXWkXulXkivLbTQv8Axbf7&#10;ysjfjQB87fGX9sL4mzfFnxP8LPhd4CtI9b0O1F1e634nufJhSFtu2aKL5S6/Nn71ePal4U1vxf5M&#10;nxW+KPiH4iXMW/8A4lWkS/2Xpf8AuP5Wx2/76r3r9vP4WyW+i6T8avDoaHxJ4G/eX/lFVN7pDN/p&#10;ULf7sbOw/GvI9Wt7aKeG4s5vO0++givrKX/pjIu5a8/FTnD4dj7Xh7B4LFxl7WPNOPcy/CmkaH8P&#10;bH7H4Q0DT/DUXTzbS2V7mT/aeVsvu/4FVqaaW6m8y4m86X/nrN8702ivKlKUj9HhCFOPJCPLEWii&#10;ioGFFFFACHn60dKvaTod9rf/AB5wfuov9ZL9yGP/AH3b5VrjZfiVY6z4qh8J/DCHT/H/AIqi3yaj&#10;dXcuzRtOh/iZ5f8Aloyts+Vd2fmrWEJTOTEYulhvjl8vtHYWel3N/wDvP3UNpF/rLq8l2Qx/77tX&#10;B3HxXufFt7PoHwY8NS+LNVi3RXHi7Vt1vo1l/Czp/wA9PZv/AB2r2o/DSPXZ4I/iH4z1H4lxRfvY&#10;9Fhi+w6LHN/e8qP/AFir23LXXX2r3OowQ28k3+iWyeXb2sMWyGNP4VRFrX3Kf9445RxeL/6dR/8A&#10;Jv8A7U5az+F+iadrdnr/AInvZviX45tsZ1rVo/8AQ7f/AGbe3XCKq/7Stlua6fUtSudXn+0Xk3nS&#10;/wDov/ZRP4aq9+etHSspTlUO7D4alho8kI//ACX/AG8JilNHpViVbHSfDt54j1u8i0bw3Yp5lxfy&#10;/In+6n96RvuhamMeY3nONOPPP4QsbG51Of7Pbw+dL/45H/tP/dWuLv8Ax5q/jnXLjwh8ID/x6v5W&#10;ufEO7H+iWSfdkjtd3yySf7Xze1M0+LW/jf4U+2eJLK78A/DC6f8A0fRbSTZqniJP4ftD/ejh/wBl&#10;ev0rtVmig0qz0jT4YdM0Wxj8qz0qz+SG2T/2ZvVq392j/ekeLKdXMvg9yl3+1L0/lK2haLongLSb&#10;vQ/CkU1np17N9ov7qaVnuNQm27WnlZvm+bafl+6PSnnrRU1paXOo30NnaQ+ddSP5ccVYScpSPYpU&#10;oUYckPdiFpa/b76G3jmih83/AJay/IkafxM7/wB2uBu7wftDeIdU8L6BqU2m/BHSH8rxBqsJ2S+I&#10;rpX/AOPaJv8AnnuX7y9R/vVe8SapY/Erxdqfwu0BvtnhuxTzPGviiL7qR/8APhbt/ekxtLL/AI12&#10;ElxEllZ6Zp9lDpmi6YnlWdhD/qbZP7tbx/c/4jx5/wDCpPkhL91Hf+9Lt/hGyNGvk29nD9i0+1Rb&#10;aytP4LaFfuxVY0vTZdWvobeP9z/z0ll+5Gn8TP8A7KrVMda5Tx3Jrfi3xFo/wk0Cf+zIvENi2peK&#10;dZh2vNZaYrf6pP7vmfIu7+Lf6VlCPtJHo4mt9Upc8I/3Uv7weF/Ef/C1/iJqXi+2j8/4d+DQ2keE&#10;pB/y8ag3yzXq/wB7b03fd24xXVt8tTOmm6fZWeiaJZ/2ZoGkJ9m0+1i/5Zp/e/3mb5j/AL9TaLY/&#10;2pqtlZyf6mWdfM/3P4m/75onLmkTg6MqFL3/AI5e8zgPi7ZDx14o+Gnwgt5j5OuT/wDCQeJYh/yz&#10;0+H/AFav/ss2+u91G6jvL6aS3h8m13/6PF/zzT+Ff++a4/4VLFrE/jj4p4l+1eL9Rl03SvO/5d9M&#10;tv3fyf7Mjb/++K6Zvkq6vu8sP5TnwEZVJVMXP7b0/wAMfhPP/j3a/wDCR6V8KfBHn8+IPFay3EMI&#10;/emGFcqyf7Pz16drU3n65eyf9N2riEtL3UP2ufD5uIfP0rwr4NfVrf8A6ZTTMy7n/vfdrqY6Knwx&#10;DBXlWxE/Pl/8BPN/ir/yX79nT/rvff8AoK16VdLv8/8A4FXmvxV/5L9+zp/13vv/AEFa9Mm4nm/3&#10;6J/DH0Lwn8fEf4//AGyJ5Z8XPDniXVP2oPAw8G6zp+g6p408LfYri/1zi3/dtubZ/ek/2a37b4F6&#10;SkEUXjjx94l8c39sMSWunSJp1j/u7EUO3/fVRfH67bQPB/w18d20OLvwh4rhjMp/5ZwXHDfL/F9x&#10;K9H8TW/2XxHqccf+q89pY/8Acb5lr0Pr+Kp4eNKFRxj2Uj5qlkGXV8zr4jEUVOfu6uJ5H4g+Hvgf&#10;4a+OPDMnhfQJfD+n+KrW5024lmuZJk+2rtaFf3jH5mXfistl2/u5P9bXc/FbwBJ8SfhnrNpZzSw+&#10;IND/AOKg0aX/AKbQ/Myf7W5f/QK4nQNZPxR8O6B4rsIP+QxB/pEUX/LO5X5Zv+A7t9fpvCGP9vh5&#10;YSe8fe/7dkfgniZk8cDmMcXRjywmox/7eRm+MPDlz4x8OwSaZN5PjTw8WvvD10Pv/L80kH+6y/8A&#10;oFXLLUv7f0TRvEEfMOp2q3P9zy5v+Wy/7O2Tf8tVNY8d+F/BGq29pNqU2u+JEf8AdaD4ei+13G/+&#10;6zr8q/8AfVVbTTfFvwk1TSY/H+j22geDPH99NcaVaxXHmtoV4zfLHL/d8zIYr23Z7V7tbH4TC42M&#10;PaK8/da/vdJS/wDST4ShlOYYzL5VY03yUveT/uy+KK/9K/8AAjahmlt54ZI/3M0X+rlrC8YLc6Bd&#10;z/EHw7pn23Wov3fiTS4j8mqWf/PXZ/z0X+8v1rfvLOWwvpre4/cyxP5UlFneXNhPDcW83kyxf6uW&#10;varUY14cnwy6P+WR8/hsTLD1Of4o9V/NH+UdPFbSQ2d/p80V5pV8iyW91D86bG/h/wB5ar/5zWHe&#10;6fF8LrG78TaB5v8Awhkk6yeIPC330s93yi7t3/2Wbla6e/so7Ywz2l5FqWl3yfabO/i+7cQt91v8&#10;amjWlUlyVvdnH+uaJeIw8acY1qMuaEtn/wC2y/vEKyI1leWN3EbvS71PLvLCX7twn92ubuTe/CgR&#10;XFhps3iX4WSSLHJYRfvtQ0J/4mT+Jo/Td8vaugPtU9jfXOmz/aLOfyZf+etFbDqr78PdnHZ/19kM&#10;PinR9yceaEt0/wD0r+7L+8R4tryyh1TS7yLU9Fuf3lvqEP3P91/7req1GPrVA+F7+31O81rwL9lt&#10;NVuI/M1Dw3d/8g/Wf9pF/wCWctP8JeJdN+INleSaXZ3Wm6/pv/IY0G7jbzbL/aT+9HUQxHv+xre7&#10;P/yWX+H/AORLq4X3JVqHvQ6/zR/xf/JfCXaF+SkVt9LXYecVNd8M+H/G2qQ3/iS0u5tUih+z22s6&#10;dctDd26L935lb5tv+1mqF3qeveAZvtHjLWf+E38GXO6KPWdPtl/tCzfb+782JfvL6nvWyP0qxp+o&#10;XOlz/aLObyZf+esNcNXCRlLno+7Puv8A26P2j0aWNnGPsa37yHZ/Z/wy+yJbx2WqWUV/oupWuvWE&#10;ieYklpJufZ/tp95ag9qzrnwboF9qsuuQRTeGvEsj+YNf0P5Jon/iZovutu77qqaz4n8QeBBDJ430&#10;GHWPDQ5k8X+GPvn+7JcQfw+9DxMqH+8x07r3o/8Ab38v9e8aLCQxMv8AY5cz7P3Zf9u/Zl/6V/dN&#10;zGKKsJAl7psWraVdxaxo1wnmJf2vzKP9l/7rf7LbTVfdXZGUZR5zzpRlCXJULFpPY6cZtU1SbydK&#10;0yBr64l/2F+bb/vN90f7VfYP/BO34U2+g/C25+JWoWmPFXj2d9SnmO7fFZ7sW8H/AAFV3f8AA6+U&#10;fCPwk/4Xx8UvCnwteWWLS7mD/hIPFPlH5vsEbL5MX/bSTyfw+av1Z0vSrfR9LsdPs4hDaWsK28EQ&#10;6IiLtVfyFfnPEmO9rXjhIfDDf/EfrHCeX/V8PLFz+Ke3+Ff/ACRp0UUV8YffhRRRQAUUVFO2yGR/&#10;9mgDxn4hfDDxN49+PvgDV55oYfAPhmCe/khiuXS4udQZWjjDKuN0aq27n+Kva64P4SaV4m0vw5NJ&#10;4r1iXVNRvb6e6jEsaobaF5WaOH5f7q7VrvKACiiigAooooAKKKKACiiigAooooAKKKKACiiigAoo&#10;ooAKKKKACiiigAooooAKKKKACiiigAooooAKKKKAPIPhl4k8Yn4s/EXwx4isbqbQ7GeC90PWpI/3&#10;MkMkal4N/wDeRs/hXr9cJ8ZPFmv+Afhnr3iPw1o0ev6rpsDXY0+WTZ5qJ80iqf720Nj3q/8ADLx9&#10;pPxU8A6D4t0OdZ9M1e0W5ikj/wDHl/4CwZfwoA6yiiigAoqCWWO2iaSRhHGgyzmvOfip4m+IOnXG&#10;jWHgHw1aa0dR3R3GrXtz5VvpvHyyun3pF/2VyaAOr8ZeOND+H+hy6v4i1S30fTo8Rm6upNqbj91f&#10;qa5r4X/FbTfjboutXOlabrmj2lvO1lHc6lZNaPcfL/rYd33l9GrX8MeGNSn8IaZaeOpdO8Sa1bSL&#10;NLdQ2wSEyK25XVD93b/SuwoA8y+G37Pvg34Wa3e65o9lPN4lv4fJvNa1C6kuLm4Tdu2vubb/AN8q&#10;K9NoooAKKKKACiiigAooooAKKKKACiiigDGk8LaPL4gi159MtTrMcH2WPUfKXzkh3bvL39du7tXl&#10;dp8XPF3hf43zeDPGHhrHh7XJv+KX1/SInmj+VN0kV7/zyk/ut9017bRQAV4h4S+GPirVv2gvEvj3&#10;xlOP7P0xBpvhHT7S5byo7Zl/fTzJ/FKzf3s4HSud/aI8PfFKDxhpl14B8Y6hZR+IHg0iWxNj51pp&#10;yKzM13vX5lb5gvvXtmteN/D/AIUvdFsNZ1mz06+1Rzb2Md3KsTXMiruZU3dTgfdoA6WiiigAoooo&#10;AKKKKACuE+HnxE8LeOdV8WWXhzAvND1JrHVP9H8r/Sdv/j3+9Xd1518L/hBa/DDWvGmoW2qXepS+&#10;JtVbV5I7v7tu7Lt2J/s0Aei0UUUAFFFFABRRRQBxvxT8C23xM+H+teHLwS+VfQ/J5Fw0L+YvzR/O&#10;uCvzKtL8LU8VR+A9Fj8Zw2sPiSKAx3v2SXzELr8qtu/2lG4+5rcv9e0zSb6ztr3UrWzur5/LtoZ7&#10;hEe4f+6ik/M30rwn9oyX4sf8Jt4Zj8DalLomgSlbG9v4bVbt/Mnfy1byv7sf3i3agD0P4z/GrSPg&#10;v4di1DULHUNZ1G6k8nT9H0m2aa6vJv4URPyy3aptU8CeH/jP4Y8N3fjjwnHLLayQanHpWonf9juV&#10;G5d2MBmX349q7e2ikht4fPIkmRFDynuf4qt0AMVRGAqin0UUAFFFFABRRRQAUUUUAFFFFABWVrug&#10;WXibQr3SNUgF5p97G0NxDL0dG+8vFatFAHAfDL4QaX8Jze2+ialqp0m42/Z9KvLnzreyC/ww7hv/&#10;AO+maqPw6+PXhb4h6vcaHb/a9G8SWzyxyaJq9s1td7I22mVUb70fo1em1mzaPZXGqQ6hJaRSajbI&#10;0cV0Y/njRvvKrUAaVFeT69qvxS8OfEWH7HpmneKPB+p3cUR8mX7PcaNDt+aR93+vVm/u8r9K9T82&#10;Pztn/LSgCWiiigAqpeHdbyRrN5Ekn7tJP9qrdeV/FDwHq/j/AMb+AoJGjh8K6RfNrd5JHJtme6h/&#10;49k/65/M+7/gNAFr4LfBiw+Dui6lHHe3Wta1q99LqWq61ehftN5PI27LFVHyr91V7CvSqKKACiii&#10;gAooooAKKKKACiiigAooooAKKKKACiiigAooooAKKKKACiiigAooooAKKKKACiiigAooooAKKKKA&#10;CiiigAooooA8z8a/Fnw58LPG3g3w5qFlNBd+NL6W3trq1tv9H+0qqtiV+zN29dtemVxvxM+H/hv4&#10;i+HVs/FEAl06ynXUo5DJs8qSL5lkDfw7a2PDXifSPGWh2msaJfQappV0nm293aybkkH+zQBtUUUU&#10;AFFFQySRwQ73/dRp60ATUm6uM8EfFnwh8Sb3WLPwxr9pr0ukTrbXps5N6RSf3d/3W+7/AAk1xXgn&#10;4Fa5YfEa88b+MPH+t+JL/wA6X+z9Jil+zaZZQMzbU+zrxI23Z8zc5oAt658RfHl/8TP+EW8M+CM6&#10;VZvbyah4l1eXyraRH3bktkXmSRdvPOBXe6l4G8P6x4n0zxJf6NaXeuaYjx2WoTQq0turfe2N/DXQ&#10;0UAFFFFABRRRQAUUUUAFFFFABRRRQB4z8YPgZqfjTxf4f8b+FfFl54T8YaHiKOT5prO8tWbMsFxb&#10;7sMG7MuGBr1J9WtbG5srG7vIIr+5RvLi37TJt+9tWtSuB+KXwc8NfF/SYrPW7eWK6td0mn6tZyeT&#10;eadIw/1tvKPmjb3oA76vKfjz8crX4KaDo4j0ybxJ4l12+j0zRtAs5Nk17M3X5sHaqr8xbtWtd6lH&#10;8Gfh7o6XZ1fxNFYRwWNxqGz7TdyfdXz5f4m/vHFV/AfinwJ8dbez8Z6HDZ63/Zt1Pa2WqzWvzxOv&#10;yyeUzDctAHfWjTS20Uk8QikK5eIfNhqtUUUAFFFFABRRRQAV5TP8HpJv2irP4mDU4jFDoL6P9g+z&#10;fPlpfM8zzd33f9mvVq8PudI8X/8ADXNlqEf9rf8ACFf8I1LHL/pP+g/avNXb+6z/AKzb/FQB7hRR&#10;RQAUUUUAFFFFAHnfxy+D+kfHf4Xa/wCCdbiH2TU7Zo45sbjbzc+XKv8AtK2Gr46/ZS/ZdkuvijeW&#10;fxk1218YeJPAcEVtpnhyW2zb28LfNBes33ZpGVXX5s7fyr9BgOeTzXAfEXxb4R+EOn3njfxBFbWO&#10;BFZXGo+UPOKbvlUt1YAtTU5RjKHNo9zJ04TcZSjqtj0FV21UjvbeeWaKOaKSWL/WRh/uf71clpfi&#10;bS/i/wCDtY/sC91C0tLlJbKPUI7aS3cFk4li8xRu+9uDdKi+Enwi0P4O+HJdN0uS7vbq5f7TqGq6&#10;jM013fTfxSyynlmpGpl/DL4b674e8YeLPFXiLxLd6lf67PiLShJ/oOnQR/LGsKddzKu523dWr1Ki&#10;igAooooAKKKKACiiigAooooAK5+38G6HZeKbzxPDplrDr93AltcajHHiaWFfuozfxKtdBRQB5kfF&#10;3jvSPiwuk3nhiPUvBWpD/Q9a0+X99ZOqfMtzE3VWboy4x3FembqWvJfip8Eb7x34h0vxHoHjLXPB&#10;viCxeL95p9wzWlzCr7mimt2+Vty/Lu6igD1qiuJ+IXxc8I/COw0678Za7DolrezfZorq7DCIv6M4&#10;Xav/AALFdPYalbapYw3dncRXttKvmRzQSK6SL/eVl4YUAX6KKKACiisLxl4u0jwF4X1PxBrl7Dpu&#10;kaZA9xc3M0mxI0VcmgDynxX8QfF2s/tH+GPAnhiCay0TTLRtX8S6rPa7reeNvlgtYn/56Myuzegr&#10;3OuP+FXjaT4j/D3RfE8umS6ONUg+0x2k330RmOwn/eXa3/Aq7CgAooooAKKKKACiiigAooooAKKK&#10;KACiiigAooooAKKKKACiiigAooooAKKKKACiiigAooooAKKKKACiiigAooooAKKKKACuH03w34O+&#10;HfifU9TtobXRtV8V3afaWMrJ9tuVVtvys23dt/u9a7ivM/jn8Kbj4teFdN0/T9al8P6rpeqW2rWe&#10;oRRh/Lkib7pX+6ys60Adl4j8OWHi7w9qWh6rbreaZqMD21zBJ9142Xay1+bfgPwbqXw0t/Ffwt1u&#10;7mu9Z8GXrS6d5wI83RZm/wBHlRj95VZXX/Zr9OfMBIr4Z/bt8G3Hwo+Ivhn9oXSoPtthYwL4f8U6&#10;eNxeXT5H+WVOy+W3X/fWsa1P2kD1sqxn1HFRn9nZnBk8UtT3sNtBN/ok32zT5Y0lt7r/AJ6Qt8yt&#10;/wB81Xxxk14B+0fEA5pDzS7qZ4t1XSPhx4d/tvxnqX9gaf8A8u9pL/x93j/887eL7zN/47RGMpGV&#10;WrClHnnLliT29vLeT/Z7eGWaWX/VxQ1jax8RvBvhXVP7IuLybxZ4v8zyovCPheL7TdySbd2x3X5Y&#10;19WqnZXvxG+IvhzzLPTYfgr4VuUbzL+7/wBJ1+9hb/nkv/Lv8v8AEzKd1bfgjRdD+FXh3+w/A+mR&#10;aNaSx/6Rf/fvr1/70sv/ALLW/JGn8Z5Xt8Ri/wDdo8sP53/7bE5aPwPqXxPnm1v4rwXfhrT/AJY9&#10;P+Heh3zQwyQr8269ZW3M27qq4rs4fsOm2P8AZ+j6Np+gaVv/AOQfp1ssKf8AA/4m/wC+qjxilrKd&#10;WUjsw+DpUJc/xT7v4gooorI7RP5Uvek7Vn+L/Glt8OdV0fSLfTZfE3xD1b/kF+Fvuf7s923/ACzj&#10;/i96qMJVGY4jEQw0OeZe13W9E+H+lQ6x4rmmhhuX8vT9Ls4t99qs3/POJP8A2aud0TwZe+KNTg8b&#10;/E+D/iYeY8uh/Dzzf9B0ZP8Alm1wn/LSb+L5q0fDvge68HeNbzxl4n8Qf8Jj8SrmD7MbsRbLHRkb&#10;70Fqn+z93dWrJJLLP5kn7+WWujmjT9yH3nmQw9THSjWxPux6Q/8AbpE99e3OqT/aLybzpf8APyp/&#10;dWq9FFcp7Iq/PXP+PrjWr6+s/hr4R1L+x/Gmrx/add1SH/mBaT/Ezv8AwzSfdC/e+arXjH4gSfDQ&#10;6Np+kab/AMJJ8Q/EMnlaFoMw2pFu+X7XL/0zX/vn5Kl8KeDJPhnoms6Zd6x/wkviTXL3+0vEOv8A&#10;l7PtM38Ma/8ATNe1dUF7OPPP5Hi4mrLFz+qUfh+2/wD23/EaVhpWieDfDsHhfwpZnTdAteP+m16/&#10;8U8r/wATM3zUw0AcUbZW/dx/63/lnWEpcx61KlGlGMIfCWre50zRrG88QeIL2Gy8NaOn2m8upv8A&#10;x1U/vM3Za5D4VX2p6x4d1rxvrFlLpmt+Ob5b2O1liVHt9MjXbaxp/Ft27G/2utZXiSK1+Pvj3/hA&#10;YJhD8O/BE8epeJb/AJzqt7/yztE/h+Xn/wAer0jWtWl1vVZrySHyfN/1cUX3I0/hWt5fu4cn2pHl&#10;UpSxuK9t9iG3+L7Uij3rL+IGqf8ACOfCTxZqH+u1C+tf7D0qKGTZNc3tz+5jVP8Av7uPtWpXI/EH&#10;SIviD8c/BHw880/2V4Itf+Es12aEbW+1f8u8ef8AgUa/jU0o80jfMKsqdDkh8U/dX/bx1OkeGI/A&#10;fhfQPCEE/nx6Jp8Vkf8Arp/rJP8AyIz1Zt7eW8nht4/9bK6xUXV19vnmuJP+WrtJWt4RjifxFZvI&#10;cRW265k/3I13N/6DWXxSO6EY0afJ9mJyvhu4lv8A4mfGvxB/rtPinsfDWnXX/XFWkmi/4C0if991&#10;oDjvXn37O2palrPwr8Qa5f8A77/hIfFl9qVvL/z0T93H/wCy16COcVpW+M4cu/3WM/5uaX/gR5v8&#10;Vf8Akv37On/Xe+/9BWvTJ/8AXTf79eZ/FX/kv37On/Xe+/8AQVr0yf8A103+/Tn8MfQMJ/GxH+P/&#10;ANsic18XdBl8W/AP4iaRHB511Hpy6lbxf7cLK27/AL531q+Hb251bwP4M1TUJvOu77QLG5kl/wCe&#10;jtArbq3/AA7bx6lfTaXcfv7XU7Wexki/56bom/8AZq4L4P31zf8Awd8M295/yENCefw/e/8ATN7a&#10;Vo1X/vlaP+XXzDl9njef+aH/AKS/+Cdto+pf2Tqtlef88n/ef7jfKy/9814XpPwbEX7QPjH4Z3ni&#10;rUPDXw7uYW8U6VounfI2qxsu6SCGX70ar86lR/cr2jvmud+KXhu81w/DvxvpU0dlrPhXWobG4mk6&#10;yWFzIsb/APfJZq2wtedKUuSXLzI8/O8BRxlKnOrFS5HGWp0Og2Wh+C7fy/CHhnTvCkOzyvNtIt9x&#10;s/25Wy27/apdb8Oab8S/Cus+EPE83nafrEbiO6l+Z7K5/wCWc6f7StVrVbT7Dql5b/8APN6q/SuT&#10;nlzc57csPS9lKly+72PEvDX/AAkEel3mieLhFB408NT/ANm6hEfv3MP/ACxuf9pWXf8AN3q73rZ+&#10;N8Vt4T1zQPizP5t7EUi8L67afN+7hbc0N36fKy87v79UtW03+yL77P53nf8ALWOX+CRG+ZW/4Etf&#10;vfD+Zf2jgo8/xx91n8VcZZHLIs1qUofBP3okNrcfZZ/M8mKaL/lpFN86SJ/Er/7Nc3BLpnwk1mW2&#10;eCX/AIVnrT+ZHfgM6eHtQb/ln/sxN/7NXTWtnLdedJ/qbW2/e3F1N8kNsn953+6tN8Lxan8ZNN1/&#10;w94OFgPBlz/oOs+ONci3W4/vR2lu3+sk9JNvFdObYmjg6X1iUuWcdv8A5H/CeVkOBxeZYj6ph6bn&#10;GXxf/Jf4ohcW8trP5cn/AGzlh+5In8LJ/s1D7Ux9F1P4XeIdC+GfiOcaza3MP/FJeLYY2RbyH/n0&#10;lT+F1qWSOWCeeOT9zLE/lSRV2YDHUswoxrUTz80yvEZRipYTERs1/wCk/wAw33puueHJPHBNxYXY&#10;0fxpYxtc2ev/AHPM2r80d2/3WjZV/i+7VrT9PudUvvs9nB50v+fm/wB2q+iaXF8Y9V1nwnoupGDw&#10;jpn/ACNPiSHd/pn/AFD7Vvu7m7t6VhmmKw+Fwsp4nbp/Nf8AunVkWXY3M8dTw+B36/y8vXmMPwZ8&#10;UtC+JVnaebFF4b8USO8f2UjZY6i6/KzWsv8AF/u1vMvlfu5P9bXrXjXw94S+IvgOz8E6noEWm+HN&#10;NTy9Dm04bbjRpP4ZYm/3vmP96vHdV1PU/B3ifTfCnxKs4dB1F0WLS/FsAP8AZ+shPul/4Y3Zev8A&#10;tda+ayTiSGM/c4jSfR/zH3fFfAeKyaMcXhIc9Prb7P8A9qT0VPqGn3Ol332e8h8mX/Pzf7tQV94f&#10;kYVPa31zZ+d9nm8mKX/WRfwSf76N8rVBRQBkap4Fivpv7T8Gaz/wgOvR7ZfskI/4ll66/wDPWLor&#10;N90t+lT6f8R7HTbgx/E3TD4I1SJGl+1Qxb9P1Xb/AM8m/hZv7tX81oacI9Vhm0TU4YrzQLlG+2Wt&#10;3/qtn8Tf7O3+9XnvCSpy58NLll2+z/4D/wDInqxxsakYwxkeePf7cf8At77X/bx9Rf8ABOH4U6nY&#10;eGfEvxY8T6d9j8QeN7gS2cUo/eW2mL/qY/8AdbhvoFr7PYccD5u1fmx+wenxRs7Lxz4m+HN5deIP&#10;hTZb7Lw/4a8RXzb72eL7zW8rDbFGOV+bGflz92v0I8Garq2s+FdMvtf0r+wdZuIFkudL85Zvsz90&#10;3rw34V+NVub2sueXM77n79Q5VRhyR5VZWTOlooorE6AooooAK8h+N/xxHwr1TwZoOmaYviDxV4n1&#10;RLKz0YTeU5h/5bT7sHasa7c/71eus22vNPhn4v8AAfxxgh8f+G7WDUntZrnTbbWp7LZMAjbZVidh&#10;u27l/h4O2gD0yiiigAooooAKKKKACiiigAooooAKKKKACiiigAooooAKKKKACiiigAooooAKKKKA&#10;CiiigAooooAKKKKACiiigBhAcbW5zXE+HPFHhjSvFN34A0yzOj3WmWkd1HZi28m3khkZt3k/wttb&#10;7+Pu719a7muF8Z/DbRfEninw14u1D7UNW8K+fLZG1uWhX94q+Yj4+8rbE+VuOKAO6rzDxP8AtC+C&#10;fDXiOz8PHUpNZ166vlsf7O0mL7TNbP3aVV/1ar3Zqq/B/wCJ/iT4szS62fD0GheENjR20s99Hc3d&#10;zMrsrH90WRY/l/vbs9q7bQPAvh/wrqutanpGjWmmahrE/wBp1G6giCyXMv8Aedv4qAOE+IfwCi+K&#10;ni2afxH4l1a88ISWqwyeEIpfs9pLJ/FK7piRvl+XaGAr1DTdPttJsLeztIvJtreNYoox/Ai8L1q9&#10;RQAUUUUAFFFFABRRRQAUUUUAFFFFABRRRQAUUUUAFc9428X6Z4B8Kar4j1icW+maZA9zcS+iL/7N&#10;2HvXQ1wdx8RbS9+Jg8DW+nS6jNFZfbdQusr5Nku4CNHzyWb7w9uaAM39nzxn4t+Inwz03xJ4x0WD&#10;w/qWptJcW9hEG3R2rMfIZ933XaPaxX3ra+Ifwm8JfFnSotO8W6Baa1bRnzYvPHzRP/eR1wyt7rXa&#10;UUAcF40s/FPhH4Zy2nw5s7DU/EFjAkenWuuXD+TLt/heXO77veqnwe+IniH4gaXqZ8T+BtR8Datp&#10;twLZ4buRZoLn5c+bbyrjzI/evSKKAOZ8NfEHw14zaePQ9d0/VJbaRopY7O4V2R1+8tdNXllv+zZ8&#10;OtN+Iem+ONM8M2mj+JbES+Xd6aPs3m+Z97zUXAk/4FWf8VfC/wAYr/xFDqfw98Y6JptjFD5Z0TXL&#10;HfDK5/5aNKql1b0VeKAPY6K5DWtS8S6J4JjuLPTIfE3iOOOPzLWGVYUkf+NlZscdcUngHxdq/iyC&#10;+fWPCmoeFJbefyo4ryaGX7Qn/PRPLY/L9aAOwrw39nXRPF2keK/ivJ4nh1GG0uvEssulHUJd6SWu&#10;35Wi/ur/ALNR+Hf2mpdX+I8HhC8+GnjLRpbi9ltYtUu7JWs8L/y0aVWO1W7Vzc/7Ycmnap4ns5fA&#10;Oua1LpGrz6Yn/COx/a/9Wu7dL/zy3beFagD6aorzxviZqM3wmi8Z2XgzWrzUZbVbmPw2fLivjub/&#10;AFR3sEVv+BVZ8B+MvE3im9l/tfwXeeFbAQrJFLeXcMryP/d2xsdtAHdVUvb+306Dz7qeKCIdZJZN&#10;i14v4h8P/HvWfFUw0rxX4O8P+GRerLEYbKS5u5LX5co+8bNzfP8AMvtXV/Fn4E+EfjUNHj8Vw3V5&#10;aaZO00dpFdPFDI7LtPmoP9Zx/eoA6a18baPqnhefX9Lu49Z0uOKSXzdOPneZtHzKm37xrgPgn8W/&#10;GXxVvb271j4aah4H8NGFZNPu9YuV+13Of79vt/d/3vvGvQPBfgbw/wDDnw/BoXhnRrTQdHt8+XaW&#10;cSxRJ/wEV0NAHm//AAofwdc/Ef8A4TrUNN/tfxRDN5lpf3srP9i+XbtiTO1frjPvXpFFFAHlvw1+&#10;J9/r3jbxZ4M8QxWll4k0OZZoorSNljudPk/1E67mPPyurL2Ir1KuW8eeIT4K8Kax4jh0efWbnTLV&#10;pfsdpt86RF5ZV3YHTmrfg7xNaeM/Cuj69YA/ZNTtY7qPP3l3Lna2P4l6H3oA3qKKKACiiigAoooo&#10;AKKKKACiiigAooooAKKKKACvNvi38I/+FkWVpdabr+o+FfFFiHGn67p0g822D7fMXYwKMrBcEMv0&#10;Ir0migDivHfj/TvhT4Vh1TWRqF3aiaK2kms7dpnG5gvmPt+6v8RbsK6HQNe0vxNpMGpaPewalYXA&#10;zFcwSb0cf71XLq2iu7eWGWMSxSLseM9xXMx+FR4O8CTaJ4Es9O0aW3hf+zbSaJltInZi3zKvO3cx&#10;JxQBoeL/ABNF4Q8L6prk1ndXsNhay3JtbOPfNLsXdsRf4mbHFcD+zRP471T4Zxax8Q5pRrmr3Ut9&#10;Hp8sSo+nWrt+5tn2/eZVHJ/2qPhB8TvFPizxD4g8M+KvDMOl6t4ejgF5qOnXHm2VxNKu7EO75vu/&#10;N83Toa9coAKKKKACiiigAooooAKKKKACiiigAooooAKKKKACiiigAooooAKKKKACiiigAooooAKK&#10;KKACiiigAooooAKKKKACiiigAooooAq3VrFd28sE0QlikXY8Z7rXmHwG+Cz/AAL0/wAQaJZ6z9s8&#10;M3WqS32lae0Wz+zUkbc0Ctn5l3Nx6dK9Zrzf48+G/FXif4YaxbeCNem0HxXbp9p065hOfMmj+ZYH&#10;/wBmTbtP+9QB6RRXmPg/4tW6eA/Cl98QPsvgXxLq6JHJourXsSS/afusifN83TcNtZ3xw8H/ABJ8&#10;dXujaH4M8TxeDPD90XOs6zax79RiRRujS33fKu5vlZuoHSgDovjF8U7D4O+Cp/EV7pmo61iRLe30&#10;7SLfzrm5mb/Vxqvu3ftVrwLf65428BW8/jPw1F4e1C/jb7Ro32n7T5SN91WcKPm29fQ1v6Lpkmla&#10;PZ2T3ct9JbxrGbq7O+WXH8Tf7ValAHMeBvh/4c+G+hw6R4X0Wz0PToxxDZxbAfdj1Zv9pq6eiigA&#10;ooooAKKKKACiiigAooooAKKKKACiiigAooooA5vWNS0fVry88IT6lFDqd9YyyfZIZNlwIG+RpU+m&#10;773rVPSfAdr4I8BHw54MhtdA8iBo7J/K3pHJ/wA9HXjd83zH1rnPB/wQsvD3xa8V/EPUdRl17xBq&#10;+y2spZ41X+yrJf8Al2hP91m+ZvU16nQB558L9Q+IMy3th480rToZbHYLfWtJuf3Wo/L8zfZz80P+&#10;6zNXT6D4t0XxOJn0jU7XU/JkaGQ2sqvsdfvLW5Xluifs4/Dzwt42/wCEr0Dw1BoGuSzPcT3Om5h+&#10;0O33vNVflbd70AepUV4n8W7v426D4j/tfwBZeHvE3hr7F5cnh/UpWtrsz/30l27fbazV19j8RrnS&#10;fhbZ+KvF+hXnh+8+zrLqGlQxm8mtn/iX91u3fhQB3tFcr4J+I/h74j2E154c1OPUoYX8qTCMjRv6&#10;OjAMtaGneK9E1qbytP1iwvpfm/d2tyjt8v3vutQBtV5dL8YJY/2g4PhqNHzFLobav/an2n+7Ls8v&#10;ytv/AI9mvUa4iTR/BjfFSDUpBp3/AAnw05oo8yL9r+x7/m+X73l7qAO3oorLv9e0zSpoorzUrW0l&#10;k/1cU9wqM/0yeaANSiub8YeO/D/gKyiu9f1S20uKV/Lj85/nkfrtRerfhUfhrx5pvjfwh/b/AIba&#10;TUbORHMHmxSQvI6/w7ZFDUAdRVO51C3sfLS4nihMjbIxLIF3n2ryL4NeKvjN4s8Q3t3478HaJ4O8&#10;NCD/AEO1hvmuL7zN38e35Nu33rQ1P9mzwb4m8Vf8JJ4lgu/EurR3SXtlLqNy7ppzr937OmcR/wDA&#10;aAF+KHj34gaL4p0vw94I8A/8JB9vtZJrjXry+FvY6c/3VV/lLSNnnauOK3PEPw4sPif4PsdM8e6d&#10;aapcxp5kgg3LCk+1l3opb/aON2a7yigDz7wJp/hr4SaZ4a+HFvrzT30Vow0+11K5V7u4hTcWI6bl&#10;Xn6AV6DXlvxh+CVh8Ub7w1rEF/LoHirw9fR3una1aR7po03L50H/AFzkX5WX3r1FelAC0UUUAFFF&#10;FABRRRQAUUUUAFFFFABRRRQAUUUUAZHiDw1pHizSptO1vTLXVbGUfvLW8iWWM/8AAWrnNV0u8+Gv&#10;w5Gn/D3wzaX02mQrFp2iG6+zQ7Afu+awO3iu6ooA8t+B/wAaD8YtK1M3nhnVvB2v6Pd/YtR0jV4s&#10;PG+0MGR/uyRsG4Za9SqjqNo1/Y3Fuk0tnJIjRiaI4eP/AGlryL4O+CPih8OPFt5pOv8AjGLx94Fk&#10;tfOstT1GPZqlvPu/1T7flkj29G60Ae11xnimTwh45vr34e659j1ea6sfttxo0/zeZbb9u5h/d3Vc&#10;0v4i+FdabU4tP8SaVeyaY/l3sUN9G7Wz/wB2X5vl/wCBVi+BfhLa+BvF/jLxONSv9Y1XxNdrcSyX&#10;sm8W0artjgi/uxqKAO2srWKwtIbeCIQQxRrFHEPuoq8KtW6KKACiiigAooooAKKKKACiiigAoooo&#10;AKKKKACiiigAooooAKKKKACiiigAooooAKKKKACiiigAooooAKKKKACiiigAooooAKQjcKWigDwL&#10;4G+GPGnw2+LPxE8Lan/aGseBbuf+3NC1u8ud/lPM376y9flbcw9q9f8AGPhXTfHPhbWPD+qQRXen&#10;alayW08MyblKOu01k/FrWdf8NfDvxBq/heyivta061e9gtJf+XjyxuaP/eZV2j60nwl+JWm/Fz4d&#10;aB4v0oSxWup26y+VNE0bxv8AdZGVuflbIoA/PD4cSm08N6x4E1D/AJGT4c6jLodxFNHsludP81vs&#10;tz/utHsXdXSzWv2PQ5tY1C8tNG0S2/1l/qMvkwx1Q/aW8baLL+2NpetfB2GL4i+OTp8uk+KdAtZW&#10;TT/LWM+TJcXQ+RSjbQV3fwbfvVgat8JY/FPiGHW/ivqcPjjULbb9j8Ladut9D01/7u3/AJbe7Mvz&#10;d68itRjGfPze6fpmVZliK+FjRhT5px6v4RrePfEHjiy+x/B3TDZWkm6K5+JHiKLybGNP+nRW/wBY&#10;3+1Vzwp8NPD/AIH/ANMuL268f+KpE/0jX/EX75I/+vSJvljWunv9TudT8mOTyYbW2j8u3tYfkit0&#10;/hVF/hWqlc0qvu8kPdPcpYHmn7bEy55/+Sx/womurm5vpvPu5pbyX/nrL89RUUVznqhRRRQAg6VJ&#10;b2st5PDb28PnTS/6uKGptN0+XVJ/s8f/AF1klm+RI0/iZ3/hWuL0Tx3rfxbm1jSPhh/xIPBdqWtt&#10;R+Jl5F+9lH3Wjsov73/TTt3/AIa1hCVQ4sTi4Yblh8U5bJFzxF4z1xr688KfCyyi1nxfH+71XxLN&#10;/wAg7wzu+Xaz/dab/wBB/u1o+EfCGmfDPTJ7TT9Sl8S+ILr/AJCvi7UPnu7x/wCKJHb5lhXsq0/w&#10;5oWkeBPC1n4Y8OQ/Y9Ltv3txdTf67UZv4rm4b+Jm/wDHatAVcp+7yQ+E58PhJSn9ZxPvT6L7Mf8A&#10;CCrspaKK5z1ROlR694g0n4d+HD4o8RymG0D+Xp+nj55tVvP+WcES/wAXzdfapp7vTNG0TU9f8QXv&#10;9maBpEH2m8uv/QY0/vSN2WuY8M+HZfGfiPRvi/42tM3Utt/xSPhGX54dKsm/1dzL/D5zL8315/hr&#10;ohCPxz+E8zF4ialHDYb45f8Aksf5i78P9A1rwtZan4j8YzR3nxO8QfvLy6Y/Po1myfu7BG+6m1fm&#10;O3H3q2KdJJLLP5kn76WX97JLTaic/aSOrD4eOGhyQCodf8X2Pwv8Hap4z1fmKxHl6fafx3uoN/qY&#10;ET+L5tjH2rQ0vT5NW1WGzj/5ayf9+/7zVwOhT2Px8+Ih8VvCD8L/AIfXTW2hWuPk1nU/4rlv4dq/&#10;eH/ARVUoc3vz2ic2OryhGNGj8c9v/kjqPCdn/YPgDRtPksv7M1W+/wCJvrsX8cl7P8zb/wDdXZVy&#10;prq6lv76a4uP9bK7SyVD/Ks3Lmkd1GkqUIwh9kt2Gq6d4fuZda1aWK00bSYWvbySX7saKvy/+PVw&#10;PwBsr2P4a6x401eCSDxL8QNUl1aTzf8AWx2e79zH/wBc/usKt/FaOXUvAdl4Qihi8/4g6rb+HI7u&#10;X7lsn+skl/3tvSu61yW2a+hs9Pg8jSrGBbGzi/55wxrtWtfhpf4jzZR+sY3+7Bf+TP8A+1M3oazv&#10;HHiCPwl8H/iLrbzTQm20SSKKWH78ck/7tf8Ax5q0ccV5x+0f5uo/DLQfCMWftXjLxJZ6cSPkQIrq&#10;W3/ioqKUeacTpx8/Z4WpPyOw+H/h6Twj8H/h3ok8H2eS20SOW4h9JpGaRm/4FuStf9c1seKfKi1y&#10;azt/9VYpFYx/9s1Vax/WpnLmkbYen7KlGH8qPN/ir/yX79nT/rvff+grXpk3M83+/XmfxV/5L9+z&#10;p/13vv8A0Fa9Mn/103+/Ws/hj6HJhP42I/x/+2RLGj3H2bVbKT/nlOtcr8Lofsvg7xjpk6ldU0jx&#10;lfS3nv8AaGaWM/8AfDLW8zbP3lc94Qvf+Mg/i/oEH+pvtF0zX/K/g89Y41kb/eaiHvRkLEy9nXoz&#10;8+X74/8AAOhzmqXiWy1HWfBPivR9JgM+p6npFzbWcI/57eW3l/8AAt3SroqxY3kmnX0N5HzLausv&#10;/fNZR92R6U4e0hKH8xjeAPGR+J3wl8NeK+uoeR/ZuqRfxx3sPytv/wDHK0a5PwfDF8Pv2g/Ffw4j&#10;Pk+G/HFr/wAJRoX8CW9z83mQIv3W3dT/ALgrrFrWrHlkedl1WVShyT+KPuv5Fm1j02/tr3S9bh+2&#10;aBqcDWV5aTfc2N/F/vL94V4DYSxfBibUfhz47l1C7m0yb7R4TurOFriXWbKRv3cMX+0rflyP4a91&#10;47Vh/EufWrbw7pnjbwzAJvGnw6nbVrOL+K909v8Aj7tv723bvb5a9TKsyrZdX56P2j5ji3h/D57h&#10;P328HzXW9upzHhv4R6t4qvYPEnxWmi0bSrb97p/w70+X5JE+8v21v4vdf9j/AIDXpd1d+fBDbxww&#10;6Zp8W7y9PtIlht4939xVp11cW2r2OmeINLm+2aVrlqupW8v8HzfeX/gLVV74rhxmMrYyrKeIlzSP&#10;cyfKcDlOHjSwMVGPcj1zQdN8feFtS8Ka5P5On3yf6PqH/LXTpvvRzxN/D8y87e26vIvDNnrdxqs3&#10;gTxH5X/CydIx1+5qtl96O5if+L5etew96wPiR8KNI+OPhyz0u4vf7A8X2W7+xvEcXyNHu/5dpdvz&#10;NG3/AI7Xq5NnFXKq3P8AFCW6Pl+MeFaXEeF54aVIbM4TSfC4+MN4dHsLy60fwDpsz/8ACQ+KbT5P&#10;7VnX/lwtH/m1exSNY2VjZaPoemRaB4fsf+PfT7SLYn93c/8Aeb/aasH4ceILHWPh3Z+GLfTD4a1r&#10;wP8A8SjWPDkcm42cy/8ALdG/iWT+9WtXNmuYVsxxEp1vkj0OE8hwWS4GMMP7zlu/tcwZqaX7Dq2l&#10;zaRr+mWmv6BJ/rLDUY96fN/En8St/tLUPagdK8j4T7SUI1I8kzyHXdHtfgxd3lpc2erXnwtlkWTT&#10;vFsoa5l0qZulpcf9M1+6GqSSAmyhu4JorywuU8y3v7STfFIn+y1ey2GpyWPnW8kMN5p9ynl3Fhd/&#10;PFcJ/ErpXi/xE8K6J+z/AKHd+LtDkupvh3qWoLbXvheWT/kFTMqlZ7Vm+983/LP+77V+lZDxNKny&#10;4TF/D0Z/OfGfh/y+0zDLP8Tj/kM4zR2qaFbTU9Hi1nRtRj1fQrg4S+j6j/ZdPvK3+y1QjBr9UjKM&#10;o88D+eJRlCXs6nxAD6VreGvh7qfxi+IWj/C3T7K6ntb+eC98Y39px/Z2mbvlg3/wtJtb8DWBrPia&#10;LwbpdlqCWf8AbGvX10tloejY+e8uWbav/AVbr+VfoJ+xt+zje/s/eAtSfxHfx6v428S3n9razdLG&#10;P3UjIqi3V+rRxheM9y2OK+S4gzP6tS+r0Ze/Lf8Auo+54YyiWKrfXK0fcht/el/9qe5eGPC+keCd&#10;DstD0PT4dM0myiWK3tLaPYkaL0Aqn488Dab8R/Ct7oGriYWl0mPMtZWhmjP8LIy8qwrpqK/Mz9eP&#10;Nfh94Vufgd8LprDUdf1zxwul+fci6vQtxfyQ53LH8uN7KuF960Phj8ZPBnxj0ue+8Ia9a6xFav5V&#10;zFC3722f/nnKnVW9jXdVzmkeB9C8O6prGraVo9ppuqau6yX11DEqvcuv3Wfb940AdHRXj3gTx78Q&#10;Lb4l3fgzxn4Uj+yC1a9svFOkSZsZU37RBIrYZZv+A4PavYaAOO+JnhrTPH3g3U/CGp6ndaWuu28t&#10;kJdOufJueV+byn7NtrQ8GeEtM8B+FdK8OaNbi00vTIEtreIdkX/2bufeuCv/AIRax4g/aI0vx/qu&#10;qQ/2D4e06W20bSod2/7TMu2aeX+E/KzKAK9eoAKKKKACiiigAooooAKKKKACiiigAooooAKKKKAC&#10;iiigAooooAKKKKACiiigAorJ8Q6qmgaFqOpyQy3EdlbS3JjhG55Ais21f9rjivzh0r9qn9q39qzx&#10;HNJ8H/CcXgbwpZeb/p2r2yMLg/w7mlX73bbHkDvQB+mlFflB4e/b4/aE/Zy+M+j+GP2g9Hg/snVH&#10;j82Q20ML28LsFM8UsPyuq917fWv1Tsr621Kzhu4JhNayxrLHKD8ro2CrUAXKK+M/2i/+Cj3hr4Ve&#10;KP8AhBvAGi3XxM8f7/K/s7TdzwxP/cZ1yzN6qucd8Vj/APBNv9p34kftFTfEs/EO7haXR7u3jt7S&#10;GxS2+zbvM3R/KuW+6o+bmgD7koor8/f2mP27vHGq/GX/AIUj+z9psGseNPMWK41qXypYonHzSIm7&#10;5PlX7zN0+tAH6BUV+ZvxD+Jv7cX7OGlDxv4rGheMvClg+/UbSztoOI/7z+WodV/2l6d6+4v2fPjp&#10;of7Qnwk0bx1o2YLa+j/0i2lkXfbTL/rInI7r/KgD1CkZd1fG3/DW/wAXPij4q8Vp8GPhNZ+LfB+h&#10;XUll/b+r6l9jTUZ4srItv/DIu5dobp64ruP2UP2qNS+O974t8MeL/Bs3gbx14VnSPUdKll3oEk3b&#10;WRurfcfLdPu8/NQB2/w0+Cn/AAqjx94l1DQ9YaDwhrf+k/8ACNGL9zZXzPmSeJs/KsndPWvW68/+&#10;Nnw+vfib8MtZ0DTNVl0DWpY1l07UIf8Al3uozuib/d3KM+xrf8Dx65D4R0iPxO9q/iCO2RL2Sz3e&#10;S82PmKbuf/10AdDRRRQAUUUUAFFFFABRRRQAUUUUAFFFFABRRRQAUUUUAYPiXxlong6Oyk1vVLTT&#10;FvbpLK2+1ShPNmf7sa/3masfwd8LPD/gbxV4s8RaVby/2t4puY7rUriaVnMjqu1Qm77qqv8ACK5z&#10;xj8ELH4ifGDwn421bWZb3S/DMMv2Pw/5Stb/AG1z/wAfTt97cq7VC9q9ZoAKKKKACiiigAooooAK&#10;KKKACuI8Aad4JsdV8TyeFBp4v7nUmk1k2cm9ze7fm83n722u3ryP4JfB+++FniH4j6heXtpeReJd&#10;efV7eO1i2NEjLt2v/eagD1yiiigAooooAKKKKACiiigBhAcbW5zXn3hKz8GfB6bS/A2n3sOm3Opz&#10;3l/p2l3VxmWVmZppvK3fwrub5ewr0SvLPjj8ELX4yWeg3EGpzeH/ABJ4f1GLUtK1q1iV5rd1b5kG&#10;7+GRflb2oA9Toqjb3EUhMKXEc01uFEgBUsOP4h/DV6gAooooAKKKKACiiigAooooAKKKKACiiigA&#10;ooooAK4j4m/Fvw18IdMs7zxHem3+33SWVnbRR+ZLcTN91EQctXXXVzFaQSzSyCKKNd7ye1efv8Ov&#10;BnxG8ceGPiVj+2b/AEiCWPSboXLPbR+Z8rSIn3d3y7d3WgDvYYreFWkjiSHzP3knAX/vqqkvijSI&#10;Z/Kk1ewjk/55NcIG/wDQq8K/a5+F3xb+L+laB4c+G/jCHwVpNxO51vVBLIlz5O37ibf4W/n7V83a&#10;9/wRw8K6l4Yu5pPH3iDUvGEqNL/as+1klnx8u5Ou3tndmgD9GY5BKN6c1JX5V/8ABLv43/EDQPjd&#10;4l+CnjzWLu9hsYJY7e01GVpnsrqBtrRI7dF27vl6V9v/ALV3gT4p/Enwho3h/wCGPiaLwlLdagn9&#10;qax5rJcRWu1t3lbe/NAHrkvirQ4pdj6xp8UidmuYwf51pxTR3EIeM+Yhr89Lz/gjX4D1HRrtrvx7&#10;4hvvEFxukk1WUJiR2Odzpz/6FXOf8E0vir8QPAnxs8Y/s+eOb2W/j0OBjp8V5Jvey8lvuJ/0zZZF&#10;bHbbx96gD9NKzb/XtM02Ty7zUrWzk9JZVT/0KvnT9vr9qVv2W/gvLqmmDzvFWryNp2k8blim2bml&#10;df7qrz9dtfJPwD/4Jyal+1B4RtPin8b/ABxrl7qmvx/arexEhLxwt91mZ/u+yrxtxQB+pFnf22ow&#10;+daXEV5EeksMiuv5irdfj34s0v4if8Ev/wBoLwdp3h3xLqvib4Ya5OjnTrot5MitJtli2fcWZV+Y&#10;MvrzX1t+3r8cPEOkj4a/DHwXq8/hjxH8Qb5Yv7bhzusrZdvmbdvO794nSgD7HW6jb/lrGfxqevz5&#10;+O37EN78H/gzd+NvAfxS8bxeNvCtq+pyXV3qc9xFqrRfvNrxbiF+VeNvHrX0/wDsjfGS9+PX7Pvh&#10;TxlqkAg1S9g8u8EYwjzJ8rMv+y1AHs9FFFABRRRQAUUUUAFFFFABRRRQAUUUUAFFFFABRRRQAUUV&#10;8ofts/HP4w/DOfw14a+D3gibxFr3iHzQdV8nzorPb0Xb91W/i3P8tAH1fRX5dePP2f8A9uLTvC03&#10;jCP4sTXurSQte3OgadftE9tt+byk6I3+6vFeuf8ABNb9s3xF+0dpfiXwz4+u7WbxdoZSSIxW/kvP&#10;bfdZnX7u5WwPxoA+6aK4P4yfGTwr8B/AV54w8X6kNN0W1KxtJ5bO8jt92NVX+Jq/Mf8AaR/b1+PP&#10;xY+Gd74q+HnhPVvhz8NbGeLzfEjfJd3PmMqx7X/u7m/5Zbvc0AfrpRXCfBLVb3XPg/4N1DUJ5b3U&#10;LrSrWW4uZfvSO0a7mrkf2rv2j9I/Ze+D+p+L9ShjvL7i303TzJs+2XTfdX/d6s3+yrUAe00V+XXw&#10;u8Pfte/tl6HL8Rrf4oxfDTQL58aXYRGSJJYf7yLGv3f4dzctW78EP2lPjJ+zZ+0lovwV+PWsxa9p&#10;OsDGm+I5vneRn3eW3m/eZWkxH833aAP0oorxj9qX9oO1/Zz+Ftx4iFpFqutXM0djo+lyS7Ptl1Jx&#10;Gn+76tXgPjjx/wDtl/DHwH/wnGo6P4E1+1tY/tOoeH9NMv2u3hX5m+bG1vlHzbWb2oA9I8a2/h7w&#10;5+1/4eu/F3gyLVIvEFiljoPiWQtcJZ3sW5mgaJsrGzK24Sdflr6drzj4C/GHTvj58JvDnjnT7WWz&#10;ttWg837NNy0TqdrL/wB9Cs74O/GS4+IWreK/D+vaKfDXinQL6WKTS5ZVdri13fubpP70bqV57Hig&#10;D1iiiigAooooAKKKKACiiigAooooAKKKKACiiigAooooAK8e+Pnwv1v4wjwp4dt9Tl0bwpHqK3+v&#10;XVnctFcyxw7Wjtk2/wAMjH52zwEruviDr934W8Ea7q9jZy6jf2tlJLbWsMbSPLMF/drtHq2K5/4D&#10;WXjKw+Fui/8ACean/bPiq5jNzezeUsXl+Y25Y9q/3Fbb/wABoA9CSIRRbE7VLRRQAUUUUAFFFFAF&#10;K00y0sBKbWzht/M5fyo1Tf8AlXlnhv8AZW+GPhDxvZeMNE8LxaZ4gtnlkjurW6mC5k/1m5C+1s/S&#10;vYKKAPIPjP8As66Z8Z9Ts9QuPFfifw3d2tpJZR/2DqX2ZDv+be67TuZe1c1qf7N2pX/xLh1QeJZo&#10;dM/4Q9vDf9pxH/ibh/MVvPWXbt3f8Br6ErxG68f+JY/2ubLwfHNL/wAIpJ4akvpIfsHyfavNVQ3n&#10;7f7v8O6gDW+C/wAB7b4N3esXEfivxN4mm1TyjIfEN6s4j2rt+RVVdvvWdd/sk/DDVviLeeO9T8PS&#10;6l4lubxL77Vd3s7pFMq7VZIt+1fpivaaKAM6+0aw1QQm7srW8MXKedCr7P8Adz92rcEEcEXlxxiK&#10;MdqmooAKKKKACiiigArw74K/DTxj8I/Hni7SHvBrfw71Kd9W0q6u75nvLGeRv3trtb70f8Stu46V&#10;7jXP+NrDWNV8HaxZ6DqP9l63LaSx2d/5av5U235W2nj71AHQUVwHwPvPFt78LPD8njuGKHxZFAbf&#10;UTFwsk0btGZP+Bbd3/Aq7+gAooooAKKKKACiiigAooooAKKKKACiiigAooooAKKK4P4zeJ/E/hT4&#10;a61f+D9Am8S+KRD5en6fE6pmZvlVmLEfKrEMfYGgDzj4sfsr6X8QfiZ4T8Q6ZHaaBFa3323XpLSN&#10;km1VI9vlQPtYKy7t2WZWNeu+NfiP4X+HVgbzxP4g07QLT/ntfXKxD9ap/DLRNa8P/DvRtP1zU5tT&#10;8QC18y8u7s7289vmYf7qs20ey18fWf8AwS6074jeONT8X/G3xzq3jnVrq9nkjtbSVre2igZ2aONW&#10;+8oXd91cKOgoA+tvBfxz+H3xFv5rPwv4x0bWrqJN8kNldK7AV3tfjn/wUH/Yj0T9k/SdA+JfwnvL&#10;/QLSK9+z3EX25nmt5mGYXhdm39nz6fLX6Vfsn/ETUfiv+zv4G8T6xmbVb7TYvtMskbJ5sirtZ/m/&#10;vevegD0Pxb420DwFo8uqeI9Zs9E0+L/WXV5KsSfma5Dw5+0j8LPF+swaRonj7w/qeo3G7y7S3vkd&#10;5K+efif/AME9rn9oT476v4u+Kvjq81vwXG6jRfC2n7oVgh28q7fw/N/EvLdzXhP7cn/BNXwH8Nvg&#10;1fePPhbDd6Dqvh0rc3NtNfM63MO75mRnb5ZF+8NvXp1oA/Uqs3WdasfD+nz3+pXkNjYW6GSW6mdU&#10;SNfcmvC/2Dvibq3xY/Zb8D65rlxLe6t5DW1zdTxMjSPG23d833sj+JeK+FPi1qHjL/goZ+2rqnwk&#10;/tPUfDfw68LXM9te2sMmVCW77WndM7WkkkXam77u5aAP0f0b9p34T+I9Ws9L0v4h+H73ULqTyre1&#10;hvk3yP8A3a9RVt1fA/xI/wCCR3wju/h3eW/g+HVdG8WW0BlttUN7JN5syrna6M235m/u9K5//glB&#10;+0L4q8Sr4x+EvjabULzWfDMjXNvNqEheaJPM8uWB2b5srJ0z64oA/RWWRI/vmiKRJPuGvzv8LjVv&#10;2/P2l/iLb6h4413w18L/AANdQWNvoGj3sto+oz/vF812XG37r+/3cfxVU1a28SfsH/tZ+AdK0jxV&#10;rvir4dfEK7XTJNF126kuPsTtJ5ceyV933d6N/eIGDQB+j9FFFABRRRQAUUUUAFFFFABRRRQAUUUU&#10;AFFFFABRRRQAUUUUAFFFc1N8Q/C8Mxjk8S6TFLG/lvEb2PcH/un5qAOloqKOTzQHQ5jqWgAorN1T&#10;XLDRLfz7+9tdPh3eWJrqVYkLf3ctV8EONy85oAfRRXPX3jrw3pd7LZ3fiHSrO6iH7yGe9jR0/wCA&#10;seKAOhoqnaXttf20U9pPFcW8nMcsEm5H+jCrlADF57c1+f8A+1v4h8TaT+0foHg/xZ4x1bwN8Ftd&#10;077PZy6HGttBeXu75ra4uMEx7v7y4+9X391IINeffHL4L6B8ffhtrHg3xHDnT79P3cwjVpbaYfcn&#10;i3dGWmxwlySUtz4i0/R7HwDY3vh/w3otp4Z0rf8AvLSz+/J/tPK2Wb/vqo9tc74A8Rfb7jxN8O9Y&#10;m8jxr8PZ/wCzZBLuR9Vso/lju/m/i27GO3+HnpXRda+bqRlGXvn7fga1Gvh4zw/wi0UUVkdoUUUU&#10;AJjmia+0jRrGbVNf1m00DRLb/j41C7+RP91P7zN2WqPizxZ4e+G3g7/hKPFl7NDp+/7NZafafPd6&#10;jP8A88ok/m3QVm6fpOv/ABC/sbxP8RvD9ro+gWMn2nQvh4fnbztm1b69ZvvNtY4jbpXRCHu88/hP&#10;NxGM5Z/VsP71X/0n/EUI7jW/jlNN/od34H+Csf8ArIruLydR8V/xbP7ywsv937q12815usYdPs4Y&#10;tM0m1j8qy0+zi2Q2yf7n/s1Sapq1zrd99svJvOl/z8tU+3NROfN/hKw2E9hzTnLmnLr/APIi0UUV&#10;kegJ1qxZ2f2yb/XeTaRRtLcXU33LeFfmaV/9lVptnZy6jfQ2dvD513K/7uKuO12W9+L2ta/8PNHn&#10;/szwB4fnWLxd4jh+/qsytu/s+32/w+u3+5zWsIc3+E4sXifq0fc96ctkRWj6Z8evES6xqGjyn4N+&#10;Gt50eG73Qp4h1D7vnuv3mhXt/wDZV211dS3k/mSf/u0/hX/dqbUtS/tHyY44YrPT7WBLazsIfuW8&#10;K/KqpVPryaJz5v8ACLCYb2EZTn705bsUUUd6t6Xa211PNJeTfYtPsYGvry6/55wxruZqk7ZOMY88&#10;zm/iPDfJ4B/sfS7yHTfFXi+eLRNKH/LbyJG/0idNv8Kr/F2reGlaR4V0rTPDHheD7F4b0iPyrOL/&#10;AJ6P/FI/+0zfMa4X4cy3HxW8RXfxv1OKXTrUxy6J4O0XHyRWa/K12/8AtM2//O2u0Vdla1f3fuHk&#10;4P8A2mcsZP7Xuw/w/wD2wDpTlWWX93H/AK2k61Ouv23grQ/EHjPUP+Qf4asWvZIf+err/q1/4FJs&#10;Wsox5j1ZzVOnKc/hicvqeo2PiT9omDQP+PzSvhzoL32P+WMWszfd3/7SxquPo1dBXJ/BLw5deGvg&#10;7Dqmqf8AIy+OL5vEmo/340Zv3MX+7tXd/wADrrOK1q/Fyfynn5dGXsfbT+Kb5v8A5EM4rL8VWVjr&#10;HxN+B2h3Fn50ttdaj4gl877nkRwSKrf73mbMVqNWBba9HcftTeLLSWH974e8FWlrb+d/yzeaWOSR&#10;k/3lbaaKX2vQMf7yp0f5pr/5L9Dpry4+1X09x/z1dpf/AB6oaRelLXOekebfFX/kv37On/Xe+/8A&#10;QVr0yf8A103+/XmfxV/5L9+zp/13vv8A0Fa9Mn/103+/XRP4Y+h5uE/jYj/H/wC2RI2rj9Tc+Hf2&#10;pfhnq3+p07xVoV5otxLD/wAvE6+Z5av/ALvyYrselcF+0U8mlfDPwR40SXypPCHi62uZP78kMjKr&#10;LRQ+MjNPdw/P/K1L/wABkegTQ/Z55o5P+WTtFUZ5rY8XReV4jvf+mu2T/vpVasjpmsj1oy5jjfj1&#10;bXo+GWm+O9E/5Gr4c6iupW8ufn+xs224j/3fuV295eRapPDqFvD5FpfQRX0cX+xMqyL/AOhVa0No&#10;pb6azuP+PS+glsbiL/nokistch8LJba5+E1lZwQyw3fha9ufDd5FLJueN45W8nc3+0mxq1+KH+E8&#10;mK+r42X8s1/5NE6CrOl6lLo19DeQf62L/wAiJ/EtVqK5z1Ti/All/wAKm+JOp/DK7kll8FeJEbVv&#10;A11N/qrefJaayRvX5vu/7I9a7VllX93J+4lrP8ZeG77x/wCAbzQ9Lm8nxLYzrq/h66/jt72H5tv+&#10;7Iu9T/v1H4P+INr8XvCNp4uitP7P1OSd7HXNMH/Lnfx/LIv+633h/v11T/eR5/vPHwn+yVZYPp8U&#10;PTt/26adFFFcp7BznxA0bXIJ4PH3gDTYpvH+mbY9Y0+L73iHTP4o3T+KRfk+b71b2leI/D/j7w5B&#10;4o8JzedpUr+XcafN/wAfOnTfxQSp/Cyt0/vVatbqWznhuLebyZYn8yOWuM8YQf8ACtfEeqfFfw/p&#10;vnaVfbbbx1osI+Q238OoRf3ZF+8V/H+Kupe/Hk+10PGrQlgKv1iHwS+Nf+3HWiirl9Z20UNneafe&#10;xanol9AtzZahD9y5Rv4qguZdN0Xw7qXiPX9Ti0fw3pqeZcX8v/opP70jdlX5qw5Zcx6sqsIw9tze&#10;73Ir2/0Tw1oc2v8AifUotH8P2v8ArLqX78j/APPOJP4pG+6Frt/2avg74k+OPjCHx98QvDQ0D4cW&#10;IU+FfBWpRb3kf7y6hcIf+WnTCtxg/d+XNL+zH8AtM/aC1fRfjL440bULLS7DdH4V8Ial89tHGu3b&#10;qDqfvSSfe2/dB59K+6x16/hXs0KCp+/L4j8tzjOZ46XsaPu0/wAz4d/ag/YlOkw3vj74LWP9ma/E&#10;/wBp1TwjacWeupu+ZVTpHNtzjb8p6Yr5h8P32k+NYZr/AEq8itLW33Sapa6h+5udG2/6xZUb7qq3&#10;yhu9fr8cbhzXy/8AtKfsEeCf2iNcg14Xdz4P1128vU77SIlDapDxmOccbvujDda+sy3OK2X+58UO&#10;3+R+Y5vkNDNfffuT79/U80/YL+Dq+NPEOtfGHxPoJ8vcuneDRdx/JHp6/euURv4pG+bd9cV92+hr&#10;L8P6BY+F9FstJ0q3is9OsYUtra2i4WONV2qtamecV41arPEVZVp7s9+hRhhqUaNL4YokooorA6Ao&#10;oooAK+cf2iPh/wCObzxFo958OPEGt6Lq3iG6g0zVZYQstpbWS7ma52sv7uRfuhu+/pXufinxJY+D&#10;vDmp65qcpgsNNge6uJI42dgiruY7V5auI/Z9+I3iD4u/DqDxZ4g0H/hGU1K5ll02wJbzvsWdsLTZ&#10;+7I3zNt7ZWgD0bTrL7FZQQGaS4Mcax+bMcu+0feb3q5XyB8cv+CmXws+D3iq78L6fFqPjfxLbSG2&#10;n0/Q4t3lzK21o97cM3+7muM8Gf8ABXX4a6v4wh0Dxd4Y8Q+ARJwbvVoldIz/AA71X51+u2gD7yor&#10;O0vVbTXNLs9RsJoruwuYVuLeaL5lkRl3Ky/Ufzr5X/aB/wCCjvw4+BHjiXwZb6bq3jLxZbOkUul6&#10;HEreW7bvl3N/EuB8o/vUAfXNFfCngT/grR8NtZ8YxaF4w8N+IPh35q/Jd63EPL/2dyr8y/72MV9v&#10;2N1Ff2cM8EonhljWWOT++jDKtQBcorxH9o/9rj4e/svaHFeeL9UzqNyhez0az+e5ufov8K/7TYFf&#10;NEf/AAWA8JWc9k+ufDDxhoOlXLqh1G7jQJHu/i/2vl+b5aAP0ForivhZ8WvC/wAa/BFn4r8HanHr&#10;Gi3W4RziNkIdfvKyMAVb61x3xY/a3+FHwQ1mHSPF/iuCy1eVPM/s+zt5bu4H+9FArsv/AAKgD2ai&#10;vLPgz+0h8N/2gre+m8AeJrXXzYuouI443imi3fxbJArY/wBrGO1ep0AFFFFABRRRQAUUUUAFFFFA&#10;BRRRQAUUUUAIy7qr2lnFZwiGGGKGMdI4o9i1Zrwf9rb9qrw7+yl8Ozr+sf6bq17vj0rShw1zMvP/&#10;AAFV3LlqAPj/AP4LRa7pN/oXw18IW9nHd+K7u+e5t5R/rY4Nvl7f+ByMn/fFfoH8HdGuPDnwm8G6&#10;XeH/AEu10i1il/31iXd+tfnt+xp8C/iF+1V8Z7P9pb4tzSWVhbSCXQdLMWz7RtXarorfdhX7wb+J&#10;uRxX6fUAeY/Db9nj4f8Awk1zWdX8L+GrSx1bWLp729v8b5pHZmb7zfdX5n+VfWvjX/glI274i/tF&#10;/wDYxf8AtW4r9GK/Of8A4JR/8lF/aL/7GMf+jbigD7v+JHiH/hEvh/4m1g3UNkbHTp7iO5m+5E6x&#10;sVZv+BV+bP8AwRx8I2XiLxd8UvH96Yr3WROttHKY/mj81pJJGVv9riv0H/aI8Nnxd8CPH+jpPFZ/&#10;a9EvIhNMPkj/AHTfNXwX/wAEU7+yg0L4maX9rha/iuraUwj7+z94u7/doA/SjXtCsPE2ialo+pwC&#10;70+/gktrmGT7skbrtZfyr8s/+CaHiDUj4X/aR8E2Hm/2VYwTXOn2sW7fHI32iPan4KlfrBX5ef8A&#10;BILSL6P4mfHDUJLOX7BNdRWwuv4PMWeZmT/x6gD6X/4JpapZXf7HvgyztruGa6sBPb3kMX37eTz5&#10;Mo6/wtXMeBrq18Tf8FO/HOo6ORe2umeDLax1G5tJN8MVy0u5Y3x919q+/Suv8VfsC+CNY8a694k8&#10;OeJvFngC61yQyapa+F9XltLe5dvv7kU4+bv716N+z3+zF4I/Zo0W9svCFnMLnUmWTUdQvJWmuLx1&#10;3bWdm/32/OgD16vJv2grT4gr4V03V/hxfGLVtI1GK5uNKMSuuq2u7bJBz935W3Bv9mvWaKAK9tN5&#10;8MUhHlb0z5ZqxXj3jvW/iT4R+LXhq40exi8WeBdXmWw1CwijWK50l/8An6D/APLSP+8rdO1ew0AF&#10;FFFABRRRQAUUUUAFFFFABRRRQAUUUUAFcr8RoPEt14F1mHwfcWtn4pktWTTpr8b4Y5v4WcV1DZx8&#10;uK8f+C/h74iSeIdf8WfEPU/sdzqb/ZrLwtZ3PnWNjDGx8uVG/ikkX5moA6X4M+AJvhn8OdH0S8vp&#10;dU1SOPzdQvpZNxuLmRvMmb6bmbHtXe0UUAFFFFABRRRQAUUUUAFFFFABXiH7PfjjxL4x8V/Fi01+&#10;aaa20fxI9lp3m23k7IAvRf73+9Xt9eS/Bb4xXvxT8R/EbT7vTbWyj8K68+kRSQzb2lRV3bnH8Lf7&#10;NAHrVFFFABRRRQAUUUUAFFFFABRRRQB5NoHwrvfB/wAc9Z8UaG8MGgeJbUS61azSM7yXsfywyRDo&#10;i7Wff6/LXrNc5488NXXjHwjqeiWmtXnh+6vYDHHqmnSbLi3f+8lc58E/+E9i8Giz+IcNp/bdjO9t&#10;Hd2ku/7bAvyxzv8A3ZGX5mX1oA9GooooAKKKKACiiigAooooAKKKKACiiigAoorm/E7y6nY3miaT&#10;4gi0bxBc2pe3mxHNLF283ym+8P0oAyPiJ4fl+JXg/U9A0TxMdGupZFinu7ArM8aK6+ZE3+8u5T3+&#10;aur0nTIdF0u1sLaKOGK3jWNFiTYgx6AVxPwV+C+h/A/wnLo+j+dd3F1dSX2oapeHfc6hdSNuknlb&#10;uzN+VejUAc34+8aab8OPBWt+KNUE39naTay3tyLSLfLsRdzbE/iavhj4mf8ABYj4a6f4RvT4R0Hx&#10;BqevyL5dtDqdstpCNw++z7m+7/d7+tfoDeWUV/bSwXEUc0Mq7HilG5XHvXmnj39mP4W/EzQpdL8Q&#10;+BdEvrfy2jjkFiiSxburI4XKt/tCgD4y/wCCYf7OHiDTPF/iT41+LNZ0rU7rxDC/2aLT7r7Q8byS&#10;7pGl/ut/CF61+hniHW7bw3oOpaveeb9lsYHuZfKG5tirubaK/LP4A+FR+zL/AMFRbj4V+BdS1Gz8&#10;E30DG50+8l83zf8AQWmX/vmTo3XbX6tzQpcRNHIokjcYZDQB8EeNP+CxXwn0jw7d3Hh/QPEup6yE&#10;/wBHtL21W0hkf/al3Pj/AL5qr/wTa+B2t6l4p8S/tB+L9T0691bxhD5lnaafc+b9nSRtzeb/AHW+&#10;VFC9q+uvGf7Ofwy8faH/AGXrngbQ720IbGbCMPGdu3cjAZVvda/MD4J6xe/su/8ABS6++FvgG9ns&#10;fA2p61HptzpV3I0qPG0XmKfm/iVujdccUAei/wDBZ+NJtV+FEcmZYpJ5RJFn5SNy1+lfg+yttN8I&#10;aLb20IhtYrKGOOL+4mxeK/Nn/gtLb3NoPhfqhtJJdPhupY/N/gMn3tn12rX6KfC7xNb+Mfhp4Z1y&#10;z/1N9p0EsZ8xX4ZF/iXIoA+Dv+C2chi+D3w6dOv9vS/+kzVsftY/CXxlrfhD4BfF7wpo8vi278DW&#10;sEt5osPzy3ELRRM0i/7vl81zv/BZ/VtN1Twr8MPCf22CHWbrWHufKk/gg8to/MP+zuav0F+Huk/2&#10;D4B8PaY8vnm10+CHzT/HtjUZoA+HvjX+3zpvxq+D2p+B/hp4H8V618QPFWnS2P8AZUumtD/Z3mIy&#10;s7y/d3L95fX5c7a+mf2Pfg7qXwG/Z28KeENYmE2q2kHmXflncscj8si/7te20UAFFFFABRRRQAUU&#10;UUAFFFFABRRRQAUUUUAFFFFABRRRQAUm2lqvPcxQQySySCKOMZeQ9BQBR8Qa7ZeFtB1HV9QnjtNP&#10;sYHuJZZTtSNFXcSa/MT/AIJdWlz8Tv2pfjH8VrOwh0zQbp5444oY8RRvPP5ixp/wFaP2mv2hfHf7&#10;b/xa1P8AZ8+D0UX/AAh8U6Rar4gi3MsqL/rGd1+7CrfLt6vtr7u/Zi/Zp8K/st/DeDwt4cTzppSs&#10;uo6jMMS3s+3Bdvb0XsKAO+8dfDzw18TdD/sXxXo1pr+lGRZfsl5HvTev3Wr5S/4Kp2NtpH7E+s2l&#10;nDFZWsd9YRxxQpsSNPPX5dq19pV8a/8ABWb/AJM08Qf9f1j/AOj1oA+h/wBnz/kh3gH/ALAlr/6L&#10;Wvzr/wCCyXiCLXPH3wn8GHU5fKkZ7m5sI/up5kqxrL/vbd4r9FP2fP8Akh3gH/sCWv8A6LWvzY/4&#10;LE6LbaL8Z/hf4mmvJP3sPlyReX8saRzq279aAP1F+H2i2XhnwNoGl2EQgtLLT4IYox2RY1xX58/8&#10;FpIYtI8I/C7xHZwRQ63baxLFHfj/AFqIsfmKv+7u+av0Q8IX8Wq+EdGvLfmC5sYJYv4fkaNSv86/&#10;Pb/gtFbHVvAPwu0y3aKW/uteljjiMiq/zRbV/wCA7u9ADv8AgpRp+pav8Jv2fPF9zCJdPsNRtJdV&#10;1DPyW/mJC29/9n5X+bt/wKvsf43/ABh8E+Ffgj4l1/Vdf0kaNLpdxHFLLcq8dy7RsqxrtOW3N8vy&#10;10Gm+BtM8UfBzTfCnijTYdR0+50iCyvrGb50k/dKrKfxrxTSf+Cav7P+kXtrKPCM17FauJIrPUNT&#10;ubm2Q/8AXKRyvzd/WgCz/wAE5I5IP2OPh/vh8ktBLJ5eNv3pn/SvYPil4z0f4S+FdZ8c32jXepf2&#10;bb5uZNKtVmu/IX5m/wBoqv3jXXafp1tpFhBZ2UEVpaW6LFHDDHsSNF+6qrU89vHdQyRSxiWN12PG&#10;fukUAZnhHxZpPjnw3pviDQ7yK+0nUYFuba6i+7Kjd6268kvbnwJ+yX8OfNSCXRfCv9ofvBEJJobZ&#10;52+938uPd+A3V6lBdRXcMUkUgmidd6SR/MrigCzRRRQAUUUUAFFFFABRRRQAUUUUAFFFFABRRXnn&#10;xH+LNt8P9c8KaNb6ZPr2teINQS1isLOVRLHD/wAtLls/8s4+9AFDwB8WL7x/8UvHOhWejeT4a8NS&#10;R2P9tmX/AI/L3/ltEiY6R/dLetepVQs9MtdPgmjs4YrSOV2lcQpsy7feb61foAKKKKACiiigAooo&#10;oAKKKKACuDl+Kuhw/GCHwAYbs+IJdLbUklFt+48hX2lfN/vbv4a7yvN5vhz4bl+OsHjh9Sm/4SuL&#10;Rm02PTxc/J9maXd5nlf738VAHpFFFFABRRRQAUUUUAFFFFABRRRQB5B8Z/jbL8F/FHgv+1dF83wZ&#10;rl9/ZuoeIBL/AMg6dv8Aj33pj7rN8u7tXrgIcbl5zWXr3h3S/E9kbDV9NtdTsS6y/ZryJZU3q25W&#10;2tx1rm/DvxNstV+ImteCJrSTTtV02FLqKOV1f7Tat8olXb91d3y4bmgDu6KKKACiiigAooooAKKK&#10;KACiiigAooooAKKKKAKd/dR2VnPPJzFEjSkR/ewvNeN/s/8AxF8b/GC+1rxhqmm/8I94Bu/3Xh7S&#10;7y1ZNSkjVtrXMrbvlWTbuWPblR3rSi8YeMvEXx6OiaRZxWfgbRLVv7Zu7y2dJbi6cZhW3Yjayqv3&#10;m/CvXqACvlf9qb9uOL9mPxvpnh+X4d654tF9ZfavtWmHCR/Nt2/cavqUkINzcYqC3u4ryCKe3lE0&#10;Mib0kiO5XFAH4t/HT9pW+/4KB/EzRvA+t6np/wAHPB9hN5scevSM80kzfL8/3dzei/Lj1r9ffhR4&#10;C034YfDPw14U0aUzaVpFjFa28v3jIir97/gVfKf/AAU4+Afw78R/s/8Ai3x5qGj2dn4w0uFJbXVY&#10;NsM1w+5VWN248xcMfl5PpUH/AASQ8feIPG37NMtvrepy6nFo2pNY2XnZZ4oNilY9391e3oOKAPZf&#10;2rv2rYv2XNL0C8k8Gav4y/taeSHy9J/5d9oTl/lP3t3FfnX+1D+35qX7WUFn8KLbTIvhP4Z1SaL+&#10;1dU8RTNvG1lkXdtUbV3Knrmv2Htr+2vFLwzxTRhvLLRybhv/ALteI/tW/AP4d/Fz4T+LLjxhoGnz&#10;XVrp091FqvlLFc27xxMyuJfvfw+uCOKAOm+A3w70n4JfArwz4b0S8/tfT9I0793qG/5bj5fMaQEf&#10;ws1fD3/BLnxD/wAJv+0j+0F4jkso7O61C9e5MX3/ACt1y7bd1dT/AMEffGuueLvgt4s8Oazqc2p6&#10;Nod8ltp0U3zm3hZW3Kr/AN30Xt2rgP8Agndrmj+Af24/jl4EtBDZ2lze3kenRTSnf+4uW+Rf73y/&#10;N/wGgD9S6/LD/gnA279vT9oX/rvqP/pwav0+1jV7XQ9JvNTvJRDaWkL3MknpGq7mNflt/wAEuNXj&#10;8bftffHDxZpUM7aBqYuri3uJY8YSW88yNW/2tv8ADQB2fw81zU/+Ce37RPxT/wCE38Na1qfw78cX&#10;0V9ZeL9OtmufKkXzGWJ0Vf8Apq+f7uxfvbqsa5rGr/t9/tS/DnVPCGg61o3wv8BXy6nc6/q9s0KX&#10;s6ssirEjf3tqqPbnjpX6P0UAFFFFABRRRQAUUUUAFFFFABRRRQAUUUUAFFFFABRRRQAUUUUAfLf7&#10;afww+N3xctvCnhv4XeJ4fC3hu+naHxFeLJsuY4f76t95l27/AJVwSdvNfPfir/gjho7+CAdD+Iut&#10;/wDCXxq0kl3efNbXMn8PyL8y/wC9uNfpRXnvxy+L2h/AX4W69418QTeVp+mw5SIH5pZMYjjX/aZs&#10;UAfC3/BLn47+OLTx74t+BnxDuL+81Dw+j/Y/tj72svJby5IN3Xb/ABDdX15+1l8edU/Z6+Fh8QaJ&#10;4ZuvFmtXt3Hptlp8G7HnSbtrPtB+Xj/69fJH/BML4SeKfHPj/wAZftHeMP8AQ5fE7zx2Nr5bJ5hk&#10;k3SS8/8ALP8AhX161+k1AH4j/tp+CP2ibv4b6Z8RvjV4ljs4r7V0trLwjafIltuVm3bFb5fufdbc&#10;3vX7OeBv+RI8P/8AYPt//Ra18N/8Fl/+TevCn/Yxxf8AoqSvuTwP/wAiRoH/AGDrf/0UtAHyd/wU&#10;o/a01H9nP4WWej+Fp5bTxr4kfyrO7iVW+xwqR5kvP8X8I9+e1eXfCn/glR4e8deDLPxP8TfG/ivU&#10;vGGuQLfXElrdLEsbyJu2vuV2dl/3q8f/AOCjXiSLxh/wUI+Gnhi/02KXT9Mn0i1kH3vtMc9ykjq6&#10;/wDAttfrtBBHaxRRxjyokXYkfpQB+XnwR1nxV/wT6/bA0z4NeJvE95r3w28YCL+yru7/AOWc0nyR&#10;uibjt/e/u27H72K+jP25fGGreIfEHwt+CPh7WtR8K6h4+1R/tOt2Uu1reygXdLHjrufeuOVxtr4+&#10;/wCCuMstv+1Z8NZI5ZYZf7Ng2SxfK4/0pq+v/wBrr4W+M75vhT8Xvh/pZ8S+L/AL+aNCmk+S9tp4&#10;1WT/AIF8o+7zzQBwXx6/Yd034IfC28+Inw18ceLNG8VeDIP7XEmr6vJd2+o+R+9ZZozj5m27fl2j&#10;/Zr69+A/xJ/4XF8HvB/jf7J9ibXNOivXtv8Anm7L8wr5N+Kv7RPxP/aS8FXnwx8F/A/xR4a1DxVA&#10;2majrXi63WKw06CRdszbhu3fKeP0Ga+vfg58NrX4P/C7wz4KsJpbiz0Oyjso5pfvPt/iNAHz5+3D&#10;8EM6GPjP4G0Xzvid4UC3O6E/8hGwXi4gmX/lovlb8DrXhmk+JtE8f+HbLxX4Yl83RdTjz5P8dtN/&#10;y0gf+6ytX6UHGQDX53ftF/DF/wBjvVb3xdoUH9p/B3xNqq/27ogj+fQbqT/l7t2X7sbfxK3H3f8A&#10;ZrjxNH2kfM+lyTNPqNXkq/AzNyKUVPfW0drN/o832y1ljWW3uv4LmFvmVv8AgS020s7nUb6Gzt4f&#10;Oll/5ZV4x+s83MRVl+NPiL4a+E8IGuRS694l2eZZ+EdJ/fXcnys2+bb/AKuP5eWNLoHiy98cfFiz&#10;8A/Ci0h8V+ILWT/ic+JJvn0vQU/idP4ZpF7LyC3FfZHwF/ZR8EfAaDVJ7KOXX/Eur7jqviPVwst5&#10;ebvvLu/hj/2F4ruo4Xm9+Z8XmvEEKH7nCe9Lq/5T4j+HmmT61DD8S/Fw0XxL4v1f95o0uny/abTQ&#10;rL+GGJPu+du+Ysy5rrLu6lvJ/tFxNNNLL/y1m+/Wv+0F8E739lAal4o8CeGv7Z+E1/ctfa7oFpu+&#10;16TO33rm0/6Y7esfRfpWJbT6brmiWev6BqUWs+G75PMt7+L/ANBf+6y91assTCcZf3TuyPGYevR5&#10;IfH1/mEooorjPpRP0pyxyy/u4/30tNrJ8T+Lrvwz4m0Hwd4bxN8SNcO+Pzo2eHQbPb813Kir97b9&#10;xW+XNawhKpI5sRiIYaHPMpfELVNXvNUsvhp4E1mKz8aam/m+IdVh+f8A4R3TF+Zmd/4ZG/u/e/3a&#10;6Oy0rSPCOiWfhjw5BLB4b03/AFfm/O9y/wDy0nlb+KRmqj4Y8GaJ8M9K1LR9Anm1OW+uvtOqa/qP&#10;z3eqzf3n/ux/xBauirnOPLyQ+E5sJh588sTifjl0/lj2HUUUVznpCda5b4kaPF481bwz8KfOls5d&#10;Tf8A4SDxLL5uzytJj+7A+3/ns2yuk8QeI9M+HvgnWfG+uHzdK0hF8u1+495dN/q4U/3qzPBWi6vp&#10;ul3vijxXFEfHPjPytS1D/qHWq/8AHvZJ/dVV6r6rXVCPLHnPIxk/rM44OH2vj/w//bHSapexXM8M&#10;dnDFZ6VbIttZ2sPyJbwr91Uqn9KWisD1oxjGIlcJ8XLO48d6r8PPhLa+b/xUGp/23rgMf7n+zbf5&#10;tr/7LMuf94V6DaWsl9fQwR8Syv5dYXhXUotR+I/xF8R2/wBrnh0x4/BulTS/6nyY/mumi/2vOXmt&#10;aXu+/wDynnZgvaxjhv53/wCSrWR1Ov30V9qk0lv/AMesX+jW8X8EcK/KqpWd1zSDnvQeKyPTjHlL&#10;Wm2v22+srf8A56uv/wAVXnHwZl/4SLXPjL43kh/5CfiX+yLKWb55o4Id3y/7vy16r4VaKDVftkn+&#10;qsYJbmT+BPlVq4X4RWn2P4F+FJ+IpfEE95r8ka9I/tEjOq/8BVtu6tY+7CR5lZe0xlGH8vNL/wBt&#10;OjooornPSPNvir/yX79nT/rvff8AoK16ZN/rpv8AfrzP4q/8l+/Z0/6733/oK16ZN/rpv9+uifwx&#10;9DzcJ/HxH+P/ANsiRkcVifFTQYvFvwK+JeiSQCeUaW19bg9N8H7zcv8AtfLW3nIra8HeW3iOG3uP&#10;9VfbraT/AHJPlrKEuWR2YilGrQlD+ZHOeF/EH/CZfC7wD4jyD9t0WISGXli8W5W3VZzXnv7Okktl&#10;8K9Z8L3GRL4Q8S3mmx5+/wCSzbl3r/DXoY7VVWPLORhgKvtsLTn5CbvK/eR/62L97XJ6Qn/Cv/2l&#10;tS0eSbyfCvxP0tb6z87/AFP9rQrtZf8ArozL/wCP11nSue+Lnhe58cfCueTTMw+KfBk3/CSaHJ9/&#10;M0HzSRbP4typ/wB9VdKXvcn8xjmMJey9tD4oPm/+SOjkjlin8uT/AFsVNHFRaR4ttviN4W8NeMrS&#10;HyIvEFktzLFD9yKdflki/wC+ql7ZrKUeWR30qsasIzh8MiSGaW1nhuLf9zLE/mRy1yOu69Y/C34v&#10;2msT2cWm/Dv4gxpZa7c/8u2nayv3Ln/pnuXZn15rqqW80nSfF/h7UvCPiKHzvDmtokd4f44v7s6f&#10;7S/erWlPll/dOPG4eVaHPR+OPvIlvLOSwvpreT/lk/8AlqhHWsD4Ya9Lrlj4g8GaxD5Pi/4e7bGT&#10;/qI6ev8Aqbv/AHvXbx861v7qicPZyOjDYiOJpc8BansvMaf7P5P2yK5/0aS1++lwjfeidf4laoby&#10;40zQdDn8QeINZtNA8P23+s1C7+T/AIDCn3pG/wBld1T/AAT8K+Mv2nf7RuPCcV38OvhjMj23/CXX&#10;cX/E31VPu/6IjfLCv/TTg+nKtVUqM5/AcGPzLDYGP76XvdjyrU/F/hn9mD4pHw3/AGyNe+Fmr+bc&#10;3nhvTt13feFrr/YRfuxs3yhd38X+zz9C/s9/sw6v8cdSi+I/xms8eHA5k8K+AZcrb2cP/LO7uE/i&#10;mZfmCn7uc/xbV+jfgZ+zH8P/ANn7w9PpnhbRovtN7/yENVvP315fPndmWVvmb5vm29BXraqAu2vc&#10;hSUff6n5VXx9WtD2O0L7DYLaKCGOKOMRRxjCRjoKsUUVqecFFFFABRRRQAUUUUAFFFePePPj/beH&#10;PjD4P+HGh6YfE3iDWJGl1OK0mUf2VZL965l/ovVu1AF7wZ8XYviN8RPEvhzTNHOpeGtHj8qXxH5y&#10;vbSXu7bJabcfeT+L06V6b5SeR5eP3W3FZXh3wto/hKzuLfQ9MtNMtbq6lvZYrSJUSSaVt0kh2/xM&#10;x3E1t0AeV/D79mj4Z/C6/wBSv/DXg7TbLUL+5e6ubuWLzppJGZmPzybiv3j92vjT/gsh4I8Gj4P+&#10;GvENxFFZ+L4tSFtZSwxKjXELJ+8WXjcVXamPT8a+oP2gfhx8cPGniLTrj4V/EvSvA2lR2zR3lre6&#10;aty8s27727af4a/Mz9rX4GfHL4b/ABE0r4l/G+3i+LvhGxu1FybW6dLTZ/zz2LtaBW27vlULng0A&#10;frL+zX9p/wCGfPhz9s8nzv7Asf8AU/d2eQu3/wAdp/gz9nz4d+APEWs67ovhTT7fWtWuje3d/NH5&#10;0rzequ+Sv/AaT9nv4l+Fviv8HPDHiPwZFFBoMtlFFFaRf8uZVVVoP+2f3f8AgNcB8e/hh8fPGHjG&#10;G/8Ahh8VtJ8F6CLRIpNPvNIW5czBm3SB9p4ZSny/7NAHzL/wWd0Lw/b/AAf8GX0sSWutjWHit2gt&#10;k/ep5XzK79VXHzDrzX1T+xLcahH+yL8M5tYEv2xNEiJ83dv2DO3O7+Lbivzd/a9+F3xv+Fnj/wAP&#10;+P8A47+T8a/AtrN5RtbS6ktrGM7dq74kUeRu+9u24ZuCa/TD4VfGnw38ev2dp/FHgEyw2n9lz2sV&#10;ov8ArrKZYf8AU/7y5XFAH53/ALPXhiT9tv8A4KC+MvE3juKXV/DXhaeeSLT7s4SNI5Wjtovlx8qt&#10;8x9e9fqT48+Ffhv4jeD9S8N6zo1jeade27W5iltlIj+XarJx8u3tX5j/APBGEX//AAtn4sf2l539&#10;ofYYvtPn/f8AO89t+7P8W7rX62UAfmb/AMEuPFl/8NPip8XfgZc3rapp+hXs9zp0uz+OKVo5P93d&#10;8jfWun/4Jl6XpvxZ1r4u/E7xPp1rq/jS916W2e/uog5jh/55Ju+6vyp+VeffsHDH/BR347p/08aj&#10;/wClbV9DQ/sd/ED4I+L9e1X4A+P9O8MaR4hna51Dw34isftFpHN/et3VSy/xfLQB5j8X/DOm/Bj/&#10;AIKYfCG88ExWmgTeK7J4tZtLMbEuPmaPc8S8fMq8f7SZr9FK+Vvhh+yHr83xisPi78YfGUfjbx5p&#10;sLW2nWmnW32fTNOTkL5Sdc/MW+b+I5r6poAKKKKACiiigAooooAKKKKACiiigAooooA5/wAb+JU8&#10;G+Dtf8QPB9qj0nT574xR/ekEUbSbfx21+I2m/tI+H/jz+0TN8Qv2irPxBqnh/TMf2N4W0iy328fz&#10;fLE+5l+X+Ju7t6Div3TlSOaEo/KP2rG/4QPw5/0ANO/8BI/8KAPjGz/4K2fBiwt4be38N+LYoo18&#10;uOOLSVVY1/hX/WV9Q/Ar436P+0B8PIPGehWOrabpUs8sUcWr23kyvtP3tuT8voa63/hA/Dn/AEAN&#10;O/8AASP/AArUtbK3sLaKC3ijgij/ANXFENqj8KAPjbxP/wAFVPhN4R8U6poV5o3iv7Tpt3LZSSw6&#10;YroXjba2394Pl+Wvjv8AYi/bT8Gfs6+KvixqHiTR/EE8XirVft1n9jst77N8jfPuYbf9ZX69S+Cv&#10;D880skmi2Essn+skNsmT+lJ/wgfhz/oAad/4CR/4UAed/s//ALQ/hX9qfwTqWs6Bpuow6VFO1jcQ&#10;6vbCFpPl+b5cncu1q/NrQJvFX/BMf9rrX73VNB1DWfhh4kdl+1adHu8yBnZo2Xj/AFkfzr5e4dfv&#10;V+vWmaTZaRB5VhZw2UXaOGNUX/x2k1PSbLV7c29/Zw3tt/zynjV0/I0AfnN8Z/8AgqbonxM+Hmqe&#10;Ffg/4b8Tal4012NtNt5JbLZ9n8xdrMu1m+bb09DzX0V/wT+/Zpu/2bvgXb2euREeLtcm/tLVv3m/&#10;y3bhIv8AgK9f9pmr3Twv8MvCPgYEeHPDOk6J5kjSk6dZRw/O33m+Va6qgAooooAKKKKACvKtB8f+&#10;KovjPr/g/X/DV1/YEkEd9oXiC0i/0aRP+WkEzbvlkVtmP72+vVaKACivIvh74q+INn8Q9a8KeNtG&#10;hu7PY1/pXiTSImFtJBvwLabd92ZfyIr12gAooooAKKKKACiiigAooooAKKK4L41/FbTvgr8M9Z8Y&#10;ahDJdxWKJHBaQ/fuZ5HWOGJPdpGVaAOH/aH8U+O5tb8EeCfh4s2m6preoLcahr5t99vp+nw/NNuz&#10;/wAtH4VVr3QDaKwPBmqalrnhTR7/AFjTf7G1W6tUludP8wP9ndl3GPcP7tdBQAUUUUAFFFFABRRR&#10;QAUUUUAFFFFABXE+A7rwTcap4nHhSXT21CPUm/tr7H9/7Zt+bzf9rFdtXlfwb+D1z8Ltc8f6hcal&#10;FejxNrb6vHFFFsFtuXbs/wBqgD1SiiigAooooAKKKKACiiigAooooAK8s+PF14t0jRdB1vwveSxR&#10;aZqtvc6rYRRb3vbLd++iX+622vU6KAI45fMiD1JXkej/AB0jb466x8Mde03+wNQ+yJf6FdyyKU1a&#10;DpL5f+1G23K+9euUAFFFFABRRRQAUUUUAFFFFABRRRQBXkk4KRyRiUr8ma8f+CnwLufAWq614u8X&#10;a0PFfxG1d3judaMbRpFa7v3NtDFn5Y1H4k7ua1/Bvwt1fSfi34q8ceIPEMusSX6JY6Np4+SHTrJc&#10;MU2/xSMy7i1eo0AFFFFAHxz+198B/jt4i+Imi/EP4KeOP7Ov7Cza1uPD97Lst5UB3fJ8pVt33Srf&#10;gRXiuqfE/wD4KA6re3HhuPwboljJLZeb/bNpY7Ui/wByVnK+Z/s7TX6YUUAfAX7Ev7BXir4efEyf&#10;4xfF7WhrPxAuTLJbwxTeb5UkqMskkz8bm2sy7V4Fenftg/Ar4y+N/FPhTxv8G/G/9i63om6KTRb2&#10;XZaXKN82/oy9tpVl+b1FfV9FAH5oXvxg/wCCgE+tf8I9/wAIDokEtxC3/E0h07/R4/l/56+aVDfh&#10;1ruP2Nf2EvEvh74jT/Gv416l/bvxIu5JJYrSTa4tn+VVnZ1wPM2rt2quAK+96KAPFv2rf2bdH/ah&#10;+EepeD9TlFndZ+06dfgbmtrlfut/u/wt7Gvg/wACeGv25P2U/Dv/AAiHhvR9O8ZeG7a6W1sPMjF2&#10;ltH8zBk+ZGWP13Zwa/VmigD82vhz+wl8Vvj78b9M+Kv7R2s2mNNuElt/Denjckixtuji/uxx7l3F&#10;fmLA9Rmv0gjiEcQRPuYqWigAooooAKKKKACiiigAooooAKKKKACiiigAooooAKKKKACiiigAr87v&#10;+CsfxZ+Jnh7RNA8A+BbHUP7K8QWssuqX+nW7vKUVtvkbl+6rdT61+iNFAH5B/so/th2X7K/wzs/D&#10;ml/s++J73WpP3mq6yNyPezf3v9Udqqvyhd1fTvwa/wCCjWtfF74l6L4Si+BvivTP7Sm8p7+aT5LZ&#10;OrSvuiHyr/vV9v0UAeT/ALSHxrl/Z/8AhZeeLoPCeo+MZYZ4rf8AsvTP9ad+fm+63yr9K/Nz9rr9&#10;uTW/2nfghqXgOz+CnifQZLmeCX7fOXmSPy5Vb7qxD+7X690UAfmj8MP+Cm2r+EfB/hjwvJ8B/Fk3&#10;2G1trH7V5jIny7Y93+or37/goP8AsvX37U/wMit9AWIeKdHn/tLTY5vl835drw7v9penvtr6wooA&#10;/KD4Pf8ABR34i/s7eELL4efEv4Ra5rOq6MF023uoS0E0m3+F9yOHbbt+7Wv8P/AfxI/b5/am8N/F&#10;Dx/4NvPCnwq8PfNp+n6hlTL5fzKnzKN26ZdzttXj5a/Tu50+3vDE88EU5ifzIzJHv2P/AHlq7QAw&#10;AINq8Yp9FFABRRRQBjeKvC+m+NPDuo6FrFnHe6Vfwtb3FrL9yRG9a4qPxz4I+Dd/4G+G1zqR0y6v&#10;bQWOiw3f/LVIU2rH5nTdtX8cV6dXG/E34YeHvi34Yl0LxJZC7tPMEsEo+SW2mX7ssT9VkXswoA7K&#10;iuUj8ZaDpfiqy8GPqYGvyWRubazmP72WGParMufve9dXQAUUUUAFFFFABRRRQAUUUUAFFFFAGXr2&#10;t2PhjRdS1nU5xZ6fYwSXNzNJ91I0Xczfktcj4NPgn4tjw38UdEgi1GWSxeLS9WMTLJ9lkb5lGf4W&#10;K1ofEDwbo3xQ8P33hbVLuUWs3lPe2tpcbJJIw4bY+35tjbdp9RkV0emabaaPp9vYWMEdpaW0axQQ&#10;RDakaKAFUD04oAv0UUUAFFFFABRRRQAUUUUAFFFFABXi9x8I9Xm/ats/iP8A6H/YMXhptJ/1jfaP&#10;PaXd937u3bXtFeI3XxS1+L9rSy8Aedaf8IzL4al1N4vK/feesqr97+7tPSgD26iiigAooooAKKKK&#10;ACiiigAooooAK4XxonhHwBNqXxK1yGGzutM054rnVvLZ3jtdysy8dtyg13VVLuyiv7eW3uIY5oZU&#10;aOSOQbldG+8tAFLwz4k03xj4d03W9IuI73S9Tto7u2uYvuyxyLuVv++cVsV5n8JPhZo3wM0m90XT&#10;tZu5bC+1CW5s7LUbkbLXzGLeRbr/AAxjsor0ygAooooAKKKKACiiigAooooAKKKKACvEPGPxs8QS&#10;fHPRvhp4K0CLU7qKBdR8RateSMlvp1q33VTC/vJn7L/d5qx8bPj03w51bS/CHhjR5fFfxJ1xDLpe&#10;iAMkJRW/eSzS/djjXn7zfSvV7OAcXcllFb30qKJtoUt/u7v4qANCiiigDn/GXha28b+FNZ8P3k08&#10;Fpqds9rJLaSbJUR12/K3rX53xfsZ/tX/AADsb3TPhJ8X4dT8M/vbiK11H93NGf4VRZFk+bb/ALSj&#10;Pav0wooA/LC4/YP/AGnP2mb/AEEfG/4iwweGov3slpDL500X+z5Sqibm/vbmxX6LfCT4S+Gvgj4B&#10;0vwh4TsvsWk2CBIwfmlkP8UjtxuZu7V3NFAH50eK/wBhX4+fCHxvr3iD4DfFf7Np+r3UtzJo2ryN&#10;+73Hdt3srq/zfxbVrhbz9lH9sv8AaJ0uy0X4l+P4dG8Ky3S/bLU3KeaU3fM2yJBu9lZq/VGigDzb&#10;4E/Avwv+zv8ADvTvCHhOz8qwtRmS4l2+dcufvSSsqjc1fKP7X3/BO7WPiN8Sofin8Idfi8JeOt6G&#10;5jMjQpK/3fNSVfuNt6/Kc1970UAfmHffsx/tr/GC1vfCPjn4l6fp3hC6mW2vbmKRHe5h6syKiKzL&#10;/sllzX2f+yv+y54a/ZU+Hf8Awjnh+WW+urqb7TqGo3X37mThR/uqq/KBXttFABRRRQAUUUUAFFFF&#10;ABRRRQAUUUUAFFFFABRRRQAUUUUAFFFFABRRRQBzXjzxvo/w38H6x4o1+7+xaVpls91cTd9iruwn&#10;95vRe5r8oc/Er/grD8bf+Xvw18FdDuv+Axp/7VuH/JB/499K/wDBTD9nn40/tDweE9D+HEUd54Xi&#10;SWXVLGS+itlefcvlM29hu+Xd+NeefD7wz+3P8KfB2meF/Cngbwbo2iWKJFFawy2X/Amf5/mZu7UA&#10;foh4H8GaX8OvBujeGNEh+z6VpFrHZWcX3vLjRdq10NfDfws1b9uC/wDiHoEHjTSPCmm+FBdKNSuR&#10;JbO/k/xbPLZm3fwj3617/wDtP3fxgs/h3A/wVstOvfFn26MvFqLxrH9m+bd/rGC/3aAPmT/gsv8A&#10;8m9eFP8AsY4v/RUlfcngf/kSNA/7B1v/AOilr8vv2g/gj+29+0t4Ts/DfjHwz4em0+2ulvo/sl9Z&#10;Qt5iqy/89P8Aar1vwTqH7emnar4fsNQ8M+E4tEtngiuP9JtP9Qu1W+7Ju+7/AHaAPEv+CqGm2/w6&#10;/a5+FPxBTSJfKzZ3N7dCT5Lh7a5Uqn+y3lqtfq/o+pRavpNlqEQ/dXUKXEf0Zd39a8C/bV/ZI0z9&#10;rT4ZRaOb06Pr+lu9zpWosMrHIVK7Jf4jG3fH1r5O0O5/b0+D9voXgiz0XSdfsI91tp1/5VtMiRxr&#10;8u99y7V9PMwaAOV/4Kc+GZPiB+298IfDdjPEby+gtLaQRDzXt913991/3fm+lfq3p1oLCwtLbO/y&#10;YVjz/urivin9k39jHxvpfxo1L45fG7WYtT+Il0rCzsbSRXhstybG3Ffl+VflRV+UCvuOgAooooAK&#10;x/FHhrTPGfh7UNE1mzi1DSb6Fre5tZk3JKjdiK2KKAPzFsPCmpfATxRqfwh8cX0OnaBZG41fwT4k&#10;1GXZFJp67pJLR3/56Rr/AA/lV/wH4P1/9q29tdH8BTav4f8AhOJGHiDxdNH9ml1naf8Aj2sv4vL9&#10;Xr68/ag/Zi8P/tP+DtN0bW5ZYZNMvV1GzYcoZFXGx/8AYbO1u+M4r0/whocXhfwvpmkJBZWQs7ZI&#10;vs2nx+XbxhR/Av8ACtYewhz857LzjFfVfqnNp36lP4e/Dbw18LPDdp4f8KaLaaLpVtGsccNpFt+7&#10;/fb7zN/tNXWUUVueMVZ7eOeGSKSMSxyDDIehr4S/aR+A1j+zr4xvPi14U0u8m8C6m7R+LvC+kx70&#10;t93/ADEoYv4drffVf72eOa+9SRxVa6toryGWGWMSxSLsaN/ukVEoqa5ZG9CtPDVY1qW6PzltnsdW&#10;0Sz1vSLyLWdAvv8Ajzv4vuSf7L/3W/2abXR/G79mq+/ZZPiD4hfDbzdR+HdzM194p8DTcJbwn/WX&#10;dk2flZPmbZ6bR0rE1i78P+E/Ak/xA1bU4j4HEC3VvfQyrv1Dd/q4Iv70jfd2r92vGqYeUJaH6tl+&#10;c0MZRlOfuyW5jeKvHsXw1gskg0ybX/H2uHyvDXhuGLf9of7vny/3YVak8CeFb74eeHb231u8h1nx&#10;/rs/27xLrUP39/8ADbI3/POP7vy4X2pngC21JJh8RvEgH/CaeJbLy9OtcfJoOk/8s7ZF/hkZfmdu&#10;+6tWpnKNOPJD5nRhqU8TV+t1v+3F/LH+b/EL9yiiiuU9gQ9qkht5bqeG3t/30srrFH/wKozzWT8R&#10;fGn/AAq34cz63FD53iDV5v7E8PWE3/LS5m/dtJ8vzbY1Z2/3lWrhHmlyGOIrKhSlWntEzxp1l8S/&#10;i/BrBu/7T+HXw6/0YWv/ACxvfEH3m/66LGrRfM1dZfXkuo3095cfv5ZX82Ssrw14B034SeENN8Ga&#10;XN9s+w/6TqF//HeXsnzSSN/6Cv8AuVf6VpVlzS/uxOXA0ZU4e2n8c/ef/wAiLRRTJG2weZWB6BB4&#10;r8ax/Cn4Z+JfG8n/AB9WMH2bTov+el7J8sa1l/DbwFc/C34aeGvDl/NMNa8l9S1UTSb/APSZv3jf&#10;9896o+O9Pj+Inxn8AfC2ckeGvD1r/wAJj4h/6auv+pi/2fu/+P12+rajLrGqzahcf62R/Mrqn7sI&#10;w/mPGw/7/GVK32Ye6v8A24qUUUVynsnO/F7Vf+Ed/Z8+Jeqed5Msul/Ybf8A352Vfl/2vlrobJfs&#10;/hXwnZ/6n7NoNjbeV/uwLXC/tEWia34B+HfgxpTD/wAJd4rgilmx+9ijh53Kv8X369M8Ryb/ABFq&#10;Zj/1Uc7Rx/8AAa6Je7SieVR/eY+tP+VRj+pnUUUVznqnm3xV/wCS/fs6f9d77/0Fa9Mn/wBdN/v1&#10;5n8Vf+S/fs6f9d77/wBBWvTJ/wDXTf79dE/hj6Hm4T+NiP8AH/7ZEZT7eb7LPDcf88nplI3Suc9I&#10;5TRfD6aF+0H8cI0nyNS/szVoov8AYkWZZGT/AHdv3q6vNNk8O2198YrLxB9t/wCJhc+DJ7GO1/56&#10;eTLH83/j1OXrXRV96R5+Bj7OEqP8rl/6Vzf+3C1d0TUf7H1uzvP+eb/vP9z+JapUVznoHL/DrSLL&#10;wHqvxF+HkEMUP2DVP+Ek0r97v8zS7r+5/d2snK/7ddP+lc1r9tY+F/jB8O/Htx5Xk6wZPBOqyzS/&#10;6vzF8y1kT/v06t/vV1V7ZSafezWj8yWztHIf92uirr7/APMeZgXyRlhv5H/5K9UR0jLvpaK5z0zl&#10;fi5bRaePDXxWtoJZta8DyJ/atrD8j6jpLfLJ/vNHvRgrdt1b2pfELwvH4is9M8JwXfxM8SavAt9o&#10;3hvQ4/8AljIu5WupfuwrtPzbt1aum30VhfeZJD51pKjRXEX8EkDLtZf++a6X9hC68I/BT4ueMfg3&#10;a6Pa2eoXEX9uaVr/AJW251Wzf5vJfu3ksXUdsL616NBQq+5P7J8jnFbEZZzVsN8M9/7su51/7Pf7&#10;IOpaxrw+JPxxt7TWfFTnGkeF1/eadoMPJVVT7skn+03Tn619fW1nFZW8cFvDHFFHwkcQ2qg+lWen&#10;GMUj49cfhXrxVtj8ynOdWXPPVj6KKKCQooooAKKKKACiiigAoorjvid8StH+EvgrVPFGvTmDTrFM&#10;+XF88sz/AMMaJ/EzdlHJoAzfir8Y9A+En9gQanHd3uqa7fJp2m6Vp0Xm3NzI33tqf3VXLM3YLXVW&#10;fhrSbTVrzWINNtYdVvEWO5uxGollRfuq7d6yYPCegeIfEej+Nn0wnWodOa2s5ruNkkt4ZdrMuw/d&#10;b179q6+gArK8Ra/ZeFtB1LWNQl8jT7CF7m4kxuxGq7m/StWq89vHdQyRSxiWN12PGfukUAeM/CH9&#10;sb4SfG7Qjqfh7xhZQ+WP3lpqMi21xB/voxrxP/goz+038NtG/Zv8Y+D4/E1nqXiTxBYrb2dhp8qz&#10;P8zKwkfH3Vwp5q/8VP8AglX8EfiPPf3mn6bd+E9Qut8gl0mX9zG7NncsTfL/AMB6VB8MP+CUPwR+&#10;H97pl/f2eoeKtQscZk1G5/cyvu+80S/L/wAB6UAbn/BNbwpqnw0/Yz8Np4ltJNImke61by5vvfZp&#10;WMkcn/Ak+avRvg/+2H8KPjZpl7e6B4ss7drGZra4tdWlW0uI/m2htjN91scV7NBbR28AgiiEUUa7&#10;Ej/hxXyP8W/+CXvwQ+K+s6xrn9m3nhvVtSDSPLpVz5cMbn/losP3Pw6UAcp/wU8/aH+H9j+zRrPh&#10;CDxBaan4g8QiOKytdOlWb7sqszPtb5VG389taH/BJzwJrfhX9k3Ot2Uumf2vqtze2ZkGHkgeONVk&#10;/wDHGxVv4Qf8Ep/gt8MdQ0zU9Qh1DxhqtjN5yS6tIPJdt2V3wr8jbf6V9kWtnFYW0UFvFHDDEuxI&#10;ohtVBQB+PnwG8ZW37E3/AAUL8caP4+vZdG8P6vNcxvqF1L+5McjedbyudvzL834Gv0x+I/7THw7+&#10;HHgDVPFd54t0me0trbzY44bpXeV8fu0VFO75jVT9oP8AZM+HH7TNjZReONF+1XVkcW1/aStDcRp3&#10;Xev8P+z0r588If8ABIP4K+Htcnv9Tl1vxBa/afNt7G8uNkcaf88yY8Fl/wB6gDjf+CUPhTVPG2uf&#10;FD45axBbQy+K9Slit4hH8w/eNJIUb+7ubb/wCv0crA8HeDND8AeHrTQ/DmlWmjaVbDEdpZxLFHH/&#10;AMBWt+gAooooAKKKKACiiigAooooAKKKKACiiigAooooAKKKKACiiigAooooAKKKKACiiigAoooo&#10;AKKKKACiiigCCfzPJl8rHmbfkrxb4HfEH4i3XiHWvBnxP0DydesXa4s9f0232aZqVru+XZ8xKyL3&#10;U17hVe5WSSGYRnypNuEk60AWKK8g+E3jvx5e+L9f8IeO/DJgu9LjW5tvEll/x46lCzfLsX7yyL3W&#10;vX6ACiiigAooooAKKKKACvNLT4j+DfiJ4+1r4fxw/wBtX+hJFc35+zb7S3m3bo0L9PM/i29q6/Vv&#10;FOkaJqGm2Gpapa2V3qUjQ2UM8qo1y/8AcTd95v8AZFc/8K/g/wCH/g9oupWHh+Gcf2lfTaneXV5c&#10;NNNcTyNuZndufp6UAd5RRRQAUUUUAFFFFABRRRQAUUUUAFFFFABXh37O/iXxb4g8VfFiDxLNqE1p&#10;Y+JZbfSvtlt5KR2u35Vi/vL/ALVe41578Mvi9Y/EzVfGen2dld2cvhnVX0m4ku9u2WRV3b0x/DQB&#10;6FRRRQAUUUUAFFFFABRRRQAUUUUAFFFFAHP654b0W61Cy8QXelxX2qaQkr2dyI908W5fmVP96q/g&#10;Dxzp3xH8KWev6XFdQ2lyZIxFeRGKaNkdkZXX+E7lNdRXHxS+G/h/fC3n1SGyufEF/wD6PbXdz/x8&#10;TsoykSMfx2rQB2FFFFABRRRQAUUUUAFFFUpdQt4J4IJJ4oriUMY4TJh5Nv3tq/xUAFzfW9oYknmi&#10;hMr+XGJJNm9/7q15b4Q+EOt2/wAY/EHj7xP4km1SaX/Q9C0mCRktNOstq7vk/ikZurf7tYyfs8an&#10;4s+OH/CfePfEn9vWmjzmTwtoFoGhttNP3Wnfn97MVONx6dq94oAKKKKACiiigAooooAKKKKACiii&#10;gAooooAKKKKACiiigAooooAKKKKACiiigAooooAKKKKACiiigAooooAKKKKACiiigAooooAKKKKA&#10;CiiigAooooAKKKKACiiigAooooA8x+MPwJ0P4xnQLu8ubzR9b0G9S90/WNJlENzEV+9Hv2n923da&#10;6eL4h+G5vHE/hCPWbQ+KYrVb6TShJ++EDNtWTb/drp6868e/Bfwz8QNd0XX7i3Nh4k0e7jubPWdP&#10;Pk3I2t80TOvLRsOGVuDQB6LRXML8QdBPjY+DzqcK+JPsv20WEh2ySQ9NycfN77eldPQAUUUUAFFF&#10;FABRRRQAUjdKWvFPHPhDxV4++Pvg4i91HRvAvhqBtTuPsl15Sares22OB9vLLHt3FW4bfQBo/B74&#10;Wa14O8ReOPE3inWY9a1/xJqPmfuRthtbKPcttCi/7v3vU161RRQAUUUUAFFFFABRRRQAUUUUAFFF&#10;FABXCzfEvwrD8YYfA8h/4q+XS21KP/Rv+XVX2t+9/wB7+Gu6rzqb4O2M/wAcIfiUdSvPt8WkNpAs&#10;Pl+z7Gfdu9d1AHotFFFABRRRQAUUUUAFFFFABRRRQAUUUUAeY/Hj4WXnxS8KWMGj6n/Yuv6RqMGr&#10;adfj/lnNE27a3+y33TXpEHm+TF5mPMx89TV8/wBpo/jj4cftNzS6fDqXiD4c+M4GlvDNcb00K/j5&#10;3JuYlY5V3/KvAbbQB9AUUUUAFFFFABRRRQAUUUUAFeXfGr47eHvgppmmHUBJfa1q91HY6Vo1p801&#10;7M7KuFH91c7mbsFarHxu+I2u/DvwtDJ4U8KXXjPxTfzrbafpUHyIX/ieWXpHGo+Ys1dTDo1rrDaN&#10;q2raPa/21ax+ZHJLGsr2cjJiRUf+H+78vWgDQgtY5WhvLi0ihvhHgvw7J/eXf6VoUUUAFFFFABRR&#10;RQAUUUUAFFFFABRRRQAUUUUAFFFFABRRRQAUUUUAFFFFABRRRQAUUUUAFFFFABRRRQAUUUUAFFFF&#10;ABRRRQAUUUUAFFFFABRRRQAUUUUAFFFFABRRRQAV5P8AGz4QXvxKbQNX0DxBc+GPFfh+7W5sr+Et&#10;5Uqbl82CaL/lpGy9vULXrFFAFYTRq0cUkkYl/uA1ZryL4vfAs/ETxX4Y8Y6P4g1Dw14v8NO32O5h&#10;fdb3ELf6yCaL7rK3977wr1KG4jJFvJJEbnZl4waALdFFVbm7hs4Jp55lhhjTfJJIdqovPNAGT4t8&#10;QaJ4T8KanqviG7trHQbK2eW9ubs/uo4QPmLe2K/LP4YfDXTNY8Ral8Q9b0D+xvB8t7LfeCfAEsjP&#10;bW27/l9eJvl+b7wX/br1P4tfGi9/bA8Q6xoenmKz+BXhrUU+26hDzN4nuYtrfZon+75PmdWH3lqH&#10;UL6XVL77RJ/2zi/gjT+FUrz8TX5fcgfa5DlHt/8AaMR8PT+8JdXUt/PNcXE3nSy/6yoaKK8c/SAo&#10;oob5KALOl6bLq999n/1MX+tklm+5Gi/eZ64j4cXEnxH8b6x8WtXsv+JBYo+k+AbCb7mxflkvUX+8&#10;2373+3Vr4rW+r39l4Z+HPh+8hs9b+ILy2+oSY3vp2jL/AK6f/Z3fOu7/AGOK6mRY7Kx0zR7P/kFa&#10;PaxabZf9cI12q1dUf3cP70jxp/7biuT7FLf/ABf/AGpF9/8A1lFFFcp7Ih/Sr2g2f2/W7K3/AOWX&#10;nr5n+5u+b/x2qOMVifFHxdJ8N/gv4s8SQfvtVuk/sPSovueZc3P7v5P9pVZ2/wCAVcI80uQxxFaN&#10;ClKtP7KKvwi8LXPhLQvHGv6p+/1rxfr8/wBmuvN3vJpkfyw/N/d3b/lrpeDVfRdNvvD/AIW8M6Hq&#10;k3naho+lwW1zL/t7fMb/ANC/OrGeaqcuaRlg6PsKMYf17wtI3SlqS3h+1Tw2/wDz1dYv++qyOs5H&#10;VlHiT9rL4XaRLkWvgvw9Prdxx/q5pPlCv/3yK6lm3/vK5T4bXNzqXxu+PviO8xDNa/Y/D9vFD92R&#10;NrM3/AvuV1Z45rer9mHkeVl0eb21b+acv/JfdFooorA9U82+Kv8AyX79nT/rvff+grXpk/8Arpv9&#10;+vM/ir/yX79nT/rvff8AoK16ZP8A66b/AH66J/DH0PNwn8bEf4//AGyIyiiiuc9IwPEF9/YPxM+D&#10;Wued5Pm6peeH5IpvueTcxbt3/fUaf9910V5b/Y72a3k/5ZO0deX/ALSyy2XwksvElvD5114U8RWO&#10;pW9r/BJuZlZX/wDHK908N/Dj9oz4m6nd6m/g/wAEfDrS77bcW9zqVy2oXMaSHO4IjFTIqtu2yfL2&#10;rsVGVWEeQ+arZpRy7FVoYj7XLJf+A8pi2ug6nf8A/HvZTf8AoCf+PVy+tfEXwH4U1M6b4g8caJpt&#10;+P8Al18xpnj/AO+FNe33H/BOi68WT2knjb41+NvENog/f6XavFY20o/iXbEBha9r+Fn7JHwk+DMM&#10;I8MeCNJt7qJMC/urdbi7Py7W/evlvm78810xwf8API8PEcUy/wCYen9//APz++J15P8AGX4Qa94f&#10;+HPw08beOJTPFc2XiSKy+x2lndRtuWRNzbm+X/ZXO6u58M+L4/iT4A8M+LE/5CEsCWWqxH5Hj1CH&#10;93Irp/e3Lur9KFjCHZj5K/NLWvA7/BX9p34h/DiAeboHiu1bxtpco+Vrd9+24j2/3dyvirrUIql7&#10;nQwyrN6tbML1vt+7/kXaKdBHLdT+Xb/vpZf+WUPzvWd478YeFvhNBDJ421n+zdQuv+PbRbOPztRu&#10;d3yrsiXLL83y/NXlRjKUvcP0SrWhQjz1pcsTRVPN/dx/vpa4z9oaWx8NfD/TdYuPFdp4I+JPh6b+&#10;0vC0s0n+l3Dr/rLbam5trdlbjL16R8Mvhh8bvjND59noNn8GvBV1xFquo/6Rr5h/iZIuVjZv9rbt&#10;7V9B/BH9h74dfBy+k1u6t5fHHjGWTzZPEnifbd3e7ts3DEf/AAGvSo4acZc8z4TNc+w9alLD0Y83&#10;N1Z6b8DPiFc/Fb4Q+FPFl3p82kXerWEVzLZ3Ue143I+bIr0CvLPEvxJ1Lwh8ZvDWg6nBD/wi3iKC&#10;W20+7iR2mGoL+88pz90K0auw/wByvU69M+BCiiigAooooAKKKKACiiuX+IXj3Q/hd4Q1PxR4kvk0&#10;3RdNha4uJpT0A9P7zei0AP8AHfjrQPhp4Wv/ABJ4k1OHSNGso/MluZjgD0/3j6Csm58M+EvjHY+E&#10;/El/po1SKxkXVtK+1hk8qRl+SXZn72Om7pXPXXg3wb+0x4Z8A+Ktb0a/msLSZNcsNL1KNrfZNtIT&#10;7RAfvFd24K3Q81630oAWiiigAooooAKKKKACiiigAooooAKKKKACiiigAooooAKKKKACiiigAooo&#10;oAKKKKACiiigAooooAKKKKACiiigAooooAKKKKACiiigAooooAKKKKACiiigAooooAK8W+Ctj8Tf&#10;B/irX/CvjS8Pizw+jNe6N4pO1JvLZv8Aj1mRf4kzw3cV7TRQAUV4/wDD/wCHfjf4c+P9RVfFn/CS&#10;eAtSmluvsmr7nvtOmb5tsUv8cbN/C33egr1S3vre6mmWCWOeSF9kgjfJT/eoAuUUUUAFFFeZfH3T&#10;/HmufDm80f4e/ZINc1N1sZb+8l2fYraT5ZZ0/vSKv3V9aAJ774WxeIPi3ZeMtXvYtTsdLtPK0fS5&#10;bb/jxumZvOuVfd8zMuxfu8ba9Grkvhr4Ftvhl4C0Twva3l3qUWmWq2/2vUZWlnuGH3ndm/iZufxr&#10;raACiiigAooooAKKKKACiiigAooooAKKKKACuG8AfDPw34B1XxXeaD5n2vXdRbUdRzceZ+/27f8A&#10;gP8Au13NeJfs/fDHxB8PfFnxXvNbggitPEPiJ9T08xS798DLt+f+63+zQB7bRRRQAUUUUAFFFFAB&#10;RRRQAUUUUAFFFFABXm/xu+DmmfGvwadIvZjpmp2zrdaTrUP/AB8aber/AKueI/3lb869IooAw/C2&#10;nX2l+G9MsdX1Iazq1tAkVxfmIRfaJNvzPt525rcrzjUtF8QaZ8X9N1fR7MXmjalavb6zJPet/oxj&#10;5haKLO3c2WUmvR6ACiiigAoorz/w/wDGrwn4w8f6z4N0TUP7T1bSIVkvpLONpbe2Zukbyr8qyf7O&#10;c0AX9V+KvhbRfHOj+DLzXbWHxVqyPJZaXy80qKu5mwPur7tiuY0P4E2sXxTvfHfiLWLrxPrEcz/2&#10;GLsbE0WBkVZIYlVvm3FdxZqPhF+zz4a+Eura/rsc93r3irXLp7m817WJPOvCjN8sCv8AwRr0CrxX&#10;rFABRRRQAUUUUAFFFFABRRRQAUUUUAFFFFABRRRQAUUUUAFFFFABRRRQAUUUUAFFFFABRRRQAUUU&#10;UAFFFFABRRRQAUUUUAFFFFABRRRQAUUUUAFFFFABRRRQAUUUUAFFFFABRRRQAUUUUAebfFX4F+G/&#10;i3q3hrVdT+12es+Hb1b3T9T06XyZo/70bN/FG3damk+NPha2+LQ+HFzPNZ+JZbH+0bcSxbIblN23&#10;bFL0aT1XrXodc74l8EaJ4vudHudY02C9utJulvrKaWPLW8y9HRv4aAOiorzD4hfG3Tvhb4j0u18S&#10;abd2Xh++2xjxJlfs0d0zKscDqPmUt8/zdPlx3r0+gAooooAKKKRm20AeY/tDfF2H4KfC7UvEAtpL&#10;7VPls9KsYomc3F7KQkKcfw7mGfYNXVeAJPEM/gnRpfFa20PiV7WN9Qisz+5SbaNyr1+XNcx8IPi1&#10;H8Y4Nf1Cy0aa00Sw1SWx07VJpFZNSWP5WniXqsfozdc8V6ZQAUUUUAFFFFABRRRQAUUUUAFFFFAB&#10;RRRQAV4Xc+G/FzfthWWtRw6h/wAIX/wi0ltLJ5v+h/avPVl+T/npt/ir3SvKJ/jLcxftH2nw0GmR&#10;fZJtBfWP7Q83596y+X5ez+tAHq9FFFABRRRQAUUUUAFFFFABRRRQAUUUUAFU7/7R9iuPsfl/avLb&#10;yvN+7vx8u6rlFAHkn7OfxL8QfEbwfqQ8X6N/Y/ivRNUn0vUYo42SGR1bcssW7+Fo2Rvxr1uvNPjd&#10;8YI/gj4Ws/El3oN5qegC7ji1W6s9v/Ettm+9cunVlXvtru9K1W01zS7XULC4iu7C5RZYJoTuSRGx&#10;tYUAaFFFFABRRRQAV4V8e/jh4k8IeItG8B/D3wxL4k8fa5H9otpLuNk02ygV9sk9xL/s9lXk1Y+P&#10;fiP4pzT6b4S+FuixQajqif6T4w1Ha9po0fd/KPzSyf3V6etetaJbXtppFnb6hefbr+OFEnuhHs81&#10;8fM20fdoAk0kXv8AZdl9v8r+0PJX7R5X3N+0btvtuq/RRQAUUUUAFFFFABRRRQAUUUUAFFFFABRR&#10;RQAUUUUAFFFFABRRRQAUUUUAFFFFABRRRQAUUUUAFFFFABRRRQAUUUUAFFFFABRRRQAUUUUAFFFF&#10;ABRRRQAUUUUAFFFFABRRRQAUUUUAFeK/Hj4CXnxHudM8SeEPEN14N8f6Q6fYtZhkZ4pYdy+ZBcRd&#10;JI2XPvmvaqKAMCz8TacurwaBPqdofEn2RbqTTxKvnbPutJs67d1eG/t4/Cfxn8Y/gVNo3gmQy6jb&#10;ajBe3GmfaWt/7StUVvMtt6/3t3/jtdT8cv2c7L4t3umeI9I1m78GfEDSDjT/ABTpsam4ji3bmgZW&#10;+WSNv7rZFeh3HirTNB1bRdB1LU4xquoowtvN+Rrl41BfHbd320Afnfpnjzw/q9xpvgg6PN8LvFdi&#10;i20fgHUo/K8vavy/Z3+7PuX+L7zGtCSPyp/Lk/1sVfY37QP7OPg79ozwqNK8R25g1K3zJpuu2Y2X&#10;2nTDlZInHPDc7ehr4n+Jl543/Z51Kz0z4x6N/aXhX5LW3+Jvh6L5f+mf2u3/AOWbfws2Pm/hryq2&#10;Gl8cD9DyriCnyxo4v3ezNGip7q0EEFneRzw3un3yeZZ6hD88NwjfdZGquM9688+7jKMoh+lTR3lj&#10;o1jqeuap+40XSIHvryb/AGI/m2/8Cb5f+B1D9KzYPB2o/tDfFrTPg5on7nw/4fntvEHjbVZo/kl2&#10;srR6fs+625uqt/cz/DWlGn7WfKeZmOOjgcPKrP4un+I57wJpXxb8Oazr3xa8bfC7VtZ8P+M9OU29&#10;1ocizX2g6avzRxNanHytG24qrZ4rqPCXiTw38RfNPgzX7XX5Y+Xtf9Tdx/7LRSYbdX6UQ20dvDHF&#10;EghjRdiRj7oFfPfxt/YX+GXxpvptcOmyeFPGP+tg8SeHv9Eu45v+erbcCRv96vWq4aNQ/OcBn2Iw&#10;XuyjzRPmiSOWKfy5P3EtN+tanxN+F/xv+Cuk+bd+H4vjl4ftU8z+2tO/0TWrdPu7XgX/AF7fxblV&#10;j61zPgXxj4b+KSzQeGLyaHXrb/j88OavH9n1O3/vfumwWXkfMteZVw84H3+DzjCYz3IS5Zdmair5&#10;v7uP/XVy2v2cXxB/aQ8NeFzL53hb4caf/bmsxZ/cyanJ/qVf/porOK62XWLXwP8AbPEGrwyw2mh2&#10;supXEXlfP+7X7teR/s0fEbwBN8P9audQ8fafpvj/AMXapJq2tW2rf6IIvnby4kd8K33t3y0UVK0p&#10;mWY1YSrUcJOXLGT5n8j1y7upL++mvJP9bK7Sf99VCvStOfwzq1tDvFnLNa/62O6h+eKRP7yMvy1m&#10;N8n7uSsD3467BWh4ejjl8Rabv/1XnrLJ/wBM0VtzN/3zWfUeqX1zo3hXxbrFv/rdM0S8uY/+AwNR&#10;H4iJu0JTMP4TajNrfwy1jxJc83Xi7xRfak/9ySCPbFGyf7O2OugxkVi/BTSZJfgF8NLcalpIli0j&#10;/U/bo9/zSySfd3f7VdnJ4N1uL/mG3Wf+ubPWlX45HnYCUVhafoY9FX38PavH9/Tbs/8AbNqqyWss&#10;X+shl/79VgemeY/FX/kv37On/Xe+/wDQVr0yf/XTf79eZ/FX/kv37On/AF3vv/QVr1KSxuWmn/cS&#10;/wCs/wCeVdE/hj6Hm4T+PiP8f/tkStkUZFX4/D2ry/6vTLv/AL9NVlPB2tOd/wDZssMf/PSaPYlZ&#10;HpcyOS8ceG/+E0+Ffj/w/H/rb7R5ZY/7++NlkX/0Gvsv9jLx2PiV+zB8OdbbyvNOjwWsgik3gSQr&#10;5TZ/2vk5r5n0O2tdG1TzdU1/RNMtNkscks2pRp5e5WX+9XUf8EsfFdpcfB3xX4Ls721vrTwn4kvb&#10;KzuoJVdrmB5TIs3y8bW3cMvBr1cHtI/OeKYxdWnP/t0+4KKKK9A+II84INfJP7eXhbVtP/4V18R/&#10;DXhrUPEGs+GdaSO9j0mLfcS6ZN+7uYNv8QZW4/utzX1uQKCM02rjhOVOUZx3R+efhb9n744/H67M&#10;fiCCP4H/AA8kmzLp+mur65eJ/caXpH2+b9K+p/hF+yZ8M/gzZp/Ynh8ajqu/zJNa1s/bL6V/7zSu&#10;OP8AgOK9lHPfNKKzjBQ+E6MRia2Klz1pXHUUUVZzFW7iRovM8kTSRfvIx/tV5r8GPjlpnxdbXtMe&#10;ym8P+KdCumtdV8P6h/x823P7qT/aSRdrK1eqV574ni8CfDPxDP4+1aCz0bVtSS30i41ox4eRN/7t&#10;HYfwhm+83SgD0KiiigAooooAKKK8n+Pf7QGh/ArRLNriCXWvEurSNbaH4b07D3mpT/3EX+70y3QZ&#10;5oA3fin8ZPCXwb0JdV8V6vDpkUz+Vbwn5pruX+GKJF5Zm7CpG0vRPi94W0G+1vQZxatJFqcOn6vE&#10;FeKRf9X5qZK7v9k7qSy8LWHjqy8KeI/FfhSzh8S2CLdQRTosz6bMyjcqP/e/h3Cu4oARV20tFFAB&#10;RRRQAUUUUAFFFFABRRRQAUUUUAFFFFABRRRQAUUUUAFFFFABRRRQAUUUUAFFFFABRRRQAUUUUAFF&#10;FFABRRRQAUUUUAFFFFABRRRQAUUUUAFFFFABRRRQAUUUUAFFFFABXlB+Aum6d8U4fG/hzVtQ8M3d&#10;zcNca7p9lLm21ptu1TcK2fmXsy4r1eigDh7j4veFLPx9/wAIXd63BY+IzGskdhd/ujcBumxm+Vv9&#10;0c13Fcz4s8AeHPHEulya/olpqk2m3SXtlNdRKz206/ddG6q3+7VL4k+Ldb8GaEdQ0Pwpd+LZo3Ak&#10;sLO5jhlCf3l3/e/3aAOru5xaW8sz9IkZ68o/Z31/xV420LWPFniSHUdLj1jUZJNP0HVoVil061X5&#10;Y1O3+JvvGmxfHC717432fw80Pw/LMbXTk1LxBqF2dkenJIv7mFf+ekjH+7wvevYaACiiigAooooA&#10;KKKKACiiigAooooAKKKKACiiigArxj4C/FrV/iX4l+KOn6mLMQeGfET6TZ/ZI3R/JVc/Pu/i+lez&#10;15v8LfiF4W8b6745s/DmnNp95omrtY6rL9i8gXFzt5fdj95/vUAekUUUUAFFFFABRRRQAUUUUAFF&#10;FFABRRRQAUUUUAUdRtZL6xvLaOY2sskbRxzxfejyv3vzrxv9mbxB43i0/wAQeCviHDqF54g8NXzw&#10;x6/NF+51a1dvMhnVv721tpXtsr3KuI+Lfi/UvAPga98RabpsOp/2dtubyGaXZ/oq/NMyN/eVc4oA&#10;7eql/fRadZT3U/EUMbSOf92sSHxR/wAJJ4Kh1vwx5Op/bbVbmy82TYkgYfKzf7NUfhhpvjPSvDAi&#10;8dazYa14gknlkkm0228m3jjZv3cSKfmO1cDc3WgDmvhV8VtS+MV9r8v/AAiV3pfgXy0i0vWdRPky&#10;6ru+WRkg+8kfozNlv7orrfAHwy8LfC3SpdO8KaBZ6DaSzNcyx2cePNkb7zM3Vm+tdZRQAUUUUAFF&#10;FFABRRRQAUUUUAFFFFABRRRQAUUUUAFFFFABRRRQAUUUUAFFFFABRRRQAUUUUAFFFFABRRRQAUUU&#10;UAFFFFABRRRQAUUUUAFFFFABRRRQAUUUUAFFFFABRRRQAUUUUAFFFFABRRRQAUUUUAZ+paPY6tZf&#10;Y76yhvLX5T5MyK6fKeODXn/xr8a+OPh5odprHg/wbF4ztbaT/iY6fFdeTeeT/et02lZG/wBlmWvU&#10;KKAMnw9rkXiTRLLU44J7OO6hWXybxNk0e7+F1/hatavMPjb8OfFfxB0TTf8AhD/HF54H1vTLr7VH&#10;NDEssF1/0ynRh80f0q1B47uPhr8PIdZ+K+saHo00TpDc6haSMlpuZtqt8/3d39aAPRa8/wDiJ8Wv&#10;CvgXWvCfhzXp5RqHjC9bTdOtYYt7Svtyxb+6qr1btWl4u+JvhrwT4Jm8YavrFpb+GoUSWTUPM3xb&#10;GZVVl2/e+ZhWLpXwt8M6r8S4fijH9q1DVbnTFtLKSeVnhtoG+YtCh/1bPu5K9aAO00HQNO8L6JZa&#10;RpFnFpunWkaxW9rCNqRov8IrUoooAKKKKACiiigAooooAKKKKACiiigAooooAK4eWz8Dn4twzyDT&#10;/wDhP/7LaOI/8vf2Lf8AN/wHdXcV5FN8G72f9pmz+JwvbT+z4fDz6P8AZTCftG9pfM3b/wC7/s0A&#10;eu0UUUAFFFFABRRRQAUUUUAFFFFABRRRQAUUUUAZur6PZeIdKvNL1C1ivdPu42huLaYbklRhhlau&#10;F8FePfBGjeObz4Q6HEdM1Xw9pcF1Hp4i2Q/ZW+VfKb+Lb90+lemVwni34aeGtY8ZaD47vYPI1vw6&#10;k4h1CE7X8lkbzIn/AL0f8W31UUAd3RXL/D/4haB8UfC1p4j8MajFqmi3LyxxXcR4Jjdo2/JkauX8&#10;BfH7w18S/Huv+GPDcWoakdD3R32qrat9hSdW2tAsv3WkXuq0AeiXOo21kYhPPFCZH8uLzZFXe391&#10;a8r+I3hT4meNfGVjp+h+I7XwZ4MtXguri/sx52o3rq25oNrYWONuhb5ifSnT/s86drfxTu/GfiTW&#10;tR8TeVPFc6No15JttNGdU2s0KL95m/vNyO1evUAFFFFABRRRQAUUUUAFFFFABRRRQAUUUUAFFFFA&#10;BRRRQAUUUUAFFFFABRRRQAUUUUAFFFFABRRRQAUUUUAFFFFABRRRQAUUUUAFFFFABRRRQAUUUUAF&#10;FFFABRRRQAUUUUAFFFFABRRRQAUUUUAFFFFABXE/FH4T+GvjD4Xl0LxPZtcWe9ZIpYZPKmt3X7rx&#10;OvzK1dtRQBwfjnxxpPwT8EQ6rq8Woy6HYeTb3F3DGbh7eH7vnzfxbV+8zLk+1dDbzaP438P29zH9&#10;l1jRb6FZo/NRZYZUblWwetaVxaxXkEsFxEJoZF2PHINyuKwPEFjq+jeHPs3g2z0qO6hAjt7W8DRW&#10;6Jt+6vl/doA+Ofi/+yl40+C+v3fiv4JWX/CTeF753l1n4b6jc4hLs24y2TN/q2/2f/1V574e8TaR&#10;45uL2z0f7Xpuv2H/ACFfC2rReTqOnP8AxLs/5aL/ALS197/C3xb4i8X+HPtPijwpN4T1WKd7aS0l&#10;uFmWTb/y1Rl/5Zt2zzXm37Q37JXh/wCN97a+J9OvJvB3xH01B/Z3inThiaMr92OVfuyx9irds4rm&#10;rUI1fU+gy3Oq2Xvk+KHb/I+UNb8a2Pw28O3nifUIvtksf+jaNYeVvfUdQb/UwIn+91r6y/Y2+DF1&#10;8I/g/aPr9mYvHniGQ6v4luppBJNLeSksd7f7OQoXtXmHgT9mr4keKvjR4V1D4qReHv8AhGvAxOpa&#10;dL4e3Kms6nIu37TNGx3R+Xt+791jX2X0pUKPsY+YZxmn9o1Y8nwR2H0UUV1Hz4V5D8aP2X/h18ed&#10;PFv4l0YxahE/m2+rabJ9kvrd+m5JV+b/AL6yK9eooA/Ozxj+wx8V9Dt7TwRp/j+Xxl8JtX1G2j1W&#10;LUosatZWvm7mWKXP7xfX7ua+29W+DPgPXF2ah4O0S9HleVmaxjPybdu37vpXaA89adx3qVFRNJ1Z&#10;1fjlc+P/ABT/AME0Phze3kt/4T8QeLPAd2WaS3j0jVmNvbv/AA7Ynz8q/wB3dXmHif8AZ8/aT+Eh&#10;mj0ufQ/jjoEX70SavH9k1Q7vvRp8xX/x6v0OG3sKCmaUoRn8RtRxeIw7/c1Gj8zbzxLq/hyxhvPi&#10;R8J/E3wztZf9bqkO3UbGJ/8Ab8v5lX/gLVyHjL4teEvEfwr8V2HgjxjYax4k1V7bRLHSzuhuLl7m&#10;eOOSNFZf+ebPX6vuocdM15l4i/Zv+GPizWLHWL/wNoZ1axnW6t76KySKeOZXWRW3qA2dyg1z/VIc&#10;3Oe3/rDjZUZUZ2fN16nC6V+wn8Criy0241D4X6R/agtohLKfMD71RV/heuYuv+CZ/wAGrqeaRB4m&#10;s/N6RQa5MiR+yV9Y496XGO9dZ80m0fFcn/BLjwFHKZLLx98QrPH+rxrQby//ABysiX/gnx8SrYY0&#10;/wDaU8RRiP8A490u9Nilx/d3/vPmr7ppC+BUuEWbQxNen8FRr5n5z+J/2C/j74u8XeD9T1P4zaR9&#10;q8MvL/ZmoQ6Zsmi8zaJG252s3y120H/BPP4gTz41T9pDxZe2h/1kUNjHC8n/AALzDtr6C+KPw+8U&#10;eKPjN8LvEGj3nkaJoM95Jq0H2l4vMSRI1jGxTiT5lf73SvYMn0o5I/ylfWcQv+Xj+8+LYv8Aglr4&#10;DkmEl34++IVxn/Wf8TsL5n/kOuq0f/gm58GtJmilkt/EOpgdYtQ1uZ0k/wB4DFfVGBRgVXKjJ1Zv&#10;7TPD9N/Yi+BelXv2y3+Gehif/noYmf8A9CY16r4c8E6B4Q83+xNF0/R/NP7z7HbLFv8A++a36KCA&#10;ooooAKKKKACiiigAooooAK57xv4O03x/4W1Tw5q8In0vUoHtrhQcNsZSp2n+FvRq6GigDifAttpP&#10;w80rQPAI8QSapqlhp/7r+0rlXvrmGLaplfpu+8uWrtq8d+L/AMDH8deOPBnjbQdUHh/xf4buuL/y&#10;96XVk3+utZR/db7w9GVa9ioAKK53UfHXh7SvFWm+HLzWtPtPEGpI8tnpk1yqXFwifeZE6sBXLfED&#10;wb4y8X+KtA/s7xMPDPhvTbqK+uf7Pj3Xd86N/qH3fKsLDrt+agCn8b/G/jfw/DpmifD3wxJrXiXV&#10;3xHf3ny6dp0asvmSXDZz93O1V+8a76PRre8bTLvUrS1vNUtI/kuvKX927KN+zPK7q2aKACiiigAo&#10;oooAKKKKACiiigAooooAKKKKACiiigAooooAKKKKACiiigAooooAKKKKACiiigAooooAKKKKACii&#10;igAooooAKKKKACiiigAooooAKKKKACiiigAooooAKKKKACiiigAooooAKKKKACiiigDz/wCLHwh0&#10;T4xeFZ9E1Ka80zM8VzHf6TMbe4jmiO6Nw4/un+Fqg8CJ4h+GPwsz4+8Qf8JVqOkxyyXGrWlpse4h&#10;X7reUufm29dtej0UAcF8KvjR4O+NeiS6n4P1qHU4Yj5dxFhkmt3/ALrxthlrvawNK8G6Ho2tanrG&#10;n6NaWWq6nt+2XcMSpJcbfu72H3q4jT7z4r6V8S4rC/sdE1nwNdTzyf2rDK0N5ZJ96OJ4j8sn93ct&#10;AHq1FYMnjPQYvEa+Hn1rTxr8kfmpphuU+0lP73lbt22t6gAooooAKKKKACiiigAooooAKKKKACuC&#10;+Hfwq0T4b6r4t1DSbu6mm8Q6o2p3gu5vMWOZl27U/ur/ALNd7XiH7PfgXxN4N8V/Fi78QQzQWes+&#10;JHvtKM199oElttGGRdx8tf8AZoA9vooooAKKKKACiiigAooooAKKKKACiis7VNVstEsZ9Q1C8isb&#10;G2jaWe6nkVI40X7zMzdBQBo0V5l8Jf2gPCPxwvtfTwnNd3tro8iRPfy2zpbXO7dhrdzxIvy/eWhv&#10;hl4gvfi/b+L7zx1qx0WyjlitvC0EcUVn8y7d8rqu+Rv4hubigCP4m/F7U/B2t2OieHfB2q+Mtaud&#10;sssVmViht7bcqtI8rfLu+bhe9bPj/wCFWhfFGXQJNfiu5otIuvt0VsJdsUj4+7Ko++v+zXcUUAVb&#10;e1isreKCCGOKKPhI4xtVBVqiigAooooAKKKKACiiigAooooAKKKKACiiigAooooAKKKKACiiigAo&#10;oooAKKKKACiiigAooooAKKKKACiiigAooooAKKKKACiiigAooooAKKKKACiiigAooooAKKKKACii&#10;igAooooAKKKKACiiigAooooAKKKKACiiigArJ8Q+HdL8W6Hd6TrFjDqWl3SeXcWl3HvSRPQqa1qK&#10;APn28/ZN8EeF/h3r+haXpeoazoUl6uuQeFpr7db+fDukigh3f6uNpNvy81q/BT9pXSfilqk3hbU9&#10;F1HwP4+sYfNvfC2r25V406b4pV+SSP8A2h+Ve21TOnWxvPtnkQ/adnl+d5a79n93d/doAuUV4Dpn&#10;gX4x+A/isLnTPGVp4x8A6xqD3F/p+uxbLvSY23N/ozpjcu75QrV6J4h+Mngzwp4303wnrPiCz0vX&#10;7+D7TZ2l7J5X2hM7TsZuGb/ZzmgDuqKRW3UtABRRRQAUUUUAFFFFABRRRQAUUUUAFeHXMnjP/hru&#10;yjjGt/8ACC/8ItJ5udv9nfavP+X/AGvM2/pXuNeaTfF6KL46wfDT+x5jLLo7ax/avmr5fyybfL2f&#10;e3f7VAHpdFFFABRRRQAUUUUAFFFFABRRRQAUUUUAFFFeWfEr9oXwj8MPFOm+F9TnvLvxLqcLTWWk&#10;6dZS3M1wn3f4Advzd2oA9TrkfHfi+58NeCNY1vQ9Gn8WX1lHmLStPkXzbl923y17ZrD+K3w5vfjN&#10;4BtNHh8S6t4IjupILm8l0kqlzJH954N/8O7oWXmt34d/DvRPhV4Us/DmgwyQadbc/vpWleRz953Z&#10;iWZmoA8x/ZW+HfiTwZpfivWNf0XT/Cn/AAkupf2tb+GtNm81NO3RrvXftC7mb5jt43M1e1adpFlp&#10;MM0dhZxWUcsjSyCBFTe7feb5f4q0aKACiiigAooooAKKKKACiiigAooooAKKKKACiiigAooooAKK&#10;KKACiiigAooooAKKKKACiiigAooooAKKKKACiiigAooooAKKKKACiiigAooooAKKKKACiiigAooo&#10;oAKKKKACiiigAooooAKKKKACiiigAooooAKKKKACiiigDC8YeFbHxv4Y1PQNT846dqUL21x5EjI+&#10;xuPlYfdrwqX4C+PPCnwi8Y+BND8c3ep6Vf8AlW2jXeryYvtKtm/4+F89R+82r9z5R9a+kqKAPG/2&#10;d/if8OvFnhWHwx4I18anL4ZjXTbi0vNyX0Zj+Xc6P83zMu7d0r2SuRb4YeFR4+i8ZpoNpD4pjga2&#10;/tWKLZNJG3VXYfe/4FXmni/4l/Fj4f8AxS8q78BReLPh3qd1BbWWoeHZGN9p275We5ib7y/7S9KA&#10;PeaKTdS0AFFFFABRRRQAUUUUAFFFFABRRRQAUUUUAeLfFn4t614I+Nvwo8KWH2T+zvFM95Fe+dC7&#10;yjykjZdjD5V+9/FXtNcN4s8b+EfDvjXwjoet+UNf1x549GDW3mPvjRWk2vj938rJ6V3NABRRRQAU&#10;UUUAFFFFABRRRQAUUUUAFFFFABRWRr/iHS/CulT6prOpWumafbI0kt3dyrGkaepZq5bX/Eur+Nfh&#10;oNX+Fmp6JqN/fop06/1EvJZlN20yfJ8zUAdlquo22k6ZeX95IIrW1haWWX0RV3Ma+bf2PdU1q8vf&#10;GUdhZa5N8L767bUvDuoeI/kuMyN++gRDlvJ3b2Rmxw2MV7V8OfCWveHNCnj8UeJJvFWq3szTTzSx&#10;JFDFu/5ZRIq/6tecbufWuzRBGu1eBQBxmgfCrwz4d8V6v4ot9OE+v6rN5s9/dHzXTttQt/q1/wBl&#10;a7aiigAooooAKKKKACiiigAooooAKKKKACiiigAooooAKKKKACiiigAooooAKKKKACiiigAooooA&#10;KKKKACiiigAooooAKKKKACiiigAooooAKKKKACiiigAooooAKKKKACiiigAqhqhuo9MvZLMCS78l&#10;jbxyfdL7flB/HFX6KAPzK079jf8AaL/av8U3ut/G7x7d+BtFtp5f7O0XSJd7xndt+RVIVV29GYsx&#10;9BXh3xd+Gnxl/wCCaXxE8NeK9L8c6h4m8IX06/aJf3vky7T80FxEzFfmX7vzc+22v2mr80f+CsXx&#10;AufiJrHgL4C+EyNX8Q6pqC315YQjfJG+NsIP93h5G+i0AfoV4B8ZWPxG8EaD4o0z/jw1eyivos/e&#10;2SLuxWd8W/ijofwX+Heu+M/EE3kaVpcDSyAfekf+FF/2mY7aPhB4Kf4c/Crwl4Xkm8+bSNLt7GSX&#10;1dI1Vun+1X56ftaeI9X/AG5v2p9G+APg++P/AAhfh2f7b4gvIfu70+WRs/xbN/ljbxuf2oA+Nfj/&#10;APFX4s6z8RdA+Lmp69d6PL4z36noUOk3rJ9mtY52t1XZ91W/de+etfvnaahHaeHob69n/dRWqyyy&#10;yf7K5Zq/HX/grP4L0n4dfEn4ReF9Es47PStM8NLbW8MXZFupP/Hm6n3r9NP2k/GFr4B/ZW8aa5eC&#10;6ltbbw80f+if6wmRFjX/AMeYZ9s0AfA+ofE74of8FJ/2iNb8D+C/El14O+EOjv8A6ZNanY8kO7b5&#10;j7W/eO7K+xcgbeta/wAaf2DPiF+y14QuPih8KPit4g1PVPDyfabixu926WHcu7ZhirLj5mVu26uy&#10;/wCCKui2MfwX8c6ukGNUl177NJck/wCsjWCNlX/vp3r76+IY3eAfEv8A2C7r/wBFNQB5Z+yT+0dY&#10;/tE/ADRvHU8kFnfxo8OswxfctrmP/Wfgy7ZP9168J8Bz/GX9s2+1/wAeeF/ivN8NPhr9tlsvD1pp&#10;tgs1xeRxOy+fLuYbdzfX8K8j/wCCQUV5rXw6+MWhpNiKa6xDEf8AVJI0W3dt/wC+a9T/AGDfjn4J&#10;+B3wqu/hJ8Q9fs/A3jXwre3X2y012ZbZJUaVmWSJ3wsi7f7tAHV/su/E74m+DPj74q+CXxi8QW3i&#10;bVYtOTW9C1qGLY97a7tkm7H3du37vrur7Jr4S+CvjzR/2lv2/wDXviB4IuBeeEPCvhddHlvzEVW9&#10;uZJWb906/eVf9r8PvV920Aef+M/gf4F8faudW1zw3Z3mq+R9nGoYK3Ecfba680z4tH4gWfhez/4V&#10;pFok+tRTp5kOuSOkUkIX5lVlU/NXodFAHn3gPxvrd38O/wDhIPH+gx+DNQtkkkvbT7T9pSJF/j3q&#10;o3Ljn7tP+F/xu8E/GWwN54M8S2evQx/62OE7Zo/99Gwy/wDfNdxJDHcQbJAJUPrXNaT8NPC2g+Jr&#10;jxJpWgadpmtXMH2a4u7O3WF5Y927a+0Dd83rQB1dFeX6z8PPGZ8cT6/onj+7g066eLzNAvLKGW0j&#10;Rfv7G2+Zub/exVv4veNfF/gbS9NvfCfgWbxwfPxe2sN9FbS28O376B/9Y3+ytAHotFcL8OvibH47&#10;+HUHiu80bVPCcZSWS40/XbfyLm2EZbdvX/gO76UngD41eA/ilBEfCfizSdfMsfmiOzuld9nTdtzn&#10;FAHd0UUUAFFFFABXkfwS+L+pfE7xH8RtPv7Kzs4vDOvPpFv9ll3tIiru3P8A3W/2a9crhvh7qvgj&#10;UNU8VxeEf7N/tG11Jotc/s6NVf7bt+bzcfx4/vUAdzRRRQAUUUUAFFRebH52z/lpXk3i39qL4a+D&#10;PFw8J3viWCfxKbuCyOladG9xcxvLt270TJVfm69hQB69RXnnxb8V+MfCml6c/gfwcPGOrXV2tvJD&#10;JepaxW0eG/euzdVU/wAK81N4Nj8d634Alg8Ztp2g+LLhJY/O8PbpYbfdu8tk83O5lGPvfLmgDva8&#10;e8RftReBNC8fzeC47nUNY8TRSJHcWGm2Ekpti33d74Crxz96nfCv4DS/D3xXe+JtX8ceIPGfiC+t&#10;VtZZtXlVYQitu+S3jxGre6rXqEGn21rcTXEUMUU1wV8yaKNVeTHC72/ioA87+NmkfErxPYaZpHw9&#10;1nTvDMd9I0Wq61dx+dc2UO371vF91pM/3m4rd8NfD37L8NYfCfivVJfHI+y/Zry/1eFQ96v/AE1U&#10;V21FAGdpej2WiWMNnYWUVlaRJ5ccMMaoka/hWjRRQB8+/tfeL/jB4b8GaXYfBjw1/bPiXV737NJq&#10;EoVotPh2tukfcw/Bu1fL8/7GH7Weu+HLzWdT+P8ALB4qkQvHpVrJKLY4X5V81VG3/v3X6Janqlro&#10;mmXmo30wgs7WFri4lk+7GiLuZvyzXzl40/4KLfAfwd4Wu9XTxzZ6zJFxHp+m/vrmV/4VVB/6F0He&#10;gD5s/wCCdX7afxJ8WfFq++D3xUll1LULWGb7Nf3sey8jmjb5opjn5vl3Y78d6+5f2gPjXov7PXwn&#10;17xtrh3Q2Mf+j2ucG5nb/Vwr1+Zmr89/2DvhL43+NP7WWvftCeIvD0+g+HLqS6vdPkvItjXLy/Kq&#10;p03bV/i6V1v/AAWl8WpafDHwN4cS+mhmvtRluZLSPJSWNFXl/wDdZuKAOZ+Dnhv9pj9u2xm+Jkvx&#10;Y/4Vz4UuZGttPsNI83/lm21v3W4f99bmye1WrH41/Gn9gH43eH/Cfxg8WQ+Pvh34ln/d61NKz3Fu&#10;mVRpfm+Zdv3jH8wP96vuz9l/wzY+Ef2ffAGk6ZF5Vnb6PbGMN975kDbm/wBrmviP/gtrZ2yeAPhp&#10;eeTEbr+1LmLzvL+cp5Stt3f3aAPuX4+/GjTvgX8GvEnj+8gN7aaVa+bHFF/y1d2VY1+jMy8+9fnv&#10;8HPD37V37cjS+P7z4iy/DPwfclv7Oi0/eiTbfl3RRL95f4TIzdV6VD+2b8Trq4/4JofBWC/1K6/t&#10;XxDDYm48n5UuUSBmbfj5fvbG+tfo58CPDVh4O+C/gfR9Mh+z2NtpFsI4v96NWb/x5jQB+bmq/Hz4&#10;+f8ABPX4xaB4b+J3iWHx/wCANZn82O/unZ3+zbtsjo+3dHIu4MY/mB9fm3V9x/tV/tOWPwJ/Z7n8&#10;d6Z5WpX+opFDoUWNyXM03Me7/Z2/MfpXzx/wWcsraX9nXw1eSwRG6i1+OOOU/ejDQybq8v8Aip4Y&#10;8VfFv/glX8LNbs4JdZu9Ddb28jhi/e/ZY55o9ybf7qqmaAPZZ/gj+1nqHw7n8Xv8cPsfjOZPt3/C&#10;Kw2Ef2GNdu/yFlznd/D93Fe2fsU/tIy/tLfCD+19StBY+JdIum0zWIovuG5jC7mT/ZauVsf+Cg/w&#10;Nj+BcXiv/hM7OPy7MRDRJZVbUfOEf+q8j7x/u7tu2ua/4Jb+Btf8M/BHX9e1zTpdLTxVr0+sWVrN&#10;Hsl8hgu12X+Hdt4oA+1KKKKACiiigAooooAKKKKACiiigAooooAKKKKACiiigAooooAKKKKACiii&#10;gAooooAKKKKACiiigAooooAKKKKACiiigAooooAKKKKACiiigAooooAKKKKACiiigD5b/bag/aB1&#10;zS/DXh/4HLFYnU7h49U1nzhDNZJ8uw72+6v39zLlvu4FfNHi/wD4JQ/EHWPCo1M/GrUdT8dSI0tx&#10;FdvKtpJJt+VVffuX5v4tv4V+ndYXjLxhpHw/8Lal4g1+9i03SNNga5ubqXhI0XvQB+eP/BLr9o7x&#10;nfePfGPwb+JeqalqXiDTIxLp8eofO9ukB2TRbvvfxIRur9K6/Kz/AIJmWepfHD9rL4sfG25mAi/e&#10;237oKiyPcvuX5f8Adgr73/ac+POl/s5fBnX/ABpqGGltYWjsrXPNxdN/q4/xbq3agD5V/wCCj/7U&#10;XiWz1Sy+Bvwsllm8a6zC9zqU1lJ+9t7ZVZvKRv4WZVdj6Kn+1Xmv/BGHxr4k13xH8S9H1XXtQ1HT&#10;7G0tZLe1urlpUjdpJFZ13f7tdJ+xJ+z9rF98OfiJ+0T8QP8ATfGni3S76402WZF3xQNCxaYf3Wk+&#10;6PRV/wBqvO/+CIH/ACO/xT/7B1j/AOjJKAPvP9tL9pW2/Zc+COpeKVAm1y6f7Do8MvKSXTqzLu/2&#10;VVXb/gOO9fEnwL/Y4+J/7Z3hWL4nfFr4o+IdHOpjOjWtn94Qbj8+3cAq8cL6c5p3/BZvxFa3/i74&#10;UeF3+1mQGW5k/e7YXRnjX/vr/ar9LvhrptrpHw78M2dnD5FrbaXaxRRf880WJdq0AfmXpeq/ET/g&#10;m3+0v4O8IeIfGd/4r+EHiWZvKku/+WZb5WbazHa6syZ+bla+qP27vj94h+H2i+B/A/gHVI9M8aeP&#10;dTisLLVTylnCzKrS/wDj/FeQ/wDBaU+T8B/A0kZxLH4lTZKPvf8AHtN/FUP7VfgnxdqHws/Zq+LW&#10;j6PdeLY/Bdvp1/qun2gZ7mSPyYZGl+X5m+5z6daAOk+Of7KfxB+EvwnvfG3gf47+N5/Evh61fUr2&#10;LXL7zrTUPL+ZvkA/d/Lv+X5t3Svcvhvpnh/9sP8AZo8G658R/DWm6jLrunJc3EXl8RyfMu6JvvL9&#10;3d7ZrxT49f8ABRL4ZeLvg/feHPh3PqHjPxp4r0+Wx0/RNOspTcRSSqY281dvysu7dt6nFfRP7I3g&#10;TV/hr+zb8PPDXiCzFlrOm6WkVza/8833M3/fXzc0AdF4/wDDvi608AQ6f8NdS07RdXsvK+z/ANr2&#10;zXEMkK/8sm+YMu7+9zj0pPhJ4o8Z654PlvPiH4atPCet2s8kUkNpe/aYZEXpMjbR8releh1DJFHN&#10;DscCRKAMLwp488P+OtOi1Dw/rNpq1pIMiS1k3Z/4D1ro64nR/hF4R8PeMD4n0zQbXTdaltvsss1m&#10;PJSRN275olwjN/tbc1wfi7TPjpofxEm1vwxrPh/xJ4Qup4Iv+Eb1K2+zTWUP/LSVJ1xub/ZagD3K&#10;iuQ+I3xFsfhlokWranZateWnmeXJ/ZNhJdtH/tMkYLbaT4b/ABM0D4seDrfxP4bnln0m6Z1iknt3&#10;hclW2t8rYbrQB2FFQpLHcQh0IlQ+lTUAFFFFABRRRQAVw0vg3wa/xah8USQWf/CdR6W1jHMZf9I+&#10;xb9zDbn7u7+Ku5rxu5+Emry/tSWfxIM2nDQ4fDraR5WxvtfnNLuzn7u2gD2SiiigAooooAKKKKAC&#10;iisK08ZaHe63LolvrNhPrcUfmyWEVyjTIn94pndtoA3aK8z8QfF250zxZDoGmeDfEOt3fnxxXF1F&#10;amGziRv+Wvmvwyr/ALNQ/G3wV4/8d6Tptn4H8bjwN+9P9o3QskuZpISv3Ytyna3+1QB6JqWpWuk2&#10;U9/eTLBa28bSyyy8LGi/eavP/hl+0F4H+Mmt6xpnhHU5dY/swJ9ouxayJbuW/hR2A3Mvf0rovBPg&#10;j/hFfBFn4d1HVLzxN5UDRT3+rFXmud33t/at3TdKsdGtxb2FlDZWw/5ZWsSon/fK0AeZ6F4D+Il5&#10;47m1TxP46jn8PWNy8unaNpFl9n82NvurduWPmbfRVWvT5NOtpLsXT28RuEGElMY3j/gVXKKACvhP&#10;43fs9ftE/tK/GDxJp1z44Hw4+E9s621nFpsrPLqMf/PRkXb83+83HTmvuyvIPj7+1R8Ov2abXTLj&#10;x9qk2mx6m7x23k2ktxv2/e4RTQB+c/7Uf7FPjv8AY68HQ/FP4b/FLxLqg0l1S7jl3JNbo3y+aPmK&#10;7fXcvevuD/gn/wDtAar+0X+zpo3iHxBLFP4htp5dOvZIesjx/dlf+6zLzXyh+19+3Von7VHg6H4O&#10;fBE3mqar4mdY72/u92npFCrbmi/ebd27v225r61/Yh+Al9+y3+zfY+HPEHkza2JJ9R1D7LtYRu3P&#10;l71+9t2/eoA+Zv21f2lfG/xX/aF039nH4SalNo01062Ou6rDH84eUbmQMP8AlksJDMw5+Zh2pNc/&#10;4JM65onhb+0PDfxk8QzeL7KP7RbecGWGWZfmC8S5X5u/Nebf8E3Dpvjb9vD4o+JzDNNNGL6Wylup&#10;W8yISzsrf+O/L7V+ulAHxR/wTg/ao8Q/Gnw54g8CfEGYy/EDwhcfZ7iWaP57mHdt3P8A9NFZWVv+&#10;AmuS/wCCif7TXxK8N/ETwZ8HfhLPLpnibxCRJJfw/wCuwzbVVOu1fvszY4C15z+z/d3Fp/wV8+JV&#10;nbTmC1uYLzzYYvkSXbBCy7lXj73zVs+C9V0b4l/8FfPE13LZyzS+HrF7aDz5G/dXMMSws6/7PzPj&#10;/foAkX/gkr4kk8Ii/uPjVrg8amP7TIfm+zef95k3eZu27v4v0q7/AME8v2tfHlz8Xtf+BPxe1KW9&#10;8Qab5sVhdXnNwZ4G/eQM38XyqzBvRK/SCvx3+O9/NpH/AAVy0S4tZfsU39q6d++g+RtjRKr9P7ys&#10;yn1oA+pPHvxe+Kn7R/7S2v8Awo+EHiy18EeGvCMEEmveJfsyzXJnbd+7iRj8y/w/VG5rntS+Kvxh&#10;/Yz+PvhTR/iR4y/4WV8NfF90mm22qz2yQ3llOzKF3Kv6/wB4c8ba5n4ReNtJ/ZG/bx+McHxPnHhr&#10;TvG5iudG1mceVYyorM3zO33fvbc+qNS/tffE/SP2r/j98Ivhx8K7yHxZf6Hrker6pqGnbZrO2SNl&#10;b/Xr/sqfutjt1oA/SqikXpS0AFFFFABRRRQAUUUUAFFFFABRRRQAUUUUAFFFFABRRRQAUUUUAFFF&#10;FABRRRQAUUUUAFFFFABRRRQAUUUUAFFFFABRRRQAUUUUAFFFFABRRRQAUUUUAFFFFABXMeO/iH4a&#10;+GPh2fXPFet2ugaTbL+8uryTao/q34V09fNH7S37E/hv9qP4geEtb8Va1qo0fQkkE+gwS7Ybwsyl&#10;f9z+MFl5oAw/+HoP7PPneX/wmUv3v9b9hl2V9MeFvFuj+N9EtNX0DUrbWNKuk8yK7tJFdJK+e/iJ&#10;/wAE6fgb448Df8I7b+DLTQZYoJIrPVNN3JcW7t912bd+82/9NN1fKn/BJLxVrngf4p/FL4O3d5De&#10;6VpbNexyCTiOaOXyXZB/dbcmf91aAP1Krifip8WvCXwX8ITeJvGWsRaFoscixG6m3EO7btqLt/ib&#10;aa7avzL/AGlPG9r+3B+0jcfBiwvJovh34HsbzW9du7P795dQxsqqjfdwrMqhu+WoA+1/gb+1L8Nv&#10;2ift0fgXxDHqd1YxrJcWrRtHLGjfdba38NeqT3EdpDLJLIIo413vLJ90CvyS/wCCJnl/8LT+KPl/&#10;6r+y7bZn089q9v8A+Ctn7QWs+A/h7o3w08N+bDqHjPd9qnhDCU2ysq+WjD++zKp/2eP4qAPaPFn/&#10;AAUc+Afg3xFe6Je+Mo5buxfy5Hs7dpot/wDsuvyt+Fet/B746eB/jv4d/t3wR4gttbtB+7kji+WW&#10;J/7roeV/lXjX7N37Dfwp+Hnwf8P2ep+BtJ1nXrmygudSvNXtVuZpJ2Xc3+szt/u7Vx0r4s+M2n2v&#10;/BP39vzwnrvgyyXw/wCBfEEEQudP+1N5UqO3l3G/cTtVGZZB2+XigD9WPHXxC8N/DLw9NrnivWbT&#10;QdJt/wDWXd5JsQV5r4R/bR+CPjnxBZaJofxK0S/1S9k8q3tRKyPK/wDdXcorxf8AaPTSPjd+2N8F&#10;Phb4itIdS8DSaVdeKjCT8l7Mu5YVf+9H+73be+/mrv7e37PvgK0/Zt8QeKNI8N6J4a8TeEIYtS0b&#10;VdPtorR7aSKRNqblUbl7BW43be9AHvfxs+BXh744aLZ22qTahpeo2L+dp+s6Rctb3dk/95G6fg1d&#10;BevqPgfwAPskF54t1TTrRIxF5ipcXrrtXdz8u7+KovhF4gvfFXwm8Ga3qB8y/wBS0ezu7k/9NJIF&#10;Zv8Ax5q7OgDi/hp8SbL4l6HNf2djqGnSW07Wtxaalb+TLHMqqzL/ALX3vvLxXZq26hl3V5F8O/gH&#10;/wAKy8fax4g0zxl4gvNG1PzJbjQNRuftVsJ3bc0qNJl1/wB1W2+1AHr1FeOfFD4r+O/h9410z7H8&#10;OrrxN4ElRI7zVNJuVe7tpmbb/wAe/wB5o17sK9N1/wASaT4X0qfUNX1K10rT4f8AWXd5KsUSfVm4&#10;oA1qKp2OoW2qW8VzaTRXUEnKSxSb1P41coAKKKKACiiigAooooA848d/CC28d/EfwD4vk1O7s5vC&#10;kl1JHaQn5Ljz1VSH/wB3bXo9eG/GCw8X3Xx2+Dk+hRaofDkM9/8A219km2WwTy4/K85P4vm34r3K&#10;gAooooAKKKKACiiigAoorz74m/HTwJ8G7E3HjDxLZ6MRH5i200v76T/cT7zUAeg0V578TfE3jKw8&#10;Exan8O/D9n4m1u4ki8q11G5+zQiF+TIzcfd/u9au/DuPxtNoUx8dSaRFqsj4ji0ISCKJNv8AekJZ&#10;moA1YPG2g3fiSXw5HrNhLr8UH2mTTorhWmSPO3cV615n8QPGPxgn8b2Oi+BvBmnLokV1E97r+uX2&#10;xJIB/rEiiVWbcezNWt8Lv2bvAfwhvpdT0LRQdfm3faNbvJGmvrjd97fK2W2/7PSvVqAOQ8XfDHwv&#10;8QL7S7vxHolrrFzpj+bb+fudI3/3Put/wKumtbSOxtxBbwxwxR/cjiG1as0UAeRfGH9qf4WfAdvK&#10;8ZeMbDTNQ2ebHp4k33Mnb7i/+zVw3gX/AIKHfAf4heIrTRNO8bwwX9yfLg/tCN7dJH/u72+UfjWT&#10;o/8AwTp+E4+JniXx34sgvPHWvaxqMl//AMTyXMNtubd5aIuAyr0+bPFfO/8AwVQ/ZL+HPhn4MweP&#10;/Dei6T4P1fTLqK2kh021WFL5JDt27Vwu5fvbttAH6WQTpdQrJFKJY5OUkj5FcN8X/jf4I+A3hw63&#10;421+10SzO7yvNPzzv/dRByzV4z/wTb8X6l4r/Y98GXmryyzS2KS2UckpVm8mJtqfd/2f73zV8ceA&#10;0sP+Ch/7ePiA+OILvU/BPhSCWKy06HzEttkcu1PN/u7m3sf73TotAH2RoP8AwUr+AHiPW7LS7fxl&#10;5E106xxy3dsyRB2+7ub+Gvpy0vIb22ingmimhkGY5IpN6P8A8Cr5i/aN/YY+GXxD+C+v6P4f8D+H&#10;tC1+O1aTS9Qs7FbZ451X5dzJt3bvu/Nx82a8G/4JD/HnUtX8L+JfhJ4imMt/4VkEmnmaXc/kMzLJ&#10;An+zGybv+B0Afe3xA+JXhX4X+HZ9b8Wa9aaBpMQ+e5vJdg/4D3b/AIDXz5af8FNv2eb7UIbP/hOP&#10;J8yTy/OmtZFiX/aZv7tfGXxR/tT/AIKB/t/jwDqF3PB4A8KTz27xWYZcwxf6xm/utI3y7uw6V95+&#10;If2Dvgjr/wAOj4P/AOFfaVY2YhEcd3aRbbyNl+632j77H/ebnvQB7b4Y8U6P4x0SDV9D1K11jS7l&#10;PMiu7SVXSQfUUzX/ABloHhOCJ9c1rT9GST7h1G5jgH/jxFfmz/wS7vNc+Cv7QfxX+But6zDNa6bv&#10;kt7TzOJbqKTazxf3d0fzFf8ACtj9mvwV4f8A23f2mPit46+JVjLrUPhXUV0zRfDd5L51jbIrMu7b&#10;0f7m7b0+f6UAfofoHjHQ/FcMsmia1p+sxx8OdOuY5tn12k1uV+anxJ+H9j+xV+278LdQ+GEMuj+G&#10;/Hs7WOs6CJf9DLbtu5F+8v3vM9AVwPlYrX6V0AFFFFABRRRQAUUUUAFFFFABRRRQAUUUUAFFFFAB&#10;RRRQAUUUUAFFFFABRRRQAUUUUAFFFFABRRRQAUUUUAFFFFABRRRQAUUUUAFFFFABRRRQAUUVleIr&#10;y40zw9qd7Zwie7t7WWWKL/no6oxVf++qAPnz9t/9r+x/ZN+HUV5DBFqfi/V91vpNgT8u/wD56y9/&#10;LX9TxXzj/wAE/wD9kbxf4m8fH9ov4vXl3/wlN/I11pWnzfLJiRdvny/3V2/Kkfp1xXzB4P8AEvxP&#10;1f4+XnxW+L/wU8Y/EXVfll0qwl0yeGzs5Fb5V2eXt8tV+6vc8nca+v8A/h5L8Vf+jaPFv/gNN/8A&#10;EUAfXP7R3j3V/hZ8CvG/izw/DHdazo+ly3VnDLGzoXVfl+VfvV+ZH7En7Y3w9/Zi8E6mNY8DeLNT&#10;8aa5evc6pqlppqbMbvliXc+7au56/Sb9nb4p+Ifjh8Of7f8AFfgG88DzyzNEmmasPnlRf49hXcq7&#10;v71ek/8ACM6T/wBAqw/8B0/woA/Cr/goT+1BoX7TPxQ8Ha/oWi61osWl6b9lki1i3WF5H89pNybW&#10;b5fmr9CX/aD8K/ts/stfF7w5p+keIvDMWkaCpuJdRtgjybUaRQm0nd80GG9mr58/4K0/B7xV4t+M&#10;/gK58JeDNV1qwttFxcSaRprzKH+0yNtby1+9tr9RNN0Cy/4R0WcljDDFc2qxXEcUapv3JtZfloA/&#10;Pz/gij4lsJfhF458PrL/AMTW21v7bJF/0xeCNV/8eV6+/PiPPHbeAPE0kkohjTS7nMkn3R+6avy5&#10;0v4b/GX/AIJvftB69rnhLwld/ET4d+IC48rTopJv3O/cqvty0ckf3dzcNW98RP2sPjb+298Op/AP&#10;w8+EOraBYa7J9mvdem83yY4Vb94vm7Qq/Ntz7cUAdN/wRg0C9h8D/EXW8RHS7rV1topN/wA5dE3N&#10;/wCOulfc/jb4C/Dn4lakNR8T+DdF16/+XFzeWqu/y9PmrD/Zb+Aenfs2fBbQPBNkYpry2j83ULyK&#10;Pb9pun+aR/8A2Uf7KrXr1AGH4V8HaH4H0iLS/D2j2mi6fF/q7WziWJB+C1uUUUAFFFFABRRRQAUU&#10;UUAQypHNCUflH7Vyfhv4S+DfB+uT6zonhnTdL1SVPKkurS2VHKddvFdlRQB5h8R/gHoHxOvJLu91&#10;PXNIvJI0iM2j6k1u5RW3L61qfEfwFrHi/wAHQ6J4f8Yah4Nuo3Q/2rZRrNcbF/h+b+9xmu7ooA83&#10;+E3w+8UfD7QtUstf8eXfjq/uZ2lt7vULZYfs67flj2qx+WuU8BeFvjvYeOLOXxf438M6r4WXzJLi&#10;DTdIa2uJP+ea7ix/Gvc6KAPFfiIvx3PjC4fwV/wh3/CM+TF9ni1aWdLnzP8Alpv2oV2+lc9o3we+&#10;JHw28OeMb/whqmgXfjXxNrcWsXH9pW7x2dvuVVmjUrlm/jw21a+i6KAPLvhLF8V477VE+Ix8MzWp&#10;2nTpdCMoZOu5XV1HtXJw+Bvj4fERubj4meHzpMeo+bHaQ+HyryWvmf6pm3/e2/Lu/GvfaKAPJvjB&#10;8H/EHxN1HTLjTPiV4g8DW1rBLHPa6GVVbktj5nZv4l7Vs+FPhRbeHPhb/wAITca1rWs2vkywyapq&#10;F0Xvpd7MzMZfX5uK9AooA4rwH8KPDPw0N5JoGneRdXSKLi6lkZ5Ztv3d7NWxaeENDsdVu9Tt9Gs4&#10;b+5fzJ7sW6+bI3ru61u0UAFFFFABRRRQAUUUUAFFFFAGbrOj2XiDSr7StQgF3YX0L29xDLysiOu1&#10;lP4Zr5l8af8ABNL9n/xd4cu9Mt/BsPh+WT7moaTKyXEbgerZ/Fe9W/2xf2gPib+z1qHg3WvB/giT&#10;xt4Ul8+PXYoYneaHbtZXVl+78u/5m+WvCJ/+CznglbfbB8OvExv3h8yO2lkjHP8A8T/tUAeI+Bfi&#10;P4//AOCfH7YFp8HIPEE3jPwLqd1bRRWF3K2I4bll8uRRz5ci99vykCvTP+C1/hvzvC3w21/7XgRX&#10;s9qLby+PmVW3bvwrz34M/Br4k/t7ftS2nxu8WaNJ4N8F2N3BcwzeX5bSpDzBFFuX9590b5OnNfev&#10;7cv7Os/7TPwC1nwzpYh/t+3kW+0t5dvM8f8Ayz3n7qt900Ad7+zlq1lrXwD8A3+nzi8tZNEtSksf&#10;8Y8pa+Hf+C23zfDP4aJ1kOq3P/opa4f9nX/gohd/sj/DKz+FvxX8BeJv7b8PyNbW8vlrERB/yzi2&#10;ybfu9j3FN8WL4l/4KnfG7wdeaV4N1Hwz8K/DzmK91XUT88nzK0qofu7tu3Crz3NAFL9tz4fX2nf8&#10;E7PgDd6nmwv9Ehs7WSwmj+fe9s3/AMTX6ffB/VbLW/hN4NvbCdbyzl0i18uaL7sg8pVryz9sv4C3&#10;fxj/AGWvEPgTwvZ2Z1WKGCTS4rocRmB1bajfwsyqyhv9qviD9nj/AIKUan+zH4As/hp8Vfh3rX9o&#10;+HiLKC6hHkybNzMqypJ/F83G3qKAPaP+Czv/ACbX4f8A+xii/wDRE1e4/wDBP3RLrSP2N/hnp+p2&#10;f2eY6dKXik/uNPIy/wDfStu/Gvg/4qX3xE/4KmfFnwpb+GvB2reGvhVpEnl3F/qPyIH3fvpGf7rS&#10;bflRV59a/WPwj4YsvBnhjS9A0yLydO0y1jtbcf7CrgUAcbJ+zb8K5PEP9tv4A8PnV/P+0fazYx7/&#10;ADN27d0/vV6RFGka7EACVLRQAUUUUAFFFFABRRRQAUUUUAFFFFABRRRQAUUUUAFFFFABRRRQAUUU&#10;UAFFFFABRRRQAUUUUAFFFFABRRRQAUUUUAFFFFABRRRQAUUUUAFFFFABRRRQAUUUUAFFFFAFa4uI&#10;7WGWSWQRRRrveST7oFflL+1J8cPG/wC3r8Z5vgR8Iz/xRVhdAarqsR/c3Plt80srf88Vb7q872UG&#10;va/+CqnjD4txeDfDngv4a6Pq17pfiFLr+2brR7KWabZH5e2Deg+RW3NnuduOma8N/Zc/aF8Vfsu/&#10;Dqy8N6J+zH4nkv5f3mo6r9mn869m/v8AMf3fRegoA/RL9mz9nvw/+zT8LNM8G6B+/wDJ/e3l/LHs&#10;kvJ2+9I/9F7V8Lf8FM/ilJL+0H8OvBfizTNR1P4Y6YItc1G10m3Z5b19zL5btwu3av4b817B8M/2&#10;8fid4/8AHujeHrj9nrxNpcN9dLFJf3kUsUNvH/FI7tGF+WvtG80axvZPMuLK2ml/56SxK/8AOgD8&#10;+vE//BVL4c3/AIB1rQNP+HXjKyil0ueyt/8AiWxpDHuiZV/5afKtfHX/AATh/aq8PfsteIPG99ru&#10;g63rX9sWttFGNDt1m8vYzN8+5htHzV+z3xJ8L6bL8O/Fcdro1rNdS6XdCOKG2Vnkk8htqrx970r8&#10;7P8AgkD8IPEvgzxf8R28ZeDNR0eK6sbP7LJrGmtEsn7yTcF3rQBzv/BWi90nxWfgp8RrT+0YLXU7&#10;V3+zXls0bRw7o5PnX+F+fu1+ovwu1e2134Z+FNQsyJLS60u1li/3GiXFeQ/tx/syyftS/Au78NWM&#10;8dp4gsZ11LSpZvuGdFZfLf8A2WV2X67Sfu18V/CH9tD40/sk+AdN+HHxA+EGt6zLpc/9nadf+VIn&#10;mJ95Y9+0iT73y7f4dooA9N/4LN7L/wCC/gHS45ojqF14lXyrXf8ANIPIlXd/uhmT/vqvtz4P6Lc6&#10;F8JfBulajGBd2Wi2dtcRj5l3rAqtX55eGfhP8V/29v2l/DPxH+Jfgybwb8MPDMn+j6VqO6GWXb82&#10;1VbDNukVN7fdwuK/T2OPygEQYjoAoW3h7TLSbz7fTbSCb/nrFbqj/wAq1KKKACiiigAooooARl3V&#10;lav4e03XNEu9Hu7OKbT7qFopbb7qSI33hxWtRQB478IP2afDXwL8R3194TvdbtNLubX7N/YFzftN&#10;YxfOG8yJG+43G3r0rT8YaF8T4/EU2o+GPE2lTaXJtCaLqNjs8v8AvN9oUlv+A7a9PooA4P4t+KPF&#10;vhPwr9v8F+FIfGGq+ekb6fLe/Zvk/ibftP3an+HHi/V/E/gO31vxH4ZuvCOqbGNxpV3Kszxlf9pf&#10;ve1drRQB458Lv2nvCHxc8V3HhzR7PW7TULeBrkjUtMkt0Eatt3bm4+lbvjf49+A/ht4hs9D8R+II&#10;tM1a5RZIrVoZXeTcdq/cQivRqzZ9G068nFxPZWk1yAP3ssSs/wDs/NQBB4i8V6R4U0WXVtWvIrLT&#10;4wpkml4A3fdrx/R/jZe+JP2mLHwvo+pWt94QufDUmo5htmJ+0rKq/wCu+791vu17deWFtqMPk3dv&#10;FeRHrFNGrr+RqOx0mx0wf6HZWtn7QxKn8qAOc0b4reE/EHiObw/YazDd61E0kcloA27Mf3+2Kx/i&#10;L+0R8PfhPrMWl+K/EsWkX8sH2iOGW2mfKf3vkQ128Gg6bZ3ZvINOtIroj/WxQqr+/wA1PvdHsb2b&#10;zJ7K1mlxxJLErt+ooA5TxD8XtA8P/DM+O4/tmr6AYFuYzptq000iN93ZHwayfg58dLH40/2lLp3h&#10;7xBo1rZeVsm1yx+zfaN277nzH7uOa9ItbWKythBBFHDHH0jiG1RVmgDw2Xx18atU+Jn9l6d8OtJ0&#10;zwfa6gsVxrWo6vvmuLX+KSGJU+9/ss1d/wCPvD3inxCtlb+HPE0fhqLexvJjYLcPIn91NzDaf9rm&#10;uzooA4/w74HlsfAn/COa3rN34lkljliuNQu8JNIkhb+793arbR9K5/4Ufs5fDr4LEz+D/DVppd/L&#10;D5Ut/wDM9xKm7dh3Y5NeoUUAFFFFABRRRQAUUUUAFcr41+GXhT4iwQReJ/D+na/HbnMQ1G2Wby/+&#10;+q6qvz88YftMftKfs9/FTxjY638LtR+IvgW51GeXQr/TrVnmt4N37tC0S7du3+8u73oA7H9rT/gn&#10;58KfHPw51rX9E0WLwX4k0iylure/0iPyUk2Lu2zIv3l+X2IrzX/gkf8AG/xd8VPAXi3wN4n1E6lp&#10;Xh6OKLT7mYn7RHHJuXy938Srt49K8/8AiL+3/wDG79pbwhe+C/hf8IdW0y6vpG0zUNQW2luXtg3y&#10;sm7btjb1Zvu19Pf8E9P2NL79lPwFqNz4jvEn8X666SXsUEm+G2RfuxKf4m9W/KgD5C/4JtNpngf9&#10;vD4l+FzPdebL9vtrPzY+ZPKnZm3/APAfzr9e6/Mf9sr9mj4n/CH9peD9oj4P6fL4geSRbnUdJs42&#10;eWKRUVWyi/M0Uir823vuz96rWq/8FK/i1430zXvDnhD4E63F4qiQWRlEMz/Yp5Pl3OgXcuPvDd6c&#10;0AZn7N2hXPiP/grR8V9c0yaK+0rS0uftFzFL08yONF/3vmXaateDrLR/hb/wV88QWUl5dzS+JrR7&#10;m3E0fH2meLzmX/dVVfFe7/8ABPX9kTUv2dvB+s+IvGbR3HxE8Uz/AGnUMfN9mT7yxbv4m3M7Mw/v&#10;4/hry3/goj+zr8U7j4seE/jd8LIZdZ1Hw9Gvm6faRf6TF5ZZt4x80isvyletAH6JV+Pnxi0W58bf&#10;8Fd9LstCntL26i1CzkkzL8kfkweZMv8AvKqP8vrXqh/4Kd/Fu7tz4X/4UFq0Pj+4smlitIrafb6e&#10;b5TLv8v/ADmup/4J+fsWeMfh/wDEDXvjF8XIYf8AhMdYDSWdpMFmmt3nbdLO7fwyN93b1G5s0Afc&#10;Hjb4ceFviPpn9n+J9A07X7Ldv8nUbZZkz/wKq/gb4V+EfhnbzQeE/DWneH45eZBp1ssW+uuooAKK&#10;KKACiiigAooooAKKKKACiiigAooooAKKKKACiiigAooooAKKKKACiiigAooooAKKKKACiiigAooo&#10;oAKKKKACiiigAooooAKKKKACiiigAooooAKKKKACiiigAoory79oH47+Gf2d/hrqfi/xLeRwxRRu&#10;LO1z895Nt+WJF/i/wyaAOH/bZ/ad039mD4ManrLTQzeJ79GtdGsTJ88kzDb5m3+6n3j+VePf8Esf&#10;2ar74TfDPU/HXiWLb4l8ZulxHFLH89vagsy/P/003biv+yteB/s4/s3eOP2/fil/wu743GWLwXHJ&#10;/wAS3RhujS5RSdsUS/wwr/E3Vz3zur9WbCwttKsYbO0hit7W3RY4oohtWNF+6tAHy5/wUH/amX9n&#10;j4QTaXos3m+PvEyNZaTbRf62Ld8rT/L/AHd3Hq1YX7In7K0X7N/7Meu3mr2+fH3iHSJ7zWbqVP30&#10;W6Jittuyc7P1auJ/bd/Zc+MnxK/aW8G/En4Z6douqf8ACPadHHEdXuY1SO6WWRlzE/3vvI3pWD4n&#10;g/b+/wCEd1j+0D4T/s77JP8Aaf3lp/q9rbu392gDyj/giR/yVL4pf9gq2/8AR7VT/wCCnvi7UtT/&#10;AG4vhpoU8sQ0/R006S2Aj+aN5rlWk3N/F9xK8c/4J2r8dX8beK/+FI/2T9v8iD+1f7Y8tY/J8xtv&#10;3vm67vu19Ef8Fd9F1Lwv49+Dnj99NtPNtY/KvLqIf6y5jkjkVG/iZflfFAH6v1+RH/BZf/ku3wt/&#10;68W/9HrX6qeAfE0XjTwR4f1+LyjHqdjBegxcp+8QN8v51+Wv/BTK0/4XD+258Lvh3pVjdzX8UEEV&#10;x5O350ml8xmT/djV2O6gD6y+OnwK8beIofhd8VvhNNp9v8RfCunR23lagWSHUbJohutn/wCBM+P9&#10;6uM+Knhj9pz9qfQ7PwB4g8GeHvh14Lupoh4hv4dX+2TXsCsrMsPyDbu2/wD2VfbukabFpGlWVhEf&#10;3VtAlvGZPvEKu3+laNAGT4d0Cw8KeHtM0SwiEGn6ZbRWtvF/cjjXav6LWtRRQAUUUUAFZmt6HYeI&#10;tNmsNTs4b2wlGJbaaPer1p0UAc54Q8CaH4A0P+yPDmmQ6Np/mNKIbQYUO33mrz/4TfDj4jeAPF2p&#10;prvxEPjjwfcwtLbQ6lYql9bzM/3fNVsNHtr2OigDzTx7498YeFPFNtBpXgKbxL4dNv5lxe6fcp9p&#10;jm3/AHFhfAb5fmzuro/Hfjyw+HXg/UvEuqxXbafYR+bLFZ2zTTH/AHUX71dRRQB5/wDCX41eFfjj&#10;4cn1nwpeTXFpaz/Z7gXdrJbvHJtVirK6j+Fq0NG+K3g3xBqh0zTPFekXuoCR4vskN9G829fvLs3b&#10;vl7108VpFAZSkMcfmn58D79cRpvwL+HejeLofFGneDdEsvEMTyyx6ha2EccweT/WPuVfvNu5agDs&#10;rzVLOwIS4vYbd5PuCWRVP61YSeOW38xJQY/7+a8n+Lv7MPw/+N+rwap4ssb+7v7aH7NFLa6nc22x&#10;N277sbhf+BV0vir4T6L4r+Gh8Dyy6jZ6IIIrYHTr6S3uNke3b+9Vg38PPPNAGT8Qfi9J4H+Jnw78&#10;KJpYvI/Fc11F9r+0bPs3korfdx827dXpfmR+oryPwD+zH4M+H17Z6jENS1nULCZ5rK71zUprx7Lc&#10;u1hE0jHaKyZP2RvCL+P5vGEWseJodVl1H+0v3WuXIt9+7cV8rfs2/wCztxQB7RfapZ6dj7XfQ2fm&#10;fc86RUz+dRvrdhHpUupG9hGnxo0j3fmL5QRfvNu6VxfxX+A/g342DTP+Ew0yXUv7NdpLby7qa38s&#10;tt3f6thu+6Otavg74X+FvAXgoeE9E0uKDwzskiFhLI0ybJM7k+djlW3dOnNAFPwj8bPAfj/XZ9F8&#10;NeK9P1rVoYPtLw2Uvm7E6buOKxtb/aJ8NaD8VofAEtlrc2tS+V++h02R7RPM27cy/d/i59K6zwl8&#10;NPCPgIN/wjfhrSNA8xNj/wBnWMdsz/XaorqqAOM+J/iLxV4Y8Lm88IeGovFWteaka6fNe/ZkKH7z&#10;F9rdPpT/AIZ3/i3U/B9ld+N9M0/RvEEjyGWx025aeKJN7eWu9gNzbdufeuwooA8Y+GXwCvvBfjS8&#10;8V+IPiJ4i8Za1MksNvFqMois7eBm3bUgXuv97Nen3nhnSL7U/wC0brTLSe+8nyftMsSs+zOdvNbF&#10;FACKu2loooAKKKKACiikZttAHzX+1h8Wvjj8N9W8PW/wj+Gg8e2t1BLJqExkx9mdXXYv3h95d1fm&#10;h+0L8f8A4gfG/wCJmj+GP2iYda+GvgC2usyafpOm7sP/AHmZmHmfxfN/D/dr9s9K1ix16wiu9NvI&#10;b60lHyTWkiuh/wCBCvA/2+dF0DWP2SfiNJ4ggtJha6RPcWUt5tHlXOz90Ub+9uxjHXpQB0Hw5l8H&#10;eCv2W4J/hbeRXnhnTPD0suk3YPm+Z5ULMrP0+bd1zg5r4L/4Itatc658SPjLqF0c3N9BZ3Mp9Xaa&#10;Zm/9Cr3P/gkdbRaj+x9d2cg86OTWL2N4ZPmTDKny14R/wTAuL74dftkfF7wPcWVtZC687zIV6xeR&#10;O5jVNvy7dsn/AKDQB+qmt/8AIE1L/rhJ/wCgmvyK/wCCTv8Aydp8S/8Ar1uv/R7V+qnxV8b6X8Nf&#10;ht4l8T65KINL0ywluZ+eo2/d/wB5m+UfWvzX/wCCPXgiXxH8RPih8R2tLuLTpH+xWcpK7HkkdpJF&#10;b/aVWT/vugDU/wCCc3/J/v7Qn/XG8/8AThHX6jV+Sn7JPie4+D3/AAU4+InhvWPslnL4lu76zzKf&#10;+mv2iPZ/tNtr9Ybq6isoZriciKONGkkk9FXmgD8uv2dP+UuPxR/676jXpfhX4a/Fb9iT4++MtQ8G&#10;eAbr4l/C/wAaXv26SLSJl/tHTn3MzffwrfM7fL3GOV215v8AsHalonxq/wCChnxl+IGkTXTafHHc&#10;XOnydElSSZY/m/4D8wr9TKAPgHRfhB8Uf2s/2pfCvxM+Jfg2T4deCfBZf+ytGvJVkv72T7ys+35V&#10;XzNjf8AxzndX39RRQAUUUUAFFFFABRRRQAUUUUAFFFFABRRRQAUUUUAFFFFABRRRQAUUUUAFFFFA&#10;BRRRQAUUUUAFFFFABRRRQAUUUUAFFFFABRRRQAUUUUAFFFFABRRRQAm2jbS0UAFFFFACEBqWiigB&#10;GXdUEFrHarshhjii/wCmY2/yqxRQAUUUUAFFFFABRRRQAUUUUAFFFFABWV4j8Q6b4S0K+1jV7yLT&#10;9LsYWubm6mOEjReWY1q1j+JvDWm+L/DupaHq9nFe6XfwvbXNtKPkkjZcMKAPgzxb/wAFa7LUtWvL&#10;D4U/C7XfiBHYtJ9puiWhTy1/5ap5ayHb/vba3/2Yf+Co/h/42fEOHwR4t8KTeAtfvX8vT/NufOhk&#10;fbu2OzKjKzfw/Kc19dfDj4UeE/hD4dg0Pwb4fsPD+nxLjyrSIK0nu7feZv8AabNfmZ/wVr8F6Hpv&#10;xn+F2oeD/wDRPiXqcyx/ZbOJU83bKq28rN/z08z5RQB+l3xh+IMvwq+F3iTxdBo91r0uj2j3K6fZ&#10;8y3G3+FetfnmP+Cxfi//AKIPd/8AgdN/8j1+l/hxbmPw/paah/x//ZYvtH/XTaN3/j1WP7Jsv+fK&#10;D/v2tAH5g3n/AAWX8S6Xb/aL34HzWkX/AD1n1KRE/wC+jBX3N+yr+0BF+078GdI8ex6R/YxvXmt5&#10;bEy+cI3jcq2G2ruX8K+Hv+CqHxO1P4gePPCP7PHgnTfP1DU5or7UYorZS00jNtt1T/d/es31r7Q0&#10;/wAPW37J/wCyZeWmlw2sUvhTw1LckQ/KlxdRwM0j8/3pB+tAHmv7TH/BRfwh8CvFc3gfw/ot/wCP&#10;vH42p/ZWmj5I5P8Anm78tu2/NtVWryrTP+Crmo+G/FWm2fxQ+DeteB9GuwudV8xpvL3Nt3bGjTK+&#10;u1s+1cj/AMEifhTH441bxz8a/E8MWp61c3zWOn3V1J50sbn95cP83Kt80ShvTcK+4v2qPhJonxr+&#10;BPjHw3rkQMTWMtzb3Pl7ntpol8yN1/4Eo+o4oA9I0DxJpvibw9Za3pd3DeaVfQLc293E/wAkkbLu&#10;DV8uyft/R69qviRPAnwt8Y+PtA0KZo7nXtHtojbSbW2t5O518z5lf7ua+bf2O/iz4m8Tf8E8fi94&#10;U0ufUJtf8H2tzbafdWcfzeRIm5VT/d2y/g1fUX/BMQ5/Yp8A7P8Ap7/9KZaAPQP2bP2pfCX7Tnhy&#10;8v8Aw99q03VdOfytQ0TUY9l3Zt/tLn7rdvpXtVfEP7J02hz/ALcv7S8nh+WKe0/4l3mSxbdnnbZP&#10;MVNv8O7/AMe3V9vUAFFFFABRRRQAUUUUAFFFFADGUSAqwrAk8C+G59bt9Yk0HTjqttG0cd39mXei&#10;N95d2K6KigCGCCOCLy44xFGO1TUUUAYWveD9D8UQiPWNHsNTiDrLi7tlf51+63PpWpa2kVnFsgij&#10;hj9Io9lWaKACsTXPCWieJrfydV0ez1OHesnl3Vurjev3T81bdFAFa3tYrSHy4Io4YvSMbf5VZooo&#10;AKKKKACiiigAooooAKKKKACiiigAooooAKKKKACiiigAooooAKKKKACiiigAooooAKKKKACiiigA&#10;ooooAKKKKACiiigAooooAKKKKACiiigAooooAKKKKACiiigAooooAQgNRtpaKAE20tFFABSABaWi&#10;gAqC4tYpx+8ijl/66Cp6KACiiigAooooAKKKKACiiigAooooAKKKKAPlj9rv9uvQv2W77TfDtvoG&#10;oeLvGupJ5ttpVnuRAn95n2t+CqrV8r+OP+Cg/wC1N8PtKs/EfiD4Nw6N4buv9JjlltpG/c9fndc7&#10;Pl/iZV+lfpff+CtA1LxHZa/eaNZ3mtWKNFbahPbq81ujNuYI7fd/Cq/xFn0O18Aa/L4m8j/hH0sZ&#10;jffa9vl+TsO7du9qAPIf2O/2vND/AGvPA+pavpejXmiX+kTR2uoWs5V0DshZfKcH5l/3lX6Vxn7b&#10;37RPxg+B1/4Zt/hr4B/4Sqzv1lNzf+W03lupXbHsX7vX71fM/wDwRv0yV/H/AMXNV0OG6j8DZS3s&#10;/Pl6P5u6NWX+95f8VfqjQB+Uv/Dwn9rH/ojY/wDBZPUPhb/gqN8atP8AjB4Z8KeM/AFnpv8AaV1B&#10;FJYfZpYrnyZH27kzn/0H+Gv1G8V+I7Lwf4X1jXb84sNMtJb24I+9sjUs3/oNfl1+wr4W8R/tbftg&#10;eJf2gvEkHneG9Mmlj083cjP5c2NsEUKn+GOM7j2Bb/aoA/Rr44/Grw1+z58OdS8ZeKp5IdLsdoEU&#10;PzS3EjfKkaKfvMzf418M6P8At0ftOfGuK88SfCn4KR3fgvzGit5byVXaQr95tzMm7/gOR2zXHf8A&#10;BWTXLr4i/Hv4UfCi01WCO1ung+0RGVj9nmuZ/JRpUz/dbcO+K/TrwJ4P0/4f+DtG8OaZBFaWGmWs&#10;dtFFCNqjauKAPkz9kD/goHcfHXx7N8NPHPhO58G/EC3gkl8r5hDL5a7mBVsMjY+bbyMd69c/aj/a&#10;n0z9mvRdFB0e78TeKdfuGtNG0HT/APXXUg+8f9lclfm5+9Xxn/wUoki+Cn7Wnwb+J/h+GW31+5ni&#10;/tAQvs+2pFKq7H/3o/3Z/wBmui/ac10eDv8Ago58CfGnief+xvB9zp3l29/dzf6PHNtk8xfRf9bD&#10;lu+9aAPRfF/7dnxN+CWraDP8Xvgr/wAIp4P1J0jn8QaTq/25bJ2/hdPKHzL3/TdX2dpWqWut6Zaa&#10;hYzxXlndRrLFNEdyOjcq1fJ//BULx34W8OfsneJtK1m8hGoa55UWnWImVJbiRZUbco/iVfvGvXP2&#10;QvDmp+Ev2YPhpo+sWstlqtpokEdxDMdzxvt70AeyUUUUAFFFFABRRRQAUUUUAFIy7qWigCta2Vva&#10;jEMEUP8A1yjCVZoooAKrJaxxymRIoxI/+sPc1ZooAKKKKAK/2SL7T5/kx+Z/z0x81WKKKACiiigA&#10;ooooAKKKKACiiigAooooAKKKKACiiigAooooAKKKKACiiigAooooAKKKKACiiigAooooAKKKKACi&#10;iigAooooAKKKKACiiigAooooAKKKKACiiigAooooAKKKKACvhX9vX9hPxx+1b498P6x4e8T6dpen&#10;6XaeSbXUTKU37t25VVSK+6qKAPzktP2Rf2ytOsbeztP2g7SztLdFijhhd1SNFG1VX91XovwI/Zx/&#10;ac8J/FPRtX+IPxx/4SHwrYu8lxpcJZ/tnysqq25F+X5t3/Aa+1qKACsXxbpkmv8AhbWNMt5RFNe2&#10;c1tHIfuh2RlraooA+HP+Cfn7Cfir9knxh4s1fxB4h0nWYtYsorWOLThJvjdZWbc+5RX0d+0T+z54&#10;W/aV+Gl54N8VQS/ZZH+0211B/rrOdc7ZUP8AwI5X+IFhXqtFAH5h2X7E/wC1x8LF03w34D+NYPhU&#10;TmKM/aXh+zQj7rbGR/4f4Vavfv2Vf2E4/hB4wuPiV8Q9fm8c/FW5Mhl1WaVnit9/XZu+bdjjcccM&#10;Rivr6igAooooAKKKKACiiigAooooAKKKKACiivij9sLw7+1D8UviFb+CPhgbbwp8P7q2UXPiOK5V&#10;Jn3Y8zcf9ZHt7KmCaAPteivye+MP7Af7Qnwg8Lf8Jb4L+Mev+LrrR4VuZdMF9cpcO65aRolMjKy/&#10;7PU19X/8E5/2o739pb4IGTX5vP8AF3h+f7DqMvl7ftHeOX/eZfve9AH1lRXxL+2H+xd8V/j/APFW&#10;28T+DPivL4M0qLS4rL+zxc3UXzq8jNJ+6YL825Pf5a8K/wCHWv7QP/Rws/8A4HX/AP8AF0AfqfRX&#10;4p/sq6X8T7b9vTS/BekfFDUPHun+Hr1rnVb+HV5ntLm1j2rN8juQ21n27fWvuP8A4KFftmaj+zjo&#10;Wj+FvBKi8+I/iF1+xxeV532eHdt8zZ/EzN8qrQB9k0V+ZPhT/gnF8ZvGfhZdf8WfHfxBo3ivU0N7&#10;JYQ3twYbZ2+ba+2QfjtwB0FdL+yF+0B8Qvgn8eLz9nH43ap/bF+EX/hHtZ5meX5dyo8v91o/mG75&#10;lPyk0AfojRXyd+1j8Q/Gfin4leDfgl8MfE3/AAinizXI5dS1bVvLRvsWnxbeU3DLSMzcbf7jV5h8&#10;c/hv8Yv2T/Dul/FLw98XvEPjnRfD08Vx4h0DXI4P9Jtd6+d5W1BtXbv/ANpeoNAH6AUVj+FvEVt4&#10;r8OaZrdmf9Ev7WO5jP8AsOu4VsUAFFFFABRRRQAUUUUAFUtQsItUsZ7ScboriNo3H+y1XaKAPziv&#10;/wDgnT8Yvg/qupSfAn41Xei6LetJL/ZWoSMjR/8APNd/zq3+9tWuWl/4J4ftFfHttHi+M/xg87RY&#10;n8yXT4ZWuXi+b+FdqRs3+12r9RqKAPP/AIKfBXwr8AfAVl4N8HWUtlo9qzSATSb3kdvvM7fxNXzF&#10;+1j+wBffFL4m2fxP+Ffif/hAvH4dRf3YkdEuNqqqSfJysm1dv+18tfbtFAH5mwfsR/tW/Fb7Z4a+&#10;Jvxp8zwRLcpHeQxXLSvewK27cq+Wv91PvNX3h8E/gn4V/Z/+Htn4Q8H2Zs9Ltt0hkkO+WeRuWkdv&#10;4mNehUUAfGf7aX/BPjTf2k9ctPGvhjWf+EU8fWoSM3h3GG7Rfu7yvzKy9mXPpivF2/Yr/a88Zfbf&#10;Cniz45geCpUW2lliupJXuYW++u3Yrf8AfTc1+mlFAHhn7K/7JfhH9lHwbNpHhwzXl/fMsuoapdf6&#10;65dfu/7q/wCzXudFFABRRRQAUUUUAFFFFABRRRQAUUUUAFFFFABRRRQAUUUUAFFFFABRRRQAUUUU&#10;AFFFFABRRRQAUUUUAFFFFABRRRQAUUUUAFFFFABRRRQAUUUUAFFFFABRRRQAUUUUAFFFFABRRRQA&#10;UUUUAFFFFABRRRQAUUUUAFFFFABRRRQAUUVzXj7xxpPw28G614n1uWWHStItXubmSJC77FXcdq/x&#10;NQBzHx4+PPhP9nj4eXni7xXeiK1i+WC1jx595N/DFEv8TH9O9fnb+xT4I8V/tkftW6p+0F470nd4&#10;XsJJf7Khu498Pmfdhii3fe8lW3bv7y+tedX/AMY9A/4KF/tCDUPil440n4c/Cbwr+90/RtRvVgmu&#10;kZvmVGb70jbE3t/Cu3Ar9I/C37Uv7Ongrw/ZaJofxN8E6bpNjCsdvaWupwIkSL6fNQB9AVgeNPFl&#10;j4F8H614k1A40/SLKe+uCP7kaMzfj8tO8J+LtD8eeH7PX/D2p2mtaNer5ltf2ciywyjdt+Vh1+Za&#10;+BP+CvH7QM3h/wAC6P8ACTQZpZdb8TSJLexQcsbZW+WP5f4mk2fL3FAGH/wTc8F337QHxt+IH7R/&#10;i4+fdSXrWOjRGP5Y9w+dtv8ADtj8pRj+81fU/wDwUD8Oan4n/ZD+Itnplv8AbLuOxW58v7uI4nWS&#10;Rv8AgKqzfhWp+xX8EJf2ff2dfCnhO8mE2qeUb69PYTyfMyL/ALv3fwr1D4leDIfiH8PPE3hidjFF&#10;rGnT2MjxfeAkjZf/AGagD4u/4IzD/jF/Wf8AsYp//RUNfafxM/5Jx4q/7Bd1/wCimr8pf+Ccfxz0&#10;f9kn4r/EX4WfE+8PhT7TdLsutRl2W9tPDuXa27hdytu3d9q19T/tg/8ABQf4a+Dvghr1v4F8Y6R4&#10;s8V6xA2nafa6VcrcGIyLtaV9v3VVW3DPVuKAPKf+CMaR3nhT4sQSHzYpNRt/Mi/g+ZZq9+uf+CeH&#10;hGx1XXZvCfjLxl4B0vXHaS+0Xw5q5htJN33lVNvyrUv/AATd+CmpfBX9mbS49biMOt67O+tXEcse&#10;yWLzFXbG/fou7/gdfVtAHkvwB/Zq8C/s2+HLjSPBmmSQfanMt3f3knm3dy/q8n8XsO1etUUUAFFF&#10;FABRRRQAUUUUAFFFFABRRRQAUUUUAFFFFABRRRQAUUUUAFFFFABRRRQAUUUUAFFFFABRRRQAUUUU&#10;AFFFFABRRRQAUUUUAFFFFABRRRQAUUUUAFFFFABRRRQAUUUUAFFFFABRRRQAUUUUAFFFFABRRRQA&#10;UUUUAFFFFABRRRQAUUUUAFFFFABRRRQAUUUUAFFFFABRRRQAUUUUAFFFFABRRRQAUUUUAFFFFABX&#10;5c/8FAf2nvEPx78b/wDDN3whs7rVNQmuhbaxd2knySOv3oNw48teC7N6Yrvv+CnP7cGufAyyi+HP&#10;gyKWz8SaxZ+Zc60ODZQN8u2L/po397+EdOea8/8A2Jfjn+y/+y74IW8v/GJ1L4h6ugl1nWpbKV33&#10;N83kI237qnr3ZuT2wAfan7In7NWm/su/B7TfC9qIpdalRbnWL+M7vtN1t+bbwPlX7q+1e6V88/C/&#10;9u74NfGLxvp3hDwn4o/tHX7/AH/Z7Y20qb9qNI3zMv8AdU17xqWo2+k2F7f3coitbWNpZZD/AAIq&#10;7mP6UAfCn/BWn42an4R+FWjfDfw3KDrfjW6FvLDD/wAfH2ZWX5U/66SbE+m4V9Nfsr/BXTv2f/gX&#10;4Y8HWEIE1tarc3khj2PLcyfNI7f7X8P/AAGvzX+F63v/AAUO/wCCg914wkM0XgbwrOl7b/vGTFtb&#10;vi22/wB1pJFRm/4FX7D0Afj7/wAFAPC154f/AOCkXw21u88qLT9YvdFltpfM/hiuI4335+78yn8K&#10;/YFW3V+bn/BX/wCAeseLPDnhn4n+H9Nl1Cbw9vttSEO53itt3mLJt/uq2c+ma734N/8ABVP4L6t8&#10;O9GPijVLrwzr9taxRXdjJayOodVClkdR8y0AeQf8Fg4JZviV8G/LhllxM3Ece7/lqtff/jn4M+Ef&#10;jZ8PLPw5420G11rSzBHJ5U8fzRSbfvI3VWr869B8bS/8FCf+CgPhrV9Hh1GH4beA3S6s7v7My/PC&#10;3mIz/wAK+ZMvG7nHFfq3QB8zeAv+CefwV+H3imz8QW3h+71nUbHb9mOu30l7HblfulEk4+XtX0x0&#10;paKACiiigAooooAKKKKACiiigAooooAKKKKACiiigAooooAKKKKACiiigAooooAKKKKACiiigAoo&#10;ooAKKKKACiiigAooooAKKKKACiiigAooooAKKKKACiiigAooooAKKKKACiiigAooooAKKKKACiii&#10;gAooooAKKKKACiiigAooooAKKKKACiiigAooooAKKKKACiiigAooooAKKKKACiiigAooooAKKKKA&#10;CiiigAoorkPid8R9D+EngDXPFuv3cVppOkWr3MpJC78fdRf9pmwo9zQB5l+2l8drH9n/APZ+8S65&#10;JfR2etXVs9lpMR+ZpLplwu1f9n7x+leGf8ElPgfq3ww+BF54l1uCWyuvFdwl7bQzHH+iqv7ttv8A&#10;Du+99K+a/B/gz4if8FV/jb/wlfiU3Phr4QaHN5dvFD90dzBFn70zfxyfw/lX64aDoVj4c0Ow0ewh&#10;EOn2MCW1vCP+WaKoVV/KgDTr5p/4KA/H64/Z9/Zt8Qaxp4/4nmp/8SnT5Mf6qSX5Wl/4Cu9h77a+&#10;lq/Lz9vPVb39qf8Aa5+HfwF8NzS3en6ZOtzrsIOIudskjbh/dh3/AI+9AHpH/BJf9nb/AIQD4T3n&#10;xK1uDd4k8YSeZbyy/fisl+7/AMCkbezf7q14F+0Pqum+Pf8AgrH4U0+403z4rK+0+1kimPySuqqy&#10;tX6zaJpFtoGkWWmWUMcFpZQpbxRR8LGirhR+Vfkv+1Bb6b8Lv+Cqfg7XLiC7+yalfaddSYj4kdts&#10;fyf7O7rQB+vVfjf+2/dy2f8AwVE8HPbyyQSf2joQ82LqNzQq1fserbq/IT9r3wre+Mv+Cqng7T9P&#10;8rzvtWj3P76TYmyNY5G/8dWgD6j/AGsLfV/gP+0j4G+P8Ggah4t8N22nS6BrNrp0e+4skZlaOdE/&#10;i/jz0rkf2n/2qtM/aY+H8Pwj+Emj+IdZ17xn5FrcX8umz2lvp0Lsvmec0iDO1fvBeMd6/QYgNTIo&#10;Y4/uDFAGH4G8O/8ACHeD9E0PzTP/AGbZRWvm/wB/YoXNdBRRQAUUUUAFFFFABRRRQAUUUUAFFFFA&#10;BRRRQAUUUUAFFFFABRRRQAUUUUAFFFFABRRRQAUUUUAFFFFABRRRQAUUUUAFFFFABRRRQAUUUUAF&#10;FFFABRRRQAUUUUAFFFFABRRRQAUUUUAFFFFABRRRQAUUUUAFFFFABRRRQAUUUUAFFFFABRRRQAUU&#10;UUAFFFFABRRRQAUUUUAFFFFABRRRQAUUUUAFYPjbwdpPxC8Kap4c1yAXmk6nA1tcwn+NGreooA+U&#10;/wDh2H+zz/0Jp/8AApqb/wAOw/2ef+hLb/wKkr6uooA5vwN4G0P4aeEdM8MeHNOi03RNNTyra0i+&#10;7Gu7d/Ni1ea+IP2P/hb4r+LkXxL1vw//AGp4vimiuo7q7lZ0jki2+W2z7vy7Ux/u17dRQAUUUUAe&#10;L/Gr9kX4U/tA3sV74y8K217qiJ5X2+I+VcbP7u9f96uL+EX/AATu+CPwd1Ox1TS/DP8AaWrWMnm2&#10;99q8v2h433blb+7uXtX05RQAUUUUAFFFFABRRRQAUUUUAFFFFABRRRQAUUUUAFFFFABRRRQAUUUU&#10;AFFFFABRRRQAUUUUAFFFFABRRRQAUUUUAFFFFABRRRQAUUUUAFFFFABRRRQAUUUUAFFFFABRRRQA&#10;UUUUAFFFFABRRRQAUUUUAFFFFABRRRQAUUUUAFFFFABRRRQAUUUUAFFFFABRRRQAUUUUAFFFFABR&#10;RRQAUUUUAFFFFABRRRQAUUUUAFFFFABRRRQB5z4//Z6+GvxV1WLVPGHgfQ/EuoRR+VHc6lZJM4T+&#10;781cx/wxT8B/+iTeE/8AwWR/4V7bRQB5n4F/Zu+F3wx1v+1/CfgLQPD2qeX5X2rTrFIZdn93cK7j&#10;XdA07xPod7pGqWcV9p19G0VxazDKSI33latSigDiPh18HfA/wjtryDwX4V0rwxDduslxHptusPmu&#10;owpbbXb0UUAV5reO6hMc0Qljk4eOQblrwrxB+w18CPE3iKz1u9+Gmhm8tpHlYRW6olwzf89kHEnt&#10;ur32igDA8I+CNA8BaHFpXhvRrPRdOi+5a2ESwp/47W/RRQAUUUUAFFFFABRRRQAUUUUAFFFFABRR&#10;RQAUUUUAFFFFABRRRQAUUUUAFFFFABRRRQAUUUUAFFFFABRRRQAUUUUAFFFFABRRRQAUUUUAFFFF&#10;ABRRRQAUUUUAFFFFABRRRQAUUUUAFFFFABRRRQAUUUUAFFFFABRRRQAUUUUAFFFFABRRRQAUUUUA&#10;FFFFABRRRQAUUUUAFFFFABRRRQAUUUUAFFFFABRRRQAUUUUAFFFFABX5Uf8ABSvwr8bvix8dbPw/&#10;png/W/E3ww0dLa5isdNzFFeyMqtNvdf4vvqGx8tfqvRQB+bHhH9rb9oL4eeHbLw/4b/ZP/sbRLGP&#10;y7ewhuZdkaf9817r+zP+0l8bvi949m0vxz8Ff+EG8PRWrSyarLdO3z/wqisvzbq+sqKAOK+Lni+/&#10;8BfDnXtc0vR7rxBqtravJZ6VZjdNczY+VE/GvhT/AIJm/s3/ABE0b4mePvi98ULK/wBH1vV3kiit&#10;Ltdr3Dyv5k0p5Py5+UCv0gooAK+KP+Cj/wCxlq37SPhzRfFHgvA8deHv3dvD5nl/aIC27arfwsrf&#10;MK+16KAPzC8Nft3ftN+ELHRvBesfAKbWvEkVt5Yvj5qfadvy7/lUpn1+bn8a9H/Yq/Zb8d33xg1n&#10;9oH42wRxeNdSDDS9LO0mxRl27jt4XbH+7Vew96+9q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MPjT+0Z8O/2erGyvPH3iSHQIr52j&#10;tsxSTPIV+ZsLGrNXdeHtfsfFOg2Or6XN9r06+gS5tpR/y0RlDK3NfmH/AMFu0xB8M3/27r/2Wv0N&#10;/Z3/AOSEfD//ALAdp/6KWgD0Sisz/hINM/tX+zP7StP7T2b/ALJ5q+bj12da5bx18cPh/wDDGa3i&#10;8V+MdE0CW6fyoo9QvUjZ3/u4JoA7yuP+J/xP8P8Awd8D6l4r8VXv9naNYJvln8pn+i7VBNdDperW&#10;OtWYu7C9hvrWQcSwyK6fmK4742fDHw38YPhprPhTxeWi8P30P+kTRS+S0e3ndvPC/jQBzv7Of7T/&#10;AIJ/ag8L3mt+DLud1sJlt7y1u4Wjlt3b5lB7NuX+6xr2KvCf2Vv2cfh3+zj4W1jT/h5eT6lp+pXS&#10;3N3d3d6ly7uq7VXcoC/L/WvmD/gqh8fdc8D2Hw0HgHxzLpksuo3UeoxaTcr+8RfJ278Z+78//j1A&#10;H6K15Z8ff2hfCH7N3gaXxR4yu5YbMv5FvDBEzy3M3/PNO3/fWBWp4N+JPhu98OaCknibTry/ltIO&#10;DeRl5HZV9/vbq5n9p74CeBP2g/h7DoHj+7m03SLa6W6S7huUt3jkwVHzsCv8VAHafCv4laJ8YPAe&#10;jeMPDs5m0rVIVmjMqbXHYqw/vKciuxrz34IfDfw38Jfhdo3hTwhdyXugaejR2000yzPJ82fvrgN3&#10;rrtc8R6T4bt/tGq6na6ZD/z0upVjX8zQBqUV5l4N/aT+FnxC1abTPDfj7w9rWoQ8yWtnfRu/3tvT&#10;P96vTN1AC0V+d/8AwVf+Pet+AfAPgiXwB4ybTdQOrzx3n9k3K79ixdH6/wAVfSH7J3xZ07Xf2dPh&#10;zd+IPFlne6/daRBJcy3l7H50kzf3+fvUAdl8d/j94Q/Z08Ey+KPGl5LZWCyeVFHDG0klxJ2RAv8A&#10;7NgVY+Bvxt8K/tB+A7Txh4PvZbvS5naCQTRNG8Uy43RuGH3l3fw8c1iftMfAjwJ+0B8O/wCwPH00&#10;tlpUNwlxHdwXS27xP7O2V+bp81Wf2cPgn4M+Anwus/C/gSeW90HzpLoXMtyszzyPgM+9cL/CvT0o&#10;A9YoqvPdRWsEslxIIoox88knyr+deZ63+1D8JPDfiGHQ9T+Inh2z1aXb5dpNfxhzu+73oA9UoqpY&#10;6hbajD51ncxXkJ6SwyK6/mKWe6isoJZ7iUQxRjLySHav1oAtUVi2PirRdQ0+W/tNUs7ixh/1t1Dc&#10;KyJ/vNniuW0X4/fDbxH4ivtD0zxvod7qtjJ5dxaQ30ZeN+m3GaAPQ6KKKACiiuc8Z+PvDXw90qXV&#10;PE+v6foOnxrmSfULlIUH/fRoAj+IfjCPwB4G1/xLJBLeRaRZS3ptYvvy7F3bea+bv2Ef22NS/bCH&#10;jF9Q8M2nhoaHJAI/sl003meZu+9uUf3a9D+KHxW8G/FT9nX4iXfhDxLpXiW1Gh3gMunXKzD/AFTf&#10;3a+Kf+CI3/Ht8VP+u1n/AO1KAP1Loorzfx3+0T8MPhlfQ2nivx74f0C5mDGOG9vo0f5fvcZoA9Io&#10;rD8O+K9E8WWIu9E1O01S1KLJ5tnKso+b5l+7WrLMlvCZHIijTlqAJ6KyNK8S6TrcE0unana30MX3&#10;5IJVdU/KuTt/j58N7nxVeeGovHGhSa/aJ5k+ni/j82MfTNAHodFRRSJIu9CClV72/ttMtzcXlxFa&#10;Qp1lmkCL+tAF2ivM7P8AaQ+Fl/4tm8L2/j/w9Nr8XEmni/j83+Htu/2hXpKuJF3JzQB4LYfto/DL&#10;Ufj9e/BwandQeMLab7MFmtW8mWfbuaJX/vY9eK99r5d0T9jr4QW/7Ud98U49Su9S+IDXUl79gmvo&#10;2ht5tqruWJVDDaP7zH71d/8AtR+Prbwb8EPH8lvr1ro3iCLQLy5sibhI5g6xNtZN38W7pQB7HRX5&#10;wf8ABKX9oHXPGvhbx9cfETx8dSmhurWOy/te6UeWmyTdt3Yr9ApfGOgQabDqcus6fFp0r+XHdm5T&#10;yX+jZ20AbtFVbW8ivraOeCWOaKQfJLEdymnT3EdrDJLLIIo0Xe8h+6BQBYorK0bxBpmvweZpmp2u&#10;pRJ9+S1lWT/0GtWgAooooAKKKKACiiigAooooAKKKKACiiigAooooAKKKKACiiigAooooAKKKKAC&#10;iiigAooooAKKKKACiiigAooooAKKKKACiiigAooooAKKKKACiiigAooooAKglnjtomkkYRRxjLOe&#10;Fqevzd/4KV/td6/Z+KbH4CfDi48jxBroittV1BTtePz22x2yN0Xdu+duy0AfTfjX9vf4B/D/AFf+&#10;zNY+IunC625/0OOW8T72370Suv8ADW18Of2yvgt8VZYovDnxA0i4uZX8qKG6draZ29Nkqq1fNP7P&#10;3/BIz4d+DfDcE/xLMvjPxLcRqbiGKZobO2f+6gXDNt/vM3P90Uvx3/4JF/D3xbpn234Z3s3gfxBb&#10;IDbxeY01pK6/39zb1b/aVuPSgD9AqK80/Z28J+JfAvwQ8H+H/Gl7/aXiXTbFba9uvN83zHVm2nf/&#10;ABfLtrrPFfjXw/4H0qXUfEGsWei2EQ+ea8lWJP8Ax6gDforzzwP+0D8NviVlfCvjfRNfIfy8Wd9H&#10;J8393rXodABRWTrPiTSPD3k/2pqdrpwlOE+1TLHv/wC+qoeMPiJ4b8AaRLqniTXtP0TTo03m6vbl&#10;Ylx/wI0AdLRXLeC/iV4V+Ienw3vhnxBp2v2sqebHNp9yswdOm75a6mgAorO1jW9N0S2Nxql7a2Nr&#10;/wA9bqVUX9a5Dwr8ePh145vb2z0Dxvoeq3dpN9nnitL6N3jk/u9aAOq8SaqdB8O6nqaQmf7Fay3P&#10;lD/lptRm2182/sH/ALYmpftheFvFWq6l4btPDUukXsdtHFaXLTeZvj3bvmUV9DfEL/kQfE3/AGC7&#10;r/0U1fnn/wAEQ/8AkmXxM/7DFr/6IagD9LqKyNV8TaTotxDb3+p2tlNL/q4p5lRn/OtegAorE1Tx&#10;XomgTw2+paxZ2M0v+rju7hUY/wDfRraVt1AC0VyHj74s+DfhfZC88XeJtK8PWvaXUblYh+tT+D/i&#10;T4X+IGnw3nhzxBp2t20sfmxy2VysuU/vcUAc/wDHP45+FP2e/AVx4v8AF97LZaVFItunkxGR5pm3&#10;bY1x3+VuvFX/AIQfFnw18cPAWmeM/Cd6b3Rb9GMUhjZGDK210ZTzuVl2muf/AGkPgp4N+PfwuvfD&#10;HjuaW00Hz47r7XFcJC9vIuVV1dgV/ib7396tT4FfCfwt8Evhdo3hHwYWl8PWQeS3lll81pPNdpGf&#10;f/FuZqAPRaKrzTx20JkkkEUcfWSQ/LXnep/tIfC3SfEdn4evPH/h6DWrvb5FjLfx75N33cc0AemU&#10;VS07UrXVLeO5sruK9tpB8k0Miuh/EVJcXUVnBLNPKIYoxl5JOFAoAs0VlWPiDTNUsP7QtNStZ7D5&#10;v9JhlV4/l+983SuZ0L43/D/xLrd7pGl+MtEvtUtHWO4tYL6N3jdvurjNAHd0UUUAFFFc54u8feG/&#10;AWnzX/iLXtP0S1ijaWSW9uUiARfvNzQBY8Wa+PDHhbWtZeE3A02ymvDFGfmk8tGbaP8AvmvlT9hb&#10;9u7Uv2wvEnjOwvPClr4btdCgglgkgummaTzHkX5sqNv3K9r1j4r+Dviv8GPHGoeD/E2neJbSLSL6&#10;OSbTbhZtjeQ3Hy1+d3/BD7/kcvix/wBeNh/6MmoA/WyikZtteb+NP2ivhh8OZYI/E/j7w/oskrtH&#10;GLy+jT51+9/FQB6TRWJ4Y8XaJ410mHU9B1S01nT5U3x3VnKsqH/vmtpm20ALRWNpvinSdahml0/V&#10;LS9it/8AWywXCusZ/wBrBrlbT4//AA3vPGM3hS38caFL4hiTzH08X8fmgf8AfVAHodFFU72/ttNt&#10;5bi8njtbaP78szhUH50AXKK87sv2gPhtfeJLjw/b+ONCl1q2j82SxF9H5kafnXfRTR3EIeM+YhoA&#10;+d9E/bv+Emv/AB1n+FFnrczeJYp2sRJ9mkFvLdI22SBXx95drf7Poa+jq+UPDn7DvwQ0H9o+f4ia&#10;fe3cvjYX0upf2X/aSPFHNJuZn8rbv/idvvV63+0P45tvCfwl8YmLXrbRtaj0qeS2JuUjlD7flZd1&#10;AHqlFfAH/BLH496n4y+D/iu7+IXjj+07+LWBHbf2vdKHjj8pflXdj5d1fb0vjbw/b2EWoS61p8Vh&#10;K/lx3RuU2P8ARs0AdDRVS0vbe/t4ri3mimhl5SSI7leku723062luLiaOC2i5eSU7VSgC5RWTovi&#10;TSPEMMr6XqdrqMUXDm1mVwn/AHzWtQAUUUUAFFFFABRRRQAUUUUAFFFFABRRRQAUUUUAFFFFABRR&#10;RQAUUUUAFcfP8WvBNtPNBceMfD8EsTbJIpdTgR09jl67Cv5ivjEBH8W/GcadtbvP/R7UAf0if8Lf&#10;8Bf9Dv4d/wDBvB/8XR/wt/wF/wBDv4d/8G8H/wAXX82eifDPxd4hsItQ0vw1quo2Mm7y7m1tXdDt&#10;+98yjtVv/hTHxA/6E7XP/ACT/CgD+kH/AIW/4C/6Hfw7/wCDeD/4uj/hb/gL/od/Dv8A4N4P/i6/&#10;m+/4Ux8QP+hO1z/wAk/wo/4Ux8QP+hO1z/wAk/woA/pB/wCFv+Av+h38O/8Ag3g/+Lre0XXtL8RW&#10;P2zSNUtNTtD0uLO4WZP++lJFfzQf8KY+IH/Qna5/4ASf4V+0v/BKPQdS8NfsmwWeq6ddaXd/21eS&#10;GC7jZH58v5sN/DxQB9m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5Xf8Fvf+Pf4Z/791/Ja/Q39nn/AJIR8P8A/sCWf/opa/PL&#10;/gt7/wAe/wAM/wDfuv5LX6G/s8/8kI+H/wD2BLP/ANFLQB+Yf7Ymv/EXRP8AgpHrVt8KIPN8a6xo&#10;lpptvLFDve3SW2VWlRv+WbKv/LT+GvbvDv8AwSD8K674QnuPiB4w1vXPH9+nmXGqxS/JbzMvZWz5&#10;m1v4m61PG23/AILGXn/YtR/+k1foXQB+PP8AwTw+JvjL9nb9rTU/gBql4NT8P3N9eWMsPmnZb3UK&#10;s3nxf3d3l8r/ALXrX6NftpRiX9lD4po/fQLn/wBBr80f2m7K20b/AIKwaKNOhNkJdY0eWUWnyea8&#10;iRtI3H97v61+mH7Z/wDyaj8U/wDsAXP/AKDQB80f8EldFi139kTXtMuTLDFfajeW0ksEmyTY6bdy&#10;N/C3zHDe1fGn7ef7CXh/9lKDwbd6R4r1LXj4l1Ce3kiv4kQxKnltnev3m/efxV9uf8Ecv+TXrz/s&#10;MT1wP/Baf/kC/Bv/ALCt5/6BDQBY+GX/AAR88I6Re+FfFcfxE1qea2mtdTFqbKEI7qyyBfve1eu/&#10;8FYE/wCMNtaH/URs/wD0Jq+q/Af/ACJOgf8AXhB/6LWvlf8A4Kvf8mca9/2ELX/0JqAO0/4J2rt/&#10;Y6+HQ/6dH/8ARrV5V8Tv+CeGpftIfHTXvGHxS8cXU/haK9WPQ9A0z/lnaheVdm/1bbv7ufevVf8A&#10;gnd/yZ18Ov8Ar0b/ANGtXh3xo/bx+IHi/wCO03wk/Z20DTvE2rWQ/wBN1XUImeGORWbzB94LsX5P&#10;3n97igDjP2mP+CVPgLwL8FfEnif4eXmo6b4j0K1fUxJqN8zxyQwr5ki9PlbarY98V6D/AMEt/j74&#10;k/aE+CXibwr4vuJr+68OmKxj1WWTM0trNEwVWbqzLtf5j/eX0rzD4wfDr9tzUvhp4z1vxX8QND03&#10;QP7IurjUtFsjFs+zeU3mRL+7LfMu9fvfjT/+CIH/ACLnxX/6+7D/ANAmoA+eP+CgX7CXh/8AZM8P&#10;eH/EGjeJtR1065qc9sbXUIlHlIqbx868s31r239mj/glN4X+IHw7+H/xGuPHurWt1f29tq0lhFYx&#10;bA+7dtDbs7flrsP+C3P/ACS34af9hm5/9EV9d/sS/wDJpXwq/wCwDB/KgDzf/gqgu79ijxn/ANd7&#10;H/0pjrd/4JvLt/Y0+HXvav8A+jWrC/4Kn/8AJk3jP/rvY/8ApTHWj/wT1llj/Yi8DSW5/fR6dP5f&#10;+/ubbQB8h/tsftDeNP2l/wBpCy/Z6+GmsT2Xh1rpdL1SfT9+LmQ/LP5u3nyossrL0ypr2fT/APgj&#10;h8H4fDkdpdavr93q3kbG1MTbPn/veV0/4DXyL/wTx1DUtS/4KQT3uqeb/aFy+tS3PnR7G3skm75e&#10;3zV+21AH4qeAvH3jr/gmz+1lF8PNV1zUNT+HMt7H5sMwYw3NpL924ii/hkXdzt/iRhX6sftJyR3X&#10;7Onj9/8AllJoN0f/ACGa/ML/AILSeY37QngHyP8AW/8ACOL5eP8Ar6mr9D/GcOpW/wCxRqaa35v9&#10;qx+EH+0m8+/v8j5t/wDtUAflb+w38HfiB+1NoN58LYtUvfDfwgtr6TVtZv8ATogv2m6aNUSJ3Yjz&#10;OFT5edv3sV79+1r/AMEtPC3wr+EupeO/hprOpWeqeHYVvpLS7l3/AGjay/Mj8bGXlhXqf/BF4/8A&#10;GNviX/sYpf8A0RDX2n8VrG21L4ZeLLe9ijntZNIuhJFMNyH901AHhH/BOz9oLxB+0P8As6WWseKT&#10;5+v6ZdPplzqHyj7bt2ssu1ejbWVT6srHvX1NX5m/8ET3kbwL8Ro84i/tSP8Adj7o/dLX6ZUAct8S&#10;fHNj8Nfh/r/ivUMCw0eylvZf4eEXdX5AfAL4b+Kf+Cn/AO0Fr/in4h6nqEHgrRw8v2WGVmS2Ejfu&#10;7O33fc/vFv8AZr9GP+Cg93q9t+x98Sjo2nQ6nLLpzRXKzS7PKtmP7yVf7zKvzBa+bv8Agib/AMkg&#10;8f8A/YXg/wDRbUAct+0N/wAExn+CfgjxJ47+CvjHVtMv7LTpY73SZptn2izZf36JL1+Zf4W4OKZ/&#10;wRD/AOPL4o/9dLP/ANqV+gn7R/8AyQL4gf8AYEuv/RTV+fv/AARG/wCPb4qf9drP/wBqUAewf8FP&#10;P2u9Y+BPhDSPBHgq8Fn408TI5kuYT++s7X7u5P8AaZtyhu201wnwN/4JH+EdY+HOm6t8VrzVr3xp&#10;qS/bbyK0umjS33/N5X+03PLetfNH/BVs+J7n9sG1iuxLDD9gtI9Fkm2qnk72+7/s+d5lfUi/BD9v&#10;f/or+k/+QP8A4xQB478UfhprX/BLH49+FPGfgnV7vUvhv4ikFtqOn3kqb5Ar5kgYfxbVZWSTqDur&#10;9QPiBqlr4i+DHiTULOUTWF7oN1LFJ/z0RrZip/Wvzh+LX7Cv7W/x5sdMsvH/AI/0LX7XTZ/tFtFL&#10;IqeXIwwzfu4h2r9DdZ0O48Ofs66npF35JurHwzPbSGL7m9bZlOKAPxg/Yu8J/GD42rrXwp8AalL4&#10;a8FX1ylz4h1mCPY8cI+XyzKPmbviPv3r6l/aA/4JFeEPCnwX1TW/Bmv6h/wk2hae97P/AGlKvk3v&#10;lrukLf8APP5Vdhtrc/4IrN/xQHxFT01WL/0Cv0a1ezt9Q0y8t7yGOa0lheOWKb7kiMuGVqAPiL/g&#10;kn8XvFXxM+A+p2HibU/7Tj8PXwsdOllGZY4PLVtjt/Ft3fL7cfw1wX/BT3UtS+JXxt+EHwVk1uHQ&#10;fDWuzrc3t3LLtAdpfLw//Aei9NzLWB/wR5zD8UvjvaR5itoprcRw5+WP9/cD7tfUP7cf7Fdj+1l4&#10;V02awvYdB8a6PJvstUliZ/Mj+Y+Q+1htVm+bd2NAHm99/wAEevgrNpc0dleeIbO/8ny47v7bv8uT&#10;+/s7/wC7X1R+zz8M9T+D/wAIPDnhDWNZOv6hpkHlSX/zfvfz5r80rL40ftd/sKw6dB4/0aTxl4Es&#10;vKjlmm/0lI4VZvlW6X5lb/ak3dq/SL9nX9oDw3+0p8LtN8ZeGzNFbXO6K4tJ8edbTLw8bf0buOaA&#10;PgL9nn/lMP8AEz/rnqP/AKDDXr//AAUT/Yl0P4yaTr/xXu/EmoaXqHh7w/PJHp8Vsrwz+SrSKGc8&#10;ru6V5D+z1/ymI+Jv/XPUf/QYa+8/2tf+TZPil/2Lt9/6IagD8hP2DP2EdE/bA0PxXqGreK7/AECX&#10;R54Io47O3jl8zcrHLbj/ALNfob8R/wBiXwz4Z/YU1n4VJey6xHoVpd6tp+q3u2KWOdXa43cfdX+E&#10;+1eH/wDBET/kTPiZ/wBftn/6BJX6W3tnbanZz2dzEJ7W4RopYpPuujfKy0AfBn/BIL44Hxv8FtT8&#10;AX9xNNq3hG5/deb9wWcn+rVP91lf/vqvWP8Ago98b3+Cn7MPiGazmiGs67/xKLKKVN4IkGJj/wAB&#10;j3tXwb8J5JP2Gv8AgpReeHLuE6b4V1y6exjku5MJ9iuX3QS+nysu0f8AAq6v/gp3411P49ftO+Bv&#10;gZoJJjsZ4Ip/K+f/AEq525bb6JGwoA+hf+CRPww1PwN+zZNr+pt+78TXzXtnF6QqPLVv+BHfX3VX&#10;MfDjwRYfDjwFoHhfTRix0i0jtYvoq109ABRRRQAUUUUAFFFFABRRRQAUUUUAFFFFABRRRQAUUUUA&#10;FFFFABRRRQAUUUUAFFFFABRRRQAUUUUAFFFFABRRRQAUUUUAFFFFABRRRQAUUUUAFFFFABRRRQAj&#10;dK/FX4K+GJfjD/wVN1KfXJbS8+wa9eX8kU0XyS+Tu8tdv95W2N/wCv2qbpX4mfBXxmfhF/wVL1I6&#10;7HFpsN94hvLCeS9+Xy/P3eW3+8zFFH+/QB+2lFFFAHkH7VHx3tP2c/gl4g8bXHlS3drD5en2sp+W&#10;4um/1a/nX5qfss/syeM/+CiPiTU/ih8ZfE2oXHhSOeSO2tYpGT7RN3WFfuxwp/s9+PWvdv8AgtHr&#10;GsWnwS8HWFl5v9k3usP/AGhtiymUj/c72/h+Znx6163/AMEsv+TLvCX/AF3u/wD0a1AHzd+0/wD8&#10;EsfC3wt+HGr+Pvhp4g1rTNW8NWr6l9klLTNceX83yOvzLJ6V7T/wS8/au1n9oH4Z6noHi6+m1PxT&#10;4adAb+fl7m2bhWdv4mX7pJ5Oc19cfE/P/CuvEuzr/Z1x/wCi2r8kf+CMEWrN8d/Fklt5/wDYo0Nv&#10;tP8Azx8zzY/L3f7X36APXP8Agts/2fQvhDPHxLHe35j/AO+bepfgj+wxq/7X2ix/Ff8AaF1fV/7V&#10;1eMf2doNqPsiW1sNvltt/h3L0T355pf+C1f/ACCvg1/2FL3/ANBt6/SDww/m+HtMf1tYv/QaAPxz&#10;+LPws1z/AIJd/tLeDfFHg3VpdY8M67ui8m92o8kfmr51s+30Vkw9fr/4o8XWPg/wTqvijU8xafpt&#10;jJqVz5fzMI44zI3/AI6tfCH/AAWc060l+CXg69e2ia7j1gxx3Q+/GjJ8yr/vf0r6BvDLL/wT/mkk&#10;Jml/4V237yX52/5B9AH57eDdM8d/8FYfjprE+v6zL4Z+G+gfvEtLT5ltkZm8tEX7rTMN+6Rv8K+h&#10;fib/AMEcfAN94eL+APEGq+GvEMTGWCXUZftEMj/wq/8AEv8AvLXLf8ES10weFfiV5c93/bRu7U3E&#10;Usf+j+Ttk8tkb+9u37v+A1+ntAHgXwb8LePPBH7KZ0X4jaiNS8V2OkXkUt15vmvsVZPL3P8AxNt/&#10;ir5O/wCCIf8AyTL4mf8AYYtf/RDV+hnxE/5EHxN/2C7r/wBFNX55/wDBEP8A5Jl8TP8AsMWv/ohq&#10;AOX/AOCrscb/ALTPwTz18yL/ANKY6/Vavys/4KtN/wAZNfBP/rpF/wClMdfql1oA/IH/AILCr/xk&#10;X8Of+vFf/R9fp94v8WS+A/gjrPiO3hhlm0fw9LfRQzfKhaK2aRVb/Z+WvzB/4LC/8nGfDn/rxX/0&#10;fX6u6dpdprXgi107UIY7ywudPS3uIZfuSo0e1lb/AIDQB+Rv7EH7MGkft66v49+IfxY8TahrGoR3&#10;cUX9n2tyySpu3Nudv4Y/l2oq/wB1vSvrn4e/8Ey/DXwT+NvhPx58PvEuo6baaa7f2hpV3J5v2hNp&#10;+4/+9/C3FeKfFL9gf4wfs0/ETVPH37M2vSxaffbvP0GIqJoUzu8oLJlZlz06MK3v2av+Cnviaf4m&#10;6b8Mfjb4Tk0fxFfXqabFqFpbvC8c7MFjSW3bP3mbbuVuPSgD6P8A+CkH/JlvxL/69Yv/AEfHXU/s&#10;Srt/ZT+GY/6g0H/oNcv/AMFIP+TLfiX/ANekX/o+Ouo/Yo/5NX+Gf/YHg/8AQaAPhP8AbZ+KXxF/&#10;ae/ayg/Z9+Guv3VnoFtGLbVIbQPChm+9cPcOv3o1XZjtk/7VerWH/BGv4Tw+D/sF3r+ty6/5TZ1m&#10;KVUQP2byvu/LXgX/AATj1jXNd/4KK/ETUPEHnDWrmx1WS886LY2/7TD95f4a/YOgD8X/AIW3fxB/&#10;4J7ftm6B8N9U8WXkvgbU7uGOSMRM1peQTNtV1i52ybsLuXkfSv1d/aEXd8B/iB/2Ab3/ANEtX5sf&#10;8FgUvZf2g/hDHp/nf2h9nb7N5P39/nx7dv8Atbq/RH4rrdL+zH4nTUPNN9/wi0/2jzvv+Z9m+bd/&#10;tbqAPye/Yu+CXxb/AGrvBsHgCPX7vwf8FtDuZ5b26tI9n26eVl3Rf9N2+X+L5UHuQK9G/bY/4Jne&#10;HvgR8LZviL8N9X1GOTQ/LkvLC8lV967vmnSX5drLx8vtxzX1F/wSP/5M803/ALDWof8Aoxa95/aq&#10;0621P9m74lwXkEV3D/YF5J5U33DtiZh/KgDyP/gmv+0B4i+Pv7PcN74rn+3a3o902myah8u+4RVX&#10;az4/i9T3619a1+XX/BER5G0j4rxmY+UlzY/uh937s3NfqLQBgeNPFdr4H8H6z4gviPsumWsl1Jzt&#10;4Vd22vxy/Zt+APiT/gpL8YfEvjz4ga/q3/CIabdeUnmuzvIjO0i2kTdI1Vcbv9/jmv05/bVn1e3/&#10;AGWfiLLomnRanqP9lt+5m+5s3L5jf8BXcw+lfP3/AARt/wCTXtT/AOw/P/6KhoA8u+P/APwTp1/9&#10;nLw9qfj/APZ98T6vZzWti8Wq6LLc/PcWe399sb+P+8Ub8Oa5j/giCc+Mviy/rY2H/oyav0/+LP8A&#10;ySvxl/2Bb3/0Q9fmB/wQ+/5HL4sf9eNh/wCjJqAPo/8A4KaftL6r8KfAGj/D3wbPJ/wnXjef7FEY&#10;iVlgtmbazJ/tMzJGPZmrgfhJ/wAEePAcPg2zm+IWsatrHii6Rbi5+xy+TDbuy/NGv8Tf7zd68L/4&#10;KjDxpqH7bfge0s5pLMeTp8fhq6l2rFHctONzh/8AZl2Z3V7v/wAKQ/b2/wCiv6T/AOQP/jFAHz18&#10;VvDXjH/glj+0BoN/4N8S3l78OtdmW5k0+aXd9ojX5Zo5YujMqt8klfrmdftfFnw2/tuzz9k1PSvt&#10;MR/i2SRbl/8AQq/ML4y/sAftX/tAHTR488c6F4g/s3d9j86VU8vd97/VxD+6K/Svw14fuPCHwX03&#10;RLsxG60zQUspPJ+5vjg2tj/vmgD8S/2H/hX8Rv2g77X/AIY+GNfl8K+CrmVL/wAS39oGDFFDRrH/&#10;ALW7dxH7Z/hr6r/ac/4JU/Dn4b/AvX/FvhjX9V03VvDmnS3ssl3L5sV75a5+b/nn/wABq3/wRJbH&#10;hv4sJ/1EbM/+OSV+h/xL02z1f4d+JbPULOG+s5NOnEtrMNySL5TfK1AHyX/wSr/aG8SfHD4Jappf&#10;iif+0b/wrdRWMd/LJumuIGTcu/8AvMu3bu714J/wU88e+JPiN+0v4H+Bq6/H4a8IX0NrLczSyskM&#10;kk8rLum/vKoj4/36wf8AgiXJIfiN8Q0E0jRDSosReZ8mfOX5tvrX2R+2z+wl4e/aw0iHUrW8i8Pe&#10;OrFNlvrHlb0lh5/dSruGV64bt70Aec6l/wAEc/gzc6LLbWmp+ILLUDHiO/Fzv8t/72w/L+FfU/7O&#10;Pwpvvgl8GPDPgjUNY/t670eFov7Qwf3qeYzL970VttfmlbfHz9qr/gn99i0Tx3on/CY+BLWZI47+&#10;73TJ5P8Azziuh9z/ALaK1fo7+zN+0b4a/ad+GVp4v8ORzWYLtb3lhcENLbTKF3I39773Dd6APhD4&#10;bJH/AMPldf8ATZef+kbV67+3l+wF4b+Ml54l+LF34q1XTNU03RyfsMMazRSeSjMvX5l/CvJPhp/y&#10;mV1//cvP/SRq/QH9pD/kgnj7/sD3P/oBoA/In9hX/gnvoH7W3w61rxHqnizUtAmsNR+xeTZ20brI&#10;m1W3fNX2l8bv2CtM8P8A7CuqfDjRJrvxNqvh55Nb0q7njWKYz/xL8v8ADt38f7vpXOf8EVf+SEeM&#10;v+w//wC0Vr9Cp7eO8gkgkHmRuvluKAPzq/4I3fG0+KPhl4g+HN/PJLf+H5vttnGR/wAusjfN83/X&#10;T+de+/8ABRz4iWXw5/ZF8ZveYmk1iNdItopd2JJJD/s/7Ku34V8i/Au3P7Fn/BSLxB4Lu7O10zwp&#10;443x6fNKfkiSRmlt1Rv+un7vbV3/AIKP+MB8eP2pfhd8BLO9ig0+O7il1C5+ZwJpm+4y+qxp/wCP&#10;0Ae/f8ErvgdL8JP2arPV9Qh8nVfFc/8Aa0nO79xt2w/+O/N/wOvs+srw5oVp4Y0LTtI0+MQ2FhbR&#10;20EY7Ii7VFatABRRRQAUUUUAFFFFABRRRQAUUUUAFFFFABRRRQAUUUUAFFFFABRRRQAV/MV8Zf8A&#10;krnjj/sNXn/o9q/p1r+Yr4y/8lc8cf8AYavP/R7UAft7/wAErz/xhP4M/wCu99/6UyV9cV8j/wDB&#10;K7/kyfwZ/wBd77/0pkr64oAKKKKACiiigAooooAKKKKACiiigAooooAKKKKACiiigAor86P+Csn7&#10;VGv/AAhj8G+EPBWvT6Nr9w51W8mtD88cKtti/wDHkf8AKvH/ANn/AP4LI65oFvZ6X8U9B/4SGFX8&#10;s63pu2G42f3ni+6zf7u2gD9d6K8W+B37Xfwt/aFg/wCKQ8V2s+oJH5sml3X7m7iT/aRv6V7QCGoA&#10;WiiigAooooAKKKKACiiigAooooAKKKKACiiigAooooAKKKKACiiigAooooAKKKKACiiigAooqKV4&#10;4hvfigCWivl79ov/AIKE/CP9ncz6feaofEniQbh/YujlZXjf/pq/3Y/1PtX5iftI/wDBUH4nfHez&#10;vNE0nyfA3heU/wDHrpsjfa5E/uvP/wDEqtAH7sqwkAZTT6+P/wDgmV8fF+NX7N2nafe3Zm8Q+Fiu&#10;mXolJZ3TH7mRvXcv/oNfYFABRRRQAUUUUAFFFFABRRRQAUUUUAFFFFABRRRQAUUUUAFFFFABRRRQ&#10;AUUUUAFFFFABRRRQAUUUUAFFFFABRRRQAUUUUAFFFFABRRRQAUUUUAFFFFABRRRQAUUUUAFFFFAB&#10;RRRQAUUUUAFFFFABRRRQAUUUUAFFFFABRRRQAUUUUAFFFFABRRRQAUUUUAfld/wW7kXyfhmh/wBY&#10;Tc/+y1+hf7OrbvgP4A/7Aln/AOilre8YfDbwt8QBB/wkfh/Tta+zf6r+0LZZvL/3d1bdjYW2mWMN&#10;paQRQWsKCOOKMbVROwFAH5/CSP8A4fGXiebiQ+GowP8AwDr9Dq53/hBPD3/CV/8ACT/2LYf8JDs8&#10;v+1Ps6/aNm3bt3/e6V0VAH40/tXP/wAbafD5/wCoroX/AKBDX6VftpSCL9lD4pu/bQLn/wBBr0Cf&#10;4ZeErzxSPE9x4c06fxDHt/4mcturXHyrtX5+v3a2tY0ew8Q6VcafqVnFe6fdR+XPazx70kQ/wstA&#10;HxB/wRzOf2Xrz/sMT1zn/BZXwdqeq/CTwN4rsolnsfD+ryi6iKM7DzlXy246L+6Oc/3lr718L+C9&#10;C8E6cdP0DRbTR7Pf5hhs4liQt/ewtXNa0TTvEelz6fqtnDqVhcpsktLqNXjkHurUAfEfwl/4Kn/C&#10;fU/A/gjS7v8AtBPGV39j0250aztW2xzMyws6SthPL3fN97O33rpP+CsM0a/sb60f+emo2YH/AH0a&#10;9v0P9lX4R+HPEdxr+l/DzQ7TVrmRZZLoW3IdfusqH5V6D7uK9C8S+FdG8YaW2ma5pdprFhJ1tbuF&#10;XQ/8BagDwD/gnsovP2NfAESygl7KSPzYu3ztXwX+z/8AFw/8E9v2sfH2gfFPR7qHSvEEjP8A2/Na&#10;ma5Cb2aKVXXJaN9x37c/MF/u1+vGh6BpnhbSYdN0ixg0ywhH7u2tItiR/wDAVrmviX8GPA/xi0o6&#10;f4z8Maf4gtNnlj7XH88a9cK64Zf+AmgD4h/aK/4KGaB8b/h5rPw6+Bum6j4z8V+IbGe1lP2Fkit7&#10;VlZZmbzNvzeX0bscVy//AARGT7PoXxYt5OJY7qx3xn/dmr76+G37P/w6+D1nLb+DfCGnaBHIjRyf&#10;ZY/3hVuWUuSW/Wt/wp8PPDfgUXf/AAj2g6fov2p/MuBZWyxeaefv7fvfeoA+Jf8AgsT8Ndf8Z/Ar&#10;QNd0ez+12fhrUXutREaszxwyR7PMwB91T970HNYX7M//AAUn+Dvw7/Z8+HfhO8m1WXxPYWttpkml&#10;w2rff3bd3mthNvzbvvV+iV5aRajbTW9xDFPayrseKVN6uvdWU15dpv7KHwf0fxHd+ILT4eaHBq10&#10;yyS3ItR1X7pCfdX/AICooA8k/wCCqB2/sT+M/wDrvY/+lMdbv/BN5t37Gnw69rV//RrV9A+JPDGj&#10;+MdJm0vXNNtdYsJtvmWl3Ero+35l+VuKl0Hw9pfhXSYdN0ixg02wthiK1tI9iJ/wFaAPyB/a1+GH&#10;i79iP9sGy+MvheDUNS8NalfnV5JoopGSPzG/0mzmf7q7vn2/7LL/AHa+udM/4K2/Aa88OQ6hcX2r&#10;2GoGHzZNKksZGmjf/nnvX5Px3Yr7K1bSbDX7GWx1KzgvrSUYe2uo1dJP+AtXjj/sR/ApvFf/AAkZ&#10;+Gmh/wBred5vm+U2zf8A9ct2z/x2gD83/A3g/wAU/wDBTL9r6Lx/qmjahpXwq0ueLH2wfuxaxN8t&#10;sj/daSRlbftzgs1fp/8AtKRxWf7OnxAT/VRR6DdD6fuzXf6B4f0zwvpkGmaPptrplhEP3draRLFH&#10;H/wFeKn1DTrXWLCa0u4Iru1uU8uSKUbkkT0oA+CP+CLzIf2bvEw7jxHLn/vxDX298S22/DnxZ/2C&#10;rv8A9ENUvhLwL4e8CWEtp4c0Wz0W1lk8ySKwhWJJH6biFrXu7SK+gmt54hNFIjRvHJ911b7y0Afm&#10;v/wRMP8AxQ/xJ/7CkX/ooV+mdYHhLwP4f8D2Mtp4d0bT9FtJX82SLT7dYUkf+9ha36AOJ+MXw3tf&#10;jB8LvE3gu8nls7XXLGWykmiHzR7l+9X5E/sb/He//wCCefxv8ZeA/i1Z6jpmhX6fvIYovMSOdW/d&#10;3Sf342j3rujzn5f7tftZXAfE74G+APjNY/ZPG3hPTvEEHY3UXzj/AIGuGX86APhr45f8FGrX47Wd&#10;58KfgL4Y1Hxl4h8RQSWRv7u38qGKFk2u4Ruflz959oHrXNf8ET4vsy/Fe3aSMypNZ58s7v8AnpX6&#10;F/Dr4JeA/hJYi08IeFNL0GIJ5ebW3w5TrtLnLN+da/hL4c+FfAf2v/hHfD+m6Kbo5uP7Ptlh8w/7&#10;W2gD4X/4Kqfsl+JfitZaP8UvBkM2p634ZtfJvdKi+Z5bVXaRZYk/iZWZsr1I6Z21W/Zy/wCCtfgS&#10;68BWdh8WJLzw/wCKtOjitri6htWmS+dV2tLtRf3bfLyrfhX6MV4/48/ZN+EHxPuDN4j+HeiajLv8&#10;zzRbeS+7+8WjK5oA+cPF/wDwVm+Go1DRtI+H+kav491nUrpLcW8Ns0Hl7m+bG/5mb0wv1r7A+LD7&#10;PhX4xkf/AKAt5/6IasrwP8Afhz8NBaf8Iv4N0bR5bVPLt5YbVfNjHs5y1dzeWcV9BNbzxCaGRGjk&#10;jk+66t95aAPzd/4IqOjeBviNjr/akX/oFfpJff8AHnP/ALjVh+Evh/4a8A29xH4b0HTtEiuH8yWP&#10;TrZYRIf+A10jLuoA/LX/AII9nPxh+Pv/AF3t/wD0ouq+gvjP/wAFCdN/Zy/aPvfAnj/QLqz8IS2M&#10;FzYa/ZxM772UeYrr/Eqk/wDLPJHevqjwv4F8P+CRef2Boun6N9rfzZ/sVssXmv8A3m2/eqHxh8Ov&#10;C/j+CGDxHoGna1FD/qxqFssuz/d3CgD4X/aO/wCCo/wY174QeJfD/hg6j4r1XV7KWxjtPsTwxjeu&#10;3c7Pj5f93ca7/wD4Ja/AbxJ8E/2fZ5/E1vLpupeJbz+0xp88WyW3h27Y9/fcw+ba3K5wa9o8D/sg&#10;/Bn4d30954e+HWiWV1LIskkvkmXDr8y7fMLbfvfw17RQB+V37PDZ/wCCw/xN/wCueo/+gw1+h3x9&#10;8H3/AI/+CXjnw3pHlf2pqej3NrbCUfJ5jRMqitmw+HPhXTfFE/iO18P6db+ILncJdUitlW4k3fey&#10;/wB7+GuqoA/Fb/gnV+1d4f8A2PvEXj/wh8TrW70WK6dCZVtpHmiuod6tEyKu75t3FfrB8Bfjfon7&#10;RHw003xv4bt7qDSb+WeKOO8Cq/7uVo2bCk/xLTPG/wCzt8MPiTqsGo+JfA+i6zfxTrci6mtVDmRf&#10;us7DBb738Wa7Tw74a0fwjpUOl6JptrpdhDu8u0tIlRI9x3H5VoA/Of8A4LEfBCWfQ/Cnxd0a0i/t&#10;DSJ1sdSuR9/y87oG/wB1W3/99VwP/BK7wtrnx4/aF8WfGvxdPNfX+kQ/Zoro/dknli8vb/wGHpX0&#10;T/wVo+NFj8Pf2cP+ETx5mq+Lp/ssUZ2/u4I/nkf/ANAUf71eif8ABOf4Q2vwj/ZS8GiOGH+0NdgX&#10;W7y5hH+tM/zx7v8AaWNkX/gNAH1DRRRQAUUUUAFFFFABRRRQAUUUUAFFFFABRRRQAUUUUAFFFFAB&#10;RRRQAUUUUAFFFFABRRRQAUUUUAFFFFABRRRQAUUUUAFFFFABRRRQAUUUUAFFFFABRRRQAUUUUAFf&#10;mj/wUc/Yv8Uah4/svjn8LLHz9ZsCt5qtnDtD74NrR3KL/F935l6mv0upGXdQB+YHwn/4LOaZbaEb&#10;T4l+DdQj1u2RY3udE2FLhx8rsySMvltx92rHxD/4LAv4uhg0T4OeANW1LxNe74ozqUauY36KyRRM&#10;/mfjxX3R4v8A2afhZ4+ivY9f8A6Jem+/4+Jfsqo8n/A1w1bHgn4L+BPhuYX8L+E9J0WWKPyo5rS2&#10;VHCf3d3WgD53+JPwO8bftV/sLad4c8aTyaZ8RZbZdSk86JYlF7GzsqOq52rtbb8vSviz9hX9uK5/&#10;ZElvfhV8XtH1HRtAinkuYJZ7WT7Tpzt95Xi27mjY9No6+xr9k688+JfwH+H3xhsxb+M/Cel6+uzy&#10;/Mu4v3uPlOPMXDfwjvQB8LftV/8ABT7wX43+GepeBvhJDq/iXxT4lgbTYrqK2kh+zCT5WZF/1jSf&#10;3VVa9T/4JifsoX37Pfwsu/EHiezNn4v8TFZJbWTG+1tl/wBXGf8Aab7x/CvoX4c/sy/C34RyxSeE&#10;PBGk6NNG7Sxyxw+ZLE7Y+ZXfLL92vVKAPzI/4LXOi6V8Gv8AsI3/AP6Db1+j/hM7vC+jn/p1i/8A&#10;QBVHxb8PPDPjv7J/wkeg6frZtGZ7f7dbrL5Rb723d64roIkjt4QiDCIOlAH59f8ABZ90X4EeE89f&#10;7b/9kr6k+FPhS28ffsm+FPDeoebBaax4Pt7GXyvkeNJLRY2/4F8xr0bxV4I0DxxZQW3iDRrPWrWJ&#10;/NjivIllSN/73zVswQJbQrHFEIo4/uRx8LQB+InwQ+L/AIu/4JkftBeJ/DHi/QLy88NXzeVdWsSK&#10;GuUVv3FzC7fK3ytyN2PmweVr7D+JH/BYL4ZaV4ch/wCEE0jV/FfiW6g/cWMtq0MUU3/POVjy3/bP&#10;dX2v4w+G/hb4gwLF4k8P6dr0MXMf9o2ySmP/AHWPK1x/w+/ZZ+EfwsHmeGPh/ommS+Z5nmi3819/&#10;3fvvuagDj/gX468b/Ef9k2fxL8RLL+y/Et/p19LJa/Zvs3lw7ZPL+Tqvy/3q+WP+CIZ/4tv8TP8A&#10;sMWv/ohq/Si6toru3lhljEsUi7HjPcVg+EPh94a+H9vPB4b0HT9AguXEksen2yw+Y/q20c0AfEP/&#10;AAV5+DWpeK/hX4f+Iejwxy3XhC6aS9MUf737LJt+bd/dVk/8fql8J/8Agrt8LF+E1pL4rs9W0zxV&#10;pltFbPpdrD5q3jKmN0T5wF4/j21+gl3YW+p2M1veQRXVrKmySGaPckif3WU9a8lP7H/wWbxTD4j/&#10;AOFbaEdZiTy0m+zfJt27fufc+7/s0Afjn+158Q/iV8cvHvg34oeN9A/4Rnwrq832bwzaTbUf7LHI&#10;rO237zfeRizcfOuOK/ZH40fErWPhD+ztqnjHQNLh1/VdH0uK5jsJd2yXCru+583Q123iP4Z+EvGU&#10;GmR654b0/U4tN/48o7u2V/s33fuf3fup/wB810f2OL7N5Hkx+Vs8vy8fLs/u0AfDfw1/4K7/AAa8&#10;TeF7e68Wf2h4S1rb/pFh9le5Qv8AxMjxg/L6bsGvmDxf8Vh+3b+3z8M9c+GvhnUZdJ8M3Nmby7nj&#10;VfMggufOknfsq7flCt8zdMZ4r9K/GP7JXwa8fBRrfw60S88ub7QPLtvJ+f1+Qr/hXeeEPh54a8Aw&#10;TW/h3QNO0WKX/WDT7ZYd5/2tooA8L/4KQnH7F3xL97WL/wBHx10/7Ekgl/ZS+GZT/oDQf+g1654g&#10;8O6X4p0mfTNYsoNS0+4GJbW6j3o4/wB2pNH0ew0DSrfT9MtIrLT7dPLitYY9iRp6BaAPyG/a7h8Y&#10;fsT/ALdM/wAXvDdpqN9omrn7bcXM0bfZpfOys9o0q/7qsu71X+7X1Vp//BXj4GXPhD+07ifVrLVf&#10;J8z+xTZM8u/+7vX93/49X2brvh/TPE2mS6fq+nWuqWMo/eWt3EssZ+qtxXky/sXfA9fFf/CS/wDC&#10;tdD/ALZ/56+U2z7u3/Vbtn3f9mgD83vhUfHn/BQ/9s3QfiLqnhOWD4d6FOkvlT71tIoYm3KiOeGm&#10;ZtjNt/Hiv1K/aEkEXwH+IDv/ANAG8/8ARLV2Oh6FpvhrTYtO0ixtdMsYR+7tbSJYo4/+ArxU1/YW&#10;2q2M1ndwxXFrcI0csUo3LIjfeWgD44/4JFNu/Y8sv+w3f/8AoS19BftQyRxfs5/EySX/AFf/AAjt&#10;9/6Iau28L+EdE8F6X/ZegaXaaNY72l+y2USxR72+820Vc1LTLbWLCexv4Iry0uUaKSGaPekiN95W&#10;WgD8x/8AgiB/yCfix/1307/0G4r9SK53wl4E8P8AgSzmtPDmjafottI/mSRadbrCHf1bb1roqAOW&#10;+Jngi2+JfgHX/Cd5PLBa6xZSWUk0P3o9y/er8h/2Nv2qZP2DPiX4x+GHxLs9WTw1JqH7uVbb57N1&#10;Yr5+w8tHJGqfdz2xX7Q1598S/gR8PvjDZ/ZvGfhHS/EA+U+beW/735fu/vVw3/j1AHwz8d/+CiOo&#10;/HaKf4Y/s4eH7zxPres2rRXmtTWzIltAy/vNiyY2/LuXdJgDdxzXA/8ABFewm0f4jfGLTrwf6VbW&#10;tnFLH9751mmVv1r9LPhn8F/BHwb0r+y/BfhnT/D9of8AWC0i+eT/AH3bLN/wJq0PDHw58LeCL29v&#10;NB8P6fo13ff8fEtnbLG8vzFvm2/e+ZqAPir/AIKi/s3+JfHOh6B8X/Bssp8QeBx5stgMu0kKyrIs&#10;qLz8yMu4r6VT+B3/AAV7+Guv+FYI/iJBqPhnX7WCJJ5obVriG8fb8zp5eWX12t+FfoLLFHJAUcDy&#10;68k8b/skfBv4hQ7Ne+Heh3Y3+ZmK28lt3/bPbQB83eMP+Ctvwzj1XTNI8C6NrfjjUb6SKNDDbGBE&#10;LMq4w+G3fN2WvtDVbr7d4KvLp4jDJLp7yGKT70e6PO0/57VheDPgZ4A+Hqw/8I34N0TRzFGsSSwW&#10;Sbwi/dG7rXcSpHNCUflH7UAfmR/wRHO7w78V/wDr+s//AECSv0d8ett8D+IP+wdP/wCi2qv4R+Hf&#10;hjwH9rTw7oGm6L9pKmf+z7ZYfMP+1troJ4I7uKWOQeZE67HjoA/Iz/giMc/E74i/9geL/wBHrX0r&#10;8TP+Cllj8C/2mNf+HvxC8KTWPhq2eI6fr9mGdyjRKzO6Njcu7cvyZr6/8IfDnwt8PxOnhzw/p2ii&#10;5P73+z7ZYt/+9tqPxX8MvCfj0Q/8JL4a0rWjF/q2vLVJmT6MwoA/P/8Aa9/4KafB/wAc/BLxL4P8&#10;HjUfFeq67avYJm1eGK3Lfxvv2lvbbu5r0z/glN8DPEnwe+At5f8Aii0l0y68Q3v263sJ4tkscOxV&#10;Vn/iVm/un2r6C8Efso/B/wCHdxPcaB8PNDsppZvtDSG184h/7y+Zu2/8Br1xV20Afll8NpY/+Hym&#10;vnzf4Lz/ANI2r9GvjD4YvfGnwt8V6Hp3lf2hf6dPbW/m/d3svy5q1D8NvCtt4pPiaDw/p8PiGTcf&#10;7UFuouPmXa3z9eVrqqAPxz/4JzftieEP2UNK8b+Avih9q0CaPUjKJY7Zpj56fuZIXWNS25dv6V+n&#10;v7Pvx30L9o74dReMvDtvdQaTLdS2yC72hyY2wW+VjUHjb9mH4U/EbVodS8SeAdF1PUIrn7YLk22x&#10;2m/vvtxv/wCBZzXe+G/DGkeENLXS9D0u00ewi/1draRKiD/gK0Afnb/wWM8GJo2j/Dn4naVZ/wDE&#10;+0jVBbSX3VI0/wBZFvX/AK6LXl3/AATb0DXP2ov2rvE3xr8aXAuNR0ZFl/cR7E+1SL5ceFX7qqqP&#10;8te/f8Fi/iFL4Z/Z20bw3FFHK3iDVVjkmJG+JIl8zhf9r7tesf8ABOT4E/8ACjf2adBjvbL7H4g1&#10;wf2nqHHz5b/Vq3+6v/oVAH1NRRRQAUUUUAFFFFABRRRQAUUUUAFFFFABRRRQAUUUUAFFFFABRRRQ&#10;AUUUUAFfzFfGX/krnjj/ALDV5/6Pav6da/mK+Mv/ACVzxx/2Grz/ANHtQB96fse/8FOPAn7N/wAA&#10;9A8Bax4U8Q6nqFg9zLJdWXkeU/mTtINu5w38Ve1f8Psvhh/0Iviz/wAlv/jtfH37O/8AwTK8ZftG&#10;/CfS/Hmj+JdJ0yw1J540truN3dPLlaPqv+7Xo/8Aw5V+Iv8A0Omh/wDfqSgD3r/h9l8MP+hF8Wf+&#10;S3/x2j/h9l8MP+hF8Wf+S3/x2vBf+HKvxF/6HTQ/+/UlH/DlX4i/9Dpof/fqSgD6Q8H/APBYf4c+&#10;MvF+i6Bb+BvE8Fzql9BZRzTG3CRvK6xqzfvPu/NX6AK26vyS+HP/AAR7+IPgzx94a1+58Z6HNDpm&#10;qWt7JFFHLukSOVXZf/Ha/W1V20ALRRRQAUUUUAFFFFABRRRQAUUUUAFU9QvotLsri8uD5VtbI0sk&#10;noiruJ/SrleCftufGa3+Bn7N3jDX3li/tC5tm03T4pT/AKyeb5f/AB1d7f8AAKAPwy/aq+Ml18dv&#10;j34u8Wzy/wCi3N60VnED8kcEf7uPb/wFd31avH66DT/B/iDXdK1LVrLSLy80+wTzby8iiZool/vO&#10;/SufoA3fCOna/q/iGytvC9tqF5rkj/6PHpiM1wX/ANnZ81frF+w/8E/2t9I1zTda8YeN7vRfCZdZ&#10;LjSfEVyb65uY/wC6qNu8pv8Ae2mvy4+DnxR1j4L/ABM8P+NNDl26ho90twBziRP4kb2Zfl/Gv6R/&#10;hv490n4n+A9B8V6LN52mavax3NvJjnDLQB1NFFFABRRRQAUUUUAFFFFABRRRQAUUUUAFFFFABRRR&#10;QAUUUUAFFFFABRRRQAUUUUAFFFFAFa7WY20ogwkpRgmf738NflN+2b8C/wBsrVddvNUHiW88WeGc&#10;P5dp4SumtUjh/utartZm2/KWw2a/WKvMP2jPi/bfAn4L+LPG90YjLpdm8lvFL/y1nPyxp/wJsUAf&#10;zbapp97pN/PaX8EtrfQyNFPFOhR4353K2e9Z9aviHxBfeKtd1LWNTnN3qN9O9zcTS/ekdmyxrL5Y&#10;0AfVH/BOf9oKX4EftI6J9qvDD4b8Qv8A2RqMRPyfvP8AVSf7yybOfRmr9/lbdX82fib9nT4pfCew&#10;0fxRrHg3VbHT5Uivra++zM8X8LLuK/dr99f2Y/i9pvx0+BXhPxfp0nF1ZpHcRH70U8f7uRW/4Ep/&#10;CgD1i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Ivif+y18MPjJ4lh1vxn4Ts9f1GKBbaOS73OsaKd23b92vStG0ew0DSLPS9Ns4rLTrGFbe3t&#10;YY9iRIq7VVV9AK06KACiiigAooooAKKKKACiiigAooooAKKKKACiiigAooooAKKKKACiiigAoooo&#10;AKKKKACiiigAooooAKKKKACiiigAooooAKKKKACiiigAooooAKKKKACiiigAooooAKKKKACiiigA&#10;ooooAKKKKACiiigAooooAKKKKACiiigAooooAKKKKACiiigAooooAKKKKACiiigAooooAKKKKACi&#10;iigAooooAKKKKACiiigAooooAKKKKACiiigAooooAKKKKAPKvif+zR8NvjR4hsNZ8beGbXxDf2Mf&#10;lW5vPnWNN27bt6fer0qzs4bCCG3giEMMaLHHHGPlRV+6tW6KACiiigAooooAKKKKACiiigAooooA&#10;KKKKACiiigAooooAKKKKACiiigAooooAK/mK+Mv/ACVzxx/2Grz/ANHtX9OtfzFfGX/krnjj/sNX&#10;n/o9qAP29/4JXf8AJk/gz/rvff8ApTJX1xXyP/wSu/5Mn8Gf9d77/wBKZK+uKACiiigAooooAKKK&#10;KACiiigAooooAKKKKACiiigArx/47fs1eEv2jZ9Ag8bC7vNG0e5+2JpcFy0MNzN91Wl2/e28jH+0&#10;a9gooA4O6+Dfg2T4c6p4EtNA07TPDOpWkllcWGn26wx+Wy7T8q1/On8cPhRqfwR+K/iXwXqgJu9I&#10;unhEvaVP4ZP91lOa/por8df+CxnwHuvDfxL0f4n2cUkula6i2N6R9yO5jX5P++l3f980AfnDX66f&#10;8EcP2gxrXhbXvhRqcw+16YP7S0syfxwM22Vc/wCyzJhfTdX5F17j+xZ8Y7f4E/tI+DPFeof8gqG6&#10;+z3vtBKrRs3/AAHdu/4DQB/RvRVSyu4dQtIbmCUTW8qLLHLH910blWFW6ACiiigAooooAKKKKACi&#10;iigAooqpLqNrCP3l5FF9ZFoAt0VzOqfEvwjoo/4mHibSbL/rtfRr/wCzVyl/+058KNJ/4/PiB4eg&#10;+t8lAHqNFeMf8NmfA7/oqXhn/wADlo/4bN+B3/RU/DP/AIHLQB7PRXlNn+1T8ItQ/wCPb4i+Hpvp&#10;fLXTaV8XPA+tDGn+LdFuP+uV9F/8VQB2FFULbWLG9H7i9tZv+uUyvV5W3UALRRRQAUUUUAFFFFAB&#10;X5U/8Fm/jsTN4b+FOnz5AH9raqIj9Vhjb/0L/gVfqZdXMVlby3E8giijRpHkPZVr+cz9sX4pw/Gb&#10;9pjx/wCLLQf6Bdah5Nsc7wYYVWFXX/Zby93/AAKgDxSvdf2Kfg5F8df2kvBvhS8P/EvN19tvIz/y&#10;0gh/eSL+KrXhVfqd/wAEZfgTLJeeJvitqMH7qL/iT6VIfX707L7fMi/99UAfqYdPtnsDYyQxSWmz&#10;y/J8v5NnTbtrnPh/8L/CvwwtdSs/Cei2ug2d9dNfTWtnH5cPnMMMyoPlX7v8NdjRQAUUUUAFFFFA&#10;BRRRQAUUUUAFFFFABRRRQAUUUUAFFFFABRRRQAUUUUAFFFFABRRRQAUUUUAFFFFABRRRQAUUUUAF&#10;FFFABRRRQAUUUUAFFFFABRRRQAUUUUAFFFFABRRRQAUUUUAFFFFABRRRQAUUUUAFFFFABRRRQAUU&#10;UUAFFFFABRRRQAUUUUAFeIftV/tQaT+yn4AsvFWsaLfa9a3N4tkIbCRUcFh975q9vr44/wCCj/jr&#10;wZ4X8E+DtL8afDvUfiLp+qai/l2unysj2/lqu6Tcqn5vnwF7/NQBq2P/AAUG8L3/AMbPAHw0/wCE&#10;V1ePUvF+m2OpW135sXlWyXUHnKr87tyr1xTNB/4KGeFdc0T406nF4b1aKL4YcXsZkhze/vZIf3XP&#10;y/NH/F617B8EPC/hHU/hb4B1zTPB8eiiPRLP+z4dRtla+soPKXy4mdl3BlX5a7aPwT4dih1GNdB0&#10;4Jqf/H4PsUf+lf8AXXj5/wDgVAHzO3/BQ7wvH+yxD8cj4U1f+xpdRbTf7KEkX2nesnl7t27btrV8&#10;Xft3+GvCXxe+Gvw+uPDWrTX/AI506x1K2u4pIvKtkuWZVV/myWXbzt/CvoP/AIQTw3/Y39kf8I/p&#10;f9lb/M+wfYo/I3/3tmNufwouPBugXF7ZXk+i2E93YxrHbXUttG0luq/dVGIyv4UAfNfgn/goT4V8&#10;ba38XtMt/DeqRSfDmyvL68kllhC3iQStGyxfNx93+Kl1/wD4KDeFtC/ZZ0X44SeGdWm0TU9RXTU0&#10;oSRfaEk/efMWzt/5Z19JW3gjw/aS3skGg6dBNfIyXckNnGhuQ33t+F+b/gVE3gfw7No8WkyaBp0m&#10;lxuJI7A2cfkI/wDe2Y20AfO9/wDt8eGtO1z4KadJ4Z1UP8ULWC5spPMi/wBC8xlVVl5+b7/8NY0n&#10;/BR/wlH4++KPhb/hFdXF34C0u81O8mMsOy5S2eNWWL5vvN5nGa+pD4M8PmbTZH0bT/N05NlkTax/&#10;6N/1y4+X/gNRf8IJ4a+0Xk58P6X9pvo2iuZfsUW64RvvK52/Mv8AvUAfNdl/wUN8LX37LGpfHGPw&#10;tqw0ax1FdOk0rzIvtG9pFj3bs7cfPUXxD/4KJeFfh5rnw00u78K6vdy+OLG2vraWGWHZbJPL5aq+&#10;W5/CvpkeBfDS6J/Y/wDYGl/2S7+Z9g+xR/Zy/Xds27aW58C+G7yWzkn8P6XcS2SqltJNZRsbfb90&#10;JkfL/wABxQB4fbftqeHbv4pfFnwP/YGoG6+HOjT61e3XmxmO4jhVWZU+bKt838Vef6d/wU18H6n+&#10;ztrPxdj8H64NL0zWItFk08yw+c8ki7lf72NvP1r63HhTRVvb28/sawF3fx+VeTfZk33Cf3Xbb8y/&#10;71VV+HvhaPS5dLTw3pI0ySTzZLMWUfkl/wC9s27c0AfOt7/wUF8K2UHwUkk8NaqB8UZI47L97D/o&#10;e6dYf3vzfN8zfw1f8M/tz+G/E37RfjD4QxeG9Sg1XwzBeXNxfyyR+TILdVZtozu+bdX0AfBnh5v7&#10;N/4kOnf8S3/jy/0SP/Ru/wC64+X/AIDSxeDdAt9Vl1SLRtPg1S43ebdxW0Yml3fe3PjLUAfMPhv/&#10;AIKLeFfE37M/iX4zx+FNWg0nQb6Oxk06aSHz5XZo13K27b/y1qv49/4KQ+EPAek/Ce/ufCur3cXx&#10;EskvbPy5Ic2aNIse2X5v9vt6V9RQ+BPDlvpU2lR6BpUOlytvksYrKIQyf7ybdtOufAnhy8WyS48P&#10;aVPHY/8AHmJbKNvs/wDuZX5f+A0AeJy/tmeH4Pjt4++GJ0DUP7R8IaQ+r3N/5kflXCLAsxVFzu3Y&#10;bHPpXnfhX/gpr4P8VfArxl8ULfwlrcGn+Gb23sbiwluIfOkab7rJ822vrb/hFtEOqXeof2PYf2hd&#10;R+VcXQtk86VOm1nxuZaqw/D/AMLwaXPp0PhvSYtPuX82W0jsY/Jkf+8yBcNQB83Xn/BQzwpZ+Bvh&#10;D4nPhrVTafEe9exs4vMh32brP5O6X5vm+b+7Wvo37dPhvWf2nde+CqeG9Vj1XSEuJJdUMkf2eTyY&#10;vMbau7d/+qvfn8E+H2hsYBoGneTYv5lpF9jj2Wz/AN5Bt+U/7tSReD9Ai1qXV00XT11WX79+LaPz&#10;n9cvjdQB80+Cv+Cg/hbxr8A/H3xTtvDOrQaV4QvWsriwlki864fajZRt23+KuQ1b/gqZ4M0vwP8A&#10;DvxQ/g7W3tvGd1eW1tCbiHfb/ZpY42Z/m/i83jH419g2/gjw9Z6Zd6fbaDpsFhcv5lxax2UaxSt/&#10;eZcYaq8nw58KywWlu3hvSjbWrM9vEbKMpEW+9sG35en8NAHjx/bJ8P8A/DS+s/Bn+wdQ/tbTNIfV&#10;pNR8yPyHRYFm2bc7t21q5b4Nf8FBfC3xo+FfxJ8cWHhnVtNs/BMSy3NrdSws9xuVm+Ta2P4O9fS5&#10;8K6L/ak2qf2NYf2pMnlSXf2dPOdPu7S+N23FR6f4L8P6TZXdpYaBptlaXX/HxDDZRokv+8qr83/A&#10;qAPlDxh/wUw8JeDvgJ4C+KU/g/W59O8X3V5bW9hBND51v9ndlZm+bH8P+NdtB+294an/AGobP4If&#10;2DqP9s3UH2iPVfMi+z/6hptu3du+6u2vc7j4e+FrvTLTS7jw3pU+n2u77PaS2MbwxbvvbU27Vq0P&#10;CWhLrX9r/wBjWH9rf8//ANmj870+/jdQB86eBv29PDXjr4S/FH4gW/hrVrex8AzyxXlpLJF51z5f&#10;9za2B+Nc1df8FLPCFn+zroPxdl8Ka2NK1fxC3h+Ow82HzYpFRpPMdt23btT619XReDdAsrK8s7fR&#10;NOhtL3m5torWNUuP99cYb8ah/wCEA8NHSotMPh/Sf7Lim+0x2n2GPyUk/vhMbd3+1QB4Hrf7dnhv&#10;RP2kfDPwbl8NarLq2uQ20sWoCSPyYxNH5i7l3bulUfgL+3/4W+Pfg34i+I9M8N6tptr4MtGvrmK6&#10;khZ7hFSRvk2tx/q+9fSMvg/Q5tVi1OXRtPk1OPb5d2baMyx7em19u4UzS/Bnh/RYLu30/QdNsYbr&#10;/j4itrWNFl/39q/N/wACoA+TfEX/AAU38H+HfgJ4T+KknhPWZ9P8QahPpsVhFcQedE8X3mb5tteg&#10;D9tTw/J8Z/hp8OP7B1H+0fHGlR6tb3fmR+VbI8DTbX+bO7avavbZfh94WuNLg0yTw3pMmnW0nmxW&#10;hsY/Jjf+8qbdoqy3hXQ/t9nf/wBjWBv7KPyra5+zJ5sCdNqPt3Kv0oA+XPA3/BRfwp46X4uPB4U1&#10;a1/4VzZT31750kObxIpWjZYuf9j+KsyT/gpr4Rj/AGdIPi+fB+uf2TJrf9if2f5sPneZsZt/3sbf&#10;l+tfV9p4E8N2a3vkeH9KgN8my88myjT7R678L83/AAKk/wCFe+Fv7K/sr/hG9J/szf5v2P7DF5O/&#10;+9s27c0AfP8A4p/bu8NeF/j34C+FcvhnVptR8X2tjc2+oRSReTb/AGottV/mz8u3nb+Fafgn9tPw&#10;/wCN/G3xk8OW+gahBN8NEu5L2aWSPZe/Z3kVvK5+X/V/xete5T+DdAu9TtdSl0XTptQttv2e6ltY&#10;/Nj2/d2Ntyu3tUlt4U0Wzmvbi20awgmvw32yWO3RGuN33t/Hz5/2qAPjyz/4Kj+Db34C6l8VI/B2&#10;t/2fY62mhyad9og87zGi8zf97G39a9Ik/bc8PRePvg34U/sDUDdfEzSoNWsrgyxbLJJU3KsvPzN/&#10;u17gPh34VXSzpf8AwjekjT3fzTafYYvJ3/3tu3buq0fCWite2V5/Y2nm7sI/Ks5vsyb7dP7qNt+V&#10;f92gD5i+H3/BQ7wp4/8AGHxL8P2/hrVrSbwPY3l/czTSw7LhLd9rKmG4/GsXSf8Agpv4Q1j9njX/&#10;AItR+D9bh0vR9Xh0iTTzLB50kki7lcHdt2/rX1jbeB/D1pPez2+gaXBNeoyXMsNnGj3G772/j5v+&#10;BUyP4feFotKm0tPDek/2ZK/myWYsovJd/wC8U27c0AfL/wDw8k8If8Jf8KNA/wCEV1XzviDp1rqV&#10;nL5sO2zSeeSFVl+brui7etdz4D/bK8P+Pfi38UvAltoWo2V58Prae5vbuaWMxXHlNtbZhs/99V7S&#10;PAPhtZrKc+HtK86xRY7OX7HHut0XoqHb8v8AwGrNp4W0Wyu7y8t9G0+C8vv+PmaO2RXuP99gMt+N&#10;AHxrYf8ABVTwXffCHxL8QU8Ha2NP0TV7XSZLQ3EJlledZWV1+bG39y1dV4y/4KJeFfBk/wAHI7jw&#10;rq0p+Jdpa3tn5UsP+hpPIsa+b83zffz8vpX0lH8OfCy6fNYHw1pP2CV1lktfsUXlyOv3WZdu3dU1&#10;z4E8N3i2X2jw/pU5sdv2PzbKNvs+37uz5fl/4DQB4X4B/ba8PfEH9ovxj8IYPD+o2eqeGoLm4l1C&#10;aSMwyiHyw23a2f8AlpXH6d/wUk8Ial8C/HvxNj8KauNO8JavBpFxYmWHzbh5HVVdTuxt+avqm28J&#10;6JY6tNqVvo+nQahc/wCtuobWNJpfXc+NzVAvgPw0mmXmnJ4f0oWF0/m3Fp9hj8mV/wC86bcM1AHz&#10;t8BP+Chvw8/aE8f6B4P8Pw38Wq6npEmpyiYKEs5FfabZz/FJt+bK8Y96+rK+G/gxp3w3vf26vH2m&#10;2XwhuvDHirQxLKnim0lb7Deo3lK37raFRm3di38VfclABRRRQAUUUUAFFFFABRRRQAUUUUAFFFFA&#10;BRRRQAUUUUAFFFFABRRRQAUUUUAFFFFABRRRQAUUUUAFFFFABRRRQAUUUUAFFFFABRRRQAUUUUAF&#10;FFFABRRRQAUUUUAU9QvV0+xuLmQZEUbSEf7qk/0r49tf+CmPhG4/Z21P4uHwbrcelWWspon2AyQ+&#10;bJIy7twbdt219ea+23RNS/c/aP3En7r/AJ6fIflr5R/YHj+G3j34O60nh/4Wy+DNI/tT/SdF13/S&#10;0ebb99fMQf7v3e1ACTf8FGPCsfj74TeGD4V1c3fxC0+zvrKbzYNtslzPJAiy/N83zR5+X8K7u5/b&#10;G8P2vx/8V/Ch9B1A6p4e0SXXLi/EkfkyRxxrIyou7du+avY28BeGzcWdz/wj+l/abFFjs5fsce+3&#10;RfmVUOPkGf7tWT4W0dtTn1P+yNP/ALRuI/Klu/syebIn91n25ZaAPkjwf/wU28IeMPgj44+Jdv4P&#10;1qDT/Ct1b2txYTXEHmz+d91k+bFavjz/AIKJeFfAB+EPn+FdXu/+Fk6da6lZiKSH/Q0maNVWX5uq&#10;7+3pX0xB8P8Awvaabcadb+G9Kh065ffcWkVjEsMv++u3a1OufAnhu7Fl9o8P6VObFFjs/Oso3+zo&#10;v3VTI+X6LQB4Xpn7bXh7VP2rNZ+Bkfh/UV1rTY3kk1XzIvs77YFm4XO77rYriNH/AOCl/g/WfgV4&#10;x+J0fhPWxp/hrV4NInsDLCZp3k27XU7sbea+sV8I6JHrcurpo2njVpPv6gLaP7QeMffxu6VAngHw&#10;1Fplxp0fhvShYXT+bcWhsovKlf8AvMm3azUAfOWp/wDBQjwrpXhb4N65J4b1UxfEuSWOzjEkO+z8&#10;uRY2835vm+Zv4a3vEX7a3h/w3+1XZ/AuXQNRm1q6g+0DVYpI/s//AB7Ncbdud33UxXuZ8E+HZYdO&#10;gfQdO8nTP+POI2Uey2/65Db8n/AafN4R0OfWv7Yk0ewk1XZs/tA2y/afu4xvxu+7QB8q+CP+Cknh&#10;Dxv8Mvil4zt/CmsQWngLyvtlrLLDvufNkaNdmGx/D3pfiD/wUm8I/D7w58KdYuPCmsXcXxBslvbO&#10;KKSHfbIZFj/e/N/tfw19R23gTw3a2N5ZweHtKgtb4f6TDFYxIlx/vrt+b/gVLdeA/DV/DZR3Hh7S&#10;p4rH/j2jlsYn+z/7nHy/hQB474k/a+0Dw5+0x4Z+DMug6hLq3iDTo9Ri1DzIxBGj+Z8rLndu/dH8&#10;68n07/gqL4O1Hw58UNZTwdrYh8BeR9pjNxDuuvMu1tV2fN/ebdz296+w5fDGkzatFqsumWkmqRR+&#10;XHfG3QzRp/dV8ZFUV+HvhZIL2JPDWleVfc3Mf2GLbcfNu+f5fm+bnmgD5m1//gox4V8P/DL4UeM3&#10;8KavNafEG+lsrK2EsO+28uVY2Z/mx/H2rp/iB+3B4e+H/wC094f+Cdz4f1G71rWHtY49Thlj+zxe&#10;f93cpbdXu0ngTw3JZ2dpL4f0qW1sW320P2KMpbn/AGFx8v4VNdeEtDvdVi1a40bT59Wj/wBXfy20&#10;bTR+mHxuoA+brD/goB4W1Cy+NVzH4a1XHwuRftv7yH/Td0kkf7r5vl+aP+L1rkvEH/BUPwd4e+DX&#10;gb4hy+D9alsPFV7dWVvai4gEsHkSbGZ/mxX14vgvw8o1JP7B07Gpf8fv+iR/6V/114+b/gVV5fh3&#10;4XksLfT5PDWkyWFs7SW9r9ijMcTt95lTbtWgDx/xZ+2FoHhL9oLwF8JbjQNQn1Xxdapc29/FJH5V&#10;vuVmAdd27+DtXI+AP+ChXhXx7rnxd02Dw1q1pJ8ONOvtSvJJpIsXiWzsrLFz1bbxur6bufC+j3mq&#10;WmpzaPYTahbf8e91LbKZov8Accrlar2vgbw/ZTXktvoGlwS3yNHeSQ2UaG5RvvK/y/Pu77qAPk/x&#10;L/wU18H+GvgJ4T+KknhLWp9P8QahPpsVhFcQedE8X3mY7ttdT4t/b38M+EPi/wDDX4fXHhrVpr/x&#10;za6fcW13FJF5Vt9rZVjV/mydu7nb+FfQk3w/8LT6Vb6ZL4b0mXT7Z/NitPsMfkxv/eVMbVNTXPg3&#10;Qbq+sr240HTp7uyCm2upLWNpLfb93YxXcu3tigD56H7d/hseIfjVpX/CN6j5nwvheW9l82Pbe7ZP&#10;L/dc/Lz/AHq5J/8Agpr4RX9nWH4v/wDCH65/ZMmtHRP7P82HzvM2bt/3sbf1r60/4Q/w+JtSk/sb&#10;TxLqX/H9J9ljzc/9dePm/wCBVX/4V74W/sr+y/8AhG9J/szf5v2P7FF5O/8AvbNu3dQB5D43/a80&#10;TwP8Yfhd8O7rQdRn1Dx7CsttdwyR+Vbbv7/zZ/KuQ8Ef8FBPCvjjx98UfCdv4Z1e3uPAdpf3V5dT&#10;Sw7Ln7K7Kyp838W3jd+NfTV54a0m8vrO/udKs7i/sR/o1zLbI8kH+42Mr/wGqsPgzw9Z3F7cW+g6&#10;dDdXqMlzNDZRq9xu+9vbHzZ77qAPk/Vf+CmnhHSP2dNG+Lz+Ddbk0jVNbl0SPTxLD50ckas2/O7G&#10;35a6Xx9+354a8AePPhR4YuPDGrXl18QdPsNSs5oJYglsl2+xFfLfMynrt/CvoiT4feFpdKh0t/De&#10;k/2ZE/mx2ZsovJR/7wTbtzUk/gjQL2exuLjQNOmubKNY7SWW1jZ7ZV+6qNt+Tb2xQB4JYftyeGtQ&#10;+Jnxd8Gp4f1D7V8OdOnv7y58yPZepFt3LFz8v3v4q4rS/wDgpl4R1T9nHWPjFH4Q1saVpuvR6A+n&#10;+bD9oeRolk3/AHtu35/rX1oPCGiLeXt4mjaf9rvk8u8mFtHvuU/uu2PmH+9VZfh74Xj0g6WnhrSV&#10;0qSTzXsPsMXkl/72zbt3e9AHz/8AGr9vDw18F9W+F+n3/hvVdTl8ewxy2clrJEot90kafPub/pr/&#10;AA0/w7+3Z4b8R/H7xx8KYvDerQ6p4VtLu5nv5ZYvJuPsyqzqi7t38X+NfQuoeD9A1aeykvtF0+8k&#10;sf8Aj2M9rG/2f/cyPl/Ckh8G6BbanNqcei6fFqNzu+0XS20Yll3fe3Pjc1AHyhd/8FMPCFn+zZZf&#10;GI+Etb/sq619vD8en+ZD9o8xY2k37t23btWuv+I/7dXhv4a+EPhHr954e1G8g+Ismyyiglj32w/d&#10;8vk/NzKv3a97PgDwu2k/2X/wjek/2Xv837J9hi8nf/e2bcbv9qrF14P0S+gs4Z9F06eKy5tIpbWN&#10;kt/9wbfl/CgD5x1D9vfw1Y/tCeJvhI/hnVhquhWV5fS34ki8mVLe2a4ZUXO75lUiuY0D/gpv4Q1v&#10;9nfxJ8Wk8Ha3BpWh6vBo8mnmSHzpHkVWVlO7G35q+sX8F6BJqkupnRtP/tCVGjlu/s0YlkVlwys+&#10;3djHbNQ2/wAPvC1vpU2lp4b0mLTJn82S0+xReTI/95k27c0AfN/xo/4KGeFPgv4c+GesX/hnVdSi&#10;8cWK31nFayQq9ujCP7+5v+mn8NdhZfth+H7/APaSm+Dkegaj/asWj/23/aHmReTs8pZtm3du3bWr&#10;2bUPBXh7VorKO88P6deRWX/HtHPZRuLf/c3D5f8AgNTL4W0cap/an9kWH9q+X5X2v7Onm7P7u/bu&#10;20AfHOg/8FSfBmv/AAP8VfEqPwbrcVhoGp2umyWEtxB50rzKzKy/Njau2uw8f/8ABQPwv8PvhJ8L&#10;/H9z4Z1e90/x7N5VnawyQ+dbfd+/82G6/wANfQ8Xw58LQafcafH4a0qKwuXWSW0FlH5Mjr91mTbt&#10;zVmfwX4fv7Gys7nQNOmtLL/j2tpbWNkt/wDcTG1f+A0AeHTftqeH4f2uofgF/wAI/qP9tSpkar5k&#10;f2b/AI9WuPu53fdXFcdpv/BR/wAIan8KviL46j8KauLPwXqkemXNr5sPmXLuzKrod2Nvy96+p/8A&#10;hE9E/tz+2/7HsP7Z6/b/ALMv2j7u37+N33eKrr4E8NJZXlomgaUtrdP5lxD9ij2Sv/eddvzH60Af&#10;KXjb/gpp4Q8D/BDwD8SrjwprVxp/i+a6it7GGWHzrfyG2tu+bFelL+2Don/DROmfCQ6BqH9q3+gr&#10;r6agZI/KRGiaTy9ud275a9hufAHhe9sLTTrjw3pM1ha5+z2stjE8MXrtTbhatnwvpB1T+1P7HsBq&#10;EcflJd/Zl84J/d343bf9mgD5M+H3/BSzwj8RPAXxK8V23hPV7K08DwJcXMMtzBvuQ0nl/J82P++q&#10;2PH3/BQjwr8Pv2dfBHxfuPDGrXmk+K5Gjt7CGWMTW+1mX58tt/h/hr6Ss/Anhuxtry3t/D2lQW19&#10;/wAfMMVjEiXH++u35vxp9z4J8P3mmQaVc6Bps+mW3/HvZy2Ubwxf7ibcLQB85aR+374X1j49+Dvh&#10;bH4b1f8AtDxNp9nqVtqHmReTElzarcqrjO7cqttOK5dP+Covw6tvDnjjVdR0LVtNPhrVE0iO1lkj&#10;Z9RmaRlbysNhdoUud2OK+tU8F6BDqkOpx6Fp/wDaNtGscN39lj86NFXaqq+Nyjbx9K+Q/wDgoVF8&#10;O/BHhXwnJ4k+D58b6Vf6rL5/9if6NNbPs/1vyIfMZv8AaoA+ydE1m08Q6LY6rYTCaxvoEuLeYfxo&#10;6hlb8jWlXJ/C97KX4a+FJNL02XRtOOl2v2bT5/v20PlLtib3VflrrKACiiigAooooAKKKKACiiig&#10;AooooAKKKKACiiigAooooAKKKKACiiigAooooAK/mK+Mv/JXPHH/AGGrz/0e1f061+U/jP8A4Iz+&#10;JPFXjDXdc/4WXpsP9pX0915f9mP8nmSM23/Wf7VAHD/sj/8ABT/w1+zb8CdB8A6h4H1bWLvTXnke&#10;7tLmNEk8yVpF4bn+KvY/+H3Xg3/ommuf+B0Fedf8ORPEn/RTNP8A/BW3/wAdo/4cieJP+imaf/4K&#10;2/8AjtAHov8Aw+68G/8ARNNc/wDA6Cj/AIfdeDf+iaa5/wCB0Fedf8ORPEn/AEUzT/8AwVt/8do/&#10;4cieJP8Aopmn/wDgrb/47QB6L/w+68G/9E01z/wOgr6P/Y7/AG4tD/bBn8TR6P4Z1Dw+dCjt3k+2&#10;Sxv5nmmT7u3/AK518V/8ORPEn/RTNP8A/BW3/wAdr6x/YN/Yd1P9j248ZSah4mtfEP8AbqWqIYLZ&#10;ofL8rzP7zH/npQB9g0UUUAFFFFABRRRQAUUUUAFFFFABRRRQAV5F+1L8D7L9oP4I+JvBlzH/AKVd&#10;2rSWUv8Azyuk+aJv++vl+jNXrtFAH8wOlfDrXNW+IkPgiKzJ8QS6j/Zn2X+Lz/M8vZ/31X218c/+&#10;CQfxC8AaWdT8D6lB45tY0UyWAXybz/a2KeG+g5r7Lt/2JY9O/wCChn/C2LfTIj4Vl07+0pP7keqf&#10;6v5V/wB1fM/3nr7ZoA+SP+Cc3xj1rx38FofB/jKzu9L8aeED/Ztza6hE0U0lsv8AqZdrdtv7v/gF&#10;fW9VF0+2ivTcJbxLcP8AflEfzH/gVW6ACiiuG+I/xm8D/CSw+3eMvFOneH7Xt9suAjH/AID96gDt&#10;gDjmmsfU18DfE7/grV4MtZ5tH+F3hrVvH+t/6uObyvItt397uzD/AICK8P174/8A7X3xqQ+Xe2Hw&#10;z0aTp5EXky7P99t7M3/fNb06FWr8EbnJXxeHwqvWqKPqfqf4j8Z6B4Pt/tGva1p2iwf89tRuo4V/&#10;8eIr5r+Jn/BTf4DfDe4ns/8AhKG8RajH/wAsdDtmuE/7+j93/wCPV8IQfsg2OtT/AGzxv451vxXd&#10;y/vZP3jIn/jzNXpnhj4MeBPB9uItM8K2Bl/563kfnS/99NXqUsnry+O0T5qvxRg6f8GLn+H/AKUd&#10;lr3/AAVv1PxETD8Nfg9retS9fM1LKps/vfu91cZqf7XH7XnxCwml6Novga2k48yaKNmx/wBtMn9K&#10;7aFvs8Hl28MMMX/TGJU/9BoZt1enDJaUfik2eBW4rxL/AINJL/yb/wCRPHtV0z9pjxuf+J/8cZtM&#10;hl/1kWkyyQ/+ilVawp/2U9X1f/kOfF3xLqf/AG1lf/0Jq98orsWW4WP2TyJ8QZlP/l5y+kYngdv+&#10;xF8Oc+ZdXut6jL/y0lklVK0bb9jX4WQnJ0zUJv8ArresP/Zq9rorojg8PH/l2jjlm2Pl/wAvn955&#10;Ev7JXwnX/mWpv/A6SpP+GUPhR/0LR/8AAqWvWaK0+rUf+fa/8BMv7Qxv/P8An/4FI8YuP2OvhPcH&#10;nRruH/rlfSf/ABVZtz+xH8MLj7n9rWn/AFyud/8A6FXvNFQ8Hh5f8u0axzTHR/5fT+88Et/2Q7XR&#10;/wDkAfErxNo//XKU/wDsrVraf8P/AI8+CMSeE/jxq00UX/LrqNzO6f8Aj2Vr2WisXluFl9k6YZ9m&#10;UP8Al5zesYnC2fx//bJ8FY3aroPiu1i/5ZSWsG//AL6wrV1uj/8ABU34i+GHaPx98ELzyo/3bzaU&#10;0g3v/wACBWrv3KkW4l/z8/8A6FXFPJqEvgk0etR4rxcP40FL/wAlPTfh5/wVZ+CPi544NbvNQ8GX&#10;562+rWrERn+7vjUrX054G+Mfgf4mQeZ4U8WaRr3/AEzsr2OZx/wEHNfnvr3w78L+Mv8AkN+GtP1L&#10;/ptLbbH/AO+1xXkXi79mL4a6Vc/abDxLL4C1D/nra6n/AOy/e/8AHq8yrk1Wn8ElL8D38NxThq0u&#10;SrTcZeXvH7LKc/w/rQzAda/FvRf2jfi38AJID4a+O2geONKtumjatIzj/d/vf+PV7h8Kv+Czmk3V&#10;3FYfEXwbLpjBij6noc3nx/8AfpgG/wDHq8epTlSl759XQr08RHmpf5fmfTH/AAUG+MN98MP2fNU0&#10;zw/Dd3ni/wAVn+x9LtdPiaWYmT/Wuqrz/q93/AmWvz9/Z+/4JDePPiHZQax4+1OPwLp0qb0sPL82&#10;/P8Adyn3U/4Fz7V+onw3/aI+EvxvWzv/AAv4s0TV7yP/AFcUsircxeq7W+ZW+lev1kdJ/Mh4u+E2&#10;u+E/i1qXw8mhMuv2mqf2T5Q/jk3bV/pX9EX7OnwhsvgX8F/CfguziA/syyUXB7vO3zSN/wB9M1eK&#10;eNv2LLPxL+3F4X+MXkRf2VaWLy3kBP8ArL6PCwtt/wB1mb6otfXFABRRRQAUUUUAFFFFABRRRQAU&#10;UUUAFFFFABRRRQAUUUUAFFFFABRRRQAUUUUAFFFFABRRRQAUUUUAFFFFABRRRQAUUUUAFFFFABRR&#10;RQAUUUUAFFFFABRRRQAUUUUAFFFFABRRRQAUUUUAFFFFABRRRQAUUUUAFFFFABRRRQAUUUUAFFFF&#10;ABRRRQAUUUUAFfMX7ak37RMNl4T/AOGf4opbvzrn+2fN+yY2bY/J/wBf/wAD+7X07XxB/wAFK/Be&#10;geM7H4d2esfGSL4Qyfarw2000crw3r7YfvskibNn95s/foA+sPhUfEzfDXwz/wAJp5X/AAl/9nQf&#10;2r5W3Z9q2L5mNvy/ez93iuvrz/4GaXHovwX8EadHr8XiaK20e1iTWofu3oWJf3wzn733vxr0CgAo&#10;oooAKKKKACiiigAooooAKKKKACiiigAoorxTxD+178KvCniLxbo+p+K7eyuvCkCzaxJNnZblmVUi&#10;z/FI27hVoA9ror5q+Dv7e/wu+NfxEPg3SptV0fWZY/N08a5ZfZE1FPW3JY7sj5h0yK+laACiqtzd&#10;x2VvLPcSxwxRrveSU7VQV8w/HT/goP8ADX4SzXei6BNN8Q/GsZ8qLQfDuZsTfwrLKuQg/wB3cfag&#10;D6oornPAutaj4j8D6Bq+r6d/Y+qX1lBdXGnsctaySIrNEfdd22vkX/gp18Z9c8H+CPCfw98IalLp&#10;3irxxqK2XmWoPm/Zcqsm1/4fmdPwoA+tD8S/CMdx9nfxXogut/leSdRh37/7u3d972rqa+J5/wDg&#10;ld8H7j4WDRzY3UPjD7EAfEovZDML3bzL97G3f/D6cVB/wSz+Kev+Kfhb4s8DeI7ubUr/AMD6p/Z0&#10;V/NL5vmwtu2r6/LsP/fVAH2/WPrPibSPDkMUmr6paabFJxHJeXKQh/8AvoitcnaK/Nr4GfAzRP24&#10;fjf8XfiH8RbvUfFvguw1iXSfDNrNK8Nt5Ks3zIqkfdX5f+B80AfohofiXSfEkM0+kanaapFG/lyS&#10;2dwsyI/907ScGrV9f22l2cl1eXEVnbxjLzTSBEj+rGvzT+NPw6sv2Bf2pPhD4n+GsEmmeD/E07aT&#10;q2i/bWZLl9y7m2N8q/KyYb1SvTP2sobn9pb9qb4dfAWO8ux4UsbV/EniqKz3I2wLthV3X+Ft+3/g&#10;dAH2Pp/xC8L6pew2dl4l0m9u5v8AVww30TvJ/uqG5rpa+Cv2lP8Agnf8NPBvwn17xZ8MLGbwR408&#10;Owtq+n39nfSD54/m2NuLfL8te8fDT4o+N/jL+yRonjXwpZ6dD4+1fR45baLUZCtp9q+6zsygnbwz&#10;fpQB7LfeKNI0i+t9OvtZsLTULn/j3tZ7lEll/wB1WbLfhWxX5H/HP4D+JPhX+0f8AfEPjfx1f+M/&#10;HPibXojqk0vyWlv5bx7YIV/hVd2339K/W9elAC0UUUAFFFFABRRRQAUUUUAFFFFABRRRQAUUUUAf&#10;OPw4f49t+1R44TxWIf8AhTXkP/YWPs2/f+72/d/e/wDPX71fR1fHHwW8J6PB+3X8UfEFn8YItf1C&#10;WCSK58DGORH07/U/N8zlWVdv3lVfv19j0AFFFFABRRRQAUUUUAFFFFABRRRQAUUUUAFFFFABRRRQ&#10;AUUUUAFFFFABRRRQAUUUUAFFFFABRRRQAUUUUAFFFFABRRRQAUUUUAFFFFABRRRQAUUUUAFFFFAB&#10;RRRQBS1P7R/Zl59jx9q8l/L/AN/b8v64rwz9j5/jfL8P9TPx2WGPxL9ub7N5Pkf6jb/0w+X71e26&#10;+0SaJqXmS/Z4vIk8yX/nn8p+avmP/gnh4L0zwX8KtZg0j4o2nxXtbjUWlGq2vmfuuP8AVv5jM26g&#10;D6vooooAKKKKACiiigAooooAKKKKACiiigAooooAKK86+LXxw8G/BCz0i58X6oumnVr2Owsotu55&#10;5mPRV/me1eKfEf8A4KVfBn4beMZ/D9ze6trEdtdfYrzVdIsfOsbafdtaN5dw+Ze+3NAH1hRWToHi&#10;HTfFmiWWsaRexajpd7CtzbXUJ3pKjfdZa1qACivPvij8cPAnwY0WfVPGXiaw0S2iH+rmmXzTn7qq&#10;g+Y7q4b9mb9pa5/aTn8ValZeE77QPCum3SWunX+pI0c2ojbu80Iyjav50Ae9Via14v0PwzLFHq+s&#10;2GmSS/6v7ZcxwmT6biKzPin47svhh8O/EvizUJhDZ6RZS3TtJ935V+X9cV+fH7Fv7Mmj/tgeFfEn&#10;xh+N1lf+JtQ8QalL/Zcd1cyLDbQK20mJVbpuG36JQB+kWk69pviC0+16VqNrqdru2CazmWVM+m5c&#10;1p1+ZHh3whc/sM/8FAPCfhPwpeXU/wAOfiFA0Ueiy3LP9jfdlm2N/dZVw3912H8NfpvQBWnuI7SG&#10;WSWQRRxrveWT7oFYem/ELwtrF7DaWHiXSb67k/1cNrfRyO//AAFWr4S/bm8SeIPjp+1H8Ov2dfD+&#10;r3mmaNdbb/xKLXcvmQ/eUOy4O3y1f8XWrX7U3/BOP4aeF/ghr/iT4b2d14N8V+HbV9Sg1CC9l/eL&#10;Eu5kf5v4lXhl6GgD9CK5rUPiH4W0q8ms7zxLpNldxD95FPfRo6f8BY1+evjD9tzxRdf8E3vDXiOz&#10;nltPH/iCceF4r6I/vpJo/lknT/aZU/8AH816R8LP+CYvws1L4MaOnjTS9Q1PxtqWnJLqGszXsiXM&#10;c8i7v7xXdHu29/uUAfcMckdxCHQ+bG9VdR1Wy0axmu9QvIbG1j5knupFjRPqzcV8Hf8ABNbxf4j8&#10;EePfiv8AAXxDeS6yPBl80tjqEsu/5N+1o/m+b+4w9PmrD/ar/Z5+MHxD+HPxR8cfFnx99k8P6JZX&#10;V/oXgzwtKy237tW8l5nZdzN0yvr3oA/Q3S9VstbsorvT7yG+tJfuS2sgdD9GWtCvlP8A4Ji/8mbe&#10;C/rP/wCjDX1ZQAUUUUAFFFFABRRRQAUUUUAFFFFABRRRQAV85ftmS/HyHwroH/ChIopda+1t/aPn&#10;fZv9Ts+X/X/L970r6Nr4T/4KR+EtD8b6p4C0vWPjlF8IsJdSW9tPFL5N6/7v53dHXbt/2v79AH2Z&#10;4H/tf/hDvD//AAkP/Ie+wwf2h93/AI+fLXzMbfl+9u+7XQVyvwztI9P+HfhS0i1Ma3HDpdtGNUi+&#10;7ebYlXzf+BferqqACiiigAooooAKKKKACiiigAooooAKKKKACiiigAooooAKKKKACiiigAooooAK&#10;KKKACiiigAooooAKKKKACiiigAooooAKKKKACiiigAooooAKKKKACiiigAopGbbXzT+0Z+3r8Lv2&#10;eLKe1uNUj8S+Ktn+jeH9Jk86V3/h3suVjX9fagD6Rc4HX8a+b/j3+3z8H/2f1mt9U8Qx61rkYI/s&#10;nQ9tzNu/uuw+WM/7zCvhjxd8bv2lv2sBMBeD4T+BrjgRQbkkljb+8/3pP/HKtfD79m3wJ8Px5/8A&#10;Zp1/VP8Alpf6v+9bf/eRP/2q9TD5bWr/AN1eZ83js/weC93m55dl/mavi/8Abb/aI/aNmmt/hxoM&#10;fw68JXGRFql0E+0SR/3t7/xf9c64TSv2TrHWdSGtfEzxXqnj/wAQS95biTyv++2bd/7LXvDSb/3f&#10;/LL/AJ5fwU2vpMPleHo/H7z8z4TGcRY3Fe5CXJHy/wDkjM8O+F9E8IQmDQdHtdHi9bWNVf8A77+9&#10;WmzbqKK9WMeU+ZlKUpc8/iCiiirICiiigAooooAKKKKACiiigAooooAKKr6jqVjomlTahql5Fpmn&#10;xJ+8uruXYleE6n+0Fr/xT1Y+E/gvo02o6hJxJrt3Fsjtk/iZP7v+9+lcOKxmHwcPa4iXKj0sHl+I&#10;x0uWjH5/ZPbPEvifQ/Bdj9s1/U7TRrTZ/wAvcmx5P9xPvNXh8/7UuseOJv7P+FngDUNfm8zBv7yJ&#10;vKH/AHz8v/fVdV4N/Yu0ya9g1v4na9deN9fk/eyWok2Wsf8As5/i/wDHa+itPtbbRrGGz0uyi0y0&#10;i/1cVnEqJ/47X5ZmXHSXuYGPzZ9xhOHsLQ9/Ee/L/wABifLy/AH40fFDFx428exeFLWTrpelH5vy&#10;j+WtrR/2DfhzbfvNf1LW/Et1/wA9bu58n/0Fq+i6K/O8Tn+ZYt+/WfyPp6cYUI8lKKjHyPJLT9kn&#10;4PWcOyPwdFOfWa6leob/APZB+D2pwhH8KGAyd7O6lT/2avYaK8z69iub+K//AAKRpzyPlnxD/wAE&#10;9/CLTfa/CnibVdAv4/8AV+f86Rv/AL6/NWzoXx9/am/ZFMFtqH/F0fBVtt/fTRtcNs/66/61f+Bc&#10;V9GkYp0cksVerhs9xtCXvy54+f8A8kWq0ka/7PX/AAVH+FHxkmGma/MfAGtcYj1iVfs0p/2Zvuj/&#10;AIFivsSy1C31Wxhu7OeK6tZk8yOaGTejr/eVh1r8mf2jP2O9D+LVudX8KW9noPiuMNJJFF8lvqH+&#10;9/db/arzb9lr4jfFb4U+JL3wz4R8QXWjeNNO5uPA3iZ2l07VFX7whZmBik29FHX1r7jDZthcRS9s&#10;vdtv/d/+1PSw0ZYqXJD4ux+3tI3TpXxx8IP+CjPhXV9Zg8JfFTRrr4WeL3fyhFqHz2E79Pkn/wBo&#10;/wB786+v7a7ivYI5reVJY3GUkj+ZTXsRkprmhqgnCUHyT0ZboooqyQooooAKKKKACiiigAooooAK&#10;KKKACiiigAooooAKKKKACiiigAooooAKKKKACiiigAooooAKKKKACiiigAooooAKKKKACiiigAoo&#10;ooAKKKKACiiigAooooAKKKKACiiigAooooAKKKKACiiigAooooAKKKKACiiigAooooAKKKKACiii&#10;gAr4h/4KXeO/hZ4PsPh2nxO+HN58QIb66u49PFpfNbfZnCw7/usN27cn/fFfb1fLH7cHif41eGrH&#10;wd/wpzwXp/jGSWa4OqxXllHdm3RRH5exXdPvfP8Ad/uUAfQXgLRNJ8M+BdA0vQ7IadotlYwRWdmf&#10;+WEKou1P+ArXS1Q0h7iXSrN7yLyrowqZI/R9vzCr9ABRRRQAUUUUAFFFFABRRRQAUUUUAFFFFABX&#10;5nfsyfs1+H/jT+2f8efHfiKC01/wtpGvS21nYTx+dZ3N0zbvN/uSeWquu3t5tfoT8R/FMPgjwD4k&#10;8QT3ENpDpenT3pmm+5HsjZtze2RX5vfsbfEP49/AX4VQXtn8HJviX4R8ZXU/iDT5dEuvKuLZ5G+b&#10;zdyn5W2qwoA6P/go9HHdftP/ALOuieHNG8nxgb6KW21WKXbiBZ1VYNv8O1vm3V+j9sHEEXmf63bz&#10;Xx3+z/8ADH4i/Gf49TfHD4x+G/8AhEpdIgk03wr4Vk2u9kjf6yeVv4mbtX2XQB+ZP7cviH4o/wDC&#10;5/7I+J954m8P/s4S8Sah4LtlmaWPy/m+1svzKrN8pVv4eQK+sP2SPAvwH8K+EM/Bj+xL2Dpc6hZz&#10;LcXh9pZeX/4C3Fe66rpFlrul3FhqFpFd6fdRtFNbTR70kRvvKy18j/EP/gm/4VXVb3xV8Idf1b4T&#10;eNRtktpdIuP9B3r/AHoP9r/e/CgD7Jr85v8AgpbcR237TX7MkjyxQhdRnPmyybMfv7avvnwPZ6vp&#10;ng/RLTX7yO/1qCyhivbuL7txOqASS/8AAm+b8a+df2//ANljUP2lfhnYT+GJorTxr4auP7R0qSWP&#10;/j4/vQb/AOHdhGH+0i0AfVPWvzL/AOCVnhrUm+N/x118zY0+3vfsMlr5jB/OaV2V9v3fuq9d3D+1&#10;D+1DffDuHwxZ/s763Z+NZLFbL/hJLu6X7NHNt2/aXTb/AMC27q9Y/ZC/Zw1v9l/4B6zbXc9rrHxE&#10;1fz9WvZ4U3JJdeWfLi3f8tFVv4vlzuoA+npP9Ua+M/8AglrqEEvwH8WItxDLLF4w1MyRRTbmj3Mu&#10;35P4d3b1ruP2K/iJ8cvH3hvX/wDhdvhT/hGtVtbpRp8gtfswuIdvzfJuP8X8VeDaN4b+Mv7Fv7Qn&#10;xJvPBnwtl+Jfw88aXP8AaVva6HIlt9im3NtXlW27VZ129+tAGb/wWL0O68SwfBHS7OcQXN7rVzbR&#10;SynakbssIVt1egfD9hpn/BUTX7Se8iMp+G1pb4Mv+sdZYflT+993d+tY+mfDX4nftjftEeDPHnxH&#10;8DXfwv8ABfgfbLb6JqNyty+o3W/du2bRtX7qlv8AYrqv2yfg5420H4wfDz47/C3QD4m8S+HpPsGq&#10;aBaR7Jb2yZW+bfu/h5Xbt/jz/DQB9E/tHLu+Afj8f9QS6/8ARTV4l/wTA8N3/hf9jzwmNQnhm+3T&#10;XF9biKXf5cMjblX6/wCzXnHxR+LH7RX7SfhWb4caN8DtV+GcPiD/AEXUfEmrXyyx29q3+s2bVX5m&#10;Wvq7SPDr/AH4FWuj+F9Gn8TS+GtLWGz0qzKxzXrov3Rnjcx+agD5M/4KH/8AJzP7MP8A2H//AGrD&#10;X6AL0r8sf2iPE3x5+OvxM+F3itP2bvE+j/8ACF6j9uktTcrL9s+dW27tq7fu/wC1X3X+z38WvHPx&#10;XsdYufGXwu1D4afZpIo7SLUr5JnvAy5ZtoUbdv65oA9kooooAKKKKACiiigAooooAKKKKACiiigA&#10;ooooA+M/g945+Gmq/t7/ABL0HSPh3daX8QbG0l/tLxVLfb0u0/c/KkWfl3fJ/wB8V9mV80fDTxL8&#10;Zrv9rPxzpfiHwpaWXwsjgc6Pr0VnGs1y/wC72q0quWb+P7y/wV9L0AFFFFABRRRQAUUUUAFFFFAB&#10;RRRQAUUUUAFFFFABRRRQAUUUUAFFFFABRRRQAUUUUAFFFFABRRRQAUUUUAFFFFABRRRQAUUUUAFF&#10;FFABRRRQAUUUUAFFFFABRRRQBna00UOj3sk8PnQxwSeZD/z0Tacr+NfLX/BOjxj8OPGfws1+7+G/&#10;ge68B6VFqjR3Frd3v2lpZMfe3FjX1Pqsstvpl49vgTRwsY/M+7v2/LXgv7GHiH4reI/AGpyfF/wn&#10;a+Etfivmjt7W0sltEkh2j5tqu27nvQB9E0UUUAFFFFABRRRQAUUUUAFFFFABRRRQAUUUUAfmb/wU&#10;m0W++Ov7UHwU+EmmCKGaV5bl76KVvNiSRl8zft5VdsXDV9G/tMfDf4f/AAX/AGKfHGh6f4Osz4es&#10;NKfyrCGNUzNt2LO7fxSbsMW+8a+Pde8WfFbxj/wUO+IvxD+GWjWnjc+AoIrCSwhOz7TZ/daBG5/f&#10;bt//AHy1eq/FHS/2gf27bnS/Aer/AA5uvg18NROtzrl1qVys1xe7G3KqBVHt8vrzn5dtAHr3/BMD&#10;TNd0v9jjwkNcuHnFy89zp+Zd+y1Z/wB2v+z82/5a9E/a81L4p6R8ENZuPhBZC88Xx4wAFeYQ/wDL&#10;RokbhpNvQdfSvVvC3hmw8GeGtM0TTLeK003TYEt7eGIbVjRV2itqgD8uv2UvCX7L3jDxdBrHjvxL&#10;q3iH4vRTKl5Z/EqVopo7pv4PKk+STa3Triv0/jjjgh2J+6jT0rxv44/sg/C39oWDzPFnhqE6sB+7&#10;1rT/APR76L5t3yyr/wCzZql+zT8E/GfwKXX9A1vx1deN/CgkU+HzqX/H3ZQf88Hb+L/e7+goAsft&#10;ryCP9lD4ol+n9iy/0rgv+CZN3DP+xZ8P4454p5Ikuo38qTeY/wDSpm2t/dr6O8Z+FLLxx4V1fQNQ&#10;hjnsNStZLaUSDcPmXbX55fAPS/jt+wZfeK/h/p/wn1X4u+Dpb37bperaRdCER7l27TuVv7vzL2Pe&#10;gDof2xl2f8FD/wBmeQ/6vfP/AOhV+hVfCHwY+B3xT+Ov7T0Px5+L2iL4NsNEh+z+HfCM0nnTRfeX&#10;c/8ACp/i3fxb+i7a9I8bfEr4/wCjfteaB4e0PwYNT+Dt19njvdVFtzb7v9Y/m7/4f7u2gDxLXLuK&#10;2/4LEWXmzxQCXw1DFH5suzzH8r7v+03+zX2N+06u79nT4mf9i7ff+iGr5m/bn/Zm8bat8TfBvx2+&#10;FVsmp+NPCzxi40qIBJr2FW/gf+I7WZdv91mPbFYPxd+KP7SX7Tfgif4caJ8DtR+Gn9uA22oa/rd8&#10;rwx22394vCD733aAPjGwiOifsDfC24u54vLvviabm3Pmf6uONGVt/wDd+b5v51+4OjTR3Gl2c0co&#10;njkhjcTR/Msny/er5K+KP7Atj4n/AGMNH+DekXlrDrOhot1Z6oLbYtxeKG3M3Py+Zu5avP8A4b/t&#10;FftL/Dr4V6Z4MvP2dtb8QeJNHtf7Mt9bF0qW0vl/JDI67fu7dn8XOM0Acp+yj4evr3/gqN8dtUgm&#10;jhtLF7z7RF5nzyb5Y9vy19i/tsf8mlfF7/sWbz/0W1ed/sK/sxeJfgtpvizxf8Q76LUviF40ulvt&#10;RMeH+z/eby9/8W7dz/u1wP7S3xw+NHxD8EfET4c6Z+zV4lmtdUtbrSbfWvt0bpIjbkWfYq9P4tu7&#10;vQB6H/wTF/5M28F/Wf8A9GGvqyvz8/Ya8c/Gb4S+D/Bvwo1z4Ba3Z6fFM8dx4kur1YobdG3NvdPL&#10;P/oVfoHQAUUUUAFFFFABRRRQAUUUUAFFFFABRRRQAV8E/wDBTD4ifCPwNqngFPih8M7v4gSXSXJs&#10;pbPUXtvs21o9y/Kw3bjt/wC+a+9q+Rv23/FPx48O6r4RT4M+B7DxbBIs51GXULKO6+zvuj8vbudW&#10;X+Pp/doA+jPhddWGofDPwpcaXp39l6VLpFrJbaefm+zxNEuyL/gK/LXW1g+Czqw8I6L/AG5FBDrX&#10;2GD7bDaf6qOfy18xU/2d2cVvUAFFFFABRRRQAUUUUAFFFFABRRRQAUUUUAFFFFABRRRQAUUUUAFF&#10;FFABRRRQAUUUUAFFFFABRRRQAUUUUAFFFFABRRRQAUUUUAFFFFABRRRQAUUVnatrFjoWlz6hf3cN&#10;nY20bSzXEz7EjRfvMTQBdBBHrXgH7Sv7a/w3/ZhsZYvEepG98QmLzLfQbAh7mTj5d/8AzzVuzNXy&#10;r8df+Ck3iH4m63L4G/Z202W9ud7R3Xim6izFGnTdEP4V/wCmj/lXl3w7/Z+stJ1SfxV4+vf+E38e&#10;3Unm3N/qEvmwo/8As7vvt/tfpXoYXBVcXL3Nu54mYZrh8tj7+s+yNbXf2jfj3+17FfQR3Y+FHw2u&#10;uP8AQ4/9NuU/urL987u+3atM8Bfs6+BfhxqY1LTNNm1PVB/y/wCrSea2/wDiZEb5d1elNJvptfWY&#10;bAUMN9nmfdn5lj87xmOekuWHZDpJJZf3klNoor1D58KKKKACiiigAooooAKKKKACiiigAooooAKK&#10;Kcq7qAGr85ryr4v/ALQOm/DS+OgaZaSeJPGlz+7j0u13fu5G+7u2/wDoPWuX8e/HTW/G3iL/AIQD&#10;4PWn9sa1K/lz69D/AKqD+9sf+H/e/SvXvgb+z1pHwZsv7QvBDr/jq53S3mvy/O+9v4Yt33V/2v4q&#10;+Dz7iahlkfZUveqn2uV5C6nLWxmi6L7Uv8RwHhr9nnxL8aBBrfxwvJre1jj/AOJf4X0krCsf+1Lt&#10;6N/49X0F4a8NaR4M0OHSPD+mRaNpUX/LraR7P+BP/eb/AHq0mbdRX4TjszxWZVebESv/AOkn3kYw&#10;pQ5IR5Y9kJRRRXmFBRRRQAUUUUAFFFFAC15n8dPglbfF3Sob/S5/7G8f6a63Oj6z9xy6/wDLJ3/u&#10;/wB3+7XpmaK2o1qlCp7Sn8RSbhLngfP/AMG/iXaftC6ZrXw6+KmgWsvjTSC8dxazRqhuI/us0X91&#10;l/2frXeaJ4c+KfwH0/8A4s14+lm0qP8A5lXxb/pltsX7q28rZaP/AL6UV5n+1d8Mb7T9Q0v4xeD/&#10;ADIfEvh+RZNV+ynDXFsv/LX/AGvl+U+q19A+EPFumePvC2m+ItIm86w1OBZI5P8Ab/iX/gLb67q2&#10;LrZao4zLpcsJ7w+zGXa3/pJ+uZLUw3EOH9jjo3qQ69bHpn7P/wC3d4Z+IWpJ4N+INtF8OfiTE/ly&#10;aNqEu2C5/utbyt8rBuy5zX1Z2yB1r88viL8KPCXxZ0r7F4n0aK8EY/0e6h+S4t/9pJa5/wCHfx0+&#10;In7Fk0Gn+K59Q+JPwckOy31CKPzdQ0bH8L/3o/8A7LpX2mVcRYfMOWlU9yf4S/wng5rw9iMv5qtL&#10;34fj8z9MaK4j4W/GHwd8avC8Ov8Ag3XbTXdLk4MkEnzxv/ddeqt9a7evrT5QKKKKACiiigAooooA&#10;KKKKACiiigAooooAKKKKACiiigAooooAKKKKACiiigAooooAKKKKACiiigAooooAKKKKACiiigAo&#10;oooAKKKKACiiigAoor4e/wCCgf8AwUCk/Zfez8IeELW01Px1ew/aJJbs7otOhb7rMi8s7Y4Xj5ea&#10;APuGivxVh+J/7efjPSpfG2njxVFoc3+kj7HawpCEX+5E3z7a+nv2AP8AgoP4p+OfxEvvhz8StNtL&#10;HxJ5cslndwx/ZmkeP78LxH+JVz+XSgD9DKKKKACiopZY44C7keXX5d/8FGf+Cg+r+GvF+i+DPg74&#10;yFpLYjzdZ1XTgso3t92AMylW+X5jtoA/Umisrw9NLdaHpk05EssttHLJJ6vtXNfLn7eH7clj+yZ4&#10;es9M0y0i1jx1qyebZWE3+pig3bWnlP8AvKyhR19qAPriivxctfiP+3v8U4JfFehx+K4NJvnaSKLT&#10;7aCGFF9EST5tte+/sPf8FHfEvjT4iW/wo+MNlDZa/J/otlqnl+S8lyv/ACyuEY/ebsy9T25oA/Sa&#10;iiigAooooAKKKKACiiigAooooAKKKKACvjH/AIKIy/DW1Hw5vPH/AMRfFfw6ura9uZdLu/C0bPNJ&#10;Jtj3b9qnbt+XH+81fZ1eL/tC/BPR/jFDoMeqeAfD3jgafJJJGNdvpLYW2/buKbEbdu285/u0Aera&#10;MySaVZPHNJNF5KlJZvvyDb95q0qp2MC2lnBBHEIRGip5UX3U+lXKACiiigAooooAKKKKACiiigAo&#10;oooAKKKKAPL/ANo74Wat8aPgz4m8E6Pr3/CNXOswC2kv/K839yzfvY9v+0m5f+BVofAn4aP8Hfg7&#10;4S8ESXw1KTQtPjsvtYj2eZt/i216BRQAUUUUAFFFFABRRRQAUUUUAFFFFABRRRQAUUUUAFFFFABR&#10;RRQAUUUUAFFFFABRRRQAUUUUAFFFFABRRRQB8i/Buf4fWv7afxSstA+InirUfF7xtcar4Qu43Gl2&#10;zfuf3sR27Wb7v8X8TV9dV5D4S+DukeHvjX4m8bweB9E03UdTjZJPEdrdSPfXn3fleJl2r93+Fv4F&#10;r16gAooooAKKKKACiiigAooooAKKKKACiiigAooooAKKKKACiiigAooooAKKKKACuP8AEXxZ8E+D&#10;tSOn6/4x0PRtQ8tZPsmo6lDBLtb7rbGYNXyn/wAFO/2tdU/Z2+Gmn6B4UuxZ+MPEhdI5wPntbVf9&#10;ZKn+1khR6ZzXyJ8Dv+CV/jv9oXwfD468feMpfDN/rGLm3hu7Vry5khb5llfLrt3Z4X0oA/YHQ/Em&#10;keKtLi1DR9StNYsJeY7qzlWaI/8AAlyK1q/EvVfBHxi/4JY/GHRvEH9pDWvAt/cfZ5JYQzW17bbv&#10;3kbxM37qbb8y/N128n5hX7M+E/E1j408L6X4g0yYTafqdrHdW8o7oy7hQBt0UVn6lqtloljLeahe&#10;Q2VpFy811KERPqxoAXUdSttJs5ry8nis7W2RpJJp5FRI0XqzMei1X0DxLpPi3S4dU0PVLTWtPl/1&#10;V1p9ws0L/RlJFfkt/wAFIv8AgoGnxJh1L4X/AA2vPP8AC0brHrGtQ5/0llbiJG/557urfxdK+w/+&#10;CVY2/sbeGfe7uv8A0OgD69rlvE3xL8I+B7iKDxB4n0XQZZv9XFqV9FbtJ9N7Cvn7/gop+0hffs4f&#10;AO7vNEnEHibXZG0zTpc4aIsv7yVePvKvzD3r4J+Bn/BL74kftH+HIvGvj/xlL4a/tM/abePUInvL&#10;yVG/5aOrOu3d25oA/YrQfEmkeKtKi1DQ9Ts9YsJR+7urK4WaJvoy5Fa1fhf8TvhB8bv+CZ/xD0Xx&#10;Ro2vG80CWYpb6jAW+yXIzuaC4hb7u5e35HNfsn8Evitpnxu+FnhvxtpQxa6vapMYz96N/wCJD/ut&#10;mgDvaKKKACiiigAooooAKKKKACiiigAooooA87+PNrol78FvHNv4k1G60vQJNIuBe3+n/wDHzbw7&#10;G3OmP4l7V5B+wDqfgu/+EupR+B/iL4m+Iui2175Yu/FAZZrb5f8AVpuUfLX0F420G18XeD9Z0i80&#10;y11m0vrWS3ksLyTZFcoykFGYZwrVxfwA+Eum/CHwteaXpfg7Q/BMctyZXtNDupLiKXj7zPIqtuoA&#10;9VooooAKKKKACiiigAooooAKKKKACiiigAooooA8B/Zu/ZdtvgF4o+I2vvqX9q6j4v1X7dJL5ezy&#10;ofm2Rf8AAdzV79RRQAUUUUAFFFFABRRRQAUUUUAFFFFABRRRQAUUUUAFFFFABRRRQAUUUUAFFFFA&#10;BRRRQAUUUUAFFFFABXxN+31cfDLT/HPw0vPHPxK8YfDvWY3uP7K/4RiN2+0fNDu3sqnb/Cv/AAJq&#10;+2a8S+PnwO0f4t6p4avNU+Hnh7xxNprt5cuuX8lu9mGZS2zYjbvujr/doA9rXpTqQDaKWgAooooA&#10;KKKKACiiigAooooAKKKKACiiigAooooAKKKKACiiigAooooAKKKKACiiigAooooAKKKKACiiigAo&#10;oooAKKKKACiiigAooooAKKK+Xf2zP22dC/ZX0KCwt7P/AISHx3qyMNO0WL8P3k23lV+bhepoA9Q+&#10;Pvx98Jfs5/D288V+LL0QwRZFtaR48+9m/hiiU/eb+Q5NfmN4++JXxd/bw1XztYuJvh78Jw/7vS4i&#10;yteJ/tEcys3+18g7VT0L4b+Nfjj42h+JPxw1P+1NQP72w8OkYit/7qNF91V/2fzNe7M3/fr/AJZx&#10;fwR19Fgss5vfxH3HwWb8Rey/c4H4ur/yMrwv4X0nwNosOk6DpsWm2Maf6uL78v8AtO/8TVp0UV9X&#10;GMYxPzeUpVJc8/iCiiirICiiigAooooAKKKKACiiigAooooAKKKKACiihmiSCaSSeKGKJPNklm+R&#10;I0/vPQA2SSK3gnuLiaGGKJPNklm+RI0/vPXzx4k+I3iX9o7xFL4B+Fols9Ai3R6x4jm+RNn8Sq38&#10;Ken8TU3X/GGq/tR+NZvhz4Jnls/BEcn/ABPPEXlf6xF/u/7P91e9fUngTwJ4f+GHhaHw54Ys/sWl&#10;Rf8Af65f/nq7fxNX5hxLxRHBr6phPj6s/RMnyWNCMcRi4+90X/t0ir8Nfhj4b+EHheHRfDFn5NqU&#10;X7Tdzf669f8AvO3/ALL92umopa/DKlSVSXPP3pH14lFFFQAUUUUAFFFFABRRRQAUUUUAFFFFAC+X&#10;FcQT29x/qbmBraT/AHGVlb/0Kvlv9lXWr34S/FHxj8Fdbm/dxTte6PJ/B/eZV/3l2fjur6kr5h/b&#10;O0G58I33g34v6HD/AMTXw/era3n/AE0Tduj3/wDj616uDUcSqmDn/wAvFp/ij8J7OT4+WAxtOt06&#10;/wCE+qKN3/LP/llJ/rIv4JKo6Brtt4q8OaZren/vrXUrVbmP/gS1er4qUZRlyTP6MjKNSJ47ffCr&#10;XPg54w/4WV8EZv7G8QRf8hHwv93T9Vj/AIk2fwt6fpzX1l+zF+2r4S/aI83Qp4pfCvxAtQwvPDGp&#10;HbP8v3ni/vr+oHWvL687+LPwV0j4neTqkE8ugeNLH97pfiTTzsuI3X7qvt+8tfeZPxNPDctHGe9D&#10;+brE+EzjhuGJ/fYT3Z9ukj9JKRj7V8W/s4/t03N74ih+Gnxxs4fBvxEB8u21DATT9WT+Fkb7qN7d&#10;D7dK+0d2/OK/VITjUSnF3TPyycJQfLPRktFFFakhRRRQAUUUUAFFFFABRRRQAUUUUAFFFFABRRRQ&#10;AUUUUAFFFFABRRRQAUUUUAFFFFABRRRQAUUUUAFFFFABRRRQAUUUUAFFFFABX5C/DHwRof7RH/BV&#10;Pxbcapby+J/D+kX1zdSGWLfFvgXy40lz/Csioo7fIBX67Sf6o1+W/wDwTL/5Ph/aF/7fP/ThQB+p&#10;IAQbV4xX5T/8FI9CsvgB+1n8KPi3oFl/Zct7dJLqt3FGyW8rxSru3lP4mjL7u7D6V+rdfmz/AMFu&#10;T/xaX4c/9huf/wBEUAfoto+pxaxpVnqFufMhuoUuIz/suoYVoVy3wv8A+SZ+Ev8AsD2f/ola6mgD&#10;88/26rz9pT4ofGA/CH4Wadd2fgu+0uKW81WKLyIZS27zFe6b7v8Auq241+f37Yn7JUX7JGueAdDm&#10;1qXWdZ1fTvtuoSeWEhikEu3bF/Fj/er+g2vx+/4LV/8AJcPhn/2BH/8ASlqAP1q8Lf8AIsaP/wBe&#10;kP8A6Ctfjz/wUiaPQf2/vDWqeN4ZpvBBGmXPlS/Oklkrr9oVF/3lfK+tfsN4W/5FjR/+vSH/ANBW&#10;vzy/4KnftF/Du0gi+FM3g618c+OZIcxzS/IdEeVf3bIwBZpG4by+mNtAH6H+H9UsNa0WzvNLmhut&#10;PlhV7eWGTchTHy1+N3/BQ+50Xxl+3h4bs/hxB5/ioSWFtezadJs+0ah5uY9rr/Eq+UpbsV9qoeDf&#10;+CeH7VyeD4H0/UxoFjdQtL/ZM2uSQyx7l+6yKCqt/wACp37FHxD8Nfsa/HS90T42+AbzSvF8s6xW&#10;/iO7O99O8zav3G42tu3GRWPHagD9p9OEiWFosnMojUSfXbVyoEljuIRIhBjdciSn+ZH6igCSiiig&#10;AooooAKKKKACiiigAooooAKKK+Kf+Clngb41fETwp4M0f4Q2l/cRm+ml1X+zrlYHj2rH5LMzMPl+&#10;/wDdoA+1qK+JdJ/ZA+K9t8cPhl40ufiKZdF8P6Jp1jqunfaJf9JnhtvLmf8Autub5q6dP2XviL/w&#10;uj4zeK/+E58nRfF2lS2Oj6eJZc2UzRKqy+i7dv8ADQB9Z0V8D6L+w98YdO/Zg8TfD+4+KPneJdT1&#10;iC+t9V+0S/u4FXa0W/73zV2HxF/ZM+J3ir4z/CbxbpnxCFnonhnS9PstV08ySD7bNA7NJJ8vyt5m&#10;7+KgD7Ior498KfsofEzRv2k/H/jq8+IAuPDWuQ6hHp2k+bJ/o3nKwi+T7v7vd/DXKN+xT8XP+GS7&#10;z4cf8LL87xfL4o/tyPWvtEv/AB6+Uq+Rv+9975vSgD7tor451r9kv4n3+ufAe7t/iL5MXgaygttd&#10;i8yX/iYurKzN/tblXb81ben/ALMnxEtf2mfiL4/k8deb4U8QaPc2OnaL5sn+hTSRxqr7fu/Kyu3/&#10;AAKgD6ror4L8JfsQfF3Qv2X/AB94Au/iZ53inXtUs72y1X7TP/oyRtH5i7/vfNt/hrY+J37HPxX8&#10;ZeIvhNeaX8TZNMi8K6fa2uqxebIn22SOXdJJ8v3ty/L81AH25RXyXoX7LXxF079sHWfifcePvP8A&#10;BV8lz5egeZL+78yBo4/l+78rNurhE/Yn+Lg/Zt8TeBB8TM+JNT8RLq1vqguJf3dt826Df975t26g&#10;D7vor4v1X9kP4pXlv8Bo4/iPJF/wg7xSa7+9k/4mO2dZG/3vl+X5q1vEv7K3xK1n9rsfEyz8f/Yv&#10;B/kNF/Yolk/igkj+7937zI1AH11RXwV4D/Yh+MPhr9nT4jeB7/4o+d4l8Q3tnc6fqouJX+zJG6mR&#10;dzfMu5fl+Wr3xK/Yu+LPjDQ/grZ6Z8S/sV14PskttZl+0yp9tdZFbf8AL975V2/NQB9z0V866x8A&#10;/Gd/+2PoPxSg8V+T4LsdOktZNA81/wB5I0TLu2/d+827/gFeIeE/2HvjBofws+LXh68+Jv2zVfFU&#10;9tLpd39olxbeXLIzc9V3Kyfd/uUAffNFfFl9+x78U5/hz8DtDj+I3/E18F6jLdazd+bL/wATFGn8&#10;xV/2tq/L81dP42/Zj+IHiL9snw18U7Lxn9j8F2CQC50ASyfvPLikVvk+78zPQB9WUV8U6X+x58U7&#10;Lw78eLOT4i/6X40uml0KXzZf+JcnntJ/wH5W2/LUvwp/ZB+J3gm8+Bz6x8QBqkXgu+1S51n97L/p&#10;yXG3yU5+9t2/xf3qAPtGiiigAor5g/bb/Zw8d/tD6D4Us/AnjIeEZtMu5ZbmTzZE+0I6qF/1f93b&#10;+tZUH7LnxFX9rvTPigPH3/FH21ssUmgeZL+8/wBGaP7n3fvNuoA+tKK+GLP9i74sQfAn4l+D/wDh&#10;ZZ/t/wAQ+IYtU07UPtEv+jQK25ot33l3f7PFQ3f7FXxbn/ZY8P8Aw8j+JZg8VWXih9YuNaFxL+8t&#10;WWRfK3fe+8yN6UAfdtFfImv/ALKnxK1T9qfwl8RLfx/5PhTSILOK80XzJf8ASPLj2yfL935m+auL&#10;+GH7E/xb8IfBj4seEtU+Jn23W/FS2o0rVftMr/YvLk3M3zfMu5fl+WgD7vor4J8T/sQfGDWP2bPB&#10;ngS0+KPleJdI1S4vbzVftEv+kQybdse773y16TH+zF8RY/j58J/GcnjrzvD/AIV0aOx1XSvNlH22&#10;dYGjaXb0bczbvm/u0AfVtFfCPh79if4uaXofxss7j4medL4z2/2NL9pl/wBC/fySf8B+VkX5art+&#10;xD8YW/ZZi+Hf/C0T/wAJUNf/ALT/ALV+0S/6jymXyt/3vvNuoA+9qK+QfGH7KPxK179pH4aeO7Px&#10;95Hhrw1Y6fbajpXmyj7a8G7zH2/dbdu/iqG3/ZN+J0eq/H65/wCFgDyfHLznQYvNk/4lu6fzF/3d&#10;q/L8tAH2JRX5+2H7Cnxlt/2ZtS+H8nxSz4ludei1OPVftM/7uBY9rRb/AL33vmr1GT9l/wCIsnxM&#10;+BGv/wDCdZ0/wPokGm67F5so/tWZFw8m37rbv9qgD6xor4n+Gv7HXxX8KeN/izrGp/EyW+tPFWn3&#10;lrpUQll/0KSZ90bfN93Yvy/LWDoP7EHxg0/9l/xL8PZ/ij5/irUtbg1G31T7RL/o8KrtaLf975vv&#10;UAfe1FfDH/DFXxcPjf4Nav8A8LMH2DwfpdrZara+ZL/ps0c80kkn+1uWRF+b+7XV6V+yp8SrLx98&#10;eNZk8f8Anad440+6ttCtfNl/4lryNujb/Z2r8vy0AfXlFfnfo37A/wAarD4BeJfBdx8UxN4g1PV7&#10;G+t7/wC0z7beCFZlkj3fe+bzEb/gFdx4/wD2O/in4ovvgdLp/wARvsUPguxtrbWcyy/8TF45FZm+&#10;X725V2/NQB9sUV8h+Dv2VviVoP7QvxM8b3nj/wA/w14i06+ttO0rzZP9GmmWPy5dv3V27X+7XD+D&#10;/wBiH4uaJ+y/45+Hl38SxP4r1vVLS8s9WFzP/o0Mfl7k3/e+ba9AH3pRXwV8Gfgt8ePAH7THw6sP&#10;Ed7d6/4A8NeGmsZdWhuf9GlumZmberNvZvufMy1960AFFFFABRRRQAUUUUAFFFFABRRRQAUUUUAF&#10;FFFABRRRQAUUUUAFFFFABRRRQB+N37dt5c/F7/goz4U8GyCKC2srrTrGMXrs8Mgdo5G+T7uG/u9+&#10;9fsPaW4tLOKBMfu0VMfw9K/Hb9oT5v8Agrpo3/YY0r/0VHX7J0AfC3/BX/wrc6/+ykdVt54YoND1&#10;i2ubiKX78iyP5K7f+BSA/TNdn/wTB8dXHjn9j7wz9oilhl0ee40jzZpN7SiNtyv/AORNuP8AZqv/&#10;AMFWR/xhP4z/AOvrTv8A0rjrA/4JBtu/ZDg/7D15/wCgx0AfbtfNX7b/AOzH4g/ap8A6L4T0TxPH&#10;4btodRW51AymRllhCsMbV+82em7ivpWigD8s/wBr/wDZF8G/sk/sKa/pvh/Op6tqWqWMmoa1eRr9&#10;pkxKvyp/zzj/ANlfxzX0f/wSt/5M28M/9fV1/wCh1i/8Fdv+TPtT/wCwpZf+jVra/wCCVv8AyZt4&#10;Z/6+rr/0OgDA/wCCqv7P3iT43/AvTL7wrA+o6h4avWvpdPhi3y3MLJtbZ7r97b3rE/Zk/wCCoXwx&#10;174daZpnxDvT4L8VaTClncwzRSPDL5a7fNV+fTlW5BrU/wCClH7XOv8AwU0PRvAHw+mI8feKf3Ql&#10;hjLTW0LfIrRf9NGb5R6da8o+DP8AwR30TV/CUOr/ABT8UalN4n1DFzPaaSVRLZ2+YqzsG8xvX5Vo&#10;A8//AG//ANsXRP2trDRfhT8JdL1HxPKdRWW4u4rZtsr/AHUWJfvfe/i6V+iP7IXwn1P4Ifs7eDfC&#10;GtSibVbC1/0kR/djdm3FR/u5r83P2gf2LfHX/BP25g+L3wk8XXWo2FlJ5d559svnWUcjBVVxyJI2&#10;ztZvlr74/Zm/a80j4rfsuRfFfxZNFoMWmCS31ybY3kxzR7dzIOW2tvTH1oA+lKK+a/8Ah43+zp/0&#10;UzT/APwHn/8AjdewfC74t+EfjX4X/wCEi8F63Dr2imZ7cXUAZV3r95fmAPpQB2lFFFABRRRQAUUU&#10;UAFFFFABRRRQAUVxfxel8TJ8K/Fb+DF8zxV/Z0/9lqcf8fOw+X1x/FXx3+z9+zV8aLv9ifxn4N8T&#10;+IdQ8NePvEF95tpNeXO+WxRJ42Pzqx/1io/3f71AH3xRXwN4r/Ye+MGufCz4TeG7P4pfY9V8KvP/&#10;AGrqH2iXFzvl3rz1bavy/NXrV9+zf48uP2kvHHjyPxn5HhrWPD0umWWl+Y3+jztB5aybfu/K3zUA&#10;fT9FfFHwV/Y6+Knw/wDgT8UfB+t/Eb+1PEHiaFo9L1DzZW+xPs27tzfMv/AawfHX7EPxh8T/AAB+&#10;HPgzT/ikbLxB4eurqXUdUNxKPtKSNuj+Zfmbb/tUAfetFfI3hT9lj4laJ+1re/Eu88ffbfCEll9m&#10;j0XzZc7/ALHHDu2fd/1iu1Yvw0/ZA+KnhD9nz4o+B9T+Jkup+I/Etysul6t5sv8AoSLt3fe5Xdz9&#10;2gD7Tor4PvP2JPi5P+zb4Z8Bx/Ev/iptM159SuNV+0S/vIG27Y9/3vl216D4i/Zg+Iurfth2fxQt&#10;/HPk+D4rFbaTRPNk+/8AZGh+593/AFjeZQB9X0V8W/BX9kD4p/D3wD8YNH1v4i/2nqHi6DytHuhL&#10;K/8AZr7pvm+b7v8ArU+7/drnfGP7D/xe139mDwR8P7T4l+T4p0PVLu9u9V+0zp9ohk8zy49/3vl3&#10;UAfelFfLWofs0fECf9pL4c+PIvHHk+GvD2gwabqOlCSX/TZ41kDS7fu/NvT3+WuC+GH7GHxX8Gwf&#10;GWPVPib/AGn/AMJfp89rpWJZf9CkaTcsnzfd+X5floA+4qK+EoP2Kfi3H+ylafDl/iX/AMVXF4oX&#10;W/7aFxL/AMevlhfI3fe+983pXV+LP2UfiZrP7Tfgfx/Z/EGS38K6PDYxXuk+bIPtHkIol+T7v7xl&#10;oA+wqK+VPhX+zJ8QPBfiP44Xus+Of7Si8aI39jRebK/9nf6z5vm+799Pu/3K8z179h74wap+yx4V&#10;+Hlv8TfI8VaXrc+pXOq/aZ/9IhkVlWPf975d1AH3vRXydc/su/EWX46/CHxj/wAJ/wD8U/4U0qCy&#10;1XSvNl/02ZUkVpfRt25Pvf3K5v4afsgfFPwh4h+OF7qnxF+2Q+NNL1Gy0bNxK506aeSRo5Pm+7tV&#10;v4aAPtWivgy2/Yi+LcH7KU/w4/4WXjxXJ4jTVv7b+0S8WqxlfK3/AHvvYaut8c/sk/E/xH8b/hF4&#10;ssPiKbLRPClrpkWq2Hmy/wCmvburTfL91vM2/wAVAH2NRXzF4A/Z08d+Fviz8avEuo+MvteleL0n&#10;Gjaf5j/6EXVtrf7O3P8ADXoH7LPwt8QfBr4FeGPB/ivWv+Eg1+wE/wBo1DzWfzN88kirubn5VZV/&#10;4DQB67RRXL/EXQLzxb8P/EmiaXff2bqF/p89rb3g/wCWEjIyq/8AwE0AdRRXwVrn7EHxd1H9lnRf&#10;h1B8S8eKbLxFPqU+rG5m/e2zK6rFu+995t1dYn7JHxPX9pHwD47/AOFjH/hGtD07T7W90rzJP9Je&#10;GCOOb5fu/vGXdQB9k0V8kaV+yz8SrH4tfGrxPL8QBNo3jDTrq10bT/Nl/wCJdJIytG3ou3bt+WuB&#10;0f8AYf8Ai7Zfsp6z8N5/ib53iq98QwatBrP2mf8Ad2yxxq0O/wC995N1AH3rRXxr8QP2R/id4o+O&#10;/wAOfF+n/EeWy0Dw9Y6fbahp/myf6S8H+tbZ91vM/wBqpvBf7J3xO8O/tGeP/Hd78QftfhrXbXUI&#10;rLSvNk/0Z51/dNt+6vl/7NAH2JRXwbf/ALEfxcuf2UbL4bx/EvyfFUXiWTV5NZ+0y/vLVomXyN33&#10;vvNurttQ/ZU+JNz8RvgdrcfxAk/svwVY21trNr5sn/ExeKRmZv8Aa3L8vzUAfXlFfHF/+yZ8Trn9&#10;p7xV8QI/iL5fhTVLK+trbRvNk/0d57aSKP5fu/LIyNXIeHP2IPjBo/7L3ib4e3PxME3irU9bg1G3&#10;1X7TP+6hjVd0W/73zbaAPvaivir4ifsd/FPxV4w+DWqaf8Rvsdp4Q06wtdZi82VP7RkhlVpG+X72&#10;5V/irvo/2ePHaftean8TB4yz4PudIlsY9F8x/wB1M0aqrbfu/e+agD6Xor8+vDf7CHxl0n9nzxn4&#10;KuPikJ/EOr6vZ31nqn2mf91BGrLJHu+8u7d/DXfzfsl/E5p/gDJ/wsDP/CDca7+9k/4mP7zdu/2v&#10;l+X5qAPsaivlOT9mX4gH9t2D4tDxlt8DRxsH8PiWT5/9DaH7n3f9Y26uH0v9i74sWfwW+KXhaT4l&#10;n+2/E2sJfaVd/aJf9ChWVmaPf95d27+GgD7kor4I1f8AYg+MGoaV8FLeP4m/vfCG/wDtmX7TP/pu&#10;68WYf737v5fmr2fW/gB421L9r6D4n2/i3yfCEWiNpv8AYnmN/rtjLv2/d+827PWgD6Qor4R+GP7E&#10;vxd8GfDP4r+HtU+KUmp6r4mgii0q/wDNl/0J1kVmb5vu7l+X5ak+Jf7FfxX8X/B34M+GNL+Iv9m6&#10;r4Qjnj1m7+0y4vd0kbL8/wB5tqq6/NQB91UV8n65+zB8RNT/AGydH+Klt46EPgm1SDzdA82T95tg&#10;8tvl+78zfNXzz8XP2Zv2l/hv4A8cWHgvxBf+M5fGeseZcRWd1tmsrNWZlVHkYbfv7Tt/u0AfptRX&#10;JfC2w1LSvht4Ts9Y83+1rbS7WK886Xe/nrEqybm/iO7NdbQAUUUUAFFFFABRRRQAUUUUAFFFFABR&#10;RRQAUUUUAFFFFABRRRQAUUUUAFFFFABRRRQAUUUUAFFFFABRRRQAUUUUAFFFFABRRRQAylHcUYzX&#10;xP8Atwft6x/BaU/Dv4dRDxB8T79PKAhHmx6aG/ib+9J6L26n0o3E2ool/bT/AG+7T4G3zfD3wBaD&#10;xN8UrkKgtRGXi0/euVZx/FJt+YJ9CeOvyn8IPg3q+l+Ir3x/8R73/hJfiLqb+aZZv332P/2Xd/u8&#10;AcCtH4MfCCTwIb3xJ4nml1n4i6vuudV1W7k8543ZtzKv+1/eavTa+xwGXRpfvq3xf+kn5ZnOfSxX&#10;NhsN8HV/zf8A2oM2+iiivfPiwooooAKKKKACiiigAooooAKKKKACiiigAooooAKKKFXfQA6OPzf3&#10;cdfPXj/UdX/aY8Y/8K1+H94YfDdh+98S6/8A8sfvfd/2l/h2/wATe1WvjT418U+O/G3/AAp74eEH&#10;Vrlf+JzqcUnyW6fxLu/hH978q97+EXwh0T4KeEIdA0TE3m/vby/l/wBbezf3m/2fRa/NeKuIo4GE&#10;sJh/4sv/ACU++yPKOXlxeI/7cX/t0v8A200/h/8AD/RPhb4Xs/Dnh2zNpYR/6yY/fuX/AIpX/wBr&#10;/wBBroKKWvwepUlUlzz+I+1EoooqACiiigAooooAKKKKACiiigAooooAKKKKACsH4ieD4/iD8O/E&#10;vhmc4OpWTRxf9dP4Wrep8beVP5lXGUqcueHxRA8Q/Yn1WS++AdnYXc5+36He3NjcRH/lntb5V/75&#10;r3evnb4MPH4F/ad+K/gmOb/Q9S8vW7eL/bb7y/8Aj9fRNcucU+TGVJ/Zn73/AIF7x/Q2Q4n6zl1G&#10;fly/cFFFFeMfRHJfEz4XeGvi74cm0PxPZedD/wAu91D/AMfFs/8AeR//AGXvV39m39rG++BPiHTf&#10;gz8Yr2U2vmfZvDPjOf8A1N7Duwsdw7fdZfu7m/HtXQVg+OfAmh/Evwte+H/EdnFeWFz/AN9xv/Cy&#10;P/C1fTZLndXLJ8k/epPdf+3RPls5ySlmcOeHu1V1/wAz79U56DilGO1fnp+y/wDHfU/2ZfFtn8I/&#10;ijrxvvBmo/8AIpeKbv7sf/TpcN/D/s5/keP0JUhxvXkGv2ehXp4mnGrSleLPxvEUKmGqypVY2aJa&#10;KKK6DEKKKKACiiigAooooAKKKKACiiigAooooAKKKKACiiigAooooAKKKKACiiigAooooAKKKKAC&#10;iiigAooooAKKKKACiiigBGXdX5Zfsiappvwo/wCCnHxX8IW486HX5LyKOa6lXfHIshuGVf73zLt/&#10;Cv1Or8qv+Ckv7JPjfwx8WbT45/CeyuzNlLnUf7I/4+bG6j5W5VF+8rbeevPb5qAP1Vr8xP8Agr9r&#10;Unjbxh8IPhXZwCW7v743Xmw/PLGZGWBV2e+7d/wGvMtM/wCCxfxT0Xwr/Y+q+AdOvfE0SeT/AGrK&#10;0sPz/wALPb7fvf7O4Zra/YU+DvxJ/aT/AGoD8c/i1o93Np1juuba61GNoopLpfliiiibnbF94dhs&#10;Xk0Afqp4R0r+wvCejaX/AKz7DZQW3/fEar/Stqvkf9v39pL4i/s66L4Nuvh5osOsT6neTRXvnWMl&#10;2I0ULt+5937zV9NeDdTuda8IaLqF5D5N5d2UFxPDjb5btGrMv/fWaAN6vx+/4LV/8lw+Gf8A2BH/&#10;APSlq/YGvyN/4LJ+G9X1740fDuTTNH1DU44dEfzJLS2klx/pLcHaKAP1b8Lf8ixo/wD16Q/+grX4&#10;4fsxWth41/4Kla+3jf8A02ePWdWlsxqPP76Jn+z9f7qqu2v2R8MDb4c0gf8ATpF/6CtfmX/wUO/Y&#10;n8d23xZtPjN8HbG8vNSldLrUIdOlH2m2uo/uzxJx8u1Vz1O760AfqTX5ff8ABbXRtFXwv8O9WMMI&#10;8R/bZ7bzQf3ptfL3Y/3d9cLoP/BZT4leG7L+y/E/w10/U9atn8u5lMs1m+f7rRbDtauO8HfBT41f&#10;8FHvjfpnjf4gaZd6b4B+0KJLqT/R4beyV8tBbqedzL/Ft5PzUAfe/wALfhNc/tKfsSfC/R/Efifx&#10;DoOoSadZ30uqaTdNbXbuqMu1m/iXa3/oNfK37df7LMv7L3wS/wCEw8OfFb4hXuqf2hBa+Te65I0W&#10;xs7vukGv1M0TR7bQNFstLs4vJtLKFLaKP/YVdqiviX/gsR/yarD/ANhi2oA+x/h+0k/gLw/I8pll&#10;fToC8knzMSY1rpa5v4c/8iD4Z/7B1v8A+i1rpKACiiigAooooAKKKKACiiigAr4h/wCClukWuqWP&#10;w7+0/GT/AIVF5d1deWSLtv7RP7n5f3H93/a/v19vV8Rf8FLPGPwr8K2Pw6HxM8C6h43FxdXQ08Wd&#10;z5P2b/U+Zu+U7t3yfL/sUAfZegjbommj7R9r/cJ++/56fL96tKsvQHhk0TTXtofs9sYIzHF/zzTa&#10;Nq1qUAFFFRPNHF9+QCgCWiiigAoorFt/FOk3muT6LBqdpLqtsgkltIplaWNP9pf4aANqiivgyf8A&#10;a++Mv7Q3xT8U+GP2d9A8O/2B4Wfy73xB4nkk8q5dtyqqBR8vzI/r77aAPvOivhr4Rfti/FLwb+0V&#10;Z/B34/aBomkahq6eZpWvaRIyWsvy/Kvzfe3N8u75fm4xX3LQAUV85/tg/tKal8CNE8NaP4Q0eLxB&#10;8Q/Feoppui6XNnYXbjzH2/wr/nHWvC/H3xa/bO+CnhWXxp4r8P8AgPX/AAzpjLJqlpoJla78j+Jv&#10;m6be55+lAH6AUV5Jc/tI+DbD9nz/AIXFPeAeGP7LXUyYvmfO3/Uf9dN37vH96vmLwn8Wv2yvjB4O&#10;h8d+DdB+H2l+FdXja+0qw1GSV7vyP+WauV+Vmb/gNAH3xRXzF+xJ+1J4g/aM8O+JrTxh4eh8NeL/&#10;AAtqP9m6jaxS58xwvL7Oq/Nkdx71i/tOftp3PgXVdZ8B/Crw9deOPidY2jXNzDFHmy0qFV3NJcPu&#10;Xnb/AAj8xQB9b0V82/sG/H/xL+0p8CYfGPiuGzg1SS9ntsafEyJsVv7rM1fSVAERAwSehr84/wBs&#10;341+PPBPx+1LStE8WahpWnRWVtJHaQ/c+ZW3V+jhIxtbt1r4c/ai/Y8+IHxh+MWo+JtAm0ldLubS&#10;COMXlyyPvRW3fLsavDzeFaeG/wBnvzX6HzmewxFTCcuFvzX6Hymv7S3xX/6HjVV/7aU7/hpf4r/9&#10;D1qp/wC2lJ8bP2f/ABT8Bp9Lg8UHTzLqe77P/Z0rTfd+9u3KK87sdPk1G/srK3/1tzOltH/vs21a&#10;/PalbF0Z8s5NSPyurXx9CfsqsnF9j0SX9pf4r+QceO9WP/bSv1P+A2rX3iD4MeDr7VLuW+1C50uC&#10;W4upfvSOyAsx/GvgCX/gnV8V8ZM/h8D/AK/X/wDjdfoT8HvC174H+FvhXQdTMJ1DTdPht7gw/Mm9&#10;UCnbX2GS0sXTqy+sXtbqfecP0cdTrVPrd7W6ndUUUV9cfdhRRRQAUUUUAFFVri6isrcyTzRRRjq8&#10;pCrVmgAorwT9q39rHw/+yz4Y0271Cyl17XtXn+zaXo1p/rrmTjcf9lfmT/vqvAfGX7dXx8+EOhw+&#10;JfiB+zsNF8LRyLFeXVrrCyvb7vu/KqmgD75orkvhj8R9H+LngPQfF2gT+fpWsWiXUD56A8Mv1Vsq&#10;fpXRXl5DYQTXE8ohhjRpJJJD8qKv3moAt0V8MW/7e/xH+LHiLX4/gf8ABaXx94W0i4Fi+tXmpLaJ&#10;LN/FsTB+X/gXSu3/AGXP217j41/EPxB8N/G/g2b4f/ETSA8kmlS3HnRyIp/gYgFmGd393byDQB9Y&#10;UV8l/Hb9tu98H/FmH4VfC3wRL8TPiGIxc3ljFcrbwWcf8W9+fmXqfTctcVo//BQHxt4B+Kfhrwj8&#10;bvhDN8O7TxFIlvp+qw363MPmMyr8/wAoXbubn5sjrjFAH3TRXB/Fv4x+Evgd4Ll8W+MtYh0fRImW&#10;JJsM/myMpZY0VfvMwU4r5U+Dn/BRnUvjD+0voPw9t/hzdaD4c1xJ5dP1bV5Whu5IY4nk8zyNu35m&#10;T+9QB9z0UUUAfKupeAbmb9vKz8Tf8LY0+CGPRFi/4V59ub7TJ8rfv/I8zbt/2ttfVVfF+r3/AMNT&#10;/wAFI7G3l0XxD/wsX+w18vVI7lP7O8nY3y+Vt3bv9rdX2hQAUUUUAFFFFABRRRQAUUUUAFFFFABR&#10;RRQAUUUUAFFFFABRRRQAUUUUAFFFFAH5E/8ABVPSdS+FH7U/w7+KdtDjT5Egl860i2PvtpF3K79G&#10;Zl6e1fqN8LviPoXxZ8A6P4q8N3sWo6TqMKSxzRHdhv4lb/aVs5+lcR+1H+zT4f8A2pfhbd+E9c/0&#10;S7RjcadqEYy9nc7cK/8AtLztK9xX5j2/7HP7Yv7OWp3vh/4caxqM+gzP9oF34e1NYYZD/tI7Ltb1&#10;/nQB9Gf8Fk/iTZ6R8FNB8HQa6INU1TUUuJ9LiPzXFrHuO5/9kSKn4rX0n+wt8L/+FR/steB9Dns4&#10;rPUJbX7de+VHtMk8jbtz5/i27F/4DXxP+zP/AME0PiD4z+KkPxD/AGgtRlnjin+2/wBnS332m8vb&#10;lX3Ksz9Fj3fNtVjnp8tfoJ+0n4C1/wCIvwE8ZeE/CM8Vl4g1LTmtrCZpWgSN9y/xqCV6UAeqUV8+&#10;fsQfB/xv8DvgTZeFvH99FqXiCK9uZXmhumuE2O+5fnZQa+g6APij/grt/wAmfan/ANhSy/8ARq1t&#10;f8Erf+TNvDP/AF9XX/oddZ+3r8BfFH7R3wCvPBnhE6eNVlvra5/4mUrQxbI33N8wU1ofsQfBPxJ+&#10;z5+z3o3gzxV9k/tq1nnlk/s+UyxYZsr8xUc0AfE//BSXUP8AhUv7bvwb+I+rQGXw/a/ZbiQQ/f8A&#10;3Fxuk/4FtxX6feEvFWk+OfDmna/od7FqWkajAtxbXUL7kkRu4rzb9qH9m3w9+1D8Lb7whrf+hzf6&#10;3T9Sij3S2c6/dcf7PqvcV+ZEn7E37Xv7OurTWHw48QahfaVKW2T6DqflKUX7u+KTG3/dXdQB95/8&#10;FGPjH4d+Fv7MHi2w1aaL+1vEVjLpmn6eJFEsryfKz4/uru3GvMP+CVPhLTPGn7EV5ofiDTYtS0m+&#10;1y+juLS7j+SVNsNfP/gP/gmN8av2gvFEPiX47eMpdMtpI8yebc/bNRO35Qm3hI/97c3+7X6ofD3w&#10;Hovwy8F6P4U8P2os9G0y3S2toc9EX19T60AfP/xk/Y2+Cmh/Cbxnf2Xw40SC6tdHvJY5oofmjdYG&#10;ZWrkP+CQ/wDyZ5Zf9hu//wDQlr6Y+P3/ACQ/x/8A9gC+/wDRDV8z/wDBIf8A5M8sv+w3f/8AoS0A&#10;fa1FFFABRRRQAUUUUAFFFFABRRRQB558e4Y7r4JeOY5Nf/4RiKTSLkHWvm/0L5G/e/u/m+Xr8vPF&#10;eZ/sDWFvpn7N+j29t4+/4WXCL27P/CQDzv3v70/L+++f5fu16V+0Df6HpnwQ8c3viTTZda8PxaPd&#10;SXunwffuYfKbdGv+8M15r+wVrvgjxN+znpl78PvDN34S8Nm9uhFpl3L5zh1k+Z93fdQB9H0UUUAF&#10;FIzbaZHIJRvTmgCSiiigAorI1bxDpmgTWUd/eW1lLfzrbW8c0io1xM33UQH7zVr0AFFfLH7YX7XV&#10;78DNW8K+BPBGiReK/ib4ql8vTtPlk2Q26btqyv8A3vm6L/svyMV4z8Uv2iP2u/2ZtEh8afEPwp4I&#10;8TeD7WdY9Ri8PSyrLEjcKzu33V3MF3bW560AfobRXI/C74iaT8WPAHh/xdok4n0rWLRbmI5/vfeX&#10;/gLZWtPxb4q03wR4W1TxDq8wt9M0y1kvbmU/8s40Xc1AG3RX59+BP2lv2oP2o7bUvFvwh8NeD9A8&#10;CxXTWVl/wlEsrXN1s+9Iu0f7S/Q92r0P9j/9r/xR8UvHviz4W/FPw9aeGPiJ4f8A3hit5NkV4m7D&#10;bEb/AL6+82V5oA+waK+HfiL+2F8TPiP8fda+Ev7P3h/SL3UvD8fmar4g8RSt9jR14aJUQe4w27k7&#10;uPlrF0f9sb40/Az47eGfAv7QegeHoNH8SyLFZeIfD0jLbxux2r9773zMindtx15oA+/KK8i/aJ/a&#10;P8Ofs4eEbPW9cstQ1i6v5vsunaXpFv51xezbd2xB9O9fMH7Ov7aHxg+JP7XI+G/jfwlp/g7SbnT5&#10;9Si0yWMm/t4fL8yHe+7HzKU/hoA+/KKKKAPlH9sL9qLxT8APEXhrT9AsdOvYtTtp5ZBebtw2Mq8Y&#10;P+1Xz+3/AAUj+JSnB0bw/wD9+5f/AIqvQv8AgoX8NvFPjjxV4NufDfh+/wBZhtrO6jlks49/l7mj&#10;296+NfE3ws8Z+CrIah4g8M6jo1oX8rzruPYm/wDu/er4HMsVjqWJn7KT5EfmOcY3MaGLqexk1BH0&#10;P/w8i+JI6aN4f/79y/8AxVIf+CkvxKP/ADBvD/8A37l/+Kr5PZcGu7sPgZ8RtUsobuz8D6tPa3KL&#10;JHLFF8kiN91vvV5EMxzCr8MmzwqWbZpV+Co2fp9+yt8XNW+Nvwnt/E+uW1pZ38l1PB5Vnu2BFb5f&#10;vV7EOQDXzz+wv4V1nwf8B7PTNf0y60bUEvbmT7NeR7H2M+VbFfQxYKSOuK/ScG5yoU5T3tqfruBn&#10;OeFpyq/FbUlooorsO4KKKKACiiigAoqra30N2ZRBNHKY22SeXJu2P/douLuKxglnuJRDDEu95ZDt&#10;QCgC1RXwzp37cXxf+LF5qep/B34Hf8Jn4Gtrp7K01681dbb7Y6HazKrL92vUv2Uf2tLr4+ap4q8K&#10;eKvCk3gb4h+GJlj1HRJZvOARvuurbR+P/AeeaAPpSiivl39pb9s8/Brx7ovw58HeFJvH/wAStZTz&#10;rfRoZfKSNG3bWlfnb91vwWgD6ior4K1f/goR8SPg34p8P2/xr+CreB/DmsXC26a1aamtykT7vm3c&#10;bflXLEZzivpH9or9prwt+zn8J28b6uTqMNxti060tOXvZ2XdGqf7Pq3agD2SivgXXP24v2hfDPg7&#10;/hNtV/Zv+yeEIoUvpbr+2N00ds2079mzd91v7vHevqn4FfHvw38e/hHpvj/RpfsemXSOZ4rqRQ9m&#10;6/fRz935eufSgD1Givgv49/8FTfD3gq4mt/hp4bn+I0NhdLFqus5aHTrbcyqqpLtJZtzbegX0Jr7&#10;k0bUP7U0exvHXyjcwRy7PTcu6gDQr5M/4KBfDy5+Ifgfw3BB8XdO+EP2a+eT+0NRv2tFufk/1asr&#10;pur6zr4j/wCCn198MbLwB4N/4WfoHiHX9P8A7RlFlF4duVt3jk2Lu37gf4elAH1p8ObJtM8AeGrN&#10;tTj1n7NpltF/aET70udsSr5u7ndu+9muorjfhLJpsvwt8HSaRDdQaTJo9n9ihvPmmjh8hfLV/wDa&#10;24zXZUAFFFFABRRRQAUUUUAFFFFABRRRQAUUUUAFFFFABRRRQAUUUUAFFFFABRRRQAUUUUAFFFFA&#10;BRRRQAUUUUAFFFFABRRRQAUUV89ftn/tQWH7MnwkvNVgmgn8YX/+jaHpUvLXE7fxbfvbV+99do/i&#10;oA4v9t39uDTf2b9LHhnw3CNd+J+rR7NP06I7xZ7vuyyr/wCgr/F9K+Q/gf8ABOP4bQTeINcm/tnx&#10;/q4a5vL+X53j8z5mVGb+L1asr4J/CPVrfXL34l/EWWXWPiHq7/ac3nzmz3fxn/a2/wDfIr2evrst&#10;wHso+2q/F0/un5dn2dfWn9Ww0vcju/5v/tQooor6I+ICiiigAooooAKKKKACiiigAooooAKKKKAC&#10;iiigAooooAK8i+P/AMabn4ewWfhjwxD/AGj4+1fbHZxRfO9mjf8ALQf7TdvzrtviZ8RtN+E/g+91&#10;/UwT/wAs7O1/juJm+6q/+zVzf7MPwNvPD5n+JXjnN5491z95bRTfMdPhbuf9pl/75WvkOIs7hlGH&#10;9343sfWZHlccVP6zW+CP/k0jsv2efgv/AMKW8EfZ9Qmhu/FWpv8AadZvx87h2+7Fv/2e/wDtV6dS&#10;0V/OFatOvVlWrfFI/RxKKKKwAKKKKACiiigAooooAKKKKACiiigAooooAKKKKACiiigD5a+KtwPh&#10;/wDty+B/ECTeRa+IbVLa4/758v8A9C2V9ZTL5U00f+3Xyh+3ZaDS4fhf4sX/AFumassXm/7G7zB/&#10;6DX1Wt19vghvI/8Al6gWX/vpd1aZuvaUMLW8pR/8Bl/wT9h4Krc2GqUf5WOooor5s/RwooooA5z4&#10;gfDzQPin4XvPDviKz+12Mn/LX/ltbP8AwyK38LVP+yL8f/Fvwe+Itl8D/ijeDUtHuUb/AIRHxdPJ&#10;/wAfKL921ldvvSbenft021uVxvxa+GOmfF/wRNoOoyy2kgkS5s7+L/W2dyv3ZF/rX0+R51PLKvJP&#10;+FLdf+3RPls7yeGY0ueH8WO3/wAifonwBTWIx6ivi/8AYv8A2rdc1nXbr4N/FmRLX4iaOmLDVJDh&#10;Ndtl6Sr/ANNNo3H+9nPByK+z8bMk9K/aYzjVgpR1TPxapCVKThPRolooorUQUUUUAFFFFABRRRQA&#10;UUUUAFFFFABRRRQAUUUUAFFFFABRRRQAUUUUAFFFFABRRRQAUUUUAFFFFABRRRQAUUUUAFFFFAHL&#10;3Xw48I6hfSX954Y0W6v5X8x7qaxieV3/AL24rnNdRRRQAUUUUAFFFFABRRRQBy+ofDfwlq1/LeXn&#10;hjRby6l/1s0+nQvI/wDvMy5Nb9vaxWcEUEEIiijTYkcY2qi+lWaKACvhP/gsR/yarD/2GLavuyvh&#10;P/gsR/yarD/2GLagD7I+HP8AyIPhn/sHW/8A6LWukrm/hz/yIPhn/sHW/wD6LWukoAKKKKACiiig&#10;AooooAKKKKACvlD9urxZ8UvC8PgcfDT4aWnxEM1zP/aAu9J+3fYseX5bAYOzdl/m/wBivq+vi3/g&#10;o18OtJ+IFn8PBrHxctPhaLa7ufKa68z/AE12EXyrs/u7e/8AeoA+wtHklm0uzkuYfJufJTzIv+eb&#10;7fmWtCs3Q4fs+iWUfn/a/LhT99/z0+X71aVAHxX/AMFKPjd4p+Ffh34a6P4H1PyfEmueJoIjpcMu&#10;ya9hX5hHuVgVjaTZG3s9ch8RP2H/AIk+OfAHiDxt43+NWtQfEXy21O2tdOumtNG051Td5Oz+78qK&#10;W/2M9zR+0L8VvBP/AA8f+E+ieMNYtdN0/wAM6dLcRy3Q2JHqFwv7lXf+6y4x2Dbea9D/AG7f2nPB&#10;nh/4Ga14U0jWNP8AEvinxdA2kaVpem3C3Lu0mFaRtmdqru+p7UAej/sVfHDUv2hv2cPCXjPV4RDq&#10;1wklteMu3ZLNC7RvJgfd3Mu7Fdd8evj14V/Zz8AzeL/F880GlJOlrH9liaV5Jm3bV2j/AHab+zr8&#10;Ibf4EfBjwn4Jg8ppNLskjuZYBtWWfrJJ/wACatv4m/Czwt8YvC0/hvxjotrr2jSt5n2W6Xo4ztdf&#10;7rLng0AfH8PxF/aP/bNt4JPAenRfBX4Y30YdPEGohZtUvYG/iiX+FWU8Mv8A31Xun7Mv7H/hb9mi&#10;fWdT0/WNW8S+JNcWMajrWt3PmzXGzdt/9CrwzxH+y38af2XJ4r/9nDxZLrXhXzt9x4G8Ty+ckX8P&#10;+juf4f8AZ+XHX5q9p/Zi/ah1T406r4g8L+LvAOrfD/x14eRJNQ0+8/eW0iMWVWhl/i+76fiaAPVP&#10;jDe3Ol/CTxxe2M0tpeW2iXs0E0X345FgdlZffOK+S/8AgkBpFqP2WrvWPJH9o6lr94bub/noV2Bf&#10;519ifEDw3J4y8BeJPD8cwtJdU065sUm+95fmRMm7/wAer4D/AOCWfxc0z4beGvHHwd8aajaeGdb8&#10;PapJcxQ6sVs3lSTCv/rG+Yqyfk69aAM3/grbr3/CIfET4HeJI7OG+utL1QXscUmF8zy5Y38ot12s&#10;Vr9ItJv/AO09Jsrxh5X2mFJcf7y7q/Or9rHxLpH7Uf7ZPwa+H/gmeLxAfDV6mra1qFmftFtborrJ&#10;5T7fl+6nLbv48V9k+OP2mvht8NfidongHxB4hi0zxNq6RmytJY2CHczKuX27V3Mu2gDwf4kWceuf&#10;8FQvhfaah/pFrYeELy+tov4Y5tzrur6y8fxRz+BfEiSASRnTrnI/7ZNXxl+1fr1x8C/23fg38V9U&#10;/deDr6yl8M6jqBi/c2fmM21nbPy/f3bvRK93/aC/ad+Hnw5+DPibWpfE2k6rL9iltraw0++immuZ&#10;pEZY41VWJ+Y0Afl9/wAJpfan/wAEl/7HiP2OHSPFn2GTypP+PlJJGuPn/wB1m/8AHK/X34JeGtN8&#10;I/B7wbo+kQ/Y9PtdItY4oc7vLHlKe9fnn8Q/2avEujf8EntB0NLKafW7B08QXOnw22JvLkmaZldf&#10;vbo1k574Svr39mP9o3wp4m/Zu8C674g8Y+HrO/8A7Hj+2xfboofKeNdrrsZty7dtAHiPwN14aL/w&#10;VE+OOhwWUPk6npdnJJLF8vlGKCNvuj+9u5r62+KmhaZY/DP4gXlrplpaXd5ot59ouo4lR7j9xJ99&#10;l+Zvxr5d/Yf1Ww+NH7Svx++Mmitnw9qV1a6Lp5MTf6QkEar56Oyj5W2fd/OvpX43+O/DOj/Drxnp&#10;l/4k0mx1A6Jef6Jd3saS/NA+35GbdQB86f8ABIf/AJNIs/8AsKXX/oVfbdfBP/BJ3xr4c0f9lmy0&#10;7UPEGk2OoSarc7LSa9jSb5n+X5Wbd9K+9qACiiigD8/v+CnH/IweAf8ArjPXxr4U/wCRq0D/ALCN&#10;r/6NWvsr/gpx/wAjB4B/64z18a+E/wDkcPD/AP2EbX/0atfmOb/8jF/I/HM9/wCRtL/t0/chKfTE&#10;p9fpx+xhVDVL8aZpV7eORi2haU+Z8q/Ku6r9eIftlfEOL4Yfsy/EPXH8nzBpUlrFFdSbEleb93t4&#10;/i+egD4s/Z9/aB/aG/a81Pxv4U8P6/DounR60xvfFwjiP9lafv8A3dtaJt/eSN8+XbOF29K7X4Of&#10;EL4n/st/td2PwV8feJbz4heGfGEbTaNrN5/x8ROqs31/hZW7fdIru/8AglzZ+DvCX7ImjXmnazp5&#10;u72ee+1g+aiNbz7tux+f4Y1TrXmPwX0yx/az/wCCinib4taP5t54F8F2sdlZah83k3N2q+Wvlf7O&#10;3e3/AO1QB+kFfLfx2/bk0j4c+KLjwP4E8Nar8UfiJEjCTRdCjaZbJ1H/AC8MudvuvWvqSvkT4t/s&#10;U6unxF1T4n/BLxlL8OfiBqO+TUYpo/NstWdn37Zuu35hzhWoA4pfgB+0B+1rquman8Z9fi+HXgWJ&#10;4rqPwV4bk/0mX+L99LyfqrMcdgpr7vVdtfCvgz9tr4m/BvXINA/aV8Af8Izp8szWtv400iNnsbib&#10;d8u9V3bVb+9+lfddAH50/HiwHj7/AIKp/C7w/q0ss2k6RpEWp29qI12eeryt8+77y/Klfa3x30+2&#10;1T4L+Pbe7giu7STQb4yRS/Mh2wOV/Wvhb9rXxFJ8Df8AgpF8J/iPrPkxeFdTsYtIkupg2y3/AHki&#10;yv0+8vmo1fYn7TvxW8L/AA++AXjfWNX1m1itZdHubaLypFd5ZJI2jjVBn5vmagD5p/4I5+MP7a/Z&#10;v1PRPKm83R9Yl/eyyb02yKrBV/u19Cftv+ItQ8L/ALKXxL1DSpvIvBpTxCTG793JiN//AB1mrxT/&#10;AIJp6LY/A79ieDxX4sltNB0++uLnV7i/m3Jstd3lq0vH+yxH+yy16x+0nPZftB/sf/ECTwJqlr4g&#10;tL/Sp5La6tJS6y+V+8ZV2jO75CoX1xQBh/8ABNHwjY+F/wBjfwLJYD/kLJLqVwT/AM9mkZW/9FrX&#10;z1+114jsPht/wUw+B2vppgMt+kFjcyRSbHleeVreNn/3d6f8BXFewf8ABLv4s6X40/ZU0DRJJ7Wz&#10;1Tws8umXFr5n7wJu8xXZT03bj/3zXlnxIutD+Pn/AAVJ8AafokMOvWnguwaXVZh+9topl3SL8w/i&#10;VmT/AIFQB2/7IPhGxuv24f2ovEcuf7TtNUgsov8ArnIrM3v/AAJVf/gsJp9rc/swWd5JDFLdWusQ&#10;PbSn78e75W2f8BrK/Zf+J1l4U/4KC/tEeC9VaOzm8QXyXtnLdHyzL5S42ru+8Nr8U7/grT4y0nW/&#10;hL4Z+Hen3kN94q8Q61B9jsIZN7FFbl3A5C7vloA+mPgs3hr4+/s9/DTWNb0G01PT5NOtL63tdTiW&#10;4EU0abFbnK7vvfnXy78QR5P/AAV2+GkacxRaDLHHF/DH/ok1fbnw38P2XgD4aeGdDENrpkWn6dBb&#10;GGHCRI6xru2+27NfEXxBuIm/4K4/Dq4jmi8r+wZ/3vmrs/49JqAP0Noqvb3Ud0vmQTRyxesZ3fyq&#10;xQB8z6h4o+Iq/trWmiW/gC0n8Af2Oskvi46Z+9jm+b919qx/47X0xXyhqSeLv+G+LPZ8UtOg8Kf2&#10;GufAv9pSfa5JNrfvfs/l7Nv+1vzX1fQAUUUUAFFFFABRRRQAUUUUAFFFFABRRRQAUUUUAFFFFABR&#10;RRQAUUUUAFFFFABRRRQAUUUUAFFFFABRRRQAUUUUAFFFFAHA/H7/AJIf4/8A+wBff+iGr5n/AOCQ&#10;/wDyZ5Zf9hu//wDQlr6Y+P3/ACQ/x/8A9gC+/wDRDV8z/wDBIf8A5M8sv+w3f/8AoS0Afa1FFFAB&#10;RRRQAUUUUAFFFFABRRRQBxHxgvta034WeLLrw3pUWva9Dp08ljpc0XmpczbDtiZP4tx7Vw/7H+t+&#10;NvEHwQ0y8+IHhKDwP4kNzOJNGtbL7Ikce/5W8r+HdzXYfHPSYdb+D/jPTp9eXwxDc6XPE+tS/dsg&#10;yH97/wAB615z+wz4UsPBX7PemaZp3jyH4i2iXtzJHr0O7ZLuk+583Py/doA+ha5f4jeJv+EJ+H3i&#10;TXzNDbtpunT3Uctyfk3pGzLu9t2K6ivlr/go/wDE+L4Y/sneM3SaKLUdYjTSbOKaLesjysPMX/v3&#10;vYe4oA+Sv2NLD43/ALafgfWbTxB4+1HQfh3FrckuqX9ncyHUdRkZVb7Jby5/cwx/I3y9d+Pm7d7+&#10;zTr3iT9ln9tS8/Z9vfFeoeOPCuuWrX2nXOpXHnXNlMImky3935UdSq8H71eq/sQ/GT4PfD39j7ww&#10;9v4y0qytdHspZNV+13KpcRz7mkk3xfeb73G1T8u3FeefsR6D/wANCftS/Er9oqXRjZ6BJI2m+Hmu&#10;4djypwvnr/teWu0/7+KAP0Ennjt4ZJHx5ca7ya+H9a/bc+Ifx61vU9E/Zl8DxeJrCwdIrvxfrhNv&#10;Yxu235UVsbuM9e3IFfcjoJF2tyK+PfiZ+wJ/ZniLUfGXwJ8ZXnwi8VXMf7yw08f8Su8f/bi/g3d2&#10;GfpQBP8ACH9ijXz8SdM+J/xm8e3/AI/8a2ExurKwhJi0vT5v4Wii4+Zfyr6+r4v+CX7SPxp8CeON&#10;C8AfHvwPJ52sXa6bpXi/Qo/Ms7if5vlm/u/d+9+lfaFAH5xQabH4u/4LBhNY8y9j0fQGudPEn/Ls&#10;6p8uP++n/wC+q+v/ANrKGKb9mf4mLJFHN/xTt7xNHvH+pb1r4p+Pus3v7M3/AAUz8J/EfWP3Pg/x&#10;PZJp1xqs9uRb2yN+7kXf/eXajfRq+g/24P2mfh94O/Zu8XWkevafr+ra5ZS6Rp+l6derLNNNMvl9&#10;Ez91XLfN/dx1oA5n/gkr4wk8U/sl2drLaRQLo2rXOnIY/wDlqAscm4/9/dtdf/wUw1O/0n9jD4gX&#10;FheS2UkiWsTyQ942uY1Zf+BK201Q/ZUuNM/ZO/Yd8K6r4/b/AIR+G2tftt6Jbco8TzP8qso+833a&#10;uftTnTP2s/2IfFl38PNT/tm0vrVL6ymtImdpTbyrI0W3ht37t1+tAHbfsRaNZ6H+yl8M7fT4fKhO&#10;jxSnPd2yzf8Aj1fIHxd8VjwT/wAFffA15b2UU8t/ZQabIfuf66Bot3+0yq1e1f8ABPb9pPwj4l/Z&#10;j8P6ZrfiDStF17w8jaRe2mpXMVq4EX3W2s33Sp/MNXmHwm1XTf2kf+CmutfEDwp/p3hDwfpTWUmq&#10;+Vuiup/K8n5GP91n3D2XNAHdf8E8PDlja/EX9ovWI4P+JhL4wlsZJf8ApjHuZV2/7zvXG/8ABZ+Q&#10;W3wV8DXHkxyyR+Ic8/8AXBqrfsY/GO2+FH7Unxy+HHja4h8MHU9XfW9OOr7YPMO5lkPmFsfMuxh/&#10;wKqX/BSPxpon7QnjD4XfBjwReQ+IfEt1rcV7eTadtuYrKBv3e5yOPuvuP+ytAH3T8ML228c/DLwZ&#10;4h1DTLX7VJp0F1GJY1f7O/lj7jEfL9a+LdP/AOUzep/9i0n/AKQrX3Y+saN4B0TT7bVtU0/R7aKF&#10;LeOW7uI7dJNq9E3MK/Pmw8ceGh/wV81LWP8AhINJ/sr/AIR1Y/t/26PyN/2NV27923dQB+lVFZuk&#10;67pniCyF3pep2upWp6XNnMkqf99LkVpUAMr5O/4KRn/ixtn/ANhWGvrGvkz/AIKSf8kP03/sKw15&#10;mZf7nU9Dx84/3Gr6H5pTf6iav2m+CR3fB7wOf+oNaf8Aopa/Fmb/AFE1ftJ8D/8Akj3gf/sD2v8A&#10;6KWvleGv4tT0PiuEf4tX0O/ooor70/TQr4E/bH/ap+JXgX9qvwB8L/h5e2kU2sWqfucRN5l7PI0c&#10;K3DMp2xrtVjtwxU1991+ZPwC8Q+Evit/wVF+Jfii/wBasIrrR7VrXR7YSB0vXRFikZWbHzR7KAJ/&#10;2gPBP7TH7M/hGy+N158X5vGeoaRcRSa7oHl+TYeSzeWuyIYXb8+1vlzllI+7X6H+Cdfk8VeDtA1i&#10;SHyZNT0+C9eL+GMyRq23/wAer4a/4Kg+N7H4maV4O+Bnhe8Op+NPEWswSyWmnyb/ALNAu5d023+H&#10;5t23/YzX3P4L0KTwt4Q0HRpJvPfTbGCzeX/noY41Xd/47QB558fP2p/h7+zbYWcnjPWRb398f9C0&#10;q0jaa7ueduUiX5tu7jd0r5rm+IH7TH7X9xNpHhfw1d/AjwBK/wC81/V4v+JpcQbfuIjfdZv7y9P7&#10;3r7z+0x+x54M/adTTLzW5r/R/EukA/2XrenS7ZrZt277p+Vlz82K8FuvHX7UH7Iuql/F9mPjh8Mr&#10;XeZNZ02LZq8UZ+68q/xbf7q7v96gD6e/Zx+BNr+zt8PB4Vt9e1HxJLJdS3tzqmrSbp7iaTlv5Vz/&#10;AO3Frl74c/ZN+KF/p8vkXMWjyhJR1G7Ct/Ouz+CHxu8MftBeAbfxb4Tnml0+SR7eSG6j8qa3mT78&#10;br/Cy5rl/wBszwlqXjn9lr4laJpUJnv7nR5fLi/56Ffm28f7tAEv7HfhWx8G/sxfDrTtNi8q2Ojw&#10;XPO3l5V8xm4/2mNfOXxV1+x+Hf8AwVZ+GdxFZHHiXwu1jcGD5PMmaWZVkf8AvbVRK9q/YY+Lek/E&#10;b9mDwLdR3dtBeWVimm3lr5mHimh/dsu1vm/hrye1fR/jZ/wU0h1jRPsus6V4B8L/AGHULsHzEivZ&#10;JJGj8pl43LvGfTmgD7jr86P2WtIi8Z/8FL/jv4k1aWWbUdCgW1sj8uyNJNqsP++V4+rV912fxN8L&#10;X3j298F2+u2c3imxgW6udKEn76OFvutivz8+CfjL/hSf/BUP4oeHPEZtbK28aRrJZXU25N7qqtEq&#10;ZH8Xzr9UoA95/wCCpGlWuo/sXeOJLiCGaS0ks7m3km/5ZP8AaY13J/tbWdf+B18v/tDaxD8ePiB+&#10;xvoF95sHhXWYLW5NqNu+N9yxt8//AGyr33/gql8TNB0b9lTWfC7Xsc2veJLq2ttOs7V1eSXZPHIx&#10;2jnbtQr9cCvD/wBtuK5+Bvij9lf4kQaZFB4f8PR21rJaGNkS3dVjkbf8vy/ef/ayjUAfpzqdjbX+&#10;mXdndwRz2k0LRSxS/cdGXDKf9nFfnD/wSU13TNat/jV8PLjS92n2uqfaXhlk32/kytJH5W3/ALZ1&#10;95+K/i94Q8L/AA7vPGV5r1n/AMI9BYtfC7huV/eR7dy7OfmZu3vXx9/wSS8G/Z/hl458bnTooD4l&#10;16c211JGyXMsCcrv/wBnc7Y2991AG/8A8FGfAnh/4cfsT61pPhfRtP8AD+lf2ppg+y6dbLCn/H1H&#10;9/b96vsXwd/yKmjf9eUH/ota+Uv+Co91b3f7JOtJBNDNLHqmnceYv/PzHX1H4P1C2l8M6PHHPFLL&#10;9ig/dCRSf9WtAHRV8v8A7dHiz4l+FfCPhqX4bfDu1+Il1LfMLy0u9M+3/Zk2ja4TB2/N/F7V9QV8&#10;kf8ABQpPF7eBfDI8H/FnT/hPdC+b7Rd6jqUlmlym1fl3RxuzbfvUAfSXw+uNSvPAfhufWLKLTdXk&#10;063kvLOKPYlvMYx5kar/AAhWyuPaulrlvhv9qHw78Mm81KPWLv8Asy2EuoRSb1uX8pd0objdu+9X&#10;U0AFFFFABRRRQAUUUUAFFFFABRRRQAUUUUAFFFc74p8eeHPA9hLeeIde07RrWNPMMt5cpDx/wI0A&#10;dFRXxV8Z/wDgq18GfhpDLBoF7P461XoItIj2Qp/vyyY/8dVq+IPi/wD8Fffiv48hns/Cljp/ga0k&#10;GPNgP2m6H+7KygKf+A0Afs/r3iPSfC2nzajrGo2ulWMQ+e5vJViQf8Cavk/4sf8ABU34GfDYzW+n&#10;6zN4yv42wIdCj3xf9/T8lfib46+L3jT4n3323xX4m1XxBd/89by5Z646gD9LfGf/AAWu8XXN9ex+&#10;FPAWk2Vg4xby6lLJNcR/721grV7d/wAE1Pi18VP2nPF3jL4hePvEF3d6JpkaabpdhBGkNmJm3NJ8&#10;ij5mVdmGbP36/HDT7K61K9gsrSKSe6uHWKKKL7zu3CrX9Fv7HvwPtv2f/wBnzwp4T8kQ3/kfbdRk&#10;I2vJdS/M2/8A2l+Vf+AUAe30UUUAFFFFABRRRQAUUUUAFFFFABRRRQAUUVR1LUrTRrCe/vp4rS0t&#10;o2llmmO1Y0X7zUAeW/tNftFeG/2ZPhbqPi7xBKJJQPK0/Tx/rL25/hiX+rdgCa/NnwfZ+Kf2hPiR&#10;D8cPifKIbuU/8SLw55ebe2g/hba38Pp/EzcmrvxI+K3/AA3h8fL28n80fCfwQ7f2daj7moTbtvmt&#10;/vfe/wBwV6sf/wB3F/BH/s19LleBUv8AaJ/I+C4izeVL/YcN8XV/+2gzb6KKK+rPzQKKKKACiiig&#10;AooooAKKKKACiiigAooooAKKKKACiiigArL8U+J9N8E+HdT8QavN5OlWKeZJ/f8A9lU/2mb5a1o1&#10;8393Xzx4w1QftLfF+z+GGkTS/wDCF6Q/2nxDf2n3Lh4/4d393d+7X35rzMwxtLLsNLEVvsnr5ZgZ&#10;5hiI0vs9X/dLHwo+Huo/tR+KIPiX46h+xeELGby9D0GLdsudrfebd/D/AHm/ir61kk8395UNrZ22&#10;nWMOn6fBDZ6fbIsVvaw/cjRfu1JX8x5lmNfM8RLEVvkfrEIwpQjClHljHYSiiivJNAooooAKKKKA&#10;CiiigAooooAKKKKACiiigAooooAKKKKACiiigDwf9uLRv7W/Z01O4/5a6ZfQXP8A49t/9mr1X4Ra&#10;1/wkfwl8GapJ/wAvOlwf+Ort/wDZa539pHS/7Z+AXji3/wCnLzf++WVqrfsnan/a37N/gh/+eUL2&#10;3/fMrV0Yz3srj/dqfnH/AIB+lcE1f9orQ8j1miiivlz9eCiiigAooooA8/8Ai/8ACOL4p2WmXlne&#10;S6B4w0N/tOja1F/rredfmVX/AOmbN1r6L/ZB/autvj/o2p+HNfsv7B+JPhs/Z9Z0YnG/HAniz1Rs&#10;fh+IrzSvHfi/4P1/wh4q034z/DgeT468PDzLy1h+5qtl/wAtI32/ebb+f/Aa+54bzn6tP6niZe49&#10;v7rPhOI8l+tQ+t4ePvx3/vI/UWivNvgD8a9E/aB+FmjeNtABitdSj/eW0v37edflkib3Vvlr0mv1&#10;w/JwooooAKKKKACiiigAooooAKKKKACiiigAooooAKKKKACiiigAooooAKKKKACiiigAooooAKKK&#10;KACiiigAooooAKKKKACiiigAooooAKKKKACiiigAooooAK+E/wDgsR/yarD/ANhi2r7sr4T/AOCx&#10;H/JqsP8A2GLagD7I+HP/ACIPhn/sHW//AKLWukrm/hz/AMiD4Z/7B1v/AOi1rpKACiiigAooooAK&#10;KKKACiiigAr4P/4KieIvhZoFj8NT8S/But+LI5Lq8/s/+x79bT7O+Id+/P3t3y4/3K+8K+WP239M&#10;+N+qW/g3/hTGp2mmzR3U51X7VLAgkT935f8Arf8Agf3aAPpLw/5Z0TTfs8Pkw+RH5cR+9Gm3itRm&#10;21S0gXI0uz+2Y+1eSnm/7+35qvUAfnL8HPgRbftR/tZ/HDxh8WvCUt5otrt0TStP1e2ZP3attWRH&#10;Xb/Cn8PPz19UfDL9iz4K/BzxHFr/AIT8Aafp2rRD91dSyS3LxH+8nms+1v8AaXmvb1j20+gAoooo&#10;AKrfZY/tPn+XH5u3Z5v8X0qzRQAV4r8V/wBjz4P/ABv8SLr/AIy8EWmr6wE8v7V5skLyL23eWy7v&#10;+BV7VRQB5r8I/wBnz4e/AjT5rPwH4T0/w9Hc/wCtlh3PNJzuw0rEuy5/hLYqr4//AGaPht8U/G+i&#10;+MfFHhiHVPEmj7PsV/LLIhj2tuX5FYK3zf3hXqlFAHHfEv4W+F/jF4Ru/DPjDSItZ0O5dZJbSVmT&#10;JVtytuUg15J4X/4J+fs/+DtcsdY0z4cWEOoWUgkt5JrmeZA/+48hVv8AgS19GUUAIy7q+bdb/wCC&#10;eX7PniPWrzVr74Z6ebu9ma4l8m5nhTe3oiSBVHX5VGK+k6KAOe8GeCdE+H3h2z0Pw5pFpo2lWo/d&#10;WlnCsaD34/i9W715V8Tf2KPgt8YfF8/inxf4Ig1nW7iNY5Lo3U8e8L0+VHAr3aigD5t0j/gnn+z7&#10;4c1qz1iw+HVrBqFjMlxbyi+uT5bq25WwZcfer6RVdtLRQAUUUUAfn9/wU4/5GDwD/wBcZ6+NfCf/&#10;ACOHh/8A7CNr/wCjVr7K/wCCnH/IweAf+uM9fGvhP/kcPD//AGEbX/0atfmWb/8AIxl8j8cz3/kb&#10;S/7dP3ISn0xKfX6afsYV8R/8FWL7Urj4FeFPCOnGGEeLvFNnolxLLHuMaNuZSv8Ad+ZE/Cvtyqd1&#10;p1tfeV58EU3lt5kfmoGw394UAfIuof8ABMH4R6pbwjbq+jebZQW17a6TqMsNtcukaqzPFnHzbea+&#10;lvhj8LfC/wAHfB9n4Z8I6PBo2jWo/d20IySf7zM3zM3+01dhRQAUUUUAZet6FpniTT2sNX0601K0&#10;fk213Esqe3ytWmq7aWigDzz42fA/wh+0F4Gu/CvjDThe6fMMpKvyy27/AN9G/havA9B/4JjfB3St&#10;a0281Ma54ltbGTzItP1fVZZrff8AwnZu/wA/Svr+igDifiT8LdD+J3wz1jwJqkRi0DU7T7FJFa/I&#10;Y4/l2qn937orK+APwH8N/s5+AIfB/hX7V/ZUU8tyPtcvmPvkbc1el0UAfKPjv/gnF8KPG/jbV/FE&#10;P9t+Gr/V28y7h0K/e0hd+fm2Jx/Tr616r8CP2afAf7OGiXen+C9G+xy3r+beX88rTXFw/q8jZb/g&#10;PSvWaKAPBvj/APsa/Dr9o3VdN1jxLaXdlr2mjy7fVdJuGtrnZ/dZl+97enasv4NfsKfCz4KeMB4q&#10;0+y1DX/EycW+q67fSXctsn+xuO1f97GfSvo2igDzX46/BHRPj94KTwv4gvNRsrNLqK9Euk3TW029&#10;Qw+8P4fmNfO0n/BKb4RS341B9S8WG/j+5d/2xJ5w/wCB/er7TooA88+CnwZ0H4EeCY/C/h6bUJrQ&#10;TNcyS6ldyXE0krbdzbnJ/u/dXivQ6KKAPjDVtZ+Go/4KRWelyeFNVm+I39grJHrQvV+xiHY3y+V1&#10;3f7VfZ9fOt54g+MC/tgw6Xb+G7A/CH+y1kk1oxQfaPtO37u/zN+3/gNfRVABRRRQAUUUUAFFFFAB&#10;RRRQAUUUUAFFFFABRRRQAUUUUAFFFFABRRRQAUUUUAFFFFABRRRQAUUUUAFFFFABRRRQAUUUUAcD&#10;8fv+SH+P/wDsAX3/AKIavmf/AIJD/wDJnll/2G7/AP8AQlr6Y+P3/JD/AB//ANgC+/8ARDV8z/8A&#10;BIf/AJM8sv8AsN3/AP6EtAH2tRRRQAUUUUAFFFFABRRRQAUUUUAea/tEy6Tb/Anx7J4g0ybWNFj0&#10;e6N7p9pL5U1xD5bbkR/4WavL/wDgnrqng3WP2Z9HvfAGgaj4a8NSX12IrHVrr7RNv807n3jszV7L&#10;8X4vEs/wu8VxeEJooPFT6dMNMlm27En2Hy927j71cX+yRZ/Eqx+DNnF8WLy1vfGAupzJLaSRunk7&#10;v3fMfy/doA9pr44/4KMeFL34meHfhp4FttGur211nxTbfbbuCFpUtoV+9v2/wsCVr7HpGXdQB88e&#10;If2BfgJ4o8QnXNS+HOnTaifK/eRSywp+7VVT91G4T7qj+HnvXumh6DpvhjSbPTNIsrXTNOtk8q3t&#10;LOJYook/uqi8CtSigAooooArzQxTAeZEH2OHGex9asUUUAcX8TvhP4R+M3hSbw54y0O01/R5vnNt&#10;P/f7OjLhlb3FeZeBP2EvgT8N/EUOu+H/AIdadBqtsMRSzyS3PlnqGVZndd3vX0DRQByvxE+G3h74&#10;reEL3wv4q0wavod6MT2kkjIH/wCBKwNR/DT4ZeGvhB4Ss/C/hDS49H0C1d3gtIpGdULszNgsxP3m&#10;rrqKAPnrxp+wR8B/iF4n1HX9c+HdhPqt8/m3E0VxPD5j/wB7bHIF/wDHa9Z+Hvwx8K/Cfw3BoHg7&#10;QLPQNKiHFtZx7Mn+8zfeZv8AaYk11lFAHkXxi/Za+Fvx9vLO88eeDLPXbmxRo4LovJFMEPVd0bKW&#10;X0B6dutTfB79mL4YfASS8m8CeDNP8P3V1zJdjfNN/u+ZIzMq/wCypxXq9FAHnfxi+A3gT4/aHZ6R&#10;470CLxBYWsxubeGWWSLy327d2UZTXk3/AA7U/Zu/6Jnaf+B13/8AHa+naKAOR+HXw18N/CbwfZeF&#10;/COjQaLotiMW9rDzj1YsSWZv9pua66iigBo618l/8FI/+SIad/2FYa+tB1r5L/4KR/8AJENO/wCw&#10;rDXmZl/uVT0PHzj/AHCt6H5pTf6iav2k+B//ACR7wP8A9ge1/wDRS1+Lc3+omr9pPgf/AMke8D/9&#10;ge1/9FLXyvDX8Wp6HxXCP8Wr6Hf0UUV96fppyvxJ8WDwF8PvEniM/vDpmnz3eB833FZlr86v2Hv2&#10;NfCX7RXwK1nx948tzFr/AIq8Qz6tZ6po9w1vc2SeZ80aMPu7pN/4ba/Tl4o7iEo4EqH1qK1sraxg&#10;8i3gigi7Rwx7F/SgDxD4E/sa/DT9n3WrzW9A0271HxHdDZJrOr3T3dyE/uq7/d6fw8171RRQAUUU&#10;UAZGkeH9M8PQTw6Xp1rpsVxI00kVpEsKySN95iF/i9TWvRRQB8k+J/8Agmr8K/EHjDWvEFveeIdB&#10;m1e6e9uLXSNUkt4fOZtzMqrXs3wJ/Z78G/s5+EptB8Gac1nDcTNcXNzNI01xcSt/G7t/+qvUKKAP&#10;H7b9mbwjB+0HefGOP7X/AMJdc2q2T5l/c7FQR/c/3VqD9oP9lTwJ+0pZaaniqxlh1DTZfOs9U0+X&#10;ybuP/Z80c7fbt2r2eigD5g+Gf/BPj4UfDLxlZeKhZah4m1uxA+xTeIb6S8W2f++iOdu7+XUc17h8&#10;S/hp4b+L3g3UvCfivS4tZ0W/QxywTdc/3kbqrL2ZeRXX0UAfG2n/APBLP4PWos4LybxLrGlW23Ol&#10;XmsTfZpNv3V2qR8tfVdl4R0nSfCo8O6bZxaZo0dt9mjtbMeSsce3bhduNtb1FAHxlqn/AASy+E+t&#10;wyx6hrHiy9hkfzPKu9allX/x4mvRfgl+xN4D+A/jAeJ9E1LxDqWoR2720f8Aa2rS3EUaNjd8jHH8&#10;NfRFFABXxJ/wU91z4a6H4C8GS/EnwprfivT5dRkjtotGv1tHifau7dn724fLX23XzX+2r4i+M3h7&#10;wroEnwa8MWHiXVZbphexahbwypHHt+X/AFsiY+agD2H4Smwb4XeDX0e0ks9K/siz+x2s0u94YfIT&#10;YjN/EyrxXZ1zfgS41O78FaBPrcH2PWpNPgkvYY9u2Ofy18xeCR97NdJQAUUUUAFFFFABRRRQAUUU&#10;UAFFFFABRRRQBk+ItLm1nRNSsILyXTZrm2lijvIfv27spVZF/wBpfvV/On+1VoXj3wT8Z/E3hbx/&#10;r2oeINW026P+l3dy0yyI2GjlXPC7lZPu9Olf0hV+ZX/BXn9lUeIPD9v8Y/Dln/xMNMRbbXY4R/rI&#10;P+Wc/wDwH7pPpt/u0AfkZRRRQAUUUUAX9L1S60TVLPUbGYwXlrMtxbyx/ejdG3K354r7y+An/BX3&#10;4j+AmWy+IVnF4/0vbgXQ2W19H/wNV2t/wJa/P6igD+gP4J/8FHfgt8ap7TT4PEA8Na3N+7/s/XMW&#10;+X/uo5+Vq+oIpEkXehBSv5XVbaa9x+Dn7aXxf+BckMXhjxjdjT4uP7M1A/aLQ/8AAGoA/o2or8z/&#10;AIKf8FmvDeseTYfErwpPoFxkRjUdIk+0Q/d+86Nhl/4Dur7y+GXxw8CfGPSYdQ8F+K9O1+CQZxBL&#10;iUf70TYdfxWgDvqKKKACiiigAooooAKKKKAI2wAfavzd/wCCj/7Qut+O/GNn+zp4CMsV3f7JvEN9&#10;F0SHhlh4/h/if/gI9a+yP2mP2gNI/Zv+EWt+M9TEc0tqnlWVmX+a5uWH7uMf8C6nsMmvzi/Z80bU&#10;9X0rUviX4r8688aeM52ubi6m+/Hbf8s1T+6v/wAQtd+Cwv1qrydOp42bZhHLcLKt9p+6vU7vwF4G&#10;034a+D7Pw5o/FpbJ+8l/juJv4pHrdp0cfm/u6+QvjF+2Jr/g/wCK99pfhsWs2gaZJ9mkjmQOLh1+&#10;827+Vfa1q9LBwjzbH5JhMHiM0ry9lrL4nc+u6K+d/An7bng/xA0Ft4ksZvDd3/z1gHnW3+K/9817&#10;9perabrtj9s0vU7TU7X/AJ62kqv/APZVVHEUq/8ABlzGWJwOIwT5MRTcS1RRRXUcAUUUUAFFFFAB&#10;RRRQAUUUUAFFFFABRRRQAUUVS17XtN8K6Lea3q83laXZQtJJJ/7L/vN90VEpcpcYylLkgeXftI/E&#10;vUvB3h6y8OeHYJp/F3il/sVmIeHjj+6zbf8Aa3fL/wACr0z4AfBW1+BXgKHRMQy61c/6Tql//wA9&#10;Jv8Anl/ur/8AXryb9lbS9W+K3j/X/jN4nsh5Un+g+Ho5f+Xfb95kX/ZX+L13V9Q4r8A4tzqWPxP1&#10;aj8ED9cy3Bf2fh40ftvf+v7olFFFfnh6gUUUUAFFFFABRRRQAUUUUAFFFFABRRRQAUUUUAFFFFAB&#10;RRRQAUUUUAct8XLf7V8JPHMf/UHn/wDQd1eefsQ3f2j9m7QY/wDnnPPH/wCPM1en/EKPzfhz4sj/&#10;AOoPdf8Aopq8i/YLk3fs9WX/AGEZ66sR/wAiup/jj/6TI+/4Mf8At0vT/wCRPoWiiivlT9pCiiig&#10;AooooAKcrbabRQB5x8I/igf2Q/2iZtL1Qm0+E3xFulkt5f8AljpWpMPm/wB1ZG/u8fNn+Gv0hSUP&#10;yoBTHFfn/wDEj4e6T8VvBOpeGNXixa3yfu5f47eb/lnIv+61eh/8E7/jR4h8VeD/ABB8NfG03neM&#10;PAVwljLcyyZe5tW3eTJ/tfdK7vTbX7Lw3mqx2H9hP44f+TR/mPxniPK/qOI9tD4J/gz7Gooor7A+&#10;SCiiigAooooAqXt3FY2c1xPgRRI0jn2WuT+Hfxj8E/Fqy+2eEPE2na9CBiQWdyrvGf7rrncprtmX&#10;dX4I/t5fB7Vv2Uv2nry48Lz3ei6Vq7/2to01pIyeXub94q4/ut/6EKAP3vor8Lvg1/wVf+M3wxt4&#10;rLXJrPx7p8Z6atlLj/v6vP5ivvT4If8ABV74R/E0QWniaabwJqsnyEaiN9sX/wBmVc/+PKtAH27R&#10;WP4a8UaP4w0uHVND1O01mwl/1d1ZyrLGf+BLWxQAUUUUAFFFFABRRRQAUUUUAFFFFABRRRQAUUUU&#10;AFFFFABRRRQAUUUUAFFFFABRRRQAUUUUAFFFFABRRRQAUUUUAFfCf/BYj/k1WH/sMW1fdlfCf/BY&#10;j/k1WH/sMW1AH2R8Of8AkQfDP/YOt/8A0WtdJXN/Dn/kQfDP/YOt/wD0WtdJQAUUUUAFFFFABRRR&#10;QAUUUUAFfFX/AAUg+HXhXx/Z/DweJ/ixa/C37LdXItzP5h+3bvJ3L8jD7u3/AMfr7Vr4O/4Kjal4&#10;L07T/hp/wlvw51X4iGS9uvs/9nalLZ/Yvlh3M2yN9275Pl+X7lAH29oUEUGiadHHP9rjjhQRzf8A&#10;PT5fvVp1l+HWjOiaaY4fIi+zR7Iv+efy/drUoAKKKKACiiigAooooAKKKKACiiigAooooAKKKKAC&#10;iiigAooooAKKKKAPz+/4Kcf8jB4B/wCuM9fGvhP/AJHDw/8A9hG1/wDRq19lf8FOP+Rg8A/9cZ6+&#10;NfCf/I4eH/8AsI2v/o1a/Ms3/wCRjL5H45nv/I2l/wBun7kJT6YlPr9NP2MKKKKACiiigAooooAK&#10;KKKACiiigAooooAKKKKACiiigAooooAKKKKAPkfVPBXh+T/goDZeI3+KMUHiD+xFiHgX95vkTa37&#10;3723/wAdr64r481PW/hOP+Cidlp9xoGt/wDC1P7DUxat9oX7D5G1vl8rd97/AGttfYdABRRRQAUU&#10;UUAFFFFABRRRQAUUUUAFFFFABRRRQAUUUUAFFFFABRRRQAUUUUAFFFFABRRRQAUUUUAFFFFABRRR&#10;QAUUUUAcD8fv+SH+P/8AsAX3/ohq+Z/+CQ//ACZ5Zf8AYbv/AP0Ja+mPj9/yQ/x//wBgC+/9ENXz&#10;P/wSH/5M8sv+w3f/APoS0Afa1FFFABRRRQAUUUUAFFFFABRRRQB558edKsdb+CvjjT9T14+GdOud&#10;IuYrjWv+fJGRt0vH92vOP2EfCeheCv2ddL0zw345h+I2nx3t1J/b0O7ZK7SfMnzZPy/drv8A9oif&#10;TbL4GePrjWNLk1/S49Hujc6ZDKySXSeU26JWUFlZh6CvL/8AgnnfeHr/APZp0WXwx4SvPA2lG9ux&#10;/Y2oXL3M0b+b8zea6ozbv92gD6booooAKKKKACiiigAooooAKKKKACiiigAooooAKKKKACiiigAo&#10;oooAaOtfJf8AwUj/AOSIad/2FYa+tB1r5L/4KR/8kQ07/sKw15mZf7lU9Dx84/3Ct6H5pTf6iav2&#10;k+B//JHvA/8A2B7X/wBFLX4tzf6iav2k+B//ACR7wP8A9ge1/wDRS18rw1/Fqeh8Vwj/ABavod/R&#10;RRX3p+mhRRRQAUUUUAFFFFABRRRQAUUUUAFFFFABRRRQAUUUUAFFFFABXx7/AMFF/BHhvxx4H8KW&#10;/iT4rxfCeKK+eSO6l8z/AEn5V3J8jD7vWvsKvjL/AIKWa38H9E8BeEn+L2ga54g0+TUWFlDodysL&#10;xybV3FtzL8u2gD6i+F1jbad8NvCdpZ6p/bdpDpdrHFqn/P4ixLtl/wCBfe/GurrkfhZNplx8NfCc&#10;miW81no0mk2v2KKf78cHlL5at/tbcV11ABRRRQAUUUUAFFFFABRRRQAUUUUAFFFFABWZr2g2PijQ&#10;r3SNUtIrzTr6B7e5tZhuSSNlwy1p0UAfzm/tj/s3337MXxt1jwvIJJdFldrrRro/8tbVm+X/AIEv&#10;3T7ivCa/cr/gql+zrffGf4Ew+JNBtBPr3hGR77ylj/ey2pXbKi/7v+s/4BX4a0AFFFFABRRRQAUU&#10;UUAFbHh3xTq/hDVIr7Q9Uu9Gv4vu3Wn3DQyf99KRWPRQB9z/AAE/4KzfFT4YzR2fjDyvH+iDtebY&#10;byP/AHZVX5v+BKa/QT4H/wDBTz4LfGSe1sLvU5fBusyj/j01wKkQf+6s33WavwUooA/qdtbyC/tl&#10;uLeaOeKT7ksZ3Kat1/Ot+zl8ZPj34I1WG3+Fl94iu4t/OnWkUlzaSH/bTla/an9l/wAe/G/xfoif&#10;8Le8B6d4VmEC+XdWl7vluH/24lyI/wAGNAH0BRRRQAVFJJ5QLucR1LXzh+3b+0JF+zz8BNT1C3WO&#10;bxJrH/Ep0q1/56TSLhm/3VXP47aAPhf9or4gn9tr9qebR7KaaT4V+AnaN+MJe3Kttkf/AIE37tf9&#10;hM/xV6szf88/3MX+qji/2P4a4D4H/DCL4SfDqz0cDztUudt9qF1/z0mZfuf8B+7Xe195l+G+rUf7&#10;0tz8XzrMf7QxUpQ+CPur/wCSOQ+MPj2P4Y/DPX9ff/XRweVZf9d2+Va/Or4SeDJPiz8WNF0OZiBq&#10;d3/pEnon3mNfSX7fXi1IrPwz4YilPm/Ne3EQ6/3V3V8/fs+/Fax+D3j+LxBqGjjWIxG0W3zNrx7v&#10;40/2q8bH1qdTFxhP4I7n12SYarQyypiKMf3s72/9tPpHx9+whouoXE1z4N1+TTv7lrqQ3r/32v8A&#10;Wsr9mb9nzx18PviyNQ1+GfTdHsI2klMcn7m9dvlVB/C3978K9v8AAf7RPw/+Inkx6frP2O/k4+w6&#10;j+6Y/wCz/d/8er0S8uorCxvby4m8m0toGuZJf9hV3V6sMHhJzjVo/Z7HzNXNcypUpYTE/aXLrH3i&#10;SivK/hL+0l4X+MWtTaLpkF3Zaod0kdrNFvSRF+829f8AZ/vV6ovlS+dHHNDNLF/rIoZVd4/++Wr0&#10;qVWFWPPCXMj5/EYerhZ8laPLIKKKK2OcKKKKACiiigAooooAKKKKACiiigAr52+L9vq/7QXxn034&#10;SaPmDQdIdb3XLsH5B/E//fP3R716r8ZvifbfCL4dXniCUwy38n+jafa/89Jm/wDZV71L+yf8PLjw&#10;Z8Lf7c1qCUeL/FUzalqF1L/rtjNujX/Z+X5ivrXwfFucf2dhPZUfjmfa8OYLnnLGT+Fbev8A9qeu&#10;6ZpVj4f0uz0fTIfselWMC21vF/zzRf8AO6p6KK/ndvmPvgooopAFFFFABRRRQAUUUUAFFFFABRRR&#10;QAUUUUAFFFFABRRRQAUUUUAFFFFAGJ4+bb8OfFn/AGB7r/0U1eN/sER4/Z7h/wCwjP8A+y1698Tp&#10;vs/wr8Zyf9Qe5/8AQWry39hWHyv2dNM/6a30/wD6FXVW/wCRZU/xx/8ASZH3/Bn+/S9D36iiivlT&#10;9pCiiigAooooAKKKKAAjNeN/FrXtX+A3xT8J/HHw/B59ppv/ABLPEtpCPnubJm+8/wDu/wB7t8te&#10;yE4qprGlWOvaRfaZqkHnaffQNbXEX+w1ejl2Onl+KjiIdN/8P2jy8xwUcfhZYefXb1PtPwn4m03x&#10;t4b0zXtHu1vdL1O2juba6j6SRsu5W/KtknivgX/gnp8R734a+LfEv7PPia78+fSHbUfDV1KcG4sm&#10;+Yxj+8yj5vYbv7tffPWv36nUhWhGpDZn4JVpToTlSnuh9FFeI/tJftRaH+zZocF5qvh/xB4hluUb&#10;yodEsWmxj++/CqK2Mz26vJvjd+1B8Nf2etM+1+NPEtrYzH/V2ER827l/3Ih8zV+S37Qn/BVz4pfF&#10;My6Z4SH/AArzRfuH7FJvvJP96Xjb9Fr4r1fWr/xBfzX+p3k19eSv5kk11KzvJ+JoA/ST47f8Fmdd&#10;1eKfT/hZ4ai0aI7oxrWr4mm/3ki+6v8AwLdX56+P/iZ4o+Kuuy6x4s1/UNfv5C37y8mZ/L/3V+6q&#10;/wCytcnRQAVe0nS7nWtUs9Ps4TNeXMyW8UX992baq1Rr7f8A+CUv7PX/AAtv4+/8JXqEHm+H/CCL&#10;dSZ+7JdN8sKf+ht/wCgD9Yv2SvgZa/s7/Anw14PjjA1CGAXOoyf89LqT5pD/AN9fL/wGvZ6KKACi&#10;iigAooooAKKKKACiiigAooooAKKKKACiiigAooooAKKKKACiiigAooooAKKKKACiiigAooooAKKK&#10;KACiiigAr4T/AOCxH/JqsP8A2GLavuyvyt/4KhftHX3jT4aax4EuPhp4m0W2sdbQR+INSiVbOXy2&#10;/gYN/F2oA/S74c/8iD4Z/wCwdb/+i1rpK5v4c/8AIg+Gf+wdb/8Aota6SgAooooAKKKKACiiigAo&#10;oooAK+XP22tR+O+m2/g3/hSemRajLJcz/wBq+bbRT+Wn7vy/9YDt/j5WvqOvh/8A4KX6ba6lp/w6&#10;+1/F61+E4juro5u/tH+nfLDx+4R/uf7Xy/PQB9paQbk6XZ/bMfavJTzf9/b81XqzdBG3RNNH2j7X&#10;+4T99/z0+X71aVABRRRQAUUUUAFFFFABRRRQAUUUUAFFFFABRRRQAUUUUAFFFFABRRRQB+f3/BTj&#10;/kYPAP8A1xnr418J/wDI4eH/APsI2v8A6NWvsr/gpx/yMHgH/rjPXxr4T/5HDw//ANhG1/8ARq1+&#10;ZZv/AMjGXyPxzPf+RtL/ALdP3ISn0xKfX6afsYUUUUAFFFFABRRRQAUUUUAFFFFABRRRQAUUUUAF&#10;FFFABRRRQAUUUUAfMeoWnxU/4bcs7i38NaVJ8MTo6+brX9nQfaRP83y/aNvm/wDAd22vpyvlTUvh&#10;7fzft42fif8A4WXp8FhHo6xf8IV9qb7TJ8rfvfK+7tr6roAKKKKACiiigAooooAKKKKACiiigAoo&#10;ooAKKKKACiiigAooooAKKKKACiiigAooooAKKKKACiiigAooooAKKKKACiiigDgfj9/yQ/x//wBg&#10;C+/9ENXzP/wSH/5M8sv+w3f/APoS12H7a158cYfCmsp8ObPw1N4Q/sG6/tmXWJGFz91t3lcbf9X+&#10;tcf/AMEh/wDkzyy/7Dd//wChLQB9rUUUUAFFFFABRRRQAUUUUAFFFFAHGfF2fxLbfC3xVJ4PgivP&#10;FaadOdKhm2hZLrYfLU7uPvVxH7JN58TL74M2Mvxcs4rLxobmfzYYYo4h5O7918sfy/drpvj9bfbP&#10;gj45gfXz4U83R7of2183+hfu2/e/Llvl+98vpXmn7BVlFY/s6aZFB4/i+JUX225x4gh87ZJ+8/1f&#10;74B/l+7QB9H0UUUAFFFFABRRRQAUUUUAFFFFABRRRQAUUUUAFFFFABRRRQAUUUUANHWvkv8A4KR/&#10;8kQ07/sKw19aDrXyX/wUj/5Ihp3/AGFYa8zMv9yqeh4+cf7hW9D80pv9RNX7SfA//kj3gf8A7A9r&#10;/wCilr8W5v8AUTV+0nwP/wCSPeB/+wPa/wDopa+V4a/i1PQ+K4R/i1fQ7+iiivvT9NCiiigAoooo&#10;AKKKKACiiigAooooAKKKKACiiigAooooAKKKKACvlv8Abstvixc+DvDUfwo8KaT4r1D7a32yHUtN&#10;hvBGm0bWRZlKr838VfUlfJf/AAUD+HWpfETwb4at9P8Aijp/wt+zXzyyXepXzW6XI2r8uV/u9fxo&#10;A+jfh6NTTwF4aXXLeOz1o6dbm8tYUVEin8tfMVVHAVWz0rp65X4bWT6X8O/DFlJqQ1iW20u2ifUI&#10;5Ny3JWJV83d/tferqqACiiigAooooAKKKKACiiigAooooAKKKKACiiigCtcW8d1DLHLGJYpF2PHJ&#10;90ivwT/4KJ/sq3H7N3xomvNLgx4K8Su97pco+7G//LWD/gLHI/2XWv31r50/bt+AZ/aG/Z18Q6HY&#10;WcV54gtYxfaVn7/nR/NtVv8AaXK/jQB/PFX6Z6t/wRuv9a+GWga34U8Zw/2/c6dFc3Wn6lH+5kmZ&#10;N22J1+6Of4s18m/sUfAS6+Of7S/hjwvc2cw06xuft2q/u/8AVwQHcyv/ALzBI/8Agdf0PW9tFZwx&#10;QRDyokTy0joA/m++NH7KnxR+AV9NB4x8JXlnaI/lpqkMbS2kp/2JQNrV5DX9Tt7ZW9/Abe4hinif&#10;/lnLHvX8q+U/jr/wTO+DXxpM13b6P/whmtMjYv8AQo1iQu38Tw/dZvyoA/A6ivu347/8Ekvin8NI&#10;ZtT8IT2nj7SYzxFZ/ubzZ/eaJvl/75Zq+KvEXhbV/Cd99h1vSrvSLsdYb23aJ/yagDHooooA+tv2&#10;Nv2ANb/a30q91y28U6doOh2E4trgY8653/e27B935eQzV+jnwd/4JR/Bj4Zzw3usQXnjnUIuSdXk&#10;xBu9fKjwP++s1+e3/BMP9o+x+A/x8Gma3L5Ph/xUi6ZLKZPkt5937mT/AL6+Ut6NX7vK26gDE8L+&#10;DfD/AIMsRZ6Boun6Ja/88dPtkhT/AMdArcoooAKKKKAIuCc+lfkP8avHY/bF/bLmeKbz/h38Pv3V&#10;vz+6uJt3zN/wNl/75ir74/bp+K0vwd/Zg8a63Y3n2LVZLX7DZSj7/nTfu12/7Q3Z/Cvhr9nv4df8&#10;K1+FmmWc/wDyFNT/AOJlqEv8e9vur/wFa9XLcN7et73wo+az7H/UsJyw+Ofur9T0mSTzZ/MkprTR&#10;WvnXFx+5tIkaWSX/AGF+ZqK5v4l+HNR8Y/DzXtE0W7i07U76ERpcynCEfxJ/wKvuJSlGJ+QwjGU4&#10;wnLlj3Pzj+Lnje4+K/xS1TVo8yi6uRDaxf8ATMHbGv5V9qWP7JXgi9+G2jaLq+l+RrUVshuNTtJS&#10;somb5mHo3/fNeNfAf9ljxL4e+MNnceL9M8jStIP2rzPMV0uHX/Vqn/Aq+02bfXz2Awspe0q4mOr7&#10;n2ud5mqPscPganuwW6f/AICfI9l+wncaR46026j1201Lw1FOstx5vyXGxfm27P4t3+zXoH7ZnxGP&#10;g74W/wBkW0vlX/iD/RiP4vsq/e/9kr3iOPzf3dfnJ+1h8Rv+Fi/F/U/s85l0rTD9htPcL95v+BNm&#10;tcWqWX4eXstHMzyypiM7x1OeJleNL3jjvhyni+81S40/wXHez6jdRlJRYR/vfL/i+b+EV6l8Hfh5&#10;8TfDfxz0XS7pdU0S6lk+03Mk0jbZIV+9u7N/dr6l/Zb8JR+C/gjoHl2f2PUNSRr28m/5bSbm+X/g&#10;O3ZXR/F/4n2Xwl8BXviK6EU95j7NZQ/89Jm+7/wH+I/7lYUcvjTpRrVaj09468Xns62IqYTDUVK/&#10;u+cntc3/ABb4v8P+DIft+t6zaaPa7/3Yu5Nj/wDAErnNC+NngDxNN5GmeMLCW6l/1cc0mx//AB6v&#10;zyjfxd+0J8TILeWeTU9f1Kby4/M+VY//AIlVr17xP+wp4t0LRptQ03WNP1ie2haWW0g3rJhV3Nt3&#10;DmtI5jiK3NOjT5oxMZ5FgcJGNLGYjlnL7j7lkj8r/WU2vhP9nT9qTWfBmtWfhzxNeS6j4buXS2/e&#10;nfLZ/wAKsjf3eeVr7uaPbXqYXFQxUOaJ81mOXVstq8lX7WzG0Uy3uIrrzvs80M/lf6zyZVfy/wDf&#10;2/dp9dZ5IUUUVYBRRRQAU5V3f9cv+Wkv/oTU2vL/ANov4mS/DnwD9n08H+3/ABA/9m6fEPRvlaX/&#10;AMe2/WuerVjRhKc/hidGHw88TVjRh8UjgPCmmr+1d+0NNqdwJD8N/Br5jim+5O+77n/A2X/vlVr7&#10;Hkk8395XFfBz4X2Pwe+GmjeGYP8Aj7jRLnULr/n4uZPmZv8A2X/gFdn9K/l/OsynmuLlVl8PQ/Z6&#10;dKFGlGjR+GIlFFFeEaBRRRQAUUUUAFFFFABRRRQAUUUUAFFFFABRRRQAUUUUAFFFFABRRRQAUUUU&#10;AcV8crr7H8FvHMn/AFCpf/Hq5b9jG1+y/s2+FP8Apr58v/kVqk/a2v8A+zP2dPGTj/lrDFF/31Kt&#10;bv7Ndh/ZnwD8A2//AFD/ADP++mZq6cV7uV/4qn/pMT9G4Lh/tlSfl/7dE9Iooor5Y/YgooooAKKK&#10;KACiiigAooooA8j+OepyfCjXfA3xq0+HGoeC9RWO8/ie40+f9zMv+9tlfFfpF4X8TWHjHw5put6X&#10;MLrTtSgS4t5U6FGXcDXxXr/h+x8W6JqeiapD52n6nA1tcf7jLt3VL/wTT+Jd9pGn+K/gX4jn3a34&#10;Iuc6fJJ/y0sJPuhf91v/AEMV+rcJ472tCWEn8UPeX+GX/wBsflHFeB9jiI4qHwy3/wAR92VBNClx&#10;E0ciiSNxhkNT0V9+fBnwf/wUh+BfwR8P/AfxD4213wpa6b4liT7Npd1pAW2llupPlTeq4V1z8zfL&#10;nC1+I9fuB/wUD/Zr+IP7XXjDwb4N8MiLS/DWkI99qGs6lLsthM3yrGirlmk2/wCzjnrVr9n3/glR&#10;8K/hHPZ6p4nEvj7XYeR/aMQWzRvaHndtPRmoA/JH4L/ssfE/4/3oj8F+FLy+tQ+JNQmj8q0i/wB6&#10;Vvlr9HPgT/wRp8PaN9l1L4n+JZdeugVkOlaT+5tv913PzN/wHbX6RafpdppFlFZ2VrFaW0abEhhQ&#10;Io/LpV6gD8q/+Cp/7HPh7wV8LfDXjjwBoFpo+n+Hwmm6ha2kWweQzfu5W/iZtzbSzdq+g/8AglZ8&#10;C5/hD+zbDrGofutW8XzrqbxdPLg27YV/3tu5v+B19Z+NfBukfEPwrqfh3X7KLUtF1OBre5tZfuyI&#10;1aGnWFtpNnBZWkQgtbeNYoooh8qIvyqtAF6iiigAooooAKKKKACiiigAooooAKKKKACiiigAoooo&#10;AKKKKACiiigAooooAKKKKACiiigAooooAKKKKACiiigAooooAK+Ff+Cwcjr+ykE7HWLXNfdVfCf/&#10;AAWI/wCTVYf+wxbUAfZHw5/5EHwz/wBg63/9FrXSVzfw5/5EHwz/ANg63/8ARa10lABRRRQAUUUU&#10;AFFFFABRRRQAV8Q/8FK/GPwm8I2fw7/4Wj4Bv/HK3F1dDTxp181t9m/1PmM237275OP9mvt6vlP9&#10;ubxV8WPDcHgc/C7wBp/jqWW6nGo/bNNW8+zJ+78vbu+5u+f5v9igD6Y0F7eTRNOe2h8m2MEZiiP/&#10;ACzTb8talZ+jySzaXZyXMPk3Pkp5kX/PN9vzLWhQAUUUUAFFFFABRRRQAUUUUAFFFFABRRRQAUUU&#10;UAFFFFABRRRQAUUUUAfn9/wU4/5GDwD/ANcZ6+NfCf8AyOHh/wD7CNr/AOjVr7K/4Kcf8jB4B/64&#10;z18a+E/+Rw8P/wDYRtf/AEatfmWb/wDIxl8j8cz3/kbS/wC3T9yEp9MSn1+mn7GFFFFABRRRQAUU&#10;UUAFFFFABRRRQAUUUUAFFFFABRRRQAUUUUAFFFFAHxJq118Of+Hm9lBcaP4gPxA/sBfKv/tEP9ne&#10;Xsb/AJZbPM3bf4t2K+26+ZNQ8W/EqP8AbctNCi8D2s/w6OjrLJ4kOnDzo5/m+X7R/wCy19N0AFFF&#10;FABRRRQAUUUUAFFFFABRRRQAUUUUAFFFFABRRRQAUUUUAFFFFABRRRQAUUUUAFFFFABRRRQAUUUU&#10;AFFFFABRRRQBwPx+/wCSH+P/APsAX3/ohq+Z/wDgkP8A8meWX/Ybv/8A0Ja+mPj9/wAkP8f/APYA&#10;vv8A0Q1fM/8AwSH/AOTPLL/sN3//AKEtAH2tRRRQAUUUUAFFFFABRRRQAUUUUAedfH7UtD0v4IeO&#10;b3xNpsuseH7fR7mS/wBPhk2vcQCNt6K3+0ua80/YG8R+BPFX7OGl6h8O/DN14Q8Nm9uxFpd5c/aJ&#10;UcSfvG3/AO0a9Z+L97rmmfCzxXdeHNJj17X4tOnksdLlj3pczBPliKn725q4j9kLW/G3iD4Kabef&#10;ELwpbeDfEpup/M0q0tltkjj3fu22LwNy0Ae3UUUUAFFFFABRRRQAUUUUAFFFFABRRRQAUUUUAFFF&#10;FABRRRQAUUUUANHWvkv/AIKR/wDJENO/7CsNfWg618l/8FI/+SIad/2FYa8zMv8AcqnoePnH+4Vv&#10;Q/NKb/UTV+0nwP8A+SPeB/8AsD2v/opa/Fub/UTV+0nwP/5I94H/AOwPa/8Aopa+V4a/i1PQ+K4R&#10;/i1fQ7+iiivvT9NCiiigAooooAKKKKACiiigAooooAKKKKACiiigAooooAKKKKACvhj/AIKn3Hw0&#10;tPAHg2T4laN4h1iz/tCX7GPDtzDBNG+1d29pEf5dtfc9fLn7dXjH4neD/CHhqb4ZeArTxzfy3r/a&#10;IrvTVvBbIFG1trfd/wB6gD2/4QtpjfCfwb/Y8M0Gk/2LZ/Y4Z/8AWxw+Qnlq+P4tuM12lcz8PrvU&#10;r3wH4auNYshpmrTadbSXlnHHsW3naNTJFt/h2tla6agAooooAKKKKACiiigAooooAKKKKACiiigA&#10;ooooAKKKKAPGPhj+zD4U+E3xi8ffEPQ4TDqPi/yjcw4XZb7eZNn/AF0b5j717PRRQAUUUUAFcP8A&#10;ET4N+Cfi3pUtl4w8Mad4hhkTH+lWylx/uv8AeX867iigD8zvjX/wRj8Naws998NPFd3ot0S0n9n6&#10;wBc2/wDuo64Zf+Bbq+MPi1/wTY+OXwms/t8nhkeJdPj+/Nocn2kx/wC8i/Mtf0AUUAfyy3dndaPe&#10;tBPDLaXUT4Mco2sjrX7hf8E0/wBsK0+P/wAM4PCGt3kh8d+GbZIrgTHBvbbO2Odf7zfwv6fKf4q9&#10;2+Nf7KHwu/aCsvK8aeFbW9ukDCPUIf3NzHu67ZV59K+WfCH/AATY1P8AZo+NGj/Eb4S+JTqdrYz4&#10;u/DmrfK8tq/EkaSr95vusN237tAH6EUUitupaACiiuN+Lfj6y+Ffw18TeLtQl8q00ixlunP+6vy/&#10;+PUAfnt+278SP+F8/tV+FPhRpY+2eHvBcn9ra5j7kk+3dt/2tq7F+patqZt09eDfsnadfa3pXiz4&#10;ma3/AMhrxfqMsvm/7HmMzf8AAd36V7vX3GV0fZYfn+1I/IOIcX9ZxsoQ+GHu/wDyQUUUV7B8sG/3&#10;ooooAr6g1yulXv8AZ/lTah5DfZ4pvkTft+XfX56+Bf2cfGPiL4tWWia5o9zpsYu/MvLmeM+V5Ybc&#10;3zd92MD6iv0Sp3nSv+7rzsTg4YqUef7J7eX5pUy2FSFKK9/qN2xxeTHb/ubSJFiji/2F+Vf/AB2v&#10;kb/goFeS+V4GsskRbLmTj7v3lr65rwf9rn4O6l8UfCOmanosZutT0TzQbADLyQt97b/tLtox8JTw&#10;sowKyOpCjmFGVXb/AO1OE/YH8FW8dh4l8XXEcU9yJF062B+9F/FK3/fLCvq+4uIrKxvbiT/VRWs8&#10;kn/AYmr88P2f/wBoLVPgLq97p93p327RbqT/AEuwmyksbr/Eh/haux+OH7ZNz8QvCs3hzwzpkuhW&#10;F1xd3Eku+aVP+ef+yteVhcww9DC8r+JdD6LMslxuNzKU18Era/yo+evLl8Q+KvL0+H97e3h8iL/e&#10;f5RX6ZfFLx7H8IvhXNrF3/yELWxWyt/+ml0y7V/+K/4BXyr+xn8ELrxB4ot/G2sWnk6Lpj+ZaCUY&#10;+0z/AMO31C/eq7+3j4/l1HxTpng6M4g0xDcXHvPIM4/4CuBWGEbweEniJfFLY78yjDNMyo4GHww+&#10;L/I8n+Bnxj/4Vl8QZPEepvfXsRWSSSyglKLcu3Z/9mvabf8A4KAXw1QG48H2Q071ilbzv++jxVz9&#10;iH4Sabd6DqXjHW9NhvBJN9m0/wC1R70j2/6yT/2Wuu/bU8MeG2+E41ieztbLWYrtI7SWCPY8gb7y&#10;/wC0u2roUsTRwntYVOX7VicZXy/E5p9WrUeaXw3v+h6j8LPjJ4X+MWlXlx4dlmE1vt+0WF5/rY93&#10;8X+0v+1XdRwyy18L/sDW9zL8VtTkjz9gj0yX7Tn7v+zVj9oz4ufFDwd8U9Ykt7jUdC0SRWs7SAf8&#10;e8sO3bu/u7mHPrXfSzHlw0atWPXoeFiMj5swlhMNLpza/ke8QftdfDZ/FMuhyXeo2UsczW32uWLf&#10;DvVtv/fP+1Xslflt8INY0DRfiXouqeLBNNo1tci4uBCNzvt5/nX6WeDfiF4f+Jelzan4c1KLUrX/&#10;AJaA/I8f+y6NTy/GPEqXPa/RGed5VDL3F0Yvltq38Js3V5a6dYzXl5N5Npao0txL/wA80X71eBfB&#10;rQZf2lfjPe/FLVIf+KL8PP8AZtHtJv8Alo6/dbZ/483+1XSftK63dXPhbTfAWjjz/EnjG6Syt4f+&#10;ecGfmb/dr3TwD4F034Y+CdH8KaYf9F02HyzN/wA9X/5aS/8AAmr4XjbN3hqUcDRl70tz2OHcHGnT&#10;li5/FL3V/h6nQySeb+8plFFfhx9gFFFFABRRRQAUUUUAFFFFABRRRQAUUUUAFFFFABRRRQAUUUUA&#10;FFFFABRRRQAUUUUAfPf7eGqfYPgELPrLqWqwRx/+hf8Aste3/DvSf7E+HPhPT/8An20uCL/x1a+c&#10;/wBu24+3wfC7w/H/AK2+1pZfK/4Ft/8AZq+rPs/2Xybf/nkixf8AfK7a2zJ8uAw8f5nOX/pMT9W4&#10;Jp6Vp/4Qooor5k/UgooooAKKKKACiiigAooooAK8W+JeoXPwN+PngD43afzaQ3UWgeIYYfvyWszb&#10;Vb/P+zXtNcx8TfCsXjr4ZeJtAuIfO+36dL5cX8e9fmX/AIFuWvWyvGyy7F063nr/AIftHk5rg447&#10;CVKP3ep+g4Icbl5zT6+bv+Cf/wAYZPjL+zH4Uvr+QHW9Ii/sfUkP3/Og/dhn/wBplVW/4FX0jX7+&#10;fgQUUUUAFFFFABRRRQAUUUUAFFFFABRRRQAUUUUAFFFFABRRRQAUUUUAFFFFABRRRQAUUUUAFFFF&#10;ABRRRQAUUUUAFFFFABRRRQAUUUUAFFFFABXwn/wWI/5NVh/7DFtX3ZXwn/wWI/5NVh/7DFtQB9kf&#10;Dn/kQfDP/YOt/wD0WtdJXN/Dn/kQfDP/AGDrf/0WtdJQAUUUUAFFFFABRRRQAUUUUAFfDv8AwUxs&#10;NJv7H4dDVPjJefCYC6u/L+y21zMdRP7n5P3Dpt2+rf36+4q+Jf8AgpR46+HPgux+Hf8Awn/w0m+I&#10;v2m6uhZeTdNCbLb5O9vl+9uyn/fFAH2PoAA0TTdk/wBrTyI/339/5fvVp1maA0UuiabJbw+RCYI9&#10;kWP9Wm0YWtOgAooooAKKKKACiiigAooooAKKKKACiiigAooooAKKKKACiiigAooooA/P7/gpx/yM&#10;HgH/AK4z18a+E/8AkcPD/wD2EbX/ANGrX2V/wU4/5GDwD/1xnr418J/8jh4f/wCwja/+jVr8yzf/&#10;AJGMvkfjme/8jaX/AG6fuQlPpiU+v00/YwooooAKKKKACiiigAooooAKKKKACiiigAooooAKKKKA&#10;CiiigAooooA+cNQ+F/xYl/bIs/Gdv4m8v4Vx6UttJov2luZ/m+byv/Zq+j6KKACiiigAooooAKKK&#10;KACiiigAooooAKKKKACiiigAooooAKKKKACiiigAooooAKKKKACiiigAooooAKKKKACiiigAoooo&#10;A4H4/f8AJD/H/wD2AL7/ANENXzP/AMEh/wDkzyy/7Dd//wChLX0x8fv+SH+P/wDsAX3/AKIavmf/&#10;AIJD/wDJnll/2G7/AP8AQloA+1qKKKACiiigAooooAKKKKACiiigDzr4+x28vwR8dJea/L4YtP7H&#10;uvN1qHdusk8pv3vyMrfL975WBrzP9gS1srP9nHS49O8fTfEu0+23f/FQTxTRPL+8PybZWdvl+796&#10;vTPj/qOj6R8EfHF5rujSa/o1tpF1JeaVD9+6h2NujH+9Xm37BniTwl4s/Z10zUfBXg6bwNoD311H&#10;Hos0hkZHWQ7m3HruoA+jqKKKACiiigAooooAKKKKACiiigAooooAKKKKACiiigAooooAKKKKAGjr&#10;XyX/AMFI/wDkiGnf9hWGvrQda+S/+Ckf/JENO/7CsNeZmX+5VPQ8fOP9wreh+aU3+omr9pPgf/yR&#10;7wP/ANge1/8ARS1+Lc3+omr9pPgf/wAke8D/APYHtf8A0UtfK8NfxanofFcI/wAWr6Hf0UUV96fp&#10;oUUUUAFFFFABRRRQAUUUUAFFFFABRRRQAUUUUAFFFFABRRRQAV8Xf8FM/E2ueGfAPhKTQ/iX/wAK&#10;0ml1FhJdeayfaflX5fl/u/er7Rr41/4KS+NPh94I8C+E7j4gfDqX4jWk2ovHbWsVw0H2Z9q7m3L/&#10;AHulAH038Kbia5+F3hK5uNT/ALYuZdHs3l1D/n5fyF3S/wDAvvfjXX1yfwsu7DUPhn4Sn0yx/szT&#10;pdHs5bawP/LtC0K7Iv8AgK/L+FdZQAUUUUAFFFFABRRRQAUUUUAFFFFABRRRQAUUUUAFFFFABRRR&#10;QAUUUUAFFFFABRRRQAUUUUAFFFFAEfQEV8Gf8Fa/HV7b/C3wZ8OdLEv2vxnrCxSeVz+5h27l/FpE&#10;/wC+a+9OnNfml+1X4l/4W7+3Ho+hj99ovw60trmUD/n8m52/kqVvh6ft6sYdzjxdeOFw9Ss/soNC&#10;8PW3hHRNN0S0ObbTYVtj/wABX5v/AB6rtDNvor9G5eU/BpSlKXPMKKKdG2yrIOf8UfELwv4Jnij8&#10;Ra9YaRNJ/q4rqTL/AO9spfD/AI+8LeMP3eieJdP1Kb/nlFc/P/3xXg/xR/ZF1j4q+PdZ8R3/AIrg&#10;giun/wBHi8pn2IvyqtfP3xZ/Z18Y/AoW+t+eLzTPMHlapp7svlP/AA7u6tXh1sXiqEpT9n7h9fhM&#10;ry7FxjCGI/evpb3b9j9FmXZRXy1+yj+0lqvjLVR4M8UzfbbqSP8A0DUJjmXKr/q2/vexr6lr0cPi&#10;IYmHPA+fx+Bq5dX9jV3CnK23/V02ius4DjPHnwa8E/EsEa/oMUt0et/Z/uZf++l/9mridH/Y5+GO&#10;j332j7HqOpeU/meVd3Pyf+O4r2miuWeGoTlzziuY76WOxVKnyQquMf8AERmW20yx8wwxWdhYweb5&#10;UMWxI0X+4i1+YnxA1+/+M3xgvb2CE/atXvvLtoh/dZtqiv0/rhbX4HeBbDxrB4utNBjs9ZifzIhE&#10;dkO/+95X3d1ceNwtTFKMIS93qetk2ZUcudSc43lJaHSeD/Cdt4D8K6N4bs/9VplqsX/XR/vSN/31&#10;vr4x/bm+IZ134gWPhS2mJtNDhxKF+79pb7//AHz92vtzVNQl0vSrzULeGW8u7aBpY7X+OR/4Vr8z&#10;dB8Ha18TPjJa6Rq0M8Oq6vqLPc+cjIxy26Ruf9ndXLmk5RpRw0PtHocOUlUxFTHVpfAub5y+KR9g&#10;fsZ/Do+DfhadZuIf+Jh4hfzB/f8AIX7n/j25q8V/bn+JR8RePrPwnazZsPD6bZVH3ftLff8A++fu&#10;19vbbHwzpX7v9zp+mWv7v/pmka7a/K+OO++JPxAaIymXUNZ1DHmnuXf7361jmP8As2Hp4eH2jsyP&#10;/bsfWzGt9n9f/kYn0f8ABv8AZE0H4h/Biy1vVNTurLW9RkaS3mh+eKOH7qq6/wC8te//AAJ+D1j8&#10;C/CF5p9xeQ3cly7XGoXwOyMRqrf+grXcaB4dtvCHhzTNDs/+PXTLVbb/AL5+83/fW+vIf2s/Gt9o&#10;ngfTfCuj4/trxdP9ijEX3zDv2t/303y13exw+BpfWJx1ijxZ4zGZxiPqfN7k57f3Sj+ztDcfHH9o&#10;DXvirdiWHQPD3+h6PH/Dv+6g/wDZm/36+sq5P4VfDmx+E3w60bwvZ/8ALrAstxL/AM9Jm+aRv/Zf&#10;+AV1dfzVmuPeY4upiJfI/SoxhThGlD4Y7BRRUsMfmz+X/n/erxyjkPHHxX8G/DWfTLbxVr0Wjzan&#10;u+z+aP7v8T/3V/2q6HSdW03xBZf2ho+p2mp6fL/y92kqulflx+1J8S5fjD8btYvLMtLYW8g03T4h&#10;/cT5f/Hm3H8af+zP4u8Q/Dr46eH7G0nmhM18tjeWm/CSIzbWVlr7R8Pr6rGtze/bmaOn2Pun6m0V&#10;LcR+VPNH/t1FXxZzBRT2XZTKACiiigAooooAKKKKACiiigAooooAKKKKACiiigAooooAKKKKAPlr&#10;4/QjxV+2D8IvD+POjsYEuZIv/In/ALJX1pcPvnm/36+Y9K0r+3v2/wDX7uQedHo+ixy5/wCefyKv&#10;/s1fTFVnM1/s9FfZhH/yb3j9t4Po8mXyn/Mwooor50+7CiiigAooooAKKKKACiiigAp0bbP3lNoo&#10;A4n9i/Vv+FO/tj/ED4bSzeVonjC1/t/S4f4Dcr80u3/gO/8A74r9Fc84r8qf2ktTl+GHjj4XfF6z&#10;zFN4a1iK21CUf8+cjfvP/QnWv1L02/h1OxtL23OYbmFJYz/sMu4V+75JivrmApz+0vdfyPwjO8L9&#10;Vx9SP2Ze8vmX6KKK948MKKKKACiiigAooooAKKKKACiiigAooooAKKKKACiiigAooooAKKKKAOV+&#10;I3xB0f4V+BtY8V6/OYNF0i2a6uZQNzbFH8I/iavzN1b/AILF+M/FnilbP4e/CyC8tZOI7a8lluLm&#10;THf91gf8Br6L/wCCs1lqd7+yNff2eLkwxavZyXph/wCWdt825n/2d2yvYP2Q/hn4J8Afs/eBo/Bk&#10;NrNp9zpcF0dUijUPevIis0r/AO03p26UAfEf/Dzb9oz/AKIbF/4BXf8A8VXa/BT/AIKB/HP4g/FL&#10;w14b1z4NQ6ZpWpXSW1xfxW1ypt0b+L5m21+iuynbaAFooooAKKKKACiiigAooooAKKKKACiiigAo&#10;oooAK+E/+CxH/JqsP/YYtq+7K+E/+CxH/JqsP/YYtqAPsj4c/wDIg+Gf+wdb/wDota6Sub+HP/Ig&#10;+Gf+wdb/APota6SgAooooAKKKKACiiigAooooAK+Wv23fC3xz8SweDh8E73T7OaKec6qdQFpyn7v&#10;y9v2mNv9v7tfUtfFP/BR/wCGvgz4hWPw6Xxh8UofhotpdXP2YyxSSi9dvJ3D5f7u3+L+/QB9kaSL&#10;hdLslvMfavJQSf7+35qvVm6FDHb6LZIk3nxRwr++/wCeny/erSoAKKKKACiiigAooooAKKKKACii&#10;igAooooAKKKKACiiigAooooAKKKKAPz+/wCCnH/IweAf+uM9fGvhP/kcPD//AGEbX/0atfZX/BTj&#10;/kYPAP8A1xnr418J/wDI4eH/APsI2v8A6NWvzLN/+RjL5H45nv8AyNpf9un7kJT6YlPr9NP2MKKK&#10;KACiiigAooooAKKKKACiiigAooooAKKKKACiiigAooooA4n4rTXFj8O9fuLeeSCZLZiksQ+Za+No&#10;/G/iIwL/AMT2+/77r7X8faHceJfBur6VbypBNdwNEryDKjPrXzqP2WPEwgwNV03IGcDf/hX4/wAZ&#10;5dmuMxdKWXxk0o62fmz9S4RzHKsHhakMfKKk5aXjfp/hPNV8aeIzz/b99/31Q3jjxF0/t++P/A6x&#10;pVMUkqnrG7R/9811/wAOvhjqfxMN4mn3Vtamz27/ALTu/i+gr8cws8zxtZYfDylKb6XP1jExy/B0&#10;nicRCEYLryr/AOROx/Z58TazqnxPht77Vrm7tvssv7qV9y9Fr6vUADHXNeCfCT4E634C8cw61fX1&#10;tLapBLHsiyW+YD1Fe95G30xX9F8H4bGYPLvZY2LU+Z7/ACPwXirE4PFY+M8DJOHKtu+pNRRRX3B8&#10;eFFFFABRRRQAUUUUAFFFFABRRRQAUUUUAFFFFABRRRQAUUUUAFFFch4g+LHgjwlqBsNc8ZaBo2ob&#10;d/2XUdTghlA9djMDQB19FZGh+JdI8U2P2zRNVs9YtDwLnT7lJo/++lJFa9ABRRRQAUVQ1DUrbS7G&#10;a7vLiKytYk8yS6mkVEjX+8zNwKg0HxJpHinTYtQ0PVLTWLCX/V3Wn3CzRH/gSkigDWoorkNd+LHg&#10;jwte/Y9Y8ZeH9Hu/+fW91OCF/wDvlmBoA6+isjQvE2keKbL7domrWGs2h4Fxp9wkyf8AfSkitegD&#10;gfj9/wAkP8f/APYAvv8A0Q1fM/8AwSH/AOTPLL/sN3//AKEtfTHx+/5If4//AOwBff8Aohq+Z/8A&#10;gkP/AMmeWX/Ybv8A/wBCWgD7WooooAKKKKACiiigAooooAKKKKAOL+LNr4hvfhr4mt/CIhHiaXTp&#10;49O88Js8/afL3b1Zdu7+8MVxP7JmjfErQ/gvptn8Wp7W78ax3Nx9oks/IERj8z93/qFVPu+1dR8e&#10;NKstd+C/jfTtS1v/AIRmwutIuIrjWvvfY0ZG3Sf8B615v+wn4R0DwP8As66XpfhrxuPiDpCXt1JH&#10;rUcbIJN0nK4bn5aAPoqiiigAooooAKKKKACiiigAooooAKKKKACiiigAooooAKKKKACiiigBo618&#10;l/8ABSP/AJIhp3/YVhr60HWvkv8A4KR/8kQ07/sKw15mZf7lU9Dx84/3Ct6H5pTf6iav2k+B/wDy&#10;R7wP/wBge1/9FLX4tzf6iav2k+B//JHvA/8A2B7X/wBFLXyvDX8Wp6HxXCP8Wr6Hf0UUV96fpoUU&#10;UUAFFFFABRRRQAUUUUAFFFFABRRRQAUUUUAFFFFABRRRQBH096z9T0TT9YhWLULG1vo0+6l1EsoH&#10;/fVfOet/tO+INM1rULKPSbGSO3uJIoz5p6K2P7tU2/at8SqDnSLH/v63/wATXwc+NclpzcJVHdf3&#10;ZH2lPg7OKkYzhBa/3on1FHCkEQjjURxoMbR2qUDGBXysP2rvEnmYOk2OfTzWx/6DWp4S/aU1/XvF&#10;mk6ZcaRZRxXlwsUjxytu/wDQadHjTJq9SNKFR3k/5ZCq8H5xRhKc4K0Vf4on01RRRX3Z8YFFFFAB&#10;RRRQAUUUUAFFFFABRRRQAUUUUAFFFFABRRRQAUUUUAFFFFABRRRQAUUUUAFFFFAGbqF5baVZXV5d&#10;SiC2gjaaWVuiIoyzV+QP7Pmt3XxH+I3xe+I9x/qfEOsNFH/wFm/9lZK/Qr9vH4lf8Ks/ZT+IGrxy&#10;CK5uLFtNiP8At3H7of8AoVfDP7N/hb/hFPgh4Zg/5a3MDX0n+/I3/wBjXtZRS58Tz9kfIcTV1SwH&#10;sv53/wAE9Jooor7Y/JgqG9u7bTrG9vLybybW2gaSSX/YWpqhvLW21CxmtJzFeWtyjRyRffSRP4lq&#10;C4/EeDeE/wBtnwJr17Jb6rDd6AUk/d3Mv75ZE/4DjbXAftS/tNeFfGHgr/hD/C00upC4nWW5vjFs&#10;SPb91E/vV0Pxi/Yn0LV9Mm1PwF52mapHuk/syaTzIpx/dRv4W/Svlr4U23hUfEGz03xzazHRJpvs&#10;88sUjI9u3Td/311r5fE4jF0/9mrW97qfo2X4LKq3+34bmlye9yf1/wDJHo/7FfgG98RfFmDX/JP9&#10;l6HG11LKR8u/oi/99Gvsf4sfF/w/8HPD39p63++urrd9jsYv9bcP6/7K/wC1XReGPC2h+C9Lh0vw&#10;/ZxaZpUX739z9yT/AKa7/wCL/er81vjd8SNR+LXxL1HVbo4i8z7NZ2y/dihVtqItdU3/AGVhuSOs&#10;5HBSh/rHmEq09KUF/wBvHoWs/ts/EfUtSml06a20y03Hy7WC3DiNfxzXoXwq/bkkur7+z/H1nF5M&#10;u2KLVNPj2GP/AGnT+Jf93bXrn7PfwU0X4efDnTHvNHtZ/Ed7Atzd3N5HvcbvmWJM/dXbsr5w/be8&#10;B6B4P8b6NdaHZRaY+p2rSXVtANsQdSPmRf4d27pXPOONw1L6xKp6o7aU8qzDESwMKFt7TX90+6IZ&#10;orqCG4t5oZrSVFljlh+5IjfdanV4b+xj4judd+CJt7ybEWmXUkUcs3/LOH73/fK7q5j4gftx6R4d&#10;1uXS/DOhLrsVu/lvfzysiS/7iLXtfXKUaUa0/d5j5FZTiqmKqYajHm5GfTNFeOfB39qPwv8AFy9h&#10;0jyJdA1+T/V2ssu+G4/2Ub+9/stXsdb0qsKseeEuaJw4jC18JP2NaPLIPu0ySztri+hvJLK0/tCL&#10;/V3XlL53/ff3qfRWpyFfUNPi1fSr3T7j/VX8DW0n/Alr8z/Gfwy8a/BHxbDcXWn3VlNbT+bZ38ce&#10;6KTa3DI/ev04okWKeDy5IYpov+eU3zpXn4zBrF8vvcsonvZXm08rcly80Zbo8w/Zx8eeLPin4Cm1&#10;vxTDHFLLN5dnLFHs+0Iv3mb/AIFvrI+FyW3xv/aX1/xXJNFN4f8AAcH2LS4v+eszfK0v/obf981t&#10;/tB/EGL4UfCXUryz8qG/uk+w6dFD8nlu33mRf9muk/ZT+F3/AAqv4L6Zb3EH/E61f/iZaj/f+b/V&#10;r/wFa+F4xx8sFl0cJze/Pc+myOhCtVqY/l5Y/DBf+lHrrNvpKKK/Bz68K8p/al+J/wDwqn4IazqE&#10;c/8AxNdT3abZ/wB/fIvzN/wFd9er1+fP/BQr4hTa58U7PwhF5n9neH4AOf8AlpNJ8zt/7LXs5ThP&#10;reMjDovefyNaS5pHLfsP/DT/AIWF8bIL+7hM2leH4JNSufQsqt5af8CauV+Ekn9rftP6LK//AC01&#10;7f8A+RTX1j+wR8OpvB/wk8S+M7gmG61yCWK2z/zwjVvm/wCBMzV8l/s2k3/7SHhKT/npqqyf+PV9&#10;v9Y9vXxf8sI8v53Onm5nI/WK8/4/pv8AfavJv2gv2gNE+AXhbz5xFe+Jr5G/s7Sh/wCjJf7sf/oV&#10;dN8Z/i3onwV8LXviPW5v42jstP8A+W17N/Cqf7K92r80vDeheN/2t/jBs86S91a+kzPdTf6mzh9/&#10;7qL2r5LKcujif9pxPu0o7/3jlpw5vfnsdPoP7cvxY0jxDNqdxrEWp21y/wC80+7iX7Pj+6u3DL/3&#10;1X2z+zd8f4/2gfC+p3/9jf2NqOmOkdzFDIWhk3fxJ/8AE1+d3x90fw94a+I174a8KTy3mlaRtsjd&#10;SHd9pmX/AFkn4tmv0U/ZT+GH/Cq/gvo1hJB/xNdT26le/wB/5vur/wABWvYzuhhI4ONaFO05bfZN&#10;qqjyne6x448NeHdVs9L1jX9P0zVb7/j3tbu52PJW0y7TXwJ+2B+zv8TdY+LOp+JoNLutf0rU5FNl&#10;NaDe0afwxbPvLt/KvsD4E+EtX8C/CDw1omv3kt5qltD5twJZd7Rbvm8r/gP3a+exWCoUcNTrQq8z&#10;lujJxjGJ3VFFFeKZBRT2jlX95TKACiiigAooooAKKKKACiiigAooooAKfDH5s/l0yqWvaxF4c8Oa&#10;zrEn+qsbGW5/75WnGPMB4l+zi/8Awlvxo+NfjD/llLqKabby/wCwu7/4mvoWvAP2God/wDGqP/x9&#10;axq93c3Mv/Atte/1zZxJfXakF9n3f/AY8p/ROQUfYZbRh5f+lBRRRXjnvhRRRQAUUUUAFFFFABRR&#10;RQAUUUUAcP8AHTwf/wAJ98HvFmieT50stjLJb/78a7l/8eWvqD9hrxXc+Mv2Tfhnql/N5922lrDJ&#10;J6mNmj/9krxuLyxMd4zF/wAtK1f+CbOrPpvgr4h/DySXzZPCHii5itwf4LWYLJGv576/SuDsRpWw&#10;/pL9GfmnGFDWjiP+3f1Psqiiiv0s/NwooooAKKKKACiiigAooooAKKKKACiiigAooooAKKKKACii&#10;igAooqhqmrWOkW/maheW1nD/AM9LqVY1/NjQB43+2L8V4/g98AvEGv3Pg6XxxYSD7Dc6XERt8mRW&#10;VpHyrfKvfjvX5B/s2/t5fFb9mLQ9S8P+H9MHiDw3K5ks7DXY5pfsX+40ZXHuvSv3huryyisTcTzw&#10;i1CbzNK67NvruPFZH/CS+EP+gnov/gRD/jQB+Tf/AA+R+M//AETnw9/4D3f/AMcr0D4Bf8FS/in8&#10;V/jP4T8H6p4H0Oz0/WL1bW4ngt7lJIkP8XzORX6Sf8JL4Q/6Cei/+BEP+NSWniDw1czxR2mpaXLc&#10;j/Vxw3MZf8lNAHQ0UUUAFfD37f8A/wAFAv8Ahl+S18IeD7O01Px1ewedIbsF4dORj8rOqsN0jfeV&#10;fxNfcNfkJ8MPBGiftDf8FU/F0+rxS+KvD2k3tzckyxs8MbwLtjR938KyLtH+5igDlI/ib+3p4w0u&#10;Xxhp3/CWQ6Lc/wCkxx2thEkWz/YRk3ba+mf2Av8AgoJ4q+OHxEuvhn8RtNtbbxKkU8ttqEEXkPI8&#10;eTJFLEf4sf3cfcr9CI4/KARBiOvyn/4KRaDYfs9/tW/Cn4r+HLNtGmvbpbnVLuKNltpZI5V3b9v8&#10;TR9V7igD9XaKztH1SPWdKs9Qtz5kN1BHcRn/AGXXcK0aAIZJY4Yd7kRpX5df8FE/+Chup6B4u0bw&#10;Z8GvGX2OWxzJrOraT5co8xvlWDcVZfl+8dvfiu8/bq1H9pT4o/GT/hUfwssryy8IXWlwXV5qsMf2&#10;ZJN25ZEe6OPl9Y15PpXwF+2H+yVF+yRrfgLQ7jWZNa1nV9O+3ahII9kMcgk2+XF3Zf8AaagD99/D&#10;073Gh6ZPIfMlmtY5Hk9SVWvjH9vP/goVD+zhejwR4JtIdZ+IlxGsr+cjPDpyN93co+9I33gvupNf&#10;Znhb/kWNH/69If8A0Fa+LvDf/BOi+0/9scfGPxJ4rtfGelG6nvxYajEy3MU/zfZ1X7yssa7MZYfd&#10;6UAfJFv4p/4KA+JLP+27Q+MPsl6n2mOOKxgT5G+ZdibPyr279kP/AIKZa5L42i+Gvx5gi0XVflto&#10;Nbmia3fzv7lwv3VZuMMu1a/TGvyE/wCCzmgaPpHxT8A63psMcPiS+sn+0eV9+REkxE7r65+UN/s4&#10;/hoA/XgEONy85r4W/wCCxH/JqsP/AGGLavsL4ZS3k/w68NPqPmjUJNOtzced9/f5a7v1r49/4LEf&#10;8mqw/wDYYtqAPsj4c/8AIg+Gf+wdb/8Aota6Sub+HP8AyIPhn/sHW/8A6LWukoAKKKKACiiigAoo&#10;ooAjyABxQ3sMmjdggd64H4yfFuw+D/heLW9Qsrq+hedLcRWm3flun3vpVQg5y5YnPXr0sNSlWqyt&#10;GO7PQMD1rxz9oH9lnwH+0xHoUfja0ubwaK8slp5Evl/6zbu+v3F/KvPf+G+vCv8A0LWtf+Qv/iqP&#10;+G+vCv8A0LWtf+Qv/iq6/qWI/lPnf9acm/6CF+P+R9M2NlHYWUFrDxDCixoPZasE4HC5/Gvl5f2+&#10;PCzYH/CNa2SP+uX/AMVXpnwW/aB0n43z6zHpem3mm/2b5fmG82Zffu6bSf7tTPC1qceacdDpwufZ&#10;ZjKsaGHrKU301PW6KKK5D6EKKKKACiiigAooooAKKKKACiiigAooooAKKKKACiiigAooooA/P7/g&#10;px/yMHgH/rjPXxr4T/5HDw//ANhG1/8ARq19m/8ABTof8T7wD/uT18ZeEf8AkcvD/wD2Ebb/ANGr&#10;X5jm/wDyMX8j8cz3/kbS/wC3T9yEp9NXpTq/Tj9jCiiigAooooAKKKKACiiigAooooAKKKKACiii&#10;gAooooAKKKKAG9qa/wDq6d2pr/6uk9hI/PK6/wCP+8/67Sf+hV77+yP/AMfXiX/tj/6Ca8Cuv+P+&#10;8/67Sf8AoVe+/sj/APH14l/7Y/8AoJr+XeDv+R/R/wC3v/SWf0nxX/yJKvpH84n0pRRRX9Rn82hR&#10;RRQAUUUUAFFFFABRRRQAUUUUAFFFFABRRRQAUUUUAFFFFABRRRQB8S/8FOf2tdS/Z4+GdloHhW7F&#10;l4x8Sl445wPntrVf9ZKn+1nCj/fzXyD8Ev8AglT8QPj/AODIPG/j/wAYzeGNQ1L97b2moWz3l3JD&#10;/DLKzONu7sv93nvU/wC3Zd3fxc/4KN+FPBcnlGzsrvTLGOK9kZ4djskknyfwq2eV71+w1nax2dnD&#10;BHiOOJFQCP7o20AfizrHgf4wf8EsfjB4f8QRajLrvgC9m+zSyxbvsl7CzbpIniLfu5tq7l91z0yK&#10;/Zbwl4nsfGvhfS/EGmTCbTtTtY7q3lHdGXcK+M/+Cv8A4Rude/ZUbVbeeGKHRNXtrq4ikHzyrI3k&#10;qq/8CkDfhXY/8EvvHlz46/ZA8M/bIZIZdHnn0gSyy7/NWNtyv/s/6zbt/wBigD62rP1PVrLQ7Ga/&#10;1C7isrSJN8k08m1EH41oV81ftvfswa/+1b4C0bwvo3iaLQLWLUVub0y7yksO3H3V+83pu4oA+EP+&#10;Ckf/AAUGh+J8Op/C34b3nn+Ft4i1jWoiNl7tb/VRN/zz3dW/i+lfY/8AwSrXH7G3hk+t3dH/AMfr&#10;5z/bC/ZF8G/sl/sKa/p3h/8A4mWrX2qWJ1HWryJftNxiVdqp/wA84/8AZWvoz/glb/yZt4Z/6+rr&#10;/wBDoA5n/gph+1jqfwZ8Iab8O/BOZvHPi9Htx5W4zW1s37vcmP8AlozfKv518w/D3/gj38QPH+h/&#10;218QPHUWiatcopjtfKa+m2fe+d2dfm/2e1fpR8R/2Zvhz8UPHGgeM/EGgRT+JdDuoLqz1SKRkm3x&#10;NujVtv3l3fw16zQB+HnxN+Afxz/4Js+I9M8b6B4k/tPw3HdeVHd2kjfZpP4vKubfd8qt/wDqYGv1&#10;s/Zo+ONj+0V8GfD/AI7tII7OW+Qi5tPM3/Zp1O1k3f5+9Xzf/wAFa/ip4e8Kfs0Xng+8niOv+Iri&#10;D7HaAqX2RyrI0jLnO35du7+9XT/8Es/AOp/D79kbRk1OLyZtXvrjVo4jGyPHHJtVd27H/POgD6C+&#10;P3/JD/H/AP2AL7/0Q1fM/wDwSH/5M8sv+w3f/wDoS19MfH7/AJIf4/8A+wBff+iGr5n/AOCQ/wDy&#10;Z5Zf9hu//wDQloA+1qKKKACiiigAooooAKKKKACiiigDzX9oWXTIPgV49m1vR5fEGlpo90bzSoZN&#10;j3UflndGrc7d1eZf8E/NW8La5+zTpd74M8KXng3RJL678vStQuftEu/zPmcvtH3vpXsvxWufEtl8&#10;NfE8/g63F54qi06eTSoZdrK9yF/dr83y/ex96uK/ZP1j4pa38GrK7+MWmx6Z45NzOJ7WKOOICHf+&#10;7+WMlfu0Aez0UUUAFFFFABRRRQAUUUUAFFFFABRRRQAUUUUAFFFFABRRRQAUUUUANHWvkv8A4KR/&#10;8kQ07/sKw19aDrXyX/wUj/5Ihp3/AGFYa8zMv9yqeh4+cf7hW9D80pv9RNX7SfA//kj3gf8A7A9r&#10;/wCilr8W5v8AUTV+0nwP/wCSPeB/+wPa/wDopa+V4a/i1PQ+K4R/i1fQ7+iiivvT9NCiiigAoooo&#10;AKKKKACiiigAooooAKKKKACiiigAooooAKRulLRQB8J+KvCGuy+LNakj0O+mjlvZtkvkf7TVzd5a&#10;XOn3H2e7gltLj/nnKm1q/QrPJwOe9fGn7RDE/FjU8DkQRD9Gr+d+KuFaOUYZ42FRtylt63P3fhri&#10;armuI+pzpqMYx3v2sjgLPT7jU7gQWNnLdy/884k3NXYfDzwtrtv4+8OTzaFfQxR3i+ZJLB8sfDVv&#10;/sxFv+Fpcjn7E9fXYHfGTW/CnCtHM8PTzCdRqUZbf4bGXE3E1bLcRLAwppxlHe/81yaiiiv6BPw0&#10;KKKKACiiigAooooAKKKKACiiigAooooAKKKKACiiigAooooAKKKKACiiigAooooAKKKKAPz2/wCC&#10;v3iOWf4deAfAtrN/pPiHXkMkX+wowp/76YVg2tjFpdjZafH/AKm2gii/75WsT9vnUv8AhM/26fhZ&#10;4dAMsOiaa11JF6OWaTd/3yqV0Mzb56+syWHLCU/M/MuLK3NWp0f5Vzff/wDsjaKKK+kPhDJ8W/2v&#10;/wAIfrP9gQ+drX2KX7HEP7+35a+I/gp+1HrnwZuJfDPiizk1LREmbzLWUbLiykZvmZMj/wAdavvK&#10;vM/ip+zv4N+ME01/qkU2mazImf7UtD80h/20+61eXi6NepKNbDy5ZRPocsxuEoxqYbGU+aE+vVHK&#10;6v8Atq/Dqx8PzX+lzaheats/0ewmttnz/wAO9/7tfBc32rxL4iLrHvvb+5yI4x1dm6D86+n9V/4J&#10;/wCppe/8SvxXp01r63ccqP8Aoteo/BP9knSfhZrMOvapqQ1/WrY5t4oY9lvG/wDe+blmryK1DG4y&#10;cYVY8qifVYXG5RlFKpPCycm/67Gz8bfEt98Kf2Z/LuJv+J1Lp0Gkeb/HvaJVk/75WvkH9lf4c/8A&#10;Cw/jBpcV3D5ulWBN5e5+7sX7v/jxWvov9vc3TfDTw1JF/wAev9oP9o/39ny1z3/BPy1tpD4xMZzq&#10;pjg2RfxeT825h+OK1rx9rmFOjPaP/wC0cuBqPC5JWxMPjm3/APIn1yzS3U//AF1evzp/a/8AHqeO&#10;PjLqSW0pl0/SUWwtz67fvN/31X2l8e/ila/Br4d3mpynGtX0bW2l2v8AHvb/AJa/7q18E/A34dz/&#10;ABa+KOm6bIHNp532nUJQM7IQdzH8en41ea1ZTlHDw3Zlw1h1QjUzGt8KWn/tx9Lpp8vwo/YWvI7j&#10;zLTUNXVJSY/kb98/yqf+A7KwP2E/hbZajcan401OyivFtJFtrITRh08z7zSbT/dWvpL4v/D+L4m/&#10;DXWPCluIrPzET7HJN9yN4/8AV18i+HdZ+NP7OOi6x4Ug8OSy2N+W2StZfaFR2UrvicZ/hzTrU44b&#10;EU5zjzQivxFhK0sfgsRRoyUas58zu7e6cJ8Q7yLXv2k76TwnFHAJNYSKz+x/KPMVgoZf+BCv0lkj&#10;lafy/wDlrXxj+zz8Go/hleD4m/E+aLQLW13Sadaahn7RcTf89AnX5etVfir+1d4n+JmqSeGvh3aX&#10;Vpp8zbBJDHuvbn3O37q/5NZYStHC05VqvxTeiN8xwkszq08PhNYUlyub2+89/wDi7+0n4S+EM0Np&#10;cTf2/rMr/vLHT5Vxbp/ed+f++a6L4W/FjRPjBok2qaHDdWUUTrHJFdx7fn/2H/irwP4K/sWxW+Nb&#10;+I37+V/3sWjQyYP+9M//ALKv419V2dna6bYw2dnZQ2VpFH5UdrDFsSOvWw8sVUlz1vdj2+0fN5hD&#10;L6EPY4e859Z/Z+4koVd9FVNa1+28KaLqWt3Yza6bC1zJ/wAB+6n/AH18td3wniRjKUvcPAvEWm/8&#10;L4/az0bwpJD53hvwgn2nUf7m/wC83/fXyLX2BJJ5teB/sd+HJH8D6z4/v/32teNL2S583Pzx2ysy&#10;xr/31vr3qv5m4lx/1/MKk/sx91H7PhqEcJh6dH+Vf+TfaEooor5Y6SDUtUttD0q91S8/49LGBrqT&#10;yfv/ACrX5LXcmsftCfG4k+ZNqHiHVMepjRn/APZV/lX641xmmfBnwJonjb/hL9M8NWtnr/zf6VEd&#10;ifN95tn3d3+1XvZXmNPL/aTceaUlozWE+Q17zR7bwX8Mr3R9P/c2mj6JLbR/8Bi+b/x6vyi+Bnjf&#10;T/hz8VPD3ibVIZZ7PTZ2uHihPzSfIdq/99Yr9Y/GVpc6l4H8TWdnB513dadPFbxf89HZfu1+Pp8D&#10;eII/EcWgSaLfw6zLJ5cdhNbMkzv6bWr3OHYwqUsRCrL4t/8AyY0o7SO78feOvGX7U3xY8wQTXuoX&#10;0/lafpkPKW6FvlRF/ma+6ZPDugfsZ/s7azcaX5U+ueR5UmoAfvri8kG1V/3ULcVY/Zk/ZqsvgLon&#10;2298m88a30eLi7/gt0b/AJYRf+zNXgH/AAUT+J5vvEWjeBLObMOmJ9tvP+u7/dX/AICtKpXhmuKp&#10;4HD/AMGO/nYObnlyQ2PGv2X/AIazfGb43aZaXpM1hFMdR1CU941bc3/fRxX3r+1l8Wf+FVfB/Ur+&#10;zmFlrWpyfYdO8o/PH/eZP91a82/4J8fDy20H4Wan4vl/5COt3TWsf/TOGPb/AOhM1eV/8FGfHNvq&#10;/jrw/wCGLaXP9kWryXH/AF0lbd/6DTxD/tLN40fsQ/8Abd//ACYH79U0P2Kfjz8TfFfxSsvC93rN&#10;3rOgyo0t59rO9reNf40bt82K+6lXza+Xf+Cf/wALv+EY+Gt94wvMQahrknlW8svSK1j+83/Av/ZK&#10;8j/ag/bI1fxDrd74Z8C3sml+HrVnguNQtTslvn+6zbuqx+nrXJi8H/aWYSo4SKjGO7JlHnn7h9/R&#10;r5v+rmhm/wCuMqvVXUtUtvD+lXuqah+50+xga5uJf9hV3V+S+k6f8UNC0n/hL9Og8RWWn/63+1YY&#10;5UTH9/f/AHffpXtnxA/bEuPHf7MMPhq8uJT40ub37NqMw+XzLVfmVv8AgX3TU1eHqsakeSSnG/K7&#10;fZD2JT+H/wC1x8U9e+Mxt9IvDqVrrmo+XFot388KJu+6n935a/RSaPyp/Lr8/f8AgnX4Fg1v4iaz&#10;4muc/wDEjtf9HB+6JpM/N/3ypr7+6GufPvYwxUaNGKjyrUK3LzCUUVh+PvG2m/DbwhqXifV/+PCy&#10;TEkUX35H/hVP9qvnYxlUlyQ+IwN2ivN/hD+0L4O+N0Hl6BdzQarEu+TS7wf6Rs/vf3WX/dr0iqq0&#10;qlGfJWjyyCUeUSiiisgCiiigAooooAK8f/a/8Uf8Ip+zr4l/566n5Wmx/wDAvvV7DXy5+2zN/wAJ&#10;brnwt+HlvN+91fUftNxF/sMyxr/7PXpZdCNTFU+faPvP/t33jejCVWrGEPtHs37OPhb/AIQ74FeD&#10;dPkh8mX7EtzJ/vyfM1ej02K1isoIbeP/AFVsixR/8Bp1fJV6ssRVlWn9p8x/TWHpRoUo0f5UFFFF&#10;ZG4UUUUAFFFFABRRRQAUUUUAFFFFACAYJPrXHfsfaxN4H/bx+KXhiebEPivS4Naij94vl/8AZ2rs&#10;q8g1HUv+EL/bs+B3iD/VRaxHPolxKe/93/x5q+v4VreyzLk/mTj/AO3f+2nxvFVH2uX8/wDK1/kf&#10;qFRRRX7MfjwUUUUAFFFFABRRRQAUUUUAFFFFABRRRQAUUUUAFFFFABRRRQAV8Y/t/wD7GvjP9qib&#10;wfceFPFcejHSfNiuLW4kkSGRJOfN+U/My7dv0evs6igD52/aI/Zt1z4yfsx2nwz0vxMdC1W3tbOL&#10;7fFu2XHkoFZX/i2t9a+Ef+HN/wAUv+io6f8A9+5//i6/WHxF4h03wjoOoa3rF5FY6VYQNc3NzKdq&#10;RIo3Mxr4J8Wf8FnvhbourzWekeFfEPiC0jPF/F5UKSf7qu26gDxT/hzf8Uv+io6f/wB+5/8A4uu9&#10;+Bf/AASx+Inwq+MPhPxZqHxFs9TsNHvkuZbXy5v3qL/D9+tP/h9p4D/6J34h/wC/0H/xVdf8If8A&#10;grZ4N+LfxL0DwbZeBtdsrnWLtbWO6nmg2R7v4mw1AH3xRRRQBHJ/qjX5b/8ABMv/AJPh/aF/7fP/&#10;AE4V+pbLur8sv2QtV0z4Vf8ABTj4r+E7P97aeIJLyKOa6k+eN1k+0Mq/3vmXb+FAH6nV+bP/AAW5&#10;P/Fpfhz/ANhuf/0RX6TV+YP/AAWA1o+NfGHwh+FlnB5t3fX32oyxfPLGZGWBV2/8C3UAfor8L/8A&#10;kmfhL/sD2f8A6JWuprF8I6V/YXhPRtL/ANZ9hsoLb/viNV/pW1QAV+P3/Bav/kuHwz/7Aj/+lLV+&#10;wNfj9/wWr/5Lh8M/+wI//pS1AH61eFv+RY0f/r0h/wDQVrXrI8Lf8ixo/wD16Q/+grXjP7W/7Wvh&#10;b9lHwDLq+ryi+1+6Vo9K0SGT97cyf3m/uxr3b8BzQBuftF/tOeCP2ZvB8+ueLNTjF0Ub7FpMUgNz&#10;ev8A3UX+bdFFfnV+y58CvF/7ef7QU3x0+J1m0PgW3ut9paXW7Zc+Wf3UEXT92v8AE3c7u5ql+z/+&#10;x38Rf28fHcPxe+Nuo3UHhW+3GOEboZrlF+7HCv8Ayyh6/N+VfrL4L8HaR8PPC2m+G/D9nFpui6ZA&#10;tvbWsXSNF7UAbI8q2h7RRj9K+Gf+CwOJ/wBlL5OkesW1fT/x3+C1p8dvBUPhm817WvD0Md0t19r0&#10;K6a2m+VWXbuX+H5unsK/N/8A4KGfsc6P8C/gIPEFv448Y+ILn+0YLaO01jU2uLf5urbGP3qAP1I+&#10;HP8AyIPhn/sHW/8A6LWukrm/hz/yIPhn/sHW/wD6LWukoAKKKKACiiigAooooAh27sn1r52/bpIT&#10;4OQH11S3/wDZq+jGIC5NZ+p6TY61bi2v7SG8i3b/ACp4w65+hrejU9lUjPseZmOFeOwlTDc3Lzq1&#10;z8jC6AcHJpVbbyK/UXxh4E8OQ+EdelTQdOEiWM5/49l/55t7V+XUQ226HsRX1uFxX1rm921j+deI&#10;MglkcqcZVOfnv+AjPtGCa+u/+Cfrh7jxwFbP/Hr2/wCuldp+xz4V0XV/gnZ3F7plpfS/bbn95Nbq&#10;zff+le/6VoGl6J5n9nadbWXmffEMSpn8q8rG45VIyw/KffcMcLzw9ShmvtNLc1rd4mxRRRXgH6+F&#10;FFFABRRRQAUUUUAFFFFAGTrjNDo99LH+7lSCQx/ULX5Gy/tR/FpLiaMeP9VX983RYv7zf7Ffrl4i&#10;50DU/wDr1k/9BNfh7chft95k/wDLeXP/AH01fHcQV6tL2fJJrc+C4pr1aCpeyk477Hp3/DVPxb7+&#10;PtVP4R//ABNIf2qPi4T/AMj9qp/CP/4ml+Df7N/i3482mp3fhdtP8rTZ1in+2S7PnZd1ek/8O9Pi&#10;zjBbQ/8AwKb/AOJr52nTzOrDnhzNHylGlnFeEatJzlF+bPNv+GqPi3/0P2q/lH/8TR/w1R8W/wDo&#10;ftV/KP8A+Jr0j/h3n8Wf72h/+BTf/E0f8O8/iz/e0P8A8Cm/+Jq/q+a9pGn1XO/7/wB7PN/+GqPi&#10;3/0P2q/lH/8AE0f8NUfFv/oftV/KP/4mvSP+HefxZ/vaH/4FN/8AE0f8O8/iz/e0P/wKb/4mj6vm&#10;vaQfVc7/AL/3s83/AOGqPi3/AND9qv5R/wDxNH/DVHxb/wCh+1X8o/8A4mvSP+HefxZ/vaH/AOBT&#10;f/E0f8O8/iz/AHtD/wDApv8A4mj6vmvaQfVc7/v/AHs8J8bfEzxT8R57N/FGvXWvSWu77P8Aatv7&#10;vd977qiucguZLWeG4tz5M0Uiyxy/883X5lavphv+CePxXJ5Oh/8AgU3/AMTSr/wTx+K46HRPwum/&#10;+JrCeX46cuedN3OWeVZnUlzzpts83/4am+LX/Q/ar/5D/wDiaP8Ahqj4t/8AQ/ar+Uf/AMTXpH/D&#10;vP4s/wB7Q/8AwKb/AOJo/wCHefxZ/vaH/wCBTf8AxNb/AFfNe0jq+q533n97PN/+GqPi3/0P2q/l&#10;H/8AE0f8NUfFv/oftV/KP/4mvSP+HefxZ/vaH/4FN/8AE0f8O8/iz/e0P/wKb/4mj6vmvaQfVc7/&#10;AL/3s83/AOGqPi3/AND9qv5R/wDxNH/DVHxb/wCh+1X8o/8A4mvSP+HefxZ/vaH/AOBTf/E0f8O8&#10;/iz/AHtD/wDApv8A4mj6vmvaQfVc7/v/AHs82P7VHxb7ePtVH4R//E0o/ao+Lnfx9qv/AJD/APia&#10;9H/4d5fFj10P/wACm/8AiazfEf7CXxO8KeHdT1e8bSDa2MDXMgium37FXc38NDoZrFfaE8NnUV9v&#10;72cZJ+1N8W8YHxB1Vvwj/wDia+8v2FPHPiD4hfB261TxLrF1rGojUp4hLdBd4Rei/Kor8tVYP1r9&#10;Lv8AgnCcfAq744/tSf8ApXdkeIrVcVyzk3oelw5isRWxvJWqOWj3Z9ZUUUV+hH6mFFFFABRRRQAU&#10;UUUAFFFFADe1Nf8A1dO7U1/9XSewkfnldf8AH/ef9dpP/Qq99/ZH/wCPrxL/ANsf/QTXgV1/x/3n&#10;/XaT/wBCr339kf8A4+vEv/bH/wBBNfy7wd/yP6P/AG9/6Sz+k+K/+RJV9I/nE+lKKKK/qM/m0KKK&#10;KACiiigAooooAKKKKACiiigAooooAKKKKACiiigAooooAKKKKAPxs/aG+f8A4K6aN/2GNK/9FR1+&#10;ydfkX/wVS0fU/hP+1P8ADv4qW8En2CTyJPNtI9jb7aRd0bP/AHmXp7V+ofwu+JGhfFnwFpHirw5f&#10;Q6lpd/CkscsUofY20bkf+6y9CKAPnP8A4Kt/8mT+M/8Ar607/wBK46wP+CQf/JoUP/YcvP8A0GOu&#10;J/4LJfEiw0z4J6J4Mg10Qavqepx3FxpcUvzz2sas251/u+YI8e4r6R/YV+F4+Ef7LXgfQ5bOKz1C&#10;W1+3XvlR7TJPI27c2f4tuxf+A0AfQNFFFAHxR/wV2/5M+1P/ALCll/6NWtr/AIJW/wDJm3hn/r6u&#10;v/Q6xf8Agrt/yZ9qf/YUsv8A0atbX/BK3/kzbwz/ANfV1/6HQB9e18//ALVv7Y/gn9lPwqLvW5f7&#10;S8QXQY6foNpIvnXH+02fux+rVnftrftc6L+yl8NLi8MwuPGGpwyxaFYEBv323aJXX/nmjEE+vQV8&#10;P/sf/sBeIP2mddm+Mfx2nv5rTU5/tltYXe5LjUufvy5+5D0wv8Q9qAM79mP9lXxb+3l8X9R+Nnxd&#10;+1QeC7i9aW2sJdw/tFFb5YIf7tuv3Sy/e+bHOTX6y6pq+j+BfDlxqGoXVro+i6bBmWaZ9kNui/KP&#10;91auaTpVjoOl2mn6faRWNhaxrDBawR7EiRRhVVR90VV8V+EtG8deHbzQfEGmQavo19H5VxY3ce+K&#10;RP7rLQB4L8af2qfg9rHwh8cWFn8SvDU91daJeQxxRX6Ozu0DhRXn3/BIf/kzyy/7Dd//AOhLXWfG&#10;X9i/4GaL8J/Geo2Pwu8PWd5a6Pdy280NkqvHIsTMrJ/wKuT/AOCQ/wDyZ5Zf9hu//wDQloA+1qKK&#10;KACiiigAooooAKKKKACiiigDzz49xR3XwW8bxSa/F4RifR7nOvS7tlj8jfvjtIPy/e4rzj9hHSot&#10;F/Z20yzg+IsXxQhjvLn/AIqCHzGEn7z/AFf7xi3y/dr0X4/X2i6Z8EfHN54k02XWPD8Wj3MmoWEM&#10;myS4g8tt6K2RtYrXmX7AuveAvEv7OGjXvw18NX/hTwqb27WLT9RuftEyOsp8xt+4/eagD6SooooA&#10;KKKKACiiigAooooAKKKKACiiigAooooAKKKKACiiigAooooAaOtfJf8AwUj/AOSIad/2FYa+tB1r&#10;5L/4KR/8kQ07/sKw15mZf7lU9Dx84/3Ct6H5pTf6iav2k+B//JHvA/8A2B7X/wBFLX4tzf6iav2k&#10;+B//ACR7wP8A9ge1/wDRS18rw1/Fqeh8Vwj/ABavod/RRRX3p+mhRRRQAUUUUAFFFFABRRRQAUUU&#10;UAFFFFABRRRQAUUUUAFFFFAEad6+NP2hP+St6p/1xi/ka+y0718aftCf8lb1T/rjF/I1+XeIf/Ip&#10;j/jX5M/ReA/+RpP/AAS/NF/9mL/kqf8A25PX17XyF+zF/wAlT/7cnr69rfgD/kTf9vv9DPjr/kbf&#10;9uR/UfRRRX6UfnwUUUUAFFFFABRRRQAUUUUAFFFFABRRRQAUUUUAFFFFABRRRQAUUUUAFFFFABRR&#10;RQAUUUUAflH8Sml8Vf8ABRv4malcf6nQ9Lt7aM/8890Ea/1eu5rjfOi1b9r34/6pH/z/AFtY/wDf&#10;Krursq+4yuPLhYn47xHP2mYz/u8v5BRRRXsHzIUUUUAFFFFAHPfEHwJp3xN8Ial4d1f/AI9bn/Vy&#10;/wAdu6/dkWvh66/Zr+L/AMK9Vm1TQbK8P2dj5eoaTJ99fz/Sv0Cpyttrz8Tg6eIcZS91rqj28Bm2&#10;Iy+MoQtKEujPzluPhP8AGX4wa4ZtT0fW9Uugv+v1AbFT8WwK+v8A9nL4G/8ACkvC179rmivNf1Lb&#10;9sli+7bov3Y19/71euyTSy/6yaq9xJLFBNJHD50sSNLHF9zzH/hWsaGApUJ+25nKXmb47OsRjqX1&#10;blUIdkFxcR2VjNeXE0NlaRJ5sks3yJGleEfEr9tTwt4Qsjb+EZpvFOtPu2FotltE/wDe/wBr/gO2&#10;vJPiLcfG348+L18K3ejXnh/S5JP+PEIyWkadmlk6P9a9p+EH7J/hP4awQ6hqhi8S+JYxvMsvFtbv&#10;/sI33v8AeaoliMRiZcmGjyx7s6FgcFgIRrY+XPPpCH6s8DPwU+KPxjvm8X/EXUpdC0Ep9pn1XWG2&#10;pFD/ALEec/Ra9K+Hfxy+BnwRzonhwajdy5xceI/sX764/wDHvlX/AHah/by+IFxaaNo3hOCc5vv9&#10;Nuz/AM9EX5Y1ra/Zv+FHg3Sf2fj4h8QaPaXt3qVtdXN5d3Ue9ooVX93s/u/41wwpunipUqPxRWrf&#10;vHsVq8a+XRxGMvGEnyxpw91HtPgv4i+GPiNZSz+GtXj1CK2GbgMPLmjHqyV0VfDv7Dkso+M+sRWI&#10;lGjyWM4l9dn/ACzzX3FXsYPESxNDnmfLZtgY5fipUYSvG0QrwD9rLX7zW7Lw18MNAIl8QeJblTcQ&#10;xfwQ/wAIf/0L/dSvoGNd9eA/s22n/C3P2ifG/wAT7iH/AIl+j/6Fp/8Av/dX/wAhh68fiLMP7Oy+&#10;pPq9j0OH8L7fF+2n8MPe/wC3vsn094U8LW3gbwto3hzT/wDj10y1W2/4Gv3m/wC+t9adFLX8ySlK&#10;UueZ+lCUUUVABRRRQAUya3tp76G8ks7SbUIv9XdeUvnR/wDA/vU+igB8bbZ/Mr85Pih+yX8afFfx&#10;E1jWLzw+2ozalfNJ9rglV4vmbj/gKrX6M5zRXqYHMKuXuU6MV73cqE5QOO0W10P4A/B6zjuJoodK&#10;8Nad5txL/wA9Z/4v+BMzV+X9lZa7+0X8ZzFH5k+q+ItRaQ9/LRm3N/wFVz/3zX6teMfCGkfEDwte&#10;aBr8P2zSr5P3kUMux/8AZZHry34Nfsn+Fvgh44vPEmj6nd6nLLA1tbxXcS/6Pu+827+KvUy3MaWD&#10;p1q0/wCLLY1hOMebuaP7Qd9F8Jf2Ytes9ElGmix0+LSLOWI4B3fe2/7X36/Pn9mL4SyfGL4s6Xo7&#10;j/iX22b69P8A0xj+Zl/4F938a++f2wfDkniX9nXxKLcyyy2UkV75cfzt8rfN/wChV8Nfsm/GjT/g&#10;n8TRqerwSzaVe272Vw8P34w2PnH+7Xq5O6n9nYidH3p3f5FUvgkfqlG27/Q44Yf7P8v7N9l8pfJ8&#10;jbt27Pu/dr8g/jzo+gaD8YvFVj4YmE2iQ3zC38scJ/eRf91sr+FfbXxT/bx8CaD4c1ODwhNd69rV&#10;1A8dvMYvJht3ZfvPuwzf8Br5K/ZY+Gcvxh+NmmW94DLp9tL/AGlqEv8AsI27H/Amwv40skw9XAU6&#10;uLxF4xtsx0ouHvn3Z+yj8Lh8HvghZ/2n5Vlqmpo+p6hLN8nlx7flV2/2V/8AQ64H4pft++DvCU/2&#10;PwhZS+K7vP7y6n/c23/AerNT/wDgoL8Sr3wt8O9L8N6fN5A8QyS/af7/AJEe3bH/ALrbk/74r5t/&#10;Y7/Z6tPjZ4vu7vXoZv8AhFtHjElz5R2GeRvuRbvr19q58LhKFelUzTH7SewkoyXPM+hfhr/wUF8L&#10;eJtVg0/xZos3hrzn2fb7OQzQ/wDA14auV/4KH/Fe2lttC8A6XeeeAF1LUfK+58ygwr/3yd1dd+0b&#10;+xt4Qvvh5qmu+CdM/sHWtIg+0m0ilLw3MK/eXn7rfxV8CW66j4w1y0t/MlvdQunjtovMJZnPyqq1&#10;6OW4TAYmrHGYa8VDeL7lQjCUueB92f8ABPb4WDRvCOp+P7uEG71J2sNPI+8iL/rD/wB9bKt/tg/t&#10;P658H/GPh/RPBmpRw38cBudUikiV0JZv3av/AMBr3/wL4b0z4I/CTTNPk/c6f4e05rm9l/56Pt3M&#10;3/Am2LX5bate6v8AH/40yyJmbUPEGo7Igf8AlmjNtX/vlcflXBgYQzTH1sXW96Ee/wD5L/5KTD35&#10;ymfpb+z18TtX+MXw0svE+t6ONHupZ2jjMH+pudv/AC0RP4a9IrN8NeGrHwZ4W0bw/YHybDTLVbaP&#10;/gP3mrSHWvka0oVKspwjyxvoc0viEooornAKKKKAHxx+bOY/+etfLHh9oviz+3lqeqQDztF8F2Xl&#10;ib/bVfl/8iM9fUslx9isb24/59rWeX/vmJmr5u/YQ8OSL4O8V+M7sYu/EOqS+XL/ALCt/wDFb69C&#10;lP2GDxFb7VuVf9vf/axPqeGsL9azKn/LH3j6booor48/fwooooAKKKKACiiigAooooAKKKKACiii&#10;gArwb9riaXw9Y/DPxhH/AK3Q/FNtJ5v+wzfN/wCg17zXif7Zdj9t/Z11+eLrY3Vre/8AfMtevk9T&#10;2WYYefnH/wAm908fOKftcvrQ8pH6kQTx3EMciY8uRd4NT1yHwl1oeIvhX4N1TPmfbtHs7nP+9ArV&#10;19fvx+CBRRRQAUUUUAFFFFABRRRQAUUUUAFFFFABRRRQAUUUUAFFFFABRRRQB8gf8FTT4l/4ZD8Q&#10;f8I/5/lfa4P7V+y/e+xfN5m7/Z+5mo/2RP2OfgXpXwZ8Ga/pegaf4yurq1i1L+39Ri3yyO67vu/d&#10;Xb93b2719A/HXxD4N8M/CPxVefECaGHwibKWPUfO+bzI2XbsVf4mbstfjF+y3+2543/Z08ReJfD/&#10;AMM9C1Dxv4Eup5bnT9A1aNnubZN3yyfud21tv31X5SeaAP2y/wCFUeCP+hO0D/wWQf8AxNS2Hw38&#10;JaZex3lp4X0WzuY/9XNBp0KSR/RlXivza/4ev/Gv/o3qb/v3e/8Axqu1+C3/AAUk+LHxK+Knhnwv&#10;rHwQm0bStTu0trm/Ed3/AKOjfxfNHt/OgD9GKKKKACvzB/4KBfsRfEG6+M9n8Y/gzYyz6pLtub2H&#10;TpNlxHdx8rKi/wAW5V5/2v8Aer9PqKAPybg/4KffHvwtokvhvXPhMJ/Gtr/o0l3LZTxp53y7WeJf&#10;4vUKw/CtP9j79mL4xfFT9qWH4zfHbQLuGO1EtzbxauPKf7QvywKkX3lWP7y/7i9a/VGigD5n/bQ+&#10;K/xm+F2leFZPg74N/wCEsur26lj1DNi9yIEXbt+66bd3z/lXv3ha8vNS8LaPd6nALPUbi0iluIfu&#10;+XKyqWX/AL6zW1RQAV+W/wDwVn+BvxC+K3xf8Bah4O8G6v4ltLLR3iuJdOtvNVH89m2/722v1Ioo&#10;AwtKaTTPCNm/kSyz2tkn+i/xllj+7/vdq/Dz4+fC39or45fHbU/Hms/CbxPexTX3mWel3djI8MVq&#10;r/u4Pl/h29dvU7jX7wUUAflXY/taftuadZQwWnwPtYLWJEjiih8PXKrGi/dX/XVL/wANh/t0f9EZ&#10;h/8ACeuf/jtfqfRQBg+Dr/UdU8KaPeavALPU7i1ikuYMbfLkZRuX/vqvjH/gsR/yarD/ANhi2r7s&#10;r4T/AOCxH/JqsP8A2GLagD7I+HP/ACIPhn/sHW//AKLWukrm/hz/AMiD4Z/7B1v/AOi1rpKACiii&#10;gAooooAKKKKACiiigDnvHP8AyJOv/wDYPn/9FtX5MQ/6mv1n8c/8iTr/AP2D5/8A0W1fkxD/AKmv&#10;pMp+GofiPiJ/Ew3pL/20/Qf9iP8A5IXZ/wDX/c/+h17+a8A/Yj/5IXZ/9f8Ac/8Aode/mvExX+8V&#10;PU/T8g/5FWG/wIdRRRXMe+FFFFABRRRQAUUUUAFFFFAGT4i/5AOpf9esn/oBr8PLn/j/ALz/AK7y&#10;/wDoTV+4fiL/AJAOpf8AXrJ/6Aa/Dy5/4/7z/rvL/wChNXxHEm1P5n51xf8ADR+Z98f8Exf+Rd8d&#10;f9f0H/oqvt8dRXxB/wAExf8AkXfHX/X9B/6Kr7fHUV72T/7lTPp8j/5F1H0HUUUV7J7wUUUUAFFF&#10;FABRRRQAUUUUAFFFFABRRRQAyuD+Ov8AyRnxx/2B7r/0U1d5XB/HX/kjPjj/ALA91/6KasKv8KXo&#10;c2I/gz9Gfi7F/qof91a/TH/gm9/yQm7/AOwpP/SvzOi/1UP+6tfpj/wTe/5ITd/9hSf+lfnuQf77&#10;8j8r4X/5GHyZ9YUUUV+kn66FFFFABRRRQAUUUUAFFFFADe1Nf/V07tTX/wBXSewkfnldf8f95/12&#10;k/8AQq99/ZH/AOPrxL/2x/8AQTXgV1/x/wB5/wBdpP8A0Kvff2R/+PrxL/2x/wDQTX8u8Hf8j+j/&#10;ANvf+ks/pPiv/kSVfSP5xPpSiiiv6jP5tCiiigAooooAKKKKACiiigAooooAKKKKACiiigAooooA&#10;KKKKACiiigDxj9qT9mvw/wDtSfCu88I63J9jnR/tGnahEMvZ3Kqdr/7S84K9xX5k237F/wC17+z3&#10;qF94f+Hes3U2gvJ9oS60a+CQydtxR/ut8vK1+ztFAH5V/s0/8E0viL4v+LVl8Qvj9qBvYbWT7alh&#10;Lefabm5nV9yrL2WPd820dRx8tfoB+0n4D1/4j/APxl4T8IzR2XiDU9Oa2sJTK1ssb7l/jXla9Uoo&#10;A+e/2H/hH42+CHwKs/C/j/Uo9S8QxXtzNJNFevdjY77k+dufu9q+hKKKAPm39vb4C+Jf2j/gDeeD&#10;/Cf2MatJfW1yPt8vkpsR9zfNtNaH7DvwU8Sfs+fs96N4M8V/ZP7atp55JPsEvmxYZsr820V9BUUA&#10;fmR+3j+wX8b/ANp3493fiPQ73Q5vCtvawW2lRahetE9umxfMXYEP/LTe34146P8Agmd+1csPlp4z&#10;s/KjGxIh4luduP7v3a/ZmigD8aP+HZn7WH/Q72n/AIU1z/8AE1+hX7C3wa8d/An4JHwx8RNSi1Lx&#10;B/alxdCaK9e7Hkuse1d78/wvxX0bRQBwPx+/5If4/wD+wBff+iGr5n/4JD/8meWX/Ybv/wD0Ja+m&#10;Pj9/yQ/x/wD9gC+/9ENXzP8A8Eh/+TPLL/sN3/8A6EtAH2tRRRQAUUUUAFFFFABRRRQAUUUUAcl8&#10;T5dch+HPiWTw3ptprOvixlOn6fef6m4m2/Kj/wCyzVx37MM/ju6+E9jL8RvDOkeE/Exnm83S9Dh8&#10;q3jj3fu227m+Zl6169RQAUUUUAFFFFABRRRQAUUUUAFFFFABRRRQBH+lC4PQ818EftA/tqfEX4Y/&#10;GXxF4X0qHSf7NsCggMsW9/mTd81edn/gon8VWJBi0XH/AF7f/XrwKudYWjOUJ3uj5itxDgaE5Up3&#10;uvI/TzHv+lGPf9K/MP8A4eK/FX/nlov/AIDf/Xo/4eK/FX/nlov/AIDf/XrL+38H5mX+s2X+f3H6&#10;eY9/0ox7/pX5h/8ADxX4q/8APLRf/Ab/AOvR/wAPFfir/wA8tF/8Bv8A69H9v4PzD/WbL/P7j9PM&#10;e/6UY9/0r8w/+HivxV/55aL/AOA3/wBej/h4r8Vf+eWi/wDgN/8AXo/t/B+Yf6zZf5/cfp0WUcZx&#10;Xyb/AMFICD8D9OPb+1Ya+dV/4KI/FYHaIdFx/wBe5rhvi/8AtWeNvjf4Zi0DxJDp4sI5kuc2kWx9&#10;69P51x4zOcLXw86UL3aPPzDiDBYnCVKML3kjxiVsW04r9o/gfz8HvA47f2Pbf+ilr8XXTe2K+jfD&#10;n7dvxN8L+H9N0ezt9FNrY20dtH/o53bFXav8q8TJsdRwU5yrdT5rh/McPl06k63VH6oY9/0ox7/p&#10;X5h/8PFfir/zy0X/AMBv/r0f8PFfir/zy0X/AMBv/r19P/b+D8z7X/WbL/P7j9PMe/6UY9/0r8w/&#10;+HivxV/55aL/AOA3/wBej/h4r8Vf+eWi/wDgN/8AXo/t/B+Yf6zZf5/cfp5j3/SjHv8ApX5h/wDD&#10;xX4q/wDPLRf/AAG/+vR/w8V+Kv8Azy0X/wABv/r0f2/g/MP9Zsv8/uP08x7/AKUY9/0r8w/+Hivx&#10;V/55aL/4Df8A16P+HivxV/55aL/4Df8A16P7fwfmH+s2X+f3H6eL9KcMdq+NP2PP2qPG3xt+I2qa&#10;J4jh05LG2083SG0j2vv8xV/k1fZO7IPtXsYfEwxVP2tLY97B4yljaXtaWw+iiiuw7gooooAKKKKA&#10;CiiigAooooAjTvXxp+0J/wAlb1T/AK4xfyNfZad6+NP2hP8Akreqf9cYv5Gvy7xD/wCRTH/GvyZ+&#10;i8B/8jSf+CX5ov8A7MX/ACVP/tyevr2vkL9mL/kqf/bk9fXtb8Af8ib/ALff6GfHX/I2/wC3I/qP&#10;ooor9KPz4KKKKACiiigAooooAKKKKACiiigAooooAKKKKACiiigAooooAKKKKACiiigAooooAKKK&#10;rXknk2c0n9xGoA/Jn4Q3P9q+Pfjfqkn+tufGt5F/3y7rXpleW/s+fv8ASvH+of8AP94v1CX/AMiy&#10;V6lX6FgY8uFp+h+JZzLmzCt6hRRRXceIFFFFABRRRQAUUUUAFFFFAEjXEr/u/PqOiigD58/az+A+&#10;rfFOy07xB4cha81vTYniuLBfvyQ/e3L7rXgPiT44+O7v4W2Xwtl0N9NktkW2uJYo2FzcQr92Mj/O&#10;a/QGnNJvn8z915v/AD18r5/++68mtgfaTlOEuXm3PpcJnKoUqdGtSU4wfND+6fPn7InwT1b4YaLq&#10;Wua/EbTVdXjSKOwYYkjh+9uf+6zf3a+gaGbdRXdRoxw8I0YHj4vFzxteWJrbyOT+LPjaL4dfDPX/&#10;ABB0ltoPKt/+mk0nyx1pfsyfD0fDL4H6Bp9xD/xNb5P7SvP9+T5lX/gK14j+1LNc+OvGHgH4WWGf&#10;O1O9W4u/9zdtX/0F2r6+8uKCCG3j/wBVEixR/wDAa/HOPMbz1KeEh095n6DkGG9hhPa/am//ACWP&#10;wiUUUV+Sn0oUUUUAFFFFABRRT44/N/dx0ANor51/aK/bI0T4RCfRfDfk6/4v/wCWkv37Sz/3v7zf&#10;7P515t8O/wDgo15k0Np448MxeT0OoaR8jj/a8r7v/fNezTyfG1aXtoU9P/JjVU3KJ9pUVBpeo22s&#10;aXZ6pZ/vrW+gW5t5fufI33anrxjIX/MkU3zp/u188/EL9hj4d+OtUlv9PN54Ulf948Np88L/APAG&#10;+7/31X0NQa68Piq+GfPRlylRlKJ8PfHH9iS28EfDqGTwJpuo+Kta84yXt1I+Xt4V/uxKPzr0z9hL&#10;4VS+Avhnqev6paTWms63P5Iimj2PFBG//szLX0urbf8AV0SSeb+8kr0aub4ivhfq1XXXcuVSUlyH&#10;5/f8FHri5f4qaBBIcWsWlqYv+BMd1e8fsCWlsP2e/MtPKN3JqkgvPK+//s7/APgNaP7WH7Ol18ev&#10;D2mXOjTQweINHSXy4pvkS9Rtv7rf/Cy7eN3FfGnhPwP8ePg7rs9noGj+ItIurn91JHaRM0cv12/L&#10;/wACr36PsswyuOGhUUZx7mkeWpDkPtD9s74n/wDCsPgxeWVvN5OteIf9Bt4vM+eKD/lo3/sv/A6+&#10;Wv2BvhcPGHxUm8R3cROneHYPtPI+WSZvljX/ANm/CvGfjBpXjLSfGE1p46u7i78R7Fklju7nzpo9&#10;38L8na3+zX6P/sl/Cz/hWPwY0a0kg/4musf8TK8/4F/q1/752VWIp08oyvkhLmlV6r+v5Rv93A4T&#10;9vn4p/8ACJ/C2Dwvbzf8TbxDJ/pGfvfZV+9/302yvHv+Cdfw9j1vxzrHjC5/1WhW/l2//XaX5d3/&#10;AAFa4D9t/wAZxeMf2gNbjtJvOtNNVLGLH3cr97b7ZzX2J+y74MsfgN+zp/bmt5hkuYG1vUB/0z2/&#10;u1/752VFSP1HJ40ofHV/9u/+1F8FL/EegfFj4xeFvgv4eGp+J7z99L/x72ER3XFx/ur/AHf9qvna&#10;L/go/wCH2vdkng7UIbTf/rRfLv8A++dtfInxQ+JOqfG34lXGt65dR25vrhYkJ/1VtDu2qP8AdVa+&#10;+Phj+yn8Dda8HQ2elRWvjiWWBftGqQ33+kb9vzMiL80fzdKxqYDA5XQjPHRcpS7fZBwjCPvnpfwv&#10;+NPg34yWXn+FNYMt3Enm3GnzfubmP/gP8X/Aa7Wvyf8AHWlan+zT8etSs9E1OX7VoV9i3uvuO6f3&#10;W/4D8p/Gv1O8L69/wlvhXRtcjh8n+07GK58r/bZVZv8Ax6vIzXLqeC9nWoyvCexnOHKaNFFFeEZH&#10;l/7T3jSTwH8CfEt5B/x/3yJpln/f3yfL/wCg766v4PeDo/h78LPCegJzNY6dGZf+ujfvG/8AHmrw&#10;D9ru7uPHXxZ+F3wxsAD5t0uo3g/4F8p/797q+sHXywEj/wBVHtj/AO+flrTMf3ODow/ncpf+2x/9&#10;uP1bgnDcqrYj/t0Siiivmz9SCiiigAooooAKKKKACiiigAooooAKKKKACvNP2mLX7Z+z54+j/wCo&#10;W0v/AHyytXpdcf8AGS1+3fB3xxb/APPXR5//AEGurCS9niac/OP/AKUceLjzYepDykfU/wCxdqf9&#10;q/ssfC2f00C1j/75jVa9sr5t/wCCdt79u/Y7+HMn/Tk0f/fMjLX0lX9Fn88BRRRQAUUUUAFFFFAB&#10;RRRQAUUUUAFFFFABRRRQAUUUUAFFFFABRRRQB8Z/8FXPC2reJP2S77+y7SW8isNUtr69EI+aO2Xe&#10;Gf8A3V316h+xz8P/AIb+FPgJ4NuPh/ZWZ0++06K5/tDy1a5uZGVWkaVuu7d1XtV79sD4j+Jfhb8C&#10;9b1vwp4P/wCE41DK20ulYZ8QSZWSTavzNt/uj1r8gPgF8cP2lP2a7DVNL8E+EvEMGg3sxl/svUdB&#10;ubiK3f8AvJuT5ff1xzQB+832WP8A55R/lQtvGv8Ayyj/ACr8cf8Ah4X+2J/0Jl1/4SU3/wARXoX7&#10;P37bv7UPjr40eE9A8UeE7qz0C/vUhvZpfDcsKxx/xNv2fLQB+qdFFFABRRRQAUUUUAFFFFABRRRQ&#10;AUUUUAFFFFABXwn/AMFiP+TVYf8AsMW1fdlfCf8AwWI/5NVh/wCwxbUAfZHw5/5EHwz/ANg63/8A&#10;Ra10lc38Of8AkQfDP/YOt/8A0WtdJQAUUUUAFFFFABRRRQAUUUUAc945/wCRJ1//ALB8/wD6Lavy&#10;Yh/1NfrP45/5EnX/APsHz/8Aotq/JiH/AFNfSZT8NQ/EfET+JhvSX/tp+g/7Ef8AyQuz/wCv+5/9&#10;Dr3814B+xH/yQuz/AOv+5/8AQ69/NeJiv94qep+n5B/yKsN/gQ6iiiuY98KKKKACiiigAooooAKK&#10;KKAMnxF/yAdS/wCvWT/0A1+Hlz/x/wB5/wBd5f8A0Jq/cPxF/wAgHUv+vWT/ANANfh5c/wDH/ef9&#10;d5f/AEJq+I4k2p/M/OuL/ho/M++P+CYv/Iu+Ov8Ar+g/9FV9vjqK+IP+CYv/ACLvjr/r+g/9FV9v&#10;jqK97J/9ypn0+R/8i6j6DqKKK9k94KKKKACiiigAooooAKKKKACiiigAooooAZXB/HX/AJIz44/7&#10;A91/6Kau8rg/jr/yRnxx/wBge6/9FNWFX+FL0ObEfwZ+jPxdi/1UP+6tfpj/AME3v+SE3f8A2FJ/&#10;6V+Z0X+qh/3Vr9Mf+Cb3/JCbv/sKT/0r89yD/ffkflfC/wDyMPkz6wooor9JP10KKKKACiiigAoo&#10;ooAKKKKAG9qa/wDq6d2pr/6uk9hI/PK6/wCP+8/67Sf+hV77+yP/AMfXiX/tj/6Ca8Cuv+P+8/67&#10;Sf8AoVe+/sj/APH14l/7Y/8AoJr+XeDv+R/R/wC3v/SWf0nxX/yJKvpH84n0pRRRX9Rn82hRRRQA&#10;UUUUAFFFFABRRRQAUUUUAFFFFABRRRQAUUUUAFFFFABRRRQAUUUUAFFFFABRRRQAUUUUAFFFFABR&#10;RRQBwPx+/wCSH+P/APsAX3/ohq+Z/wDgkP8A8meWX/Ybv/8A0Ja+mPj9/wAkP8f/APYAvv8A0Q1f&#10;M/8AwSH/AOTPLL/sN3//AKEtAH2tRRRQAUUUUAFFFFABRRRQBka/q8Og6Ne6pciQ29rC00gjGW2q&#10;CTXgI/bs+H78/Y9a2+n2Zf8A4qvZvic234d+JmxydPnz/wB8NX5RQXafZwBNFj/rpXs4HCU8Spc5&#10;+acV5/jMnq0oYS3vLW6Pvr/hu3wB/wA+Wtf+Ay//ABVH/DdvgD/ny1r/AMBl/wDiq+Cs+9IZDH9+&#10;vW/szD+Z8D/r1m393/wE/RLwF+1v4M8f+LrHw5ptpqsWoXgcxme22J8vXnNe546V+Z37Lc6y/Hnw&#10;oWmjILyj/wAcr9MFbgE14GNoQw9Xkgfq3C+a4nNsHKribXTtoSUUUV559mFFFFABRRRQAUUUUAFF&#10;FFAH5F/tl/8AJzPjH/fi/wDRS15Z4W8L63401lNI0DTZdX1OVGljtrX5nk2/M1ep/tnf8nM+Msf3&#10;4v8A0UtbP7BaZ/ae0DPT7Lef+iGr8pqUlWzKVKf2pfqfiNWlHEZrKjPaU+X/AMmOG/4Zo+K//RPd&#10;Y/78Cj/hmj4r/wDRPdY/78Cv2SwaMGvqf9XMN/Mz7X/VPCf8/JH42/8ADNHxX/6J7rH/AH4FH/DN&#10;HxX/AOie6x/34Ffslg0YNH+rmG/mYf6p4T/n5I/G3/hmj4r/APRPdY/78Cj/AIZo+K//AET3WP8A&#10;vwK/ZLBowaP9XMN/Mw/1Twn/AD8kfjb/AMM0fFf/AKJ7rH/fgUf8M0fFf/onusf9+BX7JYNGDR/q&#10;5hv5mH+qeE/5+SPxt/4Zo+K//RPdY/78Cj/hmj4r/wDRPdY/78Cv2SwaMGj/AFcw38zD/VPCf8/J&#10;H42/8M0fFf8A6J7rH/fgUf8ADNHxX/6J7rH/AH4Ffslg0YNH+rmG/mYf6p4T/n5I/G3/AIZo+K//&#10;AET3WP8AvwKP+GaPiv8A9E91j/vwK/ZLBowaP9XMN/Mw/wBU8J/z8kfjb/wzR8V/+ie6x/34FH/D&#10;NHxX/wCie6x/34Ffslg0YNH+rmG/mYf6p4T/AJ+SPxvP7M/xXC4/4V5rIP8A1wrzzVNMutE1S80/&#10;UIJbK/tX8u4hm+/G/wDdr9z8AIRjGQa/GD46f8lo8dZ/6C89eFmmV0sBCMoSbufO53k1HLKUZ0pN&#10;8z6nvX/BNT/ks+vf9gV//R0dfpQPv1+a/wDwTU/5LPr3/YFf/wBHR1+lA+/X0+Q/7lH1Z9fwx/yL&#10;4+rH0UUV9GfWBRRRQAUUUUAFFFFABRRRQBGnevjT9oT/AJK3qn/XGL+Rr7LTvXxp+0J/yVvVP+uM&#10;X8jX5d4h/wDIpj/jX5M/ReA/+RpP/BL80X/2Yv8Akqf/AG5PX17XyF+zF/yVP/tyevr2t+AP+RN/&#10;2+/0M+Ov+Rt/25H9R9FFFfpR+fBRRRQAUUUUAFFFFABRRRQAUUUUAFFFFABRRRQAUUUUAFFFFABR&#10;RRQAUUUUAFFFFABVLVf+QTe/9cX/APQau1T1MZ0u894X/wDQaAPyV/Zub/iiPEv/AGNOof8AoySv&#10;U68r/ZxUReD/ABZHJ/rYvFOoRSf9/JK9Ur9Bwf8AutP0PwzNf9+r/wCOQUUUV3nlBRRRQAUUUUAF&#10;FFFABRRRQAUUUUAFFFFABUlvH5s/7z/Vf8tP/Zqjrifjh4v/AOEE+EvibW4/9dHa/Zo/9+T5f/Zq&#10;ynONOMp/ymtKlKrONGHxSfKedfszxSfFH9pLx98R7geda6QGstPl/g3/AOr/APQV3f8AAq+sa8Z/&#10;ZB8Bf8ID8CdG8+H/AE/XHbUrjP8AtfKv/jq17NX8u51i5YzH1KvmftihGlGNKHwxXKJRRRXglBRR&#10;RQAUUUUAJJJFbwTXFxNFDaRJ5sks0uxI0/vPXxL+05+2nFrFnN4Q+G00vk3H7u91mMFGk/6ZQY/h&#10;/wBr+Ksr9vn433WoeKh8PdHu/K0rTTv1DyZP+Pidv4W9lX/0Kug/Yg+Ffw28+z8SXPiXT9f8a7P9&#10;H0Wb5Es/9ra/+tb/AHeBX2GEwFLBYeOPxcXJ9F/mbqEYrnmedeDv2Vj4Q+GWs/E34pLJZWFvbeZp&#10;2iCTZc3s7f6vzf7q/wAXqa8n+AXw1m+LvxZ0bw+sf+hyz/aLzH3Y4E+aT9OK+l/+CjXxOm+3aN8P&#10;opeIf+JlqP8A10b5Y0/4D89b/wDwTw+GX9ieDtZ8d3cJN1qUn2Gy/wCuK/6x/wDvr5a9n+0K9PLp&#10;46r8U/gXbt/8ka875Oc+uGW2tIP3flWWn2yf7iRoq7f+A18w/E39vvwZ4N1T+z/DmmS+K5Yn8u4u&#10;jL5Nuf8Ac67v96uT/b7+Ol7o3kfDHSG+z+ZClzrMoPMm77sP+7/Ea8x/Y6/Zh0340nVNf8TTXMPh&#10;/TWSKO2g+R72Zv4d3ZV+9Xi4LLMPTwv17H/D0RlCEeXnme+/Dv8Ab88EeKr+DT/EOmXfhOaV/LF2&#10;JfOto/8Ae6MtfS9vcRXkENxbzRTWl0nmxyw/Okif3kr4V/a3/ZH8K/DTwOPF/hCW7tIIrhLa40+7&#10;l81fm3bWR2+b/gNdN/wTv+J2parZ6/4I1CeSa1soFvtP8w8R/NtZf92ssXgMLWwv1/A3tHdMHCMo&#10;88D7IorjviT8YvBnwisoJ/Fes/Y5pU8yK1hj33En+1tX5ttZvw6/aH+HXxWn+z6Br8Q1D/oH3n+j&#10;TSf7m7G7/gNfPxw9eUPbcr5e/KYWkehVOt5Kn/LaWoWXZSVygeXfE39mTwJ8WfEP9vaxaXkGs+Ys&#10;sl9aS7Gudv8Af3Ka7zxfqGr6T4O1m48P2X2zWrbTmi061h/5aOq7VrWorodeclGE5c0Y7JhzH5Zf&#10;Bj4Na58Rvj7puga3p11Zyi6a81T7VEyPHGrbm3bv9r5a+4/22tRk079m7X/7Pg8mKWe2tv8ArnDu&#10;2/8AoNe1N+9n+0eTD5v/AD18v5/++6x/GXhHTPH3g7U/Desf8grU4PKk8n78f91k/wBpa9jEZtLF&#10;4qjWnHljDl0/9KNZVeaUT8xf2UvhLpHxr+KkXh/XJ5obI2ksv+ivtl3rjbtr23xB+wt8QPh9f/2x&#10;8NfFf27y38yKKGVra7H/ALK1eTeLfhZ8Rf2RviLZ+ILWGXybCbzLLWYIvNt5U5X5/wC7uX+Fq908&#10;Nf8ABSaxlhh/4STwbKLr+OXSbn5D/wAAevrMZPH1ZxxOAkp0pLbQ6Z8/2D5V1zwX4+8WfEoWHiLT&#10;dUm8U6vdL5n2uM+ZI7t970r9ZtB0OLwv4c0bQ4/9VpljFbf98qqt/wCPVhfC34nWPxk8E2fivT7O&#10;WztZJHij/tGNfNj2/e2P/drq6+RzXMKuN5aM6fJydDmnPmCnRru/1lNrz39oXx0Pht8EvFetocXR&#10;tvsNufSaT5VevHpUpVqkYQ+KTMo+8eO/s+f8Xe/ad+IfxKkzNp+kP/Z2n5/75X/x1G/76r6urxf9&#10;j/4f/wDCv/gToHmf8f8ArH/EyuP7/wA33V/75r2iuHOK0auMlyfDT91ekfdP6HyHC/U8vpw6y95/&#10;MK8a/aN/aTsv2e4dFWbRZtavNULSCHzfJSOFf4t20/NXs8cfm/u6/Ln9s34qf8LM+NOpw2k/naTo&#10;3/Eus8fd+X/WN/31ursyDLo5ji+WtHmhFamefZhPAYTmpStOT0Ptz4a/tdfDP4mSw2tvrB0DU5P+&#10;XbVhsG//AGX+61ezghoPMQ+dF/z1h+dK/PqD/gn9r+u/C/RvEGk6xEfEd1bC5k0W6Gw4blVRv73+&#10;9Xnfwf8A2i/Hf7P/AIoGkXU01xpVtP8AZ7zRdQ+ZIvmw+wH7rfSvZq5BhcZ7SeV1+Zx3i/8AM8aj&#10;n2KwfJDM6dovZo/UqiobG/ttWsbK/sJvOsLlFkt5f+eiN92pq+C+E+8UuYKKKKCgooooAKKKKACi&#10;iigArmfiku/4V+M/+wXP/wCg101cv8Vrj7L8K/Gckn/QLn/9BrSh/Fj6xObEfwZeh7f/AME2/wDk&#10;zT4df9esv/o1q+nK+Zv+Ccdt9l/Y1+HUb9TaPJ/31KzV9M1/SJ/OoUUUUAFFFFABRRRQAUUUUAFF&#10;FFABRRRQAUUUUAFFFFABRRRQBQ1a+/szSb288vzfs0LS+X67V3V8R/B//grZ8KPHt9Fp3i+z1D4d&#10;6hlg/wDaH760j29N0oUMrf8AAa+66+f/AI2/sPfB74+Zl1/wla2eq5aQarpA+yXJdv4naPHmf8Cz&#10;QB654U8feG/HVlFe+H9ZsNYtZOUls7hZM/Lnt9f1ro9tflD4y/4JTfFP4QX0+u/BL4izzTRBvLtG&#10;umsLyQf3d64jbpzuxms7Sf8Agol+0f8As4XEOlfGPwFNrFohSP7fe2bWz7PL/hmRfLkb+I7smgD9&#10;b9tG2vkn4Mf8FNPgl8XfsVtPrh8J6zc7R9h1weSiSNn5fO/1f45719TaVq9jrenQX+n3kOo2NxH5&#10;kV1ayrLDIn95WXhqANGiiigAooooAKKKKACiiigAooooAKKKKACiiigAr4T/AOCxH/JqsP8A2GLa&#10;vuyvhP8A4LEf8mqw/wDYYtqAPsj4c/8AIg+Gf+wdb/8Aota6Sub+HP8AyIPhn/sHW/8A6LWukoAK&#10;KKKACiiigAooooAKKKKAOe8c/wDIk6//ANg+f/0W1fkxD/qa/Wfxz/yJOv8A/YPn/wDRbV+TEP8A&#10;qa+kyn4ah+I+In8TDekv/bT9B/2I/wDkhdn/ANf9z/6HXv5rwD9iP/khdn/1/wBz/wCh17+a8TFf&#10;7xU9T9PyD/kVYb/Ah1FFFcx74UUUUAFFFFABRRRQAUUUUAZPiL/kA6l/16yf+gGvw8uf+P8AvP8A&#10;rvL/AOhNX7h+Iv8AkA6l/wBesn/oBr8PLn/j/vP+u8v/AKE1fEcSbU/mfnXF/wANH5n3x/wTF/5F&#10;3x1/1/Qf+iq+3x1FfEH/AATF/wCRd8df9f0H/oqvt8dRXvZP/uVM+nyP/kXUfQdRRRXsnvBRRRQA&#10;UUUUAFFFFABRRRQAUUUUAFFFFADK4P46/wDJGfHH/YHuv/RTV3lcH8df+SM+OP8AsD3X/opqwq/w&#10;pehzYj+DP0Z+LsX+qh/3Vr9Mf+Cb3/JCbv8A7Ck/9K/M6L/VQ/7q1+mP/BN7/khN3/2FJ/6V+e5B&#10;/vvyPyvhf/kYfJn1hRRRX6SfroUUUUAFFFFABRRRQAUUUUAN7U1/9XTu1Nf/AFdJ7CR+eV1/x/3n&#10;/XaT/wBCr339kf8A4+vEv/bH/wBBNeBXX/H/AHn/AF2k/wDQq99/ZH/4+vEv/bH/ANBNfy7wd/yP&#10;6P8A29/6Sz+k+K/+RJV9I/nE+lKKKK/qM/m0KKKKACiiigAooooAKKKKACiiigAooooAKKKKACii&#10;igAooooAKKKKACiiigAooooAKKKKACiiigAooooAKKKKAOB+P3/JD/H/AP2AL7/0Q1fM/wDwSH/5&#10;M8sv+w3f/wDoS19MfH7/AJIf4/8A+wBff+iGr5n/AOCQ/wDyZ5Zf9hu//wDQloA+1qKKKACiiigA&#10;ooooAKKKKAKl1ZxX0EsE8QmhkXY8Un3SK5b/AIVJ4OXp4X0r/wABlrss0wr7Z/Gri2jnqUaVX44p&#10;+p+Tvj2CK18eeJLa3g8mKLUZ444v4I081q9q/Ym8M6T4p8b+I7bVtPtdQiisEkjiuog/l/vF9a8X&#10;+IbY+I3ir21S6/8ARrV77+wMf+LgeKeP+Yev/owV9fipcuEl6H84ZBCMs/pwlHTmf6n17pfw38Ma&#10;PeRXdh4d06zuoh+7mgt1Rk/EV1AXC9KaFx0H60/PFfHybZ/SNOnClH3Ipeg6iiipNgooooAKKKKA&#10;CiiigAooooA/Ir9s7/k5jxl/10i/9FLWz+wT/wAnP6B/163n/ohqxv2zv+TmPGX/AF0i/wDRS1s/&#10;sE/8nP6B/wBet5/6Iavy+H/I1/7f/U/GY/8AI8/7if8Atx+rlFFFfqB+zBRRRQAUUUUAFFFFABRR&#10;RQAUUUUAFFFFABRRRQA1ujV+Lnxy/wCS0eO/+wvP/Ov2jbo1fi58cv8AktHjv/sLz/zr4/iT+DT9&#10;T4Pi3/d6fqe9f8E1P+Sz69/2BX/9HR1+lA+/X5r/APBNT/ks+vf9gV//AEdHX6UD79duQ/7lH1Z6&#10;HDH/ACL4+rH0UUV9GfWBRRRQAUUUUAFFFFABRRRQBGnevjT9oT/kreqf9cYv5GvstO9fGn7Qn/JW&#10;9U/64xfyNfl3iH/yKY/41+TP0XgP/kaT/wAEvzRf/Zi/5Kn/ANuT19e18hfsxf8AJU/+3J6+va34&#10;A/5E3/b7/Qz46/5G3/bkf1H0UUV+lH58FFFFABRRRQAUUUUAFFFFABRRRQAUUUUAFFFFABRRRQAU&#10;UUUAFFFFABRRRQAUUUUAFIy7qWigD8jvgpH9j1z4v6f/AM+PjbUf/RslenVxOgadH4f/AGhfj9o8&#10;fbxEupf9/wBd3/s9dtX3+AfNhafofimdw5Myrev/ALaFFFFeieEFFFFABRRRQAUUUUAFFFFABRRR&#10;QAUUUUAFeK/tRPLr+k+DvANmTNdeKdXiMkX/AExjf5mr2qvC9KvZPHP7dWm20Y8+w8Iae3mH/b8r&#10;azf99PXz2fYv6nl1at9qx9FkFD2+Pj/LD3j6qWzi0uCHT7f/AFVtAttH/uKu3/2Wkoor+Wz9RCii&#10;igAooooAKKKKAPGvjH+yZ4E+Mt7NqdwZtG1+X/WX9p0kk/20b73/AI7XyL8Uv2I/H3wpsLzX9Ju4&#10;de0qxTzZbvTpPKmt0/vOvb8DX6P15D+1rbeIL74Ca9aeHLK7vb+5kijlhtNzzeRuXd8i/M1fR5bm&#10;uKpVadHm9yT5dTWE5H5b6xrd9r+oG+1S8m1G7kx5k00m9z/wKv07/ZL+MPhvx/8ADFbTTNGl0C08&#10;I2ipeRSnekibcsytx8zbNxr49/Y4+BUPxP8AilN/wk+mSzaBpELS3sMu5PMf7qx5r7B8b/Drw/8A&#10;AX9mbx/p/g+GWGKW1aWSWaTfNJu+X52/2VbaK9/PK2GquOB+3eNu2ptUcZe4fnl8UfFupfGX4v6v&#10;qmDNdanfGK3i/wBndtjX+Vfqh8Kvh9bfCn4daB4Ugh5sYF+0/wDTSdvmkb/vqvzl/Ys8KW/iz9on&#10;wxFcjMNo7X3l/wDPTy+cV+ozSRP51xcTeTFFulkl/wCeaL8zNXBxFV5HTwcPhS/+1iTWf2D5L/4K&#10;J+N49J8AaB4UjmP2nU7r7bLH6JH93/x5q4//AIJy+HprA+PvGcsWbTS7Hyh/00df3jL/AN8rXgf7&#10;SvxVl+M/xf1PVLbP9nxv9i0+If8APFPlX/vqv0H+AHwi/wCFdfAKHwvJ+51XWLGWS8/6ZzTRNtV/&#10;93dtrfFx/s/KI4afxT3/APSpBL93S5D4Q8JaRrf7Wf7RAg1S7lJ1O6eW8m/597Zf7vp8uBXW/to/&#10;Cnwl8EvGfhgeB/temvc2X2iWE3PmPGyttWTd/CzVnfA74gT/ALIfxf1geNvDN5MZIJbGWKI7JY/m&#10;+8jNwy1R186/+2f+0FPLoem3MVvdSRwoPvrZWq/Luf8A4Dz9a9v97HFRn8OHhD5M115vI/QH4GeK&#10;NR8bfBnwdrmrZ/tO5sl8+U9ZAvy7v+BV1eta1pnhrSptY1i8i0zSrb/WXV3LsSvH/i1+0P4I/Zl8&#10;O6Z4btsa/rdjarbW+l2suBHt/imdfu/N/D1r5Phn+Lv7cHiI20k32Pw5bP5hzui02y/+Kb/vo18X&#10;RyyWJlLEz/d0b7v+X+6c0Yc3v/ZPvfwf8TvBvxEi3+GfEun6wYv9ZDFJ++/74aulxmvJ/gj+zJ4R&#10;+BX+maZ5up+JdnlSapd9Pm+8qJ/Cv/j1esV5GIjQjVl9Wk5R8yJcolFFFcpIk0MV1Yz2dxDDe2kv&#10;+stZot6Sf8AavMNf/Zb+FHiWf7ReeDbWCWX/AJ85Whr1HrRXRSr1aP8ABk4+gc0olLQ9FsvDWi2e&#10;k6TZxWml2SeXb20X3Y0q5RRWUpcwBXgP7VWPHmt/Dv4UWh82bxBqiX2of9M7aP8Ai/8AQ6+g4Y/N&#10;n/z/AMCr5X+CV/N8Z/2uPGXjvGNF8NQNp1kf4P8Ann/8W3/Aq78H+5jUxP8AIub/ALe+GP8A5Mez&#10;lGF+uY6jR+zfU+rI4Y7WCG3t/wBzFEixR/7i06iivjT+jzzv9oP4lx/Cj4P6/rwGbzyPsNl/13l+&#10;X/x1fm/4BX5UeCtS02y8a6XqXiK3l1HTI7tZ76GI/PIu7LfnX1F/wUV+JT6j4y0bwPD/AMemjwfa&#10;bj/ppNIvy/8AfK8VL+xh+zf4a+KPw88Tap4v0ea4iuZ0ttPuopGR4yv3mT/vqv1PKFSyjKZYvEX9&#10;/tvbaP8A8kfleayq5vmkcPh/sd9vM+htJ/bW+Et/okusDXZ7P7MnmDSpbXZcHb/Cm35a/OX4k+Lp&#10;/i58VdX1y3s/Jk1i9JjtYh03Hao+vSvaP2lv2Nbj4M6IfFOg6odY8OeYsc8cw23FsW+7nsy9s13v&#10;7AzfDrxDeS2lx4chi8faahuba/mlaZbhP7yo3CSL/s1vgo4DKsLUzHA3nF/gRi5Y7M8TTy/G2hb8&#10;T7D+HfheXwP4B8M+H5/3sumadFbSf76r81b5THNcJ8c/HWrfDf4W6zr2h6bLqWtRbYreKKPfh2bb&#10;5m1fvba+Ej+1l8fPDx+2X892LP8A6fdKCRf+gLXxGByfFZtGVeElv1f2j7XGZvh8qlHDTi5adF0P&#10;0por5H+Cn7fen+Kb6LR/H9lDo91IyJb6paFvJ3f9NU/h/wB7pX1v97/rl/yzl/g/3q8vG5dicuny&#10;YmNj0sFj8Pj4c2HlcWiiiuA9AKKKdHHLL/q6AG0UMuz/AFlFABXnv7Q9z9g+Anj2fv8A2XLivQq8&#10;d/a/1H+z/wBm3xYR/wAvKRW3/fUq12YGHPjKMP78f/SjhzCfJhK0/J/+kn2V+wrYDTv2SvhlGe+j&#10;xSf99fNXvdeefs+6D/wjHwK+H+lJ0tdAsY/x8lM16HX9En89BRRRQAUUUUAFFFFABRRRQAUUUUAF&#10;FFFABRRRQAUUUUAFFFFABRVO8vYdNtJ7u4mENtEjSSSyfdjVetfntqX/AAVH8T+L/F2v23wm+Dmr&#10;/EDw3ps32ePVbSKd/Mf+8yop2q38KnnFAH6K1natoem69a/Z9TsbXUbU/wDLK7iWVf8Ax7NfMf7L&#10;3/BQHwX+0Fqn/CJ6paz+CPiHE7RS6BqvyeY6/eETt95h/cPz+1ZP7Wn7Svjb4T/tJfBTwL4cmtId&#10;G8VXTf2iZbZZZJE81U2Ln7v3uq80AN+NH/BLf4KfFma71Cw0268G6vMP9do0uyEv/eaJgV/75xXy&#10;/c/scftW/siXk118HvGc3izw9HtP2CE7Gk+b7v2WRmX/AL5YV+stFAHwF+yR+3d8UviD8YbT4X/F&#10;PwFFousy28sv9oxRyW2PL/6ZNndu/wBlq+/az59Ksry9guZ7OCa5t+YppYlZ4/8Adb+GtCgAoooo&#10;AKKKKACiiigAooooAKKKKACiiigAr4T/AOCxH/JqsP8A2GLavuyvhP8A4LEf8mqw/wDYYtqAPsj4&#10;c/8AIg+Gf+wdb/8Aota6Sub+HP8AyIPhn/sHW/8A6LWukoAKKKKACiiigAooooAKKKKAOe8c/wDI&#10;k6//ANg+f/0W1fkxD/qa/Wfxz/yJOv8A/YPn/wDRbV+TEP8Aqa+kyn4ah+I+In8TDekv/bT9B/2I&#10;/wDkhdn/ANf9z/6HXv5rwD9iP/khdn/1/wBz/wCh17+a8TFf7xU9T9PyD/kVYb/Ah1FFFcx74UUU&#10;UAFFFFABRRRQAUUUUAZPiL/kA6l/16yf+gGvw8uf+P8AvP8ArvL/AOhNX7h+Iv8AkA6l/wBesn/o&#10;Br8PLn/j/vP+u8v/AKE1fEcSbU/mfnXF/wANH5n3x/wTF/5F3x1/1/Qf+iq+3x1FfEH/AATF/wCR&#10;d8df9f0H/oqvt8dRXvZP/uVM+nyP/kXUfQdRRRXsnvBRRRQAUUUUAFFFFABRRRQAUUUUAFFFFADK&#10;4P46/wDJGfHH/YHuv/RTV3lcH8df+SM+OP8AsD3X/opqwq/wpehzYj+DP0Z+LsX+qh/3Vr9Mf+Cb&#10;3/JCbv8A7Ck/9K/M6L/VQ/7q1+mP/BN7/khN3/2FJ/6V+e5B/vvyPyvhf/kYfJn1hRRRX6SfroUU&#10;UUAFFFFABRRRQAUUUUAN7U1/9XTu1Nf/AFdJ7CR+eV1/x/3n/XaT/wBCr339kf8A4+vEv/bH/wBB&#10;NeBXX/H/AHn/AF2k/wDQq99/ZH/4+vEv/bH/ANBNfy7wd/yP6P8A29/6Sz+k+K/+RJV9I/nE+lKK&#10;KK/qM/m0KKKKACiiigAooooAKKKKACiiigAooooAKKKKACiiigAooooAKKKKACiiigAooooAKKKK&#10;ACiiigAooooAKKKKAOB+P3/JD/H/AP2AL7/0Q1fM/wDwSH/5M8sv+w3f/wDoS19MfH7/AJIf4/8A&#10;+wBff+iGr5n/AOCQ/wDyZ5Zf9hu//wDQloA+1qKKKACiiigAooooAKKKKACiiigD8mviJ/yUXxV/&#10;2FLr/wBGtXv37An/ACUHxT/14L/6MFeA/ET/AJKL4q/7Cl1/6Navfv2BP+Sg+Kf+vBf/AEYK+yxf&#10;+6S9D+auHv8Akoqf+J/qfc9FFFfGn9KhRRRQAUUUUAFFFFABRRRQAUUUUAfkV+2d/wAnMeMv+ukX&#10;/opa2f2Cf+Tn9A/69bz/ANENWN+2d/ycx4y/66Rf+ilrZ/YJ/wCTn9A/69bz/wBENX5fD/ka/wDb&#10;/wCp+Mx/5Hn/AHE/9uP1cooor9QP2YKKKKACiiigAooooAKKKKACiiigAooooAKKKKAGt0avxc+O&#10;X/JaPHf/AGF5/wCdftG3Rq/Fz45f8lo8d/8AYXn/AJ18fxJ/Bp+p8Hxb/u9P1Pev+Can/JZ9e/7A&#10;r/8Ao6Ov0oH36/Nf/gmp/wAln17/ALAr/wDo6Ov0oH367ch/3KPqz0OGP+RfH1Y+iiivoz6wKKKK&#10;ACiiigAooooAKKKKAI0718aftCf8lb1T/rjF/I19lp3r40/aE/5K3qn/AFxi/ka/LvEP/kUx/wAa&#10;/Jn6LwH/AMjSf+CX5ov/ALMX/JU/+3J6+va+Qv2Yv+Sp/wDbk9fXtb8Af8ib/t9/oZ8df8jb/tyP&#10;6j6KKK/Sj8+CiiigAooooAKKKKACiiigAooooAKKKKACiiigAooooAKKKKACiiigAooooAKKKKAC&#10;iiigD8qvEFz9l/bt+OWnyfuftVrZ3Mf/AAFY67KsP9rfTj4O/wCCinh/Uj/qvFXh3yv+/aNH/wCy&#10;VuN8tfbZVPmwv+Fn5DxLS5MwlP8AmUf/AJH/ANtCiiivaPlQooooAKKKKACiiigAooooAKKKKACi&#10;iigBtxeRaXBNeXH7m0tUaWT/AHFrxT9hrTLnW38f/EK8izLrmoC2t5f9nczP/wCyVq/tU+Jv+EX+&#10;BGvyR/63U/KsY/8AgX3v/Ha9L/Z38Jf8IP8AArwbpEkPkym1+1XH+/J8zV+V8eYz2eGp4f8AmP0L&#10;hmhy0KmI/mfL/wCAnoVFFFfhx9iFFFFABRRRQAUUUUAFPVtn+rplFAC7Yv30kcMMM0v+s8mJU8z/&#10;AH9tZ/iPQLHxZ4c1PRL/AIsNStWtpP8AgS7d3/Aav0VcZShK6A/LHxN4G8f/ALKvxaWe0imh1DTJ&#10;/Ms7+KNniuE/h/8AHeq10vxU/bW8efFXwgfC5s7PRobg/wCmHTo2WW5/2f8AZX/Zr9LGbzYPs8nl&#10;TRf88pot6Vg2vgHwrZ339oW/hPRIbv8A56/YY9//AKDX1kc8oVZRniaClOPU39qvtxPgr9jP9nPV&#10;vF3j3TfGGt6YYfCukTiT/TI9v22YfdiRW+9/eNfonJJ5v7ySnM0s/wC7r5e/aD/bYsfhlf6l4X8M&#10;adJqPiSItFLd3sbJDbP/ALCfxN+ledWq4rPMV7kfl/KiG5VZHvXxJn8D2fh2a4+IA0Q6VGnTV9rz&#10;f8A/jr4l8e/tR6lqk03g34E+Gx4Z0SV/LkutJsv9Mvf+Bc7V/wBmqvw3/ZP+IP7QWqr4s8fandaN&#10;pVy283Wohnu5Y/8AplG33V9N3FfVPiiTw3+yH8C9S1DwnpkVpPbJ5VtdTRr9oubpvlVpX6ttb5tt&#10;ejCGFwE40eb29W+32IyL92H94+evhF+yPoXhq/g1/wCOXiDT9MurkeZbaBeaiBNI/wD08dWX6frX&#10;2n4d/sOLQ4bPw3/ZP9lWyfu7XSJV2R/98/N/31X54fsr/A+2/ae8feJNX8Z6lqElpbAXNxLAczXM&#10;8jfKu9qdpKSfs0ftfxaJ4Y1GW90sahFYyRy9ZIZtu6J9v3iu/wDSurH4V42vOjOverBc1uX3fkXO&#10;PNL4j9HKKluI/Kn8uoq+GOUKKKKACiiigAooooA81/aQ+JEfws+DGv6n53k6hdQfYdOi/jkmk+X/&#10;AMdXfVH9kr4aSfDL4JaPHdQ+Rqmsf8TK8z9/5vu/+O7K4v436PbfGX9pj4d+AY8zWnhmB9W1mX/n&#10;nuZWVP8AvrYv/A6+mZG31vmFX6vg6eGh8VT3n/6TH/5I/VuDMBpLHT/wobTo/wDX/vKbRXzB+pH5&#10;V/tR6V4yu/jZ4mv/ABHpF3BNNdN5I8tnTyAcR7WHVduK92/Z1/bZ8J+CvBGl+EPEmjTaNFpqeXFf&#10;6d++WX5tzO6cfN+dfbso86Dy5DFLF/zyli3pXjvxF/ZJ+GXxJlM0+gnRr/vc6QfJz/wD7tfdf25g&#10;sdh6eEx1FxitnF/ofD/2JjcDXlisDUUpPdNfqfPv7Wf7XHhfx78PZ/BvhAyal9ukSS8vp4tixop3&#10;Kqf7W5Vrkf8Agnr4I1LUvi7J4m8qWLStLspfMuvuJvfCqu6vc9K/4J6fDfT74XN3qet6jah/+PWQ&#10;rGn/AH2vzV7N460i28DfBHxNp/hTTYrKKx0if7Pawx7E+7/483+1W1XM8BQwX9nZdf392/7xzwyz&#10;HV8X/aGYW9zZLyOC8e/tsfDL4f63Npn2y81+6jbZIdOiV4Y2/iXex+ar3hH9sL4SfEAeRJrMWmSS&#10;/wDLrrlqqJ/u91r89/2cfCnhrxp8X9A0fxfeCz0SaVvN82Ty1kfb8se7+Hc2BX3J8eP2avgtovgH&#10;Wde1PRf+EZFlatJbyabdbXlf+FURm2tup4/K8rwNWnhJ+055fajYjCZnmeOpVMXD2fJHoz5E/bM0&#10;zwlpHxnvIvBq2kdnJaxS3I09t1v5zLubZ+dffn7MkmpXH7P/AIJfVzIbkWZAMn3vL3tt3bv9mvzL&#10;+BXw5l+LPxR0Dw3H/qbqfzLjH8EKfNIf++Vr70/be+JX/CsvgxBoOj3ktnf6vIllB5XytFaxr+8/&#10;3d3yV353Q9p9UyiEuafd/ccWS1vZfWc1nG0OyOx+JH7Vnw2+F0/2PUNZOp6hH/rLXSIvOeP/AH33&#10;BazPBP7Zfwp8b3sVpFq8+j3Mg2IdWh8pA/8Av7jXw7+zF+zlefH3xVcJPN/Z/hzTgsl/d/xc/djT&#10;/ab+VfRPxb/4J76I3hu7vvAF7dQaraRmT7BqEm9bkDrtf+Fv0rgr5XkuDqxwlatPn79I+p6FDM85&#10;xUJYujTXJ26n2JFPFPb+ZbzRTRS/6uWGXelfI/8AwUF+KOreFNN8M+GtIvZLKW+3X1zLay7Jfl+W&#10;Nfl52/frvP2HtI1fw/8AAaIeIzLDB9uuJI7a6iZGt4V3eZu3f7XzV8KfHrx7dfGr42axqluJZorq&#10;6+x6fEe0attRf1z/AMCrHI8rSzapzy5oUr6/+kmudZnKWWU+WPLOr0PsT9g/x/4+8faHrz+JtUm1&#10;XQLHbHZz3f8ArfO/iVG7rtr6mrjfg18Oo/hZ8M/D/hiD/XWsHmXH/TSZvmkb/vqu0kili/1lfK5n&#10;iKWJxlStRioxvpY+oy3D1cPhKdKtK7trcbXgn7aUv2n4WaBo6f8AH3q/iWxto4v+enzNXvdeK/Ei&#10;1/4TP9qz9nzwjgmH+1H1K4/3F2t/Su7IKftczow8+b7tTjz6r7LLqvpy/efp9pGnLpWk2NmnS2hS&#10;If8AAV21foor92PwsKKKKACiiigAooooAKKKKACiiigAooooAKKKKACiiigAooooA4D45+Crr4jf&#10;Bjxl4XsZ/sV3q2lz2sUv9x2Q+lfM/wDwSjvLa0/Zm/4RuWym03xHomqXMWq211bNC4d5WaPqPm+X&#10;/Cvteo1QKd9AHz1+01+xx4R/aD02DUE83w14603dc6X4j0nbDcRTdV37fvLux/jX55a98SfiV8UP&#10;2pvgRofxH8J6hZeNfA2o/wBnapqHls8N7ulVo5/lXavyry3Q9eOlfstXmnir9o74WeCdU/s/XfiB&#10;4e0vUf8An1utTjR/++d1AHpdFePf8NgfBT/oqXhP/wAG8H/xVXfD/wC058JvFOtWmlaN8RPDup6h&#10;dP5Vva2mpRu8r/3VUNQB6pRRRQAUUUUAFFFFABRRRQAUUUUAFFFFABRRRQAV+SX/AAU0/bBsPiV4&#10;Q174XR+Ddc0y60jW1H9rXke23k8tv4eP4u1frbXwp/wWGP8AxijF/wBhi2/maAPsf4c/8iD4Z/7B&#10;1v8A+i1rpK5v4c/8iD4Z/wCwdb/+i1rpKACiiigAooooAKKKKACiiigDnvHP/Ik6/wD9g+f/ANFt&#10;X5MQ/wCpr9Z/HP8AyJOv/wDYPn/9FtX5MQ/6mvpMp+GofiPiJ/Ew3pL/ANtP0H/Yj/5IXZ/9f9z/&#10;AOh17+a8A/Yj/wCSF2f/AF/3P/ode/mvExX+8VPU/T8g/wCRVhv8CHUUUVzHvhRRRQAUUUUAFFFF&#10;ABRRRQBk+Iv+QDqX/XrJ/wCgGvw8uf8Aj/vP+u8v/oTV+4fiL/kA6l/16yf+gGvw8uf+P+8/67y/&#10;+hNXxHEm1P5n51xf8NH5n3x/wTF/5F3x1/1/Qf8Aoqvt8dRXxB/wTF/5F3x1/wBf0H/oqvt8dRXv&#10;ZP8A7lTPp8j/AORdR9B1FFFeye8FFFFABRRRQAUUUUAFFFFABRRRQAUUUUAMrg/jr/yRnxx/2B7r&#10;/wBFNXeVwfx1/wCSM+OP+wPdf+imrCr/AApehzYj+DP0Z+LsX+qh/wB1a/TH/gm9/wAkJu/+wpP/&#10;AEr8zov9VD/urX6Y/wDBN7/khN3/ANhSf+lfnuQf778j8r4X/wCRh8mfWFFFFfpJ+uhRRRQAUUUU&#10;AFFFFABRRRQAi9KZJ/qjT16U2TpSYI/PG6/4/wC8/wCu0n/oVe+/sj/8fXiX/tj/AOgmvArr/j/v&#10;P+u0n/oVe+/sj/8AH14l/wC2P/oJr+XeDv8Akf0f+3v/AEln9JcV/wDIkq+kfzifSlFFFf1GfzaF&#10;FFFABRRRQAUUUUAFFFFABRRRQAUUUUAFFFFABRRRQAUUUUAFFFFABRRRQAUUUUAFFFFABRRRQAUU&#10;UUAFFFFAHyx+2vd/HWDwnrMfw1s/Cc3gz+wLs61Lrkj/AGsfJJu8lV4/1fT3rkP+CQ//ACZ5Zf8A&#10;Ybv/AP0Ja+mPj9/yQ/x//wBgC+/9ENXzP/wSH/5M8sv+w3f/APoS0Afa1FFFABRRRQAUUUUAFFFF&#10;ABRRRQB+TXxE/wCSi+Kv+wpdf+jWr379gT/koPin/rwX/wBGCvAfiJ/yUXxV/wBhS6/9GtXv37An&#10;/JQfFP8A14L/AOjBX2WL/wB0l6H81cPf8lFT/wAT/U+56KKK+NP6VCiiigAooooAKKKKACiiigAo&#10;oooA/Ir9s7/k5jxl/wBdIv8A0UtbP7BP/Jz+gf8AXref+iGrG/bO/wCTmPGX/XSL/wBFLWz+wT/y&#10;c/oH/Xref+iGr8vh/wAjX/t/9T8Zj/yPP+4n/tx+rlFFFfqB+zBRRRQAUUUUAFFFFABRRRQAUUUU&#10;AFFFFABRRRQA1ujV+Lnxy/5LR47/AOwvP/Ov2jbo1fi58cv+S0eO/wDsLz/zr4/iT+DT9T4Pi3/d&#10;6fqe9f8ABNT/AJLPr3/YFf8A9HR1+lA+/X5r/wDBNT/ks+vf9gV//R0dfpQPv125D/uUfVnocMf8&#10;i+Pqx9FFFfRn1gUUUUAFFFFABRRRQAUUUUARp3r40/aE/wCSt6p/1xi/ka+y0718aftCf8lb1T/r&#10;jF/I1+XeIf8AyKY/41+TP0XgP/kaT/wS/NF/9mL/AJKn/wBuT19e18hfsxf8lT/7cnr69rfgD/kT&#10;f9vv9DPjr/kbf9uR/UfRRRX6UfnwUUUUAFFFFABRRRQAUUUUAFFFFABRRRQAUUUUAFFFFABRRRQA&#10;UUUUAFFFFABRRRQAUUUUAfnX/wAFTtG/4Rfxt8FfiNHD/wAeGrnTLiUdo5Pm/wDi6qXHE/7v/rr/&#10;AN9fNXtP/BTvwE3jr9kTxPJAAb7R5INSiPtHKvmf+Obq+cvh14gj8W/DnwzrEf8Ay86dF5n++vyt&#10;/wCg19Pks/4kD854to60a3+KP/tx0FFFFfUn56FFFFABRRRQAUUUUAFFFFABRRRQAUUUUAeBftX6&#10;ZL4r1X4X+FIjiLV9afzIv+/Y/rX1rJHFF+7j/wBVEixR/wC4tfNsUY8Y/tm+GrQ5msfCuiyXrn/p&#10;s27H9K+kK/nzjbE+1zP2P8qP1nJ6Xscvow/7e/8AApCUUUV+entBRRRQAUUUUAFFFFABRRRQAUUU&#10;UAFFFFABWVrHg3w/4gvobzVNA0nU7q2/1d1d2yu8datFXGUo/AA+STzf9ZXh/wC2Z4B1f4ifAyW0&#10;0OGW9utLu1vpLSIZaVPutt/3fvV7dTo5PK/eR1rh6zw1WNaG8WEZcsj8+v2Vf2nPDXwD+HnizS9b&#10;066PiAz/AGmzjij/AOPh9u1Ucn7u1vmrH/ZI8L6v8Zf2jR4u1WGS9trGeXVry6l+553zNGv4tj5f&#10;avt3xn8APh18QL7+0Nc8J2k2of8ALS6h/cvJ/v7cbq6rw34Y0jwXpUOl+H9MtNG0+L/llaR7P+BP&#10;/eb/AHq+kq5vhuStOjTcatXdv9Dd1Ymszb/3lMoor5MwCiiigAooooAWqeta5Y+F9D1PXNQm8nT9&#10;Mga5uP8AcWrlfNv7a3jK5n8O+H/hhon77xB4qulMkP8Azzh3bV/76b/x2uvC0PrVeNH7/wDD9oqn&#10;CU5xhD7Q/wDYuXV/GVx4++KesD974m1Dy7f+/sXdu/4CvyLX0zWF4E8H23w88E6B4YtDm2021W2J&#10;/wCesn8T1u14WYYmOLxVStD4en+GPuxP6RyvB/UcJTw/8qCij79fOfxt/bW0H4Q+L7vwzbaJL4gv&#10;7Lb58vm7IkkZd20fnU4TBYnHz9lho8zN8VjKOBh7XESsj6Mor5X8K/8ABRHwTqk4t9d0G/0En/lr&#10;AfOT/wCKr6U8NeKNJ8Z6LFq+gana6xYScfarSTf/AMBf+61a4vLcZgNcTTaJwuY4bG/7vUTNSmzR&#10;xXEE1vJB50UiNFJF/wA9Eb7y06ivOPQPjL4sf8E87bVNSl1LwDrEOmQyfvP7L1DO2Nv9mX+7/wAB&#10;rxr4x/ssfED4ceAoNc8R60NZ8qdbeOxtJJLjyk/vtn7q/hX6ZUEb/wB3/wAs5f8AWRfwV9ZhuJ8d&#10;Q5eeXPGPf4v/AAI+SxPDeDq83J7kn22+4+JP+CcHgoRHxX4sms/3kUaWNtcydt3zNt/75rhv+Ciu&#10;pXVz8aNNsXOLW10uLyv7uWZtzV+hljYWOlw/ZtPsorKLf5vlWkSom/8AvbVr50/bR/Z8uviz4Xs/&#10;EHh6H7Z4l0geV9lh5e5tf/il/XdXZl+b06+dfW63uxl7v+E5MdlM6GT/AFSlq4+96mr+wxoVlpX7&#10;O+m3tr5Xn6nfTy3Mp/vq21V/4Cte/V+VPwo/aF8f/s43V5pNvFiykcPc6Jq0TbA/97aeVb6V9c/s&#10;pftCePPj74u1iTWLPT7Lwrplr+8FpFtImb/Vqrfzqc7yTFU6tbHcycPivfv9keTZ1hnSpYFxan8N&#10;rHV/tmfE/wD4Vz8Er2O3lMWq6+Dp1vjtGw/et/3zvWviX9kuw8N2fxFHi/xfqUOm6B4bT7U4l5e4&#10;m/5ZxIv8TV1f7f3ji48RfGf+wdwNhodrHDGP9t0V5Px3V5P4y+Ed34N+FngnxfcN8viJ7nZEf4Ej&#10;K7f++svX1eT4KnQyyFGcrOt/8j/8ifMZtjJ18xlWhG8aP+f/AMke3/Hr9u7WvHkU2h+CYZdA0qR/&#10;3l9k/a7n/wCJX/Z5ru/2QD8e77VNPu9UnvD4ByPPOtniSP8A6Zbvm3Vkf8E+PAHg3xLZeINa1TSI&#10;tU8SaZOn2f7X88McLL97YeN27+KvuiSTzf8AWV85nGNwuXxlleGw693dy1+4+gynB4rMHHMcTWfk&#10;kNbpXnn7P2mL8Q/+CjGpXn+vsfBnh4xEf88rmRht/wDHc16LDH5s/l0v/BO3w9Fq3jj46/EOMfut&#10;Y8Rf2ZbyeqW65b/x6WseEKbnjJT/AJYfqjXi2pyYOMP5mfcFFFFfrp+ShRRRQAUUUUAFFFFABRRR&#10;QAUUUUAFFFFABRRRQAUUUUAFFFFABRRRQB8vf8FFvjJq/wAFv2X9d1LQDJFq2rTR6PBdQybXtzNu&#10;/eKf721Tivj34Df8EgP+E18HaB4n+JXiy8sdQvkS6uNJs4lZ44Wwyq0rN97b1+Xj3r9Bf2pfgVZf&#10;tE/BTXvBk4WG6uYfN0+5P/Lvcr/q2/OvlD9jD9vvRtD0Ob4W/GjUrTwp4u8IKNOGoXlyohvEi/d7&#10;Xfp5i9/72M0AdCf+CN/wH/5/PFg/7iUf/wAaro/hn/wSy+DXwq8eaL4s0e78Sz6rpFwt1b/bL6J4&#10;t6/3lWIV6x/w2t8Cf+ip+Gv/AAPjrS8NftZ/B3xdrllo+j/Ebw9qWq30nl21pDfK7yv/AHVoA9fo&#10;oooAKKKKACiiigAooooAKKKKACiiigAooooAK+E/+CxH/JqsP/YYtq+7K+E/+CxH/JqsP/YYtqAP&#10;sj4c/wDIg+Gf+wdb/wDota6Sub+HP/Ig+Gf+wdb/APota6SgAooooAKKKKACiiigAooooA57xz/y&#10;JOv/APYPn/8ARbV+TEP+pr9Z/HP/ACJOv/8AYPn/APRbV+TEP+pr6TKfhqH4j4ifxMN6S/8AbT9B&#10;/wBiP/khdn/1/wBz/wCh17+a8A/Yj/5IXZ/9f9z/AOh17+a8TFf7xU9T9PyD/kVYb/Ah1FFFcx74&#10;UUUUAFFFFABRRRQAUUUUAZPiL/kA6l/16yf+gGvw8uf+P+8/67y/+hNX7h+Iv+QDqX/XrJ/6Aa/D&#10;y5/4/wC8/wCu8v8A6E1fEcSbU/mfnXF/w0fmffH/AATF/wCRd8df9f0H/oqvt8dRXxB/wTF/5F3x&#10;1/1/Qf8Aoqvt8dRXvZP/ALlTPp8j/wCRdR9B1FFFeye8FFFFABRRRQAUUUUAFFFFABRRRQAUUUUA&#10;Mrg/jr/yRnxx/wBge6/9FNXeVwfx1/5Iz44/7A91/wCimrCr/Cl6HNiP4M/Rn4uxf6qH/dWv0x/4&#10;Jvf8kJu/+wpP/SvzOi/1UP8AurX6Y/8ABN7/AJITd/8AYUn/AKV+e5B/vvyPyvhf/kYfJn1hRRRX&#10;6Sfrp4z+0jrmpeHvBVlPpt9Jp8rXiIXi+VtvpXzofib4wGAPEV9/32P/AImvfv2rgP8AhBLHuft8&#10;fNfLic4AH8ax1/O3G+NxdDN+SlUaVo6KTP3ng3B4atlKnWpRk+Z7xR0v/CzvGP8A0Md9/wB9/wD1&#10;qX/hZ3jH/oY77/vv/wCtXZxfsx+L5oYpI7mx/eJ6n/Gn/wDDL/jP/n6sfz/+vXj/ANl8VPpV/wDA&#10;n/mer/aXDPel/wCAr/5E4n/hZ3jH/oY77/vv/wCtR/ws7xj/ANDHff8Aff8A9au2/wCGX/Gf/PzY&#10;fmf8aP8Ahl/xn/z82H5n/Gq/srirtV/8Cf8AmH9p8Nd6X/gK/wDkTif+FneMf+hjvv8Avv8A+tR/&#10;ws7xj/0Md9/33/8AWrtv+GX/ABn/AM/Nh+Z/xo/4Zf8AGf8Az82H5n/Gj+yuKu1X/wACf+Yf2nw1&#10;3pf+Ar/5E4n/AIWd4x/6GO+/77/+tR/ws7xj/wBDHff99/8A1q7b/hl/xn/z82H5n/Gj/hl/xn/z&#10;82H5n/Gj+yuKu1X/AMCf+Yf2nw13pf8AgK/+RPJWIkrR0bxHqvhzzf7J1C60/wAz7/lPt316R/wy&#10;34x7XNh+BP8AjSj9l/xmP+Xmx/En/GvPpcNZ9Rnz0aMk+6Oqpn+S1o8lTERcez/4Y4n/AIWd4x/6&#10;GO+/77/+tR/ws7xj/wBDHff99/8A1q7b/hl/xn/z82H5n/Gj/hl/xn/z82H5n/GvQ/srirtV/wDA&#10;n/mcv9p8Nd6X/gK/+ROJ/wCFneMf+hjvv++//rUf8LO8Y/8AQx33/ff/ANau2/4Zf8Z/8/Nh+Z/x&#10;o/4Zf8Z/8/Nh+Z/xo/srirtV/wDAn/mH9p8Nd6X/AICv/kTif+FneMf+hjvv++//AK1H/CzvGP8A&#10;0Md9/wB9/wD1q7b/AIZf8Z/8/Nh+Z/xo/wCGX/Gf/PzYfmf8aP7K4q7Vf/An/mH9p8Nd6X/gK/8A&#10;kTiB8TvGL9fEd9/33/8AWoPxN8Xr/wAzHej/AIH/APY12/8AwzB4y73Vh+Z/xriPHXgDUfh5e2lp&#10;qc0UstwpdPK9q4sXhuIcFS+sYj2ih3cn/mdOGxGQYyr7HDqnKXZRX/yJo+GPiN4ru/FOiQSeIb6a&#10;OS9jjkjLj5/m/wB2vtsKAAuK+AvCK48XeH+ePtsf/oVff4HFfqPh9ia2JoV3WqOWq3d+5+b8d4el&#10;h69BUYKOj2Vuo+iiiv1s/MAooooAKKKKACiiigAooooAKKKKACiiigAooooAKKKKACiiigAooooA&#10;KKKKAOB+P3/JD/H/AP2AL7/0Q1fM/wDwSH/5M8sv+w3f/wDoS19MfH7/AJIf4/8A+wBff+iGr5n/&#10;AOCQ/wDyZ5Zf9hu//wDQloA+1qKKKACiiigAooooAKKKKACiiigD8mviJ/yUXxV/2FLr/wBGtXv3&#10;7An/ACUHxT/14L/6MFeA/ET/AJKL4q/7Cl1/6Navfv2BP+Sg+Kf+vBf/AEYK+yxf+6S9D+auHv8A&#10;koqf+J/qfc9FFFfGn9KhRRRQAUUUUAFFFFABRRRQAUUUUAfkV+2d/wAnMeMv+ukX/opa2f2Cf+Tn&#10;9A/69bz/ANENWN+2d/ycx4y/66Rf+ilrZ/YJ/wCTn9A/69bz/wBENX5fD/ka/wDb/wCp+Mx/5Hn/&#10;AHE/9uP1cooor9QP2YKKKKACiiigAooooAKKKKACiiigAooooAKKKKAGt0avxc+OX/JaPHf/AGF5&#10;/wCdftG3Rq/Fz45f8lo8d/8AYXn/AJ18fxJ/Bp+p8Hxb/u9P1Pev+Can/JZ9e/7Ar/8Ao6Ov0oH3&#10;6/Nf/gmp/wAln17/ALAr/wDo6Ov0oH367ch/3KPqz0OGP+RfH1Y+iiivoz6wKKKKACiiigAooooA&#10;KKKKAI0718aftCf8lb1T/rjF/I19lp3r40/aE/5K3qn/AFxi/ka/LvEP/kUx/wAa/Jn6LwH/AMjS&#10;f+CX5ov/ALMX/JU/+3J6+va+Qv2Yv+Sp/wDbk9fXtb8Af8ib/t9/oZ8df8jb/tyP6j6KKK/Sj8+C&#10;iiigAooooAKKKKACiiigAooooAKKKKACiiigAooooAKKKKACiiigAooooAKKKKACiiigDm/HfhO2&#10;8d+Cde8OXYzaatYz2Mv+5LGyn/0KvyZ/ZXubnTfB2v8Agy/Pk6h4V1eeykim+/s3fL/6DX7Bhs7q&#10;/MHx/wCDk+Fv7cXxL0z/AJY+M9Og1+z4wmV3LJF/vbhur1csn7PFR8z5riGj7bL6kv5bSOiooor7&#10;s/HAooooAKKKKACiiigAooooAKKKKACpLWPzZ4Y/9uo6q6pqH9jaHqeoSf8ALtazy/8AfMTVA+Xm&#10;PG/2W9Vk8VftE/GPXOZo/Ljto5f91tu3/wAdr6kr5k/YB0yQ/DLxX4gk/wBbq+rt/wB8Ltb/ANCr&#10;6b6mv5dz+t7fMq0/M/cIQ9lCNH+VRiJRRRXz5QUUUUAFFFFABRRRQAUUUUAFFFFABRRRQAUUUUAF&#10;FFFABRRRQAUUUUAFFFFABRRRQBLbR+bPDH/n/ar5j+DOjRfF79p/xx8S5c3mjaHP/Zujed9zzlTa&#10;2z/d+8P9+u8/an+Kn/CrfhNeC0ONf13/AIlunxw/fAb7z/8AfPy/8DroP2ePh/J8M/gx4Z0W7AGo&#10;eT9pvAP78reZ8/8AtbW213SnLCYGpW61PdX+H7T/APbT7fhPAfWsb7We0Pz6Ho1FFFfIn7iCts/e&#10;V5dqf7L/AMLtZ1W81TVPCsd5f3sjSzyyzPw7V6VeSywWV5cxw+dNFBLLHF/z0dVZlX/vqvzt0j9u&#10;X4o+BNavLPxFaQ6pEJmzp+pW/lPH833dy7Wr6DKcDjcWqlTAS5XH+9y8x87muNweFlThi480X5X5&#10;Tqf2x/2U/C/gDwifG/hDOmW0VwlveaZLLvXLfdZD/wCy1yf7AnxG1Lw98XbfwukjTaRritFLb9kd&#10;fmWT8K5H4+ftPeKP2hILTT5LEadoVkwlWxtNzjf03O1e5/sEfAXUdJ1S88f69Zz2Xlw/Z9Lhmj2N&#10;IW+9J838PpX31b2uEySpDM5c0+nfyPhaHssVnNOWXR5Ydf1PtfbVe81Kx06fy7zU7Syl/wCeU1yq&#10;P/6FXz1+1/8AtLH4M6D/AMI3oE+fGGpR+Z53/PnC38X+83b86+HfAnwx+In7QGp3s+k293r01t+8&#10;uLu7uMKjehZ2+97V8bl3DzxWG+uYmqqUO7Pr8wz5YfEfVMPT9rPyP1uxn94h86L/AJ6xfOn/AI7S&#10;1+VXhz4t/FP9mjxdNptzNf2Mts6/aNF1Xc0Mqf7jfwt/eWv0q+FfxCtvir8O9G8V2kP2OLUk/eWv&#10;3/LdW2sv/jtcua5JVy2Ma3MpwezR2ZXnNPMZSpcrjNbpnV0K2ynLH5v+rptfOn0Jk674S8P+KT/x&#10;O9A0/U/+vu2V6taLo2m+HLH7Ho+mWmmWv/LOK0i2Jv8A71XKKv2lTl5Ob3TL2UObn5fePzf8c/sm&#10;fFLXfjVMNX0ybU7fV9R8241qzG+EIzbmb/Z2r/D7V9CftzeAbWP9nfTE0yD9z4ZuYYosf8s4dm0/&#10;0r6eWTZWH418Iab4/wDCmp+HNYhlm0rUk8uTyvkf/ZZK+mef1q2Jw86y5Y0u39fynzX9hUaWHrwo&#10;+9Kp3Pgn/gnZ4qOl/FvU9EeTEOsae+P96P5/6V+iFfLPwo/Youfg98ZtG8WaX4lh1TRbEy77aWJk&#10;uPmiZf8Ad/ir6mep4hxOHxmN+sYaXNGSV/U04fw1fC4T2WIjyuLf3GJ448SReC/BOv8AiFz/AMgu&#10;ynuf+Bqrbf8Ax6vZf+CdegQ6J+yB4AnWHyrrU4JdSuT/AM9JZJW+b8VCV8g/teX1zqngLQfAGlnG&#10;teN9XttJiI/ueYu5v93OK/TPwD4UtfA/grQfD1nH5VrpllFbRj02oFr7HhLDezws8T/O/wAEfF8W&#10;4nnxUMP/ACL8zpKKKK+9PhgooooAKKKKACiiigAooooAKKKKACiiigAooooAKKKKACiiigAooooA&#10;+T/+ClvxY8R/CT9lrU77wvd/Y9U1O/g0n7VF9+NJN27Z/tfLt/Gvmn9mz/gkT4f1/wAFab4j+LOs&#10;6lLquqQfaTpWmSrH9n3fMu+VlJZtvUbevevtH9s3wp8P/GvwD17SPiRrlp4a0SXb9n1W7kVBb3Xz&#10;eSybvvNn+HvXxh+x3/wVK8I+DPhzb+C/i9e3NpqGgRrZWetWlvJdpeQr8q79m5tyqB83f60Aex/8&#10;OfP2ffTxP/4Nx/8AG66T4bf8EvPgp8LvG2i+LNDi186rpFwt1bG71Lehdem5dgqr/wAPZv2cP+hm&#10;1X/wS3P/AMTXQeAP+CknwL+J/jLS/C+ga/qM2s6nP9ntoptJnjUv/vMu0UAfU9FFFABRRRQAUUUU&#10;AFFFFABRRRQAUUUUAFFFFABXwn/wWI/5NVh/7DFtX3ZXwn/wWI/5NVh/7DFtQB9jfDrH/CBeGuP+&#10;Ydb/APota6JsBTmud+HR2+AvDR7f2db/APota80/aV+OuqfBO00CbS9MtdRfUppIpBdSMgj2qGzx&#10;WlOm6s+SO5w4zF0cBQliMR7sI7nt+DRg18M/8N8+LP8AoWNM/wC/j/40f8N8+LP+hY0z/v4/+Nd/&#10;9nYn+U+T/wBdcl/5+v8A8Bkfc2DRg18M/wDDfPiz/oWNM/7+P/jR/wAN8+LP+hY0z/v4/wDjR/Z2&#10;J/lD/XXJf+fr/wDAZH3Ng0YNfDP/AA3z4s/6FjTP+/j/AONH/DfPiz/oWNM/7+P/AI0f2dif5Q/1&#10;1yX/AJ+v/wABkfc2DRg18M/8N8+LP+hY0z/v4/8AjR/w3z4s/wChY0z/AL+P/jR/Z2J/lD/XXJf+&#10;fr/8BkfY3jlAfBOvZ5IsJ+f+2bV+TcQK2yn8q+k9V/bk8Uavpd5Yy+HNMiguoXt/MMj4+ZdvrXzc&#10;saqQN36V7WXYerh1JzPzPjHOMFm06MsJLm5b30P0D/YoGfgZZgcf6fc/+hV70Y87uxPevzu+E/7U&#10;+t/CLwjB4b07Q7C8tIZpZRNLIyN8zbugrsf+G+PFZBP/AAjOmcdvMf8Axrza+AxFSrKUI9T7bKuK&#10;8pwuAo4etUfNGKT91n3Lg0YNfDP/AA3z4s/6FjTP+/j/AONH/DfPiz/oWNM/7+P/AI1z/wBnYn+U&#10;9b/XXJf+fr/8Bkfc2DRg18M/8N8+LP8AoWNM/wC/j/40f8N8+LP+hY0z/v4/+NH9nYn+UP8AXXJf&#10;+fr/APAZH3Ng0YNfDP8Aw3z4s/6FjTP+/j/40f8ADfPiz/oWNM/7+P8A40f2dif5Q/11yX/n6/8A&#10;wGR9yYGeT83rSHpzXw5/w3t4q+9/wjOmfTzH/wAa6j4Y/tkeIfHfxC0Dw9c6DY21rqdwYnkikffH&#10;8ufWlLAYiMedxNqPF2U16saMKjvJ2XuyPsCiiivNPtDJ8Rf8gHUv+vWT/wBANfh5c/8AH/ef9d5f&#10;/Qmr9w/EX/IB1L/r1k/9ANfh5c/8f95/13l/9CaviOJNqfzPzri/4aPzPvj/AIJi/wDIu+Ov+v6D&#10;/wBFV9vjqK+IP+CYv/Iu+Ov+v6D/ANFV9vjqK97J/wDcqZ9Pkf8AyLqPoOooor2T3gooooAKKKKA&#10;CiiigAooooAKKKKACiiigBlcH8df+SM+OP8AsD3X/opq7yuD+Ov/ACRnxx/2B7r/ANFNWFX+FL0O&#10;bEfwZ+jPxdi/1UP+6tfpj/wTe/5ITd/9hSf+lfmdF/qof91a/TH/AIJvf8kJu/8AsKT/ANK/Pcg/&#10;335H5Xwv/wAjD5M+sKKKK/ST9dPDf2sP+RFsf+v+P+dfLg/10H/XVf8A0KvqP9rD/kRbH/r/AI/5&#10;18uD/XQf9dV/9Cr+auO/+R58on9C8Ef8idf4pH6D6X/yDLT/AK5J/wCgirlU9L/5Blp/1yT/ANBF&#10;XK/o+n8ET+e5fEx1FFFbCCiiigAooooAKKKKACiiigAooooAKKKKAGfxmvlv9rT/AJHHQv8Arzb/&#10;ANCNfUn8Zr5b/a0/5HHQv+vNv/QjX59x1/yI6nrH8z7fgv8A5HNP0l/6SeS+E/8AkcPD/wD1+R/+&#10;hV9/GvgHwn/yOHh//r8j/wDQq+/jXznhr/u+J9Y/qfQ+IP8AHw3pL/0ofRRRX7Ifk4UUUUAFFFFA&#10;BRRRQAUUUUAFFFFABRRRQAUUUUAFFFFABRRRQAUUUUAFFFFAHA/H7/kh/j//ALAF9/6Iavmf/gkP&#10;/wAmeWX/AGG7/wD9CWvpj4/f8kP8f/8AYAvv/RDV8z/8Eh/+TPLL/sN3/wD6EtAH2tRRRQAUUUUA&#10;FFFFABRRRQAUUUUAfk18RP8Akovir/sKXX/o1q9+/YE/5KD4p/68F/8ARgrwH4if8lF8Vf8AYUuv&#10;/RrV79+wJ/yUHxT/ANeC/wDowV9li/8AdJeh/NXD3/JRU/8AE/1PueiiivjT+lQooooAKKKKACii&#10;igAooooAKKKKAPyK/bO/5OY8Zf8AXSL/ANFLWz+wT/yc/oH/AF63n/ohqxv2zv8Ak5jxl/10i/8A&#10;RS1s/sE/8nP6B/163n/ohq/L4f8AI1/7f/U/GY/8jz/uJ/7cfq5RRRX6gfswUUUUAFFFFABRRRQA&#10;UUUUAFFFFABRRRQAUUUUANbo1fi58cv+S0eO/wDsLz/zr9o26NX4ufHL/ktHjv8A7C8/86+P4k/g&#10;0/U+D4t/3en6nvX/AATU/wCSz69/2BX/APR0dfpP/HX5sf8ABNT/AJLPr3/YFf8A9HR1+lH8dduQ&#10;/wC5R9Wehwx/yL4+rEXg46DtXJ/EvxLN4N8DanrVvHHNNaRb445DtUn3rqzgsOfu1558fx/xaTxG&#10;P+nfP6135jUlRwdWrDSUYyt9x93ltOFfG0KU1eMpRv8AeeQD9rLXB/zAbb/wJP8A8TS/8NY62f8A&#10;mA2v/gQf/ia8PV89quwaLqV7D51tp99dR/8APSKBmX9K/muHFfEFaXJCs36RX/yJ/QsuGsjpq9TD&#10;qP8A29L/AOSPY/8AhrHXf+gFbf8AgSf/AImj/hrHXf8AoBW3/gSf/ia8h/4RrWP+gLff+A7/APxN&#10;H/CNax/0Bb7/AMB3/wDia1/1j4l/5+T/APAf+AY/2Dw7/wA+of8AgT/+SPXv+Gsdd/6AVt/4En/4&#10;mj/hrHXf+gFbf+BJ/wDia8h/4RrWP+gLff8AgO//AMTR/wAI1rH/AEBb7/wHf/4mj/WPiX/n5P8A&#10;8B/4Af2Dw7/z6h/4E/8A5I9e/wCGsdd/6AVt/wCBJ/8AiaP+Gsdd/wCgFbf+BJ/+JryH/hGtY/6A&#10;t9/4Dv8A/E0f8I1rH/QFvv8AwHf/AOJo/wBY+Jf+fk//AAH/AIAf2Dw7/wA+of8AgT/+SPXB+1fr&#10;Z/5gVt/4EH/4mvLfHHiu48ceIJdZnhjtZJEWLyojuX5art4a1g/8wO/P/bvJ/hTR4Y1r/oB3/wD4&#10;Dyf4V5+OzTO8yp+yxblKPbl/4B24TLsmy+p7bCKEJf4v/ti/4A8a3Xw+186raWcd1L5LR+XIdlen&#10;D9q/XBx/YVt/4En/AOJryIeGtZHXQ7//AMB5P8KG8May440O/wD/AAHk/wAKrB5rnmX0vq+Fcow7&#10;cv8AwAxeXZNj6ntsWoSl35v/ALY9e/4ax13/AKAVt/4En/4mj/hrHXf+gFbf+BJ/+JryH/hGtY/6&#10;At9/4Dv/APE0f8I1rH/QFvv/AAHf/wCJru/1j4l/5+T/APAf+AcX9g8O/wDPqH/gT/8Akj17/hrH&#10;Xf8AoBW3/gSf/iaP+Gsdd/6AVt/4En/4mvIf+Ea1j/oC33/gO/8A8TR/wjWsf9AW+/8AAd//AImj&#10;/WPiX/n5P/wH/gB/YPDv/PqH/gT/APkj17/hrHXf+gFbf+BJ/wDiaP8AhrHXf+gFbf8AgSf/AImv&#10;If8AhGtY/wCgLff+A7//ABNH/CNax/0Bb7/wHf8A+Jo/1j4l/wCfk/8AwH/gB/YPDv8Az6h/4E//&#10;AJI9d/4ax1sf8wG1/wDAk/8AxNNf9rXXFi/5ANt/4En/AOJrx650e/sIDNdWFzax/wDPSWBkX9ao&#10;3D4il46pWM+K+IKMuSdZr/t2P+R0U+GsiqK8MOpf9vS/+SPvXwNrT+JfCem6nNF5M11CJHj9DXQK&#10;c5NcZ8IBj4ZaAfW0H9a7ENgt7Yr+msFN1MLSnPdpfkfznjIRpYipCOyb/MlooorvOUKKKKACiiig&#10;AooooAKKKKACiiigAooooAKKKKACiiigCPH6V+f/APwU9hufBfi/4LfEa2gAtNM1SfTdQuv9iby9&#10;qv8A7PyPX3/nPHrXiv7YXwai+O37PPivwphf7Qa2+1afI3/LO5i+ZG/mv/AqqEnTlGfYyq0416cq&#10;U9mj5PuF2z/u/wDVf8s/9yo683/Z08byeO/hBo892QdU0z/iW3kUv398fyrv/wCArXpFfpNKcasI&#10;zh9o/BK9GWGqyoz+KLCiiitTnCiiigAooooAKKKKACiiigArgP2gNb/4R74I+Mrv1tfssf8AwJlW&#10;u/rwn9tPVJbH4MQWMfMuo6jFbn/x5v8A2WuLEz5KNSfkejl1L2uMow84nq37KXh4eGv2dvB0DjEl&#10;1C99IP8AeZq9WrH8E6T/AGD4H8M6X/z7aXbRf+Qlativ5Orz9rWqT/mcj9il8QlFFFYAFFFFABRR&#10;RQAUUUUAFFFFABRRRQAUUUUAFFFFABRRRQAUUUUAFFFFABRRRQAtOjXzR5dNrz74+/EeL4V/CXWd&#10;XkPnahdI2m6da/xyTSfL/wCO1rSpSrVIwh8UgS5jxGz2/tQftYfbMG98BeA08qM/wXEq/wDxTLu/&#10;4BX128nmDzK8r/Zo+Ev/AApv4S6ZpdxD/wATq+/07UJf9tvur/wFa9SrjzbFRxFbko/BT91f/Jf9&#10;vH9CZDl/9m4KMftS95hUN5dRWFjPeXE3kWlsjSyS/wDPNF+9U1YfjvwtF468F674ae7ktP7Wtmt/&#10;tMYy0e7+KvJpxjKpH2nwnvzlKMJcnxGd8Mvin4b+L+hzax4TvftsUT+XJFKNk0f++n930pnxI+D/&#10;AIS+LulTaZ4j0aGeWRG8u/ii2XFu/wDeVq/N7xH4G+Jv7JHjcX9vLd6b5b/uNVsxutblN3AY9P8A&#10;gLV6FqP/AAUW+IF3oE1lDpGkWV/Inl/2hDG29P8AaCkld1fdT4cxCqxxGV1eaEtnzaxPhocQUZUp&#10;YfM6fLPqrfEeQ2XiLxB+zf8AFzUYtFvo57jSb17aTIDw3SI/3WXurV+oel/FDSNS+FkPxAk/c6L/&#10;AGX/AGlJF/zz2r8y/wDfVfkl4P8AC+u/FPxnbaTpcM2o6zqM3GPmOWPzOx9OeTX3N+148fwa/ZS8&#10;P+BLOUtJcvFZSSj/AJaeX+8k/wDHmr2eIMHTxmIwuH/5eyer/u9WeRkeKq4WhicRD+HFaep8Xa9r&#10;Ot/Hn4sS3MvmTarrt6sccX39m5tqr/uqtfq58NPh5pnwn8D6Z4Y0uHyYrFF+0S/x3M3/AC0Z/wDg&#10;Vfnr+wR4Ql8RfHqy1Ej9zodtLeyfivlr/wCh1+lr3EUNvNcz/uYokaWQ/wCwvzV4/FmK5alPA0fg&#10;gtv/AEk9bhXDc1Opjqu7e5+f3/BR7U7Wf4meGbaPy/t1tpn+k4+/8zFl3f8AAa9x/Ye1GLw7+zPN&#10;qmsTeRpVte3VyZZf+WcKqu6vhP46/EiT4tfFTXvEbH9zcXHl249IV+WP/wAdAr7C+JGkat8M/wDg&#10;n3pml+Vi5uUg+2eX/wAs0mlaQf8AjuyvVx+E5MswmXS+KUo//bfmeTgsW55ji8wh8MVL/gHmerfH&#10;74v/ALTfxKGifDme80XT49/2e1s5PK2Q5/1k712Pwq/aX+Inwz+L0Hw9+L05u4pZFtvtU+0y27t/&#10;q5N6/ejq1/wTd0+ytPDnj7V7ieGHymginMvyeXBgsz7v7teP6pqsn7TX7YEMth/x4TahFHDL/wA8&#10;7WH+P9C1aSpYWpWxGB9hGNGlDe3vXt3JjWxFOnQxvtm6tWe32beh+mDx+WPLphAPBqr4j13TfDWl&#10;Xmr6vew6ZpVt/rLq7l2J/wDtV8SfF79vbWNd1IaD8LLOWLzH8tNUliMtzcN28qPGF/LNfnmX5Vis&#10;yl+5jp1b2ifoGPzTDZdH99LXolufcowOBS15x8AdT+ImqfDuGf4lWcVnrUr/AOjeVFsm8n/pqi/K&#10;rf5Nej1wV6X1erKjzKXL2+E76FX29KNXlcb9/iChV30VR13WI9A8O6zq7/8ALjZS3P8A3ytZRjzS&#10;Nm+Vc5wvwU8PxfGv9v6C4fE+g/DTSDKAfu/bZPl/76Vn/wDHK/SlgK+OP+CY3wyuPDHwJm8davDt&#10;1/x9ey63cH/pizN5P4Ffm/4HX2LnjNf0PgsNHB4anh19lH8947EvGYmpiP5mSUUUV3HEFFFFABRR&#10;RQAUUUUAFFFFABRRRQAUUUUAFFFFABRRRQAUUUUAFFFFAHn3xr+CnhT4/wDgK98H+M7KS90a5dZc&#10;RSbHjdfusjfwtXzV/wAOhv2fP+fLxD/4N2/+Jr2b9r/wf8SvGnwS1HTvhTrJ0bxjHPFcRSiRYnuE&#10;XduiVz8qs3rX57WPx2/bs+DcFjLrvhnVfE2nyT5EU+jrcvJ/FtZ4l3KtAH1H/wAOhv2fP+fLxD/4&#10;N2/+JroPh5/wTH+CHwv8baP4r0Sz1pdW0udbm2M+pM6B1/2dtfNPhD/gtI+nTx2njv4aS293Huju&#10;P7Judnlvu/uS8/X5q5jXf+ChHiD9oL9rL4UP8JYNW0GIyLpmo6VqVyv2a9jedWZtitt3LHv+br6U&#10;AfrnRRRQAUUV8O/8FAv+Cgsn7ME9n4P8IWltqXjS+g+0yzXY3xadCwO1tn8UnRgp4x1oA+4qK/F6&#10;3+I/7eHjDSpfGdlD4n/s6QfaY4YNMiTzU+X7kXl7mX/d619J/wDBP7/goR4r+OnxEn+GfxG021g8&#10;Sxxzy2+oQR/Z3lePc0kUsXZlUfw/3eaAP0OooooAKK/Nz9uj/gpP4n+FHxFuPhj8MdHH/CQWxWK8&#10;1W8tjM/nNt2x28X8X+82c54rwG9+JP7d/gjRP+Ez1H/hI/7Nj2XMvnaZE+Eb5vni2blX1+XigD9o&#10;aK+G/wBgH/goMf2nLm88GeL7KLTfHNlD9pjmtcpb30K7Q2F/hkXPK9D271337bP7cWh/sj+HrOCO&#10;z/t7xfqkMn2DTxIFSLC/LLN/F5e7H3eTQB9TUV+M2n/E/wDbr+Mv/FSaNB4istPlH7vyNNitIdn3&#10;vkVl+b733q9K/ZT/AOCl/jLwx8RLf4W/Hezl/tGXUU07+2p4ktprGRtqqtwiqF27v4v9vJ4oA/U+&#10;vhP/AILEf8mqw/8AYYtq+6QQ43Lzmvhb/gsR/wAmqw/9hi2oA+x/hx/yIXhr/sHW/wD6LWvmv/go&#10;H/yBPBv/AF9T/wDoC19KfDj/AJELw1/2Drf/ANFrXzX/AMFA/wDkCeDf+vqf/wBAWu/Af71E+Q4s&#10;/wCRJiPSP/pUT46s7eXUL2Gzt4/Ou7l1ijix/rHb7q134/Z0+Je0r/wiF8SenzJ/8VXK+BRnx54a&#10;O3/mKWvOf+mq1+sS/N8ueB+te9jcZPCyjydT8l4X4dw+d06s60nHka2sfmN/wzj8TP8AoT7/APNP&#10;/iqP+GcfiZ/0J9/+af8AxVfp7k+tGT615v8Aa1X+VH3H/EPsv/5/T/8AJf8A5E/ML/hnH4mf9Cff&#10;/mn/AMVR/wAM4/Ez/oT7/wDNP/iq/T3J9aMn1o/tar/Kg/4h9l//AD+n/wCS/wDyJ+YX/DOPxM/6&#10;E+//ADT/AOKo/wCGcfiZ/wBCff8A5p/8VX6e5PrRk+tH9rVf5UH/ABD7L/8An9P/AMl/+RPzC/4Z&#10;x+Jn/Qn3/wCaf/FUf8M4/Ez/AKE+/wDzT/4qv09yfWjJ9aP7Wq/yoP8AiH2X/wDP6f8A5L/8ifmF&#10;/wAM4/Ez/oT7/wDNP/iqP+GcfiZ/0J9/+af/ABVfp7k+tGT60f2tV/lQf8Q+y/8A5/T/APJf/kT8&#10;wv8AhnH4mf8AQn3/AOaf/FUf8M4/Ez/oT7/80/8Aiq/T3J9aMn1o/tar/Kg/4h9l/wDz+n/5L/8A&#10;In5hf8M4/Ez/AKE+/wDzT/4qj/hnH4mf9Cff/mn/AMVX6e5PrRk+tH9rVf5UH/EPsv8A+f0//Jf/&#10;AJE/ML/hnH4mf9Cff/mn/wAVR/wzj8TP+hPv/wA0/wDiq/T3J9aMn1o/tar/ACoP+IfZf/z+n/5L&#10;/wDIn5KeJvCereC9WGma9psum3+zzfKl5bZ/e+Wut/Z2Jb46eCAfum9/9kau2/bXH/F8pT6adDXE&#10;/s55/wCF5+CB2+2/+ytXturKrhefuj8uWEhgc8jhoaxhUUdf8R+oNFFFfEn9RGT4i/5AOpf9esn/&#10;AKAa/Dy5/wCP+8/67y/+hNX7h+Iv+QDqX/XrJ/6Aa/Dy5/4/7z/rvL/6E1fEcSbU/mfnXF/w0fmf&#10;fH/BMX/kXfHX/X9B/wCiq+3x1FfEH/BMX/kXfHX/AF/Qf+iq+3x1Fe9k/wDuVM+nyP8A5F1H0HUU&#10;UV7J7wUUUUAFFFFABRRRQAUUUUAFFFFABRRRQAyuD+Ov/JGfHH/YHuv/AEU1d5XB/HX/AJIz44/7&#10;A91/6KasKv8ACl6HNiP4M/Rn4uxf6qH/AHVr9Mf+Cb3/ACQm7/7Ck/8ASvzOi/1UP+6tfpj/AME3&#10;v+SE3f8A2FJ/6V+e5B/vvyPyvhf/AJGHyZ9YUUUV+kn66eG/tYf8iLY/9f8AH/Ovlwf66D/rqv8A&#10;6FX1H+1h/wAiLY/9f8f86+XB/roP+uq/+hV/NXHf/I8+UT+heCP+ROv8Uj9B9L/5Blp/1yT/ANBF&#10;XKp6X/yDLT/rkn/oIq5X9H0/gifz3L4mOooorYQUUUUAFFFFABRRRQAUUUUAFFFFABRRRQAz+M18&#10;t/taf8jjoX/Xm3/oRr6k/jNfLf7Wn/I46F/15t/6Ea/PuOv+RHU9Y/mfb8F/8jmn6S/9JPJfCf8A&#10;yOHh/wD6/I//AEKvv418A+E/+Rw8P/8AX5H/AOhV9/GvnPDX/d8T6x/U+h8Qf4+G9Jf+lD6KKK/Z&#10;D8nCiiigAooooAKKKKACiiigAooooAKzb3XdN0+cR3epWtnKR9yaVEb9TXy3/wAFDv2vrj9lz4Ww&#10;x+HzC3jTX3e2sPNw32ZNvzXO3+Lb27butfAXws/YW/aB/a90Q/EfX/GMujjU3zbza7cTma5T+8ir&#10;92P07elAH7VW11Fe2wmt5o5o36SRHcpqzX4s+FfGPxx/4JkfGbR9P8cXl3rHgDU38qSH7VJc2EsG&#10;755Lfdny5F+9t+UnHPFfsnoet2XiXRLLVdPmE9hfQpc28sf/AC0Rl3KfyoA06KK/Pj/gpp+27rfw&#10;TTTfhx8PLsweLtWh829voRumsoWO2NU4/wBZJ8/uNlAH3pd6/pmmS+VdalaW8vaKa4VG/Vq0AQ43&#10;Lzmvxg8Gf8Ezf2hfjR4d/wCEv8T+K/7G1W+RZIrTXr6aa8kTZ8u/k+X/AHdrcitz9l/46/Fv9jf9&#10;pjTPhZ8Y9U1A+GdTk+zY1K5+0QxGTasNzDK2W8v5du1Wx833crQB+w1Ur/U7LTRvu72GzHrNIqfz&#10;rwX9tn9qaw/ZT+D0+vbYrzxJfP8AZdGsJfuyzfxM3+yi5Y+vTvX5reBP2U/2nP23obfxx4k8WTab&#10;ol8GmtLrWL2RI+Nu3yrVfuo3ZlXHy0AftLZX9vfw+ZaTxXEXaSGRXX8wat1+HfjLwv8AtHf8E0vF&#10;Om6wmvy6h4aun2RyQ3LXGm3L7fmR4W+43+1tDdwa/Xj9nj4xW3x4+C/hnx3bwfY/7XtVklts7vKm&#10;+6y/99UAXvj9/wAkP8f/APYAvv8A0Q1fM/8AwSH/AOTPLL/sN3//AKEtfTHx+/5If4//AOwBff8A&#10;ohq+Z/8AgkP/AMmeWX/Ybv8A/wBCWgD7WooooAKKKKACiiigAooooAKKKKAPya+In/JRfFX/AGFL&#10;r/0a1e/fsCf8lB8U/wDXgv8A6MFeA/ET/kovir/sKXX/AKNavfv2BP8AkoPin/rwX/0YK+yxf+6S&#10;9D+auHv+Sip/4n+p9z0UUV8af0qFFFFABRRRQAUUUUAFFFFABRRRQB+RX7Z3/JzHjL/rpF/6KWtn&#10;9gn/AJOf0D/r1vP/AEQ1Y37Z3/JzHjL/AK6Rf+ilrZ/YJ/5Of0D/AK9bz/0Q1fl8P+Rr/wBv/qfj&#10;Mf8Akef9xP8A24/Vyiiiv1A/ZgooooAKKKKACiiigAooooAKKKKACiiigAooooAa3Rq/Fz45f8lo&#10;8d/9hef+dftG3Rq/Fz45f8lo8d/9hef+dfH8SfwafqfB8W/7vT9T3r/gmp/yWfXv+wK//o6Ov0oH&#10;36/Nf/gmp/yWfXv+wK//AKOjr9KB9+u3If8Aco+rPQ4Y/wCRfH1YV578f/8AkkviP/r2/rXoVee/&#10;H/8A5JL4j/69v612Zr/yLq/+CX/pJ+gZT/yMKH+OP/pR8XDqa+w/2cfm+EujfWX/ANDavjwdTX2J&#10;+zj/AMkk0b/tp/6G1fhPh1/yNKn+D9Yn7Px5/wAiuP8AjX/pMj1HbRtpaK/o0/BBNtG2looATbRt&#10;paKAE20baWigBNtG2looATbRtpaKAE20baWigBNtG2looA8g/afO34XS/wDX5B/6FXyNP/qZv9wV&#10;9c/tP/8AJLpf+vyD/wBCr5Gn/wBTN/uCv5u8Qf8Akbx/wR/9KZ/QfAv/ACK/+33/AO2n3J8IP+SY&#10;+H/+vQfzNdgeorj/AIQf8kx8P/8AXoP5muwPUV/QGX/7nR/wx/I/Ccf/AL3V/wAT/Mkooor0TiCi&#10;iigAooooAKKKKACiiigAooooAKKK+abr9sLTLL9s6D4IXEMMEUmlfaI9Qkk+aS9+ZvIx/wBc/moA&#10;+lqKK4b4qfGXwb8FvDc2ueNPEFpoOnx9PPk+eX/ZRfvM3+7QB3NVbm7isreWeeaOKKPl5JDtVBX5&#10;i/HX/gs5p1kZtP8AhT4a/tJ+QNZ1tWSP/eWIYb/vqvlb4R/Ev41ftv8Axo0XwBrnjrVbjStTuvtO&#10;owwy+TDFbL/rPkj2/Lt+Xb/tUAfu/p+p22s2EV3YXEN3ayjMc0EgdHH+ywq6y7qyPDHhnTfBvhzT&#10;ND0S0i07StNhS2trWHhI41Xaq1sUAfk74z8HS/s5ftn+LvCIh8rwz48Rta0f+557fNIn/fzev/fN&#10;d/Xsn/BSTwBFqXwSj+IenxeV4q8BXUWr2V0Ovl7186Jv9ll/lXhuga/ZeK/Duma3YTeda6nAtzH/&#10;AMC+8v8A31X1+T1vaUpUf5T8t4pwfssRHEw2n/6VEvUUUV9CfEhRRRQAUUUUAFFFFABRRRQAV84f&#10;thS/2nrnwt8Px/8AL1qiyeV/20Vf/Zq+j6+dvi7CNe/a7+E+l/8ALO1RJf8A2p/7LXh51U9ll9af&#10;kfQ8Pw58wp/3eaX/AJKfYt1H5E/l/wDPJFi/75XbUFT3UnmzzSf7bVBX8rH6kFFFFABRRRQAUUUU&#10;AFFFFABRRRQAUUUUAFFFFABRRRQAUUUUAFFFFABRRRQAUUUUAPhj+0T+XHXyX4im/wCGpf2n7Pw/&#10;bzGXwB4HfzbiWH7ksyt83/fTfu/91a9b/ae+Itz8OvhNeR6RMYfEmuSJpul+T9/ezfMyf8B+X/gd&#10;a/7P3wetvgt8OrPRyP8Aid3P+k6rdfxyTN823/gP3a9GNZYDDSxX25e7D/26R9hw1lX9oYrmn8EN&#10;z0yRt9Noor44/eAooooAjvbW21Gxms7yGG9tJf8AWRTRb0rx3Wv2PfhHrU/2iXwn9jP/AE6XTQp/&#10;3zXs1Fb0cVXw38Go4+kjlrYTD4n+NTUvU5bwD8LvCXwvsvs/hjQbXTfM4klPzzSf7714H/wUL8H3&#10;uu/CjRdYs4TLDo98/wBpx/yzSRVVW/3flr6lqG+sbbVLKezvIYry0uU8q4tZvnSRP7r11YTH1MPj&#10;KeMqe9JPqc2KwEMRhJYSHupo/Oj9g/4teH/hz481mx8RXkWmwataiG31CYfJHIrbtj/3Vb+eK+gP&#10;2pf2svD3hLwPe6B4R1qLV/EmpRm3860+eGzhb7zb/wC96Uz4qfsC+DvGc81/4TvJfCeoSdLU/vrT&#10;/wCKWuC8J/8ABN6WHU45PE/jG0m09H5i06Jw8n+zub7tfcVMTkeNxX9o1ajUusLfynxNLD5zhMPL&#10;L6VNNfzX7ni37I/wNuPjD8S7Oe7gx4c0mRbq+kP3X2nKxZ/vMcfhmv048QaDpvivRLzSNTs4rzS7&#10;6H7PJa/wbKo+DfBPh/4eaHDo/hzTItG0+L/llF/y0f8AvO33masH4r/Gzwj8F9J+2eJtT8m7lT/R&#10;7CH57i4/4B/Cv+1XzeZZjXznGRnRi/d+BfaPo8ty+hk+El9Ykve+J9D5o8a/8E89TW+u/wDhXvis&#10;QaVc/wCssdRdkKJ/dLrnd/wJVrn9HfwD+xN9sv01qLxx8U5Ea2jtbTP2OyRvvb2/iasfxX+0T8V/&#10;2nvFX/CP/D6yvNF0ra0f2TTpdrmNv47iX+H81FdnZ/s0eEv2Y/h/qXxC+I3leN9aiCx2+lc/ZDcy&#10;cqrt95vdulfXqeIhSjh80rc0pf8ALuFuaX+JnyEoYedSWIyynyxj/wAvHtH0R5dp/hv4zfto66L2&#10;7nnOixNn7TMDFY26/wCwv8R/zmvtb4Pfs4+CvgrDDJpOm/bda2fvNZu/nl3/AMWz+6tfIXhP9oH4&#10;+fE+9u7jwLZR2Wi6Qnm/2XpFlElpbR9duNvp+NfQ/wCzH+1hF8cbuXw7rlnDo3im3j8weT/qrxF+&#10;9977rf7NcGd08w9jKFPkjShvCD+H/Eejk08B7aMq15VJ7Smvi/wn0Ozb6KKK/Oj9ECvFf2o9bubv&#10;w54a8AaX50+teONXg037LD/rpLXcvnbP/HK9qHT95+5i/wCWkv8AsVxv7Dfg8/Hz49eMfjVrFv5+&#10;geHpW0TwtFLykbr/AK6Vf9r7vzf7dfU8NYD65jYzn8MPef8A7afKcR4/6ngpQj8U/dX/ALcfoBoG&#10;hWPhjQ9M0jTYRaafYQR21tCP+WaIu1V/KtWiiv2w/Fz4w/aP/bl1f9kf41Q6T468NHWPh/rdutzp&#10;WqaScXdvtws0bo3yud3zD5l4xXr/AMFf2y/hJ8fYY18K+K7X+0NnmSaXqH+jXMf/AAFuG/4Cxr5f&#10;/wCCs/iD4R+JPhP/AGPq/ie1g+IumT/adJtLQ+bMD92SOVV+6rLv+93Ffjja3kljcxT28skM0Tb0&#10;liO1kNAH9T1Ffzt+Af28Pjn8O7jTDp3j/UryCx4S11KT7Wki/wB19+S1fdPwZ/4LP6JfG1svif4U&#10;m0yU7Q+qaLmWEf7XlN835UAfol8QPiL4f+Fvh8654n1SHRtKE8Vt9qm+6JJHWONfxZq6RJRLFvTv&#10;X4zf8FQv2zvD/wAd7bwp4T8Aa1/afhSKL+0tQli3J5lzuKrE6n+4vzfV6+2v+CYv7R198e/gKLLX&#10;JpZ/EPhWZNNubqXrcxld0L/721WU/wC7QB9iUUUUAFFFFABRRRQAUUUUAFFFFABRRRQAUUUUAFFF&#10;FABRXjP7Vfwb8R/HX4QX3hjwp4suvButmaO5t9QtJpIc7P8Alm7R/NtbP8PpXwH4j+B/7fPhWb7Z&#10;aeMp9fEcw8v7LqMLv8v3W2Mv3aAP0I+Mn7Mfw2+PWiXemeLvDVneSyx+XHfRRKlzbn5sMkgGVb5q&#10;+Lv2Z/D1t+w3+0/D8GfFen2es6V4m3XvhXxfLbKlzG+1t0TdSu5ht/3vZq851D9vH9r34MaVPB45&#10;+HP20xXPlDVdS0OaKMv/AAqrxbY2rwy6/bCH7QH7T/gXxl8bZpfDWgeFjkReHbZ/OjeP94q8kv8A&#10;NIqbvbdQB+8lFfKfw7/4KXfAP4h3sNhb+LTo91LMLeOPV7ZrZDu+787fL+tfU0Tx3EIdDlHHWgCa&#10;vyE+F/gnQP2h/wDgql4un1OGbxX4f0i+urrM3zwxvB8savu/hWRdoX/Zr9d5P9Ua/Lf/AIJl/wDJ&#10;8P7Qv/b5/wCnCgD9R44/KARBiOvym/4KR+HrH9n79qz4U/Fbw5Ztos17cpLqt/DHttpZIpV3b9v8&#10;TRk5XuK/V6vzZ/4Lcn/i0vw5/wCw3P8A+iKAP0U0bU4tZ0ex1CBhLBdQR3Eb+qMoYU7VtVtdD0u9&#10;1K+mENjawPcXEx+7GiLuZvyFY3wv/wCSZ+Ev+wPZ/wDolaq/GT/kknjj/sC3n/ohqAPzZ/4JueG7&#10;L9oP9qT4r/F/xRpw1O/srrOmy+Xvto5JXYbk3fxLGibf9l2r9VnQSLtbkV+cn/BFpv8Ai2XxFT01&#10;iL/0Bq/R6gD8l/Euh6H+yx/wVa0CTR7KHRvDXiEL5vmxZhje5VvM8rb9394qfTe1ef6R4Luf21f+&#10;CmPiC08QQzTeH9I1if7ZEP30P2Wyby1i3dFWTywv/Aq9W/4KTtv/AG2PhDH/ANOn/s7V8rfszr8W&#10;PEH7QXjHwT8JdTOi614mup4bzVvMK/Y7aO5Mkkm//gP1PQc0Aft5rnxj+HXgOeHS9V8WaFo00cfy&#10;Wk17EjRov+zn5a8M+Ov7EHwo/a98S6Z4+OsXUF+LdYo9W8PXUZS5CsxVsgffU5+b6DtXkUH/AARr&#10;+HuoWIuNf8c+J9T1+ZM3l+JYtkk38T/Mhb7395q+XPHNj8X/APglx8X/AA/b6f4lvNZ+HlzdLcwW&#10;pk/0a9h35mgdGyI5P9pcf3qAP2g0XTf7I0qysTPLd/ZoUi86Xl5Nqhdze5r4l/4LEf8AJqsP/YYt&#10;q+wPCXxE0Xxf4D0XxXa3sEOlataxXNvKZV2YddwXd0r4y/4K56/pmrfss+VZ6laXco1i1/dxSq7f&#10;pQB9qfDj/kQvDX/YOt//AEWtfNf/AAUD/wCQJ4N/6+p//QFr6U+HH/IheGv+wdb/APota+a/+Cgf&#10;/IE8G/8AX1P/AOgLXfgP96ifIcWf8iPEekf/AEqJ8neBf+R+8Mf9hS2/9GrX6zt0Nfkx4F/5H7wx&#10;/wBhS2/9GrX6zt0Nd+b/ABUz5Hw8/gYj1j+o+iiivBP10KKKKACiiigAooooAKKKKACiiigAoooo&#10;AKKKKAPz0/bX/wCS7S/9g6KuI/Zz/wCS6eCP+v7/ANkau3/bX/5LtL/2Doq4j9nP/kungj/r+/8A&#10;ZGr7Gn/uX/bp/NWN/wCSmf8A19X/AKUfqFRRRXxx/Spk+Iv+QDqX/XrJ/wCgGvw8uf8Aj/vP+u8v&#10;/oTV+4fiL/kA6l/16yf+gGvw8uf+P+8/67y/+hNXxHEm1P5n51xf8NH5n3x/wTF/5F3x1/1/Qf8A&#10;oqvt8dRXxB/wTF/5F3x1/wBf0H/oqvt8dRXvZP8A7lTPp8j/AORdR9B1FFFeye8FFFFABRRRQAUU&#10;UUAFFFFABRRRQAUUUUAMrg/jr/yRnxx/2B7r/wBFNXeVwfx1/wCSM+OP+wPdf+imrCr/AApehzYj&#10;+DP0Z+LsX+qh/wB1a/TH/gm9/wAkJu/+wpP/AEr8zov9VD/urX6Y/wDBN7/khN3/ANhSf+lfnuQf&#10;778j8r4X/wCRh8mfWFFFFfpJ+unhv7WH/Ii2P/X/AB/zr5cH+ug/66r/AOhV9R/tYf8AIi2P/X/H&#10;/Ovlwf66D/rqv/oVfzVx3/yPPlE/oXgj/kTr/FI/QfS/+QZaf9ck/wDQRVyqel/8gy0/65J/6CKu&#10;V/R9P4In89y+JjqKKK2EFFFFABRRRQAUUUUAFFFFABRRRQAUUUUAM/jNfLf7Wn/I46F/15t/6Ea+&#10;pP4zXy3+1p/yOOhf9ebf+hGvz7jr/kR1PWP5n2/Bf/I5p+kv/STyXwn/AMjh4f8A+vyP/wBCr7+N&#10;fAPhP/kcPD//AF+R/wDoVffxr5zw1/3fE+sf1PofEH+PhvSX/pQ+iiiv2Q/JwooooAKKKKACiiig&#10;AooooAKKKKAPxv8A+ChOpXPxm/b/APBvgPyPtltps9jY/ZLz5IpPNaOSX/gLLX7AaVp8Wk6XZ2cE&#10;McEFtEsUcUY+VFVQoUV+Pn7Qnzf8FdNG/wCwxpX/AKKjr9k6APg//gsN4X1DWv2XrPU7OKH7Lo+r&#10;wXN40n30jf8Acrs/4HKlej/8E0/iJL8R/wBkTwlJOLo3mkebpEs13/y1aJtysv8As7XRf+A1lf8A&#10;BVsf8YT+Mv8Ar607/wBK46wf+CQRz+yFB/2Hrz/0GOgD7cr8ZPB73H7TH/BV2e9ktDqWk6Zqsspt&#10;NX6R2tshXbt5/wCWnzBfev2br8a/2EGMv/BTPxXJH0/4m3/oa0AfspX51/8ABZHwU83wm8HeNra0&#10;g+16Hqn2c34P76MS/Mqr/s7ovwr9FK+Iv+CwX/Jnk/8A2HrH/wBqUAfIH7S3jOw/am/aD/Zp8N6n&#10;qUup6fqelaTFqtr9yaKa5ZfO3t93c33vlr9CPij+3B8Dv2cli8Oan4mim1DTEitzoujxG5miTb8p&#10;4wg27eRuyPSvx41vwnfeP/jt8J/Dml6kNB1DU9O0Wxt9Vi377d2ijVZPl+b5f9mv1u+F/wDwTa+C&#10;nw/0P7Pqnh8+M9Vl/eXmq67I0stw/wDexu2r/wAB/GgCx4S/aR/Z2/bc0Ofwlc3lhrMZdZDoPiGP&#10;yZpCrfK6At83/AWzXuvw0+FPhL4O+G/7A8GaFa+H9E89rj7HabtnmNjc3zE/3R+VfnP+3p/wTg8L&#10;eBvh1qfxM+ElvN4fv9C3X2o6fHcyOksO7c0sTM37to/vccYX1r339hP9pq68RfsYf8J/8T9Zi8rw&#10;/dT2Vzqk33jBHsCM/wDeb59vvQB9G/H7/kh/j/8A7AF9/wCiGr5n/wCCQ/8AyZ5Zf9hu/wD/AEJa&#10;m+Ln/BQ/4B+J/hZ4x0iw8cQz399pF1b20X2aX947RMqr93+8ah/4JD/8meWX/Ybv/wD0JaAPtaii&#10;igAooooAKKKKACiiigAooooA/Jr4if8AJRfFX/YUuv8A0a1e/fsCf8lB8U/9eC/+jBXgPxE/5KL4&#10;q/7Cl1/6Navff2A/+Sg+Kf8AsHr/AOjBX2WL/wB0l6H81cP/APJQ0/8AE/1PuiiiivjT+lQooooA&#10;KKKKACiiigAooooAKKKKAPyK/bO/5OY8Zf8AXSL/ANFLWz+wT/yc/oH/AF63n/ohqxv2zv8Ak5jx&#10;l/10i/8ARS1s/sE/8nP6B/163n/ohq/L4f8AI1/7f/U/GY/8jz/uJ/7cfq5RRRX6gfswUUUUAFFF&#10;FABRRRQAUUUUAFFFFABRRRQAUUUUANbo1fi58cv+S0eO/wDsLz/zr9o26NX4ufHL/ktHjv8A7C8/&#10;86+P4k/g0/U+D4t/3en6nvX/AATU/wCSz69/2BX/APR0dfpQPv1+a/8AwTU/5LPr3/YFf/0dHX6U&#10;D79duQ/7lH1Z6HDH/Ivj6sK88+P/APySXxH/ANe39a9Drzz4/wD/ACSXxH/17f1rszX/AJF1f/BL&#10;/wBJP0DKf+RhQ/xx/wDSj4vr7E/Zw/5JJo31k/8AQ2r47r7E/Zw/5JJo31k/9Davwrw6/wCRrU/w&#10;P84n7Px3/wAiuP8AjX/pMj1Kiiiv6MPwQKKKKACiiigAooooAKKKKACiiigAooooAKKKKAPH/wBq&#10;D/kl83/X5B/6HXyPN/qZ/wDcr64/ag/5JfN/1+Qf+h18jzf6mf8A3K/m7xB/5G8f8Ef/AEpn9B8C&#10;f8il/wCN/wDtp9yfCD/kmPh//r0H8zXYHqK4/wCEH/JMfD//AF6D+ZrsD1Ff0Bl/+50f8MfyPwnH&#10;/wC91f8AE/zJKKKK9E4gooooAKKKKACiiigAooooAKKKKAMTxd4p07wR4X1jX9UmEGn6Zay3txJ6&#10;Rxrub+Vfzo/EX9oXxD4t/aP1L4r212bfWf7X+3WcsXHlqj/u1H/AVFfp1/wWC/aBHgn4Vad8NdMn&#10;xqvieQTXv/TOyjYN/wCPPtX6Bq/GagD9Cfjn/wAFgPiB430uDTPAOmw+C4fKX7TqGRNcyPt+bZxt&#10;jXd9TXwv4v8AHXiHx/q82qeJNYvta1CV/MkuruZpHP51z1FABXt37Lv7UviX9lTxde694c03TNSn&#10;voVtrgajDuby924qj/wbsVyHwp+B3jz416qdL8EeGdQ8QS5/eSWkTGKP/ff7q/jX6J/Az/gjHvhs&#10;9Q+KfidoZPlkfRdE2nHqrzNnd/wGgD2r9nz/AIKt+A/i1cWWj6/oGr+HvEkxSPy7O1e+tmdv9pPm&#10;X5v7y/jX3RHL5kQevPfhJ8Afh/8AAzQ4NM8F+GLDRookwbmKLfcSf78rZdvxavRqAMbxJ4e0/wAV&#10;+H9T0TVLeO803UreS2uYJfuyRupVl/LNfk58NNEvvgX8WPGPwN1vkaZO2paFLN/y8Wzf3P8AP96v&#10;14yAa+HP+ClfwSvr3w5oPxo8KQkeKfA8yy3nkj57jT2b95/vbeu3+6z114Ou8NXjP7zyszwUcww0&#10;qPXp6nB0VBp+qWWvaZZ6lYymWwvYVuEki7Iy7qnr9CPw34QoooqxBRRRQAUUUUAFFFFABXgRi/tn&#10;/goDoqf9A3S1/wDRTf8Axde+14f4Gh+0ft/69J/zy0h//QEWvkOKp8mUVv66M+r4bj/tsv8AA/8A&#10;20+pm+ekpVpK/mk/SAooooAKKKKACiiigAooooAKKKKACiiigAooooAKKKKACiiigAooooAKKKKA&#10;Fpy+V/y0m8mKL97JLN9yNP4mptfP/wC2H471ez8O6N8OPDEPneJPGb+X+6+/HbbtrD/Z3N1/2a68&#10;NQliqsaP9f4ioQlVnGMPikcv8Pb66/aY/ajm8bICPA3gj/R9OJ+5LN91P+BN94/7q19ZMQ30rj/h&#10;J8MrH4P/AA70zwrp/wC+Nsnm3Ev/AD8TN95q7CvLzTGRxdf9z8EfdX+H/wC2P6HyTLY5ZhI0ftfE&#10;/UKKKK8g98KKKKACiiigAooooAKKKKACvj7Wf2Br3xf8S73W/E/jeXUdKup2llmEZe8l/wBn+6v9&#10;3d+lfYNFejgswxOAcvq0uXmPOxmAw+O5frMeblOZ+Hvw38NfCvQhpHhjTItNtP8AlpKfnmuH/vO3&#10;8VfLX/BSXX76DRPBuhR/8eFy8t1J/wBNHXaF/wDQq+y684+PPwT0747+Cv7Bvp/sN3G/2mz1AR7/&#10;ALM/8S/7rd66srxsaGY08Tife11f/txx5ng5VMvnh8Pppov0OV+BGkaT8EP2VbLU5pYoILrS5dTv&#10;bv5f3k0kXyp/tfe2ha+Uf2EfD114m/aGl1mPItdNhnupZPXdnav/AAKuh1T9ir40vpcPhmPxLaan&#10;4WikzHF/aWyGP/a8pv5V9a/AX4GaT8BfB/8AZFhP9t1C52yajqH3PNf+6n+yvavpMRisLgsPiXCs&#10;qtWu+n2Y/wB4+Zw+FxGNxFDno+yhRXXqz0miihV318AfoZ5X+0nrmrWfw0/sDw5N/wAVV4vvY9D0&#10;qIffkMjKsn+78jP83avuz9n34Pab8B/hB4a8E6Yp8nTbVRLKfvSTN80jt9WNfFX7K+j3H7RP7Xd3&#10;4/hMo8DfDmGXTNNlP3L29lRkkb/gO523f7tfo2cbck1+28PYGWAwMef45+8/0R+IZ/j/AK9jZcvw&#10;w91EteCftQ/s5+If2gNB+waJ8Utd8BYgaOS207m2uc/89Vyrf+PV73RX1B82fgh+0D/wTc+NPwdm&#10;l1A6b/wm+k9TqGkb5nT/AH0b5/yzXylfafc6ZcSW95by2VxGfnhnjZHH1U1/U5XjXxo/ZN+Fnx90&#10;y4tvFnhGxmupef7QtIvs92j/AN7zY8M3/AsigD+byiv1E+NX/BF7ULIT3vww8Vi+HVNL1zajn/ZW&#10;ZcL/AN9LX5+/F74GePPgbrw0rxx4avNAupd3kNPF+5uAp+Zon+6y/wC7QB57X2H/AMEzP2kZPgV8&#10;fLLR9RvBD4U8VbbG9837kc//ACxl/wCAt8v/AAOvjyp4JpIZonjP7xG+SgD+qGivnT9hf4y6v8Zv&#10;2e/D954g0y/0zX9NhSwvTeRMn2nauEnRm+9uXaxb+9ur6LoAKKKKACiiigAooooAKKKKACiiigAo&#10;oooAz9XnnttKu57aITXUcLyRxer7flFfmp8PP+Ctev8AgrXP7C+OXw7u9BnieUS6jpsTI+9W+79n&#10;kwP9ncHNfp3XF/EX4ReDfixpQ0/xf4a07xDaAME+2W6u8Wf7jfeX8KAOL+FP7Xfwj+M8P/FL+NtN&#10;nuSuTaXcn2aaPheNsmOfmH3c17RX5xfGL/gjf4N1o3up/DjxPqHhTUd7SwafdnzrSP8A2Vb/AFi/&#10;99NXkNsf24f2OIVaSC68c+Goh86f8hWHYqbV3Ov72NV/3loA/XOe2juV2SRRSgdpRurzjxr+zV8L&#10;fiVLHL4o8BaHrcsbtIJLuyUtvb7zV8c/CT/gsX4I1fyNM+JfhrUPBuqxbY7i6tA1zbeZ/F8n31X6&#10;7q+3vhf8YPBvxm8OR674M8QWev6dIP8Al0lVniP9116q3s1AHzl4q/4JV/APxFcG4s9F1DQJfP8A&#10;tH/EuvmVP93a2flr65sLKLTrO3tIuIoUWNB/u1booARl3V+Un7Mfi3R/hB/wVH+IvhezEOm6V4hn&#10;vLH/AEv7/nbvOVUb/akWv1cr81v+Cj/7B/iz4ieMofiz8LLP7R4gijX+0rCzk8q5lkjH7ueHGN0n&#10;yhdq/MTg0AfpTX5d/wDBWPX3+JHxa+EPwh04Q3s11fJc3FtD/wAfEck0iwqv+zuVt34ZryOw/b//&#10;AGs/B2h/8IhqPhmafW7VRZfb9R0OT7fG/wAu3cvCs3+8vOea9X/YC/ZD+Kmr/Hyb41fGfTbuC6iE&#10;8ltFro/0uW6f5d/lH/Vqqsdvy49Nu2gD9MvDWlR6B4d0zS4/9XZWsVsP73yqq1Jr2iWfiTRNS0nU&#10;IBNYX8EltcRH/lojrtb/AMdNfL37e/jL46eDtE8HP8ELLUby6ub2Qap/Z+mreMkYClN25G2ry9fS&#10;3g2fULjwjos+sDytWksYJL3jb++8tfM+X/ezQB+cH/BKHxJ/wrv4s/F34S6v5WmahFe/arTT5eZj&#10;5bOsnz/xbVZP++q/T2vyh/bk/Y1+MPhP9oO9+NnwlW61T7VOt6YtHj/0yynVVU/ul/1itjd3968+&#10;1P8Ab+/az8baEfCGneGpoNbukW2+3adocn26R/utsXlVZv8AZXjtigD0z9oCS2/aN/4KieDfB9nL&#10;/aejeHoVj1CbTjslt9qs029/9lti/L/erI/YJu9N+Av7f/xX8Ea/MdMu9Tku7HSvtci4k/0nzo97&#10;/wB5o9uPU8V6P/wTb/YU8ZfDLxxe/Fv4n+bY6/cwSxWOlTS77j97taSe4P8Ae/hC/wC8T/DW/wD8&#10;FCP+Cfmp/GfWofif8MSIvH1t5Ru7ASrCL3y/uyo/G2Zcf8C2+tAH6CV+Yf8AwW28V6afB3w78Neb&#10;/wATb7dLqXlf9MfLaPP/AH1Xktn/AMFCv2rvh9bzeG9c8KC81Sxd7eW61LQ5UuIz0Xf5eF+X/d59&#10;66D9nb9iL4sftW/FSD4p/tBHUoNDOy5S11ErFc3u37sSRf8ALCHv90bh055oA+vvh/8Ast6b8bP2&#10;H/hT8PvHn9o6OLCxs7549PuPKmjmWORVXd83y7Za+N/2/f2B/h/+zb8DP+Er8Nan4gu9R/tGC2EW&#10;pXXnRbG+9/CK/Xa0tYrK3it4IxFFEixxx+ir0r4d/wCCxH/JqsP/AGGLagD7H+HH/IheGv8AsHW/&#10;/ota+a/+Cgf/ACBPBv8A19T/APoC19KfDj/kQvDX/YOt/wD0WtfNf/BQP/kCeDf+vqf/ANAWu/Af&#10;71E+Q4s/5EeI9I/+lRPk7wL/AMj94Y/7Clt/6NWv1nboa/JjwL/yP3hj/sKW3/o1a/Wduhrvzf4q&#10;Z8j4efwMR6x/UfRRRXgn66FFFFABRRRQAUUUUAFFFFABRRRQAUUUUAFFFFAH56ftr/8AJdpf+wdF&#10;XEfs5/8AJdPBH/X9/wCyNXb/ALa//Jdpf+wdFXEfs5/8l08Ef9f3/sjV9jT/ANy/7dP5qxv/ACUz&#10;/wCvq/8ASj9QqKKK+OP6VMnxF/yAdS/69ZP/AEA1+Hlz/wAf95/13l/9Cav3D8Rf8gHUv+vWT/0A&#10;1+Hlz/x/3n/XeX/0Jq+I4k2p/M/OuL/ho/M++P8AgmL/AMi746/6/oP/AEVX2+Oor4g/4Ji/8i74&#10;6/6/oP8A0VX2+Oor3sn/ANypn0+R/wDIuo+g6iiivZPeCiiigAooooAKKKKACiiigAooooAKKKKA&#10;GVwfx1/5Iz44/wCwPdf+imrvK4P46/8AJGfHH/YHuv8A0U1YVf4UvQ5sR/Bn6M/F2L/VQ/7q1+mP&#10;/BN7/khN3/2FJ/6V+Z0X+qh/3Vr9Mf8Agm9/yQm7/wCwpP8A0r89yD/ffkflfC//ACMPkz6wooor&#10;9JP108N/aw/5EWx/6/4/518uD/XQf9dV/wDQq+o/2sP+RFsf+v8Aj/nXy4P9dB/11X/0Kv5q47/5&#10;Hnyif0LwR/yJ1/ikfoPpf/IMtP8Arkn/AKCKuVT0v/kGWn/XJP8A0EVcr+j6fwRP57l8THUUUVsI&#10;KKKKACiiigAooooAKKKKACiiigAooooAZ/Ga+W/2tP8AkcdC/wCvNv8A0I19Sfxmvlv9rT/kcdC/&#10;682/9CNfn3HX/IjqesfzPt+C/wDkc0/SX/pJ5L4T/wCRw8P/APX5H/6FX38a+AfCf/I4eH/+vyP/&#10;ANCr7+NfOeGv+74n1j+p9D4g/wAfDekv/Sh9FFFfsh+ThRRRQAUUUUAFFFFABRRRQAUUUUAfkX/w&#10;VS0jU/hP+1P8Ovilbwy/YJPIk821j2PvtpF3R7/7zL09q/UT4XfEjQvi14C0fxX4b1CLUdK1GBZI&#10;5opN2G/iRv8AaVvlNcV+1L+zboH7UPwsvfCGtySWc/mfadPv4vv21yo+V+nK/wAJ9q/Mm2/Yd/a8&#10;+A2o3vh/4d61dz6DJJ5q3WkaosNvKem7ynb5G+Xn/gNAH0R/wWS+JVjp3wU0Xwbba9HBrOo6pFPc&#10;aNFJ89xaqrNudf7qyBPxr6T/AGGPhh/wqL9lrwNoc9nDZ6hJZ/br3yht8yeVt25/9rbsX/gNfFf7&#10;Nf8AwTK+IHif4sWXj/4+6kbw2sy3psJr77Zc3MytuVZm5VY/4tv4dK/QH9pLwNr/AMRvgJ4x8L+E&#10;Jxp3iHUtPa30+XzWtxG+5f41+7QB6krbq/Gz4z65J+yZ/wAFSl8Y6pPLpnhzU72O+uZLOLav2KZf&#10;LdT/AHvmXc1fon+xL8JPG3wS+BVn4Y8famNT8QxXtxK9yLprn5Gfco3t/s1g/tu/sV6R+154RsYk&#10;vBo3irSN/wDZ2qGPch3Y3Ry4+Zl+X8D06tQB9G6Lrdj4i0m01PTLyK90+6jWW3uYH3pIjfdYV+a3&#10;/BWn4tWXja78D/BXw3qB1LX7nUludRsLT51jP3YVdR/F8ztt7Y5rxjTv2Nv2z/hHbTeHfCeqaj/Y&#10;n8A07W1EP3f4VZvl/wCA179+xL/wTZ8W/DH4u2vxO+K2sWmo63a+bNb6fBcPcSi6b/lvLN/F/H+N&#10;AHl37Yvwx0z9l39pD9nbxhd2MVn4b0yDTrfUbzTrbCSTWjr5jf721d30r9WfCnivSPHHh2x1zQNR&#10;h1TSb6NZbe6gfekiNXEftFfAXQP2jfhbrPg/XreI/aomNlePFueyutv7uZP91uvqMivy8b9hD9rj&#10;4D6pNp/gDxNdXuiktHHNpOseTEU/veQ7fL96gD7k/wCCkXxs0X4X/sxeLNMuL20k1/xBanTLPS5Z&#10;f3svm/LI6qM/dVmb5uPlrjf+CTnh37V+xmtprGmebZ32t3koju4vkuIW8sb/AJvvLlT/AN8182fC&#10;H/glf8Ufir42tfEfx08QTQWAk865tjffa764Ab/Vb8lY1b+XTFfq94X8L6Z4K8O6doeiWcWnaVYQ&#10;rb29rCNqRIvYUAeWfHD4TeCLH4MeObm38J6HDLFol5JHJ9hi4PkN/s14r/wSH/5M8sv+w3f/APoS&#10;19MfH7/kh/j/AP7AF9/6Iavmf/gkP/yZ5Zf9hu//APQloA+gf2lrm4sfgj4sntppYJo7QlJIZNjZ&#10;r85E8X+IcD/ioNW/8Cmr9Gf2oP8AkhXi7/r0avzOBIh/4BX0+VRUqUvU/C+Pak4Y+jySt7n/ALcz&#10;Z/4TLxD/ANDBq3/gU1KfGPiFeuv6t/4FNXuPgb9jLVfH3hPTdet/ElrYxX0Al8qa1Z2jz/wKt/8A&#10;4YD8Qk4/4S6x4/6dn/8Aiq63i8LGXxHzdPh/PqsFOFN8r/vR/wAz5v8A+Ex8Q/8AQf1b/wACmo/4&#10;THxD/wBB/Vv/AAKavpD/AIYD8Rf9DdY/+Az/APxVH/DAfiL/AKG6x/8AAZ//AIqj65hP5i/9WuIf&#10;+fb/APAo/wCZ83/8Jj4h/wCg/q3/AIFNR/wmPiH/AKD+rf8AgU1fSH/DAfiL/obrH/wGf/4qj/hg&#10;PxF/0N1j/wCAz/8AxVH1zCfzB/q1xD/z7f8A4FH/ADPm/wD4THxD/wBB/Vv/AAKaj/hMfEP/AEH9&#10;W/8AApq+kP8AhgPxF/0N1j/4DP8A/FUf8MB+Iv8AobrH/wABn/8AiqPrmE/mD/VriH/n2/8AwKP+&#10;Z8tPI8s5kl/fSyf6yWp7HU77SpzJp15NZSy/6yWGTbX06f2A/EP/AEN1j/4DP/8AFUo/YD8Qj/mb&#10;rH8bZ/8A4qq+v4X+YyXCuexlzxou/wDij/8AJHzf/wAJj4h/6D+rf+BTUf8ACY+If+g/q3/gU1fS&#10;H/DAfiL/AKG6x/8AAZ//AIqj/hgPxF/0N1j/AOAz/wDxVT9cwn8xr/q1xD/z7f8A4FH/ADPm/wD4&#10;THxD/wBB/Vv/AAKaj/hMfEP/AEH9W/8AApq+kP8AhgPxF/0N1j/4DP8A/FUf8MB+Iv8AobrH/wAB&#10;n/8AiqPrmE/mD/VriH/n2/8AwKP+Z83/APCY+If+g/q3/gU1H/CY+If+g/q3/gU1fSH/AAwH4i/6&#10;G6x/8Bn/APiqP+GA/EX/AEN1j/4DP/8AFUfXMJ/MH+rXEP8Az7f/AIFH/M+b/wDhMvEIP/Iwat/4&#10;EtR/wmPiEDP/AAkGrf8AgS1fR4/YF8QA8+LrH/wGk/8Aiq87+NP7N+pfBXQrLVLzV7XVIrq6+zCG&#10;KNk/hZt3P+7VQxWGm+WEtTlxOR51g6MsRWpuMFu+aP8AmeYy+L/EIz/xUGrcf9PLV+pvgBnl8E6C&#10;8h82Q2MGXPU/u1r8m5VIz7ba/WT4e/8AIg+H/wDsHwf+i1rzc2Sion2/h/UnUq4jnlfSJ0lFFFfO&#10;n7QfkV+2d/ycx4y/66Rf+ilrZ/YJ/wCTn9A/69bz/wBENWN+2d/ycx4y/wCukX/opa2f2Cf+Tn9A&#10;/wCvW8/9ENX5fD/ka/8Ab/6n4zH/AJHn/cT/ANuP1cooor9QP2YKKKKACiiigAooooAKKKKACiii&#10;gAooooAKKKKAGt0avxc+OX/JaPHf/YXn/nX7Rt0avxc+OX/JaPHf/YXn/nXx/En8Gn6nwfFv+70/&#10;U96/4Jqf8ln17/sCv/6Ojr9KB9+vzX/4Jqf8ln17/sCv/wCjo6/SgffrtyH/AHKPqz0OGP8AkXx9&#10;WFeefH//AJJL4j/69v616HXnnx//AOSS+I/+vb+tdma/8i6v/gl/6SfoGU/8jCh/jj/6UfF9fYn7&#10;OH/JJNG+sn/obV8d19ifs4f8kk0b6yf+htX4V4df8jWp/gf5xP2fjv8A5Fcf8a/9JkepUUUV/Rh+&#10;CBRRRQAUUUUAFFFFABRRRQAUUUUAFFFFABRRRQB4/wDtQf8AJL5v+vyD/wBDr5Hm/wBTP/uV9cft&#10;Qf8AJL5v+vyD/wBDr5Hm/wBTP/uV/N3iD/yN4/4I/wDpTP6D4E/5FL/xv/20+5PhB/yTHw//ANeg&#10;/ma7A9RXH/CD/kmPh/8A69B/M12B6iv6Ay//AHOj/hj+R+E4/wD3ur/if5klFFFeicQUUUUAFFFF&#10;ABRRRQAUUUUAFFFFAH4hf8FD/gX8d/GHxw8T+O9b8GX954bEn2fTrrTf9IijtY/ljyq/MrbfmPy9&#10;Sa+HbqzlsbmSGeKSGWM/PFKNrCv6nuteH/GL9jT4PfHPzpPFPgywbUZVx/aFkPs1yP8Aa3x43N/v&#10;ZoA/nSso45rmGOSbyYndQ8hH3Pev2I/Zm/4JN/DLSdL0TxV4v1qTx9LcwRXsVrCPJscMu4dCWkX8&#10;q80+Nv8AwRfvbRTe/C3xV9swzH+zNd2o/wDshJVAH/fVfVv/AAT5g+IvgH4ZT/DH4meHrrTNV8KS&#10;eVp2oY3215atu2qkvRmVt3/AWWgD6X8MeD9E8E6RDpegaPaaNp8SbI7WziWJAP8AgNbtFFABRRRQ&#10;AVna3pEOvaJfaZcDdbXkD28mP7jKVP8AOtGigD8g/hto+p/AT4qeJvgV4o84ixnlvvDV5Lz9ps2+&#10;ban/AAH/AMe3CvWa9n/4KE/s2X3xe8A2XjPwhF5fxF8GE32nGIfPcwKd0kH+1/eVfXj+KvnX4beO&#10;YviZ4B0zxJbw+T9qRoriL/nnNH8si19jlWL9rD2M94/+kn5ZxJl31at9bh8M9/8AF/8AbHR0UUV7&#10;58UFFFFABRRRQAUUUUAFeNfDNd/7dvjmT/nlpH/xuvZa8e+GH/J8/wAQP+wP/wDG6+L4v/5FFQ+t&#10;4Z/3uX+CX/pUT6Wooor+bj9GCiiigAooooAKKKKACiiigAooooAKKKKACiiigAooooAKKKKACiii&#10;gAooooApa5r2meFdD1PXNYm8nStMga5uJf8Ad/h/3m+7Xz3+yyupfGPx94l+M3iOzl/ev/Z3h6KX&#10;7lvD91tv/AflLeu6qP7R93q3xx+L2mfBPw+wh0u1K3viC+h+7x/Cf93P/fTLX034e0Gx8K6Hpmia&#10;PD5OlWMC21vF/sL/ABf7zferrxU1gsHyf8vaq/8AAYf/AG3/AKSfovCWVSrVfr1b4Y7epfooor5Q&#10;/YwooooAKKKKACiiigAooooAKKKKACiiigAooooAKKKKACvIP2jfGurWGh6N4F8KebP458bz/wBm&#10;6fDF9+OFv9ZJXrF7eWulWV5eXk3kWFujXNxLN9yNF+ZmrO/YO8KyfG74i+JfjzrenSwaXbltE8Gw&#10;z/8ALO2X/Xz7P7zHau7/AHxX1PDmW/XcXzzj7kPef/tsT5TiHMfqOE5IfHPb9T6t/Z2+CGk/s8fC&#10;TQPBGkYaKxhH2i66NcXLcyyn/eavTqKK/bD8XCiiigAooooAK/DD/goV8Rdf/ao/alvPD/gyyvPE&#10;ml+Gf+JRZQ6bG0yyTbv30ny/3m+X/gFfuVLEJ4TG/RxiuW8C/Cvwl8MrA2nhfw9p2jRHfv8Asduq&#10;NJubcd7febn+8TQB+RnwH/4I/wDxB8eQQan8Q9Sg8C6c/wDy4AfaL7/vlfkX/vr8K/Q34FfsB/B3&#10;4BrDc6X4Zi1nWosH+1NXC3E2/wD2A3C19KUUARRxRwLsjAjHtUtFFABRRRQAUUUUAFFFFABRRRQA&#10;UUUUAFFFFABRRXzz+2D+1nbfsjeD9G1+88K3fiW21K9ayP2S5WH7OdhbczMrelAH0NSMu6vyd+N/&#10;/BWXQ/it8CvEOj+HtN8QeBvGdxIgspoLlXxtZW3+aqjb027a+hfAP/BU74DweCtBTV/EurRatHZx&#10;R3gn06V3E2xd+5lXa3zfxUAe5fGD9jz4R/HRp7jxX4OsJ9Qm2/8AE1tIxDdjb/01Wvi/4if8EmvE&#10;ngPW/wC3vgT8RLvRbqMqY7TULhoXjfcv/LeP73/Alr0n4V/8FBIvHf7ZHiDwXL4q8MD4XxWP2jSt&#10;V8zY9w/lQts81mxu3M+V/wBivtPw7448P+MDMuia1p+seV/rfsdysuz/AL5oA+Fv2TviF+1X4T+N&#10;ej+A/jHpsl54WuYZ8a1ParM8jr90+fG38X+0K/QmiigAooooArGzt2+fyYvr5dWaKKACiiigAquL&#10;O3HzeTF9fLFWKKACiiigCq1nbv8AO8MR9zHVlV20tFABXwn/AMFiP+TVYf8AsMW1fdlfCf8AwWI/&#10;5NVh/wCwxbUAfY/w4/5ELw1/2Drf/wBFrXzX/wAFA/8AkCeDf+vqf/0Ba+lPhx/yIXhr/sHW/wD6&#10;LWvmv/goH/yBPBv/AF9T/wDoC134D/eonyHFn/IjxHpH/wBKifJ3gX/kfvDH/YUtv/Rq1+s7dDX5&#10;MeBf+R+8Mf8AYUtv/Rq1+s7dDXfm/wAVM+R8PP4GI9Y/qPooorwT9dCiiigAooooAKKKKACiiigA&#10;ooooAKKKKACiiigD89P21/8Aku0v/YOiriP2c/8Akungj/r+/wDZGrt/21/+S7S/9g6KuI/Zz/5L&#10;p4I/6/v/AGRq+xp/7l/26fzVjf8Akpn/ANfV/wClH6hUUUV8cf0qZPiL/kA6l/16yf8AoBr8PLn/&#10;AI/7z/rvL/6E1fuH4i/5AOpf9esn/oBr8PLn/j/vP+u8v/oTV8RxJtT+Z+dcX/DR+Z98f8Exf+Rd&#10;8df9f0H/AKKr7fHUV8Qf8Exf+Rd8df8AX9B/6Kr7fHUV72T/AO5Uz6fI/wDkXUfQdRRRXsnvBRRR&#10;QAUUUUAFFFFABRRRQAUUUUAFFFFADK4P46/8kZ8cf9ge6/8ARTV3lcH8df8AkjPjj/sD3X/opqwq&#10;/wAKXoc2I/gz9Gfi7F/qof8AdWv0x/4Jvf8AJCbv/sKT/wBK/M6L/VQ/7q1+mP8AwTe/5ITd/wDY&#10;Un/pX57kH++/I/K+F/8AkYfJn1hRRRX6Sfrp4b+1h/yItj/1/wAf86+XB/roP+uq/wDoVfUf7WH/&#10;ACItj/1/x/zr5cH+ug/66r/6FX81cd/8jz5RP6F4I/5E6/xSP0H0v/kGWn/XJP8A0EVcqnpf/IMt&#10;P+uSf+girlf0fT+CJ/PcviY6iiithBRRRQAUUUUAFFFFABRRRQAUUUUAFFFFADP4zXy3+1p/yOOh&#10;f9ebf+hGvqT+M18t/taf8jjoX/Xm3/oRr8+46/5EdT1j+Z9vwX/yOafpL/0k8l8J/wDI4eH/APr8&#10;j/8AQq+/jXwD4T/5HDw//wBfkf8A6FX38a+c8Nf93xPrH9T6HxB/j4b0l/6UPooor9kPycKKKKAC&#10;iiigAooooAKKKKACiiigAooooAKKKKACiiigAooooAKKKKACiiigDgfj9/yQ/wAf/wDYAvv/AEQ1&#10;fM//AASH/wCTPLL/ALDd/wD+hLX0x8fv+SH+P/8AsAX3/ohq+Z/+CQ//ACZ5Zf8AYbv/AP0JaAPf&#10;/wBqD/khPi3/AK9Gr8zj/qf+AV+mP7UH/JCfFv8A16NX5nH/AFP/AACvqcp/hS9T8G8QP+RhR/wf&#10;+3M/Tz9nL/kiXhL/AK8Vr0j+KvN/2cv+SJeEv+vFa9I/ir5yt/El6n7Plv8AuVD/AAx/IkooorE9&#10;IKKKKACiiigAooooAKKKKACiiigAooooAY3Q18t/t+f8k78N/wDYV/8AabV9SN0NfLf7fn/JO/Df&#10;/YV/9ptXbgv94gfKcUf8ibEen/tyPh6X7x/4BX6y/Dz/AJEHw/8A9g+D/wBFrX5NS/eP/AK/WX4e&#10;f8iD4f8A+wfB/wCi1r1822ifnvh5/FxHpE6Oiiivmz9tPyK/bO/5OY8Zf9dIv/RS1s/sE/8AJz+g&#10;f9et5/6Iasb9s7/k5jxl/wBdIv8A0UtbP7BP/Jz+gf8AXref+iGr8vh/yNf+3/1PxmP/ACPP+4n/&#10;ALcfq5RRRX6gfswUUUUAFFFFABRRRQAUUUUAFFFFABRRRQAUUUUANbo1fi58cv8AktHjv/sLz/zr&#10;9o26NX4ufHL/AJLR47/7C8/86+P4k/g0/U+D4t/3en6nvX/BNT/ks+vf9gV//R0dfpQPv1+a/wDw&#10;TU/5LPr3/YFf/wBHR1+lA+/XbkP+5R9Wehwx/wAi+Pqwrzz4/wD/ACSXxH/17f1r0OvPPj//AMkl&#10;8R/9e39a7M1/5F1f/BL/ANJP0DKf+RhQ/wAcf/Sj4vr7E/Zw/wCSSaN9ZP8A0Nq+O6+xP2cP+SSa&#10;N9ZP/Q2r8K8Ov+RrU/wP84n7Px3/AMiuP+Nf+kyPUqKKK/ow/BAooooAKKKKACiiigAooooAKKKK&#10;ACiiigAooooA8f8A2oP+SXzf9fkH/odfI83+pn/3K+uP2oP+SXzf9fkH/odfI83+pn/3K/m7xB/5&#10;G8f8Ef8A0pn9B8Cf8il/43/7afcnwg/5Jj4f/wCvQfzNdgeorj/hB/yTHw//ANeg/ma7A9RX9AZf&#10;/udH/DH8j8Jx/wDvdX/E/wAySiiivROIKKKKACiiigAooooAKKKKACiiigAooooAKKKKACiiigAo&#10;oooAKKKKAGV+W/7RPhd/2Tf2lJ5RZ/YvhP8AEGfzY5Yv9Tp+p/8ALTt8u7723+Lr/DX6j56V578d&#10;/gp4f/aA+GWseC/EcINnfpmOUD57eZf9XKn+0prajWlQnGcDkxWFpYyjKjW+GR8SSR+V+7pted/D&#10;aTxR4B8Uaz8IPHmB4o8Np5lnfj7mqWH/ACzkT+98v/1/mFeiV+hUa0a8Izgfh+NwlXBV5YervEKK&#10;KK6DiCiiigAooooAK8Y+Gsmz9u3xzH/z00j/AON17PXhngu4+y/8FANZH/Pzpn/sitXx3FsebKah&#10;9bwz/vcv8Ev/AEqJ9UrSUUV/NZ+jBRRRQAUUUUAFFFFABRRRQAUUUUAFFFFABRRRQAUUUUAFFFFA&#10;BRRRQAtecfH/AONFl8CfhzPrjiKfW7j/AEbS7X/npN/f/wB1fvV6LNcWtlYzXl5N5NpawNc3Ev8A&#10;sKu5q+UPg/oN7+1N8Xp/iv4ns5IfBWiTfZtD0uX7kjr90f7Sr95vU8V34WnS5ZYnE/BDf+9/LH/t&#10;49LLsBVzHERw9E9V/ZY+Gl74K+HX9t6/BN/wmfiWdr3VLqf/AF3lt/q1/wBmvZqGbfRXzGKxNTGV&#10;5V57yP6KwmGhgqMcPDaIUUUVznYFFFFABRRRQAUUUUAFFFFABRRRQAUUUUAFFFFABRRXn3xt+LVv&#10;8IPBxvIoftviTUn+xaPpcXzvcXLfd+X+6ta0KE8TVjRox5pSMMRWhhqUq1b3YxOV+Iuj6/8AtIfF&#10;jTfgV4VM1lp8XlXvjHVYv+Xe1+Vlj/3m/wDQvbdX6W+CfBukfDvwlpPhvQbKPT9H02Bbe3tovlWN&#10;Frw/9iX4C3/wU+EoufE8ccnxC8Rztq3iC6J3SmaT5liY/wDTMHbheM5r6NDDAr97y3Awy3Cxw8N+&#10;r7s/Bcxx88xxMq0/l6ElFFFeqeaFFFFABRRRQAUUUUAFFFFABRRRQAUUUUAFFFFABRRRQAUUUUAF&#10;FFFABRRRQAVzni3xF4a0CyiPijU9K020lbZH/a1xHEkj+284NdHXgH7Wn7Ifh/8Aa58N6Do/iDWt&#10;R0aHSb1r1JdNEe+TcjLtO9T6igDyL/go98PPh1qP7M3izxRZ6B4en1+KCCK31WGKLzo081fuMv8A&#10;vV1Pg79gH4EeJvCGgaxqHw6077fe2MEtwIdyIXZFZm259a+Gv2n/APgm14g+A3we1/xfP8V7rW9J&#10;0wKI9Kmhk/eJu2xr98j/AMdxXX+Ev2Nf2vPDPhzR/FHg34sfbLsWsUtnp41dynlsv3cS5iO1W/iF&#10;AHC6B+w54D8b/t0/EX4N20+paNoGmaf9q0+5hl82a3fbE38X3l/e19S/DH/glLp/we+Kfhbxh4c+&#10;JWqznTLtLm4tby2XbcIv8O5Wr4j8Iat+038Ov2wfFcmn2I8WfGMWLRaqI4o7n9yyx/P8mF+7s+7X&#10;2L8Ev2vf2oY/il4Y8D/Ej4TeTa392sd1rJsJoXihb+L5W2fLQB+itFFFABRRRQAUUUUAFFFFABRR&#10;RQAUUUUAFFFFABXwn/wWI/5NVh/7DFtX3ZXwn/wWI/5NVh/7DFtQB9j/AA4/5ELw1/2Drf8A9FrX&#10;zX/wUD/5Ang3/r6n/wDQFr6U+HH/ACIXhr/sHW//AKLWvmv/AIKB/wDIE8G/9fU//oC134D/AHqJ&#10;8hxZ/wAiPEekf/Sonyd4F/5H7wx/2FLb/wBGrX6zt0Nfkx4F/wCR+8Mf9hS2/wDRq1+s7dDXfm/x&#10;Uz5Hw8/gYj1j+o+iiivBP10KKKKACiiigAooooAKKKKACiiigAooooAKKKKAPz0/bX/5LtL/ANg6&#10;KuI/Zz/5Lp4I/wCv7/2Rq7f9tf8A5LtL/wBg6KuI/Zz/AOS6eCP+v7/2Rq+xp/7l/wBun81Y3/kp&#10;n/19X/pR+oVFFFfHH9KmT4i/5AOpf9esn/oBr8PLn/j/ALz/AK7y/wDoTV+4fiL/AJAOpf8AXrJ/&#10;6Aa/Dy5/4/7z/rvL/wChNXxHEm1P5n51xf8ADR+Z98f8Exf+Rd8df9f0H/oqvt8dRXxB/wAExf8A&#10;kXfHX/X9B/6Kr7fHUV72T/7lTPp8j/5F1H0HUUUV7J7wUUUUAFFFFABRRRQAUUUUAFFFFABRRRQA&#10;yuD+Ov8AyRnxx/2B7r/0U1d5XB/HX/kjPjj/ALA91/6KasKv8KXoc2I/gz9Gfi7F/qof91a/TH/g&#10;m9/yQm7/AOwpP/SvzOi/1UP+6tfpj/wTe/5ITd/9hSf+lfnuQf778j8r4X/5GHyZ9YUUUV+kn66e&#10;G/tYf8iLY/8AX/H/ADr5cH+ug/66r/6FX1H+1h/yItj/ANf8f86+XB/roP8Arqv/AKFX81cd/wDI&#10;8+UT+heCP+ROv8Uj9B9L/wCQZaf9ck/9BFXKp6X/AMgy0/65J/6CKuV/R9P4In89y+JjqKKK2EFF&#10;FFABRRRQAUUUUAFFFFABRRRQAUUUUAM/jNfLf7Wn/I46F/15t/6Ea+pP4zXy3+1p/wAjjoX/AF5t&#10;/wChGvz7jr/kR1PWP5n2/Bf/ACOafpL/ANJPJfCf/I4eH/8Ar8j/APQq+/jXwD4T/wCRw8P/APX5&#10;H/6FX38a+c8Nf93xPrH9T6HxB/j4b0l/6UPooor9kPycKKKKACiiigAooooAKKKKACiiigAooooA&#10;KKKKACiiigAooooAKKKKACiiigDgfj9/yQ/x/wD9gC+/9ENXzP8A8Eh/+TPLL/sN3/8A6EtfTHx+&#10;/wCSH+P/APsAX3/ohq+Z/wDgkP8A8meWX/Ybv/8A0JaAPf8A9qD/AJIT4t/69Gr8zj/qf+AV+mP7&#10;UH/JCfFv/Xo1fmcf9T/wCvqcp/hS9T8G8QP+RhR/wf8AtzP08/Zy/wCSJeEv+vFa9I/irzf9nL/k&#10;iXhL/rxWvSP4q+crfxJep+z5b/uVD/DH8iSiiisT0gooooAKKKKACiiigAooooAKKKKACiiigBjd&#10;DXy3+35/yTvw3/2Ff/abV9SN0NfLf7fn/JO/Df8A2Ff/AGm1duC/3iB8pxR/yJsR6f8AtyPh6X7x&#10;/wCAV+svw8/5EHw//wBg+D/0Wtfk1L94/wDAK/WX4ef8iD4f/wCwfB/6LWvXzbaJ+e+Hn8XEekTo&#10;6KKK+bP20/Ir9s7/AJOY8Zf9dIv/AEUtbP7BP/Jz+gf9et5/6Iasb9s7/k5jxl/10i/9FLWz+wT/&#10;AMnP6B/163n/AKIavy+H/I1/7f8A1PxmP/I8/wC4n/tx+rlFFFfqB+zBRRRQAUUUUAFFFFABRRRQ&#10;AUUUUAFFFFABRRRQA1ujV+Lnxy/5LR47/wCwvP8Azr9o26NX4ufHL/ktHjv/ALC8/wDOvj+JP4NP&#10;1Pg+Lf8Ad6fqe9f8E1P+Sz69/wBgV/8A0dHX6UD79fmv/wAE1P8Aks+vf9gV/wD0dHX6UD79duQ/&#10;7lH1Z6HDH/Ivj6sK88+P/wDySXxH/wBe39a9Drzz4/8A/JJfEf8A17f1rszX/kXV/wDBL/0k/QMp&#10;/wCRhQ/xx/8ASj4vr7E/Zw/5JJo31k/9DavjuvsT9nD/AJJJo31k/wDQ2r8K8Ov+RrU/wP8AOJ+z&#10;8d/8iuP+Nf8ApMj1Kiiiv6MPwQKKKKACiiigAooooAKKKKACiiigAooooAKKKKAPH/2oP+SXzf8A&#10;X5B/6HXyPN/qZ/8Acr64/ag/5JfN/wBfkH/odfI83+pn/wByv5u8Qf8Akbx/wR/9KZ/QfAn/ACKX&#10;/jf/ALafcnwg/wCSY+H/APr0H8zXYHqK4/4Qf8kx8P8A/XoP5muwPUV/QGX/AO50f8MfyPwnH/73&#10;V/xP8ySiiivROIKKKKACiiigAooooAKKKKACiiigAooooAKKKKACiiigAooooAKKKKACiiigD5J/&#10;b0/Z51r4m+FtM8deAAIPiN4MZrmyESfvNQt/+Wltu/AlV9cj+KvmX4YfErTfir4W/tizh+x3Ub/Z&#10;tQsJfvWcy/eVv9n0r9TG6dcV8F/tm/szyfDXUL/45/C7TjFq1qfO8UaBajEOqWv8cu3tIn3vl9zX&#10;q5fjvqs+SfwM+bzrKI5lS5ofxY7ef905Sisnwl4u0Xx74es9a0G7N3Y3PY/fjf8Aijf+6y1rV9xG&#10;UZRPx+pTlTlyT+IKKKKszCiiigAr571mX+wv28vBtz21LT0i/wDITV9CV84/tJS/8Iv8dfhF4njO&#10;M3SW0kv/AANV/wDQWr5zP6Pt8srQ8j6fh6dswjD+ZSifY0i7KZU98v8Ap03+/UFfy6fpgUUUUAFF&#10;FFABRRRQAUUUUAFFFFABRRRQAUUUUAFFFFABRRRQAtOVd37uOm14z+0f8VtS8K2OmeCfBMxn+JHi&#10;CRIreKHa72ULfekf+7/st26104ehLE1PZw/r+8VCEqsowh8Ujgv2hvHerfGbx9Z/BHwJcCaKR1l8&#10;QapDJlI0X70W5f4V7/3m219OeHvDumeD9D03RNHhhs9LsYFit4ov/Qv95vvVw/wL+B2kfA/w4ILc&#10;/bNfvo1k1TVJvna4f+4n+z/OvSa4czxsKvLhsN8EP/JpfakfvHD2Tf2XR55/HLf/ACCiiivEPrgo&#10;oooAKKKKACiiigAooooAKKKKACiiigAooooAKKKqaxrFl4e0y81PVryLTdLsk8y4upfuxpRGMpyJ&#10;k4xjzzItf1/TfCfh3Utb1eWK00rTYWubiWX/AGf4f95vuiqv7Ff7PmrfFTxdD+0D8T7Mi6l/5FLQ&#10;Jc7NOtv4Z9p6M38P/fXpXGfA/wCEmtftzeIl8T+K4bvSPgZpl15umaLL8kuuzL/y0l/6Z7u3/Aa/&#10;SO0s4rO3jghjEUUSLHGg7KvC1+xcP5K8uh9YxH8WX/kqPx7P85/tCfsqXwR/Eu0UUV9mfHhRRRQA&#10;UUUUAFFFFABRRRQAUUUUAFFFFABRRRQAUUUUAFFFFABRRRQAUUUUAFFFFABRRRQBkeI/DWkeLtKm&#10;0vW9NtdV0+YfPa3cSukn/ATVy0tItPght4IRDDGvlpHH91Fq3RQB5P4d/Zs8CeFvjb4h+LFlpso8&#10;aa3Attc3ctwzqE2qvyJ/Du2Jn/dr1fbS0UAFFFFABRRRQAUUUUAFFFFABRRRQAUUUUAFFFFABXwn&#10;/wAFiP8Ak1WH/sMW1fdlfCf/AAWI/wCTVYf+wxbUAfY/w4/5ELw1/wBg63/9FrXzX/wUD/5Ang3/&#10;AK+p/wD0Ba+lPhx/yIXhr/sHW/8A6LWvmv8A4KB/8gTwb/19T/8AoC134D/eonyHFn/IjxHpH/0q&#10;J8neBf8AkfvDH/YUtv8A0atfrO3Q1+THgX/kfvDH/YUtv/Rq1+s7dDXfm/xUz5Hw8/gYj1j+o+ii&#10;ivBP10KKKKACiiigAooooAKKKKACiiigAooooAKKKKAPz0/bX/5LtL/2Doq4j9nP/kungj/r+/8A&#10;ZGrt/wBtf/ku0v8A2Doq4j9nP/kungj/AK/v/ZGr7Gn/ALl/26fzVjf+Smf/AF9X/pR+oVFFFfHH&#10;9KmT4i/5AOpf9esn/oBr8PLn/j/vP+u8v/oTV+4fiL/kA6l/16yf+gGvw8uf+P8AvP8ArvL/AOhN&#10;XxHEm1P5n51xf8NH5n3x/wAExf8AkXfHX/X9B/6Kr7fHUV8Qf8Exf+Rd8df9f0H/AKKr7fHUV72T&#10;/wC5Uz6fI/8AkXUfQdRRRXsnvBRRRQAUUUUAFFFFABRRRQAUUUUAFFFFADK4P46/8kZ8cf8AYHuv&#10;/RTV3lcH8df+SM+OP+wPdf8Aopqwq/wpehzYj+DP0Z+LsX+qh/3Vr9Mf+Cb3/JCbv/sKT/0r8zov&#10;9VD/ALq1+mP/AATe/wCSE3f/AGFJ/wClfnuQf778j8r4X/5GHyZ9YUUUV+kn66eG/tYf8iLY/wDX&#10;/H/Ovlwf66D/AK6r/wChV9R/tYf8iLY/9f8AH/Ovlwf66D/rqv8A6FX81cd/8jz5RP6F4I/5E6/x&#10;SP0H0v8A5Blp/wBck/8AQRVyqel/8gy0/wCuSf8AoIq5X9H0/gifz3L4mOooorYQUUUUAFFFFABR&#10;RRQAUUUUAFFFFABRRRQAz+M18t/taf8AI46F/wBebf8AoRr6k/jNfLf7Wn/I46F/15t/6Ea/PuOv&#10;+RHU9Y/mfb8F/wDI5p+kv/STyXwn/wAjh4f/AOvyP/0Kvv418A+E/wDkcPD/AP1+R/8AoVffxr5z&#10;w1/3fE+sf1PofEH+PhvSX/pQ+iiiv2Q/JwooooAKKKKACiiigAooooAKKKKACiiigAooooAKKKKA&#10;CiiigAooooAKKKKAOB+P3/JD/H//AGAL7/0Q1fM//BIf/kzyy/7Dd/8A+hLX0x8fv+SH+P8A/sAX&#10;3/ohq+Z/+CQ//Jnll/2G7/8A9CWgD3/9qD/khPi3/r0avzOP+p/4BX6Y/tQf8kJ8W/8AXo1fmcf9&#10;T/wCvqcp/hS9T8G8QP8AkYUf8H/tzP08/Zy/5Il4S/68Vr0j+KvN/wBnL/kiXhL/AK8Vr0j+KvnK&#10;38SXqfs+W/7lQ/wx/IkooorE9IKKKKACiiigAooooAKKKKACiiigAooooAY3Q18t/t+f8k78N/8A&#10;YV/9ptX1I3Q18t/t+f8AJO/Df/YV/wDabV24L/eIHynFH/ImxHp/7cj4el+8f+AV+svw8/5EHw//&#10;ANg+D/0Wtfk1L94/8Ar9Zfh5/wAiD4f/AOwfB/6LWvXzbaJ+e+Hn8XEekTo6KKK+bP20/Ir9s7/k&#10;5jxl/wBdIv8A0UtbP7BP/Jz+gf8AXref+iGrG/bO/wCTmPGX/XSL/wBFLWz+wT/yc/oH/Xref+iG&#10;r8vh/wAjX/t/9T8Zj/yPP+4n/tx+rlFFFfqB+zBRRRQAUUUUAFFFFABRRRQAUUUUAFFFFABRRRQA&#10;1ujV+Lnxy/5LR47/AOwvP/Ov2jbo1fi58cv+S0eO/wDsLz/zr4/iT+DT9T4Pi3/d6fqe9f8ABNT/&#10;AJLPr3/YFf8A9HR1+lA+/X5r/wDBNT/ks+vf9gV//R0dfpQPv125D/uUfVnocMf8i+Pqwrzz4/8A&#10;/JJfEf8A17f1r0OvPPj/AP8AJJfEf/Xt/WuzNf8AkXV/8Ev/AEk/QMp/5GFD/HH/ANKPi+vsT9nD&#10;/kkmjfWT/wBDavjuvsT9nD/kkmjfWT/0Nq/CvDr/AJGtT/A/zifs/Hf/ACK4/wCNf+kyPUqKKK/o&#10;w/BAooooAKKKKACiiigAooooAKKKKACiiigAooooA8f/AGoP+SXzf9fkH/odfI83+pn/ANyvrj9q&#10;D/kl83/X5B/6HXyPN/qZ/wDcr+bvEH/kbx/wR/8ASmf0HwJ/yKX/AI3/AO2n3J8IP+SY+H/+vQfz&#10;Ndgeorj/AIQf8kx8P/8AXoP5muwPUV/QGX/7nR/wx/I/Ccf/AL3V/wAT/Mkooor0TiCiiigAoooo&#10;AKKKKACiiigAooooAKKKKACiiigAooooAKKKKACiiigAooooAKgmhS4iaORRJG4wyGp6KAPzM/al&#10;/Zw1f9lDxTe/FL4Z6dLqHgDUpvM8S+F4gXFlub5rmL+6v/oP0qxpmp2OvaVZ6npc0V5p98iy28sP&#10;zp/+1X6OXVvDe28tvNFHLFKmx45BuV1/iFfmB8cfgL4j/Yl8RXviTwnaXevfBDUpjJqGnxjdNoTl&#10;vvJ/0z//AFHmvby7H+w/dVfh/wDST4/PMm+ux+sYf+JHf+9/9sdXRVXStVs9f0201HSbuO60y9Tz&#10;ILmMYLp/n71Wq+yPyqUZRkFFFFWQFfP/AO2xYSt8MtA1u3/1ukapFJ/31u/9mr6Arhvjr4Y/4TD4&#10;MeK9M/5ai1+1R/78fzf+y1x4un7XD1IeR6WWVvYY2jW8z1/w7rH/AAkPhXRtUj/5frGC5/76iXd/&#10;49Wh04rx39kTxb/wl/7PfhmST/W6ZusZP+At8v8A461exV/J2Ipewryo/wArP2GUeWQlFFFc4BRR&#10;RQAUUUUAFFFFABRRRQAUUUUAFFFFABRRRQAUUVkeMfGOifD3wteeI9fvPselWKfvP78j/wAMSf3m&#10;arjGU5ckPiA5f44/GjTfgZ4I/tu8hF5qt1uj0uxPS4m/+JXvXn37MPwX1ezvrz4r+P5pbzx1rkbS&#10;28Uv/LnC3/szL8oX+FawvgxoWp/tLfESb4r+N9Nlh8Naa/leFtFl/wBT/wBdNv8AFt+T5v4m/wB2&#10;vql5PN/eS1tmFf6jSlgaPxy+N/8Atkf/AG4/WuF8j5Ixx2Ijr0X/ALcJRRRXyx+nBRRRQAUUUUAF&#10;FFFABRRRQAUUUUAFFFFABRRRQAUUUE7P3kn7mKL/AFks33I6BDGaKC3mkeaKGKKPzZJZvkSNP4me&#10;vIPA3hy9/bp+Jq+G7Szu4PgboF15usawPkOtXUf3YEb/AJ5/7v8A8TUel+HdS/bn8bzeCPCGpTad&#10;8LNDnX/hKPEcPyf2i/8ADbW/+z8v9f8Ae/R34f8AgDw98LfCemeGPDOnRaXothGsdvawr0/2if4i&#10;epNfqXD+RKgo4vFx97ov5fN+Z+WcQ597fmwmHl7vV9/I2ND0Sw8NaJZaRpVpFp+nWMK21vawpsSJ&#10;FXaqrWpRRX6GfABRRRQAUUUUAFFFFABRRRQAUUUUAFFFFABRRRQAUUUUAFFFFABRRRQAUUUUAFFF&#10;FABRRRQAUUUUAFFFFABRRRQAUUUUAFFFFABRRRQAUUUUAFFFFABRRRQAUUUUAFfCf/BYj/k1WH/s&#10;MW1fdlfkp/wU3/aD+IPi/wAHaz4I1v4UahoHhWx1tRb+KZt/lXHlsdu35dvzUAfqN8OP+RC8Nf8A&#10;YOt//Ra181/8FA/+QJ4N/wCvqf8A9AWvpT4cf8iF4a/7B1v/AOi1r5r/AOCgf/IE8G/9fU//AKAt&#10;d+A/3qJ8hxZ/yI8R6R/9KifJ3gX/AJH7wx/2FLb/ANGrX6zt0Nfkx4F/5H7wx/2FLb/0atfrO3Q1&#10;35v8VM+R8PP4GI9Y/qPooorwT9dCiiigAooooAKKKKACiiigAooooAKKKKACiiigD89P21/+S7S/&#10;9g6KuI/Zz/5Lp4I/6/v/AGRq7f8AbX/5LtL/ANg6KuI/Zz/5Lp4I/wCv7/2Rq+xp/wC5f9un81Y3&#10;/kpn/wBfV/6UfqFRRRXxx/Spk+Iv+QDqX/XrJ/6Aa/Dy5/4/7z/rvL/6E1fuH4i/5AOpf9esn/oB&#10;r8PLn/j/ALz/AK7y/wDoTV8RxJtT+Z+dcX/DR+Z98f8ABMX/AJF3x1/1/Qf+iq+3x1FfEH/BMX/k&#10;XfHX/X9B/wCiq+3x1Fe9k/8AuVM+nyP/AJF1H0HUUUV7J7wUUUUAFFFFABRRRQAUUUUAFFFFABRR&#10;RQAyuD+Ov/JGfHH/AGB7r/0U1d5XB/HX/kjPjj/sD3X/AKKasKv8KXoc2I/gz9Gfi7F/qof91a/T&#10;H/gm9/yQm7/7Ck/9K/M6L/VQ/wC6tfpj/wAE3v8AkhN3/wBhSf8ApX57kH++/I/K+F/+Rh8mfWFF&#10;FFfpJ+unhv7WH/Ii2P8A1/x/zr5cH+ug/wCuq/8AoVfUf7WH/Ii2P/X/AB/zr5cH+ug/66r/AOhV&#10;/NXHf/I8+UT+heCP+ROv8Uj9B9L/AOQZaf8AXJP/AEEVcqnpf/IMtP8Arkn/AKCKuV/R9P4In89y&#10;+JjqKKK2EFFFFABRRRQAUUUUAFFFFABRRRQAUUUUAM/jNfLf7Wn/ACOOhf8AXm3/AKEa+pP4zXy3&#10;+1p/yOOhf9ebf+hGvz7jr/kR1PWP5n2/Bf8AyOafpL/0k8l8J/8AI4eH/wDr8j/9Cr7+NfAPhP8A&#10;5HDw/wD9fkf/AKFX38a+c8Nf93xPrH9T6HxB/j4b0l/6UPooor9kPycKKKKACiiigAooooAKKKKA&#10;CiiigAooooAKKKKACiiigAooooAKKKKACiiigDgfj9/yQ/x//wBgC+/9ENXzP/wSH/5M8sv+w3f/&#10;APoS12f7a3gn4w+IfCms6h4B8faf4Z8L2ugXX9q6Xd2PnS3nyyM+x/4f3fy1xn/BIf8A5M8sv+w3&#10;f/8AoS0Ae/8A7UH/ACQnxb/16NX5nH/U/wDAK/TH9qD/AJIT4t/69Gr8zj/qf+AV9TlP8KXqfg3i&#10;B/yMKP8Ag/8Abmfp5+zl/wAkS8Jf9eK16R/FXm/7OX/JEvCX/XitekfxV85W/iS9T9ny3/cqH+GP&#10;5ElFFFYnpBRRRQAUUUUAFFFFABRRRQAUUUUAFFFFADG6Gvlv9vz/AJJ34b/7Cv8A7TavqRuhr5b/&#10;AG/P+Sd+G/8AsK/+02rtwX+8QPlOKP8AkTYj0/8AbkfD0v3j/wAAr9Zfh5/yIPh//sHwf+i1r8mp&#10;fvH/AIBX6y/Dz/kQfD//AGD4P/Ra16+bbRPz3w8/i4j0idHRRRXzZ+2n5Fftnf8AJzHjL/rpF/6K&#10;Wtn9gn/k5/QP+vW8/wDRDVjftnf8nMeMv+ukX/opa2f2Cf8Ak5/QP+vW8/8ARDV+Xw/5Gv8A2/8A&#10;qfjMf+R5/wBxP/bj9XKKKK/UD9mCiiigAooooAKKKKACiiigAooooAKKKKACiiigBrdGr8XPjl/y&#10;Wjx3/wBhef8AnX7Rt0avxc+OX/JaPHf/AGF5/wCdfH8SfwafqfB8W/7vT9T3r/gmp/yWfXv+wK//&#10;AKOjr9KB9+vzX/4Jqf8AJZ9e/wCwK/8A6Ojr9KB9+u3If9yj6s9Dhj/kXx9WFeefH/8A5JL4j/69&#10;v616HXnnx/8A+SS+I/8Ar2/rXZmv/Iur/wCCX/pJ+gZT/wAjCh/jj/6UfF9fYn7OH/JJNG+sn/ob&#10;V8d19ifs4f8AJJNG+sn/AKG1fhXh1/yNan+B/nE/Z+O/+RXH/Gv/AEmR6lRRRX9GH4IFFFFABRRR&#10;QAUUUUAFFFFABRRRQAUUUUAFFFFAHj/7UH/JL5v+vyD/ANDr5Hm/1M/+5X1x+1B/yS+b/r8g/wDQ&#10;6+R5v9TP/uV/N3iD/wAjeP8Agj/6Uz+g+BP+RS/8b/8AbT7k+EH/ACTHw/8A9eg/ma7A9RXH/CD/&#10;AJJj4f8A+vQfzNdgeor+gMv/ANzo/wCGP5H4Tj/97q/4n+ZJRRRXonEFFFFABRRRQAUUUUAFFFFA&#10;BRRRQAUUUUAFFFFABRRRQAUUUUAFFFFABRRRQAUUUUAFUNR0211iwuLC+gju7O4jaGWGUbkkRuGV&#10;qv0UAfl38e/gb4j/AGMfEN74o8J6bN4k+CN9ceZc6La7nuNAdvvSJ/0z3b/p0OOtaHh7xFpHi7RL&#10;PV9EvItS0u5T93LF/wCgv/db/Zr9Jrq0hvrWSCaGOaGVdkkcg3K6ngjFfnd+0X+yvrv7NniO9+In&#10;wd0WfWfBt87S+JfBsXziIcfv7Vcbl/iz1/KvbwGYuh+6q/D/AOknx+c5DHG82Iw/u1f/AEr/AO2I&#10;6K5zwH8QvD/xO0T+1PDl550Uf/HxazfJcW7/AN11ro6+yjKMo88D8tnCVGXJOPLKIU5beK9/0e4/&#10;1VyjRSf7jLtptFWYnh37ExuPCfi74ofD2fiHTLpb23H+823/ANBVK+p6+aNUvIvhb+1d4T8Qf6jR&#10;fGlq2kXn/XZflVv/AECvpll2/u6/mjinCSweaVIfZl7yP2jB4j63h6db+Zf+TfaGUUUV8idYUUUU&#10;AFFFFABRRRQAUUUUAFFFFABRRRQAUUUy4uLazsZry8mis7W2RpLiWb7kaL8zNQA2+vrbSLG91DUJ&#10;obLT7FPNuLqb5EjSvlWw0DU/21PiKdb1SW7s/g5od15Wn2p+T+0HX5Wb6t/E38I4qrqWoeJP23PF&#10;39maP9q0D4O6RP8A6RdfcfUH/wDZn/ur91e9fWPhrw5pngzw5pui6LZ/YtKsY/Lt4v8AP8TfeNeh&#10;Xrf2TDkh/Gl/5JH/AOS/9JP0LhzIHi5/W8TH3Oi/mL1nZ22nWMNnZwxWdrbIsdvFF9yNF+6tS0UV&#10;8efsiXKFFFFBQUUUUAFFFFABRRRQAUUUUAFFFFABRRRQAUUVneJPEmk+DfD15rWtXcWm6XZJ5kks&#10;v/oKf3mojGU5ckCZSjTjzz+EvSTRW0E09xNDBaRR+ZJLNLsSNP7zs1eN+HPB/jD9ufxLe6B4bnn8&#10;OfBOyn8rVPEYj2Tay6n5o4PVf0q98Pfgj46/bmvINS16K88B/A6N/Ot7QfJfa6P73+zG39O5+av0&#10;b8GeDtH+H/hbTfDmgafFpujabCtvbWkP3Y0Hav1fI+HfqvLicX8fRfy//bH5TnfEP1nmw2E+Dq/5&#10;ih8MPhd4Z+D/AIH03wn4U02LSdEsUCRwxDlz/E7t/EzdSx612FFFffHwgUUUUAFFFFABRRRQAUUU&#10;UAFFFFABRRRQAUUUUAFFFFABRRRQAUUUUAFFFFABRRRQAUUUUAFFFFABRRRQAUUUUAFFFFABRRRQ&#10;AUUUUAFFFFABRRRQAUUUUAFFFFABRRRQAV8Kf8FhTj9lGL/sMW38zX3XXwn/AMFiP+TVYf8AsMW1&#10;AH2P8OP+RC8Nf9g63/8ARa181/8ABQP/AJAng3/r6n/9AWvpT4cf8iF4a/7B1v8A+i1r5r/4KB/8&#10;gTwb/wBfU/8A6Atd+A/3qJ8hxZ/yI8R6R/8ASonyd4F/5H7wx/2FLb/0atfrO3Q1+THgX/kfvDH/&#10;AGFLb/0atfrO3Q135v8AFTPkfDz+BiPWP6j6KKK8E/XQooooAKKKKACiiigAooooAKKKKACiiigA&#10;ooooA/PT9tf/AJLtL/2Doq4j9nP/AJLp4I/6/v8A2Rq7f9tf/ku0v/YOiriP2c/+S6eCP+v7/wBk&#10;avsaf+5f9un81Y3/AJKZ/wDX1f8ApR+oVFFFfHH9KmT4i/5AOpf9esn/AKAa/Dy5/wCP+8/67y/+&#10;hNX7h+Iv+QDqX/XrJ/6Aa/Dy5/4/7z/rvL/6E1fEcSbU/mfnXF/w0fmffH/BMX/kXfHX/X9B/wCi&#10;q+3x1FfEH/BMX/kXfHX/AF/Qf+iq+3x1Fe9k/wDuVM+nyP8A5F1H0HUUUV7J7wUUUUAFFFFABRRR&#10;QAUUUUAFFFFABRRRQAyuD+Ov/JGfHH/YHuv/AEU1d5XB/HX/AJIz44/7A91/6KasKv8ACl6HNiP4&#10;M/Rn4uxf6qH/AHVr9Mf+Cb3/ACQm7/7Ck/8ASvzOi/1UP+6tfpj/AME3v+SE3f8A2FJ/6V+e5B/v&#10;vyPyvhf/AJGHyZ9YUUUV+kn66eG/tYf8iLY/9f8AH/Ovlwf66D/rqv8A6FX1H+1h/wAiLY/9f8f8&#10;6+XB/roP+uq/+hV/NXHf/I8+UT+heCP+ROv8Uj9B9L/5Blp/1yT/ANBFXKp6X/yDLT/rkn/oIq5X&#10;9H0/gifz3L4mOooorYQUUUUAFFFFABRRRQAUUUUAFFFFABRRRQAz+M18t/taf8jjoX/Xm3/oRr6k&#10;/jNfLf7Wn/I46F/15t/6Ea/PuOv+RHU9Y/mfb8F/8jmn6S/9JPJfCf8AyOHh/wD6/I//AEKvv418&#10;A+E/+Rw8P/8AX5H/AOhV9/GvnPDX/d8T6x/U+h8Qf4+G9Jf+lD6KKK/ZD8nCiiigAooooAKKKKAC&#10;iiigAooooAKKKKACiiigAooooAKKKKACiiigAooooA4H4/f8kP8AH/8A2AL7/wBENXzP/wAEh/8A&#10;kzyy/wCw3f8A/oS19MfH7/kh/j//ALAF9/6Iavmf/gkP/wAmeWX/AGG7/wD9CWgD3/8Aag/5IT4t&#10;/wCvRq/M4/6n/gFfpj+1B/yQnxb/ANejV+Zx/wBT/wAAr6nKf4UvU/BvED/kYUf8H/tzP08/Zy/5&#10;Il4S/wCvFa9I/irzf9nL/kiXhL/rxWvSP4q+crfxJep+z5b/ALlQ/wAMfyJKKKKxPSCiiigAoooo&#10;AKKKKACiiigAooooAKKKKAGN0NfLf7fn/JO/Df8A2Ff/AGm1fUjdDXy3+35/yTvw3/2Ff/abV24L&#10;/eIHynFH/ImxHp/7cj4el+8f+AV+svw8/wCRB8P/APYPg/8ARa1+TUv3j/wCv1l+Hn/Ig+H/APsH&#10;wf8Aota9fNton574efxcR6ROjooor5s/bT8iv2zv+TmPGX/XSL/0UtbP7BP/ACc/oH/Xref+iGrG&#10;/bO/5OY8Zf8AXSL/ANFLWz+wT/yc/oH/AF63n/ohq/L4f8jX/t/9T8Zj/wAjz/uJ/wC3H6uUUUV+&#10;oH7MFFFFABRRRQAUUUUAFFFFABRRRQAUUUUAFFFFADW6NX4ufHL/AJLR47/7C8/86/aNujV+Lnxy&#10;/wCS0eO/+wvP/Ovj+JP4NP1Pg+Lf93p+p71/wTU/5LPr3/YFf/0dHX6UD79fmv8A8E1P+Sz69/2B&#10;X/8AR0dfpQPv125D/uUfVnocMf8AIvj6sK88+P8A/wAkl8R/9e39a9Drzz4//wDJJfEf/Xt/WuzN&#10;f+RdX/wS/wDST9Ayn/kYUP8AHH/0o+L6+xP2cP8AkkmjfWT/ANDavjuvsT9nD/kkmjfWT/0Nq/Cv&#10;Dr/ka1P8D/OJ+z8d/wDIrj/jX/pMj1Kiiiv6MPwQKKKKACiiigAooooAKKKKACiiigAooooAKKKK&#10;APH/ANqD/kl83/X5B/6HXyPN/qZ/9yvrj9qD/kl83/X5B/6HXyPN/qZ/9yv5u8Qf+RvH/BH/ANKZ&#10;/QfAn/Ipf+N/+2n3J8IP+SY+H/8Ar0H8zXYHqK4/4Qf8kx8P/wDXoP5muwPUV/QGX/7nR/wx/I/C&#10;cf8A73V/xP8AMkooor0TiCiiigAooooAKKKKACiiigAooooAKKKKACiiigAooooAKKKKACiiigAo&#10;oooAKKKKACiiigAooooA+Kf2mv2HRc65e/FL4NCHQfiFHulu9GAVLLXf4mjdeFWRv73Rj19a+dPA&#10;HxgsvFuqTeHdbs5fB3jiyk8q80HUPkbf/wBMt33lr9XcnjFeE/tKfsjeB/2ktI36xZ/2X4ptkzp/&#10;iTT8Jd2z/wAPzfxqCq/K34Yr0sJjquFl/NHseDmeUUMyjzP3Z9/8z5WZdtFeb+Jde+If7NutxaB8&#10;bdHkm0qQ+VZ+N9Ij329z/Cvm/wB1vX7uK9Csr221Wyh1DT7yK80+5TzLe6il3pIlfY4fE0sTHnhI&#10;/J8Zl+Iy+fJiI/P7J5F+1f4GufFnwt/tOw80ap4bn/tGDyv7n/LT/wBBr2L4JfEiL4ufC3QPE+c3&#10;UkP2a8j/AOedyvytS7Yn/dyfvopU8qSL/nolfP8A8CvtP7P/AO0Vqfw4nOfCvir/AEnS5ZvuRPtZ&#10;l/4Ft3Kf+A1+e8bZX9Zw/wBbh8UNz67hvGc1OWEn8UfeX/tx9a0Uu3ZSV+En2YUUUUAFFFFABRRR&#10;QAUUUUAFFFFABRRWL408baB8OvD0uveJtSi07S4/+Wg+d5X/ALqJ/E1XGMpy5IfEBo6tqdjoWlXu&#10;sapexWWlWKeZcXU33I0r5P1TxN4o/bZ8Uf2B4cM2g/CbTJ0/tC/l+SW8+v8Ae/2V7Zyas27eMv21&#10;PEUBntLvw18F7G6zJEJNkuo7f/Qm/wDHV+tfVug6DpvhXRLPSNIs4tM0q2Ty47WGPYn/ANk3+1Xd&#10;WrQyiOvvVv8AyWH/ANt/6SfoGQcNyxco4jF+7Dt/MJoHh/TvCei2mi6LaRadpdknlwW0XU/7f+9V&#10;+iivjpSlKXPM/ZoxjTjyQCiiigoKKKKACiiigAooooAKKKKACiiigAooooAKKCQsE0kh8mKP/WSz&#10;fIkdeO3HxT8UfGbxHN4M+A+mReJdUi/5CPim7+TT9PT/AH/4m9P/AEGu7A5fiMwq+xw8eb/0mP8A&#10;iPOx2YYfL6XPiJWOq+Knxd0f4T6XB9shl1PX7n91p2gWnz3d47fd2qvzbf8AarX+Cv7F/iz42a1p&#10;vxC+P7LBYWzrc6T8PbX/AI97f+JWuNv3m/2ec9/SvX/2Zv2HvD/wSv4fF/ia/m8b/E6VM3Gv6h86&#10;W7t95bdP4V+vPpivqHGc559q/YMpyKhla5pe9U7/AOR+Q5tntbMXyR92Hb/MbFFHbQiOMeVGnpU1&#10;FFfTnzYUUUUAFFFFABRRRQAUUUUAFFFFABRRRQAUUUUAFFFFABRRRQAUUUUAFFFFABRRRQAUUUUA&#10;FFFFABRRRQAUUUUAFFFFABRRRQAUUUUAFFFFABRRRQAUUUUAFFFFABRRRQAUUUUAFfCf/BYj/k1W&#10;H/sMW1fdlfCf/BYj/k1WH/sMW1AH2P8ADj/kQvDX/YOt/wD0WtfNf/BQP/kCeDf+vqf/ANAWvpT4&#10;cf8AIheGv+wdb/8Aota+a/8AgoH/AMgTwb/19T/+gLXfgP8AeonyHFn/ACI8R6R/9KifJ3gX/kfv&#10;DH/YUtv/AEatfrO3Q1+THgX/AJH7wx/2FLb/ANGrX6zt0Nd+b/FTPkfDz+BiPWP6j6KKK8E/XQoo&#10;ooAKKKKACiiigAooooAKKKKACiiigAooooA/PT9tf/ku0v8A2Doq4j9nP/kungj/AK/v/ZGrt/21&#10;/wDku0v/AGDoq4j9nP8A5Lp4I/6/v/ZGr7Gn/uX/AG6fzVjf+Smf/X1f+lH6hUUUV8cf0qZPiL/k&#10;A6l/16yf+gGvw8uf+P8AvP8ArvL/AOhNX7h+Iv8AkA6l/wBesn/oBr8PLn/j/vP+u8v/AKE1fEcS&#10;bU/mfnXF/wANH5n3x/wTF/5F3x1/1/Qf+iq+3x1FfEH/AATF/wCRd8df9f0H/oqvt8dRXvZP/uVM&#10;+nyP/kXUfQdRRRXsnvBRRRQAUUUUAFFFFABRRRQAUUUUAFFFFADK4P46/wDJGfHH/YHuv/RTV3lc&#10;H8df+SM+OP8AsD3X/opqwq/wpehzYj+DP0Z+LsX+qh/3Vr9Mf+Cb3/JCbv8A7Ck/9K/M6L/VQ/7q&#10;1+mP/BN7/khN3/2FJ/6V+e5B/vvyPyvhf/kYfJn1hRRRX6Sfrp4b+1h/yItj/wBf8f8AOvlwf66D&#10;/rqv/oVfUf7WH/Ii2P8A1/x/zr5cH+ug/wCuq/8AoVfzVx3/AMjz5RP6F4I/5E6/xSP0H0v/AJBl&#10;p/1yT/0EVcqnpf8AyDLT/rkn/oIq5X9H0/gifz3L4mOooorYQUUUUAFFFFABRRRQAUUUUAFFFFAB&#10;RRRQAz+M18t/taf8jjoX/Xm3/oRr6k/jNfLf7Wn/ACOOhf8AXm3/AKEa/PuOv+RHU9Y/mfb8F/8A&#10;I5p+kv8A0k8l8J/8jh4f/wCvyP8A9Cr7+NfAPhP/AJHDw/8A9fkf/oVffxr5zw1/3fE+sf1PofEH&#10;+PhvSX/pQ+iiiv2Q/JwooooAKKKKACiiigAooooAKKKKACiiigAooooAKKKKACiiigAooooAKKKK&#10;AOB+P3/JD/H/AP2AL7/0Q1fM/wDwSH/5M8sv+w3f/wDoS19MfH7/AJIf4/8A+wBff+iGr5n/AOCQ&#10;/wDyZ5Zf9hu//wDQloA9/wD2oP8AkhPi3/r0avzOP+p/4BX6Y/tQf8kJ8W/9ejV+Zx/1P/AK+pyn&#10;+FL1PwbxA/5GFH/B/wC3M/Tz9nL/AJIl4S/68Vr0j+KvN/2cv+SJeEv+vFa9I/ir5yt/El6n7Plv&#10;+5UP8MfyJKKKKxPSCiiigAooooAKKKKACiiigAooooAKKKKAGN0NfLf7fn/JO/Df/YV/9ptX1I3Q&#10;18t/t+f8k78N/wDYV/8AabV24L/eIHynFH/ImxHp/wC3I+HpfvH/AIBX6y/Dz/kQfD//AGD4P/Ra&#10;1+TUv3j/AMAr9Zfh5/yIPh//ALB8H/ota9fNton574efxcR6ROjooor5s/bT8iv2zv8Ak5jxl/10&#10;i/8ARS1s/sE/8nP6B/163n/ohqxv2zv+TmPGX/XSL/0UtbP7BP8Ayc/oH/Xref8Aohq/L4f8jX/t&#10;/wDU/GY/8jz/ALif+3H6uUUUV+oH7MFFFFABRRRQAUUUUAFFFFABRRRQAUUUUAFFFFADW6NX4ufH&#10;L/ktHjv/ALC8/wDOv2jbo1fi58cv+S0eO/8AsLz/AM6+P4k/g0/U+D4t/wB3p+p71/wTU/5LPr3/&#10;AGBX/wDR0dfpQPv1+a//AATU/wCSz69/2BX/APR0dfpQPv125D/uUfVnocMf8i+Pqwrzz4//APJJ&#10;fEf/AF7f1r0OvPPj/wD8kl8R/wDXt/WuzNf+RdX/AMEv/ST9Ayn/AJGFD/HH/wBKPi+vsT9nD/kk&#10;mjfWT/0Nq+O6+xP2cP8AkkmjfWT/ANDavwrw6/5GtT/A/wA4n7Px3/yK4/41/wCkyPUqKKK/ow/B&#10;AooooAKKKKACiiigAooooAKKKKACiiigAooooA8f/ag/5JfN/wBfkH/odfI83+pn/wByvrj9qD/k&#10;l83/AF+Qf+h18jzf6mf/AHK/m7xB/wCRvH/BH/0pn9B8Cf8AIpf+N/8Atp9yfCD/AJJj4f8A+vQf&#10;zNdgeorj/hB/yTHw/wD9eg/ma7A9RX9AZf8A7nR/wx/I/Ccf/vdX/E/zJKKKK9E4gooooAKKKKAC&#10;iiigAooooAKKKKACiiigAooooAKKKKACiiigAooooAKKKKACiiigAooooAKKKKACiiigDD8UeFtI&#10;8aaFeaNr+mWmsaVdJ5dxZ3sSyxSL6MrV8EfFb9hjx38Fr281/wCA97FqnhyWT7RceA9Wf5EPVvs7&#10;t0/3eK/RHqKTtzVwqzpPnhKzOetQp4iHsqsbxPyj8B/GLTfGeqz+H7+zuvB3i+1/4+NB1b9zL/2y&#10;3bd1UP2ivhxfeOfAPmaZDN/wlWhzrqWly/cf5fmZU/8AQv8Aer9A/wBoT9lT4fftJ6TFb+KNM8nV&#10;7b/jy17T/wBzfWzf7Ev8Q+X7rZFfJXiT9lH42/s/aVLf+G9Yj+Meg2xMn9jXsX2bU7dB93yZcssj&#10;evy19FSzSFeEqOLj8XU+HxHD9bC144nLpfD9l/5mF+zt8b7f45eCftcv7nxLpoS31iw/jLr8vm7P&#10;7rd/9rdXqFfCur63ptp8Sz42+Hk83gr4g2kmNV8Ha3EbcXn/AD0VM/K27uv4ivq34M/Gzw/8cfDv&#10;9oaPP9j1SL/kIaNLJ+9t3/8AZl/2q/E89ySeXVfbUdaUtmj6WlV9suflafVP7J3lFFFfImwUUUUA&#10;FFFFABRRRQAtFZ/iPxDpHg/S5tX1/UrTR9Kj/wBZdXcmz/gKf3mrwC0/aN8bfGy+vNM+D3hT7Fab&#10;/L/4SnW/lijTHzNt/ven3q66WFqVlKfwxju37sTehhquInyUo80j0j40/H/wt8C7H/ibzfbfEEkf&#10;+j6BD/rpN33d/wDdX/Irybwd8IfFX7S2tw+N/jHDLpui223+xvC0PyLs+9uf+Lb67vmavQPhT+zD&#10;pPgrU5/E/iu9/wCE98cSyebJqmoR/JF/uI27/vr8sV7Y0nm/6ys62Y0cHHkwHxdZ/wDyH8v/AKUf&#10;quS8KKhKOIx3vPt/8kQ2tvHZ2MNnZwxWdrbJ5ccUPyJGn91Kkoor5g/TIx5QooooAKKKKACiiigA&#10;ooooAKKKKACiiigAopyx7680+If7QXhH4fzjS47yXxL4llfyrfQND/0i4kdvu/d+7W9DD1cVPkox&#10;cpeRzYjEUsNDnrS5YnpKrurzr4pfHvwj8JiLO/uJdR1+X93b6DpP766kf+7tX7v/AAKtbw78FP2h&#10;fj1pm6U2nwJ0CVP+WoN9q0v+zs+QRfL+NfSfwD/Y0+G/7P8AAb3StK/tnxNKf9I8R6v+/vJXz97c&#10;fuc/3fzr7zLuEqk5c+OlZfyrf/wI+DzHiyEPcwMeZ93sfMHgL9kz4k/tXyw6/wDFK7uvh38PJZPM&#10;t/BmnzMl3eR8fNcN/Du/Megr7s+Gvwr8K/B/wtB4e8IaJaaDpcXSKziC72/vMf4m/wBo11/XoaXH&#10;FfpOHw9HC0/ZUY8sT85r4mrip+1rS5mOooorpOcKKKKACiiigAooooAKKKKACiiigAooooAKKKKA&#10;CiiigAooooAKKKKACiiigAooooAKKKKACiiigAooooAKKKKACiiigAooooAKKKKACiiigAooooAK&#10;KTdS0AFFFFABRRSbqAFooooAKKazBadQAV8J/wDBYj/k1WH/ALDFtX3ZXwn/AMFiP+TVYf8AsMW1&#10;AH2P8OP+RC8Nf9g63/8ARa181/8ABQP/AJAng3/r6n/9AWvpT4cf8iF4a/7B1v8A+i1r5r/4KB/8&#10;gTwb/wBfU/8A6Atd+A/3qJ8hxZ/yI8R6R/8ASonyd4F/5H7wx/2FLb/0atfrO3Q1+THgX/kfvDH/&#10;AGFLb/0atfrO3Q135v8AFTPkfDz+BiPWP6j6KKK8E/XQooooAKKKKACiiigAooooAKKKKACiiigA&#10;ooooA/PT9tf/AJLtL/2Doq4j9nP/AJLp4I/6/v8A2Rq7f9tf/ku0v/YOiriP2c/+S6eCP+v7/wBk&#10;avsaf+5f9un81Y3/AJKZ/wDX1f8ApR+oVFFFfHH9KmT4i/5AOpf9esn/AKAa/Dy5/wCP+8/67y/+&#10;hNX7h+Iv+QDqX/XrJ/6Aa/Dy5/4/7z/rvL/6E1fEcSbU/mfnXF/w0fmffH/BMX/kXfHX/X9B/wCi&#10;q+3x1FfEH/BMX/kXfHX/AF/Qf+iq+3x1Fe9k/wDuVM+nyP8A5F1H0HUUUV7J7wUUUUAFFFFABRRR&#10;QAUUUUAFFFFABRRRQAyuD+Ov/JGfHH/YHuv/AEU1d5XB/HX/AJIz44/7A91/6KasKv8ACl6HNiP4&#10;M/Rn4uxf6qH/AHVr9Mf+Cb3/ACQm7/7Ck/8ASvzOi/1UP+6tfpj/AME3v+SE3f8A2FJ/6V+e5B/v&#10;vyPyvhf/AJGHyZ9YUUUV+kn66eG/tYf8iLY/9f8AH/Ovlwf66D/rqv8A6FX1H+1h/wAiLY/9f8f8&#10;6+XB/roP+uq/+hV/NXHf/I8+UT+heCP+ROv8Uj9B9L/5Blp/1yT/ANBFXKp6X/yDLT/rkn/oIq5X&#10;9H0/gifz3L4mOooorYQUUUUAFFFFABRRRQAUUUUAFFFFABRRRQAz+M18t/taf8jjoX/Xm3/oRr6k&#10;/jNfLf7Wn/I46F/15t/6Ea/PuOv+RHU9Y/mfb8F/8jmn6S/9JPJfCf8AyOHh/wD6/I//AEKvv418&#10;A+E/+Rw8P/8AX5H/AOhV9/GvnPDX/d8T6x/U+h8Qf4+G9Jf+lD6KKK/ZD8nCiiigAooooAKKKKAC&#10;iiigAooooAKKK4rxL8YvA/g/Uv7O1vxZpOlah5fm/Zru8WN9vrgmgDtaKx/DvijR/FmnxX+iana6&#10;pZyD93Layq6fpWxQAUUUjNtoAWiuD1/42/D7wrqcun6x4x0XTb6NPMkgnvURwPzrr9P1K01S3juL&#10;K8ivYZBlJYZFdT+IoAu0UVyHin4reDfA1xDB4g8S6Xo00u7y4ru5VGO373GaAOvorG8OeKdG8W6d&#10;FqGiana6nZycpLaSrInp2rZoA4H4/f8AJD/H/wD2AL7/ANENXzP/AMEh/wDkzyy/7Dd//wChLX0x&#10;8fv+SH+P/wDsAX3/AKIavmf/AIJD/wDJnll/2G7/AP8AQloA9/8A2oP+SE+Lf+vRq/M4/wCp/wCA&#10;V+mP7UH/ACQnxb/16NX5nH/U/wDAK+pyn+FL1PwbxA/5GFH/AAf+3M/Tz9nL/kiXhL/rxWvSP4q8&#10;3/Zy/wCSJeEv+vFa9I/ir5yt/El6n7Plv+5UP8MfyJKKKKxPSCiiigAooooAKKKKACiiigAooooA&#10;KKKKAGN0NfLf7fn/ACTvw3/2Ff8A2m1fUjdDXy3+35/yTvw3/wBhX/2m1duC/wB4gfKcUf8AImxH&#10;p/7cj4el+8f+AV+svw8/5EHw/wD9g+D/ANFrX5NS/eP/AACv1l+Hn/Ig+H/+wfB/6LWvXzbaJ+e+&#10;Hn8XEekTo6KKK+bP20/Ir9s7/k5jxl/10i/9FLWz+wT/AMnP6B/163n/AKIasb9s7/k5jxl/10i/&#10;9FLWz+wT/wAnP6B/163n/ohq/L4f8jX/ALf/AFPxmP8AyPP+4n/tx+rlFFFfqB+zBRRRQAUUUUAF&#10;FFFABRRRQAUUUUAFFFFABRRRQA1ujV+Lnxy/5LR47/7C8/8AOv2jbo1fi58cv+S0eO/+wvP/ADr4&#10;/iT+DT9T4Pi3/d6fqe9f8E1P+Sz69/2BX/8AR0dfpQPv1+a//BNT/ks+vf8AYFf/ANHR1+lA+/Xb&#10;kP8AuUfVnocMf8i+Pqwrzz4//wDJJfEf/Xt/WvQ688+P/wDySXxH/wBe39a7M1/5F1f/AAS/9JP0&#10;DKf+RhQ/xx/9KPi+vsT9nD/kkmjfWT/0Nq+O6+xP2cP+SSaN9ZP/AENq/CvDr/ka1P8AA/zifs/H&#10;f/Irj/jX/pMj1Kiiiv6MPwQKKKKACiiigAooooAKKKKACiiigAooooAKKKKAPH/2oP8Akl83/X5B&#10;/wCh18jzf6mf/cr64/ag/wCSXzf9fkH/AKHXyPN/qZ/9yv5u8Qf+RvH/AAR/9KZ/QfAn/Ipf+N/+&#10;2n3J8IP+SY+H/wDr0H8zXYHqK4/4Qf8AJMfD/wD16D+ZrsD1Ff0Bl/8AudH/AAx/I/Ccf/vdX/E/&#10;zJKKKK9E4gooooAKKKKACiiigAooooAKKKKACiiigAooooAKKKKACiiigAooooAKKKKACiiigAoo&#10;ooAKKKKACiiigAooooAKKKKAPKvjT+zR8N/2gdL+yeN/DFpqkuzbHfCPZdxf7ko+Za/Of4n/APBK&#10;n4k/CHxAPFfwS8WS6xNC/mRWk032a+9Su/7jL/vNzX62A8Vz/i/xnofw+8OXmv8AiHUoNH0i2KG4&#10;vLo7Uj3MqLn/AIEyLUOzXLID8tfBH7V1rYar/wAIf8X9Gu/APjW2/dyS3cTJb3D/AN7/AGd3977v&#10;vXvljNFq9jDeafPDqdpL/q7uzlWZP++lzX1N8Ufgb8P/AI86ELPxf4a07X7WRBJFLLFiWPcvDJIP&#10;mFfHHjX/AIJfa14KvptT+BvxM1Hwr5jGR9G1X97CT/CquuML1+8rV8fjOHadSXPh5cvk/hOWVH+Q&#10;6OjNeM654G/bK+GNuJNQ8J6J4+tY/wDoHnzpj/tfLt/9BrxzxN+3N498C339n+JPhb/YuoRf6yG8&#10;82H/ANCWvBnw/jo/ZUv+3jL2Mz7J6VJHDLL/AKuHzq+VtE+Nn7QXxDt4bjwn4G0SG1lT93L5iv8A&#10;+zirtx8HP2ifiKTJ4q+Itr4UtJf9ZYaeN3yf8Bx/6FXmzwkKX8avCP8A29zS/wDAYnrUMlzDE/BT&#10;Z7x43+IfhX4aWP2zxPr9po0X/PKaXfNJ/wAAXLV4Rqf7WWt/Eq8/sH4K+DrrWNQl/wCYzqMe2C3/&#10;ANrY3y/99V0fgn9inwJ4evotQ1+41DxvqBGD/asrCHf/AHtn3v8Ax6vdtL02x0Sx+x6XZWmmWn/P&#10;KziWFP8Ax2uaeOwGG/gxdWXd+7H/AMB+KR9jguDKsvfxcuXyR83eHf2RdT8Y63D4g+M3iu68Vajv&#10;8z+x7SVvIj/2d/8A7KvFfSOn6fa6NYw2Gn2UOmafbf6u1s4tiR/8BWrFFeJi8diMbL99LSOy+zH0&#10;ifpGByzC5fDlw8eUKKKK4T0wooooAKKKKACiiigAooooAKKFTdUN9eW2kwfaNQvIrOL/AJ63cqpQ&#10;S3yk1FeR+KP2qPht4enFnaazN4r1Uv5cWn+HrVrh5X/u/L8tS6Sf2jvi9mPwR8LYvA+nSf8AMa8W&#10;S7H2f3kTj5v++q93CZHmGM+Gm4x7v3TwsXnmX4T46nM+y1PVbqSKwg+0Xk0Nlaxf6yW8lVE/76av&#10;Htc/ah8Ptrh8P+CdH1X4k+JA/l/ZfD9szwx/70vTb/tV634T/wCCY1rr8kWo/GL4i+IPH1+f9ZYW&#10;sn2Sx/3doyzL/wB819a/D/4S+EPhLocGk+D/AA3YaDYRpsVLOLa5/wB5/vN/wI19rg+EaNN8+Lqc&#10;3kvd/E+LxnFtWp7mEjy+bPh/wv8AspfHP9oj978SNZHwh8K7MjQPD0qzX1zu/wCesob5f8/LX1N8&#10;Cf2QPhb+ztibwj4Zhi1UoRJrN5++vJN33v3rcqP9lcV7bTSdvXivt8PhqOEhyYeKjE+HxGLrYqfP&#10;Wk2yWiiuf0PxnoniPVdZ0vTdSgvdR0adbfULaJ/ntpGRZFVv+AstdhznQUUUUAFFFFABRRRQAUUU&#10;UAFFFFABRRRQAUUUUAFFFFABRRRQAUUUUAFFFFABRRRQAUUUUAFFFFABRRRQAUUUUAFFFFABRRRQ&#10;AUUUUAFFFFABRRRQAUUUUAFfnf8A8FHP2/PEHwS8R2nw0+GksX/CVXECyahf+X5r2wk/1cUS/wDP&#10;Rg27d2+XHNfoezba/JL9nbwxpXxt/wCCpfjjXxpkusaJol3eXUk14Plt5l3RxttbP/LQfLQBxNr+&#10;zf8AtxeMdF/4S+TWfEMV1cr9tjtJvEPk3Mn3dv7rftX/AHW217f/AME/f23PiVr3xnu/g78XpftG&#10;o7Zxb3Oox+VeRTx7maF/727nG7/ZxxX6a1+V3/BVXRG+FHx8+EHxb0rTP7OMV2hvdWgH+tmhlWRV&#10;ZeNzeWr/AO8OKAP1RorK8O6tFr/h3TNUjP7q9torlP4eGUN/Wk8Q63a+GNC1PWL3ItLC2lurjyxu&#10;bZGu5v8Ax1aAPzJ/bp/bx+KUHxuuvgx8JIJtMvLZ0s5buyj86+vZ2UNti258tV/76+9mvKtQ/Zx/&#10;bi8E6IfGC6/4mmubZPtMlrF4h8+5x95v3W87vdea9Y/4JW6JL8Vvjt8Xfi54gsjqeoST+XZ6rMBs&#10;jeWVmk2L/C21U/3Rx/FX6k0Afnh/wTk/b91/43+ILr4afEYed4otoGlsdUEYie4RMB4pU/56L/e7&#10;/Nmu3/4KLftyX/7L+jaZ4c8HfZpvHWsx+ckk0fmrZQBsebt6MzNlQrfWvn34xW9t+zf/AMFV/COu&#10;WFmdF0HxN5H2mSGJXS4efMc2xf4fm8rP51wN0sX7TP8AwVfmtbuxl1/StJ1lreS1mGxY47LKtuVs&#10;/KrRn/e/GgCDS/2bf23Pidpf/CWSa/rlm+pbrpLabxD9mf8AvLiJX+T2XivSf2LP27viN4J+M1p8&#10;FPjdLLNLLOumW9/qOBd2V1/yzSZ/+WituVdzf7POK/VVV21+TH/BZfwHF4c8ceAPH+l6Z9jubpHt&#10;bjVIcLvmjbfGGxzuC/xelAH60V8J/wDBYj/k1WH/ALDFtX1X8CfHcXxL+DPg3xTbzSTRappcFz5k&#10;0exydnzfL/vCvlT/AILEf8mqw/8AYYtqAPsf4cf8iF4a/wCwdb/+i1r5r/4KB/8AIE8G/wDX1P8A&#10;+gLX0p8OP+RC8Nf9g63/APRa181/8FA/+QJ4N/6+p/8A0Ba78B/vUT5Diz/kR4j0j/6VE+TvAv8A&#10;yP3hj/sKW3/o1a/Wduhr8mPAv/I/eGP+wpbf+jVr9Z26Gu/N/ipnyPh5/AxHrH9R9FFFeCfroUUU&#10;UAFFFFABRRRQAUUUUAFFFFABRRRQAUUUUAfnp+2v/wAl2l/7B0VcR+zn/wAl08Ef9f3/ALI1dv8A&#10;tr/8l2l/7B0VcR+zn/yXTwR/1/f+yNX2NP8A3L/t0/mrG/8AJTP/AK+r/wBKP1Cooor44/pUyfEX&#10;/IB1L/r1k/8AQDX4eXP/AB/3n/XeX/0Jq/cPxF/yAdS/69ZP/QDX4eXP/H/ef9d5f/Qmr4jiTan8&#10;z864v+Gj8z74/wCCYv8AyLvjr/r+g/8ARVfb46iviD/gmL/yLvjr/r+g/wDRVfb46iveyf8A3Kmf&#10;T5H/AMi6j6DqKKK9k94KKKKACiiigAooooAKKKKACiiigAooooAZXB/HX/kjPjj/ALA91/6Kau8r&#10;g/jr/wAkZ8cf9ge6/wDRTVhV/hS9DmxH8Gfoz8XYv9VD/urX6Y/8E3v+SE3f/YUn/pX5nRf6qH/d&#10;Wv0x/wCCb3/JCbv/ALCk/wDSvz3IP99+R+V8L/8AIw+TPrCiiiv0k/XTw39rD/kRbH/r/j/nXy4P&#10;9dB/11X/ANCr6j/aw/5EWx/6/wCP+dfLg/10H/XVf/Qq/mrjv/kefKJ/QvBH/InX+KR+g+l/8gy0&#10;/wCuSf8AoIq5VPS/+QZaf9ck/wDQRVyv6Pp/BE/nuXxMdRRRWwgooooAKKKKACiiigAooooAKKKK&#10;ACiiigBn8Zr5b/a0/wCRx0L/AK82/wDQjX1J/Ga+W/2tP+Rx0L/rzb/0I1+fcdf8iOp6x/M+34L/&#10;AORzT9Jf+knkvhP/AJHDw/8A9fkf/oVffxr4B8J/8jh4f/6/I/8A0Kvv41854a/7vifWP6n0PiD/&#10;AB8N6S/9KH0UUV+yH5OFFFFABRRRQAUUUUAFFFFABRRRQB8R/wDBTv8Aa01b9nX4aadoPhS8+xeM&#10;fEpaOO6A+e2tV/1kqf7WSFHcbs18k/Aj/glf4y+Pvg+Px38QvFt14e1DWG+0QQ3cf2m7lRvuyyuz&#10;fxdu9H7dM918Wv8AgpD4U8HyGKGKxu9Msoxdyb4pAzxyN8v+1n7tfsTawC1t4oU/5ZoqY/hoA/Ff&#10;Wfh/8Wf+CVnxi0bxJBqR1rwNqc/2eWWz3fZ72Dd80UqH7s235h79DX7LeEfE1l4z8MaXr+ny+dp2&#10;p2sd1bn/AGGXcK+Mf+CvvhO61/8AZSOqQTwxQ6HrFtc3EUn35fMfyVVP+BShvoK7P/gl945ufG37&#10;HvhRLiDypNGmn0gSmXf5qRtuV/b/AFm3H+zQB9bV+aX/AAVP/a38U+FNd0f4OfD28u7LVtTgWbVb&#10;qz3LcSJK22GCFl/vfPu/4CK/S2vxi+Dxuvj7/wAFX7zWJvKtI9N1e6vvsl7J5v7m2XyxGn+1/EKA&#10;Ok+G3/BGzxV4s8IQ6v438axaD4guUSX+zoYvtDW42/clfP3v93Irm/glqXxK/wCCcH7VejeDPHOo&#10;TS+B9ck+zEwySvYXCSMqrcxJ/wA9FbaDlcjdz1r9na/Pn/gsl4Skv/gR4Z8TxGFP7E1hY/8AV5m/&#10;er/A/wDD/q+aAPYv+Ch/7R9z+zj+z7qN7pFwYPFOuOdM0qQBt0Tsv7yVWH3WSPey/wC1tr4G+Av/&#10;AAS48f8A7RXhwePviH4rl8Pzax/pNvHdo1zf3CN/y1l3fd3dtx3ccitD9q7XdU+OXjj9knw5IfJ/&#10;tjRNMlk+1yedDJNJIqszr/F93n+9X7B2FuLGzggHPlRrF/3ytAH4c/Fb4N/GX/gmX8RdI8UaD4g+&#10;2aBdT4t9QtN32a5Ctu+zXER/2fw54Nfsl8E/inY/Gn4V+GvG+mL5VrrNmlz5UnWN/wCJf++q8h/4&#10;KN+B5PHX7H/j6CJ7SGaxt01MSXUe7AgdZGVP9plVlH+9Xnn/AASEuZbv9kWAzyyzeVrt5FH5v/LN&#10;NsXyr/s0AfUPx+/5If4//wCwBff+iGr5n/4JD/8AJnll/wBhu/8A/Qlr6Y+P3/JD/H//AGAL7/0Q&#10;1fM//BIf/kzyy/7Dd/8A+hLQB7/+1B/yQnxb/wBejV+Zx/1P/AK/TH9qD/khPi3/AK9Gr8zj/qf+&#10;AV9TlP8ACl6n4N4gf8jCj/g/9uZ+nn7OX/JEvCX/AF4rXpH8Veb/ALOX/JEvCX/XitekfxV85W/i&#10;S9T9ny3/AHKh/hj+RJRRRWJ6QUUUUAFFFFABRRRQAUUUUAFFFFABRRRQAxuhr5b/AG/P+Sd+G/8A&#10;sK/+02r6kboa+W/2/P8Aknfhv/sK/wDtNq7cF/vED5Tij/kTYj0/9uR8PS/eP/AK/WX4ef8AIg+H&#10;/wDsHwf+i1r8mpfvH/gFfrL8PP8AkQfD/wD2D4P/AEWtevm20T898PP4uI9InR0UUV82ftp+RX7Z&#10;3/JzHjL/AK6Rf+ilrZ/YJ/5Of0D/AK9bz/0Q1Y37Z3/JzHjL/rpF/wCilrZ/YJ/5Of0D/r1vP/RD&#10;V+Xw/wCRr/2/+p+Mx/5Hn/cT/wBuP1cooor9QP2YKKKKACiiigAooooAKKKKACiiigAooooAKKKK&#10;AGt0avxc+OX/ACWjx3/2F5/51+0bdGr8XPjl/wAlo8d/9hef+dfH8SfwafqfB8W/7vT9T3r/AIJq&#10;f8ln17/sCv8A+jo6/Sgffr81/wDgmp/yWfXv+wK//o6Ov0oH367ch/3KPqz0OGP+RfH1YV558f8A&#10;/kkviP8A69v616HXnnx//wCSS+I/+vb+tdma/wDIur/4Jf8ApJ+gZT/yMKH+OP8A6UfF9fYn7OH/&#10;ACSTRvrJ/wChtXx3X2J+zh/ySTRvrJ/6G1fhXh1/yNan+B/nE/Z+O/8AkVx/xr/0mR6lRRRX9GH4&#10;IFFFFABRRRQAUUUUAFFFFABRRRQAUUUUAFFFFAHj/wC1B/yS+b/r8g/9Dr5Hm/1M/wDuV9cftQf8&#10;kvm/6/IP/Q6+R5v9TP8A7lfzd4g/8jeP+CP/AKUz+g+BP+RS/wDG/wD20+5PhB/yTHw//wBeg/ma&#10;7A9RXH/CD/kmPh//AK9B/M12B6iv6Ay//c6P+GP5H4Tj/wDe6v8Aif5klFFFeicQUUUUAFFFFABR&#10;RRQAUUUUAFFFFABRRRQAUUUUAFFFFABRRRQAUUUUAFFFFABRRRQAUUUUAFFFFABRRRQAUUUUAFFF&#10;FABX5lf8FlvjzJo3hXwz8LNNm/e6m/8AaeqYP/LGP/Vxt/vN83/AK/S+eUQQyP8A3FzX84X7XPxk&#10;ufjv+0F4w8WSSn7LNdPbWUZ/5Z2sfyxr/wB8igD9wv2Jviqfib+yj4G8S6pewm8h077NqEok2LG8&#10;DNH83935VVj9aq3v7avgO++M/h/4YeDZ/wDhOPEupTvFcy6RKr22nIq7mkll+63yr/Du5r8EdP8A&#10;in4t0rwdP4Rs/Emo2XhuW4+1yaZBcssMk21V3ED2UV+kf/BFP4ZRSN498fXln++j8rTLO6lH9795&#10;Lt/75TP4UAfqtXPeLvAvh7x7p/2DxHoun67Z8/udQtlmT8mroaKAPjvxj/wS7+DurXVzf+F11jwD&#10;qspyLrQr6RFj/wB2MnFedar+xL+0B8O93/CA/F2w8V6VEMx2Pi623Tv/ALPmhT/6EK/QQHnp+tP6&#10;iuWvhqGJjatTUvVHRRxeIw/8Go4+jPzL1m8/aQ+G/wC88V/BSHX9P/5+/C98sz/9+lbd/wCO1zp/&#10;bB8N6MRH4v8ACnjDwRLH/rBq2mS7f/Qa/VFfp+tUdT0TTdZTZqGnWt7H6XMSyf8AoQr5+tw1llZf&#10;A4+j/wCHPeo8SZjS+3zeqPzj0T9p/wCFOvnFp43sID/0+Bof/RmK7aw8aeG9W/eWfiXRL3/rlfRP&#10;/wCzV9T+K/2WvhJ43H/E7+Hfh69+tiif+g4ryvWf+CaH7POqHfH4H/sw/wDUPvZ0/wDZjXjVODqD&#10;X7qs16qMv8j2IcYV18dFM4aFftQ8y3min/64yq//AKDTjayf88Zas6j/AMEpPhO8m/SPEHjbQT6W&#10;esjb/wCPRtWXJ/wSv0i050v4vePbL/rreo//ALKK4ZcG1PsV1/4D/wDbHdHjCD+Oi/8AwIt/Zpf+&#10;eM1H2aX/AJ4zVnH/AIJna2v7uP48eMRF6HZTf+HZniD/AKL94y/8crP/AFNxP/P9fib/AOuGH/59&#10;v8DS+zSH/llKaVreRf8AWVRj/wCCWttdf8hT4yeN73/rlcpF/wCymr9r/wAEo/ho0mdT8Z+PNUH/&#10;ADzl1hV/lHWseDZ/brr/AMBMpcYU/s0X/wCBGVfeItD0v/j81nSbP/rtfRp/7NXI638f/hn4dh33&#10;XjbRWPpBcLM//kPNe26N/wAEwv2fdK5uPCd3rH/YS1OeX/0FhXovhf8AYz+CPgi4Fzo/wz8P2cyf&#10;8tZbbzv/AEYTXZT4Pox/iVn8l/8AtHDPjCr9iivvPhqb9sv4dXJ8rQ4fEHiub/nlpOmyP8//AHzW&#10;hp/xB+Ofjw/8UR8A9Wihl/5beIbn7H/wLYxWv0o0zwjoOjjbp2j6dZD0tbSOP+QrZzjrXrUeF8tp&#10;fHFy9X/8jynlVuJ8xq/DJR9F/nzH546R+yt+0/8AEZfP8QeOfD/wzsZTl7DSLf7Tcxj/AK6bcf8A&#10;j1dr4b/4JbeA7ic3fxG8V+JviVdZ3x/2letDFH9FRv619s59qK+goYPDYVfuaaj8j5+vjcTif4tR&#10;y+Z598N/gJ8O/hHbwx+D/B2kaBJGOZbO1VJT/vPjc1eiUUV3HIFFFFABXj/xA/ae8B/Cn4k6V4L8&#10;Y6p/wjd3q1p9pstR1BNljN8zK0fnfdVl/wBrFewV8Yf8FWfhN/wsT9lnVNXtNOF5qvhmdNTjlH3o&#10;oPu3Df8AfH/oNAH1jfeJ7GHwrea3ZXltfWlvbS3KTQyq8T7VLffHFfj5+wF+1xe6P+2Z4lj8R3on&#10;0/4iai0MsvmZjjudzfZ2X+Hbzt3em2vjrwh8efiJ4C0PUtH0Dxhqum6Xqds1rd2kVxuieFvvLtbO&#10;3r/DiuJsr+4027gu7aZobmJ1kilj+8jr92gD+pyivEf2OfjVJ+0D+zv4U8X3HOoSwfZr09vtMfyy&#10;N/31Xt1ABRRRQAUUUUAFFFFABRRRQAUUUUAFFFFABRRRQAUUUUAFFFFABRRRQAUUUUAFFFFABRRR&#10;QAUUUUAFFFFABRRRQAUUUUAFFFFABRRRQAUUUUAFFFFAEcn+qNflx/wTO/5Pl/aF+t5/6cK/Upl3&#10;V+U37M/i7R/g9/wVF+Jfhi3ltdN0rxBcXVl/pR5M+7zlRG/vNItAH6tV+bH/AAW6/wCSV/DT/sNz&#10;/wDoiv0nr8uv+CsfiAfEn4tfCH4Q6fJDfT3N8lzcW0P/AB8RyTOsKru/h3KxbG33oA/Rz4X/APJM&#10;/CX/AGB7P/0StVfjJ/ySTxx/2Bbz/wBENW74a0pdA8PaXpaf6uytYrb/AL5RVp+uaLaeItFvtJ1C&#10;ETWF9BJbXEP/AD0R1Ksv/fJoA/PL/gi1/wAk4+I3/YXi/wDQWr9IK/MT/glJ4hb4cfFf4v8Awl1h&#10;YtHv7a9+1W2nzf60+W7JJ8/8W1Wi/wC+s1+ndAH5Y/8ABRX/AJP0+Bn+/a/+lK15/wDsY/8AKWPx&#10;1/2F/En/AKMmrvfj5Kn7Q3/BUvwL4Y02U6npfhbyDeS6f8j27RnzJtz8/dbyv++q4aDUrX9nL/gr&#10;beTXMEWjaXrGqvme7O9CL9Nxk3cbd0kn4ZoA/Yqvzc/4Lb/8ke+HX/Yel/8ASdq/SJW3V+VH/BaH&#10;4gR6vqvw8+H1hNFeXsbvqMlrEN80bv8Au4/++snigD7U/Yo1ay0j9jf4T3F/ew2UI0GD97dyqif9&#10;9NXg3/BW7xNomufssCKw1jT72aLWLY+VBdRu/wD3ypr2e6/Y/wDDnxK/ZV8DfCnxBeavp2naPa2c&#10;iTafcrFciSOJl2s+1lP+sf8Ahr41/bF/4JhaP8NvhNDqnwwHjHxb4j+2xRfYJrlblNjfebYqLQB+&#10;jXgHxx4atvBegxyeJNJLpp1vn/Tov+eS/wC1Xzz+3h4m0TWNE8HC01rSrjy7ufzPKvo/7i/7Vcb4&#10;b/4JHfCq88O6bNfa/wCN4LqW2ieeL+0o02PtG5dvletaB/4I/fB9iS/iTxrKf9rUoj/OGt6FT2NW&#10;M/5TyM2wCzPB1MI5cvP1+dz5/wDBV3aw+OPDckt/YqP7Rgzm8j4/er/tV+oy/EDwuG3f8JJpPT/n&#10;+i/+Kr40H/BHX4MLj/if+Mv/AAYw/wDxmpj/AMEgfhD/ANDN42/8GUX/AMaroxeL+tuPu2seRw/k&#10;CyKFSKqc/Pbpbb5s+y/+Fh+Ff+hl0n/wOi/+Ko/4WH4V/wChl0n/AMDov/iq+Nf+HP3wh/6Gbxv/&#10;AODKL/41R/w5++EP/QzeN/8AwZRf/Gq4D64+yv8AhYfhX/oZdJ/8Dov/AIqj/hYfhX/oZdJ/8Dov&#10;/iq+Nf8Ahz98If8AoZvG/wD4Mov/AI1R/wAOfvhD/wBDN43/APBlF/8AGqAPsr/hYfhX/oZdJ/8A&#10;A6L/AOKo/wCFh+Ff+hl0n/wOi/8Aiq+Nf+HP3wh/6Gbxv/4Mov8A41R/w5++EP8A0M3jf/wZRf8A&#10;xqgD7K/4WH4V/wChl0n/AMDov/iqP+Fh+Ff+hl0n/wADov8A4qvjX/hz98If+hm8b/8Agyi/+NV4&#10;B+0N/wAE+/h98KPjR8C/C2j6/wCK5tM8ba1Pp+oteX6NLFGqx7TEwjXafnb7ytQB+pP/AAsPwr/0&#10;Muk/+B0X/wAVR/wsPwr/ANDLpP8A4HRf/FV8a/8ADn74Q/8AQzeN/wDwZRf/ABqj/hz98If+hm8b&#10;/wDgyi/+NUAfZX/Cw/Cv/Qy6T/4HRf8AxVH/AAsPwr/0Muk/+B0X/wAVXxr/AMOfvhD/ANDN43/8&#10;GUX/AMao/wCHP3wh/wChm8b/APgyi/8AjVAH2V/wsPwr/wBDLpP/AIHRf/FUf8LD8K/9DLpP/gdF&#10;/wDFV8a/8OfvhD/0M3jf/wAGUX/xqj/hz98If+hm8b/+DKL/AONUAfZX/Cw/Cv8A0Muk/wDgdF/8&#10;VR/wsPwr/wBDLpP/AIHRf/FV8a/8OfvhD/0M3jf/AMGUX/xqj/hz98If+hm8b/8Agyi/+NUAcn+2&#10;VrWlap8aRcWWr6fPF/Z0X7yG9jP/ALNXIfADVLCy+N3g+e51HT4Io7355mvYx/A3+1Xq7f8ABHn4&#10;My/PLr3jGX66jF/8api/8EePg1GN0eveMef+ojD/AD8mvYhmPLR9jy9D83r8GxrZl/aHtvt81uXz&#10;vvc+0f8AhYfhX/oZdJ/8Dov/AIqj/hYfhX/oZdJ/8Dov/iq+Nf8Ahz98If8AoZvG/wD4Mov/AI1X&#10;m/gr/glp4Q1j4y/ETQtYvPGtl4Q0yDT5NFvzeohuZJPO+0Df5e1tuyL+Eferxz9IP0B17x34Zn0a&#10;9VPEmkkyQSAH7dF/d/3q/Fi5ngN3e/6Za48+X/luv95v9qvu4f8ABH/4Q/8AQzeNv/BnF/8AGqqn&#10;/gjl8GBx/bnjDH/X/B/8ZrxMxy1Zjy3ly8p87m+ULNOT95y28rjv+CbXiPSNH8O+OBqGsadaLLfQ&#10;bBNexr/yy/3q+0R8QfCoGP8AhJNJ4/6fov8A4qvjNf8Agj98HYTlfEPjSA/9MtRiH/tGn/8ADn74&#10;Q/8AQzeNv/BnF/8AGq78Jh/qtGNHmvY9LA4RYHDRw/Nzcp9lf8LD8K/9DLpP/gdF/wDFUf8ACw/C&#10;v/Qy6T/4HRf/ABVfGv8Aw5++EP8A0M3jf/wZRf8Axqj/AIc/fCH/AKGbxv8A+DKL/wCNV2HoH2V/&#10;wsPwr/0Muk/+B0X/AMVR/wALD8K/9DLpP/gdF/8AFV8a/wDDn74Q/wDQzeN//BlF/wDGqP8Ahz98&#10;If8AoZvG/wD4Mov/AI1QB9lf8LD8K/8AQy6T/wCB0X/xVH/Cw/Cv/Qy6T/4HRf8AxVfGv/Dn74Q/&#10;9DN43/8ABlF/8ao/4c/fCH/oZvG//gyi/wDjVAH2V/wsPwr/ANDLpP8A4HRf/FUf8LD8K/8AQy6T&#10;/wCB0X/xVfGv/Dn74Q/9DN43/wDBlF/8ar5//Y3/AOCfvgL9oHwT4r1TxJr3iqC60zxDeaRb/Y75&#10;UXyYm2ruDRt81AH6lf8ACw/Cv/Qy6T/4HRf/ABVH/Cw/Cv8A0Muk/wDgdF/8VXxr/wAOfvhD/wBD&#10;N43/APBlF/8AGqP+HP3wh/6Gbxv/AODKL/41QB9lf8LD8K/9DLpP/gdF/wDFUf8ACw/Cv/Qy6T/4&#10;HRf/ABVfGv8Aw5++EP8A0M3jf/wZRf8Axqj/AIc/fCH/AKGbxv8A+DKL/wCNUAfZX/Cw/Cv/AEMu&#10;k/8AgdF/8VR/wsPwr/0Muk/+B0X/AMVXxr/w5++EP/QzeN//AAZRf/GqP+HP3wh/6Gbxv/4Mov8A&#10;41QB9kD4g+FuP+Kk0n/wOi/+KriPjX418OXvwh8YQW+v6TNLJo91sj+3Rc/um/2q+bv+HP8A8If+&#10;hn8bf+DOL/41Qf8Agj98Hjy3iXxsfrqcX/xqpmueMomVSHPCUO58EwzQrbxYurb7i/8ALdf8a/Rn&#10;/gnt4o0PR/gfLFe6xpdlPJqdwRFLeRq33v8Aerk/+HN/wWA/5D3jD/wOg/8AjNTx/wDBH74PwjEP&#10;iTxrH9NSi/8AjNfO4DJlga3tfaX+R8tlmQLLsR9Y9pzfL/gn2Z/wsPwr/wBDLpP/AIHRf/FUf8LD&#10;8K/9DLpP/gdF/wDFV+fvxu/4JT+B/B/wg8W654P1LxvrPiqx06SXTrD7ckwlmX7q7FiDN/31U/wd&#10;/wCCUXgLxV8J/Cmr+LdY8b6V4lv9LgudT08X0cIt7plVpE2tESu1q+kPrj6U/af8YeH9Q8B2SW+u&#10;6VN/psfAvov/AIqvmdNZ0o3MBOr6fgTLz9tj/vf71dmf+CP/AMIHAL+I/Gv46lEf/aNN/wCHPPwZ&#10;xxr3jA5/6iEX/wAZr83zzg6Gc43666/I7LS19vmffZNxZPJ8J9UVHm1et+59h6d4/wDC62Np/wAV&#10;JpP+rX/l+i/u/wC9Vr/hYXhbH/Iy6T/4HRf/ABVfG3/Dn74Q/wDQz+Nv/BnF/wDGqP8Ahz98Icf8&#10;jP42/wDBnH/8ar9FUbLlPgm7s+yv+Fh+Ff8AoZdJ/wDA6L/4qj/hYfhX/oZdJ/8AA6L/AOKr41/4&#10;c/fCH/oZvG//AIMov/jVH/Dn74Q/9DN43/8ABlF/8aqxH2V/wsPwr/0Muk/+B0X/AMVR/wALD8K/&#10;9DLpP/gdF/8AFV8a/wDDn74Q/wDQzeN//BlF/wDGqP8Ahz98If8AoZvG/wD4Mov/AI1QB9lf8LD8&#10;K/8AQy6T/wCB0X/xVH/Cw/Cv/Qy6T/4HRf8AxVfGv/Dn74Q/9DN43/8ABlF/8ao/4c/fCH/oZvG/&#10;/gyi/wDjVAH2V/wsPwr/ANDLpP8A4HRf/FUf8LD8K/8AQy6T/wCB0X/xVfkT+2l+xN4L/Z68bfCD&#10;SfDev+JZ7TxXqkllqB1G/WRo0VoV+TbGu3/Wv619XH/gj/8ACE/8zN42/wDBnF/8aoA+yP8AhYfh&#10;X/oZdJ/8Dov/AIqj/hYfhX/oZdJ/8Dov/iq+Nf8Ahz98If8AoZvG/wD4Mov/AI1R/wAOfvhD/wBD&#10;N43/APBlF/8AGqAPsr/hYfhX/oZdJ/8AA6L/AOKo/wCFh+Ff+hl0n/wOi/8Aiq+Nf+HP3wh/6Gbx&#10;v/4Mov8A41R/w5++EP8A0M3jf/wZRf8AxqgD7K/4WH4V/wChl0n/AMDov/iqP+Fh+Ff+hl0n/wAD&#10;ov8A4qvjX/hz98If+hm8b/8Agyi/+NUf8OfvhD/0M3jf/wAGUX/xqgD7E/4T7wswIPiTSc/9f0X/&#10;AMVXzX+1L4q0TUfFWhSW+v6XL/obf6u9jP8AEf8Aarjz/wAEgPhD/wBDN42/8GUX/wAaprf8Efvh&#10;Aw58SeNW+upRH+cNfP51lMc6wUsG5cl7a77Hs5NmTynFxxfLzWvp6nPeE9c0uPxjockusaeAb2Lr&#10;ex/3v96vulPiB4WABPiTSc45/wBOi/8Aiq+Nf+HPnwZYYGu+MM/9hCL/AOM04/8ABIL4QjOfE3jb&#10;/wAGcX/xqvP4d4ejw9TqQVTn52ulv1Z3Z9nrz2pTqTp8nIj7U07xboWsTGDT9Z0++l/55Wt1G7/+&#10;OtW1X56fBP8AY+l/Zt/bi0Y+E7LxNqfgn/hHZjcarqsvnRR3TMvy71VR/wCO1+hdfYHzAUUUUAFF&#10;FFABRRRQAUUUUAFFFFAH42ftCfN/wV00b/sMaV/6Kjr9k6/Iz/gqjpGp/Cf9qb4dfFO3hmNhL5En&#10;m2kex/MtpF3R+bz8zL09q/UH4WfEjQPi54C0fxV4b1GLUtKv4Fkjmik34fjcjf7St8poA+dP+CrK&#10;5/Yn8Z/9fWnf+lcdc/8A8Eg23fshwf8AYevP/QY64n/gsl8SLCw+Cui+DrbXhDrOpapHcXGjwyZa&#10;4tYw3zOv91ZAn4ivpP8AYb+GI+D/AOy34H0OeyistQltPtt7hNnmTyfNuf8A2tuxf+A0AfQFfjb+&#10;wj8//BTnxYU6Y1b/ANDWv2NSSOVd6ESe4r8cPjRrcn7Jn/BUpfGGpzy6Z4b1K7jvrmSzi2r9imTy&#10;3U/3vmTc1AH7KV8Rf8Fgv+TPJ/8AsPWP/tSvsrRdbsfEWlWep6ZdxXun3cay29zDJvSRGXcrV+bH&#10;/BWb4t2fjy98D/BXwzqMup+ILrVFuNR0+z+dIjhVhV1A+ZvmdtueMc0AeQ+LPn+Pv7FH/YE0X/0e&#10;tfsxX5Vf8FJfhjqPwL0X9n3xnpBxa+Co4NJkOnRbGjkj2yCRGbdtVmR8bs81+jvwl+KHh/4w/D7S&#10;PFHhzUotT02+gWTzIpMsj/xow/hZW4NAHF/tpru/ZR+KY/6gF5/6Kavmz/glz440X4cfsK6n4n8S&#10;Xo03RdN1u+uby7cMwjTEPzYXLVtf8FWvj7pHgH9nXUvBltrJg8U+J3it47W1lHnC1D7pmcf882Vf&#10;L999b/8AwTG+GEvhv9jbRrTX4Ib628Q3VxqgtLqLcvkybVVWVshv9Xu/GgCr8Xv+Ch37PviX4WeM&#10;dI0/x/DPf32kXVvbxGxuf3kjRMqrzH/erw7/AIJxftmfB34J/s2Wnhnxp4xh0XWotUu7g20ttO/7&#10;t2Xa2Y0K191fEr4E+FfEfw78S6Vo/g7w9Dq17p11bWcv9mwp5czRMqtuCfL82Oa8m/Yh/ZJHwT+B&#10;dv4X+Inhrw1qfiSLULm58+K3ju/3bMu353Td2oA4746/8FAvgF4u+E3ifSNL8fQXl/dWpiiiFjc/&#10;vG/GOvhs/H74flBu8RbTs6m1l/8Aia/ZMfCXwIcEeC/D5H/YJg/+IpT8JPAnX/hC/D3/AIKYP/iK&#10;7sNjZ4aPLCx8jnHDODzutGtiJSTiraW/VM+V/g1/wUG+AHhb4W+GdH1Hx/Db39tapFLEbG5+R/Ti&#10;Ou3/AOHlH7OAJ/4uPa/+AN1/8ar27/hU/gTn/iivD3H/AFCYP/iKX/hUXgQY/wCKL8Pf+CmD/wCI&#10;rjk7vmPpqFGNClGlDaKt9x4l/wAPK/2b/wDoo1p/4A3P/wAao/4eV/s3/wDRRrT/AMAbn/41Xt//&#10;AAqHwH/0JXh//wAFEH/xFH/CofAf/QleH/8AwUQf/EVJ0HiH/Dyv9m//AKKNaf8AgDc//GqP+Hlf&#10;7N//AEUa0/8AAG5/+NV7f/wqHwH/ANCV4f8A/BRB/wDEUf8ACofAf/QleH//AAUQf/EUAeIf8PK/&#10;2b/+ijWn/gDc/wDxqj/h5X+zf/0Ua0/8Abn/AONV7f8A8Kh8B/8AQleH/wDwUQf/ABFH/CofAf8A&#10;0JXh/wD8FEH/AMRQB4iv/BSn9m9v+aj2n/gDc/8Axqk/4eV/s3/9FGtP/AG5/wDjVeV/8FVfAPhb&#10;w1+yVqV5pXhrRdNujq9jH51nYxQvyzbvmVRX0P8AAr4V+Cb/AOC/ge5n8HeH5pZdHtZHkl0yB+fK&#10;X/ZoA4z/AIeV/s3/APRRrT/wBuf/AI1R/wAPK/2b/wDoo1p/4A3P/wAar2//AIVD4D/6Erw//wCC&#10;iD/4ij/hUPgP/oSvD/8A4KIP/iKAPEP+Hlf7N/8A0Ua0/wDAG5/+NUf8PK/2b/8Aoo1p/wCANz/8&#10;ar2//hUPgP8A6Erw/wD+CiD/AOIo/wCFQ+A/+hK8P/8Agog/+IoA8Q/4eV/s3/8ARRrT/wAAbn/4&#10;1R/w8r/Zv/6KNaf+ANz/APGq9v8A+FQ+A/8AoSvD/wD4KIP/AIij/hUPgP8A6Erw/wD+CiD/AOIo&#10;A8O/4eUfs49/iPa+/wDoV1/8arwT9rj9tz4JfEvwho1l4c8bRapcWuoea8K2U6/L5bqW+aMeor7q&#10;Pwj8BA/8iZ4ez/2CIP8A4ij/AIVH4EHJ8FeH/wDwVQf/ABFa0akqU4zh0POx+Cp5jhp4WtdRn2Px&#10;tl+P3w/KYHiHcPQWsv8A8TX6FeDf+CjP7Pel+FtHs7j4iQRzW9nFHIDY3P31Rd3/ACzr6K/4VH4E&#10;P/Ml+H//AAUwf/EUf8Kj8Cc/8UX4e/8ABTB/8RXRicZPFcvOePk3D2FySU5YeTfN3t+iR4j/AMPK&#10;v2b/APoo9p/4A3P/AMapP+Hlf7N//RRrT/wBuf8A41VD4r/slr4s/aX+E/jDQ/DXhiDwf4fS7Gs2&#10;pto43kMiqI/3Sptk/wCBdK9+/wCFQ+A/+hK8P/8Agog/+IriPqT8eP2m/wBoXwD49+OPiXXND8RR&#10;Xmk3LReXcrbSqHwv+0taf7I37SHw5+HPx00bX/EfiSLTtKhtbmOS5NtKwDtGyr91Wav1x/4VJ4Fx&#10;/wAiX4fJ7f8AEpg/+IoPwk8CgZ/4Qvw8D/2CYP8A4ivn1k9BYj6xzPmvzf1ofMLh/DLF/W+Z81+b&#10;pb/0k8T/AOHlf7N//RRrT/wBuf8A41R/w8r/AGb/APoo1p/4A3P/AMar2/8A4VD4D/6Erw//AOCi&#10;D/4ij/hUPgP/AKErw/8A+CiD/wCIr6A+nPEP+Hlf7N//AEUa0/8AAG5/+NUf8PK/2b/+ijWn/gDc&#10;/wDxqvb/APhUPgP/AKErw/8A+CiD/wCIo/4VD4D/AOhK8P8A/gog/wDiKAPEP+Hlf7N//RRrT/wB&#10;uf8A41R/w8r/AGb/APoo1p/4A3P/AMar2/8A4VD4D/6Erw//AOCiD/4ij/hUPgP/AKErw/8A+CiD&#10;/wCIoA8Q/wCHlf7N/wD0Ua0/8Abn/wCNUf8ADyv9m/8A6KNaf+ANz/8AGq9v/wCFQ+A/+hK8P/8A&#10;gog/+Io/4VD4D/6Erw//AOCiD/4igDxH/h5V+zf/ANFHtP8AwBuf/jVJ/wAPK/2b/wDoo1p/4A3P&#10;/wAaryrRvAXhZv8AgqXr+jyeG9J/ssfD+KWOw+wx+Tv8+P5tm3bu/wBqvsT/AIVD4D/6Erw//wCC&#10;iD/4igDxD/h5X+zf/wBFGtP/AABuf/jVH/Dyv9m//oo1p/4A3P8A8ar2/wD4VD4D/wChK8P/APgo&#10;g/8AiKP+FQ+A/wDoSvD/AP4KIP8A4igDxD/h5X+zf/0Ua0/8Abn/AONUf8PK/wBm/wD6KNaf+ANz&#10;/wDGq9v/AOFQ+A/+hK8P/wDgog/+Io/4VD4D/wChK8P/APgog/8AiKAPEP8Ah5X+zf8A9FGtP/AG&#10;5/8AjVH/AA8r/Zv/AOijWn/gDc//ABqvb/8AhUPgP/oSvD//AIKIP/iKP+FQ+A/+hK8P/wDgog/+&#10;IoA8Mf8A4KTfs4nOPiPag44/0G6/+NV+Y/xX+NngjxH8UvFuq6frZuNPvtRllt5vs8v7xG/4DX7U&#10;/wDCofAZH/IleH//AAUwf/EUH4R+BP8AoSvD5/7hUH/xFeZjcBSx8YxqyenY8nMcspZnCMK0mrdj&#10;8sv2Iv2pPhd8KvidrWqeJ/FUekafLpbW8cs1rO/mP5sbbflU/wAK19uf8PJv2cOQfiPaFfT7Fdf/&#10;ABqvcR8JPAv/AEJXh8f9wqD/AOIpG+EXgPv4L8Pf+CmD/wCIrbCYWGDpeyht5m2BwUMvo+wpXa8z&#10;xA/8FJ/2cC2f+Fj2o/7cbr/41XH/ABZ/4KD/ALP/AIo+HWsaVYfEKCa8uYdkca2NznOc/wDPOvR/&#10;2cf2ZNO+HPhLX7DxX4U8NXl/d+JNT1K2aOyimAtZp2eBNzJldqn7vavWz8I/AeP+RL8P/wDgpg/+&#10;Iq8RQjiaVShPaScfvPXw9Z4WtTxEN4tS+4/MH/hqz4UZx/wlcTEf9Ok//wATX0j8Gf8AgoF8AfCv&#10;w60zTNR8fw215EH8xDY3Pdj6R19V/wDCpPAgB/4ovw/x/wBQmD/4ikX4SeBGUf8AFF+H898aVB/8&#10;RXy2TcKYLI68sRh6km2ra2/RI+lzXibF5xh44fERSV+bS/8An5nif/Dyv9m//oo1p/4A3P8A8ao/&#10;4eV/s3/9FGtP/AG5/wDjVe3/APCofAf/AEJXh/8A8FEH/wARR/wqHwH/ANCV4f8A/BRB/wDEV9mf&#10;JniH/Dyv9m//AKKNaf8AgDc//GqP+Hlf7N//AEUa0/8AAG5/+NV7f/wqHwH/ANCV4f8A/BRB/wDE&#10;Uf8ACofAf/QleH//AAUQf/EUAeIf8PK/2b/+ijWn/gDc/wDxqj/h5X+zf/0Ua0/8Abn/AONV7f8A&#10;8Kh8B/8AQleH/wDwUQf/ABFH/CofAf8A0JXh/wD8FEH/AMRQB4h/w8r/AGb/APoo1p/4A3P/AMap&#10;V/4KU/s3t/zUe0/8Abn/AONV7d/wqHwH/wBCV4f/APBRB/8AEV87f8FAvhv4R0T9kX4i3th4T0Sz&#10;u4rFPLuoNOhR4/3q/dZVBFAG1/w8r/Zv/wCijWn/AIA3P/xqj/h5X+zf/wBFGtP/AABuf/jVSfsY&#10;/DXwdq/7LPwzvLzwlod7cS6NAZJ5tNgd5Pl+8zFa9r/4VD4D/wChK8P/APgog/8AiKAPEP8Ah5X+&#10;zf8A9FGtP/AG5/8AjVH/AA8r/Zv/AOijWn/gDc//ABqvb/8AhUPgP/oSvD//AIKIP/iKP+FQ+A/+&#10;hK8P/wDgog/+IoA8Q/4eV/s3/wDRRrT/AMAbn/41R/w8r/Zv/wCijWn/AIA3P/xqvb/+FQ+A/wDo&#10;SvD/AP4KIP8A4ij/AIVD4D/6Erw//wCCiD/4igDxD/h5X+zf/wBFGtP/AABuf/jVH/Dyv9m//oo1&#10;p/4A3P8A8ar2/wD4VD4D/wChK8P/APgog/8AiKP+FQ+A/wDoSvD/AP4KIP8A4igD5J+O37fvwF8W&#10;+ApdP03x7DeXX2mKQRCxuc4VufvR186P+1Z8KWh2/wDCWRBtv/PrP/8AE1+oA+EXgUD/AJEzw+f+&#10;4TB/8RR/wqTwLn/kSvD+P+wVB/8AEV8VnHCeCzrE/WsRUkna2lv1iz7DKeKMXk+H+r4eMWr31v8A&#10;5nzV8OP+Ch/7Peg+CdHsLv4hwRXVvbqksZsbn73/AH7ruvCP7e/wI8feJ9N8P6H49hvtX1Kb7NbW&#10;v2K5QyP/AHctGBXrf/CpfAnT/hC/D/8A4KYP/iK8j+Pv7NkPjOX4cz+B9B8PaNd6F4us9YvZoraO&#10;2f7LHHMsiqyJ8zbpF+WvraFKNGnGlDaKt9x8pVm61SVSW7dz6OoooroMgooooAKKKKACiiigAooo&#10;oAKKKKACiiigAooooAKKKKACiiigAooooAKKKKACiiigAooooAKKKKACiiigAooooAKKhm3mGTy/&#10;9Zjivg3Qv+Coml+A/iZrHw8+M3hmXwnremXstlLqunSedaSYf5JNpwyqy87huoA9u/bz+Of/AAoP&#10;9m7xLrdtN5WtXsf9m6dj7wmk+UMP90fNX88juZW3vX3X/wAFUf2qdE+PHjzw/wCG/Bmsw6z4Q0O1&#10;+0m6szmKW6l+9/3yuxfrur4RoAuWNlNqN5DaW8RlmldY44/Vmr+jH9j/AOCkXwA/Z88KeEzDt1CK&#10;1W51A/37qQbpP/Hq/IL/AIJhfAz/AIXF+0xpd/eWhn0Xwsn9rXJ/g8xT+4Vv95v/AEGv3ooAKKKK&#10;ACiiigAooooAKKKKACiiigAooooAKKKKACiiigAooooAKKKKACiiigAooooAKzNa0Wy8TaLe6VqM&#10;K3mn3sL29xDJ92RGXay1p0UAfzZ/tT/BC6/Z6+OniXwVOJTaWs/mWUsvWS2b5o2/75ryOv2Q/wCC&#10;wP7Op8YfDjTfiho9oW1Pw0fs+o+UP9ZZSN95v9yQr+DtX430AfqP/wAEbf2hBaX2u/CDWLj9zcht&#10;T0YS9PM/5bRL/vL8/wDwFq/WGv5h/hT8QtS+FHxG8P8Ai/R5pINQ0e9iuY/KP39p+Zf+BLuX/gVf&#10;rp8Yv+Cvvw68I+GdM/4QzTZ/GPiG+tUleEkwW1k7L912wSzK3VV/76oA/QSivBv2OPHXjv4rfBXT&#10;PG/j8WkGoeIpHv7KwsYtkVvZt/qV+ZizZX5q95oAKKKKACiiigAooooAKKKKACiiigAooooAKKKK&#10;ACiiigAooooAKKKKACiiigAooooAKKKKACiiigAooooAKKKKACiiigAooooAKKKKACiiigAr81/+&#10;Ckf7CPij4ieL4Piz8LLNp9fhRf7R0+0l8q6keP8A1dzD0+Zdo4X5j1FfpRRQB+L9j+3x+1x4T0Jv&#10;C134Z1CbVrRRbfb73QJHuY+FC7vk2s3+03XNeqf8E/8A9kj4oa78ep/jd8YtMmhlj8+W2/tv/j5u&#10;Lp9y+b5X8Kp23Y/h2/dr9RDaxNJveKMyf3tlWKAPkn9v3x78bvA2i+D5PgxZ3d7d3N1LFqIs9NW7&#10;wmF2feU7f46+mPBc99d+DtBn1bjVZLGCS842/vvLXzP/AB7Nb1FAH5P/ALdP7G/xb8IfH24+N/wn&#10;+2ambmdb2T+yPkvNOnVQrfIvzSK3+zuP3ga4DUf2/P2t/FuhHwxZ+FNRs9VulFt9vs/D8iXP91in&#10;ybVb/a7V+z9VxaxCXzPKj831oA/OT/gm3+wt4t+GXi+8+LfxL82y165hlj0/S5X33A8xt0k83+03&#10;Zev3s9q7X/gpJ+xBrH7RFhpXjPwJBC/jXSE8qSzaRYjewbty7XOB5i9t3bivu6igD8Y9G/b7/av+&#10;HWlf8IvqfhK71HUNMDWv2u90CR5vl+Vd21cNtP8AF3rsP2N/2NPid8c/jrZ/G7412c8FglwmpRRa&#10;jGqTalMv+r/c/wDLONdqfKyjK8Cv1jezt3+Z4Ym9ylWaAEVdtLRRQAUUUUAFFFFABXinxo/a/wDh&#10;R+z14jtNC8d+JTouqXVr9tih+xTzZh3Mu/MaMPvK35V7XX44/wDBZC0jvv2n/AFu/EUugwRSY/2r&#10;uagD7k/4ef8A7N//AEUAf+Cy7/8AjVH/AA8//Zv/AOigD/wWXf8A8arz6D/gj18BJoIpPP8AFnzo&#10;p/5Ccf8A8aqT/hzr8Af+e3iz/wAGsf8A8aoA+lPgl+0l4A/aMsdSvPAGu/21BpkiRXh+zSReU7KS&#10;v+sUf3TXqdeH/s1/smeBf2TtM1+08Fz6obbV5o7i7OrXKzEGNWC7dqJt+81euXmuabplgb+61G1g&#10;s4/v3c0qon/fXSgDUry/4ofAbw98WPG3w98V6vPdRX/grUH1LThBJtR3bbw/+z8i13Gj+KNH8RCb&#10;+y9TtNS8r7/2O5WXH/fJqbV9f03QLb7RqepWumw/89LuZYV/NjQBpUVi6P4t0PxGSulazp+pFOv2&#10;S5Sb/wBBNbVABRVW3vbe6+WOaKX2jk31hXPxG8LWd4bSfxLpMF1G2x4pr2NH/LdQB09Y3iLxPo/h&#10;PTTf65qdro9jvWP7TeSrEm9uFXcx61qLLG8O8f6uvyD/AOCqHjDV739rjwD4aOsTy+GxaafdDTxc&#10;f6OJmuZFZtn975f4qAP2BoqvbXcN0CYZopR/0zkD1YoAKKKKACiiigAooooAK+bPG3/BQr4E/Dzx&#10;XrXhrxB4z+xazpE7W15a/wBm3L+XIv3l3LGVb/gNfSdfgB8ffhZf/F/9tz4taBpcvk36ajfXqReX&#10;vaTy13Mq9P4R+lAH7reAfH/h74oeDtM8TeGdTi1fRNSj8y2uofuvhtrdRnhhtNdTX58f8EavHepe&#10;JPgHr+g3jf6J4f1YxWh8znZIvmMu3/eY/nX6D0AeYfG39oj4ffs76Vp2oePtfGg2l/M0VsfJkmaV&#10;1G5sLGrNXOfCP9s34R/HTVtR0vwX4r/ti+sbJr64i+xTw+XCu3c37xF/vCvzK/4KwfELUvi3+0za&#10;eBdDjm1GLwzYrF9kg+fM7r50jbf721kX/gFSf8Eb7CPUPjx4ys7gfu5fDM0Ug/iw00atQB+pvwa/&#10;ab+Hfx/n1iDwLr/9tS6Q/l3g+yyw+Wf+BqN3/Aa9WrwX9m79kn4d/s1X3iG88DT6hNNrjL9rN7er&#10;cfdZmG3aq7fvV7o8sdvCXciJB60ATV8leHfiF8B/2GNdu/hxd+LLux1vxDqP9rfZbu3nuH33L7V+&#10;ZUKqu6vpSz8ceHNSvTZ2evabPeR/8sYbqNn9/lzX5G/8FR/+T5vA/wD1x0z/ANH0AfskrbqWoof9&#10;THWFd+PfDen3otLzxDpVvdf88Zr6NH/75LUAcZ8b/wBpX4efs52ekXHj/Xf7Fh1aSSOzP2WWXzXR&#10;QzfcU7fvD73rVbx7+1H8Nfhr8NNA8f8AiLxD9h8Ka75X9nX/ANmlf7R5kbSLhFUt91SeRXw9/wAF&#10;uZUn8HfCeSM+ZH9uv+n/AFzhrnv28F/41qfAb/rpp3/pDNQB+m3w6+Ieg/FfwTpnizwxeDUtA1JG&#10;ks7rymTzEVmXO1gG+8prqq+b/wDgnT/yZb8Lf+wdL/6UzV9C3d9bafB593PFbxd5JpNi/rQBborn&#10;tO8f+GtZn8iw8Q6Vezf88oL2N3/JWroaACiiigAooooAKKKKACiiigDC8XeKtM8D+FdT1/XLj7Fp&#10;WmwNcXM2Gby41+83HNfOX/Dz/wDZv/6KAP8AwWXf/wAar079rX/k2b4mf9gO5/8AQa/Kf/gm3+xb&#10;8O/2qPDnjK/8bzasJtHu4IrcabdLCmxlZm3bkagD9Cv+Hn/7N/8A0UAf+Cy7/wDjVeufDH9o34bf&#10;GUwx+DvGWk61dSwfaRaQXS/adn/XJvn+vy8V8zN/wRz+An/PbxZ/4NI//jVfB37VP7Kmv/sAfFLw&#10;p4y8N6zNqfhuS+WTTbvzfKuRJHtkaCXb/s/xdCO1AH7sUVx/wm8fW3xR+GvhvxZZxSQ2ur2Md0kc&#10;3DjcvOfxrV1fxfofh4f8TTWbDTRv2f6XcpHz/wACNAHl/wAe/wBljwj+0R4i8G6x4ln1CK78KXT3&#10;VkLK4KLvZo2+Yf8AbJf1r2usPSPGGgeJJjHpWtafqUsfa0uUlx/3ya3KACiql9qFrp8PmXU8UEfr&#10;NIEH61kab4/8NaxP5Fh4h0q8m/55QXsbv+StQBifGD41+EPgL4RPijxvqg0fRBOlr9q8mSb9427a&#10;u1FLfwt+VW/hb8VPDXxo8E2PizwhqP8AaegXxkFvdeS8XmbXZW+V1DD5lNfJ/wDwWF/5NBH/AGMN&#10;n/6BNXW/8Es/+TJ/A3/Xa+/9K5KAPrWiq89zHarvkljhi/6aHb/OiC7iul3wzRyj1jO7+VAFiiii&#10;gAooooAKKKKACiiigAooooAKKKKACiiigAooooA8b/ah/Zu0D9qL4WXnhLWmktJ94udP1GL79ncr&#10;91/5qfavzGh/Yh/bC+AGp3mgfDXWtQm8PyOLj7XoWuJaW8j/AN7ypJEZW+Xn5a/Z2igD8r/2av8A&#10;gmT4/wDFHxUsfiH8ftU+2m3mW9OlTX32y5up1bdH50qsy+Xn5iqtz06Zr7//AGkPAWufEj4FeMfC&#10;nhS7Gm6/qenm2spvNaFIn3L/ABL92vUaKAPAv2KvhD4y+CHwQs/DHjvU/wC2NfivbiV7kXLTjYzb&#10;l+Zq539tv9ivRv2uvCNlEl5/Y/i3SN/9nap/yy+fbujmUfeX5V917dTX0/RQB+L9p+x1+2p8HIpv&#10;Dfg3VNWl8Pfwf2P4gWK3+7/Akkisv/fNfQH7FX/BNnxT8Mvi1ZfFH4p6xaalrNtvuINPilaaUXTf&#10;8tpZejMuXr9IKKAPN/2gfg1pH7QPwk8Q+BdYPlQalARFMOtvOvzRyf8AAW2tX5Xn9gn9rP8AZ31O&#10;4s/hhr13e6XdSMXm0HWFs0kHy7WeKSRPm/wr9mKKAPyL+Ev/AASt+J3xW8b2fin476/LDZySebe2&#10;pvvtmo3OG/1fmqWVVbHXdwG45r9ZNK0u10TTbTT7GEW9naxrFFFF91EUYVa0KKACiiigAooooAKK&#10;KKAPFf2rP2lrH9lj4aDxnqejXWt2pu4rX7LaSKj/ADH72Wr46/4fceDP+ic67/4FQ16L/wAFhv8A&#10;k1KL/sM23/s1Uv8Agn3+zX8LPiD+yr4S1vxB4C0PVNVm80SXc9vveT5v4uaAOH/4fceDP+ic67/4&#10;FQ16d+zj/wAFRPDP7RfxZ0fwJYeDNW0e71MS7Lq6uYnRNqM38PP8Ne8f8MafBD/omXh7/wABq2vB&#10;v7Nnwt+Huuw654a8DaRouqxFvLurS22Om7hqAPT6K8y079on4YavfeJLOy8b6LPdeHoZLnVohcjN&#10;kkfyuz/3du2vOPBv/BQn4E+PPFFn4f0zxvEuoXkq29uLqJo0lkZtqorf3mPSgD27x18PPDXxL0M6&#10;L4r0Sy8QaUZFlNpqMKyxb1+6201raVpNjoel2mn6fBFZ6fbosUEEI2pGi/dVRXO/EX4teDfhJpI1&#10;Txj4lsPDlgW8sTX8uzJ9B3rwvSP+ClX7Pes6nBZjxzFZGXP767iaKJP95qAPqaisnQte0zxRpUGp&#10;6PewalYXKLJFd2kiuki+zCuYf43eA4viOPh+/irTh40dPMXRfN/0nGxpM7P91SaAO9or58+Jv7df&#10;wR+E2vy6J4g8bWh1WLie2swZ/LPo23gV6B8JPjt4E+Oeky6h4I8T6f4ghiCfaI7ST95bll3BXXqr&#10;UAbnjjx94f8Ahp4cvNe8T6zaaJpNqjSS3V2+wD6f3m/2RzVD4SfFbQvjP4FsfF/hqaWfRb7f9mlm&#10;iaNpEVtu7aea+Av+CtPxv+H/AI4+DEPhfQvGOl6p4l03XE+06TaXIeaParBt6/7Nexf8E3fjd4Dv&#10;v2ffAHgW28WaVP4witH8zRYpf9Ij27mbK/7tAH2jRRRQAUUUUAFFFFABRRRQB8YftTf8FKvD37Lf&#10;xUl8Ear4M1XWbqOygvftVpcxon7zd8vzf7teofsi/tc+H/2ufCGp65ommXWiy6Zd/Zbiwu5Fdxld&#10;yt8v8OP1r8v/APgq7Yx6l+29DZvkR3Ol6dG5H+0zLXrf7CZl/ZQ/bk8WfB/UZydL1y1/0KXzdyb9&#10;vnQN0+Zmj+X60AfrJXm3x9+NOkfs+/CvWvHWtxS3lppiD/RYCqvcOzBVRS3GSa9Jr81/+Cw3xJvb&#10;vQ/A3wj0SUnUPEF6t9cWsf8Ay1RW8uFen/PT5v8AgFAHQfDH/gr14V+KHxE8P+E7PwDrVnd6zexW&#10;Ucst1CUj3N9416f4V/4KC6F4q/anvPgjH4T1CLUbe9nsP7VNxGYd0Ssxbbnd/D9a/Lbwn8NI/g7/&#10;AMFANA8GWnm/8SfxFa23+t3nftVm+bj+Jq/X/Q739nZvj9NHpcvhT/hbX2ifzI4cfbvO/wCWn/Av&#10;WgD6DoqlfX9tpVjLdXs8VpbRJvkmnk2onuWNfPHiD/god8AfDfiAaRceP7CaYuY5JrMNNFG+7ad7&#10;rQBH+1n8YfA/7JFjafGDUfBA1vxHfzxeH5NQtBGl35LK0m1nb+H9192vb/hz4zi+Ifw/8P8AiiC0&#10;lsodXsYL5Lab78QkRW2nH+9Xwb/wVj8eeH/iX+x/4a1/wrq1rr2i3HiWDy76zl3of3E1fZf7MH/J&#10;unwz/wCxdsf/AEQtAHqFedfHr4vWvwI+E/iDxveadNqlrpEHnPawuqPIPq1cJ8T/ANuj4KfCXXZd&#10;E1/xvaf2rE7RXFpafvnt3Xs+37teZ/tWfHLwR8ev2HPiXrHgbX7XXrSKx8u4EP37duPldOq0Adl8&#10;C/219H+OXwJ8WfEuz8Majp1p4e83zLGWWN5J/LTcdhHH51J+x7+2rpH7X1v4gl0rw1qGgf2O8ccn&#10;2yWN/M3D/Zr5H/4J8/8AKPb4yf7t5/6Iqf8A4Ijf8gT4l/8AXxbf+g0AfqPRWD4s8Z6H4G0SbVfE&#10;GsWmjafCm+S6u5VjQD8a+cv+Hmn7PX2/7P8A8JuP9Z5fm/Zn2dfvbv7tAH1XRXN+BPiF4a+J3h6D&#10;XPCms2mvaTL/AKu7s5N6GukoAKKKKACiiigAooooAKr3UwtYJZP+eaM9WKp6n/yCr3/ri/8A6DQB&#10;+dOs/wDBaPwjouqXthJ8OdcMtrM8R/0qH+FttUv+H3Hgz/onOu/+BUNeB/8ABOL4beFvif8AtZfE&#10;DS/Fegaf4g0+O1upY4dQj3rG/wBpX5l/2q/UL/hjT4If9Ey8Pf8AgNQB4V8E/wDgq78KPiv4j07Q&#10;NQs9R8Hahfz/AGeKXUSptt/8O6VeF3f7VfbasJAGU1+WH/BTX9hvwD8OvhZJ8UvAtlD4UutMnhiv&#10;tLtQxgufNl2K6D+BlZvoQOlfV/8AwTi+K2tfF79lPw1qWvkz6jYSSaSbuU7muUh2hXb/AGtrbf8A&#10;gNAH1HWF4t8H6J478OXuh+INMtdZ0q9Ty7i0vIt8Uo9GWvPvip+1d8KPgtdTWni/xvpWmahEnmf2&#10;eZd9yRu2/cWvOdF/4KU/s+67qcNlH45hszL0mvImiiH+8/8ADQB9G+HfDemeENBs9I0Wxh0zSrGP&#10;yre0tY9iRIP4VWtes3RtasfEOlWmp6ZdxXunXcay291C+9JEb7rKayPHnxI8L/DDQpdY8Wa/YaBp&#10;adbrUJQif/XoA6msXxVrsfhjwxq+sSQmeOwtZbnyovvSeWrNt/8AHa+b/wDh5p+z1/aH2P8A4Thf&#10;9Z5XnfZn8r/e3f3a9i8V+MtE8e/BDxNrfhzU7XWdKudEvJIrqzkV0k/cNQBwP7Hn7Xemftf+Ftf1&#10;vS9Au9Ai0i9Wzkiu5Vcybo9275a+hq/Nz/giR/yR74i/9h6L/wBJ1r9BPGHjTRPh/wCHbzXvEmp2&#10;ujaLZR+ZcX93JsijFAG/RXnHw1/aB+HXxi1O9sfBHjHSvE13YxrNcQ6dLvMaMcKzV6PQAUUUUAFF&#10;FFABRRRQAUUUUAFFFFABRRRQAUUUUAFFFFABRRRQAUUUUAFFFFABRRRQAUUUUAFFFFABRRRQAUUU&#10;UAFFFFABRRRQAUUUUAFfkd/wWU+AY0rxT4f+K2nRAWupr/ZmqMOgmRd0Lf8AAl3r+C1+uNeEftr/&#10;AAdvvjp+zT4y8KaUYv7WlgS6svM/56ROsm3/AIEquv8AwKgD+c6ird7Zzaddz2k8RhuYXaKSOT7y&#10;OvDL+dbvgb4b+KfiZrcOkeFdCv8AXtQlbZHDZxM5P5UAfp9/wSk+MnwV+Gfw1vNE1DxbZ6P4/wBX&#10;vXlvBq3+jpsX5Yo0mbCNx833ur1+m1pe2+o20dxaTxXFtJzHLBJuR/owr8Zfgp/wR/8Aid4tv4Lj&#10;x3qNl4M0n5ZHiif7Tdn/AGdi4Vf97dX6jfs4/s2eGv2aPC0+h+G7zVryK6dJbibVrxrh3dV2/KPu&#10;ov8AsrQB7BRRRQAUUUUAFFFFABRRRQAUUUUAFFFFABRRRQAUUUUAFFFFABRRRQAUUUUAFFFFABRR&#10;WXrek/23od5p4vLqxFzC0X2q0k2TR7v4kbn5qAOA/aF8deA/Cvw11+z8ea/pei6dqWnz23lajMqt&#10;LuRl+VPvN/wGv5uNXjtYtVvEtJPNtBMwik9U3fKfyr9Rf2l/+CSvjbxPq15rvg74gXfi6WUtJ9l8&#10;WXLfaf8Av991v++Vr4M+L/7KPxU+Bco/4S/wfqFlaucR38MfnW8n/A1/rQB4/Xo/7PvwqufjZ8Zf&#10;CfguzJB1S+jillz/AKuPcPMb/vmvOK/S7/gi38J7fV/HnjHx/dxfvNIgXTrP2eT5pP8Ax3ZQB+s+&#10;haJa+HNEstK0+EW9jZQpb28X/PNFXav8q06KKACiiigAooooAKKKKACiiigAooooAKKKKACiiigA&#10;ooooAKKKKACiiigAooooAKKKKACiiigAooooAKKKKACiiigAooooAKKKKACiiigAooooAKKKKACi&#10;iigAooooAKKKKACiiigAooooAKKKKACiiigAooooAK/HL/gsfcx2X7T/AIAuX/1UWgwSyf8AAbua&#10;v2Nr8cf+CyNtHfftP+ALZ+IpdBgikx/tXc1AH2bbf8FUv2cIoIYz4yvBhFH/ACB7vj/yHUv/AA9X&#10;/Zv/AOhyvP8AwT3f/wAbrmrf/gkP8AZYIn8nxP8AOi/8xZf/AI3T/wDh0B+z9/zw8Tf+DYf/ABFA&#10;HsPx1+IOmfEP9jfxb4v8MXks2lan4dlvrK6w0L7GTcrfNhlr8mv2Z/D/AMVP2y/B4+Bmj6pFZ+FL&#10;G+fxDrGrajLLKxdlVY1br/c+RV4zuJr9Wvjh8PtH+FP7FHizwhogmGjaJ4ZlsrYTyb32Kny7243V&#10;8kf8ETNGsE8LfETV/I/4mst3Bavck/8ALFU3Kv8A30xoA1vgV+xtq3/BPrWfG3xW8R+MrDU/DWm+&#10;H5fs9rDJND9ovfl8tZl6Mu7co/3196+W/h38JPjt/wAFMfHOseINX1+Wy8NRTDzbu9Mi2Fv/AHYL&#10;eJflYqvp9T96vt7/AILEeIdS0f8AZbtLOzu/ItdT1u3tryMf8tY1SSTb/wB9Kjf8Ar6C/Y08I6b4&#10;K/Zf+HWmaZEYbX+y4rnEv3i8n7xmPT+JqAPy6+Nf/BOr4w/sl+Hz4/8ABHiyXWYrE+ZeS+HfNtru&#10;1Rf+Wu1fvJ646d+K+9P2AP2pdX/ab+Amp3niPyf+Em0MtY3MsMi77n93uWfZ/Du3bfTKNX1ne2cN&#10;7aTW86iWKWNo5EPdW4avyj/4JviTwl+1b8dvDGnTSQaL5Nz/AKKfWOWTy/8Avne9AHyv+zP4v+MH&#10;irx9r3gD4cazqH/CQeKoP7N+3y6lKr2dqsqySMrM3y/KnLddu4D71fRXjX/gjf8AEC18Oanrdv4/&#10;07xBr8UDXX2QxSb7mQLll81v4m7M1Q/8EbNOtbr9onx9cTQQzT22iPJbyn70e65jVtv/AAGv2Euf&#10;+PeX/cagD8sf+CYP7SPjL4gWfjH4IeJ9Tlmlh0e5/sa51HzPtFtJ8ytC7/e2ruLfNyu3Ar4r/aZ/&#10;Z18b/A74zaZ4P8WazDrHiDU4ILm3u4biSRI0lmaNPmb5vvLX1D/wT1O7/gov4/8Ad9V/9GtVL/gq&#10;p/yfP4G/7B2mf+lclAH3H+wH+zL48/Zo8OeMNP8AHevxa/d6newXNtNDcyTCNFjZW+//AJ4r6yoo&#10;oAKKKKACiiigAooooAK/Gr4WL5v/AAV31+N/9VLreoxSxY/1iNAystfsrX41fCf/AJTBaz/2MV9/&#10;6LagDsv2JJZP2Yv+Cg3j/wCEl4RZ6frkk0dlEZFVPk3XFt/s7mjbbhfpX6h+N/E9r4K8I6zr17NH&#10;Da6dZy3UhldUT5ELdT06V+X3/BVS0ufgz+0z8LPi1o+mywyxpFJJeRlVSSe3l3LH/veXXuP/AAUX&#10;+P8AbX37CtprXh4+dp/jl7WyjlLhH8iRGkb5f+2W2gD4r/Y70e5+Nnxa+OHxW1Mmf+zNA1fU0EwV&#10;v39zFIsf+7t+8NvTbWr/AMEjj/xeL4jSf9Snef8Ao2OvqD9jD4IXHwn/AOCePjjVdUs/sOq+KtHv&#10;9XdZT8/kfZmWH/d3Rru2/wC3Xy7/AMEjv+SxfEX/ALFK8/8ARkdAHu//AAR91nUtW8T/ABdOoald&#10;3nlTRRxi7uGk2fO/96uZ/be+NnxO/ac/aR/4UT8HL67On6Ynl6iNOufs63Ey/NI0suR+7j+X+LGf&#10;etD/AIJC3Elvf/HCSIfvY3Ekf/fUlT/8EdtHh8T+PPjJ431PzbzxCk0Fr9qboUmaWST/AIFuiSgD&#10;gNS/4JA/Ffwj4am8R6B440688X28bXAsbN5IXlf+JUm4+b/e4r5i+I3xk8Z/F743+Ah8QLM2Xinw&#10;/NY6JeSzRMtxL5U6/NMjf8tPX1r+iWvxj/4KM+GdO0j/AIKC+Dri3hx/ak2lXFyD92R/PVf/AEEU&#10;AfRf/BTL9tLxD8K7nTfhR8OJ5YPFOsQrLe6jZyf6TbIzbY4odvzLI33t3UDbivCfC/8AwR7+J/jb&#10;RIfEfifxvp+l+Jb9PtMlpdiW5lif+HzZR95vXGaZoGjRfEr/AILCaoniAzXi2Gvy3Nv7fZol8hf9&#10;1di/lX7FUAfzy/tPx/Ff4W6VpfwX+KEU13F4evZdS0rUJpWm8yGZFVvKlb70e5c+zbhX15+3h/yj&#10;U+A3/XTTv/SGarn/AAW48K2MX/Cr/EgEv9pzNd6a5H3PJXbIv/AsyNVP9vD/AJRqfAb/AK6ad/6Q&#10;zUAfU37HfjaL4af8E6/Bviq4hFxDpGg3V8YfNWPzNs8zbdzcLXwXoGgftJ/8FOfEN7q76p/YPgWG&#10;6aLPmNDpttu/5Zoi/NMyr8pbk+p+avZPH3iDUdA/4Iw+FZNOujZ/bYILK4x1khkvZFkX/gVeY/s7&#10;/Fz9sXwd8IPDemfDf4ZQ3ngyODfYXcej7vtCN/y0L+aNzN/eoA1PE3/BHj4neB7FtY8E+OdP1PVb&#10;ZGkjtYhJaTSY+6qP03f71fSn/BNn9qzxR8VrfxN8NPifLKfiB4ZfH+mReVcywK210fp88bfj83tX&#10;jv8Aw0R/wUD/AOiWxf8Agj/+21j/ALNngL9pPWf259A+J/jj4dXXhm21Lfa67d2littbPD5DfM67&#10;j8zMqZbuaAP1oooooAKKKKACiiigAooooA8j/a1/5Nm+Jn/YDuf/AEGvy+/4Jiftc/DD9mjwr45s&#10;/H2sXWl3Wp3sEtt5NjLceYiowb/VqcV+oP7Wv/Js3xM/7Adz/wCg1+Vv/BNf9jT4cftTeF/GV543&#10;j1U3WkXcEVudPvfJTYyMzbvlNAH3j/w9X/Zw/wChyvP/AAT3f/xuvij9ob41a5/wU7+Mfhn4cfDf&#10;w/LB4V0idruS/vdsVxsPyzTvubaqqv3V6k+9fW3/AA6A/Z+/54eJv/BsP/iK+Tf2vv8Agn5q37IG&#10;ly/Fz4U+Mr+HRdLuYpZYJpNl3ZbpVWNllX5ZV3Mnysq/8CoA+0f2wPjpY/sNfsv6Xo/hIxQ63JCu&#10;kaFDKd3l7V/eTn+9t/8AQnWvhf4Q/wDBNv4t/tT+FYPiB4y8Zx6ZHq/+m2h1aSS5ubhJDu8z0VW+&#10;8PrX3B8MP2tvhr8TP2ONH+IXxal077IN+iarHqFsriW9VfnWJOd25drfL/SvJtb/AOCvXgbwqbTS&#10;PAPw01vxBoFkn2dJfMWzSNE+VVRAsny7R3x9KAPlD9oT9jT4ofsC/wDCPfEDQPFhvbT7csf2/SfM&#10;he2mX5o/NX+JW+f/AMeB+9X6P/CH9tex8RfsX/8AC6vFkMVjd2NrPHc2oOxLi6iLIqp/10ZePTdX&#10;wJ+1l+1/8bv2iPhNrNnefDOXwl8P7a6ilvbuW2kZ493+pXzZNv8Adf7q8+1c34x1y+0z/glZ8PtP&#10;tLzybXU/GF5FeQ/89UjaSRR/wFl3UAS+FtC+PX/BTb4n6xf/ANszaN4ci3CSSWSVNLsY26QIq/eb&#10;17nvXa/Eb/gkj8TfhR4WvPFXgzxja69qumI0xs7MS21z5arubym/ibj7vftX3t/wTf8ACOm+E/2P&#10;fh++nwmOTU7RtSuD/wA9JpGbd/6CK+n6APxL+IH7UGpfHz/gnle+FvEc0174u8Ia/Yx3F1PIzPc2&#10;pWZVldm5Zlb5T/wGvs/9g34q+Gfgp/wTy8M+L/FmpRaZoti9+8kufnkf7VNtjRf4mbstY3/BVbwL&#10;oPgr9j+WPw/o1ho0cviO1kkWytli3llmZt20V+b+meHvjJ+0H8A7Oz0DRru++Hfw4gk8yG0Hyb5J&#10;Gmlk2/8ALSTa24+irQB9K678bPiV/wAFQfjppngfwZPdeBfAOmJ9uuR5rb40VsNNM6/ek+fakfT9&#10;a/Uv4O/CXRPgf4A0zwpoJuZLS0z5lzeStNNcyN96V2b+Jjz6DoOK+SP+CVPxg+GPif4SweEPD2j2&#10;vh/x1plqh1mGGPD3235Rc7urZ3DPoTX3rQAUUUUAFFFFABRRRQAUUUUAFFFFABRRRQAUUUUAFFFF&#10;ABRRRQAUUUUAFFFFABRRRQAUUUUAFFFFABRRRQAUUUUAFFFFAHwr/wAFhv8Ak1KL/sM23/s1fKv7&#10;Lf8AwVJ0P9nn4I+H/Atx4G1DVJtN377qG5RFk3Nu6Gvqr/gsN/yalF/2Gbb/ANmpP+CeXwB+G3jf&#10;9lPwdrGueB9E1PVJRL5t1Naq7yfN1agDy/8A4fdeH/8Aommo/wDgdHX2j+yb+0ha/tTfCYeN7PR5&#10;tFiN9PY/ZJpFd/3e35sj/erS/wCGUvg9/wBE58O/+AS12/g7wH4f+Hmi/wBkeG9HtNF0ve0n2Wzj&#10;2Jvb7zUAfhf4T+DOrftBftveOfhxpGvy+GtP1jW9Ql1GaLd89tHK0kibV+83orcZ6197Sf8ABLX4&#10;NfCGHR/HD6n4g/4pB11u9Il3/bRbp5m3b/D8y7vl+leRf8E9Vjf/AIKA/GtzF+8E9/j2/wBJav0V&#10;/aF/5IR8RP8AsAX3/ohqAPx18IeC/iB/wVK/aX1nVNQ1j+zfDVjJ+8usfJp1luby4oYv4pGVfz5a&#10;vsHxd/wRs+GF/wCEJbTw9r+r6Z4gSH91qF1J5qSSbfl3p2Vm67fwqh/wRUi00fBHxu6fZP7VOv4k&#10;x/rvJ8iHZu/2d2/Hvur9G6APyh/4JwfEPxV+zX+0D4h/Zz8dgwRXFw8tlEuHWK62qdyOv8Msexvb&#10;HYlq8t/bUg8Z3n/BSLUtO+H80tn4s1KO1srOa04ePz7YRyNu/h/ds+W/u163+2PHZW//AAVM+DUm&#10;l+RDdyf2X9t+yff8z7TJ/rcfxeXs/wCA7at6u23/AILT6Wf+mH/uPkoA73wT/wAEcfhtZeEIY/Fm&#10;v6vrPiWVPMuNQgl8qKORl+bYn8S7v73Jr450Lwp4q/4J7/tyeGfD9vrMmp2txdWkUptDsW+tbhlX&#10;Y6ezN+a5FfunX41f8FHP+Ui/gb/f0X/0etAE3/BSb9h7w98FdE1L4qad4m1G81HXNb+fTp4o1hjM&#10;m5m2MvzfLivZP+CZv7EWgaJpXgf46x+JdQm1qa1nP9leXH9n/eK0f3vvd66//gst/wAmzaN/2HIv&#10;/QWr2L/gnF/yZt8Of+vV/wD0NqAPpqiiigAooooAKKKKACiiigD8Q/8Agqx/yfNZ/wDYO0z/ANCa&#10;uo/4KL2+ufBP9q34bfFeylkltbjT9Purf7yJG9ttVoWdf7yr+TVy/wDwVY/5Pms/+wdpn/oTV9o/&#10;8FOPgtL8UP2S9N1zTbOW71bwp5OoxxQf88CirP8A8BVfm/4DQB9oeD/E1t4x8K6Nrlpza6naxXMX&#10;0Zd1fkPqnia+/am/4KsaO+l3p/s/w3rcX2c/M6Rwae26XaD93c0be3zZr2L9k/8AbC03w7/wTs8S&#10;3OoanENb8FwvpEcPltvPnbvsnf5mb5/++P8AZrn/APgjL8Ibm5vfGfxT1SzJ80f2bZXcw/1j7t0z&#10;o3/jpoA8C8bnd/wVjvv+x3T/ANlr0D4SJt/4K/6yP+o5qP8A6Kkrzzxr/wApYr3/ALHpP/Qlr0T4&#10;R/8AKYDWf+w5qP8A6KkoA9D/AOCqfxg8a+Mfix4U/Z+8KGa0sNXS3uLyGE83zyyFY1fb83lpsdmX&#10;oeD/AA12Hw5/4IyfD/TfCDQeMvEmo6z4klT57rTm8m3t3/2E6t/wKvONXS1uv+Cx9j9vHmRxzr5Q&#10;vM8P5Dbdmf0r9YaAPwD/AGxf2fPHf7IE0nw8udel1r4ba5ef2lpcmfklmj3LueP+CZVk2nbwc190&#10;/tLftO6t+zr+wd8LLPwzPJZeKPEuh2dlZ3cWP9GhW2j85/8AZba20N2bmr//AAWdsLaX9m7wzePB&#10;CbqLxFFHFc/xxo8E25V/2W2pn/dWvjf/AIKIGT+w/wBnBB5nlf8ACBWOfvbfvflQB77+y7/wSh8L&#10;eP8AwDpnjj4j+JrvWZvEFot9FaabJsSPzPm3NL1Zv0ryH9tH9jnxT+xXY6zrnw81i8l+GHiaBdJ1&#10;WKWTLx7vuxzf3lZvut2NfsZ4Fh0638FaDHpf2T+zksYhbfZP9Ts2jbs/2a8J/wCCimn2t7+x58RP&#10;tcEFwIbLzY/P/wCWbq2VZf8AaXtQB8kf8E+f+Ue3xk/3bz/0RSf8EVbyLTvDfxSu5jiKN4JHP+wq&#10;NS/8E+f+Ue3xk/3bz/0RXlv/AAT5kki/ZL/aekj83zf7Elx5O7f/AMe0n93mgCq/h74if8FUv2kN&#10;dkt9Tl0X4daHM32eWeNjDZWu/aqqq/K1w6/5wK+t7v8A4I7/AAVm0KS0t73XLa/8jy/7QF1vIk2/&#10;6zYfl99vSvzm/ZK+FXx5+Jei+Jj8HNZm0y2tZ4P7Shi1L7M8jsreW2z+L+L5q98/4ZU/bk/6GXUP&#10;/B5/9agDS+HN34p/4Jmftj6b8PbzWLvWPht4qkhHmzW7IkiSN5ccq9vMjbYr7e1fr9X4jeMv2AP2&#10;sPiJfabeeKD/AG9NZcW8l3q+9o/m3HZx8vNfs14JsLnSPB3h+yvT/pltYQRXH7zf86xqrfN/Fz3o&#10;A36KKKACiiigAooooAKp6n/yCr3/AK4v/wCg1cqnqf8AyCr3/ri//oNAH4Jfsw/tUWP7Jf7Qfjjx&#10;Rf6BNr8d8lzYRxQybHj/AH6tu+b/AHK+vv8Ah914f/6JpqP/AIHR14r/AME2PAPhr4h/tZ+P9P8A&#10;FGgafr1p9iuZY4tQj3rG/wBpX5k/2q/U3/hlL4Pf9E58O/8AgEtAH5NfG79tPW/28vH3hv4c3mqW&#10;Xwu+Hd1doJZLyXesj/wvcMP9rgL0B5NfqjaaLb/s3fsuLY/D3R5vEn/CP6P/AMS6z0/55r2T+8v9&#10;4szFq+aP2/v2G/hHB8EfE/j3R9Aj8MeItGtllim0n93FcfMq7ZYujfL/AHdtch/wSu/alTTP2f8A&#10;x5p3jfUDD4f8BGK9j1W6lLeXBOG/c/8AAWjbH+/igDyD9kv/AIJ1a5+0pr/ibx58ZZdX0GOTUZxJ&#10;p8ts1tc3tyW3SyPuX5Y9xP3e/tXtnx0/4I//AA+i+HWsX/gDUdV0zxJYQS3NvFeXPmxXO1dwjfd9&#10;3/eWsTVv+Cjnxy+OGu69afAH4WnVNFsZsRapPbvcPIm7aGZMoq7v7u5sVzvjbT/2+PjF4VvL3UB/&#10;wielSWzxXGl2pitHkjVW3My/O3zD/aoA0v8Agjl8btbey8feB9bvTN4a8P2S6vbedIW+yDftkRB/&#10;d/i+teH3dt44/wCCof7Wl5Zi9u7PwVpkzd12aTp+/buVfutI35t9FrM/4J8eYvgD9pzy/N83/hAp&#10;8eT9/wDi9K+j/wDgiTDYf2F8TZB5P9qefZ9f9d5e2T/x3dQB6lef8Ed/grPoclpb3viCDUDDs/tA&#10;XW9g/wDf2H5f+A18vfspeGfi5+zB8WviZ8PdT8NeIdT8ATWV9p2o3dnbP9kjfy28m9R2Xb91dp2/&#10;3v8AZr9k686+LfifSIfBHjHSH1Szh1k6JdS/ZJLlFl2eUwV9pP3aAPgL/gkZ460T4Y/s4/FXxN4m&#10;1SDSNE03V45ri7mOFx9mX5cfxNnACryTwK8o+Jnxl+Jn/BUn4rw/DnwZZ/2N8OrK6W582aP5YkXK&#10;/abhv721m2xr/jXz5+zF8BPi3+1DYTeAfCF5La+CI9QW+1WSaTZYxT7VXzHx/rJPL+6v+z2619P/&#10;ALA3xXvv2Lf2g/EvwU+J8X9jWusTxx2935fyR3X3Y238fu5Fb73PKr70AfpH+zp+zf4R/Zk+H9n4&#10;X8JWf92S91CYf6RezY+aV2/kvRRwK9aoooAKKKKACiiigAooooAKKKKACiiigAooooAKKKKACiii&#10;gAooooAKKKKACiiigAooooAKKKKACiiigAooooAKKKKACiiigAooooAKKKKACiiigD8+9f8A+CSf&#10;hDxv8e/EvjPW9flh8K6ne/boNA05dj725kV5T/Czbm+Xnmvs74ZfCLwZ8HdBi0bwZ4f0/QLADJFn&#10;CqNL/tO33nb3au2ooAKKKKACiiigAooooAKKKKACiiigAooooAKKKKACiiigAooooAKKKKACiiig&#10;AooooAKKKKACiiigAqrdWcV/bSwTwxzQycPHKNyuKtUUAfGv7QX/AAS9+EXxrnvNT0exPgfxDNz9&#10;r0f5bd3/ANu3+59du016x+yF+zba/st/B2y8GxXkWpX/AJ8t1e38MRRbiZm+96/dVF/4DXuVFABR&#10;RRQAUUUUAFFFFABRRRQAUUUUAFFFFABRRRQAUUUUAFFFFABRRRQAUUUUAFFFFABRRRQAUUUUAFFF&#10;FABRRRQAUUUUAFFFFABRRRQAUUUUAFFFFABRRRQAUUUUAFFFFABRRRQAUUUUAFFFFABRRRQAUUUU&#10;AFFFFABX47f8FiP+Tp/hz/2A4P8A0smr9ia+Gf24P2ZPCPxq+NXhbVvEE+qxXdvp8FrH9huVjUIJ&#10;5XHBU85J5oA+3bH/AI84P9xas1XtAFtYQOgRasUAeP8A7Xf/ACbL8TP+wJcf+g18Xf8ABEr/AJJ/&#10;8QP+wjF/6KWvvX42eGLPxl8I/Fuiag032K+sZoZTDJscKeuG7V4P/wAE/wD4EeHPgl4Y8Uw+Hpb+&#10;SO9vI2lF7Mr4ITjG1VxQB0f/AAUB+CQ+On7MHivSoIov7W01P7XspZf+WckHzNj/AHo96/8AAq+Y&#10;v+Cbn7f/AIRb4caP8LPH2pRaBrekJ9n07VdSuMW97CzMyq8jf6tl3bfm+XbtxX6USKJSY2GU9K/J&#10;n/gp5+x98N/hb4d1D4heF9OuNI1e/uIZJbOCVRZh3Zg7LHtyuepAOM9qAPr39qX/AIKAfDb4D+BL&#10;u60jX9O8W+J7mNotP0rSL1Lj95/fleMkRqv3vU9q+a/+CSHgG/1jTPit8VtYixLq8j2lvdTbi5fD&#10;yTtk/eX94i/VGr5U/wCCev7NPg79pHx7daf4yGoS2kDKfLs7nyt/BPzHac9K/crw74J0TwT4Pj8N&#10;aDp0OlaLZW32e3tLVdqxpt6CgD8of+CMP/Jw3xM/7Ajf+lcdfr3c/wDHvL/uNXxH+wt+zN4S+Bvx&#10;Q8Taj4fn1We5udO+zSHUblZQV89DnAVfm+Uc19vXAzDL/umgD8e/+Cen/KRbxz/v6n/6Mas7/gq3&#10;d21n+274NnuJ/Iii0nTpJZB/yzT7TN83+fSvrX9mv9mXwj8Nv2ofEXi3SZ9UfVp3vt4ublXiO+TL&#10;fKFFT/8ABUD9nTwZ4++Dup/EDUbSaHxT4ft1S1vLWQJvQt9yQFTvA7elAH1v4P8AiF4V+IljLd+G&#10;fEOla/axhfNl026juBHuXcu/aTtO3+9XT1+SX/BErX9R/wCEz+I2hC7kGk/2fBf/AGUH5fO87Zu/&#10;754r9baACiiigAooooAKKKKACvxq+E//ACmC1n/sYr7/ANFtX7K18IeCv2YvCGn/ALa198QoZtUG&#10;vnVJ7og3K+TvZDuG3bnHJ4zQBtf8FXvhbc/EP9lq81Wxg8+88M3SakR5alvJ+7M27+HavzH/AHa/&#10;LrSfiVr37Q+h/A74MxwTXcOh6hLbCKLb+9jlkjb/AMdVX+9X75/ErQLLxP4A8R6PqMIn0++024t5&#10;4j/EhjYEV8D/ALJ37GPw++HP7QGka5pjatNfafHLPbm7uUdUfy8ZwEHrQB9l/F/Q7Xw1+zP4u0ey&#10;iEdpp/he6tbeL7uEjtmVR/46K/KL/gkd/wAli+Iv/YpXn/oyOv2F+KOi2/iL4b+J9Iui6Wl9p1xb&#10;S+S21gjRMDtPY18YfsZ/sqeDPhB4+8V3+gz6s091oNxZyC7uVkUoXjycBB83HWgDzD/gjpbJceIf&#10;jJA4zHLOkcg/4HJXnHgH4kD/AIJr/tueMvDev2c0/gTXHGTDI37q2kfdBc7P4mX5lK+m7FfaX7Cf&#10;7P8A4Z+C+seO5tAm1GWS/kjE5vp1lzhnx0UV1f7ZP7K3w+/aB8Fz6v4r02U6vo0TLaahZSCKYKXX&#10;KlsHK+1AHTa/+2b8FfDngb/hK7j4jaHNpXl+YI7S6Wa5k/2VgXMm7/Z21+NX7Qvx+vv2if2utH8b&#10;xwzWeif2pZ2+hedEyf6NHOu1/wDe/iNc5+zp8EPDnxT/AGlrnwLrLXiaIkt2qm1lVJgIyQvzFSP0&#10;r9JP2gP2LvhzcfE3wL9nj1LTbPQbTT7KwsLK4RIYkSbO7lCxZv4m3c0AfN/7eXh/XP2SP23dB+M2&#10;hwGbStYuotXii+aGKSdNq3Fs7r/e27j7PX6OfC39sr4UfE34eab4sj8aaHowuoBLcWGpalDDcWz7&#10;cvG6M2cr+vau1+L/AMH/AAp8cfAF/wCFfGOlR6ppNwjnDcSROvCyI38Ljsa/AT49fCPQvht+0tqH&#10;gTSGu/7Dg1CK3Q3EoabYxUH5gB6+lAHvn/BT/wDaj8PftHeL/DEXgm+u9T8H6HHLFJdy2rRW8l6z&#10;fNsYjLfuwlexft4f8o1PgN/1007/ANIZq7bxp+wb8LrL4DeBNCt4tVggk1G7vp7lLpPPuJSgQF22&#10;YICouAAK9a+Pv7N/hb4gfsq/DDwXqlzqv9k6PLai3kguQs7bbaVBvYqQ3yk9qAOP+H3wvt/i7/wS&#10;a0bw/LA00/8AYNxdWflRM7CeKeZo2VBy1eNf8E3P+CgnhX4ZeB4PhX8Sb2XRorKdv7L1qcs8Wxm/&#10;1MvXy9vbtiv0M/Ze8Cab8PPgF4R8N6Y08mm2Vs6RfanDvgyuxywA7sa+Uf2/f2IvhRdeF9W+IVno&#10;s2jeJWM888umzeVFcyeW773QgjO4DlcUAfUHjn9rf4P/AA+8K3mvah8QPD9xaW0fmeXp19HczSf3&#10;VSKNizV80/sbftxfEn9rX49+JrLT9A0/S/htYp9pEt1G32m2T7scW9flaSRm3H0CNivya+AHgLTP&#10;iV8UNG0LWGn+wXU6pKLdwrEfUg1/QP8As2fALwh+z38NLLQPCFpLBaTf6VPNcuJJp5GHJdgBnHbj&#10;igD1miiigAooooAKKKKACiiigDyP9rX/AJNm+Jn/AGA7n/0Gvzf/AOCTf7Q3w6+CXg/x/b+N/Fln&#10;4fur++glt4rvd+8RYm3NX6hfG/w1Z+L/AIR+LtEvjKtnfaZPBK0D7JApXnDdq/Ln/h3l8Lv+fnxD&#10;/wCBsf8A8aoA+/P+G+vgF/0UbSf/AB7/AOJr4d/4KKf8FBvBnxj+G03wu+Gk82vnU7pP7R1AWzJG&#10;Ejl3LHFuXLszKnzLxisj/h3l8Lv+fnxB/wCBsf8A8ar6p/Zk/wCCdfwU8G2ejeLRoV1rWtRu0sUu&#10;rXPnJFIkuUdUCqAw2jnFAH53/tW/BrxD8Bv2ffgT4f1YajFYX0d1q+oWp2+VFezNHuj/AN7y1T71&#10;fp9+zR8Uv2doPgh4Uj8N614T0SwisoN9pqF1bW93HN5a7vO3EM0m7q3c1618dvgf4Q/aA+Hd34c8&#10;Z6b/AGhYbftUTo2yW3mCMBJG/wDCwBP51/OT4+0G28PeO9a0m08z7JaX0tvFvbLBFbA5oA/Rr/gp&#10;v+3X4O+JXgGL4YfD+9i8QxXM6XWo6rDkwxpHu2xJ/ebPzE1B8MPgRN8ef+CTxs9Ngiu/EGh6rfav&#10;YDl3/dyt5ioo/iaPeor6F/Z8/YV+En/DOGvaNNos12fE8W681G4lV7uMxx7o/JfbiPaXbGB35zXY&#10;/sFfCLR/gtonibQtBub+fTbi5iuvK1CZZfLk8vGUwoxQB8w/8Ey/29fC/g3wdB8JviHff2EbKRzp&#10;erXsv+jlGb/UOW/1e09O1fb3xg/bQ+Efwd8HXev33jPSdXMat9n0/Rr6O7ubmTblURUY7c/3m4Ff&#10;MH/BQH9iz4W3IvvG9npE2i63JaXF1cf2ZIsUNzKCDvdCp55/hxX5t/sl/CPQ/jZ8XLHw34he7XTp&#10;o3Z/scipJkLx8xU0Ael/Ej4o/E79on4JfEvx34n8SarF4Gi8SwSWein95bfap1k2xox5VY41+6vy&#10;gvz96v0x/wCCWmm2Q/Yo8J4tIh9qnvvtH7rmX/SZF+f+98vy/StT9pD9mHwLqv7MujfDa3sp9G8L&#10;abeWs0MGmyLG5ZVk5Zip3ZLEnjk816L+yP8ADTSPhJ8A/D3hzQ2uW06CS4dPtUgdwWuHJ5AHrQB+&#10;eP7QHw91L/gm7+1jovxZ8F2Ms3w712Roryzhi3rbozK01ruP3d23zE/3f9mv1O+H/j3R/iZ4P0bx&#10;NoN7Fe6TqdutzBLFIHGG/hOP4l+6R2NcF+1T8F/C/wAdPg7rPhvxVay3FjAY76GSCTZNFMhYKytg&#10;44Z1+jt615P+wP8ADGy+EVl4k8NaPqmrXeiqYrqG01G4WZIJGUBzHhRt3Y5oA+vKKKKACiiigAoo&#10;ooAKKKKACiiigAooooAKKKKACiiigAooooAKKKKACiiigAooooAKKKKACiiigAooooAKKKKACiii&#10;gD4V/wCCw3/JqUX/AGGbb/2au9/4Ji/8ma+DP+23/ode8/FL4T+EPjF4f/sLxpoNr4h0gSrcfZLv&#10;ds8xfut8pFXvAHw38N/C7wta+HPCmkw6JottuMNnbZ2Ju64yTQB01FFFAH5Uf8E8m/42B/Gz/rvf&#10;f+lLV+nPjLwvbeNfCGtaBeGSKz1SylspTEcOEkQq36NXH+C/2ePhx8M/F2o+L/DHhKw0fxHqpIvL&#10;+ANvl3tufOSRyeelenUAfhf8KPif43/4Jg/tIa/oOv6NNd+G719l3amJd97ZqzeTc28nTd174zuB&#10;6V9veLP+CwHwX0vwhLqGhxavrWv+X+60prJodjlf45W+XaGxnb+FfWHxb+CHgT406fa6Z438L6f4&#10;itVY+X9rj+eL/cdcFfwNfPuhf8ErP2fdD1O21F/D+oap5bZNrqF+zwP/ALyqFJ/OgD5T/YA8E+Ov&#10;2rf2pdT/AGh/FQji0qwum/exRqqy3OxVjgRf7sce3LfTvXRa0f8AjdRo/wD1z/8AcfJX6YeEvCGi&#10;eAdGtdC8O6Xa6PpNrFthtbSMIiD2FcrN+z38Orj4sxfEh/CdifHMX3Nb+bzh+7Mfrt+4SOlAHpFf&#10;jR/wUd/5SL+DP9/Rf/R61+y9eTeOf2Yvhb8TPG1v4w8UeC9P1jxLbBPK1KcyCRPJfMeNrAfKfagD&#10;5h/4LHW8sn7MWmvHDI0cetwb5B92P5WxVP8A4Jnftc/D/WvhX4G+EKXl1B46tYJ4/skts3lShNzb&#10;hLjb93t1r7k8X+DtD8f6DdaH4j0q11nSbkYmtLuPej/UV89eCP8AgnL8Fvhx8Q7Pxz4e0rUtN1ew&#10;uWu7eGO+b7Ojf3dmM7fbNAH1JRRRQAUUUUAFFFFABRRRQB+If/BVj/k+az/7B2mf+hNX7G3fhi18&#10;a/C2bQL3zBaavpH2G48r5X2SweW3/jrVx/xL/ZQ+EnxY8UjxP4v8D6dr+vFIoft10ZN+xPujCsBx&#10;9K9Wgto7O3jghXZHFHtUDsKAP5nvH2i+IPhh4v8AFvw/lvLyCOHUTb3dgHkRLl42by2eL+Jvm43f&#10;3q/fj9jD4Z/8Kk/Zm8A6A8PkXX9nLeXEY38STnzW4blW+blfXNO8VfsbfBXxz4uu/Feu/DzStS8Q&#10;38y3NzfzGTfJJ8nzHDgdh2r25AAuO1AH4X+Nf+Ur17/2PS/+hLXovwj/AOUwGs/9hzUf/RUlfpbd&#10;/sj/AAg1D4jS+O5/AmmyeL3uvtzasTJ5pn6+Zjdtz+FXNM/Zh+F2j/E+b4hWng3T4fGk073L6yu/&#10;zjI4IdsbtuSCe3egD8+f+Cq/wz8cfD34y+FPj14YWWSxsYYLaS7hj3/Yp4nZo2l/2X37fT5cfxCv&#10;UvhP/wAFg/hhq3gOG48eW+o6B4qt4cT2traNcRXMgX70TL90N/tYr711vR7DXdLl0/UrOC/sLlfK&#10;mtrlA8br6FTXy74n/wCCZH7P/iXxNDqp8JS6WwYmS0027aK3l+fPzJz+mKAPzU/bi/ab8S/tjQQe&#10;L9O0C60H4a+GbpdOt/tUnzS3U6s25/4WbbH91fuj/er68/an/Zn1b48/sFfCfWPDFnNqXiXwtoln&#10;cx2EC5e5ha3TzFXuzLjcoHWvsW4/ZN+EOpfDex8B3PgPS5PCNjdC9g0oK6xrPsZfMJDBmbDuMkn7&#10;1el+HfDmm+FdEsdF0mzisdLsIEt7a2iGEjjVdqqB7CgD8zP2Pf8Agqh4I8HfDPS/BXxPsrvQb7Qr&#10;UW1vqGn2rSw3CL8qq8SfMsnXPy4+lec/tuftpXv7YvhrWPBnww0e8/4QXw/H/bGsavd/uvtMMS7l&#10;yrfdXd0VvmJWvvT4sf8ABO74G/GHXp9d1bwqdP1W5d5rm50ic25uHPVnGCM/QCus8EfsffCX4b/D&#10;rVfA+leErV9A1eMjU47ol5L7HTzH4P8A3zigD4e/4J8/8o9vjJ/u3n/oimf8EWbG21Xwr8U7C4/e&#10;xXLwRyxf7DKy1+hHgf8AZ8+HXw/8Ear4Q8O+ErDSfDerB/t2nwhilxuXa27cSTkcdak+Ev7Pnw8+&#10;B0N6PAnhWy8Mi/2m5+x7z5m3pncTQB+PD6z48/4JcftTaytvpZ1Lw3febFEbyP5NV09n3LslH3ZF&#10;+XO3kMuDw1feWl/8FcvgHd+H4b291PVrLUJIfMk086bK7xyf8894Xa3+90r6x8c/DXwr8UdCl0nx&#10;ZoFjr2nScNBexBx+B6j8CK+Wrj/gkz+z7cT3Mo0nWYd0pkEcWpEKvH3QNv3fagD5P8O/tJ/GX9uH&#10;9sDS5PhhqmueDPBViFjlihlbybay/wCWktwq/I0jfdC/Ng7cd6/XOygNpZwQGVpjGip5sn3n461x&#10;nwn+B/gb4FaDNpPgfw7aaFZyN5svkKS8r+rseSfxrvqACiiigAooooAKKKKACqep/wDIKvf+uL/+&#10;g1cqF0E8bxuMqeDQB+Dn7JP7T/h/9lP9pHxx4o8R6bf6naXUd1ZRxadt372nVt3zY+X5K+2f+H1X&#10;ws/6E3xR/wCQP/i6+iZv2Bf2fNRuJbm4+FujSzzM0ruWmyWbqfv03/h3x+zr/wBEp0T85v8A4ugD&#10;4A/at/4KlH4//D+8+Hnw/wDB13Zx655dtLdaltluZNzL+6iiTPzM3y/yrppf2FPFfww/4JzeM7aS&#10;zEPjvWLm11zVbSHc8n2K23NHbYX/AJaL5jsV/wBrH8NfoT8PP2XPhN8K7pJfCvgDRNHmJ87zo7ff&#10;IG9Qz7iPwNeqlRNHhhkUAflP+wt/wUr+GXwl+D2meA/G+mzeGZdHRvK1DTLFpob3c33nRPmWT1bo&#10;a3v2jP8AgqBF8VdJvPhz8CdB1bWtb1yBrb+1Ps7RukZVt/kxff3YH8XGK+kPiD/wTa+A/wATfEt/&#10;rV74Wm0q8lkd5xo921uk7s24uy885/u4HtXonwK/ZH+Fv7OkckvgvwzDaakw8mTVbk+ddyJ6GQ9B&#10;/ugUAfm9/wAEYtHg1n4i/FbTNQgE1tc6BHbTxHujTFWWuN0fXvGf/BMD9rLUUv7K6vfBepTYlkES&#10;7dRsizMrxP8AdWRf7v54zX64eDv2evhz8PPHmoeLPDPhKw0TxBqpcX15Z7kNxuO9ty7tv3uelbfx&#10;H+FPhH4w+H5NB8ZaDZ6/pkq7jDdpkqfVW6qfoRQB8sXv/BXH4A22iyXltqWtXd75PmDTl0yVXL/3&#10;N5G38c4r4H+HPhrxd+33+0R4z+I3iW3ns/CNjZXNzqEuZEhigjibybRGX+L2/wB6v0F/4dR/s/f2&#10;v9r/ALF1bHneb9n/ALSbyuv3duPu+2a+n/D3wy8K+FPBT+D9H0Kz03w2lq1kNPt02oYWUhlJ6nIJ&#10;5zmgD4K/4Iktu+DvxE/7D8X/AKTLXZ/8FW/2cpfib8HrTx1oFmZfE3hF/tEksPEstl/y0xt5ZlbY&#10;w9Pmx1r6v+E/wN8CfA7S7yw8CeG7Tw1aX0qXFxFZ7sSSBdoY7ie3FdzNAlwhilUPHIPmU9DQB8Y/&#10;8E1/2x7b9oT4ZReFNcuyPHnhq1SK584c3tquFjn3fxN0V++ef4q+1a8X8J/skfCHwP45Xxf4e8Da&#10;doviRGa5F/ZmRG3PneNu7bg+mMV7RQAUUUUAFFFFABRRRQB//9lQSwECLQAUAAYACAAAACEAGTnN&#10;KgkBAAATAgAAEwAAAAAAAAAAAAAAAAAAAAAAW0NvbnRlbnRfVHlwZXNdLnhtbFBLAQItABQABgAI&#10;AAAAIQA4/SH/1gAAAJQBAAALAAAAAAAAAAAAAAAAADoBAABfcmVscy8ucmVsc1BLAQItABQABgAI&#10;AAAAIQCTPQlwPgMAAPEHAAAOAAAAAAAAAAAAAAAAADkCAABkcnMvZTJvRG9jLnhtbFBLAQItABQA&#10;BgAIAAAAIQA3ncEYugAAACEBAAAZAAAAAAAAAAAAAAAAAKMFAABkcnMvX3JlbHMvZTJvRG9jLnht&#10;bC5yZWxzUEsBAi0AFAAGAAgAAAAhAIaINBTcAAAABQEAAA8AAAAAAAAAAAAAAAAAlAYAAGRycy9k&#10;b3ducmV2LnhtbFBLAQItAAoAAAAAAAAAIQAWYU/Fc1MNAHNTDQAUAAAAAAAAAAAAAAAAAJ0HAABk&#10;cnMvbWVkaWEvaW1hZ2UxLmpwZ1BLBQYAAAAABgAGAHwBAABCWw0AAAA=&#10;">
                <v:rect id="object 3" o:spid="_x0000_s1054" style="position:absolute;left:5322;top:1842;width:44257;height:54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CCxQAAANwAAAAPAAAAZHJzL2Rvd25yZXYueG1sRI/BasMw&#10;DIbvg76D0WCX0DrrYS1Z3bKOFUYZjKZ9ADXW4pBYDrGXZm8/HQY7il//J32b3eQ7NdIQm8AGHhc5&#10;KOIq2IZrA5fzYb4GFROyxS4wGfihCLvt7G6DhQ03PtFYploJhGOBBlxKfaF1rBx5jIvQE0v2FQaP&#10;Scah1nbAm8B9p5d5/qQ9NiwXHPb06qhqy28vlEOps/Z43Y+rz+z41mYf69pFYx7up5dnUImm9L/8&#10;1363BpYreV9kRAT09hcAAP//AwBQSwECLQAUAAYACAAAACEA2+H2y+4AAACFAQAAEwAAAAAAAAAA&#10;AAAAAAAAAAAAW0NvbnRlbnRfVHlwZXNdLnhtbFBLAQItABQABgAIAAAAIQBa9CxbvwAAABUBAAAL&#10;AAAAAAAAAAAAAAAAAB8BAABfcmVscy8ucmVsc1BLAQItABQABgAIAAAAIQAaolCCxQAAANwAAAAP&#10;AAAAAAAAAAAAAAAAAAcCAABkcnMvZG93bnJldi54bWxQSwUGAAAAAAMAAwC3AAAA+QIAAAAA&#10;" stroked="f">
                  <v:fill r:id="rId66" o:title="" recolor="t" rotate="t" type="frame"/>
                  <v:path arrowok="t"/>
                  <o:lock v:ext="edit" aspectratio="t"/>
                  <v:textbox inset="0,0,0,0"/>
                </v:rect>
                <v:shape id="Text Box 271" o:spid="_x0000_s1055" type="#_x0000_t202" style="position:absolute;width:548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rsidR="00B40653" w:rsidRPr="00F0253C" w:rsidRDefault="00B40653" w:rsidP="008E6CA4">
                        <w:pPr>
                          <w:pStyle w:val="Caption"/>
                          <w:rPr>
                            <w:sz w:val="24"/>
                            <w:szCs w:val="24"/>
                          </w:rPr>
                        </w:pPr>
                        <w:bookmarkStart w:id="39" w:name="_Toc525222861"/>
                        <w:r>
                          <w:t xml:space="preserve">Figure 4.3 </w:t>
                        </w:r>
                        <w:r w:rsidRPr="009C0068">
                          <w:t>Heterogeneous clathrin dynamics maps the tensio</w:t>
                        </w:r>
                        <w:r>
                          <w:t>n gradient in protruding cells.</w:t>
                        </w:r>
                        <w:bookmarkEnd w:id="39"/>
                      </w:p>
                    </w:txbxContent>
                  </v:textbox>
                </v:shape>
                <w10:wrap type="topAndBottom"/>
              </v:group>
            </w:pict>
          </mc:Fallback>
        </mc:AlternateContent>
      </w:r>
      <w:r w:rsidR="001D5DA8">
        <w:t>Continued</w:t>
      </w:r>
    </w:p>
    <w:p w:rsidR="00E753FC" w:rsidRDefault="00E753FC" w:rsidP="00E753FC">
      <w:r>
        <w:rPr>
          <w:noProof/>
        </w:rPr>
        <w:lastRenderedPageBreak/>
        <mc:AlternateContent>
          <mc:Choice Requires="wps">
            <w:drawing>
              <wp:anchor distT="45720" distB="45720" distL="114300" distR="114300" simplePos="0" relativeHeight="251797504" behindDoc="0" locked="0" layoutInCell="1" allowOverlap="1" wp14:anchorId="13A37FD5" wp14:editId="026BC9E0">
                <wp:simplePos x="0" y="0"/>
                <wp:positionH relativeFrom="column">
                  <wp:posOffset>1706</wp:posOffset>
                </wp:positionH>
                <wp:positionV relativeFrom="paragraph">
                  <wp:posOffset>231102</wp:posOffset>
                </wp:positionV>
                <wp:extent cx="548640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B40653" w:rsidRPr="00FD3F8F" w:rsidRDefault="00B40653"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w:t>
                            </w:r>
                            <w:proofErr w:type="gramStart"/>
                            <w:r w:rsidRPr="00FD3F8F">
                              <w:rPr>
                                <w:sz w:val="20"/>
                              </w:rPr>
                              <w:t>are randomly exchanged</w:t>
                            </w:r>
                            <w:proofErr w:type="gramEnd"/>
                            <w:r w:rsidRPr="00FD3F8F">
                              <w:rPr>
                                <w:sz w:val="20"/>
                              </w:rPr>
                              <w:t xml:space="preserve">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 xml:space="preserve">on rate. </w:t>
                            </w:r>
                            <w:proofErr w:type="gramStart"/>
                            <w:r>
                              <w:rPr>
                                <w:sz w:val="20"/>
                              </w:rPr>
                              <w:t>p</w:t>
                            </w:r>
                            <w:proofErr w:type="gramEnd"/>
                            <w:r>
                              <w:rPr>
                                <w:sz w:val="20"/>
                              </w:rPr>
                              <w:t xml:space="preserve"> values were obtained</w:t>
                            </w:r>
                            <w:r w:rsidRPr="00FD3F8F">
                              <w:rPr>
                                <w:sz w:val="20"/>
                              </w:rPr>
                              <w:t xml:space="preserve">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A37FD5" id="_x0000_s1056" type="#_x0000_t202" style="position:absolute;margin-left:.15pt;margin-top:18.2pt;width:6in;height:110.6pt;z-index:251797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7uJAIAACYEAAAOAAAAZHJzL2Uyb0RvYy54bWysU9uO2yAQfa/Uf0C8N77IySZWnNU221SV&#10;thdptx+AMY5RMUOBxE6/vgNO0mj7VpUHBMxwmDnnsL4fe0WOwjoJuqLZLKVEaA6N1PuKfn/ZvVtS&#10;4jzTDVOgRUVPwtH7zds368GUIocOVCMsQRDtysFUtPPelEnieCd65mZghMZgC7ZnHrd2nzSWDYje&#10;qyRP00UygG2MBS6cw9PHKUg3Eb9tBfdf29YJT1RFsTYfZxvnOszJZs3KvWWmk/xcBvuHKnomNT56&#10;hXpknpGDlX9B9ZJbcND6GYc+gbaVXMQesJssfdXNc8eMiL0gOc5caXL/D5Z/OX6zRDYVze/mlGjW&#10;o0gvYvTkPYwkD/wMxpWY9mww0Y94jDrHXp15Av7DEQ3bjum9eLAWhk6wBuvLws3k5uqE4wJIPXyG&#10;Bp9hBw8RaGxtH8hDOgiio06nqzahFI6H82K5KFIMcYxlRVos8qhewsrLdWOd/yigJ2FRUYviR3h2&#10;fHI+lMPKS0p4zYGSzU4qFTd2X2+VJUeGRtnFETt4laY0GSq6mufziKwh3I8e6qVHIyvZV3SZhjFZ&#10;K9DxQTcxxTOppjVWovSZn0DJRI4f6zFKka0uvNfQnJAxC5Nx8aPhogP7i5IBTVtR9/PArKBEfdLI&#10;+ioriuDyuCnmd0gRsbeR+jbCNEeoinpKpuXWx58R+TAPqM5ORt6CjFMl55rRjJHO88cJbr/dx6w/&#10;33vzGwAA//8DAFBLAwQUAAYACAAAACEAjjffz9wAAAAHAQAADwAAAGRycy9kb3ducmV2LnhtbEyO&#10;zU7DMBCE70i8g7VI3KhDaUMV4lQVFRcOSBQkOLrx5kfYa8t20/D2LCe4jLQzo9mv3s7OigljGj0p&#10;uF0UIJBab0bqFby/Pd1sQKSsyWjrCRV8Y4Jtc3lR68r4M73idMi94BFKlVYw5BwqKVM7oNNp4QMS&#10;Z52PTmc+Yy9N1Gced1Yui6KUTo/EHwYd8HHA9utwcgo+3DCafXz57Iyd9s/dbh3mGJS6vpp3DyAy&#10;zvmvDL/4jA4NMx39iUwSVsEd91jLFQhON+WKjaOC5fq+BNnU8j9/8wMAAP//AwBQSwECLQAUAAYA&#10;CAAAACEAtoM4kv4AAADhAQAAEwAAAAAAAAAAAAAAAAAAAAAAW0NvbnRlbnRfVHlwZXNdLnhtbFBL&#10;AQItABQABgAIAAAAIQA4/SH/1gAAAJQBAAALAAAAAAAAAAAAAAAAAC8BAABfcmVscy8ucmVsc1BL&#10;AQItABQABgAIAAAAIQCYg/7uJAIAACYEAAAOAAAAAAAAAAAAAAAAAC4CAABkcnMvZTJvRG9jLnht&#10;bFBLAQItABQABgAIAAAAIQCON9/P3AAAAAcBAAAPAAAAAAAAAAAAAAAAAH4EAABkcnMvZG93bnJl&#10;di54bWxQSwUGAAAAAAQABADzAAAAhwUAAAAA&#10;" stroked="f">
                <v:textbox style="mso-fit-shape-to-text:t">
                  <w:txbxContent>
                    <w:p w:rsidR="00B40653" w:rsidRPr="00FD3F8F" w:rsidRDefault="00B40653"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w:t>
                      </w:r>
                      <w:proofErr w:type="gramStart"/>
                      <w:r w:rsidRPr="00FD3F8F">
                        <w:rPr>
                          <w:sz w:val="20"/>
                        </w:rPr>
                        <w:t>are randomly exchanged</w:t>
                      </w:r>
                      <w:proofErr w:type="gramEnd"/>
                      <w:r w:rsidRPr="00FD3F8F">
                        <w:rPr>
                          <w:sz w:val="20"/>
                        </w:rPr>
                        <w:t xml:space="preserve">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 xml:space="preserve">on rate. </w:t>
                      </w:r>
                      <w:proofErr w:type="gramStart"/>
                      <w:r>
                        <w:rPr>
                          <w:sz w:val="20"/>
                        </w:rPr>
                        <w:t>p</w:t>
                      </w:r>
                      <w:proofErr w:type="gramEnd"/>
                      <w:r>
                        <w:rPr>
                          <w:sz w:val="20"/>
                        </w:rPr>
                        <w:t xml:space="preserve"> values were obtained</w:t>
                      </w:r>
                      <w:r w:rsidRPr="00FD3F8F">
                        <w:rPr>
                          <w:sz w:val="20"/>
                        </w:rPr>
                        <w:t xml:space="preserve"> using the two-tailed t test.</w:t>
                      </w:r>
                    </w:p>
                  </w:txbxContent>
                </v:textbox>
                <w10:wrap type="square"/>
              </v:shape>
            </w:pict>
          </mc:Fallback>
        </mc:AlternateContent>
      </w:r>
      <w:r>
        <w:t>Figure 4.3: Continued</w:t>
      </w:r>
    </w:p>
    <w:p w:rsidR="00E753FC" w:rsidRDefault="00E753FC" w:rsidP="00E753FC"/>
    <w:p w:rsidR="00672FA4" w:rsidRDefault="00A9262D" w:rsidP="00A9262D">
      <w:pPr>
        <w:ind w:firstLine="720"/>
      </w:pPr>
      <w:r w:rsidRPr="00A9262D">
        <w:t xml:space="preserve">Tether force measurements revealed a significant front-to-rear tension gradient at the </w:t>
      </w:r>
      <w:proofErr w:type="spellStart"/>
      <w:r w:rsidRPr="00A9262D">
        <w:t>lamellipodial</w:t>
      </w:r>
      <w:proofErr w:type="spellEnd"/>
      <w:r w:rsidRPr="00A9262D">
        <w:t xml:space="preserve"> fragments of migrating </w:t>
      </w:r>
      <w:proofErr w:type="spellStart"/>
      <w:r w:rsidRPr="00A9262D">
        <w:t>keratocytes</w:t>
      </w:r>
      <w:proofErr w:type="spellEnd"/>
      <w:r w:rsidRPr="00A9262D">
        <w:t xml:space="preserve"> (</w:t>
      </w:r>
      <w:proofErr w:type="spellStart"/>
      <w:r w:rsidRPr="00A9262D">
        <w:t>Lieber</w:t>
      </w:r>
      <w:proofErr w:type="spellEnd"/>
      <w:r w:rsidRPr="00A9262D">
        <w:t xml:space="preserve"> et al., 2015). Such fragments cannot be isolated from migrating astrocytes for tension measurements. However, at the dorsal surface of these cells, we detected significant spatial heterogeneity in CME dynamics accompanying the expected tension gradient. Clathrin coats originating in the proximity of the leading edge have longer lifetimes (69 ± 51 s [leading edge] vs. 58 ± 39 s [lamella], p &lt; 0.001; Figure </w:t>
      </w:r>
      <w:r w:rsidR="002C5A95">
        <w:t>4.</w:t>
      </w:r>
      <w:r w:rsidRPr="00A9262D">
        <w:t>4</w:t>
      </w:r>
      <w:r w:rsidR="00FC094B">
        <w:t xml:space="preserve"> </w:t>
      </w:r>
      <w:r w:rsidRPr="00A9262D">
        <w:t xml:space="preserve">D) and narrower growth rate distributions (0.035 ± 0.003 [leading edge] vs. 0.041 ± 0.005 [lamella], p &lt; 0.02; Figure </w:t>
      </w:r>
      <w:r w:rsidR="002C5A95">
        <w:t>4.</w:t>
      </w:r>
      <w:r w:rsidRPr="00A9262D">
        <w:t>4</w:t>
      </w:r>
      <w:r w:rsidR="00FC094B">
        <w:t xml:space="preserve"> </w:t>
      </w:r>
      <w:r w:rsidRPr="00A9262D">
        <w:t xml:space="preserve">E). As a visualization tool for the spatial distribution of the clathrin dynamics, we generated growth rate maps in which each pixel </w:t>
      </w:r>
      <w:proofErr w:type="gramStart"/>
      <w:r w:rsidRPr="00A9262D">
        <w:t>is given</w:t>
      </w:r>
      <w:proofErr w:type="gramEnd"/>
      <w:r w:rsidRPr="00A9262D">
        <w:t xml:space="preserve"> the value of the SD of the growth rates detected in a circular neighborhood. In this representation, regions of the cell that have slower clathrin dynamics have smaller SD values</w:t>
      </w:r>
      <w:r>
        <w:t xml:space="preserve"> </w:t>
      </w:r>
      <w:r w:rsidRPr="00A9262D">
        <w:t xml:space="preserve">(Figure </w:t>
      </w:r>
      <w:r w:rsidR="002C5A95">
        <w:t>4.</w:t>
      </w:r>
      <w:r w:rsidRPr="00A9262D">
        <w:t>4</w:t>
      </w:r>
      <w:r w:rsidR="00FC094B">
        <w:t xml:space="preserve"> </w:t>
      </w:r>
      <w:r w:rsidRPr="00A9262D">
        <w:t>C). A comparative analysis of clathrin coat initiation and dissolution densities at the two regions is infeasible due to the complex three-dimensional (3D) geometries of the membrane ruffles appearing at the leading edge (</w:t>
      </w:r>
      <w:proofErr w:type="spellStart"/>
      <w:r w:rsidRPr="00A9262D">
        <w:t>Kural</w:t>
      </w:r>
      <w:proofErr w:type="spellEnd"/>
      <w:r w:rsidRPr="00A9262D">
        <w:t xml:space="preserve"> et al., 2015). Collectively, our results demonstrate that the cellular </w:t>
      </w:r>
      <w:r w:rsidRPr="00A9262D">
        <w:lastRenderedPageBreak/>
        <w:t>processes associated with spatial divergences in plasma membrane tension increase the heterogeneity of CME in cells.</w:t>
      </w:r>
    </w:p>
    <w:p w:rsidR="00672FA4" w:rsidRDefault="00672FA4">
      <w:pPr>
        <w:spacing w:line="240" w:lineRule="auto"/>
      </w:pPr>
      <w:r>
        <w:br w:type="page"/>
      </w:r>
    </w:p>
    <w:p w:rsidR="00672FA4" w:rsidRDefault="00672FA4" w:rsidP="00A9262D">
      <w:pPr>
        <w:ind w:firstLine="720"/>
      </w:pPr>
      <w:r>
        <w:rPr>
          <w:noProof/>
        </w:rPr>
        <w:lastRenderedPageBreak/>
        <mc:AlternateContent>
          <mc:Choice Requires="wpg">
            <w:drawing>
              <wp:anchor distT="0" distB="0" distL="114300" distR="114300" simplePos="0" relativeHeight="251805696" behindDoc="0" locked="0" layoutInCell="1" allowOverlap="1">
                <wp:simplePos x="0" y="0"/>
                <wp:positionH relativeFrom="column">
                  <wp:posOffset>-2362</wp:posOffset>
                </wp:positionH>
                <wp:positionV relativeFrom="paragraph">
                  <wp:posOffset>660</wp:posOffset>
                </wp:positionV>
                <wp:extent cx="5482590" cy="5947410"/>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5482590" cy="5947410"/>
                          <a:chOff x="0" y="0"/>
                          <a:chExt cx="5482590" cy="5947410"/>
                        </a:xfrm>
                      </wpg:grpSpPr>
                      <wpg:grpSp>
                        <wpg:cNvPr id="278" name="Group 278"/>
                        <wpg:cNvGrpSpPr/>
                        <wpg:grpSpPr>
                          <a:xfrm>
                            <a:off x="0" y="0"/>
                            <a:ext cx="5458968" cy="2927445"/>
                            <a:chOff x="0" y="0"/>
                            <a:chExt cx="5458968" cy="2927445"/>
                          </a:xfrm>
                        </wpg:grpSpPr>
                        <wps:wsp>
                          <wps:cNvPr id="276" name="object 3"/>
                          <wps:cNvSpPr>
                            <a:spLocks noChangeAspect="1"/>
                          </wps:cNvSpPr>
                          <wps:spPr>
                            <a:xfrm>
                              <a:off x="0" y="184245"/>
                              <a:ext cx="5458968" cy="2743200"/>
                            </a:xfrm>
                            <a:prstGeom prst="rect">
                              <a:avLst/>
                            </a:prstGeom>
                            <a:blipFill>
                              <a:blip r:embed="rId67" cstate="print"/>
                              <a:srcRect/>
                              <a:stretch>
                                <a:fillRect b="-164706"/>
                              </a:stretch>
                            </a:blipFill>
                          </wps:spPr>
                          <wps:bodyPr wrap="square" lIns="0" tIns="0" rIns="0" bIns="0" rtlCol="0"/>
                        </wps:wsp>
                        <wps:wsp>
                          <wps:cNvPr id="277" name="Text Box 277"/>
                          <wps:cNvSpPr txBox="1"/>
                          <wps:spPr>
                            <a:xfrm>
                              <a:off x="0" y="0"/>
                              <a:ext cx="5458460" cy="182880"/>
                            </a:xfrm>
                            <a:prstGeom prst="rect">
                              <a:avLst/>
                            </a:prstGeom>
                            <a:solidFill>
                              <a:prstClr val="white"/>
                            </a:solidFill>
                            <a:ln>
                              <a:noFill/>
                            </a:ln>
                          </wps:spPr>
                          <wps:txbx>
                            <w:txbxContent>
                              <w:p w:rsidR="00B40653" w:rsidRPr="006E5CDB" w:rsidRDefault="00B40653" w:rsidP="008E6CA4">
                                <w:pPr>
                                  <w:pStyle w:val="Caption"/>
                                  <w:rPr>
                                    <w:sz w:val="24"/>
                                    <w:szCs w:val="24"/>
                                  </w:rPr>
                                </w:pPr>
                                <w:bookmarkStart w:id="40" w:name="_Toc525222862"/>
                                <w:r>
                                  <w:t xml:space="preserve">Figure 4.4 </w:t>
                                </w:r>
                                <w:r w:rsidRPr="006F56DA">
                                  <w:t>Heterogeneous CME during in vi</w:t>
                                </w:r>
                                <w:r>
                                  <w:t>tro and in vivo cell migration.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 name="Text Box 2"/>
                        <wps:cNvSpPr txBox="1">
                          <a:spLocks noChangeArrowheads="1"/>
                        </wps:cNvSpPr>
                        <wps:spPr bwMode="auto">
                          <a:xfrm>
                            <a:off x="0" y="2926080"/>
                            <a:ext cx="5482590" cy="3021330"/>
                          </a:xfrm>
                          <a:prstGeom prst="rect">
                            <a:avLst/>
                          </a:prstGeom>
                          <a:solidFill>
                            <a:srgbClr val="FFFFFF"/>
                          </a:solidFill>
                          <a:ln w="9525">
                            <a:noFill/>
                            <a:miter lim="800000"/>
                            <a:headEnd/>
                            <a:tailEnd/>
                          </a:ln>
                        </wps:spPr>
                        <wps:txbx>
                          <w:txbxContent>
                            <w:p w:rsidR="00B40653" w:rsidRPr="00672FA4" w:rsidRDefault="00B40653"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w:t>
                              </w:r>
                              <w:proofErr w:type="gramStart"/>
                              <w:r w:rsidRPr="00672FA4">
                                <w:rPr>
                                  <w:sz w:val="20"/>
                                </w:rPr>
                                <w:t>A</w:t>
                              </w:r>
                              <w:proofErr w:type="gramEnd"/>
                              <w:r w:rsidRPr="00672FA4">
                                <w:rPr>
                                  <w:sz w:val="20"/>
                                </w:rPr>
                                <w:t xml:space="preserve"> are </w:t>
                              </w:r>
                              <w:r>
                                <w:rPr>
                                  <w:sz w:val="20"/>
                                </w:rPr>
                                <w:t xml:space="preserve">color-coded according to their </w:t>
                              </w:r>
                              <w:r w:rsidRPr="00672FA4">
                                <w:rPr>
                                  <w:sz w:val="20"/>
                                </w:rPr>
                                <w:t xml:space="preserve">z-position relative to the substrate. (C) Growth rate map of the dorsal surface </w:t>
                              </w:r>
                              <w:proofErr w:type="gramStart"/>
                              <w:r w:rsidRPr="00672FA4">
                                <w:rPr>
                                  <w:sz w:val="20"/>
                                </w:rPr>
                                <w:t>is created</w:t>
                              </w:r>
                              <w:proofErr w:type="gramEnd"/>
                              <w:r w:rsidRPr="00672FA4">
                                <w:rPr>
                                  <w:sz w:val="20"/>
                                </w:rPr>
                                <w:t xml:space="preserve"> by calculating the SD of clathrin growth rates within a 4.8-µm radius. SD values are lower </w:t>
                              </w:r>
                              <w:proofErr w:type="gramStart"/>
                              <w:r w:rsidRPr="00672FA4">
                                <w:rPr>
                                  <w:sz w:val="20"/>
                                </w:rPr>
                                <w:t>in the vicinity of</w:t>
                              </w:r>
                              <w:proofErr w:type="gramEnd"/>
                              <w:r w:rsidRPr="00672FA4">
                                <w:rPr>
                                  <w:sz w:val="20"/>
                                </w:rPr>
                                <w:t xml:space="preserve">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w:t>
                              </w:r>
                              <w:proofErr w:type="spellStart"/>
                              <w:r>
                                <w:rPr>
                                  <w:sz w:val="20"/>
                                </w:rPr>
                                <w:t>N</w:t>
                              </w:r>
                              <w:r w:rsidRPr="00672FA4">
                                <w:rPr>
                                  <w:sz w:val="20"/>
                                  <w:vertAlign w:val="subscript"/>
                                </w:rPr>
                                <w:t>traces</w:t>
                              </w:r>
                              <w:proofErr w:type="spellEnd"/>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w:t>
                              </w:r>
                              <w:proofErr w:type="gramStart"/>
                              <w:r w:rsidRPr="00672FA4">
                                <w:rPr>
                                  <w:sz w:val="20"/>
                                </w:rPr>
                                <w:t>p</w:t>
                              </w:r>
                              <w:proofErr w:type="gramEnd"/>
                              <w:r w:rsidRPr="00672FA4">
                                <w:rPr>
                                  <w:sz w:val="20"/>
                                </w:rPr>
                                <w:t xml:space="preserve"> value was obtained using the two-tailed t test.</w:t>
                              </w:r>
                              <w:r>
                                <w:rPr>
                                  <w:sz w:val="20"/>
                                </w:rPr>
                                <w:t xml:space="preserve"> </w:t>
                              </w:r>
                              <w:r w:rsidRPr="00672FA4">
                                <w:rPr>
                                  <w:sz w:val="20"/>
                                </w:rPr>
                                <w:t xml:space="preserve">(F) </w:t>
                              </w:r>
                              <w:proofErr w:type="spellStart"/>
                              <w:r w:rsidRPr="00672FA4">
                                <w:rPr>
                                  <w:sz w:val="20"/>
                                </w:rPr>
                                <w:t>Hemocytes</w:t>
                              </w:r>
                              <w:proofErr w:type="spellEnd"/>
                              <w:r w:rsidRPr="00672FA4">
                                <w:rPr>
                                  <w:sz w:val="20"/>
                                </w:rPr>
                                <w:t xml:space="preserve"> expressing clathrin-GFP (green) and CD4-tdTomato (red) </w:t>
                              </w:r>
                              <w:proofErr w:type="gramStart"/>
                              <w:r w:rsidRPr="00672FA4">
                                <w:rPr>
                                  <w:sz w:val="20"/>
                                </w:rPr>
                                <w:t>are imaged</w:t>
                              </w:r>
                              <w:proofErr w:type="gramEnd"/>
                              <w:r>
                                <w:rPr>
                                  <w:sz w:val="20"/>
                                </w:rPr>
                                <w:t xml:space="preserve"> at the ventral surface of late</w:t>
                              </w:r>
                              <w:r w:rsidRPr="00672FA4">
                                <w:rPr>
                                  <w:sz w:val="20"/>
                                </w:rPr>
                                <w:t xml:space="preserve"> Drosophila embryos. (G) CD4 signal </w:t>
                              </w:r>
                              <w:proofErr w:type="gramStart"/>
                              <w:r w:rsidRPr="00672FA4">
                                <w:rPr>
                                  <w:sz w:val="20"/>
                                </w:rPr>
                                <w:t>is used</w:t>
                              </w:r>
                              <w:proofErr w:type="gramEnd"/>
                              <w:r w:rsidRPr="00672FA4">
                                <w:rPr>
                                  <w:sz w:val="20"/>
                                </w:rPr>
                                <w:t xml:space="preserve"> to generate a 3D mask representing the surf</w:t>
                              </w:r>
                              <w:r>
                                <w:rPr>
                                  <w:sz w:val="20"/>
                                </w:rPr>
                                <w:t xml:space="preserve">ace of the </w:t>
                              </w:r>
                              <w:proofErr w:type="spellStart"/>
                              <w:r>
                                <w:rPr>
                                  <w:sz w:val="20"/>
                                </w:rPr>
                                <w:t>hemocyte</w:t>
                              </w:r>
                              <w:proofErr w:type="spellEnd"/>
                              <w:r>
                                <w:rPr>
                                  <w:sz w:val="20"/>
                                </w:rPr>
                                <w:t xml:space="preserve">. Positions </w:t>
                              </w:r>
                              <w:r w:rsidRPr="00672FA4">
                                <w:rPr>
                                  <w:sz w:val="20"/>
                                </w:rPr>
                                <w:t xml:space="preserve">of the clathrin coats within 320-nm neighborhood of the surface </w:t>
                              </w:r>
                              <w:proofErr w:type="gramStart"/>
                              <w:r w:rsidRPr="00672FA4">
                                <w:rPr>
                                  <w:sz w:val="20"/>
                                </w:rPr>
                                <w:t>are shown</w:t>
                              </w:r>
                              <w:proofErr w:type="gramEnd"/>
                              <w:r w:rsidRPr="00672FA4">
                                <w:rPr>
                                  <w:sz w:val="20"/>
                                </w:rPr>
                                <w:t xml:space="preserve"> with green dot</w:t>
                              </w:r>
                              <w:r>
                                <w:rPr>
                                  <w:sz w:val="20"/>
                                </w:rPr>
                                <w:t xml:space="preserve">s. (H, I) Grayscale represents </w:t>
                              </w:r>
                              <w:r w:rsidRPr="00672FA4">
                                <w:rPr>
                                  <w:sz w:val="20"/>
                                </w:rPr>
                                <w:t xml:space="preserve">the thickness of the </w:t>
                              </w:r>
                              <w:proofErr w:type="spellStart"/>
                              <w:r w:rsidRPr="00672FA4">
                                <w:rPr>
                                  <w:sz w:val="20"/>
                                </w:rPr>
                                <w:t>hemocyte</w:t>
                              </w:r>
                              <w:proofErr w:type="spellEnd"/>
                              <w:r w:rsidRPr="00672FA4">
                                <w:rPr>
                                  <w:sz w:val="20"/>
                                </w:rPr>
                                <w:t>. Endocytic clathrin coats are color coded according to t</w:t>
                              </w:r>
                              <w:r>
                                <w:rPr>
                                  <w:sz w:val="20"/>
                                </w:rPr>
                                <w:t>heir z-positions in H and local</w:t>
                              </w:r>
                              <w:r w:rsidRPr="00672FA4">
                                <w:rPr>
                                  <w:sz w:val="20"/>
                                </w:rPr>
                                <w:t xml:space="preserve"> density of clathrin spots calculated within a 5-µm cube in I. (J) </w:t>
                              </w:r>
                              <w:proofErr w:type="gramStart"/>
                              <w:r w:rsidRPr="00672FA4">
                                <w:rPr>
                                  <w:sz w:val="20"/>
                                </w:rPr>
                                <w:t>Each</w:t>
                              </w:r>
                              <w:proofErr w:type="gramEnd"/>
                              <w:r w:rsidRPr="00672FA4">
                                <w:rPr>
                                  <w:sz w:val="20"/>
                                </w:rPr>
                                <w:t xml:space="preserve"> pixel in the </w:t>
                              </w:r>
                              <w:proofErr w:type="spellStart"/>
                              <w:r w:rsidRPr="00672FA4">
                                <w:rPr>
                                  <w:sz w:val="20"/>
                                </w:rPr>
                                <w:t>hemoc</w:t>
                              </w:r>
                              <w:r>
                                <w:rPr>
                                  <w:sz w:val="20"/>
                                </w:rPr>
                                <w:t>yte</w:t>
                              </w:r>
                              <w:proofErr w:type="spellEnd"/>
                              <w:r>
                                <w:rPr>
                                  <w:sz w:val="20"/>
                                </w:rPr>
                                <w:t xml:space="preserve"> image is color coded</w:t>
                              </w:r>
                              <w:r w:rsidRPr="00672FA4">
                                <w:rPr>
                                  <w:sz w:val="20"/>
                                </w:rPr>
                                <w:t xml:space="preserve"> according to its average distance to the three closest clathrin</w:t>
                              </w:r>
                              <w:r>
                                <w:rPr>
                                  <w:sz w:val="20"/>
                                </w:rPr>
                                <w:t xml:space="preserve"> coats. Scale bars in H–J are 8</w:t>
                              </w:r>
                              <w:r w:rsidRPr="00672FA4">
                                <w:rPr>
                                  <w:sz w:val="20"/>
                                </w:rPr>
                                <w:t>µm.</w:t>
                              </w:r>
                            </w:p>
                          </w:txbxContent>
                        </wps:txbx>
                        <wps:bodyPr rot="0" vert="horz" wrap="square" lIns="91440" tIns="45720" rIns="91440" bIns="45720" anchor="t" anchorCtr="0">
                          <a:spAutoFit/>
                        </wps:bodyPr>
                      </wps:wsp>
                    </wpg:wgp>
                  </a:graphicData>
                </a:graphic>
              </wp:anchor>
            </w:drawing>
          </mc:Choice>
          <mc:Fallback>
            <w:pict>
              <v:group id="Group 7" o:spid="_x0000_s1057" style="position:absolute;left:0;text-align:left;margin-left:-.2pt;margin-top:.05pt;width:431.7pt;height:468.3pt;z-index:251805696;mso-position-horizontal-relative:text;mso-position-vertical-relative:text" coordsize="54825,59474"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OdcJsDBAAAhAsAAA4AAABkcnMvZTJvRG9jLnhtbLxW227bOBB9L7D/QPC9&#10;sSXLNyFK4U3qoEDaBpss+kxTlKVdiWRJOnL69Z2hbobj1kBa1A8ybyJnzpxzqMt3+6okT8LYQsmE&#10;BhdjSoTkKi3kNqH/Pq7fLiixjsmUlUqKhD4LS99d/fXmstaxCFWuylQYAptIG9c6oblzOh6NLM9F&#10;xeyF0kLCZKZMxRx0zXaUGlbD7lU5Csfj2ahWJtVGcWEtjN40k/TK759lgrvPWWaFI2VCITbnn8Y/&#10;N/gcXV2yeGuYzgvehsFeEUXFCgmH9lvdMMfIzhQvtqoKbpRVmbvgqhqpLCu48DlANsH4KJtbo3ba&#10;57KN663uYQJoj3B69bb809O9IUWa0DklklVQIn8qmSM0td7GsOLW6Ad9b9qBbdPDbPeZqfAf8iB7&#10;D+pzD6rYO8JhcBotwukSsOcwN11G8yhoYec51ObFezx/f+bNUXfwCOPrw+k7fdxtZuEcSHiYGw78&#10;tuymi+UM9sfswmU4j6JpQ6rz2Z1+84fZgUDswAH7axx4yJkWnloWK9wjNeuQUpv/QDxk0gDlFyEH&#10;sNpW3yn+vyVSXedMbsXKalgK6se1UJODxdix7WsnyRIsorBDbGDMITLzaAJC91t3dWexNtbdClUR&#10;bCTUwPlefuzpzjqMYliCEW/KQq+LsuzarZLAB450dMJvGo3eKL6rhHSN6RhRMgeOZ/NCW0pMLKqN&#10;AA2ZD2kAVADDcyAkbQrpGjJYw/+BGCEygM8Z4XiOzQxiwnECXvQ2mEXz8axNtF8EmQzRe3AbPBHZ&#10;jUqfoXI12FdC7dcdM4KS8oMEbqDXdQ3TNTZdw7jyWnlH7CoG1ELZ/BGO9U7ziBX/W+1JOG/tpqcO&#10;cXuYaDl1lkWtoRwSKJq1lhMswsXiF/ljVVmkHYGQctelIU8MEKzzwomuZoerSokFlgrfagiJI0cF&#10;dPvN3ptv6AM8qKlRQGvIwGq+LuDAO2bdPTNwN8Eg3LfuMzyyUtUJVW2LklyZb6fGcT1QHWbpK8gi&#10;d5UnCzAboml5QwYKkcyo6gtcwys8BcJjksNZCXVd89pBDybgGuditfJtuP40c3fyQXOsMoKFwD7u&#10;vzCjW1k7KOgn1VkVi4/U3axtYF7tnMoKL/0BxRZvz+3hrvhDPO+ddGA58gSjA8NFLx04jjm8cFVj&#10;VJ0LloKaf+KsZFN/VCm4DQMEPIwnfRauptm4kQGLB50cXM2TcRhMJr9TKNZsN71Q1v53WikEWLyc&#10;hlMffi8ZFlegLUPKokroYow/fJ3FCMp7mfq2Y0XZtMEof6owj+HADdIp7Jw4lkEUAXcbN42m8xA6&#10;jaO2M42rtjM/4n5TYWTp+ixL4VPP32DtZyl+Sx72PauHj+er7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B4vVyU3gAAAAYBAAAPAAAAZHJzL2Rvd25yZXYueG1sTI/BTsMwEETvSPyD&#10;tUjcWicEQglxqqoCTlUlWiTEbRtvk6ixHcVukv492xMcZ2c08zZfTqYVA/W+cVZBPI9AkC2dbmyl&#10;4Gv/PluA8AGtxtZZUnAhD8vi9ibHTLvRftKwC5XgEuszVFCH0GVS+rImg37uOrLsHV1vMLDsK6l7&#10;HLnctPIhilJpsLG8UGNH65rK0+5sFHyMOK6S+G3YnI7ry8/+afu9iUmp+7tp9Qoi0BT+wnDFZ3Qo&#10;mOngzlZ70SqYPXLwehZsLtKEHzsoeEnSZ5BFLv/jF78AAAD//wMAUEsDBAoAAAAAAAAAIQCgkqH9&#10;EfEPABHxDwAUAAAAZHJzL21lZGlhL2ltYWdlMS5qcGf/2P/gABBKRklGAAEBAQBgAGAAAP/bAEMA&#10;AwICAwICAwMDAwQDAwQFCAUFBAQFCgcHBggMCgwMCwoLCw0OEhANDhEOCwsQFhARExQVFRUMDxcY&#10;FhQYEhQVFP/bAEMBAwQEBQQFCQUFCRQNCw0UFBQUFBQUFBQUFBQUFBQUFBQUFBQUFBQUFBQUFBQU&#10;FBQUFBQUFBQUFBQUFBQUFBQUFP/AABEIDd8K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x/E/iOx8IeHNT1vVJhBp+nwPc3En&#10;oirk0AbFFfJMf/BTz4FSz+X/AMJN/Hj/AFdfUPh3XrHxVoVjrGmTfaLC+hS5t5R/GjDcpoA1aKKK&#10;ACiiigAooooAKKKKACiiigAooooAKKKKACiiigAooooAKKKKACiiigAooooAKKKKACiiigAooooA&#10;KKKKACiiigAooooAKKKKACiiigAooooAKKKKACiivnT9q/8AbO8M/slnQf8AhINLv9SGsb/L+x4+&#10;TbQB9F0V+eX/AA+h+GH/AELGt/8AjtH/AA+h+GH/AELGt/8AjtAH6G0V+e9r/wAFm/hXLP8A6R4f&#10;1yCL2jVq90+A/wC378Ivj5NFaaXr/wDY+ryv5celavthlkP+x/eoA+lKKKKACiiigAooooAKKKKA&#10;CiiigAooooAKKKKACiiigAooooAKKKKACiiigAooooAKKKKACiiigAooooAKKKKACiiigAooooAK&#10;KKKACiiigAooooAKKKKACiiigAooooAKKKKACiiigAooooAKKKKACiiigAooooAKK+c/2m/24fhz&#10;+zBBDba5eHVPEEvEek6cVeaP5fvP/dWvzd+KX/BX/wCKfi6YxeF9N07wnaq7eXLDumlkH8O7dQB+&#10;11Ffz7/8PIP2i/8AWf8ACf3f/gNH/wDE17J8Iv8AgsJ8SfCbWdn4w0y08WWfmL9ouj+6udn8W3b8&#10;tAH7SUV45+zr+1J4I/ab8LHVvCepf6VH/wAfOlzMv2m2/wB9a9joAKKKKACiiigAooooAKKKKACi&#10;iigAooooAKKKKACiiigAooooAKKKKACiiigAooooAKKKKACiiigAooooAKKKKACiiigAooooAKKK&#10;KACiiigAooooAKKKKACiiigAooooAKKKKACiiigAooooAKKKKACiiigAoor55/aT/bX8Afsva3pm&#10;l+Lxfm51GFpYvscW/Cg0AfQ1FfDP/D374If9Rv8A8BaP+Hv3wQ/6jf8A4C0Afc1FfEmk/wDBXD4H&#10;6pffZpJ9Vsx/z1nttq17t8Nv2ufhF8U5rOz8PeOdJvdQuv8AV2BmVZv++aAPZaKKKACiiigAoooo&#10;AKKKKACiiigAooooAKKKKACiiigAooooAKKKKACiiigAooooAKKKKACiiigAooooAKKKKACiiigA&#10;ooooAKKKKACiiigAooooAKKKKACiiigAooooAKKKKACiiigAooooAKKKKACiiigAooooAKKKKACi&#10;iigAooooAKKKKACiiigAooooAKKKKACiiigAooooAKKKKACiiigAooooAKK8C/bN/aI1b9mb4STe&#10;L9H0e11m5jmWLybyVkTn/dr8+v8Ah9r44/6J/on/AIEy0AfsFRX4/f8AD7Txx/0T/RP/AAJlo/4f&#10;aeOP+if6J/4Ey0AfsDRX4/f8PtPHH/RP9E/8CZa2vBX/AAWT8b+KPGOi6O/gDQ4Ir69itpJRcy7h&#10;ubbQB+s9FV7WUTW8Uv8AfRTVigAooooAKKKKACiiigAooooAKKKKACiiigAooooAKKKKACiiigAo&#10;oooAKKKKACiiigAooooAKKKKACiiigAooooAKKKKACiiigAooooAKKKKACiiigAooooAKKKKACii&#10;igAooooAKKKKAGMtGyh+9PoAZso2U+igAooooAK+Cf8Agrp8Zz4D+Bdl4UsLuWz1XxDOB+67wL/r&#10;Fr72r8FP+Cl/xvk+NH7SN7YabqZ1HQNDC2VlGBwkn/LT/wAeoA8FvPgp4mtfg9ZfEf7DL/wjV1dt&#10;Zfav4d61+yH/AASx+O0fxV/Z6g0C9vIptb8Mv9mkh/uQf8s2rCsf2Rra6/4JrDwHcGWa6Nj/AMJD&#10;GIh8/n7fOVa+H/8Agl18apPg3+0kPD+qzxabpXiBGsbvz/lxMv8Aq1/76oA/dKiiigAooooAKKKK&#10;ACiiigAooooAKKKKACiiigAooooAKKKKACiiigAooooAKKKKACiiigAooooAKKKKACiiigAooooA&#10;KKKKACiiigAooooAKKKKACiiigAr8rv+C3H/AB7fDn/fnr9Ua/K7/gtx/wAe3w5/356APnT9hr9h&#10;DSf2udD16/v/ABXeaBLpkixCKC2V9/8A31X1H/w5E8Nf9FK1b/wBjo/4Ip/8ir45/wCu6V+nNAH5&#10;d6n/AMESdJFj/wAS/wCIt2br1ntV2fpXwf8AtHfst+Pf2SPGFnba6QBJ+9s9V06Rth/4F/C1f0aV&#10;8E/8Fi7K1l/Zn0yebAuY9Yi8qT+L7rfLQBq/8EyP2uNS/aA+HV74c8V3UU/ibw8Vijus/PeQFflY&#10;r/eX7tfcNfif/wAEcba5b9pfUZ4/M+yRaPN5p/h5+7X7YUAFFFFABRRRQAUUUUAFFFFABRRRQAUU&#10;UUAFFFFABRXzR8Yvg38b/Fvje81Twt8Xo/CXh8p+7082it5f/Aq+Ufhh43/aC+KX7Rl54H8GfFmX&#10;xZ4P0ORf7Z8SfYVS3j+b5okb+JvSgD9RaKqWcUkNvDHJN50qIu+XH36/PH4+/tB/G+y/bf8A+FX/&#10;AA7vYp7W+sU8u1mi3pZ7l+af/gP3qAP0Zor86fi7pn7QP7F2hWfxHHxGl+I3h6K6Ua9pV3bKnlIz&#10;fei/2a9i/aX/AG1Yvhr8BfCfiXwpZ/bPFPjmOKPQbSX7oeTb8z/7u6gD60or4Ib9nn9qK68If8Jv&#10;J8ZTD41+y/af+EfFsv2Tft3eVXZfs7/toal8Q/2dPGPiDxJo/k+OfBaSW+q6fD9+R1X/AFm3+HdQ&#10;B9i1Uvnkt7OeSJfNlRGKR+tfnV8FdA+M/wC174PHxDj+O8Xh+/ldpLbQNIiV0sk3fKs3+1X0V+yj&#10;4x+MF/4J8Vab8XtM8nxBoc8sVtqsUexL2NVba9AHS/swfFH4g/Erwvr+ofEjwb/wht1Y6jLFZw5/&#10;1sC/x0n7Nf7UGk/tKz+M5dD02aysPD2o/wBnebPw8r/Nltv/AAGvC/2Mvid8Sf2lPgV8S49T8ZfY&#10;fEFtq89jZar9mV/s6fN/BXjn/BK3wD4zvNd8f6pZ+OJbLRLHxE0Wo6ULZX/tF/m/e7v4aAPtb4Bf&#10;FH4i+PfG/j7TPG3g3/hGtL0e98rSrr/n8j/vV7nXx1+xn8c/F3xO+LXxs0zxVrAvdL8Pap5WnxEb&#10;fs8fzV5to3xR+Mn7bvxY8ZaR4D8Tf8K6+G3h6drGXUYYvNubiZT/AA/980AfodRX56/8LX+Ln7Ev&#10;xn8KeGPiX4m/4T/4a+Jp/sVlq00apc28zH+Or/7XP7RXxc8AftW+B/B3w7lh1O112x/d6VNF8hdv&#10;+Wu7/Z+9QB990V+b/wAe/B37RX7Mvgif4tJ8Xx4nltJIpNW0qa2VIQjNhli/Ra+6Pgv8RB8WPhX4&#10;Z8YJD5A1iyjuvK9N1AHValqVtpFhPeXcogtbeNpZJT0RV614T+zD8cPEH7QmpeLPFBsxY+BIr1rH&#10;QmP3r1F+9LXIf8FLPijL8PP2ZtVs7OWWG/8AEM6aTFND95NzfN/47Xsn7Nvw3tfhF8EfB3he0/1V&#10;rYxE/wC+y7moA9Por42g+O3i/wAbf8FBpfhppepfYvCvh7SmudRg8v8A4+JPlrc/4KHfGXxV8JPh&#10;HpcfgXUxpvizV9Vgsrcgbn2M3zUAfVtFfm5qfxm+P3iz9pm9+DHhPxBaWUsuj2dze6rdxf8AHl+6&#10;3TMn+03asf4n/EP4+fsNfFHw1pUviyL4o6V4w321lDqUfkvHet8q9P4VZk/4DQB+ndeB/tYfFrxb&#10;8CfDemeONHsodS8NabdL/btrJ9/yG+Xen+7Xyp8f9J/aP/Zr8BQ/GO5+LEWs3UUkA1XQDaqLaNGZ&#10;f3cP/oNfZemXdj+0T+zdDeappsZtfE2iebJaH5xveP8A+KoA9A8H+KtM8c+FdN1/Rp4r3StSgW5t&#10;54vuyI3etyvir/glx4v1W8+DviDwZrM4luvCGryaZbxn78cH8NfatABRRRQAUUUUAFFFFABRRRQA&#10;UUUUAFFFFABRRRQAV8vft3/tdWv7LHwy82zAn8V6xvttKi/gjf8Ailf/AGV/nX1DX4E/8FK/jBc/&#10;FT9qDxDbASQ2vh9/7Mii/hzH95qAPPvhL8IPiN+2l8W7y20+aXVNWum+06jqN3J8lvHu+8/9Fr9c&#10;vgh/wTE+D/wt0W0/tjS/+Er16I5kv7z1/u7BxTv+CYfwNtfhP+zbousHy5tV8TJ/aVxLsw8aN92L&#10;8K+w6APObn9nr4b3Wly6e/g3SPssieWV+zL0r5A/aj/4JS+CPG3h271P4aW//CN+JbdGljtB88N4&#10;/wDdO4/LX6C0UAfzY/CX4qeMv2U/jBFq2n+bZarpl15V7p8v3bhFb5onr+hL4L/FPSfjV8MtB8X6&#10;PNFNaanAshEX/LN/4k/4C1fHX7T/APwS3t/2gvjZeeM7PxNF4atb6NftEMVtvPmKPvenNfTf7LH7&#10;PcP7M3wsg8E2+sy61axTPKJZY9h3t97+VAHs1FFFABRRRQAUUUUAFFFFABXLfEH4i+Hvhf4VvPEP&#10;ifU4NI0m2H7yeaTb/wAB+tdTX52/8Fare+hg+E+p6hZXd94AsdY8zXYod2zZuX7/APwHfigDs5/+&#10;Ct3wZUTSR2XiWbT438v7fFpreT/31X1R8Kvi94U+NXhSHxH4P1eHWdNk4JjPzxt/ddf4Wryn4Y/E&#10;r9nX4g+ENMs/D954S+xX0Cxx6XNHAk3+6yN826sn9nH9j6T9nb4z+N/Efh/Xh/whfiH95FoIHyWz&#10;7t3y0AU/ip/wUm+EXwg8far4S1241H+1dNfyrjyLVmQP6Vi+Gv8Agqz8BvEGqw6edU1HTTL/AMtr&#10;yxZIf++q8g/Z58K6J4s/4KSfHK21vR7XWIooP3cV3EsyRfMv96vtPxv+zP8ADLx94bvdF1TwZpP2&#10;O5Ty3kgtY4ZEH95WC9aAO+8N+JdM8X6JZ6xot9DqWlXSeZb3VrJvSRfatevzv/YC1XUvgl+0Z8S/&#10;2eH1GXVNB0Z3vtNmm+/Gny/L/wCPV+iFABRXzD+0r+2rY/BnxRZ+B/Cnh+7+IHxGu4/Nj0DTufKT&#10;+9Kw+7Xnfh//AIKGeIPCHj3TtA+Nfw0uvhxY6o6xWereY01vvb+F2/hoA+sfih8TvD3wd8Eal4q8&#10;UXsenaTYp+8l7nrtVf8Aary/9nD9svwb+1BqWqWnhPTtWgNhGsrzaha+UkiN/dbvXy3/AMFVfir4&#10;qu/A8XhS38DnU/At3PZ3X/CSRS/JI+7csX/Aq+jv2JPF+u+LPh/D/bnw0h+Hf2a2ijtvK2/6Ym37&#10;1AH0vRWXrWs2PhzSbvVdQnFnY2sLTSyydEReWNfEKf8ABRDx34/1TWbz4V/BrUPGfgrTJGi/tuWR&#10;oftG372xf4qAPvKivkz9m/8Abutv2jvjRqfgjTvCd3osemad9pvJtSOyaOfcqtFs/GuM+Iv/AAUj&#10;ufB/xG8ceANK+HWo+JPFWhX32WztbMM/2mP+KR9v3aAPuaivl22/bSi8F/s6QfE74n+Grrwbd3M7&#10;W1voBDPcyP8AwfK3PzV5DN/wUN+K+l+HofGOqfADUbLwLK/mSah5redFB/z0dNv92gD9AKK+XPiz&#10;+29o/hX9mez+Mfg3TP8AhLdGmuYoZYfM2Pb7vvb/APaWvTPEfx203w98Am+J8kWbI6WmpxQb8byy&#10;7lj/AKUAer1m6zrNj4a0m71PVLuKzsLZDJLPKdqxp714t+x3+0/F+1T8Jf8AhLjpsejXUV1JbT2g&#10;l3+Xt/i/Gvkv9qP9tHxT8Uvhl8X/AA34b+HM174U0iSXSL3xB9p+SP8A2qAPv9Pid4euvAE3jKzv&#10;or3QIoGuftcHzrJGv3ttZ/wT+M3h748eBrfxZ4ZMx0q5doozNHsf5a+MP2O/iP4u8W/seaz4Y1jw&#10;N/YHhrR/C0v9na15vyaj8rfwV51+xt+1d4q8HfA/S/B/wz+Geo+P9VsJ55dRupf3NtH827aj/wAT&#10;UAfqpRXzD+yf+2fbftC63rXhXXfDd14N8d6Pzd6LcBuE/vc19PUAFFfHn7QX/BQK0+Afxmn8CXfh&#10;K71iaXTmm0+Wzk3Pc3X/ACzg2f7TcVf+EX7a+par8OvGXjT4r+Bbz4XaT4fKbPthbfd7h91EYBmb&#10;6UAfWlFfBtl+3j8ZvF+iT+JPB/wBu9T8KE/6HdzXLJNcp/eVK9g+CH7X8Xx5+D+v+IPD/h+U+NND&#10;3xXvhaaTZNHMv8NAHtGgfEvwx4o8RanoGka1aalq2mcXtrBJue3/AN+uqr8kP2C/jN48tv2mviV5&#10;Hw6lnl8Q6rnWZfN+fSfm+7/tV9hftD/twR/DXx7afD7wB4TuviN4/lCyXGnWcn7myT/pqw+61AH1&#10;bRXxn4E/b11fS/iZZeDPjP8AD+7+Gd3q8ix6VqHmedaXD/3Xf+GvQ/2qP2u9L/Z1t9G0rT9Hm8We&#10;NddfGlaDaH57j/b/AN2gD6Jor4Wuv+CgPjj4XeI9Bj+MXwmm8F+GtUdYo9aguWmSJ2/hevtzTL+2&#10;1awt7y1lE9vcxrNHIO6NytAF2iiigAooooAKKKKACiiigAooooAKKKKACiiigAr8g/8Agtf/AMlI&#10;8C/9g+T/ANCr9fK/IT/gtf8A8lH8C/8AYOl/9CoA8D/Y+/YN1T9rTwpr+t6fr8Ol/wBmXaW3lSj/&#10;AFhZd1e+f8OVfFP/AEOdn/37r1j/AIIm/wDJJfiB/wBhWD/0W1fpHQB+OfiH/gi/48tbHzNI8T6d&#10;e3f/ADzm+Ra+X/jp+yL8V/2Wr/7Z4i0yeCzj2+XrWmSM8OW/h8xfutX9Flc5418FaJ8RfCmo+H9f&#10;sYtR0q9haGWGUbgQw/nQB+Z3/BO3/go1e399pvw0+J+pRMZNtvpWtXXyH/Zilf8Ak1fqmrbq/nF/&#10;aq+Cl9+zP8fNZ8NL+6itpkvtNmjk3kQM26Jv975a/bz9h34zj44/s5+Gdckm87ULeH7Deyes0fDU&#10;Ae/0UUUAFFFFABRRRQAUUUUAFFFFABRRRQAUUUUAFFFFABRRRQAUUUUAFFFFABRRRQAjLur5u0j4&#10;/wCpfDP4j6l4N+I88UsUj/arLVYfuRws3yq9fSVfOPxp0HRLD43eErzWLOG9sNcjlsbmKb/d+WgD&#10;6EtbuLUIIZ7eUTQyLvSWPlSKtV80yxeLv2aL0yWfneJvh0Xx9l+9c6d/8Ute7eDvGOkeO9Ei1fRL&#10;2K9tJed0R6f7Le9AHQUUUUAFFFFABRRRQAUUUUAFFFFABRRRQAUUUUAFFFFABRRRQAUUUUAFFFFA&#10;BRRRQAUUUUAFFFFABRRRQAUUUUAFFFFABRRRQAUUUUAFFFFABRRRQAUUUUAFFFFABRRRQAUUUUAF&#10;FFFABRRRQB8Wf8FY/wDk128/6+kr82/+CcnwH8IftCfGq98P+M7Oa90+Kxe4jihl2fPX6Sf8FY/+&#10;TXbz/r6Svh7/AII7/wDJyd5/2CpP/QqAPvL/AIdVfAH/AKF+7/8AAlqP+HVXwB/6F+7/APAlq+wq&#10;KAPj3/h1V8Af+hfu/wDwJarei/8ABMT4FaBqtnqdnoF2LqxnW5j/ANKb76nctfW9FAEUSCKIRp/B&#10;xUtFFABRRRQAUUUUAFFFFABRRRQAUUUUAFFFFABRRRQAUUUUAFFFFABRRRQAUUUUAFFFFABRRRQA&#10;UUUUAFFFFABRRRQAUUUUAFFFFABRRRQAUUUUAFFFFABRRRQAUUUUAFFFFABRRRQAUUUUAMfvT6Y/&#10;en0AFFFFABRRRQB5F+1P8W7X4J/AvxZ4olvIrS6hsZI7Hd/y0nZSI1/76r8Rf2MvhfqP7Rn7VGjR&#10;yGE+Xetrd6ZvuSJG3mMn/Aq+zf8Ags38bGhsPDPwzszFNFc/8TK9P8cbq37tavf8Ee/hLZeFPB2v&#10;/EfWpdPhl1KT7Lp8ssqh40X/AFlAH6YraRR2Yt0hjEITyxH/AA7K/AT9t34c3v7Of7XOtXFnKP3l&#10;8uuWZx8o3P5irX72/wDCV6J/0GbP/wACF/xr84f+CwfwptfF3gfQPiHos2nzy6RJ9m1GaOVfOdHO&#10;I+n+1QB9x/s0fF21+OPwX8M+LI54Z7u6tU+2CLpHPt+da9Ur8s/+CNPx132PiD4X6hNDEsR/tLT8&#10;/fkZm/eLX6mUAFFFFABRRRQAUUUUAFFFFABRRRQAUUUUAFFFFABRRRQAUUUUAFFFFABRRRQAUUUU&#10;AFFFFABRRRQAUUUUAFFFFABRRRQAUUUUAFFFFABRRRQAUUUUAFfld/wW4/49vhz/AL89fqjX5Xf8&#10;FuP+Pb4c/wC/PQB5F/wTh/bN8AfsxeHvE9n40N5FNfSLLbm0tvMzX2b/AMPe/gZ/z21f/wAAWr87&#10;v2M/2Drr9rnRNa1G38Vw6B/Zkix+XLbNLvr6Q/4ch6l/0Uu0/wDABv8AGgD2rxP/AMFiPhDp2meb&#10;o1lq+qXf/PGa3MQ/76r4D/aQ/ag+In7e/wAQNN0LRNGuo9Lif/iX6BZnf8//AD0f3r6Pm/4Ijass&#10;WY/iVZmT3sWxXy38Y/2UvjV+xlqo8QAXVlp4dorfX9Hl/g/29vzJ/wACoA/VT/gnv+yFL+y58Mpn&#10;1toZ/FmuOt1e45+zDb8sSN/OvrWvzJ/4J4/8FG9b+JPiqy+G/wASZoJ7+aPy9L1nhWldf+WT/wB5&#10;m/vV+m1ABRRRQAUUUUAFFFFABRRRQAUUUUAFFFFABSM22lqnqVhFqVheWcn+quY2ik+jLtoA+C/2&#10;pP2ivEHx8+Is3wA+DupRW/H/ABUvigS/JbQ/xRI/97/ar6j/AGdvhV4K+A/w703wX4TmtJREnmXE&#10;sUqvNczfxSt/erw2y/4JYfCbTL68u7DU/E1lPfM/2iSHU2XzNx3V6F8Ff2H/AAZ8D/GH/CSaNrPi&#10;G9u/L8vydSvmmh/75agD6Nr839b8d6H8PP8AgrT9s1+9i020vvD/ANhjmm+55zL8q1+kFfmP8R/h&#10;j4a+M/8AwU/1Pwv4ogN5p0vh1jiGXY8T7PlZG/hagD6N/wCCjPxH0Pwh+zD4gtru4ilv9ZRbXT7S&#10;M75biR+F2r/FXyL+0z4Y1L4efAj9k/XNYspv7K8OzwSapLN/y77mVl319aeDv+CdXw+0HxfpniHX&#10;NZ8Q+MrrSX8zT4dcv2mht/8AgBr6H8e/Dnw98S/B974Y8R6ZFqeiXSeXJayjj/ZK/wC72oAZb/Ef&#10;w0/gOLxZHrNp/wAI+bX7V9v8xdmzbu61+ff7FPiXSLK+/aP+M+qWU03gDUr2WOPyot7yxq3zfJXs&#10;C/8ABL3wDHB/Y6eLPFg8J4/5AH9pN5P0/wB2vp3wL8KfCvw68EQ+ENC0a1s/D8UPlfZRGCJBjDb/&#10;AO8aAPhPRP2Hvhr8cfC0PxA+AnxF1fwBp+p7pLiKzuW2b/7rpuHl/wC7XV/sTfHT4g6v44+JXwc8&#10;aapD4tj8H2rxW/iS0H+s2/Ltd/4mrr77/gmn4IttUvLjwv4q8T+DrC+maW50/TL5lhk3fe+X+Gva&#10;vgX+zP4I/Z68HXmgeFLOWGK+LSXt3dy77i4dv4negD5h/wCCTX/JJfiZ/wBjLc/+zVnf8EmL63is&#10;PjJbyTRC7PimQ+UZPn/ir6z+AX7OPhL9nLQtZ0jwoLr7Lqd819cC7l8w72/9lrzbQf2Afh94P+MQ&#10;+IegX2t6NfyXf2yfT7W7b7NK/oyf3aAPEv2EdPfV/in+09YQHElzqrRRk/7StWl/wS48Y6bodj8R&#10;PhvqE0Vn4q0jXJ5ZLWT5HkRnb5l/vV9SfCP9m/wl8F/FXjHxB4f+1/b/ABVdfatQ86Xeu/8A2B/D&#10;XC/Gb9hX4ffF3xsPGcc2o+E/Ffl+X/amhXP2Z5P9/H3qAPAv+Cnev2Xizxf8IfAejmHU/EtzrcUs&#10;lrCd8tvGrL8zKv3aufF+L7N/wUz+Clv/AM8tEeL/AMdr3f4IfsPeAvgj4vm8YRz6l4l8VzR+XJqu&#10;uXHnv/wDP3a7HxN+zT4R8V/HDQPireC7HiXRIPs9sBL+52f7lAHnv/BSj/kzX4gf9cIv/Rq11f7E&#10;f/JqPwz/AOwPFXcfGP4SaH8cPh1qng3xIJv7J1JFE/kSbHwrBvvVf+GXw80z4UeAtF8IaJ5o0rSL&#10;dbW289977F96APjf/grnp9xL8HvBGoRwyTQWPiKCW42/3K+1fCl3HP4P0e5jPmxmxikz/wBs1rhP&#10;2ovhGPjj8CfFng6NhDd31o32aX/nnMvzKa+evgT+0dc2H7DXia91T9x4w8A2M+m6ray/I8c0fyq3&#10;/AqAOT/4J+eJNJ+LX7SXxy+IF5NDD4gl1H7Db2vm/P5C7vm2/wB35aq/tceILH42/tsfBbwHoF3D&#10;qZ8P3X9parFF86RbX3bX/KsP9j39iLwp8ZPgL4a+IVxqmt+GvGGpvPLcahpF00JlRpfuuP4q+nvg&#10;v+wh8Nfgb8RIvG+hf2teeIRbvbSXWo3zTeZu+87bv4qAPFPhP83/AAVQ+Jn/AGB4v/Qah/4KRf8A&#10;JeP2cP8AsON/6ElfVGgfs0+EfDfx11r4r2n2v/hKdWg+zXGZv3Oz/cqP4y/s0eEPjj4q8G694k+1&#10;m88K3X2qyEMuxS+Vb5/733aAPJv+CoX/ACZd4t/37X/0aten/srSi0/ZT+H8sn3I9Aif/wAczXT/&#10;ABs+C/h749/Dm+8GeJ/P/sW+MZk+yS7H+Rty4avL/wBoHxXpX7J/7LEukaAvny2timi6LYTyb5rh&#10;2/dqv+196gDx/wD4JnRDWfEXxr8TwHFhd+IpYosfd+WvvKvnX9hb4EyfAT9nzRdL1CLyvEGpf8TL&#10;VOd/76Tkr+FfRVABRRRQAUUUUAFFFFABRRRQAUUUUAFFFFABRRRQBR1O6Fjpd5cJ1iheT/vla/m2&#10;+Ld5L4s/aK8Q3F5/rb/XnEn/AAKXbX9Jl/bC+sp4P+esbRf99LX83Pxt00+BP2kvE9ncHzf7M159&#10;/vtl3UAf0Q/Cfw/b+Ffhn4Z0e24htdPiiT/vmuwri/g74ki8XfCzwprMH+putPilH/fNdpQAUUUU&#10;AFFFFABRRRQAUUUUAFFFFABRRRQAV4t8Sfjt8NLP4m6X8JPF/ky6trkHm29rqFrvtpf9ne3y7q9p&#10;r5t/bC/Y+sf2odC0u4s9Tl8NeMNEfzdL1WH/AJZn+62O1AHEfED/AIJZ/BjxbfalqekWeoeGNbuX&#10;8yK6066ZEtn/ALyJ0rzX9mHxb8Qf2Zf2qpv2fPFmvz+N9A1O0/tLS7+Ys81t/vM3zbfl+7VuCy/b&#10;y8JGDQNPn8Ka1p9qnlx6rdpHvkT+8+75t1eufst/sfal8NPGOsfEv4ka/wD8Jl8TNX/1l2P9VZJ/&#10;zzioA8Y/ZbX/AI2afHj/AK4f+zLX6JM22vzx8S/su/tDeBf2nvH3xM+Fmo6HDD4hk8v/AImW1/k/&#10;3K1dX+EH7Y/xasZvDfijx/ofhnRbr/X3+kW2yYp/c+X5qAOe/Zhlj8ff8FL/AIy+LNHm+2eH7W1a&#10;2+3QjMLyfKu3d/wF/wAq/RuvF/2Xf2ZPDv7L3gH/AIR/RGlvLu5fztQ1CY/Pczf3q9ooA/Pj9kuG&#10;21z9vn42anrhI8SWu2K2il++Ia9A/wCCqul6be/ska/cX4iE1tdQSW0n8Yk3fLVf9oP9kbxxY/Ga&#10;X41fBPX4dM8ayQeVqGl6j89vej/2WuCvf2av2hv2tb3TLT476lpXhvwVpt0lzJomkdb3b/f20AQf&#10;tcXV1L/wTv8AhnJJ/rZf7J8z/wAdr7p+F7bvhz4Y/wCwdB/6AteJftf/ALOGpfFn4B6b4D8F+RZf&#10;Yrq18qOX7iQx17z4J0aTQPCGi6bcY861tYonP+0qhaAPAf8Ago7d31l+x34+k09pIpvIiBMP3tnm&#10;ru/8drpP2IbHTbP9lH4af2ZDFDDLpEUr+V0L4+Zv96vR/izb+Gbz4da/b+MPK/4RqW1aK9877nlt&#10;8tfFPw4+A/7QHwk0qLQ/gj8RdD1n4X6lO1zp93qcSzTWUD/wp/u0AHwBs9Msf+Covxmj0sbhLpyy&#10;3H+xPuXdUf7K2k2t1/wUe+P+oSRebd2u2OM/88923dXHfsJeDL7wV+3z8WNI1HxB/wAJZqtrp2dR&#10;1k/8vE7Mu6vpL4F/s3eJfh3+1b8WviJqc8H9i+JXX7FFF96gDxL9viQ6v+2j+zpoGq/vvDVzdebJ&#10;aTf6mR/NX79foFq+nWN3ol5ZXsUTaZLA0UsUv3PL27WX/vnNeLftb/staf8AtMeDrK2gvf7B8TaV&#10;OLnS9aiHz27r/wCy187Xfg39tjxbpdx4A1K98M6ZoEsH2KXxTCV+0SQ/d3467ttAHC/sNeDZPiN8&#10;Hv2kfAccP2zw/LqN1Fo1r/yxjf8Aebdn/AtlcjZ/FS68R/sX/DT4WapN53iW68WJod5afxx2scvz&#10;V+iX7Mn7PGh/s0fC6y8JaRMbyUO015fy/fuZm+8xr5m8H/sAat4b/bYuPiJJPDN4EE8upwWvm/OL&#10;pv8AZ/3qAPOvh5q2mfsS/EX9orwfean9i0SLREvtCtP9uSLau3/gVbHgz4aXPw2/4Jc+Lby7nM2q&#10;+JLGfW7mX+L9793/AD713P7cf7CuuftDfFrwd4r8OTQQxRPFbazFNJs3wK6t/wACr6a+J/wXsPH/&#10;AMCtU+HFvL/Ztndad9hiI/5Z/L8tAHiX7P7yf8O4dG8zr/wi0v8A6C1Vf+CWOi22l/su2VxbweTL&#10;dX08kp/vvurL/Zp+Cnx38GfDLxZ8MfHs+kS+FLXR5dN8PTWm3zZHb7u+vXf2KfgzrnwF+B2m+E/E&#10;RhOoQzyynyPu/M1AHz18JlSL/gq38TBH/wAtNEUyD/vmv0Dr5S8Cfs3eKPDv7c3jP4rTzQHw3q2l&#10;/ZoAD84f5a+raAPzn+JOg2PiD/gqd4SjvIIZfsum/aYxN/fX7rV9W/tbfEfwH8LvgxqeufEPTIdZ&#10;0SJ1EelzR7/tM/8AyzWvOvEH7NXijUf24tG+K0dxB/wjdrpv2aQfx767v9sH9nL/AIae+D134Rj1&#10;EaZfCdLq3uSOBIv3c0AeB+EfjH+1F8VPCml3nw8+Fvh7wP4auUWOym1K5XfHD/C3lH+GuS/4Jax6&#10;xD8WPjxF4jnhu/EP9qL/AGhNF9ySTc27Z/s11Xgvw5+2XNpUPgPUZfDGg6JbQfYf+EliCvN5IXbu&#10;RP722un/AGH/ANkXxd+y78RPiBLrepxeIdJ1vy5LfUx/rpX3bmZ6AOJ/4J5yO/7SX7SGf+gw3576&#10;8R+Bdz8ap/2rfjxq/wAMNL0i91qXUWivf7XkVHjTd8uzdXvvhv8AZo+N3wK/ag8TeJPh5eaTqXgn&#10;xfffbNV+2hRNbpv3bUz/ABVqfGb9kP4i+CPjDqfxf+Amv2mmeINUTOq6BqQ3296/8TUAeRftHfCD&#10;9qL4+eG9F0/x3ZeDdGs7HUYrmK6+3Rwtv3fd3V7T+1N+y5qfxO1bwB4u8J+K9P0D4v8AhqxU2VtN&#10;Kuy92r83y/738VcgP2Zv2gf2qPEWgXHx21nTvDfhXR7pboaJoR+e5df77rXq/wC1X+yf4h+I3iTw&#10;n8Q/hx4gGgeO/Csfl2UV389tcJ/degD5/wDFn7T/AMb/AIJWENh+0h8KNI8ZeGZJl8zVbSKOaG3/&#10;ANpk2stfod4N17TfE3hPR9V0cg6Xe2sc1sY+nlsvy18G+Lfg5+1f+1JYDwP8TJ/D3hPwVJIst7da&#10;cFea52/w/L92vvLwT4TtfA/g/RvD9iMWumWsdrF9FXbQBvUUUUAFFFFABRRRQAUUUUAFFFFABRRR&#10;QAUUUUAFfkJ/wWv/AOSj+Bf+wdL/AOhV+vdfkJ/wWv8A+Sj+Bf8AsHS/+hUAesf8ETf+SS/ED/sK&#10;wf8Aotq/SOvzc/4Im/8AJJfiB/2FYP8A0W1fpHQAUUUUAfkp/wAFqPA9lp3iLwN4nihC3d/HLazS&#10;/wAT+X93/wBCr0H/AIIueNPtnw68V+GDLzY3X2nyv9+sb/gt4+PDvwzT/p6uv/QFrK/4Im2si3Hj&#10;+48n90Y4o/N/4FQB+rFFFFABRRRQAUUUUAFFFFABRRRQAUUUUAFFFFABRRRQAUUUUAFFFFABRRRQ&#10;AUUUUAFeHftW6YIfBGneIIv+PvSL+CVP9zd81e41x/xX0OLxJ8PPEFhJCJjJaSFB/tqpZaAJ9P1K&#10;LWdKstQj/wBVfQLL5X8Eny1434k+FOufDTXL3xh8MJvJil/e6j4am/1Nz/eZP7rV13wJ1qTXvhJo&#10;Ekn+ttk+zSf8BrvFbZQBzvwq+MekfE+xIj/4l2tW37u80qf5ZYX/APia9Frxb4k/Bi28Y33/AAkH&#10;h+8/4RnxrF/q9Qh+RJP9l/71Q/D349TQasPCfxCs/wDhH/FUZ8tJT/x73v8AtI9AHt9FIrbqWgAo&#10;oooAKKKKACiiigAooooAKKKKACiiigAooooAKKKKACiiigAooooAKKKKACiiigAooooAKKKKACii&#10;igAooooAKKKKACiiigAooooAKKKKACiiigAooooAKKKKACiiigAooooA+LP+Csf/ACa7ef8AX0lf&#10;lZ+xr+1BH+yl8SL3xU/h/wD4SEzWTWohEvleXlvvV+qf/BWP/k128/6+kr8y/wBgD9nHw1+038Yr&#10;3wx4smu4dPisXuR9kk2PvoA+tP8Ah94P+iaf+T//ANaj/h94P+iaf+T/AP8AWr2L/hzn8Ff+fzXP&#10;/Aqj/hzn8Ff+fzXP/AqgDx3/AIfeD/omn/k//wDWr2H9lH/gpuP2mPjBZeBT4H/sb7TBLcfa/tW/&#10;7n+ztpf+HOfwV/5/Nc/8Cq9B+Af/AATn+G37O/xHs/Gfhy81WfVLaCSGOO7m3phvvUAfWFFFFABR&#10;RRQAUUUUAFFFFABRRRQAUUUUAFFFFABRRRQAUUUUAFFFFABRRRQAUUUUAFFFFABRRRQAUUV8J618&#10;RPiL8ef2w/FngDwJ4mGi+CdG06K212Yx738zc27yf7rUAfdlFfF/wM1/xx8FP2rdT+DfiDxNN4y8&#10;M3+l/wBr6VdXg/0m2+bbsdv4vu19XeO/E/8AwhXg/Wdc+xzal9gtXufskH35dv8ACtAHRVRtNVsr&#10;y4nt4LuGaa2/1kccu5k/3q/PXwj+0L8U/wBsTVdZ0u28ZaT8DtEinW2/srUdv9r3H+5u2stfXXwA&#10;/Z10L9n2w1dNM1TVtYv9YkS51C/1e6aZ5ZFXbu+b7tAHoHjXxhpngDwrqniPWpxZ6VpkDXNzL6It&#10;fIFv/wAFFNSW4h8S3vwt1u0+Ess/lReKiG3hP4ZWi/u103/BTvVLmx/ZevbSCbyY9T1S0sbg/wDT&#10;N3+avRvHPh62t/2PtU0j/l1i8J+V/wB8wf8A1qAPXPD+vWPijQrHV9MmFxYX0CXNvKP40Yblrhvj&#10;58efDX7PngabxH4kuDz+6s7CH5prydvuxov8Rrx3/gmP4l1HxN+yH4Ul1CaW6ltpJ7aOSX/nmr/K&#10;Kyv2p9KsfGf7XP7PegavZ/bNPiuby+8qUfJvVV2/+g0AXfhf+3Xdaj440zwv8UPAGo/DS71z/kDX&#10;d5Jvt7n/AGWf+Fq7n9oz9rLR/gXe6b4c07TLrxZ471RPM0/QLP78if3nb+Fa8/8A+Cm2kW9x8ALL&#10;VGGLvTNbs7m3lH3o381a9y0H4deFrjXtM+J9/Yxf8JINEitjqM3/ACyh27m/3aAPJvg1+2jN4q8f&#10;QeA/iP4NvPh14rvv+QdDOd8Nz/sq/wDer6mr4P8AFPjH/hsH9rXwbpfgv9/4P+HF22p6j4g8r5JZ&#10;/u+RE38VfeFABRRRQAUUUUAFFFFABRRRQAUUUUAFFFFADH70+mP3p9ABRRRQAVUvbyLTrOa4uJRD&#10;FEm95ZPugVbr5T/4KTfF/wD4VL+zD4g8vcLvXP8AiWW8sR+aMuv3qAPx5/ai+JOpftI/tL+INUs7&#10;M/ar+++w2dpCS+dv7tdv+9ivRNI/Yw/ao0rS4bPT/D+t2Wn/AOsjihvdifN/wKo/+CaPwh/4W1+0&#10;/otxdzSw2mhf8TZ5R3kj5Va/fHbQB+Dv/DH/AO1p/wBAvXf/AAO/+vVTVf2L/wBqfV9Lms9Q8P63&#10;e6f/AKySKa93p8v/AAKv3uooA/nF/Zw+Imr/ALNP7SegarPZ+TfaZffYby0m7Bv3cgr+ivS9Utta&#10;0u1v7OUT2tyiyRSR9CrdK/C3/gqJ8GovhT+0xqeoWEUo0/xCn9pCQ/c85v8AWLX6Rf8ABMj44t8Y&#10;f2btMsrzjVfD23TJSZPnkRV+WSgD6/ooooAKKKKACiiigAooooAKKKKACiiigAooooAKKKKACiii&#10;gAooooAKKKKACiiigAooooAKKKKACiiigAooooAKKKKACiiigAooooAKKKKACiiigAr8rv8Agtx/&#10;x7fDn/fnr9Ua/K7/AILcf8e3w5/356ANj/gin/yKvjn/AK7pX6c1+X3/AARk1Sx0vwd40kvL21tf&#10;36f62VUr9Kf+Et0T/oNaf/4Ep/8AFUAbFcr8S/Aek/E3wPrPhfXIBcaXqVs0MsXtWg3i/Q1/5jWn&#10;/wDgSn/xVfLP7a37d/hH9nvwPeaZoWp2us+Ob2BorK0tJfMS23DHmuRxtX+7QB+LGkanL8MPjfBe&#10;aQf3uj61m2/4DL8tf0k+CtSk1vwfouoXH+turKKV/qyg1/PJ+y/8M9W/aD/aL0DTo7OW9FxqK32o&#10;mH/lnDu3SPX9FWk6bDpGlWdjb/6m1jWJPooxQBfooooAbnivMvjJ+0R4D+AlvpsvjbWRo8d9J5dv&#10;mNn3n/gIr0wHivzR/wCCzn/IE+Hf/X3N/wCgV6uU4KGY42nhpy5VIznP2a5j6a/4eKfAP/oeoP8A&#10;vy/+FO/4eJ/AP/oe4P8Avy/+Ffg8rGp0Ir9ow/hvgqv/ADET+5HnvGSj9k/dkf8ABRD4Df8AQ8wf&#10;9+W/wp//AA8O+A//AEPUH/flv8K/ClSKlTntX0NDwly+t/zFT+6Jk8dP+U/dH/h4Z8B/+h6g/wC/&#10;Tf4Uf8PDPgOP+Z5gH/bF/wDCvw1XntVuyjDzcV7cfBTLZR5vrc/uiYSzKcfsn7hL/wAFBPga3/M6&#10;w/8Afl/8KkX9vn4IN/zOcX/gO/8A8TX4s2EMZh966SxhTzoTiuKr4OZfT/5i5/8AgMTyq2fVaX2U&#10;fsOv7d/wUb/mb4//AAHf/Cnr+3X8Gm6eLR/4Dv8A4V+SmnALPXRWK/uK8qp4UYGn/wAxM/uieFW4&#10;uxFP/l2j9Tl/bd+DrdPE/wD5LP8A4VIP21vhE3TxP/5Lv/hX5pWTE+VW/Y/66vHqeG2Ep/8AMRP7&#10;keJW49xVP/lwvvZ+iq/tp/CVv+Zl/wDJaT/4muai+PH7P3/Cb/8ACZobP/hKpIPK/tX7C3nbP7u/&#10;FfF9jIxi6V0dizfuuK8upwFhYf8AL6X4HjVvE3G0tsPD72fbS/te/DF/+Zgk/wDAZ/8ACpV/a1+G&#10;rf8AMal/8BZP/ia+Q7CX99it+xl/c15NTg2hT/5eM8Ot4u5hS/5hIffI+n1/aw+Gz9dalP8A26yf&#10;/E0//hqr4cdtZlH/AG6yf/E18/Wj58mtiOOOvLqcM0YL+IzyZeNOZRly/VIfez2r/hqn4c/9BmX/&#10;AMBZP/iaX/hqf4d/9BaX/wABJP8A4mvHYUj9KuRolfO4nLqVD7TPYw/i5j6//MJD72erj9qH4fn/&#10;AJisv/gLJ/8AE0H9p/4ff9BWb/wFk/8Aia8yhEfpVqMR+lfJ4nE+x+A+kw/iJi6v/LiP3s9F/wCG&#10;nfAH/QTuf/ASX/Cnf8NNeA/+gnc/+Akn+FcHGEq5HXyOJ4gq0Pgpo+ow3F+Ir/8ALtHZf8NM+Af+&#10;glc/+Akn/wATT/8AhpXwH/0Ern/wFl/+Jrk4QfSrUYPpXymL45xVD/lyv/Jj6XD53Ov9k6T/AIaT&#10;8D/8/t3/AOAMv/xNB/aT8D/8/t3/AOAUv/xNZEJFWIa+SxPiljqH/MND75H1GGqquaP/AA0h4H/5&#10;/bv/AMApf/ia4K91v4LXN54lu57OX/ipk8rVYvsUuy9/2nXbXbKaS7+TkHivnKnjRmEJcn1SH3yP&#10;o6OAhV+0Z3hn42fDHwToVjoeieZpml2sfl29rDYyokaf981fb9p7wAn/ADE7n/wFl/8Aiax7+QtN&#10;/wDa65y8f/XV0U/GPMJ/8wkP/ApHrUchhU+0ds37U/w8X/mLy/8AgJJ/8TTG/av+HK/8xmT/AMBZ&#10;P/ia8o1Bi0FYN+f33tXr0vFbHT/5hofez3aPCNGp/wAvGe5t+1v8NE/5jMv/AICyf/E1xXjj4yfA&#10;f4ganoup+I73+0ptHm+02cc1tKVjf+/t2145dOf33y/rXP37t5P3fxzXrUvErGVP+YeH3s9ujwHh&#10;an/L5/gfVr/tjfCuPrr8v/gLJ/8AE0z/AIbO+E//AEMP/ku/+FfGt/GBNFXOXwA80V6dLj7Ez/5c&#10;L72e1R8M8FV/5iJ/cj7nb9tf4RJ/zM//AJLP/hUbftv/AAfT/maP/JZ/8K/Pi+j/AHFc/qEMfn16&#10;tPjHEVP+XaPdo+EmAq/8xU//AAGJ+kTft0fBpP8AmbR/4Dv/AIUxv27PguvXxaP/AAHf/Cvy+uIY&#10;/wB9WNNwa9WHE1af/LtHrx8Fsukv97n/AOAxP1ZH7ePwW7+Lh/4DP/hSN+3n8E06eNI//Ad/8K/J&#10;i4as2R8V2Qz+tL/l2jzK/hDl9J/73P8A8Bifrs37fPwPTr4zi/8AAd/8Ka37f3wPT/mdI/8AwHf/&#10;AAr8epyaz53IPWuuGc1ZfZR8/W8M8FS/5iJ/cj9kT/wUD+Bo6eNIP+/T/wCFdL8Nf2u/hb8WvE48&#10;PeF/EsWo6s6eYIVjZePxFfhxcYz04r6d/wCCaox+03Z/9er16OHx8684w5T4vOeEMPlmEqYiFRyc&#10;T9lqKKK9w/LgooooAK/CX/gqb8F/+FXftI32sWcMo0rxEn27zT93z2/1iiv3ar5h/bw/ZMi/ao+F&#10;n2Ozm+z+KtH3XOlSn7jvj5o3/wB5aAOM/wCCXHx+tfix+z5Y+G5fKh1rwqi2MkQk+eSH+GSvtGv5&#10;wvhP8WviD+xn8YJrzT1l0vWrF2tdQ0u7HyXCD+F1/UV+sXwY/wCCrPwf+IeiCTxPeSeCNVBWOS1v&#10;PnR29UZe1AH23RXi97+2F8HrDSv7Qn8c6aLXZ5mfM7V8l/tP/wDBW/wt4U0+XSPhQB4l1aWP/kLS&#10;/JbW/wDwFvmZqAPL/wDgqd+1xrWi/FnR/CPw/wDFeo6NNokD/wBqf2dctGkkjfdX5f7q5/OvoD/g&#10;lV8Rvih8Ufhlr2s+PNZn1rShcLb6Xc3fzP8AKP3nzV+Unwm+Efjf9rj4wnTtLikvtW1O4+06hqEv&#10;3LdGb5pX9lr+gb4IfCfSfgd8MtB8GaNDFDbWEAEhj/5aSH7z/wDAmoA9BooooA8O+Kv7Y3wo+Cvi&#10;o+G/GHieLR9V8tZfKljZvkauTP8AwUf/AGfP+igWn/ft/wDCvzc/4K4jd+0yfexir4hjAya9qtl0&#10;KU4Q5vijCX/gUbmanc/oD/4ePfs+f9FAtP8Av2/+FIf+CjvwA/6HuD/vy/8AhX4BoDUqqfWu+jk9&#10;Kp9pkOofvwP+CjHwCH/M9Qf9+X/wp6/8FFfgG/8AzPUH/fl/8K/AxBmr1sua+ho8K4er/wAvGEaj&#10;kz96F/4KIfAZunjmD/v03+FPH/BQv4EN08cQf9+2/wAK/Cq3jz1Natuo9a96jwLhKn/L5/gehTo+&#10;0P3EH/BQX4Fv/wAznD/37anL+3/8DX/5nSD/AL9P/hX4lwJWlbovrXq0fDnBVP8Al9P/AMlPVp5f&#10;Cf2j9pB+3x8EW6eM4f8Av01OX9vP4KN08Zwf9+n/AMK/Gy3GetXrZa9P/iF+X/8AQRP/AMlPTpZJ&#10;SqfaZ+xB/bx+Cv8A0OcH/fp/8KX/AIbs+C//AEN0P/ftq/ISE1ZVa5K3hrgaf/L6f/kp7VHhXD1P&#10;+XjP1y/4bs+C3/Q3Q/8Afl/8Kd/w3X8Gf+hti/79tX5JIF/vfpTgqjnd+lfPV+CMJR/5fP8AA9in&#10;wRhan/LyX4H62f8ADdXwZ/6G6L/v01H/AA3T8Gf+hti/79NX5IY96CPevnq/DNCl/wAvGejDw/wU&#10;v+X0/wDyU/Vbxd+2B8BPG/hzU/D+reJ4LzTr+Fra5h8p/uMu09q+Lh4O8K+D/wDiWfDj9qrVvCng&#10;/f8Au9KmjZ3tk/uo9fPWz3pNo9a+ar5bCl9o9GHhtgJ/8vp/+Sn6Cfs1+Ov2cf2a9L1L+z/HUuv+&#10;JNWkEuqa/qUbSXNy/wDvbeF/2a9vX9uP4NN/zN0P/fp/8K/JiKOKrlpHvr5rFz9h8B0/8Qxy/wD6&#10;CJ/+Sn6vf8NvfB7/AKG2H/v01PX9tb4Rt08TD/v01flpbwxVsWscVfH4vPa1D4IoP+IYZf8A9BE/&#10;/JT9N1/bQ+Erf8zKv/fh/wDCpF/bH+FLf8zKP/Ad/wDCvzetY63LFBjrXzNTjPFQ/wCXcfxI/wCI&#10;ZZf/ANBM/wDyU/Qpf2vfhc3TX/8AyA3+FSr+1t8Mm/5mD/yA9fB1qK2bWOvLnx9i4/8ALmH4mFXw&#10;1wMP+X8//JT7aH7WHw1P/Mf/APJd6d/w1Z8Nv+g2f/Adq+NLWOtC3XNcc/ETGx/5cw/E4Z+HuCj/&#10;AMvp/wDkp9f/APDUvw6/6DR/8B2p3/DUfw6/6DR/8B2r5NjB9P1rQhB9K45eJWPj/wAuYficc+Bc&#10;HH/l9L8D6kX9p/wA3/MXf/wHf/Cnf8NNeAP+gu//AH4f/CvmeFfetCFRXNLxQzCP/MPD8ThnwVho&#10;/wDL1n0X/wANKeBP+glL/wB+G/wp6/tI+BW6anJ/4Dt/hXz9bj3rQhAXvXNPxVzCP/MPD8Tjnwlh&#10;4/8ALxnuf/DRXgj/AKCUv/gO9OX9obwS3/MSk/8AAdv8K8ahHvWhbn3rmn4t5lH/AJh4fick+F6E&#10;f+XjPV0/aB8Gt01KT/wHapP+F+eDv+f2X/wHavNLd6vQtmuKfjBma/5h6f8A5McM8gpR+0zvx8dv&#10;CTf8vsv/AIDvUi/HDwk3/L7L/wCA7/4VxduxzWvayVivGLM5S/3Wn/5McNTKIQ+0dAvxs8Lt/wAv&#10;kv8A4DtUh+Mfhr/n4n/8Bmqnbpuq7EmK+kwPijmGJ+PDw/8AJjzZ4KEftAPjD4bb/l4m/wDAdqd/&#10;wt/w5/z1uf8AwGb/AAq3AtXo1r9AwHF2Ixfx00czw6iZA+LPh/8A56XP/gO1KvxZ8PsP9bdf+AzV&#10;0UK1YjFfd4bGusvfOVxMzw14u03xZBPJp8xmFs/lSGRNuHrerj/CP/I0eJ/+vlf/AEGuwr2DMKKK&#10;KACiiigAooooAK/IT/gtf/yUfwL/ANg6X/0Kv17r8hP+C1//ACUfwL/2Dpf/AEKgD1j/AIIm/wDJ&#10;JfiB/wBhWD/0W1fpHX5uf8ETf+SS/ED/ALCsH/otq/SLdQAtFVrq8t7Vd88scI9ZCBXzh+1d+3D4&#10;I/Zs8IXEp1KHWfFM0bDT9JtJFd5H/vP/AHVXvQB+ef8AwWH+J3/CSfHbTPCcQBh0KxWXzQ/8cv3l&#10;/wDHa+qv+CPngKTQP2eb3X7iGSKTVNRlCBu8a7drV+Vnh/QfGf7XPx28u3gl1PxD4hv/ADbjyh8k&#10;SM3zN/sqq1/Qr8HPhtZfB/4Z+HPCFmQ0Ol2qW/mD/lo+Pmb86AO4ooooAKKKKACiiigAooooAKKK&#10;KACiiigAooooAKKKKACiiigAooooAKKKKACiiigAqGaNbiIxvyjjFTUUAfPn7PNxLYX3jnw3J/qr&#10;HVJZY/8AcavYK8d0yKXwr+1PrMH/AC6a7YpL/wADWvYqACud8efD3Q/iXof9l+ILLzv+ed1D/rrd&#10;/wC8j10VFAHiGl+PfF37Pl7Do/jQS6/4PL+VZ6/F880afw+dX0BoutWPiCxhvtOu4by0lTMcsMm8&#10;Gsq4tor2xms7yGK8tZf3UkU33JK8Yv8A4aeJfg7qk+t/DSb7bom/zb3w1L/495VAH0dRXnPwx+Nu&#10;gfE23KW8x07VYv3dxpV38k0T16NQAUUUUAFFFFABRRRQAUUUUAFFFFABRRRQAUUUUAFFFFABRRRQ&#10;AUUUUAFFFFABRRRQAUUUUAFFFFABRRRQAUUUUAFFFFABRRRQAUUUUAFFFFABRRRQAUUUUAFFFFAB&#10;RRRQB8Wf8FY/+TXbz/r6Svh7/gjv/wAnJ3n/AGCpP/Qq+4f+Csf/ACa7ef8AX0lfAP8AwSo8eeHv&#10;AHx/vtQ8SapFpFodLeOOaf7hfdQB+6NFeR/8NX/Cb/oedJ/7+0f8NX/Cb/oedJ/7+0AeuUV5H/w1&#10;f8Jv+h50n/v7TZP2s/hHFD5knjrScf8AXWgD16is/SdWtdb0y01CxmE9pcxrLHIP40YfK1aFABRR&#10;RQAUUUUAFFFFABRRRQAUUUUAFFFFABRRRQAUUUUAFFFFABRRRQAUUUUAFFFFABRRRQBS1O/i0nTL&#10;y8n/ANTawvLJ/uqpY1+Y37JP7Qlj8M/G/wAWfiP4g0DUR4F8V63P/Z2rWds1w8k6t80Wxfm/4FX6&#10;Q/EPQr7xJ4G1/SdLuI7PUL6yltreaUfLG7KVDfrXE/s0fA+3+AfwY0HwU80V9dWqNJe3Qj+W4nZt&#10;zPQB4j+y/wCEvGHxb+PXiD49+KrP+xdFvrH+zPDulTR/vha7t3mv/d3V9k0irtpaAPE/jF+yJ8NP&#10;jWZ7vWNAistfkdJRren/ALm8jdfutvWn/s5fBfxT8FbfxBp+ueP9Q8c6Vc3ay6V/afzXFlCF/wBW&#10;7/xV7TRQB4f+2P8AB6++OPwB8TeG9I41rYtzp/P+snj+ZVr5i1b9sqbxH+zd/wAK0t/A/iH/AIW1&#10;dWS+G5NEltW2Rz7PLafzdu3b/FX6G1B9njzv8qPzfpQB8u+EoZP2Ef2QvDUEfhrUPE9/YmCO8sNN&#10;+eUzzN+8f/dWsj9sXR/F09l8LvjP4P00z3nhC6+33ukmPfNJazovmL/vLX1+y7qNtAH57fHL4uS/&#10;tyX/AIO+Gfw70fV4tPN9Bqeu6rqVk1vDbJGyts+b7zVT/bj+MmvyfEXw18Kbax8QW/w6t4VPiK/0&#10;K2k865Rfl8hGX+Gv0RSCOL7kYFBhjbrGD+FAHxV8A/2svh14XvvDXw78F/DXxFoGn3U/2aKWaxZE&#10;H/TSV9tfbVQLbxr/AMso/wAqnoAKKKKACiiigAooooAKKKKACiiigAooooAY/en0x+9PoAKKKKAC&#10;vxi/4K6fF278e/Gay8FaXFqH2DwzBsvIvLbypJ2+bd/3zX7O1zl74A8N6jczXN3oOn3FzL/rJZrZ&#10;GZ6APhz/AII/fBm48FfB3WvGGoQeVdeIrr/RxLFtdIY/l/8AQq/QaqVhp1tpdvFbWcMdpax/chhj&#10;2KKu0AFFFFAHwd/wVv8Ag1/wsH4BweK4ZSLvwrP53kxx73ljk+T/AOvXxx/wSk+MV98LPjsfDN/Z&#10;XR0rxXH9l8wxtst5F+ZX/wDZa/a29sYNRtjb3cEU8Ug+eKWPeprGtfh94as7iK4g0HT4Zov9XJDb&#10;KjCgDpKKKKACiiigAooooAKKKKACiiigAooooAKKKKACiiigAooooAKKKKACiiigAooooAKKKKAC&#10;iiigAooooAKKKKACiiigAooooAKKKKACiiigAooooAK/NL/gsP8ADrxN49g+H6eH9FvNZ8p5/M+y&#10;Rb/Lr9LaguLeKcfvIhJ9aAP5vdM+Avxh0c7LHw1rll5v/PEMv/oNW/8AhT3xw/6Avib/AMi1/Rr9&#10;ht/+eEX/AH7o+w2//PCL/v3QB/OfD8Efjnqkws49E8TzNJ/yzzJ/jXpHw2/4Jo/HT4l63DBqHh+b&#10;w1ZyJk6pq/3P/iq/egWduv8Aywi/791ZoA+X/wBjb9hnwr+yhpM14k39teKr6NRc6pKo/d/7EX91&#10;a+oKKKACiiigBnpX5pf8Fnf+QF8Ov+vuX/0Gv0t9K/NL/gs7/wAgL4df9fcv/oNfT8Mf8jaj/wBv&#10;f+kswrfAz8t0qZPu1ClTJ92v60wX2Tw5ky9amTtUK9amTtX3OD+E5WWI+lXdP/1tUo+lXdP/ANbX&#10;2VP4DkqbHRWH+qrpLH/XRVzdh/qq6Sx/10VePiT5bFG7p9dDY/6iue08/vpkrobH/UV81XakfJYo&#10;6Sx6Q1v2X+trAsekNdBY/wCtNfNVz4/FG/Y/6qujsfuxVzlj/qq6Ox+7FXzeIPkMWdFp/wDr63rL&#10;/UisHT/9fW9Yr+5r5vEHx+KOjsh/qq2k6Vi2Y/1Vadnd291NLGkvm+WPnr5XFbHzLjKU9DSh7VbT&#10;rVSHtVtOtfn2YfaPqcDtEtx1ZjqtHVmOvzPMD9BwJbj61aTtVWPrVpO1fmeYfaP0PAFmDpVqL71V&#10;YOlW4vvV+Z5ifoGB2iW06CrcNZen6hbX/nfZ5hN5T+XJ/v1qR1+aZjHll/4Cfo2ALSdRUd9/qBUi&#10;dRUd9/qBX53X/in3mCMK+/1prnrzrNXQ33+tNc9edZq9HDn2WEOb1D/U1h3/APrxW5qH+prDv/8A&#10;XivpcOfYYbc5i5PE1YV//qa3rv5BNXO3M8VzD5kf+qr6nDrqfXYaSuYV/wD62GuevOs1dDff62Gu&#10;evOs1fRYc+uwhzl9/qP+B1gah/ra377/AFH/AAOsDUP9bX02HPsMIc7P0mrBuelb0/SasG56V9JQ&#10;PqqfwSKFz901nydZa0Ln7prPk6y16lM+exu5mTms647VozndCDWfP1r1KZ8LipXM2ftX09/wTW/5&#10;OVs/+vV6+YZ+1fT3/BNb/k5Wz/69Xr38D/GifknFf/Isr+h+y9FFFfYH84hRRRQAUUUUAfM/7T/7&#10;B3w5/aeC6hqkDaL4lj6arp4CvJ8v3X/vLX52ePv+CPfxU8Ns0uh6npPiC3MjeXHDuR9n8O7dX7V0&#10;UAfgCn/BNb9oSW5ET+DZhHu/1hl+WvdPhJ/wRs8aaxe6feeONfs9H0ov/pNpaBnudnt/DX7FUUAe&#10;Sfs9fsx+B/2aPCp0fwfpoill/wCPm/mGbi5/32r1uiigAooooA/D/wD4K6f8nMt/14xV8SJ0Nfbf&#10;/BXT/k5lv+vGKviROhr6/F/xqf8A17p/+kROeHw/Mki71MvSoYu9TL0r28IZssQ9avWvSqMPWr1r&#10;0r7nCBT+I1rbvWpb9ay7bvWpb9a+uw3wnv0DSt60resu14rUt+lfTYT3on0OHNK36mrttVK36mrt&#10;tXvI+iw3xF6GrSdqrQrVlO1efiT63CfCSr9404/dpq/eNP7V8TjPtH1OHE96BTQ26l6DNfBYz3uY&#10;9uj7wo6GmdxTx0NM218LjNz26Oxox1as+aqw1ctVr87zE9GKNO3rZtaybeta1r8uzAGbVpW1Y1g2&#10;M3mzzR/8tYv9ZXQWNfneJ92UjKMuY3rOti161j2dbFr1r5ysc1Y0rXpV62qja9KvW615VU8eqaEP&#10;StC361nw9K0Lda82qeVVLkNaUNZFleRzzzRx/wCti/1la8NcNWMonkTlzFy2rQhqjbrir0K15dQ8&#10;ysaEHQVetqowrWhbrivPqHlVS9b960IelUbdavW615tQ8ioaNvWra1g6ffR3k00Ef+ttn8uSt61X&#10;NZxjy1PfPFrbGxa/6itCHpWfar+5rQh6V9vlHxHg1dy5DVyOqcNXo+hr9uyU8ye5ch61PFUEPWp4&#10;lr9kwHwxPOlucz4R/wCRm8T/APXytdhXH+Ef+Rm8T/8AXytdhX1RiFFFFABRRRQAUUUUAFfkV/wW&#10;gsLrUfiX4GjtLS7nxp0v+qiZl+/X661Ru9IstR+a7soZz/02jVqAP5uvh38Vviv8JtMvdP8AB+qa&#10;54fs76RZLiK0iZFkdf8AgNdT/wANS/tBf9Db4n/Jv/ia/oV/4RnSf+gXZ/8AgOtH/CM6T/0C7P8A&#10;8B1oA/ne1L48fHjxpF/Z9x4g8T3o/wCeX7yul+F/7Bfxu+NV7Y3Efhm8stPv351bUeIo/wDafvX7&#10;+R+HNIi/1em2o+kS1fjhS3TZGBGg9KAPmn9jb9iHwz+yj4dMsUw1nxXfIovdUlHA/wBiL+6tfTlF&#10;FABRRRQAUUUUAFFFFABRRRQAUUV4h+zd4l1fxJe/EUaxqUt8LDxFPbWwm/5ZQ7VwtAHt9FFFABRR&#10;RQAUUUUAFFFFABRRRQAUUUUAFFFFABRRRQB4H8dIh4f+Kfw58Rg+UBdNayf8Cr12Zdk9eZ/tW6VJ&#10;d/DD+0Iv9bYXcNx+TrXfaTqH9r6Hpl5H/wAvVqsv/jtAFqiiigAoVtlFFAHnfxJ+B+kfECf+2LOa&#10;Xwz4qi/499Vs/k+f+HfWDoXxx8QfDXVYPD/xTsvIMn7q28QWf/Htcf7T/wB1q9iqrqml2OvWM2n6&#10;pZxXuny/6yKagDoNP1G21WyiubKaOe1kTMcsR3CrtfOU/wAIfFXwwvptT+GOsefp5/eSaBqMnyf7&#10;qVveGv2ndHa9h0rxhpl34S1rpJFeR/ud/wDsvQB7fRVDTtYsdVt4p7S7iuIpPuNFIGBq/QAUUUUA&#10;FFFFABRRRQAUUUUAFFFFABRRRQAUUUUAFFFFABRRRQAUUUUAFFFFABRRRQAUUUUAFFFFABRRRQAU&#10;UUUAFFFFABRRRQAUUUUAFFFFABRRRQAUUUUAfLf/AAUO+Enij4z/AACu/D/hDTf7U1Tz0k+yjqa/&#10;J9f+Can7Qy9PAso/7arX9AlFAH8/3/Dtv9of/oTbv/v7R/w7Z/aG/wChNuv+/tf0A0UAfz/f8O2f&#10;2hv+hNuv+/tRy/8ABN39oZIQT4Hu5R/zzElf0C0UAcB8CtAvvCvwa8GaNqkHkajY6Xb21xF/zzdU&#10;VWWu/oooAKKKKACiq9xPFBBJJJJ5UcfLyHtXjFj+2d8GdR8Sw+H7bx/pM2qSz/Zo4hL8hk/u7/u0&#10;Ae30UwEONy85pzNtoAWivEdW/bL+DOh+I5tDvPiBpMOoxTfZpIvM4jk/u7vu17DFf21xYi8SaOS1&#10;Keb5oPy7MZ3UAXaK8Rvv2zPgrp19PZXPj/SIrq2k8qSIy/6t67z4dfFjwl8WNBm1vwnrVprelRSN&#10;FJd2km9A6/eWgDsqK8W1b9sT4M6Jqk+n3nj/AEiG7tpPKliMv3Hrs/hn8YPB/wAYdKvNR8F+ILPX&#10;7S1n+zyzWkm9I5P7tAHbUUV5N+0V+0X4b/Zp8HWfiPxPDdT2l1ex2UcVnHvfe1AHrNFZ2i6vFrui&#10;2Op253W15AlxHn+4yhl/nWjQAUUUUAFFFFABRRRQAVgeNtTvtD8H6zqGl2/2zULa0llt4P77qpKr&#10;W/RQB+V1x/wUE/anWeaOP4Taf+7kaP8A49pf/iqZ/wAPB/2q/wDok+n/APgNJ/8AFV+pf2G3/wCe&#10;EX/fsUfYbf8A54Rf9+xQB+Wn/Dwf9qv/AKJPp/8A4DSf/FUf8PB/2q/+iT6f/wCA0n/xVfqX9ht/&#10;+eEX/fsUfYbf/nhF/wB+xQB+Wn/Dwf8Aar/6JPp//gNJ/wDFUf8ADwf9qv8A6JPp/wD4DSf/ABVf&#10;qX9ht/8AnhF/37FH2G3/AOeEX/fsUAflp/w8H/ar/wCiT6f/AOA0n/xVH/Dwf9qv/ok+n/8AgNJ/&#10;8VX6l/Ybf/nhF/37FH2G3/54Rf8AfsUAflp/w8H/AGq/+iT6f/4DSf8AxVH/AA8H/ar/AOiT6f8A&#10;+A0n/wAVX6l/Ybf/AJ4Rf9+xR9ht/wDnhF/37FAH5af8PB/2q/8Aok+n/wDgNJ/8VR/w8H/ar/6J&#10;Pp//AIDSf/FV+pf2G3/54Rf9+xR9ht/+eEX/AH7FAH5af8PB/wBqv/ok+n/+A0n/AMVR/wAPB/2q&#10;/wDok+n/APgNJ/8AFV+pf2G3/wCeEX/fsUfYbf8A54Rf9+xQB+Wn/Dwf9qv/AKJPp/8A4DSf/FUf&#10;8PB/2q/+iT6f/wCA0n/xVfqX9ht/+eEX/fsUfYbf/nhF/wB+xQB+Wn/Dwf8Aar/6JPp//gNJ/wDF&#10;Vu+AP27/ANpjX/G+g6XrPwttLLT729itp5fssq+WjH5m+9X6XfYbf/nhF/37FH2K3X/lhF/37FAF&#10;helLRRQAUUUUAFFFFABRRRQAUUUUAMfvT6Zu3U+gAooooAKKKKACiiigAooooAKKKKACiiigAooo&#10;oAKKKKACiiigAooooAKKKKACiiigAooooAKKKKACiiigAooooAKKKKACiiigAooooAKKKKACiiig&#10;AooooAKKKKACiiigAooooAKKKKACiiigAooooAKKKKACiiigAooooAZXzp+1v+xzpf7WVvoEGp+I&#10;LzQf7HkeRDaRK/mbv96vowDNIa1oYirhaka1GVpLqDipaH5yj/gjN4VHX4gat/4Cx09f+CNXhRf+&#10;Z/1f/wABY6/Rjmg5719FDijOofBiWYexp/yn50r/AMEb/Cq/8z/q/wD4DRVJ/wAOc/Co/wCZ+1f/&#10;AMBoq/RLp3o6967I8Z8RQ+HGy/D/ACJ+rUv5T87x/wAEd/Cv/Q/at/4DRU5f+CPnhpf+Z/1b/wAB&#10;o6/Q7BFHNdK4+4oj/wAx0/8AyX/Ij6rR/lPz4j/4JEeHk/5qLrf/AH5iq3D/AMEndDg/5n7Vv+/K&#10;V7d+0R+1DqXw78baB8O/AOgR+LfiLrC+bHp80vlw20P/AD0lf+EVkfCn9qfxbB8Zo/hR8XvCtr4Y&#10;8VX8H2nSrvTZfOs7xP4l3f3qh8dcTS/5jp/+S/5ClgcNL4qaPNLf/gljo8E0kn/Cfatz0/cpWhB/&#10;wTL0uFdv/CdaoR/1ySvt8V8o/H39qn4i+CfjrZfDT4c/D+08Z6hJpf8AadxJPctF5Sbv9muf/XHi&#10;D/oMn/5L/kcs8owFT46KOdh/4Jw2EX/M8aj/AN+Uq3D/AME+bSBt3/Ccajn/AK4pXoPwI+Kvxr8a&#10;+MLjT/iH8NNP8I6LHB5keoWd803mP/dr6GxmsZcV57L4sVL8P8jjlw7lU/jw6PkeD9gq1hG0eMbz&#10;/vytaEP7EEcH/M5Xn/fpa+pcdiaTYp6iuaXEubP4sQ/wOWXCeRz+LCr/AMm/zPmiH9jjyP8Ama7v&#10;/v0lXIP2TZYIfL/4SWb/AL9LX0dg14n+0v8AtUeC/wBmbwfeap4g1GKXVvJJstGiObi5c8Lhf7ue&#10;rVi89zGX/L5nNLgvhyfx4OH/AJN/mZkX7Ml1EP8AkPy/9+lqvYfsuXWnT3cieJpsXD73/dLXTfsr&#10;/GjUPj58GdF8Z6ppsOl3d/uzbQyb1TFeuO4jBZ+grCWa42XxVGZf6i8M7fUYe9/i/wDkjwtf2cL3&#10;/oZJfyp6/s66iv8AzMc35V5pf/tY/En4oeP/ABZo/wAEfA+neJvD/hWR7XUNa1e6aBLi5X70UP8A&#10;er1D9lr9pa3/AGiPC2pSXejT+GfFWh3X2HWdFu/vW0/+z/eX3rmni68/jkXDgjhuHwYKH/k3+Y6P&#10;9n7UV/5mCU1InwG1FP8AmYJf+/de04x3oz71586UKnxRO2HCuSU/hwsfx/zPGl+BmoL/AMzDJ/37&#10;qZfgrqK/8x8/lXsANGa86eWYKfx00d1PI8th8NFHka/BrVlP/IeP/fNSx/CLVl/5jP6Vl/tLftT+&#10;C/2ZfB15qfiDUY5NV8k/YtJiO64uH6L8v93PVqu/ssfGTUfj58GNG8aanpsOl3d/uzbQSb1THvXB&#10;Ph3Kavx4dfj/AJnbDAYWHwU0R6L8EdR0H7Zs1+aY3U7XEmRWkvww1pf+Yzn8K9PH1r4u1r9sT4ue&#10;Jvi5458KfDD4W6f4n0rwpd/YrjVby+aHzJP7tcNXg7IK75quEi/v/wDkjuilD4T6HX4b62v/ADGP&#10;0pZfhzrb/wDMZ/Ssb9nv4gfFLx1bak/xI8DWngySF8W62l003mivZPwrj/1C4Y/6AI/+Tf5nWsTW&#10;j8Mjyub4UatOd/8AbP6VnzfBHUZP+Zgl/wC/dexhQO1Ge2cVpHgbhuPw4KH/AJN/mbxzDFx+Gozw&#10;64/Z5vJhsPiGTHr5dU5/2Zbmb/mZZf8Av1XuWoaha6XYz3l1KIba3jaWSU9EVfvV8e6F+1v8W/jn&#10;qGv6h8GPh1pOs+C9Ina2j1XXbp7Z751+8sSV0x4OyCO2Dj+P+Z1RzrMY/BWZ38/7JLzCb/irLr95&#10;/wBM6zIP2KhDbeQPGV5/36Wut/Zd/aZsf2hdA1KKex/sDxdoc7WOs6Kxz9nmX+6T1WvXvEniCy8K&#10;6FfaxqUwg0+xhe4nlPZFXJrePCuTRXu4df8Ak3+Z0R4jzaL/AN4f4HzZN+xGJf8Amcrz/v0tUpv2&#10;DIJf+Zz1D/v0tclZftlfGnx94W1j4j+A/hPaal8NrGZvs51C5aPUb6FPvSxRV9RfA74yaH8efhno&#10;/jPQGP2S/jy8Eh+e3kH3on/2lrdcO5THbDr/AMmOyPFufQ+HFy/8l/yPnqb/AIJ52sv/ADO+o/8A&#10;fpKqTf8ABN/T5v8AmedV/wC/SV9pfWk2iuiOS5dHaijpjxvxJD4cZL/yX/I+JG/4JnaY3/M76j/3&#10;6SmN/wAEx9Hb/mctR/78x19vUx3Ea7m4Faf2Vgf+faOj/X3ij/oOn/5L/kfDsn/BL/R5P+Zy1Ef9&#10;sY6gb/gllobf8zxqX/gLFXU237W3xO+MvjbxNpnwS8BafrXh7w9P9mudb126a2S4mX7yRf3q9B/Z&#10;j/alk+NuqeJfCfiTw/L4T+IHhl8appRO+HZu2rJE/wDEtarLcHH/AJdo5p8bcRz+PGz/APJf8jwr&#10;/h1BofkbP+E/1b/wGiqOT/gkz4ebr4+1b/wFir73kkWGIu/CIM5r4g0v9tD41fEnxR4sh+Gfwn0r&#10;xN4f0PVH0z+0Jr9k811q/qWG/lOJ8VZ1Jf7yzAf/AIJHeHWPPxA1b/wFjr0b9nn/AIJ7aR+z/wDE&#10;WHxbZ+LNR1SaKNo/ss0SInP+7XtH7P3jT4i+NvC15efEfwba+DNUjnMcFpa3PniRP72a9U4zk1rD&#10;DUqcuaMTz8RnWYYqEqVas5RY+iiiuo8YKKKKACiiigAooooAKKKKACiivln4rftTeLp/jNN8J/hD&#10;4Ti8T+KbCAXWq3+oy+TY2SN91S396gD6mor5u/Z2/ak1L4geONf+HHxA0CLwl8StH/ey2EMu+3uY&#10;P4ZIn/ir6RoA+OP2nP8AgnD4c/ac+Ix8X6p4r1XRrkwJF9mtIkdPl/3q8h/4co+B/wDooGt8f9O0&#10;Ve0+If2sPiL8Qvib4m8IfBHwPp/ie08M/u9V1rWLlraHz/4oIv7zV3P7OX7Vdj8Z/DfiWLxBph8J&#10;+MPCskkWu6LL8/2bb/Gp/iWtp1603GU5/CkvktibRPl//hyj4HH/ADP+t/8AgNFTv+HKvgcf8z/r&#10;n/gNFXp/hr9rX4wfHY6zrfwc+Hek6n4K064a2iv9eumtpr0r97Ylev8A7LX7TVt+0b4W1KSfRZ/D&#10;XibQ7o2Os6Ld/etp/wDZ/vL71rHFV4/BIOVHyov/AARa8Fr/AM1A1v8A8BoqkX/gjD4LX/mf9b/8&#10;Boq/RjikzXSs3x1P4KrFyRPztj/4I3+EU/5qJrn/AH4iq0n/AAR58IJ/zP2uH/tjFX6E7aMds11w&#10;4gzWn8OIZa90/PqH/gkH4Vj/AOZ/1v8A78RVaX/gkh4VT/mftc/78RV99mk6VrDibOKa9zESNlXq&#10;R+0fBi/8EnfDS/8AM/a1/wB+IqlT/glL4eX/AJn/AFv/AL8RV93YHpSYFb/6155/0FyN1jcRH/l4&#10;z4XX/glf4eX/AJn/AFr/AL8RVJ/w628Pj/mf9a/78RV9yBK+RvG/7TXxJ8f/ABa1/wAAfA3wxp2s&#10;Hw1tj1nX9Xl2W0U//PBP7xrKXFGcy+LFSOmObY6Hw1mcp/w648PH/mfdX/78R0f8OuNCP/M/63/3&#10;5ir2L9mX9pm++Leq+JvBnjPRovDHxK8MyCPUdKhl3xyRt92WJv4lr6AkYRLufgVzSz7M5/FiGdCz&#10;3M4/8vmfDUf/AASy8PR+d/xX+t/P/wBMIqf/AMOuPD4/5n3V/wDwHirT/wCGo/jL8avFXiUfBDwR&#10;pV94Q8PXLWsmq69MYv7RmT/WRxf416p8B/2sdD+K/wALdf8AEur2R8P6t4V82LxDpX32tZIl3Ns/&#10;vL8pxXJLM8ZL46jNI8Q5tD4MQzxf/h1zof8A0P2r/wDgPH/hS/8ADrfQ/wDoftX/AO/Ef+FP0X9q&#10;D9oT4qeG734jeBPh3ocPw6gklksodXumS+vraP8A5abP4d3avo39nL48aR+0V8MbHxZpcJs5JC0V&#10;5aSdbeZfvIa5pYmpP4pGq4ozqP8AzFSPnNf+CXWhj/mf9a/78RU8f8Ev9DH/ADP+t/8AfpK+38j0&#10;pMD0rjnCM/iNP9bc9/6CpHxLH/wTH0aP/moGt/8AftKsxf8ABNbS4v8AmoGt/wDftK+0uPSjj0rh&#10;nl+En8dND/1uz3/oLmfGdv8A8E4dLtp5pI/iBrY8z/pklX4f+CfFjD/zP2r/APfpK+vOPSjbntXN&#10;PJcun8VFELirO4/8xUj5Oi/YJtI+njrVf+/S1Zj/AGGYI/8AmedVP/bJK+qMD0oyB2rB8PZXLfDo&#10;UuKc7l/zFSPl6P8AYjiT/medV/79JUq/sYbP+Z41H/vytfTlfK3xe/ag8ZX/AMYZvhP8GdB0/X/F&#10;dhbfatVu9Sm2W1kn93/erN8N5RL/AJh4kPiTOJb4hmov7G+3/md9R/78pUq/sgyL/wAzxqP/AH5W&#10;q/7O37THiXxZ8Rtf+FnxP8NR+GPiBo8P2qP7Gd9pe23/AD1iavpggip/1Yyf/oFiZf6wZq/+Yhnz&#10;ZafscmznvJ4/G+o+bc/6w+UlXl/ZRuU/5njUf+/S1wviT9p/4nfFT4m+JPCHwN8NaTqlt4ZdYdU1&#10;vV7nZD5//PJP71d/+y5+0zcfG1fEHhvxTop8KfETwzP9m1bSScp/syxN/ErVEuFsml8eFiZf23mP&#10;/P5ip+yzcr/zPGo/9+lqZf2ZrxP+Z01D/v0tT/tbftO6R+zD8M7zX7kLe61KjR6dpY+9cSf3v91e&#10;9dP+zl8Sr/4v/Bjwz4v1S3itL/U7XzZIoj8grJ8JZFL/AJhYmcs4zB/8vmcqv7Nl6v8AzOeof9+l&#10;qwv7O+or/wAzpf8A/fpa9torN8H5DL/mDgQ80xkv+XjPGF+AOpL/AMzlef8Aflakj+BWrp/zOV2f&#10;+2S17HgelLkelR/qXw+/+YOBk8fipf8ALxnium/ADUtMuLyePxleebcyeZJ+5WtNPhBraf8AM5Xf&#10;/fpa9WxilOe9KXBXDspc08HAz+tVv5jzFfhTrS/8zbd/9+lqRPhhra/8zbd/9+lr0mjJHSt6fCWR&#10;0fgwkEZ+3qy+0eeL8ONcX/mbLv8A79LUi+APEC/8zZd/9+lrv8e+a+SPiD+1D8QPG3xi1r4afBDQ&#10;NK1rUfD8ayazq2rzFLe2c/8ALL/aavWpZNl9L4KKRLqTke+L4I8QL/zNk3/fpakXwb4lX/mbJv8A&#10;v0teU/sx/tO6r8TvFPiX4eeO9A/4Rj4leGT/AKbawnfbXMJ+7LE/92voqV1hiLucIgzXpQowp/DE&#10;yuc74O8K3PhmbUpLvUpdTlvZ/N8yX/lmP7tdRXxldftSfFf42eMfE1h8CPDOiap4f8NXX2W51rV7&#10;nYLmZfvRRCvVP2Wv2kx8e/CusjV9Em8M+MPDV01hrulS/wDLKYbvmT+8rba6APeaK+FPAv7Wn7QH&#10;xx1DxNefDj4daHeeG9J1GXTI7rUr/wAl5XRtu6vp74Ga58Stb8OTS/Evw/p2gat5n7uHTrnzkKUA&#10;em0UUUAFFFFABRRRQAUUUUAFFFFACM22vzy+J/7Uvxg/aQ+NOs/DD9nxYdGtPD0mdR8S3f8AfXhl&#10;/iXbu6f3q+6fiTfSaV8O/E95D/rbbS7mVP8AgMTH+lfFv/BIbSLa4+CHiXxO651XVNen+0zfxSbf&#10;/wBqgDn/AAp+0v8AHP8AZU+KGgeEPj61pr3hvxDcLFbeKoPuxO3SP5cCv0RhljuIRIhyj18T/wDB&#10;WHwzbar+zzZ66/F1oeqRXNtN/wA833ba+ovgdrdz4j+D3g7VLz95dXWlwSSH32UAd2elfOf7XH7Z&#10;HhL9lzwhPLdXEWpeLpk/4l2iRSYeR/4Wf+7H6mvoxulfHvxG/Y48F+ENL+KXxL1TzfE3iu+sZ5be&#10;61H50sk2/diSgpG7/wAE9Pi94u+N3wJPijxhqQ1TVbm+l2ERbEjTd8qj/drsP2s/2oNM/Zi+H66v&#10;LaHV9evpBa6VpUX37iZv/Za8h/4JNNu/Zdh/7CM//oVeK/8ABQD4j+H9F/bI+GT+NJpf+EV8MwNq&#10;XlQfO0j7lbbs/ibctVL4iUaV9aftz6v4dm+I8GtadptpIn9pR+EISu8Q/e8r7v8Ad/2q+nv2LP2q&#10;R+058P7y71TThovinSJ2tdU0/wCbEbr/ABfNXz/rn7evx4NvN4r0f4A3cvw/i/exzXe77TJbf89d&#10;q/d+WvoT9jj4h/DH4t+Br3xf8PNFh0G61K6b+1rTG2aOf+Lf/SpA+iq8A/ZR/wCP74p/9jTP/wCg&#10;rXv9eAfsp/8AH/8AFP8A7Gmf/wBBWgD3+iiigAooooAjwCa5rxt42svBWmi5usyyScRwxfek+ldI&#10;WA/GvCfj3fpea1p9on/Lspkf/gVfP53jp5dgKlel8XT5nr5Tg4Y7GRoz+Hqdp4H+LVl4t1A2MkRt&#10;bn+DP3X+leh4yuK+TfDeoyaR4k026Tn98sf/AH1X1fDKJIg3qK8zhrNa2ZUJxxHxwf4HoZ/ltLL6&#10;0fY/DJE9FFFfZnzAUUUUAFFFFABRRRQBxnxd0AeJ/hp4h07p5tlIf++VzXJ/APU/7W+DvhmST/W2&#10;0H2aT/gLV6nf2wvbK8t/+esbx/8AfS14T+zH5tl4P1/S7j/WWOtyxeV/sUAev0UUUAFFFFABRRRQ&#10;AfcrP1/w5o/iqxmstX0yHUoZP9YJYvn/AO+q0KKAPH7z9mXQ7W++2eF/EGreE5v+eVnKzp/49SL4&#10;I+M2i3xl0/xxaazF/wAs4tRi2V7DRQB5Jd/EP4y6DN5V74L07VIf+emnXLbqu6f+1NolpexWXibR&#10;tV8MXWPnkvIf3I/4HXqCzSr/AKuquoabY6vBNHqFlaXsUv8ArPOiV6ANPw54n0nxZYC90i+hvrWT&#10;pLDJurYrwPXf2eLGC9/tXwRrN34T1r/lnFDJvtpH/wBz7tR6d8dvEHw3voNH+J+jG3iz5cfiCz+e&#10;2l/2n/u0AfQFFZ+j6vY69YxX+n3cV5ayj93NDJvQ1oUAFFFFABRRRQAUUUUAFFFFABRRRQAUUUUA&#10;FFFFABRRRQAUUUUAFFFFABRRRQAUUUUAFFFFABRRRQAUUUUAFFFFABRRRQAUUUUAFFFFABRRRQAU&#10;UUUAFFFFABRRRQAUUUUAfG//AAU/+J2peAvgDZ6HpZ8mbxXqMWjyTRHa8aN8zbP++a3fFv7GHw61&#10;H9lI+C9P8P2tlNa6X9ts78f8fMV6sW7zfN+9u3VwH/BWnR727+DngzVLeDzbXR/EUF1cy/8APJPu&#10;7q+qfEXjGx8OfBC98SXE0Q0620T7V5v8GzyaAPJ/+Ce/j7UfH/7MugHW9Sl1PW9Mkn025uZfv5jd&#10;lX/x2mf8FEvinqXwm/Za8Talo5A1G92abHL/ABxeblWZf9qsH/gmRpog/Zmh1s8RaxqN3exj/Y81&#10;qrf8FUPD99r37IetPp8Uk0tjfWt7J5I3YjVvmagDV+FP7Hvw21T9k7S/B954fimGs6VHdXN/NFuu&#10;/tUke7zd/wB7crH9K8v/AGSvivfaT+yX8V9A1jU5r2XwM+o6Zb39396SFVZY1r6z+DniOwb4C+E9&#10;Ye7i+wx6DbySzeZ8iBYF3V8MfszX/gzRP2dPjl4y8fxS3nw71jxFdRuId3+kpu/g20AeS/s6a5+y&#10;74I+Enh//hY+mjxL4m1ieW51HUIomdLLc3yq7L/dr9Evh9afCz4d/s969qnww/s+z8Hy2Vze+dZS&#10;fJv8r/0KtP4SfCz4T3nwg0YeFvCmknwhf6eJLfzrZX8yFl/jZvmr4z/Zb1Lwr4B8HftJaX4g82b4&#10;K6PqksUcUO502N95U20AeO/s4eIP2ZvCfwzg1D4n2X/CWeJdc1Ge5vZYYmm+xIzfKr7a/TP9mnwz&#10;8KNF8Dy3nwih06Lw/qU32mRtNk3rJJ6t/tVQ+Afw0+EF/wDBnQLjwT4U03/hE9TtPNt/Ptld5Ebd&#10;nczZb17187fsB2UfhP8AaD+Ofhjwwf8Ai39hqn+hxxHdDFM33lSgD76r4H/4K96hZTfAHRreO7iN&#10;5Fr1sfK8z56++K/LP/gqt+zhonhXST8UbfWNRl1XU9bgiksJ5SbaP/cWgD9JPhl/yTnwp/2CrX/0&#10;UtdRXL/DL/knPhT/ALBVr/6KWuooAKKKKACiiigAooooAKKKKACiiigAooooAKKKKACiiigAoooo&#10;AKKKKACiiigAooooAixz1+b1rltf+JnhrwvefZNS1SG0uj/yyP3q6heRwMDtzXjnxV/Z+0nxvqsu&#10;vS6pLpEuz/SJQN67F/3jXjZlUx1KhzZfTU532eh6WW08DVrcmYVHCFt1qdUPjb4KZf8AkP2w/OnW&#10;nxj8G315HbxazbGaV/LQc8mvhzRdV8N+LdQm/wCEcv5b3Ro717H7VdxbGkdW2s3+76V9L+GP2UtL&#10;s9S07VJ9aubtInW5ETRKg39exr4PAZ/nuPxM8PDDw/du0tf+CfdY3IsiwWHhiJ4idpq8fd/4B9E0&#10;UUV+qn5mFFFFABRRRQAUUUxo91ADV61LUS/JUtABRRRQAUUUUAFFFFABRRRQAUUUUAFFFFABRRRQ&#10;AUUUUAFFFFABRRRQAUUUUAFFFFABRRRQAUUUUAFFFFABRRRQAUUUUAFFFFABRRRQAUUUUAFFFFAB&#10;RRRQAUUUUAFFFFABRRRQAUUUUAFFFFABRRRQAUUUUAFFFFABRRRQAUUUUAFFFFABRRRQAUUUUAfF&#10;3wrt4td/4KRfFLULyLddabodrbW5/uJXOf8ABRTUrjw98Zv2etT0/wDc6gNeaITD72xvvLWr8e9O&#10;8Vfs4ftWWfxr0jRbvxL4P1yxXTNdtNOiZ5rbb92Xav3qyY7rV/22f2mPBniCDwpqGjfC/wADFrn7&#10;Xq8TW017dOv8CN/CtAH3hAd0MfutfBl98D/2hdc/a/8AH/i/QNS0/wAH6LfWq6bb61NF57mBW3Ls&#10;Rq+l4fjlqT/tBzfDgeDtQ/s2OxW6/wCEh/5dt/8Azz/3q8S1746/Er9m/wCP3iVPiBpmoeJfhXrD&#10;+ZoV3o9s1zNZf7DqtAB8GP2gPiT8Mvj7/wAKY+Nc1prN/rCNe+HvEmnR7EuU3f6p0X7rV9nV8IfD&#10;XR/EH7WX7Wml/F+88NXnhnwL4QtXttJ/tKLyrm9n3fe2N91a+76ACiiigAr55+P/AOzv4C1ODxz8&#10;TNT0WLU/FX/CNXVrHNd/OkaLA23YjfKrf7VfQ1cN8a7WW++D/jaC2hkuLqXR7yOOKH78j+U+1RQB&#10;4n/wTU/5NK8Jf9tf/Qq+gviFLJD4A8SyR8yJp1yR/wB+mrwr/gnh4e1Lwz+yv4T0/WNNm0zUIvN8&#10;y1uo9jx/NXVfDn4w3nxj8Y/EXwZf+E9Q8P2GhyNYx6hdx/ur5G+XdFQB45/wSl0+2tf2ZpbyLma+&#10;1i6luJPV91c5+zlNJp//AAUk+POn285+yXNpFcyRfw79y1h/BD4g6l+wPqnjL4aeMPCeuan4flvZ&#10;dS8O6rpFs1ylxC3/ACzfb91q9L/Yi+F/iW/8X/ET43eNNFPhrWvHF15llpcp/eW1kPu7/wC61AH2&#10;LRRRQAUUUUAfOn7Qn7O3gS/sPH3xL1HRItT8V/8ACO3NtHNd/vUjRYm27Eb5Vb/arF/4Jqtv/ZJ8&#10;Jf8AbX/0KvaPjpaXOofBnxvb2UMlxdy6PdJHFD9+RvKb5a8j/wCCeHh7UvDX7LHhfT9Y06bS9QiM&#10;vmWt1HseP5qAPo+/Mi2c/wBnx53lt5f+/t+Wvz6+CP7P37TukXHxEuLDxLpPgGPWNYl1KLzrVbl7&#10;h/m2r/srX1H8NfjXq/xV8V/EPwu/hS/8M/8ACPyPbWeqXkf7q96qsif7NeBfD/8Aan+IH7PV94m8&#10;IfHTRdb8S6jbTtLpWt6FYtcRXsLfdX5V+VqAO9/ZC/aU8U+NvFPiv4U/E+zit/iV4QP+mXdn/wAe&#10;95CT8siYr6sr4t/Yv+GHijxP8YPH3x/8WaXL4Zl8X7LbStEm/wBdFap/HL/tNtr7SoAKKKKAKWo6&#10;db6rYTWd1EJra4RopIz3VuteK/FX4qfDn9i34WmTyIrGEs39naDZ4869nb+FF/2m6tXrHjbxFJ4Q&#10;8H61rcVnLqcthay3KWkP35dq52r+VflL8OvjZqep/FrU/in8ZPhb4t8WeJRO39g6V/Zsv2TSYP4d&#10;isu3d/tUAfXX7BfwL8Q+Ej4z+KfjK0/sfxL8Qbv7cdFH/LlBu3Ro3+1611P/AAURv7jTv2Q/H81t&#10;N5UrW6Rbh6M6qf51c+A/7WEnxrsfFUn/AAgHiDwx/Ydt9ojj1O2aH7T8m7anFUrO/uP23P2ZvFmm&#10;ax4Z1HwZNqQnsY7XUfkfev8Aq3/3d1AHU/ss6Ra6d+yl4FsLcf6N/YKD/wAdrxD/AIJfs9t4W+K+&#10;mIcWFj4tnitov+eaVxPwt/au8TfAX4Fz/C3xR8NPEM3xF8PRto+nQ2lq01nqP8Mcvm/dVfWvoX9h&#10;j4Gav8EfgusXiQeV4q126fV9Vix/qppP4P8AgNAH0dRRRQAVDNEtxE0b8o4xU1Zmu6mNF0S9v/Jl&#10;nNrC03kxffk2qW20AeYeNvGfw5/ZH+HN7qFz9l0XTt8lzHZw/wCtvJ2/hRf4mavF/wBiPwZ4u8X+&#10;PPHXx48Z2R0abxftt9K0mX5Xt7JG+Vn/ANqvlLT/AIzal42+Ous+P/jP8LfFviWKxm8rwzoENjJ9&#10;kskVvvuu3azV92fs6ftVSfHC+1nT/wDhANb8JxaZbebH/aVs0SS/7KfLQB7j4ugubrwrrEFng3ct&#10;lPHEf9sxtt/Wvz4/Z1/Zn/ai+Hvwz1mPSPFmk+DLuW+nvY9LmtluXvHZvvO/8NfWHww+Lev/AB58&#10;BeNzB4Z1DwPq1jPcaZZHUusjqrbZf93dXg/w9/bU8Z/CnwtqnhP4weBvEN74/wBIdore60ixa5tt&#10;R/55tvXhaAPWP2O/2h9c+M2k+INA8b6ZFo3xA8J3X9narDEfklPaVP8Aer6Rr5Q/Ye+F/inTp/HX&#10;xP8AHGmDRvEnjnUftyaf3toP4Vf/AGq+r6ACiiigAooooAKKKKACiiigAooooAK+Df8Agn1fS6t+&#10;0J+0jeXkxmu/7cSL979/Yu7bX3lXwRPf6l+xN+1B448QXnhLUda+HPj0pdfb9Jia5msrpV+ZXQfw&#10;tQBr/Euzi07/AIKcfDO8tvlu7rQ7qK4/6aJsr7K8S3Elt4d1OeLmWK1lkT67Gr40+Beg+JP2jv2r&#10;rv456po134Z8H6JYtpmg2moxbLi53DbJI6N92vfPht8a734mfE7x/wCCNQ8Gaho2n6Ftij1W8/1O&#10;ohvlbZQB4b/wSynk1D4OeMtQuebq68U30kkh+8fmqP4Z6FZWv/BRb4v2ccXm2useGovtkf8AvOu6&#10;uV+GHj3Uv2FPH/j/AMEeJ/Bural4Q1fUZdb0HVtCtmufM8z/AJYPt+61dD+zbo/i9PEfxX/aS8V6&#10;Ld6Zda7atbaN4b8r/Sfssbbo96/3magD234vfGH4ffsc/DIp5MNkDuGlaJaf625mb7qov+9XDfsH&#10;/CjxV4c0jxb8RPHkP2LxX45vv7SksMbfs0P/ACzV/wDar44+GPxpvZvibrPxL+Mfwn8WeLPF8l03&#10;9jWv9myfZNOh/h2Ky7d1foP+zd+0dJ8frDU5ZPB2r+EzYSeX5Wr2zQ+b/u5oA9wooooAKKKKACii&#10;igAooooArXzbbOc/7DV8Sf8ABL1vtuk/F/ULj/j7uvFkvmf8B3ba+4mAYba+ANC1LxB+wV8aPH8d&#10;z4M1bxL8NfF99/a9lqGkRNNNbT7W3RMo/wB6gDR0yOOx/wCCrl6Lf9wbrwy0lz/002r8tfXfxku5&#10;bD4S+Mrm3/10WlXMifXymr5g/ZT+HHin4lfHvxZ+0N4w0GXwjFqduthoGi3f/HzHa4+aWX+7ur2H&#10;4TfFXVvjnffETwx4n8DXnhrT9NnfTY7q7+5qELbl3L/nvQB5j/wSvUH9krS3P+tl1S8lk/66M/zV&#10;yv7Kul2P/Da/7Rml+VFLp9ykEsttLh0kdm+b5TXL/CH4m+Lv2ELbxN8M/Efw61bX9EjvbjUvDuoa&#10;FE1wtwkrblifbna1d3+zH8AfiA/g/wCLHxA8QEeGfiB8Q/NksrQ/N/Z0P/LFX/2vWgD0L9qqP406&#10;f4Hl0D4K6BokOnmxkilu55VR7dNrblii6Z29Kwf+CbN14Mj/AGe4dH8Li7i1bTLp4vEMWoReXN/a&#10;HHmNt/u+lcF4K/bG+I3wk8FS+CfiB8NNd1n4jaX/AKNbXWm27S2epf8APOXzf4fevU/2H/gr4o+G&#10;3hzxZ4m8cRQ2fivxhqr6tc2kB+W2RvuxUAfT1FFFABRRRQAUUUUAFFFFABXxD+xLaRXv7TP7RmsX&#10;AzqEmt+X5v8AsV9vV8E+LrTxT+xn+0/4t+IcHhnUPFvw48dbJL3+yIme4065X+LYv8NAEn7Qmo3W&#10;i/8ABSX4MyWB8o32ly21z/00TfX3Jq0rw6VeSR8yRwsR9dua+NPgZoPin9ov9pmf44eJfDU3hnwp&#10;penNpvh601EbbmT5tzSuh+7Xt3gD43eIPG/xq8c+BdQ8D3mjaLoX7u31+X/U3u7+5QB43/wTBs7f&#10;/hU3jHUMZvr7xLeS3Mv/AD0O84/rXn2m+LbXwD/wU/8AiJql/efYtEi8Mpc6hKfufKlT+CvEXin9&#10;gP4l+OfD+reD9X8V/DrxDfNq+jato8TTPbO27dA6j7vzV0XwF/Z51P4+eK/iX8T/AIqeHjo9r41h&#10;Sx07ShJsmisl/v8A8Ss1AHDW11pH7Qvhz4l/HPxneafCP7Hv9N8I6BeSr/o0KxMvn7f70lfS37BW&#10;s2N/+y/4Ft7e9hu7uKx/0iOOTe8Z3t96vJPij/wTb+E3hn4V+JrnQ7LxDNf2OlzyWVrDqcj5dUYq&#10;uz+L5q7f/gnr+z5pPwe+Cuj6vFY6jpviDXLRZdUtdRlZvLkVj91G+7QB9XUUUUAFFFFABRRRQAUU&#10;UUAIzba+NP8AgnfY21xe/GbXJIR/a114sniuJT94ov3a+zK+AlvfF37DHx88danceGtR8V/C/wAa&#10;3X9pW82jxNLNY3X8Sug/hoA0fGVxJpf/AAVP8Mx2f7n7d4W/0jH/AC0+evszx3K8HgfxBJHzJHp8&#10;5/8AIbV8nfszeCvFPxk/aE1/49+M9Ak8PafLZLpnh3Srz/j4jhV/9Y6/w17H8LPi9rnxb8X/ABA8&#10;K654IvPDel6PM1lb6hOfkvUb5dyUAeW/8EvdKtbD9m0XMH/H1e6pdS3P+/5jV578ML7W1/bz/aK0&#10;jw//AK260pJY7WX5YZLrytqs9Z3wp8aeKv2AdU8WfD/xJ4O1zxX4Uur2XUvD2q6RE037tv8Alk+P&#10;u/NXoX7N/wAGfHviXRPix8SPEkMPhPx18Qv+QX/G+mwqrLHv/wBr7tAHGfAv9lz9pnwH8LLzSrf4&#10;iaV4Ouo7qe9s9KhtkuUkeRt3zy17V+xV+0rrHxz0PxLoHi6yFj468IXY03VvJ/1Mr/NtlT/e2mvI&#10;/Af7XPxJ+BPha88D/FD4f+IPE/jvS3eKy1DSYmmt9VTd+7beq/LXo/7CnwF8U/DTT/GXjfxzDDY+&#10;KvHOo/2lc6XCdyWUf/LOP/e+bmgD6vooooAKKKKACiiigAooooAKKKKAOc8f6ZJrfgLxLp8WBLd6&#10;dc2yf8CiZa+Jv+CSGvW2l/DDxn4DuP3Gt6Hrc8lxan7+xvlH/oNfflfB/wAbv2GPHGhfF+9+KfwE&#10;8VxeGNcvz5moaVP/AMe9w/O5v/saAJ/+Cs3jCLS/ghoXhhebzxFqsVtB9dwNfWvwe8Py+EvhZ4U0&#10;acjzrHToIn/75r4/+E/7DfxA8cfFOy+If7QfiuLxPd6bJ5tlosP/AB6Rv/C237tfWPx28KeIPGnw&#10;f8SaD4Q1L+xvEN3a+VZXY+Xyn3DmgD0Fq87/AGhv+SHeOP8AsFT/APoFQ/s8+EPFPgL4PeGtB8Z6&#10;n/bPiSyt/LvL7du8x/rW98U/C1x43+HHiXw/aTC3utSsZbaOU9mZaAW58r/8Emf+TXYf+wjP/wCh&#10;V4l/wUE8IWGm/tsfBnW/EEMM3h/UrqKKQS/c+WRfv/8AAq+vP2JP2fdX/Zs+Dn/CJa5ew3t39rkm&#10;82H7vzV0P7Tv7NHhr9p3wDP4f1vNnqEX73TtVh/11lN/C4oYHrIS2ay2fu/sez/Z2bNv5bcV+d//&#10;AATVi+z/ALSH7Qsel/8AIvDUf9H8n/U7/Nk+5/DTP+GVv2uotE/4V5H8UdO/4Qn/AI9v7U/5e/I/&#10;9Cr68/Zi/Zt0D9mT4cw+GNIlN9dyO1zqGqTf665mb7zUAbHj7wN438ReI7e78P8Ajf8A4R7T4o1D&#10;2gtVm3v/AHvmrzj9jPTtS0q3+Jltquqf2xfx+KJ/Mu/L2eZ8q/w19J14B+yj/wAf3xT/AOxpn/8A&#10;QVoA9/ooooAKKKKAI2Wvmb4q3n9ofEC7kT/lkix19LM+wFvavkzWJ/tWu6nJ/rv9KavznjSryYal&#10;S/mf/pP/AA59zwnS5sRUq/yr8ylcLmGvpr4d6kNY8IadJu8yWNPLkPvXzMTiPNeyfAHWDJYXmnP/&#10;AMsn8xPo1fNcJYj2OYexf21/5MtT6DifD+1wftV9hnsVFFFftZ+TBRRRQAUUUUAFFFFABXz18IJv&#10;sXxi+Jmj/wDTT7d/31X0LXgenRxaJ+1Pr8ec/wBp6PFJ/wCPUAes0UUUAFFFFABRRRQAUUUUAFFF&#10;FABRRRQAVDqFjbavYzWeoWUV7aS/6yKaLelTUUAeL33wc8Q/DW9m1j4WamIbXf5tz4au5N8Mn95U&#10;b+Gux+G3x/0jxnf/ANi6vBL4a8Txf6zSrz5D/wAAP8Vdv9yuT+IXwt8P/Euy8vVIfJ1CL/j31W0+&#10;SaJ/9+gD0+ivnCw8feMvgJPDpnjW3l8TeFf9Xb+ILT53jT/pqte9eHvEemeK9Lh1LS7yK9s5f9XN&#10;F0oA1aKKKACiiigAooooAKKKKACiiigAooooAKKKKACiiigAooooAKKKKACiiigAooooAKKKKACi&#10;iigAooooAKKKKACiiigAooooAKKKKACiiigAooooAKKKKACiiigDk/iX8OND+K/gnV/CviO1F5o2&#10;pQ+VPF0P+9XyMv8AwTz8W3nhWz8Cat8a9b1H4a2115n9gGP55IN2VgaX722vuWigDzHxb8FLC++C&#10;N78OPC97L4NsZLH7DZ3WnfI9r/tJ/tVX+H3wPh8P/AqD4aeKdTl8ZWhtGsry6vPv3KN/er1aigD4&#10;fH/BPXxVpnhW98CaH8ZdY034bXU+f7EMSu8cP/PBZfvba+lfDv7P3gnw78IB8M4NFil8KfZjbSWk&#10;nPmBvvMf9r/ar0uigD4isf2BvHnhXw3qfgzwn8cNX0XwBezOY9K+yq81vC3/ACySVudte/8Awn/Z&#10;j8D/AAl+E0/w/sNNF7ol8jf2j9r+d712+8z169RQB8UWH7BPjLwRYa94b+H/AMatW8L+BdTmaSPR&#10;fsyzPZox+aOJ25Va9+/Z6/Z38Lfs3eBv+Ee8OCSaSaT7Re3853TXM/8AFI1es0UAFfCH/BYD/k3T&#10;QP8AsP29fd9fCH/BYD/k3TQP+w/b0AfY/wAMv+Sc+FP+wVa/+ilrqK5f4Zf8k58Kf9gq1/8ARS11&#10;FABRRRQAUUUUAFFFFABRRRQAUUUUAFFFFABRRRQAUUUUAFFFFABRRRQAUUUUAFFFFABXzH+1j461&#10;LxRq2i/BTwZeCHxX4p/e6hLj/j20xf8AXPv/AIW9K9x+JPxA0r4W+BtY8V63L5OnaXbNcSk+mOle&#10;K/smeCdT14az8X/F8IHibxgUlt4T0srJf9Sif3dy7GNAHl3jrwlpvgPx7p3hzSITBp+mQW1tH/t7&#10;U+83+03evtbSP+QVZ/8AXFf/AEGvkD41nPxtuf8Afi/lX1/pH/IJs/8Arin/AKDX5bwp/wAjXMv8&#10;f6yP0jihcuWZd/g/RGhRRRX6kfm4UUUUAFFFFABRRRQBEvWpaiXrUtABRRRQAUUVHuGdnegCSiii&#10;gAoqPzk9ay9Q1iWPyUtIfOlkoA2KK5vWvFQ0q3z5OZI/9Z/0zrzP40/tHj4PWPhqT/hH7vXptYul&#10;tvKsv+Xb/bf/AGaAPcKK8+1z4ljRvsUnkxTfadv7nPzx1jL8a3gng+2aXLDa3Mn7qX0T/aoA9aor&#10;yaH496ZcX32PyPJlk/1Xnf8ALStd/iJei3hkjsvO+n/LSgD0KiuIvvGeorpUF7BY5x/r4j2qT/hP&#10;4m0qbVI4POtIk/4Hv/u0AdnRXhPgz9pmHxtPNZx6Nd6ZqEUjx+Vdx/6zb/ElaGk/HC+n13UrfUNG&#10;MGngYsrrP+tf+7QB7NRXmurfGSwtLLy7KCW81Upk2sI3+XUMfxosY/B0OsXP7mQviQTfJ5dAHqFF&#10;ZejeINO8Q2MV5p15DeQSdJIpOKsf2hb/AG77H5o+1bPM8r2oAuUUituoXpQAtFFFABRRRQAUUUhO&#10;KAFopF6UK26gBaKgWeJ5jHnMiVPQAUUUUAFFRecnm+X3qWgAooqMzATBKAJKKKKACikXpTZG20AP&#10;ooooAKKKKACiiigAopN1LQAUUUUAFFFFABRRRQAUV5Z+0Lrt94f8Am40+9lsrozpH5sPWvmdfiV4&#10;v/6GC7/7+0AfddFfCv8Awsrxf/0H7v8A7+Uf8LK8X/8AQfu/+/lAH3VRXwr/AMLK8X/9B+7/AO/l&#10;H/CyvF//AEH7v/v5QB90ADHBo/WvhZfiN4zuJ4bePxBd+dK6xf63+9Xq/wATviJe/DXwrpng+31m&#10;W98TXMHm3F35nzxJVRTZEmox55H0eFx2xR39q+AdP+N3i+81WbT5NZ1Cyli/5azS/wCsq5p/xo8V&#10;S65e6fb+ILv7XY/6zzpPkroq4KvSlyTjrbm/7dfUxhiaNSPPGSsfenyjjFIcL7V8aL8cPHkX/MTh&#10;rHm+LPiq+1Ty7jxNLZXVz/q4fN/1n+5XNaRXtqXJzwlzLyPuTgjpQBgV8N3HxA8aWs/lyeINR/7+&#10;1m6t8cvFXhWCG8k1m7m/6ZVdGlPEzjCjq5bGnOuXn6H3uBSMN1fFNr8ePGcsEEkep/upP3lZ9x8U&#10;vF9xP5n/AAkF3D5v/PGX5Kyl7vxFx94+5Mev5Up4Ax0HavhhfiN4zuP3dv4gu/Nl/wBX+8rN0/4y&#10;ePLPxHe6XqGp3cN3Yf8ALXzf3NylRLlipPm+FczX2uXa9i4L2kuSO599FflHNA6c18P337SHiXQf&#10;J/tDX7Sz83/V+dWTY/HjxD4tnvbiz8QXf7r/AFnk/IldP1at7N1uV8i62937zHnXNyH3uAAKQ8Dm&#10;vhf/AIWR4v8A+g/d/wDf2tjRPjT430AYTUvtv/X589ZbhOap8vN9o+0RilBzXyVc/tHx/ErwDPcR&#10;/wBoeGfFVjP9m+yQyfJJ/tf7tcX/AMLK8X/9B+7/AO/lOcJU5ck9yz7maNH6ipK+Ff8AhZXi/wD6&#10;D93/AN/KP+FleL/+g/d/9/KQH3VRXwr/AMLK8X/9B+7/AO/lH/CyvF//AEH7v/v5QB91UV8K/wDC&#10;yvF//Qfu/wDv5R/wsrxf/wBB+7/7+UAfdVFfCv8Awsrxf/0H7v8A7+Uf8LK8X/8AQfu/+/lAH3VU&#10;bRo/UV8M/wDCyvF//Qfu/wDv5R/wsrxf/wBB+7/7+UAfdVFfCv8Awsrxf/0H7v8A7+Uf8LK8X/8A&#10;Qfu/+/lAH3VRXwr/AMLK8X/9B+7/AO/lH/CyvF//AEH7v/v5QB91VH5cfoK+Gf8AhZXi/wD6D93/&#10;AN/KP+FleL/+g/d/9/KAPulV20dK+Fv+FleL/wDoP3f/AH8o/wCFleL/APoP3f8A38oA+5vLj9BU&#10;lfCv/CyvF/8A0H7v/v5R/wALK8X/APQfu/8Av5QB91UV8K/8LK8X/wDQfu/+/lH/AAsrxf8A9B+7&#10;/wC/lAH3VRXwr/wsrxf/ANB+7/7+Uf8ACyvF/wD0H7v/AL+UAfc3lx+gp6rtr4W/4WV4v/6D93/3&#10;8o/4WV4v/wCg/d/9/KAPuqo2jR+or4Z/4WV4v/6D93/38o/4WV4v/wCg/d/9/KAPuqivhX/hZXi/&#10;/oP3f/fyj/hZXi//AKD93/38oA+6qK+Ff+FleL/+g/d/9/KP+FleL/8AoP3f/fygD7qor4V/4WV4&#10;v/6D93/38o/4WV4v/wCg/d/9/KAPuqivhX/hZXi//oP3f/fyvY/2ZPFWt+Idb19NU1Ka+iihXyhL&#10;/wAs/moA+h6K8U/aR8b634LsNGl0e7+z+dP5cnvXif8AwvDxx/0E6APteivij/heHjj/AKCdH/C8&#10;PHH/AEE6APtemsoavir/AIXh44/6CdH/AAvDxx/0E6APtMAAUhA5U18Y2/xt8eTTQ28ep+fLK6xR&#10;/wC/X0VFqmp+GfCNpbapem81mRN8spH3K8TOM1wuR4OpjsXLlhH/AMmf8q/vG1GjOvOMI7noY2t1&#10;ApSQO+K8f1Lxxq1tDEkcoEvfimW3xK1qKH955U34V+V4fxZyOr/Fp1IL0T/U9r+w8S1zRsew4U9x&#10;+VKRtHTNeGa58Wtbmg8uAxQ/9NMVwN98XfFcM/7u8B/CvQfibk8p8tKMpR72sejhuFsfiVo1E+sg&#10;/qMUu7HvXzVD8fvFTDiK1/791Q1X43+Krv50mihEf/PICuqfiRkij7nO325f+CVDhLMnK0+Vf9vH&#10;1IMdqXp718mwfGnxQk8T/awRH1ix1rQuP2l/E0X3LS1P1xVUfEXKKnxxlH5GsuDszT9xKXzPqHPH&#10;NB6V8eap8efGeqTb0mitf+mcWKr23xz8b6XNFOLuK6/6Zy420v8AiIeVc/Jyyt3OlcEZk4fFDm7X&#10;PsvI9KUGvlC2/af8VNFl7W1B+g/wrIv/AI9eLtQvJZ47zyov+eUWK6KviBk8F7nNL5GVPgrNW+Wf&#10;LH/t4+wkHvTz9M18e23x48XabNv+3Rz/APTKYCrmm/tfa5aS41DTIZ4v+mXyVphePcpxGk+ePqv8&#10;gnwRm/8Ay6Sn6P8AzPrU8k5+7Sf+gV8UwftI+LtRE04vIYBI7fuv+eVWV+PnjN/+YnDX3+GxNHF0&#10;o1aMrqR8di8HXwNeWHxMXGSZ9pMu6lr4s/4Xv44/6CdH/C9/HH/QTrpOQ+0ttLXxZ/wvfxx/0E6P&#10;+F7+OP8AoJ0AfadFfFn/AAvfxx/0E6P+F7+OP+gnQB9p0V8Wf8L38cf9BOj/AIXv44/6CdAH2nRX&#10;xZ/wvfxx/wBBOj/he/jj/oJ0AfadFfFn/C9/HH/QTo/4Xv44/wCgnQB9p0hAavi3/he/jj/oJ0f8&#10;L38cf9BOgD7SVdtG2vi3/he/jj/oJ0f8L38cf9BOgD7SZd1LXxZ/wvfxx/0E6P8Ahe/jj/oJ0Afa&#10;dFfFn/C9/HH/AEE6P+F7+OP+gnQB9p0V8Wf8L38cf9BOj/he/jj/AKCdAH2nRXxZ/wAL38cf9BOj&#10;/he/jj/oJ0AfadFfFn/C9/HH/QTo/wCF7+OP+gnQB9p0V8Wf8L38cf8AQTo/4Xv44/6CdAH2nSMu&#10;6vi3/he/jj/oJ0f8L38cf9BOgD7S20ba+Lf+F7+OP+gnR/wvfxx/0E6APtJl3UtfFn/C9/HH/QTo&#10;/wCF7+OP+gnQB9pEBqWviz/he/jj/oJ17T+zn481vxxBrL6zN532d1EdAHtVFFFABRRRQAUUUUAF&#10;FFFABRRRQAUUUUAFFFFABRRRQAUUUUAFFFFABXgH7KP/AB/fFP8A7Gmf/wBBWvf68A/ZR/4/vin/&#10;ANjTP/6CtAHv9FFFABRRRQBieK7n7L4d1KVD+8SFsflXyf5n7hpJP9Z/rK+i/jRqUmm+DJ2j6yOq&#10;fnXz3HB588Nv/wA9XWOvx3jKpz4ynS7L/wBKZ+pcKU+TCVKr6v8AI6DxboP9k2OkXiQ/ur2Grvwp&#10;1b+yfG9nH/yyud0T16B8V/Dm74d2jp/rbFFIrxOxvJLG+srmP/llIteVj6LyfNac4e7GPJL/AOSP&#10;QwNVZpl1SE/70f8A5E+wM7hSkcVT026W+sobhOkiKauDkV+5qSkuaJ+PNWY6iiitBBRRRQAUUUUA&#10;FfO/iFvK/a80z/ppo6/+hV9EV8/arZ/bf2tYJE622jpL/wCPUAewSdKbTmptABRRRQAUUUUAFFFF&#10;ABRRRQAUUUUAFFFFABRRRQA2aGK6gmt7iGGa0l/1kU33K8Y1b4R+IfhlezeIPhZejyv9ZceGrs/u&#10;ZP72z+7XtNFAHK/C/wCOGifEdfsUmdH8RxcXOlXfyyRv/s/3q9NryH4kfB3SPiFP/aEc/wDYHiW2&#10;P+j6rafI4f8A26wfB3xk1vwJqkPhf4nwCzlP7uz1+L/U3P8Av/3WoA98oqtbXMV1bxSwyiWKQZSQ&#10;c5qzQBGeoHrXjX7UXirVfCPw7+16TdCzuTOo8wivZV475rwX9sM5+F4/67rXhZ7OVPLa84b2PcyG&#10;nGrmeHhUV1zI6H9mfxHqPiv4W2V/qswursTSRmQdxxXrOM9s4rxf9kY4+D1of+nmT+le0MMnFXk0&#10;5VMuoTnvyojOoRp5liIQVlzyI2fyxuP3fWq8F9b3g2QzRTY/55uD/KvBvjl4S+JPjPxfZWOi340n&#10;wvs/0i5EoT/eLV5D8VfAl78G7Ky1PSPG8t5dSv8AvIon+f8Avbv92vLx+d1sJOc1h26cN5N8v3L7&#10;R6+AyChjY04fWkqs9opOX/gT+yfb+Sozn8KQ3CrF5hcGP1rxHVvF+qeIf2X7zxDPN5OqS6b5nmw/&#10;3923dXkHwY8J+MPjR4YnS48VXVlpdt+7yB88j1eIzzkrUqOHoubqR5l0MMPkHPQrYjEVlCNKfK92&#10;fZUMkV3GJEkEsfqO9N+12zTm3WeMzd49/wA1fCnhvxF468GeOLzwTpmsSzS3s/2LzpvnSPd/y0T/&#10;AGq1fjB4B8U/A/8As3XLbxVd3k0r/vJS+Pn/APia82PFMpYeWIWHdoPllqvdPY/1Sj9Yjhp4qN5r&#10;mp6S97/5E+2vKJIYmmS3tvbDbLNHH7M+K8o8XfF278J/A6DxVLB519JBGg9N7cbq8O+H/wALPEnx&#10;a0OfxJq3jaWxubl2NvFI/wDq3/8Aia9bF517KpTw2Hp885Lmtt7p4uDyP2tGpicXUVKEXy3s5Xl8&#10;j7O+9x2/lXyp8RfG+vab+0lpmkW2oyQ6ZK65tsfKam/Z3+KWuaT47vPAPiO7OpTK7pbXI+flfvfN&#10;/drn/in/AMnTaZj++teDmearMMDSrYe8f3kYtef8p9FlGUPAZhXw+JtJeylJPo10kd/+134u1nwr&#10;4b0d9H1CWyeSfEnld69Y+E1/dat8O9Bu7yUT3MluDI47mvEv23MnwtoAIwPtX/steieFP7a/4Z/0&#10;7/hG8f219hHked/f5rto4idPPMXu0qalb/wE4MRh4TyDCbKUqktf/kmemzX1vaLsmuIov+ujgZ/O&#10;rKSBk3AYFfIulfAHxRq+kTaj4z8YnTtUO6SKGS4z5f8A49Uv7K3j3X5fHup+GdQ1OXUbCJJDGZvm&#10;+6235f8AZrelntX6xSpYjDuCq/Dr+a+yc1bh+l9WrVsNiVOVL4tH/wCSv7R9e0UUV9ifHBRRRQAU&#10;UUUAFFFFABRRRQAUUUUAFFFFABRRRQAUUVTvr6302CW4u5o4LaJd8k0sm1UFAFyivjH4t/8ABTTw&#10;P4WvZdK8AaNqPxM1uKdraSLSIm8mN/8Af2/N/wABrz26/ac/bH16GK80P4M2llp83+r+1/f/APQq&#10;AP0Qor8+D+358ZfhTewx/FX4J6hDaS7f9K0j5wn95q+pvgh+1P8ADn9oG2I8Ka/DPqEXE+nzfuri&#10;J/4lKNzQB7DRRRQAUUUUAFFFFABRRRQAUUUUAFFFFABXwh/wWA/5N00D/sP29fd9fCH/AAWA/wCT&#10;dNA/7D9vQB9j/DL/AJJz4U/7BVr/AOilrqK5f4Zf8k58Kf8AYKtf/RS11FABRRRQAUUUUAFFFFAB&#10;RRRQAUUUUAFFFFABRRRQAUUUUAFFFFABRRRQAUUUUAFFFeQftK/GmL4N/D+SW2xP4p1iT+ztBsO9&#10;zet9xf8A2agDyf4p36/tPfHWD4V6fP5vg7wpJFqXiWWL7kl0p3RWr/3lZTk19WWdnFYwQ28EQhhj&#10;RY444/uoq/dWvJ/2Zfgufgx8O4bfUJ/tvinU3+3azqBHz3E7fNtb/d3bRXsdAHxh8a/+S23P+/HX&#10;1/pH/IKsv+uKf+g18gfGv/kttz/vx19f6R/yCrL/AK4p/wCg1+W8Kf8AI1zL/H+sj9I4n/5FmXf4&#10;P0RoUUUV+pH5uFFFFABRRRQAUUUUARL1qWol61LQAUUUUAFM+/T6KAE20tFFAFC6byv9Z/qq87+K&#10;nxGtvhPoX/CQXsMs+i70ilis4t7x/wB37telXSxS/u5K5m60vz4Jo7eaGa1jfzPKl2ulAHK3WuWO&#10;qaH/AGpeQzQ/aU82OL7jyJ/t15//AMJRq8Gqzx29laan4U+y+b++i/0uN/7tV/jR46i1bw5eySXv&#10;9jeU620cv3PMf+7VXQdYsb3Q9MjuL397bfvbjyf+Wn+zQBpeC9Sl1aDU5Nc0b97ap5Vv/fj/ANqv&#10;LfjR+0hpHwW8mz1TTNR1Oa+dYv8AQ4v9WjV7FNrFynk/2fD5Pmv5UkU339n/AD1ridY8TeHrjxje&#10;6XcaN/bOoeX5scvyvQA24uIrKxstYvJoZrSVFlji/wCebt91a6DwGtzYX2p3mqazLNaan/q4v+fb&#10;/plDXh1n8e9J8X+MNT8AXEB0zX7GTzJI5v8AlnD/AHq9lt9U/s7SpreTyYZfl+zyzf8AoVAHdaX4&#10;oiv/ACbOP/rl5X8cdZeqahcrPDHpc3kxb2+0xQ/f/wCAVwvwr8WW3iqxmuNH83/RZ2iklu/7/wDe&#10;rsrXVPKvptLk0zzvK/eyS/8APTdQByPxY8Hy69PZXnh/U9R0zxBbOv8Apfm/wfxLWheatc6TpV7H&#10;/rtViRZf3P3I/wDaes/4waxrlr4V+2eG7KGbxB/yz0+b+5Xl/irUvGd7oc2j6HNp2jS32l+bcfa/&#10;vx3W35l3/wAqAKfibw7498f+KofEnhPxz/wid3/x7XGn+V+5k/vN/vV6x4s8WaP4Z+HP2PxZD/ac&#10;ViixSeT9+5/2q+Y/2fb74z+Cp73/AITSy/tPw1Y2sssd1D9+5fbXY/sx/EK+/aY8K6/qHijTLTTI&#10;bG6a2t4vueYi/wB/d/FQB9I/CHx14euPJ/4Ruymsook8ryvuQx16tofiex1bVPtccONQ/wBV5sv/&#10;AC0SvmnWvGGh+BvCsOoXnk6NaRT/AGaOWb5E3/3q9C8O+IotU0OzvLOH91K6yx+T/wAtP9z/AGaA&#10;Pe9M8Qx3mqXmnu0SzRcpEH+cpW9Xx14h16X4UeI9T1Tw35174w1393bxaj88Mf8As17l8CfHniHx&#10;Z8P7K48Zw2tl4r/eC4tYPlT5aAPTzFmUPUlVobmOYf62NvpVhV20ALUYlBl2UqtT6ACio5N/8GPx&#10;qSgAopmz2p3SgBmwKd9SUnWmDzPagBVWmSJ1KY8ypqTbQBGIv32+paKKAGM1PopF6UAN30+o2QZ3&#10;09elADD5ntSvTt1LQAxlpxIWjbTGUONj85oAVW30+ooYY4IQiDCCpaAGNJtpzdKWigAooooAKQEN&#10;S0UAFIBihulC9KAFooooA8f/AGn/APknP/b0lfKC19X/ALT/APyTn/t6SvlBaAFooooAKKKKALOl&#10;6hLo2q2WoRwxTS2r+bHFN9yuf+KGsa5438R/8JpeTWmmahEnlf8AbD+7W1DDLPPDbx/vpZf9XFXG&#10;+MV8TfDy+/4ryzh8qV/Kt7WH/ln/ALT16+Vqcq37m0pdn8Uv7sYyMqmxm+GdSsZfEcMmoanNeahf&#10;J5tl+6bZGn92uq8y2fxH5cflfa4v9ZL/AB1Y0fVLHV7GHULPyvKlqro7anqXirU7fULKGHRPllsr&#10;v+OT/frqnW9vVqT5eTlhLeUf/JY8sf8AwE83EqNKjH7UeeN7R5joobrzb7zJKp+IvDekazfQyW8M&#10;v9rWyNLHqH/PP/crW0+TTJb77PJD/wBc5f49/wD8TXI/EDUNT0HSpo9Pmih1C6nW2/ffc+avkoYi&#10;rVxcuSTjOK5l/LL+8d1HBUrRhRjyRlyx/wD2huh+E/ENhff2pqHib+09Plf93F/Hv/26w9P17XLr&#10;4xXun6hZWkOixQL9n8778n/AKm8dR+KtL8D+X4XntP7QtoPNuJbz/Z+9srB+DeuWPxQsYfGF5Zf8&#10;VXYp9huJf92vqMLg5YzLK2aYvknCS9n7keWcOaXNCUox5eX4eXmO6UpYPEfV6Mfh5o/zR/lkepSL&#10;unm8v/VVk6lrkVhqtlp/kyzXdz/yyh/5Zp/ermfiJ420PRr6y0PUNa/szUPlufK/56JWx4RvP+Ej&#10;+2aheQw/a4n+zW93/sV89RhKlVlDF3lCS0/8B/8ASeY7p0+XD08RD3ZR3/8AAvd/9KNS117TL/8A&#10;4872H7/lf7e/+7UmqeOvCsWleZcanDZahYv9mufOrD0/4d6Rpc9lcRw/vba6+0+b/t1xd1+z3pmo&#10;/Ea91zUJvtuk337yS1m/57//ABNb1qOElPn5p+448lvd5vsz5v8At3mMMPCjU+OXLpK/u/a+zGP+&#10;I2PiL4A8IePr7RtQ1y88mW2/eWf7zZDc/wCy9dhJqGh+FfA+mapcWX9mS3V19hjtIZd6f7NcD4s8&#10;TeFde1W9+G8mjS3t1bQebb+T9zf/AAqj06++H9t4l8HeE4472bTNE8PT/abi0ml3/Ov9+vfxNKtz&#10;4LA4upUhS/iWfw8kr8vLy/zS5TjhCNSjKtDv0/r4S1daH4z03xVe+MLfWf7T8NWsDfaNK/55/wC5&#10;/tV0mn+LLHxz4VmvND86bzY2i8r7jxvVPwL8XPD3iHQ5rjT4ZrLT5b5ovKm/5eX/AL1R+G7PV9G1&#10;zxZqmqTRf2VKn+hWkP349v3v+BV53Ni5+2/tGnTpVcP7q+zLljy+7KMY+9L7XxfD/MdVSlh+b9zJ&#10;yjLa/wAP96Rh+LtN1zwz8Hfs+lzzXviWKRZY/wC/977r16J8HYf+Ejm0DR/GGs2mma3fR+bcQ/8A&#10;PN/7tee6D8Zv+Eovr23t9Fl0z7Dt8yXUf+WiM1dRpfw90zTvEd74g87+07u5/wCPa6/jjT+7Xr4m&#10;XssL7HHR5ZS5qkGoxlKXNGPLGUvsx5Zc38x50pSjV5PvPUPHfwr1zwFP/pEP23Sv+WeoRfOlclmr&#10;+n/tNeL/AAH4k0zwfHZf2zot9H/x93n3Lb/ZrPkbdPNJJ5Pmyu0v+xXg1MPOlCM5/aXMv8JrzxFo&#10;rU0Pwlq3ijw7Nrej2cup2Eb+XJJFWVu/5ZyfuZawnCUJck/dkUnGURaKKKkAooooAKKKKACiiigA&#10;ooooAKKKKACiiigAooooAKKKKACiiigAooooAKKKKACiiigAooooAKKKKACvdf2Sf+Q34g/64J/6&#10;FXhVe6/sk/8AIb8Qf9cE/wDQqANL9rv/AJBXh/8A6+q+eK+h/wBrv/kFeH/+vqvnigAooooAKKKK&#10;AL/h/VItD8R6ZqEkPneVOv7qvqK+nk1v/Tpx5Pmov7qvlnSbOK/1WG3k83ypX/5Y/fr3q+1i406G&#10;Cz5i8qNf9b9+v508YMRVlh8Ng4X5byk/d93+77393+U+kyXDzqzlyGldW26beKwr2bM3l1TvvE9w&#10;elYU2tGebe9fzNRw0/iZ+jYbB1ftGpqUn7j93XJ3EO+tqaTzYKr7P3FenR/do9vD/ukZbN5VR+ZG&#10;1TTfNVXbsruienAy7xvIqjey7qvXnzVi3DV6tJXPZoR5jQhj8+rEyboap6fJtq5u82pnzcxM+aMj&#10;NEe2by6sSReVViGLdDvqrfvuq+bmkaRlzSMfULuubZpJJq0ryXdWLNqO3/V172Hp+6fR0KfLEdqt&#10;kZIt8Y8l8dfSve/BEPgn4w+GLPR7DytB8XWScRSj/j4/2q+btR1S5FvNIJv4K5Oy1LUYb6G8jvJY&#10;LqN/3csP36+94bzLEZTVdWOseqPDz3hqjn2F9jVnyzjs13/vH0R4g8M6v4T1T+z9Xh8m6/8ARv8A&#10;tVn15xr3xn8S6kPt+rzf2ndeX5Xmy/7Nei/B6L/hc081npd7aWWoWyeZJ53yV+4Zdn2EzOXJC8Ze&#10;Z/Pmc8HZnktL6zWipw7w15f8QtFbfibwP4h8Gz+XqmmSwxf8s5fvpJWHur6I+IFooooAKKKKACii&#10;igAooooAKKKKACiiigAooooAKKKKACiiigAooooAKKKKACiiigAooooAKKKKACiiigAr6G/ZJ/48&#10;fEn/AF3X+VfPNfQ37JP/AB4+JP8Aruv8qAPoiiiigAooooAKKKKACiiigAooooAKKKKACiiigAoo&#10;ooAKKKKACiiigArwD9lH/j++Kf8A2NM//oK17/XgH7KP/H98U/8AsaZ//QVoA9/ooooAKKKKAPHv&#10;2g78R6dp1mP+Wsnmf9815l4R0/8AtfxTpkH/AE2WX/vmur+Od8LzxTDbf8+yf+hVU+DNmLjxvDJ/&#10;zyjavxTMJfXuIOTpzxj/AOAn6zgF9TyPn62cvvPdPENiL/Qr23I3iSEj9K+UWtpLfzre4/1se6OS&#10;vsMkYINfMPxG0kaL431KMf8ALyftFe9xphnKnSxL+z7r+Z4vCWI5alTD99T2P4P6v/a/g2AP1tj5&#10;dd4uACPSvD/gLqxj1XUdLGPK2eYn+9XuBx09a+p4exP1rLqM3ulyv5HzWd4f6tj6kVs3f7ySiiiv&#10;pDxQooooAKKKKACvnz4bzS69+0L4/wBYk/1VrAtjH/wGvd9UvBY6ZeXP/PGF5P8Avlc14Z+zPDdX&#10;Hg/X9cuP9brGsS3Pm/7FAHrlFFFABRRRQAUUUUAFFFFABRRRQAUUUUAFFFFABRRRQAUUUUAOhXfP&#10;/wA9q+MP2g/2cvjP8Tv2pvD+oQa/53wr8xZLm183Ylsn8Sun8TV6/wDtk2nxdn+C83/CmDLB4l89&#10;ftHk/wDHz5P/AEx/2q6T9myP4gQ/BDw1H8T5v+K08n/TM/f+98vm/wC1QBzD3Hi79mu+HkCbxZ8N&#10;fY77nTv/ALGvdfCPi/SPHGhwato93Fe2kqcNFz/wGoyM/u5P30Uv+sim+5Xi/iD4Y658LdVn8WfD&#10;D99DLJ5mo+GpT+5l/vNF/tUAfRGcYFeCfti8/DIe8y/zr0D4XfFjR/irpDXOnkwahbfu73T5vlmt&#10;n/usKsfFD4aab8UtAGlalLLDEH8wGH71eRm2GnjMDVw9L4pLQ9bKcTSwWOpYit8MXqeQ/s2fErw3&#10;4V+FlnZ6pqcVndCeT91L1/hr1my+Mng2/u4beDX7WSaV/LSJSc5rzCT9jDwm5BOq6nn/AK6VZ0f9&#10;kDwto2qWd/b6jqHm20gkjBkr5rAxz3B0aeH9jT5YpR+I+lx8sgxlepifbVOabcvhPMvin461nx38&#10;bf8AhEZtem0Lw/FN9nfyflU/7TZrH+PPw18HfDTw5BHpGpS6jrV0/wA4muPNOzb96voX4nfs5+Hf&#10;ifqn9qXs9zYX4j8tpbU7S9Y+nfskeDrLw9e6dNNd3k1z/wAv8r/vov8AdrysXkWPryrxnTjNzfuy&#10;cvhj2SPXwef5dho4WcKk4KCXPTivil/M5GVY5/4Y2m/7BTc/8Dpf2KRn4dXoHOZ1/wDQa9H074Pa&#10;ZY/DObwT9ruZ9Nki8oyyn5wnpVj4WfCnTPhNoc2l6XLLcRSSeZ+96ivew+WYmGNwuInHSFPlfqeH&#10;i81w1TAYvDQk+apV51p0PmTT/wDk7Wb/AK+q7v8AbZH/ABSmmHpmSvQbf9nbQIfiMfGQu7v7fv8A&#10;M8rzPkrY+K3wf0n4t6dDZ6nNcQRxNkeSetedDI8XHA4vD8q5qsuZanoSz3ByzHBYm75KUFF6HkXx&#10;d0q51L9lvRp7ced9mjil8v8A2K4z4MfC7wX8QfCYvrrxLf6ZfxB/tNtFcbUj/wBqvrPQ/Cmn6T4V&#10;t9BGbvT44fIxN8xkT3rxnWP2NvCep301xaalqGnQStk20L/JTxuR1pYili4U41fcUXFu23VMWBz7&#10;Dxw9XBzqzpe/KSlFX36NHNfBbwv8LpPinDcaBrGqXuvWTS7Bdy71k+X5mrA+Kf8AydNpf++lfRHw&#10;v+Dug/CqydNJtzJdS5827lP7yT61leIvgHoniL4hQ+MLi8u11CLb+6jf5OKutk+JlgaNKNOCnGop&#10;NLRBRz7DQzCtWnUnKHs3BOesv/2Tzb9t3jw34fz/AM/Z/wDQa0/E3j/UfAH7NGgXul83lxAsKS/8&#10;8/vfNXo3xa+EGk/F7TbK01Oe4hjtn8yPyj3rTb4a6PN4Bi8I3S/a9MjgEX73lv8Ae/WumrlWMljs&#10;XiKMuXnhyp+ehwUs2wSy/CYatHm9lUcpL+6fNvw3+F+gfEXwefFPjHxhd3d0A0txGbjYI/8AerJ/&#10;ZTaI/G/UfI/49Ps0/lf7m75a9V079jLwnY3/ANok1LUJoN2fspf5K63w5+zt4f8ACnjweKNJnurK&#10;fy/K+yRSYi2142HyLGxrYarKjGLpvV3u5eZ7mJz/AAMqOKowrTlGqvcXLaMf7p65RRRX6gfloUUU&#10;UAFFFFABRRRQAUUUUAFFFFABRRRQAUUUUAFeb/HT4Lad8efA3/CLaxqeo6bpcs6S3I06XynuEU8x&#10;Of7rd69IooA4H4f/AAk8CfBbRItO8M6Dp3h+06ExRKm8/wC01dd/bWm/8/tp/wB/VryH9qb9n6+/&#10;aG8EQaHYeJrvwpNFOsv2q0+/Xy43/BLTxT/0WzxD/wB/WoA+/ZNW0m4Aje8tJfM7GRTmvCPHX7D/&#10;AMOvFXjjR/GGiQ3XgfxRYXX2k6l4dIt3uf7yS/3lavhnx9+y54t/Zi+MPgDVPGfj/XPEHw1vdVii&#10;lu7S5fzrafcvl+d/0zZq/WuCRJII3Q/uyvH0oAkVdop1FFABRRRQAUUUUAFFFFABRRRQAUUUUAFf&#10;CH/BYD/k3TQP+w/b19318If8FgP+TdNA/wCw/b0AfY/wy/5Jz4U/7BVr/wCilrqK5f4Zf8k58Kf9&#10;gq1/9FLXUUAFFFFABRRRQAUUUUAFFFFABRRRQAUUUUAFFFFABRRRQAUUUUAFFFFABRRRQBVurqKy&#10;hmuJyIo40aSST0Vea+UvhZCP2pfjtd/Eu7givPh94Z3WPhmKaL5Li53fvLxf9pW3rXSfta/EDWNS&#10;/sX4SeC7zyPF/i9/KuJoj8+n2X/LSf8A9lr2f4aeANI+F3gjR/C+iWcNlp+mwLEIoRxu/ib/AIE3&#10;zUAdZRRRQB8YfGv/AJLbc/78dfX+kf8AIKsv+uKf+g18gfGv/kttz/vx19f6R/yCrL/rin/oNflv&#10;Cn/I1zL/AB/rI/SOJ/8AkWZd/g/RGhRRRX6kfm4UUUUAFFFFABRRRQBEvWpaiXrUtABRRRQAUUyn&#10;E4oAWiiigCnf2wvbOeDPleYjR+Z6V81eDPB3/DMWheJoP+Em1Hxl9vvWuZIryTf9i3fwpX03I/7n&#10;NfOGq/DDxBp3j/VPEGuan9t8P3P/AB76fQBg+KvhrbfG7Q4bi8mihiifzY4of+Wf+1/vVpaT4Hi8&#10;DaV/Zck0M0UX7r7VN9+Suy8SWsVrPZR28MUMUqLL5sP/AC0/2a8x+InxM0jwHqsNvqk2oTahqc/l&#10;R+TFvT/gf92gDqtW162eeyt9P837n+kXU33P92uR0Pw3oaeKvEGsR/a4fN/1nk/3/wDYqx8RvFH/&#10;AAiulQyfuf8ASoP3n9yPdWT4R8RWsuh/2fZwzXt3F+983/np/uf7NAHzv8QP2V/F/wARP2hYfFGl&#10;+LLTRtPig8rzf+XmRP7v+1XrXjbXL6w+HP8Awjej3v227tU8qTVZvvxv/t/7NeefG3WPG/w38Ean&#10;4s8KXs2peJftXm/ZZovktrX+JUq3efFqxi+FejR+NJovDPiDxNa+XHF/HI7fxJQBseDfGnjjw54H&#10;vbi80a01nVbWDzftWkfcvdv/ALNXt2i+NLZfCumeKNQvYtG+3QRfaItR+RI3/up/tV5L+yL4BvvB&#10;HgfU5Nc1n+2f9K8238779slXP2lpPAVx8OftHji9lh0S2vopY7rTv+Wb/wAK0AerQ6pL4o868t4Z&#10;Zoov9XL/AJ/hrwH9rTwXq/xJ8AQ+G/Desww+IPtSyyfZPkTZu/vr/FXs3w78ZWupeDtMk8Nw/bdE&#10;8j93dWf9z/b/ANqo18N2Phqxhj/48rS6na5ju5v77f33oA+S/BN98dfgnP4f8P6p5XjnSb668qOX&#10;/n2T+Jq7zx18B5bj4m6N4g0fxND4f8CWzrLqMWnS/wDHzdfxVoeG9D8ceIfGPizS/En2SHw1cpL/&#10;AGddadL+++795Kq/B/wffWHhW9s9cvbubT7F2lspbz/lp/v/AO1QB337SGoeENL+GVl/wkkMWs+G&#10;pZ1/0Wb7/wDvfLUK61feJvhzZf8ACD6nDZeVB5unRXnyPspt9q2kJpU1vrGmefLLB5sdpN877/4f&#10;kr5Ivrr4++CPiLqWoRWRm0XY3l+d8kNvB/doA+s9B0nxp4K8Han4k/tP/hLPGt1A3l2s3/HtbP8A&#10;w1654DutXvfA8MfjCbydbvtOaW51XTvuWzsv3Ur57/Zz+MUfxT+Fd7rlxN/Zmq2M7eZ/ctttesaH&#10;400P9z/xUEMOq33723i839zc7fvMlAHTeEvFMnwc+HE+r2fneJtQ3tFb2ssv765/4DXt3w7+LWme&#10;PtKs5E/0PUJYPMuLWXrE/wDEtfDcOpeIV+P174s8eXsPh/SrW1aLRv3uyG53f361PiR8VviVo194&#10;Nt/h3o0U1rLdebqss0Xz7N33v92gD770nxDYa3532OYTeV9+tSvmrx78V/GfhDStGvPAfhnT/EF1&#10;fTxRajFNLs+zf3m+Wuz8S+J/Gd58S/BtloYii0mT97rIm/5Zpt/goA9ioqgbyC5na0SbMsf3xV5e&#10;lAC0x+9OBzS0AIq7aWo0kEg+SpKAGbPanKu2m05ulAC0jdKF6U379ACbto+epKZt3U2ObfQBLRTI&#10;5N9JF0oAkpj96fUcpwKAJKTbTY4/LFEbbqAEj8z+PH4VJRRQAUUUUAFFMVqcq7aADbS0Um2gAbpT&#10;Van0hO0UALRRRQB4/wDtP/8AJOf+3pK+UFr6v/af/wCSc/8Ab0lfKC0ALRRRQAUUUUAT6bN9l1Wy&#10;uP8AnlOv/oVdX+2n4u0j4feItM1TXIZZ7S+sli8oR7/MeuM2/wDodYfjT4y3Pj74qWXg/XIYdTlt&#10;rH7T5s0X+r/2U/2q7sDR9rV55xcoQXNNKXLLlj8XvEylylfwbb6HFY+X4f8A3MX+tktf+ee6umWP&#10;zYP+uVVfs9ta/wCrh/6Z/ua3NQj8qCyk8nyYYqK7lX5qusvX4v8AwI8WvjIYTEU8JD3ZTe/9fzfZ&#10;Kt9qlr9h/dw+T5X73zf46wbXxNpniify473z7v8A55fx1H4o8bW2keI9M0/+xpfKvv8AVyw/Okf+&#10;/XI6xPfRfFuGO30b/iX2yf8AIQh/2q8+eXTxOH550fen73xRj7vN7/2j6PLY0cHPk9py8qlb7Xvf&#10;ZjLmL3jDxVFo0E1vqk0sNpL+6/24/wDaf/ZrS8K6P4Z02Dy/D80MMtynmyS2n35P9qs/4kQ2Nh5O&#10;oSTQwS3MixSed/y0T+7VH4T/AA98PeGdV1nWNHm+2xXT+V5vm/JG/wDEtVRhGlOXPU92UNl/dl7s&#10;Zf3T169aFXL48lNx5Z8z/ll9n/wKP/kxwfxc8HxS+OPD+l6hD/bM1+/m28v/AC2j2/Ntr2aTQ4te&#10;8OWVvJNd6N5Sf8sfvx/79ec3Xiq50P44fZ/EE3/Ekuk8rSv3X+rf/fr2Jv8AppXq4mrWjh8NDWKi&#10;pWv9r3nHmj/6SefiavNyw05vdldf3o/DynmvhfxxrmjeMJvCfiyz+xWkSf8AEq1X/n9/3/8Aara+&#10;InxC/wCFfT+H4/sX22LWLpbaT/pn/tVj+KtF8Va98TdG+0TRf8IfY/vY4ofvyP8A7dd5qmj6Zq89&#10;lJqEMM32Z/Nt/O/5Zv8A3q3cMLhp0a1aKnGS5nCEvh93lj/299qRwzn7X4PdZk+KNSsfB8H9qRwx&#10;Q6hfSeVHNNF/G33a8j+HviS58IeOPEGj+OPN/wCJw/7vyf8Aj2k3fd2V23l33i34qXuj+JNM87T9&#10;M/0nTtQh+5/u13mrQ2MsH2jUIYZorWPzf9V88dd0ZUcv5cPWi5869+0o/a+Dll73vR/+1MrylCXJ&#10;8XQz5PCemS/2Z9nhihtLF/Njih+5XnN5pvin4Va54m8WSXlpe+H76eL91N8726bvmavRtN8TRa94&#10;cm1TR4fOiiRvL87/AJaOv8NY+m32p+MvB32fWNFh+1XTtFJaTf6nZXDTdXBwr+292E3GFRPl5/i5&#10;vd5vte78RrCpKpOnCfvcvf4SOPwX4L8a33/CWW/k3sV1Av8AqZdifLW5a32mWGuWWqSanFDpVsi/&#10;YrT+CR68j8ZeBdM8IeI/Bnhvw/Dd6Na3Ly+ZdQys6fMv3asfFC6ufCWq+DPDen2X9sxRf6v+/vrz&#10;81ydY6NPCUZP2Vb3lz+79rl5Ze9L+X3j3Mvxk4SlWnL34qVP4eblhy/ZPVPiBby6zBNrH23+xbu2&#10;k+0x/wBz/dqqsP8AwnnhWG4vPO0aWX/Vyw/fj/2q4vxMuuePtD/4QfXJrTTNVvtsvmwy/PGlWvhH&#10;pfirQ9V1nw34khlvdEiTy7LUP+en+zXvYPB0sJlMoUcXD2uHei5uaXJ/dl9r4vhkfNYmEquIjOtT&#10;5Yy97+WPN9mR6D8MfFnjb4eTwWmmawDotg/miP78V4n+1Xb+KfjBofxR8Kw3EmgxaP4kif8A0yQ9&#10;kWvD9H8WaZ8LNK8TaHpfm6nqFs/m+VN/y0/2f92qvwts/EHiP+0/EmuWVpZXd9+6t7SGX/Vw/wAV&#10;deNwlCrSrYmtU5dYezb5Yynze9L3P8L5ub7J52Hjjo1Y/u17GPNe3N7v8n/k3MegeH/EWmeKrH7Z&#10;o8322LzPK/c/360Gbyp/Lk/cy/8ATaudj8RaZ8CfCsOufYv9E0yTzfKhi/1j17fp37QPw0+J/hzT&#10;LzxxZ2mjfbkX7NfxfJ87fdX/AHq+axGFleVbDxcqN+VN/wD2p7EZe77/AMR5nRWr4r0/SNL8RTW+&#10;iXn9p6V/yzupay5P3X+d9eeUJRSK26loAKKKKACiiigAooooAKKKKACiiigAooooAKKKKACiiigA&#10;ooooAKKKKACiiigAooooAK91/ZJ/5DfiD/rgn/oVeFV7r+yT/wAhvxB/1wT/ANCoA0v2u/8AkFeH&#10;/wDr6r54r6H/AGu/+QV4f/6+q+eKACiiigAooooA0/Cc3keMdGk/6eov/Qq99+KSgeMJj/0xWvnC&#10;GaW1nhuI/wDWxSLLH/wGvWpvFepeMBDqepwQwXRTy/3P9yvx7xTlBZHGM5aupG33O59Xw1GUsbL0&#10;K9426asmZd1aEtx/frHuJq/lSnE/YaMGTR3nlfu6uTTbaw3ODWhZ3u6HZJW86ZtVp8vvkN0/HmVX&#10;abfTrw4rLupvKrenDmOylDmGXmEFYwTzq0i32mGqLXMdvN5denSXKevRvGPmODLb9BVq1cv2qq4L&#10;/wCsqxaOlt+8DfpXoU8FiMTHnpU3L0TZxYnGYbDx/e1FF+bNaRVitcdK5+/YIk1WZb8CbHb0rG8S&#10;38TW4jH/AC0rtrZJmGXKlPF03GNX3kc2VY/DY+tKjh6nM4vU5XVLnz6zZDsq9dVRaPdPXbT0R+kU&#10;rRiZeuN+4hjrLtbXfWl4okjg8mT/AJ51gpefaLLzK9qjCUqXMbxM/wASX3mz+XH/AKqKucTWb3Tb&#10;2Gewu5bOSP8A5axSbKn1q4/f+XWXM22Cv1XJ8HGlRjzx+Ir4onu3hL9uL4i+FdFl0zVIbXxXayJ5&#10;ccuoffT61D4Z+Ommap50mseVpn/LWvnuO42T1Jb2/wBsn/eV+iSVXDQ9+XuxR8TmHBWSZjzfueSU&#10;usPd/wDJfhPtWy0rUtQ8O2fiO302WbQLn/V3X8ElVlk3V5Z8Kf2t/G/whsYtIaG013w2iCNLG5GD&#10;Gn+zXo3jX9pH4Y+LNLs7/SdGutH1qT/j8i8r5aKeMpVIc85cp+E5twPm+BryWHpOrSvo17z5f7xf&#10;NFZvhvXLbxbYQ3Gl/vvN/wCWX8daEnmW8/2e4h8mX/nlNXZCcZx54S5onwVajVw1WVGtFxnHdMWi&#10;iiqMAooooAKKKKACiiigAooooAKKKKACiiigAooooAKKKKACiiigAooooAKKKKACiiigAr6G/ZJ/&#10;48fEn/Xdf5V8819Dfsk/8ePiT/ruv8qAPoiiiigAooooAKKKKACiiigAooooAKKKKACiiigAoooo&#10;AKKKKACiiigArwD9lH/j++Kf/Y0z/wDoK17/AF4B+yj/AMf3xT/7Gmf/ANBWgD3+iiigBoFBHFC1&#10;DeTi1hlmP8CZpN2FufMfxMuhf+NdTnH/AFzrufgBYnztTuJO+3Z9K8r1G4+16pd3B/5azNXuvwNs&#10;hB4OFx/y0lkevxXIF9bzv23+OX9f+BH6znT+q5PGl/hj/X3Ho2Bt5rxf48+HjHNaa3H/ANcnr2jc&#10;CKxPF2hR+JNAvLCTpKhr9QzjA/2hgqmHXxdPU/Osrxn1HF063Tr6HzR4Y1seGvEtpqkfIR/3g/3q&#10;+q7WeO7gjmj/ANW6givkKe1kiEtpJ/rYj5dfQHwW8S/214WFnKP3lj+6z/z0T+9X5/wfjXTrVMDP&#10;7Wq9V8R9vxTg1OlTxcPs+6/ToekUUUV+tn5qFFFFABRRRQBwfxv1mTQfhX4lvLf/AFwtWjH/AAL5&#10;axPgjpP9jfB7wnb/APLX7J5sn/AqT9p2fyPg9rR/24v/AENa6HwjH9n8HeH4/wDnlarQBqUUUUAF&#10;FFFABRRRQAUUUUAFFFFABRRRQAUUUUAFFFFABTZ3lisryS3g8+6jhaS3i/56Ps+Vac/evkr9qX9q&#10;n4p/Bf47eGvCHg/wCNf0C+SCSS/8p3eV2bay/L/dX5qAD9i/4kftA+MPiZ4/t/ivol1pnh+IsbKW&#10;aLYltJu2rGn95dvzV9as2+nySySwwGQcyRrJJF/t0ygApyt5X7yOm0UAeVfEn4RX02uHxn4El/sb&#10;xpbf6yL7kOpJ/df/AGq6z4UfGOy+INs1hfwf2N4ltfkvdJlf5439vaupnhlurG8jt5/Ju5IGjjl/&#10;55vt+Vq+D/gR+w98XfB/xN8ZeMPEnjnydQuZ2udP8mXf9pfczfP/AHVoA/ROivH/AIR/GeXxNfz+&#10;FPFduNG8a2I/eWv8Fyn/AD0i9q9goAKKKKACiiigAooooAKKKKACiiigAooooAKKKKACiiigAooo&#10;oAKKKKACiiigAooooAKKKKACiiigAooooAKKKKAPGP2m/wBpTTP2ZvB9l4g1TRtQ1qG5uPswi06P&#10;e+a+av8Ah7x4R/6Jn4x/8B//AK1fWHx9+Lfg34JfDm98V+N/Kl0q1df3JiV3kk/hVFbq1fEt1/wV&#10;d+HTX0Mdn8LdQm8z/j386yXfL/ufLQBy3xQ+PPjf/goZ4p8N+A/AngfUdG8F2uowX2q6hqUW149r&#10;bq/UHStPj0nSrKzT/V2sKxD6Ku2vzy8Hf8FT9I8VeMNF8L+DPhddnWtTvYrWSHywnlpu2s3y/wB2&#10;v0aXpQAtFFFABRRRQAUUUUAFFFFABRRRQAUUUUAFfCH/AAWA/wCTdNA/7D9vX3fXwh/wWA/5N00D&#10;/sP29AH2P8Mv+Sc+FP8AsFWv/opa6iuX+GX/ACTnwp/2CrX/ANFLXUUAFFFFABRRRQAUUUUAFFFF&#10;ABRRRQAUUUUAFFFFABRRRQAUUUUAFFFFABXN+PfGekfDzwpqXiLXLuKz06whaWSWb/0H/gXSukr5&#10;K+NF/cftL/GjS/hBo93FN4L0fbqXi6Xqtxtf93Z/725dxoA2f2VfA+r+Ldc1r41eM4c654lwmjQz&#10;ff03TP4If+BEbv8AgVfTlU7G0h0+zgtbeIQwwxrFHGOiIowq1coAKKKKAPjD41/8ltuf9+Ovr/SP&#10;+QVZf9cU/wDQa+QPjX/yW25/346+v9I/5BVl/wBcU/8AQa/LeFP+RrmX+P8AWR+kcT/8izLv8H6I&#10;0KKKK/Uj83CiiigAooooAKRl3UtFAESrtqWol61LQAUUUUAFJtoZd1LQAm6lpNtLQBynxI0HXPEf&#10;hC+0/wANaz/YGtSpi31Dy9/lGuT0zw14gi8D2X/CWXsOpa1Y/wDHxdRfck/2q9Xr5K/a3+K/jjwb&#10;8UvAHhfwho8up2uuTL/aM38FvAr/ADUAdF8QPHWh+FILLVLjzbLT4n/4+6871bTdN8QaHNeafDLe&#10;xax/x73U3zvHu/iSuu+NHijSPAfiPRtP1iy/tPw1qe2KOWaL9zbP/t1T8SWukaJ5OsXmpxaZ4ZiT&#10;95F9zy9vzfJ/s0Aef+HfBMWh6HNoeqand6naRT/8fc3zv/u1pa5rmp/Cz4c6nqkemQw2mmQNLZed&#10;8jyVoaT8RNM8a2P9saHNDe6V/rbf93WfDqWh+ILHU7PVL3+09Kl/dSRTf+g0AeS/CP42X3xp0rzL&#10;jRprLUJd0Vx50XyeT/dT+9Wdqdv8NfjV8TIfBesedqWs+Fv3kfnfJ5afe+SvWdL0G28Kf6PZ2X2L&#10;SrZ/Nt/9/wD365Xwr8J/CujfFS9+JFn539qy7or3zvuSO39ygBnwr0nx54D8Y6zZ6xeWms+BdTf/&#10;AEP7J/x8W6L/AH6938ceEdM8eeDpvDesaZaTaVL+9ji/gk/ut/vVwek+JtM8NarN5n+hfbn/ANbN&#10;9z/dre1KT7bfWclvezTebH/pH9yP/coA5nxt4y0P9mH4c6ZHpcMUNpK/lW3/AE8v/drBvIfEP7Q/&#10;w5vdD8cQy+Gftzrc29rZ/I+z+H567Dxh4Tl1nw5eyXFlaeJvsMHm2Wnzf8s3X7rf71c78Hfit4q8&#10;ZeB/7Q8WeH/7G1WxuvsP2Sb+4v3dlAHo2j+HdM8L+FfD/huObydPsYPKk1Cb7/8AwD+81ec6p4X1&#10;xtcm/tiaX+ytnm6dFD8j/wDA/wDarqvGXxItdO0q98QXmjSzaVpjrF5UPzvvb+LZXF/FZfHvjn/h&#10;H9U8N+IIfD9pbP8Aabi1mi3+ZD/doAh1DR9Ms/EcPiy8hu9T+T7NbxQ/ftv9p0q5qml33ivw5qej&#10;3nnQ6rrEDf2d/c/4HR4qmubXwPNrmh+V/bf2X93p/wDBI9YHwL8YeL/EfgD/AIqSGGy8QRbvM87/&#10;AJdv7q0AYXwh+GMXwd+El7oesfZIYvPb+0bqaX/j5Rm+9WHrHir4Vv448DW9npl3rPiCLd/Y2oQ7&#10;ktI0/iV68wi+APxd+JOq+Jf+Es8WTeH9Pl3RWdr99LlGb+5X0b8J/Dvhr4UaHo3huSbTr270yD/W&#10;zbXmj3feagCv48+J3hX4mwaz4TuNGu/EGoaPtubi1hi+eP8A3P8AZp3jeHx58V/gto0fwzvbTwzd&#10;Sv5V7LqMvk3McK/w16B4T8P2Oia5qd54f0yH+0L5PNudV/56J/FXgNx8TvF+h/tJ/Z9Q0D+zPB+x&#10;vLupv9TJ/doA92+Etxofwv0PRvA+oeM/tvjW6TzY4ppfnuX/AIv+A19GaL81j9nvJvI1DZ+7l/3q&#10;+U5NN8Ba94/0zxBJqdp/wmESfu/79sn92vVrzxZff2HNZyQ/2n5u7zP3ux7aD/nqlAHK/Cz4efFf&#10;4A/GHxlrGs+Kx4n8FakjS6dFNLvfzP7r/wB1a+n/AIb/ABG/4TSynluLSOymjf8AdxZ+aRP71fI/&#10;wN+MfhrxbPr/AID0O91bU/8AhHp2ub3UNRjbZI//ADyR6zP2kPiVfeD/AOxvD/hfxN/whniDWH/d&#10;6hNFvT/doA+6ZfFccd/Bbx2c00Mv+ruYvuV0VfB37P8A+2hqepeMYfhX408mHxhpjr5moQ/c1FP9&#10;hK+k9T1Txve/FTRZfDc1pN4K8tv7Vim+/v8A9igD11V20tYv9uWrACS8hhEj8DzPnrStJvPhzQBY&#10;opN1QTz+RDnHm0ASp2p9ICGpaAI5V3REU0fIPWSpqTbQAtIq7aWkbpQAtFFFABUcjCP56kooAKYy&#10;0+igAooooATbS0UUAR54+Sn7qWigAooooAKKKKAPH/2n/wDknP8A29JXygtfV/7T/wDyTn/t6Svl&#10;BaAFooooAKKKKAFqZfgh/wALN0ObxJ5MP/Ejk8zzYfkm/wB3/dqCvWfgLDLf6H450/8A1NpLYt/3&#10;3trSnVnSnzwly+YS948X8P8AiDTPFE80en3sM0tr+6uP+mb1a8Bw32rQXt5J4gtJvtztHH5Mu+G2&#10;2/w1x/wx+GumfDmC8s7O9+2ahdTyy3Ev8cnzV1UOh2PhfSv3cMNlpXmeb5v8G+u/MoYWMa2HwMnK&#10;MnGMJuPxf9u/+knlSUpYiPtpLm7csf8AyWRR/wCETufsN7p+sTRXt35/m+bDL8n+zsrN1S41O48O&#10;eZeWXkXdtOvlxWnzvIi1R+IWoa5peq+GbjT4fO0qV/8ASJf+ef8AdroNA1KLUZ5pI/N+1/8ALSKa&#10;vFqYidWNOE5e9NSl8PL8MuWXu/Z+H/wE+voYaVClLF6SjBx2/wDkjy34s6P4l8Y+KvCeseH4P9Ft&#10;f+Py1u/kSt6HRfEvg34c6zJocMM/iCWfzbeKH7myuk8Uatc6DrlleXF7FZeGv+Xn/po9WtY8daZ4&#10;cn0yS8m8m01P/j3u/wCD/Zr6GFbEYmOE/wBnUpUeaK934/tcsv5jhq1uSlUo0ZcsJ+9bm5uUo+B4&#10;b7xv4V0y48aaNDDrcT/6r/2aneG/F19rfjHxBo95pkNlaaZ/x7y/x3H+1/u10WsWv9s6Ve28k03l&#10;XUbfvYfv1yPw30vXNB87S9Uhim0+OD/R9Qm/4+JP+mT1NFwnha060lKXRfy+9zSlH/5E4Jy5p+5H&#10;lJvFnxU0zwR4qstH1iGWCK5g82O7/g/3awV1KxuvjFDb65qcs+oSwebo1pD/AKmOH/b/ANqvSLix&#10;tr3/AI/LKK9/67Rb68x+MnhbQ7XXPDPjC886GWxultpPJ/uV6WUfUq9WOH5ZxnOEo3Xvc0/s8sfs&#10;83wyM6vN8Z3niTWP+EX+xfZ7Ka9lvrpbaTyf+We7+KrHiTRf7fsZtL+2/Ypd/myeT9//AHa0lk3e&#10;TcR/6qVFlj/3K8PtPBfirRvjvqf2PWbuDT77bc2800W+GWBf9ZFv/hrz8uoQxXNP2ipTpKUrv7XL&#10;KP8A6SVOXKd9/wAJ9pGieOLLwf8Auof3H/LH/lm//wBlXQapr1joP7zVL2Gyilfyo/8Afrz/AOJF&#10;jLe/E3wnHJDDZaf80vmwxfvpH/26m8UabbeK/jF4fs9Ysrv/AIliNLH+6/0a5/33/vLXq/2dh6sa&#10;NbXllSlUn9qXu83vf9vS+L+Uz9r70oeZe+L15FoNjpniSSGaf+zJ/wB35P3Pm/ievPdU8RaZpvxw&#10;0bxP9iu5tKlg8qOWH5/3zf3K9m8XeFbHxr4cm0PUPN/s+V1/1P8As1z/AMRLzQ/AfgCG4k0zzprH&#10;b/Z2nw/fkeoyytgqsKOHrUXVq3nFLm5Y8so+7L/FGRo51qXN7GXLzf8ApP2onA+Jvh/8Qde8Vazq&#10;FvexQ3csC/Yrv/Y3fdrrvFjfE+w0PTNQ0ubT/wDQYP8AiY2k0vyXNdp4N1qXxR4O0bVJIZrKW5g8&#10;2S1m/wCWdYOh+MvD3xV/4SDw3H53+jP9mvP4H/4BWFHEYik5QrYeEoUp80/cjLl5vclH/D/7ca1q&#10;vteX3unKve/lM3VvHVtF8K/+E0uNMtP7QlT/AFX/AD0f+7vrW8L31z408AaZqGnzf2Nd3X7z+/5f&#10;+zWH50unaVrPgu38PzQ6fplq0tvqE3zpJ/8AZVl/B3R/EOs/DK90/XPNsor52itovuPbJXp4jCYX&#10;6lUxOkZRqx5L+9L2U4+7GMfe+E5ozq8/Jze7Ja/4j1i4tYmsfL1DypotnlSed86SV5T4k/Z50jXv&#10;EemapJqd3Dp9s6yR6VD86SPWH4o8J33wb0PzLfWbvxNp99OttHpV3L8/+9vr1j4e+IpfFehwyXFl&#10;Lpl3F+6ktJq8/D/2hlGF/tHCVOWE3OKfu+99nm5Ze9H/ANtN6nsZT9jzc3w3/wDkSjrHxI8P2XiL&#10;/hC5BN/assPleVD/AMs0210H7NGn2PwF/t+TWIf+EstNYk/eXd3LveOD/cavOfEV5bReI5riTTP+&#10;KruXaLSrqGL/ANDrsvAfhO+8JaVNHrF79t1u5/e3v8ab/wC6lVUr4aOXyo0r0ublvB+9Kco/FOMv&#10;s0//ANk4/q2IpTjOclPm/wDJV/L7sfiPY4Lb4WfFXRNT8QeBPEvk/Yf+Piwl/v158rb6yV0vSPB+&#10;lazqFnZRWXlI0skVpFs+0vWX4N8bW3ibw5BqFx/xLJpf+XW7+Ty68qpg5VYVMXhKb9jFxjry815L&#10;7XKaxxEPa+x5vfOror1fQPAPgPx9odlHp+s/2N4giT/SPO/5aPXG+OPh3q/w7vobfVPJ8qX/AFcs&#10;P/LSvKOk5qiiigAooooAKKKKACiiigAooooAKKKKACiiigAooooAKKKKACiiigAooooAK91/ZJ/5&#10;DfiD/rgn/oVeFV7r+yT/AMhvxB/1wT/0KgDS/a7/AOQV4f8A+vqvnivof9rv/kFeH/8Ar6r54oAK&#10;KKKACiiigBGXdXovgrTtXvfCs2r+VDNo1s/lyS/x155Xs37P7/bPA/izTpP+PWNPMr5XiXJ8NnGW&#10;VaWIjflTkn/LLl+I9LLsTPCYmnOEvicb/wCE5PU7vd/q6w5pt9XZZo1rKmbZX8W0Ycp/R+Hhyoab&#10;zbPUkN1unrHuJKbDJK1ej7KPKek6MZROmuZdsNZMlv59K19n5Hq1a+XP9ysEpU4mUU6SKy6eIW80&#10;y81mT2sT3BkH+trY1W4H2faO9ZBWv2zgbhelmNKWYZhFuGyXR+Z+Z8ScS4jBTjhcJK0+r7eRYnni&#10;ktxFH0qvto206v3HLMtw+T4b6phLqF3LXzPyvG42tmNb6xiPeY09KytY0Yamu89K16aBitcbgaGY&#10;UZYfERujTL8wxOV4iOKwkrTR5vq1lfxT/u4ZTFULjbCcS816c3z/AOsrFvvCdjef9MK/LMdwPVhy&#10;/Uqil6+6fuGWeJOHn7mZ0+Tzh70fmeTeK3j8jn/W1z1rdfuPLr3CP4e6GkHl3EPnVxfir4Q3MU81&#10;5oc37r/lnaVtT4XxdDDe9aXofTYPj/JMZiPq/M4dnOPLH/0o8jvm3T1k6hebP3cderL8C9Xv7DzJ&#10;L2KG7/5ZxVxXj/4Zan4HMEkn+mWsqf67/b/u1+i5VgOX2ftvd5eh9HhuJsnxlb6ph8QpT7f/ACJx&#10;StXRafDsgqhpmjyXdzDHIMV3NvoMSz/9Mq4uJ85wtJxpQl73kfSx905e6/551as7Pz54Y63v+Ed8&#10;+f8Ad10Gi+EZLM/aLivgMTn+Hhh+SHxBzEml69feDNVstT0ebybuxdZI/wC5vr6E8IftbeE/iWId&#10;L+I/huLT9RlPlx39h/6E2K+YdYk2/wCsrP0GHdffaJK5spx+Iy/C1KsJe728z5nN+Hctzxf7XT97&#10;pNe7I+k9V8QeGpfFN5pegXkt5axf6uWX5PMqVm21856lrEtr/wAef+u/5616z8CP2gPDXhWxm0Px&#10;/o0up2ty/wDyFYvvR191lOfTxUP9rio+aPx7PvDqrhqf1jKZOajvB/F/ij/8idqaK7rXfCPgy78P&#10;z+JvCnjG1m0uL/WWszruj/2c1watvg8z/nrX2Kal8B+OVaFTDvkqxcX5+6LRRRVGIUUUUAFFFFAB&#10;RRRQAUUUUAFFFFABRRRQAUUUUAFFFFABRRRQAUUUUAFfQ37JP/Hj4k/67r/Kvnmvob9kn/jx8Sf9&#10;d1/lQB9EUUUUAFFFFABRRRQAUUUUAFFFFABRRRQAUUUUAFFFFABRRRQAUUUUAFeAfso/8f3xT/7G&#10;mf8A9BWvf68A/ZR/4/vin/2NM/8A6CtAHv8ARRRQAysDxzqH9l+FNSnPaFq3VOSa8++N9+bHwOyJ&#10;/wAtZFjry8yrfV8FWrdkzuy6j9YxdKl3aPnh5dtmH7mtn9pL9pUfsufCzw9Z6ZZfbdf1eFjbCb7k&#10;f3dzP/31VPTbAX+r2Nh/fmWOvkP/AIKC+PZPE3x2l0SGXzdK0O0itoB6P/FXynhnl8cZjq05/DFR&#10;P1rMqEMdiaGGn8PvSf5RPd/2Sv2+Nb8ceNrLwf47W0/03f8AZ9TH7vL/AMKYr9AAwPA7jNfz7aVq&#10;N3oWp2Wq2cvk3VjOtzEf9tW3LX7c/s4fFu2+NPwj0LxHHKJbmWPyrvA2+XOv3lxX7TnmXww0o1qM&#10;bRkfF8SZVDByjVoxtF7nCfGPw/8A2F4u+0xxf6JffvP+B1W+F3iIeHPF0If/AFN7+7kr174seGP+&#10;El8KziPm5tv3kdfOMcny74z++i/9lr+Z86o1Mnzb6xS2k+Zf+3I+nympDNcs+r1d4+6/0Z9jUVzH&#10;gHxH/wAJL4Ytbwn97sCSf73eumHPNfstCrDEUo1ofDJH5RVpyo1JUp7xJKKKK6TMKKKKAPKv2mLb&#10;7R8HtZP/ADy8uT/vlq2vBN19t8D+H7j/AJ62K0vxo0f+3vhb4ms06/Y5JP8Avld1c98Cr8ah8HfC&#10;ckn/ACztfL/75agDuKKKKACiiigAooooAKKKKACiiigAooooAKKKKACiiq2qX0elaTeahJDLNFY2&#10;slzJFF9+Tau7bQB5b+1T8cb79nX4O6l430/Qf+Elu7WRY/sku7ZHub7z7aufs3fF+5+P/wAH9G8d&#10;6p4Zi0C/ut/l2sse/wD4Ejt/DXlH7Kn7aFl+2B4q8Z+E7zwR/ZlppA/5e/3yXCbmXbKrfdb5a+or&#10;a0ttPt4Lezhis7WL/VxRRbEj/wBxKAJKKKKACiiuf+I/iDU/CXw58Ta5o+mf21qumWUtzZ6fD9+5&#10;dV+VaAPmz9t3xB+0Do3jLwBb/BmCb+ybp/K1DyIt/wC83Lt87+6u3fX1VpX2/wDsrTf7U8n+1fss&#10;X2zyfuedt+bZXzh+wj+0D8Svjr4H8QXnxI8Py6Nd2N35dnd/Zmh+0o27cuxv7tfTFAHCfFj4T23x&#10;Ksobyyn/ALM8YaZ+90/VYfkfev8AC/8As1a+BfxRuvHmhz6frcP2PxTpD/ZtRgPqv/LT/gVdju21&#10;454mMXgL9pHQNXtz5Fp4ig+y3OPuSOv8VAH0NRRRQAUUUUAFFFFABRRRQAUUUUAFFFFABRRRQAUU&#10;UUAFFFFABRRRQAUUUUAFFFFABRRRQAUUUUAFFFFABRRVea5itseZLHEX6Z70AfCv/BTWzk1DW/gz&#10;Bqf/ACJ8viWCPVfN/wBTs3fx1k/t/wDhOx8EeN/gP4s8P6bp+m6VYa5HbSyxRKIfJk2/f/h27Vr6&#10;0/aN+APh/wDaR+Gd54P8QGWGKV1lt7qH79vMv3ZBXkkP7D51r9kw/B3xR4ruteuo52ubbWpt2+N/&#10;+Wf3ufloA4z9vLwZoHwzsvBHxk8KQ2mjeKdH1m2iiltIlRb2CZvmU7fvfLX2no+oDVNJsbvGPtMK&#10;S/8AfS7q/Pjwn/wT5+K/ivxh4Sj+LHxGHiDwV4VkSSy0+H/lp5bfLvr9C5J7bT7YGSSOCFPk5O1R&#10;QBbooooAKKKKACiiigAooooAKKKKACiiigAr4Q/4LAf8m6aB/wBh+3r7vr4Q/wCCwH/Jumgf9h+3&#10;oA+x/hl/yTnwp/2CrX/0UtdRXL/DL/knPhT/ALBVr/6KWuooAKKKKACiiigAooooAKKKKACiiigA&#10;ooooAKKKKACiiigAooooAKKKhkkjgh3v+6jT1oA8t/aN+McPwV+Gt7qkZE+uXP8AoWlWg/1lxcv8&#10;q7V/i27tx+lZ37L/AMGZfhH8P/M1gxXnjXXJW1PXdQH/AC2upO3+6q7V/CvLfBMEv7U/7SM3jieU&#10;XHw88Azy2OjQ9PN1H/lpP/tLt2Yr67oAKKKKACiiigD4w+Nf/Jbbn/fjr6/0j/kFWX/XFP8A0Gvk&#10;D41/8ltuf9+Ovr/SP+QVZf8AXFP/AEGvy3hT/ka5l/j/AFkfpHE//Isy7/B+iNCiiiv1I/Nwoooo&#10;AKKKKACiiigCJetS1EvWpaACiiigBjSbafSbaWgAooqEeb5//TOgBZpUij3v0rE1UWOowmWSKKfy&#10;4/Njk/irckjEo2PzXnviHxJfWfimbR7fQD5MVp9pt7//AJYyP/zz20AeYfEzQZde8OeZqEMMNpFO&#10;0tvaTfP/ALrV83eGf2irn4xfEa8+G/iDwNLDp8SNFJqvlf6Pcbf4v7taPjD4sfFjxvB4ms/Ffh+G&#10;yhubr7NpVpDJ5NxIit96uqk1Sx8B+FYZP3UNpap/pt1NL88dAHj/AI++OXhX9nPXP+EH+xXcN3c/&#10;8e9pZ23yRo38NeteGW0hPB0FxJD5FpffvfNmi/8AHn/u1nro+keP57LxJeWWn61Lcp/xLpfKV3jT&#10;+9vryf8Aak1TxxqnhWy8H+B9M8ma6/dajdw/8s0/9loA9ivPF2keDfB2s6x50us+H7WBvLlh+d/9&#10;pkrxHxN+1RpHh/wdZXHh/wAJ6hrP9pwN9i/dNs3/AO3WbZ/DP4l/A/4SaZb+G9Zh8TWl1Ov9oxXn&#10;zp5P8Spur3Dw/Z+Hrrwdpn2OG0/s/wCX7FaQ/c3/APLT/wAeoA5n4E+LvEvxN+Ds2qfEDw//AMTC&#10;K6/0eLyv4Fr1JfEWyxhks4f9El/dfZPK2TR03S/t3n2Udveww2kSN5kXlf6z/Zo1zzbieykuP3P/&#10;ADz8n78f+zQB5Pp/7RljB8aZvBdxezQ6rs/d2vlbE3/79dhr3xY0PQ76ys9cm+xRXU/lebN/z2/u&#10;pXmnjb4FRy/tF6b4/uL2L+ybG1/eWnl7Jt7L97dXU+IPDsXiXydU1jTP7TisZ/8AQv8Apn/tf7TU&#10;AdZrHjLw888MfiC9/sy0uX8qytfuPe/7VaVrZ/2v4chuLjyfKtk8r9zL8/kfwtXEzaXofjfXNG1D&#10;ULLzrvTP3uned9/fW5Def8I5PeyeT50tz+9uJYf9TH/wD+7QBi+KPBur+NfCup6HJrP2L+2E+zW8&#10;tnF89t/tVY8P/D+x8JeFYfDceszazdxbYrjUP47l/wC9Vfwj8UP+Et87y4fJ82f7NHdWf3P96trW&#10;NQtvBH9p3l55OmafbQfvLv8A55/7VAElno8T2PlxzTTXcTr5fnfOn/2Ncbpvwv0zSfib4m8QXnnT&#10;XesQLFZReb8kf96o/hT8VLH4v6H/AGho80032a6a2k/gST/a/wBqtrSdesdc+I2p6HZ/8hDTNvme&#10;d/yzSgDD+NXw18Z6zoejWfgPxN5OqxTr+6hl2JGn8SvVvxt8UfAfhifw14H8eXk0/iC52xy+TFvS&#10;Sb+H/d+avQ/Liivvtml2XnRWu7zPJ/5aPXnPxU0Pw1ql9ousa5ZWkN3F5vl3d58iRu33fn/vLQBq&#10;aL8P9I1TxxZeJLzwzLpmtWM7W1l5MuxJE/56y/7Ndt4ws7691XRrjw/rMNld2t00Wq+dFvhuYf8A&#10;nkj14L+zbqnxGg1XxN4T1i9/tmLz/tMetTS/JJD/AHUr0L4d/EDU9Z+I3ibw/eeGZbLStM/497ub&#10;7lz/ALlAHW+P9d0T9nzwtqXiefRYbLSo08y4/s753uX/ALz7azvhf4w0P9qrwP8A8JBceEvJ0q13&#10;RWf2yLe+/wDvI9dZeaH/AGj9t0fVPK1PT7n97JaTfP8AJ/dqTQfEWh6XrkPgvR/+JNLbWvm/2fZ/&#10;JDJQBX8E/APwZ4K8R2Xji4/03xXYx+VH5339le4afdS6N52oSanD+9TzbfT4Zf8AWVxsdjFpc8Nx&#10;cf3P+W3z+XXAt8ctDup/E1vo+mf2nFpkDSyXcMX+r2/wotAGPrXwXvovjFD8VLPxNq03mv5UnhWa&#10;Vvs0f+1/dr6W8LHV/Ds+p6peal9t+1bfL0r+OL+9XzD8Gf2ovD3xf/0fT737FaWO7zIrv5JpH/u7&#10;K1P2hfjFL4G+C2v+LJOZrb91bSwybH+b7q76APs/StTj1K3ikHX3+9Wi3yj5K+L/ANjL47a58R/g&#10;tDrn2LOq/NF++k3vv/vf7tU/h4n7Rd58YtM8SeN/FmnWXg+2up/M0WH5PMtf4W/2qAPt5O1PrI0D&#10;xLpfimy+2aPew6lanjzoJN61qSLuoAdupr96GbyxT6ACimKtPoAKYnan1GIQJi9AElITilooAKTb&#10;Q3SloATbTd22kXDfPTycUALTKI23Ub6AH0UUUAFFFFABTGk20+igDx/9p/8A5Jz/ANvSV8oLX1f+&#10;0/8A8k5/7ekr5QWgBaKKKACiiigAqe11C+07/jzvZrLzf9Z5P/LSoK6/4c/D/wD4WH/advHe+TqF&#10;rB5tva/89KAPJfEGpeHvhv8AbPEGqTSw/wBpzrFJ/H8/92sXxxotz8V7HU/D8fiyHTNPtYFk+yw/&#10;67zm+7s/2a6T4heBYvFtl/ZesQ+TLpl15vlf7a1g/BfTdH1y+8TapJZQw63FOsX+3Gi19RSqQwuW&#10;VM2hUca1Fxv7kZ8vvR5OXm/7e977J5taUquKp4fl92WzNyPwrc/8IBDo8l752oWsC+Xd/wC2v3Wr&#10;H+G+m+OF/tOTxxNaTTf6qy+x/J8n956o65qni/8A4XFNpdnZ+dokVr5tvL5vyb/9uuwj1K+0jStT&#10;1DXPJ8q2g839z/s/erzJTlGj7kYTlilGd+X3o83wxj/L/ePbc60YexnL3aTlpzfal8Ujl/Gn9h+M&#10;PEdl4LuPNm1a1TzfNh+eGP8A661k6xfReMtch0+OGLWfB+mf6Ne2kP8Aro51+6yJ/droPh7rH/CQ&#10;WOp+LP8AhH/sV3cp5tvL997lF+6tN+GOly+fqfiT+zP7Gu9Tk8q4tP4/96vXh7HL/aThFxnSUY/H&#10;/wAvZfFL+7/d5f8At44ZTnOMYTlzR6Gn4Vk8Sprk2n+ILKH+yrX/AI8ruGX/AFif3XStHw/DrFv/&#10;AG1/bE0M0Ut15tl5P/LOH+7Wp92hW3f6v99Xz9bE+15vdUeblvaP8v2v7vN9ovlMnxdcXNr4V1OS&#10;zh8672fu/wB7s/4FVHwzY32peALK38QeVrWoSo3+5I/8NbmpQ211YzWd5PFDFc/uv33/AC0puj6X&#10;FoelQ6fb/wCqtf8AV1Ua3Jh+SHxc/Nf/ALd/mC3vHE/Bm48XpP4gs/GHk+bbT/6PFD8/lp/Ctcz4&#10;R8L+PPE2uXsmuTS6NoltqP2m3l8355Nrfd/3Wr0DUIdT0bxjDeafZQ3un33/ACEf78b/AN6tS40m&#10;5/4SP+1I72Wa0iRopNP/AIJP9qveqZlyVa1ajTpx9tCNrR+CUfijGP2ZSl/MZKH2P5STWNL0y6vo&#10;NY1D9zLY7vLlm+RI6uQ3UV5BDcRzedDL/q5a8X/aEj1O3/4Rm8/ezaVdXSxXtp5uxPvV7JYw21rY&#10;wx28MMFpsXy4ofuR15+MwXsMDh8R7Tm5+a38seX4o/4uYqE+acoEi8VDeWNtcf6RcWUV7LbI0sfn&#10;V5r8SvE2p+GvH+gWeh/6bqGsfu5LX+C2T+Jq7jxhDcxeB9Tjt7z7Fd/ZW/0v7/8AD81TWy6eGjhq&#10;3tFy1lzL+773LLm+1/8AJEwnzc3P9kh8C69qfiXSprzULKLTPKnaKOK0l3psrS/sO1tYL2TS4IdM&#10;1C5Rv9Khi+ffXlP7Ptj4lutKh1C8vYrLw/EjRR6f5X765/6avXWeIvHl9oPxb8P+F/I87StTg83z&#10;f443/wDia9DH5bOnmVbD4SUJcqlJqEpcsYx96Ufe5ubl5f7wQn7kZzPPb7x9rnhzw5o2j+KNTh/t&#10;W51Hy/tcP/LJN38de8LNE0EMnnedFsX97/B/vV4zr3wnufix441mTxRZfYtKij/0OWH5Pn/2/wC9&#10;XpWueF5NS8Hf8I/Z3v2KLyFtvN/j2V2Z3PAVfq8KMlCcnKVS0fcjz8svd5f5f5SaPPGMhvjbwPpn&#10;j7Q5tL1DzYf+WscsMux43/havP8AXvgjrkV94ZvND8SyzzaY6/bIppdn2hFavTPC+jyeGfDllpcl&#10;7/af2aP93LN9+Subt9H1P4eaH4m1j7bN4gll3XNtafxxv/drly/MsXhebD4TELlv7icfdnz+7L4v&#10;h90JU4S9/lOm8TfYbjSpvtk0Wmean/H1N/y7bqm0O3istDsreO9+2+Un/H3N/wAtP9qvH/B/xU0z&#10;4zWN7o/iDRpdMu7HbLcRTRf6ytT40eLtHb4SXsej3ksP7+KK3is/kmj+b5qw/sPM6eOjleIpuPvx&#10;1+KPvfa5o/ZN5VMP7L20Je8etMu3/Wf6r/xyuH8O/Dn+y/FWp6pcanDqen33+rtf4LauL8YaP4h8&#10;Q+DvDNv4P1n+07TyF+2fvfn+X+//ALVXvhfdeJfBEH9n65ZS3tpfT+bH/ftv/sawj7bA4LE1qNRR&#10;9/knB+7KUeb3ZRj8X9fEdcsDCrOjCEuaUoSlp9nl+zKUj0jxJ4k0jwlfQ295qcUGoSp5lvF5ux61&#10;F8UX3ibSrK41C9lmiiT9350teZ+OPDf/AAnnxbso9Q8P/wBp6VFB/o8sPyTRv/7MtaXjy48K6vqn&#10;h/w/ca/NpmqxSeZb2sPyPJt/heiFHA144fD0r+2muepb3+SPve77v+H3ub4TyIQxVCXJiJf+S8vN&#10;/e/8BPQvh9p1z8VPtv8Awi/+mfZkbzM/J92oZI5bWea3uIfImi/1kU336ybXx3q/wh8VaBF4Tssw&#10;33/HxLD8iR/7/wDer1/xb8Sfh18TLKcahew6B45to/8Aj1PW4rmxWBlTq8+Hi+SS5l9qXL/e5Qwe&#10;J+s0ef7XvRf2fejLlPNaKRVlX/WUteUdwUUUUAFFFFABRRRQAUUUUAFFFFABRRRQAUUUUAFFFFAB&#10;RRRQAV7r+yT/AMhvxB/1wT/0KvCq91/ZJ/5DfiD/AK4J/wChUAaX7Xf/ACCvD/8A19V88V9D/td/&#10;8grw/wD9fVfPFABRRRQAUUUUAI1amk6xc6dBNHb3ksPm/wCs8r/lpWbXSeGvh3ceNPC2sapYXn/E&#10;w01d/wBg/jkSvmuIsHPHZZVo0ZOMrcy5Hbm/u/4T3sjr06GYUeeK5ZPl1+z/AHjIkeSSm/aoYv8A&#10;j4mry/V/iTJYfu4P39//AMtIv+edc1N4mubqfzJJv3tfyxTyWs4+/of1ZDLZy+OXKezXOuWS/c/e&#10;1SPiOOObf5X7quAtfEsi/u/J86tqGeO9gqZYGNL4jf6hCmdUut2N5KWjl8r2lq3bySWozF3rzzVL&#10;ET3EIrvLWHyIIY4/7lfpPBXD+GxuJliMRFThBfC+7+E/M+OMbPKsJTpYeTjOq9/JFiSSWb/WU0c0&#10;6iv6ChCFKMYQjyxj0R/Pkpym+efxCUUUVZIUUUUAFFFFABRRRQAtcr8StFufEfhWazt/9bXVUVM4&#10;c8JQOzBYqeBxVPF0fig+ZHifh/4R6vBB9suPJh8r/ll/HW3B4QvrvGIfIr1H3oavisXwphsXOM5V&#10;HHl3+1zH6fT8Sc1j7Tnpwk5PT7MY/wDyRw+leFrUf6z/AFtaN1pLQwfuua257AP/AKv9zS2sKJ7i&#10;vw3P8mxuR1v9o1g9mfp+U8T0M6hzUpe+t4s8k1zwnJL+8k/7aVy8knkedHXumqaf58E0cn+skryP&#10;xZpX2G+2R1WWY72r9lM+6w9b2qOPvFlqa3h2wU26GZ6kVt37uv0Cc5Soxgd5k6g0sX+j2880MMv+&#10;sih+5JXYeAfiVqfhL/R7zzdTtJXWL99L/q/9qub8vdP+7p0jRJB+8r38NmU8NCNGieZmOW4TNaMs&#10;Pi6alCR9ta18LJI/C9p4j8N3kXiXSpIfMuJbQbnjf221xKturwn4LftE+KfgfrnmaP8A6XoMn+v0&#10;yUDbIn+x/davTX/aA8N/ETxRdzQWh8Nm5fEdscbT+Vfe4as6sPfjyy7H8zZ/wRmWVVJVcPF1aP8A&#10;Mt4/4onVUUm7ZS11n5wFFFFABRRRQAUUUUAFFFFABRRRQAUUUUAFFFFABRRRQAUUUUAFfQ37JP8A&#10;x4+JP+u6/wAq+ea+hv2Sf+PHxJ/13X+VAH0RRRRQAUUUUAFFFFABRRRQAUUUUAFFFFABRRRQAUUU&#10;UAFFFFABRRRQAV4B+yj/AMf3xT/7Gmf/ANBWvf68A/ZR/wCP74p/9jTP/wCgrQB7/RRRQBG57145&#10;8fbpwdLtP+Wbh3r2N8Yrw/8AaBb/AInejf8AXN6+S4om45XU/wC3fzPo+HYqWZU7+f5Hnuh6ja6J&#10;qp1e8OLXSoHvZP8AcUV+XfxB8Tf8Jl468Q65H/qr++kuYvN/uM3y19zftIeO7nwL8JNSksJsXd+f&#10;sP8AwBvvV8A6bpkuq39np0H+tuZktox/vNX1HhVhfZZbXxc+s+X/AMBR+sRpf7RKt5cpY1DQr/TY&#10;bee9tJYYrlPMilP/AC0r62/4Jv8Ax0Pgv4izeDNUnxpeuf8AHsZZPkjm6/8Aj1ez/tRfsxi9/ZW8&#10;MtpkJl1zwrYpK/lRjfKmxfM3f7uDX5u6Tq11oep2eq2kvk3dtOtzGf8AbVt1fqsatLOcLUh/XkeT&#10;CtSz7B1Iev8AwGf0CMqzRkHjdXzB428P/wDCM+KLy08kRRb/ADIMf3K9T/Zx+MFp8avhNoviOOQG&#10;7aFYr2If8sp1+8tZXx/0tRLpuoLzJny6/nrjLAc2ClOfx0n/APas+L4drTweYSw0/te6/VFX4C69&#10;Jb6nd6RJ/qpE82Ovcv4q+Xvh1f8A9n+OtOEf/LSQRyV9QBsnNRwjiJVsv9jL7Dt+pnxNQVLG86+2&#10;rktFFFfcHyQUUUUAZviCAXWh6lD/AM9baSP/AMdavFv2X7/7V8LJrLvpmoy21e9Mu6vn34Fzf2R4&#10;x+I3huP/AJZai19H/uNQB7BRRRQAUUUUAFFFFABRRRQAUUUUAFFFFABRRTlXdQARx+b+7r5X8Yft&#10;+6J4N/ams/g5J4T1G982RLWTVf4/Mb/Y/iX/AGq0v2tf21bb9lTxH4T0eTwnd6/Lrj/vJYZdiR/M&#10;q7U/vN81e4af4Z8K+I7/AEzxxJ4Z0/8A4SC5tVkjv5rZftcaMv3d/wB6gDR0zwd4f8KX97Lo+jaf&#10;o13dP5txJZ2yo1x/vba06Pv0UAFFFFAAq76+Vfiv+3p/wqz9p7RvhJH4IutT+1TRRyaqDsz5n8SL&#10;/Ft717V8evjZof7PHwyvfGfiCGWa1tf3ccUP35H/AIVrG+BvxH8EftQeD9G+JmmeGrX+0It0Uct5&#10;Er3Ns/8AdR6APXZoYrX93H+5i/6Y/JUdH36KACvIfj8v/FVfDP8A56/2i1evV478Sof+Ej+P3gDQ&#10;/wDllY7r6T/vmgD6EXpS0UUAFFFFABRRRQAUUUUAFFFFABRRRQAUUUUAFFFFABRRRQAUUUUAFFFF&#10;ABRRRQAUUUUAFFFFABRRRQAV5d+0J8FLb48/Dm48NvrOoaBdh1ubLVNNlZHt5l+63H3l/wBmvUaK&#10;APz/ANU+Mv7UX7KH7jxp4Ui+L/hWLbbWeq6FHsu5Pl+9KiqzU3T/APgrl4Zsh5XijwB4h8P6h/z6&#10;zRN/8TX6A7a5bWfhn4T8QT/aNU8N6bezf89ZrVXf+VAHxCP+CnPi3xtfNYeAPgp4g1k3OIrK/njd&#10;IS7fdZvl+7XS+Bv2Zvjd8cfFOm+J/j94x/s2w0u68238KeHJfJhk27WVpXT71faWlaJYaFaC20+z&#10;hsrUf8soI1RfyrRoAjjQRjZUlFFABRUUsiRqXcgJXj8f7XPwhl8Yf8ItH450r+1vP+zeV5y7N/8A&#10;d3/doA9lopisJAGU05ulAC0V43rn7W3wn8O+Mf8AhF9R8ZadBqwdYpIvM+SN2/hd/u161bXUV9bx&#10;T28sc0Ui70kjO5XFAFqisDxl4z0f4f8Ahy817xBfRaZpVqm64upj8sdWPD3iHT/E+iWer6ZcCfT7&#10;qHzYJR910/vUAa9FeMa1+2B8IvD+rXem3/jjTYLy1fypIjJyHrs/ht8W/CPxf0ufUPCeswaza20n&#10;lSSw/wAD0AdpXwh/wWA/5N00D/sP29fd9fCH/BYD/k3TQP8AsP29AH2P8Mv+Sc+FP+wVa/8Aopa6&#10;iuX+GX/JOfCn/YKtf/RS11FABRRRQAUUUUAFFFFABRRRQAUUUUAFFFFABRRRQAUUUUAFFFFABXzr&#10;+1l8SNYt9L034aeBLuAfEDxg7W1vFL923tcf6RK5/h/dsce9e2+L/FWm+B/C+p+INWmEGnWEDXNx&#10;L/sKuTXzx+yp4S1b4i+ItZ+N3jSCL+1ddfydBh/599LX/Utt/hkbd81AHt/wn+GmkfCLwBo/hXRo&#10;hFaWECx+YfvyP/EzH+Jia7WiigAooooAK5T4h/EXQPhd4VvPEHiO+jstOtU5/vyP/CiL/Ezdlrk/&#10;jj8fdE+DGlKskZ1nxNffutL0Cz+a5vZv4R/sr/tNxXm3ws+BHi/4i+KB8Q/jdNDe6gP3mleEIjvs&#10;9JHbev3ZJP8AaoA8gvPiG/xW8XReK/7GvNAhvpl+z2mox7JvL/hkdf4d1fd+kf8AIKsv+uKf+g18&#10;hfG1t3xtuf8Afg/lX17pH/IKsv8Arin/AKDX5bwp/wAjXMv8f6yP0jij/kW5d/g/RGhRRRX6kfm4&#10;UUUUAFFFFABRRRQBEvWpaiXrUtABRRRQAUm2looAKRV20tIrbqAFrz7wtpXjbSdc1qfX9ZtNY0qR&#10;99lawxbHjT/ar0Gopk3UAfFPxm+Geh/FD4tw6prniaWy1XTJ1l0rT7O58nzP99f4qj+KHgvQ/jD4&#10;c1PwPqk1po32qRY5PJl2XNztrvvjF8BfBmvfGLw/8QLj7XDrej/urfyZP9Gk3fe318Q/GLW9X0T/&#10;AIKBeGTZwy+VJCkXm/wSp/E1AH0p4f8ACNj4X0OHwf4fhmstK0z91/tyf8Dr5t+I3xe8afDT9oXR&#10;rPVLKL7JrD/ZreXzf3Mif3n/ANqvoz4jXniGXyY/Cc3+tn/02Kb78af3krx/41SeA9L8KzeLPiBp&#10;n22bTJ1+xf8APbf/AHaAKuuXnhXx18YofC9x4m1bTJbGD7T/AGLZ7vJkevare38NeH59M0fR/skN&#10;pbJ/qofn+dv/AEGvMfgX4w0j4kQz/Eiz8M/8I/q0qfYY/Oj+eSH7vyV1Hw/8H+GvCsGs2+l+dN9u&#10;na5kupv+Wc3916AOX+MXxavvC/xi8GeG9Lh+xafqe77bLN9yN/8AYr2CbTbaL93p/m/a/wDlp/0z&#10;rxX47/CWX4v+Ab2P+0/sfirTJFudKuof+Xl1+6tdp8H/ABF4hsPhzo3/AAmHnaL4riTyrjzvn8zb&#10;/f8A96gB194oi1Tx/BoeqaZND5sH7u6m+5JXQaDDfXV99j0v99p9qnlfvvub/wCL5/7tR32vS3+u&#10;WVxZ6ZNe+bu+03c33I/9n/dqbUNclTQ5o/Ohmu/+fWz+5s/+KoAp+MLfZYzXHkw2X2FPNk1D+D/d&#10;SsGG8sfid4HvY9HvfJ82Brb7V/BH/tVualq0XiXwP/wjd5D9itLlGtpPJ/13zVg/CH4X2Pw28HTe&#10;F9P1OW8+zTt/rqAKfwP+Ddt8KvB39j/bbvU4pXbzJf44/wDaStzVPCemeOdD1PR9cvftsV9/o0lp&#10;D9+NP71b3h+6ubq++0R3vkxRbraSL+P/AHq53wv4T8PfA+DxBqF5rOoanaX0/wBuvdQu5fktv+mS&#10;UAangv4V6R4B0r+z/D8MX9n2P72OKH+5/FWlceD7a61XU9Us4bTRru+T/SP+e0iVD4d+JHw+1fSp&#10;rzS/EEU0v+tjihl3vs/irUs9YivL6yjt4ftv7vzfNm+Ty4KAKOuLFo3geazt54fD8V1A1jHdTS/v&#10;t7fLuR64LS/2cba8+C3/AAr/AMeeJpfE32m6a5j1CGX99/sru/2a9T8ZeB/DXjz7Fpdx5Os6V563&#10;Nl+93vG6/wC2tc3+0Zo8S/CvU7P7bNo2oWsiyx6hp3340oAd4d8Ox+AbGy8Px+VZafplqsVv/G/+&#10;zvetC+W5uoIdLk1O0m1W6/1nk7fOjRf7n91awfAuqf8ACTaH4ZvLPxBaanaW0H+m+d/x83KLXLfC&#10;n4BeJdE+PviX4kaheCbwrq8Dy2Z83/j3/wBmgD0vQWlfXIby3/cy/wCqklu/uVXvPhrF4jvptYs5&#10;vJ1C1uv9Jlh+R5P9lP8AZrorXxNYrPDH/ZkV7LKn7zzvuR1ckXU9Ug+2SfuYt/7vyfuRp/d2UAXt&#10;ejuW8K3scn/IQ8j93FDL/s18JfBjwt8T/wBn34p3niDUILvWbXV777DHYffhlSRv9a/+7X3Tdab9&#10;gsdTuI4Zf+El8jyrKL/ljXl/wn8ReM08OTXHxI+yaLLazt5nk/Imz+FqAPN/jd8KfD2h/FTRvFmj&#10;+H7uGW+T7DcRaRLsT9595vl/ir1a68P+FfEfgD/hH7yH+2fDUt1FFHFqMux/PX733qk8dfECLwN4&#10;HvfFnhey/wCEsiif93p8Pz/P/wA9a8h8dfsu3Px4sbLxZb+M9R8M6hqflX1vpXzJbWU/8Xyf3qAJ&#10;vGHwH1P4O/8ACTap4H8f/wBjfap7b/iXzRfJbJuX5Ur6mjmtrfwBZW+qTTand6na/ZpNQ8rf5e5d&#10;vyV5LJ4bvpfhlZaHeebrOoaYjSyS3n/L7Mv3Vq9+z/8AGLxfr2h6nH4w8J/8IzLYp5Vvp/30kT+H&#10;ZQB6fF4S8QfBr4VT+EvhgIYtajje5jlvPnT/AHv96uq/Zz+JfjjUvAG/4vaZB4Y1+OfyoJfM+S9T&#10;+GRf/ia888D/ALSXhrWfGP8Awh9v5t74rig+0yReVvTZXq2uX2meKrGy/tyGH+z5Z/Nt/O+/bOv8&#10;VAHr0MvmCpa4/wAL6tYy2096JjFF/wAtBL9yOumtb2K/thPBPFNGekkR3LQBZZttRwReWDUtMWTd&#10;QA4jNLRTGWgBzNtpaRl3UtABRTKfQBCieR3/AHdS9aZn97+FSUAFFMekA+nmUAP201mp9FABRRRQ&#10;AjdKWiigDx/9p/8A5Jz/ANvSV8oLX1f+0/8A8k5/7ekr5QWgBaKKKACiiigArT8L+JLnwf4jstYs&#10;/wDW2r/vP+miVmUUAdn8b9R0PX/EUGp+HJ8y30HmXkX/ADzevJ/Dfm6H4cmvLzTIrK73tLcRQ/J5&#10;m37rVsapq1tomkzahefubS1TzZJa4vxB4gtvHk83hPybuGK6tftP2vzdn/Aa9zBxq16EqPs/3V4y&#10;nP8Aux+L/wBKON0oxq+25veM/wCH/wAWLHxrrn2i30a7sru+dovNm+58v9yus1Zrb4g+FdZ0vS73&#10;+9bSS/8APN6y9F8B32l2OmaP9thm0S1/eR+T/ro5/wCH563NB8H23hX+07izmmmlvpPNuPO/v1rm&#10;VXC08VTrZd9l7e9Ll5Ze78X/AKSdVGKlCp7b4un/ALceN/CFvHmk+ANT8L28MNld208v2fUNR/5a&#10;f3diVsfE34heM/Afw58MyXFn/wAVLLP5Vxaw/P5iL/F8tXfiD4I8X+NviLo15b6l/Y+i6RGvlzRf&#10;fk3feWvVYbOJPJ8z995X+rlm+fy69nGY/DwxdPMa1OnV9q/azgvsyl7vJzfyy+IyXvQ5Ph5fd/xf&#10;3jN0nUP+Er8KweZDLZS31r+8i/jjfbXl/wCzNDFbweLLOTWbu9u7G+a28q7l3/J/er2pm315T4s+&#10;Gdz4f8Rw+LPA8Pk6hF/x8af/AAXv+/Xn5XiMPXo4nAzl7L2vLKD+zGUZfDKX2Yy+HmCcZRcZ/wAp&#10;0nxE8H6H43/saz1jU5tMmin823+xy7Hkeuss7X7BYw28f+qiT/Wzffrm9U8N2Piv/hH9c8QQ/wBm&#10;ahYv5vlebsSN/wC69c3481K58czw2eh3ksOn6ZqKxarLaS/5+WssPhp46NHCe0cYQ5ue8fchLm+z&#10;KPxc3/pQSfs+aZ6YRXL+KNH8Q6t4j8P/ANn3sNlokX729/vyP/CtdND5TwQ+X/qtn7uqPiaa5g8O&#10;anJZ/wDH35DeX/v14eGnKlVjyW5vh1/ve6av3ok2saLpmvQfZ9Usob20/wCeU1cLrXjy+8L+I4fD&#10;dvD+6i2/vfK+SNG/h3103gubV7jSof7Ymhnu9i/6n/2erHiTwzbeKPsUd5NN5Vq/m+VD/wAtP9+v&#10;Tw1Sjg8RLD4v36Ueb/DGX80SJc0o+4XptH0yXVf7QksoptQiT93dfx1Y2xXEE3/Lb/npXmvxa+KW&#10;r+D9V0bQ/C+mf2nrV0/myReV8kaL/wCzVDD4R8XX/imHxRoepReH7C6T/SNFvPn8x/4mrphlNeWF&#10;p4nF1lShKEvZ88ubm5fs8seaUeb7P2SZVI83JD3j0y3s4oP9XB5Ncf4TvLHxf4x1rXP7MmsrvTP+&#10;JZ5s3/LRP7yVa1TxVqejeMdG0e4svO0++T95qH8Hnf3a6xmrzeWrg4c8/wDl7DRqX2eb3v8AwLlN&#10;fdl/26cbq3j65tfippnhO3h/0SW1+03F3/7LXReINW/sHSpryODzpYv9XF/z0ryHxxqnjjVNc/tz&#10;wn4ZivdK2eVHL9yaT/7Gu8t9evv+EH8vxJZRWWt+R/qvvpF/tV6GbYSlg8Fh8XCMPdh78FPmlKUe&#10;aUuaMfh/lKwkJV63sf5nH/yY1vButReIdDh1C3glh83/AFkU3zvG9bitsrl2ml8L+FbL+x7L7Zdy&#10;7f3UP3Pm/irpIRK8EPmf63Z+8i/26+e96dKNbl5Yy6c39SNa0IUqsqNGTlGOzfxFVdB03+1ZtQjs&#10;ov7Ql/1kv8clcr4+1DQ/D3k6fHplpe+ILp1+z6fNF/rEb7zV12qW8t7pV7b28/2KaVG8uX/nm9eL&#10;+Gfhb8QbXxjZa5rF7aazqFrJ5Uct5/zx/wDiq+mydUaspYjF4jljBaQcpR5pfZj/AIf5jhq80fch&#10;E6T4b/CfV/hp4qvbiz1OGfw/fP5smn/8to3/AN+ofHDeIPhpBe6h4Tnm8Qarqc/m3Frd/O8af7H+&#10;zTtc+LV1qPxNsvCfhOD7bLbP/wATWWb/AJZ1reJvB8UXjiy8QWfib+zPEEqfZo7S7l/cyJ/Eu2vV&#10;lUxH12ni88ipSq0+bkcfj5fg54x96MZfzEfDDko/ZZD8Ofjdpni/xH/Z8emTeH/EFsnmyRXfyf8A&#10;AUqrD4TtvFHxpvfEmoaZ50sSf62b/lnPXWeJNN8NX+q2X9qQQw61L/x7y/cm3/7FR+JPA/8Ab2qw&#10;3Emp3emeUnleVZ/J5n+09fGScaWO+t4SP1fmhKPxSlzRl8X949yFahKjKjWvL4dfd92Uf5f7sj0R&#10;l8NXHhWGO8vYYdVif/W/7f8AdrynxZ8J9I8W+MdM8USTzWWtaZJ+7lh+5In+3XE/Hrwvq9h/Y2se&#10;G5ru91WK6X/iX/8ALH/er1jR7q5t9Dsv+EgmtIdVlT95+92JXqUcDWyrC08xwmNc/a88bfaj/NHl&#10;/wCfZ8/hsPChKVHl92T5v7vvEfg/S9Xg1y9t/EGswzafczr9nlhi/wCPZP4t9eqfED4SXPg2yh1f&#10;S5/7Z0CSP/j6h/5Z14b8SviNF8N7GyvLiH7bFfTrFH5Pz+XXf+Cf2orX4V+I4PDGsaZd6l4b1Kya&#10;+uD99LZNu6sp5djcTCOJhT92adrW+x8XunWpx+AqK2+lrO0PxpofxBgvfEHhub/iSS3TRxxf88/9&#10;mtLFeXVpzpTlRrR5XHdM1+ISiiisgCiiigAooooAKKKKACiiigAooooAKKKKACiiigAr3X9kn/kN&#10;+IP+uCf+hV4VXuv7JP8AyG/EH/XBP/QqANL9rv8A5BXh/wD6+q+eK+h/2u/+QV4f/wCvqvnigAoo&#10;ooAKKKKACul+HHjOXwJ4ws9Qj/49Jf3V5F/BIjVzVI1AHmf7T/h3RdC+MV7ceGbzzrDU0W5kih/5&#10;Zu33lrhdGs5Z5/8A49XefE1Yk1yy/wCeuysuxgiW4hkr8K4kr/VsbWw8I6H9i8LYqeMyPC1a3xcn&#10;/pPumlp9rFDWlDb7P9XVOS48qs+81jyIK/OuSdVn0jjKodPF/wATIi3jPSurhj8qDy65TwBYXWJr&#10;u9h8rzf9XXX1++cHZN/Z2E+szvzz/wDST+ZOO83jjsd9RoyUqVLqv5pbi0UUV98fmIUUUUAFFFFA&#10;BRRRQAUUUUAFFFFABRRRQAU1Lbz5sJ0p+aC2yvDznLIZxgamBn12f977J6uVZhPK8XTxcen/AKT9&#10;ofc6dtXj/WGvJPHlr++8yvb1Md4h8uuK8feGopLbzJP3NfyfhXUy/GPDYhWnF8rP6oyjMaVflnGX&#10;Mp7HzndRyPP+8qwvyQeXWh4kh/f/AOprNj+Sv2WFb6zh4z/A+2JGbyoPMrLuJPtk9WNQaV/3dTab&#10;Y7/3kldmHcMJS+sT+ICi1ntP7uqsmj+bPXQXS+VB5dNa13VvRzWrCPPzcocx9Rfs5eLPAnifwt/w&#10;hHieaWz1+V/9H1maX/WP/Cv+7XQ+N/h1q/w9vvs9/wDv7WX/AI97+H7klfL2haV508Oa92j8d+JN&#10;Z0m00jUNRlu9Ntf9XHL3oy/jChhpfVsbLTpL/M/COK+B/bVZY7LN5bwfu/d/8iWKKhWSpq/S8Nia&#10;OMoxxGHlzQlsz8KxFCrhasqNaPLOO6EooorpMAooooAKKKKACiiigAooooAKKKKACiiigAooooAK&#10;+hv2Sf8Ajx8Sf9d1/lXzzX0N+yT/AMePiT/ruv8AKgD6IooooAKKKKACiiigAooooAKKKKACiiig&#10;AooooAKKKKACiiigAooooAK8A/ZR/wCP74p/9jTP/wCgrXv9eAfso/8AH98U/wDsaZ//AEFaAPf6&#10;KKKAIx1FeGfH4/8AFR6b/wBcGr3MdTXgPxs+bxjb7+nl18ZxbLlyyXqj6nhpf8KEfSX5HwD+2v4t&#10;+1eI9G8Nx9bGMy3H/Avu1xv7H3w9j+JP7QfhnTpf9TayfbpP+2fzVx/xs8Unxh8TNe1HsZ/L/wC+&#10;flr7I/4JafDyK4vvE3jC8s/3sey1s5j/AMC31+y5VhY5Dw1Rw/2uTX/FLVn6Lmtf6rgak/tf5n6F&#10;ahp8GpWE9pPGJbe5RopIz3RlwRX4o/tTfB+f4K/GbWtEEIi0q5kN5p2OV8ljwv4YxX7dNgV8g/8A&#10;BRv4PxeOfhMfE9uNuo+HiZcRJl5Ub5dv615mS4v6tieV7SPzjh7HfU8ZGEtp+6fOP/BOH45nwT4/&#10;n8D6hPN/Zmuf8ecX8Mc/dv8Avmv0K+NWmLd+Dpp+9s4kr8O/D+vXXhzWrHV7KaWG7sJ1uI5Yvvjb&#10;X7Y/D/xtbfGz4D6dr8cJg/tPT90kX3mjcD5l/Ss+MctjPD1JwjpNS+89/OcP9TzCjjobNq54nBeS&#10;WNxb3af62J1r65snFxZwy/30U18fM+LPd/zz/wDZa+oPhjqMmqeB9Mnl/wBYY6/CeCq/LWrUf5kp&#10;fd/+0acWUr0qVbs2jraKKK/Wz81CiiigAr5+0tbbwr+1RrNn/wBBzS1k/wCB7q+ga8B+McMPhX43&#10;fD/xK/S6neyk/wC+floA9b27aKdMu2em0AFFFFABRRRQAUUUUAFFFFABRUkNv5v/AFyr45t/2xvi&#10;Uf215vhP/wAIB5/hCOdbb7X5TebHHt3ee7/d20Ae8eLP2kvht4H+I2meANb8Sw2fi7U3WOCw+/h2&#10;+7vb+GvH/wBuj4hfHfwDqvga3+EGjfbbO6nxezeV5n77cvlq/wDs/fzXYfEX9iH4bfEX47WPxT1P&#10;+0IfEdjPFL5UUv7m4eP7u6vfvtUlAHJDwhY+OtC8M3fjvwzp+p+ILWGK5kimjV0srnb82z/gVdTR&#10;RQAUUUUAFOVd1Nri/iZ8a/BHwXg0yTxvr8Wgf2nN9mt/O/5aO1AHEr8dvgl8fPFOs/CSTUrTxLqk&#10;Yfz9Mni+SUr97Y396vUvCPgvQ/h34csvD/hvTItG0q2/1drZxbErynwD+yD8LvAnxi1L4reHLKX+&#10;2dXj82KLzf8ARoy/zGRP96vbt26gAooooAdCu6evIPhEf+E7+N/jPxZ/y6WP/Estv+A/ertfij4u&#10;j8DfDnWdY/5a+T9mt/8Afb5Vpv7PPg6Twb8MdNiuf+P++H265/35PmoA76XULaKQRyzRxyHsWq1j&#10;Bz3Ffmf+314y8Q6D+1N4as9O1m7srSSCz/dQybE/1tfpLpb7tKtPXyV/9Brur4V0KVOt/OelicDL&#10;D0aVXm+NF7ORSEigDArlPGPxO8MeAwDrutWmmcf8tpMNXGouT9086MXN8sTrBwKRuRk1heF/G2i+&#10;NLL7Voup2upQ/wB6CUNWhqmq2WjWMt3fTxWlrGMvLM+1R+NKzuDTT5epbUEfw4/GnnpXmtp+0L8P&#10;Lq9NrH4q04zb9m3zu9eh280dxAJI5PMjbo4q505w+ONi5050/jjYlI5zjJqlf6nZaaoN3dxQF+nm&#10;yBa53xf8VPCXgWUQ67rtnpsr8iOaXDflXxT/AMFKfFv2rSPAF/oOsH7JcXRAltJcpJ6dK6cLhZYm&#10;rGGyl1O7BYKeLrRpfCpdT77lvra1tvPlnjjg/vl/lotbq3v4jJBPHPCf+eZ3D9K+ZviR4EvfiZ+y&#10;p4d02LxXD4anltYZJb+7kwv51137J3gmb4XfCRdP1DxVaeK/LkeX7faS70CUToQjS5+b3r2sKeEh&#10;CjKfN71+W1j3YDPvR1461y+kfEXw5r1ld3ljrVpNaWp/fyrKCsf1NUfDfxh8HeL9Taw0jxDYXt3/&#10;AM8YZMv+Vc3s5/ynF7Gr73uvQ7Yc0uQBzTGYRqWY4rhT8b/Av9t/2R/wkmnnUN/l+R53OalQcvhI&#10;jCc/hid4AM0p4rmR8Q/DZ8QDQ/7YtP7WfpaeZ89dNnIpSTQOLj8Q6iiikIKKKKACiiigAooooAKK&#10;KKACiiigAooooAwvF3i/SfAnh291zX76HTNKso/Mnu5n2Itcdp/7Rnw/1D4TS/EmDX4T4MiDZ1A8&#10;J8vWvmH/AIKdzyeJIPhb4Au/Oh8N+IfEUEWozQnb8m6vOf8AgoXpGk+DPDnwi/Z88Gww6N4b1zUo&#10;/tNraffRFdVVm/3t278KAPqD4Pft+fB341+L4fC/h7XpRrNw7C2hu4WQXG3+4xr6Sr84v22P2cfh&#10;z8A/hX8OvEHhPTLXRfGGhaxY21ldWnyTXvzKsm/+9X6E6BdzX2i6dc3MXk3UsEcsiejsvzf1oA1K&#10;KKKAPkT/AIKXfF3Uvhh8APsGjzy2WoeJr6PSPtUJ2vEjffZfwp2r/sHfC2f9m6fw9YeGLOHWf7H8&#10;2LW5Y/8ATPtO3zPN83727dXHf8FadCvdQ+C3hPVbeHzrPSPEUF1eH/nmn3d1fWGpeKdN0T4Mza/c&#10;zxDTrbRPtMkv8OzyaAPHv+CenxE1Px/+zdoy63ey6lrWkTS6ZcXU33n8ttqn/vmrf7fvxd1L4Mfs&#10;w+K9c0dvJ1W4RbG3lH3ojL8u6uN/4Jj6R9g/Zzn195h9m1zV7y+j/wBzzWpf+CpWjXPiT9j3xA+n&#10;w/bPst1b3MnlDdiNX+ZqAD4I/sPfCu//AGZ9G0rVPD9prOq65pH2m91q7i33ck86bml3/e3KzcVF&#10;/wAE3vH19f8Awy8QeB9UvJtUm8F6vPpkd/dyfMbZW/dr/wABr3v4Ga7ZXHwE8F6nFcRS2n9g20hl&#10;D/J8sS7q/Ov4a3Xj2w/Zz+OWufDfRptZ1DxX4pura3u7T/lnDu2yMn/AelAGp+3v8Rtc/aU8LeP5&#10;PC2v/Y/hh8Pdkeoyxfc1a9ZtrRI38Xl/+z19mfArWItD/Yv8M6hJ+5itvC3m/T9022vgH4u/EnW/&#10;CH7FOs/DS3+But+E9LigiF5rd5KmySbd807/AMTM2K+nf2bvjBY69+xqYPiZ4Zu/CfgrSNEitpdV&#10;uzvS5g+7uTb81AHy9+yj4g/Zs0b4V6lqfxcih1/xLqeqT31xdGwlufsybtqq7KDtr9I/2bNJ+Flt&#10;4Ai1L4S2+nQeGdTf7T/xL+hf7vzL/C1Z/wAB/hP8Hl+D9pF4E0TSrzwfrcHm+b5Kv9tT7u5t1fNv&#10;7BdnF4R/ae+PPg/wv+68C2OoLJbwwndbxzfLuVKAP0Ar89/+CufjPQ734LaZodvrFrNrdrr1tJJY&#10;RyqZo/8AgNfoRX5if8FXf2efBnhjwtD8TLOzlHirU9atoribzPk2f7lAH6J/DL/knPhT/sFWv/op&#10;a6iuX+GX/JOfCn/YKtf/AEUtdRQAUUUUAFFFFABRRRQAUUUUAFFFFABRRRQAUUUUAFFFFABRRXmH&#10;7Qvxht/gn8M9S18gT6pJttdLtD/y8XUnyxR/99UAeN/HrWL39oD4z6X8FNEI/wCEf0x4tT8XXkP3&#10;40X5oYP+Bd6+pdP0610ewhtLSCK0tbZPLjiiG1I09K8f/Za+EupfDnwPLqfijE/jnxFM+pazN1eO&#10;ST5vI3f3Y/uivbqACiiqd5fW+m2UtxczRwWkSeZJLIdqolAFyvnz40/tC3tvey+B/hRZw+K/iLcp&#10;2+az01M7WnuH6fL/AHetcn4s+Mvin9pq9vfBnwXvDpmiRSG31nxzNH+5jT7rRWn96T/ar2b4JfAz&#10;w18CPCw0bQIpJppT5t7ql2d9zezfxSyt3agDjP2fv2Zo/hdNP4o8XazL4z+I1/8AvLzW7z5/s277&#10;0Vvn/Vx175RRQB8YfGv/AJLbc/78dfX+kf8AIKsv+uKf+g18gfGv/kttz/vx19f6R/yCrL/rin/o&#10;NflvCn/I1zL/AB/rI/SOJ/8AkWZd/g/RGhRRRX6kfm4UUUUAFFFFABRRSbaAI161LUS9aloAKKKK&#10;ACkVt1C9KFXbQBBdSGC3kdIjMR/yzHenRSeZDvx5efWpqYlAA0m2jbupzLupaAPLvibo0d9YXnmf&#10;6qP/AFflf8sv7zV8sWHi/wAEePdc1K30SDT9Z8QeGn8uS7ii/wBIt/8Aeevdv2p/iXY/A/wbqfjf&#10;V4Zr20iRbb7Laff+b5a+VJtF0hfhlN4w+G/2vwzL4hT7TcedF++uZm/v0AemeC2lf7beXF7FNLFP&#10;/pEUMq740/vbKwdU8L+EPFvnaPJDFrMvn/abjT5v+Wn+1XwZqXh74sfDnxvB4n8SeLP+ETl1y68r&#10;yppW/eQ7/wC592vv3w/rFtqVjZXkkPnfIv8ApcP36AKdr4di0axmt/30FpF+6t/J+RI/9lP9qodP&#10;hvl0qaOzh/df9Nvvyf3v+BVpfEL+3NJ0O9vLeGK98QRJ5unRfwSP/CtcH8Ifi9ffFWx1nT9Y8Py+&#10;H/Euhfur3+CHf/sUAdd4Nvv7e1W9+z3v7rTE/wBIih+/G/8At1ahutMuNVm1S3spr2KXbF5U3/LR&#10;684+FGpfEH/ipbzxfo0UOn7/AC7O6tP9dcJ/t16PqFn9ovoZLz9zaRIsscUNAHM+AfAfjzRPH/iy&#10;81zxB9t8FSosunWn/Ps/92s3wT8Of+Fd65rN5b6nd6zFrF01zJazf8s/72z/AGa9E1TUtD0S+gk1&#10;jU/7G0SVP+ev+seuX+D/AMO/iDpHiPWdY8Sa/FrOlaw7S6daw/8ALlD/AA/+O0AbEmh217rkOoR3&#10;sXlS7vLi+/8AZn/260LWxi8+ykt72GbUNnlXHk/fuXqr8L/2ebH4b654m1y31nUL2LXJ2luNPu/n&#10;SP8A3K2PGWuRfDuCbWI/JgilRYo/7++gCrri6R++vPtsNlLav+8ih/10dZPibwrY+MvDl74T1CGW&#10;90m+TzZP+mn+1VrQdF8PeFNcm1SPzr3UNddZbn+PzK6S4k8jQ9Tkk8rzZf3Uf/TOgDxf4c/st+B/&#10;hF4qh8QeH/7R+1ywNbSWs3zpHu/ir2a80mXWf7T0vzooYrqxa2uJbT78aN/F/vVwPwdsfHtv9t/4&#10;TC90698qfzY4oZfnkh/+Kr1KSS5s/JvI7KLyrl/K/wBD+/8A8DoA83+Evwzl+CfhWHR9L8QXep2k&#10;t03mahd/PNHu/uV6tHo9teWM1vqF59ttIk8r9987ybv79XNS1b7Foc1vJZQzfOvlyw/+z1m6fqH2&#10;X7bqEf767lTyvK/9moA5Gz8D6R4KvtTuLPTIbKGWBovsv8Ee3+JK8++E/wAcPFXxSHizwX4o0CXQ&#10;PD9jB5tnfw/J9ofdXs8lvY2+lXt5qEPk6fEnm3v8b/7TPXM/DO40zx14cvdQ/c/8I/azt/Z0sMWx&#10;/wDgdAFzwf4X+0aVZW8kPk2m/wDef89pP/sa4rwn8KvGfgH4+6zrkfiWXWfCF9a+b/Y1387xvXqf&#10;hXVpV1WG31Sy8mK6fyo4rT7kaf7daE2oWy6re+Xe+T8/lW/k/wDs9AGp4g8bWt/YzRxzfYpfl8yL&#10;+P8A4BXz38dvhP4l+Lmq+E7OPWZdG8P7/K1W1ml2Q3MH+/8A3q3vjJ4s8ceFb69t/DfgyW9tJbJv&#10;s+qw/wDPb+7XEfB74a/ErxH8ObyP4z6/NqWk30326PSopdk1vIv3Vd6APR/FX274aeDrzT/hn4ft&#10;L260yDytO0+7/wBTc/7n+1Wb4X8WeL7/AOHMMmuaZ5PxF/1v9lTRfubb+7Wbpd5441nxjZaHeeH4&#10;bLwpEn+ha15vzx7furUU3jj4lJ+0HDocejRan4Llh/0jVIR829f7lAEvg39oS6074pw/D/xp4fl/&#10;4SrU4PM/cx/6Pbf8Cr168ki03zo5IfO+Tyo/J+//ALv+7XM+JNWudBsdT1jR9Gi8QeIJXXy4ruL5&#10;44f4vn+9Uni7XvFWpeAP7c8J2X2LxBK8X+i3n+p8n/lp/wCO0AYfxA0fXND8Han4g+GejadZfEC6&#10;g+zeb/H5H+xWV+zB4o8Z+Mvg94g0/wCK9lef2/FfPE8s/wAj/wCyyf7Neg2rRSz/ANqR/uYpYF/1&#10;P9/+Jq6DSdQivL6G81CGLzd/leb/AARpQBl/DPQfEvhfwrrOj/FDWbS90+5fyrf7H8j20H8O+rXg&#10;25+JXhX4/WWj+G/sl78H5LXzf9u2q94y1TQ7r/iX6x/psUs/+ts/+WaUWvxStn0rU9L8F3sN7LFB&#10;/o91D/qd6/8ALB/9qgD6eWTdTlXbXkX7PXjzxn4p8AQXHxE0aHw/4r3t5lhD93Z/C1ep2l5HfL5k&#10;Eu6OgC3RRRQAhG4UKu2looAKTbS0UAFFFFABSbaWk20ALRRRQAUUUUAFJ1paTdQB5B+0/wD8k5/7&#10;ekr5QWvq/wDaf/5Jz/29JXygtAC0UUUAFFFFABSNS0jLuoA7zxP4H0fW/wBljU5NQh8ma6fyvtX8&#10;cdeF+PPh/qeqeHNM0ezmi0zW9TRf9Km+/JarXrviz4o6HZfBCHwhqFndzSyzfvJYfuV498PbHXNW&#10;8VXvijxB51lFFB9h0rT5vvxw19FgZYihh/rcKijGk5Ss18UvdjFR/m973pf3YnJPnlV5OX3e5n/8&#10;Lu8M+FdDm8yG7mi0fbYyeT9+R/7yVz9j8WtY1T4V6n4s0vytZ1CK68r+z/8An2T+HfWl4Z0G28H3&#10;02l+OP7J/wCJndN/ZV3/ABybvu76j+BvhW58B654z0vULL/W3XmRy/8ALGRP9iujF0cLhMV7aFN1&#10;YRfPfm9yUPdjy/4ub+U9mEqM8JKHwztH/Fzc32f5fdPUNFuJdU0PRtQuP9bdWqyyRfwb2rQSs/UN&#10;Z0zRp7K3vL2Kyluf3VtF/wA9KyfGHhXU9e1Xw/eafqf9mf2Y7SyRf8/KNXh0qMatWPtpeyhLms3H&#10;3ftf/snnt8sf5ibx1420z4feHJtY1T/VRfuo4v45H/2K1NJ1D+1NKstQjh8n7Snm+V/HVPxV4R0j&#10;xpYw2esWX220ifzY4v8AbrWhj2eRHH+5i/1UdE5YT6pThCL9teV39nl+zGIe9zf3TD8eaDL4l8Ha&#10;np8f76aVPNj87/Zrhfhjf+HtD8K3viD97o32qf7NqtrN9yN1+XdXRXHxOtrO+8TW8llNNLoT/vIo&#10;fvyJ/eSqPhHx54e+LEE2j3mmeT8n2mO0m+TzE/vV9HhqWNpZfUhWpz9jeMptSj8Puyl7v2vsy/u8&#10;pg3GU/7xR+M3jDxf4NsYbjw3pkWp6fcovlyw/fjf+Gui1LxB4ht9K0aTR7KHU9Q/df2raTf8uyN9&#10;5q2vEHhm18TaVDp8k01lFFIstvLD9+N1+7XP6bcXPgHw54gvLzzb2W1/ex/37muOliMPXwtGjCjD&#10;2sH/AHvf5vdjze9/8iVaUZS/lOq16a5tdDvZNPh8668hvs8X+3WD8NfEkvi3wdDqF5BLDqHntbXE&#10;U3343WuP0G6+LOqWOs6pcf2dDFfWvm6daQ/fj/u/8CrtPhz/AGn/AMIdZR65/wAhv/l4oxWXwwOC&#10;qQnUpznzx+CXNKPuvmj8Pw/+3Ap80+pT8ffELSPAP2OTVLL7bqErrFZRQ/66TdXW28ktxBDJJD5M&#10;sqf6qb78dePfEbR/tvxbh1zVIYr3StDtfNj0/wDjkf8AhrovCfxmi16xmvPEmjXfhnytv728/wBT&#10;J/CuyurFZLKWBw9bCR55W5qnvfDKXwwjHm/l+Llj9oI1PflCZueJPCt94o8R6Z5k0UOlWP7z/ptI&#10;/wD8TVq38RS/8JVNocllLDFFB5sd3/BJ/s1T+IX/AAkF5ocNn4Xm8m7unX/iYf8APNP71dJZrKtj&#10;DHcfvptn7yX/AG68WpOX1Wn7aSlG0opL4o+98Uv8Uv5iuX3iG+1qx0byf7QvYrLzf9X/ANNKLq3/&#10;ALb0qaOP/lqn+trlfiloOkapY6ZqGsed5OmXS3Mfk/8ALT/f/wBmsH4zL44vL7wzH4LmlstPuXWK&#10;58n/AJZ7v4nruwOW0Mwlh6MKihOfPdz92EeX3v8At73QlVlS5p/yneaHY3VnB5d5N50sX7qOX+Ct&#10;YcGuZ8L+KIry+m0OOG7mm0zbFJqE33Ll/wCLZXUK2z/V14uJpTpVZQnH3jWL5ijY6xY6pPPHZ3sM&#10;0sX+sih/5Z07VNYttBsZtQvJvJtIq5PwvfeGtG8f6z4b0Oy8nUJY/tN7L/z0dq1vGGoW2nfYvM0y&#10;bWZbl/Kjih+/H/tV3Twfs8VTo8s+WSjJX5YylGUeb/CTGfunD+DfiZ4a8fa54gj8P6Z/wj+q+R/y&#10;FbuLZ9prS1r4V6Z47/sDxBqniCX7Xo8f/H3aSfuZNv8AFXQeIPh7pl54H1PQ7f8A4ln2mBvMuofk&#10;euN+D+reGYvhlDocl7+5ldrH++9y/wDeSvo5V6UqUsdlcpw5Zxjb45ckoOMpc8v5v5TDl97kmb3j&#10;qbw94y8HQ6xbzQ3vlfutO1WH79s/96uTs/GHxC8AWEOn6hpn/CWahc/vftXmr+7Su+8H+AdM+G3h&#10;ybR9H82a1l3S/vvn8uuL+GvgHQ9Z1Wy8SWfiy71n+zHaL7LN9yN938db4LE5fSw+IhOPtcPF+5zw&#10;lKXvR9yPuyj7P3o+973vGVSFWUo8nuyO2s9ctviHof2jQ72HzYv+Wv8Azzf+Jdleb/G7wHqXjTVd&#10;GuLi88mLTNvmeT9zZ/FW9rGg2Phz4tw6xpd7d2Wo6n/x8aVD/wAe0if3tldV4u+JGh+Ctc0zS7z9&#10;9qGpv5Udp/7NXz9KjjcHjaOLyCTjVlDmXu83u8ri4yj9qPxe8e5hsbSjS+r46mp0ve/uy97l96Mv&#10;+3TWs7PTdc0rTP3MN5aRRr5cs1YvjLXNSi8VQ+H9L8JzanokqeVe6rN9zY33lqrq3i7w14I8Rw+G&#10;5JprLUL797H5P3I3ao7zxprmnfbI7eC01nT7H/WS2n3/AParw8NXr4XFUYZjR5far925ylGlKUvt&#10;QlGXxFVMq+twqYjLqnNCG8Phny/zSj/8iXPAvhvwz4K1zU/D+h/6FD8stxF/BHu/uV7n4z+Dsuj6&#10;Haa54cuzr2iSJ5knlffjr54tfEXgPXvFVlrF5rMVlqEUC/urv5Hj3f369d8MfF2++EltPq+n/wDE&#10;y8P/AOsktR86yJ/sV7mY4HFSnTrTjOUp8t7x+3/i+0fOQx+H9tLDzlyyj7393ll/e+EwlbdS1Prv&#10;jXTfGWt/2xbwxaNFqaeZHYH5HqnDcRXH+rm86vCnSnT+OJ6ZLRRRWYBRRRQAUUUUAFFFFABRRRQA&#10;UUUUAFFFFABXuv7JP/Ib8Qf9cE/9Crwqvdf2Sf8AkN+IP+uCf+hUAaX7Xf8AyCvD/wD19V88V9D/&#10;ALXf/IK8P/8AX1XzxQAUUUUAFFFFABSSNtpaSRd8FAG/8UfDeiWP7OEGuXGmwza1Lc+VHf8A8eyv&#10;nSBYgYZPOr2D44fFPTJfg9ovgyOGb+1bWfzZJf8AljXzPceLra2Pl/vZq/JeIcvr5nmEvqkeblWt&#10;j+p+AKVWnkVPnv7zla/8v2eU9T+22zwDyj5tVbRpLrVYfLs4r3/plNXnWn/EaO34ksv3Vdt4B8Z3&#10;N7rnmW+mTXkX/LTyf+WdeFg+HMwwuMp+1puKvvoz6/OKjoZdiJwipcsJaOXL/wCTHtEcflQQx/7F&#10;Ppkcnm/vKfX7ufxSFFFFABRRRQAUUUUAFFFFABRRRQAUUUUAFFFFABRRRQA9Jpbf/V1DqXm6pY/Z&#10;7ipKSvPxOW4LGf7xRUvWPvf+BHdhsbisHOM8PUcZR7HHaj8ObG60qbzP+Pvy/wDW15PJodzazfZ5&#10;IZZpa+iDgmm+TEv7zyYa+dxnDVKt7P6pJUlFa+6fpGS+IGNy+Nb69F1pTfMve5eX/wAl+E+Vb668&#10;i+8uT/W1pafJv/1de4eJPh7pGr2N7cR6ZF/assf7uX/brx3S9LubLzre4/10UleBn2EjgMPH7Xmf&#10;tPDvE+F4jpVPYxcJw5bp/wDpUf7pDHa75/3lXI7Xzf8AV1c03TZLqf8A1M1dloPhGRD5k9fnGKx3&#10;sl7/AGPqpVYxHeG9F+yweZ/y1ruNLtPIhqKGzjtPv1L5lfCYitKuzxa1WVY9I+GfirwnawzeHvE1&#10;nF5N6/7u+P3o3qp8QPhjqXgC9EuPtmiy/wDHvfxdRXmN0POPvW7B431ufQ4tFvNRll0qP7kVfrPC&#10;3FsMtoRwWN+BbNdPU/KOJeDp4+f17Ay/edU+voOHrS1Lp+n3OrX32fT4Zr27/wCeUNQt8s80cn7m&#10;WL/WRV+50MRSxMI1qMlKMuqPw6tRq0JyhWi4yj3FooorcwCiiigAooooAKKKKACiiigAooooAKKK&#10;KACvob9kn/jx8Sf9d1/lXzzX0N+yT/x4+JP+u6/yoA+iKKKKACiiigAooooAKKKKACiiigAooooA&#10;KKKKACiiigAooooAKKKKACvAP2Uf+P74p/8AY0z/APoK17/XgH7KP/H98U/+xpn/APQVoA9/oooo&#10;AjHcV8h/tZ+JovB9v4t1R/8AWfZfKi/39lfXnWvzf/4KUeKYrG/bw/5376+kiuf+AKK8XHYD+08R&#10;hMJy+7KrG/8AhSlJ/kfX8Lr/AG2X+H9UfBU1xJI01xJzJJ+8Nfs9+xT8PpPh3+z34asbjH2q6j+2&#10;yf8AbT5hX5F/C3wrH45+InhnQ5IfOhvr6KKQf7G75q/drQNGtvD2hWOl2o22lnAlvGP9lV2j+Vfq&#10;fEldJU6MT2uLa/LCnh/+3jTFZXiHRLbxLot7pl5EJrW6haGRT6MMVrdKTdXwydj82TsfhD8bvhtc&#10;/Cb4oeIPDlxEfKtLphbyf89I/wCFq+x/+CY/xgiVdZ+HGoz4Em66svOPzfNw0S/+hVf/AOCoHwcN&#10;xb6P8QrCGWaWI/Yr3H3I4/4G/wC+q+Ivg38Qrn4XfEvw/wCJ7frYXS+Z/uN8rV+k6Zvlvnb/AMmP&#10;19NZ1lP9634xP0t13T/7L1zU7P8A55zNXsnwD1CS98N3kD/dt5vLT6V5p8Qp7HUNcg1zT5vOtNXt&#10;UvY5f4Pu10/wH1D7Prd3ZDpKnmV/JeUp5fxB7F95R/yMM1f1zJva9bRl92571RRRX7Wfk4UUUUAF&#10;eH/tXaVv8A2euD/WaPfRXX/jyrXuFcX8X/DkXiv4aa/p0nSS1aT/AL5+b+lAFuzvo9UsbO8t/wDV&#10;XMCy/wDjtTVwvwL1yPxB8JPDNx/y1iga2k/31au6oAKKKc0cqUANopyx7/8Anj/39rH8TeLdD8Ea&#10;V/aniTWbTRtP3+V5t5JsTfQBrUVheKPHWh+DfBF74r1PU4YfD9rD9pN1/BIn+zXM/An4++Ef2ivC&#10;kviTwbPLPa20jRSWsoxLvWgD0Om/aLZJ4beS9h83/nl5q7/++K+Tv2af20vFPxs/aK8ZfD/WPA/9&#10;jaVpLv8AZ7qGNt8W1/8Alru+X5qp+JP2KPF+qftpaZ8YLfxz/wAU1FdfaZNPmkbzY/lZfKRfu7aA&#10;E+I2vftMp+2Ho1v4c0yb/hVUUixSeT/x7SQ/xSy/7VfYk3lef5kcMXm/89fK+f8A77p0l1K//XGo&#10;aACiiigAooooAKKKFXfQBHdXVtp9jNeXk0UNpbI0kks3yJGn8TV88/G39nT4Yft2aHoGuDxLLPa6&#10;ZN+7v9Jk3+Zt+8tejfEPTPCP7QXg/wAZfDCPxZF9ruYPs16NOl/0i2/irl/2S/2X7L9lD4d6n4Ys&#10;9Zutflv7r7TJLKMJH/DtSgD2DQ9JtvDmh6Zo9n/x6WMC20f9/Yq7auUUUAFFFU9a1y28L6Heaxef&#10;ubSxgaX/AL5/hoA8i+Kj/wDCxvjD4T8AW5mNnY/8TPVf7ny/NGr19EogjXavArw79mnw5c6hYaz4&#10;+1SGWHVfEU7SRwzf8s4F/wBXXulAH5Yf8FD/APk7Twxj/nhZ/wDo2v1B0n/kFWf/AFxT/wBBr8uP&#10;+Cjd2ll+1N4fuJP9VbWVrLKB/cWXdX1Lbf8ABRf4RW9nChvboiONRjyv9mvpsXh6tfCYf2Mb6H2W&#10;OwtbE4HCexi5aP8A9tPoT4leMIfh/wCAtd8RXOPL062ecj6dP5ivyp+EmkeG/wBpX4i+IPEXxd8f&#10;Sada72+zwmXY8nzfKv8Au7a+4B8evA/7XXg7xl4B8KXsv9oXOltJ+9jwAMrj/wAexXw7+y3a/Cjw&#10;54w1/wAL/GrTIYJopG+z3WpbkSPb8u3/AIFWuW05UKNbni1Py3sb5TReGw9fni41NNvit5F+DX9I&#10;/ZQ/aQ0WTwL4xk1nwXfOhuf3u/8Acs3zI1fY/wC178E/E/7Q+h6D/YXjK08N+FRD9ovYbt2Rbjdt&#10;ZW4/ujP514PF4p/Zk1L4r2Xgnw58Ll8TRXM8UVvq2nSM6b2/ixn7q1Q/4KNa7q+m/EXwZ4UnmudH&#10;8DRwr5f2P5Pl+VW/75WtpKdfE0eS8Z23aj+RvKM8Ti6HJFwnbeaXvL/D/MeefHT4PfAjwN4DuE8M&#10;+PpNY8c2O2OS1Eu9bl/4uMV9P/sZfFvUdM/Y51jWdUvJbyfQxcfZ5Zvn42/u1/76rxL44w/s4+Hf&#10;gV5Xw/8A7N1nxpLBHFHLDue5/wCmjP8A3a9C/Yj0CLx5+x/4x8NQziXUJZLgJHF98OV+X9QKvFe/&#10;g4yq3+PqVjf3uAjOtz/H9tanjH7MXwMuP2zvH/iXxJ451TUPskf7ySWGT/WOzfcT+6q1l/tkfs+3&#10;X7PetaNpmmaxeaj4LuZFks4byTf9mn/irqv2FvjppH7PfjTxN4T8ezf2Ckr+X5lwdiW8i/e31nft&#10;5ftE6R8aPFui6d4cxe+H9LkXGqD7lxN32f7Nd8PrUcw5OX91b/t09SMsX/avJD+DbT+XY+gv2rv+&#10;TGdB/wCvWCrf7FY/4w11j/rjP/6BVT9q1v8AjBjQP+vWCrf7FLf8Ybax/wBcbj/0CvEf+4/9xD5+&#10;f/It/wC4v6nyj+yL8KNT+OvjfX/Bk+vajo/hX95fXsNnJ/rHVtqrVz9q34I2v7I/xR8J3ngzUrse&#10;b/pUXnS5eN1Za9L/AOCX5/4un4z942/9Cpv/AAVeJXx94G/68Zf/AEatez7ef9p/V/sW2/7dPa+s&#10;1f7Y+rfYtt/26et/tufHvVPBf7PvhuDTbuWy1vxJawNJdwf882iHmD/gW6vOv2eP+CfOh/ET4T6b&#10;4m8Uavq1lrupBpo2tJfkjT+Fq6j9t34R6l45/Zv8HeI9MglvZtDsLZpYYvveW0a7m/4DUH7MP7e3&#10;g3w58GINH8XzyWWs6HB5UcUUX/H4n8Kp/tV5dP20MB/sXxX1t8R5FL28Mt/4T/i53z23PDPgRoGs&#10;eFP25dM0LXL2bU7rTJ5baO6mk+eRF+7X61Y4r8lfgT4xuviD+3NpniS8sprP+07qWS3tZvvxw/w1&#10;+tWeK5M75va0+fexw8Q83tqXPvyIkooor50+UCiiigAooooAKKKKACiiigAooooAKKKKAPHv2nf2&#10;c9I/aZ+HEvhfVLybTLqOdbqy1C1+/bTL91q+cP2ff2HLrwf8YYPH/wAX/iLF4/8AEump9m0uOaT5&#10;IkX5V37v4lr039vH49eIPhH4C0XQPBE8UPjrxVqMWmadJL0j3feevhb43/suX37M3xM+B2sah4x1&#10;bxN4q8Q6/ANZM0reSZtys2z/AL6oA+wfEP7GWv8Axd/aYHjP4h+OP7f8H6HdC50Xw3C5/wBGfr8/&#10;/fNfZdfnh+0voHjv9kb9oOz+NfhfX7vU/B/ibUYLHxDpV5JvSPc21dv9K/QTT7yLULC3u4D+5uI1&#10;lT/gQ3UAW6KKKAOY+IfgHRvil4N1fwvr1qLzSNTga3uIj3FfHw/4J8eN57GXwRcfGzxDN8KT+7Gi&#10;+Z+98j/nhv8A7tfdFFAHmd38ENItPghN8NfDc0vhrSv7O+w201n8r24/vD/aqP4cfBC18I/BaD4c&#10;65qU3i2wFq9rcXWo/M9yjf3q9QooA+GR/wAE+fGfh+Cbwf4T+MuuaL8Krnf5mi+ZvmjRvvRI/wDd&#10;r6t+D/wk8PfBDwDpnhDwvZiz0qxTjj55H/ikb/aau5ooA8w/aK+Clr+0F8JtY8C3l7LptrqWzfdQ&#10;8um1t1W/CnwZ0jQPgxpvw4v/APic6LbacNNk+19ZY9u2vRKKAPhy1/YJ8d/DzztA+Gnxm1vwz4Eu&#10;ncyaWfna2DfeWKvov9nf9nXwz+zZ4J/4R/w55s8lxO11fahdnfcXkzfed2r1iigAr4Q/4LAf8m6a&#10;B/2H7evu+vhD/gsB/wAm6aB/2H7egD7H+GX/ACTnwp/2CrX/ANFLXUVy/wAMv+Sc+FP+wVa/+ilr&#10;qKACiiigAooooAKKKKACiiigAooooAKKKKACiiigAooooAYSEG5uMV8l+HiP2rf2i5tccRXvw18B&#10;TtbadIPni1LUP+Wj/wDbJl4rr/2ufine6Doml/Dzwv8AvvGvjSb7DbRQ/wCtt7Vvlmuf+A16f8H/&#10;AIVaP8GPAGl+FNDhENvaJmWbvcTt/rJW/wBpm+agDuaKK8t+OP7QXhb4D6LBc6xLJe6rfP5WnaNZ&#10;/Pc3sv8AcRaAOq8ffELw/wDDDwte+IPE2pQ6XpVonmSTSn9F/vGvmiG18ZftueTcXg1DwN8Gi/mR&#10;2v3L7Xk/2/7sLVq+HPgJ4g/aH1TTfG/xrgMFrbSfadK8C+Z/o9l/da4/vSetfUEFrFZQRQW8Qhij&#10;GEjjG1fpQBl+DPBeifD3w3Y+H/D+nQ6XpNinlW9rCMLGlb1FFABRRRQB8YfGv/kttz/vx19f6R/y&#10;CrL/AK4p/wCg18gfGv8A5Lbc/wC/HX1/pH/IKsv+uKf+g1+W8Kf8jXMv8f6yP0jif/kWZd/g/RGh&#10;RRRX6kfm4UUUUAFFFFABRRRQBEvWpaiXrUtABRRRQAm6m7d1CrT6ACiiigBN1VNQikl8ny5vJ+f8&#10;6sq1IriSgDwH9pjxbpHg7T5b3xDZfbNLjj83Ese9Pl/2a+brr4xaR8QbGG40PyZvt1q1zZaVD8jx&#10;/wB35P7tfT3x10H/AISW+0z7ZBDNp9tu/dff8zd/s18zzfC/SPh54qstUs/D/k6hqf8Ao0ksMvyW&#10;0H+5/DQB45ofwb8VfEvwrrOj/GPyhLLdfbtOlh/11t/diSu3sbe58NeHNZ8P/bfJ/szTml/tWb/x&#10;1a2vFV9E8+s6Hp97dw+bH5VlrX3/ALM9ZfhfVN9jZeB5JofGd3fQN/aOv/cSP/pl/vUAch+yDrnj&#10;PxNpWp6h4w8WWms6Vv8AKs4vN3vX0LcWttBqsMckMNl9qdf+2n+/Xn/w7+Ffh/4QeTZ+F7KaytLl&#10;2kk875/Lf/2WukurGW9863vPJ8qJ/wB3L5v+roA2JLWW3+26PZ+bDay/8fH8fl/7SVm6hof9g6rD&#10;cafN50sUaxebef8ALT/crQ8QeG9X8Q+Dr3S9H8TQ+H7uKDzf7V+++z+LZ/erpvAMeh69odlqEmpx&#10;eIItMtfKkuofuecv3v8AgVAHzr8TvFngvxL4/wBM+G+uaZd6nLqbrc28sP3I3X+F6+ovh7bxaRB/&#10;Zcf+p8vyv31eX61feGvD0/8Abkmmf62fzY5fK/fb/wD4muE+K3xI8cad4q8NWeh+Gv7ZtNcn/wBI&#10;uov+XdKAPqXWrj+zbG91izspobTTLVpf3Pz/AGnav3a8N8A+OL74yeB7LxJ4g8P/APCP6r9qb+zt&#10;Pmi/1if3tn92vRtD1KXWbGa4jhmhtLVP3lpNL/rHr5m/bRj+JWsweGbjwRz9mn82SKz+/F/svt+7&#10;QB7L4m1iL4ff8VBqEMUOnyv5Un9+NP7yVe03ULG6ghuNLhl8qX/V+d9zY39ysXwrJbeNdD0W38SQ&#10;xXut/YVl+yeb/B/FvrYtdUsfDP8AockNpDLEjS2VrDL/AKxKAOR1r4D3K+OJvihp+s6jNrdratF/&#10;YsP/AB7SP/C2ytL9n/xB4q8deB5tU8UeH5dG1Dz5/MtP4Lna3ytXpnw9XWJdDvdQ1Cy867l/495Y&#10;fuRp/depPiBDfXFje6XHN9i/0XzZJYfkTf8A7FAEdnDq+oweXJ/oUUqeb++rPms/N/dxzTfvUX91&#10;/BHtrk/Bum23gWxstDj1/UdZlut0sks3zv8AN95f92vVGhisLH7RZ+VD8n2b99/49QBl+Gbqxt76&#10;9+0Qy3vmp+8is/n+T/4mrHhHWLbXtK1nULOy07RtPtZ5fMih/wCWiL/Fs/vVDousfaP7Tt7eymhl&#10;iTyvNhi/1n+z/u1X0ttD8L2MOl3F7+9l/wBJvIoYt/ztQBzPw5+IGh/Gfw5e6pof760ivmsZPJ/1&#10;0brXTXUdsmq/vLL9z/4//vV523wx8IeHvibN408H3v2LxBEn7zw1DLstpP8Apq6f3q7bSda1e/sf&#10;tGofZNMl/wCWlp/Hv/upQBqat4o+26VDZx+bZRS/uo/O/wCWb1j6lZyy6VDHcXv+lxf+RP8AfrrJ&#10;Lf7RBD+5i865/wBXL/B/+1XkPj6x+J9r8d/D9v4fhtL3wVKnlar53343/vUAfPf7VV98RvCXxa8A&#10;fZ/EHk+CtYvooo4oZf493zb6+uNL8pb6aSPztMl2L5d3/BJ/uVa1b4f+Hr++8u40yG9/sx/Njlm+&#10;f5/7tXNNs7nWZ5riS9i/df6u0/gj/u0AeP8Ajr4V+Pdb+O/hnWPD/iz/AIkkSebqun/xyf8A7Ve8&#10;f2LFZaVN/Yepxfat/m3tpN9+NP7tfO3xI8X/ABK+Hnxhh0z4Z+DYdZi1yH/kM3knyR3X91/7tet+&#10;BfBOueHNDmvPEF79t8a6nu/tGWH/AFMb/wB3/doA5H48ahLqngfU/D9nNaaZqGp7fs91NL5Lx/7l&#10;SeAZovA3gDwz4T8SazDe63L+6uJZv7n96sn4pfBvTPi/qvh/+3Jrv/iRP5vlWnyP/wADr1Cbw7pm&#10;reTH+6m8rbFJLNF/d+6qUAQ6x4Psb/w5D5n+qtkby5f+eif7FeS/BH9l/U/g34q1/wAQaH4mlvfA&#10;mp7r7/hGpv8Aj589a0vE37SWkeAfinpng/ULO7m8Qawn+j+TFvh2f+y17Rp+vX15PZXEemQwy7/+&#10;W3yUAcv4B/aGvrfwrrPjjxx4fm8GeH9M3W0kV5/x8yIv3WRP7te4+E/i/wCHvFvw/h8YeG5/7U0X&#10;7K1zHFD/AK2T/wCyrwzx58MfCHxQ8R/8JBcXt3qdpY/6NJp9pLvhkf8A20re8L3mh+A9Km1C30ya&#10;yl0xG8vT4YtibP7uygDS/Zu/a0uP2iPF2v6fB4L1bQdO0uRoxf3se1JK+kN1ecfD/wAZ6Z4j0Kyn&#10;0+GHRru+/e/YPK2P/tV266hFQBo0VA0kSfvKpf2zC1vNIOPK/wCevFAGmq7aWszS9estZhElnMJ4&#10;f+esX3a0lbdQAbqWiigBF6UMu6looARV20tFFABRRRQAUUUUAeP/ALT/APyTn/t6SvlBa+r/ANp/&#10;/knP/b0lfKC0ALRRRQAUUUUAFFFJI22gAaHdB5kkPnxb/wDW+V8lR69qH9neDtTvNPspdT8QRf8A&#10;HlFXs8dpF4S/Z133kMX2vV3/AHfnffr5o0Hx9bW+q/2PcXv/ABUEu7y4v4P93/erpo4CtjISrUYu&#10;UaXLNpc3vRjryy5fs+77xlPEQpTjCf2/dVzl9N0G++KHnSfETTLSbUNHTzbPULSX5I/9/wD3aveB&#10;fE1j4c1yHwHHqf8AbOoS7rn+0Pv/ACf3a67w74JsfC+lanZ6f5sMupu0tzLNLv8ALdv4q8717Sdc&#10;+Euh6Zo/gvRYfEF3LO0txrU0X76Pd97/AIDX1VKpgs3qyowtFS92lD4IR5o+9PWT5eWX2eb3i5qv&#10;SjKH3/a+E2PjN4V8Q+KNV8M/2P8A8eljP9puP+A1rTfES5l8Rwxx6ZN/YnkNLJd/xxuq/drc8Jza&#10;vLpXl65NFe3cv/LWH/0Gm+D/AA5c+HNKvdPvL3+0/NumuY5Zv7jfw1yPHUfqkcJiIwl7HmjC3N73&#10;PKUpS5v7pl7KUZ8/8xR+HXjqXx9YzXkmjXejRRSeVb/bPk8xP71aEnjTTbfxV/wj8k00OobPMj87&#10;7kn+yn+1W1vi/wBX+5/65VyPj6O2ivvDOoahDF9ksbppZNQ/jjrzqSw+MxcoQp8kJKVkpc3L7vu/&#10;F8RT5oxOii0fTLCe9vI7LyZrlG+0S/8APSuJ+Fvge18JT6nql55V7qEvm+XqsP8Azx/u12Gj+KNM&#10;8S6Ve6hZzedaRI0Un/fNec6P4kufhZ8JILyTTJdZilupf3X8exm+89engaOOq0MRhISfPOcKfI/d&#10;5t/d5pfy8vwky5YuMzoPhfqUviWDU9UuJv8Alu0UcUP3NlZ+sQ32r/Gmy0u4hmh0/wCwt5csP3JE&#10;/iV63PBdjbeH9D+2R/uNP1N/NjtP+ee6uVufiZ4f1LxVDqH22aHVdD3WMmlQxb3kRv8Alr/urXdS&#10;hOrmGJrYSm5Q5JRVo/DLl5Y/+Te6T8MI851Gi/EC21bVf7L0/RrvyrV2ikl/gttv3d9dc1ebzaTF&#10;4e+Lf/CWafqc02n67AsUmlQ/+OtXo03m+RN9n/12z93/AL9eDmVHDwlRnh/hlCN783xfajLm/lka&#10;QlKXxnmfjz+zNE+I2maxeTQ3v2rbFcWv8cf91tldJ468O3PjWf8AsO4mhh8PywfvIv45H/hrmfA/&#10;h3R/G/iO98Waxpk3/CQWr/ZpPO/1Py/xJXpyx7K9LMMR/Z9WjRhf21GHK2+X3ZfFHl/w/wAxnD95&#10;GX8sjy/xB8WI/hBY6NoeqaZqOp3fy232uGL5JK9SVt0EMn/PVFlqjqWj22qT2VxJ5M32X/V/x1ob&#10;a8bF4jD14U5wp8s9ed83xSl/d+ybRjKI1o/N/dyfvqavlS/6v/llXO6x4k8jxjZ+G/8AU/brVpft&#10;f8e/+7V7SdPvtGnh0+PyZtKiRv8ASpv9dvrnnhpwhGc/d5lzL+9EfMjnfiRa+OJdc0CTwf8AZP7P&#10;i/5CMUvyPJ/s13Ucm4wySQ/9dIq4H4mN/wAI5Y3vizT4LufxBaweVb+TudPm/wBitTwaviXUvAEP&#10;/CQTxWXiW5g83zYf+We77teticP7TL8PW9yMYvk/lnKUvelzfFzRj/N/5KRGXvygcG3wP1e6+Kl7&#10;4sj1nyf+ecv8f+7XoFvrkWs+I5tDt4LuHULGNfM1Dyvkk/3Kx9evdc0HwrD4fk8QQ3vjW+3fYrqb&#10;5EkSuw0eG5t9Kso9Q8n+1YoPKuJYf+Wj115ljcViqNOeLqKfIuSnb3fdj9r4Y80f/bjOEIxlLk+Z&#10;5/a30t/ofiz7R4gm1OW1na28qH/lmjfLtrW+Gfwv8PeA9Khk0uzl86VP3kt39/8A+xqxGtt4U8Uw&#10;6Pp+jRf2fff6Te3f8e/+89ddu/5aVhjsfONKWHw940qvLK3u+9yx5Y80Y/3uYqMI83P9qI24WX7D&#10;N9n/ANbKjRR1zvgHwrbeD9Kns/3P9qyu0t75P/LR6p2eqaZqnirU49P86z8Sy2v7uWb7nk/3tlO8&#10;O/DHSNB1z+3I5pv+Eg2N9ol835JN3+xXJyRw2HqUa1Rw5lGSXL8Uv73vfD/7d9kr4pG5J4b0y88R&#10;wa5JD52q2sDRRy/880/u1yOl6bpHxO1yfWPEnhO7stV0h2is5ZvkSX/aSt7wX4NtvBVjexx+b/pM&#10;7XMks0m//wDZrolm8/8A5befFUfW5YWdT6vUctOWE+aUZRj9qPuy+GX8oW5vjPM/hLdeJdRn8TWf&#10;jTTLT/QZ/wDR9QmiXf5Lfw/8BrW8K/Du18Ja5e65p+pzTafco3mWs33K6rXrqxt9DvJNUm8jT/L/&#10;AHkteW+AdcvtE0q91jUNftL3wLvaK3ih+d46MTTlmMq2OhRhCEVy2+zzSj8MY+98R6OHxNWhSlh4&#10;VH77jdL7XL/eNzxJ8O9D+JGuQyahZQ/2JbIstvLZ/I8j/wASvXF6x8UvF8virTNP0/w//Zng+K6+&#10;zfvv+Xmuw8ReOLa18K6Z4k8JzQzRSzrFJFNL8mxmrU+LWm/294Hhjt73yZYp4pY5Yf79e/kuaVqE&#10;cP8AXqalRlzQg3KXJH+eUY/ze8edmWAwlefJD3pRfNZx96Mv732Sbx94Di8XwaZ5k0tlNa/8tbP7&#10;/wAy1618BfBfgSx8Af8ACGaveSxa15/m/wBszf8ALV/4a8f1KPx7rN94fk0eHydKif8A4mvnf67Z&#10;t+7sq54203XLqD7Rod79i/56f368xVMRUw9PLp4iEaUvet9mMoyfxe7/AOAmE5xjPnhFyl/n9o9Q&#10;8efDPV/h1PD/AGh5M9pI/wDo8sP/AC0rmYYZbqeC3j/1sr+VHVPxNrXiXVPDdlZ2d750tt/z+S/J&#10;WD8PbjxD/ZU0fiSaKbVbV/8AWw/c/wBmvKWF5sLLEe0Xuvbm97/Fym8p8s+Tlfqe9W/7NHip4PMv&#10;NT0+y83/AKaVxvjjwHffDzVYLPUJob2aVPN/c1wq+PJfEuq/Y9L1mbU/Kf8A0iWG5bZH/s1tXEkr&#10;z/vJpZv+ms0u+sKlGdDl5/dlLoUpxlLkEorpfBvw81Px5pWp6hpc0M32FP8AVfxyVzK/9NP3Mv8A&#10;y0irBrlLFooooAKKKKACiiigAooooAK91/ZJ/wCQ34g/64J/6FXhVe6/sk/8hvxB/wBcE/8AQqAN&#10;L9rv/kFeH/8Ar6r54r6H/a7/AOQV4f8A+vqvnigAooooAKKKKACiimTSeVBQB4j8fNLlsL6yvLeb&#10;9zdfu5Iq8lazlr73+K2jWWk/sswaffwxQ6rrkx+zyzRfP/er4g1LR77RJ/LuIf8AtrXzlTG0cNiZ&#10;YSjaM/ia/muf1jwHja2MyOn7b7DlFP8AuxM7RdEk1rVbPT0/cmV/9bX0T4E+FFt4B1Sa8+2y3sss&#10;dfPP2j/nn+5lr3L4KeOJdbsp9HvP313ap5scv/PRK9WjiXXlyTieV4gUcz/s+VXCVP3MVy1Ifzc0&#10;t+Y9PoooruP5jCiiigAooooAKKKKACiiigAooooAKKKKACiiigAooooAKKKKACiiigBPu1nyaDYz&#10;T+ZJZfva0aWsK2Ho4mPJWipR8/eOnDYrEYOXPh6jhKXaXKQx28UX7uOGKmPGIz5iDOKs1DcR76+W&#10;4jynDY3Lqs/YpzitOkvd8z6PIM0xGFzCn++ahN6/a3KbNuqOaby6kmHlVGIdkPmSf62v5Uif0+rF&#10;Ix7R5klXdLh/5aVDbW/2qtSR47WHy6uc/sBUnpyE2h+MdR8E6/DqmkTYuo+o/gkT+7Xrt/J4R+NO&#10;hzavBPF4c8VWyf6Qn3Vl/SvBmyWyT8tWYIf+WoPFfZZFxJisifLD3odn+h8lnnDuDzin7/uz/mX5&#10;M01atLSfC+ua9+80vRru8i/56w1jbsxYzXd6F8VfFHh7Q4dN0meK0tI+xi+ev1it4gZVSnGHK3G2&#10;rXfsfkEOCcxqQ55SSlfZ9u5R1j4YeKfD+l/b9Q0zybX/AMfrmfu1sa3401/XIZjqmoy3h/55fw1k&#10;RylpoJbj/U718z/crz8N4iYatjYwq0+Si+vXm/8AkTvr8C4qGF56VROr2+z8hN1Or0zx18M9Nm8O&#10;Q+K/Bo83Swi/aLT+KN/71eYxyebX6zTqQrwjVpS5oy2Z+a1Kc6c5RlHllHcWiiitTMKKKKACiiig&#10;AooooAK+hv2Sf+PHxJ/13X+VfPNfQ37JP/Hj4k/67r/KgD6IooooAKKKKACub8etq8Xg7WH0AZ1p&#10;LV3s8jrJj5VrpKKAPzx0P/gpl4p+FV8NM+PXwt1XwkZB/o9/ZxM6SDdt3fNX118Jf2mPht8breP/&#10;AIRDxZp+qXRh82S0Eq+dEP8AbWpPi/49+Fvhqx2fEPU/D0EOxsRav5bPj/Z3V+TvxuuvgF47n1Kz&#10;/Z48KeLP+E03ti60PzUhk3f8C+7QB+2IIalr8s/hn4t/bP8AgF8M9G8T6vosXjDw1bQ+WfD94f8A&#10;Too1/ibb81fcf7Lf7TPh79qD4dxeIdIWSyv7d/s+o6ZMPntp/wCJfdaAPaaKKKACiiigAooooAKK&#10;KKACiiigArwD9lH/AI/vin/2NM//AKCte/14B+yj/wAf3xT/AOxpn/8AQVoA9/ooooAjHBFflR/w&#10;UxuJJPjHpkf/ACy+ytX6rsflavyU/wCCi0xuPjTB++86KOBq6ctXNnOD9Z/+kM+14UX+1VJeX/ty&#10;OV/YU0q21n9pLw/Hef6mJHl/4Gv3a/ZUDIFfkL/wTmtkn/ad00t1j06eQf8Ajtfr0h4r3uIXfF/I&#10;z4pf+3RXkSUUUV8wfHHDfGD4e2XxR+GniDwxdgmHULZoz5f3g3Vf/HsV+Gfijw1f+FPEOp6JqcEt&#10;nf2EzW8sUo+YV/QAWHGOK/Kj/gpB8IY/BfxYh8W6fB5NhrqF7mX/AKegf/iRX1nD+K9nVlh5/DI+&#10;54Wx3sq0sNPaX5nZ/ssfFD/hOPhXZeH7yYf2p4e/0a3i/j8n726voj4baiNN8c6ZIf8Al4fy6/N3&#10;9mnxpJ4P+LGlnH7rUz9ilJ/5Zo1foJb3P9n6taXcf/LKZZI6/C+O8FLJ+JfrcPhnaa/9JkfoFXDR&#10;lh6mHh9pP8T69PrSr0qtYzC4s4ZP76LVkcZr9FT5on4K1Zi0UUVYwqtd20d3bywSf6uVGjP/AAKr&#10;NFAH57/E39rkfsZ+D9Y0pPDR166/t97a3ilOIdn3v++q+j7v4zanrP7L8/xT8J+GZr3W5dH+32Wg&#10;Xf39/wDEv/s1Y13ommaZ+0xe6Rq+m2mpaTrll9qjiu4ldI5t/wB75q9tihitf3ccMMMUX7ryofuf&#10;7uygD5//AGHPjl44/aB+Fmpa34/8MjQL+2umitpvKZEvU+b5vm/ut8teefsz67+0rqP7THi2z+J0&#10;F1B8PIvtH2YzxqkP3v3PlN/F8tfYcccUUHlxwxQxRf8ALKH5EqRppX/1k1AHx/8AtA/s1fGb4g/t&#10;QeE/HHhTxlDZ+ELGSKSSwml2fZkVv3nyfxblr0r9r/8AZP039rXwtpul3HiC70C70yTzYpYh8kn9&#10;7ele6b/eigDhfD/wY8PaX8F7P4Yap5viDQIrH7DcG8+/c/7VHwc+CHg34BeHJtE8E6Z/ZthLN9pl&#10;7vI9d1RQBDDZ21rPNcW9laQyy/6yWGJUeT/fepqKKACiiigAooooAKKq6lqVto2lXuoahNDZafao&#10;0txLN9yNF+9XNfD34weEPi3od3qngfWLXxBFZIw8qCTo6/dX/gVAHX7d1eeab+0R8NNa+Jt58N7f&#10;xZaTeMIkaKTT4pfn37fmjT/aVa8N/ZP/AGjvjL8UPjf4y8P+OPBv9m+GbGZ/s915Wz7Ntf5U3/xV&#10;3OgfsSfDvw1+0XefGO3+1za/K7XMdpMf3MUzfK0v/fNAGD8C/wBhXTPgb8b/ABB8RLfxZqOpy37y&#10;+XYS/cj3N/H/AHq+mvv0N81FABRRRQAV418c7258beItA+GmmECS+mW61U/88oF/h/4FXrOt65Y+&#10;F9DvNY1CbybSxgaWT/gP8Neb/s6aBc6/LqnxH1uEjVdcmb7N5nWK1X7tAHtGl6XbaNpdpp9nEIbW&#10;2RYo4/RFq/RRQB5F8RP2Y/hr8WtfGteKvDMOqaoIRD50sjr8n935TXM/8MI/BL/oRbM/9tHH/s1e&#10;/nJppJHQV0QxNaEeSFR/edcMZiaceSFRpep5d8Nf2bPh38INZn1fwt4eh0e/mh+zySxOxyn93k1R&#10;+JX7KHwx+LWp/wBp+IfDMFxqIGPtUWUf9K9hzu6fnRnb1/Op9vV5+fmdyPreI5/a+0fN3ueVfC/9&#10;mb4d/Bu+l1Dwx4cgsb+VPLN1jc+PxNbHxT+Cvg/4zaTFYeLdFh1SGPmMt96P6NXdt8o4OPelX5h1&#10;zSdaq58/M+buS69Vz9rzPm7ni/gf9kH4U+AFvjpXhK082+ge2nmm+djG3Vea6P4X/AnwR8G0vI/B&#10;+hw6P9qK+b5UjNvx/vGvRs4PIzRuBPHJpzxFWfxSepU8TWqc3PUevmeMfEf9kf4X/FXXBrXiHwzB&#10;Nqb8STR5Qy/72OtP1D9k34Uar4U07w5N4NsjpVhJ5tvCNy4f/ezur2Tqc0hIYYHNV9ZrWXvPQf1v&#10;EcsY+0fu7anD+Kfgx4R8aeB4PCOr6NDd6BAiRpZvu2AL92l8F/Bzwl4A8ITeGdD0eKz0Sff5lqpO&#10;Du+9XcABRQQGFZ+0ny8vNoZ+2qcvJzOx5p8Mf2d/APwg1K81Hwr4fh0q7u/9bLE7MX/Mmj4q/s8e&#10;AvjRe2N74u8PwazdWMbR28krsuxW642kV6U52jrihDuHXNP21Xn5+Z83cft63P7XmfN3PE/2kfHO&#10;v/A/4P8A9peEfDMPiO205Ut7jT5ThUtQu3d/uqAK+LPh1+0T+zle3EPirxX8NRo3i6Ob7TJHaRNL&#10;B5n99F3f+O1+m89tFeW8kcyCWKQYeOTlTXmHiL9l74Y+I737ZfeEdPab1ii2fyr0cHisPShKFaL9&#10;Uz1sFjcPRhKFaL16qVj4Q/Zilvfjt+2hN440zTZYfD9s8svm+VsSNP8AlmtfqHHxsz2zWT4d8I6J&#10;4QsxbaRptrpkA/ht4wtbJI5zWOOxccXOMoR5VFWRhmONWNqRlCPLGKskS0UUV555QUUUUAFFFFAB&#10;RRRQAUUUUAFFFFABRRWD4x8W6d4E8Map4g1ibyNN0+Brm4l/uItAHzX/AMFA/gp4h+IXgjw/4v8A&#10;BFkdS8aeD9Ri1Kztf+eqKdzLXwl+1R+3N4W+OGu/BzULjR9V0fWvCmqx3WuWs0WPKdWXzET/AL5r&#10;60+M/wDwU+8BaDB4Tk8EazBqn2rVIo9R80f6q1b7zVt6/wDtX/sneIpxJqFxol7Lv8zzTYrQB4f4&#10;/wD2gNa/4KM/EPw18O/hpouoWXgDTdRg1PXdV1CLZ8sb7lX/AGfav010+wi06xgtIBiG3RY0H+7X&#10;56/Gn9v7wZ4aPg3w58B/7Pn1rV9UgiuPslsqIId23a+3/er9C7JpHs4GuMCXYu8f7VAFqiiigAoo&#10;ooAKKKKACiiigAooooAKKKKACvhD/gsB/wAm6aB/2H7evu+vhD/gsB/ybpoH/Yft6APsf4Zf8k58&#10;Kf8AYKtf/RS11Fcv8Mv+Sc+FP+wVa/8Aopa6igAooooAKKKKACiiigAooooAKKKKACiiigAooooA&#10;KxvE/ibTvBnh7Utb1i8istNsYGuLi6lO1I0X1rZr5R/aM1a++OvxJ0X4IaAIrvRS6X/i+5hk/wBV&#10;aq3/AB6v/daTrQBL+zL4UuPi54+1n47eKbIxXd//AKL4ZtJv+XKyX5Wdf+unyNX1TWZpOlWHhvRL&#10;Ows4YrPT7CFYoox92NFXav8A47XzD8Sf2gfF/wAYfFM3w8+BsWZon8rVvHMo32enJ/EsLdJJKAOv&#10;+Pf7Th8C67D4E8C6NJ4y+Jl8P9H0uH/U2W77s1w38K1J8HP2aRoOuReO/iHe/wDCZfEu4T97qE3+&#10;psv+mVunRVX+91rtPg/8DvD3wd0kx6fAbzWrk+ZqOtXfz3N7I33mdv8A2XoK9KoAKKKKACiiigAo&#10;oooA+MPjX/yW25/346+v9I/5BVl/1xT/ANBr5A+Nf/Jbbn/fjr6/0j/kFWX/AFxT/wBBr8t4U/5G&#10;uZf4/wBZH6RxP/yLMu/wfojQooor9SPzcKKKKACiiigAooooAiXrUtRL1qWgAooooAKKRulC9KAF&#10;oopjNQA+q7kRQyunWodTe5hspntFE06D5I65rS9c1yXzpNQ0z7F5f+rih+fzKAPBf2vP+E91zwBq&#10;cfgOeKz1v5fsX+//AMtF3/3q8F/Z18D+OPD/AMMrz/hZF59s8QS3v2mOHzd80aNX1l8TNSlivoZI&#10;/K821RpZP3vyRo3+x/E1eL+Kr7U/3OoafZQzebA3l/3/APZoAm1DQ7a1ghj/ANTp8v7rzYYvnrh/&#10;EGl+FfhFoep6h539jQ7/ALde3c3yfP8A3kSvHvAvxq+KfgPx9Nb/ABfn0/TPBV1O/ly/Lvif+HZX&#10;v/jDR9H+I3gC91D/AETxBpV1B+7lhl3/ACUAec/D341eFfi1B5eh+IPOu/8AVSedFs/4FWf8VvjV&#10;/wAKt8ceE/DcmgS6nFrk6xf2hNLsh+9tq58K/g74M8OaVZXFv9k1OKL/AFl3Z/J5f/TJ0rm/2rta&#10;ls/AH2ez8M3esyxXSy6dLabneP8A2vl+7QB9FTalFZwfY7eH97dI3mSzf8s/9xKw9F/sz4UeFf8A&#10;hE/C9l5PztfXEv30keT+/XzF4f8A2qfF9/e/DnwZcaZFN46lnWK886LZ9ntW+7v/ANrbX1ncaxpl&#10;lfTW8ll/xMNn7yL+CR/71AGXcXV9q19Db/bfO+Tzf+Pb5I/7y1g2/wAXItL+OGmeC7fwnqH9iXKN&#10;JJr8MTP5b/3f92tDw7r2r/8ACY6N4fvIf9E1jdLJLaRb0tkX/b/vNXoUzWOlwT2/23zvn/dxfceT&#10;/Z30AeZfHL4T+L/ih4q8Nah4T8ZS6Np9tOv2i1tPuSf7T/7VMuPhjF8E9V8Wa5bzat4m1DXHWX7J&#10;Nu2R/wC5WzqHxc8QeFfiZo3gfT/AEs2i6mn2m41WH/l3f/br0W802K6voZI5pYbu5/dW8s3zpv8A&#10;/iaAPnfxJ468K/BPVbLUNQ1PyfGGsbYo9Ph+d7ZG/vpXUeNvg74e8b/E3wz4gk8WTQ634ZtVuf7K&#10;h+RLlG+b5667/hm/wZrPxTn+IeqWcV74ltk8uXzvnhkf/cr0Sx0fSPC99/wkH2KL+0Nn2a4imi+f&#10;Z/doA2LWS18+yuLObybS+tf3lpD9yR6r+IPCt9deHIY9P/cyyv8A6RLefc2VHdX2keKJ/s/h+byP&#10;KT95aeV/x7f7W+ukuPD8WqWNlcR3vnRWO2L/AGN/+5/FQB8z/EDxx4e+HPxU0zwnqFldw6rrFq0s&#10;d3afOkm37q/7NWvBPizxV4186z1TRv8AhGdPin8qOKaXe/y/8tU/3q9O+PX7O8Xxp8KzaXcXv9ja&#10;3s82PVYfke2/2U/u1V8C+Bf7G0Pw/o95rMup/wBhQeV9rmi/fXL/AN5/71AHE/D/AOKmmfEOfxbo&#10;ehw6h5uhTrFqMs0Wz/d2V3TQx6pBD5dl5N3E/wC8l/56f79eN/Fj4E+Idb8f6B4s0vX5dA0Tz/8A&#10;ia6Vp37l7jb/ABPtrqPEHiL4jWHxN8M/8IvZWmp+D7r/AEbUfOl+fYv8P/2VAHaeD/2e/DXhTxVr&#10;PizT5ruHxB4h/dXEvm+ckf8AwCvIPHXw4k+Kv7SWm6npfiu6hu/Bdqkuo6X9xJNv8T19B+JvF2ua&#10;b4VvZPDfh/z/ABBbJ5sen/wb/wDfrwP4O/CPxDF8YdT+Lmsa/LDqGuQfZtR0WaL9zG/91/8AZoA+&#10;grzVtMstKm1TXNThstK8j7T5v3IY9v8At1lrrWkRWMOsaX4g87T7r975UPz+ZXMfGfwgfGfhYeGP&#10;EdmZdAvpPLuIrOXYmxv9uvHfhJ+yhJ8HvGGpavb+K7rX/h/InlW+lyyvvt3/AIfmoA+k1vpbWD95&#10;+++1I0scUNYtva/av3lxZeTFK/8ApHk/J5f+1WprUMX/AAjmmSeTN5tr/wA8fkeNP9uuNtfH0Wjf&#10;E3TPB8nnTf2xA0v+q3wx7f78tAGl4g1zU/CXnSaXZedLvWKPzvuSf7VZ/wAOfjdpnxG1zU9Lt/On&#10;1XR3/wBNim+RN/8AF8/8Vd9NJLcWPlyQ/wCib/K+1zf+O7K5nT/CumeH769+zw2kPz+bHLDF88jt&#10;/E/96gDF0v4jWPi/x/4m8N6fDD5sSL+9h/5af7NWtQ+IXhrSPEdl4HvNZhg1uL97b6f/AMtv/sqj&#10;+KHw71zTfB17/wAK/wDsnh/x3dbZf7Q8rf5if/FVz2k/Ajw/qnjDQPiHeQ3d78StMskjub+b5IfP&#10;/wCevlUAcR4d+EPjPw58RvFnjDVNT0/xNd3LtFoVrNt32yfws7/w16N8L9J+I2g6VNqHxE8q98QX&#10;Tt5f9nfPDbQfw/8AAqIfH2keIfEd7oel3sX/AAkti/m6jp/3Pkrze48K/E/wv8W4dY0fxBLqfh/x&#10;DP5Wo6VN9zToP9igDxj9j342XPwd+I3xLj8UXt3o2ifbW8vT9RibZ5zN8vzt/F6LX3bpvxOttZ8m&#10;48PzWmpxfLLcWvyvNsb+LZXnvxe8B6H4t8D6z/Z+jafe+JbZPtNlLebdkk6/daX+9Xzn8HbfU9e8&#10;ceGfip/wkEXhnxLsltvE2i/cS98v5VW3i/2qAP0I0W3l/tWHULiaKGG6/ex+T9//AHf9mu6uriK0&#10;vvMuP+/UP/LOvDZvFEukWM3iDVNMl8qVPtNvFaS/PIn93Z/erz/9nnxV8Rvir8RtT8YeJNTlsvh/&#10;E7W2laL5WyaR/wDbegD691bX7OwsfMEUt79391aDfWYmo/27fTW9ve6feaf80UkUMi79/wDd/wB6&#10;qOo6nFY2N55k0WjWkieXJ53/ACz/ALzbq8N+A/7MHhX4b+MtT8f+H/HGo6/aX07XP2X7S01tHuoA&#10;+kdD0Kx8OWEOn2UH2O1H7yr9jcmUyp+8x/Bn0rC8Q+LodC0qHV5/+PXzFjrftLiN/wB4P+Wu2gC4&#10;zbacrb6gkWR/9XLj56tUAFFMjk8wU+gAooooAKKKKACiik3UAeQftP8A/JOf+3pK+UFr6v8A2n/+&#10;Sc/9vSV8oLQAtFFFABRRRQAVBeXUVn+8uJvJi31PT7fSZfEF9DpccP22a5fyo4pqqPLze/8ACBve&#10;M/iLfeNrGzNx5P2XTIfLjih+5LXj/hXwL/bf9meJNU8P/wBjahFO3lxebv8A4vvVqy+GrX4U+Prz&#10;QAbs390/m3kU0vnJb/7n92syb4neKrDx/ZeH9U0byfD8u6WO6h+d9n/ste1XWLyzC1p4T3YyhGpz&#10;uUoy5Pe5uWMZe8YYaEcxxUaNH3pRfK1/e5eaPvSOu8SeJNI8L30EeqanFZy3L+Vb+d/y0etCNv3H&#10;mR/6r/nrDXjPx4+HMvxX8R6No9nBL5sSNL/av8Fun93/AHq2PBOj654Z8fzafcedP4UsbFfs935v&#10;+sfb83yVx4bDYfE4f3KnvwhzO8eXml/LH/yX/wAmPQrUfYQjOe8nsv5f5pDvjFH44tYLLVPB80MN&#10;ppn724i/juf9nZXWXXjCLQ/A9l4k1CGb/ULLcRfxx1xeofHK50vwdN4gk8MzeV9uaxj875P91v8A&#10;druLPWon8Kw3mufZLL7Ui/upvufN92vcr4XEUsNh4YnDrljOUbwlHml/NH3eb/wI89OMnL3jjfhj&#10;4HsbrxFe+ONPm1Ca01P/AI97W8lb92/+5XcatrGmxeTZ3kP9pxXU/wBm8qGLekb/AO3Xm+sfCvXN&#10;B/trUND8TXc0V9A37r+CN/4fKT+Guk+H/he+fwb4TuNUm8nVbVPNuIv+ej/7da5hDC1ZfXvrHPH4&#10;UvejKPLH3eb/AA/zf9vEw5o+5ynaW9jbWUHl28EMMX/PKGLYlQ6hpseqaVe6fJ+5iuU8qs2TxZEn&#10;jj/hG5IfJlltftMd1/z0/wBmtxa+Xmq9CUZz+KXLJP8A9Jkb+7I5vwj4ZvtJ0ObR9Yvf7Tiif/R/&#10;4PLSq+g/CnQ/DPirU9ft4fO1C+Ty5PO/5ZJXUXixvBNHceb5UqfvPJ+/XC+DfCvi7SPEep3Gqaz5&#10;/h//AJh0X8cif7dexRxOIrwxNb6wqXMtV70ef4fdjykSUfd906y40G2utVs7z/U/Zv8AV1Y1q4ub&#10;XSry4s4fOuooG8uL/no/8NWs+9OWvFdaUnHn96MejNeU434T6t4h1nwr5nijTItM1Xz2/dQ/J8n8&#10;NdZeW8V7YzW8n+qlrN8Ta9c6NB9ojspr3ykaWT/pmi1N4d8QWvijQ7LVLP8A49LpP+/f+zXZiVVr&#10;82OhT5ISfT4Yy/lJXLH3DBj03TPhZ4cvZPtl39klk837X/rnjry/wr8QftvimHwprGsza1LdXX27&#10;TtQtPk8xP7r175NDHdQTW9xD50Uv+sim+5JXPzfDnw1LPZXkemRWV3bf8e8tp8jx17mAzfCRpYj+&#10;0abnOf21y+7Ll92X83+L+YwnTl7vIU/ip4b/ALb8K3t5b/6Frdinm2V1/wA86q+AfippHi2xs7P7&#10;b5/iCKNYriL/ANm/3a7a4h+0QeXcf6r/AJaVweoab4e+H2uf8Suyih8Qax+6sv3X+r/2d/8ADXHg&#10;quHxeClgcRFyqx96m1y+7/Nzf3ftFS5oz5/s9Tso9Yil1X+z44Zp/k/4+/8Alj/u76r+KNe/4Rfw&#10;5e6x9i+2/ZU82SKH7+yuB+BdrF4e8K6ncahqd35st83mRaj9yN1b/llur1C3miuoPMj/ANVL/wA9&#10;q5sfhKWX42VH44Qer96PN/MVCXPE5PwPDY+I9D/4SiSeHWZbr97H/wBO3/TJP7rVyNj+0JFBY6zJ&#10;rnh/UYbu2naO3ihiZ0uf7tan9k+IPh94jvbjR/7OsvBV06/6JNLs/ft95qq+IP2iPAeh6r/Y8n+m&#10;ah/y0+yW3nJG9fS0cHHFTqTo4d4qEuWS5Je9SjH4oS5Y8sf7xhfl+1y/+3Ggvg//AITrQ7LxJbzX&#10;fh/W7pFl/ff8s0/55bK9CVf3H7z+5VHQ9ctfEdjDeWc3nRS1yvxM+IV94Pgmt9L0yXU9ViTzf9V8&#10;kaf3v9qvnOTF5nio4SEfevKyf2Y/yylL7MTf3YR5zorjwzYy+I4dc8nydWig+zeb/sf3a8/+KHg/&#10;xLF4j/4TDw3ezXmoRJ9mj0r7kMf+1Vjwz481y80PwzeedDr/ANun8q9l8ryfs3+zs/vV6hu2f6uu&#10;x1MbkeKjOtaeko2fvR5Yy5ZR973o/wDkpK5KsTgb2w8X+PvhZeafqHk6B4lvk8vEX/LOqfh/w3/Z&#10;fiPw/o9xqc3m6HZNF9k8z/j5dv4nr0a4m+zwTXEn/LKub0Pxhoeua55cnk6Zqv8Ayz+1/JNJUYfH&#10;4qVGtCjT/de9K0I/DKUeX7XNLl5f/ASnCPMV/CetXPxE0rU7fxJ4f/szyp2i+yTfcuU/vVn+Nvhr&#10;4ab4czaHJ/xJfD8U/wBpk8n/AMeq1dfEDXItK8W6peeH/J0/R0b7FLNL89zt/wBis/4N/EqX4l+H&#10;JrjWLO0/dfvZP7kiN/C9dVOjj8NzY7D+5SpThJqE+bllL4eXm5veJ5oS9wp3nw58GeMvCsOn+H73&#10;zorGBf3VnL/3yz1ztv8A2v8ADnxH5fjS9+2+D/I/0eWH78br822tjwr8PLH4ZeP/AO1NPglvZfEM&#10;8v8AqZP9HtkqT42alpGjT6ZeXkN3e3cT/wDHpDbedDJXbGry1pZdh5TrYet73wx9rzfa5P5Zc0eX&#10;m+0b0p8zjOtbmj7qvzcv/b3L7x0mh/tHeHtWgh1TS5v9Ll/dR2t38nmfw12WpeU0E15cf6Hp/wDr&#10;ZJf4I/8AgdeH+Af7D+Inj/8AtT/hH/7MmtYF/wBFmttif/tV7J4k0Gx8ZeFdT8P6h5v2S6/1fky7&#10;PLevlsfDLMDOjPK4zjGPLz396UY832fh5uWJhWwNXnqfWI8s5Ll/l5onM6to9zdQfY9UmmvfDXl/&#10;aY7uH5H/AN3/AGq0PF3iL/hDfCs1xb2cs/lQfu/7+zb/AOPNWhb6bfLY/Z9U1m0h0S1g8rypotn3&#10;f4t9YdjrVzfz3un3ll/oli//ABLpZpf+Pn+7/wABr2cNCjjOWc5c9KPvWXu83/gX2v5uU8WtisRQ&#10;/c8qjOPLf4pe7/N/4Ccb+zzY6Pb+D7zxZZw/YrvU528yKaX5N9ekLeStY+Zqk0UMV9+6j/6Z/wCz&#10;XL+D4tT06xn0/UNMisruK6/7YyI3/s1Q+ELf+y/HHia3k/03RIk+0xyzfOkb/wCxXsZhho4vEYnF&#10;83Ny8sl73N7vNGMYxl/29EI1PaVYw5uX7P8A4F73vf8AgJ694F8U33w+1uy1DS5v9V+6ki/gkSur&#10;+L3/AAi2rfY/EmgTCG6vj/plh/zzf+9Xzh8NfF0uo+I/E1vqn7m7+WW3i83f5iN91kr0i3aKWf8A&#10;d+V5tfIZjgauBryo1fel7uv2fejzf+3Hq0Z8/wDhtsS0Vq+Fv7E/4SKH/hJ/N/sbHz+V96vSb/4F&#10;6Zr8BvfBHiCG8EgzHYTS/NXlHYeQ0VLeWsum309ncf8AH3av5UlRUAFFFFABRRRQAV7r+yT/AMhv&#10;xB/1wT/0KvCq91/ZJ/5DfiD/AK4J/wChUAaX7Xf/ACCvD/8A19V88V9D/td/8grw/wD9fVfPFABR&#10;RRQAUUUUALQse/8A7ZUHrWL4m8C33xBgg0/S72WHVfm+zeTLs8z/AGaDpw1KlVqxhWqckZdeXm5T&#10;kP2mvjnfeP8AxVpumW1lFDpWkWqxxxRS703/AN6vMk8V3U0Hl+R/3++esPVNC1fwnrl7perwTQX9&#10;s/lyRVat7yvzXOMPTr1pVfZqT7n9n5NgKGW5fRwlGXNGK3/m/vf9vFxtItb3/j4h8ivXPhv8O9N0&#10;GCHUPJlh1D/rrXkMcks/+rg86WvfvA+uXPiPw5DcXkPky/6uunh6VWWIl7ao9tF9k+B8RsTi6GWU&#10;4YeXLCT5Z+97392P+GXvcxv0UUV+gn8yhRRRQAUUUUAFFFFABRRRQAUUUUAFFFFABRRRQAUUUUAF&#10;FFFABRRRQAUUUUAFI3z0tFAFS4tcjfHSy2he3xKc1Z21HNb/AGiD/njX5JxTwhhJ0KmYYT3HBc1l&#10;HSR+p8N8V4tV6eBxcudSfxveJVS48uDZHVG4l2/6ymyNI3+rqFLGST/WV+CRglqz98hCMR6tu/1d&#10;bNnb7RUNpp23562NPt/+elc1aouXQ5q9ZcvuEcjbasxnZDspJo42nqaP5ZvLrjbPMctDLaOr1ra7&#10;oaka3/f1pWdnvg8yonU90mpW5YnQ/DfxjdfD6WeOKI3dhcp+9tZfu1xGqWcsV9NceT5MUrtL/wBc&#10;66aC02jipJdPF3B5M4/dV91w5xvjMknHD1Zc9C+q6pdeU/PM7yTD5k5Voe7V79/U4dZN9OFe2R+E&#10;Pht4vsoLfEujanHH5fnfw15/8QPhzJ4DvYEt9Sj1i0uf9XLEMeX/AL9f07hM5y7Hw9rh60GvU/Ha&#10;+DxOHlyVabj/ANunJUUitS165xhRRRQAUUUUAFfQ37JP/Hj4k/67r/Kvnmvob9kn/jx8Sf8AXdf5&#10;UAfRFFFFABRRRQAVzvj3TNT1jwbrNholyLPVbm2eO3m/55u38VdFXm37RHj69+FfwQ8ZeLNPh86/&#10;0jTpLmIf7QoA+IPh7/wT5+GOofE2bQ/ih8Ubv4jeNdn2mTQPtTf6P/E275mb+Kvq2/8AEnwU/ZIP&#10;hrQLiLSvCQvv3NnJ5Sp/309fPv8AwTZ/Zw0nUvC1j8e/EGo3ms+O/ELz3H2qWRtsSM23b/tfdr6j&#10;+Pn7MvgL9pPQYNM8aaWbz7Pu+z3MMmyaL/dagD0SSW28SaDKbS6iltb6BhHcxHeuxl+9Xiv7Lf7J&#10;ujfswDxM+n6nLql54gvWuriWb5AP9lVrxL/gmF401/7N8TPhxqup/wBp6V4L1f7FpU0vzOIWZ/l3&#10;/wAX3a+7aACiiigAooooAKKKKACiiigAooooAK8A/ZR/4/vin/2NM/8A6Cte/wBeAfso/wDH98U/&#10;+xpn/wDQVoA9/ooooAhUc1+Of7dNzFcfG69jjn84xhvMH/POv2MJ+evxL/a4njuP2hPFnl/8s58V&#10;6GSQ5s7o+UJ/+2L/ANuPvuEV+9reiPSv+CbNpLN+0fBPHFmGLTrjzJPT7tfrWV+U+9fmH/wS50a5&#10;n+JviDUI/wDj1trXy5P+Bfdr9Pc8mvSz6V8b6I83iefNj7dkiSiiivnT5MjI4r5l/wCCgPwzg8f/&#10;AAE1O/8AJkmvdCP263EXXP3W/Rq+mScZrK8Q6PB4j8P6lplx+8iu4HhcfVa2w9Z0KsavZnTha0sN&#10;XhVj9ln4BxXElrcxXER8qSKRZAa/TDwH4ni8c+AdG1u3/wBVc2q/+O/K1fnl8TfBlz8PfiL4g8NX&#10;fMtjdNF+H8NfUX7GHjOTU/B+p6BcTedLYyebbxf880/iqfE/Lfr2T08wo/FSf/ks9/8A20/eozjP&#10;lqw6n6V/D/Uhq3g/TbhOhjFdEeorzL4CakLnwpJa/wDPtJivTSeRXi5VX+s4GjW7xR+G5lR+r4yr&#10;S7NklFFFesecFFFFAHgf7R0Enh7xV4H8YR/6mwvliuP9xq9bkbd+8j/5ap5v/fVc38evDH/CW/Cv&#10;X7OOETXUcHmxD/bX5qp/CHxN/wAJf8MvD+qf8tfI8qT/AH1+WgDrqKKKACiiigAooooAKKKKACii&#10;j79ABXP/ABC8Y2vw78AeIPFlxDLe2mj2Mt9JFD/y02r92tfXr2Tw/oWp6pJZy3n2KBrkWsP35dq/&#10;dr5r/ZI/a5vv2qtU8ZaH4g8D/wBjWumO0X76PfDInzL5b7qALP7N37R/h79vP4PeLNOvdBl0CLY1&#10;jqFr99Ckn3WRq679mT9lbwr+yp4d1PT/AAxPd3s2pzeZcXc3/jq16d4a8GeHvBVjNZ+G9A0/QLWR&#10;/MkitIlTzP8AvmtigAX5P9XDFD5v+s/6aUUUUAFFFFABRRXOfELxza/Dbwfe6/eY/dJ5dvD/AM9J&#10;v4VoA84+Ml5J8S/HGjfCzS/+PTet9rM3/PONf+WX/Aq+gNN0630jT4LO0iENtbosUcY7KvSvKv2e&#10;Ph/d6Fot34o1+If8JT4gk+1XUndE/gT8q9ioAKKKKAK8XCYHPr7U/IZj618N/tSftneLdI+KMHwz&#10;+FVnFceIAyxXF20XnfO3/LNU/wBn726uG8T/ABm/aX/Zgn0fWPH4s9Z8P3U6/aIodj/7y71+7XrQ&#10;yutUUXzKMpbJ7yPdpZPXqU4zcknLZN6yP0bY7AWLZH0peGGfWvHvEv7SGgaV+z8/xPtP3thJY/ar&#10;a2l+R5H/AOef13cV8bfDD4u/tSftDzXviTwfeabb6dZTtsiniVIT32f7VY0sBVrRlOVoqPfuYYfK&#10;61aEqs5KEYvl97TU9e+LX7YHirwR+1Jpnw5tLG0bSbi6t4zMfv7G+9X2cMHpz61+O+qeOPEHjz9s&#10;HwneeKtG/sXxHFqdva3lqOm9fl3V9zftr/tT3X7O+h6dp+hwQz+JNXDG3eYbkiRfvMV716WLwFpU&#10;KVGPvSR6+Pyz38Nh8PH35LX/ADPqMnJx0qNkCck4r89fCXjj9q/QPDZ+IOoQ6drPhqSP7dcafLt8&#10;54f4tifw/LW9+x/+1x47+Onxr1TTtYntIPD5ieWCwii+eP8AurvrjnltWMJThJSUd7M8+pk9eEKl&#10;WEoyUN7M+7t428nj6U2Rdw9R3FfBfx5/bJ8eeJfjD/wq/wCDkUX9oRTNa3F1NFvaR/4tn91V/vVy&#10;2o/tE/tAfsteLPD8PxQgs9S8OXz/ALxodrn5vvfvf7y/e204ZXWkovmXNLZdQhkuInGPvJSkuZK+&#10;p+kQOBR1+tY/hfxJZeK/D2n6xYSiaxvYVmikHcMK2eK8hrlPDaaYtFFFAgooooAKKKKACiiigAoo&#10;ooAKKKKACiiigAooooAKKKKACqOo6baaxYT2l3BFd2tynlyxSjckielXqKAPjv41/wDBPL4M+I7H&#10;TdUS3tPBdrpeopqV7cxbUiuIV+9E+77q1C/w6/YzPW78Dj/t/j/xrD/4Kb65qWuaf8OPhnbXs2m6&#10;f4w16CyvLuL+5u+7XzZ+1n+w78LPgF8Rfg3aaXpmrXmi69qi6bq0Jvm3ybtqqyv/AA/x0AfWmk3H&#10;7Jfwk1rTtc0SbwxNq0t1FbW32OVbibezbV2LX2Irbq/MD42fsU+Av2PfiV4A+Kfh7TJdT8H22qwW&#10;Wo6VqNy0pjeRtscyu392v03tbiO8t4ZozmKRFdKALNFFFABRRRQAUUUUAFFFFABRRRQAUUUUAFfC&#10;H/BYD/k3TQP+w/b19318If8ABYD/AJN00D/sP29AH2P8Mv8AknPhT/sFWv8A6KWuorl/hl/yTnwp&#10;/wBgq1/9FLXUUAFFFFABRRRQAUUUUAFFFFABRRRQAUUUUAFFFMZhGCzGgDzr48fFi3+DPwy1jxJJ&#10;D9tvok8uzsB9+5nbhY1/vV51+zt4Bsvgh8OtZ+IHjq9gs/FfiXbq/iLVbuTao/ijj+b+6r7frXkH&#10;xd+JPh74lfGmHxB4ovf+La/D2f8A4l2nxHfNr2r/AMPkoP8AWKv3frXZeGPgz42/aX8VWfjP4vn+&#10;x/B9q63OjeBYZPk/2Zbv+/u+9tNAFTUdS+In7ZeuTWGim78DfBWOTyrjUD8l9ryfxIn8Ucf+1X1D&#10;4H8BaH8OfDtnofh3TodN062TEcMQ/wDHm/vN71tWlnDY20VvBBHDFEvlxxxDaqL6VaoAKKKKACii&#10;igAooooAKKKKAPjD41/8ltuf9+Ovr/SP+QVZf9cU/wDQa+QPjX/yW25/346+v9I/5BVl/wBcU/8A&#10;Qa/LeFP+RrmX+P8AWR+kcT/8izLv8H6I0KKKK/Uj83CiiigAooooAKKKKAIl61LUStuqWgAooooA&#10;KKTbS0AFFFFABXmX7Q2k+Idc+Emv6f4X1KXS9buY/Lt7uH70delK2+hmoA+K1utX8EfCuHS9cspv&#10;EHiC1tViuNQ83Z9p/wDsqy/DOlxLpUNncQ3dlafZftPmzS/PH/0yr3bx5pcWvar9jkmh/eu3+5Xn&#10;slnF4fghj1S9/wBF89v3s1AHjvxO8L+HvH/hyGTxJo39p6fbT/8AHr5v77Z/erc8G3Fj4D8K2Wl+&#10;H9Gmg0qVGi8r/YavMdD+EPi/Sf2jNZ8Sah4mmvfh/fO0tv5Mv+s/ur/s12knjrTE1zU9Pt9ThvdV&#10;i/e2+nwy/wDHsi/xUAcJ8Nfgpq/w58R6/qGsaz52lave/brfT4f+Waf+y167psNzLfQ6hZzQ3s3/&#10;ACztPuJJ/s15x8M/2g9I+NvjHX9Ps9Mu4f7Ify/tX/PT+9Wj4y+MHh74PfYrjxBZeTFfXSxRxQ/f&#10;jf8AhZKAOY+KGlfDXw18Yf8AhK/EBm0bxffJ9mthDLsS4k+7tr0Hx94Vl+IPwkvbe31n+zLTyP8A&#10;kIQ/8fMbr9756z/Hnw78PfF/+zNQ1yC0m+dZbeXzdk0f935K9C8P2fkX03g+OCHzbZF/e+V/o0iN&#10;95f9qgDmfgjptjpHgfRrf+2Zb37Mi/8AEw/guf8AgdejW8MV1pV7qF5D5/z/AOhRQxfP/vVNpPgH&#10;yoJtD0+yhh0SL975Vp/f/wBitRpP+Ec8OXl5qE0OmWkX/HxqE3/Lsn91KAOZvPj14C8F32meF9c8&#10;QeTrd9/x72nlfP8A/s13F1fS39j9jjsv9El/54/JNGleVXnwe8B+PvGFn8R7yGLU9atoEjs7r78O&#10;z+Ftn96ux8VW99f6HrOj2d7LBLqdr9mj1CH79t/uUAdt4dhi0T/Q4/K1PT5f+Wv8cb/3npug654a&#10;1ee90u31O08QXcT/AOm3UPz+Wn93/ZrN+C/ga5+Efgey0eTU/wC2buKBo5NQu/ne9Rv/AGauS+FH&#10;wM0T4TeN/EuseD5/Ji8QTfbbz+0ZN/lv/sf7NAHo/hfwzpHhzxHe6pZ+dDp9ynlSVvTabYy/Yrzz&#10;vJ0+1n/dxQ/I8n+/WLpa22vQTafJ5tl5U/myeTVrXte0zTdcsrO8vbSyu5U/dxTSqn2n+7soA0vE&#10;kN9dX0Mkc0UMX/PL/nolO02+tpbHU5I4YftcX7r998j/AC1G19bW88Mcn/H3F+9/v14vrmtfE/xh&#10;+0nZaHZ6NFpnw/toPtN7rU3/AC0f+FaAO+mjvtJgn+z2X22WX/j9lm+fy0b+5Xx7+0V+zj4h+Hfi&#10;P/haHhPx/d6N4atttzJp93Kz/wC98n+1X2F4f8aX1rqviCz1iy8mL/lnaw/8tP8AaqbxNY6Z4y8D&#10;3v2iyivbSL91JaTRb02f3aAPj+P9pWXxGdF+Lmn+P4tG8FaZapbazpUNt++luq+hvDPxW0Px5odl&#10;eaHqcV7p+pp9pjl+55n/AACuP0b4AfDbxp4U1rw5qXhj+wNBvp/Nf+zo/L8xP7yVRuPhr4C8L+Mf&#10;DOn6Hqf9mWnh6Bv7OtPtKp5if7afxUAcd+1R4++LuteKdG8F+C9G+2eFdTg8q8uoYvn/ANrY/wDD&#10;XsvwZ+E//CovB1l4XuNZu9Tll/0m4l1GXf8AP/dSuZ/Z9+NHiHxrqusx65o3/CMxWs7W1lFN8/23&#10;/wCxqh8bbTxd+0d4Pm8J+HJv+EH1q1u/N+3mXYkqLQBq/E86v478O6/4Hs9Tl8NXcqf6PqkXzvXA&#10;6D8F/Gfhz4cw/DvT/E0V75sEstx4lml/0mN2+6qbvm217p4Rj0zwf4H8P6P9ti1nW7W1+zXuoff/&#10;AN5t9dNovhfwqlj/AMTTzZzfP/x9RfP/AN8f3aAPMP2fPCWpfCb4ZnRPFniz/hMtQjnfzLqWX/j2&#10;Rvu/erZ0/WtIlnmt7P8A020uZ/s32qH998616hZ/CPw94c0rWY/sfnWmp/upLr7715X4d+H9t8Fr&#10;Gaz0+b/iXxTy3Mf9/wCagB3xCt/FVr4Ovf8AhE5rSy1uJ1ljutRl3pGn8W/+78tV1+MXhrxLY2Ul&#10;v4z0maWKNYr2XzV/dvUy6TbazpV7HJ/ptrdJ9pk/g8zd/D/u18a/H7wj8Cn8ceGfCelwTWXiCXUf&#10;+Jjp+kS/uaAPdIfhDfeGvjF4g+JHh+aG9lvrHyvsn8Ek38Lb68y+E/7X/iGD4man4A+Lll9j8S3N&#10;0kVnNZxfJ/sr8v3v96vovxJ4di8VfDL/AIQ/S9Tl8P8Am2P2aO6h+/H/AHd7/wB6vH7Xw74M+Ec/&#10;gDwv48mh1nx35/l6dqvlb7iT+789AHrXjSbTNB8OXv8Abl7FZWkr+Vey/c8tG/268dh/ZF8DxeON&#10;G+IFn4g1a9tIpFlt4vtO/wDyteuX3wn8Q/Ffxxe6H4o8mb4Xy2vm3H7r/SN6/wC3XI/tAfAvxx/b&#10;ngzWPAep/wBmeFdDg8q90qH7n2Vf76fxNtoA901LWvNg+x2cP+lxbfs8X3/+BVeutc1PRp4dD0Py&#10;vtcsDXMkv/LGN68O/Z3+OVr8br3X7O38NahoH9kOscd1Lu33Cf3v92vQfiB440Pw94j0bwX/AGnL&#10;pniDU3WWylm+eG92/eWgCn8NdS8cfEHwP4zt/ihZfYorV54vskMu972D5vmT+78vSrn7F/xY8D65&#10;8OtZ8J+B9Mu4dK8PTvFJFqP3/wDd+avTtLh/tax+x28MP9q72+2y/wDPNP7tcn/bEvw58VaNo/gv&#10;wNaTaVrE7S6rdw/f87+9QB7Na2u3w5DcXkH23zf+XWb7kdc54n8aeLfDPxG8PaXpHhj+1PDWpJnU&#10;NVik/wCPL/gP8VT+IvG0vgrw5rOueIIftsNqjSeVaR/P/u1zX7K/7SXhn9pDwRd6v4Y82CWxn+zX&#10;lpNH88dAHrviHX/7F8L3ur29nNe/ZYGljtYvvyba8x/Zf+PEv7Rfw/n8RyeHrvwrcxXr2slpef7P&#10;8S1b+L3iK28PTeH/ABJc+M4fCei2t8sV7Fd/cuf+mVehaL/ZkGlLPpPkxWEv73918ibG/ioA2Vm3&#10;1IvzVR07U7TVrMXNndw3dsf+WsUm9a0AdwoAWiiigBj/ACjNPpjLvp9ABSbaF6UtAHj/AO0//wAk&#10;5/7ekr5QWvq/9p//AJJz/wBvSV8oLQAtFFFABRRRQAVLZ6hLpF9Zahb/AOttp1lqKkZd1AHbftMe&#10;Ct/j/wANeK9Ln+x/2lZeZexS/N5leD6Hodjo3xbmt7e91G9u5bVpdRlvPntv9nyv7teoatrmp635&#10;EeoXs17Fap5Vv/0zrH1jVrbw/YzXmofubSL/AFkvl73r1KWNrzj7Gd5c0OVL/wCS/m/w/wDyJzex&#10;jGfPD3deZ/3jB1LxpL4U0rU9Q8SWX9maJav/AKPdQ/P5lWPDvxA8PeLdKhuNP1m08q6/1cXmrv8A&#10;++K5u18QS+P9dgjksor3wVfI3lxTRfPI/wDerF17SfAXwW/sy3t/D/227urr/R5f+W29m/8AQa9v&#10;D5PQlGOErRnLEy95KHLKPL/LLm5eWUeX3jStiOaUq0IqMf8At49O17w/Y+IdDvdLvIf+JfKn7z/p&#10;n/tVy/hPVPCHjLwrZaHZ3v8Aadppj/Zo4rv/AF0jr/6FU3xYuvFT+Ffs/hOy87UNT/dSS/8APsjV&#10;T8A+H/BnhefTPC/7qfxXYp9puJf497feZKwoUYwyyWInUfPz80FCXw8sfenP+X7MYkycuc7yTzYo&#10;JvL/ANbEn7uL/wBBrgfhfrXjzXtV1n/hMNMis7SL/j38mqfw/wDiN4h8W+OPFmn3Hlf2Jo7t5f7r&#10;ZNIlXI9c1f4kzwXmh+dZeGop2ttRim+S5/3kqoYCrg41sPiKcPeUb1Hze5zR5o8v96Qc0Zcs4Ek2&#10;m6nr3xih1SOy8nStMtfKkl/56PXeSTRRfvJJvJi/56zVyq/D+KC+spLfxBqH9n2v/Lp5v+s/36ve&#10;NNS0fTfDk39uf8g+X91+5rhxM446rh6NH3oxUYpKMub/AMm+KX2ioR5Iy5yHxR480jwvoc+oXl7+&#10;6l/1f/TR6w/gn4svvGfhW9vNUm/exTt5f7rZ5afw/wC9XmvxA1rTdO0Pwn4P1j/kH6nu8vWpvvxf&#10;N8q17F4k8J+f4Ah8P6fNNBFsWKO6h+R5E/vV72KwOEwOX06M4vnrT/iP4YwhLl5o/wDt0TNTlKUv&#10;7poaT4kttZvr2zt4Zv8ARf8Alr/BJ/uPXC/tAeOPEHgbQ9GuPD9nLeSyzr9olii3+Wi/w/8AAq67&#10;wv4ZtfAelf8AITu5rTYvmfbJfkj/AL1SX3i7R4tcstHj1OGHVbmP7THFN9yRP9+vIwssPQzKNajR&#10;9tRh0fNyy933pS933f5ip83J/eLWm+JLHWdK0yST/QpdYg/49Jvkmj3fe+SuX8B+JrFPFWs+C7PR&#10;ZdMtNM/ex3X8Fy9Q6loemWXxHstYvIbu91C5do45fN/cx/8AAK7DWdD/ALSnsri3m+xfZZGkk8n/&#10;AJaVVSOEoQlR15aq5tfhjPmly+79rl+H3gjKUjSFNmuIreDzLiaKGL/nr/BXn/irxl/wlfgfxBb+&#10;H/tdnqsUi2376Jv73zbKk8aeD7m6+En9h6fBLqd35Cxf635/9pq5llvJ7P63LklKfK19qMeWMub/&#10;AMmK5+b4CaG+1zw5od7Z6hNFNNv/ANC1X/ljGn+3XWWtnFPBZXFx5N7dxp/x9/8AxFeR/wDCrbnw&#10;54c0zR7i91HX4vluZP3vyf8AXB/9mvUNF1CW18OWVxrkMWjS/wCqki/gjT+GunMqNGEIzwlRT5nL&#10;VR5eb/t34vskwcvtnnPxw+FOueML+y1jR73zorV18zRfueZ/tV2Gl61q9v4xsvD/ANi/4lUVissk&#10;v8cb7fu/7VO8P/Eqx8R+Mb3w3b2Uv2u2TzZJfvpXWLDvn8z/AJa/89a1xWPxtLD08uzGmpRhCXJf&#10;4o8/wy93/wAlCMI83PAo61oemeILGaz1SGGa0/6bVg+G/hT4V8JQTR6fo0Pmyv5sks3zvXP+PIbb&#10;4v8AhWa30fWbuylsbrypIofkeR1rpvB+vRJpX9l6pN5OoWKfvPO+/s/vVl7LF4XA8lGtOLv79Nc0&#10;eX4eWUv5uYOaMpe/H5mH4wuPCOl+I9G0u41mXw/4g2N9iih+SH/gdaHwx8K+JfB8Gpx+JNZh8QS3&#10;M/mxy/8APNP7v+7UnjD4aeGfiXB9s1CHzrvy/wDR9Qh+/wDL92ug8P2d9puh2dnqE0N7dxJ5Xmw/&#10;8tKnEYuj/ZtOjRqOU/hqKcY+7yy5vcl8XL/NEEnzmXH4P2+I/wC1I5oYbT/oHwxbE3/3v96qvxK+&#10;JVt8LdKstQvLOa9iup/K/c/8s/8AarpryGWeCaO3m8iX/lnLWXq1vqb2Nlbx2Vpqf/Px533Nn+xX&#10;JhsRCriKM8dHnhH3Wubl93/EVJcsfcKfw78Qf8JNoc2qR6n/AGnFK/7v915Pl/7NcR8f9MvbO48P&#10;+INA0b+0/EFrJ5UeIvk/3nr1G1mtotK8zT4YvKi/5ZQ/+g1zfhvxJFf32p+JI4dRhu7GBv8AiSzf&#10;ckr0MBjJYXMJZjh6fuR93kf2uaPLyS5eX4iZx5ockyHRfippniPXP+EX1CGWHxB9lX7ba+V8kjt9&#10;6sH4uXWh+AfDn/CP6fo00Goax+6t7TTvk+f+89ZP7P8AeSeLdK8Z6h4g0yXTJZZ2/wBLmi/0nZ/s&#10;f7taXwp8SeJb/wAR/wBh6ppn23w1Yu32bX7yL99s/hr3J4KOWY6tOjH3cPyynDn5Yyly83NGX2uW&#10;X2fiMub2kP8AEdR8IbPxBo3gCy0/xZ5UOq23+s/j/cfw76z4PiFq/iPxjDpfh/RotT8PxP5Vxqvm&#10;q/lvXWaHb6us+pya59kmilf/AEfyYvn8j+69Z/g/wr/wiF9qckf2SHT7l/NjtIYtnl/79fPfW8PU&#10;rYnF4mnCU5e8kubk5pfFy2/l+z9k1cJcsYQDTda8PeK/Ed7Z6Pe/8TDTP3V5FDXULDE9eF/E6PTP&#10;h9qs1x4XvYbLVdYf/ic/vfnjT/Y/u12TatF8MtD0yS4vbvWYtT2/ZvO/5Z/7X+7XlY/KKU50Z5XU&#10;fPPo/jj7vvSlH4eWUubl/unr0a05YeX1v4I/B/LL+7GX2eU1vEXgO2+JdjeeF9cvbuaWJ/7Sjis/&#10;3KeQv/LJ3/irjfEV18S9e1X+x/D+gRaNp+mbfL1Wb5/kWvRPh34svvEP9pySXtpN8/2aPyf+Xb/f&#10;f+9XH61441fwzfan4f8AEl7/AGNaSzrFb3Xlb/tKNXvZBPG0sdWwOOp058i5oJ80uWUuXnlGHu83&#10;/gJ8rmarfV+fLpcs5PW/8v8A8kdB4Puv+Eh/eahN5+oRfur2L+Df/eSuV0vUPEOkQXmj3mmf6JfX&#10;TfZ7uH+439+qPgfWNM0bxj4g8J6X5t7qEUH2n7V/BXUeILrxBa+B7K8t5odM1CKdfM+2fP8AJX01&#10;ajHC4iUIWlSquHs+fmjy+65RlHl974vd+E8qjWlVl7Gfu1Yrmnb+9L7X/wC0YOi/BePwv4xsvElx&#10;qfnfZt3mRf8APTd91axfGnia28Zed4b8N6nNZeJftSyXv8Hlpu/v13nxEXxBL4V0y40P99d+ZFLc&#10;RfxyVx/iqx1PV/iNZaHb+H7Sy0q+SK5vdahi+fevzbayy3HVcZVji8dUUpwUrfDGMYwlze9Dl974&#10;uaMftHuToxh8Hu//AGx61Yw/Y9Lso5Jv9Ui+ZLVzTbq5sP8ATNPmlspf+esNcT8RNeitYNM8Pxzf&#10;6XfOvmf9M0Wti1kl1eey+xzeTp+mP+8i/wCen+zXxNTAVfqscXP3eZy/8B/+2kayxMY1vYm00m79&#10;5J+/llpcn0rofhqYpfiN4fjvIYprSWf95F/BWl8Z9Oi0n4m6zb28PkxfL5cUNeQd1zjKKKKACiii&#10;gAr3X9kn/kN+IP8Argn/AKFXhVe6/sk/8hvxB/1wT/0KgDS/a7/5BXh//r6r54r6H/a7/wCQV4f/&#10;AOvqvnigAooooAKKKKACtHwzrEvh7xVpmoW/+tinX/0Ks6igDn/25vD9tonxoh1iOHNrq+nLJ/wO&#10;vAGaJ67b9or4gXPiXxVZWd5e/bfsMH7uX79eXx6ptr4DMcrnUxFScPtH9k8Kuq8iwntd+T/9k6jw&#10;+d2qwxx/uK+gNBtZbXSoY7iDyJv+WleP/BXSY9e1ybUJJv3tt/q4q9w3bq9fJMDPDRlWmfjXiRmc&#10;KuNjgYfYUb/4v5RaKKK+oPxsKKKKACiiigAooooAKKKKACiiigAooooAKKKKACiiigAooooAKKKK&#10;ACiiigAooooAKRl3UtFAGfepHEN4NTwDKfLU00fm1BBJ5T+X+Vfzbx3lf1LMfrFKNoVfe8ubqf0F&#10;wfmf17Lvq85c06X38vQ0bdd9Wt9V45NlWEikkmr8mmfYzKu799UkY8yaplsdk9WJLXy6hzRMqkSO&#10;3+aui0uPdBWTZWm6ugsY/Lrz8RM8zFTjY0obOmtb7pquRRy1XuPMtPnryIv3jwVOTZTubLaKoWl3&#10;HFeeWR50VTvNJcfvHptvHG0+9+ld8G4R1O1L3JRmJYfC2TxjDqV3pE/kfZk8z7J/z0rgFr2b4Raq&#10;NM+IkMTfuo7iNopB/DXm/j6xi07x9r8dv/qvtTeX5X3K/sHgXNKuaZRGWIk5Tg+Vt/8Akp+McQ4K&#10;GBxnJSjZSXMjCooor9FPmQooooAK+hv2Sf8Ajx8Sf9d1/lXzzX0N+yT/AMePiT/ruv8AKgD6Iooo&#10;oAKKKKACsXxd4XsPG3hfUtA1SHz9P1GBra4j9UbrW1VO8vbbTbOa5uZhBaxJ5kkkv3UWgD8w9C1T&#10;4+f8E6dTvPDdt4Zm+IvwqlvXk082m55o0b5tqbcstbur/wDBRD41fFXyfDnw7+DOq6Lrl9+6ju9S&#10;ibbH/tfMoWtnxh/wVgEninUtL8B/DLVfGVhZTtbnUINzJLt7rtWsz/h6Z49X/mg+uf8AfqT/AOJo&#10;A+jP2IP2Xbn9nHwDqM+v3hvvGviWf7frMwPyCRv4F/3dxr6Zr51/ZF/aa1z9pHSNevNb8DX/AIM/&#10;s+dY447yJk88MP8Aar6KoAKKKKACiiigAooooAKKKKACiiigArwD9lH/AI/vin/2NM//AKCte/14&#10;B+yj/wAf3xT/AOxpn/8AQVoA9/ooooAhlYCLd7V+Hn7T1z9q+PnjCROgusV+3t+4SymZ+yNX4YfH&#10;66+2fGLxZL/09NXt8Oq+belOX5xP0PhGPvVp/wCH9T69/wCCUloH1TxzP/zz8oV+jSjgV+fH/BJ+&#10;1j+weP7n/lr50EZ/Jq/QhBSzl/7dUPneIH/wpVPl+Q+iiivFPngooooA/K//AIKY/C//AIRv4p2X&#10;iuzs/KtdZgxcTDvOv/2NeCfs3+NZfBfxU0yQzeTaXz/Zrj/cav0x/b7+GKfEX4B6pdLN5N1oR/tK&#10;MD/lpt42/wDj1fkFbTyW7wzR/wCtjPmZr77B0qWcZTUwNb4ZJxf/ALafsPD2J+tYGMOsPdP2k+A2&#10;ox2mq6pY5/4+cSp+Fe2oRgAdDXxd8D/iKNR0Twl4nt5v3c0ax3H/AAH5Wr7LtZ47iCGROUddwNfh&#10;fC9WVPD1Mvq/HRm4v7z43ifDOli44hbTX4rQuUUUV9sfIBRRRQBXuLcXEEsb/wDLRNleBfANv+EX&#10;8VeOfAck3nS2N79psv8Ari1fQtfLv7Qtr4h8JfEuDVPB5hs9a8Rac+kW13L9yO5+8jPQB9AyRyxf&#10;6ynNDKn7yvmP9hDwV8avA3h3xXH8atUmvbqW9zZfbLn7Q+z+Jkb+Ff8AZrm/hp8LP2itD/bE1nX/&#10;ABJ4n+2/DHZLLGPN/wBGkjbbtjSL+Fl/vUAfXyrUc88drbzyzzRWcUX+sll+RI6+U/2xfgb8Yfin&#10;8TPAGr/DnxNJpmgWU6DULWKXZ5Z3K3mt/e+WvT/2p/gz4m+OPwCvvBGgeIP7G1+XyvMvzuRLjb95&#10;fl/vUAeuq3mweZHNDNFKnm+bF9zZ/eqrputaZrnn/wBl6naan5UnlSfZJVm8t/7r7a8t+AfwX8Qf&#10;C79nWD4e+I/E0usa1Laz239qCX57fzF2qibv7tcF+xb+xtffsmap4svb3xj/AMJL/bkn7uGIMiR/&#10;Nu3Pu/i9aAPdU+J/hCTxx/whcfiC0/4Sry/N+weau/8A3f8Ae/2a5D4zftQfDb9nzU9M0zx1rMum&#10;ahqfNvDFF5r/AN3d8v8ADXnelfsE+EdH/agl+NdvrOofahM17/Z/mf8AL0y7W/4Dt/hrt/j7+yb8&#10;Pv2ldU0XVPGdld/b9IkWW3urOXY/l7t3lv8A7NAF39o/9oCx/Z1+D0/j99Gm8QWuUFvDD8n3vus7&#10;fwrVL4UfF3U/2nP2bZ/FfhO0/wCET8QavayxWZu/nS3m+6rf7Ven6r4X0fXPDZ8P6nplpqWimBbb&#10;7Bdxb4pEX7tS6HoemeGdKstL0fTItM0q1Tyre1tItiR/7lAHzb+wh8N/jV8NNK8WR/GLVJdTlub0&#10;SadFd3P2l/4tzI/8K/7NfSenaJpui+f/AGXp1rpv2p/NuPskWzzH/wBurtFABRRRQAUUUUAFFCrv&#10;rI8U+MND8E6XNqGv6lFZwxjPl/8ALX/vigDWd4oYJpJJvJijTzJJZvuRpXh+jJL+0b8TIdUMMv8A&#10;wgHh6f8A0bP3L2df4v8AaWoZW8U/tMXH2C3gl8J/DXf/AKRL9y51H/Z/2Vr6F8O+HdO8KaLaaXpd&#10;pFZ2FsnlxQxDgCgDUVdtLRRQAUUUUAfkDqmka5f/ALe+tWmj6zF4b1iXV5Tb6pd/cj+T/wBm+7X0&#10;B8YP2b/iR4k8Ox6V8QfjJpUOjTz4QXcPl+Y/pXpv7T37DenfG7xDD4r8P6kfDfilNnmTAfupNv3W&#10;wOjf7VeSf8MB/E34iX9jB8RfiTNquiWc2RHJI0jSJ/sf3a+w+u0qqhOFRQ5VreN38j73+0KFeNOt&#10;Gsocq1Tjd6fylX9pr4Tal8P/ANiHw3oNhq8fiS10y9EkuoWn+q8j5v8A2Y17V/wTs1vSNT/Z20uz&#10;sPL+3WUjRXoH3t/8Oa9oPwZ8NP8ACL/hXKWgj8Nmy+wiEfe2Y65/vV8a2H/BPb4neANanh8CfFGb&#10;RdFuZPn8rcjon91v71cEa9LFYWVCtK0r8yZ5kMXRxmDqYetU5Zc3Mn/Meb/HfVbDVP8AgoLo8mny&#10;xS+XqdlFJLF86h63v+ClkU2nfG/wXf348/TDGsmP9hWXdXpWl/8ABNuTwz8TPDfibTPGRlgsLqO5&#10;vY7yNnluXB3P8/8AtV3/AO22vwa8QaXpnh74k6x/wj+tSq8ulX8cTO8X948fw+tdyxtH6xQVG8lF&#10;cux6cMfh44rDexvNRhyu0dT10eNvDUXwO/t17+1GgjSf9b5i7MeV9z/e9q/P/wD4J6XcOp/tCeJ7&#10;ix/cQ3ME8tvn/a3ba7Pwh+xTZQeFf7Q8QfGOPWfh1FC17Hp9nJsST5dy9W/8drmf+Cc2nQ3/AO0F&#10;4nvNMjxpVtGwjP8AsHcFpUoUqeGxPLLmJo0cPQweM9jNy+Vv6keafCrw74k1n9rrWtL0jX4vDfiW&#10;XULry767i35f+JK+iPjV+zF488Z2Omab8RfjHpMMPnPJZfa4tmXr0H9oP9g1PiD44/4TfwHrp8Ke&#10;JJZPNuGG7ZI/95cH5WrgtL/4J7eNvHviLTb/AOKnj+XX9PtH5tfNZ5ZE/uq/8NXLH0q3LWjUUbL+&#10;W8vkazzKhW5MRGsocq25byv/AHT6/wDgV4OPgH4TeHPDr6lHq7WFsIvt0P3JuW+Za9BxhjWdoWh2&#10;XhrRLLTNNgFpYWsaxRRDoiLWmDzXyM5c03I+CqS55yn3HUUUVBAUUUUAFFFFABRRRQAUUUUAFFFF&#10;ABRRRQAUUUUAFFFFABRRRQB85/ttfALUvjl8M7MeGL2HTvGuhX0ep6NNN/y0mj+byv8AgVeVfFL4&#10;QfFz9o39kzR5/EemWujfGTw9qS31lHFt2F4W+X/Z+ap/+Cnq+LtH+HPhrxP4f1+XRtK0bVIrnUYo&#10;bnyZpE3fwV7R8Jf2sPhX8QvAWmarp/jiwMRhSOX+0ZVhmD7fm3q38VAHwvq/j/8AaA/bXvvDPws1&#10;fwJL4ZsNMvYLnxDqF3EyJcPC33kdvl/75r9TNL06LS9Ms7OD/VWsaxR/RV21x1r8cvh/dXMNvb+M&#10;dFmmmfy44o7pN0j+ld/QAUUUUAFFFFABRRRQAUUUUAFFFFABRRRQAV8If8FgP+TdNA/7D9vX3fXw&#10;h/wWA/5N00D/ALD9vQB9j/DL/knPhT/sFWv/AKKWuorl/hl/yTnwp/2CrX/0UtdRQAUUUUAFFFFA&#10;BRRRQAUUUUAFFFFABRRTCQg3NxigB9fNP7Wn7QknhDSh8PPAkkOr/FbxMjWWl6ePn+z7vvSzf3V2&#10;1X+IX7UUnivxHqXgj4VzQ3uoWMLS6z4pm/5B2kwqPmff0d/RV715j+wT+ztar4o8Q/GfWLjUNZ1L&#10;WJnj0W/1KXe8lru+aXn+JmVsf7NAHZfso/sKWvwZg0zW/G+qHxl4rtlaS280ZttOeT5n8pG/i3fx&#10;V9dUUUAFFFFAEYGPYelHOeBXjH7S/ijVvD3huzj0y6ks/tD4eSIfPXiHh20+J/i2w+3aVf3t3bb/&#10;AC9/2gffr4jMeJ4YHGywMMPKpNK+h9jl3DUsfg/rs8RCnC9vePtfcKNwr47/AOER+MX/AD9ap/4E&#10;ij/hEfjF/wA/Wqf+BIrl/wBbKn/QBV/8BO3/AFVpf9B9H/wI+xNwo3Cvjv8A4RH4xf8AP1qn/gSK&#10;P+ER+MX/AD9ap/4Eij/Wyp/0AVf/AAEP9VaX/QfR/wDAj7E3D0pwIr46/wCEQ+MX/Pzqf/gSKa/h&#10;b4vQQeZJdX8UcaeZJLLchFjpf62VP+gCr/4CJ8LUV/zH0f8AwIh+NQP/AAu+bAyN8FfXelIsWlWh&#10;xgGFMnPsK+DvBlvrXxiTU9U8P/ateewna1uL+Xj51/uP/FXdjwb8YIsokupY/wCvkV8lk2ZYnLMV&#10;i8RPB1JRqvmXu+p9Rm2XYbM8JhsPDGU4ukuV+9vsfY24UbhXx3/wiPxi/wCfrVP/AAJFH/CI/GL/&#10;AJ+tU/8AAkV9d/rZU/6AKv8A4CfMf6q0v+g+j/4EfYm4UbhXx3/wiPxi/wCfrVP/AAJFH/CI/GL/&#10;AJ+tU/8AAkUf62VP+gCr/wCAh/qrS/6D6P8A4EfYu8Um6vjz/hEPjD/z9an/AOBIqO58M/F20gmu&#10;J7nU4oo08yT/AEkVH+ttRf8AMBV/8BD/AFWpf9B9H/wI+xiMLnPNBUMM9a+Vv2d/Guv6l8RP7P1D&#10;Vrm8tJbZnMU0m75lr6myEA9BX0mTZvSznDfWqUXFXtZnzWcZVVyfFfVq0lLS90OVdtS1EvWpa+gP&#10;GCiiigBFbdS0UUAFFFFABXg/ir4y+M9G/aT0XwXb+GPO8F3Nr5t5rf8Azyk/hWvdWXfXNarocT30&#10;NwbL7YR/q5f443oA8e+IXi6x0vxxplvJZTTfat322X+C221wfi6+tvFs8Pl/8emz93F/BWB8Uv2p&#10;fD6/HaH4WR2Us3iW5g8qS7h/1P3d22s7xRqlt4y8KzaX4b1O00zULZ2ikl/55v8AwrQA3xg32rwP&#10;/wAI/o83kyywNF5s337b/a/3a+cP2W/Bnhbwlb+JvF8fiCLxZr/ntZXl1/zzr3H4f+E/HFr4A+z+&#10;NJrS9u4na2kls/vyQVT8P+BfA/hfStZ8P+G9M/sy7vn82SKb/l5egDBXSbaDw5qeqfC/+zrLVb7/&#10;AFkUO1/33+2i1j6l8K7n4l6V4Gj+IF7/AMVrY3X2nyoZfkuUX7vyVl/8KT8S/BHxj/wmHw7mh/e/&#10;8hXSpvuSJ/Eyf7VcK37RfhWLxx/wtTxJo2rWXiDTH/s2PRfm2SI33paAPVr74U+IfFfx30zxJcTf&#10;YvDWjwNFJa+b/rH/AIa+iNBm+y/6ub7baS/uo7ub78e6vCPgxrvhr4ma5rPxI0DWdR1PT7r/AEaT&#10;w/ef6m2ete80ux+Odje+H/B/izUfD+oWN1/xMZYfk8tF/hSgD3zS7XU9Gn/svT73/S5X/eSzfcjR&#10;v4q5/wCLHheX4g/CvxZ4L1Se7vZdkv7qGX57nav8Fa2k2994S8OQx2839syxJFbSXc335E/vP/tV&#10;peOtL8Q6joep2fgvybLxBLA32e6vP+Wf+zQB4r8L/EWmfs8fA/wzb+KLK70aKW18qOK7+eaPd/E9&#10;amg/FTR/APwr8Ta54b1PUPiZqFre+bcWlp872W7+FK0Ph/8AA3xVqnhXw/b/ABgvYfEGq2N00scv&#10;+w38P+7XffD/AOF/hX4c/wBp6f4D8P8A/CP2krtc3F3/AM/L/wB2gB3gXx5Y+P8AwrDeaXNNe6rK&#10;nmx2k3/Lt/eWvnzWPjzq/iX4i2fgjwvZw3trfbvtHin+Cy2/eX/Zr1PRfDOr+FPEd74kk/0LSonb&#10;/iXw/ckT+9/vVyurXXhX4bQeJvElnDaQ+H75/NvYv49/+xQB6NpfxGvtD1yy0e4829i2eVe3cP8A&#10;y0n/AIaPi5+zT4a+NOq+DfHGoazqFlqHh6f93awyfJJ82756z/DviLQ9Egsv7H1nydQ1jbcx6fef&#10;67Z/C3+7WxZ6x/aPxNh0PR9T8maXbcyf9NP72ygCj4q+P194F+O/hnwHpfhO71mLWE/5CsP3I69y&#10;0u8vrfVdTs9Q8m9ilT935P8Af/uvVfxFZ6R4g0q90+3vYdGu5YGtv7Qh/wBdbO33WSvF2+L1j8Mf&#10;HGjfDeTTNW8Qah5H7zWv+f1/4md6APQprHTJZ5riSab+1Yv+Pf8Av/7VeS/HSTV/F+lQ/Dfwn4mh&#10;8GeIJXW+/tCH/l5Td8yvXQagt9rnjH+0Lf8A0KK1T93533I/9l61PD/h/wAPSz/bLyHzvEEX/H7d&#10;/wAEafwqn+zQBnw+Mov7DsvB9v4m07+27HbFcRXe1JpNv9yvMviJ+zr4V8R/FPRviPrk13pmoW0H&#10;l/2fD9yT/aeuC/aU+Fv/AAmX7Qvw5s7Pw/qNl8/2648X6du/eJ/zyr1f43ftI+DPhN4w8NeAPFFl&#10;d3t1q9qn2e7/AILb+Fd/+1QBt2Oh6He65ZW/23/Wv+7l/g3/APPKprHxF4qn+Lep+H9U8P6dpngS&#10;Kxb/AIqD/n5er2oeAYoL7RryOGaztLr97/1zf+Fkr5k+LPxD8X/sz/FSHR/HF7DrPhTxfG0tn5W5&#10;3sn/AIaAPp/QdNi8Hz/Y7eyhmtLrdLHL/BWt4d1TU9D1yyjt4Yb3Sbl/9VD/AMs/72yvl3wb4g+O&#10;tx4j0y88Uf2dZeCrHdL5UP8ArpIf4f8Ax2vcvG2uSweFbK88NwxWUtz/AMe/9yP/AH6APoq48XWP&#10;nzW9nNF+6T93+9+Tf/drxnxZY6nqniqazvIPsVpdJ/rfN+T/AHkrzHx14F1PXvhXNZyanNo0tqja&#10;lcS6dL++uXX5vKT/AGWrB/Zn+NniH41+HNTk1zQLvRotD/dW/nbkeT+796gD1Jri5tYPsd5+5tLH&#10;91/aH8H/AAOvHvCP7Kngf4eeMfE3xAjml1/UL7dLZed/y7P95tn+1X0HJqkvkf2fHD532pP3kU3/&#10;AKFWLY+G7awn+2XE017LF/yy/g/4BQB5b8Kf2h/BnxB8R6z4X0+9mm1qOfzZLXytnmba9UsfAOme&#10;MtV/tDVNGhvdb0f/AI8pf+W1t/uVzNr8JfCGk+I9T1zQ9GtLLxBfJ/yEIYvn/wB6q/xC+M3hX4S2&#10;OmXHijxBLpmq3X+jRy/xyf7VAHr1v8UvD3hLVdG8J6he+T4q1P8Ae29p/wA/KV4R+0trnxrvfiZZ&#10;+E/BcNpovhDZ9p1HWpv/AB6J689/aj+L+m/DTxV4A1zR7KLxB4quZ4o7eXUf+WUDfe8qut+MWmxa&#10;5BNqniz4jf8ACP8Ah++sfK1HSvN2PHuX7yf7tAHpng/XtXg+2xyWWnf6hYreXTov++md1+9TZPD+&#10;ka94j0y81CGHWdQsXb7PLN9+y/3K8p/Zd8RaG3gD+w/B+p6jP4UsZ5f+Jhq//H3cv/0y/wCmdd18&#10;VvjJ/wAKg8Af2xpfhOXxBdyzrFHFD/f/AL2ygD3D/hHf3/8AxK/Nh/cebJL5v8f8S1n3k1sk+jW9&#10;nezQ6hav5vlQ/wDLTdWD4B8Vf2p4A0bXLz7Xpmq33+k3FpD/AMuzt/C9dVpd1oek+d4g1iyihitd&#10;0sks3/Lsn96gDv8AQLGT7D9kkvIb77Sn+kSzfck/2ai8FfC7wr8NxPb+FNGtNAtLqdrm5itPk8x/&#10;73+9XG/CH4xeEfj7oc2seDJ5b3RdMumtvNm+5vqPxF8bNI8B6HrOqeIIZZ9Psbr7NZeT9+5f/YoA&#10;0ZP2e9J8X6TrOh+P/J8ZaLc6j9us7S8/5dq6LxD4ri8K67oHgy38P3d5p9/B5X2qH/U26fd2vW14&#10;a8QReMdD0zVdPH2OG6Tzf3v39n92tlr6P+1fL/2KAMLwR8ONE+HvhH/hH9Dgez07zJJRFnnczbmr&#10;oNMEkUEUEg5jGM1ajO7/AJa5rwz4yftIWPgXR9Uv/DOgXfjPW9Iuo7a50+zibfHv/ioA95orG8M6&#10;w/iHw7pmpS2ctjLdQJK9pN9+Pcv3WrZoAKKKKACiiigDx/8Aaf8A+Sc/9vSV8oLX1f8AtP8A/JOf&#10;+3pK+UFoAWiiigAooooAWr2h+Abn4pTz+F7O9/syW5gb/S/+edUK734E30Vh8TbLzP3MUqeXVKUo&#10;SjOH2QPKfDfgO5+GkE3h/UNZm8QS2rtFJdzff30eOvDsvhzwd/ZesanDNqF9A3l3f/oK1qfF241i&#10;38YeLNH0eCKDW5Z2+xyzfc2f3q8z8XSR6X8FrKTxZpl3rV1FP5Un9+N/73+7XuLBYvH1qdadRe/U&#10;5XBW55c0XyyXwx5Y/wDkxyQxMKGIjyX5o+99rl92RT1LxVqXw08D6Zpf7qHUNjXP2ub/AFOxfvL/&#10;AL1a3iaO58V2PhPUNPsopruV1l/tCaL5LZP4l/4FXSXHhnSNe8OWUmoQ/bbX7Kssf/TP5ajk17+1&#10;PAF7eeF/30sUDRWUX+2ta4ZwhCj7GPvxfK5v3Ye97seaR3Yqt7erUrT+0+Y5/wCLnji+8Da5o2oR&#10;6ZqM2nxf8ft3D/qdjf7FHja68GWelWXxQ8mW9+zbfLltP9dJu/herHwZ8YX3iDwrDH4g/wCQ35jR&#10;XFpeff8A++P7tZerfCP/AIR/Vb3XPD88s8V0/myeGrv/AI9JHr14wwuDxEcDi7wnS91uEvdqxlL3&#10;o832eb7MvhOFTlVjzw+GX/kp2XgbxDpnjnw7D4g0uy+xRXP+s86PY/8AuvW5NdW2lwfaJP3NpFXl&#10;fheb4oap44srzXIbTRvD8X/H7pVp8if71dV8UNJ8S6z4cht/C80MN35/m3Hnf8tErysZlsIZhTw8&#10;60OSfLrz88YR/llPl+yaQqc0PhMX4Y6tKvjjxZo9xe/bfN/06OX+CNP7tdd4y0H/AISjw5e6X/qZ&#10;pf8AVy/883/vVJp+g2sX2K88nydV2L9plh/5aVa1ia5g0qa40/yZruL/AFcU33K5MTi+fHU8Rhvd&#10;lHl/w80fd5v+3ilH3eSZ5fqmoeHvDnhyy8N+PPsnizxXbfvba0h/5af3dlZOieNvGfgPxHNb+KNM&#10;mm/t2eL+yoofnS2h/wDZdtehWvgvw14wvrLxZeWUV7qsX/LX+CN1rsJP3v8ArP31ezPNcJQj7GdH&#10;n5v4ifu8s+bm/dcvwx5v/AjP2cpf3e3/ANscT8RJvsE8P9qXsMPh+XbFcRTUePvDseveHNMj8P6Z&#10;Dey74vLu/wCOOGr3xQsfD2o+B7238WedDokv+sl/jjf+Fq0vB66Za+FdMt9Hvftun20C+XL/AB7P&#10;9uvPp4uVDCUcRRvzwnL7PLCXu/zR+0aW5pSC+vI7DQ5vs83nS6ZB/rZov9X/ALVQ6LrkUvhWHXLy&#10;b/RPL/eS/wAH+9XCzeJNT8UfEaH7HPND4EiRoriWH/lpMv3lrYsdYi8OeI9M0uSaa9tNTT/R9P8A&#10;K+S2T+89azy2VOlyT+OXvv8Am5ftR/uy/wDSSef3jrNB8XaZ4tg+0aXNFNaf89ay/FXi7SPA19Dq&#10;niDWf7M0+VPKji++m/8AvVDZ/DHSNLvprjT5prKKV/N8qz+5VjWI/DXxEsZvD9xNaan8n+q/jj/2&#10;q5Ywy+OK56PPLD/b92PPGP8Ai1iV73L/AHiPxN8StM8KeHLLWJPOmivn/wBHih+/JWw0dt4o0P8A&#10;0iH/AES+T95FN9+s/SfBdtYWNlZ3H/EztLH/AI94pv8AlnXQbvN/541zYuWCgowwl+aLl7/N9n7P&#10;ulrm+2eL+MtF/wCFUeI/+Es0+byPD/kf6RFD9+R1+6r/AOzXWeEdeufjN4HstQuIbvwz+/8AN/c/&#10;J5m37v8AwFqq/ELxlEn/ABJ7iy/tPRdTRrbzbP8A5Zzf3XqnpHhvV7zwd/wg9xNNZaho88VzHqEP&#10;3JE/hVK+vqS+s5bRrYu0a0XG1T/p1Hmj8P2pRl7sv+3Tjj7s5Q+z2PTLfTba1vvtEcMUMsv7qSWv&#10;Obi4l1nxxN4f1Tw/FN9uSWKTVYfvxw7avaX8RLnw9qv/AAj/AIwmh/tX/WW32OP/AFif3n/2qjbx&#10;h4La+1nULebyYtixajqsP+18q15OGweLwlWpz03Pmh7k1zSj73uxlGUZR/8Atpe7ymrnCX2jW8I/&#10;DW28EeTHb6ndzWltH5VvFNL8ldZG32j95H++i/6Y15Hpfw78Ta3Pqej6pr93/wAI1Enm6NqtpL++&#10;l3fdV64XwLqHirwGNZj1SbUYJdHfzfsn8F6n96vTnkjzOVaf12E60eTT+bn/APbv5v5ZfER7bk5f&#10;d90+mOlCybazfDerS+I/Dllqn2L7FLcp5v2Sb78deT+Mtavvi7Pe+G9Lhu9Gu9Ck+0ySw/J9pf8A&#10;upXzGCyqriq0qM5KEIfxH8XJH4eb+9738pvKfLE9Q8M6TbeHPO0u3m86Xe0vlfx1reXsn8yP/W14&#10;z8YtYi8Bz+Gdc/0uHUL54or3yfv7P4q9W8O+JLHxXpUOoaXN51p/z1m+/WmOy2tDC08x1lCrzXfL&#10;9qMuX/8AZCM1zcg3xhHqU/hXU/7Hmhh1byG8uX+CuL+E/jz/AIpzTND8UT+R4rldvLi+/wCZt/i3&#10;rXo0kfmweXJ/qpa5fRfhnpGg+I5tYt/+Wqfu7T+C2/vMlThcThPqNbCYiPvX5oNR97m5eXl5v5Qc&#10;Zc8TrF8pP9ZNDD+8/wCW0uyvLY9a/wCEysfGel+INThstK0yf93d2fyPHt+b79cz8TPDvjT4l+ON&#10;M/4lkumeFLW6X915ux5NrfM3+7Tv+ELufBWq+JrzWIP+Eg8H6nJ/yBYf9d/vV9Rgcqw+Fw/PPEwl&#10;iJKMklyylGUZx92Mvh9pKP8A26YTqylL4fdKOi+H/hzPBDqGoTahe3epzt5d3Nud5P7u+uu8P+Dv&#10;Et/4V1PR9UvfJ0S+f/R/O+e5tkqb97qnhWys/hv5VnFYP5Un2uL5I/8AZ/3q6KHWPEtl9it/En9k&#10;/wCnP5X/ABLvk8v/AGq4c8rTlKjjvaP2sHopy5pxjze77nL7sTswVWUo1sNCKkpb+7/5NH+8WPh7&#10;o9j4a0q90fT7KKG0tp1/1P35P9quiutDsfFsF7o+qaZ50UX72PUIZV3/AO7/ALNeU+G9H1fxR8W7&#10;3xBZ6zLZaJpn+jf2fN/y8/8A2NdB/wAI3JpEGv8A9l6nN/aupzrL5UMu/wAz/plXx2P/AHHs8RPG&#10;/vZ8suflnLllKX2pe770Y/4ondUw31utKGHp8vL092PwxjzE2qfB22sPEfiCSzvPJi1O1WKOWH/X&#10;R/7VWJvBcqeB/wCw5NT+2/ZU837Veffkdfu1D8RvidF8PLHQJNY0yaHzUWO4ih+/v/u11FvNFq1j&#10;DJ5H+iXKeZ5U1fQUsZmtCjhcXi5c0JPR+7Lm5Pc+KP8AdPma1KGLhUwkPdlaOrj7v8xj+D49XuND&#10;srjWIPsV3Fui/wBiRP4WrS1a6l06D7ZHB9tlif8Ad2v/AD0rkfEl9qfgXxjDrFxqf/FFeR5dxa/f&#10;+zP/AA7K2tLhtvFGqw6553nafs/0KL7if71GIoynP63O3spKUtI+770vg/xf+2l0pUow5Jy968f/&#10;AAKPu/8AgPulHwvost19t1TxBD/xMJZ2+xxff+zJ/DWp4N8N3Xhexvbe4vYb2W5uvN82q82vW39q&#10;+Xp/76K13faPJ/8AQa53TfGF18QZ9Tks9Mu9M0+1g8qPzv8AXST1q8NjcVCp9mlaMnf7PvcsY8sv&#10;ej/Ujp9pCP8AiPQvD/ib7L4q8y3/AH0VjIssn+//AHa6r4jeMo/H3ir+2I7P7HF5axeVXkvgfwtc&#10;6RfQ3Ed752n+R5VxF/H539569C03QdT1axvbyzspZrS1/wCPiX/nnXi4+jRoVuTDy5o23/vGtGU5&#10;Rlzx5SlRSK26lrzzcKKKKACvdf2Sf+Q34g/64J/6FXhVe6/sk/8AIb8Qf9cE/wDQqANL9rv/AJBX&#10;h/8A6+q+eK+h/wBrv/kFeH/+vqvnigAooooAKKKKAFpF8Ba78TJToHh+7itLuSPzZLmX7saLRXo3&#10;7Pk8cfxF+zyHyPtVrLH/AOO1nWpxqwlCfwyOvC4mWDxFPEQtzRfNr7y/8BPhPxP4WltvEWpWEk/+&#10;lWMzW0kv8Em2uautPubL/WV6V8QdIudJ+Iviy387/mIy1z7ean+sh86vzvDZzXwcvY8ynCPR/Ef3&#10;Bh589KM/5lH/ANJM/wAJ61q+g30Nxpfneb/zy/gkr6g8PtK+h2UlxD5MsqfvIq5f4Twxf8I55n7n&#10;/pn/AH467j79fa4B+3h9Y/m6H8zceZxSx2OlhIUVGVJ8rn9qQtFFFemfloUUUUAFFFFABRRRQAUU&#10;UUAFFFFABRRRQAUUUUAFFFFABRRRQAUUUUAFFFFABRRRQAUUUUAI1EdtE9wDJ2p1EPE9eDn2X08z&#10;y6tSqx6Skv8AFE9nJ8fVwGNp1qUra8r/AMLND7LJWpZRb6mtYvN5rVt1jh+Sv4iq1n8J/Q9bEaFB&#10;9OkaiPS5G+/WxG2/95TWHmTfJXH7WRw+3mUVXbVyHzali0+TzvMqcptOyspTRhOrGQ63uvKqC+vZ&#10;L2n+TsqrJHWcVHmMYRjzc5Rm+Sp7O+8r/WUklrTrXSpP466ZOPL752uUJR98laKO5gleP/WV59N/&#10;r5v9+vTx+7Raq/EX4ZWWheD9N8T6RLLNFcyf6Z53/LOv3bwmxK+sYvDd1GS/7dkfmfFkOanRn2bP&#10;N6KKK/pE/OQooooAK+hv2Sf+PHxJ/wBd1/lXzzX0N+yT/wAePiT/AK7r/KgD6IooooAKKKKACvMf&#10;2lPCer+OvgR448P6AQNav9Llitf9+vTqwfGWl6lrXhPU7DSNR/svVbmBo7a/A/1T/wALUAfJv/BM&#10;bUPCOm/s7WegWsNppni/TLuW3160mAjuftW9vmfPLfL0r7E82y/6Y/8AjtfmDff8EufjDP4x1Txf&#10;cfGS0i8QXztJcahFE6PJ/vVrj/gnf8fZf3kfx+87/vugD9K7d4mU+SYiP+meKsV84fsd/s/eO/gN&#10;omv23jjxx/wmct9OslvL837pF/3q+j6ACqOp6vY6RD5t9ew2UfrNIqD9aff3cWnWVxdznbFbxtK5&#10;/wBlRur8v/DPg3xL/wAFNfjD4yvPE/iXUdB+GHh66a207T9O+XzJF+Xdz/F60Afp3pmtadq6k2N9&#10;BeD1hkVv5VoV+U/xP+FXiX/gmd8S/B3izwR4r1HWfAOs3sWm6jpOoS733tu+Z/4dvp71+pWlahHq&#10;ul2d5Hjy7qFJU+jLuoAvVm6lrmm6OB9vvrWy3955VTP51S8aeKbLwN4U1jX9Ql8qz022e5lPoFWv&#10;zQ+Dv7PviD/gpBe698T/AIneK9V0zw+Lp7bQtL0mTYkaK33l3UAfqFp2qWeqweZZ3kN7F/z0hkVx&#10;/wCO1aYhRur8v9E0nxH/AME8P2q/BnhKz8Vahr/ww8aSGKCwu5d7W77lXc//AH0cV7J/wUs+M/iz&#10;wd4c8GeBfB2ojRdR8a3y2X9q+ZsWJD8u0t/dbdQB9hJ4x0B5/KXWtPMv/PP7Sm7/ANCrbB3Cvzmu&#10;P+CSPh/T/Bx1S0+IniCDxpFZfaP7Q+0/6P8Aagu7f/e27q9U/wCCbXxr8U/E34ZazonjC9l1nWvD&#10;OoyWH9qsd4uY1+VfmoA+xq8A/ZR/4/vin/2NM/8A6Cte/wBeAfso/wDH98U/+xpn/wDQVoA9/ooo&#10;oAxfE7pF4d1F3+75LE/lX4RfEi8l1Hx7r9xJL50pu5ef+BV+63jRs+ENZ/69ZP8A0GvwV8QNv1rW&#10;H/6e5f8A0Jq97hhc2aV/Kmv/AEqX+R+l8I/w6vqfo7/wSu0+KHwR4tvU/wBbc3UQf/gIYV9118i/&#10;8Ez7OGL4BG4SHbLLdv5kv/PSvrrOQK5c0lz4yo/M+NzmfPmFaXmPoooryzxgooooAyda0e31nSru&#10;xuIo54LiJo3jk5Ug+tfhX8XfAN98NfiZ4l8OX4iiurG6cfufubG+Zf8Ax01+8vy4NfmV/wAFL/gl&#10;JoXjGy+IGnWkn2DU/wB1qMo/57fw/wDjtfT5BifZYj2UvtfmfZcL4uNDFSoz2n+Zg/sXeKv7R8La&#10;z4cuP+XaTzbf/c/ir9Efg34kXW/C620komu7E+VJ/Svxc+FfxBuvhb40sdeg5hj/AHVxF/z0hb71&#10;fqb8DvHFqdUsry0mB0zVkUg/7f8Adr834lwU8h4mjjv+XOK/8ll/XvH2Ge4P61gpRXxR95H07RRR&#10;X0J+OhRRRQAV43+0/wCGpNb+GUup28xF3oc6alF5ffa1eyVS1HT4tSsJ7O4HmQXEbROPZqAOV8J+&#10;IovF/hXRtYt/9VdWq/8A2ValeMfBfVJfh94k1n4Ya5N++tp2udGml+5LA3zba9nZdlABRRRQAUUU&#10;UAFFFFABRRRQAUUUUAFFFFABXJ/Ej4oaR8LdKhuNU/fahc/urLSofnmuXqt8UfivpnwwsYYpIf7T&#10;8QXX7qz0qH53lf8Ah3f7NZHwk+DV8mr/APCb+PJv7T8X3P7yKL/ljpyf3U/2qAMqLUfjN4+t82dl&#10;p/g20k/5a3fzzbK2vCv7NOk2mqDWfFWo3fi3W8+Z5t6d0Mb/AOwle1UUAQxQx28ISMeWgqaiigAo&#10;oooAKKKKACiiigAooooAjxnk9a8f/aD/AGafCv7RPh6LT9fEkF1bndb30A/exn/CvYcjHXNIPm75&#10;rSlUnSfPDRmlOtOhPnpSsz8/0/4Jk6xHb/2bH8Q7waJvz9l5r6h/Z5/Zr8Lfs5+HZrDQUkmu7nab&#10;u9m+/KR/SvYGA70cBfQV2V8fiMTHknLQ9DE5ni8XDkrT0H0UUV555YUUUUAFFFFABRRRQAUUUUAF&#10;FFFABRRRQAUUUUAFFFFABRRRQAUUUUAFFFFAHmHx2/Z78I/tE+GodD8WwTTWET+Yghk2c14T/wAO&#10;rvgWR8ul3cJ/6ZXJFfYtVmvrdes8X/fygD5N0f8A4Jh/BXQdc03VLOx1CG6sbpLmI/am++rblr66&#10;VdtV/t1v/wA94v8Av4Ks0AFFFFABRRRQAUUUUAFFFFABRRRQAUUUUAFfCH/BYD/k3TQP+w/b1931&#10;8If8FgP+TdNA/wCw/b0AfY/wy/5Jz4U/7BVr/wCilrqK5f4Zf8k58Kf9gq1/9FLXUUAFFFFABRRR&#10;QAUUUUAFFFFABRRXEfFf4seHPgz4Nu/EXiS8EFnEMRxL80tw/wDDGi/xM1AHR63rlj4b0q71PVLu&#10;Ky0+2RpZrmWTYkaL618mL8S/G37aV9e6R4DF14N+FUU7W174rmiZLnVk/ijtP7q+rVpeFPBfjj9r&#10;aUa98T7Obwp8NQ/mad4LPyTXyfwy3f8As/xBa9s+J/jnw/8As+fCbUtZMENnp+l2vl2enxDYryfd&#10;jiRf9pqAPm34pfD3R7698M/s0fDWzi0vRJdl74qurT/WxWSv/f8A+ejMvNfYvh3QLHwroVlpOmQC&#10;DT7GBbe3ij7IoxXhf7IHwm1Lwz4VvvHfjCDyfH/i+dtS1GLtZo3+rgT/AGVXn/gVfRVABRRRQAUU&#10;UUAeCftX/wDItaZ/13etb9lj/kmn/b1L/wCy1k/tX/8AItaZ/wBd3rW/ZY/5Jp/29S/+y1+YUP8A&#10;ksan/Xv/AORP0mr/AMkhD/r5/wDJHstFFFfp5+bBRRRQAjNtr46+MHi3xJ+1n4v1H4R/Dy9Ol+Cr&#10;GRYvFvimL/lonVrW3b+83dq674v/ABR1f4teMZ/g98Nb0wXZT/iovEkPKabB/FEjf89mXp6V6h4d&#10;8PeDf2aPhWbeBodH8PaRCZbi6l+9I/8AFI/95magDofAXgHRPhn4R0zw5oFmLPSrCFYoou+F/iY9&#10;2rp6+dfgld/ED4veMJ/iRreo3fhrwT80eheGgNn2mD/n5uP977wr6KoAKKKKACiiigCMdTWF43/5&#10;FHWP+vZ/5VujqawvG/8AyKGsf9ez/wAq4sZ/Aq+j/I6MN/Hp+qPlr9mn/krY/wCvaX/0KvsJa+Pf&#10;2af+Stj/AK9pf/Qq+wlr4TgH/kTf9vy/Q+746/5Gq/wR/URetS1EvWpa/SD88CiiigBka7afSbaW&#10;gAooooAYrb6o61NJBpkzxy+TIBwa0N1YnilS2lnZD58nagD5a8ZfCbwZeeMP+E8/saKy8S2O6O51&#10;X/ltJurzPTfAPh74aWOp3Gh/8vV01zcS3cvz+c39zdXuXxI8XaZpP2K31C9tIZb6f/R4v4P91/8A&#10;ar5u+Pvw+/4Xl4Wm0u3ml0e6sZ2/0q0l+cv/AA0AdPbza5o1j9okh+2/bv3t7LDLv+T/AGK534xa&#10;ffXvg69/seb7F4g2L/Z2qzf8s/8AarhPB2geJfgL8EJ4PFGpS6xqss7eXiXf5if88krufB99F4l+&#10;GUPiC486y+1Qeb/xN/k+xP8A3f8AdoA2/A0mt6d4B03R/F95FrOvxf8AH5f2n3ZI6s2Pwv0iW++2&#10;eINMtL3zf3tvF5XySJ/dqnazSz2NlqGn6n53mp5vm/wXO3+5/s1y9j+1JpEUHizWNQ8r+xPDLrbf&#10;ZIfvyP8AxMlAHpngn4a6Z4B0r/im/D8NlolzdNL9lh/5Zu1dppvhO20nVZpPJi0bULrbLJLDF/rP&#10;/sq8U0D9rvQ/H3iTwnpfhT/iZzav+8uYbT/mHJ/emr6tks/7b86O3vf9LiRfLlm+/wDL95qAOHt2&#10;ufDmuQ+Ze+dp91P+8lm/5Z/3a4r4pP8AErQfiZpniz/hLLTTPhhbT+VcaV/y1uXb+KvZdc0m21Ty&#10;be4m/dRIv+//ALVeD/tBa18S/t1l4T8L+BrTWdJ/1sd3N9z/AIHQB7Y3xE3zwx2+medol8n+jxf8&#10;tt/97/dqnrUmuRTwyW/kwy/63/7F68l+Fvw11PwLP/wknjDxNqMOt3MH2n+yvK/0HSU/u7/9mu40&#10;/WpZ/A+s+JPB97afEb5PNjlhl/4+Zv7qUAcH8cPjZqfwP0rTLzXNM+2xa5fLYx/35EaquseA9D8Q&#10;eMf3mp+TqH2Vbn+xfv8A/AXSvTNF8N23xV0PTPEnjzw/DpksUHm2+lXn/Lk61xPhn4nfDm3+Jt7b&#10;6HZTXvju+Tyv7QvIv3Oxf4U/2aAKfg/4X23jSfWZLiGWHxLYp5Xmw/c2f3a7DwXo/iGz8Ywxx6ZD&#10;BLpieVHqv/PRG+9XQfEy38caDP4fvPh3ZafNqFzOv9sxTfc8n+KptB8WWOueOL3S9HvbSH7Dtl1H&#10;SoZd80c/+3/stQB5Z+1J+0n4a+BWhw6HqEOoaz4l8QxtHHd6d9+2f+8lepeDvDl7o/w68KT6nP8A&#10;bftNqtzLqF5F/pnzf36T4qeFYvFFjqclv4ZtP7VisZZdOlmi3zRz7f8A0GvL/wBinxJ8S/H3w58Q&#10;XHxY/cS2t19mspZvkeTb/s/3V7UAejeKvEngzwr/AMS/WNZh0bULp/3dpN9y5/u1T1a6ufBtje+K&#10;Leym8QS3MC21vaw/8s3r53/4KFfD+xuIPCfizWL2aHStHullk8n79zub7qV9PeBfFVjrPg7wzH9i&#10;m+yanAstvL/BGn916AMfw74o1zXJ7LVNQnhsv3flSaLD9/8A3UrY8TfC/wAGfEbXLLVPFmjRXuq2&#10;M6/YvO/5dv8Aaq9N4Lsb/wAR3sdn/wASyWLbLHL/AAR1oeIPG2meCNVsrPWL2H+1dYf/AEKL/Y2/&#10;doA2tchtrXSpvtE37qJK+Y9e+FviX4ueP7248WTad/wjWh7bnQpZv9dI/wDdeu+1bQ9X+LV94fvN&#10;L8QQ6ZommX3laraf8/P+ylVf2gPAtj40+xahH4m1DwnL4ekW5jtNO+d7lF/hoA4nxV4gi+HPg7U/&#10;FnjDU/J+1Ottbyzfcj/urR8J9Wl8df2n9o/1UqLLZSzf6mSrnxa8P6H8ffg7/YeqaNNpkV0nm28v&#10;8e9f+Wted/Dvwb448L+I/AFv4TmtP+EE0f8AdXvnS/6Tcv8Axb/9mgD3zQfDep6J50eoQ2n2SVP9&#10;b/H/ALtdFa2MWqQfZ5J4dM81PKj/AHWxJNtcPZ/EzXPF/wAb/EHgu88My2Wn2MC31vr8P+qk/uxv&#10;XE+N9e+J/wAePh14s0/SNMi8DeJbG6+zW8svyJcwf89E/wB6gD1qbRdT0bSvM/5CcsU//Ln9+NP/&#10;AImsv4wfEC2+C2lf8JJrHnazonyxRxWkW+a2dv4aj+EPiyx+BXgDw/Z/EzWYftcVisVxdTS/Jcv/&#10;ABbP71Hx08fX2qeANM1j4V6Np3ib/Sl8y0vPnhkgb+L/AHqANi11S2lsf7YkhmsvtKLLb6fD9/Y1&#10;cf8AEr4b6H48gspPGGged9lk+3W/nff2f7FbzW/2Ox/tDWP+XaBf9+P/AHK0PO0zW4LLy5ppoov3&#10;vmzff/4BQBw+ueAfDWvf2NqGqaNDe3din/Eulm+/bf3a5T43/BLw1+0JP4a1DxRNqEMOkRtF5Vp9&#10;y5/366X4iaDbXvg6Gzk8WXegahfT+Vb3f/Lbe33a7zRbeLwroejWdxNNN9lRYpLuaL/j5f8Avf8A&#10;AqAPK/jIviX4c/Cuy/4VPo1pqcumPFFJa+V/q0/2P9qtj9m/wr4l8b6VD4g+Jmp2kPiuJ2/4ksP/&#10;ACzgb7vyf3lrR8F+F/F3h74p6z4g1DWbS88C6mjy6d4ah+/HN/ef/Zql4s0W+8G+KofiB4P8P/bf&#10;HepzrY6rFNK32aODd8zIn3d1AHTfDux+IOr/ABG8WaHeWVppngqKD/R9V/5eZH/+JrQ8dfCuL4m+&#10;ANZ8J6hrN3ZS6nB9m/tCH7+xf4a6jUPF0fw7g/tDUJvJ1CXbFJdw/P5iN91dn96taTWr5IIbi4hh&#10;8qVP+B72oA5z9m74caR+z98M/wDhFNE8qGwtpP8ASZpvv3M/8TV6T/Ytj45nht7iC0m0+J/tNl/0&#10;zes9Y/KsbKP9zNdxf6yL/npXL6xr3j3RvEfhmPwXo1pqfh+6n8rUbu8+SayT+LZQB6tpK/aP9Mkv&#10;fItf9VJa/cT5f7lL480yLxf4cvNHt73+zPtMflfaof8AWx/7lcd428RWPgjwr/wkmqedNpVjP+7i&#10;tPn8z/aevQND1a21nStM1S3/AHNpcosvlTff/wBmgDlvg1o974d8OwaVLeahe2ti7R/b9S/11x/v&#10;16BBpdjZvPPBaRRSy/6yTy/v1dX5PTy6821WL4lN8Y9MezOk/wDCtfsrfbfO/wCPvz/4dn+zQB6L&#10;aQxW48uOrNVI1lhmlz+8jNWFbfQA+iiigAooooA8f/af/wCSc/8Ab0lfKC19X/tP/wDJOf8At6Sv&#10;lBaAFooooAKKKKACkZaWtHw3ov8AwkfiPTNHj/5fpPK82gDJ/s2LUL6GST99L/z1movIfPsZrOTy&#10;pov+eU33K6/xx4WsfA3i+80izlmvIo4/3sk39+vEfhx8Sb7xL4j1nw/rGjf2Nd2L/wCj/wDTwn96&#10;vQjl9XF4SpWoy+Dez5ZRjKXT/wC1OGjiZxxsoTj7seW3w8spfa+1/wCSl2T4paHZeOIfAdxDN/av&#10;kf63/lj/ALtdpZ2cWmweXb+TDFF/yyrN1TS9Dt55vEGoWUP2uxRpf7Q/55pXE+Ebq2+Kfj+bxhoe&#10;s3cOn2qfZpLX+C5/2q9FYWji8PKtR54UoQ99vmlGVX7Mfd+Hm/8AJTdylGXv+9KT/wDJTn/FWi65&#10;4I+NMPiTR9F/tO0voG+03f8Az7f3lr1jw34itvFulf2hZ/uYv+WkU3yeW9crY/FvTdW+Jk3gzyfJ&#10;urZP9dN/y0/3KsfF6GxfwBNHcTS6Zaeesskunff+9/6D616mM9tjp4TA46jyVbQip/FKUJfDzR/w&#10;/D8JEIxhGXJ8PY7T79OVa8t8QeJv7L8Af2pp813eRRQf6PLafOnzfLUHw2jvZdD0zQ/FniaK88Sx&#10;P9usoopf9XC38L15ssknHCyxftFyxfLbllze78UuX+WPu83+ItVeaXIek61qkWk2PmSf63/ln533&#10;N9TabNLf6VDJeQ+TLKn7yKquvaXY6jBZSah+/itZPN//AG6tQ3VtrNj5lnN50UqeV5sNeK4w+rxn&#10;CPvX1f8A6TE16nB6b4u8NfDvVb3w3JeTeTFuuY4vvp/up/tVHa/E6+bx/qccmmXcHhmxgWWSX/bb&#10;+Kug0X4W+GtD0qazj0zzvNn82SWb53keodW17V38R2Wj6fo0X9ibPKvbu7/5af7Kf3q+ohWwWJq1&#10;OSm5ylCV3OXL/wBvx/vS+yZcsoxG+C7628eeHL2S8nh1rRLqdoo4pvv/AO7WfJ8N7nQYL248P3s0&#10;P2pPK/s/+DZ/dT/aqPxlofh6w1WC3jvZdM1C6dfsX9nf8uz/AN50rJTxb8RrL4iw+C7yHTpvNhb/&#10;AInUP3Pu/K3+9XTRw9Wv7TEZdUUYSUpunU933I/y/Zl/27yyJco/BM6CTS7XxL4Vh8P3Hm+H4bHb&#10;5l1D/wAtP9mpvFGueHrPSpvD8niCKy1CVF/4mH/PP/gdeb+JvA/iG1nvdPuPGct7dyp5v2SH/j5k&#10;3f8AstbXirwzY+APgfNcSeH4tT/dxeZp95J8/n7vvb/vV3TwGF5sPD6xz89SNoQjy+9Ll97mn/8A&#10;s/4SOeXve70PRNL0v+xvB0Mcc017LFB5vmw/fkryPwb8NZdB0rxN4o1Sa70y71Pd/on/AC2j+b+C&#10;vTPhTfandeALLUNc/c3cqebHF/z7J/drF+Mi23jLwdpkdnD/AGzFLe/8sZf9X/tPXJluKxODxtbL&#10;vae7OpGM5r3vdjLm5fe5Y/FEucYyjGfkTeF/HH/CR6VeyaXe+TFplr5X+mff3/3nqr8HdU0jxLBe&#10;6pZ/a4Zd/wBmkim/1Mn+0lNsdWufDmueH9Lj0yKbw1fQfZpLvyvn8+ukt9D1fTvHHmaXZafB4U2f&#10;vP4H30YyWHpUcRRo+57Vc0Hzx+GMvehL3fikRGPNKM/5Teh0+K187y4YvKlkrL1LXr68vtT0fR4P&#10;+JhFB5seoTf6nf8AwrTm8O6n/wAJx/bH/CQSzaV5Hlf2V/BH/tVTvJr7QfEes3FvDdzReR5tvaeV&#10;/o29fvfPXzmHpwqS+JTlycy+Ll5uaPuy5v8A9k3+EbqGi6vf6HDqFnZad/wnWxYpLqb7kn95a4/w&#10;ro+meI769s/J86LU91tqsVp/qbaatD4e/FTV/GXhyy1D+xoppZbqW2vfsn/Ltt+7XoVvpdrpv7uz&#10;8my81/Nk/wCmj16tTF4rKvbYStHlnfTkl8PLL4f8MfsmfJGfLM8z8A+OND8G65/wrfztRvbuxf8A&#10;0eW8/wDQU/2ateNrfxD4o8Rw+D7zTPO0SXbcyahD9zZ/zyd6666vtD/4Tiy0+4sv+Kg2ebHdeV/B&#10;/v1xd98bpdG+Kn/CF3GjXf2S6/497r+OR/8A4mu7CxxGKxUsXgcJzVfZc755fa+1Vh8P+LlIfLGP&#10;JOXX+onZeIPGWh+CIPLvP3ENrAvlxQ/3KseH10jXrGHXNPsvJ+0/vfN+49cr8Uvg7bfE2ey1D+05&#10;tG1W2/1csP8A7PUnijR/seh+H7PUPGf9jahbTr5cv3Ptv+zXlKhltTC0fq9Z/WJuXtPdl7v/AG7G&#10;PvR/rlNbzjKXu+70NzxRrHhr7dZaH4gvYYNQvv8Ajyim+/J/uVvW9nHZwfZ7eHyfKT/VQ1h614P0&#10;PWb6y1zXLL7bd6ZGv2e6/wCedY8fxUi1bxHeeH9L0y7mltk/0jUPK/c7K4Y4aWLoxhhOeXIuad/g&#10;j73xRK5uWXvnN+E/iV4q8YfE290/+zLSy0Sx/dSf89v96vXmNeX/AAnXwFYarqcfhe9mvdbldvtk&#10;s33/APdrS1Xx9q+kfFuy8LyaN53h+6g8z7fD9/fXr5tgfrOOlh8DR9lGFPmtOPJKXLHmlLllKRnS&#10;n7nvy5tTtNQuLWCx8y8m8m0iri9Y+MOkWviqHw3Z2d3rN3Kiy+baR74Y0au6ktYrr/R7j9/FXlvh&#10;GPxDqXxN1OP+zIvDOiWKeV+5i3/bf9rfXn5Rh8LVhWrYiPNyQlL4uWP934YylL3vslVJSjyno2ta&#10;lY+FNDm1C88qHT7ZPNk8n5K8J+IGl2Pxs0qHxpo97qH2S2f7N/Z9n9+5/wBqvZNY8FxeIILO31S9&#10;mmtIt3mRfwXP+/WDN8P9N8B/2ZJ4Ts/sVpFP/pFr/BIlb5bmVHJo/W6MpyxEX/L7vL9qPvfal/Ma&#10;xoyrz5PhiV7O41PXvhzDoeoeT4f8QSwfu7SH/XSQr/E9Zdn4itpYJrPwX517qumOv73/AG/4t9dB&#10;4m+GemPrn/CWWdl/afiX/ln50rbI/wDZqPR7PV4p5tLt/smjah/rbi7h+/JXDi8ZhISqVoR5va8u&#10;nu8kZc3vc0PelKnyns4Cn7elyTko8nNJr3oylHl/m/m5je0/RfEOuaHDH4g+yazqss6yyed9yP8A&#10;+yroPsv2D/R/+eVRw2cqweZ5/wDqtvmS/wDPR60rGxifyZLib91L/wAsq+chjK1Xm54qMIvRL7P9&#10;3/wE8rFexwnv83Nzb+6Y+pNbRQf6Z5Plf9NvuVizafFqV/DeW/nf2fL+6ktfuJHXValcRSz/AGe4&#10;g/df8s4q8nWx8XaN8aZpLea0vfD90i/6LN9+P/ar7HAKlyVIUaijKMJS1+GX80f8X8p81hnisVH2&#10;2Ijycz0Xxe7H4T0TS9Ji0bzrezh8m0l/9D/vVg3F1Fb317p9vN/Zn/PxdTf8tN39ypLjx1baX51v&#10;eTWk2oef5VtaWn/LT/frH8WWOrr5MckMOs6rqf7r7LN8ltbJ/e31GGoYj23JiPt9X9rl97m974uW&#10;P8x6s5UpR54fZ/rlL3h37NZa5D4f0ubzrSxg824l/wCej/7de2/B7x/F4J1yaz1DE2i6n+7uIj/6&#10;FXz14X1Sx8P/APEr0OaGHT9M/e6zqt3/AMtP9x69GhuLa/g+0W83nWkv+rlrDOqMqVb4fdtu/il9&#10;rml/LKXxcv8AKa4fllGR3HxY+H//AAgfiL/R5vO0q+/e2cv/ALLXGVPdX1zf+T9ommm8r/V+d/yz&#10;qv5leCdItFFFABXuv7JP/Ib8Qf8AXBP/AEKvCq91/ZJ/5DfiD/rgn/oVAGl+13/yCvD/AP19V88V&#10;9D/td/8AIK8P/wDX1XzxQAUUUUAFFFFABT45pbf95HN5Muz/AFsP36ZWj4Z0OXxR4jstHj/cy3z+&#10;V5v/ADzoA+ddatfO1u9k87zvNf8A1s336zZreVP9XXpPxX+Hsfw68e6noaXc2o2sX/L0fv7/AO7X&#10;Jm1iz+7r+cMTVnQxE4S6Nn9w4GrCthaM4S5oyhG3/gJf8E+MIvD8H2eSy/e/89a9Ys7yK/g8y3/1&#10;VeFS6cW+dP8AW133w4+0znzB+5h/5aV9xw9neI+sQwnLeD7fZ8z8n434YwM8LWzeEuSrH3neXNzf&#10;3TvqKKK/Vz+dgooooAKKKKACiiigAooooAKKKKACiiigAooooAKKKKACiiigAooooAKKKKACiiig&#10;AooooAWiNv39FN21M4e0hKH8xSlySjP+U6mCb5h5dbS/v2zXJaVjafLrsrCLfX8J5zhJZbjKuGl9&#10;huJ/REK8cThoYiH2kWIrT/lnHWjaaJmp7a38uHNXrRJIa+RnWZ5dWvL7IQ2/l/6yrK6bby/fqzHF&#10;+53yVYhTza82VWSPInWZj3WjRt9ysl9N/f11jDy6or8laU68jelXnEw5oIoKz7678uHfVrV5Norl&#10;bu5lavYoU/aHuYaj7QlvPEqY96v+CPi3p2l2Wr6F4hhE2jXKNsz/AANXJzkCGuT1uDZ+8jr7rIcZ&#10;VyjFxxeE0nE9x5PhMxoSw2Ij7sjQZovPm+x/8em/93/f2UtZPw+i1PxRqkPh+0h867k/1dbd5Zy6&#10;dfTWdxD5F3bP5UkVf2DlOZU81wkcRH5+vU/n/O8prZLjqmEq/J/zR6Miooor1zwQr6G/ZJ/48fEn&#10;/Xdf5V8819Dfsk/8ePiT/ruv8qAPoiiiigAooooAKxvFPiaw8HeHdR1zVJhaafYQtcXEz9Aiitmv&#10;N/2hvAF18Vfgj4z8JWEyw3mr6dLbRSSfdDf5FAH55axeftCftr+GvFXxC07xYfAPwxsXl/s+wi3q&#10;17HFu/eL/jXa/BHw18U/jF/wT38Pp4F8TzWXjmx1iS5jv5pWDyJG7fJvqp+yl+0r4H8Pfsma/wDC&#10;XxRrMPhrxt4btbzTZLDUfk+0P821ov71dF+w7+0n8OvgX+xtZXnizxNZ2UsN1eS/YDJm4l+f5VRP&#10;4magD2P9g/8Aad1P9oXwBqem+KLM2/jTwrP/AGdq/HyyvyFcf98nNfU1fA3/AASw0vUtbHxX+I8l&#10;lLZaJ4w1trnT/N7orN/8XX3zQByXxXk8v4WeMnXkjR7w/wDkBq+Qv+CP8MQ/Zl1O46zS69deZJ6/&#10;dr7U8T6UPEHhzVNLPAvbWW25/wBpGX+tfnt/wTi+I+m/BLxV4++Bfi29h0fWrHV5bjT/ALX8n2kM&#10;2Pk3UAep/wDBVWxiuP2Xr24k/wBba3UUkf8A30tfQv7O00lz8CvA0kn+sOlQE/8AfNfFv/BTT4uW&#10;PxIm8GfBvwbeQ6/4g1PV4/7QtLP968cP/Aa+49Mm0P4N/Cyz/te+h0zRNDsYori7uzsSNFVV3PQB&#10;wH7cbbf2Sviif+oO/wD6Etcn/wAE00jT9jbwAU7wy5/7+tXo/wATNN0f9pL9nzxLp/hvWIdT0rxF&#10;pcsdtqFm+9JD/CV/4EtfM/8AwTE+OWh23wsm+FGt6lDpnizwrdz232C7k2PIm9juTd/DQBi/8FbY&#10;orPQvhzqkf8AyELbWIvKx9/71b//AAUB8V/D+4+BHhTw54r0y81rxrrlpF/wj1pp3/Hx9q2rtf8A&#10;3d1eeftjeMbD9pj9rL4T/C/wfONetNLvvtWuyWfzpb7XXOf91aT9vK3/AOFR/ta/Bv4ia5Z+f4Ks&#10;Ntt5p+dLPbtXc3/oVHQDn9T+F37b0H7Pxs5/EkUun/YfLk0+GT/iaeRt2tFn/dr6S/4Jt+Kfhte/&#10;BmTw54ItLvTNb0efytdtNS/4+zc/xSv/ALLNmvfbj49fD+38A/8ACaSeLNNHhnZ5n9ofaF2Yr4i/&#10;4JoW8/jL4+/G/wCIml2ctn4Q1e98uzlMWxLg72b/AOy/GgD781zx94f8NX0Fnqepw2V1L/q45TzX&#10;jP7Ieo2urn4o3NnN59tJ4puMSf8AAFr2DxB8NvDXinU4NQ1TS4by7i/1cktePfsgaTbaIfijZ2cH&#10;k2kXimfy4v8AgK0AfRVFFFAHKfEy8isfAWv3E/8Aq47SQ/8Ajtfgzq7b9U1F0/5aXMv/AKHX7k/t&#10;BanFpPwb8V3Nx/qksXJr8MLp/Omnk/56O1fT8Lxvi8TP+7CP/kzZ+o8Jx/2apPz/APbT9cv+Ccdv&#10;JH+zLpjyH/WXc5/8er6hbtXzn+wDpkmkfsweGY5/vSvLL/301fRfdfxrxcd72KqerPgMyfNjK3qy&#10;WiiiuI80KKKKAIyuRXJ/Ez4eaZ8UvBep+GtXj/0O+haIkY3J/tLXXEcU1sGnGTi+aI4ycJc8dz8G&#10;Pir8NdS+Evj/AFnwvqkWJbGdvLP/AD0j/hb/AL5r3T9j74x/2dOfB+ozdX8zS5ZvuRv/AHP+BV9U&#10;/wDBQz9m/wD4WR4O/wCE20eLOuaHH+9iH/LxB/F/wJa/LzTdRudHvrfULSUwXds6yxyj/lm619tj&#10;cDh+K8nlhK3uy6P+WcdpH7XlmNjmeFjP7Udz97/B2sjXtAtLw/61kAf2f+Kt0qDXzH+xH8Z4vij4&#10;G8rzR9rttouIj94SfxN/wKvpwMK/NsFOs6KhiY8tWHuyX96OjPybM8J9TxdSj06ehLRRRXpHmBRR&#10;RQB5v8XPg/ZfE2xguIJv7M8QWP73T9Vh+/E//wATXndh8bNc+HM8OkfFDRpofLfy49ftIt9tc/7T&#10;19GVT1DTbXU4DBeQRXUJ/wCWc0e8UAct4f8AFGh+K4PtGj61aanF/wBMZa1GhlWvPdb/AGW/BGpe&#10;dcWEF1ot3L/y1s5WX/x2siy/Z38S6EP+JP8AEzVoD6TRK60Aes+XL60eXL6145P8LfjNb/8AHt8R&#10;hN/11iqB/A3x5j5j8Z6dN9Y6APavLl9aPLl9a8V/4QX48t/zOenf9+qnh+GHxquP+Pj4iww/9cYq&#10;APY/Ll9aPJ/64/8AfyvLIvgt8QbyDGofFLUf+2MS1Vm/Zdvrz/j8+IuuTf8AfK0AetzNFB+8kmih&#10;i/66LXO33xI8IaX+7vPE1pDL/wBda5ax/ZQ8KqP+Jle6rqh/6bXTVt2H7NHw506bzYvD0Rl/6bSO&#10;39aAOf1j9pbwFpE/2e3vZdZm/wCodE1Zz/ED4i/EP9x4P8J/8IzaSf8AMV1f7/8AwCvZ9N8E6BpP&#10;/Hpo9pB/uxLW4q7aAPKfhj8CLHwXf/25rF7L4l8Uy/6zUbz5/LP+x/dr1eiigCrePKllM0AEkoRj&#10;GPVv4a/O74K/8FCfGa/taaz8NPixpkPh+G5uGsbKKL7ltPu/d72b+Flr9G6/PH/gqd+yhJ408Kw/&#10;FrwnEIPE3h/bJe+V8rywL/GMfxK22gD9DetLXyN/wTz/AGsbL9on4S2el6peA+NdChW31CKX5GlT&#10;+GVPX5etfXNABRRRQAUUUUAFFFFABRRRQAUUUUAFFFFABRRRQAUUUUAFFFFABRRRQAUUUUAFFFFA&#10;BRRRQAUUUUAFFFFABRRRQAUUUUAFFFeXfH/48aP+zp4BbxZrljqOpWCTpb+Vp0Xmy/N/F9KAPG/+&#10;Cgfx48UfC7wb4e8MeBJfsnjTxdqUWm2V1/zy3ferxTT/APgnP8ar2yhuNU+Oeow6hJ+9ufJkbZv/&#10;AIq8/wD2r/27Phr8efB2lz6HoHiuy8aeHr6LUtFu5bD5BMv8L/7LV6n4B/4K7eFJPC2nDxh4N8Q2&#10;viTZi8j06y3w7/7yZoAl8O/8E8vivoviPRb+4+Nmo3tpZX0VzJazSP8AvEVtzLX6Dqu2viPQf+Cr&#10;3wx8Q65pulp4a8VQyX11HbRyy2Py73bavevtxW3UALRRRQAUVznj3xzo/wANvB+qeKNevBZ6NpkD&#10;XNzMeyCvkP8A4eOX0NhL4wufhF4nh+Ff/LPxB9n+fZ083Z/doA+36KwPBPjLSfiB4W03xBod5He6&#10;VqUC3NtNEeqNVrxBr1h4W0O91fVLiKy0+yha4uJpfuxooyzUAatFfEb/APBRm/1X7b4n8M/CbxPr&#10;/wAMLAv9o8SRRffRfvSIn92vqr4V/FDQPjH4B0fxf4bu/tek6lCJYjn5k6blb/aWgDsqK8Y/af8A&#10;2l/DP7L/AMO5vEevyie6k/d2WlCTEt5J/dT+tdl8NfiJbfEH4XaL40ktzptpqVil88U3/LNCu6gD&#10;taK+ML7/AIKD33iTXNTk+HHwt8Q+OfCGjzvFqGt2cXySbfveT/er6F+BXx18L/tC+ALTxX4TuDNa&#10;S7op7WX5ZraRfvRuv8LUAelV8If8FgP+TdNA/wCw/b19318If8FgP+TdNA/7D9vQB9j/AAy/5Jz4&#10;U/7BVr/6KWuorl/hl/yTnwp/2CrX/wBFLXUUAFFFFABRRRQAUUUxyFG6gAoIz1r4n+JH/BTHwz4P&#10;8X3uhWHh+7vfsMzQyyzfJl1/u15747/4KkXN94Wvbfwx4ZNnrUqeXb3V3KNkf+1XqQyvFzjzRpns&#10;wybMKkeaNJn1z8d/2htN+EFrBpthZS+J/GupZi0rw1p3z3Fw/wDeb+7Gvc1xXwl/Z68Q+JfEUPxD&#10;+NN5DrXjHPmafosPzWOkJ/CqL/E3q1eE/sM/HLwPqHjxtL1WDUdf+Jet/vrnxTqEe/zf+mS/881X&#10;tjrX6Gg8VxVqFXDS5KseVnn18NWws+StG0hVXbXyLqDyftYftGRabJZGf4YfD25aSW6/g1HU/utA&#10;3+zH8jV6F+1p8YtS+HHgiy0TwvZf2n468VTf2ZpNh/Gd3yyS/wDbNW3V2HwE+EFj8Efhppnh23xP&#10;d/8AHxqF2fv3Ny/+skb/AD2rA5j0dQFG2nUUUAFFFFABRRRQB4F+1cP+Kd0z/rsa8X8I/GTX/AWl&#10;f2bpYAtd/mZ8r+9Xs/7Vpx4c0w/9NTVv9mjS7S/+G2+4tUlmN1J/rEx6V+M47CYnG8VVKWFrOlL2&#10;e6P13AYvD4PhmnVxVH2sOfY8n/4aY8Z/34v+/TUf8NMeM/78X/fpq+t/7D0z/nytv+/Yo/sPTP8A&#10;nytv+/Yr3f8AVzOf+hnP/wAB/wDtjx/9YMm/6Fi/8C/+1PkkftLeM/WL/v01VdU/aI8Zanpd5Zi8&#10;hh+0I0QlhAZ4v/sq9J/aG+KFxoV3ZfD34cadYan8Stc+SOIouzTYP4rmb+6vp71r/Cv4ReEv2X/h&#10;de3euamLyWNGv9c1/UT/AK6Xqz/N91ewX6VX+rec/wDQzn/4D/8AbC/1gye//IsX/gX/ANqfPXwu&#10;8e33wc8KjRNAhihi3tLcX13zNcSM25nd2qH4ieNtT+KuqaBP4jn8/T9Hn+0xaf8Act7iZfutL/eq&#10;l4p+KOh/HDVIfGHjiGbQPhVYz+b4Z8KxR7NR8T3S/dl2L8230XvXplj8JPG37U8EM/xBs/8AhAPh&#10;3G6m28IWnyXd7H/D9rf70bf7K0v9W85/6Gc//Af/ALYl8QZP/wBCxf8AgX/2pVH7S/i//lmYvK/5&#10;Z+VF8lJ/w0x4z7tF/wB+mr6p0XwVonh3R7TS9P02GCxto1iii2bsIvQc1f8A7D0z/nytv+/Yp/6t&#10;5z/0M5f+A/8A2xS4gyb/AKFi/wDAv/tT5H/4aY8Z/wB+L/v01H/DTHjP+/F/36avrf8AsPTP+fK2&#10;/wC/Yo/sPTP+fK2/79ip/wBXM5/6Gc//AAH/AO2H/rBk3/QsX/gX/wBqfJH/AA0x4z/vxf8AfpqP&#10;+GmPGf8Afi/79NX1v/Yemf8APlbf9+xR/Yemf8+Vt/37FH+rmc/9DOf/AID/APbB/rBk3/QsX/gX&#10;/wBqfJB/aY8ZgdYv+/RqK8/aK8XajYzWlwYfJkTy/wDVV9dnQ9NIx9itvr5YrI8Y6TYw+F9SZLOH&#10;P2dx/q19KxrcPZvCnKU8zdrP7P8A9sVTz/J5zjGOXK9/5v8A7U+aP2aP+SuD/rzlr7AX71fHv7NX&#10;/JWx/wBe0v8AOvsJfvVrwD/yJ/8At+X/ALaY8df8jVf4Y/qNXrUtRL1qWv0o/PgooooAKKKKACkZ&#10;d1LRQBHFEIhXA/GLXdd0LwpNJoEEN5qG/wD5bHb5Sf3q9BZttfG37RHizWLj9pHRdD0vWdRsrS20&#10;qW6vbSK232lz8v3d396gDCm8By/EieyvPGHm6ndxT/aY5YfkTYvzVk6lo9ss+s6ppfm/ZLp/Nk8n&#10;78j1n/D/AOO39raVe6f400yHwBLLO0WjafNL++udv/LX/dauE8WfETxVZaXqfh/wn/puq326Kz1W&#10;GP8Ac2X+y/8AeoAt+NvhXc/FXXPD95eand6ZpWmSebJFD9y5/wBmrHxy8N6Z8QfCtl8N5PFn/CP6&#10;hc7ZY4ofkmkT+7s/u10H7Nc3jO/8AaNH40g/4qCJ2i/ffIkkH/xVRfGj4eeCLfxvo3xP8QG8m1TT&#10;dltbww/J5f8At0ARfDXwPF8HvCumeG/tst79m/494rv/AF0n97ZTNI/Z48GeHb7xLqGl6NNe2muR&#10;t/aMV59yJ2+9Wv4++InhrwHof/CUeIIbv7JvWOyl8re8bt/6DUn/AAjcvxD0ObR49ZmstP1ix/d6&#10;hZy/PHu/v0Act+z3+zr4a+AHiqbXNH83U9Q1N/Kj/uRo38KV9R6PNczz3txcQ+Taf6q38n7/APtV&#10;478KfBMvw+0Pw/pdvey+ILu13Rf2hef3K9c1az1fQdD8vw35V74g8zzf33yQ/wC1/wACoA4X4zfH&#10;Kx+DMGmafZ6ZN4s8S6xOscelf8to0b7zP/s16VDp8WjaVDJZ+de/uPNktfN+eN2/5Zf8Bry/wX4H&#10;8S6v8adT8UeOPDMXlRWqxadqsMvz7/4l2V7F4TWW9vr2O8svsVpE/wDx9/xyf7NAFe1jttb0O9k/&#10;18Utr5Unnf8ALP8A6ZV5V8TvhLe2XwYg0f4KTWnhrxJ9r+0pKJdi793zNtrs7W10iXxVe3HhvU/t&#10;st1O39o6f/zz/wBpEras/DemX/nfZ5pofk/ef7/91KAOJl1D4g/CP4ETXmsaND4/+IFja+Zcxf8A&#10;P7/uU34V32mav4Oh8YXGjWmja3c2rRajaeUu+2f+7/s16kyy3Hk2ck323UJU8qOXzdlc34f0OLS9&#10;K/se4/fRRTt5n9+R/wC89AHlPjL4/f2bY6npdn4mtPDPjC+g+zaN/aPyJI7fdasv4OzeB/AfxU/s&#10;fxRqcM3x11O1WXXdQhk/c3P/ADz2fw1wf7TX7Oeh2+q/8JRrFlqPjnVbV/N061tNyeWm7dtfbT/i&#10;P8M/Evi+9+HXxM8MWWn+GfEEsa2Ou/2j9/7N91VXd/FtoA+z5tU+y30Ed5+++1fuo/8ApnXmf7QX&#10;jiXwH4A1O4t/DM3iCWXbbSaVp3+u2N8vmpt/irwf/hcHxZ8OftX6Z8O7fydT8Fana/6F+63/AHV+&#10;Zt/96vfvBeof8Tya8uPtf2u1naKOK8i/c/L9756APNvi78afhz8Evg74Z/4T/TLvU/tUEX9naVdx&#10;b5v911/vLXAeOP23JfBfinwN4X8N+E/I0rxMkVz9vvIvnjRv4UWvo7xF4L8NeMJ5/EGsQ2ms+U/+&#10;j2uoxK/l/wC5urYj8L6R4mg0z+0PD+kzfZf+PL90u+y/3P8AZoAvalp8X9uQyR+V5N0iy3F3D/yz&#10;T+7srwrxz+zhfeIPjdo3xb1TxXdf2fpCeXb2FpFvXf8A3Hr2vXtF1P8AsOb7HDDDqGxpbeLzfkk2&#10;/wB/+7Xxd4J+M3x9+Kv7QmgeH7eyi8P+EIrv/iY+TF50Py/eZ/7v+7QB9kzah/Y2lanJbwxWUt0n&#10;2mOWGL/V/wCz/vV4n8Jfih448XweINQ+IHh//hGYrWf7NpV15X/Hyn956+lNc0OV/O+xzWnlXX7r&#10;/wCyrj/FWg2Pi2eGzvIZfsmmTxS+VDL/AMfMy/d/4DQBi61oMWqWNl5c3k+V/rJZvkSTdXF2Nnqd&#10;vPDpdnZQ2Xh+W68q4/e/vq7rWtHvp76bWLzzptEsYGl/s+H7+/8A3KxfCviK58X+HP7Q1DRv7Gu5&#10;Z/8AR7Wb5PMhX+KgDQ8YeLP+Fc+B72Sz0ybWdVlf7NHaQ/fjT+Fv9rbWLJ4o1zwv8Mr3WPiBN+98&#10;jzbiXTot7/Zf4d/+1Wpo+rS3/napbwwzafau0UlpNLsf/e/3a1PEkltF4c/0yaGaK+/1lp9/5P4a&#10;APD/AIyfBzwr+1d8K/BmqR6nd6NpVj/pNv8A37lG/hevYvhT4NsfCngfTNH0eHydP0xPK/c/P5n+&#10;/V610mJrHRvL/wCPSL91+5i+SP8A4B/DU2oR22iedZ6fNNDaf+PyP/doAzfFkkTedbyf6bF/qo5Z&#10;v+Wf+/Wf9h+1f6Hbw+Tdxf8APn8/yU3WPEUWpQXt5HZeT/yyjtf+en+09cHZ/FzQ734m/wDCJ6f5&#10;0PiW2sWlk/gh2f3negDsvEUfgzx1qsOjyXtprOq6Ptuf7K83Zcxuv8VV/FXi7xA3jjRtDt9Gmm0S&#10;6tWub27hi3/Ztv3Vrxb4Jfs1f8ID8WtZ+Jesa/dazqGpSPHZRfc83dX0feahq9hYzXFnDNDqEsDR&#10;WUX/ADzf/nrQA3xZN9qsYbjS5v8AVQfvIv44/wDZ/wB6qeg2/wBogso9Pmlmu9n+q/g/3XryD4Xf&#10;C/xx4D8Y6zea54sl8TS6w/meV5WxI/8AZRKn8eeLPiN4P+LejaX4D0aabwp8suqy+V++3tQB69q1&#10;v/wkNj/ZeuQwzSyv5tva/wAfy1cbxhFoP/Evjhhh1XZ/o8V5L/rE/u/71XLPRdTaeGS4vf3v/Hz5&#10;vlb3/wCuX+zXlPxs/Z3l+P8ApXmf8JNd+GdV0y682OW0+/J/s0AewaHr323yZI7KWG7lj8q4im/v&#10;/wCx/s15j8Sv2xrb4PfE3RvAeoaZd3uq6xt8y6hj+SyRv4a7i6jufhz4c0y8vPNvdK0zTl+0ah9+&#10;b5f4tv8AerQ+Dnjr4c/tCQQ+LNH0b7bF/qpNQ1G22TR7f96gD1SSP7X4Vs/Ms4popdsklrL9yRKh&#10;8a6r4h00eGZPC+jRXtrLdLFexfc+zwfxMlaV9NHpcE0lxeedL/q4/wC5srnp/ir4W+HOl2UfiTxB&#10;Dpl1fTeVbyTf8tf9lP71AHps00UsFYHj/wAcab8MPBGqeJ9UWWXT9MgaWXyY977FouvEGkaXqtkJ&#10;9Zihmv0/0e1ll2faP9ypfGGhXPifRP7PF5FZ+a6+Z5sW9JE/iXa1ADPA3jWx8f8Ag7S/E+kebPp+&#10;p2qXNv53yPsatPSJJZx+/g8muZ8VfD5NSsdFt9M1I+H/AOzZlMYtPkR0/uba279b21v4bv7ZiKTb&#10;H9loA6KiqlvdifKZAmj/ANZHVugCN5BGPnp6tuoZd1C9KAPIP2n/APknP/b0lfKC19XftOnd8Of+&#10;3pK+UVoAWiiigAooooAWu8+CN9o+jeOP7U1ibyYbaDzLf/frg6yfFE18vhzU5NLhim1WKD93FNWt&#10;OHtZxh/MyW+VHSeIPE0nirXNT1SSb/j5nasmSO2in+0SeT5v+q83+OvJ4dN8eeKvCvhrVLO8i0Cb&#10;THaS487/AJaVuaD8XvCvxN86zt/tc13Yv/pEvlbEkmX+5X0GZZPiaUKlbA/vY0uaM0pSlye9yx5p&#10;fD73xHDlsIRnGGL93n3mox96Xfl/8lOo8TaLpnjXSrzw3eT/APH0n7yKGX59lSaNotj4N8OfY7OH&#10;/RbGD/VQxfPJt/8AZq87Xwfc6z8W7LXJNZu9M1WJP+PTyv8ARpIP7u/+9Xrjfvf+2tcmJn7DD0cP&#10;Cs5UpKM3D4eWf2v/ACX7R6E4ctWXP8UfdOP8B+IvD3xE87xJp+izQXcTtbfaryLZN8tbXiTVNIsL&#10;Ge31iaKGK+Roo/tf3JHqndeKtI0CCaOPyfNtZ1iktIfv/N/FsrF8ReFfEPijxVNp+sQ2mp/D+WBf&#10;Li/5eY5v9it40aNfF+2q3pUY+8ry97ljy+7CUvil7xlzS5f7xg2Pizw/8PJtM+G+qfvpdTTzI5Yf&#10;9TGjfw7q7bSfAfh7S57K8s7L/S7GP93L/H/u07/hX/h5P7M/4lnnf2Z/x7zTffjroF+SoxuPpTjH&#10;6pKcZS5vaXl7spa+9yx/miEFL7fyPJR42+0eI9TvLyG7+1xI8Ufhr/non96q/wAM/FWuav4qmjs/&#10;DN3o3h+5fzZPO/5Zv/dSpvip8Fbnxx4x/tzT9Tm0yaWD7NJLD9/f/wDE12Hw9XU7P+09L1TU5tTu&#10;9MdbaO78rZ5if+zV9HicTl/9m8+HtKcoRvB83ufZ937Mve/m94whGfP7434pfEy2+Fmhw6hcWU17&#10;5snlRxQ1a1yxvvEelWV5Hqf9jWvkLcyRf+y074ha5pHhzw5NeeILKW90/f8AvIYYt7/71O1Dw/pn&#10;jfQ9M+0ed/ZXlrLHF9x9n8O+vnKHsqWHo1vZuPvyvU+KMv7sYy+1E3lvI8/0XR/Cum+Mf7Q1zzpv&#10;EF9uijlhl322z/Yo0H4I6v8AD7xj/wAJBpeszazaRebL/ZV5L/er0yPwvpEVjDZx2UP2W1fzY/78&#10;f/A65n4sfFC2+G8GmR/vptV1OTyreKGLf/33XtUczx2YYr6tgbylVXI1P3oyjH+X+WPL/KZSpQhH&#10;nn9k1rzSYvGWlfaLiy/szW/9bHL/ABxuv8P+7XlOtfC34g+Pp9T8Qaheww63a/utO0/zP3Mif3nr&#10;3TT5pLrSrK4uP9bLAsskX+3XG2/gfxU/j+HXLzxZ9t0qL/mFeVs+T+FawyrNauBlW5KlOEo81ueM&#10;pf4oQl73xcv2h1Yc3LubXg2+lfQ7LS9Umhm8QWsH/Exih/5Z1raXpdtpf7uzh8mKV/NkirynWPAv&#10;hW38R6n4g0Pxn/Y3iv7V/pEvm70/65bK9E1qzttZ0ry9Q1P7F9l2+ZLDLs+evPx+Hpe1jOjUdp+8&#10;04Sjyy+L4ftR973TSD905X4gfDPXPGWuWVxb+JvsWk2z+b/Z8MVYOrW/xP1LxHpkn7nTNKi/dRxW&#10;nz+Wn/PV/wDar1S61zTLKx8yS9imii2xfufv1xfjj4mav4VvtMuNH8P3es6ffP8A6RL5X/Hun96v&#10;XyzH5hV9nh4Uac+VSjDnjGPL7vva+7Hm/wARlOEI+/zHM+AfDuppB4z8L3HiaW91CKdZY7r+OvWr&#10;e6/sHQ4ZLybyYrWD95LNXJ6X488BfbvtlvqcUN3fP5Xm/wC3WPrnhfxn/wAI5rNv4g8nWtK+1Lc2&#10;0UPyTSQfxf8AAttZYxTzPEc+Ll7KMnC6ceWUpe7GfJ7sY/ZHH93H3Cjoc114gsZtc+D95FZRfbmj&#10;1HSrz5Ekf+Jq6b4neCdc8c+FbK30u9/szxBaussf73Ykb/xVe+HPh3w14Z0r/il4fsVpffvZLSb/&#10;AF0f+/W14gt9YnsfL0O9istQ8xf3s3z/ACfxVnicy9lmUZ4SPKqU/cnUj7/L/LV/mKjD3Pf+12PM&#10;W8WanP448P8AhvxB4fm1PxBpieb/AGrZ/wCp/wB53r1bUtDsdcn8y4hinmi/1cv8cf8AwOqumx6n&#10;b65P9osovsnkL/xMP+W0j/xLs/u1yPxY0nU5YIbyPxbN4f0qJ18yKGLe8j7vu1yzlHGYujCjalpu&#10;pSlHml70uWMebl5v5Q+GPv8AvHoX73/rtLXmui+G7H4ja5qf/CSXsOsy6Zdf6FFD/wAuX+zXRXXi&#10;zWLDxxZaX/ZkX9iXVqv+l+b++jfb97ZXlen+JLbwb8VNZ8J6HZf6Jqb+bJd2ku+bf/eeu7J8BWqU&#10;sR7H3avs4zg1y/Dze/732fd+z8Uias+XlPRNO8QeIfFuq6nb2dlDpmn6POttJFN/y+pWwviK+tfG&#10;MOh2/h+KHT5YPNk1WH7n+7Wta2NtoNj5f/LKKPzZJZv/AEKprPUIr+x8yzm860l/5aw/cr5+piKU&#10;ubkorktyr4vi/ml/NL7XvG8VIy9B8M+H/DN/e/2PZRWV3cv5tx/fq1p/h2LRp5pI/wB95r+b+++e&#10;q91pP2XVZtU0+H/iYX22K5lm+5srndQ0/U/hvY3l5odnL4m1XU3/ANVNL8kf+1/srWkITxkv43NO&#10;fLHWXxf4pSlyxjH+8R7sfsnSeKfElj4P0O91jUJvJtLb/wAif7NO8M+IIvFGh2WqRw+TDcp/qv44&#10;65u++HX/AAsHwdBpfxA/0y78zzf9Dl2JF/s/7VdB4V8K6Z4K0OHS9L837JF/z2l3vRUhgaeE5OZy&#10;xHP/ANucn92Qe9KX90yby+/4Vf4c1nXPEGs3es6fG/mf6r57ZP7qVuabq1t4h8OQapZzeTaX0Hmx&#10;yzf8s65/xx4HvvHkGp6XJqf2Lw/fWqx+V5Xz7/71O0/wT/wivgD/AIRPR73/AJYeV9qu/v8A+9W8&#10;1hKuGjP2n+0Snr7vuRhy/a934oyD3oy/ulPwHqUWjaHe2dnqcviaWxuvKuLv/nnu/uVoXHiKxvbH&#10;+3Lf9zFE/lebN8j1g/D3w3pvg/wr4g0O3877X5nm3Ev/AD8/7SVraTo+meKPDk95cXsX9nxJ5V7F&#10;/BXg5ricJXrVOeo7S5Zc/L/27L3Y/wA0vhPqMDhp4aH1jl92L5f8XN73/pI3wb8bPCvi++/sePzr&#10;LVYn/wBVN/y8/wC5XolrN/Y0/mXEP73/AJ5f886y/Cfh/wANWf8AxOI9MtP7QiRYrOXylqr8ZF8Z&#10;6DPo15ocMN7d30i/aLSb+5/FXM5YfGZlHA4eLpRqqX8Wcfj+KUYy/l5f/kT5XFzpRjKE5c3L2/lM&#10;vS28VP4q1n+3J4ZtK+WXTrr+P/dq5daHLcT/ALvyYYpf+PiX/lt/u1tTWtzb+THcQ/vdn+q/gqrD&#10;NcvP5lvZQzRf6qT97/q6+uo4mOKnz8sIRhCMdOWMeb+aX/pR8liJVcJD/Z5e1nVfT+WMfdjD+8cr&#10;ceG4pfEdlJpdlD/oKfu5Zqua1cW2h31lqGqan+9lTyo7Sb5E3/3qz9F8Xy+IfH+taXJZS2Wn6Pa+&#10;bHqH/LGR/wCL/vmsnwHJbfFD7bca5pkt7Fpl00VlqH3Euf8AcSvVxMKs5e2xfuwpQje3vSlGd+X3&#10;pfzfaPWwWHnhqUaPN70u/wBn+Yx/jZb6Yn9meG7iGay0rU9slx/Z0W95P9n/AHa9C8F32mrpUOj6&#10;X9r8qxTyvNmi2Vy+ueLPD1r4/gjk1OLWdbi/df2f/BbJ/wDFV13iKPXLiCyj8L+VD5s6/aLub/ln&#10;D/FWePnKWBw2ErRceZSlzzlyx5vtS96PN8Pu/wDpJ6dP45TNo/NXrfgvw54a+KPgH+w7OCHTPFVj&#10;ulj/AOnivLLi3tooIfLm87yv9ZL/AM9Ho0vULnRtVh1DT5vJu7V/3ctfFuLiVQxEMTDno/CGoabf&#10;aNfT2eoQ/YruJ/KkiqCtHxF4m1Lxfqv9qapN513KnlfufkrN3VJ0i17r+yT/AMhvxB/1wT/0KvCq&#10;91/ZJ/5DfiD/AK4J/wChUAaX7Xf/ACCvD/8A19V88V9D/td/8grw/wD9fVfPFABRRRQAUUUUALXo&#10;HwOl0zTfFF7rmqXkVn/ZsDSW8Uv/AC0fbXn9ZWrxm5GIjg+tePnGYf2XgKuK7LT/ANJPZyfL/wC1&#10;cfSwkpcqk9X/AHfiMrxVcf8ACSeKtX1ab/WXs7SVjnR5EPmR10DWmxjJJWbc6qID8n7mv5WeIq15&#10;uW7Z/YFB+zpxo0fhijEvVlj/AOWP72uh8Aat59jNZ3H7mWJ65e/1UXPD/wCtrlbzXtS02+8yz/cy&#10;xf6uvteHMZPL8XGry+voeZxDkiz/AC2WE5uWXxJ/3onv1ONY/hPWP7b0OG8k/wCPv/lpWtmv6HpV&#10;YV4RrQ+GR/IWJoVcJWqYet8UHyv/ALdFooorU5gooooAKKKKACiiigAooooAKKKKACiiigAooooA&#10;KKKKACiiigAooooAKKKKACiiigAooooAuaRP5F7iT/Uy16NokOy3x615Yzbf3kf/ACyr1Dwtcf2x&#10;Yw3P+pr+cPFbJ3B082pbS92X+LofoXDmYfuZYGf2feR1lnJFJB89VpL3k1Lbx/uPLqnJDtNfzQlH&#10;mPqYRjzSNBbvdDU0LyedvrKjfbDWrpzbqznHlMqkOVGlGM1l6staUzYgrDvLysKKfMc2Hi5S5zB1&#10;KXd8lcrqEu010GqNx5iVwOtX/lf6yvrMHS5z7jAUecddahHFBXI65qUiwzGOo7zVs1yPiy6uXg/d&#10;zeTX2eDwd5pH3WEwfIzGl8beIPBuuWfiDR7wQ3ds/mx/9Nf9mvqEeMPDn7RPgKHxrps8Wj+JLFPL&#10;1OxmGzzH/wBn+9XxDqGrX0XnRyfvoq56z8S3OkT+ZZzTWUv/AExl+ST/AH6/pjhPBYqhRlCEeaPk&#10;ePxPwvh8/ox5pclWG0//AG2X90+xVbdTq4T4MePb74nn+xvscs/iCKP/AJYx/wCsT+9Xdsuz93J/&#10;rYv9ZX3jg4fGfy1mGXYnKsVLCYuPLOP/AID/AIoiV9Dfsk/8ePiT/ruv8q+ea+hv2Sf+PHxJ/wBd&#10;1/lUnmn0RRRRQAUUUUAFU7+9ttOspbi8ljhtY13ySy/dAq5WJ4t8M2vjLwxqmh32fsl/A1vIYvvb&#10;GoA+PPjv8Bv2Wfj7qt3rmqa/oml+IZf9bqFnfqjSbf7y7ttea+FP2Fv2T9Ev4bnVPiBa+ILWP/V2&#10;s2pqif8AjrV3kn/BIT4OyzTSG81f95I0n/HzXJ/En/gjp4LvvD0v/CF+JNR0jWY0byzdyb45X/hV&#10;6APuH4W634JvvDkOn+Bb3TrjSNNRbeOLTpFdIh6fLXb18Nf8Euj4HsPA3izRNB0e70bxdo98LLxF&#10;FNK0qSTJuVZV/wB756+5aACvnj9oD9iD4bftCaxFres2c2meJIk8uPVNOl8mX9K+h6KAPnP4BfsM&#10;fDX9n/Wv7e0uym1PxKd3/E11GUyzc+5r1v4q/DbSfi74A1rwdrYk/snV4fJuPK4fG4N/7LXY0UAc&#10;T8IPhXo/wX+HWjeDNB8w6VpaeXEZj85+bdzXi3xs/wCCffww+MviibxPLBeaB4juHzcahpMzQvJ+&#10;VfT9FAHh37Pn7Ifw6/Zu86fwxppl1m5TFxqt3JvuJRXonxG+GPhr4teFbvw94r0yHWNJuR+8hm/p&#10;6V1tFAHxKv8AwSi+Ep1PL3uuf2J53m/2L9tbyf8Ad+9X1l8PPhv4e+FPhWz8OeF9Ni0vRrUYitoh&#10;wK6iigArwD9lH/j++Kf/AGNM/wD6Cte/14B+yj/x/fFP/saZ/wD0FaAPf6KKKAPFf2vNSj0r4AeL&#10;rmToLRq/EskiAvX7Q/tttt/Zy8Vn/p3Nfi63+pP0r63hP48X6w/I/V+FVbBSfmz9sP2OdJ/sX9nf&#10;wnb+b52bfzN3+9XtSjBFeZfs12kdl8DvB0cfT7AlenNxivm8XLmr1JebPzTGT58TUl5skooormOM&#10;KKKKACiiigCtcQpcQNHJEJI5BhkNfjh+2t8C2+Cnxeu1s4fJ0DWN1zZ/+1Fr9lCR1r46/wCClPwt&#10;j8WfCSDxNbwvNqmhzZG3/ni33/8A0GvdybEvD4qMejPpMgxjwuNjDpP3WfI3/BP34jf8IP8AHyys&#10;ri78nT9Yja2kB7yfw1+v+Biv5/fCXiD/AIRjxPo+uR/8w+6iuv8Avlt1fvH4F8SReMfB+i63FxHf&#10;2sdyP+BLXTxBhPZYn6xH4Z/mj1+K6HLXp1v5kdFRRRXzJ8IFFFFABRRRQAUUUUAFFFFABRRRQAUU&#10;UUAFFFFABRRRQAUUUUAFU72wt9Ts57S7hWa1lRo5IpOVdW6irlRySCIb34oA/Gj4zeEvFX/BNz9r&#10;SHxx4ZgmPgDWJvM8qI70kgZv3kD/AN1t3zLX6X+PP2svBPw/+BVp8VrqaW98NXKReV9jG9y7/wAN&#10;fPP7QPx0/Z9/a9tfEvwbv/EA0zX7EvLZ6rdxeTbx3UfyjbK3yt127a/O+X45an4G+AXjH9n3xnBK&#10;0VtffadKusf6oru4/wB1vvCgD9vfgT8adD/aB+G2meNfDizRaZfb1SO6j2OHU4avRa+Rf+CWDbv2&#10;M/Cn/Xzdf+ja+uqACiiigAooooAKKKKACiiigAooooAKKKKACiiigAooooAKKKKACiiigAooooAK&#10;KKKACiiigAooooAKKKKACiiigArlviJrWh+GfB2pax4jijl0Wwj+03PnR+YsaL/Ftrqaz9T0y01m&#10;wnsL+CK7tLpGjlhlG5ZE/umgD4M+MP8AwUI+DPhm38JyeCLPQ9a+3ajFFqPm2K/6Nat95vu16TJ+&#10;21+zCn/MU0j/AMAV/wAK8r/bK/ZW/Z4+FPhzQPEmuaNd+GdKtdVW5uJdHtvO+0/9MHX+FWra+Fvg&#10;/wDYv+Mmn2V3odnocM90/lR2F3J5Nxn+7sagDA+PH7fvw60u98G6X8I7LSfEGt6nqsEVx/oK/u03&#10;Kv8Ad+981foTZvJJZQvKPKlKKXrx3wJ+yD8Hvh9rcOsaB4M063v4x+7m8vfg/wB6vbKACiiigD4Z&#10;/wCCs/iK+074I+FNGt5/KtNc8QwWV4B/y0j+9tr6k1XwVpGvfBGbwxcWkR0m50T7KYf4NnkV4D/w&#10;U0+FepfEP4AxarpcMlxd+FdRi1f7LCPnkRW+bb77a2dW/bZ+GFr+zPP4w0/xZp011Hov7vSvNX7S&#10;Z/L2+X5X3t26gDG/4Jia5Jd/s5nRG5i0PVLqxt8/881lbbT/APgqV4jvvDv7IfiA6fNLBLdXVvbS&#10;GLujN8y1Y/YU0uL4N/smQ+JvFkMmgy3zz65qBu/l8tJG3Kf++cUftpaJbftS/sY6/ceA7yHWojGm&#10;pW0kIyLjyvmZV/2qAPY/gN4Z0yy/Z98G6NBZwwafLoNvG9rDH8nzRLu/9Cr5a/4J+fEG2+Hng74y&#10;WWsXkVn4U8K+ILyWP+5bJu+ZVr0f4GftjfDAfsw6Lrl54mtdMl0PR0tr3S7uZUu4poItrJs67ty8&#10;V4H8Bf2XvEn7QH7L/iyeDWrvwZF458Qy6x5M0Xzywbt0e/8A2WoA4b9obTdR/aQ+BXxK+P3jHR5r&#10;LSbZFtvBOnzbkMcG7a1y6f8ATT/2WvoXx94nvvDP/BLSHU9Pnkhux4Wij82LqN3yt/WvLf2yfgx8&#10;Zvh1+yp4l/4SD4sWmseFbGCC2/saHTFh8xN6qq79td38PPgh47+In/BP288Pap4si8QR6z4aSXRr&#10;QWqxfZtqbljL/wAXSgD3T9hHQrLSP2RvhzDb2cMP2nS1luBEP9Y7M25mrxj9hyf/AIRr9pj4/wDg&#10;/T/3Oi2usfaYrWL7kUjbd1bn7En7Tnw+039mDQNI1zxDaaBrXhC0aw1XT9RkWGaJ4y38LfpWV/wT&#10;2sJPHnjf4vfGBLK6s9J8T6ww0vz49n2mBf8Alon+zQB9x1+ZX/BV79oDwZ4l8HQ/Dez1LzvFema3&#10;bS3Np5f8FfprX54/8FcfAHhvTvg9pviS20e0g8QXWvW0cmoRRYlkH+01AH3N8Mv+Sc+FP+wVa/8A&#10;opa6iuX+GX/JOfCn/YKtf/RS11FABRRRQAUUUUAFFFFAHi3i/wDZN+F3jLXLvW9U8KWc9/cfPLKR&#10;tJNflL8L/Cek61+0xZ+G7yz87Q5teltfsv8AseayqtftzcsFikHqjYr8XPg45P7XdivYeJZ//RrV&#10;9fktapKFbmk/dWn4n3fD1erKniOaT92On4n6q/D39mr4efDDW/7X8O+G7fT9QKeX5qgk4/OvRdW1&#10;O10PTLvUL2YW9pawtNLLIeERRlmq/wDeHWvlj9qXxZqfxL8Y6B8DfChPnaw63PiHUIT/AMg6xX5m&#10;V/8Arp92vlJVZ1Zc85XPiKtWdZ81WV35lf8AZ1sL79oH4p6z8a9es5YNFtnfTfClpN/zwX5WvE/6&#10;6f8AstfWdY3hXwxpvgvw5p2h6RB9j0uwgW3t4R/yzRegrZrMzCiiigAooooAKKKKAPBP2r/+Ra0z&#10;/ru9a37LH/JNP+3qX/2Wsn9q/wD5FrTP+u71rfssf8k0/wC3qX/2WvzCh/yWNT/r3/8AIn6TV/5J&#10;CH/Xz/5I9lrwv9oj9otPha2m+FPDFl/wkvxK10+VpWiQ/wDLP/pvL/djX9at/tIftEWHwQ8Nw2+n&#10;2517xrq8n2XRdAtPnmuZm/i2/wB1fvGvEvBVl4f/AGRtC1T4n/GbxBFr3xa1yNrm4SH55o0/59rZ&#10;PvbV71+nn5sez/Bj4RWHwH8L6x4m8WazHqfiu/Vr3XfEF3+exP7sa9AtfG3xF+JnxF/b3+LMOgfD&#10;vQJJvhJo8n73UNR3Q217Mrf63d/Ft7L3rtPAuqfED/go7qkOoa5ZXngj4C2z/wDIPhkZLnXnVvl3&#10;v/zz9dtfdPhTwnpHgbQrTR9D06DTNOtUWOO2tYwiCgDyH4Q/sp6B4B1aHxPr8v8AwlfjTy1i/tG7&#10;jHlWyL91YYvux7f7w5r3miigAooooAKKKKACiiigCMdTWF43/wCRQ1j/AK9n/lW6OprC8b/8ihrH&#10;/Xs/8q4sZ/Aqej/I6MN/Hp+qPlr9mn/krY/69pf/AEKvsIHNfHv7NP8AyVsf9e0v/oVfYQGK+E4B&#10;/wCRP/2/L9D7vjr/AJGq/wAMf1EXrUtRL1qWv0g/PAooooAKKKRulAC0Uituo3UAU7+7+xjzJP8A&#10;VV4P4o0/xV4lg8QeZplppksW77FL5m/zE/3/AOGvbdWt4tWgmt/N5j/eV8V/8If8QfgV4x8ZeNPF&#10;nia78ZaJqbt9n0+GJtlun8K7KAPF/wBpH9kfxV8ddc8P65b6/DZ/ZoFtvN/55v8Axf8AAa9b+Evw&#10;zufg34Vh8L3l7DrMttt8zUP96vI/jV+0l8WPCvinTNQ8N+Gov+FdawkX/Ev8r/SN/wDF/tV9FaH8&#10;RtD8b6H/AKHN/wATXYv221mi/wCPZ/7r0AeAftI/HXV/gN440bR9L02XxLqGp/8AHlaxf8s0/wBj&#10;+9XoPxa8VeJdb+HMNx4bsoofGFrtluLXUYt6bPvbdn8TV23jTR9D1z+xrySGGbW7H97Hd/8APs/9&#10;1HrH8QafLo0/9oR6n+9/6fPneR6APL4/FF948+GX9seIPDPnS7P9N0+b5EknX7uxKz/hD+1N/wAJ&#10;lff8IveeDLvwnqsqeV5s1syJsX7vz123jCT/AIRzwdNqmsTedLEn2m48n+//ALFZ/gH44aH8SfDn&#10;/CYSQxWWlWKfvPtkWx/l/i30Adl8SrP4np4AhuPhv9k/tvz1itorv+5/E1VfhLrXxd8W+HLKP4kQ&#10;w+H9VsbpovNh/wCXmui+Gvx68IfFKDTP+EP1mLU5Yp/3dr9yaP8AvfJXqGreEf7U1XTNU/tPyZYp&#10;2l+yffS5T+KgDoLP7do1jDHJe+dFL/yy/wB6t5dLtpb6GSObzrvZ5X+xXNzeINMn1yy8v99/yyji&#10;h+/H/e3/AOzWDrHxi8IaD4/svh3eXv8AxUupv9psoofk8xKAKPhX9nfQ/CnxU1P4kW97qMOt3262&#10;ktZpf3Oz/crsr7T4tGsfscn7nT4p/wDW/wAe+tbUr6Wwg/4mEE38Pl/x+ZXKzfFjTNU1z+z5NMmm&#10;u7X91cedFvT/AHqALklvE3+ked/xKov+eP35P+mtQ2OraZ4XsZpLz9z9qfyreWaX/V/771qSLLcT&#10;2Wn3Fl5OlSp5vmwy/P8A7teO/H79n2X42eFdF0fUPE03hmWKfzY/scuzzE/hoA9Yur6VoL2TT/sk&#10;13FB5Uks3+1/cr5n0vUNc+I3iP8A4Qe41O08P+MLG6+3XFrN++8yBfut/s17FHpcvg/wro2h3l79&#10;tu7ZFijl+49zt+7/AL1cf8E/hv4l0afU/EHjzwzDZeK4r5vs/iCGXe9zas3yq/8AwGgDk/jh4Jvp&#10;fGPgDxhHqf8Awj+ieFPN/tG7+48jt91U/wB6voLx3Dq+r/Dmz1TwvDDPd31r9pt5f4N7L8rP/s1H&#10;8QtS8PaH4V1PxB8QIYZ/Clrtlk8mLzk/4HFXUaDr1t4j8AaZrGh/6FpV8n+jxTfJ+5/h+T/2WgD4&#10;Q0f9pP44f8L90D4ceIPCdn/aGz/TZbSPfbyJt3bk/hWvq9fKi0r+1Ly9i8P3dy7W3+t+Tf8A3qo6&#10;94i8GaX44/su81O0/wCEglg823tIfku5N39x/vba8q/bB+CPjz4yfDLTNH8Dzf2bqttdfabi0ml2&#10;PIn8Pz0AYOs+P/iV+zVrej+H7i0l+Itr4l1HzRfxf8u8Lfwf7td7q3w11fwvfXuofBv9xrep30Vz&#10;rulXcu/zIG+8yf3VrqPh74d/4RLwB4T8L+INT87xLa2K/aLub995f/A/7tcLdfBXxKnx+svihofi&#10;a7hisf8ARtV0XzW8mS1/2KAPoxr7+yIP7Pk0zydQl2+X/Gn+1UmsLfWs80kcMP8AaEqLLHL/AASf&#10;/E1zN1Dba3/xOJL27/6d9Ph+T5/7rvVrxp8SNN8G+B7zxBrF59iurb/Ro/3e9N7fwvQBet7i28L6&#10;5Z2+sXn+i3Mfmyfx/P8A3a890PS/HHiPXPFlx4ggtIbSJ2/sKL7nmQN95v8AgNUfgn+0t4H+O1jq&#10;f9h6ZNrOoaPdLFJLNFsTf/eR/wC7XpnxEsZfF/hyfT/7f/szUL61lispYYvntv8AaoA+T/2jP2df&#10;GfxNn0a38P8AjKXQNJij8q9+ybt8j/8AAaf4V8a+Jfhh8RfCfwo1DRpfE2lfYk/4qmaJv3b/AO3X&#10;q+i6TqejfDmy8P3GpzXuq2Lr/wATDytjyf8ATWobNb5b6bT7ybybu6/495fv+Yn8VAHaSXF94fgm&#10;t/8Aj9i3rc/uf+WlYutahLrmqw3EkPkxef8AvPJ+/G9Zem332WeaPzruaWL975s3/Lyn+5XL3lxc&#10;65fXtvJDNZWmp3X7uWGX54/9qgCjofxS0PVPiN4g0PS9Mu/N/wBV/pkWxI67TT7PSPPmvPJ0/wDt&#10;vZ5Vxd+UvnbP7v8Au15N8ePH198KL7w1Z6XoH9vzam6x6jqFpF88af3neu3+z20GlQ3lnNF9r+X/&#10;AH5N38NAHZQ695UE1v8AYoZpYtv2eWH50j/+JqOH4oaRF4jm0ezvP7T1XyPNvYv+fb/Z/wBmqugt&#10;9l0O9uJJvJu5f3scX/PR6k8O+H9M8Oedqn9mWk3iC6/e3l1D9+R/4d/+7QBY1LUotc8m8s/N0zUI&#10;v9XF/HWto819on7vzpZruV/9Il/56bq0tDtbbWZ5ri88r+0Jdvmfuvkj3f3Kp3U1zod9e2d5D5MV&#10;t/rLr/Y/h2UAaF1axaX9tuI73zoov+WX8e//ANmrnfhj4k8Q399qdx4ghtNGu7mdoo4v4JIP4Zf9&#10;6tiO8sdX/wBX+58qDzfN/jk/4BXP2MMt7P8A2h9i+2+b/wAtZvk+zUAbS/C/zdc/tj+2ZptEl/1m&#10;nzfOkn+1/u16BovhfSL/AEqazs7KLwz5sDf8enyJ/vVyug3Fzq999n87yYooPKjl/gkroPBOl32n&#10;T3v9sf8AEzi+aKOWH/ln/s7KAPB/FHxS8Q/s9+AL2PxhN/wmct07fZ/7O+eaODd/cr3rw34J8GfF&#10;XwB4S1TXNG+2wxbb7TotRi/fWz1VuPBOh6tff2x9i87UPIaK386L/wAd2Vzv7LFp4z0/SfE2keMd&#10;ah1+/tdR/wBHiij8l7KBvur/ALVAHpPiP4KeFvG3xG8P+NNQspZ9V8PQtFp+Zf3IDf7NcH8bfC+k&#10;ftH39l4W8N/Ev/hH9f8AD18t1e2umy/vdi/wule3R+IbFdVGmSTxfawnQVxnhT4HeCPAfj7xB430&#10;jS1s9c1hP9Nv89aAOyk0q5h8PRWcU4mu4oUjjll/vr/FVSKDWh9ie7mhEQjxcY/v/wB6qnhn4g+H&#10;vHtpfHw5qtrrIsnaK4FpL80ci/wtXHfEnV9c8PnTdUs5TrGoRT/vNAil2PKjNt/8d+9QBu6wb3wq&#10;Yby3/fzSSf8AfxK7fTbz7fZwz48nI/1dYLyxmKKygWKW/Cea9rNL89vu/wDZa52Hxt/wiuqfZ9X4&#10;Mr8TRf8ALSgD0tlp9VrO8jvreKeLmOQcVZoA8f8A2n/+Sc/9vSV8oLX1f+0//wAk5/7ekr5QWgBa&#10;KKKACiiigCW1sbnV76y0+z/fXdy6xxxVd/bNufDXw/sfCfh+31P/AIR/Wvl8y7hi3/aX/wCeb1p/&#10;DzxfF4E8R/2xJpn9p+WjeX/0z/2q4TxVqOh/F69vNT1eCHWZfP8AM82WL/VP/sV6uVzhSxUcRWi5&#10;Qg9bcsv8Pxe6YVvejyc3LKRZ8N2P9s2P9n6xP+6lj8rzYf8AlolQ6L8O/D3w787S/D8P7rzPNklm&#10;+/I9R3R8+x0zT9H8nU4rqf7Neyw3Ox7JP71ee3WoeOPC994g8P8AhPTJtZi0K9XzJdRl/fXMLfe2&#10;O1brDVswryhCsoc3v+z5owhKMZcnNL/DKXux/vcxx4WpGHNCF+WPNF3jze9zc3xHoWma9F4hn1Oz&#10;jhmhii/dSSzRbP8Aviuf+GvhDxB4U/tOTWNT+2faZ/Nt4vv+UlSeDb7U/Fuu/wDCQSQy6Zp+zyv7&#10;P/261tN8baHq/iPU9Dt73/ibWO3zLSb7/wA39yuPC1sXHDV8PRjzQlyyn7vN8MvdlzfZ+I9fFUaU&#10;a0Z8vLK38383xROTvvhvpEHxN/4SS31PyfEF0n/IPml+ST/arW8ZQ+L9O8OQ2fhub7b4lud372aL&#10;5KxfiN4DuZ/H+jeNLfWYdGitUaK4lvPuf7NVfDdv498R332fUL3ydE+1NLJdw/fuU/h2V9bGcsTR&#10;w+Lq4iE40oRuqkf5eb3Ph97l/lOH4eaHL8XY7DwG3iWXwdDH4ohisvEEX+slh+dJP9quf8TX1j8O&#10;/FVl4g1i91HU7u+T7DHFZ7nhj/2nSuu8TeIv+EV0r7RHZTan/wBMofv1X8L69Y/EPw5NcfY5ofvR&#10;SRTRbHjrxaFSrGVTHTp8tGb5Wocsfi+zH4pRiW4/Y+0V9L1iXxH4jm+x/v8ASooP+QrDL8kj/wB3&#10;ZU2n6L9g8R3viC41PyYpU8qSKb5E/wB6qseoeH/hV4Omk/1OiWr/AOts/n+eq/jDTdD+LHgCH/ic&#10;/YtJvv3tvd+bs8z/AGaOSMq/uRcMPJ8nPy83u/8AyX2uUr7P946i3hiv7H95/psX/Tb7lXFWvPfg&#10;/wDETQ/FGlf8I/b+dDrej7opLWb532L/ABbv4q0vHmranDqujaPo+pxaZd33/L1N8/8A45XNUyzE&#10;U8dLA1vclHmlr7vu8vNzf+AgpxlDnN7xJrUXhzQ5tQk8nyov+e3yJWTrXhHQ/ihpWmXGqQ+d5TrL&#10;bywy/wCrf/f/ALtTXEemeN7HU/Dck3227tkWO9/dfJv/AL1WPBuoaZf6H9n0fzfsmmP9h/fRbPnW&#10;iPNg6PPR541oPde77so+7/4EHxS/unM6z8YdI8F65Z6H4gE1nLcv5dvL5Xyf991m/GT4qaZ4c0O9&#10;0uOa7h1WXbLZSw/ck/3H/irpNU0W28f65eaX4k8Pw/2fYp/oWoTf32rlV8H23ivwre6HqE0V7quh&#10;z/8AEulm+Ty//iq+gwlLKuajiK0XGUOXnSlzRlzfDKMve/7ejIwk5/AbXgT4a6Hb+T4ovLPzvEGp&#10;wL9t877m/wDvbP71VdYj3fE2HS7zRvttpqdl5Ul15mxP++K7zQ7W+tdDsrfUP32oRJ+8rLm0O+n8&#10;cf2xJ5U2n21j5VtF/HvryqWY1ZYqtWrVOb3JRT5pf9uxia8keWJ5z8Qvhr/wh+lWV5o/nT6fYv5u&#10;oyzS/P8A71Xv2eV1N9K1OS41O71PT7p/NtvtkWzy0/u1I3x00jWZ5vDcmmTf8JLdI3/EvvPub/4a&#10;wfD+j/Eu78AWUmj/APEs1WKdori1u/8Alom7+D+7X1koY7EZfLCZpKFKUpxtOpL7MuaXN1ly80fi&#10;j7vwmHNGMuej73oXvHWl+GtX8f6N4Ht9FtIZtjX32qH78f8Ae+Su4sW/4VF4OmuNY1OXU4rV/N83&#10;yt7xp/CtZOm2/hrwl44spNQspofEtzAsUmoTfPDI/wDEu+tzS9H8VRarN/bGs6dqeiSu3l2n2b59&#10;leDja0KtGjh5yfsYKMnz/FOXM+aUJe9ymsI8v+Iq/D9fD15pWp+MPD8N3/xM0aW4+2f7P/oK1D4J&#10;+IUnia++x3GmTQy72/e/8sdn8Pz1qeNPBsvjDQ/7Hs9T/wCEftP+Wnk/3P4lrP8Ahv4R1zwNYzaP&#10;cXsN54ai/wCPL/ntH/vv/FXJOeExOHxFacuarJ+4pylzRhH3Y+98Mv8AD/LEr3oyjA7JvM8j93B5&#10;0v8Ayziryndq/wAcND8QeG9UspvCX9mXS/6X9/zNrfwVN8Vde8etBe6f4X0bybSLbL/aHm/PJ/sp&#10;Wl8J/ilF8RPtul/2ZLpmoaYn+mxTff3114TBYrL8vlmlKMJzi4yTUoylS+H3pR5vtc3KS5xqT5Dp&#10;JtQ0jw5faZZ6hew/2rKi21v5335KNQ8K2sUGp3Gj2VppniC6Roo9Q8r599UfGHgmLXp4NUs/Kh8S&#10;2qeVZahN86W3+1srW8MabfaNpUNvqmp/2zdxf6y7+55leDN0qeHjWo1Hz/bg/tfa/wAPL/iN+pi/&#10;D/wXrGg+AP7H8UXv9py+Y3mS/wDPTdXQW9rY+HrDy4/KstPi/wCAJHXL+H/Bdzo3j/U9YuPFn9px&#10;XX+r0Xzf+Pb/AIBV74meH7nxV4HvdLt/9bL/AORP9muzE8uLx0YTrLkquMm1GUIxlL4vdl/KRH3Y&#10;fD8JpXGsRX/n6fp97FDqssDSx/x+X/db/drN+Guj+IdB8Of8VJe/bdQlnb97D9zZWD4P0vU7DVfs&#10;cejfYpfsqxR6/NLveTb/AMsqrx2PxC/4SO98SW80M1ps8qPw/N/y0f8Avb66fq0fZVsJCpTjGXLK&#10;8+XmlL7MYyjzcsZf/tGfN73Oal9o/i648VXt5HNDNp8W3+yovN2fP/y0312F019/ZXmW8P8AxMNn&#10;7uL+DfRYzSvpUMl5D9ju9nm3EX/PN6z/AAvHfJY3smoanaaz5s7fZ5bT7kaf3f8AeryK1WVePPPk&#10;9zljpH4v/Afd+zzGijy/9vB4PbxDcaV/xVEMMOq7/wDlj9zZXM69Hqes+I5tQs5vJtNHfy7yL/no&#10;n+5/ervsfhWX4f0WXRoL37RN9tu7mfzZJa5frMvrHtoRUebovh5f5eX3jqgoxhLv0MXRbq21zwbZ&#10;fZ5poftUjRRy3cWyaT/ZrJ+KXhPU38Dz6X4T/cRS/wDH7F/z0T+KpvH2uRXn2LT9Lh+23djdLLcR&#10;Qxf6tP8Af/vV6NDeaZdWPmRwy+dKn+t835KwxkZ0MV9Z9i/ecZJOMZe7zc0ZS5uX3T0sJjJ4alTh&#10;zc0Lyuvs/wAv/pPwnnfwb+IUXiDw5ZaP/Zl3Dd2P7r+0LuLYny/wpXqVn+/1z7ZcTfbZrZP3cv8A&#10;BHWLdWeuS2MEmh2UM3lTr5nnfImz+KtzxJdWMX2KTyfsdpL/AMsof7/8VZ4/EYXMMXz4T3edS0Uu&#10;aXN9r+9Hm974T5Wv/s3NR5fierf2Y/17pzun+ItX1zxH9n/szydKl3f8TD/b/u7K811aO+vPH+p3&#10;Gqan/wAIz4fsf+WU3yJc/wC0lexa9q1t5H2y3/4lmlWKfvK4/wAUeHND+J9lpn9of8TPSon83yof&#10;+WlfWZVmEIVf4fJSmoxb5eaUftfa93mkeDHDcvNWnHllBSlyKXvf3Y/+AlrR5ra/0Ob+z/32lXSf&#10;9/Ko2OvWOh2P9j28P2L7NA3lxQ1Y1S+tvB8EPlw/YtEij8qytYYvn31mrodtpc8GoW/2u9u77/Vx&#10;Tf8ALP8A+JohDCy5vbX5JPmh/elH+aXw838x7UHXlGM4fF1ueW6Hpcvhe+m1y8/s6y1C6dpY/OiV&#10;5v8AeevQNNt9T8Za5DcSaz5NpFB+8is/+WlV/GHhPw1q/wDaclxN52qxR/6qGXf5f/AKuaLqV9o1&#10;jDp+n6ZFDquz/VeV/q/+mrv/ABV9Vjcb9epRxGEjy1bcvvxjHlj/AHeb7P8AeCKjTjyVpaHcM1tp&#10;1jDHJN5MMX+r86nW9x9qg8yP/VVwsPhv+1NV/wCKs8QQ3uof8u8Nn+5Su6t7eKyght4/9VFXwWPw&#10;9Khy/vHOcveb5Zcv/bspe9I68NzfBCKjCPQdN/qP3dem+IPBGkav8LNM8T+HIZfNtv3eoRfx7681&#10;rv8A4YfELTfCHh3xLo+sGWaG+T/R4fV68g7Dz9W3V7t+yT/yG/EH/XBP/Qq8Hhj8qDy694/ZJ/5D&#10;fiD/AK4J/wChUAaX7Xf/ACCvD/8A19V88V9D/td/8grw/wD9fVfPFABRRRQAUUUUAS2NjLq99Zaf&#10;b/vpbmdYq7v43eENI8Katpmn6bD5N1Far9slH3ZKq/CPXbXwn4in1e4037X5aN9nI/5ZPWb471W4&#10;13Vprq4P7y5fzK/GuPuIcNTof2TRlzVG/f8A7vL/AO3H6XwZltf63HHTjyws7f3uY4C+mklrLmtI&#10;5a6WSyjSq1xBHF/11r8Op1VH4T+hKdaMfgOdOhxN+8rPvvCttf8A7yui+zSSfu6g1GFLGzrvhXmp&#10;e5I7VWlzfEM8I3Ftp082nxzRf9cq6zFeSeFraO98YQeZ/wAsv3teu5xX9J8JVqlXLIwq/ZfKmfzb&#10;4gYOjhM456PxTUZP/EJRRRX2h+ahRRRQAUUUUAFFFFABRRRQAUUUUAFFFFABRRRQAUUUUAFFFFAB&#10;RRRQAUUUUAFFFFABRRRQAnl+b+7r0vwndfZtPij/AOWUVeZg4GTWppmvSRYiToa/nLxQxUsXXp5f&#10;CXuw95r+8/8A7U/V+E8pdbCVMXOPxPR/3Ueq3etxr/q6pm780+ZXM2t5I3+srQjuq/nz6t7M+t+q&#10;KkbUVxu/1daFveSR1i26761LUyLXHUjE4q0EaZvJGHSsC7uN33K1mjkasG6t5I5i9Z0YxuZ4aMbm&#10;deNkV5t4iuPPnr0TXG8i3ry/VpMmvrMtXvc59vlUOaXOc3qVx5H+rrg/FGvRRedH/wAta7DXrqO1&#10;gm8z/W14/rlx9onmr9UyPBRxVaPPsff0V7pzetXUks/mVhg5FaGoNsrPNf2VwdhoR5YcpzY98sDt&#10;vg/8VtX+DPjay8RaSMyRfu7iE/8ALVP4lr7u+JFrpvjDw9o/xK8Of8gbV0T7RF/zzmr8287SG7V7&#10;n+z5441O4M/hy51S7OlRp5tvYf8ALKv0ji3IqVfBSx1H3XSWv96J+CcXZdHE0Prn24f+knt1fQ37&#10;JP8Ax4+JP+u6/wAq+ea+hv2Sf+PHxJ/13X+Vfhp+NH0RRRRQAUUUUAFYPjTxGPCPhTU9bFnLe/YY&#10;Gm+zQ/fk2/wit6sHxn4hTwl4U1PWJLSa9jsoGlNtCNzyf7NAHwe3/BVfV0nmj/4Ud4o/dOw/1bf/&#10;ABNUdW/4Kq+KZ7GWLR/gd4hF/IjeWZ43Kb/+ArS3H/BWzwFZ6pNp8nw61aHUInaP7L9mXzv++dtT&#10;3n/BWrwRopik1D4aa3pn/POWe3Cf+y0Adt/wTJ+DHi/wL4V8Z+NvGdqdN1XxlqP24WEo2vGMt97/&#10;AL6r7er88IP+Cw/hCaDzI/A2uTRH/VyxR/Ia+nP2WP2o9N/ah8K3us6fo13owtZvKMN2OTQB7nRR&#10;RQAUUUUAFFFFABRRRQAUUUUAFeAfso/8f3xT/wCxpn/9BWvf68A/ZR/4/vin/wBjTP8A+grQB7/R&#10;RRQB8xf8FBL02v7Pmpos3kmR1Gfxr8fpB+5Nfq5/wUzvo7f4Fw25m8qSW+THvX5YaPb/AGrU7RI4&#10;vO8yZP3X/Aq+44XS9hXn3l/6TE/XuG1y5dH/ALeP3d+EcEVr8LPCcca+XGNLt+PT90tdj2rnvAkP&#10;2fwRoEePL2WUAx/wBa6HtXxM/jkfktX45eo+iiipMwooooAKKKKAGgcGuS+KPhMeOvh7r+gcA39j&#10;Lbpn+8ynb+tdWTtxS9ciqT5XzDhJwkpH8+2uaJN4e1zU9KuP9dYzvbSf8BbbX6s/8E6Pin/wnPwS&#10;h0i91IXus6RM0UsXeOH/AJZ18Lftw/DofD39oHX/ALPF5VpqmL6PH99vvV23/BN/4lP4L+Nkmgye&#10;VHY+IYTG8kvZ4gzL/M1+gYtxzPKo4iPbm/zP13OKKzDLPbQ6LmP1mooor89PyEKKKKACiiigAooo&#10;oAKKKKACiiigAooooAKKKKACiiigAooooAKRl3UtFAHxD+0r/wAEufh98ar7UfEfhyabwn4run82&#10;SWH/AI9pH/65fw1+Xf7Rn7IHxd+CWtTT+LNHvNZtAmRrNpuuYyi9Gd+dv/Aq/oirP1fSLHXbGew1&#10;C0ivLO4Ty5Ypo9ySJ/dNAHxt/wAEk9bF/wDsoWNl/wA+V9OP++mr7ZriPh38I/CvwoGox+FtLj0a&#10;1vpPNktYPkhD/wCyv8NdvQAUUUUAFFFFABRRRQAUUUUAFFFFABRRRQAUUUUAFFFFABRRRQAUUUUA&#10;FFFFABRRRQAUUUUAFFFFABRRRQAUUUUAFFFFAHI/EW88GWXh4nxvNpMOi7uf7YMfk/8Aj/FfnH8f&#10;9Z/Yn1zxRNLDZX954rk/1EXhCJ1HmL91vk+WvtP9rn9lyw/ar+GX/CL3mpS6Ncwz/aba6i+ZEf8A&#10;20/ir4+0D9jP48fsn29p/wAK0h8E+OIUfzJbvVrKOG5i/wCBv/DQB5d+z3qP7R9n8WoY/hpZeJ/+&#10;EKluoI7j/hLgz/ud/wC8/wBZ/s1+xC9K/Pbw9/wVNGh/FHTfAHxA8DjS9WknisrjUNNvkuLcSM21&#10;SMfw7jX6Eq26gBaKKKAK1xaxXkEsM8QmikGHjk5UivBI/wBgz4KR/EX/AITQeDLT+1t/m+V/y7b/&#10;AO95X3a+hKKAMTxD4T0vxX4WvPD+p2cU+lXcP2eW1/hKf3ar+CfAehfDzwtZ+HNA02HTNFtU8uK1&#10;hHygV0dFAHz54k/YU+DHir4iReNNQ8GWjasHWWSKH5LaWT+88X3Wr3eysLbTbGK0tIIoLWFPLjii&#10;G1UX0q5RQBzvjnwNofxH8N3fh/xHYRanpV0MS2s33ZKt+HvDth4U0Sy0jS4BaafZR+XbxD7saf3a&#10;16KAPAviP+w78Hfil42g8U654ThOqx/602h8lLn/AK6qv3q9r0bRdP8ADmlQabplnBp1hbJ5cVra&#10;xhEjXsAq1pUUAFfCH/BYD/k3TQP+w/b19318If8ABYD/AJN00D/sP29AH2P8Mv8AknPhT/sFWv8A&#10;6KWuorl/hl/yTnwp/wBgq1/9FLXUUAFFFFABRRRQAUUUUAVrn/USf7jfyr8Wvg5/yd7Y/wDYyz/+&#10;jWr9pbn/AFEn+438q/Fz4MJ5v7Yelx/9TNP/AOjWr6nI/wCHX9P8z7Xhz4MT/h/zP10+MHxO034N&#10;/DvWPFuq/vYrCHKQA7XuJP4Y1/2mNeW/sjfDW+0/RdT+JXiyCUeOfGj/AG658779va/egg/4CrVy&#10;fiySP9qn9oKHwohM/gDwDdJdatx+6vr770Ko3/TP5819aqu2vlj4oWiiigAooooAKKKKACiiigDw&#10;P9q//kW9L/67NXMeBfjBonwT/Z/k1zV5v3kl1LHaWn/LW5m42oi/3fVv4a6D9q2+tX0rTLP7ZF9r&#10;8zzDa+b8+z+9tr598HfsaRfHbxhpfjvxZ4su4vCGkbvs2gQyeV5br/rGd/7rd6/MKP8AyWVT/r3/&#10;APIn6PVf/GI0/wDr5/mZvg/xP4o8ceNrzxH4XsrTxX8VL6FvtHiq82/2L4Usv7tu7fLKyr97bVn4&#10;ffs/WH7Q3jeaWW91DxL4ftp/+J740vP+YtdL96KxVv8AVw+rLXoYSP8AaG1Q/DT4aWf/AAjPwa0i&#10;dotc1rTv3P8AaLr962t9v8P95u9fWnhrw3png3QrPR9Hs4dN0qyjWK3tYRtSNBX6efnA/QdEsfDO&#10;jWemaVaRWen2qLHBBCm1Y0+lalFFABRRRQAUUUUAFFFFABRRRQBGOprC8b/8ihrH/Xs/8q3R1NYX&#10;jf8A5FDWP+vZ/wCVcWM/gVPR/kdGG/j0/VHy1+zT/wAlbH/XtL/6FX2EtfHv7NP/ACVsf9e0v/oV&#10;fYS18JwD/wAib/t+X6H3fHX/ACNV/gj+oi9alqJetS1+kH54FFFFABRRRQAgAWq8k2z/AK61ZrJ1&#10;/WYtDsJbifoKAOE1jS9T8ZQWUlvqcvh+W1uvNuIv+flF/hrwf48Q/F3/AIW3DJ4P1PT5vDUqLF/Z&#10;95Fv+f8AiavWfGPxki+Ht/pdnpfhrUfFcWryf6RdWf3Lf/fp/jbULHS7H+1Liy8n5PN/vpbJ/Fvo&#10;A+Hf2gPFUvjr4t+DPhXrE134Z1DTNtzHr9n88N7P95ok219ITeH7HwVofmRw2kN3df8AHxdf89Nv&#10;9+vGfGWqfDn4C65e+NPEHiabU7TU/wDSdOtJvn8t2/55VqSftEeB9U+HNl4k8UXvk6Jrv+jadFN9&#10;+T/foA8w/aL+IGpfFrwR/Y/wc1q0m1W1uv8AiY6VZyKj/L/y1Srvw/8Aih4hlsbLwX4o0zzvGGma&#10;d5sks0Xyf99/3q5XwP8ADfwP4Z+NPmeG7Kay1C2tf7Sjl+ZE2N/C/wDer3C+8TRaXYzahrkMM32n&#10;dF/ocX76Sf8AhoA8r8D6H4l0j/hJvEHjy9hh8P3MDXNlaTS/JbIv8NQ/DnUPD37UHwd8QaHHpkuj&#10;eH7G6+zR+T8nmf7VYPgX4d/EH4kwanpfjS9874f3ztbf3Lmy3N8rV6BH8N9T+AHwk8QeH/AcMOsx&#10;bG+zy/8ALaR2+6z0Aec+OvAfgP8AY6/4Q3x54Ps7vU9VsZPs175Nz/rN1fbWg+NvCv8Awjmja5Hr&#10;MMN3rEC3Nvp80vkvG7feX5q+Iv2dP2Y/Gcuu2fiDx/4gixLJLLceG7yTe/8AstXr3xQ/ZOtviv44&#10;0DXNU1OWHwpY/ure1075HtnoA9J8G/BO58H/ABpvfipH4mu9TtL5PKt9A++m9v8A2WuV+Bmral8b&#10;/jT8Rf8AhMPCg0zxr4LdpdG1WGPZhP8Anlv/AN2vePB+pWPhC+h8P3E0s32GBZY7r/YWsG1/aw+H&#10;Nx8Y/wDhXfh/yp/EF+jXMmqwxb7a4f8A55b1/ioA1G8eavqng7U7jw/PFe6hY/urjzvkSN1+9XTa&#10;PHL4w8OQ65pc0X71PNklh27JH/irg/j5deGvCXw5m0vXJv8AhGdE1z91qstn8lzG7fKrb6x/g94L&#10;8PfsyfCT7Zb+LLvWdEitW/5aeamxv4qAPXm/0Wx/eTfvbr91H/0z/wBr/dp02m3OveT5f+m6hbTr&#10;5n+5XzX+y1+0tY/FmDxlJJef2n/YbtLZeTE3+o/u133w7/ai8PeN9D8Wf8InZXf/AAnemQS3Mmi3&#10;kTJ5m3+HfQBY+M3wDl+Jeq+H/FEfiDUNMutCf/R9Phl2Qyf7L1yvwb8SfHCL4m+IND+IkOnQ+FL7&#10;97p11NKv7vb91dlcD4T/AGlviD+1L8FvH8dn4Z/4Q3W7H91ZXcMTInn/AOx/tVz9/wDsq/Eb4jfB&#10;ez8QeJ/H+o2XxasbVvsWlQy/Jcp/Cr/7TUAfbnhfT9M1zw5qf9qeTNDFOvmRTf6mSqXipNM8RXGm&#10;SWev2mjS2SNHp+leaqPJ/wAA/iWvkj4R+Efjz448HQ+A/iReWmi+GYoPKkurT5L6N/4fnrt/EX7F&#10;fhrxFrng3VP+Ez1ubxL4Z2+Zd+Z89yi/dX/GgDd8I/AHU7/x/N8TPiZZRf8ACxbGRrbSvsnz20dr&#10;92NnRf4q1vF3iyXxh4A1mTwvrMup+K9Df/SbSGXZNJOv8P8AsrXo0jXOh+TcR3s3m+f/AKr/AJ6V&#10;8s/FTQdc0H9qjRrz4OaZFeWty6y+Kpf+ev8Ae86gDtv2Zda8S+K9K8Qa54o8PzaZqsr/APIF1H/l&#10;o6/3P9mvWviJ8VPDXwx+GV74w8QebZaVF+9ktIfv3L/3f92tK6k1fXL69uP9TaRbfLl/56VzviDT&#10;9M+L+h6n4b8SaNDNafL+6mi2f8CoA2vBfjrw98RvB2meJNPmi+yXMH2mSLzVR7ZP7zpXm/7SX7QU&#10;XgjwBpl5o/hOLx/4f8Q3X2G4ls/332b+Ft+37rVzvxS+H/hr4Wf8JnJ4T87WfFd1pyxR6LZy7PLt&#10;du1tif3q8z+Cf7P/AMVPh9feH49H1Obwn8L5U/tLUbTV/wB9cyP95ov970oA7Dw9+xx/wgniPwz4&#10;o8D+JtR0bw1E/wBuvdA83/j5eT5vn/2a94k8QX11/wAuUPmxO0Vv/wBM0/i+esnVppb+CGS3+12W&#10;nxT/AOqtPke5/urWhqWraZpHhX+0Ncmm0bT5d0skX33ttv8AE9AEnjTUtT1mDTNPjh+xeVH/AKRL&#10;/H/s1wvxK8P+JYINGuPA83neIPli827+dNn8TbP92tzXvE2meKNDh8QeH7201OWKBvs11/z0f+Gv&#10;Nvgx4w+LviyDxNrnj/TLTQLvTP8AkHyxfJ5kNAHocNvcy/6yb7bd/wCtuJfuVn3WpWOpedb2flQ3&#10;f+tkihl3+X/s15iv7WXgye+8yz1mHzZbprG4tZomeaR1+8tXPhP8I7HQdc8WeNNH1O7vYvEyfvLS&#10;aX/j2f8A2KAOotbqXUrG9kjh+xSxP5XlTfOlzWtY6H/aOqw3kdlD+6g82SL+D/gFUV8QWy332f7b&#10;Fqeof8tIoYtn2Z/9uussbH7f9ijjvIbKXf5scs3340/u0Aee+KvDfjPTvH+jahoc1pN4a8hvttpN&#10;/rt/+xXUWOk3N14jguNPm8nzf3XlXn3/AJvvNXValrn9nT/Z9U8mD/n3u/K+eSuRmsbmXXPMkm86&#10;WX/V3cP/ACz/ANmgDttH1SKynvfL87zbb/l0/wB3+LfUepalL43vobe8g8nT5f8AWS/xx1k6HqkW&#10;qX3mXE32K0lRopJZv9n72+vQLGaLTdK0by/3MW9ovNm/5aJQBi2djLZfY7e3svOlidrbzf49n8O+&#10;uX8O3Hi/TfibqdneWXneFPI/ef399d1qX9mWHiqa80u9u/K8vypP+me2uq0e8tte8n/TYvNlj82O&#10;WH/0F6AOLm1iXTr6b/iWTXtpKn7vyfvx102m+KJdN1yHS49Mm+1X0H2nzf4I/wDZd6q3159nvvL0&#10;v/j73+VJL/H/APs1va00Ws2MOn297LZQ7P3n9+R6ANiC2ubmaC7HEv8ArLiX/wBlo0lrGw1W9uJL&#10;LyJbn/WS/wDPSo/BPhe+8NaV9jk1ObU4ov8AlrN9+Ss3x18OdX8Q+KtG1jT/ABNNpmn2P+s0/wDg&#10;koA3NL0/Tbe+nvPsUP8Aasv+sl/j2fw1qXmjRatBNGZpfssqeVJFVWzvrb7beafH/rov9ZLN/wAt&#10;K3IpYkg6eTFQB578JPgN4P8AgcNZfwxY/Yv7Un+03kpk/wBY9bfizwlZapYXmoWE0WmasYG8vVP+&#10;eX+1Xmnxl+J3jv4Qa5e+KJNMi8QfDuKCKKPS9Oi33/nN8rN/u11nib4leEbHwHpZ8STf2NaeJYFt&#10;orWbdv8A3q/c/wB75qAK3gLwVZW1wfFFxr0Wsa/JYrY3l3aS/wCjy7f/AGar81nFeedH9iimu/8A&#10;n7m+5GlR+BvAfh/wV4Vh8N+GZhLp+myeZPDne5dqNS8M6mniqDUJNZm+yRJ+70+H7m/+89AHX+F5&#10;PLsDb582aN8SGugrB0GTep/ceVL/AMtJK3qAPH/2n/8AknP/AG9JXygtfV/7T/8AyTn/ALekr5QW&#10;gBaKKKACuj8C+Ab74g317HZzeRFYwebJLN9yubZttew+HLiLwD8AtSvI5ov7V1d/Lj/v7KAPmzx5&#10;pPiGLxHo2saHefurF2ivdK/guUqPxR4f1y30P/ii4YoJZX824tJv/HlrQ8SeJNDinh8J3l7NDrep&#10;p/o0UMX/AI9vrndN+GfiW3n0zT7zxNd/Zbb979rhl/1j/wB16+swblTo054iShy7KcJcs4e9L7Px&#10;e8c04xlL4eb/ANtI9Y8D6Z4Ln/4TSO9u9Mu4oP3mn/fhkn/3Kd8E/FXi/XoNT1TxRZeTLqb+bb3f&#10;3Pk/hrrNH8UaZrnjibw3rGjSww2v72O7m/1Nz/8AZVh6b4i8cRfFSbR9c8M/2Z4VlgeXTrryv9Zt&#10;+789Dxk8Vh6mBxdNSqxhGSnOUYy9lGXNyUv5pfal/hI5PZz9rCXu32/vE3xM8XSeA9Ksri3h8mKW&#10;f95L/wCy0f8ACC6RrOq/8J5p8P2LxLfWvlRy/wDLGP5fvbK8t+KV54z8TWN7HrEP9jafLdLbad/c&#10;k/6avXt3hHw/F4Z8OaZpdxe+d5UC+ZLNL/rK5o4+GDwkaNH3Ksea7Xvc8Je9732eX3fhO7EZfOlL&#10;206nNGXT+WUf/bjgfjN4ZttR8HaNH4w1P/RN6xXHk/J9pdvutVPxx48/4V5B4M8L6HDd6np/yxfb&#10;/v8Ayf79Rr4fvvFHiPWfDfiTRbvWtEln8231DzfkjRf4a9a+y2OiaHDbx+VDp9inlR/9M0WvcnjM&#10;Pl8cPRxH77lcpci5Yw9+Puyjy+9zRlL4Th5ZS5uT3TH8RfEjTPBuueH9P1D9zLrH+r/6Z1wv9pfF&#10;TWYPE1xp/wDZ39lRO32f91sfZ/v1veMtLsfEehzeLI9M+26hYwf6F53+zXM33xEi8Q+FfCcck39j&#10;Wmpv/ptr9x44aMtwkIYeM8PRU535ajnGMuWUeafux+L4Y8oTcub4vdNr4O+Lrbx14VvbOTRvI+zP&#10;5VxFN9y5f+JkqT4gfBGx+IMGjRx3svh+LTP9XaQ/6muo8M+H9N06CC80ub/RJU8q3ih+5s/+Kq1q&#10;WtX1l4jstLt9MmmiuoPNk1D/AJY23+y9eVVx9WnmVTE5TJw+KSTl8Pu+98X9fZNYw9z3zh/FFjc/&#10;DbydU8L+E4dT1a52xXt1D8nyVY8YahbX/jjwNHJpl3NqF1A0sd3D9y2/vK9dhpOqavcQTf2hpn2K&#10;Xz/Kj/6aJ/ep0niaxi8VQ+H/APmKyo0sf7r5Nn+/UwxlaNXnnT55wU7zU5S93l+18Xux/wDtQcI8&#10;v8o63m0211We3t/Jh1W5/wBZFD9+uT8YatfeDfGMOuSQS/8ACKbPKk+xxb/n/wBtFqv4i8J3z/GL&#10;TPEnhu9tP7Q8hotR0+b5/MSsfx5481fxD4/0zwv4H1O0hu7Z/N1WK7+5s/u104DARq1ac4SU4TpS&#10;lU5+aPJ/ilyy5fh/dyJm+WPzPVI5Itc0OGT999kuYPN/29leO6t4DufF3xN+z3F75OiRWPladLDL&#10;se5f+6/+0td98RNYlstDh0+z8QWmga3df6uWb7kn96uX1T4U3Opar4ZuP7Z8n+zH+03Etp/y0dv4&#10;krpyJwwcKladZUudTivdlKUfd+KP+L4f/Aia3vS5OUNe8SReBrHRvCdv4mm/tuKT95LeRb3kSus1&#10;r4neHvDl9Dp95ezfa/sv2n9zFv8Akpvjj4V6R8RNV0zVLya7srux/wBXLaf8tP8AfratfCukWfk/&#10;8SyGaaJPK82b7+yvKqYnLKtKnOtGcp+9zpcsfel/e5fhNuWfMec+EZvCvxr8Vf8ACUR6Zd6Zqujv&#10;5UfnRbPM/wBp67L4meOJfAHhz+3I9Mm1P9+sUlrD9/Z/erpI7eKL/VwxQ/8AXGo5oftvnW/neT8n&#10;7yubE46jicXTnOL9jDlioOXNyx/l5gjGUY/3ji/FXhfTPjd4c0y4t9ZmstP+W58q0l+ff/deuk8K&#10;2+r2Whw2+uTQzXcX7qOWH+5/D/wKqfgT4f6Z8ObG9s9Lmlmhup2lk87+/W5qVxLpelXt5HD50ttA&#10;0scX/PR/7tTjMXz/AOw4epz4eL/d88Yxl739e8EVy+/P4upxPiLxJ4zs/HE1vp+mQ/8ACKWtr5tx&#10;d/feR/7qVj+JPF19o2ueE/FGoebZaffI0X9i/wAcn+1XTeCLy50bwPNqniS9i/eu1z/1z/6ZVz/w&#10;91S2+Keuan4wvP8Aj0tt1tZafN9yP+83/Aq96EKVKNac6MJUqK5HOHN78pe77vN9qUvtfZ5TBylL&#10;7Wsix8K/iVq/jTxHrP760vfD9q/+jywxfPG/9166bQfAekeGtc1nXNP83+0NTfzbisP4U+A9M8F/&#10;2zeaXBd2UV9P/wAek0u+H/eSu86YryM1xNGni60MuvCjJRjb4ebl5fi5f7xvCMuWPP8AEHb2rJ8Q&#10;axfaNYzXFnpn9p+V/q4v45Kj1a61xdcsrfS7OH+ytnm3t3N/6Cn+1VzQdSl1TSoby4spbKbzG/dT&#10;V5UKXsoxrTipR7c3/pX2vsl/Ecq3gOxt/FV748k+1/2tLAv/ABL4Zfkj/wBmtC4+JWmab4V/4STW&#10;IZdGtN/leVN9/fVf4kfEb/hX39mRx6ZLrN3fP5UcUNanjDwbpnxG8OQaXrkP+ifLc+V/t/3a9n+J&#10;HDYjNov2MnypqXvckPijGP8A7dIy/m5PiLHhnXovFelQ6xZzf8S+5/1dapqhoOh2PhrSodL0uH7F&#10;p8X+riq/Xg4j2Uq9T6vfkvpf4uX7PMbx5uURo90E8cn+ql/dVxPh23l8Da5NocdlFZeFJf3tvqE0&#10;v+smb7y121cP8RPBt94jnh1C38rU/su37Pp839/+9Xdl8oSnLD1pcsJ7/wCL7Mvij73+Imf853HF&#10;Njk3fu6j0+S5nsYZNQ8mG72fvIofuVwtx8WP+LqQ+C7fTJppdnmyS/8APOuSjha1f2nsY83IuZ2+&#10;zH+b/CUve/4JtXXyX2syW8P2OKJPKk/6eX/vV0Gn6TKmlQx2/wDqok82SuV+I0lz/oVnH+5tN/mX&#10;EtdNoevaH4l0OG48P6n/AGn/AMs5IvKZPLevAx1SEqVTnqcv2W+WUox/xS+z/d949qEK8I4erRp8&#10;3N7yNBvEkVlPplncTf8AXOKH/lp/tVe8RLLcT+Z9i/0T/lnWP/Yf9ieI/wC3NQ/c3fkfu/O+5Gn9&#10;2r0N9cpocMcl750t07SyeT/c/hWiEI0508RgZKUbRjf/ANK5eU+exFKlKf76PvX2/wDJjn/Eniy2&#10;8P8A9mW+qQw/2LfP5fm/f+f+HfViO1+xeTb6XDFBFK/m/wCxTdc8M6Z4rg+xyQzeV/7P/eqaT7Np&#10;djDHcTfurb915s1fWP2VCFOE/i96VvijLm+GXL/MePh6kMT7SeHjyzvyv7Mo8vxRl8Rz8euaHqWu&#10;XtxZ3v8AbOraZ/rNPh/5ZUNr2uX+lTfaLKKy81/L/wBbs8tKr2+h+HvBv9p6h4fhih1XU/8AWXf3&#10;/vfxVHpfw/8A7WngvNY1ObU4ov8AV2sPyJ/vV7/scJTpfWK1/ZR5Ywc4y5vh97l5eWPLzf3jo+sx&#10;qVvq9GSlL3rpSOb09r618f8A2Pw/ZQ2Wk/8ALxrU0e97l/4vno+I3iSX+1f7Ps9Thgi3+V5tpKv/&#10;AI/Wx4u1rSIPPt/OlhiiTyo7Wz+T/gW+uB8K6T4H8+a4uLKWyi/55TfPNcv/AL392vqsFThJRzGd&#10;OfurlS5ebm/vSlKX/wBqYSfPzUZyX/pJ3Wl+HbHwp/Zl5cQza1qF06/6X5vyR/7Vejbt1eS6X4si&#10;tftun29lN/z1topvnhjSvRND1L7RYwxyTRXt3/y08n7lfIZ5hMXJ+2qycn/7b8Ufd+GJ14RxhHk0&#10;jH/ybmNeiiul+F95FYfEbRpLiHzot/lfvq+OPTOb+5Xun7JP/Ib8Qf8AXBP/AEKvO/jFpf8AY3xN&#10;1m3/AOev73/vqvRP2Sf+Q34g/wCuCf8AoVAGl+13/wAgrw//ANfVfPFfQ/7Xf/IK8P8A/X1XzxQA&#10;UUUUALXQeCfAWpfEG+vbfS/3H2ZPMklm+5XOs22voj4QaT/wjPwhkv8AH+n6k7mQ/wCxXkZtmEMr&#10;y+vjp7QUpG1KnKtVjS/mODi8Mx6RYiD/AJaxf6yuN1+SS5vsV3mr6ojT+VAc1xOrkQ35Nfw/DFVs&#10;XiJ4ivrObcvvP6Iymn7KMYdloYNwsi1V/s+SX55K0pLjbPR9p3V6MZyifWRnKJk3Vr5Q/d1g6lPu&#10;/wBZXWTL5lcnrEfl16GGlzSPTwkuaRm6NaW0Gq/aT1/5Z13teds3kjzK72xk82xhk/2K/f8AgPFu&#10;dOthe1pfofj/AImYLlq4fHc294/d7xPRRRX6ufiQUUUUAFFFFABRRRQAUUUUAFFFFABRRRQAUUUU&#10;AFFFFABRRRQAUUUUAFFFFABRRRQAUUUUAUtReRBzUeiyyS/Wq+uz+RxUVlN5cReSv5i42p/8LNf5&#10;f+kn9M8IwvkNH5/mdzZ3n/LOSuitpo68/s7zzf3lb1nfS/8ALSvyjEUDvxOGOws7j9/XSQSx1xNp&#10;cRtW1Z6h/wAs68CvRufM4mhzHWGaJYazb1o2hqg+oYg2VUjvt9ckKEonn0sNJe+crrlxJIJq831a&#10;43ZrvNbk3Cby6831ySRoZkr7rLoI/Ssqh7p5z4m1bz5/LridUuK1teXyJ5o65fUJK/dsgwUPdmfa&#10;RiYepXG/93VL9Kklk82YmmCv624ZoRw0YnkY+XNEa9e5/sZeCrn4j/EbUrCDUYrP7NZm4xKM+Zj+&#10;GvDs19K/8E87eXTPj3PqDyCK1Fq9u4Pct0r9SzKtCPD+L9rLXk0Px/i3mhgpT6dT0+aPyJ5rf/nl&#10;I0X/AHzX0H+yT/x4+JP+u6/yrxDxtY/2X441m3j/ANV57S/99V7f+yT/AMePiT/ruv8AKv5lPwY+&#10;iKKKKACiiigArzb9obx3ffC/4I+MvFelwfa9Q0vTpbm3ixuy/wDk16TWbrOkWXiHSbvTdRgju7C6&#10;jaOWGXlJEbtQB8W/8E7Pgf4I8V/Bez+J2t6baeJvG3iaeW91HUNRiWV4n3t+7T+6tfUfj/4I+BPi&#10;Toc+l+JPDWn3tnIjJmWFd8Y/vI38NfCl/wDs0/tC/sceMLy8+BN6PGPgrUrp5U8NXZz9m3f3921f&#10;++aPEF5+3F8doIvCeoaBp/w60q+Pl3Osw7V8tP8AgLFqANj/AIJnabomu/8AC0vAl5pen63ovhDX&#10;Gi0u7mtld9jPJ8u//gNfffh/wtpHhS3NvpGm2umwv/yztYggry79lj9mfQv2Y/hxFoGlN9t1W5f7&#10;Tquqy/fvZ2+83+76CvaqACiiigAooooAKKKKACiiigAooooAK8A/ZR/4/vin/wBjTP8A+grXv9eA&#10;fso/8f3xT/7Gmf8A9BWgD3+iiigD4i/4KlvGPhLoMZ76kv8A6A1fnJ8OYvN8eeHI06yXsX/odfoN&#10;/wAFUNYjXwR4a0wxEyy3fm+b/CK+CvgtpsutfGLwbp8U3kSXOqQRiX0+avt+Hfcy6tP++/8A20/X&#10;sk9zKufyl+p+62iR+Xo1kjdoEB/75FaDdKr2cIt4Ik/uIqflVhulfEvc/InuLRRRSEFFFFABRRRQ&#10;AUUUUAfBH/BT/wCHQvvDmi+LIuJLF/Jk/wBsNX57eCvEkvg/xbo2uW/7mSwu4pf+AK3zV+zX7Uvg&#10;uLx18JdZspIfPk8lvKj9X/hr8UdQsJdMvrzT5x++tnaOSvq+FcQpxxOXT+y+Zek//toyP2Dh6t9Z&#10;y+MJfZvE/fPwV4jh8YeEtG1uD/VX9pHcD/gSg1uY7V8t/wDBPP4njx78C7PT7iUHUNEka1MX8Xkj&#10;7lfUoPFfOYmj7CtKl/Kz8qxdB4bEVKL6MkooornOQKKKKACiiigAooooAKKKKACiiigAooooAKKK&#10;KACiiigAooooAKKKKACiiigAooooAKKKKACiiigAooooAKKKKACiiigAooooAKKKKACiiigAoooo&#10;AKKKKACiiigAooooAKKKKACiiigAooooAKKKKAPD/wBqPXPjDo/hWxX4OaNYalrks/l3EmoldkUP&#10;975q+WIv2Rfif8QdVmvPjH+0J9j+0/8AHzoGkXPkpGn9373y17t+3l8e/EHwc+GemaX4I8pvHPiq&#10;+TSdK3dYy3DMv+0O1eE+Ff8AglNP4x0uPWPil8SvEOpeM70+beS2lyxT/cy1AHu3wS/YK+BnwzP9&#10;qaFo0Hiabzlli1DUpVu3jkX5tyN/er6hr8yb/wABfET/AIJvePfDer6X4mu/Fnwb1TUUsbyxu5W3&#10;WTysqq7V+llrdx3tvFcQ/vIpEWRCO4agC1RRRQAUUUUAFFFFABRRRQAUUUUAFFFFABXwh/wWA/5N&#10;00D/ALD9vX3fXwh/wWA/5N00D/sP29AH2P8ADL/knPhT/sFWv/opa6iuX+GX/JOfCn/YKtf/AEUt&#10;dRQAUUUUAFFFFABRRRQBWuf9RJ/uN/Kvwz0u58Q23x1vY/CeB4ludbnttOl/gjdpWXdX7mXP+ok/&#10;3G/lX4tfBptn7Xlj/wBjLP8A+jWr6nI/gr+n+Z9nw78GJ/w/5n6v/s/fBmw+CHw8h0O2Pn39w7X2&#10;o3f8VxdSfNK303dK9Poor5Y+MCiiigAooooAKKK81+Mnx08JfA/w4dU8SX2JDiO3sIP3tzcSN91U&#10;Qc/jQB6BdXkVhbSz3EscMMS73llO1UFfLHxe/bAurmDWdP8AhhDFeQ6X/wAhXxfeR507Tv7qr/z2&#10;Zu22sfxdp/jj4z6XN4v+J+sTfC74QW0DXMvhuGTZfXMfy/Lcuv8AC392pvgp4D/4XxNpfiC50b/h&#10;E/g3ocnmeGfCvlbPtxX7t5cf3l/iRWoA8C+H/wAGfHFtZXvxe+I+v3ep6t4hnaLT7Wbd+7h/hk2/&#10;wq3Ze1ei+Hl8efGYQ/CHw7Bd+H/BUT/avEXiqL79xC3/AC7Q/wC023mur+NH7QWkfFPxReeFPDFj&#10;NqNh4ffN7r0R/wBEEn/PJP7zV7Z+y1/yTQf9fcn9K/Maf/JZVP8Ar3/8ifo1X3uEaf8A18/+SPQP&#10;A3gTRPhx4VsvD/h+yi03SrJPLihh7e/1rpKKK/Tj85CiiigAooooAKKKKACiiigAooooAjHU1heN&#10;/wDkUNY/69n/AJVujqawvG//ACKGsf8AXs/8q4sZ/Aqej/I6MN/Hp+qPlr9mn/krY/69pf8A0Kvs&#10;Ja+Pf2af+Stj/r2l/wDQq+wlr4TgH/kTf9vy/Q+746/5Gq/wR/URetS1EvWpa/SD88CiiigBN1LR&#10;RQAxmrx/4peJtT0Hwd4gvJLKXU/sNjLL5Vn/AK6T/cr03VtSksBxD53mcR181eKtN+JWrftC2fiC&#10;PX4v+EAsbVvM8N/x3M38NAHA/s7/ABg1fw18CIfFFx4f1a91vU9Ulto9Kmi/fbGb5WevcPFmqaZp&#10;Ohw2d5ew2V3rEHlXmnzff+b72xK8C8D/ALStt4+/bR/4Riz1m70bT9MtZfM0qa2/dXM/91P9paf8&#10;SvhbpHg/4xaZ8WPFnjn97aztFHot5L8ke7/YoA8v/ac+CPhWKD4c+H7e9i1OWW+b97rsTP8AuP7q&#10;V22rfAXwh4jg0zw/cWVpN/ZkH+hRf8+3y/LKlezeMNLi8UQeZcWVpNpMsf2m387/AJZ/3WSvB/jd&#10;8bPD/wCz7rnhOPWLKW9i1f8AdSarD/yzoA89/Zn1r+0Z/HOl+INTi1PVtH1RrG2u/wCPyP4a7i+1&#10;TWNN8cQ+G5NG+26VdfvbjWv47af+GpPAPw/0Owvr3XNL0aHTLvU5/tP2r+O5T/brutSj+1f6Z9t8&#10;6KKDzf8AboAr61qFtLYzXFv/AK3/AFUlpN9yRF/irxTwX42+JWqfH28juJ7S98ASp/o8sPzwx7f4&#10;f96u78QSS2uh/wBqR3tppkV1+6jiu/k+T/4quf8Agz8HdI+Es+syaP4ml8Qf246y+VN9y2/vUAey&#10;N4BsbrXJtcuJpZtQ2eb5sP3Pl/hSs3XPipbeGtc0bQ9YvYb27vkaW3l/jj/uq9ed2/xg8S+F/ipN&#10;4Ps/DMt74ai2y/21D/yzf+7XWeIvhn4Q+I19pmuafZRf2rFO0sfnS/6t1+8r0AQfHD4zX3w+n8G2&#10;+l6BL4mm1Odv7R/uW8LV6/8AC34X+B/DOlf2h4X0bTrK7lna+8qbb53zfe2fxV8/+D/iBF4m+O/i&#10;DwXeWVp+6tf3nnfc3/w7K3tS+CdzZfEbw/8AED/hM4tG1DTE+zR6V9p2WklAHo37VHw7tvjt8JJv&#10;C/8Aaf8AZlpv/wCQhN9yN1+Zt9fPf7HfiSXTvEc3wX/e+MvAkqNF/wAJJ9+GR/8Ankn+zX0Jp/jy&#10;x8W65/wj+n3sN7Fsb+2dPm+5/tMj1c/4Q3Q/hL4AspPDejf2NpUV01zJaw/foA8e/aH+BPiD4cw/&#10;8JB8FJ4vD8OmWrfbdAhi/wCQjNW5+x18eIvir4Hnk1TwzDo3jWKf7Ne3flbPM/2q950Ob/hNPDkO&#10;qRzTQy+R5X77/lpXB6PfaZpEF74gt9Mh/tWV/Kj0+zi2P/vUAeiak1j/AGHDb6HDD/ats/7zT7SL&#10;Ykj/AN568nvvEktr+0Lo3hfT5rvypbVr7Xbub/j3tkX+HfUfxs/a28D/AAW8OeX4k0y7/wCEqvkW&#10;5s7S0i+eR/8Abre1Dx1beJfDnhnVNU8M/wBmaJrmnN/aMv3PsyMvzb3oAwvjZ+1L8Ofh1feGvsfm&#10;+M7TxDe/ZpLrTvnSN1bb89dL/wAJxpnijxVZaho/iC0mu9MRvM0qH+433t9cT4D8F/CuDwBqej/C&#10;+HT9T0/U3lij1Wb5/sU7felfd92vEv2Uv2YfEPwS+MOveO/FGvQ6lpUPn20Zhl3/AGn/AGv92gD6&#10;P8eftEaR4c8Ha1rmj6ZN4gtNC/eyRWfzvv8A7tch+x58VPiL8Yb7X/EHiPwdaeFNFuo/Ns7vytj3&#10;Cf7VdT4T+G/hr4d65qfiDw/Zfbf+Eh2y3FrD89tv/vPup3xa+Onh74Wf8I/cXniC00aK+umi8qH7&#10;m/8Au0AepXmn32jeTH/zD9/m+VD/AMs/9qvMfH3xWtr/AMf+H/Bej/a727vnWW41CH5IbaD/AG/9&#10;muq8Qa5LrOh2Woafqc32vYsv+xIn92tLw/faH43vvtFv4fh0zULWD7NJ53yTR/7lAHm62/iHw/8A&#10;tUf8JJ4gstJm8NRWP2bTtVh/4+ZH/uuv92vWtcjvri+hkjm877VP5scs3/Lsn92q/wDwjf8AaWqw&#10;65Jo1pey2P7qTzpfk2f3v96rGpeLtMtb6DR7zWYdM1XU3/0f7Z/y0/uqlAGbbtLodjDJcf8AEzil&#10;uvK83/nn/tVatW0y6gvdHuLL7bp91uiuPtn3JE/irzn4yeMvHvg/xV4M0Pwv4ftJtP1O68rVdQm/&#10;5dkr1jVNF1OXSpo5IYf3Ui+XL/sfxUAeU6hp/hr4aQfZ/D+mS/ZIv+PeK0+5G9V28ZS65Yw/aP30&#10;sr+VJF/z02/w1paxNff2rDeRzQw6fE/lSRTffkrJ1aS+v/3cdl/pe/8A0fyfv/71AGH4d+E/hDwv&#10;fXusW/hm00y0vp2uZJfK3v5zf+y12XhubTLrQ5tPs5ptMl3/APH1/t/3qp2+ly3sE0dxe/8AEvtv&#10;3tx/fkf+6n+zVy18rRtK+0SQxQ3d9/yy/wCW0n+0lAGevh/+wdVh/wBTe6hL+6/tD+OWrE0d9L/o&#10;9x/y6p/o8s3361tDjubqC9+x2X23UJU/0eWb7kaf/FVtSNFYf6HHewzXcv72487/AJZ/7lAHE/2l&#10;c6bYwx3kP221/wCWd3/Hvp2krbWV9DJ++vYpf++K5XxN4mubDxHD4fjhmm+RrmOKH/loi/e31oaG&#10;1r/as1xbwzaZ5qf6RQBueKPCsXjKxvdPk1P+zIrr91+5/wCWddNodrbWHhWHw/cedNFo8flR3U33&#10;5P7rVxOrWcV7P9js5pdMl2fu7uH7kn95nrpvDumy2Gh2XmanLNFv8qSWb/lo9ADtJ0uK8+229xe3&#10;c0Xl/wDLb/0JK1PCdjY+HrH+y7fU5vsm9pY5Zvv7/wCKsfSdB1h9c1n/AISDxB+5uk8q28n/AJdk&#10;/vf71TeH/BcXhCCG3uJptZildvsXnff/ANpqALHib4veEPhz4q8M6Xql5L/aupv5Vv8Aut/mf7Vd&#10;JqHiS2igmvLi9/syKJ/3n8HmVN4V0Pwhrl9e6pb6ZFNqumf6NHd6jF88f95UqaGHwF+0LpWv+F/s&#10;Uv2SxfyriX7j71oA9M8K3FtdW8Mkd79tilT93L/BTdT8QR6TqkMeZryW6/dRxf8ALHfXB6Po9tL4&#10;HvND0ue70zyv9G07UP449v8AFTvh/fW3hCDw/wCG9U8Qf2zrcSSyxy3n+uuU/iagDovDXhK58Jz+&#10;INc1zWZby0vn+0yWs33LPb/cqnrF5a/H7wBe2HhPX5tMsLvdbSarZ/LNH/e2f7Vb1msus+T5k0X9&#10;nyu3+p/9BryL4qftNeH/ANmn4i+EvB9z4TvINE8Qz+XHqtpH/o8czNQB7L4P0ex8FaHpHheTWTqd&#10;3awLF5t5KrXFzt/idaveIPB2ieLJbM6pYw3psZPNt/N/5ZvXHz/Azw/qPxnsvimZ7v8AtuKy+yxx&#10;eb+58vb/AHak8QfEDUvCHjG+fXLO10zwLb2iy/21Mf8Alt/dagDrbHw7Y6JfalcWEHk3d1+9l/6a&#10;VjJD/aN7Nd3Hmwaha/vPK/grJ8B/HrwF8Vta1PT/AArr8Gs3+mwLc3MMP/LND91q0tViubzVJp+0&#10;kfleV/B/vUAanh7VJJZ/9J8nzbn/AJ5V1Nch4U0u50u3PmeVPLK/+tH/ALNXX0AeP/tP/wDJOf8A&#10;t6SvlBa+r/2n/wDknP8A29JXygtAC0UUUAJnBqOa4+zwfvJv3X/XX5K0ND0/+2dc0zT/APn6nWKr&#10;fxz+H2kaJrd54Tjmmm0+WD95L/H/ALtb0IwnVjCtLlj1ZhiHONKU4R5pHmmvWNyvxN0bWLeG0m0/&#10;yPK83+P/AL6qjpvh/wAX+HPH+s+INU1+K98IXKP/AKL/AM+3+5Wf4kvtTtPAEOl+C9G/t/T7ZPKj&#10;877+9f4Xre8P+MrbxX8OZtU1zRpbKK2j8q90r+Pev9yvratDEUsPHkipxl+6a92U+Xm5o+7zc0ZH&#10;L7aMeadb3Yx94tWOraxrPiOHUNHvdP1Pwf8A8vEXlf6TH/uU3wl8QviD481W9k8QaZaaZ4aidorK&#10;1m/4+di1wfgu88aeLdJ1PUPC9laeGdKifyrK0m/11yn9569I1zw3rniPwPpkd5NDBqFtJ5txLD/y&#10;0/2a482hgMDWjh60afNJxgn8U4S5eaXNy+7zS+1KIYbDVasfbVveceaX93l5vdPPf2nrf+1PDmi6&#10;fH5vnfallklh+/Gi/eaq+m/CG+8eeALKPXPE13/aG9vs8sMuzzIf4az9G0Xxx8SNV1mPXP8AiTTW&#10;0f2aOX/npD/dSrUHwwsdUg8P6HqnjKXTPEFi7S6da6dJ/rE/269XD4qdL6vgfbKl9X5qimo88pSn&#10;73N7vN7sfdPdrYaOGw8pwkpynulze6v/AJKR6l4F0GXwr4Vh0u4n86WL/lrN9+Suf+NWu+GtO8Kw&#10;6X4nmu4bTU51jjls/v1Y1D4gRaHqujW8k0M+lS7raS6/55uv9+s+81Lw98etD1PS9L8mb7DdeVce&#10;d/yz2/xJXDg6OIhjaeaZjGfsr805w93l974ubl933jzJOPLyQ+47jRYbGy0Oyt7ObztPigXy5f8A&#10;nolc/wCPPD/h5oIfFGqWUU0umI0scsNaGteEYtU8DzeF7eb7FFLB5UcsP3465/4faTq/gP4c3tn4&#10;wm/tn+zJH8v/AK4Vw4dRjGWLo1n7X2nLyfDOUZfa5v8AyWRUv5Dl/gX8Rr7XPCus/Z/DMtnLav5t&#10;lFN9yRP7tdBov/CVeC77xN4k8SXsV74alT7THaw/663/ANms26/aC0y68LTaxo+jXf8AZ8X7r7X5&#10;XyR/w7a6zxB440jwl4HstY8SfvtPvk8qT/gVe9jKOL+tVP8AYuWOIn7Pk+Kfu8spRjL7MjBSj/N8&#10;JreFvFmm+NtEh1jSJvOtZK5H4weItX8OQaZb6PZTTS6w/wBm/tCGL57Ld/FVP4f+MtI+ww2eh6Z/&#10;ZmoSyebbxTfIlyn95K9QX/Uf8sZv/H68OtShlGZc86PNCLlaE5e9y/Z5uU3Xvw+I5fwT8O7HwXB9&#10;o/4/fEEqf6Rqs335K4/4lfDG+n8ceH/EnhPTLT7XE7RajFN9yRG/i/3q9Z+lct4o17XNG8R+H49P&#10;svtulS7v7R/vx/3awwePxv1uWIhJSnJSvf4ZR5fh/wDkQnGPKaWseE9I8RwQx6pZw3ssSfu5f+ef&#10;+5WfcW8vgjwdNb6few6nqEX/AB5RXkq7/wDdroryGWexmjj/AHN3KjeXL/zzevE/Dfwn1jxR4qmv&#10;PFFnLpkVj+6jlhlb/TX/AL1b5bSpYmjUni8Ry0oe9yfFzf4Y83/gXKTN8svcj7w668F/Ea31XTNQ&#10;j8QTQ/2x/wAftrD9yyq9qWtfEb4UaH/aGsXuneINPify44v+XmSqd1eS2HjiH4fyeJtW82X97HdQ&#10;/wDLP/ZrrPiB4b8NeJdc0bw/rHiCXTPEESeZZf37mvrK1bkq4ejjqcJ0pLm0pS5pQ15ZfZlH+UwX&#10;vc3JI6LVPEWpwaVpl5p+izXst9t8yL/n2RqxfiV4B1jxpPplxofiCXw/LF/x8eT/AMtK6LUvEGme&#10;CNKsv7c1Pyf+XaOWb/lo9Wry8+xWE15+5+55tv8A9NK+MwmJrYGrTxeEjy6ys3HmjL7PL73uy5Tp&#10;lGMo8kyxDH5VjDbyf8so1i83/b/vVwfhXw/rkV94gj1DxBd6n/zzim/1Oxv4aj8G+OvHHiHXPs+q&#10;eDP7G0n/AJ+v45P7rf7tXtW+KnhrRJ5tPt9Thm1v7Utt9k/jkdq7IYPHYSdTDwpqc5qN+Tlny+9/&#10;NHm5SeaEznfAvhm1i8Aazo/jS9+2xXM8ssdpN9+2T/Yq94f+HukX/wAMv+Ef8N6nNBoks/myXXm/&#10;vpE/iWu6vtBttSnsri8soZruJP8A0L7y1X8P+E9N8IQTR6PD5MV0/myQ/wC3WlXO5yhKdGpOM5Tj&#10;O3u8nNH7XKTGn7xoWenxaXpUOn6fB5Nrap5UcVOs12weX53nf89K5vwn8StM8aa5rOh2cN3Zahpn&#10;7q487/0JKueDPCsvhKxvbeTU5dTlup/tMks3/oNeHXoVaHNDEXjP3ZWfxS5ve5jeMub4DW1DVLHS&#10;YPM1C9hsot//AC2rzWPxB4h8QfGmG30v7XZeGrW1/wBIlm/1Mj/7Fdp4o8E6b4tnsrjVIftsVi/m&#10;xxVuRyb4P9T5P/TKuzDYnD4GlzwjzzmpRd/hjzfaj/NIicZVDL17S7nWb6yjjnhh0+1fzZP78lbF&#10;YfiC68Q2s9l/YdlaTWkr/wCm/a/vxp/sVuV5k7+yp+8uXy/9uKEqlY6xY6pPNb2d750tr/rP+mdW&#10;pofPg8uSobHS7HS/3dnD5Pm/6ys1yckue/N0LM/xV4mtvB+lXuqah/yD7ZP3nk/fq14f1iLxBodl&#10;qlvBNDFcp5scU336tTW8V1B5dxD50X/PKb7lSKuz/V1o3S9jGHL799/s8v8ALyh73MH3/wDltD/3&#10;9+evNfGV5pGjfEaz8u9tNM1C5tfKkuv49n93/ep3jCTw1LfQXFve3f8Abcs/2aSXTvvx/wC/VqT4&#10;N+FdS1yDVLiyl+1xbZfNml/1lee6tX3oUZcvf3vs/wAp72Ep4fCSjWxd+W0re79r+b3jU1y1luoN&#10;Mt/J+2xRfvZLub+5Xonh++toPsUcdlF5X/XLZXOq1y0//LGG0i/77rqtF8r/AI+LiH/r3ih/5aPX&#10;x2f4avVwv7mXLr1/wuPw/aN/r2HjGMMXHm+KWkv5pc3+GP8A8iczfa9pnxV8R6np/wC9/s+x/dXv&#10;nf8ALT/ZStDXJtM8OWPmf8sYkWL/AK5p/CtaVxpP9g+dJJ5X2uX975UP36xZoYrz95efvq+owdCj&#10;ShRw+Hv7GEIxtzc38vN9mJ8B9Z+tzqYmcuaF9Evtcv8A6Uc3Z+MpbrXIdPjh+22lyn+jyw/8s/72&#10;+tLVNBsdcg8vUIftsMX/ACyqHUNSudIvtMs9L0b7bFdSf6RL/BbVe1LVLawvpo7j/ll/rJf4I6+x&#10;xNKdSca2Ep8v+CXNL3fd5v7pw4HFUsN/s9aXxLm9/wB34pfykKw22l/vP+WUVY/iyPxDPB5en3sV&#10;l9q/1fk/fpzfEDQ3vobezm/tPULn91HFD/y0rWvPtMFj9o8n7FL/ANNv+Wdbv61SrU54um5T6X+H&#10;/wAB/wDbjPDQw9KH+yShSjJ/9vS/7e5jidJ8Hx6bpU3/AAkk39s+b/rPO+RK5nTfEEXiu+m0uTTI&#10;tG0q1Roo7WH/AF0n/A63NUjiuPOk8aXsP2TZ/oUX3PM/2qp+E7HQ9agvZLyabTP+Wvmw/wCpjr7G&#10;PNTo1sXWi5z92zh8MZS/k/ml/NyxNIctWcYTkuXs/d5o/wB6P/yUjc+Htr9ogvLP7FaQ6Va/u/K/&#10;5bf8DruLe3itYPLt4fJirm/B95oa2Pl6Xqcupxf8/f8Az0rqR1r4DNalWpipc8XHyfN/4FLm+0fQ&#10;0YQjD3AqfTbz+y9VsryP/l1nWX/vmoKfb28t5PDb28PnXcv+rirxTc3PH3jKX4g+I/7YuIPsUuxY&#10;vK/3a9W/ZJ/5DfiD/rgn/oVeH3lnc6dPNZ3kPk3cX+sim+/XuH7JP/Ib8Qf9cE/9CoA0v2u/+QV4&#10;f/6+q+eK+h/2u/8AkFeH/wDr6r54oAKKKKAGTHbBXtPhu48jwHY+X5vlf88q8o8O6L/wkfiPTNL/&#10;ANTFdTrFJLXt/ifw3beCYYdHs5pZobb/AJ61+IeLc5xyjDwhtKpr/wCAs+k4fhGpi/kclNZ1zviL&#10;Tcz+ZXUNc5pr28d1+7r+YKNaVNn7HQrSpS5zzWSDNQvayGuk1HRPs03mVnssaV78K3MvcPp4YhSj&#10;7hij93WDqXzT11F3DuFY8lrXoUZpHrYecfjOIv7LEwkrtdFm82xg8yqUkIZc9vWtHTVi8iv1rgnF&#10;Yr+0/ZUo3jJe9/h7nxnHn1avlMZ1dJQfuevYu0UUV/Qp/NwUUUUAFFFFABRRRQAUUUUAFFFFABRR&#10;RQAUUUUAFFFFABRRRQAUUUUAFFFFABRRRQAuabuo3bKoahfRPB5cdeRmOa4TLKUq2IqKOmi+1I9f&#10;Lcqxea1o0cPTco31f2Y/4iK4liln8z/XVl3EpaBpKltbRIIf6VeWwjkFfyrmGOljcZUxc95u5/VW&#10;AwtLLMNTw0NVBKP/AICVNFupFnrsLWSsOz0+OKtqG12189iZxkycVKFSRtWrVoLJ5VY9m0i1oFc1&#10;4c4+8fP1Ye8aEd5uqveTeX/q6h+7VqQfufMrDlUZHLaMZHH6peSrXM6onnnfXXX0O4fPXM3ybP3d&#10;fR4aUT6rBtRPHfEbxNPN5kNcHqUe+vQPF0XmTzZrz/VIZYq/cOGnHmj7x9fE5W6XZPUIGTUlxJun&#10;qHOK/rjIIR9lGczzMZLUeDtf2r6E/ZzmuX8L30f2IQWnmf8AH0PvyV88Ma+1P2f/AA7F4j0rwno/&#10;+piuv9ZLDX0HFGZ4eOUxwPLzTk4/9u/aPxHjnnp4OP8ALKReWvof9kn/AI8fEn/Xdf5V4t4+8P23&#10;hLxxqej2c0s1ra7f3s3369p/ZJ/48fEn/Xdf5V+Mn4kfRFFFFABRRRQAVQ1fVrbQ9Ku9QvZRDa20&#10;bSyyeir1q/Xlv7TnhLU/HnwB8e6Bon/IVv8ASpYrb/foA+EvF/7TP7Q37Va+K9W+EOPBHw68PvLs&#10;1mX5Li58v73zf/E123w0+IHxz+JP7A2j+KPB+vXWtfESy1dpLiWb53uYI2+eL/ao/Yj+KfhnXf2I&#10;9Z8A295DZeK/D2nXltqGnzbUcP8AN83+1XZf8E8PGuifDr9iyy1vxHqdppmlWt3eSyTTSrjZvoA9&#10;N/Yt/af/AOGmvh3cXmqWkWm+LtIuGstY0+PpFIK+iq/Pv/glhZ3Gra38a/GFvZ+R4f13X/M0+XHy&#10;SorSfMn/AH1X6CUAFFFFABRRRQAUUUUAFFFFABRRRQAV4B+yj/x/fFP/ALGmf/0Fa9/rwD9lH/j+&#10;+Kf/AGNM/wD6CtAHv9FFFAH5y/8ABVPV5BfeEtO/5ZbHkr5L/Zmt47n4++AYpOh1SLNfTf8AwVQv&#10;fO8e+E4P+edox/8AHq8F/Yw0221P9o3wnHcQed5U/mx/76195k/KsnlP+bn/APkf/bT9hwPuZJH/&#10;AAP/ANuP2tooor4M/HgooooAKKKKACiiigAooooAxvEtsL3RL2L/AKYt/Kvxl/aj+GFz4E+It3fx&#10;wyjStS/eCb+Dzv4lr9q2YNndyDXyB8WvAdh4lm1/w5rUWbS5kaSP+/H/AHWSvAr51LhvMKGY8vNC&#10;V4VF/d3X/b0T9A4Ure9Vo+kj8+/2fvj34g/Z/wDG0OuaRMZrCR1j1DT/AOC5T/4r0r9lPhT8UNE+&#10;MHgnTvEmhz+daXSfPGfvRP8AxK1fin8W/hXqfwm8WTaZeDz7SXmzuv8Anon/AMVXoH7Kf7T+o/s6&#10;+MRI/wDpnhq+dY721/55p/z1Sv1zHYXD5zho47BSUrrRr7SPZzzKY4+n9Yo/Gv8AyY/aEHAo6/Ws&#10;Pwn4p0zxr4fsta0e8ivtLvY1lt5ovukVu8V8E1yn5O00xaKKKBBRRRQAUUUUAFFFFABRRRQAUUUU&#10;AFFFFABRRRQAUUUUAFFFFABRRRQAUUUUAFFFFABRRRQAUUUUAFFFFABRRRQAUUUUAFFFFABRRRQA&#10;UUUUAFFFFABRRRQAUUUUAFFFFABRRRQAUUUUAFFFFAHxt/wUd+Geuav4I8MfELwppsmsa/4H1WLU&#10;/sONwkhX73FS/DL/AIKgfBrxf4chu/Eetf8ACHarsX7RYalG2Q/8Wz1Wtf8Abt/aR8Xfs86V4OuP&#10;DemQ3drqeqRWt7dXce+GNGbbtaur1n9kT4K/GFrTxRr/AIF0XUtQvYI5ZJYh8h3KOm2gD5N+PX7S&#10;o/bo8beGvhB8K9Nurzw+NVivdV1+aL9z5cbK3yf+P1+k2l6fHpWl2dnH/q7WFIk/4Cu2ud+Hnwp8&#10;JfCjRItL8J6BaaLZxjiK0i2V2FABRRRQAUUUUAFFFFABRRRQAUUUUAFFFFABXwh/wWA/5N00D/sP&#10;29fd9fCH/BYD/k3TQP8AsP29AH2P8Mv+Sc+FP+wVa/8Aopa6iuX+GX/JOfCn/YKtf/RS11FABRRR&#10;QAUUUUAFFFFAFa5/1En+438q/Fr4Of8AJ3tj/wBjLP8A+jWr9pbn/USf7jfyr8Wvg5/yd7Y/9jLP&#10;/wCjWr6nI/4df0/zPteHPgxP+D/M/a6iiivlj4oKKKKACqtzdxWVvJNPLHDHGMvLL8qiuA+M/wAe&#10;PCXwM8NjVPEl6PNlfyrOwh+e4upv4Y0X+9Xi6/D/AOJ37Ud8LzxxPL4G+F9ynmR+FbT5b+9T+7dv&#10;/D/urQBqeNP2o9c8deJJ/BnwU0b/AISfVon8q98Szf8AIL07/ff+Jv8AdrX+Hf7OXh/4TT3vj/x9&#10;4hn8Y+K4o2urnxBrkm9LKP7zLCv8Ma9q9e8JeDvDvwx8LwaXoWm2ui6VYw4WKIbAiKP4m7/jXz14&#10;hF7+2d4jm0Swmmsvg3pk2NR1CE7X16df+WCf9MV/i96AOP02x8Q/t2+PTqmoTTaP8BdCvVl0+0Hy&#10;Pr88f8b/APTFWrrPi58R9c+M3iG4+DPwhxZWkQW38ReKoOIdJh/54RY/5aMvTb0rR+KHja+8Uah/&#10;wpH4QQw2U0UC2us61D8lvotrt27E2/8ALZl+7Xs3wj+Evh34KeDLPw54ctBBaQ8yzS/624m/ildv&#10;4mY0AeFfFD4T+H/gl8I/DfhTwvZ+Tp9s/wC8lP8Arrh8fNI7fxM1elfssf8AJNP+3qX/ANlrJ/av&#10;/wCRa0z/AK7vWt+yx/yTT/t6l/8AZa/MKH/JY1P+vf8A8ifpFX/kkIf9fP8A5I9looor9PPzcKKK&#10;KACiqWo6ha6TZy3d7NFa2sa5eWV9iCvmfXv2hfF3xq1e+8K/BbR5japuiuPHGpRsthF/e8n+9Iva&#10;gD6In8YaLbeI4NEk1KAatcxtLHaGT5yq/eO2t2vEvgl+zJofwjvZvEN/qV34s8dXSN9t8SanJunl&#10;DdVA6Kte20AFFFFABRRRQBGOprC8b/8AIoax/wBez/yrdHU1heN/+RQ1j/r2f+VcWM/gVPR/kdGG&#10;/j0/VHy1+zT/AMlbH/XtL/6FX2EtfHv7NP8AyVsf9e0v/oVfYROK+E4B/wCRP/2/L9D7vjr/AJGq&#10;/wAMf1EXrUtRL1qWv0g/PAooooAKKKKAOX8ZG4j0svFxN/q0rwL4sTeL9Dn+2aXNDe3cUH7y0h+5&#10;J/dr1/4teMpfDmkTW+nwGbUJE8yPP3a+VND8dfEHw98RtM8P6fZQ+LP7T/e3uoTf6nTv9mgDc+E+&#10;sW0XgCbxx8QPCeneH/Gti8vlxWcS+dHB/wA9f73zVoeJvgf4L/aY8OaN408Sfa5vsz/abfyZdn/f&#10;aV5B+z38a9I1T9u3xl4Y1DTJb261O1eL7Xd/6mPyl/gT7u1q9dvrXx74w+O/h/WND1PT9M+F+jo1&#10;te6VZyrvkf8A3KAHeJvAv/CZeDpvC8mp3dlFLP5seoQ/8s0X+GvEfir4A8GfFTw5D4f8UQzWUWmb&#10;fseof8tvlq18bPHXjP4b/to6Npf22L/hCtd07/j0h+5b7V3NXZeG/GHhr4saHNqnhua0vdPtZ/s1&#10;753/ACzf/YoAseAdBit9DstLt5v9EiT7Nb/9M/8Apq/+1U1rod9BPDpeqXvneV+983/Yq8tj/wAI&#10;9PZSafN9til/1n/TOsf9oz4tf8K1+Dus+KJJov7QiT7NbS+V/H/doA8G+NHwj8XfGz4w6ZcapNFD&#10;8Nbb97JFDLs8zb/u/wAVe02Og6ZZwQ6Po9l/Y2iWyf6PdTff3/3d9eGfsmfE74geMPB2v+IPFc5v&#10;dJuX/wBDiMXyR/7Vd/408bR6pfQfD+zh1D7XrFq3/E1hi+Syn/hoA2df+Kmm/DDx9o/h/wATiKzH&#10;iDmzmh+5I/8Aff8A2q4rxB8O/F+ufEbU9cs/H8vhmL/VW9pN8kMn+5/tVieJvC3h/wCEXwy0b/ha&#10;FnqPj/xBpF639n3UO7fboz/eeuz8VfDHSP2hdD8P6hqGs3ejRWLrc2+n2f8Ay0T+HfQBzfwr/Zvv&#10;vhp8W9T8YXniD+2dVlg/5bf32/v1xPxu+C/xL8ZaVqdvcazqOtSyz/adOtIfkS2/2flr6s8P+H7G&#10;Keb+z5v+WH2a4im/5abf/Zq5Gb4rS+DfFX2PVJotM8KS/wCjW93NL/pPn/8APJE/iWgDwL4N+N/i&#10;L+zL4O0fTNQ8Gy+JdQ1y98u4l+/Nbw/w/P8A3q++9H8Uf8SOHUNQsvOiigXzLT+CvPbi+/4SCDzP&#10;3Nl8n7yWb7+z+Gpm1y5g8OTXnkzQ/I0UdrN9+R/71AHSeMtQ8Qr4AvbzwXZQ6zre/wD4l2lTfJDv&#10;rQ0GTU7rwdo3/CQaZaQ6hFH/AKbLD/yzuv8A4mvnH4N6x49vdD1mz8SeTo2q6ZdNLHFDc/P5Nerf&#10;CX4seGvivpU0nhfU5b2LTH8rUYpv79AFyTwnofxY1z/iYeH4ZtVtkb7PqF3F8+z/AOJqjrGm31/q&#10;us+G7jU/O8P30H2GPSv4Lb+FmreuvFmh/DHztY8QeIItGtNTf93dTf6n/d/2a4P45fE7/hWk9lqk&#10;mjf2z4PuoPtNxr8P37agDkH/AGdrXwx8JdZ+Gnw31K70a/vpG8zVJvuf7m+vRvgR8NPEHwh+Fmje&#10;GPEGpQ+JYbad5dRv5fn8r+7En96rvhv4maZ4y+HOmeJNDvYb3RL518uL7j/L97fXE6P+054Q8TfF&#10;ub4bxw3cOoRI1zHdTfJDJ8u7bQB2mveLpdX1W98N6fDN4f0+L97JL/z8p/CqVm3nw18NeNbHRtL8&#10;caNDexWN15tvp83/ACz/AOmu+o/D+sS6v4jm8SaPew6zaRRtF/Z8MW9I5/8Af/vV6Rbtcy6r5mqf&#10;8hWWx83+/wD8B/3qAG33h2x0u++z+dL/AGfEixRxfwf7NHjpf+ES0qG3jmm/tW+dYvNtP+WaVHY+&#10;MLWXydPjvYfNi/e/ZJv9dIlaFjJ5sE0dx/rYkaX999+gDzv49af8QfEuh+E7j4f6z/wjOoS3S/bY&#10;pv8Al5g/irc8aeAfD3jDxV4Zk1jTP7T8YeHkXy7rzW3xv/E2yq8mpan4ZsZrjVIZtTu7ZGlt5fK+&#10;SRP9j/arsPA/iKK6gstUvNMi/tCWP95/z2jh/ioAbr1r/a9je6XcXvky7PN+1w/O9FjJFZeFbKz0&#10;u9mvdVi/57S/wfxVTmvorfxjexx/vtKuU823u5v+Wf8AtPVPT7eL7D9o1D99LE7S28sPyfaf89qA&#10;Mm4s/wDia/6RNdw2mxv+WX8bfe/4DUc2nyJBpkcfnf8AXX/4irG628UQTRyaZNDp/wDrZP8AgP8A&#10;DWhN4g82Cykt4fJ0qJFi8qb/AF2//YoAvaf4VlfzpLyaL/nr/wAAp0fhmx/5CHkS/c/dyzfcjetT&#10;Sbix0Ox+0Wfnf2hqc/8ApHnfP/wH/ZqHXPEltPPe2+oQ/YtQtYPN+yQ/cj/2noAzdsvkeZJNLexW&#10;z/u/J+T99XO654XufFWuWUd5qcOmS2r/ALuL+OR//ia1obrz7GGS3mh/tC5/e+V/B/vJTtNvLZp/&#10;tmoQ/vbr91JLN/yzoAjuPBdz/ptxbzQ+d/y0l/g2fxLvrDWxi03xHD5k0P8AZ/kN9ni/gkeu6/ty&#10;5i87S5IYYdPlT95/00SsG1s7F9V+0XH+qtZP3dpN/wAs0/2KAMu18P8A2jVYbj7b/pf/ADy/grtI&#10;bOPWYIdPk87yon/eSw/cj/2ap2MkVrfQx6f9khiut0X+381Wo/DNzptjDZ2c0tlFdXX7z+//ALTU&#10;AbmqeHbqKf7RJ/cWKOWH7+yptLsdn7zVL3/Wv/o8v8clU/EGoa54c0r7Zp/mzxRP5UkX/LaT+7Tv&#10;F3he5+LHgfTLeSH+zPkXzLuGXY8b/wB2gDqIdLtrPxHP5cP/AB9f6THL9xI63tH8r9/JZ6ZaWcsv&#10;/LX7nmf7/wDtVi6X4TvrDwdpmj3nkzTWqfu/3vz3Nbnh+1vr+x8zWIIdMu9/lRxQ/OlABeabLYX0&#10;32eGL7J/zy/26s6PoWm61N/aEkEM82zyvN8v+D+JarReGpYB/pl75H3v+Wm//gVXLGUPZTQWd5zF&#10;/rPJi/joAoah4ej069OLz7HooTzJP3mPLrl/ip4s8K+C9E0C41zRv+El0W5u1is5YYvtDxu38VdX&#10;qvgux8aeHL3Q9UvJZ9Pvo/Kki+49WvDvgHTPB3hXTfDun2X2zT7BMW4u5N/l/wB371AGzZ6jFmGL&#10;zYoZZU82O1/j2Vx3x31jw9pnwx1JvFemHWdEmdLa4tI/+Wm5ttF98HdL1b4p6Z8QLme7GtWNp9mj&#10;iil/0f5vvfL/ABV55+0h8aPAWna3pfw31vxbZ+H/ABJqbx3NuLz/AFWzd/H/AL3agD0z4b/DHwZ4&#10;K0qG48KeH7TRftNqkWYo8Ps/hVqt61JFFBDbxzf6X/qv+AVda3uTodp/Z95DNF5K/vf4P95azr+G&#10;OwghvP3Pmyp/pEs1AEOjwxaXrnl28/ky7P3kX3/MruoV2w15n4dhlbxVNJcQxQwxQfu/40316HY2&#10;gtc/9NKAPLf2n/8AknP/AG9JXygtfV/7T/8AyTn/ALekr5QWgBaKKKAOo+FdzZWXxM0e41KbybCI&#10;Pvlm+5XHftCeJPP+Jup6hZ6n58Us/lR2n8Eif3qmk/6aVx/jrwXofj77FZ3l5NZahFu+zyw16uVz&#10;hSxUZ1vgjzXfLzf+SnNXUakOQx/Cvg/V73XINQuNZmstPin823tIfuXKf7deiLcW11PNH+682L/W&#10;RVwOsabLo3gCHw3ofiaGyu/9Vb3eo/fkptvoem+A7H+0PEmp+Trd9B9muP3vySf7lfR4qNLM5e2r&#10;VOWd+WEIQl8MZR97/t77Xxe8eZGnWwqqexiuW3N/e/w/ynSfaLHV5/8AhJLe8/4l9ijReVD/AKmT&#10;/aqxomqWPiHyZNP8TRanFFJ+8ih/5Z/7NN0nwbpln4OvdD0vyoftMDS/ZZpP9ZurzOz8ExeCr7Rr&#10;jT4bSHW7V/8AiY6fDc/Js/vf7TV4tfKMFmdKph51JwlGf7v3Y/DH3o83/b32juweZ+ynz0bSlFcs&#10;1/jj/wDImh4dt/EK/FTWY9U1O7srTf8A6PF5X7m5SvQLPwbodhfQ3kdl/wATCJ28u7/jj3ferQ8y&#10;2up4ZJJoZpdn7uuTufilpj+Kr3w/HDd/a7HbLcSzRfudlEvrWYcs8JR5JUqfv8nu+78MpfZ+L7R6&#10;FStOUpe2lzcz/wDSfh/8BN7VNB0jxHY/2fqllD9kl3fuvueZ/tVX8I/D3w94Igms/D+mfYorr/Wf&#10;xvJXiN/qeufHD44Qx6HeXemeH/D22SO7/wCen97/AL6r6C1r+05dKmj0/wAn+0JU8qOWb7n+9XZm&#10;WGxWWUaOEniP4qjOdPmlyw5vh5vs/wB45oONSUp8vwnF/D3x1balqviDwvJ50Oq6ZO32eKb/AJaJ&#10;/DWT4B8Va541/t/wn440ybTNQlnb7PL/AASQ/wB1Kk+Efwj1fwBrmp6xrmp/2zqF9+6kl/5511Xi&#10;7xxH4U1XTLe40y7vJbn/AFd1DFvSP/fevQxX1SWNrYfK6arc6jJTXuyjOMeaUoc32eYmPNy+/wC6&#10;UfCOpeFZfO8N+G4Yf+JY/lXtrNXQeIPCuj+LbGHT9Usob20ikWWOL+DfU2m2Nik/9oW9l9iu7n/W&#10;futj/wDA64v45X19ZeB/L0/U7TRZZX/4+5pdnmf7KV41Hmx2ZU4Yeo4Sk93LmlzfalzRNP4cPfKv&#10;ij4a6vL8VNM8WaX9kn0+1tfs39nzfJ9mT/Yq58J/A+ueAJ9ft9Qvf7T0m+n+02X73e8f95a0PhbD&#10;rbeDrP8Atu9im1qX/lrD9yRP9itjSfF2kavPNZx3sP8AaEX7qS0m/wBdXXi8fjpUamXaThBRi2o/&#10;Zi+aMub/ABfa/wDAiYQhzc5e1TWLHQbH7ZqF7DZWm/yvNmrzPUPBMupfH6HxBHrPkaf9lX/RfN/4&#10;+f8AgFdV8TvDuh+IdDgk8STzQ6fYzrc/uf8Alo6/w1h+NtS1e31Xw/4o8L2cWs6J/wAe32X+OPd8&#10;qt/wGjKYSjD/AGeXLOqpwbfuw+GMoxjKX2pBOXvf4S546+I3/CB+I9G0uOymvZdYf93/AHK7q4WW&#10;WDy/O8mXZ/rf+edcf4X8RS6v4j/se80y7vdQtf8AWard22yGP/Zietrw/wCMNM8UX+p2enzf6Xpk&#10;/lXEU334/wDa/wB2vPxtGMIU4Qo8soL35/Fzc0vdl/dj9kpSMX/hXP2P/TNPvf8Aid/9BCb78lWt&#10;Z+HGkeJvEWja/qnnTa1pieXHLWXr3ibU4vjFo3huPyodP+y/af8Ar5/2a2PEXii2n0rWbPQ9TtP+&#10;Elij/dxTS/6t/wDbrp58yjOjOFT3prRr7MJ+770o/ZJ5Ye8dBeWdrf8A/H5DFN/12i31w/j74Vy+&#10;P/EmjahJ4gu9MtNM/wCYfD9yR6r+E/FHjPTfDllH4o0b7bqst19mkltPnTZ/z1/3a7jVtSi0iD7R&#10;J+/ii/1nk/3K5HLF5LiOejUXNHmimpRlH+WXKaRUa5eaSXyPL87/AFUflVz8PhPw9ol9PrFxDD9r&#10;/wCWl1NF/q6sWfiqx1LSr3ULf99FbJ5skX8dOtZtM8ZaHBceTNNp9z/yym+R686g5whzwk40pe62&#10;v/SS5wlGXJP4vMm0VbryJpLi9/tPzX82OX/Y/u1fplvDFawQxx/6qL/V0+sJvnlICs2m2376SOGK&#10;GWX/AFksP35Ks0UUOTkAUUUVIDI5Ipf9XNTlrNuvDdjearZahJ532u1/1fky/JWpURKly/YEoooq&#10;yRaaDR71m/6ddX17HJ+5tPL/AHdTKXKawh7Tm+zykN1oMX9uaZcW8MMPlSebJ/00rYZqp6bp1tol&#10;j9nj82aLf/vvVy18VaH/AGr/AGXbwS3uqxJ5nm/wR/7L1x1q8sNH3KblKXb4f/AjfklXl7kuaMev&#10;90ktbeW6/wBX/qv+WlanhnwvpnhqD/iTwy/6S/7yWaXf8/8AsU2xt77Xp/Lkm8mKL/WfwVe1rzYo&#10;IY7eH97F/wAtYa8jEVcRiZxw85e7J6pS92P+KXu8x5mJnRj+55uWVuv2iO60GXz5/M/8C6x7qTyv&#10;9Hj/ANTUl5JqaQQ/aPN8qX/V1VaGVIPMkr6PD89KHxc0u54eHw3PKM8RJShLZL3ve/xfa/8AbSa3&#10;aP8A64/9caj8Qafay6HNZyf8vP8ArP79U7jzZYJo7ebyZf8AnrXF30niHSdV/wCJhqd3e2kqfu/s&#10;kW999e9hqHt5fEoy+L+9L/DyxJ+re/7aFRyUej+H4eWPNzf1KR0Gg+EdD0aDTJI7L99Y/wDHtUms&#10;eKJbe++z3FlL9z93L/BXP+G9cvri+m0+3sruH/nnLqMWzzHrFjW+l1W9juPNnu7X91JFN/qf+APX&#10;0MMH9ZrVJ4mSlyrb7XLKX9fEcrpTw3LPmfPL7b+zLl/r4Y/4iHxxrn22D/icaZ5Plf6u7rP+H/gn&#10;SNU1W9uNP8Taj/aH/LTzovk2f3UrsPC9v4e+w/Z7j/TbuJ/3nnV1kfl2EE9xHDD5X/TGLZXdi81n&#10;g8PLA4SjOlzf+Ay/7dlzf+lHZh4UZfvq1bn/AO3v/keUrx32maX5Ol2/lfa/+eUMXz/71ag+Sud0&#10;e40PXL6bULeaGa7if/Ww/wDLOumt4ftEH2j/AJZf89Ya+CxNH2c/fvGXXn/mPXeMoxhz833fF/4D&#10;8RHuruPgdpv9p/FTRk/55bpf++a49rj9x9nj/wBVVzwx4mvvB2tw6ppf7m6jRov++q4Tqi5S+zym&#10;p8Ur7+1PiN4guP8Apu0Venfsk/8AIb8Qf9cE/wDQq8PvLqW/vpry4/4+7p/Nkr3D9kn/AJDfiD/r&#10;gn/oVBRpftd/8grw/wD9fVfPFfQ/7Xf/ACCvD/8A19V88UAFFFFAHbfBBraL4mabJdzRQxRR/wDL&#10;X+/Xp/jcyX2q3k46b68P8I/J4jsv9+vddQl+2PxX8y+L+Y1VWwmC5fds53/A+w4ehyylWOMkhpqQ&#10;eVWlNZ1TkXZX8/xnzH6XCpzFHUrbdDvrjb6HbP8Au67J/wB/WVrFhth/d16eGnyOx6+Eq+zlyHGX&#10;ksi/JWTdNI/+rropIf79V5rT9zX0FKrGJ9RSrRiY1vbG4H78Vpy2n2EQR1PaqGGabftvmFfpvAOI&#10;5c7jBy5U4yPgeOG62W/DtKJXooor+mj8DCiiigAooooAKKKKACiiigAooooAKKKKACiiigAooooA&#10;KKKKACiiigApabuoZuamTjGMpz+GO5SjKUowh8UgNG6qb38Ynqo0s1zcbB0r89zTjXAYSjzYSXtJ&#10;3t/d9f8ACfoGW8FZhiqv+1/uoW5r/a9P8RZvpwB5cdUWsvNuKc43z1YEUluM9q/nvG4yeLxFTES+&#10;KbufveAwsMvw1PD0vsrlLC2cdN8vZVyFo2p33q8Xnka88h1v8lakcdZ9vHWpbw1x1WcNaRYjXbWp&#10;bfNBvqvDb+bVxl8qvMnLmPFqz5iGcc/JTbm5jjgqNpqq3smAacIczHCHM4mbNebhXN6tqMf+rkrQ&#10;vpNtcZrurx252f8ALWvo8Jh+aR9Xg6ClI5rxLa+bbzSRzV5Prl1K8/lyQ12esvI9x/rsVzGozfav&#10;3cn+tr9i4diqFWMpR5v/AG0+nicTPJ/yzqHOK0L63kaeqcsPk1/T2VY2lHl+zzGNalzRFt4pJrnb&#10;GMyydBX31+yzb2XhfWtH/tuaGzitbTzRLN/fr4M0mWKHVLSS4/1QkXzK+zrNorixspI/9V5C+XSz&#10;n3Zx+0j8L8SK0/Y4ajy+7eUvmbXirUv7Z8VazqEf/LWdq9z/AGSf+PHxJ/13X+VfPCrtr6H/AGSf&#10;+PHxJ/13X+VfOn4YfRFFFFABRRRQAVz/AI58Z6Z8PfB+r+JdZl8jS9Mga5uJfRFroK4f4zaboes/&#10;C3xNZ+JLKXU9Elsn+2WsH35E9FoA+Hf+GVvhH+39b3vxS+Hmp634BlupJba9+yRCJb2T+861B4X/&#10;AOCOWkWXlQa38StbvdKjm8w6fANkUif3WrwT9mz9s7xd+ypZeIPCmieANW8WeCv7ReTTpbyKWG4t&#10;0+b5Pu/NXu//AA9s8Qf9Ea1b/wAeoA++vhv8N/D3wm8HWPhnwxYxaZo1kmIoYv8A0Kurr51/ZD/a&#10;nvv2n9F168v/AAdd+Ejps6w+Vd5/ebvrX0VQAUUUUAFFFFABRRRQAUUUUAFFFFABXgH7KP8Ax/fF&#10;P/saZ/8A0Fa9/rwD9lH/AI/vin/2NM//AKCtAHv9FFFAH5Z/8FR5/M+MHh6P/nnpzf8AoS151+wN&#10;b+f+0no37nzvKRq6L/gpBqkWoftCeRH1tbRY3p3/AATQh8z9pIyf889Ln/8AZa+6wClSyH5T/wDS&#10;pH6/b2WRf9uf+2n620UUV8KfkAUUUUAFFFFABRRRQAUUUUAMOD2rw/44+FTbXsWvJ/qpP3VwT/B/&#10;dr3DIrJ8RaNDr+jXlhP0lXH+FeJnGAjmeCqYfr09T08sxry/FRrdOvofFvxE+HekfFTw5Nomrfuv&#10;M/497r+O3f8Ahb/dr8//AIpfDLW/hD4uuPD+uQeVMn7y2m/guIf4ZE/2a/Su906TS76806f/AF0T&#10;tHXP/GH4O/8ADR3wnu9HthF/wmegJ9p0+WX/AJaJ/wA8938q8Dw64knlmLlleIl+6ntf7M//ALY/&#10;YcTiPqyjiYfB19H9o8N/4J+/tPy/DrxRF4E8Q3n/ABT2qPizll+7bzf/ABNfqavK8Dj0zX8+tzbX&#10;ejapNBcCWzv7Sb94P443Wv1c/YT/AGoH+NPg4+HNfl/4qrRoF8yX/n5h6LJX7ZnuAt/tdHbr/mfF&#10;8SZZb/bqOz3/AMz6zooor40/PwooooAKKKKACiiigAooooAKKKKACiiigAooooAK5Xx18SfC3w0s&#10;Yb3xRrVnolrcyCKOa7k2LI/92uqr89P+Cy9o958FvBlvF/rJdeSOL/fZGoA/QG1u4r6CGeCYTQyJ&#10;5iSR8q61j+NPHOgfDzRjrHiPVLXRtNjdY/tV3JsQFq+G/wDgnP8AtDah4ekm+AfxGlls/GOjp5um&#10;yzksLi2ba23ef4vn4rrf+Cuv/JpN3/2FbX/2agD7L07UbbV7KC8s5VuLW4jWSOWL7sit0ar1effs&#10;+f8AJEPA3/YHtf8A0Uteg0AFFFFABRRRQAUUUUAFFFVrq5isbeWeeQRRRrvkkPQCgCzRXj8/7W3w&#10;atZ5reX4jeHYpYn8t4zerwaa37YHwVXr8TfDv/gatAHsVFZuja3YeI9JtNT0u7hvbC6j82C5hO5J&#10;E/vLVq5uI7S3knf/AFcaNITQA28uorO3mnnlEUMaNI8h6Iq/erL8J+L9E8daHBrGganBqulTFvLu&#10;rWTekm07TX5y/tV/tI/FP9o7wp4+0D4YaBd+G/AHh6CX+2fEl5+5e9RR80EX/wBjX0t/wTUWNf2P&#10;PA/l9PLk/wDQqAPqFm21zHg74j+GviCNR/4RzWrPWRYT/Zrn7JJv8qT+61fIH7S/7R/xP+JHj3Xv&#10;gx8EPDUx1G1AttZ8VXg2W9luTdtRun3f4q5D/gjpY3On+Dvilb3svm6hFr4iuJc7vMdVbc3/AH1Q&#10;B+hl1dxafBNPcSiGGNd7yycKBXAaN+0V8NfEOu/2Hp3jPSLzVd/l/ZYrlS+a8M/bv+FfxT+NI8F+&#10;D/B95/Z3gq+vVHiG7tZdlzGm7qv+zt31xfxr/wCCbfwa8KfBPxBf6BY3fh/X9H02S5t9biun87zI&#10;13bm5/iYUAfeFcb44+Lvgz4ZqJPE/iXTtFEnT7ZcKlfPv7AXxg8SfED9jix8Sa4DqWraYlzbRn+K&#10;4SBf3f8AhXzT+x78CvC37Z/if4gePPi3eS+INXGqS20Xhqa5ZP7ORW+9t3UAfpV4R8c+HvH2ljU/&#10;Dms2ms6eePOs5VdK25JPKBdziOvzLk8FWv7H37fPgDwt8NNSu4fDfiaH/iY+G/MaZI0+b5v9mvSP&#10;+CgHxL8U+NviL4H/AGefA+pTaNqvip1uNRv4vk/0X5vl3fw/coA+prf9oz4YXfiH+w4vHOiS6tv8&#10;r7ILpd++vSlbdXxP4k/4JbfCKT4c3mmaHYzWXjX7L/o2vm9k84XX/PU/N/er2D9jzwZ8Tvhv8JYP&#10;DHxPltL3UdMkaKzv7S581riD+Hf/ALVAHvNFFFABRRRQAUUUUAFFFFABRRRQB8/ftlfAjxL+0P8A&#10;DH/hE/Dmvw6L5sym586Pf5iV8x+Cf2Fv2i/hvokWieG/jj/ZelR/6uEDf/6FXsn/AAUj8X6v4L+B&#10;8N54e8S3mi6/LfRW1la6fFvlvZ2+6leG/D39kv8Aap8UaHDqPiL4s/8ACP3VzAskdrEfMePcu7a/&#10;+1QB3fh79l39qLT/ABHo15f/ABy+26fa3UUtxa+V/rEVvmWvu9elfj3408K/tM/Cn4t+GfB/i74p&#10;/wBjWniCR4tL1rzd8Mkn8Kv/AHWr3j4X/Hn45fs3/Hbw/wDD/wCPV3Z694f8TH7Pp3iCHhI5F+6u&#10;9V/NWoA/Q2iiigAooooAKKKKACiiigAooooAKKKKACvhD/gsB/ybpoH/AGH7evu+vhD/AILAf8m6&#10;aB/2H7egD7H+GX/JOfCn/YKtf/RS11Fcv8Mv+Sc+FP8AsFWv/opa6igAooooAKKKKACiiigCtc/6&#10;iT/cb+Vfi18HP+TvbH/sZZ//AEa1ftLc/wCok/3G/lX4tfBz/k72x/7GWf8A9GtX1OR/w6/p/mfa&#10;8OfBif8AB/mftdRRXnPxm+O/hL4F6FBqHiS92zXT+XZafD89zeyf3Ik/iavlj4o7+eaO2gMkkojj&#10;j5dzXzN4z/af1z4geJJ/BnwQ0eLxNqke6O88SXe4aXY/wt84+9Iv92sn/hXXxO/apvvP8fyzeBvh&#10;fJtkt/DdnJsvtQj6r9pf70beq19JeDPAuhfD7QodH0DTYdN0+FNgihj/APQv7xoA8p+Df7Ldj4Hv&#10;5fE/i/VJvH/jq75uNX1XDpF/sxRfdXb/AHute6yyxxwF3I8upa+Uvjh418S/tA+KZ/hJ8MNTOmWE&#10;Z8vxV4qh5Wyh/itom/57N/KgDB8c/EHW/wBsX4i3vwx8B3k2mfDTS3MfibxVD/y+uv8Ay6W7fzau&#10;p+IXxAurC4s/gZ8FLOKHX4oUtrzVIv8Aj20C1/iZ/wDptt+6tch4v8ZW3wlstM/Z0/Z80yGfxjJD&#10;5V5qH34dFjb/AFlzcN/FN/EFavoD4DfA3TPgZ4Hh0eCeTU9VlBk1DWZ/+Pi9nblndv8AePFAF34K&#10;fB7Sfgl4Ig0DTJZb2QEy3mo3R/fXkzctI7fnXolFFAHgP7Vo/wCKZ0zH/Pdq1/2Wsn4a49LqT+lS&#10;/tEeCtW8ZeHIP7IiEz27+Y0WfmP0rwPTvAvxD0u38u1s7+0j/wCecW6vyDMa+JyviKWOjh5VIOHL&#10;ofqmX08NmXD0cDLEQhPn5tT7bz7frRn2/Wvi3/hEfiT/AM8NT/8AHqpa9YeNPC2h3msa3d3Oj6Va&#10;p5tzdXcgRI0r0f8AXHE/9C6p/XyPN/1Uw/8A0H0/6+Z9v5x2ryH4zftI+GvhJKulfvdf8X3KZs/D&#10;WnfPd3H+0F/u+tfL9j4t1q88OQ+I5NXks9Euube/u5NiXCf3k/2a4q3+InhX+3Jtb0vxLp+va/J+&#10;6820lE1xH/uf3Vqlxfif+hdU/r5A+FKEf+Y+n/XzPomx+A/jf9ome01j41XX9maNG/m2/gzSLlkh&#10;P8SNM4+Yt6rX0voeiaf4a0yDT9MsobKziRY44oY9igV8O6NeePtfmhS00vX/ACZf9XdSxNsrof8A&#10;hFPiV/zwvv8Ax6l/rhif+hdU/r5F/wCqdDrj6f8AXzPtJHzxndSEkZxXwfqOqeJ9I1P+z7q6uYb7&#10;/nkJG3Vux+FPiO486OC/APfmuenxxOtNxpYGbcd/L8DWfBkaUYzqY2EVLa/X8T7X3H0o3H0r4q/4&#10;RP4lf88dT/8AHqP+ET+JX/PHU/8Ax6t/9cMT/wBC6p/XyMf9U6H/AEH0/v8A+Cfau4+lG4+lfFX/&#10;AAifxK/546n/AOPUf8In8Sv+eOp/+PUf64Yn/oXVP6+Qf6p0P+g+n9//AAT7TJPYc1heNxu8I6v/&#10;ANe7/wAjXySfCXxKIz5Gp4/4FSP4P+I00HlyQXxik/3qyrcW4mrTlD+zqmq/r7JVPhbDwnGf1+no&#10;/wCuppfs0bj8WPf7LL/6FX2HnrXzH+z58NvEWg+OZtW1G0+xWsUDIfN++7NX05nIOOlenwTh62Hy&#10;rkrRcZcz3OHjPE0cTmfPRkpR5Y7DV61LUS9alr9APhwooooARV20tFQzeYR+7oAy9Q0i2vxd/aYR&#10;NGR2+9Xxt8Qvi5pHwJ8f2Vx/Zk17pN9P9hk8mLf87V9lzx3r2RtwfJOxsy181Qx6PPrk0cn2Sa00&#10;y6b7bFqMX+sdv4koAq2Ok/DnxHqus3nh+G0g1CJFluJYfvxu38Pm/wC1/drxLSv2PvHHhPxF4l8U&#10;R+Pruyi1ffc2+l/M6Ro3zV7rqnhHQ/CXgfxZrnh/TP8AW7r77JD/AK7UZ1+ZVSvHfC/xc8Z/Hv4E&#10;Xsej6zpPgz4txX3lR6VqMq747VW/uN/s0AVfiJ4k8Q/B74V6Zcap4fh+I3iX7V5Xmzf8fP2Vvl+S&#10;vSPhj4B8GeBvAH2jwv4Zm0z+05/t2o2s0vyec38NcK3irxf4a8ceDNP8QeGYdZtIoP8Aia61DJvS&#10;N/8AYrU1zwj8QdW+Lfh/xJ4f8QWkPw/8j95pU3/Ly/8A8VQB0moWvm65efZ9Th/tCX/mHw/8u0FZ&#10;vxI+GOh/Evwde+H9cmhmtLlPNj/g8t/73+9XA3HwXl0T476z4suL27/tuK1b7Pp8Mu+HY38Vcd8J&#10;Php43+EfjfXvGHxA14al4avo3kt4ruXYibv49jfdoA9P8J+EdI+G/g7w/ofhv9/p9tu/0Wb/AMe3&#10;1V+I3jDTPBHhzWfEF5ZfYvssHm/6H883/wCzXL+NvhXY/EvxHo3jDS/E02mafFA0X2Wzuf3P/XV6&#10;5OH4ZxeJvhl4m+G9n4z/AOEm8QWLt9ouvN+f5vmWLf8A3aAPQPgT8SrH9pHwd9o0ez/0uKTyrn7X&#10;H/49XbWLW1h5Mcdl/okTtFJLD9/etePX/g3xxF8AbLS/BkFp4M8a6Y6/uofk+0ov3vn/ALzVnfAv&#10;xt8RvGHhXxBp/jjRv7Gli/0a31CGL5/P/vbKAPfLW60yKeH+w4ZoftW6K487/ln/ALVeM3HwjudL&#10;sfFlx40m/wCEstIvNudKl/jsv7rJ/eq98INB1L4Uf2z4b8UeLJfFl3ff6THLDF89tu/hrI/aL+Oe&#10;p/s+eANM1Czhh1nUL66eOOWb7kaf3XSgDy74O+KPif8AEn4H+JvC9nezWWofavKt9a1GLY8kP93/&#10;AGa+k/hlqtz4E8LeGdD8SXn9s6rbfu/7Vll/1n+/WH8EvibY/F7wto2p2dlDo0Vyn+m2oj2+Y/8A&#10;sV3t5caZFY/aNQ0z91ao3lxf89EoA+bfBfjaXwB8d/il401Tw/qN74flTyreLzWf5G/iRP7tfTXg&#10;PQdD8K6VNeeH/D/9jaVfbbmTyfvybv8A0KvnzwT4EkvfGHiXxhqHiyWy0C5/d/2Xd/Ilv/tf7te4&#10;33j6LQbHw/pen/6baXO3zJf9j+8lAHZfFT9mXwr8e/A+jafqH2ue0trpb6T97s+T+Ja8x/bE0G28&#10;KfCz/hHLfTJtT8KyWvl/uZf9XtX5f/r17l4i+MWkeCP7M0ez1OGa71OD93/00/8Aia818ZeKv+Eo&#10;8K6zea5pk02n7Git9Ph/5af3vk/hoA+Uf2d9c8Qy/CTU/D9xpn+if6rSrvTvuRv/AAt/tV9BeH9N&#10;i+G/hXRvEGuaZ/bOqxJ9m1XUPsP+kyJ/CqJ/d/2qvaTof9keDtGt9H0z+zLSVF+zxQ/7X3v+BLXs&#10;2k+H7bS9Kh0PVJptT+3Ivmah/B/u0AcLoui23hnwrNceF4f+Ef0/WN1zH5339/8A9lVjwfqGuaXo&#10;c3/LbVZX/wCXz7kb/wDPLfWbq2g31nrl7cXGpyzeH4v3Udp5W95H/hZKuapr2p/8Ide2cll5MX/L&#10;OXyv31y/95KANC1+GOkf25e+NP8AmYLqBbaSKGX5LZK7CS6sde8ny/30X+qkl+5Nv/u7K858Fw33&#10;hfw59j8UTeTLKnm/aof/AEF66bTdNiv9chuLe9/0SWDzY5Yf79AG9eXVtqX2KOS9ihilf/R4pv7/&#10;APdq14fktvI8y4mm8qV/Kki8r5465tbGx0bSvLuIftvlO1zH/H8/+/8Aw10Xg28vtRsYZNQ0yHTJ&#10;blGkkl83f/ur/vUATeJLOxv/ADrOz8maKWBpY5f+edcrq3h+21TQ4ZP7T/49k/eRQ/8ALP8A2qvX&#10;SyvBP5cM00UT/vP4Hkf+GqbeIrZJ/s+l2Xk63L+6ktfKoAw2utljDp9vezed8sskUPz+ZV7WFtv3&#10;0kc000trAsskX/POtDUvs3hz/SNQ8my+T/Sf79ZtjH9i+23En/Hpqafu5Zvv0AXLfxVFLBZXFn/y&#10;9JUd1cXzz6ZcR3sU13Lu+0SzRf6xP7r1HNp8tlB/Z8cMPlSp5sf/AEzeqbSfYIPs9xDN9rlT/lj8&#10;9AEmltFawfbI/wB/aRP5X+3H/tf7tbVjHFeQfaLy9/4+k/dxeV/q3/hrJ/s+W1nhuI5vJilg/eWn&#10;8cla1xHEk8Elx5Nlp91B+8lm/wCXZP8AY/2qAKvhlrHWdcvdH/4SDztbsX/03T5vvx/3a3tQ0u+W&#10;ea3j8n7J/rZIvvvsX/brL0Pw3Y/bvMt7KHzbp1+0ahD/AK6RP4d7133gG1ilvtZ+2fuYv9V/rd77&#10;KAOD8Ot9n/eahZeRqHn/AOj3f302fw12S69bf2Vqeoax5UP2b91HdzS7Ej/3K5n4peJNT8B6HPce&#10;G/D/APwkGnxTrF9lh+d9jfe2VtW/hH+3tDsvtEPnWl9tluNKmi/1e7+GgC9pepWP+hXnnedFEn/L&#10;aX/Wf7VdhpENy195dvD/AKJcwfu4v4N/96uN1TWPD1v51n/Zkv2S2T7NHafcf5a6jw34iiuPDllb&#10;x/uZf+Wf73/Vp/t0AdZD/r7K3uP9bEn+q+//AOP1r2sMscGy48rzd/7uT79cZZyW0oh8u9lniif9&#10;5L/zz/8Aiq3tL8VaH4qnnt9L1m0vbqx/4+IoZFd4/wDfT+GgAm1C2ivpriP/AFv+r/ffck/3Kzdc&#10;8WWPgjQ9S1i8h86H5f3VnFW7e6dmeeSQRTafs8zyv499UG0GK6/6bWkv+staAJPCmqf2vYQ6p/yx&#10;uo/Mj82P56vtLF/bflpeD7U/Mlqf7lJY24igx5P+r/74rkdY+HdzrfjHTPFkl7NZ3dgjRfZIfuSJ&#10;QB4R448Uf8Lg+MN74P8AHEGo/DrSvDN9Bc6NrUNyyJqz7v8AV16P+0f+yR4G/aY0OKPX7OKLWoUX&#10;7HrUH+uj/u/8Brt/id8JPC3xdstMXxJAT/ZcyX0Ril2PG6/N+Veb6L8LvFWvftFzePLP4im9+H8d&#10;r9m/4R+zl3xecv8Au0Aalp8HPM8O+B9H1TxLdzah4V58qzl2fbUX7u+un8WSfYPJvJJvOtJdv7r/&#10;AOLrsfL065M0nk+VLH/329chrPiT+2LGa3k0z7HF/wBNqANDTYbHVL6G80+H97L+9k877kldvaf6&#10;iuK8L32mXvkx2/mw/u/3cv3K7aCcXEG+PvQB5N+0/wD8k5/7ekr5QWvq/wDaf/5Jz/29JXygtAC0&#10;UUUAeg/BXwhpnjTVfEEesQ+faW1r5teY32l217fTXFv+5lidvs8v/POvT/hF450jwTZeJY78yi6v&#10;ofLt/Ji315otvbWGlanJqE3k/wDLWtaTlGXuX+Xvf+SnNiZ+zpGDrmpX1/pX2O30a01rW7Z/K/fR&#10;bE/66pXL+MfhprHjTXNA0+/nhg8NaYPtskv35pLr/nl/u1HcQ+JfHmuf2f8A2z/ZmiWsHm6ddQxb&#10;JpP9/wD2a2ptBvtG8f2euXniD/iU22neVJaf89H/AL2yvt6EKuWVYww9SEaiUpreUuaUfdivsxl7&#10;0uX+X+8eVRq0XhuerLmUfdf2vX/EXPFk1jpFjDcWc0P9q2P/AB5edLsT/gdU9L8J6R4an1rxBrGp&#10;/vvEKL9olm+5bf7KPXF+B9W0P41654sj1CH/AIl+/wAq3l+58/8Aeqab4S+M/wCw4fC/9s2l74fs&#10;Z/tNvqF59+X/AKZPXZXwEML/ALDiMa6VWXL7S/xcsve5Yy974ZfZDA15ylU/c8sIP3P5ZR5Trtb0&#10;/wAGeBvhX/bkc0s+lRT/AOthl3zR/wC1Tde1bQ7XQ4dUuIfJtNTtV8zUJvk+T/b/ANqiz+FvhW/8&#10;Of2fb+de6fL/AKz97vh312F94P0zVvB1lp+qQw3uiSp5flf889tfI1MZgcNKOExFarVlOc7t8sZc&#10;ko+77sfte7zfyyPoIRq/7xCKjyuOn2eY4HVLOW48HQax4D1OLTLS1tW+0S+V/wAfPy1J4Z+K1jce&#10;B9MvLyb7bqEu2KT7J8//AAJ/7tc38Lbix8DeKvE3gu4vfO8P/wDLl/Gnzfw760PGHhHSNS8K3tn8&#10;O/skPiC1nXy4oZdn+9XuQhl8p/2dO/JCceSo48vuS/5+y+IzrRrc/wBYn8U/eN681bV7L4xaZpfn&#10;ed4flsVl/wCB/wB6u4Wa1uP3cc0U3z/6quX+HuqavewfZ/EmmQw63Yp5Ul3/AM9K878Z/C3Q/Ffj&#10;ibS7PWdW8M+K7pPt37mVnh2VxwwdHF4j6viJcnsoazhHnjLl+3Ll5fdMueUY/wCI9O8UfELQ/Buq&#10;6Zp+sXn2K6vv+Pf+5UfxA+HukfEjSoNP1iH91E/2mOWGoZPhvpF7pWmR+JIf7ZutMg8r7VN/6FUm&#10;l61qd74x/s+OaK98PxQeb/aEP3I3X/llXNDkoezxGV1Jxq0uaU5v3Y/3eT/t3+Yr3vgn8Mjlfi54&#10;T8Q3XhXQNL8F/wDLjdReZ+92PsX/ANlrpLP4b6QniqDxZcWfk+K5YFiuJYZf3O/b/crB0dfiDqPx&#10;G1PVI/K0zwrvWL7LN87yJ/er0xv+mddOOxmKwNGnhIVIbSk3CXvfveWUoTl9omEYyfOcj8SrrSIv&#10;A+s2/iC9hh/0VpY/9/8AhavMf2d9c1zw55Oj6hN53hq+ga5srv8Ajtv7zTf3VavZtY8M2PjCx+z6&#10;xpnnRb6xfF3i7w94Asfs95pl3N9pg8rytOtt/wAn935a3y7Hwll9TKYUXVnVfNb3fdlGPuygTOEu&#10;fnOq/tK2Sx+2R3sX9n/637X/AAVm6fpOh3H23UNPgh/07/j4uof+Wlcb8O77w9r2lXvh/T7LVodK&#10;/wBb/wATGJk+9/Cm6vQNP0220mxgs7OHybSL/VxV4OKw/wBRnUo6xlfr7vu/F73vfEbxlzHnfjL4&#10;bxeI/HHhLUI5rv7Xpj+bcXX/AEx/u1V+N0P2Kxmt9P0XzrvWE8r7XaRfP/wN69Sk83/ln+5/56U6&#10;T/nn/wAsv+WlaVcyxFWNGE5PlpKUVaXL8Uub7P8AeN8O40KvPyqXqeO/s76xqdv9t0PWL2aaW1T9&#10;353/AKDXq1rqVjfz+XHNDNd/8tIv46z9L8KxaNrk15b/AOquv9Z5336hvvBNtqXiqHWJJvJitv3s&#10;cUPyPI/953/irysHCEoyhiJcsuj/AL3/ANsd2Z4mlisTKth48sZdP/Sjehs7a1/494YYakXyov3c&#10;fkw/9MqjbUrZr77H50P2v/W+V/HUjRxP+8otKJ5hk/29pllPNH5372KPzZK0NN1K21axhvLObzrS&#10;X/VzVxMngnU18f3uoW97F/ZV8ixXFpN/crrND8N2Ph7/AEfS/wBxaS/8sqwUpykd1aGHjCPJLmla&#10;P/2xemuorf8A1k8MNOW4ib/Vzf63/V1z/iTw7daj4j0DUI/30Ni7faIq1r6zlex8vT/Khu/+Wf8A&#10;0zqryMJQhyx974t/7pc706udk8baZZz6n9o87ytM/wCPi78r5I3o8I3Ustj/AGpqF7DNLL+9/wBi&#10;NP4afPHmKlQnGEpzNi11S2vJ723t5v8AS7b/AI+Iv+edWPSuZ0fwrbaN4qvfEGnzedFqafvP3u9J&#10;HresZrm487zIPJi/5Z1EZ/zl1aMfenRl7sVHf3fe/lMnxVrlzok9l9nhi8qX/WSzfc/3abZ+ItT1&#10;LQ4dQs9MhmllfyvK83+CtjVNLi1exms7iDzopa4vxBby+HL7wzp8fnfun/1v3E2f7dZ1HOHvwOnC&#10;Qo4nlo8vv+9/297shvhO6vv+Ej8TXEdlLNq2xf3U3+p/3Urc+HOteIdRsb2TxJZQ2V157eXF/sVV&#10;1bxzEmqzaXp8M3m/8/Xlfud/+/WTceEfEPivXIdQ+2zaZF8sUnk/8tEX/YrzK9WMoyhrKMd7e7/2&#10;9zH0tLL/AGlLnxfJR5lGzn70vdj8MY/3jur7Q/8AhIJ7OO3mmsvsr+b/AK3/AFn+zV6zjl0u+njt&#10;4YYZZf8AWS+VUM2rRab5Nnb2UsPlf8tf+eldJ5O6xsry48r969fPY3EYqvCnye9Sk+VJ+935pf3j&#10;yIeywvN7aPLzLf3Y/wCH+Ypx6XFewTeXqf8Apf8Ay0i/grF0qz1d4PtGqTeT5T+VHFDL8mytyPT5&#10;NOgm1C4hinil/deVVe1uL77D9jjhh8qX/nt9+vpsN9YpQ5KMlPWO8Y+7/NyyifHTxdGvOU9Ixj15&#10;onO6Tb+IZ769uPEGp+dF/wAuVpD9yNK1pGiig8v/AF1Ubzwzqct9DcW8PneVA3/LXYm/+7RpbXOp&#10;aV9sks/sUsT+VJFX1U3GvKM6Nvs3S5YnjRnSpQlz1FGEP/AeaXwx93+pSLHk/uKx5rz+yfOk86Wa&#10;7/6Y1emuo7eDzJKja3+3/wCmW83kTV1whKlGU5x5Ydfe+1/LzfEVTxEKtWNKcuer092Ufd/m/lMH&#10;VPG39m+TJqn7+KX/AJa/8tqtfaLazg+0af5P71PN8qaT56bq3hmXVIJo7yaGG02fu5fK+eOuR1DT&#10;f7Nvof7D83U/K/1kvlfJs/2K+mw0MFiYRhh/dl1Xvcko/wB6Xu+8cro1oy58RJ80dnze9/27H3jq&#10;rrSbHxBpX7yGayu5f+WsP/LN6yYdSudJ1X/iYT3d7FL/AKN5UNt8lZMnjq5t9V/0eG7h0r/j2uJZ&#10;ov8AVv8A3qNLj8Q/D7/Q7fxBDrNpdP5vmzfO9tu+78n92uz6nVhSlRrW5ZfBCcpf9ve9yy5eX+X7&#10;R1YeMafv83vdWox/qR3HhfwbpHhSCb+y7L7F9pfzZIvv10FvcS2v7uP9zF/zy/gqrpcd9PpUNxcf&#10;67/lpL/BUytvr82xU5YmdT23vd/e5vh/xHvUYcsfi5pf9ugta3hvwrqfjCea30uHzpbVPNk/3Kyq&#10;9l+BC/2H4I8ZeJJDiGSBo45awNzxtl2fu/8AnlXun7JP/Ib8Qf8AXBP/AEKvB4W8395J/wAta94/&#10;ZJ/5DfiD/rgn/oVAGl+13/yCvD//AF9V88V9D/td/wDIK8P/APX1XzxQAUUUUAek/AbwhpvinWtT&#10;udTg8+OxTzI8/wB+vQCY2mlA61y/7Put6dpWl+JLdzjULk/J7100a+X9/tX8q+MGJoTx+Gw8bc8I&#10;O/8ANrtc+yyKLVOpLzM2+t5JB+7rHuo5V/d11ANV5reOT79fgVOryn21OtynKNb81YuLfbBWzJp0&#10;dNmtd0FdPt7nd9ZUuU4HU7eOsttMkn+5XfT6RHPVN9FkX/V16tLFxSPYp45RicUNBkhXBlpda0qL&#10;T9K3x/63fXXvpxj5kh4qndRRXUX2eWL916V9JkucLAZjh8dP3owlzNI5MylUzHCVMPCXxI8+3U7N&#10;bmp6GSMwDEtYLLLF+7kr+v8AJOIcDxBR9rhJe91g94n4nmGVYrLZ8tWPu9GthaKKK+mPICiiigAo&#10;oooAKKKKACiiigAooooAWjrTWbZTY5PN/eR/vov+etAWlYkpuMGms2z95JWfqWtWtpbzmOb97/yz&#10;rmxOKw+DhKriJKKid2DwWJzCrGlh6bk2+kS1eX8Vl/rK5dviL5X+s0ysm81W51C9xOc5poiiuP3b&#10;mvxjHca42dWX1e0YdNNbeZ/QmWeHmW0KH/Cjec+tpSio/wCHl5TqrPxppt7/AMtvJrSt9Ysbr/Vz&#10;V5lf6YkA8yMYqqNYuLaby0Ga6KPG+Ot/DhL8Ca3hpllT36NacfuZ6Tcal5rB/wDnn3qhd38kxx51&#10;cra3tzKvlv1rSispJrfzOtfn+NzDG4qc5Yms/eeq6fcfbYPI8DlsIRpU1HlXKu/3mlp+sYn+zyf6&#10;2rdleefPNXNzRyW/7z/lrWxo91HP+8rwqlOPLzwPXq0Y8vOa8SYmrVjbdWWq7Z62NPh82vHrM8iv&#10;L3eYhjWtCFdv+sp01vtqaGPH7yuOc+Y4ZzUkQY9q19Pt9336qrDvrWs12QVx1p6HDWqe6XtPXZUN&#10;5c/6bU0MkawVVWPzTXAt7nkxj70pzHG6rDvriRp62G+esO+k/grrorU76EY8xzuvXG2DfXl+sX0V&#10;d14om215TrE37+aSOvvMqocx93gYctIzdU1H/nnXH3lxL59aV9eVz815/wA9K/d8gyycF8J6sSaZ&#10;t9Z901NF5vqPzN1fpGEwc6E/f+EjmNPwpoFx4n1q00+EZeZxz6V+gvwZ8A6R4j0rWf7Yhlmi0y1/&#10;d/76rX5+eFfFWp+ENWN3YMIJh0z81ffHwW+KOkWPwl1iO886DVdXh/d/uq9nM5ufL2/9uP538SaW&#10;L9rQnO3sdYrvzdbnFR/8tv8Afavon9kn/jx8Sf8AXdf5V87W67YK+if2Sf8Ajx8Sf9d1/lXiH4uf&#10;RFFFFABRRRQBk+JtY/4R/wAO6nqflGf7Fay3PlD+Pau7+leFfsbftRSftY+CNf1i78PxaN/ZuotY&#10;+UJfOSTvur2f4jf8iD4m/wCwdcf+i2r4h/4I5/8AJHPHX/YxP/6DQB9O+Ovil8Lfhz8RPDPgzXIL&#10;ODxB4hf/AIl8ItlPmfjXpf8Awh+if9AXT/8AwGT/AAr8+f25P+UgX7N3/XT/ANqrX6QUAUNP0mx0&#10;oFLOyhsw/UQxqn8qv0UUAFFFFABRRRQAUUUUAFFFFABRRRQAV4B+yj/x/fFP/saZ/wD0Fa9/rwD9&#10;lH/j++Kf/Y0z/wDoK0Ae/wBFFFAH42ft73XnftPeJv8ApkIh/wCO123/AATJtpJfjrez/wDLKPTX&#10;B/Na82/bbv8A+0P2nPGj+V5XlTJF/wCO17V/wS30Lz/iN4g1Qzf6m08ryv8Aer76EoxyGP8Aeh/6&#10;UfsGMfJkn/bkT9PKKKK+BPx8KKKKACiiigAooooAKKKKACiiigDwv45eEBBJDrtvEPLf93ce3+1X&#10;nvh3X5PDetWmpQjiN8Sf7lfTniDSIvEWi3VhP/qpUI/wr5Zv9Pk029vLCc5ltn8t6/GeJ8FLAYyO&#10;NoaKfvf4ZRP1Ph3FxxuElhKuvL/6Szwz9v79mmKyY/FbwpD/AKBe7ZNVhi+4j/8APWvkH4a/EXV/&#10;hb440vxNo00sN3YTLJ5XaVP4lb/Zr9dPh94k0vxF4fm8E69BFPa3MLRJ5x3JKjfw1+Yn7T/7Pupf&#10;s9fESfS7gedot87XOnXf8Mif3f8AeWv6M4Tz+jnmBjSnK7tr/kdmXVZUpSyzF/K/2on68/Br4t6N&#10;8afAOneJ9FlElvcoN8R+9E/8StXebucV+O/7Ff7S118CvH0OmajLnwprDrFcRn/l3f8Ahkr9frS+&#10;ivbaO4gcSxyIsiOO6tg15+ZYF4Gty/Zex+d5tlssuxHJ9l7F2iiivJPECiiigAooooAKKKKACiii&#10;gAooooAKKKKACvz6/wCCxH/JK/AH/YxR/wDoNfoLX58f8Fi32fCvwB/2MUX/AKC1AEv7cP7PviG9&#10;8K+Dfjn8OMQeN/B9lBc3Hkn57mBY1yf9pl/lXFftlfH3Tf2lP+Cddp4q0+UG7/tK1j1G1GN1vOu7&#10;dvX+H2+tfon4Ws4dS8B6PbTwia1k06CN45fuuvlLX4v/ALf3wS8S/su+INe0Xw+Jh8KvGF0t9HCf&#10;nSKdW3bN38Pt7UAfsH+z5/yRDwN/2B7X/wBFLXoNfn7+0/8AGTW/hb+yX8G4/D8GoedfSaZ5t3Z7&#10;vuKnzRf8Cr1/x9+3BoXwj0nwpFrvhrXDrWu2Ty2elWls01zI6qu1dv8AtUAfUdFfKl5+3fo9j4B8&#10;M3dz4Z1aHxz4meSLTvCHlN9rO3+J/wC6v+1XS/BP9rmx+JfjGbwR4k8P6j4N8axR+b/Z95H8kqf3&#10;kagD6Gor5L8Zft76ZZ+K9a0zwf4O1jxnp/hmdotd1Szibybbb9/Z/wA9GWvQb39sT4cwfB/TfiPb&#10;alNqWian+7s7a0i33Ms3/PHyuu6gD3OivmX4ZftlReIPGGl+F/Gng3VvA2ra4/8AxJ/tkTPDdf3V&#10;3fwt/s1D8Sv20ovD/jfxB4U8F+DdX8caj4af/iey2kTJFacbtob+JttAH1BVDV/s39lXv2/H2TyX&#10;83/c2/NXH/Bv4w6F8cfA1p4o0Az/ANnzFopIruIxTRSL95XU121xbR3kEsEo82ORfLcUAfm/q+lf&#10;sHPqupfbItO+1idvtH7xvv7vmqjPpX7AkcMx8rTv+/jV9oXP7H/weubia4l8AaRLLK/mPm2XrUbf&#10;sa/Bll2f8K/0jH/XutAHffCuPw9H8OvDyeFMf8I0LKL+z/8Arjj5a6xl3Vm6Holj4c0m00vS4I7L&#10;T7WNYreGEfLGi/witOgDwf8Aa+0iy0n9lP4lwWFnDZxDSZZPKhj2J2/u1yn/AATT/wCTO/Av/XFv&#10;/Qq7X9tNtv7LHxH/AOwRLXE/8E0G3fsdeBz/ANM5f/QqAPom80my06x1ee3s4YJblGkuJYolVpG2&#10;/ec/xV8If8Ei/wDkCfGT/sZn/k1ffes/8gu+/wCuEn/oNfAX/BIht+ifGT/sZm/9moA/QyvgD9sX&#10;9l74+fFex1m/0/x0NT8PxO0n/CHw/wCjfaIF+Zot6/eZlrq/28PG/wAWfg74v8C+P/Cn2u78AaZN&#10;/wAVFaWkfmPs3L823+7t31p+IP8AgqF8EbDwEdd0vW5tT1CaBvsekxWzfaJJtvyxuv8AD81AFn9i&#10;r9pTwX4r+AuppZ+Hx4I/4QeGSLVdFiG/7MkS/M3+0zbTXyx8FPhJ4v8A2o/jP4g+Mnwcn/4VD4Pu&#10;bqW2+1+bvfUZl+83lfw/er1v9ir9nLxVqHwe+L3ifxHZjR9a+JaXUltpcuU+z7lby93/AAJ64v8A&#10;Yc/af8Nfsn+HL74J/FuKbwj4k0zUZ5Y7qWJvs9wjfxb/APgPDUAY3gLT9T/Yt/aus9Q+Nem/8JbL&#10;4quvs+neP5Zd/wBm3fdXZ/D83/oVS/tszeOLr/goP8P7T4d3kNj4r1PR0ttPv5fuRI27dJ/3zvqT&#10;9pP4tWP/AAUB+MHgD4efC2zu73StD1T7dqPiSa2f7PHt+8v/AHyv3q9B/bx+HviX4V/GL4Z/H/w9&#10;ZS6/D4VSKy1HT4Ymd/JXdul+X/ZagCt41/4JoeKdO8Dz6p4f+L/iabx3ao975s10yW9zP97b975V&#10;3V7N/wAE9/2jda/aA+Ed7H4nUf8ACU+Grv8AszUbofduHG7a3/fK1zHjf/gqB8GrX4WT6xompza1&#10;rV7A0dlokMTC4eZl4Rx/D8xqx/wTJ+DGvfC/4L6zrniSA2V/4v1FtW/s+WMq9snzBVfP1oA+yaKK&#10;KACiiigAooooAKKKKACiiigD4m/4KV+ENci8O+BviVpFpNrMXgrWItTudLiG4SRr95q7X4ff8FHP&#10;gj478Ow6pL4mh0WYpmS01EbHjfutfTV1ZRX9tLBcRRzQyrseKUblce9fPnj3/gn/APBD4h6p/aGo&#10;+DLWGf8A6c/3Kf8AfK0AfLv7RXxw039tr4w/DP4d/CiGXWYtI1iLV9U1ryv3NtHGyt96r/7YXjPT&#10;f2nv2mfhd8JPBE0t7qvhTWPt2s3fl/ubbbt+Xf8A3vlr7n+HHwc8GfCLTxZ+E/D1ho0WzyzJBCqv&#10;J/vv1armgfDHwl4V1y91jR/D2n2OrX0jS3N/FbqJpHb+8/3qAOohTyoY09BUtFFABRRRQAUUUUAF&#10;FFFABRRRQAUUUUAFfCH/AAWA/wCTdNA/7D9vX3fXwh/wWA/5N00D/sP29AH2N8Msf8K48K5/6Bdt&#10;/wCilro2wvbH41zfwy/5Jz4U/wCwXbf+ilr8+f8AgoX8cfHHhX4s2WiaPr8umaXbwLMkdn8rl2/v&#10;13YLByxlX2MPdPRy/AzzCv7GErH6W7jRuNfkRpPhj9p3XNKstQs7zXJrS6jSSOX7U33G+7Vn/hA/&#10;2o/+e2uf+BLV6ryilH/mIge3LI6Uf+YqB+t240bjX5I/8IF+1H/z21z/AMCmo/4QL9qP/ntrn/gU&#10;1H9kUv8AoIgT/YlL/oKgfrduNG41+SP/AAgX7Uf/AD21z/wKaj/hAv2o/wDntrn/AIFNR/ZFL/oI&#10;gH9iUv8AoKgfrNPhYJccHY2a/F34Pv5X7XFg8jCGKLxLP5kn8A/evXfjwL+1OnSbXP8AwJauDP7I&#10;3xmmvpbiPwxd/apHaSSWKXY+9vvV62Aw9HBqp++UuZHu5ZhKGXxq8+Ig+dcu5+ifjf8AaV1zxv4h&#10;vPBHwZ0Y6/rUX7u58RzfLpdl/eZZfuysv90Vt/B39lyy8G3p8SeN9RPj/wAdyv5s+tajH8iP/wBM&#10;Yj8sf/Aa+ANC+DP7R/gvQ/7P0ey1HQNKi/eyRQy7E3/xM/8AtVkXusfGHS5/s+o/EuLTLv8A55Xe&#10;sKj/AM68j+yKX/QRA8L+xKX/AEFQP2P3Gjca/Em5+J/xqhvpre31XxNq/lf8ttJ825T/AL6Wrvhz&#10;x18dPE/jGHwnpeteIZ/EEkH2mS081t9un95/7tH9k0v+giBX9h0v+gqB+inxo+Mmt+N/F4+Evwtm&#10;8zxBcf8AIZ8QRnfDokH8X/bb0XtXKeM/GafAnRdM+CHwU03+3viTfQ/vLmX7lnu/1l5dv/e/iG6v&#10;hzTvCfxq+H3j6bwvpf8AaNl4r1x/t1zFaS/vpf8AppK392ui034K/tFaFqup6pZ2Oowarff8fGoC&#10;X99L/s7/AO7T/smH/QREj+w4f9BdM/R/9nT9n7TfgX4XmEk/9s+LtTP2jWtem/117P3/AOAr90V6&#10;VrnijR/C9stxq+pWumwt0kupVTP51+SHi+3/AGkPAOiTaxrup65Y6dF/rJvtLV7r/wAE8fCVr8aN&#10;M8Zav43vdQ8TXVtdxxRxalctLDHuTd8qtWGJyx0KH1iNRSj5GGLyZ4bDfWYVFON+h9kaj+0f8MdM&#10;uJraTxvov2qJc/ZorpWl/wC+K4PUP21/BcNuJ9O0bxNr0PmeX5um6ZJN/wCg16LZfAL4dadKLmLw&#10;Xopu4/8Al6ksUeb/AL7xmuy0zQ9N0W28jT7G1sof+eUESov5CvDPnTxA/tEeKfE0Pl+E/h1qM11L&#10;H5kY1fdbJ/s72/hrNtfGH7Smq30MFz4A8M6NaScSSw6uszx/7X3q9v8AG/jbQ/h14du9b1/UodM0&#10;22XLSzSBP+Ar/eb0WvnFvH3xO/autxH4A874deAJJPLuPEGpW22/vU+XcsMTfNH7SUAef/Fvxr8R&#10;fDHiQ+HNP+NUuv8AjG5fyo/Deh6Os32d/wCHzXVf3a/7TV0fgj9jDxd8VdLN5+0P4su/E0tyn/It&#10;6dctFZ2/szL/AKyvof4SfAXwh8GLAxaBY/6fL/x8ardnzry5/wB+VvmavSKAPFvAX7Jfw5+HcAtt&#10;O0ua4sY/9XaajctcQxf7qNwK7jS/hJ4I0S4+0af4T0Wym/56w2Eat/6DXX4HrRgetO7FZDIkjiGx&#10;OKloopDPjD41t/xe25/34v5V9gaT82lWf/XFP/Qa+P8A41/8ltuf9+Ovr/SP+QVZf9cU/wDQa/Le&#10;FP8Aka5n/j/WR+kcT/8AIsy7/B+iNCiiiv1I/NwooooAKKKKACiiigCJetS1EvWpaACiiigApkjb&#10;afUEpkj+4M0Acb441HUl0PU49PH+lyJ5cVfPPwtk/wCEonm0fXLKGaGXzf3v8e9a9q8Z+L4jpN4B&#10;+51Aboo5f4N9ea+B7G2X+zNUuJobK7tZ28yWH7n/AAOgDk/gnovxU0Hxx4z1Dx5e6d/wjMU/2bw9&#10;5MW99m7/AMd+WuE1b9hqLVP2rf8AhY8c11D4a8nzb2KGT55Jq+v7rSIotL+33EMM01zOvlyw/c/2&#10;ay7P4kaH4jg1PR/C+sw3utWM/wDpEX/PP+9QBwfirT4vCXgfU7iPTP8AiX2MDSx/9NNq182fsjfG&#10;+5/aTn8Wf2hpn9jaJpH/AB74/v19m6hcWN/BNo8kP7q53faIpvn8z/crzfwb4f8ADXhDXL3T/D/h&#10;/TtM0qV2lvZYYv8AVv8Axf7zUAYNxrHhrS/Edleahqf2LUJYPs1vLN8n23/plXi37WHg/wCI3iv+&#10;xtP0+zim0XWH8rVYpv8Alna/7Fe/65ofh7XtVsvtmjf2zaWs7S2939x7Z/73+7XH+BfhrrnhyfWY&#10;/EnjObxB9uuvt0cs3/LtD/zySgDx3xB8FdDv/AGgeD9L8QXfhmLTHWX9zL897/0y311ng/wjY+Eo&#10;JrjS9Mi/0rb9olh+ebev9+vWNS0PTJZ4P9Ci8rf5sd3/AM864/TdLsfB+qzSaXe/wNFJFN/tfxUA&#10;TeKJItWvodPk8mH5Fl82GvO/iZ441zw/qvh/S/CemTaz9pkWK9l/59v7rP8A3qvfFTxFrnhXxH4f&#10;t/Dfhn/hINP1h1ivbv8Ajtv9qu4vtHii1WGSzhlhi8j/AE2X7/mP/DQBhw6TYpfTSSWXk63Kn7yW&#10;GX5P9qub8VeE9Mv/ALFb3llDrNpL/q7S7+fy3/vV1Fxb2N1ffZ9Pm860iTzb2L+PfXlPgXwD4hs/&#10;i3rPiDUPE323Sdi/Z9Fh/wDQf9qgD1Lw34b/ALLg8u30yGH7N+6jltPkSNP9ysnxJ4+1O1+Knhnw&#10;nJ4Z+26J/wAvuteb/q/9+rlj46vv7Vvbez0z/iVRP9mki+4+/wD2P9mtK+k/sv8AeSTQzfaX/dy/&#10;+yvQBa1jTfD3jDStZ0+4sof7PlfyreL/AJ+aa3g22soLL+1IfJtLaD/R7SGX5/8Agb1DodrFefvI&#10;4fsUvkfaY4pv+Wn+0ldFa3n/AAkfhya3vPJm1CL/AI+P4Hjf+H/gNAHM6t4fsdc0P7R5Np9run/0&#10;KX7k1sn8VXtPt/7O0qaz1DU7T7VfQfZv3339n95P9qodB0eKL/R9U/4mcsX/AB76h/zzp154Zi1m&#10;+stQvLOKaXTP+mv+sRv4v96gB2n6bc+ErGHS7eaa9+dZbLzv+Wda1v4gubef7P503mxP5txF5v8A&#10;e/irB8RR/wBl+THHe3c0t1/x7/3I0/u1l+E/id/wkHiP/hH7fTPO1C23Rfa5ov8AWf7L0Ad9J4gs&#10;dcnmjkg+xS7P+XOXe/8AvJ/daoWhuZ57K8jmlmisU8qPzpd7yJ/D/u1g6f4bi03Vb2zjh8m7l/1k&#10;vm/x/wDxNdNHp/2Wx/s+Ob7bLdf6yWH7n+6lAFhof7Xn+z6hNFNqESebJ/00T/2atS40e50Hw5/w&#10;kGl6ZNNaSv5tvFD/AMs/+AVydjpfleKodQuLL7FFbQfvIpvnff8A7f8As10EOpS/6beafezeVv8A&#10;3fk/8e0n+1QBoWd9Lf8A9mR2+jTfZL6fyriX/n2/vVoQ6xs8Y6n4f+xeT4fi/wCPfUP+ef8AeqvH&#10;eanPY/2X/wAftpK/myXcPyeXWhNcRRTwxyfvtPuv3Ukv/sr0AZcMcvhy+vbiSea9tf8AVSeT8/l7&#10;vu1g6xNrmg+TeaPDDezSuv227m/10af7H+1VHS9a0zwp4xvY9P1PUf3X/IRim3Omz+9XSSX32LSp&#10;ry4/faVcv5scsP34/wC61AFO10GWw/tPULib/hINPvvK8u0m+eaN6sWeiy+fDJrn+m2ls7S+bD9+&#10;NG/5ZbKNFhsZYPM0+9lmilf/AEiX7j1JcQ3OiarNHb/8TPzU/d/34/8Af/vUAUdNtft8E0f/AD7O&#10;32eX7jyJWXqE3iCCx0a88P2UV7F9u8rVZfN/5Yf7FaWtahbTwTXEfnTXfy/8S+GnXFrctpV7JHZT&#10;aZ9lT93aQy/x0ATLZ2154q+2eTLD/wDF/wB6qereF7bxvod7p9xey+VdJ/wPf/7LVfQ77XNLsdMk&#10;kvYf7V+aW5/6aJ/drkdSsYvjZoc0ml6zd6N5V15VxLafuX3/AN2gD3bQfCemabY2VvbzTfurVYri&#10;L/dqa3utMsNc8uSbyfu+X/B5lbXg+6/0CG3kh/4mtiixSed/y0Rf4qbrHg228QmHUI/Jm1CV/wB5&#10;FN9zZ/eoAo6Hov2K+vdUt7397dbvs8U33N9a0OqXOk6VDqGseTDdxI3meT9yOsm4utT/ALVhj/c/&#10;6L+6ubXyv4P4dlGtWNzqP22T/XWlyixRxf7DUAO1C8/taCy1C8him0qX/Vyw/PNI9O0nwTc3UE0f&#10;/IMtP+Pnyv466DR/C/8Awj2lQ/Y/Jm+ywLFb2k3/ACzrU01b6/8A+PjyoYv/AEY9AGDrV9Fa6VZR&#10;2/8AoUUqf63/AG/7tc38HPgF4Z+EPjfxB4g0Cyu/7V8Qv5uo3V3c74f+ALXba1Dc+fZRx/ZJpf8A&#10;lp51VfEXm+IbGaO31P7FLEjf6n/ln8tAHTXV95s/2yP/AJZfu/K/9mqwtvFdf6RH+582vD/2Z/gf&#10;rnwjsdak8YeP7vxlLrk7SW/nSfJbJ/dSvbdPv/tEMvlwxSxR/u47qH50oASG1vreGb+0Lzzov+eU&#10;P36paR410nUfFJ0O3mln1CKDzJP3fyR1uzxRT+TcPNjy0rM0Sz8i+vJLeCKGH5fLl8v55P71AHgn&#10;wZ8SfE/x/wDFv4i3HiCy+xfDqKRtN060mj/0mT+FpUf+7Xtnw5+Fuh/Crw9LpWgQyi0M73OJpN/z&#10;t96utmuY4Ov9yq+n6jFqkAlg/wBVJ3oA4/4i+I9Y0Wxs5NL0eK9luj5dxKZdn2dP73+1XOaWtzL/&#10;AMhDzr2WVP3n/TOu08U2ctwLK3jmhh+dv9b/AHP/AIquf8O3H9if8fH77zf9X5336AOk8N6Pc2H7&#10;u48meKL/AI95a6iNt8NYehXErzHzJsw/8s66BW3UAeQftP8A/JOf+3pK+UFr6v8A2n/+Sc/9vSV8&#10;oLQAtFFJI2yCgCG6/ewTRyed5X/PWGuNvPAstrpU0kes3epxXT/u7Wb53jr6O1DTbGw/ZzhvPsUX&#10;2qWf/W/x14XNeX0v7zS737FL/wAtPtn3K9rLcTisNPnw8uX1+H/0mR5+No0qtLkrfCVY9Jit7793&#10;e+TdxQeXJ/G+z+6n92o7zVvD+gz+Xqk3+tT939sqjeR2Phm+0zUNQ1Pzrq6n/eS2nz+Y/wDdf/Zq&#10;bxhJ4V8Qzw6fqH2S9u7b975U1e9GMqtWnOfPOElq4R/lOX2MaUOT4ZRCz8E6H4gg0zWNDm+xWkU/&#10;2nzYfk+01m/HTR/FWr2OmXHhu9ih0+1ullvbX+OT/wCxrW0/WJbz934LmtJrSKTyrjT/APn2rrIV&#10;lvNVh0+OGH7n7yXzf9W/+5XN9cxGX4unWnafsuaVqnvcsftRl/4F7v8A5KTz+7KtVlyxk9Lfa/l/&#10;7eOd8Frq+jfYtP1DTIbK0lTzY5YfuVh+LPHXiHwrrl7JZzWl74a+XzLT7k0b16Fpviyx177bZ297&#10;Fe6hYv5XlQ/crjfFHw10fV9VvdcuIJZrryP+PX+CR/4a+ejFzxv1vHUYRn70bcsve5pc0eXmlzRl&#10;KP2vhPawONw9T2mEnKcY+7K/97+aX80Y/wDgRH4N+G+kaL4cvY44fOi1OT7d+++/Hu/hrl9L+E/h&#10;611XTLjQ/EHk6ha3TS/uZd7yf3levSPDd55uhwx/8tYk8rypv/Qa5/TfhDpGjeP5vFln51nLLH/y&#10;D/8Aljv/AImr0MNnXLi68MRWnCtKEpfDGXNy+7yT/wDAjSeHn9X54WlSv/UonVXHiCxXXIdLkn8n&#10;UJU82OL/AJ6VJcabbSz/AGjyYYbuVPK+1/x1wviDxVpCfFvRdLuPD8t7rcSebb3f3EjrUmsfF9vq&#10;t7p9nexeVL/pMcs0W/y/+mVYQwfuU5wlyc0ObX7XvcsuXl+z/iJqKdKXJP8Arm+EueG9B1PToNTt&#10;9U1P+07S6f8Ad/340/u1k+IrK+8Gz6ZcaHe2mmeH7VP9I0+b5PtL/wB7fWtpfjbSLzxHe+H45vI1&#10;Cxj/AHn8aU3x54V0zxlof9n6h/qpX/5Y/I9a4TFc2LjPEfBPf3fdl9nm5fdjzE1KUqceT7RvR6hb&#10;Xnk+XNFPLs83yoZd9Q3l5bSzzaXHexQarKjeXF/H/vVn+G/BekeFPJ/s+GXzYk8rzZvnfZVxvDem&#10;S65DrkkP/E1iTyo5f9iuFxwtOrLkk5Qtp7sfi+z7v8oanFw+AfGaeI9MkvPFkN7pVtulkihi2PJ/&#10;s16Nu/f+ZRRU4nGVcVy+2t7q6RjH/wBJBKMR0kkkv+sptFZfibTbnXPDl7p9nef2Zd3SeVHdf886&#10;5aUIynGE5csZPf8Al/vFM0xRis7w7pcug+HNM0uSb7bLbJ5Ul1N9+T/aq5Iv/POipGMJS5PejHqE&#10;feJM96Aaz7W6itZ/LvL2KG72eb5U0v8ABWP4P+I2meOr7U7PT4Zv9BfyvNm+5J/uVhCfMo8/uyl0&#10;OyeGn+85PejDd/ZLmpaPodr4jsvEmoTeTqESfZo5fN2J838NWNQ8SWul6rBZ3n7n7T/q5a5/xleX&#10;2szzaPZ+Gf7a+y7ZY7ub7kb/AN6sXxh4u1PQfEejWeseH4b3RJdvl3Xm/PHNV1MTOXxy5uX3V/8A&#10;InTh8D7Xl/mlzac0TvLjSbqXVYbiO88mKL/WRf8APSpNetLm/wBDvbez/c3csDRRy/7f8NR3Goam&#10;+qwx29l9t0//AJaahDL8lWr7UrbS/wB5eT+TF/z1m+5S920jhbnGUfw/+2OP8J32r+CPA9lb+MP+&#10;QhE/leb9/wAz/ad667S9YsdWg+0afNDew/8APWH7lcb8UvCur+ObHTP7DvYfskUjS3EU33LlKo/C&#10;Hw3L8PtKvdP1DyodQup/Nj0//YrFTlCfJ9nuenVp0a+HliOb97J/Av8AEXPiR4g0PwLod7HeQyzS&#10;64/7uL76SvWfpem/aPCvl6ho01np99H5VzLNc7Etq6TxxdRaJBBql5pn9s2kX/LKb/lm9Zdr8P5f&#10;EN9/amsTXf2S6RZP7K8zfDH/AHa46nNUq8kI9P8AwE9fA1KVDC+2nU5eZ6+9zc392MYyjymp4b8D&#10;y6Nodlpcmp/bbS2fzbfyf7lSa1oPiHV/EcNxb6zFpmiRJ5X2Xyvnkrpo49sHlx/6qKsmaO5/tzzP&#10;tv8Aokqf8eldjjCEf/ATxaVbEYmcveXuqUtY/wDgXwx+Iz9U0PV1g8yPWf3USf6ryvnkqr4Xuv8A&#10;lzkhmm81/wB59s+fy67D7tbGm6LHewTXEn77/plD9+vOx9WOEj9YnU5Y/Dbl5jXCYyl7CVGdFSn0&#10;nzcvL/4D8Ri/2PFqv/Erj/1X+t8qGrytbRTw29v53/PLzauJrFjZQeZp8M0N3/y086s26k+333mR&#10;/wCtl/8AQ68zDQxeKqyniLxpdPdjH/wL4uaP8phUrQhHkh+MpfF9qUTaurXQ9Lnmj86bU7v/AJZ+&#10;TVNri2in/eWXk/8ATL/2aqMkN1p0/lyfuZajkaW4n8yT99NLXrYPCypUo89Z1dPjcvi/w8vu8p4e&#10;IoxrzlP4ebtKRck82/vvLjm8mH/lnUkljc2/+mSfvoqzfLrPh03xV+5kj1OKbT4v+PiL+P8A3Ur3&#10;KMP5JKPL3ieLjKEfdhzLkl7r+zL/AMC/vG5NqUtx/q4f3VQzXfm/u/8AyFVyzm+x6VN5n7mK6/77&#10;rjYfD+pr50dve+dqEv8Aq7qb7lerguaUqlGtJQ5enL8R4dfD4GUfrOHp8vJzWnzS5Y8t483L9qX9&#10;7/yYuagty8Hlx2U00u//AFVOja+tfO/0LyIqr6fcanp195d5N+9/56/wVc1LXpbX93J+++1f6zya&#10;9WtGcpfVvZwnze8rSly/+A/9ul4bmhy1qNRxpR91txjzS/7e/mlzfEUbrWrG1g8zUIZv+mn7rfVO&#10;TxZcpBN/Ydn59pbf8A/74StDT5r5P+WPn6f/AOP1V8Rahoem6VPeXnnWUX+q82zi+eOsIwjOv7Gd&#10;Nz1/m5o/3Y8seX3j6Cl7KnD917n/AJLKX/bxztxrnirWdKm1C80aGfRJU/1U3yP/ALz1Th0e58S6&#10;VD/Z82naNqH+quPO+d5K3tDjl1TQ4bez1OLWfD9z/wBNf9Jqq3hn/hF9ch1Czh8nT4k8r9987/8A&#10;AK9mOKjTlUwkLQnHm5Eoy+z7vLKMpfF/26axpQl++nH1/qJc+H/hXXPC880l5qcs0X+qktZpd6Sf&#10;7Sf3a7aa6+0f8sfJ/wCuNcvoOpeJrqf/AImllaTWn/LO7h/uV0lfHZhVq18RKtiLSl5fCdkKNL44&#10;REq7b65qdrpU2l297NDpUr+bJafwVVhj8+eG3/56usVdF8QPAtz8PNch0+4vYr2WWBZP3NeedJzP&#10;3K92/ZJ/5DfiD/rgn/oVeFV7r+yT/wAhvxB/1wT/ANCoA0v2u/8AkFeH/wDr6r54r6H/AGu/+QV4&#10;f/6+q+eKACiimTNsgoA9S+CN1FFDqcfkw/f/ANb/AB16ZKI5RWb4J0bTtJ+FOmX0cEUN1ctmSX+K&#10;oX1iNTsSv4h8TcLKHFFeUPtKMvwPvcnpupho8haA21TaeNKj/tKN6rzN5tfmCg/tH0sKT+2TTX8d&#10;Nh/e/wCsqs0f4UkM/lzVty6aHTyLl9w3LWGOKq91b7Z/MjqxC8csNNk/d/6uuVScZHnRvGRi6gtY&#10;bTxwfu3rpNQT9x+8rm5It01erh3zI9zDSjKJkPZ/bpaxtasomHl9P+mtdSp2T9KS78qYZMVfR4HM&#10;MRl+IjiMPJxlHZo76ip14exrR5oPoeZ/cpa39V0Y8yR9K5/dX9f8K8U0eIqP8tWG6/8Abon5DneS&#10;TyufPD3qUtn/AC+TFooor7o+YCiiigAooooAXpSVFNcRW8HmSfuYov8AlrXnvjL4yWOlwfZ9Dm+2&#10;6h/45UznGC55nr5blONzetGjhKblLv8AZj/il9k9GZttRx3VtL/q5oZv+uMteA618XvEGrWP2eTy&#10;oYv+Wnk1l6fefY/3kd7LD/21r5zGZ7Sw3LyRcoy6o/UMH4Z42rRlPF1lCfRL3v8AwKRveJPi1qep&#10;Qano8f8Ax6b/ACo7r+PZXNx+PtcisbLT473ybS1/1f8A00rL1C33f8e/+qqj+9rjhXli4885fEtj&#10;9rweQ5Zg6MaNGjDli+b4ftcvLzHsVh8QLrxD5MlwcfJ5XlVeudU+xwTSeTXn/gi3i+0Tf9/a7jVv&#10;9I0veK/G86jzZhLnk5ebPQoYPD4OlGjh6ahCPRGautfaP3cddFpr+bXN6Pp//LStxY5bevDrqHwQ&#10;Op/CTXnzf9cqy4Yf9N/dw1uSR/8ALOSpo7P/AJ51yRq8iI5+WJHDpf77zK1lh8v93UcE+2atJvmr&#10;z6lSRw1Jy5jImtPMqhpdlJFNNHXRNa7qtWum7KPrHLGxEq6hEbp6ST/JJXRWMeys2G38qtiFd3+r&#10;rx8RPmPExM+YkkXdViGHfRJDVq1+WvOb908qc/dHR2takOm7YKdZ2/m1vQ2fm15dStyni4jE8pSt&#10;NKjkh4q7Dp0ccPNbVpafZodlZd7J9nGyvN9s6krI8f28qsuWJzepRRrLXH6su812muXEaQV57rt5&#10;tPlx19FgoykfW5dGUzi/GmpRwda8b1aSV5/3dekeNpNsHmV5bqF15tfsXD1D4eU/RsPDlhEwb6by&#10;qw5Jd9XNQ816zR1r+peH8vjOMf0LrVeSID2o3ZNAPNANfq0chlipfufh7HgfXfZR98I08zNfYHw/&#10;0O68PeFbOzuL37b8nmx/8Cr5z+D3heLxl8S/D2kXEUs1rdXSiQQ197ftA29jp3jGy0vT4YrKGxtV&#10;j/dV8dxFho5f7PCf9vH4t4gZr9Z9jhIf4n/7aebV9Dfsk/8AHj4k/wCu6/yr55r6G/ZJ/wCPHxJ/&#10;13X+VfGH42fRFFFFABRRRQBzvju1lvvBGv28A82WWxnjSP1OxhX5Hfs9eI/2nv2YtD1/QPCfw5+2&#10;2F9qMt75t5Fvff8Adr9k6TbQB+L3xT1L9qL4t/GHwP8AEPVPhx5Ot+FP+PKKGL5JPm3fPXs7ftef&#10;tk/9EttP/Aav0620baAPm39jP4q/F34paHr9x8VvDMPh+7tp1js/Ki2eYn8VfSdFFABRRRQAUUUU&#10;AFFFFABRRRQAUUUUAFeAfso/8f3xT/7Gmf8A9BWvf68A/ZR/4/vin/2NM/8A6CtAHvq0rdKRaiuT&#10;iCX/AHGpMD8Q/wBqy/k1L9oTxxPPxILrFfW3/BKnSbWa18aai/8Ax9xTQxx/7jK1fE/xs1GbVvix&#10;4tubj/W/2jL/AOhV93/8Eo4wPA3jmT/lob6Af+ONX3+Lh7LJIQ8of+2n65ncXTyjk/w/mfe1FFFf&#10;An5GFFFFABRRRQAUUUUAFFFFABRRRQAzvXlvxY+Gx19TqtiM3safOn/PRfSvUulNzgZzXmY7A0cx&#10;oyw9bb+tTswmLq4KtGtS3Pj0nB85R5M8f/kN63PiF4I0r9qP4a3nhTWjFZ+KLJPM0+/A6SL90/8A&#10;2Nd58WfhqIDNremQgxY/0i27f71eU21zLazxXtpP5Mkb+ZHJX5HhMTjuE8x/r3l3P1e9HPMLGtRl&#10;yzjs+sZdj8wPFfhXUvBniPU9A1mHyNQsJmili/8AZq/Qv/gnl+1Ouu6RD8OPFGo51W1T/iVyy/8A&#10;LSP/AJ57j1b0ri/2zfhxZfFHQj470rTfsni2xTy9QEP3LiH/AJ6f71fEGi61feG9asNU0yYwajYz&#10;LLbzf883Wv6qwOOwPFeX+1w8uZrfvFm2Iwn9q4P2WIjyzX5n9A4GacTjoK/PjwN/wVLsbexs7PxP&#10;4VvJLpEWOW/glTZJ/ebbXvnhv9vD4OeKJ7O3TxOtndXOAIZ4mXY3oW6V8tVy7F0fjps/LK+UY7D/&#10;AB038tT6OoqpaXsWoW0U9vLHPDKm+OWI7lNW6808kKKKKACiiigAooooAKKKKACiiigArm/FvgPw&#10;349toIPEei2GtQ2z+bHFexLKsb/3sGukooArwwR20MUceI40XYg/z9KxvFvgbw/490r+zvEWjWes&#10;2G/zfIvIllQN/e+auhooA+Q/+Cii2Phf4B+Fdix2OlWPinSzmL5Et0Vm/wDHax/Hus6R4t/be+BG&#10;oafe2up2EuiXksd3DKrrJ8vtX1p408DaH8RPD9xoniTS7XWdKuRiS0u496GsTwv8FfBHgsaL/Yvh&#10;nT7EaPG8enyRRfNbhvvbf96gD5M/aP8AjTrh/ay0X4d+F4fD3gDVv7Oa5k8feIrVX8xP+eELt+vz&#10;V5x4Nlubr9ub+zLzx/aeOPEt14duY47+02pbb2ibaqbfl3V97/E/4H+B/jNbwW/i/wAPWms/Zube&#10;WaP54v8AdaqnhP8AZ6+HPgW/0690LwdpWm39hu+zXUNsPNj3DDfPQB8x/sHePfC3ww+C/izw14zv&#10;dP8AD/iDR9Yv/wC1bXUrlVluP4ml+b7ysteK/tE+KNI8X2Pwg+Ingez/AOEB+HUXiKWP+0PsP+jx&#10;zN8v2l4lX7rN/FX3t4//AGXPhb8T9dj1zxJ4N07U9V/jumj+eT/f/vV2V/8ADzwzq/g7/hFLzQLO&#10;fw0YPJ/suSJTDs/u7aAPgzxj4W1Pxr4/+GeneJP2hNP8WXX9tpfaVa6FbK82/wDvO0edq7a2vGvg&#10;3RLr47+M9c+Gnxl/4Vb42trtf+Eh0/XNv2O9m2/61EZvmWvqr4cfsy/DH4SamdQ8L+EtP0y/7XSx&#10;ZeMf3Vb+Gn/Ej9mf4a/FvUv7Q8UeE9P1PUB/y+NF+++m6gDy39gj41a58Y/AGvnX9GsrK80bVJbH&#10;+1tJi8q01X5m/fotfUtYXhDwZofgHw/a6L4f0u10bSbYYitLSPZHHW7QAUUUUAFFFFAGbq+jWPiD&#10;SrjT9Ts4r2wuU8uW1nj3pInoy1D4d8NaR4P0mHS9E0610rT4f9Xa2kQRE/4CK2KKAGOgkXa3Irnv&#10;CfgHw14ES8Tw7otho0d1J5tyLKJYvMf+820da6SigClqGnWuq2E1ndQRXVrMnlyRSjcsi+hrzyy/&#10;Zo+FNjfQXtv8O/DsN1E/mxyiwj3I/wCVeoUUAIq7a4jxj8GvAvxCvReeJfCek63dpH5fnXtqsr7P&#10;Tca7iigDl/Bvw18K/D2CaLwx4e07QYpeZBp1ssW//vmty7sotQt5YLiGOaGVfLkilG5XSrlFAHmd&#10;h+zf8LNL1CG/s/AHh6C7ik82OaKwj3b/AO90r0tV20tFABRRRQAUUUUAFFFFABRRRQAV4P8Athft&#10;Mj9lf4Vw+MP7FOvGTUIrH7L5mz7275v/AB2veK8z/aA+BHhv9on4c3ng/wATrL9hlIlSWE4eJ1+6&#10;woAyPGX7SvhrwH4W8DazrJMP/CVz2ttbRRfP5TzKrfN/u16019br1ni/7+V+UPxt/wCCavxO8PW3&#10;hK00b4jar4n046pFbRW0u7/iXQf89f8AgNemXv8AwTc+I1oP9I/aM1aH/rtIyf8As1AH6Jfbrf8A&#10;57xf9/Ks1+fHhr/gnH8SdF8RaNqcnx31W+trW6iuZIZd+2RFfdt/4FX6DKu2gBaKKKACisvXNcsf&#10;DOjXeqapeRWWnWsbS3F1KdqRovXNfJqf8FP/AITHxHNbyQa1D4bjOz/hJfsEn2TO7b97b0zQB9jU&#10;Vm6Lq9l4g0qz1PTp47uwu4Vmt5ojlJI2UMrVNeXsOm2k1zcSiC2iRpJJZD8sar1agC5RXx5rP/BT&#10;j4V6X4qnsreHW9T8P28jRXHiSzsXezjdfvfNjotfUGg+OtD8S+DLfxXpmpQ3egXNr9tjvlPyeXt3&#10;bvyoA6Oivj3Wv+Cm/wAK9N8VHT7OHW9Y0WItHceILKwka0idfvfw/wANfTngr4i+H/iH4Qs/FGga&#10;lFqWi3cH2iK6iPBTrQB01FfJuof8FJvhNa61qenQf23qn2GdraSXTrCSZN6/e+Za9h+BXx98O/H/&#10;AEO+1Tw9BqEFrZT/AGeQajbNC+/Gf4qAPUa+EP8AgsB/ybpoH/Yft6+76+EP+CwH/Jumgf8AYft6&#10;APsX4Zf8k68K/wDYLtf/AEUtfl9/wU1/5Luf+vGOv1B+GX/JOvCv/YLtf/RS1+X3/BTX/ku5/wCv&#10;GOvo8h/3v5M+s4a/375SP0r+BXzfBXwR/wBge1/9FLXeAZauD+BP/JFfBH/YHtf/AEUtd4OprwK3&#10;8SXqfM4j+LL1Y/bRtpaKzMRNtG2looATbXlvxG+GHiX4ga3BGni260Xw2I/3lpp3yXJf/rrXqdFA&#10;Hzppv7GGh2GqC8k8b+Mr094bvWJHif8A4DXbt+zH8L5fJN34H0jU54xxc3tsssv/AH01eqV4Z+0v&#10;+0jZfBLTLHSdLs/7e+IGuyG20PQ4fmeV/wDno/8AdjXuaAKPxd+Itl8H7ey8D/DbRrOfx/rf7vT9&#10;KtIlRLdP+e82Puqv+11rhJIbX9l7S4dH0SH/AIT/AOPHjORpZbs/eldvvSv/AM87dOy1laVJN+zR&#10;Zfb9Um/4T/8AaJ8e/wCrsPN+4/3vKT/nnbx7vxr2b4DfAqXwDcXvi/xZe/298RdbQf2lqB+5bj73&#10;kQ/3Y1oAufAr4Gf8K0gvNc8QXp8QeP8AWP3mq61L/wCiov7sa9lr17bS0UAfN3/BQBtv7NfiD/gN&#10;eMf8EnP+RJ8cf9f0H/oqvZv+CgX/ACbdrf8AvpXzZ/wTj+KHhn4VfCzx9qniXWIdOgiu4pTCf9dJ&#10;8n8Cfeb/AIDX0lP/AJFFT1Pr6P8AyIqn+P8A+RP0kZttfPnxS/atsdE1X/hFPh5pp8f+O5T5cWn6&#10;fIPs8X95pZfurt/u1xKXHxW/a6hmji+1/Cf4bSSYMw/5Cmqw/NtaJ/8AlkvSvfPhP8F/CPwV0P8A&#10;szwvpkVl5nNxdYzNcv8A3pW/iavmz5A8n8D/ALLup+K/FEPjf4xayfFfiAbZItBi+XS7L+7+66PI&#10;v96vpGKKOOAIgHl1LRQAUUUUAFFFFABRRRQB8YfGv/kttz/vx19f6R/yCrL/AK4p/wCg18gfGv8A&#10;5Lbc/wC/HX1/pH/IKsv+uKf+g1+W8Kf8jXMv8f6yP0jif/kWZd/g/RGhRRRX6kfm4UUUUAFFFFAB&#10;RRRQBEvWpaiXrUtABRRRQAVSupPI86T/AF3yf6qrgGKbI22gD5F8df8ACSr8TZrOzvYofBMtjL9t&#10;87/Xed/CyVqeCfhvbfE3wPe+G5Ptejf89NQhl+eT/wCyrsvi14TudX1yyks/3EsT/wDLH/lpUMmh&#10;xWsF7p9vqc2jahcosscsP99f4aANPS/iD4Hk16H4O2/iYz+IbGxx9klP+kSIq/f3V594Z+BOmfCD&#10;xHNqmjzXc0t9O0skX/sz1wXwA8D+O9I8VfET4gfEf4dWtn4m0O0ni0PVYh/pGoptb/0Ku7/ZJ+PG&#10;uftGeB73UNc8My+H9Qsb2W2jimiZPMRf4fm/ioA7xbHU9UvoZJP3N35/7v8A641wPxO8B/b/ABVp&#10;moaP4gl8PzaZP9p8r+C9dvvb1r1aa4+0arNcR/8ALin7vzv7/wDdrnZNStn1X+1NU0zybuKDyvNm&#10;l+Tf/sUAFnDLpdjZR/667vv+Ws3/AC0f+69eR/GTwH4h8S+MdG1SPxBNpmk2L+VJaw/8tEr0LxJc&#10;X2l+HJtcuP3P2HdLHaf+zJVfwb4utvHnhXTNc0ueG9ilRv3s0Wz/ANCoA4vxZ4ottNgh0+OGaGXy&#10;PKklh+5J/wDZVi3Wl20+h3unyeb5vyxRy/8ALaPd/cruNW1DSNI1yG3jh+2/I1zcXUP+pjf+7/vV&#10;wvhPxtc+I/Dl7qGuaNd2XlXTfZ4v+W0iK3ytQBYtfD+p+F/7M0/S5rvU7T/lpdXn/LP+9Wf8Xl8c&#10;XH/CPx+D/KsvDUT+br0v/LbZ/sV2Wk6hKulXsl5D9ttLr91HFD/yz3fxf8BrP1LWNXtZ9Ms7OytL&#10;3w/5DRXGoTffjoA51rjSNWsZtU0+aWG0iTypJfuPcpTtL0mKD+zJNLspv7KldvM1Cb78f+1Uarvv&#10;vL8m7h0//ln/AHJHrc8J6pK0Gpx6hNF5X/LTyf8AU/7tAGfHoMVrqt7qEcM013F+6/fS/JJWTrGl&#10;2tlPDHcWXnRf88vN/j/2K67TbOxv4PMuJpptPuf3Ufk/7NZvibTbG1ghuNL0yWbzf3scs33I/wDa&#10;oAzWhubqeG3vPOnlif8A0KWrmg6bc2U80l5e+dL/AMtJf+en+zVzQ9JvtRn8uOH91F/6H/eT/Zq9&#10;4Zs7Z4P7PuJvtsvn/vIoaAKeoTRRQQ3Ef+heV+68r+OT/cqTWrjTNO1WCTyPJ+1bfM8n/lo9a32G&#10;2/fXmqfv5f8AVW8X/POo2sbm30OaS48qaL/nr/Bbf7SUAUb5bZLH7HH5tlFv83ypvn/4Elc/r0d1&#10;4h8K6n/Y/k6NqEv7qPUPK2P/ANda1pllsNK8vT73+05bn/V3c3/LT/7Guoj0eKLSrK8vJoporV1i&#10;vbSH+/QBg+D/AADcxWOjR65ey6nqtra/vPJ/5ef9+uo8N6LF4Zg+z6hD+9lfzY4v+ef+zXdaXp8V&#10;nrn9oR/vv3H7yKH+5/CtYfirSbnWZ4byzsoYfK/1fnf+Oq9AHO3lvFql99juJvJil/deb/z0/wBm&#10;ppNFvvh94Vh0/wAiKG0igaKOX/no7V1E3h2+1bw5plvJBDDLa3Xm6j5335P9pKq+KtF/tTVftkfm&#10;zfZYFi8qb7mz+9QBk6D4dudL0qH/AImf7qWBvtH/AD2+b+5/s1gx6Xqfh6+h0+z/AOQVv83ypvnm&#10;vU/iZH/2a6q8httR/wBMs5vOliTyvNh+5WfqU1y99pklv5N7aeQ3+p/v/wCxQBa1iOWwgmjjsofK&#10;+X7R5335ErH1D7Nr2lTXGn2U1lFYp5sf9+T/AGX/ANmpPEWpReH7GC41ibyZZf3sn8aR/wC1Vdrq&#10;XUtDvdct5ooYpU+zR+d9y53fd2UAcfrHjC50HVdG8uyu5rS+RvtHk/cj/u1uQ3Ur2MNvcXsX/PWP&#10;7J/rv92nSX1j5+meH7i9istVig/dxf7dZNrpNzo19ZR6PD52oS7pftc39/8AiWgDqrPxt4eTxVD4&#10;fs/3N35H/PL5/wDe31pf2bc6NY/bI73+05Zf3Un/AE0/2nrjfh38N5fCE/iDxJeXk17rd8/7uKb7&#10;lkn91K9M0GOXXIP7Q/5dLV/K+yfwXP8AuUAcbcLFB515cQzWUX+qjl+/8/8Ad/3aueHdF0yy0r+1&#10;LfyZvN/54xfJG9bU1jY/2r9o+2+TaRP+80//AJ5vW5o+gxQeT5kP2KK6jaX/AKY7/wCGgDQ8C6xc&#10;y2M39qQxTyxf6vyYv4K5HUPCcq/GLTNck8TXdlp9jA0X9lf8u0m773yf3qz/ABh8XovANjNJHDd+&#10;JrSW6Wxki07/AF0bt/F/urXdSWstxBZXkn/LWBfLl/55/wCz/vUAcT8VvHnxB8PT6Zp/gfwnDrN3&#10;c3y/bZf4I7Vm+b/x2vQo2l0HQ5tQ1C9i0y0tf9Jkim/2fmptm39l/Yvs80s13L/y1/55/wC/Wx4g&#10;0exngnt9U8ma0lT95F/BJQBjnX4viJoU2v6VeQwQ31q0Vt/z23su1WriP2dfhV4z+D3g7U9H8UeL&#10;JfFl1c3rX0cv8caN/wAs66+z+Fuh2HirTPEln9rsorG1X7PFZ/8AHt/3xXbahq0sXkx280MP2n/W&#10;XdAFh7S1uYLOWWzh+3yP5dZum+A9M8IeI73VLeaXzb7/AFlr/BUPijxNYp4OvdUvLz7Fp9inmyah&#10;/wA8/wC9srU8GeM9A8c+HNL1TStRGqWl1D5lvdeX/rBQBsG3sbyx/eCIxbGrN0TSrHwXoX2fS7L/&#10;AESKT/v5u+81QeMtUj0Dw7ea59imvZdMRpY7W0+/cf7NZnwq+IUvxR8EWPiK88P3nhq6uXeP+zNR&#10;/wBdH/tUAJ8Tviv4V+DPhT/hI/Ek80GlSzrFmGJn+dvursWr/gNdW1S+vtfn1QT6DqUMUmnWfl7P&#10;s6YrZvtF0fxPY/Y9Qs4dStY3/wBVNHvTfVL4g6rqfhLwDrOoeHNNGp6rY2jSW1h/z1Kr8q0AM8e+&#10;Cf8AhN7Czs/7Z1DRfKnWXzdOk2PJt/h/3a0td1K18OaJ5l5eeRDHtj87+Osb4T+MtT8b/DrRtf1z&#10;RpvD+q3UGbjT5vvxPXmV34H1jwJ8U9T8QXGpav4xtPEz+V/Yv/LppyL/AMtaAO68b+JpI+gAtY0W&#10;X97XNWepaZced/aHnTfP+7uof/Qqd4+1C5inm+0TQzQyosXlQ/8AslFrNLpf2KO4himllT/VTff/&#10;AP2qAO38FASTTypP9sA/d5/gi/2Urs1XyxWP4cfNhD/z1/5aVtMu6gDyD9p//knP/b0lfKC19X/t&#10;P/8AJOf+3pK+UFoAWkZd1LRQB1+rfEiK8+GVn4Xj02b7XbP5nm/wSf7NeP8AibUPEv2GG80/Rob3&#10;UP8AoH/wbP8Abrsvs8rweZ5E3lf89f4K5vXNQlngvdPj1mLTLvy/9Gu//Za9XLp8lX3IqUut+b4f&#10;+3Tz8TRhU9+t8Men945Xwjrkus/2neR6N/xUFi/lf2fD9zZ/E2+quoabY69rkNxHpk0On7/9baf8&#10;tP72+rUc3iG3ggjjvdOstPi/5CN3D/c/vf71dNoOiy2E/wBo0fU4b3RLr975U339/wDsV91XxUMv&#10;rVMX8MpLS0pcsf7vNy8sZfajH/wI8yOH9vQjRh8PW8fe/wDJv/SiOz+HemJBDeaHD/Y13E/+th/5&#10;af79Om0Wxt/H8OoW97NZa3LB/pEX/LG5T/b/ANqugv45fI/0f9zN/wA9abb6LLP5NxJN+9/5aSw/&#10;8tK+MeLlVjKtOo5c3NH+aXvfZlKXxROyEp0pck7R+HX/AA/a5Srovw90jwlPe6xpcMNlLfP+8tYf&#10;uSf7Vam7ZUOm65bL/of/AC1/6bVqabJYpPNJcf8APP8Adxfwb68rGzxXPKeLvKfn8XL8MTTD1oxp&#10;SnRjzRvpYzdUk3aHe+X+5u4v3tvLXP8Aw7k8XX+lTXHiyyih1CV2+z+T9zZ/C1dlHa/bIPtHkzf+&#10;yVz8d94lfwre/Y4Yb3VftTRR2v8A0x/vV4OIlSwdKXJGHNJx3+KP83Ly/wDk0f5T3sBP65GWHh7v&#10;LPW/ux5pfzf3f7w640OKWf7ZcQw/23FG0Vvd/wDPOuD8HeJPFWneMZvD/iTU9Om8pPN837nmV6Na&#10;tcvB/pkHk3f/AC0i/jrN17wvpniOD/iYWfnSxf6uX+OvUoY/FRw8oTjCXN/d5uWP2eWX2S/Y4f2s&#10;oTk+W3832v8A245fSfCNj4X+Kl7eaf5M39sQebced9/f/sV30lvFcfu5P9VXjtrrWuS/EbRf7Yso&#10;dMtIk8uOWb/XSf7NeieLrjxDFfaNH4fhhniln/02X+DyKzhiZ1eac5OXKzuxuDlCdGHMvehv7vL7&#10;vN9o6BV20ZxVOHWLa61W90+P/W2tN1zR/wC3rH7HJNLZRb/N82H7/wDu1vDllL4vdPFnCUPjiXt1&#10;LTIY/Ighjj/5ZJ5VPoJCimSTRRQeZJ/qqcskUv7yP99QAtMmmig/eSVI3y/vJPJh/wCu3yVHHJFP&#10;+8jnhm/64/PQBxPiTwv/AMJlqup6fqGmeTFLB/oeqw/f2f3ao/DHw3oeja5qf9h6nNe/ZdsVzF/y&#10;xj/+yrvI9Q3X32eOD/Vf8tao6foNt4enm/seytLKK5fzbj+/I/8AerzI1YTlzw97lfLfl/8ASf8A&#10;CfR89aNH6pO0OZcyXN/6V/ij8MSTQdYvr2x8zVLL+zJfPaKOL/non8LVyt5pdt4t8cfY7z/VWKfv&#10;LSb7lzu+7XfMu6m+Xs87y/8AW/8APWu6UOaMTyKVeNKUpwjyuW1vsmb4d0P/AIRzSvscf+q3tLHF&#10;/wA8/wDZrn/id4i0jTbGHR9c0y7vdKvn/wBbD/fWq8eoeKvDmuQyaxNFe6JdO0X7n79t/druoZrZ&#10;5/8AljN/4/WHNDl5Obl9T0HCrTrfW60eeMvevD3fe/xR/lkcH4qml0vwdDZ6PB5Pm/vY4v440/2K&#10;j1bwnfeOfCvh/UI5vsXiC1/e/a5vv101v4f+1X17capP9silf/R4v+fZKx9Sj1xfEkNvcQ/8U/s/&#10;4+4fvx1hP3vf+KEl/Uj18JWhUhHCUZctWDlUc3/h+CP83N/KWtWj2WM2oXk3naf5H+kxTf3/AO8l&#10;ZPh+41OKx/tDT737b9pfzY7Wb/lmn+xXQWuj3KaVNpck3220/wCWd3/HJU3hlfs0E1vJ+5u65qTr&#10;e1p+293t9r+b7RdSWHhha3sbTd9fs+79mXLL3o/3i9NPfW8/mWcPnwyp+8i/26sNb22s6VZahcWX&#10;2LUIt0UkX/s1R299JLY/Z7iGGG7i/wCWsP8Ay0rov+JZf2MMlxDNBLEn+t/gkrw604e2p1oU37GU&#10;5RmuT7XvR/m/m/8AATlnVnhqXsZ29tFR5JwnL4f/AEn4ZGOtnLF+7/5a1HJNLZefcR/62JPN/wCu&#10;n+zVptSuf9XH/wDZ1ch1Cxn+xR3ll5MX/LSX+Ovo4PEUoclampR7L/7b/wBJPmK1WMpc+vNIw9Nu&#10;pdSsYbi4hmhll/e+V/HVhV+0fu4/9bWx4L8L6m097eSf6bLFdNLb/wDXD+GtLVtc0j7dN9o0z7Fq&#10;H+rk/wCeP+9UzzKMsVLD4enz+n2f5fdl73L/AHjzp4mMYy/umXa6pfRT+XcQ+dLs8uOWb/lnRHcS&#10;6RP/AKRD/pcX+rl/gpt80VlPNbyTTTRf8s5Yar/2tLLYzWdx++/551vSo0qkf4fL/wCS/wDkp59S&#10;Faq4zhFShLlv9n/t6P8A7dEkWS61bzvMmhhptveSr/o//LWKqK1J/wAeX7zzvJ/6a17mGl7OPJCJ&#10;w4/AQqy/fVFyR95Q5fhly/zR/wDbuYcy+f8A6yauf8QabfXljPb280XlS/8Aff8AwCtSG80xJ/s/&#10;n+dL/wBMazbzUtg8u4g/0T/nrXrwo4uVaNajTfz+KX94wwtbC4aHscRUXklHlhH+7D3f/AuYx7iz&#10;1N/3ck3k6fs8u4i/5bf7Ox6h08WOh+T5c0sHlf6uWb563msZXg/0ebz7SX/llNWDfWvm6VNHceTN&#10;FE/+j172GxMa8JQnJRjfVL3f/JeX3pf+2k1MNKlOnyU3KNtPtf8Ak3N8P/pJh33iTXPDWuT3lvex&#10;XtpL+9k0+b7+z/Yrpv8AhIrbxDpX2iP/AIlkv/LS0u/uf8DrhfE1j4e8eWMMmoXt3pmoWv8Aq7qH&#10;7kdWPCdvFeQTaPqmpxXt1ap5sd3N/wAvMP8Aer2sTg8LicPHETjyVofHaMvh+H/DL/0o66LnT/cw&#10;lzRltf4uYk03w/oc881xp/nQ/P8A6RLp0uxI/wDgFeiabN/amlTR2ep/bYZU8r7X/HH/AL9croug&#10;6ReeTeeE72LzYk8uSL+D/gdbXhPwf/wjN9e3kfkwfaf9ZaQ/c3/3q8HOK2HrwlP2z548tlOPvc32&#10;o+9/5L9k7MN7WM+ScfmvhNDwz4f/AOEcsfs8k3nSyyf62tijrSV8TWrTxNWVat8Uj2oQjTjyQLeh&#10;/wDIx6N5n/P1FXon7SE0Vx8RvMjm86L7LF/qa8worAoK91/ZJ/5DfiD/AK4J/wChV4VXuv7JP/Ib&#10;8Qf9cE/9CoA0v2u/+QV4f/6+q+eK+h/2u/8AkFeH/wDr6r54oAKZIu6Cn0UAewab45ttU+HemaJb&#10;wy+baj95L/BVS0nI5Ncf4QuvIt5x/wDsV0DalE6ZSv4z49dWtxBiva/Zaiv8Nj9kyGjH+zqfJH4j&#10;SkuqmieRqo2t15lXFk21+aSjyntSjylyBv79G3yPnqHzf+WlWo4pLmsH7pyy90khvK1reb/lpWY9&#10;v5dTxrI0Hl1yzjGRw1FGQ27uI2rD1Bdv+rrYa1qjcWu+t6UoxOqi4xZz8y061j/ffPVpoPLoC7q9&#10;HnPX5+aJWu4ok+SuN8QaP5rb4671LKOXvWXeQx+T+8rtwuJlQnzwlqdGGrKMu5wC2UkYypzVODUo&#10;Z5vLFdHPZKRgcCsc6KZM7BiT1zX61kvG2Y5fP95P2kO0v8znx3DmWZnB3jyT6Naf+BL7Q6kqCbzb&#10;efy+lNjuvNr9zo8Z5FVpc/tuXycZH5TU4SziE+SFHmj3UoljNYuteOND8OT/AGfUL3yZf+eVO12/&#10;ubawmI/cy1856stze6rPJcfvpt9KhxZgsdOUMJ70Y9X7p9rknh1Wxfv5nU5I9ofF/wCBfCegfGLx&#10;dbeIdK0y30fU5pov+XiKGvJ/sv2D95H/AKqtyztZV/1lXLzSPtH+rrzMRn0ZVuSt8P8A5KfuOT5V&#10;h8jwUcDh7yjHm1fxe9/McrNef886bHJ59Xm0mX/lpD++py6f5U/7uvS+uYWMOSHxHuEkNrct/q6u&#10;SaPLcfvP9TW9pdrE/wC8rorPRftVfnOKzypCfue7YhyMHwzostvPD/5ErsriPyv3dWNLsNk3mR1J&#10;cR/89K+MxOMliq3PMw5/eOahuLlJ/Ljrfjm2QfvP9bVVrXde+ZHV4W/2n/WVjVnGRbZejk8+tK3j&#10;2QVi/wCq/d1rWsleZVRwVURtbZq43MNSR2++pre131yuZyTqRHWKyR1uQQ7of9TUen2NdBFbba8q&#10;tW1PFxNdcxhrHtm/edK1IYaJUGa2NL0zz64qlXQ86tWUY85FHZSPWrY6VJL/AKyGthdJ8qGr1hDi&#10;CvFqYq60PnK2M5o+6VbKxjirUVI1q1Dp9SS2Uf8Ay0ryJ1uaR4c66mymLjYKwdcmH30rcuo41g8y&#10;uV1STza6cMryOzCRjKfMcnrmrbq8117Vt9d9r9rtHmJXmPiMeXX6DlsIH6hlVOBx+vah9sg8uvN9&#10;Uk8qeu01STj93XC6tJvr9t4Yo/veT7J9ZEwbq8llnqqOfxqaaPFQiv6ayqNKPLCic2I+EDUclSE8&#10;00iv3DJa0cNH+8fGY2nKqet/ssap/YnxTstUk/ffZf3nlf8APT/Zr6o8feLx468U3mriD7EJNn7q&#10;avl/9njwb9v1abW5Dxa/uo4v9uvoOaCW3n8u4g8iX/ptX5JxzXoYnOJToy5uVRi/8R/OvE8v+FGU&#10;P5VEZX0N+yT/AMePiT/ruv8AKvnmvob9kn/jx8Sf9d1/lXwB8qfRFFFFABRRRQAUUUUAFFFFABRR&#10;RQAUUUUAFFFFABRRRQAUUUUAFFFFABXgH7KP/H98U/8AsaZ//QVr3+vAP2Uf+P74p/8AY0z/APoK&#10;0Ae+dqrX522V5/1zb/0GrXQ1l+ILj7Pomoy/884JD/47USfLFyKirs/Bbx5J5/jjxBJ/1EZ//Qmr&#10;9Hv+CWVvKnwt8TSSR4ikv08s+vytX5reJX8zxHrMn/T7P/6G1fqn/wAE1tLns/2fYbqU/u7q6cxj&#10;2Xiv0jO3yZfGHofrHEk7Zd/iaPreiiivzo/JQooooAKKKKACiiigAooooAKKKKACiiigCGRRIpBG&#10;Qa8S8c/BidL2XUNDI8qQZktTx83+zXtmQVBDY/Cn44NeRmOWYfM6XssRH0fVHoYHMMRl1Tnoy9Uf&#10;Il9pt1pk3kapaSxj/lpHL9yvkD4ufskavJ4im1PwaIr3T7l/MFp0eJ6/WfU9FstZg8u+to7iP0kr&#10;xb4n/DOPw3bnUtHyLbd+8tgOE+lfH4ejm3B86mOyyopwt7ya+z5r+6fomX8Q0cbONGtHkm//AAE/&#10;JzWfgn440JplvPDV3mL/AFnlfP8A+g1xlzbSwXBS5hlhlH/LOaPY1fq3o2vXOg6hDfwf6yP/AIF5&#10;if3a4P8Abf8AgBY/Fn4eQfEjwbZRHVrCP/T7a1j+eaP+L8Vr9V4U48jnk/q+LpqE/L4T3cRj54Ov&#10;ThVj7k+v97zMn/gnJ+0zJdE/DLxHdjdGN+jTTffkH8UX+FfoTjI9K/n50LxBf+GtbsdX0yYw6hYT&#10;LLFL6OtftZ+zH8b7L48fC3TtfglH26NPs9/D/wA8p1HzCvdzzAewqfWIfDI+E4kyz6vV+t0vhlv6&#10;nr1FFFfKHxIUUUUAFFFFABRRRQAUUUUAFfEn/BU34zeMfgv8I/DOqeDNZm0W/udXEUksH35E2btv&#10;519t1+ff/BYZtvwq8Af9jFH/AOg0Ae5fsOftRWv7TnwftNRvJoovFWnH7LqtqBtxJ/f2/wC1WB/w&#10;Up+Kfin4Qfs2z654S1SXRtV/tGCH7VD94I27dXzR8a/Dt5+wv8dvB3xv8KaZN/wg3iG1gtvENhD9&#10;yN2Vfu/987q9X/4KieKdN8b/ALEEGv6RN9osL++s7m3l9UbdQB9dfBnV77xB8J/COqajN9o1C70y&#10;CW4l/wCejsi7mrt68+/Z8/5Ih4G/7A9r/wCilr0GgAooooAKKKKACiiigAooooAKKKKACiiigAoo&#10;r5j/AGofgf8AGr4neKdNv/hn8WJfAGnxW3lXFoA37x933vl9qAPpyivz9/4ZI/a1/wCjkp/yevZf&#10;2Yvgf8b/AIa+Kr6/+JnxYl8c6VLB5dvp5DYjf+981AH07Xxp+17+1R4u8PfETw98HfhDBa3vxA1z&#10;m4lmG9bGF/8Alp/Wvsuvzh/4KFWEfwP+N3g341eENftIfH8eLaTw3N882ow/KvyKKAKfxEvv2pv2&#10;LNB/4WBr/jrT/iZ4Yjmi/tSwljZHt0Zv4N3/AHzX378L/Hlv8T/h54f8WWcEtnaaxZR3kcUv34ww&#10;+6a/M39qz9rbxv8AGfwboHw78V+DJfhN4a8TGL+0de12JnSNFZW+T/7Kv0i+B3hrSPB/wg8J6LoG&#10;o/2potjp0UVtf/8APwgXh6AO9ooooAKKKKACiiigAooooAKKKKACiiigAooooA+cv23P2iNS+AXw&#10;ugfwzBHe+M9cu007SrY8/vG/i/Cvmey/4J7fHL4mWUGs+PvjjqEGs3Mfm/ZYS5+zu3zeX/wGvUv+&#10;Ck3gXV5PCngz4maHZS6zd+BtYg1KTT4v+WkOfmaux8A/8FFvgh418N2d/c+MrTQb+WNfP069+SW3&#10;f+JTQB87afqnxu/YD+Ifhn/hN/Fs3xM+GGuXUWmyTSlt+nOzbUb5vu1+kkE8dxDHImPLkXeDX5uf&#10;tU/tL6R+174w8KfBT4Sxf8JNFc6pBe6prUMf7m3jjfc2xv51+jekabHpGk2VjH/q7aFYh9FXbQBf&#10;ooooA+Jf+CrHjbUfDvwH0XQ7CbyYvE2twabeEd4fvMte+at8HPDWsfs3zeA0020g0WbQfsohijXZ&#10;H+6+8P8AgVeEf8FU/AupeKPgDpmt6fCJ4/DOsQalcjP/ACx+6zV7bqnxy8K6T+zfc+OLfWLW80m2&#10;0H7TmGZef3W3b9d1AHmf/BM/xRLq37NdlolxNNPN4evrnTfNl/uLK22pf+CmnjfUvAf7JPiafSpf&#10;IlvpIrGST/Ykb5qo/wDBOXTbbwd+yxB4n1TOmxazd3OrSfavl8tGlbbUv/BRHw7L8Y/2NPEsnhSW&#10;HV4rd4tSEkPz+YkTbm2UAemfs+/Crw3pH7NHhTwvb6Law6TfaJF9otTFxI8se6Rm/wB5mr5m/Yj8&#10;Oj4n/Bf4sfBm8vLzTfD+ma3eWNvLZybJo4Gb/Vo392vo34BfGvwbqP7MXhnxTFr1p/ZNjokQuZZp&#10;VQxvFFtkV/8Aa3Ka+Yv2QPHf/CmvgD8UvjfJouoeINJ1jX7m+t9P06L/AEiSHd/rfm/hoA9S+Jvx&#10;U+DX7EHwdl+HMVpNNLb6VLHb6dFatM9zuVl3Svt2/M3Wuc/Yk8P3vwV/Yi1/W9bu4fJvo77V7eK0&#10;l877Mkifu4+Pevf/AAl47+GP7QHwqt/F08OlT6Jq9j5lxHqXl74o/wCJX/u7a+O/2PvGFt4B+HPx&#10;+1yz0y78TfB/TNVn/srSofn+0p/F5W7+GgDkP2MP2i5fgv8ABCaPQ/hR4i8cebfT6lrOqwxbEjdm&#10;+6m5fm+Va+/f2dP2hvBv7Rfgz+3PCbeTJC/lXunzR7JrOb+661B+z/8AGL4f/En4P6P4g8MfYNG0&#10;SWFt+nymON7bbncrrXzL+wdDF4h/af8Ajz4s8L5/4V/daj5VnLCNttJMu3dsoA+/q/Lj/gqt+0d4&#10;a8VaGfhda2V+PEGma1bTSXUsTC26fwP/AMCr9R6+A/8Agrzo9lb/AAC0e/jsoVv5Nett90I13/8A&#10;fVAH2l8Mv+SdeFf+wXa/+ilr8vv+Cmv/ACXc/wDXjHX6g/DL/knXhX/sF2v/AKKWvy+/4Ka/8l3P&#10;/XjHX0eQ/wC9/Jn1nDX+/fKR+lfwJ5+Cvgj/ALA9r/6KWu8715t8ENY06H4N+DEa9tQRpFr/AMtV&#10;/wCeS13X9vab/wBBG2/7/L/jXhVk/aS9T5vEJ+1l6s0eKOKz/wDhIdN/6CNr/wB/l/xo/wCEh03/&#10;AKCNr/3+X/GsbMxszQ4o4rP/AOEh03/oI2v/AH+X/Gj/AISHTf8AoI2v/f5f8aLMLM0OKOKz/wDh&#10;IdN/6CNr/wB/l/xrifi38cvC/wAH/BN34h1W+hnEO2K3tIZVaW5mb/VxJ/tNRZhysq/Hb446b8E/&#10;Cq3Dp/aWv37/AGXR9Gh5mvblvuKB/d9Wr5XWa7/Z2c/EP4gD/hOP2gvGji20Xw5Cd6aejfdiRP4V&#10;Xd87Vp6x4xl+GOl/8Lq+KAi1n4k6m/2Hwr4RimV4tO8z/VxJ/dZv42r0D9nf4FS6P4in+KfxW1i0&#10;1j4oamOIhcq9tpMDfdgh/q1FibM3/wBnP9nK98Iare/EL4h3o8QfFDWf3lzdH/U6dG3/AC7W/wDd&#10;Ra+huKz/APhIdN/6CNr/AN/l/wAaP+Eh03/oI2v/AH+X/GizKszRwKhnmjt4DJJJ5cadXJrz/wCK&#10;vx38G/B3w3/bHiHWIIYZX8m3ijk3vczdo0/2jXg8uk/Er9qCab/hLtX/AOFZ/DWXEkeiWdyv9qXs&#10;f924f7qxtRyhys5P9t79pLwt4y8AeIfA/hiC68S6hauo1C7s/wDj3sh/e39G/wCA157/AMEzfg34&#10;R8df2/4o1/RodT1bQ76IadLP86W/yfe2/wB6vbv2svBnhH4c/so6n4f8IQafplhbbfLihkXd/i1c&#10;N/wSb/5Ejxz/ANf0H/oqvpaX/Ipqev8A8ifWUeaORVP8f/yJ98UUUV80fIhRRRQAUUUUAFFFFABT&#10;SKFqCa5jtx+8lSP6mlewkuY+OfjUMfG25/34v5V9gaR/yCbP/rin/oNfH3xpbd8bbjZ/fi/lX1zp&#10;F5ANMsk86Pf5a8eZ/s1+W8KO2aZj/j/Vn6XxQm8sy7/B+iNeiiiv1M/NQooooAKKKKACk3UtFAES&#10;9alqJetS0AFFFFABSMu6looA8g+NF5dW8ENxHN5NrEn+t/264WPXovDPg6y8Sf8ACP6hr939qWL/&#10;AEP533t91n/6ZrXqnxp0+O78K+Z5PnSxPxXP+EfEkSeANZs9D+yf2ra2ryW8U0vyb9vyq/8AwKgD&#10;lf2dPEPxXWLxPqHxfms9Ntri+/4k8I+75O6vcFhtv9Xb+TZRS/8APHajyVwngLTPEHxN+FdpB8UN&#10;GtLLW5JvMltdOl+QbW+Vlam+IPgjpPiz4p+E/HH9s6hZ3fhmFraPT4Zf3Mn++lAHB/tv6rfeBPgF&#10;rPiTQ5ruG/sZov3dn9/71eVN460zXvA/gbVPFFlqE1pLaxXNvd3m5P8ASm/hr7GvtLi1Kxms7jyt&#10;Tilf95FN86Vzuuad4e1vSodH1Sy0+aa2k/0PT/ufOtAHJ+H9ci1mxms7jTJoYokX7NLN/qbn/ari&#10;/jd4X1PWfAE2l+H72LRvtO37RLD8n/fFepTalLqX+mXEM1lFY/upIoYv/QKz/EUOmajqv9nyTRXv&#10;mx+b5VAHj7TRfDnwrN/wkn/HpFAsv9q/wRv/AHnqbw34ZudZ1XRbi81mXyr6DzfN/wCWMkP8NdVd&#10;aDc+KNKvdPvLLybSL/V+d88MlaWm2vm+TcSQ+TaaYnlR/wByT/aoA5Nre+aea38nydPl3eXL/u1n&#10;ww3MVjN5ll9i+f8A8f8A4a6q6tbnWZ72O3vYfsn+q82H/a/9mqjfabKsHmR3v+l222OP+5/tf8Co&#10;A5nTWi0v/R7j/TZbrd+6h/v1HeeFY9ZsYbePzZtPl/1n/TN/4t9WptH/AOJr/aEn/Hpav+88n/lo&#10;/wDdrcbS7n999jvfJilfzfKoAx7eT7Pff2f+5hi8jyv333/96ptUt7aXSoftk0V7abP3cv8A8XWh&#10;qk39m2PmXH2TzZf3Vvdf89P71Q3Gm2LaVDbyQ/YtKuf9Z5Pz/PQBHp9jLB5Fvpc3kxS/upIoak0f&#10;T9//ABMJPJm+fyvKh+//APtVJcfZreeG4jm875PKkih/5Zp/z1qSxuorOx+z/YpvNl/1fnfc3/3q&#10;AOd1K8+26rZahbz/AOl2s/lSafN/y8/7VaGoaLbRQQ3F5ZXc1pv82OKH+/8AxK9aC6H/AGpBD5cN&#10;pDdxP5Un735/95K2vE2j3MHk2+n3vnRRbZZP9+gDi9N0++uoJryS9hh+yv8A6N5P340/irqPBcOk&#10;aD/adx/rrvU/9ZLN9/5f4qq6tZy3ljD+5hstQlf95F/BIlVbHQ5Yr6H7H/tfupvuUAegab4u+z6r&#10;Dp/+p81P3cv+x/t1YX7DBfTSfYvJ+1P+787/AJeawVtbnQdDh/tD9zqEv72OX/2WtrUF1PUtK0b/&#10;AE2GHUJf/JZP71ABoM1zcTzaPHN+9ifzbj/7Cr154F1fxBZTRx/6FaS/uriKb78iVY0GG2uNchs4&#10;/K/6eJf+ej/7FeiC6LKNkP7sP5cnmf3P71AHzvpvh/SPAs8Oh2cPk+bult/7kn+1UzWNjL5OoR/8&#10;fcr+Vb2kP/LN/wCJv92uw+LOl22v2FleaHN5uo2z/wCjyxfc/wB2sPQZpb+x8uOH/iYWv7qSWH/a&#10;+9QBnxrFF4q8u4spZook/eS/fTZ/FWbcXnh691yHR5PN/wCJm/m6dF/BJt+9/wB81peJvFWkeHtV&#10;svD+sXv2LxBdf8e8X/Pyn+3XUaTo/wBvuNMvLOa0822RopIv4I6APOfE2m6Ro3iqyuLyyhvbu2Ty&#10;vN/jj/3Kh1a4udNghvNPnh8qV18v/wBm/wCBV0niTT7HV/O+2fvru1nWWPyf+Wn+zWC3jax1zx/D&#10;4X8mGHVbFFvv7Pm/uNQBY1bw/Fr1j9nuL2Wyil/e+VD9/wD3a6jwfcW2l6H5dvDL+6fyo/O+5J/t&#10;VR1zT75p7K3uP9bv/wBbD/cq1NdXMtj5cl7FD5Sf6qH/ANB/3qANiG6ttSvpvtmjQw6tFP8AvP7k&#10;j1zOpWep3uufaI9Zl0a0tf8AWRQ/cuf9n/erWtYZbz/Q/O8nUIk+0+b/APF1Gvhu28TfYvtl7LNa&#10;RP5sf2P++v8AfoA5/wAP+E7Hwf8Abf7Ph8+K+uvtP9/zH/vVy/w/+Guua98RpviJrms3cNpbebbf&#10;8I1Z/ck/uyvXr2g28qQXvlzTT/e8uL/4uph4yi8K+HL3WNX8my0rTI2kvIrT/ZoA1rzWvPghs47K&#10;GGL5f3s33P8Ad/3quXVjY6lrllJJZedFFB5X2r+CqGk+L9M+I3haG5jszDp91subIfxSV0trcRW9&#10;jNbyfufKRfM87+5QBg3mn3PnzR/2n9i0+2/z/wB81sWNnbS/vPO86X/lnLUlxDY38/2fzvOi2LU0&#10;dnbXtj/06RP5tAEet6PFrlv/AGfeWcM9oU/0i1m+5JXP/D2LUre/1nRo9Gh0zQLF/L066h+Tza6z&#10;WtNk1nSpreSbyYpf9Z5P36m0i1+w2/lm8+2eVQBR0vVjc6nfae+mzW8VkP8AXSj91cf7lW4Lu3lv&#10;A5iyf4Dj7lU/H2tXvhvwZrOqadZf2nf2sDSRWn/PR/7tY/wg8T674x8A6bqniTRotF1qXd9o0+Ln&#10;y/7tAHK3Pj7QPjl4b8ZeG/hj4yhsvFemBraS7s/v2U/8O6vHNf0L48Wvjf4daB/wmc1nonh6D7b4&#10;q8Sy/JDqKL8zL/3zX0r4L+FXhHwHres6p4c0aDTL/V5PNvZoR/x8P/tVN8UdNj8SfDrxNpZglvBN&#10;ZSxPawffk+X7q0AVfA/xT0f4i3+pQaH5t7p9qi41SH/j2lP91GrodUvbaw0qaS4/1X+r/wC+q8U+&#10;Efwu1Lwt4B8DWXguGXwPoliWk1DRbsb5rjd/ttXezaH/AMIR/aesW97LNa3X/Lpd/Okb/wB5KAIf&#10;EHh+2v57KT/UxWKf6r+OqqtY/uftn+hRRfvbeX/lt/wOvO9S1SW91yHVNP8ANstQuXaL7X5v+s/2&#10;dn92tSx1DyIJrySbzvn/AHkv333/AO3QB6h4Vub64vpv3HkWv/Tb/l4/2q7helch4F+zixEYn86W&#10;RPNx/wA867CgDx39qFf+Lc/9vSV8pLX1f+0//wAk5/7ekr5QWgBaKKKAPW/h2v8AanwB8TWcn+ti&#10;n82vnvVvDcSfbdQ0+CH+0JU/dyzfcjevTPDvxGufBvhXU9DjhimtdT/1ks33464HXtZi0vSp/wBz&#10;Nqf/ACykihr0MDKtGtGFH7XT+b+6ZVXGMffOJh8H3TaV/qIodQ/1VxLaS/ublP8AYps0MXhLSppP&#10;D8N3rWq2KfvNKm/uf3quL4f0e6sYdUuNM1abT9/7uLzdjx//AGNbmj6xplhfQx29ld+bfQNLHdTf&#10;c/3d1fd4nGz5es4xez92Mv5oylzyl7seb/D9k8jDYeMZf4v/ACX+9Eq6O2uXWlWWqaXexf6dH+80&#10;+8+5G/8Adq1oPibU7if/AIR+zhl822/4+NQm+5/u1xMln4h16xh8vTP7Gitrr7TH50uxN612V54g&#10;iuP+Pe98n5P3ktp9zf8A3qKkZUoyhD2cubmlp9n+XnlHm5vdlyxPKxOXYfHVeetGfNH+vd5pHJ6D&#10;4V1yf4m3uoaxrMM0UX/MKh+5H/davWGmiln+zxzfvYv9ZFXK29nFr19ZXlx9rspbWdYpLvyv+Pn/&#10;AGq6RvEFsuqz2dvD+9/56/8APSvMzHmzOfP7N80IctlH4eX7X96JzSxNfLpU6M6ijr8b92Eve+H4&#10;fdl/KdNpPia+s9K/sv7H50Ur/wDA46sfZ7bRvJuI/Nhu/wDW/vqwZtcuVng8z/W/8s6sR2cur+d9&#10;om/exJ5tflOMyr2cZVoXpRl702ve5ub3fhl7p9Lh8TDn9/k97dKX8v8A4D8Jm6x4fvl8VT+IPtnn&#10;Q3yf8ev/ADzq9caX9n0qHUI5vPilfyvK/wCedTR6bLdQfaLj/VRJ+7qNpIk8Kwx/8xDz/NrhwFKt&#10;gYxwkKjnyz1933Yx5Ze5zf3fdPo8ZjoYx063Ko6Rjp/6Uc/rnhXQ9U8m8khmn1CL97JLTdDvLG3s&#10;fs9nN/qt37r+OtDRdNvrq+vZLy9ihtPI/d/9M3rJVfD2gzzXkc0UPmv/AK2uujieXERhP3ZWlfn+&#10;L4o8vLL4ftHsunGphKmH5nPlceT2fvR5uWXNzcxT8GxxXU+p6p9ilspbqf8AeRXn3/lrpyK56x8T&#10;XOvT/wDEnsv+JfFJ+8u5vk8z/crem0v+1P8AR5P3P/LWvTWIpU4S/unn4ujVlWjPEe7zdvelHl93&#10;3ole6vJYP3ccPnfI3/7NQ6DqVzqmlfaLyzl0y73/APHrN/6FVfRbG+ivr28vJv3X+qji/wCee2ub&#10;0f4oXPijxHeaPpejSzfYX/0nULz7mytadaNSMZ/zbE1cDKnKpRhaXIo3f8v/AIEbXj7Tf7R0P95r&#10;N3o1pF/rJbP78lXvC+n2OkaHZW+n/vrXZ5vmzffk/wBqneINDl16CG3jvfsVrF+9uP8AppRY65pD&#10;/wCh2d7DP5X7ryq05Y8/Oc3NOWHjCF5a7HK+KPhb/wAJVqv2jUPEF3/YnmNLJp/3ErF+HraZ4X8R&#10;/wDCJ+D5ptZ0/wD4+bzUJvn8v/Zr0jXJJV0q98uH7bLKn+q/56Vg+EdN0PwLY2Wn+TaaNrd9ul+y&#10;Qy7/ADKwkoxrR5Pmz0qWJdTBShWlzfZUFy8v+KX2vdDSdW8S/wDCY3tnqllaWXh/5vs93/y2kp2l&#10;6XLreqw+INYmh8223RW8UP3Nn+3UkLalqN99nvIYYbv/AFscX/PNK3pPK/1fk/6quT2lWM/f92HR&#10;uX2v8J2VIwpw5KP8WSjfk+GMftcspfzDZLz/AImsNv8A89U/ef36tCqclva28/8Aalx+5miT/W/7&#10;FR6prltpGlf2hJDNe2n/AEx+/s/vV6Sl8U+Y+ecJTlGEI/3f8Ui9JD9ogmjk/wCWtYugtplr52n2&#10;c3+lxP8AvIpvv1Vm+IWmL/q/N+4vl/8AAq3LeO2uoIbz9z52z/Ww1yVfZYv4LS5e56saeKyyMoYi&#10;M4c60t7vvf3o/wApY+5VGxh82xvbe4mmm83d+9/go0vxFLLfQ3mnwQ3tpbP5UkU3/LSo7pd/j+9v&#10;I/3NpdQf8ev8Eb1x1sZzYqnR1jCXX7Mv7si6GCq0qVbntzxXNZ/FHll/KHhe3lstDht5P33lbv3t&#10;aTNTWXf/AKupvJltZ/Lk/czVvg6s4f7PWioyiukv/ATlzCUMTVli4S+Nyl8PL/iLkf2a1/1kPnea&#10;lVWuJf30cf7mKX/llVzVNF+z/wCkW80M1pUl4sc+lWV5bz/6XF/rIq8/C0aOG5a3M6vtXu/sy+KP&#10;u/8At3xHDPGfWY8mkeXoinpurXOkT+ZZ/wCtl/dVYvtWudWn/wBIgh/6ZxVctfEVs99DJcWcXlbP&#10;8tWDY6FfTa5qdxb3s17DL/q4pvuR16VOEJ1pYirTUJxW/wAX/bvNE8qdSPLLn93zNqTUJbyCH/Tf&#10;sV3F+6/2NlSQ6p+4m0+8m87zf+WtZLTf8s7j/v7WlDpcSwQ3lnN50X/Tb79a/VKHwfD/AFzfEeVj&#10;Jww0Oefy/wAX2eWXL7pJb29tp080cn+m2n/PX/nnWTPDunm+x+d5X/LOtC6a2l/eSf8AH3/zy/gr&#10;NuGuU/1lelKHvc9aXNLyOHKZzlGXsYuMrRv7T3f/AAGMfi/xR5QRf+ef+tqjdXFtL/o9x/qpf++K&#10;mkXzf+W9Qw6Ppi/vLiHzv/i67IfVeX35T93ZKPvc3/kp6P8AttOftvZw97f3vhj/AIvtBDoOmWH7&#10;y3hrF8ZW+p3X2L+z4fO+f95FWha6TLYf8ec37qX/AJYzUTatFL+7jm+xXcX/AD2+5JXZSrVfrEa0&#10;Jc/L35jrhRhClyfzf4Tk7PxBpmm339lx3n2K7l3f6LN9yrlvo8X2HzI/N+17/wDj7tPnSqfiDVvD&#10;P9q/Z/EGmeTqEX+ruofuVVbwjLcT/bPC/ibyfuyxxfwSf79fX29yM63PQlJfHOPNCX/b8fs/4onn&#10;8lGpKUIR5+XpzfD/AIYy+Ey9c0/+0tV/s+3mhh8Qf62SL+O5T/Y/2q4PxhpMUt9Pb6ho2oaZLF+9&#10;+12n/LP/AH69m0+x1fWR/wATSy/szWov9XdWnzp/33VO4s7mW+ms7zzf7Wl/1eoTRfuZK9fB53LA&#10;z+JSlBdJe9/ijKPuyp/+BEPCRnGO/wDX+L4ZHlvhfXLnwXfaZ4gs9M8n7T/o2o3X/Ltc/wC1/vV7&#10;lofiL+2dVmjt5oZrTZ5vlfxx/wD2NUdLsbnUvDn2PWNMh8qJ/wB5a/wf7yV0mn2sVvBB5cPk/wDb&#10;L56+az7M8JmHNOdP978N1Lm937Pxfaid+Ho1acow+zEt0UUV8EeuJ9+eGP8A56yV2nxS8B2PgGfR&#10;o7O9lm+3QLLJ51cfaruvrLzP3MXnr5ktekfH7WLHVPEemR2c0N7FbWK/vYfuUAeaV7r+yT/yG/EH&#10;/XBP/Qq8Kr3X9kn/AJDfiD/rgn/oVAGl+13/AMgrw/8A9fVfPFfQ/wC13/yCvD//AF9V88UAFFFF&#10;AHrfhiSO4/Z+1E+VF5trdH95/FXnEGrbY4Xq1YfEeTw/4I1HwybSKWG8kz5o+9HXMWs0UcGztX82&#10;eInsq+aR5N4wjFn7twZhKn9l8846Sk7HaWWo7q1obrbXF6ffVrLfbq/Fq1DU+rr4b3jqIJ/45K3t&#10;Juo/9XXn63Va+jX376vNrYbmiePiMJeB6ZawRvD60sjbfkrFs77d/wBcqvR3G6vnpU5RkfKulKMg&#10;mWqMkcj/ALytB4/PqT7HVKfKXGagczNH5lQtDtrevLesm4Fd0J8x6dKrzFVZNlYuoSebWlcTbay5&#10;F3V6NJHqUY2lzmLerzUlqtW5lpbO2/fV6HP7p6rn7hQ1rTY1EXl1zc9psr0HUrXzx8lcjfL5E1dG&#10;GrOSOnB13KPIczeaPI8H7yuL8QeCJLo+fH/20r1HPm0slnG8Ne5Qx1Sgz3aeOnSPIbDQ9n7vya0L&#10;Xw3t/eSQ1202jx2c3mJSEiSvQePnP4D0vr3N8Bwus+HY5YTJHD+9rjodF2X3lyV7RPacfPXN6jpU&#10;n2zzI4q7cJmE0uQ6aOJUzm7ex8iD95Whaw+b+7jrQW1801pWWlbZvMeoqV0azrKMQ0yx+zQ/vP8A&#10;W1HqFr5tbElrtqv9n82vNVX3uc82Nb3ucw7K3jjm+StKO182nLYbJvMrWjj3U6tUqpWMWTT99XNP&#10;0/ZXQWdmLqrDWsdcc8V9g4Z4z7BnwQYqxbwyT07b5VXLJt1ccp6HDObsbum6ZHJDWjPabah01sQ1&#10;rQReZXz9WcuY+XrVZRmYYsfMmrpNLs9lWodJ8qtCHT64a2JUvdPMr4vnjYsRNG8Xl1cs9P8AN/eV&#10;lrHib5K07W92TeXXlT5l8B4dZO3uGgvy0yWDdWrbW/20VNqVrHZw/wCtrCNGTXP0PI9tGM+XqcNq&#10;Ulcjq0ddRrwjA+SuM1K7SA/PLXuYON9j7PAR5vhOW1h8Q1wfihPtMPl11+tXMbCaSvPPEGryRQ/u&#10;+tfe5fTfNFn6XltKXxnn+qwxW/8Ayxri9cWN66zWr6WWuB1S4l8+v3bhjD1alWM+Y+oiY9022oM0&#10;+V/NNM61/UOT4H2kPfPPxNXkEqTb+7BpvXmtXwzocviXXLLTo/8Alq9fRU5yw05c/wBk8nEThCjK&#10;rP4bH0z+zjoP/CPaVo1xJ/rb66WX99X0B+0VH5Xj+H/prarXlui28XhyDTI7f/lx2+XXSeNvGlz4&#10;+1z+1LyGGyliRYvKhr8ux+JljMVUxH8zP5DxuJljMVUxH8z/AP2TAr6G/ZJ/48fEn/Xdf5V8819D&#10;fsk/8ePiT/ruv8q4ThPoiiiigAooooAKKKKACiiigAooooAKKKKACiiigAooooAKKKKACiiigArw&#10;D9lH/j++Kf8A2NM//oK17/XgH7KP/H98U/8AsaZ//QVoA98XgEVzHxGv/wCyvAWv3mPM8mylOPX5&#10;TXTE4zXB/HS7ksPhB4tuI/8AWR6fIR+VNJSfKbYePNWpx80fhdqUnm6vqMn/AD0nl/8AQq/X7/gn&#10;1beR+y74XP8Az0aWT82r8epn825kf1dq/ZX9haxGmfsxeEo0Pm5jaT/vpq+/z/8A3Sn6n6ZxVpgq&#10;fr+h9B0UUV+fn5aFFFFABRRRQAUUUUAFFFFABRRRQAUUUUAFFFFADSaq39nFqNnLbzxiWKVdjj1F&#10;Wc8UA5qHFSjyyBOzPlzx34Rl8Eaz9kxm0l/eQS/+y1P8PfFUfh/UTpt7GJdI1L91PGRlAWr3Tx14&#10;Sh8YaHNZScSj95G/o1fMt1aSWk01pdw+TdRP5clfiua4Kvw9mEcThPgvzL9Yn61lmLpZ3gpYfEfG&#10;t/0kfGX7aP7PEnwR+Jk13pkUk3hbWt1xZygfJE/8UdZ37H37QL/AL4pQXF55s/h/U9ttqEUQ6f3X&#10;/wCAtX2L8UNBf4pfDLU/COoyiWOVPMtJpfv28i/d21+aev6Le+Gdau9Kv4TDd2r+XIK/pLhbiLC8&#10;V4Kphp+7UgtU/wD0qJ6tPDyrYWWExnvfZv8AzH71+H/GeieJ7KK70vUra9hk6GGQGtliMZzX4BaN&#10;4w1rw5PDcaXrN3ZSx/6sxStXq2gftofGHw3ZS2lp4xlMXYzQq/l111OG6sf4UkfGVuEq8f4NRP1P&#10;2pL8ZNQm4iY7fMQn0r8TtV/a4+Lmt8Xfji7lGzy/lCp/6DXPWnx6+IdjrcOrweLdQN/H/q5PM/8A&#10;ZaiPDleS96SJhwniOX36iP3ZOc9KCM9a+Jf2Wf8AgoJp3j64tPC/j/ytH8QH93b32f3Nz/vf3Wr7&#10;WikV03oQV9a+bxOGq4WfJVifI4vB1sDU9lWjZk9FFFcxxhRRRQAV+fX/AAWI/wCSV+AP+xij/wDQ&#10;a/QWvB/2rv2VtH/as8N6Do+q6zd6LDpd8t8k1pGr+Z22/NQB1+v/AA30j4t/BKHwprkPnadqekRR&#10;SYHKfu1+Zfevxt+O3jHxT8B/hN4s/Zq8ZQSX0VjqkV9oWofwRwBvup/30a/crR9OGk6TY2CHzRbQ&#10;Jb+Z/urivn79rT9iTwb+1na6bLrF5Pous6dxHqlnGpcp/EjZ7UAek/A68t9N+BHgu4u5o4YotFtf&#10;Mlk+RP8AVLWz4Y+K3hDxnfTWmieINP1O7i6xQzAvXz3+1roHgPwX+z34T8F+MNf1v+ybW6s7aKw0&#10;j/j/ANa8v5Vg+X+93r5O+LepWXhLx98Jtc8CfC3xD8LTFr1rYy6hq+6F7mFm+aPZu+agD9PvGHxH&#10;8NeAhD/wkGs2mliX/V+fJszXN/GH41aH8KfhJqnjuWeK90+1g8y3MT7klb+EZr5C/aF+E3ibwv8A&#10;tMaz471/4c3fxk8C65aRWsVpp0jPcaTt+9si/wBr+9WVp+n/AAw8TfsQfFLS/Cc2uXun2N7PcyaB&#10;rsrJd6TP/wA8v930oA+z/g78a9J+Jfwt8M+LJ7y0s5NXt/MMXmfKj/xLXV6H468PeJNMvNR0vWbS&#10;90+1kaK4uoZV2ROv3tzV+YPx48BWOmfszfsxeH/D/m6Na6xqqy3Hkysjybk/efxf3a9V+Ovwz8Pf&#10;Drxj8J/gP4Ts5fDXgrxfqr32u+Tctvvdq/d3s275ttAH3J4T+JHhrxw06eH9atNTeJsOIJN2Kl8W&#10;+PPD/gS1in1/V7XS4ZX8uNp5Nma+Jf2p/h34e/ZS8RfCbxp8N9M/sXVpdeg0i5tYZW2Xtq33lZc/&#10;ere+Gnwx0j9pz9oP4sa58QxNrUPh26g0zStKllZIrKOSLc3yj+KgD7EfxZosNjZXcmp2n2S9kSK2&#10;lMq7JXb7qrVzVdWsdEsjeX93FZ2sfWWWTYtfEvxU/Zf03wn8AfiL4f8ABfjLVtT1DQ71PEOlaWJd&#10;8ulTx/MsSfxbW/u1meNfHcn7W8HwB8D2epSjStYRdX8Qywy7H32iqskD7f7zPQB7l8C/2t9H+OXx&#10;h8f+ENPhihtvDrxxW0/mfPefe3N/u165rHxU8IaB4hg0TUfEFhZ6tKP3drLKoevz7/Z68LaJ8PPi&#10;p+1J4o8P6YLLVPDMEv8AZcpk3pb/ALpm/wCBfMteZ/CrSdO8a/Be8vPFHwO8eeOfF/iuOW+k8X2g&#10;bZ57bvLaH+6qtQB+tuq61Y6HpkuoahdRWdpEnmPNLJsUVleEfiF4b8dRTSeH9YtNUEf+s8iTfivg&#10;K++Gnxw+Jv7JPge31DRpZtQ8K30v23wrqNzsm1qyj/1e91/ire/Z9174dJ+0J4ajk8GeJ/g18QLq&#10;1aIaLqG77DqO1fupQB+gtfNf7TXwK+LHxT8VaXf+APild+BrC3tjFcWsA/1r7vvflX0pRQB8Ff8A&#10;DHP7Sn/Rw2of9+69h/Zq+BPxY+F/iS9v/HnxSu/HNhLB5cdpN/yzf+9X0pRQAV+adk1i3/BWnU08&#10;YeTN/wASs/2V9r/1X3Pl27uN1fpZXz/+05+x54Q/aZgsbvUZ7rQPE2mvmy1/TfkuIh/d/wBoUAaX&#10;7Xdp4EuP2fvGP/Cdiw/sWPT5TE11t4n2ny9n+1u2V5V/wSwm8Sz/ALKOmHxH9rz9tn/s/wC2f8+v&#10;y+Xs/wBnrXMy/wDBM2bxjfaYnxD+L3ifxlo1i6kaVMdkUqf3Wr7Q8L+GNN8F+HdO0LR7OOy0qwhW&#10;3t7WL7kaL6UAbNFFFABRRRQAUUUUAFFFFABRRRQAUUUUAFFFFAFeaGO5gMcsYlR+sclfPmuf8E/v&#10;gH4h1O7v7v4eacbq5laWSSHcmXb733a9n8Y/EHw38PNL/tDxJrVpo1p/z1vJVSuLs/2p/hHqN5Db&#10;W/j/AEOaaV/LjjF0vWgC78KP2evh18DYLpPBHhiw0D7T/rZYI/nf/gRr0uq0E8d3biSKUSxv0kjq&#10;zQAUUUUAZut6JY+ItLu9M1OzivNPuo/KnhmHySIf4TXyhH/wTC+EK+MW1Qf2sdAkm+1f8Iz9qb7D&#10;v/3f7v8As19g0UAcj4q+G+ieLPh5e+DJ4fseiXVp9h8m0+Ty4vu7Vqn8NPhH4f8AhX8ObLwRpEJl&#10;0S1haLyro7/MVvvbq7qigD5C1/8A4JmfCfWfGc2sW41LS9GuJPNuPDdncsljcP8Axb1/2q+nNK8F&#10;6Hovg+HwxZ6ZaweH4rb7LHp8UX7ryduNu2uhooA+OvEP/BMD4T6v4qOqWcuraLpUrZuNA066ZLOX&#10;/gOa+mfB/wAMfDPw/wDB8HhTw9o1ppnh+JGjFhCnybG+9XWUUAfHviv/AIJjfCfXfFP9qaVJq3hq&#10;xlfN5pOnXTJbXPzbj8tfS3w6+Gvhv4T+FbTw54V0iDR9Itv9Xawjj/e+tdZRQAV8If8ABYD/AJN0&#10;0D/sP29fd9fCH/BYD/k3TQP+w/b0AfYvwy/5J14V/wCwXa/+ilr8wP8Agpc2Pj4P+vSKv0/+GX/J&#10;OvCv/YLtf/RS1+X3/BTX/ku5/wCvGOvo8h/3v5M+s4a/375SHeF/+Cfnxa8T+HdK1uw1+zW0v7VL&#10;iOE3TfIjfMtan/Dt34ynka/Z4/6/mr9FPgMc/BjwT/2B7X/0Utd5/Djt61NTOMVGpJab9hVOIMbC&#10;co6b9j8r/wDh258Z/wDoP2f/AIHPR/w7c+M//Qfs/wDwOev1RyfSjJ9Kz/tnFeX3Gf8ArFjfL7j8&#10;rv8Ah258Z/8AoP2f/gc9H/Dtz4z/APQfs/8AwOev1RyfSjJ9KP7ZxXl9wf6xY3y+4/K7/h258Zv+&#10;g/af+BzVw/xd/Y18efCTw3DqniPX9PvZZZ0trLS4blpri5mb7qon96v2J3eleeah8EfDWsfFS28f&#10;6nDNfa5ZQ+VZ+bJ+5tv9pF/vf7VP+28Uu33BHiPHR7fcfnPZf8E4PjBrNlZXlxqenQzSRpL5N3ct&#10;vtn/ALv+8tWm/wCCb3xqbr4gs/8AwOav1RyfSvLfjT+0P4V+CNjF/aksuo63dcWOg6cPNvLx/wC6&#10;iUf23ivL7g/1ixvl9x+fk/8AwTm+MFtCJ5/E2nQRR8ySzXzIkdeaeDf2ZviD8RfiBe+F/Ces/wDC&#10;Qafa/wDHx4ltLmT7DG/8UW/+9X3svwl+In7Tyw3fxUml8JeCpH82LwdpsrJNcp1T7W/VWXuq19H+&#10;FPCGkeB9Et9I0PTodN062Ty44YUwAKP7bxXl9wf6xY3y+4/Ma4/4JofGG7/4+NZ0mf8A663TP/6F&#10;Urf8E4PjU3/MwWf/AIHNX6n5PpRk+lH9t4ry+4P9Ysb5fcfj58WP2KfiT8I/BN54l1/WbO40+1/1&#10;kMVyztX0Z/wShJPgbxz6nUYf/QK9n/b9/wCTbNfx03JXjP8AwSdH/FD+OOOft0GP+/VehUxVTFZV&#10;UnPuerWxlXHZNUnV79P+3T76ooor5E+DCiiigAooooAKKKwvF3i7R/Anh681zxBqUOl6Vap5k11O&#10;+1EFAGy2MZ6V8ZftZa1Z6B4ygWPXzq+uXwWKz8L2jM13L/uBa6OT4x/En9pGb7D8LNMm8KeEJHMd&#10;x4v1ePZLIn8Mlon8X+9XpHwa/Zh8J/BuafU4Vm8Q+Krp/MvfEGrHzbq4f+9/s/8AAa8nMsuw+aUf&#10;q+Jvy+Tsejl+YV8rrfWMPbm81c8Z8P8A7PPjbW9Ds7+SAabLcJ5htbsgSxf7L1veG/2cPGWna/p1&#10;2+oRQw28yySYlPKf3etfVQABo655r5alwTlNCfPDmv8A4j6ipxnmtWEoScdf7pJRRRX358MFFFFA&#10;BRRRQAUUUUARL1qWol61LQAUUUUAFI3SlrK1i5ls7CaSD/W/8s6APHPjd8U77wtrdlp+n/v4pU8u&#10;4iP3P96vCvGCy2fwr8Z2ej+H5vFmoSp9pvdKhlaF9n+w616heLda54x/s+Oy875Glklm/wDQazfE&#10;Xiq2+H0+jXHiyy87Rbl2tpNQ075Htt33Vfb96gDP1L40eLfG37Mujal8Cbez1PxTZRwWN5p88u+X&#10;T9u1WR/9qul+JVve/Ff4R6Z8MvEfjO08BfE7xDaRS3Aspdsp2/6xUrrf2ff2b/BnwMsdZvPBn2ry&#10;vEM/26SWaX+981YP7Uf7I1h+0dfeE9Yj1qXwz4l8PXXm2+qWn33j/ijoA9B+EHw5ufhB8OdG8KT6&#10;zd+JpbGFYv7Qu/8AWyf7T1q+Of8AQNJvNUs9Mh1PWraP/Ropvk8x66PS7X+ztLtIJJ/P8uFY/N/v&#10;8fepZmkl/wCWP7qgDi/C+tS654csrzXIf7G1D/l4tJvub/7tcvr3huL7dqd55PkxWyeb/wAArutf&#10;8L23iiCG3vJvOiik8z9z8nlvWf4w8Ixa/wCTZ3F7LZ/9Nf8Anon92gD5v8SftVeB9E8Kza552oQ2&#10;ljP9muNK8r99J/tbP7v+1Xtml+KLa88OaNqn2Oay0++RZfK8r+Bvu1zeqfs6+Fdb8VWXiT+zIptV&#10;sf3Xlf8ALH/gf96ui8GJ4l8U6XqknieCHRbWORrbT4v9j/doANQ0+5/sPy9LhhhtJZPNjuv4/wDd&#10;2VzuqWPm+T5l75ENr+9uIoYv30n+zXpTvJ4T0MyXfkmIJ+7i/j/3q851T+17DVZtUs4Yp9ElT95/&#10;z2j/AOmtAHD+E9S8S3Xj/wATeXplp/wjUSL/AGVa/wAck7f6zf8A7tdRa6DbXkE0fnTf9NJf4P8A&#10;dSiOSVLH7Zp/767/AOWcX3EkT+Jk/wBqt7w7pu/XIby4/cxbPN+yfwfN/wCzUAYMehxRQfZ5Jv7T&#10;/wCWXlQxb3j/ALzVT0fS9X0ux1Oz1CaG9tJbrzdOi/59rX/b/wBqvVIbG2tdcvZI4fsXyf8AjlZP&#10;iKb+xrGGSOGGa13+VJL/AB7KAPOdFsba8vv9IvfsUUU/lyf3JE/u/wC7VzWprHUoIbjUJvsVpK/l&#10;/vvkSpvFWj3OqeHIf7Dmhhiifyv3335Kk8RfD+28f+DrLw/rFl50X+tkls5dnl0AeX+C7fxwnxG1&#10;PUNQ+yaZ4K2NFZWsMu+aT/ar0rTdatvPm0v+07T+1YkaWS183995H96tbQ/C9tYedbxwzf2fap5X&#10;777/APvV5vdfA2LTvi3/AG5Z+be3csDRSahNLs/ct/DsoA6SPUPEN14q0yz0PTIf+EUlRvM1qaXe&#10;8br/AA11mpaPbaRPDH5000ty6y/uf+WdWtJ0eLRvJjs/+Qfap+8i/g3/AMNSTWdt5/mXHm+bLuoA&#10;teIPFFrZQTaX9i8602L5cv3/AJ/71ZcMOp6Dof2izh877Tdf8tv+WcP92qPjCxsdUg0y31Cf/S/+&#10;eUPyPIi1paXJqcviP+z9Ynh0zw1dWv8AxLrX/ltI/wDFvoAp3FxbeGdchvPD+mfuv9bJFNJ/H/eS&#10;uub4t2NzYzR3EEvm/wCruMf+yVy/iTwvvsZrfzpYbSL/AI9/+e0b/wB7/drFZr5ND0a31CbzvtKe&#10;V9r8rZ5j/wDxVAFGVbbTbDTNL0/zdG0WKdpbe18zfNvb++392uT1a11fw/Po0kcP2K089vM8mX99&#10;/vV1FjoNy+qzR2/+qlT95dTfP5dczp/xW8PeLfH+p+C9L1n7bremWvm6jazRfPJt/i3/AMNAHZa5&#10;4ZsbqeHVI7L+05ok/dyzfPNvb+5XRaf/AMSvQ4bfUJvOl2NL5UPyTR1z/g/VP7O1WGPUIfJ0+X/l&#10;lN/yzrrmt4ln/wBImimu5d0scv8A0w/u0Acvpusf8u/+pu4v3v76L/WI38VOs20zWZ5rjT7L/iYS&#10;/wCsuvK/ff8Aff8AdqOO3uZb6aS4vbS98r/Vy/x7P4VRKvX0MmkQfaLOaHzdi+ZazfJ5if8AxVAD&#10;rPT5byD7Rb+b5sSf8tvuf72/+9V7wfHbalPeyape+dqsSfvNP8r/AMeqjHqFykH/ABL7Kb+z5U/8&#10;fp1wtzBPZeZDF/aEv7qSWH/lon+//DQBe8eax4l0bxHpml6Po0V5aamn2a4uv+fZG/2v71anwp+E&#10;9r8NvCv9l6P/AMvLtLcedLv8t2/uVJZ6hqepedb+dDDLE/8AqvN3/wDAq3vD8djYG9vI5pf7Q/5e&#10;IpqALTeF4tL86SP/AI+5U/1v/stcH4qhi8PT+Z/Zn2202f6RF99Ln/Zr0yS6llsYbe3m8m7l/wCe&#10;1cvqHhuXXv8Aj4mm/wBF/wBX/wBM3/vf7tAHG/A34yeHvjD4cm1jw/o13plppl01j9lvItn2fb/c&#10;rpvEHjjwr4f8Y6N4X1C8m/tXU/8ASbf/AKaf7NO1TSb7S/Dn/FN6ZaTXcr/vIofkSR/71bDeHdMv&#10;LHTNU1zRrSfxBYp+7/jeN/8AYoAwfih8SB8IZ9MvP+Efu9ahvp1tpJdOi3zW275VbZ/dqTxR4W8S&#10;6z440DULPWf7M8NWv7y90+L/AJef7u/+7V7wN4n8QeLP7Tk1vwzFo3lTtFZed87yJ/eeuu+w+bQA&#10;/TEGbwxiXiTqf+WlXfsluZ4p/JxL2NO+zbZvMz+62Y8qlmk2+VJQB4p4R1v4seH/ABl4/wBQ8Z6b&#10;aXng+I+boUWm/Pc7P7tes+H9YOo2NlKbOaykuY/N8qb/AJZ/7Na8ku2HfXhHxT+MfjzT/Enibwp4&#10;T8GTXl3baPJe2WtS/wDHtJNt+WL/AHqAPdYvLi/dx1DcW38dfNf7AngXx74U+D13e/Ei9u5/Eur3&#10;0t1JDeSbzbpu+7Xpeg/DnxdpfxO1PXLjxkbzw1c/8e+i+V/qv73z0AdnHd3Ntqt5JJ/x6SIv2f8A&#10;9mrh/iB4kl1m3m0+3s5vN/1kc0X9yuq8S67HpY8uTzpopX8v9zFvrkdamllvobPS72H7n+4+ygDz&#10;HVNQ3QWccllNexXT+V5sPyfZnrqtB0O21SDy7OaaH/npF5X+s/360NN0WWfQ5v8Arv8A63+CT/cr&#10;svDfh2Lw5+8s4f3Mv7zzZvv76ANfwT4eGh6VjPnS+vp/s11KtuqGGHyqm20AeQftP/8AJOf+3pK+&#10;UFr6v/af/wCSc/8Ab0lfKC0ALSM22lqzpOm/2zrmmafH/wAvU6xUAO1Tw7qem2MNxqFlLDaXP/Hv&#10;LN9ySs2O3ieDy5If9b/rK9e/aM1IReI9G8OR/wDHpptqv/fdeJzaLq/9q/bP7T/4l/8A0D/L/wDZ&#10;61h732uUluMTBj+FUSX015513qfm/ure1mlZEjrPsdPtrCeb+2L37Hd6YjeXp/m/uY/9rfVrVPBu&#10;p+LfEf2y4vZdGmtv3Ufky/JIn97ZWTofwr0zTdc/tDUPGcOsy7/9VN/y0/2a+zWMlOEvrGL5p2jt&#10;GUv+3eaPu/D9r4jhhRhGMeSnyx8yPRVl8b+THp/ib7FafN9t0r7/APwLfXUeHfAf/CL+TZ29752n&#10;xbvMi/jk3Vxvizw74l8F+Mf+Ess720g0+6dfMtPK2JGletQzfaoIZI/+WqLLWeaYqtSoU54aopUq&#10;q2UfhlH4ub3Y+9Hm+L4ioUoS9ycfhOT1DQfEN7qt7b297DD4ZuYGi+yfx7/4WrN03Q7nS9D+z6hN&#10;51356+XLD9+Pb92uo1DxJFZX32fyZZvk/wBbDF8lFnpNi8H2iSab/Sf+e1RhsfWw1HkrR5Yy5bck&#10;fel/ilzHnYzDRxM4/aj1vy8pNcatcwQeZcQfbfKT/Ww/8tKuLeRS2MNxbwzebs82SKb79ZdrZ2s8&#10;H2PT7391FJ+8i/jqS+kiinsv3/73/VSf36wnRwmLjyQ/i3683w8v8p5EXjsDW9+K9j5cvxSlyx/8&#10;l/um1DqV032KT/U+V/yyq41xfX8/2i8/1Mqf8sYtlZ7LU11HLZfu5J6+Yl+8lz8q93/249yphcLC&#10;UYQtGc+v2pf4f7xc0G4+yz3v7+Hytn/Laq+n2cusz3vl2dpP5v8ArIpov/Hkpt9HFb2NlJ/y1l/7&#10;4p2l3H2ef/lr5X/LTya+ZxuWe3lLFwiuaXePNzcvunuYTMlThW9jJy+zpL4ZR+L/ABfZ/wAI26ju&#10;bWCG3kh+xRWv+ri+5Tbi8luv9ZUc37+eGTzpZpf+WlWrzTZbO+hs/wDlrL/z2reCwvPTo4mmuePN&#10;ye79mPxSj/LE7OarCEpwqfF8f9faMfVppYLHzLeH7bLK/l+VVez0+xs9Vmkt4YYbuWP/AEjyf+Wl&#10;bnkxWGqw295N5H/TX+Cs/TdLtvDn9s28f+my30/myXc339n91KqriaUa1HD0bb7fDyx/r7Jvh+ap&#10;RrVp320fve973L8X905fVre+16+stHs/Oh0SV/Nvbv7jx/7KVHcapH4X8VXtn/ZnnaJawLLHLDF8&#10;8dd9/o0dj5fk/vf+etVWXV2g/wCJP9k/6eJbz+5XmYmpWwdKWInJy9/lSfLGMuaXu/ze6e5hcTRx&#10;lX6v7OEYcm7l/h5pc3u+97pnx6xFdWMN5b+d5MtZa6DbXWuTax4g8qaWL91Z/wDTNK2Lez82xnjk&#10;m/ey/wCs/go0Pw3L9h/s/wD5Cflf6v8Av1tUoxxkPrGLl7sV/NKMOb+b+Yyhi6WX+0o4ePLzPV8s&#10;ZT5P5fe905W+XXNE1z7Zb2X9p3d9OsUcv8FtD/t13Uzfap/9T/qkrm9U1S5f/in/ACf7Mu5U/eS/&#10;880q1ovm6dPDpdvDLPa/8/X8clJc3Lz/AA/ahbml732ub+aMjqxVB1Ix57SnbW/LHmh9mXxe7L+7&#10;/wBvGfcf2ulxDcXn/IPlk/0i1h+f/drY1C3luoPsdvN9ihlT95L5X8H92tq802JZ/Lk/cfJTZtJl&#10;s5/s9x/rdlYQrzxcpQnLkh2n8Uo/a5ZRl/6Scc8Th4xp1oRUp9OT4f7vNGUTnbXw3LB/yxhh0TZ5&#10;UcX8f+9U2m6HFof7vzvOm/8AZP7tXI4fsv7vz/OroLPR47/yfMm/dbK5sRXo5Zh8PiMXf3ub7PvR&#10;+1H3f5jX6zisXOth8PJcvu7e7GX+KXxf4jkbrR7bVIJtLj/4lnmussksNa114fi0a+8uPzZoYv8A&#10;l6m/5aVHIvlX3l/+Ra6i38P6n4h0rzP+WUX72t50sPhJ/WMRaMJuUXz/AN6XNCUYnmYnNcRyU8PS&#10;qcsY/wDpXLyy974jL0nTZdS1WGz/AOWsqfu6p3Udy880kn77yn8qSWnNq1y/k+XN5Mtt+6jroNB1&#10;yx/49/J86W5T/SP9/wDvV2ezrZfKWIhTUo2jovs8v2ub+WUeX/t48XE4mrOPv+8c7HY3MsH2iOGb&#10;7L/z2/gqxat/Y2qw/voZvN/1n9yrFvb31r9tjt5pfsn/AI5VPT5LaeeG3uIf3X/TGvXpylXlLnku&#10;T+viPNxNT91Lki5Rjvb4h2oQ21lP5nkyzfP+8i/gqbVPszwQ3mn/AOh/89Iqjj+fVfLjm/dRf89q&#10;tSQyNPPHH5UNbxhGHLz/ANf9unmTqz5qfJJ80VzO8vijL7MoyMdTTlupbP8AeRz+TQscredJ/wA8&#10;v9ZUMzRN/rK6YRjKXJ+R7lXllSlt8/hLl5dWzweZJ/rYv+WtQ3F5LeQWXlz/AG20l/77ovI5bD/n&#10;l5MtUY7X7LPNJHN+6/55Q/cr36c4VaXPOmua/wD4F/d/xHwX1GNCtGGHxD9lbmhfllyS/mj7vNGP&#10;N8Uf+3fdI45v7Ogm/c+TF/z1mqv5d9ded9s8mGL/AJZ+T8/mJRrVn9tg8u4n/cy/6yKq9zcfavJ0&#10;+31mGy/9Dk/2a3pRjHlqwtzSer5Ze7y/3v5v/Aj6FqVWMsPOTjpt7vLL/t0m8NyWKwTR2/neb/y0&#10;8779VfFU2h3kH2O8vYbK7lTyre7rQs7LU7Kf95NDexf9ctj1m6h4PsYPOvLeHzrv/p7+dKilWoyx&#10;v1idR+9tyfzf9vRjyx/7dOxUZ08PGjyrljvf3fd/m+1zHA6h4F1fTtKsre8vf7TtbZ28vUIfnf5v&#10;79Rw/CvXPIm1jS/E0v3P9VNFseP/AGUSvYNFtfIsYY4/3P8Az0i++lcHrGua4k95JcfZNM+wz/u4&#10;pvkS5T/f/vV9Ng+IcyxNWVGjKEddbxjyy5pfy/4v5RVcLS5Iz5eaUdve/wDbin4P1yLxRBZafb+J&#10;vI1WL/Wf39/+5XdWs2p/8eesQwzQ/wDLO6h+/J/v/wB2vP7VfCvjzXP9I0z/AIR/xLawebZf8sft&#10;L/w/71dlY2PiDVrHTLi8vf7M1W2k/wBIih+dLmvPzpUufn5eTunGPNGUuaUZQlD4o/8ApJrhoez9&#10;zWXN/wBvf9unSQx+V+7jp1V7qH7VBPH/AKnzaba2f2Xyf33neUlfDaSjz82p6K933CzRRUtnp9zq&#10;99Dp9nD513cyeVHUlFfzN/7unKteo/FnSND8CeHNG8KW8In1+OPzbi7H/LP/AGa8uWgBa91/ZJ/5&#10;DfiD/rgn/oVeFV7r+yT/AMhvxB/1wT/0KgDS/a7/AOQV4f8A+vqvnivof9rv/kFeH/8Ar6r54oAK&#10;Rm20tX/Duky+IPEemaXH/wAvM6xUAY/iPQL7TJYXvLKaz81PMjll+7IlZrNsWvRP2mfHEJ+JsXh2&#10;KXEWk2yRn/vivHdc8Rx6dBX8w8UKpic7r8nf8j+quFMHVpZRhozj8S5vvNaK+FtNsrbtdYjWH95X&#10;i1x40lvJ/LjroPD+qy3UHlyf62vnMRlk4R55n2NXBqcT1qLW45a2NL1COKavP9NauptulfMV6EYn&#10;z2Jw0I+4ej6RfRNBXQW95Xnui33kQV0+n6huOf8AllXyuJw+p8Pi8N70jrbdt37yOtzy90H7uubs&#10;b6Nq0INQ4rwKkJHy9anKTG6jHEv7uuZuo5a6S4bz6z5oa3oy5Tqw8uQ597eRZqozWu+ukuLfbWbd&#10;Q16VOqe1SrHPmzkjqx5OytRbWmMkcX7uur2nMdftrmdLNth8uuVvVrptSh2CsGZNx2V3UND08Lyx&#10;98yzHUbSba1JLPy6yZE3z16UHzHrwmpCCLzKHtI5Kv2tvuqaa320e15ZB7bUyZrOoLnSvNhrXjgx&#10;9+mvH5tXGpKJSrSRhx6ZHSiH/lnHWysW2s+4g2zVrGq5G8aspMFg8uqsknlVMrbagn8telaRNYLU&#10;Xy/Nqbyc/wCrqmZpW/1daELSMKJ+6E+aJc03zEq9Jb76r2qeVV6CSvPnL3rnl1H73OVY7SRpq17T&#10;SJG+5DVuxg82t63h8kfJXn1sTJHk4jFyjsVdN0WTyc1vWVnJAP8AU0/SXCmt8LGwr5+viJXPl8Ti&#10;Z83vmckWP+utW7e331etbXz5vLeppbX7NNmvOc+Y8idbm9wyBHHHNSR0X8nmTeZVW1kre3MjeMZS&#10;idJY6niH3jrD17VpJ/8AV1Rv9Q8qsq+1H9zW9KjKUomtDB+/zmFrOpbB/ra4XW9S210mpxxsPMrz&#10;LxJqcdlPN5lfbZfh1KXuH6VleGjJkF7qUjVyOs6/HD/rKp6v4wx53l1xd5rX2qv0jLspq1fs6H3N&#10;KjyFfWNQ82eauK1GaR7jk8Vs6gv2if8Ad1gXSSJOc1/RHC+Eo4Zx/U6ZfCQZHrSZ/OnMhVuetNzg&#10;1/RGXThKPJOPLynzmJTUi1p+m3Wq6jDZ2cXnzyf6uOvpn4WfDA+BoZr2+MU+oXMeP+uVcD+ztoMk&#10;+v3GqSQ/ubZP3cv+3X0FZ2Mur30NnHN5Mt0/lebN9yvi+IcydStLD0fdj1/vH4Zxpnlb2ssppS9z&#10;7f8A8iami+DNX8RaVeapp8PnafY/8fEtYqtur2T4qavbfDzwtZeBNDm/fSp5mo3UP/LSvG1XbXxR&#10;+Si19Dfsk/8AHj4k/wCu6/yr55r6G/ZJ/wCPHxJ/13X+VAH0RRRRQAUUUUAFFFFABRRRQAUUUUAF&#10;FFFABRRRQAUUUUAFFFFABRRRQAV4B+yj/wAf3xT/AOxpn/8AQVr3+vAP2Uf+P74p/wDY0z/+grQB&#10;72/ANeUftVX0mn/s7ePbmD/WxacxH/fS16vJ0NeIftn3osv2Z/HX73yfMsvLz/wNa0pfxY+qOvBK&#10;+Kp/4l+Z+KpfNuz+or9t/wBkazt7D9nvwbFbf6r7IDX4kjjyv+A1+8nweto7P4W+FI44fJA06D93&#10;6fIK+44kfLTpwP0Hi2f7ilHzO4ooor4M/MwooooAKKKKACiiigAooooAKKKKACiiigAooooAKKKK&#10;AIl9+tcn4s+GujeLz5lxEIbr+C5i++K60cdeKM5FcmJw1HEw9niIqUfM1o16mHnz0pcr8j528RfB&#10;vWtEBksWGpWo7/8ALWvJfGPw58PeJxNb+JdAhnl/5aHytj/99V9woGH3qz77w/puoj/SbOKX6rXx&#10;VfhVUqntssrOlL5/+lfEfZ4XimrCPJio8/mtGfm94l/ZA8B63/yC5rrQP+uPz/8AoVcBqv7EFwl9&#10;B9g8Q+da/wDLSWaLY9fqRc/DTw/OPn06E/ga5bxF8DdNvIDLpLCyufplX+vNelTxfGOW0v3WL9r5&#10;PX/0qP8A7ce3R4mwU3yTTifn34d/YW0Se42a/wCMrqzj/wCetpa766T4mf8ABNeTTfAn9t+AvEs3&#10;ijULf95JazRqnmp/sbf4v9mvfte0S/8ADd59k1OHyZf+ev8ADJU/h/xPqPhS68+ymzD/AM8iPkry&#10;8v8AETOMLiOTM5c6vr7sYyj8tD2sTTxFWMcRga3y3jI/KTUtO1Dw9qk9jf2c2nX9s+JYZhseN6+r&#10;f2W/299W+EUEPh7xj52v+Gf+Wd0DuuLb/Z/2q+p/i/8AAfwL+1do32lPK8OeM40/dXcI2l/9l/7w&#10;r87vit+zf4/+Emp3tprnh+6ltbXn+0bSNntin97dX7/gs1y7iLDR95e8cir4XNYfVMdHlnHo/wBG&#10;frR8Nf2qPht8U7e3fSPE1pFdXH+rsbyTypv++DXriuCoP3R61/PdaXEtpcCeCaWGSL/lrEdjCvYv&#10;Af7YHxW+HWmCw0fxVIbUdPtsX2nH/fVc2I4dl/zDy+8+fxfCb+PCVPkz9sunfNA59q/HP/h4L8be&#10;/iW0/wDABK6PwN/wUh+KeheIYp9fntNf0r/lpbC1SF9nruFee8gxkV0PLfC+Piun3n60g8cU1wMZ&#10;IzXnvwZ+OPhb46eFodb8NXfnQniS3l+WaJv7rr2r0MNnp1r52UJU3yy3PlJwnSlyT0ZJRRRUkHhn&#10;7Tf7M9r+0HpOiz2+sT+H/FOh3a32latF8/2eRf8AY6NXk2v/ALEfjX4rat4T1j4j/Fi71i78P6jF&#10;f2dpZ2qpb71YM3/fW0V9mUUAfLfjz9lvx5a/FPX/ABv8NfijqHhmTXRH9t0a8j+02xdf+Wibs7am&#10;+HX7E+l+E/hZ458Nax4hu9Z8Q+NHll1bX/LVJJHfptTp8tfT1FAHx8f2ENR1fwB8OvDfiH4gXepf&#10;8INq/wBv067itlR5IP4YH/8Aiq9d/aD/AGdtO+O/h7TIzqU+geJNEnW60rW7TiW1mX+L6V7JRQB8&#10;qeD/ANk7xlrvjHw94g+L/wARpfHUPh+6+1abpQtlihjm+6sr/wB5qs/FH9k/xK3xF1Px18JfH0/g&#10;DWtcC/21amLzra9dfuybD91lWvqKigD55+G3w98K/sleCdZ1zxv4y+26rrdx5uteJNXk2Jcz7W2r&#10;t+6q7ei145/wTq+EdrY6n8RfiJbCSfQNY1iceHZZvvJBubzHVf7rNsx9K+zfFXhDQ/G+lNpniDS7&#10;TWdPl62t3EsiH8DVvRtHsPD+mQafplrFY2NumyKCFNiRigD568N/sg/8In8dfFvjDT/Es0vhTxfA&#10;0eu+Fposw3L7WXdu/wCBPXD6X+xP8SfAWl6l4U8CfGnUNA8CXrzmKwmtVml09JPvRwuf4fT0r7Oo&#10;oA+bde/Y+il+EnhLwvoHjjXdF8QeGpPtNl4k+0M80k7feaZS3zbv7tZvgD9lbxndfEXwz40+KXxD&#10;PjO/8NPLLpVrFaLCkUjLt3bh/s19SUUAFFFFABRRRQAUUUUAM6UhA2+tfCf7Tf8AwUKu/h345vfC&#10;vgzTIb6exfy7i+mPyB/4lFe2fskftRW/7SHhS4uLizGma9YyGO6tYzuUJ/C+f9qvQqYDEUqP1iUd&#10;D1KuV4mhh44mcfcZ9CUUUV555YUUUUAFFFFABRRRQAUUUUAFFFFABXlv7SPxqsf2f/g74g8aXnly&#10;yWEP+jQyn/WzN91a9Sr4r/4K2/8AJpV7/wBhS1/9CoA8L+Df7EPjL9sqH/ha3xr8VajZ22uTfarf&#10;QIPkQw/w/L0VfSvZvFH/AASR+DWp6QYNHGpaBqGP3d/Dcs7o/wDe+avrL4RL5Xwr8GJ6aPZ/+iFr&#10;r91AH5j/AA91L4i/8E+/2g/DPgDxV4ml8S/DDxXN5VleXfLRzfKv/Aa/Tmvzx/4Kpw7/ABj8AX9P&#10;EyD/AMiR1+hUf+qFAElFFFABRRRQAUUUUAFFFFABRRRQAUUUUAFfCH/BYD/k3TQP+w/b19318If8&#10;FgP+TdNA/wCw/b0AfY3wz/5Jx4V/7BVr/wCilr8vv+CmYP8AwvjA6/YY6/UD4ZH/AItz4V/7Bdt/&#10;6KWvjb9t39jzxv8AGHx/Z+J/CbWl7HJb+VcWs0mx49v3dn96vbyetSoYnnqysrH0uQYilhsZz1pc&#10;qsz6o+Bd/bQ/BrwV5l3CM6Ra8mRef3a13g1az6fbIf8Av4tflJB+xN+0VDDDHFPLFFF/q4f7TbZ/&#10;6FT/APhin9o5ul7L/wCDRv8AGt55fh5SlL6yjaplGFnOUvrcP6+Z+rP9r2f/AD+Qf9/Fo/tez/5/&#10;IP8Av4tflN/wxV+0d/z+Tf8Agzb/ABo/4Yq/aO/5/Jv/AAZt/jUf2ZQ/6CIk/wBj4b/oLj/XzP1Z&#10;/tez/wCfyD/v4tH9r2f/AD+Qf9/Fr8pv+GKv2jv+fyb/AMGbf40f8MVftHf8/k3/AIM2/wAaP7Mo&#10;f9BEQ/sfDf8AQXH+vmfquNVsx/y+w/8Afxaral4k0jSrGe9u9RtYbW3TzZZZJVCxp/eJr8sl/Yo/&#10;aPZc/bpQPX+2G/8Aiq8E0218b+L/ABcPBkWt6hPqN1dNYm0lvX8qR1bay/e+7W9LJoVebkrqVjej&#10;kFKvzexxCly7/wBXP008QftH+LfjTqsugfBCytJ9KV2h1DxpqEmy2tv9q37SN96u2+D37Ofgr4WX&#10;15rl3ef8JZ4vvnEt7r+ryrLNJJlvmRT8sf3v4a+C7L9hr9oLQrL7BYH7Hp8b5+y2mp7IT/wFWqT/&#10;AIYp/aO/5/Jv/Bo3/wAVWP8AZmH/AOglGH9j4b/oLh/X/bx+rP8Aa9n/AM/kH/fxaP7Xs/8An8g/&#10;7+LX5Tf8MVftHf8AP5N/4M2/xo/4Yq/aO/5/Jv8AwZt/jS/syh/0ERD+x8N/0Fx/r5n6s/2vZ/8A&#10;P5B/38Wj+17P/n8g/wC/i1+U3/DFX7R3/P5N/wCDNv8AGj/hir9o7/n8m/8ABm3+NH9mUP8AoIiH&#10;9j4b/oLj/XzPsz9vq9t5/wBnPWtk8R+dP+WleQf8EnxnwT45x1+3Qf8AouvC7/8AYc/aE1CDyL4f&#10;bIP+eU2qbk/nX2L+wf8As8+KPgB4O8QQeJzDHdandJMkUMm8RhV211VlQw2Xyw8Kik2+h14hYfC5&#10;XLDwrKcm+h9U0UUV8sfFhRRRQAUjNtrzb4vfHnwj8FNLNzr975l+Uzb6VZjzby5P92KIfM1eKSeG&#10;Pix+1hZQyeIJpvhd8O7n/mFWkn/Ex1GA/wDPV/vQt/s0Add8Rf2rrWHVT4T+F+mf8LA8ay7oo4rQ&#10;5sbN/wDp4lX7q1k+Df2WNT8ba5p3jL41ay3irxDbP5lto0L7NOsvvfu9g+WXr/FXtfw6+Ffhf4Va&#10;FBpfhfR4NMgjjWPzgg82X/ad/vMf96uyoAp2llb6dbRW9vDFDDFwkcQ2qgq5RRQAUUUUAFFFFABR&#10;RRQAUUUUAFFFFAES9alqJetS0AFFFFACbqo6hHHLbzeb/qqsXMPmisrXUuV0uafT/wDXRx/ux/z0&#10;oA8e8RX1tb332i3mlh+f/Ww1Y8Xa94a0bw5/bniS90+bRNMj824iu4vk/wB7Z/erD1TXLHV/Os7y&#10;ymg+y7pf3MuzzP72yqem2vh7xHB/Y/iiyh1PT9TT93aTfc2L/C70Ae0aT490fVPB9lqmjzRTxXVl&#10;9ps7aH/lom3+Fa8w8aftBeb458JfDy30a8vJvFVrL9t1C0+T+yvl+89dlL4Vt4/B0EXhuyh8P6zH&#10;YtbaPL5W+Gy+X5W/3a8k8O/Ci3/ZP8E+MviX4o1LUfH3jC+tf+JiYd3+kv8A3Ik/hoA9f+B/wwl+&#10;EngYaHc+JrvxYPPkljv9Rl3vsb+HfXfajfxWumT3cn+qhjaX/vmuE/Z/+INt8UvhZouv2+i3nh+K&#10;6j/5Beo/62L613kjxsJjIPLiH7t/N+7toA8S+AH7Vvw//aSuNYs/Cd3L/ammv/plhdxbHk/h3V6v&#10;fTWzeTZ3kMv7391H/H/4/Xhvwr0W2sPip4zj0fwBaeE/st9/yH7SLZ/aMP8AdroPjh+0JpHwon0X&#10;Q7z7XNrXiH91pXkxfJ538O96AKXxy8G+N/FPgC88MfDvxN/wht3FP5l5qE0W9/I/uo/96vQ/ANvc&#10;2nhyy0vUL3+07u1gX97NH/Gq/erhfhH438Z+J/A80nxA0WHRfEFtdeXcRQ/c8n+Ft/8Au16hbtu8&#10;77HN/B+7ioAq65o/9s2MP2OaL91/y1m+fzP9muPtbGJ7G9s7ybyPK/5a/wDPT/ZetiHXLZ76G4kh&#10;msvKRvLtP4Ln/arz/wAd6PdW/jGHxx++mm0y1b7NoEPyQ3G7+/QB1WvX0VrY2Xl+VDp8X+slhi/1&#10;f+zVqxhiWeG4s7Lzorp/Njlml/1e6uf8G6tqfiXQ7LULjTPJ+3bvM0/yvkjeu00NotGg8y8mh8r5&#10;YvKoANYt5f31x/rpbVP9VD9+SsXR2l8Q6Hqen6h/ocUUnlR/uv4/9urngDXr6/1XxZ/allFZQ2N0&#10;0VnL5v8ArErYt7O2sP3n+uiuU/5bf3/71AHlvh/w7fad51veTS3su/zftc0Xyf7uyvTIWtlg8uSa&#10;Lzbr91+5i2JHVptSie+/48pf9G/1fnf8tP8Aap0K2LT/AOu/0r/lp50fyUAYN1Y2Nrqt7eed9ihi&#10;2/aJZpd6SJXlev658Qv+F0+Zpdlaan8L5bXyv7k3n/wsn+zW54P8M6u2q+INQ8QXv23T9Yn8qy0r&#10;/n2StS4jl0Ox8uP99aS/uvK/55/3aAPPfHnir/hCPB2s6pbw6h9rifzZLSGJn8zb/CiVvaX4uufH&#10;/gDRtUjsptMu9n2mOKb5H+b+F62tUsf+Jrpl5b/v/wBx5UkX30jrL8Satug+zxzeTrexotKi++kk&#10;/wDt0AOt5IrieyvJPNmu/wDlpL5W/wAuuq1KOLUoLK8uP9N1C1RvsV3D/wAs3/h/4DXjvwV8TeOL&#10;37bZ/EjybLVbGdopLu0i2QyJ/d/3q9WmuItIgm+xzTXtp/rY/wD4mgDk/Bfh3xxreh6nZ+PPFkOs&#10;yy3TfYpdOi8l40/hV675tH/0GGO3h/tP7Mn/AB6f+zJ/tVw/27U08R6ZcafZeRaX100snnS7Ej/2&#10;X/vV2X9sXOl/6RJ5MNpK/wDqofkff/dSgCa6msbexvbe8h+xRWyeb5UP3Nn+/XzTdeB7nxv4xm1j&#10;Q9MtIdEuv3sniC0/c3Py/wDLLf8AxV9HagsviHSobe8/cyy/upLT/np/s1zPxK8QWPwb8Hf2hJpn&#10;naVap5UcWnf8s5/9vbQBX/4Q+5igso7eGab7v/H5/wCOtWhqV9s/d3F7aQ6h/qvsl5Ls8z/crQ8A&#10;3V94y8OQ6h/qdPuo/tNvL5u/y3/u1Tm8A6H4o1yyvNc8m8u4n/d/vdjyUAbmk+H47ieG4uIYYf8A&#10;rjFvSr1xb2MU/l/Yvtt3v8qPzvuU7SdJ1dvFWpx2/wC+0SKD/Rv9+rS2N9f65DeSfubSKDyvK/j8&#10;/wDvUAGnru/d/Y/sUVr/AM9v+WlQw6fFf3179ssvJ8r/AJeofubP/iqL7VIreCb7ZNN5sX+sl/55&#10;v/8AE1c0XUpbyxm1CP8Afxf62PyfuUAYvl3Ohzw3EcPnS7/s0f7r540/vPUfiDQY/FXg+98L3Gsy&#10;w61cxtLcXcMWx/8AdSuit5pZ7GaSSb/j+f8A1X8cf+5UcN/o+napDpF3e2h1CL97J+9X7R/3z96g&#10;Cj4C8K3Oh6Hpml3mpzap+4/5CF3/AK7ev3VrrJ4/7J86OP8A02X/AKbV5bp/iLx6/wAVNTk8QaZa&#10;aZ4Fi/5B13NIu+T/AH69U1C+itbGaS8/fQ7P3d1/sNQBlyNc6TqumWelw/8AHzulk/ubK2Dp326e&#10;GRJv3u9v++K5nxl8SPD/AMKvCv8AwlHiTWYtM0SLbF503+192tTT/Fmmatodlrn2yKHT75F8uXzf&#10;kkRvutQB0Go6OLyCFI55IJIv9Wc1bRPNIkk/1sdYOs3lj4dt7S/uL3FrH3ll+StjSri1voPtlvN5&#10;8Uoz5n8NAF1jJWL4t8VaR4S0v7brGs2mi2u7/j5u5FRP/Hqw/id8QbzwBpNnd2+i3etSXUywmG0+&#10;9H/tVd8b+CvD/wATfCx0fxJo8WqafdJ+8tJqANnStUstd0mG7064h1GxlT93LDJvWT/gVeH61o/x&#10;zn/aS0y/s9S0+z+E0Vq32i1+Xzt9d1oMumfCm98M+AND0W6/svyG8uWL7lsg/v1y/iX9onwtr0Pi&#10;zw/4UEvjLX9Hf7NqGlWcux493+1QB61Al6l7eTm9hntT/q4v+ef/AAKnXOo/Z/3kn7nyk/ef3K4b&#10;4TzeINH8EQp4os/sd2H/AHUXmb3CN91W/wB2rPi7xZ9lnhs49M+22l8n+t/goAzvFXiiNVleMmL7&#10;SMRxxdTWR4R1C21nzpJNM+xS7/Kkl++9Wtcs/ss8OoedDDdyosX2Tyt6fL/crY8N+G7mW+hvJP8A&#10;Vf62SL7lAD9A8ORWOqQ6fZwzfZLV/Nklm+5vb+Gu9tY98Hlyf63/AJaU+GIKPkHle1T7PagB22lo&#10;ooA8f/af/wCSc/8Ab0lfKC19X/tP/wDJOf8At6SvlBaAFqW1vpdLnhvLebyZYv8AVy1FW34HktU8&#10;Y6N/aEPnWks6xSRTfcoAzdU1i68QX39oahN513L/AMtaqyNvg8uT/VV23xq8OxeF/iNe2dvD5NpK&#10;iyxxQ1xO7Z/rKOeVP34fES6cKvuT+HzPM/EHiz+xtVhuNLvbuGKJ/KuIprbf5n+5WXdeAfCHiXVZ&#10;tUvPtejaf/y0u5pPJ8x/9hK9C17Sb6XXLPWLOy877KnlRxfch/8A2q0NW0u21mCH7ZZRXvlfvY7S&#10;b7m+vs4537CFOeHvCclyuanHm/7ejGMf/Jjz8Ph4x5u19uUzdJ0GLSbGaPUL3+09PlTzf9L+5s/h&#10;rJb4p6ZLYzf2f+5li/dW8U3yJJ/uVg+Ita8Z63BPZx6ZDpmn2z+VJFd/c/77rFj8N2r300kd7NrO&#10;tS7fLi+zbLa2/wBz/wCKr0cDluHnGWIzSXNLol70Y/4uWPLHmFXlVlHkonfeHbvXLDSobjUIP7Tu&#10;rl/9xI0/3K2I5r7UZ5o7iyhh0/Z+7l/jrlfDuqeOPEdv9n/syHRrSLdFJd+bv/4FWtdXHiqKCaO3&#10;mtNT8pP3f9+uHFYaUZy/hRnJ9J/D/L8MuWJzQq+0nKj78o26x92X/b3L7xYbwHbRf6Rp801lLL/r&#10;Jf8AnpTW0eX+1f8AX+TFL/5ErJ8K+HfFSedeah4gh83/AJ5Q/On+7VyTXLldVhuI4ZobT/VXHnfc&#10;/wB6t6X1v29SjDEqryqWv/k3Lzcvvf3TjxNKl7KnOdF7x0/8l/8AJTrEh8j93HRaw/Y/Okkm8/zf&#10;+e1SSSRxfvJJvJi/56/wVTt7i6vfO/c/9c6+Sp1asoS5/hlv9n/9o7sTg6XNHk+KL5lfmlH/AA/3&#10;f+3S0s3m/wDXGugj1Dz77zI7LydPiT95WDb3UsFjN/ofnU3T9Sllg/0fzv8AppFV4jBy5PrEI+7F&#10;b83N/wCBRPn5VYZhOphKtoyvonHk/vS5ZR+1/iOoj1DTdSvvL0+H7F5Ufm+bNTdSk/tSeb7H/pvm&#10;p+8lm/2ayVvIrixmjkhh83/pjU2m6xHaweXHD5Pyf6r/AJ6V85DB1Yx/c/K//wAl9o6a0KVKtKry&#10;uUoe7bm5vhjzc3xf19obZ2ttLYwx3n+ulfyreLyv46q3kMVnBNbyQf8AEwif/W1e/tyKWfzJIfJl&#10;i/1dQ3WqRSwTeXD+9l/1ks336ijg/Z4iWI+Hn95r7XNH4fh+zyn0P9o4upGNGdFy5Xo+aPLyy96X&#10;2jS1hol0Oyt5If8AS/8Aln5MXz1V0fT4rXydQ1Cb7FFv/dxTRf6x6bocl9Lqtlcf8son/eSzfcrY&#10;mb/hJvGM1xJ++0m2/wCAJ/stXz+ZYSUMPLCaxoy5pTmvi+L4Y/Z5pSkaYHHzoVZc8lKcV/d+1zR5&#10;eUo3Xhm5vPO1T/UxSv8A6qGoVs5dMsZ5JL3yLv8A5Z+T9+ta4t7p/I+2Xvkw7/3kUP8Ay0Ssfxc3&#10;m6r/AKn7FF/yzirhweHxWMxdOE6nNShzSSXwxjH3Yxl/N/iPRjmUI0vq+nPPl1+1Ll973ZDYdFli&#10;gh1i3h+2+b+6klm/v1X0XTZYtVso5PNsvNf/AFs3/slb2k6lcr4Vm0/yf3P/AC0/g8us+31qXUtV&#10;svM/fxWP/HvFXpYeeLqTxEJ01zR54qf2uT7Ef5eb3jKvX5YS97lhHlv/APJf9uk2uWcf9uXtvp/7&#10;67i/8iVzd1Hcy/8AHx53/batRY/Nvvtkfm2f7/8Aef3460PHWoeffQW9v/x6RIv+/vq6OElQnh8J&#10;P3oyXvt/F7seXlNcPmHvy5Pijs/732pGStvKnkf6mGGKuq8N3khsZv8AQor2X/lnL/6Etcnp/lQa&#10;rB9o/wBVXRalNa2+laZcaPeeRaRTt5ktRm+DhXhTwnL8T0fvcvN8XLKXxfZOX6zVjOU5y6dInM6l&#10;N9svppI/3MUr12Wh+Irb7DDpdnN9i8r/AFnnfckes2G30zVPO8yf97vbzP8App/tVzLR/wDLOu6e&#10;DhmWHjRnFw5Nv+3f8XxHM6tHFzlR+KUVGWv941vFmly6bqs3/LaKX975sP3Kp6TNFFfeZJ/qq0PD&#10;+uRaZ51neQ+daS1n6tY/2bfTx+T+6/5Z12YWM6cPqlb3uVb/AM3/AG6ZSnKtzYSt7spLRr/202pP&#10;KnvppLO9/wC2X8ElZ94sqar9o8mH90/7zyapyRfYP+W3nean/LGrFxL5Hk3lvN/rf9ZFXdRoxpw5&#10;Obm0/wC3jypU5QxEa1H3udcqvH3f8Mv/AJIryXnm+dH/AMspX83/AG6rjmnK0t1feXHDRHN5A8yS&#10;GuyNJxlGB6sKtGlSlOjH3via+1zFi381oP3cNQ3n+kT+ZJDFVOPVIor7y4/3Mv8AzyqxJcef+8kr&#10;uqUquGhyaxkeRhvZYvF/WIezlC2j5vfj/NHl+Ea3lS/u5P8Av1UdxcR6dYzRxw/uqprDbf2r9oj8&#10;77XKnlfvvubKLW++36rNp95D9i8r/Vy/89ErenCrhJe/fltzTX/2p013hcwpe2hJc0Xywa973gs4&#10;fNgh8yHzoZU/1tVf+EL0j/WRw/6X/wAs7r+OOnXnia20Hzo9Qn8mKJ/Kjl/gqj4m8QX2mz2Vxo/l&#10;anF/y0tIf7n97fXTBZhUqxhh7w59nzSjGX2vil7v2jphRw0Yc8/e5e8fej9mRNp+salaz/2fqFl5&#10;0v8Ayzl/56JV611S2v5/Ljm/7dZq5nx5oup+KLHTNU0uG7+12v7qTT4ZdnyN95qo2uh+Ib/934g0&#10;z91F+9t7qzl2P8v8L16awuCxNGNadSEJ9Upe9zc32Yyl7383u8v90cpVqU+TWUP6+0Qya1LYQa1Z&#10;+KJpbKLf5scsPyJ/srv/AIa6rw60XibSvL1SGHU4ov8AV+d9/Z/n+Kuf03WrHxXPNp8k37r/AFV7&#10;p+oxbP8Ad2O1bEnge2lvtMvI5rvTLuxTyo/Jl+SRP7r/AN6unMPYxjyYiLpVfi097l937Pwyjzf9&#10;ve6RQ54x+Lmj5+6c7pV9beD/ABjNZ+ILKKHzX83TpZvneP8A3H/9lr05ZPN/6bVxfiTwHc+KtVhu&#10;LyeH7JF/rIpvv/7yf3a2tM03/hGvJt45pprSWvMzKeEzClTxEKn+0W1X2Zcv8v8Ae/8ASjeHtcNL&#10;k5eaH/k0Tbooor5M9MK3/AvjS58A65/alvZRXsuzyv31bHgX4XXPi3RNT1u8vf7M0q2RvLupv+Wj&#10;1w6tQBc1jVLnXtVvdUvJvOu7l/N/+xqpRRQAV7r+yT/yG/EH/XBP/Qq8Kr3X9kn/AJDfiD/rgn/o&#10;VAGl+13/AMgrw/8A9fVfPFfQ/wC13/yCvD//AF9V88UAL2pE1rUvDIn1fSJfK1S2j8y3ln+f56Wr&#10;mg6PL4g1yy0uObyZb5/KjlqX7yKg4wnGc/e5WfOM3xB1LxD4wvNX1+YS6pcv+8kHyJVfVNW/tnVZ&#10;5P8AljFV741+Crn4ceMNS0DU/wDkIW03m+bD9yRGrz83kqz+Xbzfvf8AlpX5IsnWMnLEfDP3ou/l&#10;8Uj+5MJOlVw9OdH4JKNrfynSLcW0VbGh635X+rrhVmtbf/Wf62tzT9Q2/vK4cwynlpdZep1cp7Rp&#10;fiOOCGHzD5stdbpfiK3k714VDq3m/wCrrtPDd3vg/ef8sq/LcZlyS5pHl4jCU5o9gs9Ut5PuVuad&#10;qIhmryW31Lb/AKutaw8Qbq+VrYDsfNYjLeb4T2a1vtv+rrYstRxNivOtK1XzIoq6/TbmOUV8picP&#10;7M+MxeF5DrIfn+em3E0VUI9Q2/cqdW3fvJK8fk5T550+VlO4f9/Vdpd1W7maOQVlH9188ddkI3ie&#10;jSXMix92sm+uI4q0Gl8ysnUYN0NdNJLmOyjD3vfGi8juqpvZxmXzKq28vkVYkk3V6NuVnq8nJL3A&#10;uIv3NUTbR1aVpFp3leb9yqi+U0jJwK62/lU2b5qvfdrPupq0jLmkXCUpSKcjVDIu2GpPL3VILfdX&#10;TzHdflIrGL+/VbVP7lTEyCo5FjlrRfFc0j8fOUYI91VbyGOtq3s9tR3FnuraNVcx0RrRjIyrGDca&#10;1Uh21DDYyRTfu6tGSRP9ZRN3Yqk+Z+6OCbq0rO33VV062knmrqNN03yR+8rz69SMEeViK0YIfpAj&#10;UeW9aO6o0gLfcq9NYfud9eHOalI+cqTjzE1qPIrYhmrHhj8qetmO0kk/eRmvOrcrPIxHKaVvPvmh&#10;/fVauxJMNlZtrp0jz10K2O2uO3N8B4tZwhI5K4tpIzVCV5LYb5K6XWX+zT+XXFa9fRt9yuyjGU3y&#10;Hr4S9flM+8vo/wDWVg3mrxrNRcTVg3tfS4ehE+0w2GiWNU1i38iavIPGU0c8/mV2+tXW4eXXnviW&#10;HzYJv+mVfYZXRVOR9tldCNL3zyfWriVJ/wB3WC2ob66rUvKauRvreJ5/3df0XkDo1aXJWj8z6aI6&#10;G431m3k26idpbb93VNm31+n5bl0ZT9tDaWxlOfKgAyeK6bwX4B1DxxfmK04tY/8AWy/8862/hz8J&#10;rrxv/pkk3k6VG/7yWvovw74b0zwhY/Y9Lh8m1/8AH6+1xOZxy9exoy5pn41xPxdRy9Sw+E96t+Ef&#10;8Rn+AfCMXgXw5/Z/+ul3+bJLXSK26vT/AIRfDy2vIZvF/iT9z4fsv3scU3/Lw9cR4v1628S+KbzU&#10;LOz+x2kr/u4ov7lfD1q0685Vq3vSlufz7iK08TVlWre9KW5kySS3E/mXE3nS/wDPWb79JRRWZgFf&#10;Q37JP/Hj4k/67r/Kvnmvob9kn/jx8Sf9d1/lQB9EUUUUAFFFFABRRRQAUUUUAFFFFABRRXh/x2/b&#10;B+F/7OM9paeM9eMGoXKeZHYWsXnTEe6r92gD3CivCfgZ+2f8K/2idVm0vwhr/narEnmG0u4jC5/3&#10;d33vwr3agAoor56+N37dPwi+AHiI+H/FOvy/2zs8yS0s4WmeL/f2/doA+haK8f8AgX+1R8Nv2jLe&#10;7k8D6/HfzWp/e2syeTMB67G52+9ei+KvFekeCNCvNa1u9h03SrVDJLdTybUFAG3RXyAn/BU/4BSa&#10;1/Z/9v3fl7/L+1Gyfyfzr6q0HxBpvivRbPVNIvIr3TrpPMimh+ZZEoA1a8A/ZR/4/vin/wBjTP8A&#10;+grXv9eAfso/8f3xT/7Gmf8A9BWgD3w8ivm39v8Am8r9nPWz7rX0lXyX/wAFKdZ/sv8AZ/Ef/P1e&#10;pFXbgU5YqmvM9XKo8+PpR8z8nE+/F/vL/wChV+/HgH/kSPD3/YPt/wD0Wtfglo2nyapq1nZx/wCt&#10;lmSP/wAer98PBsH2Twlotu3/ACysoIz+EaivquJf+XPzPsOLv+XPzN+iiiviD86CiiigAooooAKK&#10;KKACiiigAooooAKKKKACiiigAooooAKKKKACiiigAooooAyNY0Gy8Q2Jt7+BJ4j/AHq8M8c/CK98&#10;MNNeaX/plj/zy/jjr6ECjA4x7USKGXnivn80ybC5pH99Hln0a3PXy/NcRl0/3cvd6rofH0LlJzJB&#10;P5Usf/LSL79em6L8YLa80mbS/E9nFqMWzGRFuWT/AHkro/HPwdttZWW80j/Q77H+r/gk+teO3eja&#10;jY3v2O406T7VH/zxj3pX5XKjmvDOIvR+GXVaqX/2x+jwrZfn9L3/AIo/JxOJ+L3wX+FvxTlmuIPC&#10;f9jatJH5Ud3Zy+VFH/teUvy1863v7Dd/HMPsniaKaL/nqYtlfa9h8OPE+owb00oiL/pqQlW774S+&#10;KLOETGyilPWT96K+jw3FHGGHjKUJTlHzhG3/AG7odtHE5fhf3UKy/wDA7/qfF/hz9gyTWZdl34zi&#10;02Xf/wA8vkry347/ALMniv4CXwlujHq+gS/8e+q2fzxf8D/u195XEYg+S4hlhPrL8tVtX0y38QeH&#10;p9E1VRfaLc/6y2l+5/vV7mWeKGY0Ksf7RpqcetvdkdsqdeNX2tKp7vZ/oz86fhV8X/FXwb8Rw634&#10;Y1KWzljfMtqeYbn/AGXWv1S+Ev7cPw/8ffDz/hINX1KDQL+2T/TLCeT5w/8Asf3hX5zfHX9mvU/h&#10;rPNqukf8TPw3J3/jtv8AZevEWEaqAec1+60f7N4ow0cXhKnMu6+L0aOHMcow2Z+/P3ZLqfqN4+/4&#10;KdfD/RtP/wCKZsrzX7v/AJ5yR+Sv5tXnum/8FWZWvQL/AMDkWkjr/qbkb40/i/3q+DtL8PavrPlJ&#10;Yabd3nmdPJiZlrpvEXwS8ceGLKG81DQJfJl/55fP/wCg0p4DJ8NONGtUSnLZOepyw4cy6C5eVyP1&#10;c+GP7cHws+KE32e21kaXdhMvFqQ8pB/wI/LXuumarY61ZR3en3cV5bSfclgfch/EV/PzcxlZSko8&#10;qUf8s5fvV1ehfFvxv4ZsYbPSPFuraZaR/wCrihuWVBWNfhtS9/Dy+88jE8Jwk/8AZ6n3n70/XimE&#10;j1r8Z/DH7cnxg8L+Ts8QC+8pPL/0yHf/AN9V6ToP/BT74k2f/IU0vTb0f9MogleXPIMWvgszxKnC&#10;+Oh8FpH6obT9aMN2OK/OTSP+CrN/BBjU/BH2o+sFyErftP8Agq9pLzYn8EXkMXqLlM1xyyfHx/5d&#10;nC+H8xi/4f5H39Rtr4a0v/gqf4Rubny7zwzqVnF/z08xHrS/4eifD7/oF6jWcsqxq/5dsyeSZgv+&#10;XTPtMEfWjINfFv8Aw9E+H3bS9QrotB/4KTfCPVLaN768u9NmP/LJrdn/APQRUSy3Fx3psyllOOiv&#10;4LPq85H8X6UDJ/i/SvnzSf27fg3q4/ceJtn/AF0gdf5iruqftr/B/SgPP8WQNv6eWjN/SsPqeJv/&#10;AA39xz/UMXfl9nL7j3UDI5bP4UHjgcV86X/7fnwXsBiTxP5//XG3Zv6V1ngT9rD4WfESQx6R4qtP&#10;NH8NyfKP/j2KJYPEQXNOm/uFPAYumuadNr5HsYGKQjmqenatZarB5lnew3sX/PSGRXH/AI7V0nFc&#10;hw7C0UUUDIya8N/a0+PVv8B/hVeagk3/ABO71GttPiD4YyN/H/wHrXtF5exafazXE8oiijRpHkkO&#10;Ai1+NH7X/wC0Bc/Hb4s3lxD8mgaW7WunxeZuzt+9L/wKvZyrBfXK/vfDHc+gyTL/AO0MVHn+CO54&#10;le311qt9PeXkxvL+6kaSWU/ekdq/Wv8AYM+Acfwg+FEGr6hEB4g11Bc3HqkX/LNPyr4c/Yj+Blv8&#10;W/iZFqetgR+GtCdbm482TZ5r/wDLNf8AvrrX7AWhhNtH5Bj8rHyeX93Fezn+PhzfUaMvh3PpOJ8f&#10;aMcHS26/5FqiiivjT87CiiigAooooAKKKKACiiigAooooAK8N/a9/Z0l/af+Es3guDWv7BMl1Fcm&#10;68rfnZ/DXuVeaftB/GzSP2fvhZrPjTWP30NjH+6th1nmP3UFAHxPa/8ABL/4p2NvDbwftB63DFEn&#10;lRRRSz7ET0+9Uv8Aw7F+LH/RxOt/9/Z//iq779jDxf8AtFfGbxufiH8QDBo3w+vrRzp2leXsf5m/&#10;dnZ977v8XevNvj78afid+1F+0xN8FPhR4gm8M6Bph/4mOvWm5W3r9751oAfa/wDBKrxne+KvD+se&#10;IPjJea/Fo99FexxXgll+6yt8m5jt+7X6Squ2vzP0Txx8YP2B/jR4T8L/ABE8WTeP/hr4qu/stvqs&#10;3zTRzttX+Jiy7Wav0vUhhuoAdRRRQAUUUUAFFFFABRRRQAUUUUAFFFFABXwh/wAFgP8Ak3TQP+w/&#10;b19318If8FgP+TdNA/7D9vQB9j/DL/knPhT/ALBVr/6KWuorl/hl/wAk58Kf9gq1/wDRS11FABRR&#10;RQAUUUUAFFFFAFa5/wBRJ/uN/Kvxa+Df/J3lj/2Ms/8A6Nav2luf9RJ/uN/Kvxa+Dn/J3tj/ANjL&#10;P/6Navqcj/h1/T/M+14c+DE/4f8AM/a6iiivlj4oKKKKACiiigAooooAKKK8I+LH7Uuj+Cb8eG/C&#10;VlJ4+8dSv5UGiaY4bY/fzpfux/8AAqAPY9c13TfDWlTanrF7BpthbJ5kt1dyKkcY92avmjWf2ivH&#10;Hxz1S98N/BDR/JtYn8q58a6vFstLf5vvQo3+v/4DVjR/2bfF/wAYtVi1/wCNevfbbQP5tt4Q075L&#10;O3T/AJ5XG3ievpHSNFsfD+l2+m6ZZxWdhap5cVtDHtSNP7qigDyD4U/st+HPAOpjxJrUsvjHxrKf&#10;Muda1M+b5c38TQqf9Uv+yte40UUAFFFFABRRRQAUUUUAFFFFABRRRQAUUUUAFFFIzbaAI161LUS9&#10;aloAKKKKACqF5byXcMsZmxEf+eX36v0zZ7UAeD/FLwRc6PPDrGn/AL+KL95JF/sf3f8AgVebyf8A&#10;FQ2M2qSQ/wBmRf637JN9z5a+tNRsor2Axydv3lfPfj64sUvp9Pjsv9a/leb/AM80agDgPhZ4K8ea&#10;v+0VD4//AOE+lm8FW1r5f/CLebzH8u37lfXN6gufvwedLs/1Uv3K+V/h/cX1nqvl2c1pDd3262t7&#10;r+D5fu769c+BkHj3TNJnsvHmqafrN39tlkju7P7nk/wrQBmftGXnxmsPD3hq4+Edlp0139tX+1LW&#10;82/6j/YrgvEXjb46Wn7V3hrQJNGivPhhfWqfbZYYv9W+35vn/wB6vd/iVfaHH4Wu9E1jxL/YH9rp&#10;9mt7rzdk3zf3K0fh74M/4QLwNpugf2neaz9kg8v7fqEm+aX/AGnagDW/dSz/AGe38rytlZuseFdI&#10;1ea3udb020vfsr+bbedHve3f/ZrUs9Li06Dy7T/Vb/Mpwjijmmjk/fS/62gDmfEXh/8AtG+8uP8A&#10;c2kqfvIv+elcvb/Ebw9dT6z4f0/7XNquhJ/pH7ptkf8Atb/4q6jWNPvr+Cy+z+d/x9f6R/f2f3qt&#10;ppgt7jUp7Qw+dKnlPL5f/odAHHaXr1tqmlWUl5Z3emahff8AHv53zp8v/oO6jUrG51fz7OS9hsoo&#10;v9Z/f3/79dJqjX2kWNlHHZfbfNnX/tn/AHmptjo/2X/R7yHzvnaX9zQBj+GdJvvDkE1vcan51p/7&#10;P/sVRh8P2N14j8uPU5pruV28y0/grrJNLtovJt/+XTe0v/XOvO/GXxO8IfBbQ73xB4gmm0y089Yv&#10;tc0W/wC9QBf8AfBbw/8ADLxV4m1iz1PVtTutdf8A0i11GXfDG/8Asf3a7mSXzYYY5P31rG/7v+D/&#10;AL7rF8O69Y+PILK80+987SrpPNt5fuPIlXLzTP7Eg+xyanD9klfy44pvv76AK/jDXrn+yvM0+GGH&#10;UP8Apt9yNP7z1ydr4y0jWZ73+z72aa63r9o/ub/4lR/7tdJ4g1qxsp/7PvPJ8qVPs3/TaT/ZSse4&#10;8I+Gvhz4Hhj0OH/RZZ/N/wBv5qAKtj4+sfFfnSeH5vtsUU620kv/ADzf+KpvFEm+xh/subzvtX/L&#10;Wb/x5q3PDul6RFpXl6PZRaZa/wCtkih+5J/eqjqFrY2F9Nqkn76KXbFH/cj/ANxKAPN/Gl94l8G6&#10;HDqmh/ZL27ifyvKm+5Ju+9/wKtzQ9HivdKstQ1SaH+0L7bLH9ji/49nX7y1vSafFq+lfZ9Q+yXsW&#10;9pY/J+//ALNc74qm8Q3Wh3tv4XhhsrvYsVv/AHN/956ANjwX4Z8Qz65qdx4g1nT9T0qX/kHWtnFs&#10;8v8A66/7Vcv8YvhffeKv7Mt4/EEujafpk/2mT+yPkeT/AKZPXZeHbfU7XwrpkeoeV/wkGzzb2WH7&#10;m/8Airc8PrKmlTfbIf8AiYXL/wCt+/8AJQBxNxby39jDp8n7mKV18uKb53jer3/CP/2X+887zpbV&#10;/Njlu/uR1avLeJtV8uzsv33+t/8Askq9eaT9tg1OO8mm/wCvT+CgBsmjy6tocPl/62J/Nj/g+eug&#10;/sOLUtKmt5IYb3T7lP8ASIpvv/71cnpun6vBpWpx/bZr272f6Pa1a0m6vtJ0qy0+887+0Ln/AJa/&#10;wR0AN0nxR4e8GwaZ4X/tPSdM+3O0Wnaf9zzP9qsvTEudV+Jmpx654f8AsUWhx/8AEu1WL/U6ju+8&#10;qJ/s1V8VfDPw14v8VWXiDWPD/wBt1Dw9/wAg66/9Cr0TSZIpb6yuLiHzvKT/AIBHuoApjxvdaBoU&#10;+oSaZNeSxT+VHFD/AHKsXlzdazrmjX8f7mLZ5sdr/wDF1pR2MUU80cfkwWkv7yOL/bohs/tH/TGX&#10;f/yxoAq2+m2z3F7/AGhNDNdXMfm+V/B5NR6PDYxQf8S/zbLT5f8AWRfcq59jilnmuP3P2vf5Uctc&#10;7deOtDsvHFl4f1DWoofEupx/6Pp8P3KAOoksY7WeCO3h87yk/dy/5/irynxh+zf4f8afFTwn8QPt&#10;moQa3oU/mSRWcuyG9/2X/vLXtWm2MqQeXcTRTVHfTX1r5P2eGLyt/wC8/wDsKAOR8Rax4auv+Rg8&#10;n+z9/wDpH2z7kb/w10Uek22rWUMkc0U2lbF8uL+DZVXU/Atj4v0r+z/EEEV7FLu8z/ppWjYXmk6S&#10;bPQ7CUebFB+6tR/cWgDI8c/C7w78UdDj0fxNpsGs6B8kiWE33Mr91qfqXwk8L6t4Ph8LmyEGk22z&#10;y4oTs8vb92uiiMsl7+8zD5af8AkrD+IvxD8P/C3QD4j8S6pFpGkxusUkzDcu9vu0AZ3xC+H8vjnw&#10;5Z6PZ3sVlFbSL5nnRb/MRf4a7KwsbbRLGG0tYRDa26Yjij9Kr6Nq1jq2nwapZz/aLG9jWWOX+Ao3&#10;3a1FWgClLexsYQZYoZZP9XHN96vPv2g/i9J8B/hlqfjZNAu/EEdjtNxaWn3/AC/4mqv4u+A9r4u+&#10;NHhn4hXHiDV4JdDjaKLRoZf9El/2nWvSdR0qHWrGezv4YryxuE8uWGXlZEoA8k0r403Pxc8KeGvE&#10;HwsmtNa0q+uki1En79nG33v+BLXTfD34S+EPhnfanJ4f0aKz1W6dpbzUPK/fXLt83zv/ABV87fAD&#10;4J/ED9n/APaS8Y6f4f0zTv8AhUGuT/bnMX+utp/7tfWHiWa5XS/+JeIppd/egDM17xFFawQx/wCu&#10;l/56/wAG+uP0+xudSg+z/bYZruV2/ew/ctt1Z9r/AMTzVYY7if8A4lW9vM8n5PLf+9XTeH9FtrW9&#10;+0RzeTaSv/yx/wCWm2gDa0vw9fJYWVne+TeS2v8Ay1rp7KKSKDYe1OlMjQ74OtTxnNABTt1LRQAU&#10;UUUAeP8A7T//ACTn/t6SvlBa+r/2n/8AknP/AG9JXygtAC0qt5U8Mkf+tifzY6SigDsviZ8QLb4i&#10;T6NcR2U0OoW0HlXEs3/LSuaWPZB9ok/79VHp+m3Os30On6fD9tupf9XFTdUsb7S76bT9Qh8m7tf3&#10;UkX/ADzrCrCdTl5JcocsZR98sLdRLYz2f76b/nn/AHI65XxB4ssfDPkx3EM013L/AKuKGKtzsazd&#10;U0uXUfJ/02Wyh/5aeT/y0rfDQpU5/vr26mShGHNyfaPI/iB4g8Q3V9Zax/wj8sOlRJ+8tfM3wyf7&#10;TpWfpPjDV/EsEPhvS5pfOvn824tfK2PbQ/7D/wANekeIJNI+HdjNeSan5Pmo0UcU3z/P/tpXnPhP&#10;xJY6JPZSWf2vU9VldpZLv7n2l/4V+b+Gv13LZ/W8v58PhF7nwPl0lLWXvc/NH3Tzak4e19jOXvdT&#10;sPDvwJi0aC9+0eJtWmu7l/8AljLsTZ/dqna/2R4c8RzWdxNqFlaRbYo7r7/mP/FvrN0n4iX3hnxH&#10;rMmuQzfvf9XaTSf6v/croJPK1Sx/tjXPO0y7uv8AllZ/O8ifw1zS/taNWX9o1nKFVaNcvvS5fsxj&#10;GXNymVSGH5OeFPmlH+viNKH4iaHYTz29nD50sX/TX/WVvR6x/b2lT/8AEs8+X/n0rkdS8M6ZZX2m&#10;SaX4fivftKebJFN9/wD3v96u206GLSLH7Rcf6F/z0i/55/7NfOY+nl1OEa2EjOU5PTnl7397mjF+&#10;6bwjipcvPbltrb/205dtH1PxB/o95ZS2dp/yztZpd9dx9yxhj8nyfK/deVUMflXUH2iP/tnLVOPT&#10;r5NV+0SXv+i/88q4auNji6UqM+SHL0974v5Y/F/5McM8BOOKp1uaco36cvL/AIpc3/tpYtdWie+m&#10;t4/9bF/3xV681SK1/wBIkh/e+X/yxqrMsk8E0ccNNj/0r95H+4liqsHShHlnD4eqPBzuUK8pQrWj&#10;KPuqb+L3v/Jf/AviLVg0SQeZcQTeb/zyq1a+bBPNJJ5X3Ky7WT7R/wAtvJli/wCWVXrexluoP3dc&#10;OKwc6HNOcvel73/gX8pphsxwuJlyfDStKM3P4vd/9t/w83MOtbP7VbzSed/qv/IlQ28f2qfy/wDU&#10;1pWsP2WD93++llT/AL91RaHzfO/5YeUn+q/56V5sqNWnzTme5h81o151KMJenu/Dy+78P+Itak32&#10;f/Q45pfK2Va/s220ix/0iaX7XL/q4Yf/AGesuxt5bqfy46tRx3Or300kf+qi/wBZ/wBM65aseZRh&#10;ze71/wAJnWhHDS5PacsYrmm/djzS5vd5pf3ixdW988H+u/e/88v9itSbUPtH9mXlvDDey+R5Unnf&#10;36z11aWe+h8uHzvsyeV5tUZtDubKeCOSb99L+9rhnhvafHaPL/5NzfEZUpwlGMMX7svekl/L7v8A&#10;5L7pqaxrEtvPDb3kP72J/NuP+mlZusQ/YNV+0Wf7nzf3sdXrq+l1SCeT9z9ri/df8AqHXIf9BspP&#10;9dLF/rKzp0YYarGjD3fii19k7MDXlKFP20V73uv/ALe96JJeahLrP+kR/uZYk/eeT/y0puqLFLB9&#10;sk/1sqL5dUdJj333/TGpNamla+8v/ll/yzirp9io1YwhHljFaGUIeyxEaMJKP2v5fdl9n/EQ2P2G&#10;487+0Jpof+ecsNWtQhln8m3j/cWkSf5aq6/Zr+eCOSDyfk/5Y/8ALSjbL9hm8z/W7/8AVV006EZT&#10;lOcn7vR/DH/Ca4nFzhOjye7zOMf5vi/l5SGG33T+X53k/wDTWrF1Z/2RPDJJ++83/llVOSGWD/WV&#10;peILj7VBDeW//Hps/ef79b8/vRhy+8RXVWWIpz9pzUZqUX8PL8P2Zf3v7pV1KGJJ/M/8hVJNfRaj&#10;BBHcTeTLF/y1qrbyRXUE1xUbLitZ80Je/wDF1CjhsPXpRowk+al8E1L+79mX/wAkWLW3iup/9H/0&#10;yKmzNs/1f+p/55VXs/8AQD5dv+5p11by/vo4/wDv7WtPl5v7sn1/+1Jrwq+15K1T3ow5tP7vxfF7&#10;vN/L9ok+z3Mv7y3qPS9e83zo9Qgh83fVW1vNv7uT9zLFUjWNtLP5kkH/AG1rrjGlTl9XxEeX++v6&#10;+EwqUa1eEsXCXPppB+7Ll+1/29/4CNuG82eaSSD97/yzlqrNeWtv5377yfNT/ltU2raxY6J/x8T/&#10;AOtfyo/+mlZd82meMNKvfL/fS2z/APLb/ln/AHq7MPOcqsZ4uL5Je62vh/7d5v7xX1ClTwsYYG0e&#10;X3knH+b7Mv73KTQ3ttrMENxp8323yv8AWf360F+zalB/lHrBsbXfpXmafD9i81P3d1/zz/36zW/t&#10;eexs5LyH+0/s3+sl075PMrur4X2tWXJW92D0bl73/wAj9n+6GB5IUo/u+XnXwcvL/wBvGtqWgyy+&#10;db3E0M3h+X/j4+1/f/4BVjSbjSNGng0/T/8AUyx/u5Yfn8z/AIHVHVvFV1dWP/Er0aXU7SVP9I87&#10;/ln/ALL1n+EdQ0hp7L+y5oobS63S/wBnzffjdfvbKl4bF1cLKeIvbtDl5ebll704x+17v2vsnqwd&#10;KnKMKP4/+2832TrNctZbzSpo7eaWG7/1sfk/f/3ax9at9T1Hw5DcW80umahF/wB8f7z/AN6uoqrD&#10;qVtdX01nHN/pcX+si/jr57D15U4x5I83K+b/ANt/8BO6dL3+fm6cpxv9gy6zYwya5ZxTahFtltrq&#10;H5Ek/wCAVMuj+IbWf7Rp8008Mr/vIrz5/s3+5/s12DW8Uvk/9Mv9XUh/OvT/ALYqxl7kVLyfvRj/&#10;AIYnNPBwqRlCcn73Yr2c1zLB5lxD5MtWMU7NJXgTlzS5+Xl9DshHlXxcwVLZrbNfQ/2h/wAg/f8A&#10;6R5P39lR/e/dx/62WrWraPfaDffY9UsvsV3s83yqko7r4qfEq18QWVn4f8N/6F4asY1/2PNevOdu&#10;ylooAKKKKACvdf2Sf+Q34g/64J/6FXhVe6/sk/8AIb8Qf9cE/wDQqANL9rv/AJBXh/8A6+q+eK+h&#10;/wBrv/kFeH/+vqvnigAp9vfS6XfQ3lv/AK21dZY6ZRQBS/b80C31vTvC3jqwliAvoUjnj/iL4/8A&#10;118ZQ3Ukcvmd6+p/i74buvFngea3jn86ax/exed/cr5SwR+7PevTynBwqe0pcvNzt/cz+oOBszWK&#10;yWNHm9+l7r/9tJ2ut0/mVoW+peV+7jrHxg0qsV5xW2Oy2hU9zl+E/TITcjrdL1SWLMldppGseYf3&#10;k1eW2uoeRUkWtypX5dmvCtXHSlOlFR8zXQ9ibxdFB+7jqxpnijbPivKbPVImrSbUNkH7uavgMTwx&#10;Ki+T7REon0t4X18PDXeafqUi9a8B8Gar5FjB5k1eh2viKT7lfjuYZdy1JRPlsfl3PL3D1U6xt+5V&#10;iHXPO+/Xn+nan59btncRtBXy9TCqmfJ1sDGmdS91is1pt1Uftn8FWl8qWudU/ZnJ7L2ZehvttVb+&#10;682oQ1RrH++ojBKRUacYshjbbRJJsnzVhrfZWfdNumroj70jqhy1JGmh/c1WiO2aoY5t1Oab+Cly&#10;MXJykjJ5n7yqdxDWotxtgqjeXFOEnzDpSlzEMMGw+ZVjzNsFNBzQ5/gq37xpL3mU3h82aq81vthr&#10;SPy/6umzWkjQ7/8AlnWsZmkanKyjBH5kNWtu2o2MbD5KmjjokW5E1qu+pJrDz6t2qxrF+8rRji3Q&#10;7K43U5WedOtyMq6XpeyunhsfNhrM0u32z10lvFugrysTVlzHiYutLmK9np9aiWXmQ1Na2+yGmxN5&#10;deVObkzxZ1ZVGUZLfZNVxdS+z/u6jupvPrH1CetYx9r8ZcIe1+M3hqVSmW4f5/Nrmk1fyf8ArrVW&#10;98TSJTjhpv4C1g5yfuxL+taq9qK4XUNV87zTVbW9aluq5XUNQ+zmvp8HguVH2OAy7lj5mtJqHlVn&#10;3epRtWLJfbqozXm6vep4U+pp4Msas0TV574k1jyvOjjrorrUonn/ANdXnfi6eWeeby6+sy3C89WM&#10;Jn0eGpciOP1a++0TzeXXL3l1+/8A3dWNQm2T1RaSOX/WV/UuSZbDDQjPl5o2O5kZuN3TketaHh3w&#10;7feJtQFpp0PnS7GNVtOsLjUboQ2kH2iSX/VjOM19NfCr4b/8IJZG4uP32oXSfvP+mf8As1+h+2wu&#10;Ape58cuh+e8UcQxyXDc3MvaS+Bfr/hNf4d+H5fC/g6y0+T/W/wCtk/366SRd0Hl05Y5bqeG3t/30&#10;0r+VH/v12/xL+H1j8PLHR4zeebrdynmXlr/BHXylWpKrOU5/aP5YxFaeJqyrT+KT5mYmqeOdb1nw&#10;7ZaBcTQ/2VY/6uKH/wBnrCoorIwCiiigAr6G/ZJ/48fEn/Xdf5V8819Dfsk/8ePiT/ruv8qAPoii&#10;iigAooooAKKKKACiiigAooooAy/Emqjw/wCHNU1STkWVrLcn/gKM39K/Oj9gL4W6Z+0z42+Ivxn+&#10;IGlweJZb7VHttOi1H96luit/CrV9/fFdN3ws8ZInB/se8H/kBq+Qv+CP0g/4Zk1OM/62PX7oSf8A&#10;jtAHnP8AwUV+A+j/AAO1PwN8Zfhvpo8Na1puqRR6idN/dJJD/e2/3v4fpX6I+B/EMXi3wjo2swf6&#10;q+tYrkf8CWvlT/gqpcRRfsv3sbn97JdRCP8A76WvoP8AZ0jki+BXgZJf9YNKgz/3zQBa+OHxCHwn&#10;+Enivxf5XnHR9OluhF6v/D/49Xxv/wAE5/2dvD/j/wCGl78V/Hml2nivxL4qvZbmO61KPznih3N8&#10;vzV9IftyLu/ZK+KQ/wCoO/8A6Etcr/wTUbd+xp8P/wDrhL/6NagD5f8A2qPhto37I37WXwu+I/gS&#10;D/hG9J126+y6za2nyQ/M6/dT+Hd3rqv+Ck3im++JPxE+EHwfsLyWHRfFd1Hc6j5P3zDvXb/47vq3&#10;/wAFapI7rQ/hpp8f/IQl1yLyv++q5L9oiOTTf27fgDLd/wCpl062ij/66bVoKPsC6/Yu+D118Oh4&#10;S/4QfSfsX2T7Klz9mXzgdu3zd397+LNfP3/BL/xnfaRN8TfhBdzy3lt4L1RhZTTff8lmZdv/AI7X&#10;3xX5xf8ABOoeZ+17+0lJH/qft3/teSgk/R2vAP2Uf+P74p/9jTP/AOgrXX/EL4u6l4I8RQaXZ+C9&#10;W1+KVFP2qz27M/3a+c/2evjlq+hXHxFlj8A6veeb4klkk8n/AJZ/L92gD7XADJ6Zr4x/4Kj3Pk/B&#10;XRY+nmaqn/oDV6sP2ltbB/5Jl4g/8dr56/bN1Txx+0P4I0zRPD3w61eGa1vftMnnbf7rLXoZdONP&#10;E05z0Vz1MqqQpY2nOcrJM+FPhNpX9u/Evwnp3neT9pvoo/N/4FX7vadALCwtIM4EcSR/ktfjt8KP&#10;2dfir4R+JnhjW9U8Aaj/AGdYXq3Nx93fsWv0bb9pTVlIRPhn4hMY7/LXs59iaWJq0/Yy5ke9xPjK&#10;OKq0/Yy5lFdD32ivA/8AhpjW/wDomXiD/wAdrMs/2vZNS8R6n4fs/AGuTa1piLLe2ny77dG+7mvl&#10;j40+j6K8D/4aY1v/AKJl4g/8do/4aY1v/omXiD/x2gD3yivA/wDhpjW/+iZeIP8Ax2j/AIaY1v8A&#10;6Jl4g/8AHaAPfKK8D/4aY1v/AKJl4g/8drNk/a8kg8UweGpPh/rg8QXNq19Fp/y75IF+81AH0dRX&#10;gn/DTWr/APRM/EP/AI7Sf8NMa3/0TLxB/wCO0Ae+UV4H/wANMa3/ANEy8Qf+O0f8NMa3/wBEy8Qf&#10;+O0Ae+UV4H/w0xrf/RMvEH/jtZ1/+17JpOq2el3ngDXIdQv/APjzi+X97QB9G0V4I37S+tr/AM0y&#10;8Qf+O0n/AA0xrf8A0TLxB/47QB75RXgf/DTGt/8ARMvEH/jtH/DTGt/9Ey8Qf+O0Ae+UV4H/AMNM&#10;a3/0TLxB/wCO1m6t+15J4fms4tV8Aa5ZyXb+Vbg7f3j0AfR1FeCN+0vra/8ANMvEH/jtJ/w0xrf/&#10;AETLxB/47QB75RXgf/DTGt/9Ey8Qf+O0f8NMa3/0TLxB/wCO0Ae+UV4H/wANMa3/ANEy8Qf+O1n6&#10;7+1zJ4Yt4J9Y+H+t2MVzP9mi83b+8k/u0AfRlN2ivBf+Gmdb/wCiaa7+a0f8NMa3/wBEy8Qf+O0A&#10;e+UV4H/w0xrf/RMvEH/jtH/DTGt/9Ey8Qf8AjtAHsGteFdL11T9usop27OeGH4159rXwDsZl3aZd&#10;y2kvpJ861z3/AA0prOMf8Kx8QY/4DWfrv7Wr+EtIn1fWPh/rdnpFvt826O0+Xu+7XkYzKMFjf94p&#10;pvv1/wDAj0MLmOLwf8Go4+XQra98HdftbeaCW0h1a0PEgONsif7teP2n7MfhSHW57xPBwmllf/j1&#10;mj/c17na/tQanf2MV5b/AA112a0mj82OX5f3iVL/AMNK6v8A9E010f8AfNeDDhr6tKX1HEVKUZbp&#10;SPpKXFOJiv3tNSf3HM+HfghqtlB5OmaFZ6Pa+kJWtPU/hR4j0qHdHDDdx/8ALQE1qn9pbWv+iZeI&#10;P/HaP+Glda/6Jj4g/wDHaylwhgqkffqTk+7kZf6z43m+FW7HgvjT4MeEfFcE0GreH4bS6l/1l3DH&#10;sm/77ry3Vv2L/BlzB/xLNTu7Kb/ptJvr661T46S64Mah8KNXn/67ba5bVfiTomjaVe6pqHwt1uy0&#10;+xge5uJfM+SNF+81FHAcR5Y+TLse+Ts5S/8ASXzHuUuKsM1++ptPy94+Ob39h6/UzSWfiu1l/wCe&#10;cRibfXJXn7IfxChmxbww3g/56+ZX3ro/xS0PXNJstU0z4T65e6ffR/abe7Ev+sRvutVfU/E9tqP7&#10;y3+GfiGzl/5Z/vfkr6OnnXGeHjz+0pVfJx/+Rsbw4owcpfbX9ep+el/+zH8S9P5k0DP/AFylWuYu&#10;fhb4wtIfNk0C7EXr5dfofb614qfzvM8DatBU41fxMP8AmSNRqIcf8SQlyVsApekZx/8Akj34ZrhH&#10;Hn9sv/Aj82pvBfiCAb5NF1Ae/lNUR8La1/0BdQ/8Bnr9K/7Z8Tf9CPqP/fqkXVfEz/8AMj6j/wB+&#10;q7I+Iec8vv5Z/wClf/Il/wBq4T/n9H/wKJ+af/CK63/0BtQ/8BmqGbQtTt/9Zpl3D/2yav0g8P8A&#10;jvU/FmlQ6pofhS81PT5XaKOWGL+NflZaXWL/AMQywfvPhnqOpeb/AKyLy1ren4h5tKXv5Y//AAKX&#10;/wAiQ83wkf8Al9D/AMCifmg8Plf60eUabtHpX6EzeGP7U/4/Pgbd/wDbbbT9P8BWL+f/AMWUmsv+&#10;2X+sr2v9f6sYc88sq83yM1neClLk9oj8+IbaSX/VxS1ESEPTNfpDa+EI7D/j3+E80Pm/9Mqw9e+D&#10;OkeKv3dx8J7uGX/nrD8j1FPxClKfJWy6rGPf4v8AyU3/ALVwn/PyP/gUT4t8N/GPx54Ot/K0LxXq&#10;ulxf884bptlez+HP+Chnxh8NwQwf2hZ6nsTZm8i3596tSfsv6R4yn1L/AIQ+y1b/AECf7NeRTf8A&#10;LtN/drmtU/Yt+I9qC9npn2z/AKZDh6+lp59kmYfxYuL/AL8JR/8AbTjrVMnxP8WUP/JT0PTv+CnX&#10;xRhm/wBNstJuIv8ApnbbK9H8P/8ABVr7PFt1zwRPNL/z0s5lQf8Aj1fK1z+yR8XY/wDV+Bryb/rl&#10;Vb/hlL4xf9CBqH/jtdzpZLVj8S/9JPNrYfh+p7nNCPpI+i/jz/wUai+J/wALr3w74c0G80HUL/8A&#10;dzyzyo4EP8S/L/er4p0zSrrVbyysLOHzrq5dYo4vdq9LP7KPxiJ/5EDUf/Ha9Y/Z4/Z58Z+CPFU2&#10;ueKPA2oebap/oUX+3/erDE5hgclwNatg/fcVol70pS6Hbg6+U4GEoYaove/vHunwp+Hlr8Mvh/Za&#10;PjN3s828l/22+8tfT/wGlvZtCmMol+whv9H82vnnwh8Qra71rU7K/wDA2t6lq2mf8fGnw/8ALNP4&#10;WevoX4U/FK58WXk2lt4I1Hw1aWqfu5rvbs/Sv5/yfKMynjpZtmErTneTX2pc3f8AunzGeZzhsTR+&#10;q4f3td/8j1uiiiv0Q+DCiiigAooooAKKKKACiiigAooooAK+H/8AgrxbXNx+ygTb/wCqi1i2kl/3&#10;Pmr7grjvir8M9E+L3gLWPCniCDztK1KBopcffT/aX3oA5bRPH2l+C/2aNM8V/bITp+m+GoLkyxOu&#10;z5YF/wDZq+Tf+CTvhS+1i3+JnxUvMeT4r1Rvs+fv/KzM3/oVc/cf8Ewfimtj/wAITafGuUfCrz/+&#10;QIRJv8nd93+7ur7X8N/CW2+CfwLm8HfDiFbOaw06WPT/ADf+Wlzt4d/9pmoA+Tf+Cr2rWN1b/Cjw&#10;5EIptfvtfi+z/wB+L5lG7/x6vvHw1Zy6f4e023uObqK1iik/3lWvhP8AZt/YX8d6x8U7L4rfH7xA&#10;PEniG2/eWWlH50t5P7z/AMP0r9AqACiiigAooooAKKKKACiiigAooooAKKKKACvhD/gsB/ybpoH/&#10;AGH7evu+vhD/AILAf8m6aB/2H7egD7H+GX/JOfCn/YKtf/RS11Fcv8Mv+Sc+FP8AsFWv/opa6igA&#10;ooooAKKKKACiiigCtc/6iT/cb+Vfi18HP+TvbH/sZZ//AEa1ftLc/wCok/3G/lX4tfBz/k72x/7G&#10;Wf8A9GtX1OR/w6/p/mfa8OfBif8AB/mftdRRRXyx8UFFFFABRRVO/wBRttKspbu8mjtLWJN8ksr7&#10;VQe9AFyuI+Jvxe8J/CHRJdU8T6zDpsI+5ETvml/3IvvN/wABrxfxX+1LrnxD1Wbwx8ENG/4SbUfM&#10;+zXHiS7jZNO01/7z5/1n/Aa1/hn+yXZafrlp4v8AiRrE3xF8axN5sV3qPz2+nP8A3bZP4VoA5H+2&#10;PjB+1Tt/sTzvhR8Onkw95PHnUtVg/vQ4/wBT/wACr3b4WfBLwh8HrGaLw5pkVvd3W37bqEvz3N4/&#10;9+V/4mrvwAtLQAUUUUAFFFFABRRRQAUUUUAFFFFABRRRQAUUUUAFFFFABRRRQBEvWpaiXrUtABRR&#10;RQAUUUjdKAIZPMryf4t+CPOmh1Szh/fb1i/+yr1srx8lZOvaVJqcEMcZ6UAfL19oNtoc/l/6mW6f&#10;/SP+maf7H+9U2ofEbTPgnY3viCS9mm0S1RfMtJvn+RvvbP8AarrviJpsujeI4Y5Jv3P/ACzi/wCe&#10;jtWfDodje+dZ3mmQ+b/y0ivPuSUAbnjL4X/D79q/wP4TvNQs5vskezUtOlh3JLFWD+0LoPxb+Jnh&#10;6y8KfCTWtO8P6XKi22oa1Nu+02+3+5XpS6hbeErGy+xzQ/6LAsUlpXRaJqttB58kcPky7PNktIf/&#10;AEKgD5t+HXjj4u/ArwR4s0zx54fu/Eui+C9L82y1+z+e51p1/wBivcfgT8WYvjj8K9G8b2+mXWjD&#10;U0z9ku/vx/w1w/xy/a28IfB6fwlb3kw1O18Q6j/ZuYfnSL/fr3Cys7aGxhj08RWlqE3xxwx7FoAo&#10;Xl5Y6HYXt5qGp+TYWv72SWb7kaV5RqnxV8U+L9L8M6h8M7O08WaVfXv2bUdV+4kabvmZP92tSPUv&#10;h9+0Bpfiz4fwXsus2lrJ9m1XydyeW/8Ad313ngvwZpnw78IWXh7w/bxWen2Mflx21AGrZaZ9mn8y&#10;4m86XZ/rTXlfxl+P3h/4PeMPCXh/VbK7mu/E0/2azltI/k3/AO3Wl4W+Ntj4g+MWteAE0bUYdV0e&#10;BZbjUJYv9Hk3f3GroLmy8N/EMQywwafr8Vi7eVdfK/2ab/YagDD+LF/o+ieANTuNc1qXwbp8W2S4&#10;1WH/AJZ/3aw4/h/4e+LXgCz0/UNT/wCEg0q5gWWO6/5Yyf3WrsPHngHTPiD4OvfCfiiyh1PSr5PK&#10;ki/56f79N0/wjY+DfB2meH9Dsv7M0+xgW2t4v+eaL/coA5PVr7TPAeh2Vnb/ALmax/0a3l/9mq54&#10;iWLxvocNxqEP2LUNjfYpf4Labb8rV1un6VFrsM0V5D50Vt+782b7++s64hl1L/iX+T+6/wA/NQB8&#10;/wDgH9m/WLCDw/rnxQ8cy3viDQ9Ra507ULOXZbSJ/Cstd14i0eX4g+FfEGl2ep/2Z9qRovtUMvzx&#10;/wDTWtT42/DP/hc3huHwHb6lNZ6LLtjuLqz/ANdb7am8M/CO28L31l5d750WmRrbfvpfnk20AY/w&#10;D+H9z8NvB1lp9xrN3rOoWKS/vdR+/c/7VYvxc+LX/CrLGa8uNGm8Qa3K6/Z9F0j/AF0iN95k/wB2&#10;vbFsd/8Ayxh+1y7vM8n7myuJm0XSJdcn1D+xv+Kgtv3Uf8fz/wANAHlPij4neL9I+HOmap4b0C0s&#10;tVup4vtsWr/O8cDfeX/er07Q9S/sbSvs8n+tlTzf3P8AtVY17xNpnhXQ9T1jWNMm822tWubi18re&#10;8e37zV4n8G/2lNc+KsGs6xo/hO7/AOEf0xG/s6W8i2PqLt/yyT/ZoA+hLXT9XsvJvP3M3yf6r/4j&#10;/arS0PT76K++2STeTL/z6/8APNP9uuZ+GviTxDrfhWG81zw//Zmqyv5smnw/8u1QfFr47ab8L4PD&#10;Vxb2Uus3WuX32EeT87xvQB1OqabLawXtxbzf8fP+rlm/5Z1g+E4b7TbH7PeQxaz/AGn/AMvX8Eaf&#10;3XrvNL8q4nmt5L3zpZYPNktZvvxo1U49BitvOs5P9Tv/AHcVAFWxs77RL6aO4mi8qX/j38n78aVc&#10;k0uPz5pJJvJ8v/j3l/8AZap+Xc/6yOym+/8A5/4DVPTda1eWx+2axDFpnmz/ALy0m/5Zp/8AZUAa&#10;ljY2tr/q5v3Mv+rp2mw21r+88mb907fvf4K5PUvix4Vt/H//AAhf9p/8VLs+0yaf/H5NbmrXmpeJ&#10;fC015od7/Zk0W7y5Zvub6ANSOHd53mTedFF/q/O+/H/s1JG1tF50kkM1l8n7yX+OsPQ7XxDJB9n1&#10;Cf8AtOLyEk+1w/8ALR/4l/3a6yG43WX+kTRebH+7/wBj/gdAFZobKW4guI5v3nl/u4v9j+9XBSfC&#10;vw1e+I4PFFvosU+oRP5seof8to//ALGu4GjSR2R8zyftdz+6kl/g2f7FR6fod9a301vHN/xKok/d&#10;xUAXY7mSTRRd+V500f7wCH/0Guc+H/xGtviVb/aLOyl+yb2j/e/I8e3+F6666hltYJvs80UH/POq&#10;WlwxajZeZp80MMUv+s+yfc30AasbiXzo44f9V+7rm9K8HR6T4y1LxHPcedHcokdvER/x7/3qtXOq&#10;xWf7u41OGHzX8qOXzPn/AN3/AHqZ4y8V6T8OvCl9rniDUvI0q1/eXF0f+WaUAas+mPe6XPafbJQZ&#10;R/rf4491ZOpfDvQvE3g7/hHNdtBr2ldJIrz5/M21e8L38OuaHDqdpMJ4L6NbmCaL/lojfMrVq2/z&#10;QbP+WtAHkHxJ8FWPxl8Dz+CPCHiybwn/AGZPFFcS6b8rxov/ACyrrvDFl4g0vVIdFk/faBY2ixpf&#10;zH/SLiT+9XQ2ej2mkTXlxaWXkzS8ySRf8tK8a/an8P8Axl8RQeFE+Emsw6N5V6smqmb78kP92gDR&#10;8Z+J/EPizxHr/ge3s9W8P6fbWiXP/CXWf/LT/pmn+1Xo3hGeU+F7LzBdfaooP9XeH99Jt/iesP4l&#10;674v8P8Ah3TD4b0WHWtQlkiiuIpfuR/3mqhffDWWf4jwePP7fu4fKsVtpNK/5dv9pqAOh0fTpNds&#10;b24ks5dFu7l/3ksX35Nv8Vc5rl9fLfQ6X5P/AG9w/wDs9amveLIrCCb+z7z7bNKn+qi+5HXB2OsX&#10;3iWD7Zo8373/AFXlTfcoA1LeO5g/dx2UN7L83mS/x/7tegaPpss8EMfk/YrSJF8uKub8L6PbabB9&#10;nvP9M1CX975sX3I3/u16PaR+XbxD2oAkij2CpKKKACiiigAooooA8f8A2n/+Sc/9vSV8oLX1f+0/&#10;/wAk5/7ekr5QWgBaKKKALOm6tc6DqtlqFnP5N3bP5tesfGTS7bxr4c034gaP/wAtUWLUIv8AnnXj&#10;1WY9WvrfSptPjvZv7PlfzZLT+CgCqrb6JJvsv7yT/VU1pIlp9Foy+MDkvsP9t+I/tn/CPw+V/wA/&#10;V5/y0rL8afDG58Ra5/aFvqfkxRJ5Uen/AHEj/wByvQqSvXw+a4jB1Y1sP7vKuVfa93/t4ynSjOPJ&#10;M8s1L4C+Gn0OGPUL27mlikWSS7/jj/2f92odYa5g1Wy0fwfqenQ+Uiy/2hN880iL95a3viVq2p3n&#10;2PQ/Dc3/ABMJXWO9/uW8H+3Uej+B/D3wvghs/wB7N9p3SyXX3/Mf+7X19HMsVUw8a2OrOrOV/Z03&#10;yy/7elH+X+X+b/yY5HRhGXuR5eXqR2djF4osZtUjml0yW1fypNVh+/Jt+9/wGqvirxl/aP2K38Pw&#10;/wBp3Vt/q7qX/Uyf79U/EXxGubr/AEO3h/4R/RN/lf8ATa5/2UrorXRYvDXhz/iX2X237cnmSSzf&#10;8s0/u/71bqlDCxp4jF0+v7uHN7v97nmv/Seb+6edX9tP3MPLl5t38X/gMZFWzhlvb6G41TWbv/RU&#10;82SKH/U7/wC6ldwy+b/pn+x/qq8x0vVJfC/2Ly/Jmtbr/jz0r77xv/eeu41rWIvD3kSahN5N3L/y&#10;6Q/8tK8rNMPVqYin7GPxKXJaP2fte7y/+Tf+TGtKKp0pQrS5tdb/AM32f/2STSby+nnm/tDyrLzf&#10;+PeKH7+z/bq5DNbefNHbw/vYv9ZXM3HjLTJ7Ga4jvf3sv7qP/p2rotMtYtL0qGP/AJ6/6yX/AJ6V&#10;x4zDyoQ55xceb3VBc0Y/3v73/wAlI46PvTlPTmjvUcY8393+aP8A8jEvQyfZf9Ik/wBdVWHUL59c&#10;8y8vYfsn/PK0+/Ui28Vx5Mcf7n/plUd15trP5ccP+t/5a1nRrQlD2M4+9Lm3+GP8vunlYvAT9tLE&#10;YeXNyqMbL3pyjL4ve/7e/lOgbWvKgmjs/wDlrWbdQ/b7HzPO8m7if95/uVDtlig/d1Y/dW8H7v8A&#10;7aVxpe0q885c3KpW+H/0n+UIYWhltGMMDT5JynCVRvml9qPNGUy1p+pS2FQ2uoXNh/x71VtZvtUH&#10;mR05mki/1f76vInCXwT/ABPqI4bCx9pWhHm5+WTX83L8Mi5Jef67/prVzULr7bpUNxJ/rf8AVVg2&#10;epXWqz+XcQ+TLF/3xJU1xfSr/wAfH/LL/viu6WD5pclGP8tv/Af5j5eMvZTozxEvfhzSn/N8XL7s&#10;Y+7732f7sS5Yw+b58f8AsebTZliSCDy5/wB7/wAtP7lR6fefYPtv/Lb7T/q/+maf3akt/wDQv+WP&#10;+sSuOXPHmh8UY9Ue1aXtvrGsZTcbQco+9KMfh+1y/wAwWf2mL/SI4f3VWr64+y+T9n/f/wDXaqcl&#10;19qg/wBd/qv+WVTXlx9tghjj/wCWSVM6c6daMIfER7mLj9YxcVyRcr+7L3Yxj9rm+Iprff2bP9ok&#10;/wC2fnU28WTUvJk87/prHLDVi3uotc/0eT/UxI0VU4bP7BB9jt/3MUX+rir0pfuKUYczjKT/AK/v&#10;HJRlSxmNlOdNSnBR25vglKXLy/DHmL19qG+x/wBI/fS/8s5f+edSaXq0uked5flTRSp+8imrPaSW&#10;y/ef+Ramj+Tz47j/AFu+ubEYONTDx54rksVh8TRpVqmH5ZzlKe38vL9qP2fd/u+8Qqu+fzI//sKv&#10;R6lcv+7/AHM1U5pvKg/57RVl+Z5U8P7+abzf9X/c/wB2u6hSdSEZ83LHp/7dH3TPHQoV6sqU6fNO&#10;38v973Zx5uX/AMBia00kXn/52U3VJr6w/eWcH735f3X8Gym+TK9Zcniixv7HzLfzr2LzPs0nk/8A&#10;LOslDmrRnRjzx92/8v8A7b8R6FKlOWHlDEe7pLeX2Zf9vS+EvalZ/wBoweXJ+5+7LRqH2m3sfMs/&#10;300W3/XUW/8AosH7ybzov+WctQ3zRapBNZ28372ijH99GE5c1KL35Zcv/bxvUlL6pKcI/vZQ25ub&#10;m/8AkjL8RXEV1Ywyappn2203r5cX8cb1oQ3F9b+d/oUP2SJP3f8AfkqSa38jQ/L87yZdn+t/g31z&#10;NnHfav4cvdPkhm/tC1/exxTfc/4BXtReHxmH9+0Ywny/a5fe+3GPNH/t48+jh8XhK37r4ZKP2vej&#10;v7vwy+H7JvWfiK2uoIbe8h+xS3O6Lyqh0W11Pw5YzR3nkzxRP/o8UP8Ac/8Aiq5/RbG5vb6ykt72&#10;Wa08jypPO/5Zz/3a7JdUtooIftE0UM0r+VH/ANNH/u1hjKVHCy9jh4qUZbr3pcvxfD9qJ6VKVapD&#10;99J80feTXL7392Rl3Gpf8IvpV7qkdl/acV0/7yK0rzXUvhjbW88GqaPe+dFLP9p/fS/Pbf3q9Yuo&#10;9MsP9DuJoYftT/u4v+elc3pvhHSLrVf7Q0O9mhiif/SLT/2WvTyfMo4H2lWFScJS3fLzQlH4Yxl/&#10;L/iM8ZCtOH8NSjbb7XN9r3f/ALYjj0m+8S6VDp+oTXdndxSebb6rD/s/wv8A7NU7qPV7+eby4Yof&#10;GFj+6uJbT7kiN91v8a7jS7yNoJo47KWyitv+WVSWNxY6l/xMLP8Aff8ALLza8ypmtWnOXPTXLF6L&#10;7MZS/wDbZR+z8P2juoYaMaUfee3/AG8Z/hPXv7Zsfs9xD5OoW37q5im/9CrbqCGziivpryOH/S7r&#10;/WS/89KsCvnK84VKsp0Y8sZdP/Sj0IiUUUVgB6X8DPBcer65P4k1T9xouj/vf+uj1yfjzxdc+OfG&#10;N7rFx/qt/lW0X/PNKz7XxBqdhpV7pdvezQ6fdf6yL+CSs9V20ALRRRQAUUUUAFe6/sk/8hvxB/1w&#10;T/0KvCq91/ZJ/wCQ34g/64J/6FQBpftd/wDIK8P/APX1XzxX0P8Atd/8grw//wBfVfPFABRRRQAm&#10;6JPJ+0fvrTf+8i/56J/EtcN+2F8A9J8L2WkePvBVmIPDWposd5FD9y3m/wDsq7ut+28cR6f8LPEn&#10;hTVNN/tm1vYH+x2n/PObZXpZfifquJpz8z6LIM0q5TjYzhtL3Wv5on5/bqVcj3rT1zw7qfh2fytR&#10;sZbP/rrWM9wY8JX7Zh+Gv7T5q0JaS6o/pj+2qUIRnCXMiU8Zo61GH3dak6VzYnhmeGh7L+U6qeZR&#10;q++WrW42VtWbc/vK5putWI7uVRsr8hzXh6tXnKFH4j6OGIhynqOiaz5FdrZeJN0Pmf8ALWvBI9al&#10;SDy63LHxV5UH7yvwrNuCMXTfPCPNc092ofRGh+IfO/1ddZpuubq+Z/D/AMQv7On/AHcNd1oPxE+0&#10;T4kr8vzPhrF4WUuemebicDGZ7h/aW6tyzvK8th1+O5h610uka55dfCYjByij5zE4KUYneq0U9Enl&#10;rWOuoVM19Xi+zkeB7GUS41zuhrJkk3U1rrdPUqxRyfPW8Ych0wh7MgW4205fN86rkVrHTfsv7+q5&#10;0PniOVZWomj2VYhhoEf76sOcw59SrbJItR3DVtbdlY91F5k1OE+aRVOfPIsafAG/1lTajN5sWyOq&#10;ds8kE1SOd81Nr3hOPv8AMU4bby60IbGmrHirm7/nnUznKRNSrKRVVfKrSiuOKp3CSPTreKRqxfvI&#10;wmoyidRpb7q6C1k2wVxunzeXVybXPs1eRWoSnI8GvhpVJe4dd9r2/u6ZPnyfkrMsdR+0w7+9Xri+&#10;is/3lee6TjKx5LpShLl5SOQeTDXO6nec07V9e8yuZubr7RNXq4bDS+OZ7uEwkpe/M2I5t8FZeoXE&#10;aVC0nlQVzWp30iV61HD80j3MNheeZVurmRp6yNWl/cUyfV4/PqlqWobYK+mpUZRlE+xo0XGUTHut&#10;S8uuTvvFUkM9aGt3saW/mR1w95dfaq+ywGEjPWcdD6GEIxial54g/tT95H/yyrJ1q63fvKNL0WX/&#10;AFkc9Nk0G5a4m/ff9sq+kp08JQr+5L3Ym5xOrQ/aP9XWEDkYzgV1dxZ+bXSfDX4Z/wDCTar9suP+&#10;QfayfvIpv+WlfvuRZtSw9KVH4tNDys0xVHL8LLF4iXLCG/8A8id78BPB39k6XNrF3Bi6uv8AV+b/&#10;AHK9W75pI44ov3cf+qi/1dWLHT7nV777Hp8M17d/88ofv12TnKcueZ/HebZlVzfG1MdW+29v5Y/Z&#10;idV8JdW0Pw/4xh1TxB/qraNpbf8Aub6w/F3ia58ZeKr3WLz/AJav+7/6Zp/CtZc0MsU/2e4h8mWL&#10;/WRUlSeQFFFFABRRRQAV9Dfsk/8AHj4k/wCu6/yr55r6G/ZJ/wCPHxJ/13X+VAH0RRRRQAUUUUAF&#10;FFFABRRRQAUUUUAUtQsY9Ssri0nGYrmN4pB/sMuGr8x/hh8TLj/gm78Z/HHg/wAb6LqM/wAP9dvf&#10;t2j6raR70j3P/HX6i1i+I/COieL7CSy1zTLTU7WTrDdxK4oA/MX42fFrU/8AgpD8UfCfw7+HGg3l&#10;p4P0e9W+1HW7yPbFLGv/ALL6e9fof8SvHmm/s/fB3UvEk+mzXuneHrKMm10+P53RdqYUfjXU+GvB&#10;2ieDrH7HoWl2ul23/PK0iVBWndWkd9bmC4hjmik+/HKNy0AeV+C/FGi/tX/s+jUzpl1p+j+JbGWI&#10;2Ooj97GPmU7q+G/2bf2m/wDhhC+1/wCDnxY0fUIdPsb6WXStZtIt9v5Lbm21+m1pZwWFusFtDHBF&#10;H9yOIbVFY/izwB4c8c2f2fxBo1nqkPpdxK1AH5tweIfEH/BRn9q3wlrmh6Bd6N8NPA032mS71GLb&#10;9ofcrbf95tvHtXsv/BSP4JeJNcsfBfxX8E2f9peIPAV19p+wRR582DcrN/3ztr7P0TQtO8O2Is9M&#10;sobG1j6RQRqi/kK0GUSAqwoA/P64/wCCt/gx/hd9rtvDWtDx1LA0cei/Zs+XNs+V8/8APPdXc/8A&#10;BOH4H634G8E+IPH3i+yNl4u8aXzX1xbHjy4W+ZP/AEKvpqH4SeDYPEf9vx+GtOGr7PL+1fZl34rs&#10;FXbQAba8o+B/w01f4d3PjeTVJ4ZhrGty6lbmL+4y/wAVcT+1f+2h4Z/Zht7HT57ObxB4r1Liy0az&#10;++f7rP8A7NeIaF/wUo8SeD/FOmWfxg+Fmq+B9L1ORY7bUDyg3fd30AffWynbapafqFtrFjBeWcqz&#10;2lwiyxyx/dkVuhq9QAm2m7KfRQAzZWBpvgfQ9J8Uan4js9Mhg1rU40ivLsfflRfu7q6KigBmyjZT&#10;6KAGbKNlPr5A/bA/bxH7Mnj3RfCNn4Tm8T6pqVr9p8qE/wAG7btoA+vNleP6p8LtXu/2ntG8eI0P&#10;9iWugS6bJGfv+Y0qstfHEn/BWTxSv/NGtW++o/1b1+gPgzxf/wAJD4C0zxFfwnTBc2i3UsU3y+V8&#10;u5t1AHTbKNlfBfin/go/4k8V+K9T0v4N/CzUfH2n6RM0V7qGcJvX+5/3zXsP7KP7a3hr9poXukfY&#10;pvDXjHTfkvNFvOH/ANpk9qAPpPZRsp9FADNlY2p+EdI1rV9N1O8s4p9Q012ktpSPmjLVuUUAN2ik&#10;2U+igBmyjZWZ4h8Q6b4U0O81fWL2HTtNtY2knupjtWNPU14H+y7+1/pv7UXi/wAc2+hWJh0DQ50t&#10;7O+k+/df3m+npQB9H7K84+Kvw71Lxnqnhm4sJoYI9NuvNl83+5XX+LfFemeBvDmpa/rd5HZaVYQN&#10;c3M0vAjRe9fB99/wUt8b+K5rzWPhv8GdW8TeCrF28zVZdw81F+8yUAfoRso2V4l+y3+1Z4R/am8H&#10;zar4fMtnqNq/l6hpV3/rrZ//AIn0rnv2sf21PDP7MMOnaXJZTeIPF+p8WWi2Z+f/AGWf/ZoA+jtl&#10;Gyvgnw3/AMFJfEHhLxVpun/GP4W6j4A0vVJFjstQPKfN/fr7r02/ttWsIbyzljuLS4RZI5o+VkRu&#10;hoAt7KyPEPhXSPFEMEeq2cN7FbTrcxiUfckX+KtqigCMRonQUuyn0UAM2UbKfXyuf25/D2u/tWaN&#10;8G/DEMOt+Ykv9o6rHL8lvIq58tP7zetAH1Lsrzf9oTwFqXxL+EuteHtHMMWoXPleWZvufK6tXpdf&#10;nr8Sv+Cpt94S+KXivwnonw6u/EMOh3T20l1abn+7/F8tAH3f4U0uTRvC+l2Fx5ZltrWOGTHT5VxW&#10;xsr4K+Df/BSfxB8Ufin4Z8J3Hwt1HRYtXn8qS7mjfbH/ALVfVfx8+PvhX9nPwBeeK/Fl2IrSP93b&#10;20X+tuZP+eaf7VAHpWyjZX53r/wUy+IFhYw+LNU+CerWXw1mk/d6t82/yf79fb/wp+KXh74zeBdM&#10;8WeGL0Xuk38fmRydGQ/xI3+0tAHY7Kz9c0Ow8SaTeaZqNvFeWF5C1vcQy8rIjcMtadFAGVoHh3Tv&#10;DGi2WkaVaRWWnWMaxW8EQ+WNF/hFaWyn0UAM2Unlx+gryv8AaI/aN8I/s0+B5vEniu6wD8lpZxf6&#10;65f+6lfIbf8ABSf4qf2V/wAJZ/wofVv+EF/1v9ofNv8AJ/v0Afoh5cfoKr31v51nPEn+skjaPP1W&#10;vNv2d/2i/CX7S/gKLxR4Vnbyt3lXFpN/rrd/7r145+0r+3vpnwe8cQ/D/wAH+H7vx94/m66dp/3b&#10;f/Zf/aoA9k/Zy+G+pfCz4Zw+H9Xnhnu4ru5uP3P3NkkrMtepbRXxX8GP+ChkutfEuz8AfFbwNefD&#10;jxLqMmyz+1/6mT+6pZv4q+ufGXi/SPAfhvUfEGuXcVjpdjA01xNL2RaANzbSbRX57Xn/AAUu8ceK&#10;V1LW/h58GtW8QeBbB28zW5dw+RfvNX05+y7+1V4R/al8GHWPD5ls7+2fyr3S7j/W2z+/+z6UAe1+&#10;XH6CnbRTqKAMDw/4L0TwrPqcul6dDZS6nP8AabvyuPNk/vGtzZT6KAE20baxfFninTPA3hvUtf1y&#10;7isdJ06B7m5upeFiRa+Ef+HlXjf4hapeXHwo+DWreLvDdtIY/wC0Jvk8zb/F8tAH6EbaNtfMX7KX&#10;7c3hX9pa/vfD8lnN4a8a2OftGi3n332/eZP93vV39sj9r6x/ZR0PRrj+x5da1TV5/KtrSH/lpQB3&#10;ngv4eatoXxn8Z+JbswnT9Xggit8ff+Xdur1RV21+a8n/AAVj8VRf80a1b/v21faf7OvxjuPjZ8K7&#10;Hxhf6NN4eluSwktLobGj2/WgD1aivhv4k/8ABRm+m+Imp+C/hB8P9Q+Iuq6TJ5d5dQ/6n/gG2u2/&#10;Zg/bu0j46+Kb7wT4g0a68GePrH/W6Vef8tP9lf8AaoA+rqKKKACiiigAooooAKKKKACiiigAoooo&#10;AKKKKACiiigAooooAKKKKACiiigAooooAKKKKACiiigAr4Q/4LAf8m6aB/2H7evu+vhD/gsB/wAm&#10;6aB/2H7egD7H+GX/ACTnwp/2CrX/ANFLXUVy/wAMv+Sc+FP+wVa/+ilrqKACiiigAooooAKKKKAK&#10;1z/qJP8Acb+Vfi18HP8Ak72x/wCxln/9GtX7S3P+ok/3G/lX4tfBz/k72x/7GWf/ANGtX1OR/wAO&#10;v6f5n2vDnwYn/B/mftdRRRXyx8UFFct8QviN4c+Fvh271/xRq8OkaTbJmWaY4Ar511D4j/Ff9pq4&#10;+wfDuyu/h14Gk/1ni/UY9lzcp/DJaJ/8VQB6l8YP2lvCvwouIdIjE3iXxhdDGn+GtI+e5uX/ALv9&#10;1f8AgVebWHwW+IP7RF5Bq/xa1KXw/wCFJP3kXgXTZNqXCf3b5v4m/wB2vUvhB+zn4R+D/m3thZ/2&#10;n4kuebzXtQ+e5uX/AImyfu/8Br1igDE8K+EtH8FaJaaPoenQ6bp9qnlxwQx7VC1t0UUAFFFFABRR&#10;RQAUUUUAFFFFABRRRQAUUUUAFFFFABRRRQAUUUUAFFFFAES9alqJetS0AFFFFACN0paKKAE201V2&#10;U+kIDUAcvqnhi3u5jH5INrLulkk+8+//AGa8R+JHh++0bXJtQkm/c+X5cdrD9/8A2d9fS9cz4q8F&#10;WXibEkg8m7j/ANXNQB84f2tfXU9leRwzeVY/urjyf/Z69W8N6hu/4mEcPnWkqeVcRf8ALb/9muB8&#10;ZeHb7QfEf2PS72H+z/l+0ed8jyTVk6b4k1Pwl4qmkkvf+JfK/lSRf88/9qgDvPGP7Ovgj4v6H/wj&#10;/ifw/wD6JbX39pWcsX34n/367Hxpe2Oj+HbTwjbeK4vDWt3UK22n3Mv+uJXui/xdKfp/iu1uLKGW&#10;zvIbzSv+Xyab5Ps//wBlWFrPgX4dfFXxho2qX80Op654ef8A0Lyrn54/+AUAbvhnwa/goWcGmf2f&#10;9quXWXVbvCpNev8A3q6nxHqemeHtFuNX1aZbPTrBPNlmlPyxqv8AFWDqXgGLV/H2meJPts0P2GHy&#10;/Khk+ST/AH61ddXR/Ei3nhjVIoruG+gbzLU/8tE/ioA4C9/aD+E8Xw6/4T+TxBp//CM3032H+1f+&#10;ej/d27utbXwe+HXhn4YeD/s/hPzf7K1KdtSj86Tf/rfm3VxNj8CvhjfW1l8Mz4G8rw14dul1Ozil&#10;H+jGb727/arS+Ffgz4j+Evij4sTxBrNrq/w7m2SaFF9ya1f+KLb/AHfSgD1myh2QeXHD+6/6bVyX&#10;gDwJqXg6DX4NU1+bX4r+9a5t4pv+XZG/5ZL/ALNddAskHz3E38bUttqVtd3EsdvNGZY/9ZEPvCgD&#10;k9b1eK7B0aw1L7Hfy/6vyvv2/wDtVTtbWW1gh/tCb7bLF/zEIfvyVdh+G2kWvje+8SWcMsOralB5&#10;Vxdeb/B/srXFWvhH4lR/GmYz3unf8Kvjtf8ARrX/AJeY5qAO+tb2wisZpLP/ALeIrSsuOGKK+mvL&#10;eyl+13X/AD2/5Z11OmtFaX00As/J8z95xHWJq9tfa3qkElv/AKH5U/8Ay1/5aJQBk6Hqn2KebT/9&#10;TLL+9j8n50rU03wfFFPe3kd7L/aF1/rJa2dN0nSft/2iIf6V9ar+JtZ0zQp7P7Zew2c0v7q3ilO3&#10;zKAMbVpIvDmh+Z9i/tOaX91J50W/zK8d0H4mfavjFN8P7fwNN4ftIoFvrLVfK2W1z/z0Wus+JV18&#10;S7/VfD954H/s+bSYp/8Aia/2j8nyf3kruPFHh2LxHodlJH++u4n/ANbD/wCPUAFnJL/av9oRww/6&#10;V+683zf9Yi1VbT9DuNV/d2UM00T/AGmSW8i+SP8A3P8AarYaSLR9Kgt7j/W/6qOL/nnWbpdjfJfX&#10;skk/23T40/dxeX/q3oA6WwSykvftkQ8k+X+8qt4ithqkM0Xk/wCi/wDPX/bqazeXFn+58n7T/rKy&#10;PFvhzV9ev9MTT9Y/szRon/0yLvL/ALFAF+HS/wCxNLhFveeSIv8AWfx/JWV4ttJdOsf7QtxNqUsr&#10;/wCqh+fzP/sa4yz1j4l+JfG/jPw/Lo1ppng+Kx/4kWtQy75pH/20rb+CM/iS/wDANl/wkNmLLUA8&#10;sckX/PTa33qAJ7HwIFv4fEFxptp/bdzt8y68v540/u7qs2+gakPFctxZzD+wI4/3mn/wed/CyV3b&#10;wxPB5cn/ACyqO3j8jzvL/wCWn+roAx9Bk1dbH/icfZIdQ8xvLih+5s/hq9cWMaWM3+qhll/1lXLh&#10;dsH7z/lnUMkcd15NxH++lioA8/8Ah7oPiXwRpWtSa5rP/CTS3N9Lc2cX/PtD/DFXN+PP2ktD+F/h&#10;WbWPEH2v+1bWP7TJ4f06Pfc7P92vYrzSba4gmjuP9Vv82uT1T4M+DPEHjiz8b6ho0V54gitfssU0&#10;xyuz+7t+7QBy3gn9pX4a/Ef4R6Z4v/tkWXh/V3+w/wDEx+SXzm/5ZP8A7Vdh4Y0vwz8NdKs9HsLz&#10;7HFfSNLbxTSb3k3VQl+Avw+udBGif8I1aRaVFdfbvsoG1Em/vV0Wq+AND1vUNH1C4sxNd6R/x5y+&#10;Z/q6APOfAnwV8P8Awb0rWrjW9fl1TT7m+bU45dXk+Syf/Yb+7XRXVjD8XL3TdVsNaF34Ui3R3Nh5&#10;e+G9qv8AtHfCuX40/BzxN4Ot737Hf6lAwtps7fLf+GuM/Yn8IfEb4c/CSHwp8R4LOHUNMfyrOW0k&#10;3+bB/ef/AGqAOl+OFzq3gzQ9M8QaMdVOi6GfMudE0K38yW8T+FNv92uhm1HW/iH8JZtT8N+b4Z1/&#10;V7HzbP8AtKL57Z2X5d615b+1H4q+Mvhvxf4Ml+FkGn6lpfnf8TnT7v78ibv4a9k0jxrFqGqw6HeQ&#10;S2etG1W5lhi+5H/s7qAM34b+GfF2lfC2y0jxZ4g/tLxUIGjuNVhj6v8A3lFbmg2194b0LTdPvbyX&#10;WbqMeVcX8/yPJ/tVtM32e39ZIxWBqGuRW8HlyeT5v/LSKgCvrGteVYzSR+bZfP8Au/8AppXF6l46&#10;+x+dbyf8hWX/AFn9zZXTeIL65vNK+zx+TP8Aaf8Aj3/vx/79cLHoe2+vf3PnS/8APWb7m/8A2P8A&#10;ZoAq+F2tr+D+0Lj/AIk2iS7v3V5/rv8AgdaXhnS5f30mn+TN8/7v7J/yzo0fTYr+xhs7iGLzdjfa&#10;fO/5Z16N4M0Gx0HSoY7P/wDeUAaWn6fFB+8jh/1qL5laqQ+TDsjpIVqegAooooARm20tFFACbqWi&#10;igDx/wDaf/5Jz/29JXygtfV/7T//ACTn/t6SvlBaAFooooAKKKKAO9+E+peFcXuh+KLL91qf7qO/&#10;/wCef+zVH4jfDHU/hzff8/uiXX/HvqH/ALK9cey7q2rrxjrl/wCHYdAuLzztKtn8yOKb7/8A33QB&#10;jUUUUARWtnFb301x/wA/X+srhdWsbnSNJ8QeJPEl7DDd7G+zxQ/OkcP8OxP7zV6BVPUtFsdb8mPU&#10;IfPiir08DjPq1Xnn8MuW9vi5Y/ZjzfzGVSHtInkOizWPijXNGjs4ZYdQubVv3t39+2T+8if3mr1C&#10;8upPCmhw28fnanL/AKqPzv8Alp/tVD4fh0y3vr37PZfYtQif/lt9/Z/sf7Na0moWMU/lyTQ/a4v+&#10;WX/POvXzXHfWcRTh7N+yh0fxfzfFH7Pvf1IwowjGMpwl8R57qml6R4a1Xy9DsodT8V6m/wC886X9&#10;zZP/ABM/92qOj6DF4jn1OT+2ZdZu5X+zSfa4tif7Xlf7NdBdeBba48Y+XZ+bDFc/vdRm/wCen91f&#10;9msHxRdHWdVvP7Ph+x+HtM2217dWn37n/ZSvpcFVjX5eSo+bkjJzf2fe0XX4pe7GMf8At7+7w15z&#10;p+5yrmk9v6/9KOm8I+GbGwg8u3vfttpbP/zy+SneJIZYtK1PWLiaXyrb/j2irWuNU0fwpocMlx/o&#10;Vps/dxfx/wD7Vef+JfE9t4ut7K4uIZdMtN/lSed8nlp/e215WCWMzLGSxfK5Qk+VzcY+slH4felb&#10;7JNWlhqUI0Z2933rf+k8x6BHa2t5Y6ZqGof63Ysvmw1C2rW1rfTXlxeefdy/uvK/551sWckT2MPl&#10;/wCq8tfL/wDiqqt4b0xoJo/J/wBa/m/8Dr5+ni6MnKGL57dl9mPN8Meb4TsqUJ83Ph7Rl/7d/wC3&#10;DW1yKLyY5P38sv8Azxq1dXkUEH/Pb/2pTbrT/Psfs8f7n5PK82s+1vo7eCCO3g87yn8qsqNGlX/g&#10;xfNH+o+99kivWnSj++kox937P/gX+IvW99FL5Pl/uauNWbb3FtqV9NHHN50sX/fFaE0PmweXWuZR&#10;oxnT5O0f+3eY83J/rHLU9tH3ouUf8XL/AC/3SrfalFFY+ZH++/5ZebDVpYZZf+uVV7Pyk/0eP/ll&#10;U1vNc2/22SSb/wCL2VvQhSjzUeVylH3kv5ub7X/gJ52Z1a3LGtRqQhCXuzm/s/ZjH/wKUv8At4k8&#10;uVIP3lV76PzYP+uUlSXl1+/so/8AU1T1a6linht4/wDWyv8A+OVlTw8o4inWh7sJe9/27H4jseLl&#10;VwVbD1verQXLrH4pfDH/AMCLluuyCpIZ/wDl4jmi/dPUcM0cvnRxzfvYv9ZVPT5omnmj/wBTd/8A&#10;LSKuP2UeapW5X7vvL/5I9J+1lSp4fmXN8M/tR+H3o/8Abxakmisp4Y44fJllfzZJf4KvTNFPP5nn&#10;/vapwtL5/mSTfuv+WcVO1CSKW+ht4/8All+9r1ZSw+Jl7bm5tOaf/bv2v/bT4yNHG4H2eEhHklfl&#10;ptS5uWMpe9Hml73u/FH+6Q69byrB9n87/RYv3txFUKwxXn+kedL5UqVHNY/2lB/r/Jl3/vP+mlXN&#10;LkiSD/rl/wAsqn23sqPuS5oxfLrH4Yy/8CPaWHlKVP8A5+yXNdc3vSj/AOA+6VdSkltbHzLf/v1V&#10;pltoPIj/AOev72s211K+uPFV7ZyQ/wDEv2ebHL/B/u1JfW9zqM8Pl+VNpX/LT+/vrmfLHlo1v8XO&#10;pfzR+H/EevHD1Y/vqMuXTl5HH3f/AAL/AORLWqWf2/Sp/M87yov+eP36y9Lj+y2MNxZ2UNlpX/LS&#10;L+OT/arSvrqLS4IZP3vlf88oaz4Zvt+qw6h500On7PK/s+aKtMNKf1WUIR5oX6/zfyxj/N/LL7IV&#10;oxlW560uWXS38v8Ae/ule1t/7bnn+x6n9itP+WkU33/+AVl+GfEUWnX17Z3E0P8AZ8T/APH3N9+S&#10;uwvre2axm+0eTDaSp+8l+58lcnD4Z8NWsEMcc0U2lS7oo/Ol/vf7Verhsbh8XRrUsRF8suW1ox+z&#10;9rm/5+HM8FVw1WNajLm5XLf7MZfZj/d/9JK+l+JLXxH4x8QaPcQ+Tp8tqv2fzv8Alo/8TVe0fxhY&#10;6NpX2e4mmmltv3Ufk/fkqxrVvc+DfCvmaXZf2nqFr/x7/wB/Z/dpuitF430qG41TRv7Mu4n/ANV9&#10;yrqSwlel9Y9m/q8XGOk483NGPLzcvxe9H4ju/fRlGEJe/wDF8Pu8svs8xh2etRv4q/tDw3Daf2fc&#10;/wDHxFN9/wA7+L/gVN8QeDYtNnmuI9MlvdE1N/8ASLWGX99bTf3krtpF0ye+m0uPyodQ2ebJFDF8&#10;+z+9Ul9b339lfZ9Pm8m7/wCWctYf2rGNWjOjHl05Xzyl70fsylP+7/MV7GdP2n8vxafzfajynIza&#10;P/a3iOy0vUPOmlsYPtOnah/sf88pf9qu8js4ng8y3h/e/wDLSs280HU9Zn0y3jvYrK7idZZP+mn+&#10;zWtcQy2U80cn7mavIx+L9p7GjOS91S0Uv73vS/wy+Izo1Y1+aeHvGXuy1jLll/X/AIEQq1Y+h+Hf&#10;7BvtTkt5v9Evn82O1/gjf+KtmivMhWnCMoQ+GW564UUUVkAjNtr0Xwv8PNN/4V3qXivxJN5MMv7v&#10;T4/45H/vV59b+V58P2j/AI9N6+Z/uV3HxU+I1t43/szS9Hh+x+H7FF8uL/boA4OP5qWiigAooooA&#10;KKKKACvdf2Sf+Q34g/64J/6FXhVe6/sk/wDIb8Qf9cE/9CoA0v2u/wDkFeH/APr6r54r6H/a7/5B&#10;Xh//AK+q+eKACiiigAooooAsaX4F0P4ka3Z6Jr4ihtZP+XqWvGP2kP2RL74V6pNc6WJZ9J+aXB+5&#10;s/2a9eZd1ek6L8Wra68EXnhjxnZ/2zabPLs5f4zX0eTZ/jsjrRrYep7vWHSX/bp6GFx9bBzjyS93&#10;t9k/M2OMA8Gp0evZvjN8FYtNsZvEHhuHyYov+PjT/wD4ivC5vtsI8yezmhj9ZY6/pzLM0wXEmHjW&#10;w8vVP4oyP1vLc+w9eHPDSXYvbuadjmqQvI4hskH7yljm82s63DtKpVlP7J9jTzj3eT7RcyaOfWmq&#10;aXFfK5jkmFj9k9zDY+rL7RPDeeVW9pusbK5tRgYpyzSJX4jnPDEa/wAET6qjiYy+M9a03xLc2vk/&#10;8tq7LS/G8j/JJDzXhen69LF+7q8viiWv54zDgvEOrKEIo7JQjUPqDTfF8bw7JK0P+EojI8vzq+Y7&#10;PxlLBXZaT4vjuIP3n+tr86x/CtfB+/OOh5k8uoyke7WOob60lvv4K810vW/3P+urUj1r99XxdXAy&#10;jI8qrgJcx6LBc1ZjuN1cjY+Ia1IdV8z2ryqmHlE8WphJR+ydIs37mnW7RtWC1xv/AHlakE0dcc6f&#10;Kjz50uWJtK0fkVVmhiaqoudo+Snfb9sFcyg0cfs5RZDJbbDUyrElQzXnFVbi+82tlCUjq5JyNSG3&#10;qWLy+1ZUOoYps19HBU+ykyPYzkzaFxGo+eqb6jtm+SsNtX83/rlVOTVI4v3ldEMLI3hg5HXWt95X&#10;7umzXkbffrgZdckU76tQa/urV4GW50vLZR987eLX/K/65U+TxFJLXCya5WhbarHcVlLB8vv8phPL&#10;1H3+U277UpJaxJNVk86o7i521QnuY+9dNKijso4eMUW5NT86sW+uPNrMbUvLmrOutU3zV69PDSjI&#10;9yjg+VkOqr9n/wBXWXf6/sg8t/8AW1pahfWzwV5frereVfeZ/wAsq+pwGFlipcnU9ynHmj75p6pr&#10;H/LOuUvrrbWTrGvbp/MrDk1GW5/1tfseTcKVpQ9tP4ep2HaWetfZ54f31TL4r2X/AO8/5a1xNrNL&#10;cT1paLptzr2uQ29nD59d1fhrD05y5/e0Jm4QjKc5csY9Wd54L0Wx8Ua59jk/c+anm17lpOlx6NYw&#10;2cf+qirm/hz4F/4RWx+0Xn7/AFCX/wAh/wCzXY19BlGVwwcPbT+OX97/AMlP5Z404klnONlh8PU5&#10;sPDb+9L7UhGbbXs/wys4/hV4IvPHGsf8hC+TytPtf/Zq8W3RS1ral4m1fWdKs9P1C9860sf+PeL/&#10;AJ519Cfm5n3V5LqV9NeXH/H1dP5slMoooAKKKKACiiigAr6G/ZJ/48fEn/Xdf5V8819Dfsk/8ePi&#10;T/ruv8qAPoiiiigAooooAKKKKACiiigAooooAKKKKACiiigAooooAKKKKACiiigD84PglpJ/aB/4&#10;KQ/EXxJ4j8qUeA4/sWnWske5BzsU/wDjxr6n/bT+Hem/Ef8AZt8cafqEEc0sdg8tvL5eWikX5lZa&#10;+Y/2JpotB/bz/aF0+9P2e6vXWW3il/5afvd3y19i/tKapFo3wH8c3lwfKii0qfn/AIDS6FdTyL/g&#10;mp49k8b/ALKXhhJ5TNNo+/TXkl+98rV9VN1r4y/4JR+G7nQf2VrK4uP9XqV9PdRf7m6vs1utVLch&#10;DqKKKQwooooAKKKKACvym+Mf7QPgi1/4KH6n4n8Z+aNP8Bad9htrC0i86W9n/uov/A6/Vhm218/e&#10;CPgv8CNX+MHiXxhoFlpOteNZZG/tGXzftDROfvfI3yrQB414L/4Ka/A3xV4rtND1TQNQ8KfbX8qO&#10;61exWKEf3d/92vSP+CgfxCj8E/skeLbmwmwdTtlsbeWH/pp/EtUP2/Pgl4J8Ufsw+M9RvNAsodQ0&#10;aya/srqGNYnjmX5R8w/3q+ZPH8Gr/Er/AIJHaBqN5eS3l3YotzJNN9/ZFKy/+g0MpH2B+wf8ObH4&#10;cfsweDLKzhj866tPtNxL5eHkd+fmr5p/aY01PgH/AMFBvhL4z8OeVZS+Lz/ZuoQ52JIm5VZv/Hq+&#10;wP2TdYi179nP4f3lv/qjpcX/AKDXyP8At+vFrP7YX7Oml2h8+8tb1pZIofvonmq3/stU/iJWx+i9&#10;FFFSAUUUUAFFFFAHx/8AtB/ss/ET9pX4tDT/ABH4x/sv4K26JN/ZWmybLi5nX+F/9mvJP+CVei2P&#10;hrx98cdI0+PybCy1dba3i9EXdX6Kz/6iT/dP9a/Pf/gmL/yVn4//APYfb/0JqA6HUf8ABWHxVfQ/&#10;BDR/B9h+5l8TapBayS/7G77tfUvwT8B6d8PPhN4Z0CztIYYbXToI5BFHgSPsXc3518if8FYreWw8&#10;G+APEEkP/Ev0zW4JLiY/cj+avt3wTqUOr+DdBvID+5uLGGRPpsWjoDPz/wDhxBb/AAS/4Kna/wCD&#10;/DsX2PRPFOlfbbi0i+4H2s3/ALLTf2etMj+Pf/BRr4peJfEw+2S+C0S20qGT50j+Zl/TmrN9DJqP&#10;/BYWye3HnRWvh3/SP+mf7qT/AOKo/YZ8vRf26/2jNPuJjDdXMyyRxS9ZP3rNQB9MftxfDfTPiR+z&#10;N40s9QgimltrJ7m3l8vLxuvzLtrC/wCCcvjWTxn+yj4NM8vnz6bA1jJL67Wr0b9qbVItF/Z78dXk&#10;8vkxR6XKc/8AAa8X/wCCW/h2XQ/2UdEuJel/PLcx/wC5uoA+v6KKKACiiigD53/a0+GPxb+LFhou&#10;gfDnxXD4T0W5dotduv8Al48lv+eXvXxV8P8A4F+Hv2dv+ClXgDwh4bM08MWjtLcXd3JvluZmRtzP&#10;X6t/w1+dnxA/5S5eDP8AsCf+ytQtw6H354w1MaL4U1nUB/y62U9x/wB8xs39K/JX9jj9r74a/Bbw&#10;54y8QeJ9N1DX/FfiHW55ZLXTrXznjg/hZ91frF44k0RfB+qJ4jmhg0SWBoryWaTYgjb5W+avOPgV&#10;8CPg/wCB/B//ABbvRtKn0a+mNz9ri23PmP8A77ZoA4D9nX9t/wCD/wC0F4iOiaJB/YHiSP8A1Vhq&#10;1ssU0n+5Xg37fTx/ET9sn4GfDPV/3nhq5mW9uIR/y0fc3/xNZ3/BTzwPpXwp8bfCf4l+FIItF8Vf&#10;2xHZeZZxqnmIPmB2L/3zU/7U4kT/AIKIfs6apcf6q5tYvMl/g3/NQB+hmo+E9Iv/AAtN4fuNOhn0&#10;o2v2b7IY/k8vbt218F/8EvNXufCHjj4vfDSSfzdP0vWHlso/4Ik3N8qV+htwdsMp/wBk1+c3/BOO&#10;L/hIf2kfjn4htAZtPGqPbeaPu79zf/E0Afo9RRRQAUUUUAfOX7SP7IFh+0t4x8J6nrniW7g0nw/O&#10;twNFijUxTPuz81e3a5Do+h+EbyO8htYdGtrVvMil2pCI1X/61S+K/FWkeCPD17reuX0OmaTYx+bc&#10;XUz7EjT1r8//ABJ8RviB/wAFGfFE/hDwGLvwn8Fbafy9V8SSfJNqSK3zLDQBQ/4Jh2EreKvjV4w0&#10;DzbLwLLfTx2Vqfub1+bd+VaX/BL7Rbf4k+N/i98VNfH23xXLrbWMd1L/AMs4+vyf9819qeD/AIU+&#10;HPhJ8KD4Q8KaZHp2k2tlJFHFEAXkOxvmY/xM1fHH/BISaO28HfFezcj7VF4lbMf8Q4YUAdB/wVr8&#10;E2V7+zpF4rt7OOLxDo+qW8lvqEQxLGnzbvmrz/8Abv8AibfeKv2L/hbpFvKP+KqNjHcS/wAfyrta&#10;vYv+CrOtR6N+yRrPm9bq9gto/wDgW6vnD9sbwvc+Ev2UP2ery4/1WmT2ctxL/BHu2tREo/Rn4NeC&#10;NN8C/Cjwx4f0+zihs7bToIjFsUb/AJF3Mw718LfDC2j+CH/BU3xB4M8N/wCh+HvE2m/bry0H3N+1&#10;m/8AQq/QfwNdx6h4J0G4j/1ctjBIP++Fr8/b0jUf+Cxdm9v+9+y6B+89v3Tf/FVXUk/SKiiipAKK&#10;KKAPH/2nPgH/AMNH/DKbwa/iC88N2tzMktxLZgbpUX/lm3+zXUfCP4U6D8GfAGkeE/D1pHBp+mwL&#10;ECR87n+Jm967dm218I/tA/tb+Lfi74wvfg5+z3Y/2vrhf7Nq3irraacn3W2v93dQBw9hBpHjP/gq&#10;p9r8BwQmHR7Fv7d1C15i3/LuXI43Vm/8FFPij4XH7V3wn0vXZ/J0/wAKb9XvcfO8n3WWJF/vNtr6&#10;/wD2Uf2VNA/Zh8IzW1vMdX8S6kftGr61PzLczdf++fmNV9f+CXwN8d/H06/qtnpWp/Em2jQ/ZZrn&#10;e4RfusYqAPCLH/gqj8EZ9Us7bUPCmt6Pa3LrH9qu9MVEw38X+7X0N+0Z8U9M8HfsteLPGGgSwz6f&#10;Jo7SWU1p9yRJF2qybf8AerQ+PvwS8EePvg94r0vV9A0/7J/Z08kckNsqPG6ozKysP9qvgH4BWWr+&#10;Pv8Aglx8S9APm3n9mXVz9nl+/lF2/Kn+yu2joUtz6e/4Je/Dmy8IfsvaNq/kA6rrs0t9c3R5eTd0&#10;+avKf+Cimjx/CD46fBr4yaIYodWGqrpkscXyeajfxN/e+Vq9/wD+CdeuQ65+yP4G8vra25tpP99W&#10;rw//AIKxX8Wqp8H/AA3bET6pL4liuRar97Z93dVPclbH3/YTi9s4J/8AnrGsv/fS18Y/Cf48eOvE&#10;P/BRL4i/DvUdZM3g7S7FprOw8pf3b/u/4v8AgT12Hxr+DHxy8Z+KtNv/AIf/ABLHhHRI7KCM6eYt&#10;3lyKq7q+E/hp8K/jLqP7efj/AEDS/iP9i8d2ti8t7r/lf8fEf7v5dv8A3xUgfsrRXhH7Mnw1+Kfw&#10;8t9Yj+Jfjn/hM5JXX7GfL2eUP4q93oAKKKKACiiigAooooAKKKKACiiigAooooAKKKKACivOPjx8&#10;ZNH+Avwt1rxnq+JYbCEmO1X79xJ0WNfqTXyRc/GP9rTSPAR+LeoeGdD/AOEaiT+0ZfC3m/6SLL/4&#10;rb81AH39RXAfBD4t6R8dfhloPjbQ/MGn6pD5vlTD5o3/AIkP+63FX/ih8RtJ+EvgPWfFeuTeVp2m&#10;WzXMmOr7edq/7TUAdhRXwFoXxp/ar+Jngib4seHPDGh6b4V2Ne6d4bu5P9JvbVd3/jzL0r33wD+1&#10;54a8X/szT/F68gl0yzsYJP7QsJvv29zH9+L/AL6oA+gKK+BvDHxf/aq+LPgeX4neHNF0PR/DUiNf&#10;abot7LtmubZfm+c/w7l6V79+z7+1dofxq+BUvxGvIDoC6aksWrWsp+S2mi/1iq38Q9KAPe6K+CPD&#10;Xxy/aX/aJ0vUvHnw40XSNB8FxPL/AGVa6jJmbUUj/i/4F2r6D/ZM/aTi/aP8BXeoXmkS+HvEmkXT&#10;WGsaTN/y7zr/AHf9mgD3SvhD/gsB/wAm6aB/2H7evu+vhD/gsB/ybpoH/Yft6APsf4Zf8k58Kf8A&#10;YKtf/RS11Fcv8Mv+Sc+FP+wVa/8Aopa6igAooooAKKKKACiikZttAFW5XMUpI6I2K/F34OKf+Gu7&#10;E9v+Eln/APRrV+nPiz9sD4XeFtdvNFv/ABJB9qt90cvl/Mof+79a/KbwD470nwj+0H/wmGoCabRL&#10;XWJ779z87yJ5rMu2vsMlo1YQrc0Xqv8AM+84ew9anTxHNF+9HT8T9yWbaOlfOXjv9qyTVtVvPCfw&#10;g0YePvF8Un2eSUbv7Osn7/aJV+7XjPgv4pXP7cfiObS9U8ZReCPCMk7i38LabKPt+rQL/FK/3o/+&#10;A19leBfh34c+GeiQaV4b0uHS7SJFj/dR/PJ/tO3Vm/2mr5OVKdKXJONj4epSnRfJVjyvzPG/A37K&#10;Ums+I4fGfxb1uXxx4m/1lvp8v/IO03P3o4U/iX/er6HtrSKyt44YIo4Y4xhIovlUVaorMzCiiigA&#10;ooooAKKKKACiiigAooooAKKKKACiiigAooooAKKKKACiiigAooooAKKKKAIl61LUS9aloAKKKKAC&#10;iiigApF6UN0paACkbpTNozv70rNQB558T/CNtrVj9oj82G/i/wCW0MdfPVxNE882lxwy/wBob/3l&#10;3NX128ct2Ovk/wDTI14t4y+ENzf6rNJp/wD10koA5v4b+H7bWbHU47yb+zP+XmP+5In+3/tVqfDn&#10;4B+HtD8Yz+JLOCaG7uf+Xr7TvTf/ALlYvijw/c+HoIdP0uGWHyv3sks33N/92t7wd471yD/R7zyf&#10;Njf935XyJs/vUAe7LNFF/q/+2lYOpeOvCWjeKLPTL/WtOs/EF1H+6tJZVW4kT/d+9VjT9RtryxEg&#10;/wCPq5/9Dr5++KfwM+H3ib4nXnjy483WvippGmtLbaXDdbPur8vyUAew+B9Z8c6r418SxeI9B0/T&#10;fDVsV/se7tbnzHuf7zP/AHaxv2hfjtH8BdA0zU5fD+oa/HfXqWpisot3lbm+81O/Zq+IVx8SvhJp&#10;ut6jot14aujNLFLp959+N1avTZ7KK8h8u7hinj3dJY99AEWm3sWraVaXiRYiuUWXy5fvDdXEeCvg&#10;1o3w98e+IPFGnz6hNf8AiHZ9pimlZ4Y9v9xf4a6vVfFmmaFpN5qt5eRQ6fY7vtMpk+SPbWUut23x&#10;Q8Gwap4Q8QQ/ZLrbJFqEPzps/ioA65v3UH7us/UXlX/j0Hm3ez/gFOnvYtGsDJOZZRbx/OR8xql4&#10;Z8Q6b4osZr7SL2K8iL9R/wAs3/utQBS086lpdvNeaxeeddf88ofuR1zv/CZaR4e1X+x9U8QWn9t3&#10;X73+z/N/fbP7yJXf/ZJZbLy5PK82vKfGf7Mngfxx8YvD/wASL+G7i8U6HH5duYZdiSJ/tp/FQB0P&#10;irxBpHh/Q5tYuJvsVpF/rLqb5Etk/vPWFq3gjwh8ffCGgX9/rH/CQafFdJdWeoadLs8x1/21/hrr&#10;dasbbxbod5o95ZRTaffI0VxFNVP4f6JofgXQ7LwfZ/ZLP7L/AKu0h+RP+AUAYnxd13xp4X0rRrPw&#10;B4ZtPEEUs621550uzyof4mrr9FsZdI/eR/6qJFi8r/b/AIq0S4h1P5PN83y/3f8Ackq3JFK8Hmf6&#10;n/npFQB5xoHxL0P4t+Mda8N2EN3DdeHv+PiWaLZ87f3K6VdLuWgso/tn9mRRP5flf89K1bPTLHT7&#10;ie5s7S1hv7rb5ksUWx5P9+q3ijRJdU0qe387yfNjaOOWH78bt/FQBdvPN0yCa4/18v8Ayzi/550k&#10;KxX/AO7jm/6aeVWH8OPC994J8KWWj63qkviC7j/dyahN9+T/AH62hqukWOuQ6WLy0i1CSDMdr5v7&#10;0p/e2f3aALMNvJEZk83yYv8AlnFVew0QWgnKXsswuXzWX4j8Gxa9PZSf2ndwXNrN5v7mWuhjs/7O&#10;g/0fmgBiiKzm+z/62WRKsNJIpi8uL93XM6l8RPC3h7xHZeH9T1mGy1rU/wB5bWk0vzyf7lbem6zY&#10;64Z/sE8U/wBmk8uTjo9AHm/xi+P3h74Q+I/Cmgaxpt/fXXiK4+zW32OLekf+0/8AdWvSMeV50f8A&#10;qYv9ZTrzR9NvZobu8soZ54v9XLNGrNHXNfEH4l6H8JfCGpeJPFmpRWWi2zr++9N33aAOjt7mSSf7&#10;PJ/rauyL58P7ub8a+f4P2rbHxX4wh0/wpZzT6VY2K6lquoXcexI7Vvusn96vQ/hz8YPBnxIvb2Pw&#10;rrUOp3cX/HzaiT546AO7lgMuYzLj5PnrzvTPH+m6b8U4fh3HZajNqEdi19/aEsTfZ9n93f8A3q9Q&#10;rM2xP50vk+TL/q/N/joAuSR/xp1qCafyJoo3/wCWn/LWvOPg78G7n4T3mtPJ4m1HxBDqd01z5WoS&#10;7/s27+FP9mvQtXura1t/MuP9VQByeq+ErK48ZWPiTUvN/tS2RorOKKX91/wKti71Kx06aG4uIYhq&#10;Ev8An7/92uH1TXpbKxm/4mcN7Fvby5f/AGWsG417zYPLs/Om+1IvmS/89P8AZ/2aAOu8S6/LJqn2&#10;jT72L91CvmReb8kn+5XFx+JJZ9V8vzv9E/5eLqb5P+ApWPqVnY3UENneedpksr/6P5P/ACz/AOmV&#10;WrWG+vZ73T5IIp4v+eX8f+9QB3Wl6fFrdjNeWc37r/n0/wDs63rrw79o0Oyt/P8A+viX+OSp/Cen&#10;abDpUUemTYhEflyRZ+ffXTRW4BDn/lnQBz2g6DFbi9t7iz/7a/xyVvrZRQwgR/8ALOrcbbqfQA1e&#10;lKvSlooAKYrb6fSN0oAWiiigAopN1LQB4/8AtP8A/JOf+3pK+UFr6v8A2n/+Sc/9vSV8oLQAtFFF&#10;ABRRRQAUUUUAej/DvwNpHjzwRr8cY/4qq23yW5/56JXm6rKn7uT/AFsX7qSt7wH4sufA3iqz1i3/&#10;ANVF/wAfEX/PRKPHWsaZ4i8YXmqaXZ/Y7W5/5Zf7f8VAGFRRRQBga5r1t4cnvdQuLL9zEn7y6/56&#10;f3Vrl4bOLSLG98YeKP8AU322WO0h+d9n8K16BfWNrqUH2e8h860/55VyvxEkuf7Dgs9Lsv7T1CX9&#10;1bxfwR19RllaFWrTw/Ly87jGc+b7Efe5Yyl8PvfEcNfnhCU4e9Lov7x5/wDGD4lX1/5Gn+E5rvzb&#10;5F/5Zf8AHt/eZ66j4YtbeCvA+p3GoXv23SrV/Nk1Cb/l5n/vJWf4Z+DNzBpUMd5rM0P2mdrnVYv4&#10;5P8Apkj/AN2ui+IXh/Q4PB1lb3FlNNpWmP8A6Pp9p/y0/wB/+9X0GMxeWxpU8mwnvQ5487XxS5Zf&#10;F9n/AAx+z9omEJy/2ifxW0Od0nWtX+I0H9qeTaXsUr/adO0qX7+z+89dZqzaRr2uaZ4b1SHztV2f&#10;bpIofuR7f4XrJ1q6/wCEN8K6ZZ2/lQ+K75FtrLyYv9Wn93/dq5NqltZeMdM0/T57Sa7+y/btV1CH&#10;5/MRfvRb648U5Yl8+Hp8lKPP7Pk5vd5ftc38v/k0pEYenGlH35c0pbthH4m+x+I9akvP+XXbbadp&#10;8P35E/3K7SGTzYIJP+esdeE6ToN94j1XxN8TNP8ANml8/wArTtP/AN3+KvSrXxlc6NpWjR65/put&#10;33/HzFD9y2T+89Y5xlPLKMMPJTnFRjNfajKMOaUeX+WP2pfzGtGrHl9/7RoSXn9peKv7Pjmm8qJP&#10;3kX8H/fdbDQxWf7z/U/Za878UeKpbDXNf0/R/wDj0tbX7Te6h/t/8s9laViur654V0aTUJ/3UqL+&#10;6hl2PJWVbATnhqNacuSj7sf70uaPNKX9fZOGEaVKrUn8daXvf+Te7/hOm0NrX+ypry3/AHMUrtLV&#10;q1vItXsfMt/9VL+6rl7qb+y/GNlpdve/uZU/eRf89E/u1vLo8sWuTahHN5MXkeVHafwRv/erysbh&#10;40+XET/5ermh/h+HlkdmGnH3sPD7Huv/ABS94y5LeLwl5PmT/wDEvlTyvNm+/vqbS7qXz/MuP30s&#10;SfvLr+CsvSb6LxDPDp+of6bd2snmyedFsST/AHKveILf7f4q0zT/ADvItYk+0yRfc8z/AGa9+pVl&#10;GX1fER/e8krv7PL9mX83vHgRwEak/bUZPkvGy/vf+knSWtna3E8Mlx/f82qt1cXNlBe3n+vli/1c&#10;VXGj2VHdTRWsHmXH+qr42FeUoxo8vNG/9RPofqkY4ipiOZ80lGP/AIDf3v8AyYx9N1S1vNV/0iH7&#10;Fdyp+7i/56VrTWsUs8Nx/wAtYqxbWz1O68VQ3moWUX9nxR/6PLUniDxFF4V/0zVL3ydPl/dRxf8A&#10;PR69ivTlPERhhJe9KGylzf8AbkZHHh4RjSjPERcvflLX3f8At6UeY2po/Ng8usnbbazfWUcc3+l6&#10;ZJ+8/wCmm6o9J8XWt1BZyXH7m7uXby7T/YX+KppLzQ/DN9DcXE/k3ep/+RNtZQoVsNGph60XGfS0&#10;ebml8Mv+3eXmCrKNWrTxdGPPpL7XvR+18Mv5jQjh+z+dJ5/+trJ1iT+y/P1i3m86KJP9Iih+f5P9&#10;ir1x9h16xn/1vlbG/wB+vPdD+J2j6R4Vnk1CCb/RrprGO0/5bSf7Wyt8FhcRVlUnCLnKLjFpR+zL&#10;/wDZ/wC3TecYyjGHKox+Jf3ZHoHhu6+2aHZXH/PWodDEqT6nbyQ+TFE/7v8A6aVN4fvtMvbGH+y5&#10;v3UX/LL+OOscXX2PxjNH/wAJBD5Mqf8AIKm+/v8A71YcntauJhCLjzc0knGXN8XN9n+7/wBumvLy&#10;Roz+Ll3f/bpT8dal9qgm0+SaaylidZfNh/8AZ/8AZqbwf4il8S+fZyTf6Xpm37RdQxfublP9h65W&#10;bULbxL/wkGnyede+UjS28sP3/l/hda3PBOpXOjaH9o1TTPJtJU/d+T/s/wCxX0uIwsKWWexhHmnF&#10;xkvh+1y80o83vS/wnNDmlW9tP7W//bp0V1DHqk97cW+pwzfuGi+y/fTfXG3HhXUtM8AXn2z99LE6&#10;y2+nwxf6t1rYvvBvh7xf5MlnNd6ZLE63P7n5K6ZdPtrC+vdUkmm/ewfvPOl+TYteVSx8cujGFGTl&#10;K8ZODh73uS92PN/e/mNquHjiebn/AL2ql/MZfw316XxH4Vh1CT/W7/Lk/wB+uikaV/P/AOeuz93/&#10;AL/8NUdButMv7H7Ro/k/2fLJ/wAsfub60K8HGuFTF1Jwp8kby0f2f7p2U4yjCMJ+8YfhXSb6zgmu&#10;Nc8qbW5X/wCPuH+5/drcpKK5a1SVecpz+12+H/t01j7ojU5pJZf9Z++pKKx5VcAopGbbVy60fU9N&#10;sYbi8spYbS5/1cs3/LSqAueFvCGr+Nr37BokPnXX/LXzvuRV6G/wV0PwtYzXHi/xNDDdGPIsYfvR&#10;vXmWk65qegzzSaXezWUsqeVJ5NUZvNup/tFxNNey/wDPWb53oAc3yTz+X++h3/u6SiigAooooAKK&#10;KKACiiigAr3X9kn/AJDfiD/rgn/oVeFV7r+yT/yG/EH/AFwT/wBCoA0v2u/+QV4f/wCvqvnivof9&#10;rv8A5BXh/wD6+q+eKACiiigAooooAKKKKANvwz4I1fxpBeSaXDDNFYp5lx51czcaXY3p8u40y0n8&#10;r/plXZ/DbxzdfD/xTDf587T5f3V7F/z0Stf4zeFdM0HXIdU0e9im0rWP3kcUP343qlOUZe5LlKjK&#10;UT5L+OPwv8PaD4Vm1zS9M/4mHmfvJfN+Svn6GfeAK+3/ABV4dtvFuhzaXef8ektfJvxN+FOr/DnU&#10;JpDZyzaTJ+8jli+fy/8Afr+heAOJKVWhLLsdW/e30539n+X3j67Jsy9j+6rSOcjnjHvVlZK5dNTj&#10;kP7sVtQy7K/Wa+DpYmPuH6Tgc05pF3k9Kd3qBLjNSebivjsVkkZfZPr6OYx/mJKBxTVand6+HxuQ&#10;wp+/OOp7mHx/N7kJE1vcbK3tPuPIPmVzVXUvcV+N8Q5NKU+SEdOp9Hh63tIHpWleMZZYPs//AC1r&#10;o7DXvtH7vzv3teKWeqS2s9blr4mlt5/3dfi2bcF1ac5fV4nT7sj26HXvM+Tzf3tXtF8Y7Z/IkryW&#10;x8Q7pvM/5a1rWviLbP8AvK/M8RklSnzQlEwnRhKPvnvmjeIopK3LbVI3/wBXXhNv4k8/93HXbeHd&#10;a82vjMVlvs/ePAxOWq0pwPSJLyoJpfMrIj1TzadcXn7mvG9jJHjLDuJYW/2U1tSjrDutQ8iqNzc7&#10;oa7I4bmPQhheY6BdRji/eedVV9X+0/frhbzXJROY/wDnlTl8QRxw/aJK9T6hI9BYDl986271WOOG&#10;uSv/ABVtn8uOuLufHH2maZ/OrHvPEn7/AMyvo8Nkda/vRPQo4aENz1Sz1qW5h96IdW3/AHK8mPim&#10;6X/VzVq2HjaKKD1lrqq5FiYLnVP7jX2MT0i41uOzmrb0nxFbS/6uvDtX8Xfap/MjqTw34glin/11&#10;Y1eHq31f2042M54SE4n0E2qbqy76+j8nfXLWOuefZQz/APLWqGtalLLDNJb185TwMufkOOng+WRa&#10;1/Wdn7yOuL1Lxf5M/wDzxrldYvr6KCaTzq466a5f/WGWav2Th/g6GOjz1ai5T1YxjTieh3HxAiU5&#10;krktV8Ry6nP+4hxSeGPBup+Kb2GO2glEcr/67y/kr6A8FfBXTfBl/De3E39p3cX/AD1+5X7DgOEc&#10;myV+1xPvztoj4TPOMMFkq5N6vZHzbcWl7N+8lilX/tlXS+FPhL4h8WfvLez8mH/nrN8lfU8mm2Mv&#10;/Llaf9+qmVdv7v8A5Zf88q9/+0IUqXscPT5D8xxniRiqsP8AZ6KjPu5c3/kp4z4f/Z18qxn/ALY1&#10;PyZf+Wfk16J4R8B6Z4Kg+z6f+++fzfN/jropJPK/eV3ml/CK5l8E3vibV7z+x4tn+hxS/fnrw+WP&#10;Nznw+ZcT5xmsJUcXWcoS6LljE4GRttevaX8GvDWh2UOqeNPEsXkyx+b9ghl+evIV+enSL9o/eXE3&#10;nf8AXaqPlTpviFrnh/Xtchk8L6Z9i0+KPyvN/wCelc1RRQAUUUUAFFFFABRRRQAV9Dfsk/8AHj4k&#10;/wCu6/yr55r6G/ZJ/wCPHxJ/13X+VAH0RRRRQAUUUUAFFFFABRRRQAUUUUAFFFFABRRRQAUUUUAF&#10;FFFABRRRQB8Eftj/ALPXxE8J/G7SP2gvg/CL7WtMgWLVdFH/AC8ov91f4tysa8x+Inxh/aK/bc0u&#10;L4aaZ8M7z4d6Jfbf7Z1DUNyJJBuXcu6RR/47X6i0m2gDh/g38MrH4OfDPw14M0vm00e0W2z/AH/7&#10;zf8AfVdzRRQAUUUUAFFFFABRRRQAV+bXxP8AhD8W/wBjn9oTX/i98L9LHjfwf4hk8zVtBhiPnR7v&#10;4VVefvfMGFfpLRQB+Y/jHxp+0N+3zbR+BYPAE3wt8HyOp1q71Her3MG77qeYo3V9vW/7OHhXT/2f&#10;Z/hDaQGHw1LpzWGM/N833n/76+avWdtLQB+XPw6+J/7Q37CVjN8M734Z3fxG8PWzvJo1/p25xHBu&#10;b5dyKf8Avlvu16N+yR+z18SPiP8AHS8/aE+L0P8AZmoXMRi0rQJo8mBG/vKfu7e1ff8AtpaACiii&#10;gAooooAKKKKAIpxuhk91r4Z/4J4/DfxT4E+KPxxuNf0K70u1v9baWzmmi2JcJvb5kr7rooA8f/ap&#10;+BNt+0X8Fdf8F3EogublPNs5u0c68xmviLwj+0/+0x+zf4VHw11v4Q3fjLVdIj+zWWt2UcjwmPbi&#10;P7q7W21+ntJtoA+Lf2Gv2WfF3gvxFr/xb+Kd55/jzxN+9+wA7/sSN83P+1833e1cv+1/+zt8RPA3&#10;xw039oH4NxfbtWsIlj1XQB/y8ov3ti/xblY5r77ooA/Ln4ifFX9or9ufSovhpp/wyvPh1ody6nWb&#10;/UNyJJDuX5dzqP8Ax2v0P+Dnw0sPg58M/DngzS/ms9HtFtkk/v8A95v++jXbbaWgAooooAKKKKAC&#10;vgzxx8NfFNx/wU/8KeLIvD93N4ah0fypNUEX7mN9jfeavvOigDlfiR4GsPib4H1rwvqXNpqdq9tJ&#10;jqm5Thq/OH4f+Jv2gf8AgnwL3wAfAE3xM8IGZ7nSrvTt7eXGW/j2qdv+7X6kUm2gD83PAXwV+Kf7&#10;cHxo0X4l/F/Rf+EN8C6HJ5mneGpR88jr/fVufvfNur3r9ub9lLUvj74Q0bU/Bl4NM8d+GZlutKkz&#10;sSTb/wAs938NfVVFAH5mSftjftQ674XHw9t/g3d2fjCZP7NPiSWKX7OH+60v3dtfVH7E37M7/s0f&#10;C6bT9UnF74p1i4+3axdRnKyTt/8AtV9FbaWgAooooAKKKKAPzX/4Kk3HxX+IPiLQfAPhPwbquqeF&#10;baOPUry6tN2y9fd/qG2+m2uQ8K/tU/tM+A/Dll4f8N/Af+zNFsUWK3tIbZv/AImv1W20baAPkP8A&#10;Y3+PPxq+LniLWbP4neBZPDOnxQeZbTSxbPMf+7XkHxV+FXxU/Yy+OutfFP4T6L/wmPgrxC/mar4b&#10;h3b4n/2FXn/a3V+je2loA/MLUtN+Nf8AwUX8Y6LpfizwbN8Ofhho91Hc6jYXm5Jrl1/ublDV9mft&#10;Lfs16b8c/wBn29+HMBFksUEX9nyH/llJEu2OvcNtLQB+Yvhb9qb9pj9nrwt/wrXW/hDd+Mta0hPs&#10;Vlr9nHI8MibdsX3V2ttr2b9hr9lLxV4H8R6/8Wvipcfa/iD4mxL9l+/9ijY7vvf3vmxt/h219p7a&#10;WgAooooAKKKKAPlz/goV4m+IOifAC8074b6XeanrerzLYyHTomea3hb7zrt/75r4Z+AXxX/aL/Z1&#10;+H9n4W8MfA2UiN2kub+a2bzbl2bdudq/Ymk20AfAn7PP7U37R/jv4t6NovjT4Zy6LoFz/wAfN59m&#10;ZFipn7WP7PnxT+Hn7QUX7Q3wk8rWbuK18rVdFmPzyQrt+VF/i3fpX39tpaAPzQ8U/tP/ALSn7T2l&#10;TfD3wp8ILvwBdaujR3Gtaj5iJFD92TDOoWvrr9nX9mLR/gd+z7D8ON3nfbIJf7Rlzu8yaVNsjLXu&#10;m2loA/Lrwje/Hj/gnbres+FNL8DXfxL+Hd9dSXOlfY9zvb7v72xTt/3a6v4GfB/4p/tT/tIaX8bv&#10;ivpf/CKeH9D/AOQNoEo+cf3VdG+b+Jm3NX6M7aWgAr5y8C/sjxeC/wBq/wAWfGn/AISCW7m120a2&#10;/svyvliz5f8AF/wCvo2igAooooAKKKKACiiigAooooAKKKKACiiigAooooAKKKKAPgv/AIK5TyL8&#10;I/h/bCXEVz4ogjkX+/xX2RLYW198MvsdxEJbSXSBFJH/ALHk9K8W/b2+Bl78dfgPd2+kW/2rxDoc&#10;6atp0P8Az1kjbOz/AIEua8c1X/goVY3fwJn0PT/Cfiaz+Kp07+zY9A/syR/Lutvl/f8A7v8AFuoA&#10;7H/gl7qFzL8CNT0+T/j0sdbvIrb/AHPNao/+CsV1LB+x7rQi6Sahaxyf99V1X7N3hjVv2V/2PILj&#10;xBpwvfEFjay6tqFpZne8kkjeYV/3vmqL4u6EP24P2NdT+x6Xd6LqGp2v2qzsLz5JY54/mVXoA9n+&#10;BkUa/BHwPH/yy/sS1/8ARS18lf8ABOmyttavPjZol/BDfaLF4pucWk8e6H7391vlpnw0/b3sPAvw&#10;Kg8OeKPCXiDTfiLoOn/2aNFjsJX+0zxr5cexsfdbbV/4B/BX4peBf2RfFer6CIvDXxa8VXc+ueTL&#10;8/l7vmWLb/e20Ael/tT3nxz0/wAHaloHwf8ACeiDS/7OaP8AtWW6VJrZNuGSK3/vbelfK+hXXgzR&#10;v+CY3xM0vwXeah/bdru/4SGLUo9lxHesy+Z8v930r2b4bf8ABRfTdK+HcVn8SfDXiHTfiJpsHlXm&#10;nRaZI32yZfutFx/FXMfs6fsy+IPil8GPjZq/i/TZPDV38ULie5s9KlPz2yf8s9//AAKgD6R/YdQR&#10;/sk/C4J0/seP/wBCavCP2NLiS3/bC/aG09Di0/tBZfLH3N/y1jfs3/tg2P7P3weh+GnxI8K67ovi&#10;vwhHLY20MNjJMmoovzRujD+9u216D+wD8O/EjDxz8VvGGi/2DrfjnUmvre0l/wBdHbdF3r/C1AH2&#10;JX5W/wDBVT9oC58SWJ+G7+EtQsotN1iCZPEE0TC2l/2Vf/gVfqlXwX/wWAWJf2eNFkxGJf7etv3h&#10;/wCBUAfZnwy/5Jz4U/7BVr/6KWuoryv4d/FrwPbeAPDMUni3RPNj0u2z/p0X/PJf9qui/wCFy+BP&#10;+hx0P/wPj/8AiqAOyorjf+Fy+BP+hx0P/wAD4/8A4qj/AIXL4E/6HHQ//A+P/wCKoA7KiuN/4XL4&#10;E/6HHQ//AAPj/wDiqP8AhcvgT/ocdD/8D4//AIqgDsqawDDbXH/8Ll8Cf9Djof8A4Hx//FUf8Ll8&#10;Cf8AQ46H/wCB8f8A8VQB8w/Ez/gmn4R8deML7XbHWLvRPtrmWW2iG8b2+8fmrmj/AMEqPD5HPjLU&#10;cf8AXFK+wT8ZPAnbxhof/gfF/wDFV8u+DP2zb7U/22vFnw7v9e0QeAbKxWWzuvMRP3m1T/rc/NXq&#10;wzPGwXJGoz2YZzmEFyQqM6n4CfsD+Ffgl43HioapdaxqMAxbGYBRF/e6V9VDiuNX4yeBen/CY6H/&#10;AOB8X/xVKfjH4EI/5HHQ/wDwPi/+KrhrYipiZ89WV2efiMTWxU+erLmkdpRXG/8AC5fAn/Q46H/4&#10;Hx//ABVH/C5fAn/Q46H/AOB8f/xVYHMdlRXG/wDC5fAn/Q46H/4Hx/8AxVH/AAuXwJ/0OOh/+B8f&#10;/wAVQB2VFcb/AMLl8Cf9Djof/gfH/wDFUf8AC5fAn/Q46H/4Hx//ABVAHZUVxv8AwuXwJ/0OOh/+&#10;B8f/AMVR/wALl8Cf9Djof/gfH/8AFUAdlRXG/wDC5fAn/Q46H/4Hx/8AxVH/AAuXwJ/0OOh/+B8f&#10;/wAVQB2VFcb/AMLl8Cf9Djof/gfH/wDFUf8AC5fAn/Q46H/4Hx//ABVAHZUVxv8AwuXwJ/0OOh/+&#10;B8f/AMVR/wALl8Cf9Djof/gfH/8AFUAdlRXG/wDC5fAn/Q46H/4Hx/8AxVH/AAuXwJ/0OOh/+B8f&#10;/wAVQB2VFfF3xk/bOvfCv7U3w58H+H9e0OXwfqaMdVuTKj4/u/P/AA19PH4x+BF/5nHQx/2/xf8A&#10;xVAHZ0Vxv/C5fAn/AEOOh/8AgfH/APFUf8Ll8Cf9Djof/gfH/wDFUAdlRXG/8Ll8Cf8AQ46H/wCB&#10;8f8A8VR/wuXwJ/0OOh/+B8f/AMVQB2VFcb/wuXwJ/wBDjof/AIHx/wDxVH/C5fAn/Q46H/4Hx/8A&#10;xVAHZUxmrkP+Fy+BP+hx0P8A8D4//iqa3xl8Bxje/jLQ8f8AX9H/APFUAdevWpao2d7b30EU1vPH&#10;NFKgljeP5g6N91qvUAFFFFADJG207dUC/vYf3kX4VW1bWLHQ7P7Rf3kNjajrLNIqL/49QBo0VDE8&#10;dxCHQ5Rx1rAf4g+FrXVDpkniHSYtQ3Y+yG+j87/vjdmgDpaKTdS0AFRSLUirtpsjbaAOG8ZeC7nW&#10;7iC4t5/Jitv9ZF/z0/2q8ivPCvmz3sn23yZbX/ll5vz19KN89cbqfw0026n+2Rw/6XF/q5f46APO&#10;/CerXz6HNZ2/7mbTJ/NuPtf/AKFvrYtbXQ9B8YzeKJNMh/tvU0WKTUIfneRP7v8As1z8aypPqdvH&#10;N50v+qki+55n+1TtD0W+ivpo7OaHzd6yxyzfcj/vUAerjxVoFlPZ2c97aWV3df8AHtazSrE8n+5/&#10;ere+3xCbyHI84/8ALOvDPE3w/wBM8VeI/DMniSy8670efzdOuv8Altv/AL3+7XpGvNc3+lXtxZzR&#10;QXexrb7X/Hbf7VAGtfeD9EvdJ1PTLyyhm06/3fbIZh8sm6vC/wBm/wCN2ka/ceOPBeh+ALvwbF4Q&#10;nlit7Ty9kN4it96Jv9qup1b4Va5r3wD1nwnb+Obr+1b+N/L1/wDjj3V1Xwg8Fy+BvhzoGh6rqUWt&#10;arptosUmq/xXO3/lpQBm/A34sX3xk8OanqOoeGLzwpLa3stl9k1H78m3+L/dqXVPF/gT4K65ovh+&#10;eYaZqPiq7aKzhijz9ompnxd8D6n8TrHRo/DfiaXw/dWN8tzJLD/y8R/xJXn/AMUPhZ8QfE37SPgb&#10;xJp97od54O0hF+0afeR77m3f+KVKAPoCSe4yvkxedHny35/8epssu393HLFLL/q+fv1PdX1vZDdc&#10;yxQx/wB+U7a4n4hfE7wj8J5tFn1+4+xS65dpY2fkxM/mzN90fLQB10NlFdQeZJD5NcP4iW1T4jeH&#10;47jRZppdjeXqsP8AqY/9l67hzfJDeSR+VN8n+jxCqPhNtSvtKhuNatBZ6hvbzIh93/ZoA1mXzZ/+&#10;uVK7yrMExiL/AJ6VxevfGDwj4V8bWPhvWNYh0zVr7/j3hm+T7RXcJhf+2lAHB/EI+N7XVfDUnhSG&#10;zmtPtGNV877/AJP+xXcwJ5fEdeb/ABrjvdPsdN16PxaPCelaPOst7LL9y4T7u2vQLDULXWrK01Kz&#10;n8+1lTzY5Yj8sgoAW1NtdG7Ef747/Lkrw79pT4b+M5obPxn8J7LTv+FlWu2yjm1E/uvs38S17dqk&#10;dzHpd4dMEUOoSI3lGb7m/wDh3VzXhjS/F1x4BhtPE2pWh8UlG827sotkWf4dtAGh4Z1K+tdE0eLx&#10;JNaDxJLar9pig7yfxbF/u1v+Vv8A3kn/AH6rgL228P8Aw78O2XiDxnrMJl0xG/4nV58mN38NV/hd&#10;8SNU8f8AiLxKJtFksvDdjIn9lapnjUY2XdvoA6PW/ht4W8QeKdM8R6po1pea1paN9iu5o8vb/wC5&#10;Xnvwt8NeJfCXxT8TW9veWmpeBL//AEm38r79tP8AxLv/AIq9N8V6L/wmPhXV9Gknm0yK9ge2+1Q/&#10;I6bh95ayPhF8MbH4SeBrLw3Yajd6nDbbv9KvJN80n/AqAH6j8UvD2meP9N8EzzsdfvoXljhij3ps&#10;X++38NHxJ0Xw9c+D76TxJpcWs6Jap9pktZovO+7833ar+NvB0erjUjp/2TTPEEsH+h6r5fzxP/Dv&#10;/wBmuC0ef4seHPh/pseuXmn6/wCJftzfbZYYv9H+y/7tAG54K+I/w/8AEnhvTNU0fR/JtdXT7FFF&#10;9h2fIv8AC/HyrXXeFPhr4N8EX09/4f0DTtHur5P3ktpEqeZVO41bTNIsYZI4YoYvM/d2sP8Ay0f+&#10;KuFN1c/DzxVqeuXms/bbTU/9Xp/mb/sX+5QB7NJqX/POuW8R/Er+wJ/L+xmf5M/ufnqk3jD+1PJk&#10;s5ofN2fvP432Vycen6vFrk2oW/8Aqt/lXEXlf6z/AHKANdPi5cXlwI5IPsZkGPK7/wC9UGuXniHW&#10;dKvfM/c2kX/ff+9Ueh2Ml5qs0dvo37qJGl/4H/drt7/T9SvIIPs8MNlL8vmf3Nn+3QB82Ksnhyf/&#10;AInk0sMsu77PawxfJs/+Kr0TRbi21LQ5rOzh8mLYsv7779eqQeB9Nngm+2WUPm/89asxeENMjmhP&#10;k/vY4/LoA4iPwvbeI57K486KDyoP3dp/z0/2q7Dw3o9tbCE3dlFDqnl9Rydn+9WkmhWsGY4ofJ+T&#10;/WirstkJBnP7ygCrpWgWWkSz/Z4BEZX8ytCGHyRU1FABRRRQAUnWlooAKKKKACiiigApG6UtFAHj&#10;/wC0/wD8k5/7ekr5QWvq/wDaf/5Jz/29JXygtAC0UUUAFFFFABRRRQAUjUtFAHpXgr4aeH/iB4WE&#10;en6x9j8Xx/62KX7kn+ylcJr/AId1Lwnqn2DWLOWG6j/74lqjHJLazw3FvNNDdxf6uWH79dN4w+JW&#10;r+ObHTLPVPJm+w/8tf45KAOXb56jjh8r95HUmAadjFUnKJDjGQlIyxf8tKWmSR+bUlnB+NrO58Q6&#10;rDp9xpkUMX/Lvqvm7H/4BVX4kXGm+A/DllpelwxQ63rDrbeb/wAttjfeauu1jwfY69qumXl55vm6&#10;Y/m28UP3N9YPxE0nQ59V0zxRrE032vQv+Pe0h+/I/wD8TX22W5jSlVw1Gd+SHNJwXN70/sfa/m5f&#10;7pwzoc3tOf7Q6GSx+H3w61PS9D837Xo8H/Lb/ns3/oVc3Npf23Q/DOjyTSz+K751vr2WH/lnD95l&#10;f/Z/2a7D4kWv9ueAJriOGX7XsW+jih+/I/8AdesPS7H/AIQ/4V6nql5ew2Wq31r/AKRqE3/LP+7V&#10;YPFxjh5Vub99Orr/ADSly/al/LzSlL/F7pThHn/wow5PGUcsF7/Y/hnz5dTnbTfNml+SNF+Xzf8A&#10;aWuu8YSWPhTSvDMeoede3dr+6srWz/5eX/8AiavfDnw3beHPA+jW8c0Opy+X9pj1D/npu+9XD/Er&#10;WJYPjT4f0uzni+13KebcSzfOlsi/3P7rNXTSq0szzD6vh6b5KSnL4pc0owjy/a+H3f8At7/t4yjS&#10;9hCX95/+lEMmn33hT4qaNJcQy6nqup7pfsvm/JbbvvfPXq3iTWrbw5od7qF5/qYv3X/A2+Vf/Hq4&#10;nS5r7xXrniDWNL82H94ttZS3kfz/AC/eb/dasfx5rlj4l8Y6Npd5501ppj+bJFD/AMvs/wDzy/4D&#10;V18NLNcXh4Vo/wAKH7y3xe773Ly/Z+Llj/e5pSLT9lCX4XO28C6XqdvpXmeIPK/tDf8Au/J/uU2T&#10;wvc654x/tTVP3NpYp5VlFD/y0/2no1zx19ngmt7Oylm1X7L5slp/zzRvlVq0NBtbrQfCsP8Aal7/&#10;AGndxJ5txLXz062LpSqYvlUJ1fdSX2Yy+Lk/lj9n/t41lThOMYfZiZPw11K5urHxBHcQ3f8AaFrd&#10;NF++/wCWn93Z/s1h2PiS58RwWWh3k8P9t3N00txF99I4V/h3/wB6u6tdUi1vQ/tmlzf61G8v+/Xm&#10;/wAO9Hl8NeI/EGl3EEX9t3T/AGm3tP49n8TV6eD9jV+t4icVCcOWSh/L9mUve+zGUuaRFTm92B1F&#10;x4ilsvib/Y/72DT4rX93LN9zfWhrWlxa9BNpfiCGH+z/ADF+z3X8cj/7CUeNPBcXjmx0yOSaayu7&#10;GdZY5f8Ab/u1kro//CTeP5tYvP8AkFaYixWX735JJv4q5aNXCzhTrUZckoU9bfFzxl7koy933qnM&#10;TKE4yl9rmfX+U53xdoNza+I73ULj/QtPtbVYrfyf9dIn8TIlO+HdnbavpWmeINUvfttpYztFZedF&#10;/B/eeuo8XaPc65448P8Alw/8S+KCeK4uv449y1X8feGdvwym0PS/+eixR+T9/wC9XuU81ji8JhsD&#10;WqcsqvLFtfZh70Ze9/N/299owlhuSrKtDtt/eOkh0m2/tz+1Leb/AFqeV5UP3P8Aerk/ih4b0y80&#10;qeO3hih8QX22K38n5PM2/M3/AAKtSHVNM8B6VpmlyedNNFAvmeT87/8AA6vat4ftvFc+jahJ+5+w&#10;yfaY/wC/Xz+Gr1sHi6eLnJxhH3VP+bk+GPL/ACyN/ZR9lKEP8X/gXxDtF0eKKxh1DT4fsWoS2vle&#10;V/z0df79Y/hu+0zxrPex6xo0Vn4ltn8q4/v/AOyyPW14o16xsPsWn3F79iu9Tf7Nby/7dYtrpt9o&#10;fj/TI7y9ivbuWxbzJf8Ano/+xUYaVWrSrVp3jOSlKD5pc3LH4ve+1H7P+IqrKEOWGnLJ8v8A4EU9&#10;L8L/AGDxjrWuWep+d4li2xSWn3IY0/u7P71dlpeoS6vB9okh8mL/AJZ/7/8AFUf2iK38R/Y47L97&#10;cwebJqH/ALK9Xo4/K/1debjsTPEyjOt8Vo2/wxjy/ZN4R5I8g5Y4kqHULGLUrGazuP8AVXKeVJU9&#10;FecpSjLnh8RqUNB0Ox8NaVBpelweTaRf6uKr9FFXVqTqzlOcuaUt2AUUiybqcq+bP5cf+trIBKK6&#10;3RfhL4z17/j30aWGL/nrN8lZ/jTwbc+A9Vh0+8mivZZU839zQB0Hwj8B2Piu+n1jXLyGHRdM/eyR&#10;fxyVU+KPxJl+Iet+XZw+ToFj+7s4vX/brjo5JYvOjjmmhil/1kX/AD0pu3ZQAtFFFABRRRQAUUUU&#10;AFFFFABRRRQAV7r+yT/yG/EH/XBP/Qq8Kr3X9kn/AJDfiD/rgn/oVAGl+13/AMgrw/8A9fVfPFfQ&#10;/wC13/yCvD//AF9V88UAFFFFABRRRQAUUUUAFI3z/wCspaKAN/wX4G1Lx9fT2emeT5sUfm/vv+Wn&#10;+zWD4k8OyxfbND1yy8jzf3UkU3/slTWOoX2kX0N5p97LZXcX+rlhr07xF8StD+JHgf8A4qSDyPFV&#10;j/x7yw/8tKIvlA/PT4qfs6XXgae81jQ/9N8P/wCsk8779tXmQvwFCA8193eIvD9t4t8OXuj3k3kx&#10;XKeVJ5NfEfxO8BX/AMOPEk2lXf78x/6qX+CRK/pPgXieeY0ZYHFy5qsNv5pR/wDkj6zKse4wlDqU&#10;Fn2TZqf7dzWDb326rNvPHN1FfrsasJn1FLGfyG0LvYauw3G+sa6eNKns7rdWGJwlLEw5JxPew2Pn&#10;Sq8nMa26lJzVGGbfMauoM18BmvD1GXwfFI+zwGazqRHCpLeTZUIyKcBk18BmnDcfY+58R9Nhsx5p&#10;m1b3lXJtW+y/6uubjkK9qdNceb7V+LYnhrlxEYVo+6fQQrQlHnO80fXN0Fdr4R8VY86vE7O6ME2e&#10;1dXo+qR2/wC8r8u4j4WVDmlCPxbF2jUie3Q+KonqwPFkbf6uvF4/EWyeby6t2Ot+VPNJJX5pV4bq&#10;w3iYSw8P5T1ubXo5P3dxUd5qXlQfu/8AVV5evirz4P3laGneIvIPlyf6quWpk1ah8cSo0YxF1jWN&#10;k/mR/wB+szVdflNj5dTa3H9t86uP1a8/5Zx19jk2W0sZKmlHWO5vEb9qiWDzKp3GpVRWbZ+7qvM/&#10;ncV+2YDI4zrcnLzEznGES1Jqm+q63stQ9B0pmPWv1LDcI0ow+E8WeYcsi219L5NWtN1qW0nrLHPP&#10;anKu6ssXwjR+q1IVo/EXDMOecTuNN8abP3ck1b1n4kigsv3f+try6GCWWTCf6zoK+gfh38F7GLSr&#10;LVNYmlvZpf3v2T+CP/fr8UzngjCwlGdGXLzHBm3EWCySj7bF312S+KRxei+AfEPir/SLeHybSV/9&#10;bNXrHhH4S6R4Vgm8z/iZzSp+887/AJZ12kMMUEHlx/uYov8AllTs/hXr4PBwwcfcP54z3jbM86/c&#10;wl7Kl2X2v8UiGxs7XS4Ps9nD5MX/ADyqbtTfOiAp4Nd0vekfn0pSlLnmFFb/AIY8AeIPGw83SNMF&#10;5Dv8uWY/crqvE3wZtvBXhWa81jxBD/av/Lvaw/8AoNAHG+D7rSLDxHZXHiCHztKi/e+VWt8TviJc&#10;/EbXPM/1Gi237uztP9j+89cjHS0AFFFFABRRRQAUUUUAFFFFABRRRQAV9Dfsk/8AHj4k/wCu6/yr&#10;55r6G/ZJ/wCPHxJ/13X+VAH0RRRRQAUUUUAFFFFABRRRQAUUUUAFFFFABRRRQAUUUUAFFFFABRRR&#10;QAUUUUAFFFFABRRRQAUUUUAFFFFABRRRQAUUUUAFFFFABRRRQAUUUUAFFFFABRUM8ohhkf8AuLmv&#10;nj9k/wDa4i/ae1XxxZxaBLon/CM3zWRMsm/zfmZd3/jtAH0bRRXkn7Tvxxl/Z5+FF74yg0C68SyW&#10;08UX2G0+98x+9+FAHrdFcF4F+KEPir4S6b461Gyl0W1n07+0ri1n+/boqFm/lXxroX/BS/xV8S/G&#10;X2fwB8J9R1vwtFqK2UmrZ/g3bd3/ALNQB+g9FQWz+bBFJ6rU9ABRUE88dvDJI+PLjXeTXlnwL/aP&#10;8K/tBz+Kv+EU86ay8PXv2GW6kj2pK/zfc9vloA9aor5utP2t7m4/atvPg5/whmoLbW0fmf29/wAs&#10;X+RW/wDZq+kaACiiigAooooAKKKKACiisLxl4t0zwF4V1TxBrd0LPSdNga5uZj/BGtAG7RXhf7K3&#10;x41j9orwrqXjCfQDonhq4u3i0YTf624gX/lqf96vdKACiivnr9ob9pu4/Z18beDP7c0aWfwVrt0t&#10;jcatD/y5Tt93f/s0AfQtFVrW5iu4IpopBLFIu9JParNABRRRQAUUUUAFFFFABRRRQAUUUUAFFFFA&#10;BRRRQAUUUUAFFFFABRRRQAUUUUAFFFFABRRRQAUUUUAFFFFABRRRQAUUUUAFFFFABWX/AMI7pf8A&#10;an9qf2ba/wBoY/4+fKXzP++utalFAEUsaSKUcApQkaQpsQCNB6VLRQBk3HhzSbrU4dRm021mv4/9&#10;XdGJfMH/AAKtaiigDHuvC+j3upw6jcaZazX8Q/d3UkSlx/wKtiiigDKv/D2mapew3N5p1rd3UP8A&#10;q5ZolZo/zrVoooAK8y+PXwB8JftG+B/+EV8YwTT6d5y3KGCQo8br6NXptFAHxD/w6H+Bf/Uw/wDg&#10;zaj/AIdD/Av/AKmH/wAGbV9vUUAfEP8Aw6I+Bf8A1MH/AIM2o/4dEfAv08Q/+DNq+yrTXdOv7hoL&#10;e9tZ5o/vxRSqzCtLGaLWBpxPiP8A4dD/AAL/AOph/wDBm1H/AA6H+Bf/AFMP/gzavt6igD4h/wCH&#10;Q/wL/wCph/8ABm1H/Dof4F/9TD/4M2r7eooA+If+HQ/wL/6mH/wZtR/w6F+A6/P5HiDzPX+02r7e&#10;ooA+If8Ah0P8C/8AqYf/AAZtR/w6H+Bf/Uw/+DNq+yrnXNOsrxbe4vbWG6k5SKWRVc0691qy06aK&#10;O6vYbeWX7kc0irmqsyrM+M/+HQ/wL/6mH/wZtR/w6H+Bf/Uw/wDgzavt6ipJPiH/AIdD/Av/AKmH&#10;/wAGbUf8Oh/gX/1MP/gzavt6igD4h/4dD/Av/qYf/Bm1H/Dof4F/9TD/AODNq+3qKAPiH/h0P8C/&#10;+ph/8GbUf8Oh/gX/ANTD/wCDNq+3qKAPiH/h0P8AAv8A6mH/AMGbUf8ADof4F/8AUw/+DNq+3qKA&#10;PiH/AIdD/Av/AKmH/wAGbUf8Oh/gX/1MP/gzavt6igD4h/4dD/Av/qYf/Bm1H/Dof4F/9TD/AODN&#10;q+3qKAPiH/h0P8C/+ph/8GbUf8Oh/gX/ANTD/wCDNq+3qKAPiFv+CQnwGb/lh4g/8GbUf8Oh/gX/&#10;ANTD/wCDNq+3qKAPiH/h0P8AAv8A6mH/AMGbUf8ADof4F/8AUw/+DNq+3qKAPiH/AIdD/Av/AKmH&#10;/wAGbUf8Oh/gX/1MP/gzavt6igD4h/4dD/Av/qYf/Bm1H/Dof4F/9TD/AODNq+3qKAPiH/h0P8C/&#10;+ph/8GbUN/wSG+BbdvEP/gzavt6igDz74O/CLSfgh4LtPDGj3moXun2ufLk1K5aaVE/hTcf4Vr0G&#10;mP3p9ABRRRQBBK3lwSSf6z5enrX5Sft3al8bvHWh2fiXxvZQ+BvAFl4lgsdO8N+b/pd7ub/Xu61+&#10;sVfEH/BWT/khHhn/ALGWz/8AQqAPVP2i/i1dfBb9kW+8S6fN5GqxaPFFZTf3JmRVVq8R0D9gLwb4&#10;h/Zih1e8nurz4k31j/bf/CVeY32n7Uy+Yv8AwHdXZft6eFb7xR+wzeiz62Nja3Mn+4qrur2LwB4w&#10;0i1/Za0bxB9shm0q28NRSSTeZ8nywfNQBy37BPxV1/4q/s6aXqHimUTa3p1xPplxN/z1MLbd1e8e&#10;JtetfC/h3U9YvOLWxtZbqT/cVdzfyr5Z/wCCYv8ApX7Oc2qeTNDFqeuX11F539xpflrtf2+PiJL8&#10;M/2VvG+qwf66W3+xR/WT5aAOx/Z6+PekftD/AA6Xxno1ld6bpUk8kUf2z70gX+L/AHa8l1P/AIKG&#10;+AtBgm1DWbLUNN0CLXp/D51XG9POj3fN8v8ADxV74b32mfA39gzTNQvJorKK18M+bJL/ANNmi/8A&#10;iq+GLz4cxaR+zn+zb/bH+m/8JX4zl1e4/wCmnmfMtAH15Zf8FK/Clj4q02z8V+E9c8JeGtU3f2d4&#10;k1GP/Rrj+tPj/wCCknhWLxjpen6v4N8Q6L4Q1e4+z6f4ru4tlpL/AHW/vLXJ/wDBVTS7K4+Gvwug&#10;eKIQ/wDCSwRY8v8Ag+X5a1v+CmNpbRfso6NsghAivbPyv3f+r+79ygD65m0HTNSg+2eTDN5v73zf&#10;/Zq5OTwz9n86z8+Web/WyS/880/upXYeB13eB/D/AP14wf8AoK1avtLieeG8/wBTLFQB5TrlrbRT&#10;/bJNTmh0/Z5Ucs339/8AsVNb+IpfDl99nk/49JYP+/n91q6/x54dstS0s+ZZ+dJL/rJYf7lebf2X&#10;Fe65o0f/ACyiRoo5ZvuSbfu0Adp/wlF8/wDo8n2TyrmD93F/zzqaPxBfQeFb2TS7KGbUNjeXFN/4&#10;6z/7NcKtxLYX17JqEMUOoRbf3X8En93ZW1a6tugmvPJ+xeajeZ/f/wB1KANT4f61fLpUOqa5DFDq&#10;uzy7jyf9T/wCuE8L3kUn7U2p6nYXt3qcNzpaR3H73/R7b/cWmL4il1fSvLt7L97s82SL+P8A/ar0&#10;D4bHQ4ZvM+xQ2Wt3P+s8r7/+7QB03ivSdM8UwHTNTt5ZraP96Zf+edVPFWh2L+Fj9sgh1OXTE+02&#10;fnR7/Ldfut/vVL4+v75LKytNL8nzrqfyv333K0tA821ghs7zyftfl/vPJoAoeDPFn/CYeF4L+OXy&#10;Zd/lyGuH+Emp/FjUfiZ45TxvZafZ+EIpFGg+R/rJE/vPXpEnl6TfTRx2fkxXP/LWL+/XO/EfVNSf&#10;ShpmnGWzluv3UmoD71v/ALVAEPj/AOB/gj4n+ItA1zxHo0N7q2jv5tldH78dW/i/4F1T4g+DJtI0&#10;TxLeeFNQ8xJI9Qs/vjb/AA/8CrZ0K8t9O0uz0/7b/ad1FCvmS/xyf7Vadrffb4P3dAHy5+0r8KLC&#10;7n8J6p4/+JmoaZ4Pi8qyvdF+Z4dSm/21Wvf/AAls0O+h8OaZo32Pw3Y6fF9juh9z/drI+IP/AAj8&#10;XinQRrEM2pS3L4trAR74t/8Afrv2k3f9MaAIotQtmnmt47uKa5i/1kXmfMlTzLv/APjVefXfgTQv&#10;B/jDX/HGn/ufEF9arFJ50n7mT+7XVaPrf27Sg9/5UN/F/rYoufLegDM8ZfDLQfiN4WvPDnifTIdT&#10;0Wb5/sstcv8AGT4o+Gf2Y/g7/bN5/oWlabGtrZwwx7l3/djX/do+L2i+IfGWlaZ/wifiz+xZba6W&#10;W9/uXMH8UVZvjbxV4e8S6H/wi/iDRv8AhIIti/bbWaLfDQBZ/Zi+IPin4r/B7TPEnjbS4NM1HUne&#10;SOKH7kkG7923/fNelz6pbWA+zpiE/wDLOvM9D8Xf8IlpX9j29lDBa2yL9ntYfuRp/drkZvHVy8E3&#10;/HpN9un/ANV/zz20Ae3DU5ABFPNDND5fmSS1g2ury2s81x50vlXP7u2i/gqj8NtHi13S5ruSfzrS&#10;V/L8qu0OjW1mIePO8r/V0Aef6t4ZudU1z+1LeHyfsqeVHazff/3q5/VvBMvijyZI7L97L/y1/g2f&#10;7FepzaLdXWtQ3k/lf885PK/uV0EdjFFj/pnQBxmjfDqw0S4s544hmKDyjL/z0ruY440HFOVAq7O1&#10;RXPmJBM8WDJs+SgB0i7ak2e1flT4Q/4KU+P4f2wbLw547sotG8NJdvpEunw/IkZZ9qzvu/Cv1Ohv&#10;o7sQvHzFInmJJQBaZd1R7alooARulN2U+igAopGXdS0AFFFFABRRRQAUUUUAFFFIDmgBaKKYrb6A&#10;PIv2n/8AknP/AG9JXygtfV/7T/8AyTn/ALekr5QWgBaKKKACiiigAooooAKKKKACkb5KWigD0PRf&#10;hdbeL/h1/bHh+987xBbbvtlr/sV52rVveCfGmp+Adcg1TT/+3iL+CRKm+IniLSPFfir+1NHsv7Mi&#10;lT95F/z0m/iagDnKKRpNtLQAtc7pfhbyPEep6xeeTey3X+ri/gjSuipK3p4irQjUhD7a5X/h+Ilx&#10;jIQdax/GGl/234cvdP8AsX237V+78r/nn/tVs1FDD5H/AC286po1HSnGtD4ovQp6mf4V0v8A4Rzw&#10;5Zaf/wA+qf8ALavK4fDvh7/hMf7Djvf7Z8QXM7alqOoQ/fjRfmWKvWte0+XVtDvdPt5vJluUaLzf&#10;96sfwn8OdD8G339oWcP/ABNZYFtpJf8Ad/ir6XLs0jhfrGIrVH7WfNZL7UvsylL+X3ublOWpR9pG&#10;MPsnE6p4s8ca54xmj0fRfJ0qXyv3X3Hj2t80tbXxN0fZP4f0/Q4P7M1C+uv+QrD9+2f+Jv8AgVd5&#10;NaxS332z/l7i/wCWtZcPhOxi1yfWJJpb2WX/AFcU33I/9pK1hnVGNWjWo0VBUoS0XN78uXl9/wB7&#10;3v65ifYy5Zc8ubmHaP4Xi0G++0RzzXsssHlSXc335K2O9LXFeMPiN/wj2uaZoen2XnahfSeVJLN/&#10;qY0rwKNHFZnW5Ie9O3/ksTq5owNqPw/9g8R/2pb/ALm0lg8qS0/g3/3q5PUrOLxr4j1PVPC+p+Tr&#10;VjatY+bN9yPd/crqvGniC+8NaVDJp9l/aeoXT/Zo4v4P97/drm/gzby6boep2d55P9q/amluPJ+5&#10;81e5g5VoYKpmnN70eWmvhlzR5nGXPH7UTlcY8/J9mR000n/COeB5pNUmlm+y2v8ApN1D9/8A3krz&#10;XwL4d/4Sr4ZXvheTU5rLVYrr+0reX+P726Pf/WvYpreK4g8uT99FKn7yKb/lpWHH4NsbXxVZa5b/&#10;ALiW1gaL7JD9z5qwwOZwoUK0PhnJxmnyx5eaHwx5f73NI1nT5pENxY3MWq+H9c1TU/Ji0yDypIof&#10;uXLt8u6tLWPE1roOhz6x5P8Aadpbf6yKH+5/E3/AauXlnFqVjNb3EHnRS/6yobPRbGw0r+z44f8A&#10;iX/88q8p4ilV9nPEXlyvZcsY8nNzf+Be8a2lE4X4f6tqaX17b2+medpWpztfWWtTfc8j/nlsrrP+&#10;E00z7De3nnfurWf7N/wOtJrP7PY/Z7P/AEP5P3f9yOud8QeCZNe0Oy0uO9+xeU/m3ssP/LSvVqVs&#10;FmFb21b3IycY/a5uX7UpfF/dj7v2vsnLGU4T5OVy03+z/hibUml2ur/Yry8sv3sX72387/lnWPrX&#10;heXUfiNpniCSbzrS1tWi8r/b/vV0Gm2v2Cxhs/Olm8pP9bN9+SrHSvIpYurQnL2MvdtKP/bsv5Te&#10;UIz5ecczUlFFcJqTxzf6D9nk/wBTVfpQ0n/fqKptNs7nWb6Gz0+Ga9u5f9XFDUxjykRiokLNtr0L&#10;wD8G77xfY/2xql7Fo3h//nrN9+T/AHK4O+sbnTr6ezvIPJu4v9ZFVibXtTn0qHR5NTl/sqJ/3dr/&#10;AAVRZ1XxJuvBCWNnpfhCGWaW2k/0jUP+en+zXFwzS2s8FxH/AK2J/NjqNV20tAHY6p8YvGerfu5N&#10;Zmsotn+qh+SuRkmlnn8y4m86b/nrNTKKACiiigAooooAKKKKACiiigAooooAKKKKACvdf2Sf+Q34&#10;g/64J/6FXhVe6/sk/wDIb8Qf9cE/9CoA0v2u/wDkFeH/APr6r54r6H/a7/5BXh//AK+q+eKACiii&#10;gAooooAKKKKACiiigAooooA1dI8Kav4gsby80uz+2Wtj/wAfEv8AzzrgfHnw60P4oaV9j1j9zLF/&#10;q7uH78deofD74iX3w31v7Zb/AL7T5f8Aj4tf+eldF8UtD8LahpcPjDw3eeT9pf8A0jSv9ut6GIq4&#10;SrGth5OM47NFKUoy9w+GfCf7JV7Lrmpf8JBeeRpUT/6P5P35UrivG37P3inw5e6nd6ZB5+lW237N&#10;/fuK+0qRV219rT43zmFXnnU5vKx0/Wq0ftHwdY+BPEt/D5smi3cPyf8APOqHkTWc3kSReWfTpX6C&#10;eZ/nyq808f8AwK0Tx3fT6hHNLpmreX/yyHySf79foeU+JVKpV5Mzp8kf5173/gUT3sLnEYy/fR+Z&#10;8nWMmw1oCTZXTah8B/G+m3s8celm9ii6TQn5JK4e/e5024ltLyGWGYdpa/XKOOy/M/8Ad60J+kj7&#10;bB5vRjH3JF5LnNWs1z9uJYpq1beUuNnatcVgKVdfCe/gcymXfagHnrW9pPgHXNZ0qbVLPTJZrSL/&#10;AJa1k31jPp8uy5iltz6Sivz2tgMFjq0oQkpOPRcvMfS0M2h8EKiv6lc+1SLcSpTLaCW7uPLt4fOl&#10;7RVq/wDCNawk8MT6bOJZf9X+7rw8y4YwlOHv25ux6dHO48/JOVila3csU2c1o2t5/wA9Jq9Q8A/A&#10;P7fB9o8SedZS7/3dpXZ6r8BvCuomE2/m2X/XGvxLOcBl/wBYlCjL5r/5I8qfiDlOGrfV615d2o80&#10;T58W48qetCPUtld946+AsukWP2zQ72W9iiT95DN9/wD4BXj9z55Hz5BrxZZDHHRjPTlifY5Zn2X5&#10;xS9thKnN/wCSyN668SSrBWTfXkv/AH9rQ8P+CNW8Q30EdtaStFK/+uxhK9Vtv2avLuIftmsjyv8A&#10;lp5X363w+U4LA1Y8ljjzLifKsq9zEVlGXZay/wDJTw6KCae4EaDzpZK3l8Ba+w8z+ypT+NfTHhv4&#10;a+HvCkH+h2XnzRf8vc3366rzN1fa0eIaOD5fq9Hm7tn47mXiFOpV5MJT9z+8fMngv4Kav4laeS+g&#10;/su02fupZv79dbon7OZYY1nUx/1yhFe2M2+is8TxXmNWUvZSUE+ij8P/AG8fF4ni3Na8pckuRPse&#10;faR8EPD+nnNzD9t8p/8Av4n+3W/Y/Dvw1p0/mW+jQ10BPNLXz+JzPG4r+NWcv+3jwqmZY2u5c9af&#10;vf3pGJZ+B/D1hff2hb6ZFDd1tLTuhqSxsbnV777Hp9lNe3cv/LKGvOlOUvjOOtiKteXPWk5esuYi&#10;rpfAHhOx8Za59j1DU/7MtYo/Nkl/2P8AYqx42+F+peAbHTLjVJ4fNuv9Zaw/fjrkWXdUmB6/d+NP&#10;hr4QsZtP0TQJdfm8tozfy15E3+vm8v8A1XmU1V20tAGzo/jTxD4csZtP0vU5bK0l/wCWUNY9xNLe&#10;T/aLiaWaX/nrNSUUAFFFFABRRRQAUUUUAFFFFABRRRQAUUUUAFfQ37JP/Hj4k/67r/Kvnmvob9kn&#10;/jx8Sf8AXdf5UAfRFFFFABRRRQAUUUUAFFFFABRRRQAUUUUAFFFFABRRRQAUUUUAFFFFABRRRQAU&#10;UUUAFFFFABRRRQAUUUUAFFFFABRRRQAUUUUAFFFFABRRRQAUUUUAVrz/AI85/wDcavzs/wCCS3/I&#10;0/HL/sPN/wCjJK/RO8/485/9xq/Oz/gkt/yNPxy/7Dzf+jJKAP0crwf9s7453H7OfwK1TxpZaZBr&#10;F1b3EFulrdfcJdupr3ivjf8A4Kxf8mda1/2EbP8A9DoAd8bvjh8TtY/Zg8M+JPAfgaHX4/EWiTya&#10;zF5mxdPhaD5m/wDQ6+df+CWfxE+LGmeCdL8P6P4Ah1L4fyaxcyXniDzVDxu23cv/AAGvrz4Ynb+w&#10;Jpn/AGJkv/ohq8q/4JCTeT+yXdt/zz1u8P8A6DQB3f7Un7b9t8GfFdp4A8GaBP44+JV+n+j6dafc&#10;tt33TLXjF5+3Z8ffgb5OufGr4Qf2X4QldYvtenffidv73zGvCv2fviR4y8OfthfGrxR4b+Gl38Rt&#10;WmuZYz5P37H5/vfN/wB819GfEr48fGr4reAda8Kax+zPq95p+qWr20sU3/jrf99UAfQ/xF+NeueI&#10;fgHaeOPhDosXjhtSh8y3h83Z8jK25vm/u18A/wDBML4gfFjR9d1/StA8DRap4a1PxFnXdVMmz+zn&#10;+bctfUn/AATk8A/ET4Z/s+eI/D/xA0W80Ga1u5Tp1rd9oWTPyf7O6uI/4JBH/ilvi9/2Mv8A8coA&#10;9RtP2ur64/blvfgv/wAI/aG0trVZP7UP+u+6rf8As9YPxy/4KG2PwC/aJvPBHiTSyPD9tpX2qO6i&#10;+aa4n/hiX/erxzSv+Uw2sf8AXkv/AKKWsT4/+GrHxZ/wVT8JWd/EZ4Y47e58o/dLr92gDtfGH7d/&#10;7RPgGxg8ea/8Ghpnwxd1kMssn+kiBvu7/m+Vq7PW/wDgoH4l+LsMVh+zx4AuvHOoRWsd1qF3djZb&#10;WTt/yw7bmWvpD9qq3iuP2dPiAkkMc0X9jz8H/drwX/gkppdrZfsj6bcxwxJcXOqXRkl/if7tADf2&#10;Uv289W+JPxMvfhV8T/DX/CJ/EOB38uKL/VSbf4frXs37Un7Vfhf9lzwhDqmtwzalql8/lafo1p/r&#10;rl/QV8p/EZf+NwPgb/sCL/6Kmrzf9rrxlrl5/wAFJPCUdn4Tl8ZTaPap9i8P/wDPz8rNu+b/AL6/&#10;4DQB6ef2xP2qtO0z/hM9Q+CkP/CChPt0nlf8fAtf++vvba+t/wBmv9pXwt+074Bi8R+HPNhlifyr&#10;3T5v9bZzf3XrwOX9rP48SQzQSfs26t9ly0fleb/B021wH/BPX4TfE7wD+0H8QNY8QeAL/wADeD9c&#10;ge5gtJ/uRT7l+Vf/AB6gD9Gq+C/+Cnvj251yHwB8FdLu5bLUPGmox/aJof8AngrbWX/x6vvSvzF/&#10;aMjPib/gqB8MrLUTm1sBFJbxev8AFQB+g2iWGh/BX4WWdvcTQ6bofh7TlEsp+5Gka/M1fFEv7dHx&#10;z+NmqXl/8CPhONb8H20zW39q6kdv2h1/iX5h8tfb/wAT/BMfxI+HXiXwvJN9ni1eylsjL/zz3KV3&#10;V+aHgbWf2l/+Cf8ApN54Rg8DxeM/AFjdNdRahDF83lt97Zt/ioA+mP2Yf26Ln4l/EOf4WfEjwzL4&#10;N+JVtuzan/U3G35vkr2H9rH4U2vxm/Z/8ZeHLmbyDLZPc283/POSNd6t/wCO181/s9/tbfBD9oP4&#10;92N/f+BpfCfxU8jyre/1KNVeUf3VavuLxHbx3Xh7U4H/ANXLayRkf8BagD5k/wCCbnxkvfi7+zfp&#10;i6oP+Jj4fnfSJZjJva48v7r/APj1fV9fmX/wSjv7nTPiz8ZvC8ZxpVrdNLHF/Bv83bX6aUAFFFFA&#10;BRRRQAUUUUAFFFFABRRRQAUUUUAFFFFABRRRQAUUUUAFFFFABRRRQAUUUUAFFFFABRRRQAUUUUAF&#10;FFFABRRRQAUUUUAFFFFABRRRQAUUUUAFFFFABRRRQAUUUUAFVb//AI8rj/rm3/oNWqq33/Hjef8A&#10;XNv/AEGgD81v2G766l/a08Zxveyyxedcfu/Myn3mr9MK/Mj9hj/k7vxp/wBdrj/0Jq/Tevczj+Ov&#10;RH0eff71H/DE5rxz480H4a+HLjXPEeoxaVpluP3k8x4Fea+Ev2xfhD4z8Q2WiaR4zs7nUb1/Lt4c&#10;MhkPtuFfG3/BR7xrd3vxz8M+F9Smmn8K20MVzJYQ/wDLXc/z/wDjq1xfx38U/BTxj4Cht/APgfVv&#10;DfimxKS291DYsnmbf79dGHymM6VOc7+/22j6nVhslhUoU5zvefbaPqfqzqWoWWhabPqGoXEdpa26&#10;eZLNLwsa+prxCT9vD4HxytEfHVplOv7qT/4muGsbvS/iv+xXoFx8TvEd/wCG9ONoseoXZ/cSuV+V&#10;fvetfM/iDxB8DY/hZrPhjwR8NNV8TXdtat5fimW2/j3f613rmw2AhUlKE7uV+XT/AIJzYTLIVZSh&#10;VUnJPl93b72fpr4P8ZaR480K11vQr2LUdOuk3xTRHIIrzTx5+1n8KPh14hm0PX/F1nYarbY8yLDO&#10;Y8/QV8l/sS+M9Y8NfsqfFe/tLv8A0rSFaWzB/wCWX7rNZP8AwT6+A/hL4zweLPFfjXS4fEN39rAj&#10;ivPmTe25matJZdSoyrSrSfLDtuazymjh5V51pPkg+XTfUq/tLeMbXxR+2F4B1TQ9Z+2aLcz2MkUt&#10;pL8n31r3P9sfwj4M1/4p+DJ/EHxF/wCET1C2mikt9P8Am/0j5v8AZr5b+Mfwn0n4O/tneGtH0QeT&#10;pU2oWdzBa+Zu8vc/zL/u16t/wUVUf8L2+Gef+fqLH/fS16zhGVXDQoy+w9T2nTUquEhSly+49T7V&#10;+Inxn8G/Byz0Q+Ktbh0uLUm+zWks2796+B6D3rmPF37XXwk8D6l/Z2seM7KC88lZvLAZzsb6A18z&#10;f8FTAV8D/DXb/rftE2P+/UddLp37JHw/vv2TxqV3o8E3iWXR/t0usn55/O27s768Wlg8P7CnVrSf&#10;vPl0PApYDC/V6OIxEn77cdD6+8HeMtF8e+HrTXPD97FqOl3SeZFNEcgivOfHf7Wfwp+HOuTaT4g8&#10;X2ljqMX34sM5H/fOa+T/ANhLx1e+C/2Z/iVqCDzv7Mklkji/29mKyP8Agn38BvC3xlt/E3jvxlZR&#10;eIbz7a9vFZ3fzpHu+bd/4/VSy+lRdadaT5YdinlVChKtOtJ8kO27ufaH/DUvwuF/4eso/F1pcXPi&#10;D/kHxRbmMv6fL+OK9bA46V+VfxX+E2ifCf8Abc8GWGgQ+RpV1qEUsdp0S3/2U/2a/VZe1cmMw1Kg&#10;qcqUuZSR5+PwdLDRpToybU1zaj6KKK808khzkcV82/tU+Otf8Ja14Yj0XUJLKK5nXzBFz5lfSYG3&#10;GOF718oftl/8jF4T/wCu618rxLVnSy2pOEuV+7+Z9VwvSp1s1pwqR5lrv6H0/oE8l3otlLKP3zwr&#10;v/KtA9TnpWb4ZOfD+m4P/LBM/wDfNV/GFtqN74bvYNKvIrO/ePEdzKMrH/tV9CpNUebfQ+alFSq8&#10;u2pJceJdKtZfLn1K1jl/utKoNXYLqG6h8y3mSWM90r4yf4W/D7w1Bef8Jl44k1DX5XeU/YJGJ/Q/&#10;3q6D9j3X71NV17RDPLNp4RpY/Or5OhxBOWLp4arTS577TUnH/Ej7DEcO0oYKpi8PWcuS28HFS/wv&#10;7R9UDVLFlkK3cJ8r7wDjj602z1qx1OQpa3kM7jqInDV8QfDPwXcePfjBr+iHUrvTbCSSWW48mT/W&#10;Ju+7R4x8GXPwr+Mtl4f8IaxdWk18Eto7maTe8e773WuJcS1p0Y4n6v7nNy7638jsfCtBVpYT6x+8&#10;5Of4fdt5yufbo8QaY1wLZNQtjL/zyEq7qvswX3J6Cvi348fA62+EPhyz8QaPqd3Pqfnr5ks0n8f9&#10;6vQvjH8VdX0P4G6BLbXEo1TV7VRJcgf7HzV6az2WHlXhjafI6SUtHe9zzpZBCvHDzwNbnVVuOq5b&#10;Nfee+f8ACSaWbkwDUrYyf3PNUVLrUzro148bfOttI6SY6fL/APqr4osvAPw3uPAJuJfG8sHiqSH7&#10;T/rW/dzfe217L+zh4/vfGvwl1e21SfzbqxWWPzMdU2/LU4PPvrVWOHqxUXNcytNS+T/lLxuQRwlK&#10;WJo1HKMJKL5ocvzj/NEx/wBkvxn4j8V/8JAdb1i51Lyy3l+cP9X8zVH8A/HHiXxD8bvEun6lrF1e&#10;2FtC3l2sv3Y/mrM/Yuwf+Elz6tj/AL6aq/7NZ/4yD8Y9sRN/6FXzeAxFaUMuvJ+9Kd9T6fMcPQjW&#10;zW1Je7GNtF7v+E+rr7VbLTQDd3UVufWSTbTbTV7LU1P2S7huT/0ykDV80fFD4YabqPj+81/4g+N4&#10;7fSSn+jWMTbGj/2a8x0C907wf8bNB/4QjWrqfTLm5WOTzd37xP4lr6DE8QTwlbkq0Vbn5fjjf15T&#10;5vCcOUsbh3OjWblyc3wS5P8ADzn3zRRRX2p8SMfvT6Y/en0AFFFFABXjf7Tf7Nuj/tOeDdM8O6xq&#10;l3o8NjqEV9HPZ7S+9f4ea9krxX9pr9qPw1+yx4W03XfE9lf3lpez/ZoxZx7m34zQB6Nc+DtNv/Bp&#10;8KX8P9paVJZfYpYpufMj27fmr5Sj/wCCc0Vnpc/hOz+K/iiy+GtxdPcyeFYpF8n5m3eXv67a5L/h&#10;8v8AB7/oCeIv+/S/40z/AIfMfB7/AKAPiL/v0n+NAH2/4J8GaT8PPC2neH9Es4rLSrGFYooYh0r5&#10;E/4KY3Vz4y0n4c/Cuzhmm/4S/W4vtHk/88I2VmrnG/4LL/B5uug+Ij/2yT/Gsq+/4Kz/AAH1fVNN&#10;1S88Ja5PqFhu+yTS2qs8X+781AHo3iH/AIJ0DxZ4PPgvVPiz4sm8DQ7Psei/Lsttv8P+0tekeNf2&#10;NvDfjLwv8LtCfWdQs7TwDdJc2fk7c3G1du168I/4fL/B7/oCeIv+/S/40f8AD5f4Pf8AQE8Rf9+l&#10;/wAaAPpT9pD9mXR/2k9E8N6Zq+qXmmxaHqKanHJabf3jr/C1Wf2iP2ctI/aJ+GMPgzVNTu9MtIpo&#10;pftVn/rP3dfMX/D5f4Pf9ATxF/36X/GvWf2a/wDgoF4D/ah8cT+FvDGmarZX8Vs1yZbyNVTYtAH0&#10;no2lR6PpNlYRnzI7aFYgf91dtaLLupaKAKFxFbWp3yf8tP3dc5qHw8srq58/zpcf8s4s/JH/ALVd&#10;gyhqjeP96JKAOU1bwlFd/vLiGGcxJ+7upvv1k2vg2+nsftFx/rd/+q/2K9AeONiHP/LOpE7UAeHx&#10;+F5fE2uanHJpn9mSxP8Au5Ya5WO1/wCES+2+XNNe6hE/7yW0/wBdsr6Mmtba1gmkrldS8F+brkGs&#10;W8MM13Gn7z+5JQBwvh/xJ/b2hzSXHm2U3n/6PFN/y0rqrzxB/Z2lTXFvBL/aFsn7z+//ALtQ2+h2&#10;1lfTW8cP/H0/+t/55vXO+MppdR0qyks5vsUX+qk8778jr/FQB3Wi69/aWhwyRzww6hL/AM9qw9L8&#10;cRWd9Nb3n+m/8sv+uf8Av/7NcPq0f2ieG3uP+Xrb5csP343Wsnxo2r+Gb6yjs54fN+WK4/uSf/ZU&#10;AeqTeJtMsr6H+y5v3vzeZF/BWTJ46/tKDy7O9+x6hFOvmS/89ErzdrHU9I1z7Z+9/sryGl8r/ptW&#10;xDq37j/iYWXnSyovmf8ATPdQB69aeMrG6n8ufycxfu/Nh+fy6hkuJNU1Wb7PN/x4/wDLL+P/AHv9&#10;2vMdPh/s6CbR9Lh8mKV/NklvKkj0fU/Gt99os/O0yW2/dSSw/wDLRP8A4mgDsPiRq9jrFj9nvPN+&#10;yRf6yWH+/wD7f+zWL4b8TX1r/od5PaTafL/q5f45H/h2Vn6ppd94Ssf9Mm86XZ9m/vpJ/tVseE/D&#10;f9oz+ZcQ+TLbP+7l/wBigC9arfS2M1nb2X73f5v/AF0/+yrNutL+2QWUkcM0Oob/ACriKz+f/vuu&#10;2bRfsF9DJ50s3lJ/x6Q1V8OXUdrezyR2Utla/N5kR+/QB53eaX/xPPsdxDL+6/5a/wAEb/7f+zW9&#10;4T+GVhqJm1OSHzrvf5fm/wAH/AK9NfSLK85kh/eyf8tam0zQrbSYPLtxigCvaaFHaiCO3zDFbceU&#10;PuSVrLbxr2qXbS0ARBY6loooATpUUcnRHP7ypWXdS0Afj7/wV7/Zyk8KeOdN+LGjQ+Xp2sbbbUpA&#10;f9Xdfwt/wJa+0/8AgnR+0Mnx9/Z902PULyK48SaGPsOoxd9n/LNv++a9X/aa+Cdj+0D8GPEHg+7i&#10;j8+5gY2csv8AyynX7rV+QX7A3xl1L9lb9qWXwnrnnQ6Vqd1/ZF7bD7vnbtsclAH7qKu2lpiOJF3L&#10;yKfQAUjdKWigAooooAKKTdS0AFIy7qWigBn3KfRRQAUUUi9KAFooooA8f/af/wCSc/8Ab0lfKC19&#10;X/tP/wDJOf8At6SvlBaAFooooAKKKKACiiigAooooAKKKKACiiigDt/hvq3gy1gm0vxZpks0tzJ+&#10;71D/AJ51qeLPg7Y2eh3viDw34gi1PRYv3skU33/92vM2XdQvmxfu45pvK/55eb8lAArbqb5kVOkW&#10;vUvDni74dalodlpfiTw/LBdRJ5X2qH/0KgDy6iu1+Ifg/wANeHILO88N6/8A2nFc/wDLL+OOuKoA&#10;KKKKACiiigArK1vw7beIZ9MkuP8Alxn82OL/AJ6PWrRWlOpOlLnhLlkHxCt89ZOl+H7Hw5BN/ZcP&#10;72XdLJ/00etWlpwrTpwlCEvdluv5uUiUIylz/aOWj8M6nrdjPHqmpzedLdLcx+T/AMs9v8P+7V/T&#10;fEX9r+I9T0+3h/0SxRfMuv8Ano/92tjbTYbeK3/dxw+TXS8TzwlCcfT7MY/DzS/8lHyj6KKK4Sgo&#10;oooAKKWNZZfO8uHzvK/1n/TOo5F3UAWtN0u+1yfy9Lspr2X/AKYx1oeIvB+ueEPsX9sWf2L7V/q4&#10;pq7qb9oTU7PSodP0PRrTTPKTyvtf8dcD4g8Vav4tn+0axe/bZYv9X/0zoAh0NrGLXLL+1IfO0/f/&#10;AKRXp9z8a9E8LwTWfgTw1DZzf8/V397/AIBXkdFAFnUtSudbvptQ1Cbz7uX/AFktVqKKACiiigAo&#10;oooAKKKKACiiigAooooAKKKKACiiigAooooAK91/ZJ/5DfiD/rgn/oVeFV7r+yT/AMhvxB/1wT/0&#10;KgDS/a7/AOQV4f8A+vqvnivof9rv/kFeH/8Ar6r54oAKKKKACiiigAooooAKKKKACiiigApFj20t&#10;FAF/QbWxvNcsrfVJvsWnyv8AvLr/AJ516RrH7PV9LB9v8J6zaazp/wDyz/57V5Oy7quaTrWp+Hp/&#10;tGl6nNZSxf8ATX5KAG6lpd9ol9NZ6hD9iu4v9ZFNVap9S1C51m+m1DUJ/Ou5f9ZLXRfD238IXV9e&#10;2/iyaaGKVP8AR5YfuR0AcuskqVl614Z0jxHB5eqaZDe/P/zyr2jWvgN5tjNqnhTxBDrOnxp5knnf&#10;frylW31VKc6T56MuWXdBF8pw83wZ8P3HiqHxB/y1iT/j0/gp3/Cm/CsWq/2hHZf6Xv8AN/2K7eiv&#10;a/t3Nf8AoInty/F9n+U7I4zER/5eMSNPKg8uODyYv+eVZPiTwjpnjCCG31SH/VVsUV5FGtVw1WNa&#10;jJxnHqviOWE50p88Jcsu5yvh34Y+HvCl9/aGn2X+l/8ATb/lnXUN8/7zyYf+/VOxR1rTE4vEYyft&#10;sRUc5d2a1a1WvLnrScpeY379LRRXMYCMu6qN54f0zUYPLuNMimi/65VoUVSlKJUJzhLnhJx9COOO&#10;KCDy44YoYqfRRUkhRRRQAUVf8P8Ah/U/Feqw6fpcPnXcv/fEf+/TvEXh++8K65Npeof8fcX+s8n7&#10;lAFex02+1af7Pp9lNey/88oa7a1+A3i640qfULyGHTIok8zyrv79Yvgv4iav4A+2/wBl+V/pSf8A&#10;Lb/ln/tVR1rxl4g8Sz79U1mW8/8AHKAMf79eheFfjFL4G8Lf2fo+jWn9q/8ALS/m+/Xn1FAFvVdX&#10;vvEF9Nf6neS3l1J/y1lqpRRQAUUUUAFFFFABRRRQAUUUUAFFFFABRRRQAUUUUAFFFFABX0N+yT/x&#10;4+JP+u6/yr55r6G/ZJ/48fEn/Xdf5UAfRFFFFABRRRQAUUUUAFFFFABRRRQAUUUUAFFFFABRRRQA&#10;UUUUAFFFFABRRRQAUUUUAFFFFABRRRQAUUUUAFFFFABRRRQAUUUUAFFFFABRRRQAUUUUAVrz/jzn&#10;/wBxq/Gf9kr9sjR/2TfGXxXtNf8ACmr6nLq+tzyx/Y4/9Xtkk/vV+0NYUngnQJW8x9E08yev2ZP8&#10;KAPg9v8Agsf4LX/mn/if/v2tTftz/Fu0+Pf/AATxn8YaXpl3ptrfajalLW8j/fR7Xr7o/wCEF8Of&#10;9AHTv/AVf8KuPoOmS2H9nPp1qbDH/Ht5S7P++cYoA+ffhqNn7A1l+4l/5E+X91/H/qGrzH/gkHFJ&#10;B+yxNHJDLF/xPrv/AFse3+7X2wmn2yWQs0hjFqE2eVs+Tb6UzTdLstJg8iwsobKEdI4Y1RfyWgD8&#10;z/HWn+M/+Cf/AO1X4m+J9noN34m+GHit/M1SWzjy1tub7v8Avbq6L4l/8FTbX4h+GJvC/wAIfCvi&#10;Gfx9q6rbadLLbbfKdv4q/RC/0+21SAwXcEV1Cescse9azrLwdoOnzLcWmiafbzRj5JIbZFcfjigD&#10;yr9mPwl8RdB+CMEXxN1+61/xnfQvLcfayv8Ao25flir4Q/YS/aAtf2Xfib4x+FHjjwzqln4g8QeJ&#10;QY5Iovki3btu/wBvmr9YaybjwzpN1efbZNMtJrr/AJ7GJd//AH1QB+cOlWsq/wDBX7WJPJl8r7Ev&#10;7zy/l/1S1B8WLe5P/BV3wzL5M3lfZYv3vlts+7X6Vf2Hpn9pf2h9htftuP8Aj58pfM/7660PommP&#10;e/2g9nam6A/4+TEu/wD76oA87/an/wCTdPiL/wBgef8A9Brw7/glHFJB+x/o0ckMsJGo3RxL/vLX&#10;17cW0d3A0c8QlikHzxycrUdjpttpUAgs7eK0h7RwxhF/SgD88/iNDL/w948DSeTL5X9iL+98v5P9&#10;VNWz+3d8F/HfhL40eEv2g/hvp0utatoUflahp8Ue8+Su7c3/AHy22vu99GsJL5b57KH7dGOLkxrv&#10;/wC+qvEBxtbnNAH5/S/8Fgvh83hs+X4U8SnX/L8v7J9mGzztvTd/vV6R+wuPjl4s/tnxv8W9Zu7e&#10;w1PnS/Dc8Wz7OjfMr/8AfNfTv/CCeG87/wCwdNz/ANekf+FbyrtoAWvzY/b00AfDr9sf4KfEfMsW&#10;lSXqW2oz/wAEZ3Lt/wDHa/SevCv2yf2fY/2kfgXrHheKbydVj/03T5R2uYx8uf5UAeh/ErTtc8Tf&#10;DPWrbwfqY0vXrqxb+zr/AP55yFfkavgD4Tf8FD9b+AGl3vw9/aF0DxBd+LrGd/8AiaeV532mE/d/&#10;lxX1N+w98X7/AOJ3wYsrDxFD9i8YeGT/AGRqtpj/AFbx/Krf8CVa9y1LwpomrT/aL7R7O+m/56TW&#10;6u3/AI8KAPysdbn9vT9rzwZ4w8A+B7vwz4U0J4pL3xBNbeS8vltu2vt/75FfqF8SNat/Dfw68San&#10;czeTDbadPKZZe37tq29M0iy0eDy7Gyhsov8AnlDGqf8AoNfI/wDwUH8Y634n8O6N8FvB9lLe+IPG&#10;t0ltcTQ/8uVqrbpJP++aAOC/4JG+CMfDjxZ8QLuKb+0Nd1ieLz5f+WkK/Nu/76r9BK4j4P8Aw0sP&#10;g/8ADXw94P0z5rTSLVbYSn70h/ib/vqu3oAKKKKACiiigAooooAKKKKACiiigAooooAKKKKACiii&#10;gAooooAKKKKACiiigAooooAKKKKACiiigAooooAKKKKACiiigAooooAKKKKACiiigAooooAKKKKA&#10;CiiigAooooAKrXqbrKZE7o1WaKAPyq8AeDfjl8DfjB4m8V+Hfhpdaz9vup/L+2RsE2M33vlr2lf2&#10;mv2pDLED8FYMb8dZK+5gG7cUFiowRn8a9armKry56tNN/M92tmqxMuetRi38z4U/a9/Z18b/ABFu&#10;PCvxW8OaZ53i7T4YPtmgZ3/dbd8v97rzXLa58a/2h/iTBZ6B4Z+GB8KX8boLzUI7dHx/D/EvyrX6&#10;LLkqMnNMMaqMAUoZg4wjCdNS5drip5rKMIxnTUuXa/2T49/ay+BHxB+IP7Meg6JBOPEHinSHS5v4&#10;4fk+2/e3bV/GvHvB3jD4w6v8ER8KdB+EZsZRatptxqk8flxxp13f71fpLtB+tRiGNd2w7c96VLMH&#10;CHJKKevMhUc0lTpeynTUrPmXqfEH7EHwI8S6T8JviJ4K8b6Dd6BDq8nlRyS/8tUKMrMleWfDfSPj&#10;Z+xZ421/QNJ8GS+LvD2oz/6PLFu2Sf8APNlb+9/er9NXJAABpWQOoyKr+0pynUlOKanuiv7WnKdS&#10;dWKkp7o/LrxH8F/jl45/aD8K/EDxP4UkJutRt5JYbM5WxhR/uvXrf7cfwl8b+P8A4w/D/UPDnhq6&#10;1iwsJ45Li6hPyR/OtfdZwVweaQsFBHcdqHmlRzhPlXurlQPN6rqU58q9xcqPij/gor8LPGXxI8I+&#10;A7fwpoF1rEtjcSy3EVp/yzGxR/jXu+neH9WT9mCDR5NNkGtDQfs5sP4vM2Y2V7A/I55xSDGcdSa5&#10;ni5ulCl/K+Y5Hj5uhTw/LpB8x8S/sGfBXxH4Z+GfjfQPHHhu60WLU5WxFef8tUZPvV5R8OPA3x7/&#10;AGSvHXiC08F+Ff8AhNvD1+7GOOKTdEPm+VuPuN/DX6S6nZR6jpl7ZycRXELRH1wy4Nfn1H+yT+0B&#10;8FvGGo6n8O/GA1LS7l2SNL65Lu6M2751avVw+M9vKr7WSjzW0fwns4THfWZ1vayhHnto/hPJvFVv&#10;47f9rvwLqnxC8mHX9TvYrkafD/y5R/8APKv1qAyny/hXwt8Jf2N/iPr3xo0r4jfFrxBBe3diUuLe&#10;G0O5t6/dVv8AZr7qH3eBgVhmlaFX2cYW91dNjmzivTqujCEk+VdNiWiiivEPnSFDyQTlu9fJf7Z0&#10;3la/4Yf95+6fzOI819aA7lOPu9jVW+0+2vgPPgimA/56Juryc1wH9p4SWH5uW/U9jJ8xWVYyOLlH&#10;m5b6bHzTp37Zuj6fZWdp/YGogxoseRHWxqPxdm+M/wAHvGMvhvTNQstQtYMRRt8ryf3tn5V7ufD2&#10;mYydPtuP+ma1Pa2FvY8QQRQ+nlptzXnU8Fj5RlRxGI5oNOOkOXoejUzHLIyjWw+EcZpqWs+ZaO+3&#10;KfEHwg8eeBfC/hvy9S8OXWreKpN8aTeVv8x/7vzV0X7Jlw8XxM8R2k8UtndS28kvlSx/6v5q+s4f&#10;DulJOLhdOtVnP8YiXNWY9NtY5jNHaxRykf6wIN1edheHp0atCc6i/dbWha/+I9LF8S0MRSxEY0Xe&#10;r1c+bl/w6fCfI/7NkmP2gvExzJnZP1jx/HTfjbKB+054YP73H2yDpHxX1xBpdnaytLb2sUMrfxpG&#10;BiiTS7OecXElpFLOP+WhjXcaqHDrjg44T2nw1Oe9vwIlxNGWPljfZfFT9na/lvseDftqtt+GcOeB&#10;561h/FLwBqHjL9nfw1e6XDLLeafbJL5X8ZXHzfyr6avrG2voPLuIo54/SRN1SJHFFFsRQIx2xXoY&#10;nJoYytWnVlpUio29Op5+Fz2eDw+HpUo+9Sm5X736HxFo3xY+HGneEIbafwPJeeI7aHy/30Z2yP8A&#10;3q96+C8cl78M9R1O58KWvhea4ikMcVofvpt+9XqTeF9Ikm846dbeZ6+WK0ViRU2jGzHSsMDk1XCT&#10;56tROy5VaCj82zTMc7o4ulyUqTUpPmbc3L5I+Tv2LJAo8S5Mo5brH/tNVb9nGVh8e/GRBkEn2Ztm&#10;Y+PvV9aWenW1llYIYoc9o49tEWl2tpI0sVtFFIRgyJGN1Z4bIXQjhoe0/hOUtt+Y3xPEUcRPFz9n&#10;/HUY7/Dy/I+FdO1rTfDHxm1m4+JmmXOsy+Y3l/umdI3/AIW/75qbX/FFrrnxg8G6tZ6FJoOhPdJ9&#10;k82PZ5ifxNX25e6Jpt9KZLiytp5R3ljDVI+mWMnk77OHdF/qwYx8n0rg/wBWqtuT2y5efm+H3t+r&#10;PQ/1qo80avsXzcnJ8fu/Dy6LlNJSGG6nUUV+gH54MfvT6Y/en0AFFFFABXwp/wAFZfh34q+JXwc8&#10;O2HhTQNQ8QXcWqebJFp8LSvGm372BX3XSbaAP5t/+GSPjL/0TLxD/wCAMlH/AAyR8Zf+iZeIf/AG&#10;Sv6RmWkRTj5+tAH83X/DJHxl/wCiZeIf/AGSj/hkj4y/9Ey8Q/8AgDJX9IzLRs9qAP5uf+GSPjL/&#10;ANEy8Q/+AMlH/DJHxl/6Jl4h/wDAGSv6SNtG2gD+bf8A4ZI+Mv8A0TLxD/4AyV9s/wDBKL4HfED4&#10;bfHzWdQ8T+DdX0DT5NIeP7Te2zRIH3D5fmr9b9tG2gBaTdS0UAFJ1paY3y0AOZd1LSL0ptAAy76G&#10;Wn0UAZzWP7/zP+mflVmSeErC4HkXEPneV+8jre2bYcR09loA5I+ELaKbTJI4ftcVtVi88F6bcQ/6&#10;RZieTzvNrook2w4epW6UAeeXfwzAgns7ef8A0S5k8z979+OsY+FY9GEMmofvrWX919l/5bSbfu7K&#10;9aVaqNZR5hkk/fSxf6s0Ac5/Ztj4j8mS4sv4P3cU3yPXQ2Nl9n/5YxQ/Jj91Tp7GO8hxOM/+hVMh&#10;2nZj93QBz3irQpNW0qaOOGGaX/nlN/cqr4d0C50uAR3EP7o/+Q67Df70UAcyvm/6y8m/jrVisI5Y&#10;B5g8mWrTWsRx/wBM6sr0oAZHEI+lSVG7lR8vWpKACmJ2py9KWgBNtLTN26n0AFFReXUtABX40/8A&#10;BWv9nmT4efFSx+Jeiwyw6drnFzLDHtS2uV+7yP71fsns9q8d/aw+CNr+0F8D/EPhSWGOa+lgaXTy&#10;x4Fyo/d/+PUAcN/wT7/aCi+P37PejT3M8R1/SF+w3sPm73+T5Udv95a+h73xDpemXtnZ3l7a2l1c&#10;5FvDNKqtJ/u+tfiZ/wAE4vjVdfs3ftM3ngzxDN9j0rVp20y8i9LpW2x/+PVt/t9ePdfuP2+LO20/&#10;WLuGO1nsLa3jhkZFj+Zc7aAP2vpF6VmeHxcLoWm/bD5l35EfmH/b281qUAFRTCQ/cNO3+9PoARel&#10;LRSMu6gBaKKKAGU+iigApNtLRQAUUUUAeP8A7Tv/ACTn/t6SvlBa+r/2n/8AknP/AG9JXygtAC0U&#10;UUAFFFFABRRRQAUUUUAFFFFABRRRQAUUUUAFIy7qWigBFj21reFW0NPEcP8AwkHnTaT/AMtPJrKo&#10;oA9b1z4ERazDNqngPU4tT0//AJ9fN+eP/Zrye4t5bOea3uP3MsT+VJFU2j6tfeH5/M0u9msv+uP3&#10;Khmmlup5riT99NK/myS0AQyTRRU1biJ67j4e+LvDXhmxmj8QaN/acsr/ALuWui1L4hfDS/0qaO38&#10;MywXcqfu5f8AboA8qopi+bXoHgux+HM+h/8AFUTXcOq7/wDlj9ygDgqK9F8VaX8MIvDk0nh+9u/7&#10;V/5Z+dXm+7bB5lAD6K9J0H4Iy+KNDstQ0/xBafa5f9ZaTSr+7rH8a/CTxB8P9K/tDVPsn2Tf5fmx&#10;Sb6AOOoor03T/wBnfxBdWMNxeXunWVpKnm/6ygDzKtvwb4RufHOuQ6PZzRQyy/6yWb+5Wj8Q/Alj&#10;4E+xx6fr8WsSy/6zyv8AlnXLQzS2s/mW80sMv/PWH5HoA9e8VeKvDXwy0Ofwn4Xhh1PUJU8q81Cb&#10;5/nrx1V20Ku2loAKKKKACiiigAooooAKKKKACiiigAooooAKKKKACiiigAooooAKKKKACiiigAr3&#10;X9kn/kN+IP8Argn/AKFXhVe6/sk/8hvxB/1wT/0KgDS/a7/5BXh//r6r54r6H/a7/wCQV4f/AOvq&#10;vnigAooooAKKKKACiiigAooooAKKKKACiiigAooooAKRl3UtFAEtnfXOned9jvZoIpf9ZFDL8lV2&#10;+Sn0UAd/H8D9c1LwrZa5o80Op+an7y1h+/H/ALNcPfabfaXP9n1Cymspf+eU1XNB8Uav4Xn+0aPq&#10;ctlL/wA8v4P++K0vG3xG1f4g/Yv7Uhi822T/AFsP/LSgDmqYsm6rWmzW1rqtlcXkPnWkTr9oi/56&#10;JXrB8afB26/1mgXcNAHkFFbvjebw1PrYk8KQyw6V5f8Ay1+/vqn4ZtdMvPEdlb65P5Olf8tJYfv0&#10;AZ1Fev8A/CJ/CJv9XrN3XmfiazsbDXJrfR5vtunxf6uWgDMord8F+C77x/qs2l6fNFBdxJ5v775K&#10;6qb9nTx5F/y52k3/AG1oA84oqW6tZbC+ms7j/WxP5UldF4D+H9z8QZ737PexWUVt/rPOl2UAcxSq&#10;u6eHzP8AVeZ+8r1i/wDhh4H8HaVPJrHiX+0tQ2N5UVp/yzevJVoA9f1D4n6H8P8Aw7Do/gCHN/cp&#10;/pGqTffjryS4urm/nmuLybzruX/WSzVGq7aWgAooooAKKKKACiiigAooooAKKKKACiiigAooooAK&#10;KKKACiiigAooooAKKKKACvob9kn/AI8fEn/Xdf5V8819Dfsk/wDHj4k/67r/ACoA+iKKKKACiiig&#10;AooooAKKKKACiiigAooooAKKKKACiiigAooooAKKKKACiiigAooooAKKKKACiiigAooooAKKKKAC&#10;iiigAooooAKKKKACiiigAooooAKKKKACiiigAooooAKKKKACiiigAooooAKKKKACiiigAooooAKK&#10;KKAM6x0ay02aee0s4YJrl98skMaq0h/2vWtGiigArPk0ewmvo757OFr2MfJcmNd4/wCBVoUUAFFF&#10;FABRRRQAUUUUAFFFFABRRRQAUUUUAFFFFABRRRQAUUUUAFFFFABRRRQAUUUUAFFFFABRRRQAUUUU&#10;AFFFFABRRRQAUUUUAFFFFABRRRQAUUUUAFFFFABRRRQAUUUUAFFFFABRRRQAUUUUAN7U0jcemaa7&#10;KiFmNfKHxQ/4KB+C/Bfii88PaBpl54r1W1k8u4FlH+7H97DfxVtRw9Wu+SlG504fC1sVLkox5j6x&#10;Y5H9KQHArxb4B/tV+DP2gRcWuhSzWmrWqZuNOvE2vH/jVD9oP9sDwb+z5PDp+o+bqet3MZkisLT5&#10;iP8AfP8ADVfVa3tPZcr5uxSweIlW+r+zfP2PVPHPj/QPhto39qeJNSh0vT96x+dN93dV3wz4p0rx&#10;jocGr6Jexalp9wMxzwnKPX5y/tfftXeHvjx8BLfR/wCzbvRvEA1GK5+wXkf8Cq3zK3/Aq+nv2UvF&#10;elfD79kbw9rmqzxWelWNo0ksueMV31MulSw8as787fLY9OtlU6GEjWnfncuWx9KYz70FwvU59q+N&#10;tI/4KVeDNY8RmCDQNWbQY2xJqvlNiL/aZcdK9F+EH7afgj41ePLjwpoKXgvI1aRJpI/kdF7iuWpg&#10;cTTjzzps4p5bi6UZTnTdkfQnBo4FfOHxx/be8G/BzxCPDcMV34g8S8f6BZRbs/7O7+9UnwM/bW8G&#10;fGvXj4b8q70DxKAc2F7Ft/4Crd2qPqeI5Pa8r5SfqOK9l7b2b5T6PooorlOAKKKKACiiigAooooA&#10;KKKKACiiigAooooAKKKKACiiigAooooAKKKKACiiigBj96fTH70+gAooooAKKYsm6n0AFFFFADGa&#10;nbqG6UAYoAWik3UbqAGeZ+92e1SUUUAFJtpaKACiikZd1AA3SlpFXbS0AFMZqfSbaABelMYhRvoM&#10;X73fT2XdQA2OTfTmXdTNu0fJSxx+WKAI5WKxHYPNk7UsRkMPz8SU9O1CdqABVqGKTzjLvjx5b8VN&#10;QrUAEjbaH70kiCQbKWNdtADttAG0U3dupy9KAFoopj96AH0m2hulLQAUUUjdKAFoqMbz6CpKAMnx&#10;JHqcuhajHpEscOqmFhbySj5A/wDDmvxAu/2k/wBof9jv466zP4nvdRna6umkuLPVt81pcpu/5Y7v&#10;lX/gPSv3VrzT40/s/wDgf9oDw4dG8Z6LFqcQRhFckYmt939x+q0AfhX+1P8AE/wX8SPiNpvxO8Ae&#10;doOramFudQ0Xy/8Ajyul/jV/4tzfNXP6Z8TNY+Mf7QvgfW9Z/e6jJqNjFLL/AM9Csq/NXuH7XH/B&#10;NDxv8CJrzX/C8UvivweHMnmw83FsmeFdOrf7w9K8H/ZR0CTW/wBovwNZvESY9RilMf8AutQB/SDb&#10;/wCoi/3KmqNPliFSUAFIzbaWigBF6UtFI3SgBu/3p9FQrJvllj9BQBNRTNntTl6UAM8v97v9qkoo&#10;oAYq0+iigDx/9p//AJJz/wBvSV8oLX1f+0//AMk5/wC3pK+UFoAWiiigAooooAKKKKACiiigAooo&#10;oAKKKKACiiigAooooAKKKKACiiigAooooAKTbvpaKAE20tFFACwtLb/vLeaWH/rjVq61jU7+D7Pe&#10;and3sX/PKaXelVKKACp5tU1O4/dyandzxf8AXWoKKAEWPbS0UUAFFFFABRRRQAUUUUAFFFFABRRR&#10;QAUUUUAFFFFABRRRQAUUUUAFFFFABRRRQAUUUUAFe6/sk/8AIb8Qf9cE/wDQq8Kr3X9kn/kN+IP+&#10;uCf+hUAaX7Xf/IK8P/8AX1XzxX0P+13/AMgrw/8A9fVfPFABRRRQAUUUUAFFFFABRRRQAUUUUAFF&#10;FFABRRRQAUUUUAFFFFABRRRQAUUUUAFIy7qWigBvkRUqrtpaKAHw3Fzaz+ZbzTQy/wDPWH5HrWh8&#10;beJYP9X4gu/+/tY1FACySSzzzSSfvpZf9ZQsksX+rmlh/wCuNJRQAxYdlPoooAKKKKACiiigAooo&#10;oAKKKKACiiigAooooAKKKKACiiigAooooAKKKKACiiigAooooAK+hv2Sf+PHxJ/13X+VfPNfQ37J&#10;P/Hj4k/67r/KgD6I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j/ilf3OlfDzxHd2Ufm3MVjKY19flr8yv2Kdb8S+H5/E2&#10;qeH/AIdReN7uWZo5JZZUR4/m+781fqpqVjHqdjcWky74biNopFzj5WXBr4Ji/Za+NP7N3xD1PUfg&#10;rfWep6HqYY/ZdSK/uxu+6+77zf7Ve3l9aEaNWjK15dz6TKq9KOHrYedryta+i+8x/hl8Hvimf2ud&#10;M+ICeD4vB2j3V1/xMLW1lDrGmz5t4rm9T0uy8W/8FKLyz14/bbWHUF2W03zIdsS7Vr6C/Zx/Z6+K&#10;lr49vfHnxP8AFV5HdSzNLHoNldf6MX/vPt42/wCzWD+1T+xr4l8R/ESD4mfDC7Ft4qWVJbi0ll2B&#10;3XpIrf8AstehDFQ+scs5L4OW6/zPUhjaSxUoTqL+Hy3W33kX/BTfwJ4fs/g5pmuW+m2trrMWoxW0&#10;U0Uaodjbty15j8Wr+4sv+Cb/AITWCXyopbyISD/gbfLW58VP2Zv2hP2hPCAv/G+p6dDqmm7UstAt&#10;CqRyf3pHfpur166+D2ieHP2ObHwV8UbyDR0iXyvtgO9LefLeW1EKkKFGjD2nO4z2Wo6dalh8Ph6P&#10;tFOUanTU6H9j/wCHng1/2cdGhj0yzvbS/t2N5JNGrmXd97c1fJ37F9pbaF+1344ttLwdOsft32P+&#10;5sVm21r/AAc/Z0+MVtYTeHfD/wARLSL4Y3Lv9o1SzueY0/i2Lu+XdWR+wf4c/sT9rLxPp9lONRsN&#10;MFxbfbD8/mJu27/+BVvFRisVP2nNzI3jCNOONn7Tm5lt/mcz+z5r/iQftE+Odf0zwRF491qO6lk8&#10;qaXZ9m+dvm+au6+IPwu+LvxL+OugeN9I+HcPg26sZIvtEVpdLvlTf80ny/7NejfEL9k74i/DD4vT&#10;/Ej4I3sAn1GR3utJu22oN33vvfKy+lW/hr+z98c/iH8WIfGHxU8TyaBa2uz/AEDQrralzt6J8v3V&#10;9aJ4qlKX1mElt15r+nKE8bRlL63RlCPucut+b05T7btN/wBni3/6zYuasU1V2inV8afn4UUUUAFF&#10;FFABRRRQAUUUUAFFFFABRRRQAUUUUAFFFFABRRRQAUUUUAFFFFADH70+mP3p9ABRRRQAUUUUAMp9&#10;QzTRwD56moAKKKKACo9ozv71JRQAUUUUAFFFFACM22gjcKWigApCdopuyn0AMfvRJHvp9Iy7qAGx&#10;tup9FFAEZP70Cn7aY7hTt709V20ARr8v7unRtupxGaa3y0ACdqN/vQ/zDFRQReWNhlMv1oAefMPt&#10;S52j5zTwNooI3CgBaKjiQRDZSq1ADmXdURljWXy+9LHNvqWgAooooAKKKr3MXnD/AFxi+lAE+2jb&#10;S0jdKABulLRRQBBPDHcwGOSISRycOhr5h1j9gLwF/wAL10b4oeHIh4f1G1k8y50+GP8A0a4P97b/&#10;AAtX1LRQAzZT6KYrb6AH0UxWp9ABRRRQAUUUUAFFFJtoAWiiigBNtC9KWigDx/8Aaf8A+Sc/9vSV&#10;8oLX1f8AtP8A/JOf+3pK+UFoAWiiigAooooAKKKKACiiigAooooAKKKKACiiigAooooAKKKKACii&#10;igAooooAKKKKACiiigAooooAKKKKACiiigAooooAKKKKACiiigAooooAKKKKACiiigAooooAKKKK&#10;ACiiigAooooAKKKKACiiigAr3X9kn/kN+IP+uCf+hV4VXuv7JP8AyG/EH/XBP/QqANL9rv8A5BXh&#10;/wD6+q+eK+h/2u/+QV4f/wCvqvnigAooooAKKKKACiiigAooooAKKKKACiiigAooooAKKKKACiii&#10;gAooooAKKKKACiiigAooooAKKKKACiiigAooooAKKKKACiiigAooooAKKKKACiiigAooooAKKKKA&#10;CiiigAooooAKKKKACiiigAooooAK+hv2Sf8Ajx8Sf9d1/lXzzX0N+yT/AMePiT/ruv8AKgD6I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IyuRiuO+Knwv0H4veD7zw34itBcafdDns0b/wsp/vCuz7U0gHrxTU&#10;nF80RxlKD5o7nwMP+CcHirQJ72z8J/FS90bQLn/WWBz+8T/awa+if2bf2V/Df7OFhe/2XLNearfh&#10;Ptl3P/y0K/3a9xyMZ60ZyPQV3VsfiK8OSctD0q+ZYrEQ5Jy0H0UUVwHmBRRRQAUUUUAFFFFABRRR&#10;QAUUUUAFFFFABRRRQAUUUUAFFFFABRRRQAUUUUAFFFFADH70+mP3p9ABRRRQAUUUxloATbuHz1JS&#10;baNtAC0UUUARRLSsRnZUlJtoAaq7KfRRQAi9KNtLRQAUyNdtPooAZu3U+iigBjLvoen0UAMfvTmX&#10;dTWXfT6AE20tIy7qaq7KAEClh89Ls9qfRQAhGabGu2n0UAIy7qjd/KqWmbPagApwG0U2OPyxT6AG&#10;bPamfPuGzHl1NRQAjdKF6UbaWgBNtG2looAKKKKACiiigBN1LTGXfT6ACiiigAooooAKKKTbQAwS&#10;5lKUtO20tABRRRQAUUUUAFMTtT6KAPHf2n22/Dj/AJa/8fSf6kbq+UFm/wCmM3/fpq/QqeCOcbJI&#10;hKPeof7MtP8An1h/79igD8+/O/6Yzf8AfpqPO/6Yzf8Afpq/QU6dajpZw/8AftaT+zLT/n1h/wC/&#10;YoA/Pvzv+mM3/fpqPO/6Yzf9+mr9BP7MtP8An1h/79ij+zLT/n1h/wC/YoA/Pvzv+mM3/fpqPM3/&#10;APLGb/v21foJ/Zlp/wA+sP8A37FH9mWn/PrD/wB+xQB+f+JP+fKX/v01GJP+fKX/AL9NX6Af2da/&#10;8+sX/fsUf2da/wDPrF/37FAH5/4k/wCfKX/v01GJP+fKX/v01foB/Z1r/wA+sX/fsUf2da/8+sX/&#10;AH7FAH5/4k/58pf+/TUYk/58pf8Av01foB/Z1r/z6xf9+xR/Z1r/AM+sX/fsUAfn/iT/AJ8pf+/T&#10;UYk/58pf+/TV+gH9nWv/AD6xf9+xR/Z1r/z6xf8AfsUAfn/iT/nyl/79NRiT/nyl/wC/TV+gH9nW&#10;v/PrF/37FH9nWv8Az6xf9+xQB+f+JP8Anyl/79NRiT/nyl/79NX6Af2da/8APrF/37FH9nWv/PrF&#10;/wB+xQB+f+JP+fKX/v01GJP+fKX/AL9NX6Af2da/8+sX/fsUf2da/wDPrF/37FAH5/4k/wCfKX/v&#10;01GJP+fKX/v01foB/Z1r/wA+sX/fsUf2da/8+sX/AH7FAH5/4k/58pf+/TUYk/58pf8Av01foB/Z&#10;1r/z6xf9+xR/Z1r/AM+sX/fsUAfn/iT/AJ8pf+/TUYk/58pf+/TV+gH9nWv/AD6xf9+xR/Z1r/z6&#10;xf8AfsUAfn/iT/nyl/79NRiT/nyl/wC/TV+gH9nWv/PrF/37FH9nWv8Az6xf9+xQB+f+JP8Anyl/&#10;79NRiT/nyl/79NX6Af2da/8APrF/37FH9nWv/PrF/wB+xQB+f+JP+fKX/v01GJP+fKX/AL9NX6Af&#10;2da/8+sX/fsUf2da/wDPrF/37FAH5/4k/wCfKX/v01GJP+fKX/v01foB/Z1r/wA+sX/fsUf2da/8&#10;+sX/AH7FAH5/4k/58pf+/TUYk/58pf8Av01foB/Z1r/z6xf9+xR/Z1r/AM+sX/fsUAfn/iT/AJ8p&#10;f+/TUYk/58pf+/TV+gH9nWv/AD6xf9+xR/Z1r/z6xf8AfsUAfn/iT/nyl/79NRiT/nyl/wC/TV+g&#10;H9nWv/PrF/37FH9nWv8Az6xf9+xQB+f+JP8Anyl/79NRiT/nyl/79NX6Af2da/8APrF/37FH9nWv&#10;/PrF/wB+xQB+f+JP+fKX/v01GJP+fKX/AL9NX6Af2da/8+sX/fsUf2da/wDPrF/37FAH5/4k/wCf&#10;KX/v01GJP+fKX/v01foB/Z1r/wA+sX/fsUf2da/8+sX/AH7FAH5/4k/58pf+/TUYk/58pf8Av01f&#10;oB/Z1r/z6xf9+xR/Z1r/AM+sX/fsUAfn/iT/AJ8pf+/TUYk/58pf+/TV+gH9nWv/AD6xf9+xR/Z1&#10;r/z6xf8AfsUAfn/iT/nyl/79NRiT/nyl/wC/TV+gX9nWn/PrD/37FH9nWn/PrD/37FAH5+4k/wCf&#10;KX/v01GJP+fKX/v01foF/Z1p/wA+sP8A37FH9nWn/PrD/wB+xQB+fuJP+fKX/v01GJP+fKX/AL9N&#10;X6Bf2daf8+sP/fsU3+zrX/n1i/79igD8/wDEn/PlL/36avc/2SlkTW/EHmQTQ/uF/wBbFs/ir6N/&#10;s61/59Yv+/YqSG1itx+7hji+lAHgH7XjbdJ8P/6z/j67V87ed/12/wC/VfoNf6da6lD5d3BHPF6S&#10;Csz/AIQnQP8AoFWn/fugD4M87/rt/wB+qPO/67f9+q+8/wDhCdA/6BVp/wB+6P8AhCdA/wCgVaf9&#10;+6APgzzv+u3/AH6o87/rt/36r7z/AOEJ0D/oFWn/AH7o/wCEJ0D/AKBVp/37oA+DFm3f89v+/VHm&#10;e83/AH6r70/4QjQ/+gXaf9+6P+EI0P8A6Bdp/wB+6APgvzPeb/v1R5nvN/36r70/4QjQ/wDoF2n/&#10;AH7o/wCEI0P/AKBdp/37oA+C/M95v+/VHme83/fqvvT/AIQjQ/8AoF2n/fuj/hCND/6Bdp/37oA+&#10;C/M95v8Av1R5nvN/36r70/4QjQ/+gXaf9+6P+EI0P/oF2n/fugD4L8z3m/79UeZ7zf8AfqvvT/hC&#10;ND/6Bdp/37o/4QjQ/wDoF2n/AH7oA+C/M95v+/VHme83/fqvvT/hCND/AOgXaf8Afuj/AIQjQ/8A&#10;oF2n/fugD4L8z3m/79UeZ7zf9+q+9P8AhCND/wCgXaf9+6P+EI0P/oF2n/fugD4L8z3m/wC/VHme&#10;83/fqvvT/hCND/6Bdp/37o/4QjQ/+gXaf9+6APgvzPeb/v1R5nvN/wB+q+9P+EI0P/oF2n/fuj/h&#10;CND/AOgXaf8AfugD4L8z3m/79UeZ7zf9+q+9P+EI0P8A6Bdp/wB+6P8AhCND/wCgXaf9+6APgvzP&#10;eb/v1R5nvN/36r70/wCEI0P/AKBdp/37o/4QjQ/+gXaf9+6APgvzPeb/AL9UeZ7zf9+q+9P+EI0P&#10;/oF2n/fuj/hCND/6Bdp/37oA+C/M95v+/VHme83/AH6r70/4QjQ/+gXaf9+6P+EI0P8A6Bdp/wB+&#10;6APgvzPeb/v1R5nvN/36r70/4QjQ/wDoF2n/AH7o/wCEI0P/AKBdp/37oA+C/M95v+/VHme83/fq&#10;vvT/AIQjQ/8AoF2n/fuj/hCND/6Bdp/37oA+C/M95v8Av1R5nvN/36r70/4QjQ/+gXaf9+6P+EI0&#10;P/oF2n/fugD4L8z3m/79UeZ7zf8AfqvvT/hCND/6Bdp/37o/4QjQ/wDoF2n/AH7oA+C/M95v+/VH&#10;me83/fqvvT/hCND/AOgXaf8Afuj/AIQjQ/8AoF2n/fugD4L8z3m/79UeZ7zf9+q+9P8AhCND/wCg&#10;Xaf9+6P+EI0P/oF2n/fugD4L8z3m/wC/VHme83/fqvvT/hCND/6Bdp/37o/4QjQ/+gXaf9+6APgv&#10;zPeb/v1R5nvN/wB+q+9P+EI0P/oF2n/fuj/hCND/AOgXaf8AfugD4L8z3m/79UeZ7zf9+q+9P+EI&#10;0P8A6Bdp/wB+6P8AhCND/wCgXaf9+6APgvzPeb/v1R5nvN/36r70/wCEI0P/AKBdp/37o/4QjQ/+&#10;gXaf9+6APgvzPeb/AL9UeZ7zf9+q+9P+EI0P/oF2n/fuj/hCND/6Bdp/37oA+C/M95v+/VHme83/&#10;AH6r70/4QjQ/+gXaf9+6P+EI0P8A6Bdp/wB+6APgvzPeb/v1R5nvN/36r70/4QjQ/wDoF2n/AH7o&#10;/wCEI0P/AKBdp/37oA+C/M95v+/VfRP7I/8Ax4+IP+uy17X/AMIRof8A0C7T/v3VvTdFstI802dp&#10;Fb+Z18odaANK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Y/en0x+9P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GP3p9MfvT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j96fTH70+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en0&#10;m2loAKKKKACiqH9s2P8Az+w/9/Fp39rWX/P7D/38WgC3g0YNVP7Wsv8An9h/7+LR/a1l/wA/sP8A&#10;38WlcVy7RVFtYsV/5fYf+/i0f2xYf8/tr/3+WmMvUVQ/trTf+f21/wC/q0f2zpv/AD+2v/f1aAL9&#10;FUP7a03/AJ/bX/v6tL/bFh/z+2v/AH+WgC9RVD+2dN/5/bX/AL+rS/2xYf8AP7a/9/loAvUVQ/tr&#10;Tf8An9tf+/q0f2zpv/P7a/8Af1aAL9FUP7Z03/n9tf8Av6tH9tab/wA/tr/39WgC/RVD+2dN/wCf&#10;21/7+rR/bWm/8/tr/wB/VoAv0VQ/trTf+f21/wC/q0v9sWH/AD+2v/f5aAL1FUP7Z03/AJ/bX/v6&#10;tH9s6b/z+2v/AH9WgC/RVD+2tN/5/bX/AL+rR/bWm/8AP7a/9/VoAv0VQ/trTf8An9tf+/q0f2zp&#10;v/P7a/8Af1aAL9FUP7Z03/n9tf8Av6tH9tab/wA/tr/39WgC/RVD+2tN/wCf21/7+rR/bWm/8/tr&#10;/wB/VoAv0VR/tiw/5/bX/v8ALSf2zpv/AD+2v/f1aAL9FUP7a03/AJ/bX/v6tL/bFh/z+2v/AH+W&#10;gC9RVD+2tN/5/bX/AL+rS/2xYf8AP7a/9/loAvUVQ/tnTf8An9tf+/q0v9sWH/P7a/8Af5aAL1FU&#10;P7Z03/n9tf8Av6tH9tab/wA/tr/39WgC/RVD+2dN/wCf21/7+rR/bWm/8/tr/wB/VoAv0VQ/trTf&#10;+f21/wC/q0f2zpv/AD+2v/f1aAL9FUP7Z03/AJ/bX/v6tH9s6b/z+2v/AH9WgC/RVH+2LD/n9tf+&#10;/wAtH9sWH/P7a/8Af5aAL1FUP7Z03/n9tf8Av6tPg1K1vPkgvIZn9IpFY0AX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pG6UL0oAWiiigAooooAKKKKACiiigAoo&#10;ooAKKKKACiiigAooooAKKKKACiiigAooooAKKKKACiiigAooooAKKKKACiiigAooooAKKKKACiii&#10;gAooooAKKKKACio/+WtSUAFFFFABRRRQAUUUUAFFFFABRRRQAUUUUAFFFFABRRRQAUUUUAFFFFAB&#10;RRRQAUUUUAFFFFABRRRQAUUUUAFFFFABRRRQAUUUUAFFM3+9G/3oAfRTN/vRv96AH0Vha34ph0O9&#10;023khkJvZPKTHrW1v96AH0Uzf70b/egB9FM3+9YfhXxba+LIb2S3hlh+y3L2sglH8a0Ab9FM3+9G&#10;/wB6AH0Uzf71l+JvEEXhjQrzVJoZJoraPzHjh5egDXoqnYXa31nBcR/6uWNZR/wLmrO/3oAfRTN/&#10;vRv96AH0Vz1n4utbvxheeHo4ZftNrAlxJL/Bhq3t/vQA+imb/ejf70APorI8Ta/H4Z0K81SeGSeK&#10;2TzDFEPnNW7C+W+s4LhBiOWNZB9GXd/WgC5RTN/vRv8AegB9FM3+9Yt54oisfENnpMkEolugxjlx&#10;8tAG7RTN/vRv96AH0Uzf71HNMIYZX/55rQBPRWB4R8VW/jDQotTt4ZYIpHaPy5h83yttrc3+9AD6&#10;KZv96N/vQA+isLxZ4qtvCWlf2hcQyzRCRIv3Qz95ttbSybqAH0Uzf70b/egB9FM3+9YOieLLbW9b&#10;1nTI4pIptMkWOTd0fcu7igDoaKZv96N/vQA+iiigAooooAKKKKACiiigAooooAKKKKACiiigAooo&#10;oAKKKKACiiigAooooA/n3ik8bwQfaP8AhINRm83/AKeWqRr7xm3k+Z4s1CGLZ/z8tTtC1HV4dL+x&#10;283nS76frc2+x+2fuvN/1flV+a/W8Rz25j80nisXGfJOSPZfgTDqfi4Tx6hr2oTxRp+8/wBJb95X&#10;R/F55fA2kwSwavqCRS/u8faWrzX4b/EiPwBonloIjdSp5lYXxV8c+JfGnkXd/ZeTp8X/AHxXx7w+&#10;YV8155VLUvU/PnhczxOc886jjR7c3xeiPIvGnxK8U3WtTR2+v6tDH/zy+0vXPTePPF//AEM2rf8A&#10;gS1dz8SLfQtauLO70j918i+YZf79cNqGnRKOP3MtfqmExXNSjuvU/bcBi4So0/dcfJ7ka+PPF3/Q&#10;zah/4EtTpPHXi/8A6GbVvN/6+WrIVo/O8uSnSt5v7xK9D2sj2rmv/wAJ14v/AOhm1byv+vlqb/wn&#10;3i5P+Zm1b/wJasST5qkjj/56f6qq9pIOY6C18aeLpf3kfibVv/AlqjvPiF4v/wCWfizUf/AlqxpP&#10;3U/lx0xo99ZqcrkxfvGsvj/xV/0M2rf+BLUf8J34uf8A5mzVv/Alqxv+XikmWVP9ZWntJGhsL8QP&#10;F3/Qzat/4EtTv+E78Vf9DLq3/gS1YKinff8A3dHOyzc/4T7xe3/M2at/4EtTl8feKv8AV/8ACS6t&#10;/wCBLViL/wAsY6Xd/fqXOQM14/HHipv+Zm1b/wACWqT/AIT7xd/0Nmrf+BLVhNH/AM86Wq55Abtl&#10;468XSz/8jNq3/gS1Nk+IHi/z/wDkZtW/8CWqhbtj95HVRm3T/vKzVSUpFdDY/wCE88Vf9DNq3/gS&#10;1DePPFX/AEMurf8AgS1Y7eX/AMtKFXf+8queQdDYXx94qb/mZtW/8CWpF8f+Lov+Zm1b/wACWrIU&#10;7aaqRPT9pIs2G8feL/8AoZtW/wDAlqRfH/i//oZtW/8AAlqyvKpsNHtWSbH/AAsDxV/0Murf+BLU&#10;f8J54v8A+hm1b/wJasuRdlQ+Z/yzpKchXN1fH3i9f9Z4s1b/AMCWpP8AhPfF7f8AM2at/wCBLVis&#10;26nO1V7SQRNj/hOvFy/8zNq3/gS1NX4heL2/d/8ACTat/wCBLVj7DTlGylzyA128eeL/APoZtW/8&#10;CWp7ePvF/wD0Nmrf+BLVj7dtOjWKp9rILms3jrxd/wBDNq3/AIEtRb+PvF7f8zZq3/gS1Ysy7p/3&#10;dSR8Gj2suUqLNb/hPPF3/Qy6t/4EtTW8deKv+hl1b/wJaslutNHSj2khm1H8QPF3/Qzat/4EtRJ4&#10;+8VR/wDMzat/4EtWXIvlf6unTR7vJk/5a0vasi5pL488Vf8AQy6t/wCBLUf8J94q/wBX/wAJNq3/&#10;AIEtWbb2/m1Gzb6XtZAveNZvHni9P+Zm1b/wJanQ+PPFzf8AM2at/wCBLVht81Wo/kqnVkXKRr/8&#10;J14u/wChs1b/AMCWobx/4q/6GzVv/AlqxJJPNpzLv/661PtJBf3TWk8f+Ln/AOZm1b/wJavsb/gl&#10;T4r1zWv2mZ7fUNZu72L+zp/3U0jOn3a+IfL219lf8Elvl/agm/7B0/8A6DWtOTkwZ+09FFFeoZBR&#10;RWT4h8Q6b4S0S81fWL2HTtOtI/MnupjtSNPUmgDWpGbbX5jftH/8FhLLQdUn0T4VaLDrXl7opNW1&#10;HciB+zRKv3vxr4q8Qf8ABQL9oHxuZ7OTxrqHk3Jx9ls4lT/gPyrQB/QUJo26SA/jUtfzlQ/tO/G7&#10;w/NBef8ACT65CYn/AHcswb/2YV7H8K/+Crfxp8A6rNPr15D40tJF4tdR+Tyz7MtAH7pUV88fstft&#10;p+A/2pNFj/sa7Gm+JY0zc6Ldn99GR95l/vLX0PQAUUUUAFFFFABRRRQAUUUUAFFFFADKK5T4h/Ev&#10;w58K/Dk+ueJtUh0vTo/+Wsz43n+6v+1X57eKv+CsPi2LW9T/AOEb8AafPovmN/Z02o3TRzSp/edf&#10;4aynUjT+I2pUZ1fgifpoOOlLnIr5E/Z4/wCChngz4vT6boHiCL/hGfFVzH+8il/49ZJP7qP/ABV9&#10;cq2RVRlGXwkzpzpu0ySiiirMwooooAKKKKACiiigAooooAKKKKACiiigAooooAKKKKACiiigAooo&#10;oAKKKKACiiigAooooAKKKKACiiigAooooAKKK/JX/goh+2J8Yfgr+0Fd6B4R8Yy6Vo3kJJHaxRKc&#10;ev3loA/WndS181/sB/E3xL8Xv2bNA8S+LdTbWNZuZJfMuZAFJ2t7V9KUAFFFRTnbDJ7LQBLRX4Zf&#10;E/8Ab++POg/G/X9Es/H00Gn22sPbRxCKPZGgk27fu1+0Pww1S51z4eeGtQ1Cbz7u5sYpZZf77svz&#10;UAdZRRRQAUUUUAFFFFABRRRQAVG8gjHz0jyiKLe/avMPGnjePUB9ntD5UUf/AC2NAHoK+IrFpvLE&#10;wzWkrbq+a9Q1y+sp/wDR567bwP8AFL/l3vKAPX6KrWlzFeW4njOY5BVmgAooooAKKKKACiiigAoo&#10;ooAKKKKACiiigAooooAKKKKACiiigAooooAKKKKACiiigChquqWmi6fNfahNFaWlunmSTSn5YxXE&#10;f8NDfDb/AKHPSP8AwJWt34j+A9P+KHgbWPCuqGWLTtUga2nMJ2tsPpXyOv8AwSR+EK/8vut/+BNA&#10;H07/AMNCfDj/AKHPSf8AwJWu7s7uK/top4JBLDKm9JB3FfiR+01+zV4Vsf2hdA+DHwcGoX3iCV1G&#10;q3U0rOltuZf/AB1V61+y/wANvCsngnwF4f0CWb7RLptlFbPN/wA9HVdrNQB1NFNYhRurkPDnxY8G&#10;+K7HWLvR/EOn3tppEjxX0sUoK27r97d6UAdjRXk/hj9qb4TeM/EMWh6H4+0TVNWlfy47S3ulZya9&#10;YoAKK5Px58TfCnwt0n+0/Fev2Ggafux517KqLXNeCf2mvhX8RtVXS/DfjrRNZ1F+lraXSu9AHqNF&#10;Fed/EP8AaB+HPwnvIbTxf4y0nw/dTf6uK9uVRz+FAHolee+Ivj38PvB/jex8H6v4r06x8S3237Pp&#10;00mJZN33a0/h/wDFbwh8V9Nl1Dwhr9h4gtI38uSaylDgGvmP43fsx/Bnx3+1d4a8YeJ/Gf8AZvjQ&#10;eRJb6B5qp9p8r5o2/vUAfZdFfNP7bH7QNj8Hvg74gg0jxjZ+H/G6Wvm6fDJIvmk/7tedfsP/ALZO&#10;h+JvgTo938TviNps3i+6u3iMV5KsUv3v3a+9AH1T8Sfi14Q+EGkw6p4w1+z8P6fLJ5Uc95JsQv8A&#10;3a39B16x8TaLaappl7FfafdR+bBdRHKSJ/eFfPP7b/wY+Gnxt+HOjR/EfxZ/wiWk2N2tzbah5ip8&#10;7Lt/i/2a9k+EHhPRPBHwx8NaH4bu/tui2NksVndZ3eYn96gDtaK4T4i/G3wH8JRbnxh4r03w/wDa&#10;f9V9tuFTfVf4efH/AOHPxXvJrTwh4y0nxBdQ/wCsisrlXcfhQB6HRUM0sdvCZHOESuP0P4x+CfEv&#10;h/Utc0vxNp15pOmSPHe3cNwpS3dfvb/SgDtqK8w8DftLfC/4la2dH8MeOdF1rVf+fSzuld69PoAK&#10;KKKACiiigAooooAKKK/Ob/gqV+018SvgH4i8GQeBPE0ujQ30EpuI4olfe6n3oA/RhulC9K+H/wDg&#10;l98d/HXx28A+IdT8b6/Lrd1bXXlW/mxKmxP+A19wL0oAWiiigAooooAKKKKACiiigApGbbQzba80&#10;8b+N4pM2dn/yz/5a0Ady3iCxWby/OGa0Fk3V836prFzb/wDHvP51dV4K+JskE/l3n/bSgD2miqWm&#10;6hDqlktxBzHJ0q7QAUUUUAFFFFABRRRQAUUUUAFFFFABRRRQAUUUUAFFFFABRRRQAUUUUAFFFFAB&#10;RRRQAUUVVvpxbWU9x/zzRpPyWgDlPiL8Y/BfwksvtnjDxLp/h+17NeSbKxfht+0n8MPi7eG08H+M&#10;9K1y6/542kuXr83P2V/g/Zft2fH34i+MPinrUusW2j6i1vFoPm7EkTcyp8v91VWvqjX/APgmJ8NY&#10;vGGgeJPA95qHgG+026iuZI9NlYpc7W3bW3NQB9jf8takrA8T+KdI8C6HPq/iDU4dM0q2T9/d3cmx&#10;BXOa38efh94a8H2XivVPF2lWXh69/wCPbUJblfKl/wB00AehUV5r8Ov2i/hr8W7+aw8H+MtJ8Qah&#10;EnmPa2VyruBXpVABRXlXj79pz4WfC7VTpnifxzpGjagiZ+yzXKh/++a0/hz8e/h98XZpYfCHi3Sv&#10;EE0KeZJFZXKu8f4UAehUVwPxZ+LfhH4UeHprjxR4l0/w19pjeK3mvJdg37Ttr4Y/YH/bg0eSx+Iv&#10;/C2viZp8Mserj+yv7SlVP3H7zLJ/s/doA/SWisTwv4r0fxvokGsaFqUGqaXccxXVrJvR626ACvNv&#10;j38a9J/Z8+FuqeN9btLq907TtnmQ2mPNO5tq/e+tT/Ej48fD74Qy28fjDxZpvh+a5/1UV5cKjSV8&#10;w/t5/GHwZ8Yf2JPH154L8Saf4ggtntvNNnKr+X+9WgD6z+F/xAsfit8P9A8YaZDLDp2sWq3VvHN9&#10;8I396utrxT9jL/k1j4Zf9gSKut+I/wAcfAXwiW3/AOEw8V6b4fNx/qvtlwqNJQB31FeY/Dz9pH4Y&#10;/FbVf7L8J+M9I1rUPL8z7LaXKtJj/drude8Q6b4U0W81fWL2Gx0+yj825upjtSNP7zUAatFedt8f&#10;Ph8ngCLxu/i3Sh4Rlfy49W+0r5En/AqqfDv9pP4Y/FfVf7L8J+M9I1rUPL8z7JaXKs+z/doA9Poo&#10;rxfxH+2D8GfCWt3Gj6p8RtDs9RtpPKuITdLuif8A2qAPaK878L/HrwB418can4Q0PxNp+o+JdMdo&#10;7zToZczRba6bwf400Lx/ocOs+HNUtNZ0m5GY7u0k3o9fNfwJ+BnwR8NftJeOfEnhLxLDrPjve39o&#10;aV9p3vpzt975aAPrKivz0/4KT/texeCdK8P6H8PPH9pZ+JbbW1i1m0s5VeaKHZu+f+6tfTnww/au&#10;+FnjOHw/odl8RtD1nxLdQRRfZYblfOkm8vc3y0Ae30VwPhH43eA/HviPUtA0DxPp2q61Yl/tOn2s&#10;u6aLb8rblrvGIUbqAHUVxvgf4r+EPiZPqkPhbxBYa/Lpk32a9FnJv+zvz8rf9812VABRRRQAUUUU&#10;AFFFFABRRRQAUUV8A/8ABVH9or4g/AHTfAsngTxBL4fN/Jci5MUSt5m3bt+9QB9/UV+eH/BLH9pH&#10;4kfH2/8AGf8AwnXiaXXYrFIvs8c0ap5ZP3vuiv0PoAKKKKAM7UdHtdTmgluIRLJbP5kea0aKKACi&#10;iigArL0bQbLQop0s4fJFzO9zIPV2+8a1KKAGZ4FIehA59qwPGPiWz8IeHNQ1e+niggtYWk82Y7V3&#10;fwrX51eNf2yPiv45voZ9Imh8H20e6PyrQCbzPm+981fTZJw7jc+lJYayUd2zwszznCZSo/WJavof&#10;pntHHGTVLV9JtNa0yeyvYRNaypiSP1r4T+Dv7ZfjbQLiysPF8MWvafJN/pGqf6uWNP8Acr7j0HxF&#10;Y+J9EtNU0u5jurC6TzI5ouQRXNm2RYzJavJiY6PZr4WLLM6wWbRl9VndrddTTtoI7OCKFBiKNFRK&#10;sUUV4R7wUUUUAZcWg2Vtrk+qxwj7fcxrFJL/ALC9K1KKKACiiigChq2k2ut6ZNYXsImtZUw8XrU9&#10;tBHZwRQoMRRoqJViigAooooAKzp9FtLnU4r6SEG6iGEkrRooAKKKKACo5EEg2VJRQBmaFoll4esB&#10;aafCILbe0nlj1bk1p0UUAFFFFAGbrmhWXiCy+yX8Qmh3rJg+q1oqu2looAKKKKACsqx0Cx0y/vby&#10;2hEN1euslxIP+WhWtWigArl/HvxI8M/C/Qxq/ivWrTRNO3iP7VdybE3V1Ffnl/wWVP8AxZDRf+v5&#10;aAPqOH9sr4KXE/lp8RtEMnp9pr1Lw94o0fxZYQ3+kala6laSDMc0EiuP0r4z+FH/AATm+BHjv4Oe&#10;DNWvPChiv77R7W5uLmG6bdI7RKzN/wB9V83fHP4D/En/AIJyeIrL4j/DPxLqGs+BfPWK8tbv5/sy&#10;b/8AVun3drdmoA/Wy4uY7OCWeU+VHGvmOa88+HP7Rnw5+LniDVNE8IeLNO17VNNGbm2tZMtGN23/&#10;ANCFT/CP4l6P8cfhDo3im38r+z9XsRJcQ+Z/q9y/vFb9a8Y/ZV+EnwD+HnxM8ZT/AAv1q01PxLL/&#10;AMhC1iuvOe1Td93/AL6oA+rKK474jfFnwj8JNLi1Pxh4gsPD+nyv5Uc15LsEj/3RXGeBP2ufhF8S&#10;9bg0jw9450q91W4fy4rIS/vZT/srQB7JRXxB/wAFHf2otL8A/CTWNA8J+PbPS/iBbXUQk0+GX/Sf&#10;L+83y11H7KH7YHw+1z4TeDNM8R/EvSLzxtdQJFLazXKpNJM38O3+9QB9b0Vzfjb4g+G/htoUuseK&#10;NZtNF0qLrdXkqoleTWv7dXwLvL/7HH8R9FMvr53yf99UAe+0VR0/UbXWbGG8s5orq0uEEkc0R3LI&#10;h7iuWh+Mfgi68aXHhKPxJpx8S20bSy6d5y+dGi9W20AdvRXhd9+2v8ENP1v+yJ/iNoi3e/yv+Pn5&#10;N/Tbur2aw1C21WxhvLOeOe0mTzI5YjuWRKAL1Fcx48+I/hn4YaIdX8WazaaBpYfy/tV5LsTNedeF&#10;P2yPgz401mDSdH+IOiT6hcv5Vvam5VXlf/ZoA9sopN1eLeL/ANsb4NeBdam0rWfiBpEGoxP5ctss&#10;u94j/tYoA9qorjvh78V/CPxZ0w6h4P8AEFh4gs42w8tnLvArsaACiiigD+dq98XGysfLjh8mX/lp&#10;VDUp5NOt4by7/wBVc/6upfGVvpscEMEf76WL/Vy/89K5jUpr7xDpQt5Jv+PZ18v/AHN1fEYajCaj&#10;PaN9T47DUoShGf2ZPW5694d+CvxZup4LgfDPxDNayx+bHL9mbZs/havq74XfBXxNf+CprDxD4S1O&#10;2Mg2eVeW7B6/Rn4dzJD8NfDU0g+VNLt3zn/pkteLxf8ABQD4Rz395Zx6pd/arad7aSI2rZ3rV5xk&#10;eExlKPNUdLzOTPOHcJmFGPPWdLle6/4J+VPxJ/Zk+Jum+NdRXQvh14hvtGjyYP8ARm/CuLu/2dPj&#10;NcTeZ/wq/wATH/txev191P8A4KJ/BvRZjHe6vdxTe9o1Zkn/AAU2+BkZz/bl3n/r1avcw1LDKnH3&#10;uay3Pp8HCjClGMJ89lv3PyQX9nT4r2U0N7qHwu8QQ2Ft+8uJZbF/uL96ue+JOo+H9RvbKfw5AYYv&#10;I/0jP9/+Kv138Yf8FIvgrr/g/XrCy1q7+1XNjLFH/orffZWVa/F+PT7rTofLuIfJ+dpKqrSpc8Zw&#10;lrHpc3nThKtGrze9G+nMRL5sU9WppNn7uq8lxUbyeb/2yqLcx0yjzSNnXPC19oUFncXkHkxXKfu/&#10;+mlUooYpetWtR8U6nrMENvfzedFbJ+7/AOmdZkUwWsoKpy+9v5GFONXk/e25vIZNHK09EkWz/WTV&#10;ak/0r95HVP8A1v8ArK1jqdUX7oo61J5f/LSOomWnN+6oKHKu6pFj/wCelRU+RvKoYDmao2Xd+8pf&#10;3j0/7PLUFRjLlLFr8sE0lU5JquW3yWP/AE2qi/znzKI/FIuwPJtqxp8Ms8/l1XbynoWSSKrewQ5e&#10;b+6Wvs/2ef8A65VDJ8tOWb/lp/y1qPzKjUiUveHfdoij/c037v7ypoWpslkO6o1X/npUm3fTV/55&#10;0yl7obdtOWSj7lC+UtBI3b5s1OkXyv3dG7b+7o20MuIbvK/1dL50lNp8afuPMpsWg6F/KpqtJTvL&#10;305Y/wBxUkjd/vTZGpz96Fk30gHQttokuP3/AJlNj+anLSDQd5n7/wDd03d5VH3KD89IpBk/9taX&#10;ft/1lJGtNb5qA5gjkohXb+8pytvojb/lnVBKQbZX/eV9mf8ABJeT/jKGb/sHT/8AoNfGS/JP+7/1&#10;VfZv/BJWP/jKGaT/AKh0/wD6DW1H4yvsn7S0UUV6xmIzba/GT/gqP+2Le/EDx7ffDDwxeyw+G9Hk&#10;aLUfKGz7Tcr97n+JRX6jftP/ABQi+DnwJ8ZeLZIfP+wWLAR+rt8q/wDoVfgR+z58Obn4/fH3w34a&#10;kmcy6xqO+4ml+f5M7mLflQB9RfsFf8E3pPjzZWXjvx3NNZeD94kt7CIYfUU/3v4Vr9Wvh1+zX8Nv&#10;hXocWjeHvCen29pG/mAzRLM4P+83Nd14c8P2PhXQrLSdPgitLOzhWKOKIbVAUVr0AczP8OvC1wNk&#10;nhrSZR72kf8A8TXyf+1J/wAEz/h78bNK1TU/C1nF4T8aSjzY7qH/AFMzhflR06Krf3lr7WooA/mx&#10;8G+KPFv7Jnx3gvAJbLXPD195VzF/z1RW+Zf91lr+h/4WeO7X4ofDvw/4otDF5Op2UVyBGd+wsuSt&#10;fJP7TH/BMTRP2jfjLN46n8TTaDFcxxR3Fja2ysZCvVt3vX0z+z98DNH/AGePhrY+DNDnurywtnaX&#10;zbuTe5dvvUAemUUUUAFFFFABRRRQAUUUUANOK5vx3450f4c+FtS1/X72Ky0qyjaWWaWTaP8Adp3j&#10;jx3onw58K3viHxBexabpVknmSzTdvb61+SP7QX7SHiD9sPx9/Z9t5umfDqxk/wBH0/8Ajuf+ms3/&#10;AMTWFSrGkjtwuGliZ8iMX4+fGfxn+1H4+/te7spf+EUtZ/8AiVaV/Bs/56vWJ/wqfU9R1X7Zqk3+&#10;iRf8soa7azj/ALOght7f/VRJ5VSTXV15E377+Cvmp151JH6FRwNKlDkPP9Y8N6Hr19Bb6f8A6F9h&#10;/wBX5MuybfX3j+xB+1Tfa1pf/CEfEe9ii1u1/wCQdqk3yfbYfuqr/wC1X59eE7eWw8YzXGofufn/&#10;AOW3/LSvSr6zi1L/AFn7n/nnLD9+P/crphiJUJf3TkqYKGYQlz+7I/ZHG7tn8aUN2FfkbqP7Xvx9&#10;8K+Tpej6/aTafbJ5Ucs1irv/ALPzV698Df8Agof4p0q/svDHxM0Y6xdSOP8AidabHs+Rv76f7Ner&#10;9co8vPKVkfFYrA1cFCVatZRjuz9Ffxpj/OMAZ9q4/wCHfxS0H4naZNe6JdCWOJ/Lkhfh0+oxXYdW&#10;O77vrXRSrU68FUpS5ovqjyaNeniKcatKXNGWzRPRRRWxuFFFFABRRRQAUUUUAFFFFABRRRQAUUUU&#10;AFFFFABRRRQAUUUUAFFFFABRRRQAUUUUAFFFFABRRRQAV+F//BWr/k6af/r0Sv3Qr8L/APgrV/yd&#10;NP8A9eiUAfov/wAEs/8Akzzwz/13n/8AQq+ua+R/+CWq/wDGHnhj/rvP/wChV9cUAFRT/wCpk/3T&#10;UtRT/wCpk/3TQB/Nh8aP+Tk/Fv8A2MUv/o+v6Ifg5/ySvwp/2DYP/QK/ne+NH/Jyfi3/ALGKX/0f&#10;X9EPwc/5JX4U/wCwbB/6BQB2dFFFABRRRQAUUU0ttHzUAOpGbbUXnxY3+aMVxvxA8YxaRYT29v8A&#10;vrvZQBQ8b+L45x9js5ua4Fo99YLa9LeX3mSV0G/3oAhkji8iuVkbyJ5vL/56V0V1qkVrXP3Vx9qn&#10;8yOgD0fwZ44k0myCSzefGOhrrrD4i2lwJpLiaKC1iRpZZZDhY0H8VeDbq4n466N4g8T/AAX1/R/C&#10;80p1qT97iL78sH8USf7VTOXKpTOnDUo161OjOXLGTjG/8p9WeEPjf4D8fapNpvhzxZpms38I+a2t&#10;LhXcV3g55Ffix+yV8KviBB8dvD15ZaXqGixWM/m3t1NG0SeQv3k/4F/dr9mrDVLfVIQ9vIGBrmw1&#10;aVeHNKNj2c8yyjlWIjSo1OfmXMaFFFFdZ86FFFFABRRRQAUUUUAFFFNLbR81ADqKYHDD5eafQAUU&#10;UUAFFFFABRRRQAUUUUAFFFFABXz9+2X+01pv7MXwf1PXZJs6/dBrbSrX7xknZflb/dWvctU1Sy0L&#10;TJr+/nis7O2TzJJpflWNPevyx0DTNS/4KT/tdT6teSyj4SeC59lvF5XySbWU+X/vPt+96UAez/8A&#10;BM/9ma98O6Fe/GPxxDLN458Su8lubsNvt4G+v96vvaqllZw2VpDbwKIooo1jjQdlXhat0AZ2v/8A&#10;ID1P/r1k/wDQTX4zfsofAnxT+0l8WviN4LTxZd6B8ObHWGvdZtbSTZNe7pW2x/8AAtvzV+zOv/8A&#10;ID1P/r1k/wDQTX5nf8EsPEOmaf8AH341aZcXsMF/e3X+j2ssvzy7ZW3bf71AG5+2J/wTo8C/D/4O&#10;3njT4WwXfhrxL4f/ANKQRXLOLhP4h8x+X+9XuP7Dn7TFx8T/ANkz/hKNcB/tHw3BLbXs0v8Ay8PE&#10;m7f/AMCr0X9szx1Y/D39mvxxql+Mwmxa2H++/wAq18kfsB/D7WL/AP4J/ePrd4DZya7NeXNmT/y0&#10;TYvzf+O0AcP+zT8Hr3/gor8TPFfxO+KepTT+ELG9a2s9AtLlki3/AMK/7u2vSf2sP+Cbvw+8F/CT&#10;WfGPwwgv/CniXw/A19F9kuWf7Tt/h+Zvlpf+CNviDTv+FV+MvD/2yI6tbaw1zJa/x+Xt27v++q+u&#10;f2qPGeneAPgD431fU5oooYtOlCeb0kdvurQB5L/wT/8A2h9X+On7NAvtUm/tHxTom+yuJJRsMrqr&#10;eX/wL5a+O/2Nfh98Mf2m/ip8Srn43Xv9s+MP7Ya303S9RvmT5Nzbti7v9xa9+/4I/eFL7QfgT4l1&#10;++h8i113VPtNvn+4oZa9D/aC/wCCcnw++NWuy+J9ImuvBHi+R1kOq6QdnP8Ae2LgbqAO9+CX7HHg&#10;T9nvxvqWueCVvNLtb6Ly5dL81nhz/e+aviv9rxf+NmXw0/3IP/Qq7b9i74p/FL4TftMan+zl491K&#10;HxPZ2NrLc2eqGTfLGiruX5vvfMv8LdK4f9rr/lJj8OP+udv/AOhUAe7/APBRz9mz4f8Ain4V+Lfi&#10;VqekTS+MLKxWK3vxK37vb935Pu147/wT5/Yl+Efxg+AWi+MPE/h+a91/7U/+ki5ZPut8vyrX1l+3&#10;8u/9lDxz/wBetef/APBKO5juP2SdGEcu4xXs8cgoA4T/AIK/2Udj+zj4fs4OI4tRiiQeiKu2vbdC&#10;+Kf/AApL9hPS/Gvk/bZtH8OxSxxf89H+6v8A6FXjf/BYv/kgOi/9hRK3fjPo9zrP/BMAx24/fR+H&#10;YJPLh/3loA8Y/Y8/ZDh/a80/U/jJ8c7278THXZn/ALO0/wC0skUabvv/AC/d/uhaf+2p+xHpf7N3&#10;haz+LHwUmu/CmoaG6/bbWGVmSROvmfM3b+7X0h/wTF8a6Z4q/ZG8JWVlOZrnR0eyvI/+eb72ar//&#10;AAUg+IOmeAv2VvFceoHMurx/YbaP1dqAOo+BHxll+Pv7Kln4zuIPsd1faXLHcR548xV2s1fmt+xH&#10;+zp4g/aZ8U+MvD+oeJrvTPhfpGsNJqOlWkux72Rmb5P935ea+6/2FvDt/wCGv2EdFs9UtJbS4ksb&#10;qURSj5tjbmWvFP8Agj9/x+/Gz/sNp/7UoA5D9vf9i3wr+zT4A034p/CcXXhS/wBDuoo7iOG5Z/M3&#10;MArfN6V+hv7PXjK58f8AwQ8G+INQm+0X9/pkUtxL/ffb81fP3/BWP/kzvX/+v6z/APRteu/sYf8A&#10;Jr3w5/7BUVAHtlFFFABRRRQAUUUUAFfkr/wWz/5GL4ff9cJ//Qq/WqvyV/4LZ/8AIxfD7/rhP/6F&#10;QB6X/wAEX/8AklXib/r9r9Hl6V+cP/BF/wD5JV4m/wCv2v0eXpQAtFFFABRRRQAUUUjNtoAWkZtt&#10;RefFjf5oxXJ+OPF8ekWJt4MTXUqcYoAreNPF8cUH2S0m5/5aS+leasu6sO68SXN/feZJW1G2+CgA&#10;8mKuVum8q+m8uuiutUitawdQuoryfzI6AO68DeNpdIg/ef6qu4034jxXd95cnEXrXgqtsrF8fWer&#10;6z8MvGel6HN5Ot32lyxW/wDf3/7FARPobw1+0F8NvGXiQ+H9G8ZaRqetHcDYQXKtJ8v3vlr0fNfz&#10;5fs9/BH4nQ/HjwqbPw9qul6hZapFLPfyxMiQor/vGd6/f7S9UttRhzDMJfWpjLmNKkFD7VzRoooq&#10;jMKKKKACiiigAooooAKKKRm20ALRUcUiSfcNSUAFFFFABRRRQAUUUUAFFFFABRRRQAVE8Qli2P3q&#10;WqOo6naaNYT3l9PFa2lsnmSyynakaepoA/ML42/sc/Fj9lr4p6n8VP2f5przT7qR5LnRYv3037xt&#10;zL5X8S/yr1X9nH/gqJoXjrxJB4M+JmjSeB/Ffnrajzd3ku/+1u+626vt/QPEekeKtKh1TRtStdTs&#10;JvuXdpKrpJ/wJa/Ob/gsD8PPh9pvgDRPFKQ2um+OTdiO3+yBY3uY/wCJnA+9t+T5qAPpr/goT5V5&#10;+yT4zGPOilgWvkH9hL9jHTP2kPhlo3jv4p6xeeIdGiRrHSvD4lZLe2SPjdx/FXvfx8mv7r/gmrDJ&#10;qn76/l0C2836+XT/APglB4t0TVv2WtM0ey1OG41Wxup/tloZP3sW7bt+X+7QB8yft0fs2aR+xb4o&#10;8F/FT4TzXegQ/blivLCKVmT5WVuvo33StfYX7SH7VD+DP2MP+Fj6ORBrGuafF/Z4x0kkxu/9mrxz&#10;/gsV4ttU+GfhLwfbyxTazq2o/Jafx4+Xa3/fVY/7bXwo1fS/+CdHge2uIfJm8M2tr9th/wC+VoAu&#10;fsaf8E/PAfxI+E2l/EL4pwTeMvEniZPt3+l3D4t0b+H73zV51+3V+zRpH7Ftx4U+LfwfvLvwrPHf&#10;JbXNhFKzxZ+Zt3P8P8O33r7h/YU8Yad4w/ZZ8AXGn3kN5Ja6altcRwyZMUi/wv8A7VeB/wDBX/xn&#10;plj8CNM8N+fDLrWp6jF5Vp5v70IN37zb/doA9v8AEHw6+H37ZfwJ8MeI/F+j/wBsxf2d9tiHmsnl&#10;zeV833f9qvhX/gnL+yL8LPjzYfEyTxnoEupy6PrYtbL/AEhk8uH958vy/wC7X6Efs3eB774efsp+&#10;GPD95/x9Wuh4P/AlZv8A2avlj/gkAwSw+MsZOJf7f/1f/fygD7w+Hnw80P4WeD7Hwz4asxpui2Ke&#10;Xb2w+byxU/jnxRF4L8G614geIzxabZy3hiH8exd1dDXB/HOxm1b4MeN7S2i8+5l0e6jji9X8psUA&#10;fmX+x/8AAi2/b0+KXjP4q/FPztT8Pi6aPTtL8xtvzM3y/wCyqrsrW/4KBfsF+G/gx8JtZ8cfDi8u&#10;/D2jReVHquhfaGaG4+far/N/vV6H/wAEcvGVofhj4m8GSjyNY0y+aaeJvv8AzV6l/wAFTfFukaL+&#10;yb4l0i71KG31TVHgjtLQyfPKVlVm2rQB2/7PHi618B/sQ+DdfuZRFDpnhlbg5/2Vbb/49XxF+x98&#10;Ovh/+1Xrniz4ufHPX4dZu5dRltrLRdSudkMafK27bu/4Dtr6w8GeFLnxn/wTc0fR7P8A4+pfCeY/&#10;qqs39K+Q/wDgnB+yn8Hf2g/hnrH/AAl8N3e+K9N1GWKS1h1FoWEPy7W2LQBs/tt/BL4WfBbw5pfx&#10;O+Cms6f4f8S6PepJcWmnX2ftCf7m6vrXx58TovjN/wAE+de8YSQeT/afhl5JIv8Ab27W/wDHqzJv&#10;+CXH7PkkWLjw/qXl/wDTXVpf8a7L48fD7Q/hZ+xb438MeG7c2WiaboE8VvEZN2E/3qAPhX/gnt+y&#10;HH+0l8O7TWfiRrN3qHgXR5HtdK8NRS7IXdm3NI+3/a6Un7fH7NXh/wDY91rwP8TPhRBN4fNrdKLm&#10;KO5ZvMcOrLj+tfR3/BIb/k2Y/wDX83/s1c//AMFlf+SD6N/2EVoA9m/ac+IHjK8/Yk1PxR4QhlHi&#10;C/0eK5kMP3445I90jL/wE18wfsBfAH9nD41fB6zOt29p4m+IF15n9qw6jc/6WH/2E3fd/wBqvvb4&#10;NS2UXwL8DR35h+yy6NZx4m27JN0S/L81fLfx8/4Jj+DNV/tTxf8ADnWtQ+HPiaJJ715bKVjDK+3d&#10;t+8Ni/7tAH1H8DPgR4a/Z78HzeGPCizRaNJdSXUcU8m/y9/8I9q+Hv2JF/42IfH7/rpJ/wCh16P/&#10;AMEyv2l/FPxi8Ka/4Q8YTf2lqvhRxbR6rn/j4j+6q/7TLt+9XnH7Ev8AykQ+P3/XST/0OgDlP+Cr&#10;H7OPw+8DWPhvxnpGjfYtf8S+Ilj1G6ErfvEZPm+X+GvrP4LfsHfBXwXceE/HGheE/sfiG2ggvbe6&#10;N1I2yRo/vbd23+KvFv8Agsh8vwy+HL+niFf/AECvuT4ZXcN98OvDU9vN58UmnW5ST/tmtAH5p+PY&#10;Ln9kH/gplpmt2v2W08P+PX/eA/KkUcjqsn/jy19t/tp/F+2+Dv7N3izXPtpsru5tGtdPmj6+dIvy&#10;14p/wVb+Ckvjn4G2/jDSLIS654VnW5+1D78dt/F/49tr5h/aB+PUv7X/AIO/Z7+GejzxeVrvlf2z&#10;FD881tNCyx/P/wAB3tQB9X/8Esfg2Ph7+z4PE95DLDr/AIrna9vPO7orN5f/AKFX2pWL4T8PW/hL&#10;wto+iQcQ2FrHbR/8BXbW1QAUUUUAFFFFABRRRQAUUUUAFflz/wAFuv8AkCfDL/rvef8AoMdfqNX5&#10;c/8ABbr/AJAnwy/673n/AKDHQBlf8ETP+P74g/7kFfq3X5Sf8ETP+P74g/7kFfq3QAUUUUAFFFFA&#10;BRRRQBAw2gHGSKpanq1totlPd3kggtbdN8ksnQVdZ9vHpXxX8bviJrHxA1++0x/9D0WwnaOOKI/6&#10;zb/E9ezlGVzzav7KL5Yrd+R8fxLxFh+G8J9Yq6ylpFeZxf7RXxfuPjHrY07TpZIPDVo/EX/Pw/8A&#10;erznT/C+0bK7bT/DkQn/AHcP7qumsPDmRX9AYerh8rw0cJho2hE/j7O+Kq2YV5YitLVnB2fhTdEU&#10;AxXsXwO8d6j8N70WbmWfRpX5i/55VVg0WGFuPyq7DYRqemPxrwM0xlDG0XRxGsWeBgeJ8dl+KWIw&#10;UmpL+rM+ooviV4aaIMNYtgPdjj+Vb8N7Dc24lU+ZE3fFfKtlpKSH/U12nh3W7/w/LFNb3Erxn76S&#10;fdCfjX8+ZtmGAy6pyOTP6g4c48x2ZS/4UMOow/u/8E+glYEdKCeM1maLrMGtWn2iDkVpAjr2rSM4&#10;1IqUNUz9thOM480diSiiitSwooooAKKKKACiiigAooooAKKKKACiiigAooooAKKKKACiiigAoooo&#10;AKKKKACvzy/4LKf8kP0X/r+Sv0Nr88v+Cyn/ACQ/Rf8Ar+SgD7D/AGb/APk3/wCHf/YDs/8A0Utc&#10;P+3hodj4h/ZY8c2mof6kWvmD/fX5lruf2cht+APw8H/UDs//AEUtfKH/AAVJ/aR8P6H8H7z4aaRe&#10;w6n4v8RTJbG1s5Nz26bl+/j+992gCX/gkrfXN9+yLqkdxL5oi1K6jjHonlrXk/8AwS9hjT9q742Y&#10;64/9rtX1x+xL8FB8DP2WtF0a4hmg1C9tWvr2Gb78c0i/MtfJX/BL/wD5Ou+Nn+f+WrUAc/8AtYXu&#10;m+Jf+ChOgaJ8b5prL4aRIv8AZ8UvyW0ifN8z/wCzu6tX2f4Z/Y1+A+ueIvDPj3wjo1nDd6ZMlzZ6&#10;ho9zhJNv3fu/K1d78ZPgN8Nf2ltJm0fxbplprP2GTy/Nhl2XFs/93evzL977tfnJ8WfCPin/AIJm&#10;fGfwnq/gvxhd6/4Q1e48qTw5dy87Gb/VbP5NQB6//wAFVP2c/h/Y/CXxB8UI9HEPjW5u7eN7/wA1&#10;v3n8P3f92un/AGNf2Ivg1rnwj8AePJ/Chm8SpHFem6+0vzMv8W3dtrW/4Ki3b61+xfNqCQmIXM9r&#10;cGP/AJ57l3V6v+wZf22o/sseB5Labzo/snWgCx+0H+yN4W/aT8U+GtQ8Y3uoTaJo6S79Fhl2Q3Lt&#10;0Z8f3a8N+PX7IX7M9t8LPEFnaWek6Lq2mabPJZzQXX76N1Xcv8XzfNXnv7eXxn8XfEn9pfwx+z7o&#10;mvS+DdEupIJb3U4Ztj3Bk+7tb/Z/u13vxN/4J1fBTwB8HvEOt6xNqt5qNhpcsh1XUdTkXzJ1Rtrb&#10;N235m/hoAs/8EjPHmpeKf2dJ9N1CaS7/ALMv5Y4pZZN7BPl2rXyz8ZPh1qPxa/4KO6p4J0nWpfDI&#10;1z91e39r/rfIX5mVP96voL/gjR/yQ7Xv+v5q860z/lLzD/1zl/8AQWoA93+Jn/BL34NS/CHV9O0L&#10;R5dN8QQ2LyW2tGVnm85F3bm/3tv61lf8EkvHuteJfgj4k0jXNSl1KPw/qrWNl53/ACzh2L8n/fWa&#10;+2fGP/Iqaz/15T/+i2r4G/4I+p5/wy+Jaf8APXX5P/QaAPNtX0uT9vj9vrWfCHiTWZZvh/4PTzYt&#10;Ph+RLiNdu5f95mb73pX0549/4JifBXxN4eNvoGiyeEtZiC/Y9W06VvNt3Vt27r81fLv7F11Y/Cn/&#10;AIKOfE3w1rl5DaXd8JbW3E3HmzblkVU/4DX6ma5r2meGtLm1LV76DTLC3GZLq7kVEj/4E1AHyF/w&#10;UM+L+p/s6/spWmkaJqcp1+/SDSBqEv8ArvL2bZJf975a8+/Zv/Zu/Zk8L/DPTLjxfr+h+LPFWr2q&#10;XGoX+pXvz75F3eXsLfLt+7TP+CwXh/8A4SX4D+GfFlpN9r0u1vYsyQnKSJL91q3/AIMf8E6/2bPi&#10;l8LvDPiSz0u61Nb6yiklmh1eXb52weYvyt/e3UAeA/2v4V/ZB/bd8KSfCzWYbzwB4lZLa50q0vvO&#10;hjdvl3f4V+ulfJ3hr/gmv+z/AODPEWmaxY+H7qLULWdbm387UpHy6/Mvyt96vrGgAooooA/mqklk&#10;lhhjk/fS1WvPMisf+Br/AOhVoTR/2ZP5ckMtSeIBpqaVDJYzGaWV18yL/gVfLQl78T5yM/ej7vxH&#10;9CXgsAfCTRiP+gPFn/v0K/ETwd4k/wCEf+MWsReTFeeZq9x/6Nav2/8AAaG4+F+gxnpJpEOP+/S1&#10;+PvxY+Dq/DL442F/p+jape6Ve3sss6wW7vsDN0pZ7OlKl9UnFuU1K3yRxcRVaMqUcJOLbmp2X+FG&#10;T8fdEtvEF79vks/scUf/AEz2Jvr5hv545J/L8nyfKr7v+OXi63uvBP8AZdp4c1XUZpP9XH9hceX/&#10;AOO18Q6h4R8S/b55I/Cet+V/14yf/E189wosTPCfvqbhy7XPA4IdeeA5MRTcOXa5Q0q9j0+4hkeH&#10;/Vv5ldh8RfG1j4xgsxb2f2OWOuPvdF1PSZ/L1DTLvTLv/W+VdxMj7P721qqF99fUzw8JVY1ZfFE+&#10;6nhaU61Ot9qJG0ez95ULLup69afHHu/1ldKPSiN86lT5aTZtrW0fw/Jf1M5xguaRnOrCEffK9rDI&#10;vnSf8sqoxturS1BvK/0eOs3btoh7xVPm5ef+YGpaft30Nx+7p8xqRq1WEjlb/V/8tKjWHb/q663w&#10;/o/2KCG8k/1sVZVasacbnZhsNKvP+71LGi6DHa2X2i4/5a1ek+zTz/Z5IaRr7/ln538dQpH+/wDM&#10;rw3KUpc8z66NGlGlGjy+6c9qmjS6dB/0y31kTCvTtauLa60uGD/npXNP4Tim/wBXNXZQxd4/vTxc&#10;Tl8/a/ujjlSnbdtbOq+HbnRvvw/uv+WctZLL/wAtK9OM1Nc0TwZwlCfJMY0e3/V07y99JUqts/66&#10;0XDUj3UK22CnMsS01W2UEkP3qk8uj79NWSSqK1HK3lU1WxTo1o8ndQMaw3fvKbiWpI7ffUjW/wBn&#10;p3Fcjb56a3SnM26nL8lJBIb5lSSSebUZNDLUh8MRWXb/AKyljk2f6unRx+bTVj2UBzEkccd4f+eN&#10;NZf+WdOVt0FNX5aZJIsdN+5TWX/nnQq7KgByrvoZqm/d1GzUBfUj+9TmX/v1TS1SbdlBq/eEWP8A&#10;f/8ATKvs/wD4JM/N+1DN/wBg6f8A9Br4vjXn/plX2d/wSXX/AIyhm/7B0/8A6DXRR+MiR+0dFFFe&#10;sSfFv/BV/wARXOj/ALK+p2luP3V9dRwyH/x6vhr/AII++G7bWv2kr28uf9ZYac0sf+/ur7y/4Ko+&#10;Ff8AhIf2UNav066XPFc/+Pbf61+fH/BJbxvF4W/afh06Wbyv7YtGtUBH+sP3sUAfuZRRRQB434//&#10;AGtvhZ8LvFE2geJfE0GmapH9+GUVzv8Aw3v8EP8Aoc7T8q+Kv24/+CfnxY+OX7Res+LfDFlZ3GjX&#10;0cQjlluVRvlWvAv+HTXx5/6Bmnf+By0Afql/w3v8EP8Aoc7T8q9K+Ffxo8IfGnSp9Q8H6xFqtpbS&#10;eXJJFX8/P7Q/7Kvjv9mW40e38Z28MB1NHkt/Jl3/AHfvV+k//BF5f+LR+Jv+v6gD9G6KKKAG44o7&#10;UhOBX58/thf8FDtc8BePB4O+Fo0+e7sXxqOqXkXnQ7/+eS//ABVZzmoK8jSnSlVlyQP0H5FBGetf&#10;lVYftw/tHX9jBcGXw7F5nrY1j6v/AMFCv2gdHvvs8l34d/8AAH/7GudYqlI9J5XiIx5j9Zzcxg7P&#10;NjEvuaiub6G0illnmjhjjXzJDI/3E/vV+Hv/AAnXxZ8c+KpvElx4z1aHUPP82Tyblkh3/wB1E/u1&#10;0E03j3xhfXuoeJPHOuf6TH5UkUNy2yRP7tZzxtKJ0QyevUPcf24f2yIfih/afw38F2MOpeG4pFj1&#10;HWpfuSSDqqf7v96vCvAug2Oh6HDHZzefLL/rJadq3hexi8K/2fb/AOhWkX/PH78lZPw11KW4gms/&#10;J8m0tf8AV/35K8etVlXjzn1GEw0cHKNE7aSTyoPMkry/xB8Rr7Ub6bT9Lh/+LrvvEWqW2kaVN9o/&#10;5a/6uvN/h+vm+MfMrOnGPLzzOzEzlzxowl8RN4d8H6v4h1X7Zqn7iKL/AJ7V6sq7KGo71lOcqh00&#10;aMaUQU1d0W5j0+/mlkg/eyf8tf46pZorhxOGhi6MqM/hkefnGVYfPMDWy7F35JrW3xfzHtHwV/aK&#10;0z4JeOzNqkE0vh+/Ty7i7i/5ZP8Aw/LX6FeGPFGneL9DttX0e6ivdOuUEkU0RyCK/Itl3/6yrHgz&#10;xr48+EOqf2n4I1+WK6l3f8S+8+ezj3f7FenlXs8sw8cP0R8hhuD8PlGChhMvk5KHf7R+wwxSkDFf&#10;Nn7MX7WVj8XfDn2LxXNaaB4vsnWG4hllWNLj+7LFn+9/dr6S3AD1r6mE1UXNE8epTnRnyT3H0UUV&#10;ZmFFFFABRRUUssccBdyPLoAkyKWuJk+MfgOKYxv4x0PzY+o+3xf/ABVTwfFPwdeQeZb+KtImj9Yr&#10;6I/+zVN0UotnV8NSkbfavD/jH+1R4a+FcFl5Bj1+6uXx5VnKrbK84sf+CgWhz39lBceG7yG1lkWO&#10;SbzB+7/2q55YmlGXLKR6FPLcXVhzwpux9bgDNONc7ovjjQPEM32fTNYs72bZ5vlwXCu231roT0rq&#10;3POacfiHUUUUCCiiigAooooAKKKKACiiigAooooAKKKKACiiigAr8L/+CtX/ACdNP/16JX7oV+F/&#10;/BWr/k6af/r0SgDy/wCFP7eXxh+C/gqz8KeFNehstGtS5jha2VyN1dj/AMPSf2gv+hmh/wDAVa+/&#10;/wDgnH8Efh743/ZT8M6lrfgfRNT1EySh7u8sUd5Pm/vMK+nv+GYPhH/0Tjwz/wCC2L/CgD8Yv+Hp&#10;P7QX/QzQ/wDgKtH/AA9J/aC/6GaH/wABVr9nf+GYPhH/ANE48M/+C2L/AAof9mL4RR/P/wAK48Mj&#10;/uGxf/E0AfznS+IL7xX4+Gs6jMZtQv8AUVubiX/baTJ/nX9KHwc/5JX4U/7BsH/oFfzt/F2zttP/&#10;AGiPE1tZwRWVpFrzpHDB8qRp5v3Vr+iT4Of8kr8Kf9g2D/0CgDs6KKRm20AQ3FzFZweZKfLjHevK&#10;fF3xYktZ/L0+rfxI8dxwrLp8Bye9eNXF9FcT+ZJQB6BY/FrU5fJjk/1tN1b4pXzQfZ5K4NZtv7yo&#10;dQWXUv8AWT0AdVJ8RtTlsfs//LKstvEFzcT+Zcfvqpw2v+g+ZUVAD7povP8A3dbWm6tE0Hlyf62s&#10;u3hllgm8uqM0O/8A66xUAWr7/j/mqKnyTRLY/wDTWqNnffavOoAt0qyeV+8j/cy03dWtpei+b+8u&#10;KAG6fr0tr50cn+ql/wBZ/wBNK6zQ/EVzYeTcW9cLeW/2Ofy6kh1K5t/3dAHvegePbW7g2XkvkzV1&#10;sUsco3oc+9fNtrrX2r93/wAta6jTfE19psHlxzTUAe30V5lofxDki+S8/wBV610Nv8Q7CefyxQB1&#10;lFZ661ZP/wAthWbq3jSw0of60Sn2oA3ZZY4hvc496yG8X6Qh2G8Ga8u1zxhc65P5fneTF/zyrk9S&#10;025l/eRzUAe7S+PNIh6z1y/iDx6L+Ex2/wDqjXkslxfWs8Mck9dBHQB1mn+NpbWDy45q67R/G9re&#10;/wCs/c15K3z1Nb3UtrQB73HIJRvTmpK4rwBrn2q3+zyda7WgAooooAKKKKACiiigAooooA83/aE+&#10;Gl78Xvg94n8H6dqX9lXer2pto7r/AJ518CeAv+CbPx1+FulzaX4U+LMWgafK/myRWnyeY9fqHRQB&#10;+b037EH7TzwY/wCF5TZr7o+DPhbxD4M+HGj6P4r1n/hINctY/LuNQP8Ay1ruaKAM7X/+QHqf/XrJ&#10;/wCgmvxn/ZU/Zgi/aK+JfxjuNM1/UPCXjTQtR+1aVq1pIw8p2lbcrr/tV+zuoWwv7G7ts7DLG0Wf&#10;95a+U/2Mf2Qtf/Zw8ffEfX9Y1m11OLxLOstvFCPnj+dm3N/31QB4Xq37Bf7QPx7vrPTPi/8AEqFv&#10;DNkyARadz9pRW6sv97bX6BfD74e6H8MvA+keENDtPJ0XTLZbWGE/N8n+1XVUUAfAHxg/4Jy+INH+&#10;KV78RvgZ4rHg3V7lxJJpWStu7/xf8B/2aw7n9hH43/tC6paSfHT4lwtots6/8SrSPuXCf8Br9G6K&#10;AOCh+EehaP8ACY+ANEi/sXRRYtZQfY/keIbfvL/tV8ZWv7Mv7WPwdE2ifD/4pWmv+H5Xby5dd+ea&#10;Ld/vZr9CqKAPkL9kr9hiT4I+N9U+IXjTxLN4x8f6lHj7XIW2W6N95fm+9VT42/sV+IPif+1p4U+K&#10;lnr8VnpWl+V5trj5/lr7IryS7/ab8B2vxvh+Ep1Kb/hNZIfN+yfZm2bNu77/AN2gDsPiR4FsPiX4&#10;H1rwxqXNpqdq9scfwblOGr89/h5+wR+0F8F9Um8M+C/iXaWPgS6vUubmT7j/AHsttT/dr9M6KAPl&#10;79tb9lfW/wBpj4R6N4X0vWYbG/sZ4pZJpv8AlrtXa1ex/Df4aReFfg/ovgjV/K1KK105bG5+T5Jf&#10;l+au+ooA/OjWP+CevxP+CfjbUvEH7P8A4+/sXTr2ZpP7B1GRvKj/AKN7VZ0X/gnr8RvjV4qtNf8A&#10;j98QJdZtrWZZP+Ef04/6PJt/8dr9DqKAMG58L2yeDpdAsMWdt9i+xQY/5Zps2rXzf+w3+yVrf7Ls&#10;3j6TWNUh1I+Ib5LiLyf+WaLu/wDiq+rqKAPBv20fgHqX7SPwJ1TwXo95DZahdTwTRyz/AHP3b7q7&#10;f4DfDu5+FXwf8MeE7y4+2XWl2S20kvrWJ4a/ad8BeKfjFqfwxs76eLxhYRtLJaT2zIJEX7xRv4q9&#10;doAKKKKACiiigAooooAK/JX/AILZ/wDIxfD7/rhP/wChV+tVfkr/AMFs/wDkYvh9/wBcJ/8A0KgD&#10;0v8A4Iv/APJKvE3/AF+1+jy9K/OH/gi//wAkq8Tf9ftfo8vSgBaKKKAIppo4IS7nCCvMfGfxS/s+&#10;by9P5rS+IHjmLTYJrSPr/wAtK8LvtQ+2T+ZJQB3ln8XNTf8AdyVJqXxSvl/0eSvO/OovvNv4P3lA&#10;HUf8LI1N4JreP/VS1lyeIrmef7RJ++82qNnZ/wCg/wDXKo1bdQBNeSRS3HmR1qaTrESQfZ5Kz7OO&#10;WX/V1RuLfzf+mNAF7VP+P+q1SrJEkE3mfvpdlZtrffaJ/LoAu0m7ZRurU0vS/tH7yT/VUAN0/Xpb&#10;Kf8AeTf63/lr/wA9K6jQ9eubX/SLeuN1Cz+xT+XRDfS2v7uOgD3Xw98Q7Z4PL1D9xNvrs4J45xvj&#10;lEo9q+bbXWop/wB3J/ra6bSfEV9p3+rmmoA9zorzDRPiDc20/l3H76Kuhi+IthJP5dAHXUVnprll&#10;L0mFU9T8XabpcHmSzigDYkkEQ3vxWPN4s0u3m8qS8Hmeleaa/wCN7nU5vLEwENcfqmnyz/vI5pvN&#10;oA92l8c6RF9+fFcxr/xAhuYTBbj92e9eRTTX1n5Mclblu26CgDrtN8ZS2v7vzq6zRfHNtdny5P8A&#10;v7XlFS2832X95HQB73bXKXUXmR9Kmrz7wD4g82f7PJ/y1/1deg0AFFFFABRRRQAUUUUAFFFFABWH&#10;4w8Kad458Lan4f1eDz9O1KBra4i9UatyigD83Z/+Ca3xS+Gd7KfhX8ZtQ0vSvOc2+lzbtsEbfw/e&#10;210Hw1/4Jkalqnj7S/F/xn8fXfxAlsT5kemS7vJ8zcGX738P+zX6BUUAfM/7fttHp37InjO3t4Yo&#10;oY4FjSOP5FjSvif9kv8AYo1f4ifs9+GviP8ADDxzqHgbxrI8sV5+9Y215tddu5a/Rz9pH4P3Hx3+&#10;DuveC7bVBo0upx4+1yx7xHWR+yP8Bbn9mz4L6Z4IvNYi1qW1nll+0xR7F+b+GgD5s+Ef/BNXUp/i&#10;bY+PvjJ43l8c6vayebHYDd5SOpyvzZ7f3a+4vFfhHSPGvhy+0DXLOK+0m+h+z3FrN92RPStyigD8&#10;5V/4JufEr4QeItTvfgx8U5dG0q5naSPSrzdsjRv/AB1m/wBquu+EX/BNqRfiXZ+P/jH4zuviLrdp&#10;+8gsJi32aN/fd95f9npX3ZRQBXNrE0P2fA8rZs8v/Z6V+dvij/gml478E/EXWdf+DnxLl8MWGrzt&#10;JcWk27Me47m/3vav0aooA4H4JeANT+GXw40vQNb1+bxNqtsn+k6pP96V67sgONrc5p9eMx/tQ+C5&#10;/wBoMfB+CeafxWLVrqQxR/uY1xnbv/vUAfMXxQ/4JseINL+Kup+Pvgx49m8F3l+/mz2B3bd7MzN8&#10;393n7tVr3/glvqXxG8Pa7ffEz4l6h4s8bXVv5enXcpb7Pp7t947P4q/QaWWO2hMkh8qNPWqWja7p&#10;mv2QutLvbbUrUts820lWRPzFAHI/BD4cSfCv4PeGPBl5cDUpNIsUspJsfLJXyd8U/wDgm1fQfFO9&#10;8f8AwZ8cS/DrUbn97JYQl/JebPzfd/h/2a+3rLXdO1S4uILS9tbya1fy544ZVdo/98fw1qUAfn3c&#10;/sRftA/Eowjxx8cprO1ikWTytIiZPM+b/ZYV9efEb4Tf8Jv8ENZ+HsOpyw/btLOmC/m+d/u7dzV5&#10;1+19+19pv7KWkaBPLo8uv6prF6ttFYQSqj7O7f8Aste8eHtTfW9B0y/kh+ySXVvHcGH+5uXO2gDx&#10;X9jP9mq5/Zc+Fp8KXmsxazNJO0xlhi2LWb+2z+ypc/tX+ALLw/aa/FoEttdLN5s0W9JK+kaKAPCv&#10;ih+zbJ8R/wBnXTPhj/wkt3pF1YWtrHHrNp8j74V27q+ZLv8AYm/aUvtEl8H3Pxx8/wAKy/u5LkxN&#10;9oKen96v0QooA8U/Za/Zf8N/su/DqHw5o5N5fyt5l7qco/eXMn9F/wBmuF+BP7H978IP2lfiJ8T5&#10;NfivbTxO7mOwEWxotzbutfUtFAHiP7V37MeiftT/AAyn8L6rObO7if7Rp+oAbvs03Tft/i+X5a+d&#10;/gF+w98Zvht438NS658X5r3wf4duvNt9Jh3f6Sn9x/8AZr72r5U8bftP/FO88feJvDfw4+EF14gt&#10;fD06xXOq6jc/ZoZfl3fut2N1AH0D8T9H0jX/AIeeINO8QeV/YlzYyx3nm/d2Fea/Kz/gk98DI9c+&#10;OvjHx1B5U/h/w9NPYWol+Y72b923/fK19ceGfjLeft2/Bbxz4K0sTfDnxjC/9marYajFve2/vbao&#10;/sWz/D79m7xFe/s8wal9s8f2qNf6hf8AleVFeH73ybv7qtQB9p0UUUAFFFFABRRRQAUUUUAFFFFA&#10;BX5c/wDBbr/kCfDL/rvef+gx1+o1flz/AMFuv+QJ8Mv+u95/6DHQBlf8ETP+P74g/wC5BX6t1+Un&#10;/BEz/j++IP8AuQV+rdADcgCkOMUZ+Ws3XtZtdB0ue/vZvJtbdPMkk9BSSbfLEiUlFc0tjH8b/ELR&#10;Ph5ok2q65eC0tYxx/ef/AHVrzmy/a38CahxFJegHv9nf/Cvk3x54r8R/FHxhPearefbNOimY2cUP&#10;+qjT+FttdF4Z8L7f3j1+r0OEsJhsMp42o3Ul/K9F5bH858R+KNbB13HL4x5I99bn1RH+0Z4TkXiW&#10;5yO32dsfnisXS/2hpZ9VmS603yrD5vLkJw3+zXk1npyQDFXRaZXGcV5FTL8pw/NB3fqz88reKHE2&#10;MlGVDlhy9o/F68x2HiP4y6rrmlz2Fvam083/AJaHH3fyrzT+xYiuMVvra7aGgJGBXThsfhcEpQw8&#10;eU+EzfMM4z2cauYVnNx2MSHSo4u9aMdvmp/IqzFFiqxWce6fP0cvnUn75ALbnNTrb8VYWPNSpbbx&#10;XxGMzaUeafMfW4TLP5IlqwgzW5bxVnWcYFa9sgNfztxPj5VJynzH7vw7g4whGBf0PWrnw3PvgPmf&#10;34+K9F0Hxra6p5cD/ubsj/V15xHHke1DQED5etfJZXxni8qnyc3NS7P/ANtP13ButhY+570ex7ap&#10;yPSlIyOn4V5foXi6900bJ/38X/j1dPY+N7a5m2SQmH/pp1r9fwPHOSYpRhOtyTl0l/n8J9NTqqqj&#10;qz70hwO1QQ3Ecw3pznvUynPevvo1IVF7kjYU4xTSwApcDFYmreJrfTZvK/1kvoK4MxzLCZTh3isb&#10;UUILqzSFOdWXLA2c570ufxrzTUdbutSlw955X/XKqokuX/5iMtfidfxhyinVlClRnJd9EdcsHiF9&#10;k7vWfEtnokM0k8w8yNM+V/Ea4PTvjGVvj9utDFbf89IzuH8qzb7TTcy+ZcfvJP8AnpJWReacMYr0&#10;sv8AEilmFb3IpQPzbPqub0Jxnh/cUen83qep+H/iDpPiG33Q3YVt+zy5PlbNdUrjGM9K+Y7uw8u5&#10;3J+5mx/rP4q674U+OtSXVv7Iv5zcxPxHJLjdvr9owOJo5jR9tRl8j5rKuOKn1ynl2bUuWc3yqS2v&#10;5r7J7pRTEp9bn6+FFFFABRRRQAUUUUAFFFFABRRRQAV87/tlfsox/tY+B7LQP7e/sGS1nEonEW/P&#10;+zX0RRQB+cdn/wAEuviLptlDZWn7QniGC1iTyo4YfMRI0/u/6yvW/gB/wTd8B/CTxHB4s8RXt14+&#10;8aRyNJ/aGrSb03/3tjZ+b3r7BooArXluLuymg/56Iyf0r5a/ZY/Ynuf2cvi1438ZyeKhrMfiEY+y&#10;i22eX8+7mvq6igD4n+L/AOwr431T4qa147+GnxW1Hwnd6nJ9puNLm3PbySbdv+7WT8M/+Ccur3Xx&#10;Z0zx/wDGPx9N4/1DTD5lvYfMIo3/AIev8P8As193UUAcB8aPhLpHxq+GWs+DdUHk2l/D5UcoHMT/&#10;AMLLXxb8J/8Agm18Svhb4r0W2s/jVqMPgvTb5b77BAHTzNr7tm3dj5u/av0RooA+U/2wP2FtI/aa&#10;vtM1/TNYk8J+NNM/1Wqwx58z+7vxXmNn/wAE8/iJ8SvsVn8YPjBqHibw1bI0f9lWm5PM/us7fxV9&#10;ofEf4g6P8LvBOseJ9duBaaXpsDTSy5/T61zf7Pnxw0z9of4a2XjPR7O7stPupHjjju02v8v8VAHB&#10;fscfso/8Mo+FdZ0Ma9/bcV9dtcx/utnlJ/Ctcva/sPXFr+2FF8bv+EsBjjLf8Sr7Nz8ybfvV9Z0U&#10;AZ+r6eNV0u+s8+V9pheLzPTcu2vAv2Mv2TpP2UfDnibS5PEH9v8A9saj9u83ytnl/Lt219G0UAfJ&#10;H7WX7AWiftDeIdN8X6DrMvgfxzatn+1bOPPm+7bcfN/tV5BZf8E1fiV44ntLL4l/GvUda8NxSIJN&#10;Ki3/AOkQr/C3zV+i1FAHC+I/hB4W8WfDQ+AtV0uO88M/Yksfskv8EaptXa397/ar4n07/gm/8Tvh&#10;Lezp8K/jLd6LokkzeXpV4GdI42/TdX6JVxPxb+Jdr8IfAGqeLNQs5r2001PNlitBufZQB80fBL9h&#10;7xt4K+K+meO/Hnxe1XxjNabymmfOlvvb/gVfZtcB8FvjHoHx5+Hmm+MPDE7TaXe5AEo2tG6/eUiu&#10;/oAKKKKAPwM8TfBXX/Eun3nijTzF9htu2K5/4af8IxbWUyeJLOW41Dzl+zyRZ2bN1ek/Guy8QfDP&#10;QptHjnl/sS+fzJPK/wCWn+zXiGg+LYfC9vMJLKK8jl2xx+d96P5q/LsBOvjsE3zXi37vLo7ep+T5&#10;dVxWZ5dL95zQk/c5Pdlbzkf0K+CZIl8F6M6D9ytlFtP+zsFeeS/tI/CFLm4t5PE+keZHIYpPu/f7&#10;12XhN/tPwp0mX+/o8f8A6Kr8adG/Zufxd4j8Y3l5N9kMWoz+X53/AC0+dq+2zHM6OV0Y1cRI+4zX&#10;N8Pk+HjWxEj9ZZf2i/g9EPMk8TaJ/wCO1V/4aZ+Cn/Qz6J/47X4o6r4ZsbSDUoLiaWE2z+X5X/PS&#10;vObyG2gh/d/+jKmhmPt18Jphcx+sr4T6e/4KXeNtD8d/tPQ6p4Y1OHU7D+xYIvOtPub/AO7XygGp&#10;sKbP9XWgskawfvK1qT5nzHquRSkhkl/65VJHGGrt4tC8PxeDYb2O7/4nO/8A49v9iuOu/Kz5cFc9&#10;Osqt1G+hhQxKr83JF+6+XUrQLitubXPsdj9gjrOs45ZZ4f3NOuB9ovvMk/1tKaUpe+VOEasuSZTk&#10;bbP+7/1tTx2Erf8ALGtzw14dk1OfzLj/AFUVehT+V9i8u3s/3UX/AD1+/XJXxqpS5IRufVYDKvrM&#10;OecuXsePJaS/6vyakWxl8/8AeQ16lavbJB/qYvNq5I1svkyeTF5X/s9crzJ3+E9GGR80efmOI8O+&#10;DpZYZru8h8mKKt6/mjkhh+z1o6trEmpeTH+68qqcem7p4fMrklWnVlz1fuPXwmGVCHJAyfsu793T&#10;poJU8nzP+WVbX2HbD/o/+t/55f8APOq/2WS88mO4/wBbSjUubxoy5v8ACR3nlp5P+5VeP5p/Mjq5&#10;eR+X/o9UdssH7v8A5ZUoe9Eyv7/vm1BqUVzod5pl3D50sv8Aq5f+edeaanoEun3H/TKu3W42/u/+&#10;WtErbv8Atl/z2rfD1JYeT5dmeViMDSn7/wBqR5vt82iJq7DVtAjuf3n+plrFuPD9zBP5fk/va9eF&#10;eE0fOVsLVpS/mMan7f8AnpTpI9n/AF1prLXUeeNb/X0NmKnD560dO0WS/n/efualzUfjNYUpVJck&#10;DOo8vZXZ/wDCAeV/y2hqS08HxW37y4/fVyPGUj0o5biJSOOXTbmeDzI4f3VEsEqf6yvUPtFta+TH&#10;5P7r/nlUcmm2PiX93J+5lrlWP196Oh01Mr5YnmDR0yH5/v1t674b/sn/AI95vOi/561iGPFenCcZ&#10;rmgeHOnKk+SZGzU7y5Xp0ce+nLHJV3M5SG3Em2jbt/eUTfPTY3jj/wBZTAmY76jSpPM3QU1f9dUB&#10;zD1WodvlU9VlWl+/QWIvlr+7oZv+WdCybqk2y0CuRrHvqR23fvKaGlSpGaVoPMoZIJJ5VfZX/BJn&#10;/k6Gby/+gXP/AOg18a/fr7K/4JMt/wAZQzf9g6f/ANBrWj8ZXMftDRRRXsknB/Gv4cWHxb+FfiXw&#10;pqEPnwanaNF5f+3/AA/+PV/PP4Z1XxB+zJ8f7K8nh+xa34Z1T95Ef+WZVtrf+O1/SpX5y/8ABST/&#10;AIJ/yfFbzfiX8PLOL/hJo0zqunR/8vyf89E/6afzoA+4PhB8VdD+NPw80fxZ4cvI7zT76BZBz80b&#10;4+ZXH8LV3Vfzy/sy/tg/EX9kDxDe2mngzaVcP/pmgagG2b/7yr/C1fpf8KP+CuXwj8dBo/EkV54N&#10;mTp9r/eo/wD3zQB910V8u3n/AAUo/Z6tbbzE8f2k/wD0zihk3f8AoNfMvxl/4LNaNYR3lh8O/DM1&#10;5eRviLUdSK/Z5B/uj5qAOO/4LZ/8jf8AD/8A69Jf/Qq9S/4Ivf8AJJPE/wD1+1+ZHjn4g/Ej9qn4&#10;jC71ObUPE2tXswjtrWIM6Rbm+VEH8K1+yn/BOH9mXxT+zj8Jr228WSxQ6rqk/wBqNhF/y7f7LH1o&#10;A+vAODSdKcBgV518dfixpPwY+GmteJ9Wu1tIraB/IJHWXadg/wC+qV7Dirs8s/bE/ar0f4GeGJtB&#10;swNS8Y6xE0NnYQ9Y93y+Y/tX5K+HdHlsPFUMd5++u/PaWTzv77NuruvCp1z4jeI9T8eeMLyXU9bv&#10;p28vzv8Almn8Oz/Zok8Iy2XiqHUP9dFK/wD37rwq2J53KB9vg8u9lSjP7UjunasXX/C8XiOeDzJv&#10;Iii/77rotWX7LqtnpdvD513LB5vm/wDPOo7q1ls5/LuK8ONelGr7Hm9/t9o9eePwMsX/AGd7aHtr&#10;c3Jze9y/4Sv4b0+S1gn8yH9z/wAs6y4fGFjf6rNZx/uZYv8AllWw3mv+7ryfxNdf8Iz4q/4lf7mW&#10;X/WedXXBc8jetP2EY/ynrDLurznx5ef2Nrll/Z/7mWX/AFld9prSy6VBJJ/y1Ss+88M2Opar/amo&#10;fvvKT93F/t1MHyyLrKVSHuGTrXg+TxNBZXEk373Z/wCP1sN4X0z4c+HPtlnN52q7P3lcv4T8TSpr&#10;l7b6hP5Pz/u4q7qaPzYKud4+50IpRhUjKcPiMPwf4il8R2M9xcQ+TXQE4rH8N+E/7G1XzPO877V/&#10;rP7kdbnjrUpLH93o/wDpsX/LSsp8vP7hvT5o0ueZa0nR7nWZ/Lj/ANV/y0lqH4nNF4Ngsvs/+q/5&#10;aV6d8HtWifwBPJJZQz2lr/pNx/BN/u185/F67vvGXiP7PZw+TFcv/qv+edFOPtKv92JriJxpUf70&#10;jqNH1i21yD7Rb/6mr2KzdD02x8PWMOn28/72L/WVpZofLcmHNy+/8Rm6hoNtqV9DeSf8hCL/AI95&#10;f+eb/wB6vTfAn7V/xd+ENjNYQXv/AAnNpJ+983Ufnmj/AOBf3a4SitIVp0vgOXEYOjiV78T6c+Gv&#10;/BRi8spzH8TPD/8AZkMu37Pdad8//AXr640f4zeCNc0u01G38VaSLa6TzI/NukRz/wABJzX5VtHH&#10;L/rP31eL3nwtl1nxVNHJDNDFL/y181q9OjjZ/bPnMZksPd9ifvLo+t6br1kLrTL2C+tD0ltZA6/m&#10;Kvk8V+IPhvWviN8KNDvdL8F+P9R0bSov3n2Wzl+TfXQeHfi18edX/eXHxM1uzi/6612fXKVjyP7H&#10;xHPyH6TftGftYeFfgL4UmnW7g1rxBK3lWmlWkqu5f/bx92vgD4s/Hn4w/G+b7XPr8vhK08jyo9F0&#10;6XZ5m772+uI0XwLY6Xrl7rFxNNqeq3L+ZJdzS7/n/vV0ledXxs5y9z4T6PB5LSpR563vM8/0n4O+&#10;HrOCGPWIZr3Vbp/Nk/etXXaf4T0zw/B/Z9nD5MX/ADy82ta3uJbWfzI/9dXE+G7qW98canJJ+++S&#10;uHmlPmPa5YUuXkj8R18NvFB/q6kZd9LRWZ1DtB1C+8Ia5Z6v4fvJdM1W2fzY5YZf9Z/sv/s197/B&#10;D9sLw78SZ9M8P6uJNM8V3S+X5JHySv8A7FfA1SafqF9omqaZrGlzfY9VsZ1ubeX/AG/9uuzD4mVC&#10;X908nH4CljIf3+jP2EByKUqCOtfO3wD/AGt/D/xOsjYa/ND4f8QWww8V3IqJcf8ATRM19AWt5Fe2&#10;0c8Esc0TjKSRHcp/GvpITVRc0T82q050J8k9y3RRRVmYUUUUAFFFFABRRRQAUUUUAFFFFABRRRQA&#10;V+F//BWr/k6af/r0Sv3Qr8L/APgrV/ydNP8A9eiUAfov/wAEs/8Akzzwz/13n/8AQq+ua+Rv+CWf&#10;/Jnnhn/rvP8A+hV9c0AFRT/6mT/dNS1FP/qZP900AfzYfGj/AJOT8W/9jFL/AOj6/oh+Dn/JK/Cn&#10;/YNg/wDQK/ne+NH/ACcn4t/7GKX/ANH1/RD8HP8AklfhT/sGwf8AoFAHZ1yXxB8Qf2NpP7v/AFsl&#10;dbXIfEfSYtQ0KaWT/lnQB89zXEt7PNJcTfvZar2fh/8AtbVbK3jm8nzX8qnR9KmhuJbOeG4j/wBb&#10;E/mx0Ad2nhrSbaE2Zglmi/jlz89cdrWl/wBiarNZyfvv+Wsf+433a66z8UWN/Y/bJIZfN/5aRVxu&#10;p38mq3s13cDEslfnfC9DiOliMT/bkuaF/c96Pf7PL9nlJV/tklnqEUEE0clZ6ybqcy7qjhh8qv0Q&#10;osRzS29Nurq2ln/dzUfcqu1v+/8AMoAmZd1SaXHbWc/mSf3KJo/KpsMctx/q6ALF5NavP5kcNb2m&#10;3H2qx/1Pk1zFT2uqS2EHl0AWL7SbqL/SP9dWetbWm30urQTf8saybi3lt5/LkoAareV+8jq5/bVz&#10;VKigDXXXt/8ArKkmkl/1kd7WGBg1Y09tk/7uDzpdjeXF/t7WoCK5jSXWNYgg8vz/AN7/AM8v4/8A&#10;visua8urqfzJJq/Pe8+K/jn/AITu41Bta1H+2PtXEXzbvvfd21+iUOkS3vkySfuJZbWKWT/fZfmr&#10;zMDj442UuSPLyn3XEvClbhuNCdasp+1XT7PKVVvLlZ/Mq1Z6xcpP+8qO+0v7BVOa6/s3StZ1T/Xf&#10;2ZYy33lf89PLXdtr0z4dLmlyG54it5f3Nx5Mvlf89f4Kp2usXNn+7/11fn9pH7dPxJk+IsWpz3EV&#10;xo1zdLH/AGJKP3MaM23bt/vV+h9nqFjf2MNx5Pk/aoFl8qb78e7+GuajXhX5uQ9nMsoxOV+z9rb3&#10;uxXXxFK3+sgq1/wkFtRHpdjP/q6y5tP/AHHmW/775/KrpPEOu0HxBLZ/6Rb17J4Z1oa7pUVxx5h6&#10;1876TefY5/s9xXoXgfxBFpF95cn+qloA9foqKKWOUb0OfepaACiiigAooooAKKKKACiiigAooooA&#10;KKKKACiiigAooooAKKKKAMjxP4itvCfhzU9av+LOwt3uZSOuxVyf5V+en/BNzTB8aPjf8WPjXrME&#10;t7LNfNa6NqE3/LOHc25V/wCA7K+o/wBujxuPAf7MPjm9x/x82Mlj/wB/FK15n/wSf01LL9j3RpPK&#10;w9xqN1KT6/Mu2gD641PXdO0Xyv7Qvbay85/Lj8+VU3+3NaStur83f+Cv17cW998FEimlhzrbn91J&#10;j+KOv0H8GuZfCOiu/U2UWf8AvgUAWv8AhINM/tX+zv7Ttf7Qx/x6ecvm/wDfHWpNU1ey0aDz7+9h&#10;sYe8s0iov5mvzE1DUL7/AIe5WUf2yXytjReV5nybNrfLXsX/AAVyvJLT9nSxaOeWA/2pFJ+6/wCW&#10;m35ttAH2hqfifSdFt4Z9Q1O1sYZfuSTSqiv+JqfS9YstZt/tFheQ31t2lgkV0/Svzb+DX7GXir9s&#10;fwRpfjT41+M9Qh0u6tV/sXw/pMuxLeFflVmrwXQ9c+Nf7JX7Qev/AAA+H/iD+0o9Yk+y6fJefctv&#10;M+7On91lWgD9jrrxx4fsb0Wlzr2nQXn/ADxlukV/++c1vq26vzD+L3/BLb+y/hNrPje48c63rXxV&#10;srV9SuNQllzFcTr821f4h7V7b/wS9+PGr/GP4Hz6Z4kvJ9S1vw/dfZZbu6O55E/hX/gNAHkf/BQW&#10;OX4A/tT/AAn+MeiTy2d1qU66bqso+55Csqt/46zV+jmjata69pVpqFnKJrW5hWWKX1Vq+MP+CuXh&#10;y11H9lK71R/+Pqw1G38r/gTbWr3r9kHXo/En7Nnw/vI+o0uKKT/fVdtAHstFFFABRRRQAUUUUAFf&#10;kr/wWz/5GL4ff9cJ/wD0Kv1qr8lf+C2f/IxfD7/rhP8A+hUAel/8EX/+SVeJv+v2v0eXpX5w/wDB&#10;F/8A5JV4m/6/a/R5elAC1z/jPWv7E0OaUH95jiugrnvG+nRah4dvBJ/AhNAHzjeX1zfzzSXE1U7f&#10;Qf7Z1WG3jm8nzXqZl2T06GaW1nhkj/1sVAHxZ8Xf+Ckd94B+I174f8D6Bp154ZsZ/s15LqMW+a5d&#10;W2ybH/hr618B+NNM+JfgfRvGGh+b/ZWpp+78778br95a8G+I/wDwTv8ACPxb8fzeKNO1r/hGLS5k&#10;83UNP/56f3vJ/wB6voXw74b0zwV4c0zw3odl9i0TTI/Kt4v/AEJn/wBpqlXNJ8lvcNrT76Kz87zK&#10;o+d5s9OZd1Rw2/kVRmSK22nX19bSz+Z/y1/55UN8lVbi33TwyUAWNtFjb21rP5klSSR7f9XTbdft&#10;X+roAtahJbS/vLetjR7r7RBXNt8lWLXUJbD/AFdAFy+0m5/4+KzK19H1SXVJ5o5P3NZt1ay2s/7y&#10;gCP7lXF1i5SqVFAGuviCX/njUk0kr/vI72sSrOlrE99/pH+q2N/33t+Vf++qANCPVtTtfOj8+Hzf&#10;+eU0vzyf7ifxVm3V9c3s/wDpE1fk18ZvjT8T7j40apeapqeo6NrdhetHb2kO5Ps3zfKqLX6m/C9t&#10;c8YfDLwzrHiSH7F4gurVZL2L/b/hb/gVZQnzHXWwzoRjPm+I1murl5/M8+rEOtXKz/vKLzR5bP8A&#10;eVVt/K8/zJPOmii/eyRQ/fk2/wAKVqchta5b3Mtj9o8mXyv+evlfJWbY6pLYf9Noq/Nvx5/wUA+K&#10;lp8VNSvNP1T7Domm3rxx6Af9TIitt2v/ALXrX6VeGfEVt4o8K+H9cuIfsUusadFfSRf883b+GojP&#10;mOmpQnSjHn+0SL4kl/541a/4SC2oh0uxuv8AV1mzafF++kt/+WT1ZzHSaPrkqz/aLf8A5ZV7L4S8&#10;QjxBY+Y4/ex9a+etLuPsE/l3H+qlrvvBuuf2NfeZ/wAspaAPZ6Kr2t1FeQeZHzHVigAooooAKKKK&#10;ACiiigAooooAKKKKAI/+WtSVH/y1qSgAooooAKKKKACiiigDmviD4xtvAHgbX/ElyPMtdIspb2Qe&#10;yLur4N/4JaeFr7x14g+I3xp1yATTeINQePTrqY7pY03NuX/x5K97/wCCjHjq48A/sl+Mry34lvY1&#10;sP8Av7lax/8Agl7o50f9jvwmj9ZZp7n/AL6agD1L9pn4m6J4H+Dvjg3Os2cGoDR5/LtZblUlO9GV&#10;cL96vnX/AIJi+ItH8C/slwPrHifT4b65urq+8q7vU3p/303+zXI/8FWf2YfCV58O9f8AjJJNqA8T&#10;WsdrZRxCX/R9m/b9z/gVcp4D/wCCZPwn1n9m7TfH+oalrkOoS+HW1OUxXO1N/lM33dv3aAPSP+Ca&#10;+rW3iDxR8WfFlzr8U11rniKeO3tZbld8gX+JEr79r8v/APgl1+xz4b1Hwp4f+MV9d6pDr9lqNx9j&#10;iil2W8iD5V3L/FX378eviPY/CD4PeLPFt8cQaZYyS4H3t7fKv/jzCgD4D8eR3P7Wn/BSvS9Dgghm&#10;8P8Aw5/eXnnfMkiL83/oTJX6VanrOmeHbeF7+9tNNhJ2RmeRYkP+zzXwl/wSd+FlzB4H8S/FTXIJ&#10;f7a8V3ryW93MdzyW27/4qqH/AAWQeSP4VeDPLlkH/E3XgUAfoZFLHJAHQjy6z/8AhJdIXVf7N/tO&#10;0/tH/n085fN/7461Q+G//JOvDH/YLtv/AEUtfm9rckif8FgABNL/AMesX/opaAP021TVbLRbI3l/&#10;ew2VrGOZZ5VRP++mqnqPivRdKsIbu81izsrWb/VzT3Kokn+6zHmvl3/gqp/yZt4m/wCvu1/9Dr50&#10;/Zs/Y98SftjfCbw/r/xf8WahB4VsbRbPw9oOnSbBGi/8t3/2moA/TLRfEuj+IYDJpWp2upRJ3tJV&#10;k/8AQap6n4+8N6NefY9Q1/TrK8/54zXUaP8A98sa/HrxLofxH/YK/auPw9+FGvy6laeJrZIrOLUP&#10;mT978u5/9qP726vo3xN/wSg0fxD4H1TX/FfjnWtZ+JUtrLeXOqmT91JPt3fc/u/w0AfohBdRXsEU&#10;9vKJopBlJIzuX61h+PvHmifDTwfqfifxBeRadpGmwNc3E0pHAUdPrXw//wAEmPjNrfi3wP4m8CeJ&#10;NRutTu/D12Y7aWeXf5UH3fL/AO+s1wP7SHx5ufiX+0VeeG/HnhTxAfhV4Vn+TT9Nib/ibTr90v8A&#10;3o6APcf2CvDereO/GHxG+OWtaNLoMfjS9/4lVrL8vmWa/Ksm3/a215V/wUp0W5+Dfxu+Fvxv0uAQ&#10;WlhdLa6rLD8j3HzLt3/3vl319J/s6ftd6F8ZvFX/AAhmj+DNb8NRWNl5sct7beTD5a/KqpXn/wDw&#10;Vt0f+1/2S71x/wAuupQXH/fO6gD6/wDDeuw+JfD2maxb/wCpvrWO5T/ddQw/nWtXgH7Cvja4+IH7&#10;LHgfVLn/AFv2T7Of+AfLXv8AQAUUUUAFFFFABRRRQB8X/wDBQD9tnxD+ygfD9n4e0SHUp9Uhlk+1&#10;XX3I9tav/BPH9q7xJ+1L4C1/U/FcNhDqGm3awj7HHsTYwNc3/wAFWfgpe/E39nwaxoenSalq+hXC&#10;XMgi+8Lb5vMavzt/YB/bLP7Kfji8g1ezlvPCOs7Y71YRh4nX7kgz/d+bNAH741+W3/BbmWP+y/hp&#10;H/y133X/ALTr6e1T/gph+z/puizXsXjiK9liTzEtIon82Q/3cba/I79tT9qy+/aw+KX9sW8N1Y+H&#10;rRPJ07TpjuMf95uP4moA+zf+CKOkXyQeOtRkg/4l8xijjl/21r9T6+PP+CYXwUvvhD+zfZXGsQCD&#10;Vtcna+/244W2+WrV9h0AQMQiHfXw/wDtCfFTV/iB4+u/D9nMYPD+mP5f7qT5bx/71fZfii3e58Pa&#10;pFEf3sltIifitfn/AOCvClzpl9PaXkPkSxTt5kX/AAKv0Hg/DYeVSri6usobL16n4v4nZziMsy+N&#10;Klop7v8AQ67w14cjgEUnlcV21lpvFV9NttnFdPZ29fP8X8S1cNzQpSP5nyDKf7Sq+2rGeum0NZ1v&#10;LZ0fY6/E5cYS5vfkfqK4Vjy+5E5/7LtpDbZreewxVaazr08JxNCvL35Hm4nh6dJfCYrx8URrirkt&#10;rtFQRx7hX2MMfCvR5+Y+VngZ0qvwk0EG4Vow29NtYa0obevyvO845ZS94/SMnyrmjH3SGKIqRWlb&#10;rTRBip4l2V+T5pj/AKzGXvH6hl2C+rSLMa1J5dEdWNu4V+VYmv7OR+j4ejzIjjg5q0tvupreXbf6&#10;ysm+8SR2/wDq6+YxOJniZfuT6/AZZKX2S3qviL+yYNiSyZrjbz4vajY/u4LsflXOeM/EO0TbJ68d&#10;1rxUIp9kk1fZ5KswpPno15xflJn6rlHDdLEw9+PMe5zfGzU73zYPtmaz4vGstze75Jq8LtfEDD/V&#10;9K1tP15ifM86vdzCni8Z/vVRzt3dz6eXDWHw0f3UVE9rufG3kfvKfa+PN3z+dXj13r23/WVm23ir&#10;ypvL82vAjksZR+EzXD0Jw+E+oNJ8WR3fleZWzc2omXzE6V4L4Y8SeZ5PmTV6t4f8VRkeXJXz86Nb&#10;LavPRPzfPeHVNShylm/07eK568tXtJN0X7qSN9/7vvXe4jv4PMjrE1DT81+3cIcayjOMJy5fI/ln&#10;irhKVPmnCOvc9M8D+MrTxPpvmJ+7uUT97ET89dWr52gjk188aFqTeF9fiu0PH+revoO3niuIFlQ/&#10;I/Nf1LhMVDGUo1YHucL5xVzLDypYr+NS0f8Ae7Mt0UUV1n24UUUUAFFFFABRRRQAUUUUAFFFFABR&#10;RRQAUUUUAFFFFABRRRQB+ff/AAVd8dajqOi+BvhDpSjzvGeoxiSY/wDLPa6qv/oVfafwq8DW3w2+&#10;HXhvwxbxRRLpllFbYhHG9U2s1fm1+0xLc/EX/gqL4N8N3h/0DR/stzHF6/KrV+qFx/qJf9ygChpn&#10;iPSdYubi2sNStb26tv8AWxwzK7R/7208VPqOpWujWMl3f3cVlbRDLyzybEH/AAI1+b3/AATOMkn7&#10;U37QoMspH2pesn/TeSvpX/go+P8AjDb4i/8AXqn/AKGtAH0Xp2q2WsWwubC8ivLc/wDLWCQOv6VD&#10;b+IdLudUm0+LUrWa/i/1loJV82P/AIB1r5l/4Jk/8moeGf8AgVfDnj6y+IGu/wDBR3xz4Y+G+s/2&#10;Bq3iCT7Fcapj/jzg2r5jJ/wGgD9Z2+Kfg5L/AOwf8JPpP2v/AJ4/bo93/oVbWqa3p+iWX2y/voLK&#10;1H/LaeVUT/vo1+an7Rn/AAS38GfDz4I6/wCL/D+va3P4u0e0+3S3d5c70uZF+Zm/2fm+auZ/ZY+H&#10;3xF/4KFeANLt/in4yvIvhz4ZT7LHa2Umy41Wf+F5X/2V+WgD9P8Aw94/8M+LJTFo2vadqkgGSlpc&#10;o7foat+J/Dlp4t8N6nod+PNtL+2e2lH+w67TX5GftG/A+L/gnj8dfhp4o+G+s6rBpWpz+VeRTXO/&#10;+Nd0Tf3lZa/XjQNVXXtC0zUU4W6t47jHsy5/rQB+dn/BMnxpL8O/iz8Uvgpf3p/s/TNRll0a1l/3&#10;23/+O7K/Savy+eysPAH/AAV+hS3/AHMV/Y+ZJ/vypX6g0AFFFFAH5L/ETStM8VX2saZr0xFrFB5t&#10;vz8lfE+p+GPtGvmyh/49PtKpHL9Gr66+MXh258aeN7PR7C88k3Keb5tcnrH7Luq6TqdnNod5FL86&#10;75ZR/jX4NkGZUMsoR9tW5XNaJ7ep/OXDObYbJ8NGNatZzjon8MbfaP2A8IQi1+GOjR/889Kj/wDR&#10;Qr8V/i38bdS1rxHrMfnS6bNHqM8flQ/3N1fthoVu1v8AD6yt3GZY9OWMn3Edfzu/ELUZZ/H3iz/s&#10;KT/+htX61j8DSxqpTlG/LsftWPy6jmMqNWtFS5dvma2pare6rnnzv+mtcbPZSvcfZ/8AXVd0vXLl&#10;P3f/AD1p+n6lL4c1WHUJIf3sX+rirlpQdDmjH5GlGlPDRlCEfQz2sZc+X5P76P8A5ZVDmOA4716H&#10;oPxOsYvGM3iDU9HhvB5LR/Zf4P8Aerg9bnjvdQmuo4fKtZXralOpOfJUjy6fj2OrD1q0p8lWny6R&#10;1v8Aa/lKck3m0gXd/q6Yq7fnqRW2/u63PQNPQrWW5m8yT/VRVb8P+H5fEWq+XH/qv+WktZkcklvb&#10;12nwt1GOznmj/wCWsqVw4mpOFKpVgdOApxq4j3/hNm4sf7N/0e3/AOWVS2qyv/rP30X/ADyqKbzf&#10;Pm/3629B1WLQb2G8uIfO8r/llXzU5S5O7P0uDlShKcI/IxpV2/5+epGuN3k+XV3xVrdjqmtzT6fB&#10;5MUv/LL+Cs64n83/AJY/uqpXko80bG9CtKrS5+Xll2/lFazl/wBZ/wAtd/8AqqVrzafMj/c1A00r&#10;edcR/ufkp8OoWzQfvP8AW/8ALSq5WU1GP+IhW4ll/wCuv+sq8vHk3FvN+9qiv7v/AK5VoWreVB5f&#10;/LKlMm3vEF5HHPP/ANNaoTWsa/vJKsXzRef+7qOaOX/V/wDLKrhc5p+9KX8pXtLfzx/0yjp10sS/&#10;vI/Nrd0/UbbTNDvI5IfOluf9XL/HWBc28t1WsJuUmcvvSh8PwvT+8V7f91/x8f8ALX/V1fsZ5Le+&#10;+0VTjt937uT/AFsb1d3eV/o/+uqpu4fByl+TTdN1LyZ7iH97I/l1n6x8PdNb/jzvP3uynJHu8mOP&#10;/Vf6ytrwr4a1Pxfe/Y7P/tpXO6ssP7/tOVRCWDhX9yEeY49fBttZfu5JvOlqzI2yHy7f9zW94j0K&#10;XS5preT/AI+ov3clc3Cdx8uT/W10Qqyrrn5rmcKNKEvc90lj+b/WTVLDDK/7z/v3TEs/NP8Az282&#10;uk1Dw7e6HYQ/a4fJtZf++5KVSpGHL3ZpKrGE4wmYSySJP/pEP+sqW88qCCGOmXE3mz/u/wDlklRq&#10;u793JUndzxlDk+IZdWn9p2M3mVwV5Yy2c81vJXo9m22+rc+JsXhbV/CsD6fDNDrUX/Hx/ckrpo4p&#10;0KqpOOkvwPlc3o/DyRcnJ7r4f+3jxKPy6dG2/wDd05V2/u6JF/ceZXvnzHwkFKzb6mhXfUe3/npT&#10;Amk60ykWPfBTdv7ipsBMrbf3dRtH/wA86FP/AD0qTd/36ouVykbybaczVNI0U9VVjoRPLzFq1t5b&#10;+/ht4/30te3+H/grpkFj9s1u8iEuz/j1rzvwXonkf6ZJD/1zrsLfV7m9vvsfnSzRf8s4q+fzGtVm&#10;+TDy5Utz16EaUYS5/iJpPhrpH2eby5v3tfSX/BNbwqfDv7Upki/1UulS/wDoNeEaXa+aZpLj9z8/&#10;+qr6w/4J0aRcXvxtvdVIJhsbGWPzR9z565svxdaGKhCUuZNk4nE4SspckeWS+4/T2iiiv0c8oKKK&#10;KAPmz9oX9gj4T/tEtLeaxow0bX5XWSTWtNCpcSf7L/3q+G/HP/BFjxTHq83/AAinjPT5dK/5Z/2j&#10;Ewl/8dr9d6KAPxZT/gjN8XGn2Pr/AIfEX/PXzG/lXrHws/4IsxRzTyfEPxl5w/5ZxaHHs/Vq/U6i&#10;gDxz4G/srfDb9nqwWHwh4ftbe+MSxXGozR77m42/xM1exL0paKAGngV8t/8ABQ/wfq3i39njUxpV&#10;ob4Wki3FxaxffkQV9Rk4IFcF8b/E2keD/hR4l1DW72HTbD7FLEZpvuh2QqtTNc0TSlJwqxkfkp4L&#10;1SLV9Dhkt4fJii/d+VW9GNs/mV5n8M/FnlWMGlyQ/vfMby/++q9K7V8hVXLI/VaM/aQjM5z4feKZ&#10;LTxjrNneQSzw3Unm/av+ef8As/7tdprOrWupHy7ced5X/LWs61jtrLzvLhi82X/lrXnt1qtzo3ir&#10;7Hp/76KX/Wed9yvK/svD1Mb9e+3/AOS/4j4WXCOWUM9jxJO8q0unN7vNy8vN/wCAnoQHNcfq3gH+&#10;2/FUN5JN+6/5aRV10Lef/q/31SbZY69NS5T75041Y++YvxE8TReDb7TNLs/9Nh2L+6rSVfttj+8/&#10;cealZPibw3/b0Hl2/lQS/wDPWqdnrUfh++/svUJ/+2v/AD0quX3TKU5RnLn+Hoc3Y6TLp3jj/Q4P&#10;JtZf+Ws1eoSLEk8FvHN50tQ29xbJ/pn7qaLZ/rZvuVxei/EXwt408RXmn6XqX/E1/wCWZ/gk/wBy&#10;qfNV9/l+EmHJQ9zmXvPQ7Zvkoki8r93JWt8PbGXV9c/svyftt3FWfef8SifU7yTyvKidv3U1Y9Tu&#10;5fd5xzalc+R9njm8mL/nlDXE+NPGlz4Znht9Ph/0uX/lrV7w340i8UTzRxw/vYv++K0G8O2N7rkO&#10;oXn/ACy/1cVaL92/fOSbdeH7mR5/dL4qsNVhuNQh+xS3P/LWb7lelWaypBD5k3nTf89a5/40ePPt&#10;89lbyQ/6r/V/9M6q/D2+1fUYPMvIfJ0//lnL/HJWsoylCMzCDjSrSowlzHYL1oHU0L1oHU1znoSH&#10;LzQ0kkUE32fyfN/5606OGWX/AFdOuLeW1/4+P3H/AEypBy+6cL8P9Bl1LxVqcdxN9t8r/WS/wV6L&#10;f6VLbXEMafvopP8AV1ykl5feEtV/tDT7KKbT5f8Aj4i/j/3q9n+Fi6b4ssp9Vl8qGaN/KjtZv+Wf&#10;+1Xi1pZj/aEZw/gW/r/t4/MoUuK/9a4wo2/s+2vw/wAvvf3ubm/7dOIuNBlsP3d5+5l/55VmyNF5&#10;/wC7m86t74napc3Wq3tnpfk3ssX7qO6/gryHR5v+EV1z+y7yaa9u5f3v7n7le5CMpRP0itUjTl7n&#10;w9zvqXT/AAYbeb7bH+5E3+s/v0u2Vf8AWVuR+IkW3Ej8TV4WZ18dQ5PqVO93qfn3GOP4hy/6r/YO&#10;HVXmn79483ov7sZfzFW4hsbeDzKz9NtbrUvPk8nyIv8AlnUbfP8AvKm+2Sr/AMtq9iPNyn6NCTlG&#10;M5x5ZW1RBeTW1lfQ6f53+ly/8sqf9yqrWfkQXtxb/vtVuv3Ucs3/ACzSrDWP/CPeHIbeOb7bqH/L&#10;SWrDmkfNH7UUPiP/AISmGdhL/YpT/RjF0r9Rv+CUmreMtW/Z9mbxTeyX2nxXfl6V58u+WOEfwt+N&#10;fJElxF5EP9oQxQ+b/q4pvnrtfh18b/EvwL1yDVNAg8/SfM/4mulf8/Kf3k/2q9ehjI04xhynyePy&#10;eVd1MRCXNLsfq7gD3pc4FcP8Kviv4f8AjB4PsvEPh+8jntLpOY8/PG/8SOvrXcMK91O58U4uL94d&#10;RRRTEFFFFABRRRQAUUUUAFFFFABRRRQAV+ev7Zn/AATZ8S/tMfGGbxfpfifTtLtZIFi8q7iZm4/3&#10;a/QqigDw/wDZB+Bepfs6fA/R/BGqalDqV5ZO8jzWgwnzf71e4UUUAFRyR7otlSUUAflP45/4JD+M&#10;vFnxM1rxQnjPSYIb7VHvo4jE+7Yzbtv+9X6ceBvD8nhTwfo2jyTefLY2sdsZPXauK6CigAri/iNq&#10;8mn2AjH+pk/1ldmzba8T+K/i6O6mms7f/llQB5/qVxFPP5kdVqyri8lT93JD+6qa11D7VP8Au/8A&#10;VUAbWkrL9u/d1NqmmywfvI6r6befZZ66T7VE/wC8/wCWVAHNzafLbweZUNuu+eHy60tY1Df+7jrP&#10;tW2Tw0AaWsNbfuf+etZFaeuW8UXkyVn28fmzwxyUAOhjlSDzI/8AVVueH7fyLH/rq9XPs8XkeXVe&#10;bVraw/d0AUfEEkSfu/JrHWrF9efb5/MqCgCexuPss/mUXzS+f/pFQU+a+laD95QAyl2760rPR9/+&#10;s/1VNvNL+yz/AOj0ARx6LcvUeoWv2Cfy66K183yP3lF1pf8Aan7uOgDhV8L+GpfEcOuSeGdO/wCE&#10;g/6Cvlfvv96u2s7jzf8AV/v/APnpXO3ljc6dP5dx/wDF02G6ltf9XUxhGPwG9StVq8vtpOXLteXN&#10;/wClHQTTRXvnW8cP72sOa1lsJ/3n+q/5aRfwSJ/dq9o+oRRfu5P9bUdxfWtxPVGB47a/su/DCy8c&#10;f8JZHpk39oef9p/s/wD5dI3+9ur1KRvPn8yT/lrVi602W1/65VesdB82Ca4uP3MUSebJL/zzT+Jq&#10;lQhT+A6a2JrYnl9tJy5drmTulX/V1Na3n2KfzKytK8W+C/FM01h4f8WafrOqxf8ALpF9+rlEJxnH&#10;3JcxNahWw0+TEU3CXZx5To7dYtXg8ySGs9pL7S5/+e0VXPD9xvg8utJreJqowNbwf8VP7O/0e4/1&#10;Ver6V4psdWH7qYV4Z/ZlrUmlxy6R/q5qAPojdS145a+Lrpf9ZXYeHvHMV7+7uODQB2dFQwzRzxeZ&#10;H0qagAooooAKKKKACiiigCMsPXNL16c1yvjj4meGfhpYw3nijWrTRbSV/LSW7k2AmuK/4a1+Ef8A&#10;0PWk/wDf2k5RiXGlOovdiz17IoyK8h/4a0+Ef/Q9aT/39o/4a0+Ef/Q9aT/39pc8S/q9X+Vnr2RR&#10;kV5D/wANafCP/oetJ/7+0f8ADWnwj/6HrSf+/tHPEPq9X+Vnr9FeQ/8ADWXwi/6HnSf+/tL/AMNZ&#10;fCL/AKHnSf8Av7RzxD6vW/lf3Hn/APwUe0STWv2UPFsUf/LJFl/75rA/4JWXv279jvwz/wBMrq5i&#10;/wC+WWvaPGVxof7RfwD8TQeFNTtNY0/WNOurW3uofnQybWX/ANCr5Q/4JHeML208DeOvhhqcHlXn&#10;hTVG359ZGZW/9AqjE5n/AILFP5N78FZHH7qPWH/nHX6FeA7mO+8E6DPGfMiksYjn/gK1+df/AAWd&#10;0ttch+EdhHKIZLrUZ7cSyfcTeFXJqTwT8OP2z9D8EWXww0zWNIg8P+SkVt4q83e8Vtt4VP8AgNAH&#10;MSala6n/AMFeLNrSaK8EW+OQxf3/ACm+Wvav+CwP/Jttn/2EY68T8Zf8E8viv+z18RvDXxI+FGp/&#10;8Jlrdqgk1E6jJ++kum3eY3/XOvoX9rX4F/FP9pP9lDwzo9xaWcHjoPFc6ra/wb/7qUAe7/sjf8m2&#10;/D//ALBcVfBPxk+X/grL4T/34P8A0Gv0P/Z88Fal8O/gx4T8O6x5P9pWFikVx5P3d9fKvxE/ZI8d&#10;+Iv2+vD/AMUrP7J/witq8Uskv8fy/eWgD7C+LH/JNPE3/YOn/wDQa+DP+COH/IC+KX/YY/8Aiq+/&#10;/HujXHiHwTrem2hAu7q0kijz/fZa+VP+CdH7NXjL9nXSvHUfi6KGE6vqP2i3EJ/g+b5qAHf8FZp4&#10;4/2PNajfjzNRs8f9/K9V/Yh0iTRv2XfAEUn/AC005Jf++q+V/wDgrl4iuddHw1+GlhPF5viHUljn&#10;B+/H8yqrf+PV94fCrwh/wr74ceGvDnm+d/ZmnxWvm+u1aAOuooooAKKKKACiiigAr4v/AG9f2G/E&#10;H7W+t+GbvR/EFnoselxSRyC7jZ9+7/dr7QooA+Wf2E/2SNY/ZO8H6zo+sa3aazNfT+aklnEyrH/3&#10;1X1KvShulC9KAFrmPHmpy6ZohKYPmny3NdPXkvxa8WxhRpcHJ70AeYatcRXU/wC7qlWZcXVyn7vy&#10;ada332ify4/9VQBsaesvn/u6vappuz95/wAtaz7O6+xT+ZXULcRS/vKAObbT7lIPtH/LKq8fmtP+&#10;7rY1jUP3Hlx1k27eVPDQBral9mSx/ef62sVa2NWhi8iGT/lrWTGu6egCazWX99JHWp4bh8qCaT/n&#10;rWlDaxJB5cdV5NQttO/d0AQ65JFFB5fk1gVb1TUPt8/7v/VVUoAltZPIn8ypNQaV5/3lVWqZr6VY&#10;P3lAEVFX7PSfN/ef8sqkvtF+z/6ugCGPR7l6j1Cx+wV0Fj5vkQeZU02m/wBqfu6APNdW8A+C/Euu&#10;Qa5rng3SdT8QRbfL1WaL99HXoFndef8A6v8Aff8APSsPUtJudJn8u4h/8iq//oNQw3Etr9ygLykd&#10;FNcRS/6P/wAtaxZre50ieG4/5axP+7qxo+oRRfu5KL7UraeegDw7X/2QPhF4p8fjxhe6NeQ6hJN9&#10;pk0qH/jzuH/vP/vV6+3lP5MccPkxRJ5UcUP3I0/hVKsXGnyxfvI/9VVzTdD+2/vJKOUqU5S+MyVa&#10;Vf8AV1Nb3UtrP5lYNj8TPhrr3iObw3o/j/SbzxBE7R/2fDL8+9fvLWx+lASi4nRWrR6v+8khqjJ9&#10;p02f93/qqk8P3H/LOthod9BJoeD/AIpf2TPNHcf6qvW9I8V2Orj91NXh39mWtO023l0ufzI5qAPo&#10;ncKdXjFn4quU/dyebXW+H/HQuDsuB+79aAO6oqva3Ud5D5kfSrFABRRRQAUUUUAFFFFAEf8Ay1qS&#10;o/8AlrUlABRRRQAUUUUAFFFFAHyN/wAFRtGk1v8AZC8TRxr5nk3EFz/3zurR/wCCaGrx6x+yH4Sk&#10;T/lkZYiP91q9j/aB8Dy/Ef4LeMfDdvEs11f6XPFB5nTzNvy/rXyR/wAEj/Hksvwq8S/De/h8nUPC&#10;moyRyf8AbRm/+JoA8X/4Ke23xq00w6Zr3izT7zwJ4l1VbbTtFtBslj2t8u/1q18Y/BH7UXwX/Zav&#10;bzWPH2if8IhYaXFayWFpFibyG+VVz/e+avqL9uH9l3xT+0b4p+Ftx4fntIbXw7qn228N2f4N0Z+X&#10;/vmu7/bP+DPiD46/s7a14I8LNaQ6hfGD/j6OxAiOrf8AstAHiX/BNr4c/F3wh8P/AA3qGt+JdKvf&#10;h/qWnLdWWkxR4mt93vXM/wDBV/4lXOp6f4N+D+hzTHWvEN9HLc2sP/LS2+7/AOhV9kfAPwNefCT4&#10;IeE/C+rzwzXmiacltcTQ/cO371fA/wAGRcftYf8ABR3xL40nvRP4f8BbotOlhj+SRFO1V/8AHnoA&#10;/Qf4MfDqw+FPwt8MeE9MhENppdlHEB743N/49mvib/gsp/ySvwZ/2F1r9Eq/Of8A4LNReb8JPCcf&#10;/PTVVj/8doA+8PhpJHN8OfCrxHzIzpdtg/8AbJa/NvU721u/+Cvu+3nim/0WKM+V8/z7F3L/ADrT&#10;+HHwF/bM8NeCNM8IeH/H+kweGZbWOW21SWXe9tCy7tifL/tVV8c/8E0/iJ8JNd8NeO/hH4sm1rxh&#10;ahpdVl1aT97cTtt3bP8AZ+/QB9C/8FVf+TN/Ev8A192v/oddp/wT+P8Axih4G/69a4T4ufAb4wfH&#10;n9jCbwR4svdIn+Il7dJcyyj5LfYrblX/AHq9n/ZX+F2r/Br4H+GvCeuTRT6pYQeXIYfuUAfCH7bn&#10;/KRj4Wf7kH/oVfpt4g/5FfVP+vKX/wBAavjr9o/9jvxr8WP2tfA/xI0e906HQNHSIXEcx/e/K3zf&#10;WvszVrN7zRby0THmTQNF+a4oA/Mf/gkX/wAlU+L/AP19S/8Ao2v0+fT7aT78ER+sYr4w/YP/AGPf&#10;G37Nvjjxzq/ii8064tdYdvs4s/v/AH91fbNAFWKyt4Pmjgii9xHivj//AIKuatFpX7JOqeZ1ur6C&#10;2T/gW6vsqvzq/wCCuHiy58RaX4B+EGlw+dqvibUVuY8f7Lbf/ZqAPff+CdOiyaD+yH4Ft5R+9MDS&#10;f99NX0xXJfC3wovgj4c+GdA8oQ/2fp0Fu8fo6ou7/wAezXW0AFFFFABRRRQAUUUUAVLu0i1CCa3n&#10;hE0Mi+W8cn3XWvzl/aS/4JDaR4416fXPhprMfh+7vJ2luNPvRm2j3f3McrX6S0UAfi0n/BGX4stN&#10;s/4SDw/5X/PXzG/lX03+zJ/wSX8N/CzXNM8SePNUi8WarZP5kenwxYs9/wDCzbuW21+hVFAEUcfl&#10;AIgxHUtFFAFG9khtbeS4l4SMb2PpXx/rVxZ6z4717VLObzrW6ucxyA19P/EfxJY+F/B97eXxxDIj&#10;Rf8AfVfJfhQnyZGPTfxX3HDlKUadfEf9un81+MeP/c4bLoW958z79kdlpsNdJZR1g6f89dFY1+Dc&#10;a15c8j5vhKjHliX4Y+anW3p8C/MKuxw7q/l7H5nKlOR/RmAy6NWBntb76rzWdbX2emtb1x4biGVO&#10;fxHXichjUj8JzNxZ1Xj0/bXRTWe+potP3V92uNfq1D4j4x8JfWa3wmFb222tOGOtD+zfelWx218h&#10;jeJ6WM+0fUYPhyrg/slZYaGjq8sVOa3r5KebxjP35H08cqlOPuRKkSZ4qzNcRWcHmSVIkcVvXM65&#10;qHWvBxeI+uVeSHwn1uT5bKPxlPWtari9S1ffUmq3m6uR1K8r2sHhIn61gMDGJH4guftMFeS+IFyZ&#10;q9Cu5tsH7yuJ1W33T19tly9ifo2VR9kc7aNIk2xK6DT2/wCWdVbaxz9yt7TdL3V6uIqxse1iq0LE&#10;d+shrFjTbPXaX2n7IPMritZu/LPyVhhp+09yBy4OftfcidHp+t/ZZ67fRPE2+avCDrBWt7Q9e3Tc&#10;1OKy32kTPHZR7SHOfWHg3xBI3yV2d5F5sIk9a8C8EayXNe5eH7r7XY7DX5riISy7FxrQP584pymP&#10;JIwdUtA/y44rQ8EfEeXwzfCx1TMunv0lH/LP/wCxp2qwhlyDx1rjdWjDKQw4r+y/D/Mo4uHsZ/DI&#10;/hziSti+Hsb9ewUuWcf/AAGS7P8Aun0po2vWGsW3mWFxHPF6x1olTIMbePXNfJlnqeoaLN59hNJF&#10;+RrtdO+OOrWdlDDcQx3co48zpX7pUySrKPPh5cy/E9fJ/FrLMRHkzaLozXVe9GXp9o9+RPkxu6e1&#10;SEjHJ4ry7wn8ZrHVvIt7+I2V1I2M9Vr0tJQ+SOMjINeLXw1XDT5KsbH67lOdZfndD6xl1ZTj5dPV&#10;dC1RRRXKe8FFFFABRRRQAUUUUAFFFFABRRRQAUUUUAFFFFAH5SfG3Uv+EV/4K0+H9Ruf3MV1Haxx&#10;yf8AANtfqrcf6iX/AHK/NT/gqX4WPgH4pfCj4t29l51ppuoKNQlH+y6sv/s9fon4Z8SWnjHwfpmu&#10;2n/HpqVmlzH/ALjpu/rQB+dX/BM+7ih/at+P8Ek2JZLr93F/23kr6S/4KSajbWn7Hvj5LieKEywJ&#10;HEJP+Wj71+Wvzj+CHwb+KXxL/ak+LOt/CjxLB4a8S+HtQllzNJ8k6SSuuz/x2vq6P9gr4t/tBTT3&#10;f7QXxEOpxWkDDS9E0iT/AEaOdl+9L+SUAewf8Eyv+TSvDH/Aq+WfA/8Ayl08Qf7/AP7Ktep/shfs&#10;z/tJfAPxdougan4r0mb4aWN00tzaRne8qMv3UrpvD37GXjbSf27NU+Mb6pp3/CN3L/u7UFvO8vYq&#10;7aAPor9qL/k3r4gf9gef/wBBr5T/AOCOn/JAtZ/7CT19i/Gnwbf/ABB+E3ivw3pc0MGoanYy20Ek&#10;33A7D+KvE/2A/wBmjxR+zD8MtT8P+J76zvbu5u/tEZsz8gSgD5z/AOCyP+o+Gf8A1+/+zV+hfw2/&#10;5J34Z/7Btt/6LWvl/wDb+/ZK8W/tQDwb/wAIpe6fZjSLrzZ/th25+btX1J4dtf8AhEPBGmW2oTR/&#10;8S3T4o7iUfc/dx4Zv/HaAPzm8UxR+KP+Cv8Apkdv++ittOi83/gK/NX6d1+Xf7Bvh6T41/tq/FP4&#10;qXNx5sOkXUttZkfdkR2ZV/8AHVr9RKACiiigD8Hvh/reupqtnr05lvIbaTy/K/jr0fxL+1RJDew2&#10;Gn6PIbv/AJaebXgNj4uvvDl9+7/49Kh8Q+OrWw/eWY867lfzfNr8frZPTxmIjOtRUu3/AAT8WxPD&#10;1HH4qM8RRU1bT7K/7ePbPi3+3V8YbK0tbC21yXRjND5fliMDKevSvji8upb2+mvLifzpbl2kkl/5&#10;6O33mrrPiJ8RL/4l6z9u1CGKCSJFjxD/ALNckq4r73A050MPGFX4uutz9QyvD1cLhqcK3xddW/xZ&#10;Kk20/vK7v7PpuoeD5ri4m8m7i/1cVcRb+X9o8yT/AFVbdzdW0/8Ax7/uYqmsruNi8XTlUlHk93lf&#10;9RMS4/1/7yrDz+bB5cn+qq3q19FqNjDH5PkyxVmRr5/nf9M62WqOqEuaP8o1rfZToV82ao92+tLR&#10;ZooJ/MkqpNxiav3YmzrenS6LpUUdxD5P2n/V1a+Hdn9ovvtH/PKs3xP4oufEd7D9o/5dk8qOvSvh&#10;X4Xj0mD7ZqcE3lf+OV4uLrOhg5e1+KR6XD9GrzxnWjzOPvOxHcym486PyfJql9nlX/Wfvq63xNqW&#10;mX+qf8S+HyYtlcw3mxT14VKcpQ+Gx+kwcq8Y+7yy7Eflx/6yP/W1HcT7YP8AU/6r/WVZmXb53l/6&#10;2qV1JEn+j/8AfyuiHvHTL93H3PhiWZ9QjTyaoLcRP/yxq1Y6fLfwTSf88v8AlrUdvY7fOkjq1yRu&#10;cPNzS55lzQ9JudcvYbe3h/fbKfeeZYXs1vceV+6qGG4udGn8y3m8mqs6SXU/7z/Wy/6ys+Vyl5GC&#10;9r7fn5vdtsMWWKKenTf6+by6bG3m+dHVyzj2zwxx1bfKdPu1KXOU5JNv/TammKWL/rrLXQXFjE3+&#10;j2//AC1qil99ngmjeH91UxqX+EmXuR54e8YcZ/55/wDbSpF8pfJkuKf5sX+r/wCWVVJPMln/AOmV&#10;dS1MFLl+MUySWv7ytrQvEd74fnguNMm/e1heXun8urkK/Zf9Ij/1tOpFTXLLUiE5Q9819d+23U51&#10;C8P725/1lc9NHtn/AHc1dLcat/adl9nuP+/tY0dnG88Nc9KTivfJqKMZfENgb7JzXT6r4i1LV9Lh&#10;t7yfzvsyfu6wmOf9HqPzPIonFTcZdSatKHNGfKpS6E2oRxP5Mkf/AG0oaCW1h+0UtzcSaj5MccH7&#10;qL/njVLULz/lnHVRi37pU6sIykSLcRLB/wBNarzR/av3klVlmln/AHf/ACyipl55rfu463jC0ieb&#10;3SrrHh3f5P2f/Wy1zdxay2s/lyV2FvNI58v/AJa024iinuP3n+qrup15Q9yZ5GJwVKfvw904XYf+&#10;WdOjruo9NsZYPLkhrmdX0X7LP+7rrp4mM3yHi1MJOmZu403duo3bacy7a6DilDlCST9xUfl7f3lS&#10;KuymqtPYiPujmqS3tfPn/wCutRtJ/wAs466fwPo0mqapDJ/yyjrOrU9lCU2b0YSnOMDsLW18rSob&#10;eKb97V6102+sp4bjyfJ/551rWsOb+GLyf3pf93XrHi74C+KvD/g+z1+7n/0D/WeV/HHXwOJzGlQn&#10;GFWSjz7X+0epjeWlCnz+65dH9o1NH+BerweBv7QuP9dInmSRfxxpXt//AAT9jvtC+KN9pxhH9n3N&#10;o0kefvfLWb8GPFF7488KwwSDEsX7uT/cr6K+CWkxaf8AE+KNYPKkjtHz5X3K+IybOcQs8hgcXFXl&#10;U+4/F8BmGNlmMsJi439/5f3T6hooor+lz9NCiiigAooooAKKKKACiiigBo4r4u/4Kh+JdHsPgQdP&#10;v9TihupZ1k+yeZ88qf7tfWHjbxhYeAvC2peINTlEVhYQNNIf93tX4ofHL4qXP7W/xhm1/U4JtL0m&#10;VPsVlaf884V+6+3+9XNWmoo9DBUZ1KseQ8m8P/HPTba+lt/7NFnx5dvdD74/36+gvCOqXOs6VDcX&#10;kPk/8868l8M/ssR6Vrk2qarefbdFtX8yOL+OT/fr1jw/4stvEE81vbw+T5X7ryv4K8XEypS/gn2m&#10;XLFU/wDePd7I3B0rN1TTfNsZo7OGH7Xc/wDLWtI02STyoPMrzz3GuaIeH7jTPhz4Vmk8QTedL/yz&#10;l/jrgfDvjq+8QeI5o7eHzrTfXH+ItevvEOuTR/67/llHF/BXpXgPwv8A8IzpX7z/AI+7r/WV0yhG&#10;Eff+KR50K0q84wo+7CJc8UeKIvDMH7v99qEv/HvFXD6R4budX8R/aPFE/kS/62O0/jr0zbY6dff2&#10;pcQwzXdr/q5Zq8t0m6vvHXxGm1CT998/+t/2KKXwy/MvEfHHn97XRHoHjLw9J4p8IalolvKLSW5T&#10;93If+WdfN3w5+AviiPxrB9shl022sX8z7Vj7/wDuV9Vs26iSb/npN+6oo150oyhD7QYnAUsXVjWn&#10;9km0/WJfDnn3lnP9illT95dfx15j8VPEET2MNvb3vn+b/rKzfFGvan4y1z+x9P8A3FpFWp4b+FcU&#10;V99o1j9/5X+riojCMPfmRUrTr81GjH3e5rfDHS4rDw55nk+TLL/y1rrj1pqLt/dx04+9YOXNI9Gl&#10;D2cOQydS8K2Os332y8/10X+rirDsfE39jar/AGPcfvv+efk12X8qy4/CsWqeKoZP9TFF+8ku/wCO&#10;hS/nMp0pc0fY/Eb0ek3LQeZJ+4re8D+G9M1vxH9j1jU/sVpEjSyS1DqXiKLyPsdvD50UX/LWauDt&#10;/Dt9q3iqbUJJvsVpF/yy/wCelZR974zpq+78HvHcX3iLSNZ1yHR/D9ld3t3E/wDyxi/8erz/AOMF&#10;9qct9DJJ/oUVs/7z+/XqzeJrbwpY+X4fhhstQlTypLv+PZXnviK8trKxm1S8h+2+V+9/ff36KXLz&#10;fCTiOapCUOb7iTS7qLUbGHy/+edakN9LZQfZ7P8AcQ/8tPJrzXwHpur6zfT6xeQy2Wny/wCr/uSV&#10;6FirlyOXuS5vQ4cHi6WLhz0ZKXK+XSXMEfy1jtoumaNfTa5cebe3f/LOKtqm49aDukuY5nS9a1dv&#10;+JhrEPk6fcv/AKP/AH66RW3fvKbqUP8AakH2e4/1VZvg+G5t4Jv3Pnafv8r999+iXvGUIyhLkOit&#10;dJub2D7RHB/on/PX+DfUbWOz/lvXaeMPFljoPhyys44Yfuf6r/2b/erzi20zXbvw1ql9bQeTJc7p&#10;be1m+/XHWxVHDqM6slGMny6nm5tnOWZIqc8xrKHO+VX7lunL8tcv8P7i5uNK/wBM83zYn/5bV1Fd&#10;jjys9SlPnhGZi65HFaz/ANqXEM2p6hF/x7xQ1sQ2epWUEP8AaH/IQuf3vlQ/8s0/26creT+8jqT7&#10;ZL5/med+9oky4qMZFG10rXPAOuf8JR4b1m70bVbZ/Njihk/0b/gafdr6d+C/7dPi2xgg0vx54f8A&#10;7YPX+1dN/ufxb/8Adr5umm+1f8fH76L/AJ5VoL4kuYLGezt/3MUqeVJ/uVtTxFal8Mjz8Tl2FxMv&#10;fifoYf2yfg0kPmP4+0iIe8tepeHPE2k+MNEtNV0e9h1PT7pPMinhk3K4r8ef+ER0P/oC2n/fqt7w&#10;H4u8Q/B7xHD4k8L6nd+bE/7zSppW+zSJ/Euz7q16tPMOZ+9E+ZrZDKMf3UtT9gKRiAORmvm79nj9&#10;tDw98ddcn8Pz2U3h/Wo4/MjhuvuXH95U/vYr6Sz6V6sJxmrxPl6tKdKXJPRj6KKKszCiiigAoooo&#10;AKKKKACiiigAooooAKKKKACiiigCjq0EtzYzRwHEpXivnLxZYy299N5n9+vppuleG+PdE26pNH/t&#10;0AedyR76w/JlsL6t5l8qfy6r3Ee6gCZfnpzatLawfZ/+WMtNWobqH7RB5dAEy0tZStLpc/8Az2iq&#10;8rS+f+8h8mKizAdcTSyz+ZJ++pyt5tLP/wAe9Mtf9R+8oA1LfWpYoPLkqvdQ/wDLxH/qpagpWvpb&#10;WDy/+WVACUqr5v7uP/W1HHJ5tOjm2/vI/wDWxUIDB8RfEjTfCuqnS49Lh1OWL/j4mm/5Z/7lb0M1&#10;tf2NlqFn++tLr/0P+7XPeJPhxZeKNVOoR3o0zzf+PiHH/jy1v20Ntp1hBp9n/wAg+2/1f+//AHq+&#10;Pyn+2v7Qr/2h/B+z8Pf3eX/t0+0zeOQ/2dQ/s/8Ajfb37e9zf9vHSab5V1Y1Ys7WWD/WTVy8c0tv&#10;/q66TSb6W/gr7A+LLjV8tft7+OPEmg+EPD+n6JPLZaJfP/pt3F9/f/zy319T1j+IPDttrljNZ3Fl&#10;Fe2kv+stJo9//wCzWFenKrSlCEuU9fKcZSy/G08RWp88Y9D5H/YS8V+INbbxNo+pzXd54ZtYGuYr&#10;ub5/Luv4Y9zV9OLUNno9j4csf7L0+yi0zT4v9XFDHs//AGqmz7VOGpuhSjCcuYrOcfSzPHVMXRp8&#10;il0FpNtLRXSeMW7fVJYP3dYfxXttS8cfCvxN4f0ibydVuUT7PKfk8zb95f8AgX3a0GbbQrf886mc&#10;OeEofzHTha88LiKeIh8UHGS/7dPiz4I/Bfx3ZfFDSZn0W80aG1nzc3c0e1I0/wBqvtm6bz55pI4P&#10;3VN+2XP/AD2lrpLVftFj/qf31cGDwcMFCUIS5uY+l4l4lrcTYiniKtNQ5FyqxztreS2X7yOtaz17&#10;d+7uKjvtF8qDzPOrIr0T5E6VdYiar1cbG3kfvKuXGsXM/wD1yoA6KSaJP3klQx6tFF/q5q5WS62f&#10;6yajUl8ryfsf/bSgD0S3+JFzpcHlxzfuqTTPjdcPqkMUg86EvivJJtQ2QeXJ++qjZyf6d5n/ADy/&#10;e0AfZdhdxalaQ3KDfHIMg9KuOM554r52vf2ntB+F2k2Vt4h+0zXciZjitY9zbP71exfD7x9pHxH8&#10;Owazos4ntpRyP4oz/db/AGq5I4qhOtLDxkueO6PRqZbjaGGjjatFqlPaVtJHW0UUV1nnBRRRQB8E&#10;f8FZY9/wz8N/9fdflv8AZeCK/U7/AIKsrv8Ahz4a/wCvuvzB+zcEV8xmc+WrH0P3LgXD+1y2pP8A&#10;vv8A9JiZ32X3o+y+9X/snvR9k968j2h+jfUf7pQ+y+9H2X3q/wDZPej7J70e0D6j/dKAteDUkFt+&#10;+q39l4qSG1/f0vaFQwfvR90/Xf8A4Jfrt/ZF8Pf9ft5/6MrJ8G/sj+Lvhf8Atrap8SPCd5YWXgDX&#10;I/M1HTvNbfJOytubb/vfNW3/AMEx02/skaB/1+3n/o2vq49q+8h8MT+TMQuWvU9WfGH/AAUR/Zn8&#10;Z/tCz/DV/CFvDP8A2HqjXF350uzCMyf/ABNfXnhqxk0rw7ptpOf31taxxSf8BXFa1FWYBRRRQAUU&#10;UUAFFFFAHxm/7I/inx9+2s3xb8btp0vhXTIPL0nTIpGd96/cdl/hb+KvsyiigAooooAKKKKACiii&#10;gAooooARulC9KG6UL0oAhuU82CVE6kV87+OtNuYNVm+0f8snr6Prxz4k6JnVJi/SWgDyv79Ytxay&#10;2F95n/LKt6aH7PP5dQzR7qACFt8FSLq0th+7j/fRS1HGu2i4j82Dy6AHK26lrM2y6X/02irQmt76&#10;DyZJIPJil/1dABcSSy/6ymwyb6lqtZ+b/wAtP9bQBrW+sS28Hl1HdR/aP9IjqtSreS2sE3l0ANWh&#10;m21HDJ5tSbt9AHzx+0Z+2zY/s7eOP+EU0vwnaeLNaiRZdRm1KTZDHu+75O2vWfhN8T9I+Nfw60zx&#10;po8P2K1uZHiudPl+/bTr95f930rxz9pT9iuP49ePv+Ev0fXxo2q3KLHe2kw+T5fuslewfB74WaZ8&#10;E/h1pvhDS7yXUvs0jy3F/L8jSO33v+A1kubmOuao+yjyfEen6K0VxB5dWrW1li/1k9czHJLF/q63&#10;tJ1CW6/dyVqchqV8yf8ABQ3xx4l8H/AOy/4RSaWy+3ai1tqstp9/yNvy/wC781fTdZetaDbazYTW&#10;9xDDexXSeVJFNFvSSplHmNab5Jxmfnj/AME4vHfi7UPHOv8Ah6S8u9T8NyWL3MsV3Kz+W/8AC25q&#10;+7lqjovg/SPAcE2n6Ho1po0Msn7zyYvnk/4H/dq/RCPLEdepGrPnhHlQUm2loqjEs22oSW/7uovF&#10;VxfeIPB3iDS9Pm+xXd1p09tby/7bL92ot1NVt9ARPy1+Hv7MHxUf4paPZHwzqOmXVtqCSz38vyJE&#10;ivuZ91fq1q0n2rVZpI/9n/x1dtVWurn/AJ7TV0Wn/wClQeZJWUIch14nEvESjz/ZOftbqW1n8yOt&#10;S117/n4p11oe/wA6TzqxK1OQ6P8AtqP/AMfrQrjVbyv3lXptaubj95H/AKqgDomk2VDHq0UX+rmr&#10;lZLqVf8AWTU28WKKCGS3/fS0AeiWPxBudKt8QTZFQ2/xxvVvfKkHFeUtfeVB5cn+trPjk82+oA+z&#10;dB1iPW9LhvI+korRwK+SPFP7aPgv9mnwtZR+PJ5ftd8/+j6faR+bc7P7zr/dr2b4B/tEeDf2jvB3&#10;/CR+D70z2ofy5IZhsmif0daBWPUqKKKBhRRRQB4h8Ute8QL8dvh1oOla7Lpml30F5LewxRb/ADdi&#10;rtrt/wDhCfEH/Q43n/fpa4H4lf8AJz/wu/69L/8A9BWvbzxWU6nICicd/wAIV4g/6HK8/wC/S0f8&#10;IV4g/wChyvP+/S12O6jdWH1mJXKcd/whXiD/AKHK8/79LR/whXiD/ocrz/v0tdjuo3UfWYhynHf8&#10;IV4g/wChyvP+/S1DeeDvEEdlO/8AwmN3wjf8slrt91V79v8AQLz/AK4t/wCg1Ua8ZBY4D9nvxDq/&#10;if4cw3mt3o1K/wDtU8QugNvmIrfLXg/w4/ZF8U/CX9s7X/H/AIavbSy+HWuQPJe6f5v717lud23/&#10;AHq9p/Zf/wCSXf8AcQuf/Q69drqJCiiigDI8S6P/AMJB4d1PS1mlszfQSW3nxfej3KV3CvHP2Uv2&#10;TdD/AGUvDes6XpeqXWvTanetey395EiS/wC78te9UUAFfJH/AAUG/Zg8XftO+DfDWl+EZbCKaw1B&#10;bmX7ZJs+TFfW9FAGH4P0yXRfCmi6ZPg3NjYwW0hH3d6xqprcoooAKKKKACiiigAooooAK+NNZ/Y9&#10;8U/EH9t6L4peL9StL3wXo6CTRrCKQ+bFIoXbvX/e319l0UAFFFFABRRRQAUUUUAFFFFABRRRQAUU&#10;UUAc43j7w+urf2Z/acP9ob/L8nPz5roiNwrP/sLTvO+0fYYfP/56+Wu6tBulAHxB8efjPrfiPx9q&#10;fhAwRWelWMnlf9dP9qk8IptsVj9Rmtf9r+zs7Lxto0lvBFFeSxkyS/8APSsDwdPvtvMPav2zDwpT&#10;yWjLD0+RNbefVn8ReI/toZxU+sz5rP8ADoegaa22uht/mFc1p7b66LT6/kjjelyzlP7R9ZwhV5oR&#10;h0OhtV5rThjrMs+tX522WZr+MM8qTVWXqf1xkdOM4RHteRrSpJHPXO3F1LmnQ3sqf6yvmvZS/mPv&#10;Hg4yibMxitR89UpvEEafJXO6xrlcjda5XpUsLUrr35HoYLJocvwnoD+LJFqS38Ubv9ZXlbeIJau2&#10;eryP/rK6pZbGMT2p5RGMfhPVxrUUkO+ud1PxPt+c1zY1r/prWRe3n2mapo4D3veMcNlUIT1O1tvE&#10;f2modUbzf9XWDpfzeTVye92zfJVSoRhP3DZ4aNOr7hi6la7hXL6hZV20zefVObSvN+5Xq0a/s9z3&#10;sPiPZfEecXtn5grJn0zzJs16nJ4YjX/WVWm8Pxr9yvYp5hGJ7lLNYROAs/Dp/jrpLHw/n95Wx/ZY&#10;g+/UUt/HBD+7qZ4mpW+EipjKtf4DnPEUe2CvKtdH7qXy69T8SXEXkV5Zrl/bqTX0eVxlY+rybm5T&#10;jbxpB9yrugzXInqNpIpZ/wB3WxprxQTfJX1lWdocvKfcVp/uuTlPYPAcknkw+ZX0H4PmD2+K+Y/C&#10;2q4MNe2+CdYKzQ1+SZ7h5S5pH4VxLg5TjI9Bv7euU1O1rurj99B5lcvqUVfpHh9nU4SjA/iDjrJ4&#10;csjk5rfdUP2OtaWGmC34r+uMNnkoUviP5er5PGpV+ExnsAfmxg13/gb4k6nocpt9T827sNnH96Ou&#10;cFs2eOnrWpa2JVf7xryM34rjSo+/7x9dwxluNy7F/WMDJwfX+WXqvtHpEHxh05j/AMely3/AK7PS&#10;9Yt9XsI7m35ikrxu3scttI/Wuz8CKdPvZo3OEk6V+Y5d4hUsTmlPA1bcs3y32tI/p7KXmdX38XZr&#10;yVj0WikBzS1+0n0QUUUUAFYGpeNdE0bVIdPvNShgu5f9XFIa36z5tGsbqYT3FlDNMP8AlpLGpb86&#10;APxv/a1/a++L3gf4/eLNG0Lxxd2el20+LaGHbtjSvIT+3b8cwAf+Fg6jz7L/AIUftxr/AMZNeM/+&#10;u9eDbckcV/R+Q5Fga+V4etOjBuUI/ZPHq1JKcj3j/hu746f9FA1H/wAd/wAKP+G7vjp/0UDUf/Hf&#10;8K8G2j0/WjaPT9a9/wD1dy//AJ8w/wDASPbT7nvP/Dd3x0/6KBqP/jv+FH/Dd3x0/wCigaj/AOO/&#10;4V4NtHp+tG0en60f6u5f/wA+Yf8AgIe2n3Pev+G7fjngn/hYOo8ey/4V6J+zp+2T8ZvF/wAd/A+k&#10;ap45u73T77VIoriGbbskT+Ja+QyMZr1n9k7/AJOS+HP/AGGIq8PO8iwNDLq9aFGCcYS+yaUqknOJ&#10;+4P7UPwKsv2ivgrr3gu5xDNcx+baTf8APKdf9W1Z/wCyX8PfG3wv+BWj+FPH15aajrWmo9vHLayb&#10;08j/AJZrn6V7ZRX82nrnxv8Asc/sl+MfgN8bfil4s8Q3uny6d4mn82zitJNz/wCtkb5/+AtX2RRR&#10;QAUUUUAFFFFABXmn7QfhjxT43+DviXQPB89rBr+p2rWsU12dqIG+VjXpdFAHgX7GX7NUf7L3wYsf&#10;C880N7rUsjXWoXcMePMkb+Ef7K9q99oooAKKKKAP5z/ssnjXW/slv/x6xfvJJa5fxZ4dk8OXvlyV&#10;veF7uXwxYzahHN/ra5fW9ak1m+8+f/W18jQU41uWHwROenho4aEYGV5fm02P5f3ddPZ+H4pfDk+o&#10;ed+93+XJFXPOPLuK9KFRVOZLoTCtGrKUIfZFlt5VPmeT+6rUt1jeCby63tS8X2N/4Wh0yOz8ny/+&#10;Wv8AHJXK2Nx5M80lYpzqx96NrHJCdWrCU5x5XFkV1Dtn/d1DurQW3kv/AN3b/wCtqW1t7aKf/SKr&#10;nsdKqRt/eKi2O2GGST9zFQZv+WcdNvrqW4/d1Cv/AEzq7X1maxjL7ZctpsX0Mlx/qq9/uPEn2rw3&#10;Z/Z/K+y7PKr54Dbq9X8JSfbfB8Mcn/LJ68HNaMZxpzn9ln1+RT5ZSgbVxY74fMjqoyxL+7k/fS05&#10;7jyv3cc3nRVT2+RPD5n76KvDhFn2dJSjy85JcQ+f+8j/AHMX/PWq91Z7L7y5P9VW5dSeV+7t4f3U&#10;lZ9/Du/1n/LOqhUZVf3Yx5PtF7TtQltdLvLez/1UqfvKrxeVPZTeXVaG8+0fu/8AUxSUxII0M0dv&#10;N53m0+TVmHJSjHn5RkzebBDJ537qJ6S4Xzf9I8n/AK505o44IP8Anj/0yprSSfuZK2RUXKrPk+GJ&#10;V8v/AL9VVuPNirrI9JinsfMuP3P/AE1rm9Qh8j93HVU6kZyPPnP3pch1HhbT5desZvs/kwyxJ/wO&#10;sHUm+xT+XJD+9qpZX0ukzeZH5sMtT3l9LcTzSSf62kqUo1H/ACnHFTlL35e70MuSGWX/AFf+qpu7&#10;z/J/6ZVaST9/D5f/AC1/1lE02+eurmOr4pe+Vlj5/eQ12kw0jVfCu/8A1OoRv/45XIXDSwfvJP33&#10;l1NBz8//AJCrOrD2ijLm2OOovbyj73LysmkkingqqzSefD9nq7Hb/vprimLDtn/d/wCtoTid0oRj&#10;ylnS7eN9U8u7/wCWlWtYhtrCeH7HD50vzf8AbSqsayxf6R/ropa3LfT5dQ0r7RHD+6+bzJf+edc8&#10;5ck+fodLhGXuQiZvgvxJ/wAI5qn2jyf3X/LSKaqfie7stQvZp4/3PmP/AKqoriP7Z/q/+WtUZI4/&#10;P8v/AJa1rCEPa+1W55U4xoc3u+9IpwybP3cdOaz/AOWkdRyQ7P8ArrLWlJp9zbwQ+Z+5ilrsk+Un&#10;4vcgZe7/AF3l0M1aTWvkf9tajlh8qo50wUYyK9nDv/eSVYkbzf8AR5KrxtJ5/wC7rWh0/wC2f8sa&#10;JvlZ2QoxnCX8ozS/Bsd7P5ccP+t/1dcz480H+xNa+x/8tdlepW8MtrBDH/y1irSsPAdt8S777JJ+&#10;5uv+Wcs1cVPMfYT9rWl7iKxmWQqYWU/hlH3j50jkpQMV1nxH8B3vw+8RTaZef8sv+Wtc3aadLdTB&#10;I6+sp1adWEasJaM+AdGUZchWCnz/AC0r3v8AZ78B3PiX7ZaW8Mv2rZ5nlVwdno9j4ag8zUP311XU&#10;eH/jjJ4IP/Enh8m6/wCeteBmk8RjMPKlg469+h2RjPCx54fH0ud5qejXPhS+mkk/12/y469Y0P8A&#10;aOvdS8N/8I5rkP2yw+X97/sV8zv8b5dVv9+qw+dFK/7yvRvAMuh6/rlnb3l5/wASqV1+0f36+JzL&#10;K26KlmNK7j7ya/Q9eVb2sY4icVOUfet/8ifYvwY0/wAM6hY3t54f/cj5fMir6B+DktsPG2Y/9bJC&#10;2a+PbzxNofgbVtN/4Qybzopf+PiL+DZX0N+zL4xHij4ozC2GIYrV/Mr8/wAlwFZ8Q4TGa8jnHff/&#10;ALePy7G4PF4nHU80w+G5KU3rfePKfXlFFFf1ufShRRRQAUUUUAFFFFABRRRQBwvxm+HcXxU+GOu+&#10;F5J/si38DRed/c96/EBbX/hW/jjU9HuP9Nl0y6a283/2av30kjEkWw96/Fr9q34SSfCD9pLWdMk1&#10;P7ZDrH/E7jlP/LLc33a4cUvdPZyyfLPkNNf+JpYw+Z/y1T95XKtpcvg2ea40+H/RJf8AWf36m8F+&#10;Lv7e8+zkh/1X/LWtrxBp9zqmlTW9vN5NfP8AvU5ch977tWHPD4ixY6pa6lB5kc9V9fW+fSpo9P8A&#10;+PuWuR8Dx23h++ns7j/kIV30i74P3f8Ay1Soa5WXCftYHmvw1sbGyvpvtn77Vd//AH7r0zGDWDo/&#10;hOLwvBe6hbzedqEtaHh2+l1GCaS8/c+V/rKupLnlzhQh7KMYFq4t4rqDy5P9VLWHHosXg2xvbzS/&#10;3Pm/6yKtyG6trr/j3m86ud+IFjc6lofl2f8AraiHxchVX3Y8/wBqJa8NeKrbxDB5cf8Arf8AlpW5&#10;Iu/93XE/DFrGysfscf8AyEN/7yu29qJx5ZBRlKdKPOcffeH/APhF77+1NL/7aVuaD4itvEEHmW//&#10;AG0pviy3ub3Q5re3/wBbXN/DO3/suCa3uP3N3v8A9VWvxQ/vGH8OtyQ+GR3XFHFHFDVzHb7xt/8A&#10;CNH7Lux/pITzM1id6vnXLprYxdj/AMtaoLXi5bTx1L2n16XNrofnvCOF4jwscT/rDWU+aX7v0/8A&#10;bY/yxFTtTt31paK9w/RhleUeKPFlzqniOG3ksv8AiX2z/wCq/wCeletVh694di1L95b/ALm7i/1d&#10;VBxj8Zw4ujKvSlD+bc7yPVrCfR4XjHk2xRfLtq53PFYdx4ii8PQWVvqn/H3L/wAta2reaOeDzI/9&#10;VXi5flUMs5uSTlzHxPCPCOE4UjXhh605+1fM7/Z/lj/i/vElFFFewfogx+9SR3EsX7uP/llSUUAV&#10;9Ut5dSgmj8799L/y1roLTXPs9tDbY8672df4Kxacrba8zHYCjmEYwrR+E+Qz/hXKuJlRhmdNy5Hz&#10;K0uX/FH/AAyGrNFPqs1nHD9i/wCelOuJLaGf7PHN581OjuJbf/V/62uXj0vTPDmqzaprms+dqsv7&#10;2OKH7kdehGJ9P7tKEYQjyxj/AOSxOmorj9D+IX/CQ65PZ+R53lf8ta7rT9LudZn+z2cHnyy1q4yj&#10;8ZcJxqx9wq0VJdWv2W++x/8AL3F/rKtaxotz4e/5CH7maVPNjrM1M8cU7bXQaL4T+0X1l/ak32K0&#10;uv3kf/TT/Zq98UPDsvh6eyj0uHydPuv+WX8dK/vCtLl5zjWs7mWeG40+aay1C2/ex3cPyPHXQN4w&#10;+Kj/ALv/AITm7/55f62uq8O3mmaboc0dvpn/ABMJU/eed8/mf7n92uf+xxXF95dx5sPm/wDkOiOI&#10;nH4JEzwVKryzrRUj7M/Zc8d+KPNPgzxTd/21NbWv2mPVP4yn916+kgd2T0Nfmj4Y+Ler/Cm9h1TR&#10;/wB9d237qSKb/l5T+7X2J8OP2qfCHxImsLOOaXTNSuo8iK6jIG/umcV6+FzClGEY4iolKT0ufnHE&#10;kcLlmIp80lBVdtevU9xopitT6988QKKKKACiiigAooooAKKKKACiiigAooooAK8a+It1u1WaS3r1&#10;y6njtYJZJT+7HWvnnxpqUT6rN5f/AC1koA5lpPNn8ymtS0UAQbvK/dxw/wCtqek87yP3kdUV1jzZ&#10;/L/5a0Adr8P9Ltr+9nuLg+dNbf6uKuy1bTbfU9Nmt7jy4gUaT6cV5dp+pXOk332izm/e1qap45vt&#10;Zg+xyQxWUX/LT+/JX5dn3DmcZjxBgszwmK5KNLlvHml9mXve79rmj7p3Ua1KFKUJx1kYMbbqsfZ5&#10;fI8yodtXNP8AEFsv+jyQ1+onCGm6b/aU83mTeTDEnmyS/wCxVyKz0zWP9Hs4fsV3/wAs/wCPzKtR&#10;6pYrBN5n7mK5TypP+mdV7d9M0Um4tr37Zdx/8e8Xl1+dZ9U4mp5thoZZHmw/2/h/m97m5vh934T3&#10;sEsvlhqn1j4+hzccMtvPVqO38qDzP+WVO3b/AN5/z1qxY3EUX7uT/VV+ingldo5f9Z/yypK3Zrq2&#10;t4PLj/f1hsssU/7ygBKltbqWzn8yOoqKAOvt7j7VB5lSP3qrprbrGs++1qL/AFcdAFjUNJin/wBI&#10;/wCWtYsdjLL50kdamm3kt/8A6z/VVqRrFF/q6AORZZV/1lFdNutr393U1vp8X+rjh86b/nlQHwng&#10;P7Rfxgufgl4W0vUNPsoptV1jd9ill+5bbfvf71Yn7Nv7Q2p/Glr7SvEsMM/iG1TzLe6hj2pIn911&#10;r1D4rfC3SPirpcGia/ZywGKT/QpvuPbf3mp/wa/Z68N/BCzvTps8uqatfAC51CUfwf3UT+GvMnDF&#10;fWoz5vcPtaOLyOORyw86f+1X0dv1/wDbTakjli/1laFrq0qwfZ6brmtWzT/Z/wDlrVCvTPii3rTX&#10;1rB/z2rH01pUn+0Sf6r/AJ5VqTXktxB5clQUAbNxNFcWMPlw03Vporex+z2/+trJVvK/1dQ3V1s/&#10;eSUANumjX/WVl6hqnlQf88fNqnql9tn8yqcn+lT/ALz/AJZUATKtalvHFF/yxrLsfNt/9ZXUx/6i&#10;GgDyr4r/AAu1nxrrcOueHTFLFLAkcsUsmx43/wDia9x/Zh02L4QeFJtI1S8ilvb65+0TmL7sT/3a&#10;5ya18r95b/uakjk/5Z14mHyjDYbGVMdC95f+3H1+M4qzDHZTSyatb2UOXW2suX4Uz6hh8Y6RNN5a&#10;XsVa8TxyjenNfHt9qUth/wAe9esfCL4r+dBDpeof63/lnXtnyB7fRSK26loA+FP+Cqa7vh34b/6+&#10;2/kK/MryE5r9OP8AgqWu7wB4a/6+2r81/Lj5r4/OJ8tePof0n4bUY1Mpqf8AXx/+kxKH2eP1o+zx&#10;+tXfLj9TR5cfqa+f5z9X+qIpfZ4/Wj7PH61d8uP1NHlx+po5w+qIoi3THGcU+G2TzuvFW/KQVJDF&#10;GJuvFN1C4YSPNE/V3/gmMu39krQB/wBPt5/6Nr6tTvXyr/wTP/5NS0P/AK/7z/0ZX1UtfpdP4Efw&#10;7jFbFVPV/mSUUm6lrQ5AooooAKKKKACiik3UALRRRQAUUUUAFFFFABRRRQAUUUUAI3ShelDdKF6U&#10;ALXlXxNuom1X93/rokr1GRxGN9eBfELVIm1W9kt/+Wr0AcbNJ5s/mSUyiigCJv3X+rqWk3bP3lZ7&#10;a1un8uT/AFtAGH8YPF198PvhJ4m8SaP++1axtW+z+d8//Av+A1+fv7Kf7V/xKk+Nenadf3114n0/&#10;xBdeVeWEvz7N38af3dtfpZNDFdQTW9xDDe2kqeVJFN9yRK4bwB8Cvhr8KPEd5rng/wANf2ZrVzu8&#10;yW8l87733vJ/u0FKSseg31vFa301vH++iif/AFtNW33weZTKs2PiC2g/0e4hoJMvWtWsfDPhzU/E&#10;GsTTWWiaZB9pvZf+eaV82/D/AP4KF+EfH/j6x8MXHg0aBp91N9mt9aEu95P7u9P4d1fUnjLRdI+I&#10;PgDxB4X1TzYdK1yD7NceT9/+8v8A49XxZ8Ov+CcsvhX4jWesa54mhvfDWmz/AGm3ihi/fXu37q/7&#10;NZPm+wddFUZRl7XfofYs1nLZT/u/8p/eqaO32f6upJpvtE/mf9so/wDc/hqSzuvIn/ef6qtTkIVj&#10;leDzP+WVNWt77RbWsH7v99WLNHKs9ADKfDcS2s/mR0ykagDrLG6+2QeZVis/Q2/0Go77WoovOjoA&#10;m1DS4rz95WDDYy3HneX/AMsq0rHUJbyfy61o44k/1dAHItHLF/rKSunZra9/d1Jb6bF5/lxw/vqA&#10;PCv2h/jCfgb8OZvEEdl9t1aWTytOil+5G/8Aef8A3a8q/ZO/a58TfHHx/wD8IP40hhvdVvkeSy1C&#10;GPyvL2ruZWVa+jPi98NNI+Jvh288L+JNMm/s++fzY/4Hjdfuslct8BP2Q/CX7P2qS63YXs2ta/In&#10;7q/m+T7Mn92uacavtfI9ejUwccJUhOP73od7JDLF/rKuWerS2sHl1Y17Wra3/wBDk/1tZO2uk8g0&#10;NS+3RWM0n/PWufsWuXn8yT/U1rNfSywfZ6ioA15LiKex/dw/x1JqE0VnY+XH/raxVbZUdxcbP3kl&#10;ADLjyv8AlpWdfat9ng/541T1i+/5aVnzN9soAm3b/wB5Wlb28Xkf6n/W1k2aywT/ALyuqtv9RBQB&#10;8pftv/sz+Kvj54h03xn4PEM81jZJptxpc0mxxs/5aJXs3/BOv4Nax+zL4V1OTxbPFDq2sTCT7BDL&#10;vSNB/E/+1XoslvKv7y3/ANbTo5N3+s/1stHKac75eQ+n18a6O3/L7FWxDcJPF5kfIr5A1C++wfvI&#10;/wDW16D8K/i19jvYdPvziKXvQZn0JRTI23U+gDwf4mHH7T/wt/69L/8A9BWvaya8S+J7f8ZPfC7/&#10;AK9L/wD9BWvaC1fNZliOSfIaQVySio91G6vH+txL5CSio91G6j63EOQlNVr8/wCgXn/XF/8A0Gpd&#10;/pVXUJP9AvP+uL/+g1ccUuYrlPPP2Xf+SW/9xC5/9Cr16vIf2X/+SVD/AK/rn/0KvXq+3j8JzBRR&#10;RVgFFFFABRRRQAUUUUAFFFFABRRRQAUUUUAFFFFABRRRQAUUUUAFFFFABRRRQAUUUUAFFFFABRRS&#10;N0oA8K/aytLU/Cye8kgi+0xSL5c3l5aOvm7wHqG+GHPfNd3+3J4k1O11PRdKjn8rS7lPMki/56V5&#10;H4Kvng8n1r9x4dwMqeRxnKV+duS/I/kvxUlHFY+UYR1iuU9u0+XmumsZMDBrh9LnzDFiunsbrivw&#10;njfJvac3JE+I4RzP2MuSZ2lhLurUuv3tlXNWNzXQ2c26v4Q4tyuVCrKf8p/anCuaRnGMDk9Sk8qs&#10;e41/yK1fEqbq8/1K48o18nhKMaqP6JwNCNeJd1LV/NFczqV9vqG9u9o8usa4vSv/AF0r6fD4ZRPs&#10;cNg4xJV1D99WxDqnlQ1zkEMbfv3q4p3V2VaUWehUowkb8OoyS/8ALWtCGTz/AJ/+WVc3p/M9dJp8&#10;EnkV5taMYHkYiEaZraX89XJI/Lm2VV0+Hyq0L0x/wV483754FWXvmKPMaatFDsqJrqJBWbdavGn+&#10;rrfklUN+SVX7J1X2qJ6sPBG0NcXb6xvrorHUN8FcdShKmcVbDTpGDrrba4q/uvLrvdbTzoJnrzbx&#10;BJHbGvoMB7+h9Tln7z3TmPE17+4ryLxJrHNdv4g1uKX5K8r8QXXmzfu6/T8qw3L8R+xZJhOX44k1&#10;hqMkprqNOuq85sbzyZq7TRL+OcV7OLo2R9DjaHKj1Lw1ef8APOvZvBl5Ivk768R8Lj99XtHg5d3k&#10;pX5bnMY2kfjHEEI8sj3fSX8/S8HpWVqEPNaejR7NKAqCa182vD4VxkcHiKk5y925/IHF+EeLfJCJ&#10;zj22acLTIrUey21JHb4r9orcSe5HklofitLh/wB+XPEz4rbNbNlZcUkdnitWFfJh31+b8RcRSqUv&#10;cl7x+g5BkKjV9+JHO8VlBmubv/E0qzfu5ad4g1TfXGXt9HnfX5rh6U6svaz3P6Cy3LYRh8J614V+&#10;JsnniPUyZYXP+sH/ACzr06ORJY96L8h75618tWN4Dgq2fwr0Lw/4tuYoIbfzv3cfav3rhzxIr5NT&#10;lhs25q0Oj+16O/Q8bNMijzc+H07o9rGMdaOAPpXIaF4mKzeXcHMcnIlrrg24V/Q3DvEeB4lwf1vA&#10;y9U94vzPh6tOVKXJMlooor6wyPwH/beX/jJrxn/19V4Lt5r379twbv2mfGn/AF9V4OUr+z+FcNzZ&#10;Fgp/9O4nzlaX7yRDto21LsFGwV9V9UZjzEW2jbUuwUbBR9UYcxHtr1r9lJf+Mkvhz/2GIq8qC8Gv&#10;WP2Vl2/tG/Dn/sMRV81xLhpRyTFz/wCncjei/wB5E/oUooor+Kz6IKKKKACiiigAooooAKKKKACi&#10;iigAooooA/mkupvs+l/Z6yZJPs5/ef62ul8eaLc6R9jkkhlh82uP8vcBXz2HanDn7lVJQqS54bFm&#10;1vJYYJo/+etQqtSQ/vYKaseytzm5Rzeav7yt3QY45YJpLj99FFWO1ncpD5knm1PaybKyq+9EwrP2&#10;kPcL2ny+VfeZH+5irO1G4kup5pP9uu/t/CerW3hwaxPpp+wS/wColx/rK85lEq3H7ysKE41ZSlHo&#10;c2FrUq85ThaXL7o0R76kjWoWanRrvrqPUJ4lilMNe7eFtMj0zwr+8/1steHaPa+fqsEf+3X0PHH9&#10;j0OGzk/1uyvms6q2UII+04ew0ZylWOc+y7r6H99/1zp89v8A66O8/wCPr/pjVb7JK19V7UL79x5k&#10;f7mvJbd4n2PJzQ5Cna28tvB5kf8A5Gq4uof6mSSHzv8A2nRDcR6gf3cNU9UW2g/48/8AVf8ALSj4&#10;5e+ROlCMPfOh8Q+ILbxJolnplpZxQxRf6yX+OSuUZo/P/d/3KtR3n/POH97s/wBbVRoZG/0iT/tn&#10;V0qaprkjsc0YUaFGMIBI0cn+srsvhpoXh7W76b/hI9S+x2uz93/v1wvmEfc/1VMhtZZTNvrStSdS&#10;nKCly+aOPE0ZV4S5JOMu6Pb/ABFHFf8Ahz7BZwxeVbP+7uq8j1RI7aeaPzvO8utrS/Fl9p2lTW8f&#10;lTf9Mq5q6kkupvLk/c1wYLDVKHNGW1ycPR9hKXP8JVvpol/dx1DLHJZ/u/8AXfaUp15Dn95b/wDb&#10;SpYW3wQyfvppf+WdexH3UHLGZWt7PyoPMqy0Ml1B/qf9V/q6e0cs/wC8km/1tWJJPK/1dTKbCXNz&#10;+4c/cxyJ+7q4t1K08P8AyxqWT/Sp/wB5/wB+qik/cQzRyf8Af2t+bmMPh5iTd9q/dx1r2t/FYQTW&#10;8cP+s/5a1mabDLZQQyf8spaNUk+0X3mW9YOKnLk6BGt/4EWFuPK/1f8Aqpa7v4e67baLpd5Hcfvo&#10;rlP9VLXE+ENHl8S6p9kjm8n5K2fFSx+FJ5rCP998i+Z/0zrixMI1n9W6mH12UavJCXLPqc/qlxHc&#10;337v9zF/0yrFkXbP5lbmg2cuv30NnH/qq6/xp8Ov+EdsYZLeGWaWX/Wf/FV0vE0qM40ZfFIIfD/h&#10;3OGiSMTw+Z/croDrX9owQ2d5/qrb/V1nafpP9rz/AGO3/cy02+0v+y5/LvP9bRPkm+Tqehzygpcn&#10;wyJNUtbaC9/0P995lUZ9JklP73/W1ftZdkPl/wCurvPCPwl1Pxd4dm1sfubC2fyq554mGFjz1ZWX&#10;cw5I0IxnOX8p51pdnLLP5ddTpsf9lwV0cul22m/6P9j/AHtcvPcfbJ5v+WMX/PKuR1/rP+E9+VOl&#10;g5fF75SvLi+l1TzP9TFUtrf32jX0Ekc373/lnWfqWrSRTw28n/2FTt/pUH7z/ll/33XVy2jHmjoc&#10;MK8sTGXtpamjrFtF41/d6h5vm/8AP1W58PPhZpsEM0k/76XZ+7rBtZpILKbHm+bv/ef3NlanhvxD&#10;LpGqw/vvOikrir+3VGVKhLlXYVTB4Wv8fu6b/wDtx4z47kuv+EivI7j+/wDu658RbhX0p8YvB+ie&#10;MNKh1PRM/b/+XivnC+0250u48u4/1tfW5XjYYrDx5fdkt0fC5hgZ4Sr/ADR7kMfyfu60dN1+90n/&#10;AI95sVmN5dHWvVcYzXvHmwqThLngeo+HPjJc2FuLe/h86L/lnL/HX3B/wTo+K48Y/Gb7B5I4sZTk&#10;/e+7X5nLHtnr7U/4JNySR/tMXsZ6DTZf/Qa4IZVhXiYVoR96L5jv+v1Z0JUp+9zH7M0UUV9geSFF&#10;FFABRRRQAUUUUAFFFFAEYHAr8d/+Ci3jDTPFn7UE0mj3n2yLTNLWyvZYf+Wc6v8Adr9e9Yv7XSdL&#10;uru7ljhtIo2eSSToK/BX4lXUWvfFvxneafN50V9qjS28v/PRN1cmJl7p6mAhzTlM7b4V6THa6VNe&#10;f8tZZK7cVkeF9H/sTQ4bf/lr/wAtK1q+ZnLmkfolGHJCMDl/E1jpmiaVNqEcPnahL/y1o8B6lc3m&#10;lf8AEwm/e/8ALOukktYrr93JD51eY+LtWlXxxDb2/wC5ii/5ZQ1UPfjyGdb91P232T1EcVq6HaR6&#10;s8trcHEUf/LM/fkrJj/1EJ/6Z1z/AIqvrrSfJvLPzvtcX+r8n/2evPxdGricPKlRlyzlszy+IMNj&#10;MdlNfD5fU9lWktJfy/8A7XwnR33hCw0TUDf2R8oSf6y1/gqpqyy/2VN5f+t2Vh+DfFWp+K/PuNUm&#10;i83/AJ5Q10VxcRWcE1xJ/qoqzwVDEYajGliJXnE4OFMBjcuyajhMxre1qx5rv/23m+1y/wAxwPhW&#10;x/4Quf7Rqn7mW6/1deiRxyywfaI/9VXk9142ttb1z7RqkMs1pa/6uKtrVPiRFPY/6P51lFF/yy/5&#10;6V7M4SlI+ho1qUOb3tD0qz0e6vYfMjrkdW8Hy3Wq/wBoSTeTLF/q4oa6TwT49t/EOgwNJDLCIen/&#10;AE0p19dfb76a4k/5a185gq+YSxdWGIp8sI7f19o+DyDMOIcwzbG0c2w6hho/w389OV/a5o+9/dIb&#10;xpbWxsvLh/66RVV0nUo9en/0P/np/qquedK1UfBOg3OjeKptYkmhhtP+fWvcXLyn6VLm549i9cR/&#10;ZZ/s/wDy1/5aUKuax/jV4gtrLxVBeeG4ZfKlT/SJZvub6taPqH9pWMMnnedL/wAtKOT3echVIynK&#10;H8poUUUVJ0BRRRQBi6x4RtvEF9DcXE372L/viobHXJb3xVDodv8Avov9V5tbtMhtLaD/AFcPkS7/&#10;ADfN/joUjn9n73ufMuaxDFpeq/Y5P7n+tqGOPzf9X/y1rS8U61F4qsbKzksorKK1/wCWsP35P9+s&#10;3SY/sXnfvv3UX+rqOhv9okjtZZf9XT7Kwlvr/wCzDrVvVLqL+yvs9v8A8ff/AD1hrH8C/bnvvL1D&#10;/v7WFdVZUansfjtoebmcMXPCVqOXySrSg+RvaMvs8xuXegbf+PP9+PWs++tYtOg/0ib99/zyrqrr&#10;UY9JvYPs83nyivKfj18TtI1TVdMs9Dhm+1Wyf6RL/wA9HriymljfY8mL95nzXC9POcuyfk4kqc+I&#10;vK3vc0recl9o6T/lh+7/ANbXE2vw1l1nXJ7jVJvtsUtdB4Vl1O60qG41T9zLL/q4q2o5pYv9XXsx&#10;cqZ9hKEKvLOZR8I+D9I07Vfsen2Xk3f/AC0r1LWvEmmeHtKhs9LsvJ/55/39/wDF89ee2t1LZT/a&#10;I/8AW/8APWo5JPN/eSf62sJR5pe+bwlGlHkhEo/C3Upbr4t3txrllNew3X+rih+Suw+Mnh2LVPFV&#10;lb2+s+daRP5skX8cf+zvrBtbj7HP5kf+t/561Jp+m3Os332ezhmvbuWtXL3ucmMeWHJ5m1fa1/ak&#10;9nb2cPn/AGVK1F0mW/ngvNUmlvfk/wC/f+zWt4T8P22kfu7iD/S6NSs7mw1XzI/+PSX/AJZVx83v&#10;Hpqn7vPMPsv2fzrf/ltEn7uWq+oLEvk6hJD/ANMpKmt9T83VfLuP3MsX/LWsPVvEH7+a3s4fOi/6&#10;bfco5ZFTlGMTndYW2vdVh+zzfvon83yq2RrcLx27RSS2N4JPLSfOzy3/AL1cdrUcUXnah+9+1+X+&#10;78ms3w7q2p/uY9Yh8mbf5sdcmMyqjjpU60/sH5nxFwnlnE2KoYjMYy5qT0s7c0f5Wfod+zl+0lP4&#10;iMPg/wAdTQ2fiqOPzLe7+5FqEK/xj+61fQ8WuabPIYo7y2kl/wCeYlUmvyG8TLc+K54biTU5YZbb&#10;91Hdw/fj/wBlKzVs/EOneTcaf4s1aG7tXWWOXzW/h/8AZa+uo4/lhGMzoxeROVWU6Pursfs7nFHU&#10;Zr5Y/ZW/bH0z4sxQ+FPER/svxrbx/wCqm+5eIv8AGjV9T+tezCcakeaJ8hUozoT5JjqKKKszCiii&#10;gAooooAKKKKACiiigDM8Rf8AIDvP+udfN/iL/j+Fe0+N/FsdvAbO0OZc/vPavFPEHzX1AGdRRRQB&#10;b0m1trqf/SKp6tZ21hfQyR/8tad9ys3VPN8/zJJv3tAGjWZ9q8rVf3laEbboKz5mia+/eUAaEzbI&#10;PMrJ024luL795Wt/rYKorbxWt95lAGjSbaq3WpRWtTQ3UVx/q6AJaKKKAK1xceV+7q81vsgh8v8A&#10;febVdo91XtJuNs8MckNAFPNHmVqX2mxNffu/9VEjXMn+4vzNXgUv7TGsNrhjttM0/wD4R/z/AC/K&#10;Mf8ApGzdt+//AHq8jH5rhcu5frEvi7H0+ScN5jxD7T6jFe5vd2/wxPb4bqWKCaOP/lrUWKWTyv3M&#10;lv8A8ekqebHTVk3166cZI+akpQlyT+KJJDJLBP5kdOa6lf8A5bVFRQSPt7iWyn8yOvKf2pfiH4g8&#10;J+DdAj0iaWzGsbvtt1F9+Pb91d38Nepbqr6npljrVhPp+qWUWp2kv/LKX5/+BVyYujOvh5UqUrOX&#10;U+i4dzDDZXmlDHYuj7WnB6r/APa/lPGP2U/iP4g8SDWdO1e7l1e0tdssd1d/O8f+zur6Zt7qS4sf&#10;M/2K4nQdD0fwpY/Y9H0yLTLSX/WeT9+T/frtLWaJoP3dZYChVw+HjSqy5mb8U5phM5zarjcDR9lT&#10;fLZf+3e7/MeR+NvFmmeErG98Qa5N/osT/u4ofv3L/wB1KzvhP8efDXxbvptP0/TJvD+oRp+7tJpf&#10;O+01sfF34Y23xW8OzaJJe/2ZNFP5tlL/AAb/AOLfXBfAT9nSX4Y+Jf8AhJNb1GGW/tt0dlaQ/wDo&#10;T1hWnjI4uMKUf3fU9zLcNwzU4er1cXUccZHm5F/6Tyx+GUf5j1i41b7PP5dXobj7R/q6ozaPFcTz&#10;yf8APV6uWdv9j/1deufnRpSabLFB5klcn4wvIrX93HN/ra2Nc16WKD95XA3Vvc6jP+8oAtaXay6l&#10;+7rrIdFtov8ArrRoulxWFj+7rRoAiW3iqHUpP3EMcf8Ayyq3UTeV5/8A01oAz7W+uYv9ZWhG0Uv7&#10;yneTULWeyfzI6AKeoaT5v7yOtb4f2f2fxHD5n/PSrWk6b/bN9BZ/6nza7uway0M/6NpkXlRP/rP+&#10;WtfNZzxDgch9n9bk/f2tHm+H7RhUrQpfGe1Qn90n0qXjHtVSwnE9lC/qi1aHpX0MZKa5om58O/8A&#10;BUFd3gjw1/19t/Kvzjlj5Nfo/wD8FOV/4o/wr/19t/KvzueHJr4fPpcuJj6H9Z+EtH2mRVf+vsv/&#10;AEmJnbKNlX/s4o+zivmec/bvqjKGyjZV/wCzij7OKOcPqjKPl8VLbx/v6teRxipLaLbNRzlQwnvx&#10;P1E/4Jo/8mo6J/1/Xn/oynftdP8AtAeJNb0bwp8HIrXS9Kvo2/tTX59u+3Py7dmfbNL/AME1v+TV&#10;dG/7CF5/6Mr3D4sfFzwt8EvB83ijxfqX9maLFIsT3PlM/wA7fdHy1+uUvgj6H+dmYf75W/xy/wDS&#10;j88/ij+xx+0f8HfCF7420D42at4s1HSP9Ok0rzZEWVF+ZvvNtb/dr6h/YD/ahvv2nfg8dR1+GKHx&#10;Lps7W155I2pJt+61eRftF/8ABTj4fan4Bm8N/DC8/wCEr8S+IEfTYhLE0MNv5i7dzs2P71el/wDB&#10;On9mnUv2e/gxJ/wkMsE3iDXJ2vrgWkm9I0P3V3D71bHnn1rXiv7VHw08e/FH4c/2P8PPFn/CJa15&#10;3mSXQ+9In92vaqKAPzOX9h/9q0f81yu//Alq8C+P2m/tF/s+/Ezwb4Mk+L+o+Jtf8QOv2e1s7lv3&#10;fzKu16/ZzWNXtdC0u81C9lEFrbQtLLLJ8qhVr8wP2QdDuP2w/wBtDxl8aNcsv+Kf0KfytOi83ekc&#10;6/6rZ/wFXagD7d+N3ib4p+DfgVpkngDRovEHj+VLW2kjuvuRuy/vJGz/ALVfKNx+w3+0p420qbxJ&#10;rnx3vNH8S3aNcSaNZySpbRP/AAx/K22v0T1XVbbRtLu9QvJRBa2yNLJJ6IvWvlHxl/wVF+A/hrSd&#10;RnsvE0us6hbI3l6fa2rq8rr/AAh2G2gDxr/gn1+1z8QL34s6n8DPifP/AGnq1j5sdnqE3+uzFu8x&#10;Xb+Ltiv0ir80P2Afgz4l+J37QWvftF+IYotM06+83+yrSKVZWkWXcvzbfu7Vx1r9L6ACiiigAooo&#10;oAKKKKACiiigBG6UL0obpQvSgCvf/wDHlN/uV82+MP8Aj+n/AN+vbPFvi+LTbea3t/3136V4f4mk&#10;82fzKAMiiiigCzYwxTz+Xcf6qofEGn21lfQSR0yqGqf89JJv+udAF779Zcl1JFqv7ytC3bfBVG6k&#10;tpb6HzKANOsSG4luL795WwrebVGa1igvvMoA0aTbVe6vorX/AFlOt7yK4/1dAE9FFFAFa6uPs9XI&#10;7eL7DDJH/rajaPdVixm8qeGOT/VUAQ/dpvmR1satZxPfQ/8APKX/AFlfAnxN/wCCjHjTwn8TtY0r&#10;w/o2k/2Bpt01sIru23zSIv3vnqW1E0p0Z1Ze4fc9vdS2/wDq/wDlrTKzPCuvReMPA/hnxRbw/YrT&#10;XbFb6O1/jj/2a0vMqjO1hyt5X7yOpJLyWX9551RUUAPt5pbWfzI68g/bE+K/ib4e/B+a78P/AOh3&#10;d1OkUl/D/wAu6f8AxVet4qvqmk2PiHSptL1iyi1PSrr/AFlpd/On+9/vVM4ylE6cNVhSrRnOPNGP&#10;Q+O/2DPjX448Y/FWfwlrms3ev6LfWstzJdajK0z2zxruXY7fd3V97afdS3UHmeT5Neb+C/APhX4e&#10;WM1v4b0a00z7V/rJYYv30leiWM0TwQ+XWVGEqcffN8fiaWKxEqtKPKjy34h+KbLwrpes+J9fm+x6&#10;Lpif6RLD9/8A2VT/AHmrzX4J/tjeDPjZ4xh8J2+gXfhPVbr/AI8pZrnzkuX/ALv+z8teofGf4Z23&#10;xX8Ea/4Tkm/sz+00Xy7r+CN1+Za+eP2dv2KL/wCGHxNsvFniXWrSeHR3aS2tbT79w+3bUzlU548m&#10;xvhoYSWHqTrS9/ofTt9q32Wfy6tW919o/wBXVe80mK6vppP9uprOzita6TyDSk02WKDzJK53xVeR&#10;Wv7utTWteltYP3n/AGzrz++judSn/eUASafHLqP+jx/vvnrrrXQ4ooP3n+tqPw7pMWmwf9Na1t1A&#10;Ea28SVHeSbIPLjqzUUzRef8AvKAM23vLmL/WVpRzRXFOWHZUMlnv/eR0AV77S/tX7yjw3p8sWuWU&#10;kn99a3NH0v8Ate+ht/8AYaX/AIAq7mr4D8e/8FNvGXhz4i3tv4P0bSofDemXTxRQ6ja77iXa21t7&#10;1LdioQc/gP2es/8Ajzg/3Fqw3SvPfgP8Urf40fCXw94xtofscWp2qymH/nm/8VehN0qiTwX4pf8A&#10;JzPwt/69b/8A9BWvYd0leM/FVsftM/C3/r1vv/QVr2HdX5tn2IcMTyHdTj7pNuf1o3P61Duo3V81&#10;9cZryk25/Wjc/rUO6jdR9cYcpKWkqG/f/Qbz/rm3/oNLuqC+Y/Ybz/rm3/oNXHFyv1FynDfswf8A&#10;JK1/6/7n/wBDrv8Axp4z0T4eeFtR8Qa/qEOmaRYoZbi6mOFUVwH7L3/JKof+v65/9Dr4+/4KzeKt&#10;T8Qap8M/hZYX3k2HiXUV+2Rf8DVY2/8AHnr9nh8MTzTW17/grRbXOqXh8EfC3xD4t0C2fy/7VhjZ&#10;Ek/8d4r6H/Zg/bQ8BftQ2UsOhyy6b4htk8y70W8G2aLtx/er0X4P/CTQPg98O9H8KaHptraWllbL&#10;FJ5US/vX2/Oz/wB7dX5p/Gq0039k/wD4KV+E9Y8N2X9m6JrccX2i1h+SKR5tyyfzStAP1qrivi58&#10;RIfhN8Ode8V3Fjd6nFpsHnfZLMbpZTnG1feuxjl8yIPUVxbR3cDRzxCWKQfPHJytAH57r/wV70xv&#10;+aTeJ/8Av3/9jUF//wAFhtD0yAT3nwz8Q2cX/PWfCJn+7X3v/wAK/wDDf/QB0/8A8Bkr82P+Cjmv&#10;W/xT+MHgH9n3wda6dAbm9juNRlgt/nt5j91H2/7PzUAfoR8Dfi7pvx1+GWjeNNLgltLTU4/Mjhn+&#10;+lbXj3x1o/w28Iap4j1y6js9K02F7iaUnso+79aPh94Nsvh54I0Xw5p8EUFnptrHbYiG1flX5m/E&#10;5r4R/bX8bar+058d/Df7N3g/99pfnpe+KbmEf6tF2/xf7KtQB6D+zN/wUq8NftJ/F/8A4QOw8MXm&#10;mSSxyy213NKpSRI+fu19p1+UHwJ8GaJ8PP8AgqafDHh+zhsdK0fR5bWPyf8AlptiX53/ANpq+7/2&#10;yvjDJ8Dv2d/Fvii3B+1xQfZrcxfejeT5VagDzz9of/goh4E+CfiKTwrpNle+N/Gcb4k0rSY9/l/V&#10;q4P4af8ABTweJ/G+l6H4r+FviHwla6lP9mi1CaJnTf8Aw/wiqn/BN79njQPAfwtsvix42EM3jXxM&#10;7XMd/q8i744W+7s3fxNX235Ph/xnDDJiw1mK2fzIz8swjegDbjcSDfUlIq7aWgAooooAKKKKACii&#10;igAooooAKKKKACiiigAooooAKKKo6jqVro9jNeXc0VpaWyeZJNL8qxpQB+Xn7RGs6jdftB+J47nU&#10;pbyK2uv9Hilk+SP5f4av+Eb9/wBxjpXm/wAX/Ftj43+OfizWdHm87S7q6/dy/wDPSup8HGRfI/1t&#10;f13DC+xyvDwlHlfJHT/t0/kfjKkquJqycr6s+hNDuXmhrrLEcV534SMmK9EsORX4PxfBU6R+O5PD&#10;kxsoHV6eMV0Fh0rn9MORW9aHFf56cZw5p1IH9r8JT5Y05lDxJabxXmeuWXl+dXs13BHcW3z1wut6&#10;NzX4zgK/s3yn9QZTjOVRR5FqUOfnrIubeLHmV3mraVsrg/Elx9kh8vya+8wlT22kT9PwVb2/LGBj&#10;3l95XyR06x1muR1DUNtU7fVJIq+mWD5oH2McBzQPZtIuI567LT2iih8ySvGfDutSPXoFprpUfPXy&#10;+NwklKx8XmOBnGXKdMdQkqC/1PbDWZNq+2CuR1nxJ5VcdHByqSPPoYGVWXwnSXGrbaxbrVK4248U&#10;fv6q3PirbX0NLLpxPqKOVSj9k9EtdWii/wBZNXRWmvxxD5K8FXxBJ/y0rc03xVv/AOW1TXypyQYn&#10;JZSR6ZqHibd50deX+Kr2Mn/XVHqmuStXOajefbofnr0MDgvZS5z0sty32Euc4zxBqnly1x13N9pN&#10;dXqtj581V7fQd9foNCcKUD9Vw1SlQgcjBbeUa6TRz5Xk1eHhmQfcrS0/w9I1XXxUJRKxGOpTgdp4&#10;Iv8Ad5KSda9+8GXUdt5NeF+E9O+w/vHr0HS/EP2evzTN6f1ly5D8fzyj9alKED6T0LW94+f/AFVa&#10;41G1Y7MV4ZoviwtD/rq6iz8SV+Z1stnTlLlPxjGZH7/vRPTzbRzf6umJZVxdt4o+y/8ALarEnjn/&#10;AKbVEJ4yC5Nz5Otw5zz54RO1EUcf3zis/UdQxDiOuWm8Xef/AMtqqnWPN/5bVyfVq1SXPVPVw2U+&#10;w+yQ6tcbq5m4bzJq6DUjxDWHcWkmd6V7eHtFH2OF5YxIYZPKmrotJuq52O3kk71rWce3yY6qtFSR&#10;riVGUT0rSLkXNvsk616d4WDnQ4d/WvBLLWEgnCV7h4KuTceHrQk/vMfPX6r4RU5Us9rwvpKm/wD0&#10;qJ+WZ5hfZKNU6aiiiv7APkD8Df22Bv8A2mfGn/X1Xhix4xXu/wC2qv8Axkp4z/6+q8OC8iv724Mw&#10;0Z8OYCf/AE7ifMV5fvpepBgUYFTbPajZ7V9p9Uj5HJzEOBRgVNs9qNntR9Uj5BzEQTIr1X9lhdv7&#10;Rvw5/wCwxFXmCr0r1P8AZcX/AIyN+HP/AGGIq+T4twyjw/jZ/wDTuX/pJ00JfvY+p/QZRRX57eJP&#10;+CtNhpHjbX/Ddh8Ldf1mXSLyW1kls5Ff7jbd1fwCfUn6E0V+fOg/8FWLjXNb03Tz8FPFcIurqK2M&#10;p/g3Nt3fdr9Ao5N0W+gCSiivjX9oj/goPJ8B/iNeeFI/hd4i8S/ZY1kN/Zx/uT/u/LQB9lUV+dX/&#10;AA9wuf8Aoh3iz/P/AAGvS/2Vf+Ci2mftP/FObwRb+DdQ0C6isZbqSa8lV/ubfl2r/vUAfZVFfPX7&#10;UX7Z/gv9l6xhg1QT614mvf8Ajz0HTvnml/8Aia+cbn/grNc6DNDceJPg14m0bRJXX/Tpvk2J/e+Z&#10;aAP0TorkPhh8TfD3xd8G6b4o8M3i3uk3yZilA/8AHa6+gAooooA/nY+LfxWvviHbaZp95Z2tn/Zq&#10;eVHLD9+SuI8M+G7rxHrdlZn9yJH8rzf4Kd4qiMWqzRSf8sq9i8P/ABO8E2PwOvNIk04nxI4xHLzu&#10;D5+9XxUpSwGEpwwlO930+zf7R89mE5ZZSjDLqLlzT5dPs832jyTx/wCDpPh94nm0jz4ryaLjzYfu&#10;VzfmbJ/3lW5rq6vSZbyaWaX/AJ6/x1VVcwDFe3STUI+1leXVnq0PaxpRhWlzPqz2XxX8S/C2sfBu&#10;y8P2enf8T6N/3lzzurynTYePLqgGCAYrS075L+GuOlhIYOnKFK+rctTjweCpZfSqQpX95ylrLm1k&#10;ei6j8TtXj8Hw6HqE3+gW3/HvFXl9xN9qn/6ZV0XjK4innh8v/VRJXNn5P9X/AKqpwlKFOHPGPLzD&#10;wGGo0oc9GPLzPmZH+6enBvKp23dWhoNj/aN7DH/z0euuUuVcx7NOHtJxgavg/R7rVdVhMcP7qL/l&#10;rXsmof6NBj/lrH/q5ad51r4V0SG3tIYpv+mtZU2rS3Rhr4nE4ieMqc/LaK2P0PK8PLA+5D4r6mfd&#10;X8rT/vJqkhaK6g8t/wDW/wDPKo9a8v7b/o9FrJ5X/XX/AJZ0fYPW5Y1KsoT+GI6WOW387y5vJ/56&#10;f9NKh+z/AGWD93+5lk/5a06by7n95/zy/wBZTmk8yDyJP+WtXqHLzR98dJcRp/q/9bs/1tUbiaRL&#10;6H/yHWtHbxRf6v8A1sVZl5byW/7yT/W/88qIOPMVWp80PcEtF3Gb/nrL+6rZs18r9xJD+6/5Zy1j&#10;LD5Hk1uW91K/7u3/ANM83/Vxfx1nV94ijOPwGbJZ/ZZ/+mVU7yHzZ6vXn2lp/wB5/rYv+WVNh0+W&#10;CxmvPIlmi/561onYzqT5vgkZTNsn8uOarsce+CGOP/W1RjtYvIm8yrjLJFP/AMAraZmol9Ifs/7z&#10;/nk/lVb1bw/fadBBeXH76L/ln/8AE1lwyyy+THH/AH/NrSu765vIIfMm/wCucVcsueMonLXhV9rH&#10;2XuqO5zccMU/7ySntZyf8s66bwx4DvfF999ns/8Aln/y1rIv7G6t55o/O/49v9ZW6rxc+SEtUTCU&#10;ebkn8XxHS+G5NIsLGaO982aX/nl/zzrkb2GKeeaSy83yt9WdJuI4LeaO4/5a1s6f4Yvtesry40//&#10;AI9bb/WS1z+7QnKcpf5GVerSjD99aPKYvhrXrnw5feZB/wBtPNqp4pvP7Uvv7QuP9bL/AN8VR1GG&#10;WWerOoQboP8AU+dLXbGEI1I1erOFUYSnz8vvC+GdWlt5/Mj/AHPlV6ve/Eof8I7NHdw+ddXMHlx/&#10;3I68WjaVPJjjhq1NJcy/u/8AbrHFYKliJxnPoHJ7SMqU/hl/7adB4dvpdMn/AHcP+q/1ktO1S6/t&#10;SfzP9dVe3jlSCaOStCzWP/Vxw/vYqwnyqfOe9R97lhOXuxLugaL9qP7v/tpXpH/CTy+E/Dk2nx3n&#10;+iy/vPK/gqn4D022ggmk1D/lr/q65Txpqf26f7Hb/ufL/wBZXgT/ANsxHsp/Cj0frOHpQl7aPvdD&#10;Ol8Y3LapDdxzedLFVfWtei1KeaS4h8nzf9X5NV9K8J3N/wDvLf8Ac+a/7urGu+Eb7w5ffZ7v99LL&#10;XspYdT5Y/EfPTdGriPfl7/8A7aZEdrv/ANZNTv7N+0fvPOq5DZxxed5n+tqGQ+fPDH/y1ro53KR7&#10;UKMKceeZYj82Cx8zzvO8qqltDc6lP9n8n/j5enSTXKD7P/qf+elS6frEtnfeZH/yyel70VLlMqkp&#10;1KMuT3pHa/EvwP4k+FXhzTNQf/VSfvI65e8m0z4heAJryezih1qL/nlXXeJfiZfeKPA8yax5s0Nt&#10;/q/N/wCWdeH+BPF/9ha5PJJD51pL/wAsq58voYqrh5Tq/wAWD3XXyPkJxqxjGGOkuby/8lOMuY/s&#10;s/lyf62miHiu/wDin4eit54dTtIf9Fuf3lcDINgr7ahWVenGcT5+pDkkIyba+0P+CThz+09cf9g2&#10;X/0GvjHy6+zP+CTa/wDGUE//AGDpf/Qa7aPvTMrn7Q0UUV7JIUUUUAFFFFABRRRQAUUUUAeLftgt&#10;t/Z18ZH/AKdK/F/4dx/8Tyy/36/VX/goL8d9D+HfwlvfClxm88QeII/JtrSL/ln/ALb/AOzX5ZeB&#10;7WW18RwxyV5mKlE+jyte78z3STrSelD96PSvnYn3/wBoYy76838ZaTY+D54by38291C6fzfNmr0o&#10;1w/xG0m51yeyt7OHzq2py9848VDmpe58R03hvUJdX0OG8k/1stZvjrxB/YOleX/y1l/1dTeF9QsY&#10;rGHT45v3sVWvE0MSaVNcSQ+d5Uf/AC2p/DMtuUqPxdDk/hTo9zFBNqlx/wAta6jxZrUWg6HNcSQ+&#10;d/0yrj/hXeS3V9e+ZN+6/wCWcX8Fdd4q8Py+KLGGzjm8j5/3lVV/i++YUeb6v+5+I4fwL4Zl8UTz&#10;apefubTf/qoa7TWPBGma35HmfuYYv+WUNZOk69F4avv+Efjh87yv+eNdptoqzlzlYelDk5PifUZb&#10;28VlBDb28PkxRVJRRWB3hTGbZ+8k/wBVT6iurf7ZBNbyf6qWkiDz/wARa1/wm99Npdne/YrS1/1k&#10;v/PSrnw31C2inm0ezhm83/lpL/BXZaP4d0PRrH7PHZed/wA9JajsdFttLg1O4t/3Pm/6v+/Wspx5&#10;eQ440Jxn7afxdS3T65Hwr4w/ta+m0+SD97E/+t/grtrXSrm9t/Mj/wBVXJXrUsKuerJRXmTicywW&#10;Bo/WMXWUIX5bzly+9/KV6KbTq1PQ+IKKKKosKKKKCS1pmm/bz/0yi/1lS39tLpn+rm/cy1BY6hLY&#10;D/plTr7UJdQ/65RV4Mo5jLMOnsbf1/28fnDhxX/rVGcJQ/s6393+X/wL2nN/27ynO+KNQurDSpvs&#10;cM013LXnvw30eLUtc/tDUJvOu4v+WVeqXEP2qCaP/nrXGrov/CEar9st/wB/FL/rP79fSwlywlD7&#10;R9xXhKVWM/sxO68uV/3nk/uqirrNIuIdV02OSBsGVP8AUY61mXmmxWs/lyQzV8vl2ZVcZVqQrU+X&#10;lPiOEuKMdxFicXSxeCdGNF8qbv8A+Ayv9r7Xu+6Y+KsWun3N5/q4a2tF0exvZ/3nnQ/+gVcvPFFt&#10;Yfu7OD97/wAtP7le5zn6YocsffMnT/Df2+fy45v9VXiXxY/aP8Q/Bnxx/Y/heH7FdWyH7RLd/P5m&#10;7+7XtMOpXN1P/o/7iaX/AJ41Q8Yfs7eF/id5N54juJhqEf8Ay9Wf35E/uvWtGdKnP9970TkxlCti&#10;KPJhJWmdB8GviTL8Z/h1Z+J7iH+zNQin+yyf3JH/ALyV0usXkthB9o+2/wAf7uGapNL0Sx8A+AIb&#10;fS9M8nRbH/llD/y0f+89ee6pq1zrd99ouP8A93XNaNScpw+HoepzzpUowrS5p21ZteIPEFtqM/mf&#10;vftf/LTya5/WtaistKvbjzpv3SVDsrP17Q4vENj9jkm8mLfW0IROGc5S5v5jN+HutX3iaxmuLj/U&#10;766byf7S86T/AF3/ACy82tzw+ukWF9DHeQ+TpUSeVJFZ/fkrn9ajiWxmj0fzYfnaWOrcuaRMIyhD&#10;3/eK66bJa/8AHnN+6i/eyRTU2TVJf9XcQ+TLL/q/7lGm332PQ/tGqQ/va1reHzYPtn7qb5P+W1AJ&#10;c3wHunw30vw1eeI/Bkmn6ZDDqFq6/aJf45K/QXdk8H6mvzy8D6p4a8G33hnUI9T87zZ4vtv9yPdX&#10;6DWt5HeRRSxfOkq71P4V6eUVI1I1OWXNZnwvEGKw2JqxWGqKXJ7rs+bld/hZfooor6A+XCiiigAo&#10;oooAKKKKACuT8e6tJYWAjin8mWSusrmfGuky6lpRFvFmagDxDXNQ8qD/AKay1z7N5v8ArK6rVtN2&#10;edHcf62uV27KAEooooASRttYurXkVx/q61riaKL/AFlc3JHLPP5kdAGxo9x5sFQ32n/8vFXtPh8q&#10;CpLqPzYP3lAD4P8Aj3pGj3VX03/UVboArTaX9vn8vyfOmrWtfBMq/u7eaH7X/wAtIv8AnnU3htov&#10;t00f+pllT/R5f+eb1Np2lX9tqvmSfuVifzJJK/OuKOJcdkeLw2HwmF9qqu797+b4Vy/aPey3L6OM&#10;pVJ1anLy7GPNHFYed9om8i0tU824uv4I0rM0TxT4e8Tzz2+j6zFeXUX7zyvufJ/eqz46sf8AhMtD&#10;1nS7MeVNLJ5sf/TR/wC7/wACry74afCbxLoXiqHVNcsjo1rbfvef+Xj/AGa9zMMwzDDY6lh8PRvS&#10;ly3f/pX+HlPeyfJ8nxmU4nF4vF8laHNZXX/bunxS5j1lWqSGPzZ4Y46JpvtE80n/AD1eiGTyJ/Mr&#10;6k+DNi+s5YP9I/5axf8AkRP4lrymT4H+ELjxJ/av+lwxSv8Aafsv8G//AOJr0qbWvNn/ANT+6qrc&#10;LEn7yOuTE4TD4zl+sU1K21z18vzbMMq9p9RrOHOtbfaMvxd4ij8L+Fda8SXEPnxaZAsn2SH/AL5W&#10;vGvhx+0rrvjDxlpmj67pFhHaam/lRy6fEEeKvZrt7HUbC9069hivNOuk8q5tZeEkSuR8I/BbwF4G&#10;1yDWND/tC81CI5j/ALQ4S3/3fWvPxtDHTxEJYepaC3Pr+H8w4Zw2V4ulnOGc8Q78jtfpprf3feO9&#10;Zdk80dSW9rLezwW8f+tlqPdvot76WwvobiP/AFsX+rr2z8397lPI/En7Rmi6H4kvdPs9Lub2ztX8&#10;qWYt/H/FXrFvcW15BZXlnN51pcwLLH/8TXkniL9l6x8Q+I73ULDxBDpmlXUnm3FpN/x8fN97ZXrd&#10;vbW2n2NlZ2cPk2lqixx/8B/irwMulmUq1X678HQ/SeJo8LRwOG/sGT9p/wAvN/5ftX+1zfyj62W1&#10;SJbH93/raxqK98/OBd2+m/cpszeVUk0kUsEPl0ANX5/3lV5pPK/65U6zaWCx8uT/AFVX7PwfqXiu&#10;wzbzRWdp/wAs5ZefMrmr4nD4OlKriKihCPVy5YhGMpHDa5qUt7P5dv8A6qqdjayp+8krY1Dw3feH&#10;L7+z7iHybv8A5Zy/wSVH9juVn8uT/W1tCcZx54e9GQGxod1Lqmqw2f8Az1f/AL9136+ENNih+zye&#10;b5v/AD1rz7S9PudOvobyObyZYn82vRR4v014PtEkMvm/88v9v/4mvjeJYZ9KNH+w5dff+H/t3f7J&#10;zV/a+77I4LWriXQb6azk/wBbF/q5f+elZunx3NxP9ok/5a1ralJFrOqzXFx/rpf/ACH/ALNSRx+V&#10;+7jr7OHNyx5/i6nSWJIf+ef+qpt9D9gg8ySoZJPKgqGa8ing8uSaqAvaXNI08NxZ/wCtirpbfxYL&#10;q9MRspvtUX+s/ub65DTbj7H/AMe/+qrS0maRL793/rZa8rG5Vgcz5fr1FT5drmU4Rn8Z9C+BlmfR&#10;BJcf62TrXRNWX4YXbodkP9itXrXqJWNT4f8A+CnMXn+D/Cqet238q/PgaZEK/Qz/AIKYceFfCY/6&#10;e2r4LW1jIGetfnfEVSUMVH0P7H8HaFGeQ1ZTjf8Aey/9JiZhi30fZ/pWp9iSj7ElfIe1P6BtAyvs&#10;49aPs49a1fsUftR9ij9qPbBamZT24amR6bEtbH2OOj7JHiqjWMJ0cPN804n6Tf8ABNdNv7LGif8A&#10;X9ef+jK+gPHnw78NfE/w/PofivRrTXtJkdZHtLyPehK9OK8C/wCCbX/JrGi/9f15/wCjK5H9p7Q/&#10;2nPBvxa/4Tb4T6n/AMJL4VkgiiPhGX7kbr95tv8AtV+1Uf4UfQ/zQzJcuOr/AOOX5nbfEb/gnd8E&#10;PHfhS80i08F6d4eupU/d6hpsflSxv/Ca8B/4Jo/EHxV4Z+KXxF+Cer6zL4g0Xwq7RafdH5/L2vt/&#10;75qDxB8c/wBt3xhpM+iwfCK08PvfJ9n/ALRijbdbBvl3/M1e3/sIfsd3n7NWka1rnifVBrHjnxE/&#10;mahNF9yNN27b7tu610Hmn1pRXwb+2toP7TGp/Hbwm/wnn1eHwd5EIuf7OlVYo5PM/eM//Aa+57AS&#10;LZwfaP8AXeWvmf7+35qAPiT/AIKnftEn4Y/Bz/hB9Ilil8Q+L82vlE/PHa/xOv8AwL5a9c/YW+AM&#10;X7Pf7PmgaPLDCdbvo1vdRmi/5aO/zL/3yrV83eIf2cfid+0J+3xD4v8AGmgTaZ8OfDMmdLku9uy5&#10;RNu1f+BMd3/Aa/RaOIRxBE+5igCK8s4r+3lgnjEsMqbJI/UV4jqH7EHwM1QXBm+Gehma53eZKLZd&#10;+W/ipn7XHgz4r+KfA9ncfCHxP/YHiCwn+0SW38N6i/8ALKvmKD9o79t20g8iT4KWk8sQwZfKb95/&#10;tfeoA8jlF9+wN+3PoPg3wJql3e+C/ETxGXRZ5d6p5vy/+O9q/XNW3V+fv7Ln7Gnj3xZ8aJ/jl8d5&#10;45/EsvNlon/Pv/d3/wCyvZa/QOgAooooAKKKKACiiigAooooARulc94x1d9M0s+V/rpOI66FulYv&#10;ifTTqOizxxxAynoKAPC9YvvKg8yT/Wy1zLSSy/6yuu1TS/K/d3kNcjIvlTzR0AJRRRQAVjateRN+&#10;7rWmm8r/AFlc3cL9on/d0AaWizb/AN3TdU0/zf3lWtJh8qD95DVqaPzYKAI7P/UVJJH5tV9P+X93&#10;VugCCbTYrzyY/wDlrXP2vjjwHF4x/wCETj8Z6dB4r3+V/ZX+3/d3/drrLeGW68+3t5vsV3LBLFHL&#10;/wA83ZWVa/Jx/wBnr4nD4qTeH/8AhGdQ/wCEg/tAydO/mbt+7/x6sKs5Q5T0sFhYYnm55cvKj9Yb&#10;61/sYTf2hN5MNqnm3F1N9yNP71eZ+D/2lPhh4/8AFX/CP6H4shm1WV/Kt4vK2Jcv/sV2XxO8N3Pj&#10;v4c+IPCcd75OoX2iRabHd/wecq/x18AfAn9ib4p6H8YdAv8AX9Am8P6TpF6lzLqs0i7JEVv4P97t&#10;VSlLmOanClKMueR+i7L5X7uT/W0Ku/8Ad1JeTfaL6aSP/VSyVHu2VqcxuTWMsUENx5/72KvmDx1+&#10;wx8NfH3j+bxRcT6jZfbp/tN5YQ/ckf8Ai2f7LV9Jza5LL5P7iqt55TfvI/8Av1UuKkVCbh8Bh6pe&#10;aZ4A8D3l5HZf8STw9Y/6Pp8P9xfur/jXx14a/wCCiniq/wDGEEGr+GdKPh+6ult5IbOLZcRozbV2&#10;P/er7Ra6tp4J7e4hivbSVGikim+5IjV414c/Y9+EXhbxhB4jtP7Q1O6im+0x6Vdj/RI3/wDiawqR&#10;qylHkPXwVbBwhU+tx5pS2PddQs/7On+z/wCwsv8A30u5ahWPzf3cdEkktxP5klN+0fZZ4ZI/9bXS&#10;eMfOvxf/AGz9E+Gnjefw5p2iy619g/d3N15vySP/ALFe5eDPFem/EPwPo3izR/O/srUk/d+d9/ev&#10;3lrwb4y/sPx/FbxxP4k8PeJ9P8PxXX7y9tdRPz7/APplXvPgfwfY/DnwPo3g/R/Om0rTEby5Zvvy&#10;O3+sb/drjpe255c/wn0GPjln1Sj9U/idTYatq31K2Sx/6bVjUV2Hz4sknm/vJKbtpzfJ+8oWSKWx&#10;oAao31XuJJUp1m0tr50f/LKsHxd418PeErHzPEniC08P2kv7qOW8/wCWlEnGMecuEJ1ZckI80iv4&#10;g1SW9/d2/wDyyrNtbeX/AJaVY0uTTNUsYdU0PU4da0+5/wCPfUIfuSVc+x3MU/lyf62iL5hOMoS5&#10;J+7I1tFupb++srP/AFHmv5VfK3jv/gohbeDPHGpaHp/hP7Zp+mXTW0ks0vzybW2tsr6p03T7mwnh&#10;vP8AlrFJ5sdfOXxB/wCCfPhrxx4/m8QWXiaXTNPvp/tN7p83+u3t97yqynz/AGDpwroxcvrGx7/o&#10;vjK28QeHNM1jT/8Aj01O1W5jim+/Hu/hepIVubqfzKsaboOkaJpWmaHp/wC5tNMtVtrf+/Ii/wAT&#10;/wC1WpDDFB/q61OR8vN7nwk32f8A55/3KdcW/wBlg+0SVXkk2VG195v7uSagCxp91LLPDJZ/66vn&#10;b4gfsBfDn4g/EWfW/O1DRvtU/m3un2g/c7/4tn+9X0DYyfYv3lvV61uJVvvM/wCWstBSk4nuHwf0&#10;G18L+DLPSrCzFlp9lGsNvFF02L/7N6139YPg1THoUO/rW9QSfPvxa4/aZ+Fv/Xrf/wDoK16mn20f&#10;fli/KvKvi6239pj4W/8AXrf/APoK161v5r8U4txPssw5PKJ6VBc0CXdRuqPfRvr4b63E6LEm6jdU&#10;e+jfR9biFhZi/wDyzNUb37YLK8/exf6tu3+zV0MDVa/YfYp/+ubf+g1tDGcvYLHJfsu/8ktg/wCv&#10;65/9Dr4Q/wCCj9vcxftkfBmST/VSXtqI/wDv+tfd/wCy7/yS2D/r+uf/AEOvlP8A4Kx/CvxBqPhz&#10;wb8T/DkQmm8IXXm3EIj3v8zKyv8A8B21/TVP4F6Hin6F1+Tn/BT0i9/a8+FlpZ/8f/nWf/o9a+pP&#10;g9/wUl+Dfif4aaLf+JfGNn4f1/7Ksd7p95uV45lX5vrXzL8OppP26v8AgoAPiBYabL/wgHhVFjS5&#10;m+7Ps3eWy/7zVoB+qFl8tnB/uLVmvnj9qr9svwt+ydDoP9u6bqGqS6vJ5cUVltHlj+8d1e0+C/FN&#10;r448J6Xr1iJIrTUoFuYhL94I3SgDO+KvxC034UfDvxB4s1Q7bDSLVrqT8Pu/+PYr8+P+CafgLUvj&#10;f8W/HP7Qniw+ddXV1JbadHNF/e/5aJ/uqu2tf/grJ8Yb66g8KfBnw19rOt+IJ0muYrX/AJaw/Mqx&#10;f99fNX2f+zf8J7X4IfBbwp4PtM4sLRfM83729vmb/wAeagDn/wBrz9oa3/Zp+C2seLDF52of8e2n&#10;Qkf6y5b7uf8AZrxL/gn98ItJ+GnhS8+InjPWdOn+IvjR/t17LLcx/wCjxtuZUTn5fvc17v8AtOfs&#10;xeG/2pvBln4d8R3d3Z2trcrcxy2Z+fNfOC/8EevhWv8AzM3if/wJoA8f+Hms6av/AAVt1S8/tO1N&#10;p9iuP9K81dn3P733a+iv+Cpl/Hf/ALGmvz2k0U9tJe2v72KTev36+B/C/wCxv4M179vTUfg5/bGq&#10;/wDCPw2ssn2vzB9o3qv96v0T+Pv7Jttc/sVa18K/DF7dTfYIPtNtLdnfLK8f7zb/AMCxQB4J8Av2&#10;A9W+OHwX8G6p8RPix4h1PRJbGKXTtJ06XyYbaD+GOvO/jl8N/G3/AATV8feFPE/gTx1qOp+DtY1B&#10;baXRdRkZ+3zB/wCFl29PevS/2AP26/A/g34P2/gP4l63D4T1/Qpmto/7Q+RJIf4f+BVwH7bnxt0j&#10;9tj4p/Dr4X/CyI+JobHUEurjVbX/AFPzfeX/AICq0AfqT4U1+HxV4W0zWIOIr62S4H/AlrarF8K6&#10;FF4V8K6ZpMH+qsbZIR/wFa2qACiiigAooooAKKKKACiiigAooooAKKKKACiiigCldzx2lvJLLxHE&#10;ua/J39sX9sXW/jV4kvfAuhCbw/4b02dorz97l7x1/vbf4a/Tb4w+Crn4i/DjXvDlve/2bNf27RR3&#10;Q/gr8M4fC8vhfxtrWiTzfbDpt01tJIP+Wm3+Kv3bwqyjLcdXxGOxdp1aNuVP7N/tfynzueYmeGw3&#10;uHpvgjRysMKZ/dV7z4K03b5NeWeBrLdFDXvvgqz3Qw7Ia/Uc+xPLzH8gcTYyXvHe6JZeTBmuqsEK&#10;isvT4hwK6GzhxX8qcYZl7socx83w3g5VavtjbsK6CwG6sCxXbxXQWNfwxxjLmcuQ/sThNcvLzk9/&#10;LiAVyV/dbP3ddTqXy24rg9Z1SOGavxPCQcmf0jlsOdRMXxDdRpXkni6US+bsrqvFGs7vOrzHxBqG&#10;+v0jKsJKHLI/YMkwbXLM4nWLrb51ZMOo/wDbKqmv6nI03yVjC8kr9Po4b3D9lw+E/dHpmhaxg111&#10;jrHmAPXk+hX2+evStEsJJRvNeDj6EIbny+ZYaFJ+8dh9s82DzK5XWm3V2Vrp+6CsnUdJkkr57D1I&#10;QmfLYarCnM87khk8+svWDJHXoJ0Ef88sVha9oEjfcr6GjioSmfU0MbCU4nmS6vJ5/l10uiXsj1Tb&#10;wzIk2avw239nw7xXtVp0qkfcPoMRVo1Ie4XL+4doPMFYjTfv9lXHu5HqH7L5v7ysaaUEY0o+zj7x&#10;bttO+0wVZj0TmtDRrTbDXRWNqFP7yvPrYmUGeVXxUqcpGTpvh/FaA0eOCunjjt4rP/ppXOanqGfk&#10;ry4151pHiwxNXEzMvULv7N+7qrba/wCVWbr11sFcvJr0EHevco4T2kPhPo6GC9rA9i0TxLXc2/iO&#10;NYYq+arDxvHDN+7lrudE8Vx3g/1teRjcol8TieFmORv4+XQ9avvGfl/u6wbzxtI81cRqGtVzd9r3&#10;l/frnw+VQf2TmwuSQf2T1E/EvyJ/LrqtD+IUcg/eV8tS6/5s3+urtPDviDd5MfnV2YvI6UYfCdmN&#10;4bpRpfCfV2mazHqcPl1ox6dHIfkrynwRr8a+TzXreivvh31+Z46hLCz0PyHMMM8HOXICaJIKu/2Z&#10;5HzpWqXCVj6hq3kf6uvGjOrVkeEqlWrIqix8mYSV6R8NtYCakLNB/rf9ZXlM+qkAn0r0f4JRW+rT&#10;Xd3IMyWz4Sv0ngjDYurxBhXh5csk9f8AD9pf+Ann51TtgZTqntFFFFf3CflJ+Cn7aQ3ftJ+M/wDr&#10;6avFPKfFe6ftiWMk/wC0z4z8v/n6avII7CSMdOa/0F4HrTjw5gIcunsoa3X8p8bjKijWl6mR5R9q&#10;Xya2vsb/AOTR9jf/ACa/Q/ao4PbmL5NHk1tfY3/yaPsb/wCTT9qg9uYxjyK9M/ZfXb+0X8Of+wxF&#10;XESWEjD3r0L9muylg/aM+HMkn/QYir4DjLETlkGPj7PT2c9br+U7sLVjKtH1P3+bpX5d/wDBPDxJ&#10;o/h/9qD4/SaxqdpZRS6jL5f2uVU/5byf3q/UWviTXv8AglH8J/EvinXtfvdS1w3mrXMty4hudixu&#10;z7u1f56n2Z9f6P4j8P66P+JXqNhe/wDXpKj/APoNblfkN+1B+yZr/wCwQdG+Kfwn8W6t9ktZ1ivY&#10;ruXp833T/eVvu1+m/wAB/iLL8W/g74S8YXEMUFzq9jHcywxcrG7feWgD0Kqz2dvMP3kMUn/bOrNF&#10;AHj/AO038W9J+APwX8SeMLiK1+1Wts32OKWP/WzN91a+Vv8AglX8FbhPDmv/ABn1+GKbWvFU8kll&#10;L1eOHc25f++q4H/go549ufj7+0L4B+AHh+8g+ym9jk1HI/1c/wDt/wCz5Zr9I/AvhKy8AeENG8P6&#10;fDFBaWFrHbRxQjavyrgtQB+Ynwrtbb4xf8FWfEEnjCyivBpkFxLZW033I3i2rG22v0m+Lnw20n4r&#10;/DnXvC+qWkM9rf2sifvI87HK/K31r43/AGqv2H/iC/xtHxs+Cmviy8VHEt5YTHb5jrt+5/stt5Wo&#10;IdZ/bc+KVlLod/ZaH8M7YJ+81/Hzjb/EPvUAYf8AwSP1nV9C1b4pfDm8vJZtL8PX2LaKUdH3srf+&#10;g1+klfl//wAEkNJvLT4t/Gv+0NS/te/trlIri/iOUuZPMk3P+dfqBQAUUUUAfzV+N4ok1uZLf9/F&#10;/wA9a5ppNk9amqX32ieaSSq6xxS14FG8IRhI5Yc1P3JlaSSV/wB5Ue7ZUqx7ZvLjoubXyD+8ra6N&#10;bkP3auW8/wDzz/1tU4258uuq8Q2OkxaTZSaZn7V/y8VFSSi1HuYVJxjKMOXm5ivrVxFPBD5f+t/5&#10;aVjzfN/q6vNHLdQf9MqzZmlrOnGyCjHljyDpF/f/APXL/WVa0u8+yz+Z/wA8qps22Cmxx1q48yOy&#10;E5QlzwPbLXxDY6zBD5f/AH6qx5eyf/njF/z1rzbwHN5XiKH99XpNxH9o/eV8di8PHDVeSOx+n4DE&#10;zxkPrH2uxn6sslxN5nk/6LUccnmfu4/+WX/LWrW3zf3lDfN5NZRlpyno+yn7XnmTWqxW8/mf66L/&#10;AJaRU2+mjuZ/tEf/ACy/1dRw+avnSR/6qoIbWV/J/wCWPm1NtecXw+4WVupVn+2R/wDfqi+k+1f6&#10;RcTfvaqSTf8Af2Kk/d3k/wC8/ufvP9+r5PtHDOUowLrebKPtEn/bOKtL4feKIvBfimG/ksvOii/5&#10;ZTVjaXfRpP8AvIfOo1iOWWfy6znBTUqM/hZzYzDRrw5J/BJam38SfGFl4m8bTapp8P2OGRP9VVzT&#10;fH2zQ5tP8mKbza4i1h2T+X+6mq41r++/6ZUpYaiqcaXSOxNLDYeEKeG5fdjsU2WWWf8Aef6qrS/9&#10;NP3PmVJJDLdf6v8A1UVIbeSX/lj/ANdP+maV0tqR3cvs/jJY/N8j93/yy/5a1DNcbofL/wCWVFvN&#10;FB/1yp1xb3M/7z/llv8AMqPtA4ylL3PiLdhr19oU832ebyZdn/LGqckm2fzJP+Wn+spky/8ALSP9&#10;9Vy3t/Ngmk/560mox945Zxl9sp3y7Z4fs/8Aqq27HxFfaHpc2n2837q5/eSVir5drqnmf66KL/lr&#10;W9rAtdSm8yP/AFVZ1LPlhON0c06NLEwlOf2ehmWMdt5/mf52fxUuqWsVzD5dv+58rd+9/wCeiVbj&#10;02Vp/Mjh/c/6uia3kWCa3j/ff9caXPaQc8KnrEzdNt44oPL/AOWsv+rq4uk+fP8AZ4/3P/xdR6fa&#10;ywTfaI/9VFJ/4/W7NFLfzw2af63/AJaVNSpaRUoRlHnh9noZWnLJHq2zNehfD34e6l4h1Wb7HZSz&#10;f8ta1/HPwv0zwl4U0zWNPvIby7uf9ZF/HG9P+Gfxh1LwLefZjBEYZf8AWed9+vnsVjKuLw0quB1e&#10;2umx4tTNK08DLEZZT55a2vePvfaGa/p1zmazk/cy2L+X5VeReKIZX1WaSOavcfifrFjc+I4bvTIZ&#10;vstyn+kS/wC3XimsSRvf/u4f3VbZVOTUZz7GeXSnXpRrVqbjKS5mn7vvfymzpfiaSeCGzk/5Zf8A&#10;LWl1LUpdRvpvM/ffJ/y2+/VfRdPl1S+hg0+ymm8v/nj/AH6yLz7TYX01nJ/rY3/4HXoqlBz9zc+j&#10;wcsP7WUIR941dOXyvO+zw+d/z0o021iur7zI4azbO62/8tvJ/wCmX/PSutkn03TrHzP9dLU1nKGn&#10;8x7k50uWUJmRcaDJcT+Z/wAtZaq33g+TTYIZJJv9bWlF4tx+8jgh/e/uqyptc+0TfaJJv3W//VU4&#10;fWPkVP6vSj7kebQqeNJLm18HeX/qf/aleMySbK9O+Jl5LPpUP7791Xl0i8V9ZlULUPVn5rmrj9aP&#10;VfATf8J1oc2h3P76X/lnXn3iLRbrw/fTadP/AK2Ktb4ZeLIvBfiuz1C5/wBVE/7yuk+PXjPSPHvj&#10;H7fodn9ji2fvP9+opKvQzD2UI/upLmv0TPOqy9pGP4nmXl+bX2R/wSZ/5Ohn/wCwdP8A+g18Yqsq&#10;V9nf8Emf+ToZv+wVP/6DX0VH4zmaP2jooor1yQooooAKKKKACiiigCPqAa8V/ah/aT0j9m3wKuqX&#10;kB1LWb5/s2nadH1uJv8A4n1r2vivzG/4KcWXjOH4teGby/nhm8FeR/xKoYfvx3S/6xnrKrNwhc68&#10;LSjWqxhM+VPi9488VfEb4izeLPGE0U3iC5T/AI9Yf9TbJ/CqVa8A+Db6W+/tS8/cxf8ALOL/AJ6V&#10;V8P6PLeeI/7U1z/Vf8s/Or1aOSKWD93/AKqvnK1X3eQ+9w2HjKXP9nohx6ihutB6ig9a5D24gf0r&#10;F8YalLpOhzXFvN5MtbXbNeR/Ea4udS8Vf2f537r/AJZ1rTjzSOXF1PZUjW+EtjHcfbby4/fXe+tz&#10;4hfNpXlyTTf9coa1PDPh228M6VDbx/66X/WS1qTQxSny5KUpxlPnIhRl7DkOJ+FdjLa6VNcSQwwx&#10;f89v467ivP8A4galc6bqtlb6X/oUX/LT+5XbabJ5tjD++86XZ+8p1fe98KEo0/3P8ph3XhGW68R2&#10;Vxp8Pk+V/rJf+elbnii8lstVsrez/f2n/LSrQFOjk8r95WTcpHVGlGMZcn2i0tnF/wBNqzY762up&#10;/Lt5v9VW5pdrdanB9oE3kxV434/vLrwz4y+x2/7mX/0ZXJhsVQxGIlh4VPfW6PmYcU5TicwqZXh6&#10;ylWpfHBf+Tcsvhly/aPTulOXrVvwtpR1DS4Z7zps60/VtP8A7Nn/AHf+qlrmhmNCeLlgoS99HJhu&#10;LcpxOc1MghUf1iP93TmjHmkov+aJTqvqH/HhN/uVYpo6GvSPs5Hlvw5tZU8R3skn7n/rtXuOn6va&#10;rbnzR5Xl/pXnHjKxisrH+1I/3MsX/kSrXg3XpfEGlfaLiHya48yy+jmdKPtr+6fB5/wrl/E2Hp4H&#10;MZOPI+ZOO/8Ae/8AAjpLq4+1TzSf89abHDLL/q4ajNdNpE0H9nR7P3LRffrzswxjyzCx9jT5vs/4&#10;TDinOqvBuU0ZZdhXVjFqCXvcsYx/mt7xzKNTqmvpopb6aSP/AFVQ17FKftIRny8vMtj7rB4iWJw9&#10;PETpuEpqMrP4o832ZBTd1SQrE08Pmf6qulurK1+wBH/1X/LOWvLzDNYYCdOE4uXP2Ph+KOM8Pwvi&#10;sNh61Gc/bPdfZ97l/wC3pf3TmKKZT69k/QgpkkMU/wDx8fvoqfRVAXPDt9F4cnmuLf8A1sv+ri/g&#10;ps2rXNxP5kk372WptP0O5v4PtHk/uqk0fS7XWdV+xxzfvv8Ax+srxNvf5YwKP2y5n/d1seH/AAnL&#10;qn+kSfuYa1tU0m28OQfZ7yH7Fd/+PyVCurX3iGCHT7f9zF/y8S1MpFKCjL3zS8G/2RBqsNvefuYp&#10;X8qSWGuok0uxsL6by5vOh3/u6bo/w9/4lU2oafNF5UX+si/jkrF+JC33g2Cyt/8AU/bk8zzf49lY&#10;P95I7lONJe+U/iZ4mi+ww6Hpd751r/rL2L+DfXnvQVat9NluP9XW/p2iPpwPmxYu+wrlx+Nhl2H9&#10;ry8x8DxXxFDhnLZZnWoueqjZef8ANL7MTmKaa3NQ0uL/AI+I/wDVVqeH9F0zyJry4m/+111UMTGv&#10;RjVh9o9fJ8bDOcDh8dRi4Rqrms/iicy1nKsHmSfuaj8uVqveK7qLxR5Nv/qYov8Alr/z0qSKaNP3&#10;fnV0nr8vvGfcL9qg8u4/1X/PKodUvJVsfL0+y86b/lnFWbdalff255cn760r0iHQbbTvDk2oRzed&#10;8n+t/wCeb0P3TKEfa80CPQNJk15bPToBm7lT95FX6Cfs++JT4m+Gmmo8XkzWI+xSL7pX5+/D+3ub&#10;2+/dzf8AE12N5fk1+g3wE8Dx+Bvh9ZW/ny3U1xm5klmPJZu1RkGWQwGIqTo3s97n4/S4LyrhWlXx&#10;GEqTlOtPS/2Y6vl/+2PUaKKK+7MwooooAKKKKACiiigAooooA4P4n6XHLpX2iOHN3XhE0flT+XJX&#10;0z4rtorrRZ/M6RjNfNWof8f0/wD10oAgpGbbS0jUAZOrQxSzwyedWhZwxRQfu6o3Gkyy/vPOqn51&#10;zp3/AFyoA6Kqt4u+CnWs32iDzK6/wvaxWukQ6qf311I7Rx+d/wAs683MsfRyzC1MXiNo9jOtUVCE&#10;pz2OOsbjzYP3n7mrVdf4htrbUdImvZICLq2/5axf8tK45aWW5hRzXCxxdG/LLuRRqRrwjOBoaPax&#10;XXn+ZVO6upXn+xyT/uv+WcVNWTyv3lYepXmy+8yvT5jc2ttOb5v9ZNNWbHqUSf8ALarVrcfaP9XQ&#10;BPRRRQAUki7qWigDMurWJPO/6a1a0nQ7mKDzPIqxtre03WIng8uT9zLQBhzRyxQeZXP32pSyz/u6&#10;7TxNrVtZWP2f/lrLXC6lqWj6VBDeaxefYopf9XFD/rv97/drDEV6OFh7XESUV3Z04bDVsZV9lh6b&#10;nOXRe8a2kyebB+8q935ptusT2MFxZzQ3trL/AKuWGnffrWE4zjGcJc0ZGdWnOlOUJx5ZR6MPMoZo&#10;k/1lU7rT7mCfzKzPFniPR/Cs8NnqHm3mobPMkih+5Gn/AMVXDjcfhsup+1xcrI68Fl+JzOp9XwlP&#10;nZ0O7f8A6yr2n2Ns1j9svP8Aj13+VH5P9+sOPULF9Dh1TT5pZtPl/wCe3343/u1e0W8ll0r7PqEM&#10;sGn7/Mt7v+Df/t/7Nefm2IxtXK6mIya0qkl7n/2v94qjRhQxfssd7sYvUm1fTY7+wmuNMml/d/8A&#10;HxFL/cr0fw3cW2raJZnTxnyo/wB5F/zzrkLDSpbqwvLfTpophJ+6uLr+DZ/dT/arA1jwpc+DLf7b&#10;JeGa0k/debFJj/vuvzyplsuLcopZNxDW9li789ly8/Ktrx/wl4qeGoYmX1T4P62Om+Id3az31lbf&#10;66W1R/M/6Z/7NcRDJ5t9+7nrJm1v7bP5cda0c1tZQf8ATWv1HLMvpZRgaOBpXlCkuVX+I8ycvaS5&#10;y5NdRRf6yq91qEUEHmVV8NKNW8R/Z5P9MlijaWOL/brr40utVb7He3lteRSceSR80fv/AMBr6LD4&#10;KeJpSqwkvdPiM54qw2R42jgatOcnPquXlj73L9r4v8MTgofN8/zI6uf2lc+f5clWrFo4L69s45vO&#10;itnaLzauGGJ/3leefayXLIz20+WWfy/O/c1ajsYkqzRQBUks9v7yOuo8G6b9qvoZJKwq3/B999nv&#10;vLoA+jdOg+zWMMfolWqo6Rd/brCKWr1AHxP/AMFJl3eHfCn/AF9tXxH9jgK/6rmvuT/goqu/RfCH&#10;/Xw38hXx6ltIVH7mvyfi6r7PGU/8P6yP658JK3sshqf9fZf+kxOd+xQf88qPsUH/ADyro/s8n/PI&#10;0fZ5P+eRr4b6wz9t+tHOfYoP+eVH2KD/AJ5V0f2eT/nkaPs8n/PI0fWGH1o502tt/wA8f1pPs1t/&#10;zx/Wuj+zyj/lhR9nlP8AywoWIH9a/q591/8ABNn/AJNY0b/sIXn/AKNr6iHU18uf8E2/+TWdK/7C&#10;N5/6Mr6jHU1/RNH+FH0P86s0/wB+r/45fmSUUUV0HmhRRRQAUUUUAFFFFABRRRQAUUUUAFFFFABR&#10;RRQAUUUUAI3ShelDdKF6UAcp48022utJmkkizL6189XUcsV9N5lfUOs2cV7YSxydMV80a98muTR0&#10;AUKKKKAMzWo/N/eedVjT4YooP3dV7rS/tVZ6tc6b/q/9VQB0XXFR3S7oP3dR2Nx9qg8yvHP2vfjb&#10;rnwI8AeH7zwv5UOteIZnjj1CX79l5f3tn+9UznGnHnOmhQniasaUN5HsNjJKkHlyQ+TVuvmn9jT9&#10;pjxX8X9W1rw945mOvzRQebZ6qYtjx/7L7a+le9RCcZx54FYrC1cHV9jW+IvaTaxXU/lyVHealLFP&#10;9n//AG/++6rrJ5X7yOsfWLrfP5nnVqchrbakaaV/3ck03/f2smHUov8AWSTVat7r7RP+7o5gLNFF&#10;FABSMtLRQBQmtYk/74p2j6HL/wAfHk1drZ0vWIkg8uT/AJZUAZMlvLF53/TKuf1DUvN/dx13Gvax&#10;bWEH7z/lqleQ/EL4meFfhzY2WoeLL37FFL/x72kP/HzIn95E/u1MnGMeeZrSpzrz5KMeaUuiOw0m&#10;SWX/AFlaefSsLwT4u8PePPDkOueF9T/tPSv+Wn/Pa2f+69b1CcZR9wJ050pShOPLKPQbuoZtn+sq&#10;reafcxT+Z/qYa82+NXx00T4LGy0rU4JdT8Qyx+b/AGfn5NjfdZ6irVhRjzz+E6cHgsRj60cPhI80&#10;5dD1Pd5tcx8S/iPofwh8H/8ACSa35vlSv5dlaQ/fuX/u1X+G3xJ0T4ieCDr+kTSwRCTyrm0m+/G/&#10;/wATWf8AFv4Ty/HH4df2Rd+bZRWz/adOuv4I5m/v/wCzUynKpS56PvdjenQhhcdHD5neCi+WRy/w&#10;e/aa0T46XsukJZf2Nr5R5Iov+WMqf3f96vN/2zfhH4q8ba3oGp+H7OXWdOtrH7NJFCP+Pd9392tn&#10;4Ufs/wBl+y59s8dePPEunebap5dl9jk3r/wD/pp/s1638Ofil4R+KEN7f+GNSmmmtf3lzp83yTf9&#10;ddn92uNRden7HEe7I+kqVaWVY7+0cppudGK5W/e5bvfU439kb4ZeIfhr8OtTj8UQfYptTukube0m&#10;+/Gi/wDoNet+Z599+7rNuvEH22eGOP8AfVpW8ltZQf8ATWu6lCNKEYHymNxU8diKmInvJl6S4ii/&#10;1lRzXWyDzK5281KTyNZkt4f7T1C1sZbmy0//AJ+Z1+7FXyl4V+KvxYvPGOmXF58S/D3nXN0v2jw1&#10;NKu+NGb/AI9v97+GidT2YUMLLExlyS+E+s90s8/2i3q02pXK/wCsqxazbL6a38nyf+mX/PP/AGa0&#10;JIYpa1OEzZtPll/5bfuqtR6fFF+7q3RQBUks/wDnnW14bsftt9D5lUK0/D9x5V9DH537qgD6V0iz&#10;+w2MMfolXqy9A1H+0NLhkP8ArMdK1KAPnn4wtt/aY+Fn/Xrf/wDoK16vuryX4xvt/aY+Fv8A16X/&#10;AP6CtepeZX83ceYj2WbcnlE9jDL3Cxuo3VX8yjzK/O/rh18pY3Ubqr+ZR5lH1wOUsbqq6i3+gXn/&#10;AFxf/wBBp3mVW1B/9BvP+uL/APoNOOM94OUwP2Xv+SWQ/wDX7c/+h16lfWNtqNlLb3kUc9tKmySK&#10;UbkI968t/Ze/5JZD/wBftz/6HXrlf2bS/hx9EfOs+c9R/wCCfHwB1W+mvLj4dacZZXeV8F1yzf8A&#10;Aq9l+Hvw18M/Czw7DonhTR7TRdKiHyQWkewV1VFbiPPfiv8AAjwH8cIdNi8aaBa69Hps3m2wn58t&#10;67TT9OttHsYLOziWC0t0WKOKPhY1XoKvUUAeW6z+zZ8Otf8AiTZ+P7/wza3fi21fzbfUJd26N/Wv&#10;UqKKACiiigDzWx/Z7+H+m/FKb4j2/hu0i8Yyo0cmqDdvIb71elUUUAeEfED9iX4K/E/xDca34h8D&#10;afe6pc8y3Q+RpPyrrPhT+zx8OvgfDOngnwpYaCbhsyywR/Of+BNzXpdFABRRRQAUUUUAFFFFABRR&#10;RQAUUUUAFFFFABRRRQAUUUUARGMECvjX47/8E+vDni/XNZ8X+FLuTRtblhMp0/H+i3E2cl3/ANqv&#10;soAZHbFVNTTztMvEj++8LD/x3FerlWbY7Jq/t8DUcG9/NeZy4nD0sVTlCrG6Pya8H6dLY381pP8A&#10;662fypP+A17z4OTPzJXma+Fb3SPGms2l/D5N1Hdtvj/4FXs/hLTvs9kor+hM6xtOdD23N0P4N4qd&#10;8TKjHe/KdVp8ddDZwyVQ02z3V1Gn2dfxFx1xDClKR+jcGZDOrGJNY2O4VqwQi3H7ymzSR6dB5knN&#10;cV4g8abIpq/jbMs2xGa1ZQpfCf2Xw9wvyxjLlLninxJJEPL7V5N4g8QbjNSeIPGm+A15jqXieOWe&#10;vSyvKnFfCf0Tk2SShH4S/qmuh65PUriO5+R6L+8jn+5WdX3NCgqS0P0rDYaNKJx+u239ysmO3kau&#10;21LT/O+es+HSfNr6SliVGB9fRxUYwJvDVlt+/Xs/hK1+0+UlcB4Z0TdXtHgvSt00NfH5zi42kfAc&#10;QYyPLI6jSvC++Cq8nhXzZ69T0DRgLfJq7/wjlt1r8reaSjOR+JTzz2VWXvHjcnhXyoP9TXH6xoey&#10;vo6+8NRvDsj5rg9b8I7K9LB5r73vnrZdnsZz+I8DutF2iuP1ix/5Z17Xrunx2grzXxFDbxfvHr73&#10;AYqVSR+oZbjnVZwEkMtv/rKpS6nS+Itfig/dx1yLa7FLP/rq+4oYedVc84n6NhsNOtHnnE9H0rVa&#10;37TWZI68rtvEv2Oi58deV/q65amWznL4TlrZVOrL3Ynr2qeJhBZeZ5tee6t40kauUvvGv22HZmuS&#10;vtWkc124LJ1D44nVgslhQjz1jqtZ8XyX0NcjeatI55lOKzbq8/c1nCXzTX1lDCQpLQ9CpiqWG9yj&#10;E14dQcn5DivRvBGsyD5P+WteXWcRJr0LwhbeX8//AC1rlzCEPZFycq+Hl7U9Eu7jzBXHeJtS8itq&#10;+bZBXEeJD5kYevnsDRUpnHgKEXMyxqOZ67Dw3qvmTYevM1uv32yu28J/er3MZRUYHr1nTr0ZeR9C&#10;+A9RzXv3hm/3QwxyV8y+EdQ+zfcr1zwv4ilTFfiudYR1JaH4JxDgJVZynA9Z1PUfs42VyGoat++q&#10;rq/iXy4a4fVvF3lnYlfPYPATl9k+XwGWTl9k6i+1UjrxXt37MaXLaZqlzJD5VrK6eVJ/z0r5Hu/H&#10;QukCivsP9lvxbpniX4Z2FrZ3Ecl3Yl4p4f4k+av2/wAP8tazb2s9OSMrfl+p5HGWFq4PJ/4fxSjF&#10;/wB3r+h7ZSN0paY/ev6XPwQ/Df8AautfO/aL8Zyf9PbV5SbCTgV7V+0/aRyftCeM5P8Ap6avM/7O&#10;jwP3vFf3pwbW5eHcB/17j+R+VZniOXGVPUwvsElH2CSt7+zo/wDnqKP7Oj/56ivs/rB5X1kwfsEl&#10;H2CSt7+zo/8AnqKP7Oj/AOeoo+sB9ZMD+z5M13nwBtPL+P3w5k/6jEVYR06M/wDLXFdl8ELSOH47&#10;/DmT/qMQV8hxZW5shxv/AF7l+R6eW4i+Lpep+13jbxbbeBfB+s+I7yGWe00y1kupI4RueRFXcdtf&#10;Ofw9/wCCl/wK8caJ9vvfFkHhWYcGw1c+VLX1PPDHcQGOSMSxv1QivCvG/wCwz8EPiDqs2p614B06&#10;e8l/1ksW6In/AL5NfwOfq58SftxftYWP7XE2j/BT4O2kviaXU71Tc6hFH+5k+7t2f7vdq/Qj4ReE&#10;ZPgV8A9A0O9YXkvh3SMXHk/8tPLVmbbVn4W/AD4ffBe28jwh4W0/RR/z0iiy/wD30ea724t47y3l&#10;gk/eRSK0b0AfLn7I37eWh/tWeL/Efh/T/D93o11pkf2kSynKSR7tv/fVe+fFj4h6Z8KPh34g8Wav&#10;MIdP0i1a5kP/AKD/AOPVm/DL4EeBPg9calP4Q8P2mjTam/mXMsA+aQ10HjrwNofxI8KX3hzxHYxa&#10;not9H5dxazfckSgD84f+CYvgLU/jL8YPHPx98Tjz57m6ltrITR9S2394n+6vy1+oFcz4B+Hvh/4Y&#10;eF7Pw/4Z0yHR9JtU2RWsIwBXTUAfPvi39uH4T/Dz4m614G8Wa+PDWraaiyGXURshl3Lu+Rq8E/ar&#10;/wCCkHg5vB83g/4SXH/CceLvEEf2G2l0754rcyfL/wB9elfUfxZ/Zc+GPxxu4bvxn4Ts9Yu4hxNM&#10;Nr/99LUXwv8A2T/hR8G7w3nhTwZp+mXZ6zCPe/8A49mgDzX/AIJ8/sy3v7OXwXEXiSGMeL9Yk+3a&#10;iR8zR7vmWJ/9pc819U0UUAFFFFAH8x16MT0WBleby4/+Wta2pRxXX7y3ql4f1mXwvrdnqccMU11b&#10;P5v777leDGTlDzOWc5SjLk+LsXL/AEC5t5/L8nyZY/8AWVkah5qfu/8AXV1+u+O/+Ej1ua/kh8mW&#10;X/llD9ysbxBHv/ef6mKsKM6l4+1icVCtW936xHlkYuf+WlO3bP8AWVGyf886kaSL/lnXYen7pIt1&#10;5X7utLT9L/taD/R/9bWO3Wrunyy2c32iOb97FWc1p7pz1YS5fc+IrXFl9jm8uSmtJ5sFT6pd/ap6&#10;qbaqN2veOmHNyx5zU0e7jtdVhkjr1T7ZuEMkc38H+qrxq3j8z95H/wAsq9M8KeZeaJXj5jSXuzPr&#10;8ixEo82H/mNdZpYP3n/PWrVi0TeTPJDTv3UEEMf/AC1qH7RF+58uHya+f+I+45I+79oLxfInm8ub&#10;/WVBLHcz+TJHNWlNHLLZeXJ5Xmxf6uWqlu3/AD0/1v8A45TjKyB0aUavOX7C3sft1nJeQ/uv+Wkt&#10;Hii4sb/XJv7Pg8nzf9XF/BUCyS3HnSVWm0ny/wB/b/vvN/77rOKvPmnI8qtTjKr7YRbX7HBDcf8A&#10;LWX955VPi/0+fzLj/lr/AKumXE/n/wDTHy/3flU/RY/Pnhk/5ZRP+8rSW3MazxHJCXP73L2NH7HL&#10;4dvvtEkP/bKsjU7v7VP5kcPk/wDTKGvQvifrukaz9j/syDyfLg8v/bkrzia3/f8AlyVhhJyqwjVn&#10;G0jysHW9vCNaceWUujJobiW6g8uSi3upU/eRzf6qstppEn8v/llVia4lt/J8v/VeZXb7I9KDl9uR&#10;oLJF5H7v/W7/APVUSS+VYzQR/wCt/wDRdUWk2T/8D/4BU11dxyQf6P8A8tH8vzank941liPtw90k&#10;t/NX935Pk/8ALPza0I7WWX93H/1yrPupJLeCHzP30X+rrR0q88j9/H++l3/6qsJ81uaBxuMasJTh&#10;L3j2v4U/s1xePry0S9vPJkufuf3K434wfDe9+Fnji80B7zzoY/8AlrXf+Gf2hrnS9GsoRZRfa4v9&#10;XLDXnvxQ8b33xD1b+3NX/wCWv7v/AIBXyWElmsswlLEW9jbbzNsweFoU6Xspczktf8RyunDU7K42&#10;Rj9z/rJJf4K9F8Nah4a0jRLy31eHm+/1d1D9+N66GT4geENS+EtnocmmxTarF/y1+5/u1xNv8O9W&#10;l0mfxBHD/oFs/wDqvvpXTLELEKX1iLpa2/xdj5PDYatmVKUJ03DWX/kv2j1fXfg54H0jwtpup2+p&#10;fvblF/1Xz+Y9cRb+BZb2+8yOH91v8qPyvv1xK6vdXk80f77yrb/VxeZ/q673wH441LQb6GSP/WxJ&#10;/wAtq4J0MZhacv3nO/Mzw2GngcLW9tWdWr0v8PxfaO18L/B0N4is9P1TzcXKf6r/AJ5vU/xJ+Auj&#10;+ErEXo1Pzr8v/wAesv8Ay0pmgePtb8Q679gs5vOuv+Wcsv8A8VXF/GTXNTi8RfZ9TvfOurb/AJ4/&#10;PXiUVmNXGxhKty6aowpYbHV82p1vaclKK5uRcvvf9u/yj/GmtWOn+FodPf8A4+pf9ZLXmMOhfarj&#10;/R/+WX/PWrEerX2rzwxzzedF/wBc61fsVzFffvLPzotn+thr62hT+qQ5Ob3j7bFVoe1/l/7ePpX9&#10;iv4Uf2tqup67rMMRjtv3dvCPuVX/AGwv2f8Awt4J07/hJdH/ANCurmb95F/8RXAfBj9o69+DN/Lb&#10;3MP2zS5OkfpVD4/ftDj43CEPD9ihtv8AVxV8KsDncuIvrnNag7bbW7WIhg6Xt44ilLl5l/29f+U8&#10;O3W1rPNJJD50v/LOqeo3UjQQx+T5Pm/6ytK+s4k8m3/13/LTzf8A2WsNY7l5v3n9/wD791+r07S9&#10;86puUp8kyXdL5ENvJ/yy/e0tvayWs/mSeV+9q8vhzU7Cx+0XEM1nFL/q5Zv+WlVI7fZP5cn77yq1&#10;50/hkFHkl75Z8Q+DZde0OaOOHz5bX/lrDXi01v8AZmmjl/1tfWfwQvtE0/VNTGt3nk+Yn7uL+CSu&#10;B+LHwj+1CbXLOGWzildpf333JKMvzWNDESwlbSPR+p8hm8p4nFShy8vKtH/N/hPApDG3/XWhXj/1&#10;f/LWiSDyqFj82vtND5qQj19m/wDBJv8A5Ohm/wCwXP8A+g18atHtr7I/4JNtv/aon/7Bc/8A6DXR&#10;h/jJP2jooor2ACiiigAooooAKKKKAGHGOa+b/wBsv9mnVv2hPCult4f1OKy1vR5mlt45/wDUy7vv&#10;K9fSBHNIWwM1MoqS5TSnUlSmpw3Pw7+OukeJfAOqDwh4ns/setWP72Qw/clT++n+zW/4J/5F2yr6&#10;e/4KyaZYroPgbUPs8QuvtzxSXWMPs2/d3V8o/D/XrXUtK+x28Pk+UlfPYujye5A+7y3EyxMuefxW&#10;Orooorzz6Q5zxh4wi8JWP/Pa7l/1cVef+GdL1Pxr4j+2XH+q/wBbJLWx8SNS0Nr7y5P393En/fut&#10;74b3l9f6H5lxD5MP/LOumP7uHOeTP9/iOScvdidYq7aSiiuY9g4b4saxFZ6VDZx/8fctanw7s7qy&#10;8OQ/aP8AlrVHxp4Nude1WG4j/wBV/wA8q6Kz1axinh0+P9xLElbyfuch50YS+sSnP5Gk3WquqXkV&#10;hYzXFx/qtlWT1plxHFLBN5kPnVh1O6XwnOfCDx5ftBe2c8PnafG/+jy/xx/7Nac2gxX/AIjm1jUP&#10;9Mu/+XeL+COuJ8J29zZ+MZpLz/Qov+WcX8Felbt1c31KhQxMsRSjac92fGZXw1lOBxtbNKNFRxE9&#10;3/6Vyx+zzFvT9Um09g0Rwf8AnlTLq6lvZzJJUKrTqUcNQjV+s8q55dT36eU5fSxkszhRhGu1yuVt&#10;bBRRRXUeuZ+taLF4hghs7j9zFv8A3lYd9p9zYar5mlw/YtKtU8r/AK6V1lGN37uquc86UZEOkyRa&#10;lY+Z/wB/KcskUv8Aq5qyb7UL5NV+z6Xpn+lSp5Xm/wAEdSeDfBNz4f8AOk1Sb7bLL/3xU2iEZSlK&#10;MOX1NOn1N/oz332fyf3tZNv4gsb++mt7eb97F/yyqNTWXul7tUjTStB5f/LKm0UOEZfGTOlCfLzx&#10;UuXa/wBn/CMp9FMpmpZsbG51S+hs7OHz7uX/AFcVbWreEZdBnhs7zzftcv8ArP8ApnWp8MbGxafU&#10;9UvJpv7QsU/4l0UP35HqrrnxgufEIm0eOy8mWJ/9I86L99vqJc3MVFwj8fxHYN8QLbw1ocNneWUN&#10;7Nap5VvF/wCzPXl/hmb/AIR/XL3xBJ++1CV/9Hi/gjqrJJLL+8krZsvD8c/k/a5s1w4rGYfAqP1i&#10;VuY+cz7iXLOHlRq5nU5FJ8sPtf4n7v2Yi3FzfeO9c+2X83nS/wDLSX/nkldNcahbaHpX2fS4f+2t&#10;dBfab4e0Tw5e3mlzeTDEn7vzvvyP/drn/DekX/iFYP3XkXL9Iq83Mq2NtTngY80bnh8W43ibCUsN&#10;PhamqvO/ffxe7Lb/ALdl9qRvfD9baLSvM1TzbLUP9bc3fm/Js/3KhvvDeseMvFU1xrE3nQxJ5tl5&#10;3yfuP71c/wCOPEFtdaVD4ft4Zf7VifyrmWvSPCflXVj9j0uaX91a+bcS3f8AfX+H/dr2fe5ff+KR&#10;+jQfNGP91a/4jyfWPEFtF/occPneV/q5fuVi32tXN/5PmTfuoqbrWrS63qt7eXHk+dK//LH5Eqi3&#10;y1v7JSj78TlqcuJjKFaKlGXRx5o/+AmhJrVzLB9n/wCWUVV5riW4/wBZWtovg/UtWsftnkeTaf8A&#10;LOX/AJ6Vk65PbaN+7khm+/5VHu/BA1tKMOf7I2Nd3/bKrFhptzqP7y3h/dR13XiTwjod74OhuNPv&#10;fscWxf8AXffkesP/AISi2s4Ifs8P+l/+OVPNzByRjL3zHms7a187zJqkj1+5l8Of2Pbzf8SqJ/8A&#10;v49V7zUpb/zvM8n97WTHof8ApEP2ObyYov8AWf8ATStYoynL+Q9G+GOk/uL3xBHqf2O7sU/dxf8A&#10;PSv0k+Hl19q8C6BO/WS0j/8AQa/P34S6LJ4w1Wy0+T/kH71iuPJ/uV+iuj6XbaJpNnp1mMW1vGI4&#10;x/sivUytOUqk/snyvEk6caVGjHfWRrUUUV9CfChRRRQAUUUUAFFFFABRRRQBHJGJRsfmvnr4jaH/&#10;AGZrk0n+3X0HcXEdvD5knSvFviNdW2rX00kdAHnFFItLQAVWkaxl/d3H+pqxIu6sm40XfP5kdAGp&#10;GsS/6v8A1Va2i65LpH7uSHzrSX/llWXGuyChl31hWo0sTCVGtHmjLdMmSjUjyTNzxFr0WqQQ29vD&#10;5NpF/wAsqxKYtrLa/wDLH91/yzq9JoupxQfaJLKbyqKNOjhYRo0oqEY7L4f/AAEIwjGPJD4Sm1at&#10;9Z6Po9wLK50yG8mj/wBZLWV9+tkX+m6n+81DzYLr/pj8/mV8jxVh88r4OMMhly1L66xUuX1kezlk&#10;8HCtL67HmVtDkvEmjxaNPZXFv/yD76PzI/8ApnV6xjiSD93VfxZqkuozwxxw+TaRfureL/nnUejx&#10;yxf6z/U19Tg1iI4WnDFy5qto89v5vtHm1nCVWXsdr6f4TTopPMipa7DIKKKKACk21C115X+sqSO4&#10;iloAydcauO+IXg6/8WarDrGlRfbPNTy5LX+O3/8Asa9Bk8q9Hl1RvlsfC+lTaxeTSw2sX7r9z9+R&#10;/wC7Xg51gMNj8FKGLlywj71/5T6Xh7MsblmYRq4GPPOXu2f2uYZ4C0b/AIRvw3Bo083nS/Nc3Plf&#10;Olsn91K4l/2hDa+I9g8PwnSopvLwZfn2f3v96t/wl410zxXezJp+mf2NqFsjS/ZPN3pcp/F81Yk3&#10;wx8KyX51n7Zd5L+Z/YvlfJv/AN+vnprFYjB0I8P1P3cPdfT/AMC5j7TCyy/CZji5cXUf30/eWjcf&#10;+3eV/F/ePY76aXWfJj0uGWbzYFuY/wDcb7tcJ418C/8ACV6p/aFleRWV3Enl3Frd/Iny/wASV1Pi&#10;DUZrGHTbazl+x2nkrJH5J6f7O6svxhei50PRry7ObuSRopP+mifwtXC83y7iTMZ8PYii+aH29vej&#10;v/hPnMNHGZFSjm2EqL3uj10ltcr+EbHTLTVdG8LibztKina5klm/5aTV6uJJZL3yJIeJf3flfwbK&#10;+bLzxRpi655ck3k+V/y1rsNQ+M2r3Fj9jt72LyvL8qSXyvn2VnxPwdic5+qQy7EexhR6e9/4FH+8&#10;ePTzOUqtatiI885+82ereEzaXV9rWi6ZDiKwuf3Z/gk/+yql8Q9UtbDRJ9Mk8me6lf8AeRf88/8A&#10;7Kmab5Wm6HpYspfLtfJ8xJc/6yqvizQZNSn0y8+xSzXUqfvP+mlZYXK8uxnFEsx5Z+1h/e92TjHl&#10;5pHweHzKGJxlTDcvLy9TzW1tfss/mR/62pLq3ll/5bfva1tQm+wT/u6y7q68395JX6se8VfB2oxe&#10;H/GP2i9m8mGWBrbzf+ebt/FXZWunyabew3U84htYn8z7V/C/+7XJv4dttVg+0Rzed/0yoh8P3M/k&#10;W8k0s1p/zyml+SvVwWZVcDCpCEVqfn/E3BWB4pxOGxeLqTi6Pb7Ufi5f7v8AiHaTfRXWuanqH777&#10;JdTtLH/uV0kN9FL+8qqug2qVYt9Nit4PLryj9AKMeo/6d5dbmoWtzpcEMl5DND5v+r86snXmk0bw&#10;rqeoWcP+lxJ+7l/55/7Vef8Awv8AEWr6r4jh0u4vJbzT77/j4875/LT+9/s19JgsirY7A1cdCooq&#10;F9PTc+KzPirD5ZmdHLJ03KU+XVfZ5vdj/iPUFmiar1jbxpAdQuJvJtYn8r9z9/fXK2tvc299+7/v&#10;tFW9a3nnQT6XcfufNdZI5f8Ab/u14mGjRlWj9Y92HU9rPamY0MsrzymN68V7q8z1/wCHPxGsbv8A&#10;0IjyCPavTY545I1dOUPSvk3WvEF94C1Wew0zyoJfL/eXf3/M3V7h8HfFD+JPDcMs3+tX5JI/Svaz&#10;PLPq8I4uj/DfmfAcF8WVczlLKc1lfGQvfSy937P+KP2jwb/goKu+z8Hf9fEv8q+UBayV9b/t7x+f&#10;D4OT1uJf5V8yHTpCK/m7jery5jT/AMC/Nn98eGNb2eTVP+vj/wDSYmH9kk9aPsknrW5/ZsnrR/Zs&#10;nrX517Y/XvrJh/ZJPWj7JJ61uf2bJ60f2bJ60e2D6yYYtJKdHayefW1/Z0hp0enSedR7YTxJ9Zf8&#10;E312/sv6X/2Ebz/0ZX1CfvCvmH/gnOu39mex/wCwpef+jK+nj94V/VeH/gw9EfwpmX++1v8AFL8y&#10;Siiiug88KKKKACiiigAooooAKKKKACiiigAooooAKKKKACiiigBG6UL0obpQvSgBa8G+LXh/7Bqs&#10;1xH/AKqX97XusjiMb68i+J15ba3P5cf/ADzoA8qooooARqhaa2f93J/qqmasu80nzf3kdAGlGsSf&#10;8e/+qrH8ZeBfDPxL0P8AsPxZpn9p6V/yz/geN/7yVsW8flQeXTmXdQ1zFQnKnLnh8RzPw7+Dvgf4&#10;M6Ve2/g/TPJu77/j9uppd7yJ/Cv+zXTLTY7OWD955P7qpNsfn/Y/Oi/tD/n08399/wB8VKSiVOc6&#10;suefvSBV83yI/wDnq6xf99V8nftTftm3PwZ+Is/gjw3oEN5qGl7I9Rv7z+/97yk/2dtfWKts/wCu&#10;sVeGfHT9jXwZ+0B4r/4SW81+68J63In+mSxRed9t/wBr/ZonzfYLoOlGf73Y1fgz8ULH43fDmy8W&#10;W+mf2ZLv8rUbWH7kb/7H+9XqWnrF5HmR1yXhL4faR8IfBGmeEPDn/IPtv9ZLN9+5f+89b+ix3KT/&#10;APTKqjcyny83ufCbNFJ5kVG6gkWiiigApGXdUclx5U9Ed1FL/q6AM/Xvmgr5o/a4+Cvib4nHw/rv&#10;huD+0zY2n2a408f67fu/gX+7X1LJJFdfu6w/E2paZ8PvDmp+JNUvZrK0sU839z9+T/ZSsK1NVYck&#10;z1csxlbA4mNXDx5n2POP2N/hJrfww8H6npevjyNQ8Q3SSR2n3/s6Kjff/utXkHj/AP4KC6p4d8f3&#10;mn6H4atJdE026e2kjn+/c7W2s3+zXoXwq/bJ0D4n+PbHSU8P/wDCJapNJ/oV35rTfaZv4Vf+7urO&#10;8afsR+A/Ffje91+48QXegeZP5l54fii3+Y+795+9/h3VzRXNTjHDy+E9mrKMMdUq5xT5ZTXMv5T6&#10;f0PxJF8RvDmmXmj2U3+nWsVzJF/zz3fw14h+0t+zTqfxo8R2fiDS72Ky8SxwLbXNpqMuyHYv3WR6&#10;8p/bP+IHiDwX/wAIz4X0CabQPDNrYpHby2cjI8m3+Hev92uu/ZP+IXiDxv8AC3WrfxReyzWmmSL/&#10;AGddzffuXb7y7v4ttZVJ0sRP6vVidmFwmOyXDxz7CVFHy+L3ZSO8+Dnw2svhF4W/sSW9+26tL5tz&#10;cy/wecq/LEn95d1fEni/4w+PX+KV7qVzqmoWWqRX3/IP81lij2t8sezpX25q3iSxivobeSanapN4&#10;av8AVYNY/sbT73W4k/d3c0S/99P/AHmrWthZShGFKXLGJhlvEKoYmvi8dT9rOr1/r7Jzv7QXwz8S&#10;/Hj4H6BHp8Pk+JbGRdS1HT5vk+8u3an+1XBfsl/ALxT8M9c1jxJ4ssZfD8Ulo1rb2sv+uldtv8H9&#10;2ue/bO8YeKdI1zwzHBqV3pulS2Ky+baSsnmTf7617N+yNfeKfHnwROoeJ57u9FtqP2bTru7+/JDs&#10;+5ub73zVhHkni+t0ehV+t4XIeeEo8lV7dYxl9mJ3Frb+RP5kcP72prq3llg/6a1tax/xK5/L8n97&#10;/wA8qybq6+0fvJK9c/PDBCywX17b+d5Mt9atbR3f/PN2/ir4Hl/ZY+Jh+Ipsv7Gu/J+2+Z/b/wDy&#10;7fe3ebvr9EP7FttZgmk8/wDe06HS77yPs/227+yf88vN+SsKlONU9LB4+rgebk+0VdDk+yz2VvJN&#10;5/2G1W2ku/8An5df4q663vopapx+H7aKDy6tW+lxW9bnmlGbUtl9/wBMq6C+06+06xhvLiymhtJf&#10;+Wtcb8UtQvvCXwk8Z+INDh87xBplqv2KLyt/3vlZtn+ytfCH7PXxo8eL8YdFt/7Z1DWf7TnMVzYX&#10;crOku773yn7tc1SuqU4w7nvYDKKuPw9TEQko8h+isdxE1ZPjTxlpHw88K3viTxBN9i0q1/dR+T9+&#10;Sb+FUprWctvffu/79YXxk+H0fxe8ATeD7uf7F+/+3W83/T191d/+zWlTn5JcnxHlYVUZYinDEe7C&#10;+v8AhN79lr9vDwt8VfFQ8J3mlyaBqEv/AB5yk/Jchf7/APtV9j292lwgeNsg9sV+Knim71v9jvxJ&#10;ZaPo8NpB46ij8291X5bmH5vu+Vur7/8A2B/2kNZ+PvgzVD4ihi/tnS5FjuLuEbVuN33Ts/hrkw2J&#10;lKXsqvxH1Od5NChD69gY/ufX8f8ACdb8Z+P2kvhb/wBet/8A+grXp26vMPjV/wAnJfC3/r1v/wD0&#10;Fa9KBr+XfEqtyZ7yf3Ink4NfuibfRvqKivyn60d3KS76N9RUUfWg5SXfVPUW/wBAvf8Ari//AKDU&#10;9VdQb/QLz/rm3/oNH1oOUyv2XP8AklEP/X5P/wCh164O9eR/suf8koh/6/J//Q69cHev9AKP8Kn6&#10;L8j5WW4+iiiugAooooAKKKKACiiigAooooAKKKKACiiigAooooAKKKKACiiigAooooAKKKKACiii&#10;gAooooAKRulLSN0oA+QPjh8MJdD+Is+uRyzXcOpSeZJn7kf+zRpEGCPevdPjeqv4JncDkOK8V0QZ&#10;UNX2eJzSrVyT394+78kfxpxxlNLC8VxjD4Zrn+9nTaXb811Wnw7awtKjrfuH+zaWX9K/z74/zKdS&#10;ryfzH9J8B5ZDlicv4s1/yxLH6V4x4r8QbvNj82uw8Zal/rvLrxnxPf7ps18fk+Cj7p/Z+QZdG0fd&#10;MfWtZkauP1K4qxqV5IayJl82Gv07DUYwR+yYXDRpxIG1TZU1trf/AH6rB1Lj5KLHzD0r2HRi4Hvy&#10;w0JQ5zr/AO0I39q6HR9N+1DzK5rSbH7SYq9X8J6MIxD+5r57HVo0IHymZYiGGh7poeGfDRb79ex+&#10;DvD6edD+5ql4V0ITmGvULGxi0uCvyjMsfOvP2MN2fhGf53ZS5iZzFbQCNO1UZL7y6JZtxx61Vlh3&#10;CvpcnyjD0of7Rv1P5nzXNcRXnKdE0bW931Hr1nHdweZ5WZKbY2u6n67ffZIBHXy2eU8PSxUfq+59&#10;lwxPF1PjPFfFWm/Z5pnkrwf4jal9n87y6988Xal9o86Ovnn4kWu/zq+2yBc1SPOf1bwvHmnH2p4L&#10;4m1KRp5jXNLfvt963fElv+/mrmCmBX7vhow5D9rxM50+Xk+Gxrw6pUM2oVQSF+9Pnj/jrb2cLk/W&#10;63IW2unem/vJfepbO3klNXoNOeXpWUpxidcKc6seeZzt0pSqOcmuk1PTnUZrBmtvJ6V2UZqSPnsf&#10;hp0p/wB00dLl3GvTPBzRieKvKdObmu/8LSYnhdO1eXmEOaEj08NL2uElA9M1LT/NgrgvEdlHFDXp&#10;sEX2yyxXL+JNN3fJ5NfI4OtyT5TzMBiOSrySPJltcS12+gQxxiF46yZtL/f11fh2z8r/AK5V72Kr&#10;KUD6HEyhTpe4dPocskdejaBqEnkb64Wxjjg/eVvpf+VB8lfCYyPtT87x8Pbmz4h8ROg/1teb674o&#10;BMr+bSaxrZuZdlcRq7yCvSwGAhH4z18ryuEPiLF74zkhJUj569i/ZR+P/wDwrvx9Db6hfw2nhzUe&#10;LvMeP338PNfNF0245pltIfNz2FfdYOKwVWNaluj2c1yDBZtgqmXYhaTX9M/dCwv7bULWGa3cSwyp&#10;vRx0Iq5zgcV8E/sh/tIX2hX2neEtd828sb0pHZy/eeN/4V/3a+9Rzjnmv1rL8wo5hS9rS+a8z+Bu&#10;IuH8Tw5jpYPEa9n/ADLufjF+0Zbxt8ffGfmf8/zV58tnHuGOterfHiHzfjj4y/c/8vzVw5gw3+qr&#10;+7+Eq1shwS/6dxP5izqvy5lXj5swPskdH2SOt7yB/wA8aPIH/PGvrvbnh/WTB+yR0fZI63vIH/PG&#10;jyB/zxo9uH1kwVs4/mrq/g9bxr8aPh//ANhuCqawfe/dV0Pwvh2fGL4f/uf+Y3BXy3E9bmyTF/8A&#10;XuX5Hs5PiObMKP8AiiftLRRRX8Qn70FFFFABRRRQAUUUUAFFFFABRRRQAUUUUAfg1+z54Q0TTfG+&#10;pWPiqGIMIfLjiuvu76oftReBvC2leIdNl8M+WDKjfbIopd6b/wCGvLfGniK+uvFM0kk0vnVzr69f&#10;G43yTedLH/z1r8+o5diZY2OYe2e2sPsnxLyPF/2t/aH1l7crh9ksWltCtxD9oH+iRP8AvB/HXonx&#10;T1zwh4ksdNHhuzltJY0WOSPn95/tV5/qWpxarB+6rNtHlguK9mdB1ZxrTbUodLnrzwvt6tPETk4y&#10;hey5tP8At4fqFp9mqjt2VtrH/aP7uSb/AFdUL612T/u66YT+yerCf2Jhc28SwfvP9bTYo/Kg8yi3&#10;jllpt9Js/dx/8s6r+6X8UuQjkb/lnUe7dTm8tP8AWf62mqu3/WVZvy+6aOgi2+3w/aP9VXs2mzab&#10;9nhj0yeLyv8Alp/frw+M7xVvSdSls77zPOrzcZhfrP2tj2cBjfq0uT7Mup7NNY311+88n9zUd0fI&#10;m/d/6r/lpXS6RrUWs6JD5f8Aqok/eVgapeW327/2lXx9Oc5T5JR2P0aNZShzw+GJBdS+ZD5j/vpZ&#10;f+WVVpmkf93J/c/d1u+Hr6y8+H+0P+PTf/wOrHjptI/tuH+xP+QfKn7ytFUtU9ly/MmriOarGHK/&#10;eX/bv/gRz0drFLB5knm/9sav6bfSab5NxH5U0v8AyziqKWP7BBN5n/LV6y282CeaSP8A1VaW9qce&#10;I55c3J8Mjd8X6DLpkA1C4min+3f88f8AlnWNbzeVB+7/AOWqVFdtHeny5PNqWSP7TB/o/wDqqqKa&#10;hGMjCjzRpclb4htjNI8/2iSb97TZpIp/O8z99Udwu3/ptVk6fHLZQyR/ua0fKnzBeMnyDbG2+1Tw&#10;xyQ8V6FqfwnsRNZx6fe+dFKnmf7G+vOUnllmhr1TwVZ2VpfWdxqF5/xL5f8AWV5uOnVornhK3l3P&#10;ToUo1ZS91e91f2Thde0EWXnR/wCui/56w1ztt5dv+7/55f8AkSvUvi3Lok1/C/hyYzWEr/8Aj9eZ&#10;3luUvf3nSKuvBVZVaSlPr3MK8IwnKjC3u9eY1pbmxutEmkuIfJut9ZEcn+u/fVDeWvmz+ZUcNvKv&#10;7uOumMIpfEeVyShKX946PTmksz/o8373/pr9yRK6rW/Emm39lDHp9n5Muz955vz1wdjJIw/ef6qt&#10;GCOS9n8uOuCtSi580+hw4ijGpyzn73KX4J/Nnhjt/wBz5r/8tq9EuvHeual4dh8H2U3nWG//AJY/&#10;I8n+z/tVh+EfDdt4lvpkx+9/6Y/8s6+6v2cf2b9I8K6XDrer2cV5qEv7yOOb5vL/ANqvieIc8wOU&#10;0o1cRHmktl5noYZS9jKrOTiv/Sj4pu/hF4q0Ox/tHVdMls7X/lpLSWemxXU8N5537r/VxxTf8tK/&#10;Ujxf4M03xtoc2kahDm1k9K8T1v8AY/0eWYyaXd+QNn7uOb56+FwPiBh8Uv8AbI8kvLaxxwpyqylz&#10;1OXmPjyRrnwlceZp48m6/wCWkX3/AJK0Lf4W3PxSE2qf2nFDLbJ+8i/56VvfFH4eX3gfVf7Pk/fS&#10;xSf+Of3q42zn8i9mi+2Sw/8APTyfuV9vRr+3oxxGGlr330M6ilQpS9jJRqx6tc3u/wD2xyTaX9hv&#10;r2OP99FF/q/4K6Gw1ndpfl3Hmwy/8tJaXUreKKeHy5vO8r/lrV+2tvtkHked/pUv/fFejUrKpGPO&#10;a4jDVcVCM/5eXcxdWvItSgmj+x+TLbf993FcVdaVHD+8/wBT8/7uu51fwrfWB8u8hmm/6a1veIPA&#10;1lBoem3Ek3+tranjKWH5YwlpIiGawwns6M781zzJpraCfy7j/lp/y1/56Vh3nlyn/R/9Vvrr/GDW&#10;wght7eH97bP/AK3/AJ6VxCw/aJ5pJP3MXmfvP+mde3hnzx5z6GliJ1178eXyNvVvE+p699j0+8m8&#10;6K2T93F/zzrMmhi/1lx+5i/6Y1SmtZIrj7Pbzed/01qYW9y8H+u/1v8AyyrqUIQXuaI3w+HhHmhC&#10;PLEnsLqX9zJ/rv8AnnXb/FD9oK9uvBtnockMUNrFB5flfx1wum3ssBmiuIf9FiT/AFteX+Lta/tP&#10;Vi5/1UX+rrWlllHHYiM60b8mqPlc4+qyhTny804v3P8A5Iwribz/AN5UknyQVCzVIsdfanxz+Ikj&#10;8xv9XX2R/wAEnV2ftQzf9g6f/wBBr45VZE/ef6mvsj/gk8279qef/sHT/wDoNa4f4zLqfs/RRRXs&#10;lhRRRQAUUUUAFFFFABRRRQB8uft//CTQ/iV8CtT1PUBMNQ0IfarKWHny3/i3L/u1+Zfwd82WxmuP&#10;+WVfuNq+l2utaXcWF5BHPa3CGOSKTlSK/F745/D64/Z1/aE1nw5fz/8AEuvn/tLTorP5EjhZvu15&#10;mMpuS5z6PJ8RGE+SZ0lH3Kjt5vtUENx/z1qSvnz9AOStfhjbahrk2oahN+53/wCqrcm1jytV+xxw&#10;edp9rH/yx/5Z1obaw9a8YaZ4S863k/1tz/rKqPNM5+WFCP8AKaljfRalB5lvVjrXlfhvXrnVPFU0&#10;ehw+Ta/8tPO/5Z16otVOHIFGt7WJqaFp0d4Zp3/1UdcB8W/Cl9HrmjSaZN+6vpP+Bx/7VdTN4gi8&#10;LQTahJ/qov8All/z0rzfRda1z4jeMZtU87ybSL/vivEpYbHRzGWJ9p+5tt+lv/bj8yr5ZxB/rT9b&#10;+tf7DJfw/wDt34eX/F73MeiWdv8AZbGG3k/fSxJU3anU1l3165+qcvLE8n8fa9/amueXb/6qKT/l&#10;j9+vTNDh8rSof3M0Pyf8tvv1HJ4Rj1y+so44YobWL95JL/HT9f06/wDCOoGaab7Zpcn+rl/jj/2a&#10;wq47C+2jhObln2Pk3neXYPM45ZiMQvrE9of17po0UyGaK6g8yOn1ufWhRRRQUFFFFADlmli/1dHn&#10;S/8APam0VIGD408Rf8I9oc1xH/x9y/uo5a4/4T6bc3V9Nqlx/wDvK2Pis+zQ4ad8K4/K0PzJP9Tv&#10;rp+Gj7h5M+aWI/m5Vojums5Ug+0eT+6qvXTtrFi1sWEuAU/1Nc1t82f93XzWW43EYr2n1inycrPj&#10;eEeIs0zqOLnm2F+rqk9H8Pu/ai+b+X+aPul7R9Bvtennjs4fO8r/AFkv/POtyTw/baXY/wCkfubv&#10;/ptWt4P16f4f6DrCwQfbLm/Tg/8APPbXDr4y1f4sX015JZfvbFPKkih+5Gn96u7C4yjj4ynh5XUd&#10;z6XJOJcpz+FSeX1Pa8j5X9n+omyHN9fQyW032Pyv+WsNWdN1qLwV9tkjsob3Vb7/AJe5ot//AAKs&#10;PSNUOmgr5H7ibqPWotV1H7af9R+5jrzoSzD+0OTT2P8AX/kx81DE8VS4qcZU4f2dbR+72/m+L2nN&#10;9n4eUqM1en6H4Gv73Q7K88+KcSp5v7n78Sf7dc3H4U/suysru4xefaY/Njii/wCWdXT4qudLuLOy&#10;s/3MMn/Hx5P39n92scRXwOPxf9n1o8zj1OLFZpwzxNnv+reY4d1atL3lePu80Y80o80ZRl8P/bsj&#10;sdZvvD+t+FtN09D/AKfbT8D+CuY8UeLo/sMOn6X50Gtxf8fF3D/7JWlJ4Qlup55NKHnWEf8Ay2+5&#10;WPq1vY6NY+XJ/wAfcv8Aq/79Vl+JxNWrUhiKfLGOx63CuZ8Q4/E43D5tglh6NJ+41G3/AG7H+aPL&#10;9qJofClrbS77U5NYh867uY/9Hlm/v/3qPi1qVjo0+mWfh+9/e+R/pnk/365tdS1PVIIbeP8Acxf8&#10;/c1aGqeCf7J0ObVLf9/DF/rJZv79e31P0jk9z3Ph6nD/AHK6aGztf7O2d5U/eV5nY+PP7buNTt44&#10;P9LtoJfL/wB9V+WrPw++OfhvxD4cil1ef+ztYtXEdzYgHc7npt4rwOIsPi6mHpzw8X7r1t/5Kfz3&#10;4r1MfLL8JPLpVPdqaqF/le3974T1uxtfEvxG8Of2Hpd59i0rQ3WWT+/Juqr8UvCtj4N1zTNPt/33&#10;+irLJ53/AC0eug+DutRQf2z5kMsMWpov2f8A76qj8dL62v8AxxDHbzef9ltVik/369+m3KEef4rR&#10;uftmA9tLBYeeIi4zlCN7/Fzcsebm/wC3jg7q6lvf9Z/yy/1cVRhak+x3X/PGoyuytYnfIShloorU&#10;D1/4PeILnwn8OfE2uW83ky2LrJHL/tr/AA191fBr4jWPxU+HWj6/Z3cN2LmBfP8AJP3JsfMv51+Z&#10;OizRXH/Ev1Ce7/smX/WRQ/8ALR/4a7/9mT9o6T9mTxUPBHijTTD4F1e6Mllfwne1vM/9/wD2Wrrw&#10;WKpUq31acleWyPiM+q4WVWnhPaQVaXNJQv70o+h+m1FVbS6ivreKeCQSwyJvjk9RVqvqD5EKKKKA&#10;CiiigAooooAKKKKAKmpQPc2csafeI4ryDxn4IvbGEzxkGKTrXtVQ3EMc8XlydKAPlCSGW3n8uSkr&#10;v/iJ4Sk0ybzR0rgKAILqaKKD95Vrw3o99r0HmWfleV/z1m+RKxdeWV69A0Ix3vhPTfsR8y1i/wCW&#10;fo9eHnOYTyzCSxEKfO/696Rw43EywtH2sI8xzd9Y3Olz/Z7iH97/AOOUW8e+f95/qq6DxWcaTZQX&#10;HN0Xbysffjrmbe1lup/3f+qrsy7EyxmEp4iceWUlsb4atKvRjW5eXmOm0G8tr/xHZx3HMUW7/crs&#10;1luTceW/f/Wf7leTZ961JvFGp3Fj9jkm/c/89f46+C4u4Oq8TYnDYijinS9l0/8Abo/3j18Lio4a&#10;MocvNcq6otsuq3v2P/j03/u6rUirtpa/TTzxjW8TfvKuQ3kUVjNbyQ1WooAwNQjls5/9dTrPVvI/&#10;dyVpalb/AGiCsm603yoP3dAG1a3X2393HVq+t5dNg8ySuXs47mKf93XTNcS3kEPmfvvkoAyVki1K&#10;fy5KdeafKv7yOpL66+y/6uGrFnJK8HmSUAR6bb+VB+8/1tN1/RLXxX4cm0O8m8mGWT7THL/zzerp&#10;61FcLLLWFehSxVKVGrHmUtzpw2Jq4OtTxGHlyzg+ZM4/w74Ci8BXE+oXGp/bNQlRraOLyv4G/ipt&#10;1eRWEH7yrmvX32I/6+vC/ip8Sv7G0qa48797s/d1yYHL8NltH2WHjZHdmea4vOMR9Yxcru3L/Kei&#10;eIv2gP8AhW0H2eT7JPF/zym+fy68b8aftNRarfTaheTQ+b/0x+5Xxn4++Jmp+KNVmuLiab97Xnms&#10;a1cmER/bJT7V1xoUYVZVoU1Gct3y+9/4EebKc5R5Ob3ex9q/8LgttWn+0R/8ta1tJ+Kn2K+h/fed&#10;/wA9Iv8AYr4b8P8Aja+06f55q6KH4hfaL6HzJq3Mj9Xvhf8AGy6v9Khk0+aH+z5XX91N8/lV2Pj7&#10;xFqqeIZybyWKP5fL8mX5B/uV+fX7P/xGl0nVf7L87ztPlevufw18RpbHSoY/JtNT+T93Ldx73r2c&#10;oxtDLsRKrOnzcyPgeL+GsRxJhKeHwlb2Uoz5n/e/xcvve6b/AIghllg0y8uP3N3dQf6RF/6DWLqz&#10;W0Xkx02TXv7ZnmuLib97LWfq0P2r/V/8sq8utP2tWU+Xl5nsfZYHDywuFo4ecueUFGLb+1yx+Ik0&#10;O+2X37v/AFNd0sNzdQfaLfyYYf8AnrNLsSvKWmlt/wDV/wCtrZ+JDXGqSWclmZZtL+yp5Xlfcjf+&#10;KvWyjLo5pifq86nJoeFxLnkuHsv+vQp8+qjb1/mOrvLqWWf7HJD5Mv8An5q0LWOWGDy5Kz/DqyL4&#10;H0z+1P8AkIee3l+d9/Z/D/wGtKGbza4MZQ+q4iph+bm5Xy3PWyzG/wBo4Gji+Xk51zWZNDJ9n/ef&#10;67/plN9ySo7dY7OCaOzsorLzf9Z5MXz1JHby3H7yOGaamsuz93JWCqTjGUISfLLdHZPD0pzjWnFS&#10;lHZ8vvRG7aGXdS0jVkbm1pHhy28Yzw/2hZyzTR/uvNik2V714S8LWPhbSIbOzixHH0rk/hX4ZW30&#10;qC8lOCa9HmyBkDPvXRUxNapSjRlNuEdkeTRyvA4fFVMbRoxjVnvNLWR8lft5TR2w8GySed5fnyZ8&#10;r6V82R6zZSz+X/pX/fpq+o/21133/gjP/PxL/KvD3tI+x5r+e+PcRClmdOMo39xfnI/pPgKc45ZL&#10;klb3308omB/Z0dH9nR1u/YoqPsUVfk/1g/VfrMjC/s6Oj+zo63fsUVH2KKj6wH1mRz9xaxWkHmVm&#10;2+uaa03+pu/+/TV2IsYhU8FtEJua6Y4qkl78W/mc1SvOXwy/A93/AOCdUsUv7NFi8f8Aq/7Uvf8A&#10;0ZX06OTmvmv/AIJ8f8m42f8A2FLz/wBGV9KrX9g4bWhD0R/IePfNi6v+KX5klFFFdRxBRRRQAUUU&#10;UAFFFFABRRRQAUUUUAFFFFABRRRQAUUUUAI3ShelDdKF6UARzxebEU9a8n8ZeBb6CCa8jn/66V67&#10;UTxCWLY/egD5Rmt5bWfy5KZXpfxD8HyWfnSR/wCprzX7lAEc03lQeZJWfb6lbWVjNeahqdpplp/z&#10;1u5fJT/x6na15vkV8ift/eFfFPiPw54NuNIsrvU/D9rHL9sis9z+XJ/CzqtROXLE3oU/a1Yw5uU+&#10;x7e4tr+CG40+9tNTtJf9XdWcu9P++1qxDb+f/wAtvJr5U/4J1+FfFPhrwB4yk16C7stKvni/su0v&#10;NyfvF/1jIrfdr6pt7WW6n8uOnCXNEmtD2U5Q5uY1mvopYL23j/1sVjL9n/67bf3f/j1fkXqnib4g&#10;y/FrzLy81X/hMf7R/wBV5j79+/7u3+7X6vMvlf8AXWKo2sdIlvv7Qk8P6TNqv/QV+zL9r/77rCtR&#10;lV5fePUy3HxwPtOenzcyC3+3NY2UmqfudV+yxfbPJ+5v20+lZt/7ySiuk8ZvmZHJDFL/AKyrljdR&#10;WsE0fk1WooAxNUhltZ/M8791LUNnqktr/rK2L6H7RB5dZM2l+VB5n/LWgDWtb6K6/wBXV68tZbKD&#10;7RJXJww3KT/u66ZbqW6g8uSgDN+1fb5/LovNPl/5d6mvpvsv+rhqSzklng8ySgCHTbfyv9Z/rao/&#10;EDwTY/E3wPqfhfVJvJtL5P3d1/z7P/C1bppkyyuP3dTKPMjWlOVKcZw+KJ8t/Cf9is/DPx1Z+KfE&#10;Osi9i0yf7Tp0UAx5jr91n/8Aia941TVPNnmvLj/W3LtLJVrXLj7F/wAt68Z+JHxC/svSr24km/ex&#10;f6uop04Uo8kDpxmNxGPn7XES5mbXxI8deHrXQ/s+uWVpqdr/AMs4pvneP/c/u15brn7QmkW8ENvZ&#10;w2llp9qn7u0tPkT/AHv96vkf4lfFbU/E2qzfaL2vL9V126WHy/Plq+WPNznN7WfJ7HmfL2+yfaUn&#10;xottbn+2R1oWfxQ+xTwyed/2yr4Z0LxhfabcQjzv3QrqG+In2qeHzJqoyP1A8A/ETSPHNjDHcWWn&#10;6np8Tr5kV5Es3l/N8zJ/dr5k/bW+JvjKy+Md7oVpqd3oHhTTUSLRrXTd1vbvBt++m3G75v4q4z4I&#10;/EiXQfEdlbxzedaXX+sir7i0/UND1yxh/tjRtJ8TeUn+jy6jErvGn91P9msK1L2kf5T1MvxscHV5&#10;5x512Mb9nnXfEHin4FeGtQ8TiWW6y8dtdS/fuE/vPXf6k1tFBBHUP9uRal5MccMVlFEn7u0h+SGP&#10;/cqrqkf2q3/d1rCPLE4q9SNWrKrCPLzdCOxvIl1WH7P+5i/5aV3TSYg8yS9tNMi/5+7uTyYf++mr&#10;y3dLF/12rxn9sGTxJqkPh/7ILqfwpsby/K+dPP8A4t/9KwxNf6tS5+XmPXyPKv7Yx0cJ7Tk5uv8A&#10;8j/ePqq4vpW/d/uZ4pf9Xdwy74ZP9x6vWcMtvB5cleE/sdW/iCD4eap/wk3mw6R5i/2L5v39/wDF&#10;/wABr3iGbzaqjV9vSjPl5eY5s1wX9mY2phObn5HuiZW2/wDxr+CsHQ/AHhXwzrk2saP4f06z1WX/&#10;AJe4Yl/d/wC5/droI7eSX/Vw02SOWL93J+5lreyPMVScYyhCXuyG7aNtLSM1BJyfjz9nTwr8f57I&#10;+ILOYahap5UeoWcuz5P9v+9X0n8Dvgf4W+Bng6DQvC1jJaWh/eSyzndLK/8Aedqo/Cfwt51ubm47&#10;PXrCqFz61moRUufqdMsXiJ0Y4eVR8kdkfO/xu/5OR+Fv/Xrf/wDoK16NuIycV5T+0No8Wr/tCfC2&#10;OSaaH/Rb/wD1Mmz+Fa6bT/ANtp17DcR6lqM3lf8ALKa5Zkr+OfFWVJZ/eVSz9nHTl9T2sF/COw3f&#10;Sjd9Ki30b6/DvrZ6FibfRvqHdRupfXA5SYNVbUDusbzj+Bv/AEGqer6ZHrFl9nlmmh/6awybHrlr&#10;34b2ospsapqudjf8vLV3UKtCovfqW/7dJZ037Ln/ACSiH/r8n/8AQ69cHevIf2WU8v4SWkf/ADzu&#10;px/49Xrw71/pNR/hU/RfkfHS3H0UUV0AFFFFABRRRQAUUUUAFFFFABRRRQAUUUUAFFFFABRRRQAU&#10;UUUAFFFFABRRRQAUUUUAFFFFAHHHRPFP/CRfaP7fh/srf/x6fZvn2f71djRRQB8fePdT1W5+JOv2&#10;kk91NYRT8QYbZir2j4LBgelfTN14e027SUyWkTeaP3h2/Ma8F8ZeFY/BfiJFib/Q7jMicfc/2a93&#10;MMfDG5e8PCPK4r/wI/ljivhDGZXj/wC3J1PaU5S1/uc0tP8At009LrW1h/8AQaxNKmzXQXafadMM&#10;df5+cdYedPFRn9m5/RfAOJhKMTwbxzPIJps147r08jfJXt/j/SJEmmc15Fd6LcSz76WU1IKFz+08&#10;hq0o0YzOBvLfzaqi1lFdpJodSR+GRN89fW/XIJH3ax8IxPM7/R983+prR0rw9I01ejQ+FBdTbHir&#10;f0nwaPO8zysVFbNoxhYxr57GEOU53w34ZLzfu69n8JeD93k76b4b8F7Jv9VXrPhvRP7OXMlfnGb5&#10;tzfAfkufZ97r5JFjQtAj02DzHq7cPuGyrEk9VS+6avFy+lJTliJn4Bm2NeKlycwkcNTLZ7qnii7k&#10;1h654qj075KitmWIqT5KJpgMmjifsmne3kelW+/vXn+u+LN/nVleIvG/2iHZ5teca14m2jZ51deC&#10;y2dWXPV3P1zJ8g5FG8TS8SXn2oV5X4htvth2PWzceId//XWqskkeoV95hKMsKfq+AoSwZ4h4p8In&#10;qkXNcY/hmUHk19O3XhcXn/LGue1TwB/cir7jCZ3GK5JyPvsLn1Jx5Kp89f2VIO1aVj4YluJthhzX&#10;q58AFv8AllmtvS/AMizeZ5PNd9XO6ah8R6dbO8PTj7ljzjR/BRiNaq+EfK+eOKvbtO8ERJS3vhGK&#10;SvmZ57zz+I+VnxJzzPnPxH4WKVwN/pm3rX0/4n8MRONlec6v4PjU19HgM2jJe8fTYHNaWJpclU8Z&#10;WwMU9dh4XX9/S6honkmrOi2nkTxV7teuqtI97kpU6MuTqep6XqvlQ7JKZqMMd1D+8rl0uJEqW917&#10;7NDXyP1aXPeB8n9UfPzwK95p8UM2+tHT44v9XXC674qMv+r5rPsPFcqzV7X1KtUge28JVnCMZy94&#10;9Zl1BLaHy0qkup75a5W08QRy/wCsrQW6jevP+q8nxHF9T9n8cTSvLWQy70qhd6L9prfsF+110Fno&#10;+a55Yn2ByTxjwx5DdeGi01OsvCW6bNexSeD8mtnSvhvcXU0UFrF5tzJ/yzzWn9sackdyavEdOjTv&#10;OR1f7LfwR1HxP4r03Vox9j0vTZkuPN/56Ov8NfcWr6R4lutaguNP1mGz08D95ay229j9GrL+EHgG&#10;2+H/AIPs7KOEQzSoslx/v4rvc9TX7zkGXf2fhI8/xz1Z/FHFmf1M/wAxlW+xH3Y+h+RXxkt5H+MP&#10;jPP/AD/NXH/Y5K9D+LCRn4teM/Mmih/06X/0KubSy8//AFc0Utf3DwxiYxyXCR5vsI/jHiKty5ti&#10;f8bMD7JJR9kkroP7Pko/s+Svq/rB839ZOf8AsklH2SSug/s+Sj+z5KPrAfWTBNlIa2fh9byJ8VPh&#10;/v8A+g3BTntvKJ3zRQ1peDIox8Tfh/smim/4n0HWvmOIsTGWU4mPN9hn0GQ1ubM8N/jifr1RRRX8&#10;hH9PhRRRQAUUUUAFFFFABRRRQAUUUUAFFFFAH8y2qNJdX00kk372stm21parJuvppP8AlrWYy7h5&#10;leLT+GJpP3pyLKzbKsWuobJ/3lUVj30Kv/LOm4RZjOEZROltNQsbz95J+5rYtbfTIvJuJJvO/wCm&#10;VcKTHSxyypXLPDX+GRwTwfN8EnE92+KviTwHdfDLTLfRIv8Aic/8vHpHXhEkm62/d0St/wAtKC2y&#10;lg8JHBUuSEnLW+plluXwwFL2UJOWrldy5pajN/vTV/e07bup3mV2nrEytvpo+Wo2kqSNd0JrNhE9&#10;O+G2pSwWM0f/ACyreurOW/n8yP8A1tYfw60uNLGa886uim82L95HXxmJt9ZlyH6bgXH6vGE/itqV&#10;/sP7jy/+Wv8Ay0osZo7Kfy5P30UtPS42wb5P9bSzNsvvLuP+WtY+9rGZ6s4RqQjzkWpXnlzf9Mo/&#10;9XTI4fN/eedUeoeUn+s/1W+q8lxH/q/+WW+tFD3TCc4y9yZJNcR/9casW8svkTR29NmtYmg/6ev9&#10;Z5VO0+8jtoPLofw+6cfJH2vJ9kmtdHi1C+8utOPTY7Tzox++/wCmVR6bpketjy/+Xr/lnVSa1l0S&#10;fyLj/j6/5Z1zOTnLl5vkFOHLWl73oildwebPMYP3MtTTalfeRDHJ/qov9Z/0zpYfMn/eSf62rXly&#10;z/vPJrVy/nOmnSjGHw+8UY/9Hg5/1P8AyzpiYup5pJKs2sP2wTRyV6h8JPhv4e8bQXiahqX2PVIk&#10;82PzvuVjXxdLCUpVqt/kebmOJhl9L6zWvy+UTlPD/wALPEOvaHNrsdn/AMSqL/WVxt0Y1uPM87ya&#10;9i1L4sax4K0O88F2c0U2ny7o5Ja8bljjguKywVTE1ZTliLcv2bfy+Z5mHhi4yl9Yty39y38v941f&#10;Dtj/AGpP/o/+qruZvDEdrP5dv/y0/wDIdcLo/l2/kyWE377/AJaV7B8Nob3VbG8k+x/vYv3nm1x5&#10;lUnS/e9Dmx9adCHJWj7t468x7P8Asq/BvSb3xdDetd+ebZPMeKvueGMRYjT/AFdfHv7J2ox2Pi+c&#10;ZxLcp+8ir7EDdfav5e43rV6uZfvZXVtD6PMJtulH7NtCSiiivzg8o8k+KPwxtvEfiG11SaES2o/d&#10;3H96vmv9ov4aaH4als7nR7OXFz+7kii/v19x6lafbrLZ2r5h+O+oyaf9jtreHzrrfX6nwrmeJeIp&#10;0eZ8senkfN13i/7Xw/8Az6lyxfyPBfgr4StvFXimbR9Yh8nyk/7+Vzvxq8Cn4aeKfLjmlmtP+Xet&#10;m+1DXLLxH/akf7m73/8ALGsD4ofEHWPGU0KagIYRHX7Rh1iZ46NaEl7OS1Xn5HuU4ZhHMpThL/Z+&#10;q/8ASZcpF4T8RX3ib/Q7jzfuVZ1/Tblp4f332z7N/wAsv/Za5PSdc/sHzvLm8mX/AJZy/wAdeheB&#10;PiDoemaXNHqEP73/AFnmy/8ALR/4a7cTSqUJe2o07rsj1s3c6UPbYSPPKOyOB8RX0WnTeXcWUsE0&#10;if6qasnRZ9N1e+8u4/0OKT/WVtfF74jy/EPVIbyeyishEnlxxQ/8tNv8VeYznzR5kf8Ara9/B4eU&#10;6Eef3JPzvY68NWxE8JH20eSdtbfZNfUPs0GtzW9n/wAen/LOWqLL9ln8yObzvNqrDHu/66/89auf&#10;Z/8AlpJ+5iir07cvunow5qfuTl7tjnvHGtfYYPLgm/1teYzzebP5ld38SLXyp4fs/wDqq4dZNn+r&#10;r6rL4qNCM4n5pmT5sTLkK8fzU5ulSK26kr0TyupLCskv7uT/AFVfZ3/BKKOOL9qCf/sHT/8AoNfF&#10;azba+zv+CTjb/wBqCf8A55f2dP8A+g1rRXvmXU/aGiiivZLCiiigAooooAKKKKACiiigBgAHQV+R&#10;P/BSfULa6/art57OaK8+y6PFFJ5PzeW+/wC63+1X6hfFyDxTc/DjX4/Bc0UPiU2rfYpZegfH86/E&#10;Xxd4F8Z+GtVvf+E00y7svEF9O0t7d3f/AC0f/frjxL93lPWy6HNU5+Y9I8H6x/behw3EkHkeV+6r&#10;aPPFYfguxi03Q4Y45vP/AOelbhr5iXxH6PT5uSPOOrzvxZ4Nlv8AVb3VLybybSKvRF+evG/iBfXO&#10;ueKv7Pt5vOh/1X7mt6MZcxzYyUY0vfjzdjuPh62kJYzR6XD+9/5aS11Xt3rJ8L+HbbwzpUNvH/rf&#10;+Wkta3SspyjKR00YSpwjCZh+MNDi17SvLkm8mKKsP4b6l5UE2n+TFZQxP/wOSugk8SWsE80lx+50&#10;+L/lrN/y0rzvw+114v8AHH2iz/49N/8AwCtYL3Jc5w1pxhVjOHxHrg4oxXQt4dthbbCcXezp/BXP&#10;MuyvDwWY0MfzfV5fD/XMeDkHFmVcTSqwy6Tk6T1ure79mS/uyLWm332CfzP+WUv+srnvi54y8rRY&#10;bS3gxDL2mrZrH8ReFYvFHkx3E3kxRVv/AGfhp4uOLnH34l43hfLMZmNPOZ0ebEwWjvp/dlJfzR+y&#10;ZPwr0/U73SvtlxNL5X/LOL+Cuwkj8r93Wpo+oWPh7Q/7Lt4fPirzua31fTdVm1iT/kH/APPKvQ5p&#10;VJSPqeWNClGHxdzsKKo6bqltqkHmW81Xqk1i+YKKavz/ALuP/W1YmtZYP3klSWQ0U3963/LGnUAU&#10;dU0e21mDy7yHzqh8K+HbnSZ5o/8AXWn/ACzrUo3VV5cvIZckZS5/tFi6juZp4bezsvOml/1ktV28&#10;21n8uT9xNFWroupRW0M0Fx+5/wCmtcdL8QrbxN4qn0/T4f3MX/L3/wA9K8KnXxk8bLDzo/u4rc/N&#10;qOfZ3X4qrZTiMF/sdpWnb+78XN8Mub4eU7BvEPmjy/J/ey/6yX/Yru/+Ej0jSoJ7fwvZwwafcwLH&#10;ey+V88j/AMVeHeIvHGmeH/8AR5JvOuv+eVZJ+NMWiz+XZw+d8n/AKVbKZ0sNKGWe5KT/AKjzHJm3&#10;DccryevhOE5LD1puMn73xR/l5pc3L/dPQvDfw0l1Dx1ew6x4mi0zw1ax/af9v/drH8VeNPDXhzxH&#10;9nt5/OtN/wC7/v7P71eY+LPiVL4j/eeT5N1/z1rk7HTb7xHPPJbwzTf89Jf4K+gwuGrRw9OGLlec&#10;Vqz6XKq2NwuX0sPi6ntcRFLnl/Mz6c1r4teGtIgg0+zm8+KX97H/ANM3rvPhrp9je+CPEGuXkHna&#10;hFP+7/3K+PdQ0GJLGy8v9zqET+VJX0J8A/FG+xvfD+ofudQi/wCWX/PRK5q+FpU4yrUfjkuW/wBo&#10;9WGHhicVUrUYwpYicOVVFGPN8Pu/4jt9B1uSy1aECL7RDv5tcfJJSeKtNisIJtQvP+Wr/u5f4P8A&#10;drtls/DWl+FvtnkSzar/AOi6858V6pfeJNPt4PP/ANEt/wDl0/gr5TB1XlvLh8bW5nN6fa/8mPz/&#10;ACPM58EUY5ZxTj/aV61T938UuWPw3cvsxlIx18RRWtj9n/11Q3HiLV9e0qHw3HN/oly/leV/t1Dp&#10;vh251Gfy/wDll/y0q9fSaR4Svv8ATJov3Sf63za+rjyxkfscoylH3/hOJuPhvL8GNc+0apPDNLL/&#10;AKzyfn8utTQ/BnhXUvEY1z/hH7SfUJf3vm/7f96uJsfEEvj/AMYzXlxN/wASSKfypLqb+5/er0iP&#10;WNHe+vY/CfnXun2P/L1/BXTPnj6nDRlRlL3Irl6HXapcX2iQQ+X/ANs6xdNa2SeaTUP+Wv8Ay1rD&#10;vL651Gf7RcTedLUNc0YnoSrczLmpXX7if7HN++/5Z1meBBLr8N4+of8ALs/lfuanx2pvh2ztvD1/&#10;NcR/6qT/AFkX/PSuTHU688NKGElafQ+M4qwmbY7LKlHJqnsq0tnzcvu/ajGX2f8AEauoaObe5IhG&#10;Ix2pLfQZZYJriT/Uxf6yo5tRiuJ/MkhoXWJYoJo7f9z5v+sp4OniKdGMMRLmn1Z6eQ4fGYTLKFLN&#10;qntcRFe+19p/+3f4vtB4XuYtRv8Ay7P99Vrxp4TtfFelz6PdyS28O/8A1g+/Wbp80Wkf8e8P72tK&#10;w1m6vr7y5D53/tOvGzXLZ1Z/XsJ/Ejy2+R+a8bcF1cxn/bmTX+vw5bK+kuX7UVL7Ufs/ZPq79iHx&#10;h4ls9PuPBup3kus6NYJ/oeoTf66Mf3Hr65XjG89e/rXzr+yl8Jr/AMLaTNr+qS7pNTQSQQ/880/z&#10;ivopRkDeMHuPSv0jKXiXgqf1v+J1OeisYqNP+0eX6xZe05fh5v8A5L+bl93mvYsUUUV6puFFFFAB&#10;RRRQAUUUUAFFFFAHBfE+xklt4Lgf6mL/AFleG3jRNP8Au690+LGs/YND8j/nrXge7fQBDdW/2iDy&#10;6r6LrFzpM81vbzS2csv/ADxq9JXOyNc/bvMoA6SaSS4n8y4m86X/AJ61paLeW1v+7k/1tZcfzUeT&#10;FL+8km/exUAXNUjjSf8Ad1UpFpaACiiigAooooAKZ5NPpGbbQA3y4qjWPyp/+mVSLJvrSsbS2Wx/&#10;tC8/1W/y44v+ej1xY7G0Muw1TF4qVoQ3ZvRozxFWNKlG8pFORbHToILzVPNm83/V2sP3/wDeqawm&#10;thF9vs4fOsJH8uSKb79tUmuaZ/wm4hniEWnXNinl+V/Bs/8Aiqq21rFoelfY45vtl1I/mSSw/cj/&#10;ANmvzrJs/wA0zrNfa4SPNgPe1tb8fi5v7p9RjMvy/B5d+9l/tPa/9e6aCx22oz/u/wBz8lcnqmsf&#10;Yq2o5Jbf/V/ua5PVreK6nm8yv1I+QOJ8aeLLaKD/AKa18O/tBeNLmWeaOOvqz4patY6X+78797Xw&#10;z8cLrdfTSRzedFQB5Bq1+ZZ/3c1ZjP5h+c0ynUAO/CkAyeK0NH0i98QapBYafDLeXdy/lxwxfekr&#10;03xL+zB4+8LaLcape6XFJDbf6+KCVXeP6qtdEKVSac4RbS3IbSOZ+HHi+60LVvM87EVfevwf+IH/&#10;AAkehw+X++liSvzTVjGa+hv2c/iJc6NffZ7ibyYv+Wdc5Z+glx4o/wCEV8HTeJI4ftt3FdLbRxTf&#10;c3/3nrU+GvxKvfirPe2ep2drZ6rap9pt5rSLZDs/i31574Z8YaZ4g0qfR9UhmvdKuX83yofv7/7y&#10;V6B4XtdD8G2M0fhuG7hmuv8AWXd3/ro/9lP9mvsKGKyZZLUpVaP+130fL/4D7x8tWw2bSzanVo1P&#10;9n6r/wBK901LjT7b/WSVe0FpbWCb7Pe+Tp8X+s/uR/8A2VY8kdzdH95/qatzXcXh34fX2rx2f2u7&#10;0i6ikktf4LhN3zN/wGvnsDQ+tYqGH5rXfKe3j60qGFqVoRUuVbP4f+3jd1rUdHtb6GPVPE0XnXMa&#10;/Z/Oi/75X/ZrQj0m5tZ4Y5Jv3X/sn96vnnX/AA5q/jHU59X0v/icQ6xJ5tv5Uu94938L/wB2vozR&#10;7OTTfDmjafeTedd2tqscn/TP/Zr6fP8AI8JlWGo1aVZynJ6p2/r3T5bIc8xmZ4mrSxFHlhDZrmj+&#10;f8xyXxD8Uaxpmu/Yra7ltLWJP3flfJ5n+1XX6LeXOreFdMvNQ/4+/wDnr/HIn9560Luy/wBBhuLi&#10;ytNT8r/V/a/+Waf3aqy6hFL/ANMYov8AVxfwR/7Nefjs2w+KwFLCQo8s1u/8v8RzZPw7jstzmvmd&#10;XFc9OfNaGv2pdfs+6Ek0UVbXg/Sf7bvoZP8AllXD6hffap/3f+qr2r4IyRP5Pl18yfoB7BpdlHpt&#10;jDbp0jTFXaKKAPlv9shd2u+CP+ukv8q8ja25/wBVXsf7Wyl/EfgdE6mSf+VeeNaybh+659K/mTxM&#10;qcmb01/07X5yP2jgutyZfUj/AH3+UTnvs3/TGj7N/wBMa6H7NJ/zy/Wj7NJ/zy/WvyT25+gfWTnv&#10;s3/TGj7N/wBMa6H7NJ/zy/Wj7NJ/zy/Wj24fWTnjb/8ATGpre33Tf6mtz7LJ/wA8qltbWTzv9TR7&#10;fQiWJ909G/YDXb+zzB/2Fb7/ANG19Id6+c/2Cht+AUI/6i99/wCja+jP4q/urB/7tR/wr8j+Y8W7&#10;4ip6skooorsOYKKKKACiiigAooooAKKKKACiiigAooooAKKKKACiiigBG6UL0obpQvSgBaKKKAOR&#10;+IWn3F5pIki6RcvXgGpNE99+7r6D+IGsf2Xoc/8A00SvnLzPN/eUANmj82Dy6zdN1CXS55rf/llL&#10;WrXPXjStfUAdJNcS3H+s/wCWX+rq9od1FBP+8/11ZNq2+CneTFL/AKybyaANTVo7Xz/Mjn/e1nUU&#10;UAFFFFABRRRQAUzy6fSM22gBvlxJUfk/v/MqZZN9cf8AGD4oab8GfhzqfizUIZb2aL91ZWv/AD8u&#10;3/svrQ3yxLhCVScYQ+KRV+MXxk8NfA7wrD4g8SQy6n9qfyrfSrT5HuX/AIvn/hqn8Av2ifCvx6Op&#10;z+G9Mu9M1CxTzbnRbuXe/k/89d9fJutfFPV/28NQ0bwXqMGk+GvFUUjSaX9ki2Q3Py/cf/a2179+&#10;yh+zLffs8XGtaxrmpxXmtanB9h+yWn/LNN33q441JTn7nwnt18HRw2G/e/xux9HbrbVJ/wB3+5+S&#10;ub1jUv7LnmjrQjbyP9XXN60v22f95++rsPBOP8XeLIooJvM/1tfFf7RnjaXyPLj82vqL4mahY6RB&#10;NHJNXw/8eLz7R+8t5qAPDtavzNNnzj5vrWTJJJL98mmvRQA8jGRSgF+MbvarNnYy39xHBBGZZZG2&#10;Rxjua9d1D9kr4m6Vos2qTeHi8EUP2mWKKVWdI/722olOMPikbU6U6l+SLdt7HnvgrxRc6PrlnKJs&#10;CKvvP4K/Er/hINKhjjm/exV+czbo5f8ApoDXtv7P/j6+8P6r5ck37qV6sxP0F8W/EH/hXnw6m8X/&#10;AGP7Zdx3X2G3tf4PO+9uf+8tZnwJ/aO1P4xeI5vD/iPTLSzuYrV7m2m06LZ93+F6ydC8Q6R428Oz&#10;aJr8P2zSrn/WRQ/fif8AvJ/tV2Hwz+HfhH4Xzzap4bh1CbVblPL83Uf+WaV5lSniZYiM4S9w+zwe&#10;JySGT1qOIpuWJlzWf/pPvHcXWnxN+8kos1tooJvMmh/sqKPzbj7Z/qdi/wDs1U2+03UHl/8ALKqu&#10;teF4tb+HPiyzuP332ZPt0dr/AM/Lx/Nt/wB2u+rLlhI+YwdKNXEU6M5csZOOqNTUviZ4C0uxsrjU&#10;PGcNlaXP7qyi+zfP/wB8fwr/ALVdNDYy+RDcW8/nWkqebHLD86SJXwX8UdH134n65Z+JNKh/tmK6&#10;tYovKtPvW7r96LZ1XbX2h8APCer+Afgto3h/xB++1r7U1z/f8uFl+WKvOwuKnXqShOOnc+wz7IcJ&#10;lmEp4ijWcqknrB8v/wBr8J4D+2l8UfGXhTx1pmhaZql3omk/YVk/0STb5j/xfNXr/wCyd408Q+Pv&#10;gv8A2h4knlvbu11H7Nb3c335Idv/AI9Xp/iLwPofi2xhk1zRtP8AEHlP+7i1GPf5f+5Ulv8AYbCx&#10;hs7OCLTNPtU8q3tYfkSOtYYecMRKtze6eZic2w1fK6eBhR5Zx+0WGk2/6yrnh/T5dcvofL/1W+uV&#10;1S++0fu469S+DMkTarDHXoHyx7joWlx6TpcNvH2StKiigD5w+OAx+0Z8Lf8Ar1v/AP0Fa7YXOK4f&#10;44/8nJfC3/r0v/8A0Fa6bz5Pxr+JfF2HNxJ/3Dh+p9ZlkOaiaX2n2o+0+1Zf2iSj7RJX4n7I9n2J&#10;qfafaj7T7Vl/aJKPtElHsg9iahuc1Ddz7rK8/wCuLf8AoNUftElR3NxJ9ivP+uLf+g1cKXvImVHQ&#10;0v2W/wDkk9v/ANfU/wD6FXrnavIv2WP+SS2f/X1P/wChV672r/Tmj/Bp+i/I/PnuPooorqJCiiig&#10;AooooAKKKKACiiigAooooAKKKKACiiigAooooAKKKKACiiigAooooAKKKKACiiigAooooAgA3OCV&#10;6d81yvxKs7a48H6i9xEJPKTzI887H7V1WQ7g+lZniCa1g0a5k1Aj7GEPm7+mO1aR+I8rMqUa+CrU&#10;p2SlGWr223Z89aJenZEO2K7PT7rmvOYtQja9k8nHlF8R4/uV1Flecivw7xC4V9pKR+D8E8Sewlyc&#10;3NysueJPC8erf6QK841DwgRN/qa9bsbqrbWNtdffhr+Ua6xGVVJQlqkf2PknE7qUonz7N4JKTfJD&#10;V6DwcYofLr2mTQIR/wAsqWDQbb+OGsJZ3KSPtZcQzlE8isPB2Jt9dToXhHbXd/YLa34SLmg3EUQP&#10;l0Kvi8d/CifOY7ieMYy55ENjpEVgM/8ALWp3n3VQn1DfURus19FheH6sY+2n70j8nx/EUcRP4i5J&#10;NkU+2i8yqMcmRWkknk2MslGaQ+oUeT7RnlT/ALQxETG8S+IYrO38uOvGvGPiz/XVu+ONXk/fV4D4&#10;y1uRZ5v31LJMrjU94/qThvJoS5R2teMxGK5O58bCT929cB4j8QSgf62uTOqyt1lr9kwmTQ5D9+we&#10;Q0lD3z2e31jza6rQrndXkPhK/kb7/wC+r2DwqY3+/Xk5jQVBWPIzWhHDRlE9E0K1835K6x/CMd1D&#10;Wd4Zjtwf9bXpOhSRv+7r8ux2KqU588T8WzLGVKU+eB56/gU1bg8Lpa17CtnbSw/6mqN5otun7yvG&#10;/tec/dkeAs8q1PcmebyaXtrB1Czrs9dT7OJf+eVeV+IvEUdmf3de3gYzryPpMuVXEv3DG16OOuP1&#10;W3j8iodZ8XxvP/01rnrvxJuHyV+hYXCVYqJ+p4HBVoxiVtS0uOs46f5Hz1p/2p9q/wBZVqC08+Gv&#10;b5501759Iqk6UffOXkkki86Sub1K7lau81fT/KHyVwGswSKa9jBzjNnuYCcKkjkdWuQneseHUgh6&#10;07xHlBXHxSyebX2+Hw8ZwPlc4zWeGxfJynp1pqe4/JW/Y6v/AM9K4bQfMY12mjWXn3EXHme1ePiq&#10;cIH2eDxP1rD+1qnqfha1knO+vYNH0HzYIfLrgfAumbiK930Fbe2ghr8fznFuE/cPyTiDHSpz9wp2&#10;nhczwDNe3/A34exxan/bknHlfu4/9uuS0qa2uHiix0r6X0PTotN0uC3h4iCV9H4dYGWaZrLEVvgo&#10;rmt5vY/AuJ85rLD/AFdac/5GrRRSN0r+qz8kPyo+JWhWN98U/Gc9xD5sp1GX/wBCrFtdEtbNv3H7&#10;mu18ZWkcvxH8ZSSf9BGX/wBCrN+wxA1/TfDs4RyrDd+RH8h8UYycc6xcOZ/GzC/s+P8A560f2fH/&#10;AM9a3fsMfrR9hj9a+o9v5nyX1owv7Pj/AOetN+wR/wDPWt/7DH60fYY/Wj24fWjmp9Bsbj/XxRTV&#10;b8M6DZWPxE8CTwRRQyjXoK2vsURFLY20UXjfwJ5f/Qetq+Yz9wlllf3deVn1XDeMnLN8JDmf8SJ+&#10;p1FFFfzGf1+FFFFABRRRQAUUUUAFFFFABRRRQAUUUUAfzJausqTzVRRd1d54ijsYLH/prXB7ua+f&#10;w9T2sD0MdRjSn7kviHN83+rpyx7f9ZUccf8Ay0oaSuk88JGoWOhWqRvM8/zKkBv3qG8qjd9abI1A&#10;BH8lO3bKbu8r/V/62hWqgJPJ2/8AbWhkko87z6l3iswuzpfCPiT+zL6GOT/VV6lftHcWP7v9zFL/&#10;AKuvCLdtlx+8r2fSJrFdEhknvPONfO5nQUZRqwPsclx0+b2U/hHTWv2Cx/0j99LLUbSf9NqS8P8A&#10;ankxx/6qP/lrUdvpfmz/ALub91XlLb39z7WfJLm5I+7IrSL5v+s/uVHHDLFNDVi4t/M/ef8Afulj&#10;uZX/AHnk/uov3clbJ+6efOE/tmnoulxatff6RN5EVZWqWsen3vl+d/qquzXUUP8Ax7/uYqz5oo72&#10;f/prWcL83kZVKPvRnAda3kmm/vI5qnjvpLqf7ZP/AK2qMS3Pk+XHVnTZIrCf/SK1aXxdSb+97blN&#10;PUm8qy+0f+Qq2fCnjS2tZ4ft8MU1rXGXUn2q98yT/VVPaLHFBNH/AM9a5p0ITp8sy6WIrU5+2h8U&#10;meu+J9F8NeKLL7Zpc32PzU/1Vec3s1zp19DHHN/qk8v9zXoPhrwbocngibU/7Y8nVYv9XD/BXnOp&#10;zRrcefJ/y1rzME9ZUoSclHuRUzSjjo8kKfLOLlF/3v8At2RmvdXLzw+Z++qG6n83/Vw/vauRTRvP&#10;D5n9+tvxHo1tZ/Y49PvPO81PMkr2PaRhOMeUly5ubnKXgLT/ALbq3l+dXv8A8NbfztVs9Lt7z91f&#10;TeVJXO+AvgvFf+ALzxBb+dNqEf8Ayyr6R/ZM+DGm6r53iC/hm/df6uKX+/X51xHnOFpYetV5vg93&#10;/t44cXShDlozkveX92X/AJKe7+C/gzpHhq8s7+2/dSxJg4/5aV6YwweOtIIgPrS4JPIziv5SxeLr&#10;YyfPWlzHJCLjTjDmvbuOooorzTQTPGa8Y+OulyfbNHvLKGL7VE//AH8r2fIArnPE2iNq6wzQHEkd&#10;e3leJ+qYqNU1oy5J87+Xr0Pifxm19Nrl7cXEP2O7i/5df4P96vDviNHFcXEJT/Wxf6yvub9pe00i&#10;18HmR7LztV6fuq+RvD/w5l8a2N5cR+b5Vt/rIv46/oXh3MqVXDRxc48ij7p30YT541ub35LX+v5f&#10;5TznT9J+02Xmf666/wCeUtUNWmkT/wCNV1/i9ZdDsYY7iH7HL/q4/wC/srgmuP7Unm8v9zLF/wB8&#10;V+i4dyq/vfsnVgakuSVbz0+0Q/8AIZn+z/6mWo9S0/8Asj/WVNbtIp8y38qGXY1Q6pN9vhhkkm/1&#10;aV6SvzeR2OnKM+eHwleaaKWCHy/3Mv8Azyps80bQfvP9VVdY455/Mj/1VHk/+h1vaJU4ckPfj8Rb&#10;vvDtjr/h2by/+PqL/V145eWf2SeaOvb9SsLrw1on9oSQ/upU/d14jeTSXlxNcSf89K9nKpylz+9e&#10;J8FnUIx5fd5ZETyfuKhHz1IG/wCedNEde6j50cqxLBX2Z/wSbP8AxlPN/wBguf8A9Br4vZd9fZn/&#10;AASXX/jKGb/sFz/+g10UfjMuU/aWiiivXAKKKKACiiigAooooAKKKKAGrXAfF/4M+G/jV4Qu9B8Q&#10;WUc8Mo/dzY+eJ/7y13+MCkJA96TSY1Jxfun4b+OLHU/gf8W9f8Dyebe/2ZdeVHLN/wAvKf3q7i1k&#10;luLeCST/AF0tfU//AAU3+E2gXHgiz+IaQeR4lsH+zedF/wAvEP8Acevh7wD4kun/ANH1Sfyf+ecX&#10;8dfO4ujyy9w++yrGe1h75qfEDxJ/Y2lfZ7f/AI+5ax/hX4Z8qCbVLz99dy/6uus8RaT/AGpYzxx+&#10;T5v/AD1mrl/hvffZZ5tL/wBdLE/+t/grmX8L3D05r/aIzn8j1+LwzG9uUk/4+pP++K5q6misPOku&#10;P+WVaq67dJb/AGbPB/5a/wAdZF5HLcQTeX/rf+m1fOZZRzClOp9elzK+n9f+2nxPCWA4kwNXFzz/&#10;ABCqqb/d297+b3v7sZfynksdjqfxJ8RzfvvItIn/APHK9S0XQ7bw9Y/Y7OD/ALa1izeH/wDhFfCs&#10;1x+9vfEF0/8Ayx+5HVrwbqkupaVD9smh+1/88q+jqPmj/dPuMPGNKfv/AByOvGv3QsDbdj/y1/jq&#10;gtNHenLXnUcNRw3N7GKjzb2ObAZTl+WSqfUaKpc75p2jbmY6iiiuo9oaOtNuIfPgnjqSigiR574H&#10;tbmw8VXul6fD9tl3/vJf+edegXk0VtffY/O/0v8A5aRVR024uvAGq/2p4fsvtmqyv/y2+5Wx4o8F&#10;y3HiOy8SaprNpe6rfJ5txFafcj/2a1m4y985qalTjyQOy8B/2ZF4c1OSOy+2+Jfmkt4v9hfvVyvi&#10;7wrqd1BpmsahD/Y1pffvbeKr1vrX9m2P/PaX/pjRouueKvj/AOP7Lw3JDDpmn6ZA3l/7i1hBfbOm&#10;q/Zxj7xzuueKtM8LwQ/bL3/rnFXH+G/G2p+Jdcmjjsv9E/56zVY8ZeCZde8cQ6Xbwy/6LP5Ul3N9&#10;yPbXUeFdFub3xHNodvBDNL/yz8n/AJaVtywjH+8c16s6v8sSSkkbZ+8kqxr0kWg+dHcQy+bE/lVT&#10;jmiuoP8AXf63/llWZ1Hn2veKNc1n7bJpcHk6TbfuvN/56Vx+g65J4XnmvJIfOmlrvPiprlzpulQ6&#10;XZwww2kv+sryeNfNn/eV6FPllD+6fO4ucoVfi5pf18Jct7e58R6r5cf/AB9y/va1tH+Hup6zP+7/&#10;AHNr5nlebXffDnwvY6RY/bLeb7bdy/8ALWuwjXyoPLj/ANVWU68oy5IG9HARnGM6x4h8QtG8P/DW&#10;GGTWNTmnml/1drD9/wD3q7Oz8SaRqPgfTNP8N6nFovhq5/eXt1N/rpJ/7tcd+0F8G9Y8barDrmj/&#10;AOmTbEjkth1/3q8R8efDDxJ8PIbFNSWQ2tz+8jEO5kR/7v8AvV2UqUK8I/vPePKr162Dq1P3Puf1&#10;9o+mdQ8C6nr2uQ/8sNJtY/3d3/z0rtPD/wAF9T0nSpvGH23/AEqKdYrK0/jua+PvC/x18XeEobOy&#10;j1OWbSrbj7BKcps/u19d6H42vvilomjapo+pw2WlWqebJaTf8s3/ALtc1ejVofFblPRwGJw2MlLk&#10;i+ft/X8p3niDxN4lt/Js5NM/sz7NAv2isjXfiFpNisEVvDNNZyIsYupvub6xPiV4g0y8g0zVNHnu&#10;5ru5/dXsX8Hy/wBysfWPFUut+FYPCdxZQ2Wn7/Njm/jkf/brxZ4DC4mUZ1qa93YyzXKcuzXE0sRj&#10;qKq1aXwN/wBf+lHWaF4sil/0jS/+/teG65Z3PiPxjNb+dN5srt5lddoscng+fy7P/TdP/wCesP8A&#10;frsNY+G/9g2P9oXEMtld3yebHLNXoQ5aUj1ayniYx5/mU9H8I2Oi6H/Z9v8A6qX/AFn/AE0rR8HW&#10;up6QZvD2nf6HoEv7y4/vyVkeCdYk1mCa3kg/1Un+t/gruNJ0+V77/R5oa4cbLEexqQw/x20PNzij&#10;mFfLK39jWjiLfu7/ANf+A/3itqemx6f+8Sb91VBZIm/1ddh4o8O6RqXhz7PeTTWWoRf8sv4Kxf7L&#10;8Pad4csrPQ4ZptQ3/wCkXc3/AKDXJl/1iOHj9bl75z8L0c9pZVThn8lLEe9f4ebl+zzcv2jL6UH9&#10;akkt5Iv9ZUsumXUNuJex6V11cRSpSj7aSjzbXPYxmZYLATpwxdaEJTfLFOXLzPyKtFFFdR6Yu3d+&#10;7j/1te+/A74bjxrfaZpkGmyiWN/M1G7P3Nn92vOPhjpMvnz+IPOtJorH/l1m+/JX3v8As9eDj4U8&#10;BwzzmIXOoubkmIfwNjata4aj7eryfZjucGY4v+z8LKtD4pe6v8/+3T0zTNNt9IsYbO0iENrbp5cc&#10;Q7Cr1FFfXH5SFFFFABRRRQAUUUUAFFFFABRRRQBxfxH8Mya/Y74/+WSGvDNU0eXS/wDrlX1My7q8&#10;h+KmkxJP5cf7nzaAPNbGziaD7RcTVVvFtpZ/9HhrD1C8kW+8uOta3bdBQA+oLqTyoPMqeoriPzYK&#10;AHQtvgp9RW7VLQAUUjNtqa6hitYP+m3/AC0oAioqha6lFLPNWgq+b+7oAdHH9o/dx1i619ptZ/3f&#10;+qroLWzl8+rXiDR4nsfMj/1tAHJ6PJLLP+8rptPvoooPsd5++tP+Wfk/8s3o0f4cxxQfaNUvJoZZ&#10;P9XFD/7PWT4gjvvDV99juP33/LWOX/Yr5147KM7lXyn2kKso/FE64RxGF5cRC8ezN2W/trGGe30/&#10;zZppf9ZLL/c/2KylXbWfp+ofaP8AWVobq9DLsuwuVUFhcFT5ILoTXxNTFT9rVldkdx/qK4/Ur6Ow&#10;86S4mroNS1TyK8j+JWueVY+Z/wAsq9I5j55+NHijzdcvbiObzov+WdfHPj7xR/al9NHH/qq9E+N3&#10;xG3a5Nb2f+qrwl3MhL96AEooooA91/ZXv7GLxVqVmPKg8R3Vo0elX0x+SKT+L/vpflr1z4ZaLrGj&#10;eN5bzUfN0y10xJZdRmu5P3UabW/vfe3V8awTyQTeYkpikHeu71r4xeK/G2k6boOva/cXGjWrLGIs&#10;9Ezzn+9+NfoXD/F9Xh/AYnBQoqfter+zpb/t6P8AdPKxWAWKqxq81rFvSvhX4g+K/iLWbrwboU17&#10;p8U0kox8qqmc/wAVVfCdxc6Lrn2O/i+yXNs/7yOYYevYviRqN9pFj4a0zRDLB4Uiskk0qW0+T7T/&#10;AHndl+826q/x9025tdJ+HWseILL+zPEF9a/vJfL/AOPmHf8A61/9qts44NqZRkeGzmWIi/a291fZ&#10;v2lf3v738pvTxCnVlS5dj6E+E7RXv2KSOb+7X0do9rF5HmV8i/CfUorWCykj/wBmvq7wbq0WqWPm&#10;R1+bncb22rWm3X2Kf/plL+6k/wCmif3ar7/er2kxxS/u5KALmmaHpmg+d/wj+jWmjfaf9ZLaf8tK&#10;vWlv9lg8um2tr9l/d1YrStWqV581WTk+7ldmUIQpLkhHlj5Df+mf/LKqN1pfmwfu6v0VmanNf2bK&#10;n7uSus8D6pL4c1Xy45v3VV9tZ+oQy+f9ot/9bQB9Z6DqkWr2EVxH6VqVw/wjYt4Vg8z/AFveu4oA&#10;+af2poftHjHwDH6yT/yFcm+nSHP72u2/aXj83xx4Aj/6aT/+g1kHToycmXFfyf4q1eTOaX/XqP8A&#10;6VI/TOGa3ssJL1Od/syX1o/syX1rof7Ni/56ij+zYv8AnqK/F/rB9h9a/qxz39mS+tH9mS+tdD/Z&#10;sX/PUUf2bF/z1FH1gPrX9WOf/s6SrFnp0vnf63+9WwdOj/561NZadGLyKh19CZ4n3TT/AGEV2/An&#10;/uMX3/o2vocV8/fsOjZ8D8d/7Yvv/RtV/wBq79s3w1+yxbaXBqOmX+ta1q6ObKws4852/wB6v9Cc&#10;A+bCUf8ADH8j8LxD5qsvU+jaK/MnV/8AgpX8bvBK2ev+LPgodL8FyyL/AKX+837Pr92vuX9nz4/+&#10;F/2kfh5b+LPC00htJX8qW1m/1tvJ3Vq7zE9RoopGbbQAtFfFXx6/4KNaZ4Q8bz+APhj4ZuviN46i&#10;k8rybT/j3jfuu4Vzngz9tf4+6T4y0aw+JfwNu9F0XU7pbb7Xabv3e7/eoA++KK8J/ap+OniX4G/D&#10;my1/wp4Om8W39xOkX2SL/lmjd/lr5T/4eUfGb/og2of+PUAfpFRX5mj/AIKp+N9I8Y6BofiT4Sy6&#10;LLrF3Fbx+bK2/YzKvyf99V+lNpMLmCGTHlmRFfy/SgCzRRRQAUUUUAFFFFABRRRQAjdKF6UN0oXp&#10;QAtFFFAHM+N/D8mv6VLFGecV4Bqnh+XSa+pa8v8AivpsaiDyz5Xm0AeRWNnFdfvJJv8AVVHqC20s&#10;/wDo9YutXUsE/lx1es23QUATKu2o7qTyoPMqWmTLu/1lADbVt8FS1Bats/d1PQAUUySTyqtTW/2W&#10;D95/raAIKKoR6lun8ur0bebQA5Y5Zf3cdZevQy2s/lx/6qtqOzlef/rlWlq2kxS2PmUAcPps0ss9&#10;M+JHw50P4s+CNS8MeIPNhtbnZ5d1F/rrZ1+7s/rXnvxa+P3gP9n/AFyz0/xX/aF5qtynm/YNJOJY&#10;0/hZ/wDertfCHxI0j4g+DrLxR4bm+2aLcyeVH/fjf/nk/wDtVPNGXuG8VVpctX7meb/Af9j/AMP/&#10;AAM8V/8ACUy6zLrXiG13/wBneSPktv4d3+9tr3hm3/vP+WtZen6p9o/1laW6iMY04+4FavVxM+er&#10;LmY2T/UVyt1dRWs/mSVuahqX2WvL/Hmsf6DNJ/yyi/1lUYHz78avFEV5qs0lvN59pXxn8SvFf2++&#10;mt4/+2lenfHT4keVqs1vp/8Aqq+dLm5kuZfMk60AQ06iigD2T9lPVdF0f426Dda/NHDYYljRphlB&#10;MyMsf/jxFfWGlaJ4hi8YGNhLBeW03m3E8sn7oQ/eb5vu/dr88hiM89e/tXdX3xs8aaj4Mh8N3GvX&#10;c2jx9Ii3T/gWM/rXhZhlqx86c+a3Kfo3C3GFThihiKMcOqnte+lumv8ANH+6dJ418BXHxf8AjP4t&#10;Hw20aa80n7U0sUUA+WNPl3f+PVzWmWmpeDvEf9j6xZy6bd2z/vIpvkevuv4QQaVovwL8HReGCBbX&#10;1r9p1Wa1++b37vzt/u/w1wf7ael2p+HHhnXNUi8rxV9t+zW83l/6yy/2/wDgVctDOo18ynlns3p1&#10;OHFcMzwuS084lWUue3u+vmb3wVuIr+DTJI5q+oNHtYv9ZXxn8Eb6K3sbL7PN/HX194J1iLVLHzI6&#10;+nPhzottWLG4+xT+ZHUO/wB6tab5TT+XJQBNo/hDw94f1WbVPD/h/T9G1W5/1moQ/f8Am+98la1n&#10;a+RBRa2v2WrFSlGPwGtWpOrLnrScpefvCVSuNN82D93V2iqMjmm025T/AFlb3he8ufD2q2Ukc1T1&#10;Q1K13fvI/wDW0AfVnhvWotbsRJHJmUffrZrzX4HSSS+G5vN/1vmV6VQB80/Hhtv7RXwt/wCvW/8A&#10;/QVrVM1YX7Qrbf2i/hb/ANet/wD+grVhpo/wr+M/FeHNxH/3Dh+p9/kdPmoGr5oo80VkebHR5sdf&#10;jnsj6P2Jr+aKPNFZHmx0ebHR7IPYmv5oqO5m/wBCm/3G/wDQazfOjps80f2K8/3G/wDQaqFL3iJ0&#10;dDuf2WP+SR2f/X1P/wChV66K8g/ZV/5JBZf9fM//AKHXr4r/AEmo/wAKn6L8j8in8TH0V5R4y/al&#10;+FHw+1v+x/EHjnSNM1H/AJ4zXK7q77w14o0fxjpcOqaHqUOp2Ev3J7WTehrck2aKKRm20ALRXm99&#10;+0R8NtOvprO58ZaRDdRP5bxG5XINLpv7Q3w11O9t7Oz8Z6RNd3MnlRQi5XdI9AHo9FJurzX4gftH&#10;fDX4W3gtPFXjLSdFuz/yxnuVD/lQB6XRXLeBPiZ4W+Jul/2h4X1u01q0/wCetpJvrqGbbQAtFeVe&#10;Nv2oPhZ8ONT/ALP8R+OdI0y8/wCeM1yu6u18IeN/D/j7SYdU8P6raaxp8n+rntJA6GgDoKKKKACi&#10;iigAooooAKKKKACiiigAooooAKKKKACiiigAooooAgkHHoB0rmviRDLP4J1iONfMk8g4FdP265qO&#10;4AdCG7jpV05+znGfZnFjMN9bw1TDvTni4/erHyHpcixsEPXoDXU2FwUOR+VdX8TfhjBaQza1ph8s&#10;RfvZ4sf+g1wOnXZdYiKribDU81w8sRSP45o5bjeEMy/s7F/4otfaXc7azuK1reauXsrita3uK/jT&#10;iTJPekf0fkGce7E3o5qc01Zkcpp7Te9fkk8p5Z/CfqEM15oEk0lZt1JU001ZdxJX6DkOW8sj4fOc&#10;w5ojZpN9R+ZsptGM1+mwpQhHk+yfnM6s5S5/tF60fcwrS1Y7dKl96zLNfmrU1BPP0qWvxvi+P72M&#10;4fDc/YuC5e/7x8/ePJv+WdfP/je+8qeavobx9YyLXz341s42mm319Dw+4e6f27wvKD5TyDxBiU/J&#10;WFDabzmu0uLDzpRVjTvDXmTV+rRxUaUD9o+sUoQ9/oTeFbCRYa9Q8OHZWPpeh+VBVm4vI7KHZXyO&#10;Lq/WZe6fFY6t9cnKED0rTfEW2u70DxJ5o/11fPNpruyul0vxvHB/11r5XGZV7Re7E+Lx+SOcfcif&#10;TcfiLd/y2rQh1/dD5deEaR43juYsP/qq7nTNbjlg8xK+IxOV+y3ifnOKyZ0PiiO8b6t5dvNXzd43&#10;1uSMzbK9y8YNJJBNv/uV82+OEkaOWvuuHMPC5+jcKYWFzzjUPEUj3lVo/EUvasjVQfOJFYk2ofZT&#10;iv2anhYTVkfstevSwnxx0PU9N1yOSut0u++0CvCdL1oua7fw74jkiOJK8rGZe0tDhnTpYylz0T2K&#10;SP7ZBskrjNe8O+aa2bDX4560L1fPh/d18vSlUw0zwKM6uDmeB+IPD8qy4rnF8Nukte83/h/7b/yx&#10;qrB8OfP/AHlfX0c3jCHvnq1vqOJ/e4jc840DQpJj5Yr1jwt4VMQhcw1v+G/h95U1eoaT4QisYP8A&#10;gFfLZnnal7sDxcyz2lQh7GjsZei6fHYQ762Itc21k6td+VXNzatzXySoPE+/I+UjhpYr35nsGheJ&#10;Sk31r63+HHjSz8ZaFDJAf3sX7uSM1+fuh65/pBFfRH7PGv3UniqG3jm/0WRP3kVfZ8H46pkmaxoq&#10;PuVrRf6M/LeMshjUwsqy0lDU+sKRulLRX9QH8+n5s6/Dv8feM/3OP+JlL/6FVM28eB+6rob6GSXx&#10;x4t2df7Ul/8AQqb9lk/Gv6DyOty5dQ/wxP4c4wxHLxDjf+vkjn/s8f8Azyo+zx/88q6H7LJ6UfZZ&#10;PSvd9ufH/Wjnvs8f/PKj7PH/AM8q6H7LJ6UfZZPSj24fWjnzbx4X9zxUMkO3xV4G/dZ/4qG1rpja&#10;yYWqGqQyReJPA/8A2MVrXh51W5sBW/wyPquFcRzZ7gv+vkfzP0hooor+ez+6QooooAKKKKACiiig&#10;AooooAKKKKACiiigD+bX4iWtzp979nuIf3Vccrbf9XXp3xIb/hKp4bz/AJa1ydn4f2f8fH7mvlMJ&#10;WjHDx5/iPXr4fEV6vPOPLzHPs2yjdt/1lbWvaTHZwQyVixrvn8uvQhOM4855tSn7KXIDfNTl8uiR&#10;Zf8AlpRJJv8A3klUZDV6/wDTKjbvojX/AJaU6GPzZ6RAyRo6dTY4f/IdKsnm02ixqVIvyU2RdtEL&#10;bf8AWUAO3VMt1K37vzqqt3pyLvpFxPQ/AesS+d9kuP8Alr/q66W7mlsJ5o0ryvQJJU1WGT/nm9ep&#10;6tdbpvMj/wBVIn+tr5rG0YwrXXU+8yfGVZ4f2M5fCzOkXZ/rP+WX/LKtLzvN/wCuWyqFvZ3Oo33m&#10;R/8AbOWu08N+DLbVPD2pXF3exWd1bJ5kcU3/AC1rz684U17x04nF0qEfbT+85K1G+eGOOiaP/XeX&#10;+5qaOSnTQy3X+r/5Zf6yjm947OeMY8hTtZN0/wC8/wBbU1xb/ap/M8nyasW+lRxQQyXE3k/PWneR&#10;WMX+rmim8ulOok/cCP7vmhOxzi2+z/rrVqzaK4877RN/8XUlxpNz5HmSfv4par2tvLL+7/5axVpz&#10;RlH4jSn73Ka41jdY/Z/+WX+r/wBusxryS1n+z/8ALKluPLlPmXH7n/rjUC/vYKzhCMTCpCMpfD7x&#10;fuIY1n8z/UxS/wCrrT8DaP8A2z4ks4/+WW9fMrC3eVP5En76X/nrXXfDL+0oPEn/ABLIZvtUX/A6&#10;xxLlCjPk7Hn4vmhCU4b2kfo54fTSdK8EwQ20MUFrLDk1e0H4kab4LsLMx2f+gXL+XXgsevalq3g6&#10;Hy5ooZYv+Pj97/49W54y1i5/4Vz4as45opvKf95/00/3K/mypk6qT5K0ubnlqfn3DWT1ZYmtjsXK&#10;/J7qXNy/+BH2BYXsOpWcNxbzebFJ3q1kDv0r5O+GXxI8ZHwrqOl6Zpv22WH/AJev+ef+zXrfwv8A&#10;jDba7aQ2GrzCz1X/AFflTfxvXxGP4exOD55x96MX03t3Pv5UqT5vY1E7dOtj1iimU+vjDAKKKKAP&#10;JP2hND+3+FPtGCIYv9ZJF9+vlTwP48tfBGuTx2cE01rc/upP3f8ArEr7o8X6I/iHSZbNDxLXyj8a&#10;5P8AhX1jeJP4aiMuzy7eWH7n+9X69wri4VaH9nzjzOXS9jeNe8fYydrpxR86/HPXtI17xTNcaePJ&#10;0/Z/qq8yvpv+Wcf7mLZWlq2oS6z/AKyH/Vf6ys3zrbyJo5P30u/93F/sf3q/orBUFh6MaX8p7mBo&#10;xy/Dxo8w6P5oPLk/c/8ATWsea48v/rlU6rIn/Lb9183mRUqr+48ySvRhFRZ3VnKvHnh9pETX0Uv+&#10;r/1X/LT+/XZfD3w1HqOqw3Fx/wAesX7zypvuSVQ8J+DJb+bzfJ8mXZ5n777lc98TPiBbW0H9n6f+&#10;5u4v3fm1k4yxU/q2H+b7Hj5jOf1L35csej/9tD9oP4jW3ibVPsFh+5tbb935UP3K8U2/uKmkuJb3&#10;95J/raj+0bP3dfaYLCwwWHjh4fZPzmvXlXl/hXKhsf8A35pq3G2ehfmojrtORgvy19of8EmW3ftQ&#10;Tf8AYOn/APQa+MdsVfZf/BJhv+MoZv8AsHT/APoNb0fjA/aSiiivXAKKKKACiiigAooooAKKKKAC&#10;iiigDyj9pL4XaP8AFn4Ta1pOsHyIooGuY7kfeidVJr8Z/hna/wDCQ+I728vP+XV2ij/4C22v1B/4&#10;KQ69qWifs26mdOvJbM3MyRSNCdr7PSvzo+EtnFa+HPMj/wBbL/y1ryMdKMfU+qySEpv3/hudt9+v&#10;L/GskWh+KobiOb91/wA8oa9QU15n420X+ztch1i8/wCPTf8A6r+OvIo7n1WMj7h6Jpt19tsYZPJ8&#10;nzY/9VVjOaq6TqUWr2MNxH/qqtAVlLc7l70TzfxV4/vpb6bS9Lh/6Zf7dTeBfBt8t9/aGoT+TF/z&#10;yqj8TGitdcso7eHyf+mtejaXJ5ulWX+5XS5csI8n2jzIQ560ueXNylo9RTl601OtSVzHqRCiiigo&#10;KKKKAD7lN20lPZdlSAfcrU8C+JLn4eare6ppf77ULlGi82b/AJZ1l1Jbw/aJ4Y6ic40oSnP4YnLi&#10;a1LDUamIrfBBSk/8MfiJrfzdU1WbzJv3ssnmyVdl8PW2n339sWc0sN1bf8tat32lW1vCXh/cTxf8&#10;tKx7zVrnUYPLkr5GniMVm1eGIwVTlhHdP+ve5j8NwuZ5nxxmWFzPIcQ6WGovlqU5/fzcseaNTmj/&#10;AOAmprXjCXXNKstL+xRQ2lrJ5vm/xyP/ALdeF6xqVzdeP/3f+q/55Q16ptryvx9q323xHZ6fpcPk&#10;y7/9b/HX3VFan7bjJe7z+Zm+OL7U/EGq/wCmQ/YorZP3cVcrDHun/wCB16F8SIZdN0qys5P9bs/e&#10;S1k+AfAsviOf7ZefudPi/wDIldcZRjA8ipRlOtyfFI9a0mGK30qyjjh8iHYtXKjYx2VjNJ/yytoP&#10;N/4AtfMF1+1L4gXxc0sEMY0UP5Y0/HVP/iq5KOHnX5uQ9XE4yjg4x9r9o+o1bZR9/wD1kMM3/XaL&#10;fVfT76LVNKstQj/1V1B5vlVLXMd0Zc0TxD4v/s7y+LNb/tfw35MEt1/x8WsvyLv/ALyV1fhzTtI/&#10;Z4+GfmarN9t81/Mkh/56Tf3Ur0+10+5vf9XXCfGPQNI1zwRNBr97/ZkUT+Zby/8ATat6WMhiZ/V/&#10;ac3Lul8R81Crl/1rEfUakJYiC1hzR93m7xOU1D9ovSfi7BZ6fYaLF4f1W1k8yPyfuSJ/8VXoFnde&#10;FdS0qaPXJpptQlj8qyih+5G/9564D9mL4KaPa6sfEmoaxZ6l5R8u3ih+5/vN/tV7L4s8G6HB4jms&#10;9D8rU9Q+WWSKH5/vVvWdKnPkondg4YqrR9tiLXl/X2Tc8E2Or+F/A/8Awj9xo32LT4nWWO6mj+eT&#10;d/FU3iMPqOiD7Vf5+zf6uLFb3gXxdfeN9K8vUIfJu7F/s3lTf7NdJ8afDNtdTeH/ALIIRaxQfvPJ&#10;+/XyU8DOpmP1udR8sen9fZPlanBtWfEtLiGjip8luX2f/bvLy/4ftf4jxu1uIrKDy7eGKrH9oS2/&#10;/LDyZa2pPsOh6rDb+T50UqVwNrdX1rfancXn/IPif/R69yPNI/Rql6fwfEdhHpU10Irm7l88L1q9&#10;rNxa/YofKhz/ANcap22uWGpafDP5vzf88/461tDuNT1vxEdA0Cz86G+j8v7XeRf6qvjMBUzfE439&#10;77sIvX+X/wC2P5z4XzfjzMc8l9ejy4eEnGonCMY2/ljLl5pS/l/8mPLfGWvS+HL6HVI5vOtN/wDq&#10;q7ez8WWOraNb3Vvb83Kf6uY/6usTxV4f2fbdLk8ma7i3Rfvq4fwXa3Wg6r9j1CbzpZf9X/cr6bGZ&#10;Xhsf7OdXeB+k8QcI5dxFi6GIzGLl7Lazt/e5X/dO/q/4d0eXXNVht44Zpov9bceT9/Z/FVOaOKCf&#10;y/O86trwXrVj4e1X7ZeTTQxRJ+7ih/5aP/dr0D9APf8A4KfDOw8V+PbNNM40mw23Mpm+/J/s19wQ&#10;CNIQiABOlfDn7Gvxj0fxP8WNb0q5H9m38seLeGX5Ul2/3K+50VRyD0r3stp+zoXe7Z8JxHXdXGcn&#10;2YpW/Umooor1z5YKKKKACiiigAooooAKKKKACiiigArmfFvhUeIIAI8Cb/npXTUUAeFeIvg/LB5N&#10;x/zy/wCeNcDcQ/ZZ/Lr6waPdXh/xU8Oy2E/2i3h/dUAeeVFcNsgqWql8srf6ugCvo8MqfvJKvSXE&#10;UVWNN02+v4PtFvZTTRf9Mao6hp/2393/AKnyqAM3+2JWn/d1tRr9t/1n/LWsVtJlin/d1raPJ+//&#10;ANI/5ZUAbC+FbZYIY/8AyLRdR/2NfQSR1em1qKKD93WXqVxFLPDQBqR6tFL/AKuH97UmoTS2cHmf&#10;66svTZPKgm8v/W1VmvJbj/WUfCB2UV/YaxBBcG8is5QnlyRTVxvi68tten8u3/1Vsnleb/z0eq8k&#10;MUv+soWOJK+MyrhHKsnzGtmeEi/az5t5aR5pc0uU7a2MrV6UaU9kYt8sVnBD5f8ArasWOoRS/wCs&#10;/wBbVi+s/tFFjp8UX7z/AJa19mcQ648Jy+LZ/sdvN5P/AC1kl/55pTPEvwG8KalpMJub278nfzF/&#10;z8VPYeK/+EY1Sa48nzrSVPLuP9yqPxI/aM+H3gLw3DPrGp3XkF/kFpFveP8A31r5jMKmaRx9GGEj&#10;+5kpXa5fi+zzf3TxMzeYRpS+o7209T4i/bW/Yu0vwr4UvPiD4Knligjk8u80aX/lmn95K+AsZFff&#10;P7Yv7dfh3x78P/8AhCvh8LuWC+fOoapdxbH2f88lWvgUnj2r3ML7b2UfrG5plX1z6pH69/E6hRRR&#10;XWeuFd38F/BNv8RPiXoug3dwYLW5kbzD/squ7b/wLbt/GuEq7pepXOj30N5ZzSQXcT745Y+1VH4g&#10;Puew+Lmr2vw51/8AsS0tBp+ju1tp2i+UrvpUP8U+9vmaue07WLa2+HUP/CzJpfEFp4gR7nS9P/55&#10;f9Nd/wDD/u1wWmftd22nWc15J4G0+XxTdQ+Vear5rKlx/teV92u607x14b+JHwz03xn4k0z7FF4Z&#10;f+ybPRbP/VXu4bm3v/DX9I5dxDw9m9SnklHCP2dXooLpH3YL/t77X/gR4M6GIpRlV5veiJYrY+HN&#10;DsvEHhea7vfDPnrY3v2v/XW0zfdX/dr6G8C/E628KfDjU/FF5Zedp9hOttHF/wA9Jm+6r/7NeBQe&#10;KdE+Knwy1/w54c8Pw+Expr/8JBcRRTM6XKRfw/N/vV2vwH1rTPHXge98P6x5v/CP3372T+/bT/wy&#10;p/u1+WZ5lOEyLiT6vi6M4Ya8Zcjab5H8Wqkz0FOrVw3PCXvnr/wc/aL/AOFseKp/D+qeH7Tw/dyQ&#10;tc28tnJv+7/C9et2c32efzJK8x+FPwS8N/CvXf7csNauvEGoSxtFH9qi8tI0b+KvSo13z153FM8l&#10;qZjz5DHlo2V97X8r+8Z5fHExo/7XudVbyebBT6it49sFS18gekFFFI1ABcTWOl6VNqmqXsOmafF+&#10;682b7kj/AN2q/gfxNY+MNV8uzmimli/5a2fz23+7/vV5t+0Z4T1vxb4W0yTSYZbyG2f/AEmwi+//&#10;ANddlbn7Cvwo8U6X4k1PWdX02XT9A8nyoorobPMf+8q1+gYfJstfD88yq1l7Xout+bRHxuJzHHf2&#10;zHCQi+T3b6aW+0faPhO0istEgEcIhJHzj3rbpka7afX5+fZHz1+0Um74i/D/AP66T/8AoNNNnbd6&#10;P2imvV+IvgD+z7eK7u83HlxTSbE+7TUuvFzTAPoGn+Vv+f8A0qv5C8W4yeeUfeS/dR+0l9qR9blG&#10;J9lRlHzF+ywUfZYK3/s8X/PGk+z/APTGvwX259L9ZMH7Nb0fZret77N/0x/Wj7N/0x/Wp9uH1gwz&#10;bW3rUllZxNeRelat1C6W832eDzrr/lnFKfkrCtrrxkk3/IA0qEf9fJrpherF+8l6tIwnjLRtqWf2&#10;JV2/BeX/ALDN9/6Mr1jXPh34b8R+ItO1zU9Gtb3VrBHjtrmaIOYw33q8k/YiNw/wQzcwxQTf2xfb&#10;44fu/wCtr6B71/o/l2mCo/4Y/kfnFT45HIfFbT9Nufhn4mj1CzhnsY9LucxTRqyf6pu1fn3/AMEa&#10;NN1KOx+It4gl/wCEeku/Lt/7m/d/8TXRft5ftNX3xR8RRfs8fCQyax4l1OZItYv7MnZZpuG5Ny/+&#10;P+lfWn7Lv7P2k/s2fCHS/COmgNOE+0X93nm4uWHzN+leiZnsFeLftf8AxIvfhN+zp458S6XNDDqt&#10;rYt9mMvQuzKv/oJNe018h/8ABUZblv2UPEHlf6renmUAed/8E5PBPgn4LfAKy+Jfi/WdPt9c8XyN&#10;ff2hqUio0Sbm+VWb/vo19peFPiL4R+JVsZdA1rT9fijbkwSq+K/PD9iv/gnl4L+LHwL8KeL/ABxr&#10;+r+JbTUrTzbfRftLRW9l8zfKlcF+2f8As0yfsKa54Z+KHwn1m80zRPtqxyaVNcs6Rv8A+zK1AH66&#10;TwRzjbJGJB71UuYbGzgmmuIYYoo13ySyIu0VmfD7X5PFvgbw/rT4Et9YwXEgH95kVmr5y/4KP/H5&#10;fgn+zpq8NnNCNb11G022i8zY+xvlkdP90GgD5X+GGm/8Ns/8FB9Y8V3FlGfBfguTyo44vuF493lt&#10;/wACZa/VgDaK+Rv+CanwGHwb/Zz0y/v7KOHxB4i/4mV7MPnd0b/Vqf8AgNfXVABRRRQAUUUUAFFF&#10;FABRRRQAjdKF6UN0oXpQAtFFFABWD4r8PDXrHyx/rK3qKAPEvEPwckNv5g/1v/TGvO761+wX01vJ&#10;/wAsq+sG6V438VfDP2ef7Rbw/uqAPLqZM37inLVO+jlf/V0AV9Lhl8+eStKSbyqba28vkeZJ+5i3&#10;+V5tN1TTZW/dyfuZYqAMm41iXz/3dbSyfbf3kn/LWsWbRZV/1daWmtsn8u4/5ZUAbUPhO2Sx/wCm&#10;sr07ULWLSJ4ZI60P7atooP3dZeoXX2iCH99QBpR61FL/AMsf3tTXkksFj5n/AJCrH0mTZ53/AD1/&#10;5Z1DcX1zcfu5KAPkb9sH9kvxN8Y/iJ/wm/he8tMXVtFbXNpdy7Hj2/xf7terfs5fBS5+C/wlh8Ma&#10;hexXuofanvriWL/Ux7l+7Xre2hY9lZckebnOmWJqzpRpT2iYt1HFZWMP/PWpNP1CKX/j4/1tXr61&#10;inqvZ6fEtanMN1y1iutKmuLib7FaRJ5lxd/wRp/er5g1n9oLwtqPg/X9X/sW7m8NaZN9itrr/lte&#10;3X8Kv/djr6Z15ra8sb3S7z/kH30DW17F/sV8fat8DbHwD4W8S6Z4k8S/8UBcz/bbL7H899HdL93e&#10;n93bXNWdWPL7E9zLYYGSqTxcve923p1/7ePCPFXh3RPjrY61qmgaXD4T8S6Zay30mnw/NaXFsv3m&#10;d2/5aV8wEcCvo/VPiN4N+GWhazH4U1PUNZ1/U7VrGT7XCEhjhb73/Aq+cCeBVUPacn73cwzP6n7f&#10;/YfgCiiitzygrU8O6Z/bniHTNPklMMd1dRWxl/557mC5rLqeCeS2mikj/dSRt5iH/P0oA/dLwF8J&#10;/DfwK+HV54Y8N2f/ABL7GCK582b53ubplXdJXJ+MdM0Txh4JvLTxtCNTsL1fLjtRH8+f73+ytfGf&#10;w5/4KbeKvB/giHSdX8Kad4l1iCD7PbatdzOj7B93eg4avVv2Xv2ktS/aYuNYsPGdnFFd6HA19FdW&#10;kePMTd/qK/FMRw/neEdTMa2IUpUm5L3pa3ldP/t1fZP0fJ8xy6ryZfWpvlna+nlt/wBvS+0cL8QP&#10;hTbfA6xs/EHhia7vfCst0ttcRXf37Z/4VT/Zr1z4TeObW20K9vLiH/iX2MHmf9dH/u1q/Hnw1bfE&#10;n4LanpGh2X/CPy6a/wDa/wC6l3/adv8ADXjH7PPiy21HSprO8h/4l90jW1xF/wA8/wDar9CyPMau&#10;ZZZ7X2inV1jddzxczwGEyzOY0sRTcaF1Jrryfa96Mme2+Bv2hrbxl4js9D1Dw1aaPFfP5dvdWcm9&#10;w/8ACv8Au16u0cul309vcf66J/Kkry/wN8GPC/hLVYPEFrql1rUsT/6Na3UPlpG/8Ldf4a9Kmklu&#10;p/Mkm/eyv+8lr0sujjI0pfXfivoehxlV4eq46n/q3HlpcvvfFFX8r+98PxHTWs32iDzKlqCzj2QV&#10;PXrnwQUUUUAQapqFjomh6nrGqXsWmaVYp5sl3N9yvN/h/wDtCaZ408VWWjyQ6d/p0nlWWoaFL51t&#10;v/hil/us1c9+2j4C8TfEj4EQWHheGa8u7DUftNxYQ/fuIdv/AI9/u15h/wAEzvgH44t/jP8A8JDr&#10;nh+70fw1YwNzqMRRJJ/4dqt/FWE5z5+SB6tChRlhpVZy94/VPwbpX9laTDH5Hkzf8tK6FulC9KG6&#10;VueUfLH7SknlftB/C3/r1v8A/wBBWk+1Rge9Uv2q9Si0z4+/CeST/n1v/wD0FaxLfxha3U3lxiXz&#10;a/kvxNwtSrn3PCOns4/qfp3DsV9U+Z032uOj7XHWb9q+tH2r61+NezPsPYmn9rjo+1x1mfaqPtVH&#10;sg9gaYvIu9NurrFlef7jf+g1kXmqxafB9ok/1VZVz44sfsU3+t+41ddLB1ZvmhFtHPUgonun7Kv/&#10;ACR6x/6+J/8A0KvD/wDgpp+0Xq/we+FmmeGPCtxNaeKvFdwbK3mh+/HH0f8A763Yr3D9lF/N+DOm&#10;N6zS/wDoVfE//BTS8kv/ANqD4GafJ/x6RajF/wCPTx7q/wBCKH8Kn6L8j8Ln8cj0v4Ff8Ev/AIYj&#10;4Z2V34/srzxX4q1O2S4ubu8uW3W7sn3E/wB3/arwf4ZPqX7An7dVn8PH1+6vfh/4hjXy4ppN/lo+&#10;7y1/3lav1ljjEQ2JxX5Vf8FUbOOz/aT+E2oW/wC5u/tVtH5v/bda2JP1YVt1Z3iP/kXtU/69Zf8A&#10;0A1ZsP8Ajzt/9xf/AEEVX1q1e90e+gj/ANbNBJGn/AloA/F79hb9lvwt+098RPiBB4vu9QP2C6l8&#10;oQyt/wA9a+4/C3/BLD4S+EfFWma5bz6tPLYXCXEcU1z8mVr5h+Bn7OP7Vf7PXinxZqHgvRdII1S5&#10;l8z7ZLnPzMy7K73QP+CkXxP+Cfj6y8J/HfwANLiuZ9n9qw7k+T+8n8LLQB+gXxJ8Oan4i+Hev6Jo&#10;F8NM1W6sXtrO7/593Zdoavlb4cf8EtPhhpGktL47l1Dx/wCILkZuL7Ublh5bt97Zhq+yNL1K21fT&#10;LK/sz5trdQrLHJ/sMu5T/KviH4nftyfG7wf4x1vTND/Z71XWdKsp3jt78+bslRf4vlWgD5M1Hwzq&#10;f7CP7eWgeH/BmsXV7oGp3UEcdhNL/wAsZ22sjL/s9mr9W/jr4G1/4k/DLWPDnhzX5fDWo6lH5P8A&#10;aMQ+eNG+9t/2ttfmL+yTrnhf9oH9qyfx38avE40z4g2115eneG7y28qH/pmqs38S1+vc0vlxF6AP&#10;jPwX/wAErPg7o/hya08Twaj4y1mZf3us6hct5o/3MV8pfs7eH/EH7Jn/AAUOh+F+ka9LfeFdUd4j&#10;CZN+YNrMuV/hZWWvePiH+3j8ePDuq6/ZaZ+z3qM9pazyx2+oGOd0KL92X7u3/aryr/gnVF4D+Kfx&#10;01P4h+PPFk03xllupfL0DUP3KxP/AH4f73y/LtoA/VqiiigAooooAKKKKACiiigAooooAKKKKACi&#10;iigAooooAKKKKACiiigDnPGOm/2z4b1Ky6mWLBNfMNnN5I8rGfK/d19bGIOWAOAO1ULjQNOnSWJr&#10;OEh+o2V6NDEQp0ZYerHmjI/KuL+CpcS4mjjKNf2U4Jx+G/Mt11PnWxueAFHH1rZguQo3E4FTfEbw&#10;dH4PvYbqzhih0qTvn599YVvfgDfu+X0xX5vn+QRxC9tCPuyPyzDYrEZHi5ZdjtJw+7/EtvdOrjuK&#10;e026saG8qyZ91fhmMyGUJ/CfpeGzmNSHxFieaqTTb6bNcVXMm6vo8vyv2VL4TwMdmPtJ/EWHkxTo&#10;23VCq7quQw0YuVLCw/vBhlVxM/7pct61rVd0Hl1lQpWvYivxHiRqdKXIfsHD3NCrE8r8daLG3nR1&#10;4X4v8Jb/ADq+mvFlrJL5teW6xpO+avOyfGypRif1ZkOYzoRj7x4GfB5T/ljVq38P+R/yxr1ltEif&#10;79UpdAcfPX2KzWUtz9A/tpz+I8/uIvs0H7yuN1ybb50lelavpkjCvOfFtr9mhmQV7WAnGpI9/Las&#10;akzgdW8US2/7uOaqVr4uuQeZa57WbKXz6pQRSQHmv0OGFpch+jRo0o+46enc9x8L+K5J/J/e17H4&#10;S13zYf8AW18ueH73yK9i8HeIvstfD5xgI2lyRPh8+yuPLLkiezaufPsjHXi3jfQ8mavWIdV+2WUU&#10;j1ynicR3UM1fK5bOeGq2Pi8oqTwtU+W/Elv9nuZvevONSfZPXt/jbQcjzEry7WNGr9uy3EwlBM/U&#10;Myozx2FjOj9k5q1vNtdXpGqcVzVzp/lVf0uORO1exWjCpE+fyyriMLW5Jne2WuSwnHmmvQvCPiT7&#10;dPDBJXkFlBLmu58Ir5F7XyWOoU5Qkfa4qlCvh5TnG0j3Cz8PefDvTrXUaT4UP/PHNYvhHVN/7uSv&#10;ZvC0VtfDy6/IsxxdXDH4pm2NrYTmKGieDI4/3nlUms2/kQ5r0qbTfLg/d1x2uacXNfIUcbKvU5pn&#10;wuHx8sRV55yPEdfSRJf+mVebanqP2aeavbPE+gSSivI/EPhmSWaby/8AW1+l5XWpTXvH6/k+IozX&#10;vlTw/rO+5BBr6+/ZN0KXWtUm1hpsQ2v7vyq+SPBvgzUpbyG0gikmuZX/AHccVfo18A/hl/wrjwXb&#10;Q3MEUOs3KCS88p9wJ+vev0jhvK447NI4jlvClrfz6HwHiVmWGwmBlh6Mlz1NF/h6nq9I3Slpj96/&#10;ej+Vj4GitpJ/FfiyRP8AoKT/APoVWPsEnNT6VB5niTxYf+orP/6FWr/Z/X971r9nymty4Gl6H+fP&#10;G+I5eJsf/wBfJfmYX9nyUf2fJW5/Z3/TWj+zv+mtex9YPhvrKMP+z5KP7Pkrc/s7/prR/Z3/AE1o&#10;+sB9ZRhiwkrJ8Q20kWqeCPM/6GG1/nXZmwH/AD06VzfjCLyNV8ED08QWv868fNa3Ngavoz7Pg2vz&#10;8RYD/r7D8z78oor5z/be/aNi/Z2+DN7eWflXnirVv9B0nTznzJXb5SyqOfl3Cvxg/wBDDul/aZ+F&#10;jeMG8KDxzpH/AAkUc32b+z/tK+d5n93b616lX4L3XwRv/gv+0X8GY/EF7Ne+KvEE1rreo+d9+J5H&#10;3bW/2q/eVKAH0UV86ftcap8aZ9K0bw58G7KGHUNXn8q61q6Py2Uf8Tc0Aem678cvAfhnxjY+E9U8&#10;V6bZeJL5/Lt9OluF86Q/7td9X4vfEL9mmT9nL9sr4KWeoeK7vxZresTxX2oXV5/z381typ/s7ulf&#10;tDQAV5/8R/jn4C+Ec1nH4x8V6d4elut32eO9uFTzNvWun8U+JrHwf4b1PXNTm8jT9Nge5uJT2RV3&#10;GvxK/aK0/V/2ofAHxF/aL1ya7stKtdVg0jw9Yf8ALKSDcy7v/Hef9qgD9udB8Qad4q0mz1TSLyK+&#10;0+6TzLe5hO5JErVrwT9h1dn7L/gX/ryT/wBBr3ugAooooA/nUkj8/wDef7FVry22TwySf8s/+WVa&#10;tuu6Dy5If3stUZo5W87/AJbf89K/PYS94+8lGNVf4TI8SWst5Y/aI/3MUX/LL+OuMaHyq7nxN5lz&#10;pUMkH/bSuIkk83/WV7mE+A+TxnLKqRZNPb97RGv/ACzpzfJXaeeNVadDJHBP/wA9qa0kj03b/wCR&#10;aAHTXHnz+ZUbN/zzqRW8qib5aAj7o5W2VCRupzfNR5e2kEfdGr81SK1R1Nt/5Z0WL5jd8H6b9v1u&#10;GSvULrTd37u3/wC/VeW+FPEEXh29mkk/ff8APOtrVviRfX/7uP8Ac14eMoYivX9z4T6nAYzD0MLK&#10;E5e92N6bxVFoMGx/30v/ADyqGP4gRazPZx3kPk+V+7rz+Sf7ZP5lxN+9psn7g/u61WApfa+LucNX&#10;NqsqvPyo9o0zWPD5g8uSb+OqOo65Y6FDNPH++83/AJZV5HHJIP3lWftUk3+srn/syMZXcnY3lnc+&#10;T3KauaOqa9Jq03mSTeT/AM84qYt5L/yzmrLmHlU5pPKr01TSj7p89UqTqy55y947Xw346ubL/Q7v&#10;99ayf+Q66Itth+0Wn+qrydJZYua7bwbqtzcWM1u/+qry8XhYr97D5n1WV5jVl/s8/e7G2s2+fzP9&#10;6pLVYn/eU/TNJudWvobewh86WX/llSXlrLZf8fH/ACyry5NX5ep9RSrc0v7xZ1XR/wCzriH99+62&#10;V7r+zDotzo2qz6hJZ/bPNTyv30n+r/2q8KtLiW/n2SfvvMr6i/ZueKXxh9nt/wBzLGn+qm/5aV8p&#10;xDWnSy6pHfTU8XM5Qnh60Jxco22XxHpfi34OyWelTT6f5s02z955X+1XnUem6x4oEOgW8MsMtj/x&#10;7+T9+R6+t7lZLQ+XIeJa831n4kaP8NvHEt5BDFNKE/0ivxbLs4xVWMoRhzz3R8FwvmdWeOqYTMLy&#10;5b6fDr0i+X7Jy/hbxJqfwX8IaxZ6pF9iv5EzGPvvK9eTeA7q+8b+Kv8Aj88m6/4+ZLrzNiR//ZV6&#10;dqUdt8fJ9f8AEEkx00aanmW9rLJveR68J8M6NfW+qj1kdv8ARa+vwFGk4V5ztGvK3N5Ox+lYevUl&#10;OXtaa5ore3LGSj/6Vyn6C/BfXtR1zw7sv5orz7N+7S+i/wCWteig7RXiP7MOs7fB82i3Fn9iurWZ&#10;sxH/AJabq9sAyK/AM8o+wx9aHLbU5a6/eO2w6iimV88YAykjjqe9ef8AxM+Htr8SNDvIpOJkRvIl&#10;96h+MHj658K+F72TTB512E4NfLFr+0N430axm8uaLypEb/Xffjr7/Isjx2Kj9bwklFxelzHCyo46&#10;pKMLS5H+J84+LtBHhnXr3T7/APc3UU7f6quV/s3f5376X90/7uvUBoV98UL/AFPUI/30tt+9vJf/&#10;AIivPF81POij/wCWUnlV/U2FryceVy99JXPr41qMp1IQ+y9jGt7SRZtkf9+pprqx0TzpLy887zf/&#10;ACHW2ul3Ol6Ve3kn7mXZXi11JLrt/wDu/wB9LK9e7hKf1uUve92J5GMzJYblhRjzSlt/iOi1j4oX&#10;z/6Ppk3kxRfu64S7llv5/tEk372r+paNc6JPNHcVlMv/AD0r6fD0qNKP7o+IxmJxFefJWl8PQbJD&#10;5U9RstXsxJBVORt9dSdzzuUGh3U3b5v/AF1pyt/zzpqt+/qydQh+Svsr/gkv8n7VE3/YLn/9Br41&#10;kb/nnX2Z/wAEmW/4yom/7Bc//oNbUfjDmP2looor1wCiiigAooooAKKKKACiiigAooooA8f/AGn/&#10;AIERftDfCnUfC323+zbuT95b3eP9W9fldb6Xqfwo8R3vgPxZZf2NrVi//ALlP+eqP/Etftdx0r4x&#10;/wCCl/gbQNR+Etp4kubKMa/Y3SR21/F8sw/2c/3a4cVh1ViezluMlhqvJ0kfGOsa9Y6DY/bLib/r&#10;n/00rye8uNX+I2qw+XD5Npv/AHf9yjxZqH9s/wBmWdv++8qBfMr1Twvpv9keHLK3kh8n5K8P3aUe&#10;f7R9p72KnyfZiWNH03+yNKhs/wDnlV3pmik6VzHp8vLE8t+KX/Ix2VekaWuzSrL/AHK5/wCIGjxX&#10;Vj9sjh/0uL/lrR8P9e/tfSvs8k3nXcX+s/uVu/epR/unDDlhiJf3jrV6UtIvSnRxy3E/lxw+dLL/&#10;AMsqwPREoZdldhY+GbbRrGa81T9xLXiutfEiW68Vf2fp8P22LzP3f8FEIyqS9wVaUaCjz/aO6prN&#10;spsfm/Z/3n+trQj0e5eD7ZJD5Fp/yzqGUo8x2Gh/Dn9x5moXtp9q8jzY4vN+f/8AaryW416XS9cv&#10;dP1T/Qvn/d+dXunwt0nSP9C1DULKa91C2fzZLv76bF/2K8V+L2l23xG+Jup6xZ3vnafv/dxfc+Ra&#10;Kcoyl75nX9rGMfdNCOTzf3kf+qqSoPC0cviKxnksrL7HaWv7qp2j2fu/+WtYRxFGpVlRhJSlHdHm&#10;4bNcDjMRVwmHrQnVpfHBS1j6li41K6uoPLkm/dVXoWGV/wB5RV06NKhHkoxUY+R0YXBYXL6XscJT&#10;UIX5rQjGMeb+b3QWvF/El9FYeMftEn/LKus+I3irU9Inhs9Ph8n/AKa1h+H/AIdy63BNqmqXv73/&#10;AL7r0KcYw9+ZhiZyqv2NH4omP408YS+LfJjjh/1VeqeB4ZbfwrZRyQ+T/wBMq8Ra38rVfs9vN/y3&#10;8rza+hNNt5YrGG3km86Xy/8AW1VfljGP8pngZSqVZTn8RN92vONT+CXgiPxTBr14YrMSP5gtJpdi&#10;SPXW2PjXw9f63/Y9vqcU2oRf6yKvmv8AaWbxInjkDUDJ9gjXFn5f3P8A9qnhqVRz5OblDMK9GFH2&#10;soqdn/4CfV23/nn/AKr/AKY/cptfE3gn4z+KvAtxK1lqJnjm4kiuv3g/XpX194G8VxeOPC1nrccI&#10;s/tKfvIx/foxGGnQ/wAJWBzKljvch7sux3Olatai3MUq+V5fTn/WV4P+1J4Q1fxxDZ6po4kmtbKP&#10;ypLGLq/+2Fr1rFSW8m2eGvnsHgaOW4qeOpX5nfT/ANKsfH4bgrKcsxuLzajGfPVUrq/w/afKv73L&#10;9o8J+Afwt1uw0e9vdTM2nRX/AO6t7Y/f/wB7bX1F8HWtvhlB9nuPDM154g0x/tMmofxyJ/uUJfrb&#10;oJ4xFM0X+rOf46j0P4jaxpM+s6xrkP2LxBLA3lxTRfJIi/d2VOBziebRqTnT5eVmHAvEMOI8PUn9&#10;XlS9k+W8vhl8/wCb+aJsf8Jx4et76bULeGbTPt07SyRTffrqPEVn5vw5vfElvN++3rFH/wACr5x1&#10;jx9F4j8OWWoaxZeTrfnt/qa9g0fxZrniXwdD4Lj0yGyilg+0yXU0v8C16XseWR+pxxfNDkh8PunE&#10;pNL/AKz/AJa02b/SIPLk/wBVQPk/d0h61cTIgh0m2+3faP8AU+V/yyrsNJ8eX3hqD/QJv9K/5Zy/&#10;8865cfSgEUSjzFqcoj5JJbieaST/AFsr+ZJUcdvbef8AaJIfOp1FUZmNNpNymq/2hbzfuf8AlpFX&#10;aeH/ALDPB9ovIfJ81P8Av3WHjNOaTzf3clRLmkOlaEij4Ls7rx94jvbjS9Th8P3ejv5tvqHmbPnX&#10;7tfqJ8AfiTb/ABR+G+mapHd/bbqNPs15MI9gkmXhmUf3c1+QeoeFblNc+z2fnWWk3T/6R5P/AC0r&#10;9Pf2G9Lj0b4I29rFN50aXUvNe1gpuNTkWzPkc4o+0wvtpx1g+W/qfR1FFFe4fEhRRRQAUUUUAFFF&#10;FABRRRQAUUUUAFFFFABXn3xbniXSfLkr0GvDvi9r3n332OOagDzlacvzzw+Z/qt/7z/cpq12Hhn4&#10;aal4lsftH+pi/wCm1AGxLL9jihitv3Vps/0fn79ct45jjj1Sy2DE0sP7yu6tvA3iDw/pX2eKeGb/&#10;AJ5+d8/l1wV94T1xZ/MuIZvNlr4PJuG62VZnicdPEOcat7L/ABS5ve/wnJTouE5S5jDZaba2e/8A&#10;4961tP8ADN9fz/Z/Jr1TwR8Nvsg8y8r7w6zzmz8B6ncfvPJ/dVn6p4B1Oy/0iT9z/wA86+nYbSK3&#10;h8qOICP0qG90m2vh+9iz70AfMGnyRWc/mXH+uquzb5/Mr1LxZ8NPspnu44fOirzG8h8ify/+WVAE&#10;VFFQXUnlQUAF1efY/wDWVTutYiT/AFdUb6S5/wCWlU6AI9W1DyoJriSvlf42WsWqQTRxw/63dXvH&#10;ijVpf+WdeE+OpJb/APdx0AfBXjC1OnarPaeVgh8ivUvA3gHwt4M8Iad4y8awf24NSkeOy0CCXYZI&#10;14aR3X7vtXQ6h8CY9V1zU/FHie9+xeFbH/WSw/O8k/8ADB/wL+9XbWOh+BPjf4W0zw/ocEvgy78M&#10;2UtzLLNK1z9uT7zN/sstfoXDHD1TMebMMbRbwcL801tf/wBK5f5uU4q1b2b5IfEeK/Ev4d6JeeFR&#10;4z8GedFpQkEeoaXKd5052+6N/wDFurxw5zXtXxH8f6BoHhCbwZ4IvZdTsL50l1XVZ4tn2l1+6qIf&#10;uqteKkHPpXy2brBrHVf7P/g30Oilzcvv7jmBzzSrnrQSWr6A+DukWXgX4df8LDeytNZ1W41BtMsr&#10;S6j3pbPs3ea6fxegpZTl1fN8dSwGHtzzdlfYJzjCHNI8BZcrk8k/pXtfwE8RXOpW974Ju9F1DXfD&#10;92TcuunRs81lN93z9q/e+X+GvbdS+GWq/GT4d6pd+I4fD+jarbQNcaXHCYrO4lm/uOn+70rhyuq/&#10;Cr4TaBH4cF3o1zcu39uXMfyXEdz/AAxb/vKu35ttfcZbwzmGG4lpZZh8RGFVaxqJ3Wi6f3v7pzVa&#10;0JUefl0N25v/AA18JPtmj6B/at7qur2rWtxLq1i1s8cDfe2I1dj8K47GwsYY7f8AcxROtedanqV7&#10;4j+CM+r+I5Jbu6i1SKKyvrvLyybv4d38S12qeKbL4IWNlp0+l/214muoFubzzpfktkb7qp/e3Vpn&#10;WScQZ3xLVyytUWIxEV8W0bL/ANJ+ImFejRo8/wAKPs7w/N9q0qGT/YrSrkfhH4q0zx58OdM8SaXZ&#10;f2ZDcyNFJp/3/Ldf4t9ddX5tjMLWy/EVMJiI8s4Pla/vHdCcakeeBcbWJX/d1rW95E8H+urDs4fP&#10;n8ut6Gxit/3dchRYVt1O27v9XV7Q/C99qn7u3hr1/wAGfC620+xhku+ZqAOU+F3gq5vNV/tC4/49&#10;Nle3RRJEmxANnpUdrZxWcOyCIRD0qzQAUUUUAeC/HI/8XU+Hf1n/APQa6gtyRXKfHdtvxU+Hf1uP&#10;/Qa6Fpfmr+N/GGhKrn1H/r1H/wBKmevhK3sqXzLGRRkVX84UecK/CvqUjs+uR8ixkUZFV/OFHnCj&#10;6lIPrkfIs7qcrVV86nQy7pqPqLKWLjKRz37GP/JHpv8AsM33/o2vnr/gpf8Atwal8D7GL4e+CyIP&#10;FWrwMbnUT/y5wN8vyf7TevavoP8AYs/5I5P/ANhq+/8ARteheNfgv4I+It7BeeJPDGm6zdQ/clvL&#10;dXYV/pTln+40P8Mf/ST5yfxSPzR/Y4/aU/Zn/Zh8ODVdQ1jVte8f6mnmarrUtg7tG7dYk/2f9rvX&#10;278CP27/AIVftE+Lp/DnhPUrqTVIo/NEd5atD5n+5ursf+GUfhD/ANE/0T/wFWt3wf8AAzwB8PtT&#10;N/4c8J6To18R/rrO2VHr1CT55/a2/wCCgNr+zH8U/DPgxPDM2tXeppFLcSmTYsUbPt+T+81evftN&#10;fDS5+Ov7O3ifw1p+Bf6pp/mWol/56fK6/wCFdh4x+Dvgv4gatY6n4j8M6frOoWP/AB73V5CrvHXZ&#10;KojAVRQB+ZH7Bn7bvhn4N+AD8JPinPL4X1vw/PJbW5u4mRPL+Y4dv4W3Vyn7Znx8i/bu8beE/g/8&#10;I4LrWNKivll1HVBbNsjk+6r/AO6q7/mr9DPiP+y98MPitem98SeDtPvr+R/MkuhCqzSH/bb+Kui+&#10;H3we8GfCuzFv4U8M6doy7PLMtpbKjuv+233moA2fBHh8eE/B2iaIDkWNlFbZ/wBxAtflt8cNVf8A&#10;bm/b48P+A9MuIr3wf4Uk8yXP3ZNjK1wv/ju2v1nrhvCXwb8EeBdavdY0Lwzp+marfO0txdwxASSF&#10;vvfNQB1emaba6RYW9haRCG1to1ijiB4RF+7V6iigAooooAKKKKACiiigAooooARulC9KG6UL0oAW&#10;iiigAooooAK4z4mSRJpP7yuzrx/4w6/tmFnHNg0AeVN/r56FXf8A6z/VU3dsrrvCvw3vvFFj9oj/&#10;AHEX/TagD8tf+Chnjnxxp3xuNlcajqGj6LHZRGyjtJXhik/2vl/ir61/Yv8AEHiXxV+zNpmoeLzL&#10;PqsV61tp0139+Sy2/K3+1838VfVGqfAW11WyxrmjaV4g8r/V/wBoxLK0dc5feCdXsP8AR/sX2K0i&#10;/dW8UMWyGNP7qJ/dqDRz5lyGFTIbPzZ/3f8Ara0ofD99cT/Z/Jr07wX8MfK/eXlWZnn9j4F1O/gh&#10;uI4f3VQ6t8PdTi/0iT9zX0rbWUVnD5UUWI6S5063vIdkkQIoA+WbFfsU/wDpn7mWmzSebP5kdes+&#10;M/huCTd20Q8sdq8s1K1+yz+XH/qqAK1FFMmk8qCgBtxcfZ/3lUbrWIk/1dU7ya5f/Wf6qs9etADt&#10;S1Df51xJXzf8ZvK1L7b5cP8ArU8uvZPFWqSr+7jrw/x5eS3omj/5a0AfBHjyx/sfV5rPytuH616l&#10;8Ifg/os3heLxn4y86XTpZDHp2lQ/Kb3b99t/8O2tzUP2fNT+IvjieS4vIdM0q2ga5vbr/nmi/wDs&#10;1eyeGB8P/GXhbRfAenwXfh/+zPN+x6pNK032l2+98n8O6vKx+K9hDlhL33sfccL5L/aeJjiMXTcs&#10;ND42vT/wL/FynhHxg+CuiS+EL3xz4MEtppdlJFDqOlzksbYt8qsrt97dXzyUwSSMEds19NfGv4q6&#10;B4b8F6x4C8MXkus/2lOh1G6mh8oRvE33Vr5kZhuOec10YWVeVGP1jc8zP45XDMan9jyvQ6f8C/Qj&#10;oor7c/4JZ/s5eFvjv8WtavPFcP2208PQJcx6f/BK7Nt+f/ZrtPmj4ozkZ7Gvcv2S/i9rfwm+Icv9&#10;laBN4mi1eD7Lc6daxs8zp/eTb/FX6/8A7WH7EngD4v8Awl1LT9J8N6fo3iSyga40u706FYG8xf4W&#10;2r8y47V8nf8ABNL4eaX4V8IeOby+0wW/xD0zVPsMsU8f+kW0G37yI3zL838VfO55meGwOW18RWj7&#10;RQWsV+R3YONV4iEaUuV30Zh/GL9pDSPCuiT6Boeja3Za3rFr5Un9uWLWz2yN97Zu+9Xn/wAMYbaz&#10;sYY7f/tp/wBNK+lf2/NH0TV/gP8A23rvGt2t6sen3Q/1sn+z/u1518B/hnpHhzwDouv+ILKXU9a1&#10;OPzY7XzdiWyf+zV87w/nOV0cihmFKn7GnJy03lzf3f5j3cRhczzjMpYecvaVbb/CrI9q8E3H2rQ4&#10;a6CqfhnTdM/4RybUNHhls7Tf5dxay/P5b1cr7jC4qnjKMcRh5XhLY8DFYWtga0sPiI8s47lpdWlS&#10;Dy61rO883/ltWDDH5s/l10Vvp8VvXYcZNHJvqT7/APq6saH4bvtUn/0eGvXvB3wsit4Bcah/rqAO&#10;N+G/g+51bVYbySHybSJ696gt4raHy44xFH6Co7DT7fTotlvEIV9Kt0AFFFI3SgD5I/aub/i/vwn/&#10;AOvW/wD/AEFaxPuD93DFWt+102347fCf/rhf/wDoK1zJm+Wv5U8SU/7c/wC3I/qfsnClPnwPzNT7&#10;RJS+bJWV9oNH2g1+S+zPs/Ymr5slHmyVlfaDR9oNHsw9iaTSb/8AWVXvFj+xTfuYvuNVX7TUV1N/&#10;oU3+41bU4PmJnh/dPoP9lL/kjWlf9dpv/Qq+Lv8AgrVaS+FPHvwg8dx2ks1rpd6ZLmaP/lnskjZa&#10;+z/2UP8AkjOlf9dpf/Qq1/j98CvDn7RXw01Dwd4jhk+x3J8yOaI7XgmX7riv75o/wo+i/I/m2fxy&#10;9TrvAPiy18d+CtG8Q2Uvm2up2kdzGfZlr8w/2yifj/8A8FB/h/4A0S9ivYtMeCS4MMm7y5FbzHV/&#10;93b+tdzpH7Bn7RfwvsZvDfgv4zAeFZk8oCbcj26f7H93/gNe8/shfsKaH+zXe6n4k1jUj4w8dXzn&#10;zNZugT5Sf3Uz/F6tWxB9E+IfGWgeA7G0l8QazZ6LFK620Ut3KsSSP/dXdWwdRtltPtXnxfZsZ83f&#10;8v518u/t1fsgat+1dofhqz0nxCNGl0y682QS/ckH97/eWvVZPgh9v/Z9h+GOo69dSyjS1sH1aL5J&#10;iy/8tPzoA9XVt1fnZ/wWV1bw9/wp3w1pck1r/wAJXLqsclvF8vneRtbd/tbd2ymw/sUftMfDT/iX&#10;+C/jbJqelS/9BEtvj/76zXQ/CT/gmndP8Q9O8c/GbxxdfEXVrH95BYTbvJjfdnnd95f9npQB9L/s&#10;9vL4K/Z88Gr4mvoYJotOg8ye7l2oNyjb8zV6tDIlzCJImEkbplZB3rhvjP8ACLTfjN8MdZ8F3s02&#10;nWt7B5Uc1p8ht3/hdP8Adr4ls/2H/wBpT4YH7B4K+Nkup6SU8sf2ju3x/wDfTGgDhP8AgrT4e0Dw&#10;18Q/hnqnhiGGx8dy3X/LnGqPJ8y7WfH+1X6P+EfEn9j/AA18N3/iy9h027ltLeO4ku5Nn79lHy/N&#10;/Fur5D+C3/BNSTTfiNZfED4teN7vx9r1s63MFvKW8uObdu/i/wDQa+nf2kfgda/tFfCbU/Bdxqc2&#10;jfanjlt7+1+/FIh3K1AHqW1JPevyX/4KQaHofgv9q34Z6j4EiGmeNZZ4TcR6bHsbHm8N8v8AF8zZ&#10;9q9Sg/Yw/ai8BQTaR4Y+Ng1LSZf+Wt5u82P/AL6zXoP7O3/BOe0+HvxGg+IfxH8V3Xj/AMYWxWS2&#10;lut2y3k+bP3vvfe4oA+zNLMjaXZ+ZjzPJTf/AN81doooAKKKKACiiigAooooAKKKKACiiigAoooo&#10;AKKKKACiiigAooooAKKKKAOO+I2mw3vg7UJJohL5KNIor5vsb4MQT2r1/wDaO+JI+H3gGYi0M5vv&#10;9GTH8G6vlfQ/Gf7iNfN4r7/JMllj8vnUnH3W9D+U/FhyWbYethPijDX79D2KC8NXors+tefWniWK&#10;TvW7Fc3fe2kH/AK+OzTgh1Jn5vgOJatKPvxZ0UkgapYhisW1u99akMlfn2aZZPAx5IH12XZjDGS5&#10;zSj4xir8OFFZcUuK9C8OeAnmgiuNQmwHT/V44r8rrZRjMzrSpYeN3/5LE/Z8jozxT/dROcjB21ct&#10;zhQa7eTwBp5iwnmRSeoc1zl94audHmB/1sX/AD1NfnfEvCOb5ThqmIqx5oW1cXfl9fhP1PB4adKc&#10;Tm/E/wAo+evNdVuI812viu8kUTYrybXtQ/fzV+WZbQckf0Bk+HlKITXkdEEfmCuVm1KSrVpq22vq&#10;nhpRWh9w8JKMPcLmtaTHXlfjjTN1enPq3mny6wde02O6Hz16eBqyoTjzHr5bWnhpx5z5p13Q+K5m&#10;4s/s1e4eJNBjgg/1NeS+IbWRJ6/VsBjPbo/actx31mJhx33lGu88H6vIJq85Ee4113hj/Qv+uld+&#10;NpxlSOzFx9rSlznvWi63+52U7VLr9xNXG6Pdy/8ALOp9W1Ly4cPX5+8Laqfm0sF++9w47xXcRycV&#10;weoyR/jWh4r1gyTyiP8A1dcFc6qVn5r9DwGEfJE+6jWhgKMecs3kEb0yzj2y1DFfPL1zVnzq9p8y&#10;jyHFCVKpP20DctY9x+Suu0Jfs8u+SuDs7ry/eum0/V93avGxVOTie9N+3pe4ezeHtU2V7T4N1Pd5&#10;VfL+heKY7aavUfCXjLM/+ur83zbLpzjL3T8tzzKp1Iy90+stJvor6Hy6ydZt9plrkvBfiSS5rt5R&#10;HfQV+SVKEsNWsfhtbDPB4g841a282U4rmLzQi/7wxV63b+ErnWp/IsovOlr0fwV8CoLS9i1DWJjM&#10;Qn/Hr/BG9fpvDuSZjnUo/VKfudZPY7K3EmGyyn78ve7dSh8BfgjZeFfI1+7/AH2oSp+7B/5Z17kQ&#10;vJ2/rTbeFIIQka+XGO1TH64r+t8ry6jleGjh6Udt/N9z8OzHMK+aYiWJxEryf5diSiiivXPOPga1&#10;16LTvFXiy3khmm/4ms/+pj/2q6HTNUi1QZjgmh/67fLVfw+pbxF4sx/0FZ//AEKugWNMDNfoWDxU&#10;qeHpw8j+CeNKFOfEOP8Ad19pLX5kG2jbU/lp7UeWntXX9fPgfqZBto21P5ae1Hlp7UfXw+pmFqWu&#10;R6ZP5ctpPMf+mMe6uV8U63Ffa54Hj8i7gP8AwkVr/rYv96vRzEhzg1x/j8FL/wADZOf+Kitf/Zq5&#10;sXi/aYepDyPuuD6NGGfYL93r7SOvN5n3FqGoWulWU15eTRW9rbo0sssvyrGi/eavzf8AhxY3P7fX&#10;7ZF7431ODzvhf4Ck8vSov+WV7Or/ACyo38X3d3/fNfZX7WXgjxb8SvgR4m8N+B54YfEOoweVH50m&#10;xZE/iXdXwv8ABf4Nftv/AAG8BWfhPwjaeGLTRbZ2mSKeWCZ97fe+avzs/voyP29v+UhXwt/7df8A&#10;0Kv1gSvwm/aQX9of/hqHwb/wsD+yf+Fjfuv7J+x+V5P3vl+78v3q/XL9mKX4wp8OLuT43jSY/EqX&#10;bGL+zduz7LtX7+35d2d1AHtVFcz4c+IXhfxjeT2uh+INO1i6tv8AWxWd0krR/wC9tNdNQB+aH7ef&#10;/J/fwB/7Z/8Ao1q/S+vzU/bxhkb9vv4ACP8A5abf/RrV+ks+TFLs/wBZtoA+A/8AgoJ8T9Y+LXxA&#10;8Mfs2+B5pf7S1yeKXXrq03Fra2/uvj+Ha240/wD4KFfDDSPg7/wT3h8IaJEINO0y7sYuPl8x/m3N&#10;/wACb5q8m0T9mX9r34Z/G/xl478Jw6Fe6rrN1L/p+o3UczmHd8q/N935dlcd+2t/w1z/AMKJvf8A&#10;hbf/AAjv/CF/aoPP/s7yvN8zLeX935qAP0Q/Yg/5Nf8AAv8A15L/AOgivea/Pj/gnwn7Sv2DwZ/w&#10;kn9if8Kg/s7/AEfyfL+0bNv7v/ar9B6ACiiigD+dC61O5l8nzP3P/LOmqv2ifzP+WVR3V1v/AHcl&#10;WrX7N/yzm/1VfA7RPvYOMYxgUdTgxpc1cNiNJ/3ldbr2seV/o/8Ay1rmWj82DzJK9TCqUYe8fL5p&#10;OHtfcKsK8/u6c/So1bb/ANcqkmj/AOWldx4/UZGm6lmi82et3R/DN7qghk8n/Rak8XR21hfeRZ/3&#10;Ky9sufkjudXsZex9t57HNbd//XKjdtpy/wDPOhl2z10GA1G205m8qkpWbfSDqOZv+WklNZqI6bu+&#10;tADlaplWm7/ehfmpASeZu/8AalSLJ+4/6a76ipxaokAq+bRt2VHC22nKu6gCTztk9N3fShk2f6yp&#10;GTbBUlaDWauo8E6l9lvvLk/5a1y8a7Ku2i7p4fL/AL/7usa0IzhKDN6M/Z1Yzh9k9e0/VrnwlqsN&#10;5p//AB9xbqq3Gof2r9skuP8AWyp5lZ6+WkH7z/Wxf8tf9uoHWSWfzP8AXV8tGnG/N17n6JSpRpyl&#10;Pl96XLr/AHT61/Z4+FHhzxZ8NLu8uxnVJd+ybP8AqkrQ+EH/ABR2vXl2nlTXVs7eXLXiPwtvNX0c&#10;wx295LDaS/6z/wCJr1+Twzc3BmvbD9z5Sf6r/wBmr8xzOhONavCtW5oVNv7vkfK4PDYvB5tU+sVu&#10;eE/eS+z/AITrtY+Nd9fTXm+aUSxf8ta828Uapfa5qn2iOH/WJ5kktc7r80uk33+mf6qX/WSw10Fv&#10;rkutaV9nj/c/9Nf9ioo4Clg4xnRij0KWGjLFyxGkZSfMUdL+IF94enmjtJvJil/4+P79WtH+Jm/X&#10;PMghi+1S7Y/KrjGuI5NWm8v99FHXp/gv4b6Qnk6vqf7mX/WR13YqGEoQ560dZI9DEqVWEaPNzcql&#10;p/8AIxPqbwB4euIb6z1eObzpfsvmfZa9g8Oam+s6WJ5YfKkPUV5V8BfFw8R2M1v5OJYv9X/uV7NC&#10;sUUHlA4/2PSv5tzuc44iVKrH3o/keLl/1v6r/t0uacnzJ9olmkc7aWmtXyB3nD/EvR7XVtIMMsce&#10;2TsRXyv4s/Zl1fV5fL0v9zabP9bXq/x88a6v4b8RQWen8xeX5kleAeNf26L7w3cf2JJBF+6T95LD&#10;/fr9s4Zy/OVRjPL7S5veszwJZfmGFxNbFwko0pKNv70v/bTxHx1pfiD4WeI59Ge8+x3Wz955X3JK&#10;6rTPD2h/8K6+2Sw+Rr+//v5/tVweufGPTfHHiv8AtXU/33m/89aveOdXOj+FJ73T5vOEn/oFfucs&#10;PipQo0avuTdrtfafY+qn7+Fp+2qe/H3pun8P+GRk/EXWLWw8OTRx3nnSy/uv+udcn8JPB/2ixm1u&#10;4/cxRP8Au4pq87jkutTuIftE0s3mvXsvirWrbwv4Ahjt/wDWyp5dfS1aE8HRjhKUrym9zmwdSFer&#10;LFz+GkeV+O9Y/tbxFNJ/yy31zM0u8fvKmZvtE81Vcb/9ZX1NGmqUIwXQ+OxFT6zVlWn9oavy/u6P&#10;L+tDVG0eyug5uUGWho9lN2/9/aaq1QEn3z5dfZv/AASVX/jKCb/sHT/+g18ZCTfX2V/wSX/5Onm/&#10;7B0//oNbUfjA/aeiiivWAKKKKACiiigAooooAKKKKACiiigBo71x3xR+GWh/FzwffeG9fgE9hdJ1&#10;H34z/eWuzpu6gSfKfmxrn/BPXxj4Z/tOPR57PWYo/wDj2lmOx5E/hX/er5v1rVPEPg3XLLQ9U0yW&#10;ylldovKvItn3fvbN33q/bbHHPNfHn/BR/wCCtx48+FcPi/SjFFqHhXfdSfu8yyQfxKlebUwcOX3D&#10;6XDZxV5owmfGy0fzrj/hn4guvEeh/aLj/Vf8s67Ba+enH2cj7mE41Ic5wfxYuLn7DDbx/ubT/lpL&#10;Wx8ObO2s/DkP2P8Afeb/AKyWuPvNLvvH/jj7PcTeTp8T17JofhmJoIbOzm8mKKt6r9nCMDmoQlVr&#10;SrFOug8B+KP+EP8AEf8AaH2L+05ZU8qOL/bb5ay/E1n9gngt9P8A+2lU7HVra18R2UfkzQ/ZXWWT&#10;/gNcsfeO6ceX3D0DUPhr4lu/DniDXPFk/wBjlsf9Xa/71eJ+GPBtroN9e6xeTed/y1jl/wCede9f&#10;ELxhffEnxVZeG7PU4bLw/rm2W9/db5o0X+GuL8eaLY6Rrk2l29lNZ6fbfuo4pvneT/aerT5YmHu1&#10;Z88/s9zl9W1L+xvAE2sXn7m7lk/0f/ppUPir45a5430PRri30yGyhtUW28qH/lp/tVh/Fq4ln8OQ&#10;xyf6qL/V1rfALQbbxRPo2l3n/HpdTrFJWkVHk5/MynOXt/ZQly6FrwLqnxB+JP23Q/C//Emiuv3V&#10;7dTff2f7FdRrGg6R4A8K6n4Ps7L7brX/AC8ar5u/569A+Iurab4V86z8OXsUF3E/2bybSP59i/xP&#10;Xk7NvHmSf62X/WVnzyl/hOqMIx9/m5pdWUvAfjEWFlDoes2/2S/jf/RxEf8AWV2+vaTFo2hzaxef&#10;+Qf+WdcbJptrdX0Nxcf62KuouPG1zL4c/sPyYvssr+bJLN9+vIo5bh6GJliKUdXv/wDanx2TcIZV&#10;keY4nNsPF+1q93pHm96Vl/eOJ+LHjKLRPB1lZ2f/ACEL5/8Av3TfCq339hwyah/x9S1m+KPC/wDa&#10;2q/2xeTfurZP3cVTeEfF3/CS+dHHD/qq9vl/de4fVc8pYiXP8kWvFGg/8JBpX2eObyay/A+n3K/b&#10;fD8cP+l7P9b/AAV11ZugavF4H1HUptUmzp97J5v2o/8ALOuDG1sRSw0/q8bz6I+a4oxOY5fllbF5&#10;TR9riIrRf+lS5ftcv8pxGk/BjxDeeI5vtnkw2ls/m+b/AM9K7/WLG5vdD1PT7eb7HdywNFHL/t1Z&#10;0T4o+HvEOqzWFvPKfL/1cv8Az8VPqF19tvvMrysvxuZ4mvKGOp8sYrtY+E4GzbibMcVWo5zhPZUu&#10;T4+WUPe/l/vc3/kp8XeGPhb4tb4hw2cdnNDd20/myXXzbAm75m3V9i3ljbalBBb6hZRan5Sf8tot&#10;9Wt8sv7uvB/jD+0Nf+DPEf8AYehwRf6McXEs3z+bX10p1cbOMIH6bCnh8opSnOTlGTOt8V/APwj4&#10;p1WG8Fn/AGZ5f+sitPkSSuu1S9034e+D5rsQeTpWmp/qYa5v4efGTw/460yzEk8Nnrcn7qS1l6F/&#10;79c9+0zpmv3vhCE6YJTp8T/6ZDFWahUqTjRrG86lClRqYvDxXNJdDnvDH7VS3Gpyp4gsvJsCcW8k&#10;P34/971r6E8Mrb+KYoLuxm8+wmTzPNr4b8MfBfxb4yspLzS9Ile1jfy2klGwA/jX1/8ADDwxL8Nf&#10;C1npnnedNH/rJf4N/wDdqM3w/wDs8o4SXLV6Hy9Wed47LsRRwMuStKPuTff+v/AT0exsoLa78yDz&#10;WX8qk8W3Fz4pg0WPyf3umT+b9rl/5af7NYFzrd1cT+af3Nb1k0l7YwzyDyieh9K/MKlLNsqj9dnU&#10;5u63/wDAj8RxmF454Nw8s+xGIVXmtGpBvnUf5XJaR/7eieP3U3iHwR44mkvNMtJpbl2ljtPK3p/w&#10;CtTXLHx7qnk3kkP2KKWT/VQy13XjbWItBg0W81Cyhmhif/R7r/np/eWty0vokvvtEn/IEvkX/S/+&#10;eb/3a+8WJq1MPGtCK55L/t3mP6PwzrYrKvrFG3tZU+ZQ5uaPPKPNy80fs8xzOk+FdXuvsVv50P3P&#10;3nnfJ5dV3+Wfy66nW9K869stOjm/c310sXm/7G6q3xE8P2PhTxje6Pp//Hpaovl+d9+uLKqmMq0Z&#10;TxsbO+h89wdieIsTgqn+stPkq30+GMpR/vRj/wCS/wAxzlFFFeyfoAUUUUALjj3p0MMs8/lx00Vr&#10;6AIlhmlj/wBbFXlZjipYPDSqwjeUT5LirOqvD2TV8xpU+ecNl0vKXLzP+7E0/BOjWSeMYbfXP+PW&#10;WNv9T/f/AIa/ST4WeF9N8JeCtOsdMt/sds6ea0R+9ubmvjX9nr4U6x428X6bqP2LOiae/myXU3Cb&#10;/wCHZ/er75jBRAqHoK9fhydfFYb63iI8spbenc/P8r4gx2fZJh62YRUajbvbaS2i+X7Jaooor7E6&#10;AooooAKKKKACiiigAooooAKKKKACiiigCORRJ8leXeL/AIUf2nqn2m3716rRQB5toPwesNP8mS4/&#10;fSivQobeK1gEcY8uMVPRQAVBcW0U4/eRCX61PRQBTj021iO+OCMe+KuUUUAFFFFADGj3V4X8VfDt&#10;tp2qCSzg/wCmv+xXu9ecfFXS5Ps/2yPtQB5Donh6513/AFf7i0i/1ktSa/4Wk0UQSed9ttP+etb/&#10;AIJ1CKXSv7Mx5N3E7yfvf+WlT+K9QisNKnsJAZbu64xF/wAs6/NameZ3HiiOWQwn+ySXx2f8vxc3&#10;w/F7vKXy+6eV61N/yzqvJpkX9lTSed+9rsvD3g+21bztUvP31pE/lRxf7dO+I3haLUPCl5eaf/oV&#10;3Yp5snlfckSvp8Rn+X4bMo5XOp+9l/d933vh9453UhGfJ9o+U/HXiKW386OOvI9Y1KWL/rrXo3ji&#10;GKKDzI/9bLXlutf6+vozUox+ILG/0PU/CfiMy2Xh/U51uftcPzvHMv3W/wB2uFvtc8JfA+w1K70P&#10;Xx4m1vUrSWxjtfszIkaSLtZq67ULP7ZB/wBNa838XeEftX+rh/1VfWYHijNsuy6tlOHqctGe6suu&#10;/K/7xhOhCc+fqfP+n2v2mf56LyxNka6DWtFudGvvtFxD5MUtdJ4F+GF98RBeXhmh03w/Zf8AH5qt&#10;2fkj/wB3+9/wGvmaNOpXqRhSi5OWyW5v8J5mimU7E5zXrvwB+KL/AA68RQWep2cWp+G76ZI7m1m+&#10;by/m+WRP7rbv4qpeO/hHc+BYLPWba8h17w1dP5dvqln03/3XX+Gt34WfDay8RaVe+I/Et59i8K2L&#10;+X5UP39Rm/54J/davRwuFx312OHw8ZKvfRLSdzKbhyc89jrfiX4N8W6r8Sb2+ghu9UjmmWS31C0i&#10;Z4tn8PzL8vy11154k8SwfFuHS/Dk2n6zqEVqv9u/2jF51jv2/wCvdfu7lWs+ZbmXwPqlx8L/ABN4&#10;g0DRdHg83UfDd3db38n+KVH/ALv+zXH/AAP8TWPhzW/EFnqH7nT/ABNpzabJf/f+xbvm816/SeKc&#10;+x2OrYTKc2w/1Z0XG7Xxa+7dW+GPL/KcVCnBRlOlLmueieKNDtfiRqgfT/H9prOrRf6vQLSx+z2n&#10;y/8APL5du6uk8NeC9N+P1xZWGuaz/wAIz4lsf9Fk1DyvO+07f4f+A1g/Dr4M3/wl8RaX478W3lrZ&#10;+GrGdZbeSGVXbUf7qpt+7u/2q90+C1j4Z1e91/xpoepxWXh+O6aXUYrz/XWW7/0Ku3PMtqcNYunn&#10;HCdapVhJcsqnuzV3pa/2ub/t73jKFaFdeyxFvQ9ImuvCP7OPwrsrPyZZ9KsX/wBHtf8AltqMzfeb&#10;f/dqP4ZfGjw18YTex6Xpkvh/VbX97/ZU0vneYn95HqLxvoHhH9pPwRNaeFvFkV5Npkn7q78rZ5f+&#10;y6feb/erxPXI9U/YzbTPEFnPaaz4w1eOWO386L/R7aP+Len8TNWGW5Hgc/wlWli5T/tebek7xlff&#10;VfDy8vxHLWxGJo4iPJb2Hc+q9Pjlup/3dem/Dvw5/b96YLibPz580V81fsufHy++N1j4gt9b0y0s&#10;9a0jZL51pFshkRm/uf3q+tPhAsVjMby4r8wzbKcXkmMqZfjo8s4dvej73vRPcp1IVYc8PhPUQmm+&#10;E7KLjA7VsWd5HfQ+ZH0rxDxz4t/tPWxFb9nr1PwLBc2+iqLnr2ryDU6SiiigAooooA8A+PjbPib8&#10;O/rP/wCg1uNNWF8fzj4l/D8/7c//AKDWm0slfy94nYb2ucU5/wDTuP8A6VI462I9k+Qs/aTR9pNV&#10;POk9aPOk9a/JfqCOf65/eLf2k0faTVTzpPWjzpPWj6gg+uf3i2LjinQTfvqp+dJ68U6CfM1L6hEq&#10;GN96PvGd+xWP+LMS/wDYYvv/AEZXvY7V4F+xOf8Aiy8v/YZvv/Rte+ngCv7qy7TBUf8ABH8j0r3H&#10;UUUV6QBRRRQAUUUUAFFFFABRRRQAUUUUAFFFFABRRRQAUUUUAI3ShelDdKF6UALRRRQAUUUUAFea&#10;eOfhn/bl99st+tel0UAeZaF8GrG1EMlxN5+K9EtLOKyhEFvEIoh6VZooAKhmt45/vjNTUUAUhpdl&#10;/wA8I6u0UUAFFFFACMu6vFviz4etobwS28GJTz/sV7VXD/EXSvtNibj0TFAHzd4m8UaR4I0O91zx&#10;Jqf9maJa/wCsu/vv/sqifxVkeAPiv4H+LMF5J4Q1/wDtmWx/4+IpovJeP/cT+KuJ/a1+D2ufGz4d&#10;WVh4b/5DejztL/Z/3PtqN97/AL5ryv8AY3/Zz8Z/Drx1N4x8UWZ0bT7aNore08zf9tk/u/8AAa5Z&#10;VJxq8nL7p71HB4KpgZYidblqR6H0/rU2yDy6q2unxS2M0nnf8s6xfjJ43sfhb4H1PxZqEMt7NF/x&#10;7Wv/AD0dv/Za8M+C/wC2VrHxp8ZQ+C/Eul6fZXep74tKutJi8nyn27vn/vfKtXOtCE4wnucdHL8T&#10;XoyxEI+5E6Hxxr0tr51v/wAtYq8b1rUJf9Z/y1r1Dx1Z/Z/O8ybzruJ2ik/4DXkOuVueaVdF8YRa&#10;JfXtnqkP/EqvoGtpJf47Z2/5a1ia34m8AfCqyl1uw8Qy+J9bh/5B2nxWzRp538Mr/wCyv92rd1a/&#10;a4K898WeEftEHlxw/wDTWuSthKNacas46o+jwHEOY5ZhqmEwlTlhPf3f/STwLU9SuvE/iK81K/Ob&#10;m6maSQ+rtVW907yMOh4ro/EHh250uf7R5PkxV0fws+EHiX44eIv7D8KWZvJov3txdS/Ilun9566Z&#10;zUFzz92J84lze5A8uKEsFxt9uteq/s9/HDxZ+zx8RLTxJ4avTZtG6x3kI+aO4hz8yuv8VdH8af2V&#10;PFXwOgi1S8hi1nQJT5f9qWf3I3/uuv8ADV79lv8AZx1f9pTxxNo9hNFpmn2KJc6jqEv/ACzT/Y/2&#10;q55Y3DLDyxftF7JLm5r+7ZeZrOlOnP2U4tS7dT9wfhz8StF+L3g/S/FmhXsV7p99CsvmRH/Vvt+Z&#10;W/u1+b37W3xRvpf219AHwQvIZvFfk/YdVMP/AB73F1/01/hbatbvxV/Yw8S/BH4Z61rHwc+Iut6Z&#10;a20Hm6jov2lv9N/vMlfI37PvxEtvhl8VNG8SXkMs2n+f/pn8c0e77zf726vhOHcHl1eWJzbLK3to&#10;VebTpzfFyy5jorc8JRpVY8tj6v8AjX+z18Rfi7bwaxrnj/T/ABB4lsU/5FW0tfJtt/8AFs/h3VT+&#10;BnxQtdd0Kz8HeKYJdMl0x2it9Q+/5f8Aeida+kvBM+ma55HijTtShn8P7/Mjmhl+eR2/5Zuv8Nef&#10;aX+zx/ZvjG98SaHqdpeWks7XNxp8w2PbbvvNvrgyjMo5rCplOfU40nf3IfBp/difW4vDTympTzDJ&#10;KkpK2sviO41bWNI8B+B57yTzf7Ftv9ZL/HezfwrXMeAPjF4b+KuqS6Xpuly+HtRjTzY4ZZfOS42/&#10;e/3a6XxT4P0z4k+B9T0Cy8QRTRb1lkl/59nX/Y/iWvn3xLo91+ydZaX4st5rTWdf1LdHp37v9zGn&#10;/LRnX+VfURqzwzpwy631ZLp70f72p9blWWZJmuXYn+1pT/tSblyJ3i9vdsvh5f5j6Qs45bqf93Xo&#10;XgfQ/wC1777PJNXzJ+zX+0hqfxf1290LxBplpBqOzzLO6tItif7W+vrf4WxxRar9ouP9V/z1r6Wj&#10;WhXhzwPyrMMtxOVYj6vi4+95Hrtvp+m+C9L6cVs2N/FfweZByK8f+J3jCO81WC3t/N/dV3fw5huY&#10;tJ8y46Sfcrc807CiiigApG6UtFAHxv8Atjts+O3wn/64X/8A6CtcZ53Sus/bTm8v43/Cf/rhff8A&#10;oK1wf2yMkelfzJ4iQ5s5/wC3I/qfvHBlPmyz5s0PNPtR5p9qzvtkfpR9sj9K/LvZH3vsZGj5p9qP&#10;NPtWd9sj9KPtkfpR7IPYyNHzqhu7j/Qpv9xqqfa4z3qK9uo/sM3+41aU6XvEzo+6fVn7Jn/JENF/&#10;35f/AEKvYR2rx39kr/kiGi/78v8A6FXsQ7V/cVH+HH0R/KFX+JL1JKKKK2MwooooAKKKKACiiigA&#10;ooooAKKKKACiiigAooooAKKKKACiiigAooooAKKKKACiiigAooooAKKwz4w0hdV/s83g+1/88q3K&#10;ACiiigAooooA+GP29YvHdrNBqghF54Fi25EMfzxSf3n/ANmvmDwh4uvfEORpEEuo+V98WkRl8v8A&#10;75r9cdV0qy13Tp7G/toruyuU8uWGXlZF9DXP+CvhR4R+Hazf8Iv4bsNEMv8ArPscQXzK/Uso42oZ&#10;Zln1GWFvOOzWi/7e/vH55nPB+HzjE/WJztf5nz1+z38C9T1uCx8ReJwYbT/WRafL9+T+7vr6lXSr&#10;Vhj7JGvvtrQKjaeOKYHVcr6fw18FmWaYjM8R7ar8ktonu5Pw/l+S0Pq+HprXdveTOMm+FOgSSyv5&#10;OJZN3XmuYi+CMkOf+Jsy5/6Zj/GvXQeTz070b849+9eXU/fr977xhX4VyWu4ylhkrdvd39Dh/Dfw&#10;1s9GMMtxi6uImykhHP8AOu5A+U4oAxTiOOK56dKnSXLCNj38JgsPgaXscPHlQHkVHNEko+cVKDxS&#10;YB6VcoqS5ZHceNfFTwc9lbS6lbnNoP8AWRV82eK38uTfnivsP4qW0l74JvYki85vlO38a+K/H08k&#10;M03pX8pcX5Lhsqzv2eEp8kJx5vK93ex+3cEVZ4qHJOV2mcjf6zHB9+qqeLYkrhdbvZPvvXK3PiCW&#10;ClRyyNWJ/R+HyeNWB7hp/iuKWbZ/y0raa/inh8ySvnzRvE8rTb673SvFEcg8uubFZU6UvcOHG5LK&#10;i/dOk1y3+1D/AKZV59rXhn7VXocFx5/7uSppdE+1Q1jh8S8KY4bFywZ87T6B9mmqxZ2sqT16Pq/h&#10;vdN89YraLt/eV9bDHqrE+4hmcasC5obeTBDHVPxNf7xNGlJLfx6fB8lcXqXiA3E+KjD4eVWrzmOG&#10;wsqtXnOZ1t9xlNco1v5s9dTen7QDWXHbbDvr7WhPkga5lhvb1Y9iqsLxe1S55qxKN1UXm2GtYvmO&#10;KcI0C/BwanjvPIrMtbsmknfNTKF5anTDF8kOeBv2Or7bjeOtej+C9d3TV4pBO8U3Ndt4YvZFniIr&#10;zMdhYygdNOtHH0pQnufXfw/1cSLE9fTvgDwLc+IrAXc0ps7Xfxj/AJaV8YfDm6+0MPTFfeQ8SjRv&#10;AehWqT4uZYE8z+/sr85wmW5Z7bE43NbypUY83KvtN6JH8w8dxrYSrTpYf4ps7jQfDWnaMu+0iA/6&#10;a1t8c8dOlcF4aupYr63t0lk8o8V33A696/cuCc8wueZWq2Fw/sYxfLy/ZvpLT7z8ExUZKq+eXM+5&#10;LRRRX6McYUUVjX3inTbHU4dPnnAu5ekdAHx54WX/AIqTxX/2FZ//AEKum2c1g+El3674r/7Cs/8A&#10;6FXUeWK6vrkYRjDQ/jDirCOpnuNn/wBPJFXyzR5Zq35Zo8s0fXY+R8r9Tl5lTyzR5Zq35Zo8s0fX&#10;Y+QfU5eZV2AiuL+Iy/6d4M/7GKz/APZq70RggVxXxMXZceDP+xis/wD2aj65GalDQ+n4Ywko51hJ&#10;/wB+J9w0UUVyn9pHx/8AtAfsK3vxt/aL8M/E+PxXDpkOj+R/oH2be8mx933q+q9f0n+2fDupaaJj&#10;B9qtZLbzf7m5Cu6tWigD40/Yt/YGuv2TvHviXxLceK4tfOsW/wBmEMVsyeX+83bq9P8A2r/gH4x+&#10;O/h7SNP8IfEC68AzWU/nSy2m7/SOPu/Kwr3yigD8yda/4JRfETxNr1lrmqfHa61LVbD/AI876aKV&#10;5bf/AHH3fLXvn7MX7I3xK+CXxFl1/wAV/GTUvHGlG1lt/wCy7vzGTe23bJ8zH7tfXVFABXh37X37&#10;Pc/7TnwYu/BFtrMWhSy3UVyLuWLzE/d7vlK/8Cr3GigDzz4DfDCT4NfCvQPB8l9/acmmQLEbry9n&#10;mV6HRRQAUUUUAfzpTWO//vioYdNo2/av+mPlVD9o218D7x+g88KkjtPB/wABb74uTzf2XNFDLEn7&#10;zzq5LU/AMekzzW8s3/Hs7Ryf8BrrPCvjPU/CU3mafNLDFLXnfivxVdapqt4TN/H5lZ4b69OvKMpL&#10;2fTufPYijPDYipWrWlSlsuX3ub7RFNZ6Rp0/7ynyaxpFr/q4a5pm83/ptUcgkWve+rqXxyZxSxvL&#10;L9zFRO9t/ihLp2lfY7eH/Vbv/Hq4Sa5M8/mSVHHHvn/d0reU3+rq6VClRcnCO5wVKkqkvfGK0S0R&#10;0R07y/KrcwGrQzUqUjLvplgy76Wlt22U6Rv+edAAq07/AKaUeTvoX5agBy/9NKNv/fqmxrvqbb5t&#10;SA2Fv+elO3bKNuz93TtsTVIDZJvN/wBZTlWn7/ekZc0Fgy7z5ddX4b8P+V5OoXH+qi/1cVc1py+Z&#10;fw16nNeR2+lQx/8APRK83GVpU1GEPtHrYCjGUueceblILzUPtU/7uHyfkpulw+bfeZ/t1T2+VB+8&#10;m/e1s6GsUt7NHHN/1zrxZ+5D3D7SMly/EeoeEby2i86Pyf8AVPX0P8J7O2vfCGvTyXn+leY3lmX+&#10;5XJfs6+CdNurC9uNX8qaWVP9Hp+qWsvhyxvbez/5av5X7mvyTNK0MbXnhKUrNOOp8JipwzPMqmHn&#10;zwnBxlfpKK97lPJte1W5ur/7PJ/feuisfDtzL4Vz/qfK/wBXL/z0rlfFGi311qhvLMSzWsX7zza9&#10;88GWGnX3wJ+2X955Nz537v8Av162PxCwtClOH2mkfZ0/YV5c8KigvP8Ar4jwfwxoVzBrkMnk+d5j&#10;17p4g1fIsxcf8sk8uOKjwTYf2NMY/J/e337qP91/B/erS17wbFos8Mck38f7yWX/AJZ14GNx8MRi&#10;I83TY82ty1MRKGJj8GzX2onU/DrxHdeDreHV7CHFpv8AKk/6aV7cfiBFZ+ItMun/AOPXUE8sR15R&#10;rXw+vdH0Ozv9HhlvLUJ5nlfwVwesa5rl7NZ3H7390/7uvhq2Cw+az9tC3WLZ9Pl88Fj8LGryuO8f&#10;h1Pt/wCvNDPgfMcV8d6V8cvG9lOYLaCS9+7HHmu30vxB448X61DH4ggl0ywj/efua+QrcLYjD+/W&#10;qQ5fXX7jy/qnNHmhUT8vtfcYn7TWt21lqs2oQQ+d5UflSf3K/MPx9q39reI724j/AL9foX+3V4ps&#10;tE8DWaaf/wAtP9ZLX5o3EheeaT/nrX9KeHGEUcujiP8At3XyOfNsXOWFw+GnG0rbDWl2zB69/wDD&#10;VvLr3w4mt5P30vl/u6+f9v8Ayzr6j/ZS1nTfEkP/AAjl/D+9km/1v/PNP71fccQVJUcJ9YjG/I7n&#10;n5O5Trexh9o8b+H3hOVvFW/UIf3Ns/8Aqqy/ilrsep+I5rO3/c6fF/q6+if2sINE+Esw0vRLuK61&#10;C6j/AHkkXZK+RJZpWq8orvNYxzFxtFrRfqaZs4YCP1HDS5o/Exi1HJ8/+ro8zZTf+WH7yvqT4+Q2&#10;Rv8AnpTmXdQy7qasm2qJG/fn8ynM1N3b6N1FwGlZa+zv+CSif8ZQzf8AYOn/APQa+MfuwfvK+zv+&#10;CSny/tQzf9g6f/0Guqj8YH7S0UUV6gBRRRQAUUUUAFFFFABRRRQAUUUUAFFFFACL0qhqul2msWE9&#10;hfwRXdpcp5csMo+WRP7pq+vSuT+Jvj+y+F/gLW/FeoxST2ml2rXMkMP35AvZaBI/E3RZrbS/ib4s&#10;t/O+xafa6pPFb2n8H3vlWvUN2/8AeV5T4Fs4vG/jHWfFHk+Tp91fS30cU33/AJm3LXqzNXyeJtzn&#10;6hgeb2JJZ+VZf6uGKtzS7SWe3Nx53k4rHa1li/eSQzf9+mer2natHaQeXJ/5Gj2f+hV8/mccZKj/&#10;ALF8d/8AyU+a4xhxDLLP+Mbly1ueN/h5uX+7ze7/APalO4WW1nm8yb99/wA9ahjm+z/vPJ/e1J53&#10;9qTzSR/vqjkXyv3delR5/ZR9t8VtbH1WA+txwlH69b21o89vh5vtcpofCW8ufBfiq91zVJ4b3zX/&#10;AHcX/POrXi7UrbxH4jvdQ0/zvskv/LW7+/Uem+Fb7UZ4Y44fOllk8uO1/jkr6s+Hn7FYuHs7rxPe&#10;GKwCCU6fD96R/wC69dNKlOvL3CsTXo4OHPWly9v5pHw/428O3PiHSvs9vNDUfhFpfBtjZWf76HUN&#10;/wDra/Td/wBj34aSRY/ss/XzK+Uvj9+yB4k+Dvh3UvEfhieXxXpUcnmPaGP/AEm3T+9/urXdPB1q&#10;cP5jyKWa4KtV6xfmXPBvhfwj4X8K6z4kk82aa5tf9befO/nN/crwndv87/fq98Pfips8HTWdnB9t&#10;83/oIxbHtv8AcRqo15vLKPxn0KlGXwfCOoorP1rVotBsZry4/wBTFVFSlGMSn40vIrLw5eySVyfw&#10;fhleC9uPJ/dVg654k1fx5B5dvZfuonr0zwfo8uh+HIbeT/W1u48kOQ8+Evb4jnh8MUbVef8AxWhu&#10;ZYIfL/49P+Wld9msvXvD9jrkHmahNL5MX/LKGsoS5ZHXWhKdKUDx/T9Ql8M+KofsfkzRfLXun368&#10;PuGk1Kfy9P0zzvsL/u5a9a8K6t/bOhw3Ek3+l/8ALSL/AJ51vWj8Jw4KXvSh9xsKsr/6uuA+IfwR&#10;0T4j332y4P8AZmobPL82H/lp/d31674ZMTRAQDN16S1n615X27/R/wDtpXzeGzWbx88JCm426nw+&#10;F4oWa8R4jhutgnGNJfG/7v2pfyxl9mR8LXXwl8U6T42/sOG0mN8JP3c8X3Cn97dX2jpNvc2Wh2Vn&#10;eTfbbuKBYriX/no9XPO/5Z//ALdCx/58356+lxGJdfl5/sn3GBwEMDKXJLm5hu7b+7j/AHMX/TGu&#10;Y8bfEnQPh35P9ryky3P+rtYfv7P71dOny14n8aP2ffEHjnXZ/EeiZvRMn7y0lOH/AOA1yxnh4S/2&#10;iXIvM5s5zOllGE+sVpKKvGN27I9f0bV7LxJpcOp6ZMbywk4jkNdNoF6Lki0IyP8AlmK8/wD2f/hP&#10;deBfDv2DVZv+P6ZJLj+5H/s19ErcaB4QluLXTreLVIHg+S7l++Hrxc5jgpUZQxEvcvoz5/iqjk2O&#10;ySMOJKnsqc2rNPW/S3xdzmtT8JSzGE6hND/o3737JN89ZHjbwbbazof2e31mH7JdSRRR/Y/kSN2r&#10;N+Hfwv8AGmqeKr3xJHe/8SSWfypP7R+5/wAArS1TwzfXXjiy0vWLKbTNKtp/Nj8n7lz/AHWrsoUa&#10;eHpU40pe4lofU5RhsDgcso4TA+7SiuVe9zc0fsy5v+3uY1vEnh2++HMHh/8AtSaG91C2f935P+z9&#10;1q5fxFr1z4o1ybVLz/j6lr0LxV4V/tfw54g8Wahey3t1Ftit4v4I68tWumHwnsTjKM+Sf2RKKKK1&#10;JFAFLkUn361tP8Py3U/+kfuYv/H5KnmiUoORkqvm/u469+/Zj+B0XxD1u8udQlMWn2RQXEQ/5af7&#10;NW/ht+yv4t8S3s8l7Z/2BpQQBJLrl5P9pa+y/hz8P9L+G/h6LS9NhwoGZZv4pG/vGu/DYOVWXNVj&#10;7h83mmaUKFCVGjLmm/d7xN/StHtdF0yKwsIY7S0iTZHFEOBWjS5oHJr6NLlR+dpWHUUUVYwooooA&#10;KKKKACiiigAooooAKKKKACiiigAooooAKKKKACiiigAooooAKKKKACsfxLpceqaVNEa2KwPFuoW9&#10;npEvmy4Mo/d0AeB+KLe2t5/s/wDy1rDVdtaWvXX2q+8ys6gDV8P+IP7G863uIfO0+X/ll/zz/wBq&#10;uf8Aif8AEu1h0KbTtLglxcp/pEsv9z+7Ul1cfZYPMrg5tLi8Vz6nJeTfYtKsYPtN7L/sf7FeU8kw&#10;WJx1PHexUq0dn/6SYTjSp/vZ/ZPnPXNcivZ564O6k82evfdb+GHhXxxYXkfhDU4tS1uJGljhtPuS&#10;J/t18+bdnnRyf62J2ik/31+9X0WLwWIwFT2WIjyswwuMo46HPSlzE1vD9on/AHlQ7aWiuI7jkvHH&#10;h2x1eD95D50tSReBbrxH8CdG8OaBD9t1XQ9QnvdRi8xVfZJ93/eravryK1/6bVV0H7Nq3jHTLe4m&#10;+xRSzr/qfk8z/pk/+9XtZNmtXJcdTx1KKk4dH/e90yqwjUjyTMqDwhq/w7+CHiy01/RbvzfEqRR6&#10;V+6Z/L2tuaX5fu/LWR8PNX0h/B0PgPxJe/2NpX2r+0tO1X76R3W3a3m/7NdF4x+PvxA0nx7eWCXs&#10;0NpbXX2aPRpfuBP+eX+61Q+OvhP/AMJR4x/4k8MWjWktqt9qvnf8e2k7v4a/VOLsDnmS5nhuIZyh&#10;7aq1yKGvLLl2/ve6cNGVKrCVHoXk/wCEe8CeHNf0vR/Etp4s1XxNAum/6JEyJbIzL81Pbwv8Ovhj&#10;e/2H4kstb1rW7FF+2XWkS7IY9y1d0b9mDxBqE+jXHgvWdP8AGdpLexRSXWnfJ5e1tzfe+9XR/Gn4&#10;i3OhfE3WtO0rTNPs4rbyorz91/x+uq/N5taZDg8RxnnlefENFznCC0/hKOtv8Rz4mtSwFGPsZe6T&#10;Xfguy1zwNZaHbapFBFK/2nw7qE33L2D+KJ/+mi10em/s6+Jl+AXiaztDFe+IZNRiuf7LtPvxwr95&#10;t38VUfFEkXiHQ/hnqGn2cOjafdWsv2fT4fuW3zfN/wB9V9ifBPwj/ZHhWGST99LL/wAta+fhxdmf&#10;DspZPh7exo1XJKa5n7s+blbiaPA0cT/tE95I+Zf2L/hX4q8OfEefxZrGmTaZokVjLbSed/y0dvu/&#10;LXvHxS+EXhr4x6HZaP4khmh+w75be6tP9dHXs01jFdf6ysPWtP8Asv8Aq/8AVV8/m3FmYZrm0c5h&#10;+5qJKK5Ps25vtf8Abx1UMHChR+r/ABROb+A37PHhr4S6He2/h+G7n+3f8fl1d/66T+6v+7Xr11HF&#10;oOlTfZ/3NVfBt5FcaVDHH/rYqo+PNS2wfY/+etfMYzG4nMcRLF4uo5zlu2dcIRpx5IfCZvhPTZde&#10;1zy5P337z/W19HWNsLKyhgTpGmBXn/wp8IxWFh9sk/1stek1yFBRRRQAUUUUAfPv7Q7bPiL8P/8A&#10;fn/9Bq2ZOKpftGf8lE+H/wDvz/8AoNPDV+Fcc4b2uYxn/cj/AOlSPjM5xHssRGHkT+ZR5lV91G6v&#10;zz+z/wCrHgfXCx5lHmVX3UbqP7P/AKsH1wslx3p8Ljzvaqm/HanwsfO6UfUP6sXDGe8M/Yl/5Iqf&#10;+wxff+ja9+HU14B+w/8A8kRP/YXvv/Rte/jqa/qnBK2Gor+6vyP0qk+aER9FFFd5qFFFFABRRRQA&#10;UUUUAFFFFABRRRQAUUUUAFFFFABRRRQAjdKF6UN0oXpQAtFFFABRRRQAUUUUAFFFFABRRRQAUUUU&#10;AFFFFABVHVbKO/spY5OlXqzdbvrawsZpLibyRsoA+fvFlra2E81v/wAta53du/1la3ii6+1arWRQ&#10;BheOvA+kfEjwdqfhfxBBL/Z98n+ti/10br91krw3wB+zJ4W+BGrTeIYL2bWvEFtu+xS/wW3+1/vV&#10;9FXE32e38yuF1C3l8S300fk/6Jao0txL9zy0/vVlKlCUueZ3UcViKdKWHoy0l0PnfxR4k+36re+Z&#10;/f8A3lef6lNFPP5kdevSaL4V8c30+l+H9Ti1O7+by/7O/wBdH/tS/wB5a8bmt5bKea3uP9bE7RSU&#10;Uq0KvwFYzAYjL3GGIjy8wW8P2ify5KjZf39LRWp55znjLQ7HVbH/AEiDzq9n/YiGkeHdD1/wnD5V&#10;nr9y63PmzfJ9tT+7v/2a8wvriK1/1lYNxNFq+uaNZyedZRXV7FbSXcPyPGjN8zV5+YYGGaYWeCqy&#10;cVNct1udeDxc8DiKeIh7zg+p9c/tK6pb+FfgT4utNVspdTl1hEitrOGLzvMdW+98v3dtfMP7FPx3&#10;sf2bfGF4PEEH/FP65Cltcyxffsv4tz19pvqVz4Lh/sfR5v8AiVW0axR+b8/2hNv3vm/vV8iftK/A&#10;7+0vjtpnh/wPpfnXeuact9cWkP3LZ2b5v93+9X5xw3LKsThMTw9CMnBc3O5dY/C/h+E+y4jweOpu&#10;jmtbl9+1lH7Pu6f4j6h+On7bPw5sPhzqen+A9Zh8ZeJdTg+zW8UMTIlvu/ifdXmnwS/YM8NXPg6y&#10;1jx5e6r/AGrff6THp+knZ9m3fN89eXah+wp8QdL0qzuPC8+n+MruWdYpItO+R7b5vvPu/hWvsLV/&#10;GniTwdYaZ4cuZootV0m1SK8urX/l4fb/AJWsMZQw3CeSRhw7WUIzqaz+OW3T7v8AwE5cpyzE5zj5&#10;UcRTfNFdfdPPfAfhHR/2a/Emp+E9U1PydK8Qv9u0rVZvufL8vlP/ALVeuSadbeIfCF7YaPqkU+qS&#10;uJIxD/y0T+7vrwr9qPVbnxfN4GvJIYov9FeOSKL/AJaPu+9Xu/wN8Gxab4Os5JP33mp/ra9fD8N4&#10;LO4Uc2xfvVp09XD3Y83Ly83Lykf2tjckqvA0rctKfXXZ35TnPhn4N1fT/Eh1C8s/sdrbI0cn/TT/&#10;AGa3fiJ8PfDPxT0P+w/EFlN/Z+/zbeW0/wBdbf7n+z616lNpsU/+srL1jTfs/wC8jr6fKMmo5Php&#10;YeEnNSfM7mGb8QYnNMbTx3wSguVWOG+BX7OHhb4YNe3Wim7nvLr91Ld3n/LNP9j+te4x2Ntodj+7&#10;/c1j+Br6JoJrf/lrU3jTUvstj9n/AOete3CEKUeSB4OKxWIxlWVXEScpvqzndFt/7e8R+XJ+++ev&#10;o3Q7D+zdMht/QV5t8HfCMaQf2pJ/2zr1mtTkCiiigAooooA+Kf235PL+N3wn/wCuF/8A+grXmv2v&#10;5hXof7dUnl/Gj4T/APXC/wD/AEFa8qNzJuFfznx9Dmzf/tyP6n9GcCUubKfmzT+1+1H2v2rN+0yU&#10;faZK/M/ZH6L7E0vtftR9r9qzftMlH2mSj2QexNL7Zmq97ef6Fef7jVVNzJVe9uZPsU3+41a06fvE&#10;yo6H2j+yV/yQ/Rv9+X/0KvZD1FeN/sj/APJCdA/7af8AoVeyHqK/s2l8EfRH8aVf4svVklFFFbGY&#10;UUUUAFFFFABRRRQAUUUUAFFFFABRRRQAUUUUAFFFFABRRRQAUUUUAFFFFABRRRQAUUUUAZ39iWP2&#10;n7R9jh87/npitGiigAooooAKKKKACiiigAooooAKKKKACiiigAooooApajai+s5oP+eqMn6V8MfF&#10;vw9Lo/iO8tJJc+VX3c5xivkj47CTU/F18J/3oj/1dfjviLSoRw1DEz+NS5V6Pc/R+BcTOlj5Q+zb&#10;U+SPFWl7q841S22V7x4g0gINlePeLY/KM3l1+f5XiOf3D+y8mxfteWBxK332T7hxWnpXiGS26GuW&#10;1C4jSoLHUB5vvX2ssOpwPo6uKo+19jOx9EeE/Ef2zya9O0K5ilr5l8N+IvsU8QFeq+FfEskk1fn2&#10;a5dKPNynxOcZU/elDY9F1fTI5PO2Q1514gspFOyvR7nVPPsoXrhtcn8wzV42AlUjI+fyuVSLPHPF&#10;t3JFPs71wUl1hsV6J4wtsMK86u1Kz1+q4DllA/S6jf1enOBYtZ93+sqKdypqMTBKrXupIkWzvXpR&#10;hzSOWriY06XvyJZruMVSMAlrAur0+d7Vu6P+/rslT9lHnPmKOPjmFb2XKSR6f71bg02Rq6Kw0b7Q&#10;eOK6O18HSy15NXGxgfVQy/D0P40jgI9LINdr4X0DfNDJWxD4UjgrpNE0/Z8leLisx5oe4E6lHDwl&#10;7E7rwPm1H7uvorwpe3F0IJHmklyix/8AAK8N8J2gKgPXuvw806W/vrO1T/lq9fkubOdefsqO8nt3&#10;7H4XxTOlLmnP7J9H+CbPMPnvEP8AYkrrcenaqllZR2VpFbx9EFXM4Ff1hwxkscgymjl/WK1f957n&#10;8r16vtaspj6KKK+uMAqhJpVlczC4kgill/56Gr9FAHxj4NTdrniv/sKz/wDoVdZ5Fcz4Ij3ar4s/&#10;7DE//oVdeU4r5HFY7krSgfzDn+E5s2xM/wC/Ir/Z/ej7P71Y8ujy64/7Q/vHz31Nfylf7P70fZ/e&#10;rHl0eXR/aH94Pqa/lKrQ4xXD/FJNs/gz/sZbP/2avQdg4rhPitHtn8Gf9jLZ/wDs1dmEx3PWjDmP&#10;fyHCcua4ef8AfifatFFFfXH9QBRRRQAUUUUAFFFFABRRRQAUUUUAFFFFAH85nmSvP5lR3EMTVPcN&#10;5V9+7h/dUyaPyv3cn7mvgbn20ZyqSI9RuIrOy8y3/uVwcn+kT16ZoemS6pe/Z/J86uf8aaL9gP8A&#10;o/lV2YWvCM/ZfaPJx8ZV/fhL4ehysnz/AOrpr0fZ5VoVa9Znzg6GbZUMjb5/Mq15X7jzKh27p6Ex&#10;+7IhVfNn8unboqdt2ULDtq7kSkRt/wA9Kkjj3wUbTU0b7YPLqXIvmIWXZUY/1/mVYkk82oXWqiUS&#10;K2//AFdO276GXZR5dQBJGvm+TQ0e/wD1dNgoVv8AlnHUgOVdlEPzVoaP4fudZ/1cNOuPDN9a/wDL&#10;Gb/rrWbqQ5uXm1On6tXlDn5XylFViqRm3VC8e2tDR9Jk1Gfy/wDllROUYrnmZ0qUqkuSBteB9Glu&#10;pvtElaV9fSmf/gdWhB/ZMHlx1nySRL+88mvElN1qrmfb0cN9WpR/mG3Dy+d5ldB4Ru/KvvLj/wBb&#10;/wAs6wJZt3nf+Q60tGjke+h8uH+7/wBtKyrR5qUrmseaU4w5T7p/Z08C3C2HmyzRTQ/6yT/4muh1&#10;jwLFFfQ6fJ/x9XM/7uX+CuT+Hvh/V/AHgCDWNUm8mKV/Nj8n/wBBrorX426bd6to13qdnLDa7/3k&#10;38cdfzxi44utjK1bDy5467d0fOVcTiZ5xTnCKnh6vu3+Ll5b+8e7WXw00H4dfD+9e7s4ryTyf9Ik&#10;NfHq2MtgbyQecLCK68yztf4NlfSfxQ/aY8NwxWdppE39p+a/+kRY+QJXIfD3xZ4e8b6teafcQ/vY&#10;/wDV/wD2FePlFTMcFQq4vGU2+f3n/wAMetjcbGhhanPT5pQcZK3933bf3eU5iT4v3V94k0e6Gj/8&#10;e0axRxwx/wCsrvrP4a658Qtc07XNTs/Jtb2b/SLX/nmi/drY+G3wii1m91G+vP3Kxz/uK+g7C0TT&#10;7KG3j/5ZpxXj5vntHCS5MDBc6Vmz6CWLpU6FLks5/F6c2pXj06Kw0b7FZxYjjh8uMV8reLL6XR9c&#10;m0y4/wCJbdRv5n+xX1yCdvqa4nx18LtI8cQTPJAIL+RMC6FfJ5LmNLC1pfWNpdTgoY/EYSM/Yy1l&#10;1tc+aLjxRfeDtcs9Uks4vK/5Zxf89P8Aar2zwd8T4vHPh2aT7H9jl/5Z81zPjb4P6b/wiHl2F39s&#10;v7Z/9d5v+rrB1G/Hwu8EGezh8k3H+tll7f7tfaV/qmZ0oeyj+9vZdDjwnLjcR7WFP34fEeW/tlRn&#10;xt4Ii0fTIZZ5bH97cS1+eV5HLb/6PcfuZYq+6PE/jD+0bH+0bz/lrXjPirwXpHiyb7Rcf6Fn/nj9&#10;+Sv3PhPE/wBl4X6pWj7t9/Pqa43CTxs48/uz/wDJeU+e7G1l1WeG3t/9bK9epaZL/wAKmsZrjzvJ&#10;1qT/AFfk10kdj4b+GGk3l3JD511Kn+j+b9+vD/EfiS58S6rNeXH/AC1r7yNV5o+VRtSX/kxw8sMn&#10;h/NW6f3RuteIbnXtUmvLyaWa7l/5azVlSfvaWYbKSJt37uvejFJe6fLTm6kueYQyVHG2ynK0VNk/&#10;6aVoZkarTvM2T0KJaj3bqoViRm/7+0NJLTY22U6RaA6jZI9tfZX/AASWOz9qeaP/AKh0/wD6DXxn&#10;t3V9of8ABJlt37UM3/YLn/8AQa6KPxkn7R0UUV6wBRRRQAUUUUAFFFFABRRRQAUUUUAFFFFADcZF&#10;fI//AAUh+Kur/Dv4ET6Xp2jm+i8Qyf2bcXR+5bI3/s1fW3TArF8XeEtJ8daFd6LrdnFqOl3SGOWG&#10;UZBFTJcyNKUownGUj8dvhr4V/svwrZWdv/c/1tex/Cz4Pal8TNVgs9EhlvIYpPKvLs/6m2r62+GX&#10;7Engj4b63Needd6xF8wtrW85jt0/uivcPDnhPSfCFh9k0ezisrUtv2xDjNeIsvnOX72Wh9nUz6nS&#10;pcmGj73dmL4B+F2h+A/C9polvaQzxRDmSaNW3t61zvxq/Z08K/G7QoNM1WE6dLav5lvdWQVHjNer&#10;DletHRetex7OHLycuh8d7eqqntub3u58WeNf+Cfr6Tof/Fv/ABDLDqpf5/7WP7kp/wABrjNC/YV+&#10;KelTzXFxrPh+9l/5Z+aHr9BlbHU0NjvXNPA0J7xPTpZzjKS+L7zw34N/sy6Z8O9Uh8QX8/8AaPiD&#10;yPLkJ/1Ubf7Fe5DpxQSD3pQMLXTSpwpR5YnnYjE1cXP2taXMx9RSRpIpRwClS0Vqc58dftjfsp3/&#10;AIxlh8aeALOI+ILVPLudLjwiXqf/ABVfFtnfebPNb3EMtlqFq/lXFpN9+N/4lr9lOvevyU/a01DT&#10;NI/bQ8SxyZh/0GD91F93e38VePjaEbe1PrMlxs+f6vP4TAzmsHxJ4Vl8YX1lZyTeTp8X+srqNPs/&#10;t8/l1a1bS4rBt9tPmH/locYr5GeY4ehiY4ecvfZ1YziXJ8NmdPI8RW5a1XZWdv7sW/s832Th/Hlx&#10;ofw7sYY9D/13/oytjwbNdeKND/tCSHyYokry/wAXLL4o8cQ29vD+68xf/Qq+z9S8M+GtJ+HM95Zz&#10;RWWn6Zp3mSf9NJv7tevOPLCP8x9HQlz1ak/hhE8KhuIrr/j3rmfiN4/0j4daH9s1P9/LL/x7Wv8A&#10;HJ/9jXM+B77U/Efiq9/s/wDc6fv/AHn9ytb4x/CqP4oaVFHFN5Oq2Qxby/wf7r1cIQjOMK3wnPOt&#10;WqYeU6Mfe6DPgz8UvCviGx1m8gh+xarHGxktZf8A0JKd8GpbTxF4s1Kea4+ziP8A1dtj5JK4jwb+&#10;zrc+E7KW4u9SxqknSGH7myuu0HRbZILL+z/+JZrdi/7z/polZY+jGvRrUcNLllLqfM5rg8xzPK6m&#10;EhU9jUknaSPXtb02COAXETeXN3i8zFY8cMtx+7jhr43+Lnj/AMV6p45mOqX11FcW0n+jjlCP7rV9&#10;q/s6a+NZ8H2dxr8M0/iW+TyorDyv9b/tVyYXLq2XYOEa1Tnf9e6YcFUcTgcBHK8dWdWrC/vv+W+3&#10;ve97v2ShH8/neX++liRv++/4Vr4o8R+M/GL/ABDmvLie6g1yKfy44e8f+zX2P4yhvrDxH5dvD9it&#10;Ip/9IihqxD4XsdW1Wy1STTIftf8Az9zRfPXpUK8aHNOcebmPqcbg547lhCTjysj0Wa5utD0y41CH&#10;ydQlgX7TF/t112l6kJ7eIIPKmPQ56V1Hhv4c2sviqyj1Cf8A4l+zzf8Abrm/idc/2b4xhTw/DDDa&#10;y/6uL/Yr5fNcEszoyhD4o+8j5jjrhSPEmTyw/wDy+h71PW0eb4eWX+I7PRruXxLYweH7fTIprr5v&#10;Kl/+LrgNF/tXTUm03xAYobmKdosQ13NrqKeC7G8vLqebTdb8j/Q4ov79cDool1O/mu7z/TPn82T/&#10;AH682GGjLLv+FaPwdvisj5OllHPwjTo8dR93De8rS95RXurWP2vsnrnivw//AGZDpmmR+JYoNFEC&#10;3MkU0uz/AL4/2qg+KpuJdS07ZP51h9lT7DL/AOhVwnifS5fiHYaXpHkfvI5PMiu/N+f/AHa9Zg+H&#10;kmn+FbKO8vYpruV47aOL77xo1b1YUc2y+MMPLlj/AOk2+zI9avgMt8QeG6eGyys6NGLUYe7/ACfY&#10;nHm/9uOcuJBb/BDU/Pm/eyzr5UX8dePLXXfEbT5bPxvNof2yaa0tqzr/AEu1+wZiPlSxdf8AppXT&#10;LH4fKlSwlWTbtv8A5nRieJMp4NlgsgxdSc5yUYqfLf3fhjKX+KX+Iwmar1jotzf/ALyP/VVufD/w&#10;jbeK55/tk3kyxf6uL/no9dZItt4f+I2maPqEMM8MX/H75P8Ayz/2Xr2pSlzH6nGny/H9wz4afCTV&#10;/Ht7PYeH4Ip5R/y/3f8Aqo6+o/hZ+yTZeHb7Tdc8Sag2pazav5vlxf8AHv8AlXoXgqPwr8L/AIWn&#10;VovK0zRYYWurmbt/vV81fDn/AIKNRePvi1/Z48MzWXw/lf7Lb6qebjzv7zp/DHX0FDC0aMYzq/Ef&#10;CY7M8XjZ1KWGjywj959xqu2lqCGWK4gEicxyVPXtHx4UUUUAFFFFABRRRQAUUUUAFFFFABRRRQAU&#10;UUUAFFFFABRRRQAUUUUAFFFFABRRRQAUUUUAQXE4t4JZOyDNeF+LNavvEWqzf88f+Wder+NtW/s7&#10;SZT53knHWvFNPuvtXnSf8st9AHO3VrLZz+XJUVauvLF/21rKoAyNUjubyeGzt4fOml/5ZVyfjf4U&#10;a3rHgjWrXTtStby7H737LaOd0if88q7Ww1iO31u9s38qH7TB5cd0P+Wb065vYvBcI1nWV+w2sKOR&#10;n/lp8v3Vr3spksLUjjoyXPSfMr7f9vH5VxZnmY4XHUMpw+EdWlW+Oevez5Wvdjy/F7x8t+EtK1v4&#10;QzS+JNYz4f8AKgf7Pz89y/8Adrx6SbzZ57iT/lq7S/8AfVO8Ta1/xNZpJJru9ilnlljimlZ/L3NU&#10;ngXULHV/HHh+z1CH/iXy3S/aPO+5srTPc6rZ/i/rFaKjpypI+8yrLKWU0ZUqUnLXm1Na18C+JbzQ&#10;/wC2LfRpZtK/5+v/ALD71Ycbb64Pxl468bL8WruW3vbsatbXvlWkUX3Aiv8Au12fd9K9c+KC2MHj&#10;GaPT/J/e2MEt75P/AD9Mv7yvouKuDK3CtDDYmriFP2y2X2dE/wDt6P8AeO6hifbyl7vwnmvipZdN&#10;nhkt/wDVVk6bffar7zI/3PlfvY/+mb/3q0pNS+3zzx/88q5uFpYNV8v/AFPmvX52dZ6qPiPE8H2j&#10;UPCelan4g/5Z6/Mf9Ij/ALrbKXw6svjfw5rWh/bfO8TX17Fc3HnfI+opuXdH/wB81y+k6X5v/XKt&#10;CSx+wX0Nxb/9/fuPHXt4POsdg8XQxftHOVF+6pSk1HyM50YThKH8xt/FDUvEHwb+O2mz/wBm3Vnp&#10;WmeV/Y2nw/c8nbtb7v3m3V6/pfwu8NeKp4fEnjS80qDSin229/tGXZqMif3Zf9r09q4/RfifdfCP&#10;wP8A25qepyzWt1O8dnpU0a3D3L/3ndvux1c0gaZ+0x8Hdf07wZ/ofjC1vv7XvdKm/wCWkP3dsX97&#10;/dr90oZ5meb4bCYv6v8AVaP8OpiL393ulpy+99qX2jw6mGhDm97mfRHY+E9F0z4l+P8A+0ND1PT7&#10;zT7WRfL0W0/5doF/i/xr7F0m1is9Khjjr4x/Y7+CXivwd8R5/EviXTZvDVp9la2jtZvkmuHb/Z/u&#10;19tV+RcW5dgcrzSWHy+t7WFlJvmvq91ePxHoYKpUq0Yzqx5WFUdWt/tVj/1yq9U2nxxS30Mdx/x6&#10;eYvmV8XKXKj0DldL1C50ieH/AFMP2r/V+dKqeZWtoul33irxHDHJD/qn/eV+V/7UmreMrb47eKo9&#10;ZuNUguorv/iXxZZFEG793s21+tn7H1jrifAbwxeeI4fK1WWyX/W/f2fw7q/SuI+DXw/lmEzNYhT9&#10;t0XTmV/d/micVHFe3nKHLy2PadOsorCyht4v9XGKuUUV+bnaFFFFABRRRQB83ftP2v23xt8P4POl&#10;gzJP+9h+/wDdrETwzKk3mPrN2TXRftLPjx98P/8ArpP/AOg1UMvBr884houpio+h+U8U4t0MbGH9&#10;z/Mt+cKPNqt51N318h9QPh/rxb82jzaqb6N9L6gH14kudt1BNED5Pmf8tRWPa+GZYpv+Qzd1q+ef&#10;SlinbzuBzW0MHKJrDMJR/wCGLH7Cq7fgUP3vnf8AE4vuf+2tfQ56ivnv9hnn4Eg/9Ri+/wDRtfQx&#10;61+y0FalH0P3/DO9CHoh1FFFdB1BRRRQAUUUUAFFFFABRRRQAUUUUAFFFFABRRRQAUUUUAI3Shel&#10;DdKF6UALRRRQAUUUUAFFFFABRRRQAUUUUAFFFFABRRRQBHNL5cRevEvHHiC51vVZo4/9TFXq/iy/&#10;GnaLNL5vknHWvDIb77ffTSR0Ac7eWctrP+8qCtnXvKb/AK61jUAZmsNK37uOHzq8p1qTSPHWleLP&#10;C+h+M9Jm8Qana/ZrLT4ZdjyOrbmX/wAdr0Dxg11qlje6XZ/6FLdQNFHdf88/l/8AZq+IvDvwS8ca&#10;d41t5rzTrzRobW682TVJgyJGi/Nu3/7VeVjcRVhywhHmjI++4VynBY6NbF4jEeynRcZJe79n3uaV&#10;/iia/wAJvhn4u+FHj7TPFniCxl8P6fo8jSyTTf8ALT5WXan95qw9QvpdS1XU7yT/AJebqWT/AL6a&#10;tj4qeKotU8VXt5HNd/ZJXXy4ppWdPl+XdXL6Pqljf65ZW+ofudPlnX7RLXThcKsPHkh9o8HPs+rZ&#10;5WjiK0VHlXLp/wCBHSaP4H8Q+INKm1TS9GlvdPi/1ktYqtXd+O9f1ez8VTxefLpZttv2a1tPkTZ/&#10;C3y/e3VW+Ln2b/hIoP8AVQ6rLaxS3trD/u/ergwWaQxtadKMXHkPpeI+C63DuX4bHVayn7bovs+7&#10;zaS+1E8r8VQy2sH2i3/7aVzcN99vvvL/AOWWz95W5dap9qvvs/8Azyrl5vNg1z/gde2fnR714X/a&#10;U8VeGNDh0uSytNfmtU8qy1C7/wBdbJ/D/vba0P2eviBbQeP/ABZceKNT87VvFcKRx6hN/wAs337v&#10;+A/3a8d0nTpJ5/8ApjWpdaTFFPDJH++rz62Aw9WlWpcqj7VSi2tHLm/vHbTxuIpToz5nL2TjZPWM&#10;eU/QnVbW+8KnQJI4fJi+zf8ALGT/AOJqgdK0m812ys9Q1PT1hkg+24u5R9rjg/i3f7NeBfs5W3it&#10;re91y28S3em6BFJ5UnP2h5Jv+efzV7H4e+H2j6jceJ77T9Um/ty4tQZf7R+5/wAA/u1+UTyfL8qx&#10;lbDTxHtZzXuUuW2v2eZ/D/26fpeFzbH4yjTxEKPJC/LKpvZc29v7t/iOW8VfD258c+PoNX0+9tbz&#10;RLB/KttKtPv20H8Tf7tfSui2cVhpUNvH/crx/wCFPgvVNB8RxahqsX9mxRJ+6hm/5eP/ALGvbt26&#10;v0Ph/FYnF4PmxdH2bi+VLl5dP8J8fxJgsJgMfKlhK3tFJczd76vz+0FV9Rt/Pg8urFOjWJ54ftH+&#10;q/5aV9IfLs5fTZrrS/JuI/Kh82Tyv9bs8ytSG3vvE2qw2/kfvYv9ZXwp+17f+JLD4x30eoTXVpab&#10;F+xiLcieTX3P+wxa+Ibj4I6df+J4Zvt0sr/Z5rr78lt/B/WvLoY72+IqYfltbqfoGb8J/wBlZPh8&#10;2+sKfteXT/Er6fzH0L4e0uLR9Lgt4+yVqUUV6h+fhRRRQAUUUUAfCP8AwUBe5j+MHwn+yeT5vkX/&#10;APrf91a8UgudaM3+kfZfK/6ZV7X/AMFBGCfGD4T9v3F//wCgrXh5uIsCvwjjX/kZ25V8Ef1P6a8P&#10;8Nz5PGXM/ikbP2mSj7TJWP8AaIqPtEVfm3sT9T9ibH2mSj7TJWP9oio+0RUexD2JoXdzfCD/AEPy&#10;hL/01+5WRfXXiT7FN/yD/uVMZ4qivbiL7FL/ALjV2U9H8K+45amCv73Mz74/ZGz/AMKI8P8Amf6z&#10;D5/76r2fuK8Z/ZG/5IN4f/4H/wChV7N3Ff1hT+CPofxBW/iy9WSUUUVoZhRRRQAUUUUAFFFFABRR&#10;RQAUUUUAFFFFABRRRQAUUUUAFFFFABRRRQAUUUUAFFFFABRRRQAUUUUAFFFFABRRRQAUUUUAFFFF&#10;ABRRRQAUUUUAIelAGBS1FNL5cRaob5UBga9r8Vh+4jObr/0CvnnxvZSXN1LcT8yV6xqN8Ly8mu3/&#10;AHQryXx/q4h80J0r+H+J+JsXxDnVSKqXowk4wS+G383+KR+icL0pRnzQjqzwjx6scVvNsr5v8bXU&#10;iGvdPiJqEc8E1fO/iu582fZX3XDtGyvI/r7hii40uY891a5LNms/T/M+0Vp3KB7j2rQ0ywG7NfqH&#10;tFTga/U6uKxfPzdS3YTSLXofhS9A6S1x9vp0jV0+iafIswr5vGOE4H12IhGOH5JyPcNGn+0WVZ+p&#10;WWTV3w1H5GmRVcu3EUdfm3NyVZcp+W8/JWlyHmfibw5JPB5leWalo0tr/rK+h70boZRXAa3pAvK+&#10;ry7HSh7sz7LLce7clXY8QvreRK5u7SQyn1r03xFo4tyK4+9sNrV99hMSpLmOfNcv9pHnh8JzkdmS&#10;c10GjrsmqBU3Vt6RZSD2Fb16vuanBlmA9nWjyHongq3E5O+vUrHSEjh9BXJeANH/ANSa9Wt9O31+&#10;VZribVTbOsZy1pchx13pJ86pLHTtk1d4uj/aB5dKnhrbNXi/X48vIfPvM48vLIueE7TdOI+5r6p+&#10;BXhfZFLqb+V5R/dx/wB/fXjfw18GxXerWaSQ/ud6+ZX2Lp9hBp1vFBBEIooxwBX2XAuUQzTMJZhV&#10;1hR2X95//In4BxvnCl/slL7W5e20tFFf0mfjQUUUUAFI3Slpj96APkHwCv8AxNfFn/YYn/8AQq67&#10;ZhTxXB+D9L1K81zxZJZ6n9ii/tWf91/wKu30jTb6yE32y9+2V+N5ri/Z42t73V/aPxbNsF7TG1p+&#10;b+yS7KNlXPLo8uvF+v8A9cx4v1H+uUp7KNlXPLo8uj6//XMH1H+uUq7Oa8/+LKhB4M/7GWz/APZq&#10;7TVdL1O8n8yzvfscX/PKvPvibpepWtx4NkvNS+2Rf8JLZ/uq9rK8XGeNo+91/mPYyrBcuNpT8/5T&#10;7eooor9kP2sKKKKACiiigAooooAKKKKACiiigAooooA/ndubbd+7t4fOiq94bsbHUdbs/wC1/N/s&#10;/f8AvP7+yrH2OTUr7/nzi/6Y1BqVj/ZH+r/1X/PWvzP2nMuVS94+1hS9pSlz+7p0OnubDTNOm1i8&#10;0CbybWL93HXkviJ77UJ/M/11bslx5vkxyTeTF/6Mrl9Y1yXz/LrtwVGcJX39TwZ0aWGhL21Ry5tv&#10;5vd/mM1tLuW/5Y1PZeG7m486Slh1KRf3nnfvaqyXtz5/+ur2/wB7I4+fCR+C8vUvf2bEsHlyTfuq&#10;0x4Niax+0W9553/PSuUWrlnr11ZQTW8f+qlqZ06v2JGsK2G+3T90z5F8ib/prTd1TMsv+s/5a1C3&#10;zfvK6jzHKMpBGu+pGbZTo1/56U2ZvNoAjjXd+8pyvTt3vTY13z0x8yHK3lfu6NktOZYkpzSVJQRz&#10;S/8ALOm7f39SLHup37x6jmA6z4b6rLYX01vH/wAtUrrJ/kuJo/3v73/WRV5v4bm2a5D/AL9eoaxN&#10;uvvtH/LaWvn8bHlr+qPuMnrSq0Y0Z/DHYj0/wDpGpfu7ybyf+uNSXmg2OgQeXZ/62L/yJVO3aV5/&#10;Mj6VLslvpvLrz3Kq379TTserLLvZ1ef7PYo3A+2weZ5Pk1ctvC+p+IbHzNLs5byKL/WeT/6FSXVv&#10;Jb17J8G/jRYfC3wDrGmS6Z51/qf+rv8A79YYrEVqNHnwlPnlfRHPjlXpUuTDU1Kcu54JJa/Ybjy5&#10;P+WVdL4VWJL/AMyT+/8A6qWoIVjl1yaS4/ffaZP3laMwisr77Pb/APLV/wB5/wDYVvWq+0jyeR2Y&#10;eEuX3+x9p/C2xsvHGlQxap5s2nxQeZbxfwR/7Vc/8apLHwzof9l2H766lm/0j918kaV5/wCDfHGp&#10;6dYWd5HeeTFbQeX9lr1CHw5ZeOreHVPEf+hxX37uT+5X4tWoSwON9tVl+6vsu58LGhWw2Kxc5/wo&#10;w5v8Mo/Z/wC3jwPRNH1LV76aKyhimii/1lfVH7Jfw3tr69m1nUPNmltf+Pf938leeeJ/hZL4A8RW&#10;Vz4YBg0+5dY5P46+3fA2nJpfhiyijEQl8td5ij2V43FvEH+wqOHlpV+/+9zHoZVi8Pj8FHHYeT97&#10;3dTehgjhHyReVUoOCaXOaZivwGXvHojuv1pD05pDxXOeP9Wt9H8MXlxPP9kGz/W1vQoyr1I0odRx&#10;XPLkOH0n+zdN8R6xd6veRQ2vn/u4pvlrl/2ltb0nXfhkTaalaiON/wDllXhPjw6v4j0O98WTzS/Z&#10;LZGj/wBiT/ar578H+KtT8aQan5t5xE/7uL/Yr98yzhZ1qkcx9t/Ccbr9DurYeFVclGXLPr/7d/4E&#10;R+N/G39rWMOnp+58p6tQ6f8A2F4c/tfUJv8AV/6uKsfVP9AH9oSQ/uov9Z53/LSvM/GvxFudet5r&#10;O3/c2u//AL+V+1YXAyxMY0qOkb6mNSt/Z+H5Obl/8mMXxv4ok8Va5NcSf6qudMfG+k8ymj5TX39O&#10;nGlCMIbI+JqTlOXPPcEqNV3f6yp5W30nl/8ALSrRiyNl203b/wA9P3NSbd8Hl1H/AK393VokjX91&#10;/wBNqdH/AM9Kcse3zo6I5tkH+ppikN3RU7y/+elNZt37yj/VfvI6SCRG3ymvs7/gkrJu/ahm/wCw&#10;XP8A+g18ZsvP7yvsz/gkx/ydRN/2Dp//AEGuqj8ZJ+09FFFeoAUUUUAFFFFABRRRQAUUUUAFFFFA&#10;BRRRQAUUUUAFFFFABRRRQAUUUUAFFFFABRRRQAzGQa/Nz/gqD4M03wn438D+PNP0ATahfSPbajqH&#10;8GxV/d76/SSvEf2wvAOm/ET4EeINO1TWYtAiij+0x6hNt2xunKr83977tY1o88Gjpw1X2VaMz83t&#10;B1eWWxg1CL9z5v8AyyrU1TWJ9Uba0XlR+tcL8PdWutU0qaO4m877M/lR+TXWV8NUwWHniI4icffj&#10;sz7meS5ZjMZSzath1KvBaSe/9fylVdFtrrVbK4/1MsT12fiPTxr/AIfk0y4mlgiKf66E1ylTTapL&#10;FY/6RN+6irzcywWJxk6M6VTk5WfL8W8PZtnVXCTyzG+xjB801rH/ALe0+KX92XumPDcaR8NPB02n&#10;/wCuu7r/AFf9+uL+HuuX1/rk1vcTfuq53Uri+8c+I7y4t/332X/V13XgPwXLoPnXl5/x9y/8sv8A&#10;nnX07UYQlz/FI+1jOdWrHk+CJ2H3K5vUPCfn302qed/pf/LOL+Cukptc0Zcp6M4RmcjqHgi28baH&#10;DeXllF/bVs/7uWrGj/EzXPhPqs1vH5Op6h5HlRy+Vs+zV10N15X7uOvK77R77VPGM1vZw+TFdf8A&#10;HxLNWkX7T3J/CctaPsuWdH4j1b4a+GfEHi+x1nxBrk0MMUX72P8A6aPVq++3ad+8k/8AINcevje+&#10;+FXk6Pbzf2n4fl/4+P8Apm9dlF4qttV+wyWEAvNODrJcSy18/jK+OhjKcKNPmpy3f9fCfn+ZZxxD&#10;huIMJl2X4Xnw8/4k/wD0r3vs8v8A5MemfDNfsulfY9U/4+75/Nj/AOuFc34v0/Trvx7NrOlji2/4&#10;8opaw/ix8WotGvrLWLOHyYotsUdr/HXReAWtviN4V1PxJcTfYruJ/wB3p8P/AC0SozKlmHsozwPu&#10;66/1I9DjSHEleFClwxUSnGfv35ea32fi+z/N9o53Vl1fxbqs2oah++m/561rQ/8AFEaVN+5/tO0u&#10;v3sn9+OnLNpEE/mSTSwyy/8ALrN9+r+gz6hFB/YemCIS6m/lyed8/l7quvi6FLlw+Lkvf6HpZxn2&#10;SZVGjl+eVIe1rLlty80ZfZlzfyx5izpHjLTbbRIZNLs/K1Df5kl3NWt4VuftOqz6x53+qf7TcedL&#10;8m+ob3wPbeHtK/0zzoIon8r7XDFvSs3XJbZLGGPR/wDj1/5aS/8APzXlxpY7D1qnsor2SXur/wBJ&#10;Pk8FlvFeQ5ni4ZdTpywEKcvZU1y8spcvNGMftc3N8UpHN+Lpr7xf4qvdU8mKH7V/yyip2nw/bP8A&#10;R7ibzpov9Xa1ajvo9NAf/XAVx9jqGua38VNM/c/2ZpUU6y3F19xK7cFGtmNHnx1NQnG9ny+8d3D0&#10;Mdn+UxxHEOFVLFxc4058nvR5o6TjGXw/1I6e6vb3TbeWTTr7+zbuMf6PdeVXp3wn0nw/4Q+HWp2d&#10;5ey6n4v1NPNku7v53rC+JWg23iPxvNqmlw/8U/Ei/vf4JH/2K4/xB4qtdLn+0Rz/AL2JP3ktXlmC&#10;rYCnKlKpz8zO3gnhbEcOYGpDMcU60pT5lv7v83xfzfaIPj9+2P4uvfAMPwk0uyhs5gn2bVdQ+/5i&#10;f88kT/ar0T9jj4GyyW9nexal5UUm3zIZY9/yV8ifC3w/L8Rvip+8m/1s/myXU33I6/Tf9kj4XSaE&#10;2o6teebDFbyeVZ/3JI/71fYe/Vq06U/e7nsfusJh62Ih7vb/ALePpu1tha28UKHiNNlWaKK+jPgA&#10;ooooAKKKKACiiigAooooAKKKKACiiigAooooAKKKKACiiigAooooAKKKpahqdtpi75zigC7RWHD4&#10;v0yc7I5ua14Zkni8yPkGgCWmlto+anVw/wAR/FEelWH2eP8A10tAHAfE3xZJqd99nj8ryq4uz1KW&#10;zg8uob64+2z+ZUVAE99efbJ/MqCikZttAFOPRYtU1WeW8h860tU83yv+ej0zW7aPx/pf9ia4fP0+&#10;Xd5Y/ii/u10Npo0gt4b25vZdMH/LPyot/mV598bvF9z4D0rOh6Z5P2n93HrXm/x/xLs/vV6OBx2B&#10;p+0o1rSmfkvE+FzjNc3w0Mmx6pKl8cOZxe+/LH4vd+yfCHjjT/7O8R3tv53nfZZ2i83/AGK5m6vI&#10;oP8AWV1nijTblYJpP9d87SyVwdxov2yDzI/9b/zyrzj9aOqk+PniqKx+x2c1p9zyo7qa2Xztn+//&#10;AHq4OPVL6KeaTzvOll/eyedRdabc2X7uSCq1azqTny88nLl2uFkPjuJYp/MqS61Pzb6G4/791BXo&#10;PwvMWjeD/HHiy3gin1vR0iis/Oj3pbeY+1m2125bgamZ42lgaVueq4xV/h1M6k40oSn/ACkMP9p6&#10;N5P9qWU2mSy/6uKb/lpXRWLf2l+7/wCetR/B3xXffEfW5/CfiG4+26NfQy3El/N9+zdV3L8/8Ks3&#10;y1sfDe30yHQ/E3iTUIf7Ti8Mp9pk0/7n2n5tq/8AxVfSZ7wnjsizanlM5Kc58vLbS/M7Lf4feMKG&#10;KVel7X4TtfEPwYtfi94HstD+2Cz8QWL/APEuupvkhkT/AJ5v/drv/wBnb4AJ8CLK9vLm9+2+Kr5P&#10;s8ktp88McP8AdR689+A37QfjP4seMoNC1zQItS0CV/KjutPttn9nf3Wdl+9/wKvpLw/p8q302nyf&#10;ufKf/VV6ue1OIuGsF/qxjqi9i1zWh72l/hv8X/bpFFUa8vbQOo8Orcz30Mkk003lf89pd9ejVw9n&#10;DFa12FndRXEH7uvzQ7ixTW605V3113g3wf8A2p/plx/yyf8A1VAD/Dnw6tNYMN/rmj6femL/AFcl&#10;3bK83/fTV6ZFCLcBEHyU5V2jFO6UOUpLl5gHUUUUAFFFFABRRRQB86ftN/8AI7+AP+uk/wD6DWcz&#10;/MKuftQvjxv4A/66T/8AoNZJ6ivDx2F9rPmPwHj3EOlmdOP9xfmy3v8Aejf71UorzfqET83+uMt7&#10;/ejf71Uoo+oRD64y2HpY3/fZqpmnRtsqoYCPNEPrjNr9hUZ+BP8A3F77/wBG19CrXzz+wn/yQof9&#10;hi+/9G19DLX1UFyxP63wLvhKP+GP5ElFFFUd4UUUUAFFFFABRRRQAUUUUAFFFFABRRRQAUUUUAFF&#10;FFACN0oXpQ3ShelAC0UUUAFFFFABRRRQAUUUUAFFFVby+jsIPMnOBQBaorDj8YaZNP5STZk9K1be&#10;5juYPMjOY6AJ6Rm20tcr458SRaTpcyf8taAOC+LPi7z5v7Pg/wBVXndjqH2KDy6NWvv7QvvMqpQB&#10;bvtQ+3+TVSiigDK1Sz8+b95D51pFA0n/AHyu6vkC4/as8Z69rZ0vVZ4rzw1c3X2aTSv4PJ3bdu/7&#10;1fU/xI+JWh/C/SoLzXLyWGa63RW8UMW95P72/wD2a8T2fC3U7GfxZ4Q0CafVYn/efa5f+Pab/np5&#10;X92vDxsqtWrGjh6nK+x+o8MQwWX5fXzHNsA6tKXuwny80f5be98PvfaPEfjF4fi8M+ONT0uObzor&#10;Xb5f+4y7ttcDcXEUX+s/uV3Xi63vrqe9uLib7bLL/rJa83uNJ+2/vP8AU+VXuH5cdhp/7RHjPQdK&#10;h0/T720mtIk/dy3dsszx/wDA2rz2bWL66vpry4vZpru5fzZJZqbcaXc2v+shqvUpKJrKrOoownJy&#10;jHb3vh/wjvOl8/zP+W1SX2qeb5Mkn/LKoa9T/Z18N6Zqut61rN7FDd3+jostnpc3/Lzu/i/4DUVq&#10;kaFKVafwxXMaYXDTxmIp4elvNxir937pz1i2p2EEF5eWU1lFc/6uWaL/AFldRY3H2/yfLr3Dw7qH&#10;/CbXs2h6xFFe6ffQSySReV/q9q7lZP7u2vNfgb4HsfGnjH+x7ibzrS1dvtEsP/LRF/uV42XZxRx+&#10;HqYjlcVDe/3n0vEPDWK4cxdPCVpKcprS3/gP2j2r4H31to3hybwxeTeTp9zP9ptpof8Ant/t/wCz&#10;XrlrFY6HY3kcU3226vo/Kk8n7kaf3v8AerF0C4tdTEGjroAl0WP91H5Mf723/wBpn/iqxp+iy6Nr&#10;k2l3H7maL/0CvBy+GScQ43+1qUX7WHfT/DLl+0bZg83yLC/2ZVkuSfb3vWJ0HhmGX7dD5k0s3lf8&#10;9pd9enVwtrZxWtdlZ3UVxB+7r7w+LLFNbrTvv103hHwj/bM3mSfufKoAf4b8BxeIfIuNUsrW9tI/&#10;9V9rhV3/AFr020s47K3EEEQhijGERBhaltoBBbxR/wBwYqXPFMbk2uXoPooopCCiiigAooooA+C/&#10;+CiD+V8WfhM//TO+/wDQFrwI3UbKK93/AOCjUnl/FP4T/wC5e/8AoK186td4UV+I8Yw5sxj/AIF+&#10;p/WvhrT58jj/AI5Gj58VHnxVnfbPrR9s+tfC+yP1f2Bo+fFR58VZ32z60fbPrR7IPYGj9ojqG9uo&#10;/sU3+5VQ3earX97sspv3P8FXTpe8RKhofpD+yB/yQTw9/wAD/wDQq9oWvF/2P/8Akgfhn/rma9oW&#10;v6hp/BH0P8/MR/Fn6v8AMkooorQxCiiigAooooAKKKKACiiigAooooAKKKKACiiigAooooAKKKKA&#10;CiiigAooooAKKKKACiiigAooooAKKKKACiiigAooooAKKKKAG8U6mkharC+jb/ltGfxoIbUS3RUM&#10;U0cv3DU1BZE2AM4zWVrt+tjZSAEeY4wnvWhPcR20BeQ+WgrxHxv46+1X00Yl/dxv+7r8v474j/sL&#10;LpQo/wAaqnGHl3Z62XYGeOq8kdhPEOuR28Hl14x4y1r7T52ytrXfFHmw7POryjxRrW7/AJbV/JOV&#10;YCXPzS3P3fIco9lKPunm/j+7kFvNivB9YuJHPz165461LfBNXiesXf61+95JRtSP6RyuP1bBSnIz&#10;RJvn+fmur8PWX2iuLSfNxXa+FLnZPEa+jxSahoaYCrze05Nzu9I8PSSTV3Xh/wAJGSbzKqeGY/tN&#10;eoaBaRrBX5hmGOnTPkc1zKrT5iOz0fyIfkrNvbT/AJZvXWTJ5kFcXrkvkffr5zDzlVmfK4Wc6szH&#10;1C4isIf9bXD61rlsv+rqDxj4gRoZo0mry661iRpc96+/y/LXKPPM/Ssuy+MYe2rSNzV9Vjufkrlr&#10;4Rt2pZb/AHVk3WoIZvavsaFBw2PaxOJo0aXIW7bTcH3rtdE0PI31yGmagjTc16Nomp24hi8yuPHT&#10;qxRMOSnQ58Oei+Fo47XyfLrtg20fJXA6FqUbGvQdOEd0N9fmePvz80z87zFcs+eZs2Akl5xxXceH&#10;NDk1S9hgt4fNuJekdc9ounSXlxDFBF50klfVXwd8BxaBpP8AaFxAYr+UdJOsdVkmRVOIsbHDw92C&#10;+J+X/wAkfkXEecwyyjzfaeyL3w3+Gkfg6H7Rcfvr+Qf8BT6V6DgHIpAemDxSk4Bx1r+qcty3DZTh&#10;o4XCxtBf1qfz5icTVxdSVarK7Y+iiivXOcKKKKACiiigD5M+Gse6+8Wf9hif/wBCrtRHJuOOtcf8&#10;MBvuPFf/AGGJ/wD0Ku62c1/LnEOM9nm2Jh/fkfC4zC8+IlPzK2wUbBVnyvY0eV7Gvnvr/wDVjj+p&#10;yK2wUbBVnyvY0eV7Gj6//Vg+pyKxjxXnvxjXbB4M/wCxls//AGavTPJ4rzn40R7IfBn/AGMtn/7N&#10;XvZDjefNcND+/E7sHhJRxEZn1zRRRX9TH3AUUUUAFFFFABRRRQAUUUUAFFFFABRRRQB+DFnpn2rz&#10;vtH/AH9rK1jRZdQg8uvtX4l/B/Q73RL270eH7HNEnmf7FfJ3iTTI7aeF5JvJ8yT/AMcr8AyjOYZj&#10;79H3fJnpZZxJlWMpR9jJy+yzhJdC+ywf6R+++SvPtW0qSKeb9zXrs0n2CebzP30Uv/LWud1T7NcT&#10;19thcTOnI9OvTw+JhGEJe90PMfsstvTZ49n+s/1tdbfaP/acE1xH/wAsq5i6h8qf95/ra+jp1lUP&#10;mq9CdCfIU/Lpqr5X+sqzt8r/AFlNm8ryIa6LmRAjbv8ArlUe2pJF2+TTWb9/VB/gDdvpytTY12H/&#10;AKZU7yYv9Z51MuXwjWapIVprfPBRItIRJFDvpy+Xbz/vP31Qq2395UzNUsDQuLiNrL93WaP+elDS&#10;f8tKcvzVmlylxiWtLk/06GSOvXJk22EPmf8Af2vPfBuj/wBo3vmSfuYoq7yb5IK8HMZqVWMOx9nk&#10;lGUY88/tMryfZlHl10fgfxP/AMIvPNcXFnFeeanl/vv/AEKuca32eTJHUupy7IP+mteXUhCrH2Ut&#10;mfUVKcZwl9qJ0VtaW3iCeaSSbyfvVy1xHKs//TKJ6mtLuSX/AKYy1VuklE/lyf6qqpxlBsyrUZyq&#10;8/N0/qRYt+vmf5krY0XTf7W1WH/f/ef9M6xrWff+8j/5Zf8AkOus+HGg3PiPxHDplvN5Msv/AC1r&#10;PEz9lCU5+7ZGtOcI0vbT+GP/AJKfX3wl+E+h/wBlf2ndzQ3kX+qjir6E1bwtYzeA9Ni/s6EmPnHl&#10;18c3XhPxL8Ktcg0j+0pZvtKLLX3h8Ors6r4C0ea4582Bd9fzLxTOtQdPFwrc8JPQ/PK0ZZ1hsTyV&#10;vcqvRW1ifP2gy2U3xEvbC/mJmi/1VpKfkr6Q0DVbG+gWC1kj3R/fiHPNfJP7UPiG28JfESCS0tJY&#10;ZvI/1sNeYfD346eINH1yEWk3735vMi/56V1V+Ha2d4Kni6MuX3dmc+Q5bPAzlRnJ8nJH0uup+jmC&#10;SeK5Txr4nl0tRYWEsQ1CSNpMS1yvh/486Zf6XDcXc0UE0sf+q/2/4q8L/aF+NNtewfZ9ImM+ob/9&#10;bF/c/u18dlXD2Kr41Ua1P/I7Z5jz1I0cJHmnL7o+cju4/wBp+40jUf7I1COOa/8A+elfN/7Y3x48&#10;QanpVnHbTTWXm/u5IovuU7wx4Ol1+4/tiTzT/wAta9G8U/B7SPib4dhvNY/0OW2/5Zf89K/VMFhs&#10;nyPMKeInTvy7+vob4zNo4ScYVpKMpe6+RfDI8t8IfG251v8AZmvdEuLL97GjR/aq+ffgZ9pbXJpI&#10;/wB9Lv8A9VX25q/wr0zwl8CNT0e3mtP3v+rl/jr5Y+COjR+AfEU2oXn7+Xf/AKqvtspx2DrYTHzw&#10;kbc09F/MfQ5XTwNfFRnRk/ZR+N/3uUrftW+MpR/ZmnfY4rOXZ+88n5K+aWMaDFfRP7WtwPEGqWWq&#10;W8HkxSR185SJ5wzX6Rw3BRyylaPL39T53NsNDB4iVGl8HT0Hq0TU1m3/AOrp9QM22vpUeDIcetSW&#10;8kVM8zbTPMosQTTTeb50lVQ2+pI6Wq2GIqxURx7/APrlTVH7+nzH9/RcXKMkjpqt5X7uhO1DLvqy&#10;Rxj8rNfZf/BJb/k6Gb/sHT/+g18aJX2Z/wAEl/8Ak6af/sGz/wDoNa0fjA/aWiiivWAKKKKACiii&#10;gAooooAKKKKACiiigAooooAKKKKACiiigAooooAKKKKACiiigAooooAYcYzXyj/wUY8Z+H9L+AOp&#10;6BqF5t1XU3T7HZwjfLKVb+7/AHa9a/aQ+Odj+z38LL7xheWpvREVjjhH/LR2+6K/LFvFHiD4zeMb&#10;34geNJvtuoXP/IOtP+WNlD/CqJXDia6pQ8z18twM8XVj/KUfh74dufD3hyGO8/1sv/LL/nnXUUff&#10;or5pvmZ+kwhGEeSAU1o45f3clO24rk9Y+Iljpc81vHDLewxf6yWH7lEY8wTqwpfHLlNXw58LJv7V&#10;n1h7zyfM/wBXaw/crXkjki/d3H7mWn+BfHemeMdJP2ceTLbf6yKn6hcfar6aSvmMBi8fVx1WjiI+&#10;5Hb3fh/lPxTg/OOIMdxDj8JmMX9WhzW93ljH3vdtL+9EhooplfTn7gLJJ5EF7cf6/wAqBpfKr4wm&#10;+MXi+38bT6jBeTQ3fnMn2Ufc/wB3ZX2TfeV9hm+0TeTF/wA9a8d0v4YaRr3xMhi/daNDKjS/b5vn&#10;/wCBV3YScI83PHmPns1p1Z+z9lLlKbWWuah5P2iGWbUL5PNk0+H/AJZ17j8I9Kay8LH7UPtEu/8A&#10;1P8Azzq1+zH4Q1e88b3txceV/wAI/fP9hk1Wb78m3+5/drV8WTaR4V+Jus6Xo8/nSxP5XlffSvFz&#10;jD1sZh5YbDy5X/Xuny3EeRY7O8tlhMuxDo1W463a5ox6Sa9457xj4AtfFlxPg5EX/Lb/AJ511+m6&#10;tc2vwrht7O9hg1Cx/dW/kxf8fP8Av1j6ffS2vnW9nB513fP+8iroW0G+8M28NveWX2OWP/WV5GNx&#10;WJyzBU/d9rKO7Zx5/mma8G5Hhp4em8VWjyxqTfN/4E7e973wmR4Xs7a98jVNcspf7V/5Z/3K6HRz&#10;Nd6zbQwH/Snf91/v1XRGvLmKNV47c9K6LQdOt7eAahBqcPmxfu/K/jj/ANqvk51sRnVeFWFPlhDr&#10;2PyWeNzbxHzjBZhgcL7HD4dxvOVpRjL4pSlKXxf4TVbVL7z72z1iHzrT/VR2nm/x/wB6q8mn2L6V&#10;N9sm+xRRJUM0P2j/AJbed5r+b5tVfi9JfaDY6Zo/nQzxXSebJ/fr76P7yXuH9iTnGEOf+bY87W6i&#10;/wCWfm15v4o8SavpviP/AF01lpVd9muJ+KWhy6pYwXkk3k2lrXp0uXm988HFucoe58R783xY0jSf&#10;g74fs7P/AImd35/7yL/nnXifxe1iXQ/Dk32iD97ff8sv+edO+GnjaKXw5qel6fZQ/vU/eSzfO/8A&#10;wCuTj+F/jT4ja5P/AK6aGL/WS/8APNKqFKMZ88/dMJ1qsqPJD3uY+gf2QPgDLrmhaBqnk/bYtYn/&#10;ANMi/jjh/vV+oGjaZb6LpdtYWq7be3jWNB6Yr56/Yr+Eb/D7wCLu4ilglufkg86T/ln/ALvavpUY&#10;BFe7hKSinVe8vyPic2xPtKkcPD4Yf+ldSSiiivSPBCiiigAooooAKKKKACiiigAooooAKKKKACii&#10;igAooooAKKKKACiiigArkviHby3Ok/u662ql/bR3dlLFJ/qilAHy7b3lzpc83lzV02k/ErU9Lg8v&#10;z6xfFFv9n1yaP/brKoA9Fb4rX0sH+urh9W1i51mfzLiaqO2m+ZFQA77laFn4fvr+D7RHD+6/6bf8&#10;tKp27RefD9o/1XmfvP8AcrvbsTSFfKIlg/5YeV6V8rxFncsjw9OrCnz8z5ThxmJ+qqM+XmOA+5+7&#10;kqORd1bnjpol1yHy/wDW+Qvmf79cfda1/wAs46+jw9X29KnW5eXmUZWf9464y5lGZ1sGuRX2hzXk&#10;sP77R4P9V/BIn8NcRfaifipZHw3rkMP2SV2kt5YY9nlPt+9VzQ/E0WlwTWeoTf6Jdf5+es/xB4r8&#10;L+BrGaSwMs+tSR/6N+83rH/tV9NliyvDYSrOrTUqkvvPxrPcpzuXEdCrlN4UpcspP7Mv5ub/ANJ5&#10;ZHyz4m0WLz72O3/5ZO0X/fNee32i+RPX1DaeBtIttL+16/Nma+/ex2kP34938T1418YPBsvgq+sv&#10;Ln+26JfJ5tldfc/4C9eXPBYmlRjiJ03GEtmfqdHNsvxOLqYGlWUqsN0eM+Jm2f6yuGrd8UXktxP/&#10;ANMqwq5D1Qq/oPiS+8JX32zT5of+mkU3zwyf76fxVQrT8L+Ebnx/4jh8P2f+tuUaWSX/AJ5wL80j&#10;f981UHKMo8nxAevJ4rj8QeB4dQ8aana+BtPvn8u3i0ix/wBIvdv9/b/yzp2hJY+GYP7Y0C8/4Sbw&#10;pqf+g3vnRbHk/vROn+70as3xp4b0z43TaNB4Hmig1XR4F037BqMqolyi/dnRm/vN/DW5o/gK++HX&#10;h6HwZJ/pniWW6+03kNp86xJ/dX/4qv2POsgwOVZBSx+LxFRZleOjl7177L/DH7XMeTRrurWlGjFc&#10;h1fiHw7Fos9nceHIbvw18P7fS/t15/Z8vzyfN912X+LdUvww/bA1w+KdG0DXLOK88JyP9mt/3f8A&#10;pcafws8v3mr3L4b+C76w8KzafeQxXulXyeVeWn30/wDsWrI8E/sgeB/CXjKHxBHPd6n9mn82z0qb&#10;/lm/+3/eWt8BxZkuPy6ph+I6DlVUdNL3fL8XN9mX96RwzwGIpVva4SXuyep7a1nK999nj/5a7fL/&#10;ANxq+XvjT+3Xd/CP4mz+F/DWjQ3mn2D+VqM0337l/wCLZ/dr6903T7mL/SLyGaGX/vivDfiv/wAE&#10;89J/aA8e/wDCV6Xr/wDwjX2nadQtBFv8z/aT+7XxfB1bh+jjpT4hjzUuR2+KS5vPl/unt4hVZQ/d&#10;bn0j8APEGj/GzwBpnjTS/OhsL5P9TL9+N1+8te221vHZw+XGOK5H4R/C/RPg54D03wpoMIh0+xTA&#10;/wBt/wCJvzrsyBivkMY6EsRU+qX9ld8t9+Xobx5re/uSUUUVzFBRRRQAUUUUAFFFFAHzb+1G3/FY&#10;+AP+uk//AKDWD5nIrc/anfb4x8Af9dJ//Qa5ky8g16GHw3tYc/mfyz4oYn2WdU4f9O1/6VItb6N9&#10;VfO96PO966vqX90/HvrsS1vo31V873o873o+pf3Q+uxLfmURyfv8VUEvHWlSWqhgpc0fdK+uxOu/&#10;YR/5IR/3GL7/ANG19DnqK+ef2Ef+SEf9xi+/9G039rrUfjbc6Zovh34M6ba/a9W82K/1q6K40+P7&#10;u5d38XzV4s1yyZ/emW/7lR/wx/I9T174z+CPC/iK30HU/E+nWWtXT+XHYS3C+cW/3a7hW3V+HXx0&#10;/Z3uf2f/ANqj4aafrHiW78Y6/qd9bXV5ql3u/eP5q/L81ft/bf8AHvF/uLUnok9FFcJ8afiZZfBr&#10;4W+JvGmoDzbXR7Vrnyx68Kv/AI8woAu+N/ij4T+HMHmeJvEGnaKpj8wC7uVjd/8AdU/erk/A37Uv&#10;ws+I2q/2foXjTSby/Mnlxwm5VWl/3P71fBX7Ln7L+pft1arqHxm+N2pX97pV1Ow0bSoZdkXl7v8A&#10;x1f9nvmvrBv+CdXwVtvFOg+INO8PzaPqOjzpcW8tldMmXX7u/wDvUAfT9eS+N/2pvhZ8Or37Hrnj&#10;PSYLrzPKkiiuVd42/wBvb92vJv8Ago/+0DqXwD/Z8vZfD94LPxBrEn2G3mz88SMrbpF/2q8y/Zi/&#10;4Jq/Dq9+FumeI/iJZS+J/GGuQfbby6mundB5nzL/AMC55agD7X8F/Ebwz8Q7A3vhjXbDWrVQu82c&#10;yyFN397H3TXU1+R3jnwXff8ABOf9sLwlc+B5rv8A4V/4rmitv7PmuWdPmby5N/8Ae27twr9a4ZRc&#10;QxyL0dc0ATUUUUAFFFFABRRRQAUUUUAI3ShelDdKF6UALRRRQAUUUUAFFFFABRRRQAVznjiGWXQ5&#10;vLro6hngFxAUfvQB8tSTXOl6rNJ5372ug0f4janpMHlxzVX+IFn9i1zy4/8AVVzlAHosfxYvriD/&#10;AF1cbrmvXOsz/vJv3VZlLGu7/V0ANPFKTbQweZeanp+mf88/7RuVi8z/AHN1LH5X/LT/AFVfDv7Y&#10;Vj4ouvi3e/2jBdz2uyP7F5MbvDs/2f8Aa9a4sZifqtPm5eY+q4dySOf42WEnW5OVc3/7J9xNH5X+&#10;f9Z/tU1l3VxPwIj1y2+CGgR+KBKNa8x/+Pv7/wBl/wCWddFdaxs/dx10Up+0hGZ4OMoRwuKqYfm5&#10;uRuN19rlOB+OXwrsfidB/wAJBqE0v/FPQf6bFD/y0g/hX/vqvn/wf8dJrO9bSH0bTz4avv8ARriG&#10;K2RJdn8Pz19SahdSzaVqdn9t+xS6mnlfa/vpH/vpXlHhf4ceEvAeqf25r2gyxXdt+9siLjzYbh/7&#10;2z+H+9Xz+NwlaWJjPD+73Z+xcLcQZTDI6+Ezz97GHuwj/d8v+3v+3jjviB4Ti0bXL3T4/wB95W3/&#10;AL4Zdy15bqWhxwfvK948TahofhmD+1PFE0013qf7230+H78if3t9ec+NtPtpdKh1zQ5vO8Py/upP&#10;O+R7Z/8AnlXuLE0ZVfY8y5+x+VTyXM6WXxzOdFxoP3VLoeT68vlV5/J809dJ4ovJW/1dcytdJ4wt&#10;XdF1q+8NarDqmlzfYtQi/wBXL/7L/u1SqfS9PutZ1zTNLs/+Pu+ulto5f+ee5tu6gL2PqH4Yan43&#10;+P3h2e41PU9P8J+Go5PKk1XTrLbLI/8AEqbf1qprXwv1f4BatZeLPCes/wDCQafE/l/avK2eW/8A&#10;Err/AHf9qvd/APww0zwJ8ObP4faZL/xNNNumubiWaX5LmZl+bZ/dWuV+NmoyeEdBm8FgfbPEuuRr&#10;5lpafP5cG75WRv4vmr84wWc4nGZx9UwNNSwvVqP3yf8A28foWNyqjRyv63mFaX1ronK/py/9unf6&#10;DqQ8faf4Zk0AS6RaXqf8TCWL/nv95v8AgNdBD46+xmDTriyim0q2fy/3vz3H9379cb8FfCfiXwbY&#10;w3nk/Yotn7yKb7n3fvP/ALVelW3hvw+s/wBs8mbzd/mfZP8AbrhzLh3M8Nio4jI6ijGT1Sly8q93&#10;3f8ACb4LPsBiMN9XziN+Vf4uZ66/4jU1K1/s6++z/wCu+7/4992vVvC3w8sNP0uGTUP393KnmSf3&#10;K89023lv55ri8hlgl/6bRbP92vVvCWuSarBFb3EEvnR/uzLX2+cQzCWG/wBh+O+v+H+6fnVPkv7+&#10;wtj4CiTVfMj/AOPSSu6tbKKxhEcEeBS2lqIB1qx0Ar08K67oU/rHx219SZct/dH0UUV1khRRRQAU&#10;UUUAFFFI3SgD8/8A/gpO234mfCj/AHL3/wBBWvmjz5NozX0j/wAFMX2+P/hP/uXv/oK18s+dhR+9&#10;r8h4rhzY/wCS/U/sfwsp83D8f8cjV896PPesrzf+mxo83/psa+L9kfsHsjV896PPesrzf+mxo83/&#10;AKbGj2QeyNY3ElVdRuJPsU3+5VPzv+m1V7+b/Qpv338FXTpe8S6Pun6k/sff8kC8Nf8AXM/zr2ha&#10;8V/Y8/5N98M/9c2/nUv7Uv7R+j/sy/Cy+8WajCt9dAiKz08SbGuJW+7/AMB9a/oyHwI/zhxH8efq&#10;/wAz2mivzS8Ma5+298dNDg8aaXe6H4Z0q6j+06dp52p5ifw7v/imrvf2Pf25PFXir4pal8G/jLp/&#10;9l/EC1maO2mhh2JcbV+ZDj6bg3fNWYH3hRRWV4i1f+wdC1LUzDJcCxgkuDDF96TapbbQBq0V+cdt&#10;48/bL/aKgvNY8L6bp3gDwfdPKdPivI1S72K21d38VYHwz/bd+N3wO+Pmi/DH48abaT2upSJbR38O&#10;1Hj3N8su/wDiWgD9O6K5D4neN5PAHw617xNaaXNrcumWTXUdhaffuMfwrXwDD40/bk+PGlDxBoem&#10;aT4M0C633NlaTbYZtn8Kvu+b/vqgD9LaK/N79n39u34leBPj3F8IP2g7K0stRutsVnqEEajy3b7m&#10;8r95W/vV93/FX4l6R8IPAGs+K9cmEOnabA0r+rv/AAr/AMCNAHZUV+ZXg741/taftgQXniP4fRaT&#10;4N8C/anjs5Ztvmybf4d/3mrV+G/7a3xc+Bnx00z4Z/tEWdn9l1PZHZ61aBdkRbcquzr95Wb5fWgD&#10;9IKKiSUSxb071LQAUUUUAFFFFABRRRQAUUUUAFFFFABRRRQAUUUUAFFFFABRRRQAUUUUAFFFFABR&#10;RRQBm6t/yDb32ibH/fNfKmmTXjDP2q5LB26yV9Z+WHgO47ieprwXxj4T/wCEf8SHy/8Aj1uD5iR4&#10;+5XRLH/UcHW8z8S8RspxWOeExdGXuQck7f3uWz/AXwrrd/o15FOksko/jjkOa9KtvH0s4/49Dj61&#10;55ptrV/VdRj0ixO459sV/IPE3HOa4Kv7HLq7jzP+VS/M/S+CMsrSoRpTu4lH4j/EGS+g+zjMMMZ/&#10;7+V4R4h8RAmuh8ZeIopfOryXxDqJYcV8bTq4vN631rMKjnN9Wf1xw9k8KEIwjGxHqniiTNcf4i1q&#10;SaszUbmRp/kqCZJJ4PMr7GhhYUuWZ+wYbA0qHLM4rxZeb7PZXk2vTSZk/WvXddsvOgmrzfWtJ3Gv&#10;0PLJwifVYmi6+C5KJxdleOk3vXd+HL/YN9comkeXLWtYObavcxPJVWh4OSxrYWf77Y978Da7umh3&#10;17p4TPnfvK+VfCOqGC5Ir6D8Ea9t8mvyLPsG1dwOPiTBOPNOB6ndWu0fvK8b+Il5Xs09z9rg8z/Y&#10;rxv4iWO7zq+Vyf8Aje+fFZDb6x7588+KbvNxKa464ucmux8UWMgmlrhbxds9fuuCUXA/YsdOUKUe&#10;XYkJzWNqUbqfatW1fJqa6tY5a9KE/ZyPAr0PrdH3DK0qTEvtXZWt1Jiuehs/KrUt2I+SsK7jM9bK&#10;Izw0eSZ3Gh+JPs3B/wBbXs3gfWfM8mJv3ssv/fdfPOmj99k8AV9v/sTfBq91PWv+Ew1WLGlWyYto&#10;5Y/9Y/8Aer5+eT/2nWjh6X2tzwuNMZhMoy2pjq3yX8z6JH0F8Efg9LokEGq61Di6/wBZHbH/AJZV&#10;7pwR7mo9u4g9qkGBX7HleU4bJ8P9XwsbLq+sn3Z/CWOx9bMq8sRiPiJKKKK9w88KKKKACiiigAoo&#10;ooA+WPhSu648Wf8AYYn/APQq73y0z2rifhIvPiv/ALDE/wD6FXf+Xiv4i4txns8+xsP+nkjGeF53&#10;zlTy46PLjq3sNGw18p9eMfqZU8uOjy46t7DRsNH14PqZUMceeK84+Ny7LLwb/wBjLZ/+zV6j5fJr&#10;zb46L/oXg3/sZbP/ANmr6jhbGc+e4SH/AE8j/wClGtPC8suc+q6KKK/uA3CiiigAooooAKKKKACi&#10;iigAooooAKKKKAPy48Zah4hguLzw/b/ubCT915v3/MrwTX7DyYYX/wBdL/q5Iv8A2avq7xDbXLaH&#10;/o/7m6jTy5PJ/wCWdeT6p4Slt/Ot5P30tz/y/wD8Ef8As/71fypk+OhSj8KX6+Z+UZLmtKrP6vCK&#10;31t9qX83MeGeINLllg/dwzeVF/yy/wCedcbd6XHbfvK9r17w1c2t7/rv3USf6r+CvP8AVLeOIwx3&#10;H/LWv0DB4znS5T9XwWJjGUYTPPnW5sv3clWJPDtrrNj/AM8bquputGtpZvMjmrLWzuUn8zyZfKir&#10;244jm1hoz3FW973480Tgde8L3OkzfvP30X/PWuakXyvO8yvVNY1Dz4PL/wC/lcTJb215P/pH7n56&#10;97C4mco++ceIw1Hn/wBm93yMPzN/+sqGOP8A5aVs6hotzp3+kf66Ksxod3/bKvShOMl7h5TUosj8&#10;v/lnUeN8/l1YeTfB+7h/66VCq1QJyGstCtEv7uSnN1/6ZVJHJFVFEe2pIW3ffqWx0+W/n8u3hrrt&#10;L+F99P8A8fH7n/lr5tc1avSpfHI6qeGq1Y88InISQxqa19J8N3OvT+ZHD5MUX+sruofhlYwwfa5J&#10;vOq9JceTZfZ4PK+/XmTzGMly0dz3sLlM+aM63w9Rtvp9tpVlDBafvvk/eUHiHy5/+Pqoo4pYPJj/&#10;ANd5tSTaRc23/Hx/rZf9XXjS1fvyPrKMPZS5Psme8Mjz/u/+/VWpIbmXyfM/79VMtvFBB5kk1Xri&#10;aRIIf3Pkyy0nM6lHm5YQIdQhksP9ZD+9lSo7Wzlln/660XGty3Xkx3HlebF/q6S1uPs97Dcf88nX&#10;zIv+elTyyUPM0nP3pckXylo+G5LE8/8AXSvVvgXDbW/iqzvP+Wu/93U3j/xt4M8SaHZx6XZ/Y9Vk&#10;TyrisrwgJbK383T/APWxf6uL+Ovm8VWq4zCShVi4Sfu2Z8vHMcRVwvtpxdLlfX+7/MfQXxK8Sf8A&#10;CW+MftJmi82KDyv+udaNl8dtb8PWX9j6RL58vk+X5s3/ACz/ANyvH/Aby+Ndbhj+2f8AEwuX/eed&#10;XqGk+F5fDPjiyj1+HzrWR1j8qGvzvFYLDUIRw1WKlyLRHNQpYiE41sRH3Z+67R93l/unqvw5+A8n&#10;jTPiTxteS309z/q4s/wV5d+0f+ztH4Bvf+Ek8OS+RYSyf6RF/wA86+y/LF7pNr9hl8mIovl8V5R+&#10;0tLJYfCWa0nl866levzvKeIMdPNafve7J8vJ05T0v3UajnCKj9m3ZHw7rl1qUV75kk00NrsX91DW&#10;bayRtB5/72GWR/3f9+uwGhxWMH7vUotTllT95a/88619L8Ef2z4XvNTu7P7HFbf8e/8Ac+Wv214q&#10;nSh7xyZTho4+rGFH7SPoD9mO50m08K3kerzQ/c/1s1cN8ffF+kXelTf8IpNN9rido/8AYrwnRfEG&#10;pzzzW8k0vlRf8usP/LSuNt/Gt9e/EX+wLf8AcxZ/d14WG4Zl/aFTHe0v9q32T3p0cLTnyVvdjJar&#10;+8db4XuvEKWH/E8ml8qV2l8qsCW3ig1Wb/nlv/1tenaxocvhyCGPWIJYYpU/ef35K+e/in4903Tb&#10;KbTNL/4+pH/eV9dl0XmFeXso/F22McRPBUsPGdGXxG54o8XaJ4qsZtEuJvOlj/5a14L4h8NXPhu+&#10;2PD/AKLL/q5azpLyX/Wf8ta1tS8aXOqaVDZ3H+qir9JweBll/u0ZXg90fPYvH0Mwpfvo8s47MwVW&#10;m7dlNX56JK9g+YE3fSo2alVufkqWP/npJVANjG+jG6nr8lNaPdTsRzEez2o8zZUnl+bRPQSRs1ND&#10;V0N34UubLRIdQk/1UtYBj2UoTjP4TprYaeGlyVvdkCybq+zP+CSv/J1E3/YKn/8AQa+L2bdX2h/w&#10;SVX/AIyom/7BU/8A6DXXR+M5mj9p6KKK9QAooooAKKKKACiiigAooooAKKKKACiiigAooooAKKKK&#10;ACiiigAooooAKKKKACiiqGq6nbaRYT393MIba2jaWSQ9kX71AHwL/wAFXPiLf2+heFPh+lnEdK12&#10;T7TcXR+/vi+ZVSvm3w7H5Wh2Ucn9ytD4xePZf2kfjhrPizz7v/hGtMf7NpVrN/yz2/eZP96ivmcZ&#10;U55n6NlGGlQoRn/MFFFFcB75x/jTxJcxTw6HpcP+l3P+sl/5516VpXhTT/D/AIahs7m0i+zeR/pE&#10;k3/LT/arkbX/AE/xjDp+n6ZFNL/rbjUJvuRpWn490TXPiFpUOlx6mbK0tf3cePuSV4edUKeIo0+e&#10;t7KMXufj/iJk+HzPLI4jF436vClPf7Mv7vLH3ub+U5zTZvD/AIc0q91DT/3On7/9d/z0/wBmuXm+&#10;MErT/wCj2X7quX1TTdTfVYfC9xD5MsT+V5X/ALNVzxx8Q/Dfwing0MaZ/bGqxpi4J4Ef+zX09GnG&#10;UI8nv6aeh9rhsXH6lTnCp+6io+/8XN/e/wC3jpPC/jDU/Ffiqy8yHydP/wBVXqXjLw55uiTCwn/s&#10;yaL/AJay/crzLSPib4RvvDsOp2kPkmT959l/jjesyTxp4l+J0/8AZcn7nSv+mP8A7PXiY/BY6viq&#10;U8PU5IR3X9fEfFcQ5bn2OzHBVspxvLRi/fX6/wB7mj7vKdp8YvDN94S8AeH7zUNTi+13372O1hl+&#10;fZ/erzfwnH/bM97qGoTf8eyfu61PiJ4Pvm+xXEc02py7PK8qb/lnVjSfh3c6Xof2iT/kIf8APL+D&#10;ZX0EZRjSP0OcKs8R8PuxPDPHfxU8Y6fcf2Ra6pd6ZpEM7SwQwybFL/3q+sP2KtBuRZ3HijxvZXf2&#10;q5R4raW8jYvcfL975q+cviH41j8OwmN9AtbzzWPl/a4vkt3/ALyf7Ve8/s9ftCfEb9oLw7/wr+Oz&#10;tPN0OBrmPVYY9jxQr/DXVXhKph/cjynkYOdKljv30nK/Q7XxdqEXgHXLOT/XRb/N82H78fzV6pqG&#10;vS/EbwBNJpfk/wAP227vPvyf7KV872Pib+0p5rfVIZb3UInaKSL/AJ6V6Roej6nZQf2h+9+5+7tP&#10;4I68JrlPtqM/ay9z4Tc0/R9Mt7H93qfk3ez9351YVhp621zeSKcSSSf8ArRh0+6vQX8jyZT/AMsq&#10;6a38N6no1jBqEcP22GX/AJZQ/O9fHR9vmHt8FKnyLo1/iPxOMMz4x/tHh3McF9Sw0X7k4R5fe5vt&#10;fZqc3xS5RvgbTpL3VooJhiGV+BXA+NJJX8VanHcTTTfZZ/Kj86vbNKhtv+Ep0yTT/wDVS7f9d/yz&#10;evEfGn/I461/19NX0OXYaOGoRo83Nyn6vlOUrIsrw2WQqOcaS3e/83/7Jj49qzfEmjx69pc1ncf6&#10;mtI+9H0r1fhPQajKPIcT8HINuq3mnyQeTaRJ5kfnffkr6i+AXhm98UePjpGmEQQyJ5t5Gf7leQ+G&#10;vAN9478VWcGkWfnahv8A3flV+i/wL+BNj8JdJ+0SYvPElyn+k3R/9AX0WvOWXYnGZrHFwqfu1uv0&#10;/wC3j8czjKs4wnEFHNqOPtRiuVU//Sly/Dyy/mPWrW2jtbeKCP8A1ca+WKsUUV+iDCiiigAooooA&#10;KKKKACiiigAooooAKKKKACiiigAooooAKKKKACiiigAooooAKjk/1RqSobiaOKLzJOlAHzV4yXbr&#10;k/8Av1iV0Pjq48/XJvLrnqAJ9Ps/7S1Wys/+fl/KrqWubS0k+yR6ba/ZYx5eMfNXIK0sX7yP9zLF&#10;/q66BfFlt/rJLPztQ/8AINfOZxhsdiY0/qNTl5Xr9k8PM6GNrxp/VJcuupl69psWkarNZx/6nYsv&#10;/fX8NNt9avrCDy7e9lhiqvdXUt7PNcXH+tlqjNqUUQ8uvobc0eSfvHtRXu++VdS1Lf8A9dZf9ZWP&#10;VqSxln/eVasbPyoJpJP7lUUUIvC0uv25llvTplp/q/tUo3/PXl3xD8Cavot7Alv/AMTO0unX7Pdx&#10;f8tH/u19C/2Lf+INDsrm2svK8r915P8A7NVDTrm2sb77JeyxLNYv9pkB+fyv4a92OBo1MLGcJe/L&#10;ofkr4pzilxJWy+thf9kgnL2n+GPNzc/w+98PKctqHwx1bXbHTbgyRHWzB/pun5x5X+5XzJ+0R42s&#10;byDTfD+j/wCm2ljv+0XX/PSb/Y/2a+0rLSL97xZNsY/5aeZ5o/3q+J/il9h1vxxrN5bw+TaSzt5c&#10;X+796ujHZliauEp4Gcvcj/4FpsebwLThmWYYvOK2HdKrfzt7/wAVk/tHz3r1vLLB5lc/ur07VvDs&#10;V7P5f+prh7rQZbW+8v8A5ZV80fthlqvm/wCrrQ8N+JL7whrkGsaf/wAfcX7qT/pojfeX/gS1rWum&#10;xWv7yOhfDP8AaM/+hw+dLvoA7qx0X4f6pfQ+JI57uH51uf8AhFYR++3/AHvv/wB3dXeeIr/xBB8O&#10;fE3ifQ4ZYfEF1J/pvlffsrX+Hyv60fCf4L6nqX+s8qGX/pt8iR/8Dr6a8F+Bf7B0q9uI5rSa0iT/&#10;AE2XzVdNn916+3hxRmeMx2ExeY/7RDDuNk17vz5V8X+I8/6rRpQqQh7vMfK/7EHivxbd/FWbT7a8&#10;ur3w1cwf8TXzdzpH/tf71fQ/7WXxB1v4VfBebWPDH7jUL/UWsftf8dtDtb5k/ut/tVu+AvHXhC61&#10;X+x/C/gz/hDIrl2/ewyq8N6//Aa539pz456J8EvDlno+t+H4vE2oa5A0tvYXf/Hv5H956+0x+JrZ&#10;7xhhq39ndv3bcffS+02vdObDcsMJLkqc3meTfsA/Hjx341+LY8L6/qV34l0q6haX/S5NzW7r/FX6&#10;uaTpMWlWQgjGRXw//wAE6PHPw18dQapJ4c8G2fhjxfa7fthhP+sRv7n+zX3aMgdcmvmPECtSqZ7V&#10;hSwn1flSi1pq+/u+6d2FX7r4rktFFFfnZ1hRRRQAUUUUAFFFFABRRRQB8v8A7W2pw6b4i8D3E/8A&#10;qRJOOm7+GvP4/HemyzeWJ5sy/wDTJq9G/aqO3xX4CA/56z/yFcbu2193kmG9rhpep/IHi7iKdHPq&#10;PPF/wo7S/vT8ix5snoKPNk9BUHmUeZXvfUEfgP1yRP5slHmyVBvo30fUIk/XJDrjUGs7aW4l4ii6&#10;1kJ480uT/ltL/wB+mrTBC9BTvMqlgoxfQ6qeNp2/e3f/AG9/9qd9+wbPHdfAKCWMfu31S9/9GV9E&#10;jqa+e/2FP+SEj/sMX3/oyvoQdTX5TW/iy9T/AEhy3/caH+CP5H5Tf8FGv+T3/hN/13tv/Rq1+q1t&#10;/wAe8X+4tflX/wAFGV/4zg+E3/Xe1/8ARq1+qlt/x7xf7i1keoT18d/8FTPEFzov7LGswQS+T9uk&#10;WKT6V9P+IPiD4b8K6nZafq+s2em3l9/x7xTyhGkr56/4KV+DpPFn7KPiyeM86Yi3WP8AgSr/AOzU&#10;AfKn7L/jr9qvXvgT4N0P4W+FNJ0bwjZWXlR61qW13ufm+8ldJF+3F8c/2Zvin4f8P/tBaDp//CNa&#10;mPLTVdOix/Gq+ZuXrt/iWvoL/gmd430jxV+yT4M0/T7yOa70eBrO8iH3o33tXgP/AAWK8UaJquge&#10;DPBln/pnjC5vfNt7WEbn2fd/9CagDnP+CwGtR63qnwgjt5vO0rU/9J/2JUZ12/8AjrV+lPw2hit/&#10;h34ajj/1cem24/8AIa1+cn/BUf4b35/Zt+F3ivpLoUFrayf343aJf/ia+8v2cPHek/EX4I+DtY0i&#10;8ivYZNOgikli7OqKrLQB8K/8Fi5jb+KfgrJH/rY76X/0KOv0V+HFzJd+AtAnk/1sljET/wB81+bf&#10;/BSPxNZfGL9p/wCE/wANtDhOp6rpF9FJe+T83lpJKu7/AL5VOa/TnSLCPSNJs7OP/V20KRf98rQB&#10;oUUUUAFFFFABRRRQAUUUUAI3ShelDdKF6UALRRRQAUUUUAFFFFABRRRQAUjdKWo5JBEN78UAfPHx&#10;OX/ief8AbSuUrsfihdRXWq/u646gCfT7P+0r6Gz/ANT5v/7Vfnr8Zv29PHmn/FTU7PwvFa6Louj3&#10;T20dpNFvaTa21ml/vV+gitt/eR15B4//AGP/AIR/FTxjP4n1yz1Gy1WXb5lppHyW1w6/3/61lOLl&#10;8B10J04P97HmO5+F/jj/AIWl8MvDPjT7F/Zn9sJ+8tP+ebr95v8Ad9K6SRYrjyftEMN75X+r86Lf&#10;5dQ2djbabY2Wn6fZw2Wn2qLFb2sP3I0WmzahFb/u5Krl933zm5+WfPD3SHUtW3f6z99LWD9+rk1r&#10;JeTzSR/6qptLs9n7ySrJMPVmsbXSvtmqXsWmafF/rLqb5/8AxyvL/F2mxajpX2zw/e/8JBp8r+V9&#10;rh+R43/3P7tegfF3wDrHj7wPZR6Nb2s93Y3TySWolRHkT/drC+DPhu5+F82v+IPFkH2K1+ytFJaf&#10;f+zI33Z3/wCBV81VzDFU8x+r+z/dd/8A24/R8Pw7llfhz+0PrH+1t8qp6fFzcsY8vxe9/McV8Svh&#10;5/wmNv4Z0u31i0j8X2MH2Y6VLJ/rP4t2/wC7XnvxA8rwJ4Bn8Eed9t1CW9S9vZYfk+zOvy+V/tVs&#10;S/C7xLqeuGOyhi1Jrqb7Rb3Yl/1ibt27/vmpvjBDFf8Aje8/5b/JFF53+2q7WriyeX1zF1sXOnyt&#10;fqfb8b16uT5BhMhw+KVWlLdWjz+7qv8At3m/7ePnHWoZZ4P3dcytepax4fiuP3dcLqnh2WwvvL/1&#10;0VfZH4CZK/N+7qSxvrnSdVstQt/3N3Yzrcx/76/NXQWelxQfvKc3h/8AtKf/AEeHzpaAPqTRf2lv&#10;CvivS/7Z1iyu7LW/+XjSof8Al5f+8jfwrXT/AAQvj4+8ceIPFGp2Xk6hbWqf2Nafx2ybvu14t8Lf&#10;g7qeozw/uf3v/PKvq74d/Cu+0O/so7OaKDUP+esMqv5f96vm1kWAw9KvDCR9lOspRbUtf+3T3p5t&#10;jsZ7L6xJ1YUnHTp/28db4O1HU7zXIorm4lmtZd32gS/drpfCdvE897cSQ+d9l3eXF/wKqf8AaVtq&#10;M/8AZ9v/AKFdf8vEsMvySVueCNCzPNqFx+5htn8ryv8Anp/9jXwuXUKGScOY2E8d399c3uX92No/&#10;F7x6mc154jHUZzw/Jpt7vvfca2g3NzrN4LO4/feb/wCQ69j0XS4tIsIrePoBXG+Hbe2GqQyWkMUP&#10;z/vK9A5x16e1ej4fQnHJIzlivbxm3JPX3fL3vePEzOpCrXvGPKTUUUV+mnkBRRRQAUUUUAFFFFAB&#10;SN0paRulAH55f8FOsDxv8Lu/yXn/ALLXyX58ag4FfVf/AAVJTzPGPwu/e4+S8/8AZa+N44fKH+ul&#10;r8x4ipqeN+Loj+0PCZTfDvuRuvaS6/4Te8+Oj7RFWX58dHnx18l7I/dPZGp9oio+0RVl+bHR5sdH&#10;sg9iafmQ9qgv5Y2spf8AcqjM8csHl4qnc2u+0lj+1yn5ehranRV9ZHJVVSK9yPN8z9df2PP+TevD&#10;H/XE/wA6+L/+CpOo23iz49/BTwfc5NgdQX7REfuyebLGtfaP7HI2/s8+FB/0718Sf8FK9K/sj9rP&#10;4JavcDbaXOoQfvPTbPHur9yhtE/zNxH8ep6y/M/TfRdJtNA0qz0uyiENrawrDFF6IoxX5W/t7XVz&#10;8Mv+CgPw48YaefJluvsdtIYv+um3/wBmr9Xo5RJEHT7mK/KX/go8snjH9tj4XeF7SEy3cT2dy+P7&#10;nm7v/ZaswP1YtmEkET+qLU9QWqeXbxJ6ItT0AeXeLf2k/hl4B1O907XfFunabqFj/wAfFtNJ88df&#10;nH8Xdf8A+Hg37ZHg3/hW+mXV54U8KlY73XwNkUib1Zn+b/vkV9t/E39gb4RfFnxVqniTXtFll1XU&#10;pPMuJoZduXxivjD9pT4MeJf+Cb8+g+PPhJ4r1CDwhc6gkeoaLeS70lmbdhX/ALy7aAP1Xs7SOzs4&#10;YE/1cSLGP+A1ZVdtcz8OfFkfjrwB4f8AEEWANSsYrn/gTL8365rwH9tb9sLTf2d/Cp0TRCdV+Ius&#10;J9n0rS7Ub3jduBI30oA+RP2srU/Gv/gpH4G8M+GIIpr/AEiS2uLy7h/uKys2/wD3dte0f8Fg/HEu&#10;g/s92egR/wCr1i+USf8AAPmrq/2Bv2P5vhFpN58RPG4+2/ErxL/pNxNLhmskbLbV/wBpt3zV5z/w&#10;WZ0O5vfg74Z1SMfubG+Ik/4FtoA+tf2UNBtvDn7OngCzt4Yof+JRBLIIehdl+Zq+N/8Agslpdrpv&#10;hr4Z+II4ANQi1jyzdD721V3Ba+1v2Yrz+0f2e/AFx/z10eA/+O18a/8ABZn/AEj4cfDqyj/1txrb&#10;Af8AfFAH3N8HfEL+LPhX4U1iQfvbvT4pT/3zXaVwXwL0Kbw18HfB2lz/AOutdOijf/vmu9oAKKKK&#10;ACiiigAooooAKKKKACiiigAooooAKKKKACiiigAooooAKKKKACiiigAooooAjPNeV/Fhd2tWf/XO&#10;vVD/ACryv4qn/idWf/XOvAz2Tjl1b0Pl+I4qWXy9Y/mZemx9K5bx1fyKZq63TW3YrivHtr++mkr+&#10;DszlKeay5z9Q4JhBQieB+MtW2zTV5/d6jJN1rvvGGm7q4O503y6/RMB7P2UT+s8s9j7KJkXFp5hH&#10;l09YfJg8utS3sf8AnpUWrxxwQTV68anNLkPeVbmlGBxGr+VHbzV5tqyRueK6LxZqxQ+XH/q685v9&#10;WKz4r7rL8NPl5j66NWGCo81X7RYmkji7msyW8qK4mLDf2qjG0ksvvX0sKR8xise3LkgdnoV9snia&#10;vcfAeq75oa8H0SDea9o8CyR29fI5zCMqbPbxUfa4H39z6V0OXz7LfXN+O9Njb79afhG6/wBD2Vle&#10;Or/bFvr8eoqUcXofj+GhOGN90+f/ABro+JptleTanpuZsGvXvFl5IfOkrze7kjev2XLJzUD9uwlH&#10;6xheSsc4bXyqsRz5qLUL1FGysy3vMyV9KoSnHU8aeIpYaryQNh58GrNpJ5lZmdxxWpoiebcQp6yL&#10;WE4+6enQrOVU+sf2Rf2WZfi7cQ+JNXm8nw9ayf6r+O4f/wCJr9J9J0m20HSoLCwgjsrSFNkcUfQV&#10;ynwd8H6N4P8Ah3otlpNpFZRSWsc0giH8bKC1d3sBQ7ec1+l5dgaeDpR5Y+892fwtxlxNiuJsxqVq&#10;sn7KDahH+Vf/ACRPRRRXrnwoUUUUAFFFFABRRRQAUUUUAfMvwgXcPFv/AGG5/wD0KvQ/Lrzj4R31&#10;tbHxXHJNFFjWJ/8Alp/tV6DHqVvIf3cwmH/TKTfX+evHEpribMfd/wCXsvzPp6FDnpR9CbbRtpn9&#10;oRetH9oRetfC+1n/ACnV9WH7aNtM/tCL1o/tCL1o9rP+UPqw/ZgV5j8el22Pgz/sZbP/ANmr0eTV&#10;baI/vJooR/02k2V5l8dr+2ubLwZ5c0M3/FS2f/LT/er7fgt1f9YcB7v/AC8j+Zz16PJSl6H01rWo&#10;/wBk6Xd3ggluPs0LS+VD999o+6K/O268R/tg/tO6peSeHorX4Z+EI7uWO0up4tlxIivtXd/FX6R0&#10;irtr/Q0+WPyl0n9qn9oX9jX4p6N4Y+MkP/CTeFdSuljGoHbvkRm270f/AGe61+p9jfQ6nZQXduRL&#10;FMiyRn/ZavzQ/wCCrfiXTfiH8TPhN8M9I/03xNFqK3NxFD8zxpIyqv8A6C9fo/4Q0QeGvC2maWZv&#10;O+xWscPmHvtWgDcoor55/bb/AGjIv2cvgxqOqWjRS+JdS/0HR7Ujf5s7f7NAHyb+3F+2p8RZfiNr&#10;PhD4OzEaf4QtftWu6hCMkP8A7393a1fXf7DfxK1z4ufszeEvFHiOf7Zq19HL5s3/AD02yMuf0r5A&#10;m/Z1ufgX/wAE8PiBr+vwy/8ACdeKoP7S1WWX78e5tyxV9L/8Ez/+TNPAP/XOf/0a1AHnv7Zf7aPi&#10;jwb8TNF+Dnwjs4tT8d6kVS4lnj3rbb/u/wDAv4t1cF4r+B/7Yfws8K/8JxbfFmLxNqFin2240Dyv&#10;k/vMv91qyP24vhb4z+A/7Tui/tH+G9Nl1/RIniOqxQj/AI9kXauP+BL/ABV6D8Sf+Cofw68S/B/y&#10;PBgu9Y8ceIIfsNr4fEf723nk+Vd7fd280AepfsH/ALX0n7U/ga+OsWcVl4r0iTy9RihG1P8AZYV9&#10;UV8d/wDBOj9ljVv2fPAOqa14rJi8X+JZ/tN7ag/LEM7lX/e+Y19iUAFFFFAHwLdRDUZ4Xj/c+W/7&#10;z/ppXK6tb21t9ssLP9zp8v7yT/pn/tf71d9cWkenASQy+bHJUFlp1tf2Xlzy+dL/AOjK/hahivY+&#10;90P5Zy+tVwkuStJc3Y8G1TwPq+oib99F9liTzY/+mlcDrngz9/DcSfubW+RvL/6Zuv3t9fRHiTwt&#10;HLPZx+TNNL/z1i+5s/u0S+DPsul/6HDFeWEr/wCq/g/3f96vssNnSpRj5n6Hk+czxVWUJy5fJe7/&#10;AF/MeZ/D34J6Hqlje3lxeedFs/8AH/71eR+MtU/snz9Pt5v9Eidov+uleua/Z3VnfTx2/wDxLftO&#10;7/Ra8l8UeHpfs5uI/wB9FE9fS5bUnVryq4ipzRlay7H3eB9r7WVbEVueMuWy/lPKdS00rB9o86L9&#10;6/8Ara428tY7X93+6m+f95L/AM869Q1JbbTR/p/lTSy/6uKX/lnXHeJdJjlP2zzv+uf9yv0/B1v5&#10;tj2cZjo+7SnLr0OYmvfK/wBHk82b5KyZIZEn/eVuzQ2ywfu/+/VZ91H5te1TlEUK8qnKZ8kcn+sj&#10;/wBVUc3lpBVqaHyv3dNe3k/1cldKkbXIWt9lPtV+0Tw2/wDz1kpkY31NDDKk8P8Av0NnRD4j2Pw/&#10;o0XgiCzuLuGLzZU6VXuNUub+fEk0vlSf6uKH7lWtWWWXStNkuIfOi8usU3gi/dp/fr4+EfaSdWes&#10;j9FweG5I+/8AcXLi8ufPhj8791FVuxuNs83lw+d/y083/brNzu/1dWLNvsv+r/1tTJLlPTjHm9yc&#10;fdL0ckST+XH/AK3fVXXr3z/O8v8AfeVWfcSfv/Lol+WCGnGnyuMzqbh7LkhH5kUMnnzwyf8AkKtF&#10;m8/93J/qv+WdZNxD/wAtPOq1p8nm/wDTatpq65jClOUPcLTaT9i/d3FWIWiT9553+qp6wyXkHmed&#10;VZV3/u65+bn+M0cOSUef4TZhsftUHmR/9/f466fRbyxaCaT/AFN15H7v/P8AerB0W+/4lU2n3EP7&#10;rf8A62q9jBHFfeZ537rfXnVI8/NCRzVsJSlCXPL4jodMuNT8K6tDqGnTS2csT+ZH5X9+vYvD/iPV&#10;/H2q2f8Aa+s+Tdf8tLr+Cq8mo6JH4Higj8qG/wD+Wf8Af/3q639n/wCA1h8VNZnvby8lhsLb95+6&#10;+/J/s18TmWOw/wBXnisTHk5NOa12LNMNWpUI0qNZSVt19n/EaWtftR+JPh5D/ZGniK9Ns/led/z0&#10;q78YPiuPiL8HNN1e78qG/wD+eX/PSvfL39l7wVfW5jkhkLf89ea+Vfj38I7n4feKP7Ls5pZtFlTz&#10;LeWX/wBBr4bKsVkWZ4mmsNDkqwfNf+bueFjYVsTSpwo1E5Rcb+7bmS/+SPI7PU5dHg83975sr19M&#10;+N9A1Lw7+z5oUVndmY3v7ySL/lrJur5nsY76XVYJI4fOisX/AHn/AEzrrfF/xU1PxpqkNvcTSw2l&#10;j/q/+me2vu8wwdXE16PsrWi+Z/oj1sHSlQj7aFozltcqyeEb7wbNP/bEP+lSwebHFXznd+J5fCvx&#10;G/tP/nlP5tfbPiDx74W8UaJpsTwf8TWNF8y/l/uV8UfHzSIrPx9NJZ/8etz/AKuX+Cvo+Gq8sVVq&#10;UsVTs5I+cni8XXw/PiafJOD2+z/LoezfFX9ra28V+HYbO3s4ZrryPL83+OOvlG9vJb+9muJJv3st&#10;RvJ5VRA5r7/LMpw2V0+TDR5UeJOtKUYwhFRjHohyx+b+7ps3y05fn/eVG3lNXsI5oyHQ02RvKp0K&#10;01pKPtBL3hytK9DLtpduyCk8zfSJHfdqM/8APSpFm/5Z1DVERHN8lCrvP7ynRxyxU1fnPl0zWJ6T&#10;4suIrjwBo0dv/wAs/wDyJXmpbNeq61pclr8OYPM/1VeWSNsrysulGUJcvdns5t/FjOfaJF92vs7/&#10;AIJJr/xlDN/2Dp//AEGvjENtr7Q/4JMNn9qeby/+gVP/AOg17tH4zweY/aWiiivUAKKKKACiiigA&#10;ooooAKKKKACiiigAooooAKKKKACiiigAooooAjB9qdkeleZ/tBfGuw+APwt1PxpqNlNqVrY7R5Fr&#10;jeWb7tfEWgf8FNfiB4nM8ln4G0r7LH+8/ezP9ysqlSEPiOmhhquJ/hRP0pA9KQj1r4z/AGXv2/Y/&#10;izrl54f8d6XB4T1HzP8AQruOT/Rrj/Z3N/FX1SfiL4XT/mYNO/8AAhf8aqE1P4TOrRnSlyTidH1O&#10;a+Ff+CjH7ROueGP7G+Gfgy9ih1HXUb+0Zov9dbw/3f8AgVexftL/ALYHhX4F+Fg9peQ6z4kvUb+z&#10;9PtJPM3P/efb/DX5p+FY/EHiHxHrPjTxRN52t6w7Syed/wAs/wDZT/ZrjxVdU1ydT18twEsTOM5/&#10;Cbnh/R4tB0qGzj/5Zf6z/frQoor5s/RorlCiiigsPM2U+fxxpvhSwL6pxCf9X5NT6XbxXF95clYf&#10;xl8L22r+HILyMf6VbP8Auoov+WlfNZlXwVfEU8vxcXr1X2ex+I8b5tkmOx1LhbM6M5Oq4yU1pyyl&#10;8P8Ai/vHGaV4zl8XfECfVJLOGH9232fzq+XPHSeIPEPj/UY9Rhmm1mafBix8/wDs19caX4Rtr2fT&#10;JLib7F5Sfu7X+Oug0HQYtL8cf2xHpkM13EnlR3U1fY4arSwMeSlH3YrlR9/TyKFLCUcDS9yFL3Uv&#10;I8m8N/DTRPA/hcy6rNd/a7aH7Vc2n8f+7XL+DP2kzD4oitJNGii0W4fy0ih/1o/u19C/Fa30NLGb&#10;WLyH7bqEqeXJF/B/u1866R4H8L6TrcGrxxTXsu/zP7P/AII3rejOFWMp1jfF0auFq04YeSion0tu&#10;/wCWkdOWPfVHT9S8/Svtl5/oUMSebJ/0zSvlX4vfHLU/FHiLy9EvJbPSbJ8W3lHG/wD2q48Php15&#10;e4erjMfTwcIzl9rZH0z4o8CaJ4u0T+yL+H/RZH/1sP343/vV7J8HNN8AfAHQ5bTw5pl3Pd3Vq8d5&#10;qE3+ukfb/wCg14Z8CdW1r4ieCtNe+tN2qef5URx89yn96vWvHmn+IfCXgDWNfsNM+23Ngnl/ZB81&#10;eFmlXMaFSnRwkbqT1Pzzi3H59hHhMXkOFVWMvjbWtu0v5Y/3jqvBNr4e00WXiiSy0/7XEjeXF5qv&#10;5n+0/wDtVoatcS6bqv8Aalx5X9n6x+8jitPuW3+zX5+fs1eBvG3xK8ey/wBl3t1pmjb2/tC/k3eT&#10;HH/dNfY+neHNb0Gyh0/VIZRDH/x73Zkylwn95K2zx1cvoynS999v5f7x6md8T5llWSSzPLsJz1Yv&#10;+8426ysv5T0DXo75YNMt9L8mbUNTf/R4v49n96r0mraxpelQ3kd7Fo2txP5Umnw/6n5f4nrD+Clz&#10;4a0Hx9N4g8RTy280UDRW2fuR/wD2VdJa2v8AbeleM7zVLLyJtkstv/ufwtXLgMTDFYeNaj8XX+7I&#10;9zhfiijxRgI46cle0eeKl8Mv5SnJZ6brfhaHV5PE39jarLO3l+T/AOhV4/rEmkajfXv9hzXesxWL&#10;+Ve6rN9yR/8AYrnb7TYtZ0r7PcTTeVWt4d8I+JZ9DsvC9vND4f8ADW/zZLqb78levBRjE+ln7Wc/&#10;h5iHqK6XwF8PdX+IniKHTNMs5ZZZO5+5F/tV13wv+Bd78S/GH9maRN52iW3/AB8ar/Aa+5vg58E9&#10;I+DejzWtlPPqVzK2ZLu6+/8A7v8Au12YbDTxD/u9zysfmVLAx5Pin0X/AMkVPgj8CtJ+EOl/u/8A&#10;S9ZlH+kXR/8AQV/2a9W7UZxwTzSYxkV9NCnGnHlifmtavVxE5Va0uaRJRRRWhkFFFFABRRRQAUUU&#10;UAFFFFABRRRQAUUUUAFFFFABRRRQAUUUUAFFFFABRRTGk20APrifiL4h/s3S/s8Eo82T7/0qTxP8&#10;QbHSIJo7eYS3Q7CvAPGXiS+v55o/P/1tAFeTUvt99NT65q1uJbCetizvvtVAF2iiigArM1DTd37y&#10;tOq155sv+j28PnSy0AOtfmsa1PDa2z65ZW9x++i2NL/3ytNTw7JBZkR3lrNNEn/HrEDurj11C5t7&#10;77RH/rYv87auPxHJCvSxlKX1Sopbxupc3vf9unS23jWaTWjJ9ji8uR/K/wCAbttefeJNStvBHxN8&#10;TW8cEs2i3W2KT+/Gn3vkro9Q8UabYD7XHpkv2r/n0/5Zb68816STVJ57y4m866l/1lfQ5njcNVnR&#10;q4LSUT8r4L4YzbLKWNw+fSU4Vdknzcy97ml7v8xtSeI9M8PQebZ3kup3Z/484v4I/wDfryXVPCsv&#10;iHzpLODzrv5pZP8A2atS5h3WE9zcanaeH9Pify/7Vu/kh3/3a8/+Nniu+8P39joeh6x9o8MxQebb&#10;6rafcvX/AIm3f7NetlOUZjxdjY88uVWfvOOmnRfzSPr6VDLeFMJKjhI9dubml/29c43WrOWC+8uS&#10;HyJa5280uWf93HD50tfQnhaT/hNPhzpmseIYf+J380Ud19x71P7z/wC7VrT/AAvYpP8Au7KHza+X&#10;zHATyzGVcDWkpOD5brY+nw1aOJoxrQ+0eF6D8L9T1mCH9xND5r17d4N+FukeENKm1TWJ4bK0sU82&#10;4u5vuR/3VrurW1+yweXVPxd4Z/4Tz4c+JvB/22Gyl1jypY7ub7kbx/Nt/wCBVngKeHq4ujRxcuSl&#10;Jx53/LH7UjSrKUYS5PiPPPH3xS0P4j/CvUtP+H/9oQXdtJ/xNfO+/cwfw+VXDfBTQ/EuteB/iZZ6&#10;HBqEvm6cnmRfMnmJu+781dZ8Af2dfFXg34j2fiPxBLFpmnaZu/dfx3vy7V2L/FX1Zp+oS3//AB8e&#10;T9/935MSp/6DX7fmnEWV8KU/7GyaKrQk4zvzc3LLmUrSf2vh/wC3T5engK2Pn9YxEmn8Nj44/ZF8&#10;N+Jl+MWj6pZ2V3BpOmbv7U+17kTZt27fmr6A/aT/AGd7L9pCGzki1P8AsbX9N3RWd1ef8e/kM33W&#10;r1261C5v/wB3ceV5X/TGJU/9Bquy5r4PNeNMdjs3o5xhIqjVpLlVve9b3j7x7GDy+GEoypTlzcxj&#10;/sa/s66R+zTBP9o1OHWPEF+6i4v4f9Ts/upX2UpzmvBbHRb61sYZPJ/1SV3PgTxfIf8AiX3n/bOW&#10;vjsxzDFZtip43Gy56k92enCEaa5IHo1FFFeeUFFFFABRRRQAUUUUAFFFFAHzJ+1k23xT4H/66T/y&#10;FebyXHP+tx7V6B+2G23XvBP/AF1l/kK8gkuI9x/e4NfqfC1PnwkvU/j7xfo+0z6l/wBeo/8ApUjd&#10;+0D/AJ7UfaB/z2rA+0J/z1o+0J/z1r7T2B+GfVjf+0D/AJ7UfaB/z2rA+0J/z1o+0J/z1o9gH1Y6&#10;D7R/02qWzm3z/wCuzXNrcJj/AFvFWdNuI/tkX72s50PdInh/dke4fsI/8kI/7jF9/wCjas/tU/BD&#10;4gfGOw0ZPAfxGu/AM1k7m48gfJcBv71Uf2CW3fACL/sL33/o2vosdq/Aq/8AFl6n+k2XaYKj/gj+&#10;R+Zviz/gln8T/HfiSz1/xJ8ZpdZ1uy2/Zr+aJt8e37tfRf7NX7Nnxc+Ffje71jxx8Xbzxnp8sPlR&#10;6fMPk+tfVdFYnonxZ+13+wJfftJ/Gfw142tPFn9jRWKRRXFsQ3KRvuymP4q+u7/w5Y6t4cm0O/hF&#10;5YS232aWKX/lom3bWxRQB+dOof8ABNv4jfCjxjqWq/Af4rz+DdP1Pc9xaXRb+9u25Wu9+AH/AATv&#10;j8J/EaD4l/FfxNL8RfHcT+bHLMM28b/wthv4l7V9s0UAcf8AFL4Z6H8XfBGp+FfEdmLzSr+FopP7&#10;6ejL/tV8IWH/AATp+NXwevb6w+Dnxrm0Dwrcv5n2S73bx/3z8tfo/RQB8m/sofsGaH+z7rlx401/&#10;U5fF/wAQ74MbjVrv/lm7ff2f73vX1lRRQAUUUUAFFFFABRRRQAUUUUAI3ShelDdKF6UALRRRQAUU&#10;UUAFFFFABRRSM22gBa5Xxzr40nS9kcuJpOKPEXjmw0S3mHnD7SO2K8E8beKr6/nm/fedLJQBn6hq&#10;32/VZqSuYhmlsp/MrYs9S+1UAX6KKKACqGoabFcfvKv1BdNL/q44fOmloAjsV/0GCOr2n+VFP+8/&#10;1USNL/t/L81cbY/FLwE+uf8ACNx+OdJ/4SDf5X9n+b8+/wD55f71XLya5t9V/ef62KT/AFVTFxl8&#10;BrOlOHxxcT5X8SfHWe5+Ic2sR6PCTFdfu5pi2/Yrfxf7Ve6eJtSsdRt4LzyJZtF8Q2K/bYv+W2z/&#10;AParP8RfBzwHqWtTa9cw3cN/I/mSafFH/o8j1a1qT+0v3n+p+T93FD9yNP7teDl+DxFCdX6xa0j9&#10;Y4w4kyfM8Pgv7HjOFSl7zb05fd0S/wC3jhfDPw207wdq1vqsviCTU7CGTzbfS4Xbfv8A4fN/2abr&#10;Hh3/AISie9kt4fOu/ml/+xrQ+yy3Qn8uaLTLSL/Wahd/6mOud+JOr3HhrQ/D9hoesxXtpfQPLeX+&#10;njCXL7vl+arrVMJk2HlOEflc4sHQzzxEzKjDF1NEnHn5OVR928tvdlKR5j4i0+6sL77PcWU0MsVc&#10;3eaf5vnf89f+WdfQvg2X/hMPhje6hruLzUbG6itrOWWPa8kLfe/3qfb+FdM8/wDd2UPm16OFxKxV&#10;GOIj7vMfFZ5lNXIsxq5fVkpOD5br/DGX/tx4To/w11fVoP8Ajymh+evbPhz8E7HSB5l5/rdnmySz&#10;fcjT+9XfWNj9lg8urTWsWqaVqej3E32KG+g8r7X/AM83/h/4D611T5oxlyfEebhoUp1qcMRLlhJx&#10;u/5Y83vSMCP4g+G9a8OeJdD8HzyjxKYxHbTfw3Ma/wCs8of7tYXwBt9YudX8QW+lwXYv5LXy4ppt&#10;ybP733qx/Af7OeuWXjGGfVLuKx0+xnWWO6il/wCPnb83yV9PnXbnxFezPP5UMI/1UUUe3/0Gvhll&#10;uKzaf1jFycOX3fl5H73nOc5JwjhZZTkNsRCquZvmvyvT4n9rmt8P2fePMfhxo+sf8JzZyJDLDJbS&#10;ebcSy/cjr6C0TxjHZz3sd3Di1uX83zov7/8A8TXPTalc3EH2eSb91FVdq0wXCuEoYCvl+L/eQq73&#10;93/Cfk2fcRVc8xFPEezUORaW949c0PxNYx30P2f9/Fv/AHkterI24Z718/6Lo98mlfaPJ/dV3Pgr&#10;xrLH/od5+9/55kV9BleU4PJsLHBYKNqa2PmalWVV88z0yikVt1LXrmQUUUUAFFFFABRRRQAUjdKW&#10;kbpQB+d3/BUn/kc/hb/1zvP5LXxj53FfZv8AwVK/5HL4Xf8AXO8/ktfFHncV+b5/HmxvyR/bHhFV&#10;5OG/+4k//bSz5tHm1V86jzq+Z5D9q+sFrzaPNqr51HnUcgfWC152aDJujk/3aq+dSvJ+5l+tXGBE&#10;q/un6+/sc/8AJvPhT/r3ry3/AIKIfspaj+0d8N7PU/C5k/4TTw7J9p06FW2eaOrL/vfKMV6l+x1/&#10;yb14T/64V7StftEPhR/mPiP49T1f5n5nfDT/AIKh6v8AC3wRZ+EPiT8NPEU/jXSEFj5lpH8lxsXa&#10;rPu/i9dta37J3wN+Ivx4/aSn/aG+K+mS6BFCn/Em0uXqY/m2/wDAV3V+hc2gaZcz+bLp1rLL/wA9&#10;DEu6tFEEa7V4FWYHx3/wUF/aQ+JP7P8AY+DJPAujfbotSvfKuJvKaTn/AJ5/LXtviLxN4/1H9nxt&#10;b0DRYYfiBLpqXNvpU33PP+Vtlen3dlbXuPPgim2f89Yw2Kt0AfnTo3/BUjxB8OYZ9H+L3wn1yy8S&#10;2z4c6TF+5k/76ry/4q+Lfix/wUv8U6N4e8NeDdQ8MfC+1vVkuL/UI9jb1/if+lfqrdaJpt/N5k9l&#10;azy+ssSuansrG3sYdlvDFBH6RR7KAPLPijrd98BP2ddTvPDGlnWb/wAP6UsdnaRJ/rHVQu7H/j1f&#10;kb8C/jnqXhL4qa18U/iX8OvEPj/xrcv5llNLbN5Nv/wD+Hb2r9ypY0kUo4BSqn9i6b/z5Wn/AH6W&#10;gD88Yv8AgrFrbzwx/wDCmfEP711H+qavp39oz4SyftYfswXuhiGbRdR1O1iv7eGX78U6ruWN/wD0&#10;Gvcv7F03/nytf+/S1eVdtAH5U/AH9t/xn+x54W/4Vp8X/AHiC8l0f93p1zaRfN5P9302+lWdG8F/&#10;ET/go98fdG8aeJNBu/Cnwg0KZZbO1u/ke4CtuH/Ambr7V+n13o1hfy757O2ml9Zolc1Pb2kdlD5V&#10;vDHFGOiRDbQAttBHawRRR48uNdgqxRRQAUUUUAFFFFABRRRQAUUUUAFFFFABRRRQAUUUUAFFcs2i&#10;a1/bf2n+2f8ARN2fsuO1dTQAUUUUAFFFFABRRRQAUhxRniqd5e29jD5lxLHDF6yHFEdSW7Dbi5Fr&#10;C7kfKiFzXgGo+KZPFGtzXM3mm23fJFL/AMs6m+J3xgi1rUpdE0SUTWo/4+LqI55/u1y+lTbBzVZz&#10;lFZZZKc4/F0P524r4zo4nNYZThJe5T+N9JS7f9unf6bLUPizTPtMHn1T02fFdDAftMHlvX8D8W5b&#10;VwWL9tyn77wXnEeSJ4J4n0LdXnep6HFHX0f4o8NbvnSvMNf0P7MK5stzDmif1PlOa80Y+8eTyQR2&#10;Q8x6868Ya0GMwr03xUv2WCaSvB/GEkjzzV+l5RT9vPnZ+xZHSWJnzyOH165+0CWuEu/M8+u1vo99&#10;Zk+m7v3lfqWGnGlE+jzjBzxL9z7Jl2lv5x+erx0vZV60tthp99dRw1cqspS90mjgKVKjz1gsm8k8&#10;16T4M1BY/vy4ryF9X2zV0Wgav+9HPWvPxmFlVgdNOvQxcJYeMj638Paz5dlF5dUfEN1552VxfhTW&#10;i1lWjeajvir8seD9nWbPgpYD2WIkedeNpvJ86vJtWuq9Q8UNJeCbzK82vtN3y4r9KyzljD3j73kq&#10;/VOSByl4ZGFRadayA11MGjiXrVy20QJX0DxUYx5T5yGQ1qtWNWZlWNrKxrsNE0SX9zIn99at6Z4Y&#10;kmPSvVfCvhHAhJr5rH5nGlE96c6GWUvi5pH6efCvxBpviTwDo9xpl5FfQR20URliPBdUXdXY7hng&#10;V8ufsz+ND4QsP7Av4fKsZHzFLnHl19QxuJIgVOfSv1fIs6wudYSNWlJcy3XZn+fue5bLLMdUo/Zv&#10;o+6LFFFFfTHghRRRQAUUUUAFFFFABRRXO6lo2r3Gtw3FtqRhtB/rIcUAfMPgLw/pGqX/AIsuNQ02&#10;K8l/tif97/wKu80mzsNB877BZfY/N/1lcL4CuZIr/wAWRp/0GJ//AEKutF5ICfWv4L41dWXEOPhz&#10;Pl9pLS/mfo+X4VSw1Ofkbf8AaP8A0xo/tH/pjWJ9tko+2yV8B7A9P6sbf9o/9MaP7R/6Y1ifbZKP&#10;tslHsA+rFnU9J0zXLjzNQ02K8l9a87+K3hrSLA+DZ7PTYbOX/hJbP97Xdm+kLZHFcN8WLmSWHwdG&#10;/fxLZ/zr7vg+VWOfYCHM+X2kNL+Z5eYYVRw05+R9lV4L+1n+1h4a/Za8AS6pqMwvtfuQ0el6NF/r&#10;bmT1/wB1e9es+ONXvvD/AIP1nU9Lsv7S1G1tZJbezB/17qvyrX4rafqvxY1/4+z/ABT+J/wo1bxx&#10;qEb+bZ6NNE32e2+b5V2f3Vr++D85Psz9hL9m7xL4l8cXv7QfxXhz4v1zdLpVhKP+POBv4v8AZ+Vu&#10;K+/q/OBv+CjPxqjg/d/AHUB5ac/e2V9sfDzx5rnjr4L2Xii80CbRfEF1pzXP9lTffjm2ttX/AL6o&#10;A9Hr8ff2gv2iND8UftyS3nxT0jULjwV4Cm8rT9P062Z1uJ1+bc//AAJv/Ha+nf2AvjT8c/iV438Z&#10;af8AE/RZoNEttz213LFs8qbf/qv9r5a+wL74eeF9TvJrq60DTri6l+/JLbK7GgD81v2q/wDgpH8O&#10;fjD8BPE3hDSvD/iCyu7+DyreW7tdkSGuv/4Jq/tjeEI/h54G+Dkmm6rD4giSWL7X5X+jF/NZvvf8&#10;Cr3n9ub4S6bqH7MHjODw54UtZtW+z/u1s7VfN/8AHaT/AIJ5/D2Lwx+yx4G/tfQIrHXo4ZTKZ7dR&#10;MN0rfj92gDwj4/fGnxv+1D+1Bcfs8eA9fi8M+G7aBjrWqQnL3EK7fNT/AMe210nj7/gk34CHgbTv&#10;+Ff6ld+H/GukJvs9VMn/AB8zA7l82vNvjV8GPin+yh+11e/Gv4d+FD4z8P6nHL9otINztbo+3zFf&#10;/wBlrvNS/wCCn+ueI9L/ALM8GfBzxRP4wlTy4oby2byQ9AGl/wAE5v2pvGXj/XvFnws+I95/aXiX&#10;wzM0UeoHl5drMrK/+7tr71r4R/4J3fst+M/h34j8ZfE/4j2UWmeJvE0zSx6f/HbbmZm3f726vu6g&#10;AooooA/PhdVlvPOjj/5Z1a0u4/f1lx33n/8AXKrFjaR6cfMg/wCWn+sr+GpwjY/h2LlCtGczoXAP&#10;7x6pxyeRY+XHN/pUj+ZHFWa2sXKwzSeTF5u/yvKrXtYY45oZ5IcS7K5uR01759ZQxE8LOMzlNX8J&#10;xanB9okh/wBP3+bJXjev+Gf7O1Sby7z/AFu7zIv+eb19MQRW91e/aI5v3v8Azyrzrxv4IiW9nv8A&#10;yZYZf+mP/LSvoMszKVOpyTke3PM6tCPPCo+WW/8A8ifLHjHwjJp0H2S7HnXUv7z/AIBXCalo0ss/&#10;lx/vot/7uKvpfxVp9zLBZSXEMXlbPK/29n+3XlXizSNkH2zyf9E8z935NfrOXZlKajGR9RlWazrR&#10;jzy948W1TS/Nn8vyfJlk/wC+KoXVv9j8mOT/AJa/va9Pn0mJbKGO3/5a/vP3tcde2tyhhjf/AFst&#10;fY0MVzn3eHxvOcXfWu2D/prvqGazkX/ptLW5NY+V50n/ACy/5Z1T1COWf/V17MKnQ+gpVeYyVXZ+&#10;7j/7aU6Ft/7z/nlU7L/y0k/1X/PWovJ2/wCrrbmud/PGR6d4d8Q/2xpX2OSb/VJ+7qG4SNZ9kn76&#10;WvPdLuP7PuIZK9LtZLLUbH7X/wAvUVeBXofVp80dmfoeXY+OMh7/AMcRFb7L+7jqGe188+ZJN5Pz&#10;0RzY8mT/AJ6VP5ks/nf89Yq4/eifTXjUj7hJJZxJPDHH5X2WqawyefN/zy/5Z1LHZy3h/wCeMVXo&#10;9BlurHzI/wDVf8s6nnUfjkRyylH3PiOejikq6sfkT/6P/wBtK0dR8DanpFl9suIZfKqtpqx+f5cn&#10;/LWtXVhNc0JXRLpVaUv33uk8McufL/5Zf89a6C38GxR6V9skvIvN/wCWcVObw/dazfQ2+nw/vY0/&#10;5Y12Vn8EvEo0X+1r+zlh0v8A56V4+IxtOny81RQO2HLy1ITjeVpW/wDkjj/AekxeIddhs3/fQ766&#10;DxJ4Pk8PeI5reTyv3X/LKt7U9K0zw1f6bqHhf/lmn7z/AH65+E33iXVZry4hlmu9/l/7Eled7ede&#10;p7aErQts97nhwxMJUPrE7x5uj/lMy682wghk/e/unr6y+AHxi8PfDjwcr5865uH/AHsI++f9qvEv&#10;CPh3SLzVb2LxPDLDL5H+jxfwb64fU4xpGrfZx++ljf8Ad/wV4+YYTD5zTeDq3097ykdOExkKlWph&#10;OXmVo/4ZX/lP1Q8M/E7QPFOmw3dpqMX7z/lnn5q8j/ar8V+GoPDUMdxNHNqEf+r8r5/Lr4dj8fS6&#10;aIY/tksP/XGia9l8TCaT7bLef9dpK+FwXAtPL8ZHF+0fJF7f8E0lhaNCrz0r+h3HhXUra3F5eSQx&#10;Tean+trufgp4M8NeLJtY1S/l8qaL/ll/BHXk0WoWsvh37PJ+5uov/IleY6lqF1aGbyr2Wz83/WRQ&#10;ybK+5eWzxyqQhUcHLqeLjcJi81pfV6NbklHry/ZO28fat9n8canHp83nafFJ5Uf/AE0rlfi9pP8A&#10;bHgez1COHjf/AN+6x1+0ufLP9z/W11nhC8jbRLywvIfOtf8AnlX0sKX1L2daGvJb5npVsJR+qxo1&#10;vm/tf4j5klk3U+O088eZH/qoq7D4jfD258K33mRw+dayfva4rdLb/wCrr9Ho1oV6UZ0pH55icNPC&#10;zlCYyRqWbrSK1Okj2VocxOzb6hkkpyfPTZpKS3I5RrfJBTYY9lSRjZTWXZ/q60CMgb56Fo3bauNN&#10;bSweX/y1qfhJKciyrTo2/wC/tRt8tO8zfQV8R73Y6dJ4j+DH7v8AfSxP/wADrxzT/BepX880ccP+&#10;qSvYvh7qH2DwP9k/561f0C/ihv5vM/feanlx/wDxVfGUcbVwkq8Ixv72h9w8ulioRrVu2/8A26fO&#10;00f2eeaOSvsf/gkpH5f7U8w/6hU//oNfO/xM8E/2Tqn2iz/fRSV9F/8ABJbj9qef/sGz/wDoNfa4&#10;HEQxEYzgfIYmhLDTlCZ+09FFFe4cgUUUUAFFFFABRRRQAUUUUAFFFFABRRRQAUUUUAFFFFABRRRQ&#10;B43+1b8HLn47/A/xB4Qs7z7DdXSrJHL7qc7a/J74e2sXhm+1Pw/eTf8AE1sZ/s1xF/u1+4Wc81+U&#10;37Y+l2Ok/thzR6fZRWXm6cksnlfJ5j/3q87Gw5ocx9BktaUK3IcFeaTbXsH2eSHyf+uPyPXI618M&#10;ZdWvpriPWdRgi/55faWrvHor5+M5R+A+9nRhU+OJg6H4L0zQf3n769u9n+tvJd7/APj1b1FNqfek&#10;axgox9wSrK6fcvB9o8n91Veulj1u0e03beYk/wBXmvCzTFYvCxp/V6fPzPU/POM87znJaFCeTYX2&#10;3PPln7vNy/3eX+9/Mc0adRI3mz+ZRXtLm5T9BhKUoRnOPLK2q/l/ugrbf9XXWQQlFhQjzgehrkKv&#10;rrdykH2f/wAi183nWW1seqfsre69bn5B4icJZjxVDDQy+UFyPW+j5ZfaUv5Y/wApm6losWpa5PeX&#10;H/HpF/q4oa5n+3LnwlfeXeTf8S+X/Vy12Fvby3U/lx/8tawfix8PptS0kXthKZpbf78VerHGYbBz&#10;pYSrU1a5UfS4zPsq4alhMpxeIftpKMU3zSlL7PNOX94yfiJrFt/wivmf677T/q68r0e1utbvodPt&#10;/wDW10njaT7RBo2lx/63Z+8/6Z15n4z8f33w+vv7P0f9zqH/AC0vh1/3a+no05SjyQ3PXxtdQnzV&#10;don05b6HbLof9jyf6qWDypP7/wA1eEaV+yx5fjXbcazaTaJG/mGKGX/SSmfu7a7H4PfFLU/HngLx&#10;A955UGq6ZB+7vz92R2+7/wACr5pPi7xJ4b8Xy6m93dQ6tFN5khl6596MPSrRlUhCXKZY/E4ScKNW&#10;VO6Pu61b+y/Jj0//AEKKJPKj8n5PLram8Y3OjarZf8In53m3MHlXst586b/4m2V5F8LfjJZfEPw7&#10;eX+oeVpt3pqebef3Cn96vS/hv4jsfFPhz/hINN4tZX8secPnr5rNMQ8rw8q09/hXqefxVxPhMiye&#10;WO5vfkuWnZfb+z7v8sTrdE06/vNJ/wCET0u9i0y0v5/NuJYYtnmP/wDE1ZvvCOp6lBplvcan/wAg&#10;z91/ras+HNNmY+eZvJmif93WjM0q332Pzv8AS5f9XXh5VWxNXC8+Klzc23oc3h48zxXD31viKspw&#10;rfBdxj7kvd956fF9k5/VdIltP9bF+6/8crY07xjc+FvB+s/aLOWe0vk+zRzS/wDLOqfiS+vvCl9/&#10;ZesTRTfJ5vlUeHPHVzqWq6NZ3ln53h/TJ/M+y/8AxdTg8l+p4v6xSqcsOx4WWeG1HIOII5pleIcc&#10;P737v7X+Hm+1H/yYy/A/g2W6nh+0Q/vf+WcVWdYvZHnnt5D+6ify5Iq6n4gSW2owQx+H/N/t++uv&#10;9TD9+NP4Vr3n4Hfsk2mlWqar4ziF3dvtljsT0i/3/wDar1sZl2JzSl7KhLldz6PxAwGLzDKY4TA4&#10;j2M4zUvtR5/L3f5T0j9l5If+FTaa8ej/ANj+b/D/AM/H/TX/AIFXr6MFCjGPxqtbWkNjFFBBEIoo&#10;l+SJOgq2AG+av0HDUXQoQpTlzNLc+SoRqwpxjiKjnO2sn9p9yWiiiuo6AooooAKKKKACiiigAooo&#10;oAKKKKACiiigAooooAKKKKACiiigAooooAKx9V8Vadow/wBImAqj438S/wDCOaX5kY/eydK+fNU1&#10;i51eeaSSb/W0AeyX/wAXba2m/dw+dFXB618Wr6/gmt/9T5v+rrlV1L/Qfs8kNZLaXu/0zz/9VQBc&#10;kkluJ/Mkm86Wo5I99Ecm/wD1dPoAyNWs9/7yq+n2tyv+keT+6ravPN8j93VyxkiTSvLk/wBbQBXW&#10;lqhJqUS/u6uQzebB5lADVm3fu46ueH/9H1zzLj9z5sDRR1n3Fx9n/wBX/rasf63/AFlBhWpxr0pU&#10;Z/DJcv8A4EathoV/Y3Hn3Mf2SGL97Jcn7ormo5La91W9uI4P3Ur1euLiXyP3k03lf9day9Jb/XSU&#10;HzHDfDWH4bp1KVKo5876/wB34SvrGkxXX+jx/wCtlri9a8UaHpE82lR6BDqcUX7oX80ux/8AerqN&#10;Uupb2eHy/wDWxVl6t4X8NapfTahcXt3ZXcv7yS0hi3pv/wB+vpsinlcKlT+043VtN/0MOKKee1aN&#10;H+w5crvr8Mf8PxHnPxy8I6bLoei+ILufzfC2mWvlRaf/AB3s/wDt/wCz/tVyvwx+I/hrxXBN4PuP&#10;AGn2cWz7Tpxil3/v/wC7/u133il4vFIvdK1WD/iUyp5ccUP/AC5f9NU/2q4XRvBvhv4b+deaPeah&#10;4g1CVPKj/tGLyfs3+0lfc5fxFlMciq4LESnGpC/skuZafYldfa/m5i6mX476zTq6S5lH2n+L7X/2&#10;pcj16+v9V8vUPK82L91HFD8iR/7KV12hw1zek6T5UH2j/XSy/wCsrttD0+W9nsrOP/W3T+VHX5A5&#10;OXvz+I+yLCrvqb+zbl65TX/jlpvgzW73R7bwzFrMVg/l3OoTS7Hkf+KvWdPsZfEFjZahpcMs9pcw&#10;LL/1z3fw19BmGRZhleHpYjF0+WE9ve/7e948jC5phMdVqUsPLmcNyjpenyy+THH5s0tQ+O/iF4V+&#10;CNjDqHjO8lhMv+qtLT/j4k/2tv8Adr1D4e+Gf7Wvvs8f7n/lnJ/frwT/AIKDfsu+LvHfijQPFPha&#10;H+1BZWK2MlgOH+X+JK6OGMDluZZtSwmaVPZUZc13zW16K/2eY7MVOpCnKdKN2eh+CfHnh74l+HIf&#10;EHhi8+2aVK/leVN/rrZ/7r16/wDDjwBJqd/Bf3kI+yx9BXzx+wt+zZ4l+G+h6nc+KIfIutTf/kFf&#10;880/vP8A7VfeFhYRadaQwQcRRjArm4hwmBy/M6+Hy6r7Wino/wD7b7XKa4ec6lKM5x5WSS2cU0Hk&#10;PEDF6VzNt4CtbPVILyCUiKM78V19FeAbBRRRQAUUUUAFFFFABRRRQAUUUUAfKX7aUvlat4Ik/wCm&#10;sv8AIV4Y1/GFNe2ftyTeRN4Nf0nkr54fUcD/AFVftHBdPnwNT/H+kT+WPFKj7TOaX/Xtf+lSNr7f&#10;HR9vjrD/ALR/6ZUf2j/0yr9A9gfjv1Y3Pt8dH2+OsP8AtH/plR/aP/TKj2AfVjdF/GRU9jqEXn1z&#10;n9o5H+qqez1L99/qaiVD3SZYb3ZH1F+wE279nu3/AOwref8Aoyvo9vvivmv/AIJ9yeZ+znZn/qKX&#10;n/o2vpQ9q/mPErlr1PVn9+YBWwlH/DH8iSiiiuY7wooooAKKKKACiiigAooooAKKKKACiiigAooo&#10;oAKKKKAEbpQvShulC9KAFooooAKKKKACsnVfEljow/0ibFM8Ta7/AGDY/aK+c9a8QXOuX00kk3+t&#10;egD2PUPiza2s37uHzoq4LWPi5fXn2y3j/c+ZXJw6lssZreSGsuTSftE/2j/nlQBcmuJbr95cTedL&#10;UMi7qI5N9PoAytUs98Hmf88qo2NrcsftEcP7qt64/wBRVrR2igsfLkoAhjpapTahFFP5clWLebzY&#10;PMoAPtH7/wAuo7i1ub2x1mz/ANTLfadPbW8s3/LOZl2q1OuJPs/+r/1tSRt5sH7ygE+WR+aWjfsv&#10;fFK0+Jlnp7+GdQhu7fUEkk1T/liE3/63f/dr9HbeGKKfy5JvtssSLFJL/wA9H/vVrSX10n/LaX7l&#10;YemtvvpvLrlo0VS5j2cwzOrmPLzxUeXsR61p9q37v/nrIsX/AH1XifxE+Mem/DzxVeeH7fQIdYls&#10;X8q4u7yXZ8/+x/s17BrV59tn8uP/AFsT15544+Cfhfxzrc+t3+tXWl6hKc3EVpDvS4/2v9muTMo4&#10;uVKP1Te59JwZW4eoZhUnxJHmpcvubyV/O390zPEmh2XjH4Z2V7DffYtDGdWuLPH73yfu7f8Avqua&#10;+F/xJ8Napqv/AAih8D2sOn6n+6th5u7ypv4Wf+tdrciPTf8AiT29n/xJIrX7D9l/jkh+9/31u+au&#10;K07wf4T+H9+dY0m+v9U1S2/49obqHy1tpP73+1trycTgMXUxFOrC3vKPMfd5RxRkFDKcbl2IlOEY&#10;OfsErxfK9VK6+1zfal9klutcvp9V+x3Hk+TYu1tHFD9yOuq0Vd89c7pOm+bPNeSfvpZX82T/AH2r&#10;sNHt5fs/l/8ALaWvq4xjH3IH4TOc6kuetLmlLdsvfeqx/Zty9Ynin4m2Pw41caVb6BDr93GiyXEs&#10;0uz738Neg+Hf+K68OWWuaHZSzWl1+6ki/wCeb/xL/u15tDMcNiK0sPSlzTW59Hj+HMzyzA0swxdP&#10;lpVdnzfzfDzR+yVdJ0+XyPL/AH00tdZp/h/+zv8ASNU/cWkX/fcn+yla3gvw/wDatVht5P3Mu/8A&#10;eV1XxS+HNybCGOzm8+WN/M8qsc6xWKweAq4jBU+eolov/tTysuo4fE4unSxErQluzjWjilsftlnN&#10;59p/4/H/AL9db4F8D3GuX0Fw0QltI+JMmsv4e+Ab6ylmF3D+9vk8ryv+ef8AtV9C6Rp9vpFjFbQD&#10;bFEuBXLkOMxmNy+GIzCnyVJbr4f+3uU0zShh8Pi50sLK8F1LC2Futl9nEI8nb/qq5o/D+2W+iuI5&#10;TxXYUV9EeWIq7aWiigAooooAKKKKACiiigApG6UtI3SgD86f+Cprf8Vj8Lf+ud5/7LXxAH4Ffbf/&#10;AAVU48Y/C3/rnefyWvhrfwK/Ps6j/tnyR/YfhZU5eHf+4k//AG0teZ70eZ71U30b68DkP1325b8z&#10;3o8z3qpvo30cge3LYkpXb91JVPeacW/dy/7tHKTKv7p+yX7HP/JvPhT/AK969pWvFv2N/wDk3fwn&#10;/wBe9e0rX67H4Uf50Yj+PU9ZfmSUUUVZgFFFFABRRRQAUUUUAFFFFABRRRQAUUUUAFFFFABRRRQA&#10;UUUUAFFFFABRRRQAUUUUAFFFFABRRRQAUUUUAFFFFAGdqOo22lWM15dzxwWkS+ZJLL91F9a8M+LH&#10;7bPwu+EthZXF5rQ1RL3/AFf9nDzc18V/8FKf2svEsXja8+HHhvWIofD4g8u9+yH55H/iR6+ENGWS&#10;9uIUeTzBH0Ffu/BvhpDPKEcbmNVxhvZbtev2TyMZj/YKXKfqp48/4KY2LTaZH4A8P/2vFL/x8y6g&#10;Wh2f7teZal8ZvGXxWvzNrmsS/ZZZ2lt7CEbEt/8AZ/2q+ZfBmmouK9/8HaYreVmvv6nC+TZCr4Wj&#10;7y+1L3pH4HxbxFi69KVHm5Ydkex+B4fKgr0CxGAK4zwpZeRb767OyGBmvxzimalCR/OOCftMdKZ0&#10;dicV0FncbRXPWODW1arX8PcW0YTcueKP6t4XrThGPIbzJ9sg8uvPvFOg7TNXoFkOa4/xdqUaGav5&#10;mcJUMbKFI/rPhvE1qkYnz/430biavnzxZ4cke4mr6Z8SXcc4m8yvMdctY3NfreTYudBH9OcP42rh&#10;onhc+gJFWXd6Yfoa9YvNHikhqk/huMw+ZX3VPMbbn6VTzWPL754xqA+yVzN/c7zXoXiXQ9stcjca&#10;MCa+uwtaDXOZZlQrYmN6PwnNQxHz663Q4NlMstDyciu20Pw+B870YzFQjE5Msy54L97WOu8P3Pl+&#10;TH/sVe1TVvJh/wBbWcsX2SCuV17Xo/O8tK+Phh/b1bnXDDxr1efoaVxq0Vz9+sW/so2m/d9ayV1H&#10;P1qzDf7vv8V7UaLpfCe9Tpxp/BIBYyJ2re0fRkuP3laNz8P9e03SLTVb+wktNNvOYLiUja9dZ4W0&#10;eNB5klc2Orzwy9/c8nEZpR9hz0ZqXoP0Lw+4EAiiyT9yOvvj4Tfs5+GtL8I2Vxqtn/aV/cp5kks3&#10;y+X/ALNc7+z58A9IfSbHxLqkYvDL+9t4iOlfTKLhFUH8cV9hwzkSqw+u5hBS517qeunc/j/jnjKe&#10;OrfUcDJxUG+ZrTmfY8UPwbk8O3ztbn7ZYb8xD+OOvXfDti+n6VDA/wDyzFaJALDmnA8162U8I4HJ&#10;syq5jhG1zrl5fsrW5+V4rMa+NhGNaV7ElFFFfenlhRRRQAUUUUAFFFFABSN0paKAPizwpNImueLM&#10;zf8AMVn/APQq6Fbpwv8Ara4jRZo18R+M/wB9/wAxWf8A9CrZF0m3/W1/D/GFHm4gxv8A18Z+3ZTh&#10;+bAUfRG/9pk/560faZP+etYP2pP+ev6Ufak/56/pXxvsGet9WN77TJ/z1o+0yf8APWsH7Un/AD1/&#10;Sj7Un/PX9KPYMPqxvG6k2j97XIfEeaVm8G/vv+Zkta0ftce0fva5nxxNG1/4H/ff8zDa19dwpRtn&#10;uC/6+R/M8fNsPbA1fRn3rVb7Jb/88Iv+/YqzRX9yH4mVvsNv/wA8Iv8Av2KsKu2looAgt7eKAfu4&#10;hHU9FFAEckYlGx+aRI0hTYgEaD0qWigBjKJAVYVRj0TTbWUyx2VtFL/z0ESg1o0UAFFFFABRRRQB&#10;+b+k/uLi88z/AJZf8sqvSW0lzB+7m8nNY9xHL/bc0fneTFEnmSS/+y1Lout2T2U0n2z91v8A3dfx&#10;TOnJrnh5H8R1oSlHn+17pEjSW8P+mfvv3/7z+/8A7NaFp4wk+2zaZJD/AKVEn+t/2Kljt5f332f/&#10;AJav+8l/56Vk6pocrwTXEf8Ax9b/AN5L/sVSdKq7TNaVdfBM6SzvI1/1dWdVvn1SE2j8Z/5aVy+m&#10;NHBYzSR/ufK/1nnf8tKuWOq/b4fMk/c2v/LOuOeH5Zc66GD9rTjKHN7pj3ugxan+7k/cRRf6yL/n&#10;pXn/AIt8D75/9Hhm+5/o8X8Fe1rHFL8/k1Vlsef+mX/LSvSw2ZToTOnDZlVoS54SPmLUtCijsrx7&#10;j9za/wCsj/v/AO7XD+JdD+1WUMlvD/qk/wBV/sV9FeJPBEckF5aPD5377zY4v+edcjr3hfUroQyR&#10;wxQ2tsnlSS/89K/Q8FmsfdlzH6NgM4jzRnzfefN1x4blig8z/v5FWHfWMtrP+7h/dV65rmhxWd9N&#10;Jb/8tU/1tczqHh+SWxh+zw/6XK9fd4fHc3KfpOFzDm+0eaeVtnm8uH91/wA8qoN8v/XL/nlXTalp&#10;f2OeaOT/AFtZc0cr171OqpH1VKtGRltHFXWfDu8/02azk/1Utc/9j+zzzf8AkOt7wK32PxFD9oox&#10;VpUZH0GUYj2eLib2pWf2Cfy46dp6/bf9Z/20lqz4gk83VJv+WNaXhbxjpnh/S9St7iz+2S3Kf63/&#10;AJ518+5T9nzRjdn6NWxMqHLWox5pe7oauhaTbXkH7z/tn/00rSkmi0v93b1zen+J7aKDzP8Av3FV&#10;Q69K9xNJb/vpa8yWHq1Jvn2PqqWMw/seeEff/wDbT6g/Z08QaJ441v8A4RzxPDFNbXX7uKWsH4hf&#10;s0xaN8Wp9H8P/wCmWsv73/rnXnf7P+l3Ws/E3Rre3m/e+ZX3Z4m0S0+HsV94ymn89oYeYsV+a5vj&#10;amRZpyYWp/Fh8HTmvoeDmWaKMqcZ1ld9H8J4/wCF/h5pHw5Ez6h+5uok/wBbNXFfFL9paTVPDp8K&#10;WcEP2H5hn/2avMvjD8e9b+JerTSD/Q9Pi/5ZRV5PaSS3Vx+8/wCWtfRZfw9Ks44vNPenvb+VnPDD&#10;VlP21ao/a+R32n69Jf2X2eP/ALaV3nw8vI/B+uQ3skP2zT4n/eeb/wAtK5+88A6loPg2z8Qf8ut8&#10;nlVem8URT+DYdL+x+Td237yOX/npXZiOTEQlGjrGTs/1NZwjjsPKEJKX2f8A7UufF7xnputeMP7T&#10;0uH7HF/q68+vrr7Vff6R/ra0X0mV4YY/O/dSf+h1zkbSWeqzf8tvKf8Ady124ShSpU4wpfZR1YCn&#10;QoQp4ej9hcpY1mx/0iGST+5Vjw60sVx5duf+2VMu7+PVr6GSSt7wPayL430238n/AEXf+8l/grep&#10;Nwoy5uiPenRUpck5dd/7puar4X/suy+2SQywy/8ALOKvJ9WWP7fNJcf9+q+iPi/4u/tfU4bL90Yr&#10;ZP8AllXl/g/4e3PxD8cf2fb/ALnzU8yOWavOyzGSjh5YjEe7p+B4+P8Aq+XRlW9p7sd2ZPgvw9Lr&#10;3nRx/uZdldVZ+Brp/wB353k+V+6k/wDiqw/iT4q/4Ulqk2mW/kzX/wAteS638c/EupwTIJvJ8z/n&#10;lXsUcFjcx/fYe0YS2ufP4zHYSVHnhL3/AIk//bT2ySHQ7+xm0i8vIppd/lR14R8R/hjfeFZ5ri3h&#10;860rjjq10t99ot5pfNr0zwX8TpNS/wCJXrk3nWsv7rzZq9+ngcVlUva0Zc8eq/yPP+t4TMo+xre7&#10;Lozyy3X/AJZ1rLo/7j/XV3/jj4Yf2VD/AGvpH+mWElcxY28ssHmV60cXCtD2tKR8nmWFxGAnyTOd&#10;mh2fu46pyQ/8tK2ruP7PfTVmzSbq7ISOOEpSiUf+udEXyVI03/LSoRJ+/wDMrpOiI7dspytFFUWB&#10;Sq+2gXKTSN5orutD+GX9owQzyTf62uHjTd/q6+iPA+laRP8ADn/SLzyda314+aYqeFpRnDqz18Aq&#10;XvTnHm+E09D8J6Z/wg17++/0uKuDs7O5t5oY4/8Alq9aiR3K6r9g/ezXUv8Aq6sHT7nQrny7+ylh&#10;lj/57V8pTcoOTlLm5tT9BoR5Yy/ec3Zfy/8A2o2XUJL+xm0+/wD+Wv7uOWvaf+CX/hybw/8AtXTx&#10;v/q/7Nn/APQa8Lum/tGfzI/+WVfV/wDwThuBcfHxo5YB5kVjLslP3vu17mVVpUK6jDaW55ucYOEs&#10;LKty6xP1Qooor9DPzcKKKKACiiigAooooAKKKRelAC0UUUAFFFFABRRRQAUUUUAFFFFADTzX5Yft&#10;tNEn7YfmST+T/wASpa/U4kAV+Rn7eBtvFP7XcA0e9ivfKsUiufK+7G/92uPFfwz18qbjiomXu30l&#10;Iq7P3dLXzB+mE2n28d1P5cta2t6dbJAJYv3EkfSsNflqS4upbr/WTV4OKwWJr4yGIpVuWEd1/X8x&#10;+bZ3w9nWYZ9hMxwmN9lh6Xxw/wDSvd+GXN8PvfCQ4HrRgetOqWzsLnUZ/s9nDLNLL/yyhr3j9L5i&#10;vUtvby3X+r/7+1a1jTYtE/d3n+tr1/4fWfh/xHYWWn3kEWjRW0DfaLr/AJ+aylIpQ19/7J41Na+V&#10;/wAtqtWvh/U7qfy44abqklsviSeSOH/RLWdvLrqLDxDHYX1vced+6H7z/wCxrxMbi8XQxNKlSp3T&#10;3Z+b55n2c5fnuCwOBwXtcPV+Oev/AG973wx5fi94x7zS5dLvobe3/wBbXnHif4h67fatNoctnDo3&#10;2b95JL5n/Hwlewat4o/4S3VheR2f2KIfu468f+L+p2WoeLdGtbr/AF0afvJf+elcNOtHGZz9XnTU&#10;uTZ/ynwONzbDZ9xzHLp4OnOGHvapfWPLrzS+zKPN9n7MjjPD+g3PjLxHe3lx+5tYqxtd8KeH4L+a&#10;DxecWsX7yOaGvZ/s9je6H9n0+HyYv+esNedePPhF/bXgnUjcXgiuxJ5scp/9Br7yFT3/AIuU/Z8R&#10;hpey9yPPL4tTwD4meOdNu72LTPCHnWXhq1H7uIja8j/xM/8Aer0/4WfC8/Hj4bTvqc4srvTJ/wB3&#10;qAjy8if3W/vVj/BH9le5+JuqSx65rMXhrT/9XHdGPzRI/pX1Zpfw/svgFoh8IaRPDqZl/eyah9/z&#10;HaurF4iFKHJRl7x5GW4GriavtsTH93JP+onl3g34Dabq/hG88DeH7wf2jqZzJfzf89F/h/3am+Dn&#10;wB+LHwn1zUbPULyGy0CH/j4jhkEyS/7vpXdeHdFudBvv7Q0+GbzZX/eV6hN4s+0WMNv53nXf/LSv&#10;FxFf2sJUZxU4y3vqe5W4ey7M4Ro46mpQXR/DIvR3UV7pWmWenw+T9mTypLv+OT/armdQmFrMZLm9&#10;5i/1kvm1qWP2G1n/ALQ1y9mhtIk/d2kP/LR68Y8S+Cr7x3rm+O8mh0//AJaV85mWAoYrD3rVOSMe&#10;p8n4gZDl+Z5NTw2IxH1WlRcZX2hb4eXl/wDSTo9Q1aLW76a4jm+2/wDTX79d5aiS08B6K8dl5Xm7&#10;vMuv+etN8UeG/DXhL4SaBZ6PNDNqEr/6R/z2q1beL2h+F+naLbQZuYXaUmaqzP2UMv5PbWjJRs/5&#10;jz+KngqXDEcJLHexg1CEKnNKXNy+nvS5vtcp7V+yB4R/t3xDfa1NaxTR6bxDNKOfMavsxV5GODXm&#10;v7Pdnptt8K9Hk0yGKAXEfmy+UOC5+9XpxIA6/jX3eTYX6ngadLm59Nz5/AwqUMHRw88R7bkXKp91&#10;/d/u/wApLRRRXtneFFFFABRRRQAUUUUAFFFFABRRRQAUUUUAFFFFABRRRQAUUUUAFFFFABRRRQB5&#10;p8aLb7RY2f8AwKvD/Or3j4vnbpUP/Aq8JjXbQA5abNH5sHl1YuLfyv3kf+qqGSgDPsW+y/u6sQyb&#10;55qo2Nv9onmkkrWVdtAC0xrr7L/1yp9UtW/48aAIZNJ82fzKvLH9ng8uOobG4/cQ1boAymW5tZ/M&#10;krUVt1Z+pR+VB5nnVDHr1AE2tSSrBVXQ5Nta0drLq0H2e3/1sv8A3xRaeHIoYJpLO8N5NF/rIiMf&#10;98VahKUeflOGtj8Jhq1PD1qijOfwJyjzS/wxOf1D5L6sm+kisv3n/LWtK6k82fzK5/xR/wAeNQdx&#10;xd1fSyz+ZHVW4j+0f6yo5JorWDzJKdHJ5sHmR0Ab2hwxLY1rW9xLZTw3Fv8A62J/Nj/365fT7z7F&#10;PXZaPDFdfvJKAMLW/gh4c8aapca3NrV14flu38y90+KHzPn/AIm3f7VeM/tV+NNc0XxzZeG7PUrv&#10;QdA0yxjisorSRofM/wBp9v3q+iPGPjDw98O/Dn9seJLz7Hp/+qt/Ji3vcv8A3UWq3gDxr4C+PdjN&#10;JaWUWp3WmbftEWo2376NP4fvfeWv17h/Pc2wqhmmZ4aeIwtJOKdl7svdXNf7X8p8rXyvCpuGEtCp&#10;Pf8AvHVfse+OvEGufCvRtU1vnUPtTW1vLN9+4tV+63+1/vV9nWqefDDPIP3pSvlfT5Ps89l5cMUM&#10;UX+rih+RI/8Acr6R8G35vtDgkeXJr8yzPFwxuMq4mlT5Izbko/y+R9HQpypUownLmt1N4QRqd+Km&#10;pu6jdXm2Nx1FFFMAooooAKKKKACiiigAooooAKKKKAPkH9vKQxjwa/X9/Lj8q+ZHvbmvpD/goTNL&#10;Bpng+SCHzZPtEuPyFfIS6tqUs/7yz/8AIlfu3AnL/Zsv8b6eUT+ePEPCuvmlOen8Nf8ApTOt+23F&#10;H224rB+0SJ/y2pv2iT/ntX6l9XPyf6udB9tuKPttxXP/AGiT/ntR9ok/57UfVw+rHQG+uamtb2Xz&#10;utcw11IsGY/303/PKq1vq2q+d/yDv/Ilc1SCh7v6F/UZSj0Puj/gng279m2x/wCwpe/+jK+lx0r5&#10;g/4JxSSS/sw6Y8kXkyHUbzj/ALa19QLzX8lYz/eanq/zP7SwseWhT9F+Q+iiiuU6gooooAKKKKAC&#10;iiigAooooAKKKKACiiigAooooAKKKKAEbpQvShulC9KAFooooAKKKKAOH+K9v9o8OGOvnzztn7uv&#10;oj4n+Z/YZ8uvnnb/AMtKAHLTZI/N/d1akt9kHmR1XZqAM+3/ANCn8vzv3VWI5vNn/wC2dZ9vayXF&#10;95klbCrtoAWka4ltf+uNLUF9/wAe9AFO6037bP5lXIYfs8Hl1X026/cVfoAzLiO5t/8ASK0IZPNg&#10;8yqupR/uKpw615UHl0AXNUOyD93Wbosm2etZf9Ngn/5Y/J/y2+5XE+D/AInfD7xL4q/4R/R/E323&#10;W493mRTRbId6/wBx/wCKplOEfjkdNPDVq8ZTo03KMd7R+H/EbmqLtvqy7xorX/SK0tQklln/AHn7&#10;msbxF/yCZqo5jhNS1CWW+m8uqMy/aP8AWUTTeV+8kqO1uIrqDzI6ANrQY4ooPLrY+7/q65m1uPss&#10;/mV1mjrFdfvJKAKXij4ZaT8RJv7Yn1qTw/qGzy5IoofMST/aryn9q7X9X+HWpaF4M8MX11pnhGwt&#10;kuba6tNyfaZm/wBYzMv/AKDXvusa1pHhXQ59Y1i9+xaVa7fMlh+d9/8ACqJWX4H8d+B/jJBNo9p5&#10;Opyxfvf7P1G2+fZ/eT+tfO4jAYOE5eytCpM/V8kz3OY0aeJx1GeIweHvHZe7Lbmv9rl/8lF/Yz8f&#10;+INa8Aw3Grn7QLa9aO3u5h88n+zur7wsTHe2cM7iMylOtfK1jDFZwQ29nBFZWkX+ris4tif73+9X&#10;0d8O9T+3eHYC8gJj4r26FKVKlGE5czR+e5tjKWYY6ti6VPkU3sdMLaND5iRASVPRRW55QUUUUAFF&#10;FFABRRRQAUUUUAFFFFABRRSN0oA/OL/gq42zxX8Lf+ud5/7LXwoZkLDPXtX3L/wVjk8nxV8Le/yX&#10;n/stfCJuYwQe9fEZxByxXyP6n8N8TCGRcnN/y8l/7aWfNT3o81PeqrTZpvmmvA5D9W9uXPNT3o81&#10;PeqfmmjzTRyB9YLnmpQZf3cv+7Vbz8U2e7jEU2OtXGmzKeKhGPxH7Tfsbf8AJu/hL/r3r2odK8T/&#10;AGNP+TdvCf8A1717YOlfqS+E/gut/Gl6v8ySiiimZhRRRQAUUUUAFFFFABRRRQAUUUUAFFFFABRR&#10;RQAUUUUAFFFFABRRRQAUUUUAFFFFABRRRQAUUUUAFFFFADDXJfE/W73w38OPEmracA19ZWUs0AP9&#10;9Vrra4f42f8AJJfGH/YOl/8AQa1w0Yzr04y+00D2P5+fHfi3V/iN411PxDrc0M2qX07SSyRR7FJr&#10;ovA3hmS4OZK5rT9P+06rN7zt/wChV738PfDv+pr/AEPjGllGXwo0dND8nz/Mvq1KR2HgfwkW8kV7&#10;54N8HeZzJWH4E8N4MJ/5ZV7foujxQAiPmvwjiPPFQUpuR/LWdZlWxmI+r0d2SaVpMdvEUQde9dPY&#10;6bvpdOsQa6Sw0siv4j42439nzfvD9G4S4RlWcZzjzFe00v1rbtdP8qlmmttLGZK5TXPHMcX7sS4r&#10;+Qc14kxubzlCjt3P67yDguNJR906y9vI7O3/ANdXk/jHVo28797WZrXjwn/ltXmPiTxv53nfvhXD&#10;l2U1pT55n7/kfD06Uoia9qnBrgrzWP39ZWueOP8AXVxNx40z871+sYLK58vwn7xl2T1Yw+E9CWbz&#10;P3lNknji/wBZXm48cnzq0Lbxcko2PXpvLqsT15ZZWidJqWhR6p89c1dfD6R5spXSaRrEbmu50nTx&#10;dj5BXNPF1sGcdTHV8v8AQ810n4fSed/qv3ldPF4Rks/vw161o3hyJh5lM1vQcV4dTOp1Z8h81W4h&#10;nXq8nMfPvjD/AEOGvINXlJmzXufj/T5DNNmvGtZsfLnr9BympFwP0LBS9vgvc3MGOaRW9q6DTI5L&#10;nEYrFhtd01dv4Y02Ru/7uvZxVRQhc2wfPRjKcz9DvgT4Y8N/tL/s9eGdP8R6fKIvD0n2b93Jt8x1&#10;X73Feh6b+yP8PdNeGSDTJAIun71uf1ryb9gfxRcWllrXg42ZFtbN9s+054+b+GvsZOBj9K/QsvoY&#10;LNcFTq1aam7ct3HsfxBxTjMwyXOMVgsLWnClzuSSlpafvfqQWdlDp1vFBbxCGGJcJFH0FWjz0o6i&#10;joa+mSUUfmu46iiirAKKKKACiiigAooooAKKKKACiiigD4Bt7uOPxZ4yjf8A6Csv/oVX/wC0I81z&#10;t1d+R448ZR/9RWX/ANCqUahgmv474qo82eYv/Gz+kchoc2V4eX92Ju/2hH70f2hH71h/2j70f2j7&#10;18n7BH0H1Y3P7Qj96P7Qj96w/wC0fej+0fej2CD6sbn2+LFYPia8jn17wN/2MNrStqXT91isrVr7&#10;z/EvgZPXxDa19PwzR5c5wn/XyJ4OeYblyyvP+7I/SGiiiv7JP5sCiiigAooooAKKKKACiiigAooo&#10;oAKKKKAPzmvZ996bdIc2sqeXJL/t1xWo+EpYLj9xeeTFG/8Ao8X+3/t111zqd7Yz/wDHn50W/wD7&#10;9pVXT9Q0261zy45vP8395H/0z/2a/jOhOrQjzw2sfxRhqtWh78I+7YyfCF1c2c8NneTS/ut1dTcS&#10;y3/n2/lGKKPb+9/56VzzSx3V9DHced/aHn+V+5/5ZpWpYx3NnPNZ/wDH5a/+i6WIipP2vUK6jOXt&#10;vhZdksI0g8z/AF1VtPWWW+mjuIf9F2fu4qi0vUPI1Sa3k/ff+gVq3bbv3g/7+xVxvmg+SfXqcsr0&#10;5ck/tEttJFbCGOPn/wBp1JJDumPpJWfqFz/Zdl9sjhqvZ6t9jghku4Zf3v8AwN6y9lKUeeJn7OVS&#10;HOTXDyxzw/Y/+Wv7qSWasu48P/v5pJP9Vv8A9V/BsqxYR7dU8yPzZopX8zyv+eaf3q3rpY/Im8z/&#10;AFX/AC0reVSVCUYRNeedKfuHgni7wVHba3NaW8Mt5L/x8yf3P92vM7nw/wDY9c+z3H7mX/ln/wBM&#10;6+mr/Tb2X+0pP9d5v+r/ANyvL5/An9p+JJ/7Q/cy/wCtjl/gr7zL809y05bI/Q8szXlhKFaXwo8R&#10;1zTf7Rn+z38MVn8/+trlte8M21r+8kr3bxL4M+wX32fyZZpZa4i60i5uLG8t/wCzfO8p/wDgdfaY&#10;TMFKMZwl7p93g8092PJL3TzD+worX95J/rv+WdM0u3jl1SH/AJY12h0mT7F/x5/6V/zy/grC1rTP&#10;s4hvI/3Plba96GJ9r7h9nl2Yxjiozn3Hak32jzrj/nl/yy/jrNZop/3fk+TLv/ytdJLHFfeTP/qZ&#10;ayVt/NvppLj/AFUVRTmrH7JKpGXLOEuaMuxn/aPNn8uP9zWlZ2Mt1+7ptrHHJfeZWgt1Ek9TVn/I&#10;e1h1Ofvz92J9G/sd6HHp3iO91i48ryrZP3cs1Wv2jPjPrXiPz9GhlFvpUT/vMf8ALSuB+H/jm606&#10;H/R4fJirmfH+pXOv6tNceT/2yr4BZd7fOpY3ERTstP7px43LaOIzCniIR5owXX+bmOOuPKln8uOH&#10;91W5o+k7vJkj/wCWX+s82subyrWeH99VpfE0f/HvX2NTnlH3D3adSNWf7k7my8W317BDpF5++tYv&#10;+PeKtb+zZJvsckn/AC1evOPDd1FqPiOG38/yfn/dy16XP5unDMk3nV89iqSozUYaXPZpU4TwEofD&#10;rrb3ftHO+MPtWgHy/J/65/8ATOuNvpZZ5v8AnjLKn+q/9mrf1bxJq+sz/Y5P33/PP+/JXW+Gfhjf&#10;SWM2savpsvlbP3f9+uyNaGDpRniLX/My9lQlH22Hi5R7faOBtfDN8sMNxHXTQaPcw2MP76WGWT/y&#10;HXMeMviPqXhe98v+wZYYon/1s0VdTofxV03xn4dhj8nydVq8RTxnso1nH3T57EY+ccR7H8P/ANo6&#10;KXwLfWOhwaxJ++hknWPza634l2emfCD4aWXiDTNSi+1fL/v/ADVgQ/ErV7rwp/wjFxDF9gj/AHsd&#10;eK/tCXVzDBZW5mlmi2f63+D/AHa8jBYPEY3F06WIlaN3ovtRPisTh8wr+/iZKMYOV18XNH7PMeR+&#10;LfFFz4q1ubULybzpZXrGzsps3+vpEBP7uOv2aEIwiox2PIcuYVm3/vKkt/8AX1D9ypm+X93HTZlL&#10;mPQvCvxQufD2lXmlz/vrWVKxI9e8nzj/AMspa5yGSpVfb89cKwtKEpThHfc1xFeriYRo1pc0Yl2F&#10;o5fOkqnM3lVJu31Tmk2VvBe8csYSI2j83/Wf6qoWWJf3dXrPSLm//wBXD+9py+Hr5v8AljW3PCP2&#10;jsjh6s4+5EbY6XdX3+qhrpdP+HV9NB5kkP72uo8G240aH95D50tdJqWrRef5kf8Acr5/E5jV5+Sl&#10;H5n1mFyilKUYT+KxyGn/AA5xB9ouP+WX/LKult3trfyPL48qsxb6Vp/9I82iS4ji/wCuX/LOuCpK&#10;rW+OR9NhMPRwsJQhE9H8FiJvGNnI8PnSxfvI67zx1dWvj7VcXkPk3e9Y44q8V8M67c6Xf/bI/wDW&#10;/wDouvfPAvjTwPGZ7zxJDdzSyp/o9fHZnSqUKscRCLk4rS25tRrYTCUqmLxEeaUVpaPNL/t2J4fr&#10;P2bSNVms/J/j/ef9M6+kv+Cbs0Nx+0jPInT+zpfL/wC+a+ZfF2qWOpeK7x7CH91vavpL/gm1ayW/&#10;7SB82HA/s2Xy/wDvmvtMrX76lz76HJmWKlVwVTn+0j9ZKKKK/Sz8pCiiigAooooAKKKKACkXpS0i&#10;9KAFooooAKKKKACiiigAooooAKbtoHeuJ+LPxX8N/Brwde+J/FF9HZadbL3+/I/8KL70CS5ji/2q&#10;Pj/bfs8/CXUvEHkR6lqr/ubLTzJseV2/+Jr8kPDfiC51TxVNeRw/2n4r1y68y4/uR7m+6lT/ALRH&#10;x91z9pb4mTeI7vzYNJi/daVov/PNP7z/AO1XT/CnSYvAOhzapcWc03iuV/Nspf4LZP8AbrxcVWjI&#10;+yyvDSpS8+r/AJTtvFHhe+8F6r/Zeqf8hCJFlkrLrmdW+LVzr2uf8TCGa91u6dYpK7LWNFvvD999&#10;j1D9zd7Fl8r7/wB6vGlGUT6ylVjUj/eKdFFFB0BXp37Ov/I83v8A14y/+g15jXqH7ObbPHF7/wBe&#10;Mv8A6DUmU/hD9ozQ7Z9K8Mx2/wDoXm/vZJf45K43xJ4q/tzStM0+3svsVpYp/wADkf8AvV6F+0VN&#10;F9h8J/vovN8j/VebXjv36Ilfa9829MsIlsfMlOPNrM1K3+y33l1oWmupb2/lTxYli/1dZdxcfap/&#10;Mk/5a18vl1PMI46tPEfB/wCS/wB2x+OcK4DimlxLj8Xm0nHDy5rK94y973OSP92JyvjX47WXwnvr&#10;TT9T0mS6tLiDzY7qL+//AHa4fwb4wufj/caneXlnFZzWr/6PNF/c/uvXpHirwjpHjfSv7P1iHzov&#10;+Wc38cdTeGfDem+DtKh0vR4fJtYv++5P9+vpKOFwWGlLEUqfLUfU+nwvCOCwed1s5o01GVXmv/29&#10;8Xu/Z5vtHJxzan4N1WGz/wBdaS/6yX+COuq8RaXc69of2ez/AOWv/LWuvXwpBq2m3FlOPPW46xVz&#10;miX+myaX5Xhy8mvPsM7W1xD/AM+7r/frDC5lQxrl9Xldw3OnI+I8nz+rXwmXVud0t18P/b0f5onL&#10;2dr/AMIHqumaHZzSzeb/AMfsv/POvRPEUljB4j0y3t/30Wz95FU3hXSPtWq/bLj99/z0lrpvGmn+&#10;HtBsbK8s/Jm1uV/9V/HGn96uiU+af94+4hR9nS/u30LGk2Mt1Y3t5HNDDa2Kf6qb5H31DB4Zk03y&#10;dU1iaKGW5TzY4ofn+T/brhbi8uZ/9ZNXW6VBc+I5YBb28t4ZJFiJ/gNeHmeMq5fCnyU+bmZ8Bxjx&#10;XjeGYUK2Ewrrc8+V/wB3/wAB+1L7Imr3g15POkizH3HpVDTohHYMiHDB+K72T4Vyy32s3H22GG1s&#10;XW2+yf7dcrdXn/CB65Nb3Hk3ssX72OL76V40sjxFWFSE6z95qS/+2Pzifhrmub4PExx2Zt+1qRmk&#10;+aXf41/N73L7o2/v7Hw7ZTW9zpnnatfR/u5Zv+WaVP8ADjw3deMNP1QRT4Gmx+Ya5TXtevvEuqza&#10;hqE3nXcv/kP/AGa9O/Z7bZY+Mv8ArhX0M8soTwlPC1veUNj9JqcHZVisnw2TY6nz0qPLZ/DLm+1L&#10;3f5j6S/Y11oQ+G9S8OXF5ma0k82K1m+/sb+If7NfSgOD6V+XfxC8cXPhj4qaN4w8F6n/AMTCxgX7&#10;TDDL/wAfKfxRV94/A79oDw38b/DcV3pdx9n1ONP9L0yUfvYH/iFfa5bUh7GNJdDizXK45fP/AGen&#10;y0vhSX2bdD1iiiivXPCCiiigAooooAKKKKACiiigAooooAKKKKACiiigAooooAKKKKACiiigAooo&#10;oAo6npdtq1v9nuYfOirwjx94Bl8NT/aLf/j0r6FrC8V+HovEGlzRSd0oA+W7xpV/eR1Nb3H2iDzK&#10;valp8ul301vJ/wAspKz5v3X+roAqxyS/bvL86tGsq+/0iD7RH/yyq1p95FPBQBbqhqE3lQVamuIr&#10;euV1zWN//bKgC1YrLLP+7rpa5TRftV1/pHk+TD/4/JW5caxbW8HmUASahZ/aqydJ0mXW9V/s+3/1&#10;v/LT/pmleh+FvB0msGC41Cb7FEU8z7J/HIldhFoem+VLHb2UVnLL/wAtYfv18HnHGuT5TiIYSdTm&#10;qz5o6axi/h99/Z94qpRrRoylCPvW0X8xyOneFbV9KvbO01Pz7uVE8v8AdbPu/erI0XTrrRr7+0L3&#10;yoorZGIzJ/rK2J/L0IyveTxgxbo4xH9+R/SuL0n7Te6r9nk/1su7/tnX2mTZljnh6kMRT5ZSeh+P&#10;T4XhxDjaec5telOjy6fDGSj72v8ALylW302TVr6aST/QrSL97JL/AM86zfEfhe2nsZ7vT7z7Z5X+&#10;si+58n96uxaPTbuzm0uz8yG6lf8A4+5T8sn4VQg0aTwyJhqg8i72fu7X7+a+uWXUKGDcsXLlqdEc&#10;U+NMyzTiCjh8hiq2DvGNSSjL53l9nl+z/MeG6ppez955P7qqMaxRf6uvUJtBiv8A/R/9TLVWT4Y+&#10;V+886vmT9sOF0+zlvZ/3degWOlxWv7yrFrp8Vl/q4asUAed/tAfCXU/jX4O0az0aeL+29Dd5LO1m&#10;+RLnd975/wCHbWP+zf8AAjXPgtPrOqeLPKh1u+jSK30+0l3+X/tOy1603NWtPs/Pnr7ClxVmVLJp&#10;ZDCS9jL+771m7yV/8RxSwVGWI+sdRsN5Kv8Ay2r3D4SeL4raaGz6RS15LJosTVHa3l94Zn8zyZvK&#10;/wCes0Wyvj7nafZS9KWvL/h38UbbWbGGC4/7+16erbqAFooooAKKKKACiiigAooooAKKKKACiiig&#10;D4z/AOCih2aV4Tf0navjX7VHtP72vsP/AIKRyeX4d8J/9fT/AMq+HPtse0+lf0p4bU+fJ6n/AF8l&#10;+UT8O44o+0zCn/gX5yOg+1R/89jR9qj/AOexrnvtsdH22Ov1n2B+d/VjoftUf/PY0fao/wDnsa57&#10;7bHR9tjo9gH1Y6D7VH/z2qS3uo/O/wBdXNm9jFSQ3sYmqXQ0D6sfod/wTebf+y9pf/YRvP8A0ZX1&#10;Ce1fK/8AwTUfd+y3pP8A2Ebz/wBGV9UH7wr+JMx/3ut/il/6Uf1bh1ajD0RJRRRXnnQFFFFABRRR&#10;QAUUUUAFFFFABRRRQAUUUUAFFFFABRRRQAjdKF6UN0oXpQAtFFFABRRRQBWvLOG+h8qeITRnsa8P&#10;+IPw5l0a+mvLPi0lr3msvXtGi1uyMUlAHypeNKsHmR061uPtEFbHiLR5dG1Wa3/5Zb6yZvk/1dAF&#10;OSSVL7/XVoLWbff6VB+7/wBbUml3n2iDy5P9bQBfqpqE32eCrEk0UX+srmdc1jfQA63aWWeumjrj&#10;9HuJbyD7R+5h/wCu0uzzP9z+9XSSapFbwfvP9bQBJeW/2qCuf+z/AL+aOSaGHyo2lk/6Zov3mq1q&#10;Xj7w14fnmt9Y1PydQisZb6PSof8AXXKR/e/3a+ZI/wBrzWPF+qXml6hpun2OlawjWMckMX762ST5&#10;Vbd/Ft715+JxtHDe5P4pH2OTcK5lnUZVaMeWEeW7f/tv8x6ne/G/wH8RbDWfAel6/NZarfxtbWWo&#10;TRbElm/hj/2d33a+ffht+y/8QI/idZ2d5Zf2N/ZF6slxdmXKDa275P726tzwh+x1440/xvps+qiG&#10;z8P2063P9q+areYituX5OvzV9gSX0txrk/8Az6f63/rmir8zV51GjVx0ufER5eU+ux+a4TheH1TI&#10;6iqqqtb+9yy2/qJn+NtasUn1nXNQm/szRLVFluJf+eabdteReF/jl4D+KWqf2JoesTf2p0trWaLZ&#10;9pri/it+1F8P/ihpPib4cWdjeWY1R1tovEssn+jb1b5W8r721m+WuY+Af7Hnj3wL8TNF8UeMYYtG&#10;0rTJPtNv5Mqu978u1VTb93726vRlXlKf7n3onxlPKaOGwkp5heE/sHsGqaTs/wCWP/XSKstVii/1&#10;deqXWjxXU80f+p82RqozfDHd/wAtq9A+TOBs7eW6n8uOHzq77TdFig8mSrlvpdtYf6uGp6AOd+Jv&#10;gP8A4Wb4Jl0S3m8nVfM82y837kn+y9cV+z/8BvEPwe8Zf8JR4oENld20Lx2dhDKs32ncu1vnX7u2&#10;vV6ns7X7RPXn1MFRq4iOInuj67C8UZjgcprZNRkvZT5r+773vfFygt5Iv7v/AG69g+Fni2LTp4bY&#10;15vJo8TVCv27w9P5nky+V/z18qvQPkdD7Kjk8wU+vIPhr8VIr23ht7z/AL+163HIJRvTmgCSiiig&#10;AooooAKKKKACiiigAooooAKRulLRQB+bH/BWxd/iT4W/7l5/7LXwQNi4/d/rX3n/AMFcG2+JPhd/&#10;uXn/ALLXwGZOlfH5rH/aPkf0lwBOMcn/AO35f+2lnfRvqpvNG814nIfpn1gt76N9VN5o3mjkD6wX&#10;C280yRUMcv7r+Gq3mYokk/dS1cYmNStGUT9uP2Nf+TdfCf8A1w/rXtw+8K8S/Y3/AOTcvBv/AF61&#10;7aPvCv0aPwn8VVf4svVj6KKKogKKKKACiiigAooooAKKKKACiiigAooooAKKKKACiiigAooooAKK&#10;KKACiiigAooooAKKKKACiiigAooooAaetY3inw3a+LfDmo6Pf+Z9lvoXt5PKO1tjcGtkmk68VKk4&#10;vmjuhn40/tCfshX/AOz98RJhaRS3vhW6fzLO6l+do/8AZetn4eaGXEK54r9Svin4BtfiV4I1PQ5/&#10;K825haOCaaPd5T/3q+D7D4W6l8PfEM2gauYjf23/AC1h/wCWifwtX9K5FxpVznL/AKvi5fvof+TR&#10;/mP5+8RqFXAUvrMPgl/5KztvBek/Z7bHrXpGmW244rn9FsdkIjrttKhAJr+fvEPPPYU5QhI/DuEc&#10;vlmGL9tPqzX02xrTvr6LSYc/8tafp8Xlxb/TmvN/Hvify55q/wA6c6x9XOcfKjze6j/Qbgzh6HJH&#10;3Sl4t8Zf62vGvEnjySOaasfxt4ykimm/fV434i8dmYyxivssnyH3Y+6f1zkPDN4x909A1Tx9LIJq&#10;888R+NpnPyVw914olll/1vFc/f60M81+lYPJoUn8J+m0cDgsvXPOxtX/AIiebpWDLqUjdOaxZdQL&#10;nFWrW3Nz89fUxw0KSOZ5lPES5KJpQ3kjVZj1LyqqrbeXVd12VHJGR3+2rUInZaHrsgmi/fV7z8PN&#10;X82D56+a9DhkEnvmvcfBDyWdjXyGd0ISgcmbUo18JGc4+8z6A0vVomqPV777TlK4/RtSlaatDULr&#10;yYN9fljwnLVPyiWD5Kxw/ii2+0zTb/8AVV5XrvhiOef93xXo2u65kTJ2rlZtQ82evvsBKrSj7p+l&#10;ZW61CBxkXhQxzb88V0+l2flfu6szT+ZDkU+zuI4v9ZXqVK9WrH3j2Klac4HsPwW8ZXPgPxHZanbz&#10;SiHev2iKL/lolforomrx61pdpfRD93cRiRea/MLwvqcYMITvX1n8CPi7Npgh0vUphPYSf6uU/ej/&#10;APsa9bhriKGVYiWExrtTm9H0iz+ZfEPIZ4trHYePvrfzR9Q0mRUMEySrvQgpUxGa/eU1I/ngWiii&#10;rAKKKKACiiigAooooAKKKKACiiigD8y/FHie20f4jeMreQzeaNRl/wCWW/8AipbHxNFqvFuZQf8A&#10;prFsqLxbcSRfE3xl5Z/5iMv/AKFVNriVl/11fy7xHSpyzbE+7rzvqf1bw1hZyyjCT5lbkj0N37dL&#10;S/b7n1Nc/wDa5f8Anr+tH2uX/nr+tfJ+wPq/q/odB/aF1SfbpawPtcv/AD2NH2uX/nsaPYB9Wj5F&#10;++8VR6VP5dwZjL/0xi31Rt/FVtq/jLwNBGZv+Q9a/wDLLZSfa5V/5bfpTLe4lm8ceBkz/wAx62r6&#10;nIKdJZrhvd151rf/AIB8txFhZxyrEz5lbkfQ/Umiiiv6lP5QCiiigAooooAKKKKACiiigAooooAK&#10;KKKAPzs1nTjq1v8AZzN+6/5af3q4aSOTRr7y7eGLU7qR/Nk/uRov8NdFb+M9JMM0kf8ArZH/AHgq&#10;a3WT7bNJ50X2CX/VxV/GWHc8MpRnH3T+KqMp4b3K0fd8zN0fVorq9mjjmi83/l3uv4/9pf8AerRs&#10;9Plh86OOHyfN2+Z51cvr1tHZ6rD/AGXD5MUf73yoq27fV7aDRPtEk32ya5/ztretB254dehvOlzR&#10;jyfDLoXJIYrW++2R3n+i7PLk/wB+s6w8S/Y5/L/5dYn/AHlasdv9osfMtPKh83/Wf36o6p4T+1Qf&#10;6P5UP/LSTzvv1hCVKXuVTCHsubkrfDL/ANtNbUj/AGl5Mn/Lr/zyqvHY+Rqk1xcTS/6n93/cjrLu&#10;/E0Wjww2lvN511E6/wC5srbEFzc+d5c/7qX/AD/3zWThOjDtEzanShzzlpIiXV93nQSTeTdR/vP3&#10;P9yr9rqsV5D/ANMgn+tptvaWTQTR/wCuljf95WR5P2v/AI85pYZbab/v5WfLCoYS5KkfcN2CeN4J&#10;o0/5Z1h6hoUupf6vzqit7qVZ7z7P/pku/wD0iKtjTUieGby/Nhii/wCWU3/LOlyyw/vxKiquG9+B&#10;iXfh2O/sbz7P5sN1s/1teTSaLFY3015bzedLGnlSRS/+hV7leP8AuP8ARP3Pmf6yX+OoY9Bsbaym&#10;jk/1Uv8ArJZa9PCZi6Clz/aPTwePnhnLnv739SPmvVfD979i8tIYppf/AEZXA+INHudF8ny7PzvN&#10;/wCWX8EdfWGo+EfsGlXkkflQ+Vt8uX+PZ/FXn/izwHEsH+jzeTLff8e/9z/a/wCBV9tl2cwlLyPv&#10;Ms4ghKX90+dLGG5+3TXH+p/5ayf3P92rs+nWy+dIkP7qT/Wf399dw3h/dfeXJNLD5X+rimj+ffT9&#10;Q0WLyPMk/c2sqf62vqXjk5RP37hjMo1cPU974dv/ALU8xks5YPOjt6jmaW1/1n+trf1Ky+yz+Zb+&#10;b5sX/PaqV9Z+V5Mlx/y1r0IVeY/RMNOfN8XuieH9Yls5/wDpr/zyq74j1y5X95H/AK2Wsu3hiSfy&#10;4629H8K3viKf7PHNWNT2UZ+1meniJzpR55/ActDp9zq8/wC7/wBbVa6k+w3H2eu80XXf+FaeI5vt&#10;Fn9suok8vypvuVwut3Emva5eXEUPk+b/AMsovuV20ak6k9Y+5bRnLCtOdWXJH3fdsdl8N9D/ALav&#10;7MxzeTLF/rJa9E8V219Yar9ns4f3Xkf63+OuD8Ia3/widlv/APIX8ddV8MNYk1fxHeXEn+mfaf8A&#10;llXzmO9r7WWIfwRWh9jRcaUeStU5Yy3v9k6T4I6YbrxCZb+DM0X+q/uV6j8Xfi5faMtnbRxRWvl+&#10;sVYnhjxHq/wG8Y2dvrujRf6cnmfvv7lX/jHNoXxJ1WH7NeRfapYf3cUP34/9mvhsSliszp1q1Pmp&#10;W0a95Ht5Ti6WLf1TD2vFc0JfzHMTePNN+J8H9l39nEfN/d+b5fz14be/DO+8AfGL+yI4Zfssv7yP&#10;/crttN8Lal4O8RWRu4ZYYvM/y1fUXxC8M6bLoemeKJIYvuL5l1NXqyzKGSVY0cP71OqnG3948/OZ&#10;xlCnDHRUeV6P4Zen+E+f9Y0KXTYPtEcHnRf88v8AnnXD+JvDMfijw55sllL+63eZLD9yOuy+MHiz&#10;XPEXk6f4fvIha7PM83+P5ay/hH4i1PSdD1LS/EnleVJ/y1l/5af7NejhnXpYWOL0577X1sfLV8TC&#10;MpQ5eaNtj5G1KGK1vZo4/wDVR1TVc16f8Tfh5s1Wa/0f/j1kf/Vf8864/UvBWpWNj9okhxFX61Qx&#10;dGrTjLm3Ph6mAxHvThF/zGIq7f3dOVd/+rpkkUiVErV2bnmcsolzdspzSb/9ZVXfvo8zZUWM2iwr&#10;b67P4f8AhW28S3s3/PWL975VcPDLW74Uv76w1yH7H5v71/3lYYmE5UpckrM9LL4w+sR9tH3T0qaG&#10;2s/Ogt4fJlptrN5H7vya63+xft/+r8qaXZ5tcjcfMJv+eu+vjadVVT9GeDlTjGH2eguq2MkUEMf/&#10;AC1leq+oQxWvkx2/+t/5aVNbN58/+kTfuv8AnrTbi6juJ/L/AHX/AF1/56V0RudipRpUpTM3zvKn&#10;/wCe3m1NMv2if/njFSpNFLPNJ+6/65VZ0nQrrWZ/s9nDLN/1xreTjH35aHHOcqceecuWPc1/D2k3&#10;OrwzR2n76X/lnF/HJUetWN9pl/8AZLz9zLF/yym+/Unh/wAQan8P/EcMkcPky2z/APLaneKNcvta&#10;vpr+8/fXUv8Ay1rgvVVbpyNGVF1alfp7KK3/ALxBY6LLP+88797X1N/wToWSL9pEx3H+t/s6X/0G&#10;vkyXWv7O/wBXN/21/jr60/4JqyR3Xx8nuBj/AI8Zev3vu16OAU44uEp9zmzKcZYWXJ/eP1Wooor9&#10;JPzUKKKKACiiigAooooAKRelLSL0oAWiiigAooooAZ0GKBxRjAr5S/bP/bQsfgFpX/CP6Av9peOb&#10;6PEUEPzizH996mTUUaQhKpLlifUV7qNtpluZ7y4itYh1kmkCL+tcP4++PHgT4ZeHJtb17xJZw2EX&#10;UxSq7/gq1+R+q/Eb4pfGzSobPx/4x1C88NeclxJaiTZ5v+5XGeONa8Kr4j/4o/TLv7JEixeTeSs/&#10;mP8A3q4JYyN/dPahlUuXnrS5T9Afi9/wUw8PadpNnH8NLM+J9Vuv+e0exLf+7vr448a6p8QfjvOL&#10;/wCIGvy3kPntc22lf8sbbd/cre+BXwHl8aaro2sa5ef2Z9pn/wBI0/ytj7P4a3vHFjbaT441nT7P&#10;/j0tZ2ijrza+Km/c5j6PB5ZRp+/OJ5/4T8B2Phmf7R/rrv8A56/8866jdTaGrz3LmPfhCNOPJAd4&#10;d8F2Os65/wAfsWmXcv8Ay9Tf8s67TUfBOp/2H5f9jS/2hY/vdR1WaX/Wf3dlXPBP9mSwWX2Pw/d6&#10;n5X/ACEbv+DfWb8ZNSvvBfiObQ9U1r918svlf89N33anmlIjlhH3zj1bdTqy4/EmmTT+XHN+9rU2&#10;5qrcprFxkEUcss3lx/62u7+HlzfeDL2fU08r7VsaLypq6H4W+A7HWfB1lqn/ADFbq6+zf7Fcb8Rv&#10;tOjeKr3R/O/49v8AnjWE+eXNCHu+YVYxlQlyS5ZyUrf3X/MWDbWuqeIBqF/ANSu/nij877h3fdWn&#10;SeB5fD+lanqmseTD9l/1n73/AFf+zsrk5tYvkg/13+q/1de5eGfhDY6tB4Z1TzpbzUL6D7TcRXf+&#10;p+WvIy3C4vDQlDF1L66H59wXlOd5LRrwznF+2lObktZPl7y5v738v2T5/sbq5uJ5ri8h8m0l/wCP&#10;f+B5Kz7fxZY6jqv9n2//AB9/88q0PjRrVzf+I73WLiHzrux/0a3ih+SGNKxPgtoUOnxXms6kIjfX&#10;3+rEp/1derjK31XC1MRy80o9D1+IM5xGS5dWxdKj7VwXNZf+lHRtDLF+7krfj0W1W22Z/fSJ/rap&#10;eI7q1/cxyTfvat6NOJbcxeb++j718ZmOKxeJy+li6V4a6pf+lf4T8Z4vzzO8z4XwWf4Hnw8uf34K&#10;/wD27Pm/l/xfzHE+NvHet6ZF/YXhqa1uPEUp+zJBIcOn+1mtf9n/AMDXvhDw94m8GW1vLrvjnxNP&#10;FJeX/wDyxtgrbtq/+zV81/tCaTea78bzb+GdMuotTPljzId2ZH/vV+jf7PN1Jpa6Bp2qwWkOtWOn&#10;N5ssP35H2/Nvr7TCUaWGwtOrRp8rqrml/MfoPCOX4OpTlmdHBexqzSlL/F6CQeErn4b6T/ZGqWUW&#10;pw6Yn2m4ltPv72/hrwPULz+0tVvbyP8A1Ur/ALuL/Yr3/wCIvxDubLQtfu9Qs/Pm1d/s1vNF9yPb&#10;XCWvwv8A7B0r7ZHew6n5UH2m4l/gj3fw0/dj75+px5vgnaPL/wCAnncen3Nx/q69U8C63c/Dvw59&#10;nvP+QV5/2mTyfv768/a4/t7VYY9Phl+1y/6uKu6ae+0bwrNoeqQww+a//A/92onKR0U4x977Rasf&#10;E1z431zU47iGWy0nU5/NjtYf9dvrifiJZ6ZomqwaPZ2csN1bf8fs00u95Xqj4w8QXNl9ijj87TJp&#10;f3Xm+Vs/8fqRtDtZFCOc3cvW6lH+s/2q8vGZnDATpwqxfvn5vxPxnl3CuKw2BxFOcnVe6+zH4eb/&#10;AO1Mmzsbq/8A9XD+6/5aS19O/sn/AAOtvE63msX95LNp8f7r7NF/q5/rUfwr+Ct94ygg8P8A+iHR&#10;bbZJeapD9+T/AKZ/71fZHhfwvpvhDQrPStLgFrYWyYSIdq+uwWGlVfPPY93N8zjhaXsaMvff/kq/&#10;+SPCvir+xJ4I8cWcD6JAPCmoW/Ims+Fk/wB+vOv2af2UPFvw/wDjFfeI9enFpHYboreSA/JeI1fa&#10;i4AGBihhk46mvZeHpcykfHQzDERpSo811LuSUUUV1HmhRRRQAUUUUAFFFFABRRRQAUUUUAFFFFAB&#10;RRRQAUUUUAFFFFABRRRQAUUUUAFFFFAHmvjz4ef2z513b4zXjWoafLp081vcQ+TX1fXO+IPBmm69&#10;b7JIIhL/AM9Mc0AfJV1by2E/7v8A1VRrNF58Pl/uK+idU+C1rdw4j8r8q5ZPgVI0/MOKAPL7HSZd&#10;bvvLt/Omr1A/AO1uNLhu9QPITzJBXpHg/wCHGm+FQXihilm9a3vErbNDvv8Ari1AH5z+KvEPiCPx&#10;VOtzLdWd3bTeXbRRf8s0/h2103jD4hab4c1yG3GmST6h5MUl7k4h/wCAV39g0gnvNY1WGK8l8z/i&#10;XRTf3P71cx46+GNr4/1C48RRXsOmTjZHe2v8H/AK/EXWq5TmNbLsFiufEza0/H4pe7zH7xh8wyfO&#10;KNCrm2F5KFKL16X0X2fe5f8A249t8HeJo/F2g6b4k0eaIWsqeV+9k2fd+8tUfEHxTto7ia00SHz7&#10;sfu3u5eId/8AFtry6w8N20Ok2Wn6f539n2P+r/e/Pvb7zVe0eOX7dDp8cP8ArX8qvoMq4Dy3BVvr&#10;eLj7Wcnz2l8MJ/E2j8izPGUquIqQwn8NN8r68v2bjZtLktf9I87zpf8AlpRo/iDyNV8ySH91/qpK&#10;9cfwlowshp0kPnE/u5Lr+OvK9W8N/wBga5Npcn77/nnL/wA9Er6nJuKMszytWhl1TmdJ6+7y/wDb&#10;0f7p4VajCrCVKt70ZLlf/bxs21jpqf6Z/acU0MX7zyovv/7tcxeXkl5qs15J/rZXqSzaW1vfLqvd&#10;N+/r7PGY2tjpR9rL4T5Xh/hfLOF4VYZZTa53zO8ub4fh/wDAS1dWu/8AeR1oWN15tj5lR2tx/oP7&#10;yqdjqH2Wf/plXCfWGP4o8QaZ4Q0PU/EmufudKtv++5H/AIYk/wBpq8z+Gn7S/hb4neJBoSaZdeH7&#10;u63fY5buben+6/8AtV6t8Q/CNj8R/A974b1D9zaX372OWH/lnP8Aws/+zXivwn/ZHl+GnjGDxB4g&#10;1+08QfZf+PK107+//Cz1+jZHR4YqZNiZ5tJ/WdeVa9tLfZl73xcx5eJljPrEfZfB1PfNP0vf532j&#10;/WxVqW8MVv8A6us3xF4m/wCEQ8Han4s1CHz4rb/llD/z2b7v/Aa8h+Gv7Ud/4s8Y2Wj67o2nwWmp&#10;v5Xm2n343/hr53LOHcyzXB1cdh4qUIb+9/29LlFis1wmDrRw9WWrPYPG3iC58J+APE3iCzh+2ahp&#10;kH+jxff+98u7/gNfJ/ws+PPjfUPiJpdrqmtXev2l/P5UlhN86fN/dr9GvDnwmdrIPemLzpc+ZF/B&#10;IjU3wV+yt8NPAnik6/pHhq0t9V8zzI5sZ8o/7Fe1w9n+VZXgMThsdhfazns9O22vw/ze6c+YYHE4&#10;nEU6uHqcqW6PNW0HU/D19N9n/wBV/ra9h8AfEOKaxht7vg+td3ceHrG4+/DXj/xB8BXOhX39oaf/&#10;AMetfAnunt0MyTxeZHyDUteKeA/iZJBP9jvP9VXstvPFcwB4+YzQBNRRRQAUUUUAFFFFABRRRQAU&#10;UUUAfEf/AAU0l8vwf4Vf/p7b+VfBQv8AD48r8a+7f+CoL+V4I8MuP+fthX56tfSbvav6p8LKfPkl&#10;T/r5L8on5VxVR58ZF/3Tb+3/APTKj7f/ANMqwvt0nrR9uk9a/ZPq58P9WN37f/0yo+3/APTKsL7d&#10;J60fbpPWj6uH1Y3vt/8A0yp0N/8Avv8AVVz326T1qSG+k7VLw+gfVj9Pf+CZbbv2UdFP/URvP/Rl&#10;fVg6V8o/8Ex23fsmaH/1/wB5/wCjK+rh0r+BMy/3yt/il/6Uf0PS+BehJRRRXnmwUUUUAFFFFABR&#10;RRQAUUUUAFFFFABRRRQAUUUUAFFFFACN0oXpQ3ShelAC0UUUAFFFFABRRRQBwXj7wF/wkME0kf8A&#10;ra8N1DTbnS55re4r6vrnvEPg+x1+32SQRCX/AJ6Ec0AfJt9ay2v7yP8A1VV/Oi/5Z19F6h8GbW4h&#10;xH5X5VyzfAuRp/8AU8UAeUray6pP5cfmzS16lb/AIX+lw3F4f32zzK7/AMGfCrTfDX794YppvXFd&#10;rf8A/HlN/uUAfiD+1V4m8X2nxv1qwvJrvTBpc/l6fawlkSL+7sr1/Vv2kbnwF4I8M2WuabLqXxA8&#10;j/ia/bPuRp/yz/4Ftr1X9oXxjofhC41PxR4g8M2nia7sb77NpUV5H/q3+9uf/ZrwmGGP9tjxvPcX&#10;H2Twn4vjtfNuJf8Al0lhi/8AZq+drudCcoUqnvy6H7NllPDZnhKOIzHC8uGpKV39m8f7q97lLPif&#10;TPF3xk8YwfFTwBphvIZUitr2wlkX/RnX5fKf+8rV6n4S/Z68G2kul63qtndw+JA/2m40qH/j2tpv&#10;7v8Au12Hw4+Gmm+BvB9npGkTSzRR/vbm7/juX/8AifSum02GWLVYbOP/AFsrrFXbSwEJe/W96X/t&#10;x81mHFeIhGWEyyXJSj7qa+KUPspk11p8rz/aJJv3v/PL+Cq9vrWyeeOT/lrBLbSf7jLtavDviP8A&#10;tqzeCfGGqeHNG8Mafe6dYP8AZrmbUR/pEjr97Z/d9q9j0W6sfEOl6ZrGn+d9k1OBbmOKb78e7+F6&#10;7KeJpV3KEPsnzWPyTHZZQp4jEU+WM9ve/wDSj5lP7Bl/L4x+0Wfi3Tv+Ef8AO+0/vd3nRx7t23/e&#10;r6iuBFFPDHb+b5VqixR+d/s1NH5thfeXUd9809VSowofAYY3M8TmMYwxEubl2LFxa+bB5kf+tq9p&#10;d1ug8uSo9NuP3H7z/VVTs9Q+yz1ueUV9Wura1g1PULz9zp9jA1zcf7i1474P/au8GeNfFdloSaNq&#10;Gmfb3+zW91LL8m/+HfXuGuafY+IPDmp6XeQ/6JqcDW0ksP34938SV87+B/2Lz4L8YWOv6r4ttNU0&#10;+wn+021rp3/HzI6tuj3f1rz8TLExnH2W3U+uyank0sNX/tOTjU+z/wDa/wB4+hrXS9l9Nb3H/LJ/&#10;KrWt7eO1/wBXUMmqfZdK1rWLyH91awS30kUP+z/DXzf4R/bU1HWvF9jaanoOnxaVf3S20YiGJYtz&#10;bVb/ABrTEYyjhpRhW+0c2U8O5jnVGtVwkeZUt7u3/bsT6Wvrz+y9K1O8jh86W1tZZY4v9tV3LX5+&#10;6B+1T8TD8Q7G6uNfmvLOa+WJ9Gm+e22M23btr9WPCvwteWGV7k4J6f8ATRGqloP7Hnwr0LxTD4kt&#10;vCloNUjfzVbHyxv/AHgKWJo1aso8kuXlNMkzTA4GlWhi6PO5rT+mcNeeF77Rr6aTT/Ohi8tZf++l&#10;3NXqfw6+IeIPs95XpNxodjc/6y3jP4V5T8Rfh3Lp039oaX/qv+eVdp8sev2l3FeQeZH/AKurFeGe&#10;AviHc6ZffY70SmGvbLa4juYBJH/qzQBPRRRQAUUUUAFFFFABRRRQAUUUUAfmh/wV3bZ4k+Fv/XO8&#10;/wDZa/P3dyK+/v8Agr423xJ8Lf8AcvP/AGWvz3MnSvlsxj+++R+98EVeXKv+3pf+2ljfRvqpvo31&#10;5PIfoHty3vo31U30b6OQPblvfSSSfuparCSkeT91LTUTOdf3T9zv2Mv+Tb/Bn/XpXto6CvEf2MP+&#10;TbfBn/XpXtw6CvvY/CfyZV/iS9R9FFFMzCiiigAooooAKKKKACiiigAooooAKKKKACiiigAooooA&#10;KKKKACiiigAooooAKKKKACiiigAooooAKKKKACiiigCu23kY6d68X+OHgFb+eHW7OzEl0B5dxJF9&#10;9x/DXtgUYwKilVWjILYHfiuvB4qeErRq0uh87n2TUc+y6rl9fRTW/wDK+58p6XbFG2SHA9MV2umw&#10;E5wcV6X4g+HGk6zP9pEXk3WP9bGDn+dcdZ+FtWtbgxy2nyo3+s4r8g8RZYzE0/a0abne+12fmvDn&#10;B1bIMR7Kr70L6Nfr/KRatMLDTyMV8+fELUmeCbBr3Dx6X05NskUkQKda8Kn8B+JPiLf/AGfQ7OUx&#10;Sv5clzL92P8A3q/ljIcrxOJxjh7N899ran9tcMU8PhKMa1aSjCPV7Hzn4rj1PXbi4s9Ns5dRudok&#10;eOL5vLrxXxT9t0i9ntLyCW0uo/8AWRS/fr9jvg78BdA+EtiZLaGKbWZU/wBI1DHzv/s/7tfmV+29&#10;Ef8AhpHxiIhgmZOP+ALX9TUsj/svCU51Ze+90fq/DfG8c7xtbLMFT5aUIcyn9qWy2PAX1Dearzq8&#10;tOitMmtqy04N9+lKcaR93Rw9bGe5MzLWyycvW5Y2vl1bXTN33KtQWcnpXn1K/MfWYPLY4aXvkfk7&#10;qYumbpvaup07RPtNbVn4XzN88VeRPGRpHbiMTh4/GZnhrw2XOZK9Q0vTfIqTwz4XH3/J5rsotJ8o&#10;V8Vj8w552PgcyzSNSfIUbVvsUPmSVja54tAh8vzag8Wax5A8uvIdb1+WQ/WqwOXvES55lZblf1x8&#10;8y9rPirfNNWPHrsbT1zN1ebqpPe4r7qngoqJ9o3h8NHkPRZ9ZjMPlgZpLW7P8HFcPBqcm7Ga6zwb&#10;4b1vxvrMWk6Fp8uq3z/cij4x+NR9SfwRIqSwtKjKtOSjGO7Z33hS7Mk3IxX0H8P3DCHisz4H/sb+&#10;M9buLfUvFAOg2aTPHcWcozPIn95a+rNI/Zq8OaGv7ie5/wA/jXlZhwZm2Pp89GKj6ux/PHFfGGTK&#10;rLD0a3O/7msf/AjT+HniBrayjgnlBtSMJ/sV6TBPHMv7s8V5cfCd14asGE03mp/0zFZ1l4quPCt6&#10;HQ+bbHh46z4L4kzXKMRLIc7pv3LWb3jF7f4on8v59jcLhKn1j7Eup7MMkdP1oIGKy9G1q312ziub&#10;WUSxv3HOa1M8nNf0ktUcVOpCrBThK6ZJRRRQbBRRRQAUUUUAFFFFABRRRQB+V/j+bZ8VfGP/AGEp&#10;f/QqyDcR/wDPWn/FG4jj+MPjLH/P/L/6FWB9sjzX8559RvmmI/xM/tnhKhzZDgp/9O4m39oj/wCe&#10;1H2iP/ntWJ9sjo+2R14HsD676sbf2iP/AJ7UfaI/+e1Yn2yOj7ZHR7APqxuC4jyf3tTaHNu8f+Bv&#10;33/Meta5wXkeTV3wndRy/E3wB/2G4K9zJKPLmND/ABRPlOKKFskxf/XuX5H670UUV/R5/EYUUUUA&#10;FFFFABRRRQAUUUUAFFFFABRRRQB+W/iDwzLp0M15538f+qhqx4d1CS48PXkdx/oc3+tt/wC/Ilam&#10;vXt19thj86L7nmf7FcS2i30t9eSedLeeU/mR+T9zZ/dSv5DofvqXLVkj+S54Or7H99L3b6M3vDuo&#10;SavpUyRw+Ta/6uOX+PZ/E1bEelxW+lQ2880XmxbvL8n/AJaVjzahJL4c/d/6HFsaPyv497VD4Zub&#10;aUQwXHm+bF/z2/v1lUhKSlNaK+x5VWE5c04e7GL2XxGpNP8A8I3ZfaLeHzvNf/Vfx1f03xXY30/+&#10;kQy2cse391L9/wCaqX2WO71Oby4ZftVz/wAtf4Kx7wXOlz/6PD532ZP3n/AqxjSpVdJfEehluWUs&#10;xnyT+L4rnRatZWMt9NcSTRTea/8Aqoa0dItZHsd8cP2SHf8A8DjrnNHuftk9nJceV9li/wCWX8db&#10;T6rY6hD/AKf/AKr7V+7+yf8ALSsKsJ/Bue9VyzD05RhWp83f/wC1GNcy2eqw+X++il/d+b/HHU6W&#10;ovLj7RYXnk3Ub/vIv+en+/VG4ittS1Xy7ib91v8A9Hi+4lZ/k31lq02ofuvN/wBX/wBc6cYX15rS&#10;sfI4mhCnXqQhL4Sxq32211vzI4edn7v/AH/71P07ULnToPLv/wDW3L/vK0rO4udS86OSbyfK/wCW&#10;tZVxaxx3s3mTSzf9Ov8A7NTUlKPJM4Yy5/3UzUsdQtryeaz+2RTRf89f4607JbaOD7Pnzov+mtcI&#10;slt4V1T7X50Xk3P7uOL+Otn+1P7Umhjt4fJl/wCWktRXwz+x8PcqpQlKXPD4O50F9Hb6tYzWneSu&#10;Qj0COfVDvP8Ax5J+7/3/APZrrNPaOOCFP9d5dbtn4fkuJ/tn/LKuGGKeEUkTg4VqkpUaPvf18R45&#10;b6GX1Sa4/wCXqVPNk8n/ANBes/WPD9lqd/N9nh8mwl/exxf+y17hJpOkaYJvM/1sv7ySvJfEGu3M&#10;V95ccPk3+/zLf+5s/u17+DxtTEz9w/fOGc6wGW0pYbE1FKVtTzbxV4c+z3s3l+VN/wChx1wWo6BJ&#10;B/rPKvItn/fuvSfGusak3+jx+V9//W/x/wC7/u15XdXEks83/LH/AKZf7dfoGXSrSh8R+m4Li7BV&#10;I/C/U9D8G+EfCuo+B7291Sb/AIncX/Hva157bz/2TcTSSzeTLE9Ys2qaunnSfuoYf9X5tcreTX2o&#10;XH2i4/fD/wAcr28NgJ885Tq3Uvw8kdOHzulT9p7znCT2f2f7sTqtdMWsz/bJLzzpZaqwD7F88f8A&#10;rf8AlpXE36XQsvtHneT8/wDqq1vCPiT+z73/AImH7612V7MsJKFL3NbdD6zK8+h8EI8sjX+2b58+&#10;T/21rb8O6/J4XvftdvN5Mts/7uqs2i7v39vN+6/55Ulv4dkvbGa4/wCeVcE5U5w5JbH1UpRxnNM7&#10;3V/iRrnxT1aG48QTRfuk8rza8q+I3iS58P8AiOF9LvJYZYv9ZLXpui6Xt0r7ZcQ/urZP+B187+K7&#10;s6p4kvZx/q99PJ8PRnXlCnFKEFt0PBxM4YPDx9jLllF7L7P2vdkfUnwu/aH0vxVYmx8Z/wCmXZ/d&#10;xy16F8U/iZJqXgCHw5HN9s0+2/497qH7/wDuvXw34asbq/1aGOCvWNW8QXUVv9i87yf+en/TSvOz&#10;Dh3CQxcKtHvzW6R9Duo5hiM1hGGO9/l2v5BDq9zaz/bLebyZanl8RS3/AJPl/uf/AECsuzuI0g/d&#10;/vrX/nlNVeS42weZHXoeyhKXwm/LGTl7vvG59sk02fzJP30VTLrH22D7PJ5U0X/Tb/lnWXbw/bYP&#10;9Im/651HcN5U8MdnWXs4uXmdlOnzR5/hl3GeIPDWk3elTSRw+RLXi00fkmaOSGvbnmllnmt6xPEv&#10;h62vrHy44P8ASq9vAYv2L5J63PJzDK51YxnD4jyyG3jeuh0XwhLqc8Mkn/HrWh4f+H1zJqsMl5/q&#10;q9AnFtbwfY4/3PlV3YrHxhLkou55GDy2cpS9tEzR8O9DsofM/wCWUtaGj6Xpmh+d+5/e/wDLOX/n&#10;nUTWMqQf67/rnWbeSbj/ANNa8Lmq1VyzqNn1WHo0qXLPl9417q/uYP3lvN/razFuLa4n/wBI/uVG&#10;l1vsfLk/v1NDbxeR/qaFFU0exJ1ZRJlaOKDzP+WUdVd0l153lw/uv+WdWmtfNsfMj/1W+qY1D7L/&#10;AKzmqiEqcOaXOS29uf33mQ/va6z4aeObn4eeKYb/AE+yimliTy/Km+5XIf2nFdfu/wDlrVaFZLX/&#10;AFn+t/560qtJV4SpVY6S6HHicPRxdKVGcVKMt0d549u5fEviP+15PKhurn/llD9ysTWrWW3sYfL/&#10;ANVLUdreSJZfaKqzan9oh8y4/wC/VctKnKHLDpEKVKlSpclGPLGP/pP90qQ2Uc8HmXH/ACyr6r/4&#10;JmeYv7SE/b/iWy/u/wDgNfKd0PN8mOOavrD/AIJopu/aRmk/6h0v/oNe5gP48PU87GQjHBVOTsfr&#10;PRRRX35+ZhRRRQAUUUUAFFFFABSL0paRelAC0UUUAFFFFAFa4+W3k9lNfhrpOn33i34t+LNc1Sf7&#10;bLFqM8Uks3z/AHW+Wv3Luf8AUS/7jV+Dlx4qvtJ8VeJtP0+H97Lqs/mf99V52NvynvZQ4RqylM9c&#10;mh82Dy/+WVR+BdL0zwNrn9qf2ZFqcv8Azym+5VP4XXUXiux1O41D7XNre9YtO0+H7n+0z1qNHLF+&#10;7k/1sX+sr5980fcPvY8lf3+Uz/iB8WvHGpTzaPpcMNlaSv5vmw/f/wB2tDwPpNs/gf7H/pep+MJZ&#10;2luJfvpGn96o5F3132vfEqLQYJtP+G/hnzrvU9OWxvbub/lm/wDE1HN7pMoSjPn1lI4f4e6PqfxQ&#10;8Y6no+j/AOp0yDzbiWb7lNkXyp5o/wDnk9dx8BfsPwHsdZ/4SC9+26tfQN/qf77Vw8jebPNJ/wA9&#10;XaWpfL9g0hGrH+MeufBvxZpnhL4c+JrjUJvJ/fr+6/jkr5p/aR8ZW3xN+Lc2qaP532SVFij86u6j&#10;s4r+eC3k/wBVK6xV2GreA/hz4IvtZ0e3mu9Z1uWNfsUsMW/52qoTjTlznNXpe19zmOZ/Zk+Dds3j&#10;7RtQ1j/TP3/+qroPGmlS6l8TtT0+38qDzbpoo/7kdZ+n69qfhCCG3s/9C1CP/lr/ABx1jzXEt1PN&#10;cST+fdyv5sktS5SqS55nXGjCly8nY9S0fxDa/Cux8yPWYdTltp/3en/7f96vOde1258Ua5e6xef8&#10;fVy/m12Xwz+Evh/W4NM8Waxe/upbrypLSb7lc78T7zQ4PH+sx6fexf2fE/lx+T9yojEuVTml75zd&#10;x/qJv9yvrLwbrVjo3hzwZJqF5DZRf2c372b/AHa+TVniuIP3f76vcvBuk6H4g8OWUmufa9TiigWL&#10;998nl/7Kf7NOT5SJR5jxHVNLi8QeOJrzUJv+JJFO0sfk/wDLSsnxVqmueJfEcOj6HZQw2n/PX+CN&#10;K9G+KUMVr4q+z28FpZWkUf7u1s/nSNP9v/ark45pYP8AV1V/e5x8vNE5/wCIGjy3GuaLof23/VOv&#10;2i6h+5Xqlv4LudCgsrPT/K1mK5tWl/c/fj/364eSGK6/4+IfOrnvGP7Sdl8Gf+JPbzS/a7lP9Iii&#10;+d40/uvVRhOrywgROrSw3NVnLlj/AF7p6D8I/GX9na54g8P3GmQ3v2p/N+1eV89tt/266rVptS8L&#10;65Dqkf7mK6RvLlrj/gV458LMZ9fSD7Za31q3lwxff8/+7XQeKvFGp+PvDn2zVIbTRtP0N/KjtZv9&#10;dJurOcJc5vSxEfZcn83vXOsj8VaZ448OXn9sTfYtP0L97bxfx3Lt96uKi1ca1ALyAyi0lrM8F2cV&#10;7qsNxcWf2zT/APlpF/BJXbfEzxNobeDtM8P6PD5N1FO0snk/cj/2a8PM8B/aFKNGFTllE+G404Yx&#10;HFWXRwlHEOlHn5v7sv8AF/7b/eON8O6xL4Z8VQ6ppcP22W23eXFWpYeJ5fDXj6HXPEk8Wp/2ntk+&#10;yj7lt83zb6wtBufKM0A7f8ta7TSNCsdVsp7TUbOKea6Ty7e7/wCedYU8ViaWM+qTp80Ir4vtf4jx&#10;MvzPO6HEccg+qOWGpQj+9fxS5Y/HKXw+9L7PxH3Lr/w18E/HD4UQaS0dpfaLdQKbe6tAP3bf30av&#10;m7Sf2HfHmk2/kHxBp95FFuij87d9z+GvoH9lzSLLwj8MoPDdvex3l1pj+XcxiTPlO38NexsDyQfl&#10;Hav0aeEw+OhTnWipcuwq0vq2I9+MZyhLmi3FS5Zd482xxHwj+GFn8KvCUOk28pvLl/3lxcydZX9a&#10;7rGMmlB9+KCwCZ7V6EIqC5YnHVqTrTlOcrtklFFFUQFFFFABRRRQAUUUUAFFFFABRRRQAUUUUAFF&#10;FFABRRRQAUUUUAFFFFABRRRQAUUUUAFFFFABRRRQAUUUUAMIx+FY/iiaOLQ7wSdHjYVr9CK5f4iw&#10;3N14UvY7P/j62fu6wqy9lCU+W9lsVCPtJxh3PmiwgvrY3lpqkM01rv8AMj8n/XW3/wBjV66FjLpf&#10;2TT/ADfLlfzJZpq4/QbLV/8AhKoY4zLDdxz/AD+b/wCzf7NdZrV5bRX03l/5/vV+bcN1MLn+Mq5r&#10;WwfJXg+W/vf1zRPtc8wtbJ6VPBQxHPCa2/r7JXtdP+x/6upI/KsL6G8j/wBbE/mVnw/bp/8AVw+d&#10;XYeHfhXqevTzSXH+zX6gfEGqvxL0h4fNkgl+1/8APL+HfXll14mudW8RzXF5/rZX/wC/af3a7z4g&#10;+A5PBcHmD/U7K8tuGiup/wDprXz+WZBlmSzqVsDRUHV3+IOaUjUvJN8/mU6SHzYPM/5a1j6X5q+d&#10;HJPWtHdS+R9njr6AC1pMkX+rkqG40+Xz/LjhrN0+4lvJ/s8cE3nV111pOrp4H1m40+H/AEuK1b/f&#10;/wCAVvQo+3rU6PNy8z5bs5sTW+rYepW5eblUpWRTt9N1i1Hl/Yv46y7f4m+B28Rw+H5Nfi/tAP5U&#10;nk/c3/3f96vK/hZPrd94oFnZSXQ82N47yaUt/o6N95q4Cf8AZ78cWfj+b+z7P/RY73zI9e/5d/vf&#10;6zdX6phuEMrpYirRzHGcto80do+t9z89wfFWLzHDxq4fD8vvcr+0XviV+1NrEuueINAk0e1/4RSO&#10;dra40/8Aik2/8tP96vpf9nD9j/wbHL4f+IcOp6hqcUsC3NtYXn3It3/xNcbY/sp/Dr4i+MYby81P&#10;ULK6+X7Zp8I3xXr/AMUm/wD2q+5PD+h2vhzR7LTNPiEFhaRrFBD/AHEXpXPnfEeXQy+jhOHr0uZf&#10;vLKylpb/AMC/vH0GDyytPESrZhaXY2FXbS0UV+WH1YVBcW8dzAY5BmOp6KAPIvEXwsuf7bhuNP8A&#10;9Vvr03RLb7HpcMT9QK0KKACiiigAooooAKKKKACiiigAooooA+E/+Cqbbfh14b/6+2r83Ptkn/PX&#10;iv0a/wCCsTbfhn4b/wCvyvzHN1Hn/W1/X3hFS5sgqf8AX2X/AKTA+Fz6j7TER9De+1v/AM9aPtb/&#10;APPWsL7RH/z2pPtMf/Pav3H2CPmfqxvfa3/560fa3/561g/aY/8AntR9pj/57U/YIX1Zm8Lx/wDn&#10;rTkvJP8AnrXP/aY/+ev6UouY/wDnrUugg+rH68/8Ewf+TSNA/wCv28/9G1q/ts/teD9l7wtplvpG&#10;mjWfGGuubfS7Bvub9yjc2P8AerH/AOCX3/JoXh//AK/br/0ZXzV8cND/AOFs/wDBVTw/4a1WeWfS&#10;9MtbW5t7b+CN1XzK/wA5Mz/3+v8A45fmfrsNonQ/8Iv+3Vr3hw+N4/Fmnab5ifbY/CvHnbPveV93&#10;/wBmr2v9hf8AbO1L9oo6/wCFPGWjf2D468PNm8hj+5Imdv8A30O9fXyrtr8p/DWhSfDD/grj/Z2m&#10;TSw2muPLc3EX8Em6Jm/9CWvMND9Wa87+P3jW++G/wZ8W+JdLEP8AaGmWL3Fv533N9eiV47+18239&#10;mb4if9gqWgD87fgj8cf2x/2g/C154k8HanZzaVFM0X76L+Ovor9naP8Aa+T4p6afiLNp03hTH+k/&#10;/Y/7VfOv/BOr9tj4a/s7/Ba98P8AjC9u4NRl1F5RHFFvUJX6PfB/9pj4cfHUbPCHiaz1O8EfmSWA&#10;k/fRD/aWgCP9pf4ua38GvhpPrfhzwzN4s1+WZLWy0yH/AJaSNnG7/Zr47vPC37c/xE0mbxVH4l07&#10;waZEaSPw19yUf7H3TX6J3jW0cXmXHlCOL95mT+D/AGq8U8T/ALbXwQ8LWWpT3fxG0SaaxVvMtILp&#10;Xm3r/Cqf3qAPnf8AYP8A27PFPxX+IWpfCn4l6ZFZeL7CNxHdRfI0rx7vMWUf3uK+/q/Lz9hn4eeK&#10;fjR+13r/AO0BJo39geEJfP8AsfmxbPtvmKyqyf1r9Q6ACiiigAooooAKKKKACiiigBG6UL0obpQv&#10;SgBaKKKACiiigAooooAKKKKACiiigAqnqc0cFjNJJ02VaHWsHxhBfXPhu+TT28q/ML+V/v7aAWp8&#10;QfGDwHpHxOvtT8J6xqcUMst19ptooZV86N//AImqHwY/Z20T4OT3moW97LqetXMbWvmy/cjRvvLX&#10;xpqXhjxsvxMuNMks9W/4Sb7a2Ivm8771fpBeXHkQWUdxN/pf2GCK4/39vzV42FnDGVZVZ0+VxP0z&#10;iHB4jhzA0cDh8Vz0q2693+uWRVs9N+xf6urC+Va30Fx/y1ifzazYZL64n/dw11Gh/DnV/EE/7z9z&#10;FXsn5mfOfxA/ZR8JePPG8+t22tXemC/k829h8r+P+LZXomn/AGbw9BZaPZ/udPsYFtrfzvvyJ/ef&#10;/ar1rxv8OJPCtjDcDmLZXkdxJFdf6zza5qVClSlKcI/EevjM2x2Po08PiKjlCGyNTUJPNn8yhY/N&#10;g8z/AJa1i6f/AKPPPHJNWxDdSxf6PHD/AK2uk8gsaTNEv7uSm31jsn/d1k29xc3F99n8mXza66TR&#10;dcbwB4suNLhl/tqLTml07yfnfzv9j/gNS5cqNKcPazjD4eZmfZ299BP9njh86X/nl5q76w7z4xeA&#10;tL8Y2Xhe88QRQ63dOsX+xbO39+viT4M634pb4w6LJbTahNqseoebcxSyt/wLfW38Sf2WviXJ8UtU&#10;e00uXVIbq++0/wBtWn/HvFubd8z/AMO2vDjmFWrDnhT6n6pW4PwOX4n2WLxS5ZQ5l8MfePUPiv8A&#10;ta6vpvjDU9A8PWlr/YtsGsp1mX/j+T7rb/8AZr1r9mT9kL4f/EWw0T4ix3moNa+f5v8AZMsQSKOZ&#10;Tkr/ALoY8Vmj9lTwR4+vtGj1TWruy1W2tYorz7HFvhuHX71fdfgLwdpngTwpp2h6TD5On2sYEYoo&#10;4OrUrSni/ej0HmfEmW4TLKeE4evSn8NRr7St1l9qX946WNdtPoor3j8mCo5IxKNj81JRQB5V42+G&#10;Mt7qkF5pfXf+8r0PQbWSx0uC3k6xpitKigAooooAKKKKACiiigAooooAKRulLSN0oA/Mj/gsG2zX&#10;Phb/ALl5/wCy1+eRm6V+hX/BYhtuu/C7/cvP5LX51tNwDXz2PXNW+R+x8JVOXLpf4n/7aWPMo8yq&#10;vm0ebXmcp9t9YLXmUeZVXzaPNo5Q+sFrzaSWb91iq3m5pHl/dSU1DUmeI90/eH9i7/k27wX/ANet&#10;ev6pq1loemXV/f3EdnZ2sbSyzTHasaL95jXkH7F3/Jt3gv8A69a+af8AgrL8StbtPC3gz4Y6HKIZ&#10;fF975ckg+98rqqr/ALvz19mvhP5qn8cvU7Txt/wVd+CvhTWp7Czm1TxLFF1v9Jtt8P8A31XvnwM/&#10;aW+H/wC0PpDXvgvW4r6aJAbiz6TW/s61zvwF/ZQ8AfCP4V6b4fj8KadNdy2qf2hNLCsj3EzKNzFm&#10;r4G8ZaLpv7Dn/BRXQH8Lia08J+IfK+0WH/LENPuXZ/wFjuFBJ+uVFRxy+ZEHqG/WZrKfyMfaNjeX&#10;n+9j5aAOQ+Kvxk8JfBXw3Lrvi/WrXR9PQcGaT5pH/uqK5f8AZx/ac8I/tP8Ah3UtY8Ii7+y6ddfZ&#10;ZftkWxt+M9K+T/FP7CviDxhY+MviP8e/Fk3ivVbWCeTTtFs5NlnbIv8Aq2/3qh/4IxIifDL4ipHz&#10;GNbTH/fDUAfovXzH8d/+Cg3wm+A2tnRtQ1ObWdbjfFxYaRH5rxf71dZ+2R8XJfgr+z54s8R21wbP&#10;URatb2U3/POZuFavmn/gmR+zP4Wv/hXF8V/E1j/b/jDxDNLI93qUe/y03fwbv71AHu3wB/bz+Ff7&#10;RGp/2Pompy6br8n+q0rUh5U0n+7616Z8cPjd4a/Z/wDAU3izxTLLDpUUiRHyI975b2r4L/4Khfs9&#10;6b8MINB+N/gWyi8P6/puoxfbJbMbFkfcvlNtH+7X254Ch0j9of4BeE73xfY2uswavp0Fzcwyj5DJ&#10;t+b/AMeoA8L/AOHr/wAD/wDn91H/AMBqfB/wVW+CV3PDBHeajmWRI/8Aj2/vHFe2/wDDI/wi/wCh&#10;F0r/AL9V+bnx7+HfhH46ftweGfhP8O9GtNG0TSJ1/tW6s4v9XMvzSf8AjqotAH66aXqltrOl2moW&#10;comtblFljk9Uar9U9N0+LTdPs7OH/VWsaxJ9FXbVygAooooAKKKKACiiigAooooAKKKKACiiigAo&#10;oooAKKKKACiiigAooooAKKKKAEZd1G2looApT2Fvcr88Mch9xRZ2FvZg+RDHF/1zGKtD24pT781g&#10;qcFLm5Vcq7tykTZUZWvx/wD2zPLvv2ivGMkU3nRGZP8A0Ba/Xu/O6ymwcfI1fi58QdEuLjxpr7fv&#10;R/psv+t/3q+X4jrKlSpw7s/oDwcwkKuYYvETl8MFG3+KX/2p5xa2hrr9F0H7XVjSfC8rzfPXo3hj&#10;w1JGOlfluNzCNOJ/UtbEUsDT9yWpzdr4PkM1XG8LxxzfPXo/9keVDms65sXgs/tpil+zb/L8zy/l&#10;r5eOPq1ZHzn9rym9ZHOWWmbf9XXY6Lp8cv8ArK52TUNs/wAlaum675VcuI9rNHNiva1YHqWj6LHb&#10;w+ZUGunyIPkrnoPGnmw1mah4p+0edHJNXzUMJXlV55nx0MFiJVeeZ5746vZF86vINRuZGmJPWvUf&#10;Hlx+58yvHtSav1bKYL2R+s4N+wwXOVLi831nyXFSi1duuav2ul+bX094UzyHDEYtnRfDjwZqXxB8&#10;V6Zoumf8fl8/lpmv1o/Z2/Zz0v4G+HB5QS81qZP9Jusf+g181/8ABPT4CxXLTePtUs4Zbbf5enS+&#10;Z88br95q+/VACk9M96+yyXBxjD6xOOr29D+Z/EziatXxUsjw1T91D47fan/9r/6USgbqdtpaK+pP&#10;wsq3NtHcwmN+nrXkHjTwvcaK3mR/vraSvYsDYPm4HfFMlhSbIflT2rwMxybC5jKNWrH34bP9Dysy&#10;wKzHDyouXL2Z5d8F4pov7UWQSCMsuzP416pEu3I7DpTYII4v9WMA/rUqjjjpXuxioQUOxhk2Xf2T&#10;gaeE5uflvr6u5JRRRVHuBRRRQAUUUUAFFFFABSN0paRulAH5FfGO68j41eMo/wDp+f8A9CrlTf5x&#10;Wr8c7mSD44eM/wDr+auKGoyYBr8OzmhfMKz8z+/eC8PzcOYCf/TqH5G/9vo+31g/2lJR/aUleL9X&#10;PtPqxvfb6Pt9YP8AaUlH9pSUfVw+rG6L/wCdq1/Ad35/xV8AR/8AUbgriv7Rkya3vhheSS/GH4fx&#10;/wDUbgr2cqo8uOo+qPj+LsPy8P42f/TuX5H7RUUV87ftF/ty/C/9mi+h03xJqUl9rUpy+l6cPNmi&#10;T+86/wAK1+5H+fx9E0V8dfCb/gqN8Gvir4ws/Dkc+o6BdXXyRTavEsUTv2Xfu+9X2IrbqAFoorgP&#10;jF8bPB/wI8HTeJPGGrwaXp44j8w/PO/9xF/iagDv6K+DT/wWG+DuN/8AY/ibyd2PO+xDb/6FX1d8&#10;Gfjl4L+PvhWHxB4O1iHVLQ7RLF/y0t3/ALrr/C1AHolFeI/tCftd/Dn9mmyEnizWB/aEn+q0u0+e&#10;5k/2gteDaB/wV6+Cmta5ZafJDremxXLrH9ru7ZUii/2m+b7tAH3PRWZomuWXiXSbTVNLu4r7T7qN&#10;Zbe6hO5JEbowrToAKKKKAPzBlgk8izv7z/W3MPl/vvuVj6dLJok8P2iaX/Rt0scUP/jtTeJNVkt7&#10;GazuIf8ARfM/dy1R0xba/vftl5N/pX/LP+5JX8kQjLk5p7H85zqS5Pf+H+uUXSL651b/AI+P3Mss&#10;/wC8rUvPDsUUFnJbwy+bcu1VL7SrmK+/tOP/AJeU/wBV/wA83/vUaB4n8+xhjjm8663+X5X/ADz/&#10;AL1E1KXv0fhOCp7Gp78I+7HsXtN1i50qf7HcfufKrpru7to9L/tD/Xeb+7ji+5XLeJNUi1I/u/8A&#10;rl5tO0v7d5H2O8h/0XZ+7riqUedRrbPqdWG+r8nPCKj3Rbt9JlvL2aSP/iW3WzzJP7myr+mXFtam&#10;G3t5opvk8qTzv+Wn+1V+xvLacTW9x+5l+y/u65v7VbXsMF3YQxfb4k/ef79RFyq83PserzfWoS5/&#10;/tTRuo7W9/0OO8/j/ef3/wDgFW9StftNjDp8nmwy7/3ksVYt5oUujap9puP+P+WFZI4oq6m18SW0&#10;s0xuIfJ+7/qqxq80YxnS95fqfOZplMY/7RRl70lzL/EcReWdz4c863t7zzvN/wCWUtM0nXJfJ8vW&#10;IfJ/6a/x1t+JJ91xN5EMU0u/zfKm+/XN61p8r6pD5f76WvTptVYe/wBep4FKHP7laPvdX9orvoP9&#10;qedcXH+q3/u4v+ef+1XoOg6ft8m3t/7n/fyuXsrmWS++x+T50X/LxFXqumw2OjaHCkn+ti/1dedm&#10;GInCMY/cdDw0sT/GlyUo9TNtdFttGnmtrz/Q4pU/d0lzr/2qyh0+P/j1j/1lRaxqlzqM8MlxD53/&#10;ALTqhNbf6F5lxP8Auoq8qMOblnW+L9TlxWNpRh7HCR5Iy6/akWr2wGpQ+f8AvYZdn+sqjd+HbK9g&#10;h+2fvpYkplhqX2qeGO3/ANVs8z99UkYlv737XH+5i2eXJXQlVp/aseDJVaX2uVGLqHh+2cQ/YLOK&#10;aK5/5a15V4y8E/2PfeX+6+yS/vK9q0++if7ZBH+5itn/AHf+5WJ4k0OPW4ftH+utZP8AV17eCxtX&#10;D1ff+E9nAZhVw1bknL3T5m8QeF/s8HmeTL+9/wBX/crl5LXHyf8AfyvpHWNOluvsVpJD5MVj/q5a&#10;8y17QY7a++2eT5Nrv/eS1+g4LM/arkkfqGAzXmhHn3PHtWt7aefzI/NmijrmNSs5Yr7zI4fJ/wCm&#10;Vev6tpMUv/IP/cxVyGoWMdve+Xcf8tEr6/C4xPY+4weO933OxzWn+JL6y86SOb91/wA8q6ax+LWp&#10;WVlDZx2UXm1k67oH9nQwyW8Pnf8APP8Av1majD5B8yOH97srudPDYn443PscHnValHnpS+Iv6v8A&#10;E3U9Vsvscf7mLZXDxrIZ/wDntW1JayT+T5n7mX/2Sqnlx2c/mV6NGFKguSlGx01MfVxMuet8R3vw&#10;PvrFdVnt7zyoZZUrW1nT/s2rTYm86L/nrXkxbyJ4biP/AFtdb4L8SSyar9jvJv3UleZisHNVJYiE&#10;umx7+W49RlGEzZt4f39aELfv5reSrkln9gvvMkh/651n/Y45/Ok86vL51M+9UYfYI1kkXyfL/wCW&#10;VLeWcksHmQf8sqrJcSJ50cn/ACzq5a32+eGP/UxSJ/4/VuMo+8RyR/wlOOaSCf8A541e0sxyzw/8&#10;tqsaxZ8wyed+9kqrZ2v2P95/t1HOpwPYpVZRlyfZNpX3T+XXPaj5trfTSVq3mq+bB+7h/wC2tZ6z&#10;Rr/02/56VnRTibulSqR54e7Ijs5JbieHzKkurfd+8kqvN8h/d/uabM3mz/8AoyujqedNe7z/AIhN&#10;Y/8ALSOpJF8oQ16H4H8CW2vTTSXE3k+VA0sn/sq1h+NtOk0+f7P5PkxbP3cX8dcaxcKlX2PUFKUp&#10;8kPmc1HNLBBN5c1Ubm2llg/ef8tauTW+2DzKp3Dbv/add8C6jlHmometrKn/ACxrUVt0EP76nTQ+&#10;bB5cdEMPkeT5f/bStHPmiccIR+OBJbxyy3v2eo7j7NFP5f8Azzq5J5vkeZ/5FrPk8qX/AFlZR944&#10;+erKXxfI09A0O51afy7evq7/AIJu2Nwn7RV75nS2sZPM/wC+a+ULLUpNJhmk/wCWsr19N/8ABMu5&#10;km/aXvJPNyJNOl4/4DXZgFN4tSex5mOnifYShtGx+t1FFFfoZ8GFFFFABRRRQAUUUUAFIvSlpF6U&#10;ALRRRQAUUUUAV7pQ0En+7X4Xabotzpfxi8WWesWU2mahFqM/mWl58j7Gb5a/dbHGK+Qf23v2Sbn4&#10;s29v428GiO38Y6RGxkgj+T+0Ux9xv9r0rjxNN1IHq5diY4at7+x8d6l4ol8OaVZSeF9Mh0zULVGi&#10;kuvvvco1V/AdvfeP9K1rVJJotMtbH/WfbPke5f8A2K5nwv4sj1nz9PuP3GrWrtFcRf8APN1+8tTe&#10;ILW+tfJks/8AVRf6y0/56V87/cmfoPN7vPR+E6jS9Nl16+h0+3/1sv8Az2+5Xsl9eeFfDPhWaS4v&#10;LTTLu1j+zfZbOXfNczf3v92vG9P03U5fCsPiCSH7FaSv5Ucv3H312mj6X8MPC8FlceJL2W91DZ9p&#10;837/AM//ADyrnceY6vaSj78DgvMln/eSfvpZafU+ralbavqt7eWcP2K0lf8Ad2v/ADzSoKZY1q7S&#10;b4neHvhVoegaxpegf2z4ltkb7ZLN9zfXF9qkt/D8viueHS7OHzpZf+WUNUviM5x5kHh3VP8AhOdD&#10;1PXLzzb3xXfXTXMlpDF+5toajr6C8P6X4a8DeDvEF5b2X2LzbFrGSL783nf/ABNfPcK0OXMTTjKn&#10;Hkn9kNcur7UfDn9lx3s0FpF/q4of79cX4N+A/iHx1rk1nHe/wNLJ+9/gWu0kk8iDzJP3MVehfs1+&#10;LNMl8canHHe/8uMv73/gNUpyjH+6c2JhSjHnn9ksfFjwTpng3wr4N0/R4fJllg/eS/xyPXaaR8Sf&#10;DWm6FoFvq9nKItMtfLk8qL/WPXJ/FrxdbeJINGlsx/yDU8uSpPDfh2a6l0271CGWCzu3SRBKP9bX&#10;y2Jx+JnUp/UYqdOW7/r4T8yx+f5zjcwwn+rMYYjDSco1Jr3uWV9Yy/l5Y+9H+Y851pZG1aa4khlh&#10;+1P5sfnff2VTr0D4861puvePhJpn/HrbQLbf8Dri/wCx7nyPMr3a2Jo4bl9tJR5trn6Njc3y/Ko0&#10;546sqXO+VXl8UjNu7qKwgmuJP9VF/wA8a+R/j5p9/rHiq88Spp0sGm3Rz5p6Zr7Cjs5ZahvrW2v7&#10;GbT7yyhntJf9ZF5Vejh8R7CXOa43B/XqXLzWPl/9mH4k6v4b8VQ6LbQ/bLSWTzAP+eT/AN6vrKH4&#10;W6v8Vdcm1y81P/iX2r/6RF9zzH/3K47wl8MvD/g6eaTQNN8m7uePNm+f/vivedDuNHsNDstP0/zr&#10;LVZf+Pj/AKaPRi8QpS56RWWYKdKnGliNSnq2i6vpXiqy8F6BZQzSywL5d1/zzrk4fCNzLqus29xN&#10;F/xLH8q4l/j3/wCxXYa74k1f4aa55fnQ/wBqywfu5f8AnmjVyei+KotI0rxBHeQ/2nqF9tljm/2/&#10;4q8qpz+yl7GPv9Cs2njYYStPLrSrRhLkT+HmNDTdQ0Pw5bzS6x/oWlbP3l3D871y837Q2hw6Ve2+&#10;h+b5UU/m22oXn+u2f7lecfEf4iXXiywHh/SNMl8mR/8ASJZqi0P4O/2j9ijvL37F5v8ArP8ApnU5&#10;VDE/VufMPdnf/wAl/vHxXCmP4jxWXR/tyPLVi3/d06c0Y+6faH7GvxO8I2XxDIfWrvUfEPieNPMP&#10;/LHzv7tfe4wa/HS817TPhZfWVn4X/wCQrpk6y2+q/wDPT+9X6sfCv4j6P8UfBWma7o96LyKWNfM/&#10;vxybfmVx/DX12Aq80OTsaZ3h+SrGt/Nv6nb0UUV6p80FFFFABRRRQAUUUUAFFFFABRRRQAUUUUAF&#10;FFFABRRRQAUUUUAFFFFABRRRQAUUUUAFFFFABRRRQAUUUUAFFFFABWfrcfm6Tdxp18utCkZd1AHy&#10;/qHhXXNSvvs/nS+VK/8Ayxi+f/vuum8LfA+5F9/xMJv4K90W1jX/AJZRj8Kl20rIDifDvwvsNG/e&#10;Sfvpa7CK1ith+7ixViimBxfxBsotX0eXT/KzJIP9d/zzr598W/CO50SH+09Pvf7Tii/1kUw+f/gF&#10;e0eNvGdto2tfY7zi2k/5bf8APOuS8Z+OdM8O6VN5csWpXVwjRRQw/P8A99V+WZzm3E2F4hw2Ey/D&#10;8+Eny80uX+973vfZ5TupQoOlKc5anz7eNKt9DJXp2g+G4pLHzP8AnrXG+EdCHiXXJvNh86LTE8yS&#10;L/npXq2na7ZSXEOn6je5X/VxRQxfLH/wL+Kv1ylh51o88D4fM+JcuynF0cJi5csp9fd5Y8215SlH&#10;/wAlLXg/wLbXmq17Xpvhux02Dy44RivPPA9rLBrkPmf369RvLqOzh8yTpXMfVHi/xt8NWWn6RDJa&#10;wQ2RkOJfIjVXk/KvGms9TsoIbeT7XDaS/wCri/gr0D4y+Obh9O1K+02DzXtP3Qh+/j/ppXiPwu8X&#10;a5qnimHT5JZdThvv9ZHL8/l/7SV9JgcixGY4KeOhJWh33lynxWZcUYTJ8wo5ZOm+afLqto83/pR6&#10;B4Zkl8Oa5Def88q+pfCXiOPxLpYuB+NeETeAdTin8v8A269o+Heiy6NpXlyV82fanW0V5n+0J8Zr&#10;H4AfCfW/G+oWct7aaZs8yCH7z7mVf/Zq+LB/wWj8D/8AQp6jQB+j9Ffm/wD8Po/A/wD0Keo0f8Po&#10;/A//AEKeo0AfpBRX5v8A/D6PwP8A9CnqNH/D6PwP/wBCnqNAH6QUV+b/APw+j8D/APQp6jR/w+j8&#10;D/8AQp6jQB+kFFfm/wD8Po/A/wD0Keo0f8Po/A//AEKeo0AfpBRX5v8A/D6PwP8A9CnqNH/D6PwP&#10;/wBCnqNAH6QUV8k/sqf8FBPDv7VPj++8MaTol3ps1rY/bTLN/vKuP/Hq+tqACiiigD4D/wCCtylv&#10;hNoHP/L5X5Wi52n/AFuK/VP/AIK38fCrQP8Ar7r8n2k5Nf2J4OUaM8hq8/8Az9l1f8sT53Mo81SP&#10;oaH26Kj7dFWd5wo84V/QX7v+Y8b2MTR+3RUfboqzvNHtR5o9qL0/5g9jE0Wu4/SofPP/AD2qp5g9&#10;aVW31jOjSquN/wAy1DlP2m/4Jf8A/Jonh7/r7uf/AEOvnDxpq9t4X/4K+2M9xN5MVzZQR5/3omWv&#10;o/8A4Jg/8mh+Hv8Ar7uf/Q68q/4KQfsv+KPEPivw18Y/hvpsl74l0KSN72KA5lnSNlaPav8AFX+a&#10;OZf79X/xy/M+1p/DE/QqvyyuNXj8Vf8ABXzTZLL9/HYI0U5i/wCWe2Jv/rV18P8AwVN8U/8ACHmw&#10;/wCFQa4fiBHH5RtPs0vk79v3vu5+9/DXVf8ABPn9mLxTpHirxL8b/ifD5Hi/xVI0lvp80e17ZGb7&#10;z/3W/h215pZ96VQ1bSbLXNLmsNQhivLS5Ty5IZfuyD0r4f8A22f2lvjX8KPjb4M8NfD3w/Nd6Bde&#10;VLc3UVi1x9pLS7Wj3fw7Vr6F/aL+Jnjv4Z/CyLxP4L8MDxXqsRie40v+PY33tu2gDVb9l/4WPYzW&#10;f/CDaR5Uu7P+jLX5fftf/CvSP2JP2tPhz4g+Ghl0y01J1uZNKhkbZHtlVWX/AHW3V9GW/wDwVYuL&#10;PSjFrnwg8Q2fiDp9hEbhd/8AwJa888DfCv4pft/ftFaN8R/iH4fl8GeBPDMifYtLu4yk0ibt2z5l&#10;DNu28tQB+mdmYvFnhaH7ZD+51G1XzYj/ALS/MtfMniD/AIJhfALWILwR+FJbO7uQ+LmG6kzG7fxD&#10;5q7b9rbxv8SfhT8OtN134X6CPEE1jexfbdLEe95bX+JU/ir5ytv+CrF7baVPb658GvENn4g/5Z2A&#10;jbZJ/wB9LQB5R4R8V+Lf+CeX7Vmi/Cwa/deJvhrrk0X2a2u/vxtL8q/7u1q/WJW3V+Wnwg+D3xL/&#10;AG0P2pLP4v8AxE8My+E/B2jun2PT7vcj70+aPYrct83Vq/UtV20ALRRRQAUUUUAFFFFABRRRQAjd&#10;KF6UN0oXpQAtFFFABRRRQAUUUUAFFFFABRRRQAVXvF3QTf7lWKKAPmLXvDOp3uuTSRwxfvZ/3cvl&#10;fvv++63PDfwPvpb7zNQm/dV719ki/wCeMf5VPQBwOg/Cmw0icySHzsf6uu1t7K3tR+6hEVWaKAOF&#10;+LXiHRvC3gfVNQ16aKDTraBpJJZekf0/2vSvhDwv8ffhz8UvEcOj+G9T1GHUJd3lxajFsSTb/t19&#10;Q/th+GIvib8MNR8ESXosjqYSSC6HSORWyqv/ALLV+fHwn/ZD8X+D/H9lq/iSW0g0nS382SWzuVd5&#10;P7uyuGtUrQnGEI+6fS5bhcur4SrPF1LTjsj6W1bzYr6CSvRPC/h+K6sftFef6pdSz/bdUuLKW9tL&#10;FP3kUP8Ay0f+H/69ec+Ff2w7nwv4qh0zx54s8jT45/Kk8N6dY70t0b7v+kfzrepWhSlHnPMweW4j&#10;HQlOjHm5T6w8N+CbW61Wvb9E8MW2i2+yMZl/5615t4RWK4vobyzm+2afdIstvLD86SI1evNIIoPM&#10;fsvNbnmtHknxX8F6RpujzX9nZ2mm3UnDzxW6q5/4HXiH9n6vYWP/AC9w2kv/AE1+SSu7+P8A8Srq&#10;w8J+Jb/SIvtF3pdjLc25++kbr/FX5rfBf4/+O2+LWiSvrd3qh1i9W2ubSb50kSRvm2L/AA/8Brjr&#10;YqGHlGHL8R9NluR4jOMPVxEKi9zv1PvLSbeXS76G4/55V9R+AfFcfifSwR/rY+teMX3gG+ivpo44&#10;f3X/ACzr1b4WeH7nQ9K/0j/lpXYfMnd0UVxnxW+JujfB3wBqni/xB539k6bH5twYI9746fdoA7Oi&#10;viL/AIe9fAH/AJ/Nc/8ABbJR/wAPevgD/wA/muf+C2SgD7dor4i/4e9fAH/n81z/AMFslH/D3r4A&#10;/wDP5rn/AILZKAPt2iviL/h718Af+fzXP/BbJR/w96+AP/P5rn/gtkoA+3aK+Iv+HvXwB/5/Nc/8&#10;FslH/D3r4A/8/muf+C2SgD7dor4i/wCHvXwB/wCfzXP/AAWyUf8AD3r4A/8AP5rn/gtkoA+3aK+I&#10;v+HvXwB/5/Nc/wDBbJXovwJ/4KAfCz9orxz/AMIn4Tn1GbVPIe4/0qyaFNi/e5agD6YpG6UtI3Sg&#10;D8vv+CyL+XrnwuHol5/Ja/OUXEjYr9GP+CyR2658Ls/3Lz+S1+cJk6V4+MX735H6Vw3NxwUve+0/&#10;/bSxupN9Vt5o315/KfX+2LO+jfVbfRvpcoe2LTTFO+aikun8qSmCUCmySfupa0UTGdaXL8R++f7F&#10;3/Jtngz/AK9RXxb/AMFKZZW/a1+Bscn+q/tGDy/+/wDHX2j+xb/ybZ4M/wCvWvk3/grr4Y1bRp/h&#10;p8S9OsxNa+Hb7/SZPR9ytH/6DX0yPw6fxSP0kr8ov+Cqyxf8NJ/Cby/9d9qtf/R61+g3wc+P/hH4&#10;ofDLR/FFvr+nYlso5bwC5X/R32/Mr/3ea/PD4h3+nftp/wDBR3w/Z+GJ5dT8H+Gki+0ahDFuhR49&#10;zM27+6zbFFIk/Vyw/wCPK3/65r/6DVqvI/jt+0r4E/Zs03RrnxlfS2cWpTi1txBF5jfX/dr0jQ9d&#10;sfE2iWWrafOLywu4Vlilj5WRW70Acv8AHP8A5I94y/7B0v8A6DXxP/wRk/5Jp8S/+w8n/oDV9ZfH&#10;D4k+En+GXjHTz4l0oXf9nyxeT9qQvv2/d25r4v8A+CQvjfw/4X+HPxFj1jWdP0zzNbQxi7uVTPyN&#10;/eoA9Q/4K+ySp+yefL6f2xa7/wDx6vYv2EFiX9ljwN5H+q+y1k/t6fDcfGn9lnxPbaYRey20P9pW&#10;3k/OZfL5+TFeS/8ABLf9oLwtrvwD0zwPqGtQ2finQ5pYpbO7k8pym75du773vQB1P/BWL/kzvWv+&#10;wlZ/+hNXpP7CrSv+yx4F8/r9hWvlf/gqd8brHxvofhv4O+EL211rWtc1GI3EVpLv8ra3yhtv+9X3&#10;V8EfBUvw5+EHhLw1cY+06ZpsFtL5X99V+agDL/aR+Ltl8Dfgx4n8YXhl22Nq3lCH7/nN8sf/AI9X&#10;x3/wSe+E97faV4r+M3iQzTa34mumijN1Hj5N27zE/wB7dXK/8FN/iVffF74s+C/gB4YE0011dRXO&#10;o/Zf+WiM33f+A7Xav0R+FXw/sfhX8OdB8JaZ/wAeekWqWsf0WgDraKKKACiiigAooooAKKKKACii&#10;igAooooAKKKKACiiigDCPjTQxqn9nf2pafb/APnh5g3Vu1mf8I/pn277X9itftf/AD18pd9adABR&#10;RRQAUUUUAFFFFABRRRQAUUUUAVZl+fjvXwb8fPAVtc/FrXpYIfJjkdf+Wfyfdr70kAZhnoM1xmu/&#10;CTw14i1WW/vrLzrqUfPlzXxPFOWYzNcJGngmuZO+vax9fwvnkcgxc8RK/vK2nyPz/j8DJafvJIc1&#10;6T4b+CevazNaRxaRJFFcdZZY/lH+1X2B4e+F3hvw3DOlppsWJX8x/N+fn8a6tIREMLzXx+A4CnUX&#10;PmNb5R/zPs8x8RsTW9zDU/m/8jwfw9+yn4egt7GXVwZr+J/Mk8o/I9ej+LPB/hd/B17Z6lZWlpog&#10;hYznywojH96uwchVJx93oa8T/a0+I0XgD4Tanvsjdf2ijWvB+5u/ir9IhgMDlWGm6NNKKWp8Jh8V&#10;mef5hQw860pTlNW1+G76H5reLdfs9N8R6vZ6ZN52lW100dpL/wA9If4WrmrjxfLLzH0rnb8SxAn0&#10;rIutQEYr8shhKU5c3Kf6AKOHwNKMJ+9yrd9fM9G0/wAayW335cVuQ+JvtRrwqPxHmYCuy8O6vmGb&#10;/crDE5ZGC5+U5qNbBY5y9j8R9m/s8/stf8LlgOueKYpINB2Yt4vuvI/97/dq7+0p+w3oHhD4d3uv&#10;eFJTBLpsfm3MM0n+sT619O/sqyLd/s9+DX/6dTn8HavEf22fjpJHok3gvwxqImurj91qEYi3rs/u&#10;7v71foUMHgMvyuM5x3W/W7P5bw2f8R5pxb9UwlZqEKji4/YjCMrS5j85re2xXRaTpmZc06x8PXEs&#10;2wxV6H4f8K5mhjr82xmNVOPxH9bYjE0cHT0PsH9hv4kaTpHgu38FXf7q/ime4jkJ/wBZvNfYBbA4&#10;r4J/Z48L+T8RtHljg87yuc/886+8zIAoOOtfo/CWZ1MywUnP7D5Ufwrx9hsPSzqpWw//AC995+rJ&#10;6KKK+4PzkKKKKACiiigAooooAKKKKACiiigAooooAKxL7xXo+k3sNlealBBdS/6uKWT5jW3WbcaH&#10;p13N59xYwTTj/lpLErNQB+PH7QMgX44eM3T/AJ/mrz/7TJ+Ndr+0lJcr8dvGccf+q+3NXnMTykHz&#10;Olfk2aU+bGVZ+Z/oNwPiIf6t4CHK/wCFH8jR+0yelH2mT0rO+0Gj7Qa8j2Z997aBo/aZPSj7TJ6V&#10;nfaDR9oNHsw9tA0TcyHjtXUfCNzJ8afh/wD9huCuEmllU/JXW/BmS5/4XT8P/M/6DcFetl1O2Lpe&#10;qPhuMcTB8P4+HK/4c/8A0k/ZD4q+LJPAnw08TeI4h5sumadPdoPXamf6V+ef/BMj4MWXxk1nxZ8c&#10;PHdkNf1bU76WKy+2fvUt/mZpPlb/AL5Ffa37X7SL+zP8RTB97+ypf/Qa8S/4JKMn/DIOmY6/2pdf&#10;+hLX60f56Gb/AMFL/wBnLwvrv7Omp+JNI8P2lj4g8PMlzaS2UaxNs3Lv6V6L/wAE7Pi5J8Xv2XvD&#10;V5debLdaZnTZZpjuaR4/4q7f9sNYX/Zu8dfaP9V/Z0ma+d/+COf/ACa7e/8AYbn/APQI6APvCvyz&#10;/wCCnMttcftWfCG08Y/ah8O9kf2zG7yd/mtu/wDZPwr9TK+Of+Cjni/4M6Z8ModG+JVjLr2tXO86&#10;Ppenf8fZn24Vvl+ZVoA911HwR8MW+Gk11Lo2h/8ACKf2d5v2r7PF5XkeX97d/u18A/8ABJazvx8Y&#10;PilceH5Jf+EAFzLHGP4C+/8Ad/8AjteEXn7Pn7UWl/s92c95Z6te/Du5nW+l8Nw3TPd+R/ddPvbd&#10;v8NfoR/wTz+M/wAIvHHwyHhf4eaMPCWp6On/ABMtEm/4+C/8Um/rJ838XbpQB61rf7KXw28TfFk/&#10;EbW9Ai1jxL5aRRy3fzxRqvT5Pu15F/wUN+Enw6k/Zd8TXuq6Zp2jS2O2WzuoLZYm8/8AhXK/3q9Y&#10;/af0z4wal4ItB8GdRsLLxILpfM/tLaEMP8X3v4q/OL9p/wCDv7Tr2dh4w+NVnF498F6O/m3ui6Hd&#10;bE2f33SP/wBCoA+u/wDglHPfzfsg6P8AbDLJ/wATG6EBl/55/Lt/4DX2XXgH7GXxr+H3xj+C+mS+&#10;ALOLRrTTYUtbjRf47J1X7r/3v97vXv8AQAUUUUAflFcGS/vZre7/AOPWJPNt4v8A2Z65ZofMghkv&#10;PN8qR/3fk/8ALP8A2quaXd/2ZBDHeTeT9u/dx/340qzqK7IJ5LObztP/ANVHL/7LX8uQi6L5T+Yo&#10;1HSlyfZ/rmN3wprcmriGO4m/0q2/ef8AXRFrJ1bw3bWV/eapYeb5sn7z/gdc1oK3NvP+8/11dZJN&#10;fWoh/wBVDFKjeZ/0zSs50vYVpcktH0OOcJ4avL2Uvdl0KWk6vc6JrlnHqH76XZ+8/ufNXZaHrH2u&#10;+ms/9T96X97/AHP9iuP1Cxj1SCbUI/30sSL5flf3FqDUNUubWxhuMedLLti+1eVs/wCA1lVoxxP+&#10;L9SasI15e57s+v8Ai+I6r7d9vvpo44fOhi3eXWFea5LpPk+bZ/Y/nWX/AK6JTtCvv7IvofM/10v/&#10;ACylrW1i3i8c/wCh+T5P2ZPMj/6Z/wD2NYRjGlP34+53OrD4mWGq8k4+5bcvaf4w82+vLjUP+WW2&#10;SOL+P/drYuLP+1If+Jf/AKF8/myf7lcjceHbaG+hkk/ffJ/rYv8AlnXUaTrnl+TdxiWaKJPs0cXl&#10;/wAdcNaEUuej/wAA3+sR5Oel73/pP90p6jaxN4ks/M/cyxf6yultbPTb7VIZLeaLzf8AnlWNbzDW&#10;T5nk+TLF/q5f+eif3a6rTdOsbE+ZZ2f+lfL5lefiZOMYx15rBjIUcZRjCd4zj2/9uJJrLTfD05uI&#10;4fOurmsK3kub2e88z/VRbvLqTXtZktb6GO8s/Ol/6ZfcplpPbKJriOaWaKT/AFn/AEzrnhCahzz1&#10;b6ny+YSxEY+xnH3OltYlfW9WudI0SCP/AJay/wDLWpf7d+3fY7eP995ieZJL/BVmOGK6n8v/AJax&#10;J/y2rn5G+wTzfZ4f+mdx/c2f7FdFOEKkbcvvHmQhSl7k4+8dTdWEco8+P9z5aVjaKsnkzXF5N5Pm&#10;f+Q3qzpupRvB5f8Asf8ALb7lY2r6d599Ddx/vpY38yS18zYm/wDvUqEPihMzoxjzShMsreR3l7+7&#10;8qGKJP3kX/PRKv6JqUV5BNvh8m1if/R4v9isO80v7ZD58H7mWVP3f/xNNEl9e2MMlxD50tt/q/K+&#10;/JXU6UJwOmpRhKPuS/r+Y1df0e2vfJkjm/7ZVz2sfD2KLyfs8PneV+9uPO+5/u1cj1K28+H7RN9j&#10;l310Aa21i98zzpfJj/5ZfwSUo1K2G5fe0KVbEYaMYczPFtc0PTNX86SOHyYv+WkX/POvOvEXg+5s&#10;9UhuLez8612f6qvpPVPCNra+dJbw/vZXrhPEmkR3Hn28l5+9/wCev/stfV5dmnve5LTzPs8uzWMZ&#10;RhCXu+Z4DqWkSvP5kkP+lf8ALSL+Cucm0+VZ/Mkh/dRP/wB+0r1288O7vO/1v7pF8uX/ANCrJutF&#10;8j/Q5IfOilT93L/HJ/s19vQx6PvaOZR5TyNod19N5f8A1zklqteWu6Dy4/8Av7XfX+m7/Ot5Ifsc&#10;sT1yusaTc+f9jjh/df6yP/fr6CjiFUkfTUcWqnuHF3kOyf8A0eH/AFVVRD5H/XWuqutPlinh8yGq&#10;V5o8t1+8t/311F/rK9aFZSPco4uPum9Y+PPs0H2ef998lXvDuuWOpma0/wBTXnS2csX7ySH97U9l&#10;HKn+kR/uZY3rCeCo2lyH2ODzurD2cNOWJ6gttHBe/Z7iqWvRxReT5c38f/furv8AZV1PZQ38n/LV&#10;P9bWZfWnlT/9Na8Om1z/ABH6N7b28OeBo2SQ3nnRyf8ALL/V0271T9/9mk/1UdXPBc0Vh4qhvNQh&#10;/wBAif8AeRf89K9M+MA8I+IxDrfhf/Q4oofL+y/89HrjrV/ZYiNGcW4y69ExUMROWJjR9m+W2s/s&#10;xPK7a4keD7Pcf8ev+sjrOm/dTzR/89ass1zLD5lvD5PlUkay3/k+ZXYvd1Oy0pR/ckKtL+5jk8r/&#10;AKZ1Yt5v3/8AwOppPD8SzTeZ+5l2VmR29zFP5Ef/AH9qrwqIIznS+OJ2Og+LJfD0/mf6/wCf/VVo&#10;2twPiJqk0l5+5ll/1defwzbZ5pP+eX7qtuOaWCCzuLf9z/zzrhqYaMXzw0n3OyhPDxxUataPNHsd&#10;tq/wR1JIPNj/AH8Oz/Ww1F4r+C994Q8Ow6w95DN8n7yKqekfE7W7Pzo5Lz91FH/lazda8dav4w/0&#10;K/m/dVw045m5x55LkW/ocec0oSxFOeXy5YX1T/8ASTko7eNf9Z/qqkew3/vK1m02Jp4ZI/33lf6y&#10;Kta+tba1sftEn+t/55V6ssRyyicMa8JcvunNWySywTR1rTaLa2Hh3zPJ/wBKqiLz7LBsj/5a1ueH&#10;7PV/GX/Evs4f3tZ1Zyj7+0epeL9lBSrc3L3ucXazxPB+/r6u/wCCZNj5P7Rc0g/6B0v/AKDXzzrP&#10;w0vfDYvJLz/lk/8A4/X0P/wTM81P2i5o/wDll/Z0v/oNe5l1WFWvGdGV1c8zGTh9Uqcmuh+tNFFF&#10;foJ+bhRRRQAUUUUAFFFFABSL0paRelAC0UUUAFFFFABSN0paKAPys/bR/Zvtv2evH0Pjjw3eyw+H&#10;/EN1i9tZRu+zzt/Fu/2q4/w74g/su+h1Cz8m9li/57fOlfp/8cfhdbfGP4Za14XuPJEl9A0dtNNF&#10;vFvN/DL/AMBr8rdR+Cnjf9m+CDT/AB3ZiG0ldorfVYZd8Mm3+J/7teHjcP8AbgfZ5Pjoyj9XqmB4&#10;wk8Taz4jmuPtv/Evif7T9kh/1O/+LYlaGltpHi/ybPUJobLzX8rzZv8AlnWtDcRXsHmW83nRf89a&#10;5XWvAcWpar/aEc3kf884v9uvKjKMvjPppU3D4Pe5jspNQ8NeGtKm8Px+be6rFP8A8hWaX5PIrHuv&#10;E2mWFj9ouJv3VeZ+INUvtZvobOSy8mK2/wBZLDXO61+9nm+z+dPaRfuo63VHmOF4yVL4DS8TePr7&#10;Xr7zLf8Ac2kX+riqx4Z+IWr+GfPks5pvtcv/AC1/5516z8Jv2NPHfxJ8KzeILHTRd/8APOKeXyf/&#10;ANqqE/wbk0/xwPC/iyz/ALG1rTE824tYZd/mf7j/AMVGJr0sLh5YirH3IngZlmUMqw9bHYup7tJc&#10;zXxS/wDATttF/aG8D+GvDl79nsrvU9QvrHy5Ptku/wAuf+8leI6h8Xblp/8AQ4fJirrfil8KdLtt&#10;E/tDRY/sotv9ZagYeSuS0P4Oa5dW9lqt5D5Np/rZLT+PZXl4XM8vr4eOI5uVSfLZ/FfseJguNMvz&#10;HA0sdCp7KNV8qUtHKcfs/wBe6FhF4m+Kt9ZWf72y0r/lpdfwV6DF8OIvAFxDrGhzTTSxf8fEX/PS&#10;u/0S0iutPt7fSh5FrEn+q+5XXeLvh7deGL7QLi3m+2+b/pMkX8Hy/wANfLwx+PzPEckI8lGPuzT/&#10;AB5j83y3GcV8ZZt/B9lg4twqRn8MlrzRl9qUuX+X4TzOTXLjxfJYaNoVjKLvUnWKSab5Et69A+Mn&#10;xa1f4W/2Z4b8Pwxand6Pa/ZriWb50ker3jrVNNvfAOp3kfk6N4vldfs8UMWzy68p+HWjy6pY6nZ3&#10;kM2v+ML7979qmk+SNFr6LL8Fh8DSlCjH4n1P2bIuGcv4WpywmXXtJ8zbd3zf/ak+iaRd6j4abVbu&#10;b/iaXD+bLa/88q6vwRHF4s8Uabo0k3kzXUnl+dW/4W+Gmsa5DpkknkwRSu1t9q8z5N61xUerXPgb&#10;xxPeaf8Avruxn8qOX+D+7urwYYatm9Wp/aNPljB6W/8ASf7x+b4bJ8w42xNWjxTheSGHf7pr3fte&#10;9D/p5GVubmO8+J3wz+z6HD/Zc3+ly3X2a2tYfv8A+9XC6X8M9X0HQ7281C9hhiik/eed9/f/AHa6&#10;Cz0PV01W9vJJrvxNd3P/AB5S2cuxLadq4/WPC8um+dqniTWZf9FuliuNKhl3+Z/tV9bCEYx5IH7t&#10;Gfs4/D8OxY03VI7KCb7R++/551Xm165ln8z/AFPlf6v+/VrxJpssXk6pHpk2maVfR/6FFN9+Tb/F&#10;WOse793HUSjGJu6yjDnnLljHckurqW8n+0XE0s0v/PWb79R5qSezltf9ZUeaypVIVYc8JcyOTCYv&#10;D4ylHEYSopwls1LmiRrbxJ+8jhh82pNtLSNXQdZk69ocWpWP/TWL/V1P8CPjR4z/AGY/GP8Aa6Tf&#10;bfD99J/xMdK/g2f3k/2q6Ky0czW5kfkSf6usrWNPsZfOt7yaKuXCZth54iWHpS1ifFYfPMlz3HV8&#10;pw9TmrUt19n+9yy+1yn6pfC74q+Gvi74Xh1zw3qMV5aSIvmRA/PA+Puuv8JrtRgCvx/8BeLdb/ZZ&#10;1uy8WeFNZh1O0vv+Qj4f/gkT/wCKr9Nvg58dvCfxr8LafrOi6nB5l0nz2Eki+dG/8SlOtfa0K8a8&#10;TwsZgZ4SXkemUUUV1HmhRRRQAUUUUAFFFFABRRRQAUUUUAFFFFABRRRQAUUUUAFFFFABRRRQAUUU&#10;UAFFFFABRRRQAUUUUAFFFFABRRRQAUUUUAFcn458d2Pg/S/NllHnSf6uP1ro7yTyYJpE/wBaE4r5&#10;V8ZQ32t+I5rjUP7/AO7ioAz/ABBr3/CR6rNcXk37qs2z0OK6nh8v9zDK9WL5baLyI60IYYlgh8ug&#10;DqrHUl0HUmt4YY4LOJPKccbsYrKHgi7e4jiMka2creZ5plG4p/u1HfeLAtuRLZfbdV/5Zywn/wBl&#10;qp4Vt77VPEfmXkM0N1K//Lb5KeAr4nB+097mUj8exHATzitKeeVnNRblCz96V907r3Yn0r4b0cWn&#10;+l55ljWm+MLG+v7Dy7OtmwhFtZQx/wBxMVZJGKD9eUYxXLE8b0v4ZXF0J7kxASyDy5fO/wCWldF4&#10;F+EOgeDL+bULPSoob+X78w/9lrvIyCeRz604p8uAuSe2a1hXqwhKEJNRlujnq4XD1pxq1aalKOza&#10;1j6B9mj/AOeQqaiisTrPlr/gpf8A8maeOf8Acg/9GrX8/lf02fGT4R+H/jn8OtS8F+KBNLo1/sMo&#10;gk2P8rblIb/gNfLf/DoD4C/88Nc/8GT0AfhvRX7kf8OgPgL/AM8Nc/8ABk9H/DoD4C/88Nc/8GT0&#10;AfhvRX7kf8OgPgL/AM8Nc/8ABk9H/DoD4C/88Nc/8GT0AfhvRX7kf8OgPgL/AM8Nc/8ABk9H/DoD&#10;4C/88Nc/8GT0AfhvRX7kf8OgPgL/AM8Nc/8ABk9H/DoD4C/88Nc/8GT0AfhvRX7kf8OgPgL/AM8N&#10;c/8ABk9H/DoD4C/88Nc/8GT0AfHP/BGT/k4nxB/2A3/9Gx1+01fOH7PX7CPwx/Zm8Y3fiPwfFqI1&#10;C5tWtX+2XTSr5bMrf+y19H0AFFFFAHwH/wAFcv8AklWgf9fZ/mtfk0H5r9Zf+Cuf/JJNA/6+z/7L&#10;X5LBua/rXwjrezyKr/19l/6TE8LHR/e/Ifvaje1RbqN1ft31uXmebYl3tRvaot1G6j63LzCxLvNO&#10;ic1BuP4U6Mn8a1hi5c8dxWP2v/4Je/8AJonh7/r9uv8A0OvrNu9fJn/BL3/k0Pw8P+nu5/8AQ6+s&#10;271/nNmLvja3+KX5n1kPhRmjw5pK3v23+zbQXX/PbyV3/wDfVatFFcBoVpbSK4MbvFHKY+Yz6VZo&#10;ooAx7rwvpN7P9puNMs5rr/nrNbq7Vrqu2looAKyLnwvpF9cfaLjTbWa6/wCes0Ks1a9FACKu2loo&#10;oAKKKKACiiigAooooAKKKKAEbpQvShulC9KAFooooAKKKKACiiigAooooAKKKKACiiigAooooAKw&#10;PFXi6x8LabNc3MoyOkfetmeXyod9fMXxK/tLW/Ec0l5/qf8AlnQBi+KvFkvi3VZry4/49P8AnlWT&#10;a6TFezweX/qpZ1i/76qxdR21rB5dXrWOJYIfLoA+KfjD+1f4v8GfG/U9I0+aKy8P6FdPY/ZPK/1i&#10;fdZn/vNWEf2S/GnxH1KDX/CcMV74a8QyfabG7vJVR3jb7zMjf3a+sfiF+z/8NPiR4jh1zxJ4fu5v&#10;EH/UOk8lLnb/ABSr/E3rXceG9PuUvtMs47L+zNPi/wBGtovK2JGn91K8p4OVWUvbS0PuafEUMBRp&#10;/wBn07Ttyu5758EPh7F8Pfhl4a0Lz/tp0218oXX/AD0/vV2XiS2uLvSpo7b/AFvaptDtHsdKtbd/&#10;vRpg1oDHNeqlyqx8ROcqk5TluzxrT/hnc3/nSXMOPN/1kM33JU/uN/s1X8B/sofDnwH4o/4SWy8N&#10;QQ61kSCU/Mkb/wB5F/hr2wknHOKbIgIyRn8alwjL4jSniKtKMoQk4qW9uofZ4/8AnkKlVdtLRVGI&#10;V8+/t7/8mlfEX/rx/wDZlr6CrgvjZ8LbT41fDHXvBd7cS2Vpq8HkvPD99PmzQB/MoOtFfsMP+CLX&#10;gf8A6GzUPypf+HLXgf8A6GzUPyoA/Hiiv2H/AOHLXgf/AKGzUPyo/wCHLXgf/obNQ/KgD8eKK/Yf&#10;/hy14H/6GzUPyo/4cteB/wDobNQ/KgD8eKK/Yf8A4cteB/8AobNQ/Kj/AIcteB/+hs1D8qAPx4or&#10;9h/+HLXgf/obNQ/Kj/hy14H/AOhs1D8qAPx4r7h/4JEf8nTj/sFT/wDstfU3/DlrwP8A9DZqH5V6&#10;1+zJ/wAE4/DX7M3xMHi/S9fu76YQPbCGb/aoA+x6KKKAPy3/AOCzzbdU+Fn0vP8A2Wvza8zha/SP&#10;/gtG23U/hZ9Lz/2WvzR83ha87Ex5pn2uSVOTDy9f8ixvFG8VW82jza5OQ9/6wWd4o3iq3m0ebRyB&#10;9YLXm02aT9zJVfzaSST9xLQoakSr+7I/oH/Yr/5Nn8Df9ea16f448EaH8R/Ct9oHiPTYdT0m9jaO&#10;W2mTcCP8a8x/Yq/5Nm8Df9eK17i3SvcPy+W58Han/wAEkvh7Fqk3/CP+JvEOgaLc/wDHzp8N0zrI&#10;P7tfSf7Pn7MPgT9mjw7PpXg3TDB9pfzLi7n+e4lP+0/93/Zr1+igR4V+07+yN4P/AGqbHRrbxQ13&#10;CdMm82OW0l2nH8S16n4Q8FaX4I8H6b4Y0uLydKsLX7LBFn5gldFRQB8TeI/+CU3wr8S65qWqXOp+&#10;IBLfTNLJF9uYj5v+BVmJ/wAEhPhDBA0dvqeuQb+8Vy3/AMVX3ZRQByPw3+Hml/DHwPpnhTSzNNpt&#10;hD5UX2uUyuU/2s18w/Fn/gmF8NfH/iqbxRoF3qPg3W7qRpLibTZWRTu/up/DX2ZRQB8vfAP/AIJ9&#10;/C74F67F4kis7rxB4rAz/aury+d8/wDeRG+61fUNFFAHzZ4I/Yf8C+EPj7qfxbkn1DU/E11PJcxf&#10;a5f3duWGGwv8q+k6KKACiiigAooooAKKKKACiiigAooooAKKKKACiiigAooooAKKKKACiiigAooo&#10;oAKKKKACiiigAooooAKKKKACiikbpQBVlYRrvPAr4P8A2y/HJ8X+Iv7M0+88/S7ZMSRfw76+i/jZ&#10;rNxJKLKzmlhEaNvET/f3V8leNNLERlJ71+D8RcZQxGJnlOFjpCVpPvboftfAGVwoYuGZVdX0X6ny&#10;t4g0zyTXDa1FIh+Svc/F+kfuZTXlOo2XmHFaZbiueNz+uq0I5jhPc3OGh0+RZxIfxr3b9nf4Ta38&#10;U/GFnpulWRu4Y5FkuJc4RE/i+avN7aww3NfoZ/wTZ8P3ttpHiC/khH9nyOI45M9X719Rhoxx2IjR&#10;nsfnHEFapwrktfMcPbn+FX7vQ+ptYiHwq+F14fD+meYdNs/9HsIj1fH3a/PL+xLnxTq095JZy/b7&#10;2ZpZLb+Le38NfqQSGOM4J71iWfgzQbW9+2waVax3ZO7zRGN2a9zPMiqZsqUaVTkjDpY/mHhritZA&#10;q85UeepP7V/wZ+fvg/8AZ417xX4js7EaddWcUn7ySaWPYkaV9neGv2ePBug6VBaS6ZDeSxpiSWUf&#10;f+tepEZ4IzQoAB+Xb+NGV8NYXL4y9r+9k+rRhnnGWZ55KPPLkguiZz3h7wHovheaWXTbKKCWTqRX&#10;QnjpxS4oK54IzX1FChSoR5aMVFeR8TVqTqvmnK78ySvzT+OX/BWrUvhD8X/FngxPA8F9Fo969rHc&#10;m52eZt/ir9LK/nJ/bdP/ABlf8Uf+ww3/AKCtdBB9o/8AD7XV/wDonNp/4EtR/wAPtdX/AOic2n/g&#10;S1fl5k0ZNAH6h/8AD7XV/wDonNp/4EtR/wAPtdX/AOic2n/gS1fl5k0ZNAH6h/8AD7XV/wDonNp/&#10;4EtR/wAPtdX/AOic2n/gS1fl5k0ZNAH6h/8AD7XV/wDonNp/4EtR/wAPtdX/AOic2n/gS1fl5k0Z&#10;NAH6h/8AD7XV/wDonNp/4EtR/wAPtdX/AOic2n/gS1fl5k0ZNAH6i23/AAWu1e6mijHw5tP3jrH/&#10;AMfTV+pvhrVf7f8ADmmam8XlG9to7ny/Tcgav5edMP8AxNbL/rsn/oVf09fDv/kQfDP/AGC7X/0U&#10;tAHRUUUUAfit+01Js+O/jP8A6/mrzAzcCvRP2oZdvx88af8AX81eVrPkivzLHw/2up6n9zcH4nl4&#10;fwUP+ncS/wCdF7UeZH7VQ88UeeK8/wBmfX/W/Qv+ZH7UeZH7VQ88UeeKOQPrfoaHncA12fwWk3fG&#10;n4f/APYbgrz1p0AGfwrt/gZNv+N/w+/7DcFd2Bh/tVP1PleKsTzZFjYf9O5f+kn7N/GDwnc+O/hZ&#10;4r8PWeBdalp09tF5nTey/LX53/8ABL7486b8JLzxZ8GPHl7BoOo6beubaS7k2JJJvZZF3NX6i18y&#10;/Hj/AIJ+fCP9oHxD/wAJBrelzabrJH7y70qXyTL/ALT4+9X6efwoeWf8FLv2l/Cuj/AO+8H6H4gt&#10;dT8VeInS2t7TT5VmfZuXdu2/d+9xXrH7Dfwqj+AH7LHh+21ATQXctq2r6hFNH88bsu5l/wC+VrA+&#10;Ef8AwTT+DPwj8V2fiSCyvNe1a2/1Z1e485N/9/Yf4q+pdU0yLV9KvdPuBm2uYXt5P9xl2t/OgDxv&#10;4D/tjfDX9o7xBqmieC9TnvdQ01PNnintmi+Tdt3fNX5//tB6rF4Q/wCCoHhnVPiXx4Ujniks5bv/&#10;AFMafNtb5v4d1feP7PH7FPw5/Zj8Razrng+DUBfanH5UpvLlpcJu3fLXS/Hv9mH4fftIaGNP8Z6K&#10;LuSIfur+H5LiL2V+tAHVH4teA/7K+2f8JZof2DZnzft0ezZ/31X5s/sg3Wh+N/8AgpT458R/Dizl&#10;i8EfZbjzLmKPZD5h27v++23MK92H/BIv4O/6j+0/E39n/wDPp/aTbK+nfgp8B/BXwA8KRaB4L0eL&#10;TbMf6yU/NNcH+87/AMRoAxT+1T8NIPijrPgDUPEtrpfiXSFX7TDfnyUO5d3yO3DVR+On7R3w28C/&#10;C7X9Q1TxLpF7B9ilj+wQ3Ucz3G5du3Yre9YXx/8A2EfhV+0frMOt+J9Kmg1lUw9/p0vkvL/v4+9X&#10;lmjf8Ekvgnpt/DeXf9t6p5LrIkV3fNs+X+Fv9mgDzX/gj34K1aO3+IvjeTTf7O8P67coLCI/7LM3&#10;/s1fpRWJ4X8KaR4I0SDR9C02DTNLtkxHa2sexBW3QAUUUUAfkDqCWV1Y3lx/qZov3dXrS3tnsZvL&#10;vPJiiTzfK/56P/t021urGDzrfzoprXZ5cksP36y9TtvsllZ/Y5pYYrb975s335K/l9e97mx/MEVz&#10;rk5h1ysmlmGS7/fX9y6y+bF80WyrUdv/AGvP5l5efvZf9X/8TVrw3q1zbXvlyQxf2XL/AKyX/bb+&#10;Gn67H/ZNx5enw/uon82P/wCwoqSfPyfa7mU5z5vY/a/r/wABItRWWSymks7OWzl+WKSKH/lpRp9x&#10;JLP9n1D99FF/q7WKpbG68/zriOaWaWL/AIBVDWNPl1eGG40/zYbqKb/SPJqF73uT08wjH/lzP3fP&#10;+U6I+FotRgm/1tn5b/8AH1N8/mf7NaWgzS2E80lx/rf9X5v/AD0Sqq6rLFqmm3fnf6LGn+qmrW1j&#10;Uba8sf7Qt/8AVSv/AKmb/lp/uV5FWVSS5JbM8OpKrzck/ejI2riOxt7L7ZHDFNFs8zyqx2a51bVZ&#10;vsd5/wASr/pl8jx1Yk8PXLWMMcHlTRf6zyqhtNaksjeafaQRQ3X+rj/364aW0uT3mYYeryc3sfel&#10;/wCkkMviSS1sZv7Ms/8AVJ5Unnffkf8AvV0Gg+IL2Wxhj+x/vZU/1sv3652+1GJLGzs9Th/0qR/+&#10;Bx/7T1auvC99a6VDJb6l50u/zPNl+/HV1YUXH3/duz6eE6NSEYTjy8z3/m/7eJIte1KK+m0u4/fS&#10;xfvJP9yuqhjtjpf9sWkPnSyfuvKh+SuUM+zS50nlimv5f9X5NLoj32pQf2XH/wBtLr/nnXNVpJrm&#10;jpbf9T36U4RhU91Sj/XvRNCL7N5E0kc/k3e/95FN9/8A3atW8Flc2MMckPk+b/rJf9urVxoNt/oc&#10;nkedFbf6z+/JVGG5/fzXH2OWHT40by4v+edc/OqkfcPnsxy2GOh7XCS+HdMy/F2myW8EN3bzRQ2F&#10;sn7yL7/mVn21x597pv2f9z8n7uKX79TJ4nitrKae4P2zy0/d2sVbmn6R9s0uG8Hkw/af3vlS/f8A&#10;91K7+aVKly1fvPnMJRlUlGjW92N5a/3ftEdrH9q/d3cP72Kf/wAcqSYR2et+RH+58xP9bD9z/wDa&#10;qvffabPzp/O+2eV/x72v/POsDVPFUsXn3EcPk+V+9ki/jrGnRnVfuCqRhVcoYSPu9y/rnhz/AEL/&#10;AEeH7Zd7/wDlrXLR61feHNV8uT/W/wDPL+Ctvw/49l1eH7RqFn+63/u4oqsXGiaZqf8ApccMsN1K&#10;/wC7irug5UOajiY3Nqc5UOaji4+7/wC3Gk3if+0tK8+3h/exP+8/36r6bNY3d9Mkln/01uJZv7/9&#10;2szVLW50b/SLfyfKtv8AWRfwSUy48T/bNEvPtEPk/Ossfk/8tKzjQXJ+62kcyw8ZfB8MvP4TNvDH&#10;qGp/2R5MsMVzu/0r/nn/ALNH/CDfbbGGSSHybr/Vxy/886u6X4g/tjzreSH918vlxTffrp01WS5g&#10;m/fRQ+V/q5f4JK6aletQ5Yw906a1etQ5YQPE9Q+HNs0E0l5++1Xz/wB5FFXL654Z+2WM0cn+hy23&#10;72OWb/lp/s17l/Y8d151/aQ/6Vbf8tZv+Wn+zXP+IvB+pXk9n9o/c+b/AMsv9uvdw2ay5/fke9hc&#10;2lzx55Hzpd+HftHnXHky/vf/AEOubvNHls73955vlSp/ra+ktY0P7F5Nnbzed/z0l/jjrhJvDcUE&#10;E2oXH/LN/L/ff8tK+vwubKaPucHnftJf3ZHkeqaDc2sEMkcP7qVP3cX8clYV9pMv+r/13/POvT7z&#10;SvNvZvMm/wBK/wCXeX+CNP4lrIm8MxX8E1xJ5vmxf+RK+ho41R+I+sw2ZcnxyMbS/FN9p1l9kk/f&#10;WsX/ACyroG1rTfEMHmeT5N/srldUuPN/dyQ/vf8AV+b/AB1RFnc6TP8AbI/31auhTqe98Mj9Gyri&#10;KrSlGGI+E62RZUg/eVRub3Z+7/1MVWtN1GLVrGGOT/j6/wCWlRzaXI0FcitGXLM/Uo1aWMhGth/h&#10;LOg+IotJHlyfvvNj/wC/dTWely6pP+7/ANVv/wBbXPtp/wBjm/6ayf8AfFdF4M8Uf8IrrkNxJD50&#10;UT/vIpvuSUq0OVSnS3N4VJ1OWFb4Y7HpvxJ8OeGvCVjo8miXn9pTXMHmXAm/5ZvXGWFvHJ5JH+qk&#10;/wBZLXW+MbiPxnDN4rjhhs7TZ5XlQ159BfS+TNHH/wAeteLg1OVDllK8o73/ACIyuvKphPY1pc0o&#10;vlu/ij/4CT6tpv2q+mjt4YvK/wA/NWTdWctrD+7m/df8tIqvTX27yY/3sMWysm6vJUg8uP8A1Ver&#10;SUzqr0uT36JHJJLBD5kH/LWprO62/vJKrzXnlQQyed50tNsb7yPtnmQ/6166eX3Tz+adSXvm4y7f&#10;Jkt5v3stU7zVvtEHlyf9tKrhdw8z/U/9MqjUxRT+Zcfvv+uNZRgjeo4Tj8PLK53mi+B4p/Dn9qST&#10;xeb/AM8q+kf2b5fDVtpc0n2OKG7l/wCWsv8A6DXx7ba/LaweXH/qd9ewfAHxPptr4ihl1Sb/AETe&#10;v7r+PfXyef4GvXwVXnk/K35HymeZJHOqUcPCTirxv/4Effuk/ALwjNBeXd/ZjUTfr5n777kf+7TP&#10;gt+zdofw8+MsPiLQRi2NrLFJDn7m6qPjfXNf0+2gu9D/AHumXNt5flfe/nXZfsz63c6is8F7BLa3&#10;MXXzf4xX5TwbiMyp5xhqv1hyhKpGLV+m2x6tbK6uBympUhJOFuW3XtqfRFFFFf2ufmoUUUUAFFFF&#10;ABRRRQAUi9KWkXpQAtFFFABRRRQAUUUUAIea57xp4I0P4gaHPo/iDTYdT0+X78M6bh9a6Km5oC9j&#10;87/2jv2NfEHhDxTZa58M9M/tLw/KixT6L/z7v/fFeWX3wn+I2hwXuoeIPCctlpVt/rJYfnr9YNuc&#10;VDc28dxBLFLGJIpOHQ9686rgqU5c+x72HzrEUIRhufjvbx6ZqUE0kcHkxS/9Mvnkr3P9mj9m2+1y&#10;b7HJ4f8A+KUvk+0yX+oxfP8A7qV90x/BzwShDr4a07KdMQrXWQwRW1usUcYijXogHFYRy9J+9LQ7&#10;q+fc0f3NNRl3Keg6NZeH9Lh0/ToI7WygXZFFGMBRX5mft13Utp+1rpckZ8n/AIl3Wv1D3bcbj+Nf&#10;lt+3ww/4at0sjvY11YyEZUZRnsePl0IYnEclb3lLe+u/c5Tyb7XPJk8n91XVT6Xfw2hPk/vCnl/7&#10;FVNHilvLKGRIMiMcireueJP7EsYbOP8Af3f/AKLr8ehhv7RrSw+Io8kKT0t/6SfIZdkNLi7GVsvz&#10;nLHhcPhH+6cPdW/wS/m5vi5olXVLi102eyjuJvJl/wCWkUP3KPEH7QGh+Hv+PiG7vdWtnX7F/wA8&#10;Y0/irj5Glln8yT/W1VvrC1uv3lx5P/XWavt4QhE/f6k58nJR90mj8Tan8S77U/ElxZeTaXT/ALuu&#10;40vR9c+Jehw6hofk6Lp+mbbG4urT5Hk/h+eue0vxXocmistvexeVbJ5ckVdV4R/aB0fRPh1eeHLP&#10;RYrLUfP8yOKH/lp/tPXk5fisTip1YVqPJGOx+WcKcQ51nGJxNLNsF7KFKfLB6/zfDr8X+KJd+PEm&#10;r+EIPD/gvwvNL/oNr9p82H78jt96uNXwPrmneB7PxRrH7iK5n8ryv467zVPFHiVNV0b4p6pZQwf8&#10;uNlaf8B+9XG+GdN8afG74i2Wl6pezWXhrz2l/wBj/gFe3E/RY/uzttF+IGuW8EOoRww6Z4flTypI&#10;rT/XRp/z1/2ax/DuqaH4X8VanrGqaNNNpV9at/Z0Wo/fkf8AvVseFbjWNDvtZ0vwvpkM0Wju0t7d&#10;Xn/LRF/hqj8bG+232gXkmpxXuoXNr5slrD/qbL/ZSp5TX4pHmvjD4wav8Rtc0bw/b6Z/xMIp/s1l&#10;aw/3Gro9X0K6+H/iSbTNT/fXcSL5n/TPdXKJDLp2qw6xpf7nVbZP3c1c+vxK1PXPEf2fVPOm1CX/&#10;AI+Lr+OSor0IYqjKj9mS1PKzLBUswwlbLsX/AAqqlF2/+SPQ9Vv45LcRR/vgP+WtZH1qa6sbmw/4&#10;+IfJ82PzY/O/uUQ2sr/6RHD+6irzcLQw+UYf2XN9/wDMeLk+U5dwTlX1SFT3L816kox5pv7P8oNY&#10;3KweZ5P7qtjwr4D1zxpPPHoemS3ksX/LKu6+G3w0174pavDZ6da/Z4GUC4up48JGtfdvwr+FWlfC&#10;rw7FYacPOlx+/uT96U+9b5FPF5j7T6xT5Ip/1E+b4d4xzPG0sS83wnsqsJcsF7y087/y/wA32j5S&#10;+Gv7IfirxLpVnd6neR6DF5n720ki3vIn+z/dr6At/wBkr4btD+90VZ5duPOkPz17QOFzn9KEHIy2&#10;evavqsNlODwlWVWlT9+W7POhhsNRx1XMcPTUKtXdr+up+efx8/4J761pGqax4s+H2qCfT408z/hG&#10;5Yt7yn/Yavi3w3dav4Svv+Ek8P3t3o3iWxn/ANIi+55br/C6f3a/eI9K+I/2z/2L5fGBm8ffDyCO&#10;DxNEm+80uMYS/T/4quirhre9SPpsJj7y5MR7x7B+yb+1FpH7RfgiGQn7D4osI1j1HT5fvB8f6xP7&#10;ytXvYIPQV+Snwc1bXPFfxT8J6p4cspfCeq2N1FY3un2kTI+zdtk31+tKnKgdyK1w2I9rGXkc2Y4N&#10;YSceSWkiaiiiuw8sKKKKACiiigAooooAKKKKACiiigAooooAKKKKACiiigAooooAKKKKACiiigAo&#10;oooAKKKKACiiigAooooAKKKKACvMfiJ8P/7Qg+12H3h1FenUjLuoA+Pde8P31rP5nk/6qpLObzf9&#10;ZDX05qvgfTNXH7yHy/pXI618GrW6vvMs/wBxFsoA828OW0dvpJ1SMZu/O8rzf+eaf3q7TwKo17WQ&#10;lyBJLEnmRy/xCrei/CWfSL4yfaB5Un+thH3K9A0fQbTRF8u0hih+gr5qrl+KlmccXCt7ken6Hg1M&#10;BiJZhHFe09zt+htL0paKK+lPeCiiigAooooAKKKKACiiigAooooAKKKKACiiigAooooAKKKKACii&#10;igD4B/4K7H/i0nh//r7P81r8jy3Jr9bf+Cvf/JIvD/8A1/f/ABNfkYGyTX9KeGmI9llNSH/TyX/p&#10;MTx8YrzJd1G6ot1G6v1v62cHKS7qN1RbqN1H1sOUlDcU6NqrhuKWNqccX70Q5T9vv+CXn/JoXhr/&#10;AK+7n/0OvrPtXyZ/wS7/AOTP/DX/AF9XX/odfWfav4Yxn+9VPV/mfSR+EfRRRXMWFFFFABRRRQAU&#10;UUUAFFFFABRRRQAUUUUAFFFFABRRRQAjdKF6UN0oXpQAtFFFABRRRQAUUUUAFFFFABRRRQAUUUUA&#10;FFFFABXA+O/AX9swS3FpxP6V31FAHyF4g8M30E/+p/exf6yodPmleDy5Ia+pdV8G6bqw/ewiuR1z&#10;4O2N0IfsnGPWgD5F/aV8Y6v4C+Fn9oaIcXd9P9mku4fv2Sf3v9ndXmn7E/xi8ZeJPjFZ+H9Uvbrx&#10;Lp99/rPtfz/Ztv8AEn92vuS5+AtpqFvNZ6jDDqWn3X7u4tZvuSJXQfDL4AeCfhDPPc+GNGhsbq44&#10;kuRy5X+7/u15dbC1p4mNaMvdXQ+7y/PsvwuR1suq4Xmqz5rT0+1t/wCAnpMYCDZUlFFeofCBRRRQ&#10;AUUUUAFFFFABRRRQAUUUUAFFFFABRRRQAUUUUAFFFFABRRRQB+WP/Baltt78Lf8At8/9lr8yzLhs&#10;V+mX/Ba1v9N+Fv8A2+f+y1+YbSSbuOlclZXkfQZdV5KUvUs+bR5tVvMf3o8x/eseQ9X6wWfNo82q&#10;3mP70eY/vRyB9YLJmxmknm/cmq5kkzxTJ5P3NNQM54j3ZH9D37FH/Jsvgb/rxWvca8M/Ym/5Nk8D&#10;f9eK17nXoHxwUUUUAFFFFABRRRQAUUUUAFFFFABRRRQAUUUUAFFFFABRRRQAUUUUAFFFFABRRRQA&#10;UUUUAFFFFABRRRQAUUUUAFFFFABRRRQAUUUUAFFFFABRRRQAUUUUAeffEHwRJrtvLPbnMhHzx+tf&#10;L3jPw6Ypp08njvX246buv41wfjj4W2XiYzXaHybkp/wGvw3ivgZ4itLMcnj+8k/fh0l5r+8fccP8&#10;QSy2fJV+A/O7xv4dBg/dw14vrnh+RZyRxX3145/Z+1y20ua78iKaGP8A5ZxferxTV/hDqpPyaPID&#10;7x18fhPr+XSVLE0ZRl6H9Q5Bxjgp0vdqp/M+WrfQ5WXGMAdq/Uv9ivwBqXgH4SQwan1un+0R8/wN&#10;XgPwi/Za1TxLqtlql/Zxf2VbXX+kW1396T9a+8tLsLfTbGG1tYxDbRLsjiAwAK/YOGcNVm5YqtFx&#10;7H5n4ncY4fMsPTyjByUo35pW6W2RpUUUV+hH85BRRRQAUUUUAFfN3jP9gL4O+P8AxhrPiXWfD/2z&#10;VtUn+03EvmdXr6RooA+Vf+HafwJ/6FP/AMi0f8O0/gT/ANCn/wCRa+qqKAPlX/h2n8Cf+hT/APIt&#10;H/DtP4E/9Cn/AORa+qqKAPlX/h2n8Cf+hT/8i0f8O0/gT/0Kf/kWvqqigD5V/wCHafwJ/wChT/8A&#10;ItH/AA7T+BP/AEKf/kWvqqigD5V/4dp/An/oU/8AyLR/w7T+BP8A0Kf/AJFr6qooA+Vf+HafwKH/&#10;ADLP/LRZP9Z/dr6d06wi0yxs7OAAQ20aRRj/AGFXaKu0UAFFFFAH4g/tUybf2hPGf/X21eTmfmvT&#10;v2sZNv7QnjP/AK+2ryJZpCfavgcdD/aanqf15wxieXJMJD+5EvfaBR9oFUPOk96POk964OQ+o+uM&#10;v/aBR9oFUPOk96POk96OQPrjNAXHBzXf/Aebd8dfh6f+o1B/OvMDNJivQv2fJd3x2+HP/YYirtwc&#10;P9op+p85xFiubJ8XD/p3I/eSiiiv0A/j4KKKKACiiigAooooAKKKKACiiigAooooA/IOw0S20Oeb&#10;TJ/Nml3+ZH5VaPia4i8QX0PmfubuN1i8r/np/tVLp17pq6neQXk3Gz/Xfxyf7VU7zQA/nSW9550v&#10;+tjuv440r+Wefmq8073P5UVTnqxnOXvR6mPNeS6LezW9n/plpv8AMjl/gjf+9XQWmt29/pfkR6b5&#10;3mv/AKPL/t/xVz91Jc2tlZ/a5oph/q/N/jjRq2NGvrXTp/8AinIfO+75ks33P9qumsk4fDd9/wDM&#10;7MRCEqUZ8vvd/wD7YvXWg3N4ftEn/H/F/wA8qj0fVbm2gvJLzzf+eX7mpL+5uY7K8jkh86W5fzLj&#10;/pmlOt4YryeGS0/0OK2T/lt/y8VwXfJ75wy5ZR5J7Es1jpE0FnHpc000tz/z1/5Z/wB7/gVYV+Zb&#10;aH7H50s8Ucnmx+bWzei5Sx+0W8MMMXy/79J4eEV1BqUmuQ+dLv8A/HP71OMuSPNv+ZFKfso88/eU&#10;Xt9o6Lw54quTpU13eeV5UX7ryv46L68k0nVLP7P5UN1c/wDLL/Y/+KrHkuo9Unm/s+b/AI9oP9VD&#10;/cqnb6XLa2P2iSHzotn+t/jri9hSvKduW/Q4Y4eEZyn8PN0LXippJp/Mt/8AWyP9mjll/wCWb02H&#10;WrnSzDZ/666/5eJZvuSVXsdfjey8y4Hky7/9H8379V9Vsb7VDDJPN5Muz/gFdUYcq9lPY9zCy9ly&#10;0a3w9Trru/sdS0r7PZw/Y5f+Wkv/AD0rJGsx6NB5dvNLN/z0/wCmdZNpLfWMH2j7HLeRW3/LX/nn&#10;XoXg++tpbK8vzDFefaU/5bffrhrRjh4XfvRPfpLmhKEPeV/5v/JeYteHfGHl2P8Apl55PlJ5nmzf&#10;7X3a3Nv9qaV5n72bzf8AyJ/tVwetafJLBZ3EkPkxSu3mVrNdalZ6HefY5vOiiRfL877/APwCvJqY&#10;eEuWdL3ZXOalQhX9zmXNJ6mLqPgfW7D/AEe38r+z/llkl/56Vc1oRwweXJ5vlf8ALPzvuR//AGVb&#10;Vt4rtr8Q2Xkyw3Vyn7yKb/0KvPdY8Sfbf+JfcTS/a5br93Xo0frFeX72Pw/1c8zF0KuFj7Hl5ZS3&#10;f93+YuWfla3cf6HNL/00l/jjSnalpMc8/wDxMLP/AEX/AJ+v46p+Kby5024+2WxiMsu3zIofv7P9&#10;usnR/FVzda55eofudPievRjSqzXtYbW+Z49PDzqR9tD4Lf8AbxqRW32Of/R5ruzsP+WctSQ+Idk0&#10;3kXk15dR/wCr8r/ln/v10lrdWOqf6PJD/wBc/J+5JVHUtPtlvZrj/l//ANXHFDXKq0ZS5akTFV41&#10;JclaPvWJIL6y1LVZ49T/AH115P8AwCqui6TL/ZV7qEkPnfO0VvFD9z/erB0sXOiGae402UeU7fuq&#10;3tG8Vf2nYz/6qzi89aurTnTjL2WsdBVKM4Rl7H3o+7/UTPGk3NoftEnlQ+b/AKyKauk09vt/k295&#10;5UMXl/6P/wBNE/2P9qsPVtQudWn+x2flXkv2r/gGz+GodXvrq3vtNt5P32oRXX/H1/BH/s0OnKso&#10;8+45wq4n4/i/9JOusHtkgvJLSb/RYn/1v/staOoXnkWP7uHzv+mv/POuOkN9PfXscc0X7v8A1lr/&#10;AM9P9r/eq1pOrxPBNb3H/H1L/rJYq82phvt7nmTwkvj+ImvNPiSD7fb+V5sqeV+6/wCWj1yur6T/&#10;AGBD/aH9mmb/AK+/9TvrsLO7sV8nzJovstt/q/J/5aPVmbXLHW4ZrS4h86Lf/lq6KdarSl8Lkupv&#10;CvVoS+Fyj19Dx/UNAj1s6bPfWdrpsssjSebL9yOub8XeEbnS4IJLebzvKdpf9jZXtOt+FbbW73zJ&#10;/wBzpdjt/dfxyPXK+NPDv2Kyh8yb7ZF/rZIv+eaf3a+kwmZe/H3vkfUYHNPep+98v/tjw3xF4Vlt&#10;7Gz1CPyvNvn8yOL/AGK4bVNJuf8AVxwywxSv+8r23+wrLURDefbPJi3/AOjxf889tc74m8G/2pfe&#10;XH5s3z/+P19rhMwjCXJM/QcuzCMZxhM4aLw/c6cf9I/1stW4fK87y7ib/Vf6uu08ReG76DS4Y5If&#10;Ouov3f8A9lXDX2l+VP5nnf6uuqnXjiV8R/SOW4r2FKnCj8Ni0YfNg/ef9s6sTeG47qDzKr2X7/yf&#10;/RVb2pXdjBPD9n87yqynOcZcsD7WhjaOJjyVpHM3lpc2cH2fzv3X/PKH7lZsc0sHnSV0GpN/y0rP&#10;ht/P/wBZ/qa6adS8ffLnGMZS9jJFu11j7f8A8fEPnfJ/+zVbVNL8my8z/lrL/rIof+WdP0+OS1vY&#10;biPyvsv/AC0iq/NqFtf3E1x53k/e/wC2dK/s5+5sedOVWlPkrfD3ORgt9vnSf9+6mt45Un8ytqzm&#10;tryeaOP+55VI+mfZf3f+u82umVb7LJjKM5+5cyLppPI/6a1X8yNP3cnlVcvtJl8ms+Zds/8AnfWk&#10;OVo1mpSkbs9vYvBCkf8Ax9UfZrnw9e2ckc373/WVjwSyxHzP9d/zzq5LqVzcfvLv/W1Hs5r3d0ZR&#10;jp7ktT7R/Zo/aa1KKCbS7+I3Uf8Ayz8379fVvwM+IMXjjx7vjiMMscD+ZHX5I+GNc/sqfzLObyZY&#10;3r7w/YF8dnXfiUbQS5MlpLK49a+Ho8M4ehn9DHYePL78TiznEVKtCU4RUZW9/ufohRRRX9En5sFF&#10;FFABRRRQAUUUUAFIvSlpF6UALRRRQAUUUUAFFFFABRRRQAUUUUAFFFFAFO5k2W8hIyyqc1+O1tea&#10;x49/aG8V+KvE0v8AbUVjetFFDd/c+X7q1+xckXmxEEYLivyg+LnheP8AZ/8Aj94l0Dz/ALZYa5J9&#10;utv78W772+vCzz639Tl9S+M58VHM54KtDJrfWbe5f8bfZ5v5Tt4/FtvpJOrS6XELWJ/3dp/B/u14&#10;R8RPiRbadqs9x5MX2u5fzfssP3I6z/iH448TXd+dI0uHybX/AJZmKsXSfhXfSz/2h4ommspd/m+V&#10;/wA9K8DL6dWlh4/W5e/1P0DJq+c1csoUsz97ExXvvp/29/e/mG/8LcuX/wBXZedLVe10vxf8SPOk&#10;/wCPK0/5aRfc+SvpnwB+yvq3imyln0jw0BEUWSK6vD8hr6V+Df7IUdvZWOp+O8TarG//AB4Wh/0f&#10;Z/DuFevSpznL91H5s7cRiKFCP+0VubyR+dfhvwPY2WqwyWc017Fav5txaf8APTbX0Fb/AAgtvHlj&#10;D4sk8rTNQvv3enaXaf3P9utz9rX9m7U/gx8RYPiJ4Am/svwtqb/ZtZhi+5ZbvlaX/gVcz4T0+20v&#10;XIbPw/4s+2/P/rYfn+RvvVlilOl7kzqy6rSxceeEfkZOseGvHt/4xsvBck39p2kUf+j/ANy2f/4q&#10;vWvDfjDSPhR4A0b/AISC9i822vW8zyaxv2jfHl/8PZ9A8N+ELP7HNYw/aZLr780jt96vKvCei/8A&#10;CRz/ANqeJLL7bp/mebJaTf8ALR65pcsTppc9b/EYOsfG6xTVfEEml3s1laam7eZ5P/LRKyfA/hXX&#10;PGXiPTNP0uab+yr6dfMu5vn8v/ZrW0nwb4a0v4jfbLzRoZ9Eif8A5B/8Fe2eCLa912+/4RTwBZw6&#10;X5sn27919yP/AIHVOcfsfaCFGcub21oxicL418GReGPHF5odnN58Vqi/vZqx5LC20PSp7Oz0y0m1&#10;a5nWSPVZvvxV9JfGn9l3x1Z6hpuv+GiPEBktcazayn99JJ/D5VfK0njq21vVp9M8mWyu7GTypLSb&#10;5Jo3/i314mJpZtSx3JCP7m25+YVsx4lxfEtPD4Hk+o8m+nxW+KX2ubm+GP8AKdP4jh1DU/PvNSvP&#10;tmoxQf62b7ny1J4PkfxdoJuNLt/PNqn+kRw9qxZtQlng+zyUnwm13V/hx8RdNFhN5OiapdRRXv8A&#10;c+9XlUcmr4ylKGYVOZ35lb/yY+Zo8A5rmmDlh+KcU58tTmhyy5vd6/8Absvsx+yfpT+z14Ql8MfD&#10;zTDeTedd3MCySf8ATP8A2a9TXriqNgqC3iKHKFF21e3fPiv1qlSjh6UaMPhSPd/JaL0WiJKKKK3A&#10;KKKKAOb0/wAAeH9H1qbV7PR7S11GUfvLqKPDmuhBwKU/WkosDbY+iiigAooooAKKKKACiiigAooo&#10;oAKKKKACiiigAooooAKKKKACiimb/egB9FM3+9G/3oAfRTN/vRv96AH0Uzf70b/egB9FM3+9G/3o&#10;AfRTN/vRv96AH0Uzf70b/egB9FM3+9G/3oAfRTN/vRv96AH0Uzf70b/egB9FM3+9G/3oAfRTN/vR&#10;v96AH0Uzf70b/egB9FM3+9G/3oAfRTN/vRv96AH0Uzf70b/egB9FM3+9G/3oAfRTN/vRv96AH0Uz&#10;f70b/egB9FM3+9G/3oAfRTN/vRv96AH0Uzf70b/egD4A/wCCvvHwc8P+19/8TX5EtLk9K/fv9qz9&#10;lmw/al8Labo1/rN1o0VjP53mQgNvr5c/4c1eGev/AAnWoY/69lr9S4U4kweUYKWGxEndy5tvQ4a1&#10;GVSVz8pfNo82v1Z/4c0eGf8AoetQ/wDAZKP+HNHhn/oetQ/8Bkr7T/XnLf5n/wCAmH1aZ+U3m0eb&#10;X6s/8OaPDP8A0PWof+AyUf8ADmjwz/0PWof+AyUf685b/M//AAEPq0z8pt4pVcV+rP8Aw5o8M9/H&#10;Wof+A60f8OafDP8A0PWof+Ay1ceO8sv8T/8AASfq0z2j/glxz+x74ZP/AE93X/odfW3avKP2afgT&#10;bfs4/CXTvA9pqU2qQ2k0sv2qYbWO9t3SvVjxX881p89WU+7PXQ+iiioAKKKKACiiigAooooAKKKK&#10;ACiiigAooooAKKKKACiiigBG6UL0obpTVagB9FM3+9G/3oAfRTN/vRv96AH0Uzf70b/egB9FM3+9&#10;G/3oAfRTN/vRv96AH0Uzf70b/egB9FM3+9G/3oAfRTN/vRv96AH0Uzf70b/egB9FM3+9G/3oAfRT&#10;N/vRv96AH0Uzf70b/egB9FM3+9G/3oAfRTN/vRv96AH0Uzf70b/egB9FM3+9G/3oAfRTN/vRv96A&#10;H0Uzf70b/egB9FM3+9G/3oAfRTN/vRv96AH0Uzf70b/egD8sf+C23yz/AAt/7fP/AGnX5c+ZX6//&#10;APBWT4EfED40y+AP+EH8K6h4i+wC5+0/Y49/l7tu2vzy/wCGEfj9/wBEt1z/AMBqlxudNOt7NHhv&#10;mUeZXuX/AAwj8f8A/olut/8AgNR/wwj8f/8Aolut/wDgNUchv9ZPDfMo8yvcv+GEfj//ANEt1v8A&#10;8BqP+GEfj/8A9Et1v/wGo5A+snhvmU2WT9zXug/YR+P/AP0S3XP/AAGpG/YQ+Pzf80t1z/wGo5CJ&#10;Yjmiftn+xN/ybJ4G/wCvFa9zrxz9krw1q3g79nrwZo+u6bLpeq2tosdzaTfejevY61OIKKKKACii&#10;igAooooAKKKKACiiigAooooAKKKKACiiigAooooAKKKKACiiigAooooAKKKKACiiigAooooAKKKK&#10;ACiuf8Q+JRod9plv5PnfbZPKroKACiiigAopG6Vzng7xWPFVveyJD5P2a7ktf++aAOkooooAKKKx&#10;fF2v/wDCMeHL3VPJ8/7NH5nlUAbVFUtNuxfWFncD/ltGsn/fS5q7QAUm2looAZspn2eP/nkKwLPx&#10;Z9r8bX2g+R/x6wJKZf8Aero91KwCLEFpyrtpaKYBRWN4t14eGfDl7qjw+f8AZo/M8urunXYvrGzu&#10;B/y2jWT/AL6XNAFyiiigAoornr7xILPxRZaX5H/HyjHzaAOhooooAKKKguJRDDK/9xKAJ6K5zwR4&#10;oXxhoMOqJD5Akd4/L9Nrba6OgAooooAKK57xp4oHhLQjqHk+f+/SLy/Xc22t2M74hQBJRRRQAUUV&#10;zegeKv7b8Ra/pf2fyv7MkSPzf+em5d1AHSUUUhOKAPwv/a7k/wCMivGn/X21eNiZk5BxX1v+03+y&#10;R8W/Gfx38Waxo3g66vdLup/NiuofuS15if2IPjeRj/hANQ4r5bE4arKtKXKfv2SZ3gqGXUKM6yUo&#10;xj9o8VyKMivaf+GHfjf/ANCBqNH/AAw78b/+hA1Gub6rV/lZ7f8ArBl//P6H/gR4tkUZFe0/8MO/&#10;G/8A6EDUaP8Ahh343/8AQgajR9Vq/wArD/WDL/8An9D/AMCPGWlZjkmvQ/2dHz8fvhzz/wAxiKuk&#10;H7EHxw5H/CAahXb/AAL/AGPfjD4Z+NPgbVNR8G39lYWGqRXNxLN9yNFrehhqsasZ8vU8fOM8wVfL&#10;69GFZScov7R+ytFFFfVn8/BRRRQAUUUUAFFFFABRRRQAUUUUAFFFFAH4z2FiJ/tmqRzfuov/AEOm&#10;tdanLZTfZ/N+yxJVrTbLyJ/tdvN50Wz95FN9ytCTVpYrG8/syy/0WWPy7iX/AG6/muU7y7+p/Nc3&#10;73Jy83w7mHK1jdww/vvOi/5aS/8APR667SLex0++msLeGaa18n95LXP6boNtdaX54/0PT5f+PiKX&#10;/lm9TeGPEQ0HxH9jgm86L/Vfvazrx9pGUYXfL0McQ/a0pQo3ly9Ddt5LYX08lxN+6iT93XRx6THr&#10;elWcck3k3X/LvVLWNFttYvpkuP3H/LXyoaqX3iGPRbH7PeQ+dFF/q/J/5Z14jvWUfZfEeBLmxPLO&#10;j8Rl2upalok82l3EPnSxP+8/6aJUMN/bGe88zzbPzf3kkX/PSrOrSS6wfM/1PlJ5sf8Af+asye2l&#10;hsZvtE0V55u2OOX+OOvTjGEtfhbPagoTjz/DLrYbat/wjN9NcSf6q+T/AMcrpNM1j7HBeWcn/HhK&#10;n+j/APTOs+Qx65D5Uf7mWLb+9/gqjriS3kExs5v9EinX91/zz/2qlxjX0nv/AFYylCOJ5fbe7L+u&#10;U3tW0KxuLGzkjm/e7P3dr/HVHTdUufDcMKX8PnRXL1H4d1OX/hIYY5P3MtjD5XmzVNbQ22rXs3me&#10;bNdb2/dfwf7yVlKLp80KuqJj7nNCt70fi/M7BtWtpbG8g/dQ+an+qrkVmufK8uT9zFs/5ZVJJoNz&#10;bwXkfk+dL/z1l+5sqGHWNNGl+XeQyw3cX+rrlo0YxUuTU9XJ5QwM5cnvcz2NGx8TRQWP2eTzZv8A&#10;plXR+E9QuV864jmi82VP3kU3/LNP4a8/k02Wef8A0TypopU/1tcz/ampWutz28l55PyL5nk/8tK6&#10;VgYV4y5D2cXLD4zESnh7Q7o9Y1fT5buEahJN+6iT935P365vWPC0rW9nqkcP72OT/W1qaXNFY6Vi&#10;T99dSOsckX/PNP71b2nJ9tuLy2u5v3UX/PH+/XnqdTD6rZfkenjMS5Q9jWtLl8jz/wAY6nFZ6rB9&#10;n/1siL9olqykP9rTzWdxZxTfd/e1oar4X+1a55ccPkw+X5lxVCYSaRfeXHDLBLbf8tf+elelCcJQ&#10;jyfFY+DrShGXsaPxRRqR+HLmzv5oIJv4P9H/AL8dTSzR6OftH9p+dqsaVhR6j5uuWdx+9h8r/WVV&#10;3Ws99N9o/wBbK9Z+yk/4nbsccaNWUv33vafymz4i1e21HyZR5vmy7ftEX8G+of8AhFrpvDk1xYTf&#10;vt/7yL/2aszWJY4JvtkcPEaU7wj4o2zzXHnSzQ7P+AVoqdSNLmo9P6saexqwpc9H7P8AXKM0Gzvt&#10;Dghk86Xyo3aST/f/ANuuw8P+JbG/g/eeV9v8/wAySs/RdUttVgvLe4m8mKL97/10qrZ6VGkHnxwR&#10;TWsf7ySX+Pf/AHaxrWr83ttGY4nlxPN9YjyzOiuLOKLxHex+d/x/J5n/ANjT7fS/IvoftH/HpF+7&#10;jl/56PXJ6RfXDQ3txJN/p8n/AJDSt/T/ABF5883mQ/uov+POKuarSq01a/Q461GrTj8tQm0i5up/&#10;IuLPyYpKuM0Wl/8AEst/9b/rP/savXFxcvP5kn77/llJ/cjrj7m88/W5bjyfJ8qdY45f+elZUlOv&#10;8XwmVLmr/H8Nv+3Tom1v+zzefaP+PqVP+Ab/AOGpLVba68OGSeH/AImuz/x+ue1Lw/8AabGzkkm/&#10;eyz+VJ/7LU+p6hc2F9No8nlfu0/1v/PSr9ipW5N+vyNXh4VIxhS/rlJL7wHZadBDfx/6qVPMk/uR&#10;vVW28MSatDefZIf3sSL+9/2/4q3vDF7bXdjeeXeedF/q/Km/v/xNXRaNpEcNl5lhN532l/3cX/oV&#10;ZVMXVo80Zy1PpcgrcuI563vShtfb+onnmqW9ta2M1nJD+9i/1kv8cleS6/p8X77/AEOKG1l/1f8A&#10;fjr6bn8Ex6pNZ3En+tify/K/56V5f8QPhrJa+Iprf/XWsv7z/rnXqZXmNHn5ObU/csqzmNXm948G&#10;bR5dNvv+e3yVPDp9zZ2PmSQ+d5tdlNpdtFqn7uGX/nnRp+iyW0959o/c2v8Ay0/3K+zeM5kfaQzK&#10;X+HyZyp0yJL2zuP9dFH/AMfFHiaTTNR1zzNPh8jT/l8uKuhvbSOxspo4IZv3r1Qj0Xzf3lxD5MO/&#10;95Vwr680j3sNjKMJ88JOP/23905a4i2wQ/8ALHzH8uqs2jf66OP/ALaVf1OOLz5o7ib+P/R6zr9b&#10;mD/Wfuf/AGpXqQb6Hqwxf/P6Rmta/ZasR3HkfvJJquac0d/+7k/7Z1J4g0e2s54fs83neZW/tI8/&#10;JM7PcqKU4S+RNFcR3v7uP+5RqOg/Zfscn+p82pfC+kyWd9Dcf66Lf+8irpPiPHJqN7Z2kcPkxbP9&#10;bDXA6nJXjCD0PKnTrYSrHn+GWzOFn8NyRCZ/O/dVk3iCL93/AK+vel1bwro/wrh05NN87X7n/WS1&#10;5bazWqedH5P7rfWuGx1Stzc8Xo/v8zhweY1cXVqfu3GMXyq/2v7xF8OPh7/wnniSHT/tn2OGX/WS&#10;zV+j/wCyz8NPD3w2+JWmw6f+9upLKX96f+Wny1+dcd/LD+/t/wBz5f8A33X19+wNrWu6n8ZrT+1J&#10;5buL7DL5ZPb5aiFPFYjNcNV9pywi/h/mPl80+t18bGftuWnH7H83zP0uooor9kMwooooAKKKKACi&#10;iigApF6UtIvSgBaKKKACiiigAooooAKKKKACiiigAooooAjIB+lfHH7VX7HXiT4tfFPTPGnhe9tP&#10;Oig+zXFpqHyp/vJX2R0FBHHvWVWnGrHlkbUK08NP2sNz4u8C/sR6tcfbf+Eo1OHTBnFudN+dpP8A&#10;afdXuHhL9mPwR4W0Sys7uzGs3Ns/mfa7wZdz717CD36Cmv6g4rGGEoU/hid2IzTF4n3Zy93stCO2&#10;torK3EUEQiiTpHHVmioZpY7eEyOcIldZ5Z8Nf8FM/FmttpXgfwHo+oiC18Q3bjVLUffkgXDL/wCP&#10;D9K8Js9GstB0iyTw/Ziz1WxT/j6/56PUnxX1TSPjx+27qV3p2vf8SXS7T7N5mfk85fvbK7jStJtt&#10;DnmuPJ+23X/Lv/c/3q/Oc8qZhPGU/qkvc6//AGxVXAcVyxuCnkcorD3/AHl7fPm5vs8vw8v2jQ8F&#10;+F9YvfFXhPxh4ovftmq3101t9l8r5I021T8URxXGq+JpI/Jhi0yRpZIvuVDqfxtj06+0C3js/O/s&#10;idpJJf8Ano7fLtrktWlvbm+vbzVYvIu75/Nki/551jmWPhgqMas4uXM+h9fxRxVR4Nw31utTc4zf&#10;Kkv/AAL4v8JkeE9PtvFviqy0/wAnyftT199fstfDvR/B/wAObSazs4hqEzP9ou/45Pmr4c8D6Tf2&#10;/jqG/sLL7ZHa/vfJhr9E/gvpF7pPw90yHUIBZ3ZDSGH+5ur6LJ6sMTy1obSQswzPD5rldHG4WV4V&#10;bSX9f3TuQm3lR06V+O/7RHi2y+IX7Xfiu/8ACk/laVFGljczRRdZ4/vV9x/t1ftL6r8DPCumaJ4W&#10;iibxV4hLxW0svS2T+KSvhfwH4btfDX7y4/03ULl2ubi6/wCekzfeauvNsZ9Ww8p8vM0tjwaLq5fh&#10;K+aQpufsouXKt2XvL8qrVrrVzYaVqen2/wDqtT/dSf3/APgFd54Z+HGr/FPURpOhQRSXQzK0xO2G&#10;P/frr2/Yv+KKsGjtNDyn+qH2mvmcqr18xofWPZtHrcL8VUeIMsjjsTT9jKTej+1bqv7p79+w3/wm&#10;dp8K5rDxhPNdm2nxp0033vs38K19IgYAFebfA7wdr3g3wbb2/iO8iudUbmSOAfu4/wDZWvSRzg19&#10;9Q51SSnueJjZU5Yibo/DcfRRRW5x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O60+2upoZZYhLJFyhParlFF&#10;ABRRRQAVTsdOttP87yIRF5r+ZJju1XKKACiiigAqreWcN9bSwTxCaKQYeM1aooAijRYYgicIlS0U&#10;UAFFFFAFKPTLaO+lu0iAupE8t5B3FXaKKACiiigCreWcN9bSwTxCaKQYeM1LGiwxBE4RKlooAKKK&#10;KACqkmn28lxFcSRAzR9JKt0UAFFFFABSMu6looAqWGn2+mQeRbxCKIdhVuiigAooooAqX+n2+pwe&#10;RcRCWI9jVoDaKWigAooooAKpW+m2trcTzxwrFLcH94f75q7RQAUUUUAFFFFABRRRQAUUUUAFFFFA&#10;BRRRQAUUUUAFFFFABRRRQAUUUUAFFFFABRRRQB+NtpFHZQzfY7z7ZDF/z2qK8klnsobe3m/1n+r8&#10;n+/TNM8XRT2Xl/Y4bP8A56fut/yVSuLe5uv9It5vO/55xQ/f2V/OKhLn98/nCEJ8/v8A4/1ymjca&#10;5e38MP2uGKaL/WeVF/fX+KodN1aMT/6mKaWV/wDj6rFsLz+zJ4ZI5vOuv+eU3z+ZWz9ltr+CDy/K&#10;82J/Mk/+JrSdOEPd+ybzhCl9n3Zdjs7PxDI+qeRp/wC+i2fvPO/2a5u6vrmSeaO7h/dXL/u/7lZ9&#10;jq17oM/2ySGL97/yy+/8ldFBfWt//pkn/Hrs/d2v3/nrg9j7CXw6HmvDxw0+flXL3RnzNEn+iW80&#10;vmxp+8l/9lqOa5tovJj/AOXq+f8AeRfwbP4f+BUaPo/7/wC2XE13DFK7R/7f+7Vyy0KPWIP3f+h6&#10;fbO37qX7+/8Avbq0vCH2jadSEPtMh0uH/TpvtE3k/J5ckX8H/AP9qrWh6eXmm0SO8mx/rJIvK+eS&#10;obl42vdNkv8AyprWWPyo/Jl/1b/3v96rljcfY4PsnnRfapP9ZdTffkT/AGKzm3ymNWUpKX97lJIW&#10;lv8ASppJIfscsT/63+PZVrwVbxQX15cSTed5Sfu6pWiW15qeI5ZZpY08uSL/ANmrJ0W4lTVZo5P3&#10;0u//AFX3E2VhKHPCcNjJwlUhUh8J2M11fPP5eoXkXlf8u/k/3P7tY9npNja/bJNU/wCuccVZOqeJ&#10;9MudV+x3Blh/6aw/8s6uWepnTp/Msx/af/TWb5//AB2iNCcIfy3+QRo1acP5eZf4f/JjP1hJEnh/&#10;s+b7HFF+6/66U6HUpbeCazu7OKabeskcvm/PH/s1pX8Mmo2N7cX/APyy/eR+T/frlYdKkl+x3nnf&#10;8TWV/wB5/c2f3v8AerupctSHvnoU5RqfH8UTq9R177R/pEn/ACFYv+eP3Nn/ALM1b2j6pEkEMkc8&#10;s11s8vyv44688uNYubW98uP99FbP+7l/j3/7damj+KLZr77RH+5lin/eSzVy1sJzQ+E9yMvb8s5+&#10;7/6T/hkdRBNqcXnXFnN/rf8Aj4i++8lUdJ1D+0DqVnJ++l/56yybHrsLJdNafz/O86GVPM82H5PM&#10;/wBquN1Tw5/ZE/8AannRXn2n95JF9x68+lOE+aE9H0PDzKNCpVjPTml1Xf8AlLmieH7nSxNqGnj7&#10;b5ieX5X3/LrjZ9L+yX3mXE3kxSP+8i/267vwVqlykF5byeVDFs83zfuVleIY5NSMMk/leb/1zrpo&#10;1qkK0oz+88ijWqwxFSE/v/um4zxX9vNaW8MX+o/eS/f+Suf1DwnFpOlwxwebNLc/6v8AuVY0rSb6&#10;Ky8u0m+x+b/q/wCPzKr22oak8/7yb7Z/yyjl+4lvt+9UUk4OXJLQyp88JfuZe7HdFOGXyp/LuIP3&#10;sSfvIv49laGn6/Y3k0Nhafuf3n7y6/gok1Lfe/Y/3UP2lF8y6h+d/wDvqr2g+Gpbq+nj0+GLyrl2&#10;/e/7FaVHTjD97oa1Z0uT997vb+U1JtMsRBD9o/5aTf6PLF/6E9PtbbZfTXH+ulj/AO+JH/u1BNqU&#10;nhyCaO4s/Oltn8qP+5Vm18RR6tBDJ+6ml3/vP+WLxv8A3q8qXtHH+6ePNVuXn+yZGpa5q95e3lvf&#10;/wChWv8Ayzii+/8A8DrH/tS5nn8y48rzYn/1X3E/3krY8mXxBP8AvP3N1v8A9bWdqmh3TzwyXcP+&#10;q/54/fjr0aMqS9zSJ6NOVKPucqjodfJp8WpT/bJJooYokX919/8Ay1N1/SZbnSrI+T/xMN//AAOR&#10;P71cXB4otjf7J/31rG6/vfM2Jv8A4a62RLrxTqc2oW83kyWyL+68z/0D/erjlRq0JRc9v60OOWHr&#10;YacZzlyx6f8AyJkS6BKPJ1PT5vJhify7j+DzNtdF4f8AFUn237Hbw83P+rli+5HS2trLdX0NxJN/&#10;okSN5lr/ALdY0Mum2sH2jT/9VYz/AOkRf89KmUliI8k/e/rqengsZ7Or78eb+vtHaT6jcprlnHJN&#10;5Pl/6yL/AJ6VZ1aT+05/3nlTRf8ALT+/XEt4g+26rD5n76L/AFscvlf+O1PeyfYv+evmy/vJP3ny&#10;f7tefLC8so/zWP2fC4ahXhTreRYk+Hsfn/aLPypv+mX33jrl28N3OZre4h86L/lpL/HW3pvjP+zo&#10;Jo4/3Pm/8tf45KrafqkaarNcR3n2yKX/AMh16FOWJhzc/wAiI1sRGVSc/s7GNptn/rre4hi87f8A&#10;u/79ZNr4JluIbzUJ/Khi3/6r+D5a6+eK+/4+49N/0X/lpdfx1sTaDJa6VDJJ++tJXWWSKH5/k/8A&#10;iq6/rcqfw/aNcPm9Wkvi5eZnit18O5bz/iZyQzQxf8s/J+d5K5K+0mVp5o7iHzvK/wBXXu8bf2pp&#10;WpfYIbua63r5f+5/F8v8Nc/deE7bVPO8vzvsmz/SJf49/wDDXvYfM5R/in2OGzKc4++eO2WkRWcH&#10;l3//AB9SfvKozJuvv3f+q/5616lfeA400vy5Jov9Z5f2r77/AO7XN6loFta/u4P33lf6v/4qvZp4&#10;2nUd+Y+2wWK56PJzFzwP4L/t6x1KSPUooZYk/wBV5lR2vg7U4ofMHm3nlSfvP43rm7jQ77TZ/Ms5&#10;/J83/WV1XhPxnrnhKC8t45vO+0p5cnm/fqKyre9OlJO/R6FezzCEKk9J6xsnL4f7sR3xD8eabcaH&#10;ZaRp+mRQzW3/AC2/jkrzjSLuW7n+0XEP7qKtS6stkH2iT/lq9aVo0ctl+7h/6511UVTw9Lkj95vC&#10;lDAx9jRj70nr/wBvFa+1a2lnm+xw/vdn+qr6V/4Jza9Lf/H37H/yyisZf3X/ADz+WvmjxJof2ax+&#10;1x+bNdS/8sov/Hq+iv8AgmjFbD4+3knk+Tdf2fJ/6DXs5VGlKtTn5ni1/Zex5oH6sUUUV+pHjBRR&#10;RQAUUUUAFFFFABSL0paRelAC0UUUAFFFFABRRRQAUUUUAFFFFABRRRQAUUUUAFFFFADOM+9fKH7a&#10;X7WNr8ItDm8G+Fx/bHxA1iBo4rSL5ltkb5fMk/u+1dn+2p8d9W/Z5+B974n0OyivNWkuIrG3Ex+W&#10;N5CV3/8AAa/PfwDpf2f7b408QXv9s+JdYfzbi6m+d/8AdT/Zrz8ZifYR03PfynLXjqvPP4UejfBP&#10;4R+GtD0nTPM1OKHVr5/N1m6u/k+f+LZXofiuGXwRpWv6/oE8M1hbDy45Zfn+9Xlln4g0jV/+Piyu&#10;727if93awxfwfxM9XPipb6np2laZJHNLZeH9T/e2+n/x/wC89fKvmqPnmfo94Uoexoy934bHLaKh&#10;uTNdyfvruV/NrqLXw7LP4d1PVJPN/dfvZLu7k+SRP7qf7VefW9xLB/q67bwfo8viXSr2PXL3UYdK&#10;iT/QvveTI9fPTymdXFVq2Iqc1KXT+v5T8crcBYjMc7xeLzTFOrhqy0p+9zf3f7sfZ/ZPU/2QPh9d&#10;fFDxU3jE33k6Dpr+V9lhk+eSb+69ffKkdq8A/Y9+FEPwy+Hl1PG2P7cuzfeTj7nbFe+7gqf7Nfo2&#10;WYWng8LClRjZF1sLQy62X4SNqVL3Yr8//Jj4F/af/ZX8eeJP2iJPG+lwDxJol7bpFHaTS/8AHi6/&#10;3F/2q6S0/YP1e/0uG4k8VHTbqVfMktvswcR/7PWvtpQFHFNK9zXRPB0qk+eZ6VLN8VQoxo0bR5Tg&#10;fg/8KbH4T+FYNMgIurvrcXxQB5W9a70LyTT6MjHTiuqEFTjyxPKqVJVZuc92PoooqyAooooAKKKK&#10;ACiiigAooooAKKKKACiiigAooooAKKKKACiiigAooooAKKKKACiiigAooooAKKKKAOA+OfxN/wCF&#10;NfCTxN4zNl/aX9j2rXItc7fNx/DXzzoX7Ufx98Q6FY6vafA2FrW9gS5jJ1L+Bvu16b+3P/yah8Rv&#10;+wd/7Otd/wDBA7vg74M/7A9r/wCiloA8B/4aN/aC/wCiGRf+DKj/AIaN/aC/6IZF/wCDKvrOY7Yj&#10;VZZJaAPlVv2j/wBoNP8Amg8X/gypv/DSP7Qf/RCIv/BnX1VJNKlR+dL/AM9qAPln/hpH9oP/AKIR&#10;F/4M6T/hpP8AaD/6IPF/4Mq+obi4lT/ltUP2q5/57UAfMn/DSf7Qa/8ANCIv/BlSf8NK/tB/9EHi&#10;/wDBlX0tNeXKf8tpab9uuf8AntNQB81f8NMfH/8A6IRF/wCDKj/hpj4//wDRCIv/AAZV9GyXlz/z&#10;2mpv2y5/57TUAfODftP/AB+X/mhEX/gypv8Aw1D8f/8AohEX/gyr6FkvLnz/APXS0v2u6/57zUAf&#10;N+rftbfHDRNLn1G9+B0UVpbR+ZJIdSp2n/tZfHTVtLs9RsvgbFNaXUfmxyf2l/BXrfxYvLlvhl4g&#10;/fS/6hv/AEGpvhrdXKfDLwn++l/5By0AeR/8NU/Hn/ohsP8A4M6P+Gqfjz/0Q2H/AMGde6fbLn/n&#10;tNTZry58j/XTUAeF/wDDWHx1/wCiHRf+DKmf8NY/HP8A6IYP/BlXtn2y5/57TUyS8uf+e01AHi3/&#10;AA1l8dP+iGD/AMGVDftZ/HNf+aGD/wAGVew/bLn/AJ7TVHNeXP8Az2moA8h/4a3+N/8A0Q0f+DKm&#10;t+178b1/5ob/AOT1eufbLn/ntNVe4vLn/ntNQB5T/wANgfGv/ohv/k9TW/bD+Na/80N/8nq9V+13&#10;X/Peaq1xeXPn/wCumoA8z/4bD+Nf/RDf/J6mt+2P8a0/5ob/AOT1elfbLn/ntNULXlz/AM9pqAPO&#10;v+GyPjX/ANEOP/gdVDV/23/i7oWlXuqaj8FDDp9jC0txL9u6JXqX2q5/57TVxPxcupG+Enjn99L/&#10;AMgqWgDKsv22PjDqOn2V/b/BTNpdQLcxk338Dfdp3/DaXxl/6In/AOT1dH4Lurn/AIQDwn++l/5A&#10;8H/oNXvtVz/z2moA4z/htT4zf9ETH/gdSf8ADbXxi/6In/5PV2Ul1L/z2mqut1L/AM9pqAOVb9tr&#10;4xL/AM0T/wDJ6mf8NtfGH/oiQ/8ABlXU3F1c+R/rqr/aJP8AntQBz7ftu/GFf+aJ/wDk9Tf+G4/i&#10;7/0RT/yereuLqX/ntUP2qT/ntQBit+3N8XU/5on/AOT1H/Dc/wAWf+iKH/wOrUmuJf8AntUf2iX/&#10;AJ70AZjft1/Flf8Amih/8Dqb/wAN3fFn/oih/wDA6rtxcSf89qj+0Sf89qAKrft4/Flf+aKf+T1J&#10;/wAN4/Fj/oih/wDA6lmuJfP/ANdTWuJf+e1AEVz+398T7O3muJ/g1iKJMyf6dUOm/wDBQj4lazYQ&#10;6hZ/BrzrWX/Vn7dWd4iuJf8AhHNZ/ff8sGrL+GtxL/wrnRv338Df+hUAdZ/w338U/wDojP8A5PUf&#10;8N/fFD/ojX/k9WX9ol/570edL/z2oA0v+HgfxO/6I1/5PU0/8FBPiev/ADRn/wAnqx/Ol/57U2a4&#10;l/57UAbH/Dwn4l/9Ea/8nqG/4KFfEtf+aNf+T1c79ok/57VHcXEn/PagDo/+Hh/xG/6I3/5PUrf8&#10;FD/iMv8AzRs/+B1cn50v/Pao5riX/ntQB13/AA8R+I3/AERv/wAnqY3/AAUX+Iy/80bP/gdXIedL&#10;/wA9qr3FxL5/+uoA7b/h4x8Rv+iN/wDk9SN/wUa+IS/80bP/AIHVwnnS/wDPaobi4l/57UAegf8A&#10;Dx34hf8ARIP/ACdqK4/4KSePLW3muJPhB+6iR5ZD9u/gWuA86X/ntWX4iuJf+Ec8Qfvv+XGf/wBB&#10;oA9N07/gpf441PT4L+D4Qk2tzH5sZN9/BU//AA8n8e/9Eg/8nq8X+H9xL/wrnwz++/5cf/Zq0luJ&#10;f+e1AHqzf8FJ/Hq/80g/8nqj/wCHlvjz/okH/k9XlclxL5H+uqv50v8Az2oA9cb/AIKW+PF/5pB/&#10;5PUf8PL/ABx/0SH/AMnq8fuLiXyP9dUfnS/89qAPYW/4KZ+OF/5pCf8AwOpv/Dzbxx/0SH/yerxq&#10;6ml/57VX86X/AJ7UAe2N/wAFOfGi/wDNIT/4HUn/AA878af9EhP/AIHV4dcTS/8APao/Ol/57UAe&#10;5t/wU+8aL/zSE/8AgdTf+HoPjT/okJ/8Dq8IkmlpvnS/89qAPd/+Hofi/wD6JCf/AANo/wCHoni/&#10;/okR/wDA6vnyaaXz/wDXU3zpf+e1AH0DJ/wVM8Ux/wDNJpf/AANqOx/4KreJdRg+0W3wmlli9r2v&#10;nS8ml8ib/casfwTNKvhWH/floA+p/wDh6d4p/wCiSy/+BtNb/gqh4pX/AJpLL/4G183edLUc00vk&#10;UAfSf/D1TxT/ANEll/8AA2mt/wAFVfFC/wDNJZf/AANr5k86Wo5ppaAPp/8A4eteJf8Aoksv/gdT&#10;W/4KueJF/wCaTS/+BtfLnnS/89qhuppaAPqf/h7F4g/6JNN/4G0N/wAFZPEC/wDNJpf/AANr5Q86&#10;X/ntUNxNLQB9Z/8AD2bxB/0SaX/wNprf8Fa9cX/mk83/AIHV8ledLUM00vn0AfXP/D23XP8Aok83&#10;/gdR/wAPb9a/6JXL/wCBtfInnS1Tkml8+gD7H/4e361/0SuX/wADaj/4e7at/wBEsl/8Dq+OvMl9&#10;KpySfuJv9xv/AEGgD7Ltf+CwGpXluLiP4WS+VJ0/02pP+HvGrf8ARK5f/A2vhzwrJs8OWX/Av/Qq&#10;uK1AH2u3/BXrVl/5pXL/AOBtR/8AD4DU/wDolx/8Dq+KpGqnv96APuFv+CwOpL/zSyX/AMDab/w+&#10;D1P/AKJcf/A6vh6Rv3FV1agD7pb/AILCakv/ADSyX/wNo/4fEX3/AES2b/wNr4SuGqPdQB93Sf8A&#10;BYu+T/mls3/gdTP+Hx97/wBEsm/8Dq+Drpqr7/egD75b/gsher/zSyX/AMDaT/h8ndf9Etm/8Dq+&#10;Abhv39R7qAPv/wD4fK3C/wDNMpf/AANo/wCHy9x/0TKX/wADa/Phvnpv3KAP0Hb/AILOSJ/zTKX/&#10;AMDabH/wWheaDzE+GUp+t7X52TN+4m/3Kr6a3+g0Afo3/wAPopP+iZy/+BNN/wCH0kn/AETKb/wJ&#10;r85t1DNQB+jH/D6r/qmc3/gVSN/wWr2/80zm/wDAmvze21HcfLBQB+kX/D68f9Ezm/8AAmj/AIfX&#10;j/omc3/gTX5q1HcUAfpb/wAPsov+iaTf+BNI3/BbSNf+aaTf+BVfmZUVx81AH6bf8Pto/wDomc3/&#10;AIFCj/h9tH/0TOb/AMChX5i7ar3H+voA/UH/AIfcWv8A0TiX/wADaP8Ah9xa/wDROJf/AANr8uqq&#10;yf680Afqf/w+4tf+icS/+BtH/D7i1/6JxL/4G1+V9VaAP1bP/Bbi1/6JvL/4G195/sx/HKP9ov4P&#10;6N44TTf7LF+zD7J5m/yyvvX82J61++//AATA/wCTPPCX+/L/AOhUAfWNFFFABRRRQAUUUUAFFFFA&#10;BRRRQAUUUUAFFFFABRRRQAUUUUAFFFFABRRRQAUUUUAFFFFABRRRQAUUUUAFFFFABRRRQAUUUUAF&#10;FFFABRRRQAUUUUAFFFFABRRRQAUUUUAFFFFABRRRQAUUUUAFFFFABRRRQAUUUUAFFFFABRRRQAUU&#10;UUAFFFFABRRRQAUUUUAFFFFABRRRQAUUUUAFFFFABRRRQAUUUUAFFFFABRRRQAUUUUAFFFFABRRR&#10;QB+Jt3cmP9480Vn5v/LL+D/dqPTWubfVYbiD/iWy3KebH5v9yrSi212AyPDFNFF/q4vLrNkuv7Rv&#10;vtEnm+b/AKv/AK6f7NfgEbOMoyPwCHLL3PvHfbpNUnm8yGKHzUby/JqG1txBPD5f77/4urIHh+zE&#10;0cc0011L/rKXRYYlsppH/fS/62P/AKZ1pJqMfdudHN7nwv0O7sfB8kwmkk/ffJ/z0+SOsG80+Oy1&#10;Xy9PvPJ8r/Vy/wC3/dqPSLy+1Sxmj86XEX+si/g/2aXSdOube4+2ap5XlbP3cv8Az0ryYRnTlLnl&#10;8jw4KcJynWqax6GxY69crBNb3n9/93LUf2WR57x5PNh81P3dr/B/vVnyyWN5BN++lhi/5d4v46dJ&#10;ql9F537mWGXZ5f8Asf71Z+zt8Ghp7OMfg90q299JZwfYPsUU11/yzuv4JP8Aa2/3q1tPut2hzfaI&#10;f3u/yo/O+f8A4Cn92q72tsn2OfV/3wj/AHkf2T7/APu1n6hDfLNeXHneTa/62OL/AGK6Hy1TXlhV&#10;/r/0k3tD+06Nq2syR3nEqeV9vmj/APHak0zU7K1lIjm86/8A/HKcutWMulQWlx/y1TzJP7lYbQxW&#10;VxDJaeVNFL/yyrl5HV5ueOv+Ryxpe05ue/8A+ySeIot0/wC7s/Ji/wCesNS6Brn2T/iX3E3k+b+8&#10;83yvnoi8VWzwXsf/ACy/1X/XOqOoRRXk/wC8m/e/L9nl/graMHKHJWidkaXtI+xnHlidb52m2sE0&#10;8d5L5UX/AEy3+ZXPLY3Oo6rN/wA+vy+XL5n/ALNVW8TUrKeG38791/y0/uSVu2+r6bZaHeWlv++l&#10;udnmRf7tYxh7KPue9c5HCVCPPD3nIz5J7G3nhuLyz8n9+0VzL5u/zHqxY2/2m+mvPscX2XZ/pH/2&#10;C1S1ywtvIs7yP/VSv+8iqbSb6XTYIZLiH97K/lRy/wD2FbNc0OeG5vH3qXPD4iw+pR2H/HnDN5Xm&#10;f6P/AHNlbIJXTJjdz+cZP3v7r79UdJ1LTX/1f+mf8s5Ipvub/wC9VWa6lsr2aS0m/j8uSL+D/gFc&#10;jjzS5OXU5XLn/dTj9/2iTS5LnUZ5vL/fS/8APKb+5W3M1tcwTR/vftUX+rimrKi1mN5/ItxFDLvX&#10;91/H/wAAq/q1/bXM/l/+RawqKTn8J59WE5T+HlLvh/XIrHEkkMvlRf6z95v+f/YqbXfD8mveT9j/&#10;AHOl3KfvP78b/wATUSabbXmif8S+b/S4v3flf89Ky7a9udEsobe7mlh+dvM835/M/urXPFNz9pR0&#10;kcsoc1X2tH3Z9mYOstc6JBNp9xNamK22+XLDH/rEre8Pa7F5O+PzfJj/AHscX+x/dqOz1XSJoZp9&#10;XsojF/q5Iv8A4iucWxlQ/Y7e886L/lz/AOmdelyxrwlGfus9VwhXhKFaPLL/AMlO2k8zWftnl/uY&#10;on/5a/PXMaloX2HS5tQv5pofN/495Yf+Wj1Xi1u5Sezt/tkvlf8ATL/lpWquvS6pBDZ+d/y3/dxf&#10;wVlCnUoS934TGNKrQl7nwf8AtpBoOrx2tl5mr+bD8n+48ldlb+II0hmv44YfNlh/1VYv2OLXJ/8A&#10;pr/yzim/9kqbVvDsmnQTXGof8fX+rjihrjreyqv3vdl2OGt7GvVjz/FLp/8AIxKa6LFrMN5qAs4h&#10;axJ+7tfueZ/erNna6u4YbiPzYZf+Wn8Hlp/DWppujywwQiSGWYf8tIvM2f7q1tf2zJNY/Yruzis7&#10;WJ/3f9+Sb+GtvbSg9PeX6G9SU6D+Hmj5mXa6hF/Yn2iS8lml8/8Ady/c/wCA7a0PDKx6j/bMlpD+&#10;9/74ST/Z2VI2m2yDzPO87VI0+0/Zf4P96myaXc/uNUs/KhilTzJJYf7/APd21yynGUZdDglyShL7&#10;JaGpRX9xDb/uvK/5ePK+Ty/9ymqljHfeZb3kv7x/3drNHvrmdJlOj6rDHdwRQyyP5vlTf8tK3L3x&#10;jFoniL7RHZ/vZE/5Y/P5dROjKMuSlrofR5Xjq2X1fYwvKlJbGtdaRYz6XNbyQ/vpf+WtcbqcPlT+&#10;RaQ+T9mT/lt/y0rso777fZf9PUr/AOtrRuNL+zfvJPK83Z+8i/2K46WIlQdpn6lhq0Yx9tze7I4z&#10;RrjUtd8m3SaaH5/3kX8GyvRU1e20XRMf8srb/lr/APY1z2mW9tNfTeX5v2Xf+7i/2/7qVXihvtNn&#10;hvLj999pdv8Atn/s0sRyV32XY4cVg4VZc/wqPvWOgjtra80qC7s/9DikdZLiWGTY8lM1DS9NsZ/s&#10;dzZy+VfbZI5Yv7/8O+sqSzvr+9s5BZ+T9pkbzP8AnlHVyfVrldVsrPWLyLybbd5flfck/u1z8s4P&#10;3Zd/U5vaYiEvclfmX/b3u/8AyJh6h4Lis4NSkkh866j/AHnm/wAH/wC1XH61pMsVlD9n8r7Vcp/p&#10;EX8f+9XsVn/od99kk8q9+0p+8/uVmweHraK9vP3MV55X+ruvuP8A7tdeHx84fHqevhMzlSpe/wDF&#10;8V/6/vHz1ceH5bUf6P5s3lVUe482ymkuJsyyfu/N/wCede5al4H+3wfvLyKGKX97b/u/nrz/AMTe&#10;DDpeqf2Z/rrrZ5klrD/6FX1GGzGnX92XxH3GCzuFeMfe/vHl19pNzLB5kcP7r/ln/wDFVmGzvbWD&#10;93/ra9Q1rQY9L+x29v8AvvN/5ZfxxvWVqNn5v7vzvJ/5Z+bD/wAtHr3qWN5l5HvrNIylGc5e75/E&#10;cddatqTDy5JvJi/5Zy19Pf8ABOxfN+Ph/wBV5sdjL5nlf7tfOGoaHLL/AMsPscv/AC0/uV9Ef8E7&#10;YPsn7SM0Ym/d/wBnS/8AoNfQ5VKEsXT5e5pVrUq8ak4fcfqjRRRX6oeMFFFFABRRRQAUUUUAFIvS&#10;lpF6UALRRRQAUUUUAFFFFABRRRQAUUUUAFFFFABRRRQAUUUUAc1438DaJ8QvDk+ia/p0Op6ZN/rI&#10;Zun+99a/Mb9pD4B+If2bfGH2y3E2pfD++k/0e6++9l/svX6tFeMGsbxX4U0vxvoN3ous2kV7p10n&#10;lyRSDrWFajGrE78JjKuEn7mx+YvwJ8caZpfiqbUPO/cywNbR/wBze3y1qa5D4v8Aivrn9l3k2naZ&#10;onh7dF9r/wCen+5XqnxE/wCCfEmh63Z3Hw3vfI0qXd9ptLyTf5X+0leS/Eb4I/Eb4b31npeqaZNe&#10;6Vc/6u607503/wB19tfOVMNVh9k+8w2NwuJ5Z+05ZdjhZLOJr77HHN53z+V5tek+FdRvRb2Hhi3P&#10;nxyv+7hm7PXKWvgPV/P/AHmjahDF/wBezV9bfsw/Aby4oPFfiO0xKObS1mGcD/no/wDtV85isBmG&#10;MxVH6vLlh1/r7R8LxauIY4zCYvJsUoUoP343Wsv70ftR5fsn0N8PvD8vhbwhp2mXE3nS28IDyetd&#10;IeQaVABQMYNfpaiorlOGpN1JynLdklFFFUQFFFFABRRRQAUUUUAFFFFABRRRQAUUUUAFFFFABRRR&#10;QAUUUUAFFFFABRRRQAUUUUAFFFFABRRRQAUUUUAFFFFAHg/7c/8Ayah8Rv8AsHf+zrXffA7/AJI9&#10;4M/7BFr/AOilrgf25/8Ak1D4jf8AYO/9nWu++B3/ACR7wZ/2CLX/ANFLQB203+qNVatTf6o1VoAb&#10;P/x71DU0/wDx71DQBBdVDU11UNAFe46UKm795/yyi/1kv8FSNH5s8MdflF+3D+2B8Qfiv8dj8H/h&#10;Ze3em2Ftdf2Z/wAS6XY+oz/7/wDdoA/UuPUNMvJ/Ls9T0+9l/wCeUNyrvUjLs/dyV+NPxz/ZM+O/&#10;7J/g/TviB/wmF3MMr9tl065ffZO396vvT/gnp+1Hqf7TXwlvI/EnPirw9Ittc3f/AD+I33W/3vWg&#10;D6Vb/X0j96Vv9fXAfHr4zaZ+z78JNZ8capD532FPKt7T/npO3+r/AOA7qAOm8UaPY6vod7p+sTRW&#10;Wn3yeV5s0uym+HbOxsNDstL0u9tL20sYPKj8mVX+SvyU+H+i/tC/8FCvF+r6oPE13pvhyOb99L5r&#10;Q2dt/sIi19FfAT9ir4zfAP44eGdU/wCE4/t/wfE7f2j5Ny2zZtb5XRqAPuimXXlW8HmXE0Nn5v8A&#10;q/Ol2eZXkX7WH7Stt+y54BsvEn9jS6zqGsXT22nWsR+Tzvvbn/2a/Jf9on47fG/xX4kstf8AG2p6&#10;joP9rwfatPsId1vDHB/DsT+GgD9u6bJXnP7M95c6l+zZ8Oby8mlvbuWx/eSzffkr0aSgCtUU1SM0&#10;UX7ySaGGL/nrN8iVD9qtrr95Z3tpqf8A16SrN/6DQAlQ3FLcXltZf8fl7aWX/X3KsP8A6FUdw0Uv&#10;7yOaGaL/AJ6w/OlAEdQ3H+vp0NxbXU/2e3vbS9u/+eUMqu8f/AFqrdappiz+XJrOkwy/88vty7/+&#10;+N1AD6gbrViRfIg8y4mhsov+es0uxP8AvuqcN5Y3s80dnqen6nL/AM8rO5WZ/wDx2gB9YniDRbbx&#10;Noep6Hef8empwNbXHk/f2NW3VKgCrptjFpelWWn2/wDx6WMC20f+4v3aSrLdarUAJJVdasSVXWgC&#10;O46VXqxcdKr0AR3FQVPcVBQBFNTKfNTKAK1xUdSXFR0AV5P+Pio2qST/AI+KjagDN1Cyiv7Gazk/&#10;1UqeVJVfQ9JtvD+lWWl2f/Hpa/6ur1FAFSiiigCvTJutPpk3WgCqnao7ipE7VHcUAQVFcSbKkZtt&#10;fQP7NPwgsdbtz4p1iAzxb/8AQoZfuf71AHk3h/4N+OPFUH2zS9G/df8AT58lU/F3wl8Z+D4PtGqa&#10;NL5X/TH99/6DX0x8Wv2lrHwDrn9h6ZZ/2nqEX/Hx/cj/ANmuc8LftdaZqdwLDxPpn2KKT/l6++h/&#10;4DQB8tVXmrQ1iaOXXNTuLf8A49JbppY/9zd8tbmh/CPxn4vg+0aP4flmi/56zfJQByFT6L4Z/wCE&#10;11yHw3HN5P8Aae6283/nmjfK1a3ijwH4l8Efu9c0aWy/6a/fSpvhP/yVTw//ANd6AOk+JH7MUnwI&#10;8D6ZJHrP9p2lsn2aOLytj1B8FP2fbj40aVeaomtf2XFbSeUIvL3/APAq+gf2y/8AknVn/wBd6yP2&#10;Fv8AkSNY/wCvqgD5a8feE5fAfirU/D8l79tlsX8v7V/z0rmq9H/aG/5LT4s/6715uzbaAIbqTbBT&#10;Y5N9fS/7Jvwpl1bW73UPEmgRXmlSwf6NLdxb1qL9p34K6vcePrKTwf4Z/wCJf5H7z7J8ib6APHfh&#10;R8K7n4x+MP7Ag1P+ywI2l87y9/3f4atfHD4I3XwP1XTLO41r+2ftyN5f7rZ5dd5+xoklv8aJ7eT9&#10;zLFayxyf79dJ+3DpN9r3j7wlp+mWc17dyxt5cUNAHyjcdKj/AOmcf+tlfyo/9+u98TfAf4i+F7I6&#10;nqnhqWGwh6yw/PXALJ/qZP8AlrE/mx/760Ae2337Hvje18Ef8JH9ohmPk/aJNPz8+yvDI5N9fVGt&#10;fHn4zN8LNknhKGHT5bXyv7V/2Pu7ttfKat5UHmUAQzf6+ms2yu28L/A/4g+PIPtnh/wzLe2n/PWb&#10;9z/6FWP4y+Hvir4fT/Z/EmjTaZLL/wADT/vugD1b4MfsdX3xv8D/APCSJ4mi0yK53xx2vlb/AC68&#10;DuvDP/CEX2p+H45vO/sy6li83/np833q/Rn9hP8A5IDpn/XeSvgD4hL5vxG8TRx/62XVJfLi/wCB&#10;UAcytJP/AMe9djq3wb8e+H9D/tjVPDMtlpX/AD91R8P/AAz8X+NdDm1jQ9Gl1PSot3mXf8Hy/eoA&#10;5FO1R3FdV4H+FfjP4lzzR+F/D82p+V/rP4E/76qP4gfC3xf8MvJj8WeH5tM83/lr99P++6AOSqC6&#10;qZm211Xg/wCC/j34mweZ4X8My6nFF/y1m+RP/HqAOJqG4613njj4F/Eb4aWP2zxR4ZlsrT/nrD++&#10;/wDQa4G4ki/1n/LKgBlRTf6+u+8C/An4jfE2x+2eF/DN3e2n/PWb9z/6FVPx/wDBXx58L/3nizwz&#10;LpkMv/LX76f990AcVVST/XitCxs7nVL6Gz0+ylvbuX/VxQxb3r0z/hkD41y2P2yPwNL9k2eZ/rV3&#10;/wDfFAHkNU2+bzq1tW0m+8ParNp+qWUumahF/rIpotj1lUAVrGxi06xhs4/9VFQtWGqutABJVOrk&#10;lU6AGyf6gVVWrUn+oFVVoAjuOlMp9x0plAEF1UNTXVQ0AQ3H+vqHdsqa4/19eqfsr/A25/aH+NOj&#10;eG4/+QJbP9p1WX+DyV+9F/vNQB4m2qWKT/8AH7F/39q19+v3Rh/Zd+CFzpd5Z2ngDw9OLaHypJRa&#10;q7/d/vf3q/D7xVbxWfjjxZZ2/wC5tLXVJ4o4v+eaK3yrQBhyLvqv+6sIP3n7mKrFfZH7BHwR+E/i&#10;3wr4g+JHxUvLT7Lo8/lR6feSqibP7zp/FQB8SreRPB5n/LL/AJ6/wVIs0U8HmR/voq/aj4QeJv2U&#10;Pjhqc/hfwVo/hjUru2j/AOPA2HleYn+zuHzV8ff8FK/2PPDXwRt7H4geC4P7M0q/n+zXmkw/6qP+&#10;Lcn+zQB8ISTRRQeZJUNxdRPB5n/LL/nr/BX6B/8ABO/9hrRPipog+J/xDg8/RY5G/s7Spv8AU3CL&#10;/wAtX/2a968N/Hj9kLxX8RR8NLLwzohlln+xW8p0z/R5Zvu7RxQB+Pkcnm/6um3Ffbn/AAUk/Yx0&#10;n9n/AFWy8ceC7f7F4W1Sfyry0H3Laf8Ah2f3Vr4juKAIKZN1pw5PlxwyzS/88ofneo5v+mn7n/rt&#10;9+gBlVrj/X1YXzX/ANXDLN/1xi31VuGoAbVWT/XmrcwlgOJ4Zov+uvyUXmlX1pB9ouLO6htZP9XL&#10;NGyJQBTqrWha2st7OLeCGWWU/wDLKKLe9R31hc6dP5F3BLBKP+WcsexqAKZ61++//BMD/kzzwl/v&#10;y/8AoVfgQetfvv8A8EwP+TPPCX+/L/6FQB9Y0UUUAFFFFABRRRQAUUUUAFFFFABRRRQAUUUUAFFF&#10;FABRRRQAUUUUAFFFFABRRRQAUUUUAFFFFABRRRQAUUUUAFFFFABRRRQAUUUUAFFFFABRRRQAUUUU&#10;AFFFFABRRRQAUUUUAFFFFABRRRQAUUUUAFFFFABRRRQAUUUUAFFFFABRRRQAUUUUAFFFFABRRRQA&#10;UUUUAFFFFABRRRQAUUUUAFFFFABRRRQAUUUUAFFFFABRRRQAUUUUAFFFFAH5rW//AATy+K0BhEfi&#10;bRII4/v+VF/rKh/4dy/FL99H/wAJPpHlSf8ATOv0r2H0o2H0rwv7FwH/AD7Pn/7DwP8Az7/E/M7/&#10;AIdvfFNfO/4qbRP3n/TKpZv+CcvxSuIf3nibRPN/56+VX6Wbh6Ubh6U/7GwP/Psr+xcD/L+J+b1l&#10;/wAE/vi/YQTRp4n0T946nHlfLVm7/YD+K+owmO78Q6JNE/WLy6/RjAIpQAOlZPIcucub2epn/YGX&#10;c3P7PU/Nif8A4J0fFIiJE8T6QBF9w+XUj/8ABPD4p3EE0b+LNOhi3+ZHFj/V1+kmwUbBVf2HgP8A&#10;n2X/AGHgf5T8z4P+Cc/xXhn8/wD4SbRPN35jHlfLHWjJ/wAE9findXEM9x4n0n93H5f+rr9HsEdK&#10;PqacsjwEv+XY3kmAk/4Z+ak3/BOz4uS3s3/FWaJ5X/LM+V81VLX/AIJs/FiK4+0SeLNE80f6v91X&#10;6bUpxVLJsDH/AJdl/wBjYJfZPzKm/wCCbXxNnYiTxPpIifr5UVX9O/4J5/Feznid/E+kzRQ/c/d/&#10;PX6SFvajOe2fxoeSYGUeX2ZLybBSjy8v4n52S/sEfFGWGaL/AISHSBHJJ5kf7v8A1dZUf/BOb4nQ&#10;/vI/E+k+d5nmeb5dfpRn2xSFSazjkOXw+GmZRyHL4LljT/E/OKw/4J7fFO1n8yTxBok31jrpP+GH&#10;fiSZvMudb0m8upUx5pix5dffWwDpQVrKfDuWT+KmZ1eHcuq/HT/Fn5023/BPn4k2U3mReINE/wCu&#10;XlVft/2CfiTDYzRyeINJllD/AOj/ALv/AFdfoRg+lANU+Hsul/y7B8O5c/sv72fnbcf8E/fiVeTf&#10;aJPEOkwXP/TGOq03/BP34rQXGLXxLopj/wCessXz/wAq/RvZjtSYFNZBly/5djjw9l0f+Xf4s/O/&#10;Tf2BPinp199v/wCEn0ma79PK+Wq2qf8ABPn4sape/aJPFmk/9cvKr9Gshh60cD2pLh/L1Ln9nqJc&#10;OZbGfP7PU/M2+/4Ju/FO5ghj/wCEn0P90/8AzyatXSf+CfnxXsvOkfxNonm7P3flRYSv0dzuHrQA&#10;O4rWWR4CUeSVM3nkWX1I8sqZ+eNv+wR8SbW2Mcet6TNJ5f8ArpY/mD/7NYEf/BOj4qm4mll8WaTw&#10;/mp5cfzb6/SwKCMmhkXHzVMMiy+nzctPczhkGX0+bkp/F5s/PC3/AGEPisjRPJ4n0nzov9XJ5dbb&#10;/sTfE67miluPE2neZF/q/wB18lfegOBzxRkntWE+GsrnvROf/VnKueM/Z6rzPid/2OfHd59iM+qa&#10;d+7/ANZWFd/sM/ECb92fEGn+V5jSdK+9AMjk5p2MVzw4Uymn8NL/AMmZ7n1DCyp+ynTTR8IzfsUf&#10;EgQfuPE2lQyniT90f3if3abpv7EvxEsxPJ/wkOn+bIWHT5Nlfdyoo7Yp2f8AZ/Wq/wBWMptb2f4n&#10;g1OFspqR5fY8vo2fnrf/ALAvxKubz7R/wkunzYT935o/1b1VtP8Agn/8ToZsv4m0nH/XKv0UCenF&#10;BX15roXDuWqPJ7M1jw3lkV/D/FnwRo/7D3xJsLiB7jxBpM0Ub58ryq6a+/Y+8b3s1ncf21aQ3UT+&#10;af7n+7X2h3p2fUVyT4UymcueVP8AE9KGV4Sny8sfhPjK8/Y48Zfvo7PxBaQxSOsv/XN6NV/ZM+IG&#10;pTwyf2ppPlRcRxeX8n+9X2ZRWP8Aqfk//Pr/AMmZf9nYb+U+LJf2TPiStlNFBrWk5l/1glj+WsOz&#10;/Yh+IAML3es6VN5W7tX3hjijA+taw4UyiCtGj+LK/s7DfynxXpv7HfjtIoYr/WtKlii/55RfNV7V&#10;P2UPHd/ZG3j1TSYYh/q/3Xz19i9KCARWb4PyaUub2P4synleEq8vPH4T4ql/Y68f3Pkx3HibT5oo&#10;k/55fPRd/sa+Mrs7o9U0+GaP/V3WP3p/3q+08jvQVDds/jV/6oZRv7L/AMmYLLcLGPJGP4nwjN+w&#10;l4tu5p5bnVNP82Sqeo/sDeMdSsYbQ61pNnFF/q/Ji/8AHq+/AcUZxXRHhrLIaqD+9mqwNGPLv7vm&#10;fnNf/wDBPP4nyedHb+LdK+yyx+X5UsVemfsofsbeL/gZ8S28Qa9rOn6nbfZXhHkj58tX2bgDmgc1&#10;6FHKMJhpKVKOsT06cnShyQ2H0UUV7RIUUUUAFFFFABRRRQAUi9KWigAooooAKKKKACiiigAooooA&#10;KKKKACiiigAooooAKKKKACiiigApjR7qfRQBF5UdSKu2looAKKKKACiiigAooooAKKKKACiiigAo&#10;oooAKKKKACiiigAooooAKKKKACiiigAooooAKKKKACiiigAooooAKKKKACiiigAooooA8H/bn/5N&#10;Q+I3/YO/9nWu++B3/JHvBn/YItf/AEUtcD+3P/yah8Rv+wd/7Otd98Dv+SPeDP8AsEWv/opaAO2m&#10;/wBUaq1am/1RqrQA2f8A496hqaf/AI96hoAguqhqa6qGgCvfSeVY3sn/ADytZf8A0Fq/Dv8AYasY&#10;/FH7cul3mofvpY9Vnuf+B7mr9xr2PzbGaP8A562sv/oLV+GP7HmpS/Dz9uzRLTVIfsUsuty2snnf&#10;J5e5moA/XD9snTbbV/2a/ilHcfvvK0qeWP8A31Wvz0/4I1atKnxV8T6XnNpc2XmyR+u2vvv9unxZ&#10;Y+CP2ZfiNcahN5H9p2Mtjbj/AJ6Oy/LXw5/wRn8JXE/iXxn4o8vNrZQLbZ9S1AH6bv3r8/P+CyXi&#10;K6074d/DvR4Jv9Evp5ZbjH/LTaPlr7jm+I3hCLxV/wAI3J4m0/8A4SD/AKB/mrvr4U/4LNaPc3Hg&#10;/wCGeoRw4htXnjl/6Z7tu2gDxf8AZ6/4KAX3wE+BOmeB/AngaXV9VtrqW5vNQmj3wyO3+yte/wD7&#10;O/8AwVL034k+LrLwp8RPD/8AYF9fTfZo9Qsztt43/hV0r0X/AIJc6R4fuP2WNM1PTNF0/wDtaXUZ&#10;ba9l8pXeXb/fr4B/bm0Dw9oP7aFxb+FIoYPMvbaW4itPuR3TSDdQB+w/ibwbofij7FH4g0a01n7D&#10;J9psvtkW/wAt/wC8lfmD/wAFkjn43+Df+wAv/oVfqVo8d8+h6Z/aH/IQ+wxeZ/3zX5b/APBZRdvx&#10;v8G/9gFf/QqAPvT9ln/k2X4c/wDYOr0ySvN/2W4Zf+GZfhz/ANg6vSJKAPDf2zriW1/Zl8ZyW80s&#10;MvkN+9h+/XzL/wAEi725u/D3xMjeaSb57b/WSbq+mf21P+TXvGf/AFwevlv/AIJC3cQsfiXZ+bEL&#10;uYWxjhP3pNv3sUAN/wCCuV/c28Xw5SOaWKLZPgRSba+p/wBlO4luP2XvCckk3nS/2c372b7/AN2v&#10;kX/grtrGmPq/gXR472GbVbaCWW5tYpd7xbvu7q+uP2S13/sr+E5P+WX9nN/6DQB+XOhePfiLon7Q&#10;niyw8AXt3/wkur30lrHLCfnPz1037S37HHxF+Afh3S/Het+JIdZu7+TzLz7JK3nWU33vnrQ/ZVbZ&#10;/wAFA7L/ALClz/6C1fav/BRj/k3PWf8Arv8A+zUAfIXwwuPjx+3Toel+C4/EH9neFdDg+zXOqTbk&#10;ST+60237zV5VrFj48/Yh+Pp0+PU/9LsJl/ewyt9mvYP/AImvtH/glQ2Pgh4m/wCwwv8A6DXz3/wU&#10;6/5OF0z/AK9U/wDQ6AP0+sb6LVNK0zUI/wDl+sYrn/gbLuaq9VfBf/Ij+Gf+wdB/6BVqgBrdarVZ&#10;brVagBJKrrViSq60AR3HSq9WLjpVegCO4qCp7ioKAIpqZT5qZQBWuKjqS4qOgCvJ/wAfFRtUkn/H&#10;xUbUAU6KKKAKlFFFAFemTdafTJutAFVO1R3FSJ2qO4oAq3HzwV92fCqGPS/hNosdv0isuK+E7n/U&#10;TV9zfBXUovEPwm0Tyzg/ZfLkH9x6APhvUtSl1nXNT1C4/wBbLdS+Z/31Wfcf6+uk+IHhe58B+ONT&#10;0e4h8mLz2ljl/gkRq51YZb++ht7OCWaWX/VxQ/PQB6l+zd8Nbb4geMJ7nUIfO0nTP+WX/PR/4a9Q&#10;+PH7Rer/AA78RQeHPCmlxTS28ebiSeJtg/uom2qX7FjfZ7fxZby/ubkXS5irc+Kn7Q/h/wCH3ja8&#10;0fVPCc15LFGsv2sRqfMoA3/hH43i+P8A8OLuLxHpnkXWWhuIvK2p/vJur5X8K+H/APhFPj9Bo/8A&#10;yyttR8qP/cr2iz/bP8Nad/qPCd3D/wBcdteO+HfFH/Ca/H6y1zyfJ+1XX7uL/YoA+gv2y/8AknVn&#10;/wBd6yP2Fv8AkSNY/wCvqtf9sv8A5J1Z/wDXesj9hb/kSNY/6+qAPnz9ob/ktPiz/rvXmsi7q9K/&#10;aG/5LT4s/wCu9ecUAfbH7LPxuk8b28XheTTfs50y1/13/PSrfx0/afk+DnimDSE0U6l5sfmeZnFe&#10;T/sQtu8f6z/161k/tvSeV8VNM8z/AJ9aAD9kbUv7Z+P2p6o8Pk/bo57nyv8Annur6N+O/wAavDfw&#10;Tht9Ru9NOpa9c/u7aGEfOf8AgVfNH7F//JYT/wBej1uft7r/AMVh4Y/65tQB7z8APj3Y/HvQ71JN&#10;NNjf2vyXNpL867Gr4q/aW8F23gD44Xun6f8AubW5db6OL+CPc33a9i/4J+f8jT45/wCucFcD+2r/&#10;AMnCf9uMH/oVAH1v4nb/AIxtuP8AsELXxj+yL8KLH4o/EsyapD52laPH9p8r+C4fd92vszxN/wAm&#10;0Tf9gpa8D/4J43UX23xPbn/j6/1n/AN1AHpn7SX7UkXwNvLHw5omlx3mqyweaA3+qjT+7XifxJ/a&#10;40f4vfB3U9D1jRvsXiDpH/c3/wB5K539ua0l0z43QS3AxFdWnm28v8FeBKstxBNJHDLNFEn+thi+&#10;T/vugD9Ef2DF2fs96X/vvXnH7Nv7PI1b4neJfiH4otALC31Gf+ybSb7v3v8AWtu/SvSf2E/+SA6Z&#10;/wBd5K6P4NfFjTfjbpPivRL+KGDUNMu5rG9tIvl/d/wtQB8vfth/tP8A/Cc6tN4E8Jz50W2f/iY6&#10;hF/y8P8A3E/3a9m/4J/2sV5+zXBBIMxyX11G/wDufLXxp8evg/ffBH4m3ujyf8gq6drnTrr+DY38&#10;P+8tfaP/AATz/wCTeIP+wlc/+y0Acj8TP20/CXwH8Rz+EPCPhr7ba6ZJ/wATGWH5Eif+Jf8Aer3L&#10;X49A/aD+Ak93c2ZOk6xprXMUU334/l3L/wCPLX5ffHBf+Lt/Ez/sKT/+g1+lP7Of/Jq+gf8AYHk/&#10;9BagD87v2aPhR/wuX4t2egXn/IJtZ3lvf78iK3y19p/tV/tIXP7Muk6B4Y8D6DFPqkyZii+zM8MU&#10;C/L/AA/xV4P/AME5biKD46+LY5P9bLayeX/39r6M/ah/aa8NfArxVo1h4g8Gza/9utXljv8AykdI&#10;/m+781AFD9kj9pDUv2kNK1/RPG+gxW+oWx/1QtmSGWH/AIFXyB8S/gxpHhH9sPS/BBxB4Vv9Ug8u&#10;KX+43zMte7af/wAFIvA+jyl7TwBeWkp/55RqlfMX7QPxrl+NPxMHjTS7ObRvsu37Gf8AltG6/wAV&#10;AH6J/tP/ABC8XfAv4VQ3vw78Mw6nNbbI/K8v5LaFf9la+KfF/wC3d4g+Jfw41nwl4v8AD9r/AGhf&#10;bfKltI9vl/76tXrHwd/4KTWCWVppHxH00wTx7Y5NVtDvh2f3pf8Aar0r9or9mn4f/Gv4Z6l438Ow&#10;wWer/ZGvoNVsvk+0Iq7tr0Aedf8ABMb4e6I3hrWfFk/lXmuef9m/ffO1sn+z/vVjfHv9uL4zfCX4&#10;tazocvg3T7Lw/bT/AOjTXcbN9pg/vb+lfNX7P37RfiD9n7xEdT0uGKa0v/8AkI6fL9yTb/c/2q/Q&#10;f4U/tRfCz9q3PhjUNNih1WVP+QVq8Su0n97ZQB+en7RPxti/aG+Itl4sj0z+xvK05bGSL/no+7du&#10;ryivpT9tr9nTTfgN43s7zw4PI8Nax/q7T/n2m/up/s182N1oAa1V1qw1V1oAJKp1ckqnQA2T/UCq&#10;q1ak/wBQKqrQBHcdKZT7jpTKAILqoamuqhoAq6hN9n/ef8tf+Wf+/wDdWv1C+CuhWH7BH7HuqeN/&#10;EHkxeNdbh+0mKU/6ydlbyYl/TNfDf7KPhvSPFf7Sfgyz1zyv7Piulk8qb7kj/wB16/T/APao/ZM0&#10;P9qibRo9Y8c3mjaVpkbeXp+nSL5Mr/3n5/h7UAYv/BOPXL7xV+yuNc1SYz6hqd9fXMksv+033a/I&#10;bxr/AMj/AOM/+wxdf+hV+6n7N3wG0f8AZ9+EsHgjR9Zm1nT4nlk+1Tbd/wA/3vu1+U/7df7NOkfs&#10;3+ONMuNH8QTazD4mup7mSKba72z/AHv4aAPmOmyL5sHl+dL5X/PLzfkqa4s7m1g+0XFldwxS/wCr&#10;lmiZErtPgn8E/FX7Q3j+y8H+F4f3sv8Ax+6h/wAsbKH+Jv8Ae9KAPZv+CZPws1Px5+0zpviPT/Ng&#10;0nwqjS3E38Em5dvlV9H/APBYr4qWNv4H8P8AgO0lEutXMjX1xED/AKuDay/+hV7N4k8X/Cz/AIJn&#10;/s+QaXZ+VNqgjP2e1BX7XqV1t/1j/wCz/Svx8+I3xQ1v4xeN9Y8X+J7z7ZrWpP5nlCX5LdP4Y0oA&#10;/Y79hSSHxj+wp4Z0nSLwC7GlT2MjRf8ALKY7v/ihX5f+Hv2Qfjdpfxjgs7bwPefb7HV/tPnH7mzz&#10;Pvb/AKVn/s6ftheO/wBlea9i8KT2t5pN8/m3Glah/qt/95P9qvprQv8Agqp8V/ip4p0Dwj4Y8J6V&#10;Bq2rzrbeb87sh3fMy/57UAfSv/BTnRft/wCxsY9Q/wCPu1mtZZP99V+avxaZvNghr9iP+Crviz+w&#10;P2V9M0e8vIv7avr218yL+KTav7xv++q/HmZdsFAH2P8A8Ep/CWh+MfjrqkGt6XaapFFaP5Yu49/l&#10;1y3/AAU88M6R4P8A2s73T9E0yLTLX+y7eXyrSPYu9t3zV6B/wSB/5OF1r/rxeuT/AOCs0Utr+15e&#10;XEg8iKTR7Xy5f+en3qAPqv8A4JofC3wf4o/Y31LVNX8N6fqWoG7v99zNHvc7V+WvzV+Hmk2F7+0z&#10;pel3FlFNpX9veV9k/g2eb92v1a/4JgWNzYfsR3puLeSASz38kfm/L5ieWPmFflf8Mm3ftX6X/wBj&#10;D/7VoA/YX9oL9m74B6DFpfxL8f6Vp+m6T4fhX/RfL2Q3D/wq6fxVa+DHi34D/tpeANS0/R/DNhNp&#10;9iWtpNPu7VVeP+6y14f/AMFnG/4sR4A/7DH/ALQavJ/+CLUkv/CfeM484i+yf6v0+ZaAPYbnQ/2Y&#10;v+CdV5FaavDF4k8X3115mZYlmubaFm/8dVa7H9tL9m74ZfHf9m3WfiJoGmWllqtrp39rWeq2cSo8&#10;qKu7y3r81f8AgpI2f2yviL/19Rf+ilr9MPha2/8A4JgT/wDYs3P9aAPw0r99/wDgmB/yZ54S/wB+&#10;X/0KvwIr99/+CYH/ACZ54S/35f8A0KgD6x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H/bn/wCT&#10;UPiN/wBg7/2da774Hf8AJHvBn/YItf8A0UtcD+3P/wAmofEb/sHf+zrXffA7/kj3gz/sEWv/AKKW&#10;gDtpv9Uaq1am/wBUaq0ANn/496hqaf8A496hoAguqhqa6qGgCNpPKnhkr83P24P+CcfiXxx8Rb74&#10;l/CyaKe6v3+03OlA7Jo5v70W2v0fuOlNjbyv9XQB+PWr/swfte/tGnSvDnjsajDpVgVjgl1iXZDH&#10;/Du+X71fph+yv+z/AKH+y38OdN8KaZN9tuz+91XUP+fif/4le1epzXUsv+smmqCgD8opv2C/jMv7&#10;XX9v4/4kv9trqf8AbfmNs8nzfM2/722v0K/ab+BWkftL/CvU/BmoXv2KaTbLZagP+WU6/d3/AOyz&#10;da9Ka4l/1fn/ALqo6APyL8M/s3ftdfsw6tqekfD3+0ZtPuv9ZdaPJutpf9r5q9X/AGWf+CdPiabx&#10;9F8S/jXe+ddRzfbY9K83fc3M396X/Zr9F1vLmL/VzTVHJJ5v+soA8E/bN8M/FPxv8OtGt/hRqX9m&#10;61FdN9t8j5Hkh2fKtfnz8Qf2Iv2lfipfwah4s87Wbq1g8qOW7l3vGn92v15jbb/q6JriXyP9dNQB&#10;+cn7OvwL/aZ8AePvBlvrGpTQ+C9MnX7Ra+b8nkfxLX6H3zRPPP5f+q30edK3/Leo5KAPDP21P+TX&#10;vGf/AFwevyq/Zm+Fnxd8UnVPFnwo+1nUNHkSK4NnLsf95X65ftMeBdX+JfwP8TeG9D8qbVbqBvLi&#10;mrw7/gnJ8BvHH7P2h+OI/Flj/Zc2rvALeLzfnO371AHgHiL/AIJrfEfxV8P7zxfrfiD+0viBcyeb&#10;/ZUsm/zU/iXf/er1H9hH4b/HPwDq02j+NvtmjeCba0kjt9PvPuSSN91kr7l3f8tP+WtQ31xLcf6y&#10;bzqAPz0+A/7JXxF8EfthQeN9U0ww+H4tRnuftWf4G3ba+mf2zPhrrnxc+C2p+H/DcHnahLJ5scX/&#10;AD0+avbGmkb9351V5m2T0AfNX7A3wb8S/A/4Wazpfiuy+xahc6ilzHF/sba8f/bl/Zc+IPxj+MWm&#10;634X0z7bp/kLF5oP+r+avvFm83/WVD50qf6uagDN8N2Mul+FdG0+4/4+7Wxiik/31WnVdqlQA1ut&#10;Vqst1qtQAklV1qxJVdaAI7jpVerFx0qvQBHcVBU9xUFAEU1Mp81MoArXFR1JcVHQBXk/4+KjapJP&#10;+Pio2oAp0UP3ooAqUUUUAV6ZN1p9Mm60AVU7VHcVInao7igCCvSPgz8aZfhXe/Y7uGa70W6f95H/&#10;ABxP/erzeopqAPtTUvE3wx+KljF/aE+n33oJvvx1ir4q+EXwggmuNL/s8Xez/VWfzzSV8frHs/1f&#10;7mq9xHF59AHefDr4ty+AfiLe+JI4f+JVfTt9otf9hm+9/vV9G+JLr4T/ABwsobjULy0muok/dy+Z&#10;smj/ANmvjSqs0e2f93+5/wCuNAH1iPBfwL8DYuLuazvJov8AV+dJvevnLwfrGmWXxbh1T/jy0T7d&#10;5sf/AEzTdXLtDE/+s/ff9dqjkXfQB9SftVfEPw14q8EWlnpGs2l7dGTiKE/PWV+x78QPD3g7wpqd&#10;lrGpw6Zdy3XmRxTf3K+bPLiSqbR76AO0+OGrWOvfFTxNqGnzQ3trLP8Au5Yf+WlcFU7LsgqCgD03&#10;9nP4mWPwt+I39oap+50q5j+zSS/88/8Aaevq7xtP8GfiV9j1fxHeaTqQtU/dSzS/6uvz/ul3wVD5&#10;f/LP/ll/45QB7Z+zj4s8PeDfjvrV5cXsWmaJ+/is5ZvubP4auftm+NtD8beKfD8mh6nDqf2VG8zy&#10;f+WdeA3Ue+oVj2UAfQ/7FXjfQ/A/iLxY+ualDpv2pIvs/nfJ5lcV+1j4n0zxj8bxqeh3sWp6eLSK&#10;LzYvub1b5lryW6j301Y9tAH3j4j+M3geT9nyfTI/E1nNd/2WsXlCX5y/92vkD4DfFm5+Cvj6HWzB&#10;5+n3X7vUYYvv7P8AYrhZIYvPpaAP0T8QeIvgt8ftKt/7bvtO1MRfvEE0mya3/wBmvI/jh43+Enw+&#10;+EWseC/BMNnPeXw8oxWXztH/ALTtXxzJDsn/AHf7n/rj8lCwxp+8oA+3/wBjX4ueDPA3wVstH1vX&#10;7PTdQtXbzIZ5fnr5k8HfF25+GHx91TxXpk3naTLqMv2mL+CWBm+9/vV5fJDE89OZaAPu79pXxh8L&#10;fjd8JTcQ+JtPg1q1T7TZS5zNG/8AFHWT+wz8YPCPgr4EQ6V4g1+z0zVYr2eWS1mk2vsbbtavhtbe&#10;Km3UMT0Aa3xavrbXPib451DT5vttpfajLLbyw/ckSvvX4GfHPwHoP7Oul6ZqHifT7LULXSnikhml&#10;+aN9rfLX52Ku2obi3iagDovhb8RNT+EvxGh8Waf+/wDst1LLJa/8/KMzV+gup/FD4GftSeDrOz8R&#10;3lmZf9YLS8Oy4tnr81aqXUMS/vI/3Mv/AEx+SgD9ALf4K/sw+AZvtmsanp14f+Wf2y5/+Jr5L1bx&#10;V4Hi/ahg1zT7L/i38V9F/on8GxfvN/u15a1v5v8ArP3/AP12+eo7haAP0C1T4D/sw/FCf+2NL1nT&#10;rK0lfzbiKzutiS/99Vd+PX7Vvw++Ffwsm8D+BJoda1CS1bTYrWz+dLZNm3c9fnVHD5X+r82H/rjL&#10;sqFoYlnoA+pP2RJPgpq3wyvfB/xP+yQ639qaWO7vPk8xG+7sf/Zr6A+HPwz/AGc/2ffEJ8XQeJbM&#10;38e4W91e3Ofs477a/NmSGKX/AFlU5ofN/wBZNLN/12l30Ae+/tk/tF2v7QHj6GPQoJf+Ea0hPLt5&#10;Zf8Al5k/vp/s189N1q0q7KqUAI1V1qw1V1oAJKp1ckqnQA2T/UCqq1ak/wBQKqrQBHcdKZT7jpTK&#10;AILqoamuqhoAjaaWCeGS3nmhmi/1csPyPVxvFniVv+Y/q3/gS1Ubj/X1FQB+l37Cf7Vvw5+Hf7Nt&#10;lofjfx1aWPiWKScyQ6hI3m/N92vzwuvEkWpfGmHXNUvZtT0SLxL9u/fSs/8Aovm7vk3f7NcnNZ20&#10;8/mSQxTVIy0Afpf+3D+0t8EfH37MGqaB4U1rSNT1m68j7Np9nEvnRfN/u/Ltrkv+CZnx8+EnwV+E&#10;Oo2/jLxBp3h7xbLfP5sl58jywfLsr861s7aKfzI4YfNomtYrj/WQRTUAfrv8TviF+xf8ZfEQ1/xf&#10;r/hzXtTEflCW6uW4SvC/2krH9jiL4IeLJPh3N4d/4TX7L/xKv7OlbzvO3L9z/gO6vzt/s22/584f&#10;+/VP+w20X7yOGKgD7L/Yqj/Zn8S/C280f4xw6dZeKvtX7u61KTY8qbf4K+nPB3iz9jT9leWfxN4X&#10;1TSbvX4oW8owS+dcyf7KV+SUlrFP/rIfOqGaztl/eeTDQB7d+2B+1Lqf7WHxNh1t7OXTPD+mbotK&#10;0+X7+z+Jn/2q8LuKkqO4oA+3P+CQP/Jwutf9eL193ftOa3+zFrXjCDS/jJPof/CQaZB5scWo/LLs&#10;b7v3fvfdr85/+CY3xS8K/Cf436nqHi/WbTQLC5tGijuryXYlc1/wUk8eeGvil+1Le654X1O01/Sv&#10;7Lt4vtdpJvi3ruoA/Qj4P/8ABSP4Ia7rWpeC4zD4N8K6bB9m067vP3MNwn3dqV8d/tVav8AvCv7R&#10;fw/1z4X3un+SNRW51m606XfDF833q+HGhieqs0MSUAfpf/wVO/aJ+Gvxn+Eng3TPBfizT/EF/a6p&#10;5skVpJveNPLZd1ebf8Eqfjb4H+C/jfxZceN/EFp4ZhurX/R5ryTYknzL8tfC6xxJVeZd09AHu/7d&#10;vjPQ/iJ+1N438QeHNSh1jRb+aKS3u7TlJP3S196fDr9qf4T6d/wT3l8IXfjPTofEv9gz239lTSfv&#10;vO/hXb+Vfkkq7arUAFfvv/wTA/5M88Jf78v/AKFX4EV++/8AwTA/5M88Jf78v/oVAH1j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4P+3P8A8mofEb/sHf8As6133wO/5I94M/7BFr/6KWuC/blXd+yf&#10;8S/+wU3/AKEteS/C7/gof8FPD/w08KWFz4gm86106CGT/RW4dVC/0oA+zZv9Uaq18yH/AIKU/A9v&#10;+Zgm/wDAZqi/4eTfAr/oYLv/AMBmoA+np/8Aj3qGvmST/gpJ8Cn/AOZgu/8AwGam/wDDyL4Ff9DB&#10;d/8AgM1AH0tdVDXzXJ/wUc+BUv8AzMF3/wCAzU3/AIeMfAb/AKGC7/8AAZqAPo646UyvnKT/AIKK&#10;fAZv+Zgu/wDwGao/+HiXwF/6GDUf/AZqAPoqSkr50b/god8Bm/5mDUf/AAGaj/h4d8Bv+hm1H/wG&#10;agD39v8AX0lfPLf8FCPgN/0M2of+AzUf8PBvgL/0M2o/+AzUAewePNYufD/g7WdUs/8Aj7tYGljq&#10;TwfqkuveB/D+qXH/AB931r5sn+/Xzr8RP28PgfrPgfWdPs/EGozXd1A3l/6NUngP9vT4H6X4A0DT&#10;7zxBqEN1bWqRSf6NQB9KLST/APHvXgP/AA358Bv+hm1H/wABqZJ+358Bm/5mbUf/AAGoA92psleB&#10;/wDDe3wG/wChm1H/AMBqJP29vgN/0M2o/wDgNQB7orbKjupJZf8AWV4P/wAN5fAv/oZtR/8AAamz&#10;ft4fAr/ln4g1D/wGoA91qG4rwz/hvH4H/wDQwaj/AOA1Qzft2fA9/wDmYNR/8BqAPcqhuP8AX14f&#10;/wAN0fA//oYNQ/8AAaoZv25vgo3/ADMGo/8AgNQB7jUDda8T/wCG5Pgp/wBDBqH/AIDVDJ+3B8FP&#10;+hg1H/wGoA9xrlviBrFz4c8AeJtYs/8AkIaZYtc2/wDvrXm//DcHwT/6D+o/+A1cr8SP2yPhFrnw&#10;58WaXp+s6jNqF9p0sVvF9m/1j0Ae/eHb6XVPCvh/ULj/AI+76xiuZP8Afb71S14V4X/bQ+Dth4O8&#10;P2dxrOow3drp0UUkX2b+NV+arf8Aw2p8GP8AoYNR/wDAagD2mSq6143J+2p8GP8AoYNR/wDAaq//&#10;AA2j8GP+g/qP/gNQB7RcdKr147N+2h8HWg/5GDUf/Aao/wDhsr4O/wDQa1H/AMBqAPYrioK8gm/b&#10;K+Dr/wDMZ1H/AMBqh/4bG+EP/Qa1H/wGoA9gmplePSftifCL/oM6h/4DVH/w2J8If+g1qP8A4DNQ&#10;B65cVHXkM37YHwmf/mM6j/4DU3/hr74Tf9BnUf8AwGoA9Yk/4+KjavI5P2vPhM8//IZ1H/wGpv8A&#10;w118Jv8AoM6j/wCA1AHo2sXEtlpV7cR/62JGljqn4L1S517wrpmoXn/H3co3mV5jr37V3wwutD1O&#10;3t9T1HzZYG8v/Rqz/Av7Unw00jwdplneanqMN3EjeZ/o1AHtdFeTf8NYfCv/AKCeo/8AgNR/w1h8&#10;K/8AoJ6j/wCA1AHqNMm615T/AMNWfC//AKCeof8AgNTZP2rPhg//ADE9R/8AAagD05O1R3FeX/8A&#10;DUnwv/6Ceo/+A1Nm/ai+Gj/8xPUP/AagD0uopq8x/wCGnvhr/wBBPUf/AAGps37UHw5/6Ceo/wDg&#10;NQB6bVa4/wBfXm//AA078NP+gnqP/gNUM37TXw5b/l91H/wGoA9KqvNXnP8Aw0x8Ov8An91H/wAB&#10;qhm/aU+HLf8AL7qP/gNQB6TVDVrj7FpWp3Ef+ttrWWWP/fVa4P8A4aS+H3/P7qP/AIDVn61+0Z8P&#10;rjQ9ZjjvdR82W1lij/0b+NloA7zwnqEus+DtG1C8/wCPu5tfNkq0navKfBv7QHgfS/A+gWdxe6hD&#10;d2tr5UkX2b+Or3/DRHgL/n91H/wFagD0aT/UCq1cFJ+0R4Cb/l91D/wGqv8A8NCeAv8An81H/wAB&#10;qAPQp/8AUVFXASftBeA3/wCX3Uf/AAGqH/hoLwF/z+aj/wCAzUAd9dVDXCzfH7wO3/L7qP8A4DNU&#10;P/C+/A//AD21H/v1QB3Fx0plcNN8evA7f8trv/wGqP8A4Xx4M/57Xf8A4DUAdw9MrhJPjt4Mf/lt&#10;d/8AgNTf+F7eDP8Anvd/+A1AHZTf6+m1w8nxw8GP/wAtrv8A79U3/hdvgv8A57Xf/fqgDrLptsE0&#10;n+xWb4b1CXVNDhvLj/Wyu1c3cfGrwhLBN++u/uf8+1Zvhf4veFbDw5Bb3E135vmN/wAsqAPQlpJ/&#10;+PeuK/4XR4R/576h/wCAzUN8ZvCDf8trv/wGoA6pO1R3Fcj/AMLg8Lf89rv/AMBqbN8XvCr/APLa&#10;7/8AAagDqaguq5f/AIW54V/57Xf/AIDVDcfFjw03/La7/wC/VAHUVDcda5n/AIWp4a/6e/8Av3UM&#10;3xS8PN/z9/8AfqgDp6im/wBfXM/8LR8Pf9Pf/fqo5vih4e/6e/8Av1QB09VJP9eK5/8A4Wd4f/6e&#10;/wDv1VeT4kaH5/8Ay9/9+qAOmqm3/Lf/AHHrF/4WRof/AE9/9+2qu3xC0P8Aff8AH3/q2/5ZUAam&#10;h3kt/ocNxcf62XdUy1yfh3x1pFlocNvcfa4ZYt3/ACy/2qsf8LA0j/p7/wC/VAHSSVTrHb4gaR/0&#10;9/8Afqq//CdaR/09/wDfugDek/1AqqtZMnjjSP8Ap7/79VCvjbTP+eN3/wB+qANi46Uysabxppjf&#10;8sbv/v1Uf/CZab/zxu/+/TUAa11UNZdx4wsX/wCWN3/36aof+Eusf+eN3/36oA1Lj/X1FWZN4qsX&#10;/wCWN3/36am/8JTY/wDPG7/790AXaRqy5PE1j/zxu/8Av01N/wCEmtv+eN3/AN+qALEjbPOqGzm+&#10;0QeZJVOTXrZ/O/c3f/ftqhs9ait4PLkhu/8Av1QBfpGqj/bcX/Pnd/8AfqmtrUX/ADxu/wDv1QBY&#10;Wo7j/UVW/tf/AKcrv/v1TJNS3f8ALld/9+qAJKjuKh+2f9MLv/v3TZLrf/y5Xf8A36oAbJDFL/rK&#10;jaOKL/V0edL/AM+V3/36ps00j/8ALndj/tlQAtVrj/X1Lm5/59Lr/v3UUi3L/wDLnL/36oAjqrJ/&#10;rzVryLn/AJ85f+/VRyWdy/8Ay5Tf9+moAgqrV/7Fc/8APlL/AN+mpn9nXX/PnN/37agCmetfvv8A&#10;8EwP+TPPCX+/L/6FX4JnTrof8uc3/ftq/e//AIJhpJF+x54SEkXknzJzj/gdAH1d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n6ppVnrFhNZ6haRXlpKmySKaPejj/drk/8AhRHw5/6Ebw//AOC2L/4m&#10;u8ooA4L/AIUR8Ov+hG8P/wDgBH/8TR/woj4df9CN4f8A/ACP/wCJrvaKAOC/4UR8Ov8AoRvD/wD4&#10;AR//ABNH/CiPh1/0I3h//wAAI/8A4mu9ooA4L/hRHw6/6Ebw/wD+AEf/AMTR/wAKI+HX/QjeH/8A&#10;wAj/APia72igDg/+FEfDn/oRvD//AILYv/iaP+FE/Dn/AKEbw/8A+CyL/wCJrvKKAOD/AOFE/Dn/&#10;AKEbw/8A+CyL/wCJo/4UT8Of+hG8P/8Agsi/+JrvKKAOD/4UT8Of+hG8P/8Agsi/+Jo/4UT8Of8A&#10;oRvD/wD4LIv/AImu8ooA4P8A4UT8OV/5kbw//wCC2L/4mj/hRPw5/wChG8P/APgsi/8Aia7yigDg&#10;/wDhRPw5/wChG8P/APgsi/8AiaP+FE/Dn/oRvD//AILIv/ia7yigDgv+FFfDr/oR/D//AIAR/wDx&#10;NH/Civh1/wBCP4f/APACP/4mu9ooA4T/AIUX8O/+hI0L/wAAI/8ACj/hRfw7/wChI0L/AMAI/wDC&#10;u7ooA4T/AIUX8O/+hI0L/wAAI/8ACk/4UX8Ov+hH8P8A/gBF/wDE13lFAHCf8KL+HX/QjeH/APwW&#10;xf8AxNJ/wov4df8AQj+H/wDwAi/+JrvKKAOE/wCFF/Dv/oSNC/8AACP/AApP+FF/Dr/oR/D/AP4A&#10;Rf8AxNd5RQBwn/Ci/h3/ANCRoX/gBH/hQvwO+Hy9PBGhf+AMf+Fd3RQBwn/Ci/h3/wBCRoX/AIAR&#10;/wCFH/Ci/h3/ANCRoX/gBH/hXd0UAcJ/wov4d/8AQkaF/wCAEf8AhR/wov4d/wDQkaF/4AR/4V3d&#10;FAHCf8KL+Hf/AEJGhf8AgBH/AIUf8KL+Hf8A0JGhf+AEf+Fd3RQBwn/Ci/h3/wBCRoX/AIAR/wCF&#10;L/wpD4ef9CRoX/gui/8Aia7qigDhf+FIfDz/AKEjQv8AwXRf/E0f8KQ+Hn/QkaF/4Lov/ia7qigD&#10;hf8AhSHw8/6EjQv/AAXRf/E0f8KQ+Hn/AEJGhf8Agui/+JruqKAOE/4Ud8Pv+hI0L/wBj/wo/wCF&#10;HfD7/oSNC/8AAGP/AAru6KAOE/4Ud8Pv+hI0L/wBj/wp3/Cj/h9/0JOhf+AMf+FdzRQBwn/Cjvh9&#10;/wBCRoX/AIAx/wCFH/Cjvh9/0JGhf+AMf+Fd3RQBwn/Cjvh9/wBCRoX/AIAx/wCFH/Cjvh9/0JGh&#10;f+AMf+Fd3RQBw/8Awo/4f/8AQmaH/wCAEf8AhR/wo/4f/wDQmaH/AOAEf+FdxRQBw/8Awo/4f/8A&#10;QmaH/wCAEf8AhR/wo/4f/wDQmaH/AOAEf+FdxRQBw/8Awo/4f/8AQmaH/wCAEf8AhR/wo/4f/wDQ&#10;maH/AOAEf+FdxRQBw/8Awo/4f/8AQmaH/wCAEf8AhR/wo/4f/wDQmaH/AOAEf+FdxRQBw/8Awo/4&#10;f/8AQmaH/wCAEf8AhR/wo/4f/wDQmaH/AOAEf+FdxRQBw/8AwpH4f/8AQm6H/wCAMf8AhR/wo/4f&#10;/wDQmaH/AOAEf+FdxRQBw/8Awo/4f/8AQmaH/wCAEf8AhR/wpH4f/wDQm6H/AOAMf+FdxRQBw/8A&#10;wpH4f/8AQm6H/wCAMf8AhR/wpH4f/wDQm6H/AOAMf+FdxRQBw/8AwpH4f/8AQm6H/wCAMf8AhR/w&#10;pH4f/wDQm6H/AOAMf+FdxRQBw/8Awo/4f/8AQmaH/wCAEf8AhR/wo/4f/wDQmaH/AOAEf+FdxRQB&#10;w/8Awo/4f/8AQmaH/wCAEf8AhR/wo/4f/wDQmaH/AOAEf+FdxRQBw/8Awo/4f/8AQmaH/wCAEf8A&#10;hR/wo/4f/wDQmaH/AOAEf+FdxRQBw/8AwpH4f/8AQm6H/wCAMf8AhR/wpH4f/wDQm6H/AOAMf+Fd&#10;xRQBw/8AwpH4f/8AQm6H/wCAMf8AhR/wpH4f/wDQm6H/AOAMf+FdxRQBw/8AwpH4f/8AQm6H/wCA&#10;Mf8AhR/wpH4f/wDQm6H/AOAMf+FdxRQBw/8AwpH4f/8AQm6H/wCAMf8AhR/wpH4f/wDQm6H/AOAM&#10;f+FdxRQBw/8AwpH4f/8AQm6H/wCAMf8AhR/wpH4f/wDQm6H/AOAMf+FdxRQBw/8AwpH4f/8AQm6H&#10;/wCAMf8AhR/wpH4f/wDQm6H/AOAMf+FdxRQBw/8AwpH4f/8AQm6H/wCAMf8AhR/wpH4f/wDQm6H/&#10;AOAMf+FdxRQBw/8AwpH4f/8AQm6H/wCAMf8AhS/8KR+H/wD0Jmh/+AEf+FdvRQBxP/Ck/h//ANCb&#10;of8A4AR/4U3/AIUj8P8A/oTdD/8AAGP/AAruKKAOH/4Uj8P/APoTdD/8AY/8KP8AhSPw/wD+hN0P&#10;/wAAY/8ACu4ooA4n/hSfw/8A+hN0P/wAj/wo/wCFJ/D/AP6E3Q//AAAj/wAK7aigDif+FJ/D/wD6&#10;E3Q//ACP/Cj/AIUn8P8A/oTdD/8AACP/AArtqKAOJ/4Un8P/APoTdD/8AI/8KP8AhSfw/wD+hN0P&#10;/wAAI/8ACu2ooA4n/hSfw/8A+hN0P/wAj/wo/wCFJ/D/AP6E3Q//AAAj/wAK7aigDif+FJ/D/wD6&#10;E3Q//ACP/Cj/AIUn8P8A/oTdD/8AACP/AArtqKAOJ/4Un8P/APoTdD/8AI/8KP8AhSfw/wD+hN0P&#10;/wAAI/8ACu2ooA4n/hSfw/8A+hN0P/wAj/wo/wCFJ/D/AP6E3Q//AAAj/wAK7aigDif+FJ/D/wD6&#10;E3Q//ACP/Cj/AIUn8P8A/oTdD/8AACP/AArtqKAOJ/4Un8P/APoTdD/8AI/8KP8AhSvw/wD+hN0P&#10;/wAAY/8ACu2ooA4n/hSfw/8A+hN0P/wAj/wpf+FK+Av+hN0P/wAAY/8A4mu1ooA4r/hSvgL/AKE3&#10;Q/8AwBj/APiaP+FK+Av+hN0P/wAAY/8A4mu1ooA4r/hSvgL/AKE3Q/8AwBj/APiaP+FK+Av+hN0P&#10;/wAAY/8A4mu1ooA4r/hSvgL/AKE3Q/8AwBj/APiaP+FK+Av+hN0P/wAAY/8A4mu1ooA4lvgn8P26&#10;+DdD/wDAGP8AwrpNJ0Sw0CxjstMsodNtIvuQ2sSog/4CtaV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zN/wAF&#10;APi/4p+CnwBvfEnhO9/s3VY51jE3l7+tfJX/AATj/bR+K/x4+Psvh7xhr/8Aaelf2bLL5IiVMOv8&#10;VfQv/BVj/k1fU/8ArutfBP8AwR//AOToZf8AsFS/zWgD9v6KK8O/an/ao8Kfsr+AJdc1yUXmqyo0&#10;enaVE/765ft9F9WoAt/tL/tPeDf2YvBk2s+JL2L+0JI2/s/Sx/rbp/8AZ/2fWvyQ1j/gqB8fPF3j&#10;Gc+H9TWyiv7nZZaXBbeZ5e5vlVf73pXgvxh+L3jv9qr4pS6xq5utY1a+k8qz0+0DOkSfwxxJX6m/&#10;8E8f+Cedt8G7Cz8f+P7OK68a3CCSzsJBuTTUb/2p/KgD339j7QPjBa/D8618YtfbUdf1MLJHpQiV&#10;Fsk7K3+1619C0UUAFFFFABRRRQAUUUUAFFFFABRRRQAUUUUAFFFFABRRRQAUUUUAFFFFABRRRQAU&#10;UUUAFFFFABRRRQAUUUUAFFFFABRRRQAUUUUAFFFFABRRRQAUUUUAFFFFABRRRQAUUUUAFFFFABRR&#10;RQAUVH5or5M+Nf7Y/j34ZfES98P6J8FPEPizT7b/AFeqWcbbJKAPreivzy8Yf8FRPFPw9sYbzxR8&#10;FNc0C1lfyoprzciO/wDdr7j+GvjUfETwDoviRLOWw/tO1S5+yy/fj3dqAOqooooAKKKKACiiigAo&#10;or5z+P8A+0Z4z+E/xL8I+HPD/wAOrzxXpWrsv2zVYd2y2y+3+H/vqgD6Morgfin8Z/DPwY8OQa34&#10;svf7N0+4kWKOU8/vG/hrsdPvotSsbe8tz5sNxGssZ/2WGaALtFfO3wV/aK8Z/En40eMfCGt/Dy88&#10;NaJo7N9j1mXdsufr/DX0QrbqAFooooAKKKKACiiigAooooAKKKKACiiigAooooAKKKKACiiigAoo&#10;ooAKKKKACiiigAooooAKKKKACiiigAooooAKKKKACiiigAooooAKKKKACiiigAooooAKKKKACiii&#10;gAooooAKKKKACiiigAooooAKKKKACiiigAooooAKKKKACiiigAooooAKKKKACiiigAopjSbaa0lA&#10;EtFfN3xz/bw+GvwJ8Uw+GL+bUNf8SSjJ07RLb7Q8f+9in/Af9ur4c/H7xRP4Y0f+0dH8SRJn+z9W&#10;tjE9AH0dRSK26loAKKKKACiiub1fx/4e8P63pmianrVpZatqXFlaTSqstwf9haAOkooooAKKK+ad&#10;b/axvtK/bH0z4KroEMtje6cL7+1PN+f/AHdtAH0tRRRQAUUUUAFFFFABRWdq2oxaVpd7eyf6q2he&#10;4kEf3sKu4147+zV+1f4a/acg1+Tw7puoWcekXTW0pvItmaAPc6K5nTfiF4c1zxFqPh/T9bs7zW7D&#10;/j60+GVWmt/95a6VW3UALRRRQAUUUUAFFFFABRRRQAUUUUAFFFFACM22lrkdBsdSg8Y+Jbi5/wCQ&#10;fL5X2b/vn5q61elAC0UUUAFJupa5DxdZ6jc654aksvM8mK6Y3OP7m2gDr6KKKACiiigApitvrM8T&#10;QXM/h7UY7L/j6eFvL/3sU3wvBcweHNNivf8Aj6SBfM/3sUAbFFFFABSM22lpj96ADfT65bw3a30G&#10;ueIJLz/VSzr9n/3NtdTQAUUUUAFJupa5jWrS+l8U6NcW/wDx6RbvtFAHT0UUUAFFFFACM22helYX&#10;jO3u7rw5eR2H/H3j939a0NNWWOwtEk/1wjXfQBeooooAKRm20tMegB26lrmPCNrfWs+tfbP9VJet&#10;9n/3K6egAooooAKZv96fXL3lnff8JvZ3Ef8Ax4eQ3mUAdRRRRQAUUUUAITihW3Vz3jK3vrnSoo7D&#10;/W+YtbdsMQRf7i0AT0UUUAFITilqnqSyPYzpF/rijbKALa9KWsXwlBc2+iQJef8AH1/y0raoAKKK&#10;KACk3Utc0LS+Hjcz/wDMOMH/AI/QB0e2jbSGTFNWTfSuBLRTFbfT6YBRRXyl+1R+2+P2dviB4f8A&#10;Bmn+DrvxZ4g1eDzLe0sz80n+ytAH1bRXwmv/AAUu1Pwni7+Inwa8WeE9F/5aagbZnSOvrL4S/GHw&#10;r8cPCFp4l8H6pFqenTenDx/7Lr/C1AHdUV88WH7Q/jK5/anvPhpJ8O7uHwpFB5g8U/Nsd9it/u7e&#10;a+h6ACiivPLf46eELr4rTfDiPUx/wlUUH2k2mP4KAPQ6KRelLQAUUUUAFFFFABRRRQAUUUUAFFFF&#10;ABRRRQAUUUUAFFFFABRRRQAUUUUAFFFFABRRRQAUUUUAFFFFABRRRQAUUUUAFFFFABRRRQAUUUUA&#10;FFFFABRRRQAUUUUAFFFFABRRRQAUUUUAFFFFABRRRQAUUUUAFFFFABRRRQAUUUUAFFFFABRRRQAU&#10;UUUAFFFFABRRRQAUUUUAFFFFABRRRQAUUUUAFFFFAHxt/wAFWP8Ak1fU/wDrutfBP/BH/wD5Ohl/&#10;7BUv81r72/4Ksf8AJq+p/wDXda/Lf9hT9oXQP2ZviZrPjLXIZ7uWLSJYrK0h/wCXidvuqzfwrQB+&#10;0H7U/wC1T4U/ZW+H8uua5KLzVJQY9P0qJ8S3L/0Ud2r8I/i38XPHX7WXxZOqar5uqa3fzeVZafCP&#10;kjT+GNFpvxl+MHjj9qL4j6l4k1lbvVNQkDGK0tYmdLOBR91EH3V9a9S/4J4/Gzw18Efj9ZXHizTb&#10;WbTr8C1+2Xca/wChOzfLJlvu0Afov/wT/wD2AdO+AWi2/jDxhbxXvju6jDxxSDcmnI38K/7XvX3N&#10;VS0u4tQghuIJhNDIvmJJH911q3QAUUUUAFFFFABRRRQAUUUUAFFFFABRRRQAUUUUAFFFFABRRRQA&#10;UUUUAFFFFABRRRQAUUUUAFFFFABRRRQAUUUUAFFFFABRRRQAUUUUAFFFFABRRRQAUUUUAFVrm6js&#10;4PMkPlCrNct47uo4tK8ugDoLW7iuR+7mEv0qzXFfDq+jnsZo/OzLXZb/AHoAfRRRQAUUUUAFRyuI&#10;hvqSsnxBqBsbCUoOcUAco2rS3+ueXH/qt9dvNPHawGSYiKKNPMeQ9BXnng6D+09U8ySvnn/goP8A&#10;HvV9I0vRvg54B82bx34zkW2f7L9+ztW+9JQB5Zdtcf8ABRP9q02GZf8AhS3w9n/eeV/qdRulb+9/&#10;niv0ZsbSKwt4YLeIRQxosccQ/gRa8q/Zc+AOmfs2fB/R/CVh+9ugnm6hd/x3Ny33nr19WoA+Zf2/&#10;Pj14m/Z3+C0PijwpJCNQ/tGKKTzo96+X/FXjEfxW/a0/aI8O2Pi/4Z6XpHgzw0bVfKi1fb9pvZP4&#10;m2t91fSt/wD4K8f8my2n/YYg/wDQq+qfgvqFpqXwm8G3FhcQ3lqdLtwJbU7kP7pelAHiv7En7VWo&#10;/tFaFr+keKdMGjeOfDU/2LUYovuSf7aV5X46/ar+MPx6+LOvfDz9nnTNOgs/D0nl6p4k1f7m/oyh&#10;WrmP2Q45fEH7bPx+1jwv/wAgSJGtvNh+59q+b/2atn/glDdWyD4yWcg/4ncfiKWS8P8AHJ8zbaAI&#10;U/ac+Pn7Kfj7w/pnx6g0rxL4V8Q3K2tvrWkbUNtJu2/Pivav20v2sr79n7wb4Zj8L2MWseJfF90t&#10;jo8k3+pjdtu1n/76rzn/AIK3X1hL+zzpekfujr9/rEEenRfxl93zba9J8cfso6R+0X+zd4I8N+JJ&#10;ZtL8QaZp0EtlqMP+us59i/NQBynwy0z9r7w34y0a88Y6l4Y8TeGrn/kIWlpthe23f3P71af7V/7R&#10;ni74SfHD4T+F9Amhh0rxDd+VqHmxb32f7FePD4yfGr9hTxv4U8MfE/U7Tx78NdYnXTdO1qL/AI/I&#10;3/2/4q0P29pfO/aZ+AMkf/LW+WgDi/8AgrXB8WH0myk87Tv+FYfbYPIHy/aftW75f+A19F/sl2n7&#10;SkOrWZ+Kkvh4+CxpUX2L+zZF8/ftXbu2/wCzXBf8Fc/+TetA/wCw5a/+hV9kfDNt3w68Nf8AYNt/&#10;/Ra0AfOf7Nf7Rni/4n/tJfFnwZrn2T+xPD06x6dFDFseNP8Abb+KuZ+PH7V3xF8V/Ge8+DHwI0y0&#10;uPFVinmajrWo/wDHvZ/7PpXMfsUt/wAZpfH/AP6+lrK/4JzXEWmftI/H3S9cwPFUmqtKkc/+u8ne&#10;3/jtAEfiP9oP9pf9j+/0zXvjNb6T4y8C306W1zd6SFR7Ms33vl/ya+g/2tf2gtT+G/7K8/xK8CTQ&#10;+bIkFxbSzR5Ty5P9muZ/4Kjarplj+yJ4hj1Qf8fM0UVtH/EZt3y15H+0dYXunf8ABKrRrfUeboaf&#10;Z5/76+WgC1ofxq/au/aT8A6N4o+Gei6T4S0mO1/eXWr7fO1GZV+ZkRv4fSvZf2IP2qtX+Pel6/4b&#10;8X6b/Znj/wAKz/ZtVhi+5J823fXqH7Ky4/Zy+Gf/AGBLX/0VXyV+wIf+M0v2l/8Ar+/9r0AfocvS&#10;lpF6UtABRRRQAUUUUAFFFFABRRRQAUUUUAFFFFABRRRQAUUUUAFFFFABRRRQAUUUUAFFFFABRRRQ&#10;AUUUUAFFFFABRRRQAUUUUAFFFFABRRRQAUUUUAFFFFABRRRQAUUUUAFFFFABRRRQAUUUUAFFFFAB&#10;RRRQAUUU1m2igCnJqttCfLeYCSrqturynXNUiXxHB5n7mLzK9Ptpo5reKSM/u+1AFiik3UtABRRR&#10;QAUUUUAYHizUvsFj5f8Az0qDwfcS3QnkkrnvH2pSSTfZu2+uo8L2cVnpcMkf/LSgD8yP2d/Hfhb4&#10;E/trfFmw+L8EWm6rr955uj6rq0O+EJvZvvt91dtfo9o3gfwPquq2XjDSdM0ma/KH7Pq1pEu5w3+2&#10;v3q5f47/ALLfw6/aM0k2fjLw/FcTAfu7+AeXcR/RxzXwr4Gj8ZfsEftd+GPhvb+KrvxV8OvE0f7u&#10;1u/ne3T5tqr/AHdv+z1oA+iP2jf2/LH9nD4+WXgXXPDc13pN1pYvY7+z3PcSTNuVYkT/AHhXn3ir&#10;9vn4z/DnQrLxn4v+Bx0vwLcyf677Sz3Num75XdP4flrE+P8AYW2q/wDBVr4T215BFd2p0tf3Uw3L&#10;92SvrL9sm20y6/Zg+I0eqf8AIP8A7Kl8z/2X/wAeoA6vTPjJ4V1T4SQ/EiPUhF4Vlsv7S+1n/nn/&#10;AJ+WvlDw/wDtvfGb40/2lqnwn+EEWp+ELWR/s+q6ldGI3iL/AHFOK8M1LWdbsf8Agkdo0cfm/Zbm&#10;b7NJ/wBevm1+g/7LWnaPpP7PfgC20Dyv7Kj0uLy/K7/3v/HqAPOP2Wv20bX49eIdU8F+JPD83gj4&#10;iaSX+06LN/cX+JN1fFf7WnxY+KGqftifDPUNQ+GcVlquh3UsWjWn2nf/AGkm7727+GvX/H1r9g/4&#10;KqeGJ/DePt1zpv8AxNRD97y/l+/Wj+2vJt/bm/Z6/wCu7f8AoVAH1V8APiJ8QfiBpF7cfEDwPD4H&#10;uopPLgto7rzvMFemavq1toelXmo3s3k2ltC9xLIf4EVcsa0a8C/bn1PU9I/ZZ8fXGjiT7X9heP8A&#10;dddjfeoA8C0n9vz4p/F3U9evPhB8IR4n8IaPO8f9q3dwyfbNv8Kf7VeQfCr42Wvx8/4KSeE/Ecej&#10;Xfh/ULXR2sdR0q8j2PbXK/eWvrv/AIJ06fpem/sleBhpHlGKWNpbjyv+e7ferwjxNY2Nh/wVr0D7&#10;HBDAZdE8248n/lo/95/9qgD6C/ak/bAsvgFqei+GND0Cbxj8QddbGn6JCdu9P7zv/CteVeIf23Pi&#10;38Db3Rr34x/CiHRvB+pTLFJq2kXXnfYt33Q614r8TJvifqv/AAUk1keA4dObxLY6b/of9r7dkcH+&#10;xur0T4s/Cv8Aa9+M/wAOdZ8F+JB4Sm0nUo/Kllh27sbvvL/tUAfTn7S37RX/AAo34EzfETSNNi8S&#10;xfupI4vM2JJG3zbv++a8CX9vj4jfFTS/7c+Dvwhu/EXh+1tllvNQ1KRofMk/5aRwr/FtrP8A2uvA&#10;erfC3/gnPZ+FNavRfappkEFtcTjv81fUv7LthYaV+z54GjsLOGyg/sqKTyoY9i5280Act+yJ+1hp&#10;n7U/hHUr+PTZNA1/R5/s2qaXKd3kP7N/wE15VqH7a3xB+KHxN8S+Efgj4AtfE1p4fmNtea1qV15M&#10;ZmX7yqK4r/gm0n2X4+/tC28f7mIa3/qv+BNUvib9mv41fsrfEvxN43+BE1p4l8Na7O19qvhvUdof&#10;fuZm8r/vqgD6f+Bnxc8VfEfwDrGoeN/A0vgzxBpkk8UunzSb4pdq/eR/7rV5l+zN+0de/Fr4f/ED&#10;V/Cnw60/R9V0PUZbaPSrSRU+2uv8Tsv8VdB+zT+1tpv7T/gHxLHJpk2geKtIjlttU0abO6B9rDIz&#10;9K8j/wCCVX/IufEz/sYp/wD0KgD5m/Z8+MfxY0D9rz4v6/oHwsh1rxVfJ/xMdF+3bPsXzr/H/FX2&#10;b8Yf2z/EnwJ/4VbeeL/A0VlpXip0t9UlFzvfTZm/5Zf7X96vMP2Pm3f8FEf2hf8Arin/AKGte7ft&#10;/fBf/hcv7N3iC3s7L7Zr+kJ/aWm4P3Jo+v8A47mgD3HxZ4003wh4N1PxRqE3kaVY2TXskv8A0z27&#10;q8m/ZB/aE1v9pb4c33i7VfDMXhrTzfNFpflyl/tMK/8ALTmvjv4q/tQX3j//AIJ4eDdL0+f7Z4q8&#10;TTReGtRii/1sbq21v/HVr77+AHwvsfg/8HvCnhGwB8rTbKMEn++y7m/8ezQB6RRRRQAUUUUAFFFF&#10;ABRRRQAUUUUAJtpaKKACiiigAooooAKKKKACiiigApAMUtFABRRRQAUm2looATbS0UUAFFFFABSK&#10;u2looAKKKKACiiigAooooAKKKKACk20tFACbaWiigAooooAKTbS0UAFFFFABRRRQAUUUUAFFFMZq&#10;AM3UdWstGtvOvryK0iP8cr7aj0zWtO1lH+w3kN2E/wCeT7sV8qft7/EbTdF8EQeG/tksWtzTJcRx&#10;RcfJ/F81YX/BO7xHJqyeLRJe+d88XlxSyfPXi/2jL6/9SjHTuffw4SqPhqXEMpOPK7KPL8S5lHmT&#10;PuBelLUUX+pqWvaPgAooooAKRulLSN0oAytV1SLSNPmvJuIYk3yV4Vp3xIvNY8V+dBdyfYZJ/wB3&#10;x/BXVftE+P8A/hAPh1eXYtDd/a5EtuP4N38VeFfA5v8AhJ/F9lpcc3lCP975n+7X4nxzXxlbHYTL&#10;8FLqpaadT9EyDKYzyyvmNaPuq6v6bn2fbtuqeool2VIOlftKXKj87Fr86v2qm2f8FLfgP/uf/FV+&#10;itfnV+1ZHK3/AAUt+A3l/wBz/wCKqwP0A13QtN8TaVPp+qWUOpWFwnlyQTIrpIPxr84P2WbMfs5/&#10;8FCfHPwr0meWHwdqcDXVlYGXekTttb/4ta/Se+vYdOtpri4mjhtYl8ySWXhUSvzd/Ztli+Pv/BR7&#10;x/8AEDRzLeeFdDga2t9Q/gkf5V2/+h0Ae56J+0h4vvv+CgGp/CSSe0/4RG10f7VHF5X73zP96ue+&#10;Pf7S/wAT/FP7RX/CifgzFp+meILa1+3ajrWpfOsSbVb5EP8AvVxnhL/lLl4l/wCwB/8AE167+0r+&#10;xDJ8V/H1j8SPAfiabwN8RLH/AJiEP3Ljb91X20AaXwatP2mNDg8WaV4/m0LWZfsTnQtas9qfv/4V&#10;lT+7XwFpNj+01/w3Lqflnw//AMLb/stfMl+X7H5G35f9n7tfYf7MX7U/xEj+Ol78DPjPY2k/jW2g&#10;a7ttU03b5MsO3PzY9q4nQJtv/BXHWo/+oGv/AKDQB9HzeKPjX4I/Z6F7f6Bp3if4qF/L+wWcuy2+&#10;b+Ld/s184+N9W/bd+F/ha98d6pqfhjUtP03/AEq80CziVm8lfvKr96+hv2z/ANp2T9mb4dWd5pdm&#10;NT8Va5drpujWsv3PPb+J/wDZrxXxr8Lf2mdd+C2ta34z+L2k6L5uly3N7pVnpi7I027vL3/+O0Af&#10;RPwK+PkXx6+AVv4/0+D7Hdy2Usslp9/yplVvlr4z+CX7X37R/wC0t4UvfDXgPRNOGv2NxJ9t8X6g&#10;NltGm9tsaJ91m216p/wTT/5Mtvf+3z/0Fqy/+CQ3/JDvGf8A2MU9AFv9mr9qr4p6H8fZvgp8c7Sz&#10;/wCEgmh+06fqtn8iSj+78vytXfftf/tYax8JvEXh/wCHHw80yLWfiX4mPl2cU3+ptk/56PXkX7SS&#10;7f8Agpp8E/8Arxb/ANCas7XrqPQv+CsemSeJP3VhfaV5Wled9wybf4KAOx8La9+2N8LPFmi3njix&#10;0Pxz4WvbqO2vItJ2pNbB/wDlr8v8K16R+1n+1JrXwo1Tw/4A8AaKPEvxK8U7ksbSX7lmn/PWX/Zr&#10;6Yu72KyXzLiWKGHH+slk2V+Xnx/8LeKtd/4KfWNto/i3/hBbu+0dP7O1maPev3PmiRW/iagD0Dxl&#10;8Rv2tP2YNEh8f+P7zw9448H2xX+1bDTo1jmtkZvvIf4ttfcvw38dab8TPA2i+KtLbNhrFrHdR5/2&#10;l+7XyN4x/Yu+Ovj/AMN6loGu/H03mlX6eVcwnTf9YlfTP7P3wkHwN+Efh/wX/aR1P+y4fK+1Y2eZ&#10;QB6TRRRQAUUUUAFFFFABRRRQAUUUUAFFFFABRRRQAUUUUAFFFFABRRRQAUUUUAFFFFABRRRQAUUU&#10;UAFFFFABRRRQAUUUUAFFFFABRRRQAUUUUAFFFFABRRRQAUUUUAFFFFABRRRQAUUUUAFFFFABRRRQ&#10;AUUUUAFFFFABRRRQAUUUUAFFFFABRRRQAUUUUAFFFFABRRRQB8bf8FWP+TV9T/67rX4g+B/A+t/E&#10;fxRZeH/D9lLqWq3rrHFDEMk1+33/AAVY/wCTV9T/AOu618D/APBISKKX9qCbzIo5SNKl2Z7H5aAP&#10;0D/Yh/YQ8P8A7NvhA3muQQ6x4z1ODF7PLHuSFG/5ZJ/Wvzk/4KR/sfn9nT4iL4g0CGY+C9fdpIc5&#10;f7NP/FEzfyr92a4H41fCHw/8cvh1q/hLxDaQ3dpewsI5ZYt/kSYO2Rf9paAPg/8A4JU/tlx+JtB/&#10;4VR4z1n/AIndjzos13J/x8QfxRbj/EvYV+l1fzcfF34Z+L/2TPjfPpdwJdO1bR7pbrT7sfdkTduj&#10;da/bL9h/9rfSP2pvhpFcZ+x+K9MRYtVsH/v/APPVP9lqAPpWiiigAooooAKKKq315FYQGeTpQBao&#10;rzi4+KEUGq+X/wAsqhtfiVL9u/ef6qgD0zdS1z2meMLG9t/MkmEP1rVtdSt72HzI5RigC5SbqqXO&#10;qW1n/rJcVxnij4iRad+7t6AO/oryKP4kXMv7ytab4s20UPl+T+9oA9Horziz+LVs/wDrIa2F+IFi&#10;9AHX0Vi6X4itr/bjiSTtW1QAUUUUAFFFFABRRRQAUUUUAFFFFABRRRQAUUUUAFFFFABRRRQAUUUU&#10;AFFFFABRRRQAUUUUAFeZfFHUuP3c2PKr0xuleT/GaGOCDzP9igDiPB1/c2002oRzeTaRfuv+uldp&#10;H451JbiCOObzorn/AFc1eM6L47sdNt59OvYJfskb+Z5sVTyfE62TVbP7PD/xL7b/AJZfxyf7VeHz&#10;5h9dqckV7K2l+55UXjvrMueK9lbT/Ee92njwLb487zpYv9ZU1l8QoZpsOMCvHLjxfplvYzSaf++l&#10;uf8AyHWD/wAJJctWuVVMdVoSnmNNRnfS38pvhJ4icP8AaI8srn0f/wAJvp8d55TSgRdpe1Vbj4gw&#10;te/Z7MedXg2n6pLefu5K3NHbzYJrf/Uyy/8ALX/2WvTqSlThKcI8zNcVUnQw9SrRjzSitEe4J4rs&#10;f3WJsZrl/H3iOJrH/R5vOri9Khl8PW81ncf665/1Z/5502z0eW18/wC0f6mX/ll/z0/2q8dY/Ec1&#10;GPsfi3PnKGbYupLDwrYfl59/7p6R8PNPiW3+2f8ALXZXyF8Yf+Cd3jzx/wDHzU/ih4f+LH/CParc&#10;/wDHv/ozO9sn9xG/u19peCtNk07SYBJ/crpK9w+sPz/k/YS/aIf/AJuXvP8AwGavsz4SeFdc8FfD&#10;nQNE8R63/wAJLrdjbiK51QjZ9of+9iu0ooA+Hf8Agrodn7MkH/TXV4Iv++vlrk/Cn7DvxP0TwRpt&#10;p8LPjLeeGfBWsafFLJpWohpns3ZdzeS38NfW/wC0H+zt4Z/aX8Djwv4rlu/7PjuUuc2cmxt616D4&#10;e0OHw1oemaRZ/wDHpYwJbR+Z97Yq7VoA8h/ZU/Zd0P8AZa8DT6Pp93LqeqX832nVdUm+/czf3q8j&#10;+J37BOrxfFOf4ifBnxzJ8Odavv3moWvls9tcv/e2LX2hRQB8W+Bv2EfEHiL4m2Xjv43eP5viBf6a&#10;6y6dpkEbRW1s/wDe216j+0x8CPGfxem8Naj4D+IF34D1rRJGlBAZ4bgf3XWvoGigD4ks/wBhfxx8&#10;S/iboHiv43/EaHxlp+hustnomnWzQwxzL91q9H/aE/ZTufjZ8VPh14vtNfi0eLwpP5v2WWLf9or6&#10;Ur5o8bftO6tZ/tXeGfg74Z0aLU45LX7brN/977FH/D/wKgDtv2mfgDpH7SfwlvvB+oSmylk/e2V2&#10;P+XeZfutXnP7L/7NvxY+C+twf8Jh8Uv+Es8NWNi1lZaTFEy/7rOzV9SRrtp9AHzl8Cv2Vbn4O/G3&#10;4jePbjX49Si8VT+bHaCLabf/AIFXGftB/sJXPxA+KcPxP+G/jKb4f+Ov+Xi7i3PFcf76r+tfYFFA&#10;Hw3a/sFeOPid440zW/jn8S/+Ez0XTHWW20CziaG33r91nr3P9qD9nv8A4aB+BOpfDvTLyHw1HMYv&#10;Im8rfHGkbfd2LXuNFAHF/CnwVJ8NPhj4Z8Ly3n22TR7GKykusbPM2rt3V45+z1+yhffBH43/ABR8&#10;eXGvw6nF4yn82K1iiZXtvn3fN/er0P8AaV+IHiP4WfB3X/FXhTSxrOq6XGLr7If+Wka/6z/x2rvw&#10;C+Ldl8c/hP4e8aWBAGp2qySQ/wDPCXHzJ+dAHoy9KWiigAooooAKKKKACiiigAooooAKKKKACiii&#10;gAooooAKKKKACiiigAormvFHi6LQv3f/AC1rkZPihJcWUPl/67fQB6nRXBaP8QopfJjuP+Wv/LWu&#10;pXxDY52edzQBqUVH5yetZOoeJbGzgmfzh5kXagDaorya8+JdzLceXH/qqtab8TPI/wCPj99QB6fR&#10;XmUnxitvP/dw/uq0rH4oWN1QB3dFctb+OrG4rfs7+3vB+4mEv0oAtUUUUAFFFFABRRRQAUUUUAFF&#10;FFABRRRQAUUUUAFFFFABRRRQAUUUUAFFFFABRRRQAUUUUAFUtQuo7WCaR/7lXaqX9sl1Zyxv0NAH&#10;zr4w1CV9V/eTfut9cz4Z/a58PL4k/wCET+2S/a9/lR3f8G/+7U3j68i07XJpP9d87fuv9ivCbH4M&#10;+HrLxz/wkP22aa1877RHp/8AHHN/e3f3a8zGyxsXT+qR93qfW5BTyGcMT/bdSUHy/u+Xv5//AGx9&#10;WeNP2i9M+GkEMmtzfvpX/wCPX+Ouy0L4xWHiPSYNU0+Xz7S5TzY+P/Ha+TfiR4StfjFNDd3OsxaZ&#10;rUX7vzZY96SJXZeFY4vBXhyHQ9Pm86KL/lr/AM9H/vVnRqY6WMqQqxXsej6mOJoZNHKKFbD1JSxU&#10;n70ekV/4CfUEfj21ex83/lt/zyp3/Cf6Ytl5sk373/nlXzeviC5rWt5PN8mSvXPmD1mf4zeHdM1W&#10;Gz1PWbSxurn/AFcMj9a3dW+IXh/QYFbUNYtbLzf9UbqRV8z/AHa/Pr41/s2+N/HfxOn1jQ4ftun3&#10;8iy/avN/49/9mtH9p34IeNvH954an0O3l8QWtlp6WUkfm7PKda8KePxEOf8Ac7bf3j9PpcL5HVeA&#10;gszS9vFynfl9x2vy/wDgXu+8fXC3/wDwkfiOD9950Mn/AC1/gr1N9OT+zDaRymENC0YlH8PH3q+f&#10;/wBm3wBrfhHwBoGka7P9s1Ww3faP4/K3fdX/AIDX0gNoBBPTrXtwlKpCMpRsfnGLo06GIqUqVTnj&#10;FuKfc+D9V8Aftj/BjVNT0/wJ4g0Tx/4eurprm3m1zb9ptt38PzfwrWx8Df2QviF4n+NFn8ZvjxrV&#10;pqfiqyTy9P0XTov9Gtv6V9wUVRzn5Z/tteA9U+Jv/BRv4deG9H1+Xwzql1o6Gz1WH78Ui+Y3/spr&#10;svHPwX/a9/aAhn+HPjnWtC0fwJI6xXuq6fGvm3kKt/d+981fRnjv9kweMv2s/CXxnOteT/Ydr9m/&#10;svyv9Zww3bv+BV9HUAeOSfs0eEZv2ev+FOeRKPDX9nfYUk/j/wCun+9u+avkvwv8Kf2wv2bdKHgT&#10;4eXvh7xX4Psd39nXeoxqJo0ZvufN/dr9F6KAPkf9lX9kXW/AHjzWPi38TtaHiD4na5H5chg+WGyR&#10;vvRpVP8Abk/Zf8b/ABc8SeBviH8OL21h8YeEH822tbv7kvzK1fYlFAHiP7Mc/wAarrw3eXHxo/si&#10;HVZJP9GtdJjX92n+3tr0zxn4YsvG/hTWPD9+BJaanayW0o9mXburfZtleFaJ+1Hpvi39pLVPhPo2&#10;jXWptpFp9p1HW4pF+zWz/wDPL/eoA+WPBPwD/av/AGXhe+BPhZfeH9Z8DXN00tlf6tt32W773ytX&#10;R/Cr9hz4g/D39rzR/iZq/ib/AISe1ltHl1W/mOH+1N95UX+7X2h46+JPhr4aaXDqHiTU4dMtJZ0t&#10;o5Jv+WkjcKtQ+Ofiv4W+Gul2WoeI9Yh0y1vpFit5Zv8Alo7fdWgD56/au/ZH8Q/EHx9o3xX+GGsx&#10;eH/iVoaeXH53+pvE/uvXE6Ve/tx+KJ4dMv4PCXhmLzP9J1UbX+T/AGEr7niljlhEiHKP3r5+/bJ/&#10;agk/Zk8D6ZqGn6Z/bWtavfR2Nlaf7bfxUAU/2v8A4J+LvjT+zVP4M0eeG88SHyDJNN8iSOv3q9Y+&#10;DHhe68D/AAr8J+H9Qwb+x0+K2nI/vqtdL4bv7nVPD+mXl5CLe6ubWKWSH+47LuZa1qAPkP8AZH/Z&#10;t8W/Bz4p/GTW9fEMNh4lvvtGnywy732fNXJ+IIf20fAuu6npfhv/AIRjxbosk7SWWoXm1JokZvl3&#10;7vvba+6KKAPlb9kn9k7U/gf4c8Za34n1OLU/iB40Mlxqs0I2Qxu27aif8Cak/YZ/Z98VfADSfGdv&#10;4oMPm6nrEt1b+VLv/dt92vqqigD4A+Lf7Mnxq+FX7RWvfFT4Dzadey+JofL1Gw1bbsjf/gVfY/w3&#10;t/Et98MtGt/H/wBkl8VXFl5Wq/Y/lhLtu3bP+A1X+MXinxT4Q8JzXngzwyfFevyfu47TzdiD/aev&#10;nPw5+0d8WPB/xV0X4efFvQLSyPi+OWHRta0j7kU21vlf/doA+S/2Zv2c7XUP+ChHiXw/p+pzXvhH&#10;wVqMurxxffh85ui/3f4q/X9W3V8D/AK20P8AYh+N9v8ADDxJ52veJfiFPLqcfiny9ib9zbYPm+b+&#10;GvvhV20ALRRRQAUUUUAFJuoZd1cncWXi19aE0GpWA0rf/qTD8+z/AHqAOtopka7afQAUUUUAFFFF&#10;ABRRRQAUUUUARnGOKaWP4VS1nVrXQtKuNQvphBa2yGSSQ/wLX5w/G7/gqDqenfFGz0/4ew2k3hqy&#10;k8vUJruLe9z83zbP7te/kfDmZ8RVpUsup83KtX0RhWrwoL3z9K2anZGMV+U3if8A4Kd/E7UvGE0v&#10;huz0qy8NB18uG7tt8uz+L5q+wvgx+3F4I+JlvNHfsdAurZF8z7YcJI/8WzivazPgjPspw8cRiaHu&#10;9ba8v+I5I5jhJT5ObU+lwvHAoI9q5Lwn8UfDPjiae30PU4dRmh+/HEc4rW8ReJ9M8LWJu9WvIrK1&#10;H/LWU4FfEyo1Yz5ZRfN2O320OXn5vd7msMeuaRsDpxXz18Zv2mLbw7p/2LwjPDf61KPkmI3wpXl1&#10;h+078SLniX+zse0NfRYThnMcXR9vCKivPQ+GzLjbJsrqypVql2u2p9ph+OOBSb9wOTXgXgz9oqY6&#10;IP7fsvO1TvJafIhq/wCFvjxN5Ux1iHzn3/IIv7n5VzVMlx1Pm/d7HJ/xEPhr93/tSjzf+S/4j3NR&#10;nnvSbhnlv0ry6P476Wwz9jmz9f8A61bfh34p6VryFi32L3mrz6mFrUf4kbHsYPi/IswqxpYXFQlJ&#10;neUVDHL5g39qfv8AeuM+xH0UUUAFFFFABRRRQAUUUUAFFFFABRRRQAUUUUAFFFFABRRRQAUUUUAF&#10;FFFABRRRQAVBL/rhU9RTUAfl3+3x4+0XxZ8TbeLR70XjWMbQ3JH/ACzdf4a+dPBXxa8S/CjxHFrX&#10;h7U/sV3F1GMpJ/vrXs/7ePwy0X4Z/EwSaR5oOphrm4E3z4dv7tfI97dSLgkZFfnOIp1PrtSct7n9&#10;l5NisFHhvDYSlFzoyh9v8eZf4j6sj/4KFfF3O1tYtPobVa9h+Ff/AAUn1LSdEmtPF2jHX9U85/Lu&#10;bPZCmz+Fa/PCK43v8x+tdBpl1IWwvIq3jMTQlzRl95hS4byDNF7KthFFX+x7sv8AyU/Smw/4KU6J&#10;c31ukvhG6hgdwHlM6/IP7xrrNI/4KB+Cbzx3d6LcW0lnpEQ/daoWyj/8BxmvzOgJCjioJzz5dRTz&#10;zGc2tmehifCnhqUOeEJwuv5nv31P0Y8Xf8FJfC/h/wAU3Wmaf4eutY0+J1CX8M6qkn97GRXq1p+2&#10;b8Lbm3hd9fEMkkayeUYz8n+zX5CNPIwMeMx+ualtHY4JO726V0wzzEwcpTSZ4dbwuyDExpwpTnCU&#10;d2n8Xre//kp9uftK/tDL8RPFMGj6FqUOo+FQFk4j2v5i9ea9I/Y68M3Ws63N4m+1eXaWsbRfZf4v&#10;mr4G8P3RhbMn7k1+kv7DumX1j8P72S8h8qGWRfIl/wCegr57B0/7TzyOIxH2fe/8B2OfjbKsPwvw&#10;v9TwMtNI3e8r7v8AxH07E1P3VEq1zVvZ+LU1ozT6lYHSg/8AqRD8+z/er9dR/J51lfIP7WX7Emv/&#10;AB9+KXhvx54X8cf8IdrehweVbzeV5mP9qvr6imB8AS/8E9vi54vn+zeOP2g9X1TQJT/pFhZh4fMT&#10;+Ja+t/gd8CfBn7PXgeHwx4M0z7Hp8f7ySU/PLcP/AH3f+Jq9IooA+a9J/ZPudL/bC1L43f2/FLa3&#10;WnfYv7K8r5/97fWL8T/2bfjDdfFnVPGnw4+Lp8P2mpRrHLouoxNNbx/7Sf3a+rqKAPlD9m39i64+&#10;E3xE1n4meO/Fkvjr4iX4Mf8AaHlbEt42/hRayP2i/wBh7xB8QfjZZfFn4b+OP+EH8XxQfZriWWHz&#10;EkSvsaigD5X8f/sZ3Pxi+AMHgjx54sm1nxfbT/brbxJFFse3n/2P9muAl/Yl+MPj7w5ZeD/iP8a/&#10;7U8FW1q1t9k022aG4uPlxH5z/wAWK+x/G/jCy8CeD9Y8QX58u00y1kuZf+AruxXkv7H/AMcvEH7R&#10;Xwyn8Z63og0C1ur6WPTov4pLZfutQBF+zD+zZcfs8/A6fwBca0NZll8//S4o9n+sXatVv2Nv2YLn&#10;9lnwRrXh+716LXpdS1GS+82KLy/L3fw19EUUAfNXxM/ZQvviD+1N4G+LaeIIrO18Ow+X/ZflfPL/&#10;AMCqL9rb9jfTf2mRpesafrE3hXx1ob507WoN37r5t3zba+mqKAPh3w5+xN8XPEPirw9d/Ez413fi&#10;DQNEnSUaVp0bQm5dfu72r1P9qz9j3R/2lLPS7+DVLrw14w0PnStatD/q/wDf/vV9H0jdKAPh/UP2&#10;V/2mfEWhw6Bqvx/hh0kbY5Lq0smS7kj/AN/+9X1/4H8NS+EPCGj6JLqc+qzWFqlu9/d/NLPtGNzV&#10;4N42/ag1f4dftXaB8NPEGlQ2fhDxDa503Wj/AMtJ/wCKKvphPlGKAH0UUUAFFFFABRRRQAUUUUAF&#10;FFFABRRRQAUUUUAFFFFABRRRQAUUUUAFFFFABRRRQAUUUUAFFFFABRRRQAUUUUAFFFFABRRRQAUU&#10;UUAFFFFABRRRQAUUUUAFFFFABRRRQAUUUUAFFFFABRRRQAUUUUAFFFFABRRRQAUUUUAFFFFABRRR&#10;QAUUUUAFFFFABRRRQAUUUUAfG3/BVj/k1fU/+u618E/8Ef8A/k6GX/sFS/zWv1C/bQ+AGt/tI/B2&#10;fwjoepWml3csyyedeBmTj/dr5v8A2Hv+Cc3jP9l74xf8JfrfiXSdTsfsT23lWkb7zu/3qAP0Nooo&#10;oA+Rf+ChP7IMX7TXwxGoaOIovF+hxvcWUpH/AB8J95ov+Bdq/ID9nL4+eKv2S/jDDq9kDGbWY22q&#10;6fLyssYbbIv+91x71/RzX52ftkf8Esh8cPiKfF/gDVNO8M3V9/yErS7jbypJP+eq7f4m70AfcPwr&#10;+JekfF3wDo3izQpRNp2pQLKnrGf4kb/aWuyr4j/YZ/ZP+Mn7K2qzaPrHizSNa8CXW6WTT4fM3W03&#10;96Ld/e719uUAFFFFABXD/EzXP7KsBHJ/qpa7SSQRDe/FeEfF7xVFfzzWcc3+qoA4W817zZ5vL/1V&#10;FjrG6esmOHdQ37qgDsLXVNn7ytC38UXNr+7jrgY76WKtSz1SLyP3lAHWXHiq5uv9ZNWLNJ9on8yS&#10;o4bj7V/q6yb68lt56ANhm8qq66lE/wC7rFmvpZabbx/aJ/3dAFq81KWX/VzUR6tcxQVN/Yu2pLiz&#10;i8iGOgC14f8AEl9az17L4O+I8V3B9n1D9zL/AM9a8Y2xWcHmR1lya5L5/mW/7mgD6zj1W1k+5MDV&#10;tW318z6H46vn/dyV7D8PPEEusiaO4/1uygDuqKKKACiiigAooooAKKKKACiiigAooooAKKKKACii&#10;igAooooAKKKKACiis/U9WttJg8y4PlCgDQormrTxxpt5P5cZrZmv7a3gEskwijoAmUnHIyPWvnT4&#10;++M/LvZrP/nlXfeIvizZNP8A2fYHz5vm/e/7teJ32jWPjnXPNuJpvNj3SfvvuSf79dtHB168JTpR&#10;0ifN5nxDl2UYilhMXU5Z1fhXK3zFWxittN0qF47WK6luk8ySaWIf9881j+MNNi0jVIY7f9z9pg+0&#10;+V/zz/2a1tD1fUpdVmjvP+PW2Rv9d9yL+7srk7O31K8n+0ahN50sr/62avYzWjDB0qOH5Vz/ABNo&#10;+J4LxONzfMcfnM8RP2M3ywpT5o8vvc3+H3fh901tDhlSuy0Pwbc63+7j/wBbTfDPh+LUvJjjr6N8&#10;L+FLLQ7KH7OP3mzrXzR+tHAaB8HLmGD/AEiaLza7yw8G2NrB5cldPRQBht4WsXO/bSQ+FrGKfzI4&#10;a3MijIoHzMFXbS0UUCCiiigAooooAKKKKACiiigCpe3kVjbzXEnEUaNI5/3a+CP+CekR+Jfx9+OX&#10;xYkJlivtRbTbbzf+WaK3/wBjX3J44y3g3xBt6/2dP/6LaviH/gj6Qfgv44Q/60eIpfM/75oA9x+L&#10;f7WUXwu/aK+Hfws/sWW8l8Vn/j/8zCR16h8bPiSvwg+FfibxnLZm+j0e0a5+zDrJtr4p/a7X/jY9&#10;+z1/wL/2avp/9tw/8Yo/FL/sCS0AbP7OfxvHx8+C+j+Pk07+zBfRySfZM7sbfevmzw//AMFNB49/&#10;tTw/4P8AAGo+IPiBbXsttHosJ+TYrbfNd/7tehf8E3/+TJ/Bf/XtP/6E1eOf8EnNKsv+Lyan9ji/&#10;tD/hJpYvtX8ezc3y0AdJ4L/4Kc6Jokuv+H/i94ZvPA3jXRkz/Zfl7/tj/wAMcX+1zWdf/wDBRzxd&#10;4D1zSNU8f/CHVvDHw/1x1j0/VZj88e5vvS/3a5r48+D/AA9qn/BTn4f/ANoabFe+bYpLJFN9zev3&#10;W/4DXqv/AAVctopf2PNfMkXMV7a+X/39WgD6muDYeP8AwdOLeaK80vWNPeOOUfckSRdv/s1fFX/B&#10;L/XP+ERvviv8JJBn/hFdbllil9UZttfUf7LTbv2dPh1/2BLX/wBAr5A/YE/5PY/aXx/qvtTf+j6A&#10;P0UVt1LTV6U6gAooooAKKKKACiiigAooooAKKKKACiiigAooooAKKKKACoZpfKhL1NXP+Ldei0TS&#10;ppHm8mTtQB4x8SPFH2q+m/561xP9tStTtavP7U1WaSs9oaAOksdU3f6utaHWpYv+utcLHJ9nq1b6&#10;pKk/7ygDvP8AhNL7/nvWbfatLf1kx6hE9OuvNSDzI6ALH3KhmuooP9ZWL/aVyn+sqvJN5tAG5Nqk&#10;SQeZHWTDfS+fU1npvnweZJVy3037PP5lAFVtauVn/d13nhTx7faVNC8sH7kvXG29jF9u8ym32peV&#10;+7oA+mtH8V2OsQeZFNWpBdRz/wCrOa+T9P8AFV9ps/8Ao81d54d8dXyT/wDXWgD3uiqemz+fYwyf&#10;7FXKACiiigAooooAKKKKACiiigAooooAKKKKACiiigAooooAKKKKACiimb/egB9Fc5qXjbTNLn8u&#10;4mq/petW2rDzIqANBiNw4yaxPFmsjRNEnucchKj1/wAb6b4dg8y4mGPSvkv9pb9q6LwyLGxt7P7b&#10;9u3SeUT/AKtFrGtWhhoe1q/CenlmWYrN8VHBYKPPUeyKfiDxB/bN9rNx5Es32W1luY4of+Wm3+Gv&#10;Gfg38V9X+Injj+xNYtoo7SWOWTzIotj2+3+GmfEXx1q7/DPQPFfg03Vla6lJLFqMvV43X+H/AHa6&#10;X4U2l9P4B03ULjTYdN1u+nb7RN5eyW5T+F3rw51p4zGU4UqjikubyZ+qUMso8O8M4vE5nh4zq1XK&#10;EfeXPSkvd/8AtvdOus498/7uuws7Pz/JjjrN8P6b+/8A3le1fC7wNbX008l4M19EfjBh+HfhPqWq&#10;eTcf8sq9M0P4VWtgfMuJvOruLS0isrcQQDyo4+1WaAMFPDVtCCkY8qL0FMbwtbf8s63+KOKq4alK&#10;w0u204fuqvAYpaKkAooooAKKTdRuoAWik3UbqAFopN1LQBz/AI68RxeDfB2t6/KMrptlLdHP+wha&#10;vjH/AIJZ6APEng7x18WLnH9oeL9bnP8AtxIjfKv/AI9X0p+1bNNb/s6fECSD/W/2PP8A+g14z/wS&#10;3NtZ/sa+H3T/AFXn3Ukn13fNQB8vf8FJf2nrbxp4x8J+A7Pw1q0U3h7xEtzczGJtl6kbKdsX96uW&#10;/bW/a+0f46f8Ku0uLwZ4h0yLQ9VW/uYbuJke5RVX5Urs/wBpP9sP4e+Lv2tfhy8lndz+H/B91PJq&#10;P+hfPI/+7t+ZaxfjV+2f4D8d/tg/CfxBbWd3N4P0Lf8AaImstr73+VW2YoA/Tr4R+PLX4k/DnQfE&#10;tnZXem2l9ApjtLyPZNH/AA/NXxN49z+1D/wUd0bw3BNnQPhnB9pvYpfmSWf/AC1fZfi74raJ4W+C&#10;up+P93k6La6Y99GTHt42/L8v+9ivmX/gmL8P9Rn8BeJvit4gHna3441GS+guScv9l3fKv50Ae4fF&#10;/wDaj8PfBz4qeBvAmo2V3d6j4rm8q3lh+5H/AA/NXo3xE8b2vw28D694n1GKSax0i1a8kih++UUZ&#10;4r4a/bt/5PY/Zv8A+v3/ANnr6y/aw/5Nr+Jf/YEuf/QKAL37P/xw0f8AaI+F2m+NtEtJrPT715I4&#10;4bv7/wAh2tXht1/wUt+GFnouvyzQ6gNb0y9lsbfQYY99zePG23cm3+GpP+CWv/Jl/hf/AK+Lr/0Z&#10;Xh3/AATQ+H/h/XPjP8avEmoaZDeeINP16WKzu5fn+zoztu2UAe+fA/8A4KJ/Dj4uQ6zBrEN34A1X&#10;TI2uJdP135JTH/eWuT0n/gql8OL7x9Bo95oGuaP4fuZvs1t4kvLbZbSHdtz/ALteTftf/CPwt4w/&#10;4KEfDKz1GyH2XU4E+2wwfJ9o8v5l37a9y/4KXeCtDt/2MPE3l6XaRDS/INn5USp9n/eqvy0AfVN9&#10;4g02x0E63PqMMOixQfaJLoyfJ5e3du3V8p+BtEvv2sP2hNL+KlxDdaZ8OvCBaLw7DPHsfUp+j3P/&#10;AFz6rVvwR8D4v2mv2Hfhz4Y1TxJqujWtxpVvJPNp8nzy7fuq/wCldB4G/ZD8S+BZtGjt/jh4yn0n&#10;TNuzSiU8mRF/hNAHnP8AwVT8O31r8JPDXjzSMw6r4U1iC6+1RffjT+Kvrf4aeLbbx58PPD3iC2mE&#10;0OoWMU3m+pZRu/WvFP8AgobBE37HnxA+0f8ALOx/9mWtH9geaW4/ZJ+HElx/rTpy5/76oA+haKKK&#10;ACiiigAooooAKKKKACiiigAooooAKKKKACiiqzLUyA+Wf+CiHxa1v4YfBUR6PZ214NcnOm3Hn/8A&#10;LNGX+H/ar8ndI8KeWOK/Qf8A4KG+P5PEOuaX4BjgilsIh9u+1RfM+/7u2vljSfCm0V/W/h5COVZD&#10;GfLyzqvm/wAUfsn5HxNncKWIlRhL4TldF8Jx12en+D45x/qa6zQ/Cv7mu70bwd/HX0+Ozff3j8Yz&#10;DP8All8RzfgaPVvBk5uPD+p3WjXUqfvJYZK7XU9b8UeMLKK01zXtQ1O13/6qaT5K6HTfB2egx+Nd&#10;HaeFo05evzzGY3Dzq+2nBc3flXN/4EfE4nirEckqMaj5e1zl9H8KbZ4f3NdpYeHo4u9alpYBa17e&#10;xwK+DzPiGFL7R8rCnisxn5GVFpu35Cav29jtrWhseKtQ2FflOYcYcvN7x9fguF5SlGfKZ8FnmrC6&#10;ZvrVgseKvxWNfjuacZSjL+IfqeW8K80Y+6dD4N8fyabAYNVl82JB8kn8dehpr9jLFFIJ0y/rxXkU&#10;Fl68UTaWWHFeDT8RfYPknFTP27LamPwuHjCcedLv8R7jEwkXfTyM9RmvOvBeqXst/wCRPKPL2fu4&#10;69AQgjrX6pked4fPMJ9Zw8Xy35dT6+nP2kefYs0UUV9KaBRRRQAUUUUAFFFFABRRRQAUUUUAFFFF&#10;ABRRRQAUUUUAFFFMfvQAgUBcY/CmsNvQ4rk/HnxJ0D4caKdU169is7Ud2+9Xl8v7bPwqjuPIl19f&#10;M9Nh/wAK454uhSlyTqK56uEyjMcfD2uEw85x7xi2e+H5hkjgjmmFcKdvTtWOviTTJtPgv/7RhjtL&#10;hPMil8xdsg+9Xx/+0n+31onhvwre6f8AD69hv/EEkjW3nf8APv8Awsy1tVxFKhHmnInL8qxua1fY&#10;4Sm5a69o/wCI+Nv2xfjLq3xV+LWqx6paQwf2NdS2NuIupRW/ir59W4Zxx0qTWtavNb1S8vLyaa8v&#10;LmRpbiab78j/AMTVQsmMk/FfDzvOUpy6n9Q4Tkw1GlhKW0Vy6GrBbbjxW9plntAqlYW29hXUabbb&#10;K8SvVP1HKMDH+Lymlb2nnGGP/np2r1T4e/sp+PPijBeSafpv2OK2/wCfv5PMr62/Z4/Yx8IWul6N&#10;4v1iaXXvtNqlzHY3a/u43/vV9fwRJbRYRAg9AMV72ByGVRc+IlbyR+QcVeLKoVZYTJqd+XRykuqe&#10;yifEngP/AIJuaDqXhLTZPFmqahZ6+U/0iK0ddn3q6Mf8E0PACkD+2tZJ/wB5a+wcYHuKQgH5SOPW&#10;vqlluESt7NH4dV424hnOU/rk1d9D5O0H/gnn4B0fWrO9k1TU7yK3k8z7LMPkk/2Wr6f0nSLLSNOg&#10;s7CGK1toR+7jiHypWoq7RjOaM5z3relhqOH/AIMUjwsyzrM84cXmOIdXl2uKnan0UV1HjhRRRQAU&#10;UUUAFFFFABRRRQB8Zf8ABUzxwND/AGcx4Zt5vK1DxXqMGmxH23fNX0B8HfDf/CqvgR4Z0fPnf2Ho&#10;iD/rptj3V8f/APBW1ZB/wpN/+WI8Sr5n/fUdfdWsHd4Cvdn/AEC5Mf8AfqgDyf8AZL/adi/ah8Ka&#10;/rcejS6KNM1STTfKkO/zNv8AFWf8Vf2s4vhl+0j4A+E8mgS3kvipMjUPMwkX3v8A4mvFf+CR77fh&#10;J4//AOxmua5/9rb5v+Clv7PX+5/7NJQB9Ofta/tQWn7K/g/RvEN/pkup2l9qK2Unlf8ALNW53V4X&#10;4s/4KHeLjpR8aeE/hDq2s/DCy/4/Nbm+R5E/iZF/u1W/4K+LHL8F/A8ch/dyeJYAf++TX1B4r0DT&#10;Y/2b9S0uOyii08+HTH9lij+QfuKAPn/Vf+Cj2nePIdH0r4LeEtQ+IvivUrX7TLaRfJFp3+zM396u&#10;v/ZS/bVtvj74i1nwX4j8P3Xg3x9pA/0jTrs/6z+9s/3a8/8A+CTPhfSdK+BGpajaadFBqFzqs8dz&#10;d/xyhGZVrirNEg/4LF3gi/deZ4c+fy/XyloA7X/gqj4VNp8NPBnxKth/pngzW4Lnj75R3Xd/6DX2&#10;D8OvFkfjjwF4f8QJ93U7KK5H/Al3V8y/8FVv+TN/E3/X7a/+h17T+yr5n/DN3w083/W/2Ba/+i1o&#10;A9XooooAKKKKACiiigAooooAKKKKACiiigAooooAKKKKACiiigAooooAKKKKACiiigAooooAKKKK&#10;ACiiigAooooAKKKKACiiigAooooAKKKKACiiigAooooAKKKKACiiigAooooAKKKKACiiigAooooA&#10;KKKKACiiigAooooAKKKKACiiigAooooAKKKKACiiigAooooAKKKKACiiigAooooAKKKKACmNJtqO&#10;4uI7aAySHEdeUeOfiuIdLlgsh++kfFAC/Eb4myaWZrO3mhr591LxBLdar5kn/LWtLUJpdUn+0XH9&#10;+seTTd195lAG1HHL5H2iOpvO8/8AdyVDHN5X7uo92/8AeUATNbyxf9cqI4fNn/eQ1oaXcRXX7uSr&#10;DXEUU/lx0AWrFfsv+rrN1K1+1X3/AE1rW+5TWt98/mUAc+2mypPWxZwxWUFWpJNtYN1qUrfu6ALV&#10;1q3/ADzqjC0t/PVVvkqS3uvstAGtb2srfu5Km/si1os5vtVXKAM24X+yJ4ZI60PDfjK50vVfMj/c&#10;1V1Rd8Fc+rbaAPorw78T4rryY7z/AL+129pqttew+ZHMMV8taaty8H7ytyz8WXNh+786gD6UVt9P&#10;rw63+L19B+7/AHNax+K8hg8wTAUAet0V5NpPxSubi+8uT/VV6jZ3IubeKX/noM0AWKKKKACiiigA&#10;ooooAKKKKACiik3UALRSbqN1AC0Uxm2V5342+K9roNjMbPyp5hQB0fiPxpYeHYJftE370JmvCvF/&#10;xVudT4ebENee+JviFc38/mXFee+IPGkt1P5dAHpGg/ELU7jXJo9Pgmml/wCeUNXvEnxO8TXv/Evv&#10;P9C8r/llXM/CjUItR0nU7OzONV3/AOq/jkT/AGK3PGskaWOmW9x/yFY9/mf340/267JYePsPbc3y&#10;PkYZ9Vln0sm+rz5OTm9p9kwYdaube++2R/63/wBGVp6j4t86CaOzsjZSy/8ALXP+r/3KwKtafb/a&#10;J/8AplWEK1WlGUIScYy3PbxOW4HGVqeIxFFTnS+BuPvR/wAJcja+1Gxhs7ib/RIq1I2+z+THJTlj&#10;ii/1dQ3lv9qgrI9NKMTe8P65Lpd9DcR/6qvffDvxMsb/AEsy3H7kx18vWcNzF+7krYj1CWKDy6AP&#10;rPTtXttTg8y3ORWhXzx8OfGV9YX32e4m8mKWvfrO4iurSKWP/VkUAWaKQENS0AFFFFAEROAcV8N/&#10;tc/t7eJv2d/iyPCel+GtP1O0+yrc+bPKwfn6V9yghSRX5B/8FM4i/wC0oB/1DkrixlSVKjKcT6Th&#10;zB0swzGnh6sbqVzr/wDh7b43/wChM0r/AL+vR/w9t8b/APQmaV/39evh3yh6U3yR/dH51879frfz&#10;H7H/AKn5Z/z7/wDSj7k/4e2+N/8AoTNK/wC/r0f8PbfG/wD0Jmlf9/Xr4b8kf3R+dHkj+6Pzo+v1&#10;v5g/1Pyz/n3+Z9yt/wAFavG4BP8AwhmlYH/TZq99/Y2/bZ8S/tKeONT0XV/D2n6XbWsHmiW0ldmP&#10;/fVflCLfccV9t/8ABKqIJ8YPEv8A14LXbg8ZVq1owkfN8RcOYLAZdUxNGnyyjbr5n6mXlpHeW81v&#10;J/qpUaNx/vV+f/7Anm/Cn9p/44/Cu4zZ2sV22padDL8nmIz/AMH/AH1X6FV89+Nv2ULbxF+0v4Z+&#10;MWl63No+q6ZB9mvLCKP91ep/tmvoj8cPkT/go/oviXxH+2H8GdP8GXsWm+K5YH/s67l+5G6tu+ev&#10;QvEvwq/ac/at0K88KeP5tN+HHhmKNorj+zZGeXUXH/sjV7R8ZP2U7r4nftMfDT4pW+s/Y4vCu7zL&#10;Aj/WV9K0AfF/7Dvg341fCCyPwx8YeH9Ot/AujwTxWetwy/vrh2b5flrW/YH+AHi74DWXxGi8UQwx&#10;f2xrz3tmIv8AnmzN81fXJGaNtAHx98TP2evGfif9t/wX8SLCGEeGtMtWiuJTXaft5fB7xB8dv2dd&#10;Z8J+FUim1m5uIJY4ZTjIV9zV9HUm2gDyv4aWNz8IP2dtFg1gx/a/D2gf6T6b4otzf+g18s/8Es9A&#10;k8TWfxK+LdxF5E3ivWJY4x/0zVt39a+r/wBoP4VX3xp+FWteD9P1+fw1LqarHJf2n3wmfmX/AIEv&#10;y1o/Bn4XaZ8F/hloHgzSmE1ppFqtv5xAV5X/AInb/aagDul6UtFFABRRRQAUUUUAFFFFABRRRQAU&#10;UUUAFFFFABRRRQAUUVz3ijxfa+GfJ+0f8taALHiTXotBsftElfOPxG+I1zrfnR+d/qv9XVz4gePr&#10;nxRqs0cf/HpFXn95Y+bQAaXeS3v7uT/W1pK0trWXpdr9lrQkuN/+soAm8nz/APV/62oWjlT/AJY1&#10;JazfZ563FktpYPMoAo6TZxP+8krWum32P2f/AJY1DZzRTwfu6mZd1AGD/Z8ssHmVNpun7v8AWVrL&#10;H5VVdQvPsf8Aq6AJprqK1rJutSllqvcXH2j95UO6gC9Hb3PkQyR1pf2bFL+8krPsdQ2/u/8AU1sQ&#10;/wDXbzqAK/8AZFtVNdWlgg8v/lrWxv8Aeuf1Jds9AHpPgz4kXun2MEcsoMNepaH47sdUi/eHyZfS&#10;vmCzaVv9XXTW99dWf7zzqAPpuO4jl+4c1NXz1pfxIubD9551dFp/xfuZZ/LkmhoA9jorx66+K1z/&#10;AMs67DwT40/4SD93J/raAOxooooAKKKKACiiigAooooAKKKKACiik3UALRSbqzNb1620SDzLg8UA&#10;Wrq8is4DJOfKjrzLx18XotN/0fS/30v/AD1rh/if8Xbm7n+z2wxFHXieqeOvK/eR0Adh4u+I0sX/&#10;AC2/eyvWlpPxI8S2FjDeWY/c7K8Nh8SRXGqwSXn+q3/vK5eLw548uvi5Dqcf2r+z/tSy/b4f+PTy&#10;a83G4ueEjH925cz6fZPsOHcgpZ77f2uKhR9lHm977R7dqXi3V9Z86S8m/wBbXK+JvCOh+PrGCz1y&#10;GX/Rf+Pe7h/10f8AeWtq+aNr6eSP/Vb6r/frtnShVjyTjzRPm8HjsVl2IjiMJUcJx2aJNDh/sSxh&#10;0/R4YrLT7b/VxffT/e/3q3rK1lWfzJP9bTdLs/Kg8yr336tQjGPJAyq1qtecp1ZOUpb3JFuIk/d/&#10;ua9M+GvxA/sb/R7j/VV47cafL9u8yOtKzaWL95JVGB9X2vjbTLmbyxMAa3I2Enz18jW+tXKfvI6+&#10;hPh94uj1mwhjnm/fbKAO5opN1LQAUUUUAIBgV5b4D8b+JPHQ190htLOGx1GWxjz/AHF/ir1Fq8j/&#10;AGfm22PjL/sP3P8A7LWc58keYDtvL8U/89rT8qPL8U/89rT8q39/vRv965frUQszA8vxT/z2tPyo&#10;8vxT/wA9rT8q39/vRv8Aej61ELMwPK8U/wDPa0/KsHwR421bWvHvi3w/qEMIh0jyPIliPzybl3fN&#10;XeiSvLPhw3/F6fiX/wBuf/oLVvTrKYHVfF3w3J4x+FvizQrc/vr/AEu4tov99o2218k/8EmvEUVv&#10;8CdZ8CXhxrfhnWLmK9i/557m/wDsa+5Xr5V+Ff7MfiT4LftYeMvGXhyew/4V/wCK4Fl1C1lkP2iK&#10;6yzbkX+7W4HHan8Ctd17/gpHZeM5PCePBWm6B5f9ofZ1+zyTtu/8eqe1+CmseJv+Cg8/i+88Gx2X&#10;g/SNEW2ttQltl+z3D/8AxVfa22loA+Gf+Cmvjq9m8IeFPhB4cmjGq+NNRjtbi1i+/wDZd3zV9cfC&#10;3wLY/DP4d+HvC+mQCCz0uyjt4489ML83615V4p/ZM0zxr+0x4f8Ai/q+tXVxPoUHlafpXl/uYz83&#10;zf8Aj1fQdAH5i/8ABUe88Qab+0J8E7vwjZm98VRO0mnW2P8AWPu+7Xa+PviF+0f+1L4Wn+HOj/Di&#10;X4cG7smi1rW9c+4fl+aOL/er1P8Aab/Zm8XfFv8AaL+EPjfQ57OLRvCt15t75smyYfN/B/er6voA&#10;+Ff+CeOrfEr4XaXD8GPGHwz1HRdP0f7TL/wks3/HtJ83y/8AfXarv/BPL4ReNPhn43+Mtx4r8NXm&#10;i2ur621zZTXf3LhNzfMlfb+2loA+If2gPhR4z8Sfty/CzxTpfhm8vPDWmRt9t1SL/VRV6d/wUB8F&#10;eIPiJ+yl4x0Lwvps2sazdeQIrS0G55P3q7sD6V9IUUAeS/sq+HNT8H/s6+ANG1myl03VLLSoori0&#10;m+/E/wDdr1qimSLuoA+Lv+CrHjKXQ/2cofD9tzd+JtSh02OL/er6U+BXgiL4b/B/wj4bt/8AU2Gn&#10;QR/jty3868Y+N/7MPiT42/tM+APE+qana/8ACuvDEf2k6Ufv3F183Vf7tfUifKMUAPooooAKKKKA&#10;CiiigAooooAKKKKACiiigApGbbRuqpd3cVvBM8svkxRpveQn7lTIB2/cw/SviT9pz9qrxboHj2fw&#10;n4X/AOJZ9hf95d43+au2tb4tftx2p/tnw/4Qs/tF0C1vHqhP7mT+FmSvl/TNGub64+0Xs0s13L+8&#10;klm+d6/YuFOFZUqv17NqfuW92L6+dj8k4p4upYSl7HA1Pf6tGVZaVc319Nf3k0t5d3L+ZJLN89dl&#10;pXhfdW9o/hzzIYkru9G8O/8APSv03FZlGnHkhofzFmmeucpTlLU5zQ/C+Ya73TNCjhgq9Y6XFD/q&#10;62re1r84zXPoUub3j5KMMRmM/IzreyC1oRWZrTjscVet7TFfi+bcYcv2j7fLeF5T+My7ezrUt7Wr&#10;kdnWhBZ1+O53xdGUfiP1fKOGOX7JThsauR2NaVtZ1cW3jiFfhGZcYScpe8fs2W8K80Y+6ZsNlV6G&#10;zqZmigrNvdd2fuxX55i87xGMl7mx+jYDh6EPsmgsMcX+spyrF/z2/SuPudf8z/WVlyeJZI68/kxN&#10;X7R9dRyGNvhPRUESTxSRzfvY637LxdLajE580e1eODxVSf8ACT5PFfRZTmmc5LPnwNZw8uj9TWWQ&#10;c32T6NtdUhvP9XKPyq2X3DnmvA7XxZ5B+StqD4p3FtEETHl+uK/oDKfFiEvczbDuLtvDVfceBWyD&#10;ERf7o9lDjsaMivJ0+KdxL/qzWjb+P5Jf+W1fQy8WeH4/Zqf+Af8A2x588nxcPiiei+tOHNZ+k6il&#10;9Zwzp0lFX15Wv13C4mljKEMRRlzQmuZPyZ5ElyPlJaKKK7iQooooAKKKKACik3U3fQA+imNJtoaT&#10;bQA+kbpTGlReppsk8YgMjn93QBAJBuBHbtXlvxV/aP8ABnwlF3Z6prNr/bUUPmx6eT88leIfHn9v&#10;bQ/A+p6n4c8KQDU9VhTZHfxHfDG/8S1+ffiTxbfeMPEN5rGqyma+un8ySWSvmsyzeGG9yh70vyP2&#10;vg7w4xGdS+s5nelR6fzS/wDkYnrPxa+NerfGXxRPrWpzeTCP3dva/wAEaV5TqtxFL0qlb3hUbKq3&#10;MxJwBX5tJTqVpVZyu2f2Hl2XYPKcLGjhI8sI7I2de+JWvar4W0zw7calNLpWm7vs8W9vk3V59ebp&#10;QYlOd1a8o85QuMYqJtPBIyf0r041X9o+brZdDllDD01GMt7afF8Rx89juqxY6biul/sfdVy10et5&#10;4z3TzsPw9L2vPykOk2VdxouieZ5NU9E0Tf8APXp3hbR4h/yxr5TH43lPrK04Zfh+SG59u/s+/tF+&#10;Hpvh3ZWGtzxaNdabtto4pv8Aloi/xV714U8eaH41t5ZNH1OK9ji++Yu1fn5onhmK5AxD9K9U8ENf&#10;eENVhu9Mm8ny3XzIv4KvC+Is6FWnSxcVydX1P5H4g4RwPtKuIwlRxnJuVnsfaSMDTwBWfpGoRajY&#10;w3EcolEiKc1c3bQa/doVI1IRnDZn4lZxfKTUUUVsAUUUUAcj8T/FsvgfwBr+vwQCebTbR7hIpOFf&#10;bX5eL/wWQ8eIMP4H0X/v9JX6WftAHPwX8Z/9g6X/ANBr+dKZf303++1fo/BeSYXOfbvEx5uW36nJ&#10;iKsqfLyn6Bf8Pk/HH/Qj6J/3+ko/4fJ+OP8AoR9E/wC/0lfnzso2V+n/AOpWVf8APn/0o4frMz9B&#10;v+Hyfjj/AKEfRP8Av9JR/wAPk/HH/Qj6J/3+kr8+dlGyj/UrKv8Anz/6UH1mZ+gkn/BZLx4Icx+B&#10;9Ez/ANdpK/TP4JePbn4mfCvw14pvLSKzutTtFuZIIjlY91fzkuMhq/oS/ZM/5Ny8Af8AYLi/9Br8&#10;140yPC5NChPDx5ea9zrw9WVSXvHjf/BUXwC/iz9mifXrOKSXVfDN9FqVv5Q342t81ew/BrxxF8SP&#10;2YPD+vpKJ/t3h7Mn+/5W1lr0vxP4dtPF3hzU9Cv4RNp9/bPbSD/YZcGvIv2bv2az+zz8LNY8CR+I&#10;LrWNOubi4ks5Z+tski/d/wCA1+ZI7j87f2GJ/wBoLwhpXjLxH8LNN0nxNoF1rc9lcaVqMuzy5t3+&#10;v+WvWfiT+yL+0FD438M/HL+2bTxl8StMu/N/4R/H+iW0Pzfuk/76r6o/Y4/Znuv2YvB3iHRrrUxq&#10;Z1LV5dSjliHRG6LX0QvSmB8R/tcfBn4p/tMfs6+AbK50WzsvGdtq8V9qlhDN+6t1Xd91v93FfVHi&#10;Dw5e6j8JrzQ4PK/tGXSPsoz9zzPK2/8AoVdrRQB8y/sD/BTxN8Cvg5caF4rhhh1KXUZ7kCL+4zVy&#10;Ef7OXi6L/gotP8XHhh/4RH+x/swmz82/ylWvsjbS0AfB/wDwVQ8VS6t4O8DfCyzHm3njDW4ov+AK&#10;y/8AxVfZ3gPwvF4L8EaJ4fj/ANVptlFaj/gK4/pXjniP9lSLxj+1Bo/xb1jxBNeWuj2nk6foMke6&#10;GKT/AJ619BJQA+iiigAooooAKKKKACiiigAooooAKKKKACiiigAooooAKKKKACiiigAooooAKKKK&#10;ACiiigAooooAKKKKACiiigAooooAKKKKACiiigAooooAKKKKACiiigAooooAKKKKACiiigAooooA&#10;KKKKACiiigAooooAKKKKACiiigAooooAKKKKACiiigAooooAKKKKACiiigAooooAKKKKACiiigAp&#10;m7bTmbbXmfjvxtLps00cc37qgBPiX48isYJ7OKbGUrwrVJIrqD93/radq2sS6pfTSVD5cTQf9NaA&#10;Mdb77LP+8/1VXo2ib/V02S3iuP8AWVMse7/V0AJV3TYf+WckNVY/9f8Au63vJ82CgDPmsZYp/Mjq&#10;rHcbb7zJK1P7Q/f/AGeSqN5pcqUAbH2yJ/3lU49Q333l1j7tlNWgDY1LUopYPLjrIpNtSR28ssHm&#10;UAcZ8SfizpHwpgsv7QhlvdQvo/Nt4ovubP7z1u+G/EVj4v8ADllrml+b/Z91/wA9vvxv/EtY3xL+&#10;E2ifFSGyS/n+xXdgnlxXcP8Ac/u7K2PD3h2y8IeHdN0jS4fJtbH/AFf8by/3mrzIxxccXL21uSWx&#10;9hipZF/YtD6vzfXOb3r7W8jXs5JbO+rpoxvrm7ib7RP5kdWIdSligr0z4/Y0NSvIooPLrJsYftU9&#10;QyTfaP8AWU37d/Zv7ygDor6TyrH93XP+ZK1SW+rS69P9nt/9bTdWtbnQ/wDkIQ+T5tRzx5+T7Uun&#10;/wAiFpf9ujd1DNK9NjbzaWrA29LvP3H/AE1ir3/4banJd6WI5OorwbT4/wBxXsXwnk3wf8AoA9Lo&#10;pF6UtABRRRQAUUUUAFI3SonuI4fvygVx+r/FXw9pc0tvJefvqANfVvF1to3/AB8Vzl78XdISxmkj&#10;P70V80fFj4uXN5qv/Evvf3UVed3Pji5/1kk3+toA+o7j4+PF2Fcze/tP6Z4Ym+13t5kSv0r5s026&#10;8S+N7G9uPC9lLe/Zt3mS/wAEn95U/wBquj+FXw30i88Ozax4kspb3W7qd45Ipj8kf+zs/vUR96XI&#10;eLmucYTJ8NLEYiWkeXRe9LU9cvPj5e/Ea+NvoN4ILQpmWUf8s0qqbHTbOGKOTzdTFz/rJpj/AOgV&#10;8q/EzWP+GcvjDZS+G5/+JffQ/af7Kmk/gb/llXWah+1p9t0uFPD+jRQ3f/PWb5/L/wBmvXwc8DQj&#10;KeLjdnxfEFPiHOIUP9XqypUZpS537sv/ANmUSf4lahL4V8Y3uj+d50UX+rrB01Zb/wDeVxsPiSXx&#10;XfTXmoXvnXcr/vJa9I8M/uoPLryp+9I/SaCnTpRhW96Vtf8AEa3hnS5YJ/tH76GX/nrD9+us/wCu&#10;n77/AKazffqG3XbBUm6p5TX4Ryx766i3hiigh8use48P6lptj9suLKWCKrlnqkUsFSnGXwE88ZfA&#10;aNK3yVHY3Ev/AC0qxIvnz1RQ23k2VY/tCP8A540WNn589aF1pts0H7v/AFtADbPVK6bSfFF8n+jx&#10;3s3lVw66fK9aGkxy2t9+8oA+kPA1xdT2H+kV09c74Lmik0OFI5c4roqACiiigBi9TX5Hf8FKI9/7&#10;Rf8A24pX649Ca/Jf/go1Hv8A2i5f+vFK8nNZcuGkfoHAdL2ufUoeUvyPkX7PS/Zq0/s/tR9n9q+G&#10;9of1X9RMz7NR9mrT+z+1H2f2pe0D6iUI7f5a+0f+CXEez4veIP8ArzWvkJbf5Vr7J/4JhQ+X8WvE&#10;H/Xitexls/8Aao/10PgOOsJ7LIa8/wDD/wClRP1DoornPEvj7w14Ongi1vXtO0ea4/1Ud7cpF5n/&#10;AH1X3B/KZ0dFQRTJcQiRCJY35Wp6ACiqd5qFvp1jLd3M8cFpEnmPLKdqonvVDw94r0bxfpn9oaJq&#10;drqliW8v7TaTK6H/AIEtAG3RUE08VvDJJIRHGnLmuKsPjf8AD7VNUOl2fjPQ7jUd/lfZYr6Nn3/7&#10;u6gDvKKTdS0AFFFFABRRRQAUUUUAFFFFABRRRQAUUUUAFFFFABRRWTr+pf2ZYSyUATatqkWkWMtx&#10;PwBXz5448WReI9V/ef8ALKpvHHjiW6/d15+rb5/3lAEOrSbZ5riP/VVDb6hFPV64j2f6uoVt9lAD&#10;6WNZW/1dDLsrS0dZX/65UASNb/arH/prWfNDLb/u62Jm+wfvI6hm/wCJtB+7oAj0m6iig8uSrV9f&#10;eV/q6xZreW1qNpN1AG9HqUXkeZWPeXH2qeq/36cq7/3dABCu/wD1k3kxRI0skv8AsL8zV4R4B/bX&#10;8D/Ej4p/8IRb6Zd2X2qf7Np1/NH/AMfM3+3/AHVr32OHyP8AWf6qVGikim/5aIy7a8I8D/sa+BPh&#10;38TP+Ezs7i7vLqKZrmz0+b7llN/e3fxVHvcxpDk5Zc57jNby/vo/+eVamh3HmwQx1RhuvK87zP8A&#10;Wy1HDNLb/wCrqzM6hm2Vg6ldfap6bcalLLB5dVKANnR7PZVPUriXz/Lqmvib7F+7qO6vLaL/AI/N&#10;TtNMll/1cV3LseT/AHKLopR5vgHbpaduqutxvn8v/lrU9BJZsbqWKeu+8F6lLZ6rD/zxrg9Lj3T1&#10;12gyeVqsPl0AfR1nc/aYQ9T1n6G27TIT7VoUAFFFFABRRRQAUUjNtrJ1jxLZaHZfaLiYbaAL95c/&#10;ZYPMrlr/AOJWmWH+srhfiV8Z9I/sP/iX3vNfK+pfEa+v9Vmjkvf4/wB3QB9c+JPjVa2UoFnz9a47&#10;Vvj9ug8u4m8j56+Wdc+IH2fyY5JvOl3/ALvya53XG1PVp/LuL2GbT9jXNz9jl3vHt/5ZP/dZqmUo&#10;xNYU51PgifVM37YOjwQzWEc3+lxV5Z8QPjp9n/5DE93e6hFB9pt9Ph+5s/havljw18Qv+Fla3d6B&#10;caZ9iijjllspYf8AXW3lru2v/eqXw18T7HUJrO41z/kIWP7qPUIfn8xPu+U61588TPE0ZTwnxXPs&#10;8PlOHyXM40c/+C0pLk97/DzHp/hr4133xEg1P7RZfYpbFPNjmh/uf3Xqh/wkkuqT+XXL3Xjaxt/O&#10;t9H0yHRtPvpP3kX3/M/4HW54baO4n8yOtMHCtSo8mIlzM87iTFZZjMwlWymj7GjaOn97+Y6i10uW&#10;Wu+0mOSysYbfzpvK2f6rzfkrN0H563Gau4+YtzMaq7K1NFhil/1lZv7pYJ7i4vIrK0i/dfa7z5If&#10;++6uWVx/Zs/7z/VS/wCrl/gk/wBqjmjzFcsox55/CdDRVb7Z5v8Aq6vLJug8uOgkh276tLdRJ/rK&#10;h+z7a1rWxtkg/wBI/wBbQBVj1LbW1putfY5/Mt5vJrD1DT/K/wBXUa6bLQB614X1zU9U1X/XTTV7&#10;LAS0I314V8Kbj7PqsPmTV7vGQ430ASUUUUANIxXj3wBb/QfFn/Yfuv8A2WvYc1418BmxYeLP+w/c&#10;/wDstePmdX2WH5ioL3j1jdRuqHfRvr4768dXITbqN1Q76N9H14OQm3V5h8M2z8afiX/25/8AoLV6&#10;QX5rzP4Yt/xen4l/9uf/AKC1e1lWJ9rV5DKcT2KkbpTa4S7+Onw6sdVOl3HjfQoNRMnlfZZb+Pfv&#10;/u7c19cjA76ioIrmOVY5ElEkcn3CO9T0wCiiuZtviN4XvfEU3h+38QafNrUX+t0+O5Xzk/4B1oA6&#10;aik3VwU/x2+HVvqv9mSeN9Ci1Hf5X2U38e/d/u5oA76ioonjlG9Oa4m8+Nnw/wBPvZra58ZaHBcx&#10;P5ckUl9HuR/Q/NQB3dFcv4Z+I/hbxpPNb6H4g07WJoeZY7O5WVo/++a6igAooooAKKKKACiiigAo&#10;oooARulczL40ii1r+zjpl/5v/PXyf3f/AH1XT0UAIvSloooAKKKKACiiopGoAh8lcLheR05r5q/a&#10;X/absfAthe+GPD8MWp63dI9tcc/Jbbl2tv8A9quP/a6+OWu2vimz8JeGLz7HFEFllv4ZPn3/AN2v&#10;nKz8Ny3eqz3lxN513dP5kkv/AD0ev1bhrhKnUVPMMwl7j1UP5vNn5JxTxnSy3nwmH/idWZXhTwtH&#10;FBDHXpug+Hv46f4d8HmGbNehaTof2YZr9KzHMl73vH8n5rm0q85ckuYh0jRY4/n6V0dtZ1Nb2lat&#10;tbYr8XzniKNKPuSODL8pq42fPVK1va7a1LezqaGzrSt7WvwPP+J5e97x+zZJw9GPL7pFDaVft7Or&#10;lvZ81ehs6/njO+JpXl7x+65Rw6vd90z4rHmtCGxqRmjt6x9R13FflmJzjFYuXuSP1LLeHYR+yatx&#10;exWfvXKan4owf+B1l6hr2/8AeVxur33mn93WOHwLqS5qp+oZflMI/ZO2k8Tb6ydQ1j/ptXIx33lf&#10;6yo7q/3V6kMFGLPpKWWwhI1LzXKx7rXKx729431g3moV7lHBo+jw+AhI6g6zI1TQa75X+smrzltY&#10;qu2vFf8AltXp/wBn8x6/9k8x6wPFNA8W14zeeLPL/wBXVODxdIJv9dWscl5l8JpHh7mj8J73ZeLt&#10;k1b+l+Ldv/fdfPtr4m3z102leJNwrzMTlKt8J5GKyGNvhPrn4Y+NY5r6XT5CZfMOY8fwV62o4r5G&#10;+DniSO68dabb+d+8r62U7VBr+lvDitWqZP7Gt/y6fKvTc/n3iXBLL8byL7S5ixRRRX6yfJhRRSN0&#10;oAQjuKM0zdVa6vorUfvJoov+uprOUlFe8BJlSNudxPU9M14Z8Q/2sfC/w28VXmiahZX09zZj960K&#10;bl/lXR+Lf2gPC/hme8tJppWmi/d/u49y76/Pb4ia/c6zrupajeTedLcO373/AGP4a+CzjielSUaW&#10;X1FOd9etrH6twZwd/bNeUszpyjStp9nmb7H014s/4KJ+D49EuzoljfHVNn+jxyptXf8A7XFeHn/g&#10;pB49tofm07T2k/ukDFfM2tXhM0ufzrjtRvtrfu2yfpXJDOMdiftcvof0F/xDvhnKqEufD8/N/PK7&#10;+Xwntul/td+N/D3xKl8cR3nnTy7t+nSu32b5v9mq/wAb/wBtXxx8Z7HTIJZv+EfFjI0mdNkZPM3f&#10;3q+fri7Lv5RrMuFkdT6iuunVrcnI5aHjY3L8slWjiYYdc8Fyr5HQx6x9qn/eVoRzF65LT43873rr&#10;LGLdXmYiCifcZPiKtePvmnbtxUhOakt7ekcba8i6ufokISjAqrDVmGPFAbNXLa282iUiqdGJatrL&#10;zq6DS9CSU9Kdoun7/wB29d5omiA18/jMZ7OJ52Ox/soyG6D4W2w16R4X8KCm+H9H5r1Hwxo/FfnO&#10;Z5lK3xH5PnGbTipe8WfDvh7yq7/SfCvMMlXfDfhjH7ySuu3R248uOvy/E42rXnyUvePwrNs75JS9&#10;4w00y+jiEcF3LDD/AM869D8CG8jt/IuT5wH/AC1rk5b4cYruvBlxHNpEIHJ54r9g8Mo5jXzqPtqz&#10;UIxel9JfD7v/AJMfneNzOliIeyhY6iiiiv7BPEGSNtrm4PGkc+qfYP7N1ANv8vzvK/d/99V0zLuo&#10;20Aed/tAf8kW8Zf9g6b/ANBr+dmdf38n++1f0TftAf8AJFvGX/YOl/8AQa/nfnj/AH8v++1fvfhR&#10;Q9rPG/8Abn/tx5WNfLylPYaNhqfy6PLr+hfqJ5XOQbDRsNT+XR5dH1EOchZa/oO/ZOH/ABjp8P8A&#10;/sFxf+g1/Pu0fFf0Efsm8fs7eAP+wbF/6DX4H4sUPY0sJ/in+R6mBfNKR7CvShulC9KG6V/PSPWF&#10;ooopgFFFFABRRRQAUUUUAFFFFABRRRQAUUUUAFFFFABRRRQAUUUUAFFFFABRRRQAUUUUAFFFFABR&#10;RRQAUUUUAFFFFABRRRQAUUUUAFFFFABRRRQAUUUUAFFFFABRRRQAUUUUAFFFFABRRRQAUUUUAFFF&#10;FABRRRQAUUUUAFFFFABRRRQAUUUUAFFFFABRRRQAUUUUAFFFFABRRRQAUUUUAFFFFABRRVW4vYbI&#10;fv5cUAWqKjjcSDfUlABRRSN0oApapII7KUvN5PHWvnjxlJLfzzRxzfx17H8Q9XtrTSjHIf3teHbt&#10;/wC8oAwbG18+fy5Kj1COKKf93W4tvt/1dZesUAY9x5tWrebZVe6byoKjt7zz6ANC4X7F5MkdaEev&#10;fuP+msVc7dapFFP5clWIVi/1kf8Ay1oAjbWJZ5/3lbVjqX7jy5KwbrT/ALZPD++8mtKbT5bX/rlQ&#10;BYtbX7VPN5n+qq1caLFJ/q6bp95EkH7yrlvefav9XQBnrocq1oQ2/kQeXUtK3WgDl5IfKnpKs33l&#10;ef8Au6rULQAooooAKyNcm/5Z10ENnv8A9ZNWbq2l/aJ/3dAGp8Kby2stVn+0fuZZU8qOX/nm9dR8&#10;QtRtbXRPs+oSxXcsr/u/J+fy/wDarg7W18iDy6Liw+1V8jjOGcNjs3oZxOpKM6S5Ur6SOuGKnCjK&#10;lyr3hv2y2eDy45qq3GofZYP3lWIdFi8/93/rap61D+4gkr645DqtH1TzYIbevo34b2scOgw4618j&#10;aDqH2O+/9F19dfDK4Nx4VgkegDr6KTdRuoAWiiqt5dxWcBkn4joAddXUVrB5kn+rrzbxp8UrWw8+&#10;O3vIf3Vc78WvjtpGgwfZ456/Pv40ftaWNr9tt7f/AFsT0AfTnxM/aaisP+Yn/wCRa+X/ABR+09bS&#10;6r+81OvjPxp8dL7xBPNH/wAst9ecan4gub8+Z0FAH13rX7R1tFfXv+m+d5tc7dftARajY+X9s8ma&#10;vlEzSPTlupUoA/Yn9mj48+B/Efw0srSPX9O0DUNMGLyK8kWHzP8Apqm771eFfFL9tq+0n4qancfD&#10;u9tJvD+zypPtce9LmdfvSpX5+PqEdzxOMmrem6qbTrN+6rGFJUp88N2fP08hwlLE18T8Xtd1P3o/&#10;+AnvHjr4kX3jfXJ9c1S9+26rc/6z+5H/ALKf3Vqr4d8YSxT/ALyavK77xFbW9jDJH/razbfWpbn9&#10;5HWx7yion01oPiq2Wf8A10Ve0fDv4paRLBNHeXv72Kvgm11i5sp/9d+9r1D4Zx6n4h1yHT9Hh/tP&#10;Vbp1iji/26Ctj7mb4uaZbwQ/v67bwP420yXXLKS48qa0/wDRb/3q8B8TfA/xf4N0SHVNU8ma0i/4&#10;+fJ+fy6ueCbqW3/ef8sqqpTlDmhO8dDjo4nD46lz4eopw96N4S5ve+0fb2o61bWek3txeajFd2ss&#10;DeXFFIHz/drzHRoY/I/6a1xPh1ZZf9XXdaXpvkfvJK83BYOOBhyQlzHNl+Xwy6lKEJOXN3NWp2vp&#10;agor0D1R8NxLFWlY33lQVlUm2gDpI7qKi4+fya52NvKn8ytaz1bf/rKAPdPhPdRy2M3/AD1r0OvE&#10;vhnceVfeX/z1evbF6UALRRRQBE/3zX5Sf8FDoi/7Rk2P+fFK/VtvvNX5U/8ABQiPd+0ZN/14rXh5&#10;z/ucvkfqPhpHm4mo+kvyPl37Pig29aCwH/njil8uvzdzP7XhhVJGb5Jo8k1o+R9aPI+tHtCvqZni&#10;2IHNfYf/AATRj8v4t61n/nxWvk14iv3If1r62/4JtrInxh1nfFj/AEHrXu5PLmxlP5/kflfiRR5O&#10;GsT7r+x/6XE/SHXtesvDekX2p6hMLewsYHuLiaT7ojVcsa/F/wDao1DxB+0dpGp/HvU7y6svCkWt&#10;xaH4Z0/7n7hZf9f/ALW7+9X2R/wUE+L0nivxR4Z/Z80PxBaeH7rxM6ya7qF5L5KW9j97buP8Tba8&#10;6/4KFN8P/Cn7K/gfwX4M8QaRe2mj31tHFaWd9HM/lr95vlav0c/ik/QP4TuZfhn4Yd+v9nQf+gLX&#10;XN0rzn4G+KdD8Q/DPw/HpGsWeqC106COT7JcK/l/IPvbfu16MRuFAHwv+1Z8GvjD8ZL3xxJrniz/&#10;AIRT4V6Hatc6XYaR/wAfOo7U+bzmH8Na3/BJ5f8AjFeCP/qIz/8AoVfSHx/Xb8FvGf8A2C5//Qa+&#10;b/8Agk5/yaxB/wBhGf8A9CoA5z/gol8RPEviDxz8Ovgj4Q1KbTD4rulGq3Vodk0UG5ejf7u+ofil&#10;/wAEufhboXwr1K88Jzato/i/SLKW9t9a+1tvkmRd3z/71c58a5JI/wDgqP8AD/7X/wAen2H91/v1&#10;9/eOm2+Dtf8AM/1X2Gf/ANFNQB85/wDBOH41658av2dLG48Szi71rR7qTTZJv45Ej4Vn/wBqvq2v&#10;gH/gkhFIfh/4/uE/49JNcn8r/vtq+/qACiiigAooooAKKKKACiiigAooooAKKpx6hbTz+XHMPN9K&#10;uUAFFFFABXnfxRvvKtxHHNiX0r0CWYRxF68I+IGrRX+uTeX/AKqgDz/WI5Xn8yj7HEkHmSVrNHFL&#10;/rKhmh2QUAc2y7qhj81J6tSf8fFZ8l59nn/1NAGtDb/bP+W376i11KKyqm1x9ng8yqsN5bXX7ugD&#10;Y1rXtn7uOqem6hs/eR0NHu/d1Ho+j+b58kc1AGxfXHnwfu6ms9PieD95WbD/AKLPWw19EtAFNtH8&#10;2f8Ad1Ja6b5U/mVpL89JQBma9DFcQVjquyuk1DyvI/eVz1ABRRRQAUyT/UVNHH5s/l1NJp8XkTeZ&#10;NQBx8rebffvK+Y/2s/gZ8SvHnxO0zVNA83VNJlgiispYZdn2Z/4t/wDd/wB6vrBdH2X3mf8ALKtS&#10;GaWL/V/uaynD2kTrwmKlhZ8/Kc/4Vh/sHwr4f0vWJvtut2NittqN39/zJ/72+tRbrdP+7/1NRto8&#10;TmrC6XLZQf6n91L/AMtaqPuxOab5pc/2iPT9U8q+mr0z4etFqWuQySV4nNH5E9eqfBvVvN1WG3qy&#10;T6giiEUQRO1S0yM5p26gBaKTdS0AFYOveJ7XRLaZ5Jf3kfao/EPjXTPDcE0l5Njyu1fHHx6/ai0z&#10;ToJrj/nk9AHr3jr49f2NBN5l7D5Wyvl34oftRRN/o8ep/wCqr5J+M37VX9qT/Z9P83yq+cfEHxIv&#10;tZvpriT/AJa0AfZHij9pKxurH/kJ/wAdcDdftKW326Hy56+SZtQluKh+0SUAfaHgX46aY3iOaTVL&#10;3/RLq1lto5f+fZ2+7LW5plzD8G/O1zU9e0+7huYH+zQ2d0szXDt91pUH/s1fD9vfvZuQpyKnhvo1&#10;n/d/ua462FhiJxnP7J9Hl+e4rLcHiMDRtatu2tYn1HdfHjU9ZsZre4h06yml/wCPi6tItk0n/A/5&#10;1563iT7L/wAe837rfXnum6xbJ+7kmqvfeLN8/wBnj/1NdUYxj8Hunh1a1WvLnrScpeZ75Y+LopYI&#10;ftE9egeG/H1tpc8PmXv7qvkP7dct/wAtq2tF16Xz4beSb91VGB+i2i/FDQ0gh+z3n/LOtjTfihpm&#10;qTzRxzf6qvln4b6Tc3Wlf2heXsOmaV/qo7qb78j/AO5/druLfR77Qb77PcTRTeb/AKuWH7kif3kq&#10;VOEpch0uhWp0o1pxfJLZ8v8A6Sdv+1L4L8S/FLwd4ak8KTefaWKNFqOnwy7HuXZvll2fxba7/wCB&#10;vhXV/Bvwr0bR/FE3narFI3/LXe8aN91d9Yfhm+li8iOP/W/89a9I0fT7m7rJUVz85u8fKeEjhJxX&#10;LH/wI6q3WJIP3dWobjyKq29v9ng8upq3PP3HSXEstWI7yWWeHzKqUUAb8d9FLP5clWoZPN/1dcrt&#10;qxa6hLa0AdR4Zm8rVf3n/LV6+k9MaNrGHy+myvmLT7z7R+8r6H8FzefpQPptoA6KiiigBp6YrxP4&#10;EnbbeLR/1Hrr/wBlr2z1NfO/wkOtr/wmX9n+T5X9vz/67/gNfJcRzccH8zej8R7bvpfMPrWXpb3X&#10;2Ifa/wDj571b82vyeWM5Tu5Sx5lHmVX8z3o8z3o+uBYsCTivOPhbn/hdHxL/AO3P/wBAaui1KXxB&#10;9u/0AQ/Zf+m1cj8HWvf+FwfEv7X5WN9rjyv91q+x4brc+L5OboYVl7p5N/wUd+PWt/DPwF4f8G+F&#10;Jzpvinxrepptvfg/8e6M21j/AOPVkWP/AASt+FF58M4ra/h1GbxrJa+ZLr/25/N+2bf9Z/31XDf8&#10;FOWji+O37Okkn+q/tj/2rHX6LK1fqhwnw1/wTQ+LniHUoPHPwo8WXkup614Kvmijv5pd7SQbtqr/&#10;AOO190V+cn/BPn5/20v2kpI/9V9q/wDa7V+iFzPHarJPJL5UUa75KAPE/wBsD9oKL9nr4O6nrFuB&#10;N4kvv9B0a1/56XUnyp/8VX54/Bz4Oav8Ff23/hNH4j1S6vfFXiGyfVtZ82Xf5c8nzbf++a9f0Xx9&#10;4a/a0/bBvPFfijxLp+nfDX4eztbaVYXl8qJe3v8Az12M1Z/xe+IPha//AOCmfgDWLfxNpM2kx6d5&#10;ct/9pXyY/wDZ37ttAHsf/BSD4z+JPCXhTwx8O/BV6dO8S+M75bHzo/vxwtw22s9/+CVHwnufhwbN&#10;4dRPjQ2vmHX5LpvO+1bfvf8AfVef/t1anbaj+2R+zfqFveQ32lSXP7uaGVXhk/e/3xxX6Ov82f8A&#10;coA+I/8AgmZ8XvEHjP4deM/BHiO8l1PUfA+oyabHqEp3PJHllX73+7XzV+xz+yL8Pv2p/H3xkvPH&#10;kGoXt3pmvyxW0tnetCuxmb+7Xrv/AATDj+1fGH9oWSP/AI9JdbaL/wAfkrcT/gmDqek674m1Tw38&#10;Xdc8My6xdS3PladuRPmbd8/96gD374B/sT/DT9mnXb3WPBdlqEN/dR+VIbu+aZdn/Aq9/XpX50fs&#10;7/Fv4nfs9ftVwfAD4ieJf+Ey0y/g+02esTbvO+ZW28tz/DX6MUAFFFFABRRRQAUUUUAFFFFABRRR&#10;QAzGKK5vxz460f4c+GtS1/Xr0WWk2MfmXEx58sVU+GnxP8N/Fnw3FrnhjUl1PS5ekoo9nU5Pa8r5&#10;e4zsV6UtMVqfQIYBzVS4dEgbd1x96rLE4OBXm/xg1+10nwbqdu155F1cQsLf+9vrehSlWqRpQ6nm&#10;4/FUsDhqmIqyUVFPd2PhG/0GS68feIJZP33majL/AOhV3Oj+Fo/Nikq34Z8N7IYZJP8AWf8ALSuz&#10;tLID8K/dcfm0MLSjDm+FH+fuZZliMzxMvY/aZSsdIjt+lbNrZbKuW9mFrUtrEHpX4VnnF0Yx5OY+&#10;gyjhqdWfPPcrWtrWlb2Yq5a2FaUNhX8559xhyyl7yP3nJeFXKMfdKFvalzWhb2vljNXorLHWpx5a&#10;/wCsr8NzXif28ZQh8R+yZXw3KkEUORVK/wBVigg8tKr6prOziPpXGarrGa+DjCrjJ88z9cy3KuXl&#10;NnUNbrltT1sVl3esbq5rUtWOa+gw2CPv8HlpoX+q7qofbo5K5241LfTYb7b/AKyvo44XlR9XDB8s&#10;TWuWkM1V5JPK+eoxdRt1qvqEu6tYQNoQ15CCa48wVzmpSSLW+RmsbVLXdXpUOWMj2sPaMjl7y4rm&#10;dc1eSGD930roNU8uOuN8RL+5r63CQi5H2mCpRqSiZN1r3n1FDrnk/wDLWuXvJ9k1UzcbK+shg4tH&#10;2/1Okonpdl4k/jrqtK8Rg14raajtnrch8RmCvPxGXKex5WJyqNX4D70/Ys0+x8UX2v6nPCJrqwnS&#10;O3l/5519grXxL/wTbvzfWHjmR+v2qL/0GvtiM9RX7Tw5h4YbLoQifw1x/B0eI8TR7cv/AKTEmopN&#10;1LX05+flZZMr61X1PU4NJspbu4OIYupqj4j8R6b4R0ifU9TmFnYw/flPavnf4r/tF2evSxaR4cmE&#10;tr/y8XI5Ei/3elfN51nFHKMLUrSkue2i7s9rK8nxea1eSjHTq+kT1LxN8RorxYYtIn/7a4rzXxN4&#10;mvdSm/0ibzRXI6d4khuLf5eZatTXRuPvV/Hmb57mmbYmVTGVHZ/ZWiXoj9NweTUcDLl5du+5wvi+&#10;PzYJq8F8ZQyyGavojxBB5omrxjxdpW8kV62S1+WXvH7Vw7VjTkfO+tpzLXE6gvzV6x4l0Z4zLmuH&#10;u9M3HNfs+Crx5T9RzDDPHUozgcX9lcVYSyz0rohpWKt22kB69aeLVj5ujkM5SMOy03Brdt4NorRi&#10;0ryqlWzc15tTEe0PrsFlkcMiGP5ar3Dc1amXZVbbvrCJ7Fb4eQqb5PStfShI83yVWitsmuh0jSif&#10;uVNapFI44QlSjzzkd14Ssd3+s/1teqaFou/yfLrg/C+ny17J4S0+N/Jr8wzbEOPNI/Ms9xfJze8b&#10;2gaF5demeGdBNVfDmiZ/5Y16NpmlRWcHmPX5JmOOlOXIfhGcZry8xagt47K3qjdTbKmurqsW8uq+&#10;n4YySdarGc9z+ceJM5jGMhZ7zA4rp/hfe+Zqk0XeNOBXnVxe7MVb8FX0g8Z6cI5v3Uklf07w/wAN&#10;fVq1PEQj8J+M4bijkzGj9rmmo2/xH0kDmlpidqfX6qf0AFFFFAHnf7QH/JF/Gf8A2Dpf/Qa/nmlj&#10;/en/AH2r+hn4/wD/ACRfxn/2Dpf/AEGv57Xi3Z/32r+mfBOlGq8f/wBufqeLmT5eUp7aNtWfJo8m&#10;v6m+qRPGuVttG2rPk0eTR9UiFysU5Ffvx+ytcxWH7NPgy5k/1cWlJJJ/wFef5V+B8ke2Kv33/ZPj&#10;8z9nXwMkg/5hsX/oNfzL410Y0qWA9Z/lE9fL5e9I8f1f/gqf8BtD1W80+71TVhdWszRSD+zJPvrR&#10;pn/BU/4C6xqdnZRa1qKzXMyRRmXTZNu9m219Cy/A34d3c81xJ4M0OWaZsySGxjy5/Kvz817wd4a/&#10;aZ/b60zwZ4c8NafZ+Bfh9/pWqfZIlh825X/d/h3bK/lo9w/TqCYXMUUicxuuaq6pq1rodhdX+oTx&#10;WdjbI0ks0r7URB/EatxIEh2J2r4j/wCCrvjjUvD/AMCtB8N6ZcGz/wCEq1iLTLkRffkh/iWgDotS&#10;/wCCpPwQ02+u4o77V761tZvKuNQtNMke3j/4HX0j8Ovih4a+K/hWy8R+F9Th1TSbpPMjmiP/AKF/&#10;drh/hh+zf8P/AAf8JNN8J2nhTT5NPk0+OO4862R2lZk+Zn3feavjf9h3W5P2fPjf8d/heZZZ9J0d&#10;JdXt4v8Annt3NtSgD6z+OX7afwx+AOuWuh+INUmu/EF1xHpemxNcTD/fVfu0/wCA/wC2d8NP2h9Z&#10;vNH8L6pNDrVqmZbDUYmgm/4Crfer5m/4Jo/Dqw+Jcvj/AOLviyzh17xBq+sS/Yru9j81reFWb5V3&#10;Vjft++DrD4I/tBfBz4l+ELKHQdQutUW11GWz/c/aEZ1+/t/GgD9K6KqWV3HeW8M6dJEWQf8AAqt0&#10;AFFFFABRRRQAUUUUAFFFFABRRRQAUUUUAFFFFABRRRQAUUUUAFFFFABRRRQAUUUUAFFFFABRRRQA&#10;UUUUAFFFFABRRRQAUUUUAFFFFABRRRQAUUUUAFFFFABRRRQAUUUUAFFFFABRRRQAUUUUAFFFFABR&#10;RRQAUUUUAFFFFABRRRQAUUUUAFFFFABRRRQAUUUUAFFFFACN0rzHxZJqbX37z/VV6fVeezin/wBZ&#10;EJfrQB5tY+ML7ToPLkg/dVsw/Eeyjt/Mu4sV0l74esb+Dy5IRivNvHPhCXSRNcW8HnWvpQB1H/C0&#10;9I9TUN98UtMisfMjr591JZYp/wB3NNDFVP7ZcvB5fnfuqAOw1zxd/wAJBqs0klU91cr9ypo7yWKg&#10;Do6gms/Nn8ySs231KWL/AFlWrfWIm/1lAEOqWMSfvI65u+b7F+8jrc1C6+1T/u/9VWbdW/n0AZ9j&#10;Z/ap/MuK2rVooKq2tv8AZYPL86p6AF27P3lWpNUleDy6pzSS+R5cdNj+eD95QARzRN+786plmli/&#10;1dQ/Z4vP8yoWuvKn/eUAa1vqkqVY/tjdBTdJh3wTSVn3C7J6AGs2+koooAKxNWuLmKtuopreKf8A&#10;1lAFPS7r9x+8mrQVt1Y+qQ20H+ro0WaVqANmkalqlfal9n/1dADvFWsX3h+x0z+y/wDl6TzZJf8A&#10;b/u1YuPN1Lw5pl5cQ+Td3KN5kX3Kqx+Jvs8Hlx/vv+ekU33I6q3niTz/APj4m86vn8Nl2JpZnVxs&#10;8Q3Ca0j/ACnvV8ww9XLqOEhRUZxfM5/zfEZa/JP/ANtK91+FXj6PSraGKczS2p/5bfwCvAPtlr58&#10;MlxN5MW/95/uV7xY4it7O3tzFDouxf8Ac2f3q4+IeIqXD0KM61Gc/avl9z7Jw4XByxnNyS5eVHs8&#10;ni3TY4PMSbzj/wA8hVXTfH9je332PyZYJf8AprXhPwo8T20vinxBbvqeTv8ALshL/cr0K+e3m1Sz&#10;gP767z0rnqcQzpZ7SyT6rJqceb2nRGCo/uufmPWxNGsO8cR14j8dPjTofg+w/eTS+d7VL8ffjDpf&#10;w18HlHvALsp+7i9a/LT47fH7UvGuuTeZPND/AM84q+25Wc10V/2iP2lP7SnvY7OaX77V8Zax4kvt&#10;Wvpri4m84y1t+MdRlmn8ySbPmPXGVID2+fpSUUUAFFFFABTadRQAO++pba4Ntcb6iooA6CxuvtTE&#10;SV77+zX8Qrb4X/Eay1ySH7baRR+Vcf340/vV86aMhefnrXpvh9pU8mOOqjKVN88PiM6tOnXhKlV1&#10;jJan6R+Lf2gfBmp+FLyy8N6n/wAJBf6vA0X2TymTykb7zPu/u1yHgfQYrKxso7iH91EleD/BnSf9&#10;O8ySvpbRZN8FdOKxVXFz9rV3PDyPIMDw7hPqWXxahdy1lzas9I8Nw2yf6uGt+uG0eaVIPMq83iry&#10;v9HrkPoDqt1O2y1y/wDakrfvPOqG68SSp/y2oA67bSVylj4guZYP9dXRWt19og/d0AakOnyyz11W&#10;j+F9/wDywq18P4Yr++/0j9zFFXuOmeGtNgPnxDzvegDD8DeCY9L/ANMn5mruV6UKu2loAKKKKAGN&#10;wa/LP9vdDJ+0TOP+nFK/UuToa/MD9uS38/8AaSm/7ByV8/nb5cBU+R+r+F0uTiihLyn/AOknzaLL&#10;NJ9hk9a6P7DFR9gr8f8ArB/dH1tHOfYZPWj7DJ610f2D60fYPrT+sh9bRzv2P1r6q/4Jzrs+MOtJ&#10;/wBOK187/wBnxNX0n/wT3h8v4za//wBei19Nw/V9pj6f/b35H5X4nV+fhbF/9uf+lxPqn4yfsZfD&#10;D48+Kf8AhI/GGjG+1XyFtvOil2fItfEX7f37D3gL4U/CzR9T8CeGdQm1CTUYopPJ3TPsZvmr9VKg&#10;aCOUfOPN+tfrJ/Ch4P8As5/Avwr+z98JPt/hDRZbO/v9OW9uYZpMvLN5W7b/AN9VlfsWftB+Lf2h&#10;/CvibVPFugDQLrTNUazt4hEyeYnzf3q+kPKFMWBIx8g8r6UAfEf7WX7b9t4NvvGfwwj+HfiLW7o2&#10;TWwv7S2L20jsteE/sI/tby/AzwDonw31j4a+KJdQvdRf/TxbMIY/Mb5fvLX6om1ib70UR/7Z0n2S&#10;L/njF/37oA+Hf+ChHwU8W6vr3gD4zeBNN/tLVvCEq3F5p8X+uuIdyt/TFcf43/4KNa38WPAN34T8&#10;CfC3xF/wnWuWrWPlXdsyRW3mLtZt38q/RjZVdNPtoTvjgihk9RGooA8F/Yi+Adz+zf8AAbRfDGoH&#10;ztauXa+1A/8APOaT5mT/AIDX0LTFj20+gAooooAKKKKACiiigAooooAKxvEc1zFYTeR1rZpjR7qA&#10;PIbG81PTb7zK3Lf4gS+f/pENd22nWzdYRXP634Ktr2Gd4BiaSgCo3xQ0hD5eZfN9KP8AhaWkf9Nq&#10;8f8AFmly2V9NHJ+5liri/tF1bz/66gD2bx18VLVoPsdnXna3X2j95XMySSy/6ynLJKtAHS0rLug8&#10;uufXUrmrS61soAuR6bFWDfWsX+rrWuNWi8j93WSzb6AMG4kluP8AR460rWxiigo+w/v/ALRVugB8&#10;zebUlncS2FQq3lfvKhaSVp/3lAFi4vPNn/eVH5m//V01o91R7fssH7ugC5HfSxVoR6xLWLZzfav3&#10;f/LWtrUrf9xD5dAFW+vvtFU1paTdQAtRXXyQfu6lpNtAHPx3Evn/ALyat6Ob/ptVdrO2X/WVhzNK&#10;s/7uagDp6Kgs2laD95UkkmyCgCaNf9fJ/rvKgllji/56Oq7lWvkH4IftCfErxf8AH2DRNYMs+lan&#10;dNbXun+UyJZIu77n937tfVC655Vx5n/PKq66hYwX015Z6ZaWWoXX/HxdwxfvpP8AfrCrCVSUfe+E&#10;9XB4qjhqVaFWnzOa0f8AKGvW8UV9N5f99queDdS/s3VYZI/+WT/8sax9U1iKfyf9+uO+Juva5o3w&#10;51O48MfuNain/eeT9+O1/iZKqrP2UJT/AJTDBYOeYYqnhISUZTfLd/D/ANvH3X4W8d6Xe6ZE0k3k&#10;GMYzLVvUvHmnaXM0e+Lzu0XmfPJ/u1+fP7O/jzxVqfg/VLjX9UujD9qi+xTXf3v9quL+M+n/ABO1&#10;z4wQ3mmC7vDIYv7Omhl+SP8Az3rz5Y/koxxEablzdD66hwl7TNsRllbF04eyXNz/AGZH6naDr9rr&#10;tvvg5p2teIrDQbaaS7l2iNMkVwXwqnl0nw3Zz6xN/pcdqv22X/pt/FXyf+1P+1JHa6pqen6JPLPF&#10;F/y2/gjr1YvmjzHwc48j/Ub+0p+01pllBNb2fnebvavzF+MXxgvvFF/eRx3kvlSvW58SPG194j86&#10;SS9/1r14Xqk3mz0AQ3N3Lc/fqAdadRQAUUUUAFNp1FADaKdRQBeg1KRP3cnSun0Xypf9Z/y1SuIr&#10;tfC8O3/WUAfTfhfUNE8ZeD9F0zU9Ti8P6jo8H2aLzY96XCf3q9X0SC21Kx0Cw0ub7ZaaHA1t/aA+&#10;5c7m3V8u+F45b/8A1lfWnw7s4rDSrL/crjhhqUK0q32pHvV87xuKy6jldaS9lSenu/8ApR6h4Z0+&#10;2t/J8z/W16VZrEsH7uvM9Nbf5NdMutf2XXYeCdbSbt9cvH4klv6P7Ylt/wDltQB1W2m/crjY/E0r&#10;z/u5q2tP1TzZ/wB5NQBuQw/aK1NN0WWf95JDVHTbrbP+7r3TwN4f0y+sIfMmzNQBy/hnwP8Ab5/s&#10;8f8A20r2nRtJj0eyFvH0p9npdtpw/wBHi21cXpQAtFFFADAMV4Z8Em2/8Jl/2H7n/wBlr3OvB/gw&#10;3/I5/wDYfuv/AGWvzvjefssq5/78f1OzDe9M9QzRmq/mD1FHmD1Ffz/9cPV5SxmjNV/MHqKPMHqK&#10;PrgcpY3VwXwk+b4v/Ez/AH7P/wBBau18yuG+EDf8Xg+Jn+/Z/wDoLV9/wTiPa5pGHlI48TH3DzT/&#10;AIKGfs7638Z/hppet+EYjN408K3a32nx/wDPTadzD/x2vILD/gp5rEXgGHRJPhR4nm+I0cAsfJ+z&#10;N5Ml1t2+Zu2/d3fNX6I7d9RfYbfzPM8iLzf+euxc1/QiPKPkz9gX9njXPgz4B1/xf40gz8QPFU8l&#10;9exeifeSOr37Lv7S3jL47/EX4i+FPFfgyXRdJ0eR47e6liZPNQvt2/N975f7tfVmyo2tIz2pgfMN&#10;7/wTe+BeoX893L4XxNLI0r+VKyZdq+PviV+xf4H079u3wb4L0vwnd/8ACFXNl5t6Pm8rf/v1+sci&#10;7qZ5UefMxQB8U/tvfsj3WvfB3wnJ8LbEQa14GnW5061B+fyV+ZlSuGP/AAU+1e68Df2Ppnwn8Tn4&#10;iywfYo4prZvJ+1bdvmbtv3d3zV+iSxBag+wWwl3+RF5nrsGaAPkT9i/4C+Jf2bfgT4r8Sarpo1L4&#10;ieInl1a80+LvJ8zJF/49XHW//BUu10q3vLfxJ8J/Fmma/a/upLSG2Z0kf/YbbX3nsqu2n20o/eQR&#10;TfWNaAPz1/Zz+G/xA/aY/atH7Qvi/QJvB3huxtfs2laVeH99KPm2n/Z9/rX6KL0puzb0p9ABRRRQ&#10;AUUUUAFFFFABRRRQAUx6c3SqrX1us3lPPEJv+eZkqZAfEH/BVf4s6v4F+DFl4c0+G1+y+JpmtbyS&#10;b74Rfm+X/vmvzv8A2df2r/Hf7OF5O3hy7F5Z3MHlGwu/nhj+bduVf71fuJ8Q/hD4N+LFtZweMPD9&#10;nr8NrJ5sEd5HvEbeteYeM/2H/g94l8Malpln4M0rRLq5gMUd/Z2+2W3/ANpK/VOGuJcjyzAfUczw&#10;jqKT1ehw1qNWcueEj5F+Dv8AwVI8U3niI/8ACfaPaNovk/uzp8ex/Or6H0v/AIKF+DtU+5ouofn/&#10;APWr5J+Pv7Dl9+z/APYtV0e9l1jw2f3cksw3PE//AMTXN+E9MZ1iGeK/SqvDXCGeUo5jlcPcfaTX&#10;L8j82z7iHMMnlyafM/QKx/bK8PapB8mj3n515drXivVviJrc2oahzHv/ANHh/gjSvN/CmkeZ5W3p&#10;Xq+mWYihUHj+tfIV8sy/JJSq4ePvebP5y4p40zTO4LA1pe5fZafeXNOt+K3bKz4qOxt66Czt8V/P&#10;vFvE0qblyG/DPD3tOWcxtvZ5rYt7HFPtLXdWssHljzK/kfiHiucZcnNqf1DkPDMZLn5SvFY7amkk&#10;isv9ZWbqfiaKH5IxXG6x4q3z/wCur8nqVMVmE+aex+45Zw7GH2TodQ8WeWK56/8AGG37lcBrHibb&#10;51cvfeLJGm8uvYw2T3P1HB5DG3wnqzeJRNXP6lrW7zq85ufF5j+5L+8rOufFZk+/NXtUcolFn0eH&#10;yOUWdjdatWHqGqVyP/CTbP8AltVFPFkc/wDrK+go5dKJ9NRyycfsnQXGp7aS3vy3/LWuSfxFHQPE&#10;MVeh9Tlb4T2fqEuX4TuRfyVbjvI5K4a113z4v9bWnZ6lHXNVwjicNTByidVjFYes3FMGrRj/AJa1&#10;S1Kfzayo0ZRnqTRoNT945fVJN1crrDbhNXT3i1yuq9Jq+uwm59xg1ynA6km2ase4k2muw1Kw84Vz&#10;U+nyd6+xoVIyR9ZU5qsPcIIpttNkveaWddsFZNw+012RgpHn18TOhE9l+AHxnk+EfxA0zVJJ7qLS&#10;t/8AplrDJ/rK/T/X/wBpHwP4f8Ez+JP7YtryIQLcC1ilXzTu/hr8VhcSY3bsN6YqKe+dBnz8n0xX&#10;02CxtTCU5Uo6n4nxVwpgeJMVTx1WThKO9re9H/5I/U3QP+CingTWtX03T5NMu7IXUixebMy7I939&#10;6vqi21W1u9PW8gniktmTzBL/AA7P71fglBeYjm3ivu/4q/tAaf4N/ZN8L+EdN1eWLxNqNlBzaSch&#10;P41avZweZ1ZQqSxFvd/qx+bcUcCYKjVwkMpunVlyu+vL/eYv7YP7Qdl4w8UQeHvD97MbSxdvtnlS&#10;furmvLdC8ShYYkbkV8/2eqhWO3gV0ml+JvL8rvX5dnVGeZVpVp7n9E5Xwtgssy2ngcLry9esn3Pp&#10;7RfFOa9A03WfPg+SvmXQtfll/wBXXrHhbWZCK/JMyyz2Z8hm+UKkegXC+fXE+ItLMp/1NdxZt9po&#10;udN3/fr57D1vYTPmKGI+rTPnnxF4aMvnVwF94Qr6V1jQ9tcTqWhRivvcDmsoo/SstzuXLynhn/CJ&#10;ytNjtWnZeGPIr0K50ry6glstte48ynM+leazqROPl0iOs270zbXU3sW076zLob4a3pVZHXRrzOMv&#10;4NpqpEnnGtu8taba2O+vZjW5YH0Ea0YwHabpPn12mkaD5YqjpFh5RrrNPgDda8HGYmTPl8fip/YO&#10;p8P2EcHNep+FU3eVXm+krXpXhc1+c5nJyR+TZxKUoyPXvDEvSu2mb9xXmPhiTdPXpdoN1iK/Mqy9&#10;liYzPwbP6PuyMi9asG9kro7xM1gXkNf0bwjWpT5T+UeJ6NXmlyHM6hc7fvnyh6V3fwv+H1xeXdlr&#10;N5L5Uat5kUOPmNdFovwf0yK4i1G4l+1xFPM8o/dNejwRwwCJIz+6xwK/qujUhQwsaMI69zxeHOAa&#10;8cb/AGjnO0X7kE+vSUv/AJEvJ2p9Jtpa4z9+Ciiqv263abyvPi87/nn5lAHCfH/n4L+M/wDsHS/+&#10;g1+AMGnySwb/APbb/wBCr9/v2gP+SLeM/wDsHS/+g1+EenWEbWMX/Av/AEKv6U8GpR/2/n/uf+3H&#10;y2eVvZRgYv2GSj7DJXR/2dH6Uf2dH6V/UX1k+Q+to5z7DJQ1jJXRf2dHR/Z8dTLEcyD62cle2Ekd&#10;nKfRK/eP9k7/AJN28C/9g2P/ANBr8QNS0yP7BN/uV+4X7KH/ACb34G/7B0X/AKDX8zeMvL7LBes/&#10;yifXZHX9r7Qf+1B8YLb4EfA/xX4xnOJbW1aO3x94zMNsf/j1eF/8Ey/gvc+C/g/L4/8AEcSy+KvG&#10;k7alLdH7/kN8yq347qd+2/8AAL4i/tJ+N/APhjShFD4Atbpb3VpfM+WT5l+Rx/F92vrvQdFsfDmi&#10;2emafDFbadZwrFBDH91EUcYr+ZD6o0Wk21+fX/BXeDyPBvws1P8A5Yw+JYvM/wDQq9m/bU8I/Gvx&#10;Ta+DP+FQazNpRh1FTqQtJfKeSH5fvnuv+zXa/tMfs7WP7SXwTn8HapMIdVEay2d/3t7pV+//ADoA&#10;9V8OXAk8PaXL/wAs3sopP/HFr81vhZYS/EH9sr9pjWNLPnWn9iT2Pmw/39v3f/Ha6nQ2/bZ8D+Ho&#10;fhxZaNomsWtrB9ht/F0x+byfuq3+8q19EfscfsnQ/s0+B9Sg1XUv7f8AFXiCdrrWdQ/gkdv4U/2a&#10;APJf+CSWrWzfALWdHz/pemapLFcf99NXPf8ABVa5jvdU+DWhx83d7ryeXH/uutU7/wDZr+OX7I3x&#10;M8S+JPgR9j8WeFfEs/2m40DUfvxSfe3Z/wB5jiun+Fn7MHxT+N/xn0b4r/H2e0shog/4lXhaz+5b&#10;v/eNAH27oVn9g0uyt5P9ZFBHEf8AgK1p0m2loAKKKKACiiigAooooAKKKKACiiigAooooAKKKKAC&#10;iiigAooooAKKKKACiiigAooooAKKKKACiiigAooooAKKKKACiiigAooooAKKKKACiiigAooooAKK&#10;KKACiiigAooooAKKKKACiiigAooooAKKKKACiiigAooooAKKKKACiiigAooooAKKKKACiiigAooo&#10;oAKKKKACiiigArmviA+zw5PXS15p8YpP9Bgj87yfNoA8fuJraX93JWTqFj5X7yP/AFVVZPNinqxq&#10;F19qsfLoAqxr5v7uqNxJK/8Aq6mhh8qpttAEcKy/8tKkVfN/1dLW7Y28SQeZ/wAtaAMNl2fu6StH&#10;VI5ZZ6zqACiirelrunoApq1N21rXWmyvPNJHVW30m+uv9XD51GgcvMRrb7v3kdQtb7p/3lO+3f2X&#10;ffZ5IZoZf+WlWtv9qTwx283kyyvQ3GP+HuBNa6xFb/u6y9Qklur7zK9AbwTpk4Fpb/8AH1/yzm/j&#10;31wbR7P3f/PJ6+cyfP8AL89hUnganMoPld48vvHTXw08M/3o2D/ltVGTUvKn+z/8ta6TR/DNzrf7&#10;y3migii/5azVzfibw7LpN9NHJ/rf+ev/AD0r14YrD1MRLCQqKVWO8Ob3o/3jDknGHPOPul6NvNqO&#10;4m8iD95XNx6pLazw/wDLatKay+1T+X/acX2v/n0/j/3autisPhuX21RR5tr+6b0cLWxMpeyi5cvv&#10;O38pm3E3mz1NY30trVVl2/u/+WsX+siqreSSxV0nMa02uSpPXK6x4u8if/gFQ+Ir6VIPLj/5a1xs&#10;jbP9ZQBuWviy5i87zKuf8JF9qg/eVy6tvp22gCxqmtSpBNHHWXb+Ptcs4P7P/tOb+z/+eVUdak2T&#10;1y+rXG2fy46lxjL4wPYPB/iqK3n8y8m/df8ALOu6t/jdbeHp/tFvN/peyvlO41CX/ntXO6t4g8r/&#10;AFc1V8QH0F4f8Tf8Lr+I3iDVNcm+2/2PAsllp/8ABI+771ec/tjfD/R/+FZ2XiyOG00zW4p/K820&#10;kV/tKf3X215j4J8Wf2X4jvY/tv8AY13fQNFb6hN9yN/9v/eqfw54M1fR9J1/T9cl8ibU7Xy7eK7l&#10;3pJ827zP9mvmsThK39q08X7Z8luWy2/vcx9rgI4avk9eE4w9rF6X+KX8sYnx7rd7LeXGZKzQhJ61&#10;7L4y+Bf2fQ7zWNA1qLWRYjzL2Iffj/2l/wBmvHGXFfRxnGouaB8pXw1bDS5K0eVkdFFFUcoUUUUA&#10;FFFFABSgbjmkr0L4E/DH/hcfxa8M+DPtv2H+2LoW32n/AJ5/xZob5VzAYnh3T/tX+r/1teseE7PZ&#10;PDH5PnSy197fEf8A4J+fDW3+G12nhuObR9e0i3aVdQz/AMfLr/z1/wBmvmv4X/CmW6nhuLiH/VP/&#10;AOg15+AzDDZjSlWw8uZRfKc1DE0sQueB3nw38O/2XY/aJIYfNlSvRtNXdPVi10GK1ghjq0zRabBX&#10;oHSXo7iW3/d063j83/V1TZftUH7uj7R9j/d0AbU1jcpB+7mqnJZyvRb6tLFBWpY33mwfvKAJLGx8&#10;qD95Wxpcm2f93TtNt7a9g8yprW8isv8AV0Adhot5LF/q/wDW16Z4b8fXNrBDb+d53lV4zZ3Xn/6u&#10;u48B2ct1P+8h8756APojRdR/tOyE/rWjVPTbWOys4o4+lXKACiiigBh4r81f2yrXz/2kLv8A68Ur&#10;9KWOAa/Oz9rO38/9ou8/68Vr5PieXJlVSfofpXh1Pk4ipS8p/wDpJ4T9go+wV0S6fR9gr8D+sH9h&#10;fWznfsVH2Kui+wUfYKPrBX1s502GTXv37CFr9m+NGseZ/wA+leSLp/Ne3/sWW/lfGjUv+vSvs+Fa&#10;/NmtKPlL8mfm3iBiefhzEw/wf+lxPvuiiiv3U/joKKKKACiiigAooooAKKKKACiiigAooooAKKKK&#10;ACiiigAooooAKKKhuW2wSn2oA8S+K80X/CR153NbxXv+rrU+IDb9cm8ub+Oud0++ltaAIbiPyJ/L&#10;qO4XyoP3dR3kP2qfzJKkX5KAKMcdz5/lyVeWlqzp8cUs/wC8oAr+X+48z/llSV0dxDEkHlx1z80f&#10;lUAMooooAKK11tfNsf3f+trPm02WL93HQBDHHv8A9XTri3kig/eUeXt87y/332X/AFn73546da6p&#10;9og8uSiLjIpwlGXw/f7pHZt9in8yOtK81b7RB+7rzr4sfFC3+FXh2HUxZRapd3M32a3tJf8AVb1+&#10;9vqz8L/iLH8V/B39ufYotMu4p/s1zaQ/c/3krj+t0frH1fm94955DmMcrjnPs+XDyfLfm/8AbTeh&#10;jlSD95Vi8uIrWDzKkjj82fy46w7XxZ4V1vVZtDs/EFpe6hF/y6w/f/3a6pThDl55L3jy6GDxGKjK&#10;eHpuUY+82o/Z/vGhY6h9tq1XM3UctlP+7qPUPE1tpelT3mqXsWmWkX/LWb+//dolKMY88zno0p15&#10;xo0YuUpbJGtrF1s/1dY6tsqnpOtWPibSv7Q0vU4dTtP+Wnk/fj/36uURnGceeHvRLxFCthasqOJi&#10;4TjumXv7WlWx8uqeoeIPIg/eVntceV53mVxesXVzdT+Z/wAsqowL2oeLpbj/AFdOh8WStXN+dF/q&#10;6c1AG9fax/zzrldQ8UX1rffaLOfyZqsXX/HvXK3k0S+dQB1Vv42vr+eGS8m86X/vhK9O0P4jWOl6&#10;V/pE3+tr5nbUJV/d+fWffat5H+smoBuUj6M+KH7SF9pvgebT9LvfJi/56/x15K9vrdxe2dppujw6&#10;xp1zBFLeed/y87vvfO1eL+JNalngn8uu80/V7n4geD9Ft9Du/K/sxPLudP8AN2S27/xSP/s142a+&#10;1jR56N/kfpPh99RnnPssbGnacHZ1Noy/u/3pHzZ8edJh8FePtT0uw/49In/1P/Pv/wBM68ZmbfNz&#10;+NfdPjP9nmX49arZazb6zaaPp9rarY/aph89zOv3m/3a+Svit8K9Z+EPjS78P64sZkj+eO5h/wBV&#10;cR/wuntXTh8ZRqy9jzfvYrVdT47MMBUwtWpOMb07uKkvhlaT2OFooor0DxwooooAKKKKACiinRRb&#10;6ALNmm+fDnivRPDOl7P3n+uhr0r4DfDbw/H4AHjfW9Mh1/7TevYxafdj91Ht+bdXYeIPhDY+fZ6p&#10;4fh+xafqf+stf+fZ/wC6n+zXDHGUqlaWGh8Z9PW4dx9DKaeeVYr6vJ8t+bX7ir8N/D8usz/u4YvK&#10;r6O0+1+wWMMdZPwz+HP/AAj8Hmf7Fd5DpMST+ZXcfMDtPj2weZV6S6+0fu6preRJP5dO8nyv3lAG&#10;pZ2ctx/0xouLG5T93Wbb6lLWtHqkr0AR2um75/3lbSr5X+rotZonnhjrYuLe2t/+W1AGhoc22DzJ&#10;K9C8N+IJdNnhk87yfKrzW31KJ/3cdbFn5ss/lx0AfRHhPx1LqXk29x/rpa75elea/C7S43t/tFxD&#10;++r0pV20ALRRRQAzuK8C+Djc+M/+w9P/AOy176e3418+fB5sTeM/+w9cf+y1+TeJVT2WSc3/AE8j&#10;+Ujuwf8AEPSt3tRu9qj3ijeK/lr66e5Zkm72o3e1R7xRvFH10LMnLVxPwdO74v8AxM/3rP8A9Aau&#10;v38VyHwX5+LXxM/37P8A9Bav1Lw5xftc7jD+5I4cYv3R7WOlOWkpVr+q1seGOooopgFFFFABRRRQ&#10;AUUUUAFFFFABRRRQAUUUUAFFFFABRRRQAjdK5+bwPpE+q/2p9ii/tD/nrXQ0UAMVdlFLuo3UrAcH&#10;8ZjGPhn4p8zy8fYn/wBZ06V+bXgyw3Y/55b6+0P253l/4VJZxxzSwiTUYt/k+nzV8qeDtPysXl9c&#10;1+4cEQ9hlVatzfHP8kfzr4n461anR/lX5no/hOwjSGu+06GsDQrXyYa6rTo+K+R4uzD2MD+csno/&#10;XMbzmvY29dBYW9Z9jDXRWMNfwpxnnXLKXvH9ecJZTGXL7pKsf2eDzK5rXPEnlVd8Q6t5UBjjryLx&#10;JrfM376vwPDYeWMqucz+sMjyn3Yw5R2r+Kf3stcTq3i/n/XVz3iHxHsE1ecax4n21+mYDKeY/cMt&#10;yLm+yd1q/iUSCuR1DxH5VcjqXic1zl/rpavscLlXKfomDyXlR2l14lxUDeJd0Neetre2o31mRq9y&#10;OXRR9BHK4HUXXiTdBWWfE22uWnu9tZ82pkV6lLAQOqUcLho++dyPFFH/AAlGa8//ALVqeDVt1bPA&#10;R/lMoYnBSZ6TY+JfLhrbtPEwMPNeRrqQer0OqHGyuKpl6kEsNhq8vdkeqf8ACVVqHxEHhryCHVNl&#10;Wv8AhIJK4p5ZFmFTK4S+E9GutTqi7+ZXKx655laEN5u+5WX1SVNCWDlSLl5abfnrBurP/nnXUKfP&#10;hqn/AGdtrSnW9maUa3IcTqGm+VWJcWFenyaP9oh2Vh3fh+RfuV6lHGI6ZToYn3Z7nnslhtqjPaYr&#10;urrSZI+lY9xYV7NPEpnl18qjKPuHM7PKqqb7yT+8rWvLbFc3qsTp0r1KPLUPhsxU8IueH2TTt9U2&#10;mt7T9R4rgLeaRTXRaXLjFTXw8S8ozWcpnqnhrU9s/wC8r2TwbqUjeT++rwDQpM3FeyeDXxNDX55n&#10;FFcsj7LN6catDnPonwpcefXbwWH2uCvNvCE20w17FpdrmD93X4bmT9jM/njN5ewqnFazoea4bUtC&#10;217ddWHniuZ1XQs0YTH8oYHMvZnil3pWRWBqVn5VesanouwTV5v4lljgNfZ4PE+2lofoWX4v2790&#10;4PUmjtv9ZXL3eo/9+qva/efvq42bUN1foOFw7lE/T8DhnKJsLdxy1qWcUb1ytvcf8tK6DTdRjFb1&#10;qbivdO7EUpRj7h19iscf362LWeNK4WTXY7arNl4jjavGqYScj5urg6skeuaPcRrXcaJd+TXi+k+I&#10;I/Pr0HQNU3mGvkMfhJRPhMywc7SPbPD15u/1depaFJ5tua8S8N3W6vWPC8m6vy3M6fKfi2d4f4jW&#10;vFrnNRi82GurvlxXOX6Yr9P4NxPNKMD+WuK8PyxkVNO8bat4bnjbzDLaRpg23FeweBfFD+LtCh1A&#10;x+Uzt9w9a8F1GQx4/ulq+g/B+j2mh6BZQWhxFs8zp/e5r+ysvmqmEjzfEfE8EYnMsRmValOs5YeC&#10;2fd7W+46Siiiuo/cBj1gReCNHg1X+0I7Mfa9/mebXRUUAedfH84+DHi3/sHS/wDoNfiTp9hItnD/&#10;AMC/9Cr9t/j783we8Wf9eL1+Nmn2G6zh/wCBV/QnhLV5Prv/AG5/7cfn3FtX2UKPzMP7FJR9ikro&#10;/wCzvYUf2d7Cv6K+sH5p9aOc+xSUfYpK6P8As72FH9newo+sB9aOT1KykOlz/wC5X7PfsrDb8AfB&#10;n/XjFX5CarYbdLvf9yv19/Zf+X4B+Df+vFK/nzxbqe0pYL1n+UT9H4Rq+19t8j1sHcKWmJT6/nQ/&#10;RQooooAKKKKACiiigAooooAKKKKACiiigAooooAKKKKACiiigAooooAKKKKACiiigAooooAKKKKA&#10;CiiigAooooAKKKKACiiigAooooAKKKKACiiigAooooAKKKKACiiigAooooAKKKKACiiigAooooAK&#10;KKKACiiigAooooAKKKKACiiigAooooAKKKKACiiigAooooAKKKKACiiigAooooAKKKKACiiigArz&#10;X4uW/mwQ/wC5XpVeffFWDzLAP6UAeD3Wl7YPMrJ21vahDLLB+7rB+5QAtFFRXF1Fa/6ygCWrtmtz&#10;L/q65/8Atrd/q66zQ1lSDzJKAJljleD/AKa1hyW8qf6yumkk8r/WVnyalEk/lx0AQ6L4bvten8u3&#10;/cxRf6yWb7lWptBvvD+q/Z7z/lr/AKuWL7kldX4W1W2jsZbOTjzJM+bWP471cXM9nb2X777NvPm1&#10;8jDMM4/t6WE+qr6pbm9p/e//AGgILj/UTR1xPjvSNX8QmCXRxLPFF+6ktYpPn3/3q6aS682x8z/l&#10;rWP50kU/mRzV6+a5ZSzbCSwk5OK93Vf3T18szKeU4uOLpRUpe9o/7w6e22W9lbz/AL66igWOSWqt&#10;xY/6ny5vJli/1ctRzalFF/11rLm1SVp67sNRjhqNPDw2iuU8+vWeJrSqz+KT5j0CHx9qbWPlyWUU&#10;N3/qvtf8ciVzrfNVezm+0QV0vhjTbW7F7c3MPnC1/wBXFXmOGX8PYStiIU1CGs52j7xS9tiJxju3&#10;7qNPwrrlidKh0+4m+xSxf8tZvuSVzvxE1S21uaD7P/qrX91HLL9+Sum1LwhFr9j9o0+GGzlif/lt&#10;9ySvNfEjS2V9NZ3EEsMsVfMZDh8hzHFy4hy6/tqq1vL3v5ZS5P8At07MV9YoQ+qVfhiZKt9nnhuP&#10;J87ynWWrkenaZLq39uG9mhi3+Z5P/Lbf/wDE1R3bKjmuIov3lfWZhlOEzT2f1uLfI+ZWFgMzxeWe&#10;0+ry5edcrLl9df2lfTXn+pllfzZKptcR+f5f/PWqtxqkSQVjrdSrP5lequX7B5b974/tdTPuPGfh&#10;W68UzaB9tu/7V8zyvN/5d9/+9VPxNp8sX7uT9zL/AMtKk/4V54VXxUPEH77zpH8z+yv4N/8Ae31Y&#10;1pZb/wDeSf62WvPwUsX+8+t99LH2HESyGMqE8jlOUeT95zdzL0nTfPgpt1HFF/q6b5lzZ/u6h8zZ&#10;+8kr0j485HxBebZ/+mv/ADyrmZFl8/8AeV1mqW8U999okrD1qaKX/V0AcjrWqRf6uuH1a+ii86SS&#10;tbxNcRRV5j4q1zyv3cn+ploAq69r0UtY3gz4qSeFfF5uNQ87U9KuU+zXEMsm9/L/ANmuE1TU5ri9&#10;mxMTH0rOLHg0dOToawm6cueO6PoPxD8VPAnhvwvrVv4Vm1HU9R1eD7Kf7Qi2JbRtzu/2mr57zxik&#10;BPpSYxWdOlClHlgdOMxtfH1fa4iV2JRRRWhwhRRRQAUUUUASW6+bMK6vwzdX3h7XLLVNLmlstQtX&#10;WWO6h+/G9Yeg2sVzP+8r0Lwr4Z+1arDHHQB9if8ADWHxG+MPg6y8J3EMNl9qRYr2/h/11yn+3/dr&#10;0zwn4d/4R/SoY/8AYWvCfhLov9nT+ZJ/rYq98t9a3Tw2/wDrpZf9X/00rCjh6VCPJRio+hlCEKfw&#10;e6ay/PPVi4022/c/aKhZbmwn+0RzQ3v/AD0ih+d4/wDfqRrqXVp/Mj/1Xl+bJL/zzRfvNXY6c4y5&#10;OX3v/ki4zhKPPCSsa02mxJB/zxot9Ptkg/efvq4nT/ir4e1canHp8F3e6hYxtLbxTfcudv8AF/wG&#10;m/Bn4oeIfibql5p+uiK8ito/NjuoYtn2b/Zr658I5tSwtXF1aah7LdOWvvHhxzvBTrU6MJOXP2/m&#10;PQl0nf8A6uGqq+H5VrsrX9/B5nk+TU/kRV8Ye8cRDby2X+rrUtf3X/LHzq6KPRfN/wCWNXtN8Oyy&#10;z+XHDQBN4R0O51mf/R4f3VfRXgPwZ/YNiPtH+trI+F3gs6Hb+ZPDg16SvSgBaKKKACiiigCMjnFf&#10;n5+02sf/AA0Jqfmf8+SV+gnU5r4P/aF0yO8+PusvJ/z6pXxPGE4wyaq5d1+Z91wTP2ed05eUvyPK&#10;YbXz/wDVzRTVMdNkrch0q2g/1fNSHT46/meWJXNof05HFSOf/s2Wj+zZa6D+z4qP7PiqPrI/rcjl&#10;7i1EP7uSaKEV67+yCka/Ge98vr9krhZdFtrg+ZJXpX7LOkxab8Z7iSP/AJaWlfoHBtaFTOKMdb2l&#10;/wCks+C40xM55JXh093/ANKifb1FFFf0ifzKFFFFABRRRQAUUUUAFFFFABRRRQAUUUUAFFFFABRR&#10;RQAUUUUAFQ3S7oJf9ypqhuBuglHtQB84eNLHfrk1cffWf2Weu+8aR+Vrk1cHqSy+f5klAFNaWk3U&#10;tABSxtKtU7jUoop6do959vn/AHdAHRWcdz/rKh1iOXz61l+Sobi8ii/660Ac+tvK/wDyxrBm8deF&#10;V8R/8I//AMJNp3/CQf6r7L5vz7/7v+9XoWi6p5U/meT533v3X+98tfKk/wCxL4htvjCPEcesxTeG&#10;ft3277V5v+l/e3bdlceIq1YcvsY8x72VYPA4v2316s4cq0t9o+p9Pjlig/ef62qeuNK+lazb283k&#10;3d1Yy21lL/zznb7rVHZ3m2+8uT/UxVDq0n7/AP6ZV2W5keHCfLOM/wCV9f8AEfLPwE+FPxB8O/Fv&#10;+0Nfgu7LT4vN+0Xd3K3k3P8Auf3q+lJLeKWfzI6kmvJUg8u4mmmh/wCWcVZN5q2z93HXNhMMsJDk&#10;5up7+eZzW4gxEcRWpwhKK5dCv4j8Gab4qsf7P1ezi1K13+ZHFL/yzf8AvVoeH/DukeEtD/sfR9Mi&#10;s7Tf5sn/AE0f+9VOx1CWWf8AeVuQr5s8Mf8Az1dY60jRhKr7bl948n6/i/qn1H2j9j8XJze7zf4R&#10;0Mnlf6z/AFUqNFJL/H8y7a8Q8D/sv33g/wAfWXiO71m0m0q1na5t4opf9Jl/2WSsr4mftK+KfBfx&#10;ZuPDGiabFLpdhMltcWnlb3vv9qvdP7Y0i9g8zT9TtL2aVFkktYZN80f97fXkP6pjqvv7wZ97RjxD&#10;wrgZTw9vZYqGto83KuV/+AmbrC/6dNJ/z1krkvHHg2Px14Wm0AT/AGKaWZbmOb+Dev8AC/8As10N&#10;xN9on8yoWkr16tKNWEoT+GR8LgMbWyzE08Xh5cs4PmT+I5z4ZfDz/hVfh690yS9+26hfSLLceV/q&#10;o9v3dldKzbP9ZVddStVrN1DUvN/dx1NGjChCMIfDE0zLMsVm+LqY7Fy5pzevu8v92PulXxn418Pe&#10;C/Ds2qa55v2Xf5UcVp9+R/8AYrE8NeJ/D/j/AMO/2xoE0v2WJ/LuYrv/AF0b/wB7/dpfFnhHTPiH&#10;4c/sPXPNhi3+bbahD9+2/wCAfxUzwZ4C0j4ceHZtI0Sea9+0v5lxqE3yPJ/s7Kz/AH/tunIdyjlX&#10;9mSnzP6zf5W/+RMprX/TppK0pNP2weZJUd5YyxT+ZHUM11LP+7krrPnzN1iTyoK4PUJpZ5/3dd5q&#10;zRfYfLrlZFitYKAObuLiK1/1lcbrmofaK6bxA2yCvL9e1DyP9XQBR1rXLa1g/eV5r4i8RbfO+zzT&#10;Q+an/LGXZUfjHXN8M3/PWuCkvJJfv80AfYnwD/aw8G6H4Cg8N+PoNQhmsTi2v9Oi3mVP7rivFf2l&#10;vjdH8bfiANTs7IWWl2NstjZg/feFfus/+1XkJbJ6UHjjGBXm0stw1DFVMXCNpz3PXr5pi8RhKeCq&#10;1L04bIbRRRXpHkBRRRQAUUUUAFaWn22+HNZtdboukxPB5kc372gD1X4H/ES+8JRT6ZJZRazosr+Z&#10;/Z83yJv/AL1fTvw5tb7xzqv9sXkP2K0tk8qytIfuRp/dr5x+HfhGX9zJH/qpa+sPAJ/svSvLjrKN&#10;GHPz8up3yx2KqYeOBnUcqa2hze6d5Gu393VyztftH/XKs/T7qLVIJpI5obKKL919qu5dkO/+7VyH&#10;VJYIPs8n/f3+CT/aStbx5uT7RyulOMIznHSWz+z/AOBF7SdLtft03/LappNNiaeuQ8VeNLL4eWVl&#10;f6n5s/27/jztIv8AlpH/ABM9cH8Tf2hr/wAIz6ZceB5jZ6ffQebLf3cW/wC0v/Evzfd2159bH4eh&#10;KUJy95dEfU5Zwpm2awp1aNPlpTvab91aHusemxf8s4aJ9F82rHgfVv7Z0PRtYuLKWylvoFlki/8A&#10;Zv8AgVdV9njrug/aRjM+YxFGWGqyoz+KD5X/ANunDtoflfvKtWrSr/rK6ySxin/5Y1Ivh/8A5aeT&#10;VGBk2bSyzwxxwV7B4A8BXuoTQyyw4h9aw/BvgWXVr6GTya+kdHsRY2MMfomKAJdP0+PToPLjq3SL&#10;0paACiiigCMdfbtXzP8ADPxDpmmX3jKO4vYYZf7bn/8AZa+lx3/Svmz4YWNtd3HjJ7iCKaX+3p+Z&#10;Y/8Adr8V8V5whw/GVXb2kNvSR6eAX709GstRh1C3E9vMJYv+egqzuqlbxR2kPlxxRwxekVT+Ziv4&#10;vli/e9y9j6LlJt1G6oN4o3il9cHyFW88S6Zp0/2e4vYoZf8AnlXOfAm/tr74s/Et7ebzsPa9P91q&#10;6KXT7KebzJYIpZv+mnNYHwNhij+LXxM2Q+T89n/6C1ft3hTXpVc/jy3vySPKxsZexPd07U+mJ2p9&#10;f2VE+eCiiirAKKKKACiiigAooooAKKKKACiiigAooooAKKKKACiiigAooooAKKKKAPnn9tSH7R8K&#10;4E/6iMVfN3hLTdgh8uvp/wDa/j834Zwf9fqV4J4UtdsEH0r9j4aq8mT/APb8v0P5H8W8RKnmkYf3&#10;I/qdhp8G2uk0+GsezjrpNPjzX4lxvmPL7RHyHCOA5pRNaxjreT9xB5lZtjHVrVp/s1lX8E8V4z6z&#10;X5D+3uEsByxief8AjC8/11eL+J9T/wBdXpXjG+3edXiPiy8kk86ujJcPpE/qzh7Dc0YnAeJ9ajQT&#10;V5hrWvebPXS+L5/K86vMb+5kb3r9vy3DR5D+gsBRpUKHtSzNqnnVDJdbqyTPjrT4pd1fRex5TqWO&#10;5vcLclxmj7RUW2hY8mnZBzzILo5rNuFKGtxrfdWXew7TXTSkjyMbRny85ks9NW82nio707KoRzfv&#10;q9OEOZHwlbEypT5Do4rjJq9DJWLYEv8AJW5DHsrhrLlZ9VgJzqx5yybgrUYvTTpgKoTSBTXPGHMe&#10;1WrTpfaNOK+y1benal5Z965CFywzWlYOe9Y1qKsdGFxjqe5PqeqaReb63o/LfvXm2man5XySVtQa&#10;1Xy9fCy5h4jBy5vdPQYLS3b/AK6VBe2cf8FczZ+IPK/5bVYPievN+rVYyPH+qV4yHXWjeZXO6n4Z&#10;2Q+YK2m8Xxx0kviCO7rvpPEUj0aMsVTkeX6pZFeK5PUdOLGvWtYsYrgeYlcnd6ZmvqcLitBY/L4Y&#10;6HOedf2fItbulWRFbP8AZQ9K0LTSJB/yyr0KuK5ong4LIHQq85e0GzJmr2XwXaceY9cR4W8PyNNX&#10;sfhPRXTivz3OMUuVnoZ1iadKl7KPQ9K8HWXmTw17foa/6FXmvhPTtphr1qzt/Ksq/Bs4re0mfzbn&#10;2I56hDN5a9etcf4kuY0rqNUkEUHz15z4uvdx/d1yYClzzicOW0fa1TivE2qyKP8AW5ryDxNfyN1r&#10;sPE15xXlviK93/cr9eyrDH7vkmDjHlOJ8RX0nn1y5utpxWnq8nmz1zlzJsJr9Rw1P3D9LqT+rUom&#10;kuoVZi1MxVzSz7aJNQrr+rnD/aijH3zcm1fzfv0631fbXI3F/io47/Na/U+ZHmPPOWXIes6X4h2z&#10;RV6j4W8QyOIa+edKvfNr1Hwhe7poY6+WzPBR5JHXjKNLGYb20D6b8J6x/wBNq9u8H6pXzR4Muyx/&#10;6a17x4Ln83ya/Cs8w0VzH8+8R4OMeY9Yu8A/Wub1VgciukX99ADVzwjoUmpamZ5IsW0f/PTrXt+H&#10;1KrjMXHDw7/+S/aP5N4ly6eJn7KH2iv4K+HWZo9Q1LGwf6uKvU0jCihEKKOfxxUmMiv7bo0Y0Kfs&#10;oGeW5Zh8qo+xw8fV9yWiiitz2AooooA88+Pf/JHfFn/Xi9fkhp1jmxi/c4r9bfj2f+LP+K/+vR6/&#10;KnTJIvsMP7m7/wC/VftnhpWVF4vm/uf+3H5Px7KUYYfl/vf+2mf9h/6ZUfYf+mVdL/Zw/wAmj+zh&#10;/k1+8fWT8W+tnNfYf+mVH2H/AKZV0v8AZw/yaRrDb89L6yP62cpqOn/6Bcfuv4K/Vj9mH/khXhP/&#10;AK9Er8v9SljXS7391dfc/wCedfp/+zFx8CvCf/XolfhviVXVanhuXu//AG0/YeA5yl9Z5uyPW6KK&#10;K/Dj9fCiiigAooooAKKKKACiiigAooooAKKKKACiiigAooooAKKKKACiiigAooooAKKKKACiiigA&#10;ooooAKKKKACiiigAooooAKKKKACiiigAooooAKKKKACiiigAooooAKKKKACiiigAooooAKKKKACi&#10;iigAooooAKKKKACiiigAooooAKKKKACiiigAooooAKKKKACiiigAooooAKKKKACiiigAooooAKKK&#10;KAEbpXA/FO6kt7DjpXf1wHxWaJ9K8uSgD57vNQlaeaOOsWZZYJ/Mj/fVpTf6/wDd1JHp8rfvKAM2&#10;HUPNqHVrX7V5NWr7Q937ys9WubD/AFlAEa6XLa/vP+eVb1v4o32MEf8AqZay/wC2Ik/1lZN1N5s/&#10;mR/6qgDppvEEU/7uSoftkX/LOuJuLGV5/Mjm/dVrW8nlQeXQB2C6lKsHl1JNq3mweXXNw3Ev2HzI&#10;/wDtpXuuj6VYrplnFb2kMtrJAv7z1/vfNXynEXEWH4bo08RiKc5qcuVcq+0XGPMeRRzeVB5dN+/U&#10;2qRx2+q3sdv/AKqJ28uvS/COmWtvoVnJbxQ3c0v+sPl7/n/u1tn+fUeHsv8A7RxFNzjeMbL4veCM&#10;eaR5J/Z8T/u6y76x8qfy467zxtYWOneI5o7f/U7PNki/55vXD6lfRJffu69zDYiOLo08RD4ZqMtf&#10;i94g0rO3+ywVoabqVzpc/wBos5v3tYt1qHn2P/TWudXXrmzn/ef6qt5whVhKE480Zdwi+U910jxN&#10;a63Ywx3t5DaXcX+s/gSvOPihrltqmq+ZZ/vook/1v/PSsnUtUil0rzPO/e1x+oX0lx+7/wCWVfLZ&#10;fwzl2WZnVzbDx5alVcrX2Ps7L7PwnXUxVWrSjSntEsLqEt5P+7q9dWf2iCsOzm8iet63vPP/ANXX&#10;1ZyFWeOx8KaVDeXll/ad1dO3l/vNiRpUl1o9s32LULeHybW5/wCWX/PN61obyLyPsdxDFe2m/wA3&#10;yv446juryW9n8yTyv+eUcUP3NleDRw2YRzKpWq1v3PSB9DXxWXVMso0aNHlxEd5/3SrHZxLP5lU7&#10;rR9/+rrSor3j544+60/zZ/3lc7rUcVrB5leqR2emGCa81Cf7Hp+/yvN/2685+KehxJpX2zT737Zp&#10;8v8Aq7rytn/jlc31rDyxH1T2i9r25veOz6niI4f63Om/Zd+X3TynUta3/u46yZptkFbvivxRffDX&#10;StGj0eC1m+3RtLLqF3a7/tD/AN1K4b4wax/Ymq2X2eHybu+gWWTT/wDnm7f3P96sqeMhVrSowvzR&#10;PbxvD2JwOWUM0qyXJW2/m/u8x5f4z8Qbb6avJdU1SW9nm8yvc9f+DX2WCGTx54li8J3d9H5tnaQx&#10;faX+b/nt/drwT4geDtS8Ba6dL1Dr5ayxS/8APWFvutXYpxk+Q8KeGrUqUa04uMZbM5vUJPNnqtS/&#10;fpKo5QooooAKKKKACiiigAoptTW8El02yPmgC3ocfm3wr6m+EPheKfybiSCvHfh/8M5dSvoZJJq+&#10;5PhX8NdmleZHZSz+Un7zyYt9D90LMh0fw75H/TGu28N2PlX0NxeXun6ZaS/uo5byTY/+8lV7i6iW&#10;Dy44f9U9cz8RPhnqfxS1aDWNDnimtNixSw3cuz7H/uf3q+l4fwWCx+OjSx2IVGFuZP8Ama2+I8rM&#10;alalh/3VPncvdt/dOu8P+D77wRrt7qGqXtp9kljli/dS73k3fd3pTtDa5i/0i3/5a7opIv8Anojf&#10;eWnX2m/bb6GO3/fSxQRW3m/89Nte+/Bj4B3uoeRql7+4i9KjO81rZljPa1bXh7qaVtF1MMqyyjlm&#10;G9jRv73vO+v/AG6eefCf9nWxTxV/bGlwy/apf9XFN9y2RvvL/tV9CWf7O39lwTR2/wBkh83/AFnk&#10;x7PMr2DQfDlroNkI7eKPze7461sHpx0rgxmbY7MJ8+IrOWnLv2O6hgcNhv4VNRPn/VPhjc2Fj+7/&#10;AOWVeftYy2t95clfXtxaR3EPlydK5C4+GFjPP5leYdx4fHH5X+rrqvCa21lffaLiu+h+E1jF/wAt&#10;quw/Dq2imz5x8r0oA6ewninsopIv9XjirdRRQiCEInapaACiiigAooooAYea+K/jLa+f8dtZ/wCv&#10;VK+1BzXx78Tbfz/jfr//AFwr874+nycP1vWP5n1XC0/Z5rTn5S/I4n7FL/zyo+wSf88q6BdPi/56&#10;0f2fH/z2r+S/bn7z9bOf+wSf88qPsEn/ADyroP7Pj/57Uf2fH/z2pe3D60c81hIf+WNdt+zxB5Px&#10;mI/6dKyhYx4/11dP8EbfyvjDB/1wav0bgKvzZ/h4f4v/AEiR8lxRiPaZXWh/h/8ASj60ooor+sz8&#10;JCiiigAooooAKKKKACiiigAooooAKKKKACiiigAooooAKKKKACobg7YJT7VNUc/+qNAHzl8QNQ2a&#10;5NXn+oSS3sH+urvPih5UuuTSVw8MMstAGbDeS2sHlyVcjkiuoP3dXLjS937use60uWyn/d0AV20W&#10;WWearWl3n9gz+XJUcepSwf8AHxUN1qEU8H/TWgDoJPEm2eqc2pRTz+ZJNXH3FrLLB+7qHT7eWL95&#10;JNQB3VrqG395HV6HVJVnrk4bjzb6D/prWT8TvEmueEPAGp6pocP2zVYv3X+q3+Wn/PWsqs/ZwlOf&#10;2TsweFnjsRTwlG0ZTfKm/wCb/Ed5fNI99/zxqvNNK3+s/wBVXiH7L/xD8U+NtK1m38RmW9tInT7P&#10;qE3yfP8A3a9ruprmy0rU7izh867tbWWW2i/56Ov3f96s6OJhVo+2PQzLJ62XZh/Z05KU7xjf7PvB&#10;dWfm+T5n/bOq95p8TwV4x8AviX4u8Y+PrzS9bJn0qWNpbn91s+zuv3V/2f8Adr224m2weZWWExUM&#10;bT9rCLXqdfEfD+I4Zxn1LF1FN2Urx8zK02x82+8z/llW2vWsbT77Z+7kqlrd1LFP5lvNXcfMM2NQ&#10;8M6HrM/2zUNMi/tDY0UeoeV88f8A8VXjHw3+AfiHwN4/t9c1S8tIbSJ2k/dSb3uN38LJ/dr1HRfE&#10;Xm/u7iaqOuapHFfTeXN51efWwFGvVjVnvFn12WcV5rlOEr4HDyUoVlyvn97lja3u/wDgRDqmpfZZ&#10;5o/+eu6Wm6ev2iD95WLNNLcT+ZJWhY6lFF+7r0D5EsTaPFcTzf8APKJGlk/3FrzLwv8AGW28WeMR&#10;oB0b7FaSu0VtLD9+P/fr123uPK/0iOqNj4d0PS9Vm1jT9MistVuf9ZL/AAf8A/u152Jp4ipOn7GX&#10;LGO59dkmMyXDYXFwzPDurOa/dv8All/7b/iG2+k/ZfOjk/1tTNYxNB5dWqK9E+R977Zz95pvkf6y&#10;sO602OKu6kh8/wDd1k6tdeGkvv7D/tn/AIqD/VeV5X7mN/7u+sK2Io0OX20lHm7ndhcBi8wlKGEp&#10;ucormdo/ZPIfE2oRWdcbdah9sn/11d9H4V+2+OP7P1D995X737J/z0f+7T727i8XaJ4gt9QsrSGL&#10;TLVpbaWGLZ5br91Xrz8TmVLC4inh5/FPsezlnD+LzXBYnHYeSjCjvf4jxLx5qX2Wx/d14L4q8Rbf&#10;9XXr3hnwf4z+PXiP+xPB+mfbJf8Al4u5vkhjT/fq58fv2EfFHw08EDxRpmvxeK4rWP8A4mNrDFse&#10;2/vbf7y/7Vb1swwmGrU8PWrKM57I+fhQqzhzwi7R3Z8r6pNvg8ySsH79SXUm81FXoGAUUUUAFFFF&#10;ABRRRQAUUU2gAr0z4YaX9rv4Y5P33tXGaL4dl1Y8V9PfA/4W+VPDcSTed5tAHp3gfwrGljDHHD/B&#10;XpGm6Lcp/o9v/rZa3I/Df/CKWNl9ospbL5P3fnRbPMosb2J5r23l/c/b4PKjuv8An2/2qmblGEpw&#10;96Xkb4aEKtWnCcuWEnG7+Llj9qRk+OvhpqfjDw5ZR6XqenzfYf8Aj4tIbldn/XWrVrYy6R4b0bR7&#10;ib7ZqFsjR3EsMm9I/wC7sb+Kk8IeBL74fjWZ9U+yz/brVra3tbSXf5n+09dP4L+HOpeJZ4bOzh/e&#10;/LXg5fSlVqSx2Ii4Tl0P0rivNY4bBU+GcDWhWw1L3lJL3ub+WXL/AIjJ1H4cR/EzS4NL1DzfOsP+&#10;PbUIv+WafxLsr6C+Gv7L1hF4Ps9MNnDNp9tJ5sf2yPzX3/xfer1r4bfBaHwrYw/bfKml2Yr1SOJI&#10;Y/LT7g7V7P1ej7WVbl96R8I84zD6pHA+2lGnB80UpfCeIt8F7mznh8ww+V/yz/8Aia5PxV4PudGn&#10;r6hdN9YniDwna6//AK3itzydz5j0ePf53mVuWtv5s/l17DL8JrF/9XMRU0HwxtYP+W1ADPhxd2sN&#10;v9k/5eq7rbWDoPheHQfmjPmmt+gAooooAKKKKAIf4mNfNfwvk2N4y/7D1xX0snIJr5a+Hc2y58Zf&#10;9h6evw/xdjzcOR/6+Q/KR7OVx58R8j0b7VR9qrJ+0+1H2n2r+L/Yn2nsTW+1UfaqyftPtR9p9qPY&#10;h7E1lus1m/BH/krPxM/37P8A9AaoxdUnwLk3fFn4mf79n/6A1fs/hNDl4jj/AIJfoeFm0PZ0T3gd&#10;aU9KQdaU9K/teOx8exaKKKoAooooAKKKKACiiigAooooAKKKKACiiigAooooAKKKKACk3UN0rmpt&#10;L8QNq3mJrEQ07fn7N9m+b/vugDpqKRV20tAHhv7Wf/JOYP8Ar9SvDvC8OywH0r3P9rDnwDZf9fqV&#10;4roUe2wh+lfqORy5col6s/jfxfl/wt04f3I/qdXp0e+uk0+OsGx6V0mnrX80cc1pcsj1+DqMfdOg&#10;sI+Kx/FVxsrb0s8Vy/jt8Dy6/ifMG55hyH9t8LU48lP+8eReLr7/AF1eM+J7uT99XrHivvXifjCe&#10;T99HX6NktJPlP6gyCivdPMfFEnm+dXn943NdZr1xJ52yuS1A7a/YsFDljY/aXD2eFMp3xUkU+2qc&#10;3+up0Mm2veavE+TjiJRmaUc++tCGPfWNE+6bNbdo/FcdRcp9NgJ+1fvFpbbHFZOoWu41s+dtqvcJ&#10;vNcsJuLPWxNBVYchxl/Y7zWQllIDXaz2oc1Eukhq9iGJ5UfnmJyOVWrzwMvSrfBrofIqSz0/yjxW&#10;lDY7v9ZXn1q6k7n1WAy/6tS5JmPJb1m3EFdadOj9azLrTv32KmnWRricH7WPuGTFDzVqH5KufZdt&#10;Cw7apz5ghg5UyxbybaX7SVqNk2RVQnufJNYqHMehUrewj75pNqG2mNqhrnJNRxVKTVMV1Qw1zwK2&#10;dwpnRtrG6poNY9a4ltUqe21Pca6ngzyIcQ80viPTbPVvMq+ltHdfvBXE6TfZNdzo7ebBXz+Jh7HU&#10;+thWjUpe1gTWvhvdXSaX4PL1paRa+bXfaHo+4V8pjMxlTPl8bmk6UfiM3w34YKw16Z4T0CQVa0DQ&#10;8/8ALKvUvC3havzXM810lc/Is4zv3Zc5N4X0YwHe9ds0P7ny6sWmk+R+7rQa0jr8wxGL9rPmPx3F&#10;Y328+c4bWRmGvKPFknlV654kj214740P7ny6+pyn3pRPs8i96UTxvxPfyV5T4hm8yvS/FLZryPxH&#10;cba/ccqh8J/R2SUo2ictfzbq5+9lyavahPurBuZMmv0ChA78zxXL7hXu7nbVWGT99SiKSXrU8FnX&#10;q+7FHwT9rXnzkV1A7NlePatrwZ4L1bxtr1no+j2Mt5qNzIsaRCPj/gVdn8O/gl4q+KZnTw7o8t6b&#10;f/WHPyV+m/7Kv7I+k/AfS4r+7m/tTxPcwL5tz5eFj3fwp/u16eBws8VLtE+K4oz7CZBSl7ylWe0P&#10;P+9/KfEkv7Cvxb8O6bdX95o9mYbdGlYw3av92uS8MeHtVsbn7Rc6ZdQxxf8ALWaNkWv2VkUeX5ZG&#10;4HtXLeL/AIb6L458N3miahZwra3I58qPaw9GrfH8OQxEJeylrY+Nyrxcx1GH1fHUIyi+quuVf+3H&#10;wB4Kh8ybzBzXvPggFBwK2tH/AGM5NJOI/Eh8v/rlXf6H8CP7I/5i5m/7ZCvwLN+Bc+xN/ZUb/wDb&#10;yLzvivKsb/Bq3/7dkSWfMMGf9V/y0r07S2t5bGEwY8r2rm18Bbcf6YcfSurtLWO0gjiTpGMCvtvD&#10;ThrNuH3X/tGioKW2qlL/AMlPxHGVo16znAspTm6UL0obpX7yjzxaKKKYCM22jdTZI99c1b6R4gj1&#10;zz5NZil04P8A8ev2b5v++qAMX47f8kl8S/8AXo9fmxpun/6DD/uV+kfx4/5JL4l/64NX5/aXpv8A&#10;oUH+5X63wBU9n9Y/7d/U/CvFKt7KGE/7f/8AbTF/s360f2b9a6P+zov+etH9nRf89a/X/rJ+BfWj&#10;nP7N+tH9nV0f9nRf89aP7Oi/560fWQ+tHLX9jJ/ZN7/uV+h37NH/ACRfw1/1718KX+nxrYXv77+B&#10;q+7/ANm//kjfh/8A65V+RcfVeeGH9X/7afunhfV9rPF+kT1RelLTEp9fkR+/BRRRQAUUUUAFFFFA&#10;BRRRQAUUUUAFFFFABRRRQAUUUUAFFFFABRRRQAUUUUAFFFFABRRRQAUUUUAFFFFABRRRQAUUUUAF&#10;FFFABRRRQAUUUUAFFFFABRRRQAUUUUAFFFFABRRRQAUUUUAFFFFABRRRQAUUUUAFFFFABRRRQAUU&#10;UUAFFFFABRRRQAUUUUAFFFFABRRRQAUUUUAFFFFABRRRQAUUUUAFFFFAETyBPv14v8YfGFtdeRZ2&#10;5zXp3jHUJdL0OaS3/wBbXzDrmoXOpar5lxQA6x03f+8rWVdtR2/yQU6OTzaAHNHv/d1RutJiuK0K&#10;jkmit/8AWUAcbfaLEk/l1DDo8UX7ytTVtSi8/wD11Y82rbJ/3dADdS0/Z+8jrHb/AKaU3VvEG2sG&#10;61rf5Pl0AdVHdeVB5cdWrXxJq9rYzWdvezQ2kv8Ayyrlf7cr1H4deD9N1vQ/7cv/ADZ/N/dRwxfc&#10;jrz8wxWGwOHliMX8Ef7vMZVKkaEOefwmJZx/YrCtrS9cvtO/4872WHzateMvC8Wl/Yvs8/8Aokv/&#10;AD2+/WPHH5X+rrfD1qWMw8atH3oT7lxnGUeeBJNJ/rvtH76WX/WS1j6hpfm/vI6uassk8HmR0eGZ&#10;vt880dx+++y/+RK0qVYUKUq0/hiuY3pQlUnGEPtMzbfR/wDptRdaLEkH7yujfVP+EgsdT/cxWZto&#10;/Njlh+T/AL7rkm1CWeD95Xl5Tm2GznDfW8Je1+XVW2OvH4Ctl1b6vWtzW5ijNH5v7usW+tfss9a1&#10;xfRW9Yc00t1+8r2TzxlbOk2f2X95JVWzjign/eQ1qLeRNQBHDcStfeX/AMsqdcahFBXP+ItQli/e&#10;W8372uVbxFK/+soA9Ohuop/9XU1ecw6xfWVaFv4oubj93QB3bi21PSp9LvJvJtN/2mO6/wCeb1Q1&#10;rSLFfDn9j28/nWkv7yS6/wCej/7FSWrSvBD5lF1D9ogmjjh87/rjXl/2bhfrn9ocv7y3Lc9X+1cZ&#10;9T/s/wBp+6vzW93+viPAfEHiaXwpPNZx/ZL2KJP3cWoxb0j/ANpP7teC3Hib7L4xh1jWJpr35/3k&#10;v3/LT+8n+72r6G+ImsxfC3UILa30a11Oa6RpLi61aHzF/wB1P7teW/EzwPbRTw3lnDLDFfQLL9km&#10;/wCWb/8AxPpW1LF0q9aVGHxdT1cZkmZZflmGzPEW9lVfue9zf+SieNdI8N+KLGfxf408TRaMP9Xb&#10;3UP759Rh/hXyl+aNq+Z/jD8SB8RPE0F5BZixtLW1SytoiPm8lfusf9quv17wrEs/7yH97XmOs6N9&#10;nMyVpTw8KUuf7R5mMzXEY6EaVXaPQ5aiiiuo8gKKKKACiiigAoopp60AWrOzkvZsD869N+HPgeLV&#10;L7y5P9bVHwX4P82xhvJP+WtfTnwX+Gsa/wCmXEP/AFzoA7Twj8EdM0GxhvJP+PvZXo/im78QaPZe&#10;H4/Dhure0+y/vP7O/v8A+3tqDdsg8urFjrF9pfnR2d7NZRS/8soa97JczjlOL+tzpqrpKNmeNm2X&#10;vM8P7KFRw13Rc8QWe++h/wCfuWBftsUP3N9WrO13weXJDVjwv/pn+rs5pv8AnpL/ALddBDb208/7&#10;v/W15Far7WrUny8sZPmt/wC2nqUaUqUIw5ublXKaXw30m2fxHDJqH+qr7l0KO1i0uD7Hj7Ls4r4k&#10;0eOLz69g+HvxL1PRx9muJvOh/wCWfnVgtjU+jOlLXCaT8TLG8g/0j/W12VtdR3UIeOTI9aALNFFF&#10;ABRRRQAUUUUAFFFFABRRRQBEOAa+VPGtv5/xn1/9z/BX1W3Q18067a+f8YfE3+4lfmHiTP2fDdef&#10;nD/0o93JJ8mNjL1Mf+z/APpjR/Z//TGuk/s//ptR/Z//AE2r+K/rJ+ofXDm/7P8A+mNH9n/9Ma6T&#10;+z/+m1H9n/8ATaj6yH1w506fyP3NXvhZb+T8ZrP/AK93rU/s/j/XUngOD7N8Z7L/AK9Gr9P8OK3P&#10;xNhof4//AEiR4Od4j2mBqQ/w/wDpR7x4g8R6Z4Y0+W81jUbXSrSP/l5u5VRP1rzPw9+1p8JvFPiM&#10;6JpXjjSrjUA/l+V5yquf96o/2j/2XvD37TdhoOn+KNR1CDStMuvtUlpZybEuf9l/9mvmX9uj9iv4&#10;ReF/2btf8UeHPD0PhrWvDNqtzZ3WnfI8j7lX5/73+Nf2ofmB9/xtupzNtrwb9h7xPq/jH9lP4d6v&#10;rl5Leahc6cnmXU335OdqtXuN5MLa0mk/uIz0AcT8Rvjf4H+Edl9p8WeJtP0Yf88ppV3/APfH3qX4&#10;cfGvwP8AFyy8/wAIeJdP1kfxxwyrvH/Aa+Cf2Lfhnof7YnxT+KPxS+KcH/CS3+mao2mWWl3fzWkU&#10;Hzfwf8Bqv+1F8MdM/Y9/aX+F3xD+HFnL4b0nXL5bDWbC0+W3Kbl+6n+7QB+kfiTxRo/hLTDf65qV&#10;ppdpH1mu5VjX82rzXwp+1n8JvGeuf2Jo/jjSrjUf+ePnKtUfjh+zH4R/aePhW68V3eoy6Vpj/ao9&#10;LtLnZBclvm/e/wB6vk7/AIKU/s2/Cf4bfAP/AISnw1ouneEvFOm3MA06bTx5L3HzLngfeoA/SFW3&#10;UteUfsvalrGqfs++AbvX3ll1WXSoDLLN/rHO3q/+1Xq9ABRRRQAUUUUAFFFFABRRRQAUUUUAFY/i&#10;LXrbQrKWS4PRK2K8S+M/iC+S9FnH5Xle9AHm/iDUJfEOuTSR/wCq8yrFnZ/Yqz9F/wCPj/tpWpNc&#10;eVP5dAEm2o5rWK4qamUAYmqaHE/7yufbR4q7C+voooJo65ebVIqACHS4krDvrX7LP5dWrzXtlc3d&#10;a9vnoA1IZP39WJNQl8//ANGf9NP9muVtda2+dHJWto999svvLk/1P/LShhHmv7htafHFcT+XHDFZ&#10;Wn/PpZ/Ilbi3Xlf6uvnTwH+1p/bnxZh8KSaBD/Yt9dfYbeT/AJbRvu27n/2a+i7rS/sd9exyf62J&#10;/KrCjWpV17h6uYZfi8unGGL+KS5l73N/5MTKsSwTSW9laWXm/wCslhi2eZ/tPVW6hiuIPLqwr7YP&#10;LrBvLiXTp/M8791W6ieZKcqkvfk5EbaXLVqHQf38P+5XkP7Q/wC0Z4g+DviPTNH8P2en/vLVb6S/&#10;u4t6y7v4Ur0Dwv4wvvEvhXw/rkkP2KXU7X7TcRf7f+x/s1zQrwqTlShvE9evlOJw2Co46rbkq7W/&#10;+RLl9YxWU/7uGsu6s/tEE0laFxcb/wB5JWLfahu/d29dJ4xnsuypLO1+1T0R28sv/LH91WtazxWs&#10;FAXJrr/RYPLjp0M37j95Ud1fRLB+8rhdS8QXMU/l+f8Auar3oxJlyncf2pF5/l1cX568xt9Wubr/&#10;AFdaFr4mubf93JUlHoUM32eeGSP/AJZVzVx8NtH1LxXNrtxqfkxSP9pk0ry/n3/71P0DVJdR/wBZ&#10;XQbK8/FYDD47l+sR5uXY9nLM7x2SyqfUanJKa5X9o4H4nWcXnzax53k3f/LOWH78deB/FL4ian4j&#10;sf7PkmtIbT/lp9j+R7n/AH/71fUV74HtvHOuaZZ3/wBrhsJX/eSxfJ5n+ylWvip8D/Cvi34f6wY9&#10;Gh0a70OBpbe6h+TzNv8AC9eXmWeYPLMXQwOIvz1fh090ww2DxFfD1qsJcsI7+98X+JHhf7GPxm8N&#10;eDbHWvCeqTQ6Zqt1P5scs3yJcp/v1P8AtYftn+EfDXhvWfBfgOb+39a1OBrW81D/AJY2yN95f9pq&#10;+bNe8J+bB5kkPnV5n4k8NxQfvI4ayr8NZfXzGOZ1YuU1t/LEuGZ4ilhvqkPdX/pR5nNJv/d1FV3V&#10;rX7LPVCvqTyh1FFFABRRRQAUUUUAFbei6H9qn/eVU0TTJdWvobePu9e3+Efh/wCffQ2f/LXfQB23&#10;wX+Ddj4j/wBZ+5ir6Y8I+Dbbwl58el+TNqEUDfZ4pvub9tZPg/wzF4ZsYY7f9z8lbzNu/eVLXMjW&#10;nVjSqxrcvNyuMrf4TkfhVqfjbWNb1JPE39oXuimNvN/tHf8Auzu+Xyt1d1p9nL5/meT+6qR9Yvr3&#10;yY9QvZr2L/lnFXZW8cSWP+kQ+TXLhMN9Whyc3MfQZ/nEc7xn1uFFUtIxsjLtbHzf9XX1D+zVpumw&#10;6TCZP+QhXz9b28SfvI67Tw3qV1of+kafezQS12JnzXwn2Zs9qfXk2hfFuS6hszcDn/lpXdaH4usd&#10;cm8u3oA36KQHNLQAUUUUAFFFFABRRRQAUUUUAR9zXyV4LuPKv/GX/YeuK+thzXxz4auNuueM/wDs&#10;Nz1+MeKq5sgj/wBfI/qfS8Px58X8jtvtlH2ysX7V9aX7TX8gexP0v6ubP2yj7ZWN9po+00exD6ub&#10;Iu8qau/s8TeZ8UviX/v2f/oLVzSXHBrb/Zqk8z4p/FH/AH7P/wBAav2Hwup8vEH/AG5L9D5bP6XL&#10;hvmfQ0swiiLykRxhMvJ/CK8d1L9sT4O6R4qGgXPj3SV1Qv5eDMu0H03dK8S/4KafFzV/Cnw78M+B&#10;fDl3Lp2teM9RSxF3EdrRx7grf+hV1nhT/gnZ8H9P+DMHhLUPDFpe6rLY+Xca5NH/AKX57L80m/8A&#10;3q/sU/OD6c0zVLXV7WG7sLqK8tJU3xywyb0k/wCBVo1+fv8AwTH8b63oHiP4mfBXVLyTU7XwXet9&#10;ju5fv+Wz7dv/AI7X6BUAcL8Q/jP4L+FNl9p8V+JtP0Yf88ppl3n/AIB96qvw1+PXgL4vQeb4T8T6&#10;frP/AEyhlXf/AN8da8z1/wDYW+HPjX4xan8RPGEN34s1C6/1VhqUm+0tk/uolfHn7U3wi0P9l39q&#10;74W+JPhRANG1HWL5YrjRbP8A1Mifdb5P7tAH6jXuoW2l2Ul3eTR2lrEnmSSyybVQe9ePRftkfB24&#10;8Vf2BH4+0o6jv8vHnLsz/vV84f8ABTf4ga7f2/w6+Fmn3c2jQ+L76OLUbqGXZ+7/AIo69S8Sf8E9&#10;fg/qvwYn8KWHhPT7PVTp/lW+tRR/6SJtvyvv/wB6gD6htLqK8t4p7eWOaKVd6SRH5XrgPiX+0J8P&#10;fg+M+L/Fun6PKelrLMvmn/gHWvkv9gP496to37NHxGsNfll1O6+Gk9zaxyyyb3kjjVtqf+O1z37B&#10;n7PXh79pDQ/EHxx+KFnF4x1vxDqM8Vva6l++htoVb5V2/wDAqAPur4e/Fbwr8WNJ+3+FNfs9ZtiO&#10;TBKrPH/vLXZr0r8wfin4Ltf2GP21vA3iTwYBpvg/xpP9ivNFil2wiRjt+5/d+biv0+Vt1AC0UUUA&#10;FFFFABRRRQAUUUUAFFFFAERXAHtTS3anvzXGfFnxXc+Cfh3r2t2Ai+1WVqZY/O+5RThOrONOO8mY&#10;1JqlCU5bJHhf7TPxX0zV7iHwpp486aOdLmW6B+SPb/DXGaDJ59hHXiej+J7nxNrU+qXgi8+9k82T&#10;yvub69i8KS+XbbPwr93llUcpwUcP16+vU/hXjvM6ub5jLEVf8K9Oh3mntXS6e1clp8vNdPZScV/J&#10;PG+Gl+85D7bg7Er3TqtPbbXP+MYPP86tixkqPxLa+fb1/EWaU5UMdzn9tcL4lcsT588W28i+dXjX&#10;iq3jl86voPxbpsn76vH/ABPpX+u/1dfd5PiF7p/UGQ4mNonz94is40MuK4fUYsmvXvFGmYFeYava&#10;7Z6/Y8vrc8T9uoz+s4bkOMvBmoY3NaF3DUUVtX1CmrHx9XDy9qS2kfNbVr8tVYLXbVuNMVw1Zcx9&#10;VgaMqRdBzQV3GiPrVy0jjkrgbsfSuXumc8OanhttwqxdW+37lNt4ZDNT57xMuWHxli3t9nJqwzba&#10;ilm8oVQnus1hyuRDjz+9IuNebabvjuayzcVYtX3Vu6fKhxcPsGh9ljoNrHUwFNuJttc3NK5N5XMm&#10;8bbXM6o281salNXO3U26vZw0T5zOMRHl5DNlO2oT83NTTOaj3bq9iJ+c1PiKM4yaZbq9arWu41LF&#10;YCtPapI5VgJznzmxose0ivSvCkWK4bSbOvTfCNjmaGvkcyqrkkfqlCH1bBe+ei+HdN216h4Z0zdX&#10;L+FbHz69Y8NaR5Yr8bzXFcp+TZ1juXmOl8N6Wh+4K9O0XSo7W38w9awfDelR/wAFdoybR5dfk+Mx&#10;HtanIfg2c41z5oQJY23Cq2oXPkCrEPArmPFGo7K8uEPaVeQ8bBU3WlE5vxHq+a8f8WXG/wA6Sur1&#10;/VMmavMvEN9vg8uSv0nKsLycp+yZLgvZ8p5d4quZJc145r11vnY16/4n+fNeP6/bkTzYr9ryhLlP&#10;6CymNqUvQ5K8ut09U2+erV7DsqrjFfcQ+E8TE8/PLnJbe0+U1t6fpsUssAk/1W9fM/3P4qzrR9qi&#10;t2wk+UGuepOUT2cBhKU48nkfsJ+zr4N8GeCvhnpsXgzyprCWFZJLrzNzyv8Axbm/3q9TSNTyeWPe&#10;vyo+Avx28VfB6Cex0if7Xa3OP9Fu/nSP/cr6t8AftpD+xM+KNNJ1D1tPuV9hheJMuSjSnLklb5H8&#10;ecTcAZ3gcXVxEP30JP4r+/K/eJ9YFdvAXj60BAATWF4U8V2PjLR4NSsJhJFKiyY/u1vg4Jr6uE41&#10;IxnDY/JZwlTk4TjZoftprR7qfRWohmyjZT6KmyAKKKKoAooooAKKKKAPPPjsP+LUa+P+nevh/SrH&#10;/iVWX7n+CvuH46rn4Wa//wBcK+RNJ07/AIldl/uV+i8H1PZOt8j+bvGKt7JYL/t//wBtMP7Cf+eN&#10;H2E/88a6f+zf+m1H9m/9Nq/S/rJ/NP1o5j7Cf+eNH2E/88a6f+zf+m1H9m/9NqPrIfWjlLywxp1z&#10;+5/havsr9nNNvwh0VP8ApnXy1fWH/Euuv3v/ACxavqb9ncbvhNov0r834vq+0VL5n9H+Dtb2tTG+&#10;kPzZ6dEcipK+Jfid/wAFPPC3w5+JuteDIPBuueIL/SJPKuJNOj31u/A3/goVpnxt+JeneDrf4f8A&#10;ifR5b7f5d/qFsyRR7V3fN8tfm5/TB9e0UxKyPE3ijTPB/h6+1vWLyGx0mxjaa4upvuxotAGzupa+&#10;Ctb/AOCq/h7+1ruTw58NPE/ibwzaP5cmv2dt+5KfxMv+zX1d8D/jt4V/aA8Ew+JPCV6Ly0J8uWL+&#10;O3f+69AHo9FfKf7Qn7f/AIN+CPjA+ENL0fUfHHjCP/X6Vo8W94v95qP2dv2//Bvx28XHwff6XqPg&#10;jxh/yz0rV49jy/7lAH1ZRRRQAUUUUAFFFFABRRRQAUUUUAFFFFABRRRQAUUUUAFFFFABRRRQAUUU&#10;UAFFFFABRRRQAUUUUAFFFFABRRRQAUUUUAFFFFABRRRQAUUUUAFFFFABRRRQAUUUUAFFFFABRRRQ&#10;AUUUUAFFFFABRRRQAUUUUAFFFFABRRRQAUUUUAFFFFABRRRQAUUUUAFFFFABRRRQAUUUUAFFFFAG&#10;brOmDWLCW3fv0rwbxt8ObmwvpriP/VV9F1VvrOK+h8qeITR+lAHzJGvlfu6hvLj7PXrHif4V+bP5&#10;mn15T4g0e5t/3ckP72KgDL/tisfUtW8qjUG8qCuZkkluKAHXEnm/vJKr3UnlQeZVfUNWis65XVvE&#10;0t7B5cdAFXxJrHkTz1i2+pfaqj1C3+2VY0fT7W3n/eUAammrcivVvA/i7U/BFj5dv5U1pL/yymrh&#10;7GPyp66aGPzfJjrCtRpYmHsa0VKPZkuMZR5JnXXXia58UT/aLz/v1/BHTVqG1s4rWCps1rCEYLkh&#10;HlElGJDdf8eFc7Z3UtlffaI/3EsT10V9DLcQfu5q5uaPyp6pxjKPJMvqb2oa5LrNj9njhisvN/1n&#10;k/8ALT/frDks5YqbDN9n/eR10Fn/AKbB5klZU6VKhDkoxUY+RrOpOrLnrS5pHK3FjFcf6ytrTbe2&#10;tdDvdU+xxXssUixeVN9yOrl1ax+R/qaydNvrmy86SP8A1X/LSL+CSuTMKFbFYSpRw9TknLZ/ynTg&#10;a1LDYinWrR5ox3X8xPq/lanoP9qyQRWV1F+6/dfckrlNB0W58Ta5ZaXHN5Pmuv73/Y/irst0viD/&#10;AI+P3Plf6uL+COuRvvtOiar5lvN5F3E/mxy1lgKGJwuBjSq1OerFS99/zFY6vRr4mpVpU+SEtl/K&#10;eueLf2ctDm8OXZ0yaWDULeNpRLNL8km3+/XzL9jr2fxF8bfEviDRDpkkNrZ+bH+8uoj88lcB9l83&#10;93XjcNYXPMLhqkM+xCrVObRrt2l7pzYiVKUo+xKtrbf6DVWOx+zz/vP+WtdNcQxRWMMccP8Aqqzf&#10;7Fl17zvLmhsorX97JLN9yOvrJzjShzzlyxj3MoUp1ZRhSjzSlskOv/HWk+G9eGhSWUs2XWOS7z/G&#10;39z/AGa0PGmravo2iQf2PP5I3/6bLD/rY/7q/wC7VDU7TTLaaHxBJDa6zdxfu5LqL7m/+Hf/ALVU&#10;LXUL5Z5tQs7zybuX/lrXylLC4vMcNXjVrLkns49uY/R8VjcpynG4SthMG+ekv3sKn2nKO+vN7xj/&#10;ABA8TbdD8PyaxplprOobH8yLUfvx/wB2vK9YvLnW76a4uJ/3sv7r/rmn92us1jzL2+mvLyb7bdf8&#10;tJa5G4b9/wDu6+hwuGjhaUaPNzSitX9o+NzDMquYVqk/hheUlD7Meb+U898TeH/N/wBZXlPj7w/E&#10;tj5le6as3mz/ALyuB8ZWvm2M3l12HkHzPqNv9mnxVaui8Ux+VcfvIcVzY60AOooooAKKKbQA6trw&#10;z4el16+8uP8A1Q/1lUrfTZXr6Q+BPwxuZYPtkkP+toA6D4Y+BZYtKso/9dFE9fWnhHwrssYf9VD8&#10;lcf4Z8K/ZYIY/wDllXo2kzfYvJjoAj1DSbaKDy4/9bFWa2lxV0l5Z/b5/MjrLkj8r93QBxXxcuPF&#10;egjRv+Ea+1w6VKn/AC6f89v9v/ar0nTbqVILKTVPJh1D7L/xMZfN2Jv/APiqp2OqXOm+d9nm8nza&#10;4f4qfD3U/H/w5m0fw/N/xMIr1bn7L5uz7TX3uGx2HzuGByTERjRhB61evzPDjhauDrVcXCo583Q9&#10;q0OOKX/SI5oZ4pf9XLDLvrsNHmi/1dfPPwA8I6x8LPA17peuz/8AExvp1ljtfM3/AGJF+8r/AO9X&#10;s2m6lF/21r5nNsLh8Djq2Hw9b2sIPlUl9r/209WhUnVpRnOPLI7ZuteyfCzVpJ7H7PJXhen6l5/+&#10;sr2D4Ox/66SvINz1WiiigAooooAKKKKACiiigAooooAaetfNmqW+pTfGDxL9h+y+V5Y/1tfSfU14&#10;NG2PjB4m/wCuaV+T+KE3T4Yrzj3h/wClHoYJ8taJNp+mXqQ/8TOGLzf+mNWjYR/88a1xLmneYK/h&#10;edSrKXPyn1Cxf94xv7NP/PGj+zT/AM8a2fMHpR5g9Kjmq/ylfW/7xzGoWGp+fD9g+yQxf8tPOrP8&#10;HQ6lF8aLP+0PK/49W8vyq7Vpa53Sf+S3aZ/16NX674ZVpvijCQnFfb/9Ikebja3PRke4ySbK/PH9&#10;pfx7rH7a3xZg+BPw0nl/4RDTLpZfF2vxf8e+xW+aDd/FXq3/AAUP8Q/GGDwBpvhz4S6Nd3susO8e&#10;qahZczW8OPur/d3eteIfAL4r/EH9nHwDZeGPC/7Nuuf89L2/m/1t7N/FK7V/cx8ufoT4D8G6b8Pv&#10;B+j+G9HhEOlaZapbW8XoFrcnXzIJVfpivIfgX8V/F3xS+H+qax4k8D3fgzWreSWK30+8/wCWu1dy&#10;t/31XM/sifEv4sfEjw/4quPin4aj0DULLUPK0+Hy9nmR4bn/AD60AfPr/stfHT9lv4leK/EHwFvN&#10;I1jwt4hn+0y6Bqx/1UnXdmvEv2xdG+N/iHxF8J3+K2s6JDdalq8UVn4b0j/lm+75nevrDX/22PiD&#10;4B8Sano/iD4G+IbwxTtHZXekfPFcJ/C1cZ8Kfgr8Uv2ofj7pfxe+Mei/8IloHh7/AJF7w3N/rd+7&#10;csj0AfWPxC+Het+M/hLF4c0PxNd+E9WNrFHHqtn9+PatfAvxz/Yu+MHw8ht/iheeM4vjJ/wisf2m&#10;Tw/4jDOuxfmZk/h+X71fW/7UPxR+M3wu1rQL/wCHPgaLxx4bfd/akMP/AB8x8/w14N8Uv2qfjN8d&#10;PB954L+HvwU13R9U1eF7K91DV48RW0bLtZqAPqP9lX476b+0R8F9B8X6bZ/2Z5v+j3FoB8sUyfeV&#10;P9mvZa8R/ZB/Z+H7NfwP0XwXJcfbL6ItdXkw+558n3tte3UAFFFFABRRRQAUUUUAFFFFABRRRQAV&#10;598QPAv9t/6RH/ra9BooA+VpPDtzoN95clSN89fQniHwjY+IAfNiHm7OteR+Jvh/faD+8/10VAHD&#10;3WpeV+7rPvNU307ULWWCeuX1S6l8/wAugCTVNS8393HWXUckm395WHqHiiK1/dx0ATa9deV+7/2K&#10;8/uNc3z+XWhqGpXN5PNJ51Ycek/8tKANSFpbj/V11Xh1bnz4ZP8AlrFWTodvEsFdZotAFfw74B8G&#10;aD4qm8QWfh+0h1uX/lr/AARv/eT/AGq9EWaWX95J/rZaxdHsftH7yStxamEIU/gN61eviZR9tJy5&#10;VuxaxNcrbrE1azl/1lUYGTeaXofiCCG38QeH9P8AEEVr/wAe/wBsi/1daE1ju/49/wBzFFH5UcX8&#10;Eaf3UqhWjpt5Kv7uoSUTV1qs4RhOTtHZcxRmt9v+sqGx02Jp4Y/+etddJaxS/wCshrB1a38jyY46&#10;syPF/Enx01zRvilPotvo0X9n206xf2f5XzyJ/er07xJD9in8uP8A1Usay/8AXPd/DWlJY2r6rDeS&#10;aZaTa3F/q9Vmi/fR1Jr2k/6D9o/7+V52Ew9elKp7apzcx9Xn2Z5dmMMNSwOF9jKC5Ztfafdnl/jv&#10;xn/wrzQ7K8uLL+07vU932aKb/VRov3t9V7CSLxXodlrlnD5MV07xSWs3/LN1/uf7NdBfWema1Y/2&#10;fqmmRanFF/x7eb9+OpFitrWCG3s4YrLT4v8AV2kP3P8Aepwhifrcq05e52Na+NyWeRUsPRw7jjIy&#10;5pS6WMPS7fbfVevLPza2NNsd8/meTTbwf9MfJr0L8vvnx8Tpfgl8P4vHGqXkFzP5FpYp5knk/fkr&#10;ufH/AMPdI8GX2jagk0v9iyTrFcwynNc78LvBvirwvff2/pep2ll9qj/5B93/AMvKfw1zXxU+Juue&#10;OL7+w9YsotMhsX/eWsX9+vgXPMcVxDGGExVP6tBctSmuWU7/AA/+BHdyKFH34u8tmfQ+qW9imkzf&#10;bJ4rPSraDzY5Yf8All8vyslfDPjb42eJvGVjNpdxNFDp8U7RebD9+5Td8u+ui8Xahq9xof8AZ8ms&#10;zTaV/wA+n8Feb6osUEHlxw1vw/wx/Y6qfW6jxEpSck5R1j/h5iq+NnX+D3dNV/Mcnq2l+fb/ALuv&#10;Ndc8O7v9ZXq2oSSrB+7rk9Sj3QeZX25558z+MNFit76auMr2f4gWPledJHXjdx/rqAGUUUUAFFFF&#10;ABQib6lgt5Z/9XXU+DvCV1rmq/Z7eHzvnoA6v4XeBZXnhvP+WtfYHwp8ExRX3mSQ/vZax/h/8Ofs&#10;FjDH5P8ABXsnh/S/sH7yOgDpofD8UH7y4/5ZVl3Wm2zz/u66CG8+2weXJ/rap3Wny2/7z/llQBRs&#10;dKl/fSWf/IV8hvsUU33N+2vNPgrq3je68Val/b880+lRhvtv2z/np/Ds3fxV6aKtXmoS6pPZf2hN&#10;50Vs6+XF9yuGvhPa1adbm+E+qy3PP7Oy/E4T2MJ+1+2/sm5Y/vfJt5JoYbuX97HF5q75ErrNN8qK&#10;CGvlrxL8EPF2rfFptcs7zOiTXS3MWteb8kSf3a+i7fxBFdT+ZH/qtixf98/xf8Cow2InXlLnjy8p&#10;lnOWYLLqWH+qYj2vOuZ/D7sj0aFopYP3dbHhvUJdN1WGSOuH0/VvK/1ddVpMkV1fQf79dx80fSth&#10;P9rsoZP+eiZq1Wfony6VB/uVoUAFFFFABRRRQAUUUUAFFFFAESjJNfDNpLrSeK/GX2Sa1htf7blx&#10;5v36+5F/1gr4ZsZvK8V+M/8AsNz1+U+JMrZH/wBxI/8Atx9dwvD2mYcvkzorO6uFh/0uaKaX/pl9&#10;ypzd5rI+2Zo+11/J0qfNK5+xLD8prfbad9srG+2fWj7Z9aj2JfsCzeT6405+yXlpDa/9NY/nrsP2&#10;U2vm+IvxR+3TQzS77X/Vf7jVw7XnFdv+yZL5vxE+KP8Av2v/AKA1fr/hw287Xur4X09D4jiih7PA&#10;8/meD/8ABUQC3+MP7PdxJzFHrX7z/v7HX6LWzboIv9yvmj9uv9mq8/aM+Ewt/Ds0UPi/Q51vtLll&#10;P8a/MV/3m7V4joP7YHx30n4Zw+DL34J65e/EqK1+xR3f/LtJ8u1ZW/2q/qs/IzM/YDXz/wBt/wDa&#10;MuI/9V9qx/5Fav0er5S/YT/Zm1b4DeCda1/xeYbz4geJp3vtR8n/AJZ7vmWKtH9m74ofGrxr8WfH&#10;2kfEPwnFo3hWxdhpV35W3zPn+7/tfLQB7f8AEP4i6F8K/COp+KPE+oxabo2nQtLNNL/6Cv8Aeavi&#10;L9nrwPrn7ZP7Qa/tBeL7OfR/BWh7ovCOlT/I8n/TV/8AZ+/XnX7ZFl8b/iz+0JBZ6x8OtX8QfCrw&#10;9d+bb6Vp3+p1Hb/y1f8AvV6zov7Xfxq0ays9M0/9m3UbOwttkUcUJ2JGn3f/AEGgD2X9sz9lNf2n&#10;/A9lHpep/wBg+KtHnF1p2odkdf4WryPRrX9s+XSx4X1C98JaNYW1r9nk8Syxs77FT/W/71e+fHP4&#10;s+PPh34H0DxH4T8A3Xiy7lkj/tDSoD++tkZdzV83/EX9pb43ftE6FP4M+Gnwn1bwz/a/+hXuua78&#10;iWSN8rOtAHjv7GHh3UrH9ln9qO4u5zeSyvdx/b4vuXLqkm+RP96vqH/glMd37G/h7/r9uv8A0OvT&#10;/gV+y9ofwa/Z+/4Vo80mpQ3VrLHqN9/HcPKv7xh/Svkf4P3/AMYf+Cf3iDX/AAPd+ANR8ffDWW6a&#10;60rUNI+/Fu/h/wAaANP/AIKmg33xS+AFlbnddf28knl+v7yP/wCJr9E4P9TH/uivz++Evwj+J37T&#10;37TNl8Y/ih4f/wCET8K6Gnl6NoF59+Trtk/3vWv0GoAKKKKACiiigAooooAKKKKACiiigCMnpXL/&#10;ABD8G2/j7wfq3h25mkgi1GAxGWH74rqTgUjANTjJ05xnDdbETgpxlCWzPzN8UfCrU/g/4xn0G9hl&#10;vLXZ5tvdeVuTZ/tNXdeDnmbySf8AVEV9z6nplrqttLb3cMU8MqFHEg6ivCdf/Z4l0q9vLvRJs2kj&#10;5jsccR1+q4bi2GNp+yx2k+/8x/MvG/h9i5Rli8pjzrrH7S9DkNMYgfN1ro7J1fIHPFYMunXWj3/2&#10;W7j8q5x0Fb1ntZ/c1+HcaR5vfh7yPi+FIToS9lW92UXytPc6axq1qzf8SqqentsrTvI/MsjX8HcT&#10;wdPFfM/tThWfuxPHvFf/AC1ryDxR/wAtq9n8WWe2vHvE9nJ++r1MokvdP6iyKcbRPG/EvSvNNag2&#10;mvWNes+Jt9ea6wImzX7Hls/dP37Kqi5TjZbAPUkGmA1ekqxaP2r6d1ZWPe+rUo+/ykX9mH1pyaZK&#10;K37eKOetS003NebPFOmYTxMaZzNvo8soq0ukyRV3djom6mSaX5VefLH8zPNeZc0jiH0yRKoXTeRX&#10;bXEW/wDd1zup6XXTRr83xndh8Tzv3zl3lxUMs26rtxabelZU9ezC0jsrTlGIr3CL1zU9rcx1lzCm&#10;28hQ11OHNE8eGMcap1El9mqM19iqf2iq88uelYQo6nZVxfLH3CtqV/wTXPXF1vNXNUbdWEDvNe5h&#10;6S5T80zXGzlV5BWlyauWkXmVAkGTWrZwYrecuVHlYSjKpP3y5aWm+ti20zfTdPj2V12i2Mc1eDia&#10;/Ifp+CwdKnS55jdF0UyHMn+rr1Lwto23yaqaLoMbGKvRtH0yOERFK+BzLH82h4ua5j7vLA6Dw/a+&#10;Qa9N0dtghrg9JhrvNGXcIa/L8wnzH47ms+c9J0Cf7Oa6aDUtwrgItQjhq5H4ijjr4KthpVJH5liM&#10;HKrLn5TrL3U9lcV4pvy4pl/4ijrD1LURONnaurCYSVOXOzswWBdKUZ8pwviG+3ebXmevXUi13nib&#10;pXmesyb4a/Tctpqx+x5RRjyxOO1ubeDXmmvrXo2ppkVyOt2P7mv0rASUD9ay9xguU8y1FcGsl2Nd&#10;XqFnvrEurHZX2tGorHkZlgasZynAjsJs10On1gwW2J66zRrJ5MVhiZxSPRymE4/H9k7fwscivYPD&#10;Fr5orzrwvpNexeFbKTHl1+YZrWXMfO59iY+9yn0Z+y5qsumanPokcH+iyR+b5tfS33tv4187fACz&#10;Fv4o/wC2HNfQ4GFwOor9l4Bxk8Tk0XVltKUVfsfxfxVGH9p1Jx+1ZlmikXpS1+mHyQUUUUAFFFFA&#10;BRRRQAUUUUAeffHT/kluv/8AXA18w6Jbebolnkf8s1r6e+OX/JLdf/64GvlTw/4fzomm/wDEzu+I&#10;6+v4fr+y9ofzL40UlVWA963x/wDtptfY4/Wj7HH61dWGneTX2H1+J/LX1aoUDaRmk+yR/wDPGtDy&#10;aa0OaPr8QWGqGRqlsF0y74/5YtX0Z+z0uz4V6P8ASvmjWPD3l6XeH+07s/uWr6Y/Z9XyvhPov/XO&#10;vkc/r+3VM/p/wZoexq433r6Q/Nn56/Bb44+B/gP+3b8ctQ8ean/Yun38/lW8s1szpI+7/ZU1+gnw&#10;j/aG+GPxwE8ngbxNp+sy23+sih+Rx/wBsGrWt/s9/DnxFqt7quqeDdNvb+5/1s01urvJX58/tb/C&#10;/wAPfss/tTfCfxR8K4RoOq6xfLbXmi2X3JEZ/mbb/tbq+OP6gP1OjXbXwx/wVr8U6npPwK8NaHYT&#10;ywweIdbisbyKHrLD97bX2+t1GlvFJN+6Mm3r618Ff8FfIsfC34d6mn+qtfEsRkk/hAx/9Y0AfYPw&#10;s+HOgeC/hXoPhjTNMhg0mHT44xaiNejL82f++q+D/wBlC6/4UD+178ePh/p/7nw/FYy6vFa/7aru&#10;/wDZq/RDwZfxX/g/RbuOYTRS2UMnmx/dP7ta/Or4JwSfFb9ub9oTxJpB87Sf7Hn0zzovueZ5e3b/&#10;AOO0AdV/wSv8I23iOD4i/EzV4Y7zxBq+sSRx3UvzvHDub5FrP/4Kd+Frbwf8RPhD8TNMghs9WsdY&#10;iiubuL5HkTeu3dXRf8EkvEEUvww8Z+H84u9H1uWOSM/eG5mqj/wVT1KPVLz4Q+EIh/xMNX1+Ipj7&#10;2xXX/wCKoA+99G1EarpNjdjj7TCko/4Eu6r9ZXh3Tv7K0TTLOT/W2trFEf8AgK7a1aACiiigAooo&#10;oAKKKKACiiigAooooAKKKKACiiigAooooAKKKKACiiigAooooAKKKKACiiigAooooAKKKKACiiig&#10;AooooAKKKKACiiigAooooAKKKKACiiigAooooAKKKKACiiigAooooAKKKKACiiigAooooAKKKKAC&#10;iiigAooooAKKKKACiiigAooooAKKKKACiiigAooooAKKKKAGMu+vM/ijpPnTw3Hk5i2V6fWH4n0W&#10;PWbIxn/W9qAPljWrHd51cveaXt/dx16B4ks7nRNVmjuIPOi31zN4v2j/AFdAHkPiKOX99WCtrLXs&#10;F54R+31yd54fltZ/L8mgDndP0/8A56U6+0/f/q66yz8L3N1B5lR3Hh2+t6AMPTY7nyP3ldBpd5s/&#10;dyf62m6To8t1fQxyTeT5r+V5teowaLpFvcDR30uGcfLEZv45P9qtaVKVXm5PsnzWd5/gsghRnjr/&#10;AL18qtHm/wDAjA03UfN/1lXt1YraDcxa5e6fZwzXssUjVrfYbmDyfMh8iaL/AFkVZH0t1IlrK1az&#10;8395HWp5m6loA5yHS5Za0LNbm1g8utJfkpy/PQBn3Gn31/BUmk6PKv7uSGuqt7OLyKmmb7LB5lAH&#10;Mrb/AGL93WXeeH7a9n8yT/W10kdv/a8/mVHfWP2CgDznUvDv2P8A1dTaP4furiCa4jh8/wAqvSI/&#10;hhq+uaV9s/dQf884v45Er0DSrH7LpFnb2cPk2sUa+Z/7Nvr4fP8Aiqjk9Hnw9P20udRahLmcf8XL&#10;8J3YbDSrvknLl9T59khqn9niigvbOTzfsl0nlfuf+Wb/AN7/AHa7zxlY2N1rmpyWf+q3/u65PTbW&#10;517Vf7P0+Hzpf8/fr6+tClicPyVvdjJa3/l/9tMsNWq4WtTrUfig91/Mcld6dF4b0mbTrKaG8url&#10;/wB5L/yxjT/4qql9f/8ACBaFo0lvZxXd3fI0sk0v/LPb/DXZeMvh/q/gv/j8gh+yS/8ALWH7n+7X&#10;M3HiCTTrHy/Jimh/5ZxTf8s68F4CEss+r5TWSj0mpc0Zfze8fS4TO4Vc4/tDOaftu6/7d933WcT8&#10;TLf7Z/Zl5p9n5M18nmSafD/yz215mzbf9Z/rq+ofD3m6tpUGqIfOu44JbnUZfK/u/dV/7teeeItP&#10;0j4kQ6pqH9mQ6NrMUDS/a4fuSov8L1lSzylQxMcsxF+ePLHn/nlb/wAlibVuH62Kw1TNsJb2fvSc&#10;P5Iyfur+9L+6fP8ArV1XmPiyaW4/d/8ALKvVrzQ5LyDzI/8AW15j4k0i6SeaOvrPhPi4nivijSZX&#10;vvM/5Y1z99Y+RXpmoWMsU/2e4rndQ0egDhqdVu+025s5iJYiK0fDfhS68S3Hl28R/OgDDRN9dhoH&#10;w+1PVZ4Y47KWaWWvVfhn8C/7Z1WH7RDNDX1p8PfhnY+Hp/Mkh875KAPD/hH+zr9nn+2axZQ/uv8A&#10;V+dX0p4Z8D22kf8AHvDXVWOh/wDkWuitbGJfttxJ/qra1luZIv8AnptXdtqoxlKXJD7QGLZ6PWhb&#10;6fFFXiPwl/aluviP8TYPDd54ftLLT7nzPs8sP+uttte+bd37v/XV9DnmQY7hzERw+OioykuZWlzG&#10;FGtCuueGxmtay28/mR1MtnFLB/01rU/s25Sq7RypXzhuYt5o8sX+rp1ro/8Ay0kraa43fvKuWtjF&#10;e/8ALaj4gM+1s4mn8uSuim0+J54ad/Z8S1YX5f8ArrQBVtbrfP5clemfD3xtc6JB5fnfuq4uz8P/&#10;APLSSvRPAnwxl1SxmkkmoA9V0XxtYajBD++/elM10UNxHPB5iHMdeUXHw1vtG/495vOoj1bU9D/0&#10;f99+6oA9dorhtH+IMU37u8h8j5K6PTPEFlqg8yKb86ANaiiigAooooAKKKKAGnivn55Nvxh8S/7l&#10;fQJ7V873Mm34w+Jf+udfmfiJR9vw7Wh5w/8ASg9p7H3zrfMo82qXmj2o80e1fyD/AGazm+vl3zaP&#10;Nql5o9qPNHtR/ZrD6+W2bfWForeZ8b9M/wCvRq02mrG8ONu+N2mf9ej1+ieH+ClS4lw0/wDH/wCk&#10;SN4Yz2vuH0CRmm7Pan0V/YxRE8O6jyqlooAhMAYfvP3v1qVelLRQAjdKiSGNR8nFTUUAFFFFABRR&#10;RQAUUUUAFFFFABRRRQAUUUUAFFFFABVPUrf7TYzR+qVcooA+aPFmjy2883mf36871LS91e+fFHwj&#10;LGJryz4rxu8m3/u5IaAOB16zlgg/66153eW8vn17Rfaf9srm9Y8H+V/pEdAHm8NrLLWwtjF5FbFn&#10;oss8/l1pSeEblP8AV0AcTDZXMU/7v/VV0EPmwfvKmbRbmKfy5Iaw/i54sufhL8JL3xRZ2UWp6h9q&#10;Wxjim/5dt3/LWpm/Zx5zfD0ZV6saMPikd9pN95VdFHcRS/6uvBf2bvivq/xn8L61PrllF/aGmOkX&#10;2uLhZN1e4aTo99F+8kh/deXUUpxqR5zTFYWeDrSw894l5W3U2SPzYPLoVfssHlyU7dvrU5Dnbqxl&#10;SepodJuYv3kdbm3fS0AVFa5b93VWbQ755/3ldFpdv5s/7ytiOHbQBzbaX+48ySGq95b/AGqDy66D&#10;UryKL/R6rro+/wDeUXA4u+8IxN+8jrnf7FlSfy69I/s2W6n+zx/9tJf+edRz+G7mz0rU7zR5orzU&#10;P+Xfyfn/AN6uHFY+lhlL3lKcVzKH2pf4Y/aO7DYOeLnH+WT5ef7MTmZNFudL/dyQ+TWbfWMV1BXR&#10;eC7fV10LWY9chlMXy/Z/O+//ALWyqOrQxaX+8knrHK8weY4SOL9m4eTN82y+OWYuWE9opxj1R1Ol&#10;/EbQm0my/tXzYbuxjWLyv+em3+5XmTWsnxI+Kn2i4/0K0vp//HFrsNN+GuueNNK/tC3sv3X/ACz8&#10;7/lp/uVw95a3Ol33lyedZXds/wDwPfXk5dk+VYHEYnEZdaNafx+9zcsvi+H7PvGVTFVqsKcavwQ2&#10;R3/iXw/o+reG9Ss/7NhszYwP5d1/zy218iat9p8/zJIJfsm/yo5fK+SSvoi1+IV94j1yz0fWL2L+&#10;ypX8q4/g8z+6r103xB1O20ezs9D1TRrTU7S4/wCWMsezy0/h2189Rx+I4Uoxw+bVHiJTblzfyr3d&#10;PePp4ZfHiKvL+z4qEktn9r+9/hPj28kiSCuF8QXnlQT+XXtXxY8D2Ph/VYI9L/5B98nmRxfxx/7N&#10;eP8AirQZYoPMjr9GpVoV4RrUfhktD42rSnQnKjW+KL1PG/FFn9t86SvMW0eVPO8yvYtY0m5i/eSV&#10;yd5pv22tTI83kj8qmV0mr6KGhmktyZhF3rn/ACZHl8vvQBFyxrQ0rSLrVz5dvD5prtPDPwv1O68i&#10;4kh/dS19NfCv4BxadY+Zcf62WgDwf4e/BXXPEP7yOy/dV9cfD34I2PhzSof9Chhu5U/eS16d4f8A&#10;CdjYWMNnbw/6pK6yx0eKKDzJKAMPS/Dv2eDy463odF2f6yuC/aH+M918C9D0CTT9MivdQ1yNpY5b&#10;v7kaLXSfCTx//wALU+Gmm+K5LL+zLu5ne1ktYfufL/ElZKrDn5Dulgq0cLHF/YkdDJYxf8s6r29v&#10;L/q5K2IbOW4ouLOW3rU4TLk0vz/OkjrPXSZa6KOSWCpLdYn/AHclAGXb2Pkf89vK/wCeVdBotnF5&#10;H+pqxa6XF/12q5DbxW9AbFWSH7FWpo+oS288NxHUcen/AG+fy/8AllW9pPhH7ffQ28f9+gD1zwn8&#10;TIm8m3vJv4K9AsdfsdQ/1EwNecx/CKRrGHy5/Jlqv/Yup+H/AN5/zy/5a0AevK1PryzT/HVzp3+s&#10;h86uss/HFjceT/01oA6eioIriOcfu5M1PQAUUUUAFFFFAFdv9dXwRJNt8Z+Mv+wxLX3sf9bX5839&#10;xt8deMv+wvLX5j4ix5sl/wC34/qfecFQ58z/AO3H/wC2m39oo+0VjfaqPtVfy/7E/evYGz9oo+0V&#10;jfaqPtVHsQ9gbAuOa9J/Y8k3+Pvij/13s/8A0Fq8dW6+Y16x+xbJ5vjf4o/9d7X/ANBav0/w8pcu&#10;c/8Abkj4HjOjyZZ80fV+39/TvKGd/egf641LX9Pn4OMZd9DR7qfRQAzZt6UbPan0UAM2UwQBPucV&#10;NRQAm2o3h3VLRQAirtpaKKACiiigAooooAKKKKACiiigBGbbXM3Xi65h1X7FHoGozRf8/Yj/AHVd&#10;My7qNtAAvSlpFXbS0AM2U2Ralpki7qAPGvjbpNw8+m3kEQ8qPd5kma4iyfo3UivoHxLo41vS5rOT&#10;/VlK+fra1k0+/ngni8oRv/y1ryM7UauBP594ryqeBzuOOh8Fb/yWUTptPbdWxLJiz8usXS2raaPz&#10;YK/iLi+CjVkftvCM/dieb+Kv+W1eJ+LrnaZv9+vbPFY214j4wh/13+/XLkq1P6u4e+yeP+KLyT99&#10;XlutXHm16X4pXaJq8q1r/X5r9uyxLlP6MyiMYwMme6pLe4qhNNtNSQvzX1XJ7p2RxUpVTsNHvK7L&#10;S5N1ef6Mf39dxozR4r5zGwsTjYR5Tr7Z8Uy8hqjHcR/89qvtd7Ya+c5JRkfKOMoyuYlza7v9XVeS&#10;x3ffq5dX20fu6yZtU3/6yvQpqcj1KXtZGLrlh/crj7qGu+ubj7RXN6rb4r3cLVkvdPoMPLnhyTOT&#10;mXaaz5LjbWleisG6baa+iormPmswn7KRopcCkmm3VmxzVNurXkscMcZzxK+ofNWT5fWta5G6qIh3&#10;V2U3yo+axlP2kyNJfLNWIdQ2VWu4tkOayjMY5c10qCqI8mri54SR3Fhfc11uj32Zua800i43Gu50&#10;Rv3oNeHi6KifpGR414mB7X4d1DbBXdaTquzyq8d0fUNldhpuq7K/NcbheZnNmOC5uY9o0fVYlrsN&#10;N1+KCD5Jq8FtvEvlfvK0LXxl/cmr5KvlUqp8FisknVPdm8S/9Nqy7nxFtnrzi38QefUVxr3m/JJX&#10;nwyvlkeVDJuSR6M3iKJ/+W1DeJR/z2ry1tXl/wCe1J/bMn/PaKun+y4nZ/Y0Tt9cvIp4K851Nf3X&#10;/A60ptYzBWTJfRz16eEoOie1gsNKgjm76Gub1C33V215Y76ybrT99fSYeson1+GxEYnnt9pXm1kT&#10;aNMekVelto8jfchqSDQpG/1kNezDH8kT2/7QhFHl9roMin/VZrq9C8NZmxXb2/hISV1mk+Fdvk1w&#10;4rOFynlYvOqVKHuaFfwv4Yr1rwvoEcXk1BofhryhXp/hnwrur8tzTMub7R+O5znClze8dP4GiuNL&#10;n8+0/wBZsr1Wz8YxRCKC76n/AJa1zXh3w5uzHbn97spNb8P6jp/Pk+dv/wCeXavX4VxXFWCj9dy+&#10;L+rPurxffQ/nLPcZSnKU4e9I9Gtb2C5hDQSRvGfQ5/WrgkwCM14HcX17p6hJGltf+mdb2l/F42OY&#10;9Qh3RRp+78v79f1dkmbzzWNqtNxmfk8+K8vw9X2eLl7Pzf6nsG/IoLbe9cV4c+KGkeIotwl+xnf5&#10;flzfersg3mAfzr6ydOdPScT6TBZhhMxp+1wlRTj5MsUU1WDU6sz0QooooAZJJsrm7fxZcXGq/Y/7&#10;F1CKLdj7WYv3VdPRQB5/8cv+SWa//wBcK+dfDcP/ABTmmf8AXCvon44/8kt1/wD64V4B4Yj3eHdN&#10;/wCuFdNHE/Voy8z8B8VcN7f6l/2//wC2FnyKPIq15Io8kVt/aR+A/wBnlXyfajyfarXkUeRS/tKI&#10;f2cY+uw/8SS9/wCuLV7h8C4xcfB/TIPN8ovG0fm14zrkP/Ejvf8Arg1e3fs/f8kt0z/gVTVxX1mJ&#10;+7+FWG9hWxfpD85HzNqfwU/a48LeI9Z/4RP4p6TrOgXUzy2cWrxfPbo33VrR+BP7EHi6P4tWfxW+&#10;NfjM+MvGFiPLsrWEf6PbV9oRj9zUm2uM/oU+av20PgT8QfjlofhOz8A+JodAm03UlubwyyMnmJ8v&#10;93/0GvRvjF8DdI+OfwevPAnif99Dc2qxm6i+/HMq/wCtX/gVemtHup22gD88PDv7Ln7XPw88LTeB&#10;/C/xS0g+Fov9Gs7u73fabaD/AGPlr6b/AGVP2W9D/Zh8BTaVZzSanrWpSfadV1Sb79zO33v+A17l&#10;sp22gD4Q8a/sSfEr4ZfGHU/Hf7Pviy10CLXHaTVNE1H/AI9t/wDsVq/Bz9ivxvrPxgs/ih8d/FkX&#10;izxBpn/IK0q0/wCPS2/2v+A19sbKGj3UAPooooAKKKKACiiigAooooAKKKKACiiigAooooAKKKKA&#10;CiiigAooooAKKKKACiiigAooooAKKKKACiiigAooooAKKKKACiiigAooooAKKKKACiiigAooooAK&#10;KKKACiiigAooooAKKKKACiiigAooooAKKKKACiiigAooooAKKKKACiiigAooooAKKKKACiiigAoo&#10;ooAKKKKACiiigAooooAKRulLRQB5Z8S/CsUgmvf+WteT3Wk/v/3n/LWvqG9s47+Hy5K861jwvFLf&#10;eX5P+qoA4Xwz4TivJ4fM/c034tfDux0n/SLevXPCvhj7LB5klcP8b/8AUf8AbSgDx23s4kgrFuLi&#10;WKfy/J8+Krl1eRWVTW8f2395HQBTjhj1L/WQ1Y/4SbV9Og+z+d/1zl8r540qxG3lQeXUN1D58Hly&#10;UcxhWw9LEx5K0VKMe8eb3jqfC48zQv8AQ5c6hLJ+8/vyVlfEHVfIgsrfzsar/wAvH+5/DWfb28th&#10;5PlzSw/9cayb7SZZZ/tFcMcLH6xLEcz22PKhlUaeYSzH2j95cvJ0KNrcSvP5ldppNrFcQeZJXM2e&#10;k/8APStSzWW1ruPcL2pRx28HmR1n2832iDzKj1KSXyP3f+tlrsLDwRY2VjDZ3E039oSx/vJf4I64&#10;cVjcPgYxniJcsZHNiMVRwsY+2ly8xk2eqeV/rKbfal5tNj0O6uNV/s+P/W/+Of71Ta54avvDf7y4&#10;gi8qX/lrDLvrpdalGcaU5LmlsuY254fzFG3uvss/mVV1bVJVqWmSeV/q5K1+Es9O8O/EDSL/AEu0&#10;uJ55YJY0WMwkfP8ALXC61qEs+q3t5H/qbl/N8rzaw1mtkpsknkf6RH/qq+VynhrL8lxFfEYSL5qz&#10;5p3977XN7v8AL7xrOrOpHkJrqaKKCpPhb4isfCviO9kvP3MV8nl+b/zzrNht/wC0f9I/5ZVV1bT4&#10;7evcx+DpZlhamExHwTUou394iMpU5Rn/ACnb/Fnx5o91okOiWcw1O7lfzPNh+dI68M1yx/ceX/y1&#10;r1b4FaTodx4p1T7R5U2oRJ/o0Uv3K2f2htJ0yLw5Z3EkMUOq+esccUPyPIn8VfAZZjsv4ZzChwlh&#10;KM7Wcud/DzS947qsJ4mEsROXyPm611LU9DvvtGnzeT/z0/uSVH4o1q51nSprOPydMtJX8248n/lo&#10;9WPEV1bRQfZ46wfse2D/AEiav0h4elKca06avHZuP/txhDE4iFKVGEnGEt//ANk4+4821/d/8sq4&#10;fxJov7//AKay16leWeyD93WfD4d/tGf95WpzHis3g+O6n/eQ/vauaB8BNX+IfinTdD0v/Wyf6yWb&#10;7kaf3q+itD8AxRwfvIa7LwfZ/wDCF65DqFvD53/LOSL/AJ6JVR5eb3zCu6saNT2Xx2la/wAPN9nm&#10;PEfin/wT68jQv7R8P+Jpta+zf8fkV5Fs8v8A3P71aHw1/Z5sfC+lQ/aP30uyvqDXvF1rcaHNZ6XD&#10;L/pSeXced/c/u1yum2cVl5H/AJErfE+yjP8Ac/CfPcOzzqpgYzzyK9teW38v83unP2Pw/toIP9Hh&#10;8mtrSdPras7iK6/6Y06O3+z/ALuOuY+oJLW38393HXSWNr9i/wCu0tVdHsZYP3ldFZ6bE/8ArKAO&#10;R0T4XeEPD2t3muaH4Zis9avv+Pi6/wDiF/hrct9D+y11UdvFb/6unbd1b18TiMVPmxFRzfnK5MIR&#10;p/BHlOX8um+XEn/LGum+yxVk6hZ+V+8rAox20+JoPLqq2k/88606KAGL/qK2tLs4vI8ySsuGH7RP&#10;5cf+tr1zwN4Al1EQyXH7mKgDF8M6PLqU/wDqf3Ve8aLp0WnWMMcf9yq+k+GbHS4PLjhrZoAKoXWk&#10;212soaIEyDk1fooA4q++H0Twf6PN+9rl5vD+p6X+8j/5ZV65tpjRI3UUAc/4Oubm6sZZLj1rpKii&#10;ijiGxBj2qWgAooooAKKKKAGV846i2z4xeJv9xa+jz1r5e8R6vY6f8ZvEqT3kVpKUB/emvi+LqPt8&#10;nqQ84/meVmdX2WGlI67zqPOrMs9Ttr+DzLaeKaL/AKZVOZK/nv8As2P8p8LLHuJb80e9Hmj3qp5p&#10;9aPNPrT/ALNj/KT/AGgW/NxWb4Vk3fG7Tf8Ar0eorzV7HT/3dxeQwySdBLJVT4f6pY6p8Z7L7JeR&#10;TeVaNxFX2HCWB9hnFGfL/N/6TI9fKsVKriYwPpiiiiv6HPugooooAKKKKACiiigAooooAKKKKACi&#10;iigAooooAKKKKACiiigAooooAKKKKAM3W9Oi1Gxmjk/uV4B4k8M+RfeXH++r6RrmfFGgW11CbjGJ&#10;aAPnqz0eKWeCOvSNF+HdtqWlXnmfuZdlaGn+Ed17D5cNdrJpkemaHNGP9Z5dAHyxqnh+LRvEc0cn&#10;9+quqf6PB+7rW8WSf8Ty9/3652PUorif7PQBXs77/lncQ/62jUtDtrixmt7iGGa0lT95FNFvSStZ&#10;rP7KfMokbzaOXmBS5ZGP4D0fR/D8EOl6fZQ6Zp8T+b5X/wAXXyRp3g74w2v7RYvbiHVvsH9qeZLf&#10;/N9h+y7v++fu19irp/n33mR1YvvNuoPs8k0vlf8APLzfkrCrRjPl+zynr4PMp4X2nuqcprqYeuap&#10;9t1W9kt/9Vv/AHdXNBk83/WVRbR5Yp/L/wCWVaUOm+V/q63PIOmaztlgrBmm8q+8uplkl/1clcb8&#10;Q/Hlj8N9DvPEGqfvorb/AI97X/n5f+7UylGEeefwm9GjVxNWNGjHmctkdpDNLb/6utJtaiWvLPg1&#10;8a9N+Ollqcmn6Z/Y2oWP7250/wAzemz+8jV1+q+JNH0OaG31TU7Szluf9XDLJ8//AAOso1oSh7bm&#10;9066uWY2lipYT2blVjul7z/8lNK6k+1T+ZUn9oSpB5dQyLKs/wC8pvmba3PN+ILHXIpftun3H7mK&#10;5/5a1e0vTovD2iXsEd5513dOg82H7kdZMn2Zv9ZTf9Glg8u3rwa+R4PE4+nmc4v2kFp/L/28epTz&#10;LEUMJUwMPgnuXpJJZf3ck3nf9Na5vxMsWo/u6uXF1K/+hx/62pG0fZB+8/11e9H+f4Ty+b3v5j1b&#10;wZ8TPD0fg+yjuL2KylsIPLkhl/2f7teF+MtatvGXiPU9Ys4Zfsks9UfElnap/rP+WVfR/gXStHXw&#10;fpv9l2dpd6fLB+8l8pef726vynM5ZZwHKpnMKNSc8VJRaUr/AN49Cmp4r3NOWJ8ba1a7Z5o4/wB9&#10;FVrS/Gmr6ZB9nuP+Jnaf8s4pvneOum8dQ6ZYeMdZj0/99p8U/wC7/wDZq83vF+333mW837qKv090&#10;qWJox9tHmjLl0cTkp1qtCfPCXLKPVS5ZGH4skvtX1WbUNQm8+7l/74rk9Uglv4Ps8kNd5eWMTz/6&#10;6sG+s/Nnm8ut0oxjyQMuaUpc54/qHh/z5/LrP/4QHzf3fk171pfgOK6nhkrsLfwDbSweX5NAHy7Y&#10;fCbw/oWl7/GGs3emG6/494dOi3vs/vP/ALNa3hv9kWL/AISOy1T+0/tmlXyfabeX+PZ/t/7VfQ/j&#10;H4L6T8UfsUmp3s3h+/sU+zfaoYt/2lP7tdbpvh2LRoNM0uzh8i0sYPKj/wCmn+1XHSlW9rLn+Hof&#10;QYpZV9Rozw8n9Y+3f4Tk9B+FOmabBDH/AK7yv+mVdJD4bi0v/rlXSR3EVn/rKuXFvFcfvPOrsPny&#10;na2/2fyZK3LHT/Nn/eVXtbP7V/q66izt/wDlnQBj+JvA/hrx5pX9j+JNGi1nT4n/ANV9x/8AgD/w&#10;1a0/wbY6RpVlpel2X2LSrb/j2tIf+WddVa6fEv7yry/JU8kYmjqVZQ5Ob3exyv2H7FQ0f/PSumkh&#10;il/1lQ3FjFcVRmczNaxS1VutHinrSuI/In8umUAUrWzltZ/+mVaFvD9ouPLplb/hXRbm/n8yOGgC&#10;xDZ+V+7jr1j4d+F9k/2iStLwv8OLWyhhuLj99NXa21tFajYnFAEqrTJreOeAxuMx1NRQBg6p4Ust&#10;RHP7k+1cprHgWW3/AHlvN+6r0mk20AeW6XJrGkX32eT/AFUr16glQm0iabeYhn1qzQAUUUUAFFFF&#10;AERP7wGvzi1q42fEHxx/2GJa/R0/6wfSvzL8ZanbWfxN8cxyTeT/AMTiWvznjuHtMp5f78f1P0fg&#10;CKlm8v8AA/8A201PtlH2ysGK/jng8yP99FUn2nNfzpLD8p/SHsIyNr7bR9trF+1UfaqXsQ+rmyL7&#10;5jXsv7D0nm+Mfil/13tf/QWr57l1myiOySbya93/AGC7yG68YfFLyJ/O/f2v/oLV+lcCUZQzbn5f&#10;ss/NuPYRjlMvVH2WlPpiU+v6FWx/OIUUUVYBRRRQAUUUUAFFFFABRRRQAUUUUAFFFFABRRRQAUUU&#10;UAFFFFABRRRQAUUUUAV9mEO0fSvI/it4f8nU4dTj63H+sj/3a9fIzkA9ap3unQXtvLHLGJUk61z4&#10;mj7ejKl3PEzfLYZrhJYee+6fmeHWEmSM9q6G1lDw4rN8R6IfDesiBP3kZH7v2rd8J6LJrQ8z/VRV&#10;/JfFHDeNx+L+o4enzTb/AK948zhupVwtWVGt8Udzk/H/AIb+y2Vncf63zErwLxRZcz19ZfEzTw1v&#10;ZRx/6qOvn/xLoUZFwfSvmc2w9LJs2qYGnpyKCfryx5v/ACY/pzhfH/uo8/8AWp82eKNN3CavIvEm&#10;mSofM8nmvpjxH4e3CavLPEGh7SY3r7TKsfE/pLJcyieEXVh++qJl24FdlrOmeTXOSWvNfoNOupxP&#10;tXQjUjz0uotjc7DXS2eoeVXNRQeXVnzttc9aCqHfGlzQ986eLXPL/wCWtLe+J5P+e1cebqqF1qeD&#10;URwUJSOCtDC0vfmdfL4nFQnVt1cI+qYq5a6pmuv6koo5KONw8pch139qZFQXdz5kNYsdzvq4rb6w&#10;9koHtUeSXwmfeHdXO3abTXVTWu6sa+s+a9KhNI+czTDTqR5zGWPNXIkyafFb4NSv+7rslO589Roc&#10;seco3NVR1qzcVW6Gto/CedW+MSVPNqlJptatuI29amKJ3q+d0zmng4YmPPMq6ZY+URXZ6Sm3BrEs&#10;7Yk10ujWu6bYa8vFVOY+2ybC/Vo/DodJYLIoq+NV8n/WVWlb7PBXM6hqGK+cjS9uz2vZRq8057G5&#10;d+KNtFj4qk86uBuL80+1vCK9P6jDlOP6xh5S5OU9r0PxVI1bkmrb68d0zU5IjXX2Gq+b9+vnMTgI&#10;xlzHLicvhzc8DrZNQ30Q31YJfFTWbfvq4HRjY4HhoxR1EM3m1oW9t/HWTplv+/rrtPs/N/d15FeX&#10;szwsTONIbBZfahVebQZHrq9O0zaa6Oz0WOevDnjfZM+aqZj7CR5f/YMtX7Xw8WFel/8ACMVYsfDH&#10;76uaea6HHPO/dON03wxzDXbaH4VjYV0Fh4WLGu50bwzur5rHZrp8R8hmOd+78RjaT4XwYa7+ys49&#10;OhAxmWtbRvD5u/kj/wC/ldbpnhW2tgvn/vpk/wCWhr2OHeC824r5a/LyUP5n19D8gzbOJ1PcjLUn&#10;8P6d9gscf89K1Wj3CnbRj2p9f2vluBpZZhKeBoRtCC5UfGuXNLmOZ13wbZa+svm5imk/5aivNvEv&#10;wTuo7MjS7szSf9NsJ/WvbEGB02/jmhkD969WnajPnjE+RzfhjKs8jL63T1fVaM+LvECalok8yNZ3&#10;Qlt3/wBb5derfsw+INW8R6frM+pTXM8PnfupZuB/wGvarzR7HUIpIp7aOWKZSHU9DTND0Cy0Kwht&#10;LOERW0I/dqtfUYvOYYvC/V/Y2l3PhuGfD9cM5h9Zo4hyhrp59LmnAuBU1Iq7aWvlz9kCiiigAooo&#10;oA8/+OIx8LNf/wCuFeFeGYceHtN/64Cvdvjcc/DPWf8ArnXinhePPhrTT/0zr57NsT9X5T8k49w3&#10;t1h/Lm/9tLOw0bDVzyqPKr53+0v7x+Sf2cU9ho2GrnlUeVR/aX94P7OMPX4v+JLeH/pi1ex/AUZ+&#10;F2lfQ15TrsP/ABI73/rg1es/AYf8Wt0sf79fQZTivrEpH6twJhvYTxP95R/U9JWnUi9KCa+i3P2A&#10;WiiimAUUUUAFFFFABRRRQAUUUUAFFFFABRRRQAUUUUAFFFFABRRRQAUUUUAFFFFABRRRQAUUUUAF&#10;FFFABRRRQAUUUUAFFFFABRRRQAUUUUAFFFFABRRRQAUUUUAFFFFABRRRQAUUUUAFFFFABRRRQAUU&#10;UUAFFFFABRRRQAUUUUAFFFFABRRRQAUUUUAFFFFABRRRQAUUUUAFFFFABRRRQAUUUUAFFFFABRRR&#10;QAUUUUAFQtGG/wCWQqaigBFXbXj3xns4rgDzP79exV5p8U9L+0DzKAPmu80mVL795/qq3NJh2z+X&#10;H/qqbqXy301Q283lT0AXtWs/K/eR1ThtZZYPMraaP+0YKp2dx9g/d0AZNxJL5Hl1VuLqVa3prHz5&#10;/MrNkXZ+7oAbHJvg8yrljpNzqU/l2/8A5G+5WfbQyxVv6XPFc6T/AGV53kXe/wA3zT/y0/2aDyM1&#10;xWIweCqYjCU/azitIfzGVq2ly2H+j3H/AF1/c1oQ/FD7PB5dxpnnahF+7jlqTW7iKGwg07/XzRP5&#10;vm/88/8AZrBktYpf3klcuIwlHErkrR5uXuTgpSzPBUa2Oo8s5Lma/lkdV4R177Pqs0l5/qrpP9b/&#10;AM86v+K9YsE0Q2FvN500r+ZXNWeofZ6bdW8X+sjrz6mT4SvjqeYzj+9ht/8AsnpSoQlVjW6xKa1T&#10;1RZfI8yOrzfJUckf2iDy69o3OW3SVs6LJFdQfZ7ib/WutU7jS98/7urXkxadB5n/AC1oA9fSwhtC&#10;NPgs4RYRpgfu+v8AtV4146kisL6a3s/30UX/AC1rQtde1y4sZrOO9m+yf8s/79ZOj2tsniOyt9U/&#10;5B+/95XjZfgq2DlW9rU5+Z8yPKwWDq4SdSc6nNzbHFrDfWc8OoRw3dnL/wAs7r7n/j9OvtWvtR/0&#10;jUJpr2X/AKbfPX1HqGh2upWM2l3kMX2TZ+7i/wCeafw7K+bJtB8qeaP/AJ5O0VZZPmsc1jKt7Nwl&#10;H3deXm5Tsw2JjiYy5Pss9Z8DfDzQ9P8ACtlc3GmQ6ldX0f7yab5/++K8O+LXg+28IeOLzR7P99ab&#10;Flj/AL8e7+Gu48K694v0PztH8NzQzRS/8spvn8v/AOJrifEXh3U9O1WaTxB539oS/vf7/mf8DrLB&#10;YPG4bHV61bEc8J/BD+UypJwrS56nNzdPtHK2mh+bBV6z0+2in8v/AJa1H9sl/wCWdaFjp+z/AEi4&#10;/wBbX0Z3I6Cxsoov9ZVyTQ9Sl/0y3spprT/x+s2xhlnvof8AnlE6+Z/uV7HcW9xeap9ss7uKCw+X&#10;yz5v+rT+7sr0sFhaWKlLnqcvKuY+R4jzzE5HChPCYV1pTlytL7KPMoW/tKCobe3lSCbzK9C1Tw/4&#10;fj1u9gjglhlkf/XfwR/8Arlbjw7/AGRqv2e4m86sK+DrYXl9rG3MehleeZdnU6sMvqKbpP3l70eV&#10;/wDtxn2Nr9ngrY0m3824/eVXvLfyJ/LrmfiT8Qb74V/DnU/E+lww3uoRXaW0fnRb0j3fxVeAwVbM&#10;sVTwmHtzzfKrntVKkKEJVp7RPVtLhiln/wCuVdB5deJ/swfFfWPjVomtT+IYIheaY6+XdWkWyK43&#10;f/E17cvat80yzEZPjKmBxdueG9vh/mIoVliKUasNmFFFFeUbhUc0Pm1JRQBg3lj5X+rqlXV/frJv&#10;tLll/eR0AbXw98PxapqsP2iHzvKr6SsbOKzt4o7ceVEE6V5b8HdPjtZ5vM/uV68q7aAFooooAKKK&#10;KACiiigAooooAKKKKACiiigCM8CvlvxRY2t58aNf+0WcM37v/lrFvr6lPNfLniaTb8btf/6514mb&#10;03Vwkoeh8pxNU9llk5+cfzNK0trawHl28EUMX/TKrBlzVPzqPNr84/s1n4g8x5i751HnVT8yjzKP&#10;7OZP18bdWlrfS+ZcWcU3l95ab8O7K1tvjZZi3s4Yc2j8xfLS+d1pfh0+/wCN9n/16PXuZPg3SxcZ&#10;dj6zhjHOrmdGHN/N/wCks+maKKK/Rj9wCiiigAooooAKKKKACiiigAooooAKKKKACiiigAooooAK&#10;KKKACiiigAooooAKZIu6n0UAQrGF/wCWQqprg36XNWjVPUoftFlNHQB8reOtP/0698v+/XL6fYxR&#10;QfvP9bXpHjqxlsL6b/frhdtAG5b2/wBqsf3lZMke2fy6vaPdf8s6NQs/K/0igCnNDLa1nt5qedXR&#10;NcRX8Hl1n3Vn9lggkoAy7O43z+XJVpV3VXuofN/1dXLOb7PPDJJQBV+3WKX39n/2np/9of8APp9p&#10;Xf8A7tYPjrwnpnjDQ5tH1iy87T7r/Wf343/vJXieo/sveMrr4zT6/HdxQ6LLffbhq3m/OE3btuz7&#10;3+zX0xqFxFe300nk/upa4cPVnX5oVo8p9VmuDwmVSoVsuxXtZSXM7fZkcD8I/hz4e+F9jNb+G4Zf&#10;Nun/ANJu5pd7yJ/drjvjH+zf4h+Ivjj/AISDRr2Ga1utv2mK7l2fYv8Ac/vV7LaxxWf+rrUa6i1H&#10;93JRVwNGtT9lKOgZVxPmWT46WY4eXNVkuV394ybOz/suxstP87zorGBYvN/jkpzDfU00flT+XTep&#10;rsUeWPIfNVKkq85Vp/FJ6/8AbxzepLLbz/66obWaWKety+sYpYPMrPtdLl8/95/qqoyO08K28U/2&#10;28jh866iRfL/APZqsa9JFPpX2y8/c3UX+r/g8yuLXUrnTZ/L0+byJqNemvr+eGS8m87yv+WX8FfJ&#10;1MnxVXO6eZ/Wn7KK5fZ/1/8AtHpwxVKOClh/Z633OP1ia51S+8uOGabzf+WUNVbfWNS02CbT7e9u&#10;7KL/AJ9PueXX0p+zRpuiXVvqVxPFFNrUUnPmjmNKwv2oPB+mxXumapaWfkzS/u5JovuV9PKdKU+T&#10;qeYeLeFdFtvEOq/Z7z/VRJ5vlQ/fk/2f96t/xDoFj4n0PUpJLOGymsYPNt5Yfk+7/C/95q55dP8A&#10;sE8N5HN5EsX+rrQ8RR+L/GGh+ZJDDDp8X/Pp8k0n+1s/ir5vMcJjquPw2LpYr2VGG8X18j2cHicN&#10;DDVaU6PPOWz/AJTyeOz+0T+Z/wAta0P7BiT95JVq48qy/wBX/rahha51H/rlX1J4xraPZ2zwfu66&#10;KGx/ceX/APsVh2sP2eDy46Z4v8O63rvw61iw0SXOq3Oz9z5uxyi/e+esMROVKlKcPelHoehl+Ghj&#10;MbRw9apyRm9Zv4Yx/mNmzhls/wDnjNFL/wAtYfnT/dqxdWsss8MkdcR8FvDOrfDbwF4gvfGSyy2R&#10;2/YtJ87Lh93zN/s13eg31j4/0qa40uGXTJbb/WWk0u/5P72+vPo5rRq1aeHn7tWXQ+jzbhjFZc6+&#10;Jw9quGpPl51/8j/dGzWvmzw+Z/qoquRw7KtWun/uKqq37/8A4HXrnxmx0GnweVB/01rrNPtdkFeU&#10;eMPivrHg3xX/AGFZ2UU+nxFf9bHvmuN391q9hhs/sUEP/TVFl/76/hryMFmeHzCrUo0b80Hr/wDa&#10;/wDgJ9BmeR43KaFCti7ctVcytLm/l+L/AMCJKKKK9c+fCiiigCjfWMTQVizW8sVdRUNxb+f+7oA5&#10;2GHzZ/Lr374VeF7awsIZJIf32z/lrXjuh6HJ9u8ySvpfwxFGuh2bj/nn1oA1wMUtFFABRRRQAUUU&#10;UAFFFFABRRRQAUUUUAREctX5e+PFib4qeOf3MX/IUlr9Ql71+VvxGuPK+Lfjn/sKS18HxmubLP8A&#10;t6P6n6n4bU/a53/3Dl+gRzbf+mNO+1Vi/a6PtlfgrpuR/U/1c2vtX1oW6rF+10fa6PYh9XNZjE/M&#10;kMU0tfQf/BP47vFXxR8uGKH9/a9P9xq+Zjd8V9J/8E8JPM8R/FGT/pva/wDoDV+gcFxlHMv+3Wfl&#10;niLQUMklL+9E+142qRulRL/ralbpX7qj+WBaKKKYBRRRQAUUUUAFFFFABRRRQAUUUUAFFFFABRRR&#10;QAUUUUAFFMkbbVBtZsVn+z/bIfO/55+Z81AGlRRRQAUUUUAFMp9FAFGawiuJd8kMcnuRT4rcQj93&#10;EIqsnINJnNRypS5gSOO8cCKXyY5K8p8S6BGfNwK9S8fiRDA6f6uuWvIPtkFfw/4lQq4TiWtW6S5f&#10;yPqclx3JPk/lPnjxVpHl+bXk3iHRy3m19KeKdGkbzq8p8Q6Bn/WVw5Vjvdif0FkmZfCfOWs6MfNr&#10;krvRite8ax4dGK4++8N7a/TcJmSsfsuBzaPKeWNp2KyblMGvTb7RdlcdrGkbfuda+iw2KVRn1FDF&#10;xrnJXEmysG8mrob+0dRWJNZ7jX0VFxPDzOnVl7hmOcmrlouaeLEZq3Fa7a6Z1FY8OhhJxnzzJ7SX&#10;JrdszuFYVuu2tKO42V51Zcx9ngZ8sfeNl4I3FZF5b1cgvsGq11Mi+1ctNSjI9Cai4S59jMkg21l3&#10;U2DWlcS7qwr5v3pr1aUeY+PzGrGnH3Bk77qrhsGq88+OtQLcb5q9ONPQ+JrYyPOaedtTxTYqpGea&#10;HnIrJxudkKvs/eOm0+TdXSaXN5MxridPuvzrprObza8jE0z9ByqvGtDkOkvrzzf+uVcZqM+DW9JJ&#10;5kNczq0OCawwsIxkdOOUqWH9wyJrjmn2k+6s64V6ns/Mr3HBcp+cwxE/bHV2N1k10Fjd4rlbNttX&#10;47wgV4talzH6Pha0ZUuSZ6Faarvh/eVpQTYG+vO7TUvKrrdHuhNXg4jDchjXw8Yx5oHfaTcfv67j&#10;Q5ttef6NXeaLXxeOifA5lGJ6NolrHdQ11ml6ZmuT0X5YK9M8Nx76/OMfOUNj8kzKrKnzFyx0H7VW&#10;pZeD/wB8f3VdHp1jHDD5lWJbvyxXysKtfEy5KR+X43OfYP4jPstAitwAetaCSR2/7qPpVKTUQKs+&#10;GbiO58RRRv1r67J+GMRjsXRhW2kz4HGcRxqy5IS3Z6hpdjHaWkQjHGzrV4DjFAGKUng1/eWHw1LC&#10;0o0aMVGMVZJGLfMPoooruEFFFFABRRRQAUUUUAFFFFABRTJG21Qj12xlufs/2yLzv+eWfmoA4744&#10;/wDJLta/6514T4Z8TRPoemf6Hd/vY1/5ZV7t8cf+SZ6z/wBc1/nXmPhkbvDtkP8ApgtfmvGGLjhl&#10;h+f7XN/7afF8RUFW9n8yXyhT/Iqx5FO8qvy/+0j4j+zv7pU8r2pGj2Vc8mhrfd3qf7SD+zziNa8S&#10;/wDEq1L/AIll3xA3/LOvav2f5fN+FmmP/vVwGtLt0O8/64NXoHwFP/FstN/32r9N4OxaxMqv91RP&#10;t+H6CoOp52PSI+lK3Wkj6Urda/Tz7NDqKKKBhRRRQAUUUUAFFFFABRRRQAUUUUAFFFFABRRRQAUU&#10;UUAFFFFABRRRQAUUUUAFFFFABRRRQAUUUUAFFFFABRRRQAUUUUAFFFFABRRRQAUUUUAFFFFABRRR&#10;QAUUUUAFFFFABRRRQAUUUUAFFFFABRRRQAUUUUAFFFFABRRRQAUUUUAFFFFABRRRQAUUUUAFFFFA&#10;BRRRQAUUUUAFFFFABRRRQAUUUUAFFFFABRRRQAUUUUAFZHiLRv7bsfs9a9FAHyx4y8J3Og33lyVz&#10;bR+V/rK+lfiL4a/tTSpZ4Iszx18+axY/Z56AJtL+SD93VHUrXyJ6k0Vt09V9Qk3T0ASW9xLa/vP+&#10;etUWbd+8qjNZ3Lz+ZHNTlaWL/WUASahdfZYKox6x+4p2qWct1+8jrPXT5XoAvWOpSyz/APTKtCO8&#10;il/d1X02x8qD/rrU1vpsUU/mUAWPvVXk+3NP5dv++/6ZVcv5olg/0epPh/4iig1yaO4/cyyp5Uct&#10;Z1ZypUpTh7xhXnKlSlOEeaUVsR3Wn32m+T/aEPk+b/q6j8vFdV4zl/sjwrNZ3k3nXUk6yRVz+g6x&#10;Fazw3En76GuXB154nD+2nHll2OTAYqrisL7adPkn2C70HWLCD7RJpn7r/wAfrN1i13aV9or0ia6j&#10;tZ5dU+2+faSJ+7i/j+auBl824g8uOH/tlWWCxNbExlOtT5OVkZfisRioVJ1afJyvT+8V/CtrLrP+&#10;jx/uYov9ZL/zzrT1fwlFJB9os72K8+zP5smRik0n/inJ/Lkh/dXKeVcRfx1o3+q2FtBPb6d/y9J5&#10;Ukuf/Ha9H34uPY4cZUzaOY0YYSKlh/8Al438RqXPjjQlEGqXN59jliT95aV5B/a1z4t1yb+z7L97&#10;dSf6r+CtzWtLiv4P3lR+AJLbSb29t7j9wbr/AFd3/wCy152Dy3D4GdSdG/NNm9ajDKsPXxGEpuc7&#10;c1v5v7ps+BNNufDX9p6fqkEVlqF8/m20v30kT+Jd9U/ivLbTaTZ6X/r9Qi/5aw/8s6veK722stC/&#10;ssz+fdyusv7n/lnXGLHFXZKjD2vtTxsmwsswnRzzF050sRJcrh9n+pHF2+n/AGf/AFlXFXf+7rS1&#10;Zov9XH/radpen/8ALSStz7Usafay2v8ArKubadTaClJxOkt/Esc/+kSWUs2q/wDPX/lj/wADrLuo&#10;7qW+8y8m/ey1Jptnvg8yrGqRxW8H9oXk32K0tv3sks3/AKDXW6uIxko0eZyl8KR42Gy3Lcq9tVw9&#10;FUuf3ptf+lEOoS/Z4PLk/fVTsfs1359neWUN7p8v+stJvuU6LxJpnivSvtmjzedFE/lSRfx/71V7&#10;Wb7PP5lFajiMFW5asXCrHv8AFH+8d1CvRxlKNWjJShI7Twdp2maFB9j0vTLTRrT/AJ5WnyJXQVys&#10;Mmz/AFdbWm3Us/8AyxrmnUnVcpSk23u3K7/8CZslGMfc900qKasm+nVJYVNa2v2qfy46hroPBMPm&#10;65D5n/PSgDe0n4YXOowfaJD5Fa1v8KhFNmvSrf8A1IqWgDH0jw5a6J/x7xYrYoooAKKKKACiiigA&#10;ooooAKKKKACiiigAooooAjPUV8r+LG2/G7xL/wBc0r6pb71fKPjWTb8b/EH/AFwSpnR9uuQ/P+Oq&#10;nssjqT84/mXfMFHmCqnmH/Jo8w/5Ncf9m/3fwP5d+vst+YKPMFVPMP8Ak0eYf8mj+zf7v4B9fZaa&#10;ap/hq2/43Wf/AF6PWY0mau/Cs7vjdB/16NWtLA+ylzn3XBOMlVz6hD/F/wCkyPqSiopJNlecw/tD&#10;/D2X4iweBIvFmnz+K5Bxp0Uu9/04rpP6oPS6KKjkl8uIvQBJRXz1fft7fAbTL27s7n4jaVDdWzvF&#10;JEd3yOv3v4afpv7d/wACtXvoLS0+IumzTXLrFGBu+/8A980AfQVFUkvopYPPSYeUY/M83+DZ/erw&#10;jxd+3j8DPAviCfQ9X+IGnQajbv5csUQZxGf95RtoA+hKK5/wb4z0j4geHLLXfD+ow6ppV2nmQXcP&#10;3JBXQUAFFFFABRRRQAUUUUAFFFFABRRRQAUUUUAFFFFABRRRQAUjdKWigDyr4peBZb+Ca8s/+2le&#10;G3FnLBX1/cQebDLH/wA9K8I+JHhOXSL6aSP/AI9JaAPN9P8AK8/95W1dQ/aIP+mVYM37ieta4byt&#10;KoAyY1l8/wAuOrF5debBDHWfcLK8H7uqccNyn+soA0ayrrUvKnq15nmweXJ/rax7rT5VoAsXWseb&#10;B+7rQt9Qi8j95WbDpcvn/vK0rix+0QeXJQBYWaJ/9XTm/wCmdO0+GK3g8us3Ur7yJ/8AU0ATR3Fz&#10;/q7iaKGWX/V+dIqPVhfnrwT40fC7xn8Q/HEOsaHBLe6fKi/Z/Jk2fZv9mva9Pkl077Fb3k3nXcUC&#10;xSS/7a159DE1atWpCdPljDZn2ubZHgsvy3BYvD41VZ1l78Fy80f6+H3jU8mV4PM/5ZRf8tZvkSi1&#10;WWefy5If+2v30rL8faHqfjfQ7Kz0v/j7tX/49f8An5/2v+A1J4R0e58L+FYdLvJv+JhE7S+V/wA8&#10;641jcR/acsD7H91FfEee8vwn9jRx0MRzVpP+H7pV1D/QNVrvNH8By+INLhvLi9isopU/dxeV89cv&#10;Jpsup/8ALH91/wA9a7rQ/G9tb2MNneQy+bGn7vyf7lcXEdbOqWX8+Q01OvdXT5durieNho0va8lb&#10;4bEHgC9tfhT4pvYtU/1N0nl/aov/AEKqfxz+L+ia3pUOj6R/pv7zzZJazPEWsf8ACR6r9ok/1X+q&#10;ji/2K4HxB4f82fzI/wDW16mHwspuniMX7taMI3t/N9owm4xlKENrlix8K+IfE2lfbLPRvOtP+m3y&#10;V0j2dzc61DqkUsMNhEn+t/jj2/eXZXe+HPFOmajoVnced/Zn2aP95a/xxV5R4o1C21nxHqeoW8Pk&#10;2kr/ALuvglTxPFuIr4TMMLKjCjLmptPf7J9BhcbLJ4+2w9pSmtUzi/EtnHqWqzXFvD5MUrt/+1VO&#10;G3itf9XXVXDxJB+8rB8v7VfeXH/qq/UvdifNcw6xtftFdAvyVDa2/kQVYoAdN5WpQTWeoQ/bdPuv&#10;+Pj+/wD8Apui+HrHRNK+z+H4JYbTf5sn2uTfNJ/9jUlvH5s9b1ra+V+7rm+q4eVaOInTXP36ndHH&#10;4qOFlgYVHGjLeC+Eo6TD/r5POrPuJt89an2zSPDM/wBn1S9/e3P/AJD/AN+s/Uofs99NHJUUcZh6&#10;85UaNRSnDdIMRgcVhoRrVqbjGezZt6fPFemC5uLK1mu4v+XuaP566+1bdB+8rg9Hm/5Z1vWt1LFW&#10;8KcKXwRUZS3f2v8At4wnWq1VGE5OXKuVXlL8I/ZOkoqOGTfB+8pa1MB9D96KbJQBuaD4Xudc/wBX&#10;XZR/CSRO9bnwyjj+wcda7ugDg9F+HEVqM3B/e+tdtFALeHYlTUUAFFFFABRRRQAUUUUAFFFFABRR&#10;RQAUUUUAQH/WV+UPxUuNvxh8df8AYUkr9XyP3tfkZ8YrryvjR46/7CMlfF8VQ9pl3/byP2Hwrhz5&#10;/L/r3L/0qJQ+2fSj7Z9KxvtlH2yvxn2J/Xn1c2ftn0o+2fSsb7ZR9so9iH1c2muuK+pP+CcEnma3&#10;8Uv+vq1/9BavkH7XkV9Zf8E0pPM1z4pf9fVr/wCgtX2vClLlzD5M/I/E+jycPy/xxPuqOpao3F1F&#10;ZCeSWXyoo08x5JT8qV4Jf/t9fAbSvEMuhz/ETThqEU3lPw2wP/v7dtfsp/Hx9E0VmaPrVj4hsLe/&#10;066ivbC5TfHNCdyyCtOgAorK1fW7TQdLn1DULuGztY/9bNNJsSP/AL6rlvhT8bPBfxq0++vfBevQ&#10;a9a2M/2a5lg3fu5P7tAHfUV5z8WPj34D+CNtZz+N/ENpoEV0/lxG6P8ArK88/wCHgv7Pv/RTNJ/8&#10;e/8AiaAPomivPfhZ8cvBHxrsry98EeILTX4rWRY7iSA/crrdd12x8N6Leapqd3FZ6faxtLcTTfcj&#10;RfvUAatFeafCP9ob4ffHOC9k8EeJbTXxY/8AHx5O793/AN9V6UvSgBaKKKACiiigAooooAKKKKAC&#10;suTw3pk1/wDbHsovtf8Az2/irUooAKKKKACiiigAooooAKRulLSN0oAzNa0uLWbGW3foa85ube40&#10;abybiLj1r1bGRXPeLNCGsWJdOZYv3iV+Ucd8JQ4hwUq1GP7+C0/veQRk6UueG55lrGi/aYPMjrzr&#10;xD4a80b69XhuNv7iSqmp6LHeDzI6/i/99l1Xkn0P0XJ87+H3j5z1jwturlb7wvthr6J1bwrXL3/h&#10;XbFX1GEzfT4j9Uwee+78R87ax4b2/u64fVvDdfR2reG91cZqnhiPNfZ4PNT9By7O/wC8fNWr+G5I&#10;ZvLFc9No+ete+a34ZxLvrjL/AMPhf+WPNfeYXM+aJ+jYbNIV4e/qeXQadt61FLZ813kuhuRWTeaT&#10;IlexDFc7PahKhOPIclMpjNQCbNaOoW2OtY8sflGvTh7yPPxKlSl7mxcS72UyW6rJa4qjNeYrojQu&#10;eRWzX2cTXebdWdeLzVUXnNNln311xp8p4FbHRrwMu8YvUUMbr61rLZ+cal+w7a7faqMbHzX1CdSf&#10;OU45dtRyNuq3JayRUkUG+o5lub+ynL3C9pwwa6qxfiuUt22VsWt5srzK8eY+4ymvGgdGr1m3cfmV&#10;ail8ypGg315kf3cj7irCNeByd9Z7KpxR7a6S8td1Zhg8s16sKvNE+CxeA9nVFil2mrEM1UxcZ61Z&#10;ikjqZROijP8AvGhb9TXS6Te+Ua5VZNta9hNtrzK8OaJ9PhnGcZQPWdBvvMr03QIvMgzXi3hu7l/5&#10;Z1614TvvKr88zOlynwuc0XHm5D1jw3BvxXqvhywjIry3w7deeYq9d8MNGwr8gzVyifg+dynE7BR9&#10;lg8sVJD4Z1DVIhcQYEfbmmXzfucd69K0Rc6XZkdQlfovhnkOEzurV+t39xc2ne5+AZnD6xWlCcjz&#10;P/hX+s3E/wA5UxfWux8P+CLLw8/movnzd5Ja6iRcuM0bfmP86/qjL8gwGW+/Rj73dngUMsw9Cr7X&#10;lvLz/QmXpS0UV9GewFFFFABRRRQAUUUUAFFFFABRRRQAjdKyo/DmmRX32yOzi+1/89v461qKAPP/&#10;AI5f8kz1n/cX/wBCrznwzF/xTmm/9cFr0b44f8kz1n/rmv8A6FXC+GIv+Kd03/rgtfhXififq31T&#10;/t//ANtPPxmH9vGJN5dHl1e8k0eSa/Bv7SZ5X9nFLyh70eUPernl0eXR/aUg+oGHrsf/ABJr/wD6&#10;4tXd/Ab/AJJnpv8AvtXI63D/AMSW+/64NXXfAbn4dWY/22r9w8McS8TVxfpH82erhMN7BSPSKKYn&#10;an1+/HoBRRRQAUUUUAFFFFABRRRQAUUUUAFFFFABRRRQAUUUUAFFFFABRRRQAUUUUAFFFFABRRRQ&#10;AUUUUAFFFFABRRRQAUUUUAFFFFABRRRQAUUUUAFFFFABRRRQAUUUUAFFFFABRRRQAUUUUAFFFFAB&#10;RRRQAUUUUAFFFFABRRRQAUUUUAFFFFABRRRQAUUUUAFFFFABRRRQAUUUUAFFFFABRRRQAUUUUAFF&#10;FFABRRRQAUUUUAFFFFABRRRQBXurf7Rbyx/89BivAvH3hn+ydVm/5419C1wHxP8AD/22wFxHx5VA&#10;Hz7ZzfZ76ob/AP4/qk1KP7FPDWg1j9v/AHlAGJTJo/N/1lTWtvvnmjkp1xD5U9AFeHp5dO27Kd/y&#10;w8ySs23vvts/lx/8sqALzSbar3l9tg8uOrV1HFPUccMUX7ugDJhurlvJj8mjUrfyp/3dbkMcVU9Q&#10;Xzf+PegBy2vmweXJRb6fFa1Da6lK0/lyVeagBqx+dP5cf+ulfyq73Q9DttGM0ccss+qeX/wD/gFc&#10;Ir+V+8j/ANbFXRL402fvJLL/AImH/jn+9Xm42niKsOSj8Mtzwc4o46rRpwwnwy+P/CWfGs/2Pw35&#10;eof8fe/93/frjLe+in/1dV9UvJLjzpJPNmllesu3t5ZYP3db4PDRwtGNHm5uU9DBYP6jh44fmcuX&#10;qzpNtQyfZv8AlpWLDeXMs/lx/vpZf9XF/wA9K3pPBV9Z3FncXk0V7ab/APSIofvxpXTJxib1cTRo&#10;TjCdRRlLb+aX+EzdQ0mVv3kcMs8X/PWrGj+G4r2eGO4/1X+t/wCun+zXe28dy195mf8AiX7P9b/B&#10;srmLeS2i1WGT/llFP/wDZWnLyyjz/D1PnMlzueeUq/7mdLkco3f+GQSaPpuuedZ/2ZDAYkaWOWH7&#10;8e2uHjr1S6e/jee9kijh047v3nGHSvLZvK+3TfZ/3MW/93XuZtTpQnTnRtHmXQ+R8O8TmNfBYmjm&#10;cqk3Cpo6itp/dCinRr5tEi+VP5deCfrBe0u1uZf+uVbGtaDFq2hzafqnmw2l1/q5Yfv76o+E7rZq&#10;sMf/AC1l/wBXV3w3Z60ut6kL+XFtJu83zj/rf9lP9qvey3CVZwqY6jUUJUveR8Zn2dwwOJoZfWw7&#10;nDEe62to/ZOP8PeDLHwJDNbxzS3l3K/7yX+DZUtxdRRf6uGuovofNgmrlWt/NvoY5P8AVf8Aj9cO&#10;NxuIzHESxGIlebPpcLg8PlmH9lh42gjoNN1Tzf3cla0ckkH+rrxPwv8AGO68ReMRocnh+0h0+WZr&#10;aOWH/XR7f4n/AK169YybZ5reT/ll+6rszTJsXks40sXFc0lzKxhgMyw+YqU8PL4Xym5Y6ps/1la0&#10;ckUv+rrmKt6bceVPXhnqnQVveC/N/tX93XNyXkUU9dd4P/cX0MlAHu0P+pjqWobc7oIj7VNQAUUU&#10;UAFFFFABRRRQAUUUUAFFFFABRRRQAUUUUAR9DjtXyV4+k2fG/X/+uCV9aE4XGea+O/ilJfRfG7X/&#10;ALJ9l8ryE/11etlkPaYqMT8t8Snbhqt01h/6UXvOo86smwmuWP8Ap/leb/0yq35uK+u/s3+6fxTP&#10;G+zl8Rb8z2o8z2qrvPrRvPrR/Zv90n6+WRKCa0vhG2fjbB6fZGrkr+TUnm/0Lyf+21bnwLXUv+Fz&#10;w/2h5WPsjeX5VefmGD9lhZTP1Lw3re14kw3vL7f/AKRI9Z/aR+Hnjv4peFLfQfA/i3/hDvtM/l6h&#10;qMP+u8j+JU/2q+A9A+BXh/8AZ5/4KS/DrwvoE13eRf2X9pvLq7l3zXMzK253r9Xq/Ob4v/8AKWXw&#10;B/2B1/8AQWr4s/tg/Rmo5I/MiKVJRQB893/7BvwH1W+nu7z4baRNdXDtJJL5f33b7zV8PfFj9nf4&#10;deOv24/Bfwp+GnhKw8PQeH9up+Ibq0GPMRWVtlfpX8aPiZYfBz4Z+IPGGoYMOmWr3Plf89HVflWv&#10;kn/gl/8ADq91Hwz4s+MviD9/rnjXUHmt5ZfvxwB2+WgC7/wUc+JOr+H9F8AfCHwpdy6Nd+ObtdNk&#10;v4pNnlW25UZf/Hq774efsW/APwL4Os/Dd5omh6zfiBY727vJVea5f+Jny1fOv/BTnw/J4l/aR+BG&#10;lpqc2jf2nO9sNQh+/bbnVdy/7Vdz4/8A+CYHgez+HOs3ln4r8Tf8JXbQS30etTXzF5JlVmXev93d&#10;QB9k/Dv4deG/hb4bg8P+FNMh0fRYt0kdrD9z5q62vkD/AIJnfGLxD8WfgFNH4qvZdT1XQ76TTftc&#10;335EXhc19f0AFFFFABRRRQAUUUUAFFFFABRRRQAUUUUAFFFFABRRRQAUUUUAFcb4/wDDn9q2RuP+&#10;eSV2VV7uH7Vbyx+tAHylrVn5FQyXHm2Pl11nxF8Pf2ZqkyPyK4/S5P3/AJdAFCk3Vc1DTfsv+roj&#10;sZfsPmUAZrRxRT+Z/rqm+/Ttv/PSqurXUWm/9NqALNMaaJKbYzebB5lNaziafzKAM+4vrnz/AN3D&#10;+6qS3b7VBN9orQ8uKpP3UUFAGTovmrPN9nm8mrEmkxSz+ZVWST+zp5rj/llWla3H2qDzKA2COHyq&#10;j1jVLbQ9Dm1TVPOmtItv7qH78lWGqO8s7bV9Km0vUIfOtZf++4/9quPGSxX1eX1eXv8AQ7sD9V+t&#10;U546P7q+tv5TVttWufEJ0270Mf6BsTEX/PP/AGXqhr2pWy6rNHH/ANtP9+s3S9NtvCulfY9Lmm8q&#10;V/3ks335Kzb7/TL7zI6+Z4fyGrlk6uOxFRyq1nqnK6j9r/t49bOcww+MnGjgo/uobP7Uv8UTejki&#10;f/V06SGJ/wDWVgt9psK2PCvhnV/G3/IP8qGKL/WXU33P92vq69ejhaUq1aShCPVnz0Y83wDWtYrz&#10;93H/AK2sv+x5VvvLuIfJ8qursvD+p+Gre90+f/kLeZ+7/wCmkP8AeSrN75q6FDHqHGob/wDR/wDc&#10;r5qOfxq5tHLqNNyhKHMqi+H/APZPU/s/lwP172i35bdRfDfhjTLTS/t9zaRajdS/8s5fuRVz3jjw&#10;/pmkT2V5Zw/Y/t27zIv4I9v9yum0K/uYdKnt9P8A+PuV1/df89KxfG1xI1jZR6pzqHzeXF/zzr5+&#10;jUzCHF1SE6lSWHa0XL7kfd933jrnh6Usr9tyqMov5nHU+ipPJ/cfaK/TD50jVd9dRo9jct/q/wDX&#10;Vy+7/nnVf4gjxBf+HtLk0Tzf7P3/ALyKH5H86vNzHG/2dhpYjl57dEezk+WxzbGxwPtFDm5tX/dN&#10;rxN4L0zXr7+0LiaWGaL/AI+Iv4JP9yqt5dRTz+Z5P/TKOKtrQHuZvCmmSahN513s8qT/AKZ/7L/7&#10;VZesW/lfvK5suwmGhfG4enyTqe8zpzfGY6U/7PxFbnhRbirbFHT9S+zz11FvcfaP3kdeea14l/4Q&#10;rQv7Rjs4tSurmTyv3v8AqY0/+Krb8L+IP+Ei0qHVI7P+zZf+WkUX3P8AeStlmWHnjZYH7cTOeR46&#10;GVxzmcV7GT5V73vHaLfXKVsWupRS/u659W3U5W8qvVPBOqfvTW61V0263wfvKtafN9q/1dAHtXwy&#10;X/Qf+AV3dcR8O7iP7P5Y67K7egAooooAKKKKACiiigAooooAKKKKACiiigAooooArtw+cc1+Pvxx&#10;m8r45eN/+wjLX7CHGd3avxo/aAkkT47+OfL/AOgi1fK8RQ5sHy+Z+1eES/4yKXu/8u5/+2mD9qp3&#10;2isdbqU/6yj7VX5X7E/tWNHmRr/aKPtFZH2oUfahR7EPq8jXN0cV9hf8Ex236r8UZP8Apva/+gNX&#10;xBJJL/yzm/dV9tf8Eu/mn+Jm/wD572v/AKC1fWcO0+TGfJn4n4r/APJOy937cTY/4KdfFTV9C8Ie&#10;DPhrol5Lp11451FLGS+i+9HBuVW/9Cr0rSf+CfvwZtPhZB4Tn8G6fPN9iEUmoSx/vpJtv+t3f3t3&#10;zV4D/wAFPX+zfHD9nW4f/VR6xz/39jr9FY5N0W+v1I/iw+Af+CYHjHV/D+t/Ez4OajP9ttPB+ot9&#10;jupfv7Gbbt/8dr9Aq/OL/gnyftX7aH7SF5F/x6/av/arV+jtAHyl+0L+yt4g+Pvj68v/ABV4xu4P&#10;hpYWLS23hnTpPL+0XKq3zSv/AHa8g/4I82sVl8P/AImW8H+qi8RNFH/uKvy198eI/wDkXdU/69Zf&#10;/QGr4M/4I/8A/IjfFP8A7GVv/ZqAPsL4q/AbwH8a7ezj8beGbPX4rXmP7YP9XXzN+01+zX+zj+z5&#10;8FfEvjO6+Gmh+dawNHZxSxcSTt/q1/76r7dbpX5x/tra3dftM/tTeBv2f9JMs+jWM6al4ihH9xdr&#10;f+gtQB6b/wAEv/gZ/wAKu+AR8QXlnLZaz4rm+3SWx+5HD/yzVP8AgNZP7ZXjy++OHxY8Mfs3eE7s&#10;rJqky33im6iH/HtZL/Bu/wBqvpb4tePtN/Z3+B+s65BZ/wCieHtO8uztP+emxdsaV8N/sP8Ax7+D&#10;vgKw8QfEf4gfEDTv+FleMLp7m9im3f6FDu/dwJ8tAFz/AIJc+FtN8F/Hf4/aBpBzpemX0Vtbk/3F&#10;eRa/Sivyk/YC/aC+H/hD9or403mseJ7Szi8S6on9kyzH/j8DStt2f99LX6tK26gBaKKKACiiigAo&#10;oooAKKKKACiiigAooooAKKKKACiiigAooooAKikqWottTKNwPHvEFj/YWqzR+b5vmfvKbb3oznvX&#10;YfELRH1TShcRsIpLf949eW2l/kYr+cOLODoSxFSdGOkveR8Ricynk+N9lP4ZbHWNJHP/AKwVWuNF&#10;trqHMdZkd9tq/b31fhON4YxGF+C59pl/FUan2jmdS8HYH+prhdb8Nxj93HDXt6TRy/6wZrC1nw7H&#10;P+8j5FeDSxNbCT5Kx+sZVniqfaPmvVvDO6uL1DwzvP7uvpDVvCW/zv3NcbeeEZIjN+5r7bB5srfE&#10;fq+Az2PL8R4DeeHNtYGq+G9sP+qr3jUPC+2uQ1zw/wDuP3lfWYTNOZn3WDznmlH3j511/S5Iv+WV&#10;che22417T4i0Hb52yvOdS0d1bf3r9EwOLjKJ+kYerDGUeRnBzWu2sW7GDmu4vbDIrm77T9xr6ehW&#10;Uj5bNctnD4DmzITVq3G6p10z97V23sttehOrE+Sw2CrSl75ZsbTJq3c2nl1PbpsizUV21eY580j7&#10;uNCFKgZVxISNlQUy5aq+567ox0Pkq1b3ySW78s1Ys7zfNWTNHI1TWMb+aPWtXCPKedSxdX2p3NhN&#10;uresvmzG9c5pqYiBrZibyq+crL3j9lwMpVKJDqnyVy2oXe01vamz45rjtUau7Bw5j5rPsTKlEP7Q&#10;5q9Zzbq5yJnz3xW7ZrzXoVYKKPjMBiZ1Zm5C+6tSzrEVvKNW7W8xXlVIcx+h4PEKnP3z0fQLnyyK&#10;9P8ADtzuFeL6JekT816d4ceviMyonNm1H3T3DwtdRsR+9r2bwtNtFeB+F69y8ID9xDX4znMIxP5+&#10;4gpRienM26x8yvT9FH/Eqtf9yvMofmsa9O0Uf8Sqz/651+p+C874nGR8l+Z/POZQtiOY0aKKK/qw&#10;8oKKKKACiiigAooooAKKKKACiiigAooooAKKKKAOA+N3Hwz1n/rmv/oVch4Yi/4pzTf+uC12Hxt/&#10;5JprX/XNf/Qq5Tww8a+HNN/e/wDLBa/mPxpqypLASX9//wBtPTwdH2vMXfL9qPL9qseZHR5kdfy9&#10;9dmeh9QIPLo8mpvMj9KPOiqvrsw+pGXrcOdEvf8Ari1dD8B/+SdWX++1Y2tvH/Yt5/1xatr4Ef8A&#10;JOrL/fav6W8F60qtTHekPzZw4yj7KMTkPib+2d8H/hJrc2h+IfF1pBrVt/rdPhDSzR/lXT/B/wDa&#10;M+HXx3t55PBHia01qa2/4+IYjiWP/eWsHw3+yp8KPCPinWvEH/CP2F5r+rzPc3l3qOJHk3dvm/hr&#10;4l8CeEvD+i/8FRILb4QQkeGra1eTxDFp277JFN825f7v3tlf1KeUfqPVS6u4rSCaaaUQxRpveUn5&#10;UFWI23V8Xf8ABUr4k6x4I+Aem6Jolx9jk8V6omkXEkX3/Jb722gDv9W/4KFfAfRtVl06bxxAZIpG&#10;ikuYomeGN1/vNXufg3xrofj7w5Z654d1KDWNJuo/Mt7uCTcsleNfC/8AY4+Fnhb4M2Xg9/Cmn6la&#10;3OnoL2W8j3y3MjL8zO/1r5c/YJ8Q3PwD+Lfxr+E95N52k6F5up2Ql/5Zou5lRaAPsz4wftTfDD4F&#10;3kNh4w8T2mmajLH5kdh9+aQf7op/we/af+Gvx1nns/Bnia11O/tk8y4tB8k0f/AWr4+/4J8fC/Tf&#10;j54j8e/GT4h2MXibWrrVZItLlu/nS2gVm+VF+7WL+2j4E0v9mP8AaW+EPxD8AWg8Ny6xqP2HVY7P&#10;5UlRmX+H/dzQB+m1FVrWcXkEcycxSIrp+NWaACiiigAooooAKKKKACiiigAooooAKKKKACiiigAo&#10;oooAKKKKACiiigAooooAKKKKACiiigAooooAKKKKACiiigAooooAKKKKACiiigAooooAKKKKACii&#10;igAooooAKKKKACiiigAooooAKKKKACiiigAooooAKKKKACiiigAooooAKKKKACiiigAooooAKKKK&#10;ACiiigAooooAKKKKACiiigAooooAKKKKACqGrrG9jP5n9yr9ZPiOKSXSphH1oA+ZPGFvt1yby/8A&#10;U1ktqEvkeXXQeLLeVr6b9zXMtHKtADoW2z1tTRxNY1hVd+1SpB5clAGfJH5v7um28P2eplXfWguk&#10;yp5PmUAZ+2pGtZVg8ytya3iSCpo4Yngg8ygDl93/ACzqNV8qtDVLWK3nm8usHULjbP5cdABDa7r7&#10;zK1G61Rum+zweZ/y1qazm+0QeZQBNto20tFADPJioX5KuaXp/wDad9Db+d5MP/LSWteXTdM1G3mN&#10;lD9jurbp/wBNKmU4xkeRjM2wWBxFHCYipyzq7L/yU57TfK0vVbLUPJ/1T11k2qWNh515HN532n/V&#10;2v8A8X/s1yfWobhfK/eR1lVowqyjOf2Qx2UYTMK1GtiL80HpYtafHFB+8kmm/wBZ5vlfwUX11E19&#10;5cdYs2oSxWNGmyfaJ/MuK3PX+KXmXpLf/ptNNF/zy8z5KwbyPyp66Zfl/d1TvLHz/wB5RYDnKVut&#10;a1ro/wDz0puoab5X7yOgCbw3H9i1WG8k/wBVFUumeD5NG8RwaxJrH2y1tZ2ubeLzfnP+y9WbHyng&#10;8yOpGjr0sLj62DhUhSt761ueDmWSYLNqtGti781J8yt7v3jrqbzfPuI/+Wr+bXMxtEt95n/LWJ/3&#10;ddFDZy2sH7ybzq52+t/Inrzfsy/mPoS9Z+G9I0vVf7Qs9MhstQukbzLr/e/2KvQ6fFa1wPxO8Z67&#10;8PPDmjT6VN5U1/v+0X80e/y/7q133w1ur7xr4A0zxBrEPk6hcu0Un8HmIv3Zf+BV9Pjcsx39nU82&#10;xFTmT91e9zPlPnMNmWG+vVMvox5XH3n/AC8xsafDFdfu5P8AW1XuLf7LW5DYxW/k+XReW8Tf6yvm&#10;D6AwY/NlnrvNJ1aXyIf3NZvh3wzL/wAtK9l8KfDqxsoIbiQZmoA2vB2om90seZ/re9dFVa2torYb&#10;IohEParNABRRRQAUUUUAFFFFABRRRQAUUUUAFFFFABRRRQAxhwa+PfifJ5Xxt1//AK4pX2C33TXx&#10;d8ZZvI+N2tf9cEr6LII82Pij8n8UIe04Xrx84f8ApRH/AGhR/aFcz9tp322v2D6sfw59UOk/tCj+&#10;0K5v7bR9to+rB9UOi+3cV1HwVk8340Q/9erV5r9uru/2fLj7R8YIv+vSvmeIaPJl9T/t38z9U8M6&#10;Hs+KcLP/AB/+kSPY/wBpD4n+NPhX4FGqeBPA83jnVjJ5f9nw54T+98tfnR4r8UftD+KP2oNA+NH/&#10;AAofUYLvR7L7D/ZXzbJPlb5t9frtRX5Gf3OeIfAf4q/ED4m/CvUtc8V+BpfBfiWIyx2+lzbv3mF+&#10;Vq5f9ifxh8XvGHhDxXc/F/TJdN1SLVHjsIZofJ/cfN/47/tV9L0UAfDn/BRbwd8RfjbfeBvhR4X8&#10;P3c3hrV7pLnVdfh+5bbX27X/APQq+vvAXg2x8A+CtG8OafDHDZ6bax20flDj5VxurpaKAPkv9vb9&#10;mrxB8bfDegeKPBE0Q8deELr7bp0Uxwku35mX/eyvFeO6x+1B+0z8SPAJ8EWfwN1DRvE2pwNptxrV&#10;5uS2i3LtaWv0WooA8E/Y1/Zz/wCGYPgvZeFLi+/tLWpXa91C6/g85/vKn+yte90UUAFFFFABRRRQ&#10;AUUUUAFFFFABRRRQAUUUUAFFFFABRRRQAUUUUAFFFFAHlnxjtY3t/k/12yvB1byJ692+LMMqzf8A&#10;TLy68PvLWVJ/MoAjuriW6/1lXtH/AOmlZlS2skqT/u6ALWrR7b6slrXfP5lXrybzZ/Mkp1ray3X+&#10;roArU+O3llrYtdN8r/WVY8uJL793QBzskfkf6yo5I/NrotQs4p4JvMhrnZm8qCgCreea9j5clTWM&#10;flQQ1T0lvNnm8yj7VsvvLjoA06KKKAEZab5cVDNsrz/4zfG22+Dc9nZjw/FrWq3Mfm+VNLshiT+H&#10;/gVYVq0KEPbT+E9PLctxecYqOEwkeerLm0+H4fiO+uIYrr/WV23w48SW2iWM2l3n7j5/N83+CvNf&#10;BnjC2+IHhWy8QafB9ihuf9Za/wDPN/7tbG3dXl5pleCz7ATwWLi5U59naRhUp1sDiJUq0eWcHys6&#10;Xx/rtt4lvYBZ/wCqtf8AlrWQtxbRWM8f+ul/561hzTSwT+XH/qqozahK8/lx115fgKOWYSngcP8A&#10;BBcqOaU5SlzzNbd9og/dzf8AfmqeoWu2x/57S/8Afb1es7X9x5kdOkXza9D4TKPLzHJr1pK15tJl&#10;f/V1MujxNB+8oKMeOPzf3dZ3xL+GGo+O/C1lZ6TrH9n39tP5mJpdiS1v2dvHBffvK3NtYVqMMTCV&#10;GfwyPSyzMsRlOLp47CW54bX1j9xy/wAL/Atz8NPB39h3l5/aWoSXX2m4l8zekb/3UrU8QH/U1euN&#10;Pluv9X+5qvqlrvgqqNONCEaMPhiTj8bWzPFVMXiPjm+ZlGysrHULCbTryyivbSV/N+y/wb60LfT4&#10;pLGG3jh8m0tf9XF/zzrL0eHzdVhj/wCWX/LSvM/Bfxm8aa58W/8AhH7j99pUt19mktfK+e2T/npX&#10;l4rFYbA1oznT96fU+hybJcxz7CV/q9ZRpUffacpct/7sfhPbLVYretC4s4pYPMt60pNFitZ5o4/9&#10;VFJUkdvsr2T445tZNv8Aq62PDc0tlP5n/LKhtF+1T/6PXfeEPA0WqzQwS/6mgDQ8E61JFffu/Nr2&#10;OJhIN9Y+k+FLHSYgI4h5v/PXvW2q7aAFooooAKKKKACiiigAooooAKKKKACiiigAooooAiPAFfjL&#10;+0M2347+Of8AsItX7NPwDX4wftHSbPjt46/7CLV8vxCubCx9T9s8IXy8Ryl/07n/AO2nA+cKTzBV&#10;PzaPNr875D+0/rJc8wUvnCqXm0ebRyB9ZL4kzivuT/glz/rviX/13tf/AEFq+D1m+YV92f8ABLR9&#10;w+Jf/Xe1/wDQWr6PIo8uL+TPxnxZqxlw3L/HE9q/bi/Zmuf2kPhbBb6DNFZ+L9HnS+0q6l/vr822&#10;vnux/ap/aitfAP8AwhknwG1CbxXHB/Zqa2N32f7vl+f/AOzV+isNS1+kn8THzL+xR+zLe/s5/DS9&#10;k1uaHU/H2uTyX2qXYPV2+ZY6zv2UfGvxz8T/ABS+Itn8T9Fl0zw1bTf8SaWaLZ5nz/wf3l219V0U&#10;AfKH7THx/wDjB8PfGMugeC/hBd+MvD9xZNv1SHdw7fLtr5D/AGU/Ev7Q/wCy1pXiDS7T4D6jrX9u&#10;ar9ukmm3J5W77y/LX610UAczqmvX1h4Cm1j+zJZtUisftP8AZ0X3zNs3eX/31Xx//wAE/PgV4p0/&#10;xZ4++LvxL0efTfGHiK9aOzivP9dFbbv/ANmvuaigDJ13w5pnivRp9L1ezhvtPueJIJfmR680T9kn&#10;4RIYX/4QHSAY+n7qvYaKAPzq/Yp/ZJ/4R747fF/UPGfgD7HosWqLL4elvIvk+WVm3Q/+OV+ii9KW&#10;igAooooAKKKKACiiigAooooAKKK5afw3q8mt/bI9fmitd2fsgj+SgDqaKRelLQAUUUUAFFFFABRR&#10;RQAUm2looAz74Itu5l/1eOa+cNT1CJNVvfs/+q319B+JbSe/0S+t7c/6RJGdntXyi05sLye0uJv9&#10;JifElenhcnhm9OUOsT+fPFTNK+XSwkYQ9z3ve8+x10V5uFaEF7kVyFvfbhWjbXXFfBZ3wfGEZe70&#10;PzfJ+KpSlH3jtLK8rVhvN1cXZ3u2ta3vq/mriHhH35e6fv2Q8Ue5H3jduLC3uh71z+oeGjnpWjDe&#10;+9aUd5uFfkGJynF5fI/act4lhUR5Zq/hg/veK4HxBoEZGyvpCbT4rsV594q8NbK1wOYypz5Jn6rl&#10;Wdc8onzBr/hzbNMa4PVvDBzNX0rrXhr9zXEar4aH/PGv0nA5sfsmW53yxPm7WvDvkzVxl/ppj619&#10;C+ItDiry/XNGwa/QcBmHtD9OwGPji4ckzy+5stlNhhrob2wMZrOmt9hr6uNbmia1MBGEueGxXdtl&#10;Zk8xJrTZS9Vja5NawaRw4mE6nwGR9n3037HW59jpv2et/bHkPLf5zFexyauW9htq88O2p4V3mk6z&#10;sbUcuhGZd02HNbosY1h4qhpcPmTZrtrewjMHz14GJrcsj7Hn+rwijg9StuK5DUtPLEmvQ9dh2Vy1&#10;7DzXpYWseVmuGji6XOcnFpsma1ba28ur8drzVv7LuruqV+Y+fweVRp+/AzJmqW1Xaakngpscm2o+&#10;KJ2cnJV986/RT/pERr1XwycivHNOmkB46V6f4QuZDKK+RzOleJ7GZQ9pR5z3jwckbf6yvcvCgyBX&#10;g/hZeYa9u8FzebX4bncD+dOIo/EepOvlWPWul8C6q89v9kZZCB/y1NM8NeGYr2xhuJeB/wA866+2&#10;sIbSHy7eMQ/Sv2nwz4TzHLuXM6suSE1t1kv/AG0/mrMb1cTzxlsW6fSAYpa/pI5gooooAKKKKACi&#10;iigAooooAKKKKACiiigApN1NZd9czb+HNXi1z7ZJr801ru/49PL+SgDH+OH/ACS7Wf8AcX/0IV5L&#10;4f0Gx/sTTJP33+oX/lrXrfxxGPhlrP8A1zrxjQdQ/wCJHZfvv+WC1/N3jFz8uC5Jfz/+2n1mQ0fa&#10;uodkuoCnfb65r+0DS/2l71/L31Y+x+pnSf2hTZNQ/wCmNc7/AGlR/aVH1cn6nzCarols2l6l/rf9&#10;S3/LSvTfgGPL+GWmf77V5Tquoyf2Zd/9cWr0/wCCkUsvwlso7eXypZUl8uT/AJ5v/DX9M+Drm6mM&#10;5+0PzZ8hnlBUOQ8r/aO/Ybtf2ifG48SXHxA8Q+GT9lS2+yaRLsi+X+L71fNXgRPEn/BNr496D4L1&#10;G9j8V/DrxpdCOPVJY1F9HM398/xdq9M1b4zfta/BS+vbDVPh1p/xMtZbp5LLUNOl2OIf4VcLWV4G&#10;+AXxc/al+Ovh74n/ABo0u18J+GvDx8zTvC0Mu99/+3X9MnyZ9/wtuhr8/v8Agrpb/ZvBvws1POY4&#10;vEsWY/X+Kvbf2yrz432Nh4T/AOFOERn+0VGpYjV28n5f738NbP7V/wCzn/w038Cm8N3E62XiOJYr&#10;2yuh9yO6Vf8A0HOaAPa/DkiS+HdMk7fZYv8A0Fa/NL4d2MnjL9tH9pjUNP8A31r/AGDPbebD/f2/&#10;/Y112hfGb9rrwN4Yg+Gtx8J7TWdbtYPsNt4q+1fuf7qyf3flWvbv2Jv2Ub39nrwVrN34rvY9S8a+&#10;KZ2utVliO5I3bd8iN+NAHn//AASTvYv+GetS0/zc3dhqssdxn13NXOf8FWLmK9vfhBocX/H/AH2v&#10;ReXj733lrFsfhT8bv2GfiZ4x1T4Z+GIfiN4A8SXbXP8AZfm7Jrd2+b/2auk8C/Av4s/tTfHPw18U&#10;/jNplr4T8NeHh5mleGoZt7pN/eegD7r0CzksNE023k/10UEcT/8AAVrUoooAKKKKACiiigAooooA&#10;KKKKACiiigAooooAKKKKACiiigAooooAKKKKACiiigAooooAKKKKACiiigAooooAKKKKACiiigAo&#10;oooAKKKKACiiigAooooAKKKKACiiigAooooAKKKKACiiigAooooAKKKKACiiigAooooAKKKKACii&#10;igAooooAKKKKACiiigAooooAKKKKACiiigAooooAKKKKACiiigAooooAKjkjEq7H5FSUUAeWeOvB&#10;1rbTw3lv/wAtK8p1bR/N87y6+n72wjvoPLkHFc1qfw+sbsfuxigD5rt9Llln/eVe/siKvRNc8I/2&#10;ZPMnk1yd1b/Z56AMeHR4oq0lamU+gCGRop/3dSL8v/bKs/dK09O1C88qCgDN1K6ieeubtbf7VfVs&#10;XC/aKjs7P7LQBn61HKv+rqbR7rzYPLq80MUv+sqjdLFp3+roA0aKZDJ5sFPoAls7qWwvobi3/wBb&#10;FWndeI4p4Z47Oy+xyy/6yX/npVK3sZbqqrR+V+7qeU4a2CwuJq061WmpThs39n/CNWlooqjuIpre&#10;KX93JWr4asIrebU7xIvM1CLZ5cf+x/E1ZzfJW3p2lRQW8Oo3M80Esn+r8mi8Ynz+f1KVLLK3tq3s&#10;eZcvP/Lzf4STVz9u0n7ZefuLuJ/3f/TSsAYFTaxY31hqv+kXv220l/1cv/stQrR8RWR0Hhsto0Z1&#10;vbafGLUVxD58Hl1LRQe8QWcP2epN1XNLhiur6G3k/wBTLWpa3BvL+azuIIvJ/wBXIfK+aP8A2q7s&#10;Ng6uLjKcLe6fI55xNg8hrYbD4iMpPEPlVlf7zNuv9RDWTqVnFdVeaGS4nmt7f9/8/wC7qu2m32m/&#10;vLjypov+mMu+uNQlKMp8r5Y7n1M61KE40ZyXNLZc3vf+AmfouoSxf6PcQw3sX/PK7i3pXYafeeb+&#10;7k8n/rlD8iVyN1Z+V+8t/wDW1e028/56UScpR5PslxhCMueH/pJ2Fa3hvT4r+fy6w7W4ing/d13X&#10;w3k3X3/LH79SUd9pHgS2t/JkuP8Av1XYKu2helLQAUUUUAFFFFABRRRQAUUUUAFFFFABRRRQAUUU&#10;UAFFFFAEZHNfDXx+uvI+O+s/9eq19zKa+A/2mLryPj7qf/XqlfWcKw582pw8pfkfm3iHD2nD1aPn&#10;H8zml1AUv9oCud+3S+lH26X0r+gPq5/IP1M6L+0BR/aArnft0vpR9ul9KPq4fUzo11Dg16Z+zHcf&#10;aPjAf+vSvEP7Qkr2H9kq48/4wz/9elfGcV0fZ5VWn/h/9KP0jw/w3JxHh5/4v/SJH3JRRRX4Mf1+&#10;FFFFABRRRQAUUUUAFFFFABRRRQAUUUUAFFFFABRRRQAUUUUAFFFFABRRRQAUUUUAFFFFABRRRQBj&#10;a94ettegMdx/rNnFeJ+INDi03zrf/br6FrFvvC9jqk/mXEGTQB8uaho8tvP/ANdamt9H2f6yvatd&#10;+HEUcM7xn91/yzrgdU0nyv8AV0Acr/Yu+rVna/ZalpVagAaTZTY4Yv8AWVHeNtgptm3lQfvKAG31&#10;x5UFcfq037jy/wDlrW1fXX2ies24s/Pn8ygCPT7XyrH/AKa1jq32W+/eV0irtqvJp8Uv7ygCxHJ5&#10;tLVCzuv3/wBnj/1VX6AEz71z/jb4c+GviRYw2+v2c032X/Vywy7H/wB2uijXdVq607yIPMrKcIVI&#10;8k480Tpw2KxGBqxrYeo4Tj1XxGTpej2Ph7SrLS9Lh+xafap5UcX/AMXVymrTqtKMY+4ZVKs685Vq&#10;0uaUt2xu2q8mn2z1ZpX8pIJpLibyLSJPNkl/55pVRM5RlU9z+Y+dvih8UfHHhf4tf2Xo5mgtYtn2&#10;LT/K3pJ/8VX0bMv7izk/5bSwLLJF/wA83b7y14n4X/aX8LePvG//AAjcei/Yrre0Wnar995H/wDZ&#10;a9ihWVfOjk/1sX+s/wB+vIwFPllUre054yf/AICfofFeK56OCwM8CsPOlHV+7ef/AICS0Ui0teuf&#10;nhSvLHzf3lXPu/u6MV5/8c/HeufD/wAHWVxocMUMt1N5VxdSxb/LT/2WuavXhhqUqs9ons5NlWIz&#10;zHU8vw8lGc9r/CelWLfv6rzfNPNHXH/B3xpq/j74c/2xrEPk3cV19mjl8rZ9pTb96tzXtSttL+xf&#10;aNT0/TJbn/VxXcqo8lFGvCrSjWh8Mu5OYZZictx1bLp+9OD5Xye8VdQh+xz+ZHXQaPqH/LSOytIZ&#10;f+fqGNfO/wC+qpyWvnweXJ/yy/z8lU4Wlsp/3f8Aqq3lGMv73Y8pVKtP4JOPN7v8v/gR3kc3m05m&#10;21j6Teba3LebbVEnoXg/wX/akH/PGKvSdG0G20f/AFf+sPes7wO27Sq6egAooooAKKKKACiiigAo&#10;oooAKKKKACiiigAooooAKKKKAI+4r8Uv2lJNvx+8c/8AYRav2sPWvxL/AGnZMfH7x1/2EWr53PFz&#10;Ydep+u+Fk+TPpf8AXuX6Hn3nCjzhWf5lHmV8HyH9cfWjQ84UecKz/Mo8yjkD60aKTYIr71/4JWtv&#10;/wCFl/8AXe1/9Bavz883Br79/wCCUjbv+Fl/9d7X/wBBaveyaPLivkz8m8TcR7Th+UP78T9BY+tP&#10;brTI+tPbrX6AfyEh1FFFAwooooAKKKKACiiigAooooAKKKKACiiigAooooAKKKKACiiigAooooAK&#10;KKKACiiigAooooAKKKKAIGQenIr5n/aS8E2vhsxeJ7AyRebJ5dxawxf6x+zV9NMwBzn8KztW0m11&#10;yymtLyKOa0lXEgNejluOngMTHER26r+ZHzXEGR4fP8BPB4iO+z/lfc+JdL8SmQRZHFdRaahvzk5F&#10;eoeJP2X9Am0tl0UyabfbsiSRy61434u8K6t8N9Z+yX4/dH/j3uj/AMtK/SqeNy7ObwhpLsz+PM/4&#10;CzfhxfWOXmh3jt8zqLW/ya1bfUOK8/0zW45+ldBa6gWr4XOOEY1nL3Tw8v4hq4R8taWp2EN9WjBe&#10;1yFreVpW99X4DnnCHLzfuz9jyfinm5feOwtLurVxbxajBskrm7O6rYs7rbX845/w1KhOU4R5ZH9A&#10;ZBxFzKPvGFr/AIVxDntXn2t+H9te4MPtkHl1574o0+vhsHialKp7KZ/QGTZnKry+8eAeINC8z/lj&#10;Xm2s+Hdpr3PxFa7RXmes2vJr9Ry3Fy5T90ynGT5fiPIdV8OJjmuS1HQ/KPFeqapZb65fUrTmv0DC&#10;4uVj9PweMlL4zz7+zZKik03bXXNZ1HJp27/V17EcUex7Wk/snKSW+2sy5k2GulvrQx1h3FruJr0K&#10;M1IMVTcofujImnzU1rJmmyQVctLbbXZJxsfP0adWVU3NG5mrubWbzINlcTYReXiunsW2iKvncVHm&#10;Z7uJh7sSrrtruFcldRYHvXoOtR74K4PUl8qtsHPmiOjOMqMuYylbZUoutlZ7SU0yV7fJzHjfWpQ+&#10;AuM3nU2O131DbtW5YQb6znL2ZvhqccT8Za0q13T16j4Sstso31yejaRuNeo+GdHr4/MsSuUxzbEw&#10;hT5T0bwuJJWhjPMkm2OOvrP4c/B+XS4LO81KbLY8x7XFfNngnTv9Osz/ANNlr7vsuLKEnpsWujgr&#10;KMBnOIq1cXHn9nayex/JPHeY1qEqdLDy5VK9yeNEiGxePapRwKMAdaUniv6IUVFcsT8VFooorQAo&#10;oooAKKKKACiiigAooooAKKKKACiiigAoopG6UAef/HE/8Wt8Qf8AXCvnTQ7/ADoVl/uV9EfG7/kl&#10;mv8A/XCvlPQdR/4kln/1zr+f/Fmn7SGC/wC3/wD20/ReEKXtXWXax2f2/wBqPt/tXN/2lR/aVfzr&#10;9WP0v6mdJ9v9qPt/tXN/2lR/aVH1YPqZs6rqH/ErvP8Ari1e+fs/fN8LNL/4FXy/q2o/8Sq8/wCu&#10;LV9N/s+Nu+E+i/Q1/QPhRS9nPF+kT844vo+yjS+Z6cq04DFMi6VJX9En5sM2e1Gyn0UAJtprR7qf&#10;RQAxY9tGyn0UAFFFFABRRRQAUUUUAFFFFABRRRQAUUUUAFFFFABRRRQAUUUUAFFFFABRRRQAUUUU&#10;AFFFFABRRRQAUUUUAFFFFABRRRQAUUUUAFFFFABRRRQAUUUUAFFFFABRRRQAUUUUAFFFFABRRRQA&#10;UUUUAFFFFABRRRQAUUUUAFFFFABRRRQAUUUUAFFFFABRRRQAUUUUAFFFFABRRRQAUUUUAFFFFABR&#10;RRQAUUUUAFFFFABRRRQAUUUUAU73T4ryCaKTpJXG6x8OIrqf/R+Itneu+pNtAHmcnwoDw4yM+led&#10;+IPD9zoN95clfSNct4k8Fxa0JpP+WslAHgPlxNWHqi/v69I8S+Bb7Rv9XD51cbqlntg/ef62gDmb&#10;htkFbUNjE1j/AK6svbvrUt7GWKgDJZf+WdZ62fmz+ZJWtdLtnpvkyr+8oAZT4YftFMrV0W1/5aUA&#10;aFnD5EHl1k6pN+/rorWxubr95HD51Zeoab9o/wCu1TzIDCopWXZ+7pKoBGrVsNctorD7Hf2ct5FF&#10;/q/Kk2vWVgUEcUNRkceMweHx1GWHxEeeEujLmqap/ak/meT5EUX7qOKqdWtPt4rqodQhlsP+uVBv&#10;TpQpQjRhHljHZDKKRWoNBq9Aq9JrVzLB5f8A5F/jqjuo+nWqTlEynSpVeX20VLl2vH4f8Ja09v3F&#10;7b/6n7TB5Xm1HpWky+Gob03v/LVPLjtYfn8z/aqFlxUN5qX2L93Xo4fH1aGFlhIbSPnMZw7gsdmu&#10;Hzatf2tLb3vdJo13/u60ry1i+w+ZWTa3Hn/vI62rZvtVj+8rzD6hjtF/4969Y+Fek+bP5klcH4F8&#10;Oy6lP5clfQXh3w/FocHlx0AbNFFFABRRRQAUUUUAFFFFABRRRQAUUUUAFFFFABRRRQAUUUUARj0r&#10;86v2uNRjs/2gr1JP+WlqlfoqhyM1+bH7Zj7P2gr32tUr7fgqEp53T5e0vyPieMoRqZLVjPvH8zzy&#10;PVY5z8n72n/2jXNxXUkX3PKpxvpf+e1f00sMz+ZJYSNzof7To/tOue+3Sf8APaj7dJ/z2qvqwvqp&#10;vtrVvD8kn7mvcP2KNTi1P4w3wj/5Z2lfNklx53+s8qavoT9hJt3xh1PZ0+yV8BxlQnTyWvPT7P8A&#10;6VE+94Mw8IZzRn197/0ln6G0UUV/NZ/SoUUUUAFFFFABRRRQAUUUUAFFFFABRRRQAUUUUAFFFFAB&#10;RRRQAUUUUAFFFFABRRRQAUUUUAFFFFABRRRQBGY94+esPWfCltqeZMYl2YroKKAPMl+Fgef950rJ&#10;8VfDaTTrE3Fuelex1WvbOO+t5beTpIOaAPmWaHb+7kqrfQxfYa9g8R/DCKTNxb/3K8z1LR7mz/d3&#10;EPkxUAcTt2VJpccVxffvP9VVjUl2z02xs5Zf9XQBJqVrFB/q6y7pZfI/d1tXlrL5H7ys1V3/AOro&#10;Aq2Nv9ngqzSsuynQx+bP5dAF7R7Xd+8rUupNkHmU6ztfK/dx07bFdQTfZ720vf8Anp9klV/L/wB/&#10;b92gDl2bfSVZvrGW1qtQAU+Nv+Wcn76KX91JF/z0SmUjUAefeEf2ePBHgbxj/b+l2d3PqG9pLbzp&#10;d6Ru1eht88/7z/W01VrSk03zbHzI/wDW1lCEKUeSEeU7sZjcRmE4zxFRylFcupnUVEs0vn+XJUjf&#10;JWpwjqbJHFPB9nvLKK9tP+eV586UbqQ1MoxkVCbhPnhLllHqiWNok8ny4YYYov8AV2kPyJXzn+0l&#10;+zz40+Kvjiz1zw/DFqdp5HlyxSy7PsX/AMV/er6I+9Tlk8r/AFdYVqEK0OWWx6uW5riMqxX1ul70&#10;7dfe+IzfC+hy+F/B3h/Q7i9/tO7sbXypLv8A56P/AHf+A1uaTHFcT+XJWT/a0Us/lyf66tCxm8qf&#10;93XSvdiebUnKrOVafxSJJI/Kn/d102mw+f5Mf+3WLeWvmzw+XXsXw/8ABHmf6RJ/qqDI73wtp8Vj&#10;pUIj9K2qjhi8uIJUlABRRRQAUUUUAFFFFABRRRQAUUUUAFFFFABRRRQAUUUUARN95Pxr8Qf2pJ9v&#10;7Qvjn/sItX7fN1B9K/Dv9qxv+MhfHP8A2EWrws3XNh16n6b4dScM5c/7kv0PM/O3Uvm1R8ynib2r&#10;4zkP6eWJLfmUeZVTz6PPo5A+slw3KKTmv0F/4JOS+afiX/12tf8A0Bq/O/zOa/Qz/gksd0PxM/67&#10;Wv8A6A1e3lUeXEfI/MvEKtKeTS/xx/U/Q1OlS1EnSpa+1P5fQUUUUFBRRRQAUUUUAFFFFABRRRQA&#10;UUUUAFFFFABRRRQAUUUUAFFFFABRRRQAUUUUAFFFFABRRRQAUUUUAFM2e1PooAhZPM68Gs3WPD2n&#10;a3t+32cN35f3POj34rVUfjSNjpTT5SJQjUjyz1R8++L/ANmKIjzPDl5LDNLI0kgmk+T5qz7D9n3x&#10;Lbj95eQ4r6PxleTSO/lqK96Gf4+nT9lz39Vc/N8f4d8OY+p7arRt6OyPkzVdLvfD2qTWd5/rI6mt&#10;boDANe4+P/hhF4zuIrwSmKeJfkxXjGs+CtX8ING17EAJP+eXzCuvEVMPmeGtpz9UfzrnnCWZ8K42&#10;pWo03LDX0n8XKv7xq2ctbVnLXJ2VzXQWUtfzLxblXL7T3T9F4YzLm5TqLWTB6VgeJtNjatSzuanv&#10;rP7XDmv5RzWhLB4rn6H9XcOY+Mo/EeG+I7DbXmet6ftmr3rxDpO4V5prmjV9DluLP6CyjHq0TxvU&#10;bOuTvrLmvUtbsPLHl1wOqLtr9FwdbmP1fAYn2hy01ujVGlpGtac1lIPuUR2Gf9ZXuqryo+k9toc3&#10;faX/AMtK5260uRjXoc+nBqzptLrto4vlO/D4zlXvHmdzp+yahINtddqGiYmrLbTQa9qGJU4npUlR&#10;l78CPT+tdLbyeX86VkWNntNbCiuGs+YnENSZX1q+keH3rj7t9x4rptYXIrnZo66cKoxia0ofufcM&#10;lo99V5rStZYKsxaaJupxXp+2sefLAc8TGsrXBrqtI04t98VasvDoE1dlofh/y68nGY2KiR7SlgaR&#10;qeGdJ3GH9zXrPhrQpKwPDXh+T8K9c8LeHJJpoY04lkda/McyxnNLlPyjPcz5eb3jtPhR4Stta8QW&#10;cN0P3f8ArP8AvmvqiCIxDy/4QK434f8Aw8i8JQmd/wB7fSJ1P8FdvtGc5r+gOB8lrZRl3Pio8tWb&#10;5n3t0TP5Qz/M1meL54y9xbFiiiiv0o+ZCiiigAooooAKKKKACiiigAooooAKKKKACiiigAooooA8&#10;6+On7r4T6+f+mFfGGh30a6JZ+nl19pfHb/kknib/AK9Wr8+tE8S339lWf/EnmHyf63zK/GPEbDyr&#10;ww3lzf8Atp+u+H8Iy+s/9u/qegf2hFR9urm/7Rlo/tCvwh4U/Z/qh0n22j+0Ikrm/t9H9oSLUrDB&#10;9UNnV9Ri/su7/wBx6+v/ANnX5vhBop/6Z18F6p4l1P8Asq8/4k/RG/5aV94fs2Pv+DHh9sf8s6/c&#10;fDqhKhLE+kep+PcfQUYYb1kepxdKkpka7afX7efjgUUUUAFFFFABRRRQAUUUUAFFFFABRRRQAUUU&#10;UAFFFFABRRRQAUUUUAFFFFABRRRQAUUUUAFFFFABRRRQAUUUUAFFFFABRRRQAUUUUAFFFFABRRRQ&#10;AUUUUAFFFFABRRRQAUUUUAFFFFABRRRQAUUUUAFFFFABRRRQAUUUUAFFFFABRRRQAUUUUAFFFFAB&#10;RRRQAUUUUAFFFFABRRRQAUUUUAFFFFABRRRQAUUUUAFFFFABRRRQAUUUUAFFFFABRRRQAUUUUAFF&#10;FFAEM1vHP98Zryv4g/D7AmvbKHP/AEyr1qobiHz4SnrQB8jala/Y5/3kNWrq43WMPl1654s+F/2i&#10;fzLf/lrXBzeDbm1/d+T+6oA4lW3z/vK0L6PfB+7/ANVUeoaTLaz/AOpq8tns0r7PQBg7a1tLjuVr&#10;Nmj+zz1taXN5sFAHc2hkvbGy+x/6qKP95F/t1ieILiKfVfMt/wDnn+8l/wBus9aNteDgsnpYHG4j&#10;HQqOUqu6fwxOOGGjTqyrc3xFGbTYm86sNo9tdVVVtPiaveOw56ipby3+zz1FQAqyeV/q6sQr9vn/&#10;AHk1Vqt6b5Xn0fEBHDpstxffZ45ofK/56/8APOrF/pf2WCGS3nivYv8AlpLD/wAs6sQrbab9tt7j&#10;/VXP/LX/AJ502SS20jSbyzt54r2a5/5bRfcjrshCjKjzzl7x8jisZnMM7oYfD4VSwslzSqfymT9y&#10;tKx03zYP3lZ+3Z/q667Q9Pl1HyY640+Y+uOdk0mVazZrfzf9ZX0BpXwsivNL/eT1zeufCv7B+8j/&#10;ANVQB5Ha2ctrBVyzmlin8utqTTfsvnW8lUf7Hlgn/d0Ad54F17+zr6HzK94t5fPhjk9a+cfD9rc3&#10;F9D5cH8dfRdgNtjDv67OaALVFFFABRRRQAUUUUAFFFFABRRRQAUUUUAFFFFABRRRQAUUUUARr3r8&#10;xP247iKD9oubzP8AnxSv07Pevyt/b5uJYv2kpvL/AOfFK/RfD+HPxDSXlP8A9JPluJYe0yqpD0PI&#10;P7Sio/tKKud/tCWj+0Ja/rf6sfhX1M6L+0oqP7Sirnf7Qlo/tCWj6sH1M6M6jHtNfSv/AAT5uPtH&#10;xp1n/rxr5H+3ybTX1R/wThuPP+MWs/8AXitfnPHtDl4exEvOP/pSPreF8PyZnTn/AIvyP0vooor+&#10;ST9xCiiigAooooAKKKKACiiigAooooAKKKKACiiigAooooAKKKKACiiigAooooAKKKKACiiigAoo&#10;ooAKKKKACiiigAooooAKw/EPhq216Dy5P9Z61uUUAfNXizwrLpc80ckNcrprRRT/ALyvpzxJ4Wj1&#10;8AE+UfWvIdY+Gd9YT+ZQB57qVxK8/l07S1ib/WVua14Zlig8zyfJrH03T5fP8ySGgCnfQ+VPRbxy&#10;yz/u6vatb75/MqnYzeVPQBJ420vXNX+HPibT/D979i8QXVi0VlL/AMB+7Xxh+wl8GPix4B+Ld7rH&#10;iOC70Xw1Gjf2rFdybvtr/wAP/j1fd6tvpzTSy1HKaQnyx5CvcW8V1WTqVr5X+rrcb5qhuIftFWZn&#10;N7aStfUNP2wfu6yduygBKlW6lWoqRqALE1vEsH2iSauZ8SfEbwZ4I1WHS/EniaLRtQl/ex2s3zvs&#10;/hrtls4rix/1372KvnD45/ssX3xb+IH/AAkml+ILSyiuUSO8ivPvx7fvbK5q86sIfufeZ7mT4bA4&#10;nEcmY1HCFt/5j3mRom8iSP8A1Uv72OX/AJ6JTreH7R/q6q6bYxaNoejaPb/vrTR7VbGOX+OTb/E9&#10;a2i/6+to83LHnPIqKEZyhD4byt/hJptH/cfu/wDW1RuLGW3r0zwr4P8A7Znh8yauo1b4QRP+8jmq&#10;zI+e20uJ/wB5HDVjbLFXda14Ll0OsO40v7VP5kdABot5L/y0r3n4ca9FqViLfpKErwTT7WWy/wBZ&#10;XsnwptZVBkeHEfagD05elLSL0paACiiigAooooAKKKKACiiigAooooAKKKKACiiigAooooAi6MM1&#10;+Gf7WTbf2jPHX/YRav3Mfgivwp/a4k2/tF+Of+wi1ePmfvUPmfoPA0/Z5rKf9yX6Hl3mUeZVHzKP&#10;Mr5XkP6C+sl7zKPMqj5lHmUcgfWS8k3Nfon/AMEjm3QfEv8A672v/oLV+cAlwa/Rr/gkQ263+Jn/&#10;AF3tf/QWr1stjaufn3G9b2mU8v8Afifo2lPqOLpUlfWH8+hRRRQAUUUUAFFFFABRRRQAUUUUAFFF&#10;FABRRRQAUUUUAFFFFACM22uWude1uLW/s0ejedab8fas11VJtoAFbdS0UUAFFFFABRRRQAUUUUAF&#10;FFFABRRRQAUUUUAFFFFADSKq3ccco8uSLzqtD0oYZFBL1R4j8QvhxLpcsupaRGPs5H7yIfwVyNhc&#10;sB8wya+k5lEsU0bHtjFeLa38MtV0m4nvLUi681+I4zjZXk5rgo42jL+Y/FOIOGp4DFRx2V03yS+N&#10;L7PnGP8AeK1pOGPNblvcbVrjIneym8mbzI5I+Xrdt76PFfyvxVw9Jyl7p9Nw7nTp6T91kuraT9pG&#10;RXnPiPQ5I/8AljXqcN7HWZ4i0f7XB5kdficJTwNf2Uz+jskzmM+X3j5o8S2EhFea6ppUkk9fRet+&#10;HZGl+fpXCXnhLbP/AKmv0fAZhGKP3fK83hCJ5AuhSLVuHSK7oeGZFmrRj8KmvZnmMT6Gebx/mPNj&#10;o8bU3+w469Kk8PxRVVm0UN/yxojmKkZxzXmPIdT0GsC40SRK9lvPD/misO88N7q9ehmJ9Bhs20+I&#10;8vXTqrzQ+VXo0mg7f+WNYN7oG6avVpYyNSR7lHHwnI4q8g+0VlTafurvm8OeVUQ8Ph/uV6MMZGJ6&#10;dPHwp/CcZFoshrb0zQAo5rpLfQJEIFe1/Bn9m/Ufinol5qEGpR2f2afy/LljrWi6+YVfq+H1Z8/n&#10;XE2FyrD/AFjF1OWB5Vovh3za7TSvCgxFmGvQ9Z+Bmv8Agaeb7RZ+bY27+X9pz8slb2heGoWg+evg&#10;c4r4jA1PZVouMj85xXE1HFQ9rhqnNHyMHRfDufJr1Lwr4fjtJobg/wDLN1kqfQvC5E0Nd1b6bHaD&#10;92cy/wDPKvzHFZnVlVj7LfoflWcZypRlDmPVdJuhfWMM/wDeWrpPGKz9FikhsYEk/uVocc1/f2WV&#10;KtXA0J1vjcY39bH4lO3MySiiivWJCiiigAooooAKKKKACiiigAooooAKKKKACiiigBjNsrm4db1q&#10;TV/s8mj+Va7v+PnNdPRQB578eP8AkkviX/r0evzj0G//AOJLafvv+Wdfo18eP+SP+Jv+vR6/MPRr&#10;6T+zIdlfk/HlPnhh/wDt7/20/e/Cyj7b67/25/7cdh9v/wCm1H9oGuc+2yelH22T0r8h+rH7/wDV&#10;Do/7QNH2/wD6bVzn22T0o+2yelH1YPqhtatqX/Eqvf338FfoH+zR/wAkZ8M/9cK/NbV76Q6Te/8A&#10;XOv0n/Zob/iyHhj/AK9Vr9a4Dpezdf5H4L4qUfZUsJ6z/KJ6xRTEp9frh/P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jdKqNplqx3+SM1cooA5Z/AGmPO0mD89VLz4ZabPCdg/e+tdp&#10;SN0oA+Z/FXhO506eaOSH/VvXL27XNlP/ANMq+qNY8L2OsQeXLCK858UfDCJfOkt4eIo6APOKfUk1&#10;rLa/u5P+WVR0AFFFFAFe8t4pYKw5LGWukooA5lrWWKi1X9/XSSR+b/rKrzWcTQeXHQA26tYrqCsG&#10;SHyv3daDXFzYfu6rtJFL50kn+toB+8Rw2ssteieAbWX7dDHXK2MkTQfu69S+FVv++hkMP731oA9W&#10;tofKg2UssUco2OM1NRQByeofDrTb69+0YMR9qZcfD6xMH7uuvpNtAHNaR4HsdHPmW/8ArfWulXpS&#10;0UAFFFFABRRRQAUUUUAFFFFABRRRQAUUUUAFFFFABRRRQAUUUUAMbvX5L/8ABRW6jh/aa8v/AKhy&#10;1+s+elfkL/wUpuJIP2oBjp/ZyV+o+GcOfiWjH+7P/wBJPGziHPgpxPnxr6Oj7bHWB/aEtH9oS1/a&#10;/wBWPy76ob/22Oj7bHWB/aEtH9oS0fVg+qHQfbo1UGvr7/gmTced8Z/EP/XitfER1CTAr7M/4JY3&#10;Hn/GnxN/14rX5f4kUOThfE/9uf8ApcT6DJcO4Y2M/U/T7Xdf07wxpV1qmq3kVjp1tH5ktzM+1I0r&#10;wC2/4KF/Ae51z+y4/HVpzJ5Ud183ku/pvrwr/go94kv/AIjfFP4XfBPTL2aztddu1udUihk2faIP&#10;7tfQfjz9jX4Uaz8Er3wWng7T7TT7eyb7NLFFsljdV3K2/wC996v4nP0o9307UrbVbGG8s54p7SZF&#10;kimiO5ZE9RV+vhz/AIJQ+PdW8SfBbxB4b1i8lvZvCmryabbed9+OHqFr7joA8R8d/tlfB74a+Kr3&#10;w54k8a2Gma1Y/wDHxaTZ3x/pS+A/2yPhF8TfFEHh/wAN+MrTVNVuP9XDDu5r4j8L+FPA/ir/AIKb&#10;/F2z8d2enXmlfZWkjXUtuwP8v96vuj4a/AP4R+HtVh8R+DNA0mG7jTyo7uzCtxQB6B4y8caH8PtD&#10;n1vxJqlro2lW3+su7uTYgrxLQv2//gX4g1z+yIPHNpFNI6xRzS7kilduyPXzb/wUEmk+KX7U/wAI&#10;PhXqc0tn4Uup1lvIvN2Je/Ovy/8Aste//tM/sk/DbxT+z5r+jweGrTTDommy3WnXNnEqSxPFEzLh&#10;v+A0AfTMNzFcRQyRt5sb8pJVivkr/gmT8S9X+J37LWi3Gtzm81DTLqXTfNl+/sj+7mvrWgAooooA&#10;KKKKACiiigAooooAKKKKACiiigAooooAKKKKACiiigAooooAKKKKACiiigAooooAKKKKACoZYI5x&#10;84zU1FAGNf8Ahmx1K32SQ+V9KzG+HWmN3lrrKKAPJfGvw0itoPtFmZc149qmk3NrPX1rPBHcDY4z&#10;XIa98O7HUvOkj/10tAHgOk3Usv8ArK0K3PEXguXw5ff6j91LWDt2UAOooooAay1l6lY7/wDV1rUN&#10;81AHM/ZJKjkhlWuo201reJv9ZQBn6Sf+elV9UsPs9XLiylT95b1Rk1CW4g/eUBylFVrV0m3lSeor&#10;Vrbz4a6TTViuL6gD174aWubDzJIcGu821j+Fo/K0mGtmgDN1PQ7XV4PLuIgawY/hlpEXY12FFAHF&#10;N8NbFp/+mVdPpmlxaXB5UX+r9Ku7aWgAooooAKKKKACiiigAooooAKKKKACiiigAooooAKKKKACi&#10;iigCCbpX4R/tfybf2kvHX/YRav3dl6CvwZ/bFfH7Snjn/r+avMxy5qXzPsuEp+zzH/t1/oeSebR5&#10;tVfOo86vnuQ/Z/rJa82jzaq+dR51HIH1kuCUACv0l/4I/NusfiZ/19Wv/oDV+Z5m4FfpV/wR4bdp&#10;XxM/6+rX/wBAavRwEbVj4zi2tz5dyeaP0XvNQt9KsZru8mjgtIkaSSWU7VjRa+eNR/4KHfAbTdaO&#10;nSeObRjE/lyXUcbNCh93ryn/AIKh/EjUtP8ABPgz4a6XLLaXfjnVIrWS6i+Ro496q3/oVe1+GP2L&#10;vhZonwYg+H8vhPT57M2vlXF1LCvnSTMvzS7+u7dX0Z+MI9p8NeJtM8X6JZ6vo95DqWlXsfm291C+&#10;5JE9a2K/PP8A4JheI9T8I+Nviz8G7i8mvNK8Kai0ll5p3eWjNt2/+O1+hlAzz/4sfHHwP8D9Kh1H&#10;xn4gtNFgmfyrcTSfPK/91Vrifhd+2l8IvjDrcWjeH/FkH9tS/wCq0+7HkzSf7obrXyZ8LfDlh+1x&#10;+3z8RdQ8bw/214Z8F/6Lo2nzf8e+9X+9t/77rf8A+CmnwI0Pwn8ONM+KngzRodA8V+Hr6GT7fp0f&#10;k/uf7r7aAPtj4k/Fjwt8IfDv9ueL9Uh0bS/M8s3U33N1eSN/wUH+AK/81F07/wAer54/4KF+M4/i&#10;N/wT98NeI5Dn7dPYSyf7/wDFXq/wf+BX7OnifwB4Ztxovhm91S606DzYvMXfI+xd1AH0p8PviL4e&#10;+Knhaz8SeGNTi1TRbrd5V3D92TFeafFL9s/4R/B7W5dE8QeLIP7ai/1lhaDzZo/94DpXotr4RtvA&#10;3gKfQ/BtlDpgtrWQWVrF9yOTadv/AI9ivz4/4JxwfD+fxv8AEbTPH9naTfFuTVJftH9uhXeWHc3+&#10;q30Afcnwf/aR+H3x0hm/4QvxJaapNbf8fFrnbNH/AMBr1KvzI8H+HdCvv+Co0Nx8JYQPD2m2Tf8A&#10;CQy6f/x5xzbWDJ8vy7q/TegAooooAKKKKACiiigAooooAKKKKACiiigAooooAKKKKACiiigAoooo&#10;AKKKKACiiigAooooAKKKKAEZd1QyW++p6KAMh9FtZvneyi8z1zWPd/DrTbu7+0Y8qU+ldYAPSjGK&#10;48RhMPio8lWmmjlqYXD1fjpo5WPwBpo6HP4Vy+r2h0a8MEwzF/yzr1EDv+VZt9o9tfmUvEPMP/LS&#10;vy7irgDA51hOTBU40qsXo/8AM7aL9h/C0PINS8N+fN5kfNcnqPhbB/1Nexal4PuLX/jzPmxBO9c+&#10;xjP7uT/W1/KebZDnHDdb2WMp2XR9JejPtcHn/s/iPKZPBvmD/U02bw75H/LGvVUsraqt1occvzx1&#10;8/8A2jNS5Zn0lHO/av4jxq60X99WZNoVeu3Xh4R/vPJrLn8Obq9KlmSPoaObI8ubR/8AplVFvDX/&#10;AExr1v8A4Rinf8Itvrsjmqid0c5jE8NuPCcqzVi3XhWVZv8AU19BXfhH9z/qaz38Hxt9+GvRpZ2o&#10;np0eIeX7R4HN4T82HZ5NV7XwhIs3+p4r3O68IeX/AMsqhXwrXoQzrQ9SPEHu/EeSW/hGW6uIbeOH&#10;zpZHr71+G+iR+HfBum2qWgtJPJUyRf7dfPvg3wbcTeKtNe3i/wBVNmSvq4YjU+wr948Nv9pjXxf/&#10;AG6j8h45ziWN9jh1tH3mQz2Ud5B5c486P0NczcfDHRJ703nk+VK/Yfdrr1JPU0pA61+uY/LMFmdP&#10;kxdFTXmfmNKvVofBJo5efwXbRW58jiQfczUsHgu1zDJJzJHXRMnBGaXPTmvnKXBvD9Kv9YjhIX9O&#10;3Uc61Wp8UhY49lKetOor7hKxgFFFFMAooooAKKKKACiiigAooooAKKKKACiiigAooooAKKKKAPO/&#10;jw274P8Aiv8A68Xr8ndGvo/7Ni8z/a/9Cr9YPj18vwe8Wf8AXjLX4+6XfSRWcP0avzviyHPSofM/&#10;pTwao+1+v/8Abn/tx1v26P8A57Ufbo/+e1c7/aMv/PKj+0Zf+eVfnH1Y/pj6qdF9uj/57Ufbo/8A&#10;ntXO/wBoy/8APKj+0Zf+eVH1YPqpsatfR/2Ve/vv4K/Un9mH/khXhP8A69Fr8lNTv5JNMvB5XGzr&#10;X61fsvf8kD8I/wDXitfo3CNL2ftv+3T+bvGWj7KlgvWf5RPWkp9eSfHn9pbwH+zh4dl1fxhrEUEv&#10;l5t7CE7ri4/3Ep/7OP7Q/h/9pnwD/wAJd4bgu7TT/Pe2MV5Htfetfop/Mh6xRRWR4j8Rab4S0O81&#10;fWLyLTtKso2luLqY7UjT1oA16K+J9S/4Km/D+I3t5pHhPxXr+gWUjR3GtWlj/ow5+8rfxLX0n8Gf&#10;jd4U+Pvg208UeENSF7YSjEsR/wBbbv8A3HX+FqAPRaK+a/jn+3Z4D+CPjWHwd9j1LxZ4rlTzP7L0&#10;OLznj/3/AO7UfwH/AG7/AAF8ePGs3g+3t9R8M+Koo/M/srXIvJeT+9s/vUAfTFFJupaACiiigAoo&#10;ooAKKKKACiiigAooooAKKKKACiiigAooooAKKKKACiiigAooooAKKKKACiiigAooooAKKKKACiii&#10;gAooooAKKKKACiiigAooooAKKKKACiiigAooooAKKKKACiiigAooooAKKKKACiiigAooooAKKKKA&#10;CiiigAooooAKKKKACiiigAooooAKKKKACiiigAooooAKKKKACiiigAooooAKKKKACiiigAooooAK&#10;KKKACiiigAooooAKKKKACiiigApjLvp9FAHmXjbwTLcTTXFvXm82h3UUHmeTNX0oy7qpXOl211D5&#10;ckORQB89TaHcpB5nky1Rmhlt/wB3JDX0rFp9vFCIxCMVx3xD8H22pW/2hIf31AHjNFSXUPkT+XUd&#10;ABRRRQBn6tDug/6a1hrW5qV95X7v/lrWKzb6ANTw/H9on8uvoj4d6PLpulQ+Z/crw/4f6f8Aar79&#10;5/qq+lrC1is7KKKPiOMcUAW6KKKACiiigAooooAKKKKACiiigAooooAKKKKACiiigAooooAKKKRm&#10;20ALRSbqWgAooooAYBhRX45/8FR22/tMQf8AYOSv2MPpX43/APBU/wD5ORi/7ByV+reF0FPirD+k&#10;/wAjz8frQkj5KF5s/wCW1L9u/wCm1ZXmUhkFf3ZGNKKPlfYxNf7d/wBNaPt3/TWsfzD6mjzD6mq9&#10;wn2KNWS63f8ALavub/gks3mfGHxZJ/04rXwKDmvvf/gkf/yVrxN/14rX5J4o04f6q4mfnD/0uJ6W&#10;Bhy1onpP7WDf2D/wUd+DWr3n7nT5bbyvO/g31+hPiCWNfDupyZ/d/ZZf/QTXzJ+3n+yvrn7RHhvQ&#10;NX8F3sNl418M3P23T/O+RLj/AGC9eP6z8bf2r/iR4Pn+HVr8J4fD+v3Nv9hufFU1z+5/uyOq/wC0&#10;tfwsfVFn/gkqhvdJ+LGqR/8AHrc+I5PL/wDHq/QPf714P+zD+zqn7MnwKXwxp0q33iCSGS6vbs/c&#10;uL1k/wDQd1ZH7HmsfGjV/Dvi0/F4RDVY9RaPS/3Sp+5+bP3f4fuUAP8AiF+wL8H/AIoeN9U8X+IN&#10;Gu5tb1J/MuJob1oc/wDfNfHHxU8Bav8AsDftP/Dq48AeKtRl8K+K7v7NcaLeytMkablVl5r2/Vf2&#10;gf2p/hDe32n6/wDCa08fRG6f7HqGj3Oz9zu+Xei1h+Fv2fPi5+1R8dfDPxP+MdjaeE/DXh6RbnRv&#10;DcMu99+5W+f/AL5oA9o/a7/ZFj/aUt9A8QaLrMvhnxr4ef7TpWoxf3/lZVf/AIFXhniv4T/tXz+A&#10;PFn/AAsL4saTpfhmy0u5luJdOtlea5RYm+X/AGd33a+k/wBpb4m/Fj4Yf2Nqfw78DReONK2N/aNp&#10;5uyaP+7sr5m8cN+0p+25pcPhC58GxfCHwXK6/wBsXc1zvubhP7iUAd1/wSP0m6079lCGSeDyo7nV&#10;7qSIn/lom771fbVcf8Lfh7pnwo8AaD4T0iMCw0u1S2j/ANvaPvV2FABRRRQAUUUUAFFFFABRRRQA&#10;UUUUAFFFFABRRRQAUUUUAFFFFABRRRQAUUUUAFFFFABRRRQAUUUUAFFFFABRRRQAUUUUAZWv6V/a&#10;ll5VeM+IvCd9ZX3l+T51e91C8Eb/AHxmgD5yXQ7mWfy/JmqG40m5tf8AWQzV9EppFqt79p8rEvrT&#10;7nTra6hMckQxJ1oA+aaK6jxl4X/sa+nkj/1VcvQAUUUUANZd1c7fQ+VPXRSSeV+8rn768+1T0AV1&#10;+SvRvh/pP9pX0Necqu+voD4VaREkH2j/AJaxpQB6LaR+TbxJ7VYpAMUtABRRRQAUUUUAFFFJuoAW&#10;iiigAooooAKKKKACiiigAooooAKKKKACiiigAooooAYD8tfgV+2Y3/GUHj//AK/mr99T0NfgH+2h&#10;Jt/ah8f/APX81cWLXuH0vD0+TF/I8f8AMpfOqp5xo8414/Ifpf1kt+dR51VPONHnGjkD6yWzJl6/&#10;TH/gja2/Svil/wBfdt/6C1fmIJsmv05/4Iztu0n4mf8AX1a/+gyV24VctQ+X4hrc+E+Zq/8ABUZB&#10;D8YP2e7uQYtY9a/eS/8AbWOv0TglSSGOT1Wvn/8AbR/ZpH7THwll0ewu4tO8U2MqXulXcvSOZf4f&#10;+BdK+d9M+NP7WGmeCYfhz/wqe1m8SxWv9mx+KTdfufu7fNr2D83KH7AEf2n9tb9oy9iG61+1eX5g&#10;+7/rWr9F7lfMhlj/ANivnH9i/wDZfuf2bPhnex6veQ6n451yZr/Vbscp5zf8s938Sq1Z/wCzFq3x&#10;81L4s+P4/iekEPhCKTy9G8qJU53fwf3l20AeF/8ABO+UaT+1L8edEuSBfxXzSmI/e+/Xs3/BTjWr&#10;XSf2SvE8FxN5Ml8Utovd2avOfi98Avip8A/2ktT+Nfwd02LxNYa5H/xPfD8sux5P9z/vlK5rxr4C&#10;+On7eviPw1YeN/CUXwz+GukXq3N7azXO+5uXWgD3r4T/ALPXhr4u/se+APBnjzTJb3T47GC5MPmb&#10;HD/w1wPxX/4JjfDD/hA9TfwJLqngzxDawPLb38N/IV3qu7a4zXsP7QEvxd8C6F4fuPg7pmnaxa6b&#10;tivdKuzseSFV/gr568Y/HP8Aam+OPh3U/BmgfB+HwNdXyfZpdbu77ckaN8rbKAOj/wCCfn7S+ra9&#10;+z74sl8f3kt7L4CnltrjVPvvcQx7v++vu14voPwO1v8A4KU+Mrv4pmb/AIVd4PtpJLHSrrSNpu73&#10;a3zSP0r6x+BH7Hel/Cf9mzVPhheXf2rUPEFtL/auqRR48yaRcN/3zXzr8JV/aQ/Yc8O3ngSy+HVr&#10;8S/CkV1LLpV1Z3WyaNGb+OgCp8BPFXir9gD4w6b8IPHdlaan4P8AEt2x0rxVBH/pEjt91X/vfN+V&#10;fpcvSvz90T4K/F79rr42+FPH/wAVtGi8D+CvDTfaNO8PxS75jN/eev0CXpQAtFFFABRRRQAUUUUA&#10;FFFFABRTGbZWE/jPTI9V/s95sXW/y8UAdBRSL0paACiiigAooooAKKKKACiiigAooooAKKKKACii&#10;igAooooAKKKKACiiigAooooAhQA84xmvPfFfhO4W++02IEvmH58mvREII65qN7dH7c14GbZLhM5w&#10;/wBXxcdL8y8mYVqXtY8ux4uslxbmbzIJB5dXLeeV/wDVwy16lf6Ra6lbmCaIFG6ik07Q7PS7fyII&#10;gsfpX47jPCmjianLCtaHe3vGOHhiMPP4tDzZ58/u5YqPNiz/AKmuo8d6Tm0F3DGPNT7/APu156mp&#10;g/vP+WVfjmecA18pxksP8UOj8jsrZ48JLknI2t0X/PH9aXdF/wA8f1rG/tA0v27dXz0eF5y7nP8A&#10;6z/3jYZonqo1jbNWUL89zUy6ka6f9UMRH7LMo8XR/msX20e2lqD/AIRmyJqFdQ2U9tSJ8r3evPnw&#10;3jaUvcuevS4sjKPxHaeAdFjsppp4z+7NdwBg1l6LaxW1hCE7/vK1AdxxX9r8IZK8iyajgpy5pfE3&#10;5vUK+IliZ+1l1JKKKK+1OYKKKKACiiigAopN1LQAUUUUAFFFFABRRRQAUUUUAFFFFABRRSbqAFoo&#10;ooAKKYzVhL4x017/APs+OfN1v8vFAHM/HkBvg74t7H7DJX4y2837gfva/Zr49gD4O+LD3+wSV+J0&#10;aRqBXxfEcFL2fzP6X8Fq0qTx/ur7H/txs+b/ANNqXzf+m9ZX2ij7RXxHsz+pvrcTV83/AKb0eb/0&#10;3rK+0UfaKPZh9biaNzcD7LLiX+Gv2D/Zbb/iwXg3/rxSvxnlCeU/+7xX7Nfsvf8AJA/Bf/XjFX2f&#10;DsOWVT5H8w+M9aVWlgubvP8AKJ5f8U/2QfA8Z8f/ABM1yCbxL4kl068ltjqUm+Gz/dN9xOlcV/wS&#10;D/5NVP8A2GLn/wBlr6o+NX/JHfGf/YHuv/RTV8r/APBINv8AjFD/ALjF1/7LX3B/MB9w18L/APBW&#10;fxdqWj/Anw/oFheGCHxFrcVjeCLrJD97bX3RX5//APBXu32/DL4dah2tvEsW+gD62+Ffwk8LeCfh&#10;Po3hbTNGtIdJTTo4nh8pX8zcnzb/AO9Xw1+yJfH4AftUfHj4d2BP/CP2trJq8cX/ADzcLu/9mr9F&#10;PC1zHc+FdHuE/wBXJZQSA/8AAFr85vg9Z/8AC0v23/2i9c0f99pR0efTfOi/57eXt2/+O0AdP/wS&#10;18FW3iqH4ifE/XIY9T1vWNYl8u6u4t7xpub5VZqz/wDgpX4Wtfh78Ufg18R9Cs4tO1S21hLa8mtI&#10;9nmIzr9/bXUf8EkNeim+Efizw8f+PvR9Yljn+rM1Zv8AwVYvf7TvPhB4UiH+lanr0Rj/AOAutAH3&#10;1pV8NS0qxuwP+PmFJR/wJd1Xay/D+n/2Xoem2j8yW9tFEf8AgK4rU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huLcXUJR+9TUUAeGeN/C0mlTTSiH9yXrj9ntX0lrOkRazb+RL0ry&#10;3X/hxcW3nTxQjyqAPP6K1JvC+pr/AKuyok8L6nFY/aJLKgDmdWs4v9ZWTHDLLXTSQ7f9ZTrPS4r2&#10;fy46AO0+G+gyy+T5cP8A21r25V21z/hDRho+lQx/30roaACiiigAooooAKKKKAON+Lkstt8MvE0l&#10;vNLbzR6fLslh++ny1/Ojf/Hj4jR308f/AAnPiHiZv+YlL/e/3q/pC8Z+Hh4s8K6po/m+Qb+2e283&#10;/nnuWvzLl/4ImfaJ5ZP+Fl8u7f8ALjQB+dP/AAvv4lf9D14h/wDBlL/jR/wvv4lf9D14h/8ABlL/&#10;AI1+iX/DkYf9FL/8kaP+HIw/6KX/AOSNAH52/wDC+/iV/wBD14h/8GUv+NH/AAvv4lf9D14h/wDB&#10;lL/jX6Jf8ORh/wBFL/8AJGj/AIcjD/opf/kjQB+dv/C+/iV/0PXiH/wZS/40f8L7+JX/AEPXiH/w&#10;ZS/41+iX/DkYf9FL/wDJGj/hyMP+il/+SNAH52/8L7+JX/Q9eIf/AAZS/wCNH/C+/iV/0PXiH/wZ&#10;S/41+iX/AA5GH/RS/wDyRo/4cjD/AKKX/wCSNAH52/8AC+/iV/0PXiH/AMGUv+NH/C+/iV/0PXiH&#10;/wAGUv8AjX6Jf8ORh/0Uv/yRo/4cjD/opf8A5I0Afnb/AML7+JX/AEPXiH/wZS/400/Hv4lP/wAz&#10;34g/8GUv/wAVX6Kf8ORh/wBFL/8AJGg/8ERpP+ilj/wBoA/Rz4KzyXfwk8GzzzSTzSaRbF5ZvvyH&#10;ylruq53wJ4b/AOEO8H6L4f8AP8/+zbKK287/AJ6bV27v0roqACiiigCPpX42/wDBVVtv7ScP/YOS&#10;v2TP3hX40f8ABVptv7SUP/YOSv0zw3q+y4koz8pfkcOM96kz403ijeKh30b6/sz66eDyE28UbxUO&#10;+jfR9dDkLG/nNffH/BIpt3xa8S/9eK18A+ZzX33/AMEhW/4uz4m/68Vr808RcT7XhrEw/wAH/pcT&#10;pwkeWtE/W6k20tFfxkfRibaNtLRQAUUUUAFFFFABRRRQAUUUUAFFFFABRRRQAUUUUAFFFFABRRRQ&#10;AUUUUAFFFFABRRRQAUUUUAFFFFABRRRQAUUUUAFFFFABRRRQAUUUUAFFFFABRRRQAUUUUAcp438M&#10;/wBt2W+P/WivD9Ss5bC++zyQ19Nba4vxR4Di1ef7RH/raAPEaK6bVPBN9YT/AOprNj8L6nLP/wAe&#10;VAGPNH5v7uufvLfyJ67DUNHudLn8uSGs9oYn/wBZQBR8P6fLcX0PmQ+dX0X4N0uTTrDBHlfJXnHw&#10;38My3l99o/1Ne1wpshxQBNRRRQAUUUUAFFFFACN0r8c/+CtPxL8X+C/2i9MttD8Tato9rLo8Unk2&#10;dy0K/eb+61fsY3SviP8AbG/4J0f8NX/Ey08Wf8Jj/YHlWSW32X7Nv+7/ABUAfjp/wvv4lf8AQ9eI&#10;f/BlL/jR/wAL7+JX/Q9eIf8AwZS/41+iX/DkYf8ARS//ACRo/wCHIw/6KX/5I0Afnb/wvv4lf9D1&#10;4h/8GUv+NH/C+/iV/wBD14h/8GUv+Nfol/w5GH/RS/8AyRo/4cjD/opf/kjQB+dv/C+/iV/0PXiH&#10;/wAGUv8AjR/wvv4lf9D14h/8GUv+Nfol/wAORh/0Uv8A8kaP+HIw/wCil/8AkjQB+dv/AAvv4lf9&#10;D14h/wDBlL/jR/wvv4lf9D14h/8ABlL/AI1+iX/DkYf9FL/8kaP+HIw/6KX/AOSNAH52/wDC+/iV&#10;/wBD14h/8GUv+NH/AAvv4lf9D14h/wDBlL/jX6Jf8ORh/wBFL/8AJGj/AIcjD/opf/kjQB+dv/C+&#10;/iV/0PXiH/wZS/40f8L7+JX/AEPXiH/wZS/41+iX/DkYf9FL/wDJGj/hyMP+il/+SNAFz/gj/wCO&#10;/EvjTxH4tfX/ABNqOsiKBfLivLlpVj/76r9Sq+Rf2Kf2Ff8AhknVdavP+Em/t7+0kA8rytnl19dU&#10;AFFFFADRX8/f7bR2/tR+Px/0/NX9AYr+fP8Abhk2/tVePx/0/NWFeN4nr5ZPkrnivm0ebVTeaN5r&#10;zuQ+v+sFvzaPNqpvNG80cgfWC6Zvnr9Qf+CL7btK+Jn/AF9Wv/oMlfln5nNfqV/wRXbdofxM/wCv&#10;q1/9BkrpoK0jxc1rc9H5n6aqtO20L0pa7z5MTbS0UUAFJtpaKACiiigApNtLRQAUUUUAFFFFABRR&#10;RQAUUUUAFFFFABVRtNtmm83yIvO/56eXVuigAooooAKKKKACiiigAooooAKKKKACiiigAooooAKK&#10;KKACiiigAooooAKKKKACiiigAooooAKKKKAKd9ax3ltLBL/q5Bg14z408LyeGrjdGAbKQcdvLr2t&#10;+xPSsbxH4atfEelfY7v/AFZ9q8jMMsw+ZL97H3lsz5/OcvePw0o0f4i2PCGvnBGDkelPlv8AYCQM&#10;GtrxR8Mr/Q4J59PP2y2j/wCWYHz1wwW9uZfINrKZf+ef8VeXhuEYV+3KfzpmuOzLKK31fF05xnLb&#10;7UfkzWa8Zf4/0p6X5bvmsW5g1GCENLpsgjj7bOaz11AHtX0FPgulVh7sT4zEcUV8NP37x9bx/M6l&#10;b8bt2Oa09AsLnxFqEUNoB/tnP3K4db+RRj/lrXuHwa8Pi00qTUHEsNzc/fil7V5uJ4Mo4aUZ1on3&#10;PB+Yz4jzGOHh8EfemehWNv8AZrOJP7iCrh5pirT817SioI/qNaDqKKKsoKKKKACiikbpQB+Dv7en&#10;xb8ceGP2ofGWn6Z4x1yzs4rj93aw30kaR/8AAQ1fPX/C+/iV/wBD14h/8GUv+Nfq3+0R/wAEqf8A&#10;hfXxb1rxp/wnP9l/2nJ5n2X7Nv8ALrzb/hyMP+il/wDkjQB+dv8Awvv4lf8AQ9eIf/BlL/jR/wAL&#10;7+JX/Q9eIf8AwZS/41+iX/DkYf8ARS//ACRo/wCHIw/6KX/5I0Afnb/wvv4lf9D14h/8GUv+NH/C&#10;+/iV/wBD14h/8GUv+Nfol/w5GH/RS/8AyRo/4cjD/opf/kjQB+dv/C+/iV/0PXiH/wAGUv8AjR/w&#10;vv4lf9D14h/8GUv+Nfol/wAORh/0Uv8A8kaP+HIw/wCil/8AkjQB+dv/AAvv4lf9D14h/wDBlL/j&#10;R/wvv4lf9D14h/8ABlL/AI1+iX/DkYf9FL/8kaP+HIw/6KX/AOSNAH52/wDC+/iV/wBD14h/8GUv&#10;+NH/AAvv4lf9D14h/wDBlL/jX6Jf8ORh/wBFL/8AJGj/AIcjD/opf/kjQB+dv/C/viV/0PfiH/wZ&#10;S/8AxVfrX/wSJ8Wa34u+D3ii71zWr/Wbr+0lAlvJWlaP5f8Aaryb/hyMP+il/wDkjX2N+xh+yd/w&#10;yV4M1Tw//b//AAkH266W58zytnl0AfSFFFFABVFdJsluPtP2SHzv+enl/NV6igDzr4+/8kZ8Xf8A&#10;XjJX4grNX7e/H7/kjfi3/rwl/wDQa/DHz+K+TzyPN7P5n794UVvZSxv/AG5/7caH2gU/7RWT9oo+&#10;0V8p7M/oX68a32im+dWX9oo+0UezF9eNOe4zDN/uV+0v7LTb/gL4L/68Y6/EeWfMMwr9tv2Wv+SA&#10;+C/+vCKvqsihyup8j8A8WK/tqeE9Z/keL/HvwJ+1V4t8R+INP8HeJvDsHgu+ha2jhu7ZfOCN8rfN&#10;XlX7PH7Mn7VX7PGlad4T0DxN4dh8IDUPtVzDLGrzANt8zY1fo2lPr60/nw+ZP2z/AIKfEn4yaH4O&#10;g+H/AIml8P3VhqK3N6YrlofMT5f7rDd/u16F8b/gLpfx8+DNx4I8RtulltkCXw+/FOqj96v/AAKv&#10;WaKAPzt0f4Hftl+AtEi+Hvh7xnoV74PiR7W31u7iX7ZFC3+981fSP7JP7Kel/sweB72wjvZPEGv6&#10;vM1zquqzcfaJG/u/7NfQNFAHwH4t/Yz+L3wM+Kev+OP2dfEunWVr4gn8288P6v8A6ne3zM/zfL96&#10;ug+EH7HPxB8Z/GDTPiv8f9ftNa8QaYn/ABLtE00f6JbP/e9K+3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l3UtFAFVbC3jl8wRAH1oubKK8gNvJFmKrVFAHkXxC8&#10;GxWH+kW8P7qrHwz8H7v9MvIf+udem3lnHew+XJ0p1tbJaxeXH0oAlVdtLRRQAUUUUAFFFFABRRRQ&#10;AjLuo20tFACbaNtLRQAm2jbS0UAJto20tFACbaNtLRQAm2jbS0UAJto20tFACbaWiigAooooAZX4&#10;yf8ABV5tv7SUP/YOSv2bHNfjB/wVhb/jJeH/ALByV93wPU9lntKflL8jkxX8M+Li1G/3qHzaPNr+&#10;m/rp4/KTb/ejf71Bvo31f10OQshvlNfoD/wSCbPxa8Tf9eK1+ewfg1+gv/BH6X/i7XidP+nFTXwX&#10;G2K9pkVeH+D/ANLOmhH97E/XSiiiv5jPaCiiigAooooAKKKKACiiigAooooAKKKKACiiigAooooA&#10;KKKKACiiigAooooAKKKKACiiigAooooAKKKKACiiigAooooAKKKKACiiigAooooAKKKKACiiigAo&#10;oooAKKKKAKs9tFcDZJFkU77NEn3IhViigDn9e8LW2tCUn/XGvGrjwzc/259jjh/jr6Fqn/Zdt9s+&#10;0+UPN9aAKXh3RotGsIY44sfJWzSKu2loAKKKKACiiigAooooAKTbS0UAJto20tFACbaNtLRQAm2j&#10;bS0UAJto20tFACbaNtLRQAm2jbS0UAJtpaKKACiiigBvev56v2522ftW+P8A/r7av6FT0Ffzwft3&#10;T/8AGV3j/wD6/mqJLQ3oT5Jnh/m0ebVP7Qfaj7QfasOQ9X6yXPNo82qf2g+1H2g+1HIH1kutJX6p&#10;/wDBE9t2hfEz/r6tf/QZK/J/z6/Vv/giWc6F8TP+vq1/9BkrWEeVnHia3tIn6gr0paKK1PPCiiig&#10;AooooAKKKKACiiigAooooAKKKKACiiigAooooAKKKKACiiigAooooAKKKKACiiigAooooAKKKKAC&#10;iiigAooooAKKKKACiiigAooooAKKKKACiiigAooooAKKKKACk20tFAEbJWcNItY703aWkQuZP9ZL&#10;/FWkCPWlx6UyHGMviRSuYYriB45IfNjccxmvmT43fDO98HmbXdMMk2l9ZYv+eVfUUsWScLn8etVr&#10;vT4r+3lgniEkEqbJIyeCK9PL8wq5fXjWhquqPk+I+GsHxJhfY4iPvx+GXWL/APkT5X+BWjXvjXxF&#10;aXbRCbSrb95I0or6yRNg461laH4asfDNhDYaZBFZWkX3IohWoI8A84zVZnmDzHESq8vLHojPhXhv&#10;D8MYH6rS1nL3pvuyxRRRXkn2YUUUUAFFFFABRRRQAm2jbS0UAJto20tFACbaNtLRQAm2jbS0UAJt&#10;o20tFACbaNtLRQAm2hV20tFABRRRQAUUUUAec/H0f8WY8Xf9g6X/ANBr8HVuOv8Av1+8Xx/OPgt4&#10;zP8A1Dpf/Qa/Az7WjAv67q+fzaPNyH674e1vYPE/9u/qaH2ij7RWd9rj96PtcfvXz3sj9m+vR/mN&#10;H7RR9orO+1x+9H2uP3o9kH16P8xfluP9Hn/3K/cz9lgZ/Z98Dn/qGxf+g1+EM90nlTDvX7u/soMJ&#10;P2evAx/6h0X/AKDXvZVDllI/IPECt7eGG/uuR6+vSlpF6UtfRn42FFFFABRRRQAUUUUAFFFFABRR&#10;RQAUUUUAFFFFABRRRQAUUUUAFFFFABRRRQAUUUUAFFFFABRRRQAUUUUAFFFFABRRRQAUUUUAFFFF&#10;ABRRRQAUUUUAFFFFABRRRQAUUUUAFFFFABRRRQAUUUUAFFFFABRRRQAUUUUAFFFFABRRRQAUUUUA&#10;FFFFABRRRQAUUUUAFFFFABRRRQAUUUUAFFFFABRRRQAUUUUAFFFFABRRRQAUUUUAFFFFABRRRQAU&#10;UUUAJuo3V8/ftY/HHxV8HNK8M2/g/S9P1LW9cv1sY/7Rl2RR7qylvP2qG/5cvAf/AH9loA+lt1G6&#10;vmr7V+1P/wA+XgP/AL+y0fav2p/+fLwH/wB/ZaAPpXdRur5oa6/aoX/ly8B/9/ZaT7Z+1R/z5eA/&#10;+/stAH0xuo3V8zfbf2qP+fPwF/39ko+2/tUf8+fgL/v7JQB9M7qN1fMn9oftRf8APv4C/wDAmSj+&#10;0P2ov+ffwF/4EyUAfTe6jdXzF/aX7UX/ADw8Bf8AgTJR/aX7UX/PDwF/4EyUAfTu6jdXy9/bP7Uf&#10;/PD4ff8AgS9Daz+1Ev8Ay5fD7/wKegD6h3Ubq+OtU+Kv7SuleMNM8NyaZ4Dmu76PzI5ftT7K6KTX&#10;P2o1/wCXP4ff+BT0AfUe6jdXyx/wkP7Uf/PD4ff+BT01vEn7Uaf8ufw+/wDAp6APqndRur5W/wCE&#10;m/ae/wCfP4ff+BT1HJ4t/aei/wCXP4ff+BT0AfVu6jdXyf8A8Jn+01/z5eA//AlqY3jf9pr/AJ4/&#10;D7/wKegD6z3Ubq+TP+E2/aZ/58vh9/4FPUX/AAsH9pn/AJ8vAf8A4FNQB9cbqN1fIzfEP9pr/ny8&#10;B/8AgU1M/wCFj/tM/wDPn4D/APApqAPrzdRur5Cb4kftMr/y5eA//Ap6Z/ws/wDaV/58vAf/AIFN&#10;QB9gbqN1fHcnxT/aVi/5cvAf/gU1Y0Px9/aLl+IGp+EP7L8Efa7CyivpLv7S2zY38NAH27uo3V8c&#10;SfFn9pVP+XPwH/4FPUf/AAt79pT/AJ8vAf8A4FPQB9l7qN1fGT/GD9pVf+XLwH/4FNR/wuH9pT/n&#10;y8B/+BTUAfZu6jdXxa3xp/aQX/mGeA//AAKek/4XZ+0h/wBAzwH/AOBT0Afae6jdXxR/wvD9pD/o&#10;GeA//Ap6P+F4ftIf9AzwH/4FPQB9r7qN1fEv/C+/2jP+gZ4I/wDAlqa3x9/aMX/mGeCP/AlqAPtz&#10;dRur4g/4aD/aL/6A3gj/AMCnpsn7Q37RkX/MG8E/+BT0AfcO6jdXwz/w0b+0Z/0BvBP/AIFPSN+0&#10;d+0Wn/MG8E/+BT0Afc+6jdXwBpH7Wn7QWseI/EGjx6L4J87R/K8z/Sn/AHm6tNv2l/2h1/5g3gj/&#10;AMCnoA+7N1G6vhD/AIaZ/aH/AOgN4I/8CmqM/tP/ALQ6/wDMG8E/+BTUAfdznFeAfGj9iz4bfHfx&#10;gPEfiqyln1DyPKzGcfJXiDftP/tD/wDQG8E/+BT1H/w1N+0N/wBAbwT/AOBT1dKpUw8+ajK0vILc&#10;x3f/AA7E+B//AEBZv+/lH/DsT4H/APQFm/7+VwjftT/tDr/zBvBP/gU9R/8ADVf7Q3/QG8E/+BTV&#10;6n9rZj/z/l95HJD+U7//AIdifA//AKAs3/fyj/h2J8D/APoCzf8AfyvPpP2rv2h0/wCYN4J/8Cnq&#10;P/hrT9ob/oAeCf8AwKej+1sx/wCf8vvDkh/Kei/8Owfgg3/MGl/7+V6V8DP2Q/h/+z9rV5qvhKyl&#10;tLq6Ty5PMNfN7ftaftDJ/wAwDwT/AOBb03/hrj9oL/oAeCf/AAKeuetmGLrw5KtRyQ+RRP0E3Ubq&#10;/PmT9sD9oKL/AJl/wd/4EtTf+Gxfj7/0L/g3/wACmrgKP0I3Ubq/PVv2yfj8v/Mv+Dv/AAKasjQv&#10;26Pjz4hgvZLfwz4Og+yyeXJ5t09AH6Q7qN1fna37afx+X/mX/B3/AIFNR/w2p8fv+hf8Hf8AgU1A&#10;H6JbqN1fnR/w238ff+hf8Hf+BT0N+218fV/5l/wd/wCBT0Afovuo3V+cX/DcXx+/6Frwd/4FPS/8&#10;Nx/Hlf8AmWfB3/gU1AH6ObqN1fnD/wAN0/Hn/oWfCf8A4EtTZP27fjyn/Ms+E/8AwJagD9IN1G6v&#10;za/4bw+PP/Qs+Dv/AAKemn9vX48L18MeE/8AwJagD9J91G6vzY/4b1+PH/Qs+E//AAJamN+378dF&#10;/wCZZ8J/+BLUAfpVuo3V+af/AA398df+hZ8J/wDgS1Vrj/goT8c7eCeT/hGPCf7uNpP+PlqAP013&#10;Ubq/MPS/+CjPxw1SxgvI/CfhTypf+npqm/4eH/HD/oWfCf8A4FNQB+m26jdX5k/8PD/jh/0LPhP/&#10;AMCmpi/8FFfjf/0KfhT/AMCnoA/TndRur8xZP+Ci/wAcE/5lPwp/4FNUf/Dxz43/APQp+FP/AAKe&#10;gD9Pt1G6vy+k/wCCkHxvi/5lPwp/4FPTP+Hknxv/AOhS8Mf+BLUAfqJuo3V+XMn/AAUp+Naf8yl4&#10;Y/8AAlqb/wAPLfjX/wBCl4Y/8CWoA/UjdRur8s2/4KafGtf+ZM8M/wDgS1H/AA82+Nf/AEJvhn/w&#10;JagD9TN1G6vyvb/gp18a/wDoTfDP/gS1H/Dzv41/9CZ4Z/8AApqAP1Q3Ubq/KK8/4KmfGaztpp5P&#10;BnhkCKPzP+Plqlg/4Kj/ABmnggkHgzwz+8j8z/j5agD9WN1G6vylb/gqX8Zl/wCZN8M/+BTUSf8A&#10;BUv4zJ/zJnhn/wACmoA/VrdRur8of+HqXxh/6Ezwz/4EtTZP+CqnxiT/AJkzwz/4EtQB+sG6jdX5&#10;N/8AD1r4xf8AQm+Gf/Apqa3/AAVd+MS/8yb4Z/8AApqAP1m3Ubq/Jn/h6/8AGL/oTPDP/gU1RP8A&#10;8FZPjCv/ADJnhn/wKagD9a91G6vyT/4ezfGL/oTPDP8A4FNUf/D234vf9CZ4Y/8AApqAP1w3Ubq/&#10;I/8A4e3/ABd/6E3wz/4FPUf/AA92+Lq/8yN4e/8AAlqAP103Ubq/Ir/h7x8Xf+hF8Pf+BLVBcf8A&#10;BYP4sW8HmSeBvD2P+vlqAP183Ubq/IV/+Cv3xdT/AJkbw9/4EtTP+Hw3xY/6EHw9/wCBLUAfr7uo&#10;3V+QLf8ABYf4sL/zIHh//wACWpv/AA+K+LH/AEI3h7/wJagD9gN1G6vx9b/gsb8V16+BvD3/AIEt&#10;R/w+O+K3/QjeH/8AwJagD9gt1G6vx3b/AILL/FP/AKEbQP8Av89N/wCHy/xT/wChG8P/APf56AP2&#10;K3Ubq/HX/h878T/+hG8Pf9/ZaP8Ah8/8T/8AoRvD3/f2WgD9it1G6vxx/wCH0fxP/wChH8P/APf2&#10;Sg/8Fo/id/0I3h//AL+yUAfsduo3V+N//D6f4lf9CN4e/wC/stNb/gtT8S1/5kzw9/38koA/ZLdR&#10;ur8bf+H1fxL/AOhL8Pf9/Za9i/ZK/wCCnnjf9oL48eGvAur+GNJsrDVPNEk1nI2+PbEzfxf7tAH6&#10;YK26lpANopaACiiigAooooAKKKKACiiigAooooAKKKKACiiigAr568bfsI/BX4heKb7xDr/g2C81&#10;W+fzbiYn/WPX0LRQB8v/APDtr9n7/oRrT86P+HbX7P3/AEI1p+dfUFFAHy//AMO2v2fv+hGtPzo/&#10;4dtfs/f9CNafnX1BRQB8v/8ADtr9n7/oRrT869P+DP7OngL4BW+pQeCNFh0aPUpEluPJ/j2/dr1G&#10;igAooooAKKKKACiiigAooooAKKKKACiiigAooooAKKKKACiiigAooooAKKKKACiiigAooooA5fRf&#10;EdzqPirX9LkhxFY+V5cvruWuoqslpFHNLIkQ8yX759as0AFFFFABXLeKfEdzomraBBBB50d9deTI&#10;f+eY211NVZ7WK4kikkiEjRtlD6e9AFqiiigAooooAy/EV8+maJe3kYBlt4WkT8qb4av31XQ7K8nA&#10;E1xAsjgVpTReZEUpsMAgiEaf6ugCaiiigApj96fSMu6gDm/D/iC51jVdZt5IPIhsZ1ijP9+ulqtH&#10;ZxQTSyRxgGX759as0AFFFFABXOavr8tj4j0fT0hzHe795x0210dVntIpZopHiHmRfcPpQBZooooA&#10;KKKKAMXxXq0uhaJPeW8PnyxjpV7Trj7XYwzvx5iK9SzQx3EBSQebGafGgjGygCSiiigApj0+kbpQ&#10;BzfhnxDLrU+sRyReQLW6+zJXS1WgtYrbPljG+rNABRRRQAVzl5r1xB4vstKjg/cyxtJJJXR1X+yx&#10;+f5+P3lAFiiiigAooooAwPFmsy6Jp4uIRk+YsdbMTboVk/2KS5gjuRskiEo96kjXbQA+iiigAqnq&#10;Nx9ksZp058tGerlRyoJRsoAzPDOqS6xokF3OvlSSdq16iiiEUQRO1S0AFFFFABXNx6/c/wDCYf2U&#10;8H7ryPM82ukqt9li+0ed5Q83/npQBZooooAKKKKAMLxR4dtfFvh2+0e/5s72NopMf3Wr5mT/AIJp&#10;fBlOmmXf/f2vrPtTGBqJU4VPiR00cXWw38GTj6Hyn/w7U+DP/QLu/wDv7R/w7U+DP/QLu/8Av7X1&#10;fn2/WjPt+tZ/V6X8p1/2rjv+f0vvPlD/AIdqfBn/AKBd3/39o/4dqfBn/oF3f/f2vq/Pt+tGfb9a&#10;Pq9L+UP7Vx3/AD+l958myf8ABNH4MSweX/Zl1j/rrX0f4I8H6f4C8Kab4e0eERadYQrFbj/YroFw&#10;OlP6itI04U/hiclfE1sT/Gk5eoJT6KKs5gooooAKKKKACiiigAooooAKKKKACiiigAooooAKKKKA&#10;CiiigAooooAKKKKACiiigAooooAKKKKACiiigAooooAKKKKACiiigAooooAKKKKACiiigAooooAK&#10;KKKACiiigAooooAKKKKACiiigAooooAKKKKACiiigAooooAKKKKACiiigAooooAKKKKACiiigAoo&#10;ooAKKKKACiiigAooooAKKKKACiiigAooooAKKKKACiiigAooooAKKKKACiiigD5I/bu/5Cvwt/7D&#10;cX/oa19YQj90v+4tfJ/7d3/IV+Fv/Ybi/wDQ1r6wtv8Aj3i/3FoALnpUFT3PSoKAIbimNT7imNQB&#10;Vkam0PRQBTkXdTWWpJP9eaa1AFXbvoZadGu+fy68p+JX7Vnwi+EeqzaX4k8Z2n9qxf6y0tJd7x/7&#10;9AHpHl02Zf3Fc38O/ih4Q+Lmh/2p4L8QWms2kX+sihl3vH/v10k3+ooA818Zabcz/GnwZeW9lLNa&#10;RWP7yX+COvQL5f381Tf8sJpJP3MUSebJLN/yzrxHxd+2d8FPCWqf2XeeObS8u4v3cn2SXelAHsHl&#10;1DcLVHwn4w0Px54csvEHhvU4tT0q5/1d3D86VzfxU+NngL4N+TH4w8TWmmXezzf7P8399/vbKAOs&#10;21XmX9/XC/DP9or4c/GS+/s/wf4mh1PUP9b9l/5bSf8AAK7yb/X0AR7artVmqzUAG2qLdav1SoAa&#10;y1Wqy3Wq1ADJF3VXWOrTVXWgCvdR1wtnY3KftGeJtQkhm/s+XQIIo7v+CR9y/LXeXVQ0AV5qZT7j&#10;pTKAILhf39N21JP/AK+mUAUpF/f01lqST/Xio260AVWWjbTm60lAFTy6bMuyCpaiuP8AUUAV9/vU&#10;N10qao7igCv5dQzfJPDU9V7qgDivBtnc2vj/AMfySQ+TaXPkfZ5f+eldRNViq81AEe2oWWp6gbrQ&#10;A1lqmy1caqdAEci1Cy1Ykqu3WgCORf3FV/LqxJ/qKioAguFqvtq1cdKr0AQzdah3VNcNsru/hx8C&#10;vFXxPt/tunw/YtP/AOfu7+TzP9ygDziZttcr8PbeW1sdZ+0Q+TLLdfu6+rNa/Yw8SwQeZp+tQ3sv&#10;/PKb5K8F1bS7nRNVvdPvIfJu7V/LkioAyWWmstOfvTZG2UAVqimbbX0R8OP2e/DXin4FS+M72Wb+&#10;1Y4J7kH+D5c7a5T9mD4SaR8a9U8QR65NLDFaonlxQ0AePbajuPlrqvid4VtvBHj/AFPQ7ObzrS1f&#10;9351crdfJBQBVXrUdx1roLjwH4ls/Dn9uXHh+7h0r/W/avK+TZ/eqb4a+F7bx58RtA8P3n/HpfT+&#10;VJ5NAHJr89Qyf6817X+078GND+DniLRrPQ5pRFcwPJJ51eKSf680AJVKb/X1618APgpF8cPFN7pd&#10;xrM2jRWqeb+5+/JXN/Gr4cRfCP4jXnhiLU/7Uhto0l86b7/zfwvQBw+2qN589jex/wDTBv8A0GtC&#10;qcn/ALPQBk+EY5YPCtlHJ/rYo/3lX6+pvir+zB4V8Dfs9xeN7OaX+1RaxSSf3JN1fK0PzwUAEn+o&#10;qmvWrs//AB71SXrQA2SoKsyVWoAhuKgqa6qGgCvcdKj21JcdKZQBWnprLTp6azUAVWWmt1qSTpTX&#10;70AY+tR+bpV7HH/capLOPbYw/wDXBasLTZOlAFdVqOZakWm3HSgCvv8Aeo7hqkqO4oAr7aiuKmqG&#10;4oAY1U3q41VZOlADU7VVbrVpO1VKAEaqv3qtNVVaAGvWXqnzWNaj1VZtv+soAbN/qKgru774G/E+&#10;10P+2Lj4c65DpWzzftc1s2zZ/e/3a4NW3UAR3HSoWWrEkcs88Nvbw+dLL+6jih+/I/8AdruU/Zz+&#10;Ls8Jkj+FviYwyp/z4tQB5tMtR7a6rxl8L/HHw+ghk8UeE9W8MxS/6uXUYmRJKoeD/BXiX4iap/Zn&#10;hTQNQ1/UIv8AWQ6dFv2f71AHPTf6+mV33jn4BfEr4b2B1TxR4H1XS9KH+suprZvJj/364GgCs3z0&#10;1qfTJOlAFWmv/qKdTW60AVVps9OWmz0AQDrX1T/wTG/5PM8Df9t//RTV8rDrX1T/AMExv+TzPA3/&#10;AG3/APRTUAfv/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JH7d3/IV+Fv/AGG4v/Q1r6wt&#10;v+PeL/cWvk/9u7/kK/C3/sNxf+hrX1hbf8e8X+4tABc9Kgqe56VBQBDcUxqfcUxqAKb0UPRQBVk/&#10;15prU6T/AF5prUAeV/tMfE+T4MfALxn4wt/+Pu2g8u2/6ZvJ8qtX5+f8E8f2P/CP7Tnh3xZ8QPie&#10;bzX5rm++zRReayPv+80rv/FX1/8A8FGIJJ/2NfHIj/5ZTwf+hLXAf8Efpo5P2Z72A/62LxEx/wDQ&#10;aAPlb4Ifav2Tf+Ch83gTSL2WHwtdak9jJFN1lgZG2/8AAq/Wy+Xyv3dfk78YF/tv/gqfBaWf76WP&#10;WFi/4Htav1q1CzuZfOkjh87yttAHwx/wVI+OmpfDf4c6B4L0C9mstV8Qv5txLD8j/Zf7tZ3wd/YT&#10;/Z08J/DrR7f4ka/p2p+NL61S5uPO1PyfL8xNyqibq8j/AOCyEczfFP4ayf8ALM6OR5v+3vWuj+In&#10;/BNDSNO/Z8vvHI8e6hrHi+x0tdX+1TbvLkj27li/2aAPs3Q/Cvhr9lv4Eaz/AMIvD/xT+h2M+p28&#10;U0u/zH+99+vzv/ZT+FnhT9rXxv4x+Kfxv8S+RotrP8lrd3XleaW/h3s33Vrqf2Ufih4l+If7DXxt&#10;8P6veS6kNDtf9Clm+d40ZfmXdXnX7B37G2kftO+EfEGoa/4svNM0rTJ0i/su03bJHb+J6APvv4Of&#10;sw/A/wAA+OIfHHwr8qe7tkaPzbS+86GPd8v96vZbhv39flN4Fs/EP7FX7b9l4H0vX5dT0WW6ijki&#10;+bypIZPu70/vLX6v6pH9nvpo46APnj9oD9snw/8As7fFPRvAmqaNLqd1qSRS/a4f+WaSNtWvR/jR&#10;8SLH4I/DnU/GGoQ/bbSxRZfsn/PTd92vz9/4Kd/8nl+Df+vXTv8A0atfYH/BQKP/AIxX8Wf9ett/&#10;7LQB1P7O3xz039pL4dT+L9L0yXTIrWR4pLWU5+6u6vD7H/gpF8NW/wCElk1iym0yXSJ2jtoofne9&#10;das/8EsW2/svaz/1/T/+imr5V/YO+Hnhn4g/taeJR4k0uHWYtM+1X1vazfPEZFl/jX+KgD6T+FP/&#10;AAUy+H/xF8Rf2R4g0U+DBKcW155m9P8Agf8AdrF8U/8ABUjwHoXjH+y9P8My61okT+VJqv3H/wBp&#10;lX+KvEf+CkPgLw/pn7RXhkaXpsWjQ6xAn2mK0j2J95V+WvoD9tn4P+CPDP7GumR6N4ZtNMmsUtZI&#10;rqGNfO+78296APp3wb4w0j4h+DtM8UeH737bpV8n7uX/ANCWtBa+cv8AgnTPLN+ylpqS/wCqjvp/&#10;Lr6NWgCG6qGprqoaAK9x0plPuOlMoAin/wBfTKfP/r6ZQBUk/wBeKjbrUkn+vFRt1oArt1pKVutJ&#10;QBXqK4/1FS1Fcf6igCvUdxUlR3FAEFV7qrFV7qgCKq81WKrzUAMqButT1A3WgBrVTq41U6AGyVXb&#10;rViSq7daAI5P9RUVSyf6ioqAIrjpVerFx0qvQBqeDfDP/Ca+MdG0P/n5n/ef7i19aftBfEWT4NeA&#10;dN0zw9DFZ3d1/otv/wBOyBfvV83/AAJuo7X40+GZJP3MW9v/AEGvXf22NOkFt4fv/wDll5/lUAeE&#10;aT8YvHHhzVYNQt/EEs0u/wDeed86Sf7OyoI7PxB8b/iZNJZ2UI1TUnWW4/uRf7VctcNt/wBZX0f+&#10;xLp9rPqmv6gf+PrZ5Uf+5QA1/wBlnwPoE0Nh4g8cRwa1c/6qIyKmXry343/AjUvg55Nx9t/tPRLn&#10;iO6/jj/2a9b+KHwb+HPjHx9qeqax44+xarI6+ZD5vz21aP7RfjfwhqPwXOh2esw6nd23lRx/3/l/&#10;ioA1fgr/AMmh3n/Xjef+gtXnX7AX/Ia8T/8AXNf/AEKvQ/gj/wAmh3n/AF43n/oLV55+wF/yGvE/&#10;/XNf/QqAPJv2gP8AktPiD/frnfAXhG2+IHjfTdA1DUv7Htbnf5l0P+We1a6L9oD/AJLT4g/36811&#10;BtkH7v8Acy/89aAP0n8R/DOx1f4HnwZJrJhsPsK239qfL9xf4q+SNI+G2m/Cj9qHwBoel6z/AGza&#10;S/vftX/PP/Z+WvdfH8ksX7Fxk86Xzf7Li/e/x/er5Q/Z/aV/jh4G8yeaaXz/APWzf7tAH1x+0V+z&#10;/J8YfGGl6neaxFo3h/TbVvtFyPv7933a8g+Kv7FVroPg+bxJ4P1ma8NrB5slp99LhP4tj1q/t8eJ&#10;NXi1Pw/olvey2elTQvLJFCdvmP8A7Vd7+yRqN1qf7Pd5b3k3n/Zklij83+5soA+Wv2bvhtc/FTxv&#10;PYW/iC78PyxQeb51p9//AHa5n42+BbnwD8Wrzwv/AGnd6/qH7ry7qb55rh2+6tezfsKrt+NPib/t&#10;v/6FU/izTLXWv+CgIgux50MccEv/AANaAJvB/wCw7Y2fh2HW/H/iz+zftKf8evyokX91d7V5x+0L&#10;+zZbfCDStM8SaHr/APb+iX0/lfw/u/8Aga/er1P/AIKG63qQ1vwlo8U0o0+XdJJCP+WlfIVxrWpv&#10;Yw6PJqd3Np8U6yx2s0vyR0Afev7SM/kfsXRSf9OVrXh/wr/Y1/4SP4W/8Jn401+bwzaywfaY4v8A&#10;nlDt+89fWOpab4V1n4I+FLPxfj+xZY7X/d8z5dv/AI9Xh/8AwUGk8VWGheH49Pm8jwL8sVz5P9/+&#10;Hf8A7O2gDwf4AfArTfjx448TaHHrM1npWmJ5lvdeV89z822vVfC/7AdtYahM/jPxZFZ2kk/lafEJ&#10;UR7hP73+9Vb/AIJzfu/iL4mj/wCnFf8A0Ja8u/bI8Z+INS/aD8S276zdw2mkTRR2UUMuxI6ANr9p&#10;v9ky5+BelQ+INL1P+0/D8knlSed9+23fd/4DXG/AD9nLW/2gdVvI7Sf+zPD9lxcar/7IlfY37Q9z&#10;Lrf7G0V7efvro2MUvm/8Bp/7G2i6ZZ/sfWMstx/Zn261llvL+H78Z/vf8BoA8uj/AGHPhh4jmm0D&#10;SPiLFL4li/1nlSq77/8Ac3V8rfE34SeIPhT8TB4I1OH7bfyukdlLF9y53fdr6k8BfA/4MeAfH9n4&#10;ss/ix/xNYp/tMn73/W/N8yvXOftyfFjwtrHxM+HPiDwxew61d6Pdfab0w/c2L8yruoA0rT9hLwZ4&#10;K0OzvPih4+i03UL5P9VLKqJG/wDdT+9XhX7RnwN0j4LX2jSeG/E0XizStYfyrfytrvE/8P3a+zfE&#10;0Hwd/bx8H6PHqGpeTqtkW+z2s0vkzW87J83yfxV8bftB/s5eJf2aNc0aS41P+2fD/wBqWTTrr/bV&#10;t3lOn8NAHrvhH9hHw9o3g+y8R/FPxlFoH25FkNhLKiJFu/h3/wATV5R+0d+z34a+EGlaZ4g8J+M4&#10;vE2lX0/2b7JDKr+X/tfLX1yvir4Pfty/DPTPD/iPUhZapbbf9Elk8l459u35N33q+S/2lf2Stc/Z&#10;vgs7iPU/7Z8H3MnlR/8ATs/93Z/7NQB4C3+vpH70P3ofvQBTWmydKctNk6UAV1ptx0py0246UAV6&#10;juKkqO4oAgqG4qaobigBjVVk6VaaqsnSgBqdqqVbTtVSgBGqqtWmqqtADXr379hP9nn/AIX18Yod&#10;Q1SD/ij/AAz/AKdqMs33JHX7sX/s1fPt437jy4/9bK6xR/77fKtfqppvwC+IPwd/Yhs/CHwk0GG8&#10;8Z+KoPM1m/8AtOzyjKvzMn/AfloA9nuvjTpPxo+AXxK1Dw/DnRNNglsbSb/nptXa1fhhb/8ALf8A&#10;67y/+hV+x/7Lv7Pnjv4c/sb+JfAet6XFaeJbpJ/KtvN3pI7f7Vfkd8QfAOufCDxjrPhfxdDDput2&#10;M/8ApEQl3p83zL89AEnw1Xf8W/A3/YYg/wDQq/WP9t/9szxl+zJrfhPS/DHhqLWItSsjLJKY9/l7&#10;dvy1+Q/h/wAQ/wDCOeI9A8QR/wCm/wBmXS3Plf8APTb/AA1983v/AAVy0PW57L+3/g3DeWkSLHJc&#10;zSrM8afdbZuWgD5q/al/bt8W/tR+GINE1nRrTR4NNkaU+T9/fX3j8P5dN/Yk/wCCfEHjvw3pcV74&#10;hv7KK5e6li+cyT/d3t/dWuY/4KC/s8fDr4jfszWfxb8J6NaaNqsUEFzGbSJYUkhk+Zt6L/FXD/s3&#10;/t6fCzxR+zrD8KPjfaTQwxQfYY5YYmeO4g/h+791loA9Y/4J/ftTeIP2xNJ8ceBfifaafrMtra+b&#10;9qFuqJKkny7Nn+z/AHq/Lv43eCbX4afGnxx4Tszm10fUJba3/wBz71frd+wXe/s6Wni/xPo/wNs9&#10;Rnu4oFk1G/1EMfk3fKiM3+1X5a/tc3cWo/tT/FK4j/1X9sPQBynwg+EniD45fEWz8GeHDCNUuf8A&#10;VmaXYlWvj18DfEv7Ofj/AP4RPxR9km1DYsvm2km9NjV65/wTd/5PD8M/8C/9Brf/AOCrv/J18/8A&#10;1wi/9loA82+JP7EvxE+FHwd034l6x/Zx0G98ry4YZd7jd92s34Nfsg/ED49/DrxL4z8KQwz6fohx&#10;JaeZ++l43bUT+Kv0C/bWk3f8E2fBn+5Z/wDoLVB/wSA1GTSP2eviLfoAZba782P/AIDE1AHzR4R/&#10;4JK/GXxP4Oh1iU6dpl1cIslvYTXPz/8AA/7tcl8If+Ca/wAYfinquqWsmjDw9aaZdNa3F3qXyCR1&#10;/wCeX99f9pa9m/Yt/ac+IvxA/brmj1zxJdXunanJdRS2Bkb7PGittXYn8NX/APgqR+098RPCHx6s&#10;vCegeIJ9F0vR4Ir2L+z5PKeR2/vkH5l/2aAPk39pj9j3x5+y1fWQ8VwwT2F6WFvf2cm9JPr/AHa7&#10;D/gmN/yeZ4G/7b/+imr7m/b81B/Hv/BPfwn4n1f99q0sNncmX/bbbur4Z/4Jjf8AJ5ngb/tv/wCi&#10;moA/f+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SP27v8AkK/C3/sNxf8Aoa19YW3/AB7x&#10;f7i18n/t3f8AIV+Fv/Ybi/8AQ1r6wtv+PeL/AHFoALnpUFT3PSoKAIbimNT7imNQBTeih6KAKsn+&#10;vNNanSf6801qAOV+IXgXTPib4H8QeE9U/wCQfrEDReb/AM832/K1fmH4I8A/tT/sI63r+j+C9Gh1&#10;nRdTn/dy+UtxDJ/dlRf4a/Vz71TR3EsH+roA/P79ij9jnxunxovPjf8AGP8A0PW5Z2urK18xXeSd&#10;vvSP/d+Wo/2rfCX7SGsftXabd+A7vUIfCszxfZjaXOy3Cbvm81K+9Wbd/rKbJNKkHl0AfLf7ff7L&#10;F9+078OtGk8N+T/wmuhRr5cU3yfaU2/MqP8A71fKj+LP2vvEvwzm+C58Mn7H5H2GXUJYlR5E/u+b&#10;92v01vPEGmaXrlno9xN5OoXyebbxf7FaV5dS+R5clAHzT+yx+x7a/BL4Ba/4H8QTedrXi+Fo9Yli&#10;+5FuXaqp/u18keDvAf7SH7A3jfX7fwP4fi1/QNXf93KI1uUlRf8AVt/stX6h7d9Na4ltf9XQB+ff&#10;7MP7J/xF8efG6X41/GcfYpfP823sD9+5k/h+X+FVr70vJPNnmkqxI3m/vKqz/wCvoA/Lj/gqtb31&#10;1+1f4ZTT/wDkISaXZ/Z/9/d8v/j1dd4i+H37WH7WHhSHwh4r+yaBouiQc52wvefL8qtt+9Xrn7X3&#10;7HXiv9oL4++GvG+h6naQ6TYwWsUvnffj8ttzV9c6hfS3U8P+4sX/AHyu2gD4M/4J/Wfxp+FGu6l8&#10;ONW8PxWXgrfPc3N1PF8/mbGVdj1W/Yc+Anjf4X/tI+Mdf8R6OdN0m5guo45TJ/rC0u5a++JJpWg8&#10;uqLTSy/6ygD4Z/bv+BHjf4m/G3wRq/hjRjqdhbQJFJKOkb71bmvb/wBr/wAC658Qf2Zf+Eb0Cy+2&#10;61sg/wBE/wB1fmr3fzpYoPLqmrbKAPBv2JPAOufDL9nuz0PxHZHTNU+1yy+Uf7jV7etWJG3/ALyq&#10;60AQ3VQ1NdVlrrVjL4jm8P8Anf8AE1tYFuZIv9hvutQBNcdKZT5qZQBFP/r6ZT5/9fTKAKkn+vFR&#10;t1qST/Xio260AV260lK3WkoAr1Fcf6ipaiuP9RQBXqO4qSo7igCCq91Viq91QBFVeao7PWLG/vr3&#10;T7eb/S7Hb9oi/wCee77tSTUAMqButT1A3WgBrVTq41U6AGyVXbrViSq7daAI5P8AUVFUsn+oqKgC&#10;K46VXqxcdKr0AEd9c6bfWV5ZzeTNaussdfYHhf4r+B/jn4UOieIxFaah5f8ApEF38nz/AN5Hr45m&#10;61Xkhil/1lAH1c/7Pfwd8KT/ANqXes+fFav5vlTXyv8A+O/xV5z8P/jR4f8AAfxv8QapZw+T4Q1N&#10;1ij8n/ln/tbK8Pmt4vPqrY6lbat50lnN53lSeVJQB9afEb9nz4ffFbxDL4r0/wAWWum3d9+8uf8A&#10;SlKSf8B3fLXkXxo+FPw/+GfhWGPRNXOr+K5ZF8zypd67P4q8k+yxL/q//RtNjt4oP9XQB9ffBrxN&#10;pMH7Kd5Z3Gp2sNz9kuo/KlkXf93+7XAfsK6zp2ia34m+33sNkZUXy/OkVPM+b/ar52+zxPP5n/LW&#10;m3UMVx/rKAO2+Ol9bal8YvEFxZzedFK/+th+5Xn+oR7oJqsLHtqO4/1FAH3H8K/E/gz4yfs+weGN&#10;U1KKz/0RbG8jmlWFw6/xLurwYeEPCPwm/aZ8Daf4f1n7ZpVt+9vbqaXekT/79eDtbxS/vJKjmt4v&#10;I8v/AJZUAfSf7dGs6brXi/w+9hew3vlWr+Z5Mqv/AOg13v7I/i7SNJ+B+p2+oanaWUv7391NKqP9&#10;1q+K4YfI/wBXVW4tYpZ/3lAH0R+xVrljpPxh8QT6hexWcMvn+XLNKqJ97/arm/j948/4Rr9q6bxZ&#10;o80V5aW3kSySxS70kRfvLXjc1vFP/rKrtH5H7uOgD9BvGth8LP2tvB+l393r8Wm3Nt/q/wDSVhmh&#10;dvvI6NXzf+0X4F+GHwq8HaZ4f8IXn9peIPPWW4uvN859n+/XgrW8T/vP+WtU/LitYJpP+WX+tkoA&#10;+7f2gPFWial+yHDp9nrNpNqv2W28uKGRXfev+zVj4FfFvw3+0F8CpfCHju9tIdVig+y3P2yRU83b&#10;92X5q+ArP7NewfbLf/VS/wCromtYrj/WUAfWP7F0em/DH47eP9H1PWbQxW0Iit7+aRUhuRv+XY1e&#10;F/tU31trPx78b3lhLFd2stzF5ckXzpJXn1xZxPB5f/LKKoYV8qD93QB98/GPxp4fv/2PbOzt9ZtJ&#10;rqWxii+y+avm79v9z71edfsV/tC+GtH8ES/CzxvN9itZN0VnLN9ySNvvK7fw18iyWcS/vKhkj+0Q&#10;eXJQB9j6z+wN8MJ9cmuLPx9p9noks7SfZJblXf5v4d+6vBPit4F+GHgP4xaN4b8J3k154U3xRarL&#10;5u/7zfMyPXlN1YxeR5f77yv+urVGsMSweX/yyoA+1bf9iT4Yt4w0zxJ4b+KMWmaVFPFcxw/bl875&#10;fm2791Yn7d/xz8I/EDVPCngzSL06na6bfKdVuovuCD7rbH/vV8czWMX+r/feV/11anRwxRfu46AP&#10;s6T9iD4T+Jb7RvEng/4lxaLp/wC6ufKlvl87/a/iDLV/9un46eFbv4f2Xw00DUv7f1GPb9puvN3r&#10;Eir97f8AxNXwtJYxJ/q/O/7+tTo7eKCD93QBX27P3dD96H70P3oAprTZOlNmmitYJpJP9VFRu82D&#10;zI6AIVptx0py0246UAV6juKkqO4oAgqG4qaobigBjVVk6VaaqsnSgBqdqqVbTtVSgBGqqtWmqqtA&#10;Ecy7/wDtk/m/9817xpv7f/x50PQ7PS7PxNafZLZPLj/dfPsWvCXqnJNFB+8koA/V39nr9tK6179l&#10;jxLrni/xnp0Hjq1SX7P521H3/wAPy/xV8dfsoeIvDXx0/an1PxB8d7y0vYbm1aWOW7+S3knVvl3/&#10;APAa+YbqziuP3kkP72o5reK4g8uT/VUAfSH7QOh/B2z/AGyoNL0uaKD4ayzxf2j/AGd/qY/72yvp&#10;S2/4J+fsxatfDWLP4lxDw3/x8fYJNTTf/u/M26vzVa3iig8uP/VVTbSbb/nj/wCRWoA/Qr9vv9sv&#10;wPqHwmsvgx8LZf7Us7ZYo7m/h+5bxxfdRP71cH+zv+yL8Bvj78JNMvLzx/8A8Iz41if/AImMV3cq&#10;if8AAEbFfGPl+V/q6hms4rj95JQB+qF98WfgN/wTx+Fmv+H/AIean/wlfjrU4P8AWwy+c8rt8u7z&#10;V+VVX722vyy1HU7rXNVvNU1Gfz9QvZmubiX/AG2qp9lign/d0+gD6T/4Jut/xmJ4Z/4F/wCg1+hf&#10;7XfwP/Z1+Jfj6bxX8R/Ev9j6tocCi9tYbnY9xGvzbdv8VfmF+x18V9D+Cv7RWgeK/Efmw6Lbf6yW&#10;L/lnWp+3d8aPCvx/+P174k8J+bPpXkLF50vyeZt/ioA/SjUvHfwB/bT/AGdZ/DEfiWLw1oum/wCr&#10;tZplt5YvKX5eGxurwv8A4Jy/ErwR8NPgz8ZNE1XxLaWZivp47PzpFR7mFUZVdP71fl/5dNZf3FAH&#10;07+w1410Pwv+2XY63rGpw2OlSXVz/pU33Pmb5a0f+CoXi7RPG37Ut7qHh/UodTtBYQRedaSb03jd&#10;/FXyStNnagD9UP2tfi74M1v/AIJ3+DfD+n+ILW91s2Vj/okMvz/Lt3bq+Uf+CY3/ACeZ4G/7b/8A&#10;opq+Wd2/ivqb/gmN/wAnmeBv+2//AKKagD9/6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C/b1vrXT774XPd3EVpENcj/ezHag+Za+jYvin4Mjx/xVmifcX/l+i/8Aiqr/ABO+Dng34y6RBpfj&#10;DQbXWrOF/NjjnGdj15j/AMMDfAr/AKEC0/7+N/8AFUAeqy/FbwO3/M2aJ/4HRf8AxVR/8LU8D/8A&#10;Q2aH/wCB0f8A8VXl3/DA3wK/6EC0/wC/jf8AxVH/AAwN8Cv+hAtP+/jf/FUAemS/E/wO/wDzOWif&#10;+B0X/wAVSf8ACzPBf/Q5aH/4HR//ABVeaf8ADA3wK/6EC0/7+N/8VR/wwN8Cv+hAtP8Av43/AMVQ&#10;B6HN8SPBn/Q56H/4HR//ABVN/wCFleDP+hz0T/wOi/8Aiq8+/wCGBvgV/wBCBaf9/G/+Ko/4YG+B&#10;X/QgWn/fxv8A4qgDuW+I3gz/AKHPRP8AwOj/APiqa3xE8Gf9Dnon/gdH/wDFVxP/AAwP8Cv+hAs/&#10;+/j/APxVJ/wwN8Cv+hAtP+/jf/FUAdj/AMLC8IJ/zOeif+B0f/xVNb4ieEP+hs0P/wADo/8A4quR&#10;/wCGB/gV/wBCBZ/9/H/+Ko/4YH+BX/QgWf8A38f/AOKoA6L/AIWN4M/6GzRP/A6P/wCKps3xC8IP&#10;B/yNmh/+B0f/AMVXPf8ADA/wG/6EDT/+/j//ABVH/DA/wG/6EDT/APv4/wD8VQByXjTx54Vb47+D&#10;JP8AhLNJ8r7C3737THs/9Cr0a++IXhB55v8AirNE/wDA6P8A+KrG/wCGA/gP/wBE/wBO/N/8aP8A&#10;hgf4Df8AQgaf/wB/H/8AiqANH/hYHhD/AKG3Sf8AwOj/APiqhuPiB4Q/6GzSf/A6P/4qqn/DA/wG&#10;/wChA0//AL+P/wDFUf8ADA/wG/6EDT/+/j//ABVAEv8Awn/hD/obNJ/8Do//AIqq83xA8Ief/wAj&#10;ZpP/AIHR/wDxVP8A+GB/gN/0IGn/APfx/wD4qj/hgP4D/wDRP9O/N/8AGgCL/hYXhH/oc9J/8Dl/&#10;+KqrJ4+8If8AQ2aJ/wCBMf8A8VV//hgP4D/9E/0783/xo/4YD+A//RP9O/N/8aAKH/CwPCH/AENm&#10;h/8AgSv/AMVVX/hPPCP/AENmh/8AgSv/AMVWz/wwH8B/+if6d+b/AONH/DAfwH/6J/p35v8A40AY&#10;jePPCH/Q2aH/AOBK/wDxVV/+E68Lf9DZpP8A4Er/APFV0f8AwwH8B/8Aon+nfm/+NH/DAXwH/wCi&#10;f6d+bf40Ac03jrwr/wBDZpP/AIEr/wDFVD/wnHhX/obdJ/8AAlf/AIqur/4YD+A//RP9O/N/8aP+&#10;GA/gP/0T/Tvzf/GgDjrrxx4V/wChs0n/AMCV/wDiq8/tfG3hVf2k/E1x/wAJNpP2SXw7BF5v2ldm&#10;/cvy/er3H/hgP4D/APRP9O/N/wDGj/hgP4C/9E603/x7/wCKoA4Kbxx4V/6GzSf/AAJX/wCKqP8A&#10;4Tnwr/0Nmk/+BK//ABVeg/8ADAfwH/6J/p35v/jR/wAMB/Af/on+nfm/+NAHnE3jjwr/ANDNpP8A&#10;4Er/APFVH/wnXhb/AKGbSf8AwJX/AOKr0v8A4YD+A/8A0T/Tvzf/ABo/4YD+A/8A0T/Tvzf/ABoA&#10;8qk8beFfP/5GbSf/AAJX/wCKpreNvDX/AEM2k/8AgSv/AMVXq/8AwwH8B/8Aon+nfm/+NH/DAfwH&#10;/wCif6d+b/40AePN448K/wDQzaT/AOBK/wDxVN/4Trwt/wBDNpP/AIEr/wDFV7H/AMMBfAf/AKJ/&#10;p35t/jR/wwH8Bf8AonWm/wDj3/xVAHin/Cc+Gv8AoZtJ/wDAlabN448NP/zM2k/+BK17b/wwH8Bf&#10;+idab/49/wDFUf8ADAfwF/6J1pv/AI9/8VQB4U3jbw1/0M2k/wDgSv8A8VUdx408M/8AQzaT/wCB&#10;K/8AxVe8/wDDAfwF/wCidab/AOPf/FUf8MB/AX/onWm/+Pf/ABVAHz9/wm3hr/oP6T/4Er/8VUM3&#10;jLw1/wBDNpP/AIEr/wDFV9D/APDAfwF/6J1pv/j3/wAVR/wwH8Bf+idab/49/wDFUAfIHg3xd4eX&#10;4jeP5JPEGneVL5Hly/aV/eV1k3jTw0//ADMGnf8AgStfSf8AwwF8A/8AonGm/wDj/wDjR/wwH8Bf&#10;+idab/49/wDFUAfNP/CaeGv+hg07/wACVqs3jTw1/wBDBp3/AIErX0//AMMB/AX/AKJ1pv8A49/8&#10;VR/wwH8Bf+idab/49/8AFUAfLzeMvDX/AEM2k/8AgStVW8XeHv8AoZtO/wDAla+q/wDhgP4C/wDR&#10;OtN/8e/+Ko/4YD+Av/ROtN/8e/8AiqAPlKTxh4e8j/kZtP8A/Alarf8ACaeGv+hg07/wJWvrb/hg&#10;P4C/9E603/x7/wCKo/4YC+AP/ROdJ/8AHv8A4qgD5Gk8ZeGvI/5GbTv/AAJWq/8Awmnhr/oYNO/8&#10;CVr7B/4YC+AP/ROdJ/8AHv8A4qj/AIYC+AP/AETnSf8Ax7/4qgD46m8YeHm/5mDT/wDwJWof+Eu8&#10;P/8AQwaf/wCBS19l/wDDAXwB/wCic6T/AOPf/FUf8MBfAH/onOk/+Pf/ABVAHxhN4s8Pf9DBp3/g&#10;StR/8Jb4e/6GDT//AAJWvtP/AIYC+AP/AETnSf8Ax7/4qj/hgL4A/wDROdJ/8e/+KoA+JG8WeHvP&#10;/eazp38X/Lytcj8OfFWhxaVqfmazaf8AH9/z8rX6E/8ADAXwB/6JzpP/AI9/8VR/wwD8Af8AonGk&#10;/k3/AMVQB8LSeLPD3/QZ07/wJWmt4s8Pf9BnTv8AwJWvur/hgD4B/wDRONK/8e/xo/4YA+Af/RON&#10;K/8AHv8AGgD4L/4SrQ/+g1p3/gStNk8UaH/0GdP/APAla+9v+GAPgH/0TjSv/Hv8aP8AhgD4B/8A&#10;RONK/wDHv8aAPgP/AISzRP8AoNaf/wCBK1HN4q0Nv+Yzp3/gStfoB/wwB8A/+icaV/49/jR/wwB8&#10;A/8AonGlf+Pf40Afnz/wkmh/9BnT/wDwJWobjxRoaf8AMZtP/Ala/Qz/AIYA+Af/AETjSv8Ax7/G&#10;j/hgD4B/9E40r/x7/GgD87f+Eq0P/oM2n/gStQyeKND8/wD5DNp/4ErX6Mf8MAfAP/onGlf+Pf40&#10;f8MAfAP/AKJxpX/j3+NAH5y/8JRof/QZtP8AwKWqs3ibSPP/AOQnaf8AgStfpJ/wwB8A/wDonGlf&#10;+Pf40f8ADAHwD/6JxpX/AI9/jQB+bP8Awk2j/wDQTtP/AAJWqeoeItI+w3v/ABM7T/UN/wAvK/3a&#10;/TL/AIYA+Af/AETjSv8Ax7/Gj/hgD4B/9E40r/x7/GgD8tfBviDSIvCtlHJqdp9z/nqtaDeJtI/6&#10;DVp/39Wv06/4YC+AP/RN9K/79tR/wwF8Af8Aommkf9+2oA/MOTxNof8A0GbT/v6tVV8SaP8A9Bm0&#10;/wC/q1+o3/DAXwB/6JppH/ftqb/wwB+z/wD9E00n/v21AH5czeJNI/6Cdp/39Wq//CQaP/0E7T/v&#10;6tfqd/wwB+z/AP8ARNNJ/wC/bUf8MAfs/wD/AETTSf8Av21AH5V3HiLSH/5idp/39Wof+Eg03/oJ&#10;2n/f1a/V3/h398Af+ia6P/36pn/DAH7P/wD0TTSf+/bUAfk/ca9pn/QTtP8Av6tRf8JFpH/QTtP+&#10;/q1+tH/Dv74A/wDRNdH/AO/VN/4d/fAH/ommkf8AfqgD8kJPEmkf9BO0/wC/q01vEmkP/wAxO0/7&#10;+rX64/8ADv74A/8ARNNI/wC/VH/Dv74A/wDRNNI/79UAfkJJ4i0z/oJ2n/f1aP8AhINN/wCgnaf9&#10;/Vr9ff8Ah398Af8Aomuj/wDfqj/h398Af+ia6P8A9+qAPxq1zXNNfQ73/TYvuf8APVams9e0z+yo&#10;f9NtP9Qv/LRa/Y//AId/fAH/AKJro/8A36o/4d/fAH/omuj/APfqgD8cP7c0xf8Al9tP+/q1DN4g&#10;0z/n9i/7+rX7J/8ADv74A/8ARNNI/wC/VH/Dv74A/wDRNNI/79UAfjN/b2m/8/sP/f1ahuNe0x/+&#10;X2H/AL+rX7P/APDv74A/9E00j/v1R/w7++AP/RNNI/79UAfi1/b2m/8AP5F/39Wo5ta0z/n9h/7+&#10;rX7U/wDDv74A/wDRNNI/79Un/Dvz9n//AKJnpH/fqgD8U/7csX/5fYf+/q1Vk1qx/wCf2H/v6tft&#10;t/w78/Z//wCiZ6R/36o/4d+fs/8A/RM9I/79UAfiSutWKf8AL7F/39Wqra1pn/P7F/39Wv3B/wCH&#10;f37Pv/RM9E/79Uf8O/v2ff8Aomeif9+qAPw8bWrH/n9h/wC/q1V/tux/5/Yf+/q1+5v/AA7+/Z9/&#10;6Jnon/fqj/h39+z7/wBEz0T/AL9UAfhhJrFi/wDy+w/9/VrN1DUrGWx8uO9i/wC/tfvD/wAO/v2f&#10;f+iZ6J/36pP+Hff7Pv8A0TLRP+/VAH4TzatY+R/x+Q/9/Kg/tWy/5/Iv+/lfu/8A8O+/2ff+iZaJ&#10;/wB+qP8Ah33+z7/0TLRP+/VAH4OS6nZHpeRH/tpUH9qWH/PeGv3q/wCHff7Pv/RMtE/79Uf8O+/2&#10;ff8AomWif9+qAPwRm1C2/wCe0NR/2ha/89oa/fL/AId9/s+/9Ey0T/v1R/w77/Z9/wCiZaJ/36oA&#10;/AaS9tnm/wBdFimfbLb/AJ7RV+/n/Dvv9n3/AKJlon/fqj/h33+z7/0TLRP+/VAH8/bXMf8Az2ip&#10;PPj/AOe0Nf0C/wDDvv8AZ9/6Jlon/fqj/h33+z7/ANEy0T/v1QB/Pf8AaoqGuIjBX9CH/Dvv9n3/&#10;AKJlon/fqj/h33+z7/0TLRP+/VAH88/mU2Vt9f0Nf8O+/wBn3/omWif9+qP+Hff7Pv8A0TLRP+/V&#10;AH88FfVH/BMlv+My/A3+/P8A+imr9d/+Hff7Pv8A0TLRP+/VdD4C/Y++D3wv8UWniPwv4G0rRtbt&#10;N3kXcEWHj3DFAHs69KW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mNJtp9fFP7Y37XHxF+FHxp8G/DT4a+H7PWNc8QQGWL7Z9yR/m+WgD7TWTdT6+B&#10;L/8Aai/an+EtlNrnxA+DVpqXh+1/4+P7CuVeX/e+XNfTH7Nn7TnhH9pzwedc8NzGG7tz5d7p83+u&#10;tn/utQB7Bvp9fPFp4j+ObftTXemXGjaf/wAKbEGYr/5fO37F/i+996voegAoorxiy/ac8O3f7RN5&#10;8H/s91/wkFvafbvNx+72UAez0Ui9KW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GbbQAtFfPP7R37T2ufAvXNL0/S/hrrnjOK9TzDdab9yM/3a8T13/g&#10;pbr/AIX0mfV9Y+BvibTdJtv9bdzyKiR0AfeVFeQ/sy/H62/aS+Fdn41tNFu9BhuZniS1uzljt/i4&#10;/hr16gAooooAKKKKACiiigBjSbafXhP7V/x18Q/ATwNaa34d8J3Xi25lulikhgBbyx74ruT8UtN0&#10;L4V2njfxWP8AhGbD7Cl7eRz/APLtuXcytQB3tJurnfAfj3Q/iZ4VsvEfhq+i1TRb5PMt7qI/LIK8&#10;W1f9pHxTp37U9l8MI/A13N4fuYPMk17+CP8A2v8AdoA+jKKKKACiiigAooooAKKKKACiiigAoooo&#10;AKKKKACiiigAooooAKKKKACiiigAooooAKKKKACiiigAooooAKKKKACiiigAooooAKKKKACiiigA&#10;ooooAKKKKACiiigAooooAKKKKACiiigAooooAKKKKACiiigAooooAKKKKACiiigAooooAKKKKACi&#10;iigAooooAKKKKACiiigApCQtLTH70AfN/wC0t+2/4M/ZyvodAks7zxP4vlRZY9A0mPfNsP8AFXJf&#10;A7/gobpHxV8fWXg/X/A/iHwNq19/x5/2lF8kv/Aq+d/iZ4oi/ZW/4KLXvj34iabLe+FdctVista8&#10;rellu/8Aia/Qbwp4i8BfGnStM8SaHPpPiaGL97Z3cO13i/8AZloA72M7RUm6vk/9sr9r/U/2XvFP&#10;gCNNLivdE1ed49RH/LbG35Vi/wBrdXkvjD9qL9q628O3vxD0z4W6dY+BYv8ASY9Puzvv/s3XzH/4&#10;DQB+hStuo3V498Af2kPD3x0+DNn4+tMaZa+S76hbSn/jykX7yNXzFpf7Ynx0/aM8U6nJ8C/A+n/8&#10;IVps7W39ta5/y8uv9ygD7/rjfHPxX8LfDe40uDxHrEOlyanOttaCb/lpI3Ra+WfgL+2x4uT4vj4S&#10;fHPw1D4U8YXP7zTr61/49Ln+6q/7VfOv/BSnX/jA3xn8F291o2nf8I7baxFL4dlH3rib+7LQB+sK&#10;tupa+eP2XfE/x48QXmtR/GDQNK0a1jjj/s46d1k/vbq9+uLmO0imklPlRIm95PSgCbfXyn+0H+1J&#10;4p+GH7TPwy+Hmj2NpNpfiF/9Mlm+/wD8AryrUv20vjT8bvih4g8P/AHwdp17oHh+Rra51XV/uSuv&#10;92vEvF/xg8V/E39tD4Naf478JTeE/F+jz+Vexf8ALG4/2ov9mgD9caY0m2vn/wDay/artf2ctD0y&#10;z0/S5fE3jTXJPs2k6LB9+R/7zf7NeDeJf2gf2s/hH4WtPHXjPwP4e1PwtF/pGq2Gm7vtdlD/AHqA&#10;PvvdQrbq8K8T/tH2upfsp6z8XvA4hvYotHe/s4rs4UOv3lf/AHea+W/hp+2/8ff2kvB2mTfCv4da&#10;eb+1TGs6rqRK2hm/hWKgD9F99O3V8jfseftga38ZfEniH4e/EfRovDPxF0N/3lrF9yVP7y1kfFn9&#10;qv4neJfj9efCT4KeH9PvdQ0eFZdV1rVz+5j3fwrQB9oAhq8C+CX7UY+MPxa8c+CP+ES1XQT4Zfy/&#10;7Qu/9Vc/Nt+Sj9mvxj8ata1TxBpXxe8M6fpf2HZ9i1TTT+5vd3pXAfs8/tReKvi38ffjX4HuNM0+&#10;CHwpuGnSxR7JpH3Mq+b/AN80AfRN38WfCll8RYPA0usQw+KbmD7TFp5++8f96ux37etfjT4x8W/t&#10;DS/t6aNqFx4a0SD4lRaa0Wn6f/y7SWvzbW/3q+ufjD+0n8e/gf8As96L408S+E9Jh1/+2Fj1iOHc&#10;8VtZ/wB6gD7d30b65Xwf440zxp4B0zxXZTRTafe2K30cg/3dzV4J+xn+054p/aZ1rx9f3+m2dl4V&#10;0jUWsdOli/1sm3+JqAPqiiiigAooooAKKKKACiiigAooooAKKKKACiiigAooooAKKKKACiiigAoo&#10;ooAKKKKACiiigAooooAKKKKACiiigAooooAKKKKACiiigAooooAKKKKACiiigAooooAKKKKACiii&#10;gAooooAKKKKACiiigAooooAKKKKACiiigAooooAKKKKACiiigAr86v2rf+UlvwH/ANz/AOKr9Fa/&#10;Of8AauIT/gpL8BpHnih/cf8ALY7U/ioA/RKaNZoij8o/Ffmp8D7C1+Cn/BT/AMZ+FtDg+xeH9ctX&#10;l+wQn91G7bW3bf8Aer9CPEvxH8NeDtDvNV1jXdPsdPs42lllluU4Va/P/wDY1S5/aM/bf+Ivxss7&#10;KX/hCraNrHT7qb/lo/y7dv8A6FQB6R4e+Lfi65/4KZaz4Ik1+b/hFYtE82PSv+WO/wDvf71c1+0F&#10;8V/Hvxo/a8/4UH4c8Z/8K00Wxtft1zqsPyXF78it5SN/wKq3hT/lLl4g/wCwB/7Kte+ftG/sj/Dr&#10;9pfVIr241I6L400z/j31XSLlUuY3/h3CgCj8Hf2evi58M4PFej6v8WZvFujanatHp11qEbfbLKbb&#10;hX318A6P+z18WJP25dS8Ex/F6YeNY9LW6k8U+W2+SP8AuV9Pfss/GT4lfDP9qfUv2ffHHiWL4iQx&#10;Wr31t4g/5axJs3LE9ZWkX8Vh/wAFcNZjuJvK83Q18vzf92gD6Tn8AfGHwX+zqPDegeLLXX/iLvWL&#10;/hINSi+TY33m2/7NfNvxD/ZT/aG+G3gnUvG9h8ftR1rxBpEbX0mny7ktLjb8zLtr2T9v39pXXPgP&#10;8MtKTwgsQ1vxLerplvqkp/c2W7/lo3/fVeU/EL9lO68P/ArU/E/xA/aD8UXmof2U8txN9uVLOR9u&#10;7ai/xL/DQB9A/sw/Hq+/aA/Zmh8YXkP2PW/sU8dx5P3POVW+ZK+K/wBl3X/2k/2s/A+p+GbDxzL4&#10;Z8M6ZqEv2nxXN899cPu+WBP9nbXu3/BNP/kye8/7fP8A0FqzP+CQrf8AFj/Gf/YxT0AYvwB+J/xT&#10;/Zz/AGpoPgh8TvEs3jLRddhaXStZmH70P/8AE1337Y37Q3jdPiZ4V+CHwonhsfFfiEZvNalG/wDs&#10;+H+9XD/tKf8AKTP4J/8AXk3/AKE1ZXjrVI/hN/wVN0XXPEk/2fSvEOm/ZrKWXlA/3f8AgNAHZ+GP&#10;2av2lPgt4w0XX9M+L03xE083UcWq6Lq+7YYG+86bv7tdL+1x+0R4y/4Wn4Z+CHwontbPxr4hTzdQ&#10;1Wbn+zbX+9/vV9R+I/H3h/wlbwXGr6zaWUNxIsUXnSr+8dvuqvrX5oftR/Dmy1H/AIKRaNJ4r17U&#10;fB2geIdNS2sta06Xyn89U27N/wDDQB2fxT+FPx0/ZK8K/wDCz9E+Mt34+/sfbJqug6v88Nym75tn&#10;92vuf4J/Eq2+MPwr8M+L4IfJGr2MV08P/PN2X5lr5h1//gnL4W1PRJbfW/iv4yn0mVP3kV3qS+TJ&#10;X058GPhnofwh+HGjeF/Dk0t3pNjF5cE08m95P9rdQB3lFFFABRRRQAUUUUAFFFFABRRRQAUUUUAF&#10;FFFABRRRQAUUUUAFFFFABRRRQAUUUUAFFFFABRRRQAUUUUAFFFFABRRRQAUUUUAFFFFABRRRQAUU&#10;UUAFFFFABRRRQAUUUUAFFFFABRRRQAUUUUAFFFFABRRRQAUUUUAFFFFABRRRQAUUUUAFFFFABRRR&#10;QAUUUUAFFFFABRRRQAUUUUAFFFFABSM22lpkkfmCgBytuo3VztxcSaZe+ZJ5vk1u29xHcQ+ZH0oA&#10;mooooAKKRulCtuoAWiiigAopjSbafQAUUUUAFFJupjSInU0ASUVD9pj/AOeoqVW3UALRRRQAUUUU&#10;AFFFFABRRRQAUUUUAFFFI3SgBaKr3V5HZw+ZJ0otLoXkAkSgCxRRRQAUUUUAFFFFABRRRQAUUUUA&#10;FFFFABRRRQAUUUUAFFFFABSMu6lpGbbQBDNDur87P2ufGOpftc/HvR/2dPBNx5Ph+xnW68VahEfk&#10;CK25o/l/i/8AZq+jf21/2m4f2c/hJNc6eRP4w1j/AEHRbD/lrJM3y79v+zWJ+wX+zZc/Bj4cz+I/&#10;FB+2fEDxc41LWbqU73+b5li/4DuoA+hPAng/Tfh74U0fw3pEPk6fpsC20Q9lWuS/aQ8d6t8Mfgr4&#10;s8TaH5J1WwtGltxN9zfXp2/3rxH9tb/k1/x//wBg56APlv4WftJ/tH/td+BtNk+HGi6d4NtLa18r&#10;UfEmrDKXN0v3lt/9mvR/2Vv2sfGesfFrX/gz8YLG007xtpaebbX9mf3N6ldJ/wAE19U0zUv2RfBs&#10;dheRzy2waK4EX3o33fdavDPiW6eKv+Crng2PQP38ukaev9qGH/ln8v8AHQB6p+0Z+1t4yt/jDY/B&#10;v4L6La6941kj83VL+7/499ORv/Zv4q858ffF79qb9kWxtPFfjw6H4/8AB8s6f2h/Z0TJLZJ/FTP2&#10;bZ4rb/gp98cYb3yhfSwf6Pn+58v3a+kv27tV0zS/2UfiKdTmhhE2lyxW5m/57N92gCl8b/2vtC+G&#10;v7L5+L+jw/2xaX0EX9nxD7vnS/dV/wDgXWvHfBF1+2FrulaZ4/i1jwlqWnanDFc/8I1hh5cLc/e/&#10;vba1v2SvgdpnxZ/4J++GfBHji0kFnqUEpTPDxbmby3Td/F6V5R4xt/jn/wAE4tDh1i38SxfEX4Q2&#10;MyWyafqXyXNtGzUAfRX7a/7QXi74BfAnR/FOj2Vp/bct1BFcRXce9I933q4b9ubVviV4q/ZQh1jw&#10;/wD2TDot9o63OuxTff8AmXd+6rB/4KS+LLbx7+x34U8SWkPk2uqXdnfRxzf8sw21q9N/aFb/AI1/&#10;33/YuQ/+ixQB5R/wT+tvj7/wrL4fyJN4e/4Vps/1X/L35NeneJv2l/FWi/t2aN8J7ez0/wD4Rq60&#10;5bqSYxfvv++q6v8A4J7Nu/ZI8An/AKdK+fPHv/KWvwl/2BKAPXv2uf2vdc+EnjDw18Nfh34f/wCE&#10;l+IviD95bxTf6m3T+89eT+PvGf7YP7OfhWfx54gn8PeONEtv3uoaXZRNvs4f4m/4DWfDeR6J/wAF&#10;Xb0+KP8Al+05YtG87/2SvtD9orU9N0z4HeN7nVyItPj0ufzTL/uUAcnon7RcXxF/ZevPit4Uh8mX&#10;+y5bqK1u/wDlnMq/Mjf8Cr5V+Cn7Vf7RP7WfgmysfAGi6foF3a+bHrPirUY/9HL7vlW3Hf3q1+xn&#10;p99af8E6PGdxcf8AHhcwX0tl/ufNXqn/AASnX/jDzw//ANft1/6FQBlfso/tU+P9T+N2s/BH4vaZ&#10;aReMNNg8631Cz+5covzbm/pX2qlfnfp/P/BYe99vDv8A7Sr9E6ACiiigAooooAKKKKACiiigAooo&#10;oAKKKKACiiigAooooAKKKKACiiigBGbbRuqKeDzhWFY332Cf7PcebmgDo6KRW3UtABRRSE4oAWik&#10;Vt1LQAUUVH5yetAElFFFABRRSbqAFoqE3Ea9ZQKRLmKb7koNAE9FFFABRRRQAUUUUAFFFFABRRRQ&#10;AUUUUAFFFUr7VYrD/WUAXaKRW3UtABRRRQAUUUUAFFFFABRRRQAUUUUAFFFFABRRRQAUUUUAFFFF&#10;ABSN0paYy0Acn4++G3hP4teHZtF8UaPaa9pcn34bqPeK/Mv4+fCS6/4J0fGjwN4w+F+vXcOgeJtU&#10;+w3GgXcm9Nm5dy/7vzcV9B+P/wBlr9oLwj8RdZ1z4QfFjydF1i6a+uNK1z50ikb+FOvy1m+AP2FP&#10;iB8Rfihpnjn9obxlD4rl0Z1k07RdP4tg/wDt/jQBgf8ABR+WK5+KnwBuLjyvKl1WKWTzvuV94eJJ&#10;LaPwPqkj+V9k/s+XP9zZ5bV8Af8ABUrwtbeMviJ8GdAvJprO0v8AUfs3m2v34v7rJWj4n/ZF/ag1&#10;7w9N4AT4vWc/w7lK232ubd9uks/7r/L6UAeTfsp/bk/4J+/tISWnnf8AH9c/ZvJ+i7tlfXv/AATR&#10;+w/8Mb+B/sfk+b5cv2jyfvb/ADW+9/tV6n8G/wBnfw18Gvg7afDmwg+2aSLZoruWb79y7fedq+Ud&#10;J/Yt+PH7PPiHV7f4GfEPT7fwXfztc/2Vroz5Ujf3dq0AZn7f32d/20P2bo4P+Qj9t5x97Z5q1rf8&#10;FQZNvjH4Gp/1MUX/AKFXefs8fsV+INH+JkvxX+MficeMviCU8q2ii/49LNP4dld1+2d+y7c/tNfD&#10;qys9L1OLRvFWl3aXunX5zsjdaAPoSz/494f+ua1y/wAVvN/4Vl4w8j/Xf2RdeX/36avIv2VfAXxy&#10;8GT6p/wt/wAV6fr9r5EUWnQ6eMeXt+8zV9CXdtFeW8sE8QlilRkeP1WgD4h/4JCLD/wzLqTnyv7Q&#10;Ov3n2j+/n5fv1yf7YbWzft9fA2OPyftX/LT+/wD8DrQvv2JvjT8E/iVr+r/AXxvp+meG9dke5n0r&#10;Vh8lu7f3Kl0n/gnv43h+LfgD4l6347/4SbxXY3v2rXbm83bNm35Y7f8A2aAPPP29rPxTqX7f/wAI&#10;LTwpqdppmtyWP/EuutQ/4945t0n3q9O8WfAD9r7xn4b1PQNU+JnhOfTtSge2uIvsrfcb/gNe1/tc&#10;/sk2H7TfhvTJbbVJfDfi/Q5PtOlarB96OT+FX/2a8Yj+E37bM2iRaNJ8TPDEMQ/dnVYom+07P733&#10;fvUAbOofA/Uv2dP+CcXjPwXq+pQ6nqFjo9zJLND/AKr5mz8u6uq/4JjQRR/sa+BykIhMnnl/+mh8&#10;1ua7nxL8FfFPiL9ljWPhzqnic6/4qvtLe1k1q8/5aTt825/9mrP7H/wY1X4AfATw54I1u7tbzVNN&#10;EnmS2n3PmctigD5T8G/L/wAFf/Fmz/oAc/8AfMdeh/H39jXxv/wtyf4v/BXxZ/wjPjC5Rf7Q0+7/&#10;AOPe92/w/wDAq6XQP2VvEulft16z8aJNS0//AIRu+037ElrlvtG/aq/+y1h+Nvg7+1F4d+IusX/w&#10;9+JWlal4Wv3aa30/XYstY7v4E/2aANb9kb9rvxJ8UfGOv/Df4n+Hx4Z+IuhjzJIYR+5uI/7yV49+&#10;wR/yfB+0n/19L/6Mava/2Tv2SNc+FnjDX/iR8R/EH/CTfEbXR5dxLD/x728f91KZ+zV+yr4k+DP7&#10;Rfxd8danqWn3ml+K5lls4od3nR/OzfP+dAHjvj9v+NuPgwf9QP8A9lavs348/DSy+L3wf8WeELv/&#10;AFOp2MkXH9/7y/8Ajy186/tZ/sd+N/iJ8YfDfxa+FniW10DxppcH2Y/bB+6KfN83/j1e8fs++Gvi&#10;N4Y8DeR8T/EFrr/iWWbzJJbQbIY0/urQB+e3w3/aYvvAn/BPfxx4Q1CcWfirw7ev4W06L7k0hZvl&#10;bb971r7j/Yq+Df8AwpH9nXwloFwYv7UlgW9vZYf+Wkknzf8As1fBnxL/AGetH+IH/BTiHQtEl/tT&#10;RZbqLV/ENj/yytnVfu/+gV+s1tBHawQxx4EcahEH+fpQBYooooAKKKKACiiigAooooAKKKKAIXuI&#10;4fvygVNXNeLPDkviH+zfKn8kW10kzn1210tAFO4uIbOAzTSrEq/8tHNUrHxFpmpuYrPUbaeX0hlV&#10;qZ4i0Kx8S6Rc6ZqEInsrhPLkiNfDXizwTc/s7fF+yOh6xNDaSzLLiaRnSOBm+Za97Kcto5r7Sl7T&#10;lqJcyVtJfM+WzrOJZNGGInTvTvZu/wAJ9+r06YP1pR+VYuh63aa/pcd9p93FeWkqZjmi6GtaNgyn&#10;BzXgtNPlkfTQnGa5oaruKLiMy+X5g8z0qauX0bwtLpninU9Ukn86K6/1cX/POuooLCiiigAqOSQR&#10;De/FPbpWVr9jJquiXtnE3lSXMDxCT03LUuVgNGKaOaEOhzGalrC8HaLJ4c8K6Zpck3nS2sCxmXHW&#10;t2qAKKKKAGjioZ7iKDHmSiIv0zSySVzfizw/L4g/szy5oofst0tzJ/wGo5g3Oq3UtQRtuqZelWAt&#10;FFFABUKzxy/KkgJ9qmrl9F8Ly6Z4i1PU3n82K5/1cXpQB1FFFFABRRRQBHJIIhvfikieOUb05qh4&#10;h019Y0S9so5vJluIWjEo7UnhzS5NG0Oy0+SbzpbaFYzL60AaEYHpQxAGOlMHycDgd6x/EnijTfCW&#10;mHUNWvIrO1j6yzcCmk5y5Y6mNSpClCVScrJdWboAHakYjHTIrD8O+JtO8WaVFqGlXQvLWTpLCc5r&#10;aHykk9KGnF8stxxqRqxjOGqYkk8UH+skxv6VPXMeLPDEniC90WSKbyRY3X2l/eunpGoUUUUAFFFF&#10;AEQmjM2zP7wVLXNaR4dudO8RanqEk/nQ3K/JF6V0tABRRRQAVHJIIhvfipKy9e0+TV9EvbSM+VJN&#10;G0YNAGhHIJRvTmpKyPDOlSaHodnYSzedJDHszWvQAUUUUAFV5LuKEx75APMOE96sVy3irwxca7fa&#10;BcW8/kiwu/tMn/TT5aAOpooooAKKKKACoBcRmXyhKPM9KnrmNI8My6f4p1TVHn86K5RRHH6UAdPX&#10;zN+0x+wv4Q/ab8XaZ4k1jWdW0XVdNt/s9vNpUgQgda+maKAPhnTP+CUPw6TVoLvX/GXivxPaRyc2&#10;Go32+KT/AGWr7B8CeAPD/wANfDlnoHhfTLXRdGthiK0tI9iCulooA8N079ljw3pn7SV58Zo9T1D+&#10;37m1+xSWn/Lvsrjfin+wro/xC+Jl7480fxz4m8Ga3fRpHc/2Rc/uZNv+zX1JRQB89fs8fsceDP2d&#10;NV1TXLCfUPEvinU3/wBI1rV5d9yR/d3VjftDfsJ+Efj/AOPbLxm+s6r4T8VW0flfb9Hl2PIn8O6v&#10;p6igD5+1P9jnwb4h+BP/AAqzX73UfEGnB/MGqXku+7ST+9vrzTRP+CanhYQWen+KPH3izxl4atYX&#10;ittE1K6/0eMMvyn/AID2r6W+LXxDsvhR8N/EHi/UZhBa6ZZS3P73+/t+Vfzry79iPx349+Knwch8&#10;Z+PzCLvXLqS60+GH7kdr/wAs6AOl+BH7Oeh/AH4WS+A9Dvr+80qUykS3Z+dPM61B+zR+zR4f/Zi8&#10;Kanonh7UbvULXUr5r6SW8xv3t/DXtNFAHh/jr9lvw38QPjx4S+K95qWoQ614eTy7e1h/1Mn+/Un7&#10;R/7K/gn9p/w9Bp/ieCWz1C1fNlqtp8tzbn/YavbKKAPjbwV/wTW8JeHfGOgeINf8b+J/Gf8AYUgk&#10;srDV7rfDG6/dr2b9oT9mHwb+0v4Uh0fxZZmKa1fzLLULT5LizP8AsNXsdFAHxNef8E0bHV9Kh0vW&#10;Pi9431PRYtv/ABL5rr5Nn92vrvwX4VsvA/hXTNA04SCw02BbaDzjubYtfMHxb+P/AIu+Cf7Yfg3R&#10;fEEsR+GPi6D7LZnHzxXi/wD7Qr68XpQAtFFFABRRRQAUUUUAFFFFABRRRQAUUUUAFFFFABRRRQAU&#10;UUUAFFFFABRRRQAUUUUAFFFFABRRRQAUUUUAFFFFABRRRQAUUUUAFFFFABRRRQAUUUUAFFFFABRR&#10;RQAUUUUAFFFFABRRRQAUUUUAFFFFABRRRQAUUUUAFFFFABRRRQAUUUUAFFFFABRRRQAUUUUAFFFF&#10;ABRRRQAUUUUAFFFFABRRRQBWvrOO9h8uTpWLpF7HZzzWcldE3SsXVtLkluIbiP8A5ZUAbdVbm9it&#10;f9ZLis+212IwfvP3MvpXNa5rX2yf93QB0F1r+6D93Ve08QSmbH+url1vJUgrPk+0+f5kc3k0Aeq2&#10;N4LyDzMVJNNHAPnryrT/ABNc2f7uStBvE0txBQBueItei/5Z/wDLKtnQ9QjvLfiXJryS6uvtE/mV&#10;veHdc2T+XQB6nVLUL77DB5lR6ZfRzQVz/i7Xrb7D5cc/72gBuqeLpG8n7P8A9tKybrWLm4/eedXN&#10;2t5/z0qxb327/WUAay6lLFPDJ51dlp/iW2uP3cn7k1wMklUbi8linoA9fivobj/VyinzXEcH+sk2&#10;15ja6hcr/q5qsTatc3X+smoA9DivYpzsjPNK13FFKI3lAk9K83j1C5T/AFdSSapK8/mSf62gD02i&#10;ub8MG5uv9IkP7uukoAKKKKACikJxWbd67bWc3lyUAadZ9/fR28J/fASdqrP4lsR1Oa5mxvJdWvvL&#10;joA0oWub+f8AeV08EAt4AidqIIPJFTUAFFFFABRRRQAUUUUAFFFFABRRRQAUUUUAFFFFABRRRQAU&#10;UUUAFNbpTqKAPj39rH9iLW/2jPib4f8AGemeOpdAn0OP/QojFvWN87t9Yrfsk/tDN/zcNqH/AIDV&#10;9uUUAeW/s+fD7xd8NfA/9keM/Fs3jPVvPeT+0JY9mE/hWsD9taTyv2X/AB/J/wBQ569w21yHxQ+H&#10;lh8VvA2s+FNX/wCQdqcDRSeV96gD85f2Vv2T/Hlx8AfDXjj4M/E278G6rrlv/wATXT5vntJH3feT&#10;+61fV37Kv7Gtl8AdT1nxdr+tTeLfH+uHN7rN3/yzHUqn/Aq9f+DPwl0j4HfDrS/B+hmWXS9NTERm&#10;+/Xe0AfKf7Sn7Edv8XvHOm/ETwf4lu/A3xE0z/V6jZ/cuP7u+vOV/YP+J/xlvNMT47fFi68UeHrG&#10;f7T/AGLpsfkpcf7L195UUAeMfHH4CyfE74Z6b4U8N6/d+BptIngudPu9O/5Z+V91f931r5w1H9iP&#10;4zfGXyNA+MXxgl1rwVFOlzJYWdsqPc7W+VXr7120tAHzh+03+ylF8b/gpo/w90O+/sCz0yeAxkf8&#10;84/4a9OvPhTpus/B8+ANU/0zT5NL/sySX+M/Jt3f+zV5d+1X+1LefAfxD4E8N6Boo8QeJfFWorbR&#10;WnmY8qHcoaSvoq1MjW8Xmf63Yu+gD4u/Z5/Y3+LHwD8V2Wk2fxXln+GNjO1xHpXlfPJu/gr0XXf2&#10;Updc/a70v4zHWvKisbH7L9gxX0ntpaAPmv8Aas/Y00j9o290fxHZazd+E/HOj/8AIP1qyHzj/Zf/&#10;AGa8a1L9hr41fGGy/sL4t/Gq71PwhHIkp0/TYtj3O3+F6++aKAPM9S+DOkWnwQvfhv4fhi0bSpdO&#10;bTbfyf8AlluXburnv2SfgTL+zX8F9N8EXGpf2nLbTyy+cB/eavbNtYPiy71aw8M6ndaFaR32qxWz&#10;yWdrKdiySbflWgDwi2/ZSurf9tCf43/2yPs0um/Yf7Px833NtfSadq8E/ZA/aTH7SPw/vNT1Cyh0&#10;XxTpd7JYarpUMu/7M6t8v/fVe/UAFFFFABRRRQAUUUUAFFFFABRRRQAUUUUAFFFFABRRRQAUUUUA&#10;FFFFABWXq2mx3kG/PlS+talJtoAyNE1WK7/0f/lrFWxXPXFjJpl7NeR9DVlfENt5PX956UAWLrVY&#10;rYY6yelZV54g3f6v9zXM32pS3E80lQtdStB5dAHWWXiPP+s/fVv28/nwh68kaS5tf3kdXLPxdLbw&#10;eXJQB6XPdxW/+slxXIal4iiF75kf9+se+177RBXNrdS+f5lAHtNldR3cEUkcuR/OrledaDrm+u5T&#10;UYzZfaO1AFbU9ZGm/wCsFc3deLrnz/8AR/8AVVT8ca5FdeTHb1y9rfeV51AHRNq0r/8ALapNP1qW&#10;1vvMk/fVi299E/7urDSf886APQbHxHbXlv5h/dfWtG2vI7n7hzXjq30q31bUOpXVv/q56APRpbuK&#10;3/1k2KWK6iuP9XLmvOJNQln/ANZRDql1B/q6APR0uonl8sSgyDtVivLo9SuVn8zzv3td1oMVylkH&#10;uJck0Aa9FFFABRRTJG20APpG6Vkt4msV/wCW1VdT8S2wsZvLOaALOp6mEGLeb976VQsLaS+vvMkr&#10;P0HzNXvvM/5ZRV2aRBKAHqu2loooAKKKKACiiigAooooAKKKKACiiigAooooAKKKKACiiigAoooo&#10;AKKKKAGNHuoWPbT6KAPC/j/+yxonx+8YeB/EGp6xeabL4au/tMcVpjZcf7LV7hGmyLFSUUAFM2U+&#10;igBFXbS0UUAIq7a+ePF37Ur6Z+1P4a+DGh6N/ad3dWrX2rXckmEs4dvy17/czx2dvLPIfLijRpHr&#10;4D/4J/m4+KP7RXxy+JeqZvZf7R/szT7qb/lnCrt9ygD7b+I3xG8P/CvwleeJvE17FpujWX+vuZf4&#10;Kytb+NPhXw18MovH+oanFD4VkgS5S7xwUb7tfE//AAVP+PWpWPg68+GA8G6jNp+pva/8Tvy/9Hkf&#10;du8pP9qvFf2n/wBqPV9Q/Zm8NfDO4+FviHwnYf6HbedqVsyJc+Vt+RP96gD9a/DuvWXinQrLWNNm&#10;E+n3sKy28oHVGryn9rb9oG3/AGbvgvqnisiGfVvlttOtJfu3Fy33VqX9lv4gS/ED4S6XLP4S1Hwb&#10;9gSOyj0/UY9j/Ki/Mn+zXy3+2bc3P7Qv7Wnwu+ClmftmgabOur66IT88e37u+gD7J+CHiTxR4t+E&#10;3hnW/GNlDpniC/tFubm1tfuR7vmX/wAdxXoVeEftO/tG6Z+yj4H0HVLjS5dStLu+i02OKH/lnXr9&#10;trEdxocWrp/qpLX7T5f/AAHdQBq/fp9eFfswftN2H7TGk+IL2w0ybTBpGoyWMgm/5abf4q828U/8&#10;FFvBfgrxx4z8L6ppl5Nquhzx21lYWke+51F2+7sWgD69XpS18UfDT/gpHomqeOJvCnxP8J6h8LL+&#10;RGuLeXVxsSSNf726srxb/wAFO7bw/qv9qWfw08RXvw1ifypPFX2Zki+9t3J/s0AfYXxE1HxDpfg/&#10;U5/Cmmw6p4gjj/0O1u5PLikf/aavkHxH8fvj7+zv4q8M6p8U9N0PVPB/iG+WxuYtIl/fac7fdZP7&#10;y19ceD/iT4f8ZeAbHxnp95/xT99a/bY7qf5Nkf8Atf3a+W59M1L9tz406LrCGWy+DXgy7+020v8A&#10;0Gr1fl3J/wBM1/vUAct4k0vQ/wBhf43QfEe7N34mtPiNqS2uoa1qPyPpqSfMqpt/hr70tZ472GKe&#10;MiWGRFdJPWvm7/goT4BsvG37KPjLzYv9K0eBdSsv+mckbLtrpP2K/iZefFr9mfwN4i1Ag6hJZLbX&#10;Hu8fy/8AstAHu1FFFABRRRQAUUUzf70APooooAKKKKACiiigCML09a4/4gfDnSfHmmTW95axNIU/&#10;dy4+YP8Aw113AUc8Uko3IRmrp1J0pxnCVmjlxNCliqUqNaPNGW6Pm/4R6n/wrXxDeaJrE2RKfLj8&#10;r/VR19D20qzQiWOQSx+leS/FX4dzXlxDd6VZ7pnz9olBxmtLwf8AErTYNL+xap/odzbfuzEf/Qq9&#10;3MZ08Zy4uL96W5+T8PZhV4fxlfI8z92jB/uajuk478nM/wCU9Bv9btdHj/0uaOL2Jrhbn4x2O6aO&#10;C2uPM/gP8Ncf8QPE0XirVIjBxDbcxy/89Kxo7bzhmvz/ADLNY4RWhuTmXFmMq4uWHy6S5I9d+Y7H&#10;TPijqkd8PtYH2f6DNemaF4ptdft/Ntzj/pmfvV4mlsrY3Vq6fNc6dNvs5vKHpX51/rm8DW/fe/D/&#10;AMmPdyLG46HuYiXPH8T2iadbeHzJf3SDvXG+LdeiuRDb2c//AG1irnn1XUbuLy55hLGaLa1CjJ6V&#10;+dcXeJCxWDlgcDFx5929/wDyU/SsMp4ifuxO28K6rJdQGOfkx10JPGPWvGdR8QSWjf6PN5Pl9667&#10;4ceK/wC3bOa3nmEt1FyeP4K+l8POOP7QpUspx1/apO0m/i7L/EezjMsqUKftvsm74m8RW/hjSJr6&#10;4GYY+1eUeL/2gR9iibRoJIZt48zzh/BVr4y/EfRbnQ9S0eC9DahG3MVfNV3rxiUuTkV08YcT42hi&#10;vqmV1lyNatb3v3PteG+G6eNo/WMRTd77Pqj0XxJ8VtX8RTQzyTyxeX/zyrnX8faiTxqUo/7aV59P&#10;4jER61n3Gsb+Yz+lflUqmPxE/a1a0m3/AHmfrdHh+hThyQppL0PsT4efH/QNQ+y6RcebZyxQ/Pcz&#10;fcr0ey8c6FqE4trfWLSe6k+5FG/WvztGtSv14q7pXiS40i8hvLWbyrmP/VyV+q4DjfG4WlGjiKan&#10;br5Hx2P8PKNWcq2HqOPlvqfoxqWq2ulW/wBovJ4rSH/nrLxVGz8YaRqE4t7fUoZppPuR4xXxDefF&#10;XxH4ig+z6vqP2u1P/LKptC8UXOmz/bLSb/So/wDVy13YnxFdPER9lh/c63ev/wAifNLgDEQpS9tU&#10;9/pbY+4rnXLOyuYree6iikl/1cZPWtBcZr4//wCE2vtYvoby/m866i6S1658OvE+va/rcCGcS2sf&#10;+sz/AHK2y/xEhjcd9U+ry99xULdusmfN47hqvgaPtZyWi1PbAc0tRRtUtfssT40bto20m+jfVXAQ&#10;rnryfWoSXPXkVjar410zR5hDPN+99OlZF58TNFaGbZMPM2ev/wBalGcJS5eY8ivmmBw7/fVlG3mW&#10;/FPi6z0CxvEF3FDfohMccgJya+VPHfiLxL8TZ7O0vALuIzqn2WGuh1i4vde1qZ5wLq6kfy4x6V7v&#10;4C+H9jo9hZ3clqIdVRMPKBX2uEq0Mno+25eaq9v7p/P8Mfm3iHmksNh5exwlL4t/e16/3jT8AeC9&#10;N8DeF7XStOh8q1C78V1WQMgjgVFHGE+UHk1LjK896+PqzlUm5zd2z+j6NGGHpRo0o2jFaEtFFFQd&#10;AUUUUAFFFFABRRRQAUUUUAFFFFABRRRQAUUUUAFFFFABRRRQAUUUUAFFIzbaN1AC0UySTZQsm6gB&#10;9FM3+9G/3oAfRTN/vRv96AH0Uzf70LJuoA+JP+CrfjM6b8C9G8GxH994r1eCx47JvFfTfw88Pr8M&#10;fgro2l2fI0jRVEcX+7HmvjX/AIK3wyqPgnd/8usXiVfM/wC+o6+6dVkjuPAN5In+qk0xz/5CNAHg&#10;v7Cv7R3iD9pLwN4n1jxHBDaXWma1LYxiD7hRay/jh+1F4p+HP7Xnwt+GGnWNpNoviZM3Ms33/wCL&#10;7v8A3zXnX/BI6aP/AIVX4/jz+9/4Sa5/dVz37V80U/8AwUq+AEcc8Rlij/eRH/ln/rKAPe/27P2l&#10;9X/Zc+H/AIf8SaRZw3v2nV0triKbr5exmbbXjPij9ov9qHXfBM3xX8N+C9J0bwNZQfav7F1KT/Tr&#10;mH+JttX/APgr183wY8D/APYywV9U+MIY2/Z81KM/6r/hHf8A2hQB8m+E/wBuT4n/ALVWl2el/Azw&#10;ZDZ6hFa51nWtd+S0sp/+eaf3q7D9k/8Aa88ZeMPi1r/we+K+iwaP470yPzYprT7lyi/eb/CqX/BK&#10;G3ih/Z5vfLgjh/4ms/T/AHmrgIP+Ux0//Yu/+0loA7v/AIKteGIl+BOjeN4+NW8KaxbXNtJ/vN83&#10;/oNfVnwh8VyeOfhZ4U8QSf6zUtOguT/wJQa+cf8Agqs239jfxN/1+2o/8fr2v9lyGS3/AGdPhzHL&#10;/rU0G1H/AJCWgD1WiiigAooooAKKKKACiiigAooooAKKKKACiiigAooooAKKKKACiiigAooooAKK&#10;KKACiiigAooooAKKKKACiiigAooooAKKKKACiiigAooooAKKKKACiiigAooooAKKKKACiiigAooo&#10;oAKKKKACiiigAooooAKKKKACiiigAooooAKKKKACiiigAooooAKKKKACiiigAooooAKKKKACiiig&#10;AooooAKRulLRQBzniewkeHz4+tcazb69J1H/AI8zXnE3+voAjas+4upXrRpPLioAwZF31chsdsH7&#10;yrlxa+bTpG8qCgDDZdtG7ZU1xcfaKioA2bHxBLb/APLeqOoXn2qqe2loATy9tCrtpaRfnoAN0tDU&#10;5o5Yv3clJQBPDebIPLprXlQ7aNtAF6HUtlC6hvnrPZZX/wBXRH+9g+0R/vov+esP3KAPU/Bl5HLY&#10;eWK6XdXi+l6tLYfu469K8N6pJdQfvaAN+qk1/FAdklZfibXI9NsjzmWuFk1z7R58lAHca94hjt4D&#10;HGf3teeyax9on8ySqN1eS3VQsu6gDSmvomg/d1seBY5ft3mVytvN9lrsPAupRQT+XJQB6MvSlqJj&#10;tHmVk/275t75UfSgDbopkbbqfQAUUUUAFFFFABRRRQAUUUUAFFFFABRRRQAUUUUAFFFFABRRRQAU&#10;UUUAFFM30b/egB9FM3+9G/3oAfRTN/vTgc0ALSN0pu+nN0oA/Pbw7cf8Li/4KmapqAnN7ovg/Svs&#10;0cf8Ec7Jtavof9rb9qKT9mTQ/DeoR6B/b39sajFY+UJdnl7m+9XzT+wmog/be+P8dx/x9fav3f8A&#10;ubq6T/grF/yI3w5/7GKD/wBCWgD7afXtvhb+1/IP/Hl9t8r/AIBu214x+x9+1FJ+1J4U8Qa5JoA0&#10;H+zNTbTvK83f5m3+KvUn/wCSVn/sCN/6Ir45/wCCQv8AySTx9/2M09AGn4x/4KXWPgv4w+P/AId3&#10;Hgy81LWtDm+y6PFp3759Sm/3f4Vqp4b/AOClN74V+IkPhj40fDq7+Gn26HzbK6MvnK/+9XH/ALMW&#10;j2Opf8FOPj1Pe2kV3c2sfm280se7yn3R/cq//wAFTvDumap4h+EEl3ZxTyS6xHbSH1Td92gDT8Z/&#10;8FI/G+gwXnijTPgpqN78NIp/Lj1+aVkaRP4pdm37tfZPwn+J+ifGTwBo/i7QJvO0zUofMjJHI/vK&#10;a4P9ozS7G3/ZR8aWccEUOnx+HZY44ovuRp5Vecf8EuPm/Y18Jf8AXe5/9GUAeU/s6XEfwb/4KO/F&#10;H4d2HGleIbUaxj0fbu/9mr9C16V+cqr5/wDwWH/cf8stA/ef9+q/RpelAC0UUUAFFFFABRRRQAUU&#10;UUAFFFFABRRRQAUUUUAFFFFABRRRQAUUUUAFFFFADGj3Vx/iixltR5lv/qq7JulZHiX/AI8aAOAW&#10;mzSeVT6Rl3UAZd1eSt/q6p7ZXroPLiqu1r+/8ygCnJZ7IKprWtcTfZ6yZJPNoAdDJ9nn8ytqPxJL&#10;5Hl1iUm2gCa6uPPnqKiigBNtG6iOKW4/dxwzTUbqAuhu361cbUP3EEdVVo20AWFvJasNqW+qFQTf&#10;uv3n/LL/AJaS/wAFAGta6h/z0r1XRLqKewi8uvGmXZ5P/TX/AFf/AE0ra0fXrm3/ANHjmoA9cXpT&#10;d/vVDSr37RZgyVgeLPEkVl/o8c372gDo21O2TvXNeKPEmz93HXK3GrSy/vKx5rqSf/WUAaC6lE/+&#10;sqO+uvN/1dZ80e6nR3Xlfu6APQvh9D5XnV2tch4G1KOW3+zjrXT3N0LSDzHoAsUViafrX2qfy62l&#10;6UALRRRQAUUUUAFFFFABRRRQAUUUUAFFFFABRRRQAUUUUAFFFFABRRRQAUUV5TF4g8Sa58WfEHh+&#10;31OGz06xtIpI/wB38+9qAPVqK5H+xPEv/Qei/wC/VH9ieJf+g9F/36oA66iuR/sTxN/0H4v/AAGo&#10;/sTxN/0H4v8AwGoA66iuR/sTxN/0H4v/AAGrmz4i8QaJ8U/D+gXd7De6ff2k8kh8rY+9dtAHVfEv&#10;zf8AhXfibyv9Z/Z1x5f18tq+M/8AgkWI2+C3ibf/AMff9tz+Z/31X3RqVhFqNhPaTjMNwjROP96v&#10;z+/4JxTXHw9+N3xx+Gd3m0+xao19Zwy/xoztQB5z/wAFI/2i4/G3jLwP4H0/w14hh/sPxEtzeedY&#10;siXnlsrfuf71Yv7cv7UGmfGa++E+h2/gzxZpn9maxHfXFpeWLQzXKKq/KifxV9b/AB9+D3i/4lft&#10;afCbWYNMil8FeHvNubi6P/PTbVT42/Bvxx49/bW+FniW00yKXwL4eheS5ujL/wAtGVv4aAPoXwj8&#10;QbHXvhbZ+LxZXemWBsWuTa6lF5M0YVf41b7v3a+Of+CdmlXPxZ+KvxY+PWqRSwz6zqD6dZRfweQu&#10;PmT/AL5r0n/gpV8XT8OP2e7jQLMSjWvGE66JZeV/yz3N8zf9817D+zD8KY/gv8CPBvg8GOaaxsVF&#10;xKP+WkjfMx/8eoA+Y/8Agrs3/Fl/Bv8A2MttX2TpC+Z8M7L/ALA8f/omvi//AILCQyXHwO8J29t/&#10;x9S6/BHF/v7W20zR/FX7WHxF8D6N8N/+ES07wnLLaxW2o+NPtO9PsrLt3wp/e20AWv8AglCu3wp8&#10;Tf8AsZZ//QmrlP2bPB2h+Jv+CiHxY1PVNNivb/TP+PKWb5/K/wBr/eq5+xb8PfjV+yp8RNY+HGqe&#10;DIvE3hjVNR+1f8JTFcbPLT5t0mD/AHq9L+APwK8Z+B/2yfin4x1TTIoPDWsBfsV0JOZKAPJv+Csu&#10;gabqXi/4Gm4s4pvtWvLbXMv8ckLSR/J/u19b/tCeC9Di/Zi8XaJHplrBpVtokoitY412R7U+XArx&#10;j/goL8BfGXxo8R/CG58JaYL6LQ9bW6vT5uzy08yNv/ZWr6U+Nfh6+8UfCDxXo2lw+dqF9p0ttbxf&#10;7bLQB8p/sI/D+x+NX7Blv4P8QXd2dJvnltpTDJskEe77u6u10X/gnd4N8OW2mWmmeK/E1lp9ht+z&#10;2sN8yoPm3etb/wCwB8K/Enwb/Z00rw34ssf7N1eKeWR4vM3/ACM3y19K0AeUftH2ttbfs6eOYLj9&#10;7axaJLGR/upXiX/BK/zf+GTtG3/6r7VL5X+5ursf+ChHjy18DfsoeOPMm8m61K1+w23+/Iy1p/sL&#10;/Dq9+Fv7LPgfQ9RiEN+bQXM6+8h3f+g4oA+gKKKKACiiigArkk+HOmL4j/tvzbz7Xv8AMx9pbZ/3&#10;zXW0UAFFFFABRRRQAUUUUAFI3SlooAqyqHTBG4/XFeX/ABQ8E280J1Sztc3UX/PIV6rtJHTFUtSH&#10;+gXIPJ2N/KlUf7uR4mb5Xh83wksNiPl/dfdHzpY28X+sFa9vb1Ws4f8AXf77VsQQ1/OmfZr8XvH5&#10;Hk+WL3fdC3t91aUNttplrBzV3HkV+CZtm8pS+I/acpyqNvhFSDFUr/UvJ4qrqWqba5LUNZr5CFOe&#10;JnzzP1TAZYohrWqeSN9cJqeuyWp3xzSxS/8APSL5K09Z1MP+8rz7WtTr7TLaEqcoyhoz9Jy3ARqf&#10;HEz9a1sSTb/+Wv8Az1/jrk9R1uoNY1H99NXE6pq+K/QcJg+c/V8uy2PKbN5r275KzZtekjrkbvVy&#10;lZ8mryV9NTwCsfZ0srR3kfiB5KuW+tV5tFqsjVo22qZongUi6mWxR6Tba5k/PXQ6ZrleT22q7p66&#10;LT9a2V5FfBHgYrLlb4T2bRtY8zrX0B+ztrdsNTvLaefypZUHlxGvkvRtUzXoHh3VZbW9huIP3Mv/&#10;ACzlry8vxP8AYmY08byc3J0PyjiLJ/rmGqYf4eY++lHr0NSYBFeOfBjx5c6xPNpl9Objyk8zzZa9&#10;D8Q67bWEAj8797L/AKsV/SVLijA1MnlnHwwipaPR+70P5rxOArYXE/Vp7mjc6lbWXyTzRwmuc8U+&#10;NY9MgCWh86aT2rl9REt6N803me+Kyp4cDmvxxeKOIzFyjh6KhB7N7nhZlGtQjKEPvMC8hkvJZXm/&#10;fDfwKyrqyjz/AKquknt9orPuI819VkmcSl8cj+es6y2NT44+8ZGiR48SaZ6ectfUarlema+dvCN3&#10;FpfiK2DxfavMk6D/AJZ/7Ve93EwhgM5l/dbK/aaGJ+uUos+s8OcJDA4XEy5tZTV/7uhfzgZ7dqD0&#10;3CvHr343x2mtwW9tF5thuxJPnn+Vep6dqUWpafBcwf6uUfJXbVw9WjGLnHc/QMs4gy3OKtWjganP&#10;Kk9TTopkbbqfXMfSBRRRQAUUUUAFFFFABRRRQAUUUUAFFFFABRRRQAUUUUAFFFFABRRRQAjLurlb&#10;f4d6ZbeIf7YSW7+1l/Mwbltn/fNdXRQBw/xf8QXvhT4W+JtX0uZYdQsbGWa3llG5Q6rxX41H/gp3&#10;+0En/Mzad/4LI6/Yf9oA5+C3jP8A7B0v/oNfzqSjNxKP9tq/TuBsqwuaSr/Waaly8tr+f/DHFiZy&#10;p8vKfUn/AA89/aD/AOhl07/wWR0f8PPf2g/+hl07/wAFkdfK232o2+1frP8Aqnlv/Phf+AnB7ap/&#10;MfVP/Dz39oP/AKGXTv8AwWR0f8PPf2g/+hl07/wWR18rbfajb7Uf6p5b/wA+F/4CHtqn8x9US/8A&#10;BT39oHn/AIqbTyP+wZHX7Afs7+L9V8e/Bbwn4g1yaGbVr6xjluZIRtQvt5r+dhlG081/Qp+yZ/yb&#10;l4A/7BcX/oNflfHWUYXLIUPq9NR5r7Hdhqjm5cx5h/wUp+Glz8RP2YNbuNMszeazockWpW3lffG1&#10;vm/8drt/2dPiDb/FD9kvw/rkE0U0smgtFcAf8s5liZWWvadU0u21rS7zT7yIS2t1C0MkZ7oy7WFe&#10;Y/BT9nLwv8BvA2s+EPDBuhompTz3Pkzyb/KMgwyp/s1+WLY7j81v2GPgp8XPEmheMvGnwo+IEPhq&#10;7l1ufTbzSryLfFs3bvM/u7vmr3rxp/wTZ8XxXujeP/DfxGmvPjJY3X26XVdR/wBTK/8AdRP4Vr6n&#10;/Zs/Zr0P9mjw3rOi6JeTXkWpXrX0nn/32r2PZ7UAfI/7Qf7LPjz9of4B+BvC/iHxNZ/8JfpGoxX2&#10;oahDFshlK7vuL/u4r6P1jwnJqnw2n8Nmb9/Lpv2Hzv8Ab8rburq9tLQB4F+xx+zzffs2/DGbwvqe&#10;pxandSX0t15sX+026ubi/ZS1KL9t+b43f2zD/Zcul/YfsGPn37VWvqGmMtAHwZ/wU51u58Y3vwv+&#10;Eelj7XdeJtYjlvIovneOGN1+bZX294W0C18LeHNM0ez4tbCBLaP6Ku2vNLn9mXwjf/tAQfF+8+1T&#10;eKba1+y28Rl/0eNPu7tn96vYEoAfRRRQAUUUUAFFFFABRRRQAUUUUAFFFFABRRRQAUUUUAFFFFAB&#10;RRRQAUUUUAFFFFABRRRQAUUUUAFFFFABRRRQAUUUUAFFFFABRRRQAUUUUAFFFFABRRRQAUUUUAFF&#10;FFABRRRQAUUUUAFFFFABRRRQAUUUUAFFFFABRRRQAUUUUAFFFFABRRRQAUUUUAFFFFABRRRQAUUU&#10;UAFFFFABRRRQAUUUUAFFFFAFe9j8yEivOtQtZbWevTG6Vyfiqz2/vI6AOWoopkcm+gBzVm6k3lfu&#10;60maqN9b/aIP+mtAGatLVn+zZUg8yq1ABRRSbd9ADq+d/wBtn45+Jfgb4H0C38N+VDqGub/+JhL8&#10;/wBmT+7/AL1fRn2WWuV8e/Drw18T/Ds2geK9N/tKwk6H+OL/AHK9vI8Zg8DmNHEZhT9rRi9UYVlO&#10;dOUKUuVnzr+w5+0R4q+Lk+s+F/Fk39p/YY1lt9Q8r/Vf7L19XLXGfC74N+DPgtpU2l+ENNls4rr9&#10;7Jd3fz3En++1dinFdPEeOy/MsyrYnLKHsqMuWytbp70rfZJoU50qXJOXNIfSKsrUtT2dx5FfNnSf&#10;Pn7cfijxb4N+AYuPCJlgkubry9RurT/W28P/ALLXzh/wTr8d+OdX+JupaXLe3es+GjatLei8kZ4o&#10;n/vL/tV+il19hvYJ7e4hivbS6TypLWb50k/36wNA8LeHvB1vNbeG9A0/QIZX82SLTo9vmV+hYDib&#10;C4Ph6vk0sIpVJvSo/Pv9rmj9k450ZSrxnzG/p8cXnzVsQ30tlB+7rnd2yrC6h/yzr89OwLi6/tSf&#10;/Xfvakt9P2f6ys9bfyv3lTR3EqUAXLy32fu46pVPHN/y0kqvI2+gCG4tfPq9Y3n2WseS4linrQZa&#10;AOuvvGEstj5dWvCN5FLP5kn/AC1rh9tXtN1CW1noA9oXpTd/vXHw+MZGg/eDms+88QXNxP8Au6AP&#10;QlbdS1l6HcyXVlmTrWpQAUUUUAFFFFABRRRQAUUUUAFFFFABRRRQAUUUUAFFFFABSN0paRulAHyP&#10;+3H+1n4g/ZiuPCqaHptrff2r5vmef2218uL/AMFXvHgJI8Pad7123/BXJd198Os9f39fnmbYkcV8&#10;/jMZVpVeSLP13hjh7BZjl8cRWp80rs+2P+HsHjv/AKF3TqP+Hr/jv/oXtOr4m+ze1M8gen61wf2h&#10;W/mPq/8AU/Lf+fX4s+3v+Hr/AI9/6F7TqP8Ah6/49/6F7Tq+Ifs/tSrb0f2hW/mH/qfln/Pn/wAm&#10;kfpJ+zl/wUM8Y/F/4waL4V1DRLODTr04kkh++K/Q4cH61+JX7DMW39prwl9Xr9tGGBXv4KtKrS5p&#10;n5DxPgKOXZh9Xw8bKyPzxt4D8E/+Cp05kH9m6B400r91J/BLPt/+KrU/4K6WUupfCvwbZ283k3Vz&#10;rMUUUv8AzzdmXa1e9/tQ/stW37Ql74M1iDWG0HxB4W1Fb2zuwM703KzRv7cVT/a3/Zf1H9pjwr4Z&#10;0u31+HRbvSL6K+klliZ0k27dy16B8oeAaF4L/bC8eeFtM+Gup3uieFPCvkLa3Pi6Da9zcWu3+BOq&#10;sy/LVr9kv4E/Hb9lH4pXngy003T9Z+E19qTXNxrU0q/aNm372371femlaeLDSbKzc+b9mhSLPrtX&#10;bV3ZQB8dfAL9njxv4D/bd+MvxE1izhh8LeIU/wCJfdCVWeT5l/h/h+7V79uz4B+Mvjbqvwyn8J2c&#10;N5Fo+sLc3gml2eWn96vrnbTdlAHm3xs8H6l4z+BfivwzpYE2q32jva28Z+Rd+3bXBfsIfCXxL8Ev&#10;2bfD/hPxXZRWet2zzySQxSq4wz7l+Za+iNtYXi7Sr3W/CmqWGn3v9m6hc2zxRXQH+qdl+9QB8Hfs&#10;tQf8Lw/4KBfFn4oW/wC507w8n9hx/wDTR/u/+y1+hy9K8S/ZU/Zwsf2afh1Nocd7/bOq3t3Le6hq&#10;pjw1zIzV7dQAUUUUAFFFFABRRRQAUUUUAFFFFABRRRQAUUUUAFFFFABRRRQAUUUUAFFFFABWVr1v&#10;LPB+7rVqORRJ8lAHl1xH9nnpK1/Eln5E/wC7h/dViyNtoAfSN89Njk8395T6AMS+bfPUVX7y13z/&#10;ALuq81jLFQBBRSbqWgBT1prdadHH5v8Aq6dLayp+8oBnw1+3h+1b43+F3xN/4V/4UmOi2lrBFcya&#10;gB89y7f3G/u17r+x18a9c+PXwe/tfxBDF/atjO1tJdQxbEuf/svWuo+Ln7PXw++PUFn/AMJppk00&#10;tt/q9Q075Ln/AHd1dZ4P8H6H8PvDll4f8N6ZFpmiWP8Aq4ofvyf7T/7VYRhP2vP0PUr18PUwkaMI&#10;+/3NhaWkWhq3PLFMcr18G/8ABUjx7478JXvhTS9EvbvTPCFzB5txdWm5PMuv7rutff8Aa3UUVZvi&#10;DQ/DXivSv7P8QaNaeINP3+b9k1GLem/+9QyoT5JHyN/wTO8a+NPF3ws8QReJZrvU9Ktbtf7Pv7zc&#10;7/d+6jt/DX2Tp8fm1k6TpemaDpcOl6Hplpo2lRf6vT7SLYkdWPM8qiITnGUvcOim1S5s4Kw/+P8A&#10;n8zzvOlp0l99qg8uqsK/Z6CTUt7L/npVe6t/+edQx3ksVWFk20AU/vVD9l/f+ZUkn/PSqNrcS+fQ&#10;B0ml6t9i8mtjWvFkt15EcdcrtpqrQB6V4Mmj5jFdfXkGg61LZT+ZXWp4xkMGXAzQB1++n155Hrly&#10;99+7/v13NhLJLBvk70AWqKKKACiiigAooooAKKKKACiiigAooooAKKKKACiiigAooooAReleS+FW&#10;/wCL/eMv+wdB/wChV6yDgV4/4Yb/AIv74y/68YP/AEKuXEVfZQ5wiet7qN1VfNo82vn/AK8b8ha3&#10;Ubqq+bR5tH14OQs7sV5Z4mb/AIv94N/7B11/7LXpXm8V5n4hbd8ffBv/AGDrr/2WuzB4v2lXkJku&#10;U9c6183+J/2UZJ/2q9F+M/h3X/7Gmjtfsuq6Z5XyXqfw/wDAq+kaRl3V7xkLSEbhS0UAeHfF39lf&#10;w98aPil4M8YeIb27ni8Mv5tvpWf9Gkf+8617dHHsp9FAHzb+23+zTq37T3gfw/oekanDpk2m6rHf&#10;SSzf3Fr3zw9YSaRoumWEp82W2tY4nk9dq7a09lO20AN2e1PoooAKKKKACiiigD5z/ao/Zfvf2mNV&#10;8GWV54gj03whpF8t9qOn+Vl711+6u6voGxtYrOyht4B5UUSLFGOvyLwtWttLQAUUUUAFFFFABRRR&#10;QAUUUUAFFFFABRRRQAUUUUANNUtQV3s5l7lG5q6aiaolHmjyia5keD29pLbTypPD5Um/t3rTghzW&#10;7400UWWpi8j/AOXisy3j3HNfxhxjKrl2Lq4Sr0f/AJL/ADHgZflnsqvIWIV2mszV7wVoX1z9nh2d&#10;64vVNQ2GvxeHNiJ85+w5Zg+WJT1LUK5HVtQqxq19XG6tfba+uweFP0vAYMZqWp7q4zXbvbVrULyu&#10;a1O/8yI19phKHKfoGCwnKclrV5/36rhdV1Lmui16XyBXn+rzeZNX6JgaMWj9Xy3Dx5TPutQ3dKh+&#10;17qq3YxUETYr6mNNcp7Uq8qc+Q1op8Hf/wAtatw3m+sdWK1cDVhOB0waqnR2t3/frZs7+Rf9ZXLw&#10;f8sa6C1j82vKrQR5mJhE7zQ77mGvSdAuZJfJ8yvLNGt/Kr0LSJsDy6+HzCET83zWlGXwnr/h3UpY&#10;PngmMP8A1yr0LRdSln/1k0s1eQaJcbvkFei6BdeRX5tj+dQ5ObTsfjOa4SN5T5dT1O1k8+Cq80Ga&#10;ytJ1SugjkjnHvXyNHEVcHPyPyjMsv9oY00NZtxDvropoay7iGv1/Jc1PxzNssOcmh3A+oqXUfFWr&#10;3mg/2Q8g+zDjfxvqxNb4fP51m3cRKZHWv6EyTN3H7R+M5hh8RhlUhRk48ycXb7SKHh20RvFmnxn7&#10;ok4/KvpuKJLdYkDYz04r5mcSRTeZF+6lH/LWurtPi/qtlZw272sU3lJjzJPvV+rUcV9cjGKkbcF5&#10;3l/DUa9HHe7zvmTtf5HuccokGTyDSiUSNgH5vWvmPWPGut6tfzXC6jLbb+iRgbY69e+Evi258TaV&#10;L9r5mtv3e/1r0MRgKlGjGtzI/Qsh8QMuz/MZZdRpyi/st296x6TRRRXmH6mFFFFABRRRQAUUUUAF&#10;FFFABRRRQAUUUUAFFFFABRRRQAUUUUAFFFFAHnf7QH/JF/GX/YOl/wDQa/nYuFzPJ/vtX9E/x/8A&#10;+SLeMv8AsHS/+g1/PBOv7+T/AH2r998JaHtZY3/tz/248rGy+EpbPajZ7VY2UbK/on6keVzFfZ7U&#10;bParGyjZR9SDmIHX71f0G/sm/wDJufgD/sFxf+g1/P1IvBr+gf8AZN/5Nz8Af9guL/0GvwDxYoex&#10;pYT1mengXdyPXY6VaVelItfzutj1x1FFFMAooooAKKKKACiiigAooooAKKKKACiiigAooooAKKKK&#10;ACiiigAooooAKKKKACiiigAooooAKKKKACiiigAooooAKKKKACiiigAooooAKKKKACiiigAooooA&#10;KKKKACiiigAooooAKKKKACiiigAooooAKKKKACiiigAooooAKKKKACiiigAooooAKKKKACiiigAo&#10;oooAKKKKACiiigAooooAKKKKACiiigAopN1LQAUUVRm1OKCbyzQBeoqOOUSdKfuoAWqt0kc0MqSd&#10;KtVna1dfZbEyUAeb+IJvss/lx1j/AGqVKsa1dfar6qVAGnDdRNTft0XkeZWPND5v+rq1o9v+4/eU&#10;AWpNQ3/9cqptJunrWkt4nrNuIfKnoAjht5ZZ62lt4krDjbZPXQbqAMfxd4u0jwB4cvfEHiS9h0zS&#10;rVP3k03/AKDXnHw0/aA8B/Gy9vLPwprP2zULb97JazfI+z+9VT9sH4Oax8dvghN4c8PzRf2rbXS6&#10;lHFN/wAvO3/ln/vV83/sQfso+PPAXxMm8YeL9Mm8NWljbPbR2sv+tuXb/wBlr9DyvKMir5BicwxG&#10;L5MTB+5Dm/8AAfd+1zHNUqVo1owhH3e59tLS0rf6+kr85Wx06BSNS0VYD7e3llgqvdQ7IKuWt95H&#10;7uo7ib7VQBmzTf6DVFbyVK0mt/39Q/2f/r5KAG/2pVyxm8+su3tfPq5DpvlUAaEklV5rjZ/11oVf&#10;Kq1brat/rKAMuSOWX95/yyrS3VJdXEUv7uOq83yQUAVVWV56kt7H7L/y3qS3uIn/AHclWLr/AKZ0&#10;AaWm/NBWpp9jLez/ALusXS2lf93Xo3hzTBFD9ok60AbFjB5EHl1ZoooAKKKKACiiigAooooAKKKK&#10;ACiiigAooooAKKKKACiiigApG6UtI3SgD84v+Cs67tU+HX/bevz8a34NfoV/wVbj83Vfhz/23r4H&#10;aDg18Nmk+XEs/qPw/wAN7XJIz85GX5FHkVpeRR5FeR7Q/SvqZm+RTlgrQ8ijyKPaB9TPaP2JI9n7&#10;SXhL6mv2mHU1+Mv7F8Xl/tJeEvqa/Zkck19rlMubDfM/l3xCpeyztw/uxJKK5Hxb8TvCvgM/8T/X&#10;7DS/M6RzyqrVqeHfFekeLLCK90bUrXUrWTpNaSq4r2z80NqiikbpQAtFc/J440CLW/7Dk1mz/tb/&#10;AJ9PNXzf++a2ZJY4ITJJ+6jj9aAJ6K4dfjP4HbxD/Y3/AAlmk/2r/wA+n2ld9drG26gB9FFFABRR&#10;RQAUUUUAFFFFABRRRQAUUUUAFFFFABRRRQAUUUUAFFJupaACiikJxQAtFZy6vE1x5HeryybqAH0U&#10;UUAZ2s28U9jN5leV6hdeVP5cdei+JtU+zW+yOWIE9jXll1J9on8ygB0d1KtaTX0SQVjtVO6t/N/1&#10;dAG82oRLVeS8lanafb/uP3lWri1iagDJ21NZ2/mz1HJH5VSWP+voA1lhji/1dcX8WfjL4M+CmiQ3&#10;/jPWTpsV1/x7Qj78tds1fIP/AAUM/Zr8Z/HEeFfEnguA61Lolu9rcaUD++k3P/rUrKrJxj7h14Wn&#10;Sq1owqy5Ynu3w5+KXhX4w6HNrng/U4dTtIn8q4i/jj/366rFfNH7Bv7O3in4G+D/ABLqHjCD+zNQ&#10;1x4vs+in79vt/jevpjNXCUpR98nE0qVKtKFGXMgoooqjmEapo7WXyP8AU1FVmHUPI/d0AZd8ssFQ&#10;6hNs8ny6uXS/aqr/AGff51AGfb3UsVWv7Rps1j5UFQ2+n+fQBsWsnm/vKdJVOGx8qrSrsgoAhkut&#10;/wC7jqGG3lin8yStS18r/njUd5N5tAEcnSqf2WWf/WTVamk2+TUlnJ5s9AEcMf2X93W9bt+4rFka&#10;tjR/39AG54f0mW6vvM/5Y136RhB8nSs/SNOFnDu71pqu2gBaKKKACiiigAooooAKKKKACiiigAoo&#10;ooAKKKKACiiigAooooAbjmvHPDjbf2hPGX/YOg/9Cr2KvGNDO39oHxaf+nCD/wBCrw84q+ywkpmt&#10;NanqW8UbxUTSUeZX5l9ef8x18hNuo3VDvo30fXZfzByImDcV5trzbvj74N/7B11/7LXoe+vN9Ybd&#10;8fvCf/YOuv8A2WvcybF+0xcYGc48sT2JpNteM+Nv2w/g98O/EJ0PX/H+k2Oqxj95a+bvI/KuO/4K&#10;D/GfU/gh+zP4g1jRJvJ1q9dNNt5f4o/N+VmWvP8A9nb/AIJ8/CS8+C2gXnjLw1F4r8S6zaLe3ura&#10;iWa43yru+Vv4dvav004z7E0HxBpvibS4NU0q8hvtOuU8yK6hk3I4rWr84/2DdQ1L4FftQ/Ev4GXl&#10;5dTeG4Xe90W2mk3+V8//AMTX6OUAIzba861X9oD4f6F44g8GX3iWzt/Ekz+XHp5k/eZrP/aO+OOl&#10;/s/fCXX/ABfqf+ttYfLs7UH57idvljRf+BGvyovPhT4h8JfHf4G+PPGl7dzeNfHuqf2vexTf8uyN&#10;/q4v++aAP2s3Vynj/wCJvhr4W6H/AGx4p1iDR9P3+X50/TfXTuyJF8/Svyy/advLn9tjxV8Ury0v&#10;ZYfhh8LtLn8uWLdsvdQ/+x2vQB+mnhHxlo/jvQrPW9AvotS0q6GY7qE/K9YPxJ+Nngj4Qaf9t8X+&#10;IbPQYCOPtUuG/wC+a+e/+CZF8mnfsT+Gbyc4itnvJJD/ALCu1eDfsv8Awm0z9uH40fEr4l/FOD/h&#10;INF0y+bTdH0ub/j22KzfNsoA+9fhf8evAfxnglk8GeJtP18Rf6wQS/MP+A16GvSvy7/a5+D2kfsX&#10;fGL4XfEj4URf8I1Dfakumajpdpzb7GZdzbf9pWr9ObC8i1Gyguk/1cyLKPoy0AXKKKKACiiigAoo&#10;ooAKKKKACikbpXML490yTW/7LHnfa/M8v/V0AdOBilplMqGwJqbtpi0bqFK4D8GjBpN9RtPsqxXF&#10;OcE9M0mzuvQVzPivx1p/hLyftnmEydPLrXsdXttTt4ngmBEvStLHBDHYWpWlh4VFzx3XVXNRadUW&#10;+hWrNnoFPUtOi1G32Tc15wIRBNMn/POvQ9ZvxY2Mso/1gHFec38n7jzO9fyr4yV8NKrhsPH+LZyf&#10;+HZansZfR5qvOYesXVcLrF7trodZuOK4bV59uf8AppX4NgaJ+r5dQMPUrziuV1a461qalcbRXI6t&#10;NX3WDon6TgsOZeoXlczqF5WlqU9c/e/6+vr8NSR91hKMTn/EXzg15/qUezNd5qC+bXG63Dunr6/A&#10;vl0PvcufKuU5uVKbGmyrhh3ULb19BznoSw/NIhjTmtC3tfMFOgstpras7Hd+8rjqVlE1c1SiNsbO&#10;uk0q23VDa2m2tyzh8qvBr1uY+exVfmNjSlrsNI/11cvp9v8A8s66rTf3f7yvlsUfE458x3eivtOa&#10;6/TdUxXm9nfV0lje76+JxVDm3Pz7GYbn+I9P0nUsmuz0fUN3368n0m8212Wk326vjsZhkfAZhhDv&#10;pPmrNvIatabcedDTrqPNRlWKnQq8h+T5xgoyiYM0NUZoK3Jo6ozQ1+75Vmco/aPxTNMtjL7Jhzx7&#10;6pTwbq2Zoary2+2v1vAZx7OUZ8x+X43Kvac3umKLGS4m8uOHzZZK+gPh/wCGYvDukRBIsSzfvJDX&#10;EfDvwS99dQ6vPL+7j5TFeuLlpASelfpuFxdXE0eaex+j8EcMLLebMK0ffl7q/wAPctUUUV0n6+FF&#10;FFABRRRQAUUUUAFFFFABRRRQAUUUUAFFFFABRRRQAUUUUAFFMeuatvH2mXGtnSP3v2vf5fMfFAGD&#10;8f8A/ki3jP8A7B0v/oNfz0SR/vT/AL7V/Qz8f/8Aki/jP/sHS/8AoNfz3tBuz/vtX9NeCcI1Hj+f&#10;+5+p4uZPl5Sjto21c+zS/wDPE0eRJ/zxNf1L9WieJzFPbRtq55En/PE0v2aT/nlR9WiHMU9lfv8A&#10;/slt/wAY6+Bv+wbF/wCg1+BMkDpD0r93P2frm5039kbw9c2QzdxaB5lv/v8AlfLX8y+NkI06OA9Z&#10;/lE9fLnzSkcv8bv2/fA/wj8VHwppljqPjnxVG+LjS9Cj3vb/AO/Wl+zv+3J4G/aA1yfw7HBqHhjx&#10;XF10XV49k3/Aa+fv+CUenaPr1v8AEvxRqjR3nj691eSPUTOd0wTcxX73brVH/goXZWXwh/aJ+DPx&#10;P8PmGy1+bUU025EBVWlTcv31/wCB1/LR7x+j0bbqhuLmO0imklPlRIm95PSi0kE8EUneRFevlX/g&#10;pN8V734X/sy6lFpcssOoeIJ00mK5iO1ovMb5moAy/iD/AMFMfAXhzxJPofhTQNc+IF3bSPFcS6Fb&#10;b4Y3X73zV7B+zX+03of7S3hW91XR9M1HR5rGf7Nc2moxFHjevCvgF8VP2df2R/hn4e8F3fjPQ4Nf&#10;+yxXOo3R+d5ZpF3Mzuqn+9tr6w8CeKvDPjTQ4Nb8J3un32k3PS70/aUk/wC+aAOI+Pn7U3w9/Zy0&#10;I3/i3WYobsoxt9Mh+a4m/wBkJWp+z38ctJ/aH+F2m+N9Es5rLT72R4hDd/fG1ttfP/x7/Y+8DaL4&#10;N+MfxI1P7X4t8VX+lTyxzatJ5gstqfdhX+Grv/BKj5v2M/DP/X3d/wDo1qAPsKiiigAooooAKKKK&#10;ACiiigAooooAKKKKACiiigAooooAKKKKACiiigAooooAKKKKACiiigAooooAKKKKACiiigAooooA&#10;KKKKACiiigAooooAKKKKACiiigAooooAKKKKACiiigAooooAKKKKACiiigAooooAKKKKACiiigAo&#10;oooAKKKKACiiigAooooAKKKKACiiigAooooAKKKKAK9z5nkS+V/rO1clda5fWU/lyV2tZesaVHfw&#10;nj97QBnWni+KSfy5K021y1X/AJbCuC1Cx/s7/WVztxffaKAPTdV8URQ2WbfrXKL4i83/AFlcys0i&#10;/u46Ldv39AHeWOufZ/3laS+MImrid2z/AFlQ/wDHv/1yoA7abxmG/wBXXH+INWub3/WTVRkuIvPq&#10;O6m8/wD1dAFdabJ0pyrK1XobPf8Au6AKen2e/wD1lakMcSz+XUMM3kfu5Kbb3USf9daAC+aVKorV&#10;641Df/q6ps2+gBv36vW/my1R+5Vr7VLLQBrL8lQ3zeb/AMfE3nU5ZKzdQ1Lzf3cdEYxjILsrUVW0&#10;9pXg/eVZoAKKKKACiiigApk0fm0+igCCG18r/ltU22looAKrXU1WaqNcSrPN5dABZyb/APWVYZqz&#10;2upbr/rrViGaXyP9TQBVmaLz/wB3WotYMcm6et5aANjwqu7Vf3leswqFxs/1deOaPffYL7zK9Q03&#10;xBbXVj9o87igDZornj4minm/0fmtu2n8+EP60ATUUUUAFFFFABRRRQAUUUUAFFFFABRRRQAUUUUA&#10;FFFFABSN0paKAPzv/wCCpy+Zrnw69/tH/oNfChtutfdv/BUcSHXfAGzpi4r4iWGRs+ZX51nUuXFy&#10;9D+yvC+j7Xhyn/jmZv2c+tH2c+taXkCjyBXz/tD9i+omcbfNJ9mxWmtvTZIZP+WdOM7uxM8Hyx5j&#10;1n9j2Ly/2ivCP/XQ1+k/7Xvx2T9nX4F+IfGAHm30Uf2ayA/57yfLH/49X5wfsircL+0X4S39fMNf&#10;Uv8AwV5mlX9liKOPpJrFr/6F8tfomSf7p82fxj4pLl4hl/hgZf7Nv7Cfh/4keCYPiH8b5ZvHPjDx&#10;NGt9JFeXLeTbo3zKiLx/DX1D8D/2b/Bv7P8A/asXg6C6srTUn8x7WaZnSM/7O6vlHwt+wp49+K/w&#10;68Na34k+O/iKz1AadF9ntdO2pbW6bflWt/8AYE+OHju++I3j/wCDfj/Uv7f1Dwg/+iaqfvyJu27W&#10;/CvoD8jPuivI/wBpj48aZ+z38Jda8V6hhruJPKsLX+O4nb5URfxr1yvzZ+IfxH8K/tUftk/2H4o1&#10;+00b4a/DN/NltNQk2JqV9u2/98rQB4V4N+HvirwN+2l8B/EHjDWbubxN40dtc1G1ml/49tytti/7&#10;5r9Qf2jfgpffHv4fnwpb+LNQ8JWlzMpvbnTeJpYe8dfCX7THxS8GX/8AwUO+BuuWHiDTp9FsYf8A&#10;SLqGVfKt/vffav0v0DxHp/ijSoNT0e8g1LT7gZiuoZNyPQB8QfGb/gmd8J9A+CGr3OkSahpniHSL&#10;J7mPX5bpjLI6r/HXe/8ABNH4n698S/2Z7I+IJpdRutMunso9QmO77Qit8prnP26f2gb/AF6X/hQH&#10;wzh/trx94nT7NqHk8pp1q3yszn+Fq+iP2a/ghY/s9fBnw/4Hs5/thsUzcXOP9ZM3zO3/AH1QB6rR&#10;RRQAUUUUAFFFFABRRRQAUUUUAFFFFABRRRQAUUUUAFUtT+0+R/o3+tq7RQBw8Xie9tpiLkcR9a2b&#10;DxTbXf3zim+INB+2/vI64nUv+JXQB6JJ4gsYus1YuveJvK/d29eczTS3FN8yT1oA6iPXN1bWn+Iv&#10;sH+s/wBTXA6a26etSTypf3clAHav4xiI3pyKpXfjGST/AFQxXH+Z9l/65VCt1Es9ABrWpXN/ffvK&#10;qUtw3mz0Qxyy0AQ3HSrFja/89KsfY91Oa68r93JQBajWLyP3dZ91JL/y0qxb3kSVDcX2/wDd0AVq&#10;WFtk9JSxt5X7ygDSt1ll/wBZVyNpYv8AV1m29x5s9XpJvKoAr6s3m/vJP9bWWtN1S98//V023bfB&#10;QHKS0UUUAFFFFABRRRQBFND5tNht/s//AC2qeigApGpaRqAKNxN/zzqxat+4/eVD9qli/eR1D532&#10;z95QBoSTbaz7eb9/+7qaSTbBVGx/19AG1JXWeAYYpZ5vMrk9tbXhnWP7InoA9c6UbqyP7ftvsf2n&#10;ze3+rqtD4i86f93/AKqgDoaKRW3UtABRRRQAUUUUAFFFFABRRRQAUUUUAFFFFABRRRQAUUUUARnq&#10;K8FRtT/4X54r/s/yc/2dF/rv96veyeRXiOltt/aE8W/9g6D/ANCr5Liet7DLJz80b0Pemdzoo1JY&#10;P+Jn5Pm/9Ma01kqv5lG+vwZ42Uj1eQtb6a0lV94o3ij67IOQztYXW2ng/s6WERf8tPNrg4v7T/4X&#10;54U/tPyc/wBnXX+q/wCA16YZOa4LUG/4v94T/wCwddf+y19bwxjpVMypwMK0LQPn7/grhHInwH0a&#10;9/5dLbWIDJ/31X138JLqK7+F3hOeL/VSadAU/wC+BXC/tc/AgftHfArX/BUd39jv7nZc2cvbz4/m&#10;X/gNfKfwp/ar+NXwY+Glv4F8R/A7XNY8QaFB9hsruzib7PciP5Vav3k8oZ4Pzq3/AAVc8Q3FliWO&#10;103y7gxdBX6NV8X/ALCn7Oninwj4i8XfF74jwiy8ZeNJfN/so/8ALkm7dtP+1XT/AA5+Mvxq1v8A&#10;ag8TeF/EHgX+zfh1ayPHZa0Y9qSIv3X3/wAW6gD5t/aD+Nfgf46ftlWXg/x74mtfDPw1+Hsn2q9t&#10;dS+RNRvV+6v/AI9XO/tf/tA/DHxr+1B8Dtc0DxZp17oGjzqby7gk+S2jzX3X4t/Yv+DPjnxFqmu6&#10;54G06+1bUpPNubmXdmR/73Wvjb9qP9h7QrL9oP4UWngj4XSzeEJZ/wDieS2UWYSmfuv+FAHtv7a3&#10;7Y2ieFP2eYNQ8Ca1aXs3i9/7N0/WoZf3NsjfK8//AAGvLE+JfwG+E37EXiz4eeG/iLpOs6/c6JL9&#10;ol8399e3sibm/wDHq+v9T/ZM+FOs+CNL8H3ng6ym8PaY/mWloR8kZrxz4+/sG/Cez+C/jOfwn8Ob&#10;SXxMNOl/s8Wm7zvO/h2f7VAHnP8AwT6+LHhLWP2OIvh5Ya/Zy+NI9O1CaTShJiaNPm+atX/gkjNE&#10;vwq8W2R/4+7bW5xJ/wB9V0H/AATk/Zk0T4c/BnQPEfiDwcNG+IEqXNtczXkRS5MLP911/wB2vKvD&#10;Xh34p/sC/HXxlJofgbUfiJ8NfFV19u87TY981m+5m2/+P0Adj/wVtmif4f8Aw/s/+Xq616KOP/vp&#10;a+1/AFpLZeCNAt7g/vY7GIP9dor4E1Hwd8Tv29Pjf4T1TxZ4Mu/h38MfCN0t9FDqUey5vX+9/wCy&#10;1+jaKIwFoAfRRRQAUUUUAFFFFABRRRQAVX+yxeb5nlR+b61YooAjbpVPUGkjspni/wBd5beX/v7f&#10;lq4w4pm2ovqJn5ran+0t8aNC8RXujavqMmm30Uz+XDNCN3l7vl/8dr6E8Lftm2U8Gm2eoaPdzXex&#10;I7i6z8n+01egfHP9nvRPi7pU00cQs9ei/exXY/5aN/df/Zr4ug8P6n4V1SfS9UtPInifyv8AZkr9&#10;twccj4lwq/cKlVhuo+78/wC9E/C+JMwzzhetKtRqc9Oe1/eP0EtPiz4RubeKSPWrQiRc48yqHin4&#10;q6Lp2izT6fexXlz1jji6/wC90r5H8PafEVzGfwrtLJCpG8cdzXy+J4cw2FfN7Rs/PsZ4u5nPmw9K&#10;jCMpaX968fM27i7udav5bu7l82ST0rb8PX9zol9Dd28uRH+tY1rHng9617WMhflr8g4hxzofB7vK&#10;eXkHtvrH1jmfPfmv15j1CD4o2snWylP41cX4iRSHYlvIPxrz20hArWtYxX4HnfHebYXmhRqL/wAB&#10;P6gyrF4zFKPtpGtLqF7qXzzy/lWNq13x+7rQnk8q3zXF65qHvX8318Xis1xcsRiajnLu9T9mynB+&#10;7EzNUvY2FcNql1t86tHVdR2iuP1TUtxr6LB4ZxP1bAYNlDUp99czfSbvOq5fajurBv76vr8NSlE+&#10;9wlCUTHvlzWRfQbvnrXubrzfuVTkG419FScon1VC8Dl76PbXP6hZ7v8AWV111b7/AN3WTcWv/LOv&#10;cw9XlPo8PW5TjZNP2f6yhY91dJcaduhqmtrGtesq/Me1HE80Sva2u2tyzj2Q76q29t5lXwNtcdaf&#10;McNafOL9+tyEVjW0kcc3z1e+3RivPqxcjyasHL4DpbWTyq2Le621x9veVt2VxmvHrUTxMRhzr7O4&#10;H366Czua4mzm2z1vafcba8CvRPmcTRPQNJuttdtpd1urzPS7vbXZaXcV8jjKR8Hj6B6do91uro5B&#10;5h31wmlXfNdjZ6jH5H7yviq0ZUqnNA/MsywvOMkhqvJCa0ftNtL2p/2XfXvYbOnhz4DFZJKoYMlr&#10;VeW1z8lb8ltVaSzzX2eD4ijKPxHx+JyH3vhPU9HsotM0yCCAfuwnFX1bniuY0fxLDPZEycG3Tn3q&#10;lqHjaQzwfYwPKH+s82v6kq8b5HgcDTxE6y5ZJWS+Ls9P7p9TCmrRhE7ct1FKOD7Vn6bfxahAJ4+9&#10;XxnHHWvtcPiaeKpxrUZc0JLmTXVdBtWJKKKK9AgKKKKACiiigAooooAKKKKACiiigAooooAKKKKA&#10;CiiigAquLWIS+Z5Ufm+tWKKAPOfj+234LeMj/wBQ6X/0GvwFtdMjng3/AO9/6FX79/H8Z+C/jMf9&#10;Q6X/ANBr8K9N0/8A0GH9z/e/9Cr+kPBrk/23n/uf+3Hy2e1vZKBgf2Z/01/Wnf2bH/z2rpv7P/6Y&#10;0f2f/wBMa/qH6yfHfXDmP7Oi/wCetH9m/wDTaun/ALPH/PGj+z/+mNJ4hSF9cOOv9MSOxmkHZM1+&#10;7v7KLZ/Z18Df9g6L/wBBr8StU0//AIlc/wC5/gr9tf2V13fs6+DE/wCocv8A6DX81eMnLKhguTvP&#10;8on1+RVvbe0PG/F//BPGyX4nal4++HHj/XPh1rWpO8txFpx/cu7febbXyd+03+y5beHfj78JvDFv&#10;441zx98RdY1Rbm9/tKX/AFVqrK25F/h+69fTeu+Ev2z9J13xBbaF4l8M6notzdSSWF3ebUlt4f4V&#10;210H7M37GGseDPH8/wAV/i14kPjL4m3Mflxy/wDLvZJ6JX8yH1h9aW4FvbxR/wDPNFr4X/4K+6bJ&#10;ffs9aA4i/wBFi1yA3PsnSvVv2zPg18VPi7p/hKP4a+JItEax1Fbm9EsvleYny9//AGWvUPjH8GNN&#10;+OPwf1LwL4kmPlX1osUl1D96OZV/1q/8CoA8t+Gf7GXwLvfhZpn2bwbp17Z6vp0Ukt3KN7yboxub&#10;ca+ef+CfdtJ8Mf2rPi/8MvD95NeeBbF/tFv5h3LG/wDdrT8GfAb9sX4U+DpfAHhfxZ4dvPDNtutt&#10;O1S8k/0m3h3NX0N+yB+yhY/szeHNSkvNUl1/xfrkn2nVtUm/5aSfxbP9mgDs/wBqg7v2bviN/wBg&#10;S5/9BrxX/glR/wAmZ+Gf+vu8/wDRrVz/AO0F8I/2rviLrnizSPDniXw7B4E1hGto7W7/ANdHC33q&#10;4/8AZu/Zr/aq+AUPhnwvaeJvDA8C2V95l3a/fl8lm3SUAfolRRRQAUUUUAFFFFABRRRQAUUUUAFF&#10;FFABRRRQAUUUUAFFFFABRRRQAUUUUAFFFFABRRRQAUUUUAFFFFABRRRQAUUUUAFFFFABRRRQAUUU&#10;UAFFFFABRRRQAUUUUAFFFFABRRRQAUUUUAFFFFABRRRQAUUUUAFFFFABRRRQAUUUUAFFFFABRRRQ&#10;AUUUUAFFFFABRRRQAUUUUAFN3CszXLiW3g/d1x9xq1zFP/rqAPQHljjG8/nVU6rbetef3GtXLf8A&#10;Las241qX/Vx0AanirUJNTn/d1y81rLb1qQzebPN5lVdQm3f6ugCqs1V2j/f+ZVG+klinqaxut3+s&#10;oA0pLiVqsQ6ht/1lQyW/lQeZTYYZbj/V0AUdQm/f+ZHWhb3ESQf6mo5rXyv9ZTVoAk87ZTo7yVKh&#10;aloAfNJ9oqPOBWTeeMPD2m6r/Zd54m0my1aX/mHzXK+d/wB81sbdtaTpzhy88XHm2uSnGXwSEpnm&#10;U7dVy4s4mg/1/wDBWZRTjk83/V0k03lVWtbeWCeob6GWWegDQt77/lnWTqHmpPVrTbOVP9ZW1b6X&#10;E/8ArKAM23/1FS1d1C1it/8AV1SoAWm8Yo6V4b+09+1Tpv7Nk2maX/Y39v6/fJ5v2XzdiRQ/wtXp&#10;ZZlmLzjExwWBp89V9P8AD8UjKc40o88z3LPrS15R+zj+0Hpv7RfhW91S00z+xtVsX8u80/zd6f72&#10;6vVPMrPHYHE5ZiamExceSpDdFwnGpHngDXES0LNu/eVHJYxSwTSR/wCtrPWSX/V1wlGpDN5v+rp9&#10;VtLtZXq1IssVACUxYaN31qvJcb6ALDW8S/6uo7qaJIKLWbzaz76bzZ/3dAENvD5s/wC7rcX5KzNN&#10;/wBfWm3z0AH366LQdNvpf+uVdB4W8M2zQfaLj99XWwWkVvD5ccQA9KAMnTvDMNqd8h841tJGIx8l&#10;SUUAFFFFABRRRQAUUUUAFFFFABRRRQAUUUUAFFFFABRRRQAUUUjdKAPz6/4KfLu8RfD/AOk9fGX2&#10;LH/LXNfaf/BTKHzfFXw6/wC2tfJosY8f6mvyriKpyYyXoj+2vCit7Lhqn/jn/wClHPfYaPsNdD9i&#10;i/540fYov+eNfKe3P2P60c99hoFl/wBNq6H7BH/zxo+wR/8APGq+sIPrR2n7KUXl/tB+GB/00r78&#10;/bd+BF1+0V+z5r/hTTpvJ1QFL62/6aSRfMqf8Cr4W/Zmtfs/x+8Myf8ATSv1lcZr9Z4fnz4Hm82f&#10;xP4sz5+I5f4IH58fCP8Ab71f4XfC2y8F+N/hd4n/AOFgaHafYbe1s7FnhvfLXbG27+HdXYfsA/A/&#10;xdYeKvH/AMY/H+m/2LrXjSfzLfR5fv28G7d81fZs2kWM1wLuSzhmuo+kvlqX/OrflV9KfjR82/BH&#10;9ovxt8TPjv8AEDwTrvgWTQPD+hO0dnq3zf6Th9vO75fm/wBmq/if/gnP8B/Fuu6lreqeEpZ9Qvp3&#10;ubiX7dKvmO33v4q+lVtIlYyCKPzX6vjrU+z2oA/Jz46fsL+DdB/bK+FvhTw/4N1H/hANTh/4mvky&#10;SPF/F/H/AA19b/tH61q/7If7NdlofwZ8KXWp3Qf7Dp8MO6ZrJW3N5n95q+pTaRNN5rwxmT/npipD&#10;AH+/zQB+Uv7Kvxltv2fdJvdb1j4T+MvEvxQ1iRpdZ1+7smZ/91HZfu195/s5ftEyfH6y1mSTwZq3&#10;hI6bIkXl6tFs83d/dr2T7JF/zxi/790q24jH7v8AdCgCxRRRQAUUUUAFFFFABRRRQAUUUUAFFFFA&#10;BRRRQAUUVz3iG8lhn8uP+5QBv7hUc9zHB984rzxtYuf+e1VbjWJf+Wk1AHoF7rNtbweYTmvN9caX&#10;Vp5v+eVV21yW6n8upLeb9x+8oAyZI/K/1lO86i+bzZ6wZppUnoA1oY5bWfzI5qm+1bqq2N19oq5N&#10;H5VAFptQ82Dy5IaxWuvKnrSjtJZf3lQyW+yf95QBaa4i8j/U1Xjm8qkooAnhvJVqvJ81OVZZaw9J&#10;8feFfEOqzaPo/ibSdT1WL/mH2dyrzfL96gEpSNuk3Ubqkh8p/wDWUAQyTeVTlbdU2pWO6D93NVO3&#10;jlt/9ZQA5riKKpGuvtEHlx1k3VvK89aGn28tAGW37qf/AIHW3Wjb6bEv+sqneLtnoAiopFpyr5s8&#10;Mcf/AC1fyqAG7qN1fNnxx/bg074R+Obzwvp3hn/hIJrE4vLqaXZ5cn8SpXt/w78faZ8UPA+meLNL&#10;82G0vk/eRf8APN/7tYQr0pzlCEtYnr4nKsbg8PTxeIp8sJ7HSM22o/tUVNkmqO+02JYIZI63PILD&#10;SbaI5PN/eVms0tx+7rSsbWV4KAH0jUMsq01m2UAN8nfQtvHF/q6qySbf3lWFuN0HmUAR6hNEkHl1&#10;R0+GVp/MqG6m82er2lf8tqANDdRH+9n/AHdOt4ftU/l16foXhaxt7eGR4f31AHOaHod9ef6yuy0/&#10;w/bWI/561oxwxxfcGKmoAKKKKACiiigAooooAKKKKACiiigAooooAKKKKACiiigAooooAjxzXh2n&#10;t/xkL4s/7B0H/oVe4npXhVm239oTxZ/2DoP/AEKvgON6nssjqz84/mdWGXvno2+jfUHmUeZX8s/X&#10;T2eUn30b6g8yjzKProcpNu5FcJdN/wAX+8J/9g66/wDZa7UyciuFmbd8fvCf/YOuv/Za+94IxXtc&#10;9ow/xfkYYiPLSke40u2kTtTm6V/U6PDBl3UbaWimAUUUUAFFFFABSbaWigBNtLRRQAUUUUAFFFFA&#10;BRRRQAUUUUAMIGaZIQKc3Y15D+1V8Ur74NfAvxL4r0uKOfULGFfLEvQbmC5/WtsNhauOxEMJR+Ob&#10;UV6ydkS5KC5j1sJwM9aZJiMF25Ir8EbT40+P9Zvru/l8Y6rD9pfzPK+0tsrt/D/xU8ZXf/Hx4s1W&#10;b/t5av3Kr4P4+lH38VDz0kfKYviGhhf+XblY/W5f2hPh0000Q8V2XmxyNEcy/wAS18ufGj4i2/xG&#10;8Yw3GnwxRWtsjR+bF/y0/wBqvmHw5aRyciHp2r1/w8Gltx6KMV24XhHC5DW+sQqObt1PwfjDi3EZ&#10;nhfqnKowvr+h3/hzrXa2a7q47RE8ufZXY2dfPZ6/3UpH860fexkTYtF21sWa1mWq5FatqtfynxJW&#10;lLmgfveQUuXlNi1jrWtVrNteK2bNdwr+UOJa8oylA/prh6jGXKZ2vXW393XnutXXlV23iQ15lrlz&#10;tNfGZdS5j+gMpo8xzWuXm2uF1G85re1q62VweqXnNfpGBoaH63luG90q3l7WPdXX/PSi6uP+WlZM&#10;0/n19bRo2PuKFAkkvN3+rqEybqryXUUVNW9jeu7kZ6cYFwNmo2O2jdVS5u/4I6qK5pFKNytcSebU&#10;M00cFEkmyqN5dRyV3QhzHowgPkvd1VG1GRP+W1ZuoaltFc/Pqcjn0r1aWG5j1IYePL752K6lj79W&#10;otVik/d1542relWLTVTWs8CHsaNT3YyPTIdQiirQt9ZrzVdW2VpWus+bXm1MD1Oaplx6jZ6zvrod&#10;P1mvJbPVy1dPpuqbq8TEYM+cxWX6Hr+k6vzXaaXq3l14pp2s7a6rTfEfFfH4vAOR8Fj8t5j2ux1z&#10;ZW9a67urxmz1/bNvroLPXdtfJ18uPh8TlR6wmuiOtKw18V5HFrm3/WS1q2PiH+OvIq5boeHWyrQ9&#10;gt9V3/6yrAeKWvNrDxESa73wbpMnib975+LWP/WVGAyLG5li44TBRvN7HyOPwVPDQ56vwl+Hy/8A&#10;Vx/62Wum0/wiJP3lxz/0yFa2jeH7bTIIUQ+b5fSQ1rCLuelf07wv4WYfA/7RnNq09LR+zH1/mPi6&#10;+LT9yj8JBZ2UdhB5cY8oVbI5zSYHWl3YGa/eaFGnh4KlSioxWyR5m4+iiiuoQUUUUAFFFFABRRRQ&#10;AUUUUAFFFFABRRRQAUUUUAFFFFABRRRQB5t8e/8AkjHjH/rxlr8VLDT99nD/AMC/9Cr9rfj5H/xZ&#10;/wAVp/04vX462Njtsof3P96v6C8JqvI8Z/25/wC3H53xdV9lCh8zD/s6T/nrR/Z0n/PWui+xR/8A&#10;PGj7FH/zxr+h/rJ+a/Wznf7Ok/560f2dJ/z1rovsUf8Azxo+xR/88aPrIfWzlNR07/QZ/wB7/BX7&#10;M/ssr/xYLwZ/14rX5FalYx/Yp/3X8Ffrt+y4v/FgvCI/6clr+fvFqpz0sJ6z/KJ+j8IVva+2+R6y&#10;lObpTYm3CnN0r+dkfo4tFFFMApNtLRQAUUUUAFFFFABRRRQAUUUUAFFFFABRRRQAUUUUAFFFFABR&#10;RRQAUUUUAFFFFABRRRQAUUUUAFFFFABRRRQAUUUUAFFFFABRRRQAUUUUAFFFFABRRRQAUUUUAFFF&#10;FABRRRQAUUUUAFFFFABRRRQAUUUUAFFFFABRRRQAUUUUAFFFFABRRRQAUUUUAFFFFABRRRQAUUUU&#10;AFFFFABRRRQBieI8/Z/k61wt0srT16oy7qy5/D1lPN5ki5P1oA8rvml8iobGHzZ/Mr0zV/DEU1j5&#10;duMV5vqVnLpt95dAGktYt4uyerC3ksVVWbfQBR1KHdWXG3lVvTNVG8tYk/1dADlmuZYIZK1LO421&#10;i2f/AE0rUVt1AE15ffuJqdG0V7Vdl3UKu2gAm/dT+XUlv/r/ADP9T/01/wBuo2XdTt3/ACzoA/Kv&#10;4rfCj4gy/GjWopNG1W81q61FpLO/hjZ0+Zvlbd/CtfqF4ZtbnRvA/hmz1SbztatdOiivP+u1aUc0&#10;sX+rmqNl82vu+I+Lq3EmGw2HrUYQ9j215ny8v/gJ5+FwX1VynzblWHVvK/1kNXPM82oZrOJqLVdl&#10;fCHoE9UJNS2z+XV+oPsPn/vI/wDv7QA1dSiiq5D4g3z1m32m+VViO1iioj7wGhcXH2iDzKqrUn2r&#10;ZB5cdRq1AA1eG/tPfsqaZ+0nNpmqR6z/AGB4gsU8r7V5e9JIf4Vr3IChV3fu69LLszxeT4mOOwNT&#10;knHr/i+yzKpBVVyTPKf2cf2etN/Zy8K3ml297/bOq3z+ZeX/ANxP93bXpVxbytP+7rkdc+PHw18L&#10;+MYfCeseLIbLxLLJ5X2X76f8Db+Gu6Zdtb5pUzDFYj69md+er713Hl5v8IU4wiuSH2S1a6fFYWPm&#10;SVT8yKX95HVpbz/lnJWTJa75/M/5ZV4xqaCybf8AV1eWaKWCsu6uLXTdKvdQvJvJ0+xga5uJf+ea&#10;L96vlvQ/+CgvhbWPHsOiSeE7qz0W5uvs0eqed/tbVbZXu5ZkWZ5vCpPL6PPGluc1TEUaLjCrLluf&#10;WljD5tNvLXbVeO4+z/vI5/3Uv+rl/wBipLi8luq8I6TNum8iD93WfM26tibykqjCv2j95QBXtbry&#10;K2rFvNnhrLt7fdPWha/uvJj/AOmlAHsnhtdljWvWF4Yuo5bHibNbituoAWiiigAooooAKKKKACii&#10;igAoopiybqAH0UUUAFFFFABRRRQAUUUUAFFFI3SgD4R/4KLw+f4x8Af9ta+YmsJAcd6+qv2/ovP8&#10;b+AP+23/AKDXzt/Z8Yr8O4urcmZyh5I/rjw3xHJkNOHnP/0o53+z5aP7Plrov7Pio/s+KviPrJ+p&#10;fWznf7Plpy2EldB/Z8VH9nxUfWQ+tmx+z1Z+R8d/Cckn/Pda/VBRxX5j/BO18r40+E/L/wCe61+n&#10;IOK/deE5+0yyM/Nn8l+JdX2ue8/9yI6iiivsz8pCiiigAooooAKKKKACiiigAooooAKKKKACiiig&#10;AooooAKKKKACiiigArlPFHmtP+7rq6hlgjl+/wA0AeWTLLWTqDS+fXq7eGrJu1Y3iHwlvg/0egDh&#10;9Nh/5aVckh2wfu6yZI5bWfy/+eVSNeS/6ugCvJWTqEOytZqjkaJ/3dAGLazeRP8Au60la5l/eSVX&#10;1C38r/V06zbZQBtWN55VQ3V9t8n/AH6SkZd1AFplin/eVR8z9/NHUm2m+XQBzfxU0nV9c+GXibT/&#10;AA/N9i1u6sZYreX7n8P3a/Jv9nj4I/FL/hfvh+DTtH1XR9VsdRSS8vpo3RFRWzJuf/aWv2Kb5/8A&#10;WVMt5Kn+rm/1v+s/v1Mo8x0063soyhy/EHiK4tor6aS3/wCWv/xNZ9rqn/LOSrdVprPd+8qjmJlb&#10;fTZm20W/+oqRl3UAUV1L9/5dWIdYit6cul7/AN5/37qncaf5U/l0Aa1rr3m0XUnm1VjtYoqmkm82&#10;gBq9KA3lTwyR/wDLKl+7SP0oBnzV8a/2I9N+LHji98UaX4m/4R+a+5vLWaLf5j/xNXuPw78B2Pwv&#10;8D6Z4X0v99aWKeVJL/z0f+9XRL8wrJ03xp4e1nVf7L0/WYptQi/5Zf8AxH96uG2Fw1XnnJRc+/8A&#10;7ae9UxmaZjhI4ed50qX934f8RaWzkuP3dbVxDFp0FUVqxJcfaoPLkruPB937BXj8r/WR1JDNLb1n&#10;w2ez/WVn+PPGmm/Dbwde+JNY/wCQfa/uvK/56P8AwrUznGnGU5/DE3o0auJqxw9GPNOT5UjqLqSJ&#10;oP8AprViztfNr59+Ef7VmifFPxV/wj8ujS6Ldyo8lvL5u9JP9mvcobz7L/rKyoV6WKhz0pcyPSzT&#10;JsdkmI+qZhT5J25rfETX1n5VYt5N5Vx5cda0lx9oqndSeVBW54xjt/00qxY3nkT+X/z1qwsO6DzK&#10;jtbPd/rKAOg0WPdfV7Dpv/HlF9K8Y0uTbPDXsmmyb7GHy6ALtFFFABRRRQAUUUUAFFFFABRRSbqA&#10;FoqNJBIPkqSgAooooAKKKKACiiigAooooAjPQ14NC3/GQniz/sHQf+hV7yelfOt/rNlpf7Qnibz+&#10;D/Z0H/oVfl/iM5R4dq8neP5ndg/4p6buo3VladrNtq0HmW580VdVsV/F0sZKMvfPobE+6jdUW6ms&#10;22p+uhYnLYGa4st/xf3wn/2Drr/2WtvUPEVjpcvl3J8qQ1yml6va6r8ffDL283/MOuf/AGWv1Hw5&#10;qTnxHh+1pf8ApLOPGL9zI+g0p9MSn1/Z62PnAoooqwCiiigAooooAKKKKACiiigAooooAKKKKACi&#10;iigAooooAjI+bNfNn/BQ5tn7JnjM9P3cX/oa19J56e9cNrei6j4nvp9K1fTtO1Lw1LxJFdx7/MSv&#10;QyvF/wBnY6hjOXm9nOMrf4XcmcPaQcT8DfDsw8ivSPDKEGKv08+Kn/BPD4WfFLxPDrctvNovlQrF&#10;9l0r91EffaK4Dxt/wTb8N6H4Wnn8D3moTa7F+8jivLjcklf1THxUyTMIQjNThOe917sf+3rn51mu&#10;QYmrCUqXvHyx4cBJi9K9a8ONgDNeY6Xpd/ol9NZ6nZy2d1F+7kil+X7tehaFdB4hGldGZTjVjzw1&#10;XkfzRndOUZyhPoeoaK2+auysRXFeHetdrZ/JX5Fn0f3Uj8uox/2yJvWvStW2GaxLeStqyev5Q4kh&#10;y805n79w/NS5YG3aDFbduuKw7WSti1m3V/JXE8JSlI/p7h2cIxiYfiCPyxXlfiTrNXrXiSPdXmOv&#10;Wf8Az0r5zK5H9AZNOMTy3WpP3Fec3037/wAuvUvEFrurz/VNN2/PX6jgJx5T9nyurDlOV1DpVVK1&#10;rmPd8lZMnyV9LB80T7GlLmiZMo2TVHuqS4l3VQuLzy/uV6kE5HswhKRq/a/3Pl1RkvI0rJvtbkSs&#10;C41WVzXXTwjkdlHBSkbd5qlY9xqNZ8uob6pyXVevTocp60IUqUSTULnfWLcXWKkurjtWXcSbq9Wj&#10;T5T57H4z+QV58mrtrcbax1mqxHLtrsnDQ8DD4n3+c6KC8q5Hciudt7jNakctedOkfY4XGupE6K1v&#10;ttb1jrQi+/XCx3VS/bDXBUwykdk40qsT0zT9f3V1Gna2DXjVpqu32rpdM1rcP9dXi4nAHj4rLozj&#10;zQPZbLXt01dBY61trx6z13NdHputV8ricAfHYrLLfZPT4NaKne9atnrVeYw6xurWs9Zrxa2CPnK2&#10;XafCetWWubRXvv7PV19s0nUvM/5718g22v8A/TXrX0n+yh4mtZbDU7SW8h+1ST5SI/fevrOBcJ7D&#10;Pqc5aaS/I/LeMcvdLKqk+XrH8z6OXtT6ihqWv6lWx+ABRRRVgFFFFABRRRQAUUUUANp1ZlnqltfT&#10;zRQTxTSxf6yP/nnWh2qYyuDVh9FFFUAUUUUAFFFFABRRRQAUUUUAFJupshxXMW83iRtcxPDCNK3/&#10;APA6AMX488fB3xYP+nF6/JbTbCT7DDX60fHnn4QeJ/8Ar0avyz0y2uHsIfM07/yJX7X4bYiND63/&#10;ANuf+3H5Jx9Pkhhv+3v/AG0zf7Nlo/s2Wui/s6Oj+zo6/dfrJ+MfWjnf7Nlo/s2Wui/s6Okawj/5&#10;40fWQ+tHKahp8i6XeH/Yr9U/2Yhj4FeEv+vRa/MbUbZ/sN7/AMS7+D/npX6c/sy/8kQ8J/8AXotf&#10;h/iVX9tSw3q//bT9h4CnzyxPoj1eJdop9FFfh5+whRRRQAUUUUAFFFFABRRRQAUUUUAFFFFABRRR&#10;QAUUUUAFFFFABRRRQAUUUUAFFFFABRRRQAUUUUAFFFFABRRRQAUUUUAFFFFABRRRQAUUUUAFFFFA&#10;BRRRQAUUUUAFFFFABRRRQAUUUUAFFFFABRRRQAUUUUAFFFFABRRRQAUUUUAFFFFABRRRQAUUUUAF&#10;FFFABRRRQAUUUUAFFFFABRRRQAUUUUAFFFFABXMa54VivPOuI/8AXV026qWoanFYRZkoA8w1rS5b&#10;WsXdXVeJNWiv5/8AnjFXCyX2yfy4/wDVUASXk3lVJZx/aoPMqu0ct1V61b7LB5dAFFv3V9WgtZ9x&#10;D5s9aC/JQAtFFFABRRRQAm2haWlVtlACUUUUAJXw9/wUh+JXjPwf4k8M6Po93daDoFzY/aZJLT5P&#10;tMm7+Jv/AGWvuGsnxJ4P8PeN7GHT/FHh+08TafE/mx2l5Fv8t/71fTcN5th8kzOjjcTQ9rCPNp/7&#10;cjCtCVWHJA+f/wDgn98Q/FXxA+D/AIgfxXNLqcWmXUUWnXV39+RG+9838VfR1xJKlN0vSbHQdKh0&#10;vR9MtNG0q2/497Szi2JHUl1D5sFcWcY6jmeY18Xh6apwm+ZRXQqlCVOHJMo2Mm6evMf2nv2jI/2c&#10;PDejXFvpv9pa/q7t9jim/wBTHt+9vr0aOb7PPXF/tBfs+6R+0P4V0zT9Uvf7M1XTHeSzuof+We77&#10;2+tMheWLMqUs2i5YeL97/wBt/wDJia3teSXsviOd/Zb/AGnJf2j7HWbfVNM/szX9IjWW48n7lyjf&#10;d2f3a90t5dpm8z9z5qNF/wBc938VeQ/s6/s36R+zppepx2ep/wBs61qez7Zfzfc2L91Ur1uteIp5&#10;XUzOtPJouOH0t/d097lv/eJoe1jSj7Xc/LL4lfsk/FRPi3qWnx6PNqUt/evJb6p5nySJu+9/s1+n&#10;Hg/Rbnwv4H8P6HqF79t1DTLVY7i6/wCej1qfbJIP3fnfuqwfGnjrTPh94V1nxJrHnTaVpkHmyeT9&#10;+T/Zr2884pzDiulhMDWoqPsvdXJ9qUvd/r+8TQoQoOU/5jcmk2Qfu6ht777V/rK+VvhV+3xZfFX4&#10;gWXhbVPD40aK+k8rT7qE/wAf8O+vpWRZbe4mr5/N8jzHIq0cPmFPkm1zLaWn/bppRrQrrngaWpR2&#10;1/pV7peofvtPvoGtrmL+PY1fJmg/8E9rfTPHEN/L4yivfDVtdfabewhi/wBI+9uVXavp9WllrSt4&#10;/sv/AG1rTLM/zPJYVYZfU5IzWvu83o/8RNbD0cRKPtY83LsTXzRJBDb/APLKJPKjp2nzWr/u6juL&#10;X7VUN5Z7PJ8uvnjpJtQtftE/7v8A1VG6Kw/dyVND8kFZt9byxf6yagDShmil/wBXTmrJ0+bZP+8q&#10;9dL9og/d0Abmj6xc2E/7uvS9B1KO/sh/z1rwxbyWL93W1oviq50ueCgD3OiuCtfiB9on/eQ/uq6+&#10;z1W3vYfMjPFAF6ik3U3f70APoqm+o28XU1Wu9ftrX3oA1aKyLXxFbXU/lx1qNJtoArahc/Y7aWT2&#10;qh4euPtXnSVxfinxl9pvYLO3/cxb67vw9J5ulQvQBqUUUUAFFFFABRRRQAUUUUAFI3SlooA+Lf25&#10;4/N8feAP9yWvCxa7s7PKmr3/APbT0+21H4ieBo7iHzvkm/8AQa8ft9EsbQkW8Pk1/O3HFaMM0lHr&#10;aJ/SHAteVPKI9ry/Mw/7Pkpv2GSui+wxUf2fFX5z9ZP0aOMOc+xSGmyWckX+s8r866X+z4qjuNFt&#10;rr/j4/fVccRHm94JYt/ZHfCWPZ8YvCf76LzftS1+kOMrX55/DXQrHTvip4TuLeHyf9KWv0NXiv6N&#10;4JnGplMZQ/mkfzZx3N1M45/7sR9FFFffn54FFFFABRRRQAUUUUAFFFFABRRRQAUUUUAFFFFABRRR&#10;QAUUUUAFFFFABRRRQAVFKN/yVLSE4oA43XPCMS/6Rb1xesWP2WevUdT1u2sCI5P3snpXm3iTVIri&#10;eaST9zQBkVnXFxt/1lRx33m1JHay3X7ygC1Hb74Iaq2rfv5q0PtH7jy/+eVZ9rb7Z5vMoA0FpaRa&#10;WgAooooAKKKKACiiigAp8K7p4fM/v0yigD86v2s/i3440z4661YHWtR0W0sHT7Fa2kjIkaf3l/vV&#10;9tfAXxFrnjL4LeGdY8SQ/wDE7uY28zzvkeRF+62yt7xB4D8K+L76G88SeGdP1m7tf+PeW7i+eOt7&#10;dv8A++PK8r+CNP4Vrz6GFnSqynOXNGR9hmud4fMMvoYSlh1Bw3f/AMiUb6aVP9X/AKqm2MkrU3Uo&#10;fN/eVXsZP3/l16B8eeSfHv8Aadl+DXiSHw9o2mw6lqHlrLc3c/3Pm/hVa9F+E/xGtviz4Ih8TwQf&#10;Yj5wt7i0/wCmy/e/4DXF/HD9mix+NuuQ65Fqf9ja3sWO4/54yIv/ALNXe/DbwDpvwu8HQ+G9M/fx&#10;RP5sksv35H/iavIoxxn1up7X+H0P0bM6nC0uHcLHAxf16LjzvX/t6/2eX+U19e0+XWfDmp6XZzeT&#10;d3UHlRy/886+Z/APwd8XW3ji082z/s6G2m8yS+/55f7VfU3Wo2vIk/dyTVzZlktHNK1OrVk48nQ8&#10;nJuJsXkmGr4elFSjV6v7JNNJ5s9U7i6+y/6uqeseJbDQ9J/tG482Yb/Lji/26y9C8Ww+NVmSGH7H&#10;f2yeZ/sSJWlXOcvoY2OXzqfvZdOX/wBu/mPDp5Zi6uEljfZ/u49TpLe6+1f6yuZ+Jng/SPid4Hvf&#10;CeqTeTDdP5scv/POZfutVyOaXyKdDDLcT17U4QnCUJ/CcWHr1cJVp4jDy5ZR95P/ANJPG/gl+ybH&#10;8MfGH/CQarr8WsS2qP8AZ4bSJk/4E9e6XUkUv+s/1tSQt9n/AHdNbT/Nn8yubDYalhYctKPKepm+&#10;eZhn+I+t5hU5525fh5eVeRYs5rZoP3dVZrHz5/MqOSPbP+7q8y766zxCGS6itf3dWI5PNrHvIdk9&#10;WNPmii/1lAGg1b3h/wAQXNr+78791XK3kcr/ALyOoY765SgD32wvIr2CKSOr1eMeG/GkumzzR12G&#10;leORczQCcY830oA7eioILqOf/VnNTbqAFopjSbarHU7Zf+WwoAuUVj3PiW2t5/LJyan0/WLbUv8A&#10;V0AaNZWt3ws7fj/W1avbyKxgMsnRK81uvFn9ra5D/wCiqAPQtBbdY1p1BB/qF/3anoAKKKKACiii&#10;gAooooAKKKKAIz0NfPl5axT/ALQficyReb/xLoOf+BV9Bivny8k2fH7xZ/2DoP8A0KvyXxQ5v9V6&#10;/L3j+Z6GBjzVonYwQxWw/djyvarG+sn7ZSfbK/hNwm/tH1vsTX30hbcOtZP2v2o+1+1TyT/mD2Je&#10;mtba4/1kMU1cpp8EUHx98M+XCIv+JdddP+A1u/bKwtNm8346+FP+wdcf+y1+t+F3OuKcN73Sf/pE&#10;jzsfT5cPI9/TtT6RelLX92nyYUUUUAFFFFABRRRQAUUUUAFFFFABRRRQAUUUUAFFFFABRRRQAjLu&#10;pnkp6VJRQAm2jbQ3So3m21OgHy78fP2Ur34heKtS8WafrGLsw/u7Aj/Wbf4a+YNMsLnQbw2l3D5F&#10;3F+7li/26/R7xn42sPAvhu91nU28q1tY/MPPL/7K18JfF34o6L8U/EWnap4d046dDGj/AGjzh88j&#10;1+x8IZpmOLj9WrRcqKWj/lt0PwjxEyrAwo/WYSUareq/mNnw9deVXaWbeaPavNvDLV6DZzYtotnS&#10;vWzil7kj+Ra6jSxHMdHa1s2rVgWh3Ctqzav5c4pw3xH7Jw5iL8pvWla1q1YtvJWtZ1/KHElFe9zn&#10;9NcP1X7vISauP3HmV5zrMHmedvr0y+h82CuD8Qw/886/KcHPlnyn9E5TU+E8o1uLI2JXC6su4y16&#10;frVntFcDrFnzX6PgKqsfsWW1onA6hHXN30e3zq7bUrbNcrqENfbYaofoODmcrcttgrGupPLhroby&#10;HdWDdRb6+kw7R9fhnE5W+ucjFZck/NXb4bjWROdpr6WjDQ9DFVJUwkuqjW4qvI22oWmLV3KB81PE&#10;yjInuLncapSHdTLjf6UyB8mulRsjx6lfnnyEJXbUiPtp864quzba1+I89/umX4ZttW47n3rC+15q&#10;aO6qJUjqo4+MTc+1UjT76y1uN1TLJWHs7HqxxnOa9rcc1sW1ziudt3xWjbyEiuKrA+jwNf3eQ6u3&#10;1HbXQadqslefxXOTWtY6hsryK2GTO+rRhWj7p6Ra6lWgmu+XXn66rH3qGbVv+ec1eQ8DzniPLfaM&#10;9KPiIOavad4pvNBvPt2nXclpfR/cljGWryuLXPKq0viXNTHAypy5oaHJXyWNSPJOPNE/S/8AZh+M&#10;Nv4+8F2VheawLzxJag/bYpfv17ihck46elfjb4W+JWp+BfElnrmjTmDULd/MMf8ADJ/vV7bH/wAF&#10;CfiS9xEZLXS/K3/vB5XVK/Xcsz+msPGGLvzLqfzbxF4TZm8dPEZSlKnP3rN8vK+3+H+U/StSTxT8&#10;YU8fhmvK/g98e/Dnxa8M6dqVtNHZXdz+7+wzSfvd6/e+WvVC4HHQ19pGcKseaGqPwPEYWvgq0sPi&#10;IuM47pkmB61GzL64/CleUIuSeK5if4ieG7Yyxya3YxSx/fj81eKtyUfiMo051Pgi36HUEgjrxRuy&#10;PWvDPi/+1r4N+D8Nh5xbWTdcYsJFby/96sz4Oftl+E/jB4km0W2hutMuAnmRy3e0JJ/siuX65h/a&#10;ey9ouY96PDubzwbzCOGl7FfasfQUzbenXvXH/E3xtpvgbwpNf6heCyEv7qCT/b/hrodT1S30qwmv&#10;LqUQ20UfmPLJ93FfCH7Qf7SifFof2Hpdn5GjW03mPLN9+R1/iT/Zrys7zKGXYOUlL32tDs4YyDEZ&#10;/jowhF+yi1zv+U99/ZY1C51ePxNeXBlllkuvnll/jr6DCjaB2rzb4BwxL8LNAnjhihMsH7zH/LSv&#10;SUPHtRkOHeEy6jSnLmlbm/8AAtTzc9qxr5nXnCPKr8tv8OhNRRRX0J4gUUUUAFFFFABRRRQAUUUU&#10;AJtpuz2p9FAHnfx2/wCSS+Jf+vR6/ODT9Plaxg/3K/Rz48D/AItL4l/69zXwLpljH9ig3/3K/WOA&#10;qvsniP8At39T8H8U63slhP8At/8A9tMX+z5aPsFxXRfYo6PsUdfr31k/APrZzv2C4o+wXFdF9ijo&#10;+xR0fWQ+tnL39hJ9gn8z+5X6F/s1/wDJF/D/AP1wr4Wv7GP7Be/7jV91fs3rs+DXh/8A65V+Tcd1&#10;eeFD1kfu3hdW9rPF+kT1JKfUcXSpK/Ij+gQooooAKKKKACiiigAooooAKKKKACiiigAooooAKKKK&#10;ACiiigAooooAKKKKACiiigAooooAKKKKACiiigAooooAKKKKACiiigAooooAKKKKACiiigAooooA&#10;KKKKACiiigAooooAKKKKACiiigAooooAKKKKACiiigAooooAKKKKACiiigAooooAKKKKACiiigAo&#10;oooAKKKKACiiigAooooAKKKKACmSSbKhuvNWD93/AK2sdLS+vZ/3/wC5oATW/EcdrCY7c/va5aRb&#10;nVv3kldvDoNsvMg86T1NWoLSK1GyOLA9aAPOrjw/LLB5dYN14PlX95HXtWyopLaKYbHiBFAHmGm+&#10;E5ZZ/MroJPBEj117GKIfP+6/GmjULf8A57CgDybWvD8ukz1lrXdeLtWtZf3cf+trhVoAWiiigAoo&#10;ooAKKKKACiiigAoopjfPQA779R3Enkf6ypNPuPKn/eQ03UP9PoA8l/aE+Ln/AApH4cz+JLeyivbu&#10;Wdba3hm+5vb+J684/ZT/AGtPEHxi8czeC/Fem2sWoXUDXNndWn+z8zK9e7/ED4Y6H8UvB174X8SQ&#10;+dp9y6y+bD9+J1+6yVyfwV/Zj8GfAO/vdU0S9utf1WWPyo9Q1D5Htk/upX3+Bx3DtLh6vh8XRcsY&#10;+bkf/pPvfZ5ftHl1KeLliYzh8B6zUCzb5/Lqeql5a+b/AKuvgD1Op538bf2gPCvwIhsotchu9T1W&#10;+TzY7C0Pz7P7z1n6L4u8I/tSfCvWY7eCWDRb5PsOo2v/AC8Wz/7Fcv8AtJ/s1an8eL7Rtb0e8is9&#10;fsoPsssN3/qpE/vf71b3wB+Bl18CPBF7pd5eRanqupz/AGm4li/1Uf8AspX33sshoZBSxWExDjj7&#10;x0v9pS7f+THjJ4yeMlSqx/dnyr4g+BunfskeOdG1i81KHxNquz7do1p/B/s+bX1h8Bfi/L8ddEvb&#10;y40yHTNatZ1ivLWH/U/N/cp/xd+CXh/4z2Vkmrz3WmatY/urbULUZbZ/dq78LvAHhr9n3w5elNTz&#10;p/mfadR1XUBs8yvVzriHA8QZRTli5OrmGkU7P+b7PL7vvf8AgXMc9HDYrD46U9I0PMxda/au+Gvh&#10;DxTP4bvP7QvZYn8qTVYj/o8b/wD2Ne0QyRXEENxHN50Usayxy/wSI33Wr4Hh/Zy/4W9441+PwH4x&#10;0nWtFkuvNkl8397GjNuavuzR7WPQdD0zS45vOisbWK283/d/iry+KMryjLKeG/s+o5VpfGn/AIe0&#10;vhHlWKxmKdT6xHToaHU1GWilrP8AEHiXSPC2lTaprGpxaZp8X+slmrB8M+LND8f2M154b1mLU7Tf&#10;/pHk/wDLP/ar4eNCtKj9Y9m+SPXlla/a/wDMe37WEZ+x5veOqu6yZJpZf9ZXzj4r/blj0LxxeaRZ&#10;+GotT8P2M32a41Sb/j5P95k/2a+hrO+ttX0qy1TT/wB9p99Atzby/wAeyvWzTIsxyelRrY6jyRq7&#10;P3f8Vn/LI5MNj8Pip1IUpe9E0NPjiaetT92lc+0nlVc0m88qf/SP9V83/wBjXgy3PQNZrWJJ/wDX&#10;RQy/88ppF31l6pHIk9fnD8TrzxpL8VdTOoT6r/wlQvf9HEW7+9+72fw/dr9DNPvL668OaNHqn/IQ&#10;+yxfaP8Af2191xFwv/YGHw2I+sKftVsvs+7f/t6J4mX5l9enUh7Nx5DWjupVg/d1oab40l0v/WT1&#10;y91qn2WCaOOuL1bxREkH7ybya+GPbPcF+Lkk/wC7/wCWv/TGsvVvjLJFPDb28372vAPHXxE1fwvq&#10;sNnpE/8AZkXkLJ/181yHjTx1/wAIrqvh/XP9TNcp5txa/wDPT+81e9iskxODwVPG1bcs+394+Ty/&#10;iXBZjmFbLqV4zhzav4ZcvY+oLzxt5s5t7jU5ftf/AD1h/wBT/u1l6h8RJbW+mt9Qn8nyq8q/4Wv4&#10;EurIaufE1rF/y1+wS/8AHx/u14B46+OEviPxVe3kfm2VpK/+jxf7FZ5hRwVCFP6vLml1PB4RzDib&#10;HYjFwz7D+yjF+77vL9r4f7x9zeEfHFtf+fcfbf466XxT8VIRZRW9lN50xTmvzg034mXMX/L7NDXp&#10;XwV+KFte+ONMj1S98mKWfyo/O/v14cpcsZT+I/SJS5UfS17/AGn+4vJLKb7Jv/1tfQXhFc+HrQ9t&#10;teTGSS21aV7ibybWP95JL/Bsrzr4c/tKRPfanp9xe/6J9qaO2/ubK+cyTOf7Z9p+75ORnn4HGfWo&#10;y548tmfXm6lryzwn8WbC/g/13nRb+temWtx9pg319KekT0UUUAFFFFABRRRQAUjdKWigD5N/azg8&#10;74meDR/sS/8AoNebNp8n/PGvWP2mYfP+KXg3/rjN/wCg1xZsIxwJq/lbxErcme1IeUP/AEk/beFM&#10;RyZbGHmzmvsEn/PIUfYJP+eQrpf7Pi/57Uf2fF/z2r8v+sH2f1s5r7BJ/wA8hR9gk/55Cul/s+L/&#10;AJ7U1tO/6bUfWQ+tmP4Vt/s/xG8J/wDX8tfdpFfFmm2vkeOfCf8A1/LX2oDnFf1X4dT58ijL+9I/&#10;EuLantsx5/JD6KKK/Tj4wKKKKACiiigAooooAKKKKACiiigAooooAKKKKACiiigAooooAKKKKACi&#10;iqOovcoP3AoAsXE8duN8hxXLeIPFWz93bf8Af2rlvplzeed9orSGg2P/ADxoA4X7HdXn7yT/AJa1&#10;XvPDct1B+8r02OHygEQYjp+ygDxP/hE7mCeui0PwbK1eiG0iabeYhn1p8s0duPnOKAOIuPAcstcf&#10;qmmy6dP5clexnULf/nsK808VX1teT/6PQBzq0tJHS0AFFFFABRRRQAUUUUAFFFFABSKu6o5vn/1d&#10;WLG88rzqAKM0m3/j4rwX9pP4933wUOmadodlFe6rfJ5skt39yNP9ivfLy3+1VwfxX+BXhr41aXZW&#10;mtzXWmXdr/x739oN7/7tcmMhWnRlDD7n0eQVsuw2Y06ubR5qMea//tphfs1/HG5+Ofh7VBqllFZa&#10;3o+3zPK/1MiN93/gVev1yHwq+E3h/wCC/h2fSNA82bzZPNudQu+Jrn/f/wBmuv8AvVWGjWjRjDEf&#10;EcudVsDXzGrPLKbhRk9ExsMnm15346+O3hbwH4j/ALHvLK71O6i/4+JYfuR/7Nd5ND5E8Mkf/LJ/&#10;NrxP4ifs7al4w8V3mvaRqVrCdRfzbyK7P+rf/Yrys3qY+lRjPL43nc9ThehlGIx0o5zUtC2nqelN&#10;/ZHjrw5ZSRzf8S++/wBJt5Yfvx1y1zrMPwq1q8s7P/iZX+zyriWX7mxq6nQfDcXhDw5pmh283nfY&#10;Y/K83/npVfXvBukeKL77ZeT3dld/8tPJ/wCWn+1XyufZHi8ZCjmOBp/7Z7t3/Xunfl2Z4LC4ithM&#10;RJywl5ci/m977RraDH/wksFlcaf/AKq5/wCe3/LP+9XZjwtFHB/o8/776VkeANI+zTwx6fD5Ok2y&#10;NH5s3+1XYX7xaJ+8kmx/zz968rO864kwONwWBy6nCrKSj7X7Uub7X+GJ8xOGEqzqTh8F/c9DlKRq&#10;jkvI5Z5pP+etaGm+Hb7xHB5ln/qv+es1frs5ezjzzPKM+OSKWq+oeav7yOpF8OX0Gt/YJ/3Mv/Pa&#10;t258MWN7AY4/Nhl/56g18rmvE2U5LiKWHx1blnV+D/5KX8pvCjOpHngcVNJvnq9pscTVRZfs880c&#10;n/LKmtNs/wBXX1RgdFGv/POo/s+//V+VN/1xlXfXK+K7zV18AeIP7D/5DX2Fvsflff3/AOxXwd8E&#10;9Q8Xf8Lh0Y2V3qH2uK9/0zzS33N37zfXkY3MPqtWnR5ebmP0HhvhL/WHBYvF/WFS9j0f2vd5ve97&#10;3Yn6C3H+jz+ZVz7dJF+8k/c1Rv7z7bfTSf7dZOsa1KkHl/8APKvXPz5bHcaf8QJNLrQj+K8l5B5g&#10;/wBVXht14itnn/eTfweb5X/PTb/DXwx4l/bI+Jf/AAsy9jt9S+x6JFe/Zv7A8v5Nm7bt/wB6sK1a&#10;ND4z1cBllbMeb2VvdP011z44/Z4LySS9hstPto/Mkmm/5Z14t4H/AG5fA/xI8bjw5p82oaZqEu+K&#10;2u7s/ubl/wDYryDxV4qsdUsdZ8P6pNNpmn+IbVfM/v2X93/x6vD/AAT8GLb4d+MLLxBqHibStTtd&#10;Mk82O106XfLJ/drKtVqxlHk+E7cBhsvnRq/W6nLOOyP0auvidEnnSXk3ky113hPxxbRwQ3n23/W/&#10;vK/PHUvi5LqU80kk3kyyv/qqms/ipcxQf8fs37r/AKa12fCfOn6HeL/iSNSmFlZTYElcj4fmuZfE&#10;cH+pm/64yq//AKDXxn4w8deIde+Dvia38LzTf8JLKn7zyfv/AGX/AJaV4r+xn4p8XaB8TZ9Qt73U&#10;IdFtrKX+0ftRbZ/s/e/irCVW0+Q9WjgPa4eVXm5bdD9y7U/6PF/uLVivlj4f/tIRa3ocMd5e+T8l&#10;e0eFfiTbavBDH/5Frc8o7+imJ8wzT6ACiiigAooooAKKKKAI/WvnDV5tvx98Wf8AYOg/9Cr6NbHm&#10;j6V8yeK5vK/aD8Tf9g6D/wBCr8q8S483DNf1j+Z6+UrnxUYnSfaqPtVYv22j7bX8R+wP0n2Btfaq&#10;PtVYv22j7bR7APYG0bqqGgyb/jr4V/7B1x/7LVT7dTfCE3m/Hfwz/wBg6f8A9lr9S8NKXLxRhvSf&#10;/pEjxM2o8uEkfTC9KG6U0HbXzz4x/by+CPgnxFPo2oeM7OS/tpvKuPI+dLd/9th0r+3kfnR9E0Vz&#10;HgD4jeGvij4dh1zwprNprWlS/wCrurSTehrp6YBRXnfxV+PXgL4I2UNx408S2eg/aeLeKeT55f8A&#10;dWuJ+Gn7bPwd+K/iOHw/ofi20OtSti3tJx5Ty/7u6gD3qiivLviF+0l8NvhZ4i0/w/4j8V2Gm6ze&#10;uscGnmT96f8AgNAHqNFV7aeO6ghkjwY5FDof8/WvFfHH7Z/we+HHim78P+IPGlhZata/6y1J+eOg&#10;D3KivFfh5+2D8Ifip4pg8N+GPGVnqetXO/yrWLdvfb97Fe1UAFFFFABRRRQAUUUUAFFFFABRRWdq&#10;80kNheyW4zNHA8if7+35aAH3VzDaw5mmiiHYyyba+W/jh+3n4J8AWOtaX4bvYtU8X2Mn2b7B/CHr&#10;41+Kur/tFftQ+KtO8Iano13o1hFqjfZrkBoUj+8qs7r/AA1778DP+CZNjpelalJ8TryLV9Zln8y3&#10;l0+Rvuf7W7+Kv1ehw5keS0qeLz7FKc37ypU/efzkeTXrYirGUMJHXuz5u1f40+O/ixFFaeKNeutZ&#10;tvP+0x2uPlj/AO+a6fw8si+T/ossH/bJq++PhP8AsoeCPg/qc2oaTaGWaVPKzdfP8lerf8IzpPX+&#10;zbT6eUteriuPsvof7PlmEtS/8B/8lsfm2N4KxGa808XiLT/8CPz/ANBuJNoIhl2f9c69E0SOa4hg&#10;8uHBl/1dfWGq+DdJ1jTZrOSyhihlTy8+WvFJpXhjTtA02G3jt4xDbJ8kuyvl8VxYsVTly0bS9T4P&#10;EeD9SviP96Xs978vvenxHiEHw08UMm9rWnXmk3ugSwwX8PlSyehr3GPxpog4/tGLHavO/idq2k38&#10;8EkBE15j5JIh8tfl2c0ZYmlKc46nv4rhXJ8lwksRgcRzTjbecWYVo+0VrWslYNo1bFrJX8s8SYOU&#10;uY+myDFaRNyP97B5dcrrljzXR2cnFQaza+fB5lfz/XhLDYj1P6HyfGc0Ynk+tWfFcHq2n7q9c1fT&#10;q4fVrDaa+owWJP13LcUeV6pp3Fcpf2G2vS9SsK5m9sd3+sr7rC4g/SMHiuVHmV5ZbTWBqtlgf9Na&#10;9IutLrmdY02vqsNiUz7PCYxNxPJtRtsGsK6i5zXca1p9cxdWuK+zw9ZSR9nKMcTSOclFU3GDW9PZ&#10;1Tmta9WFRHzeJwczNKbu9NWPbVhrahbaum54/sZX+ErsOKzblua33h/cmsW8jrWlLU4cfRkoGZJJ&#10;ihZ9lElvTWt9leh7p8jL2sZFmG7ya0be4rD27ant5dtZTppnXhsXOMvfOlgarSzbawYbqpmuttef&#10;KkfX0cfGMTdF5irEGo1yjaltNT29/USw2h10c55Z/Edf9tBqJ73FY0d9UbXZrm9ge1LNeZG8t970&#10;77dmuZe7201b3NV9WOb+2uU6j7bUYvcGsdLndTTPip9idM8ylJHW6L4t1PwrqsGp6XeS2d/b/PHL&#10;DJ/q678ftlfF8cf8JvfAemFrxKa5UA4bJ+lUVvGjNejRlVor3JNHyOaUMux9WM8XQhOXdxjI97k/&#10;bF+LssBV/G18VPYivNLvxDdancT3d1dTTXVw/myS+Z/rHrlEu2PBq1AVYZzzU1p1a3xybNMuoYHA&#10;OX1OhCHNvaMYm2mpSuf3n72tHT9TuLG9iuoJZIrmN/Mjki+9G9c7CauW77K86S5T7GjU9pHkn8J9&#10;BePv2rvGfxJ8EWXhi9vPKhih8u7ljA3Xn+9XF6bfbLXymrg4JR2rdsLzaea4MxnVxr56srs58NkW&#10;Ay3D+xwNJQhfm07n61fs+3cbfBfw/I8se7yPnO/pXpdtKkyF0cSR/wALA1+SvhX4q+IPD/g/UvDl&#10;ney/YNSfzJP3nzx/7lez/AT9qCb4Taf/AGZrkN1qWjRo3liL55d+a+zwPEmGgqWHqxa0tfzP5Nz7&#10;w1zOnLEYvDyU3zuSgt5RZ+hZbnpmnHkc1yPgLxlbePfC2n61ZQyQW15H5nlTffFdZuHI7CvvoyU4&#10;80dj8RqU50pypVY2ktyWiiiqJCiiigAooooAKKKKACiiigDzz47c/CjX/wDr3P8ASvifSbH/AIlV&#10;l/uV9s/Hb/klmv8A/XCvkrSdP/4lVl/1zr9D4Rq8jqn81+Mlb2KwH/b/AP7aYv2E0fYTXRf2fR/Z&#10;9fpf1k/mb64c79hNH2E10X9n0f2fR9ZD64cteWP+iXX+41fY37O/Hwi0T/rnXy9e6f8A6Hdf7jV9&#10;Rfs9fJ8J9F+hr834vq+0VL5n9IeDtf2tXG+kPzZ6dGc0+vnr9pH9snwb+zle6Zo+owXfiDxVqb4t&#10;tA0n57k/3Wx/drhvBX7aXjjUPGWmaZ4r+CnifwxpepyeXb6hLF8ke77rPX5yf06fX1FRQ1zPxE+I&#10;eh/DDwdq/ifxFeCy0bTYTLcTHsPT6/40AdVupa+FLb/gon4p8S2P/CS+E/gb4n1rwLHukOreV1Rf&#10;vMtfRX7OP7TXhH9prwTNr/hcywy2z+Veafd/LNbSf3XoA9hor50/aO/bR8G/s76rpmhXFnd+JvGG&#10;pny7bQdI+eY/3d3pXHeAf20vG+qeN9M0bxh8E/E3hm01Obyre/8AK3pH/v0AfXlFFFABRRRQAUUU&#10;UAFFFFABRRRQAUUUUAFFFFABRRRQAUUUUAFFFFABRRRQAUUUUAFFFFABRRRQAUUUUAFFFFABRRRQ&#10;AUUUUAFFFFABRRRQAUUUUAFFFFABRRRQAUUUUAFFFFABRRRQAUUUUAFFFFABRRRQAUUUUAFFFFAB&#10;RRRQAUUUUAFFFFABRRRQAUUUUAFFFFABRRRQAUm2looARV20tFFABRRRQBWvoPPg8uvPdatbmy/1&#10;c1el1geJrWN7HzPJzLQB5TJ5rT/vKSrOp/6+q1ABRRRQAUUUUAFFFFABRRTGagAZqkt5vKrNuPN/&#10;5Z1Ysf8AUUAWaKKKACk20tFACSNtqnNeeVB5lF/cbP3dZ9vb/aP3dAF5dU2zw1aZonrFmh8qepLG&#10;42z0ATXFn5s/7uvGf2tPDMviD4ITafb6nDpl3/aKyxRTSbPtv/TJK94r5s/bZ+F3ib4jWPhnWPDf&#10;m6n/AGOjRXFhD/rpHb/lqiV9bwnyf23huesqUYvmu9ubl/8Abjzcy5vqlTkjzaHm37GPwk8S+GvH&#10;974l1DTZdH0qxtWtriKb/lo7fd+Wvfvih8fvBnwcvoLLxJNdzahdfvfsunR73jT/AG65D9jL4Z+L&#10;fCHhzxBqni8XUA1N1+zafqMrPL8v8To33a89/bD+CV9qHxG/4TWz1iws9P1eFY/K1aXZ5brX3uMh&#10;l/EnGFShmlZeyjDlThpzO3w397ueNSnWwOWxnSjrfqd3+0f4euvj38HfDOt+A5/7e0+xdpJLWH79&#10;xu/h/wB5a5H9m7SLn4A2Gs+LPiBDL4a0q+Rba30uX5Zrnb97Ytd1+xfqdtaeAda0Cz/0y10N/tVv&#10;qkP3L2dv9ZEn+zXjPxX13WfjvD9k1DU4v+El0PUJfL0+7+T5G+VYk/2q9DLoVm8TwtOSjg6ctZbT&#10;5J+9Ff8A232TzcZVpUp0sw/5eSWi6XXundWP7Nnw/wDjHqs/jDw34tuv7DurrzLjSvJ+eN/7v+7X&#10;0pY6fHb2MOn6fD5On2MCxW8X8EaV4Z+zJ8LNc+EOla/qGv5sr/WI0iGnxHPlp97zf96oP2tNa1yL&#10;wDosmj+bBpP2p/tssP3/APgf+zXymaRrZ7nlPJIYznow92Ldu3l8UtOXmPSpShl2BljZ0bTe6PeH&#10;s5f+Wn/LX/V/9NK8/wDGnx58EeBtc/4RvVLy7/tX/VSy2nzwxf79ed/saa9raaXr8moTyzeGov3t&#10;nLd/P+//ANjdXNfEn9mvxN4g8f6nqeh3unzaVq8nmia8l2PH/e31jg+Hcrw2b18szbEe5CPMmvd5&#10;r/8AyP8AKFfM8XXwNPEZfT1k9Uz6Nj1KQwQyR/ZJ4pU82O68pXeT/gdZcniL7LB+8mrJuJrb4f8A&#10;w/0zQ7e9+2/2ZB5Xm/xyP/FXj+ufEKWKebzP9VX57iOSNaUKMuaEXo/7v2T6ak5SpRnOPLLqeoa9&#10;8QrHTdDm1TVJ/sVpE6xf7cn+5XneveMtM8S+HJtY0OaW90qJ/KuIrz5Jo/8Afri9cv4viLocPhy4&#10;vItN1C1fzbKW7+SGRP4t7/3q5/VE/wCFXeDtZ0u5vLW81bWNv/IPl3xRov8AfevsKOX5LLIJYqdb&#10;/a4v4L/3u3+H7R4k8Tjo5jHDwp/ue/8A7cdJ/wALy/s3Svs+qaBaeIPK/wCPeWaXY8deM+NPiRqf&#10;jLXJtQ1Cb+Dyo4v4I0/u1zuveIJHrhvEXjS3sLMBxmY9q+PniK9WEaU5OUY7I9Sng8PRq1MTSpqM&#10;57tR96R1P9vfv6m1jxNE37yvCo/iXdJPNJJ/raZceOrm6/5b1hH3TsPZo/FW/wD1lNs/H3kT/vP9&#10;VFXkd14sllsay7fxFL5/7ygD6kuv2lPHGpeFYdDuPEEs2iRP/wAen8ez/fq94d+LUsX7yOvmez8X&#10;eV+7k/1VaVr40iWf93NRZBH3T9CPhP8AHTyrGGOSvsT4WftCxa1BZ2dxDj3r8b/DPxEltfJkj/v1&#10;9EfDH45SxarDJ9t8mKgD9bdL8SxX/I/1frW6vSvmH4K/GCLxH5MdxNF5Py/va+mYZopYBJGf3dAE&#10;1FFFABRRRQAUUUUAfNX7QUHnfFnwkP8ApjN/6DWENO5/1Vdf8bIPP+LXhP8A64S/+g1Vaw21/Gvi&#10;hW9nxHUh/ch/6SfpWQ4jkwnIc3/Zv/TGj+zf+mNdD/Z5o/s81+TfWT6b60c9/Zv/AExo/s3/AKY1&#10;0P8AZ5p/2Kl9ZD60cZLZeR4p8Jyf9RGOvrpuor5e1iz8rxH4Tk/6iMVfTs7Iv+sxs96/snwvn7Th&#10;yP8AjmfmOfT58a5+RznxA+J/hT4W6UNU8Wa9aaBp+/y/OvJNiVoeFfF2j+N9Jg1jQtSg1TS7j/VX&#10;VrJvSSvzH/aQupf21/GPxF1zzpv+FVfC+xnitv4UvdQ27WZP722vqn/gmU279kLwn/vy/wDoVfrZ&#10;86fVledeP/j78PvhXfQ2Hi/xbpXh+7lTzI4by5VH2f3q9Fr8xf2y/AXh74l/8FI/hP4a8T2X23Rb&#10;/TvKuLbzNnmf6xl/8eoA+09N/bA+DOrX0FnZ/EXQpru5fyooRcrukevXhcReR5/m/utu/wAzPy4r&#10;5s0D/gnz+z9o2q2mp6X4HtftVtJ5kcsVy7iN1/4FWD/wUw1/xX4Z/ZY1STweZocyRRajLaffitf4&#10;qAPSdT/bQ+Cmk6pNp158RtEguon8qUG5/wBW9et6Br1h4n0m01PSryHUdOuU8yK6hfckiV8a/BD9&#10;nD9mjxB+y3Zax/Zmn6l4fk04XOqateS/vo5Nv7xmf+Ft1YP/AASYOtnwN4/iM13P4Kj1tovDssxZ&#10;k8hWb7m7+H7tAH39RRRQAUUUUAFFFFABRRRQAUUUUAFFFFABRRRQAUxlp9FABRRRQAUUUUAFZut2&#10;sl1ZGOPrWlRQB5RrEd1a/wDLauer0nxfbRQDzPJzXnc/+voAZRRRQAUUUUAFFFFABRRRQAUzd9aG&#10;as2ZpXoA1lm/5Z0lMhb9xDT6ACk20tFABUVxJ5UFSM1Zt9ceb+7joAkmvvKqSHUNs9Z8Nr9oqu37&#10;qgDekXdWTJZy/v5KsabJvq9P/qKr4mHwnSeEYfK8OQW5HlS/+jKqeObqNLKGwjObqV+BU63H9o+T&#10;9n/uf6r/AJ51n+IrqKD7FJ/rpbF/N82vwjJIYjHcaYnE1sLKl7LmkpPb+WP/AIEerUiqeGjDmJbf&#10;4V3t1YmSS98i6kT93FXVeDtRij0v+z7gCzv7b/Wxf+zV0emTjVrGC8j/AOWiZrjNb0jTb74iW5Mu&#10;JjH+9h/56bfu1+ucs68akMRHlUdrHn+6aXiGzk1C+sp7eaL91/5Ermda12Pw/PNH5Mv2rZ+7/uV6&#10;BdxHiTGYq8b+Ifiy21TVBb2mJooo/wDW/wDPSviYZZhs/wAyp/2jhVNUf4b96P2rrm97lkdPtZUo&#10;S5ChDa3OqfvI4fO/56S1Xjs5Wvvs8n7mX/ptR4gupVg037P5sNrLH/rYf79P1G6A0mGC/Pky3KeV&#10;538ez+9Xo5fxWsdnNfJvqzi6SlZ/4f5v7sj0KmWeywlPFzqaS5bnJS/ETw1qmrf2PZ3sv9oRP5Uc&#10;v/LGR/8Afq1dXksHnRyQxQ/89JYbZUeT/gdeYWHwW1O112GS41Kwh0qKfzPOil/e7P8A4qun+IHj&#10;KKz8mO3/ALn7uvVyPFZhjI1J5hTtyvQ9biXBZVgJ0oZTW5+Ze/r/AF/4CaV94s+wQeZXnvxG+OXh&#10;r4fWNlceJJruH7du8u1tPnuf9564HWPiBLcQTW/nfva86+K/gi5+OWrWWsWGs2lnrVrAtre2moy+&#10;Sny/daH+9719BiZ1Yw9z4jxMnw+ExOLjRx0uWH9cp6T4k8bRX+lWXiDR73ztPun/ANCuv+ebr/C/&#10;+1Xl/iTxJ4VW+/tyTwNp974llfzP7Q83+P8A567Ky9TMXgHwRpvguO9ivdQtp3ub27i/1Pzfwo9e&#10;b65r0vn+ZJVQUpw/fRMcTKGFxVSGEk+Tp/hNbWvFl9ql9NeXk3nSyvWbY+Iv3/mV53408fRWX7uO&#10;b97XF2vxLukH/TWtzzD27VvEkUU/mVVbxZEsHmSf62vG28ZXNxP/AK+m6p4mluKAPbNH+J1zpP8A&#10;pFvN5N3/AMs66bVvj54h8Q/Yo9UmhmhiT/ljGsP/AH3t+9XzLZ+IpP8AlpW5Z+M4v+WlAcx9ReHf&#10;i5c2/k19NfDH49eVBZSeT+9ir80dN8bRRT+XHXp3g34nf2XfQyedQB+z3w/+Otr4og8vyPJ8tK9M&#10;0vWRf1+VvwV+OVzZT+Z9t/7ZV99fBP4kR+KLeH7RNF5tAHttFFFABRRRQAUUUUAQgck18qeOZpE/&#10;aE8Tf9g6D/0Kvqv+9Xx18V471/2i/E32e8+x/wDErg/9Cr828Qoe04erQ84/mfQZCubHR+Zurcv6&#10;U43Fc1ZNcQQfv7z7ZVg3Rr+NpYdRkfsUaPMb32n2o+0+1YP2r6UfavpUexH7A3vtEm0VP4Ak8346&#10;+Gv+wdcf+y1yN697cSj7PqX2P/pl9+tX4PR3K/HfRvtF79s/4l0//stfqPh7hox4iw8+b+f/ANJZ&#10;8xnsHHA1PdNf/go18V9X+Ef7LXiC/wBDnFlqt+6abHL/ABhJflbb/tbar/spfshfDbw1+z5oFvqH&#10;hm01i/1zT0udVu9Qj3zXDyrubLVxP/BXG0lf9maK8j/1VtqkBk/76r6n+Bl7FffB3wZcR/6uXR7W&#10;Qf8Afpa/sQ/Iz4Z/ZAtZP2cv23fiL8IrfzF8NalH9u0uw8z5Lf8Ai+Wv0jr85dLA8T/8Far27sP3&#10;8OmaP5Vz5X/LN9tfourUAeR+P/2Yfh18TPiLY+NvFeixazqthb/ZreO8kzDH33bOm6vhv/gpz8PP&#10;BHhnxH8NH8CadDpvxQutVjjitdIGyaSD+9sX/ar7X/aW/Z0j/aS8K6bocnibVvCf2G6+0/atIk2P&#10;J/s/7tfDfxW/Za8X/sGXtn8avCfiufx9FprrDqtr4hjVpI7X/Yc0Afon4h0XxLrnwgm0zR9U/sXx&#10;VcaXHFFfyfP9nn2ruY/rX5hftZfsq6H+z7P8Lb241LUPFnjTU9cil1TxBqMrO8r7tzLt/hX0r9Rv&#10;hN8RLL4ufDfQPF+nwmG01e0S5EUvWPd95a+Lv+Cpn/Id+EH/AGG4v/Q6APvTQxt0TTf+uEf/AKCK&#10;/MP4deE/h94t/wCCgXxZi8eWWnz2kSfuhqP3N9fp7ov/ACBrH/r3j/8AQRXzr47/AOCfXwa+JHjX&#10;UvFGu6NdzatfP+9lhvWh/wDQaAO8+HHwF+FHhe/s/Efg3w/pMF1Hv8q/swv8X3ua9dXpX5XfFvwN&#10;rf8AwT1/aC+HWqeBvE2oXng7xXqK2MmgajM0qR7mVW6/71fqdGd8QoAkooooAKKKKACiiigAoooo&#10;AKiZY2qRulcbB8L9Dt/FP9uxx3Qv9/mZ+0tsz/u0AdV9ki/54xf9+6m2belOXpS1HKAzZ7UbKfRV&#10;gQGPGKzdYgkvNLu4E6ujxitemYyKqMrMyqQ54yh3PkbVNKl0HU5rS/h8qWr1jISRjpXtPxX0Cw1D&#10;w9PqE8P+lWwzHJXhFjd7xl69vG2zPC+15feifxdnmRvhDNfqntOalNc0O9ub7R1NrJWtby1ztrNW&#10;pazV/OnEOWylKR+h5FmMeWJ0VrJWjG3mDy/WsK1mrSglxX8255lnvc5/QeTZly8pm6tpZri9V0rc&#10;a9QZPPgrn9U02vjKNadCXJM/YcvzDmR49qeiSKK5nUNI2167qGl7hXM32kV9ZhsafoODzA8pvNK2&#10;1yer6Wa9h1DSNtchqmk7q+qwmMPtsFmGp4nrGjbq5LU9IK17PqeiVzd5oe+vuMLjz9FweZ8qPIZd&#10;IlSqFzpxFepzaD5orF1DRea96lj+Y+khj4VfcmeayWNMFjXYzaJt/eVV/suvVWKTN/Y4eRzLWlZd&#10;3Z8120+mbayJ7XJrppVzDEYCFeHuHHSWXNVbqDaK6S7t9tZN5HXq06vMfD4zAqkpHNyny6SJ6tXU&#10;NVhlTXqJ3R8LOEqcyx52KZJdVTkkJoQb4qfItzL6zL4ID2ud5q1bzVmhOavQR05pWJw05ykayXWK&#10;Hn3VTPy0K241ych9D9Zl8BaWapMYqrEMmr6QZrOXunTR5qg+Fi5qZn8uooY/KqWSPfWD+I9eClye&#10;ZXnO6q201qfZ6RbSq50iZ4WdSRVtod31rWhiot7WtOG1rkq1T3MBgWVI4dpq9bwVYS03GrlvZbq4&#10;Z1dD6ejhY0n7wyCDea041/1NWbawjWL56uwwRx15c6xpUrRLFrJ5FXvt3Hl1mMdtZ015KP8AV1x+&#10;y9pI850I1T6N+Dv7X2vfCHSrjS72D+37U7fIjl+Q29e9/CT9uO08aeIoNL17R/7GF06RW8scm/zH&#10;avz0Ooy7f3grqPhnr9tp/wARfDdxeTRRWkV7FJJJL9yNN33q+qwOZY7DunRjL3U9j8uz7w/yXGUs&#10;Ri5UeWq1KV4y6pdI/CfspGRt5p/WqGl6la6vYRXdnNHdWlwnmRzRfMsie1Xwciv2I/iLVfFuPooo&#10;pDCiiigAooooAKZv96bItcrbfDHRLTxIdcj+1fb9/mYNw2z/AL5oAzPjmg/4VZ4g/wCuFfM2hw7t&#10;Dsv9xa+mvjif+LW6+e32c18s+HfDli2i6c583zRH/wA9K+syGv7H2h/M/jPRhW+oc8v5/wD202vs&#10;wo+zCrXk0bK+t/tI/lz6nIq+QPWhoNtWvLoa33Uv7SBYKRk6qoGm3eRx5LV9Efs+/L8JdFeTrGjV&#10;816v4Ushpd4cS8I3/LWvpL4BW/m/CDTLf/pm0dfL59X9tCn8z+nfBqjCnWxvLJ7Q39Wfnn8D/jZ8&#10;OdH/AGoPjL8VPivrVpNqGmXzWOhWs3zzRort/qUr7U+D37dHwd+PGtw6LoevxRatJ/x72moxeU8v&#10;+5ur5S/4J4/Dnwtq37Qfxys9f0Cz1PW9M1R/LlvI1l+RpW/har3/AAVK+HvhvwL/AMKn8UeG9NtN&#10;A8Vf2+ttHLp0SwvIny/3a+PP6eP0niXaK+cv29vg5rnxv/Z01/Q/Df73VottzFaj/l52/wDLOved&#10;Hu/L0PTpLuQRSyQR7/M/v7VzXzV/wUJ/aF8Qfs+fB6xuPCflQeIPEGoLplvfSni23f8ALSgDy34N&#10;/wDBQX4e+CPgGfDnijTJfDPjXw1aDTbjwr5Wx7ibbtVYf726t3/gm58EPFPwt8K+OfGfifTRos3i&#10;++bUrPSv47aH5mXev40nhz/gmL8MfEXwy/4qj7XrPjnV4fttz4q85vO+0yfNuT/ZU4rn/wBhf4me&#10;MfDXxP8AH/7Pvi/WJfFUXhmFjp+qy/O8cP8Azyd6APHf2Y/j/wDDXS/jd8X/AIvfFzWov+Ept9Ub&#10;TdKtZY/NmjgVtv7lf+ArX258Ff23/hF8ftc/snQNbjh1YNi3tNRi8qWX/cDV8mf8Ewvhz4V1vxx8&#10;av7f0XT9S8QWOvyRRDUIld44WZt21WrQ/wCCk/gXw34C+Inwb8QeFrO10HxVJrCxpFp0SwvcJvX+&#10;7QB+ldFUNLeSSws3ucC5khTzP9/b81X6ACiiigAooooAKKKKACiiigAooooAKKKKACiiigAooooA&#10;KKKKACiiigAooooAKKKKACiiigAooooAKKKKACiiigAooooAKKKKACiiigAooooAKKKKACiiigAo&#10;oooAKKKKACiiigAooooAKKKKACiiigAooooAKKKKACiiigAooooAKKKKACiiigAooooAKKKKACii&#10;igAooooAKKKKACiiqc2o20P+smAoAtt0rl/FuoSL/o8dN1HxpbQwTeX/AK2uLvtc+2z+ZQBT1CGX&#10;/WVUqzJfebBVagAooooAKKKKACiiigBGqZoYlg8yod1TQx/aqAKsn72o7OHyqsbaWgAooooAKima&#10;X/lnUtFAFC1s/wDnpV5Y4kpaKAKl1Y/v6otH9lnqaaSX7dUl1b/ap6AIZLqWf93HVrT1lsp/M/1E&#10;tC2/2eCGT/lrUf8AaHlf6ygDQmmlnn8yT99NXO+JNJ0zWf8AQ9U0y01O0/55XcW+tiaT9x5lUbeP&#10;+1L6G3k/5av5Xm0Q5qcozo+7Ly/+SJlGMomTHo9ta6V9n0uyi0y0i/1cVpFsSuWvLTwhB4rhvNQ/&#10;sSHxL/yz86RUm/75/vV4V8Rf2mvFWnfGKfT7e9i0zQNIvltpIfK/gVvmkrx/x94C8Z+IfiNeahb6&#10;NqOpjV7pbnT9UhjZ02N91t/8NfsOV8GYpy9rmGN9ipx5k0+/2W5fEfGYrOqFSXsqVHncH1Puqbzf&#10;Pm+0Tzebv/eedXM+PviVofwtgso9ch/tO7vv3seleVvTZ/eet7S7W5sPDmi6fqE3naha2q217L9/&#10;zH/i/wB6vHf2jtBsfEfiuy+2ebo11a2qx28s3+puYf8Ae/vV8Zw7l+GxmafV8XL91G+3xSt8Mv8A&#10;t49DO8ZVweB9tSiouXf+8ekaP410jx34W/tfQ4YrLT4pPKk0+GLyUtpv92uN8SeLIrOf/X1F4T0W&#10;1+Gnwr+x2+peddandfaZPNi2PXlHjDVopYJ5POrys5o4almNajhJOUIvS56eWVa1fB0a1WOttfsm&#10;9rnjqK6/5bedXk/ijxBK083/AE1rnda8TXNn5P2esm81y5l/eXH76vGPSNK61b7VB5clc34k8Qf8&#10;s4/+2lU7zVPNrk/EGoSxQTSR/wDbOgDD8SaxLaz+X51ec65rH2j93JUmoaxcyzzeZWHdtvoAqVft&#10;46r28O+ri9aABetOZaKKACiP5J/3f+toqS1XfPQB2mj6h+4rtND1iVZ4fLrzOGT7PXXeGW+1X2mW&#10;8n7mK6nW2kl/55ozbWaiPvCb5T68/Z5+I1zpc/mfvr2K1dfM8n50r9SvhL4vtvGfhqG7t5d3tXgn&#10;gPwD4e+G3hbRtD8P6baTWn2VZDd+Xve83fxb/wCKtvwf4ii8F/FOHw/ZfuLS6j+0yWv/ADzf+7Xw&#10;+S8WYTPsdiMDh6coul1f2teX/t33j08TgKuFpU6s5K0j6eXpS1FA24VLX3B5oUUUUAFI3SlooA+f&#10;PjHHev8AF/wx9i8nHkS7/N/3auWFjqZm/wBPhi/7ZU/4mDHxl8Nf9cX/APQa3vNNfxL4r1Zw4jqQ&#10;5fsw/wDST6bA1/ZUYmZ/Zw/540f2Ya1fPHrR549a/E+aqel9c/vGUNNxVW/0++/5c4YvN/6bV0Al&#10;prSYrWFSrCXPyieMv9o8z8QQ6vH4j8J/a4YYYv7Rirnf+Cj37RsvwZ+FcHhnR70ab4m8Xv8A2bb3&#10;cgwlvC3yyy7v4doavQPHTf8AE28J/wDYUir0v4i/B3wb8VoLaPxX4fs9aFt/qPtce/y/pX9v+FM3&#10;PhqMuW3vzPmMfPnrHw/ffEH4IfB79iHWvh54X8aaVe6r/ZrC4ENzvluL2Rf3j/8AfVd9/wAEwfiv&#10;4Quv2evDPhC38QWk3iWLzZJNP8399/3zXS/tCfsb/DSP4L+LX8L/AA70464LGX7GIYvn37f4aqf8&#10;E7fgBpPw5+B2gaxq/hKHR/G0vmfaLqaP/SK/Yjzz7Ar5u+Pv7Dngj9ob4hab4v1y91Ky1Wxtlto5&#10;NOm8r5OaxfgZ8V/jL4m/aa+I3hzxfoos/AOmv/xKrr7N5eU3fK2/+LdWF8af2rPjD8C/H2p2c/wi&#10;u/GPhWR/M07UdIly+z/bVaAPnr9p74FeL/2EhpvxQ+HHxF1y80qK+WK40XV7lpk2N977zfNX1p8b&#10;/wBqjwv4A/Zf03x3r+j/ANsReIrSKK20WWP5byaRf9W/+zXy/wDEW5+NX/BReXQPC58AT/DX4f2t&#10;6lzqF3q/+uk2/wB1Gxn/AHa92/bd/ZP1v4qfAPwz4f8AAJhGq+ELiK5s7Sb5UuPLXG2gD5Rs/wDg&#10;m58UvF/wt1PxFo+tDwodYm/tK38AC5b7IEb5vLdt2P8AgNfXv7B/7ROm/FLwde+CLjwzD4N8TeEH&#10;WxvNGh+RBt+XcleXaT/wUH+I3hzRLPRNU+AXiKbxLZRrbYh3eTI6rt3btv3a7b9hv9nnxn4c8X+M&#10;/i58SLOLS/FfiubzI9Lh/wCXaH+6/wDtUAfZ9FFFABRRRQAUUUUAFFFFABRRRQAUUUUAFFFFABRR&#10;RQAUUUUAFFFIzbaAFpGbbVC61m2toPMMoxXOat44tvI8u3oAr+KdUlnnmt/+WVcTeRypPVq61jzf&#10;3lV7y6+1UAV1paKKACiiigAooooAKKKTdsoAkuIYov8AV1RuIftEFaX2fdB5lV1oAhtY/KqeiigA&#10;ooooAqXXmy/u46LWz8r/AFlW6KAGRrWe2m/v60m+Ss23aX7dQBVjk+xT1NJJLeVJNa756mkj+z/6&#10;ugB1nD5UFWNlVY9S3fu6dfXHkUXYai2XifUtC86PT5vJi/55Vz19dXMt99sjmm/tDf8Au5a2tBsY&#10;tZ1yG3uP9VLXr1npmmw/ILKHEf8A0zryMbmVHAzp0Z7z2NYQlI8v8TSePJfDvmap5P2D/lp5P368&#10;/Rdn+rr6X1bU7KzsZpLieIRbGr5wjWK61X93+5i8/wDd/wDfVdODr+15uePKRKOp12h6HLpcH+kX&#10;vkyy/wDLLyt6R1wvji1udG1Wb7ZN58sqebHL/BIley3mjRXl7DJAPI+7+6r56/aD8WRweIhp8F5/&#10;otjH5Vfk/B3EObZ1nONpYiMPYx2tHllH3vdj8PN/i5j1cVTpUqNOUJPmOB1rxtFbz+XHNXC+IvGH&#10;2j/ptLXK+MtYi/c15nfeKrm1vvLt/wDlrX7N8R5Hwm1rWvSrP/wOse41T7VP5n/Lase+1jZ/x8fv&#10;paw7jVN9ADvEmufap5rf/llFXlOueIJYvOj86tjxZqFzZwTeXNXl82pSy0AVdU1D7RWVg1LO241N&#10;bQ8/vKAJoV2VJRRQAU1l3U6igCS1klinh8uu803Uq4nT498/mVtW8nlT0AeqeH9a+z/vI5vJr7W/&#10;Zl+J1zof9mXmoQ3f9n/8/X8FfGvwJ0Wx8W+P9M0fVP8AkHypLc/9dHjXcq/8CavYdD+M/iW18YQx&#10;x+UIpbpbb+yvK/cxpv2/drz8ZjYYOUeePNzH2OQcMYriGFaeHqKPsl1+1/dP2T8K6rFrmhWd5byb&#10;opErZAyK+fvgJ43ku9cvdGSbz7S2RfL/AO+a+gAeK74vmVz46S5Xyj6KKKYBRRRQBC3Vvwr46+LM&#10;nlftFeJv+wXB/wChV9hg5Br4q+NU3lftI+IP+wXB/wChV+dcex5shrLzX5n1fC8ObM6cfUPtNH2m&#10;sP7VR9qr+SvYn739WNz7TR9prD+1UfaqPYh9WN03XOK3/g9J5vx30b/sHT/+y1wYuua674GSeb8d&#10;9G/7B0//ALLX6JwHS5c/w/pL/wBJZ8pxPQtllQ91/aV+B9h+0R8HvEHgfUJvJ+3J5lvN/wA8p1/1&#10;bf8AfVfHPw9+K37UX7OPhWz+F938LIvHF3Yo1tpXiCG6/c+T92Pf/u1+i8Y3CpNtf1nE/BD5C/Yk&#10;/Zb8TfCrWfFfxH+I93BcfEXxdMZLyKD5kt0zuVV/z2rT8Eaz+0NP+1d4gs9fgtB8Jo932MxRLv2f&#10;wfN/e9a+qmXdRtqwPkv44+Mf2kPhb8S73XvB/h/TvH3w6kgTy9J8zybuJ/4vm+9XivxFl/aP/bm0&#10;Sz8GXHgWH4W+C5Zl/tm7u7nfNKn91B3r9HgAtG2gDze18OXPwW+Ca6R4K0z+2brQtNWLT7CaXZ9p&#10;dF/v/wC1X59/tJwftIftLzeErif4QReH/wDhHr5b7/j53/aXX+Gv1M20tAHz1+zp8Vfix47mvbPx&#10;78OYvA9pbQLHb3X2nzPNfbXj+u/tDftQ/CPVdR03W/hBaeOYZLqWWy1DSLnZ+43fu1fb/FX3Iy7q&#10;NtAH59eF/wBnj4sftW/G/wAP/Ef41WUPhnwhobrc6V4ahl3vv+8u/wD4FX6Cr0o20tABRRRQAUUU&#10;UAFFFFABRRRQAUUUUAFFFFADVp1NWklbaKTAQOD05prOBXH618WfCnhzUZNN1LX7O0voxl4ZpMNX&#10;jOq/tiWbapqdhp2jzTCEtHb3XmjZJ/tV6eFyrHY5fuKTl+H5nhZhnmXZWubF1lE9C+NXjQ6LpcOn&#10;xiOU3hxJn+CvErWUZC461yVx4rvvF2qTX2py+bNJ6fcro7CfzIPrX6HTyb6nhPZT+LqfxJxpxLVz&#10;7OPre0I+7Bf3f/tjpLebbWpbzVz9vJWhbyV+NZ9lcZcx62TZjKPKdFDcVp29zXPW83FX4Lmv54zv&#10;Jebm90/csozfl5feOiguMVazHP1FYcM4q/DNX4ZmeTSjL3D9ny3OP7xFeaJ5oyK5y+0Eqa7OKfNP&#10;uIY5YfMr5FuthZe+fpGCzOUjynUtC2iuO1LQjmvZdSteK5O802NzXuYTGSPucFmEkeM6hoG6uevv&#10;DxY+X5NeyXuj7hvrHuNBNfW4fMZH22GzWS+0eQXnh3bBXO3nh3za9qu/D+2ud1DQdte9h8yPpsJm&#10;3948dufDnmCqE/hzya9duPDvlwVi3mj17lPMnI+joZs5faPL7jSN1cvrGkFf9XXsFxou2uV1TRq9&#10;rDY33j6PB5heR5NPZE8PWPeWG016HqOjba5q8tNtfV0MTc9upRpYuHmcNdWO6s2axxXZ3Vl7VlXF&#10;rsr3KVc+DxuUqMjmZLOo/JMZrUvI/LrLlk5r0IScj47EUYUpDFi5q5Gu2Kq1u+ankOKuRlR5Yx5y&#10;CWXdU1t81Zrvk1pae+yiceWJnh6ntKpqW8HNa0NvuqjatvrYt/SvKrTkfomX0YSI47PNTrYmr0MF&#10;XYLXdXnzrWPrKOAhymXHp9C2FdRa6P5lWv8AhHBXG8ZFG/scPE5mHT62NP0mRq2LLQq6TT9F3V59&#10;fGqJFTE0qEfcObi8P1pWWh5rrYfD5rTh0XcK8Orjzw62af3jjzpm3/ljVeS321202m7K53VIaili&#10;PaSM6OK52cbfTbf3dYt9cba2NUXyvv1yuoXFfTYeHMfVU5RhDnFnvsVUOpbf9ZWRd3uRWbJeHNe5&#10;Tw+h85is39nL3D9Mv+CcvxHute0TWNH1DWPPFttjs7WWT5gn+zX20Mbcudp9a/Cv4U/EzW/h1420&#10;fW/D939i1CKdY0z86SbvlbetfuB4Rvp9T8N6bdXYzd3Fsksg6Y3KDX6JlFfno+ylvE/jfxDypYXM&#10;/r0JLkrdFp732joKKKK9s/LQooooAKKKKACiiigDz745D/i1mv8A/XCvnXwzFjQNPP8A0zFfRfxy&#10;P/FrNf8A+uFfP/huHHhzTT/0xFawxP1aJ+BeKVD2/wBU8uf/ANtLXlCjyhVnyaPJqv7S/vH4J/Z/&#10;90reUKb5VW/Jo8mj+0v7wf2f/dMfXI/+JHe/9cGr3b9n5f8Ai12mf8CrxPXI/wDiR3v/AFwavbfg&#10;B8nww0v6UTxP1lH7r4W0PYVcX6Q/OR8/fGP9hrxA/wAYbj4rfBzxiPA/iu6/4/bWaLfb3r/3npng&#10;H9hzxV4r+KemfEP45+N/+E61TTBmy0aGLZZ27/3tnSvs9VpyrtrA/oM+df2u/wBm7xB+0NpPhm28&#10;N+LJvCkuj3y3Mhi3r5qfL8vykf3a6H9oP9mfw9+0V8IYPBfiKaXzbZFNnqkX37edV2+bXtO2loA+&#10;FtG/Zv8A2q/BWlWfhTQvjLp03hu3j+zx3d3Yq9zHH/vn5q9g/ZT/AGRNI/ZpsNZvJNYm8VeL9Yfz&#10;dR1q8+/J/s/7tfRG2jbQB8XfF39h/wAS2nxhn+KfwU8ZDwZ4lvf+P2wmj32lx/ebb0p3w1/Ya8Q6&#10;18WdN+Jvxu8ZDxz4gsB/oenwxbLO2f8AvKtfZ+2m7KAHbaWiigAooooAKKKKACiiigAooooAKKKK&#10;ACiiigAooooAKKKKACiiigAooooAKKKKACiiigAooooAKKKKACiiigAooooAKKKKACiiigAooooA&#10;KKKKACiiigAooooAKKKKACiiigAooooAKKKKACiiigAooooAKKKKACiiigAooooAKKKKACiiigAo&#10;oooAKKKKACiiigAooooAKKKKACimNJtrgfEfjSW3vZreD/VetAHQeJvEcWlQGP8A5a15vdaxc3U9&#10;V7q6lup/MkmqKgBG81/9ZRtoarC2Mr0AQUVd/sv9xUa6fLQBWop80PlT+XUe6gBaKTdS0AFFFFAE&#10;U0e7/V1a02OW1g/eVFUsfzwUARUUi0tABRRRQAUUVWurz7PQBcW3lesnUppYv3daUdxLLBVGaHzZ&#10;6AI7HzWn8ySprq+lt6tLHtqG6WgCncXm7/V1Tk82WiT556WgBWklqPdsqRV3efJJ+5hiTzZJf+ea&#10;V8+3H7Xhi8VTWkfh+H/hGY5vs/m/8tv96vbyzJMwzj2n1Gnzcm/vcvyX948vG5nhMu5frEuXm2PZ&#10;vEHwU8D/ABE1yy1TWNG87UN6xfufkST/AH/71eBfEb9qXxp4Y8Xanonh77Lo3h/Q5GtY7ARfJIi1&#10;9RzN5VjZXFvN+6uUW5jl/j2NXj3xN8MfBlvFMOoeOLyXRtfl25itPniuP7rNt/WvpeG8dCWJ9jml&#10;GeJjFcsY25+X+bQ8bOcLP6vGeBqQpSk1d/Dzf9vHY6DeWuveFfD+uSQ+T/adqtzJF/6FXjv7QfjT&#10;W9E8bRW8sUV5ov2X/QhNFvT/APar3a8ktksbKO3hi/s/yP8AQvJ+5s/h2Vx/izUPstj+8srS9ii/&#10;1cV5Fv8ALf8AvJXjZXmmHyvMZYidHnh71oX1j73T+8dea5biMzwNPD+05Ze7dr7RwehaLqfxO0rw&#10;/Z65+5urWDzZP4H+y1r+LPgb4Z8b6J/Y1nZy6bd7G+x3Xm/Pv/2/71edap8RNT8M+I/7Yt5vOli/&#10;1kU33JE/u1F44/a4sLbQpovD3h+7svEEieX9qml/cx/7S1zVMZh8RWrVa1NR53zWX2fQ+SzjL+Jo&#10;1sFDKcQo0ofxG5cvN732ub4vdPmjVvN0u+ms7j99Laztbeb/ALtYuoTboKbdTSy+dcSTedLK7Syf&#10;79Y99eS3H7uOvBP08zdQ1Dyv+utczqV9vg/0j/W1qalDLa/vP9dXN31v9o/1n+toA43WrmP7d5cd&#10;UZI/Nq5qmiSxTb6qwrQA5V206iigAoop0MP2igAjXza2LW3+z1HZ2fkVaoAK6bR2ivf9ZXM1uaDD&#10;/qfLoA+2f2Zf2i/ie8GmeANLmtL2KT93ZS6jHvmtkX73zf7NfR2gwaPoOvQ3cn2u91GSbMl/5v8A&#10;rH/+Jr5O/Y70q1n+KmmXNxP5F1axvLHFD/y0+X7tfYel22ianqgk8mX+L/Rf+ebrX5LxTjKmVY6l&#10;/ZnLSnN80naN5e97vvcp99w9gcPisPXnjYuaj7q/u+6fWfgbVje2H2eefzrqLrXVHjJr4/8Agr8T&#10;rmDxHqcd5N53mz/62vrPTtQi1W3inj71+rqMoxjzHwJeoooqwCkbpS0jdKAPCvitJt+MPhP/AK4S&#10;/wDoNa5k4rB+LjbfjD4a/wCuL/8AoNaTSV/I/iRgvb8QVJ/3If8ApJlPF+yjyFvzaPNqn5oo80V+&#10;W/2YZ/X0XPNo801U30edR/Zov7Qic/40k3a54T/7CkVfRPevm7xdJ/xPPCX/AGFIq+kDX9a+GtH2&#10;GQRh/fmdEa3t1zhs9qa0VS0V+qlDGj3Uzyh5OKmooAYq7KfRRQBF5VS0UUAFFFFABRRRQAUUUUAF&#10;FFFABRRRQAUUUUAFFFFABRRRQAUUVXuLlLZfMkOI/WgCVmrjfFviiO3/ANHgm5rB1rxrczzTW8U3&#10;8dc7JJLLP5kn+toAmm1C5uP+W1V1paVV82gBKKn/ALPlp0mmy+RQBWoqz/Zsv7mq7LsoASiik3UA&#10;LRRRQAVWuI5Z/wDj3qzSfcoAsQyfZ7Hy5P8AW1XWpG+aCo46AFooooAKKKKACntbytB5lUZNQ8r9&#10;3VySaWX95/sUAYdxeS+f5dXNPj/56UQ2v7/zJKvbdlAGfJqEtvUNxdSt/q6uXny/8sayqAEX/npT&#10;pLjzf9ZTeMVe0HRZdbvfLk/49P8AlpWFfEQw1KVatLljFcz/AMP2ilHmlyFO1uPKngkj/wBbFXe2&#10;ninUtbuILDEUJk/1kv8AsVVufCFjdQeXafuJo/8AVy1ykklzazw/Z/8AWxPXz+W5vlnE2HlicDLn&#10;UHy6x5eWX2ZGs6c6EuSf2j0y80Kx1Kw/syaHzYj7/P8A71eOyaTbaX4j+x3E3+qn8rza7m48b3Es&#10;As/Ohh1UJ5ckVeeao0Tz+XJ/rf8AlpXNw79YhDEfWMUq3K/sS5uXuaV1KHLzxce1/tHolzf6kl+L&#10;e3P7rev73/Yr5z+I3hvTNU8f+INYuP32lWzrF5UP/LSb/wCJra8WePtc0Ox+x2d75MP/AI/HXhtv&#10;8S7rwlqs32iH+09Kuf8Aj4tP49/95P8Aar5zJ+EszyOWPrUcZz1ay9y/u8ut+aXN9r7J6tPG4aeI&#10;o/WKfuRetvtFr4l/DnTPHHhTU9R0uH+zNV0eH7b/ANMZIV/h2f3q+W5L7fB5kf8Ay1r2b4pfH621&#10;Hw5N4f8ACGmXejRX37q9uruTe8if3U/2a8DuG+y19jkVHMaGDjDNZXqX/wC3uUnOqmBq4uU8sjan&#10;/wC3EeqSVy+qalLFB+7rS1SSW/8A9XXL6pDLBP5dfRHgmTrV9E0H7yuDvriJr793XXalp/2iuPvt&#10;Hlsp/wB5/qqAK/l7p6sU1V206gAooooAKkt4fPohtftFalra/ZaAJI4fKqxbyeVP5lR0ygDtfD95&#10;LBcQ3FvN5N3E/mxyw19bfC/x9c+JrG81TVNM0/ytIgWXUbqGLZcybvlVkf8AvV8g+H7XzfI8uvqv&#10;4RJY6L8P/E15JDLqcV8iWuoWkRw8cP8AC1cmMcYYeU5293a59Lw7CtiMzo4SlJ8tWcYtKXLzR+1E&#10;9r/Zx+POmP4/03Q7fTJdMlvpPKs7rzd/+189fovoWqRarpUMsZ8zHyO3oa/K/wCDei+F7PW7zUtL&#10;nu5rmxh82zupfuW3+/X2r8AfiP8A8SmGzvP7/wDra4cpqVq9GU60ubU+k8QMuy7Ks0hRy+i6SlBS&#10;aff8T6XoqKGaOX7hqWvZPzYKKKKAIf8Alr+FfDnx5uPI/aS1/wD7BUH/AKFX3G3+s/Cvg39oaby/&#10;2lteP/UKt/8A0KvgON482S1fVH2fBsebOKcfKRkfbR/zxo+2j/njWP8Aavej7V71/L/sT+k/q5s/&#10;bf8ApiaPtv8A0xNY32mj7TR7FB9XNgXuP+WVdx+z1cef8dtM/wCwdP8A+y15f9qr0T9mqTzfjvpn&#10;/YOnr73gmny55R/7e/I+L4vpezyetP8Aw/mfcEa7afTE7U+v6iP5tCiiigAooooAKKKKACiiigAo&#10;oooAKKKKACiiigAooooAKKKKACiiigAooqtcTrDDK8h/dInz1MgH5Krgdq+cv2pP2rtI+C+lxaZp&#10;l5De+Krr/V2sXzmNP4mP92vmX9rv/govNb64fCvwxuPKlsp/9J1nPySfwsoFfHw8S6n4o1WbV9Xv&#10;De6jcv5kkstfuvCnhtisVGnmObe5SfvKH2pev8sT5POs0lhqUoUfi7nqSa9e+KtcvNX1aaW81C5f&#10;zJJZvmb/AHa7vQbrd/1yryXQr7ivQNDvPMNfsuLwkKUeSEbRR/NWbwnUlKcz1zRLrcRsr0DSbrcB&#10;HXk+iXm6u90a84FfnmPoH47meH1O4tpcVpQScVhwTb/nrRhmr8gznBc3MaZVjPZ+4bkUlXoZM1jR&#10;T8itCKbivwjNsB8R+y5Xj4mzDN7VajkrJgkq9C2+vx3NMBy8x+sZbjOflNi3bFX4DvFZELbK0bZ8&#10;V+H5xhZe8fsGVYnWJBqFvxXM30P/AH9rtpk8+HFYd5Y18nh6nKfpmFrnG3NvuHyVmvFH/HXRagvl&#10;zfu652+n6yV9DRlzH1WHn7QyrtY2GysK5to81qXs+0VkzTeV89e5RUj6XDxlFGPeWdY89nW/d6ju&#10;FZd/exxw17VFzPoaEpxOWvLWuV1aKNTXU6hqeBXGate19PhIzbPscCp3OZ1iGOuN1a2211mp3ua5&#10;u/mjlHFfaYXmifoOC5o8pyN5HWLdNiuivOfOrmb0YavqcP7xjmq5ffMm/kwaxruHNat5yaqunmV7&#10;1N8p+W46HtZSM+1j2GtB1/c1DHDVhF3Vc5XdzhoUuWPIZhiIqeH5avSWlNW2odQIYOdOResnxXRa&#10;e2+sSztttdDp9vXk12j9DyilPmibFvb+ZXQabplQ6La767TTdLr5PFYn2Z9bjMSqS5CrY6bvrct9&#10;J2Vsafo++uk0/SeK+Vr43lPicTmPKzkoNALVt2Wh7fn8quwtNBiWta10mOCvCrZifN1825jmbXQ9&#10;tXm0WNa7C2tovJ/1NV7hY2+5Xj/XJSkeC8fOpI851PT9tcRqyxxTV6j4hj42JXmmuW4zvevpsBU5&#10;j7HLKzqHmniM5FcRqM+2u38RtiuH1CLdX6Zgtj9CrOX1X3Dm9QfisaVq3NRTg1hXEe2vqqGx+T5n&#10;zRmXLW6EdzEB0r9af2B/jppHjH4dQ+F73X5r3xTYjfLDd537D93ax+9X5FWoG0etejfCL4h3Pw68&#10;e6L4jCzTR2M/myWsMuzzP9mvSw1d4WtzdOp8RnWUrPcvlR+3H3oW/I/ecNyOM0/jNeafBT42+H/j&#10;p4Oh1/QJ/wCBftFqT89u/wDdevSQwAPtX2iakuaJ/MFanVoVJUasbSW5LRRRVEBRRRQAUUUUAeff&#10;Gs5+GOvf9cq8K8MJu8O6b/1wr3P41f8AJLte/wCudeMeFof+Ke03/rhXzWc4n6tyH5PxzQ9vHDf9&#10;vf8AtpPso2Vc8ujy6+Z/tT+8flH1Ap7KNlXPLo8uj+1P7wfUDH1yP/iR3v8A1wavY/gD/wAkt0v/&#10;AIHXlGuR/wDEjvf+uDV6x8Av+SXaV/wKvpMnxX1mUj9T4Fw3sJ1/SP6npS9KWkXpS19OfrgUUUUA&#10;FFFFABRRRQAUUUUAFFFFABRRRQAUUUUAFFFFABRRRQAUUUUAFFFFABRRRQAUUUUAFFFFABRRRQAU&#10;UUUAFFFFABRRRQAUUUUAFFFFABRRRQAUUUUAFFFFABRRRQAUUUUAFFFFABRRRQAUUUUAFFFFABRR&#10;RQAUUUUAFFFFABRRRQAUUUUAFFFFABRRRQAUUUUAFFFFABRRRQAUUUUAFFFFABRRRQBjeJo5JbHy&#10;465XTfBv2m+8y5/fV6ERms3W7g2tj5iUAcn4r8O2NhYw/Z/9bFXDtW9fXH2j/j4mrBkXZQBasYfN&#10;rWX5KxbW48ietpfnoAWiiigDEvJt89OtbXzf9ZVprPzZ/Mp15NLFB+7hoAr31vFB/q6qUrN5v7yS&#10;koAKZJJ5VPqpqn+ooAmkbZVyO62QeX5Nc21xK9aWnzebQBa+/S0UUAFM8ypI182przT/ACoIZKAM&#10;lrzyqp31x5v+rrUktYqjhs9n+soANPm82CrdMjj8qn0AZlxfeRP5dSW91ugm8yob6aJJ6orQCXMO&#10;alp8NrLL+8pzWcq0AXNLaJ/9Z/20i/56J/drxe4/ZC8Kt4p/tyTU7v8Asnz/ALT/AGfj+P723/dr&#10;1pl8iepry+3/AOrr1cBmuNyz2n1So4c+9jz8VgMNjuX6xHm5XoNhmkaeHy4f3Vrs8uL/AGF/hr5V&#10;+OXwN8aav4+1PU9H0ybWdP1OT93L5mzy/wDZ+b+7Xu3xR13UtFFnBYT+RaSx/vJf+elaXg2/utZ8&#10;HeZqE800u/y47r/non92vq8prYzh2j/bGH5Jc65bO/5/zH55is4wOf5xLh6dOcZUnLVfDzL+6UfA&#10;3hmTwz4A0bQ9QvPO1C1g/eS/88/9muP+J037/wAu3rvr6z+z/wCrrAn8JW3ieaaTUJ5YdPtv3n7n&#10;78lfEV61XGYipVlvNyl/4Efoc54fLMJz1pctKkt3/LE+cNWs/Nn8ySvK/GGmxRQeZ5H72vsXxR8O&#10;dI1PQry50eEWeoWyeZ5Uv3JE/wDiq+VPGDbPPkrGcJU5e+c2VZxgs8w/1vAy5of+A/8Akp5G3z1i&#10;3kkUU/lx10F1byxT1z+of6PP+8qD2Tm9Y1T/AJZ1y99rkTz+XXRahJ5s/wC7hrButDieCa4/5a0A&#10;YdxJK0E1c5XQtHLF/rKyb6PbP+7oAr03dVixj3z1aurHd/q6AM9VrWs7XyoKbZ2Plf6yrlABRRGv&#10;m1cXS5XoAqww/ap/Ljr1Lwv4Tit4PMk/1tc34V0GL/l4r0TT7iLyKAOg8J3lzoeqw3lnezWWoWv+&#10;rlh+/HX0t8P/AIseJfin4jsvD8n2TTItn+kahZ/8fNylfKqt5VdB4N8Yan4P8R2WsaXN/pdr/wAs&#10;v+en95a5a+GhVjz8q547Nx5uWRvRrSpS+Jxj1/vRPuHw54ksbK/h0/8Ase0s7Av5cdzF/rR/tNX0&#10;t8N/FNzp8A0vVPK84f8ALX/Yr5K03XbbXtCg1vwXpE2o6rcw/wCkWsv+qspm+91r0rwVDq/g2w0b&#10;T9Uh8/ULZPNuJfNV/L3fw18Pw5WzOlWnhMzlzS+JN/Z8r/3j73iDAZdPB08wy60Iy93kXxS8+X7P&#10;L/5MfYytupa5jwh4nj1q34rpl6V+hH52LSN0paRulAHz/wDGRtvxi8M/9cGq2ZuTWP8AHjU7XTPi&#10;14TkuJvJ/cy/+g02w12y1Rp47ScTyRf6yv5/4xwPt81lPyj/AOknxObYl0sRyGx5o9aPNHrVTzaP&#10;Nr4f+zEeJ9eLnm+1DS1T86qt/qttpo8y7m8mP3qv7L/ui+vyKPidv+Kj8J/9hGKvpntmvk/U/EGm&#10;at4p8Jx294Jpf7Ri6V9Xg5r974Mw/wBWyvk/vSPuMqqurh+cfRRRX3Z7QUUUUAFFFFABRRRQAUUU&#10;UAFFFFABRRRQAUUUUAFFFFABRRRQAUUUUAFFFFABXMeKrO5vf3cVdPSbaAOB0PwXu/eXn+qrN8Za&#10;TbadP5lvXXeK72W2t/LjrgdQk+0f6yagDJatC1s4n/eVnsu6rljdbP3dAGrRRRQAyaTbWG3zT1uS&#10;LVO3tdn7ySgCOzsd/wDrKr3UMUU/7urV5eSxVn/e/eUALRRSNQA3zv3/AJdNaT9/VPUm21R8yV/3&#10;lAHTNdf8s6rqtQ2c3mwVPQAUUU+3t/tE9AEMjbaptqG+tK8s/s89U5rGJqAMmab9/wDu62LNt0FN&#10;jsYqmjj8qgBzVkzalL/q61mrFupInoBJyLk9x5tjWatNPz1Yis5ZaOofZIa3tC1H+zpt6f8AbSsm&#10;Oz/56VDDN5E9ZVacK8JUa0eaMt0/hkVGUoyOz1HxLHbW4FnDL50v/PX/AJZ1yWmyeVP5knmzf9Nf&#10;/ZqbJeef+7/5Zb/9bWlf3lzp0/l2/wC5hiT93/00/wBqvzjNcZlPh/l8fq2E9yc9k/7v8z/8lPTw&#10;tCrmVX4uXlOSbwrfRX/2j/l03+Z9q8z+Cr+qfZr2+nvI/wDVVoeINPieeH/nrKnmyRVy99D9lr0u&#10;FMgwOUUZYvAynKNZRlr9mPxRj/iN8zzKtjnGFa3udjyP4jSSy33lx15DrWm/uJvM/febXtXxIvtN&#10;8K2UF/eWX23UJf8Aj3tJvuf7z/7NcLfSWPi3wtPq+n2f2K7ify720/g/3k/2a+o/tHDfW/qXN7/Y&#10;0/sDMf7O/tb2f7nv+HNy/wAp86+NLGK1nh8uuPuI93+sr0jxosTQeX/y1rzu6h8r93XpHz5z91JF&#10;FXM6lrG2f/U/6qukvJPs/wDrK5HUGluPO8uGgDButW82sfVPNuIK3tU0X7LB5kc1Ye3Z/rKAMVO1&#10;FOmXbPVqxh3UAU6I183/AFdXJNP/AH9XLWz8igB1rD5VTUU6G3luKAG1a02x+3z+XTl0mWX/AFdd&#10;p4Z0mK1g8z/lrQB0mg+GYtNg8z/ltXo3gPxFc+F777RZzf6391cWs33LlP7r1xtrNFLB+7q1HJ5H&#10;+ro+IpSlGXPD3Zd//kT6e+G2u/8ACRWGp6pcaZp+jaVY/vf7P075EuX/ANv/AGa9Z+GHj658U65/&#10;Z40a00262eZb/ZPkT/gdfInwn+IUvg/xHN9o/wBN0S+222o2v+x/eT/ar6jsfCEu37P4DsrrVbbU&#10;9vl6zdSY8tPvbUr4HOauYZfi6eIw8v3P8i/I/UsgeVZxgq+HzH3sS/tzfwx73cvsn2p4D8XDUYIL&#10;O5/4+4k8uSu8Vgea+ZPC+uX3h/xHD9ss5YIokWLzfv8AmOtfQmh6zFq9uZI6+8hP2kOc/LZw5JSh&#10;2NmiiiqJIRxLX57ftSa1Zaf+09rKXE3k/wDEnt//AEKv0IB/eZr88/2qJ9n7T+s/9geD/wBCr4zi&#10;yMXlVXn7o+94GhKed0eTtL8jjLTVra+g8y3/AH0VT/as1i/aOOlH2qv5xlRjf3D+qo4eRs/a6UXW&#10;6sb7V7Ufavao9iV7Eu3Wu2Vn/wAfE3k16n+ydqttqXx1szbzZxYy8V46tzsI969f/ZEm8347Q/8A&#10;XjLX3XCUIRzaj31/I+A43oTjkdaX+H8z74j6UrdaZC+6nt1r+ij+VEOooooGFFFFABRRRQAUUUUA&#10;FFFFABRRRQAUUUUAFFFFABRRRQAVy0fxH8Py65/Y8d7nUN2PK8tq6hl3VB9ki8zf5UXmf3tlAD2y&#10;AeK+a/2/tb1zw9+zrrV54fvLuyv96RebZ7t+xvvfdr6WAxVa4tI7tTHNFHLEP+eg3fzrqwGJjgcX&#10;SxU48/I+blfXyJmuaPKfzw+E/AXinxb4p07SrLRr+TUNTnWOLzbZ+XY/e+7X2b8cv2NvCfwI+C8X&#10;idNfmvPF8TxRXFh9oR0jdvvfL/s1+iHxt1H/AIQX4S+LPEGj2drFq2m6dLLbyfZ1+/tr8JH8V6l4&#10;l1a+1TVL2a9ur6dpbgyyNy7V/WuQZ5m3HtSOJoyWGo4drmS951H2+zyx5T5bMKFHDUpKUeZyPUtC&#10;uxMYXkrvdDva8h0W+r0HQb/FffY/D/EfhmaYY9h0W+5rvNFvq8f0m82mu60XUOlfnWPw5+TZlhT1&#10;zTb3fW/A+BXn2j6htNdlY3nmwV+c5lg+eJ+fTTw1XnOgik5q9DNWHDNurQgk4r8ZzjLfiPvMqzE2&#10;YZRWjA+axLd604Wr8PznAcv2T9gyjGcxs274q/C1Y8LVqW7V+B51g4wUj9rynE83KaVu26quptzV&#10;m3TJrG1y7wa/IqsF9Y9w/ZMsjKaOX1K4rmdSuI6vazqW0S1wus6psr6vB4eUj9RwGFlIk1LUq5m+&#10;1ms/UtUrk77WZIq+zw2BufoGDy03b3V8VjXWuyNXP3mtVg3Ws7Ya+lw+APrsPltzS1DW8VzOoa5u&#10;rF1bWeP3dc7earKe1fVYbAH2eGy+EI88jWvdTzWJcX+TVJr7dVKa5r3qWH5T1nUpUI+4W7i4rBv2&#10;q48uao3XJr0qUOU+ex9b28DFuTioefrVy8hxVN1r2IP3T8+rxlGZCvWtK1h3VViXdV6NtlTORWEp&#10;RjLnmTSQ1EsWKRr7NWYWjeufWJ669lUl7hPbRbq3tOj2YrNtOuK3tOj3V5uIn7p9tllGMffOs0W3&#10;3HzK9A0eHzBXHaKPLmrvdHavhcfNnnZnOR1mj2e6ukt7f/nnWTpD7a2oZvKr4TETbkfmuJnKUjR/&#10;dxQ1E2pRpWLqGp+RXL6l4g2VnRwcqplh8DKudn/wkO2on1yKSvN73xCY6pHxNXqxyvmPZhk/Mei3&#10;N15wrivEVt55qkvijcfLq8dSjuoPLrspYeeHlzndRw1TCPnPLtf07FcTfWmTivX9a03fBXnuq2WD&#10;X3GBxHMj9CwdaOIp8kjgb+35rn7yDNdlqdvzXO31tX12HqHxmcYPlcjBVfLq3Z3GZqrXMO2qayba&#10;9bl5kfn3tHhpn2b+xT+1Ufgjqn9ganBFJ4a1S68y4m/5axyN8q1+s1tNHdwRSoP3ciBwa/nm0u/l&#10;tZ4XT/lm6yV+pH7F/wC2nH8QfI8H+M7uG38QErFp8vT7T/s/WvbyzFcn+zz+R+XcbZB9Yj/a2Dp/&#10;9fP/AJI+3aKihfdUtfSn4mFFFFACM22uct/H+iXOuf2PHeZ1D/nl5bV0LR7qh+yxqd/kx+b9KAOG&#10;+Of/ACS/W/8ArlXhvhqTW10PTP8AQ4fK8ta9z+OP/JNNa/3F/wDQhXmXhlP+Kcsv+uC1+YcaYv6t&#10;9X/vc3/tp8dn9D2yp/Mm8kU37PV7yD7UeSfWvzD+0mfFfUP7pS8ihk21e8oUeUPej+05B9QOL1q4&#10;1z+xNTH2KH/UPXsfwAz/AMKt0vzP9Z89cFrse3RLz/ri1d98BW3fDTTP996/TODcX9ZnX/uqP6n2&#10;uQYf2Uqh6QlPpiU+v1I+xCiiigAooooAKKKKACiiigAooooAKKKKACiiigAooooAKKKKACiiigAo&#10;oooAKKKKACiiigAooooAKKKKACiiigAooooAKKKKACiiigAooooAKKKKACiiigAooooAKKKKACii&#10;igAooooAKKKKACiiigAooooAKKKKACiiigAooooAKKKKACiiigAooooAKKKKACiiigAooooAKKKK&#10;ACiiigAooooAKKKKACoZoY54vLk6VNRQB594y8OxWsHmR1xO7ZXtWpabFqUHlyVyuoeB8/6ugDz/&#10;AMytizk82rE3huWz87zKrrcRJ+7oAs0VBNceRUMOpRS0AXarX0fmwVNHJ5v+rpzR7qAOfb5KFbdW&#10;tJaxNP5lV7yz2fvKAKLVVurfzYKt0jUAUbOzlT/njVyOPZV6xt91V5/9fQAyomuIqlrAmb9/QB1F&#10;nJtg8ym3F9LdVl28MqVcZttAC0jNVNr6J/OrPmupZaALk19LF+7qm11K/wDy2pfssv8ArKfa2/2i&#10;gCurRt+8uP8AVRI0sn/Aa8j0f9q3w/P4q+wSaN5OiSv5Ud//AMtv7u569ivPK/fW8kHnRbGik/4F&#10;XiOm/sraRYeI4b+41mW80Tf5sdr/AB/3tr19lw/HI5Qr/wBrX5re5+vL/ePls7lm0Z0f7M2+3/8A&#10;bHv180um/u/9hZf+AN92s3UfEOj6V9juNY1m00b7S/7v7XJ/ravXurS3X/jsX/AFr44/aw8JeKb/&#10;AOLV5qcdld3ugXSKdOMR+SMVzcN5RRzvHfVMRW5FZyv/ADf3Y/8ApR6GaY+rgMP7WlTu77fqfX+o&#10;eV5/mR/8tf8AV/8ATSq8a+bXF/AnRNc0T4S+GdP1/wA3+1Yy/mQy/fiRvu769Eul+ywfu68PG0I4&#10;XE1cPCXPGDlFNfat9o9KhUlXo06s425lsQ3Wn20tj9nuIftsX/PKasfVLySLyY4/3MUX+rih+5HW&#10;hJeSvWT4k1SLw9pUOofY/tsty/lRxfwR0sNTxGMnHD0vtPb7J5mZYvBZRRqZpiIqPKtWo+9/KRxx&#10;y6l/y2ihh/1XmzfcqrbXVjp2q3mn/wBp2mp+Z+7ktYfv/wDAKpRajdeIJ7K4s7P91bO0dxaw/wC0&#10;u1ZK4eH4Z6/ZeIfLuIfskcb+Z9v/AIB/F96vrcJkWHjCX1utyTiun/BPyrH8aYjNY+xy7C+2w9V8&#10;uql70eWO/wBmP/2p0XinxRa2+h3tnofm/a7pPLklu/k8tP8AY/2q+cNY8Oyy+f8AaIa968aTW17q&#10;s1xbw/uZa8515tkE0lfETnKpLnP1jLMqwWT4aOHwNPkh8X/b394+e/EnhnZ/rP3EVeV+KLPyJ/L8&#10;7zoq968XN9vgmjrxfxFov2X95UnrnK+dbRf6uH97XN6xqX7/AOz/APLKtS6b/XVgzR/89KAMXUF8&#10;j95XNzN5s9dNqzfuK5SgDT03yqubfNrP02PdWpQAUUUUAG7bWlpt1LcT1nwx+bW1DD5VAHVae3lQ&#10;eXXVWNjFB5MlcX4bk82fy5Jq7iP/AF//AEyoAuVY0/8A4/oar1pWMcSUAfQfwLkja2uI7KeUa3vf&#10;7RF5nySWu35f/HqyfDkXiOH4iWEVib8az9q6Shh8n+1/wGvLNLvtT0u+h1DS7yay1CL/AFcte5+K&#10;vjN458PeHPDNpbazEbu+tftNxf8A2Zd8r/79fIcQYWMoxxc6jUU9v5j9u8O82xE/aZJh8PCUpqcr&#10;ydl8/dl3Pt34P+KI9Uvp47f/AFUW3zP9/wDir3BQWyM8V8P/ALNfxFv9e8Of2pqn/IQ8/wCzeb9z&#10;7T/tV9oeHr0X+lwy9yK+ooVoYmjGtDZo/I80y+tlWOrYLEW54Pldvh+Rr0jdKWitzzT5z+PCBvi1&#10;4T3/APPGX/0GoYVii/1cPk1J8em2/Frwn/1xl/8AQaqeZX57nGDdfEuZ+KcVYv2WZSh5RLnm03zK&#10;p+YfU0eYfU14P9myPjvrpc8ymSrHKP3kPm1W8yhpqP7Nkw+vxiZOsQxr4q8J+XDD/wAhGKvq49q+&#10;T9Sbd4q8J/8AYRir6wznFfoOS0fYYbk8z9q4Uq+1y3n82Pooor3z7IKKKKACiiigAooooAKKKKAC&#10;iiigAooooAKKKKACiiigAooooAKKKKACiiigAooooAq3lnHeQ+XJ0rzTxdo/9lz/APXWvVG6Vl6z&#10;oUWsACSgDx3dsoWTZXbah4J3/wCrhrDm0n7H/rKAJIW3wU+oo7iJ/wDV1HcXnkUAWaKqR6hE9WIZ&#10;PNoAq6hb+bWXu2V0DLVWOx2UAZVI1WL6HyKrrQBn3lnu/eVNb2+z/nlVhqvWtrsg8ygCjGtOZqX/&#10;AJeKgvP9RQA3zv3/AJdai3HkQeZHXJ7t89bFvHsoAvXF1LPUVRNNtqrNqUTQeZQBckk2VmyahLVW&#10;SaWenNbyxUAN+1Sv/wAtqwfHHjbTPhv4VvfEmsfv7SxT/VQ/fkf+7XUW9n5v7yuV+I3gnTPiX4O1&#10;Pw3qH7mK6T93LD9+2f8AvVNXn5JcnxHThPYfWKf1v+FeN/8ACeWfAz9sTTfi34wh8L6p4fHh/UL6&#10;TGnSwkbJP9l/9qvoG6upbCfy/wDnlXzp8EP2R7L4UeMIfE+sayNZ1CxkzZRQj5P95/8Aar6Nj1L7&#10;Rq0Mkn/LWRvMrjwXtpU/9o3Pe4kjlMcb/wAI38K2v+Irf2rplvq32K41O1h1GVP3enzP81QXS+RP&#10;5f8Azyr4s8U+B/GUfjXUrOWyv7rVpL1pILqItsCbvl+evtmxt5fI0yOT/WxWsUVz/vqvzVwZZmNX&#10;H1KkKtPk5T1uJ+G8NkNDDVsPi1V9qtfh7LVW+zqRw2/m1oTXUth+7k/ff88/+mdQ3k32Wfy46pzX&#10;Esv+sr1q2HpYmPJWpqcezjzf+lHwkJyp/BLlMnUtQka+mkkm86qcvlS/8fl7Fpn/AF9/3KwviT8Q&#10;IvAupw2FnpsWo3UqLcyTS/3P7tcb4m0vWPiXBrM+lxSzHV7VI7fyv9VbuvzNG9fLYriPD0q0sJh4&#10;89Ve7b7P9RPvMq4VrYqFPF46p7KjPZ/a+KPvS/8ASjQ8S6f4V+K9gLS21mK8u9MfzPNtB88af3cf&#10;3a5C78O23hfwre6Xok8s32l/MuJbv7/+6n+zWd8IPhr4g8M+MoNY1PTJdGtLHd5kUvP2h/u7U/vV&#10;1utLtnm/32royqnHGSlmGIo8la56HFVV5LGOQ5djXVw1ua2nu67c0f8AwI8R1bwz5v8ArIa8r8Qe&#10;H4oPOr6E16SWCDzK8d8ZW/8AaUHmR19QfmJ4Xq1vtvv3n+qqnNNFFB+7grc8Sab9gnrj75t0Hlx0&#10;AZOpah9s/wBH/wCWVc7qS/Y/9ZW5ItYfiSTfQBg1rWflL/q6xq09Nh20AXNu/wDeVJRRQAU6Obyv&#10;9XTasWNv9o/1lAGlpM0txPXZWa/aPJt4649V8quu8K3Hmz+Z51AHWW9r9lq1Ve3WrFAGloLbL6vt&#10;D9n+S3l+Fcsfh6bz5Ykb7bF5vz/af9j/AIDXxnYr5X7zzq6jwT4i8Q+EtVgvPD+szaNdSusUkv8A&#10;BsZv7lebmWC/tHDSw/tHDm6o9DA4z6liI4j2any9D7N8C3V1p1/PeSiX+z4kb7R5v+fvV9J/BzXo&#10;9X04+Vye3+5XyH4x+JfivSdQ/suLUc2lskeT5a75N33t9e7fCvxN9kgso44fJ+0x+bJa/wDPOviu&#10;DZ4bCwq5dSk5tPmu9v5dD7njHBYvloZnWjGKmlFJPX+bU+m6Kp2Nz9qsopI+9XK/Rz82K6/62vzm&#10;/a6uPK/ah1P/ALA8H/oVfo2fvGvzU/bJm8v9qbU/+wPB/wChV8nxRHmyup8j9I8PFzcQ0o+UvyPP&#10;/tYo+1isf7VR9qr8D9if2P7A2PtYo+1isf7VR9qo9iHsDY+2V7T+xrP5nx0iH/TjLXz6Luvdf2JJ&#10;fM+O/wD24y19ZwvS5c0p/P8AI/N/ECjycPYj/t38z9EIOhp/8NMhp/8ADX74fxqth1FFFBYUUUUA&#10;FFFFABRRRQAUUUUAFFFFABRRRQAUUUUAFFFFABRRRQAUUUUAZt9YQ6hBLbXEYntpU2PFJ90ivyg/&#10;bv8A2LYvgp5/j/w3e50C5n/0y1l+/FMzfLs/2a/W7Irg/jD8I/DXxs8FT+HPE1mLywl/eISdvluP&#10;utX1/CPEdbhfMY4ilJ+zk17Rb80TmxNBYmHIz8JdBvwYfkrvtDvc17b8Vf8Agmt448AQfbPCcp8S&#10;wyzt/osQ/wBWn8NeOeMPhz4u+Dd9ZWHi/TJdNluU8y3/AHdf2Lh+IsnzyMfqOIjKUtlf3v8AwE/K&#10;c2yqtBSnynaaNf13Gj33HmV4/o+qV3mkajuFeZjsMfjuZYPlPXdG1Cux03U68p0K9313OjT5r4DG&#10;4ex+XZjhlFyPSbO482CtS3k3VzukSboa3rPpX5ZnOHjGEpnhYCpKNfkNi2rUhFZtstbVpHxX828S&#10;YiMD954foSqIvWq1sWsNZtrHW1ax7a/lTiTG8vMf0nw9g+blC8m+ywVweu6htNdFr1/Iw+SWvN9e&#10;1DmvgcDRc585/QGUYM57XNR5+SuI1rUdwq9ruobT5lcLrWqHFfpOBwnwn7DluCb5SrqmpVyOpX/N&#10;O1HVN1c5e3mTX3OGw3KfpeCwfKP1DVBWDe6nioL673VjT3G6vpqGHUT6/D4WMYkN/e1z95eYq9fT&#10;5rnbx+a+ioUzyMzxTpx9wkN7tpy3G6sVpcVNG9ei6J8dDHykzcQ7qjnTcaqW0+SKvId1YW5T2oVY&#10;14FZo6ozQE1ryLWddDFaU5HDiqKjEqCSOP1NVrq43VHcvtrOabJr0IU+Y+NxOL9n7hca4zWnp8lY&#10;dsu41s2S7cUVo+6XgKkpz5zo7KXBrobKSuYtRita0uOK+frw5j9byytyx5Jnoekz7jXc6PNxsryj&#10;TL7yziu10zVfLFfIY2g5EZjhnI9Ys7yOKGprrVv+edcRBrZaH5KJ9cK18s8HLmPiXl8pTNXWNV21&#10;w+pa75Ro1jWMw1wep6nvOBX0OBwR9Xl2X8sffNu48RbqzD4gzXMzalUH2/dX08MHFI9nnw1M7a08&#10;Qf8APStyx17dXmMeoZNadnqWKwrYKMinTw9de4etQ3P2qCuZ8Qabg1Do+sb63bo/a4f+mleGoPD1&#10;DylCeEqnmGpWmyuZvoea9C1vTa43UYNtfWYWrzI7MfTjXpc5xt5EVrFkX99XVX1vWDc2/NfT0Z8x&#10;+PZnhZRkMtZdhOK91/ZS1S3sv2gvAMl3NHDDHqK5ll/5Z/K1eCQDZNmuh0mX97ujl8kjvWlSXJKM&#10;+x59CDxOHqYbm5edOP3n9B1lPFdW/mRTedFJ0kq1t5r52/Yn+M0Xxa+FpRLM2h0MpZO5/wCWh253&#10;V9F4r7unVjWhGcNmfyjj8FVy7FVMJW+KDH0UUVqcQUUUUAef/G8Y+Ges/wC4v/oVeeeGYv8AindO&#10;/wCuCV6J8bzn4aaz/uL/AOhVw3hqLHhvTf8ArgtfgfiliFhvqXnz/wDtpw4mh7ePoWfKo8qrOyjZ&#10;X4N/aKPP+oFbyqPKqzso2Uf2ig+oGPrkeNDvf+uLV2vwI+f4a2P++9crraf8SW9H/TFq6r4CjZ8N&#10;bL/eev3LwvxKr1cX5KH5yPRw1D2SPSF6UtIvSlr+gztCiiigAooooAKKKKACiiigAooooAKKKKAC&#10;iiigAooooAKKKKACiiigAooooAKKKKACiiigAooooAKKKKACiiigAooooAKKKKACiiigAooooAKK&#10;KKACiiigAooooAKKKKACiiigAooooAKKKKACiiigAooooAKKKKACiiigAooooAKKKKACiiigAooo&#10;oAKKKKACiiigAooooAKKKKACiiigAooooAKKKKACqt5eR2cPmSdKtVy3i2GVgJP+WVABdeMYorjZ&#10;GP3VVf8AhOdvavO9UuvKno3f9NqAO41DxxFPYzfua4u6vPtE/mR1DIvm1X/s7/psaALXnebRtrNj&#10;823nrU20AOjupYoKFupVqq15t/1lH2yKgDUXVN8FU2mllqONvN/1dSbZaAEpY7jyP3lOt4/tH+rq&#10;vrFr9l/5bUAWpNS8/wD1dQ+ZUKx/Z4Ky2uJVnoA0L6TZTY7WKq800t1+78mtJY/K/wBXQBh+OvGF&#10;j8O/Ct74g1CHz7WL/Vw/89H/ALteWfC/9py3+KHiL+xNQ8P/APCPySp5ltLDLv8AM/2Xr1Hxx4d0&#10;3x54VvfD+qD/AES6/wCWsP8Ayzf+9Xmvwj/Zo0n4c+IxrdxrUviCSLd9mhEWzy/9qvssrjkMsrr/&#10;AF6P+0/Zev8A27b7P/gR81jv7W+uUvqlvY+7dP8A8mPSFj/5Z1oW2m7f9ZU0ljvn8zzqd5n2eD95&#10;XxcfhPp5fEE155H7us9rzfULNunpywyvVEnJ/FDx5/wrXwd/bnk/bJZZ/s1vF/t/3nrkfg78bdT+&#10;IuuXuj65aRG68vzLe7i/9Br0jxV4V03xboc2h6xD52ny/wDfcb/3qwfh98I/D/wvnnuNH829urlP&#10;Lkupv+Waf3a+wwuIyWOTVaWIp82Jvo7f+A2f2T5XE0M2lmlOtSqcuHjuub/wL/t47BYd9OXzU/dy&#10;f6r/AKbfPWhZyRVJI1t/y0r48+qM+Sbyqhkmkl/1lZ/izxZY+EPsUlxZfbZrr/ll9zy0p2ga/a+K&#10;9Km1Czg+x/Zn8u4i/wCef92vQnl2Jhhvrs4+53PnI5/l1XM5ZT7T99Hp73/pXwmhb2/2im6lottf&#10;6V9j1D/j03+bHL/HHWlY+UlO1Bd8FclOrOlOM4S5ZRPXxWFo46jLD4iKnCW6ZzumWFt4fhnj0+aX&#10;97/rLv8Ajk/2ay763l/fRyTTTRf9Npa3jHmqd5b/AGj935P+tqq9ariZ+2qy5pE4LAYbLsPHCYSm&#10;oQj0Rytt4Jtmg+2apNNDFL/q4ofneuH+JvhP+xNK/tDT5vtunyv/AMtq9elb+14IbeSbybq2Tyo/&#10;7kiVx/j/AE/+2bCy8L6fN/rZ/Nkuv9ur5aUaX94+OwuK4hlxHWw+Ip8uDipWfLH+7y8sv5j4/wDE&#10;lxLa332e4/5a15v4ok+2fu6/Rw/BjwDb6XLpV5o323KYkl8z55P9qvhH9oT4W/8ACr/H+p6PZzfb&#10;YrVFlj/3G+6teLhcwo4yUoUpfCfUYLNcNj51IYf7O54Lq1v9l86uVupt37yuo1Bbq4/1kNc3fafK&#10;v+rr0D1znZo/PqrJpuzya1Ps9zBTrXzXn/efvqAKcMPlV1fw9+Ht98Q9VvY45orPT7GD7TqF3N/y&#10;yh/2f9qqTRRV2Hwf8caRo0/iDw3rH+hafrkH2aO6h/5ZP/t/7NTPm5fc+I3w0ISrU4Vvdjfc0dV+&#10;CGh63pc1x8OPEGoa/qFsnm3Gn6jbeS8if9Mv7zV5ZqekX2h3/wDZ+qaZd6Zd/wDPK7j2PX0/4Y8K&#10;H4RaLe+OLjWbTU/LQ2Wnf2TL5379vu79v3aq+FIdM+LHgrU38fXk9naWN15tt4gii82Yu3/LH/ar&#10;zKeLcfcxG59njeHYVYyq5ZLnhpFL7Un5HztZ2vkVar0Tx98Lf+EegstU0u9/tnw/fbvs+oTRbH+X&#10;7yun8NcLHpcsv7yvTjKMonxVSlOlOVGtHllHoV7dfNnrvNHuvIg8uSsm38O/Z/JrprPSaoyNSFfN&#10;rYhhiSsu3Xyp/wB5W5DD5tAE1iu+evXtLvrLTvhJNqWvaZF4gsIrr7DZWksm02z/AN7d/drzfS7W&#10;vV/hTYHVZtZ0N9Hl1+1ubUR29h/B9p/hbd/DXDjaftcPUhD4j6Dh/GUsvzbDYireMIyV7S5ZW/8A&#10;kTpv2cPiVdeP/EQ8P3lnDFFpkD3OneT8nlIv/LP/AGv96v0D8ASyzaPDIMCL3+9X54fDLw9rdp8R&#10;bG307wpL4HtNNnWXVZbuRne4Rf4Vdq/QX4eeXPbmTz8fP+7j9K4colV+r8lX7J9V4g0sBHNo1cDF&#10;RjNczSkn7380uWTjzSO/pG6UtFe4fmp81ftDtt+LXgz/AHJf/QazEk5NX/2jpNvxZ8Gf9c5axhJy&#10;a5q2B9v75/MPHuK9lncoeUfyL3mUeZVPfRvrn/s0/OPr5b82hpKp+ZmjfTWWh9fKt027xj4T/wCw&#10;jFX1v618hF/M8YeE/wDr+jr6u1bV7HQNPmvtQu4bCzhXMlzdShEQe7NXZCj7CPIf05wBU9tksZf3&#10;pGnRXgD/ALdPwRTxT/YZ8dad9r3Y83zP3P8A330r2/TdUttZsoL2wniu7O5QSR3EMm9JF9VrQ/ST&#10;QoorxzxZ+1v8JvA/iO80PW/GenWOq2knlXFpLJ88b+lAHsdFeD/8Nw/BP/ooGk/9/a9Hu/iv4VsP&#10;BA8X3Ot2kPhqSPzU1DzPkKetAHY0V4Iv7c3wPbp4/wBN/wC/leqeBviBoXxK8N2ev+G9Si1TSbnd&#10;5d1D900AdPRRRQAUUUUAFFFFABRRRQAUUUUAFFFFABRRRQAUUUUAFI3SlooAoX2pRWH+srn28bRf&#10;8s6o+LI5Yp/Mk/1VefyXWyegD0pvHO2sfXvGEV1B5fk1yKybqjmt/tH/AC2oAm+1fv8AzKa0nm1V&#10;bTf+m1R2fmpP5clAGjUq3UnkeXVdah+3f89KAL0d5LFPVibUt9Zf2yKrCrvoAGbzf9ZTWp3lyelT&#10;W9r9ooAhW++y06S882qN9b/v/Lp1x+6goAsK1U7iTzZ/Lqja3UsU9WN0txP/AKmgCxb2sS/vK8j/&#10;AGof2mrH9mLw5pl5Jpn9ta3rH/Hlp83yQ7P4md69k2+VXjn7TX7PPh/9pTw7plnqepy6NqumP/od&#10;/DFv8tP4k2VM+bl9w3oey9rH2u3Uwf2bP2q7H9pey1O3k0b+wPEGmbfMsIZd6Sp/e317LDH9o/d1&#10;5Z+zH+yhof7N9jrNxb6zLr+t6ns8zUJYtn2ZF/h2V7G1j5H7yOiHNy++Kv7L2svZbdAtbH7PRdah&#10;s/d0XVxsgrNVd1UYkjXUprw39p39oa++B76Xo2h2cU3iC/g+0/a5RlY0r3JYZZa4L4t/BTw18arK&#10;yg8QebZaha/8e+qxffjT+7/tVzYmNWVKUKPxHt5JWy+hmFOeZx5qMd1/9qYH7OPxpuvjf4YvbrVY&#10;IrLW7GYR3EsX3LnPO6vW1t99ch8LvhPofwg8Of2H4fhmmilfzbi6m+/cv/7LXokTxN/q6qgqsaUf&#10;bS5pGOazwVXGVZ5fHkoyeiM2GaX/AO2/x1HJNKlai/Zpf3cf+tr57+Kn7Vdl8N/GN7oen+HxrP2X&#10;i4uppdmf7y1NfE0sKuerKyOnJskzDP8AEfVMvp88ormeqj7v/bx7d5m6pobHz6w/BXiiy8f+FNM8&#10;SWH7nT77915Mv/LN1+8tddatF5Hlx1vCcZxjOHwyPIr0KuFrVMPVjyzg5Ra/vRON8afD3TPGHkf2&#10;hNLZ3cSeX9qi+/In92rGn6TbaDof9j6X5tlp8X73/bkf+9XQaku/95WbItcNPL8JSxEsXCmozluz&#10;rnmeNnhY4GdRypR2RzOpQy3kHl+dNNL/AMs/Orxvxv8AFXwt4B8RT6JqYu59Qi/4+PKj+SOvfLqP&#10;fP8Au/8Alltlr5y+LH7L+p/EPxve+JNH1KKG0vn828iu/ke3/wBz+9U5hPFwp8+E3ufS8IYXIcTj&#10;qkM+qclLk0963NL7XNKInjaz3aVDqGlzQzaTfJ5tvdzf8tErw3VtQ2+dH/zyr6U1zwvY+HPB0NnJ&#10;5174f8Kac9zJ/B9p/vL/AN9V89+H/ihF8SPE8PhzU9GtTpWpz+VZywjZLbO33W/2ttVPGqh7OGI9&#10;2cl/26c2E4bxGcSxOIym0qNJu3P8Uo+9y6f4TyPxMv8AaVefaiv2KvS/iJ4fufC+q6nZx/6b9lna&#10;Lzf/AGavMdUhkn/dyV6B8ijm7yasNrX7RW9qWn3Lwf66s2OO5t4KAM3+z9k9XI49n7urmn/vf9ZD&#10;VybyoqAOx+EvwZHxAsLvXNY1P+wPC1s/2aW6h+eaR/8AYWtTx3+zxfadYnU/BE934x0Xf5cn7rZc&#10;R/8AAP7tb3wQ8e6Rrfg+fwRrF5Do2oRXX2myupvkhkT+67fw17PcXFz8KPB+LDU4ru/1z95Hd2cm&#10;+HYv3vm/vV85jMbiMJiPfj+6P2fh7hfJM/yeNKjiP9vk9r/Cr/y/y8p8PrbyvffZ5IfJmi/dSRTf&#10;8s62LW38qvq7xV8NPCvj7w5o3iTxBqk3hTxBKjRxy2ltvS9T/no/92vB/H3w31LwHrk+l3n9xZY5&#10;f4JEb7rV6uFxlLFx9z4ux+d5zw9jshqyhiKfuXlFTXwy5fiscfVjTY5Hn/d1YtdHllnroLPQfsc/&#10;l13HzhsaXebYPLrct4fPnrNs9N2fvK2NP+SegDUWOJK0NJXzaqw28s9dFpdrFQB7svis6P4I8M3G&#10;qWcOv61fQNLb6hN8n2ZF/h/2q9W+Cuv3XjG6n1u4/c3Vg6W1xND9y5/u/JXl3wd0m18ZeDb3QtR8&#10;P3fiC6tp/Ns5fuJHD/EqPXr3wtsDoNxLHb2f9i6UEaNNP83fMX/vPX565V8DntoX5J9Evij3b/un&#10;6vKtl2O4WjRn/vFLq5faUukb83vfDy8vKfXPhvzP7Kg8ytlutc14Oh2aVD++/e10rda/Qup+ToRq&#10;/L79teXyv2q9S/7A1v8A+hV+n7nrX5bftzv5X7Uupn/qD2//AKFXzefx5sumfqXhmr8TUPSf/pJ5&#10;V9qo+1Vj/aqd9qr8X9if3D9XNb7VR9qrI+0Uv2mn7FC+rmq11la+g/2FJPN+O5/68Za+Zmu+K+j/&#10;ANgGTzfjhP8A9eLV9Pw/T5cxpy9T8v8AEmjy8M4j/t3/ANKR+j7TR2kU0sn7qJN0jua+XviF/wAF&#10;Kvgf8O/FR8P3niCW9uo38uSXTovOhj/4GtQf8FKvijqXwx/Zg1k6LeS2eq6vPFpsckP39knytW3+&#10;zD+yt8O/CXwD8NafceEtOvbu+09LnULrULZZppZpE/eZZvmr9kP4bWx7Z8PPiV4a+KnhyHX/AAnr&#10;FprWlS8Ca0lD/N/db+61dbX5sfsaW8nwA/bd+Jfwms5ZB4Zvh9t0+w8zKW/8Xy1+k9BZnarq9jom&#10;mTahf3cVnp9unmSXMr7EjT1JrzD4UftSfD741eMNZ8N+ENZ/tm+0j/j5liH7n/gD/wAVcr+0H+yz&#10;dftGeNdA/t3xlqFl4EsUJvfDVmfK+2v/ALbr/DXy5+wT4Q0jwL+3N8cfD/h+z+xaLpiJbW1r/wA8&#10;0+WgD9HdQ1O20rT5ry6nitLWFPMkllOEjT+9Xyz4s/4KcfA/wn4juNHfWrvUzbSeXJd6dbNND/31&#10;W7/wUI0rxdrP7LPi238H+b9s8v8A0mKH78kH/LRVrzX9k7xR+zrL+yzouoPZeHrODTLJotVi1GKL&#10;7T56/wCs37vmZm7UAfW3w4+JHhv4peFrbX/C+rwazpNwMRzQybv+At/tV5t8cv2zPhb+z5cCx8Ue&#10;IYhqnfTrT99cJ/vIvSvmL/gmTpmreH/Dnxl8V6fpl1Z+D77UZLnw7azfclRfMbcn+z9ysn/gm38P&#10;PD3xe8U/FL4geM7OHxL4rl1iWLOpR+b9mTc3y7WoA+wfgR+1l8Nv2ibZv+EQ1sT3cf8ArLC7Hl3A&#10;/wCAtXtFfmp+2z4O079mn9pb4QfEvwJZxaNfa5qK6Tf2lpHshlTcq/cX5f4q/SeOTdFvoAkooooA&#10;KKKKACiiigAooooAKKKKACiiigDhvih8U/D/AMIPCOoeI/Et7FZafax+YfMkw0n+yg/iavzn+Of/&#10;AAVY1S88QWR+FsPk6T5P+kHUYvn317v/AMFUfAPiDxv8CbGTQ7P7bDpl99pvB/zzTb96vxvgk4z2&#10;r9w8PeGsqzOn9bx0faSu/d6L/EeZi604e5A+1o/+Cpfxef8A6B3/AH6qS9/4KF/ELx5YzWGr6Nol&#10;7FIjRebNbK7x7v7lfGEMnpXRaHcY+TtX9HR4H4a9lGdLBwv/ANvf5nz+JxWIjCXvHq2k3G+avQND&#10;uOfLry7RLnb/AKuvQNEmkzzVY6lyxPxvNaXxHqOjT7q77R7jf+7rznw2u6vS9As/MNfmmYcseY/H&#10;815Ycx6LoX/HvXR2q8A1zujQ+XBzXTWZyK/FeIpyhD3JHxmWqM8TI17Na3LOse1XfWxZrX8ocS1P&#10;acx/SHD1Lk5TYtVrTi+SA1nWdWr1ttlX8mZ/P97yH9Q8PU+blOO8RNt86vMddvAhmr0XWLnza8v8&#10;SHBmrXLIH73k8Psnn/iG8/5515z4hv8Aiuu8SySJXnevtX6tl1Je6fuGU0Y+6Yd1qVYtxfbqbfCR&#10;ay7q4/gr7qjRifo2HoRHXU26s+VttOabZVWWTdzXpQhyndOcaceQz7tsmsW+Wta5+bNUbiHIr1aX&#10;unw+PjKrzGO0OTViOOrQts1KINprqdQ8Glg+VkSLtNW4aqg4p6ybayn7x6NKSplrGahuU3GnLcb6&#10;k+9WXwna+WrE5u+tt9UfsPpXWTWIaqTadtruhX0Pk8XlMpT5zGjt9pq7CKtSW2KqTjyzVc/OZew+&#10;rGlb3WytG3u65kTbTVu1us1hOjzHr4TMOSXIdtZXtdBpmpbBXB2txtNa1vfV41ehzH3uHxUK8OSZ&#10;6JaaxF/y0qS51PfXD2+oSVZbUSe1eRLB+8b/AFOMnzxLuqajvFcrfXGyrlzPurB1KavVw1Gxhjak&#10;cNR5IFK7v8VQXUqh1Bqx2n219HSopo/K8dmU6dU6i31Cta0u91cba3FdBpsm7Fc9ejyo9jLMxlOR&#10;3GlXOyu9sZvMt68x0+fjNd7oUm8V8jjaZ99ieWpSjMk1y382CuH1G32V6dcR7oIa4TXI41nNZ4Kr&#10;9knBT9opQOIvodtc9eptrqb/AK1zOpV9hhmfEZzSjHmMWaTbVyzuM1nTirdlXqzXun5/QnL2x+iX&#10;/BMjV/En2jVLODUtPi8Nb/MktJpP9J37fvIv92v0aLhtw3Yx7V+YH/BNPwxol54/n1i48QfZNatU&#10;aOPRfL/4+E/vV+nwPbH096+syz/don4Fx1yrOZyh2X2eXX/24tUUUV6Z8EFFFFAHn/xt5+Ges/8A&#10;XNf/AEKuT8Lx/wDFOab/ANcFrrPje2z4Z61/uL/6FXE+GvEelLoemxi9i5gX/lpX8x+NEqkFgOSP&#10;8/8A7aergacavMbvkmjyTR/aEVH9oRV/L31uqen9QiL5NHk0n9oRUNqEVH1ur/KH1KJS1qD/AIkl&#10;7/1xat74EcfDqy/32rlta8SaQdFvMajD/qW6SV03wHff8NbLy/771/TPgy6rq47njbSH5s87GUY0&#10;oxOi+IPjnSfhp4O1jxPrl5FZ6VpsD3Es0p6bR92vl39kH/goCv7UXxL1nwx/wiv9g2ltB9qs7ppf&#10;nuE3N/D+Fcv+1L4svf2n/wBoTQP2efDcx/4RuxmTUvF19F86bF+ZYH/75rkf2WNNsdD/AOCi/wAT&#10;NH0uz+xaVpmnLbW1rF9yNFr+pDyD9IazNb1mx0HS7vUdTvIrGwtk8yW5lk2pGn94mtOuS+Jfw20P&#10;4veB9T8J+I4JZ9G1OPyrmOKXy3kT/eFAHyL4n/4Kg+FW+MWgeCPBejTeJbC/1D7Bca3LuS33/wDT&#10;H+9X3Cz7YPM/2K/NH9tvwF4f+Gvx1/Z00Dwxplno2lW16sccUEe37rbfm/vV+lyLmER/7FAHw/4/&#10;/wCCieuS+ItT074UfCfW/iBDplw1teah5TpDvU4ZU2iu3/ZX/bo0n9oPxFfeD9e0C78GePLKN5ZN&#10;Guw37xF+9s3V9L6XoWn6BCU0yytbKGR/MkitYlQSP/e4r88NBtbb4if8FYrzWfC8Im0vQ9O8rUb6&#10;0/1QnVNrK/8AtUAfpPRRRQAUUUUAFFFFABRRRQAUUUUAFFFFABRRRQAUUUUAFFFFABRRRQAUUUUA&#10;FFFFABRRRQAUUUUAFFFFABRRRQAUUUUAFFFFABRRRQAUUUUAFFFFABRRRQAUUUUAFFFFABRRRQAU&#10;UUUAFFFFABRRRQAUUUUAFFFFABRRRQAUUUUAFFFFABRRRQAUUUUAFFFFABRRRQAUUUUAFFFFACN0&#10;rJ8Tf8gmatZulZHiVN2llPWgDx6+t937usn7R9lnreuoZbeesubT/NoAd/aW+rUbboKx2sZUq3Yz&#10;SpB5dAF3y6mhm8qofMoWaJ6AM2+jllnpzaXvrQ8unKu2gA0tvsv+sq4uofv/APU1UooAlmuP+edQ&#10;t+9paRm20ADLurLvLP7P+8q99siqvcX0UsFADbFt9WpvN/5Z1T0+4i/fVctbiKeCgCmuny/6yStB&#10;fkp0cflVVkuPIno0AddLLF/q6h+wyv8A6yrjfPTvuUMCjDp/lVa2xVz/AMRPHlj8MvA+p+KLyH7b&#10;FY7Yvsv/AD0dvu15D8Gv2s5fiZ44h8L65o0NnLfI32OWH/lnt+ba9e/g8ix+PwdXMMPTvThu/wDD&#10;8R5tfMsJhsRHD1Ze/I9y1KPfPDVixj2QVInapN2yvAPSKs0e3zqy5P8AppVq4vv39Rs32yegDF8U&#10;eE7HxVYwx3k32O7tv9Xdff8AkqbRdJtvDWlf2fZ/vvM/eXF3/wA9K3rxdlebfE/4m3Pw8+xWdhZx&#10;TarL+9kll+5Gn+5X0GC/tHNOXLKUuaPbZf8AgR8Zj8HkmR4ipn1Wny1e+/xf3TvdPuNv7ytKaWV4&#10;P3dcF8PvGp+Ivh2a/lg+xahYv/pPk/c/2dldjY2/2ivKxWFq4GtLD4iPK4s+lweMw+Pw8cRh5c0H&#10;sV45vs9R7f8AlpW19ji8/wAyiaGLyJq5DuOfktYpaqy+B7m88m4jm8n/AJ9pa6KGziWD95Vm9tP7&#10;at4Z7P8A5ZfuvK/5515GbYuthMLKth48zvseVmWIr4TD89GPMzz7xZ8SLnwbP9nvPDP23Vtn7u6h&#10;l/cyf7VfEvxSbXPEHiPU9U1T99d3P/LX/wBBWvvb4gWMV5pVnZ/66W1/ztr558feAZfP8yT/AFVa&#10;YClD2Ma3s+Sc90VgKFKFL20KfJKe58R+JNF+y2M1xJ/ra5e1s/tX/Tb/AK41+jHwA/Z98NeKp73x&#10;J4gsv7TtbaTyrfT/AOD/AIHSftY/s3eFYPBE3jPw3pkWjahpjrHcWlp8kVyjV5FTiXLaWbRyacn7&#10;WS/7dvy83Ken1PzW1Cxll/1cNZcOiyxT+ZJX1F4V/Zn8cfE+Ca48J+H4by0i/wBZLNL5Kf8AAN33&#10;q8x8aeBdX8Fa5e6PrGmS2Wq23+sim/8AQk/vLX0yrUpTlRhJc0d1ze9/4CFmeZ3Gn+VBWLJpsT11&#10;FxYy+f8AvP8AVVDdaT+4rQB/w08X6n8Pb6aTS54p4pf9ZYXke+3k/wBrZ/er3xtfi+PPh3TLOCXT&#10;tB1qxT/SNJi221pc/wDTf+7urwyz0OKWCtqOziSDy/JrCth4V4++evlua4rKq0a2Hlt0fvL7jrvi&#10;FrFjpvhzTPB+h3v9pxWz+bqN3/B5391P9mud0/Q/3HmSU6xt/wB//wBMq2lXd+7jrSEI01yQ+E4c&#10;ViauMrSxFb4pPUFs98FXrG1lWi3h8j/WVqKu7/V1ZzFGOzlnvq6axs4oIKLG32wVoWtv59ADbf8A&#10;19bPxa8R6v4R0Pw1Z6Pey6Zp9za+b9qtPkeV/wDbdf8A0GmWdnsr07wLNLFY/Y7iz07U7T/nlqMW&#10;9I/9yuHF4aeKo8lKVmfT8N5rRyfMI4vEUfaxjzafy832jt/2c9d1zxx4Bs9U8Rzyzy2r+VZTTffu&#10;U/vf7VfZXw5nintjxn2r5Y8M3ksVxDHH5MMUX+rtIfkhj/2USvevhzrH+neXH/y1rejTlSpRpTlz&#10;cp5Wa4qljsdWxFKnyRm+ZJfZPc6KijqRulbnmnzH+0kR/wALS8GemyX/ANBrnjKO9an7Ui3TfEzw&#10;Z9knhh+SX/W/7tcnYrqMU83228in/wCuUeyvs8twvt8LH3ep/GnijW9lxBU95fBD/wBJNjzqd5xq&#10;l5tO8yvR/s3+6fjf1/8AvFwzUCSqfmVR1FL2f/jwmihk/wCmtV/Zv901hjeaXxF6KT/iuPCf/X9F&#10;Xvvx2+CeiftAeAp/CPiKa8h0maZJbgWcvlPIF/h3enNfNWhwatH4/wDCX2u8ili+3L/yzzX21I+0&#10;ivkM1p+yxPJ5I/s/wvnz8PRl/fmfLXxQ/YW+CqfArxBokHg+0sorHTpbmK/h/wCPmN44mZW31x3/&#10;AASX13V9Y/Zomh1G8lvLax1ee1s5ZZN58tf4azv2zPjrrfxb8VQ/s8/CCWW88VamVj17VbX/AFOn&#10;WrfeV3/vbd+Vr6h/Z9+Cukfs/wDwr0bwXpGDDYpmeb/n4mb78p/3jXkH62el1474t/ZO+E/jbxFe&#10;a7rngzTr7VbqTzbi7lj+eR69iqhqupW2jaTe6hd4jtbWFpZCf7irk0AfmD/wUB+Dfw60zxF4A+EP&#10;w78GafZeNfEt8skk0MW147b+L5690/bk8B2Hwx/YLuPC+nxeTaaZawWsft/erzr9jPSpf2o/2rfH&#10;/wAeNXg+0eH9MuG0zw953/Ls6/3P+A/+h19w/GT4P6F8dPAN94S8Rib+yr0fvPJk2PQB8t/swfs4&#10;/APxR8EPA8mqeH/D97rd1YqZDNIpmkevrzwJ4A8P/Dbw5B4f8N6ZFpelW3+rtYR8or448Q/8Eofh&#10;9YeH5j4M8S+JtA8QWyZ0+6/tJnSJ/wCH5a0f+CZfxu8U/EzwR4t8I+L7yXUtV8Gal9h/tOQ/PcJl&#10;vv8A/fNAH23RRRQAUUUUAFFFFABRRRQAUUUUAFFFFABRRRQAUUUUAFFFFAHIePo/NsYa8tvod/8A&#10;2yr1Tx1H58EMdea3UMv+roAx7W+8qerjahvqGbTdlV2tZVoA2lbdR5dUbO43/wDLGr3mbaAJI5ts&#10;Hl1i/Z5Z561Fk3UeXQBn/wBnVtWs32eCq6rtpaALcd9uqv50qUyigBPv02SPzadJJ5VV5LyJaAMu&#10;6t/s89a1m26CqN9eReRUkN1EkFAFi8WV/wB3H/qqrw6bKn7ySri+VdQVJGu2gBu361DM0q/u46Ib&#10;jfPU0i7qAKMmm+bU1rZ+R/rKtLXjP7UX7Sn/AAzd4O0zULPTP7T8QaxI0VvFN9y22/xP/eqZyjCP&#10;Ob0aM69WNGHxSPZFWKsu6h3T14t+yr+1RL+0hBrOn6ppkOmeINIj+1XEsP8AqZIPu/JXvafNShOM&#10;488CsThquFqyo1Y6xI1j/cVXuIfIg/d1eaSKKsv+0P3/AP0yqzmKsfyT/wDTWvHfid+yvonxN8ST&#10;eIP+Egl8P3d1/wAfEXlb/M/2v9mvbLWP7VP5lSXFrLcTwxx1hWw1LFLkqx5lc9nKs5x2R1pYjLqn&#10;JO3L9n4f8MvdOb8KeHbHwR4VsvDel/8AIPsf9X5335H/AImrpNPmiSvkb41/treIPAnxFvfD/hOz&#10;tP7PsZPKuftcW97h/wCJV/u19E/D3xxbfEvwPo3iyzh+xRXSeVJF/wA83/irDD16M39XpfZOzNcn&#10;zPDUo5jjo/xnzX5uaXNL3veO0vmrPWaL99HV6zt/P/1lWF0+Lz67j5ox2jqvJYxT/wDLGugureN4&#10;P3f+tqSx8rTp4biSHz/K3f8AoNC+IOblPE/GXjDwP4a8R/8ACN6x4ghh1W5j8qTT/wDljIjfwu/8&#10;NePXnwg8NfD7W5tT0PRruHVf9bZSzS74bbd/En9K80+Lf7MfxEl+Kmpx29jN4gi1O7aS3vxL8km5&#10;v4v7u2vrpvAtzpfhXRtHvJvtuoWNqsVxdf7e37v/AAGvGoy+uVZfWKfw7H6RmdOGQYGjPKce5e2+&#10;NKXTl+L+6fDPjLTb6Web7Z53myu0skv+3XlPirSYtL8mvtDx54J+xTzSXH/LKvO/HmoW3wdvYbSz&#10;0bT9T1q5gS5uZtRi86HY33VRK9CviYYeHtaux8nk2TYnPMXHA4He0pa/yx/vHy//AGf5sHmVh32m&#10;yS/8sa+ltb8N2PiXwtpnjDT7L7FLfTtbXFhF/qd6/wASVlyfAXxLeWP2y3h06GL/AJ5TXKpN/wB8&#10;bt1VTrwqwjOHwy7nHjMvxGBxVTCVY+/B6294+cbfR5YP9ZUmoafEtdtrGky2vnRyQ+Tdxf8ALL+O&#10;uX/s2V/+PitzzzmZ9KjaDL16V8KPi34l+Gdj9j0/7Jqdpv8A+PXUY/NSP/c3fdrl7jR5U/641qWe&#10;hxJPUuMZLkma061Wg+alLlfdc0X98ZH0jqN/ofxeEPiO31mHTNPij/0ywm+T7F/e8pP4l/3a8o+K&#10;3jCL4g+MfM0vzv7KtYFtrfzvvybf4q5n7LF/zx86tbTY/wDlpJXHh8FRw1WVaHxSPqc24pzPOsFQ&#10;wOLkuSltZWcv7zIbHR/Kraaz/wCWlEdvLcVoWq+V+7kruPkR1va/Z6dp9jLPP5kn+qq4sctblvDF&#10;FBQAW8PkVqaLDFcX0Mcn+qldfM/76qG1sfNgra02z2fu6APQ/GniK/8ADXiiOw069l0e1tEi+xQ2&#10;h2eZ/wDFV9C+DY5ZZrLVL/8Ac6rdIv2iKb/ln/drxvwXrN9FZQQXEOn6n5X+rl1GPfNH/uNXp3hX&#10;UJfP/wBIm86vnMsyzE4KvVq1a3Op7I+5z3PsHmuBw2EpYVUnSWr933vdtaPL/wCBH1h4Gkjl0mGS&#10;urryz4Y6t5sEMcdep19GfDEI6t+FflZ+338v7U97+98r/iUW/wD7NX6o+tflZ/wUBP8AxlBef9gu&#10;D/2avn87/wBxl8j9Y8Lo83FFD0l+R4LFcSp/rJvOp32ys/zqPOr8t5Ln94JUol/7Z9aPtn1qj5tH&#10;m0uQu8C3JNKx/dzeTX09/wAE7ju+OF7++87/AEFq+VzL096+qP8AgnT/AMlwvf8ArxavfyVWxlM/&#10;I/E2nBcL4mcf7n/pSPTv+CttpIv7PWmap/yysdYg8z/vqvrb4O30WofCvwncx/6qXS7eT/yGtYH7&#10;SHwR0z9oj4Sa14I1SY2kV8nmQXQ/5ZTr/q2/76NfIPw81D9sb4G+CB4AtPA2keLItMRrXStbNyif&#10;uV+6zLu/9Cr9UP4QK/w/YeLv+CqnifULAiWDS9N8q5MX9+v0Z3V8o/sV/sq6p8El8QeN/HV6NT+J&#10;fiqY3GqTRf6m2T73lLU3w4tP2hl/am8TXHig2v8Awqr5/wCz8Sr9z+H5f73rQB9S/J7V+dn7Gf8A&#10;ykK+P/8An+KvpT9ovxv8cPDGq6ZF8KPBuneJrCVP9IlvLpYfLf8Au/NXxn8MPhv+1p8LPjP45+JF&#10;p8M9In1TxVzcWv26PZH/ALnzUAfbP7Xf7R1j+zN8JbzxJd2X9p6hcv8AYtPsP4JZm+7v/wBmvjDS&#10;/wDgl9rnxj8IX3jjxP4mtPDPjrxLt1KPS9Ji2WFtu+ZY3Qfe/gzX0v8AtD/s9+Kf2t/2ZtL0vxHB&#10;D4Y8f2rrqMcUMu+GK6XcNm7+7Xnvg74p/te+DfB8PhvUPhBp2t6taQ/ZrfVYb5UhkRV2qz/NQBtf&#10;sNftGa7q+taz8EPiHo1ppfjDwpH5Uf2OLZDcwL8u7b/nNZd9+wj49+FXxS17xf8AA34iQ+GLbW5m&#10;ludG1GHzod7fMzV0n7HP7LPi7wX438S/Fv4rXsE/xE8RdbW0+5Zx/wB3/aqhqXxc/a38Oa3rWnr8&#10;LdI1+0N1L/ZmoQXKonk/8s967qAPlv8AbF+D3xB0D4xfBqTxp8Rf+E48S6nrkH/EqtIvJhtkWWNm&#10;ZEr9dLcbYYh/siviz9nv9ljx74o+M3/C7fjtd2k3iuOPytK0Gz+e3sU/vem6vtigAooooAKKKKAC&#10;iiigAooooARulcquleKP+Ei8861B/ZP/AD6fZvn/AO+q6uigBF6UtFFAHBfGLwdcfEH4YeKfDlpL&#10;9nu9TsZbaOT0Jr+enxj4YuvBHivU9BvP+Puwna3k/wCA1/Sa6hwRX4a/8FAv2fv+FF/GLzP7Y/tP&#10;/hIfN1L/AFWzyvm+7X694b5l9WxtTBzl8fvL1X/2p5+MhzR5z5qgk4rb0psGsGDg10Xh/wD19f2h&#10;gJylQPmMT7sJHe6Adxr1jw2u8Q15bo8e2evVPDPSGvms0fun5NnL0PTPD9nsP7uvSvDa81wfhkV6&#10;JpEWw1+SZjLWR+GZtPmlI9C04boYjW5ax1iaaMQxVvWdfg/Es3HmPHyOEZVDVs62raLIrGtBtNbt&#10;nX8ocUTl8cD+lOG4xceSZo2g4xVrUP8AjwqK2XIqXUP+PGv5azufPVif0vw9DkcThNUi2ivM/EfW&#10;evTNUbcK8218YmNd2XP3j93yr4jyjXLfzD5lef69b7q9U12LdMUrhNZt9w8uv1HAVfhP2bLK1uU8&#10;u1S321z95HtO+u61Sy3CauVurXb/AKyvu8NVTR+l4OspROfl6VFtq7cROOetVCu0168WddRalCWP&#10;NQeTWi0e40iwV0RmeRPDczK3lU2S3q+kdLLb4qec1lheaJizW9UZI62prfdVOa1rshUPnMTg5FLN&#10;W4+tR/Z6tQw05yRnh6UuYuxR7qJLPNT20GKtPFu6VwOfvH1kMLGpD3onO3cW2sO8j3GuquoOKw7u&#10;DBr0aNQ+QzTCmG6YNWLeOnfZX9DU0UW2vQlI+QpUHzFqCWtCK42Vm2wqWRtlcM1zM+moVpUoc5sJ&#10;d4NP+3Vh/a6aL0Vl7C56H9qcv2jf+1b6p3i+bWf9rIqWO73UKm47FTxsK65Jmff224ViyWmOldbI&#10;kctU304Ma7oVuU+XxmW+3lzQMKC2210WlrUcenhe1a1ja7ayr1oyR25Zls6UzV0+I13Xh7pXGWny&#10;V0unX3lCvmMXeaP0WpSf1fkOtkbiGuH11N1xXVR30b1kawm/7leZhvcmefg705nnt9DtBrmL5N0x&#10;rtr+24rn7qy319fhqh5WcYOVT4DkJIP3uau2cFaRsRmnw2u2vTlW0Ph6OWypzPqb/gnJDu/aCt3P&#10;QWUv61+sS8zE9yK/Db4W+LdX8E+MNM1DRL2XTrrzki82L+4zfNX7eaDdm60nTp/9Z5ttHI8vr8tf&#10;UZLVU6Eodmfg/ifl08NmFHE83uzhy/8AgJs0UUV9EfjRHL0rmbPSfEsPiL7RPrUM2k/8+n2b5/8A&#10;vuuqooA8++OP/JM9a/3F/wDQq8t8PWNiuh6Z5dnF/q1r1L45Lu+F+tf9c68T0PUY20Oy/ff8sFr+&#10;b/GJTawXJ/f/APbT6zIaPtXUO2/tCWj+0Ja5T7dH/wA9qPt0f/Pav5i+rH2f1M6v+0JKF1ORK5T7&#10;dH/z2o+3R/8APan9XD6n/dNPVrLTv7MvP+Jda/6lq6fwJealp37Pl5P4fg87VorSf7HF6zbfl/8A&#10;Hq8+1LUYzpt3+9/5YtXr/wABB/xbTTP996/pTweUlUxnP2h+bPkM+o+wUD88P2Y/ib8YvgFB4gnv&#10;fgPqPifxf4h1CW91HXvM2NL/AHV/3Vrz/wCDH7RHj3RP20fGfizT/hPd3mt6wixXmgeb89lub726&#10;v2WVa+bvhl+yTc/D39qDxl8Wh4l+2WviGHy/7L8r/V/8Cr+mD4893g8R21rpOm3erzQ6RLcon7qe&#10;VV+dv4ea3FbdXzh+19+y5rH7Slr4Uj0jxlN4VOjXoupANzLL09P4q9U+JPgvW/FXwr1Tw5oGvy6B&#10;rdzZLbW+tAb3ifj56APir/gorDI/7TX7PX/YR/8AZq/Qxfkhr85PE/8AwTK+LHjnVNH1XxH8eJdT&#10;1XSP3lldS2zb7d/7wr6c/Zm+BPxG+EEGvx+OPiXN4/N//wAe0k0bIbegDgP2v/2qtX0S/h+Evwls&#10;/wC3/ifrn+jfufmTTo2+9LJt+7XoP7IX7LWn/s0eAZ7OScap4q1aT7VrWq4+a4nY7m/4D81fMcP/&#10;AAS8+IOiePte8WeH/jVNouq6pPLJJdQ2zedsZt23dXceBP2Jfjd4W8caLrGoftCahrOnWV0ktxYT&#10;RP8A6Qi/eWgD7mooooAKKKKACiiigAooooAKKKKACiiigAooooAKKKKACiiigAooooAKKKKACiii&#10;gAooooAKKKKACiiigAooooAKKKKACiiigAooooAKKKKACiiigAooooAKKKKACiiigAooooAKKKKA&#10;CiiigAooooAKKKKACiiigAooooAKKKKACiiigAooooAKKKKACiiigAooooAKKKKACiiigAqlqdpJ&#10;dweXGcVdooA4jU/CO0Z7Vzt94Z8r93/y1r1mq8trFcf6yLNAHjV1pMsFU1XZXtNxpFtPB5ZhGKyP&#10;+EFsqAPK7pv3E1UbP9x/rK9RvfAES/vLf99VC++H8ssH7ugDg7i+8qfy6dDfRS11C/Di9fzvMhHP&#10;Snw/DC5ih35GfSgDmlm3zzR037V+/wDLrUvNBlsP3nk1jzafv/eR/wCtoAmmuPKrNutQ8393Vi4j&#10;ib/WVTkt/Kn8uOgCColXfV6SGX/V1G0PlUATQ6b5sHmVat44rWCq/wBsl8jy46rwx/aKANqFvtEH&#10;mVn3E2+er1r5trB5f/LKo7qHzf3lAFmk+/UPmb7HzI6qxtLa0AVfGvg/TPH/AIV1Pw3rEM02n33+&#10;s8n78br91q8p+FP7M+h/CvxV/bn9py6zqtsnl2f9yP8A369mmuong/d1HZWsS/vJK9bC5vjsHhqm&#10;Bw9ZxpT3Xr8Rw1sHRr1Y4iceacdn8Jcj+SCs2681q1aguv8ArtXkncYrVc0/5KjuIYkgqvuloA2G&#10;uIq5j4heANE8e/Y/7U877Xbf6u6h/wDZ6vUV04bE1sHUjVw8nFx6o48VhaOOpSw+IjzQfRmd4Z8M&#10;6Z4Q0r+y9Lhl+yb/ADZJZvvyPXVWskSwVjw2fn/6uanNHLaz+XWdapOvVlWrS5pS3bNaFGlhqUcP&#10;RjywjsjorFvNn/eVrXVrFLWHC0qzwyRzVtWskU8H7ysjcx5o9tYd037/APd10F0uzzo65+Tzbiej&#10;mAuWOmxX/wC7rpL74J2OuaV+8/12yqegwxLfQx17HYrtsoRHQB8gLo/iD4KarNJp8P23RLn/AI+L&#10;X+P/AIBXmvxw+IOufE3S/wCw7eyl0bRf9Z5X8cj/AO3X6B3ej2V3zJaxSj3FcRrfwV0LWb6W4eCO&#10;LPoK8yWX4J4v+0PYr20VyqTGeZ/BbVNJv/hno1vpYiiitY/Kki/i85fvNXj/AO0n8HrX9oD4peHt&#10;H0uWG31Cwg83WdU+/wCVa/wr/vV73L+zxDpU81zoxFnLN/rPJrK8IfCbUvh1rl5qEVn58N9+7uP7&#10;8tfn0OD55ZmONz7LqznWqxlyRltGT8/tf3Tr9spcsJ7dT5v8cf8ABN/wtqelf8URrN3ZarH/AKz+&#10;0Zd6Sf7n92vknx18JdS+G2q3mh6xD5N3F/rIv+en+0lfrhfJ9jshJaHzpB2/5518X/tPQ2PxB8VW&#10;Vxp/77+zLX7NJd/89Kx4MzfiTF16mBzujrBOTdrddIv7J1YujQhCNalL5HxPeaTLB/q6hht7l/3c&#10;leoX2j+V+7qP+wbaXyZK/WjyTj7PT9/kx11Wn6XFZ/8AHxD51aVvpsUX+rhq4sP/ACzoAzf7H8+e&#10;t630WKCixXZ/yxrU+/QBT/sfzf3kf+qrSs9Llf8Ad1rWMP8AyzrorfTdvk0AUdL0WKL/AFldNYr5&#10;U/7upNLsa1rWziSfy/8Anq9HxAdN4fm/5af7FejeFdQlinhkjr56+Ivxzl+GHiqbQNH0a0vJbVF+&#10;2y3fz+Zu/uV6fZ6tdeNPgfqeueF/9C1DWNOnisov4/PX7y/4V5tPMMPVnUpQlzNH2OM4VzXAYTD4&#10;7FxUKVZxinzfDzfDzR+z7p9XeCvHuma/N/Z6axaT6jEn7y1iuFkeuzB35Nfij+z54b8YwfG7QP7K&#10;t9QstRtrtZdQlmLpiBW/eb2av2G8NeKf7amnjj/1P/LOWqweJeJhzzjy2OfiPI1kWIp0YVlV5lza&#10;HhP7T7bfil4M/wCucv8A6DXF/b5Mf6quq/asm8n4l+Df+uM3/oNeYfbCB/rq/Z+HKPtMFfzP8/PF&#10;Sj7XiWp/gh/6SdL9vf8A55Ufb3/55VzX27/ptR9u/wCm1fV/Vj8h+qnS/b5P+eVH2+T/AJ5VzX27&#10;/ptSfbP+m9H1YPqfkdTo9x9o8f8AhP8A6/lr2D9sTUvibpvwS1P/AIVLZ/bfFNw624xjfHC2VZ0z&#10;/EteE+Ebz7R8RvCf/X0tfdJ+8K/JOI4cmPa8kf2r4Uw9nw1GH9+Z+XX7N978cP2a/CstlpnwBm1T&#10;X9Sna51TX7y6V7i9dv8Aa/u19mfs1fFr4nfE2bWk+Inw4k8DxWqIbOUy7/tG77y177RXzB+xnzT8&#10;DvG/xv1z49+P9K8d6Na2fgWxdv7Guoo1R5E3/Lz/ABfLUP7e1x8QdR+B8/hf4d6NLqeq+IZPsNxd&#10;QybPsUP8T/8AstfTlFAHi/7JnwPi+AHwI8M+EGih/tCKBZNQli6SztyzU39pnxP8V/B/hTS9Q+E2&#10;gWniXUIr1f7RsLr78lt/Fs/2q9qooA+DPFP7WP7Q3jzQ7vw/4L+Buo6N4lkTy5NQ1GVfJj/hZkr1&#10;39iL9l+X9mn4c3ker3n23xf4hn/tLWJovueY38K/7u6vpXbS0AIvSloooAKKKKACiiigAooooAKK&#10;KKACiiigAooooAKKKKACiiigDK1jSP7Rrk9U8I/v69BooA8im8Py+fWbcafLb17K1nCx3+Vz6VTv&#10;vD1teweWRigDxyP91VfUPm/1desf8ILYpWbcfD+JZv3f76KgDzPT28r93Tl1LbPXbah8Prl5/Mjh&#10;qr/wrG5eD95QBzcN19oojm82ukk+HctlB5n/AC1rJvtJl03/AJYUAZ8d15tOmvIoqhksfs/7yOm3&#10;EMT/AOsoAq3V159U5quLD+//AHdNkt5XnoAqwr5s9Xv7Lquv7qerVxfSvBQBajkisoKsfvU/eVk2&#10;dr9trYjaVIPLoAzbOTzZ60JG21Vkh8r95Ul180Hl0AWF+evL/wBoT9n3Q/2h/CtlpeqXs2mXemO0&#10;tlqEP3I933t/96vRLebyv3clNvLjzf3cdTNRnHkN6NadCca0PdlE8g/Zu/Zt0T9nqy1M6Zey6nrd&#10;9+6uNQ/gkg/upXtMnyQVDZ2v2WrW6lGMYx9wK1adeftasuaUjHmWX/lpVVq2Lz5v9ZNWbdLFF/q6&#10;swL1m22CrAvIv+2tYatvpzdaAZ5P8WP2TfAfxR8Y/wDCQTzXWmXcuz7bFaSfJL/uf7VemeGdD0zw&#10;rodlo+jw+TpVinlRxfx/7z/7VWt1SLp8sv7ysIUaVOXPCPvHoV8yxeKo08PVqOVKGyNaOSJIP3da&#10;Gl/6RXN28myfy63LdpYP9XN+6rc881Lqz31jzfJ/rK3FWK6grDuvk/1dAGKs0tv+7j/1UtbGm6DF&#10;q09ZNvD58/7yu28Hwxef/rqAS5TL8bfACx1zSvM/5bbK+WPiZ8F9N1K5gg8V6Zd3lra/8e13p3yT&#10;bP7rt/F7V+ia4MXWs298P2GoDNxZxTfWsqtKFWPJM68LjMRgantsPUcJ91ufmXNo9ta32jWcdl9i&#10;8NaZOsscU334/wC8z/3mr5y+LXgbxfefGHUhHZXd7LfXSy6ddwhni2bv3bb1+Va/X+9+AGhXvneZ&#10;BF+99q5i4+AFzYaVPp+l+TDaS/8ALKuatg41YRhD3bHu5Zn1bL8VUxM/3sp7t/Efn98QvAGh2cFl&#10;4g8YebNFFAtjeWunfJNe3q/ebf8A7tcrpHwT8I/FGx1O88IanNo11Yp5n9lavJveRP72+vs34o/s&#10;jXvi/wAGw6As4066tbv7TZXY5T5vvb68Fvv2c/FXwv8AtmjwQ/bDdOv9oa9F/wAe8dqrbtqL97du&#10;WvPxVbF4atHkjzQij7LJcv4azbLJfW6nJi5OUm78vKubeP2eXlPmzWvCP9mz/Y7iH97F/rK5m4sL&#10;m3r6c+LHhm21fxHqesWf+ql8r/x1dteU3Gl7P9ZXvH5L7v2PeR53a2sss9dBa6b9q/d11TeH7b/W&#10;VoW9rFF/q4aAMu1sYreDy6sWeg+bfeZWp5e+r1jb7KAC10mKCDy6mXRd1XIY/NnrotPt/N/d0fEB&#10;j6fpMtxPXXaXpMUX/LGrENj5X+rre0/T4vIoAbpbeVPXomi3HlQeZ/t1zfh3SYr/AFWG3/1P/TWv&#10;P5v2pf7K8UT2EegWn/CNxT+XJJ/y9/L8rNvrhxWPo4Pl9rL4j6vI+Gcz4klW/s+mpci5n73L8X2T&#10;628E6xdWF9+7/wBV/wAtK938O+IIdeshJBdw3B/6ZSV8peMba5ufhzMmkTyzSy+Vc/uv9d5LVk/s&#10;5tqXh7xHNqhMtnovltFJ5277/wDD8jV4WJzydDNKeX+x5lP7RrheH4YnJ62ZzrKMoOXu/wCH7J9v&#10;pwK/Kf8A4KDNt/agvf8AsEW//s1fp74V1r+27HzK/L3/AIKGybf2obz/ALBFv/7NXfnK5sJI+h8M&#10;5ez4loekvyPnPzaPNqn51HnV+b8h/a/1kuebR5tU/Oo86jkD6yXlm+cV9Yf8E5JN3xwvf+vFq+Qv&#10;NxivrX/gm02744Xv/Xi1exlMLY2mz808Rq/NwziYf4f/AEqJ+oSjzBTtu0U2HpT/AOEV+mM/h+Ow&#10;myhY9tPooLGbKfRRQAhAahV20tFADNlO20tFADNntT6KKACiiigAooooAKKKKACiiigAooooAKKK&#10;KAI26V+d3/BUb9mfxT8Sn0Xx14f/AOJkmmR/YpNKhj/fEN827/x2v0T7U11DV6OV5hXynFxxlH4o&#10;kThGceVn85niv4X+Kfh7BZ3HiDRptMiuf9V50e3zKo6JJHHccy4Nf0G/ED4R+EPinbQ2/i7w/Z69&#10;DE2Y47uPeErgdS/Yw+Dt3pt1b2/gHSbOWWF4kmijO6Pd/EOa/orK/GChQw/JjcM+f+7JW/E8Svlr&#10;qxlGMj8etKA/dV6V4W48mvr+z/4JZeHrGb/kbNQ8r0xR4u/YEufCnhxrjwxqc2s6nF/q7afgGvoM&#10;T4gcP4q0IVXr3iz81zXhvH1KcpQjzHjfhsjP3f1r07RyPI+7+tGhfs0fESz/ANfoIH/bVa7jTfgb&#10;42h/1mjj/v7XyWYZxl9R+5Xj/wCBH4LmnDWdVpe5hKkv+3WJpzEQjA3ZNdBZZVau23ws8T2kGZNO&#10;2j61QiYwTmKWGWKSP/pnX43xFWpYmMvYy5vQ8HA5RmGU1Yyx1GVLm25o8ptWtbduMisK1krcsxX8&#10;tcUQ5Y8h+98OS5jYt6m1D/jyqratvq7dJvt6/lnOYclU/pfIZ3cTgNVXaJq831qPzZzXqXiGPivO&#10;9ah212ZfM/cMqmeYayP381cVq8Neia1bbP3dcPq1vtr9JwUz9by6p8JwupLXOXcX77ZXX6lHXM30&#10;e356+zw0z9Cws9DmbmDcNlZU8XlmulvLesm4t99e9RqH0tOfNEyUjxVqG28yiOPza0re321vOdjV&#10;8sEV4tOJ6024s9ldFDFthptzp1cft9Tj+s+8clLaEVWksc110ml7/wDWUz+xI66Y4qMQlOjNe+cU&#10;bDcasQ2O6uyOhxrTDo8a0/riZzwhh4sxILIk1M1jXRRaXsoa3jX/AJY1y/WOZnR9a/kORubDFY1x&#10;Z7q7e8ttlYd1Dtruo1mE6MMTE5ZrHbTGsf8AnnW1JHupka/v/wD0ZXpRqyPnq2AhE9x8JfsU+JfG&#10;3wW/4WNpOo2ssRgeWPSvLYyybW+7mvnq906awMsF3CYZoz88X/POv2a/ZY0rQNI+Bfhi38Nal/bW&#10;l+QTHcy8fO33l/76rS1L9mb4YaveTXt94M0qa6uX82Wbyv8AWPX20soVWlTlSdn1P5cw/iLPBYvE&#10;0cdTc4cz5LWi46/C0fh4w+QjH41T37QecCv1Y+JP/BNvwb438XXesafey+H7OVFA06zjHlIR6V8c&#10;+Iv2BPi9aa3fW1h4akvbGKdo7ebzl/eJ/C1ck8uxFJ/Df0PqsLxjlWPhzwqckktp+6fMz3y44HNT&#10;2d4XYV3nxX/Zy8f/AAcg06fxVoEtnHeuwg8k+Zyv+7Xn8Vrc2c+J4ZYJP+msexq5qlF0178T1sHm&#10;SxM4yo1FKPkdBZtvNX4l31lWSbjW9bw8V4FZ8p+s5dGVWI5bbJqaOPZVhY6glfyzXDzOR9T7GNL3&#10;iYT4NW7e7xWKZjSi92UOlzCji4/bOxttWjX79TSahG1cWl9vNX4b3f2rknheUcPYVZe4Wb0RtzWJ&#10;ex1ozS5rPmk3110YuIYrl5eQybhdtVd+01auBWdK+TXqwV0fCYmXJIvwXOwlc5r9AP2G/wBqS5Wz&#10;n8L+M9YtINMso/8AQ7qf/Wyf7O6vzvgYqa29PG48jNddDEywM/awPns1yXD8T4KWBxPu9n/KfvTa&#10;3iXlvFNFiaORfMTt8pq/sDAA18F/sIftD+JPEPiOHwDrMsmo2sds8ttdS/fjRdvy195xsCvXrX6B&#10;hMXHGUfawP5D4hyHE8O5hLA4mzfxJr7UejJ6KKK6z5w8/wDjkf8Ai1viD/rhXzfoGof8SOz/ANyv&#10;o745Nu+FniD/AK4V8laFff8AEjs/3v8ABX4D4rUvaQwX/b//ALafpHB1H2rrfI7j+0Zf+eVH9oy/&#10;88q5T7d/02o+3f8ATav55+rH6X9TOr/tGX/nlR/aMv8AzyrlPt3/AE2o+3f9NqPqwfUzodV1D/iV&#10;3f7r/li1e+fs+nf8K9M/4FXyzqV9jS7v99j9y1fU37Pn/JJdG/651+/+FVH2c8X6Q/U/OOMKPsqd&#10;H1Z6UlPpiU+v6FPzMKKKKACiiigAooooAKKKKACiiigAooooAKKKKACiiigAooooAKKKKACiiigA&#10;ooooAKKKKACiiigAooooAKKKKACiiigAooooAKKKKACiiigAooooAKKKKACiiigAooooAKKKKACi&#10;iigAooooAKKKKACiiigAooooAKKKKACiiigAooooAKKKKACiiigAooooAKKKKACiiigAooooAKKK&#10;KACiiigAooooAKKKKACiiigAooooARl3UbaWigBNtNaPdT6KAKd1p1vdQ+XIOK8+8SaP/ZNemN0r&#10;i/HNjdXgH2eHNAHl95Dun8ySqrXXlQfu6sala3KT/Z5Ko+X5VAEy6hLUfl/ap6buiT93/wAsq0re&#10;a1i/1dABa2v2epreGKKnSXEUX+srLkvJXn8yOgDZqpeLVO1vJWq9fR+bBD/z1oAmjsfsUENWoWtn&#10;g/eVnw6lug8uSnR/89I6AIZrGJ5/MjpuoN5UH7uiG6lWf95VO+/19T9rk0KUZElnfbf9ZTdQm82q&#10;u7607bVEg1G2VKhmm8qti1ming8ugDPjhllrPkmlln8uumbyrWD93WDb/PQBNb3X2er1uvm/vJKh&#10;ktfKg8yq6tQBrW95E/7uOrkc3kVg27eV/rKtLqW6gDUkk82se8j+zz/u60o5KrtZx399+8m8mKJP&#10;NkqZzjTjKc/hiTN8secp6XrElhfeZJXtPhnXob+xhjP+trx/7LYa2PscVmLOX/lnKPvyf79dP8Mb&#10;r9/5cn/LJ/KrhwOPw+PhKeHldROPC42hjoylh5fCev0UUV6B3DdtRSR7/wDWVPSE0twOU8TeCbHx&#10;Hb+WYvKl9a+cPiN8AZbXzo7OvrnpUF3YxXg/eUczlH3wPy38efCW502fy5K4G68K/ZZ6/UrxV8Ev&#10;D3iiDy7iH95618/+Kv2ZYrLVZvscP7qmB8b2ej7q2bqPTPAXhzTNY1Gz/tnUNT3fZ7X/AJYxov3m&#10;f/ar2nXvgfc6bffu4f3VZ+rfBP8A4TLQ7LS9U+12f9mbvs91DF8/zfeV68/HrESw8vq+59Rw1PKq&#10;Wa0Z55Fyw/X/ABfZ5uU8w0nQ9J8caHN4g0y8h8P2tjIsWoxXZyltu+7s/wB6q7eGbVrCbUNK1mPW&#10;dPi/4+PsoI+zf79dx4q+BH2PwDNonh/zYbsP5kkt38n9o/7P/Ae1ZHwu+HWpeC7LVJNcgMF1fIsU&#10;Wln/ANCevNo4nMY4inh8RT9WfdZjk/ClfLMbmeWYnklGX7um/wDt3TlfvS5v5vsmbZ6XLcV1mi2O&#10;2D95U1j4blb/AFcH76WTyqzNa+K3hbwFrn9h3cN1qd3av5d7dQn5I3/upXt1q9LDLnqy5UfmmWZP&#10;js6rSw+XU3NxXNodTb2fm/6uri2MsX7ytKxt4rixhuNPm87T76P7TZS/89ErQttFubz955P7r/nr&#10;9ytYuMv8J5s6c4TlCcXzR3X2jj/Ffwn8N/EbVP7U1ea/stVlRI5Psoykn+9/tV32lafbeHtK0zR9&#10;Lh+xaVY/8e8X/oTVntZ3NhfeXJBXaeEvCtz4ovvL8n91XNTwuHoVZVYR5XI9nG55mePwlPA4us5U&#10;4bJ/Z/8Abjc0G11LxL5Fv50Xlf8AXJU/8fr3Dwf4Si8P2/mf66WpPCvgmx8M2MUccPmyjua6nGa6&#10;1oeG5M+Qf2xp/J+Ing0/9M5v/Qa8b/tPP/LGvWP22pvK8feB/wDcm/8AQa8GOoSZ/wBdmv3ThGl7&#10;TLY+rP5I8RsN7TPqk/7kP/STov7T/wCmNH9p/wDTGud/tCT/AJ7Uf2hJ/wA9q+2+rH5f9VOi/tP/&#10;AKY0n9pf9MRXPf2hJ/z2o/tCT/ntR9WD6qd/8PLr7R8T/Ccf/T0tfoEOlfnN8Jbrzfi54Tj/AOm6&#10;1+jPRa/C+L4ezzJ+kT+sfDan7PIYx/vSJKKKK+JP1QKKKKACiiigAooooAKKKKACiiigAooooAKK&#10;KKACiiigAooooAKKKKACiiigAooooAKKKKACiiigApGXdS0UAM27adtpaKAGbKztU0S31SDyyAK1&#10;KRulAHkfiKz/ALL/AHdcjJDFF/rK7zxVpdzdX00lvDXn9xDLPP5clABJqH/LOOnNqEr1V/dLUkbR&#10;PPQA2G3lnrWhtf3HlyU23miT93HTrq68igB1vHFF+7jqesT7ZL/yzqxZ3Urz0ATXVr9onq40f2X9&#10;3VO+aVf3kdSNqH2qD95QBekW2lgrNjs/Kn8ypG/1H7uobWaWWgCPUJv+edFrfbP3clU5l8qfy5Kb&#10;uoAdcN9onpu2lqCG48qegCZo/KoaGXyPMrUVra6qPUJPs8Hlx0AYMLSyz/8ATKtKO+2fu46ht4d1&#10;WLi3+z0ATQxxRQeZJVy3uvNrH+/U1rcR2/8AyxoA3oZpbf8A1dQsvn1Rj1LzZ60FoAwZG+y/6utD&#10;w34g+wX37yvKv2i/jbY/s+fDmbxZPZf2ndy3X2Gytf4JJv7z/wCzXlf7LX7Xkv7Rfi+88Max4ftN&#10;G1+O1e9tjp3+plRPvb/9rms5TjGXIdMMNVnSlVhtE/RrSdXi1GCIx1qV598Mrz7VYQ16DWhzBSba&#10;WigCBreN/vjNcH4y+Gdt4ogmj/1NegkYpKBNXPiX4ifAm+SCaO3/ANVFXzr4o+Gctnqs0cn7mv1W&#10;1DR7bUYPLkhrzXxj+z34a8R+dceR++oGfmS3hnyqks9Fr601L9mmWw87y/77V5/qHwVvrOeb9zQt&#10;w1Pnzx/8TNI+D+tnQLfQLTxNqGxZL26u/uR7v4Yv9qt+SPwrL4c0zxRH4gh0bw/qf/HvFd/67zl+&#10;8v8AwGu9+IX7Jtj8UtV/ty8vbvRtQ8lLa4itIt6SIv3W/wB6uD+PH7N+sXuiaB/wg+mTTWmmR/Zf&#10;7E/j3/xT/wC83evInLFUuaf3H3mGo5HjoUKPNyS+2yWHRYorGDULPU4tZ0q6fyo9QtPub/7tbVnp&#10;Mv8ArKPhf8Mb7wD8MoND1T99qst01zJafwWyN/D/AL3rXbaX4TlvZ4Y/9T/y1/8Aiq9CE3KEZz+I&#10;+RxtGlQxcqOHlzw6faIdNtf3FalrZ76wtP8AiV4Lvdeg0XytQhj3/Zo7+b7u/wD2/wDgVd//AGbL&#10;a/6P/wA8qww2No4rm9jLm5TtzPJcxyX2f9oUXDnXMrmbp/2nS54Ly3/10T1gw/AXwTqmuf2vJ9vx&#10;v+0yaft/0eR/7mf7td5b+Gb66g8zyf8ArnUdnHcxT+X5Na18LRxXL7WPNyhlmc5jkkqn9n1nS51r&#10;/eX9faN6G+livoZI/wBx5W2KP/pmi/dWvRvDOi6n4qvoftk3nRVk/D/4ey+Jp4Li4h/0TzK+iNE8&#10;O2mgW/l20eK6Tw5cz/7e3GeG9Ci0Gy8oV+Vv/BRdtv7UF7/2CLX/ANmr9Zl/11fkh/wUhl8v9qW8&#10;/wCwRb/+zV42aR/2WR+jeH9X2fEFGflL8j5s8weppd9U1ut1Amr4LkP65WJUi55go8wVT80+lAlN&#10;LkK+sl0P1r67/wCCabbvjfff9eLV8bNc7a+wf+CY03mfHDU/+vFq9fLIcuLifnPHuJVTh/EQ/wAP&#10;/pR+p8fSpFqOL7pqRa/QGfyJHYdRRRQMKKKKACiiigAooooAKKKKACiiigAooooAKKKKACiiigAo&#10;pGbbUXnxZ2eaM0ATUUUUAFFFFABRRRQAVEY9tS0UAQ0m2Wp6KjlArBX6CqVzo1lcRGOSGLEn/TPr&#10;WmM5oYCtEZSpxn8ep4N4q8Kjwle7o5vOtZf9XxVOyk3Kc11nxiR/M03EXHPPpXH277hivyPirCx5&#10;5ch+KV6NLLs1q4fDx5YR2Xqb9k1aafNCaxLNtta9o9fyrxDhJRkfseQ4le6c1rVnsB8yvPdYta9c&#10;1iy80V5/q9lzNXzmArWP3PLMRoeS6xZ1xer21epa1Z81xur6YK/QsHiF7p+rYDE/CeX6hZ7q5e8s&#10;dpr0jVdPrl76w8uvtcNiD9EweKOHmtZFrLubX+5XYXVnWTcWn9yvfpVj6ihiDm1t5K0Le32/9dav&#10;Czkq5Da+VW86xvUxBDaW+2tKGz8+nQ2e7/WVsW1nurzKlY8itXMldJ83/V1Yj0H/AJ6V0cOmbavx&#10;aVXnzxnKeTPH/wB45X/hH+PMqGTQ8f8ALGu+fS/3NU5tJ8qsIY1s5oZi5faOLbTttZN9Z4rurvT9&#10;tYd7p+6u6jidT08PjOaRx8lr/wA9OtYOo2Wyu6m0/isPVrGvboYjU+hw2J944eaPNQtDWpeQeVVM&#10;QEnNe5Ceh686an8B91fsgftYeHPDHh/wZ8MH0jUBqkkzW32r5fK8xmLV93B/3tfjx+zfF5fx88D+&#10;v9or/wCzV+xJG6Sv07JMVPE4f3/s+6fw74o5DhMjziP1T/l6pVH/AInKRMy7qhYSVPRX0R+OmTfa&#10;LY6osSX9lDeeX9zz41bFfK/7Vn7Dtr8bL+LX/C09po3iYIsUnmx7beSNf93+Kvroj35ox1JrKpTh&#10;VjyTjod+Ax+KyyvHEYSpyyifiN8T/gN4k+CGsz6X4jsvk3+Vb38X+quP9yuUjhCDpX7NfGT4K6H8&#10;b/CU2i63CY5Mf6PqEX+stn/vJXzTrH/BNnRbbRrv+z/Et/NqEaZgE0SbZH/2q+Hx2SV+f/Z9Uf1B&#10;wv4p5UsJGGb+5VXu3UdJeZ8Av8sGBVO4k2Lt9a6jxl4TvfBniPUdE1PAv7F/LkQVzE8fevlow5Zc&#10;sz+hJVYV6Ea1GV4yWj8jJuLzbVM32TTr9dprLk8yvShCJ8Li8VOEzUS85q7BeViW6/8APSr8X7uH&#10;3NTOmjXC4yqa0l5vqlJdbjVKW921Ve9qIUTpxGZKX2izcTZqmetMaYtVmP5v9XXVblR4bq+2kPiX&#10;zGbf97tXR+HtJu9WvINPsYZbu6uXWOKKL78j1Domly6hqtnaHrcusX7kbn+Zq/VT4B/sUeDvhPql&#10;p4hSe51q+8qKS3+2xri3fG7cldWGwUsa/d2W54WecT4bhWlz4iLlVkpci/m9TO/ZD/ZOf4QmDxN4&#10;guBL4glhMYhi+5Gjdm9TX1ZGu0MD+VIig5/X3p4AGcDHv6199Qw9PD0vZUtj+SM2zjG55i5Y7HS5&#10;py/BdEiaikZttQieJvkEoJrc8g4H43t/xajxKf8Ap3P9K+K9D1D/AIlVn/uV9r/Hdj/wqTxNs6/Z&#10;Gr89dD1LW/7Ksj/ovlbK/GfEah7eGG/7e/8AbT9f8PqftPrP/bv/ALceg/b/APplR9v/AOmVc19s&#10;/wCm1N+3Sf8APavwr6qftP1Q6f8AtD/pjR/aH/TKuZ+3Sj/ltR9u/wCm1NYXmJ+qf3Tc1fUP+JXe&#10;fuf+WbV9hfs7Nv8Ag/4f/wCudfBGralq39lXv/Hr9xq+8/2b2LfBbwzvxnyP+WVftvhzQ9hLE+iP&#10;x3xCh7OGG9Zf+2nqcXSpKRelLX7afjYUUUUAFFFFABRRRQAUUUUAFFFFABRRRQAUUUUAFFFFABRR&#10;RQAUUUUAFFFFABRRRQAUUUUAFFFFABRRRQAUUUUAFFFFABRRRQAUUUUAFFFFABRRRQAUUUUAFFFF&#10;ABRRRQAUUUUAFFFFABRRRQAUUUUAFFFFABRRRQAUUUUAFFFFABRRRQAUUUUAFFFFABRRRQAUUUUA&#10;FFFFABRRRQAUUUUAFFFFABRRRQAUUUUAFFFFABRRRQAUUUUAFFFFABTNu2n1nazqH9nWXmUAef8A&#10;ja3ia+8yOuBmhlaeui1zVPtU/mVhs0sv7ygB1xY+VBVW3h82etKz/wBMg8uSsuaGXz6ALl1cRf6u&#10;qsdxUjabTptP2UATW8kVXJJvKrPmsfstSXEnlT/8AoAkmki/79VXkvvK/wBXU00PnweZUMlvbPQB&#10;h+OvF194c8HXuoaf/wAfXyxeb/zz3V538HvH2t+I/Ef9j6pP/adpKjfvf+fb/ar1qa3tZYJreT99&#10;FL/rIv8AnpVHT/Duh+H4Jo9D0z+zIpf9Z/G8lfU4LMMFQyyphKtHmqy2fu9fhZ8RmGT5jis7oZjS&#10;xHLRhy3X+H4v/AjUsbWJ6der9n/1c1Q2959lPl1MY/t/+sr5ZbH27M+T9/Qq7amksZUn8urEOl/8&#10;9KAKM0kr03bKv7zyavTQ/Y56ryXEs9AEbXUsv+so+9/q6bIsq1ajuolgoAGs9tTQ2OyCstbzz560&#10;rNpZaAK8dxLFTrW++xT/AGj/AF8X/LSL/YqSPylvpvMqS8jiiqZxjKPJP4SXGMo8hnT+LdMsZ/M0&#10;+GWa7/5Z+b9yOur+FKyNfeZJ/frzPWLH/TvMjruvhzqEkXk/79ceFweHwMeTDx5YyMKGFo4WPJSj&#10;yn0DRUNud0ER9qmruOkKKKKACiiigAqlNpkU8/mSc1dooAyJvDFhcffhqNfCOmL/AMsa26KAOQ1b&#10;4eWOpf8ALCKsOw+FumQapN9og87/AKa16VtpaOYDybVfgpp9zcB7aKGEo+RXyb8XP2BdX1/x/e63&#10;o+pRQ6VfSebcRzffjf8Ai2f3q/QRgBzjOKryxC5Tb5YI9a5cThKWKjy1Ynu5Nn2P4fryxGXz5ZSX&#10;K7rmR8p6H8N/+Ea0rRtDt/8Aj00yD7NH5339n3mr4h/bG8Walf8AxFZ9PvLr/hFY08rTjaSuiD+9&#10;u2/xbq/WfW/B9tdCKSGECYV8t63+xha6l8RLy90PxPd6BaX03m3Giy232mH/AGtm77tc2LoTq04w&#10;hoj1uHs2o4PHVMdjpc0pd1zb/F/28Rfsf+CPEHjn4L6NceJIZRdZb7PLd/ekh/vNX1r4X8JW/hux&#10;ijiX96B859an8N6NaeGNJs9Ms4hFBaxrHHW0jYrupwlThGB8vjMR9bxNSty8vM+axJtpaKRulanI&#10;fD/7fd/FpvjbwA88uBtm4/CvnBNZt5/9RN51fQv/AAURbb4x8Af9ta+WxfSLnZ5Vf0bwNRc8pjLz&#10;l+Z/OnHGHhPNpT62idB/aMfpR/aMfpXP/b5fWj7fL61+j/Vj84+qI6D+0o6R9Xt4T8/7qsD+0JaP&#10;t0j/AH/KqJYaVvcLjhYnqHwM1y3vPjR4Sggl87M61+ng6V+WH7PdxFL8dvCX7mL/AF9fqf0Ffzfx&#10;zCUM25JfyxP6O4HpxpZTyw/mkPooor8+P0EKKKKACiiigAooooAKKKKACiiigAooooAKKKKACiii&#10;gAooooAKKKKACiiigAooooAKKKKACiiigAooooAKKKKACkbpS0UAVbhI44Jf9yvHvElv5U80kdel&#10;eLtW/s2xryfUr7bP5lAGTHZ+bPTri18qpGaVP3lWmj+1WPmUAZ9mu795Trq4ilqvHDK89Wv7L/f0&#10;ARw3EX+rkq9DJF/yzqq2m75/LqT7P5E8NAFqRtlVWmioa68qenXFns8mgCGTUNn+rr5C/wCCiP7Q&#10;3jP4S6V4Z0PwfNNo1pqe+W41WH/l5/6ZV9etb2z/APLaub8ffDjwh8T9E/sPxho0Ws6Vv83yvuPF&#10;/uPQzSElGR82/wDBPb46eL/jR4V1/S/GE02p/wBj/vbPVZvvyf8ATCvry1s4pYPMrlfBvw58K/DH&#10;Q/8AhH/B+mf2NokT+Z5X8e/+87/xV00eofZ4PLoiTNxk/cG3En2ef93VNl82ry2/2r95VVbOV56C&#10;SNf3VNmaW4nrSt9N/wCelQyf6HQBTVpbeiSaWX/WVI0n2io5G8qgB0ayvU0lntok1LZBVWG+82gD&#10;Qa32wf8ATWq63UtWrVvNgmk/2Kbp/lN/rKAPO/jL8LND+NvgGbwn4g86G18/7THdw/ftp/71eYfA&#10;D9mTwr+z7rl5qml6nd+IPEFzH9m+1XcWzy4W+9s/3q+jbqOJfOrj/s8sF95lRyx5jdV5xhywl7p7&#10;n8Iv+QfDXp1ePfDXUJYvJjr15O1WYD6KKKACiiigApGXdS0UAZ/9jW3pVOfwlYXP34s1uUUAYn/C&#10;I6Yv/LCsO++Gtjez+Z/qf+uNdvRQB5to/wALdHbzo7iy/e/89awtQ+BVrmZ4/K8qWN4/++q9kI4p&#10;jgY5ofvIqEnTlzw3PgBf2ItV0TxT9o1DWhP4bin82OOEf6RL/Eu//gVesx6LFFqs15qn7nT4k8yT&#10;/gK7Vr6Yl04TcOOK4/xL4CtL+Cby4fOiljaOSKvNwuAw+ChUhh425vz6H0WbcRY7P50f7Uqcyh2S&#10;WnV6faPzJ+IGueJz8QbqV7y6/tT7UfskVpu27N3y7F/3a+9fAnwvuPEGk6XearEILowxSXH/AHzW&#10;D8Pf2c49M8RQ3B1qW+sLWfzfsF3a/wCr/wBndX0rBH5afJ8p/PFeVk+CxGFdSriL69L3PrOMuJMF&#10;nVHDYTBU1y0lulJf9u6xRFo+iW2jWUNtAOIu9aVFFfTn5eQf8ta/Ir/gpM239qS8/wCwRb/+zV+u&#10;5+8a/IH/AIKXtt/amvP+wRa/+zV5eZR/2eR9zwTLlzuj6S/I+YvOo86qHm0ebXxXIf079aL/AJ1H&#10;nVQ82jzaOQPrRfEnBr7F/wCCYLf8Xw1P/rxavixZuDX2b/wS6bf8cNT/AOvFq9PL4cuJifD8Z1o1&#10;Mkrf9u/+lH6vRrtp9MTtT6+2P5hCiiigAooooAKKKKACiiigAooooAKKKKACiiigAooooAKKKKAE&#10;IzXKJ8ONETxH/biQSjUd2fN81sf989K6yigAooooAKKKKACiiigAooooAKKKKACkbpS0UAZ1xaxS&#10;DMkMZrxvxpNbXGvzrbGIxdMx16p4t1Z9F0G9u4+fKSvn6ynNy4mc/vJHMhr53PqTr4XkPyzjHNaW&#10;GnSwKj78vefpsdLZyVq28tc9azVrW83Nfy3xHlkuWR25Fj/hNlh54rlNYsd3nV0trNS3lr9qhz3r&#10;8SrU5YOqfu+VY9SieO6vpv76uR1rT9or17WNI8uuR1XTOK+hweM+E/VcBj/hPGdT0yud1HTa9c1L&#10;ShXL32kbq+zw2MP0DB488putNrFutPr1K80PzaxZvD26avpaONifWUMyiefpY7auRabH9/FdU2jx&#10;1NBpFdU8Yd08fGRz9rY7q2rHT62LfSa2LPS91eXWxh41fHmfpum7q1INK2VuabplbkOjbRXz9bG6&#10;ny9fH8sjmU0rdVOfTa7safJ2pG0uuNYzlOCOYcrPL7zTa5+803mvWLzR65/UNFr18PjUe7hsxieY&#10;zaPtrD1bSd1erTaPurH1DQvNr3aOP94+jw2ZcsjxPUtFlqlHoskf/LKvWrvQAaoDSBX0MMy90+rp&#10;5v7hB+z/AKe6fHbwOe0eopX637974AxnpX5Ii1uNMkiubGXyrqJ1Mcg+/HX6hfCu7ubz4daBJeTf&#10;aLuW3UvJ6mv1ThHGxrwqUeq1P5n8XKcq+IwuO5tLOFuunvX/APJjt6KKK/Rz+fAooooAaBmo5IQ1&#10;SEYo3UCaueB+Lv2NPhz448TXuvahYzSX96/mTy+aeWrMb9gz4WMMf2ZLn/roa+jMKeR19aRSHB+b&#10;d7YrhlgcNKXPOmrn0tPibOqMI0qeMqKMdlzyPmV/+CfHwjYeZLpc2f8ArpXh3xY/4JnXOseLhdeC&#10;L2z03RNn/HrdfezX6EhcjruP5U3aSORQ8BhmuTlNcLxVnOGq+1jiJS/xPmX3M/KD4T/sV64nx7Ph&#10;TxvoF1PoIglzqkMWbff/AMs23V0Hin/gmx430Wy1e7s9StL+G382W2tof9bIn8K/71fp88e0LtG0&#10;dxTEhEe3n8a5Y5Vh+Tlke1/r7nEa3tqVo6KLVrqXdn4O+K/g7448H6UdT1fwnqumadH/AK26u7Zk&#10;SOuAkG33zX9Cms6Np3iCwksdTs4ry0lHzwzR7kkr4Y/a4/4J63vj3xHaeIPhxDaQXVw/l3thKVhh&#10;jT+8tcFbKpUl+61PsMu49pYyfJjo8l9n9k/NOOYvx2r0r4OfCPxB8ZPF9joHhq0kmMsix3N2Iz5V&#10;sn9561vCH7NvjbWfi7F4Jg0f/iaWt6sdzLLlLcBW+b5/92v2e8G/D/Q/BdjGNL0iz0+7MKR3D2kQ&#10;TftWufC4CWJd56RPXzzi2OS0oww9p1JrR3+E8l+C37GvgT4TzadqsenC816KDy5Jpssu/u2019CJ&#10;HtXpQi7R0qQDNfVU6cKUeSlGyPwDGY3E4+r7bF1HOXmOooorU5BGXdXKQfDjRLbxF/biQyi/L+Z5&#10;nmttz/u11lFAHnvx5/5JL4m/69Hr83dG1H/iV2n+5X6QfHr/AJI94m/69Gr8vdFvpG0uHy/Svynj&#10;qn7SGH/7e/8AbT998KqPtfrv/bn/ALcdf/aMf/PI0f2jH/zyNc59sk/57Gj7ZJ/z2Nfkv1Y/fvqZ&#10;0f8AaMf/ADyo/tGP/nlXO/bJP+etH2yT/nrS+rFfVDY1bU4/7Kvf3P8ABX6Ffs1Hd8GPDP8A1wr8&#10;09WvpDpN7+9x8lfpX+zM3/FkfDH/AF6rX6vwLS9n9Z+R+DeKtH2VLCes/wAonq69KWmJT6/Wj+ew&#10;ooooAKKKKACiiigAooooAKKKKACiiigAooooAKKKKACiiigAooooAKKKKACiiigAooooAKKKKACi&#10;iigAooooAKKKKACiiigAooooAKKKKACiiigAooooAKKKKACiiigAooooAKKKKACiiigAooooAKKK&#10;KACiiigAooooAKKKKACiiigAooooAKKKKACiiigAooooAKKKKACiiigAooooAKKKKACiiigAoooo&#10;AKKKKACiiigAooooAKKKKAEbpXK+MriVIPLjrqm6VyPi1/3+KAPN7q3l/wBXTVj2fu66648PyrBB&#10;cSf8tay5LHyp6AMXy9n+ro8mt7yYqq3Wm+b+8joAzqg3bK2LXQ5Za1r7wLJawQyf6+gDgby5lafy&#10;6b9qlafzK6iPwjc+f+8hqFvDNz5/lxw0AYcf2mWDy6huLXyv+W1dc3hW5WDzPJrl9U0+W1/1lAFH&#10;y6dGsrURybKka62UAU/tHlT1uWvz/vJK5+aPZP5laVvNLdQUAXpG/f8AmVTmvpW/d1XuPNip1nD5&#10;tAEMlxK3+soaTbUl5HWXeTbf3f8AyyoAtNqG6po13wVVs7OL/lnVry6AIfs8Xn+ZVyGaWKo1td88&#10;P/PKtj7LF/q6AM24kiemr+9/1lTXFjFF+7kpv9nyvQBg6tcRRX32eui8LtLLP+7hrLvND/07zK9A&#10;+HOixvPDJJ/foA9L0LzfsP7/AK1qUi9KWgAooooAKKKKACiiigAooooAKKKKACiiigAqH7OnneZ3&#10;qaigAooooAKRulLRQB8C/wDBSibyvGHw6/7eP/Qa+QhqMfNfV3/BUK4kg8RfDnZ/enr4x+3yc1/V&#10;3h3S58ip+svzPxTivD8+Yyn5I6D+0Y/Sj+0Y/Suf+3yUfb5K/UPqx8Z9UR0H9ox+lH9ox+lc/wDb&#10;5KPt0tH1YPqiPbP2Y7rzfj74S8v/AJ6V+s56V+QX7J955/7QnhKP/ppX6/HrX8peI8PZ56/8MT9t&#10;4Vh7PLuTzY+iiivy4+xCiiigAooooAKKKKACiiigAooooAKKKKACiiigAooooAKKKKACiiigAooo&#10;oAKKKKACiiigAooooAKKKKACiiigApGXdS0UAefeOJJbr/R/+eVcHND5td54iX7Vqvlx/wCtqnfe&#10;H5bL/WUAcnt30eX/AN+q2o7OJJ6k+zxUAc+sdS1fuNL/AOWkdWtP8NyXk8Mf/PWgDBkaseS4laev&#10;QNQ8EyW0/lisuPwncp53mQ0Acr9olb93JVpo5bitqHwzcy/8satXXhe+ig/1NAHIzQ+VVfy6sXln&#10;Laz/ALyo4ZttABtl8jzKhhuNk/7uppJt37uqa/6PP5lAHRQ/J/rKjZvK86Tzqp/vbqq80lAFiS8l&#10;lqq0m/8A1lWLW383/WVXuFoAbJceVUa3nn1Rmkiln8uSr1vZ7f8AV0ATNHF5FQQw+VU/k1JZ2Mrz&#10;/vKAJLe4kt6bcNt/eR1pNZxSwVRms4m/dx/62gBu2Jq51rqKW+mjjh/1VdIuly1mw6D5U80lAHTe&#10;B2l+3QyW9e52bStAPN/1neuE+GmlxW9vDJ/y1r0LbQAtFFFABRRRQAUUUUAFFFFABRRRQAUUUUAF&#10;JtpaKAIYoY4vuCpqKKACiiigCAd6/Hz/AIKbtt/aom/7BEH/ALNX7BrX45/8FPpNv7Vk3/YHt/8A&#10;2avPx/vUZH13Cc+TNqfzPljzKPMql5lHmV8pyH799ZLvmUeZVLzKPMo5A+sl8ycCvtL/AIJZNv8A&#10;jjqn/Xi1fEBlwFr7Z/4JVNu+OOqf9eLV3YGH7+J8pxRW9pldWHofrSnan1TubiK0gmnlmEMUab3k&#10;l+VU/wBrmvlnxV/wUw+CnhTXNS0s6nqOpyaa/l3F1p1i00Kf8DHFfWn8/H1lRXBfCH4x+FPjf4Og&#10;8R+D9Ui1LSpf+APH/suv8Nd7QAUV518Y/jj4P+A/hSbxF4z1mLTdP6R4+eSU/wB1F/irxfwb/wAF&#10;JPgr4y8R6bog1PUNHu9Sfy7aXUrFreF/7vztxQB9W0VBA6mAN5olH/PTFfOXxO/b++EXwr8YTeGb&#10;zWLvWNbj/wBZa6RbNc+X/wB80AfSlFePfAX9p/wN+0jbapL4LvbuaXS3WK8iu7ZoXidv9lq4/wCK&#10;/wC3t8IvhH4qm8N6jrU2pa3En7y00i2a58v/AGX2/dagD6RorxD4EftffDX9o6a8t/CGsma/tv8A&#10;WWF3H5M3/fLV7cvSgBaKKKACiiigAooooAKKKKACiiigAooooAKKKKACiiigAooooAKKKKACkbpS&#10;0jdKAPIPjVrd3YfYbGOQfZblH8w45rzOzk8sgYyTXcfHi6imn0yOOaIyx7vM/v1xK6FqcGg/2s1r&#10;J9n3Zz/WvTxWA9rgoz/m5j+SOK8TisTxRi4UrzjSUZaa8seWPMadvNWrbT5rmre43VrWs1fgufZP&#10;KUZe6e/kua+9H3joreatG3uM5zXOW95urRtZvN+SP99X8/5xkcpy9yJ+55Pmvw+8aF7Yx3XNcpqm&#10;j55rvhol7bWX2iTmN/8AvuqctkLqDJik/wC+K+GxOU5nlVSMMRRceZcy06H67gszUftHk2oaEVrn&#10;Lzw9uNez3fh24b/ljWHeeFbhf+WUv/fuuzDTxP8Az7f3M+0w2cRj9o8autB3VlXnh7nZXsk/hjyx&#10;88NZFx4d/jr0KWYOJ9Nh84/vHkbeG9lEfh3d9yvR5fD3mUyPw35dd39o6fEer/av944iHQtta9no&#10;tdbDoZ/55VoW2h7a46uYHDWzTm+0YFjo1bCaTXSWejbfv1a/suvDqY3mkfOVsx5mcj/Zif8APGnf&#10;2XtrrP7Ljo/suOsvrZzfXzh7rRd1Yt1oO7/WV6s3h/dWfP4f86uqlj+U7KOacv2jyWbQfMrPvPDu&#10;yvWrrQ/L+5WfN4f3V6lPMj2aOb/3jxu98Pbazz4ZzXr8vhvzP+WNV5vDfl16kM0se5Tzrl+0eRy+&#10;GI0gzJyRX2T+zbd+JbvwlImvgGKLaLM+XswleN+B/DSXvjjTYrmHzraSb95HLX15a28VtHDFCvlR&#10;IMKlfvPh1QqYmVTHe00j7tu+lz8z43zhYmlTwMopv4r/AMvoX6KKK/eD8dCiiigAooooAKKKKACi&#10;iigAooooAKinG4YqWkIDUAZcOh2NtN9ojs4vtX/PXy131qL0oZd1LQAUUUUAFFFFABRRRQB5z8d/&#10;l+Dviz/rxlr8mdFvv+JbF/wL/wBCr9aPj2M/B3xYP+nGWvx20y78qyhSvz3iynzwox9T+lvBikqs&#10;sf8A9uf+3HXfbhR9uFc1/aHvR/aHvX5v9WP6c+po6X7cKPtwrmv7Q96P7Q96PqwfU0bOsaht0q9/&#10;3K/U/wDZdbd8CfCR/wCnVa/I/UbzzNNmHqlfrf8AsvL/AMWD8I/9eS1+i8I0vZ+2+R/NnjNR9lQw&#10;XrP8onrMXSpK+aP2lP23vBn7PtvNp8Al8V+MfLeSPQNN+dxt+80pXO1a3P2Ov2kp/wBqb4WN4xk0&#10;UaCftstr9l8zfnbt+av0U/mA97oorzf44/F+x+B/w61LxTeabdapLEMQWFnHvmuX/hWgD0iivgHx&#10;F+3p8b/C3hWHxvqnwHls/B/+skJuv9Jjj/vOv8NfVXwK+PGifH/4T2Xjjw4Mw3MLb7WX78Uyj/Vm&#10;gD1SivgrVP28PjXZapfW8H7O2o3ENvPLHHL9pb94it8rdKxm/wCClnj/AEHxv4U8P+LPgpdeH5fE&#10;F0ltbia5+c7n2syUAfodRTE+YZp9ABRRRQAUUUUAFFFFABRRRQAUUUUAFFFFABRRRQAUUUUAFFFF&#10;ABRRRQAUUUUAFFFFABRRRQAUUUUAFFFFABRRRQAUUUUAFFFFABRRRQAUUUUAFFFFABRRRQAUUUUA&#10;FFFFABRRRQAUUUUAFFFFABRRRQAUUUUAFFFFABRRRQAUUUUAFFFFABRRRQAUUUUAFFFFABRRRQAU&#10;UUUAFFFFABRRRQAUUUUAFFFFABRRRQBDPL5UO+uUsbeTVNV8z/llXY1Ut7GKCbzI6AG6hFusilcT&#10;Npe6+r0LbUH2KPzvMxzQBxkPhmWWfy/9TXQWnhu2ig8uTmtrbS0AUbXTYbL/AFcQq3s3dafRQBF9&#10;nj9KZ9kj/wCeUX5VYooAi+zx+lcj4u8PRXEHmeTXZ1Dc28dzF5cnSgDwC+03yp/LqjdLEtdp4w0u&#10;Kwn/AOe9cjHpv7+gBrLbPB/01qFW8r/V1autP8r95VGNdtADbhvNpytLFUit5VSSXEU/7uOgCvJJ&#10;sqrfW/7+GrirtqxDDE0/mXFAE2l2uyDzKuTTeVB5nkVDJceb+7jqa41CLyPLoAdt+0Qfu6zVjuYq&#10;2NPt/tU8MdddZ+BJZf3lAHD27eb/AKyt7TbGK8rrLXwHF/y0rpbXSLa2g8sQjFAHnF94Plig8ytb&#10;wbpf2Keu1vbWOeAxmszRJo7eb7OOtAG/RRRQAUVnXmt6bp0oS6vbWCX0mlVD+tRf8JPo/wD0E7T/&#10;AMCU/wAaANaisn/hJ9H/AOgnaf8AgSn+NH/CT6P/ANBO0/8AAlP8aANaisn/AISfR/8AoJ2n/gSn&#10;+NH/AAk+j/8AQTtP/AlP8aANaisn/hJ9H/6Cdp/4Ep/jR/wk+j/9BO0/8CU/xoA1qKyf+En0f/oJ&#10;2n/gSn+NH/CT6P8A9BO0/wDAlP8AGgDWorJ/4SfR/wDoJ2n/AIEp/jR/wk+j/wDQTtP/AAJT/GgD&#10;WorJ/wCEn0f/AKCdp/4Ep/jSf8JTov8A0FbT/wACU/xoA16Kq2V7b30Hm280U8X9+KQOtWqACkbp&#10;S0UAfnL/AMFXLj7Prfwz/wB+f/0GvhuS+Bavtb/grrJ5Wq/DP3eevgUXmWr+zPC6hz8O05f3p/mf&#10;nGe0PaYvm8jo/t0VH26Kua+20fbvrX659WPnfqh0v22KgX0S1zf26j7ZR9WCOEPon9jm58/9pHwl&#10;H/00r9jri5jtYWlmdYoYxveSQ7VUV+Lf7E9x5v7S/hL6mvuf/gp38UtT8C/AEaLoN5Laa14mv4tN&#10;jki/55sdsg/Kv428UocnEEv8MT9JyOHJgow82dX4s/4KN/Afwb4ouNCv/GW67tn8qSW1t2lh3f76&#10;8V9AeD/GWjePfDtprnh/UYdT0q6TzIrqCTcpFeA/Az9i74T+HfgjoOh6h4O07UpriwSS9uruLfLK&#10;7oNzbq8B/wCCd13cfCb9oz4yfCD7ZL/YFhdPc6VazSZWP5v/AImvyA+gP0arzn4vfHvwP8CtDGqe&#10;NdftdHi/5ZxE7pZf91OtejV+aPw/8K6b+1R/wUX+JcXxEgi1TT/A0HlaVpU3+p+8q/d/i+9uoA+s&#10;fhB+3B8Hvjj4i/sPwt4ojm1b/lna3kTW7y/7m771ey694m0zwvpc+o6veQ6ZYW/+snupNiivg/8A&#10;4KTfs7+GvB3wq0z4keB9Gs/DXiDwzfRXButNj8l5If7vy19ER+DPD37Yf7PXg2TxQLv+zr6GC/ki&#10;hk2eY6r/ABf7NAHMj/gpV+z82u/2R/wmY8/zPK877M3k7un3+lfSeka3Ya9pkOoaddw3mn3CeZFd&#10;RSbkce1fN3xx/ZD+Cth8CfE1t/whukaNFbadLKl/Dbqk0Tqv3t396uK/4JQ6jq95+zOI7+aWfS7b&#10;UZYtOlm6mPdQB9s0UUUAFFFFABRRRQAUUUUAFFFFABRRRQAUUUUAFFFFABRRRQAUUUUAFFFFABRR&#10;RQAUUUUAFUNWvPssFX6ZJHvoA5nw5p/mzfaJK0PEUe+xrQtLGKzH7up2UNQBwFvpP2ierFj4Vluv&#10;9ZXYxWscR3oKsUAZP/CP2xgijcZxVy3sI7WDy4xgVaooAY0Qam/Z4/SpaKAK62sS/wDLKL8qJLWK&#10;YbHiGKsUUAeceNfDkRGfJzXn8ljtr3bU9Pi1C3mjkrx3xNYxWt99njmoA52b/X0XSxf8s6uW+myr&#10;/rKhvLPyqAK/2iRKhuI5Xpz96mjuqAI42lWnbqkuJPN/1dRrQBn/AGfffV01nb+RBVO3hiin8yT/&#10;AFtWvtHmz+Z/yyioAmmuPK/d+TTbq3llg8yOm3GpRT+TWppOn/b5/LoA5+FblK0LXj/WQ/va7qHw&#10;DWlY+BbZf3lxQByum6X9vo1DwjLZT16jHp1vD9yICqutWscsHmHrQBjeC7P7LB5ddbWPoF1G9v5Y&#10;61sUAFFFZL+JdISXy31OzEidjcLmgDWorJ/4SfR/+gnaf+BKf40f8JPo/wD0E7T/AMCU/wAaANai&#10;sn/hJ9H/AOgnaf8AgSn+NH/CT6P/ANBO0/8AAlP8aANaisn/AISfR/8AoJ2n/gSn+NH/AAk+j/8A&#10;QTtP/AlP8aANaisn/hJ9H/6Cdp/4Ep/jR/wk+j/9BO0/8CU/xoA1qKyf+En0f/oJ2n/gSn+NH/CT&#10;6P8A9BO0/wDAlP8AGgDWorJ/4SfR/wDoJ2n/AIEp/jR/wk+j/wDQTtP/AAJT/GgDWorI/wCEo0T/&#10;AKC9l/4FL/jWoCHG5ec0APooooAg9a/G3/gqJJs/atm/7A9v/wCzV+ybdTX4xf8ABU5sftWzf9ge&#10;3/8AZq5MVHmpSPoOH5+zzCnL1PlHzKZ5tU99KJq+d5D9i+tcxb82jzaqed70NNT5A+sl9ZcGvt3/&#10;AIJQNu+OGtf9eLV8J+ZX3J/wSWbd8b9Z/wCvFq7MLD97E+cz/E8+X1IH2N/wU0+JOp/Dj9lnWjpF&#10;4bLUNTnisPMi+95chKyV1P7Kv7OfgPwP+z74U0+Pw1YTyX2mxXN7Jdwq73Eki7m37vrXk/8AwVy0&#10;6Wb9meLU4zmOx1W3Mg/4FX1P8C7+LU/gv4LvI/8AVTaRbSf+Qlr6A/ID4b/Zatf+Gf8A/goB8Rfh&#10;vp2IfD+uRfbrawBwlv8AxfKtfpArbq/Ofwm48Z/8FXda1Gw/fQ6PpX2a5/6ZvX6M0Afm74q0+2/a&#10;n/4KRjw3roF74W8DWnmnSpfnhuZP7zr93+KvbP2+/gH4M8T/ALMXi2/GgWlnquhWX23T7q0iVHid&#10;WH93+GvGvgTJ/wAIl/wVI+KdvqH7mXWLX/R/+mn3f/ia+rv20r2LTP2WPibO/T+yJf8A2UUAfM1h&#10;+01rHhf/AIJgaZ4zuL2abxLcad/ZNvdj7yT7vLVv++a3/wBkLwZ8Gv2e/hNoFx4v1/wxN451yP7d&#10;qF/eXMUs3mSfNt+b5l+9XzT460S5/wCHQ3g2SPp/aKXMn+55rLX1f+z/APsG/BHUfg9oGoXfh/8A&#10;4Sa61fTYpZNQ1KRnl+Zfm2f3fagD6a8EaV4MhWfV/CEGlCK+f/SLvSdhWU/7TLXHaF8HvhH8NdV1&#10;PUE0vQ7LVb+d7m8u9Q8vzpHb73zN/DXx9+xrFe/s/wD7a/j/AOCmkXt1qXgoQNfW8U0m77M/93/x&#10;6vpH4+/sLeB/2ivF6+IPEmqa5aXYg8nytPvmii2e60AfKHhPRtH8Sf8ABUuLWPhhZRR+FLCx8vUr&#10;7TYttp52xvM+Zfl/uV+olfl/d6Nrn/BMf43+E9L8P3v9v/DDxzfLanT7r/j7in3Ku7f/AMCSv08j&#10;O+IUASUUUUAFFFFABRRRQAUUUUAFFFcnH4+tZPEX9jiCbzvM8vzfL+SgDrKKRelLQAUUUUAFFFFA&#10;BRRRQAUUUUAIDkVS1CaW2sppI4jPLGmRH/fq52prHIoRLV0fIrzXHjb4nzwXAOnXdxN/x7S9Y6+l&#10;dV02ZfC1xaQr5h+zeWOf4vWsnWfhnpOreKrLxGYfKv7bvFx5n+/XWeYjsqEZzXvY/HwxkaXsY8qi&#10;tvM/NOHOFZZPVzGeIlzSxEvi62fl8PxM+Wo5pdNP2a8/c3Uf+sirrNL8J6veSRRi02wyf8tjXs93&#10;4U0a9uhNcabHNM//AC0CkfpWzHEqJsi49K+exuHo4z7J8/lPh08HVl9axHND7Nt7f3v/ALU4vw78&#10;M4tMtnF7L9skPTjbXSaZ4XstJmMtvEPMrXzhaTJPQ/pXnQyzBwlGcaa5o7Pqfr+HwOGwsYwowSsL&#10;5VHlVLRXpWR3FfyRSmGNfapKRqTSsM4fxZ4biSCa8iP/AF0rjptEDH930r2C5hiubeWOf/VV5pqM&#10;kVjfTW8Ev7qv5I8TeFPqWLjmeXxShV91pfz9z3cJmjw8eWrI55vDm3/WU0aHGTW8t1vp32iOvwPk&#10;xS+ye1HOIy+0YY8N7qs22gbP9ZWr9rqFryrhQxdUwq51GK+IdBZxR9Kka1ieqf2jPenLdba1eV17&#10;X1PKjnEZSJvsOaetrGgqE3uaa93uqP7NrSLlnELfEWvJipklrE9Vmus1GbvFdcMlrVPgOP8AtuFO&#10;Q86TCOoqK50SN/8AV9K2NI0O51uHz45v3Va9r4NuVm/fzfuq+rwnAvEOK5Z0cO3GWze35noU85cv&#10;f6HCf8I0c8DFVL7wlc+V9okh/d17NZaFa2sHl+V5vuTUmo6dHe2JgBCn161+oYXwnxkMNUrYutep&#10;y+7CH83ZtnTHPasZfCeNeE/DEg8R2U6Q/wCqf95XuwGSK4Xw1fRW18IT/wAtP3ddzENyivv/AApp&#10;UaeTTnGpecpvnX8rWljzM0xcsXWjN9ieiimO4jXc3Ar9sPGH0Vk/8JPo/wD0E7T/AMCU/wAaP+En&#10;0f8A6Cdp/wCBKf40Aa1FZP8Awk+j/wDQTtP/AAJT/Gj/AISfR/8AoJ2n/gSn+NAGtRWT/wAJPo//&#10;AEE7T/wJT/Gj/hJ9H/6Cdp/4Ep/jQBrUVk/8JPo//QTtP/AlP8aP+En0f/oJ2n/gSn+NAGtRWT/w&#10;k+j/APQTtP8AwJT/ABo/4SfR/wDoJ2n/AIEp/jQBrUVk/wDCT6P/ANBO0/8AAlP8aP8AhJ9H/wCg&#10;naf+BKf40Aa1FZP/AAk+j/8AQTtP/AlP8aIfEekXE/lR6layyP0j81aANaiiigAooooAKKY9cxa+&#10;OLa61z+y/sc3m/8APXy/koAxvjwdvwd8Wf8AXjLX4uw3UfkD97X7RfHn/kjviz/rwkr8T0KLAP3M&#10;dfFcRRUnT+Z/S/gxWnSeP5P7n/txpedR9o9qz/tMnvTftVfE+yP6k+uGkZ6VZN9Zn2o09bk0vZil&#10;jH9kt3N1F5Uv73nbX7D/ALLuP+FBeDf+vFK/GicQvFIRHH93nAr9l/2Wx/xYPwb/ANeKV9rw7FRl&#10;U/7dP5i8Zq06tLBc9t57eiMf4gfA7wX4O8LfEXxhp2gWv/CS6lpd1Jc6hLFvl/1Tfd/u14p/wSD/&#10;AOTVT/2GLn/2Wvqr40Dd8HvGf/YHuv8A0U1fK/8AwSEXb+ygP+wxc/8Astfbn8xH2/WN4gmsbDS5&#10;77VPKktLJGuHMse/Zt/iqbVdbsNFET6je2tlFK3lx/apVTzH9OaZq13pqWWzVJ7WG1uf3f7+RVST&#10;d/Dz96gD4l+P/wDwUg+DutfDLxB4b8L6n/b/AIg1OF9Nt9PltmSEu3y/O7fKq16N/wAE8vgVqXwJ&#10;+AdlZa20X9raxI1/JFayb4o933VVl+X7tdd4/wD2Ofgp4o8K6laXngbRbKGWGST7daQrFNF/FuV6&#10;+eP+CUnjLXdS0r4ieFLrUrnWPDfh7VWtdKup5d/lx7mwv9aAPvudkiUyPgR/x1+c3wajuf2xf28f&#10;EHju8/f+Bfh67WOnW033ftX3dyf8CV6+hf8AgoL8cv8AhSH7OmtTWbZ1rWANMsoo3w4eT5d6/wC7&#10;U/7BfwNHwL/Z80GzusS63q6f2ne3X8bvL8yq3+7uoA+laKKKACiiigAooooAKKKKACiiigAooooA&#10;KKKKACiiigAooooAKKKKACiiigAooooAKKKKACiiigAooooAKKKKACiiigAooooAKKKKACiiigAo&#10;oooAKKKKACiiigAooooAKKKKACiiigAooooAKKKKACiiigAooooAKKKKACiiigAooooAKKKKACii&#10;igAooooAKKKKACiiigAooooAKKKKACiiigAooooAKKKKACiiigAooooAKKKKACiiigAooooAKKKK&#10;ACqOpXXkW0v0q9WN4it5Z7H93QB5H4q1DfP5dUYWln/d1oXGiy/bvMq5b2vlUAZ+79x5dZv9l10F&#10;xYyvPVix0WWWgDFXR98FNt9L8ivT9I8LRSWQeTqaxPFXhWWy/eW/+qoA4uazirJmXzZ/LrWvLWV/&#10;9XVeHS5f+Wn+toANLj2fvKtf2f8AaP3lXNN0/ZBXTaLpMV7P5dAEnhHQZJ/3n/LKu/ggFuuxOlMs&#10;7GOyh8uPpVmgAooooAjm/wBUawNMs5HvTJ/zzeujqjBDIt7NIehoAtqtPopG6UAfjH/wV08Wa54e&#10;/aXs49P1i7soZNHizFFKyLXw9/ws7xd/0Muo/wDgS1ftx+1f/wAE7ND/AGqPiND4u1DxNdaXNHar&#10;a+TDGHX5a8W/4cpeFf8AoedR/wC/S0Aflh/ws7xd/wBDLqP/AIEtR/ws7xd/0Muo/wDgS1fqf/w5&#10;S8K/9DzqP/fpaP8Ahyl4V/6HnUf+/S0Aflh/ws7xd/0Muo/+BLUf8LO8Xf8AQy6j/wCBLV+p/wDw&#10;5S8K/wDQ86j/AN+lo/4cpeFf+h51H/v0tAH5Yf8ACzvF3/Qy6j/4EtR/ws7xd/0Muo/+BLV+p/8A&#10;w5S8K/8AQ86j/wB+lo/4cpeFf+h51H/v0tAH5Yf8LO8Xf9DLqP8A4EtR/wALO8Xf9DLqP/gS1fqf&#10;/wAOUvCv/Q86j/36Wj/hyl4V/wCh51H/AL9LQB+WH/CzvF3/AEMuo/8AgS1H/CzvF3/Qy6j/AOBL&#10;V+p//DlLwr/0POo/9+lo/wCHKXhX/oedR/79LQB+WH/CzvF3/Qy6j/4EtR/ws7xd/wBDLqP/AIEt&#10;X6n/APDlLwr/ANDzqP8A36Wl/wCHKXhX/oedR/79LQB9Bf8ABMvULrU/2RPCdzeXEt1cyST5lmk3&#10;t9+vqyvKv2b/AIH237O3wq03wRZ6lLqltZO5FzNw3zV6rQAUjdKWkbpQB+Zv/BYY7Z/hpIOzz1+d&#10;K3n/AE2r9FP+CxJ/ffDnH964/lX5sNITiv7a8J4QfDdOUr/FP/0o+XzCHNWNX7ePaj7fF6VkeZ7U&#10;eZ7V+2c1I8r2KNY30dJJff8APOsrfinK9RONKa5S1RifSP7BTySftS+GD3JNfYn/AAVps5YPDXw5&#10;1kjGn2OtxfaJP+BLXxv/AME/vn/af8MfV6/WL9rn9ni2/aa+DGp+DJb3+zbqR0ubO6/gjmT7u7/Z&#10;r+H/ABXhGHEcow/kgfT4BWonpfgK8jvfBOg3Ef8AqpbGKQf98LXwN+zQv/CR/wDBSX4s6hZ/8etj&#10;B5Vx/v0vhL4r/te/CzwPF4DT4QDxBf6Yn2Gz1+KX9zIi/Ksle4fsQ/ss6v8AAjStf8T+M9SGqfED&#10;xdcNdarLF9yL5tyxj+tfjh6Z9T76+NPj9+xF4m1r4zQ/Ff4O+LofA/i+RP8AiYxTxs8N7/3zXR/A&#10;3UPjxc/tMfEWPxvZTQ/DXe39jSTfc2b/AJdn/AetQfG341/tDfDn4nT2nhT4TxeOfBckf+j3VpL+&#10;93/3XoA+Wf25vh38dNK+C19rHxT+KenzaVJJFa2/h/SImRLiRm/j/vV+gH7MHhy48Jfs9+BtMvB5&#10;U8OlxeZ7ZXNfJtj8EPjT+2l4+0XV/jdo8Xgb4f8Ah66+02/hWI5e9f8AhZ69/wD2zW+Klj8EDpfw&#10;Z003mtXLrZSGH/W29tt27k/2qAPC/wBrb4xa7+0n44P7OvwhmM00r/8AFVa9DzDZQfxRbq+xPg38&#10;KtH+Cnw00XwbocXk2GmQLF/10f8Aif8A4E1fm/8As+3f7UP7Nvg7+wvDv7PdreXcsjS6hrV3J/pN&#10;67fxO26vtT9lP4m/GX4gwa//AMLa8AR+CJbZ0+weWf8Aj4/vUAfQ9FFFABRRRQAUUUUAFFFFABRR&#10;RQAUUUUAFFFFABRRRQAUUUUAFFFFABRRRQAUUUUAFFFFABRRRQAUUUUAFFFFABRRRQAUUUUAFFFF&#10;AGD4kvfJtpU9q8a1q++0X37uvVvG9hLPB5kdeax6HLBP+8/1tAFVVluIKmuP38Hl1rW9vVf+zJaA&#10;MWHS9tWpNFrotP0WVq7a18IxCD95/raAPKV03yqr3VrFFB5kddV4i8O3Nhff9Ma5e6sZW/1dAGTt&#10;82taxh2QU2PS62rOxiSCgCjDpu6fzI69G8I6FiDzJKp+G9HiuZ8128cYiGxKAHquyn0UUAFU9TXd&#10;ZmrlMZd9AGPoFrtHmVt1TsIXgg2nrvq5QAV/Ol+1L4+8S6d+0X8Rre31+/hi/tuf93FdNt+9X9Fj&#10;dK/Pf4l/8Ej/AA18TviB4i8VT+MryCXWL6S9MUMS4j3fw0AfkV/ws7xd/wBDLqP/AIEtR/ws7xd/&#10;0Muo/wDgS1fqf/w5S8K/9DzqP/fpaP8Ahyl4V/6HnUf+/S0Aflh/ws7xd/0Muo/+BLUf8LO8Xf8A&#10;Qy6j/wCBLV+p/wDw5S8K/wDQ86j/AN+lo/4cpeFf+h51H/v0tAH5Yf8ACzvF3/Qy6j/4EtR/ws7x&#10;d/0Muo/+BLV+p/8Aw5S8K/8AQ86j/wB+lo/4cpeFf+h51H/v0tAH5Yf8LO8Xf9DLqP8A4EtR/wAL&#10;O8Xf9DLqP/gS1fqf/wAOUvCv/Q86j/36Wj/hyl4V/wCh51H/AL9LQB+WH/CzvF3/AEMuo/8AgS1H&#10;/CzvF3/Qy6j/AOBLV+p//DlLwr/0POo/9+lo/wCHKXhX/oedR/79LQB+WH/CzvF3/Qy6j/4EtR/w&#10;s7xd/wBDLqP/AIEtX6n/APDlLwr/ANDzqP8A36Wj/hyl4V/6HnUf+/S0Aflnb/EnxTLPDG/iDUT8&#10;6/8ALy396v6Vfhu/m+APDLv/AK06XbZ/79LX58R/8EVfCsc4k/4TnUfv/wDPJa/Rfw5pMfh/Q9M0&#10;uM+bHY20VsJPXYu2gDWooooAiYV+LP8AwVXbb+1tN/2B7b/2av2mfpX4pf8ABV+TZ+1pKP8AqD2/&#10;/s1YV9YHq5VP2eLjM+RftAo+0CqW+jfXkch+i/WZF37QKPtAqlvo30cgfWZF8XHNfdP/AASOk3/H&#10;DWf+vFq+CC+K+8f+CQrb/jfrX/Xi1b0Ie+eNm2IcsJKB+nvx/wDgvo/7QPwr1rwTrPFpfR/u5R/y&#10;ymX/AFb/APAWr4p8I6d+2d8ANDh+HGgaLpPjHQ7H/RtP1+f70cP8Ofm/hr9HU7U7bXrn58fLP7GP&#10;7Jl98Bv+Eg8XeM9Ti1/4ieKZvtGo3cQ+SPq2xKqfD7wZ8frL9rnxPrGv+IPO+Fcm/wCxWBl/d7P4&#10;VRP71fWJGabs9qAPjj9rz9k7xb4v+I2g/GL4T30OnfEHQk5tLv8A1V4i9F/3q8v8Q/Dr9qr9r6xh&#10;8GfEey0r4d+CjOsuoy2nM16i/wDLOv0Z203Z7UAeTeKv2dPCniL4BXHwogtI7Lw+dP8AsNuI/wDl&#10;lx8sg/2t3NfHPgfR/wBsP9mnQ4Phv4Y8NaR4y8P2O6LTtamP+rRvu7/92v0h203Z7UAfLH7H37Je&#10;rfBm48TeNPHesxeIPiV4mk829v4fuW33v3af99V5v4jn/bM+DWt6naaDBonxS0S5upbm3up/kuI0&#10;Zvli7fdr7x203ZQB8D/D/wDZe+L/AO0J8YfD/wASvj7Np+m6docnmad4Rs87I3X7rGvvpelCrtpa&#10;ACiiigAooooAKKKKACiiigApmyn0UAFFFFABRRRQAUUUUAFFFFABRRRQAUUUUAFFFFABRRRQAUUU&#10;UAFFFFABSN0paY9AGB4t1EaVoM0pHX5K8ngusgivTvHelz6r4cmgtz+9+/mvGna400fvoZIf+ulf&#10;k/GOUVsyrU7R5oxR8Dn+YVMDiI/yW3NsXuaX7VWKl1uqb7Ztr8qnw7GP2TwIZ9KXxyNMXOBxQ1yG&#10;7VkRtJc/u7b96T/yyrsPDngK51C3NxqZEEX/ACzjj+9Xo4Lg+pi3F0qZ6OGx+KzCfssPHm/9J+8x&#10;I7rdTjc+laHijwfc6IBcWpE1r+TVza3fNTjOGKuGn7KrHUwxGOrYGfssR7rNX7VQtxurMN5mk+0V&#10;wQ4f/unO875pfEaElxt6Cr/h/RLnxHP5Z/1X/LSWudtnF1ew27/8tZFjr3PR9Mt9KsoYIBgYzX22&#10;RcJUsVU58R8Ef/JvI9jJpvNZynze5HdE+l6VDpNoIIP9WKvjgGkAwPWlPSv26jRhRpxhSjyxXQ/Q&#10;9kKOtRSruFSU1hWk43GjzXw5pUk3iKUSDyZLaTzK9IjGOa53TdKuLXxHeXch/dS/6uuiiO6vkeGs&#10;koZLhZUaUeXmm5f/ACP/AJKc9HmtLn7k9cJ8bppbf4QeM5Y5mglTSrkpJF94fumru653x74a/wCE&#10;y8Fa3ofneR/aVrJbed/c3KV3V9mbn8003xN8XJNL/wAVJqv3/wDn6eo/+FneLf8AoZdR/wDAl6/S&#10;z/hylu/5nn/yFR/w5R/6nj/yFQB+af8Aws7xb/0Muo/+BL0f8LO8W/8AQy6j/wCBL1+ln/DlH/qe&#10;P/IVH/DlH/qeP/IVAH5p/wDCzvFv/Qy6j/4EvR/ws7xb/wBDLqP/AIEvX6Wf8OUf+p4/8hUf8OUf&#10;+p4/8hUAfmn/AMLO8W/9DLqP/gS9H/CzvFv/AEMuo/8AgS9fpZ/w5R/6nj/yFR/w5R/6nj/yFQB+&#10;af8Aws7xb/0Muo/+BL0f8LO8W/8AQy6j/wCBL1+ln/DlH/qeP/IVH/DlH/qeP/IVAH5p/wDCzvFv&#10;/Qy6j/4EvR/ws7xb/wBDLqP/AIEvX6Wf8OUf+p4/8hUf8OUf+p4/8hUAfmn/AMLO8W/9DLqP/gS9&#10;e0/sZePfEmp/tTfDS2n1/UJ4ZNVXfHNcsy/davsP/hyj/wBTx/5CrtPgr/wSYPwk+LPhnxh/wmf2&#10;0aPdrdeT5X+s20Afo8vSlpkbbqfQAUUUUAFJtpaKAPOvj9/yRjxd/wBeMlfh8Ljmv3B+PvHwZ8W/&#10;9eMlfhWLivlc7hzez+Z+9+FVf2Txf/bn/txpefR59Z/2ij7RXyXsz+gfrpoefR59Z/2ij7RR7MPr&#10;pfnm/cT/AO5X7V/ss/8AJAfBn/XjFX4hXFxtgn/3K/bn9lZv+MfPA/8A14RV9XkcOWVQ/BfFWv7W&#10;nhPWR5V8Yv2PviD8UPFWs3ln8a9c0Xw/qaNFJokP+p2N95a4b4Y/8E6/GXwjt7Ow8L/GzXNF0SK6&#10;W5l0q0+SGT5vm/76r7sTtTm6V9Wj+fT51/a1/ZOj/ag0XwnZSa9No39h3q3WQM+Z93/4muk+P/7N&#10;WjfH/wCHOmeF9V1TUNLl0x45rPUNOl2SxTKu1Xr2eimB8Ez/ALA3xm1sTaPrn7RWuXvg+VPKl08b&#10;t8kP93dX1H8BP2fPCv7OXgeDwv4QsxDa/wCsuLqb/W3En9569TooA+bvj9+yLD+0H8WvBHifW9Zl&#10;h0Xwy/mppIHyXL7t3zV9FpGsMQRP3UadKmooAKKKKACiiigAooooAKKKKACiiigAooooAKKKKACi&#10;iigAooooAKKKKACiiigAooooAKKKKACiiigAooooAKKKKACiiigAooooAKKKKACiiigAooooAKKK&#10;KACiiigAooooAKKKKACiiigAooooAKKKKACiiigAooooAKKKKACiiigAooooAKKKKACiiigAoooo&#10;AKKKKACiiigAooooAKKKKACiiigAooooAKKKKACiiigAooooAKKKKACiiigAooooAKKKKACkIDUt&#10;FAFKfS7a6/1kNcfq2hxWs83l13tUNR077aKAOR0fw79s/eV2FvpcVr/q6TTLP7HBirqrtoANtVdS&#10;XdYz/wC5VumMu+gDyeaz233mU5bX9/Xoknh22ftVGTw3+/8A3f8AqqAOXtdN82ug0HTd0/8A1yrd&#10;tdKitoPLHNWIoI4vucUASr0paKKACiiigAooooAKKKKAEVdtLRRQAUUUUAFFFFABRRRQAUUUUAFF&#10;FFABRRRQAUUUUAFI3SlpG6UAfmX/AMFjG2zfDn/euP5V+aO6v0r/AOCyXyn4c/79x/KvzNaTNf1/&#10;4Z4n2XD1OH9+Z4GMV6pPvo31W3Ubq/VvrpwchY30eafWq+6lV8U/rw+Q+mf+CfTb/wBqHwz/AMC/&#10;9lr9zwK/Cr/gnw3/ABlP4Y/4H/7LX7rD7xr+Q/FCr7XiCU/7sT3sErUh1JtpaK/JTvCiiigAoooo&#10;AKTbS0UAFFFFABRRRQAUUUUAFFFFABRRRQAUUUUAFFFFABRRRQAUUUUAFFFFABRRRQAUUUUAFFFF&#10;ABRRRQAUUUUAFFFFABRRRQAUUUUAFFFFADJF3VnXujW97EeP3nrWpRQB5teaX5VbGieHPMEMslbW&#10;paR558yOtG2g+zwhKAI4LKG3/wBXFirO2looAxPFUXm6Wa89htfKnmr1e4t47iHy5OlZjeGbagDz&#10;2O1rUt9LrpIfDf7/APef6qtmKwji6CgDK8M2PlQeZW8vSmRQxx/cGKkoAKKKKACiiigAooooAKKK&#10;KACiiigAooooAKKKKACiiigAooooAKKKKACiiigAooooAikWvxO/4K0ybf2tf+4Ja/8As1ftnmvx&#10;G/4K5Ps/a1P/AGBLX/0Jqia0OnCz9nWjM+N/Mo841R8yjzK4eQ+o+sl7zjR5xqj5lHmUcgfWS+s2&#10;Aa+9v+CPrb/jhr//AF41+fYk7V9/f8EdpN3xw1//AK8a1pxtI4MbX56XIfskvSlpF6Utdh86FFFF&#10;ABRRRQAUUUUAFFFFABRRRQAUUUUAFFFFABRRRQAUUUUAFFFFABRRRQAUUUUAFFFFABRRRQAUUUUA&#10;FFFFABRRRQAUUUUAFFFFABRRRQAUjdKWigCAoccdayNW8OWWsiL7ZZxzFPU1t9uBUbAdcfrQ1zK0&#10;jGpThVhyTipLzPn7x7o0fhLWvJhmzHIPM9NlReGNDuPFOpmCA4g/5aS17D4u8LWfiiwlt512yf8A&#10;LOXP8VZfw08C/wDCIWE3nN5t1J/rMCuT+zcK487j8j8arcJYl59Hkj/skvedn8P93/t429D8H6do&#10;RjNvCPMC48zHNbgQLF6GpsYFNfKjjiumMFCPLE/Y6NClhoclKPLHsjJ1+IRaHeY7xtXzja3ZeO4O&#10;f42r6fuV3oSTiuD1L4RaPqN/LeMJIWl6xRn5a5cRg4Ylxc+h8BxZkeOzZ0auBkrxvdN236nki3Oc&#10;k81D9qR3LgfN3rvNW+DFyuvQSWEkX2Af6yP+L+dd34c8AaT4bhl2fvvM7ymuL+yKcftH55gOE85x&#10;WIlDERVKEHu/e5vOJ5N4D04+IfEMMZlMRi/eYFe/Qh9vtVW006ytZN8EMcUprRxzntXp0cPDDx5I&#10;H7Bw9k39i4aVKcuecnqx69KWiitj6oKKKKAGbPahO1Luo3UrAOooopgFFFFABRRRQAUUUUAFFFFA&#10;BRRRQAUUUUAFFFFABRRRQAUUUUAFFFFAHm/x/GPgz4yx0/s2X/0GvwcFz8p/4FX7y/tAf8kW8ZD/&#10;AKh0v/oNfgOt9Hg/77V4Oaw5uU/WPD+uqE8T73xcv6mp9pX1o+0r61lfboqPt0VfPey8j9k/tCH8&#10;yNX7SvrR9pX1rK+3RUfboqPZeQf2hD+ZGjNdk281fuf+yqf+Me/A3/YOi/8AQa/B+a/j+zzemK/d&#10;39lF/N/Z28Df9g2L/wBBr3MqjyykfkXH+JjXjhve5viPYV6UtIvSlr6M/I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NtLRRQAUUUUAFFFFABRRRQAUUUUAFFFFA&#10;BRRRQAUUUUAFFFFABRRRQAUUUUAFFFFABRRRQAUUUUAFFFFABRRRQAUjdKWkbpQB+Yv/AAWXO0fD&#10;k/7c9fmSZOtfpl/wWbk2H4af79xX5jGXFf0lwHi40sljDm6yPHxMf3pL5ho8w1B5p9KPNPpX6J9f&#10;j/McnKT7/elVqrb6cs1T9fiHKfTf/BPNt/7U/hj/AIF/7LX7unqK/B7/AIJ2v/xlP4Y/4HX7wfxV&#10;/N3HlX2ucSl5I9fDfAOooor88OwKKKKACiiigAooooAKKKKACiiigAooooAKKKKACiiigAooooAK&#10;KKKACiiigAooooAKKKKACiiigAooooAKKKKACiiigAooooAKKKKACiiigAooooAKKKKACiiigAoo&#10;ooAKKKKACiiigAooooAKKKKACiiigAooooAKKKKACiiigAooooAKKKKACiiigAooooAKKKKACiii&#10;gAooooAKKKKAEByK/Dz/AIK8ybf2tSfTR7X/ANmr9wgeDXlfxC/Zn+HPxU8Rf274o8NWmqapsWLz&#10;pv7i0DjKzP5uPtFH2iv6JP8Ahh/4J/8AQjaf+Rpf+GIPgp/0I2n/AJVPIjo9vM/na8/60ef9a/ol&#10;/wCGH/gp/wBCNp/5Uf8ADD/wU/6EbT/ypciD28j+dsz1+gX/AARul3fG/X/exr9Iv+GH/gp/0I2n&#10;/lXVfDj9nf4ffCjVp9T8KeHrXS7yVPLeWHvTSsROq5np1FIvSlqjEKKKKACiiigAooooAKKKKACi&#10;iigAooooAKKKKACiiigAooooAKKKKACiiigAooooAxtb8Q2uhTWYu/M/0mTyo8D+OtmsbXfD1rr/&#10;ANi+2f8ALrMssf8Av1s0AFFFFABSN0paKAMbT/ENrf6peafH5n2m1/1ma2ax9P8ADVrp2q3moR/8&#10;fV1/rDWxQAUUUUAFUNU1GLS9PnvLg/ubeNpXP+7V+qOp6dFqmnz2dwMw3EbROP8AeoAj0DWrbxDo&#10;tnqdnza3MfmR/StKs3QNFtvDmi2emWfFtbR+VGPatKgAooooAKxNc8Q2uhCzF2ZP9KnW2j8ofxmt&#10;usjWfD1rrv2M3A/49p1uY/8AfFAGolPpF6UtADGj3UbKfRQAVi2XiG21PVp7CDzfOtv9Zx8tbVY9&#10;h4atdN1W8v4OJrr/AFlAGv1puyn0UAM2UbKfRQBQ1W/i0bTJ724P7m3jaR6bo9/Fq1jDewf6m5jW&#10;RKfqmnxatYz2c4zDcRtG+KNK06LRtMt7K3H7m3RY0oAvUUUUAFFFFAGLrXiG10GeyjuPMzezeVHj&#10;+9W1WNrnhmx1+axku1z9hn+0R/79bNABRRRQAUjdKWigDGsPEFle6reafEZPtVt/rM1s1k2OgW1j&#10;qtxqCD/Srn/WVrUAFFFFABVHVNQi0uwnu7gYhhTzJKvVS1LTotWsJ7OfmGZPLegBuk6nFrGlwXtu&#10;P3UyeYlX6oaTpkWj6XBZW5/dQp5aVfoAKKKKACsPWPEdroU+mW92f+P6b7NH/v1uVi6x4Zttcn0y&#10;e4H72xn+0xY/v0Aa6dqfSAYpaACiiigArFsPENrqGt3mnx+b9ptf9Z/crarGsvDdrp+t3upwD/Sr&#10;rb5lAFvUNNttWsJrO8iE9rKvlyRSDhxXnX/DM/wyXp4P00f9sa9R+lNJ561LSkXCpOl8ErHmP/DM&#10;/wAMf+hN03/v1R/wzP8ADH/oTdN/79V6dk+lGT6Uckf5Tb63iP8An4/vPMf+GZ/hj/0Jum/9+qP+&#10;GZ/hj/0Jum/9+q9OyfSjJ9KOSP8AKH1vEf8APx/eeXH9mX4ZONh8Gabj/rlXoWkaRZaBpcGn6dBF&#10;ZWlsnlxwxD5YxWgAPSmnApqKiYzqzq/HJslooopkBRRRQAUUUUAFFFFABRRRQAUUUUAFFFFABRRR&#10;QAUUUUAFFFFABRRRQAUUUUAFFFFABRRRQAUUUUAFFFFABRRRQAUUUUAFFFFABRRRQAUUUUAFFFFA&#10;BRRRQAUUUUAFFFFABRRRQAUUUUAFFFFABRRRQAUUUUAFFFFABRRRQAUUUUAFFFFABRRRQAUUUUAF&#10;FFFABRRRQAUUUUAFFFFABRRRQAUUUUAFFFFABRRRQAUUUUAFFFFABRRRQAUUUUAFFFFACbqWvCP2&#10;o/j3q3wO0rw//YHh8eIdV1u+SyihMmzG6sH/AIWP+0E3/NOdO/8AA5f/AIqgD6Vor5q/4WN+0N/0&#10;TjTv/A1f/iqZ/wALI/aG/wCicad/4Gr/APFUAfTFFfNH/Cyv2h/+iZ6d/wCBy/8AxVH/AAsr9of/&#10;AKJnp3/gcv8A8VQB9L0V80f8LK/aH/6Jnp3/AIHL/wDFUf8ACyv2h/8Aomenf+By/wDxVAH0vRXz&#10;R/wsr9of/omenf8Agcv/AMVR/wALK/aH/wCiZ6d/4HL/APFUAfS9FfNH/CzP2h/+iZ6d/wCBy/8A&#10;xVH/AAsz9of/AKJnp3/gcv8A8VQB9L0V8zf8LO/aH/6Jnp3/AIHL/wDFUN8Tv2h1/wCaZ6d/4HL/&#10;APFUAfTNFfIuo/tDfHPSfFWmaBcfDOzOoX0fmR/6cuz/ANCrfb4o/tDr/wA0y07/AMDl/wDiqAPp&#10;uivmL/hav7Q3/RMtO/8AA5f/AIqmt8Wv2g1/5pnp3/gcv/xVAH0/RXy9/wALc/aD/wCiZ6d/4HL/&#10;APFVG3xh/aCX/mmenf8Agcv/AMVQB9S0V8sf8Lk/aD/6Jnp3/gcv/wAVTD8af2gl/wCaZad/4HL/&#10;APFUAfVVFfKn/C6/2gv+iZad/wCBq/8AxVN/4Xh8ff8Aomenf+By/wDxVAH1bRXyh/wvL4/L/wA0&#10;z07/AMDl/wDiqb/wvb48/wDRMrT/AMDl/wDiqAPrGivkv/hfPx4/6JlZ/wDgav8A8VTf+F+/Hj/o&#10;mVn/AOBq/wDxVAH1tRXyO37QHx4X/mmVn/4Gr/8AFVjx/tVfGqXxxe+F/wDhWVp/atjYpfS/6cuz&#10;Y3/AqAPtCivkRv2ifjyv/NLLT/wOX/4qmf8ADRnxz/6JlZ/+Bq//ABVAH19RXx637SXxzX/mmNn/&#10;AOBq/wDxVH/DSfxz/wCiY2f/AIGr/wDFUAfYVFfHP/DTPxw/6JlZ/wDgav8A8VS/8NN/G/8A6JjZ&#10;/wDgcv8A8VQB9i0V8b/8NPfG/wD6JlZ/+Bq//FU1v2oPjf8A9Eys/wDwNX/4qgD7Kor4y/4ao+NX&#10;/RM7P/wNX/4qmt+1X8al/wCaZWn/AIHL/wDFUAfZ9FfFv/DV3xr/AOiZ2n/gSv8A8VTZP2sPjUv/&#10;ADTKz/8AA5f/AIqgD7Uor4q/4a2+M3/RM7T/AMDl/wDiqa37XPxmX/mmdp/4FL/8VQB9r0jdK+Et&#10;L/be+Lur6rrOl2/wttftel7PtH+lL/F/wKtGT9sT4zp/zS20/wDA5f8A4qgD3r45/sweA/2jRpn/&#10;AAm+my339mbvs/lSsmN1eV/8OwvgOP8AmX7v/wADWrlh+2J8Zh/zS21/8Cl/+KprftkfGZf+aW2v&#10;/gUv/wAVXbSx2Lw8OSjUcV2UiXCMjq/+HYnwG/6AF3/4GtR/w7E+A3/QAu//AANauS/4bK+M/wD0&#10;S21/8Cl/+Kpn/Danxi/6JZaf+By//FVt/auYf8/5/wDgQuSH8p2P/DsX4C/9C/d/+BrUn/DsT4D/&#10;APQv3X/gU1cf/wANqfGL/ollp/4HL/8AFU3/AIbY+MX/AESy0/8AA5f/AIqr/tbMP+f8/wDwKQck&#10;P5T1n4Y/sI/CP4ReMrPxP4b0a6tNVtf9XLLdM619HdeK+Fn/AG2fjCv/ADSy0/8AA5f/AIqov+G3&#10;/jD/ANEstP8AwOX/AOKrzqteriJc9aTb8y0rH3hRXwg37cPxhX/mllp/4HL/APFVH/w3R8Xf+iWw&#10;/wDgUv8A8VWQH3nRXwU37dnxdi/1nwstP/A5f/iqT/huv4sf9Eztf/Apf/iqAPvaivghv28Piyn/&#10;ADS20/8AA5f/AIqs7Rf+ChvxO16CaS3+FkP7qTy5P9OX/wCKoA/QiivgJv2+Piz/ANEttP8AwOX/&#10;AOKo/wCG+vin/wBEztP/AAOX/wCKoA+/aK/Pz/h4H8VP+iWxf+BK/wDxVDf8FBfiov8AzS2L/wAC&#10;l/8AiqAP0Dor8+v+HhHxP/6JbD/4Er/8VTW/4KFfE9P+aWxf+BK//FUAfoPRX57f8PD/AIn/APRL&#10;Yv8AwKX/AOKprf8ABRP4np/zS2L/AMCl/wDiqAP0Lor88v8Ah4p8T/8AolsX/gUv/wAVTW/4KL/E&#10;9f8AmlsX/gUv/wAVQB+h9Ffnf/w8b+JX/RLYv/Apf/iqib/gpH8Sl/5pbF/4FL/8VQB+itFfnV/w&#10;8l+Iv/RLYv8AwJX/AOKqKT/gpZ8RYYZ5ZPhbF5UcbSf8fS//ABVAH6NUV+bun/8ABTv4g6pYwXlv&#10;8LYvKl/6el/+Kqb/AIeX/EX/AKJbF/4FigD9HKK/OP8A4eYfEX/olsX/AIFL/wDFUz/h5t8Rv+iW&#10;Q/8AgT/9lQB+j9Ffm83/AAU6+IK/80th/wDAn/7Km/8ADz/4hf8ARLYf/An/AOyoA/SOivzZb/gq&#10;F8QV/wCaWxf+BS//ABVM/wCHpHj3/olsX/gT/wDZUAfpTRX5pt/wVM8eJ/zS2L/wKX/4qk/4eneP&#10;P+iWw/8AgT/9lQB+ltFfmg3/AAVS8er/AM0ti/8AAn/7Kj/h6p44/wCiWQ/+BP8A9lQB+l9FfmW3&#10;/BVvxv8A9EsH/gT/APZUv/D1vxv/ANEr/wDJn/7KgD9M6K/MSb/grN4ytYZpJPhYBFGn/Pz/APZU&#10;q/8ABWPxtLD5sfwrHl+v2n/7KgD9OqK/MP8A4ey+N/8AolY/8Cf/ALKhv+Cs3jdf+aVj/wACf/sq&#10;AP08or8wP+HtvjP/AKJZ/wCTP/2VI3/BW7xkv/NLB/4E/wD2VAH6gUV+YH/D3Lxd/wBEsH/gT/8A&#10;ZU1v+Cuvi5f+aWf+TP8A9lQB+oNFfl5/w928X/8ARLP/ACZ/+yqNv+Cv3ipf+aW/+TNAH6j0V+XH&#10;/D4DxV/0S3/yZ/8Asqjb/gsN4qX/AJpZ/wCTNAH6l0V+Wn/D4jxT/wBEs/8AJqo/+HxfiX/omX/k&#10;zQB+p9Ffle3/AAWN8Sr/AM0y/wDJmmS/8Fmdbt/nk+GeB/180AfqnRX5V/8AD5bxB/0TP/yZpf8A&#10;h8v4g/6JkP8AwJoA/VOivyqb/gs5ri/80z/8maT/AIfP63/0TQf+BNAH6q7qN1flV/w+j1dP9Z8N&#10;B/4E0n/D6bUv+iZ/+TNAH6rbqN1flR/w+p1Jf+aaD/wJpv8Aw+p1L/onP/kzQB+rO6jdX5T/APD6&#10;6+/6Jz/5M0f8Prr7/onP/kzQB+rG6jdX5S/8Pr77/onQ/wDAmj/h9jff9E5H/gTQB+rW6jdX5Sf8&#10;Ps73/onQ/wDAmj/h9rdf9E7H/gVQB+re6jdX5Sf8Ptbr/onY/wDAqvU/2Yf+Co1z+0L8adA8CyeD&#10;Bpkeqeb/AKUJd/l7UZv/AGWgD9CaKZGu2n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yR+3d/&#10;yFPhb/2Hov8A0Ja+r4F3QRf7i18oft3f8hX4W/8AYbi/9DWvrC2/494v9xaAC4qvtqxc9KgoArXF&#10;NZaluKY1AFN6KHooAqyNuprU6T/XmmtQBVWhqdGu+fy681+JX7Tnwo+EOq/2X4z8cWmjar3tfvv/&#10;AOO0Ad5/22ptx/qawfAXxI8I/FXQv7Y8Ga/aa/pfeWH78f8AwGt6b/UUAeZ+NreWX44eDJI4ZfKi&#10;sW8yX+CvRNQ/18376odQ1K20TSptQ1CaKy0+JPNku5tqV5La/tkfAfVNd/sez+JdnNfyv5ccXlts&#10;3/3d1AHq2P8ApvNTLipY283yZI5ovJlTzY5fN+TZ/v15T46/aq+DHw+1X+y/EHj/AE+y1CL/AFkU&#10;P77y/wDvmgD0qq83+vrN8G+OPDXxI0P+2PB+sxeINK/56w//ABFaU3+voAZVRqt1WagA21Tq7VKg&#10;BrLVXbVputVqAGMtV1q01V1oAhuPkrz+zhl/4aT8TXH73ypfDsEUcv8ABv3L8tegXVQ0AV5qZT7j&#10;pTKAIrhaj21JP/r6ZQBSmj/f03bsqST/AF4qNutAFdutJSt1pKAKm3602b5IKlqK4/1FAEPmS+lQ&#10;3DVJUdxQBBUEzfv6nqvdUAcR4JjlT4jfEaSSGaGKXyPLl/56V1kzVNVeagBqtVdmqeoG60ANaqbN&#10;Vxqp0ANkaq7dasSVXbrQBHJ0qHbU0n+oqKgCK46VUq3cdKr0AQzdahWprhtldr8PPgr4p+J8In0y&#10;IWVgel/N9ygDz6Rv/Zq5P4crKljrMfk+T/pVfUes/saeLrOD7RZ61aXsuz/VeVsevDNQ0250a+m0&#10;/UIfsV3av5UkVAGa/emt1pzLsprNtoArUyRt9e//AA+/Zw0DxZ8EZvGd5qWof2pHBPL5cU37rK/d&#10;rl/2avg9pHxwvtZt9Ymms4rFE8v7J8jyUAeR1FcN+4rpviV4TtvAvj/U9Ds5pprS1f8Adyzffrl7&#10;pqAIU7VDcfNXQTeB/Etnof8AbFxo00OibP8Aj7/gqT4c+E7bx98RvD/hu8mmhtL6fypJYfv0Acqq&#10;7ahm/wBfXs/7S3wU0j4Ia3o1noc13eRX0LySfbJd/l14xIv7+gBu2qszfv69X+AXwU/4Xh4jvdLk&#10;1L+zbS2TzJJR9+T/AHK5r4zfDv8A4VL8Rr3wv9thvfKRZY5f4/m/v0AcXWffN/oN7/1wb/0GtCqc&#10;jbJ/+ur0AZPhGOW38K2Ucn7n5KvN89fT/wAUv2VPDPgH4BQ+O9P1PUJ9VEEUvlTS/uZN3+xXy9HJ&#10;vgoAJP8AUVTVquSfPVNVoAbPUFWZFqtQBFcNVff71Yul21XoAr3HSo9tSTfPTKAK09NanSUNQBVk&#10;6VG3WpJOlNfvQBj64u7Q73/rg1SWP/IKsv8ArgtWFpsnSgCuvz0y4p60246UAVdtR3HWpqjuKAIK&#10;huKmqG4oAiZdtV5OlWmqrJ0oAaq1Tk+aridqqUAJt2VVWrTVVWgBr1map/x41pvVeGGW6nhs7eGW&#10;9u5f9XFDFvf/AMdoAjmaXyKgr0XVP2ffippuh/2peeBtRh0/Z5vm+VXnK0ARzVG1SXHSrGj6Lqfi&#10;O+h0vR7KbU9Ql/1dpDFvegDLm+eo9ntW94s8C+JfBE8MfiDRrvRpZf8AV+dFs8yq/hXwb4g8eX39&#10;n+G/D93rN1/0xibZ/wB9UAYM3+vpldf48+Dvj34aH7R4s8J6ho0Uv/LWaLelchQBXpjU+mSdKAKt&#10;NbrTqa3WgCqtNnpy02egCAda+qf+CY3/ACeZ4G/7b/8Aopq+Vh1r6p/4Jjf8nmeBv+2//opqAP3/&#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I/bu/5Cvwt/7DcX/oa19YW3/HvF/uLXyf8A&#10;t3f8hX4W/wDYbi/9DWvrC2/494v9xaAC56VBU9z0qCgCG4pjU+4pjUAU3ooeigCrJ/rzTWp0n+vN&#10;NagDy/8AaQ+KEvwZ+BHjPxhb/wDH3YweVbf77fKrV+e37AH7IPhv9q3SPE3xD+Jl3d6xNc3rW0Y8&#10;zGZm5Zq+wf8AgoxDJP8AsaeOfL/57wf+hLXAf8EgZN37M97EP9ZH4hbigD5Y+AC337JX/BQib4d6&#10;XqMs3hq51J9Nljm/5awbdyt/vV+tmoL/AM8/9V/yzr8m/jFD/bf/AAVIsrOz/fS/2qsX7n/dav1o&#10;1CGWX95/uxUAfmZ/wVs+I+uP4q8D/DiwvRZeH7m3W5uIfuebOz7dz/7NdJ+0B/wTk+HXgv8AZRn1&#10;/QDdw+JdD05NTuNUmP8Ax87k3Mtepft3/sXX37U1jo3iDwveQ2firQ4/svk3nyJcw/e/76r5u+IP&#10;w4/a5T4E+J7Pxn4yh0zwVpGnN5sV3Lse9hX/AJZr8vzUAevf8E+PG+t/Hj9j7xp8P573yL/TIX02&#10;21WaT54xP935v9msHWP+CUnw+0j4Zazeah4t1abxVY6dLdSXXy/Zt6ru/wC+an/4I96LcwfCX4gX&#10;nk5ivr6COM/7tWv+ChP7Xv8AwjFjP8H/AAAf7S8X6x/o2q3dp8/lo3y+Qn+01AHzp/wSu8Q63pP7&#10;TEnhq3upZdFvYJ/tsY/1R8tW2v8A99V+rVw22evmT9gf9kiX9nTwPN4k8SQ/8Vrrka+ZF/z5Qfwr&#10;/vetfTc1AHhHx3/bG8I/s8/E3TfAev6LqGp6rqUcEsd1aSr5UfmNtWvQvi/8SNM+CngDU/GesWUt&#10;5p9iiySWtp9+Td92vz5/4KefN+2X4N/69dO/9GrX1/8A8FAof+MV/Fn/AF623/stAHX/AAD+N2h/&#10;tG+Ap/FegWd1plrDO8UlrdnLfKu6vF7L/gov8K5oPEsl5ZahpkukO0cdpL9+9dfl2pTP+CWP/Jru&#10;s/8AX9P/AOimr5L/AGFvhf4a+Jv7VviSDxRY/wBpWmm/ar6K1m+4XWX5d9AH1X8M/wDgpD8MPiH4&#10;j/sPVLK78J+b/q9Q1GX9z/uvWN4l/wCCm/w10DxFPpltoGq6np8U3l/2rEwCSf7Sf7NfPP8AwUX+&#10;GnhrQv2i/DSaPZDTYtcgSS8itBtT7yr8le+/to/AvwH4R/Y9sm8P6BaaZPYJBNHdw/f+Zfm3/wC9&#10;QB9U+E/FmkeP/CumeJNDvftulXyebHL/AOy/71Xlr5y/4J1zSTfspabG/SK+nxX0atAEN1UNTXVQ&#10;0AV7jpTKfcdKZQBFP/r6ZT5/9fTKAKkn+vFRt1qST/Xio260AV260lK3WkoAr1Fcf6ipaiuP9RQB&#10;XqO4qSo7igCCq91Viq91QBFVearFV5qAGVA3Wp6gbrQA1qp1caqdADZKrt1qxJVdutAEcn+oqKpZ&#10;P9RUVAEVx0qvVi46VXoA1PB/hn/hNfGOjeH/APn6n/ef7i/er62+PPxC/wCFK+AdO0zw/DHBdXX+&#10;jWwi/wCWX+1Xzf8AAa6jtvjT4Z8z++//AKDXq/7bdjKtv4fvP+WXn+XQB4xpHx5+IOha5DqH9vy3&#10;v/PS0m+5JWW0eufGv4jTXFvZQ/2rqbr5kUX+pj/2q5eZq+j/ANiTTYp9U1/VJP8AWxJ5Uf8AuUAR&#10;H9kjwjpU1nZ+JPGU1nrdz/q4YZdiV5X8Z/gZq/wcnhkef+09Euf9Xdf+yvXsPxM+C3w/8ZfEDWdX&#10;1T4o3llqsrr/AKLDL/x7bf7lX/2kPGHhHVfgjHolnr8Os3Vv5Xl/vN7ybf4qANX4J/8AJod5/wBe&#10;N5/6C1ed/sBf8hrxP/1zX/0KvQ/gj/yaHef9eN5/6C1eefsBf8hrxP8A9c1/9CoA8m/aA/5LT4g/&#10;36534f8AgmL4k+ONM8L3F7/ZkV9u/wBK/wB1d1dF+0B/yWnxB/v15rqTbIPMjm8n/prD8j0AfpR4&#10;h+EttrXwV/4QT+0vJtfsi232/v8AK33q+SdM+Flt8HP2ofAHh+z1L+2Ipf3nmn7/APu17l4+Mo/Y&#10;u/10vm/2XF+9835/vf3q+T/2e2lf44eBvMmmml+1f8tpd7/doA+uf2iP2er741eNtEuJNTi0zRLG&#10;BvtEp+/97+GvHfi3+xJ/wh3hWbXPCesTal9mj824hvPn8xP9itz9vrxRq9te6N4fgvZbPSrqB7mS&#10;OGTZ5rrXdfsnane6x+z3eWd7OLyK2SWKLzvnfZt/joA+Xv2YvAV98SPH89np+v3fhqW2gaX7VZ/f&#10;/wB2uX+Ong2+8E/GHU/D9xqc3ibUP3Xl3U3+ukdvurXsn7DCf8Xp8Tf9MvP/APQqm8ZaPba9+359&#10;nvP9VEkFzH/vrQBL4F/YQi1Lw5DqnjfxNNoxuY1l+yWfyeX/AL+6vNv2h/2Zf+FJWOmaxpes/wBs&#10;+H7mdYo/O/11er/8FDtevn1vwlpEc00Fgd0svlS7PMr5KuvEGpy6VZaHJqcs2lRXXmx2k0u9N9AH&#10;3j+0W+39i6J/+nKCvAvhD+xsPGfwz/4TPxhrUvhnT5IPtNvF9z5Nv3nr661LRPDXiP4IeFNP8VzC&#10;HRZYLXzP7m9du1f++q8R/wCCgOoeKtL0LQLCwl8jwNLtil+yff8AM/hV/wDZ20AeB/AD4DaZ8dfH&#10;/ibw/wD2zNZ6fpkHm291D9+5+bbXqfhD/gnpLeXt7/wl/iU6bp+/y7IWcmyaVP7zVF/wTn+T4m+L&#10;I/8AqHL/AOhLXl/7Z/jTxDq3x98QWdxqd2LXR54o9PihlZPL/i/hoA0f2l/2Tr74B2MOsaXqc2se&#10;G5H8uWSb/XRPXHfAb9njxB8f9Umj0uaKy0Sxk/0jUJfuf7qf7VfaX7RF1J4h/Y1+2Xn767lsYpf+&#10;B7aZ+xlo1ja/sh2cn2z+x/t0E5uNQh+/F/Du/wCA0AeUyfsE/D3V7290jRPiLdz+KrVObWWRXQPX&#10;yp8Rvhf4h+F/j/8A4QvVIfO1aWdYrfyfuXO77uyvq3wD8BPhH8PvHGm+LLP443c2oWt19pk866XZ&#10;L83zK/zVz/7c3xP8Nal8Uvhl4j8L3trrV3o919pvTafP8i/Mq0ASWP7BHhrw74ds9T+J/j+bQNQu&#10;f9XFZy7E/wB35q8Y/aQ/Z9tvgPfaNJo+v/8ACTaJrv7qy/e75t9fZ/izR/hZ+3j4O0bGvzabqtsn&#10;mxQwy7Lm2dvvK6fxV8UfHn9nzxV+zZ4j0aTWL2XWtEF0tzp915rP/q23bX3fxUAeueEP2BtHtvA9&#10;n4k+KnjKbwz9pRZI7W0k2eXu/hfd/FXmv7SP7NGkfBLQ9G8QeF/Fn/CS+H9Tn8qPzpd82+vr2bW/&#10;hZ+3Z8MdN0TU9YOka3F+9+yQy7Lm2m27f+BV8c/tG/sqeJf2chDK+py+IPCl1P5dtNNKzvG/+2v8&#10;NAHhbf6+kfvQzb6H70AU1psnSnLTZOlAFdabcdKctNuOlAFeo7ipKjuKAIKhuKmqG4oAY1VZOlWm&#10;qrJ0oAanaqlW07VUoARqqrVpqqrQBDdSfZ4JpP8Anlulr9Hf2JPhv4b/AGe/2X9Z+PfifTP7Z1WW&#10;1a6sz5W944Puqif8Cr83tX/5BV7/ALjf+g1+xfw58Z+H/h3/AME4vDHiPxJo39v6JpmhxSyaf/z1&#10;/e/L/wCPUAfF9x/wVq+MMt9NcSeE9J/sq53Rx2stu+yNP9/bXx5dTfbL69vP+Wt9dS3MkX8G9m3b&#10;a/Wb9k79qDwj+2jN4g+Hfif4dafpnlWXmxwwxKYZLX7q/wC61fmv+0h8NbH4L/H3xl4I0+cT6fpt&#10;1/o3m/3G+bb/AMBoA81vpooIPMkr9K/2GvAOkfsqfBD/AIXH48syPEHiq6istOtZYvnjRvlj2f71&#10;fGX7JvwSi/aL+P2geD7iaH+yYv8AiZaj/wBNIY/vLX23+2N8MfjF8Vvj74A0Pwx4H1GH4a+ELu2+&#10;zzRf6mTa67pP+AqtAGX/AMFjG+2eDvhpceVFZzSSSy8/7q18+/Cj/gofqX7Pnwe0Xwh4E8G6fBqt&#10;q7S6hquoR7/M3f3a+tv+Crfwd8b/ABH8AeDbzwvo02p2mhpLcah5P/Lum1fm/wDHa+HP2S/jb8Hv&#10;hXZazH8T/A114ylupFls7uKJX8v+8tAH6cfs2fGC5/bB/ZT1/W/iH4atLRdl1bSR+V+5lRYt3mLu&#10;r8QNThtrTXNTt7ObztPiupY7eX/Y3V+2vhvxP4R/bq/Z01TRPhh4g1DwDDEjW0lhZxrDNF8vyq+3&#10;+Fq/F7xv4Kvvht431/wpqnlHUNDuntrjyfuSf7VAF/4Q/CfXPjd8RtL8F+H/ACYdVvv9XLN9yOrf&#10;x7+CXiD9nf4gT+EPE80U1/Giy+bZ/ckr13/gm7/yeH4Z/wCBf+g1v/8ABWBv+MrZ/wDr1i/9loA8&#10;0+JP7Fvjz4WfBfTPifrE9mNFvtnlxRH98N33azvg3+yR43+Onwz8WeNPDn2Q6f4f+/ay/wCuuP8A&#10;ZSv0F/bWk3/8E2fBnl/3LP8A9Baq/wDwR/1GTSf2e/iLqHk+d9lu/N8qX7km2JmoA+XfAv8AwSl+&#10;MvjLwFF4jk+waNNMnmxaXeHFzj+H/drkPg5/wTp+MPxj1zU7NNM/sC10yR7eS/1LcsRdf4Ur6I/Y&#10;2/bB+KfxJ/bXm0zxBr815ot9JdRS6V/yxjRW2rs/3auf8FM/2vviT8N/jvD4N8J6z/wj+labBFfZ&#10;sx89xM3zfP8A980AfGn7S/7I3jr9lnW7O08VwRTWN9n7Pqdp/qZNv3l+tdt/wTG/5PM8Df8Abf8A&#10;9FNX3P8At/6jJ8QP+CfvhPxRrH77WpobO683/ppJt3V8Mf8ABMb/AJPM8Df9t/8A0U1AH7/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yR+3d/yFfhb/2G4v8A0Na+sLb/AI94v9xa+T/27v8A&#10;kK/C3/sNxf8Aoa19YW3/AB7xf7i0AFz0qCp7npUFAENxTGp9xTGoApvRQ9FAFWT/AF5prU6T/Xmm&#10;tQByPxK8A2PxV8AeIPB+of8AHprEDRf9c3/hb/vqvzI+FGk/tO/sKeIvEvhrw54Gm8W6JdOwSWKJ&#10;ntt/8MqMv8Vfq2n+vqwt1cxQeX501AH52/sSfsnePdZ+N978d/i/CdM1WWdrq20+b5LiSdv4nT+F&#10;dtXf2rD+0zP+1NpsngSLUf8AhEN8X2aWzi/0aNN3zb6+9ZpJbj95J++oa6lig8uOabyqAPnP9rL4&#10;ifGf4aweEtU+Fegf8JLaeQv9q2sUW99+2vkr4qa/+1Z+2rDZeCL3wLL4O8P71+0SGJoYT/vu3/oN&#10;fpTJ4ottG1WHS5L3ydVuY/Nji/56JVy8vLlv3fny0AeE6H8JdT/Z1/ZJ1PwX8P8A/iZ+KrHTpZI7&#10;qH79xdMv8H/Aulfml8J/hj+0N8KPH8vjiD4W6trPiCTfJHd6jas/lu33m/3q/ZmP91/q6kutUvv+&#10;f2WgD4W+Dvx2/ao8UfEzRtP8YeBruy8P3Mn+mXU1tsSNP71fad55STzeX/qquSahcy/u5Jpaz7ha&#10;APy6/wCCrMV837V/hoaf/wAhD+y7P7P/AL+75f8Ax6uk8SeH/wBrD9q7wf8A8If4l0s+GtJ0y182&#10;4l1GPyf7RdV+X/eavXP2yf2QPHH7QP7Qnhrxv4Xm0/8AsmxgtYrn7Zc7HjeNtzfLX2LqGoSXk8P7&#10;6X90ixf98rQB8Cf8E8H+MPwx1W8+Het+DbvTPB8rz3Nzqt5EyPE+xlVU/wB6s39hD4MeOPh7+0z4&#10;y1jxB4a1DRtKlguo47q7i2JI7S7l2V+hMl1LL/rJqoyXEtx/rJpqAPgr9vz4N+M/iD8b/A2qeG/D&#10;Ooazp9rAsdxdWkW9I/3q/fr3X9srwjq/jf8AZe/4R/w/pk2p6rsg/wBFh+/8q/NX0At1LbweXHN5&#10;MVUVklSfzI/9bQB8/wD7Cvg3XPAH7Olno/iTTLvRtV+3Sy/ZbuLY+yvdlq1cTSz/ALySbzqqrQBD&#10;dVDU11WbHq1i+uTaPHN/xNbWBbmSL/Yb7rUASXHSmU+46UygCKf/AF9Mp8/+vplAFST/AF4qNutS&#10;Sf68VG3WgCu3WkpW60lAFeorj/UVLUVx/qKAK9R3FSVHcUAQVXuqsVWuKAI6rzU2z1S2vb69s7eb&#10;zrux2/aIv+ee77tOmoAZUDdanqButADWqnVxqp0ANkqu3WrElV260ARyf6ioqlk/1FRUARXHSq9W&#10;LjpVegAt9QudLvrK8s/3Mtq6yx19jaF8SvAnx58EDS9flhiuii+bazfI4f8AvJXxnN1qHy/+Wkf7&#10;mX/nrQB9Tr+zl8LPDEv9qaxr/wBrsIv3nlTyqqVwXw1+L3h/4ffHDxBcWEPk+D9TdYrfyfuR/wC1&#10;/u14ffSSz/6yaWb/AK7S70qjY3ltqkE32ebzoon8qSgD66+IP7N/gz4teI5vFmmeLPsX27/j48mV&#10;dkleOfGT4TeCPhl4Vh/sjxL/AGx4l3+X5Rl/g/iavKN0sX7uO9u4Yv8AnlDKyJTWX/lpJ++/67fP&#10;QB9cfBrxNpNr+yneWVxqVpDc/ZLqPy/N/wBmuC/YX1ix0HW/E39oXlrZ+bGvl+bL/rPmr56/6Z+f&#10;L5X/ADy/gqOT5P8AV/uf+uPyUAdp8dryLUvjF4guLObzrSV/3csP3K8/1CPzYJqsbajuOlAH3F8N&#10;PEPhD40fs+QeELjWYrOb7CtjexZ2SxOteB23grw/8If2mfA2l6Zr51LT4v3lzfzbf3b/AN2vEY2l&#10;i/eRzSw/9cZdlV7hd/8Ay2m83/nr/HQB9I/t0azY614p8Pz6feWl55Vq/meTJvrvv2SvF2iaR8EN&#10;Ss7zU7Wzuv3v7qWX5/utXxZ97/WTSzf9dvnqGRpUn/dzTQ/9caAPoL9izW7HR/jD4gnv72GCKV5/&#10;Lmmk2eZ81YPx48fR+F/2tpvFmlzRXtpbeR5nk/P5iL95a8Z27f8AV/uf+uPyVVm/19AH6D+PvD3w&#10;1/a98K6Pef8ACQRWd3ap5sUsUq+db7vvK26vmj9oP4b/AA0+FHgbS9I8OalFrHiv7V/pN+Zd77P9&#10;uvDVaW3/AOPeaWy/64y7Kpt8vn3En77/AJ6SzfO9AH3P+0B4w0i//ZDhs7PWbT+1YrW1kjihl+fe&#10;tT/Br4q+Gv2ifgHN4U8b3trZ6rHB9llF3LseTavyy18F2t5FqVj9ot5pprSX/prTdu3/AFc00P8A&#10;1x+SgD6p/Yqg034YfG7xzo+p61aeVYwfZorvzP3Nx8/8DV4f+1VfW2s/HzxjeWE0V5ay3UXlyxfc&#10;rhJPNT/VzTQ/9NfN+eqatuoA++fjR4z8P3H7HtnZR6xaTXX2GKPy/N+f7tcD+xL8ffDVp8OZfhn4&#10;3nhsbUI0dnLN8iSo33k3f3q+QpPN8jy/Om8r/nl5vyVVaPzaAPszWf8Agn34Dur2bULP4mS2WlSu&#10;0scPmr+63f3PmrwH4n/D34feBPjD4f8AD+h6/wD2z4aleKPUb/zf9Vub5q8xurq+aDy/7Tu/K/6+&#10;Wqj5MVAH23pn7DHgj/hKdM8UeGPixLZaXazrc+TBKq/d+bb8rfdrH/b3+NvhXx3feDfB+h6nDqcN&#10;jfLLqt1D86Rw/dZd396vjqSa5i/dx6ndwxf88oZWRKg8iKgD7QT9hL4feLr6z8QeEPixNpeniSK5&#10;8q0lVPL2/Nt37q0P26vjl4Wl+HOm+AND1OLX9Qj2/aLmL5/KRV2/P/tV8Nedcwfu7e9u4Yv+eUMr&#10;IlRtHs/ef8tf+etAFXy/K/d0P3ofvQ/egCmtNk6U2ab7LB5kn+qio3b4PMjoAhWm3HSnLTbjpQBX&#10;qO4qSo7igCCobipqhuKAGNVWTpVpqqydKAGp2qpVtO1VKAEaqq1aaqq0AQ3kf2iCaP8A56o0Vfoz&#10;+xt+0B8Pvir+zNefAv4j6zDo00Vq1jbyzS7EuIN25dj/AN5Wr86nrPuPKTyZJP8All/y1/jjoA/V&#10;H4M+CfgN/wAE+7HX/FcnxFHiXWrmFo44jIvm7P4YkRa+Tf2fdY+H/wC0v+134t8T/GL7HBo2pxvc&#10;20d5J5SeZu/dru/vba+YLiP7R+8uJpb2X/pt89RyR+bQB9G/Hrxjo/7Nf7U2p6v8AdStNNtI7RYj&#10;LafvoY933lSr/hP/AIKKfHO88Y+H4NV8ZQw6XJqMUd2fsy7BDu+bfXy7JH5VRt80FAH6hf8ABSD9&#10;sK90bwD4a0v4V+M7S7/tiC4ttVOnbZn8lkVf+A/eevHfhR+y7+zZ8evhZ4YvIPiKfBHi8W+NUtfO&#10;XfJN/E2xq+F2XbUKw+VP5kf7mX/nrD8j0AfsJ8NNe+AX/BPD4V61Hp/jKHxLrcu6WUiRGubx/wCF&#10;din7tfkt8SfHdz8UfiN4l8aXkHkTa5evemL/AJ5/7Nc5cR+bP5knnTS/89ZvnpaAPpP/AIJtf8ni&#10;eGf+Bf8AoNff/wC1/wDs7fAL4qfFKy8V+PPiBD4av9HjxqOmeYn+kxr82193zV+aH7G3xW8P/BT9&#10;ovQPFnijzYNKtt3mTQ/P/DWp+3d8ZvC3x4+Pt34k8HmabRpIEjkMvyeY/wDu0AfpJ4q8W/AL9sv9&#10;m7/hD7DxxF4T0SxceXFNtS5tvJ+Vfkb+GvD/APgnF8SfAnww+D/xe0DWfFun2flajPFZy3cmxrlF&#10;SRVkT/er8wIXlhMxjlli8ztF8lRNHQB9Q/sM+L9E8L/toWWs6xrNrpmk+fc/6XNJsT5m+Wrv/BUL&#10;xlofjn9qG81Hw/qtrrFh/Z1vF51pJvTeu75a+Sfv02egD9U/2svi34H1/wD4J4eEvD2neJtOvNbj&#10;srD/AECKXdL8u3d8tfJ3/BMb/k8zwN/23/8ARTV8tbpG9a+pf+CY3/J5ngb/ALb/APopqAP3/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j/8Ab4v7bTb34W3F5eRWVpFrkXmSzHan3lr6Ej+N&#10;nw/igi3+M9D+5/z/AEf/AMVTvil8HfCXxm0iHS/FelRanawyeZGD/A9ebf8ADCfwd/6Fn/yK1AHp&#10;Evxp8BSD/kctE/8AA6P/AOKqH/hc3gL/AKHPQ/8AwOX/AOKrz3/hhP4O/wDQs/8AkVqP+GE/g7/0&#10;LP8A5FagDvpPjF4Cb/mc9E/8Dl/+Ko/4XB4D/wChz0P/AMDl/wDiq4H/AIYT+Dv/AELP/kVqP+GE&#10;/g7/ANCz/wCRWoA7Zvi14C/6HnRP/A5f/iqP+FteAv8AoedD/wDA5f8A4quI/wCGEfg5/wBCz/5F&#10;aj/hhH4Of9Cz/wCRWoA7Fvip4Hb/AJnnw9/4HL/8VTW+KXgf/oefD3/gcv8A8VXI/wDDCfwd/wCh&#10;Z/8AIrUf8MJ/B3/oWf8AyK1AHUf8LP8ABH/Q8eH/APwOSkb4n+B/+h48P/8Agctcv/wwj8HP+hZ/&#10;8itR/wAMI/Bz/oWf/IrUAdD/AMLG8D/9Dz4e/wDA5f8A4qmyfEbwO0H/ACPPh7/wOX/4qsD/AIYR&#10;+Dn/AELP/kVqP+GEfg5/0LP/AJFagDivGnxA8GS/HfwZcR+MtE8q1sXikl+0rXpl38RPA7zzf8Vz&#10;4eH/AG/LWO37CHwYY4/4RMbv+enmtml/4YR+Dn/Qs/8AkVqAL/8AwsnwP/0PPh7/AMClqG4+Ingd&#10;/wDmefD3/gStVv8AhhH4Of8AQs/+RWo/4YR+Dn/Qs/8AkVqAJv8AhYfgz/oedD/8CV/+KqtN8QvB&#10;nn/8jzof/gSv/wAVT/8AhhH4Of8AQs/+RWpv/DB3wZ/6Fj/yK1AEX/CwvBn/AEPOh/8Agcv/AMVV&#10;dviB4M8//kc9E/8AAlau/wDDB3wZ/wChY/8AIrUf8MH/AAc/6Fkf9/WoApf8LC8Gf9Dlof8A4ErV&#10;P/hYHgz/AKHLQ/8AwJWtn/hg/wCDn/Qsj/v61O/4YP8Agz/0K/8A5GagDEbx94Mb/mc9D/8AAlaq&#10;f8J54R/6HPQ//Ala6b/hg/4M/wDQr/8AkZqP+GD/AIM/9Cv/AORmoA5qTx94QSD/AJHPRP8AwJWq&#10;6+PPCH/Q56H/AOBy11v/AAwf8Gf+hX/8jNTf+GDPgz/0LH/kVqAOOuvHnhD/AKHPQ/8AwJWvP7Xx&#10;t4QT9prxNcf8JZonlS+HYP3v2ldn3l+WvcV/YM+DKf8AMsf+RWoX9g34MKfM/wCESi83/rpQBwU3&#10;jrwh/wBDnon/AIErUf8AwnnhH/oc9D/8CVr0H/hg/wCC/wD0KY/7+tS/8MGfBj/oUov+/rUAeb3H&#10;jzwhn/kc9D/8CVqP/hPvCH/Q5aH/AOBy16Z/wwZ8GP8AoUov+/rUn/DBvwY/6FKL/v5QB5ZJ468I&#10;f9Dnof8A4ErUbeOPCH/Q56H/AOBK16x/wwZ8GP8AoUov+/rUf8MGfBj/AKFKL/v61AHjreOPCH/Q&#10;2aH/AOBK0f8ACd+Ef+hs0P8A8CVr2H/hgz4Lf9CoP+/rUf8ADBfwX/6FMf8Af2gDxT/hOvCv/Q2a&#10;H/4ErTZvHHhVv+Zs0P8A8CVr23/hgv4L/wDQpj/v7R/wwX8F/wDoUx/39oA8K/4TTwr/ANDZof8A&#10;4ErUN1448K/9DZon/gSte8/8MF/Bf/oUx/39anL+wX8GB/zKUX/f1qAPn7/hOvCv/Q26T/4ErUNx&#10;428Kt/zNmk/+BK19E/8ADBvwY/6FKL/vs03/AIYN+DH/AEKUX/fygD5A8F+MvCqfEb4jSf8ACTaT&#10;DFL9l/e/aV/eV1k3jbwr/wBDZpP/AIErX0n/AMMF/BP/AKFKL/v5R/wwX8E/+hSi/wC/lAHzR/wm&#10;3hX/AKG3Sf8AwJWq7eNvCv8A0Nmk/wDgStfT/wDwwX8E/wDoUov+/lH/AAwX8E/+hSi/7+UAfL3/&#10;AAm3hX/obNJ/8CVqm3jTw1/0M2k/+BK19W/8MF/BP/oUov8Av5R/wwX8E/8AoUov+/lAHyhJ408N&#10;f9DNpP8A4ErULeMvDX/QzaT/AOBK19a/8MF/BP8A6FKL/v5Tf+GCPgn/ANClF/38oA+SpPGHhryP&#10;+Rm0n/wJWq//AAmPhr/oZtJ/8CVr6/8A+GC/gn/0KUX/AH8pv/DBHwT/AOhSi/7+UAfH1x4u8NP/&#10;AMzNpP8A4ErVf/hMPDX/AEM2nf8AgStfZf8AwwT8FP8AoU4v+/hpv/DBHwT/AOhSi/7+UAfGVx4w&#10;8NJ/zM2nf+BK1CvjLw1/0M2k/wDgStfaf/DBHwT/AOhSi/7+Uf8ADBHwT/6FKL/v5QB8UN4u8My/&#10;8zNpP+rb/l5WuP8Ahv4q8PRaVqfmeINOh/0r/nqtfoP/AMMEfBP/AKFKL/v5Qv7A3wQX/mTIPzoA&#10;+GG8XeGv+hm07/wJWmt4u8Pf9DBp3/gStfdI/YF+Cf8A0KUX/fw0f8MD/BP/AKFKL/v5QB8Gf8Jd&#10;4f8A+hg0/wD8CVpsnirw9/0MGnf+BK196f8ADAvwQ/6E2H/v5R/wwJ8EP+hMh/77oA+B/wDhLfD3&#10;/Qwaf/4ErUNx4q8PNB/yMGn/APgStff3/DAnwQ/6EyH/AL7o/wCGBfgh/wBCbD/38oA/PlfFXh7/&#10;AKGDTv8AwJWo7jxV4f8A+hg07/wJWv0J/wCGBPgh/wBCbD/38pR+wJ8EP+hNh/7+GgD87/8AhLfD&#10;3/Qwad/39WoZPFXh7z/+Rg0//v6tfot/wwL8EP8AoTIPzo/4YG+CH/QmQfnQB+c//CWeH/8AoYNP&#10;/wC/i1Vm8VaH5/8AyMGnf9/a/SL/AIYG+CH/AEJkH50f8MDfBD/oTIPzoA/Nn/hKtD/6GDTv+/q1&#10;RvvE2h/Yb3/ioNP/ANRL/wAtf9mv00/4YF+CH/QmQfnR/wAMC/BD/oTIPzoA/Lfwf4n0OLwrZR/2&#10;zp/3P+etaH/CVaH/ANBm0/7+1+nbfsD/AAQb/mS7Smf8MDfBD/oTIPzoA/MWTxRobf8AMZtP+/tV&#10;V8SaH/0GbT/v7X6if8MCfBD/AKEyH/vuj/hgb4If9CZB+dAH5czeJtD/AOgzaf8Af2q3/CSaH/0G&#10;rT/v7X6nn9gb4IN/zJkH503/AIYE+CH/AEJkH50AflbdeJNDT/mM2n/f2q//AAk+h/8AQZtP+/tf&#10;q5/wwL8EP+hMg/Ol/wCGBvgf/wBCZaUAfk1ceJtD/wCgzaf9/aj/AOEo0P8A6DVp/wB/a/Wn/hgT&#10;4If9CXaUf8MCfBD/AKEu0oA/JCTxJobf8xm0/wC/tNk8TaR/0GbT/v7X64/8MCfBD/oS7Sj/AIYE&#10;+CH/AEJdpQB+QjeJNI/6DNp/39preJNI/wCgnaf9/a/X3/hgT4If9CXaUf8ADAnwQ/6Eu0oA/GzW&#10;9c0yXQ73y9TtPuf89aks/EGmJpUP/EztPuL/AMta/Y//AIYD+CH/AEJdpSf8O/8A4F/9CNaUAfji&#10;viDTP+gnaf8Af2mza9pn/QTtP+/tfsh/w7/+Bf8A0I1pR/w7/wDgX/0I1pQB+NH9u6Z/0E7T/v5U&#10;Vxrmmf8AQTtP+/lfs5/w7/8AgX/0I1pR/wAO/wD4F/8AQjWlAH4t/wBuaZ/0E7T/AL+1Dca9pn/Q&#10;TtP+/tftV/w7/wDgX/0I1pR/w7/+Bf8A0I1pQB+KLeItI/6CcX/f2q8muaZ/0E4a/bb/AId//Av/&#10;AKEa0o/4d/8AwL/6Ea0oA/Eddc0z/oJw1VbWtM/5/Yf+/tfuF/w7/wDgX/0I1pS/8MBfAz/oRrOg&#10;D8PP7a0z/n9h/wC/tV11ix/5/Yq/cv8A4YC+Bn/QjWdH/DAXwM/6EazoA/DCTWLH/n9hrO1PUrGS&#10;x/dXkVfvB/wwF8DP+hGs6P8AhgT4Hf8AQj2dAH4TTatY+R/x+RVF/alt/wA/sNfu9/wwF8DP+hGs&#10;6T/hgL4F/wDQi2lAH4NzalbP/wAvsVM/tOx/5/Iq/ej/AIYC+Bn/AEI1nTv+GBvgd/0I9pQB+B02&#10;oW3/AD2hqP8AtC1/57Q1++v/AAwN8Dv+hHtKb/wwL8D/APoRrOgD8BZr23M+fOixTPtlt/z2ir9/&#10;/wDhgb4Hf9CPaUf8MDfA7/oR7SgD+fh7q2P/AC2qP7Xa1/QX/wAMDfA7/oR7Sj/hgb4Hf9CPaUAf&#10;z2faoqGuoq/oR/4YF+B//QjWdL/wwJ8Dv+hHtKAP55fMpsrb6/ob/wCGBPgh/wBCXaUf8MC/A/8A&#10;6EazoA/nfHWvqn/gmQ3/ABmX4G/35/8A0U1frz/wwN8Dv+hHtK3PAn7IXwr+Gfiux8R+G/DMOmar&#10;ZbvKli/2uKAPaVbdS0irtpa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pGbbQAtFMjk30+gAopitT6ACiiigAooooAKKKKACioZZ&#10;o4vvmnrJuoAfRRUH2iPPl8eZj/V0AT0UUUAFFFFABRRRQAUUUUAFFFFABRRRQAUUUUAFFFFABRRR&#10;QAUUUUAFFFFABRRRQAUUUUAFFFFABRRRQAUUUUAFFFFABRRRQAUUUUAFFFFABRRRQAUUUUAFFFFA&#10;BRRRQAUUUUAFFFFABRRRQAUUUUAFFFFABRRRQAUUUUAFFFFABRRRQAUUUUAFFFFABRRRQAUUUUAF&#10;FFFABSM22lpjLvoAdupa/NceMvi3+3X8dvH/AIQ8NeMv+Fc+B/CE/wBlJtIt9zK+5l3b/wDa2mve&#10;v2fPgv8AHT4MePotM1vx/D49+HZgwJbwbLuKSgD6uorK/wCEg05NVGkfbYf7V8vzfsnmL52z+9tr&#10;Js/iZ4Svtd/sS38S6VPqw/5cIrpPN/75zmgDq6Ki82uZ8QfE3wj4SvRZ634m0rTLntFeXKRt/wCP&#10;GgDq6TdVLTtUtdXs4buymiu7WX7k0Mm9TXy18aP20Ivhr+0Z4G+H9hNpN7pesbv7Ru/tS/6F/vUA&#10;fWdFZWh+I9M8Q2/m6XqVrqcX/PW1lWRf/Ha1aACsxte01dX/ALM+2Q/2j5fm/ZfM+fZ/e21k658R&#10;vC3hzUodO1TxDpemahL/AKu1u7pEc/8AAd1fDmuXNyn/AAVc0aIXsotJdD8wReZ8klAH6GUVSvr+&#10;10uylubuaO1tYhvkllO1UFYXhz4leFvGM81vofiHT9Xmi6xWdyjt+hoA6qisvVddsNBsTeapew6d&#10;bDrNNJsX/wAerN8QfELwz4UED6xr2n6Z9q/49/tdyqeZ/u5oA6aiqdpexXkEU9vLHNbSJmOWP7pr&#10;G8T/ABD8NeC/K/t/X9O0bzf9X9suViz/AN9UAdIzbaN1c9c3UXi3wveyaPqcQjubWWOC/ik3ojsp&#10;+b/gNeG/sj/C3V/g54W8Sf8ACSfFGHx/a3N80v2qWbclt/s7mb5aAPpNm20tfIfwT/bbtviV+0J8&#10;S/BGry6Tpnh/w1/x5ah9pX/Sfn+981fTg8baAbixtxrOnm6v1/0OL7Su64/3P71AHQUVE822szRP&#10;EmmeIoZpNL1O11KGJ/KkltJVkEb/AN35aANiiiigAooooAKKKKACiiigAooooAKKKKACiiigAooo&#10;oAKKKKACiiigAooooAKKKKACiiigAooooAKKKKACiiigAooooAKKKKACiiigAooooAKKKKACiiig&#10;AooooAKKKKACiiigAooooAKKKKACiiigAooooAKKKKACiiigAooooAKKKKACiiigBj18O/GL9sL4&#10;r6f+0zcfCP4ceE9J1O6jg81Jr2XZX3LX5z6e2f8Agq5P/wBg2gDc8X/tlftD/Awfb/iP8HLS68NR&#10;P/pmq6Pcs/2dP73FfXXwX+M/hj49+ArLxb4TvPtdhdICY5OHgf8AuOv8LV2GsaRaeIdKu9MvoI7u&#10;zuomikhlG5JEb1r87P8AgnRczfDH9qH4y/Ci0OdAtZ2vYoj/AMsn3Y/lQB9L/BXX/jpf/HDxlaeO&#10;9L0+z8ARf8gqWH7/APs19G7q+Jv2Vfi14z8Yfta/F/w/rOsy3uh6ZJ/odof+WdeZ3PiX4gftqftE&#10;+OPBVt8RZvhnoHhibyrPS7T5Ly5f+KX/AGloA/SUnFeLfBb9qLwx8cPH3jjwpokF3Df+E5/s14Z4&#10;9iSPuZfk/wC+a4/wD+z/APFnw18MfE3gzVPixNqc0u3+xtf+zf6TbJ/Er/3q+CP2Rv2efiD46+M/&#10;xk0jw/8AFm78NX+j3q217qENtvfUH3t83+z92gD9kN1LXzr8Xfh/8ab3wP4N8K/D/wAZWlleRp9l&#10;17xLeRL52wKv7xE/vNzXyx8cvgj8av2QvBF78WdE+NWo+JptIeOS807Uov3MqM21vl/GgD9MN1LX&#10;zB8T/jXrHib9hS9+Jej/APEl1q+0Bb6P/p3f+L+tfNfwK8LftD/tm/BjQLnVfH0vw/8ADdtBi3u7&#10;SLfc6s//AD0f/ZoA/TOkVt1fB37EPxx+Imm/G3xx8BfiNe/2/qPhmHzbPWjgOYl2j5/733gaq/HT&#10;4yfEr48/tMz/AAF+Fms/8InYaZa+brut+VvfZ8v3P++qAPvykVt1fG/wq/Z7+PnwI+IujGz+I/8A&#10;wn/gm5f/AImtrq/yTR/7SVznxs+MfxK+OP7SM/wK+Fepx+E9L02D7TrviPy97/N/AlAH3ZSK26vz&#10;d+JHh/4y/sAwaX48j+I118QfAkl9Hba7YavH88SM2FdK/Qvwv4gsvFPh3TNYsDmzv4EuYz/ssu6g&#10;DY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PT6KAPm79qn9l7xB+0Jf6BPofxL1bw&#10;DFpyPHJHpsjJ9o3f7rCvi39p39l/X/2ZfhzP4n1P9oXxXe6hIfJ0/S/tL+deTt91U+av1V1K/tdM&#10;sZry7migtbdGllll4WNF+81fnH4B064/4KFftZXvjPVxMPhV4Bn8rSbXGUvblW+9u+795d1AH0t+&#10;wH4R8ceEP2cNFi+IGpXWpeIL53vx9slZ5o4ZPmjRmbnpX0NfahHpsE1xcSxQWsSeZJLMdqoKtRxi&#10;IbE4rzn9o1Q3wJ8c7/8AoFT/APoNAGxrXxa8G+HdDg1nVPFek2Wl3P8Ax73U10iJJ/u8/NWl4U8b&#10;+H/Hen/b/D+s2mtWn/PWzlWVf/Ha/OH/AIJ+/sg+Gfjb8HtL8YfEi8u/FcFrNLbaXos8zfZrJN39&#10;z+9U/hfQB+xR/wAFAPD/AIE8HTTf8IV45gzJpU0m9Ld/mb5f++aAP0g1zxDpnhqwl1DV9StdMsIh&#10;/wAfN3KsaD/gTVyfh748fD3xVeCw0jxtoepXztsjhgvYy7/QZr4e+LWm337aX7depfCTWdTu9N+H&#10;/gu0+03lhaSsn21/l+//AN9V1n7Xn7Bvw58MfBbWPGPgOyl8G+JfCti19ZXemysjSeWv3XoA+8zL&#10;5UW9+K8/b9oH4arqv9l/8J14f+39PJ+3Rf8AfP3q+Tofit8Svjl/wTVn8TaHL5vjCSxlt7mW0/1s&#10;qR/K+z/aZa4P9lfwJ+yp8Z/hJpnhC4sotN8cxRr/AGiNWk+z6l9q/i+dv9rpQB9c/tdfDuP4tfB2&#10;bSk8f/8ACu4vPil/t8S7Ex/d3bl+9/vUeNPH1l+z7+zdFJ/wlen3mq2Gi407UNRuV/4mMyRfeX5v&#10;mrxT/gqDoNt4Z/Yfn0izEn2Wxu7G2j837+xW+WtL4p/Bfwh8UP2GvDWoeI9MF7d6H4WW50+X/nnJ&#10;5FAHa/sdftVWPxk+Dugap4v8TaHB4wupHjl0+G5jif73y/ut26l8c/Bn+1/2ufCfjj/haP8AZH2W&#10;D/kS/tKob35GXds3fMv8X3f4K8L/AOCcf7Knw18T/A7wl481DQPO8TRzyyC78z+63y1U+PKZ/wCC&#10;rvwn/wCwWv8A6DJQB+hOo6ra6NYTXeoXkNlaxf6yaaTYif8AAjXF6X+0J8NdZ1U6fZ+ONDmu/wDn&#10;kL6P/wCKr41/bL1HWvj9+1r4H+AsWsXVj4MmgF9rUVk+x5f9nfXf/Gn/AIJu/CfVfhNeW3hTRP8A&#10;hHvEOkWjS6fqlpKyy+cq7lZ/71AH2Nc3UdrbG4kmjhhjHmSSH7uyuXv/AIo+D9K0JddvPFOkwaNJ&#10;J5cd+blPKcr/AA793zV8nfsZ/GHW/iz+xh4mtPEc0t5rfh9LrSbm6mk+eXarba8T/wCCev7Jfh74&#10;3/D+98Q+O9Su9f0Sw1SePSvD5mb7Nbnc25nX+JqAP0r8IeP/AA948sDd+HNe0/WrWP78tncrLs/3&#10;tp4rpa/M34UeCLb9l/8A4KRf8IP4PvJbLwXrunNdSaUZGdI32/5xX6XxrtoAfRRRQAUUUUAFFFFA&#10;BRRRQAUUUUAFFFFABRRRQAUUUUAFFFFABRRRQAUUUUAFFFFABRRRQAUUUUAFFFFABRRRQAUUUUAF&#10;FFFABRRRQAUUUUAFFFFABRRRQAUUUUAFFFFABRRRQAUUUUAFFFFABRRRQAUUUUAFFFFABRRRQAUU&#10;UUAFFFFABRRRQAUUUUAFMkbbT6zdZvv7M0y8vBCbj7PC0nlRfffaPu0Afnl8WP2avjB+y18YvEHx&#10;X+Bc0Ws6Lq7tdazoE3zv9/cyon8X3vl9K9s/ZZ/b68NftAap/wAIpq+mXXg34gRbvM0S8Rh5m3+4&#10;Tj/vmun+Hf7efwe8fT3lmfE0Xh/VLJ2juLDV/wBy8e3618d6zrPh/wDaM/4KPeE9Y+FEBm0/R486&#10;zr9pFsildd275v8Ax2gDW/a80TxX40/4KKeEfCfhTxPN4Tn1jQ4ra51CL/lnDuZm2f7TKu2tb9pn&#10;/gnh4M+EPwd1/wCIngTWNc0zx14ej/tL+1Zr5ne4dWXdXPftj/FK1+Df/BSPwD4s1CxutR0+w0iL&#10;7RFaR738tvMVm/4DXsf7Zf7Z3w11f9mfWdL8MeIItf1/xVa/YdO0+0+ebezL99f4aAEuP2ydb0j/&#10;AIJ36b8UJ5ov+EvurL7FHNj5PtW7y9/+e9cx8DP+CcHhH4pfDPR/FnxgvNb8S+NNcg+3XEpv2Rbb&#10;zPmVUrL8Z/syeIB/wTA0bwzJZTf8JLpEC6u9hD87l927b/3zXsH7KH7bXw18YfBDRl13xNaeH9e0&#10;O0S21HT9Rl8l43j+X+L733aAPG/2a77xB+yx+2fq/wADLjXrvWPAOp2n2rShqUm94v7qpXmH7T/7&#10;IXw58P8A7ZXw58N28Grf2f4rnludVzes772b+B/4a9R+Dmqf8NXf8FAb34keHoZb34eeGbH7Nbaq&#10;Y9iSz/L9ypP28dbtvh7+2f8AAzxXrhNp4fDtFLdn7sfzLQB9kfAf9nTwh+zpoVxo/g9LuK1uH82T&#10;7ZctM5P/AAKpv2jPitH8F/gv4s8XyH99YWUpt8d5tp2f+PV0Hgb4p+FfiTFdy+GNatNahtuJJbST&#10;etcD+2J8OLr4s/s6eN/Ddlk3ktk0scY/5aFPm20AfHn7MH7CXh/9pb4WQ/FD4v6lrms+L/EUzXNv&#10;dw3zQ/Zof+WeyuS+DHwv1v4O/wDBSrTPC+t+IJvE32bTX/s67uzvmjtf4VavZv2EP2x/h9pH7O1l&#10;4c8Ya/D4Z8QeFI2tr2w1H5H2L91kryL4VfGvTfjv/wAFObLxLpdnd6ZpP9mtbWX2uNke9Rf+W6q3&#10;8LUAdf8AtUfEi2+OX7Wll8IvEPjL/hDfhtocH2nWT9p+zPev/wA8t3Hy1wn7R/wx+CHwU8AD4gfA&#10;z4iw6L4x0OeKWO0s9X877am75onXdWx8ffDPg/4I/t8nxT8U9Bh1n4f+K7VR9vvIt9vZT/7Ve++L&#10;Yf2OPBfh0a5f2Xg37HLt2fZIlmf5vu/IvzUAcT+258SZfiP/AME99H8YR+bDdaolnLJ5XyfP/wDt&#10;U34Y/wDBPXR/jh8M9G8T/F/xLq3ibxLfadF9m8q6aGGyj2/u1Ra3v+ClMWj2/wCxOTocMNlovn2s&#10;lnDDHsTY3zL8lfT37Px3fBDwP/2CIP8A0CgD5O/4JfeM/EhX4m/DzXdTm1i08H6p9l06a6k3vs3N&#10;8u7/AICleB/DTRfh18bf2mPibpH7R+sajZ+JYtRaLQtP1G5a2tI7Xc33N3y/3MV6/wD8E1rmK2+M&#10;P7Rdx/yyi1tpf/H5K9E+JOsfsq/tZ+F9ZvPEeq6RDc6Zvtrm/nkW0v7fy/8Ae+ZqAPZvhX8EvD3w&#10;I+EutaF4Q1K7vdEltZ7m2+2XPneXuRvuP/dr5f8A+CcPhC2+J/wI+JfhvxBNdz6ff6/dRXHkysj/&#10;AHv4H/hpn/BOHxR4q1P4dfFLS5dSu9Y+HWmSTxeGr/UfvyQqrfxf3duyt7/gkxNHL8MvHPl/9DFc&#10;/wDoVAHzJ+zb+xd8OviV+1p8ZvAGrjVjoHh3b9iEN8yTfM38br96vcf2/wD4NSfBDwB8LfHHgT+0&#10;IIvAN1FbSyiVpPKst33n/vVg/Ab4g+H/AIE/8FCfjj/wnepw+GYtdTzLKW8+RJE37vvf8Br7i+Ie&#10;geH/ANpH4B61plne/bdE8RabILe6h/5af3W/76WgDgP2gv2irHwv+x3qfxD0i8ButT0hf7Olx/rJ&#10;pF2j/wBmqn/wTx+FFz8Mf2btFuNUEo1/xDu1fUPO675fmX/x3FfnR4D8X+IfjfB8Of2XdbspoB4a&#10;8ROLibHzfZo2Zhv/ADr9qtN0+LS9Ms7O24htoUij/wB1V2rQBdooooAKKKKACiiigAooooAKKKRm&#10;20ALRSK26loAKKKKACiiigAooooAKKKKACiimRyb6AH0UUUAFFFFABRRRQAUUUUAFFFFABRTFk3U&#10;+gAooooAKKKKACiiigAooooAKKKYsm6gB9FFFABRRRQAUUUUAFFFFABRRRQAUUxZN1PoAKKKKACi&#10;iigAooooAKKKKACiiigAooooAK/OS0mjg/4KrTyXE0UP/Eu/5a/JX6NN0r5c+M3/AAT58BfGb4iz&#10;eOLzVNb0bX5Y/LM2nXOygD1v4q/HbwZ8H/B+p6/4g8SWFnBZQtJ5XnK8sn91UTO5mr5C/wCCZ/gf&#10;V/F/in4i/G/XLOazl8TXbR6d5o2+Za/wtXoWh/8ABL/4TWWu2Or65d654surKTzPK1i+aWKT/fSv&#10;rHRtFsfD+lwafp9pFZadbp5cVtCmxI09MUAfBv7FzZ/bZ+OX/XevTPjj+xR8P/2iNbvPG/hDxJN4&#10;Z8dRfuv7f0K6ym9f4XVGr074ZfsseFvhV8U/FvjzSpruXVvEv/H5FNJlK8k8Tf8ABOXQ5dc1PUPB&#10;/j7xR4Mi1O6e6vbPTr1vKkdvvf7tAGT/AME//jj438V+KfH/AMMPG+qReJZ/Bcy21vrcI/4+E+Zf&#10;n/2ulcP/AME8rq3tf2p/2kreSaKGU6osnlS/f/1sm6vrb4Afsy+DP2avDl5pfhCzm82+fzb2/u5d&#10;9xcv/ed68p+Lf/BPLwZ8RviNe+N9J8Qa34N1rUjjUTo9z5SXKfxZoA5f9vv48+M/C/iLwD8N/A+s&#10;xeGZvF919muNflH+qT/Yfs1eI/tk/si6Z8G/2Ztf1jWPix4i17X9kX2e11PUsQ3r713KsW75q+zP&#10;i3+x34H+M3w38P8AhHxB/aEw8PokenarFLi7idf4t9eYf8O0fCHiPQZ7Hxv4t8TeM5dnl202o3zP&#10;9jT/AGF/vUAY+rf8ooYf+xTX/wBCr1L/AIJ2/N+x58Of+vH/ANmau4uP2c/Dt1+z5/wp6Sa7/wCE&#10;a/s7+zfN8z99s61vfB34UaZ8Efhzo3gzQ2lm0rTE8uIzH5/vbqAPi/4F/wDKVf4s/wDYH/8AjdZf&#10;7P8Aq1t8Pv8Agph8VNI1+eKyutYg8yznu/k+0fdbam7/AHq+uPCf7LvhXwd8ffEHxbs5rv8A4STX&#10;IPs1zFLL+5/h+6P+A1h/tD/sW+Bv2jb2y1jWPtejeJbHP2bWtJl8mb/Z34+9QB7Drfjvw/4a1Ox0&#10;vU9ZtLLUL5/LtrWaZVllP+ytfl7Z/CDQ/EP/AAUH8f8AhHxn4m1bwpJqcf2rTptNvfs/2n/Z3V9d&#10;/CX/AIJ/+EPh5420zxprviDXPG/irTP+PO71e6Z0h/3Vrsf2gf2PfAX7R81lqGvwXem+ILH/AI9t&#10;a02XybmP+78w+9QB5F4q/wCCb/w5u9KFv4o8feKJ9KLr5kOo6u3kyP8Aw/eavrrwd4asfB/hTS9D&#10;0rjTLC2S2t+d37tVAWvlLTf+Cb2k3N7ZyeK/iX4x8W2trOtzHaXl8wTev3f4q+wLK0WztIbeP/Vx&#10;IsaD/doAt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m6jdQ&#10;AtFFFABRRSbqAFoopGbbQAtFZs2s20E8MZmH7yr8bbqAH0Um6loAKKKKACiiigAooooAKKKKACii&#10;igApG6UtI3SgD4B/4KnftD3vgXwvoPw00u8k0aTxUTHqGqjdstrXcqv932atD4D/ALZP7L/7Pvwt&#10;0fwRpHjIeRYR/v5fsMv+kTf8tH+7/er688afCjwh8RZoJPE/h/T9altv9VJdxb/Lrnf+GXvhN/0I&#10;Gh/+Aq0AaPwa+O3gz49eHJ9c8Ean/bGnQzeVJL5TJh/+BVH+0Wu/4IeNP+wXP/6DXR+C/AHh34e6&#10;X/ZvhvRrTRrDf5nkWkexN9c7+0Jay3nwR8aQW8PnSnS58Rf8AagD8/v+Cev7bHgn4P8Awji8FfEE&#10;S+FEhmlmstVmib7NeIzfdVv71bHhHW/+G2P+CgGi+PfCkMv/AAg3gKD93qssbKl4/wDsf99V6Z+w&#10;l8EvDXxK/ZC8P6P8RPCVpqcVtfTyx2mr2vzx/N/tc19g+CfAPh/4daHFo/hvR7TRdOj6WtnHsSgD&#10;89viNr1x+xn+39qfxL8SWV1d+BPGlr5Uupwxs62X3fmf/vmuz/au/b1+Gvjb4L6/4O+HWpSeOPFP&#10;iW0bTLa002Fm8rzfl81/l/hr7c8WeD9E8caVNpfiDTLXWNOk/wBZa3ce9DXF+AP2bPhh8MNTN/4X&#10;8D6To15J1mhtlD0AeL/BW6sf2Ef2P/CaePHm8uJ0+2yWkbP9nef5v++V718t/txeO/2a/iZ4BOuf&#10;DyeK9+KN1OsunS+HYmS4ebd96XbX6l6to1jr2mTafqdpDe2lwnlywzJuSQe9ea+Ff2VvhN4J1z+2&#10;ND8AaHpmq7/M+1Q2q76APkn9uFtdb/gmdoP/AAlHnS6/s077YZ/v+Zu/i/2q+g4NGufEX7Clvp9m&#10;P9Km8Hr5cf8A2wr2Xxx4X8NeMPDs2l+K7OzvtJLqXi1Db5Jf+H71a+lWNtpthDaWEMUOnxIsdvFF&#10;9wJQB+fv/BOP9rH4deE/g54f+HGuax/ZfjSK+ltf7MmibfId3y1H8d2/42vfCf8A7Ba/+gyV9k2v&#10;7OPw00/xv/wmFv4H0iDxLv8AN/tCK2Xzd/8Aerpbz4b+GdS8YWfiu80W0n8Q2kfl2+pyRfvo0/u7&#10;qAPgv9sxNS/Z5/bJ8AfGw6Zd3vguWD7Dqs1pFv8AK/75/wC+q9R+L/8AwUh+E1p8M9T/AOEN18eJ&#10;/E19atFp2lWkTPLI7Lt+avrrXtEsPEelT6fqtpFqWn3CbJbWaPekled+D/2WvhP4D1z+2PD/AIA0&#10;PTNV/wCfqG1XfQB8/wD7IHwT1b4N/sb+Jp/EcJs9f8QwXWr3lr/HFuVtq03/AIJPtu/Z41T/ALDc&#10;/wD6FX2feWcN7bywTxCaKVPLeM91rD8IeB/D3w60ObT9A0u00HTi7SyRWg2Jvb7zUAfC3jRv+Nsf&#10;hj/sDt/6DX6IVxy+BfCWueKrPxhHpmn3mtxRtFHqsQV32f3d9dclAD6KKKACiiigAooooAKKKKAC&#10;iiigAooooAKKKKACiiigAooooAKKKKACiiigAooooAKKKKACiiigAooooAKKKKACiiigAooooAKK&#10;KKACiiigAooooAKKKKACiiigAoopN1AC0Um6loAKKKKACik3UK26gBaKimmji++arW+qW11L5ccu&#10;T6UAXqKTdS0AFFFFABRRRQAUUUUAFFFFABRRRQAUUUUAFFFFAHivjj9jz4PfETVZtU1zwLpM+oSy&#10;eZLdQxbHl/3sV2nw3+Dvgz4SWU1p4P8ADen6BDL/AKwWcWxpP96u2ooA/PL426Hcah/wVL+HTz6Z&#10;LeaVLon2a4l+zM8PzLL8rn7tfUPh79jf4NeF/FR8Q6f4A0mDVRJ5scvk7lif+8i/w17E1jbmf7Q0&#10;ERl/56eX81WqAIvJFeIeKP2Kvgr4v1qXVNQ+H+kteSyeZLLDHs81/wDaxXulFAHOeDfAHh74d6JD&#10;o/hjR7TRdKj6WlpHsSsz4kfB/wAGfFzSxYeL/D9nr1rHzGt3Fv8AL/3a7aigDifhn8IvCXwc0P8A&#10;sbwfo1rouns/mPFCPv8AvXXGaNbjy/N/ef8APPNMu547eFpZz5UUa+Y8npXxH+yP4s8SftA/tMfF&#10;D4j3+qXf/CIaRO2kaNp8Un+jSbflaSgD3vxX+x18HfGniiXxBq/gbSrjVZX82Wbydvmv/ef+9XbW&#10;/wAH/Bln4p0zxJB4b0+HW9MtfsVndxRBHhh/uLXif7b37SniD9nXSvAv/CMWdpd6h4l1qPTf9Lj3&#10;DYzLu/8AQqrfto/tH+MvgRZfDWLwhZ2l5qniXWI7G4F1Hv8Akwu7bQB9B+Nvhz4a+JWif2R4p0a0&#10;1/Tt2fIvI9615DB+xr8A/BMx1S48GaHZ4kWTztR27Ef+H73y173aSSNZwmT/AFuxd9fBH/BRDXpf&#10;ix8WvhR8BLCaWD+2NRj1LUbqL/lnCu4bW/nQB9q+LPh14W+JHhUaHrml2ms6J8pS0m+eL5fu1uaV&#10;pFpoem2mn2EAt7S2Tyooo/uon92m6HpUOi6HZabbf6mygS3j/wCArtrQ30Ach4O+E/hH4f6hrGoe&#10;G/D9no13q8nm3stpHsNw/wDeavPfEn7E3wV8Wa1JqmoeAdJN3K/mytFFs81/V8fer3Nm20bqAOe8&#10;NeBtA8IeHYtA0TS7XS9EjRoxYWke2IbvvcVS8CfC7wr8MrG8svC+i2ui2t1O1zJFaDbvdvvNXWLJ&#10;uo30AeTfGL9n34UfEyYa54+8NaRezWqYOoXoVG2f3Wf+7W14K8SeB9M8LHT/AAZqOlzaVols3l2G&#10;kSo/lIo3bdi9Kn+K/wAKdD+MWhDQvEYlm0nzFkktYZdn2j/Zf/Zr408TfCjw18MP25vhZpHwfsv7&#10;Au/sry+JrDTZf9G+xfMq+an97dQBR/4J/eFZPiv+0V8X/jfqGm/2X9qvmsbPT5otrx/d/efN/u1+&#10;iKV8N/tjeKNb/Z1+Pnwt+Jdhqf2LwXe3S6PrWnQ/Kkm7dtk2rX29Z3cd5aQ3Ef8AqpUWRD/vf/ro&#10;As0UUUAFFFFABRRRQAUUUUAFVrzeLeXy/wDWbGxVmigDm/BF3qF74eEmpxeTd7249u1dJRRQAUUU&#10;UAFFFFABRRRQAUUUUAI3SuT+Ht9q9/pl4+sQiGaO9ljiH/TEfdrraKACiiigAooooAKKKKACiiig&#10;Bu2hl3U6mb/elcDmPD1/qd34h1SO8ixaRP8A6Oa6qik3UwFophkxRvoAfRSbqa0m2gBdtG2m+cnr&#10;S76VwH0Um6jdTARq5YXuqL8RPsXkf8SX7F5nm/8ATbfXUb6N/vSuAu6jdSeZR5lF0AuM0dBycVUu&#10;tRt7Mb5JQBU4lVxwawVSDfLGSuMmoppYCl3VtdCFoooqgCiiigDlb291KHxtpsEEP/EpkgfzZf8A&#10;b/hrqqTbS0AFFFFABRRRQAUUUUAFFFFABRRRQAUUUUAN20baXdRupXAWiiimAUUUUAFFFFAHin7X&#10;Hxvk/Z7+B+v+LrSEXGqRIttp9sf455DtWtn9m/UfF2tfBfwzqnjiaGbxLfWq3NyIht8vd822vkf/&#10;AIKZ30ni74mfA7wBbzSj7Xri3VxD/BIisu2vsz4u+KLn4Z/B/wAQ63o8MJudI055beKX7nyr8tAH&#10;fUV4T+xp8aNc+P3wI0fxf4jhtYNVuncSR2n3RtauI0D9pvxbqP7cGqfCSWxsx4ZtdN+0pN/y230A&#10;fVtFfFn7bP7afiX9lz4p/D/S9O0aHWvD+rxvJe2vl/6TJ821VirgPiR+0p+1V8MPCkPxP1zwnokP&#10;gmSfNx4f8v8A0y2tmPys7/3ttAH6JUV8E2/7Vfxz/aYh/tP4E+ErPTPCtta+ZJquvf8ALzOPvRRf&#10;+g16T+xD+1hrf7RmmeJtD8XaPFo/jTwrdfZtRihH7mT5mX5f++aAKXgv9onxb4Z/bX8QfCHxnNDe&#10;6TqdqL/w7dwx7PLT+KN/9qvrdW31+e3/AAUp3+BvjD8CPHWnD7Fdw6x9luLqH78iMy/L+W+v0DtL&#10;iO+t4Z4zmKRFkSgCzRRRQAUUUUAFFFFABRRRQAUUUUAFFFFABRRRQAUUUUAFFFFABRRRQAUUUUAF&#10;FFFABRRRQAUUUUAFFFFABRRRQAUUUUAFFFFABRRRQAUUUUAFFFFABRRRQAUUUUAFFFFABRRRQAUU&#10;UUAFFFFABRRRQAUUUUAFFFFABRRRQAUUUUAFFFFABRRRQAUUUUAFFFFABRRRQAUUUUAFFFFABRRR&#10;QAUUUUAFFFFABRRRQAUUUUAFFFFABRRRQAUUUUAFFFFABRRRQAUUVXu5nih3oAaAKOpeIbbTm8uQ&#10;/vfSsweObUzY7Vw/iTUJYtV8yT/lrVX7dE9AHoUPjq1luPLrbtNXtb0fu5QTXkyyRN/q6kjupbX/&#10;AFdAHrZuolOwyjNR/wBqWvneV5o8z0ryz7Zc/wDPaof7S/f/AOuoA9iVqq6hqEVhB5klebx+Nrm1&#10;g8uOas2+8WS6p+8koA6qHx1c/wDLTyq0dH8ZC9n8uQV5ZNdSvVrS5ts9AHuCy0ye7it13vxXl3/C&#10;SSp+786r0erebB+8oA6bUPEUv/LvRL4pzB+7/wBbXH/2lvnom1L/AJ50Abmo+L7mPoMVg6h41vtR&#10;vfLjm8iHZ+8rH1i63QVkr1oA0LjUrlJ/3c1b2k+PLm3g/eVydTQrF5E3mUAew6J4jttUhGD+99K2&#10;BJvHyV4dY6h9ig/11d18Oddk1Dzo5KAO7ooooAKKKKACiiigAooooAKKKKACiiigAooooAKikh31&#10;LRQBXjtYoB+7HlVYoooAKKKKACiiigD4K/br8Sal8W/jp8LfgZoF7LCLq9XWNajhl2N5EbKyrx/w&#10;OvuS0tLbRrCC2jxFBbxrFH9Fr8+/hVL/AMLF/wCCp/jPxB20LSvsUf8A3ztr0f8A4Kj+I9W8O/AL&#10;TZdK1OXTJpNUgBmhk2P95aAPslZN9MW5jlH7v979K4vwBd3M/wAHtFuZJ/Nu/wCx0k87/b8r71fK&#10;H/BMrxPrHiOf4sf2vqk2peVr8vl+dJv8v5qAPuJZtx2Zj830pkF/FdD9xNFN/wBcpN9fmJfy/Ff4&#10;kf8ABQD4peBPB/i6XRtKuofK1C6835rK1/i8lf71Ynx6+F3jz/gnN4o8KeO/AHjjVvFen6xdfYb3&#10;T9dl3rcTt90cfw0Afqq99FFKI5JoY5D/AMszJ81R6xpVtrmkXmn3g3W1zG0Ug9Vavzu+Jv7Evjzx&#10;F8M9T+K/ij4sa3N8S7axfVorTT5dljbv/rFgT/Z/hr6T/YH+MWt/G39m7w/4g8RzefraSS2txN/z&#10;12Nt3UAeR/8ABPvxNqfw3+IvxQ+BviC8Pm6HqL3ujRTSb3+yyMzf4V91L0r86NbmPgX/AIK02N8D&#10;iHXNH8qT/vjbX6Lr0oAWiiigAooooAKKKKACiiigAooooAKKKKACiiigAooooAKKKKACiiigAooo&#10;oAKKKKACiiigAooooAKKKKACiiigAooooAKKKKACiiigCOSYRD5qw77xda2g4/e/SpPE1zLDYlI4&#10;s5ryiO+8qeaOSgD0j/hPLX/nkant/GtjL984rzhryKplbd/q6APXYrmK4G+OXIppv7YDf5wxXlEd&#10;9L/q/wB7Q2oSxf8ALagD1eC/huv9XKDVqvHrfWpYJ/Mjmq5N8RL5aAO08S+I/wCx7f8AdDzZax18&#10;eS/9Mq4e61j7VWa00rUAe0aD4gj1SAb+Ja2N9eM6TqEtrB5kdalv4kll/wCW1AHot5q9vZDk5rE/&#10;4STffeZH/qq5u41So49S3/6ygDq7jxPJnMYHl1iS+O7m3nmD9Kx5NQlb93WDqk2+fy6ANa88U32o&#10;wTSSTVm2OtXNlP5lUaE7UAd1pfj+5Qwx3H77Nd7bapbXkPmRyjFeHTfJ/wBdauTa1LawQ/Z5qAPc&#10;F6UtZPhq/k1HSopZBzitagAooooAKKKKACiiigAooooAKKKKACiiigAoormrn4g+H7SeWCXUoRLE&#10;/lyD0NAHS0Vzi/ELw+3/ADE4fzpf+FgeH/8AoJw/nQB0VFc7/wALA8P/APQTh/Oj/hYHh/8A6CcP&#10;50AdFRXO/wDCwPD/AP0E4fzq5pfiXTdclmjsLyOeSH/WAH7lAHDftJ+IT4Y+AnjvUARFLFpE4jP+&#10;2yMv9a8G/wCCU+if2T+yHo1w4/fX2o3V08p+8+5lr2n9rLRJPEP7Ofj+yi/1n9lTyD/gK7q8b/4J&#10;fakNc/Yv8PpbymGWKe6tfN/55uv8VAHz5+2d+z/rfiv9qb4deGD8Rtb1IeIdRlvre1m/5hO3/njX&#10;P/tG/s8+IJP2pvhN8Obz4s+JvEF1qbvcx3d5/rbLav30/wC+aq/EL4SfFjxB/wAFD9M8KJ8UruXW&#10;7XTmvtP18x/PYwNu/dbabrnwL+LOu/t56P4ak+LN3qfiTR9LS6j8S+Uu+2RvvR7KAP1F8F6BL4A8&#10;A2WnaprN1r8umwfvdUvf9dLt+bc1fEn7GcMv7Qv7WnxS+Nc+LvQLGdtH0Xzh80e3buZK9n/bS+K9&#10;z8BP2UtVjn1SW98VX9qmkWd1/HcTyfKzf98766L9iD4Of8KU/Z18KaPdwQw6zdQfbdQki/5aTSfM&#10;aAPE/wBr/wCKXi7wh+2T8CPD+jeILvTNE1ef/TNPh+5cfP8Ax19L/tO65f8Ahr9n3x/qml3ktnqF&#10;ro88tvPF9+N1X71fF/8AwUF1+x8Jftofs9axqk/2PSrWbzbiaX7kf72vpf8Aba+KvhXwp+zN4y/t&#10;TWbSE6xpUttp8fmbnuXkX5dlAGV/wTz8ceIPH/7Jvh/XfEmpzazq0j3PmXV2d7na3y18pfs6+I/j&#10;7+054p8f+CbT4gS6N4P0vW547nW/+XsJvbbBFX0f/wAEwp4/+GL/AAxF5sZk8y7/AHYP+21ecf8A&#10;BK1v+Kj+OX/Yyy/+hNQB5XqnxC/aG/ZU+Ps3wY8N6/L8Rf8AhIYE/sabV/8Alz3fel/4D9410f7Q&#10;fwu+Of7J/gGy+L8fxl1HxNq1jNEdd0+8/wCPeTc33Yv9n+Gut+O82z/gp18LP+vFq9d/4Ke/8mZ+&#10;OP8Aet//AEYtAF/4p/tS6l4Z/ZY0b4keHvDUus6/runxS2dpCNyRSMv3n/2Vrxj9kL4meDPAWtwv&#10;qllrfiD4oeL383WfEF3bNs8xv+WCO33Y1r6Z/Y+givf2WPhkJIo5Y/7Eg/1vz166mi6bHMXSytRL&#10;6iJc0AfKP/BUTwnF4j/ZW1nUP+W2jzxX0f8AwFq9m/Zb8ayfEP8AZ88C67cf6660uLzP+Art/pXl&#10;f/BTDX4dD/ZI8WQP/rb/AGW0X++zV6D+xr4ZuPCX7M3w+0y5/wBbDpcZ/wC+vm/rQB7XRRRQAUUj&#10;NtrmtM+IXh/WdabSrPUoZr9N37kH+71oA6aiiigAooooAKKKKACiiigAooooAKKKKACiiigAoooo&#10;AKKKKACiiigAooooAKKKKACkZttLWbrGpx6Xpd7fyAyxWsbSkR8t8q7qAOX+JPxb8NfCjQ5tT8R6&#10;lDZKkbSpEX+eXb/dFfL4/wCCrHwkkG/7Hq3/AH6r88P2vfjje/HL4wapqEcuoQ6VG/lW1hd/IYv7&#10;3yV45Z6XJP0r+peHfCPBV8FHEZtUnzzSlZacvkeFXzJwl7h+u8H/AAVQ+FM5+Wy1X/v3XtnwS/aj&#10;8EfHXTPtGiXn2W5MzRR2l58kr1+JOkeHc9RXo/gf+0fDOq2eoaVdy2d/bf6uWL/lnW+ceFWTKhJZ&#10;dVnCfRyd0fP1uJvYP343R+4Woara6Tb+Zd3cVpDu2ZlqhqXjLRNHuIra81KCC5l/1cUsnJr8t4vi&#10;J4z8TwQ2+p6/d3kW/wA3/Wfx121td6l4ivYbjU7uW9uokWOOWvy2p4eVMP8AxsQvkv8AM+UzLxHo&#10;4RS9jR5vVn6XCbcpI7VU1G7FjbTXEn+qjTNfK/gP4qeJPDwMf2k6jFsX/Wgfu639e+JOueLbE2dw&#10;Yoov+mQr4rEZHWwk/fkuXucs/FnJ54eXsoz9tbSFuvqdOPjjqX2yUDTo/KDYBzzWlpnxlupLzy7u&#10;ziii/wCepNeZ2VmVHl45rYhtSwwODXwec5tSwf8ACPjcn4h4jxM4zrYhy8uWP3fCfRFhfRXsMckE&#10;gkifoRVh5BEPn6V4bY32o2kIjgu5IkFai3+pXA2vdSbK/O8d4hYLBx9+m2/kf0Lgs0eLj/DdztNZ&#10;8bW1p5sFp+9uqqaf44kXS/8ASIf9KT9a5i3sdp96nkuIrQc1+GY7xSziWIlWw8lHSyVrpf8A2x9X&#10;hMFiK75pnQx+NL54c+RUU/ivUpYCmPKP/PSuTufEXle1Zs3inyq+Vqcd8UV1y/WpL7v8j6OlkvMd&#10;HPBNdTZnlyauWGq32mD93/qv+edcZ/wl+7pVhfEmP+W1fPUM4zbB1frGHrSjPvzamjyM9d0bxFHq&#10;UH7z9zLWtvBXJNeIweJI1XMktdV4U8aC41KG3mPmeb/q8Cv6H4U8T6uJnSy/N6fvyfL7RbfNHnYn&#10;KKlKMpx6HplIRmo261IvSv6PTPnRaKKKsAooooAKKKKACiiigAooooAKKKKACimswWuZ0b4j+H/E&#10;GqzaXp+pQz38e7MI/wBmgDqKKKKAMTxN4n0vwhok+raxew6bYWwzJczfcjrgF/al+FZHPjnSf+/t&#10;ee/8FHAP+GO/H/8A1wi/9GrX4TiaTH+tk/Ovt+HOGY57RqVZVOXlZzVq3spH9DX/AA1H8Kv+h50n&#10;/v7R/wANR/Cr/oedJ/7+1/PH5sn/AD1k/OjzZP8AnrJ+dfW/8Q8h/wA/n/4D/wDbHP8AW2f0Of8A&#10;DUfwq/6HnSf+/tH/AA1H8Kv+h50n/v7X88fmyf8APWT86PNk/wCesn50f8Q8h/z+f/gP/wBsH1tn&#10;9Dw/aj+FZ4/4TjSf+/tel2d7Df20M9vKJoZU3pIOjiv5otNkkbVLT99J/rk7/wC1X9G/wlP/ABbP&#10;wl/2C7f/ANFrXw/EeQrIZ0483Nzp/gdVGr7VHwt+20o0P9t74Japef8AHpLN5X+xvr7I/af+b9nv&#10;xz/2Cpf/AEGvmX/gqn4GuT4H8DfEuz6+C9YiubnH3/JZlz/6DXvXxa8bW3jz9krxB4o0v99aanoL&#10;XMX/AAJK+TNzzr/gmBdxXX7J/h/y5dximljf67q8s8DX1tff8FVPExtJYpfK0fy5PK+evIP2Pf2c&#10;fjnq/wAF9L1T4WfFj/hGPC2uzM+oWEsW97Z921mi/wCA1614m/4JveOPh54w0Xxf8F/iBNpvinZ5&#10;es6hq8rbr3c25n7/APfNAB+3Yuf23/2bQ480faun/bWvqH9tdd37KPxSH/UHl/8AZa4H40/sl+IP&#10;it8Yvg143/t6ES+Dwv8AaHmj5rh/vMyf8Cr2r49/D25+LXwc8YeD7OeO0u9YsGtY5puUjdu9AHlX&#10;/BOZI4/2PfABTva14Z+wqgj/AGyvj/s6faxX1j+zB8Ib34FfBHwz4L1C8F7d6XB5ck0X3Xrzz9nn&#10;9lnVvg38ePiZ43vNThvLDxPOsttDF9+P/foA8Y/4KyTRT6V8JtP/AOXu58RReX/30tfd/hq1+xeH&#10;dMt3/wCWdrFH/wCOivgP9rlYv2g/25fhP8K4D5P/AAjv/E8vJv8Avltv/jtfoivSgBaKKKACiiig&#10;AooooAKKKKACiiigAooooAKKKKACiiigAooooAKKKKACiiigAooooAKKKKACiiigAooooAKKKKAC&#10;iiigAooooAKKKKACiiigAooooAKKKKACiiigAooooAKKKKACiiigAooooAKKKKACiiigAooooAKK&#10;KKACiiigAooooAKKKKACiiigAooooAKKKKACiiigAooooAKKKKACiiigAooooAKKKKACiiigAooo&#10;oAKKKKACiiigAorBufFthBNPF5w82PtWM3jmWWb5IfJi96AO3orlm8dWvn+XVpfGNj60Ab9QTyCE&#10;b36Vy2teL5Iv+PPn61zV54gudU/1k1AEOveVf301YN1Z7J61qhkh82gDJbzbWrFvqH/PSrl9Z/aK&#10;pw6b/wA9KAJptQ/cVms0taX9mxef5lSNbxRUAZ9rayz1aks4qhkvtn+rqu0kr0AXo7H/AJ6VNb2c&#10;UU/mVnteS1NY3Erz/vKAC8t5fP8AMjq5ZyboP3lWN/vULfJQBNTd2ypIY/PrN1JpYp/LjoAp31xv&#10;n8uo6b5Oyf8AeU6gAfvUM1xFF/rJqLq4igg/eVyesXks8/7ugDS1LUPK/eVufB/xFL/bk1vJNXmt&#10;5eXN5+7qvY3Vzpd99ot/9bQB9rJ2p9ea/CT4hyeMLLyLwxfa4v8AvqvSqACiiigAooooAKKKKACi&#10;iigAooooAKRulLSN0oAoT6lb2g/fTxQD0lkC1ENc00nIvLX/AL+rX5//APBWnUtT0yx+Go0+9urI&#10;SXc/mGGVk/g/2a/PN/FniJWwde1HPp9pb/4qvMxGOjQnycp9llHDFbNcP9ZhU5Vfl2P6D/7c03/n&#10;+tf+/q0f25pv/P8AWv8A39Wv57f+Eu8Qf9DBqP8A4Et/8VR/wl3iD/oYNR/8CW/+Krm/tOP8p7X+&#10;o2J/5/L7v/tj+hL+3NN/5/rX/v6tH9uab/z/AFr/AN/Vr+ez/hL/ABB/0MOof+BLf/FU9fGHiVf+&#10;Zg1H/wACW/8AiqP7Tj/KP/UbEf8AP5fd/wDbH9B6axYzSmJbyEv6eYuav4GOK/Dn9lLxBrl5+0L4&#10;GiuNZ1CaL7cvmR/aW21+4ZbIr1MPXWIhzI+LzfK55RiPq85c2lz88/g4f+EE/wCCpHj/AESfprGn&#10;faY/++d1dj/wVpn+y/s52Vx/yyi1WCT/AMeWuf8A22tNufgN+1B8LvjnpkEs1rczLoesyfwRxt8q&#10;t/49W5/wVU1C1vv2c9GnH7+0udStv+2iMy10HjHrXgz9o74daN+zDoPiW88T6fBpv9jpHjzV3+Z5&#10;X+r2/wB6vnL/AIJP+NNE1UfEzF7FBd3+tvc29hNJtm8tm+X5K9b+EP7AnwUj0vwp4rTw1NLN5EF/&#10;HYzXLPbeftVt3lfdrt4f2H/hRYfFpfiPp+izab4g877TJHaXLJDI/wDuLxQB89/s+t/xtJ+Mv/YO&#10;/wDZlrQ/4K7/APJMvh1/2MsFfVXh39n7wR4X+LetfEvTNNlg8VavD5V5deb8kif7n/ARUnxo+Ang&#10;z4+aVpmn+M9Nl1G1026W9tvKlZNki0ARfEdv+Mc9Z/7F0/8AoivBv+CUvzfssQf9hS6/9Cr6t1Lw&#10;vY6x4bm8P3cIn0qa1+xSRf7G3bXKfC74WeEP2cvAE+j+G4Dpnh+1Mt7IJpN/l/xNQB8Y+Jm/4S//&#10;AIK16NYR9NH0fzZP++d1foonavgb9gfRr74xfHP4o/HbVoD9lvr1tM0W57SQx7lb+lffartoAWii&#10;igAooooAKKKKACiiigAooooAKKKKACiiigAooooAKKKKACiiigAooooAKKKKACiiigAooooAKKKK&#10;ACiik3UALRVe8vI7GHzJOlYF143tYofk/wBb6UAdPRXE2vjaQjfIOKuQ+OImlw8JH0oA6qkZttYS&#10;eL7KT/VnNc9qHjW5Sf8Ad0AdH4nvYrfSyZO9eYXVnFP+8q9cX1zez+ZJUNAGOunyy+d5dRrNLFWw&#10;trsqjdafun/d0AEeoVHfXXm/6upodL/56VJHp/lUAZa+bV63sd/+sqSbyrWqP9oSvQBaks4v+WdS&#10;fYYvWs9ZpYv9XTvtUrUAakcPlQfu6zVjlt560NPkllg/eVY20ACtup1V1bZVqSHZB5lAEM03lQVh&#10;tJunqSZpbj/WVCseygB1NbrTqz9Q1KKKDy6AJrq8iirl9U1SW1/dxzVn3V9cxfvKx7qaW8/eSUAf&#10;SfwY1z+1NC8vzs+V2r0lelfHvhDxlfeDb77RZ/8AbSKvqnwzr0fiLRIdQj6S0AbVFFFABRRRQAUU&#10;UUAFFFFABRRRQAUUUUAFeMfAHT7a4sfGTzwxy/8AE/uuZfn/ALtez1498AGxY+Lf+w/df+y1hVqe&#10;yjzgeojS7H/nzi/790v9l2X/AD6Q/wDfupPMo8yvP+uF8pH/AGXZf8+kP/fuj+y7L/n0h/791J5l&#10;HmUfXAsR/wBl2X/PpD/37ry74bII/jR8TET/AKc//QWr1USV5Z8N/wDktPxL/wC3P/0Bq66Ff2or&#10;HpWv6NbeIdCvtLuxm0voHt5B/sOu018L/wDBO7Ubn4QfEz4o/AzWCbP+x9Re/wBKhl/5awyN95K+&#10;+Wj3VgN4D8Pt4q/4Sf8Asq1/t/y/K/tDy/3uz+7muwk4aw/Z08Paf8eNS+K/mzT6/d2S2Ply/ciR&#10;f7tL4c/Z28PeHfjfrPxQjmmn8Qanarayeb9yNP8AZr1qigD8/f2tLPUv2hv2yfhn8KIrSabwtoUi&#10;a3qsvl/LG/8ADX3xbxRW8QiT/VxosYqFNIsY9QlvktYlvJE2PciP5yP96r6rtoA/ND/go14P0z4h&#10;fthfAfwvrEXnaVqe+3uIvVN9e9fDT/gm18L/AADrV5qGqTar4zEm4W9rrly00Nsn91Vr37xb8HPC&#10;PjnxVoHiTW9Ghvda0KTzNPuz9+I13FAHzD8Cv2DvCHwA+KV94w8P6zq00VzHLFFos0v+iWySfe2L&#10;Xe/Ab9mfw1+z5eeJ7nQJp5ZfEF819c+d/favYaKAPGfFv7MPhbxh8cfD/wAUrySb+39Hj8qKMf6t&#10;66T45fBrR/j38M9T8E6/NNDpmpbfMlg++Nrblx+VehUUAct8NvAmn/DDwDonhTSjKdO0i1W1tzL9&#10;/YtdQzbaWigD8/8A/go7qUnxd+Ivwt+BelCUX+r6jHqV5L/BFAv9+vvDRdNi0nRLLT4z+6tYEtx9&#10;FXb/AErMfwLoM3ij/hJJNLtZdbEPlJfyRZdE/u10dABRRRQAxl31Rj0i1gn+0QWkMMp/5aeX89aN&#10;FABRRRQAUUUUAFFFFABRRRQAUUUUAFFFFABRRRQAUUUUAFFFFADVp1N3UjfNSYDWbaORSnnvivNv&#10;iN8e/AfwlvobDxR4htNMu5I/Mjhmf5ylfD/xs/4Kcatezf2f8OdM+ySW0zCW6vMbJU/2a+pybhbN&#10;8+nbCUHy/wAz0j95zV8VRw6vOR+lG6kZsHmvz58Cf8FOksPCtlD4o8Py3mvxp/pE1ofkkr3f4b/t&#10;y/Drxz4cGoanqcOgXW//AI9bs/PWuN4Qz3LoyniMM+VO11r+RzQzLCT+Goj6QyOuKhmIEJ3jMdfG&#10;v7S37eFl4V0uz0/4cTw61rVy/mfa8boo0r5F+J37TvxO+MNlZ2+oapLpH2bdn+zpNnmbv92vYyfw&#10;/wA4zenGtK1GEv59/Wx5+Kz3B4V8vNd+RxH7aUVjq37UHiaTS/sk1r8v/Hp9zf8AhXnWkaDXTR6J&#10;585eU+dN/HJ/FXQ6P4fyQK/r7CVY5dl9HBc1+SMY372W5+X5lnSqyctjO0nRv+mVdho/h/FbGj6F&#10;XZaVoVfP4zMT8zx+bfEU9C0jaa9P8O6dxWVpWiBTXoGhaZ5Q8yvz7MsZzI/Lc1x/Ojc02y8qD61u&#10;WcO2qVpHzW7Zw8V+AcS5nGnzGmQ4GVefOWrO1rXtIMVBZw1tWcOK/kniXOfi94/prh7KeZx90kt4&#10;a0Yo44ofalii8sb6w9Z1vyTX835jj6mOq8kT+jMmyfliS6nrIhHyVympa/WHrGtntXG6lr+393XR&#10;hMu5j9cwGUaROqvPEf8A02rHm8T+VXB3niMrWHdeJShr6qjldz7ahkh6n/wl1W4fEu7/AJbV4z/w&#10;lW2rlr4k3f6yuieU/wB06Z5J7vwnsieIdprW07xLJbywzJN+8jfpXi8PiEtWtY+IC9ccsDKlKM49&#10;DycRkqlE+7dIna5sLS4cfvZI1rSVQy4xxXz98DPihcXl9D4dvJfOjkH+jyivf4TuGK/s3Ic1o5xg&#10;Y4ijf3fdafdI/nTM8BVy3Eyw9b5ehYopN1LX1B5YUUUUAFFFFABRRRQAUUUUAFFFFADGXfVGHR7G&#10;1mM9vZQwzf8APSKNQ1aNFABRRRQB8zf8FGfm/Y88ff8AXCL/ANGrX4Tlfmr92f8Agot/yaF46/64&#10;xf8Aoxa/CzZX9D+F2H9rgsR/jj/6SeVjXaUSrg0YNWPLo8uv2v6lI83mK+DRg1Y8ujy6PqUg5iTT&#10;V/0+z/67J/6FX9G/wm/5Jj4T/wCwXb/+i1r+c/To/wDTrP8A67J/6FX9GHwm/wCSZeE/+wXb/wDo&#10;ta/nzxToewr4T0l+cT1sC+ZSLfj3wFpHxM8H6n4Y1+zjvNJ1KBobmE9w1cZ4d/Z60Twz8DZvhbb3&#10;l3NoktpJZJLLy8aNXrK9KWvxA9E8y/Z/+B2kfs+/DSy8HaRdz3lnaliJrr753V6bRRQAUUUUAFFF&#10;FAHkXw//AGa/Cvw/+Jvib4gW3m3viXXeJbq7O/yk/uJ/s161Gu2n0UAFFFFABRRRQAUUUUAFFFFA&#10;BRRRQAUUUUAFFFFABRRRQAUUUUAFFFFABRRRQAUUUUAFFFFABRRRQAUUUUAFFFFABRRRQAUUUUAF&#10;FFFABRRRQAUUUUAFFFFABRRRQAUUUUAFFFFABRRRQAUUUUAFFFFABRRRQAUUUUAFFFFABRRRQAUU&#10;UUAFFFFABRRRQAUUUUAFFFFABRRRQAUUUUAFFFFABRRRQAUUUUAFFFFABRRRQAUUUUAFV7q6jtYf&#10;Mk6VYrlPGupeRB5HrQAah46sbWH93/rfSubufFd9ffvPO8iudk0/z/8AVzVTmhltaALkcktxPV6q&#10;tvqETVI11ElAE1QzfLR9tipv2qKgAkmluIKy47yWKthvn/eVRuLf7VP+7oAms7jz/wDWU261Dyp6&#10;rzWstr/q6r+XK9AGpDfbqseZH6ViyWcqU3ZLQBrTXUUVZs15LcVat9P83/WT05tP/f0AZVW49Pll&#10;q5cRxW/7yof7S/cUAR/2XLWlHDtrPj1Kr1vcebB5lAEbLL5//TGrVUbi+2/u6tRyRNQBIrbKj+zx&#10;P/rKkqreXnlUAUdQb/TqpzTRRf6ynSSf8tJKw7yT7RQBy/xO8ef8IVpMOoeT9su7l/Kt4v4I9v8A&#10;FXPfDr4hyfEe31NLyHydQsY/N82L7kiVs+JNN0zXtKm0/WIZZrT/AJZyw/fjenfDnwbpHhSC9j0u&#10;Hzpbn/j4upv7n92vm6lDNJZtGrCX7jsfb4fFZDHIamHq03LGX3/+2/lN6x0P7fB5lXIfC+2tyGOJ&#10;f9XTmm8r93X0h8QY/hm7ufBviP7Zbwf9dK928NeOrDxBF5fmiG6TrFXjN5ceRPVG4823nhuLf9zL&#10;QB9Nb/enA5r5xs/iFrmmz/aJJvOiir13wf8AEXTPFEMMcZ8m6/540AdlRRRQAUUUUAFFFFABRRRQ&#10;AUUUUAfnV/wVyj32Xw1/6+7n/wBAr86GtsGv0d/4KzLvt/hp/wBfVz/6BX56Pb818dmk+XEfI/pP&#10;gLDe1yWM/wC/IyvsvtR9l9q1PINHkGvH9qfo31JGX9l9qPsvtWp5Bpy2+aPah9SR6T+yevlftFeB&#10;f+v6Ov3MWvw//Zct8fH/AMDP6ajFX7fg4zX12VS5qHzP5y8QKXss3jH+4v1M3XvDml+I7L7LqmmW&#10;upWu/wAzybqJXTf/AHsGq2teC9C8S6VDp2qaPaajYRbfLtZ4ldI9v3cVv7qWvbPzMqWdpFYW0MFv&#10;AIoYhsjjH8C1bopN1AC0UUUAFVbq1ivYJYLiITRSLh45OVI9KtUUAZGg6Bp/hyyW00uytdMsY+lr&#10;aRKiD8q16KKACiiigAooooAKKKKACiiigAooooAKKKKACiiigAooooAKKKKACiiigAooooAKKKKA&#10;CiiigAooooAKKKKAM7VNattLH7+uY1bx9EmI7Tkyd6yvF919v1Xy/wDlj/z1rlW0ugDa1DXL66g/&#10;eTedWfZtLL+8kqjDJLaz/vK0vtUT0ATUbPaoPtcdL9siegCNppYJ/wB3Ve+mlq5HcRS02Rok/wBZ&#10;QBmrfSrWlDN+48yqcen/AGiq7Ryxfu6ALn9qVajvIpayY7eWX93Q1rLb0AbXmRPVObUoov8AV1RV&#10;ZWq9HpsaUAZ800sv7yhY5Zf9XWhDpu2o5pvsX+roAhXT5Xqa30+WL/WU2TUN/wDq6cuobqALzLt/&#10;1dR26yp/rKk+0bIPMqrb6h5s/wC8oAuffpzNv/dyVGslOZttAEckMUEFYe3ZV6+uvN/d1l303lQU&#10;AR3F1/yzj/1sv7qOvjH9ov8Abb1j4W/Eafwt4S0yHNjt/tC6vPn81/4l/wDsq+rtTkl/5Z/62vBP&#10;jL+zF4I+M/iSHXb+ebRdb8tftEsP3LlF/wDQW/2qyqxnKPufEell9TDUq3+1x5keg/Crx9bfFzwB&#10;pniyzsvsUV9+6ubT/nnP/sV6BH4b3wVR+GvhHSPBvhXTND0ey+x6VYp+7im+d/8Aeeuy21cObl98&#10;5K3JKrL2O3T/AAnNzeF4vImrrPhn44l8IWP9n3kP7qqayebVOSaN55o5KowPoHSNfstbg8y2lzWn&#10;ur5htdQvtE/4855Ya6Lwv8V77RJ/L1DzZ4aAPfaKy9C1611+x+0WcwmFalABRRRQAUUUUAFFFFAB&#10;RRRQA3sa8c+AjZsfFv8A2H7n/wBlr2PpmvFfgM3+heMv+w/df+y14Ob1PY4bm8zWnues76N9Rb6N&#10;9fD/AF06eUl30b6i30b6ProcpLu5rzL4ZNu+NPxL/wC3P/0Bq9I3815p8L2/4vT8TP8Atz/9Bave&#10;yfE+1rcplUXunsdFeZfH347eHv2d/hlqXjPxJMRZ22I44Yvv3EzfdRa+Th+2X+0XfeDh8R7T4KQ/&#10;8IL5f2n7Mbn/AEySH+/s+992vuDmPv6ivIv2aP2idA/aY+Glp4s0MSW5LtbXlhMMPbzL95TXrtAB&#10;RXyF8UP2uviLcfFnWPh78Kfhbd+JbzS/3dzrOpH7NZh/7qO3DVzvwk/b18S2nxtsvhL8Y/A//CG+&#10;Jr4+VZ38Mu+3uH/h/wCA/wC1QB9v0V4x+0z+0A/7PHgeHW7fw3qHizULq6S0s9M06PLyO3/stfLv&#10;i79un48fCayh8V+OPgoLHwVc7T/olzvmtk/26AP0Jorz/wCHnxj8P/En4V2Xj7R5zNotzam54+Zx&#10;tX5l/wB6vk+f9s/46fEebUrz4Z/BSZtAsJn/ANL1iXyZLhF/iVWxQB94UV8s/sh/tsWH7SN7rHhv&#10;V9Gl8KeNdHH+maVMf9Z/tJX1NQAUUUUAFFFFABRRRQAUUUUAFFFFABRRRQAUUUUAFFFFABRRRQAU&#10;UUUAFFFFADAM0+imM1JuwATxUE8yRLlyNnrT2bH0ryj9pbx3e/D/AOD2varpwhN/5flxRy/8tN3y&#10;n+dbYbDzxeIp4el8U2o/eZVKsaEJVZ7I8+8cft//AAp8FeK7zw/cXt3e3VsMSS2dv5sX+7uWvlz4&#10;m/8ABRH4i+Jb+a38F2dr4ZtLadjHdTRec9xD/DuVvu187WXhgXVxNcyQ/vpX8x/+BVt2vhnzeTwK&#10;/qnLuBchyzlqVoe1nbXn1jfyj/w5+P47jGtKUo0ZcqOW8ZXeufFTxTea/wCK7z+0dZuX/eSy8JH/&#10;ALifwrUEPhfaPLEVejW/hcyn2rRg8LSAcda+/p46lhqUaNG0YR2S2R8Lic/lUlzSkcFB4Yq7H4Nj&#10;b955NeiWvhmRa07fwzurjqZr/ePnaudyj9o80t/C0cf/ACxq1H4ZjavTo/Dv9+GpR4c/6ZVwyzU8&#10;+ed/3jzy38M/361bTw95dd3aeHK0IfDca/PXBVzT+8eVWzjm+0Y+kaFk122leHq0NF0XfXYWGnCG&#10;vj8bmVvtHw+OzKVSXJAztP0OKI8Vv2tpmpbe2FaEVp6V+YZpnsYr4jDC5dVxM+eeolrDWzaQ4FQW&#10;9tWlaw1+BcR5v7Xm94/ZMhyzkcfdL9tFyK27WOqNnHyK2IF2w+ZX8i8T4+T5j+o+G8BEp6xfeRBX&#10;nPiDWtxro/Et9gf9M68s8Q6jzXx+XYb2j5pH9F5PglIx9e13bXB6v4gkqxr2p/wV55rer4Ffp+Aw&#10;KP2bLMtUuUu6prvFYNx4hC1zmo62VrAuNar7bD5fofo2GyrQ7SXxKFq1Y+J91eavqeasWN9urulg&#10;Icp6M8rhyHsVrru6t6z1qvL7G92w/u63rHUd1fO4jBo+VxOAieueG/FEmmarBeW//LJ/Mr6u+GHx&#10;9sPFqzW+sCLSLuP/AFfmyfLIlfC9jquOK2bbUjn1HpXZlObYvIqvNh9YPeL6n5bxBwph83j7/uzW&#10;zP0sWaOaFZEGY/Wpw2SRivg7QviX4htjD5eryiOP/Vx19L/D7466d4i+xaff/uNQkTmT+AvX7Bk/&#10;GmCzOt9Xqx9k+l3ufgmbcKY7Ko8/xx8uh6/to20xZKcrb6/RLnxg+iiimAUUUUAFFFFABRRRQAUU&#10;UUAFFFFAHzT/AMFE/wDk0Lx1/wBcIv8A0atfhk0fzV+5v/BRP/k0Lx1/1xi/9GLX4dMmK/qzwcw/&#10;tcvxf/XyP/pJ4eYPlnEq+X/nFHl/5xU3l0eXX9C/Uo/ynlcxD5dJsNT+XR5dT9RDmJNPT/T4f+uy&#10;f+hV/RV8Jf8AkmXhP/sF2/8A6LWv53NOX/TrP/rsn/oVf0P/AAulFv8AC3wzIedmlQP/AOQlr+W/&#10;Gej7HE4L/BP84nt5dK8ZHabqasm6vzE/bD+LH7QHxA+FvjfxPZwS/DL4c6FP9mjXzNmo6i+7bu3L&#10;8yrX25+ybql9rv7Nvw61DULyW9v7nR4JJbqeTe8j4/ir+dD1j1/f707dXwf+1X8X/Hnxb+P2jfs8&#10;fDTWBoEd1B9p17xBD881vH825V2/drzn43fs5fFP9jXw7F8V/BHxX1zxNDoTpJqml6vK00csP8Tb&#10;GbbQB+mitvpzNtrgfgd8ULL4zfCrw340s4/Jh1e1WYxns/3W/wDHq7LUb+HS7Ga7uJRDa26NLLIe&#10;yrQBa3bqJJPLFfm3oF98U/8Agol4+8TXGl+LLv4dfCrw/etZW/8AZ3y3N66/Kzbx/u1758C/2PPE&#10;nwO+KcPiCL4s654g8NfZXil0XVpGm8yRvutvZqAPqhpNtDSba+a/2lfid8XD4hsfAHwg8Mj+2r+M&#10;SXHibUeLPTo+7f7TV8+/8EzvE3je6+N/xr8N+L/Fl34mm0eZI/NmlZk8zzWVmRW+7QB+jNFFFABR&#10;RRQAUUUUAFFFFABRRRQAUUUUAFFFFABRRRQAUUUUAFFFFABRRRQAUUUUAFFFFABRRRQAUUUUAFFF&#10;FABRRRQAUUUUAFFFFABRRRQAUUUUAFFFFABRRRQAUUUUAFFFFABRRRQAUUUUAFFFFABRRRQAUUUU&#10;AFFFFABRRRQAUUUUAFFFFABRRRQAUUUUAFFFFABRRRQAUUUUAFFFFABRRRQAUUUUAFJuobpWVrGt&#10;xaVAfM/1pTNAD9U1y20n/j4NQ2Hiix1Gfy4pua8r8RaxLql9+8qrYtLa/vPO8mgD3bdWTqmv22mn&#10;y5D+99K4OP4hXKweXXN32rXN5P5klAHYa78Q5APKs/8Av7XH3mtXN/P5lx/razbi68r/AFlVZL7d&#10;PQB0FjcebU2oSReRWXat+/8AMrQ1D/UeZQBmqv8Azzq8um7/APWVHp8O795Vj+0oloAjj0v/AJ6V&#10;HJp8tWP7Sjpy6pFQBTkuJYoPLpsN5LF/q6Libz56h+5QBqW959q/dyVP+7rEVtlDNLQBubopaGji&#10;/wCWlYscksVWJL7zYKANCOOKL/V1G2oRLWerS1H5e+gCa+uPPqvs9qzbq+q9HJvoAkpv2iWKnU3b&#10;QBDDffav9Z/rasfaN1U7qzieqNrDcvQB0Ed9KtV5pt37ySsmRpUrQtLnbpU15cQ+d5T+V5VcOMxl&#10;HAYepi8RLlhBczN6NGderGlDeQSSefB5cf76sOaTyp/LrV0vUZPEAmgEUNndbHkjlh+Sq1na7v8A&#10;WVw5NnOEz3DfW8Jfku46/FobYzCVMFU9lV3ObvIYrqf93V7TV+z/AOsrYbRabJpsq/6uvc0OIht9&#10;S2VJb6tF583mVi600sUHlx/62ufW8ubf/WUAd9eXkV1/q6q/vX/5YzTRf89fK+SuTs9Q8/VbKPzv&#10;3UteQeM/i/4qt/Gd4Le7m037NP5UdhD9yT/gH+1XhZtm9LKYU51YuXM+h9Xw/wAO4jiKrUpYeSjy&#10;Lm1PoNrjd/q6htbq+0m++0W/7mWKqP8Aa/2WxsriSHybqWBJZIv+eb1TuPFkXkfvK9inOM4RnD4Z&#10;HzNSlKlVlRn8UXynrnhT4u3s1+Le5APmV7PbyebBE9fB158QvsGqwSW83+qr7E+FPjKLxt4Os71D&#10;5sg/dyVqZHa0UUUAFFFFABRRRQAUUUjdKAPz1/4KuL5g+Gf/AF9XP/oFfAZhwa/QL/gqiu4fDP8A&#10;6+rn/wBAr4Re25zX59nM+XE/JH9f+GGG9rw/Gf8AfkZPk0eTWn9m9qPs3tXg+0P1r6kzN8s0oizW&#10;h9mFOW3o9oP6mzv/ANmG32/H3wL/ANhGKv14+MXxV0f4MeB7zxRrguprS1HEVpE0jyOfuqFFfkp+&#10;zbHs+PHgb/sIxV+yPiCLTZdNmk1SKGWzt/3z+dHvVNvzbsV97kj5sM/U/kfxTp+yz2MP+ncf1Phr&#10;Vv8Ago18RdL8Of8ACWH4A65D4P8AmP2uaX99s/v7P4Vr6r/Z4+Pfh/8AaO+Gln408OmQWsxaKe1m&#10;+/bzL95K8I+OP/BQX4K6X8P/ABJo+n+ILXX9aubWext9Khjz+8ZWj+fsq/NVr/gmb8GNf+D/AOz4&#10;R4kgFnf61fS38drFJvWKFvufdr6I/HT6/r5f/aW/bRh+BPjDTPB+h+DNW8ceKr6Nbj7Jp0XyRo33&#10;Wdq+oKyl0DTYtWm1P7HCNRlj8t7ry/nKf3d1AHxX4J/4KUy2/wARdM8IfFP4dah8Opr9/Kt7+aTf&#10;Dvb7q19U/F/4vaP8GPAF74r1cy3lrCn7uK0j3yXD/wAKriviz/gqtcWPjW++F3w80eGK98dX2tx3&#10;FvFD/ro4em6vu0abZWfhGy/tuGGWGxtY/N84b1jKr8zUAfE+s/8ABR/4haF4W/4Su8+AWuQeFD/y&#10;9zS/vQn951/hr64+Bnxp8P8Ax8+GemeMvDsv+gXqfPFN9+J/4kevmr9oP/goL8FG+FXiXQ9D1+08&#10;Ta3fW8ljb6VDHlJHb5fnPRVrqP8AgnF8FNd+C37PsEXiOLyNU1e6a+Np5iutujfdHy0AfWdFFFAB&#10;RRRQAUUUUAFFFFABRRRQAUUUUAFFFFABRRRQAUUUUAFFFFABRRRQAUUUUAFFFI3SgAZttYF14v06&#10;zmmjkODF14rO8U+KoreDy7ebmvMZrj7VP5lAHuOmanb6nD5lueKtGTYPnrxjS9UudB/5bVoal48u&#10;bqD7PHQB21/4ztbMTBOfKrh9Y8fX17P/AKP+5irm2uJW/wCW9U5r6KKgC815LL+8krUs7jza5m1v&#10;PNnra035J6AG6l/r6r26+bP+7qbUF2T1at1itYPMoAjk0v8A5505tLp39pR0f2lHQBX+yy2tQyTS&#10;t/rKuSalWezeb+8koAtR6lKtXo5Ip/3lY9CtKlAG1+6ip3+trDZpXqa3upYqANJoYvP/AHlSSTRR&#10;VkyTS3E/7umzLK9AGg2pRVlySebPUczfZ/3lZ8N9unoA1KKFbfRQBDcX0tvQtxE1SNHvrLvrPyv9&#10;XQBsLdb6k+3StWHHDcpBUf2iWKgDYaSJf9ZVO+j3weZXzV+1V+1T4h+DPjiHwn4bsrT+0LaFbm8u&#10;7yLekm77uxa9G+AXxdufjp4BOt3kEVlqsUjRXEUX+q/4BXNDEwqVfZQ+KJ72JyTG4XAxzGtH91Lb&#10;3v5vhO1a4i8jzPJrF+xebP5ldcunRvB5f/LWmromyuk8GxnwyS2sFWv7Wl8j/njRNZy2/wC8/wCW&#10;VcrrVxc+f/0yoA7Kz1S28iq800U8/wC7riY9UlWuP+LnxG1z4ffB3xb4g8Pw+dqtrA32f+P7N/01&#10;oBe8eyXUNzYHzLiGWH/rtFsqjcN5/wDq/wB9X5x/slftQfFDxF8a9H0HWdevPFelavJ5VxDeyeat&#10;tu/5ar/d21+h2paxFYTzW8f7+GJ/K83/AJ6VMZcxpUpukzY0PxVqfhf/AI95vIil/wCWVewfDr4k&#10;f8JVMbOSHEsXevmvVvFlt5FN+GPxY/4R/wAYw+ZN/okrrVGZ9t0VWtLoXkEM8f8AqpE31ZoAKKKK&#10;ACiiigAooooAaTXg/wAFNVsrOLxjHPeQwyjX7rPnSKn92vdh0r56+EvhjSNWbxjJeabFNL/b9x+8&#10;lHX7tfHcTVI08DzS7o6KKvI9ihvYruHzIJo5ovWL56m8ys+xsbXSrfyLSEQRD/lnHVoSV+Oyx2p3&#10;8hNkUb6h30b6PrwciK82s2NtN5c97DBL/wA8ppVWuF+Et3bXXxf+Jb280U3z2f8Aqju/gauq1Dwz&#10;pGqXH2i802GeX/npKOa4z4M6dbad8WfiWlnBFBFvtf8AVf7rV9pwviYVcZydbHNWhyxPlv8A4KhX&#10;Eur/ABU+BHhSSf8A4lV/rC/aLU/ck/ex/fr9Bo9JtY9JGmJDH9gEP2cQ/wAOzbt21+fX/BUy3l0H&#10;x98DfHFxD/xJNH1hftl1/BH+9jb/ANlr71TxppDeD/8AhJ/tkX9i/Zftv2rzPk8vbuzX6+cJ8B/8&#10;E2XHhv8AaQ+P/hCzBi0qw1DzreEfdj3Sstfo5X53/wDBMvSZfFvxU+NfxUt/+QBruqtbWUv/AD02&#10;uzf+zV97aX4o0nW7ieLTdStL2W2/4+I4ZVdo/wDvmgDy341/tX/DD9m/U7Oy8a6r/Y91fp5kYitm&#10;fzP9r5RXxTZeJLX9vr9tfwl4v8H+TZ+D/Az/ALy7u5VS4vf4vki+9X6Da54L8CfE69b+1NM0TxJd&#10;2P7p/OCTPF/s/wCzX5+/8FCvhx4R/Z68YfDnxp8LRD4S8dy6pHbf2fpHyfaYW/ieIf8AfNAH6Z3V&#10;pb3GHnhikMf3DIOlfPH7fnxL0T4efsveMv7XOZdXtW02ztR9+WaT7teqeLvinpHwx+GY8YeMLyLT&#10;NPtbJbm48372/Zu2r/tV8W/Cz4deJf29PijY/F74jW50j4V6RP5vhnw3N/y+7W+WeVf7tAHv37Af&#10;w01f4Yfso+D9D1+ILqEsb3TxHnCSNuVf++a+hnlt9Oti/wC6gtok3sT8qonrSxeVbW42eXFFGvb7&#10;qLXwX+0n8fPFP7Tnjyf4DfBWaWKLzPK8TeKYj+7tof8AlpGjUAc9+yLBF8Y/29Pil8TNEh8nw1pu&#10;6xjuof8AVXL/ADLur9IK8w+APwS8NfAD4aaZ4M8OLF9ltY/9Im/juJv4pHr0+gAooooAKKKKACii&#10;igBCM1ymlaV4kt9bNxf6zDd2GGxbRRbG9q6yigAooooAKKKKACiiigAooooAKKKKAGA/nTXfaOlO&#10;I9a5D4j/ABI0P4V+FNQ8SeI7yPTtKsY/Mklb+P8A2VpRjOpOMKcbt9AbSHfEH4jaB8LfCV94j8SX&#10;0Wm6TYp5ksh5/wCAr/eNeL+B/wBv/wCDXj7xFaaJp+vyw3dy2IvtVu0Kf8CZq/Nv9pv9p3xL+1L4&#10;plFx5umeD7Wb/iXaV/7Uf+81ed6Z4YhdfL/5ZV/SGU+FOH/s7nzarKNeWyjy2h25r/E/Q+RxvEEM&#10;LPlhqfvla31ve20NxbzRzxSf6uSI7lNct8S/in4c+FPh5tX8SXos7QMIwD95z/sr3r81Pg7+0x8R&#10;/hR4YGi6Pdw6nYh/3X9ojf5X+ylS/EHx74q+N2twX/ieaL/Rk/d2sPyRR18VR8PMZTx3Ji6i+rp/&#10;EvikvT7J42N42wNDDSnD4+zPo34s/t3WRsfsHgCCTUprmNgdQlOz7O/+7Xzb4v8AiJ42+J9nZW/i&#10;TWftkVt/q44Rs+equmeFyR+7i4rqdL8MBj80WK/R8FkuT5JH/Z6d5R+1L3pH4vnPGmLxnNzVOWPZ&#10;HIWXh/d/10rds/DfG+u407wvXRWfhXA/1NdVfNf7x+VYnOor7R59H4Vx88dakPh6Nvv16HFoEcdX&#10;U0eE9YsV4NbOEvtHhzzWc9jzmHw0FrRh8ORNXdJpES9qlFgi9Iq86ecw/mOOeMxEvss4yPw5Iv8A&#10;yxqX+wSP+WVdsLOl+x150s8pJ/EZc2Ll9k5CDw5V2HQf+eldItttqZbWuStnlKK+IpYfF1TMtLGO&#10;EfJzWpb22KmWzxVy3tcivgs2z+Ml7kj6HL8mm5+/H3gitdpFXorXNTQ22SKvx29fhebcQ8vN7x+x&#10;ZXkfN9krw29aEMNTR2tWo7evxzM89jP7R+rZdksofZJLSPirV+3kQVJZx8Vg+JNR8kTV+GZhiZYy&#10;vyn7tkOA5OU5XxLd+WK8l8SXO0+ZHXca/qP7ivMdcvd5mr6jKqPKfveTYblOD8QX1ea69qVdp4jl&#10;/fGvLfENxt/d1+u5ZQTP3bJ6EZcpj3l9vrKkuKiuLiqrSbq+1p0uU+qqV1T9yBoLJzWhYyYNYsbZ&#10;NbVh8xqKsdDaE/aQkdZazeVWta3G0eZWLDHvrWjTyoa+crJHiVoxNeLUY1+5Wja6vtrj5L7y6I9U&#10;9K5J4XmOCeD5z1jSdaxXdaDq26vFdE1DzOK9I8N3m0V8rj8NyI+HzXBRjGR9K+Gvi/rcN1D583nR&#10;R/8ALOvoPRNS/tTSoLvHl+amcV8b+HpwYfavpn4U+I/7S0UWc/8ArYvuf7lfc8BcRYqWZSy/G1m1&#10;Ne7f+Y/mninKqVCMatGny23seh76fUUbb6lr+jIn5sFFFFWAUUUUAFFFFAEMwk/5Z1zGh6R4otdV&#10;8/VNYhvbT5v3MUWz6V1tFABRRRQB80/8FEzj9kPx1/1xi/8ARi1+IccG8RV+3v8AwULXf+yT459f&#10;Jj/9DWvxqg07NvD+6/gWv6u8GKjjl+L5Zfbj/wCkny2b1lSlE5z7DR/Z9dJ9i+lO+xSe9f0j9ZPm&#10;/rZzX2A02S02Gun+xSUn2CT3qXiB/W0czaxbb6z/AOuyf+hV/Q38J1z8M/Cg/wCoXb/+i1r8CfsA&#10;WeD9zn9+v/oVfvr8KX2fC7wpIf8AoFW//ota/lDxoqOpi8FzfyT/APSon1eT1lVhM8H/AOCnX/Jm&#10;njn/ALYf+jVr0P8AY3/5NZ+F3/YEgr5R/wCCgf7Y/wAI/HfwC8b/AA/0fxP9s8VCZIvsAtpf9Ysv&#10;zLu27a9I/Yk/a9+FeufDT4afDSy8Ted4wj02K1Nh9mf76r8y7tu2v5xPoTy39k+eS+/4KZfHOW4/&#10;10Uflx/7ny19V/twwxP+yX8To5P9X/Y8n/oS18lfFyaX9jT9vOH4n6pDMPh/4wg8rUdQhiZ0tn/2&#10;66D9sr9tXwT8Xvg9efDX4V33/CZeKfFbrY+TZxPi2hZvmlb5aAPaP+Ca8ssn7G/gAzf8s4ZAn+5v&#10;bFek/tW3sum/s3fEW4t5fJlj0S4MZ9PlrhPClxafsP8A7GulvrkMmqDwxpi/aIrUfPJIx3Mv5tW7&#10;4Z8YWP7Y37LN5qen2c2j2vinTLi3jiusO8Z+Zf8A0JaAPiX9hS3/AGlPE/wD0DTPAE3h7wl4Pikn&#10;kj1nUIfOmvH3tu4/3vlr1/4O/tYfFj4e/tJQ/B345QadOdTT/iVa1p0WxJf7v+9urhP2F/2q/Cv7&#10;NvgfWPhH8Vr7/hE9V8PajNHZy3cbBLlGdvmWlh8QD9t/9uTwn4h8IWks/gDwWnmya/5TIly/91N1&#10;AH6VV+c//BOj/k7T9pD/ALCI/wDRslfW/wAZf2sPhj8AdUs9P8ceIRo13dR+bFF5LPvX8BX53/sZ&#10;ftXfCv4S/tB/GvxJ4k8Qf2bpXiK98zS7o2zN9oTzWbd8q/7VAH66UVh+FfFNh408Oadrmjz/AGzS&#10;7+Bbm3mH/LRGrcoAKKKKACiiigAooooAKKKKACiiigAooooAKKKKACiiigAooooAKKKKACiiigAo&#10;oooAKKKKACiiigAooooAKKKKACiiigAooooAKKKKACiiigAooooAKKKKACiiigAooooAKKKKACii&#10;igAooooAKKKKACiiigAooooAKKKKACiiigAooooAKKKKACiiigAooooAKKKKACiiigAooooAKKKK&#10;AOU1zxZLps/lxw1Sg8dOv+vAH0pPFmgytP8AaI64fVPkgoA66++IMkv+j2/+urm9W1iWefzLj/XV&#10;k2vzT07UJN3+roAhjb7RP5lTX02/93/yyqGGPfRcR+VP5dADaKazbaq3F9s/1dAFfUrjzf3dUWWn&#10;bt1FAGhpt15v+sroreSK6g/eVx9u2yet6NttAGwyxWsH7usdvmpzTStTaAG7ads9qKKAHQx+b+7p&#10;rfLRu21oW7Wzf6ygDP3+9Fa32eJ/3kdU7qz/AOedAFeNfNn8utRdPipsNj9n/eVNcTeVBQBHJdRW&#10;/wC7rLkn82fzKj+/TqAG+XH601bfbUlFAA/eirStE3+sqi00SUASbd1NWPyqh+3R1Is27/V0AO8u&#10;J6khaJIPs9x++il/5ZU2isq1KFelKjWipRkuVplQnKEueHuyI9Pt7aynm+xwzQ2mz95LN9//AHUp&#10;YL+LXfOs/sUVnLF/q5Yf/Z6g+2S2t9/o8Pnf89Iv4Kmmuraz86Szs5ftcv7r999yOvzDG5JnGDzH&#10;CQyC1LCR+NL/ABe9KUftc0T3KeKw9WlUni7yn0Zi+dKv+spy3UqVJa2cv/LSrken7K/VDwTDurX7&#10;V+8kqrNocVxB5cldVHYxLRJaxeRQB5D4isZbCfy46giP9pzefeeH9P1O7i/5e5Y/31eg6tov9pT1&#10;Hp/h/wAifzKyq0aVdfvoqXqb0MTWw756UnFy6qXKcXdQanez+ZJWL4itZUr1pdD8+fzKyb7Roov+&#10;PitTC54TqWjy/wCs8mvfv2TvGsVtez6Vc3ksP/PO0/grmY9JtXn8vya2vCukxeF/FVleR/uaAPsB&#10;elLWRpPiGy1S3ikimBzWtuoAWik3UtABRRRQAUjdKWkbpQB8Af8ABUuLzLj4a/8AXxcf+gV8Ni02&#10;A191/wDBT5PNn+Gp/wCni4/9Ar4wNlyP3WK/M+IKnJi/kj+1/CaNL/V2LlvzzMX7OP8AIpPsvvW5&#10;9i/6Y0fYv+mNfK+2P2zmpfymH9lprWu6t02Y/wCeVAsqpVyZqlKPwnT/ALOdnHF8d/A3/YRi/wDQ&#10;q/Y3VjZNZyw35i+yzDy5POO1H3fw1+QXwHt/I+OHgb/sIxf+hV+nH7RXwLsf2hfh03ha81nUNA/0&#10;iO7t7/TZNk0U0Z+U1+n8Pz58J82fxX4uwhHiCPJHT2cf1OT8V/sL/A/xXY6lbXHw/wBJs5rpG/0+&#10;CLZNG7fxo396vBf+CafjjxDF43+K/wAL59am1/wr4RvTFpV3d/O4TzCu3d/u0s37Gn7TN9nQ7z9o&#10;u7n8KS/upP3TfafJ/uf9819M/s0/sy+Ff2YPBR0Lw55t3Ncv5t5ql3/rrl/Vq+lPxI9Wi1WymuJb&#10;aK7hmuY/vxCRd4+oryT9pn9pjw3+zV4IOqaoTqWs32YtK0SD5pr2b+FUX+761wfwn/ZB1L4dftQe&#10;M/inceLJdStdc3SR6X5jfu938P8Aur2ri/2m/wBgbxB8dvjfZ/ETT/H82i3VjCv2KHyt/wBmdf7l&#10;AFj9k79m3xL4h8Y3fx6+M0Qu/H+rp5ul6VKMposDfdVF7Ntr6+1M2M1jLaah5JhuP3TxzfKsm7+G&#10;viiT9jP9oeU+Z/w0lq3/AH6r2f4m/su3Xxc+CWgeD/EHjjVodf0d0uY/EFnJslknX7rN/s0AQeMv&#10;2D/gf4p0PUrOTwBpOmS3SN/p9pFsmt3/AOeiNXiH/BLXx94h1Wx+JfgvU9Zutf0Twrqv2XS7uf53&#10;8vcy7d3/AAGmXP7Gf7Sus+domqftF3c3hST93JFFE32mSH+7vr6g/Zw/Zs8K/s0eAR4b8NrLMZX8&#10;28v5/wDXXkn956APXaKKKACiiigAooooAKKKKACiiigAooooAKKKKACiiigAooooAKKKKACiiigC&#10;C6uPs0G+uLk8c3KTTDyOldndQC5glj9a821XRbnTp5vM/wBVQBst4/EUOZAM+tZV544udW877P8A&#10;uYq4++kl8+prH/R4JvMoAL688393Udm2z95Vd6sWsO6CagCvJJ5v+sooqNptlABJJ5VYtw3m1avL&#10;zzf3dU6ABW8r95W9p91/y0rBq7pf+voA6to4p/3lV9Qk2QeXWf5ktEjebQA1Vo206igBrfJUi2+6&#10;DzKbTreTyqAI1607f71qL9menfY4ngoAyamsYftFOWxlafy60oYfIoAh+yxWs/mVHcX0f/LOjUJt&#10;w8uOs9O1AAzb6j8mJqkooAbHH5VOp0LbakuPsyQUAQ1HJH5tDTRxVGt5E1AFgrTfLipsMm6loBnm&#10;nxh/Zx8D/G++stQ8Sfa7PULVPK/tDTvvyJ/t1498Z/jbbfsV+FdA8F+A9Ahm1C53S+bqPz/J/ef/&#10;AGq+rWbbXk3xn/Z88NftC2VkniCa70y7sN32a/tBl/8AdeuadP4p0o8spHuYXMJS9nh8dUcsPHoY&#10;P7MX7R9z+0b4W1m81Szh0zX9Hdftn2T5IZEb7uxK9ba4rifhD8DfD/wH0S90jwv5s32p/NvdQu/9&#10;dc/7P+7XoENj+4rSmnGHv/EefjJUZ4iU8PHlh0Kv2qV4PLqjJpvmz10Een1JHaxJWpxnG6poMUsH&#10;mR/62uFvFlSea3khini2eVcWk33LlP7r17NfWsXkeZXKzeGYp55pKAPM/CPw/wDDXhKebUPDfgzS&#10;fD+oSo3+l2kXz/7tbUen3yf8fFehWeg/Z7Hy/Jok8P7oPMj/ANdQB4jq1vLLfeXXNyW8unT/AGiS&#10;H/lpXuGqaTEn+sg/e1VtfDttqP8ArIaAPoj4C+LbfxR4IsyLyW9uoh+987rHXp9fOnwM1S28Gzz2&#10;c8/7qV6+gba9ivBvilyPSgC1RRSL0oAWiiigAooooAYeK8K+CrceM/8AsPz/APste7d68D+DJ2/8&#10;Jn/2H5//AGWvzfjur7LKOf8Avr8pHbhdZnp+6jdUPm0ebX86/Xj1uUm3Ubqh800eaaProchPu5rg&#10;/hC274wfEv8A37X/ANBau08yuH+DzbvjB8S/9+z/APQWr9E4Exftc25PKRx4qPuHY/GD4R+G/jl4&#10;B1Lwh4rsvtmlXyfR4n/hdP8AaWvk+P8A4Jra5/Zn/CKSfGvxMfh3/q/7E8z5tn93dX3UlPr+i4nk&#10;HAfC74OeGvg78O7TwZ4Xs/7N0aKFox5Y+eR2X5pG/wBo4ry79m79jfSP2b/HHjLxPp+tahrF34gf&#10;/VXcnyxpv3f99V9IUVYHxv8AEL/gn5NeePvEHjP4e/EvxB4F1rXJ/tN5FBJvh3/7K1a+E/8AwT30&#10;Twz4/s/H3j/xZq3xL8X2P/HtNq8m+KP+62z+9X19RQB8/wD7V37J+l/tXeHdL0fWNbv9HtbGbzhD&#10;afclf/aryC0/4Jza3pdhBaWfxy8W2dpbJ5UUMMmxI0/76r7fooA8K+FP7Nt98Ofhn4g8Jah4+1zx&#10;L/a6NH/aF5J+9t9y7fkr588J/wDBLOLwKb0eG/ix4m0UXr+ZcG0k2NL/AL1ffFFAHyp8If2Lta+F&#10;/wAQdN8R3HxZ8TeILa13f8S+8l/dSf79fVdFFABRRRQAUUUUAFFFFABRRRQAUUUUAFFFFABRRRQA&#10;UjdKWmP3oA+Tv2tP28tD/Zi1uz0BdFl1nWpo/N8oHYiJ9a+fl/4LDRPz/wAIRP8A9/lpf+CoX7NH&#10;i3xZ4kh+I+hwDU9KtrVba4tYv9bFt/j/AN2vzbis5PO8vyua/pngjgrIM+y2niJx55/b96Xus8bF&#10;YmrSmfpQf+CvvnD5PA8v/f4V8vfGf9obxv8AtHanMNevZYNFE3mW2nj/AJZf7LV4/o+i7+td9oeh&#10;7K/VcJwhkGQVfrOCw69qur97/wAB5j47Ms6nGHJzC6J4f8o16Bovh3cKdoWh4Neh6NoO4Zp4/Hn4&#10;3mma/wB4z9H8O12ml+HNtbOkaAM13Ok+H6/PsbmR+W4/ODA0vw3uNdLaeGto31vWemxxVqR2tfAY&#10;3O4UvtHyfPicZL3DNttKij96vx2npWhDZ1djtBX5rmHFHLtI97B5BOt8ZmR2VSmxrWW1qb7HXwGJ&#10;4rl/MfZ0OGFy/CYq2dOWzrcWzxQ1pXkf61yPVjwzGJi/Y6d9jrYW1pxta5nxL/eOmPD0bfCYf2Or&#10;EdrWn9lNSw2tcOJ4mlyfEzqw3D0ef4ShFaGp47U5rUjtQanitwtfB43imXve8fZ4ThuPulO3grSg&#10;g3CpobYVfht6/Jc54h5o/Efp+U5HyleG33VbS12iklura2Hz1QuNajQ+XmvzHE4+tipe4fqODyaM&#10;UaM1xHBBXA+JLzZWpdazuFcjrd55/nVODw8uf3j73LcH7OZxPiC8rzHXr6u68QycTV5fr0nJr9Py&#10;ykj9pyehE4/XLyvOdcm3muw1uTcJq4XVTuNfqOApcp+yZXTUTm7iOq6x7Kt3C1VC819VF+6OtD3y&#10;3apurotJt81l6fDurptPj215mJmeh/DpHQW8XlQ0y7nxTrhtsG+sxm3V4kVzHkwjze+JToovOmpt&#10;X4RGtaN8p0Slym5okPlGvRPD8myvNbG62V2Gi3m2vmsdCUkfIZlSlNHsWhalsAElet/DvxFJYeIb&#10;KSObyopf3cn+5XgOiXnNei6Hcb4PLr4hzngMTTxdL4oPmPxnO8BGtSlCXU+ywY2Ik9Km4xzXB/Dv&#10;xdHquiwwTzRQ3Uaf6qu4WTJ61/ZmU5ph82wlPF0X7sl/4D5M/nCvQnh6sqM90TbaNtJvoZq925zD&#10;6KZv96fTAKKKKACiiigAooooA+bf2/13fso+M/8ArnF/6GK/ItbDMEP+4tfr3+3pH5n7LHjMf9M4&#10;v/Q1r8qY7H/R4cxfwLX9NeElT2eExX+Nf+kn5vxRW9lVpehzf9n0f2fXT/Yh/wA86PsQ/wCedfvv&#10;1k+H+tnMf2fR/Z9dP9iH/POj7EP+edH1kPrZyz6fs8r/AH0/9Cr90vhKN3ww8Kf9gq3/APRS1+J9&#10;xZ/uf++f/Qq/bL4S/wDJM/CX/YMg/wDQFr+ZPFyp7TF4T/DL80fo3C1b2tKt6o527/Zi+FWo389/&#10;ceANDnu7l/NllltV3yP/AHqteGP2ePhp4O8Qw65ongzSdM1W3/1d1BbKjx16UvSlr8DPujA8XeDd&#10;E8eaTNpHiDTLTWdKl/1lpdxb0Ncn4B/Zz+Gvwu1JtQ8LeDNJ0W7x/rrS3UP+del0UAY/iXw1pni/&#10;QrzSNYsodS0q7j8q4tZxuSRKZ4Y8J6T4J0Oz0bQtOh0vSrVPLgtLUbUjFbdFAHm/xD/Z7+HPxUvY&#10;bzxZ4N0nxBdRf8tby2V3rp/B/gXQPAeiRaV4f0e00bT4+lraR7EFdDRQBw/jr4NeB/iVcQXHijwz&#10;p2tTW3+qku4t5jrnJP2U/hFN9/4daH/4CrXrdFAGdpOk2Whadaafp9vFZ2NqnlxQxfcjT+7WjRRQ&#10;AUUUUAFFFFABRRRQAUUUUAFFFFABRRRQAUUUUAFFFFABRRRQAUUUUAFFFFABRRRQAUUUUAFFFFAB&#10;RRRQAUUUUAFFFFABRRRQAUUUUAFFFFABRRRQAUUUUAFFFFABRRRQAUUUUAFFFFABRRRQAUUUUAFF&#10;FFABRRRQAUUUUAFFFFABRRRQAUUUUAFFFFABRRRQAUUUUAFFFFABRRUJuYv+eoFAFfUdRi04eZJW&#10;NdeN7VP9XzWb4z1qOcfZ05rg9SvP+edAHYat47klh2f6muHvriW4qSxtfN/1lXprWKX93QBjqssX&#10;7ymVPdR+RP5dOt7fdQBa0+HZB5lV77/XVqQrsqjqXlJ+7oAx77/j3rGrduIfNgrF27aACiinRwyv&#10;QBY0+HzZ61qhtYfIqagAooooAKKKKACmU+igC9a30XkeXVq1m8+qdvb23+skrQhkiX/V0AR3V19l&#10;rJmm+0VtTR+bWPfW/wBnoAjoqra3G7/WVa3+9ABRRs9qKAGsu6qM2m7/APVzVoU37lAFGSxiWD/p&#10;rVOG4lta2Jo90FUY7H/lpQBejk31JV6xs4vI/eVYuI7aKCgDBaHZQrb6sbt1FADV60lPqOZvKg8y&#10;gCTdim/f/dx/vpazW1aVq19MnE1jepBxdSp/wORK8zMsZLL8FWxcI88oLmt/Mb0aftasYfzMzrjT&#10;brTf9Ik/1VWoV2QUaVDJBb3klx5sMXl/vPOqOx83yP3leDwrn1XiHL/rdaj7KV5R/u/9u8x04/Cx&#10;wdXkhLmJttVdQs4tSgq00e+qskf2WD93X2J55hzaT5H7yob61+1QeZV6aSWeqtvNK3neZQBRj8VX&#10;3hyeCS3m/wBVXdaL+01YvB9nuIf31eY+JPlsZq8tk/0eegD6y8K/GiW/nm8z99Xpum+MrC/EQ839&#10;6a+XPhzpu+D7RJXoUM0tv/q6APoJW3UtcZ4I16W8t4Y5+tdnQAUjdKWkbpQB8J/8FLIfNv8A4ax/&#10;9PE//oFfJJ0/ivsP/govD5uufDT/AK7z/wDoNfMAsMivxniyt7PMOTyR/X3hhiPZ5DH/AByOb+wU&#10;fYK6T+z/APpj+lH9n/8ATH9K+J+sn659cOb/ALPo+wV0n2D/AKY0NY0LEB9cLHwcs/K+NPgeT/qI&#10;xf8AoVfriy5YV+VHwvtfK+Lfgb/sKRV+rLjkV+z8Jz9pl/P5s/kbxTq+1z2Mv+ncf1H7aWiivtT8&#10;eG7RS7aWigBNtG2looATbS0UUAFFFFABRRRQAUUUUAFFFFABRRRQAUUUUAFFFFABRRRQAUUUUAFF&#10;FIzbaABulZOoeJLbTpvLkq7cX8UEJkMgxXmXiLVIrzVZpKAOovfHcQ/1HNcrrniyXUq5u8uJXn/d&#10;1ctbWL/WSUAZrN5tNXzU/dyVqXGnxP8AvI6z2+egBsa7v3da237PB5f/ACyqvZ2e395JWhJQBgv3&#10;rL1Rq2LiTfPWXqUP/LSgDPopqtTqACtSxj8qqdra+bWssflUAOooooAKKKKACiiigAjbyq0v7Q/c&#10;Vmx/PWlDDbLQBcjbfBVG81DZ+7q9G2//AFdV7qziloAyW+aiq95J9lqSOTzaAJKKKH70AFQ3Fv59&#10;TUUAZ8mnyvUN5a7P3laydqq6hDK3/bWgCnY32z93WovWqtrY7a6KG1i8j95QBhyfPTY/3X7uOtbU&#10;JIk/dx1RoArqtWKKKAChWqreXX2eq/8Aakr/ALugBviLWLHQ7H7RrGpxaNab/K828l2JvotW3QQ+&#10;XNDe2kqebHLD86SV8Rf8FIvDvi7UvGOgapb2N/P4aisfK860DeTv/wBvb/FXsH7DGh+JfDnwXnj8&#10;T/aoftV0sulRXf344P4q5lWlKrycp7dXL4QwMcX7TWXQ+j160eZ5VC9abNb+b/rK6TxDLvtJinn8&#10;yP8A5a1n/Y/7Nn/d1sXkksX7v/llWTfNK/7ygCjdQy2s/mVa0f4tXPhC+/0j99FTZJPtFjXnvjj5&#10;/wB3QB7tdftIW2qWP+hw+TLXT+EviuL63hFzyD/y1r480eTffQx1714Xs/sWlQ0AfROneILHVh/o&#10;82a1K8K0vVrnTZ/Mjr2LQtS/tKx8ygDTooooAZXz98HG58Zf9h6f/wBlr6BPSvnr4Qt++8Z/9h+f&#10;/wBlr8h8T6vssjjL/p5H8pHoYJXqHpW+jfUW+jfX8mfXj3OQl30b6i30b6PrwchMJMVxnwa/5LB8&#10;S/8Afs//AEBq6wyVyHwVbd8W/iZ/v2f/AKC1frPhpifa59GH9yRw4xWpHuCdqfTE7U+v64PBCiii&#10;gAooooAKKKKACiiigAooooAKKKKACiiigAooooARm21ymleNf7U1s6YNL1CHhv8ASpo8JXWUm2gB&#10;aKKKACiiigApN1G6q73UcQ+eXyv+ulQBjeM/FVj4J8M6pr+oNtsNOge5uCP7i18pXf8AwVD+D/8A&#10;Zs8tpPdzXYjZ4oZYvvv/AArXS/t3ftE+FfhV8Hde8P3sovdb8QWUtlbWEP3/AJk+83+zX4k28J4N&#10;ft3AHAVHiXDzxOPjOML6Nacy6nn4rFew92B+gPij/grL4q13QtR07T/CdrY3VwjRxXXm7/L/ANrb&#10;XxxDbXOvapPqGoHzrq5kaWSX/basrRdJ3T+ZXoug6J5gwa/pvAcP5TwxTnHLafJKW73Z8Hmuay5d&#10;ZFjRtG2mvQNE0Hik0HQv+enSvRtC0HcK8jMMfY/G80zTl+0R6Foe416NoWjF6ZomhZIrv9F0cQj0&#10;r81zDMD8hzTM+Yk0fRY4a6G3tvSn2tr5VacFtgZr8bzvPoUeb3jzMDltXGT55jIbOr0NnVi2ta1L&#10;e1r8EzjieMeb3j9iyjh7m5fdKMNnVyOzq9Ha1bis6/Hc14oj/MfqmXcOf3SgtnVhbOtSOzqZbOvz&#10;TE8Ve98R+g4bhr3fhMdbPmhrWttbTFDWua8j/WjX4j1/9Wnb4TC+zUfZa2ms6ja1r0KXEql9o8+f&#10;D0o/ZMn7LUkdrV77LViG1oxPEP7r4goZH+9+Eppa5q3HZVJJJHb+9Y2oeINnFfEV8yq4p+4fe4HI&#10;f7psM8VrWZea/wCX/q65TUPEhX/ltXL33irmsaWBq1X7+p+gYLJP7p1WpeIa5658Qba5jUPEnmVz&#10;t54h219Fhst/un22FynT4TuJPEW+s+61jdXAvr5qNtckr145dynuQyrkNLxDcbhvrzXW33Gul1LV&#10;vMHz1wus3ec19RgKEon2uV4aVM5LVm4mri9Rj3Gaug1y+4rj7y7L1+jYOnKx+q4OnKEOYpypUYiz&#10;T2m30sMnNezqdL5JSNXToN5ro7eP/lnXN2VxsNdBFLuFeVXuTilI2riPfDsrLZfKrUgm8yq+qeWn&#10;/XWvNg7S5Dx6cuWXIZs9x5NNt7zzKyby8/fVJFcV6HsvdPW9j7h1Njc7zXY6PdVweny7zXYaRJHi&#10;vDxcD5vHwVj0bQ5v9TXpXh+TdXluhSba9I0CT9xClfneZRPyfNYHrfhtjDxXquleJZLGz2f64V5F&#10;4dlyfl7V6BaHdb5r43DZxmGR4tYjA1HB9bfqj8MzyjGopc5bPjHVrW8M3nebD/zz4rbsfiLZTiEX&#10;BMMsnf8Ahrjpo2A5OawrmIOSB1r974S4ozFe5WrOcZfz6/8AgJ+B5rmGKy+fNS+5nvdvcRXUW+Ob&#10;zo8dasDvkc14X4F8VyaNrkVvPMDYvxzXuacKB1r+jsLXjiaUap35NnFLOKMqsFZxdmiaiiius+hI&#10;pG2VzOh+NhrmqTWSaZeWflbv300fyV1dNVQtADqRulLRQB89ft1Lv/Zf8Wj/AKZxf+hrX5kLp+YY&#10;f9xa/Tz9uFN/7NXitP8AZj/9DFfnTFpn7mD91/Av/oNfv/hjW9lhcT6r8j8c46reyxFH0ZzH2H6U&#10;77BXSrYx0v8AZ9ftv1k/LPrhzP8AZ+aP7PzXTHT/AGo/s/8A6Y5o+slRxhyd1ZbLeav2P+E//JM/&#10;Cv8A2DYP/QFr8ktSsPKsZ/3Ofkr9avhB/wAkw8J/9g6D/wBAFfz34n1PaYnC+kvzifsXAlX2tDEe&#10;sfyZ2tFIvSlr8XP1IKKKKACiiigAooooAKKKKACiiigAooooAKKKKACiiigAooooAKKKKACiiigA&#10;ooooAKKKKACiiigAooooAKKKKACiiigAooooAKKKKACiiigAooooAKKKKACiiigAooooAKKKKACi&#10;iigAooooAKKKKACiiigAooooAKKKKACiiigAooooAKKKKACiiigAooooAKKKKACiiigAooooAKKK&#10;KACiiigAooooAKKKRulAGH4i1z+zYP3f+trg9Q1iW4n8zzq6bx5b/uIZK831CSgB19ffaqp7dlO2&#10;UNHt/wBZQBJ9qlaDy60LdZbf95JWHb/6P+7rorWTz4KAM28m8+f93Wlarsg/eVC1nEn7yrDSbaAK&#10;txdfZ5/LrPmm+0VJdXXn1DQAVi3v+vraqj5PmzzeZQBm1rWMe2Co10+KrirtoAdRRRQAUUUUAFFN&#10;aTZTvv0AFFG3bVeO43T+XQBLWrp8cSVm06GaW3oA2JLj7P8A6ysm4uPPouLjz6joAo3lr/y0jqaG&#10;6iqjfSS/6uqVAGzeal9ng8uOq8epbKzqKI+8Bsw6hFLU9c/Wnpdxu/dyUAa0037jy46LG18+f/gF&#10;Vqljm8qgDYZfN/d2/k/9dZvuVTm02V5/L87zov8AnrD9ynWv+lWE0cf+u3/6qmi6l8N2P2iTn/p1&#10;/wCelfm+K4kzOlxLTyajhealJfH/ANu83NzfDyxPVWFpSwksRze92JzaWEgFvFD+9L/8fVZV1/oU&#10;88clWU1nTcwSxebNdSf6u0x/HSHRxczzS3l7/wATCV/9V/BH/s1WT5nmGX+0nxJWhSjOcY07yjHm&#10;/m5f7v8AiPIwtHEVebnjzehVXrUNxDLcfu/+WVWpF8qfy5KsXSxeRX6MUYn9mVBCtzaz/u61aX7l&#10;AGbN9quv+PiatKxXzf3dZN1eSv8Au6dptxt/d0cvKDOguJvs/wC7jqrRVW4utv7ugDPuIds9Zskk&#10;tvff9da0ryPf/rKy5pPNoAw/E032jzq4ex0X+0Z/3ldVr02yDy46d4LsYp4PMkoA6rwHp/8AZ0E8&#10;ddUvWufsZPKnrpLX97PQB33gSzjSfzJK9CXpXnPhmaKCeGvRl6UALRRSN0oA+MP2/wCDz/EPw5/6&#10;7z/+g186vpsij2r6Q/b0jkl8VfDTy4fO/fz/APoNeEW1vctP5c9n5MX/AF031+A8bzcc0+L7MT+l&#10;/D7FeyyeMP78jH+we1H2D2rofsMVH2GKvzn6yfqH1s502HpSjTa6L7DHUM9rLF+8gh87/pl9yrhi&#10;OaRE8ZyxIfAtnJB8TfBkn/UVg/8AQq/T8V+ZnhGC5T4jeDPMs/Ji/tiD975n+1X6aDg1/QHBLvlX&#10;/bz/APbT+Z/EKt7fN4z/ALi/UfRRRX6CfmYUUUUAFFFFABRRRQAUUUUAFFFFABRRRQAUUUUAFFFF&#10;ABRRRQAUUUUAFFFFABRRRQAjNtride8Uf66OOu2bpXlfihfsuqzUAZt5qkqQf66sWSTzaa3zT0eX&#10;voAareVViGSWf93HVW4XdUmnzbf3dAGtM32X/WVnxr5s/wC7rUuIftUFR29v9lnoAsSN+4rLmvpf&#10;9XV6+uvKrHkk82gAqOZf3FSU2b/UUAc+vWpoY/Nnq9HaxeR/01qaGziioAmj+SnUUUAFFFFABRQ/&#10;eo1moAkoo3+9RzSbaAHbd9OjX9/UcM3m1Js9qANyFYkg/d1XuryKL93VGG8lgg8uq/36AHSL5v8A&#10;rKzdv2Of93/qqvTf6j93WLJJLL/rKANqO4ib/WVTutU3T/u/9VWZRQBp/wBqVajuIpf9XWFT45PK&#10;oA6KFts9OupPNnqnZyebBVigC9p9l5UHmSVieK/iB4e8LTw22qa/p+mTS/8ALKWTa/8AvVo/aJK+&#10;MP2rvhd4t1P4q3mr2unXWr6dfoht5rSNn8v/AGX/ALteXmGKq4Wjz0o8zvyn23B+RYPiDMfqOOxH&#10;sYcrlf3fefu6c0j6d+JvxO034ZeDv+Ekn/4mcP8Ay7xRfcud33f+A1yPwQ/aRsvjbrU2hy6NFoGq&#10;7PMto4pN6Sp/FWbpPwfl1/8AZ60bwR4smlstVtna5juvv+Vu+6tJ8F/2fdN+D2qzeIJda+26hEjR&#10;xy+VsS3T+L/eZq4518b7WnV+GjbW/L/29c+hjheE6GU43CVajnjoznGm1ze9yy9zl5fd5f5j2n7R&#10;u/d1I1UdF1PTdWgm/sy8+2TRf6zzo9j1qWrRefXr4bFYfGUo1cPUU4S6o/L69Crhp+xrRcZdmZcl&#10;rLdfvJKrzafKtbU0eyem10mBj7pfI8uSGGaL/nlNFvSpreGVZ/3n/bP+5HVq6k8qDzKybi4kuKA3&#10;Oms1if8A1lNuJvNrN0+SV4KuUAV7yPzYKxZI/wBxWo1xLP8A6usm6X7PQBThuvKgmjkrhfFC+fXZ&#10;XTReR5lcX4im82eHy6AK+i+G/tHk3EdezaTHtsYf9yuR0GxitbGGum0u43UAblnH5s9ev+FYo4dL&#10;GJc15Npsf/LSvUPCF1H9n8sdaAOnooooAj7mvmD4d3WtwX3jL7BZWs0X9tz/AOtk2f3a+oO2a+b/&#10;AITvtuPGf/Yen/8AZa/E/Fmt7Lh2MuW/7yH5SPTwMb1Tu9PuL2Sy338MUNz/AM84vmq7vqr9qzR9&#10;pr+KJYicpXPo1AtbhR5gWqv2o0fajS+sTK5DK1S91+G9/wBAsrSa0/56TS7GrI+Ast9J8UviYbyG&#10;GGXfZ/6o7v4GrrPtNc98Ejn4s/Ez/fs//QWr9w8J6/tOIYw5V8Eu55WYLlonua9qfTF7U+v7RWx8&#10;4FFFFWAUUUUAFFFFABRRRQAUUUUAFFFFABRRRQAUUUUAFFFFABRRRQAUUUm6gDI1fWLXw/p11f6h&#10;PFaWNqjSSzTHasae9fh5+1t+174q+OnxRu7mw1SfTfD2mTPbada6dcsqSpu/1hK/e3ba/Ur9vaLx&#10;Tcfsy+Mf+EYmhh/0Rv7QM3X7N/Fs/wBqvwkt4+lft3hpkVDHVamLq2lKPupfynmYyrKPuGxqGs6l&#10;rNx5+o311ezf89bqVpG/WrOl6f59UbO18w813fh/TN4Ff2Bh6NLL8P7kbHyONxPsomz4d0bmvSvD&#10;ujYrJ8O6PXpnh7Sea+MzPGn5FnGY/Eami6JzXomh6H+5hqloelc16VoWkhBF5lfluZY7lPxbNcyk&#10;ifRNF8mGulgteKS2twDita3h3V+NZ3nfseb3jw8vwE8dPnmOtbatS3t6bb2u2ta1t6/m7iHPpe97&#10;x+6ZDknw+6Ot7er8FoAaktbbitGK38rrX81Z5xDI/oHJ8hvy+6RQ2lWdkVv/AKyqN7q8UH+rrmdQ&#10;8R1+azr4rGSP1/AZDGP2TprnXYof9XWXceKd37uuH1DxBWJceIf79b0st5j7fDZNp8J6S3iaRf8A&#10;ltTk8Sbv+WteVt4i2/8ALanL4g3f8ta7P7LPQ/sb+6evW/iXd/q607bWo5/9YK8ct/EHNb1h4g3V&#10;59XLuU82vk/KvhPTjdRVDcatHF/q65Ndf3wVm3Gu1xrBzl8R5VHKve+E1tS13aK43WNf5qrq2r7q&#10;4rV9YNfS4LAH2uX5WXdQ8SVyeoeKZKx9V1quJ1bxDtNfd4PLVLofpeAyhS+ydfd+LPLFZc/iXzP+&#10;WteeX3iX/lnVEeI41/5a19RTyrlXwn2FHJeVfCegTa9/zzoh13/npXADW99WYNTrZ4HlR1vLVGJ2&#10;l5qW+uY1TU90NNa+3w/9NawtWm2w1vhsNys3wuFipHL61qXmy1zF3e4NX9TmxXMXk0mfavusNRjY&#10;9XMsT9WjyQLLai6dzU0Oob656RpH9qnhnMVek6KsfJUsyq8/907Czv8AbXQafq20V5/a3uDW9YXW&#10;RXkV8OfZ4PGQxUeSZ3ltef8APOq2qXlUrOao9ZevIjStM7IUo+1Mq6uN82aZHdbap3T7KqrMQa9e&#10;NPmiFTE+zlyHWafqoQ/vK6/SNWjrzK0uM10mk3sa15uKwykia1KFeHOe1aHqW6vTvDmobBXhGh6r&#10;tNelaBq/EVfnOZYQ/L83wJ7/AOHdSr03Q7/zl8r1rwDw/qleqeGNR4HmV+T5nhOU/Dc5wGkjuLqG&#10;sO8hroY2FxDWZdWu+vd4bzKVOfJOR/PPEOW832TB07Ro9Z1KK3eb7JGHX95X0HCm2KNc5GOTXz9c&#10;wETwkHB3qK95sryK6soZI+YynSv7H4VxyxWHlD+U+N4Yoww068OX3vd1/mWvT+6aVFMVt9Pr7c/Q&#10;gooooAKKKKAPAf227cXP7N/iVJPSP/0IV8Bw+GooGikTzc7F/wCWn+zX6DftlJ5n7PniDnP+r/8A&#10;QhXxM9hGM/7i/wDoNfs/AMlHD1ubuj8B8SsTKhicNCMvsv8AM5n7EaP7PkrpfsMdH2GOv1326PxT&#10;62c19gkpW0zzIdldJ9hjo+wx0niFIf1w4fVvDsUWk3r/AL37n/PSv1R+Exz8MvCnvpkH/oAr83Nb&#10;stuh6l/1wr9I/hL/AMkz8Kf9g6D/ANAr8Q4+kpYjD8vaX/tp+/8AhpiJV8Pi+fvH8mdovShulC9K&#10;G6V+VI/aRaKKKYBRRRQAUUUUAFFFFABRRRQAUUUUAFFFFABRRRQAUUUUAFFFFABRRRQAUUUUAFFF&#10;FABRRRQAUUUUAFFFFABRRRQAUUUUAFFFFABRRRQAUUUUAFFFFABRRRQAUUUUAFFFFABRRRQAUUUU&#10;AFFFFABRRRQAUUUUAFFFFABRRRQAUUUUAFFFFABRRRQAUUUUAFFFFABRRRQAUUUUAFFFFABRRRQA&#10;UUUUAFZ2r6zFpMHmSVo15l46uJZb6aP/AJ5UAU/FPiuXXR5ccPkxRVx9xNsqbzJfI8uqLSfav3f/&#10;ADyoA0Fm21Y+0RXX7uT9zVONt8FWrO1+1f6ygDNvG/f+X5NamlzbKsNpsTU6OzjgnoAtMtU763/c&#10;U641Dyqozat9n/1lAENFRxzfaKkoAKZT9/vUbXUSfu6AJKKazbadQAU5YZXg8yP/AFVOt4/Nn8uS&#10;qura9c2d4YIz5MUTr5cVfG8ScT4bhqnTq4im5875Vb/5I9PBYCrmEpQh9kkpzd6satHFb33/AF1j&#10;X91VORtpr62jVhXoxrQ+GS5v/AjzJe7LkGzSVm/2hLFWhbyRS06PRft/nVqBG119qg8us/y5YJ62&#10;I7WK3g8vzvO8qmrDs/eUAU1upbX/AFlXo231HcLvqRetADt/vTWk2VDeXX2WstrqV6AGzSebPU2n&#10;afLqk/2eP/tpL/zzSqtaWiahFYX3+kf6qWsK8qsaMp4ePNOKlb/ETPmjCU4fEXH8NxTQf8S+986W&#10;L/ll/wA9KLfwjczweZJN5Ev/AD6VfgvbHQJ/tkk3nH/lnFDWiVivT9rju4vJl/eZ/ir8ixXEXFGD&#10;wNOtPC89WU5R+H7P+GP8xw4apiKkOetHU4WaGW3n8uT9xLFRDJ5VXNevotS1WaSP/Vf6r/rp/tVR&#10;r9fouUqUeePLK2q/lly+8egbC30T1MskVYNG/wB61A0JNQ2z/u6kuLyKWD95++/67Vl1JZwxXV9D&#10;byf6mV/Kko+EIrmLGkyfZ9VhuPJ86Lf/AK2unl06Uz/bP+XD/Web5tXhJ/Z9wLOOGLyY6g1K1tpf&#10;+JfHN5MsX73/AL6r+cM9x+D48oV44LDTdbCbL4eaMnZ/D/Lb4fiPpcMp4KcfayVplHUofOm+2W83&#10;nWtV7i4ilq3dNHbWX2SObzpv+WlZHmfZf9ZX7Xw5Wx9fKaEszpqFa2q/9J5v+3Tw8VGlGtL2OxYr&#10;JurqXz6tQt+4mkkrLZt9fSHMQ319babpV7ql5N5NrYwfabj/AHK8o8DftU2HiHxjZ6PeaB/Zmn3r&#10;+Vb3Xm73/wBlq9Xvbexv7G90+8h86wuY/KuIv49lfO2r/A258D+KIotIgl8T3RfzNLEPyJH/AHd7&#10;f7NfMZzWzChOnPD/AAdT9O4QwmQZhRxOHzOP763ufZ5Y/hH/AMCPq26X7H+7kqNfK/1lUba0ubTQ&#10;rKLU5vOv4o1+0S/7f8S1k6pr0UEE3mTV9JCcpqMz82qQVKcoQlzKL3/mIda1r/v1XI6p4i/551T1&#10;TXvt9Y8kcsX+sqzIvR6lLfzwR+TXZaPby28Hlx/8tax/DNjFdeTJXYWq+V+78mgBsMcsE/lyV1ml&#10;zRtXO/62tqx+T/WUAdlp8kvnw+XXpWk332yDNeS6fdb/AN5XeeDr/ePKoA62iikbpQB8k/tpQ+b4&#10;4+Gv/XW4/wDQa8mew+YV7P8AtfQ+d4++HP8Avz/+g1539g2mv5f8Q63Jncl/difu3Blfkyz5s5v+&#10;zjR/ZxrpPsVH2KvzH6yfffXDm/7OzR/Z9dJ9ho/s+rWJsQ8VzHN6Za+V4z8Hf9hi3/8AQq/Q0feN&#10;fBos/K8WeDv+w3B/6FX3kD8zfhX9M+Hc/aZM/wDG/wBD8J4yq+1zLn/uokooor9SPhAooooAKKKK&#10;ACiiigAooooAKKKKACiiigAooooAKKKKACiiigAooooAKKKKACiiquoyeTZSv7UAY2ueMbbRf3f+&#10;ulry/WtUl1G+mkk/5a07XpPNvvMrJvLiXyPMoAbHN+/8urUNx5VZsbf8tI6vP3oAmuGil/eVlxyf&#10;v63rWxieDzKd/ZcT0ATWc3mwVI0e6o41is6qzap/zzoAhvIds9V6JtY83/R5KarbqAHUUM2ym7qA&#10;DbTqjjuIp6d5lADqPv0V5z+0Z4+1j4X/AAP8TeJPD8PnarFB+7l+/wDZv+mtARUpS5IHplxp9zZf&#10;8fFlLD/zz86Koa/MX9jL9qD4oaj8efD/AIe1HXrzxXpWuT/ZryG9kaX7PG33pU/u7a/T68WK3vpr&#10;eP8AfRRO0VTGakb1qLovkmQs22qt5Js/1dSXVxFFTo1ilgqjAo2+obamuo/tUHmVaXQdn+kSTeRF&#10;UjR0AYsXm/8ALOrlvqG/93JDVyOPZUMixefQBYofvTKoX15Kn7ugCbULjZBWRT2k83/WUJ2oA4v4&#10;qfGLw18GNKstQ8QTTf6d/wAeVrDFveT+9/u1J4D+L3hD4k+Fb3xJo+p+Tp9j/wAfv2v5Htv89q4L&#10;9qH9n7V/jfpejXnhuaE6/pm6L7JN8iSI3+3/ALNcv4P/AGTNc8N/Arxl4cnvIv8AhNfEJgxaRS/u&#10;Y0jbdt3/AO1XlTrYqniJckfdPtaOAySrllOdbEctaU4xf+GT5f8A0k9l8C/GPwH8UL6aw8Ka/wD2&#10;nqFt/rIpovJf/gH96uur49/Ze/Zq8ceEPi5ZeKfEFl/YunaPv8webve4fbt2V9iM3m/vK6sLVq1Y&#10;c9WNmeZn2CwOX4v2OBqc8Lb/ABFqxvPK/wBZWhHdRS1i0fcrrPnTamuIooKjs9ali/dxzeTWTv8A&#10;em7tlHNyhbmjyF7VLyKWqd5odzrfhy80uP8Acy3LrLH53+zWhokcf7+48nzpov8All/7NVrQdUur&#10;q98uWbzv+WlfnvEHEWX4fGQyHHRl/tC5W19nmPey/C4iK+vUZLmpdGc/8Mvh1q2geIhf6v5VmIka&#10;Lyh8/mbq677L/ZE/l3FbkdzY32bjzv8ArpWDrVx/aV99oj/1USeVHXh8D0c5wWLxeX4vC+yoQfNF&#10;9ZP/ABfajKJpm+NWYzji5y9/yIWbf+8qO4bbBVW6uPK/dx/62m6g2yCv15R5pHzpTa4lauL+KfxO&#10;tvhRocF5cWf9p6hc/wDHva/7H96uw2VyXxL+G9l8TvDn2OecQ6rY/vLOUj/x2uLF+39hU+qfxOh7&#10;2R/2f/aeH/tb/d76/wDtvNyjvgd8ZrX4wQXkEWm/2ZrVinmSRffSVP71ehyXUTf6uvmb4I+CfEOl&#10;+OYbfR7KXTNPtX83VdVm+T7Rt/5Zov8Adr6P1S4jt55riP8A5av/AN+65cqq1quG/wBo+OJ7PGOA&#10;wGX5nKGWaU5Lmte/L/8AtE15cRWcFcTq2uU7xF4kii/661xN9df2lP8Au69c+ILl5r26ejSf+JpP&#10;NJ5P7qsmFf3/AJdd5oum+VB+7oAvWNvcywfu/wDllWppcksU/wC8ptu37ipLOGXz/MoA6zS5oq7D&#10;w7ffYr6uFs5ttdJY3GyegD1iGbzalrM0K4+1WNadAEXY18yfDWba3jL/ALD1xX02nSvlPwDN5V/4&#10;y/7D09fiPi3Dm4dj/wBfIflI9vKIc+I+R6J9ro+11i/aKPtFfxl7E+7+rm19ro+11i/aKPtFHsQ+&#10;rm19sqp8Dm3fFn4mf79n/wCgtVD7RU3wDk834p/Ez/fs/wD0Fq/aPCiny8RR/wAEv0Pns5pezw57&#10;6OlOWoo22ipQcV/aS2Pih1FFFMAopm+nbqAFoopjSbaAH0Um6m76AH0Um6loAKKKKACiiigAoooo&#10;AKKRulclo/gGLR9cn1SPU9Rmml3fuprnfD/3zQB11FIvSloAY1UdTv4tK0+7vbni3t42lkPoqjNX&#10;ScjNeH/tifFi9+D/AMBfE2vaYLabUFg8qKKY8Hd8taYehPFVo0Ybydgb5Ufnn+1p/wAFJdR+LWh6&#10;/wCBfCel/wBj6LPO1tcahNzJcQr/AA7f4fmr4dhU1HNNLe3088n+sldpT9W+arlpHvkAr+7+Dcgw&#10;uT4f2WHjy9/7zPl8TWlP4jc0KzM1wTXp/h3Tdlcn4b03FeqeH9OwIa+tzPEn5rnOM+I6rw/pdem+&#10;H9MyK5rw9pm416j4e0reK/Iszxdj8LzjGm7oGkV3dla+QDis/StP8mGuhtYsCvx/Osy9lGXvH5tT&#10;jPG1/ItWtvWta29V7WGti1hr+YuIs5lHm94/cMhyqMuX3SS1ta1Le3ptrDWlDb1/Muf5570veP6H&#10;yTJ48sfdJYIB1PasvVtWjTjHFXNS1IWsGI64HXdWzX5FHnxlXnmfveU5ZGC+Eqaz4h4ritS8R7DU&#10;WuaxXn+seItpmr7nA5epL4T9fy3K1L7J0954j31iXHiA/wAFcfJ4i8yqMmt/36+npZdy/ZPtKOVc&#10;v2Ttm1jdTl1yRa85l1bbTY9b212f2eju/so9Ug8QVu2Gv7f+WteQWuvbK2rXxF5defWy7+6eZiMq&#10;5vsnri+KIzTZdd3fcrzGPxRu/wBXVxfEm6H95XmPLeX7J4v9kcv2TptS1bcK4vWtY20661j9zXJ6&#10;3qG6vYweE5ZbHv4HAcsjP1bWOK8/1zV81p6tfVw2qXG6vvsDhVE/T8vwkIe+VbrUSaqLqeKy767q&#10;kJ9xr66OHjYK2Zck+SB2FnqvpXTWV59orzuwucGuo0i4rz8TQSR6FKccVS5up21nJ5tU9Yjq5p0e&#10;7/V0t7HuhmrwL8tU81S5ap5pqUNc7dQc12GqQ5mrn7yHmvrcPU906swoe1jznPyQ7apzPitK8O2s&#10;duelezT94/NsZ+6lyQLtnNzXR6fJXLWccmea37ZvKrCvFHsZRWcfeOos77bRfXnm1hrfbKSW98zp&#10;Xk/V9eY+3+vQ5fMW6uKzZrrZRdSlqx7qR1NelSpXPkMfjnE27fUdpxW3Z3vFcPa3FdBp8/Spr0Ud&#10;GVZlKUj0jQdT8uvT/DWpf6qvFNKnMeM969S8N3XlDNfD5nQVj1s2oRlHn5dz3DwzqFeqeGtQ214X&#10;4c1DbXpfh3Uf9TX5FmeGvzH4dnGD+I950O+80e1aN3HkVxHh+/3V3ZPnW+TXwFNywuI0PwbPcEuW&#10;Rzt/CTHmvQPhjrUV7pX2D/lrbVxV0o3Fe9L4P1L+yPFMLv8A6uT91X9R8C5m6VaPPLSXun4Pz/2f&#10;mMZ9Je6z2+PpSt1psXSnN1r+iz79DqKimTdXKaB4Ah8P61PqCanqN5LLu/d3dzvT/vmgZ2FFFFAH&#10;iX7X43/ATxB/vRf+h18inT+f+AL/AOg19e/tbDf8C9b/AN+L/wBCr5m/s/n/AIAv/oNfqfBlX2dK&#10;r6n8w+Ltb2WNwv8Agf5nN/2ZR/ZldF/Z9H9n1+j/AFk/Afrhzv8AZlH9mV0X9n0f2fR9ZD64cdr9&#10;j/xTWqf9cGr9A/hD/wAku8Kf9g6D/wBAFfD/AIi0/wD4pTWf+vVq+3fhLIkfwt8Kbz/zDoP/AEAV&#10;+T8ZVPa4ij6M/prwfq+2wuN/xQ/KR2q9KWskeJtI/wCgnaf+BKf/ABVEPiPSrmcRRalazSyfcjjl&#10;Usf1r89P6CNaik3VWvL+3sIfOuJ4oIv+eksgRaALVFZP/CT6P/0E7T/wJT/Gr8FzFPD5kcglj9RQ&#10;BPRWTq3iTR9CUHU9StdO8zp9qmWPP/fVWbXULa+txcW88U8L/wDLWGTev5igC7RRRQAUUUUAFFFF&#10;ABRRRQAUUUUAFFFFABRRRQAUUUUAFFFFABRRRQAUUUUAFFFFABRRRQAUUUUAFFFFABRRRQAUUUUA&#10;FFFFABRRRQAUUUUAFFFFABRRRQAUUUUAFFFFABRRRQAUUUUAFFFFABRRRQAUUUUAFFFFABRRRQAU&#10;UUUAFFFFABRRRQAUUUUAFFFFABRRRQAUUUUAFFFFAFe5k8mCV68g8UXks995leu33/HlN/uV414g&#10;k333l0AZca+bP5dTXUMUH7uoY5PI/eUSX32+gAhj3z1JDN9nnptuu+fy6talD5VAGhDN5tQ3i7qz&#10;7NpfP/d1YuLOXz/3k1AFH79V10+W6n/6ZVtLa20X7ySq9xdRf8u9ADbq3ig/1dV6G+aigCncNL/y&#10;zqGS1ll/eVpfcooAo2ccq/6yr1Gz2ooAdD/r62prqKL95JZQzS/89aw91WpLqTyP9TXLicLh8ZGM&#10;MRTU4x96zjze8VCc4fBLlLCtFf8AnSSf62qOrWPmwfu6vWa+fB5cn+tqreQy2sH7z/VV1EmPp9r/&#10;AMtJK0Fk2f6uqdq0r1qWtrHdedJJ/qov9ZWGIr0sJSlWrS5YRWrf2SlGUpckCu3z0VoR2Vtf/wDH&#10;n5sMv/PKX/lpWbu3V5uV5vgc7ofW8vqc8L8v/bxrWozoS5Jx5WDdaSq1xfeRUf8Aam+CvZMCHUpN&#10;09VaPv0K2+o5oxAKb52ykqKO33T/ALyrDcmVqbtiesua4li/d1ek0XV9Ng+2SQ/uqOfl+0DcYk9P&#10;ptrcRTweZTqACmr89Oq1Z3EUX+soAdDp/wDy0q59l/5Zxw+dLLU0Y3063b/Tv+mX/LSX/nn/ALVZ&#10;VZxpwlP+VSl/Uiox5pRgPbxHfRwi0t720m1H/nlLH83+7u/vVlaPdS3sE32j/j73/vKrReH5Ib/+&#10;0Xmi+wRP5v2rP8FW4by2lnmvLOaK9tLp/wDWw1+Y8EZxVzCdf6xh6dGcnpyRjGUv5v8AEfRZpglh&#10;4U54eTa6t/ZZNNdfZaht5or++/6ZbGl/75q8yxNWSs0Vnff894tjRSf8Cr9Tlzf8OfOw5eY8+8Y/&#10;HGLR/DY1DQNMxLLdNbRy3f3Pl/iqx8Gvide/E0alYa3FEb+yj837XaRbE2VaX4IaZdQzQahqfnaB&#10;K/mW9r/y8xv/AHkrR8J+D9I8C2M1nofm+VK/7yW8/wBdJ/s/7tfBZbhs+qYynVx0uWEd17p+mZhj&#10;OGKeV1MPgafNUk9J/wAv+KUvtRL2oL+4/d1Ts9S/s6CbzJvJtNnmyVpsu6siZfsc/wC8h86KX/WR&#10;fwbP7tfes/M48vN7/wAJ4XF+2JFd+KBpkmjCHw+ZvL80f67733q9S1Bf3/8Arv3Usfmx/wC433a4&#10;Cy/Ze8I2njD+25L66m07zPtI0/8Aj37t23/dr0vUrfz5/tH/ACx/5Z/9M0/u142BjjI+0+t/I/Q+&#10;L6nDNX6v/q3Fx09/fry23+1/Mc/dWsSfvKqr/wATKf8A65VpXDVirNLb/vI69nQ/OjrvCc1r9u+z&#10;yV2VxH5U/l143p+reRqsMn+3Xs2l/wDE0g8ySgBq2/8AzzqaGaWCrFnDKsE0cf8AfqOb97P5clAG&#10;5pd5XdaHdeVPDJXnti32P95XUaTcebQB61G26nN0qrprbrKE1boA+Zf2pYfN+Ivw6+tx/wCg1yP9&#10;n/LXdftHQ/aPil8Ovrcf+g1lPp+K/kLxNrcmfyj/AHIn6nw3iPZYPk8zmv7P+tH9n/Wuj/s+j+z6&#10;/JPrJ9b9cOd/s+j+z66M6f70v9nU1iSfrhxGqWv2fXfCcn/Ubg/9Cr7WP3lr5C8UW3lar4Tk/wCo&#10;3a/+hV778bvixa/BT4ean4rvdNvNUjtR8lpp8e+WV/4Vr+t/C+ftMilL/p5L/wBtPyjiKr7XG/JH&#10;olFfnbrn7XX7V4sZ/GGn/BSG38FRp9q8q7/4+fs33t/3v7tfU37Kv7SuiftQ/DqLxXpcEum3UcjW&#10;15p8334pFr9gPmD2yikbpXy5+0l+0x8QPAfjmD4f/DD4dXnjPxVLZLffa5fltIo9235m/vUAfUlF&#10;fntoX7evxX+DnxE0fQP2gvAMPh/StbdIrPVdOPyRux/ir7W+InxN0L4YfD3U/GGt3gi0SwtvtMkw&#10;/jTHy7aAOzor874v2xv2mfilpbeMvhn8ILSbwLJuks5NRP8ApFxGv8X3q+kf2S/2rNK/ak8H3l7b&#10;2Uuj6/pEn2bVdKn+/FN/8TQB7/RRRQAUUUUAFFFFABRRRQAUUUUAFFFFABRRRQAUUUUAFYXiy5kt&#10;dLPl1u1znjdtulGgDyW+k82em29v59Fw26emx6l9g/d0ANuFiaf93RHHR9/95VzS4YpZ/wB5QA2x&#10;utn+srU3Vi3EflVYtVuZYP3dABqC7az5PmrQjsf+ek1TbbaCD95QBn6fpO+fzJKJl2f6unXE3m/6&#10;uo6AI5P9RVP/AElK0KKAMlrGWCfy46vWsflVYooAKmt7O21KCaz1CyhvbS6Tyri1m+dJE/26hp0M&#10;ksU/7ugDm/B/wX+H3wq1W91Dwv4T0/TNQud0XmwxfPsb7y12UdrbVXvJpZZ/9TVyS383/V/62gL3&#10;Of1jT5Unqa1h+zwU7WmlT/WUQ/6j95QBM8m/93UdeTfHj9pbw/8AAK4stOv9Ml1nW7mPzfskR2eW&#10;n9566L4MfGTQ/jl4P/tvR4ZbKaKTyrnT5fvxv/e/3ayVSEp+xh8XY9WeWYuGGjjvZ/upbM7mm7aG&#10;k2VRbVNs9anlF5m2wVhySbp6sXl59oqrs9qACiimyfPQDQ1poqGbZVeS12wVRa4luIPM/wBTFF/r&#10;JZvkSj4QUZS9w2vM30bt9ZdnebYIJI5oZrSX/lrDLvrWka1b/V0c3MHLyy5PtDaKKKAHRx+bWhDp&#10;sSf6ynWtxF/q6uUc3KBDb/6PP5kf7mL/AJ6zfcqrrGoXPkeZZzWn2T/lpLaR7HjqS/kiFjPbyTfY&#10;/tLr5csv/LT/AGar6Don9n2008k8MMsm6KOKX5/Mr8kzfO8RhuJsPhJ0acqMeW8nGPNHm+L3/sn0&#10;+GwUKuXSq8zjOWyX2i9at5sEMn+xVebUP+WdOt2ksv8AQ7j/AFsSU68WKWv1uMuaJ8x732zS8IeH&#10;ovEXnSXH+qi/1ld3H4W03S4Ps4g8+L/pt89ed+DfEn9h3s0UkPnWkv8ArCP+WddhrHxDsbD/AI94&#10;Jb3/ANAr4fPKGc4mt7HAy5YWjZ83rzcx1U+Tl985XxnoNtoV75dvxFLH5kcNcJqXm+fXRavq1zrt&#10;99svP9b/AOOR1l3lv9or7GgpxoxhWlzStG7OWUv5CneeIv7J0P8AtC882eK1dY44v9v+9WFp3i7/&#10;AITcXkEUP2PVI4/N/wBiRF+9WnNb21/YzaXeeb9klfzfNh+/G9VdL0Sx8M+d9j829upY/L+1Tfcj&#10;T+KvlsVTzuWcUZ4eS+re7f8A9u5v7x9ZhHk0cprQqxf1j3rP/wCRMVl+1fvKy5v9An8yty4tfstY&#10;+qNvr7A+TI7e3/cfaJK9E8J/Zr+x/dzV5fJefZ4PLra8B6xtvvL/AOetAHoi/PUkdvKlWPse6CGT&#10;/lrVhvM8j93QBHY3kvn+XJXVaXdbp65O3j8//rrW9Z3Hlfu6APVPDF5t/d109edeF5t88P8Av16L&#10;QAzqcV8f+E7jytV8Zx/9R+evr8cnNfFWi6rbWuueM45Jv+Y3PX474ow9pkMV/wBPI/qfT8PJSxev&#10;Y7j7XR9rrFjvvP8A3iU77VX8iuhyn6l9XNn7XR9rrG+1e9H2r3qfYh9XNf7Z8ta37OU3m/FL4l/7&#10;1n/6A1cXJrFtBL5ck2Ja6j9mG6jufiN8UJI5c/vLX/0Bq/YfDGi4Z8pcv2H+h8pxFSUcJ8zv/wBp&#10;D496J+zd8LNT8aaxCbz7MVit7WL79xM33Vr5KtvjZ+2rrvgebx3p/g3wxDokifbrbSpo/wDS/s23&#10;d/e+9tqL/gqHdS3/AMTfgD4flP8AxKr7XFluIv4JNssf/wAVX6EQWUVvZxW8cQEKJ5Yj/h21/Xp+&#10;YniX7I37Tth+1B8NTrkdmdH1myma11HT5T80Uy/e/wCA17xX5wf8E7lGkftd/tFaPbZhsI73zEiH&#10;3P8AWtX6P0AfGfxi/aA/aA134pan4O+Dnw/hFpo8nlXmva6P3Mv+5XF+AP22fi58Mvjpo3w3+PXh&#10;TT7I666xafqukfLDn+97rX30PLx8mPwr84v2otQj/aM/bl+GngPwr/xM4/Ckn2nXbqD/AJdv4tu+&#10;gD7A/aW+LHir4VeBre48F+FJvFniXUrpbGytIfuRu3/LR/8AZr5M8f8Ax8/bG+DXhP8A4TTxZ4U8&#10;M3vh+2Hm6ha2cf763Svu3x94wsPhv4I1TxJfwyzafpFr9pkigj3vsX+7X50ftO/8FI9I+K3w6vPA&#10;Hg/w3qOmy+JdthJrOu2xhtrZJPvdf4qAPvT4G/G7RPjl8JdH8faWfslhfQNLIJusTr/rFP8Au4r5&#10;Nb9rz43/ALQnxF1/S/gJ4Z0j/hFdCna1uNa1z5kuX+b7n/fNei6Z8Nrb9nf/AIJ86/4f0vWYtZ+y&#10;6BdS/b4fuSPKpZtu3/eqr/wSp0+K0/Y+0CVIsSXN7dSSSf8APT5+tAGV+zv+2T48b4zz/B743eH7&#10;XQfGkqedp13Z/LbXKYr7Yr84P+ClUEXhX9oT4D+KLAeRqMuqLbSSxffkTzVX/wBmr9G4m3RA0ASU&#10;UUUAFFFFABRRRQAUUUUAFFFFAEUgr8qP+CtHxY0zW/EWi+D9L1mX7fpv/IR0+L7nP3a/VkngGvwz&#10;/wCCjSb/ANq3xPIhilMmz/VHf/DX3/AmFhis6p832U5HJipctM+aIF3Gt3RrbfNWNAtdl4ctc1/d&#10;+Fh7DD858djKvJA7nw1YbvJ/55V6t4csq4nw1Z7fuV6p4ctdtfE5rX+I/Fs7xPxHbeG7DpXqfh2y&#10;ziuL8OWfMNenaFB5cGa/Hs1xHxH4Rm+IvKxt2cNbFrDVO1j4rYtYa/nTiXMtZH0GQYDm5S5aw1sW&#10;sNU7WGti1hr+UOJMz+I/pXh/L/hLlrFmpry5+xwU+BNg3+lc54hv8V/OmLqyxmI5T+j8kwHuxMjX&#10;9U5rg9X1LeK0dcv9tcJq+pcV9FgMKfsuW4L4TI8QXm6vP9Yuq6TWLzdXE6vJur9CwNHlP1LLcPym&#10;XJNVKe7/ALlJfSbf3dZd1N5dfU0qVz7ajS5iaa82VTbU5KzLq42/PWRNfeVXrUsNc9qnhOY7SHV6&#10;uDxLtrzZtVP/AD1P5Ug1mWqeX3E8vhI9Pt/Ee6tGHXIq8kt9WkSteHWq5auXHNWypfZPSW17dWRf&#10;aoHrko9b21WuNYrOGA5ZGdLLeWRc1aTdXJ33JrZurrzRWRN+9r3KEOQ+go0+WBzt1HVEIWPFbVxD&#10;zVL7PXtwn7p8xicNLnC0Xmul0oVh2tvzmum0eD9/XJiZ+6evgYezpSmd1oa7oYauaokfk1HocflV&#10;Frk+2Kvj371Y8f46xwWrnbNXLalPtat3VZ901cnqUvNfZ4WGh6eZVvZ0OQzbqTdUEUWaguZ+ada3&#10;Ne6oWifmU68J1ffNazt6uSfKar2dxtqS4fNcUviPqKPJGj7hWabbSC582qt6McVFbDNdKh7p5E8T&#10;KNXkNL7wqtdQ7q0rePfU0lnurm9pys9V4SVeBzsUO2tvTxximGyxVy2j8qnVqc0ScFg5UJnQae2y&#10;u70O83CvPLVq67Q5K+YxkOaJ9riIxqUT2Lw7c16d4an2eTXj/h5+iV6j4Yk3TQ1+X5nT+I/Ic6pa&#10;SPZ/Dc22vTtKO6xryPw837+vWNHP7j/gFfkOZR5Zn4FnlMjv1rAu2+zS+en/ACz7V0F2d1c/qPzx&#10;S1+zcJVJc0T+X+JVy804Htvhq7/tLQ7SdjvkKDJrX61xfwrkjXwrDj+/XZFsV/X1CftqMZ90fZZf&#10;WlXwlKrPeSRNRRRXQeiFFFFAHjX7VvzfBLWv9+L/ANCrwZbHzRDJ/sL/AOg17v8AtZSGL4I6zIkX&#10;nHfFx/wKvB7O/uZRZR/2bL9xf3v8H3a+64breypVPU/lHxmo1Z43Ccn8kvzD7BR9grWaOjya+0+u&#10;RP5ptVMkafmg6fWt5dMmUxQmRB53/TKl9diVGNaTOW8XW3leFNZ/69Wr6s8F6Enij4I6Po880kEV&#10;9oqWsk0PyPGGi27lr5P8aajct4V1P/iWSw/uGr7E+Ew/4tn4U/7B0H/oFfBcSVI1alOfkz+svBin&#10;OlhMbz/zw/8ASZHy0v8AwSw8EJ/zP3jf/wAGbV87fCr4QW1p/wAFANM8IfDzxX4h1nw34VT7Trs2&#10;o3TP5c/zfJX6HftJ/F+y+BHwW8S+NLskfYbVo7fyv+ezfLH/AOPV89f8EyPg5e+HfhlqPxL8Sx+b&#10;4r8c3DX8l0fvmBvmT9S1fHn9IH2unavhz/grNrmp6H8CNA/szU7rTJbrW4raSS0l2O6NX3L0r5x/&#10;ba/Zi1L9qj4Z6b4b0jWoNAvLG+S9juruJnT5f92gDyTQf+CYHgvV/DumXdx468bedc2sUsn/ABM2&#10;++yq1fTWm+HIv2fvghPZaXNeayvh3TpZIJbyQyzS7VZvmr4w8Y/Bb9rP4CeF5vF2mfGCLxna6HAs&#10;smiTRN+9jReV/wC+a+m/2T/2mLD9o74EweMNTEOm3dqksWs23/LKJ1+9/wAB20AfHP7MP7PVt+3p&#10;oXiD4gfFPxxrd7dyajLFbaJp180Kacm77rpXSfs6za3+zt+3nefBDQ/Euo+JfAsul/afsupS+a1k&#10;+zd96vLtG0Pxd4h+N/jLXP2QIdV0zw9+9i1m6vJP+Jdc3X/Tulep/wDBO7xP4R8MfFTxN4Y8daZq&#10;Om/Hm+kaW9v9c+c3P95bdv7tAH6SUUUUAFFFFABRRRQAUUUUAFFFFABRRRQAUUUUAFFFFABRRRQA&#10;UUUUAFFFFABRRRQAUUUUAFFFFABRRRQAUUUUAFFFFABRRRQAUUUUAFFFFABRRRQAUUUUAFFFFABR&#10;RRQAUUUUAFFFFABRRRQAUUUUAFFFFABRRRQAUUUUAFFFFABRRRQAUUUUAFFFFABRRRQAUUUUAFFF&#10;FABRRRQBS1XP2CbZ1rxXWv8Aj+nr3Rl315n8QNF+yz/aI/8AVS0AcSy7qp3X+iz/ALupPMlaqtxH&#10;L/y8UAa1m32jya0r5olg/eVl6fcfZ4KdJNLdUAXtNh2/vKr3l1unqxpsn/LOqN0v7/8Ad0ANaSVq&#10;FWqsf2mKfy5KtP3oAKKKKACiiigAo3+9SW9r9oqORfIn8ugB0PWtiOOJoKr2sltUi3USUASTN5UH&#10;mU2S4juP3dVb64ilg/d1n7dlAFi6tfs9FreRWXnRyf8AHpL/AKyia886Csm/vN/7uubE4aljKNTD&#10;1o80Jrla/uyLhOVOXPD4omk2rWumqBZzfbLuT93H5P3I6wZPtNl+7krqfBMEUWlTXkf/AB9yv+8/&#10;3Kd43WKXw5PcSH99F/x7y/8APT/Zr8nyvN8o4bzuPCWBw848z5nN+9q43/xcp21nWxEfbVZHFfao&#10;nqT79c/XSaLZxCw+06hPL5Mv+rii+/J/tV+uVKsKUOefuxPGr4mlhaUq1aXLGPUbawyX99DZ2/8A&#10;rZa6JvDdtL/o9vey/a//ABzfWGD/AMI5ew6xZ/6Zp8v7qTzv9dWq+u6Zpn/EwjvfPJ/1dr/H/wAD&#10;r5POMZnEa2H/ALJjzUpb/CcLxNXExp1cD78JdUc5dXX2Xzo5P9bFVWxvP+WclU7q4+1TzXEn/LV6&#10;jXrX2b5j1ze0Ca2TxHD5n+q2N5f+/wDw1u2dvdRX5kk6f8tP9yuEZd1XJtUvrix+zyTTfZf+eVeN&#10;j8vjjqtOfM48vY+fzLJ1mFanWnU5eQsR3ls19e/Z/wDj03/u6vVj6esVbFeufQBRRRQBoabcf8s5&#10;K2oNLkvtKvY4/wBzLL/y1/8AZa5XcYv3n+3XZaokl55M9v8A6sxrX57x3mzynKJKNF1I1XyO3u8q&#10;Z6mXUfa4iPvcvL7xysfhvV9Mt7yS4s5f9Q0ccX8cm6uf8A6HfaXZXseoQ+T9udYo4v8AgVelahJ5&#10;/wC8nm/49U/0j/2WsW5tLLUYJpLCaUXUf70RS18nkGV5DleLwEZ4hwrTXMqct+aa93m90+hxOaY2&#10;thK8PZrklvP+Xl8jTnli0giyjgim8v8A1n/TSsTVtJ+xar9nj/1Uqeb/ANc0q5D4oieD/SLKKa7/&#10;AOetY91efbJ5pLib/j5jaL/rnX0nDeW8Q5fi8bVzPEe1hP8Ahrm5ve5v5fs+79k8HE1sNVhShD3O&#10;7M+08d+HtWvf7Is9T/4mH/PU/ck/3KIbW+lnnt44fOlrzbSvhHrFpqvm3M0UGnxv5v2qL78n+5Xq&#10;fi4yJBZfZxmGVPNk/v76z/1izHLssr5hmOH1TjZKPL8R9TmGSZZLGUcPlmI5oyWuvN+I1fNSf7PJ&#10;D5MtOuLX9/8AvKuaJbXN34W+0T/622f93/f2Vl32rStP+8r7LJczhm2Bp46EbSmtV/LI+NxuF+o4&#10;iWH5ublKeoW/kVg3FxLeT/Y7P/Xf5+atLWtQ3/u6w9HvotN1WaO4/c/aoGijl/55v/8AE16tec6V&#10;GpOjHmnFSsjmoxhUqxhOXLGW5abRdsE32PU7TU7uJGlktIfv1562qfv/APrrXb6PoEvh29+36hN5&#10;EMScS/8APx/uVxGsNG99NcR/8tX8zyv+edfNcNZlmGa4apWx1PkcX/h5j3c6wWCwOIjDA1OdSRpe&#10;E9Hl1nVa9oht/wCy/JjrifhvD+48yOvSLiHfY19YfOki1DqVrv8A3lSWMm6CrUkm+Dy5KAKfmfZ4&#10;IfMroNBbZXIraytBWpo+rbP3dAHqml6xLZf6z/VV18cvmRB6840+682Cu+0+48+xhkoA8O+Oke/4&#10;s/D/AP7eP/QaRtL4o+POk22s/FTwBb3cPmxf6R/6DWlpvg7TdHm8y0h8mT/rpX8YeK9SlDiCXNJ3&#10;5IfqfXZXWlTomb/ZlN/s2um+w/8ATag2P/Tavw/6ye4sYcz/AGbzTl0010hsv+m1U9S8O2WsQeRe&#10;fvY/++K0p4iLl77B4x2PP/HNn9nm8JSfuv8AkPWv/oVfTlxbxXK7JIo5QO0g3V8y/EDwhpOkz+E7&#10;iCHyZRrdr/y0/wBqvo3xBr1h4X0O81XVLyLTtNs42luLqU7UjRe9f2l4TyhLh+XJ/wA/Jf8Atp8Z&#10;mc5Tr88jm/jD440j4bfDLxLrutzwwafa6fLkTfck+Rtqf8C+7Xyf/wAEovBV9ZfCvxN4zu4DZ2ni&#10;bV5bqytf+mO75WrltTm8Qf8ABSr4iG3t5ZtA/Z88P3v7yb7kuvTK38P+zX354Y0LSfC2iWWiaJBF&#10;Z6dYQLb29rD9yJF+6K/aTyDZry74z/HjwZ+z/pNjrHjCc2UF9P8AZo5Iot7l/vdq7Cw8c+H9T8Q3&#10;nh+11e1m1q1TzLi0iky8Y96g1NfC3iu5m0vUBp+p3Nt+8e0ugrvH/wABagD80v2hfjJY/wDBRT4p&#10;+Dfhn8PofselaPe/2le61qX7n5F/uZ+avVv+Cs93J4f/AGc/Bvh+CY+Tc6xbW0n/AE0RVqp/wU3+&#10;Dfw78HfCuLx5pAh8J+OrW6ii06XTT5T3L/8APPYv3q5P9uxfFPjn9gz4XeKNbspP7asLq1vtRx1j&#10;Xay7v5UAfoX8M9JtdF+HXhqz0+CKC1i06ARxQ/c/1a18Hfs928fgD/gqB8UvC+l/uNKv7Fr6S1i+&#10;5v8Alb/2avt34PeMtJ8Z/CrwtrelXsU+mS6dARNv4+VF3V8U/snOPjN/wUB+L/xP0v8AfeH9MT+y&#10;I5v+ej/d/wDZKAP0VooooAKKKKACiiigAooooAKKKKACiiigAooooAKKKKACuQ+IDf6DXX1T1Kyj&#10;vrOWKQcGgDwhlpskfm/u5KveIrGXS76aOsdmll/1dADYZvIn+z1tafH/AMtKwYYYkn8ySbzpa2Fv&#10;P3Hlx0ASXzebP+7q4v8Ao8FZKdq0mk8+x8ygDP8AOlam1HN88H7um2rfuP3lAE1FFFABRRRQAUUV&#10;N9j3weZQBDVqx+Sf95VW1k2T/vK2FmioAk8mJqa00UH7uo1volrPvJPNnoAvXEMV/wD9day5I9n7&#10;uSnQyeV+8qO4uP8AlpJQB4J+07+zOfj7q9lrOn61a6L4lijWKT+0P+PeSNfu10nwC+CX/CkvB8+m&#10;W8/23Vrl/MvdQ/5Yyf7KV6DM0V5PDHJ/qt9fLXx58f8Aia1+JF3YC8l0y0seLSKL7kn+1XgZjiaG&#10;Wx+tTp8zb5T9H4dweZ8Ww/sT6wlTgubWPb4YxifTs1xKn+sqNZonrlPC2u32v+B/D97rH/IVlg/e&#10;f9NP9qtGFpPPh8uvaw9SNelGcPtLY+BxmGeBxNTCVZK8G4u3w+77pubq4v4nfF7w/wDCPw5/bniC&#10;GaaKV/KtrSH78j//ABNXtW+IXh/S76bS7j7XNLF/rJYj8lcR8ffgt/wurwtZaZbanFZatav5lldz&#10;f6mRP7r15dPMaGN56WCqKc4bo9zD5TLC4ihPNqbhRn1Nr4P/AB+8LfHGG9GiWV1pmoWP+s0+6OXk&#10;T+8ldrdX3/POvEv2eP2ern4FXGp6zqmp2mp+ILpPs0f9nS74Y4f4v+BV623yV34aU5Uv33xHHnMM&#10;DDG1IZfLmpmst1E8H7yvEP2rdP1vVPhppf8AYnmm0jnb+1YrX70if8s69Z276kt7j7PP5kf/AMWl&#10;XiaHt6UqPNy8xOT5l/ZGOo472anyPmsz56/Y20/W7LS/E15PDNDocsa+V53/AC0m3fwbq+m7W68+&#10;Csu6upbz/WeV/wBsYtiVoaZWWFw31WjGlzcx2Z/nEs+zGpjvZqHNy6L+6XKKE7UV2HzgK2z/AFda&#10;1rN9og8v/lrWTWl4fuIre+m8z/lqjRx/79YVqkqFKVaEXKUVzWX2v7pcI+0cYGN8S/Amr62NNnsI&#10;ftnlx/vLCL78dT+GfCGr6d4e8u4h82WV/wDVeZ/x71o6Xa31rqkMk80sPlP+/l/2K7bRfB0XiLz7&#10;y4mlhildvLiiNfz9leBwvGMcbmGL5sPd8vde98Vr/aPvcVmeIyzD0cDCSnCP3mT4Z0aLxD4ihsLi&#10;bzvssf8ApH/TT/Zrv/EXgHTb3SpvIhEE8cbeXIO1ebazp198OvEUNxZzedFL/q5T/wAtP7yvVzXP&#10;inqWs2P2OOD7F5gxJLX71gMPTw2Fo0aMuaMVy/8AgJ8JVnKrOU/5jC8L+G77xRP5dv8AuYov9ZL/&#10;AAVY8feDr7QYYbjz/Ptf+etaPww8UWuiQT6fef6HFK/mRyzfcre8b+JLHUoYfD9p/pst86+Z/cjS&#10;sJ18VHF+x5fc7guXlPLLHTdXurH7Zb6ZNNaf89amt1+1V9BQ2/2O3ht448Qxosfl15F4300+HPEU&#10;2yH/AEW5/eR1hgsyjjKsqXLy8v8A5MEocsTlGt4qwbxvstajapK4/ef62uX1qb7fXuGTfKYPirxl&#10;pHhnSv7U8QanDouk7/K82b/lo/8AsVnw+LtD8UaH/anh/U4tZ0//AJ62f/LN/wDbrzD9p34Wa78V&#10;PCugf8I1D/aeoaG8ok0r+O43fxJ/e21D+zT8Jtb+E3hXxLJ4rg+xahrnlRR6N/Hb7f43/wB6uTnq&#10;/WOTl0Po/qGC/sz637T972PQ5rzzYPLrvPhv4Z83/SJPNhrgbVYkn8uvcvCMOyxhrrPnDUsZP3/l&#10;yVoRx1TvF8ifzKvRybP9XQBRaH7LfeZViGb9/wCXRqn72CGSP/W1n+T9n/0igD0LRZvKrufD+qyX&#10;B8iQcivLND1bzfJrutJuvKnhkoA7MHkn1r4Ws7W2l8VeM98MX/Ibnr7nB/e4r4Shm8rxj4z/AOw3&#10;PX5T4kJ/2F7v/PyP/tx9lwpBTzDl8mdFbvHbQ+Xb/uYqk+01i/aqX7Ya/lN03Lc/Z1hjZ+0U1rms&#10;j7XR9rpexK+rF+WC2upzJcQ+dLXa/snRxR/Eb4omOHyf3lr/AOgNXnf2vlq9A/ZGk83x98UP9+1/&#10;9Aav1vw35v7a/wC3H+h8TxXQUMv5/NHjn/BVbRr7Sb74Q/EQQSzaV4Z1hZL2WL/lmjOrf+yV9q2H&#10;xX8NXnw6h8aDU7X+xTp/27zvNX/V7d1XPHvw+8P/ABP8K3nhvxRpsWqaLfDEtrN9018fL/wSa8Br&#10;qv8AyPHiz/hGvP8AM/sD7T/o2z/nl/u1/VB+NHNf8EztGufGHxT+NXxcjh8nw/4h1ForKX/nptdm&#10;Zv8Ax6vtjwX8Y/BvxF1rWdI8OeILPWNR0iTy761gk+e3P+1VvwR8O/D3w38H2fhjw5pkWmaJaw+V&#10;HaxcY/8Asq8u+Av7IfhH9nzxx4t8V+H7i/u9Q8RN/pEd2fliTdu2p/wKgDzj9sH9ru68G6nB8Kfh&#10;isOs/FDXD9mj/eqqaajdZXrqv2Q/2bvD37N/haaTUNZtNZ8fawftWs6zNcq7ySN95U/2a434nf8A&#10;BMT4dfFP4m6344vde1uy1XVrj7TIbSXZ5b42/LXPw/8ABJf4fQTRSDxx4xJjdZP+P40AfYHiL4ge&#10;GvDl7Y6Xrmp2llNqX7u2iu5V/wBIrz/9pHw38Nde+C/iqLxhDpP9ix2Uspl/dq8b7PlZP9qpPjP+&#10;yz4I+O/g7TfD/iWG6P8AZkKx2eoQyslxFtXbu3V8+6R/wSf8EwapDJrnj3xZ4l0qKTzDpV5dfuZP&#10;9luaAOC/Ye0TxV43/YL+JehyebeaLcpf2vh7zvvyR7Wr0P8A4JSfEDSJv2c/+EPkvIofEvh/UJ4r&#10;2wmk2PHub5f/AEGvsfwf4O0fwD4bsdA0DTodM0mxTyre1h4SNK+Wvi7/AME1fh58SvGN34n0XWtb&#10;8A6peu0l4dCm2JcPn5mYUAeQftealbftDftu/Cf4b6BOLyXw9P8A2lezffhj/i2/L/u1+kKrtrwn&#10;9nT9j7wH+zZbzz6DBLqev3XFzr2pfPdyj3avdl6UALRRRQAUUUUAFFFFABRTH71yOleObrU/ER0y&#10;Twzq1nD82L+aL9zQB2NFFFAGXrIkbSL7ywPN8iTZ9dpr+dD4nDV1+IniD+3PtX9o/bZfM+1/f++2&#10;2v6PgcjJNfnl/wAFPP2ZtN1bwqfiPpENppuoWP8Ax+y/ce4r9P8ADzNaOX5tHD1o/wAX3U/P/wC2&#10;OPFwcoXXQ/LazX99XfeFotv+sri9MtvNnr03w1p+4RV/cWJlGlh4wPzrNayjA9B8NQ7a9Y8MWu3y&#10;a8/8NWe6vWPDNjtr8rzWtufhGd4j4j0Hw7aZMNei6bb7a5HwzZZ/65V3FmlfieeYnkhI/G6v7/FR&#10;gaVlDmtu0TFZ1nFW1apX8pcUY34veP2/hzB6RNCzjrZtYqoWsNbEK+XDvr+SeJcwl70D+n+HsB8J&#10;BqdyILfy0rgvEF5W/wCIdV2ivOte1vbXxGBoSqS5j+gcqwcrRMHW7/aK4PVNQ5rY1rWI2rh9U1Lm&#10;v0bBYY/XMtwn90o6lfVy+oXPNWr6+/fVz99dV9phqPKfomDocpVkuMf6ys26m31DdXVZd1qW2voa&#10;VE+qo4djNWvciuavLird9c+YKxLmTJr38PSSR116nsIcsRjXT+9Kt1VKU7T8lOR91elyKx81HEz5&#10;jVhusmrS3mysWJsGppJttYOkmerSxkowNP8AtF/+etQSalWS8m2q7TGrVBHLUzKcTpIdR3043WKw&#10;La4kzzV/kmonRjE7MPj5VIGhjzDUIh3UQtvqzHHisH7p6MY+3H2lnXUaakcdYcVx5dTrqWz/AFdc&#10;NZSmdE6Pu8kTt7O821n6zeboc1j2mrVX1S/3158MNaoebDCONU57UpM5rltQaumvPmrm9RixX1WG&#10;seRnPNKJzs7ZNOthipGg5pwTFe3ze6fmEaUufnL0E+DVhps1TihzVyGGuOSjzH0dGc5LkKzHdUke&#10;we9MuF8qqEt1JF1q4x5jlq1o0Je+b1veBTWjFceZXEx6juNbun3W76VjWw/Lqenl2bqrLkN3ZmpY&#10;4cU61ZDF71MRivLk+h91SpqS5yWFa67Q/wDUw/79cfF3rsPD67q83F/AdVX+Cen+HV/fQyV6r4Yi&#10;/fwvXlvh1f8AU16z4Z+Xya/Ls1kfkOdvSR6n4fh5r1TSFxb768z8O/6mvTNK/wCPGvx7MdZo/n3P&#10;JtcxFettFYV9W5qNYdz3r9l4Shy8p/L3E8/igQaR4uvfDV/E6SD7KP8AWRmvdPDuqWut6VDeW4Aj&#10;l981843yljN6GvWvgprUWq+HBaRReU1i3ln6V/XeWxf1T/CfF8FZ3W/tWWWVqnuSTcE+67f9unp1&#10;FRTPtrk/D/ja613XJ9Pl8NatpkMe7F1dxYhkrrP3o7GiiigDxr9q7/kiesj/AKbRf+h15Bbxf8S+&#10;H/cWvX/2sP8AkjGpf9doP/Q68ttYc28P+4v/AKDXq4TFOhCUO5/NHixhvb4vC/4H+ZDs9qNntVza&#10;PWjaPWuz+0pfzH4R9QRS8s+ho8s+hq7tHrRtHrR/aEv5g+oI5bx0n/FH6wP+mD19T/CUY+Gfhb/s&#10;HQf+gCvmD4gR/wDFIax/16vX0/8ACP8A5Jl4V/7B0H/oFcOOxP1lU/I/pPwloewwuN/xw/KR8Nft&#10;9a1q37QP7QngD9nvQoLsWnnrqesy/wDLGWH723/gKr/4/X6A+HfD1h4T0LTtI0yEQWFjAlvbxR9A&#10;iipxotj9v+3fYYPtuMfavLXf/wB9da0K8w/ez5i+N/7ZEXwf+Png34cf8IpqGqjXUVpNQhj+SLcz&#10;L/7LzW9+0h+1zpH7M19oH9v+GtX1LStT/wCYhp0W9Lb/AH69uudFsb27hu7iyhmu4v8AVyyxqzR/&#10;jT9R0my1WDyL2yhvYP8AnlNGrr+RoA+Fvjt/wUn8GeIPAWo+HPhvpureLPFWuQPY2UMNqyJG7fLu&#10;fdWj8CP2UPEngP8AYU8W+E54ZYfHPiqynubi1P8Ayznb7qV9iaX4B8N6LcfaNO0DTrKX/nrDbKr/&#10;AMq3mQMd9AH5s/sQ/tf+Bv2fvhXD8K/iJpl/4M8SeHpJYrmSW1Yw3L+Yzbtw/irLTXX/AG1/23fB&#10;ni3wBoN3pnhXwoWk1DxJNF5P2nb/AA1+jmr+AfDeuTebqOg6dey/89ZrZHb+VaOl6Jp2j2/kWNlB&#10;ZRf88oY1T/0GgDRooooAKKKKACiiigAooooAKKKKACiiigAooooAKKKKACiiigAooooAKKKKACii&#10;igAooooAKKKKACiiigAooooAKKKKACiiigAooooAKKKKACiiigAooooAKKKKACiiigAooooAKKKK&#10;ACiiigAooooAKKKKACiiigAooooAKKKKACiiigAooooAKKKKACiiigAooooAKKKKACiiigArkfH9&#10;xbRWH7z/AFtdLd3ItIJJX6DpXkfivxDJqF6HA4FAHH6hNLFPVyG33wfvKjvI/tEFSWt1uoA1I9L2&#10;VYhsYoqdb33m05rqKgBtxH5UH7us+SzlappNS31Ta4l/1dAFGa4lin/eVa021lup6NtOjk8j/V0A&#10;Omj+zz+XTdntTbpvtU/mSVsRzReRQBjs22rUN1FFBVW8j+0f6umwx+VQBc+2bIKrs2+iigBtCtTq&#10;yfFOsXPh7Q/tFof3ss/l+bXl5nmFLKsFUx1W8lDtv8XKd2Dwk8diI4eHxSNBZIvP8uplXf8Au4/9&#10;bLXJeGfE19rlhex3H76aL97HL/7LXQ6br32K+huJP+2lc+U5tSzjBRx2Hi/e5tH/ADR+ya4/ATy7&#10;ESw9aS93qa1x4ZuWg/10Pm/88v8A2WuVkjlin8uT9zL/AMtK78S2wAvJLyH7L/rM+Z8//wC1XnHi&#10;DWvt+qzSW/8Aqt9fJ8H5znebyxMM2wnsowej5ZR/xR/vcpGKo0YcvspXLVvr1zof7yzm/e1m654i&#10;vte/5CE3/XP/AKZ1ns3/AC0rHvrrfPX6H7Gl7f6xyrn78vvf+BHn+9y8hoXF5EtbujeI7G70mHTr&#10;2byZbb/Vy/wbK477PcvB9o8mX7J/z1/gqFY/N/d/66WX/VxVNajCvDkn8Jw4zB0cfR+r4iPNE7bV&#10;vEFj9h/svT5vPi3+bJL/AOypWP8Auv8AWR1lyaPfWs/lyWUsM0v+ri8qo7q1vrKfy7iGWzl/55TV&#10;VGjChCMKPuqJWEw1HCUY4el8Ef7x2LWOl6Xi3vYftt3MnmSf9M/9ysjWof7Inh8v99aS/wCrlq7H&#10;rmj6xBBcajNLZ3cSeXJ5MW/zKxte1b+154fL/c2lt/q4v/Zq390+Pyn/AFh/tbE/2jb6v73J/wC2&#10;liNt/wDrKm+5WGt1Kla1rdebBUn3hYj+WtqPpWXp8Mt1fQxxwedXSal4fvtJg8ySHz4v+mP/ACzr&#10;KValTnGjOSi57Lmj/wC3SCzKK/PQrV3vhuyisNKhuI/Kmmuk/eS/+y1leM7G2t4IdQz5Msv7qSL/&#10;AJ6f7VfEYPjHA4zPqmQQjONWHNr05om8qMow5zmamtb65sIPLt5vJrPW+i8/y6ddXkUFfeNcxgbG&#10;l30UUE1ncf6q5/e+b/t1Is9rpH/HtN9tll/df7Ef96sGPUInq1H++/1dfNYzhvLsdmVPNq1P99Dl&#10;s+b3fd+Hmid0MbWpUZYeEvdkWN8UVZ+pN/z71tN4avkg8zzov+uX8dLpGifabH+0L39xab/3cX8c&#10;le1WxuHoUpVp1Fyx3Z5X1mlGEp8y5Y7/APyJiWq/uP3n/wBhVm/0O41yWzurW8Gm3VsnlGQ/c2f/&#10;ABVamo6ZYzWE15ZwfYvs3+siFUrf7TdQf6P++irzGsv4hwn81KT/AMMuaP8A5NE68vzDkccRhJf+&#10;SmlpWlf2RbzWQvP7Turn/Wf/ABVYfjDQ7nRIIbi4h/df6r9z/wAs66DwXdRLfTeZ/rdnlR1sa0Rp&#10;2h3sl/8A6rY37mX/AJaV8Jjc7q8M5thMjwOFc6VXefvc3ve77v8Ah+I9N3x8JYirL3jwXVNSrn76&#10;4llgrS1WPf8AvI6zW+ev1vY8joYv2q5/5aXsv/bai3hkv54Y6vXGn/v4a6jwX4Zle++0f8soqkDu&#10;tD0X+xNKg8v+5XTRt+4/eVT8uWeDy60If9RQA21XZWtDZxJB+8rPhuIlnq5dX3m/u46AMG4bZfVJ&#10;Yw+VPTWXffVaupvKoA6zSZt1ek6F/wAgwV5Fot5t8mvZdMiEVjCE9KAPF/jQdvxZ8Af9vH/oNbpl&#10;rnvjk234s+AP+3j/ANBrV8yv478UcH7fiGUv7kP1OqGL9lDkLnmUeZVPzPajzPavx/8As0r+0C55&#10;lHmVS8yl86j+zWL+0InJfFGTe3hP/sPWv/oVdv8AtJ/Ai2/aM+Ft54MvNau9AtbmRJHudPxvO3+H&#10;n+GuA+Jcm8+E/wDsPWv/AKFX0rX9feFVH2GQyj/08l/7aZ1qvtZc5+fem/8ABJmLQ9MisNN+NnjL&#10;TLCLlLa02on/AHyrV7t+y/8AshT/ALN2ta1fy/EXxD4z/tONIjBq8mVj2/xL81fSNFfsxgfNngX9&#10;i7R/Af7Rev8Axeg8Tard3+pl5P7Lmx9nj3/erI+P37B+kfGfx7D4z0jxprngbxIB+8n0mX5Jfqua&#10;+qqKAPiXw7/wTN0O88b2fiT4jeP/ABB8RzakSJp+pHZbh1+633q+s/F/w/0Px14OvfCmt6bFe6Bf&#10;Q/ZpbTHyFK6eigD4JH/BLX+ybfUtI8OfGXxZoHhW+fnRoT8kSf3V+avqr4FfATwt+zz4Ig8MeEbL&#10;yLX/AFlxcy/624k/vv8A7VemUUAFFFFABRRRQAUUUUAFFFFABRRRQAUUUUAFFFFABRRRQAUhOKWs&#10;HxVrP9kWP7v/AFsnSgDhPiJdRPfeXHXn8bSyz1vX2pS3U/7yse4j+yz+Z/yyoA0LWxiuJ/LrQXTa&#10;o2N15X7ytpbqJ6AI47OJKhmjl/1cdTTXUUVZ9xefaKAKt1DLBB5lUVupWg8v/lrWg0nm/wCspvl0&#10;AWLezl+w+ZUNSR3UsVNtV2T+ZJQA37lN3VqXkkXkViyQ7v3lAGg11t/1dNmuvN/d1DRQAUK2yihf&#10;n/77oAa3/oqmrN5v+rr5j+PXxh8VaJ8TNU0PS7z+zbDTNv7nyv8AWfxbq9m+HvjK+8V+B/D+uahD&#10;5N3dI3mRfwSbf4q8TC5pRxmJnhIRcXA+zzXhTHZPllDM60lKFXovijzR5onVeINesfC+lTaprF7F&#10;Zafa/wCslm/9B/3q43wX8WfDPxTMw8P3v722/wBZazf67/eSqfx08HX3xU+GU2iafNFFqHnrcxwy&#10;/dk2/wANeR/s2/BTxD8N/GX/AAlniBYrGG2gaOO1P35d3y7q0rYnEwxsaUKfuSPUy7JshxPDmJzD&#10;EYrlxMHLkhdf9u6fa5j6I3RPWTr1rpms+T/aGmRXksX+r86o5LqVqq3E3lQV6s6cKkeSceb1Pzyl&#10;Uq0J89GTjLupE002/wD1lV49W+yz+Z/zyrJ8yWWf/rrTrizurD93cQSw+b/z2qrRM2UNW8AWOs6v&#10;eajb6n9isJH8ySKX78f+5XVtfW1xBDb2/wDx6RJ5UfnffrDtdPudR/d2dlLey/8ATGpLfS9TuPOj&#10;j0y7/df6zyf+WdeDgsmwOWVZ1cPGznv7x7uPznHZpSp0sXLmUNvdNzT7P7bP5cf9zzZJv9ipIDo+&#10;pXH2O382Gb/lndf89H/26wdJ1aXSL7zP9d/yyki/2P4lrYivtD02c3lvNLNMf3kcXl/6t68PiJ8Q&#10;/WsP/Y1uT7ese/2ub+6Xln9mexqfXt/sGfJcSxX01vJ/yyfyqtKtYs11LdX01xJ/rZX82prO88r/&#10;AFlfdS3PnzYq7pf+vrOjk82tTT2iig+0XE1pZWn/AD1u5NiVM5xpx55y5V5lQg6kuSHvS8ve/wDJ&#10;TQoVZX/ef8sqn02CK/mhMU3n2ux5fNi+5LtXdXybrX7QvjT/AISme8t742ENtc+XHpgi+QJu2142&#10;YZrQy+NOcve59rH2HDvCmO4knWhh5KDpb8/N8Uvs2+I+qaNu+i4uovIguP8AU+bAsskX+2y1HHdR&#10;S17aalHnPj5w5ZShP7LLl1eXN1B5ck/nRV3/AIK8fWsOlRWWojyZbbgy15dcahFFPUi3UUtctbDU&#10;q8PZTj7pMZcp1vjLxVF4rvfLt4f9Ftv9WawvOienaZo9zrc/2Oz/AH0tWNc8Lal4cnhjuIfP83/V&#10;+T9yrp+ypctKFvQDm5vNaf8Aef6qtSxuJbC+hvLf/j7if93Xb6d8PrW0g/4mn+mXUqf6r+COuY8R&#10;6L/wjF9DHHN50UqebHLXkYXP8tx2LqZdh63NVhuvs/8AbsjSdGcIc89j1bTfiRp11ZmW4jMNzs/e&#10;CuJ8X6hF4qm/0f8AcWkX/LWX+/XI3i3LweZJ/qv+etS6lDc3+kWX2M+b5afvIv8Ab/vV5/EmKlku&#10;BlmdKjzzhsv5eb4pHdgcMsZiI4ecrRl1OU8TebpN95cn/LX/AJa/wSVx99qW6f8Ad16B4sb7L4cg&#10;s7j/AJCHn+bHF/HGn8Vea30fkT16uTY+ea5fSx1Wm4SmtmY4yhHDYiVGEuaMepl6lc3ME/mW83ky&#10;/wDTH5KoyXdzL+8kn86X/nrN871sSQ+fVOPS/Nnr2Tj5TQ8E6H/bOuQ+Z/qoq9qt1+yz+XHXK+Bd&#10;Bl0ax8yT/Wy12HkyvP5lAFi4+b/WVYt4d1DeU37yrGm3kSedQBNqFvFFBXN2refBNHWxcXH2qs/T&#10;45aAL2hr5X+srutDk3zw15/9s/07y67rwbJ9qvoY5KAPSiP32a/P66n2+OfGX/YYlr9A271+durT&#10;eV468cf9hiWvzLxCjzZNb+/H9T9A4IjzZr/24/0NX7SKPtIrI+1ij7WK/mX2J+/+wZr/AGkUfaRW&#10;R9rFH2sUexD2DNdbn5jXqf7G8nm+OPiZ/wBd7b/0Fq8VF18xr1/9iaTf43+KP/Xe1/8AQGr9M8Pq&#10;fLnP/bsj8/41pcuWc3mj61jqRulRx1I3Sv6aR+AC0UUUwCiiigAooooAKKKKACiiigAooooAKKKK&#10;ACiiigAooooAKKKKAIiQq15D+1Mngxvgn4i/4TuEzeH/ACD5nlfe3/w4/wCBV63PIqRs7nCDnpX4&#10;9f8ABQr9qbUviT8RdS8GaNqcM3hDT38ofY5PkuH/AIt9fa8HcP4jiLN6eGw8uRR95y/lt2/vHNia&#10;ipUrnylpUMb30/kf8e3mN5f+5u+WvVfDFr/qa848Lw7vv1674Xh8rya/unM58sOQ/Gc7rfEeheGL&#10;PbXrfhiy/wBVXn/hi1/jr1vwvabjX47mtb4j+fM8xHxHd6HB5UNdLZx1lWEWyGugs46/nvijG8sZ&#10;QPl8koe3q85o2cVbVrb5qhZR1u2UfFfx3xVmXLzH9Q8NYDm5S5bQ1Jqtz9lsvL9amt12w+ZXJ+Jt&#10;U5r+YcZWljMXI/qPIcv92Jy/iLUhXmHiLVRXR+JNW315b4k1TfX2mV4Q/fcnwL90yda1uTFcLqmv&#10;U7X9U2CvO9X1UmfAr9RwGA5j9nyzLYyNy98SY/5bVhXmuiTrXO3Wo1Ql1DdX1tLBRifS/wCz4b1N&#10;iXVZDVV77zKxpL7NSRS5NeiqCiZfX4ylywLs01U5V3U+npFuq4+6RPmqme0JPWpFtauPFik24quc&#10;5fqiiysR5dRv85qacYqhLNitYe8cddxpjHam5zUbS7acj7q3seNzxkxynmtW3fcayl61pWYrKZ6W&#10;DfvmnaxZq5UVu1SnpXmTd5H3VCHLARm21C01PlrOmuPLq4LmMcTW9kX1uNtDXe6sWW+IpIbzdWvs&#10;ep5n9pR5uQ07j5jWVfQ7hVtnLGmyjeK0h7rOXE8teMjnpLUihbWtR46Ty67PanzDwMeYrRW+asiD&#10;yzUMz7BVOXUNpotKYOrSw3xlidN4rIu7XJq0l9zxUu7zq3jemeVW9ljEc3Ha/vq27IeUadJDtqSK&#10;Ot6lTnPMwmD+rTN62m3R/WtSFd9Zunw7iK37S3314FaSifrOAhJw55k9lZebzXa6Jpu0VmaPZ16B&#10;oOl18xjcTyxMMxxkYRNzw3Z7a9W8L220eXJXI6Do9eneHdP21+XZniVI/G85xkZcx3HhmHbXpFjD&#10;5VjXJ+GtO/v12Un7qDy6/MK0va4iMD8Fz7ER5ZGbeNurCvDmte8bdWHdtur+geE8NLlify1xPiIy&#10;5jEvSOor0b9n/a0GtFOhmT+teZ30gUYHSvYfglpVvpvhZbuLzN985kkz7cCv6ywS5MvPzDgqlPEc&#10;U05wtywjOT+7l/8Abj0+iiisj+qgooooA8c/asG74Mal/wBdof8A0OvN7eH91b/9c1/9Br0n9qj/&#10;AJIxqX/XaD/0OuCt4/3UH/XNf/Qa8bMMV7DlPxDj/De3xVD0/Ur+XR5dX9lGyvH/ALSR+T/2eUPL&#10;HoaPLHoau7aNtH9pIf1A5P4gR/8AFD6z/wBerV9I/CP/AJJn4U/7B0H/AKBXzx8QY/8AiiNe/wCv&#10;V6+h/hJ/yTLwp/2DoP8A0Cvey/Ee3gz9t8PqHsMPifWP5M7RelLSL0pa9M/WQooooAKKKKACiiig&#10;AooooAKKKKACiiigAooooAKKKKACiiigAooooAKKKKACiiigAooooAKKKKACiiigAooooAKKKKAC&#10;iiigAooooAKKKKACiiigAooooAKKKKACiiigAooooAKKKKACiiigAooooAKKKKACiiigAooooAKK&#10;KKACiiigAooooAKKKKACiiigAooooAKKKKACiiigAooooAKKKKACiiqmoahHp0HmSUAZPjG++y6X&#10;5f8Az1ryO+X9/wDvK6DxR4il1L93HNXL3F1v/wBZQBTWbZP5f/LKrEdrEs/mVIvlf6ypJPK/5Z0A&#10;DLtptaEy/wCg1mr1oAdUMkkqf6upqm+wy/6ygDLa6lSfy5K1obP7RVW8t4p4P+mtFm0trQBJJD5H&#10;+sqH7Vs/d1NIstx+8qPbQBXmmli/eU63vPNp1xceR/rKh8mKX95H/raALjLTd1UY7qW1/wCPiszx&#10;Z49HhCayjtLP7ZLKn2nM39z+7Xl5nmeGymh9YxUrQuehgsFXzCt9Xw8bs09S8T6Hok/2PVNT8m7k&#10;/wCWUPz/APff92r1yIvI8uSGK9tJU/1VeNa94Q1fxjq13q+lwxTWl6/+s/55v/dr0m3/AOJRoema&#10;X53nS2KeVJL/AM9K+VyPN8XneIq0sXRX1fo+XR/y/wCI+kzfKcJlWHpTwlZyrdVzax/+RCRYkg+x&#10;28Pk2n+t8qH7++qtxeRW9V9Q1zZ/q6x7i48+DzI6+3o0aWGpRo0YqMY7WjynyFWrOrOU60uaXmTX&#10;Wpeb+7k/1VV5NQirJb5/9ZRW9zImkvpZaseH7WK/1yyt7j/Vf8tKo03bQTJc0ZHpU+o3SassfkxF&#10;T+7+zeX8mysyxsLfStb8QR2Q8+aL/V/x+Wn/AMVWM3jrV/sX2fzov+eXm+X++/76qbQ/CXiCT/iY&#10;WflQy/8ALPzpNjyVw0V9V5p1qnuy7nwGEyHFYXCYvD4jGfxtn/L/AHtf5jpvDV5dXH2x5pfMtY04&#10;klP+res/XUjufCs0moYxFN/o8sv3v92sO68Wa5FfeXceTZSxf8soYtiVR1LXL7XJ/M1Cb/Vf8sof&#10;uVrOnKdWNWEuhyZHwlicsrUKtXFc8Yc383vX+z/hM9aKGbZXWaX4FiksYbjVL3yfN/1cNGIxNLCQ&#10;9riJcse7P0WtiKWGhz1pcsTBh03fVi3j+y/u61tY0mXw9P5cn7+KX/Vy1mtHFdVupxqQ54fDY1hO&#10;NSPPD4TsfhzeW8Gq3kbnE0qfu5a729ki0uylkvB5Vps5j/56V4rGvlQf9Nqmm1C5uv8Aj4vZpv8A&#10;rtLX59nfBmFzzOMPnM604ypcui+H3XzR5f5f7x0wrSpw5DqLXxXc+GrKaP8A18Qf/VVg6x4gufEc&#10;/wBouP8AtnF/BWha+G/7csftGoXvkRf8s/78lami/DO2uofPk1P91/yz/dV7mMx+R5XXq47ESp0q&#10;v258vvf+BHHDEwq1fq8Je/2OLmm8iu/gsLHRoIY7iz+2TSp5kks1eceN7CTw9qn2Cfp/rYpf+elb&#10;mh/ESJbGG31Sy+2yxf6uWH5KrNli8fgqc8pqL3uWV1L4o/3ZHJj6WKnS5MPLlkQ+LrWPw/qsP2f/&#10;AI9Ln97HF/zzqv4V8WfYNcg+2f8AHp80X/XP/arlfF3iS517XPtkn9zyo4v+eaVk2+rRRf6yvcoQ&#10;n9XjCt8VuVnXBS9lyT+Kx7uYvsMwu57uIWf+sklEn36k8N+MLXxzYz30g+yWomMcQl+Rdn96vnjV&#10;tUlv/wB3HezeV/zy/gr0/wAPSR6/4V0yKyniEttH5clr/wCzV8/h+G8FCjKlOTlGT/m7fCfB5xQn&#10;kOWVq2EputKTjp/KbnjvXYtEhm0nTx9sN0P3l0fueXXSW7DSdMs7ayObUR/JJ/z0rhvEDRRaVZaX&#10;/rruJ/Nk/wCmaVteG9V1PTrH7PH5U0X/ACzimj3+XXLmuQSr5fHA5dL2XK+b7XvHsZbCrjsqoz9n&#10;7GUveaL3ii1331lJH+4u5U82T/frH1y3l1T93cTS/uv+B1qTQyyzzXlx++u6qxwyv+8jr6fCYeeG&#10;w9OjOXPKKjFv+9/MfTwjKMYwn7xxeoeEblP+uVGl+B/Nn8vyf3Vdtulnn/eVc8v7F+8rsKMGbwzY&#10;r/o8kNb1vpttFBDHHWbG3n/6ytby9kH7ugCZYfKgqndTS2s9Gmt/z0o1BZZZ/LoAa15FLPUiySwT&#10;/vP+WtTR28SU24h3UAFwvlfvI6z7jUI2/wBZV6Gb/lnJVWPT/tV9Dbx/8taAOu8DwxX99DHJ/qq9&#10;ljj8uIJXN+EvCNtocHmeTiauooA8C+PDbfip4A/7b/8AoNXvMrO+PZ/4un4A/wC2/wD6DU/mV/Of&#10;HWD9vnEp/wByJ8vmGL9lV5C55lHmVT82m+ZX53/ZsTzP7RLu+k31T30edR/Z8R/2icz8RW3T+E/+&#10;w/a/+hV9PjrXyx8QJN0/hP8A7D1t/wChV9TV/Q/AVH2GVSh/fkfT5fV9rR5x9FFFfpJ6YUUUUAFF&#10;FFABRRRQAUUUUAFFFFABRRRQAUUUUAFFFFABRRRQAUUUUAFFFI3SgAbpXm/jy6luJ/s//LWKul8T&#10;+JI9LHlp/rq8u1TVpb+++0UAZtx89Qwt9tg8uSpvtEdSRtElAEdvaxW9SVJa/wCuqbUF2z+XQBVo&#10;TtRTo4/N/wBXQBVkklqO1upZ5/LkrSa3ii/1lUbyxiln8yOgDS+w7IPMqmzbakjuJVg8uiSHZ/rK&#10;AK/2jzaryXklrP5cn+qq55dVZJopf3clAFiObzakqjNb+V+8t6ks7qKfzvM/5ZI0sn+4vzUATPNE&#10;n7ySaKGGL/WSzfIkdch4Z+NXgTxvrs+h6Jr4m1SLpHLHsSX/AHW/ir568W/tZSeOxr/hAWkWjeG9&#10;U/0a3uf+WsXzfeesH4R/s5+L7H4gaZqGoW8VnpWmyLdS3Yl/1if7H96vmqmbTqVYwwkeaN9T9rw3&#10;AOGwGXV8TxJiPq9Tl5qavG23/k0vs8p9XeNvAPhnxbPDca5o323UIv8Alr9x/wDgf96pmjii8ny/&#10;KgiiTyo4ofuR1YvtUiln+0f8sv8AlnXP3mreb/1xr6CFClGcpwioyl/XvH47UxmJr0qdGrUcoR2T&#10;l7sf8JYvNR8r/V1mzal9qn8y4nqjqDSr/wBcqoba1OblNO41Dyv9XVKaaW4/1lRUUAZPjfWL7w34&#10;GvdU0z/kIeZ5Ukv/AD7p/erjPgr4x1fWr/U9OuL2XUtP8jzHlm+d7d69Lhm8j/nlNFL/AKyKb50k&#10;p9sPMH2LT9MtLOW5/wCWVpHt8yvncVltarmNPFwrcsI9P/Sj7zAZ/gcJkNfLJ4XnqzcrT937Wz/7&#10;dPUfDix2HhXTJLIZ82P95L/HvrttJeRNK8zyPKmk5/66V5HHo/i/wNY/bLfyvJ/5aWn30j/2qzbH&#10;4heINO877Pe/8fX+s87/ANk/u1+VZlwLic8xeLx2EzFShW6e9Ll974fdl9n7J88sYoUadKdP3o/+&#10;TGr8W7G2svEUP2f9zNKn+kRQ1xW2ppJpbqea4uJvOll/5azUWtnLfzw29v8A62Wv2nBUHg8JTw9W&#10;pz8ijHnf2uWPxSkeNOXNLn/AbGu+fy6vf2XWpb6BpHnfZ49T/wBK/wCuX8f92q9x5trPNb3H+tif&#10;ypKwwGZ4LM4y+o1FPlfK7G+IwlbC8vtouPMRw/L+7rlPjDo+qazb6ZcabFLd6XEnlSWsQy+/+9XU&#10;ta7v3kdXIbiWD95bzSwf89KWaZcs0wssLKTjc9LJc2nk2MjjYRUrdH/eM34Q6ZqWi+B/L1TzYfNu&#10;/Mt7WX78aVLq3hjwg/iP+2LjQIpta/565/c7/wDdq/HdXN1P/rvOl/5Z1i6l4g8PJrn2eTU5vtW/&#10;95L5XyRvXBy5dkuEo4fF1FZbc56P1rNs5x1fF5fGcZT39nLl93+9/MbEkktwfMkn/e07T/Klnmkk&#10;/wBVbQNcyRf7C1PJHYfaP7OjvT/a2zEfHySVykOqS2Wq+Z/y1+aKSL/non8S13UMwo5jSq/2fUUp&#10;Lmj/AIX9m54FTC1MHOn9bptRfvf4l5F3SvHcWuX8NnJpv+i3LrFb/wB+Pd91qlutQlsL6e3/AOWs&#10;T+VUKyaHpv8AplnZSw3f/LP978kb/wB6uVm1CXz5pJJvO81/NryOG8Lm2FpVP7Wqc7vp73N/5Mev&#10;n1fLMTUpzyynyKK193lPe/gj4vtVmvNPvJYYruQ/u5f+en+zXU/FX4j6d4L0Pyz5V5qEkiiO0++x&#10;/vV8v/21FVHR9U/4nkOoXk323yp1/wBd8716tXLKVXE/WOZ81tv5jwFPljyH2ANZstQ0qG/87yDJ&#10;D5nln7/+7Xk8/ieTxn43so7iHybS2/dxxTf89K3N0WqTf2pb3sX2X5ZfNridUvI9Z8VXl5Z/6rf+&#10;7l/56V+U8E0VXxmPnPBOjUXNFTcn/wCA6+7zR933ont46lChGnOEubyOssdWubrXPs8n775/3kX+&#10;xVOP9xfXv2f/AFUT1etdW1eeDy/3X/XXy/nqnNa/Zf3cdfYcKcPY7IKVajjsR7XncbfF/wC3fzHN&#10;mGMpYyUZ0Y8vKjB1jQ5dXvvtHnTebXP3HhOWWfy7ivQNstrRa2/2r/WV9+eQcz4f8DxRf6RcQVra&#10;f4fsft32jyf9VWleSeVB5cdNsYd9AF77DE89TTR/8s6q30clTWv+ooAqx3ksX7uT/VUW7RT+d5dN&#10;jjluJ5quQx+VQBDYybv3f/LWm3E32Ki4h8ifzI6dcNFcQf8ATWgCn9silvvMj/1teufDyxjlzcV5&#10;34J8L/8ACQar5fk/uYq910vSbfSYfLtxxQBY7ivzb8SyeV8R/HH/AGGJa/SQ/wCtFfmB49ur5fib&#10;45jTyv8AkKS1+fccQ9plPL/fj+p+keH/APyOJf4Jf+2mobnNKLrArAtryXyP9I/1tSi7xX88Sw/K&#10;f0vGjzI2/tXvTftdY/2z60fbPrUexH7A1xd/Ma9u/YXk87xh8Uf+u9r/AOgtXzdc3V68/wDo80Xl&#10;V9A/sBySv4p+KW+fzv39r/6C1fpPA1D2eac391n5jx9HlyeXu9UfaEXSpKji6VJX7+tj+bQoooqw&#10;CiiigAooooAKKKKACiiigAooooAKKKKACiiigAoopN1AC0x+9PqjqN/Dp1jNd3EwhtrZGlkkPZFH&#10;zUAeWftU+N9W+HH7PvjjxHoZih1awsWNtJNHvT5mVf8A2avwKu7qW+vp7tzmW4keWQ/7bfM1fXH7&#10;e/7YEvxd+Ik+j+BvEF5/wh8Vr9ivIvuRXMit8zV8i26CVgR0r+w/CfIqmW4CpiMRHlnVcZefKfP4&#10;+rzS9Dv/AAvb+b89eteFIvMhhFeW+Euor1zwynlfu6/S82lI/GM8m/ePUvC8O35K9e8OW3l15h4e&#10;i3GvX/Cse+CvxjNqh/PWeVfiOysVres46x7Ja3LVelfzDxbWleR6XDFGMuU2bJN1blmtZFoMit2w&#10;G4V/F3F2I0kf1vwvQXui6lN5FjXmfiXUNn+sr0PxG+IK8m8ST7v3dfkGWwU58x/UmRUNInn/AIl1&#10;CvKfE2qbfO8yu38UXG07K8m8VXHlV+v5VQj7p/QOS4aPunJ6/q+K4a/vMmtXXLziuOv7vJr9UweH&#10;UUfplSpHB0PMbeXVVFut1Z9xebqLd99fQKjaJ8RPH+1q+4aind0qxGN3NU460rVsVhP3T2MN+8ZP&#10;DHWnbQebVO2hxW1p67a82tKx9ZhocsOcz5YNtQmDbW1eJ+5zWXO+M1FOfMdLjCUecw72bbisp58m&#10;r+ox1k7K9qio8p+d4+rONXkK7XXNSJcbqhlg5q1Z29dcuWKPn6XtZT5C5apuNaEXy1DHFtqZRs6V&#10;585cx9dh6cqaNCGTBqyt1WK14RSLdkmuZ0bnswx8YGvNPurCvZuTV5biqdwm+tKUeVnJjazrw9wz&#10;WmqxBLtqGaPZUKS4ruspRPlfaSpT982I5qmSeseOarSTYrB0z2KOLLsj76ipqHcacR7VnsdLl7Qo&#10;ag0lY0vzc10V7abqxZbOu6jONj5XMsPV5zOjbZPWjbPgVDHZ1oQ2+a3nOJ5mDw9WLHRx7qv29qTS&#10;21pWraxcV51WqfbYLBc3xktjbbK7DStO31m6Vabz89dxo9jHXzGMxHKfVVpxw1LkgXtH03mvQtC0&#10;/ArJ0fTN1dxpFntr4HH4m5+cZljOY6jQdM3CvR/DmmR/ua5Dw/Btr0Tw5a7a/NMxrS94/Hs2rykp&#10;HbaLY/Z/3lTXUtWrZfKgNULtuteLk9KNfEc8z8Iz/Ey5TKvJsVi3Ulal01Yd5JX9XcK4ONqZ/LnE&#10;mJl7xj38mZoEPWV+a+mPDWlQaFo9jaQj92EGDnpxXl/w6+Gh1Ewanqf+q/1kcXWvZggC88Cv6BnJ&#10;Roxow6H0Ph3kOJwMa2Y4yNnV5eTvy9f/AAIt0UUVxn7WFFFFAHj37UK+Z8H9T/67wf8AoVcdb2Ug&#10;t4f9xf8A0Gut/amtYrv4NanBL5vlyTQD9z9/71cFaeDLK3ms7iOa6zEi9Zf9mvzfijFrDVacPI/P&#10;eJsLGvVpzl2NLyqXy6ubKPJr4D+1D4P+zin5dIYau+TUE9kLqExyf6qT/vqj+0uYP7OOb8f2sg8D&#10;a/8A9erV7x8Jv+SZeFD6adB/6AK+c/HXgqysvBGvvHeahzav/wAvNfRnwi5+GPhP306H/wBAFfpn&#10;CuJjXo1fJo/S+GMOqFCp6o7VelLSL0pa+7PswooooAKKKKACiiigAooooAKKKKACiiigAooooAKK&#10;KKACiiigAooooAKKKKACiiigAooooAKKKKACiiigAooooAKKKKACiiigAooooAKKKKACiiigAooo&#10;oAKKKKACiiigAooooAKKKKACiiigAooooAKKKKACiiigAooooAKKKKACiiigAooooAKKKKACiiig&#10;AooooAKKKKACiiigAooooAKKKKACuP8AGttLIBJ/yyrsKjZAy7O1AHh19Y/v/MrPaHzf3de23fhX&#10;TbybzJYAT7VzWsfDoTf8e5oA8rjuPs8/l1Y86tbUvCt9Zf6yGufmuPIn8uSGgDSXUPtEHl1XaTbV&#10;GaGJf3lvU1vNc3VAGhazRRf6ypLq8+2f6v8Ac1TkbbB+8oabZB+7oAsRtEn/AF1qNl/f1Xhkl/5a&#10;VJ9ooA0LG42fu6hZovt3mVBRQA+8s/7UqvHH9l/d1ahk8qsvUJpWvvM/5ZUAWL6PzYP3lc/rOh2P&#10;iaCH+0IZftdr+6jlh/uf3a6KGbz4Kzbeb7FfeZJ/qvm/8erhxuDo5hRlh8RT54dv/SfeOzC4mtg6&#10;sauHlyz7mTZ6n4a07/in9P1P7FLv/wBVN9yR/wDfq5IPK/1n+tirgW+FOsS6tszF/Z3neZ9v/wBj&#10;733a9EvJIpb7zI/7ixR/9NNtfLcL4zMK8KmHxeH9lCHuwt/6T/8AbH0vEODwNCdGth6zqyn8f2v6&#10;/wAJfnW28OTQ2cdlFNN/rZJZfn+9XJeNLOLS/sV5Z/uYr7d+6/551uR+LP8AlneWX23yv9XL/HWL&#10;rV5Jr0/mXH/bOL+COvpMPRxFPESnOXuH5JgMFmVDM62IxFTmpS5rL/0k5fdvp1SXEPlT1G/evTPq&#10;gorqrTwhYQwQSajPKLuVPM/c/wDLOsPXNFl0O++zyT+dFLH5scv+xWSqQnLkh8R5mGzLCYutUw9G&#10;opThukUVH7+H/njvWvV71f7ZnhvLPyjaSovl/wDTOvKvIlerFr9pg/1c00MX/PKGvPzHAQzGEYTl&#10;y8phmuWUs1pRhOXLym140ki1fXP9H/5dk8qSX/no9Yc1j9nrUjo8v7b5NvH/AK2X91HXp06XLCMI&#10;fZPVhD2UIwh9lHPyLu/d16Pp3iOx1qwhknvfsN5bJ5UkU39xf4quReBtDsbf7JcebPLs/eXX/wAR&#10;XMXXhLR9I8Uw6ZcTzeb/AKyOWX7kif3a/OqvFHDed+0wk63uwfK/ijr/AHf/ACY7MVkFbMKXsp0+&#10;b7Wnus6qzWx8YX0Mf76bSrH975vlbPMetrVfD1jq9lPFHBFZeVC0kcsP+zXmdv4v1fSPFIt7Q+TH&#10;v8v7B/BVP4kfHCW3+2aHpcP2KX/VXF3N/wCPKlfD08bnHEWcYf8AsCo6OGw7jzwcv73vS/vcx9Fi&#10;cphkmGjGtZ860Zzc3jKJP++6saeuueLfOt9HsvOi/wCev3ErxvWtYisoJvLm/vV9FfDq/ttd+HGj&#10;SaWRJFs/0yKL78c/+3X71ia3IuflPzjO8zllOCli4U+eV9v/AJIn8KfEPTJrf+wtdm/sbWtMj8r9&#10;99yRP71dj4c+J3hKOxns11kfun8ySUx/6z/drwb9ovUrK1vdGz5s+rRJ+8mhi3pHD/tstcFa69Fe&#10;WMEnkxV8jmXDOX51SqfWOePtd7OxWVUqVSdPNvZ8s5rZ/Zuez/Ejx3a+PNbhfT/+PSxR445f+en+&#10;1XPWMl1cTw29n++ll/dR1w9r4kjbz66L4Z+MrbSfFf2jUP8Aj0lga283/nnu/ir6jB4WlgcPTwmH&#10;92EFGK/wxPXxNScYVKsI807Skl5nV618PtWsLGa4t54b2WNPMuLX/nn/AHq4DzN1e7PdReGQdU1C&#10;6iW1jTOIpUfzf7q14bcXX2++vbiOHyYrmdpY4q7pbnyPC+bZhnGHqVcxo+ylF6e64+78xlbekzSx&#10;fvI5poZf+esNUbXT91dBpuny1B9maljJK19DXqWk/wCork/Cfh/7frllHJ+5tJf9ZLXrxeFJorNI&#10;YhEP3flYr4PijjHB8Kex+t05y9q+n8v8x3YbCzxEpcv2Tk7q43fu4/8AW1Nbw+RBVfXNH/s3VZ47&#10;f/llVOPUNn+sr7qE41IxnD4ZHCXJmignp15H9ogpslrFP+8qaZdsFUBVs7X9xNU0cm6Cq+m3W393&#10;JWh5dAFWG12z+ZWhDb+fVy1s/NgqvZzeRP8AvKAGxxxLP5clV5pIln8unX15FLP+7qncLK9ADr5d&#10;8H7v/W1reB7X+1NVhk8n/VVnrby3Hkxx/wDLWvYfB3huLQrHfH/rZaAOjSn0UUAfN/7SF1c2fxL+&#10;HklpB9rlzcfuv+A9aq6fqmpXU832yy+xRD/prvq/+0S234m/Dv6z/wDoNQGb5hX5dxFhfa43n8kf&#10;lPEuM9hjeTyRd82jzPeqfm+9Hm+9fKf2afHf2gWw+KpapeXNrB5lnZ/bJf8Anl5myl82kaarWW/3&#10;SlmPKcd4q1LUrrVfBsd5pvkxf23a/vfN/wBqvsGvknxtJ/xNfCf/AGG7b/0KvrYcgV+o8P0/ZYOU&#10;PNn61w3W9vgufzH0UUV9QfVhRRRQAUUUUAFFFFABRRRQAUUUUAFFFFABRRRQAUUUUAFFFFABRRRQ&#10;AUjdKWigDy7xNa3P26bzK5G4t/Ir3a4s4rtdksQIrEvfBNhPB5aRAUAeMXVvu/eR1HDdebXoGtfD&#10;uWL/AI8643UNDudLn/1P72gCvHefZ6muLrz6zftEV1P5dx/raj3S2U/7ugDQ86r1reRWsH/TWs2F&#10;blv3klSeZFQBNI3m/wCsqS48r/lnVOS4lX/V0faPK/1lAEyrtq99qilg/eVnrJupaAJbWb7PVNtL&#10;3/6RVqhptsHl0ARq3/LOqN9/oc/mR/8AbT/c/iqO3uPKn/eVa1JfNg/d0AfPvif9mz4daRql74s1&#10;S9utM8PxP9ouLDzP4/8AY/4F/DXo3g34peFfiRbzR+G9T+2y2sf/AB6TRbPLRf7lZfxu+Hl98T/h&#10;z/YmlzeVqFrP9pjh/wCfn/ZrzT9nP4DeKvAXiufXfEkH9lwxwNHbQ+arvcP/AMBr5/8AeYXGRpYe&#10;mowluz9h58Jn/DdTHZzmLliaPNGnTco/9u6fa5v5j328k+y6HqeoeT532GBrnyv+en+zXzFon7Rf&#10;ibUvFVnFdi1m0u5m+zfZYovmjRv/AGavqFrr7L+8/wDIX8FcFZ/DDwZpeunXLPRv+Jrv8397/qo3&#10;/vItGY4PGYirSnh6llHc8DhbNsky7D4mGbYf2rmvc93m/wC3S7qSyxT/AGf/AJZRf6v+/VWta8s4&#10;rjzpP+WstY1fQH56vdH0b6msbOW/n8uOfyf+ekv/ADzSobHWtD1y+/s+z82G7/5Z3U33LmvPxWYY&#10;TA1adLEVFGU9kehhcvxeOhUrYem5RhuwrpPh7fW1h4j/ANM/5ap5VvL/AM83rnfJl/1fk/6qhrWV&#10;63xWGhisLUw85csZqUXb4veOGE/ZzjM9oRf7IE15eeV9ki/1n73/AFlePx2f2ieaT/llK7Sx1YtZ&#10;LmX93eTTTRRf6uKar27bXyfCvC+H4Vw9bD0ajnzvmu/d+H+U7MZjHjJxnOJhzQ+VPU2i6p/Zeq/a&#10;PJ86L/VSf7ldR4R8J/8ACb659jkm8m0iTzZP79ei638C9H1GAR2E8tlNH/y1r6LGY/C4aX1fEfaR&#10;hCE178Ty6Ky0yC/h1D+0v3Ub+ZH/AH/92tO8vP7KU6xJZf6XfO3/AB9xfJGn+5XWeHfhBY+G76bU&#10;Hn/tPy/9VFMP9W/96tDxsljP4dvLzW/30NlH5vHyP/u1+A4/Nssyuf8AYnDfP7bFctqil7vxO0F/&#10;Xun1cMbVxVaniMw1hDoeYeI9SiGlw6x5MUMu/wAqSL+CT/crh/8AhMom/wBX/wB+q5/xh8Sv+Etg&#10;ht7eH+zNPtv3scX8f/A64/w/4ksbXxjpkl5N/onzRSS/7e393/49X7tk1DGYPAQpZhLnrRWrPncb&#10;OjVxMp4ePLCXc9atdW1fSJ4Nc8mLyrX/AJdPNXzv9r5Pvfdrnf7C0nV/+JpZ6z/xKZZPN/24/m+Z&#10;a8Km0vxV/wALBR/Jul8Q/aub47vK2bv733fu13/iLWIrXxjqcdvBLDaSusUf7pkTft+bZ/wKvClQ&#10;w3E/+90XH2b094/S83wOI4B9lPA4qFX6xHXT4eX7Ufel7v8AKe6XmtaR9uh1z+0/9EiRfLh8v55N&#10;q/d/2a42a++33015/wA9ZK4FtY+z1abxFug/d17WVZJhModT6ve9V8zbPznGZhiMwjThWtywWlj0&#10;bR9LuvE3nRxzeRaRf6yX/nnWT4q8P32g+TJJ++0+X/V3cP8An5a1vhvrUWs+HP7Hj/c6rayf8tpd&#10;iXO7+L/gNXPHGpW2g+Fb3R7jyp9VvnXy4ovn8vbXhzznM/8AWGOWfVf9nt8X/bvxc3wnX9Qwn9mf&#10;W51Pf7f/AGp53uqSFts9Nhh83/V1qWen190fPmtpM0qfu/Om8r/nl/BXVeD2luJ6xdJscCulubu5&#10;8LeFLzUIIcXXSPzv+Wf+1XJjcZDBYapiKt+SC1OvB4WeNxFPD0t5vlO9hXyIP3n7n/rtVfd9qn/6&#10;ZV5/8M/F2seI9Vm0vUJ/tsUsHmRyzffj/wDsa7RllsK8/KM2o53hvrdKLir8tmd2bZTWyfEfV60l&#10;KVua6Nhl3QeXVWxk2fu46hs9S8393JU1vYxW9e2eMV76H9/U3k/ZfJpuodamtZvPg8uSgAul+1U6&#10;1t/s/wC7qaGGtC+tYlg8yOgCqtnt/eU5vK8irFvfRRQfvKzVuPN/eUAOWSKs+6kitZ/M/wCetSQw&#10;7p62PDuh/wBuar5cn+qoA7L4Waebfz7gf6qWvR6pWGnxabZQ28H7qKPtV2gCBxnNflz8QJtnxV8c&#10;/wDYUlr9SDya/Kf4nTeV8W/HP/YUlr4TjKHNln/by/8Abj9W8M4c+eS/69y/9tI/tki0fbKxftdH&#10;2uvwn2J/Vf1Y2vtnvR9s96xftdH2uj2JXsDYN1u/5Y/jX0X/AME+W3eKfil/12tf/QWr5bF3kV9O&#10;/wDBOqTzdd+KP/X1a/8AoDV99wdT5Myv/dZ+VeJFHkyKX+KJ9uJSt1pkfant1r9yR/KCHUUUUxhR&#10;RRQAUUUUAFFFFABRRRQAUUUUAFFFFABRRRQAx65XTPAlrpOtTaol7qE0p/5ZSzb0/wC+a62igBuO&#10;a5n4jqZPAHiWNIvOkfTrkCP1/dNXTE9KYy1KdpKQH802oWstpqt5BJDLBLFM/mRSja8fzVYsl5r9&#10;yvjj+w38Lfjn/pOp6N/Y+om5+03GoaSFhmuT/tt/FXyN8RP+CTGsW+uXtz4L8SxHRY08y3tdQG6X&#10;7v3d1f11wt4mZI4Ro46Tozt1+H/yU+fxGDq29zU+MfCBPFeweHRmbOa4O9+HfiX4da5/ZfiPRrrT&#10;b/5vL/d7/MRf4q7/AMNQboIXjr9FzDF0sTD21GSlF9tT8az+EqUpc+h7D4Z/1NeueEf9RXkfhdd1&#10;et+FK/Is42kfzjnn2jtrLqK37boa5+x6iugtuhr+YOLfikfQ8MfCdBYnitrT6wrPpW3p9fxLxatK&#10;h/XvC796mVPEY2wV5F4l/wBdXsPib/j3rynxHDthr8zyp2P6gyOekTxTxeN3nV5P4ur2rxLa15L4&#10;otf9dvr9nyqovdP6DySrH3Tx3WF4NchfjYc13+uWmK42+tNxr9Twc1Y+8zKlKvSjOBybDbVizO2r&#10;dxY0sFttr3OdSR+fQwc6dUer5Natj81UY7fca17G3wK4aslY+swFGcpmiieXwavWP+uqur7KkW6k&#10;TtXlPU+3cWo8qLV022CsO7bdWtLP5tZM67jRRVjlqR5YGXOC1ZtxbVtGLNO+x16UKnKfM18HKuc7&#10;HZ81oW9tsqw0e2q8kvlGtXOUzzYYaGG98fMuyqct1zUVxeZrPkuM1vCmedi8dGL9wfLcP3zUkN3V&#10;Jmp0C7jXU4RseDCvPnN+GffT5apxrtp0suK4eXU+qjWfJ75TuZMVTDYqwzb6fFAZK617qPnJqVWf&#10;uD7dSatFSKmt7bmp2h21yynqfQUcLKMBkSYq3DFVarVqa553PWoxjKXIPki8yqz6fmtmJI2ouE2V&#10;gqr6HszwUJx55HPG0xTVgrQuBtqmZNtdcW5Hz9SjCnIs28e01qQMh9awDebDUsGoVhOnKR24bHUq&#10;UuQ7nTJo1rtNHm4ryizvs12WgalXg4zDXR6teEcTDngey6Hcbh+7r0TQl3GKvI/Dt5vxXq3heTdM&#10;K/M8yhyn5TnFJw5j0jQbfdXo3h+z3zw1wPh1d1eneGx++hr8tzKbjzH4pm85R5jfmOxcVkXkmyta&#10;7rFu2r1uGqKlKMz8B4irSjzGTfSDr3rndTby4CyjLH3rcuztOa634YeFEvRPqd9BuAf9wsn3f96v&#10;684TofDM/nnE5bWz3G/UaPut9f5fM9A8IRH/AIRvTS33vLrdCnJP5UkSCMDHYdKkPBz0Ar9PbP6J&#10;w9L2FGFHflSX3CSLvrl9C8A22g6rNqEd7fzySbv3U8u9PmrraKg6QooooA8i/ag4+D+pf9dof/Q6&#10;wYYf3MH+4v8A6DXQftN/8kmv/wDr4g/9GCsqKH9xD/uL/wCg1+B+I2J9hicP6P8AM8bMMN7flK/l&#10;UeVVvy6PLr8f/tE8X+zir5VHlVa8ujy6P7SD6gcn8RI/+KA1/wD68mr2X4Q/8ku8J/8AYOg/9AFe&#10;SfEaH/igNf8A+vKWvWvhD/yS7wp/2DYP/QBX7v4b4n6zh8T6x/Jn0GAoewgztF6UtFFfsp6YUUUU&#10;AFFFFABRRRQAUUUUAFFFFABRRRQAUUUUAFFFFABRRRQAUUUUAFFFFABRRRQAUUUUAFFFFABRRRQA&#10;UUUUAFFFFABRRRQAUUUUAFFFFABRRRQAUUUUAFFFFABRRRQAUUUUAFFFFABRRRQAUUUUAFFFFABR&#10;RRQAUUUUAFFFFABRRRQAUUUUAFFFFABRRRQAUUUUAFFFFABRRRQAUUUUAFFFFABRRRQAUm2looAr&#10;XVrHcQ+XJXjvjzT7a3vvLr2Wf5oZf9yvHvFFjcy300klAHDzR/8APOrjSf8APOariwxVDNY/886A&#10;M/zJb2fy61o44ov3dU/7L8r/AFf+totbOXz/AN5NQBdq7DcW0UE37n97U0lvF5H7v/W1RkjoAhtY&#10;7m4n/wCmVSXH+i/6yiGTyqbef6VB+8oAjWbfTbiGKX/WVXs7Hb+88797Vq4j82CgAhjiWD93WbdS&#10;faJ/LqRppbWDy5KdZ2vm/vKAIprX7L+8qW8tftEHmUaou2nSN5tjB5dHMHLynMtp8vn1DcW/kVtV&#10;T1SPfQGxg3Fj9oqFdP2fvI/9bFWhU0lvKn7ygNjoWurDWYILiW8is5gn7yKb/wBCrG8QXVtq19+7&#10;/wBVbJ5Uf/TSiz0/zf3klQ3Vr9nrCnQhCfPDeR4eDybBYHE1MXh4+/Pf/wC1K5WjbTvv1c0vS5dU&#10;879/5FpF/rJf/ZaqtiIYalKtWlywju/snvQhKpLkhuR6Xp/9parZWf8AqPNfyvNruks9NjuPsf2K&#10;Lyov+Wv8e/8AvV534ot5dGsf7U0+98+KL/Wf34/9qu78EeK4tc8NaZql7DF9qvuY/J5TYv8AE3+1&#10;X5ZxZ/aOa4bDY7IcbGFKM9Xzcv8Ahf8Ae5f5Ts+s4bLFU/tCPoM1jXLrQZ72TUPDN3ew23/LW0kX&#10;ZIn+5Xkvif4qeGbe+bxHea/FeSp+9g0qGL99H/dWvTnguoNYmubyeSGGJ2kklmk+XZ9a/PX41fED&#10;TG8ceILjR4YodP8AP/d/9NH/AImr08NwjklaXtlh+WV+Z2lpJ/8Atvve9ynz3DfGWPx0q/7vk5fd&#10;TfY9S1f9qfxBJNeDyNOgluXaSK//AOXmL/ZrzG++JEjzzfaL3zpZX83zf9uvG7jxdK0/7yqdrrHm&#10;6r88/wC6r76nQo0Ob2MVHm7R5T151Jz+OTl/28evN4wlSDzJP9b/AMs6m8H/ABG1yw8Y2Vno/ia7&#10;8PxX06xXEtpLXjviDxxFB+7jm/e1y9n4ilnnm8yb+Pza3Zmfrg9pHpJn0yKPz7SXb5om+b7R/tPX&#10;yv8AFKax8G/E3WdDs5vJtYpFlji/557v4a4Hwx+2T8RdH8LwaZJDp+pzQp5Ueq3ZP2iNPpXn8PiK&#10;XxHrk1xqF7NPd3Mn7yWb78le1j8Zh8TSpwpU7OO5+a8KcO5xkuLxdbMMZ7aFV+6ryfL73xe98P8A&#10;KezR+Jv+edXrfXJZT/0yrznRbyN54be3/fSyv5UcX8clfQnhn4A6ncT6NJql7aeVLOv2jSv+W2yv&#10;KhRnV5uSLlyn31fF4fC8v1ioo8z0vLl5pfyxHeGfD+p6zY/2hHZXc1pF/q5fm/8AQK6D+zZU8ny6&#10;9dvLi906+NnZxSwi12xW8Qj6J/DWF4s0X+z/ABV5nk+TFLAsv+xv/ir1Mdl0sHCnPm5uY+I4Y40h&#10;xRicThIUZw9j1ctJe9y/9uyMHTdN3f6yuw0vQ/8AlpUnhrwvc+IJ/Ls/+WX+sl/gjrutM8NXOgTf&#10;6R5V5Dsby5YhhN9fLVsfhaFX6vOova25uTmjeX+GJ+kQhKfwDbXQ5bWx8zyPJq42u6l5GySCKb5P&#10;+Pr+OuF0bU9X/wCEjhk86WaWR/3kX8BSu2uFiE80dv8A6qvj8jznCcYUpzxGF/hPTm977vdPZzPL&#10;Z5TOMIVObnXQ4zxt8QP+EI1bRdH8j7brWsfvY/O+55P8TV5TdftPy/8ACSTJJoNrD4f87y5JP+Ws&#10;f8LV6x498AW/xEv9F1D7bLpms6P+6s7rHybP4leuUX9ljwvF4ig1O41S6vYd/mf2fj5ZH/8Aia9H&#10;MIZzPEf7LLlhf/t2x9tkdbhGlgYzzOHNU5XfRt83M/h/8l5T1jy4ooIZI/8AVSwLLH/uNUcMn2iC&#10;ppptv/THyk8qP/cqa8miig/d19f0PyuVub3PhMOaH7LfeZWlHN5tYtxN59aFjHsoAued5U/7yprx&#10;oqzdQk2eTJViGaK4goAoyTf6d+7qxfXXlVXWP7PPRqzUAbGgzfv4a93tPmt4T/sV8+aT+68mT/br&#10;2/w3qAvrDKf6ygDcooooA+bv2k22fEz4dfW4/wDQaqCTip/2nJPK+Jnw6+tx/wCg1mCXgV5GLwft&#10;585/OfHWK9hm3J/ciW/M96PM96peafejzT715n9ms/Pv7RLvmUeZVMy0edVLLQjmHvGN4pk3av4O&#10;/wCw3b/+hV9fqOcV8deIX/4n3g7/ALDcH/oVfYqda9zC0PYUuQ/oTgKt7fKpT/vv9B9FFFdh+khR&#10;RRQAUUUUAFFFFABRRRQAUUUUAFFFFABRRRQAUUUUAFFFFABRRRQAUUUUAFJtpaKAEZd1ZGu6dbXF&#10;lNJIP4K2Kw/FKytpR8igDw7VreLz5vL/AL9Z9uuyf95W9fWMsE/+kVXaGJ6AM+aSWD/lt/rabax+&#10;fP5nnVYm0+KWo203yP8Aj3oAv0+Non/1lQ6TY/v/APSJ60Ly3iT/AFdAEOoXETwf6PUNna3TwfvK&#10;kkXZTo7iWKgCu1xEtOjk83/V1T1C38395HU1rZ+RQBHJaxefU1x+6gqG8t5W/eVTuriWX93QA2GH&#10;7bPUlvD5U/lyVas7X7P+8qnH+6vv3lAFfWNN31jrYyvXRak0rz/9MqpstAGC0e2s2bTd1bmoR7J6&#10;rxx+bR1BIq2dr9nn/ef6qVPKk/8AiqwdE+GMWi6tFqM+sQ3lrbSebHaw/wCuP92uoa3lWfy60F0u&#10;LyP+mteHj8kwOY1qdbERfNDa3/gR72X53jsso1MPh5KMZ7394zZv9InnuP8AltLTdtSSR7ajkbZX&#10;ve97x4Pu8oba6v4e+H7XXL29ubz99FbH/VVJ4a+Gl9r9j9skmisoZf8AV4rktU1bXPhb44h0+Tyv&#10;Nvn8qPzv9TIlfP4+rPGYXE4HLqyjiLaf3ZdDWK9nKM5/CevyaV/Zq/2nomnRR6jap+7ji/5ap/dr&#10;L1b47xeF7izj8SaBqPh+G5/5epvnSP8A75ruYBmywgxLs/eV5P8AtI6/pHhr4Pa/Lr5ixLH5VnF/&#10;GZv4a/AuHs7xVSrQynMYvFczleqpSvHp8X2uU9epTVueHu+RwHxw/az0nRdJ/s/wRqn23VpHWSS7&#10;h+5H/s186ePv2ovFXxDt/seoXkVlaRf6yK0+RJP9+vnvXPG0vkQxyfuZdlc3N4kkl87y5v3sVfvu&#10;AyHLcqpU6WHor3Nm/el73xe8eROrOpI9guviHLe/u4/9bVG+8XfuPLkry/R9ditYJpLiasHxF438&#10;/wDd281e8Zcx9QfC34j+Ib3SvEHmazNe2mmWvmW+lfwfeqTwP8Qdb8b6qNL8QTnU7CWBh5s//Ln/&#10;ALSV8z+CfHmr+HNVh1DS5/8AS/8Anl/BJ/svXpGrfG691LSp7e28P6V4T81PLuZdJJL3Kf3Xrx8V&#10;ha9XEwqxqWUd0fo2R8QZTl2S4vL8Xgva1qu09P5fd1fvR5fi907618TRjzv33+qdoo/+mm2tC38T&#10;1474fura4g8zzv8ArnXpXgmzl8TT+Xb/ALmKJPNuLqb7kaf3q9g/O4QlOXJCPNLyOu0vVrm6n/6a&#10;/wDLPyfv16ZY+E77TYIbi8hmg83/AKa76w/Bnh6K20PxBrOh6np/ibULFP3ctp/y7J/E2ym/A671&#10;3WvFR09ftV7a3UMslxFL9zf/AHvmr5vFZ5DD4mGEhHmjPZo/QMBwbisVl2Jx1WoqU6P2XGz/AJve&#10;Os0/T5ft37v/AFVdZpOl0WOmy2/+j/8ALWL/AFldJDZ2Ol+T/aGpxaZ5v+rim+/Xu161LDR560lG&#10;PdnwVGlPEy5KUXJ9vtGpoXh3fP8A52V017p+2D95DFeWkqeVJF99JK8R/aj1DXNB+Fmmf2J5vk31&#10;1/xMZrT/AJ4/wtXKfsba/wCILy/8QWlxNdXvhqODzYzL/wAs5v8AY3V5FXM6X1v6l7PmhJf+BH32&#10;G4TrVeHqnEMKyjyP4P8AD/e+zI+i9C8OWtlcbNPsorOaX/WSw/fk/wBmvEfHH7XNt4dPiWTTtG+2&#10;aVo8n2GOWb/lrdf/ABNfQUNxLB/pEdeI6v8Asm6H4n8R6zcW+p+R4a1h/tNxpX8dtN/z1irprUJ0&#10;KUaOBiox7bHmZJiMsq4ipVzyTnpG1+Zx/vf9vcvwmJ+zl+0pdfGjxTNoHiDRrSzv5YXubaa0+RNi&#10;fwv/ALVfQM0myvMPgx+zZ4a+CWqzapZ3s2p6rKjxxyzf8s0r1m3aLz/LkrfBxxEaX+0fEc3ElbKq&#10;+YSnk0eWjaP/AIF1lEq3EP2qCqNm32ef95Whql95VY8a/aJ67j5g3N2+prO6/wCWclVbVdkFU1uP&#10;KvqAL100UVU9Nm/11WLqP7RBVfTfl/d/8tdlABJdbp/LrvvhzN/xNfLrzX79xXZeDbr+zdVh8ugD&#10;22iobeaOeLzI+lTUAQH/AFhr8mfi7cbfjR46/wCwpLX60Y+f8K/IX403Gz43eOo/+ojJXxvFMebL&#10;/mj9m8KYc+fy/wCvcvziZP2kUfaRWT9o/wCmtH2j/prX477E/r/2BrfaRR9pFZP2j/prR9o/6a0e&#10;xD2BqtdfLX1b/wAE2ZPM1v4pf9fVr/6C1fHhueP9bX13/wAEzZN+q/FL/r6tf/QGr7Thany475M/&#10;IfFKlycPS/xRPuyNqlrxT9qX9o3TP2Z/hXeeK72CXUr8v9m0/T4vvXEzfd/4DXzND4z/AGzNT8D/&#10;APCzI4PDENp5DXsfhUxN53kbd3/fW2v2A/jg/QNW3UteA/se/tQWv7UPwx/ts2f9l69YztZalYHk&#10;RzL/ABL/ALNe/UAFJur5g/aU/bDk+F2t/wDCD+A/DN345+JV1A8sWn2kf7m2C/xStWR/wTx/aQ8Z&#10;ftKeAvFeq+NIbSG/0vVPsUcVpFs8v5fmWgD623UteMftMeP/AIgfD7wbaT/DPwn/AMJZ4lvrpbWO&#10;KU/urZP+ej/7NfK3xX+JP7Xv7Pfhw/EDXP8AhHvE2ix/8fulWcTf6Gn96gD9EKK8r+Cvx40P4xfB&#10;LTfiNbn7FpdzatLcCUY8pl/1gr5S8LftAftDftc63r958JIdE8G+BNNu2trbVdXiaR70r8rUAfoB&#10;upa+HvgD+1h8RbD9ou4+BXxi0vT/APhIBB9ps9U037kqfeDN/vV9wL0oAWiiigAooooAKKKKACii&#10;igAooooARl3U3ZT6KAOY1zwRoHiO8FzqekWl7cxps82aMMwFfn7+1F8HPD3wk8YwHw/NiHU90slh&#10;/wA+71+kDjBr84P2ztG1LT/jpNqFzaSRWN9Gn2eaT7km3rX6RwDVq/2t7L2zjDlen8x8HxlThLK5&#10;T5bu61/lOc8JNtr1jwnXj/hyTy/Jr17wo22v1jNldSP4oz2PLzHb2PWt+2Fc/YtzW9aNuFfzFxYp&#10;c0j6HhiUeU6C06VtWNYFq26t2yav4q4qpSlGUD+teGqi5ojdfTdBXlfipc163qq77avL/Edv/rXr&#10;8ny2XLM/p7I5q0TyDxL/AK+vL/EyeZNL/wBM69d8Rwc768u8R2lfreVzXun7vk8/hPKdct9/7yuL&#10;vbevRtasq4vULPYa/TcHU0P17ByjUhyHNyWO41HFZYrXaKoHG2vZVRhPB0oy5yulttq1bptqSPy2&#10;qOR9lTeUjphThS98m3ZqFpqrNLVdpqIwJqYvlLklxTBcVRlmqITVv7M8yeM941h81Nkqgl5TZL+j&#10;2UinjKXKNuJdmayb64qa6uN9ZF4+6vQo0z4rMcZ7suQZJPu5qBlkl6VDu2mtG1i82vQfuHycL4mX&#10;INhtd1aFvZ5q1a2e+tm207NefUr8p9hgcq9oUVs8VFPARXS/YKqy2GTXnxr6n1VTLfc9w5Sa221J&#10;Z2+a3JtP9KhjtdtdXtrxPE/syVOqPjj2UyebbU0h2Vn3k1ZL3pHoYicaUCGSfNWYbnNYktzzUkN3&#10;XW6Wh85TxyjM6i3uRTrm55rFgu9vSlluc1y+x94+jWZfuieS6qjNNmmu+TS7d1dCXKeHVquqVJJt&#10;tNS921PNDvqBbPNdK5TyJxrRl7ht6dPuOK7DRHzcCuP06HyzXYaFFmcP6V4mMtZn32V83sZc56no&#10;UnMMdeveHW2wQ15H4et95hr1/wANR7oBX5Pmx8PnfKet+Dmr1Lwuv7ivL/B8eyvVdCj2W9fjOaby&#10;P57zx8vMX7qbNYt1JWhdfJWPeSba/ROGMH8J/NXEWL+IyNQYeSV/Gvavh6g/4RXTP9yvD7x8yfQV&#10;6B8GPEUctte6fPd5ljf93FIedlf1tw7hpUqMp+R+Z8L5lSpZ3KjP7acV8vePW07U+oLdt1T19Yfv&#10;AUUUUAFFFFAHk37TK7vhLe/9d4f/AEOqkUf+jw/7i/8AoNXv2lV3fC28/wCvqD/0Oo7aPdbw/wC4&#10;n/oNfyv4w4n2GNwn+CX/AKUehh6Ht4SIPL9qPL9qt+UPel8v3r+ev7SNfqJT8v2o8v2q55fvR5fv&#10;R/aQ/qJyPxJhx8OfEn/XlL/KvUPhB/yS3wp/2DoP/QBXnHxMG3wBr/8A15S16N8JWx8MvCo/6h8X&#10;/oFf1J4N4j2+Exv+OH5SOfE0fYcsDr5ZY4hvc496q6drNjqgP2S+hvB6wyq/8q+Qv27fiprev33h&#10;/wCBHw/vPJ8a+L5P9Nmh+/ZWS/Mzf8Cryn/glfoUngv4ifF/wudTutSh0i++yxyzSbx8v8Vf0ScJ&#10;+kVUrzUbbTbfzry7itI/+ek0gRf/AB6rtfA//BXua5j+CPg2C3vJbSK68QxQymGTZ8jKaAPtz/hN&#10;fD//AEG9P/8AAlP8a1LW6iubcSxyxyx/89Iz8tfBGif8Ek/hpq+hadeyeLPFfm3NrHKf9N/vKrV9&#10;f+Evh/Y/Cr4SDwvpd3dT2emafJHHNeS75futyzUAdLJ4w0OI7JNa08H/AK+U/wAatafrWm6tn7He&#10;2t7s7wyq+Pyr8iv2Mv2MPDX7VUHj/WPFGv8AiCyu7DXp7aP7Hc7U+81foD+zD+xl4W/ZcvtZu/D+&#10;satqcupxpFINRl3rHt/u0AfQtFFFABRRRQAUUUUAFFFFABRRRQAUUUUAFFFFABRRRQAUUUUAFFFF&#10;ABRRRQAUUUUAFFFFABRRRQAUUUUAFFFFABRRRQAUUUUAFFFFABRRRQAUUUUAFFFFABRRRQAUUUUA&#10;FFFFABRRRQAUUUUAFFFFABRRRQAUUUUAFFFFABRRRQAUUUUAFFFFABRRRQAUUUUAFFFFABRRRQAU&#10;UUUAFFFFABWfqOj2uqrsuIsj1rQooA8K8QeG7nSdVmjj/wBVWXNJLXvt3pltfj9/EDXl3jTQY9Ov&#10;vMt/9VQByNx9pX/j3qw1vKn+sqS3m8ir0d9FLP8AvKAM3dtoVtlaV5bxXEHmR1lr1oAja4/f+XVW&#10;+m2VY87dP5dU5m/0795QAafceVVq6mlig/d1JDHF/wAs6kZd1AFeOSKWCsu68QW3hyx+2XnmzWu/&#10;y44ovv760re1iSqXiXwtF4r0mGy87ybqN/Mjl/g/4HXjZu8dDAVZ5fHmqdD0suWEli6f16XLTvqQ&#10;aXrFt4ygmuNP82CWL/WRTf3P7yVYjaW3/d1meGtC/wCEJt5sTfbL+5/dSS/wRp/sVsyWfm/vKjIZ&#10;5hPL6c8z92t71/8AD/eNczhhIYupSwMv3fu2Kdnby3999nj/AL9an2bTLg/Y4/8Arn5s39+s2zeW&#10;zvoZI62pk02zP2iPzZpov3vlV81xR/rLz4b+wPgv7/w/zfa5vshl8cFyS+t/F0M3wl4Xj1K+vbi/&#10;5itpPK8n/npXSa54Ysbqx8yzg+xSxf8AfElc/oniKTTr6a4/18Vz/rIqb4i+IVtL/wAS+zh8mKX/&#10;AFkv8dYY7C8Uz4kw+Iw9ZRwcVHnXNHl/v+78XvfZOKMqHspfzGbu2VsL4XiaA/2hN5Msn+rih/8A&#10;Z653RdYjutcsreP998/7yL/0GvQrqz/tDVZvMMUEv/LSKX/lnU8b5/mOR0KP9lRUqk31973Y/wDy&#10;R15fhqOJnL2stI9jzHVlsfCl9Nb63NL50v8Aq/sn9yq1p4httM87S7+eGDT77/SbLUP/AGV6yvHH&#10;izw9468VXtnZ6zDZy6On2aSWb7kv+0leG/Fb4tWOr/YtH0f99p9inlSSzf8ALR/73+7WWEWd57Vq&#10;4HOcPyUJQ6acvpI9mt/ZmDwlLEYGp/tEXqt/vR9XaNDpGoaHqZubu11i1kT7NJa2p/8AQ6SXU9D8&#10;HeAL25k002ekaHatc+TaDc+z+Ja+av2XPixpvh/xTrOl+IL2KGLU0/0fzfub69l+PfxG0D4b/CXx&#10;N/as3kfbrJ7a2il+/cO393/Zr0cFwxHLoRwOE97D9U/tPzPx7iPM8Xjc4p0cRLmpy5fdUXY+QP2g&#10;/wBr3UvivBDp+j+do3hq2/1cX3Jrnd/fr5D8VeOrnz/Lqj4q8SbYP3c3+trzqe4lupt8j5PrmvvK&#10;UIUoRhCPLGOyPsYU4048kI6G3q3ia+mPmedUlv46vk/1lcw776Koo6WHUpbqfzJJ66KzuvI/eSV5&#10;2kvlH931rUh1aW6/dyUAevR6xK1jD++q5C3lT+ZHXM6LqEVvYw/ufOrsNHking8ygNz074Q+JrHw&#10;r4/8M6xqH7+0trpZZP8Apn/tV93JHFfXkWtx3kP9kzP5keoRS/J/u/71fnn4f0v7b/q6+jPge1tp&#10;HjHRrjVJpv7Pidf3U0v7mP8A2tletgczq5dGp7KK97ufD8S8J4TiaVGeIlOPsnpb+v7p9c+AoPEB&#10;1u9v9Sm/4lJTFnaTff8A+uldgYTqhljv/wB9D5L5/wCmdZENvfPrsU8QzaSP5nm5+XZUOra/c39x&#10;Nb+d/ou//lj/AMtK/KMVgcdnWYU8X7RwhSe3vd+b3TPJ69TM6spwo+y5Go6RtzW/9Kka3gKS2trG&#10;bT4/9bv8zzf+elbOtSRwaZPbyTf6VKP3UVcAsO+tJovsX7z/AF1VieDMFieIKefzqT549Ps+7Hlj&#10;/wBun6H7aXJyENxqV8n7vz/+2tWNPb9xWXN5r/vK1LGP9x5lfeqEIfBFR9I8pk5zl8ch19Du/eR0&#10;7T5JWg/eVHfTbYKmtZt8FUSQ6hHugot5PtUHl1YuJPIgqjp/y0AN/smRKj/e29bFN8vfQBV8v7VB&#10;UdrcRJ/o9SXUkkVZclxFLP8Au6ANS4k8qeGOqdwsss9SSWvleT++8+tbTdJlvJ/3f/LWgCxouky3&#10;X7uOGvTvCmh3OmgySHH/AEyq/wCHtCi0mwhjeIebW5QAUUUjdKAPmf8AahOPiL8Ovrcf+g1iGStT&#10;9qu4jg8f/DrzPWf/ANBrmYtQtp/3cU2a+hwWD9vQ5/M/kTxNxLpZ9L/BE0/M9qPM9qp+fTfMrr/s&#10;0/JP7QL3mCm+ZVPzKiuLyK2H7ybyaP7NCOYe8VNdk/4n/g7/ALDdv/6FX1v4j8Raf4T0S81jV7yK&#10;y0uyjaa4uZeFjRe5r431LUba58SeDY45vO/4nEH/AKFX2R4l8PWHizQ7zSNVs4r3T7tPKuIZh8si&#10;eleJj6PsKvIf1v4X1fa5JL/r5L/20+AfiV/wVG1ZPG/hmD4f+DJLzwXqeqJpv9v6sGRLl/NVW8n/&#10;AIDX6I28glgik/votfnB/wAFOtA0zwtrf7PWkaNZw6bp1t4iWOK1hj2JH80dfo7Y/wDHnB/uLXnH&#10;6+Wa+X/2ivj58WPDHxG0zwP8J/h1/wAJPqEkK3N7quobks7ZG/26+oK8b/aL/aY8Ifsw6FpuseLY&#10;bwwX8/2aP+z7bzX34zQB8uXn7cfxh+BHxS0Dw38b/Bum2WgavOsUWt6TIxQbq+v/AI1fG7QPgb8L&#10;NT8ca2xm0+1hEkcUP37h2+6iV+d/xV+OGh/8FKPjR4H+Hnhe8h8NeGtIuV1K41DV/wBzd3Lr/wAs&#10;4kr7c/at/Z0/4aB+AV94I0+8+xahboh06WX5U86P7u//AGeKAPBfDP7Qf7WvxF8Hf8Jx4f8Ahp4e&#10;stEm3S2WlXkrfa7mH+Fq9n/Y0/axi/ah8H6m95pcug+KdDm+y6rp/wDBG/8As18h+Af+CoEvwR+G&#10;mp/D3xn4f+2fETwznTLOS0/49Ll1+VWdv4a+lP8Agn3+z9e/CTwFrPirWdTtNT8QeObr+17gad89&#10;tb7vmVEb/gVAH1svSloooAKKKKACiiigAooooAKKKKACiiigAooooAKKKKACiiigApGXdS0UAcl4&#10;t8I22qWM0kf+trydrG5s5/Lkr6EbpWJq/hqxv4ZXlh5xQB4grS+fUkK3NxP5fkfuquahY/YJ5o/9&#10;unQ3nlfu6AKrRy0bt1alvcRS1Vvrfyv9XQBV3fuJvMqGOb7RBUjNtqvHNvg8yOgDNupvNrSsbrzY&#10;Kp2rRvPN5n+trSWHb/q6AKsl1sn/AOmVF5H58H7v/Wyv5VSXVr5sFSW8cSeT/wBMnWX/AL5oCXLY&#10;+ZvjL+314R+C/jibwfJo11rN1YnytRliPyR/7Kf7Ve4+DfENj8RfB2meLNDm87RdTT7Tb/3/APaV&#10;6+Wv2jP+Cd2sfFr4p6n4z8J6/aWVpq8n2rUbXUZNjxv/ABeV/e+Wvpz4W+CrL4WfDrQPBGmTSzWG&#10;kQeX9qlHzyO33mrKPNzHXW9jThHk3N24mlaD95XHfEj4jWXws8Hza9dw/bSX8qO0/wCej/w/8Brs&#10;7qz8r/V/vq5D4h/Cyy+LvhabQLu8lsphJ5ttd/7f93/dqcR7X2UvY/EdmU/Uf7Qo/wBp/wC739+3&#10;Y4j4U/tC2Pxm87T5NHh0fxBEnmxxQ/6mRF+83+9Wz47+Ic3gHWodH07TIry78hLmSaX/AGv4az/h&#10;B+zxbfBe+n1S4vf7S1qVGto5f4Ikb71db4x8AaJ41/0zUp7qyvIv3X2u1HmeYn8K183iqWb18u5M&#10;PLlrX/8AJfU+5xFThOhxDKdGPNg7aaNrn+1p8XKanhfxBF4y8OWWuRw/YvtLtFJF/trW1Z2cuozw&#10;2dv/AK2Wub0vUrHQdKh0vT4fJ0+L/vuR/wC9XQ+B/FUcM17eR2c15FFH/rf+edd9atiMuyqWIxHv&#10;VYQlf+WUvsnwWLhh8VjqkMDG1KU9E/5TY1X4c3L2P/EvvIptQ/55Tfc/4BVK++Fcsuh+XHqcv9q+&#10;X/2x310ereO9D8L+HL3xBcXkUtpax+Z/t/7tcRqH7SPgLTvDf/CSf2n53mp+70//AJbb/wC7X4Xh&#10;OJOPswwlHEUcLzfvHdqPT/22P946J0MLCcoT9122Oq8CfGDw++iw6brF7Do2q2I8q4hm+T/gS102&#10;q+DvCvxFm0bW7yEazHbJ/o0v8H+9X5t+PPiVfeMtc1PWJIPJlunb91/6DX2l+yF8X9D8UfDPTNAj&#10;vYj4g0yNhc2nm/P/AL3+7X6bnGXwyqlUzTCScKsnrbmly/zfCcFKfN7he/aT/aN0b9nixsTJpk17&#10;d30D/Zo4fuRuv9+vy1+MXx21z4la5e65rGpyzSyu3lxeb+5j/wBlEr6i/wCCoPxg8NamPD/hezvY&#10;pvEFs7S3PlS7/syf3X/3q/M/xZr8slx5cc2RXscOZdhMPhI4vD0VCdVczfLZy/7dfwkVpzb5DS1b&#10;xxc3E80f/LWuaHie+tbiaRJv3tYheTO/P40yvqzm2OoPjS6nhMcn/LSp9Jm3/wDLauOqzaX8tn/q&#10;6APUNB1CKynhromvvtU/7yvK9Hv/ALVfwySV6Nb6lEk/l+T+6/560AdBoskqz/8ATKvdvhhLFrfg&#10;7xB4Tt5oYdVvrpbm287/AJaIv/LP/eavF7VYpf8AV16F4R0eWKeGSP8A+zrDEUY16UqM/hkerleY&#10;1cqxtHHYe3NSfNr8J718Cvh74l8H+I73VLuym0aX7K8Udr/H83/LX/dWvVfF+rX2ieFtAt7O8hn+&#10;0u/2y6tPvy/79cL4At7m68D6zp9nNLPqskiyxiaXe8sa/e2V3nwZ8NalZX97JqllKNE2f6q7/wCW&#10;r/w7K/Ns0hVhUjkmEpu0+WXtPtf3v+3T9jhmqzqVTizMakeaHu+yW3LH4fi96UteaJ0HwsuLrX/C&#10;k0mq/voraf8A0OX+OT+8tN+IfgrWNa8R/wBoafZ/2laSQ+X+5/5Z13Kt+4hj/wCeX/LKH5Eqazhl&#10;uP8AVzeTX0FfhtYzLKeX4uo/c6n5uuJJYbNq2YYSmo8/Qj0XQJdJ8HWWn3k0N7LEn7yL76f7tRW0&#10;UVrb/Z7eGKztP+eUUeyr9xJ5X7uOqqx/v/3lfS4XC0sJRp0YfYXKr/EfNYnGVsVVqTnL43zNe9a/&#10;p8JuL88FZs3mxT/u60lXbWfNefv66zkL0f8AqKo3X7i+8yr0c26qOpSbv3dAElxb/bYIfLqGTTdt&#10;WrX91BVqgDLhmli/1lTX0f8Ay0kq15e2qN5deV/rP9VQBNDcRXH+rqPzvN87y6p2q+bP+7/c1atb&#10;fyp5o/8AXUAQ2Mfm/vK7bQfD8t1/q6j8G+FZL6f/AFP7qvX7ezitYfLji4oAraHYSWFiIJO1adFF&#10;AEK9T71+OXx6v44Pjv45jk/6CLV+xg4Zh6V+Nf7QTeV8d/HP/YRavluIlfB/M/bfCCMpcRS5f+fc&#10;/wA4nKR3sclP+1VkPcFjxR52a/L/AGR/bKomv9qprXVZPnUedR7IPYxNB9UjjGHOK+0f+CYUouL3&#10;4mOvQz2v/oLV8Pefu96+3f8AglzxP8S/Tz7X/wBBavq+HoKOM+TPxHxZhKPDstrc8TE/4KcS/b/j&#10;R+z3o8nNpLrCySRfwSfvY6/Q8WsX2fyPKHlbPL8v/Zr8+/8Agqlol9omq/CH4kRwGbRfDOsJ9tli&#10;/wCWe6RW/wDZa+y/+F4eEF+Ff/Cf/wBsWn/CO/Yvtv2rzV/ubtv+9X6cfxOfE/8AwTnI0f8Aas/a&#10;K0O3Bh0+2vfMjh/gj/etX6N1+e3/AATE0G58TeI/ix8Y5YfseleJ9Vl+zCXuiszbv/Hq+zfA3xs8&#10;EfErVdT0zwx4hs9a1DTH8u8trSTe8R/2qANLXvDumWllrWq2+nww6pLZS77oR/vT8jfx18S/8EfP&#10;+Sc/Ez/sZW/9Br7i8W6vZWuh6pBcXkMMpspT5csqq33Gr4R/4JEavY2Pw5+JaXF5DAZPErn99Iqf&#10;wUAfc3xG8bQ/DnwRrPie4s7q+ttLtGuZLSzj3zShf4V/2q/OD9pf/go3Y/GjwP8A8K78N6BqPg3/&#10;AISb/Qb3WvFFt5NvbQN95q/RHxx8V/Bnga803TPFHiCw0ufU/wB3bRXkoRbj6VwH7Ttn8MYvgV4r&#10;k8Xw6TDpEuny5l8qPfv2fLs/2qALP7OfwR8N/D/9nDRvAen6n/wkGiS2Lxy6hFJ8lz5q/vGT/Z9K&#10;+DvC/wAbtW/4JofFrXvhpd+V458FXzy6nb2unHfd6du+6r/1r0f9h3xF4y8Lf8E/vHGuWk8s0djD&#10;fy+HRN87xoqttre/4JceHfBnin4P3vjC8ltfEHxE1S9lOs3eoyLNcj5vlXa33VoAwv2LtKi/ao+P&#10;uo/tHa9rGnwX9tH9h07w5ZyfvbVPmXdN/wB9V+i9fl98WND0n4R/8FD/AAN/wp28EGuaw/8AxUWi&#10;2f8AqY0b7zOi/L92v1BoAKKKKACiiigAooooAY/euX0q+8SS60Y7+yhi0/DYliPze1dXRQAUUUUA&#10;FFFFAEB5UGuU+IPw60H4k6L/AGXr2ni9td3AI+ZPeuvJOKhn6cnAohOdKcZwk4yXVGNSnCrCUJx5&#10;ovofAHxo+Elr8I/G8MFhNNLpV0nmR5+7H/s0/wALy7nyOtfc3iHwzpfia1MGp2UV5F/01r5f+LHw&#10;z034ZX1kdLml8m+kllcy87P9mv1rK+JI4+lTwmJT9ra1/wCY/l7xA4Kq4anVzPCW9j2/lI7F9tbl&#10;m9cvYTbraE1v2cmBXw3FWG5uY/GuHq/s58nY6W1bbW5ZyYrm7Oatq1mr+O+KsBL3j+qOG8dH3Tck&#10;j8y3rgfEVn5td5aSVleI9M8wZSv5zt9VxHIf1BkeMjKMTwrxBp9eZ+IrHFe56/o5xXnOu6NuJr7/&#10;AC3FI/csoxij9o8Q1zS90FcJqdvtNey+IrPaPLrzPXbDfX6dgMRzH7FlWK5onnl6ewqiRitvULDZ&#10;WXMNtfZU5qSPtGuePOV9+wVVub7ZUs561j35JrupwjKR4eMxM6UPcFk1DdSJd5rLIzUkS5ru9nFH&#10;yUcZVlIvvcVXmvttR3BxWReTSZ71dOkpHJjMbKlEv/2gKcl35lYsfmMa0rU10ypRR5FHGVashs01&#10;VfO31emt99UWtXz0NOHKYYlVVIRIy5zW3p9vVGxt8muisrXgVz4ioezlWDc5c5etLPPWuk0zS/Nq&#10;HSNP8016F4e0fAr5PGYr2Z+kTnDA0vMw10LdVGbQNtesR6DuFVbzQAv+rr5+OZanjQzb3jxu50rZ&#10;0rPmtClenajo8cQrk9Ss9le3QxXtD3qOJhXONuIdtc9etJnmurvosDFc9e2+a+hw8+58/m+Hl9gw&#10;G5oik2VNNBtNEcO6vX5o8p+e+ynzlmKXIxQqFzU1va7s1djgwa5XNRPeo4adWMechhh31citt1SQ&#10;wc1rW1rvrhqVOU+oweA5jGawzTo7CunGk76mh0eT/lpXK8UrHof2fSizJsdPrtPD2lcU7TNB2mu7&#10;0PRN1eBjscuUzxWLpYalyQNPw5p22vWPDNhxXOeHtF4r07w9pe3yq/Lc0xikfkOc46MuY7Hwra+b&#10;Xpmnr5FhXK+G9N3CuvmfyogPSvy6u3iMRGEO5/P+fYxJSKF7IawryUtWreSisG/uQv36/fuEcE7x&#10;P5b4nxcfe94ybxxhVb5iO/StHwb4U1vUdfsr6C1EMUE3zjIrtvhj4Eebzb7U4RNbSD92JOG/KvWo&#10;4hCp2DAFf1Vl3+x0bcup8xlHAk8zlTx2OqOEbqSgt/d+G7FtV2QVPSL0pa0P6BI3Y4+TrXL6LfeJ&#10;bjVDHqdlBBYfN+9ik+b/AGa6yigAooooA8j/AGm5zB8JL51h88ieD93/AMCrAtvE96Zobc6ZLFFs&#10;X97/AMBrf/adbb8IL3/rvD/6EK5RtS/9AX/0Gv5W8YoRljMJ7vN7kv8A0o+nyahKrGR0f9pye1L/&#10;AGh/02rmft/vR9v96/m36sfVfU0dN9v/AOm1R3GpyRQzSR/vvk/1Vc7/AGhQuo044fldw+pmX468&#10;UXt54B19JNLuoT9ieu5j+JGmfCT9nCy8X65LFDYaboiXJ/6aP5Xyr/wL+tcF461Lf8P/ABN/14y1&#10;3S/Cbw98bP2d9E8I+J4PtmjXOnW3mRQybD8qjbX9X+Daj9Wxvu8vvw/9JkfHZzRdKpE+cP2GNKtv&#10;F+qeJf2g/Her2kXirxW8g0u0u5V/4l1kpbbt/wB7+lcx/wAE3db023+O3xy36naZutYbyv3q/vPm&#10;/gr1r/h2B8HbWEeWNbEUSN5cMV+wUV8u/sG/sl+FfFnxp+I39uWWrQxeGdV/4l3+ktD91vl3/wB6&#10;v6LPnz9ZN1fPf7Yv7L4/aq8A6PoB1qXQJrDUFvUniG//AGa5r42/tba38JP2kvAvw10/wadY0rXU&#10;U3GqZbdH95fk/h+XbzXS/tHftUx/s2anpk+s+DdX1nw1dJ+81XTY/N+zP/ddaAPnn4sfAj9pj4H+&#10;DrzxZ4U+Nd54mh0O182TStRi/wBZDH/Cn/Aa+iP2SP2gP+GqPgVD4gvIYtO1WVJbLULWE/JG/wAy&#10;7hXzl8Wv+Ck/h/4weAta8GfCfwr4i8QeLtYtWtrcfYWRIt3y7mr139lv4Ra3+yH+ybeNeaZ/bPi+&#10;KCXU73T7Q7zI/wB7yv8Ae20AeY+Fv+Cd3xG+GMHiA+A/jZqHhr+07qW9+ywxfJI7NuXfU37KX7R/&#10;xS8K/tGal8BfjFPFr2txQNc2etRH/Wpjcv8A30ta0P8AwVj+FdrAI9Y0DxNpmtRovmafNprb9/8A&#10;dWuT/Zc8DeM/2hP2u9Z/aH8R+H5vCWgRWv2HSrC7j2TXKbNqt/3z1oA/RGiiigAooooAKKKKACii&#10;igAooooAKKKKACiiigAooooAKKKKACiiigAooooAKKKKACiiigAooooAKKKKACiiigAooooAKKKK&#10;ACiiigAooooAKKKKACiiigAooooAKKKKACiiigAooooAKKKKACiiigAooooAKKKKACiiigAooooA&#10;KKKKACiiigAooooAKKKKACiiigAooooAKKKKACiiigAooooAK5Dx9afaIIa6+qWo6bHfweWaAPE7&#10;qxliqrXZa14fubCf/ntFXHzLsnmoAqtNsnqxUN1D5tG360AQw+bFfTf88qhmsZJa1lj82CofJlSg&#10;BtvHsgqRl8qioZLiX/V0ASSU3dvqTZ7Vl3Hm+f5kdADptPllqaO48r93JUf9pb4P+mtU5ppZaANR&#10;o4p/9XUf2rbcTeZ/yyTzf+un+zWfb3UtrPWXrGvX1tP9sj/65Sf9NErmxMatSjUhh5cs5LR/3vsm&#10;tOUI1Y8/vRvqgfVYvEJmt3h+xyyp/o8sP/LN/wCGvGdW8fS6WZo7jyftcT+V/wADWuk8efFC28Pa&#10;Ve/2Ppnk6hKjRfappf8AVV8p6p4qlln8ySfz/wDpr/t/3q+T4VwucYXCVIZzU553097mlY9bNa+D&#10;r1ozwMeVW1PQPjz4/wBX0/w/osWl3ssOn326WS6i+R5X/u7v9mk0f9pTxB4Y+CNoNfml1OK51H7F&#10;ZiX5HuB/Ery/7NebW/xe1Lw1B5ccNpexf88ryLen/AKx5/jDbfEOxm0TxnDFNov+tsvsf7n7E/8A&#10;E2z+KvVrZfUqYmWI5lJdEz7ShxLlUsjw+TYjC+9F61Fy/wDgX8x03xP+LGraH4kh0/QLOHRdKjRZ&#10;I4vL837R/t76j+IusWyaV4Z1iT9zqGsad9puYofkTf8A7tcnqHxq8PeENKs/Den6Z/wmX2GTzbbW&#10;tRi2PH/0y2fxLXm/iD4gan411ybVNQm/0v8A6Y/Ikaf3USunC4atCrKtWl7suhw59nGU4zL6OX4G&#10;jyuk9Z/DzR5f/AveNjXte/ceZJ+48p68n8eeM7nWfJjk1O7vYv8Aln9ruWfy66DxZ4klv7Hy468v&#10;1aT7V/q69c+AuY11eSzzZkqrTnTZRQSFFFFABT4X8qbNMpp60Ad/4XuvtX+rrvLH/pnXkfhW+ltb&#10;793XsHh2SWWDzKAPUPCP/LGOOGvoLwnpf2/yPs/76uC+CnwL8Z/ETSf7Ut4ItM8P+Z+8uruTa+z+&#10;8ifxV9K+E/g//wAIaYZNL1n+2Yv+Xnzotj1usPVlDn5Xyx6nlVM2y+hi6eBq1oRrS2hzR5v/AAE9&#10;A8D6bcppXlyXs3/XLzf/AB2uuh0uJKq+GrXyoPMrYHz1geqiFbHzf9XDViaGW3/4+P3Ncv8AEDUL&#10;618Kw/2f5sP7xvtEsP39n8NYvww1O+uLDWUuZpZbCJFljll/v/7FfG1uI40M5jk/sXr1PpaeSzqZ&#10;XLM/aL3eh2l1NF5FFrN5Vj5lUbW3+1f6yrk0kVrB5dfZHzRTupvPn8yrljDsgqOxtY5f3lWJrjb+&#10;78mgCjdSSvTbVd0/7yatSOGJ4Kj/ALPjoAc15FFUnnRf6ys26s/KqvH5qUAWLxpZ/wB5/wAsqosu&#10;2tbUFi8isdfknoA1tL/e30PmV7d4Y8P21rYwSf8ALWuD8D+Gf7Z/ef6nyq9atofKg2UAT0UUUAFI&#10;3SlpG6UAfLn7WNtHceP/AId+YM/PcH/xyuNttOtrOYvBFtl9a7L9rCUW/wAQPh1v6brj/wBArzp9&#10;QjyK/TOHaXtcJ82fxX4t+1fETjGTt7OH6m75op3nCuf/ALSj9aP7Sj9a+q+qL+U/EPZVDoPOP96q&#10;t7bW+oweXcfvYqyP7QiNOGoRVP1OP8ppCFWL+JjZtHsYPFXg144f3v8AbEH/AKFX3MeWxXwqb2O5&#10;8V+DU/6jEH/oVfZPjnwsPGvg/V9BN5Np/wBvt2tzdWvyvFuH3lr8vz+HJjPkj+0fCNzlw9Ln39pL&#10;9D4Q/wCCrq/8Vj8AP+xjX/0OOv0LtD/oUP8AuLXwfqn/AASc8PeIBAdZ+IvifWJLYf6Ob25Z/Kf+&#10;8vzV7t+zV+ydH+zpqesXkfjLXfFRv4Ui8nV7lpFi2/3c182ftx6zpXxJ8M694ivvDdh4g0+81+x/&#10;4+dPhmVpov8AeWq93f8Ag3xrrU+gXc2k6zqFr+8k0+fbLLH/AMBavKfhv+xn4V+Gvx/8T/FeyvLu&#10;bVtcLSG1mk+SN2+9WD8e/wBgnwp8aPFE3izT9a1bwb4wueLjVdIumQyJ/u0AeL/8FTPh38P/AAj8&#10;LNH8SaXBaeGfHVrep/ZUunBYZpD3X5al/bX+M/xB8E/sNeB7j7XNo/iDxB9mstVuofkljRk+b/dZ&#10;q734Wf8ABNTwj4V8RWWueOPEuufErULF/NsxrN0zwxP/ALlfSnxS+EnhX4y+CLzwr4r02LUtFuU/&#10;1X3TH/dZGH3TQB5H8Jf2SfhI3wC07w3/AGNaa/pWr2SSXeqTfPcXTuu5n8373rXz3/wT21LU/Af7&#10;RPxS+Feh6zL4l+HWjzeZZXcsnmJbv/zzVq6l/wDgl39huDbaH8XvFujeHw/7vSobltkaf3fvV9Mf&#10;Ab9nDwX+zj4bn0fwfpssH2p1lvLqaTfNcv8A3nagD1delLRRQAUUUUAFFFFABRRRQAUUUUAFFFFA&#10;BRRRQAUUUUAFFFFABRRRQAUUUUAeVeMtN3arN5dcnNDLb/6yvYfEnh/+0wJI/wDW15xrWmy2v+sh&#10;oAwKitbjzfOjkqZetV/s8vn+ZHQBJceb5H7uq8ccrQVc3S1NJb+bQBkx6bKs/mVpKtH73/lpQzbK&#10;ABl2VCzeVSwzebST/wCooALiP7RVH7HLa/vKjWS5t/8AWVNcah/zzoAmW8iuP9ZTmt9v7yOslKm/&#10;tKW3goDm5ffMXxv4ul8OWNlJ5MU13fbvL/6Z7a43VPFkmo+FL3WPJ+xy2LrFcf3JN33a1vEU0Twf&#10;Z9YsvOi/1tv/AAPHXhvxW8eRQWP9l6XD9i0r/lpF/HcvXx7wuc/239Y9p/s1tv8At3+X+Y+qjicn&#10;/sT6v7P/AGi+/wD29/N/KdNJ4+iuNVstPk/49JZ4o5Jf9hm+avsbTrS20y3tbfToovsoRRH/ALaY&#10;r8qbzxRKv7yuik/bK+JfhXw5/Yen6zD9k2eVHLNFvmjT/fryuMuGsZxJh6VHA4r2PJKUn8XvL/t0&#10;8GhWVJynOPMfa3i/wt4d1/4lzaRrEMus2h/eCL/VJb/7P+1RcaBpPiezn8P3ml6edJlRov8AVojf&#10;L/tV8j+BP2xNMXQ4ZPGEMx1Wx/1d/D873P8AsvXF/Ef/AIKB+M/GdhqelaPZ2nhnT7n91H5XzzbP&#10;9/8Ahr5yvw3xJjMTTh9Y5IUp6NS5Yyj7vwxj/h+0fS/XsrpUI8lPmnJcrv8Azd+Y5fxlrEWl65e6&#10;XZz/AG2K2naKOX/Y3V5z4j8WS6TP5lve3dld/wDPW0laF/8Ax2suw16W1/0j/XebXH+MNalvL77R&#10;J/qpf9XFX7VzHx0TmvEfiO51C/muJL2Wa63/AOtm+d5K5Rm3H56vapHv/eVQqb3AKKKKACiiigC5&#10;p119nn+evS9D/wBIg/ef6qvJq7/wnqkrwQx0AeoaLzfQ17Z4HbZffvP9VXj/AIdhubyeG3t4fOu5&#10;X8qOKH78j19H6f8AD6LwNZWd3441mLTIr5PNt4tOH2h/+Br/AA1nOtChHnnLlj5ndg8Bi8xq/VsJ&#10;Tc59lHmPU/APh+Vp4biP9z/01r6K0/S5Xgh8z99+7ryv4W29rdaHZXGn3v8Aaeny/wCrl/j/AOB/&#10;3a9ss4fs9jDHVQnGcYzh8PQwrUauFqyw9aLjOL1T/mI4dPiiqaGz8r95H5P73/V/79TQ+V5/7z/V&#10;f8tK+A/2v/FnjGH4w3Fve3t3pmnxIn9nRQSNEmz+98v3mrjxmMWDpc/LzH0vDeQz4jxssJCoocq5&#10;rn3xJ+4/1lZ900Tz1578DtW8Qaz8FvD9x4k82HVf9VH5v35YP4WevQIbOJv3ldNOftIRn/MfP43D&#10;SweKrYecubkco3Raurj7PBWSvzVavLj7R+7q1b28VvBWpxhIvlQVlt5rVpfaPN/d+TViS1iegCnZ&#10;tEsFWo7yJv3dNbT4mrLmj+zz+XQBqSXVZt1H5U/7yrFjJ+//AHlR6osX/LOgCrDJt/1ddZ4N0/7f&#10;feXJXL6X809e1eCvCkVpbw3h/wCWsf8AqqAOq03S4tNg8uOrirtoXpS0AFFFFAEMg4r8Y/2iW/4v&#10;t46/7CLV+zrV+LX7SEm347eOv+wi1fMZ/wC9hY+p+0+Ek+TiGX/Xuf8A7aef+ZR5lVfMo8yvz3kP&#10;7N9uXPMFJ51VPM96PM96OQPrJeEvIFfdH/BLY7pviZ/13tf/AEFq+C1kyw9a+8f+CWLbz8S/+u9r&#10;/wCgtX0WRx5cX8mfjvitV5+HZf44n21438C6H8SvC2o+HPEenRanol8nl3NpN0Ir5Y/4dZ/Cdb/y&#10;/tviH/hHN+f7A+3N9nr7JhqWv0c/is5vwv4F0TwV4QtPDeh6dDpui2sH2aO0hGxAm3bXnHwQ/ZO+&#10;H/wA8U+JfEHhOylh1DXX/wBIlml34Tdu2r/wKva6KAPn34y/sW+Avjl4pGv+IJtXivPL8ryrO9aF&#10;Nn+6tcBp/wDwS++DmkTiSwGuWR8xJCINSZfM219g0UAeQfGL9mD4ffHbwtpuieMdI+3Q6aq/YrqK&#10;RkmiKrtDBlrxHTf+CXPwtN6JNc1LxB4lsI3zHp95fN5Q/wDHq+zaKAMLRPC2j+HPDsGhaZpttZaL&#10;bQ/Z47CGNRGE6bdtfL/jH/gmn8LNf1y81jw/ea54Nur52luItHvmijkf/d/hr69ooA8G+BH7G/w6&#10;+AmqS63odhNfeJJo/Ll1rUpWmuJP++vu17zRRQAUUUUAFFFFABRRRQAUUUUAFFFFABRRRQAUxl30&#10;+igCsI+DXmX7QOmfbPhzePHZi8midcAfex/FXqYGKpajZrf2M0En+qkRkP410Yar9Wrxrfyu55eZ&#10;4P8AtHBVsI/txcfvPi3Q7xZbcY4rqLaQE881W8V/DXVvBHiCWGG2mu9PYeZHcRx9KitJvmz2r9Lz&#10;SnRzLDe1o+9c/wA/cVgMVkGYyw+IpuOvU6mzmras5q5a1nrYtZ8V/LvE+Ty94/Z+HM15eU6u1mrQ&#10;ZftUHl1z9pNWrazba/lPiLKfYylOB/TWQZt8JzWu6PtE1eZ+INL5r3DVofNFeZ+Io48zV8vl2Inc&#10;/oLJ8ZKR4f4i0yvNdd03YK9l8RLuhlkrzLXo6/WMtrSP3DKMTL3TynWLWuSuraSM5rv9ZXaK5DUW&#10;r9Hwk/dP1nBVHKBzUsNZN4m41sX02Kwrq6ya+io8zPMzKVKn7hQeHmpIYdppvnbzVyD5oa75uyPk&#10;6cITkVbhaxbtea6aa13Vl3ljtrSjUijkzHCTlEyRLg1atWLcU02WCK0LSy21vOcbHk4ahVlMtxQ7&#10;4aE03ea1LS0ABrSgs68qdflPv6GVKrGPOY9rpm2tuw04mtKy0jz66bTPD9eViMZyo9qFDD4GI7w7&#10;o5r0vQNI21naDoe2vR9C0YL5VfA5ljj43N8yvzE9to+2GsHXoPKh/d13168dlBXm3ifUcGby6+cw&#10;cpVZnyuAnUr1Djtam2edXnut3ldB4g1Tb51cBqF/5hr9IwGHZ+r5fR9lDnmVLiasm5beabe39Z7X&#10;m+vrqVFpHm43HwlLkLEltvp0dntot33mtJV3VU5uJhRoQq++U0iqxDDUwt8VJFBXM5nq0sK4yHw2&#10;+6t3SbLdUdjpfm11Oj6TgV5WJxCij1JuFCHmW9O0bzvv1uW3hjNamjaWa66y0XivjcTj3CW58Zi8&#10;ydN/Ec1p/hraa7PR9D21sabo2+uw0fQv31fKYzMj4fH5t7pX0PQ9telaFon+pqvo+g7jXfaRpPkC&#10;vzvH4/mPynNcz/vF3S7P7Fb0l7NVi6m21j3k9dmQ5bOvV9rPqfgnEOa+7IqXk2Mk9K2/hv4StfEM&#10;jahdYkSB/wB3H71z1rZS65fGwhP7ySvYfBegyeHtJit2wZf+WmK/rrhPKfYx9rKOiPyzK8NLNMwj&#10;Wqx5qUb7/wAx0KRRoNicVLtpaK/VD9VCiiigAooooAKKKKAPHv2pTs+D2pf9d4P/AEKvNP7Rk/8A&#10;HF/9Br0X9rI7PgnrH/XWH/0OvE/7Qj8iHHXYv/oNfzR4sUvaYzDf4X+Z+j8KUfa06nqdR/acnrR/&#10;acnrXLfbo/8AnrR9uj/561+CfVfI+9+p/wB06n+05PWj+0ZK5b7dH/z1o+3R/wDPWj6sH1P+6X/G&#10;1/I3gnXvX7E9fSPwi/5Jp4U/7B0H/oFfJfjDUI/+EO1n/r1avrT4Rn/i2PhX/sHQf+gV/S3hJT9n&#10;hMb/AI4flI/NOK6Xsq1L0Z2lZ1lo1jp000lpZw2csv8ArJIY1XfWgvSlr98PhjNuNEsby8gu7myh&#10;muoh+7lliVnj/wCBVJfaVZapb/Z72zivIf8AnnNGHX/x6r1FAHP6V4H8P6BP9o0zRNPspv8AnrBb&#10;IjfoK39tLRQBzN38PPCt7e/aLjw/pU91/wA9ZLWMv/6DW7FaRwLCkY8mKPhI4+FqzRQAUUUUAFFF&#10;FABRRRQAUUUUAFFFFABRRRQAUUUUAFFFFABRRRQAUUUUAFFFFABRRRQAUUUUAFFFFABRRRQAUUUU&#10;AFFFFABRRRQAUUUUAFFFFABRRRQAUUUUAFFFFABRRRQAUUUUAFFFFABRRRQAUUUUAFFFFABRRRQA&#10;UUUUAFFFFABRRRQAUUUUAFFFFABRRRQAUUUUAFFFFABRRRQAUUUUAFFFFABRRRQBG8YkHz15d460&#10;GKwvvMj/ANVL/wAsq9VrJ1jQLbWP9Z/rB3oA8Ws182ermpeUtXvE3h+XRr7/AEeseaGVP9Z/rqAK&#10;7NUNvdefVhO1V47OKD95QBYqjqElXFasnUJPNnoAbHcSNU1xqUUUH7z/AFtO02H/AJaSVT1BYrie&#10;gCqq+f8AvKbHdbf3clWNuymzW8TfvKAL2m2f2y+hj/5ZS/6yvm7xV8aPEVv4r1F4pYvJsp3ijthH&#10;8km2vY/FfjCy8K+HL3UL/wA02sv+g/uvvx7v4q4G0vNCt7e91+T7LrN3ptq99HaCM/vEX+9XwHEu&#10;IrV8TRwmHqWl8Tt+B+r8H4fDYXC4jM8bh/awleKur/DueS/H7xRFoPir7H/r4pbWK5k8n++38NfO&#10;t14oiS+/661c8ZeOLnxhqt7qlx/rb52l8r/nmn8K15frF19nnr72MZRjGE5c0u//ALcflU5Rk5ck&#10;eWPRfy/3TW8ReIorieby64W61KWKobqS5f8AeVltcRf8tKok1F1Tf/rKsQ3m+sik3UAal9ceVXM6&#10;hY/8tI/+2laFxceVVHULyLyKAOXvV2T1BTpDvmptABRRRQAUUUUAX9EbbfxV7hoZ/wBBhjj/ANmX&#10;/wAerwez/wBdX1p+zX8Lf+Fv+ONG8NyXv2K12ebey/x+T/sVNSapwlOeyDm5T9B/hd4u0jx74W0y&#10;PQ7yKbT5LVI47WH79s6r8yun8NdRp09rpU92kt3FLdhGjEMUu/FdD8NvhB4N+FVjDc+EtL+yeZH5&#10;cssx3vJ/tPVvxD4P0i3g/tmzsorK7L+XJ5X/AC8bv4q+ew3ibhMdmceHsPTd5R+K2kvd5v8A0k/L&#10;6Ph/lk8zjnk6kpNT54L1lzay+1GMvhK2gyf6D/01rQa48qfy5KxYZPsv+rp0knm/vK+j5T9ScpSf&#10;OXrrUPK/1f77/npFN9yqc119o/d+TFDF/wA8ofkSo6I4/N/d1PJHn5/td+X3gjKUY8nN7o6FfNrU&#10;vI/9Bp0NnEtQx2O2eb/nlVElOxbbPWxt31lyw+VP5kdWG1CgC9Ucy1mzXksv+rp225b/AFn/AC1o&#10;AvNJFL/1yqncTRN/q6deR/ZYKhsbfzf3lAFi+X9x+8qr9j8+CtKa3+1QV3HgrwV9sg+0XH+qoA3/&#10;AIZW32Xw5+8/v12VVbKzjsIfLjq1QAUUUUAFI3SlooA+Tv2yJPJ8cfDR/wDppcf+g15LJqEm6vTf&#10;245vI8Y/DP8A67z/APoNeGtf8/62v2jhGj7TL+fzZ/Ifibh/acQSn/cidJ/aElH9oSVzP9of9NjR&#10;/aH/AE2NfbfVz8m+qM6b+0JKVdQkrmPt/wD01NIL/wD6bUfVgWEOs02683xl4N/7DEH/AKFX6Bk/&#10;NX5veGbrzfH/AIM/ff8AMYg/9Cr9IG6ivxTiyHJmFvJH9aeFtL2WRSj/ANPJfoS0UUV8YfsIUUUU&#10;AFFFFABRRRQAUUUUAFFFFABRRRQAUUUUAFFFFABRRRQAUUUUAFFFFABRRRQAUUUUAFFFFABWdqul&#10;2+q2UsE8WVIrRpGXdQB4TrGn/wBnX3l07S49n7ySvStc8F217AZIx+9rzWTT5Yp5o6AKt00Tz/u6&#10;q3Fx5FWJI/KqGaHzf3dABbzfaIPMpzfJUcKxW/7unSTbIPMoAy7qbZP+7ohvpfP/AHlV5P3s9aEa&#10;/ZbH95QBT1TVN37uOqMy+V+8jqb7PE/7yloAZDdefXM/Frxdc+APhnqfiDT4YptQifyo4pv+Wf8A&#10;012V0UyxWf7yvDv2gPiBpNv4is/Dcl5/ZutWyfvJZY91vsb/AJZMn+1Xn5hW9hh5H13CmW/2pnFG&#10;lOnzwh70105Y/Zf904H4RfGHxL4n8R3ul65enU7S5tZbmTj5o3X+5/dWvKvHnjiK9nmj/wCWu+vS&#10;fF/iKw+Hvw5Fxpdna/2h4hdovtcR+e2RfvKn+y1fMmvXn2rzq5spp1IYaPtZX5j2+P8AFYDFZzL+&#10;z6PslBKLt7vMzQuPF1sljNH/AMta4HXNW+2VT1K62/u/+Wtc7cSSxV7J+bE02sXS/u45v3VOj1Ks&#10;2OSN6fQBt/aN/wC7rJ1JvtX7uo91VWuv39AGPqVn5VYFbuuXm+eb99WBQA6iiigAooooAaetdj4D&#10;aKW+8uuOrpfAa/8AE8hoA+pvgfr1jo3jGGTUP9D+1QfZra7m+5bT/wALf7Ne7T/C7xD8QdDgvNLg&#10;8270zzftks3yW8m7+JZfu15f8GPA2jyaXBr+ueVemW6W2trT/lj/ANdXrv8Ax78V/EGmavPpdlef&#10;2Xo2mOoi0wD91J/vr/FXyGdVcI6nLiL+77rS/ve9E/fvDrB57GhKeXRpxjPmnGU7/Z9zaPxRlzH0&#10;D8CvCEngHwRDZyTeddXUnm3Hlfcj/u7K9ujm3wQSVwvguH7f4V0bVJIfsU11Asv2X/nnXSR3EsUH&#10;l19NhoQpUYwpfDbQ/G85xWKx2ZYjEY63tZTle3w80fd901vtUVYerafpmr/8hDRrTU/K/wBXLdxb&#10;3j/3KdRXTKKlE8eE5U3zw+LuDfP/AJ+T/dq1p/zz02xt/Pnq9JZ/uP3dBJT1aPyv9XU2m/PTvsP+&#10;g/vKr2rS2X7ySgDUVadWfJqWyq8c0txQBoeZ5U9NuGiX95JVeO3lnn/ef8sqr33+v8ugCa1bzb6m&#10;6gsTz+XHVjT4fKg8yrUel/bL6Hy6AKum6X5uq2Xl/wDPSvofTo/KsYY/RK5jw54IisreGW4/4+q6&#10;5V2UAPooooAKKKKAIv4q/FH9peTb8fvHP/YRav2tY/NX4lftPTbfj945/wCwi1fPZ2r4b5n634X1&#10;PZ59L/r3L9Dznz/pR5/0qvv9qj80+lfC8h/WP1llzz/pR5/0qn5p9KPNPpRyB9ZZdWbkV99f8Eqm&#10;3j4mf9d7X/0Fq/PoybTX6Af8Eom3/wDCzP8Arva/+gtXu5PHlxXyZ+U+JdbnyGUP78T9Bo6lqKOp&#10;a++P5JCiiigAooooAKKKKACiiigAooooAKKKKACiiigAooooAYzbKzbfxFpl7e/ZINStZboD/VRS&#10;qzVqdaxLLwno+m3zX9pplrBdP1mii+Y0Aba9KWiigAooooAKKKKACkbpS0UAZ91FE6eXJiWPvHXj&#10;Xxn8J2Vnb2mp2UEUGf3cmPk/8dr2x1OOmPxrm/F/g+y8Xaf9nuzgD7hjruwVf6tWjPp1Pi+LMlee&#10;5TXwUIp1JL3L/wA3qfO1q4PNa9vVnxX4GuPCN7gETWMn+rfuKht/3S59K+c4knDllOHwn8yZfluK&#10;y7ESwmLjyzhua9nW1atWParWxa1/JfE/LLmP6L4eUo8pb1AZsRXmGvx8zV6pNH5llXn/AIltd1fj&#10;GCl7Oq4n9L5NU+E8b8Qw/uJq811yKvXPENpXmuvWu2v1PLah+55RWPKNaj8psSV51rNzya9G8Vf6&#10;+vMNfGJjX6pl0eY/Y8A7UufyOa1C821zt1fc1rakK5m6WvusNBWPgc4xdWMjQtpvMrdsV3Q1zFgu&#10;K6zS6nE+6a5K5VZe+aSWm6q91pua6LTrX7QavS6F/wAtK8N4nkkfo1XDUZR5JnCNpm41dtdO2V1A&#10;0MSVoWXh3aKmpjVynLDB4ehLnMSz04tXRab4fL10em+Ha6fTPD4jr57E5hymGJzSNOPJAwNN8O7a&#10;7DS/D24Vt6f4e5rrtI8Ocf6qvj8Zmf8AePhMdm+nxGNonh/ZXbWOm+QK1LHQo4Kh1Y/Y4cV8dWxc&#10;sROyPg62Olip8kTifEl5tryjxHe7TNXf+Jbz+/Xk/iS45mr7XKqJ+g5Jh/hOL8Q3m+uJ1GWtzVrj&#10;dXL382TX6fg6fLE+9x81Qo8hj38z9jWVHcOTVi8mzVe3TfNmvp4LlgfkmLqSnW9w3dOmxXRWx3Zr&#10;ndPh5FdVYw15GJaP0TJYTlEuW8O81sWujebUem2G6uy0jT6+axOI9nsfR4nE+yQmkeH811um6DWl&#10;o2k767nS/DG8b6+KxmYW3Pz3H5ry/FIy9C0Ln/VV2tnoFaGj+H+RXa6d4dr4XGZj7x+b4/Nfe+I5&#10;7T9Drr9J0atWw8P11WnaLHEPMr4/E4/mPgMdmunxEek6V5dak8oT5Eokm8qs+5ucVOW4CpjKvNOJ&#10;+T5xm0Yxl7xFdzZrJvpw3FSXtzxTvDXhyXxNqQjT/j2/5aSV/RPDGQ87jGET8HzXG1cdX+r0felI&#10;3fhA0NzrF4R/Ai16+oOD6mud8M+D7DwrDKLTky/fl/irpI1AHWv6PwtD6tRjS7H32RYGtl+Bjh8R&#10;bn62JKKKK6z6MKKKKAGM2ysuz8R6bqN55FvqdpNN/wA8oZVZq1mXdWHp/g3RNJvTd2el2lpdH/lr&#10;FH81AG7RRRQB4l+1xL5XwM1qT/bg/wDQhXzsuoP5EP8AuL/6DX0L+2GdvwD18/7UX/oVfKY1GNRD&#10;++/gX/0GvwDxLo+0xWG9H+Z+zcCUVUoVvU6f7fJ6UfbZPaua+3H/AJ6ij7cf+eor8W+rn6p9VOm+&#10;3SUf2hJXM/bv+mtNa+jX/ltQsNcl4Q0/Fd7I3hbWsdfsrV9q/CT/AJJn4U/7B0H/AKBXwD4m1O2b&#10;w5qn+mf8sG/5aV9//CP/AJJd4T/7B0P/AKAK/f8Aw0pexwuL9Y/kz8Z47p+zxGH9Jf8Atp2a9KWk&#10;XpS1+0n5aFFFFABRRRQAUUUUAFFFFABRRRQAUUUUAFFFFABRRRQAUUUUAFFFFABRRRQAUUUUAFFF&#10;FABRRRQAUUUUAFFFFABRRRQAUUUUAFFFFABRRRQAUUUUAFFFFABRRRQAUUUUAFFFFABRRRQAUUUU&#10;AFFFFABRRRQAUUUUAFFFFABRRRQAUUUUAFFFFABRRRQAUUUUAFFFFABRRRQAUUUUAFFFFABRRRQA&#10;UUUUAFFFFABRRRQAUUUUAFFFI3SgDhviDFLCou0/1YFeeSXn2qD/AKa1694xTzNKNeLzeV5/l0AO&#10;8zZWTfXHmz1a1CHbBWbCvmz+XQBrW80TwVm7fNn/AHdOkjlt/wB3WlZ2v2WgCO4X7LBWSq1qXVrL&#10;dT1nyQyxT0ANprrvpxXZTLqbyoKAieZfEzVLaw0Oez1Sy+26VLJ/qofvxv8A3q+a/H/xG0zw/Y3u&#10;l+E4Zftd8nl3OoSyb/3P8UaV7n+0J8Trb4aWemD+zItT1XU4/Nt4rv8A1UcK/e3/AO1XzF46Ft4x&#10;8Han48s7KHRtQsZ4rbUbWH/j2k8z7rIn8PvXiThl08dHmivbR2Z99h8FxHh+HpY6lJxwc91ze9KP&#10;/tp5HqmoRWtef69ffaJ/3lamsXkss89cfqlxKk//AD2r2z4EhvtQlig8usfdK9TXFx9oqHbQBoW8&#10;NzL+8/5ZUXlx5E9Ud0ufLqld3nkT0AWWupZaz9Vmlln/AHlGntvnqPUW3z0AVqKKKACiiigApp60&#10;6nRx+bKEoA1rGyN20SZ/fTOsae+75a/XX9nv9nLw98BLPRb6Qzal4xSBZby78z918y7tqJ/dr8ob&#10;PTf9T/z1i2yx1+tn7NnxOX4ifB2z1rxLDL/aFg62Uk0X/Lx/dZqzq4rCYOjUxGOlywju/U+Q4nwW&#10;f5hhaeH4e/iOWveUfI9n1r4qDQNVhs9P0aX/AE795HNL88NW77WLnWRDJcfufK/5ZRfcrAtntvGk&#10;3+p+xXemJ+75ymz/AOKrTh/1FfOZNDJsZD+0csprl96KfL7/APhPrIZfi8qpU8JjrRqxUee3w80v&#10;ilH+6Oooor6csKuaZVeGHzac0MsH+roA2qryTRf6uqseqbP9ZUMdvLdfvKAL0zRRQVkvUlxN5tTa&#10;ba/aqAK8P+vrcjjqnZ6PI9ajWdyn/LGgDD1KT9/5dO0+GVv9XW5Y+D7nWb7/AFP7qu70f4Zw2Zhe&#10;Q8igDK8MeCrm58mWTiGvTLO0js4I44+AKfBALeAInapqACiiigAooooAKKKKAPjT9veb7P4h+HL/&#10;APTa5/8AQK+dBqAY171/wUSuJLfXfhp5f/Pef/0CvluK/uc/v5oq/oHgaHNlX/b0j+auPsJ7XOJT&#10;/uxOp/tD/plR/aH/AEyrm/7Q/wCm1H9of9Nq/R/qx+ZfUzpft+f+WWKQX/8A0yrm/t//AE2pkuoX&#10;Gf3E373/AKa0pYflRccHzM9A8DXm74j+DY/+oxB/6FX6dLya/KP4WXl5cfFrwZHPNFNH/asWf++q&#10;/VxeK/nvjiPLmcf8KP6T8P6XscplD+/L9CSiiivzw/TAooooAKKKKACiiigAooooAKKKKACiiigA&#10;ooooAKKKKACiiigAooooAKKKKACiiigAooooAKKKKACiiigBG6V4/wCLJJLHVZo7ivYa82+JEcXn&#10;+ZJQBw80kUv+rqvcXHkUQ/vaz9SjlWf95QBDHNun/eVevmiWCqNrb+bUlvDLdUAOs7fzZ/Mo1KTd&#10;P+7rS8vyoPLjrPm0+X/WUAU6KNntQ3y0AUdUh82Cvmv426V4b8T655mtwywahFH/AMfUUn+s/wB+&#10;vpi482ef7PH/AMta+PPjD+0VZWnjLWPD1l4Y0/VNKtz5VxdXkX+kf7Wz+7Xn42eG9n/tHvJn13C9&#10;LOamN58mly1YLf8Auv7Pvcx5J8QvFkWowWWl6fD9i0TR932eKb/XSO33mf8ApXlesaxF5E0dd98W&#10;NHi8LzwSaX++0m+gW5t/O+/Hu/hrxXUJ98H7z/XV10VCMI8nwnz+NqYiriqlbFy5qsn79/5jLvpt&#10;195n/LWsXUL6WWfy6muLyW3rNaTzZ/MrU4R0Mkq1ehhlig/0ias6kkkloAsTX1V1mlT95HWVcXe8&#10;bO1WbFv3H7ygChcN5sxqOnSf6002gAooooAKKKKALCJ5soIOfU17P+zd8JI/in8RodPlnMOn2qfa&#10;b2WL7/k/7FeQ6bbPNcbQMeor2X4CeLbr4b/EWy1Sw7OsVxDN9y4Rvl21NRTcJex+Kzt25uhrSdL2&#10;sfbfBdXt2P0A8M+E/Bl3pX/CDf2ZLZaXcz/6HdQ83HnL91nauw8M/DzwprM1lFqHh/7ZdaY/lSXV&#10;3873O37u+uB8X/E7Rfhd4kxo+j3N5rtrsuPLvDut4iy7q9r+GurW3i3wdZ+KLOHyf7TdvMtP+eb/&#10;AMX/AAGvgMgp1atWrHM5KdZP10P2jieOY5Xl2GxeWe0o4We3vcuslf4fijzROw/6Z/8ALL/O1aKP&#10;uUV+gn4pKXNLnCiipls5XoJNCxWJIP3dWGbbWLHJLa1ak1LzaALrN9oqlqUkSQeXUfkywfvKqs27&#10;95JQAVa01d9OWx3Qfu6vabo8sVAEknyQVgzNurpJNPuZf3fk1raD8N5dS/eXH7mgDndH025uvJjj&#10;r1Xwz4NksvJkuDyO1W/DnguLR/3knMtdUBigBaKKKACiiigAooooAibhfpX4fftTs6ftDeOdk2f+&#10;Ji9fuC44Nfhx+1W+39obxz/2EXrxM2/gL1P0rw9aWcf9uS/9tPMVmkQ0CTFVDKaDNivj+Q/phV+U&#10;tb6N9VfNNHmmjkD6wWvMk5/e4r9CP+CTPEPxL3/897X/ANAavzuWXrX6If8ABJVt8PxL/wCu1r/6&#10;A1exli5cR8j8z4/mpZP/ANvx/U/Q+OpaijqWvsz+aQooooAKKKKACiiigAooooAKKKKACiiigAoo&#10;ooAKKKKACiiigAooooAKKKKACiiigAooooAY0e6kdadk0jc0Csef/FPSbjUPDoMWP3T+Y9eS2o8x&#10;YhXvfi3934b1Ij/nnXgun8QQ18tn8v3MT8T4uw0IZtTrdZw1/wC3dDds61rVd1ZNnwK17Sv5W4mf&#10;vSPs+H/sl7H7iuO19Y3rrb2TyrHNcBr91tNfjmGjKpVlI/oXJ6WkTg/ERz51eS+JP9fXpOu3XE1e&#10;b655b+dX6flkeU/b8nhyHkfinmY15prXzTyivVvEFv8A8tK8x1m22XFfruWzXKfuGWvnp8pxOoKe&#10;lYM1nvNdTe2/BrLaLmvs6NTlWh8rmWD9pP3ytZWm2ujsLbIqjawc10Om226ubEVT18qwcaZ0vh+y&#10;zPDXodn4f+2Q1zXhuzwa9R0COPyPnr4DMsTKMvcJzbFypy9w5ZfDMbfu6v2vhfb/AMsa7Nlt4h0q&#10;vJqdvF3rwnjKs/hPmXj61QqWOhxoa6Kw0uOsMa1/36qxHr0af8tq4Ksa0zza0a9Q7vTLa3SuhtZr&#10;aCvLYfE//POtKPxJ/wBNq8Otgqstz5yvl1WZ6RPqUcdcnrWrxSViXHicyw1zV94gqsNl0oyKweVS&#10;Uij4gvtwryrxFc7jNXXaxqO4V5tr95X6NlmH5T9byjDchyuoy8GuX1CXNdDfykjNc1eLvr9BwyMs&#10;7quRjzp5pqxY29IIsNzWnZQYr1Jz5UfDYbDe1q8xpadBk112k2m4VhabD1rtfD9vgV83jKuh+rYO&#10;l9Ww/Obul6ZtgrstH000zRdN8+u40XSM1+fY7GHyWYY/l5i7oWlcivTfD+l7gKxtH0jca9J8O6Tx&#10;X5pmWMPyLNsfoWtH0DdXZ6doJiHz1Z0fT/s0HmSVanuTmvinKrjJ8kD8dzPOPZMVIreHtmmyXe2q&#10;Ul1VOa6319TgOHZ1Je+fmGP4h/vE95dPxtrOnuSq/NUZkmu59ltFLLJW/afDLU79YZJ5PJik+/03&#10;V+2ZDwvUm/dps/OcVi8XmTl9Ui5/kYeneHtQ8UH/AEWH91H/AMtCa9e8J+Fbbw3YGOIfvZP9Z71J&#10;4b8O2vhmx+xwGSUd81tJkAkHI7V+/wCWZXSwFKKjufTZPkkMB/tFX+NJa/8AAJUj20rdaVelI3Wv&#10;aPq0OooooGFFFFABRRRQAUUUUAeEftpLv/Z28S+Z6R/+hivimCK2iEEkfm/cX/0GvtP9tZsfs5+J&#10;T/1y/wDQq+Eor/8A0aH97/AtfjHHcZSrUPRn9AeGeGVfC15/31/6SdV/aNH9o1zP9of9NqP7Q/6b&#10;V+TfVj9t+qnSjUqZNfebB5dc7/aJ/wCe1J/aH/TaqWHsS8Hf7JPrlrbRaHe/uf4K/Sn4S8/DHwqP&#10;+odB/wCgV+X+v3//ABI7399/BX6gfCL/AJJp4U/7BkH/AKAK/auAoyjh8Rzd4/kz+evEzDxw+Jw3&#10;L2l+cTs16UtIvSlr9UPxkKKKKACiiigAooooAKKKKACiiigAooooAKKKKACiiigAooooAKKKKACi&#10;iigAooooAKKKKACiiigAooooAKKKKACiiigAooooAKKKKACiiigAooooAKKKKACiiigAooooAKKK&#10;KACiiigAooooAKKKKACiiigAooooAKKKKACiiigAooooAKKKKACiiigAooooAKKKKACiiigAoooo&#10;AKKKKACiiigAooooAKKKKACiiigAooooAKKKKAPOvHR1fUYJ7e3GIo68zmklsP3dxX0c0e6vMfHn&#10;g6SafzbaHNAHm99eef8Au46bHbyxQeZWl/wi9zZ/vJKh1D/UUAU7VZZ561l+SsOGaW3/ANXWh/aU&#10;Twf9NqAL1NmWJ/8AWVl/2pJ/zxqOa88+gDSkktvIrJvmiSm1JJp++CgDyr4veBNE+I2l2Sa/DLAb&#10;H/j3urQZmj/2f92vkv4svY6B4dn8OeHIbuHSpZ1lvZbv/XXLr92vvXUNJiv4PLr5F+NXhWK3vr2O&#10;Sf8A5aVy/VqXtfbcvvdz145zmEcD/Zntn9X/AJOh8U+LLj7P+8rl1mib/V16h440H/XR+TXj+pRy&#10;/bvLjrqPII7xpXnqvurQjuPP/d3ENWo9PieDzKAMaorjT/tVdNDpMV1+8jrYt/D/ANogoA8xmjls&#10;Kq/frrte0GW8vvLt/wDWxVj3Xh2W0/1lAGRRSvGYzSUAFFFL9+gBK19B077RP5kn+qjqHT9Ilv8A&#10;pXsHwN+H9j4j8f8AhnQ9Y/cafdXS/bZf9ijmjEm5T8C+Fb7XNV8z7Hd/2f8A89fKbZX6IfsyrbeF&#10;/Dn9h3EP/Equv3v7n7+/+9X11pfg7Q9D0Kz8N2ejWkOiRQLbRxeUv3Nv96vn/Tvh7Y+F/H+v2dhN&#10;LNpVtP8A6OP9771fnOQcVZfxpHE4SFF8sOW6n8Moy/w/DyyielOnWy+VOrCXvdLHeQT6bpkE6aRD&#10;LmX/AFkt39//AHf92tKOaJ4Kw1XZWhpf7r/WV9zhMFQwFGOHwsVCC6IwxOJrYqrKrVk5PzJvtkX+&#10;rpvmXMv/AExqby9s9S12nMWdL82tbbs/1lY8M32etD7R9t/d0ANktYv9Z/z1omXbB+7qTy9/7upo&#10;Y9nkx0AY8lrKtaFnY7J4a9M0P4fWs8Pn3BlzWg3gGLz/APplQBn+DdBiv4PMk/1VdvHpltFD5fkx&#10;4+lM0vTYtLt/s8dX6AK9vbxQD93EIvpViiigAooooAKKKKACiiigApG6UtFAHwr/AMFJZvI1b4a/&#10;9d7j/wBAr5Je/wBxr6r/AOCnEnl33wz/AOvq5/8AQK+Mjf5Nf1B4dUefJr/3pH4Xxlh/aZnzf3Ud&#10;F9u96Pt3vXOf2hR/aFfqf1Y+E+qnRfbqFvuK537fij+0Jah4b3SlhT1T4N3Xm/GDwVH/ANRSOv1r&#10;H3jX48fAu98340eBo/8AqIx/+hV+w4+81fzD4jw5M6iv7i/U/cuDafssu5f7zJKKKK/LT7sKKKKA&#10;CiiigAooooAKKKKACiiigAooooAKKKKACiiigAooooAKKKKACiiigAooooAKKKKACiiigAooooAp&#10;3ryQW00kY/edq8g8X2uuX199ouP9TXtTLuqlqOnx6jZG3PSgD58+2eVP5clU5G+2z11GveC7n7dN&#10;5cPkxVmx6TLp3+soAyZo5bKrWmx/8tKr6h/r6LW6+z0AbFGz2rPvNS2T/u6h/tSWgDQ2xLPUN19m&#10;rNkm82iOPzaAKt9cfZ5/3f8Ara+bPi/8GvAeoa3e+I9Uh1ayurr/AFlrpwTyvM/z1r6dutP8ifzK&#10;4f4geGf7S0qaSsKtGFePJOJ6WCzLG5ZOVXCVHCUvd0Pz1+MGsS6vrn7yH7FaRRrFbxQ/8s0X7v8A&#10;wKvBdcuP39fVHxQ8O/6dPJ/y23184+MNK+z+fJ5NbqPLE8+c5VJSnP3nLqcnJJFLBWO1WLdrnz/M&#10;jhq0rRXn7ygkzqY3z1vSafElWLfRf3/mUAcjNpMr/vKz5mkX92a9QvNB8qxmkri5vDNzcT+ZHD+5&#10;oA5wdadV260mW1/1lUqACiim0AOptORN9dBpvhz7QN8hoAt6HYkxEp++ml/5ZQjc9e7fB/4c3LT/&#10;AGjULKaHynWX99FW9+zp4di0zRNe8TpZxTa1pkP+hxff+zf9Ndle0/CTxTrnj6/vdH1T/TNP8hpf&#10;N8vZ9mf+9XlVswp0MRHDy96595lvCGNzTJq2cxqRUKXN7r+LT4v8P909bb4T+GvilBZahrF5dWer&#10;CFI5JbQZ+0J/t/7VeteF9JsfC+lWWh6XD5OlWKfu/O+/J/eZ6wfCOg/2XpUMddMq7q6oYWjSqyqw&#10;jyt7nz+JzrMcdhKeBxFZzow+FP7JsTTbIKrtebv9XU0PzQeXUkaxRV1nhlOFbmWug0+OVoKz6sWt&#10;55FAGlMsVVVhiiqTb9t/eR05bf7R+8koAhuI5W/65VVjs93+srptF0v+1L77PHXoVv8ADi2ih/13&#10;731oA8z0m1iin/6ZV614d8O2q2UNxJD++qra+BYop/Mkrro49lAFb+zbb/nhF+VWBHsHyVJRQAUU&#10;UUAFFFFABRRRQAUUUUAREfMv41+GX7Wsm39ozx1/2EWr9zX4xX4Uftdybf2jPHX/AGEWrx8yXNR+&#10;Z9/wRLkzWU/7kv0PKPNFHmiqfnGjzjXzPIfvP1kueaKPNFU/ONHnGjkD6yXfMwBX6L/8Eiv9R8TP&#10;+u9r/wCgtX5uebwK/SD/AIJBNusfiZ/13tf/AEFq9TLo8tc+C40rc+VcnnE/RqLpUlMT5Rin19Uf&#10;ggUUUUAFFFFABRRRQAUUUm6gBaKKKACiiigAooooAKKKKACikbpXJaPL4ubW5xqcOnDSfm8vyZG8&#10;7/ZoA66iiigAooooAKKKKACiiigAqOb/AFRqSkZd1AHkHxV8Ravp2piwsv8Aj0ljy9cFAssA2DrX&#10;0mbaFwPkyfXpXmnxH8HeUJdWts5x+8jP/steHnND2+GlKPQ/Js/4bxdSvUzGFZzXSH8q8jk7Nq3L&#10;ReKwNPmEvzx1vWTV/IHFTly1D6bhvllyia3J5VuK818QSf66vRfEf/HuK8y8RfNX5hlseb3j+lcm&#10;guWJ57rs3Fed65NzXda/8sE1ee6wea/UMvgftWVwRx+qN5tcLrdh5tdtfxYmmrn7xPMr7/CS5H7p&#10;+m4Gfs/hPOr2wkrLbTsnNegXNn5lZEmnRrX0tLFaHvyhRr/GYdrYFK6bRdMzN89V4Lfy66Cxmiir&#10;DEVm0FZxpQ5IHR6VF5Hat+PVPKrkV1mOKGsm78VbP3dfPPCTryPnngp4ifwnbXviMNWNceJRJXDX&#10;viGV6zZdXkY816NLLIpHoUsrhT+I9A/4SOT1py+IpP8AntXmTatL/wA9TSHU5f8AntXX/ZsS3hcO&#10;esW/ibbWtH4kzXjNvq22ti31uuSrlsTOeW0p/AeqSeJt1Yuo65t/1dcU/iCSqV1rUktRTy2MRUsp&#10;UGbt5ru+uY1K680/vKoz32+qdxc5r3KOGUD070qEfcK1/wA1jSjJrQmud1QrGkle3T91HyeL5a8/&#10;cKMNtuNbVna1DBCM1uWEG6s61XQ68twEbl3SrLea9F0DS+KxdB06NzXpmg6XGK+KzHFcp15ni1Sh&#10;yQNzw3pu2vRtH0ndWT4c0jNelaDpW6vyvMcZ7x+L5tj9ZE+jaaVNej6DpuRWbo+i4IrsrWH7HBX5&#10;zjMS6r5IH5Hm2YKw6dhGAg6Csq6mA5rpNB0CXXZvMk/dWtLq/wAN5p5v9AuiY+4kr9f4W4IzGvhI&#10;472fuyfz9bfyn4pnFTEYlSlRjzHJ6Bp0mvanDaj93Efv16rpvhix0uEiCEcVV8JeDbfw4JiJfNll&#10;9a6gptBxX9PZFkNHLcPHnpr2nc8vK8vlh6XPiPjf4FO10+2j/wBXDEPpWgOBSKgWl49K+tUVE99R&#10;UR1FFFUUFFFFABRRRQAUUUUAFFRTeZ/BXJ6BL4yfXJ/7Xg06HSvm8vyJG3/7NAHY0UUUAeAftwtt&#10;/Zu8Vn2j/wDQhX542+ofuIf9xa/Qv9ultv7M3iz/AHI//Qq/NK11CTyIf9xa/K+L6XtKtL0P6h8I&#10;aPtcFi/8cf8A0k6b+0KP7Qrnft8lH2+Svzz6uf0F9UOi/tCj+0K537fJR9vko+rh9UNPXb7fpktf&#10;rJ8I/l+FvhP/ALBkH/oC1+PerX26yr9hfhR8vwz8Kj/qGwf+gLX6nwfS5KNX1R/MHjDR9lisF/hn&#10;+cTsl6UtZmr6zY6FZS3uoXcNnaxf6yaaTYop+m6lbarYw3llNHcWkqeZHLEflev0Q/ns0KKKz9W1&#10;qw0Kz+06hdw2dsP+Ws0mxaANCiuRX4reDW/5mfTv/Ala6Gx1C21KyiuLSeKeGT/VyxfMtAF2iuU8&#10;RfE3wt4Qmhi1vxBp+lzSdI57lVrfstQttTsorizninhkH7uWL5loAuUUUUAFFFFABRRRQAUUUUAF&#10;FFFABRRRQAUUUUAFFFFABRRRQAUUUUAFFFFABRRRQAUUUUAFFFFABRRRQAUUUUAFFFFABRRRQAUU&#10;UUAFFFFABRRRQAUUUUAFFFFABRRRQAUUUUAFFFFABRRRQAUUUUAFFFFABRRRQAUUUUAFFFFABRRR&#10;QAUUUUAFFFFABRRRQAUUUUAFFFFABRRRQAUUUUAFFFFABRRRQAUUUUAFMkj30+igDkvF2ixNY+Zb&#10;wfva8h1Kz2V9EbK5bxb4Uj1K3/0eH977UAeDbqds9q2tY8M3Nh+88msdoZVoAbRRIvkQTXlxP5Np&#10;EjSySzfc+WvHvCn7W3w68X+MIPDlvPdWUt1P5VvqF3Hsikf/AG2rKdWlD45HoYbAYnGRlPD03JR3&#10;t9k9psbfz562NsX+rrS8N+Ebm+m2R1ra54EudHg8yP8Af1qeeea6pN9lr5z+MWjxX8/7uvqxfBt1&#10;r3/HvD+9ryv4tfCvU7CCGSOGXzZaAPgnx54R3edJ5NeG33hH/iefu6+3viF8MdXsrGa8j+yan5X+&#10;sitJd723+/XjLeC4tUn8zyayhOFSPPCSl6GrhOnL99Hl9f8A7Y+f7jwLdef/AM9qtaf4Fvrqfy44&#10;ZvKr6W8L/DaV5/8Ajy86vpj4L/C7QtA0n/hIbnTIpr/z/Lt4pv8Aln/tVxZlmFHK8JUx2IvyQXT4&#10;jTDYaeMrRw9LeR8P+H/hvYxQf6RD5H/PT91WpqXw/torGaS3/wBTX6O22laZrH2vVLjTLQ6rbQ4j&#10;m8pdmz+7sry/4s/DfR/sWmeMNOs4YpftS21xa/wSf7SV8xlHF+X5vXp4ejGcZzTkr7afZvE9XG5J&#10;icDCVWdpKL/9KPkDTvgFbRXtnHrniDT/AA/qFz/y6SyfPb/3fNrhPj58INT+GWufY9U8q981PNtt&#10;QtPnhkSvoT4l/AzxT4s8ffb9Eg/tTT9TdfLupj/qv9mX+7Xa/EH4Vf25oXhn4dyCLUruJ18y/i+f&#10;yn/u19HhsTiKtacKtOyifS53kmTYHLMPi8DiuerPluuaP2v/AEnlPy81WzkSeqa20jjfX6jf8Mx/&#10;Byys5tG1Dw1Nqc0Q8uTWvN2Tb/4m2/7NfOnxD/Zdj+H/AIkvNLEM15YfLL53/PSFvur/AL1YZbnm&#10;BzapOlhJaw3ufK4/KMZlkKc8XG3PseO/Dn9lb4nfFfw9NrvhzwveXukxD5LrZ8sp/up/erkn8EX+&#10;i389hqMM1nqFs/l3NrNHseOv3L+HH2MfDvwxb+FQItKi06KOOG0+RI32/wAf+1XyX+1V8M9D+Inx&#10;w+2aXZ/6X9hWLUbuH7kj/wDxVfNZJxVWzbNMXl88O4RpbS/7et7xlXwcaFGFb2nxHi/7L37Iem/E&#10;TwqPF/ivU5dM0Xz2tra0tI/nuHX+J/8AZr0Dx9+yjH4IvtG1TwnNd6n4fln8uSKb5JrZ/wC9/u19&#10;FfAvwcNH+HEPhO482H7NO0tvLFF/e/hr1IeFJLbSf7Pi/fQ7/Nkll+//ALtdsamf/wBvyhO31OP/&#10;AMj/AOlcx3cuVyyuP/QRfb/t44rwp428ZQ6JZ6XJeedFGnl/a/440/u1o2dvFZweX/38lrsF+Hcu&#10;l6VNqlxD/wAS+JGlkir5wsf2jPEMviOH7R5U3h/z/K+weV8+zdt+9Xp4nF5fkTjH2fL7XfkjGPM/&#10;7x3ZLw1mHEMK08JJctLv/wC2ntKx7/3lSQtWxcWcUX7uP/lqiy/9c91V7Wz2V9F8R8f1LEcPm1e/&#10;s39x+7q1odj9t/dxw+dLXZW/w/vnoA4Ozt98/wC8q5Ja/v4ZI63rzwnfWd95fk06Hwzcy/6ygDJh&#10;t909dF4Z8Ly32qw+ZD+6irc8P+BZf+Xj/VV3Wn6fHYQ+XHQBLDD5MOypqKKACiiigAooooAKKKKA&#10;CiiigAooooAKRulLSN0oA/Pz/gqfP5B+Gkn/AE93X/oFfDQ1CPaa+1/+CssvlQ/DT/r6uv8A0Cvg&#10;ZtQ4r+vvC+jz5DH/ABSPzDiPD+1xnP5I6L7fF60fb4vWub/tGj+0a/Xvqx8r9TOk+3x0f2hHXNf2&#10;jT/7QzQ8MH1M9l/Z3vPN+O3gaP8A6iMX/oVftGx5FfiD+zHdeb8ffA3/AGEYv/Qq/Yj4ufFLRPgt&#10;8P8AWPF/iCYQafpsDSH/AG3/AIUH+0xr+Q/FOn7PPI/9e4/qfqXDtP2WC5PNncE4pa/PLRvjP+19&#10;8ftLHj/4f+GtD8NeEMMbLStRk/0m9Rf4vm/vdq9x/Yy/a7l/aRsdf0TxBo3/AAjXjnw1N9n1XTwf&#10;k/u7k/4FX4+fTn05RRVPUL2HTrGe8nlENvbo0skh7Ioy38qALe6lr81Y/wDgo3438WftM6JoegaN&#10;DF8O7/V/7Ns7uX794i/ekr9EPFHifTPB3h6+1vWLuKy0qxga4uJ5fuxovegDaor4AsP2kf2iv2p5&#10;bzVPgh4Z03wz4JtZnit9a12T59Q/2kRq+j/2adR+Msulalp/xi0zSrfVLV1Ftf6ZJvS5T+KgD3Ci&#10;iigAooooAKKKKACiiigAooooAKKKKACiiigAooooAKKKKACiiigAooooAKKKKACiiigCvLaRXA2S&#10;RZFeaePNHltZ/wDR4f3Vep1Xnto7qDy5B5ooA+btQt/KqrXqXjTwPJLP5lvD+6rzfUNLubCeaOSG&#10;gCrRQscrVyfxY+Knhn4JeFf+Eg8UTTQwyv5dvFD873L/AN2plKxUISqS5IfFI6rFamn2+395Xl3w&#10;K+OvhH9oaC9k8LzSw6hY/vbjT7v5H2f3q+h9B8Ay6pY+Z5/kxURlzFThOk+SceWRx91DvgrifEk3&#10;2iCe3/2K9S1/w1c6PN5FYN58L77VIPMt4f3MtUZnw78QvDMUt9e+XXzj468I/wCu/c191fEL4b31&#10;rqt7HceTpkUX+su7yXZDH/wOvnvx54LvtIn8u48q9tJf9XqFn88Mn+49TePNydexUqdWK9ty+73/&#10;APbT5Ps/B8tx53l/uKhh8DypB+7hr6Ch8A+b+8jhr0Lwf8L/ALVBDH9i/dS/8taqJJ8s+HfhzdXl&#10;x5lxDN5P/XKvUrH4d6Z5EMckP/bWvr2dIvhnDFo3h+ztIYhD5lzLLEr/AGh65X4neM5fBp0aTT7f&#10;T/7J1NFlvdL8pf3vzfeRv4a+PjxRgZYqph+V3h1P0fBcB5pmEaM6MofvVzJNy7X5f+3j5qk+FMut&#10;30FnZw/63/lrN/qY0/vP/s10vh39mCLW/wC07fQ/FmlTarbJ5nlTSfJJ/spXva+DbGzm1mzs/wBz&#10;FrmneVZed/y7O3zfPXHfDL4A+JoPGIu70RabaaY/2nzZpdn2jb/CterjMZiITpww9PmUup08O8O5&#10;NjsFi62bYr2Vak+VQuvs/wDpX8p8MfEDw/daTqt7Z3FlLZXds7RSRTV509tLGRvO3361+jfxU+HP&#10;h7xl4j8QfEDXLKb/AIR+J1ijtfuPczL91f8Ad/2q86g+FXw/+K4n0vS/DX/CM6rHC9zb3UMrP5m3&#10;/lnsrtq42lRqxoz91yPmcHw1mOY4GtmmEjzUaV7vr7vaJ8Y2+l3Oo3MNvaxm4uZX8tIox8zmvRdU&#10;/Zx8c6DpY1KfTDLHEnmXMUPzy2/++lfQ3wb+F8Xhrxx9ouLLybv+zp4rfzv+WczL8v8AwL0qX4ee&#10;GPHC+P4I7iDUIIopG/tH7Xu2eR/Fv3f7PSoxOKdCrGHLzcx0ZJkVHN8JiMTOuoci0X+d/snyxoHh&#10;SbWb6yt7SImW5mSKP/favqC1+Dfgjwb5Oj6/Ndz61F/x+XUP3LaT/Y/vV2Hh/wCAtjceOJtU0eyl&#10;h0+K++02UX/PNFbd/wChV7l4g/ZUPxC8Rf23banLBFfbZbyLyvnjf+LZWOYTxdOEZ4T5nZwauHam&#10;Nq/6yScYcvu/FFX87f3fhPJ/hL8K9X8F+KvMs5vtunyp/o91/BcwV9HeGfCtjpHnR2ejRaNFL+9k&#10;ih+fzHrvNL+Gv2LSdM0ezsv3VjB9mt/7+z/brhP2pvGOrfs4fDuz1eziH9t6ldfYbeWX7lt8u7zP&#10;9qu5tQh7ar8UT5qiqmIxEsDl0n7Kc9E5SjGUeb3XI61fkpzRyxV4H+yf+0P4m+MnjHU/C/jGaLUp&#10;4rJ7231SKJUMW3+H5a+kJLX7VBDJVUa0a8OeBnmWW4jKsRLD4jfyINL/ANfWrb2u+eqtnH5X7uuy&#10;0fw3c6p+8t4fOrc8o5u6sZYquWdvE8Fdp/wr2+8jzP8AYrHXw/fL/wAsKAMm3h+z/wDXKr0NnLcf&#10;6utaz8J3N7/11rttA8HRRQ+Zcf63/nlQBV8AeGfsY+2XA/e/8s67umRx+WKfQAUUUUAFFFFABRRR&#10;QAUUUUAFFFFABRRRQBFn95ivwf8A2wJcftJeOv8Ar+av3f6TV+Cf7Y83lftM/ED/AK/mrz8fHmpn&#10;13CtT2WYc3kzyTzvejfVRZeaN9fP8h+wfWC3vo31U30vm+1HKH1guCXgV+lP/BHyTfZfEz/r6tf/&#10;AEBq/Mk3OADX6Yf8EdJPN0v4mf8AX1a/+gNXoYKFqp8hxRX58v5PNH13+1Z+0fpn7M3wrvPFdxaf&#10;2lqcsi2unWA+9cTN93/gNfKi6Z+25r/hb/hYtr4s0Oyilg/tGLwt5f8Ayx27hF93722n/wDBTxpL&#10;74w/s96RJ/yD7nW/3kX8En72Ov0Njto44REBiIJ5fl9q+gPyA8A/Yz/ahi/aa+HL6heWf9keKdNn&#10;ex1XT/8AnnIv8VfQ9fnF/wAE88ab+2D+0XpdvmG0jvfMSIfd/wBa1fotcSCKCWT+4jUAfEPx/wD2&#10;ofiT8QPjfP8ABX4Cw2n9v2CeZrOv3n3LL/ZrgtX+On7RX7Fvinw/P8ZdS0/x94E1u6Wykv7T5JrZ&#10;2rS/4J2oNf8A2kvjz4kuP+Qhc6i0cn+5vr07/gqZoNrrH7KOtXE/+usJ4rm3/wB9WoA+tNNvodW0&#10;uyu7bm2uoUlj/wBxl3LX5zft2ftufELwj4v1Pw38IZRBp/hpF/t3WvKV0jmbbtiWvXNc/aWk+C/7&#10;CvhPxLJ/pfirU9KisdHtvvvLdMu1a+evjh8Abn4Gf8E49an1sibxr4m1GDVtduvvPJJI27b/AMBo&#10;A/Rb4K+Jb3xt8JPCeu6p/wAhC/06K4uP99l+avkX4g/tSfFn4+fFrX/hr+z7ZWlla6G/l6r4q1H7&#10;kb/3Ur3nwbrEnhv9i/TdTt8RS2vhMSx+37ivgr9hj9oDx74Q+Ft3Z/Dz4QXfjPxBq+qT32qa1Lui&#10;tpMt8q7/AOKgD67/AGffAX7UPgz4iQf8LG8Z6J4t8Hyo32jEe24jf+HZX1rXxf8ABH9vnU/EfxiH&#10;ww+KfgaX4deJ7n/jy/eb4bj/AIE1fZ69KAFooooAKKKKACiiigAooooAKKKKACiiigAooooAKKKK&#10;ACiiigBq9arT2wnGyQCSM9jVkjFG6gTVzkfEHhK1vLGaWKHFzGn7vyq4i2U2o8uf/XV7A5xisbW9&#10;FhvYZXjiAuscSV+P8ccH/wBtYeVbCWU4qWn83/2xEKMIVY1YaHm2vYa3hry/xN8k02K9U8QQSW0E&#10;Mdx+6lryrxe2DLX8f4OjOhVdGrFxkujP2XI5c3KeY+I3/dSpXnWsXFd54p/11eZ65Jtnmr9Py2Hu&#10;n7rlELxiczql2BwK5+7mGSgHJrSkM1xfw21vAZ7qV/Ljji+/JXpPiP8AZM+IPh3wVL4nkt4poY4P&#10;tL2MJH2iNP8AdzX6VgMur4mEp0o3sfXVs0y7KpU6WMrKDn8N3ueLBg4zisi7uv3+8VaW/mvzDb28&#10;EstzL+7EcX3y/wDdpfFPgzXvCIiuNZ0i+0mGX/Vm6Rl8yvQo4aclKfKfVxrUaNSNKtJRlLZNmP8A&#10;bcVLHq0kXauevNQ21UXUsmuyOGubVcdQUuQ6mTVw9ZNxf1nreb6o3NzWtPDanJWzGNOHuF6bU6pv&#10;qXpWVLe7agF1mvSjQ5T5Otm8pP4jSk1LFNGoZrHnkpkcknvW6oxseLLMp850tre1pR31cray1qRS&#10;5rjqUT6PA5jPlN832Kia83Vmu3NJE241zeyR7ksfOUuQlknqvJcVM0NV2t63jynm1pVRgw/X86kg&#10;xCema29C8Ga54ohvn0rRbrVI7FPMuJYY9yRJ/easSMFSGxkVs1LlPGpVoSrckJKUo794+qLtpHk1&#10;vWEe6XFZdjHmuo0ez3V4+Jnyo++wsfZUuc67QIz52AcV6b4ehZ/3e/8ASuG0K1C17P4V+H3iO9s4&#10;p49Bv545P9XJDH8slfD4uFTEc3souXofnef42hRj++mo+tv1Op8M2o9K9P8AD9j5Y4rjdK0C80ow&#10;/b7OWzl/5Z+bHtr1HwzDFcV+PZzKdCcoTTT63Pw3NMZGceeEro6jT7WK3h8ylcyXs/kQRebJ71oW&#10;mk3N9PFAkPlQ/wDPSuz0fw/baKvyf6wj/WYr6XgvgXG59WjiK0XCj1b3/wC3Ufi+ZYl1XyQLOj2H&#10;9mWEUHpV5U5zT9vFA4B55r+1MPQp4WlGjS0jFWSPIDZ7U+iiu0QUUUUAFFFFABRRRQAUUUUAFFFF&#10;ABRRRQAUUUUAfPP7d3/Jr3jP/ci/9DWvyyhvdkMP+5X6lft5nZ+yx4z/AOucX/oa1+TqXEjV8BxH&#10;T56lP0P6x8GKkIYHF8/88f8A0k3P7Qo/tCsjzjTftNfGexR/SfPSNn7f70fb/esY3FL51HsSXOkj&#10;QvrzzYf+BrX7Q/Cxtvwt8Nf9gqD/ANFLX4kyXMzLxFHn5eP+BV+2/wAJ/m+GnhT/ALBcH/oC1+g8&#10;NQ9nSqx80fyb40TjUxWC5P5J/nE/PL9uX4R/GHxb8J/H/j74j+MTo2iaJP8A8SLwto/+pkRmC7pm&#10;9f8ACvtf9jKWSf8AZY+GUkn+tOiRVwn/AAUr/wCTN/HX/XOL/wBDWu6/Yt/5NR+Fv/YEgr7E/m89&#10;sr4K/wCCvM9zH8CvCkdteTQC516KKQwybDsZT6V9614J+1t+y5YftXeA9N8NXmvTaAbK9W9jubWN&#10;Xbf/AMCoA8g8Of8ABL/4Ral4c024lm1sS3NrFLJ/pzffZVZq+m/DPwttfAfwtXwX4Yu59NitrVra&#10;zu5X8yWLd/FzXxF49/Y4+M3wF8H3njPwJ8cdc1/VdDg8z+y9Ri/cywqv3O/8NfSf7E37SE/7THwZ&#10;svEGowLaa/bSG11COL7m9f4qAPMfDf8AwS5+HJsNSl8b61rXjPXr6R5TqF5dMnlO39xa80/YQ1bx&#10;J8Gv2p/H3wPfWZte8K2EbXNnLdy73t/7q19b/tPftKeH/wBmj4d3euauftmsS/utL0qL/XXs7fdV&#10;V9PWvHv+Cfv7PeueC7DxB8U/HmR428az/bpLWXrZQszMqf8Aj1AH2ZRRRQAUUUUAFFFFABRRRQAU&#10;UUUAFFFFABRRRQAUUUUAFFFFABRRRQAUUUUAFFFFABRRRQAUUUUAFFFFABRRRQAUUUUAFFFFABRR&#10;RQAUUUUAFFFFABRRRQAUUUUAFFFFABRRRQAUUUUAFFFFABRRRQAUUUUAFFFFABRRRQAUUUUAFFFF&#10;ABRRRQAUUUUAFFFFABRRRQAUUUUAFFFFABRRRQAUUUUAFFFFABRRRQAUUUUAFFFFAGfe6TbX6+XL&#10;ED71zWpfDy1uJ5pIv3PyV2gOaRjQG54J4s+H8vibQ9T8P3HnQ2l9A0Xm+VXxp4A/4Js+PYfiXZf2&#10;5e2cPhSxuvtAv4ZN00qK25fkr9RHTdTBGMVy1sNSryjOf2T3cvzvHZVSqUcJLljPcq6dp0WnQRRw&#10;dkWP/vmrksImh2P3pyrsp9dR4RUtrKGzUiCIRfSvPPjjo17q3gDVBpoB1NIG8v8Av/8AAf8Aar0r&#10;OPwrJ1W0F1ZyxZ/ekVjVp+3hKl3RrQxDwtaniIxvyPm+4/N3wJouuaf4jhOoQS6Naf8AMQlu/kSR&#10;P4lrs4fgfY3GuTyR/wDHpK/mx+T/AM8av/H34W+NP+E4vfK87U9Fvv8AVfvfk/4HXaeCNCufDnhT&#10;TNLkm87ULH97JL9//tl/u18Fw5DEYPEVsDyuMO7P1njWphs1wmGzb2kJVZe77OH8svi5vte6eZQe&#10;NNM0TVf7Ls/DMI0qJ/L/ANuX/prXp2g6Lc2Oq+XZ/vrS6/5Zf89E/wDiqnh/Z+0zW9V/tj7Hd48/&#10;zJLX+Df/APE17l4Q8BCyb7XJEN0vb/nnXqZThcx/fwza04S2T95f/sny2fYvJqkcPPJouE4rV+9H&#10;/wDakc7b/DF7qy8v7H/osg/1Xm/Pv/3q57xV8Fr7WoIfMh8nT7X/AFdp/wCzV9ERxbB60hQNxXr4&#10;fKcDg6ka2GoQhOK5bqPQ+VqYzE1Y8k6jaPjz/hB5dN/0O3837/8AyxrvvCHwA3CG9k/cS7/Nj/v1&#10;7nB4XsIb37SIh5vrWsVBr2Di5UfO/iP9m2wh1X+1beaab/lpJp/8Mj/79efa98EZfFF9NcahB++/&#10;5Z/7n8K19jFAwqudOtRJ5vljzPXFeVg8sweBc54emoynu0enisyxeNjTjiajnybJnx/4f+CN94Z8&#10;6O3vbuyil/1kUMuxKvaf8K5bL93bwedLK/m/7dfWk2mW0/8ArIIz+FJHpVrEd6Q816p5x4t8Pfh7&#10;LZzw/aIa9ck8KWEp3+TzWxsp9AGNfafHcWZtvLHlFPL2/wAIr5kvv2evC2heKp9TtNAl+3xv5kcs&#10;sn7rf/u19WlgDjGKx/ENhHcWRfGJOxrmrYajiOX20VK3c78JmGLwUakMJWcOfezPnuOxubX/AI+P&#10;9bTofmre161l8+aO3hqmuh3Nr+8krpOA9O+GOh20VjNceT+9316DXD/DCWV7CfzP79dxQBC9vG/U&#10;U37NF/zxFWKKACiiigAooooAKKKKACiiigAooooAKKKKACiiigAoopG6UAfnD/wWAuPs2l/DST/p&#10;+n/9Ar86TqsT1+h//BYof8SX4aj/AKe7r/0CvzQ+1SLX9p+ElKU+HYz/AL8//bT5LM6MalY6L+0Y&#10;/Wj+0Y/Wuf8Atkv+RTftknrX7j7BHj/VEdF/aEdNbU41rn/tcnrS/aS3aonQfL7u4LCxPd/2S7+O&#10;f9pPwNGn/P8ARf8AoVfen/BXHUZF/Z10zSF4j1LWLeJyP96vz6/Y4k3ftKeBv+v5a/Rf/grB4Svd&#10;f/Zem1PT4ZZbrSNRgucRDdiPd8zV/FPi3CcOII89v4a2+Z9dlkI06J9QfBfTY9J+Evg6zi/1cWlW&#10;8f8A5DWvhr4XJ/wgn/BVTxnpGnHyLTWNN+1XEf8Az0evrn9mz4peH/GfwD8Ka5aazaT2sWlxfaJf&#10;NUeU6r82/wDu18jfsoTj46/t9fFL4k2cQOi6RH/ZttdffST5tvyNX4oeufo5Xxh+3z8WdY1IaB8C&#10;fBGT4v8AHEixXMsUmxrKy/5aSV9OaT8WvCGveML3wnYa/aT+ILH/AI+bCKT546+EfFP7P37UXhj9&#10;p/x/8TPA8Ph68/td/s2nzavKszW1r/CqI33aAOd/aL+G2m/Br47/ALMPgjQ4fJ0/SNsfm/xyv/Ez&#10;17v/AMFU/G114Q/ZXvbeD/VaxdxWNx/1zb71fFf7SR/aZb4+/Cz/AITb+w/+E08//iRfY9vk7/8A&#10;br6Y/bQ8D/E7xp+wV9o+I0Nn/wAJpo90mpagNN/1Plq3+zQBi/Dj9tbV/hx8LPDPh/4WfA7xF4m8&#10;M6Zp8UcmoTRND5j/AMTIu35q+p/2Wv2tPDX7UXhy8uNMgm0bX9NfytR0a8+V7d//AGar37LXxT8N&#10;fED9nvwn4g0u8tYdPh06KO4iyqfZnVdrb/7tfJn7Hf2Lxz+3x8X/ABh4Lhx4GiH2aSaD5YZJ/wC9&#10;QB+j69KWiigAooooAKKKKACiiigAooooAKKKKACiiigAooooAKKKKACiiigAooooAKKKKACiiigA&#10;ooooARl3VkX/AIYsNRO+SHmtiigDzbWfAMVjb+ZH++r5o/a7/ZQ1z9o3wBplpocwsta0Kd7m3im+&#10;5c7vl27v4a+3CgYUhTNS4xlHkNKdWdCcasN0fCn7An7DviX4CarrXinxtPD/AGrfQfYY9LtJfMSN&#10;N27dvr7nhiSCLan3RUqrtFKQCMUoxUFyRKr154mcqs92QXdlDdD97EJfrT1j8r/V1PTGXfVmJ8Lf&#10;8FEPB/iXV5/D9zo8M15osaN9sitf7/8ACz4rxz4HeB73VfB3iDRNb/0Oa6kil0+1u/lf5fvbFav0&#10;Q+JXhe58S6Lf2tnP5M1xA0X1f+GvhXQ/hH4zTx1Ztq58iTTbpZZLqWT+BW618Pmcq2Ax9PEYem53&#10;+4/ccgzahmvC9fIcXUhRUNb/AGn1Rev/AANo/wAO/Dl5rmqQ/bPs0ieXa/c8x2qTwB47tvHGq/8A&#10;CP6hpkVlqEqeZZyw/wBz+7XsWqeHbbxlBqen3kPnaffP/qv4/wDZal+G/wCzXbeCr/7ZBDLeXcv+&#10;rupv+WaV6mKo5lLH054eSjTjuj4rLcTw/TyOvRx1Nyxfvcj/APSeWX2eX7RB4X+HMXjKeC31TTP7&#10;Titf+PeX7jx/7/8AerV8R/sieH/EGrQ6xqGmy3l/Ft2CKT918v3flr37wv4WGhQdea6HjoPmNetP&#10;AYSU5T9mrvqfOYbOszwa5MPiZxSTjpJ7M+V/EnwTl07/AEy8h/ey/wDfFZen/Du516f7HH500X/j&#10;lfXFzYRX0HlTjzY6g03RLXSQfs8WK7jxnqeD3f7LGkeI/Ct7peqf6m6j/wBV9zy3/vV5V4Y/Ypsv&#10;g9qs2o2l5Nr93KjRRyzRbEtkb/0KvtgRDFEkIlXY/Ncs8NRqVY1px1R7OGzrMsHhKmBw9ZxpT3R8&#10;T3X7OP2/95+9hu/8/NWwvwdlt7H7PcTTTf8Aocn+/X12mnW0Y4iFRtotmw5hFdR43Q+XLX4Z3Mvk&#10;xx2XkxRV7V8PfB8VrB/pENd/FZw2/wDq4cVPt20AZFr4esbO4+0RQ/vPWuH+OHwr0D4ueD7jR/Eu&#10;ljU9PH7wRg7Xjf8AvK1em8KMdKGTeKUoplU6k6U4zhKzXY+NfA/7PXhb4PQXv/CJ6ZNZzXX/AB8z&#10;TS73/wB3/drrBD5H7uSvY/HGlRxgSIMe1eXTabc3s/7uGlCEKfwe6a1sRVxM+etJyfdkOk2v22fy&#10;/wDbr6C8P6XFpelwxx/3K8Js7O6s5/3n9+ve9GYvpUG/+5VGBoVX+zRf88RViigCFLeNOgqaiigA&#10;ooooAKKKKACiiigAooooAKKKKACiiigAooooAZX4EftmSZ/ac8ff9fzV++56GvwA/bTk2/tQ+P8A&#10;/r+auTErmgfRZDP2eL+R475lL51Ud5o3mvH5D9E+sF7zqPOqjvNG80cgfWC95nzV+m3/AARr+bSv&#10;iZ/19Wv/AKC1fl6smWr9Pv8AgjK+7SviZ/19Wv8A6DJXZhVyzPnM+rc+E+Z1n/BVXwvqWmQfC74o&#10;W8Hn6V4Q1VZLyKL7+xnVv/ZK+qLL9pn4dXPwuh8cf8JXpMWkGy+1c3Sbh8u7yvvfe7ba9B8T+FdI&#10;8baJeaPrdlDqelXSeXLazR7kNfKq/wDBKz4FLqv2j+zNW+y+f9p/s/8AtJ/s+/8A3P7teufnh5//&#10;AMEyvDF94j8UfFj40XEH2PSvFepSfYvO+XKK7Nu/3fmr63+Gn7QfgP4x67r+g+F9Zi1PUNHfy72E&#10;f8s/4a7Tw/4V0jwr4et9D0uyhstKtofKjtYU2oE9K82+Dv7K/wAPvgT4q8TeJPCemS2ereIX/wBM&#10;kllZ1+9u2p/dXdQB8bfsu+K9N/Z6/bp+L/gzxXeR6NZ64/2jS5rv5EuPmXu1db/wU++MGkeI/hlo&#10;3wz8M3sGv+JvE2qQRfYLOTzXjT+98tfTPx8/ZL+HP7SVvaDxnoxnu7b/AFV/ay+TcR/8DWud+C/7&#10;CPwm+Bfig+I9D0ae81wf6u/1a5a5ki/3N33aAPFPj3+xZ8RPGsvwc1HwJr9npkvgrSoo47bUvnhF&#10;18vzba8L/bg8E/tO6N8AtTu/iX440PWfCv2mL7RaWVqqPv3fJX6zr0rz/wCNXwU8N/HzwNP4T8WQ&#10;yz6LcSJLJFBJscuv3fmoA+cv2Uvhx8XNX/Z01PS/H/iDTtZ0XV9B+zaFaWkex4kaL5d71wX/AAS2&#10;+Kmh+EfA3ib4T65e2mjeIfDusT4hu5VRpUZvvLu/3a+7/CPhWw8EeFdN0DS4fI07TYFtreL72EX7&#10;teEfGL9gP4R/GjxgPFGqaZd6br//AC0u9IumtjL/AL+2gD5i/at17SP2gP23fhN4Y8CTQ6lquhTr&#10;c6jqFn80cSbt213Wv0vA2ivGvgP+yj8OP2c7OeLwho3kXdy2Zb+8k865k/4G3NezUAFFFFABRRRQ&#10;AUUUUAFFMkbbWXa+JNLvbz7Hb6jDNdf88hJ81AGvRRRQAUUUUAFFFFABRRRQAUUUUAFFFFACbaNt&#10;LRQBm3ul2+oweXcRCUe9ed+LPgjZa/NFJaXsunf89MDd5n616mOlMMWR6V87mGQ5ZmmmLoKT7/a/&#10;8C+I68PjMRhZc+Hlynwr8RPBd7o2tXlgkF1efZv+Wscf+sryUeAPEvizXDpml6PdC6l3eX50exP+&#10;+6/Th9Nt5MO9vET7pSxWEEXzx28Ub/3ggr4yjwFhqFRzhWfLfax+oYPxGxWCo8kKKlK27f6Hzl+z&#10;P+y9B8OLKLXfFFvFe+JZGzjO5Lf/AHK+kNm+niEIvpjtTyu4DJzX6ZhcNRwdJUqMbI/N80zTF5zi&#10;pYvGS5py+5eSPN/D3wH8E+F9evtW0/QLX+0byf7S8ksYby3/ANn0qL4+fCqx+MHwy1jRLqWO1lML&#10;SQXYiDvbuozlfyr01VyNpHP1qpqMAudNvLfP+tjaP/vpa1dOCg4cuhlTzDFxxNPFyqNzhazbvax+&#10;BWuH7JeXltnzRDM0Xmf7rbayob1gOOlev/Hr9n/xd8Htc1j+27P/AIlX21vK1AH5JWb5lrxyNGiz&#10;uOM1+dyo+ycoSP7Jo5gsdCGIo1OaMlui5HdU+4JatTwZ4J1zx5rn9k6BpsupX+zzPLi/uV9AfCb9&#10;h3x98R5r1L+zOgQW23Mt2n+s3f3aVPDVasv3Ubl4vOMBg4S+vVlDl7nm/wAJ/wBl3x/8are8vfDG&#10;j+bZ2u3M94fLST/c3fervpP+Cd/xiiglkOi2ZEaeZ/x9rzX6hfA74V2nwb+Hem+GbSf7X9lH7ybp&#10;5j137pxkcH1r6mGVU+SPPe5/PuN8QMb9aqfVIx9lfS8eh/P/AKt4autJv7y01CHybu1kaOSL/nm9&#10;d18MP2cPHHxi1AWmg6NKw2LL9pm/dw7N23duP3q/Tb4rfsO+Cvip47i8RztLpsjP5l7FCPlufrXv&#10;Ph7wtpvhTSrTT9Ks4bO1to1iiESdFHauWjlE+f8Aey90+kzLxDw7wVP6jT/fSXvX2i//AG4/MH4q&#10;f8E3PHHgWwhvPDl5F4lh8nzLzJELxv8A3UX+KvmW80G/0e4+zXlrLaXcfWKaLZX73PDx615r42/Z&#10;08AeP9U/tTXNBgubzZ5fm/dOK6MVk6qa0JWPNyDxJr4L3Mzp+0j3Wkv/AJE/GK40i5SCCQwSwwy8&#10;xy/wyf7tQxWbdTX7NXf7M3w61PQdM0mfw9CdO03f9mizwm771Zy/sjfCwSwyL4ZgzHJ5gz615LyG&#10;v9ioj7ml4tZY1zVsJPm8mreR+UNl8NPEeqzww2+hagZrp1jg/wBGfblvu1+iHgD9gz4cyeCNHTxN&#10;oznXzApvDFct9+vqG20DTrS3hiis4QI1UJ+7XPy1f8nnOPqa9rC5PRw/Nz+/6n5pxH4j5lnUacML&#10;H6vGL15JSvL1PMfDPwK8N+C/hxq3hTwtajR7e+gliNwo3Sksm3duP3q/I/x/8KdS+HHirUtLuIbo&#10;W1jdNbR300TItxt/iWv3AMQK8civIP2k/hdonxC+GWprqgjglto2lt7o/wDLJ/71XmWAjiaPue60&#10;c3BfF9TJcwlLHRdWFZrmd9b/AMx+ROn6fXe+HdMwKZaeGPsc00Hm+b5b/wCt/wCeld1oOhivwvMM&#10;Ykj+0cZj4Klyw2PRv2e/BWm+KfiPp2n6pZ+da/6zyjX6I2ltFYQQ28EXk20abEjHaviz9mzTBH8T&#10;bSUfwJX23GgLA5z6V+i8DyjUy+pPrz/5H8Y+I2JniM2jFy91QWn5le70q11AD7RbRT7Onmx5pq6J&#10;Yxji0h/COr5Td15o2dq+8nhaFV806ab80j8v55DYoo4/uVLjjNIv1pxOK6YQjBcsFYQtFFFaiCii&#10;igAooooAKKKKACiiigAooooAKKKKACimM2ysmz8U6RqN4bO1voZ7rvFHJ81AGzRRRQB87ft6Hb+y&#10;z40P/TOP/wBDWvyPa4r9bP2+m2fsr+M/9yP/ANDWvx/e5wcV8TnkOarT9D+mvCfEeywOK/xr/wBJ&#10;NLz6PPrL8+jz6+a9mfu3141PPo8+svz6PPo9mH14145vl/Ff/Qq/cT4T/wDJLPCf/YKt/wD0Wtfh&#10;VFc4X8V/9Cr91PhON3wt8J/9guD/ANAWvsMhhywqeqP5s8W63tcTgv8ADP8A9KifDf7cH7U0XxS+&#10;EHjj4aaN4B8WSa1JOLWOb+zX8l9rfM+7bXcfsX/tUWreD/h18KbzwP4n0zWrWxSxluruxZLaN1/i&#10;37a+1/sVv/zwi/790v2OJSXSGISevl19WfgR80fG79qPxd8Lvj94T8A6R8OrvxBourpFLPrMW7ZF&#10;uZlZf7vy7d1bP7SX7Seufs+6p4fuLfwBqPizw/fcXt/p3zvZ/wDABXvjWkcjLLJFHJLH/q3IqQwb&#10;12SfvYz60AfAnxl/4KBSfE3wRqXhL4UeAfE2s+JNXRrHzruwaKK23fLufivVf2Xvg7qP7Hn7LN62&#10;oWR1nxVFBLqd7aWnzvLN95Ykr6bstC03SjutLK1s5PWGJU/lWjtoA/HDwJ8Z77xt8br34p/G7wD4&#10;t1/ULJ8eHtBg02X7JZJ/e+796vuf4O/txWvxY8fWXheP4d+J9GFyhMd3eWTJDHt/4DX0/wDYLf8A&#10;54Rf9+6UWkS/MkUQP/XOgCzRRRQAUUUUAFFFFABRRRQAUUUUAFFFFABRRRQAUUUUAFFFFABRRRQA&#10;UUUUAFFFFABRRRQAUUUUAFFFFABRRRQAUUUUAFFFFABRRRQAUUUUAFFFFABRRRQAUUUUAFFFFABR&#10;RRQAUUUUAFFFFABRRRQAUUUUAFFFFABRRRQAUUUUAFFFFABRRRQAUUUUAFFFFABRRRQAUUUUAFFF&#10;FABRRRQAUUUUAFFFFABRRRQAUUUUAFFFFABRRRQAUUUUAFFFFABUCrU9FAHmnxjubLSfCk2qajKb&#10;e1tkbzBF/wAtP7q18z+Cfjj4f1nVfs8uiy6ZF80sd35u/wC7/sV9afEbwTafEDwpfaJey7IrhOJV&#10;6xv/AAtXyvp/7HOseEp5rm41+G9gw0UX7r5/m/ir5bNa2b08RD6j/D6n3vD9Lhypgq/9ry5a32d9&#10;vLl/9uPqP4e6ta6hpMMlvP50UqeZH/uV14HGa8h+HK/2HPZaX53/AB7QeV/10/2q9dBA/Cvpoc3K&#10;uY+Eq8nPL2Xw30JqKKKskKKKKACiiigAooooAKKKKACuc8bNt0qujqjq2lx6tZm3k6UAcB4L02LW&#10;Z5pLj99XYzeFLGftVvRtGi0eDy460aAKen6bFpkHlwDj3q5RRQAVieK9ej8M+HNU1iUebFYQPcSR&#10;/wC6u6tuuL+MB/4tX4s483/iV3HH/bNqAPhhv+Cz/gKGeaN/COrfu3YD94vNJ/w+j8A/9Clq3/fx&#10;a/JO+8Ja419P/wASbUPvt/y7P/e/3ah/4RDXP+gLqH/gM3+FAH65f8Po/AP/AEKWrf8AfxaP+H0f&#10;gH/oUtW/7+LX5G/8Ihrn/QF1D/wGb/Cj/hENc/6Auof+Azf4UAfrl/w+j8A/9Clq3/fxaP8Ah9H4&#10;B/6FLVv+/i1+Rv8AwiGuf9AXUP8AwGb/AAo/4RDXP+gLqH/gM3+FAH65f8Po/AP/AEKWrf8AfxaP&#10;+H0fgH/oUtW/7+LX5G/8Ihrn/QF1D/wGb/Cj/hENc/6Auof+Azf4UAfrl/w+j8A/9Clq3/fxaP8A&#10;h9H4B/6FLVv+/i1+Rv8AwiGuf9AXUP8AwGb/AAo/4RDXP+gLqH/gM3+FAH67Q/8ABZnwJdzwwR+E&#10;dSMksix/6xf4mxX6FaXfDU9JsrtOlzCko/4Eu6v5jNE8Ja4ut6b/AMSbUP8AXx/8uz/3v92v6afB&#10;/wDyKmjf9eUH/otaANiiiigApG6UtFAH5sf8Fi+NG+Gv/X3df+gV+ZBk5r9Nf+CyLf8AEm+Gv/X3&#10;df8AoFfmEXr+yvCvE+y4cjD/AKeS/wDbT53HR/ek28UbxVbfRvr9e+vHFYs7xQGqtvpRJij68Fj3&#10;b9jJt37Sngb/AK/lr93Nc0Sy8RaXd6XqNpFe6fdI0dxayjcsqN1zX4O/sXN/xkz4F/6/lr99j0Ff&#10;x94s1fa59Gf/AE7j+p7+A0pnxZef8Etvhyl9ex6P4l8T6Bod9I8lzo1lfMsMm7+H/dr6U+Dvwb8K&#10;/AbwRZeFvB+m/YtLthnGd8kj/wATO38TV6DRX4wegeB+CP2OfAngD43a18U9M/tD/hJdXd5LjzZt&#10;8O9vvfLXvlFFAHjPxW/Zc8I/F74l+E/HGuG7/tbw0/mWfkS7EP8AvV6nrWh2PiPSLvTNTs4r2wuo&#10;/KuLaYbkkT+6a06KAPiy4/4JcfDqC/vY9H8S+J9B8P30jyXOi2V8yQybv4f92vo74MfA3wf8APB0&#10;PhvwZpg02wiGZJD881w/992/iavRaKACiiigAooooAKKKKACiiigAooooAKKKKACiiigAooooAKK&#10;KKACiiigAooooAKKKKACiiigAooooAKKKKACiiigAooooAKKKKAI36V5b4k8BWus6pNLqH+p/wCe&#10;VeqH7tZmqaWL0f7deFnM8whgqn9mfxehUIQlL3zzqx8CRadB9s0+b/V/6yKavS9Ju472wikj6Yrl&#10;dX1SLw7YTRW/766kTipfhrcytpP2eT/llV5PLMKmX0f7TjatbUury8/uHZ7aWiivaMgooooAKKKK&#10;ACiiigAooooAKKKKAPNPHtxJBqnHSt7w14ctZNKhuJIf3snNaWreGbXVb2K4kGJFrWhhSCLy4+AK&#10;AMeXwlYyT+Z5NbMMXlxBKkooAKKKKAPkn9qf/goN4b/ZZ+IVp4T1fRLzUrq5sVvfNhPyjcxUL+le&#10;M/8AD6PwD/0KWrf9/Fr56/4LB6FqWqftLaXJaabdXcQ0SL95FEzr95vSvhL/AIRDXP8AoC6h/wCA&#10;zf4UAfrl/wAPo/AP/Qpat/38Wj/h9H4B/wChS1b/AL+LX5G/8Ihrn/QF1D/wGb/Cj/hENc/6Auof&#10;+Azf4UAfrl/w+j8A/wDQpat/38Wj/h9H4B/6FLVv+/i1+Rv/AAiGuf8AQF1D/wABm/wo/wCEQ1z/&#10;AKAuof8AgM3+FAH65f8AD6PwD/0KWrf9/Fo/4fR+Af8AoUtW/wC/i1+Rv/CIa5/0BdQ/8Bm/wo/4&#10;RDXP+gLqH/gM3+FAH65f8Po/AP8A0KWrf9/Fo/4fR+Af+hS1b/v4tfkb/wAIhrn/AEBdQ/8AAZv8&#10;KP8AhENc/wCgLqH/AIDN/hQB+uX/AA+j8A/9Clq3/fxa+jv2TP2ydE/awstal0jR7vTP7Nfy/wB+&#10;f9ZxX8//APwiGuf9AXUP/AZv8K/VH/gjHp17puleOY7yyurOTen+uiZP/QqAP08XpS0i9KWgAooo&#10;oAaetfz7ftuNt/ao8f8A/X81f0EZr+e/9uOTb+1T4/8A+v5qwrL3T08unyVjxbzKPMqj5lHmVw8h&#10;9Z9ZL3mUeZVHzKPMo5A+smiZvnr9Q/8Agi427RPiZ/19Wv8A6DJX5Wibmv1M/wCCKrbtE+Jn/X1a&#10;/wDoLV00Y+8ePmeI9pR+Z+nKU+mJ2p9dh8wFFFFABRRRQAUUUUAFFFFABRRRQAUUUUAFFFFABRRR&#10;QAnWsi18LaPpt4by302CG6/56xR/NWxRQAUUUUAFFFFABRRRQAUUUUAFFFFABRRRQAUUUUAFFFFA&#10;BRRRQAUUUUAI3SoWWp6KAPk7/gox4J1fxn8A86PaCcabepfXh8zZ5cCq25q/Iy5kCscdK/oM1jR7&#10;LXdPurDUIIrqwuo/LuIJuUkSvzU/aV/4J36l4XuNe8TeB7iKXQIka5/s6X5nj/vKn+zXz+ZYSU5e&#10;2gfr3BnEOHwmHll2Jly68yf/ALazzL9gXx3o/gb496Xd6xMYIr+B7G3Pl7v3zbdq1+wu4gBCMGv5&#10;/wDSVvtEvIr23mlsr+1fzI5fuPG61+5HwS1S81z4TeEr/U5ZZ7+Wxiklkl+9I+3mjJ63PGVLsX4i&#10;ZZOjVoZh/OuW3+Hqd9Eu2n/w0iUv8NfQH42th1FFFBYUUUUAFFFFABRRRQBG3Ix615p+0RAs3wd8&#10;Qo/3PJGfzr0lj8w9qo6tp9rrFjcWl5DHcWsoCSRSjKkVz14SqUZRhu0dWErrC4iniP5Gn9zPzR+H&#10;Xw3ufFfiPSNMtIfOhlf95Gfk+SvtC0/ZQ8D2v3LS48wf7Z/xro/h98EfD/w5vby8sIvPnuX8yMy/&#10;8sv9la9I5fAxlTXwmScMUqFCX9p04zm362P0LibjXFZpiYvL6koQivTmOI8DfCLw/wDD/wA6TTbT&#10;99J/y1k+Z67kAY570n3f9mnA5HBzX3GHw9DCw9lh4qMeyPziviKuKn7WtJyl3ZJVHU7sadpl5d48&#10;zyY2lx/ur/8AWq9WX4n/AORe1P8A69Zf/QTXWZH50a//AMFndD8P65qelyfDnUfNsrl7f/j6j/hb&#10;bWd/w+38Pf8AROdR/wDAqOvza+JPgXxNdeP/ABLcR+GtW8p9Rnx/oMv99v8AZrmf+Fd+Kv8AoWtW&#10;/wDAGT/4mgD9S/8Ah9v4e/6JzqP/AIFR0f8AD7fw9/0TnUf/AAKjr8tP+Fd+Kv8AoWtW/wDAGT/4&#10;mj/hXfir/oWtW/8AAGT/AOJoA/Uv/h9v4e/6JzqP/gVHR/w+38Pf9E51H/wKjr8tP+Fd+Kv+ha1b&#10;/wAAZP8A4mj/AIV34q/6FrVv/AGT/wCJoA/Uv/h9v4e/6JzqP/gVHR/w+38Pf9E51H/wKjr8tP8A&#10;hXfir/oWtW/8AZP/AImj/hXfir/oWtW/8AZP/iaAP1L/AOH2/h7/AKJzqP8A4FR0f8Pt/D3/AETn&#10;Uf8AwKjr8tP+Fd+Kv+ha1b/wBk/+Jo/4V34q/wCha1b/AMAZP/iaAP1LP/Bbjw9/0TnUv/AqOv0M&#10;+FXjyL4n/Drw/wCLLe2ls4tYskvUtpvvx7h901/NQfh74qXr4a1Yf9uMn/xNf0U/soxSwfs2/DqO&#10;SCWGYaPBvjm+Vx8tAHr1FFFABRRRQAjLurItPC2j6Xdm8tdNgguTx5scfzVsUUAFFFFAHzf/AMFA&#10;22/soeOP+ucX/o1a/HET4NfsV/wUK/5NL8cf9c4//Rq1+MjT/NXy+bw5qkT908Oa/ssLiP8AGv8A&#10;0kvfaBR9oFZv2mj7TXg+zP1366aX2gUfaBWb9po+00ezD66bEM/74f76/wDoVfvP8Jf+SaeE/wDs&#10;GQf+gLX4DWtx+/g/31/9Cr9+vhP/AMkz8Kf9gyD/ANAWvpcojywmfhviPW9tXw3pL84nZL0paRel&#10;LX0J+Q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xo91Mlt45V2OM1NRQBmQ&#10;6HY2979ojhxNWkq7aWigAooooAKKKKACiiigAooooAKKKKACiiigAooooAKKKKACoZoY5lKOMh6m&#10;ooAwP+EE8N/9ADTv/AVP8KP+EE8N/wDQA07/AMBU/wAK36KAMD/hBPDf/QA07/wFT/Cj/hBPDf8A&#10;0ANO/wDAVP8ACt+igDA/4QTw3/0ANO/8BU/wo/4QTw3/ANADTv8AwFT/AArfooAwP+EE8N/9ADTv&#10;/AVP8KP+EE8N/wDQA07/AMBU/wAK36KAMD/hBPDf/QA07/wFT/Cj/hBPDf8A0ANO/wDAVP8ACt+i&#10;gDA/4QTw3/0ANO/8BU/wrbjjEQ2JxUlFABRRRQAUjdKWkbpQB+an/BZZtuifDX/r7uv/AECvy+En&#10;Nfp7/wAFm/8AkCfDX/r7uv8A0Cvy7L8iv6e8PcT7LJIw/vy/9tPFxS/eku+jfUO6jdX6d9cOPkJg&#10;9OWTmq2+lElQ8byoOU94/Ytb/jJnwL/1/LX79jrX8/8A+xQ2P2m/A3/X8tf0AdMV/M3iPV9rnXP/&#10;AHF+p7GE0gOooor8vO4KKKKACiiigAooooAKKKKACiiigAooooAKKKKACiiigAooooAKKKKACiii&#10;gAooooAKKKKACiiigAooooAKKKKACiiigAooooAKKKKACiiigAooooAKTbS0UAVbjT7e6H7yIGod&#10;N0m20lfLt4se9Xt1G6lYB1FFFMAooooAKKKKACiiigAooooAKKKKACiiigAooooAKKKKAMnUfC+j&#10;6tMJ77TLW8lAx5k0Ss38qrf8IJ4b/wCgBp3/AICp/hW/RQBgf8IJ4b/6AGnf+Aqf4Uf8IJ4b/wCg&#10;Bp3/AICp/hW/RQBgf8IJ4b/6AGnf+Aqf4Uf8IJ4b/wCgBp3/AICp/hW/RQBgf8IJ4b/6AGnf+Aqf&#10;4Uf8IJ4b/wCgBp3/AICp/hW/RQBgf8IJ4b/6AGnf+Aqf4Uf8IJ4b/wCgBp3/AICp/hW/RQBgf8IJ&#10;4b/6AGnf+Aqf4Vc03QdN0YH7BZQ2XmdfJjVa06KACiiigAooooATGBX88n7dj7f2rPH/AP191/Q1&#10;nivxQ/a//Ym+Nfj79ovxnr+geBtQ1PSb66MtvdQ7dkiVLjc0pz5JHw15tHm19A/8O8/2gv8AonGo&#10;/mv/AMVR/wAO8/2gv+icaj+a/wDxVZch3fWj5+82jza+gv8Ah3n+0L/0TjUvzX/Gj/h3n+0L/wBE&#10;41L81/xo5A+tHz6Zq/Vb/gicc6F8TP8Ar6tf/QZK+K/+Hen7Qv8A0TjUvzX/ABr9Ev8AglN8A/Hf&#10;wK0Xx9b+OfDV1oEt/cQG28//AJahVbdj9K0jHlOatW9rE/QKiiirOYKKKKACiiigAooooAKKKKAC&#10;iiigAooooAKKKKACiiigAooooAKKKKACiiigAooqCecQQyyP0TmgCeisnw7r9t4k0z7Zb/6ne0f/&#10;AHzWtQAUUUUAFFFFABRRRQAUUUUAFFFYvhrxLa+KbKa4tDmOKd7Z/wDfX71AG1RRRQAUUUUAMZd9&#10;QzWsVxFNHIPNik4eM1ZpG6UAeL+Jf2T/AIY+K9UsdQufDNnBNZP5uIo9qyH/AGq9ZsNPttNs4bW0&#10;iWC1iXEcUf3UHtVsrgADikJHTFTGEIP3YnRWxeIrxjCtUclHa7JdtLRRVHOFFYul+J7XVtVvNPj/&#10;ANba/wCsraoAKKKKACiiigAooooAKKKKAE20tFYn/CTWv/CU/wBgYP2v7L9q/wBnZu20AbdFFFAB&#10;SMu6looAqf2da/8APnD/AN+1o/s61/584f8Av2tW6KAKn9nWv/PnD/37Wj+zrX/nzh/79rVuigCp&#10;/Z1r/wA+cP8A37Wj+zrX/nzh/wC/a1booAqf2da/8+cP/ftaP7Otf+fOH/v2tUbnxJbWviGz0d/+&#10;Pq6haWP+78tbNAFT+zrX/nzh/wC/a0f2da/8+cP/AH7WrdFAFT+zbP8A584f+/a1PFGkf3BUlFAB&#10;RRRQAUUUUAFFFFABRRRQB4V+2X8Ptb+KX7Ovizw54btBe6zexqIIc/6zawavzAX9gT45vbRCTwpj&#10;5P8Anstftcvy+3tShcE4HNclbDQrS989/LM7xeURlDD297c/FD/h398bv+hT/wDIq0f8O/vjd/0K&#10;f/kVa/bDHtRj2rn/ALPontf645l/d+4/E/8A4d/fG7/oU/8AyKtH/Dv743f9Cn/5FWv2wx7UY9qP&#10;7Poh/rjmX937j8UoP2BPjfHPDJ/wig4df+Wy/wB6v2I+H2m3OieB9AsL2Pybm2soopI/R1UBv1rp&#10;FUdBSt83Tk11UKEKC9w+fzPN8Rm0oyxHTsPXpS0UV0nj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jdKWigD8+f+Crnwo8Z/FLQvAFv4T8P3evyWt3&#10;PJcfZI9/l7l+Wvzt/wCGQfjMevw51sj/AK9q/oVpCozmvsMq4pxeUYf6vSinG/U5qlGNSXMfz1f8&#10;Mf8Axo/6J1rn/gNR/wAMf/Gj/onWuf8AgNX9C3lijyxXr/6+5l/JH8TL6rE/np/4Y/8AjR/0TrXP&#10;/Aaj/hj/AONH/ROtc/8AAav6FvLFHlij/X3Mv5I/iH1WJ+I/7J/7NPxT8H/tDeDNU1jwNq1lp9tf&#10;L5s00exI0/vV+3AwO1Io49qU8c18hm+a1M3xH1irFRduh004Kmh9FFFeOahRRRQAUUUUAFFFFABR&#10;RRQAUUUUAFFFFABRRRQAUUUUAFFFFABRRRQAUUUUAFFFFABRRRQAUUUUAFFFFABRRRQAUUUUAFFF&#10;FABRRRQAUUUUAFFFFABRRRQAUUUUAFFFFABRRRQAUUUUAFFFFABRRRQAUUUUAFFFFABRRRQAUUUU&#10;AFFFFABRRRQAUUUUAFFFFABRRRQAUUUUAFFFFABRRRQAUxVp9FACbabT6KAGbPajZ7U+igBlGz2p&#10;9FABRRRQAUUUUAFFFFABRRRQAUUUUAFFFFABRRRQAUUUUAFFFFABRRRQAUUUUAFFFFABUMqCWExv&#10;/HxU1FAGXoWiW2gWItLQYi3sa1KKKACiiigAooooAKKKKACiiigArI0Dw9aeG7eaCzhEMUszXL/7&#10;7ferXooAKKKKACiiigAooooAKKKKACiiigDJ07w7a6Zf3l3B/rbr/WVrUUUAFFFFABRRRQAUUUUA&#10;FFFFABWR/wAI/a/8JH/bGP8AS/I+ze2zO6teigAooooAKKKKACiiigAooooAKKKKAMefw/bXGuQa&#10;vKuLq2Ro4z/smt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CP2ovj9rfwR0nw9H4c0C08Q63rd8llb2t3c+SmW/2q55/i&#10;D+1F/B8LPCX/AIO//sqwP27v+Qr8Lf8AsNxf+hrX1hbf8e8X+4tAHzd/wsL9qL/olng7/wAH/wD9&#10;ek/4WD+1H/0Sfwn/AOFB/wDZV9JXDbah3UAfOTfET9qL/ok/hL/wef8A2VH/AAsT9qL/AKJP4S/8&#10;Hn/2VfQtw1NZqAPntviL+1GP+aT+Ez/3HP8A7Kj/AIWL+1H/ANEn8J/+Dz/7KvepJKbv96APBm+I&#10;v7Uaf80t8Hf+Dz/7Kl/4WL+1H/0S3wd/4Pf/ALKvbpP9eaa1AHh7fEz9p9f+aTeE/wDwef8A2VM/&#10;4Wb+09/0Sbwn/wCDyva1ahmoA8R/4Wt+0/8A9Em8J/8Ag8/+yo/4Wp+0+v8AzSbwn/4PP/sq9i3+&#10;9Nmb9xQB4Hqf7Q/7RekeKtN8Pz/Cfwx/aF+nmW5GufJs/wC+q2pfi3+01B/rPhP4TH/cc/8Asq0v&#10;G0NzL8cPA1xHDL5X2FvMl/gr0bUG/fzUAeSf8Lh/aa/6JP4U/wDB5/8AZU2T4y/tLJ/zSjwp/wCD&#10;z/7KvV1aq901AHl3/C5/2lf+iT+FP/B5/wDZU1vjT+0qn/NJ/Cn/AIPP/sq9N3+9V5m/f0Aecf8A&#10;C7P2lf8Aok/hP/wef/ZUN8cP2kF/5pZ4Y/8AB3Xou6qrNQBwX/C8v2j/APolnhj/AMHf/wBlTP8A&#10;hfP7SH/RJ/DP/g8r0LdVHf70AcUfj1+0gP8Amk3hn/weUz/hoP8AaM/6JP4Z/wDB5XcM1Vd1AHHt&#10;+0H+0Z/0Sbwz/wCDymf8NE/tGf8ARJvDP/g8rsWaq6tQByr/ALRv7Q8f/NJvDP8A4PKyF/ay+PLe&#10;Mbzwv/wqfw//AGra2i3sn/E4+TY33a7u8auBs1l/4aT8TXH77yv+Edg8uX+D7y/LQBrN+0n+0Ov/&#10;ADSfwz/4PKb/AMNK/tD/APRJvDP/AIPK3pmqPdQBht+0z+0On/NJvDP/AIPKT/hpv9oL/ok3hn/w&#10;eVr3Dfv6ZQBjf8NQ/tBf9En8M/8Ag8prftR/tBL/AM0m8M/+DytCRv39NZqAMz/hqv8AaC/6JN4Z&#10;/wDB5R/w1X+0F/0Sbwz/AODyrLNRuoAqf8NY/H7/AKJN4Z/8HlK37WPx+T/mk/hn/wAHlLTLhv3F&#10;ADP+Gtfj9/0Sfwz/AODymt+1z8fk/wCaT+Gf/B5UW/3pl1QBN/w158fv+iTeGf8AweUf8NgfHhP9&#10;Z8J/D/8A4ODVGoLj/X0AO0n9uH41atrms6XH8J/D/wBr0zZ9o/4nH977taLftkfG9f8Amk/h/wD8&#10;HFeaeDVlT4jfEb/W/vfI8uX/AJ6V1kzUAbv/AA2T8b/+iTeH/wDwcVC37aXxvX/mk/h//wAHFYm6&#10;q7NQB0f/AA2p8cP+iT+H/wDwcGm/8Ns/G/8A6JNon/g4rnmaqO/3oA61v22Pjen/ADSfw/8A+Dim&#10;/wDDb3xr/wCiT+H/APwcVyUjVCzUAdm37b3xrX/mk/h//wAHFQ/8NzfGv/ok3h//AMHBrjpG/cVB&#10;QB3Lfty/Gtf+aT+H/wDwcGm/8N2/Gb/ok+if+DeuDuOlV6APRG/bt+My/wDNJ9E/8G9Rf8N4fGb/&#10;AKJP4f8A/BxXnVx1qKgD0j/hvX4zf9Em0P8A8G9UNI/4KI/FzX4J5LP4T6J/oz+VJ5usfx1wMjbf&#10;++GrkfhzHLFpWp+Z+5/0qgD3hv2//jEv/NJ9E/8ABxTW/wCCgPxi/wCiT6J/4OK8nfvTW60Aerf8&#10;PB/jF/0SfRP/AAb0h/4KD/GJf+aTaJ/4OK8g3bKbJ0oA9g/4eF/F3/ok+if+Dehv+ChvxdT/AJpN&#10;on/g4rxndUdw37igD2X/AIeJfF3/AKJPon/g4ob/AIKKfF1f+aTaJ/4OK8STtUNw1AHuP/Dxb4u/&#10;9En0T/wcVG3/AAUd+LC/80n0T/wcV4YrVDJ/rzQB7z/w8e+LH/RJ9E/8HFMk/wCCkfxYT/mk+if+&#10;DivB91VZv9fQB9Af8PKvip/0SbSf/BvUcn/BTD4nxQTSSfCbSf3Ufmf8hevAaz9Qb/Qb3/rhL/6D&#10;QB9D2P8AwU8+JWo2MF5b/CfSvKl/6ilSf8PMfif/ANEn0r/wZ18weDfNi8K2Ucn9ytBaAPo9v+Cm&#10;nxPX/mk+lf8Ag0NNX/gpx8T/APok+lf+DQ184z/8e9Ul60AfTMn/AAU6+JSf80m0r/wZ03/h5/8A&#10;En/ok+lf+DQ180SVV3UAfT8n/BUH4lRf80n0r/waGo/+HpHxK/6JPpX/AINDXzBcdKr0AfUrf8FS&#10;viKv/NJtK/8ABnSf8PUPiP8A9En0n/wb18p3HSo9tAH1a3/BVP4ir/zSfSv/AAaGlb/gqv8AEFf+&#10;aTaf/wCDOvkuSmyUAfWP/D1z4g/9Em0//wAGdK3/AAVd+IP/AESfT/8AwZ18hydKa/egD62uv+Ct&#10;fjyzgmuJPhPp/kxf9ROiL/grT48lggk/4VNp/wC9/wConXxbr3zaHe/7lWLP5dKh/wCuC0AfZX/D&#10;2jx7/wBEn0//AMGdEn/BWnx4n/NJtP8A/BnXxqtRXFAH2b/w9v8AHn/RJ9P/APBnTG/4K4+PE/5p&#10;Np//AIM6+LqjuKAPtP8A4e5ePP8Aok+n/wDgzprf8FdvHi/80n0//wAGdfE22origD7b/wCHvnjj&#10;/ok+n/8AgzqNv+CwPjhf+aT6f/4M6+JW+SqsjUAfcn/D4Pxx/wBEn0//AMGdMb/gsR43X/mk+n/+&#10;DOvhxO1VW60Afdf/AA+J8cf9En0//wAGdNf/AILH+NF/5pPp/wD4Mmr4Uaqq0Afef/D5Lxp/0SfT&#10;/wDwZNTJv+CzfiqCDzJPhbpwH/YSavg16y9UXfY0AfoT/wAPlvF6/wDNKLD/AMGTVH/w+b8Xf9Es&#10;07/wZNXwFN/qKgoA/QRv+CzvipPv/C3Tx/3Empv/AA+i8S/9Eu0//wADmr8+LjpULUAfoa3/AAWl&#10;8Sr/AM0us/8AwOaj/h9N4l/6JdZ/+BzV+dklR0Afoq3/AAWp8SL/AM0us/8AwNek/wCH1fiD/ol1&#10;n/4HPX5xzN+/plAH6O/8PsPEH/RMLL/wNej/AIfXeIP+iX2X/ga9fm1TGoA/ST/h9rrf/RM7L/wO&#10;k/8Aiaa3/BbjXF/5pnp3/gdJ/wDE1+adNbrQB+lv/D7vXP8Aommnf+B0n/xNH/D7vXP+iaad/wCB&#10;0n/xNfmQtNnoA/Tj/h93rn/RNNO/8D5P/ia9Y/Zd/wCCper/ALQ3xu0DwHc+B7TR4tT80fa4bpne&#10;PajN90/7tfjQOtfVP/BMb/k8zwN/23/9FNQB+/y9KWkXpS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yR+3d/yFfhb/2G4v8A0Na+sLb/AI94v9xa+T/27v8AkK/C3/sNxf8Aoa19YW3/AB7xf7i0&#10;AFz0qCp7npUFAENxTGp9xTGoApvRQ9FAFWT/AF5prU6T/XmmtQBVjXfP5cdcP48+O3w5+GU/2PxR&#10;4s06yu/+fXzVeaP/AH0/hqr+0N8UP+FJ/A/xZ40j/wCPuxg8q2/32+VWr85v2Gf2OdF/bH0rxX8Q&#10;vifqWq6l9pvvs1v9kudknnfeZ3oA/Tnwn4w8PePNK/tTwvrNprNp/wAtPskqv5f+/WpN/qK/Jz9n&#10;i91f9kn9vu8+Gen6lLN4VudRexuY5v8AlrBtZlb/AHq/We8Xb/1yoA5XxV8QvCHgieGPxJ4g07Rr&#10;uVP9HivJVR9n95N1c/N8fPho3/M86J/4Er/8VXC/tL/saeEP2pPEejax4k1O7srvTLX7DH9kk2JI&#10;n3q+IP21v2J/hh+y78LINXs9a1C88S38/lWdhPLxs/iegD9OfC/jDQ/G8E1x4b1m01mGL91JLaSq&#10;/l/981zvjz41fD74czw2/iTxZp1ld/8APr5q+dH/AL6fw18ffsVWF7+zV+w146+Jk8/k6hriNLp0&#10;Uv8AyzeNW8uvLv2H/wBlLQ/2wB4y8ffFe81W98y6/wBHNpc7Hlkb7z/8BoA/Srwv4s0Px1pX9qeG&#10;9ZtNZtP+Wn2OVX8v/f8A7tXJv9fX5YfBS61P9jj9uabwPb6lLN4fvbr7KbWWT5JEk/1e/wD2lr9U&#10;9Qh+y300dAEFVmrxz43ftdeDPgL8RtM8F+ILK7n1XU0il82H7kfmNtWu9+LXxC0z4MeB9T8Wa5DN&#10;Np9iiyyRQ/fk3fdoA6eqVcf8CfjRof7Q/gebxR4bhlh0+J2ikim+/G6ruryLTP8AgoB8J7uHX3v7&#10;ybTTpEjRDzvv3Lr/AHEoA+i261Wr5v8AhL/wUN+GPxV8RzaJcCbwnL832e7u/uSf/E1h+Jv+Clvw&#10;s8N+MP7Dt7K71nT4n8uTWofuf7XyfxUAfVbVXWqvh3xJpnjTw5ZeINDvftulX0fmxy1aWgCG6qH/&#10;ALYf9tf46muqhoAhuOtRU+46UygCKf8A19Mp8/8Ar6ZQBUk/14qNutSSf68VG3WgCu3WkpW60lAF&#10;eorj/UVLUVx/qKAK9R3FSVHcUAQVXuqsVXuqAIqrzVYqvNQAyoG61PUDdaAGtVOrjVToAbJVdutW&#10;JKrt1oAjk/1FRVLJ/qKioAiuOlV6sXHSq9AENx1rrvAXwd8VfEj95o9n/wAS/wD5+5vkT/gFZPhP&#10;wz/wmnjHRtDj/wCXqdfM/wBz+Kvrr43/ABEj+BHgDTdP0CCGG6l/0a2B+5F/tUAeG61+yB44s4PM&#10;s57S9l/55ebsrxW+0+50m+m0+8h+xXcT+VJF/t16Fov7QnjzRNchvP7Z+2/89IpvnSsG6/tf4zfE&#10;28uLOy/4muruvmRfwR/7VAHFv3pslfS0P7H2m2Hk2+t+N7WHVZP+WXypXlHxl+Cut/B2b/S5/tul&#10;XP8Aq9Qi/wDQaAOs+H/7OemeMvgxN43uL2aHUYoJ5Y4v4P3dc1+zp8HbH44X2pwajey2X2CNf9T/&#10;AMtN1fQvwTXZ+yHef9eN5/6C1eefsBf8hvxP/wBc1/8AQqAPB/iR4Ti8DeONT8P283nQ2L/u5a5m&#10;6/4969E/aA/5LT4g/wB+uZ8EeCf+FkeMNM8L/wBp/wBm/bt3+lS/cj2ruoAx5PDeuQWP9oSaNdwa&#10;f/z9+U2zZ/v1e+HvhOLx54/8P+H7ibyYtTn8vza/QvxH8Jo9Z+BJ8D/2nDCPsK232/8Ag+X+Kvkf&#10;Qvhd/wAKe/ah8AaH/bMWs+b/AKT5sX/LP/ZoA5/9oz4K2PwW8RaZYafeTXkN9CZJPOrx6T/Xmvvr&#10;9pH4Aat8Z/G2i3EV7Do+lWMDfaL+X/e+7Xi3xV/YtvvBfhWbxJ4f1n+2YraPzbm0/wCeifxMlAHm&#10;nwL+CMvxz8R3unx6n/ZkVsnmSS/feud+MPw3l+Efj+88LyXn9p+VGssd19z71dV+zV4H1z4i+Mb2&#10;z8P+JpvDN3FB5sksP/LT/Zrm/jp4V1Pwb8W73Q9U1mbxNqvy/wDEwm+/Ju+6tAHD1Tk/9nr6p8Df&#10;sNanq3hyHXPGGvxaAZY/+PT/AJ5/3d71538ff2aLn4K2Gma5Z6zFrGi3M6xebF/yzoA6v4nfsraR&#10;8PvgR/wnlnqc02oeRFLJFN9z5v4a+ZY23QV+g/7RsvlfsXRPJ/z5QV88/CP9jbUvH3wz/wCEv1zX&#10;4vDOnyx+bHFNF/ywVfvPQB8/z/8AHvVJetexfBL4C/8AC9fHHiDw/Z6/FZ2mmJ5sd/5X/Hz8237l&#10;ek+Ev+CfmuXl7ff8JH4li0ewE/l24H37lP71AHypJVavdv2i/wBlTW/gHYw6wNTi1rw/K/led5Wx&#10;7d/4d9cj8D/gD4l+Petz2mkeVZ6fav8A6Rqsoysf+zQB5jcVBX2c3/BPjQ9XE1hpfxMtJtai3eZF&#10;Ftd/++FbdXyr8QPhvrnwy+I03gvWLL/id71itvJ+5c7vut/wKgDk7jpTK+wPD/8AwT5itdDs9Q8d&#10;+OLXQZr1P3dpLIqeW/8Ad3t96vFv2hf2ff8AhQV7o3l6/F4l0/WP3VlLaf3/AO78tAHj89ElfWvg&#10;X9gGTUPC1nr/AI78Z2nhqK9TzI9Pl2p5X/A2rzT9or9mWL4C6Vpmuaf4stPE2iX0/wBmj8na7xv/&#10;ALy0AeFydKa/eh+9D96AKVJJ0py02TpQBXWm3HSnLTbjpQBXqO4qSo7igCCobipqhuKAGNVWTpVp&#10;qqydKAGp2qpVtO1VKAEaqq1aaqq0ANeqrNt/1lWnr3D9ij9noftDfGmCPUf+RP8AD3+narL/AASo&#10;v3V3/wC9QB47ceBfF8Wlf2hJ4M1z+z9nm/avsLeTs/vb9tc6rbq/dDWfip4f+KfwB+JT+G4Ym0XS&#10;LWXTbeb+CTau2vwrt+s//Xdv/QqAG3UnlVtaD8O/Gfi2x+0aH4T1vU7T/n6htmdJP9x9tdp+zT8L&#10;bb40/H7wn4T1D/kFS3Sy3H/TRF+8tffv7af7a2pfsd+I9A+Hnwz8N6XZ2lla+dP50XyBP7if7X+1&#10;QB+WWtaXqeg339n6xpl3o2of8+l5E0L/APfDVHpel32vX32PR9Mu9Zu/+fW0iaZ/++Fr9RP26vDf&#10;hr9oj9jDR/jPaaZFZ+KbaCK6EsP39jf6xG/vVa/Zh8K+Gf2Mf2KZvjHqWixal4qv7b7V9p6v+8+W&#10;NP8AZX1oA/L3xF8OvF/hSD7ZrnhPW9Mtf+fq7sWRP++9tc+rbq/YH9h/9rG6/bdsPGngT4l+H9Jn&#10;MUHm4hjXZLDJ8uzZ/eX+9X5d/H34fR/Cb43+MvBlp5v2DTL54rPzj/yx/hoA87pknSus+Fvwv8Q/&#10;GbxvZeFPC8MN5rVz/q4ppdiVY+NHwd8VfALxj/wi/jCyig1WJPN/cy702NQBwNNbrXtXj/8AZA+J&#10;Pw1+E1n8Q9b02GHw1fbPLlil+f5vu/JWb8MP2XfiB8ZfAOv+M/C+mi90XQ/+PiLzf33/AABP4qAP&#10;HVps9fW/g3/gmN8cvGng+LxBb6PBZfaU8y3tLyZUmdP/AGWuS+Ev7BXxh+MOqapZ6f4Zl02LSLlr&#10;a8utR/coJP7qbvvf8BoA+bh1r6p/4Jjf8nmeBv8Atv8A+imrzv8AaB/ZY8e/s0apBb+NNNEEV7u+&#10;zXUMm9JK9E/4Jjf8nmeBv+2//opqAP3/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5I/b&#10;u/5Cvwt/7DcX/oa19YW3/HvF/uLXyf8At3f8hX4W/wDYbi/9DWvrC2/494v9xaAC56VBU9z0qCgC&#10;G4pjU+4pjUAU3ooeigCrJ/rzTWp0n+vNNagD5n/4KMRyS/saeOfL/wCe8Hmf99LXn/8AwSAk3/sy&#10;30a/62PxC2f/AB2vqb4qfDux+Lnw58QeD9Q/c2mpwNFHL/zzf+Fv++q/Ln4Y6z+0T/wT71zxL4X0&#10;vwOde0++m/cSzRM8Of4ZU20AO+M0Euqf8FSIYNP/AOPr+1V/9Bav1ovrWSX95HDL5Xy/vfKr88P2&#10;KP2V/HnjD473vx7+K9nNo119qa+s7WYfPczt/Ft/u7a0/wBqzxd+0rYftUaZZ+A/7Wh8HyvF9ntb&#10;P/j2kTd+882gD7wtYftU8Mdfkl+1t4puv2zP20NL8CaHP53h/TZ10y2lh/5Zpu/eNX6U/tFeLPEH&#10;gj4LeINQ8J6ZNqfiqXTlit4of+WczL8zV8ef8Eyv2a/EHg3VvE3xM8b6ZNZ6rLutrK1vB88nmfNJ&#10;LQB7f+3N4bi8Ofsaaz4b0uHybTR4Irb9z/sr8zV53/wShvIp/wBnrU44/wDWxai3mV9YfELwTbfE&#10;vwB4m8J6hN5MOsWMttHLN/yzdvutX5ifCzUf2gv+CfPiLxL4f0vwOfEFhqb/ALuWaJpYZNv3ZU20&#10;AQ/tPQHUv+CkmmJZ/wCsF9Y/+Ot81fqrrXz6rN/wH/0Gvz+/Y4/Zo8eeMvjfefG/4r2f9mje0tvp&#10;8w+e5kb7uxf4VWvvm6bzZ5pKAPzC/wCCni4/bL8Gf9eunf8Aoxa+wf8AgoBDL/wyv4s/69bb/wBl&#10;r4x/4KtLdf8ADV3hn+z/APj/AP7Ls/s/+/u+X/x6ug8V3v7U/wC174GbwZqGgRaBoukQf6ZL5fkt&#10;e7U+VX/vUAe4f8Er/wDk17Wf+v6f/wBFNXyN+xB8JvDXxY/au8S23iyy/tO00z7TfR2kv+pldZfu&#10;v/s17b/wTm8UfFPwFq2p/C3VPChs/DZ8+5ub+aPY8cmxlVd/92s79gj4T+LvAf7THjjWNc0C70zT&#10;5bW6jjlmHySO0u5aAPLv+CiHwr8LeFP2g/DUXh/TYtAs9cgQ3FpaDYkZ3Kvy17z+2T+zz8OfBP7H&#10;uly+H/DNppuq2CQS/wBqGL/SJdy/Nvaue/b++Ffi3xz8dfAWoaJo02p2MUCb5Yf99a93/bP8L6v4&#10;v/Zfm0PRLKbU9V8iD/RYfv8Ayr81AHP/APBOy6kuP2UdNjkmx5V9P5Yr6LWvBf2DvCer+Cv2bLPT&#10;9csptM1D7dLL5U339le9LQBDdVDU11UNAFe46Uyn3HSmUART/wCvplPn/wBfTKAKkn+vFRt1qST/&#10;AF4qNutAFdutJSt1pKAK9RXH+oqWorj/AFFAFeo7ipKjuKAIKr3VWKr3VAEVV5qsVXmoAZUDdanq&#10;ButADWqnVxqp0ANkqu3WrElV260ARyf6ioqlk/1FRUARXHSq9WLjpVegDuvgNcRwfGjwz5/Xe/8A&#10;6DXrP7bVrKlv4ZvP+XXz/KNfN1rqEujX1lqFn/x92rrLH/wH+GvsvSPG3gf9ojwP/ZmpzRQ3Usf7&#10;y0l+R7d/7yUAfEFw2yvo39iTS4rrW/EGqSf62P8AdR10Kfsp/Drw1ONU1TxJNNp9sfMMU10ux/8A&#10;frhfhl8WvDXw5+N/iD7F+58FX22K2li+5H/tf7tAHR/FP9n/AEfxz4+1PXL/AOIsVlqEk6+VD5v/&#10;AB7bf4a2/wBpbW/D958EItL/ALZtdT1C2kijj8qXe8jr/FVL4mfsu+H/AIm+KpvFeieJorP+0v3l&#10;xGZfkP8AtpXk3xn+CHhX4Q+FYLiz1+bWfEsrrH5Xm702fxNQB7h8Ev8Ak0O9/wCvG8/9BavOv2Av&#10;+Q14n/65r/6FXefBbUraL9ku8jkvIvN+w3X7vzV3fdrz39g2+trPWvE/nzRQny1/1smz+KgDyz9o&#10;D/ktPiD/AH685vJpbeDzLebyJYv9XLD9+OvQvj5NFcfGLxBJHN50W+vO9QXfBN5dAH3T491C6T9j&#10;Y3cd3KLo6XEfO/jPzV8mfAO6ub/44eBpLyaa9l+1f62b/dr66+HN14a+OH7OkHhiTUYrQ/ZFsbyI&#10;S7Hida+f7T4eaR8HP2oPAGh6XrH9pWv+tuLqaX/VP/v0Ad9+3Z478QaXeaL4f069ls9OuYHuLjyT&#10;teTH/stdv+ylrV74g/Z8u7fVJ/tn2ZJYvNm7psryX9vPULa68X+H/ImimP2V/wDVSb69D/Y/1axt&#10;fgTqcdxewwy/vf8AXSqn8LUAeV/sKrs+MXib/tv/AOhVN4z0W18Q/t9izu/9TFHBc/8AA1ql+xDe&#10;21r8YPE8k88UEW+fHmybP4q5z48eNv8AhEP2vZvEln/pkVs8HmeT8/mIv3loA9J/4KC+J9Sh1Pwz&#10;oVtfTWenyI8lzFEdqyf3a+Rr7xZrl/pVlod5rN3e6VbTrLHazS/JHX6EfErwJ4D/AGuvBujanb6+&#10;LK6tf3kUolVHj3feV1r5q/aH+D/gP4MeDdM0vSNXOr+JpZ1kkkMod9n/ALLQB9cav4d8NeKvgd4Z&#10;0vxXeCz0WWC18wH/AJaOu3av/fVeG/t/at4p8PeHNA0jS/8AQ/AsqLFL9k/5aP8Awq/+zXVftDar&#10;ZT/se2aW97F/aEdpayRCGVd+9dtWPg38QPD/AO1J8AZvDniyaKHWooPs1z9rkVX3r92VN1AHkf8A&#10;wTrXb8U/E/8A2Dl/9CWvPf2x/iZ4qvPjrr+n/wBv3llp+jzRR2UNpJsWL/ar079h/ST8Pvjt4/8A&#10;D+qXloZrG1SL7V5q7JPn+XZXhP7WM0d3+0J44kjm82L7VF+8i+dKAPsr9ou5k8R/seQ6hqH767+x&#10;RS+b/t7fvUfsYeG7ay/ZEspLe8i0y71OCWW4vx/yzf7u7/gNZ3xm1mxn/Y1ht4720ml+wxfuvNXf&#10;92vPv2Hvjb4al+Gc3wr8Vz/YvkaK3lm+T7THJ975qAHfDf8AZh8K/Dv4nWXjSz+L1r/aEc/mXP8A&#10;pP8Ax8bvvLWH+3j438ND4pfDPxHok9rqkul3X2nUfsvznYvzLV3Wv+CcWhy63NJp/j+KDRJXaWOG&#10;a5+eP/gVeG/FP4U+Avhp8adF8H6P4gm1Pw/K8UWo3U0u94933vnoA+yviJ4O+Gv7engHRri316az&#10;v7HdLbxCXY8TsvzK6fxV8RfHf4GeM/2dPEegWfiC9/4SDRIrtbnSrr/ljJtbd5Wz+Fq+jtO/YI03&#10;TvG+meJPCHxR/svRYp47mMfaf32z723+7VP9v74u+FfFl94N8F6fexanNbXynUbqL5/s0P3Wbd/e&#10;oA9W1o/DT9vH4R6bpdxrH9mX9rtl+yi58qa2m27dv+0tfGH7Qv7MXi79nKCzt9Q1mbWfB9zJ/o8s&#10;W7ZG/wDddP71e3zf8E+9E1TW9N8QeA/igdM0qTy7mIS3P75P4m+7XQ/t7fFrw9bfDLTfh5p2pxa/&#10;4gO3zZPN3tGir992oA/P+h+9NVdv7unP3oAprTZOlOWmydKAK60246U5abcdKAK9R3FSVHcUAQVD&#10;cVNUNxQAxqqydKtNVWTpQA1O1VKtp2qpQAjVVWrTVVWgCG6k2Qfu/wDWyv5Uf++3yrX6i+H/AIO+&#10;NP2df2IYdD+HHhm61r4ieL4BLqF1afJ9mMi/M/8A3zhf+BV+Xk0e7/tk6y/8DX7tfSejf8FKPjf4&#10;c0Oz0uzvNImisofLTzYvnKL92gD7Y/ZQ+CPjjwR+xR4l8H63oEtl4lvkn8u0mk+eV2r8lvFvg3W/&#10;hr4i1PQPE9n/AGNrVjO32i1l/wCWe6v1x/Z4/bD1fxr+yxr/AIw8UaxpMPi+xSXyIvMVP935a+Hv&#10;2Yrrw9+1f+1trWsfGea0P26BpY4vM8m3knVtqr/3zQB4X8F/ipJ8Fvip4Z8cWcP22KxulluIofvy&#10;Q/xKlfoZ8cfGH7H37XB07xf4s8ZS6ZqFla4fyd0UxH919q/Ntr5F/aR+GPw18P8A7Ydl4P0TU/7L&#10;8C3V1FFe3VpJvSyRvvbGr6Mtf+CVvws/tuHVH+LFpN4Q/wBb5P2lfOkT/vqgD2v9ovW/A+mf8E49&#10;Zk8EQy/8Ih9hW104zffkH3Vauc/aXj3/APBKnRfI6f2Pp3/steAf8FBP2sfCXiTwPo3wQ+GE8M3h&#10;XTUSO8v4fuDy/wDVxJ/WvXP2Q/jn4C/aQ/ZgPwU+Iepx6PrVtB9hiE0uzzY/+Wbo3+zQB41/wR6j&#10;lf4++JpI/wDVf2cvmV4f+31dRXX7Xvjn7P8A8sp/Kk/36+//AIO/Dn4R/wDBNrwp4m8T6h46h1nW&#10;9TgaKOLzFfzNvzRxIq/7XWvyl+Jfjq5+KPxL8S+L7yHyLrXL57nyv+ef91aAPb/+Cbvy/tieGf8A&#10;gX/oNb//AAVeb/jK2f8A69Yv/ZawP+Cbv/J4fhn/AIF/6DX6EftefslfBn4y/EP/AITfxd43Hh6X&#10;R4sapaQyojSRr83fndQB5/8AtrSb/wDgmz4M/wByz/8AQWqv/wAEfdS/sb9nv4i6gf3xtrvzfK/3&#10;Ymr1/wAS2vwa/bS/Zo/4RPw34stdG8P6bIqRnzVR4fLU7d26vDf+CaHiLw94F+CPxk0PUNetLf7L&#10;qE0Ucs0qp5iKki70oA4/9jz9sr4n/E79tefS/EGtTXmiX8k8X9lf8u9ttbauxf4au/8ABTD9sX4l&#10;fC7422fgzwfqh8NaZpiRX3m2Y2Pcuw5V/wC8tfOn7B2v6bo37bFlqGoanFZaeLq6/wBKm+RPvfLV&#10;/wD4Kq63puv/ALV97caXeRXsI063jMsMgdd/zelAH2P/AMFCL0fEj9gTwp4w1iCKbWpYbO583/nm&#10;8m3dXwx/wTG/5PM8Df8Abf8A9FNX2B+2B478Pah/wTi8GaVb6zZzaqbKw/0WKVWf5du75a+P/wDg&#10;mN/yeZ4G/wC2/wD6KagD9/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5I/bu/5Cvwt/wCw&#10;3F/6GtfWFt/x7xf7i18nft3OBqfws3nyh/b0XP8AwJa+poNUsvIi/wBNh+4v/LRaALdz0qCmSalY&#10;t/y+w/8Afxab9usf+f2H/v6tACXFMamzXVi//L7D/wB/VqP7Vbf8/kP/AH9WgCF6KJJLb/n9tP8A&#10;v6tJ50X/AD+2n/f1aAK0n+vNNanM0X/P7af+BK01mi/5/bT/AMCVoAqrUhnlUf8ALKb/AK6xq9N/&#10;df8APa0/8CV/+Ko3f9NrT/wJX/4qgCrJJLcf6yhrqWKCl8uL/ntaf+BK/wDxVMmji8j/AF1p/wCB&#10;K/8AxVAGXNrVjp2qw6fcXsMOoXSebHaTffkqa8k83/WV5z42jiX4/eDP31p/x5N/y8rXpV9HF583&#10;760/8CV/+KoAqrRcXUq/88v+20W+nbIv+e1p/wCBK/8AxVQzLE//AC+2n/gSv/xVAEMk0sv+sqrc&#10;dKueVH/z+2n/AIEr/wDFVVmji8//AI/bT/wJX/4qgD4u/bP/AGSvHHx4/aD8NeM/Df2X+xLKC1ik&#10;80/NH5b7mr7N1C/kuZ4f+mUCx/uvk+6u2nfuk/d/bbT/AMCV/wDiqqssX/P7af8AgSv/AMVQA6S4&#10;ll/d/uf+2MWyqLTbqubIv+f20/8AAlf/AIqqfkxf8/lp/wCBK/8AxVAAs3lQVTWTb+8q40cSwf8A&#10;H7af+BK//FVT2Rf8/tp/4Er/APFUAE0nm1VWrDRxf8/tp/4Er/8AFVDsi/5/bT/wJX/4qgCG4XfW&#10;euoWz6rNpfnf8TCJFuZLX+PZ/erQuo4v+f20/wDAlf8A4qvP7OGL/hqHxNJ9ttP+Rdg/5eV2feWg&#10;DsLjpTKluI4v+f20/wDAlf8A4qo9sX/P7af+BK0AQz/6+mU+4ji/5/LT/wACVpvlxf8AP7af+BK0&#10;AU5P9eKjbrU0kcXn/wDH7af+BK1G0cX/AD+2n/gStAFVutJT9sX/AD+Wn/gStNZYv+f20/8AAlaA&#10;K1RXH+oqXbF/z+2n/gStRTLF5H/H7af+BK0AV6juKk2xf8/lp/4ErUdwsX/P7af+BK0AQVXuqn/d&#10;f8/tp/39WobhYv8An9tP+/q0AUbfULW6nvbe3n867ttv2iL/AJ57vu0TVyfglYv+FjfEb9/F/wAs&#10;P+Wq1103lf8AP7af9/VoAiqButWNsX/P5af9/FqvJ5X/AD+2n/f1aAGtVOrTeV/z+2n/AH9Wq37r&#10;/n9tP+/q0AMkqu3WrDeV/wA/sP8A39WocRf8/sX/AH9WgCGT/UVFU8yxf8/sP/f1aq7ov+fyL/v6&#10;tADbjpVerFx5Xkf8fsP/AH9Wqu6L/n9h/wC/i0ARzdartH/y0/8AsKsTeV/z+w/9/VqP91/z+xf9&#10;/VoAhupLm6n/ANIvZpv+2rVTtby2vYP9Hm87yv8AWVcZov8An9h+43/LVa434arEulaz/psX/H9/&#10;z1WgDpI5pbf93bzTQf8ATLzWqFl/56TTTf8AXaXfUkjRf8/sX/f1aazRf8/sX/f1aAKq+an/AC2m&#10;8r/nl5vyVHN8/wD0x/64y7Km/df8/sX/AH9Wo5vK/wCf2H/v6tAFdVptx0p26L/n8i/7+rUdw0X/&#10;AD+xf9/VoAhjklin8yOaaH/rjLsqvdLu/wCW03/XXzfnqb91/wA/sX/f1ajm8r/n9h/7+rQBCvyf&#10;89Zv+u0u+q83z/8ALaX/AK5QysiVYzF/z+w/9/FqvM0ST/66L/v6tAAq/wDTaWH/AK4y7KqyN/z0&#10;/ff+P1Z8yL/nvD/39WqkzRef/rov+/q0AEMktr/x7zTQ/wDXGVkqjJ8vnSSTTTf89POl31a3Rf8A&#10;P7D/AN/VqnfNF/ZV7++i/wBRL/y1X+7QA23miuoPMt5pZ7T/AJZ/vWdKjZf+WnnS+b/0xl2Vm+C2&#10;i/4Q6y/fQ/c/56rWl50X/PaH/v6tADZF/wCm03/f1t9VV/z53z1aaaL/AJ7Rf9/VqqskX/PaH/v6&#10;tADZF/6bTf8Af1tlVWj3VakmiT/ltD/39WqqyRf89of+/q0AF5dX3keX/ad35X/Xy1UVj2QeXVi4&#10;ni/57Q/9/VqHzIv+e0P/AH9WgBv2q5t/3cd7dwxf88vtLVVWPZ/n56kuJov+mX/f1aj8+L/pl/39&#10;WgBsd1c2f/Hve3cMX/TG5aqqw+V+886ab/prN871NNNF/wA9of8Av6tR+dE//LaH/v6tAEMnSmv3&#10;prSRf89of+/tNaSL/ntD/wB/aAKsk0UH7yT/AFVG7zYPMjqjr0kX9h3v76H/AFDf8taksZov7Ksv&#10;30P+oX/lrQA6PpTbjpR50Sf8tof+/tRzSRf89of+/tAEdR3FHnRf894f+/tR3FxF/wA9of8Av7QA&#10;yobil86L/ntF/wB/ajmmi/57Q/8Af2gAaqsnSpvtUT/8tof+/tVZJov+e0X/AH9oAcnaqlTrcRJ/&#10;y2h/7+1Ta4i/57RUASNVVama4i/57Rf9/artcRJ/y2hoAHqq0nlVM1xE/wDy2hrL1aaL7D/rqALF&#10;1b+b+886X/v4yJUMke7/AJ7Q/wDXGXY9WJpokg/10VVftMf/AD3hoAjkj/ceX/r/APrt871D9nlW&#10;Hy/tt35X/PL7S1TTXEX/AD2iqH7ZF/z2NAEbRxRf6uoWh83/AJ6wy/8APWH5KkmuIv8AntUa3EX/&#10;AD3oAhuF82f95NNN/wBdpWekpJJovP8A9dSebF/z2oA9t/Yl+JXh/wCEv7Sfh/xJ4ovf7M0SLd5l&#10;3/BHWv8At/8AxY8NfGD9oTUtc8F6lLqeiSwJHJNDI2yR6+bppon/AOeNRrNEv/PKgBYZ5bX93bzz&#10;Q/8AXGVkpnnSxf6uaWH/ALa1H50VDTRUAQxtt/1dNuJXmfzJZTLJ38ymq1NnbdQBIbuWSMI8spj9&#10;PMr6g/4Jjf8AJ5ngb/tv/wCimr5WHWvqn/gmN/yeZ4G/7b/+imoA/f8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N/jH8CPBnx40O30rxnpsmpWttJ5sXlysjxv7MteVf8O7Pgz/0Dda/8HE/&#10;/wAVX07RQB8xf8O7Pgz/ANA3Wv8AwcT/APxVH/Duz4M/9A3Wv/BxP/8AFV9O0UAfMX/Duz4M/wDQ&#10;N1r/AMHE/wD8VTv+HdnwY/6Bmrf+Def/AOKr6booA+Yv+HdnwZ/6Butf+Dif/wCKo/4d2fBn/oG6&#10;1/4OJ/8A4qvp2igD5k/4d2fBj/oGat/4N5//AIqj/h3Z8GP+gZq3/g3n/wDiq+m6KAPmT/h3Z8GP&#10;+gZq3/g3n/8AiqP+HdXwY/6Bmr/+Def/AOKr6booA+ZP+HdXwY/6Bmr/APg3n/8AiqP+HdXwY/6B&#10;mr/+Def/AOKr6booA+Xm/wCCc3wUeXzX0bVTN/z1/tSfd/6FU3/Dur4Mf9AzV/8Awbz/APxVfTdF&#10;AHzF/wAO5/gx/wBAzVv/AAbz/wDxVH/Duf4Mf9AzVv8Awbz/APxVfTtFAHzD/wAO5vgp/wBAvVv/&#10;AAbz/wDxVH/Dub4Kf9AvVv8Awbz/APxVfT1FAHzD/wAO5vgp/wBAvVv/AAbz/wDxVH/Dub4Kf9Av&#10;Vv8Awbz/APxVfT1FAHzD/wAO5vgp/wBAvVv/AAbz/wDxVJ/w7k+Cn/QL1b/wbz//ABVfT9FAHy//&#10;AMO5Pgp/0DNW/wDBvP8A/FUn/Dub4J/9AbVf/BnP/wDFV9Q0UAfL3/Dub4J/9AbVf/BnP/8AFUf8&#10;O4/gp/0BtU/8Gcv+NfUNFAHy9/w7k+Cf/QG1X/waTf8AxVJ/w7f+B/neb/YF/wCb/wA9v7Tn3f8A&#10;oVfUVFAHy/8A8O4vgj/0BNQ/8Gc3/wAVR/w7i+CP/QE1D/wZzf8AxVfUFFAHy/8A8O4vgj/0BNQ/&#10;8Gc3/wAVR/w7i+CP/QE1D/wZzf8AxVfUFFAHy7/w7f8Agh/0BdR/8GUlJ/w7h+CH/QF1D/wZy/41&#10;9R0UAfLn/Dt/4If9AXUP/BlL/jR/w7f+CH/QF1D/AMGUv+NfUdFAHy3/AMO3/gf/ANC/qP8A4MpP&#10;/iqP+Hb/AMD/APoX9R/8GUn/AMVX1JRQB8t/8O3/AIGf9C/qH/gzk/8AiqP+Hb/wM/6F/UP/AAZy&#10;f/FV9SUUAfLf/Dt34Gf9C9qH/gzk/wAaP+HbnwL/AOhf1D/wZy/419SUUAfK6/8ABNf4FxlpE8NX&#10;XmSf6z/iYy/P9af/AMO2/gZ/0ANQ/wDBjLX1LRQB8tf8O2/gZ/0ANQ/8GMtL/wAO2PgZ/wBAC/8A&#10;/BjLX1JRQB8t/wDDtj4Gf9AC/wD/AAYy0f8ADtf4Gf8AQB1D/wAGUtfUlFAHy3/w7Y+Bn/QAv/8A&#10;wYy0n/Dtr4F/9C9ef+DKSvqWigD5Zb/gmx8DP+gBqH/gylpv/Dtb4D/9C1df+DKWvqiigD5X/wCH&#10;a3wH/wChauv/AAZS0f8ADtb4D/8AQtXX/gylr6oooA+WD/wTV+BDf8y1df8Agxlo/wCHanwI/wCh&#10;auv/AAYy19T0UAfLP/DtT4C/9Czd/wDgdJTI/wDgmh8A4vueGLsf9v0lfVNFAHyz/wAO0/gN/wBC&#10;1d/+B0lN/wCHaXwF/wChZu//AAOkr6oooA+V/wDh2l8Bf+hZu/8AwOko/wCHaXwF/wChZu//AAOk&#10;r6oooA+V/wDh2j8Bf+hZu/8AwOko/wCHaPwF/wChZu//AAOkr6oooA+Vv+HZ/wAA/wDoWLv/AMDp&#10;KP8Ah2f8A/8AoWLv/wADpK+qaKAPlb/h2d8A/wDoWLv/AMDpKP8Ah2d8Af8AoVbn/wADZP8AGvqm&#10;igD5X/4dn/AL/oUpv/A6Sm/8OzPgD/0KU3/gdJX1VRQB8q/8OzPgD/0KU3/gdJR/w7M+AP8A0KU3&#10;/gdJX1VRQB8qJ/wTK/Z+T7nhKb/wOk/xpf8Ah2Z8Af8AoUpv/A6SvqqigD5V/wCHZnwB/wChSm/8&#10;DpKP+HZnwB/6FKb/AMDpK+qqKAPlX/h2Z8Af+hSm/wDA6Sk/4dmfs/f9ClN/4Gyf419V0UAfKn/D&#10;sn9n7/oUpv8AwNko/wCHZP7P3/QpTf8AgbJX1XRQB8qf8Oyf2fv+hSm/8DZKP+HZP7P3/QpTf+B0&#10;n+NfVdFAHyp/w7I/Z9/6E6T/AMDZKP8Ah2R+z7/0J0n/AIGyV9V0UAfKX/Dsb9n3/oTpP/A2Sj/h&#10;2N+z7/0J0n/gbJX1bRQB8pf8Ox/2fP8AoSz/AOBUlH/Dsf8AZ8/6Es/+BUlfVtFAHyl/w7H/AGfP&#10;+hLP/gVJS/8ADsX9nj/oSj/4Eyf419WUUAfKf/DsX9nj/oSj/wCBMn+NH/DsX9nj/oSj/wCBMn+N&#10;fVlFAHyj/wAOw/2ef+hLb/wKko/4dh/s8/8AQlt/4FSV9XUUAfKP/DsP9nn/AKEtv/AqSnf8Oxf2&#10;eP8AoSj/AOBMn+NfVlFAHyn/AMOxf2eP+hKP/gTJ/jSf8Ow/2eP+hLP/AIFSf419W0UAfKX/AA7D&#10;/Z4/6Es/+BUn+NL/AMOxf2eP+hKP/gTJ/jX1ZRQB8p/8Oxf2eP8AoSj/AOBMn+NH/DsX9nj/AKEo&#10;/wDgTJ/jX1ZRQB8p/wDDsX9nj/oSj/4Eyf40f8Oxf2eP+hKP/gTJ/jX1ZRQB8p/8Oxf2eP8AoSj/&#10;AOBMn+NH/DsX9nj/AKEo/wDgTJ/jX1ZRQB8p/wDDsT9nn/oTD/4EtR/w7E/Z5/6Ew/8AgS1fVlFA&#10;Hyn/AMOxP2ef+hMP/gS1H/DsT9nn/oTD/wCBLV9WUUAfKf8Aw7E/Z5/6Ew/+BLUf8OxP2ef+hMP/&#10;AIEtX1ZRQB8p/wDDsT9nn/oTD/4EtR/w7E/Z5/6Ew/8AgS1fVlFAHyn/AMOxP2ef+hMP/gS1H/Ds&#10;T9nn/oTD/wCBLV9WUUAfKf8Aw7E/Z5/6Ew/+BLV0/wAM/wBhT4NfCHxhZeKvC/hr7Frdlu+z3JuW&#10;fy9y7a+haKAGJT6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pj1&#10;yJm1j/hZfl8/2L/Z3/AfO30AdjRSKu2loAKKKKACiiuU8PSavJ4g1P8AtCGQWYf/AEcnpigDq6KK&#10;KACiiigAoqKZv3Oa5/wJJqUmiE6r5v2rz5ceb12bvloA6WiiigAooooAKK5/xrJqUXhy8fSv+P8A&#10;G3y/++q1rJj9ni8z/XbF30AWqKKKACiiigAorlfFkmrJe6Z/Z0Es0Pmf6Tj+5XU7qAFopm+jfQA+&#10;imK2+nN0oAWiuQvjq4+Immi383+xfsj/AGj+55m75a6+gAooooAKKKKACiuX8KSam17rX9p/6r7V&#10;/o3+5XUUAFFFFABRRUN1/qJf92gCaiud8EtqbaQf7U/4+vOf/vj+GuioAKKKKACiiuc8c/b18K6l&#10;/ZOP7R8v939d1AHR0VS0vzf7Ms/tOPO8lPM/39vzVdoAKKKKACiiuZ8USammqaL/AGf/AKrzm+0/&#10;7lAHTUUi9KWgAooooAKKKKACiiigAorOv9asdLg82/vYbKP1mkVP51XtPFuiXg/0fWdPn/653KP/&#10;AFoA2aKZvrn9Q8feHtI8RWXh+71e1t9avU8y2tJZPnkHtQB0dFFFABRTN/vT6ACiiigAooooAKKK&#10;KACiiigAooooAKKKKACiiigAooooAKKKKACiiigAooooAKKKKACiiigAooooAKKKKACiiigAoooo&#10;AKKKKACiiigAooooAKKKKACiiigAooooAKKKKACiiigAooooAKKKKACiiigAooooAKKKKACiiigA&#10;ooooAKKKKACiiigAooooAKKKKACiiigAooooAKKKKACiiigAooooAKKKKACiiigAooooAKKTdURu&#10;I16ygUATUVHFNHJ9w5qSgAooooAKKKKACiiigApGbbTWk21yuuaxIk/l0AdQkgkHyVLXPeHtWilg&#10;8t5ua6BW3UALRRRQAUUUUAFFFFABRRRQAUUUUAFFFFAFO4vYrUYklHmUlvqcU8HmVg+Jf+PwfSuf&#10;upJUg8yOgD0pelLXBaX4olin/ef6qtjS9Wk1a+/6ZRUAdLRSL0paACiiigAooooAKKKKACiiigAo&#10;oooAKKKKACiiigAoopN1AC0UUUAFFFFABRRRQAUUVma3rFt4f0S+1O4O21soHuZMf3FXcaANOivi&#10;N/8AgrX8FEmmj8nxBmJ/L/48GrqPht/wUn+EnxT8c6X4U0s6rDqmpv5Vv9rtdiUAfWlFIvSloAKK&#10;KKACiiigAoopjfNQA+ivCvhh+1d4S+K3xj8XfDjSLTUIda8NO0d5LNFshfa235a9Vu/G2h2XiO00&#10;C41S1h1q5TzItPMn750/3aAOgorjfiv8SNM+EPw/1rxfq8U02l6RAbm4jtI977PpWP8AAj43aH+0&#10;J8OrPxnoEF1Dp107COO7j2PlaAPSqKKKACiiigAooooAKKKKACiiigAooooAKKKKACiiigAoqOSR&#10;F+/gU0XEbdJQaAJqKKKACiiigAooooAKKKKACoftCed5fes7W9Q+zwfJWDpusf6d+8oA7WiooZo5&#10;fuGpaACiiigAooooAKKKKACiiigAooooAKhmmjgHz1NWbri7tPmoAdDq8Us/l1aimjl+4a8/qC11&#10;iWw/d/7dAHptFcg3imS6IgjHMneuns1228Q9qALFFFFABRRRQAUUUUAFFFFABRRRQAUUUUAFFFFA&#10;BRRRQAUUUUAFFFFABRRRQAUUUUAFRTS+WKlrzD9pL/hIf+FEeOv+EU83/hIP7Ll+xeR9/f8A7P4Z&#10;oA87+If/AAUC+DPw58RHQr3xML2/jk8q4GnR+f8AZ3/28V6x8LPjP4N+NWgnWPBWvWutafE/lSmA&#10;8xv/AHW/umviP/gl7J8Hdf8AhZPok9np83xJknlOuw6ttkubl9zfMm7+GvtH4WfAjwR8GZ9al8F6&#10;BDoI1if7TeRQfckf/d/hoA9Gor4rH/BS/wAIQar4x0OTQNRvPEuj6j/ZllotnHvudRf5vmRf7tN+&#10;GP8AwUS/tH4jWXgf4peANV+Geq6m/l6fLqI+ST+7v3UAfa1FecfGr41+Ff2f/A974r8WXhh0+H/l&#10;lF87yv8A3UWvk/8A4eQeM2H/AAkCfAfxMfh/s+0/215Tb/I/56baAPveqMWo209w1vFNFJNF/rIx&#10;J8yV494V/af8P/Er4Fz/ABK8CWN34sijj/5A1nF/pfnfxRbf71fnL8AP2ovHHhv9rv4s+J7f4c+J&#10;tfu9Tj/eeGodzzad8y/fT+H7tAH7E0Vx/wALfGF74+8A6Nr+oaLdeHru+hEsml3g2y25/utUXxX+&#10;Kvh/4M+B9T8V+JbsWel2EfmSH+OT/ZQfxNQB2TNsrwf9nD9qvSv2jtc8cadpml3OmS+FdR+wzif/&#10;AJafMy7v/HK8J8Of8FK9T1eUeIL/AOEPiGy+GEm7/ipvKZ02f3/92uV/4JO6xbeIfFPx31TT5fOs&#10;L7W0uIJf9hjIy0Afo3RXyh8cP26rHwB4+m8AeB/CmpfEXxrFH5slppse+G3/AN9lqP4Ift2W3jzx&#10;/Z/D3x54N1L4deOrmPzbe01GLbFKn+wzUAfWdFfPv7Rn7Wnh79mvxH4SsPEcBh0/XDKJNQ/gt9q7&#10;q8N8Qf8ABTS60ieLxFF8J/EX/CsGdQPFUsTIsibtu8f7NAH3pRXC6J8X/C/iD4WwfEODUoofDUtl&#10;9t+2S9I48d6+S4v+CjXirxLP/bHgz4KeIfEPgXzG/wCJ3FE37xFbazItAH1t8W/itofwU8Aal4s8&#10;RyyjSbBMyeUN7vS/Cf4paH8ZvAGl+L/Dksk2jajH5kRmGxx/vV558Wvi54auv2YNZ8f654Zl1PQP&#10;sP2q40XUY9j/AO69cDr/AMfI9F/Y20bxZ8P/AABdz6fqli0cWlaRH/x5Iyt83y0AfVlrqFveLvgn&#10;inj9YpN9XK/Kv/gnt+0/4z8LeDh4fj+HPiHxZaX2sN5mtQ7pkt9zfdd/9mvsnw1+1vY6t+1BqfwY&#10;v9Gm03VYrT7bb3RPEqbd1AH0XRXkn7S3x50z9mz4V6l431O3l1CK2dIo7SH70kj/ACrXWfC3xk/x&#10;D+H2geJ5bKXTJNWtUuTaTffi3fw0AdfRRRQAUUUUAFFFFABRRRQAUUUUAFM2U+igBFpaZu96Fapu&#10;gH0UUVQBTNlPooAKKKKAGZAxSMBTJWC4rmPiJ4r/AOEH8E6zr/k+f9htnl8r+/TjF1JxhHeWxlOa&#10;hGU5bI19V1ay0i286+nitIS2wSTdKuxSGWPf61+YPij48ePfiDOzatq//ElkulvY7AYTy9v3V31+&#10;gvwS8cj4hfDXR9ae0NmZU2eSe235a+rznhzFZHh6dWvJPm3t0PmMq4iwucYieHw/2Ueh0UxWp9fJ&#10;n1gUUUUAJtpqx7afRQAUUUUAFFFFADGXfSSf6o1JSN0oAo3E0VtDvkl8pfWuP1D4laHbatY2QvI5&#10;XnyBNF9yOt7xgM+GtSQdPJavkJNGiQY82Q+9fSZPltLH886snGx+M8e8cVeEq1CjSoqfP72vkz7D&#10;0vX9O1GTyLO9imljT/VR9hWqJNq5J4+lfHWg32oeFZprjSroRXMibPmG8V6To/x01HTtLhgv4vtl&#10;zGn7y44xW2L4frUXfD++vxPNyPxbyjHU+XMf3M/vj/8AJHvgXb05FK3AyOPevPfhJ4i1HxLoMt1f&#10;SiSQO2AOBXfIM8H7nevnK9GVCrKlPeJ+xZZmFLNcJTx2H+Ca5lcs0UUVgesFFFFADGj3U+iigAoo&#10;ooAKRl3UtFADFXZT6KKACiiigApjR7qc3SmySbKAH0UUUAFFFFABSMu6looAZGu2n0UUAFFFFABR&#10;RRQAUUUUAfnP/wAFWbM614o+DWiS3l1BYanrH2W58mVk+Rtv92u18Tf8ErfhzqulD/hHvEniLw3q&#10;GzzI7qC+Z8Pt+U7a5P8A4Kk/8lF+A/8A2Hl/9CWv0HtP+PeH/rmtAHwJ+x58fvHnw++N+s/s+fFr&#10;U/7T1GxH/Em1mb79yi7dq/7Xy16n8WPAXwevP2uvAur+IPEF1afEaKPzNK0oSN5Mv+01eHftHGLU&#10;P+CpHwZTT+ZbaBfthh/7affrT/aOj3/8FOfgx/14t/6E1AH2F8YP2gfA3wG0iK/8Za1Dpnm/8e9t&#10;1ll/3Vrlfgz+2T8MPjrNNZeG9fzqsUDXMmn3cTJMI1+8+3+7XzL+3D4R8Q+Cf2mPBnxg1DwnN4++&#10;H+kQeVe6fDF532L/AKa7K92/Z2+LnwH/AGgdch8T+CLPTrTxXaQSxG1ltlt7yOFvvbkH8NAHzZ4p&#10;/wCCg9jZ/tuadbR+OJIvhNb2jRXMUUX7szqO/wDF96vuLwZ+0B4H8efD6fxvpWvw/wDCNW277Rfz&#10;fIke3733q+IPF/gjw8//AAVV8P6X/wAI/p/9ny6O0slp9mXypH2/e2fdr7c+Jvwz+HN38LdT0LxR&#10;pun6b4Kx9ovIv+PaHC9224oA8ivv+ClPwKs9c/s//hJZJod+Pt8ULfZsf3t9fRnhvxdo3jDw5b6/&#10;omow6notzD5sV3DJvSRK+DPGX7VP7N8/gHWfBfh/wDd+INEispbKO60jSFeH7nyt5v3v+BVtf8En&#10;L+W8/ZY8S28k0s1pbapdx28Uv/LNNn3aAPoW9/bK+E2meD9S8R3fiy0h06wvn02Q/wAck6/wotWP&#10;gf8Atc/DT9oO9m0/wlr8Vxq0SeZJp83yTbP722viL/gnV+zx4Q+IvxL+I3jTxJZ/2zd6PrcsVlYT&#10;fPbRPu/1u37rNW/+0v4G0j4Vf8FB/gnrfhS0i0e71yfy9QitPkSX738C0AfoN458feH/AIa+HZ9c&#10;8T6ra6NpNt/rLq7k2IK8I8H/APBQz4KeNfFA0K28TfY5pH8q3mvImihmbsFavAf29pJfin+118FP&#10;hFqs0h8FX7re6hYCXYlw+9sbvwr668afsr/Cvx54TtPDmqeDdO/sq18v7P8AZI/JeLb93a680Ad5&#10;4u8c6H4D8OXGv6/qdrpejW0fmSXc0m1BXgPh3/gov8D/ABH4jGkR+J/sRkk8uK7u4mS3l/u7Xr5m&#10;/wCCkfi+wsfjB8IPh3qkOq33gC2RZdS0XTdzy3qR7fLX/a+WrPxv/aB+D3xN+Dus+C7f4KeJ7OX7&#10;L5eneVofk/ZplX9229fmXbQB+ktndw3sEM8EomglXfHLH9wrVuvmH/gnZf8AjC//AGWvD0fjaG7h&#10;1a2klto/tY2y+QpHl19PUAFFFFABRRRQAUUUUAFFFFABRRRQAUUUUAFFFFABRRRQAUUUUAFFFFAB&#10;RRRQAUUUUAFFFFABRRRQAUUUUAFFFFABRRRQAUUUUAFFFFABRRRQAUUUUAFFFFABRRRQAUUUUAFF&#10;FFABRRRQAUUUUAFFFFABRRRQAUUUUAFFFFABRRRQAUUUUAFFFFABRRRQAUUUUAFFFFABRRRQAUUU&#10;jdKAGP8ALEa4TWtaubef93Wn4t1u5sv3FuOTXnmsalLLPQB2Wj+LPsv7uT99XXadqkV+P3deM2t9&#10;t/1ldV4X1jyJ/wDplQB6XRVKHU4p5/Lj5q2rBqAHUUUUAFU9Rv4tNg8+TpVtulcP4w1L7VB9noAz&#10;db8d/aZsW1Z9xqUupVz9xZ/Z6k0tv39AGw00trBXY+GPEQeyCXEvI6GuKvriW6g8uq9n5trQB7LB&#10;PHcDehzU1cp4PvvtXnx11dABRRRQAUUUUAFFFFABWbqGrxadNFHJ3rRbpXI36/bdV8uSgDq4nEo3&#10;1JUFrB5EIjqegDA8R2kSweZ/y1rh9SbbPXdeJrjyoK85kk3/AOsoAF/5516J4Si2WNcDp7ebfeXX&#10;o3h22ktbL95QBr0UUUAFFFFABRRRQAUUUUAFFFFABRRRQAUUUUAFFFFAEM84t13v0rIsdf8AtV75&#10;Xam+JLzZB5dV/Dun+b+8koA6eikXpS0AFFFFABRRRQAVXmtoriKaORfNjfh46sUjdKAPMfHnh/4b&#10;fDvwjqfiTW9B0Sy06wge5llltYk+6u7b93+LFfGH7F3w1l/aU+OGs/tE+I9FtdM0G1max8Lafa2y&#10;wpsX5d5T+L5W+9Vn9sHxrq/7WXx30f8AZz8ET50C2kW68U6hD86bFO7yty/d+7+dfeHgPwTpHw48&#10;H6X4Y0OAWek6ZCttbRegWgDpN1fJX7R37emmfs1/G7S/BviLQJp9GvtO+2/2jB80pfdtWNE/i+av&#10;rXrX5v8A7U+n22r/APBTj4J2d/DFeWhtOYZvmT/lpQBva5/wUR+KnhCGHxP4k+BF5o/w/ln/AOQp&#10;NK32iOH/AJ6On8Py19laD8X/AAtr/wAMoPiBb6pCfC0tl9u+3/wJHt3NXI/teWVjffszfEa3vPKF&#10;oNHl8z/Yr8/P7d1vTf8AgkDaGy87Et01rJ5XXyGl+b/gNAHvNn+358Tviff6lefCP4My+LPB9rI8&#10;cetXdy0P2nb/AHK9V/Za/bQsfj3qup+EPEmgzeB/iJpmftOgXmeU/vIT96u2/ZF0TSPD/wCzh4Gt&#10;NDWKKwOnRSfuum9uWr5Q+J1j/Y3/AAVQ8GXnh/8A5CF9pf8AxMYof7m3+P8A4DQB7J8dv20NY8H/&#10;ABgh+Ffw08DS+OvGscK3N5FLJ5Nvbo33fnrrv2cvjl8QfiX4g8QaF8Q/hlL4Gv8ASwkkd1FL51tc&#10;bv7r/wB6vIf2h/2YPin4e+Pkvxu+CepWk3iC5gW21HRdR2qkiL/cLf3q739lP9sz/hdviPWfA3i/&#10;w1N4H+Imj/8AHzpU33JE/vJQBW+Cf7Q1r4//AGivi/4OsPA+n6Zf+FYfM/tWEr52ovu+6/y18JfF&#10;v9oL4p337dfhPxPcfC2Wz8TaZA1tp+gGRs3qfN+9r6S/YqG79vv9pI+nlf8AoxaofHh/+Nrvwm/7&#10;Bf8A7LJQB7zo/wC0J4v1L9mbxn48+Ifw0i8P6hpEEsv/AAj93JvS4Rf726uu/ZW+Ldl8Uv2e9A8b&#10;DRbPwpYXMcsr2Fof3NuqsfpUv7Zrf8Yu/Ev/ALA8tfK3wvvrnT/+CROpXNnLLBdRaJcESQ/fH72g&#10;DrLv/goP4z+IvjHU9M+Cfwom8c6JpjtFcazeStbQl1/hWuv/AGbf27P+FqePrv4cfEHwpN8O/iBF&#10;uePT5i3lSoP7rN/FV/8A4JoadY2H7H3giWzgjgluY5ZbiQfekfe3zNXhv7e9pDpf7av7O1/p8Qg1&#10;S5vPLnkh+9Inmr96gD3n9qf9tjT/ANlz4i+DdH1jRftuiaxBLLc38Mn763K/dVU/i3V4z4p/4KQf&#10;EvwlZReLNQ+B15Z/Daab91qk0rLceT/z0ZP4ao/8FDrG21H9rT9nO3u4Iru0lvW8yGb7kn71a+sf&#10;2rtKsbn9mvx9bS2cU1tHpUpjhKfL8q/LQB3vw78fab8T/B2j+KNElE2k6narcxH+L5u1dTXyj/wT&#10;Ikkl/ZC8JmTrvl/9Cr6uoAKKKKACiiigAooooAKKKKACiis/V7uSxspZU6igDI8VahLawfu65u18&#10;SXMU/mSVm6trVzced5lYMd9soA9c0/xPFeHZ3reXpXjen6l5U/mR16XpesxPYw+ZMPNNAG1RUSTR&#10;y9KloAKKKKAEJ2iuP13xvFY5t4/9dsrX1zUvsdvKidcV5Zq1v9qn8ygDSj8Sfav3dRx+a37yufj/&#10;AHU9b0NxLFB+7oA1tC12S2vcGbIrvbTVLa8H7ubNePeXL5/mV0Wg6lsnhjoA9NopiU+gAooooAKK&#10;KKACiiigCC6uPIg8yoLDVYtQ/wBXVDxPJJFBD5frTvD9j9ng8ygDbqtfRRywnzOlWahuG2QmgDz7&#10;Ul+z/u46w2k3fvKvaxdebPN5f9+s3z6AOi8Jw776GSvRAMVxfha0klm8xP8AllXa0AFFFFABRRRQ&#10;AUUUUAFFFFABRRRQAUUUUAFFFFABRRVe7uPs8G+gDK1PXY7eeGOM1rWtx9pg31xtuv8AaN9/wOuz&#10;t4fIhCelAE1FFFABRRRQAUUUUAFMkj30+uD+NOjeL9d+GetWngPUotL8VGD/AIl91P8AcEn+1QB8&#10;2ftD/wDBNbwb8UNau/FngnU7r4f+NZXaU3WmnbDcSf7aj7v/AAGsP9g39ovx5eePfE3wQ+KGb3xX&#10;4ZH+j6gB/rIV+X5qrWvxx/a+8K6VF4b1T4V6RrPiAx+VHrUNz+5L/wALbF+Wu2/Yu/ZO8SfC3XPE&#10;PxK+Jl9DqfxL8TOZLnyTvitk/uhqAPHv+Ce/gjQ9b/ag+PGuahpsN5qumaw0dndy/P5W523bK6X/&#10;AIK2aFYw/Cvwn4kihi/4SXTNYg+xTfx/fWvnr4CaH8XR+0X8a/GfwkvLSe60fW2i1Dw/eSbU1GFn&#10;bd/wL5flr2XX/hJ8c/22/il4Tv8A4ieH4fhz8O/D10t0NP8AN82a5dWVv+BbtooAxP24ryTxl4w/&#10;Zb0bX5ZRp9+8FzexS/ckk/d/K/8A3zX6QtotlJon9leRF/Z3k/Zvs2z5Nm3btr5r/bV/ZPvf2h/B&#10;nh+58KXw0jxd4VnW60YynYm9dvyt/wB815e/xp/a61Hwr/whH/CrNOg8V+R9mk8S/af9G/u+bsoA&#10;wP8Agm8D4Z/aJ+PHg/Ss/wDCK2OotJbxfwxvvp37H8m7/gpN+0X/ALn/ALNHX0N+xd+y3J+zV4Av&#10;I9XvRrXi/W7hr7Vb/wD6aN/Cn+zXz74x+EXxm/Zq/at8ZfFP4eeGrTxzoni+PFxaSy7Hif5fl/8A&#10;HaAP0QAxXwD/AMFcLua4+G/gXQ5MxaXfa9B9pP8ACf4dv/j1faHww1HxLq3gDRrzxfpkOl+JZYN9&#10;7Ywyb0ik/u7vpivKf21v2bJf2nfg9P4csr37DrdlMt9p0v8AB56/dV/9mgD1fw14W0h/h3pmh/Yr&#10;WXRf7Oit/soiXydnlr/DXwf/AMEubePQPEX7RVvp8HlQ2OuN9nij9F87atdD4N8Yftc674Us/hpc&#10;eDNO0DVLZFsrjxpLcrsjhVdu9E/ibbXR/wDBPL9mvxv+zpq3xSi8Yf6Z/aeoxS29+P8Al8+9uf8A&#10;8eoA+cP2JvGHxU0fxh8Xtc8CfDrSfGV/e69L9s1DUb7ybiPazbYk/wBmvRfjb8Kv2hv2kfiL8Odb&#10;1D4c6J4Ml8M6itzJqFpfb5pId67l3/3dq/drobj4HfGb9kT4z+K/GHwj0y08Z+BPE0327UdAupfJ&#10;ljm+b7n/AH1Xo/gf4q/tM/FHxlo32j4daf4A8Kxyf8TGW8ulmmkT/YoA8o/4KXaVa638YfgPYanC&#10;by0l1RRcRfwSfMtfWH7R/hTSLz9m7xno8tlF/ZUWjy+VbQx/JHtX5dteMftr/Avxn8V/i18INX8N&#10;6ZDe6foWo/ab2WWTHlpX0Z8Z/Dl74o+EnizSLCLztQvtOkiii/29tAHyl+xD4Dj+M3/BP6TwXf3s&#10;kNpqcNxYpLF1jj3fLivPfAfxb+M3/BPvw9ZeCviH4HPiv4a6Y/8Ao/iTSPnaztd38YX/ANmr2b9m&#10;r4R/Fj4RfsX3nhvSIrPTPiLEJZdP+2fPFvL8b/8AgNeffEPx/wDtRfGL4dan8LL34QadZarqdr9h&#10;vfEE19/o3+1Ii0Aes/tXeP8Aw/8AFD9g3xl4o8M3An0XUtK8y2lHycbhUv7MB2/sCaJ7eHZf/QWr&#10;M1v9l3XfBf7AN/8ACHR5V1nX49LaLI+RZJGfc22vSP2aPhZq3hT9l/wz4J8Twiz1GPS2tLmKE/6v&#10;ctAHi/8AwSfb/iwOs/8AYbuf/Qq5D/goh4buvg/8W/hn8eNDgNn9hvo7HXbuL/ngzr97/gO+s/8A&#10;Zx8JftDfsreItY+Hmn+BtP8AEHhnU9Ya6tta+04S2hZvm/8AHa+tP2q/hjY/Fv8AZ18WeHtZIGdO&#10;e5EudqxzxruVv++qAPlT9s/XR+0t+0H8FfhN4fu/9EleLxLqH9x7b5WXf/wFa/QizsorCCG3twIo&#10;okWNI/RRX5o/8El/h9q/i3VfEHxQ8V/8TOW2gXQ9Kv5v+Wccf3lT/Zr9OF6UALRRRQAUUUUAFFFF&#10;ABRRRQAUUUUAR4wOlNaXbSuMc+lfnL/wUA/b2ufBdwfAfw31OL+1f+YjqsPz+V95Wi/3q9DLMrxO&#10;a4mOGwkbyf3Imc4wjdniv/BQn9rfxd4g+LGseBNI1j7D4f0i6X7PdaZcbGl+Xncy/wC1Xpv7N3/B&#10;U3TfDng06R8TrK7m1Cy8uKznsot5kj2/x/7Vfmpd3UmpXs1xcTGeeV2kklk/jdutPh5Y1/VOB4Ey&#10;7HYCngcRH4eXVfFzfaPDniZxlzn9D3wS+M2kfHb4e2Xi/QYZodPupHjjjuhtfKnDV6F06V+U/wDw&#10;Tb/ach8Cw33hfxh4ltNM8K2yNLZQz/L+8b71fpT8Pfil4Z+KNhPeeGNTi1O1t5PKkli6A1/OvE/D&#10;eJyDMK9D2b9nF6OztZ/DqerQrRqwj3OzoprMFpd1fIHSR7QCKQvj8KX0z2rkPiR40j8A+CdY1+SI&#10;3cVjB5vlCiFOVWcYQ+KWiM6lSNKEpz2Rwnxr/aY0H4Q6pDo9/BdTapc2puLcQx7k/wCBV8SeLfiR&#10;4p+IuuXmqaheSwxX3+s0+KT91s/u03xt4s134p+ITrOtS+dJ/q4Iunlp/dqDTdNC1/RWScP4bJ6E&#10;as481ZrV78vofzJxLxbWzGcqVKpy009F/mUbDRdkWDxXoXhPxXrfhJrOey1OaKC2fzI7XzPk/wB2&#10;s7T9JUd/0robTR9n7yvXxs6OIjyVo8y8z8nlnFbDVOejUcZeWh9gfDL4u6Z470Lz7iWK01CPaLiK&#10;U7Pnr0aNvMwx618Oafpktu29DKPcfLX1P8INTvdT8EwPfyiaUOyeZ/s1+E51lFPAv2tGXuye3Y/o&#10;ngXj2XEVX+zsRT/exhfm/mseiL0paavSnV8oftwUUUUAFFFFAEanacAYFVry6FvbzTEf6sVYXnI7&#10;jrXF/FDULjTvCN3JayCGUuPnIqkebmGMjgMJVxc9eROX3CeFvihpfiu9msoFkgmj/wCeorsA75Hy&#10;8189/DTw2+teIxcxTGIW53yY/wCWlfQiDcT6VtV9lzfufhPkuDc2zHOMveIzGKi76NfaRW1SwS/0&#10;+e1kOBImzNfLuu6PHo+tXthF+8jt3719VOMA56V84eL4d3inUyf+e1deEx8sEpe9pI+C8Vsup4rC&#10;Yary++pON/KxzDW9RTQbIMVq/Z8UjWUlzNFDDF5ru3ftXpwzz3viP5t/sWcvgj7x9H+FrKO10Oyj&#10;gHlYhWtyJRg5rO0SKSDS7OJ/9bHCoNaaYxmvnpu7P7/wcI0sPThGNrJfkS0UUVkd4UUUUAFFFFAB&#10;RRRQAUUUUAFFFFABRRRQBC/C9c18u/tg/tn6R+zzog0/SwNT8U3PMUMfzJF83zb6+hPHPiceD/Bu&#10;q62YPtRsbdrjyh1fbX4ZfHDxn/ws/wCJuveMPJmsrXV7r93azfP5f8NfqXh9wrR4hx0quN/g0t/7&#10;z6RueRmGN+qxjGPxS2P2O/Zu/aE0j9onwPDr2kQzQ+TtiuRNHt/e7fm2/wCzur11cE/Wvnj9in4C&#10;XPwB+FcWn3Gp/wBpf2l5d7ny9nl7l3bf/Hq+iEwBmvgs6p4KlmVaGWy5qKfueh6dPmcI8+5LRRRX&#10;lGgUUUUAFFFFABRRRQAUUUUAFI3SlooA/PL/AIKmabq//CQ/CDXLDRdQ1iw0fVTdXIs4md9i7a6f&#10;Wf8AgpJNd6J9n8EfCPxbrWtbVjihlsmjTf8A9819uXVjb3kOyeGKeP0lj30y30uzsh/o9lDD/wBc&#10;olWgD4m/Yx/Zl8bv8Utf+O/xgEMHi/XP+QfpYO77DG3/AKC38O2sj9oTw9q91/wUk+D+oW+m3c1h&#10;FYt5l1FH8kfzNX35tqnJp1tLcRXDwRGaP7kmz5hQB8y/Gv8AbQsPgb4+1Lw/448C63L4VkjX7NrW&#10;nWrXMVxu+8rLXzb8FbCP49ftyaX8TPhp4O1HwP4EtbJ/tuqS232ZNRf+7s+7X6U6ro9jrVv5F/Zw&#10;3sR/5ZTRq4/WnadpdjpNv9msrWK0th/yzijCLQB+d37XUmr/ALPX7a/g3433Hh+717wf9h+w3kun&#10;xM72/wDD/wB9V3n7U/ifU/2wv2Itf1T4d6Nq0Pm3an7BeWzRXFxDGfm+WvtS/wBKsdWsvs15Zw3l&#10;sf8AllPGHX9afZWNvp8HkQQRQRD/AJZxR7FoA/OHwD+2L4R0v4E2fgPwf8IdWvfiBFpa6bJpX9kb&#10;IfO27WZ5dv3f4q77/glz4X1vwx+z34x0/XNMm0zUP7YuT5M0ez7yfwV9b+Edb8Ea34j1mPw5PpU+&#10;tWL+TqAs9vmxv/dfbXV21pbWgPkRRxb/APnmOtAHwz/wTH0XVNE/4WxHqemXVl5uvyyxmeLZ5nzV&#10;V/bJ8PavqP7a/wCz3qFnpt3NaWt2fMuoY8pHzX3bZ6fbWPm/Z4Y4PMfe/lx7M0T6bbXU0M08EU0s&#10;XMckkYLJQB8Lf8FCfhX4x0n4mfDj45+C9Gl8QXfhGZY7vSoY9zyR72bf8tW5/wDgph/wmmlQ6X8N&#10;Php4h8Q+OpXWKTT7u1aG3tn/AIt7/wB1a+6Gj3Vl6b4Z0jR7ia4sNMtbKaX/AFkkMSox/IUAfEX7&#10;dHwn8b3eufDL43+F9G/tfWvChjk1XQI/neTdtZlT/d+da0bb/gph8NtQh8geAfE0viDZ/wAgr+yP&#10;n87+5uxX3FtrhZL7wBpfjaHR3OiW/iq5TzYrXyo1uZf9paAF+EPjC68e+BdN1y80Cbw1PcjP9mTD&#10;a8Sfw7hXdUyn0AFFFFABRRRQAUUUUAFFFFABRRRQAUUUUAFFFFABRRRQAUUUUAFFFFABRRRQAUUU&#10;UAFFFFABRRRQAUUUUAFFFFABRRRQAUUUUAFFFFABRRRQAUUUUAFFFFABRRRQAUUUUAFFFFABRRRQ&#10;AUUUUAFFFFABRRRQAUUUUAFFFFABRRRQAUUUUAFFFFABRRRQAUUUUAFFFFABRRRQAUx+9PpOtAHD&#10;+No/39cXeNF5Fdhr2pRS+dHJ/rd9cPqUP/LSgCmvzz1pQxy2v+rnqnpdvsvv3lblv8/+soA1rO42&#10;QeZH/ra1PD+oS+fWbGvlVa0ubyp/3dAHXTava2/+smqgfFtqJ/Lpl5pVrdwm7k/c+ZXB3C/Z5/3d&#10;AHpF1qUUtj5leb3jS3U/mVes76W4/d1YZYoqAMGZf+WckNVYVi8/93/yyravriJ6w5rWWKfzI6AL&#10;m7ZQrbqyZGllq1p/mpPDJJQB1Hhm++wT16HbT+fCH9a8ia4kin8y3roPDfjWSODy7igD0Oiuabxb&#10;F+5963YriO4h8ztQBYopm+n0AFFFFAFK+1OKw/1lcn/aUV1qvmR0eMruRfO/6ZVh6Ov/AC8UAepJ&#10;TJ547cb3OKwl8WRVm61rX9oweX/yyoAxfFPiL7Zffu/9TWHNJ5sH+ppt1Yxef+7m86tKG13eTHQB&#10;n6LJLbz+ZJXqXhu4kuLH95XD3FnEld/okcUdhB5f9ygDSooooAKKKKACiiigAooooAKKKKACiiig&#10;AooooAKRulLWZrOpfYoD5f8AraAMv+y/7U1XzJP9VFXQwQR242IMVQ0J5HsfMk5lrVoAKKKKACii&#10;igAooooAK5zxrbateeDteg0ObyNaksZY7KU9ptjbW/76ro6Zs9qAPys+Cn7PH7Yf7P1/4gvPC2l+&#10;GJtQ1y6a5vb/AFG6jmmk+avb/A99+3A/jHTf+Eks/Cf/AAj/AJ6/bfJ8vfs/i2V9z0m2gBif6ob6&#10;/Lr9vfwPqfxH/b5+Fnh7SPEEvhnVrrTv9D1WH71vIrMyn/x2v1GfvXzZ8T/2SZfiH+1P4F+L51+K&#10;zi8MweV/ZflfNL97+P8A4FQB89eO/hX+2P8AHPQf+FaeL5/D2meFZpPs2o6/aSL51zCv8Wz/AGq+&#10;r4P2Y/Ctt+ziPgzH/wAgM6c1l5v8e/8A56/726vadu6nbaAPzu+H/wAOP2vf2Z9Lm8D+DLPw9448&#10;IWxY6Xf6hcqksSf3WzXqX7LP7Jfirw98StT+Mvxf1mHWfiVqcHlR2tmP9H06P+6n96vr/bTVj20A&#10;fIXxGn/aw8FfEvVJPBln4e8ceCrn95Zw3kq201t/s8/eqr+yz+zR48t/jD4g+NnxmmtIvHWpx/Yb&#10;LS9O2+TZQf7y/er7H2VHLHGo5oA+Sv2bP2d/Gfwx/au+MvjjW4bSHw/4mK/2dLDKrPJ8yt93+Guc&#10;/bG/Zn+Jfif43eDPjP8ACWa0vPE2hx/Zv7P1Dakez5vm+b/er234I/tK6Z8dvG/jjQtD0yaLT/DF&#10;19lk1U/6q5f+JUr28R4oA+W28I/Gv4r/ALLPj7w/8Q7PSIPHWsQS21naadKvkxp/Duatb9l74A33&#10;hX9kbR/hf4/softMlrLbXtrDLvXYzf3q+jtlJ5QoA/OzwL8DP2ov2Rr/AFLwx8KxpHjr4fySPc2U&#10;WsXKwvbbv4fmau4+Af7KPxE8V/GmH4zfHnUrO+8S2qmLS9BsvntrFf4WX+GvtzZ7UbKAPj39rT9n&#10;Lxv8Xf2i/gz4r8PWdpNonhm6aXUJZpVV4/mVvu/xV798evC2pePfg94y8PaPBFPqt/p0ttbxzSbE&#10;kdlr0PyhXh/xm/ab0n4I/FPwP4U1/TJhp/iuRra31WL7kU2flVqAKX7EHwn8SfBH9njQfCPiyGGH&#10;WbV5TJFDL5i/M396voGo0VO1SUAFFFFABRRRQAUUUUAFFFFABWX4i/5BM1ae6sDxHefZfJjx+6oA&#10;86mXyv3clYt55Xn/ALutzVvKup5q524tZfP/AHf+qoAvWtrK37yug0eaX/lpWfCuzyK2LOP/AJaU&#10;AWlvpft3l12drqMa2MMk8oi+tcV5kS10ljANVg+zyw4hioAsXXim2t6m0/XYr7pXF+JLGKCf93NW&#10;ba6lLb/u46ANjxPdeZezeX/frn/JlrcX5v3lQzTRRQUAc7NHF/zx/wBbVrdspt5D9qrNuFlX93QB&#10;qeZVi3/dTwyVgwrLWt526CGP/nlQB6fomoi8h2dxWtXk2n+JrnSZ4f3FdlH4ziftQB09FZml6vFq&#10;kNX/ADI/UUASUUgIaloAKimfyhvqWsnXJpYoD5f9ygDG8QavFdeTHW14em8+x8yvNfM+233l112k&#10;69FpcH2eSgDsa5Txd4gjt7Exx/62prjxSGhzGOa4XWofts/med++oArrdebVFo5UnrQsbWVYJvMr&#10;Shs/3FAG54Wv5JJsJyK7euO8G2sS+d/z1rsaACiiigAooooAKKKKACiiigAooooAKKKKACiiigAr&#10;E8QJLMAkdalxN5UPmVh2d9Lf6r/1yoA0dL0uOzhHH7z1rSoooAKKKKACiiigAooooAKKKKACkbpS&#10;0UAfMf7Ln7LGp/AP4mfEzxHf6zDqVr4qvftNvDFFs8v5mavpymbKfQAUUUUAFFFFAFW7uorSCWWT&#10;/VRo0jn2WvL/AIEftHeFP2iLLX7zwkbqax0e9+wySzRbPMf5vuf7Py1xf7fHxRPwq/Zl8ZXtvcGz&#10;1W+t/sFnJF9/zJPl/wDQab+x54NtfgR+yZ4ZGqwCKWKx/tLUZYYvnkdvmLHuzdKAPdrvxPpFjrEG&#10;l3Gp2kOqXPMVpLKomkX/AGV6mlm8T6Rba5Do8mp2sOqyp5kdgZV86RPXZ1r8vtf/AGwfhp4m/b60&#10;vxnqF7qJ8K6FpTW1tNFZSb/P/wCuW3dtqHTv2sPAfi//AIKQ2XjR9Tv5vCttpX2Cyl+zSbvPb5fu&#10;bd1AH6us1fPvxK/avtfBf7RXg34QaZokuta1riebcyxSbEsof71e4nV7WLSTqk0oisI4ftBll/ub&#10;d26vgv8AYj025+Pf7UHxS+N+sQ/bLS1um0jQbr+ARqzK2z/gNAH6EUV5h4f/AGhvA/ib4q6n8ONP&#10;1Qz+K9Mj8y5tPLb93/wKrHxn+Ofg/wCA+iWes+MdSk06wuZ1tojFEz73b/doA9Horj/GvxM0DwH8&#10;OrzxprN55Hh62tVvJbrZuxG23adv/AhXi/iv/goL8FfCWh6LqkviaXUItYtvtVvDZWzTSpD/AHnU&#10;fd/4FQB9MUV4hY/th/Ce9+Ex+I6eLLX/AIRqM+WZT/rvM/ueV97dWV8Gf24/hP8AHXxV/wAI54b1&#10;maHWtnmx2uo2zQvKn+zuoA2/jh8ZPF/gDXNF0DwR4Bn8Z63qUbyf637NbW6L/flb5a8Zf4s+Kf2v&#10;fhx8RfhPaQ/8Ku+J9gUtdQtLz98ggb7zI38W5a+ofiF8QND+Fvg7UvE/iO7FlptgnmSSj78n91V/&#10;vM2Pu14J+yN4H8QeJPGPjL43eK7P+zLzxfsi07SjHte2so/9Wz/7TUAR/sL+IfAfhnwhqXwd8KTz&#10;nW/BcnlayLuPZ5szfelX/ZbbX1YvSvzy+MNzJ+z1/wAFHfBvjDzfsfh7xra/2ZcxRfIks395/wDa&#10;3NX6Gr0oAWiiigAooooAKKKKAMvXNcttAsTd3CyyRD/njHvaofD3iK28S2H2y0imij/6bR7G/Wtl&#10;l3UbaAFoopj96AIbkfuJP9xq/ng/aLi2fHfxx/2EZa/cT9q/4hat8Lf2f/GXijQJoYdWsLXzbeSY&#10;bkzuVf61+CPiTxHf+MfEV9reqN52oX03mzy+r1+7eFmXTrV62L+x8P8A29ueZjZ2UYGQsdWIkNKi&#10;VftbTdX9d4LBxpR5z5+pOxJYWfnGvQfCWv8AiDwvB5eh69qGjxSf6yLT7lk8ysDTNO2812Gk2e3t&#10;XNmbp4iPs6kVKPZnzeKx0qfwH6Bf8E+Pjxr/AIhhn8Ea/NLqVrYRtcjVLuXfKN38Ls1fSXxH/af8&#10;AfDGWzTUtT+1Ndf6v+zx53/oNfnH8CviLF8KD4lkn02a8/tiyay/c/J5e5fvVi6Tpjw28EXm+bjr&#10;X8xZnwRhcfnNbETvTo+7pHTmbj7z/wDAjCrxa8Bg4Rh789d/sn6Mad+2d8NdVnt7dLy7LTv5YJtm&#10;WuO/bI12LVdD0CPTNYzayT/vLW0kx5v+9tr5E03Td1dbpthK/wDrPNm/GuOnwfg8sxlPF4ao7Q6S&#10;1/yPgs047xGKwVXCVYq8+q0FsdL3V0FnpdWNN02uq03S99e/icXyn4LjMfqU9P0ndXQW2mhParVr&#10;aiE8VeSDdXyOKzCNM+Yc6uKl7hBFb+WPavUPhT8QYtHQaReQ+TDvxBJ/ttXAw22RjrirEELrJFJb&#10;8Sx/cr88zPMadePJWP0ThXEYvIMbHHYTfqv5o9UfVq9MYzSqMdsD615HYfGdoLSFJ9Nlmkxh5N2B&#10;/Kug8O/E1PEV2bVrcWjf9ND1r4v6xSvycx/Z+D4myrHTjSo1vefSz/yPQKKgWSpN/vW59SPoopG6&#10;UAMxnkCvLPiD4v07VtNvNLjI+0bv1rvfEF49lpV5PBgyonArwh4jd5lk/wBbJ+8kr5jOc3jgOWl1&#10;kfCcUYytTofVKMfjUr+mx1XwZg+z63fAf881r15SMj1rxTwjr8fha+nd4jL5npXUt8VIjASLVgfW&#10;scFn2D9j+9qanPw7jMFl2Xxw05cso30Og8Z+ILfR9KmR5cSyL+7Ef368JjiklPmz/wCtrd1LULjX&#10;ryW5m5HaoDbbTuzxXzuN4ijXn+52ifI8Q1J51WjL7Edv8zL+z5yvpUthcvo+q2V/H/y7vVzyAAW9&#10;auaPpceo61Z283+qkf56xw2cyqTjDm97ofNUcnq+3p+x+K8bffoe52N2L2yhn6eYnmVdAyKr29tH&#10;awiNOidqsZ4r9SV7H9KLmt7w6iiirKCiiigAooooAKKKKACiiigAooooAKKKq3M4toZZP+eaNJQB&#10;8sf8FDbrU7X4PaZHpF5dWkkuoLHJHafflTb92vHv2Q/2Jrm71Wz8cePLOH7L/rbPS5vn8z/adaPi&#10;L8fNX+MXxb0DTJIIrPw1Y6ovl2s3+u3r8u7fX6BW6rHFCP8AYXiv1HFY/MuGMjpZTFKEq3NKTXxc&#10;v8p8Zgp4bOMdUxcJc0YWivUswwxW8MccYEcacIKnoor8uPswooooAKKKKACiiigAooooAy9c1228&#10;P2P2u4WWSIf88Y97UzQvEFt4hsIry3EsUUvQTR7GrWZd1N2UAPooooAKKi3UbqAJaKi3UbqgCWio&#10;t1G6jmAlryr9pv4qxfBb4FeLfFkk/kzWNi/2aT/puy7Y/wDx416pur4q/wCCs2tSWn7LE+mR9dS1&#10;G2hz/wACqwOh/wCCb/wuuPBf7Ptn4k1YRzeJfF88msXl/wDxyCX5lr6Z0fxZomv3F5b6XqdpfXNo&#10;/lXEVrMrvE/919v3a5b4B6YNG+CHgayT/l20i3j/APIYr41/4Jyf8nF/H/8A7C7/APoVAH3rq3ir&#10;SNAms4NU1O002W7fyreO6mVGlf8Aupu+9T9c8SaX4bsvter6ja6ba7wnm3Uqxpn6tXwz/wAFHo9/&#10;xi+A3/Ybro/+Cq+f+GWovL/1v26Dyv8AfyNtAH1Zr/xU8IeEp4bbWvE2k6Xcy7RHDeXscbvu+795&#10;q0tV8X6Homif2vqGtWdnpf8Az/zXKrD/AN9fdr4j8I/8E6PCHxC+D8Gt/ETWdR8W+NtT0tZf7amu&#10;W/0b91+7WJf9la8N/Yk+B97+1rYanpHxH8V6lqngTwDetptn4fhlZEuX3NtaVv4lVaAP1I8M+OvD&#10;/ja0luNA1vT9Zhi/1ktlcLKI/wDvmvjP/gph4a/4QeHwB8ctLPk6j4P1iKO48r78sEjfMv8A47Xm&#10;3gbwBF+yD/wUN0Xwt4Mu7u38F+J7FjLpU0rOm/8Avf8AxNfUP/BQ3w5H4h/ZK8cwP/yygW5/75oA&#10;958G+KLbxp4U0bxBZ/8AHrqdrHcx/wC4y7hW7Xz7+wf4rl8X/sseBby4/wBZFZLbH/gPy19BUAFF&#10;FFABRRRQAUUUUAFFFFABRRRQAUUUUAFFFFABRRRQAUUUUAFFFFABRRRQAUUUUAFFFFABRRRQAUUU&#10;UAFFFFABRRRQAUUUUAFFFFABRRRQAUUUUAFFFFABRRRQAUUUUAFFFFABRRRQAUUUUAFFFFABRRRQ&#10;AUUUUAFFFFABRRRQAUUUUAFFFFABRRRQAUUUUAFFFFABRRRQAVz17qclnfTbK2biT7NA0n/PNM15&#10;drWufbNVmk/1NAEPii82z+Z/z1rBhuv3/wC8qjrU3mz+ZJNWX9qlagD0CzhiuIKdJayxVzuk61F/&#10;x710i6hKn7vyaALFvff8s5K6TQ7GK686T/lrsrnY2jvK67wvaSW8Hmf8sqANAgWtlDBcfvjXn+qW&#10;++f93/qq9HvLb7Wvymuc1rRJIP3kfNAHGsstvTmvJWqTVLOV/wB551Z8Nxv/AHdAFhV305beV61N&#10;Phi8ipJPkoAzf7J8qCqckMqwV0DfPTbhYkgoA52zWhofK86Ss+S42z1HJN5tAFhdYlStCPxNfJB5&#10;fnVntY+bB5kdNhsZWn8ugDoNN8RXN7fQxyTV6nbvviBrxho5bfyfL/1tdp4c1n7CIYrjigDuahmu&#10;Egi8yTgVC1/CkPm+aPL9a5LxF4wtp4JragCjrk0Wred/01eqel2P2D/lt+6rNjupZatNeb4KACa4&#10;linm8uoZppZaip9AEcceyrVnN5U/7yoaKAL2oXHm/wCrr0TRG/0CGvL4Y/NrpNF1aTTf3cn+qoA7&#10;2iq9vdR3UPmR9KsUAFFFFABRSN0qhDqUVxem3j/5Z9aANCiiigAooooAKKKKACiiigArltSt5bzV&#10;fLroLu4FrB5j1S0uAtPNI/PP7ugDQt08qECpqKKACiiigAooooAKKKKACiiigAooooAKKKKACiii&#10;gAooooAK8Z/a5+KA+EH7PXjPxIOZIbGWKL/rpIu1f/Qq9mr47/4KsSSJ+x74h2f8/drn/v5QBtf8&#10;E2/hn/wr79lnw/cSTGe78Qs+r3Ev8RMn/wCqvS/hh+0n4Y+KfxT8Z+BNKEw1rwrJ5d75v3Dzt+Sp&#10;v2Uooov2bvhykf8Aqxoltj/vmvlH9iL/AJP0/aY/67L/AOjVoA+qvj5+0p4W/Z4Xw0/iTzf+J5fL&#10;Y23lD+Nq2vjJ8atC+Cvw5n8Za4JTpsWziIfN81fIX/BWMZsPhB/2MsVei/8ABRpf+MNNZ/64Qf8A&#10;stAEfxM/4KXfC/wHc2kGnw6j4slKLLe/2PbNKlmjDPzv0rstZ/bw+E2lfCzTPG8GsnUrXUuLPT7S&#10;PfeSP/d8r7y1X/Yq+DXgzwn+zD4Zs9P0a1MWsackuoyzRK7XLsvzb6+Uv+CXvwf8I6r8Uvi9rl5p&#10;cN5qGha29tpxm+ZLZGZvur/eoA+sP2c/25PAf7ROuT+H7KK80DxLGjSjStSiaKV0/vCuS/4KeeD/&#10;AO3/ANmW98QWcP8AxO/Dt3BqVnN/HHtb5q8i/a20e28F/wDBQH4Na5okP9m6jrH7q9lh+T7Qi/36&#10;+wv2q7W2uv2dfiBHcf6r+yp//QaALP7NXj8/E34E+CfEcs4uLu+06Izyf9NtnzV6jXyB/wAEr7uS&#10;5/Y88M+Z0iubiOP/AL6r6/oAKKKKACiiigAooooAKKKRulAGZrNx9n8quU8Rah9sg8ySrHjfWfJ8&#10;m38nNef6teebB5fnUAQzX3mz/wDTKtTTZop/3dcS1x5X7urml6p9ln8ySgDuJLH/AJ51Jb3EtvVP&#10;T9Q3weZHVyO8iuP3ckNAGlpvlXs9dhbWv2WeaSP/AFWxf3Vcvoun+bffu67byv3Hl0Acb4q8q4/1&#10;f+t/5aVy/ky16BqGgebB/rv3tcrfaf8A8s/O8mgDLW6lSo2bzaqySS2E/l/66tLTY/N/eUAQrHLU&#10;0Ol+b+8krWkj2VGvz0AY8lntqn5cqT+ZXTRx7K5vxFJsn/d0APmh82qlxfSxfu/+WVU2vpamtbWK&#10;f/ltQBcs/EVzb/6uarS+KL7/AJ7VjzWMsX7yr0Nn9n/6bUAel+ELrzdK8ySXNdFXlHh28uYP3kn+&#10;qr0Wx1WO8g8wf6z0oA0q5jxHqUfnfZ6tar4pttLHPNee3mqS3V95kf7/AM2gB39j/v8A7RHN/HVr&#10;UpKrw3XlVXkbdQBI11K9V5llln8ypKKAHK1aTXESQVl03bvoA7DwHJv8/wAyu1ry7S1lsv3ldzpW&#10;sx3sISQ/vfSgDYooooAKKKKACiqGoapFYf6yritQA+iiigAooooAKKKKACiikZttAGXr7Yt6ZoNg&#10;bS2JfnzKZPIb/VBGn+ri61sRrtoAfRRRQAUUUUAFFFFABRRRQAUUUUAFFYPjTxH/AMIn4V1LV/KM&#10;32WHzfKrntE1DxbrulWmoxzadBFcxrKkfzfxUAd/RXKLB4u/5/NO/wC/TU77P4u/5/NO/wC/TUAd&#10;TRXLfZ/F3/P5p3/fpqPs/i7/AJ/NO/79NQB1NFchcf8ACWW8E0nn6d+7Rn/1bU74d+Lbjxj4chv7&#10;iDyZt7RyAfd4oA+Mf+CwssifBTwZEP8AUSeJYPM/74avr+TxXongH4PWeua/NFZ6LYaXBLcSGPck&#10;aeWv8NfNX/BVjwBdeMP2Zm1O06+Hb6LU5P8Armvyt/6FXu3wZ8R6P8aP2dPDOo3FnFqWlano8Qkt&#10;ZfuSbV2sv/jtAH56fCX4/fA1f21viZ4/1XU7OHwvfQRRaWDZbkkO35227flrb/Zl+MnwZ8W/tseP&#10;9fuJ7SGLWJ4LHw7a/Yfkk/2vu/LXX/8ABPT4DeHtdvvjLrHijwBZwWv9vtFp0N5bf6uBfM+VN38N&#10;Xv8Agm78DtMbW/il4s1zwnDBLL4mlGlfa7b/AI90jZvubqAPdP8AgoF8XJPg7+zRr8un+X/aurbd&#10;Isos/NmX5fl/z3rof2J/hBF8GP2bvBuhIssV3NbrfXgm+950i7mr5p/aduB+0f8At1fDr4TxCWHT&#10;vCn/ABO9QlH3JH+VlVv++a/QtFCDYnagD8/vggv/ABsz+Jv/AF4rW3/wVr/5Ir4Z/wCw/bf+hrXz&#10;94w+N2pfs+/8FCfHPiyz8NXfiXRYoFi1W106LfNGjfdZKvftXfEz4nftofDn+2/C/wAOdQ0b4f8A&#10;hmaPUpJdSj2Xl66t91E/u0AfYv7WLbP2E/Fv/YuRf+gx15z/AME4/wBmz4f6b+zP4a8USaBBqeue&#10;JbJpb661CMStjLL5aZ+6tUdV+Oo/ae/YF+Iz6V4Z1XRbvTdKXTfsl5H88rqq/c/vfdr2X9gPT7nS&#10;/wBkT4aW13by2dzHp37yKaPY332oA+Lf2WP2d/Bmpftz/FPwveWf2zw14en+3WWizf8AHv57fxOn&#10;+z2rr/28PBWkfD79qX4B+I/Dmmw6Pf3WqLbXH2SPZ5ib1+/trrf2WPDmsWf/AAUA+Od/caZPBp8u&#10;3y7uWNtslN/4KJeG9X1n43/Ae4s9MlvLSLWF8yWGJn8v5v4qAPXv2rP2XvGX7QHinwnqeieMrXRt&#10;K0J/tH9jXsTy21zP/C7qv92us+D/AIA+MvhjxQbzx3460jX9F8vy49P02xaHy/7vavc1XaKdQB+d&#10;f/BVdPK8c/AGeP8A1o8RoP8AyJHX6HW/+oi/3K/O/wDbyj/4XJ+1p8EvhnpZzqGmXv8Aa9yf+eab&#10;lb/2Wv0TjXbQA+iiigAooooAKKKKACiiigBpFcj8T7m4s/h14lntZjBdRadOYpYh80b7G+YV1v1r&#10;wn9sD426Z8EPhDqeo6lpt3qcd/DLYpHa/wADMu0Mx9Oa6cFQqYrEU6NKPNKTWhM3yo/KzW/28/iB&#10;r3wS1P4Ya35OsWt0j20uq3fzXBTzN3NfNUcWWyOlOmk8+eaT/no7VLDGSa/0E4eyLCZbCX1amoqT&#10;5nb+Y+Uq1ZS+IfaxbzXWaXYE1S0mw3/vK6/S9P2V9XiayguQ+bxuJUSxpum9K67TLA4qHSLOuy03&#10;TK+OxeLPzvH4wdpdjz+8rstIst0Pz/62qun6bXVaZpuRXxOLxKPgMbjC5pum7q6zTdPqHSrOuy0v&#10;Tt1fGYvEn53jsYO07TsV0Fva+VTbWHZWlbw18HmGPjTifPUaU8VMbDDVyOGnR29W4oMV+XZhnB93&#10;gMr5RkcO6rKRVPHb1aS2r8tzDOj9GweVSZVjt6nS2/fQv/y0jq7HDViO3r4DGZ1/ePusHlIh1bV2&#10;6X8p/Kul+H+q30+s4vLvzItnSSufjts5qTytx+VsY9q8KnxZVw+Ip1ZycuV7c3xH3mAw2Io1Y1eZ&#10;y8uY9vR99EnI46VyPhXxBax6Z9leUxfZ+PMlrX1XxBbaTb+ZJmYyf8s4+tfueG4hy3E4L697ZRhb&#10;mevwn6EveRS8Z6pbWemTwOf3sqfuxXk8VsVQ+ldJrd1/a+qSz/8ALLpVJ7ZByOa/nziTi+OZY6Uq&#10;PwQ91W+0v5j53H4L65OM5/ZM1rTFNW3zWsbfZTDAa+YjnfNE8l5PGP2SgsG2neSavCCl8getZPOl&#10;/Ma/2QZoh39aueG7SNvENo5/gepjBgcU17baPMiOK6sHxBChXp1vi5XzW/mNY5V7OUZ8t+U9nDA4&#10;9qUjg8Vx3hfxV5ghs7v/AF3/AD0rsUIJIr+r8ozfC51ho4jCSuuq/l8mfWRlzIkooor6AoYTxmmu&#10;wUUpcBc1ma5rEGjWhnuJNqDvUTnGC5pbETnGmuaWxpKd2D3FOCday9G1ddX02K6j/dJIM81qZpqS&#10;fwhCUZx547MfRRRVFhRRRQAUUUUARKQAOePWvJP2m9V1LR/hXqc+lXktldDH72H79esbxjGOlfOH&#10;7SfiK/8AEF5B4W0v/TLW52/aIofv/er2cmoe3x9La0XzO+1lufJcT49ZflVWevNJcsbb8z2PN/2T&#10;/g7c6p4w/wCEn1fT4dQ0oQ/6PNN8/wC+/vV9rmDdmuX+HfhGx8D+G7PTbGEQQhF/d/7VdbjIq87z&#10;OWbY2WJ6bL0NeHsq/snL6dGfx/E/UfRRRXhn1AUUUUAFFFFABRRRQAUUUUAFFFFABWR4n1U6D4e1&#10;XU0XzXsbWW58vPXajNWvXO/EL/kQPE3/AGDbn/0U1AH5hS/8FiPElvcTx/8ACGWmI3Yf63/apn/D&#10;4/xL/wBCbaf9/a/PTUUze3v/AF3f/wBCaq2yv6Pw/BuVzo05yp/EkeR9Zmfor/w+T8S/9CZaf9/a&#10;P+HyfiX/AKEy0/7+1+dO0elG0eldP+pmVf8APv8AMn6xM/Rb/h8h4m/6E20/7+01v+CyHiX/AKE2&#10;0/7+1+dezHSjZ61D4KyqS/hlfWZn9Bv7KXxquf2hfgro/je/shpt1fSSxmGI8fK22vIP+CrWh/2p&#10;+yRrN3HxLYX1tcD8HrX/AOCZB/4xE8M/9dp//Qq97+L/AICt/ih8M/E3hS4WLGqWUtshl+6HZflb&#10;/vqv50xtKOHxVSlDaLZ6sHzRMX9m7Wf+Eg/Z6+H+o/8APzolvJ/5Dr88/wBkH9o3wZ8DP2pvjXp/&#10;jfVIdAtdT1GWS3u5vuO6v8y76+lv+Cbt/wCJfD3ws1n4ceLLK7h1XwhqM9rHdTBtksOfk2V4l+xv&#10;8D/DXxU+M/xzs/Hfg2HWbCLW3ltv7Stmx97+HdXKUcV+2h+1b4b+Kvxa+GeuaJDdz+APD2sL9p8S&#10;iJvJkf8AiRK9w/4KN/EPw98S/wBjuz8QeG9Th1PSpdRtvLu4fufeWvrW9+APw61LwFD4LuPCOkze&#10;FIv9XpZt18kfhSN8APh6/gaHwW/hPTv+EVhfzY9K8r9zv/vbaALPw5ff8FvD/wD2BIv/AETXxZ/w&#10;SKf/AED4zD/qaH/9mr9ALXS7aysobOCERWsUflxxAfKibdu2sDwN8LvCvwzh1CPwxoNnokV/P9pu&#10;BaR7PNk/vNQB8QfH+SJ/+Clnwsj/AOWv2Vq9n/4KU+K/+ES/ZF8ZzDiS68qyj/4Ga921P4WeEtZ8&#10;Z2Xiu88P2dx4ksY/Kt9Slj/fRJ/stXyT+3lofiT44fFP4W/CDR7KaXw/dXq6nrN15fyeTG6/LuoA&#10;91/Yv8JDwV+zN4A08/6yTTorg/8AA13V7jWdpGl2uh6faWFpH5NrawrbxxeiL8q1o0AFFFFABRRR&#10;QAUUUUAFFFFABRRRQAUUUUAFFFFABRRRQAUUUUAFFFFABRRRQAUUUUAFFFFABRRRQAUUUUAFFFFA&#10;BRRRQAUUUUAFFFFABRRRQAUUUUAFFFFABRRRQAUUUUAFFFFABRRRQAUUUUAFFFFABRRRQAUUUUAF&#10;FFFABRRRQAUUUUAFFFFABRRRQAUUUUAFFFFABRRTHoA43x7rv2Kwmt/+elef6bay3/7yStrx0u6+&#10;p2j30TwfZ6AOL1y12T1jr1r0LXtPtpa5W60WX/lnQBlxyeVP5la1r4ilirNXT5Xp39m3KUAdRY69&#10;XTaL4gll/wCW1eY/Y7la2PDN1LFP+8oA95sTus4fpUWrGLyP3lcrb+KJPI/13+rrH1DxF+//ANdQ&#10;BavLqJP3lYs0nm/6uGmzXnn/ALySmq1AFyzvvs/7um3V95tV6KAJo7yWKnSX0ssHl1VZqGaJP3dA&#10;GbeQytPUf2GtS1k+1T+X5NQ3VvLBPP5dAEMkctr5P/PKrC3G795Vf7PLPP8AvKueTF/q6ALlreRL&#10;+8/11NmvPN/eVXjj8r/V02SbyqANa31S6aDy6y7jT93+kSf62jT9Yit5/wB5WxGvmwUAZK/NRWx9&#10;liirJmXbPQA2P5p62ltYvIrLsV2z+XJWwvWgDLbT6huLeWKtysXVLrzaANK1tfKqSGaK4nhjrlY7&#10;y+b/AJbVoeF7WWW+8yT+/QB6hpNr9lsfLrRqK3/1IqWgApN1LXMeKfEUWnf6P/y1oA0ta1f7BAfL&#10;/wBbXntvrFza332jz6mbVvPg/eVm0AegaF4lGpfu5f3MtdFuryWxuvss9d1oXiKK7/dyf62gDoaK&#10;TdS0AFFFFABRRUF3P5EJegDN1ieKUw2/+3WjbQi3g2J2rntNsZb+f7R/yyrplWgB9FFFABRRRQAU&#10;UUUAFFFFABRRRQAVR1O7jsLC8vHGfs0TSH6Ku6r1Y/iYf8SLWP8Arxl/9BagD4jv/wDgq/4I0/VL&#10;21l8Ha35tvM0Rlyn8PtUY/4K2eBh08G65z/tR1+a/imD/iqdalz/AMvsv/oVZYjBPXivmp5jVUpH&#10;7fhuDMFVo05zv7yXU/T3/h7Z4H/6E7XP++4v8aP+Htngf/oTtc/77i/xr8wdlGyo/tKqdX+pOB8/&#10;v/4B+nv/AA9u8D/9Cbrn/fUdIP8Agrf4IP8AzJutf99JX5h+TTo7f/lnU/2lVEuCcDfr95+7n7OX&#10;x4039oz4aw+MtL0260y1luZbb7Nd/fyn/wCuuF/b/wDhze/E39lfxlpWnw+ddxQC9jH/AFybzP8A&#10;2WuS/wCCXR2/so6Z/wBhS8/9CWvq3VdNttY0u90+7Hm2t1C9vJH6oy7W/nX1EJcyjM/D8TTVKvOl&#10;D7LPBf2A/Htt4/8A2UvA1xb8y2Foum3H/XSL5Wr4Y+HPxg8ZfBX9uv48a54c8DXfjPRZb5otVh04&#10;fvbePcrKyV9ofscfs7+Lf2adV8c+Hry9sJ/AN7qDXuhxQn99Fub5lasn9mr9nTxf8Mf2n/jL441s&#10;Wv8AYHiufzbPH3z8+75qo5z5Y/ao0b9or9pvSNN+I/8Awhc2i+D/AA9qKXOneFZf+P6RF+b7S9e6&#10;fHzxP4q/ad/Yf1qTS/A2raLqx8qOPSruL99Lt+8yf7NfdGyo1twvf93jHl/w0AeX/s06Jf8Ah34B&#10;eDNM1OzlsdQi05I5bab78b7elfNn/BOD4ZeKvh74v+Ndx4j0abR49S17zbYTdJU3P8y19y+VR5Qa&#10;gD4b/bA+G/irxR+2H8DNc0fRprzStMdvtl1F92P5q9H/AOCj/jiXwN+yf4suID+/vtlin/bRttfT&#10;qxV8x/tbfs2+Kf2jfGPw6s7fVLSz8C6Re/btZtJfv3Lqysq/+O0AdX+xR4FHw5/Zk8A6Wf8AWyWK&#10;3Mv+/J81e7VTsbOKwtYLe3HkwxIsccfoi1coAKKKKACiiigAooooAKztXvv7NsJritGuU8cNtsZv&#10;9ygDzW8vpdW1Wby/OqPWNN8qCGrmh3H2Kf8AeVuahDFdQfvKAPL5I9s9RV0t9osTT/u6x5tLlgn8&#10;uSgB1rq0tr+7rYtfEHmz/vKxf7Luab9huUoA7zT/ABFKk/7uvQPDl1JeAyHpXg8P2m3n8uvTPDeu&#10;fY7Hy/OoA9HdkXrXHa1JF5/7uqOqeIt/7zzqw5tY+20ASXlxFL/yxqGGTyKjWTfTqANCTVN9U47q&#10;Vf3lR01moAuR6lKtZd8vm1Y8yoZLjZQBmrayvVq3t5YoPMjq9fWcsUEMlUZIbl6AHWtx/wAs5KvW&#10;s0Xn/vKr29v5X+sqT7PF/rKANCTUP3Hlx0211KW1nh8uqVRf2pFBQBpahHLqU/7yqaw/Z/3daVnq&#10;EV//AKuH+CrH2XfQBj01vkq9qEMUVU1j/wCWlAGhp9rE8FFxY76tW/WpqAMf7Htp2mw+b/rP79Wr&#10;64+z/wCrrnZrqXz/AC7egDqmmjire8M2vm/6RXm8a3Mt9D5leo+Eo/L08/79AHQUUUUAFQzTxxff&#10;NQ6ldx6fZSzydAK4CbxJ9sn/ANdQA7xPq8t9egR/uYq0NF8XyLDDb3EP+r/5a1zd1N5s9RxtsoA9&#10;bt7iO4h8yPpU1cJofiSK1/dyf6quzguo7mHzIzkUAWKKKKACiiigAqtfXEdvCfM6VZrmdZeTUL37&#10;NH5o+lAGjpFvHjzB1rVqtY2v2WDy6s0AFFFFABRRRQAUUUUAFFFFABRRRQBxXxh/5Jl4k/69Gq58&#10;O2/4ojQv+vVKqfGD5vhj4l/69GqT4eP/AMUPoP8A16rXnYqt7JRKirnVb/ejf71W8yjzK8366XyF&#10;nf70b/eq3mUeZR9dDkE1Jv8AiVXn/XF//Qa4X4Ef8iYf+vl67LUZM6Ve/wDXF/8A0GuM+An/ACI/&#10;/bdq9DC4hVSGrHS/ETwTYfEfwRrXhnVIhNp+p2r20sfs1eE/sIfDTx58F/hlqfgTxtDCLTR9Rlj0&#10;aaI/6y1ZmZa+nKTbXpkkEdvHbj93FHF9KIraO3XEcQi/651YooA+YP2YP2WNb+EXxN+IvjzxhrNp&#10;4g8QeJr7zLaWDd/o9tubanzf71fTy9KWigD4v+FvwO8Z6F+3l8QPGOqaMf8AhD9TsVjt9Ql+dZH/&#10;ALtfY6WkUcPlJFGIv+eez5am2e1PoAqR6fbQQ+XHBFDD/wA8wihfyqWOFLdNkYEaD0qaigCuLeKK&#10;UukSCV+p9aJLeO4H7yKOX61YooAKYy0+kZd1AHx98E/2ePF2pftaeOvjL8RLSGGWP/iWeHoYj/q7&#10;Vd3zV9gr0o20tABRRRQAUUUUAFFFFABRRRQBQ1G4FlYz3H/PJGkr8Qv2yP2rPF3xv8e6nol3eHTv&#10;DNhP9nj0qI5i3q3+tP8AtV+oH7euoXOm/sseNLizu5bK5ECYlhO1/vV+FmXlk3yEyP61/QPhTw9R&#10;xk6maVoqXI+VX+y/5jysfWcfcEiWtnS7PfVGyg8yauq0m0yK/ry3sKdj5PFVuSJqaXp+2uy0mxrN&#10;0uz5hrtNKsN3z18rjMQfn2PxRf0zTCK7HRbHH7uSqej2IrstK0+vhsZiD83x+M+ItafptdZpenVV&#10;02x5rtNK0/zRXxWLxJ+d4/GBp+l811VjbeQabaWnlVpwwV8Pj8byRPk7zxcx8MNXoYcVHHDWhDHm&#10;vyDNsxlGPuH32V4AdDDVxYadDHV6ODdX43meacsj9Wy7LOZEUUNXEi4p8UNW44q/KcyzblP0nAZW&#10;RpDVmOGpY4atxQ1+aY/OuWR+g4LKuYrx21TLb1Y8rbUcl5HFXx1bNZ1JH2dDKojPsxY9KsSmW4GZ&#10;v+Wfeqcmq7apyaz5vSuP6ziXGUYydpb/AKHtU8sRr+RR5FYP9qx+ppV1iNqx56xv/ZkTcaCozFis&#10;9db8r/llU66pvqvbYiJzTywuLDTvJqkdT21XGu/9Mqy9tiJDjlysaggzTPI2VQ/t33qdNS82hVsR&#10;THPLdC9pumyXV7CkfHz16gvAxXAeC7z7Tqmz/YrvEcEE1/YnhJQUcmqYqV+ec7P/ALdWlj5zGUVQ&#10;q8hLnBx2oI7+tIz7RVe7vRa28sp6R1+4VKsKUJTnoorU4h08sUa+Y54ryvx3r8OumG3ji/cx/vPM&#10;qXWdZudan3+d5Uf8GKyGtQje9fz3nniDRzFSwuC0p33f2jw8yhVr0vYw+GW5a0Pxnd6HZ+TIBNH0&#10;zXp2latDq9hFcRjNeQvBuGataLq1zoF79oiP7n/lpHXo5DxpOlKMMXLmpf8Ak0fM8nBYmvg5Ro1t&#10;YHtCindKydF1uPW7IXEHPH3K0w2K/c6VWFWnGdLWLPr01JcxLRRRXSUFI3SlprdKAMq9vbbSLGa7&#10;vJf3UQzJKa8T+GfhaDxL8QtX8WJL8kdy2yIfx1ofGnxIbu5g0O3837RH+8k/6aV0fwf8N3nh7RC9&#10;0cTXJ8zyxX0FGP1TBVK3Nac/d/7dPxrEZk8/4so5ZSp81HC3lOX9/l93/wABPSYV/wCWlSt1qKBa&#10;lbrXz5+yIdRRRQMKKKKACiiigAooooAKKKKACiiigArnfiF/yIHib/sG3P8A6KauirnfiF/yIHib&#10;/sG3P/opqAP5u76P/TJ/+u7f+htVZlzmtC7X/TZ/+u7f+hNVdkzX96YPA/7LR/wR/wDST5dz1Km2&#10;jbVjy6PLrq+pE85XK0qrVjyqRUqlgfeDnP26/wCCZH/Jonhn/rvP/wCh19W18q/8EzBt/ZI8M/8A&#10;Xef/ANCr6qPWv4RzVcuYV/8AHL8z6Wn8ESNIIovnSMA0yC1jtvmjhiiL/f8ALTGatUV5pqFFFFAB&#10;RRRQAVB9mj87zfLHmYx5n8VT0UAFFFFABRRRQAUUUUAFFFFABRRRQAUUUUAFFFFABRRRQAUUUUAF&#10;FFFABRRRQAUUUUAFFFFABRRRQAUUUUAFFFFABRRRQAUUUUAFFFFABRRRQAUUUUAFFFFABRRRQAUU&#10;UUAFFFFABRRRQAUUUUAFFFFABRRRQAUUUUAFFFFABRRRQAUUUUAFFFFABRRRQAUUUUAFFFFABRRR&#10;QAVBdGRYf3fWp6Rl3UAeb+ILWWX95JWHDDL58Nxb/wDLKvTtYsYjpc0Yh4rj4bHyv3fk0AcjqUdy&#10;s/7yixutv+srrLjT/P8A3ckNUbjwvEn/AExoAyYWi8+pLi38+i40Pyv+PeobHzU/4+KAK/8AZsr0&#10;5l+y/u6tXi76LeH9xQBmteSvPTby+/5aVreRFWXcWe6fy6AHfavtEENXlvqzbdfsX7uSq7X3mz+X&#10;QBqSapspy6lurNooAvXWob60NNjrDhj82eti3h+z0AbkzRWf+rrLkk8395TZJJZahkuoln8ugCai&#10;q630TT+XVigArLvrzzf3daidqp6Wtt5/+kUAR2em+bXTWsPlVTaaJP8Aj3qOz1KX/lpQBqM3m/u6&#10;z5ofsU9Rx3kqT+ZUc032igAvNQl8/wDd1rWMkssH7ysOOGKL/V1qWd9F5FAF5mrn7iHzZ6sTXkr1&#10;WoAVV21Ys7r7PUNFAHcaP4kjX93cVr3Gs21tCJP+eleYN/z0qG3vJdUvv3n77yqAPQn8Yf8APOCu&#10;L8TSfaJ/tEn/AC1qG4klsvOkrPmuJdUn8ySgCazk82CrFNWPyqdQAUK2yimt1oA9H8NTSSwfvP7l&#10;b1cb4Mu9v7uT/loldlQAUUUUAFYGs326eGMVf1PUo9Ng8w1wkOpfar7zJP79AHo8S7YgKkqhpupx&#10;X8OY6v0AFFFFABRRRQAUUUUAFFFFABRRRQAVk+J/+Rd1n/ryl/8AQGrWrH8Tf8gTVP8Aryl/9Aag&#10;D8BvFNvu8Rav/wBfsv8A6HWWLfANdL4jh3+ItZ/6+pf/AEKs4233sd6/OKtX95L1P7Wy3B82Coz/&#10;ALkfyMn7PR9nrV+y0fZaw9qeh9SMoW9TQ2/76r5talhtqftS44HU/VX/AIJgpt/ZXsv+wref+hLX&#10;1oBl6+T/APgmUvl/svWY/wCovef+hLX1cpYnNfotD+FH0P4qzWPLj68f78vzJdtLTN/vTlbdXQeW&#10;LRRTN/vQA+imK1G/3oAfSMu6ms1OVt1AC0UUUAFFFFABRRRQAUUUUAFct4jiubseXJD+5rqarywR&#10;t+8NAHkVxa/v/LjqO+jufI/65V1moWMX27zI4fJqu1r/AMtPJoA4eGTyp60JJIpf3lbVx4fil/ee&#10;TWfceHYkg/d/62gCNliaqMmm0SWtzaz+XV5pP3FAFFbWW1/ef66o5LqrFrH+/wD3lWmt4qAMtbz9&#10;x5dNsb7fP5dWr6zrPWz8if7RHQBesbrb/rKmk1DZWTeX3lf8saFk82gDSXVKkk1DZBWXR9+gC5Yt&#10;5tdNawxeR5lc7Z2ez95WgrSpQBYurrzaqUk0nlVC2oRLQBaofvTY230N1oAhvLz7L+7rPtbf7VVz&#10;UF330HmVqR/Zov8AV0AGn2fkVqNJtrFXUJPP/ef6mprq88+gC1eWvm/vKqtqH7jy6bNeSy1Ta3ib&#10;/WUAaGm3FzP/AM8fKrWrHs7j7PVi6vv+edADdSas2OHb51SNJuooAdHJtroNH177LXO0b/egD0+3&#10;1m2uYTJ/zzrNm8VhTmMDy/WvPLrUJYv3cf8Ay1q15cv2GGP/AJZUAdFr2rf2tBNH/wAsa4uxkiSf&#10;y6kvNUllg+z063tYlgoAsUUUUAH3K6LwtdSLP/rq52r2hzeVfUAeqL0pahgm82EPU1ABRRTJJPLF&#10;AFXUrz7HDmq/h9/MsfMrl/E2ufap/s9bHh7WYlght6AOlooooAKKKKACiiigAooooAKKKKACiiig&#10;DjPi/wD8k08Qf9erUzwC/wDxRGjf9eq0/wCL3/JMvEn/AF6PVb4ft/xRGi/9eq18hn9b2EKZvS94&#10;6fzPajzPaod/vRv96+M+unVyk3me1Hme1Q7/AHo3+9H10OUj1CT/AEC8/wCuL/8AoNcl8AznwP8A&#10;9t2rp9Rb/iVXv/XF/wD0GuU+Apx4GP8A19P/AOhV9VkVf2s5ehzVYnp5IWqFrrFlfzSx295DPLH9&#10;+KGRWxXwj+2V8RfF/wAZf2hPDP7O/gzWZfD+n3yLc67qtods0cf91K539on9hP8A4UN8MpviJ8MP&#10;HHiGy8S+FY/t0n2u+Z0vNv3t619wc5+j+6lrxv8AZM+Msvx9+BXhnxrdwC3vr6Dy7iP/AKaRnazf&#10;99Zr1XV4rmbS7uOxlEV2Y2Ecno/agBbzU7LTv+Pu8hg3/wDPaRVq0rhxvTmvhmL/AIJry+NtV1nX&#10;PiR8UfEOta1qbvJHFZ3LQw2393Z838NcR+xh4o8Z/Ab9q3xL+z7r/iC68VeH/Ia9066u5d7x9M/N&#10;7/3aAP0e31Ts9XstQlljtryGaSP74ikVsV8GftceOfF3x4/aW0D9nTwvrM3hrRJIFvtZ1SzOZtn/&#10;ADz+X7tcx+03+xfJ+zT8Oz8UvhZ4y8Q2et+GQlzcWt3ctMl6iuu7dQB+krSovU0z7VH/AM9Y/wA6&#10;+ZNO0K1/br/ZZ8Harqmp6j4an1O3S6kl0iVkeOb7rfdrzHUv+CY3hXRNLnv7v4o+MobW1haSWX+0&#10;m+4q/wC9QB91iaNukgP41LX5n/8ABLTwTqmt/EXx/wCO4vEGrXnhCxnl0jTrXUbppvtHzf635v8A&#10;dr9MKACiiigAooooAKKKKACiiigAooooAzNdvbqxsTNaWf22X/nlUXh3UL7U7HzNQsvsUv8AzyrY&#10;ooA+NP8AgpR4x8SaR8ENY0jT/DX9o6LfRqLzU88W3zV+NsJ3AY6iv6HvjJ8LNM+MvgHU/CGsTSw6&#10;ff7fMkh+/wDK26vze/4KN/DHwH4JvdFj0bRtRstasrKK2+1RW2yxkRf4t33d3rX9E+FXE2EwkqeT&#10;ezftJzldr/DGzkeTj6MpR9r2PiDR7PdXaaXa1h6NDz/01rtdIt446/qPGVmfmOYVzd0ezrstIs6y&#10;dFtBj/pnXZ6RZ818FjcQfmWYYn4ja0q03V1uk6fsqjpFlmuy0Wzr4XGYg/NcfircxoaXpu411+nW&#10;QhFUtLs9s9dDFFur4PHYvkPgq9SdefJEdCmcVoRQ4FNiUZrQiTHNfkucZl8XvH1mVYAWGKr0MNEc&#10;dXoYa/E81zU/Xcry0IYc1ejTAohhq6kGK/G82zSMj9Xy3LZRQkMNaEcNNhhq4qeXX4/mea/yH6tl&#10;uWiRwAVDcX8dv0qnf6oFrn9Q1Wvk1CdeXvn6Fg8vt9k17jV6y7jVd1c7d6xisqbV69Wlgj6ujl50&#10;smrVWbWRXIz6zVOTWdv/AC1r04YE9eGXHbHUc0q6pItcN/btKNc/6bVr9SkaPLpfynfR6zu+/ViH&#10;Vo1rz5dYjb/lrVyHVC1ZTwJhPLzs5NU3U3+1K5P+1NtQzazH/q6zjgzNYA7BtUqSPU9tcRHrUa1O&#10;uq7qJYMp4A9F0zxLJp08M9vXqugeNbHVIYUkmihupP8AllXzbDqoI96vwaxs6199wxxTj+FpuFH3&#10;qMt4v80fO5hkMMV/iPoHVvHdlYzeQg80+xrOvPFsmpweT5RhFeSW+qhrjeRnNbdpquOQMCubPeOs&#10;/wAyVWkq3JTn9lW27c3xHif2HSoKPu6nUtb1G0NZ8Gs1cj1ON/v1+Uwr16SPNrZZGQ1req8ttu6V&#10;piSOWmyW+6vaw2byjufO4rKf7plRXl5pRl+yyiLPqK9e0t5HsYS/XZXlM8AY8dK9O0C/i1KwidOk&#10;fFf0t4YZx9aqV8JUqdI8i+/mseRQw0qE5djZooor+ijrICF25I69qzNa1i30fTbm4klEXlrnJrTk&#10;PGe1eNfErxgdVWfS7eL93G/7w1zVq8KEeafyPns8zOGVYKdb7dnyrzKHwwhfxF4vvrzVdt3NEgkj&#10;lxXt0aHHPy+/WvC/hp4gtfDutTfbR5EdygjSTNe52twl1FviOUHeupV/rMYzPkuAZQeVyjzfveec&#10;pfzay0v9osqu2paKKR+nBRRRQAUUUUAFFFFABRRRQAUUUUAZmuX11YWJns7f7XKP+WXrTdBvrm/s&#10;fMvLL7FL/wA8q1aKACud+IX/ACIHib/sG3P/AKKauirnfiL/AMk/8S/9g25/9FNQB/OReL+/m/67&#10;P/6EarlKu3Cfv5v+uz/+hVCY6/0swGGjLCUP8EPyPjpy1K3l+9Hl+9T+VR5Vd/1MnmK+ynJHmpth&#10;oZCtH1OMQ5j9r/8Agmd8v7JHhnP/AD3n/wDQq+k/EnijSPB+i3Gs65qEGmaXbr5kt3dSbEQe9fNn&#10;/BND5f2SfDP/AF3n/wDQqoftH/soX3xu8Vaz4j8b+LLu98A6ZpcsuneFrOTyEknC7t0rL977tf5t&#10;51/yM8T/AI5fmfXU/gifRHwx+LPhT4w6HNrHg/WIdZ0+KZoTNCfl31o+NvHvh74caFNrfifWLTRd&#10;Ki/1l3dybEFfFv8AwSFijh+A3iBIx5UQ1ueOMV9NfHX9nDwj+0RZ6Dp/jOGa90rTLhroWEUrIk7/&#10;AO3t/hryDU5LQv28/gh4j8RHRrfxzZxXW/yo5Zvkhlf/AGHr6DiljkgDoR5dfD37eX7K3wo0P9ln&#10;xNrFh4Ys9F1Dw9ZCTTrqzj2PG+9f++q9j/YN1fV9d/ZP+Hd7rE0s13LY5M0x3PIm5tpoA9/kkEQ3&#10;vxXg95+3J8D9Nv57S5+IOkxzW0jRyZl/jU4avd5ofNrxfUP2N/gzqN9PeXPgDSZbq5kaWSUxfxtQ&#10;Bn2/7dHwMurmKCP4g6SZZX8sDza9O8ZfFPwj8PvC8XiPxJr9no+iS7fLu7uTYkm4bl21+avx5+C3&#10;gL4l/toeB/hB4A8MWml2uhv/AGl4hlhj2LIi7W27q+9vi1+y54C+OB8Mx+K9NlvdP8PZ+x2AlZIf&#10;4cb1/i+7QBzXhb9vH4I+K/EI0ez8aWkV5JJ5UZn+RJX/ANlj1r6EjkEo3pzX58/8FO/g38LPCP7N&#10;/wBvsvD+k6B4ptrqCLRzaRrDcP8AN8yLt+9X1j+yp/a//DOvw/8A7c83+1P7Hg83zv8AWfdH3v8A&#10;aoA9ZooooAKKKKACiiigAooooAKKKKACiiigAooooAKKKKACiiigAooooAKKKKACiiigAooooAKK&#10;KKACiiigAooooAKKKKACiiigAooooAKKKKACiiigAooooAKKKKACiiigAooooAKKKKACiiigAooo&#10;oAKKKKACiiigAooooAKKKKACiiigAooooAKKKKACiiigAooooAKKKKAEZd1QfY4f+eQqxRQBRGmR&#10;LP5lQ6ppX2yD5OJa1KRulAHByabLF/rKz7y1if8A5Y16Q8O6uX1jTdk/7uH91QBxLfLWPJeSrPXU&#10;XGm756ybzTdtAENrqETf6yo5riJ5/wB3UcljtqvJDKlAGhNHFP8AvKxZNNiWfzI6seZKlNZqACOP&#10;zf3dOaPyq0NPtdn7yrDW8TUAY8MmyetqObzazbrT9tSWtxt/d0AaG6s3UIdk/mVakXf/AKys2ZpZ&#10;Z6AG267563k7VVtbfZVhm20AOTtWTDa+bPXQafHE9GoRxW8FAGTI0trVNbqWtKOSJ4P3lU7y4i8j&#10;93QBejk82CpKy7G88qtCGTzaAJKKKKAChO1N8yq9xdeV5NAEMNxKs/7ytCsm6ut/+rqx/aH7j/pr&#10;QBHfXUv/ACzrQ8MxyrWG026tbS9S20AXtakll/0eOqsPyVNNN9on8ym0AFFNZqa0m7/V0AR3V1sq&#10;O6vvKqncRy/6ypIbWW4/1lAHbeC7j7VPXoC9K8j8P339kX3mV6NpfiCLUenFAGvVe6uo7WHzJOlS&#10;ySbK898XeKP3/wBnjoAh8Ra5/ad9/wBMoq5m6vvK/dx1cb97/rKz5tP2fvKAOq+H+rbJ5vMr0oHN&#10;eT+HbeWw/wBXXqNnL9ot4pPUUAWKKKKACiiigAooooAKKKKACiiigArH8Tf8gTVP+vKX/wBAatis&#10;bxL/AMgPWf8Arxl/9BagD8Kdet/+J5qX/X1L/wCh1n/Zq2tYbdrmpfuv+XqX/wBDqssPSvyWvNxq&#10;S9Wf6F5PhoVMvw/+CH/pKM77PR9nrS+z0fZ65/ant/UDNMFSQ2/7+r4tsCmqdk/+p/jojMj6rGk4&#10;85+nf/BM4bf2X7Mf9Re8/wDQlr5y/ak8L+KvjX/wUNs/hpYePtW8HaXdaBFdebp0rbd6ozfcVv4t&#10;tfSP/BNVv+MZbT/sL3n/AKEtch8dv2Tfip4m/atg+MHw48S6dot3FpcVjH/aMe/+Flb5f+BV+sYb&#10;+DD0P89c593M8T/jl/6UV/hv/wAE6/FPgfxzo+vXnxx8T6za2M/myWE0rbJf9lvmr7jSvzo179qH&#10;9oX9k74jaDB8a4dI8S+C9cuhZW+oaREsckbt/FX6H2F5FfWUFxB/qpY1kQ+zV1HjHM/FS08UXvgH&#10;WrbwXdwWfiiWAx2E939yOT+9Xxjf/wDBN7xn4j0u81TxB8d/E83jC5/0mSW0lZLaN/7qJu+7X3vd&#10;ZWH93jzP4K+C/jZ4u/bUvNK8QW+h+E9D0zSx5vl3dncrJc+T/sr/AHttAHQf8Exfjh4v+Jvg/wAY&#10;+F/GGp/2zd+D9RGm29+w+eSNdy/M38X3ao/tN/Gb4gfF74+Qfs+fCfU/+Efuo7b7T4h18/ftoTt+&#10;5/tbauf8ExdV+G1l8OdY0Dw0bu38dRT+b4mtNRG2Y3XzfMmf4a+c/h1f/GHxD+2j8XpPhdBpw1qS&#10;6SK81XV9r/ZoP9xvvUAfQ2k/8E3dS8OX2gapp/xr8W/2rY3UVzcyzXLOlztbcy7d38VfblsHjt4k&#10;kPmSheTX55fF/wCMP7TH7Hd9o/ivxzrWk+OfAEl0keofZLXypo938K198eDfE1r4z8K6Nr9hzaan&#10;axXMf+4y7hQBu0UUUAFFFFABRRRQAUUUUAFFFFAEL20UnWMGoLnTorgbOlXaKAKZsomh8vyeK5rU&#10;dGktZ/8ApjXY0xo91AHntxaxf8tIaxbq3+zz16NrenxyweYkOZa4/UrH/lnQBy+oXHlVDb6hs/1l&#10;a11pu+D95Wb/AGbsoAkuryJ4KLdvNg8uqclrLVfdLFQBJqGm2zVXjt/s/wC7qRpN1TWdv5s9AEf2&#10;fZB5lRs22t7yYqq3Wn+bQA6zuP8AR/Lq1urJt28ieryyS3X+roAddR/aIKxW61evJJYv3cf+qptn&#10;a7v9ZQBftP8AUVK3WhV206HypZ/LoAo6pH5s9Ojt/Ig8yuga3i/1lY7TRNP5f/LKgDPkuJXqxY3X&#10;m/u6dcSRLPWfHceVPQBtUVXhvPN/d1YoANntRRTWbbQAN1qrfSSrP+7qw0m2qMl9F5H/AE2oAuQy&#10;ebBTbybyoKp2d5tqO6uvtE9AElr5st9DXVXU32eCuVsbryp62pLz7RB5dAFGGH9/+8qxRRQAVHJJ&#10;5VO3VRvvNb93QBMt5u86SrGj6lFLfVixxyv+7q9Hb/ZfI/36APZtOO6xh/3Kt1yWh+J4khht5K6i&#10;ObzKAJCdorlfFHiP7PB9nt/9dVrxTrkel2/PWvO2vpbz95QBHeXWz95UOm6lL9uh/wCeVOurP7RT&#10;dNsZXn8z/nlQB7HYXH2q3ikq5XPeF7iWWDy5K6GgAooooAKKKKACiiigAooooAKKKKAOJ+Lv/JMf&#10;En/Xo9cX4J1jxUvhXRo49AtPK8hf+Xn+Cu2+L3/JNPEP/Xq1ZXgKQt4P0b/r1WvzjjDE/VaVGXds&#10;7MPG7kdFFJJJB+8/dSVJvqvvo8yvyeWOO7kLG+mtJUHmijzRU/Xg5DldV1nxUkF5HHoNqYvLbyz9&#10;p/2ad+z88rfD6GSeEQT+c++KM7v4q39Rb/QLz/ri/wD6DWH8Af8AkQl/67v/AOhV+lcHYn29Wr6H&#10;HXXKfHHws/ff8FYviD5//LPTf3f/AI7X2F+1MIm/Z0+Iol/1X9jz7/8Avmvjn9sHQPEn7OX7WfhP&#10;48aHo13rXha5T7Lrv2OPe8Y/3V/h2/NuqX9or9vvw98evhZqXw8+EGj6v4n8V+JU/s2SL7DIiWSN&#10;95nbbX6ucJ6r/wAEqTL/AMMfeHvM/wBX9quPL/76r7BBDV82fDDwzJ+xl+xtBbvZy69qHhnS3vbi&#10;1h6yzN8zKP8Avqui+A/7SI+L37Pv/Czr/QbrQIkSeWXT/vviP+5x826gDrPjf8afDnwD+Hmp+L/E&#10;l2IbS2RvLi/juH/hRK+WP+Cfvwo8QeLPGHiz9oTxvZfY9V8Xu39lWEv37a1/hP8AwJa+W739prwt&#10;+0Z8dp/FHxuOt2Pgbw9N5ug+EbOxkdLh1b5Wm4r7s+FX7ffwr+I/ivS/B/hu01eC7uf3VvFLprQw&#10;x7f4f9mgDwX4GP5v/BTr4jfbP9b9l/0bzf7lfXf7XqxP+zZ8QPN/1X9ly18jftT6dr/7MP7Z2gfH&#10;ez8P3ms+C7+1Fjqsemx7nif+JnA/76qD9p79ujw9+0l8K7z4Z/BvTNX8Ta/4ldbG4l+wyRJZIzfM&#10;z/LQB7V/wS9aT/hknw95n+q8yXyv9zdWV/wU1+N914E+D0HgTQP3vibxnOumRwxf62OFvvOv/oP4&#10;171+zn8Lf+FH/Anwl4QnmzLpFkouJf77/eavivwBY3P7Yv8AwUA1LxZfxXR8FfD4eVpUvl7EkkU9&#10;D/wJm/75oA+y/wBl34OWvwJ+CHhTwhb8y2tqslxL5ex5Jm+Zt/4tXr1IrbqWgAooooAKKKKACiii&#10;gAooooAKKKKACiiigCLZmuE+LXwX8LfGnQRonivTf7S08P5nleZt5rvRgCkcZAOKdOrVw81VpScZ&#10;R2a3E4qR82wf8E/vgtbD934UkB/6+WNZPgf9gD4feGW1P+14pNeFzdebabvk+zR/886+qNuB0pgQ&#10;IM17v+secckofW6lpb+9I4pYLDVJc06aPz7/AGi/2To/hj53iPwx5s+iyP8AvbARcWaf3t1eQ6JB&#10;HcYCHNfqtfadDfW01vcQxzW8oxJHKMq9edeP/gn4R17wxeW66PDYyxp5kclom18rX3GU8dVqNGOG&#10;zCLqf3v8z8u4i4K+uSliMDJQ02ffyPibR7PdXZaLZ7azbfQbmzvf3lnNDFvaP99FsrrtJtcV9vic&#10;SpR5oS5j+Qs1qSpSlCe5p2lv5VacMeRVaCLNaVvFX5nnOO5YnHlmFlUn75NBD0rQij4qKGOtC3hx&#10;X4XnGP8AiP2TKsASQQ4rQhhqOGPdWhDDX4fm+Zcx+wZVl46CGr0cNNgTFXoxtr8WzXMpc0oQP1/K&#10;8ujyhGnlj5zWbqGpbaNQvq5XVr3aa+RpQlXlzTP0vA4KMRupapXNXmp81BqWpbq5m81Kvp8NhT77&#10;B4HQvXmr5rIn1bPSsa/1A1i3Op19JRwZ9fQwGh0U2r7aptq0a1y8mrVTbVK9SGDPYhgDrm1WpF1i&#10;Nq4v+1DTl1StfqZu8Ad1b6ptq9Dqm6uBXUN1XrXUK5Z4Q4amA907ibUqpnU/+m1c/wD2hVWbUPLr&#10;GOFMIYE6r+1aemqiuO/tSnLqclV9TNPqJ3keqbauQ6pXCx6hVyPUOK454U8+eAPRLPVfMratdS8q&#10;vObTUtv/AC2q9Dq22vKq4O54dbAcx6NBrO/7lXINV2/8tq87h1bfWhb6tXn1MGeVUy49OtdU3VtW&#10;upB68xtdS2n5K3rLU68PEYQ+exOAO7ZfMGUNdh4ITZYTf79eaabqO7ntXbeHte+xKRJxEa/QvDzN&#10;MNkufU62OqctO0o3eybPiswwTjH3DulHao8gD0qCx1CO+h8yM5H0rL8U6vJpemGWD/W1/auIzLDU&#10;ME8w5k6UVzXXbyPln7hleNvGA0OGOC3XzZZP/HK8juPMvJpZZMebJ9+tq+WS5m8yT97JJVKaEMMA&#10;1+PPimeZ1uf4YdEfk2fxrY6fv/DHZGJcW28n2r2L4Y+If7Q0P7J/z6/u/MrzCeIDvXTfDXVJbPW/&#10;sCRfupOpr7zJs09pWjCf2jwOHObLs1j73uz91/oexxyb6lpidqfX35+7hRRRQAUUUUAFFFFABRRR&#10;QAUUUUAFFFFADV61z3xF/wCRB8S/9g24/wDRbV0K9a574i/8iD4l/wCwbcf+i2oEz+eKPTZWmvf+&#10;u7/+hNUq2MlbtvYxtBNJJ/y0dv8A0Jqk+wx4r/R7LKihhKP+GP5H5lWxfvy9Tn/sUlH2KSt/7DFR&#10;9hir2PrJz/Wzn/sMgqG40uVoK6b7DHSHT42rKdaM/jCOM5T9cv8Agmqpj/ZL8M7/APntP/6FXv8A&#10;8Sxt+Hfib/sHXH/otq8D/wCCb6bf2U/D6elzcf8AoVQ/tGfGT4waD4i17wp4S+E//CT6Jc2PlRat&#10;9q25eRdrfL/s1/nLnH/Ixr/45f8ApR+nUXzUo+h53/wSI/5IT4l/7D1z/wChV9z3NxFHBK7y+THH&#10;9+T0r8y/2P7z9oP9mHw5N4Tk+EH9saffao1zJdfatnl+Y3zf9817/wD8FALT4y+K/hXpnhv4V2J/&#10;4m5Mesy2smyaOHaP3aN/D715B0Hlfxz8aat/wUA+KUXwd+Hk8sXw10O6WTxV4k/5Y3Dq3+oi/vV9&#10;7eD/AAxpvgjwtpnh/R4fI07TYFtreL0Ra+Afg34++NnwE8Aab4T8Ifs6RWdrbJ+9m+1fPcv/ABSv&#10;X1p8CfiJ8RfiL4A1m/8AGng2PwZr8TyRWdp5u/zPl+Vv++qAPZt1cX8XPiHZfCb4aeI/Ft+o+yaR&#10;ZPcn/b2/dX868l/ZC8SfGrxLZeLD8Y7K1spor5o9L8iJUzD/AMBrzz/gof4F+I3xrsvB3w08H6ZK&#10;dE1i9WTVdU83YIkVvuv/ALNAHNf8ExPh1fa/ZeLfjd4jHn6v4vvZZLKWY5ljttzfL/6DX1v8afhm&#10;fi74B1PwvHrV34flutv+n6dJsmjrW+HPgyx+HHgjRvDOmQxQ2mmWsVsBFx91QGavHv2nvEPx08Ia&#10;34e1j4U6Np3ibQYg/wDbOlXe1Jpf7ux6APlD4r/8E8vGXwg0T/hY/hj4i3njnVvCqG+i0rxQPOhk&#10;Rfmk+833ttfZH7H37QUP7SvwS0vxhFY/2Zd73srm1A+RJk27tn+zzXzP45+O37Sn7RPhfUvAnhj4&#10;QHwPdakn2a81rUrnekUDfLJsr6k/ZR/Z8sf2afgzpngy2m+2TxZuLybH+smb71AHs1FFFABRRRQA&#10;UUUUAFFFFABRRRQAUUUUAFFFFABRRRQAUUUUAFFFFABRRRQAUUUUAFFFFABRRRQAUUUUAFFFFABR&#10;RRQAUUUUAFFFFABRRRQAUUUUAFFFFABRRRQAUUUUAFFFFABRRRQAUUUUAFFFFABRRRQAUUUUAFFF&#10;FABRRRQAUUUUAFFFFABRRRQAUUUUAFFFFABRRRQAUUUUAFFFFABUU0PmwlKlooA4jUNPlt5/Lj/f&#10;Vl3ljLL/AKyvRnh3Vk6lZxP/AMsaAPOdS0+WL/V1RhuN37u4rvLfRpZ5/L8n9zXM+ItD+yz+ZH/r&#10;YqAOdvl2T1XVasTXXn1oLaxPBQBHp81XKpyNEs/7ypoZt9AEkkfm01beJakooAbt301beJakooAK&#10;o3kcr1bqK4m/5Z0AVdP1aWw/6bVJqGsfbajXTf8AlpVj+z46AMnzJWoq5dWOz/V1VaOVKAI9tamm&#10;zb/3dZqdq2rW3iioAmqG4uPIqaq91a/aKAKN1deb/q6qt81DR+VRQA3bSU+pLeHz56AHR2fm1qQ2&#10;/wBnqRV206gAo27qKtaeu6gCFtPllgrLs7j7HfeXcV1Vx+6grm7yH7VfeZQBJdL9qg/d1mteSpWp&#10;DHtqvdWvm0AVY7qVq2rO6ltf3kdVYYYqkVdtAGtN4ovpYPLkrl723/5aVpN1rN8uWWfy6ALVjcfa&#10;P9ZRfXH2emx/6FPVq3+zT/6ygDW0ub7VXotnH5dvEPavOtLuorK+/d/6quyuvFFtaw5oA3aRm21y&#10;8ni6KKD/AKa1z934nubmfzBQB6QrbqWuS8P+Jong8u4/1tdK11GkPmdqALFFZS+ILZqo3niUQHMY&#10;/dUAdEzbaWuEuPEUt1P+7rrtMuJLiDzJKALtFFFABWP4k/5Aeqf9eUv/AKA1bFY3if8A5AWs/wDX&#10;jL/6C1AH4kajB5uqal/19S/+h1W+yy5/1WK6CSy82/vf33/L1Jz/AMCo/s6PP+tr8PxVblxFT1Z/&#10;pPk+IjHLcL/17h/6TE577HL/AM8v1o+xy/8APL9a6H+zov8AntR/Z0X/AD2rk9uex9Zic/8AZZT/&#10;AMsqd9lk/wCeOa3v7Nj/AOe1C6d+/wD9dR7cHiUfoZ/wTc5/ZltP+wvef+hLVjVP+Chvwi8L+MNZ&#10;8L+KtSuvDOq6bcNbH7ZasiS7f4kb+7Vf/gm5/wAmyQ/9hi8/9CWva/G/wH+HvxLuxd+KvBuk69dA&#10;Y829tldq/ccL/u9P0R/m3nv/ACNcV/18n/6Ufnl+138bdM/bn8X+Afhp8IbO68SWtrqi3Woaz9mZ&#10;YY0X+He3519pfH748aP+x18F9N1fUNNu9ZitUisYoYT88j7cfer03wP8KPCHwzspbTwn4b0/w/DJ&#10;98WVuqZq/wCLPBWh+PdJm0vxHpFprOnydbW7iDoa6jxDzbUv2j7G3/Zzs/i3b6BqGpafLYrfDT4P&#10;9dsavNrH/gpx8A5tD/tC48VyWc2z95YTWzedG393bX0/YaFY6VpMOmWlnDb6dFH5cdrFH+6Cf3dt&#10;ecX37Kfwh1TU/wC0bz4d+Hp9Q3+Z5xsV3UAfIX7C+ian8Y/2rfiN8eLbRZfDXhC+RrGytJ49j3O7&#10;b+92/wDAf/Hqwtc8Xj9ir9vnxN4o8WWd3Z/DnxhB5keqRRb4o3/4D/tV+kmlaXa6NYwWdlaxWdrE&#10;myOGGPasYrN8ZeAvDvxD0k6Z4k0W016wPPk3kaulAH51/tu/tM+Gv2ufCujfBv4SGXxZqusajBLc&#10;X8MTeTZIr/xV+hPwr8KS+BPh14a8OXEvnzaXp0Fq8vqyqFql4C+Cvgb4XrN/wifhTStAkl/1hsrZ&#10;UzXdKu2gBaKKKACiiigAooooAKKKKACiiigAooooAKKKKAEbpXO+INP/AOWkddHTJF3UAef3FvKs&#10;H7yGsm40vfBNXpN/BEYP3kWRvrnr7TZZZ/Mt4aAPP2a5sv8AWUXCxSweZHXYa54d/cQySVxdxJ9i&#10;/wBHoAoqtXLOTyp6m0+PzakkhiggoAtUVThuIquK1AEP2WKpI4/Kp1FAEbW8TU5V206igCOZd/8A&#10;q6y/Mls5/MrUa42weZVGS3+1UAWm8RSyweXWTJcSyz+ZWhHp/wDz0ptxp/7j93QBns2+m7d9TSW8&#10;sVR0ASWM32eetys2xtfNrS+5QA1m21RuNQierzLurJurPyqAIWklemqtFFABTo4fN/1dN+/WxYw+&#10;VBQBDa2ez95V6iigAqaGzllqOP8A15rcjXZQByuqWstnP5n/ACyq411FdQfu6k1qTzYPLqnDa+VP&#10;5lAFWbzbL/trUP26StS4j82CqtvZxL/rKAJNPaVv9ZW9b+JLm1g8uOstlooAj1qSXV5/MkrNtZvs&#10;8/l1YvJJXnpv2XbB5lAF5m20aPqEv/LSo47qKWrkf2a18n7P++oA7rwnH+4mkrot1c3ouvW0Vj+8&#10;NIni2J5j+5xFH3oA6XdSBga4XVPF8k/nR2/7mL1qLR/E0sU/+kUAeg0VSs9TivYPMjqGfWra3m8s&#10;9aANOk3VjXXiGKKHMfWsS+8Vef8Au/8AU0AdoCGpa5rw5qEtzMU/5ZV0i9KAFooooA4r4v8A/JM/&#10;Ev8A16PWF8P2/wCKI0b/AK9Vrd+Lv/JNPEv/AF6PXOeA2/4o7Rv+vVa/GPEmt7LD4b1l+UT0MGru&#10;R0+73o3e9V99G+vwj68eryljd70bveq++jfR9eDlG6k3/ErvP+uL/wDoNZX7P/8AyIkf/Xw//oVX&#10;dSk/4ld5/wBcH/8AQapfs+ceAIP+uz1+x+G9b2+IxPov/SjzcWrKJ6Ld2NvqNtLb3EMc8Un+silG&#10;5TWF4d+G/hXwheTXWiaBp2l3Uv8ArJbS2VGP5V069KWv3s8wpXWn29/BPb3MQnhlTy5IpfmVxUOn&#10;aDpuk6cLGysobWxxxbRR7E/75rTooA5Q/DDwi3znwzpRPr9mT/Cp9O+H3hrSb2K8s9B0+0uo/wDV&#10;yw2yo4rpKKAKN/pdrq1lLaXkMV3bS8SRTfMprH8N/Dnwt4PnmuNE0DTtLml/1klpbKjH8hXTUUAR&#10;sgZdnasrRPC+keG4Zo9L02100TP5sgtYlTe/96tmigBFXbS0UUAFFFFABRRRQAUUUUAFFFFABRRR&#10;QAUUUUAFFFFABRRRQAVBcLuqekbpQB5L8Z/A03iXRBc208Vn9h3SvH5f+srwaxEa28WzpX2Jd2cV&#10;zBLHLF50cn+sjPeucb4eeGlilH9j2whI6hT/AI19PgM5+p0Hh5xuuh+E8b+HU+JsZHHYSpGk7e9e&#10;/vW2PnO2UbcLWlCgyCeoq/r+m6RatMNMNzLcb+8bbabpmj3NzYzX3leTHB9/pXgZzipTUuQ/FMDk&#10;tXDYj6vpOS/k95e6S28daNulQW44rQt0r8AznGfF7x+rZRhPhLFvHWhDHVe3hrRhiya/CM5xvxH7&#10;RlWD+EngiqG9vvKhqaeXyAa5XWL7bX5h72JqH67gMHyor6lqO0Vyep6huqTVNR4rktT1HBr6bCYU&#10;/RsDgyLVbz/nnXI32obv3lWtS1GuT1LU+a+xwmGPvcFgw1HU8CufvtUqpqeqbK5y81OvrMPhD7fC&#10;4I2ptU3VWbWNlcw2rf8ATaqkmqyNXsQwZ70MB/dO1j1aJqkXUdtcbHqFWIb4t/y2pPCIUsFynaR6&#10;juq9b6ltri7fUv79aEV/Iv8A02rinhjzquEOw+3SN+8qN76OT/WTViJdfuarSX22uVUDhjhDca/o&#10;j1GufbUsU3+061+rG/1Q65dR/wCm1Xo9UrhY9Uq9Hqu2ueeEOaeBO6h1qOL/AFlXLfVs15+Nb3Va&#10;h1WT/ntXJPBHnTy89Gt9U21qWuq/89K83tdY/wCedbFrqW6vKrYOx5FbAHpVnqddFY6hXmdnqddJ&#10;pmp5r5/E4U+XxeDPR9P1ErXXabqu4V5lY6h5ldPZ34r5fE4dfynxOMwvN9k9Is9QlgHmW8vle1Vd&#10;TnudQG+4rM0y8JrYkXfSpZtjaFL6lKpL2X8t/d+4/P8AH4KMuYxZo6rNDurXkhqsYttfbYHM+U/N&#10;cblvvGU8JxWx4A06VvEMM/lfu4+9U54iFzXQeENfstCglSf/AJaPX6vwzmdKWOp/WanLGPvXZ8/h&#10;8uhTxcZz93lPTl5GD1oJDZA5NeeX/wAS/L1KGO3i821/5aGsfXviBf3azQWp8mLHySfxV+3viPLn&#10;zclTmcex9Jic5wmGi583N6HrartXAOKbsKng8/Svn6PxBq0VxDK+oXPlb/nOK9d8PeK9O19ZBFNl&#10;owufMr1MHmNHGL3XbyZw5ZxBh8ynKly8klte3veh06nIo4GcCuR1/wCI2leHJ/s93KPN/wCmRrA1&#10;f4w6cbL/AEECa4/g80166tI2xfEOVYFyhiMRFSjuvtfcelDYx469qXO3hjkV86+IvixretWX2dP9&#10;DlP/AC0ixUfgLx3rNt4igtJppLsXD+XiT5sV69PLZ1aTqqSPz9eKGUSzCngaVOclNxjzW6y/u/Ef&#10;Se6lqCOOp68c/ZAooooAKKKKACud+In/ACIPiX/sHXH/AKLauirnfiJ/yIPiX/sHXH/otqAPwn06&#10;w3aev++//oTVZ/s+TP8Aqa1tJsN9hD9X/wDQmq4dM5z61/fWAxHLhaMP7sfyP5+xGLtVqer/ADOd&#10;+wS/88aPsEv/ADxrov7N9qP7N9q9H6wcn1w53+z5f+eNNk0+VR/qa6T+zKbJpu2Gn9YKWMP0z/4J&#10;2x7P2X9AQ9rm4/8AQq+mQNrCvm3/AIJ9Lt/Zm0b/AK+p/wD0KvpNvviv4Izb/kYV/wDHL8z9+wj5&#10;sPT9ESUirtpaK8o7Apmz2p9FACbaNtLRQAxY9tGyn0UAJtoVdtLRQAUUUUAFFFFABRRRQAUUUUAF&#10;FFFABRRRQAUUUUAFFFFABRRRQAUUUUAFFFFABRRRQAUUUUAFFFFABRRRQAUUUUAFFFFABRRRQAUU&#10;UUAFFFFABRRRQAUUUUAFFFFABRRRQAUUUUAFFFFABRRRQAUUUUAFFFFABRRRQAUUUUAFFFFABRRR&#10;QAUUUUAFFFFABRRRQAUUUUAFFFFABRRRQAUUUUAFFFFABRRRQBDcP5UJNcVrkO+f95/y1ru65zxJ&#10;aySfvKAOHXRYnnqO4h+z/u63GXb+7qnqFv5sFAGHdWfn02Gx8irTLso27aAB+9FFFABRRRQBHcLu&#10;gptvH5X7ySpqbuoASiuZ8cfEK28EXENtFB9tu5U/4BGlX9B8VW3iXQ4dUs4fJ+dopIpvvx13TwWJ&#10;hh44vl9yXU8SjneXV8wlllKspVo7r3jYZttUb6Pzf9XVi1k+0VI1vFXCe2YdaFjdf89KrzafLVSg&#10;Dehm82ns22sWFZUrQvGl8igCnqEm6eq9MqWGH7RQA2pLWbyp6bcWvkVoW+n/APLSgC4vWkp9Cr5t&#10;ADK09Pmiig/eV4LcftjfDW18f/8ACH+dd/avM+zf21/y6b69Smmlb93XoY3LcbgPZ/W6bhzr3Lx+&#10;KJhTrUqrl7GXNy7nRXGqRf6uqu7f/q6yVsZa0LdfKg8uvPNyaiiobib7PQAXC1HHN5X/AE3rNurr&#10;7VPTY7iWL/V0AazXkS06G6iuKxadDJ5VAHQR2f2ynXmg+bP+7qO1uP8AlpHVq41SKKD/AF1AFX7n&#10;7upprjzYPLqurebTqACRvNooooAFbyv3kdXl1yVP+e1UaN/vQBc/taobi8llqHf706OPzaAHWrbJ&#10;69T05NljCH61xWg6HFLP+8rvk+UYoAfRSbqWgArH8UD/AIp3Wf8Aryl/9AatisfxT/yLms/9eUv/&#10;AKA1AH4+QWf7+8k8n/lvL/6FUxs+f9VWzp1luhmk/wCm8v8A6FVr+z5CR+9r+bMdiP8Aaanq/wAz&#10;++sqxX/Cfh/8EfyOc+yH/njR9kP/ADxrpP7Pk/57Uf2fJ/z2rz/rPmep9bOb+x/9MadHZ7p/L8mu&#10;i/s+X/ntTodP/wBIqvrJLxZ9kf8ABOFdv7N0P/YXvP8A0Ja+ox9+vmL/AIJ3p5X7OkQ7/wBr3n/o&#10;S19O/wAVf0pg3fDU/RH8GZ275nif8cvzJKKKK7TxgooooAKKKKACiiigAooooAKKKKACiiigAooo&#10;oAKKKKACiiigAooooAKKKKAEbpTdntT6KAOc1/zbj/lj/q64vUNL+1T+ZXpeow+bYzRp1xXFXFvL&#10;b/6ygDDk037LB+7qrIu+CuimXdBWLcR+VPQBmx6b/wBNquRx7YKNtOoAKKKKACiiigCn9ll/7ZVa&#10;706ud+I/jzTPhf4I1nxZrHnTafpkf/HrD9+R2+ValvljzmlKnOrOMIe9KWyN+n7/AHr5v/Z+/bV0&#10;340+MT4T1HRv+Ef1C53f2fLD9yX/AGX/ANqvoZbzdPNb/wDLWL/WVFOtCvDnh8J2Y/L8VllX2OLj&#10;yyHXDRSweXWTJHtraaGJ6p3Fhv8A9XWp55Tt7jyq2PtUX+rrDZdlCrK/+roA3agvJongptj5qwVn&#10;3Tfv6AI07UUVNJYypB5lAEO7ZWxZyebBVGxtfPrSjj8r93QHxElNBp1ecfGT9oTwj8B4bJ/E/wBr&#10;vLu//wBXp9pxLs/vVE5xpx55/Cb0MNWxVWNLDxc5y6I9Ns5PKnq1datFFXnvgn4maH8U/Ctl4k8N&#10;z+dp9z+68qb/AF0b/wB162lt5br/AFlOLjKJNSnOlOUJ+7KJsSXUVxPRt21RtbWWKr1UZBTW606s&#10;261D/lnQBNu8if8A57VNHdRP/rKxY28qnNNLLQBpR30T1a+/+7rBrSsbrfQBqf2H+4/6a1XjsfsH&#10;7ur1vfRW/wDrJqpzXkV1P5lAE0N15UFQ+ZLRRQAUUUUAWrfVJbWDy6c2sb/+e1U6N/vQBak1Tzap&#10;s2+nffrQs9N83/WUAdR4JX9xNXV1m6NYx2FkBHWlQAUUUUAcZ8Xf+SZ+JP8Ar0euT8DN/wAUdo//&#10;AFwWus+LvPwz8Sf9ej1xPge6iXwdo/76L/UL/wAtK/n/AMXKrpYXCes/yiergN5HVbqN1QeaKXd7&#10;1/MX149rlJt1G6oN9DSbaPrwcpFqTf8AErvP+uD/APoNQfs9Nu+H8J/6bNTNRvIjYXn76L/Uv/y0&#10;/wBmn/s9f8k/h/67vX9B+ElaVXFYv/BH/wBKPJx+iieor0obpQvShulf0yjxhaKKKYBRRRQAUUUU&#10;AFFFFABRRRQAUUUUAFFFFABRRRQAUUUUAFFFFAGP4ji1aTSJl0SaCHUP+Wcl0NyVW8Jxa/b6Vt8Q&#10;T2t5qG7raR7EroaTbQAtFFFABRRRQAUhGaWigBjLTfKqWigDPNjbRAHyIv8AviuM+I1z5elSWVvZ&#10;nzZBnzIxha7sgDtz6ZqK4jDQyg9x0rOtD2tOUO55mMwn1rD1MPCXLzLsfP1vGIx5dadtHg5qLUbG&#10;4s9Tu0mi8ob+CKsQJ8vFfzDn85UpyhP7J+bZbhJUp8nLsX4V3VpQJVKBatyN5UFfgGbV+eXIftGU&#10;4cy9YvP+WdcXq15troNWua4fVrrZXNgaR+tZdQMfVryuL1S8rY1e53VxOqXWyvusHRP0nAYYzdS1&#10;KuT1DUavareba4/VLzmvtsLhz9GwGFK+o6j5dc7eanuqDUtQrmrq+r7HDYXQ+6w2EUY80jWa93Uz&#10;7Tt/5bVhfaN1PV4/Q16fseU9VQhI3xdyVahut1c7HceVWhDJurnnTMp0ToobmRK0re6rm7e83fu6&#10;0re48qvNqUzyqtE6Zbr9zVWS83fcqlHL5kO+qlzdbvkSuSNHU4YUPeLzT/8ATaq/9pZrKluo46g/&#10;tAV2qgd0cMdJFdbf+W1Sf2hXNreRr7U2bUKn6tzE/VOY6Y6gP+e1WrbVa4v+0DU1tqG6plhdAngd&#10;D0S11LFb1jfb68702+2V0Wn3m2vFr4Y+cxOE5T0TT76uo0+6rzvT7z/lpXUadfbq+VxNA+MxmGPQ&#10;tNu+a6zTbqvN9Nuq63Sr3bXyWKoHw+Ow56RpV5/qq6Wx1DfXnNnfba6C11PaK+TxFBnwmKwlztiu&#10;6q0kVVLPUq1FkjlrhpYirQkfGYrAcxReOqslvvrWkhquyV9VhczifJ4rL/eMmS3qq0O2thoKrtDX&#10;3mBzX+8fGYzLZS+yYs0O6qwi8r7nFbTQBqqvFgV+iYDOfd+I+FxuVy+Mw5rbd9/97Vea1jb/AJY1&#10;tyW9VWhr9HwGc/D7x8FjMq+L3TBaIElR2rpvhhYX03iImz8r93/rPNrKukMQ6YNej/CTwn9h83Vm&#10;mz9pTyxHX6RgM19vCUDm4cyGric7ockXaD5m17vKj1CrdQ1NWh/WYUUUUAYviWPV5NKK6JPaw33a&#10;S7BZBTfDSavDpQTXJ7Wa+7yWo2oa29tG2gBa534if8iD4l/7B1x/6LauirnfiD/yIPiD/sHXH/op&#10;qAPxq0Ox/wCJVAf9/wD9CarhtJAataDJbf2VZemx/wD0Jq2Bp+81/aWBxK+rU/8ADH8j+T8ZiHGt&#10;U5u7/M537HR9jrov7Po/s+vT+snB9aOd+x0fYN8NdF/Z9QSNbRVEsUolxxMpfCff37Ay7f2btF/6&#10;/bj/ANCr6NHQ186/sFnd+zrpez/n9uP/AEKvoodDX8WZk742t/il+Z/VuA/3Sj/hX5EtFFFcB3hR&#10;RRQAUUUUAFFFFABRRRQAUUUUAFFFFABRRRQAUUUUAFFFFABRRRQAUUUUAFFFFABRRRQAUUUUAFFF&#10;FABRRRQAUUUUAFFFFABRRRQAUUUUAFFFFABRRRQAUUUUAFFFFABRRRQAUUUUAFFFFABRRRQAUUUU&#10;AFFFFABRRRQAUUUUAFFFFABRRRQAUUUUAFFFFABRRRQAUUUUAFFFFABRRRQAUUUUAFFFFABRRRQA&#10;UUUUAFFFFABRRRQAUhGaWigDnPEllEf3n/LWud210Hia83f6PWDQBTurPzay2Xb+7reZttVbizib&#10;95QBl0UUUAFFFFABRRRQC91nNeM/ANl44MMs88tldxf8tYhnzKfpug23hLQ4dH0//j1jkaXzf45H&#10;roPL8393XG+LPifpPh3VJ9MkglvRDs+0y/8APP8A3K9mjPH5jCOCo6qPvWPj8bDI8gxMs4xcVSnO&#10;0XL3ve5v5Ym5a3nlVrRyebWTDHbXlj9st/30UqLLH/uVetbjzf3deRJSjLkn8UT66E41IxnD3oy2&#10;LDfPWPfW/kVsN1qndQy3VSUGn3G6D95ReTRf6uoYdP8A3FV2X9/+8oAsNY/uPMo0uPffeXVi1aL/&#10;AFdOaOK1/wBZ/qpU8qT/AHKA96Pvni99+2F8NYPH/wDwi8n9oTSxT/Zv7Q/5d9/3a9yZdvk+XN50&#10;Mv8Aq6+Ob39hm6vPiNNrEevxf8IrLdfbf+nj727bX11pflJYw28f/HpaosUf+5X2HEGGyPDRof2N&#10;UcpSXv3948jL6uNqzqfW48q6FynQyeV/21Rov++l21Xa6iqavjZHrnw/df8ABPnWLfx/NcR+JbX/&#10;AIRD7V9pz/y9+Xu3V9nWtxEvkx/8sYoFi/75XbTtQmi/1dZ8a7p6+mzfiDMM99l9elzeyWlvd/8A&#10;Ajiw2Co4VynSjvuby9adUca7akr5s7RsjbKpyX0bVNeSbIKxdtADqKKKACiiigByzSxVas7WWX95&#10;JVOtJrzbBDHHQBc+5Tqpwwyv+8q5QAUUUUAFFNkX9xWbHfbf9ZQBqU37lV7NvtX7zzqsN8lAGtZ6&#10;pKvk10S+KJYv9ZXL2Nnu/eVYuLXz6APQ7C8jvYPMj6VarzbTtYudJn5HFehwTebCHoAmrG8U/wDI&#10;t6z/ANeU/wD6A1bNY/io/wDFOaz/ANeUv/oDUAfl1odn5tj/AMDb/wBCrQ/s7pTtB8NxXWleZ50s&#10;Pmu3/oVb66f5UIjr+SsyrRjjK3vfal+Z/Y+WYyX1OjD+7H8jnv7Po/s+uk/s/wBqP7P9q8f6yev9&#10;cObGncUsNl++/wBTXSpYYqnH4Xie+8ySaX79bRxEZX55GNTGtH03/wAE/F2fAIp/1F7z/wBCWvpT&#10;vXzh+wRb/ZfgP5f/AFGLz/0Ja+jwck1/W2Xu+Eov+6vyP47zWXPj68v78vzJKKKK9E8sKKKKACii&#10;igAooooAKKKKACiiigAooooAKKKKACiiigAooooAKKKKACiiigAooooARulVLyyiuocSVcqhqt59&#10;jgzQBxcnyz1HJDFLUjNvooAxby3+zz1DW1NDFdVk3UPlT0AR0UUUAFFFFABWD488E6R8S/A+s+F9&#10;c83+z9TTypJYfvx/3WSt6m1LUZR5DWnUlSnGcPijsfPnwU/Y18NfAvxT/wAJR/bMviDVYkb7F5sW&#10;xLb/AGv96vZ1m2T+Z/y1lf8AeVzfx0+OGkfAXwdDrmqQy3sty/2aytIf+Wj/AO3/ALNcz8B/2g/D&#10;/wC0RY3j2FnLo2t2v/HzYZ+TZ/eT/Zrlp/V6EvZQ+Lse3iqea5nS/tPEXnGPu3PYLe8+0VYrNjki&#10;tZ/LjrQVt1dh8+U9Qtd/7yqtnN5E9aV03/LOs9dP/f0AaEk0SweZVOO3+2VDdW8kVSWLbKAK9xD5&#10;E9cZ8bf2i/CPwGstMi8Sfa73UL5PNt9PtPv7P7z/AOzXo91axXVfOn7VP7Md1+0Hqum654f1OGy8&#10;QWMH2byrz5IZU/3q5sTKrGl+5+I9fJ6eCq42nDMZONLuj2X4U/Ezw18YfB0PiTwv5v2Xf5dxFN/r&#10;rZ/7r111eP8A7NnwY/4Z98DzeG/tn23UL66+06jL/Bv+7tT/AGa9ekmiirSnz8kefcwx8cPTxVSG&#10;HlzQvoOr5x/az/ZW1T483+m674e1S0stVsY/KuYtRl2Q/wDAK+jFk31HdTxRQfvKK1GFeHJMMBj8&#10;RlmIjiMPK04nkP7Ovwb/AOFC+AIdDuL2LU9Vln+03ksP+p/4BXsUUnm/vKwWbfWlpseyrhCNOPJD&#10;4TDE4mrjK0sRW+KW5eooo3bao5irJfRLWbdNvn/d0XjebPUdABRRRQAUK2yiigCaNZbqtaGOKCCq&#10;On3HlU6Npb3/AK5UAaFFRxrtqSgAooooAKKo3U3kT0Leef8A6ugC99yrFvfeV/rKqqu2rFrD5/8A&#10;rKAOm0vXpLeCtzR/EEV/+7k/1tcn5O2Dy6p/vdN/eR0Aep0Vg+GtZk1OA+YMeWlb1AHGfFwbvhl4&#10;kH/To9eTeDvAHh+fwrpkj2P/ACwX/lq1es/Fzj4aeJP+vR6878Gz7fCumf8AXBa/m/xorVaWEwXs&#10;pW96f5RPcy2HO5HTQqLeERx/6uPipDJWb9r/AOm1H2r/AKa1/JTdSR73sZGkJMU1m31nm8/6a0fa&#10;v+mtQnUD2MjG1HwJon2O9kFl+9kjb/lq392uh/Zzgit/hxDFH/qUncJ/31VK7n3WV5+9/wCWL/8A&#10;oNaH7PP/ACTmD/ru/wD6FX9O+C9arVxWN9rK/uR/9KPDzOHIonqa9KG6UL0obpX9VI8EWiiimAUU&#10;UUAFFFFABRRRQAUUUUAFFFFABRRRQAUUUUAFFFFABRRRQAUUUUAFFFFABRRRQAUUUUAFFFFABTHp&#10;9MfvQBnX2mW16DviGccSV5ZfWUem6lNaxj93E1etXtwLa3mmIz5YryW6vRqN9Ndf89Xr8O8Sp0ae&#10;Epf8/G393/7R52KhCU4/zFq2Xim6p8sFSW9VdUkzX8dYuftK/ofd5VD3YnI6tNXC6vNtNddqkm/z&#10;q4fWJP8AlpXvYGB+qZbA5fV5uK4fVpq6rVpP+WlcTqUm7zvMr73BQP03LoHM6rNuri9UuNtdJqlx&#10;XIasea+9wcD9MwFM57UrjdWDM3NamoHNY1z1r6yjHQ+qqe5SI1mqVWqmBg1NEcGuto4IVWaETVat&#10;f9dVKHir9ouJa5Jnsxd4F9htrVg/1NZca+Z+7rVjXbXmVTzKhoRf8edUjzTjLItNauZI44R5TFmk&#10;qnJeVbZd3m1lOuyvVhFHtUlE0kniemyXESVnUVfIjX2KL63kbVYjasuNd1akY4qJoynBRNzT5Ntd&#10;FYXFcxb/AOpirci+Xyq8SvE+exMVI6/Trjmuo024ribGTadldFp91tr5nE0z47GUjvtNuK6ayuq8&#10;/s9RrctNQ3V8riMPzHxWKw3MegWeoV0VjqXFec2N7trpLG+3185iMOfJ4rCHoFje7a3LW+rgrbV0&#10;ji+er1vrf9yvnauEcj5StgpSPQY9R2/6yrUc0c9cBHrJX79aNvrRauCeGlD4Dxa2W8x1/k76gkt9&#10;9Z9nrW+tWO7in6cUU8TiKEj57E5bH+UpSW9VZLetpoaqyW9fWYLOJfzHxeNyqP8AKY0lvxVRoa23&#10;gwKpywYJr9Gy/OX7vvHwOOyrl+yYk0e8VY0HxJf+F5ZpLc+b/wBM5KlliB6Gq1xEVGetfq+V5zKP&#10;LySPgq+Gr4Sr9YoycZR6o7zwd8U31iY2upReRNIfklH3a9JP3OmB6181TwllyBz6V6f8MfGd3rX+&#10;g3g82WIf62v1nL8csVHXc+t4c4mqVascuzCXNOXwSt8Xkz06imI+RT69Y/VQooooAK534if8iD4l&#10;/wCwdcf+i2roq534g/8AIg+IP+wdcf8AopqSA/Kvwvp8beGtM/c/wf8AszVqfYTg/ucVf8J2f/FK&#10;aZ/1x/8AZmrUbT+DX9X4TEfuKfpE/hzGYv8A2ir/AIpfmc3/AGf/ANMaP7P/AOmNdL/Z4o/s8V3/&#10;AFk8/wCuHOf2bQukxf8APH+CuiGn0+30/wDff8AaspV9BrGNfaPrT9hZfK/Z70xP+n25H/j9fQjV&#10;4H+xHHs+A1l/1/XP/ode+dxX8qY93xlX/FL8z+38t/3Kj/hj+RJRRRXEemFFFFABRRRQAUUUUAFF&#10;FFABRRRQAUUUUAFFFFABRRRQAUUUUAFFFFABRRRQAUUUUAFFFFABRRRQAUUUUAFFFFABRRRQAUUU&#10;UAFFFFABRRRQAUUUUAFFFFABRRRQAUUUUAFFFFABRRRQAUUUUAFFFFABRRRQAUUUUAFFFFABRRRQ&#10;AUUUUAFFFFABRRRQAUUUUAFFFFABRRRQAUUUUAFFFFABRRRQAUUUUAFFFFABRRRQAUUUUAFFFFAB&#10;RRRQBy3iFYvO/wCWvm1i12Wp2v2qDy/JzXHzR+VP5clAELR7qhkkkt4KtU1o/NoAwZG82irV5Z+V&#10;/q6q0AFFFFABRRRQAK2z95XDeKvhHZeJ9TN9Hey2Szf62Hyv++mruaK7sLjcRgp82HlZnjZrlGDz&#10;qjHD46nzwi+ZepXjs4rOxhs7f/VWqeVH/wDFVHZw/Z6ufcqjcWf/ADzrjk5TlKc/iketThClCNGE&#10;eWMS9RVXzpVgm/561JatK8H7ypLJqj/1VRzXGz93Q0MrwUAXJJIpf9XDWbqS7/8AV1GzS2tR2txv&#10;noAtafb7IPLkpqtsn8ury/NWPff6+gG5SL0dnVqqdvdReR+8mpzX0VAEjWcT1TZYrWerkjfuPMjr&#10;LuvN/wCWlAEkl9/p3mVpLcRP+8rB3b6dv96ANK4X7bWfJD5VEM0sVWGuPtv+soAq0U5bWWm/coAK&#10;KKKACrGm/wCv/eVXoVtlAGtNcfaP9XViP/UfvKz9LXZVxriKKgCRm2037RHWbdah9o/1dTQ2Pm/v&#10;KAIbi+lb/V1Sq3eWvkVXjhlloAkhuJYK0rW682qa6bLTo7GWKegDoLG68r93Wpv9651etTLdSpQB&#10;rXUP2iCrGn69c6TB5f8Aroqq2t19oqZo98FAHdafeR38HmR9Ko+Kf+Rb1n/ryn/9Aaub0vVJdOn/&#10;AOmVdD4jfzPCuqSf9OUv/oDUAfAPg6x3+HYP3P8Af/8AQq1hp/A/dVZ8DWO7wtZf8D/9CrcWwyor&#10;+H81xNsfX/xy/Nn9MYDFcuGp+kfyOb+wUfYK6T+z/ej+z/evH+snofWjm/sNPt7CNpj+5/jroTp9&#10;PtdPk82LP9+tFidCJYs9U/Ydh8j4LTJ/1GLz/wBDr6EblhXgn7F0fl/COcf9Ri8/9Cr3s/eFf2/l&#10;T5sDh/8ADH/0k/mnMHfF1vVklFFFeqcAUUUUAFFFFABRRRQAUUUUAFFFFABRRRQAUUUUAFFFFABR&#10;RRQAUUUUAFFFFABRRRQAVQ1dYjb/ALyr9Rzf6o0AcA/ehl31e1axlgn8zyao0AQ/6qs2+uJZa1ag&#10;utP83/V0AZNFDL5VFABRRRQAUUUUAeafH/4Eab+0D4Ph0S8vZtMu7Gf7Tb3cMW/5/wC7WL+zd+zH&#10;pv7OsOp3CanLrWt337qS78rYkaf3a9lZaKw9jD2vtvtHqrM8XHByy6FT91LoZ81n+/q8vWo7iH7R&#10;VeHzYv8AWVueUXqKrxySyz/9MqkuJPKoAc0e+pLW6ieD/U/vapwtLL+8qH7PLF/q6ALVx1qjZw/v&#10;/MqOS4lf/WVqQt+4oAhvI/K/eU2OH7R+8o1JtsFV7G48qgDSWPZTZI/N/wBZUbXUS061uPtFAFe6&#10;tYooKhmvP3H7upL7zKzd0SUAa1ncbv3clSTTRP8Au6x1bZRv96ALFxa+VVerH2yX/V02a3/550AQ&#10;0U6SHyqbQAUUUUANX5K2o5IooPLrHp0fzz0Aa1qsv/LSrFNaTyqp3GobP9XQBaaaJKp3l5s/1dQw&#10;w/ap6kuNP20AUWk83/WUK3lf6umstWl0+V6AJrXUN37uStaGbyv3lYrabKlaFqvlQUAdFHNFLTmX&#10;dWHHJLF/q6uWd9/yzkoAtWckml33mW9dX4f1/wDtIyxyf60VzidqjVpbKf8Ad0Aanxc/5Jp4k/69&#10;HryTwpd/8Uxpf/XBa9I+IWo/2j8LPExk/wCWdq1eReGLrb4d0v8Ae/8ALBea/nLxlhzYTBf4p/lE&#10;+nyKHtKk/Q6z7V7frR9q9v1rG+2S/wDPaj7ZL/z2r+WPYn2f1dmz9q9v1o+1e361jfbJf+e1H2yX&#10;/ntR7EPq7Na4uv8AQpv+uEn/AKDXRfs5Pv8Ahnb/APXd/wD0KuEuLuT7Fd/9cW/9Bruf2bGz8LLL&#10;/ro3/oVf0b4NQ5cXjf8ABH/0o+Tzyl7NQPWV6UN0qCSeOKGV34jj61i6T488Na7emz0/XtPvbuPr&#10;FDcq71/UyPkToqKKKYBRVS+v7bTrKW4vJo4LeMfvJZTtUUljqFtqdlFcWc0c9tIP3csR3KaALlFF&#10;ZF14k0nTr2CwudStILub/Vwyyqrv/wABoA16KTdXO6v8QfDWhXv2PUNf0+zuj/yynuVRvyoA6Oio&#10;LeeO5gWSKUSRyco4qegAooooAKKKKACiiigAooooAKKKKACiiigAooooAKKKKACiiigAooooAKRu&#10;lLSN0oApagAbeUSEeUU+evImSKK5lS3OIt/yCvZASy4J61534osg19NJb2nleW/zy+tfjniPgp4v&#10;L6daH2HtZ3/A5K1NylGRn29U9S/19XLeqepf6+v4nxH8dn3OV/CcPqrZE1cHrP8AqjXdap0mrhdY&#10;XdCa+pwJ+qZbscPrn+prjdT/ANdNXb6tHuHlvXFasNpmr7/Bn6fgGcHqnSuV1Ou31WKOuO1C33T1&#10;9vhJo/ScDM4/UF4rJmjya6S/j/1sdYs0dfUUZ6H1VvawMto9tCx84q4UpvNdnMcPsOUdCtX7Q7Zj&#10;VWFdhq1bnbNXPM9KnDlga9tNHF9+tKC4jlrFEm6rNl/rq82cOY4asDSpzU2iuQ5TIkXyqhaGJq2p&#10;LeOWqNxZ7K7YzOuFWMig1tG3z0NbxvU+2krTmkdVyNIfLqWNN1G3mrlnb/x1EpGc58qL0K7a2k+X&#10;yqx6sx6hXnVFKZ41WMqh0tvcbK1re+jb/V1yMN1u/eR1rWt3G1eVVonh1qB2NncjNb9ndVw9vff3&#10;K2LXUdteDWoM+exOGbO8tbzbW1a6jtrzuPWN33K0IdY2/wDLavFqYSUj5ytgZSPRl1jbVqPVpFrz&#10;uPWdtWY9X3D/AFtee8CeVPLT0mHWdtaFrq+6vNbfWK1LXVttedVwR5VbLj1Cz1Ktyx1TdXmNrq1b&#10;VnrNeHWwbPnMTgD06z1XmtaO48+vNrLV/M71v6frG+vDrYSUfgPl8VgDqZYiDVGeDaKsWV79oFTz&#10;Q8V2YDHypT5JnwmYZb7sjFkt6pzR1sTR1Rmhr9WyrMoyPy/Msu5TEmiUjb2qpY3FzpE8U9vL5Ukd&#10;as1ur8iqdxEfSv2rKc0+E/KMfg50Z+2h7so7NHoXgr4pR6jMLXVD5V1I+EJ+7XpO8DoOtfMFzb7x&#10;n/ltXqfwp8fXOsTf2Pf/AL26iTPmiv1zB1416dz7DhfiupWqxyzMZe/L4J/zeT/vHqdFFFdx+vhX&#10;O/EH/kQfEH/YOuP/AEU1dFXO/ED/AJEfxB/2D5//AEW1JAfnj4Nsd/g3Rv8Arh/7M1a5setW/A1j&#10;u8DaB/1w/wDZmrabT+DX9D4XEWox9D/ObG4v/a6v+KX/AKUcx9ho+w10n2D2o+we1dv1k4PrZzf2&#10;GpYLDdN/wBq3/wCz6ntbD99/31UTxPug8Xoe6/sYJt+CFmP+ohc/+hV7seteIfsdjb8GIR/1ELr/&#10;ANDrV+Nf7UHw5/Z/ghk8Z+IIbK4l/wBXaRfvJj/wBea/nrFPmxFT1Z/onlWuX4f/AAR/9JPX6K8J&#10;+B37ZXws/aIvptP8J+IAdVi/5cLweTNJ67Vb71e7VyHqhRUckgiG9+K+YviN/wAFGfgf8MvEZ0TU&#10;PE32y8jfy5f7Oj85I/8AgS0AfUNFcl8O/iX4a+KnhyHXPC+sWusadJ/y2gk37D/db+61cT8bf2qv&#10;hz+z9bg+L/EMUF3K2I7CD57j/vheaAPY6K8T+B/7XXwz/aFmng8H6+JtQi3ZsLoeVNj+9sNe0xtu&#10;oAfRRRQAUUUUAFFFFABRRRQAUUUUAFFFFABRRRQAUUUUAFFFFABRRRQAUUUUAFFFFABRRRQAUUUU&#10;AFFFFABRRRQAUUUUAFFFFABRRRQAUUUUAFFFFABRRRQAUUUUAFFFFABRRRQAUUUUAFFFFABRRRQA&#10;UUUUAFFFFABRRRQAUUUUAFFFFABRRRQAUUUUAFFFFABRRRQAUUUUAFFFFABRRRQAUUUUAFFFFABR&#10;RRQAUUUUAFYmt2ERhNx6VsSSbK5/Vtbinhmt6AOdZqj3y05ZKz7y6/550AXm/e/6ysm68vz/AN3T&#10;fOlpuz2oAKKm+xS1Cy7KACiiigAooVd9OaGVf9ZQBGzbaJF31TvLjf8Au6Ib7dQBX+zyr51FvqEt&#10;v+7krWjbfWTqFrKs/mUASSN589aCrWDN5tl5Mn/LKr2n3G+fzKAL1x5T/wCsrPmtdv8Aq6NSb9/+&#10;7q1a3ETwUANZpYLH/prWbI3m1uLJE/8Aq6ybizlT95QBXplFPoAsLfS+R5dZ91dSyz+XVio5FoAp&#10;2sksU/l1oVmw3USVY+3bv3dAFpV31sWsMSwfvKxY221qWqxXEFAFr90tZuoeUn+roa1uahms5U/1&#10;lAEdFFFABTZKdVWa42f6ygCSHVPs/wD11qOTUJW/eVTktd8HmVNGv2WxmjkoAvL89XoZJbeCs/T/&#10;ACn8mt5V3wf89qAM+6WV6khmiiq0txF5FZM3WgDcjbzadWPZ3XkVNNqH/POgC9JN5VNW8iesma48&#10;2oWbyqAOkhm8qtKG+3z/ALyubsZI3/eedV5fnoA6bTbP+0r793/qq6LxGPK8K6wn9yyl/wDQGrL8&#10;GWMijzZYcAf6s1reKf8AkWtZ/wCvKb/0BqT3iB8feALLd4I0t/8Af/8AQq6H7BHkYpfhvZSN4B0T&#10;12N/6FXSmxkyPWv8+84xH/Cjif8Ar5P/ANKZ+1YTF/7PD0OZ/s9KP7PSul+xyUfY5K8b6ydX1tnM&#10;/YI6sWmn/wCmQ/79b/2GSpbTT5PtkX+/TeJ0kRPGe6a/7HieX8Lbz/sNXn/oVe3yXMcNuZJJRFH/&#10;AH5DivGf2TIfK+GupR/9Rq9/9CFcJ8X/ANk3xf8AHn4sS6n4j+JWo6P4AjgEVvoGhytC7v8A3nev&#10;9BMnfNl2G/wR/wDST8ZxcubEVJeZ9QWmoW9/D5tvPFNF/wA9IpN9Wl6V+VvxO0Lxd+wB+0j4AHhj&#10;xjqviDwT4lultv7F1K5aZ49zbW//AGq/Uy2fzYIpPVa9k5CRpNtVLzVLXThF9ru4rTf086RU/nXC&#10;ftDfEm4+EXwX8W+L7SD7bd6RYvcxw+r/AMNfE/7M37K0n7WXwtg+J/xI+I3iHU9W112uba00i/aK&#10;HTk3N+72f3qAP0eWTdUM1xFawGSWQQxxjl5DtWvz+/Yq8c+Mvh1+1P49+BGp+JZvG3hrRoGurfVb&#10;s75rf7u2Ld/wL/x2vWfiv+yF4u+OXxg1LV/E/wAS9V074f8AlrFZeHNHlaFv9pnegD6ms762vId8&#10;E0U8frFJvqwrb6/LfxXpnjL9gj9q3wBo/hrxlqHifwT4vuFtv7F1e6aZ49zqrf8AoXDV+pEa7aAH&#10;0UUUAFFFFABRRRQAUUUUAFFFFABRRRQAUUUUAFFFFABRRRQAUUUUAV7q3juofLk6VxV5H9nn/d11&#10;d9rEVkdneuSvriJ56AK+6WmrJUd5deVBWX50v+soAvXyxJWenahm31JDb+fQBHRTpI5YqbQAUUUU&#10;AFFO8mWobib7PQA7dVG8t5Wnh8uo4b7ZP/0yq/DN5tAGZ50trPU0l95sFWL63+0f6ustbWX99QBs&#10;Wa7IKmTtWHb3kr1qXEm+DzKAI7i3il/1dR2aypUen3myf95Wl50S0AZN5NLLVetS8tZbj/V1myR+&#10;VQA1m31JDceRUdFADrq+lrLkaVf3laVZtxcfv/3lAF6Nt1SVT+3RJU0Mm/8Aef8ALKgDU0+HfV7y&#10;4qzbP/ppU1xay/8ALOgCa+8qKCsmrH2O5b/WVXZdlABRRRQAVVa68qepppPKqjJHFdT/ALugC1Jq&#10;3m/u6dDN5v8ArKz7e38qfzKsRtFLPNQBqQrLF/q6sNJLPU2n/wCoqZpoop6AKNm0VvP+8hq9a3H2&#10;iqeoNFL/AKuqMcnlUAdBTWbbVH+0P3FQtqErUAX/ALXHT1k82sFmqSzuImn8vzqAOqtb7Z/rKuSS&#10;faP9XWHHNWpotnLeX37ugDQ+IFibP4S6/H/y1+yPXgnhi5z4fsD/ANMFr6K+KaeX8MvEP/Xk1fJv&#10;hzW9X/sOy8vRv+Wf/PT/AMer8H8WKMq+GwfJ3n+UT7ThmN6tT0O7+1R+lH2qP0rJF7LR9tl9a/mD&#10;2J+lewka32mKj7XWT9skHenfbJKPY3D2DNO4uh9ivOP+WLf+g16d+zN83wk0z/ff/wBCrwa41zW1&#10;gvP+JP8A8sW/5af7Ne5fsuySzfB/S3kXypN7/u/T5q/oPwnoSpYnF3/lXXzPguJo8sKfqfMH7avj&#10;/wAW/F39orwb+z74P1mXQNLvwlzruoWe5Zo0/u5X/ZrJ/aE/4J5eGPgl8JNZ8e/C/wAQeINB8X+H&#10;oP7Skupb+Sb7bt+8rL/tUzwW3/G2TxZ9s/6B3+j19p/tGtEvwJ8c/aP9T/ZU/mf981/Sh+fHMfsc&#10;fGa9+PX7PvhPxfqUEcOoXMJiuBF08yM7Wb/gVe4N0r4y/wCCT/mf8Mo2P/PL7dP5f/fVfZ1AH5p/&#10;tgeAPjx8TPA/xA8V+M/E0XgfwV4f806NoGk8zain8LSutfUf7At5cah+yj4GnuZpZ5jaf6ybrT/2&#10;+Pl/ZR8c/wDXpVf/AIJ9f8mleBv+vWgD134ofEXSfhT8P9c8Xa3N9n07SLV7mQyHHRflX6sflr8e&#10;fiEnxA1vxv8ADr4z+J9Z1DTLvxx4iQadpUNy2yLT93y19X/tX+NLb9p39oPRfgXaeILTRvBWhuup&#10;+KtQmuVRLjb8y23zN83zL/4/XK/8FFNR8LDxV8B7PQNT0ibStM1iOPyrO5jdLaNdv91vlWgD62/b&#10;H+JOufCb9lrxb4o8OS+TrNrZJ5U33/LLYXdXy7+zj+wV8Nfj18EPD/xA8aa/4g8TeKtYtWubnVf7&#10;TdPKf5vl2/7NfY3xU8e/D7T/AIJazrHi/UbDUvBf2Ly7z94s6S/L9z5fvNX5jfD74OftA6h4G8Wa&#10;x8EP7W8MfCrWDLJpWi6ldf6XLa/xbP7u6gD6S/4JreNvEsPjD4l/Dy416bxZ4U8PXvl6dqssm/y/&#10;+me6vv8Ar4w/4JzfEj4aXvgCfwR4U0Gbwj4q0dv+JzpeonddzzfxSu3Vvmr7PoAKKKKACiiigAoo&#10;ooAKKKKACiiigDM13TJNXsjbR3MtmT/y1i61B4b0STQbH7PJeS3p358ybrW1RQAUUUUAFFFFABRR&#10;RQAUUUUAFFFFADAOfaq88QnzG/8AqqsA81l6vqsej20txIc/9M64MVWo4ejKtiGlBLW/YZxes6XF&#10;pV4Ei5ikrG1WPbWpqmrRaveCcReVhO9Ur9RIOa/z04m+o/2zXnlv8C/u27H1WWTOD1iPaK4jV4dx&#10;+T/lnXoeqQ/66uH1aHb51GBmfp2X1Dz/AFaPd+8ri9Wjr0TVLfd/rK4vVLevusHVP0vAVTgdVh4r&#10;lb63/wCWdd9qVrXK3tnX2mGq6H6Dg6xwuoWtYtxa1119a1g3g8uavqKFTmPs8NWckYcg2VXm+U1c&#10;vG/f1nucmvUgd1WfugXqaOWqbvihZTWvKc0a3LI1oLjYa0o5sf6uufjmq5Dc+XXNOB03jVNeO7kS&#10;rA1I1lR3lWFeJq5nAylSX8peXUqtxv5tY4TFX7KbH7usJwVtDmnCMfhLHlf9MRR9mj/541Iz7aj+&#10;0R/89ayvIw1D7PH/AM8aePlphuI/+e1VZr7cdlHLKRUYuRYa8jWm/b46zZJNoqq99trpjR5jqjh0&#10;dJDd7KvQ6piuH/tKSpF1KolhOYyng1I9Ct9ZrUh1naK81t9WxWlHrckdcFTBHnVsuPQYda3/AHK0&#10;bbVN1ecw6xWla6sa4auDPLqYA9Cj1eRqsR6xtrz+PVtn35qtQ6v/AM868+eCPMnlx6Ra6zurUs9Y&#10;3fu68ztdX3VsWus7a8yrgjyK+XHp1vrFbVrq1eX2ut7q3LPWeK8OtgT5zEZeepW2rV0mnalXlGn6&#10;qWrqdK1KvnMThD5LGYDlPWtN1LFdLZ3kdxB1rzDTdUrqtK1PFfIYnDcp8BjsFpI6yaOs+aHbV6zu&#10;PtENNlj3115bjZ058kz84zPARMWaOs+aPbW5PHWXMtft2S4/4T8dzbBcvMYV2tenfDPwINFkGrTz&#10;H7VLHjyh90V51PbS3B8tB5s3avc/DGjpoulQ26mRgEX/AFlf0Lw5WlVhKf2TyOGMop1cwliatPm5&#10;Nn/LL0LevaVJrFkbaO4lsyf+WsXWmeH9Gk0ax+zyXk16f+es1bFFfZn7MFc/4+/5EbxB/wBg+4/9&#10;FtXQVzvxA/5EfxB/2D5//RbUkB8U/DW387wDow/6Yf8As1dK1pG3WuS+GugS3HgjRpPtk3+p/wDZ&#10;mruo4ikHSv16njOWET/NjM8O44utyy+3Pp5lH7FFR9iirR8v3o8v3rX6+jx/q9X+YzvsMXpTvsYi&#10;7VeCHuKzG0GXz/M+2TCj6/c1hh+b45M9n/ZEG34Pf9xG6/8AQq+Of2MPB+j/ALQ/7WXxr8VePrKL&#10;xJqmhXv2bTodQHnQ2yeZIvCN/u19h/sgx/Z/g5DHnzf+Jjdc/wDAq8P8b/sOeNPCPxn1L4k/A7xx&#10;D4TutTfzNQ0q8jZ4bh/4m9K/JK75qsvU/wBJcoXLl+H/AMEf/STzv/gon8LNH+B/in4W/FfwJpsX&#10;hnWrXW1tr2XTY/KSSFmX+Bf+B1+i2h6rFreiWN/H/qrqFJR/wJd39a/Jv9u/4XfFjSbHwBqHxP8A&#10;iNaeILvU9YgtbPQNOtmhhjfcu5q/VjwZpj6P4V0ewf8A5drOKM/ULj+lYHqnzx/wUY+K198K/wBm&#10;bX5dImls9W1fbpttdQ/K8W9vmP8A3zmoP2Tf2Rvh34R+AXhqDU/CenazqupWK3OoXWo2yzSyvJ8z&#10;fM1cJ/wVx0+4uf2e9HvIxmCx1uCW4/3Ny19X/B7VbXWvhZ4UvLObzoJNOgKH/gC0AfCH7J1hL8BP&#10;29Pij8K9Emls/B9zYyalZ2E33Y32q3yf+P8A5VS/4J/+CtJ/aK+M3xf+I/xDs4fEviCx1RtNt4ry&#10;PzYbdNzfdVv92trwWv8AwkH/AAVk8TfY/wDmGaP/AKR/3yv/AMVXaeKf2GvHfw9+MWs/EL4GeOYf&#10;DJ1h/NvNEvI2e3kdvvN/doA8/wD2+vhjpH7P3xS+F3xg8GWMPhqa21SO11H+zo/KS4RnX7+2v0V0&#10;jUY9W0qyv4/9XdQrKPoy7q/Jv9t34SfFSHVfAH/CyPiZF4m1rXNYgtbLw1p0Xk28fzLuav1d8Maf&#10;JpHh3S9PkI823tYon/4CqrQBr0UUUAFFFFABRRRQAUUUUAFFFFABRRRQAUUUUAFFFFABRRRQAUUU&#10;UAFFFFABRRRQAUUUUAFFFFABRRRQAUUUUAFFFFABRRRQAUUUUAFFFFABRRRQAUUUUAFFFFABRRRQ&#10;AUUUUAFFFFABRRRQAUUUUAFFFFABRRRQAUUUUAFFFFABRRRQAUUUUAFFFFABRRRQAUUUUAFFFFAB&#10;RRRQAUUUUAFFFFABRRRQAUUUUAFV7q5itBvk4qV+9cr4ha5Sf95NiGgC7q+uRCzKR9TXEf2lLReX&#10;W/8Ad1R20ATSXUstQ7qsW9rLLViaxoAo06OPzZ/Lpv3Kd5flQfaKANK8b7LB+7qjI0VxUK6xLcQU&#10;1utAAq06q7SSxQU77VF5HmUAXLFts9aF0vm/u6z7NYn/AHklO1C43f6ugDJ1K3rN+5Wpcf6VVGS1&#10;20AXLG682rjLv/dyVhwyeRUOreK7XQ777PJDLNN/y08o/wCrrpoUKuIfJSjzM8TNs5wGSUfrGYVF&#10;CF+W7/8AtTY1C1inghj/AOeVYc3m2X+rroIbiK68mSP/AFV1/q6pzWvm+dWDUovkn7sj1KNaFelG&#10;tRlzRko2a/ve9zGat9LdVajt98HmVGvy1sQxxeRUm5n2t19nqaTUvNobTd3+rqvHYy0AN+z7oPMq&#10;OtqOHbB5dZclrLQBDUN1Jsgqaobi182gDFfvQrbKtNp8q+dJVXf70AWI7yXz63rG6+z1zKtW1atv&#10;goA1m1SnXE3mwVm1et4YlsftElAGfup1TXS7oPMjqjG3lQeZJQBYqnqke3yas0/WLqLyIY6AMX7d&#10;tg8upreOW9/1lZbQ7P8AV/6qtLT5ttAGlHD9n/1dbtp/qKxP9b/q6uQxy0AQzNsnqOprq38qq8cn&#10;m0AG7fTZJIov9ZUN1/ov7ys2a4lnoA2I5opaz9QuN/7uqqySpTW+agCSG8lt67LwvN/ak8MdcTXo&#10;3wfXfPPQB6lY28drZxRp92qPir/kWtZ/68Z//QGrXWsjxX/yLWs/9eU//oDUragfMvwx1C5XwBo0&#10;f9jTTfu2/e+Z/tV6BDZ+dB5n+qrK+Dzb/hlovmf882/9CauzzH0r/N/PcRzZliYQp/8ALyf/AKUz&#10;7ejieSEfeMP+z09KPsKe1bmY6Mx185zzOj64jDXTo6y4bm5ivfL/ALGlm+f/AFvmV1wMVPj8vzfk&#10;610U8Q483NHmIeK5vhkYP7J0sk3w01Iyw+RJ/bV5+7/4HVL9qDV/jxoy6Kfgxpmi6n5rt/aH9r/8&#10;s/7u2tj9l3/kQNT/AOw3ef8Aodeb6z/wUL8D+BPil4g8F+O9M1bwdLpj4i1O8tme2uU/vLtr/SHJ&#10;PeyzDf8AXuH/AKSfEVv4kj5Gtdf1vwl+1P4f8WftZ6Bdwahcusfh67tJN2l2z/d+ZFr9YLaeK4hh&#10;kjwY5F3p/n8a/MD9sz446X+2r4i8EfDP4SaZL4rmi1GO+uNaFsyQ26L97Y7Yr7R+NfxntP2S/gjp&#10;2sajpl/4h+wwxWnlWeN8j7Qu417Zkep+PP7D/wCEN1j/AISfyf8AhHvsrfbPtf8Aq/L/AIt1fkt8&#10;Mx8XdE13x/J+yhDqF78KZXlijl1b7nnfNua33Y/DbX2n+0Rqet/tUfsJ6lrXguzvNNu9d01bqPS5&#10;vlmkTd80dec/sjftx/B34e/APw14U8T33/CC63ocH2W50y6tpc71+8/yr826gB//AATG8SfDV9P8&#10;QaXbwahZ/F+SdpfEUWunddyv/Eyf9M690/af1n4/aTe6N/wpjTNE1O2kR/7Q/tf/AJZv/Dsr5d+A&#10;Ukv7Rv8AwUA1n4r+CtGvNG8CWFp9luNVmjaJdRf/AHf9qvfL3/goh4C8IfEzxB4M8eaZqvg260mf&#10;yY7+8tme2uf9pGUUAfJvhTxDq3g/9rzRfEf7VugXn/CS37pH4au4pN2kWX8P3P726v1YhkWaISRn&#10;zY35FfmD+1t8ZNN/bj8b+B/hp8JNNl8SxWuox3N74gFsyQ20e5d212A+7X6XeFtH/wCEd8OaXpfm&#10;+f8AYbWK283+/tXbQBsUUUUAFFFFABRRRQAUUUUAFFFFABRRRQAUUUUAFFFFABRRRQAxmrPk1u1T&#10;/ltRrXm+R+7rh7y4+z0AGsatvvppP9us+a+llqGRpX/eSU1Y5ZaAGtNK9OrQj0/9xVGaHyqAG1pW&#10;cflQeZWfHH5tNbXJbef7PQBYa6+0fu5Krt/0zo87z6jVZaAJKF+Wq8N1vqxayRXE9AGtG37isvUI&#10;avSSRRQfu6x5pNkHl0AZNxHsqa1utv8ArKkuLGX/AFlVWXyqANxW303yfKrzX4w/GfSPgl4Im8Sa&#10;xDLe/vFitrSL78j/APxNYX7Pn7UekftBwanbR6ZLo2t2MfmyWkpz5if7FYSr0oz9l1PQhgMXUw0s&#10;XCn+6j1PSZrHyJ/9dUf9qSp+7rYuF83yfM/5a1nzRxJW55423jllqRv9Hnq1pvlf8tKmuLPzZ/8A&#10;XUARrq2yqv8Ax+z06axlSrmn2flf6ygDNkXZP5dNrQvoZZZ6z2jlioAazbax7yaKWtiSPzazW0/b&#10;QBTqRbyWL93TZI/Kn8um0Aa2mzSP+8raXVNlYOm/LV7Z7UAalvfefWfdf66nWMPmz1MzW0v7uOHy&#10;aAKe/wB6Khb5b7y6kVt1AAy7oKxYZvs89dJDNFBBNXL30cVx+8joAmjuJZf3daVvY+V/rKxbWSWL&#10;/WVuW82+gDU01qXU6qQxyt/q6mktZZYPMoApUUjNtn8uSi4h3UASVD9tirPuL7d+7jqq/egDYvJv&#10;KrJWbZ+8oaTfTaANjR9UlaeG3kr2PwZZRR25nj714p4db/ieWX+/X0XaLtt4vpQBynxZ/wCSaeJP&#10;+vR6+R/Dd3t0Wx/6519dfFv/AJJp4k/69Hr4u0G6/wCJZY/7lfh3inDnw2E9Z/lE/SOC6XtK1X0O&#10;r+2e4o+2e4rF+1fSj7V9K/nH2J+s/Vza+2e4o+2e4rF+1fShbqj2IfVzWurv/Qbz/ri3/oNe7fsv&#10;v5vwe0t/9t//AEKvm+5uv9BvP+uLf+g19HfsqfN8F9E/4H/6FX7v4Wx5cTifRfmfmnGlP2dKl6ny&#10;p+2t4M8U/A79pHwb+0F4Y0W61nRrVFttdtLP55pB2qP9ob9vC2+Ofwzm+Hfwo8Ka3rPirxVB9hk8&#10;21ZEst33t7V+hwhjuIPLfE0fvVGw8O6ZpU0stnptraSy/wCslhiVM1/RB+Ungnwl8F3H7HP7HsNl&#10;9nOs6p4e0uS+uLWIfNNO3zMo/wDQfwrqv2Wfjfe/tCfCLTfGF/okugXVxM8UlpJ/s/xc16/JbpKC&#10;H/eR/wDPPHFNhs47ZfLjijhi/wCmQ2/yoA/PT9sj9t/wr4w+GfxA+Hml+GvEU+t/PYxy/YZBHI6n&#10;G7dt+7V/9hL9r/w1o3w58DfC+80DXLLW4o/s0ks1jIkO/wD3ttffP9lWJ+b7HbfXyloXS7WOXetp&#10;ED7RrQB8p/EX/gmb8I/iX431rxRqg1aHVNXk824+yXTIm/1r4z/bN/YQ8D/BrxT8NLDwnZ+ILy01&#10;zUVttQ/etNsj/wDZa/YWqdzYW115bzwRSmPmPzI92ygD4V/ao/Ytk0T9j2Lwd8LzdTRaPfLq8un3&#10;crO97t+8tXvhP/wUl+HWl/DTTLPxJoOueGfEGmWi20mijTZPvxrt+Tav8Vfc5Gaxbnwhod7eC5n0&#10;awuLkf8ALWW3Qv8AnigD4K/Ym8J+Ivi3+1X44/aCn0C68KeFtXge2srC9+SaU4VdxX/gFfohVdYE&#10;hXy0HlR+1WKACiiigAooooAKKKKACiiigAooooAKKKKACiiigAooooAKKKKACiiigBgHoMUMdo6U&#10;g55BrN15b19PlGnmP7TjjzelKT5URJ8q5tynfeL9K0yXyJ7lVl9Cf/rVxXiTxB/bd2I1GIo2+SSu&#10;TEsk15KsxzLv+er8RHev5y4r4jxuNpVMIkowv9/qfJUc2nipeRq253VYmXdBVWKSrTfNBX8vZlDl&#10;mfpmWTOV1a32/wCrrjdUt9td1qhri9Ubd51a4OTP0rATlY4vUrXfXH6pa12moGuP1S4r7jCOR+j4&#10;CUuY4/VLPbXM6jZ7T5ddZqk1cxqT7jX2OGcj77BymcVqce0TVyeoL++rtdVO2uR1Fq+xwrPv8DI5&#10;u7XFZdw3atW7rKuOlfR0j1cV8JCPm4qMyR+hpZJNtVXbbXbGPMfPVKnKXhPtqRLjNY7XHNTR3FEq&#10;RMMb7xtR3WTirkFz5dYcL4q4s1c06R7lHFc0ffNj7dU0N9WC11zTluttYOib+2pSNqTVpWqFtS21&#10;kSX1QNeVaomU8TRj8JuNe+ZTGuf+mprKS6okuaPYlfWocpfluZGqnJd1Vnuc1Re5wa6YUTza+P5T&#10;Sa+IpRf7ulYq3dO+1Ct3RPNWZS/mOgiucVajvq52G6zVhbvNYTonpUcxjI6SO/2VoR6ttrlVuqsp&#10;d1xzoKR6cK1Kr8R066xuqeLVdtckt5zViK9NczwyK5KMvhO6tdWrVt9Z2/crzyLUdlXbfV81w1MG&#10;cdXAxken2uq7q3rPVg1eV2urV0enanxXh18GfOYnAHq+napXWabqleUabqPNdbpl9ur5HFYY+Hx2&#10;CPVdN1Gux0i+ry/S9Q5rtNIvtor4nGUD85x+GPT9Jvdxro2/eYkrz/R77za7PT77zf3dfGYiEqU+&#10;eB+b5hhrjZo6zJ1yK2rhay7xdsFfeZNj48sT8ezbB/EbXgHw5FqF7/aEn+ttnxXpuxTuz+NZHhFI&#10;28P2bx9JEzW5s4PvX9t5FhY4XL6UF1XM/O5tgMLDCUYxh13JaKKK+jPRCuf8ff8AIjeIP+wfcf8A&#10;otq6Cuf8ff8AIjeIP+wfcf8AotqAPjv4Wxf8UFow/wCmH/szV1Qi2kD1rA+Fkf8AxbvQf+uP/szV&#10;1Zj5Fem8wj/MfwbjsA/rVb/FL8yr5Zo8s1b2UbKn+0Y/zHD9QKm2o3iyKv8Al0NFVLMY83xB9Qkd&#10;/wDskH/i0v8A3FLr/wBCryLxj8a/2ofBHj/xBZW3wms/Fnhnz3/sq/s5dj7P4d/zV61+ySuPhJ/3&#10;FLr/ANCr2wjgGvOb5pcx/duWP/YaP+CP5Hwr8LP2dPiv8fPjPo/xU+PkVppdnob50fwjD8yRP2lf&#10;/ar2j9s9vjMvw603/hSsMU2tfbV+2Y27/Jx/Du96+hgMU2Rd1SemeIfED4Oal+0B+zPN4I8bzR2W&#10;v6npyC5uoBxb3S4bf/31Xyr8Mtf/AGuP2fPA5+Hlv8MrTxba6TG1ro+tRSKibP4Wf5q/RsDFN2e1&#10;AHyP+xd+yv4k+Gut+Jfif8SLyG9+JXio+ZciEfJZp/zz/QVmeKfjl+1F4K8ceINPi+EFp4s0TzH/&#10;ALK1Czl2fJ/Dv+avs1V203Z7UAfCHwb/AGZ/ip8Z/jfpnxf+Pf2Wyk0MN/Y/hW0+5bP/AAsa+8V6&#10;UAYpaACiiigAooooAKKKKACiiigAooooAKKKKACiiigAooooAKKKKACiiigAooooAKKKKACiiigA&#10;ooooAKKKKACiiigAooooAKKKKACiiigAooooAKKKKACiiigAooooAKKKKACiiigAooooAKKKKACi&#10;iigAooooAKKKKACiiigAooooAKKKKACiiigAooooAKKKKACiiigAooooAKKKKACiiigAooooAKKK&#10;KACiiigArD8UQb7HeP8AWCtyo5YY5PvjNAHl1na/v/3lTNY7J67JvDNt++pIPDkUUMwk70ActHHs&#10;qrqTVpXUfkT+XWbqEdAGXH8laSyRXEH7ys2NvNn8uOr0NjKtAFhreLyP3dZci7ajuoZXnqSgBrLu&#10;qvJZ7qtU2RokoAjjXyP9ZU1Zcl15s/l1oedEtAEm6svXNc0zwzY/aNUm8nzf9XF/HJVyO482uU+J&#10;/gi58Zw2UlnN5Mtt/rIZfuV6GBp4eviYwxcrQluzwc9xOOwuXVauWU/a1o7L/wBK937Rpw6hY6tB&#10;DqGnzedab/8Ax+qeq+HbLXp/tkk8sF1/y04+SSpfAvg6Xwp4d+yXk/n3cr+b+6+5GldD9liStZ1v&#10;qOJqfUanNHozy3lkOKMpow4hw/vS95x+Hlf/AKUFhbRWkENvHD+6tU/d1R1JonNaTSeVWHcSbp68&#10;2c5VJSnP7R9XRo0sNSjSpRUYxXKkv5Y/DEdb2/n1G/etDS/+mlTQ/ZmnqDcq6fNt/wBZWkrbq89+&#10;KHxW8K/CjyLfWPtd7qFz+8jtbT78af7db3hHxZpni3Q7LWNLm87T5f8AvuN/7r/7Vd08Bi6WHji5&#10;03GlLZ/ZOSGMw9StLDwqLnjujppP+PesPUNS8qDy/wDlrWtJdRRfvKw9SaK6n/d/6quE6yGzbzIP&#10;3lXIbWWf/V/+RpdlENr/AN+q+Vf2ptS8Q2/xG8uSa7h8P7E/sryd3/sv+1X0GS5TLOsX9U9ooac1&#10;3/6SeHnGZxyjC/WPZ8+vLY+pLj5IPLrH1JrHSNDn1TUJorLT7ZPMuJZvuRpWH4BvNXl8AeH5Nf8A&#10;N/tryP8ASPO+/wD7NXPHmhxeOfA+s+G7ibybS+geKOX/AJ5vXD9WpUsb9XxEvcjPlbX8vN70j0Kd&#10;aVfCxrQj70lzJM4n4d/tBeB/iv4im0Pw/NLZahFG3lxXf/Lyi/xJXpljcbf9ZXzD8Cv2TdS+HHji&#10;HxJr+sWt3DY7o7OLTj88h/h319LMvm+fcSeTDF/rZJf4I69niTC5ThcdGOTVHVpSUet/e8jHA1MR&#10;Vp82IjZ/+2mo1x/zzq1HJ+4rlbe4ll/0i3mimtP+WcsMu9K2NPmllr5S1j0jQ+/To22fvKo3F95X&#10;7urDSebB+7oAq315un8uOqMzS/8ALSq+2VJ5pJKr6tfeVBQG5qWdv9oq9b2flVx9rNfJ+8jrrNFu&#10;Lm4sfMuKAa5S9Zr9lrSjvNtYP27bVf8AtKV6ANy+vPN/eVVt18qfzKq2c3m/6yrW+KgCTUrjzYP3&#10;dc7W1dN+4rCoAnht5bj/AFdNkhlt/wB3JUlnN5E/mVHdTfaJ/MoAjbrXqnwkh8oGvM7e1luJ/wB3&#10;Xt/gLSfsOkwySQ4loA66sbxV/wAi1rP/AF4z/wDoDVs1j+K/+RV1r/ryn/8AQGoA8G+Dz/8AFtdA&#10;/wCubf8AoRrs/OrhPhBJt+Gug/8AXNv/AEM12Bmr+BM3y+MsyxM/+nk/zY547lLnnUedVPzvejzv&#10;evH/ALNiR9fLYmxTopP30VUvOxT4H/fRUPLdC4Y/3ojP2WG3/DvUv+w3ef8Aodeh+Kvh/wCGvG1v&#10;5ev6LY6rF/09wq9edfsp8fDvUv8AsN3n/oVezg8V/fOTLly7Df4If+kicub3znvCnw98M+BLf7P4&#10;f0Ww0aL0tIVStLW9B03xFYTWGp2UN9aS/fhmj3Ka06K9oClZ6fbabYxWltDHb2sSeWkUQ2qg9BXI&#10;+I/gf4C8X3wvtY8JaVe3f/Paa2XdXd0UAZ2k6LY6DYRWWmWcNlaxD5IYECIPyrK8VfDnwz45g8vX&#10;tA0/VB/0+W6yV01FAHO+FvAfh7wNZ/ZtA0a00uL0tIlSuhVdtLRQAUUUUAFFFFABRRRQAUUUUAFF&#10;FFABRRRQAUUUUAFFFFABRRRQBDcJ5sJFeaalZy/bq9RrJv8AQra9/eEc0AcRNZ+bBTobfbXWf8I1&#10;Elx5n/LKqOv6bHZjzEH7qgDDmbZWLJ/x8VtXS76wbiT7P/rKAL1jNs/d1Yhji8/zP+WtU7e1lejU&#10;o5Ug8ugB15DFFPVeo7ddtSUAQyWsT02G18qpmaqdxfeV/q6ALitup1U7GT9xUjXFABeTW1hYzahe&#10;TQw2lqnm3Es33I0ry/wX+0h8NPir4jm0Pw/rP/E2i3eXFN/y8/7ld14+8J/8J/8ADnxN4X8/7HLr&#10;Fi1tHdf883r43/Z+/YW8Z+C/i1pniDxJqVpDpekT+an2SX57nb93/gNcNarVpzjCEfd6n0uW4PLs&#10;Thq88XW5asfg/wDAf/kj6N+M/wAHNN+OXgkeHNXnlspopPNtruH78b/3X/2aw/2bP2WtN+Af9pah&#10;Jqf9s63fRrF9qx8kaf7Fe53EMVxPNcf89Xpsa+VW7w9Ln5+X3jyqWZ4uOElhIVHGlLoNvGiSCsdf&#10;3tXNSm3VVtf9dW554TR/Z6bD8s9al0sX/LSqPiTV9I8M6Heaxqk3k6fYp5slS3GMeefwmtOnOvON&#10;KEeaUtkakM2+pPv15L8Lvj94W+KuqTafon2uyu4v+WN3/wAtE/2K9WhuN9ZUa1KvDnoy5kdePy/F&#10;5ZW+r46m4T7Mq3F19nrBW+lur6tbVLqKWDy4/wDW1n2drW555Mq76kkt5Yv9Z/6N315v+0VceIdO&#10;+Fep/wDCP+b9r3r9o8n7+z+KvJP2SNU8Qzy6zHLPdT+HAi5+1Fvv/wCxurxqmZeyx0cJ7P4up9vh&#10;eF54rIK+fQrQiqT+F7/+BfZ/un0jJb/b568+8X/GPwX4B8RHRNUvJp9Q/wCWnkj5I/8Afrv9Pvpb&#10;X95H/rYnWSvnz4lfs133jPx/qes6VqVrFa6lP5txDdH54/72yqzOrjKVOP1KPM7mXC+DyTGYuVLO&#10;6zhStpZ25pep7nb3EX7m4t5vOtZU82OX/nolbH2r9xXO6TpsWh6Hpmj2/wC+i0yD7NHLN9+StC+0&#10;XV7KD7R5EvlV6UZ8sIzrWjKX/pR8pUjD2tT2PvQvKz/u83umxa3FSNJK9YNrdSrWs03lQeZWpgTL&#10;8tR3l95UFR291FLWbrEMvn+XQA5pJZahhT9/RJPsrDWe5uJ/3f8AyyegOY6xdP8A39Wvs/PmVg6H&#10;eX327y5P9VW5dTeRPQBrQ3kVOuL7d+7rm5tS/wCedEd5LLPQBcm/0j93WhHcReR5dUVaKpFaKgDF&#10;vf8AX1DU17/r6hfvQBNJYy29Q1auL6SWDy6qqu+gDW8Jw+brll/v19D23+oi+leQfDnQ5WvoZZIa&#10;9ijXbQBx/wAW/wDkmviX/ryevhrQrz/iV29fc/xVP/FufEn/AF5PX5/6Dc7dLg/4FX4x4lQ58Phv&#10;WX5I/WPD+HtK2I9I/qdR9qo+1Vi/a6PtdfgnsT9s9ibX2qj7VWL9ro+10exD2JrXdz/od7/1wb/0&#10;GvqP9kxt/wAENF/4F/6FXyFd3X+h3v8A1wb/ANBr67/ZHO74E+H/APgX/oVftHhtDkrYn0j+Z+S8&#10;fw5MPQ9f0PaUpzdKalObpX7yj8VFooopgFFFFABRRRQAUUUUAFFFFABRRRQAUUUUAFFFFABRRRQA&#10;UUUUAFFRyyiFd79Kjiuorkfuz5tAFiiiigAooooAKKKKACiiigBF6VFOP3R+lSr0pG60CR4r42s4&#10;9M1/ZDCI45E7VTtyAMGvVPEHhu2123Bkh/fR/ckrlpPh9cxWNoYCPtP/AC0r8K4m4Zx2IrVa2Gip&#10;R+JJf17x8r/ZtWliZThqpGPbjkVe3bofetbVfC8el2Uc6f6z+OsiD94MV/NXFuT4rJcTHD4uPvSX&#10;MffZVHlOe1Loa4nUv+Wtdtq3yzVxGqLtM1fP4M/U8vORv+gritV6zV2t/wBBXGax5dfc4Hc/SMB8&#10;RyOoVyV5Jthrq9abyoK4vVpK+3wceY/RMBHmOd1S43CuRvrjdXQahNXJ3suTX2eFpn6FgqRn3U28&#10;Vlzvk1cuJKzZzmvfpxDGVCtJJTN/mmnOmaI12129D5l80pFXbU8KbDUpi20KuKbkZ08P7NjoGq4z&#10;bKrQx80tw2axl70j04N04DvOpstxVdn2Gqctzg1rGHMcdXF+ziXHuKj+0VRaampJW/sjypYzmkai&#10;z06SaqKNk1ITms3A6415SQSz1Te4wankXeaqSLW0FE8rE1JkP2qnx3FVmXaaagxXVyo8ZVpxkaaz&#10;4qaK6FZBl21JHNWTpHXDGuLNxLyrEd1WALkmrMc9YOiexRzGRtfac1LHdbKxBcVItwawdI9KGPNx&#10;LzmrVvdVzi3BFW7e6rKdH3T0aOZPmOot73bXTaVqG4VwtvNzW9YXea8nEUeaJ7z5cTA9O0i9212W&#10;k326vL9LvNprtNKvOK+LxlA+Lx+GPUNJvq7bSbzfXlek3Vdxo9xsr4TG0T8zzDDHqGj3ldto99Xm&#10;ekXG8122kT7pq+BxtE/McxoHev8AMPMrKukBFX7OTzYDTEsDe3sMXlZEn36WSqpPERw8I8zf6n5R&#10;m2H5onoPhL/kXrP/AK51tKf0qnptotjZxW8fCRjFW+MZr/RPA050cLRpS3ilf7jxkuWNh9FQzTRw&#10;D56SC6jn/wBWc16Iyeuf8ff8iN4g/wCwfcf+i2roK53x/wD8iN4g/wCwdP8A+i2oA+UvhbH/AMW5&#10;8P8A/XD/ANmautEXFc98K7f/AItzoH/Xr/7M1dcsXFfC1sylzn8p4rL/APaKnqyp5VHlVc8qjyqw&#10;/tQ4/wCzyn5NNEP/ALNV3y6QR/vv+ANVf2lIqGXx5jp/2Sh/xaf/ALid1/6HXtadCK8V/ZMG34V/&#10;9xS7/wDQ69pHBavuqb56akf1Ll8eXCUY/wB2P5EtFFFanohRRRQAUUUUAFFFFABRRRQAUUUUAFFF&#10;FABRRRQAUUUUAFFFFABRRRQAUUUUAFFFFABRRRQAUUUUAFFFFABRRRQAUUUUAFFFFABRRRQAUUUU&#10;AFFFFABRRRQAUUUUAFFFFABRRRQAUUUUAFFFFABRRRQAUUUUAFFFFABRRRQAUUUUAFFFFABRRRQA&#10;UUUUAFFFFABRRRQAUUUUAFFFFABRRRQAUUUUAFFFFABRRRQAUUUUAFFFFABRRRQAUUUUAJto20tF&#10;AHCeMLe5t9VhuI/9VWHfal/oNei6vpMWqQ4k7VyWoeCxBpU3mUAczodxEkE37n97Wg2qb6zYbf7P&#10;R9o58ugCaSTdUe6mzSfZ6orq0tAFq4vPKrJkuJbipLi48+q7NQAeZtnqaG42T/vKpzTRf6upI120&#10;Ablu0Uv+rqbdsrDjuJYquR6pLQBoeZ5tOo+x/Z4PtFNVt1AEd9D9orFkj2VvMtU76GgCnHdSr+7q&#10;9DZxeR/11qjIsXkeZTVupaAPLfjl8Ab74ta5Drnh/UobPVfLWK4ivPkh2LXWfDP4df8ACt/B0Phe&#10;3n/tOaKdrm4l/wBtvvf8Brpobjyq8y+O3ibV9As9Mt9Pn+xWlz/rLuH/AJaf7NfW4TEZjnVKlknt&#10;FGmtvd/lPj8yWX8PKrnc6blPrb+8elzLL/q5KjjG3/V1yXwe1vV/FXgE3mpnz7qKdoo5v+eiV063&#10;Er/6yvAxuFngcRUw85KUovofQZbjYZnhKeLpRcVNbM3LSeJLese6aRL7935M3m/89olfy6k3e9Df&#10;NXDeUT0JKMkZN5Zy+fNJVVWrcmXfBWLJHsoj7ofFIsW9xEn+shrxH9tDRfEvij4V2Vv4Phlmiin8&#10;3UbW0/10n92vYsf9NqGm+yweZHNXr5TmDynMKOYwipuD2fwyMK9P29KUJ/aPmn9hnQPF3hrSvFlx&#10;4jhu7PRLlF+xRXm7/X/xbN1fT2m3kS1wPjzxlF4A8K6z4s1Tzb3T9MT/AI9Yf+Wjt92vKfgP+13L&#10;8W/HEPhPVNAi0eW+RpNOltJd/wB35tr/APAa+px+FzXi+WJ4hpYZKlB6pS/l+K383u/EcVOdHAcu&#10;HnJ8x9AeJPEFjoOlXusapN5OlWKebcS15r8K/wBrXw18UvFX/CL2+mS6Zd3X/IPlm+5c/wC/XZa1&#10;o9t430rU/D+of8gq+j8q4rzf4S/sb6b8MvGMPiiTxBLrM2mP5unWvlbPLf8AvVx5PHIJZdiZ5nJ/&#10;WP8Al3a//bv/AJMLE/W44in9X+Dqe7XVrLF/rKo6hDLa6Hqd5HD58trA0kf+/wD3q3I2+2wfvP8A&#10;W76dcQ/886+SoTjTqxnOPNy9DsxVOdejUowlySkuVP8Al/vHlfw18cax4m1z+z9Rm+2Wuxpf9Xs8&#10;r/ar0iOSW3g8uP8A1VQzLFYT+XbwxQ+b/rPJi+eo/MlSvSzbG0cbX9rh6fIrbHz3DeVYrJ8F9Xxd&#10;b2srylf/APaCSHyv9ZTU7VaaT7RB/wBNapyahc2teMfVFi3uJU/d02ZpUqvb/P8AvKbNcfZ4PMko&#10;A1LW6il/d3FR3y/886q6TDLeQeZ/t1avG+zweX/y1oAoyTRRVVk1aKKo21jb/rIaz5L6LUp4Y4/7&#10;9AHpnw/0eXV5/M86vcba2EEEMf8AzzFcJ8LNBisrDzP33/bavQ6ACsbxb/yKutf9eU//AKA1bNYn&#10;ir/kW9Z/68p//QGoJZ87fCWT/i3Ogf8AXNv/AEKuv86uK+FIk/4V1ov/AFzb/wBCrqWmr+UMxy7m&#10;xdaf9+X/AKUfAYjH8tWRc82jfVTzfejzfevP/s7+6cv9oFvzqfDLmWL6VRaX3qSHzGlio/s7+6aw&#10;x95F79k9t3w61P8A7Dd5/wChV7V6V4r+yZ/yTrUv+w3ef+h17U3XFf1dl0eXBUY/3I/kffUJc1KM&#10;/Ikooor0ToCiiigAooooAKKKKACiiigAooooAKKKKACiiigAooooAKKKKACiiigAooooAKKKKACi&#10;iigBNtY3iaGW4sTHHFuraqOaLzIilAHl0N5LbweXcf62sdrz7Rqv7z/VV3154M82+8yP/VVx+oaP&#10;FYX01AFqTVPK/wBXVW4upbiq7TbKcsm/95QA77lNaaKKqMmpbKjm1LzYP3lADby631Spd2+mySRL&#10;QBJHNtrQs5opaxbf5p/Mq0sm2gDeoabbWXb6lLFWlbx/2n+8/wCeVAOxJTZF30LJTqAMO4j8qemw&#10;zfZ62rhfNgrLVYl/d0ATW8f2yfzJKwPih4GtfiL4H1Pw3LN5P2lMxy/883rV8zyJ/wB3TfOl/wBZ&#10;UzhCrCUJ/DI6cNiauDrU8RSlyzg1JPzj8J4d8Ff2XdT+FXiT/hJPEmpRTSxJ5dnFaf8AoT17rNDc&#10;wfvJP3Pm1T8Satc2XhzWdQs4PO1C1tfNt/8Afrwf4N/EXxPq/jiKzububUrW+f8A0yKY/wCr/wDi&#10;a+Wq4/CZFWpZfCm5c593VoZtxpCvnOLrR5qS5e3973T3zZFVrT22T1T1JpbOfy/9upIWr6s/O17x&#10;Y1aTzf8AV1jzWss8H+phh/6ZQxbErQZqbR1Dml/26YbL9nnoWTd/rKtahH+/qhQBt6bfWMWq2clx&#10;D+6if95XWKlxFP8AaLgf6L/z1/g2V5yvlPWTrV5cywQxxzTeV/zy835K+F4l4UpcRVsNWnWnD2L5&#10;tP8At3/5E7sNipYbm93m5jYkvrZr6by/7/7uptQ1DfB5den+Gvg5psGif8TAedfyJ/rv+edeReL7&#10;OTQtbvNIk/fyx/8ALX/Yr7zqcPNynX6X4ctrWwh+2TS/apP3vlfwf7NZmqWNzb308cn/AGz/ANyt&#10;TS9fttSsYReebDdRp5X7n5/MqjealLf6r5kkP7r/AFVfnuQ1OJo5ji4ZtFewj/Dt/wC2ndXjhfYx&#10;nR3Mm30/7bfQxyf6qV1ir5F+MXxu8ceGvipqmnafeHRrTTLryre1Ef8ArE/vf8Cr7Oa3/cVh6x4X&#10;0jVJ4dQ1DTLS9u7b/VyzR/53V9XmWFrYqlGGHly8rPqeFM+y/IMXUxGY4X20ZQ2fL7sv5ve/mG+F&#10;7651fw5o2qXEP2K7vrVbm4i/55vV64826/eSVH9qlf8AeU61m/5ZyV6EIyjHkPja04VKtScI8sZO&#10;Vl/LHm+Eh8vfTo5PK/eU2SaWz/eR/wCqqFb6W/n/AHn7mtTIvSNK37ymw3Xlf6yq7NKk9V7eb7bf&#10;eXHQBuTLFLBWXu2VqR2/2Wf95WHeah9nnoALjUPKq1oMn9rT+XHWLea1En/LGuy+FejxX8/mXHnU&#10;Ae0+E9H/ALNsIefN+TrXRVDBALeAInapqAOO+LA/4tz4k/68nr85tGuwulwHzs/er9Gvir/yTjxJ&#10;/wBeMtfmFo9lZPY/6n97vb/lpX5Tx9CM6OH5u8v/AG0/ZvDWDlWxPL2j+p2X2mj7VWOt1to+1Cvw&#10;/wBif0D9XNj7VR9qrH+1Cj7UKXsQ+rmpc3X+g3g/6Yt/6DX2f+x+274BeH/+B/8AoVfBF5p1kbG7&#10;kk83/Ut/y0/2a+9P2NV2fs9+Gf8Acb/0Kv2DgGnCFavy9l+Z+JeJMHTwuH5v5n+R7glPpiU+v2c/&#10;BQooooAKKKKACiiigAooooAKKKKACiiigAooooAKKKKACiiigAooooAztY0W112yNpeRedEaZonh&#10;+x8O2X2awh8mL0+9WpRQAUUUUAFFFFABRRRQAUUUUAFI3SlooAYy03bUtFRygUdQXdYzRp/c4rze&#10;OCS2Jik/cyivUmOa5XXPDj39+Z4CPN/5aV+IeJ/DOJzvCUcRgoudWm9l2f8A9tyndhKvspnnurRg&#10;mWuL1iPZ8gr0fxTpcmn4jPPmd68711P39fyj9TxGX1nhsVFwnHdM/TMrqKaXKcRrC7Zq4TV1/fTV&#10;3mtL++rh9Wi2+dX1mCP0/L3rE4PVJd1cZrwxXb6xHtgri9bj8yvv8EfqGAZxmrf8tq5e+6j611Or&#10;Lu86uXvF/f19rhfhP0TB/CZNzVErzWhKNvNVpY+a9mBx4iGpSaIipUixUyxbqlSHFa85yQoe8QrH&#10;uoMNaEVvmpDbVg6p6UcHoZ/k81UuK15Y9tZN4a1pS5jkxlP2UTLuG5rPuJOlXLqs+6r1aUT8+xk5&#10;e8CTc1YU1nx1oW61pNHHQm5FiMbaevUUYNFcu57ijykrR5qvJDvqws22pFl8ylzSiaOEKpmPBVee&#10;OtswbqpzW9aQqnDXwfKjFkTzaFXyDVqaPZVaRN5rsUuY+cq0+V+Yzzi9TI+2oUjKmpsU3YmnzFqI&#10;+YaOtQwybaazVjynoe090uVPA+KoebViGSs5ROyjVXMblvNzW1azcVzdq1blq22vKrQPvctrcx2W&#10;j3G6u40afcK830mTbXcaTJt8mvk8bTNMxpI9G0ifb+8rudGudorzrR5P4K7zRptwr4DGwPy/MYHo&#10;mjzfuK7rR5v4K850WbdXd6E+6avz7HQPyzMqfxHoumS87K7Twdp4H+lnr/q64XQofNva9W0qxGn2&#10;/lx1+g+FOTSxmcyx043hRX/kz2Px/N5Rj7hpRrtp9MXtT6/sxbHzBm6tottrlgbS9XzYj1H3aNH0&#10;Gy0Kx+yWcPkw+laVFWA1etYPj/8A5EbxB/2D5/8A0W1by9awPH3/ACI3iD/rxn/9AagTPk/4Y+JI&#10;4Phz4fj/ALM1Cb/Rf+eX+01eh26CWKGTvWJ8Jo/+LZeGv+vX/wBmaup8v94vpX85YrM17eXr/wC3&#10;H4/icAvay93qVfLo8urnlijyxXL/AGlH+Y4vqBTEQFYn/CTRpP5f9mah/F/yyrpxEaFj/wDZq0hm&#10;sTWGA5fsl/8AZOl8/wCEZdAYs6pdf63/AK6V7ZXjP7Ko/wCLWzf9hS7/APQ69m7mv6EwUufD05eS&#10;P2HDxtRj6D6KKK7zoCiiigAooooAKKKKACiiigAooooAKKKKACiiigAooooAKKKKACiiigAooooA&#10;KKKKACiiigAooooAKKKKACiiigAooooAKKKKACiiigAooooAKKKKACiiigAooooAKKKKACiiigAo&#10;oooAKKKKACiiigAooooAKKKKACiiigAooooAKKKKACiiigAooooAKKKKACiiigAooooAKKKKACii&#10;igAooooAKKKKACiiigAooooAKKKKACiiigAooooAKKKKACqeoTfZbKaSrlU9StjdWZjSgDzTUvnn&#10;8ysO8j2T+ZHXeXvhO5lrFm8O3Pkf6mgDkb7UpfIrLbUNtbmpaXLF/rK5m+h+zz0ASNqUtV/Olot7&#10;Xz/9XTpreW3/ANZQA2OT9/W4rb6x7W382Ca4km8mKL/WVtaFe2mq2+bU58r/AJZTf+hUHlVc1wNL&#10;G08unWUa09ofa/8AkSZbGVqbJD9nraVdtRyWfm0Hqlpb6V7Hy6pwtL/y0qSFdv7upKAMv+0padJq&#10;EUv7um6ha7P3kf8AqqoUAXbyP/nnVNetWre48r93JUM0eygCPbRJDFPB5dxDFexf88pot9SR28rU&#10;1l2fu6pc0ffgTKMKilCdpR6r/wC1HRzfZ/8Aj38qGL/nlD9ysWbzVnrYpvlxf8tKlvmKSjGPJAF+&#10;SDzKz4bzZPVpr6Vf3fk1ltH5v7y3mhvYv+e1pLvSi0ibx5uQtSX26fy/+WVF9YxSwfu5vJqirbf3&#10;lR3V5/z0/wBbRzFGTcW9zb/8tv3VSabeeb/x8fvqmuNS8qCseabzf3kf7mgC1r2h6Z4o0q90vVIP&#10;tulXyeXcWtcH8Of2afBnwi1WbWND8281qX/j2lm/5dk/u132n3kTfu7ithZoseXXq0M2x2Fw9TCU&#10;qzjSn8cPsyMpUaVSXPyosaPpsUVbHnb/AN3VOzuovI/d1T+0bJ/MryvhNTWuJvsv+sqi2pS/8s68&#10;7+Mnxul+GU+mafp+mfbNQvoPtMk033I0/u1gRftEWTWGgXl54f8AJtNT/dXEvm/8e7/3v9qvp6PD&#10;OaYrC08XSp80Z7ar3vl/26fOVuIctoVqmHnU5XHf3ZHqd80t1+8qrHeSt+7qTWNQi0vyZP8AnrGs&#10;sf8AuN92smHUt8/meTXzB9H8XvnQbvKqjcLLez/88Kptr0X26GrkmoRT/wCroA0FtYrD/VzedWTf&#10;XX2r/R6jm1SX/V1ehWJ/3nk/vaALVnN9lsfLqvdXW7/V1HcX0SQVh+dL5/medQBHrEf7+b995NV/&#10;CbbfEcMn+3VXxBeb5/MkqjoevRWGqw3H+3QB9t6B/wAgqD/crUrlvh94gi17QoZI66mgArG8Vf8A&#10;Itaz/wBeM/8A6A1bNYvir/kWtZ/68Z//AEBqAPkb4c+DdNv/AAPpkkk135ssbf8ALy396vQ4B9ng&#10;gij/ANVHXG/C59vgfTP9xv8A0KuqEvSvx7E4GUq1T1P57xuYv6xUh5y/9KLvm0ebVPzqPOrk/s08&#10;/wDtEuLPtrAPg7TJ703Mk135sj5/4+W21p+fmnRS/vquGXyj8BtDMpR+0bf7H1pFY/Cq9t7fzfKj&#10;1q8H747m+/Xu55FeG/sgtu+F15/2Grz/ANCr3FTyK/X8IrUKfof0Bgpc2Fpy8kSUUUV1HcFFFFAB&#10;RRRQAUUUUAFFFFABRRRQAUUUUAFFFFABRRRQAUUUUAFFFFABRRRQAUUUUAFFFFABRRRQAm2uF8WS&#10;RXs//XKu6bpXL6n4euLyeaRD1oA8/uI/Ng8us1bqW1/d12U/he5gm8sQ1h6podzFP/qaAOVuL7/v&#10;7VdtS/551Y1S38qsuNd1AE0l1K9QtJK1TSWcqfvKjhhluJ/L/wC2v/AF+81AGppvzQVeht5Z/wDV&#10;18rf8PB/hzo3xM/4RgaZd3un+f8AZv8AhJP4N/3fuf71fYNrH5UEMn/PVFlj/wBxvu1EZRkb1KM6&#10;Hxx+IyZLOWKtLw/dS2vnVJJD5v7uSo1t/I/1dWYBdNL5/mR/8tahvLqWCf8Ad1eqG6h8+gCvDqG/&#10;/WVD+6ng8yqO2nRttoAb+98//U06rUzeb+8qqscr/u46ABW2U23trW186S3srSyml/1ksMWx6muL&#10;W5tf+PiDyahrK0J+/pLl6msZzjGUISfmirq0ks9Gmtuq1Iu+myTfY/3kcNamRTvJvKn/AHdOm1Db&#10;BUlxo2p39j9sjspvKrHb5f8AWUJ8wS901FWK4g/ef62uf1KzuVn/ANHm86rjXnlQf9MqrtqHlf8A&#10;XGj4QMmOaWCf95WhdeVdQeX/AORaz9Q1CKf/AKY1Xtb7b+8/8hUcoHrPh74walY6X9kuLP7ZLEn7&#10;u69a4rbc6zrk2oah++upXqGG6iaDzK0NPuoknoA1F8q3g8upG+b95WTfXHnz/u6q6x4ki8M+HNT1&#10;S8h860tv+WX+3/DWdWpChSlWn7sY7m9CjOvONGlHmlJ8qRpTajt/1dVbi6luoPLry3wl8crnxZPP&#10;aXOjD7d5LSW8Xm7E2L8zV2XhLxhbeMvCsPiCzg+xRb2iktP+ebrXkYLOcHmMowpS96XN/N0Posz4&#10;czPJ4Sq4unyqLje0oy1l8JcaaWw/dyVahbdBDWHca59q/wCWPnVM2tbIPLr2z5Y1riSWX93Uen2M&#10;X/HxcTfvar2+sRSweX/y1qG4vvIg/d/vqAL11eRQVHpK+VP5lQ2M0V5/rKufaIoqAJprzf8A6ysP&#10;VPng8ySodQuvtE/7uqd9dS/YfLoAx7z/AF/l+d51fSXwLk83Q/3lfLLah+/r6E+APjS2lsZrP/lr&#10;QB7zRSL0paAON+Kn/JOfEn/XlL/Kvy40i62WR/32r9Sfin/yTvxN/wBeMv8A6DX5QaXeb7H/AIG3&#10;/oVfmfG656ND1l/7afvXhND2mIxfpH82dJ9qo+1Vi/aqPtVfkPsT+kvq5s/bPrR9s+tYv2r2o+1e&#10;1L2JPsDVvLz/AEK8/wCuLf8AoNff37GZ3fs9eGf9xv8A0Kvznvrr/Qbz/ri3/oNfop+xb837OfhP&#10;/rm3/oVfqHBMOWrW9Efg/itT5MHhf8T/APST3RKfTEp9frZ/NoUUUUAFFFFABRRRQAUUUUAFFFFA&#10;BRRRQAUUUUAFFFFABRRRQAUUUUAFFFFABRRRQAUUUUAFFFFABRRRQAUUUUAFFFFACbaaY80u6hqV&#10;gOE8d6qYIfshhP73/lpXj+sSmO4mxzXsfjPw1e6zP5luMivMfGXhDUtIWG4uIcxf9Mvnr+N+Nstz&#10;nGZ3icXWw8nRi+VS5dOX7Op+gZJWw9OEYcyvLoebaueJq4TWP9VXc63DcR5ElnLDF/z1lj+WuG1g&#10;/uvrXzGFpTpv3o2P2TK5Rl8BxmqR+b/rK4vVo467LVpNtcTq3/LavtsHc/TsAcjqUMdcrfR11mo1&#10;yd83Pl19thrn6JguYy5Y91R+XirNG32r1OY9WdGMiusNTLEi96dRRzFKnGJbs443q1N8tUbWTypq&#10;kurjzawafMZODcyhdNWReLWlOdprPn5Nd1LQ8vG++Y9xHiqci760pU3VTmj2mvVhI+CxNEqCBO5N&#10;TwDbSN1pEO2t5HDCMaci21IzbKryTVVmuqzUGzeriowNBps0LKKyReVJHc7q09kzmjj1JmylzmmT&#10;D3qjFNuPyVI0m6suTlkdf1n2kCORd9QiAmpJJNlQi4rf3jy5uHMTCKKhoYmqaFlqR1iqeax1xpxl&#10;HoZkny1H5nNWrry/Ssx2JNbw948WvL2Uizuq3bnFZsL4Na1rFU1PdNcJL2kjStq2rMVk2q1uWcde&#10;PWkfpOVw943tNrtdLOPJrjtHh3122lx7q+Vxkj1MfJHb6R/rq7vROZa4fR4/+Wld5o8dfn+OPy3M&#10;mdnogxMK73QG2muJ0WPbXZ6dJHH1r8+xvvH5bmMua56r4EbdrUJr1QoCCK8P8Mat/Z97DP2Fe4xS&#10;Bxmv6Q8I8XRnllfCL44T5n6S2/8AST8UzunKGIUiaik3UtfvZ86FFFFABXPePf8AkR9f/wCvGf8A&#10;9Aauhrn/AB//AMiRr/8A14T/APotqAPn34SL/wAWz8Nf9ev/ALM1dcI+lc38H493wt8N/wDXr/7M&#10;1dj5dfxBjMw/2ip/jf5nz9XAc05FXYaNhq35ftR5ftXL/aRj9QKax8UkcPJ/4FVwR0LDR/aRpDL/&#10;AHoi/ssfL8Mpv+wrd/8AodeyHoK8e/ZbXHwym/7Ct5/6Mr2A8AV/auXf7lR/wx/I+giuVD6KKK9Q&#10;oKKKKACiiigAooooAKKKKACiiigAooooAKKKKACiiigAooooAKKKKACiiigAooooAKKKKACiiigA&#10;ooooAKKKKACiiigAooooAKKKKACiiigAooooAKKKKACiiigAooooAKKKKACiiigAooooAKKKKACi&#10;iigAooooAKKKKACiiigAooooAKKKKACiiigAooooAKKKKACiiigAooooAKKKKACiiigAooooAKKK&#10;KACiiigAooooAKKKKACiiigAooooAKKKKAComWpaKAOO1jw7Ld33l/8ALGWqt18MLW4hx51d3SdK&#10;APGdW8D/ANhweZH/AKqKufkjilr17xhcfuPLrzGbTf3/AO7oAyY7GKWCazuP9VL/AOQ6m0OxtPDi&#10;StDL9rkk6SfwVoR6bL5/7yrH9nxD93QeDWyPL6+YU8znT/fQ2Zcsf9P/ANXULLKs/l1Jp6/YJ/8A&#10;plTrhvPnoPeI2miSpKz7yHyp/Mq5byebBQBDJb7v3f8AyyqjeWvkVq1WurXzaAMunXSyrBTreGXz&#10;62PL3QfvKAOC8am+aeEQSSm02fu/K/v/AMVdXpKyrokMmof8ff8A7JUl1by2c/mW/wDqqo+ZLXr1&#10;8f7fC08Py/D1Pgcq4U/szPcTnn1ic/bfYf2eb+9/d+yN/wBbqvlx1JfRxWH+smqv/wAes/mR03U4&#10;Ipx9suJvsUP/AD1ryoQlUlyQ96R9viK9HC0pVcRJQhHdv3Y/+BHE/Fi11PV/AF7b6H539of8vH/T&#10;SH+7Xn/7MPhvXLDVdZuLiGWz0XyPK8q7/wCe3+41eyPF5Y+0283nQ/8APU/36mk1KW4g/eV9LTzm&#10;tg8srZTOn8fV7nzH9lYTNcdQzmjW5o205JaS5f7x5b47+LOreGPFF9plpFFBa2uzAmi+c12TTefP&#10;ZahJ+5+1QLL5VbFx4Z0PxDP9s1DTIb27i/5azf8As9Q6poMt5P8AaP8Alls/dxfwVnmGMwOJwtGj&#10;h6PLOO7JynL81wuOr4jHYjnhN6L+X/5EqzWcU8H7uf8AjrxT4p/E/V/CfjGbT9PiisbSxRfLili+&#10;e4/3/wDZr1+3vvsHnRyVj+K9Q0e7nhvLzTNP1PUIk/4+7uP56jIsdg8uxMquLo+1Ultvy/8AgR3Z&#10;1gMbj8PGOBreycXv8PMZ9xdXLwaZceT5P2q1W5k/32rSsdQlauR0fVLnxRqn2eSfyLSLdLJL/sf3&#10;UrotJl03VJprfS4buC72fu/Ol3pJXJHBVsYqmIw9PlpxchV85wOVVaGBx1b99Naf3v73/b32Trre&#10;bb+7qaa4igrh7fxBKk/7yaq8nii51m++x6f+/uv/AByNP71eUoykfRzlGlGU5/DHc1PH/g3w18RL&#10;ezk1yGXzbFPKt5bSXY+z+7XPz/C3wr5+mXHk3f8AZ+mR/wCj6f5v+s/2nqbxBfX2kaV9suJoZrSK&#10;T95LDXAt8Vor2eaOO9h8qvdp5vmmBh9XhWcEr2X8t/5Tw3luVZj/ALRywnzdVL3ZHoHiLUJdWg/1&#10;3k/886r2PiiW1/0O4/ff8868nk+N2h28/wBnuNTipsfxi0PXPOkjvYf3VeEe4ezLeb5/tFWG1bb/&#10;AMsfJryVfjFYy2M3l3sPmxJVPw38UItUnm+0an+62fu6APZLXVvPnretdY3QeXHXmvhXUotRnhj8&#10;/wD1td9p7f2X5Mf/ACyoA1LWxll/eSVDdWPlfvP+WVaFrqEV1P8A9cqdq00SWPl0AcD4kjlrn4V/&#10;fw/79dRqiy3Fc+1nKk9AH118FLqI+HPL8797XptfJ3w58YS6DPD5k1fTuharDq1hBcRzed5iZoA1&#10;KxvFX/Itaz/14z/+gNWzWN4p/wCRb1n/AK8p/wD0BqAPk74aPt8EaX/uN/6FXTed0rjvhvJ/xR2m&#10;f7jf+hV05k+YV5U8t5nz8p/GuZY7lxtb3vty/Mt+dR51VfMo8ysv7L/unl/X/wC8WvOpYpv31VPM&#10;ohk/f1rDLPe+EuOP/vHa/sdf8ksvf+w3ef8AoVe6dzXhf7HP/JJbz/sMXn/ode03mqWemw/aLy8i&#10;tIf+ek0gRf8Ax6vSjHkXKf2NlT5sBh/8EfyL9FZ9hrNhqtv5thew3sXrayq/8q0Ks9UKKY0m2sm7&#10;8V6LZXH2e41iwguf+eUtyiN/OgDZoqKJ45RvTmor2/t7CDz554oIh/y0lk2LQBaorN0zXdM1cH7B&#10;fWt6I+v2WVZMflWirbqAFooooAKKKKACiiigAooooAKKKKACiiigAooooAKKKKACiiigAooooAKK&#10;KKACiiigBCM1i69p8l7B+7rbooA4a1+H9reQeZcVi6p8LYrX95HNXqdUtSl8qyJoA8NurX7FP9nk&#10;qrHb7Z/3f/LVGik/3GXa3/jtdJr1r9qvppKy/wCzZaAPim4/4JjaJdfEf+2Y/Gfk+FZbn7b/AGV5&#10;TfafvZ8rd/vV9xWt55vk28cPkeVAsUf+4q7VqNdLipy2fkfvI6mEIwOmpiatfl5y1fRy2vkyVG03&#10;lQfvKvXF19oghjrNktd9UcxNHJvokX/nnVexm/5Z1coAz7ix/cVn/crckj82sma1linoAbarLWl4&#10;ZbdPe/8APX/lnRZr/wA9IabNp+/95/y1irzMzwUcxwVbA8zhzqUbr4o/4TWlP2c+c1HAlsZo7z/t&#10;n/v1zepLF5H7uiS4uZZ/3k/n1VuLfza8bhfIf9Xcujl06zq8rlK7/vfymmJre3nz8vKXPsv+gw3E&#10;lZsl5befD9o/1UTp5n+5VhfN1GD7PH/2zqzffD+9trLz45oppov9ZFj5q+gr4zDYaVOGIqKEp7X+&#10;0YxjKR65ZX1vPZQzwTRfZNnWuC8PaFputa3qWoOPPijk/dxGuDtbyWKD7P503lf88q0vD/iC50y+&#10;8y3/AHPm15s8vqxw9aGHqcspdX9krmjGUec1vir4ZtRpA1Gyh+xyxv8AvIovuy1wtr5UsHl103i6&#10;9vfFXkxzzfuo/wDllDXG3VrLon/XKu7L6OIw2GjSxcuefVkTlGUjtfhz4WsbyWfULyHzpYn8uOKX&#10;/wBCqL4t+G7K38NjVLSKKzu43/5Zfdkrm7XxlLoP+mW8373/AJ5fwVwPjz4ran4gn8u8mh8mJ/3c&#10;UP3K+erZTmVTPKeOhiP9niv4fNL+X+U3jVhGlycupa03UJV/1ldNpc2z95XnereJNM8L3H9n6pZ3&#10;V5qBRZLj7JLs8vdW9calLa+TJbzedp8qL9nlr38NmOExVaeHpVLzhujuxWU47A0aeIxFNxhPZnce&#10;Z+48yOqtxdW1/YzWd5D51rLH5UkVcffeNvsEEMck372s2PxN5t99juL20h1CX/V2nm/PJ/8AZV21&#10;JUrcla3LL3dTkw1LETnz4SL54e9pHm5f7xatvh54Z0u2vLbTYLqK6l/d/b/M/wBWn8S1at/sPhfQ&#10;/wCw9Hhlh0+L97+++/I/8TV5/r3xO/smea387yZYv+WVc/q3xesdJ/eXmpxfvUrz8NlWCws/a0af&#10;KzvxWeZnj6XssRWclJ8z9T0Kz1S50P8Aeed50Vajat9vghkjrxn/AIXp4el/0eO9im82tKx+LGmW&#10;f7v+04fK/wCWdeqeIeuR6pt/5Y02TWv3/l14vffGCJ9V8uO9hh82uos/F1tezwyRzedQB6tp+qeV&#10;V5vNv/3lc7ptjF5ENxH/AK6uit9Wi/1dAFi+03d/q6wdUhlSD/gFdd50Xkf66uT1aSV5/wB3QBwc&#10;i/v69g/Z/uIrW+m8ybyfu15ffafW54NvpdLn8ygD7iibcKfXnvwy8Zxa5Yw28k377Z/qq9BVt1AH&#10;I/FL/knfiX/rxl/9Br8h9MuttvN/13b/ANCr9ePinx8PPEv/AF4y/wDoFfjjp9x+4n/67yf+hV+f&#10;8Ww5qNL1P6K8G4c+IxnpH82dF9so+2Vi/a6PtdfmPsT+o/q5tfbKPtlYv2uj7XR7EPq5pahd/wCg&#10;3n/XFv8A0Gv0p/Ynbf8As2+Ez/0zb/0Kvy8v7r/Qbz/cb/0Gv0//AGJvm/Zm8Gf9cP8A2av0HhKH&#10;LOr6H87+MVPkwWE/xy/9JPcLm9i0+3luJ54ooYuXllO1ErG0r4i+Fdbvfsen+JdIvrsf8sbW+jd/&#10;++Vavhz9rzxV4k/aD/ae8M/s+aHrF3pfhUx/avEMlnJsmkT+7u/u1mftL/8ABO/wj8HvhJqXjz4X&#10;6lq3hnxV4Vg+3R3f2pn+0Iv3t3+1X6afy0fo7SN0rxD9jb4wXvx1/Z28JeLtUUDVLmDyrk/89JIz&#10;tZq9K+IfjK28AeBtf8SXEXnQ6RZS3skQ77F3UATa9400Hwso/tzXtO0jf0+2XKQ/+hNVrRfEOmeI&#10;7H7TpepWmp23/PW0lWZP/Ha/Nz9l79mO1/bkstY+M/xc1jUNYh1O+ni0fRobpkSyhV6g03w9c/8A&#10;BPv9sjwn4b0PU9Qm+GHjD939gu5d/lTt8tAH6Y6nqdrpNlJeXl5FZWsQ+eWaRUQf8CasPRvid4R8&#10;RXws9K8T6Tqd2P8AljaX0bv/AN8hq+C/20NVvfi1+2d4H+CfifxBd+GvhtfWS3VwLSXyftr/ADfu&#10;9/8AwGsj9tr9j/4afs2/CWH4h+A9Tu/BnjDR5Ihp3lXP/H6+5fl2/wATUAfpq3SuRvvir4M06++w&#10;Xni3RILv/njNfRo//oVfHn7TP7TPjfwL+w14N1iUy6Z478XwQWUl1F8jW0kn3m/75o8A/wDBLb4c&#10;an8LIpfFs2oax411i1S5vNa+1Nv85l3fJQB902t1Fc28UsckcsUn3JIuVNWa+Df+CbnxK8R6bqvj&#10;34M+L9Ul1PUfCd75enzTSb3Fr/DX3lQAUUUUAFFFFABRRRQAUUUUAFFFFABRWXrmt2vh+x+13jGK&#10;IdcJu/lTPD/iSx8TWX2mwn8+H18pk/8AQqANeiiigAooooAKKKKACiiigAooooAKKKKACiiigCLb&#10;UUsO8fPF5tWM4oHFQ1zL3gOJ+JHg+Txh4Vm0y0nis5iVkEvl/wB2vm7SPgZ4l8U395aSA6ZDF/y1&#10;ljH7yvsFVXC4OT9OtKyArjGc9q+PzXhXBZtiYYuvfmiuV2+0j6PLeIcZldGVLD297v0Z8W+Of2Tf&#10;EmlaLNf2+pRarNFz9mhiw0lfOPjLw3q3he++yavZS6bchP8AVy1+pOt3iWGmXTtLHE3kvtJ7fLX5&#10;i+Ptc1LxHrd7Pq95LqV1FI0ccsv39m6vieIsmy/KVH6vdOXTofufh/xBmucVakMXyyhDra0te3L7&#10;p5pqNcxqEO6uz1OH/XVyupj9/wD8Ar5/DTP6bwUzDbrUTTYpZarr96vbUT16tRxHi4NPWbNVGnHp&#10;TPtAq+Q4/rPL9o0BPTWnxVTziaikkoVO454vliSTTVQmkomm3VWkuK64QPnsTieYkqncRY5pVlpC&#10;/NdKXKeNVnGoiu8W3rUXerrGqrptroT5jzKkOUrXElZ0r5NWLk4NUy2K64RPmsTV5pCEYNTQtt6V&#10;X8/FSQvurWxwQmuY0IuDU8pzVeE7jmrNck/iPoaPvQKgoPNWBDTJo9lVczdKUUSRyU9nqmjc1aIy&#10;aiUdTenV5olWZt1UD1q+681GtvmuiMuU8qtCU5EcMda1oMVVgg5rUtYa5qsz1cBh5KRoWK1vWMW+&#10;sm1jresF2TV4deR+n5fS5InSaVDurttKtd1cvo8PlV3WiW20bK+OxtQ8zMap0mk2v/LOu20SDcPL&#10;/wCWtc/o1rXX6ePLG+vgsZVufmWPq82x1OmLt/66102n1y+nvuroLGbFfF4lH59iouR2emTEXMJP&#10;99a950+8iu7eKWCUSx45NfN0F+UBPpXd/DvxvHDei3uJpPKl/dR5/v1+jeG+fLJswlha0VyV+VX7&#10;ON7f+lH5tnmXzrU/bQ+yezJT6jiORUlf2Ctj86CisvXNbtdBsftd43lRDrhN1Joev2Wv2P2uzm86&#10;H12FasDVrn/Hn/Ij+IP+vGf/ANAaugrn/Hn/ACI/iD/rxn/9AagDxD4Nxf8AFrfDf/Xr/wCzNXZi&#10;PiuV+DK/8Ws8N/8AXt/7M1dmrR/jX+a+Pxk44zEf45/mfSSwcZFfZRsqfdHRujrzvr0w+oRK5jp/&#10;l1JuipzL+4p/XpijgoxkUf2Yhj4cTf8AYVu//Q65f4sft2/B74LeMLzwv4s8QS2Wt2yIZIYrWSTG&#10;7/aUV1X7Ma7fhzOP+ord/wDodfDupx+CLj/gqP4ni8cQ6VNpR0v/AJi+3yt+3/ar/SPKnzYDD/4I&#10;/wDpJ89NcspH1d8Nv+CgfwU+LPjLTfC/hvxLLe63fv5dvCbKVM/8CZa+k68j+H3gP4PyarBrPgzR&#10;/DMuoQ/cutNEXmx/98165XqkhXm/xo+PPgz9n/wrD4g8b6odL0+WbyoiI2d5H/uhVr0C5uY7WGaS&#10;TiONN7n/AD9K/MD4rzyftsePfiZ4vu/Pl+E3w406e20uI/6q91BfvPt/2aAP0Q+FHxc8NfGvwhB4&#10;m8K3p1LRrjiOQxFD+TVB8Wfjb4M+B/hyXXPGesw6PYDgeb9+T/cTq1fPf/BLiXP7KOiuT/y3l4/5&#10;5/M1eGeGrXw5+1b+2t468UfELU7S4+Hngb/QdO0/UrpUhM/upPzfx0AfSnhH/gor8GfGPifS9Cs9&#10;Zv4LvU50trP7VYSokrt935mFfUC9K8c8P2PwW+JFxaR6JB4Y1m50uZJbaODy99u6/dZdvzV7DG26&#10;gB9FFFABRRRQAUUUUAFFFFABRRRQAUUUUAFFFFABRRRQAUUUUAFFFFABRRRQAUUUUAFFFFABRRRQ&#10;AUUUUAFFFFABRRRQAUUUUAFFFFABRRRQAUUUUAFFFFABRRRQAUUUUAFFFFABRRRQAUUUUAFFFFAB&#10;RRRQAUUUUAFFFFABRRRQAUUUUAFFFFABRRRQAUUUUAFFFFABRRRQAUUUUAFFFFABRRRQAUUUUAFF&#10;FFABRRRQAUUUUAFFFFABRRRQAVkajdXTfu7eHNa9I3SgDznXGuYv+PisOuq8VN9vn/65Vz8mn7KA&#10;Ku/3oq1cQxQQf9NabYw/aoP3n+toAr0P3p1xD5VZc11LFPQBDcTS3FNt7qW3q9I0UUHmSQ/62oYb&#10;WK6oAI7qW6/dx1NC3lfvI5vtsX/TGmw2cjQTW/8AqZf+etVtGsZdNF55hzLKnlRxf+zV5FbFYiGL&#10;p0YU+aEt2eHXx2KpY6nh4U+aEt2X5GigqRriLyKy5oZZf3clQyfJ+7r1z3HoWprzz6y9tzL51SST&#10;RRVNb3n7j/rrRzAFrb+fWbrll/a8H9n+d5Mts/mR/wDTSta3uPKgn/561i6pHvuK3oV54arGrDeJ&#10;5GbZVh86wNTLsXfknvb/AMC5ilaafLp0H2COXzbu6f8A4BHTYtXtrIzWdnia/wAeXHdTf6qN/pVm&#10;3aW1nhuI4f8AVVXXSdOinF3GZZ5P+fTFevhsXh8TVqYjHb9D84zjJs6yfL8JlPC3u0b/ALxtx5rS&#10;e/N/4F8JV0bxBc3ulTSXkMX2u2n8qSWH/lpUOpeLrXSP+Pite7u/7NsoJ5LKHzbr975X/LL/APar&#10;gviXD9t0qHWI/wBz+88q4i/g3/w7K4cZavVliKUeVS6HtZBnFLC1o8N4us6uLhzXf2f5uXm+1yxO&#10;L8WePov7Vm+x/wCqrh/EHia5vIPMjqPVrWL7RNcVx9xr0VrP9nkrz/iifon983PCfxKufC+uQyeT&#10;51p/qrmL/noldVrXx10XSQH8MWd2dVkfyhLd/wCpj3fer591rxpbLfTeX5MMsT/u64/xd428ryZK&#10;7qONxGGpSpUpcqe6PExmS4DMcRSxeIoqU6Wzf2ftHvi+PtTSeb7R5PlV23gX4haOk97peoXn2OXU&#10;4P8AR7v+CR/+eVfNv/CzLa70qH7R/wAta81+I3jSV4Ps8d7WGGrSw1WnWh9k7cxwcMxwtTCVr2mp&#10;Rdvi94+1vjJ4/wBM+GPw/wBS0+8vIZtb1O1eOzsIZVf/ALafLXxjN8Trmwggk/102z955NeW6fqE&#10;sX+smmm/67S76LjVJZf3ddOPxs8xrfWKtr+R5mQ5Jh8gwUcDh5OSi5Su/wC98Rc1TxZc3t99oroP&#10;DvxGls/3ded31xVOPVpYp688+hPUpPiZc2v/AG1fyq1vD/jqXTb6b99XlMk3/PSrFnefv/8A0ZQB&#10;9oeC/jJ9ngso7f8Aff8ATWvWtP8Aix9vnht5Ia/PXQ/GEthP/o83+qevfPhH8RLbWb7/AEib/S4q&#10;APs7RfE0UsHl/wDLWtaTVpXg/wCmteb+F9ei+w/aP+WUVd5oc0WpT+Z/yy2UATWt5Lqn7vya2tP8&#10;O+b53mf3Kks7X7P+8jgq9Dqkqz+XHQBkt4f8ify69u+E3jS2sLf+z7g4rzn7H9tgmqwtrLZQQyW/&#10;+toA+n4p/PhDp3rN8Vf8i5rP/XlL/wCgNXnXgXx1qd7PDZyQfx16J4p/5FzWf+vKX/0FqAPjj4dy&#10;/wDFH2f/AAL/ANCrp/Orz7wRrVzD4Vs/+JPdS/e/1X+9XZRTebB5mPJ/6ZV91DL/AGkI+h/nxnWK&#10;nSzDE8//AD8n/wClMveaPajzR7VU82jzav8As2R4H9oFzfzRHNVXzKx/7buYpvL/ALMupvn/ANbQ&#10;st5ZRN4YyVTm5D2D9jl93win/wCwxef+h1598af2KvEH7RHxR1PUfGfxL1az8CLGv9neH9Ik8ry3&#10;/iZ2ruv2LpZJ/g7M8kXkf8Ti8/d/8Dr2/UL+y0nT5ry8mitLW2RpZJZTtWNF+81fE1ly1Zep/oLk&#10;n/Isw3/XuH/pJ+XPxF8BeIf+CcHx0+H9x4I8VarrPgrxNdLZXOi6jLv8x/ut/wChbq/VK2kE1vFJ&#10;/fRTX5zeH47j9v39ruDxfaQy/wDCpPAUnl20s33NRul/iT/gVfo4vyxfhWB7RynxU0PxB4k8Aa1p&#10;nhfWf7A1+6g8uz1Af8u7/wB6vjfUf+CVXh/XtGn1LxJ8RPE+p+MJEaWXVvtOxPO/3f7tfds53Q+Z&#10;F/rdnyV8J/Hbw3+2fruh69aaRqXh6DTZZH8r+yOLnyf7vP8As0AWP+CV/wAV/FXjbwd458MeJ9Sl&#10;1n/hFNUFjZ3853Ps+Zdv/jtcf4kuPEv7fH7T/izwHH4m1Hw/8JPB/wC6uf7Hk8l72b/bb/eru/8A&#10;gmn4z+H1j4J1jwBommahoHjnTJPN12HWP+Pi9n+bdL/u1x//AASmbzPG/wAfzJ/rf+Ei/wDZpKAO&#10;J+P3wL1P/gnUfDXxP+GfivXJvDf2+K113StRufOSVGb5f/Z6/SnwP4nt/Gng7Rdftx5cOqWkdyg/&#10;3l3V8m/8Fatn/DHmp/8AYSs8f9919A/sxNu/Z7+Hm/r/AGLa/wDoFAHqNFFFABRRRQAUUUUAFFFF&#10;ABRRRQAUUUUAFFFFABRRRQAUUUUAFFFFABRRRQAUUUUAFFFFAFW+uRaw5rltWa+/fSSf6muy21i+&#10;JLjbY+X/AM9aAPOZpN89Nq9Npv8Ay0psNn5X+soAp0UQ/wDH9+8/1VTXFj5X7ygCGqd5NsovJpbf&#10;95HTbVvtUE0kn/LKgDP3bf3lWl1CV6GaK6nqRdP8qeGSOi4GLN4y0ODVf7LuPEEMOq/8+tdJ5m/9&#10;5J+4r5n8S/A3xVcfECaaOAy2Fzc/aPt//POvohbWWCwgt/O87yo/L83/AJ6f7VfNZTmGMx1WrDF0&#10;eRRenxH1ue5Zl2XUqE8FiPaua1Xu+79xoQ3UUtVbi+/5Zx1T+zy28HmVDur6U+SC6aVp/wB3To45&#10;f9XJUcdx+/8A3dWo5t8/mSUAOjvP+Efv4bj/AJZf8tK6O78X6bZWX22O8E3/ADzixXIao0txBWH5&#10;O+vms24dwOdV6OJxd+ak9LS5f73LI3hWlTjI0LHTYnH9qap53+kv5sdrFW1N5c/kxx2UX2SXd5cv&#10;8cdZdvfW1xBDb3nmwyxf8tau6Tcya7e/2Zbw/YtPi3f6X/y2k/vV8Fm2G4oxOa1q06ypYaly1ITX&#10;8vu/F9qXu83NGR7NGpgqdGP2py3ucteax9g87zP3/lVwfjj4gWL2MPl/63fXt/ijwTY614dmtrOD&#10;7FdRRtLHN/u/3q+QNct47r/Wf8snr7rIeIsv4lw8sXl0naL5XePKeNWouhLkmSX3jKW8/wBXXB6l&#10;4iubWeaSSna1eRadP5kdcf4o8UW1rBD5nlfvXr6j3omB6pf/ABD8Na/bw6p4gg1D+1vLX7R9kHyX&#10;G37uysHUvivqet/6RZwww6fF+6t4v+eaV4veeNP3E3/PKL/V1n+C/iZsgmt5K8+hl2GwtaeIpU+W&#10;c92evis2xmOw9HCYio5QpbL/AMlPobSfiBFb31lqF5+++zTrLJFXNXvhaXUPFk3iyO9h/wCEe+2/&#10;bf7U+0Lvj/2dv3vlrxrXPiBF5E1xbzeTXg+pazc3+qefJNL9/wD1XmNs/wC+ayx+X0seownJx5ex&#10;7nDfFOM4XlWnhIwl7Vcr5/z9096+JHxY/t7xjrN5b/8AIP3/ALuX/np/tV5b4w+I1zrf7v8A1HlJ&#10;XMzats/1dZt1cb/9ZXpRXLE+Om5TlKf8x0Gh+NrnTv3n/LWukm+JVzL5NeRtfS29aFnqH2qD/rlV&#10;knpEPxAlvfJuP+WsT1698O/i1FaweZcfvpf+eVfLsd5ElbFv4i+xeTJ/y1oA/QDw78aJZbHzLiH9&#10;1XfeH/F0V1BDcV8E+CfiZLFPDb3k37qWvrTwH4giuILLy/31AHukOtSy/vP+WVV5talt56xdN1iK&#10;9n+z12ENjE/+roAjtdFluv8AWVcvvDvlf9+6uLeS2taVnNLf/wCsoAtfDvVP+EX1WyuP+WVfSmj6&#10;9bazB5lvXzTb6Xvnmrc8L+LtT8OTzRx/6qgD174o8/DvxMf+nGX/ANBr8U7ee5Xzv+u8v/oVfs54&#10;wvZL74TazcTjEsunSH/x01+LwmH77/rtJ/6FXxfEusKZ/SXgrC+JxvvW0j+bNH7RR9orP8ymiTNf&#10;n3sj+t0oGl9oo+0VmmTFJ5lHsgcYE93dyPDN/uNX6v8A7EX/ACbL4M/64f8As1fkzLJuhl/3a/WT&#10;9ib/AJNn8Jf9cG/9Cr7Xhz+JU9D+ZPGiHLgsF71/fl/6SfMnwuYQ/wDBWL4gfbOsmnf6P/47X2J+&#10;1KYV/Z0+IhuP9V/Y8+//AL5r5L/bG+HPi74KftI+Gv2h/CGizeINGtU8rXbCz/12z+9XOfGf9u29&#10;/aq8A3vwv+EfgbW5tf8AEMf2W9utRttkVlC3+s/4FX6Afyie1f8ABKlbhf2PvD/m/wCrN1ceX/31&#10;Xsf7W+9v2ZviXs6/2JcY/wC+a5Hwn4Suf2Of2PTp+kwSa1qnhrSHufJI/wBbP95vu/7VO+AfjrUv&#10;2vf2WZr/AMV6WPD9z4ggubK4hg3bQn3dybuaAOQ/4JYlD+xv4U2f8/Vzn6768f8A+Cnkfm/G/wCA&#10;Edvj7X/bC9Pvf61a5T4AftG6v/wT7sdY+FHxP8G63NolrfS3Ojazp1tvSWNm/j2/8Arp/hhpnin9&#10;t79qzRfi3f8Ah+70D4X+GI8abFq8ex7mb+8i/wC9QB0H/BRbV/A/xC1TQPhXZ+H7vxL8X7oxy6VL&#10;pHyTad/Esrv/AHflrwL4i/DL4sfATxV4N8aftDfbPi98P9HRf9Fhl3xWL/LtZ1/2a9X+PSeJf2Wf&#10;215/jXc+FNQ8W+B9SshFc3VnFvlsv4flo+P/AO3ron7Rfwt1n4cfDfwR4h8QeIPEMC20fnWLJDb7&#10;m+ZnzQB7/wDtI/BzRP24f2ZtNk8IanFDLLHFqehXn8G9fuq3/oNeReBfjL+1z4M8HWfhS8+DcWs6&#10;rYollb615y+TIi/Ksr/NXq/w2jv/ANij9j7w3HrOjah4mutHtUk1G100b3j3ddn+7xXluuf8FT9M&#10;8WaRLpHw38AeJtZ8a3qeVZWk1qUijmb++1AHCfsCWPiq9/bX+LWqeMPsf/CQCDy9Q/s//U+Y235V&#10;r9OK+Vv2DP2cNc+CHgjWNc8aTifxz4qu/wC0tRH/AD7lv+WVfVNABRRRQAUUUUAFFFFABRRRQAUU&#10;UUAMkj30gj2D5KkooAKKKKACiiigAooooAKKKKACiiigAooooAKKKKACiik3UAMdtoqhq2pf2Vpd&#10;xePEZ/KTzPKi+89XpfmFNajdCvZnwr8WfEHxA+JGqfa/7N1C00+J2kt4ovk+T/brwLUiEM0cmRN/&#10;49X6VfF3xb/wgfw61TV47TzpIk8sRf73y1+Z2tyC81Ga6HJl/eV+EcRYBYPERUqznOXvO/Q/qnw+&#10;zCWY4efJRjSpQ91W+0/M5nVrjdXM6q+6aug1AZrmbsf66vNwyR/ROES90xp+lU5TiKrc7ZqnN/qq&#10;92B3Ykqt0pu70ps0u2qMlxzXZGFz5ytXjTLzz1XlmqmZC1HLVsocp588VKZI026o85pMGjBrQ45N&#10;yCjNFPWPdQTbmGjrTJKl2YpjChMGtDEuVrNmU5roJ4N1Z81rXo06h8djMLIyNualt32mpJIdlRLH&#10;XXfmPn+SUJGrbzYNaCHcaxYW5rWt64aiPqcHU5iz5Zpjw7qsR/PVpIa4+flPo4Yf2qMlYDU3k4rQ&#10;NrzUi2u2j2hcMBIxWtt1OW0rWFnU0VnuolWCGW80jLitiprTtrerMdmKvRWe2uOdY+gwmWuIlpDi&#10;t/TLTdVezssGup0yzrxMTWsj6Cc40Ichq6Pb/wDLOu20e3rD02w3V2Gnx+XXxeMrcx8Lj63MdBpv&#10;/POug09t1YNj/r62rOby/wDWV8jX94+DxOp0lnLurUjvvKgrkxqEa1G2uSLXkSwzqHhzwkqp2y67&#10;tqWHxPJBNE8H+sj/ANXXn3/CTVIutebVQwcqb5zCWVXj78T7D+G3xGtfFumQwT/utTiHzxf3/pXe&#10;iXJ5HHc18F6f4jl0eYT2svk3Mf3Ja+sPgZ4gvvEvgWC7v5/tc2/iWv6Z4O4prZpy5fi4/vYr4v5r&#10;dz8X4j4d/sv/AGqlL3G9up6VJHvpscOypaK/WT4QRelc/wDED/kR/EH/AGDrj/0W1dAvSsDx9/yI&#10;/iD/ALB1x/6LagEfM3wu8PlPhj4Zf+3tVh821/1UUv8AtNXoUd5HFD5f7391/wAta89+GOof8W48&#10;Mxx/8+v/ALM1dMdQkr/OXM1UrYmrz/zz/M/UMPgeWETe+3RUfboqwf7Ql9KP7Ql9K8f2B0/VDe/t&#10;COsiPRfNm8z+3tV/e7v3XmfJUH9oSU+11CTzv++q3pxnR5uQxngeZHT/ALKcHkfC2ZPPmn/4ml5+&#10;9m+/9+qfxC/Yy+EvxT8ZXnijxP4Xg1LWblFjlmY1c/ZUct8LJi//AEFLz/0OvA/HXjj9sH4Z+KtT&#10;s9I8KaJ4/wBEuLqWWyulOx4oWb5Uf/dr/RjLP9xw/wDgj/6SfmNZWqy9Twz9qL4NWv7B/wAYfhr4&#10;3+FOpahpkXiHVfsN7pUsu+HZuXd/6HX6oWcwu7SGX/noiv8A1r4A8O/sz/GT9qT4s+GvHXx3FpoH&#10;hzw/IJbPwtZnnzl5Df59K94/bP0n4y6h4A0eP4K3p07VUvlN55R2P5Pt7etemZHJf8FKvjdrfwg+&#10;BP2PQIruHUPEk503+0LTdus4cfvH+X/Z/nXz/bftRfAr4W/sl6z8MPC82oT3cmjtHJdfYZE+0XUi&#10;bmdn2/3q/Qrwt4futU8AaDaeN4LTVNZitY/tvmxq6eft+ZsGuW+N/wAINN8UfB/xbo+iaBp39q32&#10;nyRW3+jL9/8Ah7UAfIn/AAS5/aD8IXPwr0v4Zxi6h8S7J5eYm8n/AHd9eSfsYfsxeC/jh8dvizH4&#10;8+1zXej63LJHosMmy2lRmb5n/vV9pfsDfA7Uvgt8CdM0vxRo1rZeJYpJfNkEa7/vf3q8i+Mf7Onx&#10;c+B/7QOs/Gf4IW9pr/8AbieXqPhubrJ/tLQBwH7d/wCzt4Z/ZPsfCnxf+Ffm+E9asNUgtpLC0lby&#10;bhGb+7X6NeB9Yl8ReDNA1S4URXN9YwXMgH99kVmr4Tj+Bvx3/bJ8ceGb/wCNWmWngfwT4fuluZNA&#10;tJWZ711+Zd1foFYWsNnZwwQQ+VFEixxx+iL92gC3RRRQAUUUUAFFFFABRRRQAUUUUAFFFFABRRRQ&#10;AUUUUAFFFFABRRRQAUUUUAFFFFABRRRQAUUUUAFFFFABRRRQAUUUUAFFFFABRRRQAUUUUAFFFFAB&#10;RRRQAUUUUAFFFFABRRRQAUUUUAFFFFABRRRQAUUUUAFFFFABRRRQAUUUUAFFFFABRRRQAUUUUAFF&#10;FFABRRRQAUUUUAFFFFABRRRQAUUUUAFFFFABRRRQAUUUUAFFFFABRRRQAjNtqD7XD/z1FVNV+0oP&#10;Mt689vNUuZZ/3c1AHpv2uH/nqKhn1e2g6zCvMo/EUq/u/OrLvLy+vZ/MjmoA67UNQiuL6aSOsuTU&#10;ov8AlnWPb+b/AKuSnTX0VvQBNJN+/wD3lSRyeVWPcX2/95ViHUt/+soAtTXn7/8AeVVkXz56c2pR&#10;LP5daFi0TefJ/sfu4qyrVfZUpVv5UTKXKguP9IghjkhrLureW1/1dWtH1C5vL7y7ib91/wAtKkVv&#10;+WdeDkOdUs+w8sRRpuHK+WzOXDYiOJhzmK00kv7uSnR2stl+8jqw1vbf6yOo9avJYoIfL/1VfRnY&#10;RyXUr1XmaW6/dx/62iOTzakjm+y/vP8Av5Uvm5ZcnxWB83LLk+IqzaXY3E/lx3ss11/02+5TbebZ&#10;/o//AC1i/wBZVtLextG+2xebNn7kWP8AV1kW8kr332iT/lq/7yvMwE8bOMvrffT0PDyyeYSjL+0Y&#10;8sr6f4S1cXm2qq3nm+THJTry32fvKw49S2T16p7h1ixxNBUP2ONJ/MjqiuoS1as9Q3f6ygCO/e1P&#10;7u8h86H/ANF1y3ifwUPFPkC7vTpmlR/8e8UX3/8AerT8RSXUv+rmqnbeJ7GWxgs9Ym+xXdr/AMvX&#10;8EiVnXq1o0vc94+TzjBzw0KmYZdh4Sxcvd5+X3rfa/7ePB/HXge68F6r9jvJvOtLpPNt7uH/AJaV&#10;438QtPvv9Nks4f4K+hvi54stvGV9plnpf/Hhpm7y5f45d1eM+JtSit/Ot6qHNy+/8R9Dg51qmHpz&#10;xEeWdtf8R8prDc+fNJcebWfdX32j93J/yyrsviNNbQed9j/cyyvXh+oaxqcV9NH/ALdUdZpeJNel&#10;/wCPeOasmHUpZf8Aj4qrNbypP/pFTXFvbLQBc8yhpIlpqr5UH7usu4ml8+gCG4as+8+f/V1eZd1V&#10;47GJKAHTXkq1G15+4/11SXHleR5dY1AF/T7yWOf93XSeH9ek0a++0RzeT/1xrkbWTyp62vv0AfX3&#10;wd+K39vaH/Z8k3+l7/Kj86vsb4c3EV1P9j/5axQfvP7lfkboOuXOg30ElvN5Pz19ifCf9oK60mCH&#10;zNTi82VKAP0M02G28jy/O/e1qR6PbL/yxrwn4V/EL/hKLGG8+2wzeV/rK9ks/EH9sz/Z7P8AuUAX&#10;JrH9/wCX/wAsq2P7J+zwfu6m0XwPqd/+8/e13lh8PvPt/wDSJv3tAEngXTbFIPM/5a10fij/AJFz&#10;Wf8Aryl/9Aas7TfC0mm3G+Of91V/xT/yLms/9eUv/oDUAfFHge48rwtZf8C/9Crb+2x4HvXEeEb7&#10;b4csv+Bf+hVsHUJMV+44OhfD0/RH+bWc4ZyzPFf9fJ/+lM3/ALbF70fbYvesD+0JPej+0JPeu36s&#10;eL9VN8XkZ5p8d5HL0rnf7QkwaktdQPnQ7/79Q6HKH1Z2ke6fsb/N8I5/+wxef+h18Pft4/tayeN/&#10;jAPhJcXGreGvhtpk6f29d6dE32m9/i8tNv8ADX27+xfJ5nwdn/7DF5/6HXsF54L0HUJjcXeiafcz&#10;Sfflmtkdj+lfh+M/3mp6s/0jyP8A5FWF/wCvcP8A0k+Evhl/wUk/Z9+F3hjRvCHhTw14h03S7bbb&#10;Rxf2btP93c/95q+iv2l/2qbX4C/Bez8d2+i3msi98oW8MUX3N39/+7Xr3/CuvC3/AEL2k/8AgFF/&#10;8TWpe6NZalYmzu7KG4tf+eM0Ssn/AHzXIe4eRP8AH+9uf2bbP4p6f4Yu72WWxS//ALFh/wBds/iW&#10;vFbH/gq/8HZPDs1/eQ63puow8SaXNZN52/8Au19mRWFvb2wgjijjh27PKA+X6VgzfDLwjcTfaJfD&#10;Okyzf89TYx7v/QaAPiD9hnwN4l+K37SHjj9ovV9Fm8KaJrkbWulafPHse5Rtv7z/AMdrih4ruf8A&#10;gnn+1z4y1DXNH1Cf4X+M5PtEV/aRb/KnY/41+mdtZxWVtHDBFHDFH9yKIbVFVtZ8P6Z4gt/K1PTb&#10;XUof+ed1Csn/AKFQB+an7Snx3/4b71XQvg78KtH1C98P/wBoxXWua1LDsSKNW/h/Wv0g8EeF7XwX&#10;4Q0XQLQf6LplrHax/RV21Jo3hXRfDQP9l6VZ6b5n/Ppbqn/oIrXjj8sUAPooooAKKKKACiiigAoo&#10;ooAKKKKACiiigAooooAKKKKACiiigAooooAKKKKACiiobgO0X7vrQASXMcXU037XD/z1FcR4h1K+&#10;tZvLf/W1hx6xc2s/7yagD1CTUYoq53xBrFtP+7rib7Wrm6/d+dWfH9p/5aUAdJNqEUVZ91ebqqyT&#10;eVB5lVZtQiegC8vz1JNeS+R5dZMOpbf3cn+pq02oRJB5lADbibzYPLrQ0O3ubeCb9z+6qrZ3EV1X&#10;wX+1h8XPG+i/Gm9sxql1pmn2O3+z4YfkTZ/7NXDjMUsHDnmfWcN8O1+JMXLCUaihyrmu/wDwE+8J&#10;rP8A7+1ntNdRVQ+Fmuat4j+GPh/WNbhEGq3MGJMf+OtW7cRxS/6yuyE+eEZ/zHzVehLC1qmHn70o&#10;OUf/AAGRnray3X7zzpf+uVSfaJVg8urkLeRBN5dYdvcS3H+s/wBbVGBc+0bP9ZXkXxU+O/hz4Vap&#10;DpepW91fXVynmmK1OPKT/br1lW2V4n8bP2a4/ix4ih1jT9TGmahs8u4imHySJ/e/3q8/MJ4unR/2&#10;Te59dwxRyavmMYZ9Jxo2e19+nNb3j0fwd4n0zxP4cstc0ubztPvk8yPzvvx/7L1vtcba5HwT4Ltv&#10;h94Ws/DdnNLNFYp/x9S/8tHrpvJ+0QQ110ef2UfbfF1PBzBYaOLrQwN5U7y5L/FboV2vpVnq9ZtF&#10;LXN6hefZavWOpboP3dannmtJaxS06O4l03yZLf8A1sVUYdQl8+pNWuvNg/d1E4xnHkmBZ1/XNX8T&#10;2U+n6f5Wmean+kXWf9WleFeOvg3JpGlTapo97NqcVt/x+xTf67/gFehafr0ug300eofvtPuv9Z/f&#10;jrN8b/EXSNJ8O3tpYT/bdQv4/Kj/ALkf+/X53Xw+aZPmdDA5DhYxwcnzVLR6y+L/AMlPZorDV8NU&#10;niJe/HY+Y/Elj9qsf9H/ANbLXzX8QLfU11z/AEj/AFVfUmrf8SuD95XjPxCuraWDzJP9bX6P7t5H&#10;jR5uU8ZvL77H+7jm/wBb/rKw9Q1b+zoJpI/+WtZ/jLVL6K+8y3m/dVy9xcX1/wDvJKAJl1a5ef8A&#10;ef6qrUdxE1VbWGJ4P3lO0+GL/WUAWmas3UpN9TahJsrN3b6AIZJP3FR2c0sEH7upJrX7RTmjiioA&#10;hjvN89U5LyXz/Mpt18k/7uoV+TrQB0VvdS/uZK9s+Efxel0bVYbe4mm8neteE2c3mwVMsnlfvI/9&#10;bQB+nnwv1qK6868km87zX/d19IeH7eLyIZJPKr8sfgn8YL7SPJjkvf3UX/PavsT4c/HT/hKJ4beS&#10;9ioA+sI9Ntrr95Trixii/wBX/ra5vRfFEVlY/Z5Jv3tddp+h6nrfkyRwUAO0nSYpYPM/5a10HhHT&#10;YrieaO8rY0P4f3KQeXcVuW/gH7L/AKuagBvxHjji+GniCNP9V/Z0v/oNfiTLL+9m/wCu8n/oVftp&#10;8QYPs3wz8QRyfvv9Bk/9Br8QZ3/ezf8AXeT/ANCNfHcQrmVM/ovwbn7PEY30j+bJvMo8yqvm+9Hm&#10;+9fF8h/UX1gteZR5lVfN96PN96OQPrBeWT91L/uNX62/sQ/8mz+DP+uDf+hV+QyS/upf91q/Xb9h&#10;xt37MPg3/r3b/wBCNfVcPrlq1PQ/nfxkq8+CwX+J/wDpJ7y8Ec8JjkAljP8ABJVSw0DTNNl8yz02&#10;1s5fWGJU/wDQa0Ep9fdn8tFea2juAUceZGR/qz92mW1jFaQ+VBDFDF/zyijCLVuigDO1DRrDVB/p&#10;lja3ntNCr/zqa2sorSDyoIYoYv8AnlFHsWrdFAFS5soruDyp4Ypov+eUse9aqWXhzTNOl8yz060t&#10;JP70NuqfyrWooAryQLLCY5AJYz18yqNp4a0qyl8630yzgm/56RW6o38q1qKAEXpS0UUAFFFFABRR&#10;RQAUUUUAFFFFABRRRQAUUUUAFFFFABRRRQAUUUUAFFFFABRRRQAUUUUAFFFFAEIBxz8tQXd5FZr5&#10;k8wij9TSzeYYsK3lsfavGviTb61Zfu7q7kktj9yUCviOKM/qcP4T6xGi5+a2j/i6npYDCLGVvZcy&#10;ieqN4k0tP+YjD/33TT4r0b/oIxf9/K+VtZx5H7uab/v5XD6wkjTf66X/AL+V+ZUPFCdX/mFX/gR+&#10;gYbguGI/5ftf9unpnx7+PuieIvDOv+ErayuhdFvKS5x+6ytfIN+hFjx1rvtWhGZTXIajalP3Yrw8&#10;bnVbN6yrV/l6H7zwxlOGyTD+xw/2nzO/c4XULfbXKXq7fOrt9SXdXI6hHur1MJM/ZMFM5u57Vn3j&#10;bTWrdQ7RWRfivoqWp0433YymZN1JVIzbjVm6FU69aC0Pz7EzlzgH2mrinBqljmrsdVMyoX5hRHzU&#10;scdTK26jGKwcj14U0RNAaWOPaamEeTU8cfPzVm5nVCheRWCU1460BHzTZIajnOl4bQzjBuqlc21b&#10;vlRjvVC6XBraE9Tz8ThI8hgTWWKqvHtrbuDis1+TXpQnI+MxOHhF+4U1+Wr1s1VTFuNWrcVc9Ucu&#10;GTjM1rPvWlCtZtnWtAma8mqff4CPNEkSDNWEt6sQQ5NXY7KvPnUsfWUsNGMfeM8WVSpZ1tQ6Zv8A&#10;+WVaEGi5+5XJPEqJq5UYGFHpm/vV+20niuhtdJ3f6utW20oJXnVMYcdTHRj8JkWGlnNdHp+l1es9&#10;LroLXTY4q+fxGMPmsVj7jdNsPJrcsoNw31Vih3VqQJ5dfPVqnMfK1qjkWLeTy5vMqS61TyvuVk3F&#10;/wCRWHqGqVnDD87MIYX2sjoLrWt1U5NYCVyd5rH/AE2rNm1yVK9SGAuevSy73TuRrOGJ9akj1lWU&#10;jHFedv4hkSaGMfvpZXWKOvUfD3wR+Imr6pZ28uhXMdrcuvmXIQfu0/vV6dHJMRiv4UeY4Ma8HgIc&#10;+LqRh6u2wsGuDcLaEYEu2vvz4W6FpugeDNOttJlE9myK/m5/i/irwSP9hmGSAgeK7qIjt5QOK9x+&#10;Efw5/wCFV+FbbRP7Tl1QI5ImlGDX6nwrkOKyjEVJ4imveW99T+d+M88yvNsLT/s+s24vWPK/e87/&#10;AN09Gooor9SPyIK53x//AMiN4g/7B0//AKLauirnfiB/yI/iD/sHz/8AotqAPkH4c6ht8A6B5n/P&#10;r/7M1dD9ui5rz34d3+3wRop/6Yf+zNXRf2lJg1/A+Nw/+1Vv8UvzP6Ew2E/cU/SJ0X9oR+9H9oR+&#10;9c7/AGlLR/aUteb9XOr6qdF/aEdOt9Qj8/8A76rm/wC0pDUlvqX7/wD76p/ViZ4X3T2v9klt3wk/&#10;7il1/wChV7Yeorw79kBvN+DkUn/URuf/AEOvcWr++Mu/3Kj/AIY/kfz9jFy4ip6skooor0TkCiii&#10;gAooooAKKKKACiiigAooooAKKKKACiiigAooooAKKKKACiiigAooooAKKKKACiiigAooooAKKKKA&#10;CiiigAooooAKKKKACiiigAooooAKKKKACiiigAooooAKKKKACiiigAooooAKKKKACiiigAooooAK&#10;KKKACiiigAooooAKKKKACiiigAooooAKKKKACiiigAooooAKKKKACiiigAooooAKKKKACiiigAoo&#10;ooAKKKKACiiigAooooAKKKKACiiigBOtc9qHhK2uPOkj/wBaa6KigDy7UNBi/wBX5Pk1lrD9n/d1&#10;6rqVnFPBNJJ/crzjWLfyp4fL/wC2lAFWOPzaydQs5UnrS/epP+7pz96AMHyZVqSGzllrY8v/AJaU&#10;6gDFktZYqmt9Qlta0m+eoZIYn/1dDAP7auZf+Pj9zF/1yrPuL7dP+7rXnuf7Psf3f+tl6/8AxNRT&#10;LbPY/bJP9bv8vyv/AGavlaGfYKWbVMjhHlnH+77pzQqQ5/ZQMffLTZm8/wD1la22L9z/ANNar6la&#10;7f3kdfVHSUbNfK/1dWr6GKLyZP8AnrVeHzVqS4uPPoAz7i13/wCrmrNX/Q5/+e1bS/8AkKqOoW++&#10;f93/AK2iyAzdSuJb393/AKmsuPT/ALP+8/11azR7aa3z0AU1upWqw1x5VSedFb1q+GLa11CCbVCf&#10;O8qTyvK/9mrhx+No5dhKmLxG0FzP/wBJJnNQXPMxJG+1Qfu643UvCt9r99Nb28Pn/JXrniCC1fSf&#10;7Qk/cyxPWb4V1S2v7G9js5/9L3/vIv45K8Wln1LFZVLNsJFyXRfa/vHLVxPs6Mq0I8x8p+NNN1Pw&#10;brk1nqFlNZeb/q/+mleN/EbXra6877PN/BX1T+2Zr1rpHw3gsxN/xUss6/ZsfejT+LdXwRqElzLP&#10;NJJN/ra9jL8VLHYSniJx5ZS6F4atKvSjVnHl5uh574gW+v7795NWLNovkf6z99Xo15YxXX7yufur&#10;eJK9A6Tl7qziuv8AWQ1n31jFFBW5cR+VWPqFvK37ygCpWJefLPW0y1g3n+v/AHlAFWS48qfy6d9q&#10;ieqs1vFP+8jmrPI2mgDUuLWJ/wB5JNWVT3k3UlADasx3ktQU2gDZ+2RV02j6tJaweZHNXAVqWF1c&#10;yz+XmgD6/wDgX8Vr6w0P7H/y1r9JP2V/s2r6VZXGof8AH3X4p6X4il8Mz/aI5vJr7y/Yl/aO1O98&#10;R2Wn6hN+6l/dR0AfrJBBFAP3dT1n6NPJdWEMknXFaFABWN4p/wCRc1n/AK8pf/QWrZrH8U/8i5rP&#10;/XlL/wCgNQB+dfh3UNuhwf77/wDoVaAv4+P3tcbo175Visf+3L/6HV3+0ZMD91X9LYDDf7JR9F+R&#10;/Bma4S+YYj/HP/0pnSfb4/8AntR9vj/57Vzf9oy/88aP7Rl/5416P1Y8n6mdJ9vjx/rams779/D+&#10;+/jrlhqMh/5ZVPa6lvmh/wB+pnhtAeE0kfWP7Dh3/BeX/sMXn/oS19CHqK+c/wBg+TzfgaX/AOov&#10;ef8AoS19FnoK/mfHq2LrerP7xydWy7D/AOCP5EtFFFcR7AUUUUAFFFFABRRRQAUUUUAFFFFABRRR&#10;QAUUUUAFFFFABRRRQAUUUUAFFFFABRRRQAUUUUAFFFFABRRRQBmanoltqn+trk9a8MxW/wC7/wCW&#10;Vd/UM0UcsWJOlAHkE2l/Yp6crV1HirT4oPO8uuT2y+RQAalZy+RWL5Mq1veZK/8ArKa0e+gDD+zy&#10;tViSx2wVqbdn7unUAYscksFQ6rpmma/PDcaho1peS23+rlljV63Jo4m/eSVyvxQ8VXPw8+HPiDxB&#10;p8H23ULGBpY4v+ef+1WVTkjCU5x5kdeFjVqYinDD+7OXur3uX4v7x0WoXn7iH/lj/wCgVm+dK9fH&#10;n7N/7Tnjjxh8TbLR9cvIdZ0/U93mReVs8v8A2kr7X8u28+a3j/5Zf8taxwuKhjIc0T2s+4exfDmJ&#10;jhMXJSlJcyaM1ZpUqr5MX+srca3ieCsto9ldZ80WoV8+x/ef8sqz5o/Nq19olSDy6qyLQBk3lnKs&#10;/wBo86nTalL5Hlx1pXEfmwVjyW+ygDJmsZZZ/MqZZpbf93HDVz7lN2xJ+8oAatx+48ySiG6ilprX&#10;UUsE0cn/ACyjaWT/AKabf4a8Q0v9ofxFN4yhikt7X+xLm6W2+weX80e5tv368bMM2w+WTpwxF/f7&#10;H0+TcO47PY1p4S37pa3dv+3T1PxFYy3X+rry/wAeeFbnS7H7Rbw+d5X+sih+d4/9+var7ULaC+vb&#10;OOaHzokaKOWb++y/LXy/4P0XxPpHjRrjWWuooIvM+2XN2P3UifN/31WWYZnLAVqUKNPn52deQcO0&#10;c5w+JxFXERpezXMl3OX8SeILV7GaO4/1v/LOvmv4hXl9LP5cc37nfXdePtWudX8R3slvN/onnt5f&#10;+5XH3UPm/u5K95nxSfNE81m0OWX95J++qNbWJP3fk12WpafFB/q65++t/wDlpHQWYf8AZsUPnVlw&#10;2/2f93HW5dQyvWS0flUAUdRrHmm8qtTUllrEnjjk/wBZQA9byKhliuP+W1Ztxb+RTA0iUAPuBGk2&#10;I+lQU6igB6TSRdK0Le6rMptAHV6Hef8APOvWPhb48vtB8Rwyed/HXgdtdS2/+rrqtJmlig8ySgD9&#10;Sv2ffFlz418Ywx6hND9k/wBbX6H+FbOxt9Fgez/1WM5r8Hvgb+0Bq/hrxHZR2837r/nrX7Sfs5+O&#10;JPHPgCyvPO875KAPW6KKKAOR+KA/4t54lH/TjL/6DX4V3Mmyab/rvJ/6FX7qfE//AJJ34l/68Zf/&#10;AEGvwiu58Xt5/wBdpf8A0Ovlc8jdUz928Kavs62L9I/mx+8UbxVbzaTzK+R5D+jfblreKN4qr5lH&#10;mU+QPbl3zP3Mv+61fsJ+w4v/ABjD4L/64P8A+hNX44LN+5l91av2Q/Yc/wCTX/Av/Xp/7M1fS5HH&#10;lqVPQ/CfFWp7TCYT1f5HvqU+mJT6+yP5yCiiigAooooAKKKKACiiigAooooAKKKKACiiigAooooA&#10;KKKKACiiigAorM128udNsJZ7O0+2zD/lkD1qDw7ql/qlh5l/Y/2bN/zyzuoA2qKKKACiiigAoooo&#10;AKKKKACiiigAooooAKKKKAISnAAqhqukW+rWMtvPEDFJ1rSB45OaDXNVowr05Qqx5oy3TKTcZcx4&#10;L8TPhd/Ylj9v0uKWaKMZk/v14Vq8W0nsa+6ZYklj2P8Adr5/+PHhHSdCsrSSwshDLcu3mYr8D4u4&#10;Kw+BjPM8DaEI7x/yP07hniGftY4StrKWz/zPmfVrXFcXqVvXpWqWeyuR1OzzX5hhKx/QmAxHunm+&#10;pW9cvqVrXoWpWNcvfWe2vs8JWPv8DiDzm/h5rDvI8muy1S32VzN1DzX1+HqH1U17ekc3dR1ntHtr&#10;oLiGs2a35r2adQ+HxmElzFOOPdV2CPFIIdtXIY6JzDDYezJI4cVJsxSLxT+tcjZ9DCMYobto8ugP&#10;UqnNBpGKkMzTg1MpuTSC/KLu2is68lq677ayb1sZropx1PIx1XlgZ91NVEzY5p14azGYg17UIaH5&#10;pi8TKMy751XbVt9ZUR3GtKyPFKorRDBz5pmxbc1uWbVi2yVuWa141Y/S8rUrm3YR72Nb9vY5FYul&#10;piau00u382vnMTU5T6jFVPZxI7Gx31vWOm7qsWNnW9a6ftr5qviT5LE4oz7fSt3/ACyrXh0k4rbs&#10;NLratdH/AOWkdeDVxh8ziMw5TnrbTI4vv1dW1jX95W42nxrTfsyCvOeJ5jypYnnMlV2VTvtQiiq1&#10;eTeRXH6ndV2UaXtZHfhqPtZDNR1MCuYvtZ21HqWoba5PUdT3V9bhcIfdYPA3NS81qsu71iT/AJZ1&#10;h3V5vqjJfba+gpYVI9yVOjQj75+lf7Emk/DXX/BE76Npsl3qsUi/b5b+Mt+9/wBnd/DX1ptAHydq&#10;/LX9hLxzrNh8b9M0WzvhHpV7vNzakf6z5a/VDoAO9fsGUVIVMNGcIqL62P4R8Q8unl2fVoSqOcZ+&#10;8m3fcSOHZTlWn0V7HKfmoUVleIL++0+w86ws/ts3/PLNM0DUb7UrHzNQsvsUv/PL71WBsVzvxB/5&#10;EHxB/wBg64/9FNXRVznxC/5EHxB/2Dp//RTUAfn/AOAdQjXwPo3/AFx/9mat5dR3hvevMfBfinyv&#10;CmmR+TL9z/nn/tNXUrqUjKa/jDHYOUcTU5o/al+Z/WGCw8Z0KfL2X6HS/wBoGj+0DXP/ANoGj+0D&#10;XmfVz1Pqh0H9oetOj1HbN/31XNNqGKoDxXsm8vyZf4q2hg5T+EieGSifX/7Gcnm/BaE/9RG6/wDQ&#10;q91bqRXgH7ENz9q+A9nJ/wBRG5/9Cr39vvV/ZeX+7g6P+GP5H8m5jpjK3+KX5j6KKK9E4AooooAK&#10;KKKACiiigAooooAKKKKACiiigAooooAKKKKACiiigAooooAKKKKACiiigAooooAKKKKACiiigAoo&#10;ooAKKKKACiiigAooooAKKKKACiiigAooooAKKKKACiiigAooooAKKKKACiiigAooooAKKKKACiii&#10;gAooooAKKKKACiiigAooooAKKKKACiiigAooooAKKKKACiiigAooooAKKKKACiiigAooooAKKKKA&#10;CiiigAooooAKKKKACiiigAooooAKKKRl3UAUdWn8ixmNec6tJ5s/mV3mqaL9rg/6a15/qljc2s/7&#10;ygCrRTV61T8mWWf93+5oAvb/AHoqG3j8qpqACs+8uPs89aG3dWXdWctADV1aS187/nlVebVv7S/1&#10;n/fqobj54Ko6XHunrCOHo+19tyrn78vvf+BE8sebnNb7ZLVhbiW9g8us9ZN8/lx/8sqtWsnlVuUa&#10;UNvEsH7ysm6b9/8Au6tXUktQ2cfmz+XQBDG0r/6yqszeVP5klamuW8thB5nk/uf/AEXXN+TLcfvK&#10;yhUhUjzwkpehUlKPxli+aJ4P3dZtvJvvv3lTN8v+sqrNHu/1c1akjdWs5Wn/AHf+qpvhm8udB86S&#10;P/tpFUbX0sU/lyQ1i3E0txP5lROlCrCUJx5o9UFoy+M9P0azHiyyF3qBAsI5P3VpEev+09ea/HnS&#10;Lb4faV/wkmmTS6ZHK/ly+T9+rOj+PLnwR/yx+22kv+sirxH9oD4t33xDvvscn+haVbf6u1/56f7T&#10;1+eYbKc7w3EftaNaEcutpTX2fd+zH+bm+0dnNh40eTl948N+I3iaTxRfTXlxezXsv/PWb79eU3lx&#10;K37uu08RQyp+8rldQ8ryK/RjjMHULjyoKwd2+rWoTebPVVV20AZupNtrmbi+lf8Ad102oR7qwbqz&#10;3/vPOoAz5P8ApnXM6vNLEf3ldFJJWLq1jLcQeZQBh27fv6muLPd/q6NPh31emj2+fQBiDrTqbTqA&#10;Cm06igCU2cv1rSsY/stVbe7jWHEnJqBp902e1AHV6fpd94t1yHT9LsptTu5X/d2tnFvevePhbNrn&#10;wM+JujR+JNGu9F8118v7ZEyeZ/uV7P8A8EmbnwZF4r8TR6p5P/CbFE/s77Xj/U/x7M/xV9Of8FDN&#10;Q8Kad8HdMl8R/ZP+Eki1GKTSvu/af9r/AGtvrXw2K4o+r8Q08k+rylzrm5uh1QoxdLnPsv4VeIP+&#10;Eo8DaZqH/PVK6+vmz9iL4g3Pjf4ZQQXH/LrGtfSdfcnKFY/in/kXNZ/68pf/AEBq2Kx/FP8AyLms&#10;/wDXlL/6A1AH5VafqEXkeX53/LeX/wBCqx9v6/velcdFHGPP/wBb/wAfUv8A6FVxdQ2Zr+u8swz+&#10;p0f8MfyP48zPCR+u1uT+aX5nS/2h/wBNjR/aH/TY1zf9pSetH9pSetev9VPM+qHSf2gMf62prXUI&#10;vP8A+P2uWF/xmq8Cxm9ik7F656mGl9kuGEVpXPvj/gn7J5vwBz/1GLz/ANCWvpQ9RXy//wAE6xt/&#10;Z0i/7DF5/wChLX1Aeor+RsyVsbW/xS/M/sLLo8uCo/4Y/kSUUUV5x6IUUUUAFFFFABRRRQAUUUUA&#10;FFFFABRRRQAUUUUAFFFFABRRRQAUUUUAFFFFABRRRQAUUUUAFFFFABRRRQAUxmp9VbmzF19+gDjv&#10;EV19qnmrlV610niDRbm3/eR/6qudTtQAfcoqrdRyt/q6I4ZV/wBZQBaoopq9aAI7ptkFZs119ogm&#10;t7iGKaGX91JFN9yRKvalayv/AKusuSPbQBy/hnwB4L8D301/ofh+Kz1C5/1kv/PP/c/u11Edx5X+&#10;rrHuP9fWlM32WCpUI048kI8pvWr1sRP22Ik5y7uUpf8ApRchvpUq5Dayv+8krLVdlaC3ErwVRgGp&#10;eWn+rrL3S/8AbKpGapL7VtI03yLe81PTrK7l/wCXWa5VHqG4xKUJS+CJDcfJBPVWOaJ4PLk/1tV7&#10;xpZ5/L/1NU2jliqySOZvKqS4t91j+7/11RyNE1U5ppbL/ptFQBV+yyxX3mf7dVz4O8M2muXuuf2Z&#10;F/aEUDSyS/wf981JqV9LL+7/ANTVHzpbX95H++l/5aRfwSf7NceIoUq8ffteO14/aO7CY2rhZe5U&#10;cVL40pSjzR/7dOD0f4qS+MtXhsryyigsJN32eWH78W3+/wD3q8r+KXxClv8AztL/ALTl8qJ/Kki/&#10;gr0bxTd+HvBImu9L0yay1WTd/rpd6R7vvbFr518TR/av3kf76vLyihj6FOUMwqKbvoe9xFisnxWI&#10;pzyam4Qtr9nm/wDJjgdauvKnm8usOST/AJaVvXUcX/LSuV1q4ii/dx19AfJmTeTebPVG6X/lpUyr&#10;Ud0u+CgDldQupYp6z2k82ti8h31jzL9nnoAydUaVa5eafzZ/MrrrqP7V+7rmLi1kivfLk60AP8vz&#10;4PMkqm8ZjPz1tR28aQeXWXfrsnoAgooooAKmjg80b6hqezufINAE1nZy/wCsrYa62QVi3V1u/wBX&#10;XUfCxtLbx9oP9t/8g/7VF5mfub93y7/9n1oBanZeF/h34qsNK/4SCPw/d/ZP9b/q237P73+7X60/&#10;8E3/AInxeNfhzNpcH/Lr/rK+Ppn8US+PJhJLL/ZfnL5hhOy0+y/xKjfd27a9Q/Yn+KVj4f8Ai34z&#10;0fwvDF/wj8t9/oXk/wBz+L/x6vMweM+uc3uuPKfccS8Mf6vewn9YVX2q5tPs/wD2p+pNFRxnfEKk&#10;r0z4c5L4oD/i3XiX/ryl/wDQa/BO8/4/Lr/r5l/9DNfvb8UP+SdeJf8Aryl/9Br8C9Qk23l3/wBf&#10;Mv8A6Ga+bzdaQP2Hw3lGNfE+kfzJfMpnnmqPm0ebXzPIfvX1kveeaVZsVQ82jzaOQPrJdZY2Mv8A&#10;utX7O/sLf8mteBP+vQ/+hNX4srL+7k/3TX7R/sJNu/Za8C/9ev8A7NX0WTr35H4v4jyjLD4b1f5H&#10;0ElPpiU+vqD8MCiiigAooooAKKKKACiiigAooooAKKKKACiiigAooooAKKKKACiiigAooooAKKKK&#10;ACiiigAooooAKKKKACiiigAooooAKKKKACiiigCpcyxxxESS+V714L8bNfk1O9hsYxELWPmOSvct&#10;X0q21ixNvccxGvJviJ8O/sam7sP3sOz/AFRr8m4//tOeWShhad6enM0/et10t8J9JkNTD0sZGdXf&#10;ofPWqWNcrqNnXpl9a7q5nUrDdX8yYbEH9DYHFnl9/Z1yeqWdepajptcnqml19hhMSfe4HGanlGp6&#10;buFcpqOneWc16pqWn1yuqWMdfZYTEn32DxnMeeyWu7pVKS12mulvrDbWZLBivpKda6PYnQhXiY32&#10;epESrjW+aQQYrf2hxrC8rK3lGmHirxif3prRbqFMp0JFIjFCvUk68VTaU1rFcxxVJeyZPg07O2qn&#10;mZqPzs1ahc5XiYxJrjpWLeS7TWjJPmqFz+8NdNJcp4ePnzx9wy5vnNU2j3VekXNNWPaa9OEuU+Kr&#10;UfaSK8NtWnaw0RRYPFX7aGuepUPVweD5ZFu0TBrbtI8Vn2MWTW9Zwbq8SvM/TMtocseY2NLt91dt&#10;o9vtrB0a3yYXrtNLta+RxlaxhmFc2tOs91dNp1huqnpNjXWadY8V8Riq/KfnOMxJJY6bW5Dp+2H9&#10;3VixtcVpLbfucV8xWxHMz47EYlykc/Na/wDLOSse8HkV1F7HtHmVx+rzV1YduozswjdRnK6veVxW&#10;qXnO+uk1aTaK4TVJdp2V9zgaXMfpGXUUzB1a8rlL2fJrS1Obnyz/AKyufvZMHFfcYalyo+6XLQo8&#10;5VnuhVCS75pt1JWXNcV71KmfG43Hyie5fswa14h0z4z6BN4dmtIdR3nP2yRUi2fxV+zttkQR7jiQ&#10;rzX8/wD4bvJIfEejusvlH7bFj2+Za/fnRW3aRZcf8sI+/wDsivtsl92lKB/Lnib+9xeHxHdOPn7v&#10;LuzTooor6M/GAooooAK534g/8iD4g/7B1x/6KauirnfiD/yIPiD/ALB1x/6KagD8u/CF/s8Lab++&#10;/gb/ANCatZ9Qj3CuH8KahJ/wjtn/AMC/9CatQ6nIzD2r+VsVhv31T1l+Z/dGAwn+y0f8MfyOl+3x&#10;0fb4653+0pPWj+0pPWuD6sej9UZ0X9oR05dS2VzP9oyUPqP7mqWGB4M+6/2HW3/AOy/7CN1/6HX0&#10;IOpr54/YT/e/s9aZ/wBf1z/6FX0P3r+p8F/utH/CvyP4YzRcuOr/AOOX5klFFFd55oUUUUAFFFFA&#10;BRRRQAUUUUAFFFFABRRRQAUUUUAFFFFABRRRQAUUUUAFFFFABRRRQAUUUUAFFFFABRRRQAUUUUAF&#10;FFFABRRRQAUUUUAFFFFABRRRQAUUUUAFFFFABRRRQAUUUUAFFFFABRRRQAUUUUAFFFFABRRRQAUU&#10;UUAFFFFABRRRQAUUUUAFFFFABRRRQAUUUUAFFFFABRRRQAUUUUAFFFFABRRRQAUUUUAFFFFABRRR&#10;QAUUUUAFFFFABRRRQAUUUUAFFFFABXL+LbOOUeYf7ldRXP8AifUPscHl/wCxQBwVnH+/qxq0Mrwf&#10;u6bp6xr+8q80kUtAHMxyfZf9ZVe81Dyv9XWhqlv9qn/d1Rk0mV/3dAFO3updSrUmuvs/7uSoY9Pt&#10;rOCoVh+0UAU9Q/0r/V1Ha2/2WrHkyp+7qSG182gCrGvlVNH0qaaz+z1Na2u6CgB1wuyxh8yqej3H&#10;lX00aTfvZU/d1cupvK/1lY8yxJP+8/5a1w47CRx2FrYScnHnXLdGsJyhOM/5TatYfsdvN9s/cRSb&#10;/wDtpWXHH+4prf6/zJJvPrW+1RSwV4PDPD9PhjBSwNKo580nLXz/AJTfFYqWKq8/Kcjqkflf6ysu&#10;GHyp4a0tSk3zzRyVDax7YIZJIZa+sOMJJIpZ/wDprWbqFja2HkyaheQ2Utz/AKuLyqcyyrfeZR4g&#10;0iLxFPDqEl7FZSy/6yKavmOIsTmWDwftcqp89Tn/APJeU9nKaeDr4nkx0uWFjj/G2myRf6PHN/yz&#10;/dy/wSV8x+LNPlstVm+0fvpd9fSXxC1yKKCy0+3/AOXFGjjl/wCelfPPiS3lvL6bzK97CzrTw9Ge&#10;IjyzlCN1/e+0eXWVKFWpCjLmjfQ43Vo/Ng8uvN9es/8AnnXqlxD/AMs64HUrf9/N5n9+ukyPNbi3&#10;lgn/AHlV161paxD5V9WHNdeRP+8oANYXzYPLrmZrOVIK6C6milgrn7q63fu6AMuZvPn/AHf/AG0q&#10;PUP3UHl1cjt9n+r/ANbWfqlx/wAs6AMdv9Fgpsd55tWvL31X8mJZ/LoAp3jRN/q6rU+4/wBdTKAC&#10;iiigAooooA1ND1y/8O6pBqGl3c1lqFs/mRXUMmx0Ndhq/jPxT8RtbstU8T6zd6/dxOsUct5Lv8tK&#10;893dc17Z+y98DNW/aD+JmneGNMvIrKKP/Sry6l/5ZIv3qivUp0YSrT0S6+RLlY/Yj/gntCYPhHDv&#10;619W14h+z54H0T4SaPF4b0qe7u4tn+uuv+Wle2B8DNebgMzwmZ0vrGDlzQHGcZ/CTVk+KP8AkXNZ&#10;/wCvKX/0Bq1qyfFH/Iuaz/15S/8AoDV6oz8Z/t2ye8/ff8vUv/oVKL/5v9bXPXV7tvtS/wCvqX/0&#10;Oov7RO4V/cuV4bmwNH/BH8j+bMdhL4qt6v8AM6T+0P8AprR/aH/TWub/ALRo/tGvW+rHn/Uzpjfx&#10;/wDPWpIdQ/ff66uV/tLHWpo9Q/f1nPDB9T90/ST/AIJwSed+zXC/rq95/wChLX1L3r5S/wCCaMnm&#10;fswWf/YXvP8A0Ja+rB1Ffw9nCtmOI/xy/M/pfBrlw1P0RLRRRXknYFFFFABRRRQAUUUUAFFFFABR&#10;RRQAUUUUAFFFFABRRRQAUUUUAFFFFABRRRQAUUUUAFFFFABRRRQAUUUUAFFFFAFPUoY5bGbzOmyv&#10;MNStfKvq9TuZfs8EsnpXm2oXX23VfMoAkjj/ANB/d1z8yyrP5kldJHcRf6uqOrLF5Hlx0AYs15F5&#10;FZrapK0/2etD+y5XpsejxRfvJP8AW0ATW/m2sFU766+0Qfu6dN/zzjqOa1lioAz47P8A5aSVNIvm&#10;1MsMtWm039x5lAFPdurQ09d3/XKqtrDunq81v9ng/d0AZUzeVPDJJ/fWvzc/aT+E/wARdZ/aD1O4&#10;j0zUL06ndrLpV1EG2eX/AA/7tfpFfL59OhuJfI/dzf8AXSuatho4mJ7mVZrPKKsq0KanzLlMnwfp&#10;99p3g7w/Z6xN52t2tqsV7L/z0ermoQ1qabeRRQeXWX4guNn7yOulR5YnizftJyn/ADHNzQxS/wCr&#10;qb7REljDHTreGVp5/Lhm8rZVXUI90Hlx0ElPxReWOiaVNrGqXsNlp9r/AKyX/wBlrktC8a6H430q&#10;9uNDvfO+zf8AHxFj54/9qtn4geC5fiR4HvfD/wBt+xXfyy20s33Pl/hevOPh38NLn4WW+p3+p6lF&#10;eXVynlR2lp9yP/aevGqV8dHHU6UI/u5bs+3wuCyGpkNfF4jEOOMi/ch/6T7vL7xxnxU0e5TzriSa&#10;vL/+XevUPHlxc3nneZ/qq83vLfyK9k+IOB8RWP7/AMyOvO9Ws5V/eV6x4oj/AH8Nef8AiSH9x+7o&#10;A5PzPKokb/npUN5JsgqGO+iuP3dAGHcWsss/+u/dVj3n7j93J/ra2tQuPK/1dY7Q+b+8koArxx+V&#10;WLcL5s/mVtXk32esf71AFX+0P+elNuJImqS6t4v9ZVW+aJ/J8ugClTqaOtOoAKKKKACiiigD0C2+&#10;JPjO90Q6EfE2o/2Ls8r7J5vybP7tfZP/AATNtdvirU/+A/8AoVfB+mRzT38ENnkvNIscUfq7fKtf&#10;oH+zLe+H/wBlScnXxqGs6/c7ftsNpLshtv4tv+8tc1fE0cLDnqy5eY9zK8mzHPKsqWX0XOUVf/Cj&#10;9g4G/cx/7tPY4HTIrB8I+J7Hxh4d07WNLlE1jeQrLHJ6pit3G1ic8V1LU8OcXCThLRo5b4pf8k78&#10;S/8AXjL/AOg1/P8A38n+nXf/AF9S/wDodf0AfFL/AJJ54l/68Zf/AEGv589Tl/4md5/19S/+h14e&#10;aLmUT9P4Fq+zrV/RD91G6qfnUedXz3Iz9k+soubqN1U/Oo86jkYfWUXmk/dS/wC6a/a/9g75v2Uf&#10;Av8A16/+zV+IZm/dS/7pr9u/2Cvm/ZT8Df8AXq3/AKEa9rK48s5H5Zx1W9pRoerPoSPpSt1qneX9&#10;tptubi7mitLaP/lrLIEWuQ8O/HDwF4v1afTNH8WaVfahF/rIYbldwr6I/Hkd7RTFbfTm6UDForkf&#10;GXxR8KfD2HzfEniCw0YY/wCXuZUatHw14v0fxjYLf6HqdrqdpJ0ltJVegDdorH1jxLpfh6x+16vq&#10;Vrplr/z1upVjH/j1YPg74v8Ag34gTSx+HfEun6pNG3MUEqlqAO2opjNXBax8ePh/oWtQ6Rf+LNJg&#10;1CV/LEBuVzmgD0CiqdtfRXtvFLBNHLFLzHLGdyPVygAooooAKKKKACiiigAooooAKKKKACiiigAo&#10;oooAKKKKACiiigAooooAKKKKACiiigAooooAKKKKAGOu4VXkhjmi2PFxJ1FWT0qKSTZWU7cvvgfN&#10;fjPRktNSvIkh8mITN5dcTeafuzzivZvHEsmr3n/TKN28uvP9R07ywea/gjMa+GWYV/qsuaHPKztb&#10;r21P2zKMZP2EVPc8x1ez21x+qWUjV6dq1nt/1dcfqVnXo4OufpWAxJ5jqVhxXK6nptemX1jt/eVz&#10;d9p+6vscNieU+/weMPNbzTdlYk+lla9DutO21k3Wl+bX0tHFn11DG2ODk0+q7WMq12j6bIoqjNpc&#10;denDFRZ68MZzHKyJ5dVZEroLqzrJmh2V2058x380asTJmrPfiti4hrLnj5r0acj57GU5RZRmbbUb&#10;GpJ15NV7ha7l7x8rWvHmHb6rSPuNJEpanNDW+x58pyqIp7d5qxHDupwhq3Db0SnYyo4aUmJDBWhb&#10;29SQW+a0I7WvPnVPr8Lgh1rDzW9pttuqnZ2O6uo0rT8AV42JrJI+llKNCkbGk2+0767TR7WsHSbO&#10;u20uz/5Z18XjKp8PmFc6DSrbca7HTbLisLSbXcfMrqtNH7mvhcXM/NsdW5jc0/T91XJLKWKnafJ5&#10;VTXl1uhr5lzlznx85zlM47Wf9TNXBa1/qK7vWP8AUy1wuuf6ivqMAfYZb8UTiNe6VwuvNtnNd54h&#10;6GuA17/X19/gD9Qyz7JxepNumrAuutb2of66sG6619vQPrsV/CiYd1Jmsm4fJrWulrJnXBr36J+Y&#10;Y/mLvh+cL4h0f/r9i/8AQ1r+gXQf+QHpv/XtH/6CK/np0+6ax1Wxu8f8e06Sj/gLbq/cn9mj44WH&#10;x6+HNnr+nabd6XDHtt/KvNu/5V/2a+tylpc0T+efEKNWosPPl91c3/tp7BRSL0pa+iPxoKKKKACu&#10;c+If/IheJf8AsHXH/otq6Ouc+If/ACIXiX/sHXH/AKLagD8efDN9Euhwfvv73/oTVorfR5X97muM&#10;0HUNmlQ/8C/9CatBdR5X91X8/wCJw372p6v9T/RnA4T/AGOj/hj/AOknSfbY/wDntR9tj/57Vzf9&#10;o/8ATGj+0f8ApjXF9WPR+qnSfbY/+e1Nkv4/I/11c7/aNR3GofuKFhtQ+qn6X/sDNu/Z00z/AK/b&#10;n/0Kvos9a+cP2AGz+zboz/8AT1P/AOhV698TPix4W+EXhibX/FetWui6bEmTLNINx/3V/ir+gcH/&#10;ALvT9Ef52ZwrZjiP8cvzO2oryf4AftF+Fv2j/Dd5rnhRpZrS1na3JlGMmvWK7DyAoqhqF/FpdtLc&#10;XE0cFrEjSSyy8JGi18ieLP8AgqN8J9B12Ww0uLVvE1rFIY5L/TbVmgj2/e+bFAH2VRXm/wAFvj14&#10;L+P/AIWOueC9Ui1O0jfyp4vuvC/91lrzb42ft5fCv4Ja3d6BqGpTax4ktf8AX6VpETTTRf72KAPp&#10;GivAPgF+2n8Nf2jL+XSPDepS2mvRJ5sml3keybZXvitvoAfRRRQAUUUUAFFFFABRRRQAUUUUAFFF&#10;FABRRRQAUUUUAFFFFABRRRQAUUUUAFFFFABRRRQAUUUUAFFFFABRRRQAUUUUAFFFFABRRRQAUUUU&#10;AFFFFABRRRQAUUUUAFFFFABRRRQAUUUUAFFFFABRRRQAUUUUAFFFFABRRRQAUUUUAFFFFABRRRQA&#10;UUUUAFFFFABRRRQAUUUUAFFFFABRRRQAUUUUAFFFFABRRRQAUUUUAFFFFABRRRQAUUUUAUNYvvsF&#10;kZK851TVJb+f95NXb67pUuqcJ/q6yF8GSfvv9VQBy9qsr/8AXKrVx5UUHl1uTeDJFgHln97HXK3E&#10;csU/l3H+uoAp/bP3/l02S+igpv2eOWeo7iTz/wB3QBNb3Xm1aVdtR28P2epqAG+XR9yiRvKrNurz&#10;/nnQBa1D5oIajsZNv7uobfzbj95RHdS29AGhNDFP/rKw9S0/9x5n/PKtSHUJZap3TSr+7/560AYc&#10;1x9q/d1oNb7oPLqqtnsnrSjXbQBT1aGSz8OXuqRw+dLbJ+7i/wCeleOfDb4h+IfEPjK00vUbua7t&#10;LndiP/n3r39byKL95WDp+m6PZTz3Gl6ZFZTS/wCslh+/JXzGZ5bjsZi6GIw9bkhDdf18R9TlWZ4H&#10;A4Svh8Rh+ec9n/L/APImXDbyyz+XRrGm7IJv9ytaG6/f+XUeqSS/Yf3dfU9T5b4j5v8AFkl9FfTW&#10;8n/bOuH1ax83/lj+9r074gTSy655n+p+Suba32QfaJKkDx/UrX7P/wBda818RQyp+8r3rxNDFL/y&#10;xryHxhZ/Z4JqAPJdYj3T+ZWHrFv5EFdhJHWPrln+4oA4nbWXcQ+VPW1ND5X7usWT/j4oAz76SWL9&#10;5HWDrF5JL5NdNNHvrB1i38iD95QBTsbiWWqU0kjzH1pYLjyKioAKKKKACiiigAooooAerfh71+w/&#10;7AH7Kem/Bbwfpnj+8vPtniTXLT95Fn91FC38P+9X48ZxX3D+zd/wUo1r4SeAbLwfrWgReIIbEeXp&#10;90ZcOP8AYf8A2a+R4sweaZhlssPlMkptq9+seq1NKfJ9s/W7wq1inijy0/1xH7uvTtvQGvl39knx&#10;trnxcsP+Es1iGKyluf8AV2kP3I0r6kIBwc12ZLldPKMDTw8Yrnt79vhlLq0ZRhGHwElY/if/AJAW&#10;sf8AXjL/AOgtWxWP4p/5FzWf+vKX/wBAavohn4VapebNV1OPzv8Al9l/9CqsL7DD97WLr2o7fEOs&#10;p/0+y/8AodUhqR4r/QzKcN/wnYf/AAR/I/HMVhL15+rOn+3f9NaPt3/TWub/ALQjo/tCOvX+rHF9&#10;UZ0f27/ptTo9Q/f/AOurmf7RxTo9Tj87pUywxf1TQ/WD/gmDL537K1m/rq95/wChLX1ZdX9vYwGe&#10;eeKCIf8ALSWQKv5mvkz/AIJat5n7Jmmf9hS8/wDQlrxv4gJrf7d/7XfiD4cR6/qGjfDDwWi/2jFp&#10;8ux7mf8A/ar/AD3zvTM8T/jl/wClH7NRXLSivI/Q/SfE2ka4P+Jfqdrff9cZVf8AlWrX5h/tZ/sw&#10;v+xhY6P8Y/hBrGraZFpFzFHqmnzXTSxSQt8rfe/vV+hfwm8eQ/E/4ZeGfFdsMQ6xZRXQ/wCBLXjG&#10;51FxdxWVuZJ5o4Yx1klIVf1qj/wlWi/9BnT/APwJT/4quf8Ai98LrD4yeAdU8J6nd3VlaagnlyT2&#10;cmyWP/dNfJT/APBJb4bQRb5PGPisiPnP25v8aAPtq01vTb+XyoL21nl/55wyq9Ry+JNJgmEcuqWk&#10;Uv8AzzNwtfmV/wAE9fhRa3P7W3j/AMSeDNS1G9+HXhnzNMt5dRuWd5Jm/wB7/devoT4i/wDBMvwH&#10;8SPHOs+J7zxL4msrvUp/NkitL1kSP/doA+sF8U6I3TV7L/wKX/GtKKRJF3oQUr8df2uv2Q/CPwi8&#10;c+APAHgPxL4hvPGHia+WKTzr1n+zQblXe/zf7VfrV8P/AAzJ4M8D6B4fluPtkumWUVq80nWTau3d&#10;+lAHS0UUUAFFFFABRRRQAUUUUAFFFFABRRRQAUUUUAFFFFABRRRQAUUUUAFFFFABRRRQAUx/lGaf&#10;VS/ieW0KR9TQBxfiTxBJJPNHHN+5rnY/Nb/V11kng2V6P+EJoAw4Y9v7yT/W1l6heRRT1qaxpNzo&#10;0/l/8saw7xYmoAFuovI8yoW1D7RPD5dOaT7FB5dNtYf3/mUAXtu/95Qy7qSn/foAb5cSU7dtqndX&#10;X/POqK3Esv7ugCSP/R5/MrS3ebVGRZbf/WU5dSloAbeWP/POsO4m+x+dHXQXk0rQeZWHeQ+fP5lA&#10;DdPj/wCWlXLfT/Nn/wCutR2cOytSzuIloA+Lv2jPjr438E/FnU9D0e9l0azsdkccUX/LX/aevonw&#10;PrF94r8D6NrmoWX2K6voP3kX/s3/AAKuk8VeEPCHjLVobzxBoFpqeoW3+rupvvx//FVauporfyPL&#10;8r/nlXl4XB1qWIqTq1OZS2PvM7zzLcxynCYHCYJUqtL45+773u+98Pxc394qx6f+4ryn4mR3Nh5M&#10;lv8A6ne3mV7MvzwV5n8Sppf7K8vya9Q+DWx4TqEMt550klcfqmm+VP8AvP8AVV6Zb2/n1l6wsT/u&#10;5IaAPCfE1vLLPXmutRy+R5de3eJLOJvO8uvIdWj/ANO/eUAcW1jL5HmVzM3yTzV6FNZxN/y2ridU&#10;t/KnoAxb63/5aVnzfPBV7Umlqmy7qAMW6vpUrBjupFmrqLzT91crcY8/93QBYv2kzVKpZpvPqKgA&#10;ooooAKKKKACl+/SUUAfRP7JnwYsfiP4i1PX9Ymmg07w15V0YYvvySbvlX/vqvt+y+GWifHvxRNey&#10;xDw/dR7Zbw2g+S4T7v8A31X53fAz4533wU1+7ubeyi1HSb5FivbCY/JKn+NffX7Kfxvtvix4qvLP&#10;w3o39maVFs8yWY5mk+b7v+7XyeOwOMxWPpz5l7DqmfpWQ8Q4TIsurTw/NDGS2a2t/wCkn6UfD/w5&#10;Y+EfCmj6Rp0QisLSBYrcfxba6Zj2A4qnp0Hl2FqM/wDLNcflVtZBtUjkV9doj8zlKdSTlPWT3fmz&#10;mvih/wAk48Sf9eMv/oNfzyXs3+m33/X1L/6FX9DnxR/5J14k/wCvGX/0Gv52NRk/4md9/wBfUn/o&#10;VeRj1zKJ99wnV9lVqeg/z/ejfVLzTTvNrxuQ/S/rJb8/3o31U82mmWjkD6yXnb9xN/uNX7h/sF/8&#10;mmeBP+vX/wBmr8LWlfyZf901+6f7Afzfsl+AD/06f+zV6uAjyykfn3FlZVIUfmfPH7Ymra3+0b+1&#10;b4O+Amm6zdaZ4VijW+102cuyWQf3a0v2qv2Afh14N+COp+K/h5Z3PhPxV4Vg+3W1/ZytvuPL/hf1&#10;rG8Df6N/wVk8W/bP+Wunf6PX2X+0o8UXwB8fSXH+qGjz+Z/3zXsn5ycf+xD8X9S+OX7N3hPxRrRi&#10;l1WRGt7gxd3jbbur1j4h+MYfAXgbX/Ek8XnRaRZS3skQ77F3V8t/8Eo7aWH9krS5JP8AVS305j/7&#10;6r2/9qwSSfs2/EoJ1/sS5x/3xQB8Yfsb/s66R+19Za/8avi+JfFn9r3ssWnaXdysYLaFG/u1k694&#10;Uk/YC/bP8Gf8Ive3UPw18av9mk0aWVnSN/u/+Os3y19B/wDBKo5/Y28M/wDX3df+h15D/wAFS/8A&#10;SPi38ALe3/4+v7bX/wBGx0AfQ3x6/Yu0P9o34jaZ4j8X+JdW/sSwgWKPw/aS7LaR/wCJnr4+/bv/&#10;AGZvDX7Ky+DPiZ8KJrrwpq0eqRW0lrDctsl/+y9a/US5u7fT9KNzdyxRWsUPmySSfcRFXLNX52+K&#10;pL//AIKPftI6bYaN5sXwV8A3vm3GqZ+TUrpf+eX97/CgD1b9uv8AaD8SfDT9lPRrzS/N0zxL4qSC&#10;x+1RfftnkRdzVS+FX/BNf4WT/BfTbTxPpkuteKdSsftNzr0tw/nRzyLu3J/d+9Xsn7Wv7Ndp+0f8&#10;GLjwnBOLHUbbbNpd0T8sUy/dr5y8CeOf2xvh5Y6X4Bk+HWieIDYp9ij8SzXTbJE/hd/92gCT/gm9&#10;421/wL45+IvwJ8SalLqc3hm6aTTpZZN/lwf3a/QCvzD/AGDdH8aP+3X8WdQ8ZT2mpa5DB5eo3enf&#10;8e3mNt2qn+7X6eUAFFFFABRRRQAUUUUAFFFFABRRRQAUm6s3Xf7SXS5f7I8n7Zj93533areF/wC2&#10;2sP+J59l+1f9On3KANyiiigAooooAKKKKACiiigAooooAKKKKACiiigAooooAheQIM1xnivWZUvj&#10;aRnCHqa7GdN8JTvXCS+CL4zSyebFy+a/K+P6eb4vLo4LKacpOfxOLtp2/wC3i4S5JGHe2vmINlcr&#10;qliJBXpyeEb5R/rI8VjeIPCNza2/mf66v5NnwfxFl8JVa2DnGEd2fb4LMaUZRjzHjOqadg1y+q6b&#10;gV6Xqdhurmb+y3CuLDYix+lYPGfCeW6lptc5faXH5PtXp+oaXxXP6hptfW4bGH22Fxp5pdaXWNda&#10;VXpFxo9ZdxpW2veo4w+oo4889m07/lpWPeWeyvQryz/6Y1zt5puK9mjiT3sPjOY4G8s6xrix2ffr&#10;v7zT6ybrT91e/RxJ9Rh8YcDdwbKx7mHJrstR07Fc/Pa7a96jW5j15xjiYHOyw1TmgzW9Jb1Wa2zX&#10;pQqHzmIwXMY0NvUnk1pRWu01OllurWVU46eXysZQtvWrVvb1e+zDNWobWsJ1T06OXe8RW8Oyte0s&#10;/NptrZbq6bTdOzXlV6/Ke45Rw0BunaXXTWNju/1dS6dpwat+3tY1r5jEYk+XxWMlIsabZ11+m2sa&#10;1iwJt+RK6HT/APXf8Ar5fEzlI+MxlWUje035DW9p8myCuftZfIq4txtr5qrHmPka8PaSOshvP+el&#10;E17GtcqNZ2U2TWfNrh+qSued9SlzGtqHzQVxetQR58uto6hHWVqTeb+8r1cNCVOR6+Dg6Ujz3WYv&#10;MriNZh48yvSNag21w+tQ/vvLr7jA1D9Iy6t8J5vqUO2udvkrstWjrlb1a+4w0+Y+5n+8onP3EVZN&#10;zFk1vXA7Vk3PWvepTPgsfRiZMtvubNfrl/wTUXZ+z0P+vpq/JsQyzzhEGZJO1frx/wAE/PDer+E/&#10;ghBaaxpsum3fn/6qbun96vqMq5pVvkfhHH6hRyzzlKJ9QQ1LTIl2in19cfzsJuo3Vma9/an2E/2R&#10;5P2rt533aj0BdTaxH9r+T9v7+T9ygDYrnPiH/wAiF4l/7B1x/wCi2ro6534if8iD4l/7B1x/6Lag&#10;D8PtLm22P/fX/oTVbFzwR5vNYVrHH9lh9Mv/AOhNVlpwpxX45Vp81SXr+p/pVl2IthKPOl8EPyNP&#10;7TJ/z2H5UfaZP+ew/Ksn7RR9orl9mz1frVM1TcnvL+lNNwGh/wBbWZ9pzSBt3/fFV7MiWK/lP1Y/&#10;4J7nd+zPox/6ep//AEKqnxv/AGQfC3xL8aa/8QfGl3eeJrW10qSPT/Dl3J/oVs6p/rdv97ip/wDg&#10;nj8v7L2gf9fM/wD6FXu3xE/5EPxL/wBg64/9FtX7Fhv4MfRH+bWcPmzHEf45fmfFn/BIpY0+Enix&#10;Ei8mH+25/LjPYbq++a+B/wDgkR/ySPxZ/wBhu4/9Cr733V0nkHhH7bXhPxB44/Zg8f6P4Xiln1q5&#10;sf3UUJ2vIFYMy/8AfIrwL9hP46/Brw/+y9Z6XfnTvD+q+HrRhrtrqMapNJJ825/m5bd92voX9rb9&#10;oOL9m34Oan4sFmL3VP8Aj20+1lPySTtwu6vkHwZ/wTZl/aJ8KzfET4n+JbvTfGviaH7bHaadGqW9&#10;lu+aNXT+KgDoP+Cb3g661T4tfFL4l6Fpl34Z+G2sXbRaTpUw2JJ83+sVa+xPDnwD+H3hXxjqfizT&#10;/DOnw+INT/4/NQmj3yy/99V8ufsVfHDx7oHxg8Qfs8fEf7Le6h4ZtPMstUtPk82Bdu3p/s177+1H&#10;+074f/Zp8ATaneH7br9z+60vRofnmuZm+6Nv92gD44/aU8H6J4e/4KK/CYfDyD+zPEF1J9p16LTf&#10;k+TcvzOq/wCzX6b18X/sT/s6eJU8Ran8c/ivmf4i+JY828Ev/MOtW+7F/wB87K+zY120APooooAK&#10;KKKACiiigAooooAKKKKACiiigAooooAKKKKACiiigAooooAKKKKACiiigAooooAKKKKACiiigAoo&#10;ooAKKKKACiiigAooooAKKKKACiiigAooooAKKKKACiiigAooooAKKKKACiiigAooooAKKKKACiii&#10;gAooooAKKKKACiiigAooooAKKKKACiiigAooooAKKKKACiiigAooooAKKKKACiiigAooooAKKKKA&#10;CiiigAooooAKKKKAE20baWigBNtcn4t0GK6/0iutpki7qAPIYdL3T1j3VvLZz17RcaVbTQY8oRfS&#10;vO/EGnxLP+7oA5eS8l/1lXLO++0VJJYxNTf7P2/6ugC5Np/mweZVNdNi8jy6dHJLb/6z99Vpf3tA&#10;FW3t/s9Nk0/za0Pssq1RkmltZ/LoAmhhii/1dUdQj82nLdS+f5lWmj8+CgDLa3liqOGPzZ63JF82&#10;Csdm+zz/APTagCa603yoKw1tZUn/AOmVakl1LLUdAGHN5sE/7utK1vomgm+0f9tKkmtYriud1qxu&#10;Un8y3/7aUAcH8RrW2vb6GSOHyfkrg7xdulV694g0u2v7GGSSbyZa8z1Czif93/yyoA838SWcsUEM&#10;leW+JLeW6gr2rWtJl/5afvov+eVea+LoZYvP8uH+CgDxfWI4ooP3f+trh7zVNv7uSvQtat/Ng/d1&#10;5jq1ruvvL/5a0AY+patFLP5kdYt1ebP3kldBJ4f3QeZHXP6lbxRf6ygCu15+48yuc1XU/tXyVbur&#10;iSL93HWE9ABRRRQAUUUUAFFFFABRRRQA2tnwzCJfENjvPlR+cuaz7GPzZ66bw7D/AMTWGO3hhml3&#10;r/rqAP3b/YUmto/hHZxRzxTfSvpwYxXx9+wDpV//AMK/huLiHyYq+wcZoC6kOrH8Tf8AIC1n/rxl&#10;/wDQGrYrJ8T/APIu6z/15S/+gNQB/PJ4ov7iPxj4gjT/AJ/pf/Qmqil/JmjxwdvjfXf+v2X/ANDr&#10;E8zj3r/SnJKUY5dQ55fYj+SPh61GMpyNv+0ZP+ep/Oj+0ZP+ep/OsLzPpR5n0r3eSmYewRu/2jJ/&#10;z1pP7RuFrEMlAbJ5rnqUYzceWVhqgj9m/wDglj/yaTpv/YVvP/Qlryj/AIJ0N/xld+0j5n+t/tH/&#10;ANrtXrH/AASz/wCTSdN/7Ct5/wChLXiHjQa5+wZ+2F4h8fx6DqGs/DHxnH5mo3VpF5j20n3m/wDH&#10;q/zbz3TNsV/18n/6Ufc0/gifRH/BTP8A5M08df7kH/o1a7L9iL5f2Sfhbv8A+gJF/wCzV8cftA/t&#10;F6n+35Y6N8LPhBoGtnRb+9Q67quoWrQwxwq27bur6p+NvxGl/Yv/AGc9Ik8OeGpvEw0iGKxitRkK&#10;Bj7z7a8U1PpKvlz/AIKHfHOX4I/s96p/Z+f7b1z/AIlun+V96ORv4q9m+Cnj66+KXwr8N+LL/S5d&#10;Bu9XtFuZNPm+9b/7NfDfxG0jVv2uf+Cg2meH7nTJofBXw8/e3HnbvJvX3K3+7QB9L/sKfA4fAz9n&#10;rQdLu4YhrWpJ/aOozY+eSSX5vm/4DXveo6na6PYXV9eTiG1t0aWSWToiL96rEEXkLsTAjA+Svkj/&#10;AIKUfFfV/BPwQm8MeGLOW98SeK3/ALNjihi3nyW+V6APIP2NNOuP2m/2ufiJ8c9Ti/4lWkO2maNF&#10;9+KRPmXcn/fNfo4vSvFP2QPgzb/Ab4BeFfCkYIuhB9pvPN++Z5PmavbKACiiigAooooAKKKKACii&#10;igAooooAKKKKACiiigAooooAKKKKACiiigAooooAKKKKACkZd1LRQAgGKNtLRQBn6vpkeqWMtue9&#10;eYalo8VrP9n/AOeVev1VksbZ/nkhj+uKAPHtU0+WL95Wet5Kv7uvRvE+mRQzA+tcStnEnnUAUbPU&#10;Nn+srYhj+1VRXTYqPJlg/eRz/uqAHNpsXn01bHyp/MqxHJvqxHbyy0AU7i3+0U23sYoqmullt/3l&#10;Vbi+llg/1NAE14u6Cs37PK9aVvN5tSRw+VQBh7Par0em7/3lF9H5X7yq63kqUAZ99Zyp/q6o3VrK&#10;sFbG7dUbR7v9ZQBm2d55U/7z/VVj/EBrG80ry/I/e1ralp8vkTeXWDHayy+dHeUAePx2v2Wf/plX&#10;N6lZ/ap72vQvEWmxWt9NHHNXG6tpvm/6ufyaAPH9cWVPOjrzHWrOO3n/AHle6eIrH7PB/wBNa8X8&#10;TL5s/wC8oA811i8+yz/u65nVNWtnrpPFUPlf6yuT/sfzZ/3lAGLcX3nVRhvPNrSvtJ+wf6yuduv3&#10;H+roAbq2sfZf3cdc0776sXshkuPnqvQAUUUUAFFFFABRRRQAUUU2gB5Ffo1/wS3jtrXVdTkknh83&#10;5f8A0Kvz9hSNYIa+6v8Agnbpd9e+I7zy4YYIfl/9CoDmUT9noTuhjNS1S02J7exhik6oiirtAHJ/&#10;FD/knXiT/rxl/wDQa/nN1Kb/AImmp/8AX1L/AOhV/Rn8T/m+HniT/rxl/wDQa/nB1ebGqan/ANfs&#10;/wD6HXFio8yPqchq+yqy9A80UeaKp+YaPMNeZyH231kueaKPNFU/MNHmGjkD6yXHm/0eX/cav3d/&#10;YB/5NL+H/wD16f8As7V+C0kn7mb/AHWr96P+Cfn/ACaN8Pv+vQ/+hmvQwseXmPkM/rc6pnhX7a/w&#10;k8efD/4/eEvj98ONBl186ZtttV0q0+/cJ83zf7u39ayPjb+1z4z/AGnPh1N8N/hl8LvEMGqeII1s&#10;dUvtXtmSGyRvvfN/7NX6LffqvaWFtZg+RBFBv/55R7K9A+PPCfAvgG+/ZN/ZKOieG7L/AISDWvD2&#10;lPcx2v8Az83X3mX/AL6p3wM8V+IP2nP2cp5fH3h4+Fb/AFqCexns13fcb5dw3c178y7qjiSOIbE4&#10;oA/ND4B/E/xv/wAE+73X/hn438D634g8ExXstzo2taRbNMNjN92t/wCHnhHx5+2R+1ZpnxT8V+Er&#10;vwp8NvDKf8Sqw1iPZNcv/DJtr9C7yxt75dlxBFOnpLHvqWONI1CIAEoA/Or/AIKUfEj4p6v4p034&#10;aeHPDGuf8ILLHFc6zqukRs8t6jP80C7fu/d/8erR+Gv7YOm/BfwTZ+GPCHwD8XWek2KdPsWGd/4m&#10;b/ar9A3t45vvxA0n2WL/AJ5R/wDfugDx7xB8cdXsPgPZ/ELTPBGpXt1LAtzJoHl4uY/m+b5a+e/F&#10;H/BRbWPE3h6fTPh58IvFmpeL5U8uKHULFo4Y3b5d2/8A2a+6to27ap2+l2VpLvgs4YZPWKNVNAHz&#10;T+wt+zTrHwG8D6pqni68F7468VXX9paqRylsW/5ZI1fUlFFABRRRQAUUUUAFFFFABRRRQAUUUUAF&#10;FFFABRRRQAUUUUAFFFFABRRRQAUUUUAFFFFABRRRQAUUUUAI3Sm7Pan0UARAenSq95aCeCSP+/Vo&#10;U0iuapTjVhKE9U9wu0eQ+I/DkmlTS9h/z1rkrvTN4JPIr6CntIrofvK5Hxv4ftfsRuIohDLX8rcU&#10;+G88ro4jM8vrL2UPe5H8UV11PsMBnElKMJ/eeDXmk7qw77R69MvdJ3ViXmj1+K0cYfo2Gx/948yu&#10;NJ21i3mn7a9KvNLrB1LTK96hiz6jDY481v8ATd1c/dafsr0i80v/AJ6Vh3ml/wDPSvo6GKPrMNjT&#10;zm803dWPe6b+5r0W60bjfWHqOlYr36OKPpcPjl/MeaXljurnbzTa9LutI3Vz95pOweZX0eHxR9fh&#10;scl9o86lsKgaxNdzPo1UZtH2V7MMUj3I4qEjkktDJ0qZLAiulh0nfVyHR6c8WkEsVCJyq6dmrlvp&#10;W2umXR46vQ6P5fz1yzxhzTx8TFsdL2V0FnptWI7CNf8AV1pWlrxvryK2Icjw6+K5yW1tPJrRtrXd&#10;VcDdWxDHtFePVmeBWqE1u376tZH21kU1ptv/AC2rznD2h5c4c5uR3/lVA2rf9Nq5241is2bWK0hh&#10;OYqGA5vsnXNrUlH9uSegrhjrH/POk/teSun6kdf9mHfR6tu+/NTZtS3f9Nq4uPWDUjazmsvqdjP+&#10;z+Vmpqk26uP1abdV59UkYVzOpXlezhaMonv4HDSjIwdXk3fJXK3Um01taleVzt09fZ4aHKj7O/sq&#10;Jn3DVmymPvV6Zqy7gcV7lKJ8Zj5ljSLlLDXbCZ+Yo7mKST6bs1+5Pwi+I/h/4o+DrTVdAvBe2kaJ&#10;EZP9rbX4WW0bXl9BbRj97cSLHH/wL5a/Zr9j34Oat8E/hJDomsTQz3Ukn2n9z9z5lr7DJnNTlbY/&#10;nPxJhhpYejOUvfi3ZeT3PeE7U+kXpS19SfgIUUUUAFc78RP+RB8S/wDYOuP/AEW1dFXO/ET/AJEH&#10;xL/2Drj/ANFtQB+ENvcf6PF/vt/6G1K0/BrMhuP9H/4G3/oTU37R8pr8tnT9+Xqf3zg8d/s1H/DH&#10;/wBJNPz6PPrL8+jz6x9kdn141PtFPS4/9ArINxinrN/6BS9mH13U/XT/AIJ2tv8A2XvD/wD19T/+&#10;hVB+0PB+0nqvivU9L+G9l4dm8IXVj5Xm6jLsm3su1ql/4JzHd+yz4f8A+vm4/wDQq+nB9+v1Gh/C&#10;j6H8G5rLmx1f/HL8z83v2bP2fP2r/wBm+xn0fRoPCc+k32o/bbkTXWX+Zvmr6b/a38H/ABl8b/DT&#10;RrT4Waza6B4gjulk1H97s8xPl+VG/wB6voqiug8w+evjF+zjfftCfs22/gTxfqYPiqO1il/tWH7s&#10;d6v8deG+AY/2x/g54WsvBn/CP+GfGUVqn2az1qa62NGn3V31970UAfHf7JH7JnjL4e/EfxL8Wvil&#10;r0Ws/ETXI2tvLs/mgt4/l6H/AIDtrxL4gfsmftHa9+0jd/E94PDviU2sj/2Na6jdfubdP4W2f3q/&#10;TGigD4m0lP21hrtlJqEPg3+z/PX7R5Mq/c/ir7OsWuWsoftG37T5a+Zj7u7+KrdFABRRRQAUUUUA&#10;FFFFABRRRQAUUUUAFFFFABRRRQAUUUUAFFFFABRRRQAUUUUAFFFFABRRRQAUUUUAFFFFABRRRQAU&#10;UUUAFFFFABRRRQAUUUUAFFFFABRRRQAUUUUAFFFFABRRRQAUUUUAFFFFABRRRQAUUUUAFFFFABRR&#10;RQAUUUUAFFFFABRRRQAUUUUAFFFFABRRRQAUUUUAFFFFABRRRQAUUUUAFFFFABRRRQAUUUUAFFFF&#10;ABRRRQAUUUUAFFFFABRRRQAyQZrzfxIvlT/vK9IevP8AxO32m9mcUAc/RVqZYkgrFWSVZ6ALFwtz&#10;F+8/5ZVNYrKn7zyauXU0UsHlx0R33lQeXQBca4/56VDcWcUtZ7NK/wC8kqT7RLQBNHpv/PSobiHy&#10;KFmlf/ltUczSy/u5KAM+bUP+edZ7Sbv9ZVi8s/s9Z8cO+f8A13nUAaFvZ/aKjuIfs8/l1qWMflQf&#10;vKhuIftX7yP99QBC1rEkH7v99VeZdtjN5kNSSXHlfu4/3MtV5P3sHl0AeN65fXM881vH/qt9c3Np&#10;8sVeySeGfInmkkhrm7rQ5ZfP/c0AeU61H+4/1NeY+JtHluoJvLr3LXtF215/rGn/AOu8ugD5t1bS&#10;ZbWf93XD3mmx/bpriSb97XvHiDQZbeDzPI/1teQ+NND+y/vLf/W0AcHqTfY/OrznVLWW6vv3n7mK&#10;vTmt7m6/1lcr4kt/K/d/7FAHll0JIJjH3qrVm8WTz/3lQUAFFFFABRRRQAUU2nUAFFNrSjso5ocp&#10;1oAqxSNE4ZetfS/7Dfw10T4ifFXfr6+dFpdq17b2nmY811+7/wABr50a0Ih4619yfDLQ9P8A2ab/&#10;AEu4sNM/tPxULdLi81CWT5JI5Pm8tE/hry8zxCo4WaU+SUlyqX8rfU+q4byPF59jo0sJTU+T3mm7&#10;aH6F/Aj4kavP4xh0MwWkOnSJ/qrSLZ5e2vptZs4zXi/7Od/pnizwzB4ptNNisZb5P+efzxv/ABV7&#10;OQ6kZ614/D2DxmDwcYYut7WUne/vberOfiCrSnj5QpUfZcnutf3luW6x/FP/ACLms/8AXlL/AOgN&#10;WxWP4n/5AWsf9eMv/oLV9YfOn86Xjhv+K317/r9l/wDQ6wt/BrX8ct/xXGv/APX7L/6FWAG61/oT&#10;lWN5cvof4I/kfJzj7zJ99G+q+/3o3+9en9eI5SyJOKekmap7utSCStYY/wB6IWP2l/4JX/N+yTpn&#10;/YUvP/Qlr6xvtLstXsjbXlvFeWsn/LKePep/Ovkz/glZ/wAmk6Z/2FLz/wBCWvsI9TX+e2dSvmeJ&#10;l/fl+Z9VT+CJk6J4W0jw9DLHpWmWumRSdRaRLHn/AL5q1f6Xa6pbm3u4Iru2P/LKWMOtXqK8c1K8&#10;FrFaxBI1EUYH+rH3RVW00WxsLua5t7OGG5uf9bLFGqtJ/vetaVFABWZe6HY6ncQz3dnDeSwtmKSe&#10;NX8v/drTooARV20tFFABRRRQAUUUUAFFFFABRRRQAUUUUAFFFFABRRRQAUUUUAFFFFABRRRQAUUU&#10;UAFFFFABRRRQAUUUUAFI3SlooA5bxfHvArg1avQvE8+393XE29vEk/7ygCrTZI5Zf9XVfUGlX/V1&#10;e026iisf3n+toAo26y3E/wD1yrehm2QfvKo2s32eeeST/lrUc1x59AGp+6uqp/2b+/8A+mVV45vK&#10;/wBXR9qlT/ltQBNJY+V/q6zbq8+z/wDXWrzTXK/vKz7yx8395QBn3F19qqNV82oZof8Aln53k1pa&#10;Xb7KAGzaf5UHmUWdvFL/AKyatKZvN/d1n/urL/ljQALb/v8A/plXnfxEvpbO+h+zw/x13jXG+esX&#10;XNB/tTyZKAPF7yxvrqeaSSs+4h/cV6tq2k7P3ccP7quV1jw/LF+8oA8X16zluvO/c1434s0OVJ/9&#10;T+9r6M17Tdlec+JNDubyf/U/6pKAPnPxJp/2j93cVzt9ZxRfvI69W8UeH4riCaSSGvJ7i1ubf93/&#10;AMsqAOF8XTSz/wCrhrh9atZLXyK9c1Sx8r/WQ15Z4qWRrgbORQBzhO40tNp1ABRRRQAUUUUAFFNy&#10;aKAHU2rdrbxz1ah0/wAqegCbRbb+19W02znm8iK5mit3lx/q0Ztu6v2J+GGj2PwD8K6bofg6O1W1&#10;ijWWTUJYg73r/e37/wC7XwT+yD+z34e+JI1rxN4qimvdJ0zb9ntYZNnmv/t1+mnwSvtM8SeTpcum&#10;RQw6RGvl+ad3yfwrX51xLXnmGIpZTgcR7Ktfm6+9ptdH3mSYP6thambYujz0Yr+7+TPqbwjqsmve&#10;HdN1CdfJmngWR4/rW0+CMEZBqvapHFDEIx5cYTgVaBwOtfe0YSp0oxnK7S3PhJtSnKUdNTmPid/y&#10;TzxJ/wBeMv8A6DX82+sybNc1L/r9n/8AQq/pI+Jo/wCLeeJP+vGX/wBBr+avXJMa5qX/AF+z/wDo&#10;VOsro9PL6vs5sZ5lHmVT86jzq5eQ+i+slzzKPMqn51HnUcgfWS7JJ+6l/wBxq/fP/gnx837IXw6/&#10;68f/AGZq/ACSX91L/uV+/wD/AME9/wDk0L4c/wDXj/7O1dNGPKeFmVXnlE+jV6UtIvSlroPGCiii&#10;gAooooAKKKKACiiigAooooAKKKKACiiigAooooAKKKKACiiigAooooAKKKKACiiigAooooAKKKKA&#10;CiiigAooooAKKKKACiiigAooooAKKKKAIiowPasPxXbyT6aRH131vHOKwPFmpSabpZlj6mvleJqe&#10;Hq5Ni4YhtQcHe25cZ8kuc4Z7GOesy60s1fhk3Vajl3Cv88a2HrUJH1eFzLmODvtNrn9R02vSrzTd&#10;1YN9pddOHxR9jhsaeZ3mmVi3Wk16VdabWPdaNzX0NHGH1WHx55zcaXXP6jpteoXuj7a5+40uvcw+&#10;MPo8NjzzC+0vdWJdaRXp1xpe6se40fZ/q6+ho4w+qw+YHms2jf8APSqMmk7f+WNeiTaPtqu2lSV6&#10;sMae1DMTgf7N5/1NXLfRv+eddl/ZElTLpO2qnjipZicn/Z3l/wCsqP7LH/zxNdNJY1XaH/pjUxxF&#10;yViuYxUi21IsXm1rfZ/+mVCw7f8AljR7Yp4gr2tr5VWmbZTulU9QuP8AlnWP8SRh71SRDJe7qy77&#10;Uv8AptUd9e+WK5XUNSOa9bD4bmPaw2D5zSvNW21lzawKwbzVNtZcuqE19BTwZ9RRwHunTPqsbf8A&#10;Lampqnl/8tq5X7eaPt5rs+qo7fqUTtI9Y/5505tckauJXUZVp39rSCs/qaM3gInWS6rxWdfX0fas&#10;L+0d9Vprs1tDDcptDDQp++JeTb81i3MtWbi63ZrKuZs17VGnY83H4mPL7hXupazZpKmmYvWfI3Ne&#10;rCB+fYyvzSNDQW3eI9G/6/Yv/Q1r+gXw+udE07/r2j/9Br+fXw6M+ItF/wCv2L/0Na/oL0H/AJAm&#10;nf8AXCP/ANBFfXZT9o/nnxEfNLD/APb3/tpp0UUV9CfjgUUUUAFc78RP+RB8S/8AYOuP/RbV0Vc7&#10;8Rf+Sf8AiX/sG3P/AKKagD+f/wC0bV/7aP8A+hNTfP8AlNZ7XHyy/wDXR/8A0JqaJzg18BOl70j+&#10;vsLjf9np/wCCP5Gh9oFH2gVm+cKPOFZezOr68aPn077VsrNE1Ano9mS8afsn/wAE4W3fsreH/wDr&#10;vP8A+hV9Q/xCvlv/AIJuvn9lDw1/19T/APoVfUZr7yj8EfQ/knMdcXW/xy/MkoooroPP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CrfyyRQ5j615prFx5s//TWvTbpo0h/edK8w&#10;1pYlvpv31AFOmr5Tz02OaKL/AFlOWOJv9XQBJdQ/Zf3fnVj+ZcvP5dXry42T+ZUMMfm/vKAHQ3Es&#10;X7uSplm3QfaP+WVSSQ+bTVj2QeXQBa0XyrieeSpNQh2f6unaHpv2qfy4/wBz/wA9K7b/AIRaKgDz&#10;G88rH7ysvbtnrovFWh/YL795/qq52T5KANSS6iaxrNWaVaq/bP8AlnU1q3mweZQBYjt/tH/LatLS&#10;9H8+fy6y7eGW4n/d16d4J0WWKD7ReQ/vqAMHVvDPlQeZ5P8Aqq42+8Py6p+7s4a95uEjmhlR+neu&#10;Ms/9A1zy4/8AVb6APL/EXwv/AOJVDHJD/pdeE+MPCsumzzR+TN+6r7s1qw+2W/7v/Xf8s6858ReA&#10;4tRsZo5PJ82WgD4f17Rf7SsfLkgrwH4jeGbmy1WGOT/VbK/U/T/2eNMkghkuPK83Z6VxHj/9kHTN&#10;ZmmuLfyvuUAfk/dL+/8AMjrz3xFqH7+b9zX2J8SP2WdX8OTzW9nD53zt+9+4kf8AtV434q+BcV1p&#10;U154f8TWniCW1T/TdPhi2PGn97/arKVSEZck5HZRweKxMJVqNNyjHdqPw/4j5xvtB82DzI64+4g8&#10;ify69g1hrbSPOt5P9bXmGrwRtcTSCtTjMmin+TJVhNNlY/PxQBT5Y1O1rKg31bj03bWlHb/aP3dA&#10;GFaRiWf56kuoo0Plx9a2bzS4rOqMmn+fQBUjs/N/5air8Mf2Y+XUa232f/rrX0Povgvwt8NtL0sa&#10;vo3/AAkHiC/h+03nnfctk/up/tVlUqwpR55noYLAYjMavscPHmZ4EbfdceXJX0J4N/aItv7Js9K8&#10;YaBN4gurbbFZ6hZy7H/2fN/vVxPxX+Hll4SvtC1TQ/NGgeJIGurOGY75rfacMjNXN2NjL/aumRx/&#10;891qZ0qWJh78eaJvhcbjslxMp4So6VRe62pH7lfsVeJ77xd8NotQvIYoP+WccUI2pGn8NfR2cZNf&#10;OH7DWjyaR8I7PzIPJ82vpDjFbKMYrlieVOcqknOe7JKx/E3/ACAtZ/68Zf8A0Bq2KyfE/wDyLus/&#10;9eUv/oDUyT+cTx+3/Fb6/wD9fsv/AKHXP7uK2vHx/wCK28Qf9hCX/wBDaufLV/ZmW43lwVH/AAR/&#10;9JPnJR1Jd1G6ot1G6vR+vxJ5SYPShs1XDU8tVxx3vByn7Yf8Eqf+TSdM/wCwpef+hLX2CelfHv8A&#10;wSm/5ND0v/sK3n/oS19hnnNfxhmj5sdWl/el+Z9FD4Yj6KKK84sKKKKACiiigAooooAKKKKACiii&#10;gAooooAKKKKACiiigAooooAKKKKACiiigAooooAKKKKACiiigAooooAKKKKACiiigApG6UtFAHDe&#10;KtS3T+XJXJ7t9df41WOWYZmx7VyHmRf6z/llFQA379WPs/7jzKjaSK4n8yOmyfJBQBRvpJabH9pi&#10;pzSfap/Lq9GuygCOGbz5/Ljo8yK4n+z/AO3Tlh8qfzI6FhiaegDavFi8isW4+T/WV3ml+GPNsoZL&#10;ib97WX4p8LCODzI/7lAHn915Tf6urmn3ES/u6o+Xs/661DJdRWtAFqSbyp6N3n/6yqcNxvnqxIu6&#10;gC0um7f3ldZY+FfNg/1NZ/hTQ7m8vofMh/c16rFCkEXlx8CgDxbVNJit55rfyf3tZtr8OZbqCa4u&#10;If3VepeLbeOKb7RH/rq3NIb7ZpUJkoA+QfHXw9lsP3kcPnRV5LdWckU/l+TX3hrHhf7VP+8/cxVw&#10;9t8DrXWtUmkk8r7JQB+efxE8IyxWN7Jb/wCqrwnULP7L+7/5a1+v3iT9l7R9Z0r7N+6/Kvk342fs&#10;c3Ojf6ZZw/6qgD4D8QXX2f8AdyQVwN1a/wBr/vPJ8n56+mPEnwd0zS76bT/Eniy08M6rL/q9Pmi3&#10;+Zu+786/dryPxV4NvvAN9Nb6pD+9i/ex/wByRP4WqeeMjedGrThGc4vllseJ69pf9nT4rMrs/FDR&#10;alPDJH/qq5H7Pv8A9XVGBFTasx2cs1WP7MoAppbyS9qb5f1rchh8qCrTaTE8HmUAZMlvEkFU47fz&#10;a1JId37uoV0/7P8A6ygB9vZtGfNJ5q0fmh8xK+iv2Jv2XrH9ojxTrFxr88sPhbw+FlvIoeJpd33a&#10;9z/a5/Yn8GeE/hlqfjvwBBd6X/ZG2O80+7l3pIjfLuT/AGq8Cvn+Aw+YwymrUtWmtFy/r8jrhha0&#10;qMsRGPuRPln4CfHXV/gbqt5JZww6nomp7YtR0qb/AJaf7n91q+/P2Pv2hpfi54xvbTT9G/4R/RY9&#10;v+iTfPNI+7+Nv7tfmTY2crweZ/z1r7y/4Jg+H7mfXNZvPJ/u/wDoVenPBYaeIji5017WOz+0Wsbi&#10;Y4eWEhUfspbr7J+uMX+qiqao4x+6AqSuw4Tl/iT/AMiB4g/68pf/AEGv5nvEMm3xJrH/AF+T/wDo&#10;TV/TnruixeINEvtMnJjhuoWikMf3hur4duf+COvwjvZ5p31rxB5ksjSH96v8VS43NIT5Gfi75p96&#10;PNPvX7O/8Oafg/8A9BnxB/3+Wj/hzT8H/wDoM+IP+/y1HIdH1mR+MXmn3o80+9fs7/w5p+D/AP0G&#10;fEH/AH+Wj/hzT8H/APoM+IP+/wAtHIH1mR+MMk1f0Hf8E+P+TQfh1/14/wDszV4d/wAOavg//wBB&#10;nxB/3+WvsL4M/CjTPgl8N9G8GaPNLPp+mR+XHJN981ajYwqVfaHeUUUVRkFFFFABRRRQAUUUUAFF&#10;FFABRRRQAUUUUAFFFFABRRRQAUUUUAFFFFABRWTr2j/23prWn2yeyz/y1tJNj03w5oP/AAj9j9n+&#10;2Xd7/wBNbyTe9AGxRRRQAUUUUAFFFFABRRRQAUUUUAFFFFABRRRQAUUUUAFFFFABRRRQAxuBXnfx&#10;CnvlniAx9hr0KQYXHSvO/iLr1vJZ/wBnxzAXO+vlOJaHt8tqQ52vT7XkeXmVWFLCynOXKc3bzVZg&#10;nzmsiGfbVmCfNfyNj8q/unk4HM/ej7xtxzU2a1jlqitxVmOWvzvE5bOnL3D7/C5mZ13pVZc2j7P9&#10;XXV+duGKGgjlryuerSlyTPqaGYXXxHnuo6RzXOXmkZBr1C+0rf8APVrw18P7bXBNJeeaBX1+QYXF&#10;5zi44HCazf6HvRzeOGpc8zwy+0bzD+9rJudD3NxX0J4s+EltYWX2jTzLPJv/AOWsmK8zn0UIPMev&#10;qc2yvMOHq8cPjo2k1pbVH0GXZ5SxcOalI81m0nbUDaOWr0CbSf8AnnD+6qFtH315Cxp9JHMtDhf7&#10;D29aqzaaq13k2leV9+qEXh641maG0tIZZZJP3cZir0cLVq4ipyQvJ+RssyjCPPOWhzWjfDfXfF1t&#10;K+jad5vlf6z95WRr/hfUvDV39kvofJu/+edfePgnwnb+F/D1pbR2kUEpjUz+V/G+K8k/al0SyOma&#10;ReRRRR3ck7b5MfO6ba/a8x4RWX5R9enU9+K5mump8VlnGlXGZpHCezXs5PR9fmfOeieBPEfimKa4&#10;0jTxdwx/6yUnGysaS0ktz5b8eVX1X+yzbGPw1qSsmFkmz06159+0H8PbnQdcn1e004RaNL8n7nrv&#10;/vV41fh+SyajmdG7b+JeXc9/CcU+0zitllaKUV8D7ng98sgHpXM6lPszg17J8KfhXL8U9amQEDSo&#10;3/0iaKT5469U1z9h7wvLpl49pqOoSXYjYwZkz8/8NaZTw5jsfR+sUo+55n0OI4wynJ8R9Uxcnz9b&#10;K9vU+GNWuiori9Sv/M616n8U/gp46+GMJk1/TZfKkdo4Pskfnf8AoNeK3ku45evZp4CrhJclaNmf&#10;uOS4rB4+h9YwlRTj3RHcXe4VTknyailkI+T3qpJcV6kKZ6NbF8pakuKRLvbWc8pWo/OzW6pHlyxs&#10;oyNV7umC7zWPNc1F9rNaKgcs8z5ZG79sxUcl2ayVvttRtfU1RMp5n7vxFye6rPmusmobifd0rPmn&#10;NdtOifNYvMJFiSao6pmbcatQ108nKeHGt7WRr+HYd2t6N/1+xf8Aoa1/QBof/IE04/8ATvH/AOgi&#10;vwI8NR+brml/9fUX/oS1+/GhHOiad/1wj/8AQRX0OTu/tD8c8SqfL9Ul/i/9tNOiiivpT8TCisrX&#10;tH/t2xNp9tnss/8ALW0k2PTNA0b+wbCK0+2Xd7/01u5d70AbFZ2s6TFrmk3un3HNtdQvbyf7jLta&#10;tGigD4vH/BKr4Nf89Nb+9/z/ADUv/Dqr4Nf89db/APA5q+y/woOD14rD6vS/lPS/tTHJfxn958af&#10;8Oqvgz/z11v/AMDmo/4dVfBn/nrrf/gc1fZmfb9aM+360fV6X8pX9rY7/n8/vPjP/h1V8Gf+eut/&#10;+BzUH/glV8GV/wCWutj/ALfWr7Mz7frSfhR9Xpfyh/a2O/5/P7zz34KfBfw/8BfAFn4P8N/ahpVq&#10;7yR/a5fMf5m3N81ehngUcUtdB5kpOT5pDqKKKQgooooAKKKKACiiigAooooAKKKKACiiigAooooA&#10;KKKKACiiigAooooAKKKKACiiigAooooAKKKKACiiigAooooAKKKKACiiigAooooAKKKKACiiigAo&#10;oooAKKKKACiiigAooooAKKKKACiiigAooooAKKKKACiiigAooooAKKKKACiiigAooooAKKKKACii&#10;igAooooAKKKKACiiigAooooAKKKKACiiigAoopG6UALRXnnin49eAfBOty6PrfivTtM1SKPzJLSa&#10;T58Vl/8ADUvwr/6HnSf+/tAHq9FeUf8ADUvwr/6HnSf+/tH/AA1L8K/+h50n/v7QB6vRXlH/AA1L&#10;8K/+h50n/v7R/wANS/Cv/oedJ/7+0Aer0V5R/wANS/Cv/oedJ/7+0f8ADUvwr/6HnSf+/tAHq9Fe&#10;Uf8ADUvwr/6HnSf+/tH/AA1L8K/+h50n/v7QB6vRXlH/AA1L8K/+h50n/v7R/wANS/Cv/oedJ/7+&#10;0Aer0V5R/wANS/Cv/oedJ/7+0f8ADUvwr/6HnSf+/tAHq9Fch4K+KXhP4jif/hGNfs9Z+z/637JJ&#10;v2V19ABSN0pahnl8qHfQBz3jC48iCvNbi68+euk8ZalLf/8AXKuVtZIk86OgBt5N/wA86IbyVKat&#10;rv8A3lV2b9/QBpfaLl6qyTSrUkN9t/65VH/x+T0AWrVZZf3laml6fc3k/l+TTdD0OVq9K0fR47CH&#10;/prQAzRNHj0+Ab4gJfWrl7ex6fAZJZcD3q2RmuL8VTSan+7j82DyqAOP8Vax/aM9c7MsrwTx/wDP&#10;WukXQf8AlpRNoO793QBw8NvK89dBY2Pm+TWktjEtWNLs999QB23hfwzY28H2jyP3tdRHH5YqnpNp&#10;9jshHV+gCrfzeRBv9KxPD8n2y9nkkrfuIfPhKetQWGlxWH+roAubapS6VbzzeYRzV6igApNtLRQB&#10;5d8dfhQnxU+GWu+HraaOwv7+P93d4xh6/P74dfsieO/AvimbXPEdj9itdM3/AGeLO/7b8u2v1Jck&#10;sAeSenvVS+0+31DMdwMxdhXFWwdKvVjWnvE+my3iTMMqwVfA4a3JV3uvlofhZ8XPgTfRX01xJZTe&#10;bLdN+6/3q+f9e8K/2Xrn2O4hr99vif8As+WvjP8AeRwxff8A9VXxP+0R+wL4huL7+0NLsopov+Wc&#10;UP367T5k+AdQ8N2M8EMdvB+9rauP2f8Axfa6VNeSaZD+6T7TJaeYvnRp/er2jwn8A9c+Hfj/AEzU&#10;PEmmTWVpE/7uWb7kb/3qgh+G3inw58RB4j1iCWy0C1vvt0mqzSfJcwbt21F/2lrjxFadKUeSPMe9&#10;lmAw+MhWnWrckorT+8fMEOnxf8u9Tf2bs/5Y13KeFdc+JHj/AMS3ngvRZtStZL17mOKH5PLRvu0u&#10;i+BdX8R+Kp/DccH9mahF/wAfv2z7lt/eZ66nKMTw1CUpRhD3uba32jzOaOW4/wBZVqG1iSvbof2Y&#10;bnUZprjT/GWiXmn23/IQu/8Any/2quaB+zV9juLzV7zX4vEHgrSEWS8utO+//sxVl9YofzHq/wBj&#10;5hGXv0Zx15fh+1L4TwNtLjlgm/8AaP8Af/hr638G+E/Dkngjw1B8Wf7Qm1yKDFt/ZMio8UH8K3G7&#10;7zVyt74U8LfEvS7y30fRofDOt2Mf2mz+yfcuNvzfva19P+I/hXx3YQ6hr+p/8I/rdqnlXkR+5c7f&#10;l/dV5GMr1MXh+bBR5nc+84fyrCZLnP1bieTox5OZOMuv96SPM/jdbavZ+Pv7P1CGH+yrFP8AiTfZ&#10;P9T5P+x/tetTfBHwjL46+Jui6XHD53zrLWx4itdc+PHjCC38L6Nd/wBlaYn2bTopvv7P4mevv39h&#10;v9jKTwFLD4l8SWYF1s/dxGvao80YR5/i6n5xjJUpYqtPDycoc8rN/aifZnwu8KReDvBGmadHD5Pl&#10;RrkV2FMjXbT60OMKo6lYjUNPvbfPFzC8f/fS4q9RQB+bes/8EgLDVdc1LUJPGcwN3O0uPK/vNVX/&#10;AIc4aZn/AJHObP8A1yr9LBijr1r6OnxHmtKEYQrtJGDowkfmn/w5w0z/AKHOb/v1R/w5w0z/AKHO&#10;b/v1X6WYHrRgetX/AKz5v/z/AGHsKZ+an/Dm7Tf+hym/79U3/hzXpv8A0PE3/fmv0twPWjA9aP8A&#10;WbNv+f7F7CB45+yt8AIv2bPhHZ+C49SOqCK6luvtJGMmQ17H1zQKBjFfMznKpJzluzpHUUUUCCii&#10;igAooooAKKKKACiiigAooooAKKKKACiiigAooooAKKK5nxj478P/AA/sF1DxJqkGjWZfy0lnk2qa&#10;AOmoryj/AIal+Ff/AEPOk/8Af2j/AIal+Ff/AEPOk/8Af2gD1eivKP8AhqX4V/8AQ86T/wB/aP8A&#10;hqX4V/8AQ86T/wB/aAPV6K8o/wCGpfhX/wBDzpP/AH9o/wCGpfhX/wBDzpP/AH9oA9Xoryj/AIal&#10;+Ff/AEPOk/8Af2j/AIal+Ff/AEPOk/8Af2gD1eivKP8AhqX4V/8AQ86T/wB/aP8AhqX4V/8AQ86T&#10;/wB/aAPV6K8o/wCGpfhX/wBDzpP/AH9o/wCGpfhX/wBDzpP/AH9oA9Xoryj/AIal+Ff/AEPOk/8A&#10;f2ptO/aR+Gmr39nYWfjLTri7upPKihik+eR6APUaKRelLQAVTvm2WU1XK5jxPqsgt5raL/W0AcLr&#10;mob7793Wb5nlQfvKhkXZP+8/v1JND9onoAht7yWKf93Vpb6WWqNwsUX7unW919noAsXE0tRwyXMt&#10;FxeefU1npcs9AFyO3leu08OeHP8AlpcQ/uqk8N+H/wDR4ZJK6xVoAbt2VxPjHxBEJ/s8c38H7yuk&#10;16/+yweX/wA9K85vtFlup6AOZb5p6y76GV5/3f8Ay1rtv7F2QVX/ALLig/5Y0Ac/Y2eyu68I+Gba&#10;8/4+KxWtf9T5dd54Q07YDJ52fagDpLexjtYPLjHFWaKKAOV1G5+0aoIn6B66aKPy4glUJNHjlvvt&#10;FaS9KAK9xZxXX+spbW1js4fLj6VYooAKp3Wn216P9Igim+tXKRulAH5Y/tS/sE/EXxJ8abzU/CsM&#10;WpaDrL+Z9plOPsf+/XH/AB9+Aup+RZ2fkzTRWOnLbSXf/PR1X5q/XfbsxXGeLvhnpvibT7uAwRAy&#10;hqwhQhSlKcPtHr4rNsVjqNPD1rcsD+fHxp8PZfD1jDJJDL+93VV8M6DYvpX7yH97LX63fFr9h658&#10;U6VBHZww/u93mV8K+Mv2MfHHhr+04/7Gmmii3fvYf7lbnkaHkPgv9n3xf8SIJrjw/pnnafE/lfa5&#10;pdib/wC7XK+KvAV94N1ybRvEGmTaZrUf/LGvvjw34bl1HwP4Z0vw3B5J0y1+zXlhFJsfzv8Anu9f&#10;Pv7WmqWOt+I/DOh6XN/bPiCxg8q4lh+d9+7/AFH+01fO0MyxFXMKmEnRtBbM+xxuSYTDZJQzGjiF&#10;KrPeH9fynz2um7/+WNVb6OWL93XfeKPA/irwHYw3HiTw/d6ZFc/8e/8A00/u17l4d/4J0fFPxr4C&#10;h8T+fp+mzXMH2m30W7H+kSJ/D/31Xr4rH4TAwjPEVFCMnypuS3Pk4wlL7J8lW9pHnFW203zf+eVf&#10;VfiD/gmr8XNE8Ff29Heafe6hFH5smixD97+dfUnwv/4JzfDqw+HNpb+MILvU/Et7apJcXZPz2bsn&#10;3U/3a+bzLi/JMqoxxGIxClC/J7nva9ebX3TSGFrTfLE+YP8AgnB4e8cL8VNTvfDc8Vn4UtkWLXvt&#10;n3Jf7qp/tele/f8ABR268X2fwyhj8N+T/wAK/uZF/tX/AJ+I3/h3/wCzXlvwn+IUX7B3xv8AGXw1&#10;8V+brXhq/dJRqEP340/5Zu/9avfta/taaH8VfB8/w8+HdnLqdhfSLLe6hN9z5fuqlfO4nCY7GcU4&#10;bHUsPTlhuWMlUe/Ly83xf+kndCrTjg6lKcnGfbofGMPyQQ+X/s1+vH/BOT4TReGfhz/bFxZeTNdf&#10;8ta+Nf2Z/wBifxV418VaZeaxpnkaV/rf339yv178A+DLHwJ4Xs9H0+HyYYUxiv1E8g6NelLRRQAU&#10;UUUAJgUYFJk0ZNArC4FGBSZNGTQFhdtLRRQMKKKKACiiigAooooAKKKKACiiigAooooAKKKKACii&#10;igAooooAKKKKACiiigAooooAKKKKACisjxJ4j03wjol5rGsXsVjp1qnmXFzN9yNK8O/4eAfs+r/z&#10;UzSf/Hv/AImgD6Ior53/AOHgP7P3/RTdI/7+N/hR/wAPAf2fv+im6R/38b/CgD6Ior53/wCHgP7P&#10;3/RTdI/7+N/hR/w8B/Z+/wCim6R/38b/AAoA+iKK+d/+HgP7P3/RTdI/7+N/hR/w8B/Z+/6KbpH/&#10;AH8b/CgD6Ior53/4eA/s/f8ARTdI/wC/jf4Uf8PAf2fv+im6R/38b/CgD6Ior53/AOHgP7P3/RTd&#10;I/7+N/hR/wAPAf2fv+im6R/38b/CgD6Ior53/wCHgP7P3/RTdI/7+N/hR/w8B/Z+/wCim6R/38b/&#10;AAoA+iKK+dW/4KBfs/f9FN0j/v43+Fe6eHtfsPFOi2Wr6XcLeaffQrcW9zF9yRGHytQBrUhOKWkb&#10;pQBWuJN0Tj1Q/wAq+dtQuN+q3v8Av16F8WfG1x4cjFjD8ouI/wDW46V5OlxhleTvXiZvhPrNKJ+H&#10;8aZ/Qli44GlL3qXx/PY3o56tRzVjxzVYt7ivyHH5Tynj4LNDajkq0s22seGapo5t1fnuMyfmPu8H&#10;mnKbCzVNHc1iibFb3hrQZNcm/wCnb/lpXzX+rOIx1aOHw8eacj6/A5nKrPkga+hafJrE2f8AljXc&#10;wW8dsojQYpLa0itIVijGcVV1m+/s/TJZUHmke9f0fw3wzgOCcuqYietS3NUnb8F/dPpaladXljI5&#10;jxnfx6jbi0jHm/P/AKyuDn0bq9dAs+6pPM3Cv4/4jzvHZ3mc8wxEfi2t/Ktj6fB4uGGhyQOPfSv7&#10;kVVZtM/v13ZhjmHyVQutP2V8xDESufQ0sfzHnbaSJ7iKOT/Vb6+ifDmi2Oh6XBbWkEUMWztXmmge&#10;FY9X1OKF8xR/63zBXsCRiOEJ3r+sfCTBTWGr46cfdk+VP03Pns/xvt3TpRl8O5J6182/tAXt7qPi&#10;P+zWlH2G3jEkcf8At19I8Mc5rk/E3gDTfE15aXF1GBJE+XP98f3a/UOK8rxeb5dLD4SXK7rTujzM&#10;nxtLLsXHEVfsjfhZDGngLRtkXlDyc4rotT0q21XTprS7iE0MqbHjPQipbS1js4BBBEIYo/8AVgVb&#10;IyK+nwuH9hhqeHnZ8qSZ5VWp7WtKr/M+Y4/wX8MND8A/a/7GtvI+0vmTnvXWiL1pQFPQZp4rop0a&#10;VCHJRjyryIq1J1589WTk/MpyWS3CYmhjkH/TQbq+Df2tv2N7pbifxP4FsopopZs3Olw8Sb2/iWvv&#10;wEYAx+FQugjGemKzxWEpYyHJV+8+gyDiHHcN4uOLwMvVPaS8z8KvE3hfUvCmqzaZrVnLpt/F/rLW&#10;X71c85UY42mv19/aC/ZJ8N/HrUtN1G7ml0e+g3CS5tIwWlX0bNfEPi/9gb4iaPqutSWkMM+l2Xmy&#10;W8xPzyxLXxFfKsRh5vkjzRP6eybxCyrN8PH65UVKt1T+H/t1nyq7k9arzSbTzWlcWlxD53mQSxeW&#10;/lnMbVkXKbuledGOtj7WpPmjzwlcoyXFN+0VDOmKrV6EYI+UqV5xkXWugtRm5zWe8lM8ytfZnBPG&#10;yNN7rfVaVqrJJJnvViJN1VblM/bSrjE5Oa1bUGcAE8Cq0cG011Xg7wjqXi7XbHR9Lglmur2Ty4/3&#10;bbN9ZTd/gOuhCNKMp1ZWj1Pc/wBjT4LSfFL4uaW+oaPLfeGrWTzbib+CN1+Za/YeCJbe3jijG1EX&#10;AFeafAH4XW3ws+GWhaZ/ZtpZaoLVReeSP9ZJXqC5ZQTyw7V9ngcN9Vpcr3P5r4qz3+3cfKrD3YR0&#10;Sv8AiT0UUV3nyAUUUUAFFFFABRRRQAUUUUAFFFFABRRRQAUUUUAFFFFABRRRQAUUUUAFFFFABRRR&#10;QAUUUUAFFFFABRRRQAUUUUAFFFFABRRRQAUUUUAFFFFABRRRQAUUUUAFFFFABRRRQAUUUUAFFFFA&#10;BRRRQAUUUUAFFFFABRRRQAUUUUAFFFFABRRRQAUUUUAFFFFABRRRQAUUUUAFFFFABRRRQAUUUUAF&#10;FFFABRRRQAUUUUAFFFFABRRRQAUUUUAFFFFABRRRQAUUUUAFFFMegD8GP+CplxJF+2R4mEc0o/0W&#10;1/5af7FfJP2y4/57y/8Af2v6BvjH/wAE/wD4V/HLx/eeMPFFndzardRrHJ5Muxfl+7XF/wDDqH4F&#10;f9Au8/8AAigD8Lftlx/z3l/7+0fbLj/nvL/39r90v+HUPwK/6Bd5/wCBFH/DqH4Ff9Au8/8AAigD&#10;8Lftlx/z3l/7+0fbLj/nvL/39r90v+HUPwK/6Bd5/wCBFH/DqH4Ff9Au8/8AAigD8Lftlx/z3l/7&#10;+0fbLj/nvL/39r90v+HUPwK/6Bd5/wCBFH/DqH4Ff9Au8/8AAigD8Lftlx/z3l/7+0fbLj/nvL/3&#10;9r90v+HUPwK/6Bd5/wCBFH/DqH4Ff9Au8/8AAigD8Lftlx/z3l/7+0fbLj/nvL/39r90v+HUPwK/&#10;6Bd5/wCBFH/DqH4Ff9Au8/8AAigD8Lftlx/z3l/7+0fbLj/nvL/39r90v+HUPwK/6Bd5/wCBFH/D&#10;qH4Ff9Au8/8AAigD54/4IrSeZ/wnO+X+5xX6q14j+z9+yX4D/ZoOpSeD4JoZL7/WmeTfXt1ABUM8&#10;AuICj96mooA4DxBoP/LP/llXK/8ACP3MUHmV7M0e6mNbxt2oA8otdN83zvMrPutBuf8AlnXscGn2&#10;9v8A6uICpfJj/wCeY/KgDxmHw/c/8tK2NH8Lyy/8sa9O8qOnLHtoAydF0GLTv3n/AC1rYXpS0UAF&#10;V2tIm/5ZCrFFAFX+z7f/AJ4iuc1rT5fP/dw/uq62kZd1AHm9xoMsv/LGui0DwzbRQCSQZlrpNlOV&#10;dtAAq7aWiigAooooAKKKKACiiigAooooAKrXNlDdgCeIS/WrNFAHCeL/AIOeGfGcHl6hZ8V82fFH&#10;9gfR/GN9ZyQX2oQQxbs2sUvySV9nUm2gD8nvjv8ABLUvgPb6ZoekWV1D4a+aQXUUfzyyfxb9tLa/&#10;C3V/EHgDy7+y+xa/4hRYri/mi+fyI/mj3/71fqdqWjWerRGO7tYriPssse6q7eHdNYDFpD9fLrxo&#10;5davPETqNqS2P0OpxlUeTYTKqWHjGdGUZc383L5f+lfzH5R+B/2a/EvhG3157i8tf7QeDyrO1J+S&#10;T+95vp8vStPwP8GvF3gTwtqdvZWUWvjXP9GvNP8A+WPkf3v96v1JbwppT53WMJP/AFzp8Gi2Fk4e&#10;Czhhz1KpzWsMtw8JRn2OLGcZZtjKNSjKSjztapax5drH5YyfsyazBpd7pnhnTNQhmv08u51C8i+e&#10;3T+7FW38M/8AgmT9shsrzWL3UP8AX/vP3VfqCLaNB/qkH4VJs+XOa76dOFKPLRjyny2Mx2JzCp7X&#10;F1HOXdnifwl/ZO8GfCyGGSzglmuR3mr2qC2jtYPLjHlCp1XbS1qcQUUUUAFFFFABRRRQAUUUUAFF&#10;FFABRRRQAUUUUAFFFFABRRRQAUUUUAFFFFABRRRQAUUUUAFFFFABRRRQAV8A/wDBYttvwC0X995X&#10;/Ex6f8Br7+ryr49fs8+EP2jvDdvofi+CWe0tpvNj8o7fnoA/m0+2XH/PeX/v7R9suP8AnvL/AN/a&#10;/dL/AIdQ/Ar/AKBd5/4EUf8ADqH4Ff8AQLvP/AigD8Lftlx/z3l/7+0fbLj/AJ7y/wDf2v3S/wCH&#10;UPwK/wCgXef+BFH/AA6h+BX/AEC7z/wIoA/C37Zcf895f+/tH2y4/wCe8v8A39r90v8Ah1D8Cv8A&#10;oF3n/gRR/wAOofgV/wBAu8/8CKAPwt+2XH/PeX/v7R9suP8AnvL/AN/a/dL/AIdQ/Ar/AKBd5/4E&#10;Uf8ADqH4Ff8AQLvP/AigD8Lftlx/z3l/7+0fbLj/AJ7y/wDf2v3S/wCHUPwK/wCgXef+BFH/AA6h&#10;+BX/AEC7z/wIoA/C37Zcf895f+/tH2y4/wCe8v8A39r90v8Ah1D8Cv8AoF3n/gRR/wAOofgV/wBA&#10;u8/8CKAPwt+2XH/PeX/v7Xo/7N91K3x/+HY82X/kOWf/AC0/6arX7F/8OofgV/0C7z/wIrS8L/8A&#10;BMf4M+DfEWma7Yabdi/025W5t/3v8atuWgD68opitvp9ABXOeItG+0f6RHXR0m2gDyG88MyvfeZH&#10;UdvY7fJjk/1tev8Akp6VXbTLZp/NMI8z1oA8o1Dw/L/yzqjDoNzLP+8hr23yU9Kb9nj/AOeQoA8k&#10;tfDsrz/6muy0nwjsn8y4rq1iRegp+2gBsceyn0UUARPCJfv1F/Z9v/zxFWqKAMXWdPj+w/uIRn2r&#10;lLjR5bivRaZsoA4XRPDEU16TcV2dnZRWQ2R1ZVdtLQAUUUUAFFFFABRRRQAUUUUAFFFFADJF3Vh6&#10;t4P0zWrKa3uLQYk61v0UAfN3xD/Y88K+KNPvEtBd2M0qf6y0l2PXhGn/ALEdr8IJtT8Q6XFdanrU&#10;Vj/o/wBsj3/Pu+Zv97bX3+iMDk/jSNErNyMelYYin7ejKkpWutzfC1/q2Ip4jlUuVqVn+R+aVt4c&#10;1Pxj4a1+31HTP7SjiRZYxdx/8tlZW+T/AGq+qvDvj/R5/B2mancTfYporVY5LCb/AF0e1dte6Dw3&#10;pnH+hwn0/d1E3hLRjwdNtc/9c6/PMXwPl+ZYGngsxlKfJLmVny7/ABI+lzjP5ZrjPrcKap6ctkeQ&#10;ah8S9CFhNqdne/bLqODzI9P/AI5Hrxjwj8Y/ixYaFeya54Mi1PVZZ2ks5fmT5G+6r/7tfYy+EtES&#10;YS/2Za+YnfyhxWkbWHtHGD/1zrowPAuRYOlUozo+1jOSk+fuu1j56eLrT5fesflZ/wAMN+NPjZ8R&#10;tT8SeNL27/tDU98snkxfJH/diT/ZWvpb4Of8E9PBng3Q4P7U+1TX8cnmZMeK+xBGi9BincHpzX30&#10;eWEeSEeVLschk6H4Y03w5ZQ22nwiCKJPLj+lbCrtpaK0AKKKKACiiigAooooAKKKKACiiigAoooo&#10;AKKKKACiiigAooooAKKKKACiiigAooooAKKKKACiiigAooooAKKKKACiiigAooooA8h/a2x/wzb8&#10;QN//AEC5a/m5k/1pr+onxd4T0zxz4bvdD1eAXml30flXEJ/5aJ6V88/8O0/2eP8AoQIf/AmT/wCK&#10;oA/n4or+gf8A4dp/s8f9CBD/AOBMn/xVH/DtP9nj/oQIf/AmT/4qgD+fiiv6B/8Ah2n+zx/0IEP/&#10;AIEyf/FUf8O0/wBnj/oQIf8AwJk/+KoA/n4or+gf/h2n+zx/0IEP/gTJ/wDFUf8ADtP9nj/oQIf/&#10;AAJk/wDiqAP5+KK/oH/4dp/s8f8AQgQ/+BMn/wAVR/w7T/Z4/wChAh/8CZP/AIqgD+fiiv6B/wDh&#10;2n+zx/0IEP8A4Eyf/FUf8O0/2eP+hAh/8CZP/iqAP5+KK/oH/wCHaf7PH/QgQ/8AgTJ/8VR/w7T/&#10;AGeP+hAh/wDAmT/4qgD+fiv6WP2ZMf8ADPfw62dP7Dtf/Ra15a3/AATS/Z4br4Ah/wDAmT/4qvov&#10;wz4b0/wh4d03RNKg+x6dYwJb28Q/gReFWgDXpG6UtFAHEePPAlt4usZQAFvY0/dy14e2gavYXH2e&#10;SzllEf8Ay0r6idCTTJLZGXhf1rZTXLyT1PzvP+C8JneIji4S9lU6tfa9T5dnW50vP2u0ktf+mkta&#10;MFlqE0W+K0kMf/PTNe/6x4b0/XYVjv4ROE9atwWUVpEIokxGnQV5VbBUK/2T5zD+H06FaXNiv3fT&#10;T3j59Ww1D/nzuamXT9R/6B0n519C+UvoKTylrw6vDuGqn0NPg6NP/mIf3Hknh3wLc6sYJ5wbSHrJ&#10;FJ96vTrCwh021jggGyIdhV8KAKXBx716OX5Thcu96jH3n1Ps8FgKWBhyQ37klRSx7qkbpRtr15rm&#10;R6ZUFnEvSEVS1PSxc6fPFH+6kfvWttFJsyK8vEZfh8TRnRnTVpJx+8u55XFZ3sX7sQy/u+9XtLsZ&#10;Zb2KOeH91XopGR1puwButfisPCPL4YqGIlWclF3s1Gz8jphiakF8RnabolvpoxAMCtTAxTViCn0q&#10;TFfuWDwlDA0Y4fDU1CEdktjllOU/iHUUUV3khRRRQAUUUUAFFFFABUcqboinrUlFAHBeKPhR4Z8X&#10;aBeaRqGjWBtbqPy5PJt1Q18efGH/AIJo2uq31lL4Au4dItET9/DdFuX9etffeykchBXNVwtGv8cT&#10;3MtzzH5TPnwlVryesfuPyA+Mn/BP3x58LPD0Wr280XiUyT+X9l06Nt/+9XzHq+i32h6pPp+oQmC/&#10;tn8qS1mHzx1/Qx5SyDkYNeWeIP2XPhn4o1u81jUvClnPqF0/mXExX/WH3ry62WRcv3UrH3eA48qx&#10;jyY6nzea0/A/CGaIdxSiCNe1fue37Hnwjbr4Os/yob9jv4Rsu3/hDrPH0rH+zav8x3/674G/8B/+&#10;Sn456Z+z98Rb2yhvLfwZq01pLH5scvl/6xK6bwT+yp8RfGPirTdIfwxd6YLl/wDj6vI9kMf+/X7f&#10;adpFlpFjb2VpDHBa20axxxDoir92pzaRYO2MA/nW6yuH2pHjvjzERhKEKK8j89vhX/wTDl0zxTHc&#10;eM9RtdR0YR/6i13B99fZ3w2+Cfhb4V+HbLSND0yIW1q++OWWNXl/76rvxEcc05Ur06WGo0PgifHZ&#10;ln2Y5q/9pqadlovuBVqWk20tdJ4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XPeKvG2heCtP+2eINasNGtP+euoTLCn/AI9XJ/8ADTXwn/6KN4Z/&#10;8GUX/wAVQB6bRXmX/DTXwn/6KN4Z/wDBlF/8VTf+Gm/hP/0Ufwz/AODOL/4qgD0+ivMP+GmvhP8A&#10;9FG8M/8Agyi/+Ko/4ab+E/8A0Ufwz/4M4v8A4qgD0+ivMP8Ahpv4T/8ARR/DP/gzi/8AiqP+Gm/h&#10;P/0Ufwz/AODOL/4qgD0+ivMP+Gm/hP8A9FH8M/8Agzi/+Ko/4ab+E/8A0Ufwz/4M4v8A4qgD0+iv&#10;MP8Ahpv4T/8ARR/DP/gzi/8AiqP+Gm/hP/0Ufwz/AODOL/4qgD0+ivMf+Gm/hP8A9FH8M/8Agyi/&#10;+Ko/4ab+E/8A0Ufwz/4Mov8A4qgD06ivMV/aY+E//RRvDP8A4Mov/iqX/hpr4T/9FG8M/wDgyi/+&#10;KoA9NorzL/hpr4T/APRRvDP/AIMov/iqP+GmvhP/ANFG8M/+DKL/AOKoA9NorzL/AIaa+E//AEUb&#10;wz/4Mov/AIqj/hpr4T/9FG8M/wDgyi/+KoA9NorzL/hpr4T/APRRvDP/AIMov/iqP+GmvhP/ANFG&#10;8M/+DKL/AOKoA9NorzL/AIaa+E//AEUbwz/4Mov/AIqj/hpr4T/9FG8M/wDgyi/+KoA9NorzL/hp&#10;r4T/APRRvDP/AIMov/iqP+GmvhP/ANFG8M/+DKL/AOKoA9NorzL/AIaa+E//AEUbwz/4Mov/AIqk&#10;/wCGmPhP/wBFG8M/+DOL/wCKoA9OorzH/hpj4T/9FG8M/wDgzi/+Kp3/AA0r8K/+ii+Gf/BlF/8A&#10;FUAemUV5j/w0x8J/+ijeGf8AwZxf/FUf8NMfCf8A6KN4Z/8ABnF/8VQB6dRXmP8Aw0x8J/8Aoo3h&#10;n/wZxf8AxVH/AA0x8J/+ijeGf/BnF/8AFUAenUV5j/w0x8J/+ijeGf8AwZxf/FUf8NMfCf8A6KN4&#10;Z/8ABnF/8VQB6dRXmP8Aw0x8J/8Aoo3hn/wZxf8AxVH/AA0x8J/+ijeGf/BnF/8AFUAenUV5j/w0&#10;x8J/+ijeGf8AwZxf/FUf8NMfCf8A6KN4Z/8ABnF/8VQB6dRXmP8Aw0x8J/8Aoo3hn/wZxf8AxVH/&#10;AA0x8J/+ijeGf/BnF/8AFUAenUV5n/w0t8J/+ijeGf8AwZRf/FUf8NLfCf8A6KN4Z/8ABlF/8VQB&#10;6ZRXmf8Aw0p8K/8Aoovhn/wZRf8AxVH/AA0t8J/+ijeGf/BlF/8AFUAemUV5n/w0t8J/+ijeGf8A&#10;wZRf/FUf8NK/Cv8A6KL4Z/8ABlF/8VQB6ZRXmf8Aw0r8K/8Aoovhn/wZRf8AxVH/AA0r8K/+ii+G&#10;f/BlF/8AFUAemUV5n/w0r8K/+ii+Gf8AwZRf/FUf8NKfCv8A6KL4Z/8ABlF/8VQB6ZRXmf8Aw0p8&#10;K/8Aoovhn/wZRf8AxVH/AA0p8K/+ii+Gf/BlF/8AFUAemUV5n/w0p8K/+ii+Gf8AwZRf/FUf8NKf&#10;Cv8A6KL4Z/8ABlF/8VQB6ZRXmf8Aw0p8K/8Aoovhn/wZRf8AxVH/AA0p8K/+ii+Gf/BlF/8AFUAe&#10;mUV5n/w0p8K/+ii+Gf8AwZRf/FUf8NKfCsf81F8M/wDgyi/+KoA9MorzP/hpT4V/9FF8M/8Agyi/&#10;+Ko/4aU+Ff8A0UXwz/4Mov8A4qgD0yivM/8AhpT4V/8ARRfDP/gyi/8AiqP+GlPhX/0UXwz/AODK&#10;L/4qgD0yivM/+GlPhX/0UXwz/wCDKL/4qj/hpT4V/wDRRfDP/gyi/wDiqAPTKK8z/wCGlPhX/wBF&#10;F8M/+DKL/wCKo/4aU+Ff/RRfDP8A4Mov/iqAPTKK8z/4aU+Ff/RRfDP/AIMov/iqP+GlPhX/ANFF&#10;8M/+DKL/AOKoA9MorzP/AIaU+Ff/AEUXwz/4Mov/AIqnf8NJ/Cv/AKKL4Z/8GUX/AMVQB6VRXmv/&#10;AA0n8K/+ii+Gf/BlF/8AFUf8NJ/Cv/oovhn/AMGUX/xVAHpVFea/8NJ/Cv8A6KL4Z/8ABlF/8VR/&#10;w0n8K/8Aoovhn/wZRf8AxVAHpVFea/8ADSfwr/6KL4Z/8GUX/wAVR/w0n8K/+ii+Gf8AwZRf/FUA&#10;elUV5r/w0n8K/wDoovhn/wAGUX/xVH/DSfwr/wCii+Gf/BlF/wDFUAelUV5r/wANJ/Cv/oovhn/w&#10;ZRf/ABVH/DSPws/6KL4Z/wDBlF/8VQB6VRXmv/DSPws/6KL4Z/8ABlF/8VR/w0j8LP8Aoovhn/wZ&#10;Rf8AxVAHpVFea/8ADSPws/6KL4Z/8GUX/wAVR/w0j8LP+ii+Gf8AwZRf/FUAelUV5r/w0j8LP+ii&#10;+Gf/AAZRf/FUf8NI/Cz/AKKL4Z/8GUX/AMVQB6VRXmv/AA0j8LP+ii+Gf/BlF/8AFUf8NHfCv/oo&#10;nh3/AMGUf/xVAHpVFea/8NHfCv8A6KJ4d/8ABlH/APFUv/DRvwr/AOih+Hf/AAZxf/FUAek0V5t/&#10;w0b8K/8Aoofh3/wZxf8AxVH/AA0b8K/+ih+Hf/BnF/8AFUAek0V5t/w0b8K/+ih+Hf8AwZxf/FUn&#10;/DR3wr/6KJ4d/wDBlH/8VQB6VRXmv/DR3wr/AOiieHf/AAZR/wDxVH/DR3wr/wCiieHf/BlH/wDF&#10;UAelUV5r/wANHfCv/oonh3/wZR//ABVH/DR3wr/6KJ4d/wDBlH/8VQB6VRXmv/DR3wr/AOiieHf/&#10;AAZR/wDxVL/w0T8Lv+iieHf/AAZRf/FUAek0V5t/w0T8Lv8Aoonh3/wZRf8AxVH/AA0T8Lv+iieH&#10;f/BlF/8AFUAek0V5t/w0T8Lv+iieHf8AwZRf/FUf8NE/C7/oonh3/wAGUX/xVAHpNFebf8NE/C7/&#10;AKKJ4d/8GUX/AMVR/wANE/C7/oonh3/wZRf/ABVAHpNFebf8NE/C7/oonh3/AMGUX/xVL/w0b8L/&#10;APoofhn/AMGUX/xVAHpFFeb/APDRvwv/AOih+Gf/AAZRf/FUn/DRPwu/6KJ4d/8ABlF/8VQB6TRX&#10;m3/DRPwu/wCiieHf/BlF/wDFUf8ADRPwu/6KJ4d/8GUX/wAVQB6TRXm3/DRPwu/6KJ4d/wDBlF/8&#10;VR/w0T8Lv+iieHf/AAZRf/FUAek0V5t/w0R8L/8Aoofh3/wZRf8AxVH/AA0T8Lv+iieHf/BlF/8A&#10;FUAek0V5t/w0T8Lv+iieHf8AwZRf/FVoaD8ZvAXinU4NM0Txlomp6jIP3drZ30cjyf8AAVagDuaK&#10;jjYsPm61JQAUUUUAFFFFABRRRQAUUUUAFFFFABRRRQAUUUUAFFFFABRRRQAUUUUAFFFFABRRRQAU&#10;UUUAFFFFABRRRQAUUUUAFFFFABRRRQAUUUUAFFFFAFPUNRtdMg8+7njgiH/LSSo9O1mx1mD7TYXE&#10;V5F/z0hO6pL7T7XVbcwXcKzxH/lnJUenaRa6Rb/Z7GCKzhH/ACziFAGhRRRQAjNtqgdXsf7V/s/z&#10;4vt+zzfJz8+z+9V9l3VmHQLD+2/7U8gfbvJ+z+b/ALHXbQBqUUUUAFFFFABVK01O2vJ5oIJhLLF9&#10;8elXazrLRbKwvJ7iCERTXP8ArCO9AGjRRRQAUUUUAIzbaqWOo2uqW/n2kwniLY3x9KsyR+YKpaRo&#10;9rotn9ntI/JhLtJj3NAGhRRRQAUUUUAVL6/ttOtjcXMohiTrIanjkEo3pzVbU9MtdYsJrS7hE0Eo&#10;+eP1qxDCIAEQYjoAlooooAKKKKAKV7qlrZTQxTzCKSX7mau1nX+jWWqTQS3EAlktmzGT2NaNABRR&#10;RQAUUUUAUDqtql9FYtOBdyoZUi/i21frNfQ7KXV4dTeAG+ijMSS99taVABRRRQAUUUUAUbTVLa/a&#10;dbeYTGKTypMfwNV6s7T9HttM+0PawiGS5fzZPdq0aACiiigApGbbS01gGG2gCpYanbalB5trKJog&#10;2zIq7WfpmkWujwfZ7SIQxb9+K0KACiiigAqnfajbaZby3N3KIIYxl5G+6KuVR1TS7XWLGazvIRPb&#10;SjDxnvQBYieO4hDoco461NUEEEdvDHGmPLjXYBU9ABRRRQAVRu9TtrGeCO4lEMtw/lxg/wAZq9Wd&#10;f6Pa6lPaS3EIlktpPMiJ/gNAGgrbqWkXpS0AFFFFAFPUNRtdMg8+7njgiH/LSSm6dqdrqsPm2c8c&#10;8J/5aRHinXun2uqW/kXcImiP/LOQUmnaZa6XD5VpBHBF/wA84hxQBd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49/b+0uy1uf4XWeo2kN9p8uuReZazfck+Za9vT&#10;9mf4UNCP+LdeHcbP+fCP/CvG/wBu7/kK/C3/ALDcX/oa19YW3/HvF/uLQB5o/wCzP8KF/wCadeHf&#10;/ACP/Cof+Ga/hP8A9E68O/8AgDH/APE16jc9KgoA80k/Zx+E6f8ANOvD3/gDH/8AE03/AIZz+Ff/&#10;AETrw9/4Ax//ABNej3FMagDzWT9nn4Tf9E58Pf8AgCv/AMTTf+GefhN/0Tnw9/4Ar/8AE16A9FAH&#10;nLfs9/CZP+aZ+Hv/AABX/wCJpv8Awz78Jv8Aomfh7/wBX/4mu+k/15prUAed/wDCgfhP/wBEz8Pf&#10;+AK0n/CgPhX/ANE08M/+AKV3a1J9nll/1cPnUAedf8KH+E3/AETPw9/4ArSTfAb4TpD/AMk08M/+&#10;AK13TR+V+7kqGb/UUAfPvjT4KfDm3+N/hO2j8AeH/sstq3mWv2ZdleiXXwJ+FaTTeX8M/DJ/7cVr&#10;a1LwXY6v4x0zxJJNN/aGmQfZo4v+eldBdafc/wCs8mb/AL9UAcB/wov4X/8AROvDH/gCtQXXwL+G&#10;H/ROfDH/AIArXd0klncz/wCrhmmoA4D/AIUX8L/+ideGP/AGq03wN+GH/ROfDH/gCtd5JH5X7uSq&#10;83+voA4f/hRvww/6Jz4d/wDAFart8D/hf/0Tnw9/4DV3tVmoA43/AIUb8MP+ic+Hv/AaqbfBP4af&#10;9E58Pf8AgMtd/VKgDi2+Cfw0/wCic+Hv/AZai/4Uv8Nf+hA8Pf8AgNXbt1qtQBx0nwV+Gn/QgeHv&#10;/Aaqq/Bf4c/9CB4e/wDAau6aq60AcTcfBf4c/wDQgeHv/AauFtfhH8Ppf2jPE1n/AMIBon2SLQIJ&#10;Y4vs3yb9y/N/vV7VdVhw+GbaDx/e+LI5pf7QvrFbGSL+DYtAHPzfBn4c/wDQgeHv/Aao/wDhTfw5&#10;/wCif+Hv/AWuymplAHFXHwb+HP8A0IHh7/wGpv8Awpv4c/8ARP8Aw9/4C12U/wDr6ZQBw0nwd+H3&#10;/QgeHv8AwGpv/Cnfh9/0T/w9/wCA1dhJ/rxUbdaAOLb4Q/D7/oRtD/8AAamt8H/h9/0I2h/+A1dc&#10;3WkoA4pfhD8Pv+hG0P8A8BqbJ8I/h8v/ADI2if8AgNXX1Fcf6igDjf8AhUvw+/6EDQ//AAGqG6+E&#10;vw+/6EDQ/wDv1XYVHcUAcX/wqXwF/wBE/wBD/wC/VRzfCfwEn/MjaJ/36rsarXTbKAPI/Bvwv8Dy&#10;+P8Ax/byeDNJmii8jy4vK+SP/crqLj4T+Av+hG0P/v1W5pfh220jXPEGsR/63WNvmRfwfLVyagDk&#10;/wDhU/gL/oRtJ/79VVk+E/gL/oRtJ/79V2dQN1oA5P8A4VP4CX/mRtJ/79VXb4V+Av8AoTNJ/wC/&#10;Vdk1U6AOVk+FfgL/AKEzSf8Av1Vf/hVngL/oTNJ/79V2ElV260AcvJ8LfAX/AEJmk/8AfqoP+FYe&#10;B/8AoTNJ/wC/VdXJ/qKioA5S4+GPgdf+ZM0n/v1UP/Cs/A//AEJmk/8AfqusuOlV6AOVm+Gfgf8A&#10;6EzSf+/VR/8ACsvA3/QmaT/37rqJutV/O/f+X/y1/wCWf9+gDmW+Gvgz/oU9J/i/5ZVyvw9+HvhC&#10;60rU/tHhnTpv9K/d+dFXpl5Dc2v+shlh/wCu0TIlZeg6LbaHBNHb/vorl/NoAw5Phr4Q/wChT0n/&#10;AL9U1vhr4R/6FPSf+/VdI/emt1oA5X/hW/hD/oWdO/7902T4c+EP+hZ0/wD79V6RpPwz8Va94cn8&#10;Qafo3naJFul+1/7v3qo+FfBeueP55rfw3pn9pyxf6z/pnQB57/wrnwh/0LOnf9+qbN8O/CCf8yzp&#10;3/fqus1TTbnQ76bT9Qh8nUIpP3kX/POqdx/qKAOV/wCFd+EP+hZ0/wD79VHN8PfCH/Qs6f8A9+q6&#10;RWqSz0251vVYdP0+DztQun8qOL/no9AHJ/8ACvfCH/Qs6d/36qGb4f8AhX/oWdP/AO/VeheLvAfi&#10;H4fX0Nv4k0z+zJZU82OL/npXNyf680Ac7/wr/wAK/wDQs6d/37qGbwH4V/6FnTv+/Vdhpek32uT/&#10;AGfS7Ka9u/8AnlD89UdSs7nTb6azvIZbK7i/1kU3yPQBzn/CB+Ff+hY07/v1VC+8C+GvsN5/xT+n&#10;f6iX/ll/s11VUbhfNgmjk/5ao0X/AH1QBxvhLwP4am8LWcsugafPNs/551e/4QTw1/0L+nf9+q9I&#10;k+Cfi/wN4HstYvNGlh8P7PNjuvN/grlVbdQBgt4F8Nf9C/p//fqq6+CfDX/Qv6d/36rpZ/8Aj3qk&#10;vWgDFm8E+Gv+hf07/v1VdfBPhr/oX7T/AL9V0UlVqAMC48F+Hv8AoX7T/v1UP/CFeHv+gNaf9+63&#10;7ioKAOfuPBvh7/oC2n/fqo/+EM8Pf9AW0/791uXHSmUAYEng/Q/+gNaf9+qa3hHQ/wDoDWn/AH6r&#10;YnokoA51vCOh/wDQGtKP+ET0P/oDWn/futiTpUbdaAOT1rwroaaVeyf2ZD5sSf62p7Twxob6XDKd&#10;GtM+Qtat1b/bYJreT/VSp5VOjj8ixhj/AOeSeVQBir4T0Nv+YNaVHN4V0P8A6A1pWxH0plxQBhf8&#10;Irof/QGhqO48K6H/ANAaGtemXHWgDD/4RXQ/+gZFUc3hXQ0/5hkVbdQ3FAGR/wAIvof/AEC4aqze&#10;GdI/5Z2UVbzVTegDLXwzpn/PlDVdvDumf8+UNbidqqt1oAzf+Ed0z/nyhqu2g6Z/z5Q1sNVVaAM+&#10;TQdM/wCfKKs3UNHsYoP3cNdA9UbiH7RB5dAFObRbHyP3cNQ/2PY/88a1Jm/cVBQBQm0mxX/ljUP9&#10;l23/ADxrQuOlQySeVB+8oAoyabbJ/wAsaj/s+2/541ak+emt8tAGfNY2yT037HFVhpPNn/d0lAFC&#10;S1ipv2eOrNMk6UAUfIoaOpKa3WgCqtNkbbTlps9ADPMk9TX1L/wTKbd+2X4G/wB+f/0U1fKw619U&#10;/wDBMb/k8zwN/wBt/wD0U1AH7/L0pa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5I/bu/wCQ&#10;r8Lf+w3F/wChrX1hbf8AHvF/uLXyf+3d/wAhX4W/9huL/wBDWvrC2/494v8AcWgAuelQVPc9KgoA&#10;huKY1PuKY1AFN6KHooAqyf6801qdJ/rzTWoAw/E3iTTPBvhzWfEGsTeTp+mQNcyf8BXdt/4FX5l2&#10;/wC0/wDtPftjeKtZk+EFn/Y3h/THby4odqfJ/Cru33mr6/8A+ChmqXOkfsd+OZLebyZZZIIv++mW&#10;vNf+CP8AbRQfs3andoMXU2vNHJJ/FigDlv2NP22PHGufFmf4M/F+CM+IxI1rZ3nlfvROv3kf+90r&#10;7uvF8r93JX5O/Fr/AIpn/gqhDeaf+5ll1hZf+Bsrbq/WbU//AGmtAHy1+3R+1zffss+FdGs/D9lF&#10;P4v1z/j3N386RQf3v96vmPxdqv7aHgbwBD8VNT1qb+xAn22XSvNX/RofvbnT+7XvH/BTD4D6R8Tv&#10;hJZ+NLzxBaaBrXhrfFHLd/cuU/55J/tV8MeI/wBvD4p+PvgVpvww1uWGz0WXZZS6/LG2+WBRt2v/&#10;AA0Afob+zd+1jdfG/wDZt8TeP7nTPO8Y+GbWX7TaWkX7m5dV/d7E/wBqvm/xVr37bXxI8OTePLOz&#10;OgaJ5DXMdhZyrC/kr827Zur63/Yl+FvhH4YfAjw/Z+C9ah8QWusf6Te6rD9y5m/u7f8AZr5k+O3/&#10;AAUt8XeHv+Er8N6P8Orqylj8+x/tC7ibyQn3dy0Abn7AX7avib44eKrz4eePBFNrUcDSWV3FFsf5&#10;fvK9faM3+vr89f8Agld4M8I3XiTWfG9z4ltL3x/Jv+zaLD8stujfedq/Qi4+egCOSa2i/wCPi9tI&#10;f+mU0qo9V5Gii/1k8MMX/PWb5Er84f8AgpZ4g1LS/wBsLwdbWepXVna/ZbD93DKyKN0i7q+tP287&#10;y5039l/xZJZzSwy/ZYP3sXyP/DQB7YskUv8Aq5oZov8AnrDLvT/x2qcflS+d5d7aTeV/rPJlV/L/&#10;AN/+7XzJ/wAEwb++1f8AZn1SS7vJbuWK+n8uWWXe0X7pq+J/gNp/xT+L/wAWvFnw/wDCfiybRbW+&#10;up5dVu5pW/dwq+1qAP1vhuLa/wD+PO9tL3/plZyrM/8A47VWS6toJ/s9xqdpDd/88prlUf8A74r8&#10;mfib4U+JX7CPx2stL8OeLZtSur2NZbeaGRtlzu+Xa6tXV/tJ/sqfEr4e/DKy+MniXx9/amv30kUt&#10;zaQytvt93zL/AN80Afp7Iuyq6149+xr8SdX+K37N2g6vr8xm1WKSW1kuj1kRfu17CtAEN1UNTXVQ&#10;0AV7jpTKfcdKZQBFP/r6ZT5/9fTKAKkn+vFRt1qST/Xio260AV260lK3WkoAr1Fcf6ipaiuP9RQB&#10;XqO4qSo7igCCq91Viq91QBFVearFV5qAGVA3Wp6gbrQA1qp1caqdADZKrt1qxJVdutAEcn+oqKpZ&#10;P9RUVAEVx0qvVi46VXoAatrLfzwWdv8Avru6dYo4v96vsDw38MvBHwD8EHW/EcMN5qATzJbuaPe+&#10;/H3Ur55+BVjbX/xh0COcfut7163+2xqNybfw/p+fJtfP8z/rpQBYtv2ofh94tv8A+y9Y8NeRp8v7&#10;r7VNEuyvmz4iQ6RYeP8AWY/D/wC+0Xz/APR//sKxZl3V7F+yt8OrHxz43nvdUg8/T9MT93D/AAb/&#10;APboA8x0/wCGvi/WYPtln4fu5rT/AJ6+Vsrn7y1ubKea3vIZrK7/AOeU3yV9Z/FD4y/FjQfH97Z+&#10;E/CcU/h+xkWPmP57ipf2tfBtt4g+Fdn4w+x/Y9bi8rzP7+xl+ZaANH4Jt/xiJef9eN5/6C1eef8A&#10;BP8Ab/ieeLf+ua/+hV6F8EW3fsh3n/Xjef8AoLV51+wF/wAhrxP/ANc1/wDQqAPJv2gv+S0+IP8A&#10;frz1rW5v5/s+nwzXt3L/AKuKH79ehftAf8lp8Qf79cv4P8bX3w38VWXiTT4Yprux3eXFN9z5vloA&#10;+gvEn7MOh2HwC/4SSzsrv/hK/sKy+V/t/wAS7K8b+Bul6nonx38DW+qWUtld+f8A6qb/AHa+2vE/&#10;xY1LRv2fD47jsojqH2Jbr7L/AAfM1fJfhT4qX3xk/aa8AeINQsorKWJ/s0cUP3KAO4/bt02+1jxv&#10;4Ys9Ls5r27kgb91FFv8A4q+Z/FngfxD4Knhk1zRprKKX/lr5XyV94ftM/Hex+CM1lcWejQ6l4luU&#10;8u3ll/5ZpVrwj4ssf2kvgHeXWsWUUN1LA8dxF/zzk2/Ky0AfIX7NXxRuvhd4wvZ7bw1N4l+1R/6u&#10;z+/FXLfHfxrL8Q/inqet3GmTaNLJGkUlhN9+Pb/FXr37CFv9n+LWtW//ADyjlj/75asX47eDf+Fi&#10;ftlzeG5P+PS6+y/aPJ/ufxUAeM+GfAviXxl/yA9Gu72L/nr5XyVj+IPDur+F9Vhs9Y0yXTLvev8A&#10;roq+/f2h/jPH+y14W0DQPCGj2purr93EJvuRIv8AE9fL3xu/aX/4Xh4H0bR9U0aKz8S2N15sl1D/&#10;AKnZ/sUAfSv7Rr/8YaRf9eVrXwN4d8L654mg8zR9Mu9TiiT95LDF8lfov8UPAmrfEz9l/R/DmhwC&#10;W6vrS1jz/wA80+Xc1cZ8VPiNof7Hnws0zwT4WtIZ/FNzBx5sf+z8070AfDOm+G9X1y+m0/T9Mlvd&#10;Qi/1kUMXzx0eH/A/iXxVfTWej6Nd3t3a/wCs/dNsjr6f/wCCetzLqXxT8Z3t5Kbi7ubJJJJZf7++&#10;us+N37YNj8CPiBeeFPCHhm1/0WdZdVl8vZ5jt/c/2qAPijxJ4f1fwrff2frmmTaZd/8APKasmGGW&#10;9n+z28Mt7dy/6uKH53r9Ev2zNH0j4kfs6WnitLSI3cSRX1vKfv8A3fmWuV/YY+GGm+H/AIPXfxPu&#10;9NGsa3dI8lnF5e+SONR91P8AeoA+QdU+DPj2w0r+0Ljwnd/Zdn/PNq4Xd/8AbP8ApnX338L/ANoj&#10;486z8VLKz8UeAIoPCF9deVmGP57ZP4W/xrzb9tH4QaH4O/aF8Dahbw/YtK8TX0UV7aQ/JD8rfM3/&#10;AALvQB82+HfhT4z8bwfaND8M3d7af89fKZKw9c0HV/C999j1zTJdMu/+eU0Wyv1A/aW134qfDXwd&#10;oB+DHh/T9SsIUIvIjH/q4FX5dlfAvxs+PmufH3VfDNn400a00a70y+WK9lhi2PIjNtb738NAHD+F&#10;/hr4v8f/ALzw/wCH7vU4v+evlNsrP8TeE9c8IX32PxBpk2mXf/TaL5K/UX4vS+OPht8DtBHwI0XT&#10;9UFsijyT/wA8Nn3k/wBqvgb47/tJeM/jTodl4b8ceH7TTNV0y682SWGLY8n+z81AHisnSmv3ofvQ&#10;/egCmtNk6U5abJ0oArrTbjpTlptx0oAr1HcVJUdxQBBUNxU1Q3FADGqrJ0q01VZOlADU7VUq2naq&#10;lACNVVatNVVaAI7hvKgmkr7j/ZO/Yw+E/wAUv2e5viH8RL3ULMxu5uJYrrZFGlfDV0u+Cb/cav03&#10;/ZA0Hw98S/2CtY8B6x4ltNA/tjdbSTTXKI8XzK3/ALLQBxniD9l/9juw8OXl5b+ObvzYoGlj/wBO&#10;Z/n2/L/DX51/8t73/nlFO0Uf+5u+Wvu/x5/wSQ1Kw8Ky6z8P/HNr4gltk837J5m/7Tt/hVl+WvhK&#10;SGW3nmt7iHybu1na2kim+/G6/K1AF7wp4V1Lx94x0bwvo/8AyFdYultreX+CPd/FX6HeJv2Pf2Xf&#10;2WdL0ay+LfiW7n8QanB5kn3nSXb95kRV+Va/P/4f+Prn4VeP/DPjCzh86XR76K5+y/8APTa33a/W&#10;P4yfs1+EP+CiPw/8C+PnvbzwnfmNB++G1/Lb/WRbW/i9KAPlL9sr9hXwP8OvgvZ/F74WaxNd6BJ5&#10;ctxazSb0ljk+66f3feqX7OP7H/wVvPgxpnxL+Mfjf7GL9829jFc7PKT/AG1X5q9O/wCCk3xBvfgn&#10;8HdA+Bnh/wAM3cPhWWCKP/hILv50l2/wf73rX5qXT3VxBDp8nnXv/LO3tfNZ/n/2EoA/Vjx1/wAE&#10;w/g58TvhXN4k+GOsy2919la4sruKXzraXau4Ky1+Ul/ZXWlareafeQ+Td2Uz20kX+2tfs7+zHo8f&#10;7Gv7CsuoeN9RFnNJbT6kYpvvxPKuI4h+lfjPrGsS+I/Eep6xJ/rdTupbn/vpqAMtm21Gzb6+jv8A&#10;gn34d0zxR+1f4Z0/WLKLU9Pl3fupvnT7tbn/AAU38MaP4P8A2mbyw0PTYdHtPs8XmRWnyJ/DQB8n&#10;bJEGfKl8r/np/DSeXK/n+XDN/wBNK/Uj9sH4XeEdA/4J7+E9Z0vw1p9nqv8Aov8ApUMXz/Mrbqz/&#10;APgl18HfBHxW/Z8+Itv4s0qKeKacRSX8g/exR7G3bXoA/MGOzuZ4ZriKKWWGP/WSxx/IKYtrLeXA&#10;jt4fNk7RxfPX7Jfs8/Gv9nDxr8S5/gX4X+HcQsIklij1C7iV4r14/lbf3+auX+JGpfsz/wDBPbx/&#10;/Z48GzeK/Eur3f2qSKXY/wDZUDf3N38PotAH5Iy28ltcGOSLypE6xy19Q/8ABMb/AJPM8Df9t/8A&#10;0U1fVn/BTH4C+A9a+CGgfGPwZplro8tz5UkhtYtn2lJdu3dXyn/wTG/5PM8Df9t//RTUAfv/AE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yR+3d/yFfhb/ANhuL/0Na+sLb/j3i/3Fr5P/AG7v&#10;+Qr8Lf8AsNxf+hrX1hbf8e8X+4tABc9Kgqe56VBQBDcUxqfcUxqAKb0UPRQBVk/15prU6T/XmmtQ&#10;B4v+198O7n4q/sy+OfDen/8AH35H2mP/ALZ/N/7LXxN/wTC/a2+H/wAGfAHibwb4/wBZh8My2199&#10;ut5rvgSfwsn+9X6cxtsn8yOvn/4ifsEfBD4m65e65qHhP+zNVuX8y4ls/kSR/wCJtlAHwl8IZZf2&#10;sf8Ago7P4w0SGWXwzY6i10ZT/wA8F+Vf++mr7Q+N/wC398Pvgp8YYfh5rGi6he3++KK4uofuR7m2&#10;rXsHwn+Dfgf4FaHNo/gTQItGtJX8y4l+/NJ/vvXM+Pf2WvhZ8SvHFn448R+GorzxBbOuZf4Jdv3W&#10;egD4Q/4K865q5+JvgGyuJro+EJdNW5EURYJJ8/zf8C216v8AGz4rfss+IP2PD4b07U9EmmsdK/4l&#10;WlQR/wCmW15s/vf3t1fYPxF+GPhD4xeHToHjfw/Dr+lR7ZbeKX79vt+7sevCLb/gnF8BtPv/ALY+&#10;gTXkX/PrLK2ygDwH/gmN4xvvhh+z38UvFniCG7n8IWLxS28Q++dv+s8qvo3/AIb3/Z+8QeDZ7zVP&#10;EGny2stu32jRZ7VftEn/AEz/AN6varPwX4e03wd/wh9no1pD4U8j7N/ZUMXybP4levAdc/4J0/Ab&#10;UtV+2R+GZdMh/wCfSGVtlAHwP+xbp9344/bXXUvAkM2maIL26uQP4IrX5tqv/wABr9fr5vNvpvL/&#10;ANVXK/DH4R+DPgtoc+l+B/D9po1pc/8AHxL9+aT/AIHXTXHSgD8u/wDgqhqMWlftbeFNQk/1drpt&#10;jLJ/wFt1enftpfttfDX4jfAH/hG/Cc02s63rkEXmQw/8uW1V+/XnX/BUO1hv/wBsPwpb3MHn2stj&#10;YxSRf89EZ9rV9veEP2Svg78Lb69k0PwbaTy31qsckt58/loy/MqbqAPnn/glr8V/CsPwe1PwPJrM&#10;UHiqW6nli08/fkj8pvmSvH/+CbnyftaePk9bG8/9G19sfDX9kj4YfCHxjN4o8N6N5Oqyo0Uf/Ttu&#10;+9sq/wCAf2d/h98LfFV54k8L6N/Zmt326K4l83+98zUAfD//AAUrO39oz4df9cF/9GrX0h+3n/yZ&#10;3N/1wtv/AEGvUfiN+z94D+LWuaZrnizRv7T1Wxj8q3l/8era8beAfD3xJ8Hf8Iv4ksvtnh/5f9F/&#10;3fu0AeB/8E5P+TWLL/r+nr6RWsXwD8PPD/wo8LQ+G/C9l/ZmlRyNL5X+21bS0AQ3VQ1NdVDQBXuO&#10;lMqW4/19RUART/6+mU+f/X0ygCpJ/rxUbdakk/14qNutAFdutJSt1pKAK9RXH+oqWorj/UUAV6ju&#10;KkqO4oAgqvdVYqvdUARVXmqxv96rzUAMqButT1A3WgBrVTq41U6AGyVXbrViSq7daAI5P9RUVSyf&#10;6ioqAIrjpVerFx0qvQBseBfFH/CF+P8AQNck/wBVbT/vP+BV9b/H/wCGcnxo8D2V3oc0U13a/wCk&#10;22fuS/7NfFVwu+u38B/HLxd8NreKy0y8+26fHxHaXn3I6AF0v9nf4g6zqsNn/wAI/Lpnz/vLu7+5&#10;/vV67+y7af8ACvfil4s8D380U2oW0aS+bDwslcXr37Ynje/hMFvZWmmZ/wCWsXzvXj0fiTV4vEf/&#10;AAkEepyw63v82S7/AI99AH0Z8YviB8YvBfjjU7PS7LzvD8v/AB5SxRV5h8UfF/xY1vwR5niuylsv&#10;D8r/APLX/lo9bmn/ALZXjOys/IuNM0/UzF/y9Sn5q4n4m/HHxL8VoPs+sCGy0+J/MjtYfuUAfRvw&#10;S/5NDvf+vG8/9BavOv2AV/4nXif/AK5r/wChV5x4Z/aD8S+Evh1N4Ms7K0msJY5YvNm+/wDN96sX&#10;4U/FzV/gpPe3Ghww3st9t8zzqALH7QH/ACWnxB/v15rqjbbGt7xZ4kvvGniO81zUP3N3dP8AvIof&#10;uVj3S74KAPuzXNAv/F/7H0On6PD9tv7rS4vLii/5afNXyr8IfCuueC/j94G0/wAQaZLo2oSz+bHF&#10;N9/Ztq78MP2oPGfwp0P+x7OGLWdPi/1cV2ceX/spWB4p+OfiXxV8TNM8eXkEMGq6Z+7srSH7kaUA&#10;ewft9/8AI3+H/wDr1b/0KvRv2N/n+BGp/wDbX/0Fq+Tfiz8Y9b+NV9Z3mtwQwfZk8uOKGtL4f/tI&#10;+Kvhb4VvPDej2VpNayf8tZvvx0Aeg/sMf8lo8T/78/8A6FSePfEFt4X/AG9BeXh8qGXyLbP+9Xj/&#10;AMLfixrnwg8R3uuaPBDe3V1u8zzv9quf+JHjS++JvjG98Sax5MGoXO3/AFP3I9tAH1/+3H8IfEvj&#10;abw/r/hvS/7Y+y7oriGH7/8AstXyh4s+Bvi7wL4OsvFHiCy/sy1ubpYo7Wb/AF1ejeBf20fiB4H0&#10;ODS5YLTxBFEuyOW7+R9n92uC+Lvx98XfG2aCLXPKs9PifzIrC0OUjegD7Y+KfjrUvhr+zBo/iTR5&#10;vJu7GC1k/wC2fy7l/wC+awfjh4C0j9q74I6Z4z8Nj/idW0H2q2P8f3fmievlrxl+014v8b/DqHwP&#10;qFlaQ6VEixebD9+Tb92sz4NftHeLvgXYzaXoAhvdKlfzPst5/wAs3oA9Y/4J0tIPil4tSWLyJYrF&#10;Y5Ypfv79y141+17/AMnF+OP+vmKrPgv9obxJ8PPiL4g8b6ZY2Z1TXf8Aj5tCNsP/AACuE8feML74&#10;neKtT8SapDDDqGpusskUP3I9tAH3x8cF/wCMLYf+wdF/6DUf7EXiGTxD+yxBpeiXkUWv2SSRe0Uj&#10;fdr5L8VftUeM/FXwyh8D3llaQ6fEixfa4fv7F+7XB/DL4o+Jfg5rf9p+GNT+xy/8vNp/yxloA941&#10;j47/ALT2ja7NpEnh+WbUYp/K/cxfJJ/davK/jpqnxU+IPjHQND+IllLD4g+X+ztP/wCulepXH/BR&#10;v4giD/kU9E87/nr5teB+N/i/4q+Ivj6Dxfq95jWrV1kthD9yLb92gD6B+F/xu/aC+C3ivTPBGueG&#10;LvxNp/nxW3+l/fjh/vI/92us/wCCkngjRBY+DdYtLSK08TX939i/dfI9xuX5Uf8A4FXntl/wUY+I&#10;tjYwx3HhnSdTu4k/4+pT89eFfE74w+LvjJ4qh8QeJNT/ANLtpFlsrSH/AFNs6/MuygD2z4f/ABb/&#10;AGjP2b9VsvDd54Zu/EGifuore1u/n8tGb+B69n/4KDeFtD1n4PaP4rvNMi0zxAJF8vPyS/MnzRNX&#10;imh/8FF/iNoelw2d5oGk61NbJ5X9oTfI8leO/GT49+M/jvqsN54ovPItLb/j30+H/Uxv/eoA8xVt&#10;/wDrKc/eh+9D96AKa02TpTlpsnSgCutNuOlOWm3HSgCvUdxUlR3FAEFQ3FTVDcUAMaqsnSrTVVk6&#10;UANTtVSradqqUAI1VVq01VVoAjuJPKgmkk/5Zbq9EX9lj4sav4P0bxXpfhPVta0DWIPtNvLp0rIm&#10;yvO7iPz4Jo5P+WtfQPwb/b++K/wO8L2fh3S5bPWdBsY/Ks7W86xx/wBygD7c/wCCYfwq+IPwb+GX&#10;iuf4gQXmjafdT/abbT9Rk+eNNvzNzXwFZfCPU/2uP2qPGel+AJrSy8y6luvNm/1UcattZv8AvqtX&#10;4z/t3fGH426He6Xf6yPD+i3SeXc6fpvyean93fXl3wT+M3iX9nvxx/wlng+aGHUPI+zSRTfckT/b&#10;oA9m+D/7Ov8AwrL9t/wz8O/iZ9km+zOtzHLD/wAe9y/8P3q+iv8AgplH8d/+E28P6f4Es9Ss/BVq&#10;qyW/9hDZ/pPbftr4H+K3xi8VfFz4jf8ACea5e+T4l+WW3ls/k+zbfu7K9+8Hf8FSfjd4S0SKwvIN&#10;J8S+Wn/H3qI+egD7O+Kh1LX/APgnRez/ABzsooPEEenZ/e/63z1/1Lf71eHf8E2/2G4rnRbL4x+P&#10;rP8AtPKNJo2imPd937srf+y18ffHv9qz4lftIeTb+MNZ/wCJVH/q9Ks/kh3/AN6uz+Hv/BQz4y/D&#10;DwdpnhjSLy0n0uxTy7bzh8+z+7QB7T+2n4f/AGmP2p/F/wBjs/hbrmm+BtNkaPT7DGzzf+mr/NXw&#10;X4h8P6l4S1290PW7ObTNasZPKuLWb78b/wB2vqr/AIeofHmKf/Xaf/36WvmDxt4v1P4ieMNZ8V6x&#10;N52t6xP9puP7m+gD3n/gm2u79sTwz/wL/wBBr6C/4KO/sh/E74pftI2es+E/Dd3rOlalBFF9rgHy&#10;W77v46+ff+CbK7/2xPDP/Av/AEGvqL9vb9uL4r/Az4wa14I8N3trBYXUCS211j99b7v7tAHsP7Y/&#10;wM8Xa1+w3oHgrRNMOva/piQfaIrP0VG3EV5r/wAEoLKWz/Zv+LMEkZiuorp4pIv443WKTctfJHwo&#10;/wCClfxk+FXhW78PpeQ+II5Nxjm1Ib5Yt33q4v4R/tp/ET4K6J4r0/QJofJ8Szy3V4Zh0dt27Z/3&#10;1QB3v/BPv5f27rL/AK+rz/0Orv8AwVuXb+1te/8AYNtv/Zq+b/hV8aPEnwh+I8HjfQJ8a1C7yZlH&#10;yfN96pvjx8cvEH7Qvj6bxZ4n8r+1JY0ixD9wItAH6eftmL/xrE8G/wDXlp3/ALLXxD/wTG/5PM8D&#10;f9t//RTVy/xA/bR+IHxK+Dum/DTVJoP+EbsYYooxFF858v7tdR/wTG/5PM8Df9t//RTUAfv/AE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yR+3d/yFfhb/ANhuL/0Na+sLb/j3i/3Fr51/bH+D&#10;3jX4naR4avvA/wDZ7apoV+t95eoybEk29q5E+Nv2sf4PDPg38b6gD64uelQV8mf8Jp+1l/0L3g7/&#10;AMDad/wnX7WP/Qs+Df8AwOoA+q7imNXyyvjj9rH/AKFnwb/4HU3/AITj9rH/AKFnwb/4HUAfTj0V&#10;8xt4z/ayPTw74OH/AG+0q+Mf2sl6+HfBx/7faAPpGSmtXzZJ4w/ayb/mXvB3/gbUX/CW/tZf9C94&#10;O/8AA6gD6OWnNXzd/wAJR+1l/wBC94O/8Dqa3ib9rL/oX/B3/gbQB9C7qbN/qK+e/wC3/wBq7/oX&#10;vB3/AIHUxte/auf/AJl7wd/4G0Aei+LPEmp2Hxi8J6PbzeTp99atLcRf89HruL5dk81fMGqaL+1N&#10;rvirTvEj6b4Siu9KTy0hF18j1uzat+1bL+8/sbwb/wCBNAHvtQXVeE/bv2r/APoB+D//AANqNr79&#10;qx/+YN4N/wDAmgD3Sq8y/v68R+2/tUf9AXwd/wCBNRs37VDf8wXwn/4HUAeval4Z0jW76C81TRrT&#10;U7uL/V3c0Su9WJG3z14vn9qj/oDeE/8AwNqNl/aol/5g3g3/AMCaAPbN1UK8h8r9qf8A6BvhL/wK&#10;qLyf2pf+gR4S/wDAqgD2RmqruryVrf8Aalf/AJhHhH/wKqH7F+1L/wBAjwj/AOBVAHrzNVdWryn+&#10;z/2pf+gR4R/8CqT+yP2pv+gb4S/8CqAPU7pq4u11y+f47+IPD8k3/EktdEguY7X/AKbs3zNXPyaJ&#10;+1FL/wAw3wl/4FVir8Nv2mYviBd+MP7N8J/2hqFkulvF9q+REX+KgD2CZqj3V5w/h39qJv8AmG+E&#10;v/Aqm/8ACNftRf8AQN8Jf+BVAHotx0qPdXnUnhX9qKX/AJhvhL/wKpP+EQ/ak/58vCf/AIE0Ad5I&#10;37+o2auCbwX+1E3/ADDfCX/gVS/8IP8AtR/8+XhP/wACaAO0brSVw3/Cv/2n/wDny8J/+BNH/Cv/&#10;ANp//ny8J/8AgTQB2NMn/wBRXIL8Nv2m/wDny8J/+BNDfDb9ptv+XLwn/wCBNAHR7qjuOtc5/wAK&#10;x/ab/wCfLwn/AOBNNk+F37TUv/Ll4T/8CaAOgqtcLWH/AMKp/aa/58/Cf/gTTW+EX7TUv/Ll4T/8&#10;CaAKPhXVLm98ceOdPuJvOtLHyPs8X/PPd96ugmrl9L/Z7/aQ0DWte1qGHwxLJrPlb4zc/c21pt8G&#10;v2lm/wCXLwn/AOBNAGlUDdapL8GP2lv+fLwn/wCBNM/4Ul+0s/8Ay5eE/wDwJoAvNVOof+FKftJ/&#10;8+nhf/wKpjfAz9o9v+XTwv8A+BVAE8lV260N8CP2lX/5Y+GP/Amo/wDhQP7SH/PHwx/4E0AOkX9x&#10;UFSyfs//ALSDf8sfDH/gTUf/AAzz+0h/zx8Mf+BNAENx0qvVxv2eP2kH/wCWPhj/AMCab/wzn+0Z&#10;/wA8PDH/AIE0AZ8y1FWnJ+zf+0Y3/LHwx/4E01f2bP2jP+ePhj/wJoAx5lrmfBOqXOrWOpyXk3nS&#10;xXXlR133/DNX7Rn+s8nwx/4E1laH+yL+0R4Xgmt4B4ZliupPMkzc0AZz96a3Wuib9l39of8A54eG&#10;f/Ammt+y7+0P/wA8fDP/AIE0AcqtNk6V1X/DKn7Q/wDzw8Mf+BNNk/ZT/aHb/lj4Y/8AAmgDkd1R&#10;3H+orr/+GTP2ifTwz/4E01v2S/2iW7eGf/AmgDiFao7jrXc/8Mi/tE+nhn/wJpsn7IX7REvbwz/4&#10;E0AcHUEn+vNehf8ADHf7RX/PTwz/AOBFRyfscftFN/y08Nf+BFAHAVUm/wBfXo3/AAxp+0T/AM9P&#10;DX/gRTf+GMP2iW/5aeGv/AigDzms+8bZY3sn/PKBv/Qa9U/4Yw/aH/57+Hv/AAJqGT9iX9oOWCaP&#10;zvD371Gj/wCPn+9QB5D4XvJb/wAOWVxcf66VKu16Tpv7DHx/0nSodPjm8PeVF/081N/wxH+0H/z2&#10;8Pf+BNAHl0//AB71SVq9eb9iH9oJ/wDlv4e/8Cah/wCGG/2gv+e/h7/wJoA8lkqvur2Jv2Gfj8//&#10;AC28Pf8AgTTf+GFfj9/z28Pf+BNAHjVxUG/3r2iT9g/4/S/8tvD3/gTTf+GC/j9/z28Pf+BNAHiN&#10;w1R7q9wb9gb49N/y28Pf+BNN/wCGBfj1/wA9fD3/AIE0AeEyUSV7m3/BPn49t/y9+H//AAJpf+He&#10;3x8/5+/D/wD4E0AeAydKa/eveW/4J5fHt/8Al78P/wDgTR/w7w+PX/P54f8A/AmgD5u1iSWDSr2S&#10;P/WxJ5tTW7ebYwySf3Fr6DvP+Cb3x2vbGa3ku/D/AJUqeX/x80sP/BOD47RQQR/a/D/7qPy/+Pmg&#10;D55WoZq+jG/4JxfHb/n78P8A/gTSSf8ABN747N/y9+H/APwJoA+bqjuK+kv+HbHx2/5+/D//AIE0&#10;xv8Agmv8dpf+Xvw//wCBNAHzTUNxX0z/AMO1vjf/AM/uh/8AgTSN/wAEzvjk/wDy9+H/APwJoA+Z&#10;Gqm9fU//AA7M+OX/AD9+H/8AwIqGT/gmP8cm/wCXvw//AOBNAHy8naqlfVX/AA7G+OX/AD9+H/8A&#10;wJqFv+CYfxvb/l90P/wJoA+Wmquq19Xf8Ovvjj/0E9E/8CaY3/BLX42N/wAxLRP/AAJoA+UJFrN1&#10;JpYrHzK+v/8Ah1n8bP8AoJ6J/wCBNVrj/glV8arqDyzrWh/9/aAPk+Rf3FQV9cN/wSv+N7fu/wC2&#10;tD/7+0z/AIdTfGv/AKCeif8AgTQB8i3HSo2r69b/AIJSfGtv+Y1of/f2l/4dRfGv/oNaH/39oA+O&#10;ZKjr7Gb/AIJO/GpuutaH/wB/ab/w6b+NX/Qa0P8A7+0AfGc3+vplfZv/AA6X+NL/APMa0T/v9Sf8&#10;OlvjN/0GtD/7+0AfH3hvxRrHgrxHDrmh3s2mara/6u7h+/HS+L/GGt+PPEk+ueJNTm1nVZf9ZdTV&#10;9ff8Oj/jL/0GdD/7+0f8Oj/jL/0GdD/7+0AfEG/3prNX2/8A8OjvjJ/0GND/AO/1B/4JGfGRv+Yx&#10;oZ/7bUAfCytUczZr7o/4dBfGP/oJaJ/4E0v/AA6B+Mbf8xLRP/AmgD4RHWvqn/gmN/yeZ4G/7b/+&#10;imr0b/hz58X/APoJaJ/4EV7T+xt/wTj+JPwI/aL8L+MtdvdKm0yx80yC0m+c7omXgf8AAqAP1PXp&#10;S0xKf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ECLQAUAAYACAAAACEAGTnNKgkBAAAT&#10;AgAAEwAAAAAAAAAAAAAAAAAAAAAAW0NvbnRlbnRfVHlwZXNdLnhtbFBLAQItABQABgAIAAAAIQA4&#10;/SH/1gAAAJQBAAALAAAAAAAAAAAAAAAAADoBAABfcmVscy8ucmVsc1BLAQItABQABgAIAAAAIQDz&#10;nXCbAwQAAIQLAAAOAAAAAAAAAAAAAAAAADkCAABkcnMvZTJvRG9jLnhtbFBLAQItABQABgAIAAAA&#10;IQA3ncEYugAAACEBAAAZAAAAAAAAAAAAAAAAAGgGAABkcnMvX3JlbHMvZTJvRG9jLnhtbC5yZWxz&#10;UEsBAi0AFAAGAAgAAAAhAHi9XJTeAAAABgEAAA8AAAAAAAAAAAAAAAAAWQcAAGRycy9kb3ducmV2&#10;LnhtbFBLAQItAAoAAAAAAAAAIQCgkqH9EfEPABHxDwAUAAAAAAAAAAAAAAAAAGQIAABkcnMvbWVk&#10;aWEvaW1hZ2UxLmpwZ1BLBQYAAAAABgAGAHwBAACn+Q8AAAA=&#10;">
                <v:group id="Group 278" o:spid="_x0000_s1058" style="position:absolute;width:54589;height:29274" coordsize="54589,2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object 3" o:spid="_x0000_s1059" style="position:absolute;top:1842;width:5458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BrwwAAANwAAAAPAAAAZHJzL2Rvd25yZXYueG1sRI9PawIx&#10;FMTvhX6H8ARvNdGDlq1RbKEo3vzH9vjcPHeXbl62SdT12xtB6HGYmd8w03lnG3EhH2rHGoYDBYK4&#10;cKbmUsN+9/32DiJEZIONY9JwowDz2evLFDPjrryhyzaWIkE4ZKihirHNpAxFRRbDwLXEyTs5bzEm&#10;6UtpPF4T3DZypNRYWqw5LVTY0ldFxe/2bDXkC5X7dbSfy5+Dao8c/sqbWmvd73WLDxCRuvgffrZX&#10;RsNoMobHmXQE5OwOAAD//wMAUEsBAi0AFAAGAAgAAAAhANvh9svuAAAAhQEAABMAAAAAAAAAAAAA&#10;AAAAAAAAAFtDb250ZW50X1R5cGVzXS54bWxQSwECLQAUAAYACAAAACEAWvQsW78AAAAVAQAACwAA&#10;AAAAAAAAAAAAAAAfAQAAX3JlbHMvLnJlbHNQSwECLQAUAAYACAAAACEAnUbga8MAAADcAAAADwAA&#10;AAAAAAAAAAAAAAAHAgAAZHJzL2Rvd25yZXYueG1sUEsFBgAAAAADAAMAtwAAAPcCAAAAAA==&#10;" stroked="f">
                    <v:fill r:id="rId68" o:title="" recolor="t" rotate="t" type="frame"/>
                    <v:path arrowok="t"/>
                    <o:lock v:ext="edit" aspectratio="t"/>
                    <v:textbox inset="0,0,0,0"/>
                  </v:rect>
                  <v:shape id="Text Box 277" o:spid="_x0000_s1060"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Tx+xAAAANwAAAAPAAAAZHJzL2Rvd25yZXYueG1sRI/Ni8Iw&#10;FMTvC/4P4QleFk3tQaUaxU/Yw+7BDzw/mmdbbF5KEm39783Cwh6HmfkNs1h1phZPcr6yrGA8SkAQ&#10;51ZXXCi4nA/DGQgfkDXWlknBizyslr2PBWbatnyk5ykUIkLYZ6igDKHJpPR5SQb9yDbE0btZZzBE&#10;6QqpHbYRbmqZJslEGqw4LpTY0Lak/H56GAWTnXu0R95+7i77b/xpivS6eV2VGvS79RxEoC78h//a&#10;X1pBOp3C75l4BOTyDQAA//8DAFBLAQItABQABgAIAAAAIQDb4fbL7gAAAIUBAAATAAAAAAAAAAAA&#10;AAAAAAAAAABbQ29udGVudF9UeXBlc10ueG1sUEsBAi0AFAAGAAgAAAAhAFr0LFu/AAAAFQEAAAsA&#10;AAAAAAAAAAAAAAAAHwEAAF9yZWxzLy5yZWxzUEsBAi0AFAAGAAgAAAAhAH2tPH7EAAAA3AAAAA8A&#10;AAAAAAAAAAAAAAAABwIAAGRycy9kb3ducmV2LnhtbFBLBQYAAAAAAwADALcAAAD4AgAAAAA=&#10;" stroked="f">
                    <v:textbox inset="0,0,0,0">
                      <w:txbxContent>
                        <w:p w:rsidR="00B40653" w:rsidRPr="006E5CDB" w:rsidRDefault="00B40653" w:rsidP="008E6CA4">
                          <w:pPr>
                            <w:pStyle w:val="Caption"/>
                            <w:rPr>
                              <w:sz w:val="24"/>
                              <w:szCs w:val="24"/>
                            </w:rPr>
                          </w:pPr>
                          <w:bookmarkStart w:id="41" w:name="_Toc525222862"/>
                          <w:r>
                            <w:t xml:space="preserve">Figure 4.4 </w:t>
                          </w:r>
                          <w:r w:rsidRPr="006F56DA">
                            <w:t>Heterogeneous CME during in vi</w:t>
                          </w:r>
                          <w:r>
                            <w:t>tro and in vivo cell migration.</w:t>
                          </w:r>
                          <w:bookmarkEnd w:id="41"/>
                        </w:p>
                      </w:txbxContent>
                    </v:textbox>
                  </v:shape>
                </v:group>
                <v:shape id="_x0000_s1061" type="#_x0000_t202" style="position:absolute;top:29260;width:54825;height:30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92wgAAANoAAAAPAAAAZHJzL2Rvd25yZXYueG1sRI/LasMw&#10;EEX3gfyDmEJ3iZxATXAth1IolJBFHl10OUhTy7U1ciwlcf4+ChS6vNzH4Zbr0XXiQkNoPCtYzDMQ&#10;xNqbhmsFX8eP2QpEiMgGO8+k4EYB1tV0UmJh/JX3dDnEWqQRDgUqsDH2hZRBW3IY5r4nTt6PHxzG&#10;JIdamgGvadx1cplluXTYcCJY7Ondkm4PZ5cg26DPe3/6XWxb+W3bHF92dqPU89P49goi0hj/w3/t&#10;T6Mgh8eVdANkdQcAAP//AwBQSwECLQAUAAYACAAAACEA2+H2y+4AAACFAQAAEwAAAAAAAAAAAAAA&#10;AAAAAAAAW0NvbnRlbnRfVHlwZXNdLnhtbFBLAQItABQABgAIAAAAIQBa9CxbvwAAABUBAAALAAAA&#10;AAAAAAAAAAAAAB8BAABfcmVscy8ucmVsc1BLAQItABQABgAIAAAAIQB5RU92wgAAANoAAAAPAAAA&#10;AAAAAAAAAAAAAAcCAABkcnMvZG93bnJldi54bWxQSwUGAAAAAAMAAwC3AAAA9gIAAAAA&#10;" stroked="f">
                  <v:textbox style="mso-fit-shape-to-text:t">
                    <w:txbxContent>
                      <w:p w:rsidR="00B40653" w:rsidRPr="00672FA4" w:rsidRDefault="00B40653"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w:t>
                        </w:r>
                        <w:proofErr w:type="gramStart"/>
                        <w:r w:rsidRPr="00672FA4">
                          <w:rPr>
                            <w:sz w:val="20"/>
                          </w:rPr>
                          <w:t>A</w:t>
                        </w:r>
                        <w:proofErr w:type="gramEnd"/>
                        <w:r w:rsidRPr="00672FA4">
                          <w:rPr>
                            <w:sz w:val="20"/>
                          </w:rPr>
                          <w:t xml:space="preserve"> are </w:t>
                        </w:r>
                        <w:r>
                          <w:rPr>
                            <w:sz w:val="20"/>
                          </w:rPr>
                          <w:t xml:space="preserve">color-coded according to their </w:t>
                        </w:r>
                        <w:r w:rsidRPr="00672FA4">
                          <w:rPr>
                            <w:sz w:val="20"/>
                          </w:rPr>
                          <w:t xml:space="preserve">z-position relative to the substrate. (C) Growth rate map of the dorsal surface </w:t>
                        </w:r>
                        <w:proofErr w:type="gramStart"/>
                        <w:r w:rsidRPr="00672FA4">
                          <w:rPr>
                            <w:sz w:val="20"/>
                          </w:rPr>
                          <w:t>is created</w:t>
                        </w:r>
                        <w:proofErr w:type="gramEnd"/>
                        <w:r w:rsidRPr="00672FA4">
                          <w:rPr>
                            <w:sz w:val="20"/>
                          </w:rPr>
                          <w:t xml:space="preserve"> by calculating the SD of clathrin growth rates within a 4.8-µm radius. SD values are lower </w:t>
                        </w:r>
                        <w:proofErr w:type="gramStart"/>
                        <w:r w:rsidRPr="00672FA4">
                          <w:rPr>
                            <w:sz w:val="20"/>
                          </w:rPr>
                          <w:t>in the vicinity of</w:t>
                        </w:r>
                        <w:proofErr w:type="gramEnd"/>
                        <w:r w:rsidRPr="00672FA4">
                          <w:rPr>
                            <w:sz w:val="20"/>
                          </w:rPr>
                          <w:t xml:space="preserve">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w:t>
                        </w:r>
                        <w:proofErr w:type="spellStart"/>
                        <w:r>
                          <w:rPr>
                            <w:sz w:val="20"/>
                          </w:rPr>
                          <w:t>N</w:t>
                        </w:r>
                        <w:r w:rsidRPr="00672FA4">
                          <w:rPr>
                            <w:sz w:val="20"/>
                            <w:vertAlign w:val="subscript"/>
                          </w:rPr>
                          <w:t>traces</w:t>
                        </w:r>
                        <w:proofErr w:type="spellEnd"/>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w:t>
                        </w:r>
                        <w:proofErr w:type="gramStart"/>
                        <w:r w:rsidRPr="00672FA4">
                          <w:rPr>
                            <w:sz w:val="20"/>
                          </w:rPr>
                          <w:t>p</w:t>
                        </w:r>
                        <w:proofErr w:type="gramEnd"/>
                        <w:r w:rsidRPr="00672FA4">
                          <w:rPr>
                            <w:sz w:val="20"/>
                          </w:rPr>
                          <w:t xml:space="preserve"> value was obtained using the two-tailed t test.</w:t>
                        </w:r>
                        <w:r>
                          <w:rPr>
                            <w:sz w:val="20"/>
                          </w:rPr>
                          <w:t xml:space="preserve"> </w:t>
                        </w:r>
                        <w:r w:rsidRPr="00672FA4">
                          <w:rPr>
                            <w:sz w:val="20"/>
                          </w:rPr>
                          <w:t xml:space="preserve">(F) </w:t>
                        </w:r>
                        <w:proofErr w:type="spellStart"/>
                        <w:r w:rsidRPr="00672FA4">
                          <w:rPr>
                            <w:sz w:val="20"/>
                          </w:rPr>
                          <w:t>Hemocytes</w:t>
                        </w:r>
                        <w:proofErr w:type="spellEnd"/>
                        <w:r w:rsidRPr="00672FA4">
                          <w:rPr>
                            <w:sz w:val="20"/>
                          </w:rPr>
                          <w:t xml:space="preserve"> expressing clathrin-GFP (green) and CD4-tdTomato (red) </w:t>
                        </w:r>
                        <w:proofErr w:type="gramStart"/>
                        <w:r w:rsidRPr="00672FA4">
                          <w:rPr>
                            <w:sz w:val="20"/>
                          </w:rPr>
                          <w:t>are imaged</w:t>
                        </w:r>
                        <w:proofErr w:type="gramEnd"/>
                        <w:r>
                          <w:rPr>
                            <w:sz w:val="20"/>
                          </w:rPr>
                          <w:t xml:space="preserve"> at the ventral surface of late</w:t>
                        </w:r>
                        <w:r w:rsidRPr="00672FA4">
                          <w:rPr>
                            <w:sz w:val="20"/>
                          </w:rPr>
                          <w:t xml:space="preserve"> Drosophila embryos. (G) CD4 signal </w:t>
                        </w:r>
                        <w:proofErr w:type="gramStart"/>
                        <w:r w:rsidRPr="00672FA4">
                          <w:rPr>
                            <w:sz w:val="20"/>
                          </w:rPr>
                          <w:t>is used</w:t>
                        </w:r>
                        <w:proofErr w:type="gramEnd"/>
                        <w:r w:rsidRPr="00672FA4">
                          <w:rPr>
                            <w:sz w:val="20"/>
                          </w:rPr>
                          <w:t xml:space="preserve"> to generate a 3D mask representing the surf</w:t>
                        </w:r>
                        <w:r>
                          <w:rPr>
                            <w:sz w:val="20"/>
                          </w:rPr>
                          <w:t xml:space="preserve">ace of the </w:t>
                        </w:r>
                        <w:proofErr w:type="spellStart"/>
                        <w:r>
                          <w:rPr>
                            <w:sz w:val="20"/>
                          </w:rPr>
                          <w:t>hemocyte</w:t>
                        </w:r>
                        <w:proofErr w:type="spellEnd"/>
                        <w:r>
                          <w:rPr>
                            <w:sz w:val="20"/>
                          </w:rPr>
                          <w:t xml:space="preserve">. Positions </w:t>
                        </w:r>
                        <w:r w:rsidRPr="00672FA4">
                          <w:rPr>
                            <w:sz w:val="20"/>
                          </w:rPr>
                          <w:t xml:space="preserve">of the clathrin coats within 320-nm neighborhood of the surface </w:t>
                        </w:r>
                        <w:proofErr w:type="gramStart"/>
                        <w:r w:rsidRPr="00672FA4">
                          <w:rPr>
                            <w:sz w:val="20"/>
                          </w:rPr>
                          <w:t>are shown</w:t>
                        </w:r>
                        <w:proofErr w:type="gramEnd"/>
                        <w:r w:rsidRPr="00672FA4">
                          <w:rPr>
                            <w:sz w:val="20"/>
                          </w:rPr>
                          <w:t xml:space="preserve"> with green dot</w:t>
                        </w:r>
                        <w:r>
                          <w:rPr>
                            <w:sz w:val="20"/>
                          </w:rPr>
                          <w:t xml:space="preserve">s. (H, I) Grayscale represents </w:t>
                        </w:r>
                        <w:r w:rsidRPr="00672FA4">
                          <w:rPr>
                            <w:sz w:val="20"/>
                          </w:rPr>
                          <w:t xml:space="preserve">the thickness of the </w:t>
                        </w:r>
                        <w:proofErr w:type="spellStart"/>
                        <w:r w:rsidRPr="00672FA4">
                          <w:rPr>
                            <w:sz w:val="20"/>
                          </w:rPr>
                          <w:t>hemocyte</w:t>
                        </w:r>
                        <w:proofErr w:type="spellEnd"/>
                        <w:r w:rsidRPr="00672FA4">
                          <w:rPr>
                            <w:sz w:val="20"/>
                          </w:rPr>
                          <w:t>. Endocytic clathrin coats are color coded according to t</w:t>
                        </w:r>
                        <w:r>
                          <w:rPr>
                            <w:sz w:val="20"/>
                          </w:rPr>
                          <w:t>heir z-positions in H and local</w:t>
                        </w:r>
                        <w:r w:rsidRPr="00672FA4">
                          <w:rPr>
                            <w:sz w:val="20"/>
                          </w:rPr>
                          <w:t xml:space="preserve"> density of clathrin spots calculated within a 5-µm cube in I. (J) </w:t>
                        </w:r>
                        <w:proofErr w:type="gramStart"/>
                        <w:r w:rsidRPr="00672FA4">
                          <w:rPr>
                            <w:sz w:val="20"/>
                          </w:rPr>
                          <w:t>Each</w:t>
                        </w:r>
                        <w:proofErr w:type="gramEnd"/>
                        <w:r w:rsidRPr="00672FA4">
                          <w:rPr>
                            <w:sz w:val="20"/>
                          </w:rPr>
                          <w:t xml:space="preserve"> pixel in the </w:t>
                        </w:r>
                        <w:proofErr w:type="spellStart"/>
                        <w:r w:rsidRPr="00672FA4">
                          <w:rPr>
                            <w:sz w:val="20"/>
                          </w:rPr>
                          <w:t>hemoc</w:t>
                        </w:r>
                        <w:r>
                          <w:rPr>
                            <w:sz w:val="20"/>
                          </w:rPr>
                          <w:t>yte</w:t>
                        </w:r>
                        <w:proofErr w:type="spellEnd"/>
                        <w:r>
                          <w:rPr>
                            <w:sz w:val="20"/>
                          </w:rPr>
                          <w:t xml:space="preserve"> image is color coded</w:t>
                        </w:r>
                        <w:r w:rsidRPr="00672FA4">
                          <w:rPr>
                            <w:sz w:val="20"/>
                          </w:rPr>
                          <w:t xml:space="preserve"> according to its average distance to the three closest clathrin</w:t>
                        </w:r>
                        <w:r>
                          <w:rPr>
                            <w:sz w:val="20"/>
                          </w:rPr>
                          <w:t xml:space="preserve"> coats. Scale bars in H–J are 8</w:t>
                        </w:r>
                        <w:r w:rsidRPr="00672FA4">
                          <w:rPr>
                            <w:sz w:val="20"/>
                          </w:rPr>
                          <w:t>µm.</w:t>
                        </w:r>
                      </w:p>
                    </w:txbxContent>
                  </v:textbox>
                </v:shape>
                <w10:wrap type="topAndBottom"/>
              </v:group>
            </w:pict>
          </mc:Fallback>
        </mc:AlternateContent>
      </w:r>
    </w:p>
    <w:p w:rsidR="00A9262D" w:rsidRDefault="00A9262D" w:rsidP="00A9262D">
      <w:pPr>
        <w:pStyle w:val="Heading3"/>
      </w:pPr>
      <w:bookmarkStart w:id="42" w:name="_Toc525222907"/>
      <w:r>
        <w:t xml:space="preserve">4.3.2 </w:t>
      </w:r>
      <w:r w:rsidRPr="00A9262D">
        <w:t>Spatiotemporal variations in clathrin dynamics of Drosophila embryos</w:t>
      </w:r>
      <w:bookmarkEnd w:id="42"/>
    </w:p>
    <w:p w:rsidR="00672FA4" w:rsidRDefault="00A9262D" w:rsidP="00672FA4">
      <w:r w:rsidRPr="00A9262D">
        <w:t xml:space="preserve">We expect spatiotemporal heterogeneity in clathrin coat dynamics to be prominent during developmental processes associated with dynamic tissue mechanics. It </w:t>
      </w:r>
      <w:proofErr w:type="gramStart"/>
      <w:r w:rsidRPr="00A9262D">
        <w:t xml:space="preserve">was previously </w:t>
      </w:r>
      <w:r w:rsidRPr="00A9262D">
        <w:lastRenderedPageBreak/>
        <w:t>shown</w:t>
      </w:r>
      <w:proofErr w:type="gramEnd"/>
      <w:r w:rsidRPr="00A9262D">
        <w:t xml:space="preserve"> that tension</w:t>
      </w:r>
      <w:r w:rsidR="00C53675">
        <w:t>-</w:t>
      </w:r>
      <w:r w:rsidRPr="00A9262D">
        <w:t>based regulat</w:t>
      </w:r>
      <w:r w:rsidR="00C53675">
        <w:t>ion of receptor endocytosis has</w:t>
      </w:r>
      <w:r w:rsidRPr="00A9262D">
        <w:t xml:space="preserve"> important functions in development of Drosophila embryos (</w:t>
      </w:r>
      <w:proofErr w:type="spellStart"/>
      <w:r w:rsidRPr="00A9262D">
        <w:t>Pouille</w:t>
      </w:r>
      <w:proofErr w:type="spellEnd"/>
      <w:r w:rsidRPr="00A9262D">
        <w:t xml:space="preserve"> et al., 2009). Since quantification</w:t>
      </w:r>
      <w:r w:rsidR="00C53675">
        <w:t xml:space="preserve"> of clathrin lifetimes is error-</w:t>
      </w:r>
      <w:r w:rsidRPr="00A9262D">
        <w:t>prone within tissue contexts, we used growth rates and spatial distribution</w:t>
      </w:r>
      <w:r w:rsidR="00C53675">
        <w:t>s</w:t>
      </w:r>
      <w:r w:rsidRPr="00A9262D">
        <w:t xml:space="preserve"> of clathrin</w:t>
      </w:r>
      <w:r w:rsidR="00C53675">
        <w:t>-</w:t>
      </w:r>
      <w:r w:rsidRPr="00A9262D">
        <w:t xml:space="preserve">coated structures to probe CME in this system (Ferguson et al., 2016). During late stages of Drosophila embryogenesis, </w:t>
      </w:r>
      <w:proofErr w:type="spellStart"/>
      <w:r w:rsidRPr="00A9262D">
        <w:t>hemocytes</w:t>
      </w:r>
      <w:proofErr w:type="spellEnd"/>
      <w:r w:rsidRPr="00A9262D">
        <w:t xml:space="preserve"> migrate along the ventral nerve cord to populate the entire embryo. Unlike </w:t>
      </w:r>
      <w:r w:rsidRPr="00C53675">
        <w:rPr>
          <w:i/>
        </w:rPr>
        <w:t>in vitro</w:t>
      </w:r>
      <w:r w:rsidRPr="00A9262D">
        <w:t xml:space="preserve"> migration systems, embryonic </w:t>
      </w:r>
      <w:proofErr w:type="spellStart"/>
      <w:r w:rsidRPr="00A9262D">
        <w:t>hemocytes</w:t>
      </w:r>
      <w:proofErr w:type="spellEnd"/>
      <w:r w:rsidRPr="00A9262D">
        <w:t xml:space="preserve"> are physically constrained by the 3D environment and therefore do not form membrane ruffles at their </w:t>
      </w:r>
      <w:proofErr w:type="spellStart"/>
      <w:r w:rsidRPr="00A9262D">
        <w:t>lamellipodial</w:t>
      </w:r>
      <w:proofErr w:type="spellEnd"/>
      <w:r w:rsidRPr="00A9262D">
        <w:t xml:space="preserve"> extensions (Tucker et al., 2011). Figure </w:t>
      </w:r>
      <w:r w:rsidR="002C5A95">
        <w:t>4.</w:t>
      </w:r>
      <w:r w:rsidRPr="00A9262D">
        <w:t>4</w:t>
      </w:r>
      <w:r w:rsidR="00C53675">
        <w:t xml:space="preserve"> </w:t>
      </w:r>
      <w:r w:rsidRPr="00A9262D">
        <w:t xml:space="preserve">F shows the maximum z-projection image of a </w:t>
      </w:r>
      <w:proofErr w:type="spellStart"/>
      <w:r w:rsidRPr="00A9262D">
        <w:t>hemocyte</w:t>
      </w:r>
      <w:proofErr w:type="spellEnd"/>
      <w:r w:rsidRPr="00A9262D">
        <w:t xml:space="preserve"> expressing fluorescently tagged clathrin and </w:t>
      </w:r>
      <w:r w:rsidR="00C53675">
        <w:t xml:space="preserve">the membrane marker CD4.  </w:t>
      </w:r>
      <w:r w:rsidRPr="00A9262D">
        <w:t xml:space="preserve">We assessed the 3D positions of clathrin structures to distinguish the endocytic coats, which are </w:t>
      </w:r>
      <w:proofErr w:type="gramStart"/>
      <w:r w:rsidRPr="00A9262D">
        <w:t>in the vicinity of</w:t>
      </w:r>
      <w:proofErr w:type="gramEnd"/>
      <w:r w:rsidRPr="00A9262D">
        <w:t xml:space="preserve"> the cell surface (Figure </w:t>
      </w:r>
      <w:r w:rsidR="00C53675">
        <w:t>4.4</w:t>
      </w:r>
      <w:r w:rsidRPr="00A9262D">
        <w:t xml:space="preserve"> G and H) (</w:t>
      </w:r>
      <w:proofErr w:type="spellStart"/>
      <w:r w:rsidRPr="00A9262D">
        <w:t>Kural</w:t>
      </w:r>
      <w:proofErr w:type="spellEnd"/>
      <w:r w:rsidRPr="00A9262D">
        <w:t xml:space="preserve"> et al., 2012), and used alternative visualization tools to analyze the spatial distribution of endocytic clathrin coats. In Figure </w:t>
      </w:r>
      <w:r w:rsidR="002C5A95">
        <w:t>4.</w:t>
      </w:r>
      <w:r w:rsidRPr="00A9262D">
        <w:t>4</w:t>
      </w:r>
      <w:r w:rsidR="00C53675">
        <w:t xml:space="preserve"> </w:t>
      </w:r>
      <w:r w:rsidRPr="00A9262D">
        <w:t xml:space="preserve">I, positions of endocytic clathrin coats are color coded according to the density of neighboring coats within the 5-µm neighborhood. In Figure </w:t>
      </w:r>
      <w:r w:rsidR="002C5A95">
        <w:t>4.</w:t>
      </w:r>
      <w:r w:rsidRPr="00A9262D">
        <w:t>4</w:t>
      </w:r>
      <w:r w:rsidR="00C53675">
        <w:t xml:space="preserve"> </w:t>
      </w:r>
      <w:r w:rsidRPr="00A9262D">
        <w:t>J, the heat map shows each pixel’s average distance to th</w:t>
      </w:r>
      <w:r w:rsidR="003B490F">
        <w:t>e three closest clathrin coats.</w:t>
      </w:r>
    </w:p>
    <w:p w:rsidR="009D5933" w:rsidRDefault="00A9262D" w:rsidP="00A9262D">
      <w:pPr>
        <w:ind w:firstLine="720"/>
      </w:pPr>
      <w:r w:rsidRPr="00A9262D">
        <w:t xml:space="preserve">During dorsal closure of the Drosophila embryo, tension on the </w:t>
      </w:r>
      <w:proofErr w:type="spellStart"/>
      <w:r w:rsidRPr="00A9262D">
        <w:t>amnioserosa</w:t>
      </w:r>
      <w:proofErr w:type="spellEnd"/>
      <w:r w:rsidRPr="00A9262D">
        <w:t xml:space="preserve"> (AS) tissue increases and the tissue volume reduces gradually (Ma et al., 2009; </w:t>
      </w:r>
      <w:proofErr w:type="spellStart"/>
      <w:r w:rsidRPr="00A9262D">
        <w:t>Saias</w:t>
      </w:r>
      <w:proofErr w:type="spellEnd"/>
      <w:r w:rsidRPr="00A9262D">
        <w:t xml:space="preserve"> et al., 2015). As expected, we detected significant reduction in clathrin dynamics at later stages of the dorsal closure (SD: 0.036 ± 0.003 [early] vs. 0.032 ± 0.002 [late], p &lt; 0.01; Figure </w:t>
      </w:r>
      <w:r w:rsidR="002C5A95">
        <w:t>4.</w:t>
      </w:r>
      <w:r w:rsidRPr="00A9262D">
        <w:t>5</w:t>
      </w:r>
      <w:r w:rsidR="00C53675">
        <w:t xml:space="preserve"> </w:t>
      </w:r>
      <w:r w:rsidRPr="00A9262D">
        <w:t xml:space="preserve">A). Using SD maps, we also discovered that CME dynamics is spatially </w:t>
      </w:r>
      <w:r w:rsidRPr="00A9262D">
        <w:lastRenderedPageBreak/>
        <w:t xml:space="preserve">heterogeneous at the dorsal surface of the embryo (Figure </w:t>
      </w:r>
      <w:r w:rsidR="002C5A95">
        <w:t>4.</w:t>
      </w:r>
      <w:r w:rsidR="00C53675">
        <w:t>5 B and D). G</w:t>
      </w:r>
      <w:r w:rsidRPr="00A9262D">
        <w:t xml:space="preserve">rowth rate analysis revealed that clathrin dynamics are markedly slower at the AS compared with the two flanks of the lateral epidermis (LE) tissue (SD: 0.032 ± 0.002 [AS] vs. 0.035 ± 0.002 [LE], p &lt; 0.02; Figure </w:t>
      </w:r>
      <w:r w:rsidR="002C5A95">
        <w:t>4.</w:t>
      </w:r>
      <w:r w:rsidRPr="00A9262D">
        <w:t>5</w:t>
      </w:r>
      <w:r w:rsidR="00C53675">
        <w:t xml:space="preserve"> </w:t>
      </w:r>
      <w:r w:rsidRPr="00A9262D">
        <w:t>C). Such a divergence in endocytic dynamics was anticipated, considering the distinct physical properties of AS and LE cells and the mechanical roles they play during dorsal closure (</w:t>
      </w:r>
      <w:proofErr w:type="spellStart"/>
      <w:r w:rsidRPr="00A9262D">
        <w:t>Brodland</w:t>
      </w:r>
      <w:proofErr w:type="spellEnd"/>
      <w:r w:rsidRPr="00A9262D">
        <w:t xml:space="preserve"> et al., 2014; </w:t>
      </w:r>
      <w:proofErr w:type="spellStart"/>
      <w:r w:rsidRPr="00A9262D">
        <w:t>Ducuing</w:t>
      </w:r>
      <w:proofErr w:type="spellEnd"/>
      <w:r w:rsidRPr="00A9262D">
        <w:t xml:space="preserve"> and Vincent, 2016; </w:t>
      </w:r>
      <w:proofErr w:type="spellStart"/>
      <w:r w:rsidRPr="00A9262D">
        <w:t>Pasakarnis</w:t>
      </w:r>
      <w:proofErr w:type="spellEnd"/>
      <w:r w:rsidRPr="00A9262D">
        <w:t xml:space="preserve"> et al., 2016). </w:t>
      </w:r>
    </w:p>
    <w:p w:rsidR="009D5933" w:rsidRDefault="009D5933">
      <w:pPr>
        <w:spacing w:line="240" w:lineRule="auto"/>
      </w:pPr>
      <w:r>
        <w:br w:type="page"/>
      </w:r>
    </w:p>
    <w:p w:rsidR="00A9262D" w:rsidRDefault="009D5933" w:rsidP="00A9262D">
      <w:pPr>
        <w:ind w:firstLine="720"/>
      </w:pPr>
      <w:r>
        <w:rPr>
          <w:noProof/>
        </w:rPr>
        <w:lastRenderedPageBreak/>
        <mc:AlternateContent>
          <mc:Choice Requires="wps">
            <w:drawing>
              <wp:anchor distT="45720" distB="45720" distL="114300" distR="114300" simplePos="0" relativeHeight="251811840" behindDoc="0" locked="0" layoutInCell="1" allowOverlap="1">
                <wp:simplePos x="0" y="0"/>
                <wp:positionH relativeFrom="column">
                  <wp:posOffset>0</wp:posOffset>
                </wp:positionH>
                <wp:positionV relativeFrom="paragraph">
                  <wp:posOffset>2718105</wp:posOffset>
                </wp:positionV>
                <wp:extent cx="5498465" cy="1404620"/>
                <wp:effectExtent l="0" t="0" r="6985"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8465" cy="1404620"/>
                        </a:xfrm>
                        <a:prstGeom prst="rect">
                          <a:avLst/>
                        </a:prstGeom>
                        <a:solidFill>
                          <a:srgbClr val="FFFFFF"/>
                        </a:solidFill>
                        <a:ln w="9525">
                          <a:noFill/>
                          <a:miter lim="800000"/>
                          <a:headEnd/>
                          <a:tailEnd/>
                        </a:ln>
                      </wps:spPr>
                      <wps:txbx>
                        <w:txbxContent>
                          <w:p w:rsidR="00B40653" w:rsidRPr="009D5933" w:rsidRDefault="00B40653"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 xml:space="preserve">the clathrin growth rates obtained from the same area. The map </w:t>
                            </w:r>
                            <w:proofErr w:type="gramStart"/>
                            <w:r w:rsidRPr="009D5933">
                              <w:rPr>
                                <w:sz w:val="20"/>
                              </w:rPr>
                              <w:t>is created</w:t>
                            </w:r>
                            <w:proofErr w:type="gramEnd"/>
                            <w:r w:rsidRPr="009D5933">
                              <w:rPr>
                                <w:sz w:val="20"/>
                              </w:rPr>
                              <w:t xml:space="preserve">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 xml:space="preserve">line at the median. Whiskers extend from the 10th to 90th percentiles. </w:t>
                            </w:r>
                            <w:proofErr w:type="gramStart"/>
                            <w:r w:rsidRPr="009D5933">
                              <w:rPr>
                                <w:sz w:val="20"/>
                              </w:rPr>
                              <w:t>p</w:t>
                            </w:r>
                            <w:proofErr w:type="gramEnd"/>
                            <w:r w:rsidRPr="009D5933">
                              <w:rPr>
                                <w:sz w:val="20"/>
                              </w:rPr>
                              <w:t xml:space="preserve"> values were obtained using the two tailed</w:t>
                            </w:r>
                            <w:r>
                              <w:rPr>
                                <w:sz w:val="20"/>
                              </w:rPr>
                              <w:t xml:space="preserve"> </w:t>
                            </w:r>
                            <w:r w:rsidRPr="009D5933">
                              <w:rPr>
                                <w:sz w:val="20"/>
                              </w:rPr>
                              <w:t>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2" type="#_x0000_t202" style="position:absolute;left:0;text-align:left;margin-left:0;margin-top:214pt;width:432.95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3fIgIAACUEAAAOAAAAZHJzL2Uyb0RvYy54bWysU8GO2yAQvVfqPyDujR3LSTdWnNU221SV&#10;tttKu/0AjHGMCgwFEjv9+g44m0bbW1UOCJjh8ebNY307akWOwnkJpqbzWU6JMBxaafY1/f68e3dD&#10;iQ/MtEyBETU9CU9vN2/frAdbiQJ6UK1wBEGMrwZb0z4EW2WZ573QzM/ACoPBDpxmAbdun7WODYiu&#10;VVbk+TIbwLXWARfe4+n9FKSbhN91goevXedFIKqmyC2k2aW5iXO2WbNq75jtJT/TYP/AQjNp8NEL&#10;1D0LjByc/AtKS+7AQxdmHHQGXSe5SDVgNfP8VTVPPbMi1YLieHuRyf8/WP54/OaIbLF3KI9hGnv0&#10;LMZAPsBIiijPYH2FWU8W88KIx5iaSvX2AfgPTwxse2b24s45GHrBWqQ3jzezq6sTjo8gzfAFWnyG&#10;HQIkoLFzOmqHahBERx6nS2siFY6Hi3J1Uy4XlHCMzcu8XBapeRmrXq5b58MnAZrERU0d9j7Bs+OD&#10;D5EOq15S4mselGx3Uqm0cftmqxw5MvTJLo1Uwas0ZchQ09WiWCRkA/F+spCWAX2spK7pTR7H5Kwo&#10;x0fTppTApJrWyESZsz5RkkmcMDZj6kRx0b2B9oSKOZh8i/8MFz24X5QM6Nma+p8H5gQl6rNB1Vfz&#10;sowmT5ty8R4lIu460lxHmOEIVdNAybTchvQxkh72Druzk0m32MaJyZkzejHJef430ezX+5T153dv&#10;fgMAAP//AwBQSwMEFAAGAAgAAAAhAIZVZ9DeAAAACAEAAA8AAABkcnMvZG93bnJldi54bWxMj8FO&#10;wzAQRO9I/IO1SNyoQ9RGaYhTVVRcOCBRkODoxps4wl5btpuGv8ec4DarWc28aXeLNWzGECdHAu5X&#10;BTCk3qmJRgHvb093NbCYJClpHKGAb4yw666vWtkod6FXnI9pZDmEYiMF6JR8w3nsNVoZV84jZW9w&#10;wcqUzzByFeQlh1vDy6KouJUT5QYtPT5q7L+OZyvgw+pJHcLL56DMfHge9hu/BC/E7c2yfwCWcEl/&#10;z/CLn9Ghy0wndyYVmRGQhyQB67LOItt1tdkCOwmo1tsSeNfy/wO6HwAAAP//AwBQSwECLQAUAAYA&#10;CAAAACEAtoM4kv4AAADhAQAAEwAAAAAAAAAAAAAAAAAAAAAAW0NvbnRlbnRfVHlwZXNdLnhtbFBL&#10;AQItABQABgAIAAAAIQA4/SH/1gAAAJQBAAALAAAAAAAAAAAAAAAAAC8BAABfcmVscy8ucmVsc1BL&#10;AQItABQABgAIAAAAIQB+ZN3fIgIAACUEAAAOAAAAAAAAAAAAAAAAAC4CAABkcnMvZTJvRG9jLnht&#10;bFBLAQItABQABgAIAAAAIQCGVWfQ3gAAAAgBAAAPAAAAAAAAAAAAAAAAAHwEAABkcnMvZG93bnJl&#10;di54bWxQSwUGAAAAAAQABADzAAAAhwUAAAAA&#10;" stroked="f">
                <v:textbox style="mso-fit-shape-to-text:t">
                  <w:txbxContent>
                    <w:p w:rsidR="00B40653" w:rsidRPr="009D5933" w:rsidRDefault="00B40653"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 xml:space="preserve">the clathrin growth rates obtained from the same area. The map </w:t>
                      </w:r>
                      <w:proofErr w:type="gramStart"/>
                      <w:r w:rsidRPr="009D5933">
                        <w:rPr>
                          <w:sz w:val="20"/>
                        </w:rPr>
                        <w:t>is created</w:t>
                      </w:r>
                      <w:proofErr w:type="gramEnd"/>
                      <w:r w:rsidRPr="009D5933">
                        <w:rPr>
                          <w:sz w:val="20"/>
                        </w:rPr>
                        <w:t xml:space="preserve">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 xml:space="preserve">line at the median. Whiskers extend from the 10th to 90th percentiles. </w:t>
                      </w:r>
                      <w:proofErr w:type="gramStart"/>
                      <w:r w:rsidRPr="009D5933">
                        <w:rPr>
                          <w:sz w:val="20"/>
                        </w:rPr>
                        <w:t>p</w:t>
                      </w:r>
                      <w:proofErr w:type="gramEnd"/>
                      <w:r w:rsidRPr="009D5933">
                        <w:rPr>
                          <w:sz w:val="20"/>
                        </w:rPr>
                        <w:t xml:space="preserve"> values were obtained using the two tailed</w:t>
                      </w:r>
                      <w:r>
                        <w:rPr>
                          <w:sz w:val="20"/>
                        </w:rPr>
                        <w:t xml:space="preserve"> </w:t>
                      </w:r>
                      <w:r w:rsidRPr="009D5933">
                        <w:rPr>
                          <w:sz w:val="20"/>
                        </w:rPr>
                        <w:t>t test.</w:t>
                      </w:r>
                    </w:p>
                  </w:txbxContent>
                </v:textbox>
                <w10:wrap type="topAndBottom"/>
              </v:shape>
            </w:pict>
          </mc:Fallback>
        </mc:AlternateContent>
      </w:r>
      <w:r w:rsidRPr="009D5933">
        <w:rPr>
          <w:noProof/>
        </w:rPr>
        <mc:AlternateContent>
          <mc:Choice Requires="wps">
            <w:drawing>
              <wp:anchor distT="0" distB="0" distL="114300" distR="114300" simplePos="0" relativeHeight="251807744" behindDoc="0" locked="0" layoutInCell="1" allowOverlap="1" wp14:anchorId="4A2DFE2B" wp14:editId="00F9A3A8">
                <wp:simplePos x="0" y="0"/>
                <wp:positionH relativeFrom="column">
                  <wp:posOffset>3175</wp:posOffset>
                </wp:positionH>
                <wp:positionV relativeFrom="margin">
                  <wp:posOffset>342392</wp:posOffset>
                </wp:positionV>
                <wp:extent cx="5495544" cy="2368296"/>
                <wp:effectExtent l="0" t="0" r="0" b="0"/>
                <wp:wrapTopAndBottom/>
                <wp:docPr id="8" name="object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95544" cy="2368296"/>
                        </a:xfrm>
                        <a:prstGeom prst="rect">
                          <a:avLst/>
                        </a:prstGeom>
                        <a:blipFill>
                          <a:blip r:embed="rId6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15B29D8" id="object 18" o:spid="_x0000_s1026" style="position:absolute;margin-left:.25pt;margin-top:26.95pt;width:432.7pt;height:18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h594XrAQAA1gMAAA4AAABkcnMvZTJvRG9jLnhtbKxT247TMBB9R+IfLL/T&#10;tKWtulHTFdpq0UorWLHwAY7jNAbfmHGb9u8ZO02XywMS4sUaZ8YzZ8452dyerGFHBai9q/hsMuVM&#10;Oekb7fYV//L5/s2aM4zCNcJ4pyp+Vshvt69fbfpQqrnvvGkUMGrisOxDxbsYQ1kUKDtlBU58UI6S&#10;rQcrIl1hXzQgeupuTTGfTldF76EJ4KVCpK+7Icm3uX/bKhk/ti2qyEzFCVvMJ+SzTmex3YhyDyJ0&#10;Wl5giH9AYYV2NPTaaieiYAfQf7SyWoJH38aJ9LbwbaulyjvQNrPpb9s8dyKovAuRg+FKE/6/tvLD&#10;8QmYbipOQjlhSSJffyXa2GydyOkDllTzHJ4grYfh0ctvyJy/64Tbq3cYqJaET7XFL8XpgpdnpxZs&#10;ek77slMm/3wlX50ik/RxubhZLhcLziTl5m9X6/nNKncV5fg8AMb3yluWgooDjc6ki+MjxgRAlGNJ&#10;mlYbHe61MWN84Y/U/7vLBmV2Xh6scnGwGigjIvkcOx2QMyiVrRUxBw/NjGCTzSPRF0C7OPgKI6go&#10;uzS/JRyfCO+A8pogxC8oM38DZYm82jdn0qYnc1Ycvx8EKM7MgyP1k5PHAMagHgOI5s5nv4+ikHky&#10;OxejJ3f+fM/SvfyO2x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fdAmkd0AAAAH&#10;AQAADwAAAGRycy9kb3ducmV2LnhtbEyOQUvDQBCF74L/YRnBm90Y3ZjGbIoIRREKWtv7NDsmwexu&#10;zG7a+O8dT3p5zOM93nzlara9ONIYOu80XC8SEORqbzrXaNi9r69yECGiM9h7Rxq+KcCqOj8rsTD+&#10;5N7ouI2N4BEXCtTQxjgUUoa6JYth4QdynH340WJkOzbSjHjicdvLNEkyabFz/KHFgR5bqj+3k9Vw&#10;94WpmjabIb6q2eYv+f75Sa21vryYH+5BRJrjXxl+8RkdKmY6+MmZIHoNinusN0sQnOaZ4uOg4TbN&#10;liCrUv7nr34AAAD//wMAUEsDBAoAAAAAAAAAIQDwacG84xEGAOMRBgAUAAAAZHJzL21lZGlhL2lt&#10;YWdlMS5qcGf/2P/gABBKRklGAAEBAQBgAGAAAP/bAEMAAwICAwICAwMDAwQDAwQFCAUFBAQFCgcH&#10;BggMCgwMCwoLCw0OEhANDhEOCwsQFhARExQVFRUMDxcYFhQYEhQVFP/bAEMBAwQEBQQFCQUFCRQN&#10;Cw0UFBQUFBQUFBQUFBQUFBQUFBQUFBQUFBQUFBQUFBQUFBQUFBQUFBQUFBQUFBQUFBQUFP/AABEI&#10;A+8J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5648eeG7W4lt5/EGlQXMT+VJDNexo8b/3Su771Yfxp+J1l8GfhT4t8a6golg0L&#10;Tpb3y2kVPNdV/dx/MR8zNtUepbA5Nfz2X/w78WfEP4c+M/jPcxXV7YReIY7bULuUeZ5k9yJJZJGl&#10;LbvlbyVPHJuF5oA/pQpleG/sWfG8/tAfs3eDfFUspOqC3/s7UPMl81zdQfu5Gf5idzbRJ8xzh1Pe&#10;vdaACiiigAooplAD6ZT6KACiiigBlPplPoAKazbadRQAUUUUAFMp9FADKfRRQAUUUUAFFFFADKfT&#10;KfQAyn0yn0AFFFFADKfTKKAH01lp1FAD6KKKACiiigAooooAKKKKACiiigAooooAKKKKACiiigAo&#10;oooAKKKKACiiigAooooAKKKKACiiigAooooAKKKKACiiigAooooAKKKKACiiigAooooAKKKKACii&#10;igAooooAKKKKACiiigAooooAKKKKAPOfHv7QHw1+F+tRaP4v8e+HvDOqyQrcpaavqUVvKY2ZlV9r&#10;MPlyrj/gNc9/w2X8CP8AosHgz/wd23/xVflp/wAFnf8Ak63Rv+xTs/8A0pvK+idM/wCCLHw51DS7&#10;O7/4T/xMPOhWXHlW/wDEuf7vvQB9o6D+1P8AB3xTqsOl6N8UPCmpahNuEdtBq8DvJtXc38X90GvW&#10;K/J742f8EZRongi81T4aeL9Q1/X7WNpf7G1iGJPtvT5IpVwEb72N2QTtGV61p/8ABIr9qXxDqmua&#10;v8GvFd7dalFFA19oct1l3tvLb/SIHb7235kZd33drD+IAAH6nVVnuhDMU/2PMq1WfqMmxf6+v+zQ&#10;BBLrIj/5bRULqsjf8sfx/grHVra4vvs8nlTXcv73/P8As1HNNcpP5lvNDNFEnleV9z51/wB6gDZu&#10;tYkQYj8rzaIdbEox+682uU1y4iSx8y8m/sy7lT/W+b8kdamixxRQfaJP30MqL/8AtUAbUus7P+eX&#10;50z+3ZP+eNZknlL+8k/1v/LT/wBlqjeX32Kf/pls/eS/wR0AbjeIwoxiHzfTzKsx6pJL/q/K/OvM&#10;NLaLUdc+0RzedafN5n9+P733ErrrG6tnsYZLebzqAOk/tGT2pZNRdOwqlDJ/yz/11TTSf+QqAJW1&#10;SQfu/wB15v1pkuryRjf5NY7ahbQfvPO/1r/8tqmWaLz4f+ulAGr/AGr/ANcvzqJ9bkhg8ySGs+4v&#10;IrX/AFnlfvf3Uf3a5PxF8RtI8Pa5DZ3l7+9lRf3X8Ef+1/8As0AbupeMdStJ7KO2sobzzZ/Lkxu/&#10;dp/C1RWnjjUr6/mtEs4iItv7w7kH86sWt9FP/wBMftSU6O1+x30Mcdl/10lhi/g/h+egDY/t2V/9&#10;XBU82pyRf88vzrnvEV1FpelTSSf8sv8Anj9+prG8tr/Q4bjzv3Uu3y5f46ANRdZkyEkh6ff/APZf&#10;/r1aXVM1xOgtFBPexx6n9tl/1skU0u949tbUeoReRDJHNFNFQBttfSf8s/K/OmnUnjOZAPL9aoSS&#10;S+R+7/8AiKI/N/ff9MqANOK+kk7ClW+k/wCeNUY5Jf8Apl9yhW/cf+jKAL/2yRv9X5X50j6jmD5O&#10;Zaowybf3dSed/wCQqAJzqEiDBhz/ANcqeuoVj3GsRWs8MclSQzeV+78n/v8AUAbDXOPO9qb9u2f6&#10;yqsdxu/5Y/uqqzXXkfvP+WVAGs15tqJr2Re1QW832iD/AJ7RVj3cWpTC8itpsCR2/wBbQBqtrEgA&#10;i/debJ/q+fkouNYkt4JZJB5GOnm1y1jqEt/PBZ/uobu1TypIv4JNv9z/AGatal5txP5cn76LZ+8/&#10;6Z/3m/3aAL+meJb28ghkeGIea7D/AOJ/iqTUdb1OzmxHZxTfP1+b7lRaa1tFBDbxz+d5X+rqPXo5&#10;Wg8uOb/Vfvf9bQBU03x99vv7yzzF+6/6ZN/3z96rq+J70weZLDFDLGWMkXzfc/vVztjodjpF9e3k&#10;cMUPmovmf3/9r/gNYt5qFjpfiOaS8mm+ySoscfnfP5n+zQB6bYeIodVh82zmini9Yfnq7/aVcroN&#10;rFps89vbwy+VL/q/3WxP+AVtNJ5sFAFuTVNkBk/dfu/eua8Q+MNR07yLiwsob208t5JPvbzt+7tp&#10;2qX1ta+TbyXvkzSv+7i/56f7NZOrXmmP/pEmp+TaRf6z97/6HQBNZfELUrzw5/aAs44LvKn7LNG2&#10;+JP4t3zZ3Vs6b4wl1HSobzyooPNfy8S7q88mj0OKxnvI737bFc/vf3P9ym/DfxJbajY3v2f7X9ks&#10;Z2i8q8iZP/HG+9QB3Mnja9WeaOOG082L/e+5Vqw8XyagD5Yi82PrF/lv/Hq8w1LxBE/iOy/c+TaX&#10;X7v99Fsm37tvyf7NdFZ6fLdX17/Z/nebF+6jl/8AZkoA6G88e3thBDcXFiIYd7eZw33P71Xv+Epu&#10;LgGSAQtFGPMlJDcx/wCz833q5jxQ0V79ijuP33/LKSKplmllnhjs/J/dIv8AuUAdjPr/ANng8yTy&#10;of3fmVTh8VXF1b/u4YvtXzfus1Smhilvv3n76L5fL/36y7W3tvPmks5v3X/LSWGX+P8Ai+egC3Y+&#10;Mtblg/eWVpPN5/lSeTuRAn975mq7rnjmTRCY/sZnkl/1ckMbMg/3qxdBvrb7Dexx+TNaRP8AvJZv&#10;uVh/ETUNXTSrKPR4fP8ANdfMl83Z5afxf+O0AdRb/EMfaJoJ57QTRbpJYwG/dx/3utaen+NBqUIu&#10;Laa0mtJP9XKJa8wjm0i1gmkj/wBNu5f3Uf8AH8n+3XXaPosU+leX+5hi/wCmP/LPb/7LQBtz+KtS&#10;M/l28Nr/AKxf9bu+5/F/wKoR4x1aS9miisoRDE+PNl3f/FVialZyy+THb3v7r5ZfNh/5aJUOlx32&#10;s/u5If8Alv8AvPJ+5QB2F5r98tgJIDamaTv5bMv/AKFVrTtWvbpIRJ5RlH+s8uP/ANB+asdtUttN&#10;n/s+SGbytn7uXyvkqOxaVoJrf97DL5jfvaAOivtdltYJ5I4PO8qk07Vrm5sIZ7iGKGWVFPlZrE1b&#10;UorCCGPzvJllqxptxFPB5ck3+q/1lAHRrLK8P/LLzaa0lyuf9Vz/AKumz3MVnb/aJJhDF/y0lNZV&#10;t4ktb63+0RTecKAPM/2rPihrPwk+G0Gs6HLFBfyahDbEyxq42sHPRv8AdrwPw9+0t8UtTtzcXGqW&#10;gj/55xWMWa+gP2rLJb/4cWcUg3D+0oSP++Xr5xhs4UQpFxX4Lxvn2Ly/H/VsNUlDRbSZ+28JYXLq&#10;uUqeIw8Jz53q4pv7J6Dpnx4+IFx9++hH/bilazfGrxusOft0Wf8Ar1SuHtHEPm7B+tLNff8ALRx+&#10;tfkU+J87k9MXU/8AA5f5nrzyvAyl7uGh9yOs/wCF2/EADd9vi/8AAKOpYPjd43T7+pwyfS1SuSt7&#10;6OSatkPZv2/e/Wsp8V53H/mKqf8AgbMauAwEd8LH/wABRozfGnx4Id6avbn62UdYeuftAfECGDFp&#10;rdsZPQ2MVc94junth+7Nck2r20v7t2r1sNxFncvf+tVH/wBvM9fCZJgKnv8A1eP/AIAv8iTVv2ov&#10;jVpYyPEGnTf9M/7Ijrnm/bY+MRmmjOs2kXleukRVU8S28c/U5rjY/CNyt95kc/7qSvu8HxLjZQ56&#10;tZ/+BM+wpZFk7jzzwlP/AMAj/kdhqH7b3xlhJjt/EGn+af8AV50mH95TF/bk+MMMH+keJtPEv/YJ&#10;hrkL7wHFLe/66KuD8TeH5YfavsMvz6OKdPDzrOPdtu50RyDJZf8AMJT/APAI/wDyJ7NB+3b8YLn/&#10;AFevad/4LIqoTft2fG+D/mYNP/8ABTD/APE14RY2P2Cf95/rf+WdNvo5Unr7rDV/ZYiUIVHKMlpf&#10;3v8A0or/AFcyeX/MJT/8Aj/8ie7t+3n8a0g8yTxBp/8A4KYf8Kjk/b5+NcY3/wDCQaf/AOCmH/Cv&#10;AriaNapGUivqMLhqtdc/LpcJcPZL/wBAlP8A8Aj/APIn0Mv7f/xrbn+3tOP/AHDIP/iamt/29/jN&#10;L/zMGn/+CmH/AAr5u37RjFEUm2vqcwyXDrDRnhL8z3PPpZJlPPyTwlP/AMAj/wDIn0i3/BQL4w/9&#10;DBp//gphqzZ/t2fGq6GP7f0/zP8AsEw1862cMf8Ay0qx5nlT/wDTWvzzFJRhKjRk4y7uR6C4eyf/&#10;AKBKf/gEf/kT6El/b0+MFtP5b+INP/8ABTDUtx+3P8Zk/wBX4m0//wAFENfP1x5XkeZJWTdTSy1z&#10;YPD1sQ48lRx73d//AEoJcPZP/wBAlP8A8Aj/APIn0zD+3L8YZLiJP+Er07yj1/4lEFbdn+2h8YbW&#10;+/0zWbS8tfWHTIFNfJtnYy3U2LcVrR31zF5P779z/qq87M8Fi4y5MPivetqr+9/5KT/q9k//AECU&#10;/wDwCP8A8ifZtr+198Qrk/8AIWtYv+mZsYv8K7LQ/wBpDxxew5vNWts+1nGK+MNPvI2g/ef9/a7D&#10;TPGlxp0/kHmOvxnGYrOfho4qp98jhxPC2VTh7mFpx/7cR9fwfH3xfeHEd3Dj/r2SrjfHzxPAPnni&#10;l+luo/pXz1pGsfv9/nV111qds1l5f/LSviq2dZ3GXL9cqf8Agcv8z5LE8N4GlOMPq8beh6fe/tBe&#10;JXXdBfRxD0NshrC1L9pHxvZQb/t0X/gLFXiGo6gbWfzPN4rEvvFv2qf7OktelQzHO/8AoMqP/t+X&#10;+Z62H4Uy5cv7mMl6I9Yk/al+KEM3/IctZYpP9XjTYqpJ+1d8VLMSvPrdrd49NNiTy681l1i3tfvt&#10;j5KqT39vd2XyH/W/6vj/ANCr2oZ3m32q87erPcXDuU/9AlP/AMAX+R1mt/ttfFiyG+31q0J/55nT&#10;Iq5if9vb4ym3/wCQ/p0Mv/YMgrivENj5FlPJJ/rZa87vtDuYp/Lkh/1v+rr9U4ezGOJh/tFZ83nI&#10;61w9kvL/ALlT/wDAF/ke1P8At9fGpB/yMGn/APgph/8Aiab/AMPAfjV/0MGn/wDgsg/+Jrw+PQb6&#10;X/lj+6q3pPge/wBVn3x+V5UX+sr9UpZ5k+Hp8+IlCy/wnJPhrKZfBhaf/gET3ix/bm+NV1B5n/CT&#10;af8A+CmH/wCJq9b/ALbPxq1K++zx+JdPg/7hEL15Rp/gW5tbH95TtL0G6TVfM86vyPH8TQqVK0sN&#10;U5ex0rhzJ4r/AHSn/wCAR/8AkT6k0D9pv4nXFlF9r8Q2s0h6yRabEoro7b9o/wAeXnyJq1uZfeyi&#10;rwzwyfIg8vOK6+zGz95mvyDFZ/m8JytiKn/gTPDxeQ5VH/mFp/8AgC/yPXIPjp4/f/mJw/8AgDHW&#10;pa/HDxlJ9/Uof/AVK8vXUfO/1YxWxayI0PT9a+cqcSZ2v+Yup/4Gz5mtlGAX/MND/wABR3Unx58V&#10;D/V3sX/gMn+FUj8fvGbz7Evov/AVK4uZ4vO/dioUSPzvMxUR4kzlf8xdT/wOX+ZnDKMtS/3eP3I9&#10;Dj+N/jJv+YnD/wCAqVr2nxh8XXA5vov/AAFSvPLZrdSEkH+s961bG32/6uuStxRnaj/vtT/wNnn1&#10;8uy9f8uY/cj0vTfiL4ouZwkt3F/36Su20rxNqM8A8+XEv/XKvMNI08Dp/rZK9Ijt5PsQ2cSbK48H&#10;xLn1avK2MqtR6c8v/kj4XMqOGi4xhTS+RR1TxprllN+7niEX/XNaqr498QSHMc8Xl/8AXNa0vsEl&#10;zD5dxVd/DUkcOyP/AFdZrOOKXCU4Yqs/+35//JHNCWEjH36a+40I/F1+Yd8l5F/3wtUrvxvq23fB&#10;PEYveKsdLPbeeW5xV6z037VNsQ/uq4ocT8R1ZRhDG1eb/HL/AOSKeHw0Pe5V9xNYeLNfu5tn2sf+&#10;A61v2ms6k/8Ar50J9oxVO000Ww/ciorq/jtjsf8A1kdfRUM6zzBKNbHYyrbznO3/AKUcVWNKrK0K&#10;a+4km8Qa2t3iOePyR/0zXNV9W8V6tZrujm+/x/q1q99rikH+/WHr155MGOhrixuf5th1zUczqS/7&#10;fn7v4mlGnCc4x9mvuOY1P4l+L7U5jvovL/69kqi3xY8XYMf9pw+Z/wBeqVHq10V7VzV5cx+dsx+t&#10;c1HivPqkf98qf+Bv/M+1w2Bws4+/Rj/4Ch2rfG3x/pxz/acPl/8AXlHVGH9oTx2/XU4v/AGOn3Gj&#10;m+G81B/wjsa/8sf3n1r14cYZta0sXUv/AI2e9DD5Vy8s8NC/+FG9D8aPHl39y/i/8AUqZPjN47tZ&#10;Ns9zHKP9myUVipAbftWlCv2qHZ3rmnxfnX/QVUt/jZw1MJgV/wAw8LeiHeL/AI2+N9GshcW99FFE&#10;Pvk2KV3v7N/j7X/iDoes3Ov3kV3cWt0sURiiWLCmNW/h+teb+IGkuNFmTyf+2ddz+yzF5ejeJR5P&#10;lN9tTv8A9MxX6Z4f5/mOYZlDD4utKcbS3k30PHzfDYSOS1ZQoxjNNapK+571RRRX9Ln5KFFFFABR&#10;RRQAUUUUAFFFFABRRRQAUUUUAFFFFABRRRQAV4b+1n+1BpX7Jnw703xfrOi3+v2t7qkemC20+RUd&#10;HaKWTflv4f3W3/gQr3KvgX/gtF/yaz4e/wCxttf/AEkvKAOT/wCH3PgP/onXiL/wJg/xqez/AOC1&#10;3w6nvYY7rwF4lgtXkUSSiWB/LT+Jtu4bvpWl/wAE0P2ePhb8RP2TNA1zxR8OvDPiDWZb29ikv9S0&#10;mC4mkVZ2VfmZSflXAr6d1b9iv4D61pU9hc/CLwnFBMuyRrTSYrab/gMsSq6/8BYUAVf2fP21fhP+&#10;0pMbLwf4jxrg3t/YuqxfZr0quSWVDxIu35vkLYB5xXvVfiF+3V+x1q37FXj/AEf4kfDXU7uy8K3V&#10;95unyxSN9p0a6HzCIv8AxR/3GbnG5H3Y3P8Aqx+yb8ebT9o/4C+GfG0fy6hND9m1S2Ax5F7H8sy/&#10;7ufmX/ZZe9AHstFFFABRRRQAUUUUAFFFFABRRRQAUUUUAFFFFABRRRQAUUUUAFFFFABRRRQAUUUU&#10;AFFFFABRVc3UQl8vzY/N/wCeZk5qxQAUVFK8cQ3vxSQTxzD5JBJQBNRVdrmKOQI8sYl9KsUAFFFF&#10;ABRRRQAUUUUAFFFFABRRRQAyiims22gD81P+Czfxng0zwD4U+GFnfAajq91/a+oWkZYP9lj3LBvw&#10;33Wk34VlOTFngrXs/wAB/wBlGP8A4d3RfCzU4/sereJdBlvrnzfOUW97cr50O9N24eW3kq6rwTE3&#10;96vy2/aP/aQsfi1+2He/EK/il8T+FdM1WKPT7Dzvs3m6fby5SJG2v5at8zZ2/wAbEjJr7FX/AILi&#10;2K/80Zm/8KVf/kWgDmf+COnxYPg74l+OPhN4gnOmXmqf6bZWF5uR/tltuW4i2s3yyeX8xXbkiFsn&#10;5a/XCv53tV/ai2/tdj43+FtJufCRk1aPUpdPF79rfLBRdLv2x7llHmjbgDD7a/oJ8LeJNO8Y+HNG&#10;1/SJxd6Tq1pFfWd2OkkMiLJG3/AlYUAbFFFFADKfRRQAUUyn0AFFFN3c+XQA6iimUAPooooAKZT6&#10;KACiiigAooplAD6KZT6ACiiigAplPooAKKKKACiiigBlPoooAKE7Uyn0APooooAKKKKACiiigAoo&#10;ooAKKKKACiiigAooooAKKKKACiiigAooooAKKKKACiiigAooooAK8N8eftn/AAX+GWqeJtL8RePt&#10;P03UfDU1vb6jaGKV5o3mTdGqKqHzjtHzeXu2fx7a9ovrmKws5rieXyooUaWST0VeWNfn5+wde/C3&#10;XbP41fHfxJL4fi1TU/EuoyXt3dlXSxslZZl2b/mVZN277uX2r/doA+4fh18R/DXxW8IWHiXwlrVt&#10;4g0K+XMF5anKf7SnurL0KtggjB5q/wCKfF+ieC9KfVfEGsWGiaVGGMl3qNwsMQ2qzfeYgD5VZv8A&#10;gJr5S/4Jj6RKnwf8beI7bRpfD/hvxV4z1DW/D9hNGEMenP5axrtX5VX5Wxt+XuOKl/as/ZD8V/FP&#10;4s6X8S/DcnhnxlJptj9iPgbx/bzTaW+3c3mRbGwsrfd+ddvzZJ7UAekfCr9sPwb8cPibL4T8B2Wt&#10;eIdOtYJ5LnxTFYtFpMfllV2pM2PMZmbaNq4+ViCRWz+1b8bpf2ePgT4n8bwRQ3Gq2iLFptrdbvJk&#10;uZHWONX2/wAO5s9umMr1rj/2e/2gdQ1TxFafC/xX8I9W+Fvieysm8uKK2V9CuEi2graXEfy/ddW2&#10;beBxk4rC/wCCnehXmu/sfeK2sYhN/Zt1ZajcD/pjFOrMf9qgDynxx8Pv2lP2fvhafjNefGm/8Y61&#10;ocMWr654H1GyiTT5IW/4+oFdZP8AlmrMRtUfc+XnFfcfgPxbY/EDwRoHifTJfN07WLGDUbaT5h+7&#10;ljV16gH7rd6+e/2wvjV4Mv8A9h3x14kg1+1uNJ8Q+HmttLMcis9zJdJshQJnO7c3I6oFcn7pr1z9&#10;nnQbrwV8BPhp4d1fyoNVsPDun2NxF5oceZHbRq21v4vmoA+cPFWrfE/9qz9orx/4Q8EfEy6+F3gX&#10;4fGCxudR0e18271HUJVVpFfeybVj2uvy8fLn5t3y9N+y98U/Gfg/4i/En4M/E/xAPFWq+D7aLW9J&#10;8QGLZd6rpku4s0qLld0bbF+9lt/cDccX9lPVbLwR+1x+014U1q8gstf1LWLbX7S1llX97ZSRsyuj&#10;fxf61Mr/AA7qX4LalbeO/wDgo18avEvh+eLUtG0Pw1p/h++u4pF4vWkV/LX+/tEEoJ7FcGgDA0T9&#10;pD4nfET9tX4Q2Fzpuo+Avhhrljqtzp+gaiFh1HUUhtZP397FyY18za0ce7om49a+7a+PfjP/AMpJ&#10;v2c/+wDrv/pNJX2FQAUUUUAFFFFABRRRQAUUUUAFFFFABRRRQAUUUUAFFFFABRRRQB+Jv/BZ3/k6&#10;3Rv+xTs//Sm8r740P/gpt+zZZaLp0EnxGAligjif/iT3/G1f+uFfA/8AwWd/5Ot0b/sU7P8A9Kby&#10;vszSP+CSH7P19pVlcPaeIt80KSH/AIm/95c/3KAHfFz/AIK1fBTwh4SuLnwZql3431+ZGFnaxabP&#10;bQxv/C0zzrH8v+7knbjjrXlH/BKH9kbxN4W8R6l8ZvGmmSaONSsFHh61MuGuIbj95Jcuin5V27FR&#10;W67mOBtUnvfHf/BG/wCD+s+HZbfwvrHiHw1rXJiv5rhb2L7p+V4mVdy/7rKfevmL9ir41eOv2S/2&#10;u/8AhRvjPWr6+8NXOqf8I+9h5jTQ29y7Ytbi3VsmNZGZM7dvyS5YZUYAP2brE8Qt+4/4BW3XLeMb&#10;+1tR5dx/y0SgDlbjUPtulQ/Z73yZYn8qTyfv7P7r1Rm8USaRBNHqEPkxRfvftf8AB/u/e+9XI+PL&#10;7V7ex8zQ4Yb202L/ALDyf3lri9L8aa5pfhyaz1CymvfKfzZIrz538hm+7/wHtQB6Zq3iKxl8Kw3l&#10;xN52n/NLJLef8s/l/ufxLVy3bV4PDllqGlzf2n+4by/O+RJP7v8AwGuBj1KVPCsN5rnkzaVL/q4v&#10;K+eNP4fkr0KPXov+EcvbyT9zokVqsscsPyPH/C2/+7/wGgDrLO8urzSv3n+u2L/rq5H4mapqfhnQ&#10;/L8P2X9p6rc/6uKb5If9r5/93pWto/iCx17wdDqmlz/bbTZ5Ud1D/wAtNrf5WvO/GniD+3oPsesX&#10;tppmn2v/AB+/vdlzHubdHsegA8I6XL4j1yHVPOu4fkaLyrOXYnzfe+T/AGa9C8J299p0E1veQw+V&#10;F/q5f+en+1XmfhHxxbReI/7Pt4ZYfn/eS/Ns37f/AEGui1jxBbfbrKO4vZbKK1/1cU3/AC87fvUA&#10;ewQyeb9yH+D95LDWbqF9KsE1vH++l2f+OfxVVsdWtnsbK4jm/dSovl/3Pm+7WD4o8SXL2N7JZ+V+&#10;6Roo/O/v/wAP/AaAMv4heNIvC+lQ3EkPnWny/wCp+/vq1Z+LpYvOjt4fPl3rLH/0zhb+KvM75baK&#10;CH/hJPtcPlf6yWb/AFMj/e3In92t7wTZy+HIPtkf+m6fqaL5cv8Ay22N/wCyr/doA6661z+1NKvZ&#10;NP8A9N1DyGltvO+5v/8Aia4eGz1O48VQyXllFezXyRfaIpvn+zIv8SVa0/xVbWviP7Po80U1pFOs&#10;V7LD8/2ZPu/99VJo80TeOPtln5U1ps/d+TL8/wDtUAeqW7RW/wDq/wDW7P3dU/EHi6LwzBDJcf8A&#10;L1+6/wCB/wDxNU7eb7RPDHcedDLE/m/ufubKzfiFp8uvaVDHH5v7r/nj8k3/AACgDrrq1i1nSoft&#10;H+t/6Y01rWL7D5cc3kRRJXH+Ktcl0bSobyTU4oPK/wBZFef+O/d/iqNviJpl/B5kd750sqf6q0/3&#10;fvUAO8K/YUvtTkt72WaWL/j487+/VebxVLo0+px/2ZLPaRf8e/2P5/nb5t33q5W88daZ4NsYLe4v&#10;Zftep6itt+5i3v57fNt/75rpPiN4isfDWlQxyQzTRX0//LGLe/8Atb/7q0Ad1oeqRXulQ3FvN53m&#10;1qfbP3/lx/vpv+WkVee+C/FUWpaH9s8/zv8An3i8rZ5f92s+Pxd9g1XU7jzvJllkWLyvv/P/AMB+&#10;7QB6Rea1Y2s8P2ibyfNk+zRy/wDPR2qaG4/10cn76X/ptXmej6tfS317/wAJBD5MUs6/Yv3u9K6y&#10;FrmD/R7f99Ls83999/5v7n9329KAOmjuIngmkjm/dRf6z/f/ALtF1qFrZmzkkn8nzf3Uf8Hmf/FV&#10;RtYbm6gmkt5ovNlSuf8AEy2K/Y47yb+P/W/x7/8AYoA1r7xdYwfbY/8Aj91C12+ZF5Xz/N93/wCt&#10;TrW+/tmDzLyyl0z/AJ5xTV5vpt1Y+C76G386b+27pGlj87dMkn8S/P8Aw123g/UpdUsftFxN+9l/&#10;1kX8EdAHYRzRf6z/AHqz9Qa5/c+X/wDYVNdSXPnwR+TF9xvM8n/2Sud1W5ufEtjDb6XeywS/6yTy&#10;vkf5W+agDrFXb5Pmf9cv3Nc3rF5c2Gq/u/8Aj0l2+Z533N9by3n2qD/XeT93y6x9YX/TvMkh/wBE&#10;2NL5v+2v+x/doA5ux8URX/iOezt7KbzYnbzJf4P92uy1C88i+hj/AOeqf5avFV1zU4vFU2qSeTD4&#10;f+ytFHL/ALe7+5/u/wAVenLeRXkEPmfvpf8APzJQBvWM1taweZH+++9/+zWL4y1SW68K6nHZ+T/a&#10;EsDRRy/wb9tUdN8LxXF9e3kk13+9/df63Z93/YqPXNS0zS/J0+4/4+9/7uL/AJ6f3aAOZ+HevX17&#10;PBoeoXsM13Y2q/bf7/zfd+9Xkdn4g8e6l8adT/tTTIYfClskH9nSwy7/ADH3fN8n8LburV7la6bp&#10;mm/bdQ/ewy3SfvLv5fufw/drDvvsNx+8k86HytssksMX/fNAHfeFYbl4Jry8m/ey/wCsi835I/8A&#10;cotfGFtb30OnyeT9rlfyo4v+en+5WX4XmlSxhjj8ryvLb7R/f2f7FcneahfadPZSR6Z5MUu7y5fK&#10;Xf8A8D/u0AdF44jvrWxsri38ma7i3f67/vn5K8p+JS22lzzR/bbuf7dBLLJp8P35H+7u/u/4V32o&#10;ePrbVIPsf/LWLd/qfub/AO671yv9n3Ot6Ve6heWXk/P/AKqHb+7SgCn4ZvvsWh6Zp9xZS/ZLpFi8&#10;2H5/93563PD+taZoPiO90e3mmmu5U83ypvn+df4v/Hqp+G76xTVZv+JZd+Vs82SWb50jfb8qp/8A&#10;Y96tN4Zl17xHDqEcPk6fcwN+9+5c/N/foA6TTY9Mv5/tF55M2oRbv9+P/crS0HVPtV9e+XD/AKr/&#10;AJ4/c+9/6F/FXna6xpnw21WaS4/1uxo45fv/ACbvl316R4N1K21TSv7Qt/8AVSp+8/4F/coA0Gvv&#10;7X8mS3/fRbP8rTvEFj5sFlHb/ufKdZZPJ/5aJ/drj9c8XRabqtnJ5M32T/VRy/wf71dRov2l4LKS&#10;SaKeLe373+P/AHUoAh8ZWMus6H9njvZbKWVP3ctpLsf/AHqzdB02Lwf4Vh8v7Xe/P+8im+/I9aV5&#10;Dfaj4jhkk/cafa/9Nfkk+X+5/FVe81zTNUvobe4/5CEW7y7X+CgC9HeRLBZeZDFZafsb7RFXM/ES&#10;41OWCG80uy/tPSvl/wCPT79bV5a6ZpE+meZ500srt5cX3/M3fw14sv7aPwnsvHH9hn4l6JN+++xf&#10;2fFbXP8Arvu7f9Vt3eZ8tAHrfgnQ9Mv9V+2W/m/uk8qT+BN//wAVXdSW9jo1j5cY/dRbv+2n+1/j&#10;WXpMNtYare6f/wAtZf3vlf8AoVTatdWKwTaX9t/0vY3mf3/9qgDnZtWi16xh/feTF/yzu4Zfk3/d&#10;8qqNn4+i8K32jaHrE3k6rfP/AMsfuSVk+HW0iCx/4k83/Ev0yBvM86X5Pl+Zm2V5hd/tt/s+6p4i&#10;srm4+IuiTCx2/vprW53/APAP3G6gD6lur61tbHzJP33lf6z+OsFfFH9t/vNL8nzfmi8qb5Pu14zf&#10;ft2/s9TmV0+K2ijP/LLyrvZ/6KrmtN/bN+AVrfTXkfxX0T96jfuporv93/5AoA+jbjzb+eH7Z5Pl&#10;b18v/f8A4q0LGH7PP9n/AOev/ff/AAOuB+GHj3wj8a4JvFHgfxNF4m0+2n+wyS2nmJDHNtVmXZIo&#10;bdtZG/4FXfIZL7VfLjh/1X/PH79AG5fXFs9jN5n76L/Vf6qsvRdLi0OD7Hbw+daf8s/7/wDerWmk&#10;tooJvtHk/uq5nxJeS3nk6fZz/vbp1/1PyeWlAHOftW3HkfDiyk/6iUP/AKC9fLcutbQdlfTf7XQ3&#10;fDKzH/USh/8AQXr5OtbP7QDvr+beP6UZZvef8kT+hOB6cJZQpz/nl/7abtnq3nz/ALurSTyGs2Ee&#10;R/q6llupIq/KZwjf3D7OVOMn7hu2sO753qK8vJIfuTVlQ6j5dZd9qMj1lGhKUjOGGcp++SX2sXMo&#10;rldSmkefzIKufvHq0tjvgr2oKNA9+lCGGOVv7yTz4Y5P+WiVn2urXEU3+u/e/wDXOt7V9HkabzI6&#10;5W+s5beeaSOaX79e9R5KsT14OEohN4otfP8ALk/cy76dHDbalBNJJWFqGmR3X7ySalhhlsP3cc1e&#10;v7Ciofupe8a8vKU/EGh2wuPtEdc3qEMS/wCkSQ122pafusftEn/LKvPb64li86Pzq+1yOpWxXLD2&#10;nwiM/WpIv+WcNZHBHvU95JJLPULR7K/onJakstw8YT97m7mNaHtRo60Yo96F681+kKH1nDxhpE8P&#10;+DMsW9x5NaEmsfaIP3cP72shhmlX5Zq/OMzyXDSq8/8AKe5SqylEtSXnm0fav+WdVd1C1FHAQqy5&#10;IR5YlOfKdFpNzLB53meT+9p0lxHB+7rN02bf/rK0LxY/I8yOvznF0Ixxvv35p+7obxiamnzRXH7u&#10;uw03Vrawg8uSGvN7G8lt5/3dd1Z6T9qg8yvz7iHBwoTjzbSD4TuvD+sxJ+7j/fTVevfGUT+Tn9zL&#10;XmMOqfYv+etZesalc3Hkyf66vk6WRfWsR/d7nNKjCUuc9I1jxDug8yT+/wD9/KwbG8iuJ5pJP9TX&#10;Kx+IrmX93J++ps19t8mvThklWn+5n7sjeEOU3tc1qJP3nnVo6Fc7hCZJ/wB1JXCTfPPDcf8APKtx&#10;rz/QfMjrfEZX7GjThD4pb/5FSidA3lazP+7/ANVE9Sa5pcSwfaPJ/e/+i6wfC7bfJkkrqm/f/u/O&#10;/grw68ZYWtyQl8JJjxWP9rWU3l/8sq3PDfhz7PB5En+trNs4/Jnh8vza67S18uHzJJv3uyvPxNef&#10;JyKWhEpSjEpyJJp0F5/zyrD08RifzK65ZraUeW9c+tvv877PXJSnzKXMTBnQaDceVB/pFbkeref5&#10;Mf8AyyrixcS2H7uT/lrVy0vvIm/4HXHVoc/vmE8OqnvnoVlN5U3mJXSW0/mf6uuL0mulju5Ia+Zx&#10;EPePl8TSuy3fS5puneZPPUKmSf8A5Y1s6RaRx3nz1wzfs4nmVZRpwNOG1210uhWMUg8ysq3XdXSa&#10;fb+RB+7r56vUfIfK4yp7p1uhW8bT+Y9dnaybq4LTLnZXSaZq2IYkfrXNl2LWGqnwGOoynI6SO380&#10;iSOpryKSGAk1HY3m7ATmr164e35r93wNHCYnL61WEtbf9u83KfNz5ozMOLTI7ibzMc1orpcaAnvT&#10;7CWNZqtXGJeY6nKMjwUcFLETipz/APJv8USqlWXNymWreQJOcVyOtSSpe+Z/rat/EDxZpvw88Lal&#10;r/iDUYtN0axTzLm7l3bY0+7/AA5P3mFeKeCP2kfh38YPE/8AYng/xhYa/qnktcfZoYpkbYv3m+dA&#10;v8Vfm+fUMdiKUYU6E/ZUt3yy5Y+svhPVwThz+/JHtGiM9yN8n+sjqnrltI531qeGXRYMSY82qusS&#10;SNP/ANMq+Sq0o/U41ua51wfLiJHGTabLdDy6py6IY4d//LWp/H/xO8HfBbSrPV/G+sxaBp9zN9mt&#10;7q6DP5j7Wbb8qn+Fa8su/wBtj4ESGXy/iXpX4Q3P/wAarrwuV5tiqSrYbCVJx7xhJx/BHprMoU58&#10;nMoncz7oqZazyj/V15bN+2F8EJ/+al6V/wB+bn/41VqH9sT4EQf81K0v/vzc/wDxqvS/sLOLf7jV&#10;/wDBU/8A5E9R5phVH4keyx6F9sg8ypdFsfKvfL/1NWLHU9n/AFy/5Z/8CqC5ufLvYa+VvKXuGXPV&#10;qc0C74g0SS1sZp66z4EwPBpmsB+pulx/3wKxry9juNLljf8AuV1HwfhEGnagE7zL/wCg1+s+GFRf&#10;6x0Yx7T/APSWfPZhVn/Z1SE+6/M9Gooor+0D4IKKK+d/22vjPr/wd+DAPgyX/iu/EupWvh/QMxq8&#10;n2q4k27kRl2s6ruwGwM4z6EA+iKK/Pb4wfBn43/sqeAT8WtA+Oviz4iahoUi3viHw/rsm+xvbLzF&#10;a4+zxMXWHb971CbsMNu1vu3wr4nsfGnhXR/EOmTR3ml6tZxX1tNGcrJDKiujc46q360AblFfGfxr&#10;1Px1+0T+09P8GPBfj7Vvh/4W8NaLBq3ijWPDoxeSXU0qtb2Yl+VoW8n95uVmVl4IPSqHwk1L4i/s&#10;y/tVaZ8JfGnj/VfH/gTxnpc914Z1bxFL5l9HewfNNbNLgszbW3fM23DR4wcigD7borwv9p3466p8&#10;MNFsvDngWyi8S/FnxK/2bw9oBPXn95czf3YYlDMWYqDtxuHJHBf8E9/iZr3i79ku28Y+OPEN5r2q&#10;fbtUuLzULuTzX2RzycJ/sqq8KvAGABjFAH1jRX5++Bv2hvix8Uf26fhrHrOm6j4H+Gur6Rqd7oeg&#10;Sy7JtQtlgbZd3sSt95m2Mkbfc7c5Zv0CoAKKKKACiiigAooooAK+Bf8AgtF/yaz4e/7G21/9JLyv&#10;vqvgX/gtF/yaz4e/7G21/wDSS8oA7P8A4JM/8mWeGf8AsI6j/wClLV9j18cf8Emf+TLPDP8A2EdR&#10;/wDSlq+x6APkX/gqb4fsdc/Yt8a3N5CZptJnsr20/eMvlzfaY4d3y/e+Sd/lbjnPavLP+CL3iC91&#10;H4B+LdLmn3WGm6+RbReWo2eZDGzfN3+auw/4K3fEaPwf+ybe6AZrYXfinUbaxjhlLFzHFItxIybe&#10;6tEg54w3ris3/gj74Al8K/sxXmvziaL/AISXV5rmMSFShSLbCrJjn7yOp3d1oA+76KKKACiiigAo&#10;oooAKKKKACiiigAooooAKKKKACiiigAooooAKKKKACvmb42ftv8Ah74NfGix+GI8Ma/4r8TXulvq&#10;MVpodq00skm2Ro4ERRuZm8v73RBya+ma/OP4e/tO/D3wv+3L8e/GXxG1CbQLS08jwr4e1fUrOR4Y&#10;0tW/0y3SSIMuWlCShW+fZ/d5FAH1D+zh+1bpH7QuoeI9Al8Na34I8Z+Hth1Pw74hiWK4jSRm2Mvd&#10;lwoydoxvXrwa7z4t/G/wJ8CvD39t+OvEtp4c0938qP7TueSd8ZKxRKC8jf7qmvnD9jRNb+L/AMdv&#10;iv8AtAyabNo3hDxTDa6R4divIyk17a2/y/aduflVtiY9dzY+7z7P+0R+zF4Z/aLttAl1XUtX8P8A&#10;iHw9PLc6Nr2hXPk3Nk8m3zMZDKyt5aZ3L/DwRQBwngz9qH4g/Grx3pFv8PfhHqMPw7+3LFqHjTxd&#10;J/ZwkgVv3jWlq372T7rqG7Nt3hea91+KPjL/AIV18M/Fnip4ZbwaHpF3qZhh2q8ghhaTau7jPyd6&#10;8I8JWn7THwp+IGmaRrV1onxh+HlzepFLr4jXTtZ0+B2275YlIik8verfIpJWJvulq9x+Lvg6b4hf&#10;Cvxl4Vt5xZza5ot5piTGPf5bTQPHu25G7G7+9QB8NfBn9gbwv+0V8A7L4neOtZ1bWvi94ws31lPF&#10;Q1GaL7HNIN1tsiXC7Y12fLt/vAbRtC/Rv7CPxb1f4y/s1eGta8RXkupa7ZST6Te6hLt3XbwSMnmH&#10;H95dnPUkZPWvCP2df26/ht8Ev2YtF8KeOb2Xw18RPBljLpF54Quref7XLc2+5Y1T93j958nspZhz&#10;tzXe/sfXemfsofsb+GdU+KWp/wDCHRalfS3rx6tE0LW0l1KzRwuoy27bz8wHuF20AY/7R3hxf2oP&#10;2wPCfwN1vUr+y8AaR4al8Xa1pdrc+T/ar+eIYIt6fN8rMG+9jG7GGwaxfDfw0s/2KP2wPAXgz4cX&#10;t3Z+BPidpmoxSeG7q4a5ittStIxIt3uky21kZF2q275WycbQNz47eKbH9mz9uXwp8W/F/nQ+AvEn&#10;hWbwjc619mZrfSrlZ/tEXmsgYt5mzbtwuMscna1ZI+J/hr9rL9tz4Ya98P7yXU/B/wAMNL1HUtV8&#10;Sw20q2Znu4/LW2LOqbW2r5m75s/MMfKxoAS9/wCCcPgy98E694v+MXj3VdS+Isoub648cnVpLe30&#10;nbI8kT26MwCxxrtbbIzfxYKjbt9i/wCCfvi3xd4z/ZR8Eah4z+1zav5csMd3fpJ511bLIywTMX5b&#10;dHs+bv1r5Z+If7Unwo/a28bXul+P/iha+DPgvol8qW/huHzft3ieeJlbz7t0Rljs/wCGONW3v98l&#10;SE2/fvwi8deDPiP4B03Vfh/qVpqPhWNPsdnLp8bJDGkXyeWqsBt27dvTtQB3NFFFABRRRQAUUUUA&#10;FFFFABRRRQAyvmX/AIKHfGR/gt+yt4t1GzvvsOtawi6Jp8sUmyXzJtyts/2lj85uORtyOVr6ar5M&#10;/be/Yh1T9se+8KxHx/H4T0jQ459lh/ZH2tpZpCu6Xf56fwogC7ePm5+agD5p/wCCQP7NlhqngXxZ&#10;8Q/Fnh+01Ow1OdNO0mHUrWO4SRIcmaVUkQ/xt5YZW6pICPlr9Ev+FH/Dj/oQPDH/AIJLb/43VH4D&#10;/CDTfgJ8J/DPgPS5vtlro9t5RuvJWJ7iTduklZV7szFu/uT1r0WgD8+/+Cp37L+jan+ziPFPgzwt&#10;p+m6h4WvlvbyLSrKK38yyZSkzMI0y2xtjdQAvmGt/wD4JJ/GV/iP+zZJ4Zv7/wC26r4RvPsJjmk3&#10;SLayfvLf32/61Bu/55EDha+xPG/hOx8e+ENa8OapGJdP1iylsbgGNX+SRWU/KwK9GP3q+Sf2N/8A&#10;gnhe/si/FO+8UWXxL/4SHTr+yksbnSpdD+ztIhZWjbzfPfaysv8Ad5yw4oA+16KKKAI1AKggfTmn&#10;A5HXmmv8qtXx18VPE/xW8VftS6n4C8EeNB4dt4dLivI4rqKJ4uAu7rEzZbdXdgsI8bOUFJR5VzNs&#10;83GYxYOEZcrlzPlSR9jYx0FIckdK+T/+FNftO/8ARXdL+v2Zf/jNezfBPwx488MeF7y1+IfiSHxT&#10;q8l60sNzbRhFjh2Iqpwi/wASs3/AqvEYOlRhzQrRn5Lm/wDboomhjJ1p8kqMoeb5f8z06iq81zHa&#10;DzJJYoYv+mp20sNzFdL5kM0co9YyGrzz1CYfMtNyFHPakL+W2K8d/ak8bap4N+AniXXvDeo/YtUt&#10;mthHdRBH2bp41b7wK/datcPQlia0KMPik1H7zlxNdYejOtPaKb+49lB4pcZrjPhLq95r/wALfB+p&#10;X832u/vNJtLi5m4/eSPArM3HHLGuxLcGs5x5JOL6GtOaqQjLuOooplSaj6ZUNxfW1vLtkmijk9JJ&#10;NtWaewEakMOKdt5PvXhvw/8AjVq3jT9oPx74Lksray0bw3bReVINzTTyMR87N91V64UfnXt0kojJ&#10;ZzhBWtbDzw7jCa1aUvv1OWhXhiIylDa7X3E1MqK1vLe6H7iaKb/rlJvqxWWx1BRVVb+3eby0niM3&#10;/PISLvq1SAKKr3V5b2o/fzRQ/wDXWTZVigAooooAKKKKACimU+gAoTtRRQA+iiigAooooAKKKKAC&#10;iiigAooooAKKKKACiiigAooooAKK+Hv+CtPj3xP8O/2dPDeoeFPE2q+GdQl8U21vJd6ReyW00iNb&#10;XTbN8bBtu5UbH+ytfbFi26zgP+wtAFmiiigAooooAKKKKACiqOqXEtrpl3cW0JnmjheSOL/no4X5&#10;V/GvzJ/4eHftdf8ARtN1/wCE1q3+NAH3l+0vfa/p3wA8fyeFrLVdR8SSaRPbaZDokPm3ZuZVMcTI&#10;v+yzqzN/CqsecYrwn4Z/8E5/hHrHwt+Go8ffDvTz4w0jRLaLUDaXE1uk84/eSecsbIszeYzZLg+n&#10;3cV4H/w8O/a6/wCjabr/AMJrVv8AGj/h4d+11/0bTdf+E1q3+NAH6bWNjb6XZQWlnDFZ2tuixRwQ&#10;x7EjReFVVHReKvV+Xf8Aw8O/a6/6Npuv/Ca1b/Gj/h4d+11/0bTdf+E1q3+NAH6iVRvrG31SyntL&#10;yGK8tbhGikgmj3pIjcMrKeq81+ZP/Dw79rr/AKNpuv8AwmtW/wAaP+Hh37XX/RtN1/4TWrf40AfV&#10;nhP/AIJ2fADwV44sfFmleAYYdVsLr7bb+de3M1vHJztPkSSGP5T8w+X5SFI6V674w+D3hXx7418H&#10;+LNb057zX/CE08uj3QuZE+zPOqrL8qsFbcqL94HHavz2/wCHh37XX/RtN1/4TWrf40f8PDv2uv8A&#10;o2m6/wDCa1b/ABoA+3Pjp+yV8Kf2kNQ0y9+IHhaHWL7TUeO3u4rmW2mEbf8ALN3iZWZd3zBWztJb&#10;H3mz1fwd+DHg34GeDofDHgXRItA0WKRpvJjLO8jtyzvIzFpG6DcxJwqjoor8+P8Ah4d+11/0bTdf&#10;+E1q3+NH/Dw79rr/AKNpuv8AwmtW/wAaAP0K1v4P+FvEfxK8N/EHUNOebxV4et57bTrv7VKqxRzI&#10;yyKY1bY25WP3lOO1d1X5d/8ADw79rr/o2m6/8JrVv8aP+Hh37XX/AEbTdf8AhNat/jQB+olFfGP7&#10;Hn7U/wAcvjZ8T9R0P4l/CGbwDoEOlSXsWqy6RfWgknWWFVi3T/L8yu7Y6/JX2dQAUUUUAFFFFABR&#10;RRQAUUUUAFFFFABRRRQAUUUUAFFFFAH4m/8ABZ3/AJOt0b/sU7P/ANKbyv0z0L9tH4D2Wi6bby/F&#10;zwoJoraOMg6lH12rXFftT/8ABO7wb+1d8RLPxl4g8S6/o1/badFpoh00w+VsjkkcN88Zbd+9avHP&#10;+HJvwt/6Hjxj+dp/8aoA+hvGX/BQT9n/AMF6G+pT/EvSNTC/Ilto7tfXDvtZsBIwcfd+82FztyRX&#10;5nfs36Zrf7bH/BRH/hYlpZTaZo1jr0XiW8lii3pa21uym1gdunmSeVHGemf3jAfLivrzQf8AgjJ8&#10;HdL1SG5v/EvivWLSPdvs5riCJJPl4+ZIg3vxX2D8GPgV4J+AHg//AIRzwJoUOi6duEspG55riTaq&#10;+bK7fMzfL/higD0WvCPjj8SofB3iKezfRZbzy9IW6+1fLs2ebIvlp/tfL/6DXu9eHfH6O2+1iSSa&#10;LzRY/PEY97mPc27b/d/3qAPE/CPj7SPHljDcSTahZQ6ndf6FaTRMk0f/AHz/AA13HjrTbl7GHS9H&#10;/wCPu1g83zfvpJ/vv96vM9H+D+p69pVlcaPP/wAS+K6W5j8mXZN8v3vvV618QL6XSfCtl5cN3e3f&#10;yxeVD9/5f4aAPl3WvBPi/V9V1PT/ABBrPk+H/wBx/Z32OVkfz1ZvM/7Z/cx6V9AeDb6K38OaNpeu&#10;anDDqty/2b+z/wCC52/6v/x35vevHf8AhE/EPir4t+H7zxJDd2WlWM8VzZxWcvkvv2tu3p/Evzfd&#10;r3TS9S8NS+Trkf779+0Xm+V/q3jb5tn91v8AaoA3NB8XS+F9D/su30yHyonli8qGL+633nrg/E2l&#10;3Pj7Q9Tk8m0/tWJ/Kj87/U/e/wCWqf7tdIuj23iv/TLOab+z5d3meT8j/N/t/wANcb4g0mW41z+y&#10;7f8A0LzYPN/1vzyUAO8F+GdX/wCEqhk0+bTpv+Wuoy+a2zz1X92uz+deueINBi8QwQ6fef8AH3Kn&#10;7yWGX/V/5avP/DeqRWd9plxcf6FLcovmeTL8ke1du35a6jxtqUthfWV5Z3sVldy/8spv+Wn/ANjQ&#10;B0Wiw7/O0+SfzpbF/Lj8mX5Kq3X2q6vprO40y7++1z/rV2fL/c+asPxhcavq+h2Vv4Pnhg1u1niu&#10;b3zovkkT7zbP+A11lxcX11PNJbzeTFEi+XLN/wCg0Aef614slin/ALQ8QWX22K1n8q3ihiV3/wA/&#10;71dVq2saRb6VDJcTS2VpL/q4v9vb935fu1zM2rXNlYzSXmjf6Jco1zJ91/n/AIf++qmWx+0aV9s1&#10;ybyfNga+8r77xp97/vpaAIfDPgnTLixvI4/N0z7Vuiklh+TzHb+JP/sq5XS9QsfCXxbstPuL2byt&#10;ixf9Mf4v/HvWuim1z+27HTP7Dspfskr/AOked8k0cH/PWjRV0iXxxN/aEPk6rLB/qvvpGi/dagD2&#10;TUJLaWxmt7j9z5qfvJYfk+T/AH64Xxdql9f31lo+nwzeVdfuriXzf9Wir8rb63LrVLaW+ht5JvOm&#10;idZfK/557v7/APs1k+LtJl0jSr280f7X/at8ixRyzfOkfzbtzpQBz+m/De5vdcvbzxB/ptpfIsUf&#10;8Hl7f7/+9Wb4w02+TxV9j0Pw/L/x9L9tuvlSGNFX+5u3bdv92qrfFDxLqOq3ul2emWk9pFB+81D7&#10;ib/4vk+9VeT9oDw1o3hXU/EFxrP23T4tsUfkxM80b/dbf/wKgDvLjS4rz93HZQzS2r+b5Xyo8b/7&#10;Fcj8VLW5vLGHT/tv2KK5/debN9+OZvurv/2v7tU/CvxUl16D+2LOaGHSon8qSWbcjybvlWu4tbO5&#10;1TXPtF5Zf6JEnmx3XmfJJ/tUAZPgfwnFZeI4biP7XD+4aKSLzfk/u/cq5eaTY+F/FV7qFnBdzS3W&#10;2KSL+CN93ytsrL0vVJZdVvf+EfmhmtPPX7bLNud40/upXUeKJvK1zTP+WP7hpZIv+BL81AG1NNKk&#10;FlJJ5PlRfvfK8r5//wBquR8N6tqcHjHU7jWL2H7JKi/YvJ3fws27f/45WxqWqS3U+mSW/neVK/mX&#10;H7rekiKv3f8AZrF8aX0suq6ZZ281p9k/1uoxeV8+z+HZQB339rReHPJ8uGWaKVPN837/AMleW/Gb&#10;SdT1mfRtQ/fQ2mmT+bJLD/catjwXqUXjLQ57zyZYYrGf93+9rovDd1LrOlf8TiH+Nv3Xyv5m37tA&#10;HP8AiTVotNvvD8nnRQ6fdJ+8/df6TvVf4K67UtesbC+sreSymm83/nj/AOz/ADVwPjaHU73x/ot5&#10;5MUGlWsDeZ/f/wB5NtbGoalcxT6ZH5M08t1u8uXyqAPTodYtr+CaS3m/1X+s/wCmdY+oahbeHp/7&#10;QuJvJ0+X/gHztVW10u21yxhjjmu4fK/e+V9zzKydehli8R6ZHefvtP8AIb/lr8m/d/c/ioA76Nor&#10;z9553/fmuX8YX0tr532f99L5H/HpN8nz/wDxNdRZ6l+4h8yH/rpWDqUMWo6rDJb/AL6KVGoA8rtf&#10;hXFq/hyH7Re3fmxXTX0kX2ltkb/eaL5f4a7i41b7BqsNn/yylRoqxfGHxM0j4b31l/bk3k/2nOtt&#10;bxQxb/nar2pWO7/j8h8n5/Nt5fN+egDv9HWX7DDHJB5PyVyXjjTYtR/0iP8A4+7VGljim+T/AIFW&#10;tpOuRJYw+Z537p/3fnVH4kaWKxnuJP3Mvzf6mgDh9Qs77+ytT0+T9z5sHlW/ky/P/vU7VNHl/wCE&#10;H+zxzfwfu5Zv7/8At/xferH0210jxh/ZniySa7hlsZ2/dTbk8z5tq/J/EtHxW1i5vLGHR7P9zqvn&#10;rL5X+w3/ALLQBpfCfS9T0PwrDpeqTWk13E7eZ5MrP8n++1czrnjLTLjxHZaPeQ6tD/yyjlh+5838&#10;T133hPTf7G8K2X9lw+d5u7zPO+f7zfN/49XlvirS76Lx/DHJDN9kun/1v+7/AOg0AV/3Wo+KvLs5&#10;oZ9EupFi82H+/wD7FegaP4RvvDljrP2yb7bp8qf6N+9bzv8Age6neMre28H2NlqEcMUP79f3vlLs&#10;+Zq3NeuNMTSvMkm/4/k82OX+D5fm/wCA/LQBwfgfwXLpMGp3Goan50VzO0v+tZ/L+X7vzVc1KbU5&#10;9V0yz0eaGa0+WX/WrvkSqceqaRe6He/6bLNp+9pZPvJ8i/8A2NR/DfWvDXjfxVZa5oc000VjA0Uc&#10;U3/LT+Fm/wCA7aANL4gXn9nTzRyaLDexeR+8l+XfI/3WVN38Nb3wlW5uvDk0lxpkujRb/wDVTbfu&#10;UTR+HvFGqw6hH5vmxXXleb/t/e212kPmpfeX5P8Aomz93/7NQB5v8bNQ0yy8KzafcXvk/av9X9k/&#10;12//AGP+A112i2ct14c0yOzm/wCWC+Z+6/2a5+8+G/hqfxx/wmGqQXc0tjuijlmuf3Mfzf3P/Zq3&#10;vCsmkX/23UNLmmmiud0Ukvm/JHtb7tAG5Ywyy+d9o87yvl8uKvNfD95Lf+P73S5NGl82x3eZqEO1&#10;IdjfMq7925m+WvWLqSKL/SI4f4K4e18US2XiOa3k0aaG0lgWWS7m27Pu/d/vUAdJZ2ttrOuaZJcf&#10;62J1lj8nds+9X4Ebf+Mtdv8A1O+P/KhX726csv8AwkWm3EQii0qLb+9/3mr8FJSf+Gt5nX/oeCR/&#10;4MKAP6H72yik1QXH+pl+auH8TXXlX015bw/bfKT7NcfwP/nbXQ6nrVjp2qS2+oTfvfOb7PDF/crg&#10;GkufEN9ex+T/AMfO7y/J+T5F/v8A/AqAMvT1iXw54gkjh/4l8tjeSx3fy7P9Q21X/wBqvwi+DPw0&#10;m+MfxU8MeCbe9i02fXL1LKO7ljZ0iLfxbV+Zq/d+x0WXSdK1+3u5ofKurK+8u1hl/wBX+4avw0/Z&#10;y+JWnfB345+DPG+qWl1eafoWox309taBfNkVey7iBQB9iXn/AAR28Q2Z5+KWif8AgtuaXT/+COni&#10;bUYfNt/il4fMQk8t82Nwteraz/wV1+E9/DiDwP4w835eZfsmP/RlPsv+CwfwwtPJ/wCKG8WH/nrj&#10;7J+8/wDH6APoD9jr9nO//Y8+Eus+HNV1q18TG61htXjl06NovkaCGPbtk+9/qt1e76Dq0urzzSRw&#10;+RFsWXzf49/92uL8E/GXSPiV8M/DXje0s7uysPENqtzZ2t3t82P5mX59uV3fLWh8MfFX/CTT3t5b&#10;/wCpin/d/wDTTa22gDqNeuLGDSr23j/feb/rKvQ6f5EEMlxD+9i2+XXF6x4i/svXNT+0eTDp9r+9&#10;8r/gXzVYvNSl17w5DJef6qXb5nky7P4vloAi/aoTf8NYP+whH/6C9fJk9/8AZyfLr6p/a4m8j4Y2&#10;3/YSh/8AQXr46meSaciv5u48p82c/wDbsT+h+BKXtMpfNtzy/wDbTaguJHo3ebVLzvLqBLr99X5x&#10;7I/RvZGzaW8fneZVS+vIv9XSx3m2omh82o5eWXvmUYcsvfCzjj/1lXppswVi3E3kT0631DzZ61lC&#10;UvfNZUpS98sSWvmCsPVrWNf3ddPLc7Yc1zWsyeZ/rP8AVb63w3NzHTh3KUjidSkjz5f7qsiGWNb6&#10;HzPN+/V7VrWKCea4j/1VY1vqH7+vtqFFzp+4eudo2oWU9lNHJXlPjC3iin8yOtLUtUl/7ZVw+pah&#10;LPP5dfofB+SVvrXteblj1E3ylVW/f/vKJqjPz0bq/oCGElGcfdMpTXKKDgGkHXIopOhr6edKrShH&#10;+aR56nGcv8Ip65o7UA05ck1jQoyhPkrGk5c8fcG4xQnSkzzTw22ufE8s4y5PdiXRXve+WN3lVpLH&#10;LLBWXD8/7ySuk01vNg/d1+XZ1iPYQjOEfe6s9KJRhs9sHmV2mi3uLGudWaK1rWs9S/0evzfOpVcd&#10;SjP2d9Sx10v2j95j97FVdrf7Vb/u/wBzUk2rb56a199o/wBXXmUoYiHL9kCr5EUH7ym6hp/2qfzL&#10;ear01n9qg8yOq8f7quuniZxlzwl7/wAP/wBqBRvLOWf/AFf/AG0ratf3UEMdOh8v/Vx1YXSbZh5l&#10;cGKxqrxjSre7y7ESGrHJF+7/AOWW/wA2ug0Uyz1XsbHz/wB3/wAspa0YraTS5/L/AOWVfJYqv7b3&#10;CS/o0kbXpjq1qNx9jHmf66quk3GZ5pKmvJoiJv8AprXkP+KIyWXyv3n/AC1lq9ouqbq5m81T7Hff&#10;Z6jt7jyp/wB3NXqywcpQ9/qP4jqteuNsHmf8tah8M2v2yaG4km/7ZVXgg/tgQ/8APWtbw7p8lhqZ&#10;jkrz6lqVGUPtES92J31jNu8ny66m3tI5/wB55tc/p8cfk/JXW6fDsgr4XFzsfF4ydn7hNbWfkUb9&#10;k9WZBtgqBY99eTzcx43NzfGa2n3m6u0tLn9xXC2Nvsn8yups13D/AF1eRioKR4eNhGR0MMm2rUd1&#10;uqir0sUm6avDcD5yULnU6fq8kE/l108Gp/a4Mdq4uNN8Oa0tAmzN5denl2YYjDS9lCXuy91o+exN&#10;CEo850SXW2fy62reby6wkg3TeZV2P5z7V+lcPZliMLOXu83M9DxK0FI8M/b3k3/sifFH/sF/+1Y6&#10;/M//AIJOxed+1JcJ6+H7v/0OKv0s/b0/5NF+Jn/YL/8Aasdfmz/wSV4/aouP+xevP/RkNfsOB/fc&#10;M5rGf97/ANJR50tK1M/Y1YI7CD930ql5nm/u/wDbq9ffLXOzT7Z/Mjr+WsbP2VXk5eWMT6GjDnif&#10;Fv8AwWClL/AvwfGB/wAzGv8A6TTV8R/sq/sb6n+1Douv6hYeJ7Hw+NHnit3ju7aSUyeYrEEben3a&#10;+y/+Ct0vn/AjweR1/wCEj/8Abaavlv8AYo/a+8Nfs0eHfFena7pGq6pNq91b3EUmn+Xtj8tZFO7e&#10;R/fr+neGsTmz4GjVyaPNiOaVtIv/AJea7+78J41WnSjjeTEfCd3df8Entftv+ajaL/4Az/41An/B&#10;KnX2HPxF0n/wAm/xr0+7/wCCo/w6uD/yKviTH/bv/wDF10Hw4/4KE+CfiV430fwpp/hzX7O+1e5W&#10;3jluvJ8mN2/ibD521488x8R6FKVWtStGKu3y0tvvPbpYfJpcsebV+bPpgap5EEMD/wDLNFj/AO+V&#10;20+W98+Hz/O/1dczfDzJafazbf3dfgf1dW5z9OWDio6HVf8ACQebCI5K9W+B94L3TNV/2LhB/wCO&#10;ivme2vNs48z+/X0J+zi//El1tv8Ap6T/ANFiv1Dw5wsaPENKXlP/ANJPm+JcHDDZdOf+H8z2Wiii&#10;v69PyAK+Of8AgpATpXhz4N+J70+ToHhr4j6Pqeq3f3vs8Csy79n3n+991cmvsauP+Jvw08P/ABg8&#10;Baz4R8T2P23RNXg8m4iD7HA+8rIy/dZWwwb1FAHlP7fXiCx8P/sf/Fe4v5/Jhm0d7JCIWfM0zLFE&#10;vy/3pHRc9B3r0D9n7Q77wt8A/h1o2qQeRqOm+G9OtLmHer7Jo7aNWXcvDfMp5FeB+Gv+CbHg3S/E&#10;Wi3Gv+PfHfjfw/oc63Gl+Gte1jzrG2dJFaPCKo+Vdu3b0PevoPxj8NLjxZ498GeJI/Feu6ND4blu&#10;ZJNG0268qx1XzUVdt2n/AC02bdyf3SzUAfPfwmz4c/4KTfHew1A/ZrvxD4a0fVtLi+/9otYIlt5p&#10;Pl+7tm+Xa2GPUcVX/aLlOuft8/s7adpubzUfD2l6/rd7a/8APOCWDyoW5+9ukjddq5YdcYr1b9ob&#10;9krwt+0NfaNrV1qmt+E/FuiBk07xF4dvWtru3VmVmX0b7vH93PFQfs//ALIPhb4Aa7rXiO31nxB4&#10;x8a6tELe88SeJ777XdyQ7t3lqeNq/cz3OxeaAPlL4S/GP4p+FfHfiD4leNP2aviD4l+JWuQtZSX1&#10;rF5Vpp9gsm6KytItpZY/uM7Nlnfk11//AASY+Imr6p8DoPCk/gfVtO0axe+vYvFM+37DeyNdtugT&#10;jO5d3PX7jV98su6vLv2dPgLpP7N3wus/A+ianqGp6fazT3AutRMZmLSyNI2diqv8XpQB4b8V/wDl&#10;Jp8Dv+xU1b/0GavsSvKvEXwD0nxL8e/CfxXn1LUINZ8N6dc6bb2EXl/Z5Em3bmf5d275uzV6rQAU&#10;UUUAFFFFABRRRQAV8Bf8Fo/+TWPDX/Y22v8A6R3lfftc14x+H/hr4i6XDpvizQNK8T6dFOtxFaax&#10;ZR3cKSKrKH2SAru2s43f7VAH5E/se/8ABTnw9+zN8DdK8A6j4H1XWrqxubm4e8tb2NEcSyM/3WX/&#10;AGv0r13V/wDgt1oC6Zcf2V8L9RN/sPkC81ONYt/+1tQmvun/AIZT+C3/AESLwR/4T1p/8bp1p+zH&#10;8HrC9hu7T4WeCre6t3WSKaHw/aJJG68qyt5fDUAfkVa+DPjl/wAFQ/jRZa/rGmSab4VtikQ1AxfZ&#10;7HTdPaWRtsO7meT767l3EnbvKqo2/tB8P/Amj/DLwVovhPw/Zix0TR7SOys4e+xF25b+8zfeZurE&#10;sTzXQQwR20IjjjEUcfSOMfLVigAooooAKKKKACiiigAooooAKKKKACiiigAooooAKKKKACiiigAo&#10;or86fi18O/27dS+KHiu58FeMbSy8Iy6ncyaPbG5sh5dn5reSvzRbvu7fvc+5oA/QfUmuo7KeSzhj&#10;muxG3lRSvtSR9vCs2DtGa+fv2Vf2YB8Kvgj/AMIn4+sdE8Qahda1ea3Pa+Ut3Z200zNtWLzUBbbH&#10;/EVB+dh0r5N/4VT/AMFFv+h9s/8AwNsP/jFH/Cqf+Ci3/Q+2f/gbYf8AxigD9NrOyhsYILa2ijht&#10;o41jSOIbFjVfuqqjtVyvy9/4VT/wUW/6H2z/APA2w/8AjFH/AAqn/got/wBD7Z/+Bth/8YoA/UKi&#10;vy9/4VT/AMFFv+h9s/8AwNsP/jFH/Cqf+Ci3/Q+2f/gbYf8AxigD9GNR+GvhDWdb/tjUPCui3uql&#10;0k+33WnQvcb0+429l3ZXAx6Vq614e0zxHY/ZNY0201S03rL5N3brMm9futtYHkV+aX/Cqf8Agot/&#10;0Ptn/wCBth/8Yo/4VT/wUW/6H2z/APA2w/8AjFAH6Wa54f0zxLps1hq+m2up2EpXfa3kSyxSbW3L&#10;lGBB5qtoXgzQPDFlLY6Nomn6PYSO0klrYWscMMjsu1mZFAB4wK/Nz/hVP/BRb/ofbP8A8DbD/wCM&#10;Uf8ACqf+Ci3/AEPtn/4G2H/xigD9Cf8AhR3w4/6EDwv/AOCS2/8AjddHonh3SvDVjHp+j6baaRYR&#10;7ilpZW6wwjPX5FAAr80/+FU/8FFv+h9s/wDwNsP/AIxR/wAKp/4KLf8AQ+2f/gbYf/GKAP1Cor8+&#10;vgT8O/239K+L3hW8+I/jG0vvBcd1nVbWK5tGaSHa3GEiDfex0NfoLQAUUUUAFFFFABRRRQAUUUUA&#10;Q0+iigAplPooAKKKKACimU+gBoGTk9q+FPif4u8SeB/229Z1Twp4bm8Xar/YsEX2CEsvyNHHuk4/&#10;u/J/33X3WfmYEdq+Ob/xJpXhP/goJqeoa1qdno9iPDyRfa72RYk3skeF3NgV9Fkj5ZYj3b/u5ad/&#10;hPm86V4UPe5f3kde25pH9pr46f8ARDbkf9tn/wDia95+D/i7xH428EWmqeKvDknhbWZZJY5dMlYt&#10;sVXZVbn+8uG/Gk/4Xx8Ocf8AI++Gwf8AsKw//FVoaf8AEHQ/FGlalceGNY0/xLNZQt+60+5W4+fa&#10;SqtsJ+9trixVRVoe5hlT81z/APt0mdOFXJP38Vz+Xu/+2nzLrH7M+qfEfxn4l1/40+KpNK0aS98v&#10;R7Cw1RRb7Nu5drOMLtXeu3YGJ8w5x15P4I2Nh8Hv2uLHwd4L8Yf8JB4S1e1n+0WouPNS3dYpJNrB&#10;G2GRWjT5yv3H21y/wY8O/Dz42wax4i+Mnj2RfEclzIBpWoaj9lS2Td8rIx27v4wFX5QvVa0fhHJ4&#10;C/4bH8E2nwys5Y/DdlZz2z3Eu7/S5lguDJN8/wA38Sjt8y9K+4cKkaeIw1aUpKNN6clqcbR92zf+&#10;R8Tz0nUw+IoxUXKpHXnvOV3rc6741aD4g+JX7XM3gCx8SX+jaLrWgwf2h5MjAeSu6Rgifd3Myop6&#10;ZXcDxxV34yfs6aH8B/2d/iUdE1PUL611I6fsttQk3JbbbmPds24G5mP3tufujpW7eNj/AIKJ2bf9&#10;S1/7K1d3+2xn/hmfxbz/AM+nH/b1DXmrE1qWJwGHhK0JKlJru+b/AIB6k8NSqYfHYicbzi6iT7e7&#10;/wAE8f8AjLba54O+Bnwa+JXh7Urq0uPDllp8d7awySeXcQSRRD50DYYK3y7W/hlbnpXvvxU+Ldh4&#10;f/Z71fx1o83m21xpazafKN3Mk+1Yfu52/M6fSk8FeFLbxz+zR4f8P3oxa6l4YtrZzsVjHutlG4Z4&#10;yvUe4r4m0LVdf+IGleFPgDqjSTXOj+Kpbe4/dt/x5R7v4/vLt/e4/wBll6Ba5sLh4ZgrS/5czfN/&#10;g+L9P/JjTEYieAXuf8voK3+Pb9T69/Y38NaloXwM0i71u9vL7U9Xd9Qkl1CeSV9rf6v77H+BVPHB&#10;znvXr/iW6vdP8Napc6bALrVIrWR7eE/N5kqqxVe38WKt6fZ2ulWMFnZxRwWtuixRRRjaqIvCrWf4&#10;v8SSeFPC2p62mm3WpmxtXuDZ2m3zpdqliq7iBu4r5irWlisTKry/E9v0Pq6NGOFw0aXN8K3/AFPz&#10;7+FfhL4eftB6Xean8RfiXf2PxLuZpuLudYorf7zR7EcbWVdu7arDHTjqfq34H/Cjxj4V+EWr+FPF&#10;ni06vLeidLS/tpZJZbZJFK/LLI25v+eg6bd2OeteM2zfs6ftG+F5td1oaV4I8TSo0l5HFe/ZZo3+&#10;bDfMFSb+9nacnrWt+wNqV/LJ4+0y01K71fwRpt7FFo9zdblHSTcFVj+7+XYxXpls9Wr7PNHVrYat&#10;JNw5HH3Jpe7rb3JHxeWKnSxNOGk+dS9+Lfvf44nnvwG+CE4/ai8SaKPFurEeELq2vZLrPz6ptZf3&#10;c/zcr+deyfGr4JeKPi78WWk8U+IDoHwkstO4NhfCLzJPl3LMjYCszN94h1CxAcFq5v4K+IdJ0T9s&#10;/wCLyX2qWlm180VtaRzSBGnlyn7tN3LN/srXEa6vh/4zftKeNdJ+Lvi+68O6LpFyLbStDmuWt7e4&#10;jX+LeflXcqpIehfzVwcLita08RVxvt+a3LSjK/LzP3oxvyr+b/0kiMcNRwnsuXm56j05rR0b+KX8&#10;v/pRh+P/AAh4Y/Zy+KPgLVfhp43N7d3V9bxXmmfbFmcxtJt3OY8Bo2Xeu1u/Ir6P/bB+IviDwf4S&#10;8P8AhrwjdS2PijxVqaWFncxHa6JuXcVY8KdzxLyR8rMR92vlf4w6X8IPDninwdoXwtH9o30WtwS6&#10;hqkcjXEexnVVhWVvlb5vm+Xj3r6N/bh0q906w8AePbe1lvbXwjrS3V5bRDrCzRtuZ/4V3RIv3W+/&#10;7VdenGrXwU615Slz/GrSl/LzL/ETSnKlh8bHDtRUeT4W5JfzW/7dMEfsD22gaNFqnhvxnrNr48tg&#10;9zHqeFWKSbafl25yu77pO89WznNZX7J/xNvvBf7O/wAT/FWtX11qN3o+oyyR/wBo3Mlx++8iPbHu&#10;5O1pGA4/vZr23Vf2uPhbpvgybxDbeLLC9/dsY7CNz9qkfa22Pytu9fmXbuZce9fOP7NvhO6+JP7K&#10;nxi0izAh1C+vpJYoYsP+8WCGVY+33mXbu/GuSnUxWIwlR5ne3PDVq32veOmpDC4fF0/7Nkubknon&#10;f7PumX4W8M/DP4vaePF3xj+K8M3ijU3Fx/Z1rqSxJp0bfdh2sp2t6quAPf7x9K/ZM+IM2i/FLX/h&#10;sfG48eaCbb7doeq+a02xFbDR7/8AdYZGcApx96uT/Z6tv2dvGXw60qPxZpmgaZ4qsofK1A6tcNA8&#10;jq23zVZmVW3Y3FV+6xYV6B+zdqnwu8Q/F7xAnw6+Hn2K10eDyo/FUMjeTJu+Vl2Mfl3beO7BcnFd&#10;OYSjKniaMqdS0VpdQjCOvu2/4HxHPl8X7XD1Y1Kd3vaU5Tlp73N/9t8J9YUUUyvzs/Rh9FFFABRR&#10;RQAUJ2oooAfRRRQAUUUUAFFFFABRRRQAUV8o/t9eNfEFj4V8AfDrwxrM/hrVfiL4kg8Pya1AMNb2&#10;rf67DfeVm3INy/7XSvGPjl+zxof7A+leFfjH8LdY8QWX9j6vaWPiGwvNSa7TVdMmkVJI9jjb5n3C&#10;PuqOvVVoA/RWiivzs+CvwC0L9vqfxx8WfidrHiC9tbvXbrSfD2lWl81omlWEDMscbKnytJ8/LfMC&#10;eerNQB+idFfJv7BfjLxDFonxH+GPiXWrrxLe/DXxC+iW2sXW3dLZbf3Ks33mZNr5Zh0KgZxXzr8e&#10;vjj4u+Onxm+DXifw5qf2T4Gx/ErStE0uIloptevI5w012yfxW6snlpux67PQA/Tyivhf4meCv+Gy&#10;f2x/FXw18Taxq1n8N/h1pFnc3GiWFz9l/tHU7tNyzFk+Zo1hbb8zAq3Thmzb+AOgTfsrftgal8Ed&#10;J1jUdU+HniXw7/wkui6ff3H2h9OnWXy5v3rYba3lu20Z/h77iQDnv+C0P/JsPhr/ALG+1/8ASS6r&#10;71sP+PO3/wBxf/QRX5y/8FlPGQuPhjo/hD7H/wAe+pWOsfa/M/vLeQ+Vs2/8C3bvbFfo1Yf8edv/&#10;ALi/+gigCzRRRQAUUUUARHuK8W8TftafDLwp4i1HQ9T8RPbalYTNb3EX2G4fy3XqNyxlf1r2nBHu&#10;a/Pr44/skfEbXfiF438VWsGlNo11dTXqGW92P5O3d93b975a+lyDB5fjq8oZjU5I201S96/nGR85&#10;nWKx2EoxngafO766X0PpD/htr4P/APQyy/X+zbn/AON10/w8/aK8AfFfW5tH8Na1JfX8cLXDxGxn&#10;i+RWVS250A+861+V/hvRrjxXremaTp/lG71KeK2t/N+RN8jbV3N/D96vtz9k39mnxx8H/iZe674i&#10;g0+Gwl0uW1T7Jdea+9pI2X5do/uvX2OecM5PlOGnJV37W3upuOv/AJKfKZRxBmuY4iMHRXJfVpS0&#10;/wDJj7Hooor8pP04KKKKACiiigAooooAKKKKACiiigAooooAKKKKACiiigAooooAKKKKACiiigAo&#10;oooAKKKKACiiigAooooAKKKKACvKfiz4Zk8Q6pCkflc2vlyZ/ubmr1auE8YyCXWzBF/x9my/d5+7&#10;8zMKAPB7XxdbaJPqel28MsF3a7oo4v8AbX+L/drmvgJqHjjXtD8QXHxDn8m6l1G5+xWsW1PLtVbb&#10;G3y/3lr0/wAReF5dU8n7RD+92eVJL8qV5jrWn6Zr194g8Px6zLZah9h/s2OX/n2dV+8n95qANDUt&#10;Wll8cQ29v5P2SLypf33zv/F9z+7/AAVX+I2n+OLOx0b/AIQvTNJvYbrUZf7dtZvkeS1/5Z+V/DuV&#10;uvrWGvwv1yw8K2UeqXst7d6Y6/8AEw/5/UX/AHf4W/SvRPB/iy5fSobf7F/HL/t+Xt+7v/3qAOd+&#10;CfxGi1y+1Pwf4gspbLW7FF+2xeb+5+bcyqjr/s1rfE7w7pHhzSvtFxe/YrvyGi+1/M77K5nwzbxa&#10;d8TbK4vL3z9VieWW9l8rYknytt/3dq1sfHjR5fEelQ/2hDL9k/5Z+TF88f8Avv8Aw0AcTqzW3h7w&#10;dpmsRzTTWltB9p82H5/MT+L5Gpvwr/aQsfiHpUOoW8MX2Tz/ACpPOi2P83zL8jf7PWtTUvCcv/CK&#10;2Uln+5u/IX7N53zp/uulNt/gv4e0mD7R9im+13yNLJ+82Q72X5tifwrQB614wt4otKh1S3vfsVp5&#10;H+kRfffZ/Ds/u1R8H+NP7e8D6neaf53lWrtbSS3kWx/lXczf7u3pXjPiT9qi28K+MdM8J6x4f1GH&#10;7da+VJqEO17bzl+X5N2Gb/er2DwHb232G98u9+2yyv5XlfMnlotAGbpPxK0O/wDDmp2/+l+bYp5v&#10;/jvyr8v96ug8K65qd74c+2aho3kyy6d5tzL5q7Pu7vK2f3qhsfCf/CIWN7cfufKl/wCmv/j1Qrde&#10;Hr3Q5vLmmm+RpfN+ZPMdV/8AQaAOk8N30WuaH/odlLDF83l+d8nz/wB2vKfD+h+JdI+26hbzWn9n&#10;+fL9t/db3+9/tV6R8JfF1j4t8OQyWf7mXe1tH5399W21qatN5V9+7mtIZf8AVf8AXR/9ygDk9D0m&#10;+8OeB/sd5N9tl3tLJdfxxo3zL/vVa0eTxLf+Fb2Sz8q981P9Clm/v7v93+7vrmbXxhc6bY3tnqFl&#10;5OqxebL5U33JE/4DmrHwP+M1z46/4kdx4Zu7KWJG+z6hNKvkyPu/1Xy/N92gCv8AD/wvfaXrl7cX&#10;E3/Evl3RRxTS73kf+L564n41Q6R8IvCv2jT7KX7JLqkFjJafwSPcyqu7v92vatWs4rDxHDJ/yytd&#10;0v2X/e+X77f99VH4k0221Kx1OO8him0+62y+bN/8R/DQBzfhvR7G31yy0P8Ac/ZNkvlxfx/71d1q&#10;zW1l+71Cb91Yp5vm/N9+vK/Dfw9i0H40zeMPtv8Aol1YtbSReaz/AN3bsT+H7vLV6RqWl6nr1jex&#10;3l7F/Z8v72y8mLY8fy/x/wB6gDB+HMcurT6z4g0uGKH7TOv73+CRP9yqvxUk1fVLGGOz/fSxTrF+&#10;5/v/AMVa3w9t9XsJ9Tt5PJ/s+Lb5f7rZ/vV0HiDUra40q9s4/wDWxJ5sn+5/v0AU9H1CJLGGPzv+&#10;mUn9/f8A3awZvEls8+pxyQ/8TC2TzY/J+f5Pu7q5nwX4DvtS0O9uP+Eghm8PyztLHFNEyTW3/A/4&#10;tta2n/ZrPxHNJZwzTf6L5VxLNt/h/uJ/tUAdJ4VvrmzsZvL8rTJZf9JjimiV3+b5m+7975q6q+vp&#10;bef7Z+5/1C/vZvuVw/wRuvFWo/2zceJNMtLL/Tv+Jd5Mqu8kFdB8QrO18TeHPLkml/dP/qofkeTa&#10;1AGfeTRXmqw6Xb/3Glkl83+993/arqNN0u5lg/0zyppdnlVxeoeEYtS8Y6NrFvZeTd2sCxSXc0v8&#10;G3bt2f3v9qvVLGGWD/rl8v8Av0AVZtPvkg8ySb91E/m+bD8nyf3a4vwjqH/Cb2N7cW83n/Zbr/lt&#10;Fs/4DXpl581j5fnQ+bs/55V5T4f8WWOjfbdPj/1Vt+9/cxfwN8zfeoA9Gjb7PY/Z44fOu4v9ZFD9&#10;/wD3ao3V5K3/AF1+X91VXw/q19dQQ3kcPkxXX+s86X/vmpta8q6vobz/AFPlf7396gDDtfDsuva5&#10;NcaxZxTWsU/+j+dtd/l+7U3iD7Nf2M8l5Dd/6C/mxxQ/J5m37v8AvVX01bnSPFU1550M2nyo0scU&#10;P343rW8SWemeJfsWn3H+t/1sf73Z86/xUAUWj+0aHZSSfvvn83yof+Wf+z/vf7VbC3X2zSr3zIfO&#10;+9/qf+Wny1zei6fY6XPe6fb3vnSxO37r5v4q7KGO5gsfL/1MvzUAcX4Lt7mLQ9M0+PzvvtLJ53z/&#10;ACN/DXVa0sUtjNcf8svl/wCWXz/991k6H4iiXxHex/YpfK/1Xm/cT/gFbGua1bWGh/vJvJ8391/q&#10;t9AGT9hsbKDU5P3sPmwN/wAtf7v9xK4nw7r0Ws+Mf7Hj/wBVaostx53/AC0rro7yW10PzJJptTl/&#10;5Z/wfxfL8lamg+DYtO868uPKvbv/AJZ+TQBzPxCjudU/0e3/AH0Xl+bbxfL+8qjfNq8vw5ms7jyd&#10;M1byP3fnbXSPbVzUNWsdU8cWVvJDN9rtXaLyvuJ/nbU3jiO217Sr230+HydQ/wBVH53+z83/AHzQ&#10;B5/o+k/2lfaNHcf6bL9haK4lh+RPm+Zm2f5xXYeAfCttYf2neW8P2KHe0Uf73/Wf8Arzn4e+H77w&#10;19t/tjWYb3ULp2l8rytnlp/dT+GtzRdctry+m8N6P9r/ALQi/wBJk877kn+4/wDF/u0AbHwxs5YP&#10;EfibULzzvK+1N5f/AI7u+SvRPE01z/ZUMmn2XnRS/wDPaXZ/u/8A7Nec6tHqejeKvDPl6n+6l2xS&#10;Rff+dv4q6jWJJbXQ73+1L2X7J80v2uGL5/8Ad2L81ABpOm6nrnhW9j1yaG9iup2jjih/c+XD/Cv+&#10;9/tU2xhubWD7Ho8MMMX/AE2/5Z/7X+1TrXXNM0ufTNHs9Th/0qD93afxyP8A3v8AZ+Wsm61iLwbB&#10;D9ovfOlldvLi/j/3f++aAI9U03xLe6HNJ9tihlidv3UP/LT/AGa2Fs4v7Kh0vVPNvftKfvJfuVvW&#10;etebBD9n/wBVKnm/6qqdx40trLxHZaX5M013KjS+b8vkxotAGp4Y061ewhtLCHFoHXy/++q/APZ9&#10;l/avCf8APPxtj/yer+h7w5NFdCGTyf3sT+VX863inWY/Cv7SOs6tcQyzQ6b4snuZIoThpEjvGZlX&#10;/vmgD+gDxnpQm1S8e4mxaSP/AM8/46xI9H+0aV9ot4Zf3X7r/W/P/tV8d6x/wWD+FOq+d5vgHxef&#10;MbJxNbL/AOzVUs/+Cv3wwsLH7PB4G8WD58/6y0/+KoA+t9emvrDwrqf2fypruWxuf9dF/wBMpK/D&#10;P9mr4b6X8YPj34H8Ga5NdQaTrmqRWVzLZyKkwRuuxmDDd9VNfsb8Cfi9L+0J4H1n4h6XDNpnhW+s&#10;tQsrPStR2vNG8MDbm3L8v3mr8av2ePiba/Bv43+DfG+oWc19aaHqMV7LbWm0Syov8KbvloA/TmX/&#10;AIJP/BR/3dve+MfN2Z/e6lB/8jVy/g7/AIJf/CfWp9Ss9QvfFkN3aztH+51KDZs/h/5YGsnS/wDg&#10;q94Ds/EWs6hceFPFc8Vz/wAecXm237n5cf3qn8L/APBVv4Y6DfXlxJ4G8Vym6fzZPLlth8/8X8VA&#10;H2L4U8LW3ww8H+Gfh/4cs7u90XQ7X7N515KrzRw7mb59qhWb5v4VrtfBtrpnhCD7HHD5P/PP/pp/&#10;FXg37Jn7Xeh/tK3Hia80vRtQ0a00yeCOQ6j5bvL5nmMv+r/urFX0P4k8MxavfQ3Hk+TdxfvY5Zpf&#10;k/8AHaAKOuXVt4ggm8vyf3v+s/dfP/tVuWuk/wBo2NlHHN51pvXy689k8H22o655kf8Aqot3mfe/&#10;z9a9K8P2MWl2Nlb2c37q2/1nnf8ALSgDzz9tOb7P8KrJvTVoP/QXr42i1HzITX2b+2bD5vwrs/8A&#10;sJw/+gvXxlbWvP7uGvwDjfl/tT/t2J/S/h/y/wBhv/HL/wBtLjXm6DzJKp2uo756uTadI0P7yqsO&#10;m1+cLksfpMOXlL1q0v8ArK1oZN9U7O02wVoQ2tcNWUZSOGrKJn6pFmGufspJF/6611U1rJLWfLpm&#10;2fzK6qNWKjym1GrHlG29z5sP7yuUv7jZPN9om/db66WVY4q5PxNNHF/q4f8App5td2GXNM6qUdTN&#10;uhEn7uT/AFVcnfXUS13mmyR6lY1xPizS/sU83l19hk7pSxPsax2RObaaWeDy6yZrPbVpll8/95UN&#10;80tfuGAhKlOMKUvdka8plstNByatRr/yzkqvNHsmr9Iy/FezxEef3jjr0uaA0nihaXYcZpvWvv8A&#10;E4/28Y8kTxYYdwfvi7qQHFApcCuGcIz/AH0zXn5fcAjFJx9KUL+FOVa8bGVYRhycp3UoPm5y9C0V&#10;WrW68r/vis2Nt9Ey7K/Pa+EjXlKE5fEegakzbv3lNt7jyj5dZLTS/SpoG82s55bGlS9/4Q5jUa43&#10;/wCrrSs7z9xWPCsqVct4ZZa+Ux1Cj7Lk5vdNSwupfvv3dXLG4+0ed5lYMkcqz1YWb7PXFXy+FWly&#10;UfiktyTorHykn/d10mnWu2CaOT/tnXJ6HdbL793XZaHcRS+d5n+ur87zlTpTlAiQ3TbrZPWpq1xv&#10;grmb+Typ/Ljpv2iX/V14f1bn5apJYj1KWyn8v/Yq02rRNYzf89ayfs/2j95Udxp/2X93HXZ7GjP4&#10;5e8BHDN9qn8yStiHTZXmhk/5ZVl29rLLP/wOu0ZYorHy/wDnl/rKMfW5ZRhAC9Y232UwyR/6qWtq&#10;3tfK/eVm6A0c8Hl10VrbyNXxmJqWkcdafKbujJ+6ro7OTbXO2J2VcivPK/dyV8zWi6jPl8TBzkdM&#10;0n7mi3aufXVJDV2zuv45K8+VGUUea6EoxOps22Vt2U+a5rT59v8Aq66KzaPHmV5FeJ4GJjY1lbbV&#10;m2fNZyzb5/LrSii21481yngzjY6eOTy4Ku6DHun/AHdZWmt9qHl10Ojw+RPWGFhzYiMPM+ZxHuRl&#10;E6S1ttwqW7g8sVbszgZpmpR7xmv6R/sujQymU6PvSt/5KfKc8uc+cv27X3/si/FD/sGf+1I6/OD/&#10;AIJHcftVzg9P+EevP/RkNfox+3c+z9kv4lR+ul/+1Y6/JT9in9ofR/2ZfjDP4u13Tb/VrSTS57Hy&#10;dPKiTdI0bBvnIGPkr6Pg1Vcbw3j6FGN53lG397kiZYi0a0T939SuImgmrjpLrd+7/wBuvi27/wCC&#10;u/w4uzubwX4oB/66Qf8AxdZ6/wDBWH4ap/zJnij/AL+W/wDjX41juBeKcTWlP6j+MP8A5I9zDYzC&#10;04+9Id/wVdlz8D/Cir/0Mf8A7bzV80/sUfst+DP2g/Dniy/8Uy6rFNpd1BHb/wBn3McK7GWRm37k&#10;b+7X0f8A8FVLmO++BHgmeH/lvrUcv/fVpI3/ALNXy5+yB+1T4f8A2ePDnifT9Y0nU9Rm1O5guYpL&#10;Ax7U8tZF+bcR/fr9d4Xp5o+BIwyi/t+eVrWv/E130+Ewn9X/ALSX1j4LdT6cP/BN/wCEwbi68S/+&#10;B8X/AMZrofAX7Cnw2+G3i/SPFWl3Ovf2hpV0tzbx3l7G8W9T/EqxD5f+BV5wn/BTDwMn/Mr69/38&#10;i/xqUf8ABTbwN9nxJ4W1/wA318yL/GvCq4TxCqwlSn7Rxlo9YbfefT82QwcZQ5T6zvDis37RIs9U&#10;vDniGLxjoGj6tBDLDbalZQXscUu3fGkiq6q235d3zVs6zDHa2PmV+QyoyoVHQqfEfodKUfd/vGHd&#10;3ke0vXv/AOyzdfadD8Qf9M7xB/5DFfKWsapwY46+mf2Nrj7R4Z8Rf9fif+ixX63wBh/Z51Tn/dl+&#10;R5vF2G9nks5+cfzR9EUUUV/UJ/PoUUUUAFfBX/BXbXNY0T4S/Dz+yNX1DSJbrxXFbSS6ddPbu6NB&#10;N8u5TX3rX59/8Fi/+SV/C7/scIP/AERNQB6D/wAOzvA//RTPix/4VP8A9qo/4dneB/8AopnxY/8A&#10;Cp/+1V9dM1C/NWXtIgfIv/DsvwP/ANFM+LH/AIVP/wBqo/4dneB/+imfFj/wqf8A7VX15tprfLR7&#10;SIHyL/w7O8D/APRTPix/4VP/ANqrx/4u/s22X7Mvxo/Z9u/DHj/x5qn9ueOLOxvLXXNea4hkhV1b&#10;btVU/HOQR2r9Gt1fIf7dDf8AF2/2Wv8Asolt/wCy0RqRkB9i0UUVqAUUUUAFFFFABRRRQAUUUUAF&#10;FFFABXjH7T37Qtv+zp4Cs9Ti0W78S+I9b1GLRNB0a0/5fdQm3eVGzfwr8p/kOa9nr49/a2/5O9/Z&#10;J3/6r+19az5v3N/2aHb/ALO7PTv6UAW/Bv7WvxJ8N/Ffwt4O+Nvwoi8AxeLpGstB1XStVj1KKS8X&#10;/ljL5edu7cMN27jG5l+rru4jsbeaeQ4ijRpHr5E/4KYf8kx+GXl5+1/8LD0fy/K+/wD8tt2zvXuP&#10;7UYdv2Z/iz5fm+b/AMInquzyd2/P2ST7u3mgD5qj/bk+MHjXw/rHxD+HnwO/4Sb4QWU05t9au9Xj&#10;tL29trdts06QN833kfACn7uOqsK9E+JX7c3h/QPg/wCAvFfgjRbrxn4k+IR8rwz4WG6K5uX+7Jv+&#10;VtqxvtV+3ocfNXV/sSm2/wCGP/hP/qvJ/wCEctvNxt2f6v5t39f1ry7/AIJdNbL+yxoyXHl/apNa&#10;1T7MJfvlPPbdsz/Dt/u0AbPgb9rT4gaB8UPDPgn42/Cn/hAbvxXI8Gg6rpOpR6jbTzqF/cS+Xkxn&#10;n73+7xjLBnxE/at+IuqfF/xB4A+CPwvj8f3XhRIo/EWoajqUWnW9vPJ80cMXmMN/yh8/p93J8e+K&#10;/wAP/iF+zj+0j8LPid438YR/GTw3qevJ4cs7XV7b7NJoM13JmOa1iWTymk8tHXzG59s7SulofgTx&#10;x+0j+0J8XvFXwt8ZR/A/RdI1h/C2qahp1j9suPEN7aKu6S4gd1iXy97qsi/Mytg0AfTf7NX7Rdt+&#10;0F4f1qSXQrzwr4o8O6g+ka9oN787Wd0v8KyrxIv+0P8A659or4//AGEbuXwT4i+K/wAJtf0+zPj3&#10;wrqkV9rXiO0kkmbXvtsfnR3kzyMW85u8f3U6Ct3/AIKI/Hnxb+zj+z7D4r8E3drZaz/bFtZGS6t1&#10;nXyXWTd8re6rQB9R0Vi+FL+bVvC2jXtx/wAfVzZwSyfw/OyKzVtUAFFFFABRRRQAUUUUAFFFFABR&#10;RRQAUUUUAFFFFABRRRQAUUUUAFFFFAEO8BcmvkX9rHxt4u8L+O7U6Pq+p6Ro/wDZ8e+W2UrAJfMf&#10;+Lbjdt/pXvPxA+Lln4T1GHQNIs5fEvjS5jMltoNnLtfZ/wA9JX+7FH/tN+FZHhn4T3+satD4i+Il&#10;1Br2toX+zadFu/s+wQ9AkR4kkH/PRhu9MV5eYYKWPoewhUcPNHsZRmUcqxaxFSiqqs/dlt+TPjW5&#10;+LXxEsrjZd+KNctJQnmeXK5V9n975lq1J8QPixJBuj1jxVNlPkeKF+f/AByuj/bGIX4w6mMcjTrf&#10;9Q/+Nfa/gSMHwToBxkfYIP8A0Wtfl+X5XiMXjq+F+tzXsnv3/wDJj9uzbPMHl2W4TMFl9J+2W3LH&#10;3dE/5fM1tN3tY2pk+/sXP/fNW6XGBQelfsa0R/PTd2OooopiCiiigBlMp9FABRRRQAUUUUAMp9FD&#10;fLQAxcY4+avKvHX7M/w2+JfiSbXvEfh/+0tUljWN5jezp8qrhflRwK9V+92/WlKnHBxWtGtVw8ue&#10;jJxfloc1ahSxEeSrFSXnqeGf8MU/Bvt4N/8AKldf/Ha7b4afBbwd8IIdQTwhpA0qO+ZZLgC4km8w&#10;ru2/fZv7zV3iszDpj3pdp7/NXRVx+LxEOStWlKPZyZjSwGEoy56NGMX3UUeN+Jf2TvhT4q1mbV9Q&#10;8HWrX9y/myNbSy26yPu3M22N1Xc3du9b0vwC8BPrfhzV4/DcFnf+H0EWmS6fI9stumS23ajKrLln&#10;+Vg332/vGvRsY6Um0VEsZiJRjB1JWj5sccFhoylL2a18kcdL8KPC8nxFi8cnSt3ilLT7D/aHnSDE&#10;P93Zu2f+O1e8ceBdF+I3hi80DX7IX2lXWzzrbzXTzNrBl+ZSD95a6MqM4xmnNwKx9rU5oz5neO3l&#10;6GvsaVpR5VaW/n6nm3jTx94P/Z78EaZ/a802laDa+Vp1p5VvLc7Nqfu0barEfKmNzfnk14F+y3pk&#10;vxk+NvjH403mk/2XpshNlo8csW0yfKsbS7v7yom0sOplcfw19Xa14e0zxHYPZ6vp9tqNoxV/st1E&#10;sqAr0O05FWNP0y00bT4bOwtYrKzhTy4rW3jCJGv91VHAr0KONjQoVIQi/aT0bv8AZ/4J59XBTr4i&#10;nOcl7OGqVuv/ANqaNFFFeWeyeLeIP2RfhN4o1WfUrvwbAt3cOZZDa3M9upfu2yORV3fhXpPhbwlp&#10;PgfQ4dJ0DTLXR9Ltz+7tLWPYg9fx963ckL97P4UnXrXRVxWIxEIwq1HKK6Ns5KWFw9CbnSpqMn1S&#10;PMfFX7Ofw88beLYfE+r+HIpteieKT7fBczW77o23IzeW6hmH95uccdKf8QP2d/h58UNS/tLxH4Yt&#10;bvUBH5Qu4pZLeWT+7uaNl347bs4r03B7c0gRVyQMGqjjMTHlcaj93bV6ehLweGkpc1Ne9vove9Ty&#10;i4/Zi+GF14TtfDP/AAidrFpVtci9jigllikE4Xb5vmKwdm2/LuLVT/aN8WeIPh18M/7X8PaDaeI7&#10;GynUappl/G03mWW1lYjGfutsYs2flVs17DvDk8fL60jxAsCeTTji5upGVe80ns2/mTLCQ9nKNG0G&#10;1ukvkfB9v8U/2XdEt4vFum+FAPFEUf2iLRlt53jimZdu3ax8jarf3fqBmvYv2HfAOt+Cfhde3mt2&#10;Z0y51/UX1KOxkG14omQKu767dwXAIBGa9lX4W+DrfUf7Rh8KaNFqXmed9risIhKH/vbtud3vXVBs&#10;EZbJ+nWvUxmaRrUZYelze9a7nLm+HZI8vB5ZOjXjiKvL7t7KMeX4t2zyvxv+zH8MviDqzaprfhS0&#10;nv5f9ZNaySWzSH+85iZdzf7TV2XgnwRoPw80JNJ8N6Ta6NYRciC1Tq/95u7N6s3Jro1I24Ix7U5l&#10;yPWvGnia9SnGlOo3FdL6HsQwtCE5VoU0pPrbUdRRTKxOsfTKfRQAUyn0UAFCdqKKAH0UUUAFFFFA&#10;BRRRQAUUUUAfH/8AwUNs73w7pfwo+J8dnd6lpXw/8X22sapa2cTM/wBl/ilJ/hVdvPyn73avO/2y&#10;fj94A/an8DeFPhD8MPEkPjHxJ4v8QWOTpEcko021jkWSa5mXb91F6ruU/eP8LV98XdlFqEE1vPFH&#10;NDIjRvFKNyurfeVlrmPCvwk8EeAr+S/8MeC/D/hy+mj8qW60nTIbSWSPg7C0aAlchfl9qALbfEbw&#10;wnj0eCDrVn/wlz2P9p/2MZf9I+y7tnm7f7u75a+Jv2Pvjl4D/ZR0Tx78Ifid4gg8Ha/4e8S3s0c2&#10;rRPbpqtrM+6G5gXB+VlX7u5jjb/er7mPhbRW8R/8JH/Y1h/wkH2X7F/a32WP7X5G7d5Xm7d3l7vm&#10;27sZrJ8WfCbwT4/vYLvxR4N8P+JbqFPKjn1fTILuSNPvbVaRSVXd2oA/PfwP8JPid+0n8F/jT4q+&#10;Gt9D4StviX44+2xQ6759ot9osccit+9RWk8uZpEX5VTiKQZw1c5+0x4Y/aS8Hj4EaP4hh+FGmWFj&#10;420y28K2HhyK7itre+XctusyyD/j39dvzV+p1jZW2m2UNraQx29tEixRwQpsSNF4VVUfdWqOu+Ft&#10;E8RyadJrGkWGqS6fcpe2ZvbZJjbTp92WLcp2yL2ZeaAPiuHx/Yfstftw+MNd+K1/Fo2mfEbwxpst&#10;vr/lSJpsd/ZRLDcW28qfvbfMDfLgMgIywrS+F/jDTf2lf2/rz4g+CJzqngrwZ4RGgS6/FGz2l7dT&#10;StN5cTnHzKsnPX7n+0K+vPFngfw948sIrDxPoGl+IbCOXzktdWs47mIPhhu2OpG7azc+9TeF/B2h&#10;+B9K/s3w5o2n6Bp+9pfsum20dvFvb7zbEAGaAPgr/gsx4c06H4EaB4hSArqsviGz02S6Mrf6lYLy&#10;QJt+7975t3Wv0IsP+PO3/wBxf/QRXwV/wWh/5Nh8Nf8AY32v/pJdV962H/Hnb/7i/wDoIoAs0UUU&#10;AFFFFAEZ71z3xE/5EHxJ/wBg25/9FNXQnvXPfET/AJEHxJ/2Dbn/ANFNWtH+NH1RhV/hP0Pyf+Bv&#10;/JV/AH/Yasf/AEfHX7Ar0/AV+P3wN/5Kv4A/7DVj/wCj46/YFen4Cv1HxB/3uj/hf/pTPzvgn+BX&#10;/wARJRRRX5SfpYUUUUAFFFFABRRRQAUUUUAFFFFABRRRQAUUUUAFFFFABRRRQAUUUUAFFFFABRRR&#10;QAUUUUAFFFFABRRRQAUUUUAFeSfEXxZLo3j6zsJABazaesvmj/lm/mt/47XrdfP3xw16xs/HsFnO&#10;IRJHo/mvJNLs/dtJIrf733aAI/HkN9eWNlJb3svlb/N8qH5/MT+7v/h3V876D4b+3/HDU9Uj0y70&#10;yKKeCWSXzfOS9+Xbt2fw19DWN9Y6l4HsrO3misvtUH+jyw/P5af8C/i9K8x8M+NL668cf8I//wAs&#10;rH/WS/L/ABf7FAHoTa5c+KNVm0O3spf3SL/pU0q+TH/dqSaxtvC8Gp3lvD52oSweXJF9xJNv/oP+&#10;9XA/D3xZ4zfx/wCJvtmmQw6fE6xW/ky7/MTc3737v3v9mo/FHjK6sPGOs6XcaNDNpV0iy+b9p/1m&#10;5f40/wDiaAJNQvNM/wCEqspLOHybvxD/AKy7hl86Heq/d/u/8CruNQ8aRWf9p295ZfYorXb5d1NL&#10;8lzt+X+L5Vry/wAP3H/COaHBb6fDDDp/+qsrWH50svmb7/VvvV5zcfFS5+Js/ibwf4w0yabT7adb&#10;HTv3Tf8AExdf9ZL8q/Ku7p96gD1DxxpcXiPSrKOSabTNKudvmeTLv/2l9K7zT9Qi1zwBe+ZDL9ks&#10;f3ccV5FseTb/AJ/GvEdP+FfirTtD8QR3Gs+fokV1F/Z3h+0iXzrZF27lR2+9/er3rw/N9lsbKzkh&#10;86KJPKjl/wCeabf46AOH8UeGfCvjrStMk1CGLyooF/5ZN53/AAD/AIFXeWeg21lBZXGj/udVitf3&#10;fnf8s4f4qrr4Ttk0r/SLKHzok82P/pm/8NN8NxyxfYry4h8668jypPJ+f73zbqAM/Xvit4auNKm0&#10;+8mm8nZ5vm/Zm2b/ALu3/eatLS5NI8VQeXcWUVlLLYtF5U1z8+xl+b5P7v8AtVzOteV4h+26XcaZ&#10;DNFF/pMkvm7/ALv8Sf8AAq8t+Dt5F4m1ybxZqmmSw3cTz6b5s0rJ5kDN/c/iX+KgDrvD/wAOf7B8&#10;OXvh/wAF6zNDqFr5t9ZS+U0yRuzfN/st/u113hu+0zw9qv2zVJpptV0yBZbiXymf7T8vzbK7Lw/N&#10;baRYwx6XD5Np/wBdf9X/ALiVj6tbywQanrmn6Z/pdqnm/uf+Xnb/AMsn/u0AcXH4J0Pxp4j0zVI9&#10;Tu/tcV19pj86JofLT+7/ALvzfer2qa4i0a+8yODyYpf9XLDEv7t/4mrze6+KWh6p8Mr3XLzRpoNP&#10;iRor21h3O/y7d3+1XcR+KtMbQ7KTUIZoYrl/Kj/6abaAPP8A4heLpZfPjt72Lyov3sfkyq7/AO1X&#10;mPirWPGc/wAHb238B6nFN4w89ZbeK7tm8mNN37xfm/2a9E8beD4rrxHDJ5MMOlfL5f73+P738VTe&#10;F4dc03XL231CG01O0iSWWPVfNVH/AN3yl/8AQqAM/wDZ/h1fVr7TLzxJ++8QRWLRajFafJD538Wx&#10;P92vXvFWl/2lY/2fZ/ubSL97H/G/y15f4B8SRap4jvLjT/KntJX/AHnnfJN8vy/On8Pt616Fb+NJ&#10;V1XU45IYZorXyvs/72gDJ8O65c/YZrOTyYdQifyo/tfyeZUPijxZc2Wh/wDEwh+xXe/y45fvpJ/t&#10;VteLvAOmeMv+Ef1zXPO+16PdfbrKKGXZ5b/7dYPizS/+Et0ry9Q8qyiivvNji83/AFny/wDoVAGo&#10;uraZfwaZb3EPk/8APP8Aub/+A15fcahpml+I9T0+386aW+fzZP4Pn3bdv+zXRfEi3vrfw5DeaH/x&#10;92sHlad9j/8AQt9eX/29c638cNM8LyaZNDqv9gLc3Gq/66GN/N2r6K0n8VAHqHwz8UancarNb6p9&#10;kh/ftFb/AOkr9z7u3Z/ersJL65s/Ec0l5D/onyxW/wB3fH/tV5bcfD3TNO8RwXlv/wAfdi/2nzYf&#10;kTe33v8A9mtzxx4g8PLPDb6xey+b5EUsd1D/AH/+A0AdB4L1y51vxH4m8zzv7Ki2/Z4pvk8x/wDl&#10;p89egXmrfYtDnuI/9bEi+XXkfijVtci8OQ/8IvDFe63fOv2f7X+5SNP9vru3LXSaHb3OlwTW9xN5&#10;3mov7r/nn/e/3qAOq03xN/wkNjZSWfmzxS+b+9/g+VvmrznxJ4i/cXsn22Ky/f8AlSSzW29/vfd/&#10;2t3+zXQaPpMXhzQ4dD8NwxaZLE7S+V/BHubdt+asHx1HbS6rZf2pN/x4x/vIv4Lnd/f/AOBUAene&#10;F/Elj4gsYZI4f9ElT93WXrzSvP8AbJIZfslq/wC7ih/9CqTwrYxXulTf8uUUrr9nih/5Zp/+1Wp4&#10;08P/ANveDr3S45vJl2fu5Yf9mgDz28uL7Wftv9hzQ/2hv/d/3PJroJvDttbz2VxqEP23UIk/dy/N&#10;XI/D/T/EOjTwx+IL2G9u/L/49IYv9Wn8Pzr/ABba6S1bXLjSr2TxBN/ZnyNFby/L/wABagC5JrEW&#10;l6rDHJD50t9/zx+dI/8Aff8A9lrtLdZXg/ef9tP9yvAfiJa6nrOh2XhvQ9ZlstVidb64uvsO9JIf&#10;/QV3fer37wzfS3+hwfufOl8hf3v3PnVfvUAQ3FxbWH7yT/lq/lW8X+3/AHUrn/HX+geHJtQuIfOt&#10;LX97HFD9/wD2q6T7VFdX0P2z/l1/ex/79UfGVrLdQeX/AKmL/pttoA8H1bxBq/hexvZLPU4b37Tt&#10;+z2k0q+dvb+HfXsXhlrnUtD0y41SGaG7tk839zL8lef698J9M1Txj4f1S8hi/wBGn82Pyf8Alo/8&#10;LV0njzTdcv8A7FHo+pw2Vpau3221/juU/u/3l/4DQBh694k0Ow8VWWsapDN+6nWxt5Ydz/6z7u9F&#10;+77tWx448QeVBDHZzfwN5kUMXz7Pu7f73/Aq4f4f6ffX+uXtxH52maV5/lf2fN87/wCzsdq67xF4&#10;d/svVYbyP99L/qvNml2P97/x6gDl9YtYtI8HTeXpkvm337qO7ml2Pbbvl3f/AGNb3wt0+x0vw5D9&#10;jh87ykXzJf4/OWuk8TW/9paHDHJNDNd/8s/3v8H95K534d2sVlfanpenz+TFE/m3H7rf5ny/N/tf&#10;doAh8WWN95H9oWflf6DP9uk87532Krbtm3+LdVrwn4ovvGnhX7Zcf8SyXY3ly/f8z+62z+9/s1Y1&#10;izuYPEf7yaGHStn7v+Dy/wDZrn/EXiz/AIQWfRtU0/8A02KW+W2ki8r5P+++dtAF7SfhLY65440z&#10;x5eTedqFta/Zo5Zv3P8A45VzWvDttqWq/bLeHzpbF/Nj87/lpu+Wug8RXkt/Y/66aHzdsv8Aqt/+&#10;8v8A49Ui+H7m3nhkt5v+JfKnlSed/wAs/wCLd/tUATXmtbILK4/5a/N/3xtrz/xh4q0y6gsvFFvD&#10;dw+UjW3+q/j3Kvzp/druPFX2GKxm0vUIfO0+WD/nq2//AGvn/hri5tFsb+x0zR9Dh/4kkW6WTzpW&#10;d9+7/vqgD2jQZJYrHTP+euzzPN/gr5H8U/8ABKn4I+Idb1PWLu+8Wfb766kubjytWhVN8jMzbP8A&#10;Rz8u5q+tLWG5SCGO3/cxbP8A9qqfiq88qx/1392gD5Bsf+CSPwLvIPM8/wAY/wDPL/kLwff/APAa&#10;rB/4JFfAcdZ/GX/g3h/+R6+xNDuPKsYY5P8ATfn82nalqUsUH2yOHzoov9ZF/wCzUAeZfBb4JeG/&#10;gh8Op/AHhg6idAjkuudRuVmm/fr+8+dVRfp8v/fVfMdx/wAEt/gP9osoLe98Y/vX/wBb/a0H/wAj&#10;fLX2PDrkV5BNJJ5373915X+9VfQ/C8WkTwyRzedd/wDTH7n3qAPlxf8AgkZ8C/P/AHl74x8mT/Vy&#10;/wBrQf8AyNXEeKv+CYnwa8Oa5DH5/iybTv8AloP7Si3f99fZv/Ha+/vEGn6nceT5d7D9k/55fcff&#10;WGs0XkeXJ++likb/AL7oA8b/AGX/ANmfwP8As9z6nZ+E5tWntdYeC5uP7XuVm/1fmeXs2om3/Wvn&#10;71fR19cW2kaVDJJN5Pz+V5s3/jtcbYtYwTzR/wCu81/3n8f/AAGpviFZy3WlWUf+utN/+kxeV/Bt&#10;oAmjjj1Kxmjj/cxSv+8l+55ldhp+lxWs8NczDo8vkQxyXsvlfL5cX+x/d/75q1q3ir+xNV0zT47K&#10;W9ll3fvYYm/d0Acx+1vD53wwgT/qIQ/+gvXx1aRyKT+5/jr7J/azV2+GsGz/AKCEP/oL18hLbSRk&#10;1/OfHcv+FeS/uxP6L4Dl/wAI7/xv/wBtL91bfuayJLby/wDV1qAySw7KmsdN2z+ZJX5jGfs0fexq&#10;+yiVbdJG/wCWNXLOx3VsLbRpRLbbP3kdccq/McM6/OZ06DGys6RKnvpJFrOZttddOJ3Uoe6YuqR/&#10;9Nqxby0jnh/eV0GpNu/1lYMqyS/u469yhKVj3aPwlHdbWH7uuf8AFFnu/eR/vvNrcm03zf8Arr/z&#10;1qQ6ZI1lNJ/zzr2qFf2E4zOn4TyG4m82f/U1HqSxeRDJXSapZ+VP+7h86svWo/3Hl1+u4DHwqzo8&#10;numvNzHL+ZvnqG64q5JaxVXuo9lfrGFrUpVYzo+76mU480SqRzjtSEUpNIa+2oz973PhPPmgxRnN&#10;HWlxWGIlKlP3yocsoigZOKSSLbU0EHmU2Zq8WdZVKsuQ6YwIt9Tr+9gqOiM7azqqM4yL+EtNDupt&#10;nDLmrVnH5tXP3VvPXy9bHypRlR+I05Rrfuq2rH54KxVl3z1pW95F++8uvjMxp1atL4SxuoL5s/7u&#10;q91DtqZl82tix037VB/qa4/rqwcKfPIiRn2/+j+T/wA9a6LTZvNgmjk/cy/88qjh0vZB5cn/AGzq&#10;m0csU9fJ16sMfzd+5JsapaxQQQyR1DptrLdQTeXDWxpM0U8H7yCL7latjY/uJvL/ANVXy88R7KHJ&#10;1uIwodLllsfL87/Vf8sqbJa3Lfu/3U1bNvY+Rqnmf8sqv2Fn50/mVyTxXKBX0fw3E0/mSQ1cvtDu&#10;Vn8seb9lrqNH0v8A9DrrzbAQ7K+frZhKNTueRWxnsp/zHnVnZ/Z63NPusVY1PTdn7yOufmuvI/d1&#10;lzfWTXnjiYnXpJ+5/d0xo5Jaw7W88qtK3n82uOdKUGcM6MqZYVpEnrajuP8AlnWSvltU3mf8865Z&#10;rmOGcOY6KzupFrotP1LdDXCxXGwfvKuWms+R/wB915VbDe0PHxGE50ehW91u/eV0OnT+ePnrz7TN&#10;U8395XTaTqG+b/pnXg18PynzGLwzijtLKeSA10+ktu/eed50tcTHeRz9K6fQY4riAeZ/f/d15FGE&#10;vax5I+8fG42n7nOehWM37gUy4u8kis63uPLPl02a8jWav2SfEMpZfThzcvL7rPkvY+8c18WPhvpH&#10;xf8AAes+D9cN1DpWrwfZ7mS0k2TbNyt8jMp/ujtXyHff8EovgpZ8pdeKifU6nF/8Zr7ZvrjZENlZ&#10;lzfxSWew14tbizMMvdSjgKzpcz5tGl27nTTw0ajjKcbnxHJ/wS9+CSf8vPir/wAGcX/xmqc3/BM3&#10;4JRHb5nirPr/AGnF/wDGa+w7iHj93XI6/ceTN8lebQ434kqPl+vT/D/I+jw2U4SvLk9medfHv4Qe&#10;F/jh4Y03w14kF+dL02dbm3/s+4WJt6x+X87Mh/hr561L/gn18JrT/Vv4j/HUY/8A41X1RqjSyn92&#10;Ky7v94PLr0sr4hzbLaEcNhcRKMOyaZ9ZDJsFVcZ1qabPlEfsE/C4f8tNf/8AA5P/AI1SxfsCfDKX&#10;+PX/APwOT/41X06lj5g8utCzs44K9ufGWdx/5ipfh/kd88lymK/3dGb4T8M2/hXw/pumQebNa6db&#10;R21v5vzPsjVVXd/tbVrW1SLzoP8AW1NKNkHmVlpefaZ6+Oc6leo61T3pHoUo/wAn2TmLjTo0kmke&#10;Ln1r6N/Y+TZoXij/AK/0/wDRYrwbUW/eGOvof9lWPydB8Qe94n/ota/VeAqvNnVKPlL8jyOLqvNk&#10;s/Nx/NHu9FFFf1Cfz8FFFFADVr8/f+Cxf/JJfhf/ANjhB/6Imr9Alr8/f+Cxf/JJfhf/ANjhB/6I&#10;moA+92koWSqrXFH2ivhHmS5jq5C15n1prSe1V/tJ96a05ap/tGIcha8yvkf9uZt/xU/Zb/7KJa/+&#10;y19WeZXyb+262/4t/st/9lEtf/Za9HA4xVa8YEThyxPs2iiivrDAKKKKACiiigAooooAKKKKACii&#10;igArxr9pn9nm2/aK8B2mkjWb3w34g0fUYta0LW7M/Np+oQ7hDLt/iX5j8v4gg4Ney0UAfJPgj9kT&#10;4g658VfDXjL41/Fw/Ec+FJHudC0vTtJi0uGK6b/ltN5WPM27eF9epxuVvdLfwn4yb4r6xql/4thv&#10;Ph/daUtrbeFhYKkttdbl3T/ah87Bl3rt/wBr/Zr0KigD4a/4YR+KXhDRNY8AfD347y+GPhDqE84j&#10;8P3WiRXd3Z2053TQJdMd+3LPj5l+9zyzE+gfFP8AYU8O+J/hP4B8L+Ddcv8AwNrfw+fzfDHiOAia&#10;5t5Np3ea3BZZH2M4XbyvHHy19S0UAfKPgf8AZH8caz8RPD/i/wCNvxXm+JkvhmdrnQtGtNNi06xi&#10;uf4biVI/9ZIv8O7p69qreNv2PvG3h34ma/4u+BPxPPwuHidzc69pU2mR6jaXF1u3faYkk+WN2+bf&#10;/wDZYr63ooA8M/Zm/Zosf2f9K1q/1DWLrxb4/wDEMwuvEPiq9/1t7NztVVydsa5+Vff8B4X/AMFi&#10;v+TQof8AsY7L/wBFzV9z18Mf8Fiv+TQof+xjsv8A0XNQB9keA/8AkSPD/wD2Drb/ANFLW/WB4D/5&#10;Ejw//wBg62/9FLW/QAUUUUAFFFFABRRRQAUUUUAFFFFABRRRQAUUUUAFFFFABRRXJePfiNoPw40o&#10;XmuXvk+a/lW9rF89xcyfwxxIPmZm9KAOlnuYoIZJZJBFHGMvIegrxy8+I/iD4vXMmm/DgnTNFH/H&#10;x40u7bfD8rYaO3ibHmN/t/dFOt/AviL4zKt14/h/sHw2HEkHhK1ly8u3o13KuN3/AFzX5fXmvX7W&#10;zisbeKC3ijhiiXYkUQ2qg9qAOa8C/DbRfh5Yyx6ZBLNdTfvLm/vJWmurl+PmeVvm/h+6OB2FdfRR&#10;QB8D/tl/8lj1D/sGW/8AJ6+1PAX/ACI3h7/sH2//AKLWviv9sv8A5LHqH/YMt/5PX2p4C/5Ebw9/&#10;2D7f/wBFrX55kP8AyOsf6/qfrfFP/JO5R/hf5ROkooor9DPyQKKKKACiiigBlFFFABRRRQAZzTKf&#10;jFcp4n8e2Phu4Sz8m81PVXCvHp+nW/mzbCWG/wDuqvyt8zEDPHXimouT90ltROoodglcPN40vk0Q&#10;3F7ZnR7v/nlF/pbB/l+XauN3+9wK4nWfB9h46g+0a/ZeIdf+7/xL7y52W/y/xeQmxN3/AAFvUc1v&#10;Gi/tGUqn8p6L4m+JfhXwfiPV9dsbKWTaRDJLulw3AbYMnb/tdK5pPj14fu737NZ6Z4gvYBdfZpL+&#10;LSJ1to3+VtxldVXb833h+FU9B8IR+EvOt/Dmiy6L93zIobK2hST/AHHVdzbf9r61tafcSW9l/wAT&#10;SG7hMT/627to9nzfxbk+X/CtOSmvMz55y8incfGqPSYBear4V1zTNLy3m3/lw3CW6KPvTpFI7x/9&#10;81BN488Z6n/pmkaPotppVzA5spdSvpHllOV8uV1iQqsbL8wXcXO9funK1sxR3NlqkqC7895HzHdR&#10;DYsn/TOXb8u70fv0Nc1pGqf2B4+03w/NZS6Zpd/HLHbyynckt0qeZJaJz93azzBm5ykgBpqMPsxJ&#10;bn/MbFvrnjKGEyXt34ZmzJ5cccMVwjyH+Jfmb/61Zmu+N/HemXumWKaLpR/tLUUto9aFz/olvC39&#10;9CwZpP7iq2HPHynGeyt9PivNKhsz5OPI/wCWO3ZGi/d2Vzmp+ErrVfDt5okZItL2Dzbe/wD4re63&#10;bo5V/u7W2t67l461KcL+9FFNSsV77/hLEiM0fj2zgSWNJI4/7Ijcxhv4vv1Yg0vxLZTw3EHjiW9i&#10;2LHJFqNrBs3/AMW3YgZf91map/h1q0XiHw3pup+R5F1dPL5kUsex7aZf3ci7T/dkV19hxXY2oiiE&#10;PlyykyJxn5vu05z5Xy8q/wDAUVCPN/8AtSPNdZu7zxxrl/8AD+/1LUNF1a2gj1Iaholy1o9xas8i&#10;x7JeW3KyYfqPbDVp+HfA9xpWl6npsmv+JdZtZf8Altq2o/PG+7d8ksao6/3T82O2MdcfU7EaP8fP&#10;DeqETGHVNFu9MIlk2RW80Mq3K/7zMrTf8BT616dDAEE9xO38bP5svy4T+Ff92icuRR5dmTBXcuc8&#10;k8UeHLzwBod7r/h7X9au9a02CW4jtfEOrTXFlcPt2+RKrONrNn5W/h256Vs6d4OuZ7O0S81fVLu8&#10;ukWSSw1C+k2RvtVmXbG21l3fgo49q1fiv4gHhzwPr+sfY/tsVrZSyyWksaukm1N3zow/z+NbHhkY&#10;soZLqeae7vE+0ebNtSXYzblXb/Dt/urTc5KHOHIufkORj+FWmW97/ot54gs5diGSK01a5iT/AGtn&#10;z/N/ut2qGO31pjeaBDr93DoltF+9vxLv1PzGK+XGjMj/ALnbv/fSfOflGcfPXo3kxSwmCOLyfL/7&#10;6+b+L5a4HwdoUr/FTx7reB9nkjsdKMGz75hiaRm25+9tni+92oVRyUufoDgo8vIPs/A+vrZBLXxv&#10;4gnjXb5Rme2eYIv97dB8zf73Ws/xbrvjHwD5OqR6n/wkolngso9CubJbZ5ZpJ9u6KVV/un+LhQvO&#10;d1ejyahbCCKOc4li2yPHLuTH92uJ1W/fxd8UtH0ezA+y6RaSaldyTR/6zzG8mNVO3+75zfKcfd/A&#10;jNyfvxXKE1yr3PiOi0f/AISNfPuLrUodRim2+VFDZLDFF8n++XK7vXntio9S1LxcYSunzaCtyG8s&#10;pdpNjf8Ah+nrW01xiUm3hk6Zk8o7k3/xLt3D5qyrrWtNgvvsccXm3/zSSCUNsCL82593/fQ96xXv&#10;P4TTp8RzS+PvEvhsxXviOHStR0aXbCn/AAjsVxNcJMz7V+RvvLnfnbyu3J4Vit6fx34v0yeeS/8A&#10;B9pBY7x5U0erb32fxb/3W1TtXd97b23ZrG8GQx+KtWg8USQyzRW3mxadFF8nl7v9ZO/zbWkkb5Qy&#10;5QJu5+Zq9Dt2uYYpTLZ+THJ08qTe/wDs7v8A7GtJqEZfCZw5pfaMvSfiFbXVtNPqdjNoPlQeaRdy&#10;xt8n8X3GP3f/ANVaE/jbQbO9+x3Gr2EF2I/MMMtyqOE/vMpOQvT5jx8w9a5nxvp2qXdh/Z+gXkOm&#10;G+jaOTVJdrpZQ/dZkjY/6z5vk7Z68LzP4f8Ahjonh2wmj0/TRaXcuftGoS7Zbu5+X/WSyt8zM3+1&#10;+lS4UrcxV53O8jljlQvGfM+lOPFeMeLLQfD/AMD3txon/EgOmu17BbaRbblP73dMvlfd/eM/3W2+&#10;5+XdW3afEzxDewxXFn4A1UWMuzZ9rvba3m7+Zuj3nbt/3sk1PsHbmiV7WN/ePTTTgc1xngzx3L4h&#10;+12mr6Y3hvWbb95Jp811HM/kfwy7kJX6rnK9+q57PGKyaaZonGSCiiipLCiiigB9FFFABRRRQAUU&#10;UUAFFFFABRRRQAUUUUAFFFFABRRRQB8A/wDBaH/k2Hw1/wBjfa/+kl1X3rYf8edv/uL/AOgivgr/&#10;AILQ/wDJsPhr/sb7X/0kuq+9bD/jzt/9xf8A0EUAWaKKKACiiigCM96574if8iD4k/7Btz/6Kauh&#10;Peue+In/ACIPiT/sG3P/AKKataP8aPqjCr/Cfofk/wDA3/kq/gD/ALDVj/6Pjr9gV6fgK/H74G/8&#10;lX8Af9hqx/8AR8dfsCvT8BX6j4g/73R/wv8A9KZ+d8E/wK/+Ikooor8pP0sKKKKACiiigAooooAK&#10;KKKACiiigAooooAKKKKACiiigAooooAKKKKACiiigAooooAKKKKACiiigAooooAKKKKACvnT49eA&#10;v7X8ejxBcQwz6fFoi2sfnf8APTzZG+u35kr6Lri/HRwP3gimh8hvMiNAHzZptjbeK7G98vTJobux&#10;g82OL5oUknX7uz/a/nXN/DW+i0me9vLzRpv+Eglum+0/e3x/N8u//wCKre8E/EC2i8f+INHjvZZv&#10;n82O0/jjf/4ms34geOLrwbqsOoSaZ532m6XzLS0l/ffN96V6AJNS8deIYtVhk0fRoYdPif8A02KG&#10;Vt+/+L5P4vZl61cutHtfFeueX/bP2LW/I/1Xlb/M3fd/2vlrD1jwjqdlfXuqWfiyaD7dAtzb/wCr&#10;32z/AHlXZWXovjDw9dfFuys5PJvfEtjaxS/63Y+9v7+1vloApyeKrn4VeONTs/Ennf8ACP7IPs+o&#10;Wltv8x9vzb9v3fm/u10ln4qsfEN9/amh6NFe6Jpk/lfarO5X7/3duxf1+asn4taTqfxL/szUPOl0&#10;zRPPaWTT5otk1y6/L/wL7u6u2+FPgPTfCngC90/R9MtPD/m7pfKtJWdPOZmZm+agDspPEVtL/bMl&#10;xZQzS2qLLbS+U2/5v/Qv+A14ha/EDxloPxgvZNc0a0/4V3Fuk/tqG92PH8vyr5TD5t395a+i9P8A&#10;7Iax8vUIbSG72L/rpVTzNq/wV43/AMJRoepa5e6H4o/4meiaxOv2a08r5Pl/v/0oA1pNY8Qy6H4g&#10;uLPWYfNuv9J06WaL+D723/2Wr3gG81fUvB1l/aEMWjS3SN5kVpLvT/4quR+JlrbS6rD4f0Oaay1W&#10;JFlt/J27Nit82z+Guq+IWi6nqUGmR6Pqd3o13vilkltIldP9pfm/hoAw/ANjqfhfXL3S5NMhvdP2&#10;S/6X9p2Ps/u7Km8H+KLHVoPsdn/ps1jO1jJFD/qd/wDdroLXwvFomueZqmp/2nd+W0scX3P++65P&#10;wP4X0zwf4jvdYt7L7FaXSNc3H/Xb+7QBra9rHiWDxxo39lw2kMW9YriWaX5Nn8S/723+GvXLe8lX&#10;VYLeOyhmtJUXzJYZf/ZK8T8N61Y3/iua3vIf7TtL52lt/Jl/c+fu+7v/AL235a6rVm8Q+HINTvNH&#10;+yQy7F+z2vmt/s/N/vUAdxrngnTP7Dms9P0yGGK6dvtEXzInzfeavN/DvxSsfH3k6PZ+H7uyu4na&#10;K3/teLyfu/KzbP8AgPHqK9M1jxpFo0EP2yHzoZXWL+J/n2/ef+6v+1XO6ppf9szzapHNNDLs/d+T&#10;9z+78n+1QB5b8XPB+r+K/Dl7ZyXs39oSusVvL80Pl/MrfIn8XvXC/D/4nan4Bn1Pwvrk0us3djti&#10;/tXzV2fvP4UT/Jr0T4geJtX8G6VZXlxN/aeq7PKt7vym2R7vl3Pt/i2tW14Z+FumeI9DmvPEFlFN&#10;dX22WT91s8t1+7QB5O154h+G/wARptUkmh1PStYnW2/0SL57b+FWfb/tfpXdfC3WpfFHxU8Qf2he&#10;+d/Y/lfZ4vlRI933m+WrWpeA7q31W91DwfDaTXf2VbbyryXZDs/2Nufu/eq5Z+CbnSbGGS4vbSy1&#10;u6/e3stpFv8AtMK/3/7tAHpXjLxZplxB/Z8l7NDdXUDRW8sP/oW+vm/4weKNcXxV4A8L3nnedqd1&#10;LF5tpL/di+8/+eteveF/h7pl1rl7qlnrM175X+r/AHX/AB7f7KfN92uF+JH2H/hOJrOOH/iYRP8A&#10;6Pdff8t5Pl81E/h96APTtPX+y9K0zT5IZvNtrX935O5/n21m6tZxW88GsR2UMOobF+0RTS7H2f7b&#10;10ngvw3q9lpWmf2heQ3t3ap+8l/jufu/981i+MNe0h/EdlZ6xNDZfav3Xlff+0orfdoAh8SaDFFY&#10;w6pZw/vb618qSX/nnt+b/LVy9j4dsdX/ALGs9Q0yW9h3t+9m/cpbf3v96vTPF15fQQQ2+l/8g/yP&#10;3n/xP/Au9cCuqXPijxHDo/k+T5UHmx3f/PP5tq/7LUAby2MUXjjTLi4n/dRQLFbxfcSNFWm+OpLb&#10;QYL3ULO9m82WDypJYdv7v+7/AMCrSvNBi1TVbKO48qb7Nt/e+bsf7v8AcrlfideXOg/6PZ6ZDqd3&#10;cp/oWleayJ/tNv20AXvDfiSXVNKh/wBNlmu/9VJdzW2z7S7LuX5P4flqFZr7/hP/AOw7yy/tOWVF&#10;l+1TbUh+7u++v3a6LS7XXINV+2SWWnw2kUcX7r7T88jsu1vk2/dX+9W9qmqbbG9j0+GG9u/+Xj/P&#10;+7QB0Wi2P2WCH7PN5Hlf6yL+Cty8/wBCsZpP9d5v73zfuVwvw10u5stD/wBMmmvbuV2l83zd/wDw&#10;H/ZrqPE0n2fwre+ZD+92N/qfnT7tAHB/21ffbr24jh+2xReb/sPG/wDd/wB2tzxRo8vjDQ/9d9iu&#10;9iy+VNFv/h+7/tVxfh+31eCx+xyWX+l3MCy3F3/B81XPEklzreuaNZ2+pzWUVi6yyeT/AMtNv8P+&#10;760AHw78eaR480q9k0+GaG70ydtNk+2ReS8jwfL8if3fSvWrW4ttI0PzLibyYok/1teB+GfDcVh4&#10;qm1CTU4YdPlvvN/s/wApU8x933v++q9u8TeE7Xxl4VvdHvP31pdQNFJ/8VQBc221l515+58rZ/ra&#10;5/xE0vjfQ73+y5vsV3saLzZvnq8ukxaRpUNnJ/pn3YvN/jqxH5VhBNHH+5llT/nl8m+gDzfw61zb&#10;2OmaXqniCK91CKTypJfl/ef/ABNdVJ4Xllvoby8m867tX823l/3vl/irD1jwzLBqumXlvo1p9rif&#10;/j7+auf+I3iTXLqfRrfT720+1xXS/aLTzf8AWJu+7/eWgDQ8UeKLawvvs9vZedqFs/7zyZdnl/L/&#10;AOPfLUar/wAJHoemapqFlLD+/wD9VN9/5m2103h3w7/aOuXv2yy/uyyXf8Em7+H/AGqvfEqb+yLG&#10;yt7eHyYpZ1i8379AGTp8kTTzSWcMP7r/AL7/ANqsXxBr2madrllHbzf2Zrd0n7u7m+5Gn8So7fLu&#10;/wBms+S1/wCEa/4ml5e/bfK3SyRQ/wC1/C9c7eeF9M1z7b4gvJpdZhlf7Tbxf8+X+ym371AHXeJv&#10;FltFY+XqnkzRf6qSX/no/wDe2VtLoNtLodlcR3nkxW225ji8r/vnfXjej+KtM8b6r9njh+xRWM7R&#10;fvvkf5fvTojfe2tX0BHp9je6VZRyTedF8v73/np8v8dAHHrqGp3+uXvmWX/EqtbVZbeXzf8AWT7v&#10;u/7Py10Gk6ffXWh/aNUvf3sTtLHF99NlQ6k1rFfWUdxNLDaSv/qv4JPl/v1pNq1tLPe2dnD537hZ&#10;f/Htq0AY8c0XjDSpo/Jlgi+aL99Fs/i+b5P4q1PA+jy6XPe+XBD9/wD4BXN/DvXr7WdVvZLiy+xW&#10;lrui8qaJt/8AEu6u80mTfBN9nh/5af8ALb5KANiHUor+ea3/AOWv/TaudkW28Qedb2/+utn/ANVN&#10;/wB9U28mi0u+nvLiGb91/wAtaot4gisL6GS3hmmu7n/lr9z5Pu0AdNa2O2Dy44fJ/wC2tUbyOWex&#10;+x283kxROv73/d/2K1luNsHl/wDLWs/WNS/svSppI4f9an/j9AHE654y0zRtV+x+T/pcs6xR/wAH&#10;z/w13XhIyWdvDIZvPutn7yWH/wBnr5n1a18X/EOxvf7Lsv7Mu/P/AHeoff8Au/xV7x8M/D994V8K&#10;2VveTf2nqGz/AEiWb5E/2qANDW9Gk1i91O8s73ydQkg8r998iR/7lZfhmz+y2MNneTQzXcSf8ffm&#10;/wCsf+KqfxO8ZW3hSxhk+xXd79qdYvKtIt/l7vmqaxtYtZvvD/8AoV3DFF/pP+x/wP8A2qAOm8L6&#10;HYrpV7p9v+5+dpf9j5mrF8ZeIrnw95H2f9/aRP8AvIvvzXNdNdWv2eCb7HN9ii2f9+653w/DY6p/&#10;pEkP+q/57ff/ALvz0ATXmrXKaVDqEdl50su37PFN/wAs/wDvmtzw79puP3mqeT9r+X+7Tb6zivJ4&#10;ZPO8mL/nlD/n5abZ+bBfTSf7v+3QBy37WkrxfDay8vr/AGnD/wCgvXyGL+SSc19dftcHb8MbY/8A&#10;USh/9BevkCI7pzX858dW/tf/ALdif0XwFFf2Q/8AHL/20uWl3IPkrYs5N/8Aq6q2ekyH/WVpIscQ&#10;8uvyqq4n2decJfCXFXdTnTdRC1Wljj8jzK82TPLlPlOdu7esnUV8utzVBsrmbq68z/WV6uHjKR7W&#10;G5pmTLeRz/6ys+4t91WpI989TWNvtr2+b2aPevyRM0xR/wDPKr2n2u6D93Vy6tabbw+VUOrzRCdb&#10;mgc7qWgRef5nk1xPijR/s/8A1yr2Cez3f6usHxLpHnaX5detl+ZSoVYzKpVjxW30WK4qG802L/V1&#10;1UmnywT/ALuq/wBj8mCaSSv06jnc/a8/N8jsj7xwt5Z7ayq63UId/wDq6524h2T1+yZDm/uyM50/&#10;aFXtmjGauLbxPUc1ntn8uOvr3nVKr7k4+9Y5fq3s5e4RrNs/dx0TLs/d1IbWVKhk/wBfXDh40pVf&#10;clzHRf3RM1LDUPWnM1a14y5vcFGfu++XFuPs9H2qWqO7ef3lO8yXHl15zy3ljz8vNItVS402Kmtb&#10;j7PWWF605zvNZzy32vLS/mK5+WJ0ljqn7+vQNHuorOx/ef62vKtISSW446V3Oj28t5/q/wB9X4/x&#10;Xl9GhOUOb4Sr80TpPscV5+8/5ZVl6tpvm/6uuhgspbax8v8A2Kxmhlef95X5nQrSjP3JbEGPpclz&#10;BfeXXdaHFcwfu5If3VcnpLSyzzfuf467TSbiKIfvJqrNqvPL4SZEV/cR+dNbyfufnXy66rRraNhD&#10;HWBrUMcsP7vrvrrNFSKLya+ZxM/3Whx4idonTaZY7P3db81rthqtp8fmw1YuEuVGyvjKk5SmfGVq&#10;spTMG8j2+dXH6tYxzz13l1H5tc3rNr5Ymr08LV5ZHsYOryyOZtY8fu6vQ3GysHUb6WwqrqGrfuPM&#10;t/8AlpX0KoyqH0PJ7Q6mPVdp8utWzvN1ef6fqkS/6yb97W5pupeb+7rnxGF5TnqYfQ6yS8zRbzef&#10;+7rE3yNV2xm2zV5rhyxOGdHlidxYr5Va0GoyWlcvpt9umreMfmivnq0Pe98+YxFLX3zoYNbzXX+G&#10;ta/56V5dDNGs+yuisdQjiFeViMMuX3T53GYOE4csT1b/AISPypt9X7fxP5k2K8rbWpf+e1WF1ySH&#10;/ltXmqlXpx9yR8xPKOY9R1PUBJZb656TWI/9XXG3XiaX/lpN+6rJ/tLz/wDVzUSw060ueZph8qlG&#10;Pvncajq0csHlx1x+rvIZqZ9t3f8ALaqmoTb66aNBU5HtYbC+ykI91G0NZ7Qb5/MqK4uo4v3cc372&#10;q8NzJXrwp8p7kKWhbKx29OW/jghxWXqF3/yzrMklkat/Y+0OyGH9r8ZrX2rfaKx5IZV/eR0W8Mst&#10;WpmrpjGNP4DqjGNL3IBZ+Zdda+jf2X7Y23h/Xw3/AD+p/wCi1r5nhm8mUbK+l/2XJvP8P+ID/wBP&#10;q/8Aota/R+Ar/wBv0vSf/pJ8ZxgpRyufa6/M9vooor+pz8DCiiigAr8+/wDgsX/ySX4X/wDY4Qf+&#10;iJq/QSvz6/4LHf8AJI/hn/2N8X/oiapewH3B5hael3mqiyFKk86v5s/tU9XkLFFV/Oo86j+1SlAs&#10;Fq+T/wBtds/Fv9lv/solr/7LX1OJuK+Uv20JN/xc/Zd/7KHa/wDstfScO5h7XM6UP5v/AJEzrR9w&#10;+2aKKK/cTzAooooAKKKKACiiigAooooAKKKKACiiigAooooAKKKKACiiigAr4Y/4LFf8mhQ/9jHZ&#10;f+i5q+56+GP+CxX/ACaFD/2Mdl/6LmoA+yPAf/IkeH/+wdbf+ilrfrA8B/8AIkeH/wDsHW3/AKKW&#10;t+gAooooAKKKKACiiigAooooAKKKKACiiigAooooAKKy9c13TvDWlz6nqd5DY2Fshklnmk2qgryE&#10;av4o+PmI9IGpeCfAmf3mqyjytR1VPutHEh+aCP737xuT8uO9AG/4x+LdxJrk3hXwJYw+JfFUW03P&#10;mybLPTkP8c0n970jXk1Z8B/B620LVD4i8SXh8VeNpF8uTWrqPYsSA5WO3iHyxKuO3OSxz81dX4S8&#10;IaP4I0aDS9D06HTLCIZ8qEcFj95mPVm/2mrfoAKKKKACiiigD4H/AGy/+Sx6h/2DLf8Ak9fangL/&#10;AJEbw9/2D7f/ANFrXxX+2X/yWPUP+wZb/wAnr7U8Bf8AIjeHv+wfb/8Aota/PMh/5HWP9f1P1vin&#10;/knco/wv8onSUUUV+hn5IFFFFABRRRQAyiiigBg6Vh+JPFmmeE7OOe/m8synZHHEjPLJ67UX5jt6&#10;n0FV/GvimPwjoF7efuZr+OCWSzsZblYTcuqbtn+JwcDmuI8O6Pqeky6lrPibU9PuNaljT7Rdy7lh&#10;t/4vIiX+GNW6fxudpbd8uN4U+Zc0jCU+V8kSPVtY1Hxp5T3GsS+GdE25/s/T5Gi1C5zu2rLOyjyP&#10;lKt5cfzhuN/atLw3oMugCKztJ5dJsLbMr2kcv2iUu33muJ3b7zMd23dUem6tc+K5YdTh0yWztI4/&#10;9H1C72tLGnzbm2fe3bdmPzrZ0W3i1CD93BNPYRf8v93Iu2X+83+1/vflW791cpmlzSGW8sd7NNca&#10;ZDky/wCsuwPkl/7athW/4CrelaNnFZGYx+dNLN/y0+ybtn8v/QatTW8N3MYLmH7Z/wA84zF8kf8A&#10;u/8AxVSQW1rNP/y1Ev8Azyi3bI/++flrJyNOUik0fzYPLkhl+y/9NpN7/wDoVUb3RzcwmOPUpbPz&#10;B5cUvl7zH/wL+L3VuK1FsQubjypYMP8A8e3mb0k/h+7VY6GPPFxJCef9ZEbh2T/eX+tJSDlMTVjc&#10;/aDp15DFBNJB/o99F8iSOv8AD/s7f09xXNeNNLHj/SYbO7lOm6rpt3bXUd1afJNFewvujV/lKqrf&#10;dEnzDazf3q7+50172H7BfzxTRf8ALvn/AF3y/wAW7+8v95fxrnriOP7ZZ/aIReGWP7DJL/qnk/uq&#10;6bdvzL+RTj71aQlYznE3NH1e21rS7S/sGaOPUduwkbPL28Mm04K87/xrUZxanH/LL/2f+7/n+9Xm&#10;vhDRL7QPEfizS4L3yLW+um1fSvNl3zRu237ZHsbPyrMySD5v+XjAwOvcJei9tt9zD9ju5IW/df8A&#10;jsmz/OamUEn7uxUJc0TmNDtLm01vX9Egl8qaXZqVuPN3vHuZl3f7MbNHx8o5aT3NdNHrMVrpUUye&#10;WJfL5tR9+N/93/e/OuD8Qahq1l8TfCV7AYoLSSe80m986PDyeYvmW+3r/FB97/bb7vObPi74weG/&#10;Bc2p2cWpyX2oWKebcaXZx+bLG7N8qvK2Ejba27bI2dqsQDtrR05TlH7V/wDhjNTjHmLXjqb+xr3w&#10;XcJZRTahNrS23m3Ue9o0mim8xtu75d33e+N+Ktar4v0jQ559PGpGfUIkb/QNP/0q42LlvuqTt+Ve&#10;N+D6H5a8E8YfGPw74ph0e41PxlaQWseoLJF4c8PRs8txJt+WO4vn+797YWjCj52+Y7srPc6/Zavo&#10;c2n3ejXejaB56xSS6HK0UOov8rfZnZlHl/3izKu87v7zGupYWTUXM5fbx5pch23j/wAZ6hrXh/V/&#10;Dc/gnWrfTtXspbeXVLu4gRIAyN8z9VVunDN+ZGKh13XdXu2060u9f1bR9LltfK0/VfDwVnkeNV/4&#10;+IHgPlyN8/3ZBxtAH3jXGeLPh7/Y3h290+ObxNPpXn/2lcedq63M2/8AvSxfwx/7u4fdI4qHw34g&#10;0PRrGa3jsvO0++RvtEsMrPNHN95ZYt36qvNdCowcfdM3Ulze+Q3JkEH9meK7zW/El3fSc6hLqV39&#10;hL7l2+VFE0fl/Kv+rZfvf7tZ6fCiWw1CW0s9B0rUrq5R7m3ubvUriK7P8XyqswSRl/u/KQq4rsLn&#10;Xrm//sbULeGLU7SVFi/c7YX+X5t3/Xb/AGW5qvZ61fJP9nvNMh1OKV/tNlrXlKj7/vfc/vffV1Xr&#10;2rojKcV7hlJRkVfCfxC8f+HtcvtMt7qz1+7N15p/tHVrlHt0ZPlX7PKpby2+8jL/ALVRL4x1fXPH&#10;95/wkmpXdndyIsYi0O+ubb5I2ZlXbujVlbd9771a+qXV9dfYrjUP30UTtHb6r5S/f+95D7WP+6Pz&#10;FS3Vx/wlljDHrc135u/zbLUIf9dbbfl823l/iZf442/DmptH4+Ur3v5g07xjdXl5FHoPxEv7rUI3&#10;ljTRNb063e4jddu2P+/I38SLv6bsnNdLYePJde0Oa31Dwp4htPLh8u90oxxbPO2q22WWFy0at947&#10;sja+eleU6hpepeKJ/M1Syh1/zXaT+0LPak0nl/8ALdP4o5F27jH1DcjjimateeIPDni//hL7aeaH&#10;VdT2215azXMn9l6z5carHIkqn93Iy/Mv8QO4Yw1J0IPTqHtZRPpbwf8AEbRPEfkWtqJdIv8AyGup&#10;LCaPenkq+xv3q5Tbu+Vfm6dBiugudbsubOSYRSg+V5Q+by9y/Lu4G1dvzfTrXy54budE8SS6jd6V&#10;4bk1O3ttlzqOja5cfaGs5PvcfN8sa7flkjDA/LkZUV011Za1p2iXmmaH4r1CytdYsv8AR7W7kW48&#10;xG3My28sjFbeRvM2rukcBevzbWrgnhVzaaep2QrvlPWPD9t9p1qLWI8+bq86+Z5su5Y4Y1by12t/&#10;eX5vl7vv+biuvtofMsRd3c3MvrH8n+z8tchoOvaJeGGz0uKKa6soG36fDIj4h/1fyfwMq7UX5eny&#10;54atTWPGFr4d8Oz6pdzEWsRXyz9/zCzbVXain+L+7z3rjknJnSpRijFuI4vGut3ul3BGpafpk8UW&#10;oWp27Lifasvlv/0zVdjGPb8xdclgrCuqn0+4vBFPcfupIv3iZ2ny3/h6f571hfC/w3e+HPD0MNx5&#10;c+o3M8l9e3eNjXE8reZJJt/h+ZvLC/whcdBWl4j16PTjZiO8mhmv52srPyYhL+8ZW+fb/dXazEt/&#10;gCS35YgtueZwt74Q034i+Ib2/wBW077XYWMkmnRxfdt9VmXaskjonzMqsrxmNvlPlZO4bSutofgq&#10;PwNrlnf6fNd2WlRRt9o0u0lk+z72/i8p2ddu7e37va+epYcV0Xgnw/F4Z8LaZp7/ALr7Cixp5x+f&#10;/gTf3m+8f9/HSrs1nLFPPcRTfbIZP3ckRj+aP+Hcv973Xv8AWtHUfwdCVT+39omi8V2n9tRabcxS&#10;2ctxH5lm0/yrcf3lU/31/u9ccjPzY6DNeZat4b/4SSEWGoA3EUsi8jciPtbcsif88biNhuDcfdqx&#10;4J1rV/DYh0DxVqX9qSCQxWWvG3+ztc/3YrhOFWbH8S/JJ1XaflrCVNW900jN3949HoooTtWBuPoo&#10;ooAKKKKACiiigAooooAKKKKACiiigAooooAKKKKAPgH/AILQ/wDJsPhr/sb7X/0kuq+9bD/jzt/9&#10;xf8A0EV8Ff8ABaH/AJNh8Nf9jfa/+kl1X3rYf8edv/uL/wCgigCzRRRQAUUUUARnvXPfET/kQfEn&#10;/YNuf/RTV0J71z3xE/5EHxJ/2Dbn/wBFNWtH+NH1RhV/hP0Pyf8Agb/yVfwB/wBhqx/9Hx1+wK9P&#10;wFfj98Df+Sr+AP8AsNWP/o+Ov2BXp+Ar9R8Qf97o/wCF/wDpTPzvgn+BX/xElFFFflJ+lhRRRQAU&#10;UUUAFFFFABRRRQAUUUUAFFFFABRRRQAUUUUAFFFFABRRRQAUUUUAFFFFABRRRQAUUUUAFFFFABRR&#10;RQAV5T8c/HWm/DjwxqWv6rj7LYWjXEuBubYu5uPevVq8w+LOiW3iEGzvYYZ7WSD97DL8/mJub+Gg&#10;D5J+HPjjw98Ttc/4STR7Kbw//bqRXMeoeUqPs3bvndq774jaTpEs8NxqENp/aEsH7y7ml3p/0zX/&#10;AHa8j/aSuJfhRocP/CF6Z9s1CL/V6BaRfwL/AM8ol+b/AL5ruPDOm3PxD8D2UeqeTpniD7DBLqNp&#10;Nu3xoy7vK7/MvegDFvtDtvEehzWenwTaZqEsC/8AEwh3O+9vlX72flWvItN8Qx+Dfin4fit/AHn+&#10;JdTk+zajr/l7P9X8qs9e92eqWOjfYvtF7qENpLutpLvylRLbb/f3fd9q8/03wnpHhzydL1jxNFrO&#10;oXV1Lcx61qNz88iN8yrE/wD0zX/ZoA9a+KVnqeuX3hO4s57uyu7H95J9ji3wybl+Zfmrj/D/AIm/&#10;tfxVD4X/ALZu7K72N5cvmr/d8xvvfxL92vRNH/4tz4A1PWNU1ObWfNRZf9bvS2T/AGK+edU+KHhW&#10;LxH4Z8Saf9kstE8+5+23c3zvv+6sW9f4t38PpQB7B8Qvgjqfj7/hE9Ut/E2o6Z/Y8/myRQyqj3u3&#10;5fn/APsf79ecr4P8X+I/i3qel+KPsn/CFeR/oXk+Zsj/AOB/d3blr2T+1Ln+w7LxJ53nRS7Zf9Dl&#10;/wBXC33fkrH03Q/7e8YwyaX4su4dKsbpvtulebvtrnd83z/LQBN4usdMtfib4Zs45pfN+ytFHFDK&#10;v7xF2/M/8X/fNdprniC5a+/suOGLzYo/Kt4vN+SRP7z/AO7/ALNfKuseEfFXxi+I0Pjiz1mHTLrR&#10;557HSpbORtnks21ll+X73y8bdtfT3iSa507w5DrFvND/AGrbQLFH50XyRv8A3v71AHPeNvsOm+Tr&#10;l5NDDd/6rzbT7m/721938P61QXUtcbw5NqGofZL3zf3X9nwys9tJu+bcn8W6uuuvA+meJvA82n6h&#10;NDN9p/4+JYf+e0i/MyVi6Ppv9qeHNMs4/wBzpWmJ5UkU3+u/drt20Ac38G/GFjZQWVnrnh+08P3c&#10;WozxadaQ7t8n/TWLd8zK1dJrWqXLeKrLVJL3ydKlfypLT+OR/wC8/wDs1cuPhPpCwaNcSTRTa3Yz&#10;/adOu5v9dbbv4atax4RsfFEH/H7D9xYpP7n/AMVQB1msalbaj9i0v97/AKU6xebDF/s/x1n3niTw&#10;9pH+j28Mt7dxP/qoYq1rG3ubex8uSGKGGJG/127fs/8Aiq4nQdasb+x/tiOyu/sksn+jxTRfvt6t&#10;tbf/ALNAFH4keEdTv9V0XULfxBNpmib/APTYvld5P7v3s/xdfaukt9Qlt55v9N/4l8X7r/gf+/8A&#10;3aj8ba9pl/BDH9ilvbT5f3sPz+Z8y/LVjVNDl1TSvs9vNDDLFu/13zp/wOgDndLvvD2h+I4by8vZ&#10;rK0up1ijim27I3ZflX5v71dt4y8M30ulXtxH9k82Ld+9h+d5EVd23/gVeb6P4FlfVfs+qWX/AAkF&#10;pFtuY5Zot6fal/1bJ/urXeeIPiZa+FPA97qGuQ/2ZDFui8qb5P4f/Hm9KAOH+FfiKxi8HeINUjvf&#10;JtIt0skU0q77Z1VtyvXz34P8eaR8QfiNNrGh6nqM2n327zLqby3Tz1l+WBOu5W+9uroPgf8AErwP&#10;411zxNoenw/8SrU3824l/gk3fL+9/h+apvit8Gbb4QeFYdQ8DwS+VLqKyyRQxKkMcHzfKm1R8tAH&#10;1Fa6lLpehwxx2UU13dJ5v+xG/wD8VWH460WX9zrkdlDe6rFAv+iTfcj+bd/D/DWL8H5v+Ej8K6Z5&#10;k8sMssC/upvneN/vfJWx8UNPudDvvD+oWesxWX2b91JFN/y8/wDxTUAaGofab2DRrezhihiunb7R&#10;5P8Au/N8leD2cnirwz8VJre81OGHT5f3Vlaw7d8n3vmfcvy+1eoa54yufBUEEkk1p5XzSyed/rtm&#10;3+Dp/F8tcnZ6hpGpWN74ojsv7Zu7V1lkim2/6E6/Nt+b7rfNQBoeC/El9deKtTuNc/0K7tfK8vyd&#10;33P9v/artPFmoRXU8OuW88MPlJ/38/33rkfhnosvi++1nWNUh+xS71ijtJpfn2L91tn8q2LhtIut&#10;ch0OSaH7JvXzIvv+Zu+agD0jw/p//CWwQ6pcf6FL/wA8ofnSsfXPC8trfeZp+s/2NFL+9vZYdu+R&#10;1/h3t/s/LXXQ6X5FjNHp8372Lb/3xXlureKotR+2x+INMu7KL7V5X8Lp/wDs0AemeBbWJ7H7RbzT&#10;T+bP5sn/ANnXTalHLcQTR2/7n/0Cub8C2dzYedb/AOuiifyvN8rZ/D/49XbXVrEsHlyf6nZQB8f6&#10;58dNcX9pOy8L6fo2of8ACPxWMsV7L9m/0aR939//AHf4a9M0XTdMl1WbULO9hmtN/wC8iml+Tf8A&#10;xLXWX2lxJPPcR2UX2v8A1vm+V8+//wBmrn7PwLct4c8y8m8nULp28zyY9n/AaAO2j0fTL+eGS48r&#10;yotssf8Av/3q7SFYorfzP9j/AC1cH4J0/bPBHJN50Vsi/wDjtds00v77/Vfc/wCW1AGbceVF5Mfn&#10;f6r/AJ7Vk299/aN9ZfaJooZfmlkih+//ALNa11a777zJIf3v/PKse38O2Nhrk2sfvv3r/wDfugDF&#10;+LF5q9lYw/2X/wAtZ/8ASJZtyeWn/Aa4280G207XIdYjhh+1yuvmfe3x/wC0leueLLffod5cedND&#10;Ls/d147448YS+HJ/Cej29lNqc2pu0Ul3Nt/dp95pX6UAeweG9csdU/0O3/1tr/yy+5/3xWX8UrqK&#10;Kxs4/wB9D8/m+b9/+Jfv1c8N6PY2v/E0/df2hKi/aJf+elcX8WPHVtB5Nn9i87/ll/qvkk/ut977&#10;q0Acz4wh0h76HS/tsv8AxOE/eRQ/ck/4H/e9PetzwX4PsdN/szT45pYYrFPK8qaJU8z/AGn/ANqv&#10;O/GGpfv/AA/byTQwxRTxeXL/AOgtv/i+avcNH0W2ggh1S4vfOligoA4m6+FNjqPirU9QuLK0spfI&#10;lsY/J+SaSFmVt3/fVa0l1L4Pg8uOaW9i+wrbW8Xy7I33fe/3qxbrxNfXmq3t5p8P9pxW26L99u87&#10;+8qo6tt21g/B2+8ca9feINQ8aQ6T/ZW/yreKGKRPLRfmVvmY/N60AdFY69/wlU+mXHnWkNpau1z5&#10;UMv+s+Xa3/Af/Zq7zw7dW1/Be3kcMUP/ACyjlh+/J/erh1vPDyT/AGO3soYYov8AllDtR/vf+g16&#10;Qv2aKDTLeOH91L/q/J/5Z/LQBXmtYrPzpP3P/TP+BKtW95Fpdj9ouJv+/wB/y0qG60n7RBNHH++8&#10;3/nt/qf++Kcum22r2M1vJ/qov++6AHapJ/bl9DZ/8umzzfN8r5JKqroctlBDcXH76X5v3v33+b/2&#10;WtbQ7OWCD95/1yj/ANxadcXG3/WTf9c6AOd1bUL6wsfMj/uf6r+P/ZrL0HVr6/8ADllceIIYdM1C&#10;6/1kUPzp97av3q2mtZdX87zJoYYt/wDwP/O6q+oLFcf6PJ5P2uL/AFlAEOg2cukedb/66L5v3tdF&#10;DfRRQQRyf6r5vLrz3xZY33i/wre2+h6nNDd2r/u5fN2J8q/x7fm2+tXPh/Y3zeDv+J5P52oRf6yX&#10;/lj/AOPfNtoA3Nes/tk/med9t+7F5X/PP/arYs7W5t/Jkt/+eflf63565W40PzZ4bi31OH7XLt8y&#10;KH5Ek+Wuk0uTU7fyY5IPO+f/AFv/AMRQBa1jS5dXsZ4473yZf+Wnk1gx2dtok/8Azx8pPKkl+48m&#10;35m/4FXUMv2D95H/AK3/AJ5f7dYN5b/25BNHceb5WxvM8n/0H5qAJLzUvsvkyf66aX/V+T/y0+X5&#10;d9Wr7S5b2eG8t/Nsv+mX/POuXjW+/tyG3jhi+yf6qP8Av/d/jr0K1j8ixhj87/Vf6yX/AJ6UAeef&#10;tgS+T8MbM/8AUThH/jr18k2NxHITX1N+23cfZfhLZP8A9RaD/wBBevkfS5I5zFJX888dw/4Uuf8A&#10;uI/pLgKF8jf+OX/tp3tu37iqLf6+pEk8u3qi0kjV+QxifVwhrI1re82mpptU21ix2kktXGspFqZw&#10;g5GU6cOYh1C8jlrkdWby566q4sd9Y2p2Ucn7xK9DDShBnq4SUKcjN09Y5vN39K04bfy6pW9t9l+f&#10;vVuzaQzV1VXzHXU973xv2fzJ6sSWuyrUK/8APSrUcPn9a4pVDinVKa2+6qsun+fXTR2ca1DLFtmr&#10;CNblkYLEanm+r6F9mmmkrg9a0nf+7jr2bXbH7R7VweoaFJHDvHWvrcvxsqfLPmPoMNW54Hnb6P8A&#10;uJv+udc7eaTL/wAtK9Em0/Z53+5XM3Fv9vn/AOuVfpWVZxWpylPmOz4TnYdDllnrU/s2Vf8AWQ1s&#10;Wa+VPV6aOunGZ/iJTiHMcbrFvLbwfu652dJQfMkrvNY0/fB/01rmbi33/wCsr7jh7NYxpRn9q5Mv&#10;eMPdsoFWpLeM1CsO6v1KljKVSHvnM4SI93NOVd9TQ2f/AC0qaSP7PWFTNIVP3MPiKVMoj5cUdDQP&#10;mq9bWWfesKmKhQhzz+I3US9pMcttny69Q8GWv7nzP9ivP7Wz3eTH51dpol5c2Xkx1+CcVYj60vd3&#10;kaS5TqmW5qSPT4/9Z/y1/wCmNXLab9x5kn76WmmSJv8AV/uZa/KXORzc0jk7NNmqTf8ALGWrkzf9&#10;Mf8AVPWhpscUs/8ApH+trWXw8CYfL/49a6amJjGXvhKcYjdJs5byGHz67SxsY0FZul2v2Wuu0yOO&#10;UfPXzGMxB4eMxBpaOtWru5xNio4IY1/eVHNNur5v4pHy/wDEnzEcjRmD5653VvmhrY24rNvYPM/d&#10;13UfdkejQ92R5T4w1CW3gm8uHNcDJqlzcf6uvTvEOjSXl7+8m/dVxdx4c+z33+j/AN+v0zLsRh6d&#10;LlnufZ0pRlEdayR2/wC8/wBdLWtZ6tcvP5nnfuv+eVSWulxN53/PWnW2iXMM/wC4rjqVIS5ivdib&#10;1nfefXRaaA0Fc7Z6bIlbWmxyR14FeMfsHn1lHlOm0eDypq1p7jbWXptxTbq4xXz0oSqTPnJwlOoT&#10;Nffv/Lre0/5of3lc7aLH/rI61LPVvKH7ypqwuvcOWvD3fcOmjnjT/ltUM15E1crdat+//wCmVW7T&#10;Ui/3K4fqto85w/U5RXOa8026qr3u2eo1bbT5bSN/nqYxjEFCMSyt9tHyf6qsrVdd8uoJbj7HXOau&#10;JHhruoYaMpHdh8JFz8h8Wq3Ek++rV1rXnweZH/ra5C0guYjK8n+rqfzNte5LDQ5j3p4OEpRNL/hJ&#10;ZVmq9BqX2msFpov+WcNPVpDRKjD+U1lQg/I6q1uJF/1dXiY/J+f/AFtcbFe/Zv3kk1QNrkk/7yuZ&#10;4STOOeDcpHTZeNCfN49K+k/2R2jfQfEXl/8AP5H/AOixXyGbmQKd8tfVP7FU/neGvFB/6f0/9Fiv&#10;0PgejyZ1CXlL8j4vjXD+zyWrLzj+aPpGkZttLXy1qn7Lnjb45apeX/xm+IuoxaJLMxtvAvgq5ax0&#10;23gZWTyri42ia7ZlblvkGd2BggL/AEufzce2a98afh/4W1SbS9b8deGtG1KHb5lpqOrW8EqbuVyj&#10;OD0rotB8SaT4p0qHUtF1Sz1jT5f9Vd6fcrNDJ2+V1JVua8J0n/gnv+z1pGlw2afC7SZ1ij2ebdmS&#10;aV/9pnZyWasnVP8Agnl8KLfWDrHghdc+F2vDy9mo+DNXktGG1t3MTb4mUsqZUrztoA+oh92vz7/4&#10;LGf8ki+Gn/Y3xf8AoiavrP4JeH/iV4U0rUtE+I/iLTPGYtpFOl+I7S1+yXN5C27K3VuvyLIhA+ZG&#10;w6tyAVJb5L/4LHf8kj+Gf/Y3xf8ApPNUS+FgfZbTCjzazZLv9/TftdfwX/ah9Z7Jmp51HnVl/a6P&#10;tdH9ph7GRqedXy1+2NJv+Lf7Lv8A2UK1/mtfSP2qvmP9rqXzfjB+zH/2UO1/mtfb8E4/2vEOGh/M&#10;5f8ApMjmxNPlpSPuuiiiv7APnAooooAKKKKACiiigAooooAKKKKACiiigAooooAKKKKACiiigAr4&#10;Y/4LFf8AJoUP/Yx2X/ouavuevhj/AILFf8mhQ/8AYx2X/ouagD7I8B/8iR4f/wCwdbf+ilrfrA8B&#10;/wDIkeH/APsHW3/opa36ACiiigAooooAKKKKACiiigAooooAKKKilljjgLuR5dAEtcD8QPi1pHgO&#10;a304LJrHiO9Pl2ei2XzXEr/w7v8Anmv+23FcxrPxN1v4i6teeHPhqYv9Gfy9Q8UXkTfZLb+Fkt/+&#10;e833v9hdvNdZ8PfhbpPw/inuIzLqev3206hr15893euO7t/Cvoq8KKAOY0L4Wal42v7HxB8TpYL2&#10;/tnFxZ+G7U7tP05/73/TeT5fvNwMtgV7BRRQAUUUUAFFFFABRRRQB8D/ALZf/JY9Q/7Blv8Ayevt&#10;TwF/yI3h7/sH2/8A6LWviv8AbL/5LHqH/YMt/wCT19qeAv8AkRvD3/YPt/8A0WtfnmQ/8jrH+v6n&#10;63xT/wAk7lH+F/lE6Siiiv0M/JAooooAKKKKAIiBXE+J/FFzca2PCnh28th4kkhW6nklj3rp9tv2&#10;+a6/3m5WNT94qx6K1bvirXoPC/h3UtWnH7mygaXk4ztHC8/3j8v41hfDLwq3hnw+LrUv3/iXUwl5&#10;rGoGJUlubjaPveiqo8tV6Kq4FXFJLml8jObbfKcz40+F+naP8NfE1z5UuveIho84Gs6tLvu5HWNm&#10;+/t2xru+bbGqpn+Csi5gi8YTabpd4JoLWWys9S837ifd3Sf+hPnry9e2g/aIQJIuHHMZrwn4U30W&#10;u+B/Ckcv74f2ZIJMfL/qZZI2X/dbb93/AGOldtKUnCU+39f+2nLUhFS/r+up3c6jULiGCOHMUv8A&#10;pFxz/q0b5Y19W3L/AA9O9dBt+zaX5f8Ayy/74SPb/D/nrUMEHlQXt4B5Et1Isf8AwBflX/x2ptSt&#10;rq+vrSzTEtrF+8uzJ8qyD+FeK55M3iiPSGklg3P5v7z975kv99v4f++f/Qq02hxB/qfJ/wCuMtVt&#10;OvJNSgi8seTFHuik/hO9fl2r/wDFVob/ALLMUk/e+Z/q/wD4ms3uUjNOiR/vkE9z+9+/+9/1b/wt&#10;U2nyFf8ARJz++/8ARo/vc/qtaKx/9+qz5rMqZo5Jf3WzzI8/fjf/AHqL3C3KV9UinJKxH99F/pEH&#10;Pz7/AO7/ALrfdrM1mOLUhNH/AKmaRPMjmh+/Git97/eVq23Mhs4ZpDFDdlFjEv8AttVO9EUmqwyf&#10;884W8v8AufM1XFks5bxrqUWh6po1350tlLazwSSymL9z5Mn7lllbcP8AY+b5sFVOPlrpZbKW3mma&#10;OeKCIzNLIIomd5P1wrbvTrWT4hs42m1O7vSJ7Q2scclrKNySQ7ZFkV/97d/SvJPFHi7UvFvh/RtE&#10;0+0uzp8tpbXviG+07/R3jhmXzI7K3iVmbzGXYzR7vlj7/OTW8aftVExnPkLfi7xHL44nn0zSLuLS&#10;9JB+zSar9pW3udWvPlZY7KVvuxxtsYz7WyUVE43PXDXOrXNnql74cSYw61a7pPNu9fhW3ufmZm81&#10;i3zNub+6p/8AZah1K+1y+h/tSzu7O08jzNO8mxV9RktW3fMjsu1f4P4Vz0H3VFdBbS+H9ds7jT7T&#10;QItGv7FGt7yKa2j+0ybW3Ld7udytufMi/Mjdcoxx68YOjHQ86UvaSLGh6tda3BNcap9k/tC6/d6j&#10;pUMa/Yb1GX7z7l3faPl4k+6axJtautHvr2zuB/b/AIavv3X2qKNpvLT73kXafejkVf4u/UVp3ei/&#10;bdEg/tTU/wDia2L+VH922e9Td8ypKmVb5f731BxzUc3iKLw9/occN39l3xRfa4dqXdt5f/PXd/rG&#10;j7N1IenHl+wDGaBqVz4d0qG/0ubUdT+zfvLe18tXubJG3bVfp5lvIy7d38Hp81UNT8LWet2dnq/h&#10;yWLVNJjzLqHhy6lZJYn3bma3ZR93d/e5TGB975d2G0ur/VZpNI1nT9T1DZ/o8vzQ/wBqw/8APKV1&#10;+Xzl7MvP3uu1t2NNqF9Fql5qnhfyYdQuf3V74fu9qP8AN/y1R1+VZNvX+B+tC+IJfCWFuraXVvsd&#10;5/oUN1/x7y+b/o+o/L8qpL/yxvF/2uHFWNQsYrrVfs+qTfYtKuk/eS+X8/nRttWdE/vblTO3b6/x&#10;UzULPSNZ0vRtQ1DRv7Mv7rdJeWkNy32eSTb8sX+zMv3ht4z/AHqZJq2p6NfTfbPK1O1ttvl6hNbK&#10;j/Mv3Zbf/wAhllyPkzTGLpX9pafew6ZcQ+TdCP8A4+rvy/smreZ/F5vC7v8Ae+YGqunWP/CrdVvb&#10;Ge8up/BdzN9puIovneym2/LIi/6xWVvmZf6Vo6TY2MEGp6PrEP2zw/5f2n+xdR/feZt+95Uv3dv3&#10;GG3kjkVpTXP2WD7RcedrPhW+3f66L543/wCWbbvv+Zt+b5e3T0qG7isRTQWPiKa9t7y8tIPEkuyW&#10;PVLT5LfUUVd0c/y/dk+/83X1+7UXh9rnwppXmXkP/EquZ55bjT/luEjfd81zbp97b/z0h6jfvHFU&#10;E8PR6d4duNQsJf7Y0oH7T9rhj8rUbOb+L5F+WRdq7tq/UDqKit9fudJ1Wa31iGL7Lqci/urOP/WT&#10;7VZdiP8A6uZu398f3ulCjzR0K5uUq65odjpd9/aGl+bDLfbf+Jrp0v7mNF/eRs/+y33T94H5QRVO&#10;OOXTvB+p28lnL/Z/nrfXP9nf8u0ytu8+GLllj29VjZih5+ZNwrsrvQbHw1oUGqaXNp/9ifvbmT7J&#10;GyW8iN93ZF/yzbd99dvHzED7y1ytvJfaNP5dn5sOn/8APKHa72yfe83/AKaR7f4lbpyPStovniZO&#10;PLI6mzvNI1K+0C7j1+0h1C+eCO8m+zQf8TKFl+X5l+XdJGzr5m7p8hA4NbH23/hEL3TYda1P7b4Q&#10;8P3LXLymJbi5tv3TR7rhh96GNmf98q7/AJl37QrM3G3un6Q+h6Zp+n2VprPhWJ2+x6h8vm2275pL&#10;aXb/ABbm3I35VWe51PwJ4qhuI5rvWbS+kWX7J5iwvc/L96KVvl87b+7eNvkkH908rz+z50bc/KfU&#10;9pciOxVbQRTYgUxeSfkdG+6yt/d//XXCv4ostS+Msugw6N9tPhbSPt32yKRg0VzcMY1tl6K26NXY&#10;5z/D3FZ/wottS8PynR2vZdT8MSv5nh+XH+k6dCqs32O4/wBldvySN2/dtyqltrwNH9os9Z1e4Hk3&#10;J1e6kI8pk8xI2aNW2sN/8JYbuM7ivyMteVyKDdz0Odz5TsILWJxi4i83zd3meb86f3v8/wC7UGp+&#10;IbXw1ps9zfygW1snnSy+Uz+QnX5tudx6YC8segqSSGO68mST/Vee0n/AFVttcp4dnk8ceL9Z1GW9&#10;8/w9pF81rp8MPMUtzGq+dNK2fm8uTfGi/KqlGOCdrLilf4tjVvlIdB1bxL4ovri5t/B02haeTjzN&#10;b1L7PcXfzNlvIiWTy/uqw3MGIblVqjL4nfXfF3/CLeMPDEuj3txvTTroXP2my1GHapbEu1Nsitlh&#10;E67/AJFdOjbfXNu7pWL4l8L6b4t0W90jVIPOtLxdshikaKQN/CyOuGVlwCGVsgqMU1UV9hOm7fEc&#10;z8K/EV1u1Twrq5mm1Tw+6xJdTSea17atu8mXf/E3yPG/ffExP3q9ExmvJNA0zXl1vw/dyT/bdV0g&#10;z6TqnKr9otmdds7/AN2Rljhm9/mUH19cqaqXMFJuw+iiisTcKKKKACiiigAooooAKKKKACiiigAo&#10;oooAKKKKAPgH/gtD/wAmw+Gv+xvtf/SS6r71sP8Ajzt/9xf/AEEV8Ff8Fof+TYfDX/Y32v8A6SXV&#10;feth/wAedv8A7i/+gigCzRRRQAUUUUARnvXPfET/AJEHxJ/2Dbn/ANFNXQnvXPfET/kQfEn/AGDb&#10;n/0U1a0f40fVGFX+E/Q/J/4G/wDJV/AH/Yasf/R8dfsCvT8BX4/fA3/kq/gD/sNWP/o+Ov2BXp+A&#10;r9R8Qf8Ae6P+F/8ApTPzvgn+BX/xElFFFflJ+lhRRRQAUUUUAFFFFABRRRQAUUUUAFFFFABRRRQA&#10;UUUUAFFFFABRRRQAUUUUAFFFFABRRRQAUUUUAFFFFABRRRQAV5R8SfEWmWvjG00p7z/ia3Nl5kdp&#10;5n8G5l3ba9Xr5z+O/hHTNW+KWgaxcef/AGjY6ev2f7LdPF/y1Ztrqv3l+tAHBfFbwvE3iqy1zyf+&#10;Jrs+zWUvl7/Lf+Fnrm/hzrHiqfx/e6XqmmTWUVjBFLJqsNtshvd33tj/APxVdt8Tvt2l+APEHiCO&#10;b/ia2NrLfR+dE03+rXdt2f3t1eb/AAX+Nl98UPA+mSXFlNZarqe791N8j7NzLu+X/d4oAq+NNcvt&#10;e8Y6npeoaZLDpVrt8z91se53bvmT/vmofHn7Jfgz4mz6NJqniDVoYY7WL7PFaXvkzfd2/P8AKd3y&#10;/wC7XUXng2JPjh/akmpy3sOp2MFjJos0v+rePc3n/wDAvn+7XoXjDwjsgsrjS5ooYYtv2j+P5Nv3&#10;U/u0AeH33xm/4V54qsvhXJ4T1DU9ElSK2/tX5Xttir8u9/73ru5zXD+KvhnpE8+p6H4f/s7TNQln&#10;+3W+nzbtnzfe+T/e+Y7a76xvIrODxBeXkP8AwkFpFO3+pi2TeerfNv8A/sak+JF99n1zw/qEllaf&#10;6UjRx6r8qJG+1dtAF34UeG77wbomma54v1maa/trL7NcafaS+TYyfeVdkTL977mPmrbmaXw18TdM&#10;t9P0yabStTgluZLqH/lnt/26NBuotW0qy8N6hZXep6VFB5txrX2n5JH3fdR/9lq6LQ4761sZpI7K&#10;b91P/rbz/lmn91KAOT17+0/DNjNcWcMMMss/m/uf9TsZvvf7239a1Pt0vxw8HWWoWc02jWm9ftEU&#10;0Wx7nb/E/wDvLVXxVrn2rXIY472L/QU82TT5vn8z5v7n+7XO/FT4tan8G/A82qeH/D93qct1PF+6&#10;/wCWMfmfK3/fNAHrV1/ZCWNlb6PPDNLFt/deb/d/i/3a85t/EniHTfOt9Yghhllvml82zi/g3fde&#10;vPbf4hf8K+8Yw3niDWdP0yLXbpYtO0+b5E/ebdrb67zxZHpD30Nx9tmsrSJ1lk8m5b/X/eb/AHt1&#10;AHbW9jL4o0qbXLjztM1CJGit/O+T51+7v/vfNW18PdHisNKmk+2w6n5u7zJf9v7zV5z8TviVfaRP&#10;4Zt9Lh/4+b6KO4imi2J9l2/Myf7X+03y13XgHUrbXNDmj8PzRQ+an7vzov8Altu+Zn/vLQBes/iV&#10;ob+OIfD95qcUN3LB5tvFNL/ndXo02m6R/Yc8ccMPkxI0v7n7n+fWvnnWPhD/AGX4/h8URwxTahFB&#10;5Uf/AEz/ALzf7rfnXt3h/R7lvCv2eObzotjf7/8Atf8AAaAPO/DOpf8ACYT/AGfS5rSHT4pG/dQ/&#10;P5n+5t+X71Tap4i/sjVf7DuIZftd1BLc+bDtRPlXdtf/AIDXbeA/DOmeF4Ibe3sof+mfkxbPL+9u&#10;+erHiLwzY3Gqw6hJ/wAfcW6L/vpdrf8AjtAHmfwN+IFjq8EN5ZzTQw3SeVJFeS7/AC/m2rs/2mr0&#10;bxh4ftvH1jNp+oWVpe6fs82Pzot/z/xVw+teDdDt4PL0+Gayll/1f2SXYny/N8iLWba+KNc0ODy7&#10;eDUL3T7aBvMl+V3kf+983zfWgDmbP4W+HvDniP8AsuPRodMilf8Ady2kWzzP9r5a7b4lXGj6D4O0&#10;az1Cyu9TtPli+1w/Okb/AO3XE/GLVtc8H+B9G8WaXZXfiDUIp4opLWzi+f5m2tvT/wBlr0TXNPud&#10;e+HNnb28MVlqEsH2nyruLf5b7fu7P+BUAVdJ0m5fVdG/sOHztKlRYrjyfuRuv/oLN/erS8SeDf7X&#10;1Wyj1SabyotsscXm/Jv3fe2VD4Xurnwh4VvbiTTJrK7/ANV/rfkkf+9/u1sap9p1Gx0y8j/fS71l&#10;kl/g2N/DQB538YvBPh7VL7RpNY82G7tZ2lt7r7T+5jT+Hzf/AImukutJ0i18KzSaXDD9kuk8q9lh&#10;+5I+1dzf71Vde8I6Z4mn1P8A4SDWf9EiRf3s3yfJ83/Af+BV31r4Rtk0qyt9P/c6fL/rJfN3/wAP&#10;ytQB4rpcemfDSf8A4SC3/tHU7S+RYpLqa587y9v99P8AZ3bakZblp5v9TD4giRZZJYYtieS3+p/8&#10;drpPBun65YeP/E1nqFlDD4atUi/s7T5rZdkj7W8xu+75q5u68Zaw081x/Y039ob1ik0+GJfO2f7f&#10;+ztoA+ivCckTeHIZLiaKa7lTypJYfk8yof7B0y6sZrfyf3W//lt8/wA9VY5otB8K+ZHD+6iRf9z+&#10;9WD4D8WX3ijXNTvPOhh0SLbFHF5S7N+35qAPQLGOWwn/AOmO+uiuJPKg8y4/65Vx/hXxFbavPe+X&#10;53mxT+VJ50v8dbB8QWN/fXunxzf6Xa/6z97/AOPf7tAHn/jrT9TeDy7Oab/j6WXzYfv7P4l31zPj&#10;T43aR4Q8VWXhu4hu5ruWD7TJL9+G2T+Jnf8Ahrttc1aW11X/AFP7qX/ll/6C1Ytj8LfD1xfanqke&#10;mQzS30DRXH8fmJ/EvzUAbngHVLbVJ/Ms/wDVXNqtzHLD9yRG+bdXcX15FYQTSXE37qJPNk/3KyfD&#10;+m2ug6HZWdvDFBFEn2aP+Dy0X7q1T8Sattn8uSy86KX91/8AE0AQ/wDCQefpVlqEcP8Arf8AVxTf&#10;f+9VzUpt3nxyTQw2mz/Wzf8AxdTWOm232GGP/XeV/wA8fkrjfGy/atK+x3HnQxSz/vP+mif8B+7Q&#10;BY8Tal59jN5c02p+V/zx+f5/9uvG/FHjTSG8caZHrH2Sa7i3S293D8n2ZP4t/wDvLXql8v2PzreS&#10;GaG12fvJfufJt+9vryfSfFFt4t8cXujx6Naf2fvXy9QmiX95/e+9/s0Ae/eE/EWkeJtDsrzR720v&#10;dKlT93LD9yRP4dlcH8RI7HUdch0v+zJoZZUll/tD+CP+9v8A97tXeeGfD9j4X0r7HpdlDZafbJ+7&#10;ih+5H/ufw1yPjhrb7dD9jm/e7Glk/j8ygDzlfhHY+NfEemWdv/aP9n2yeb5s0u9N6/Mq/wDs1e7a&#10;b4fit9Kmt5PtcP8Ayy/fS/3f4krlfhXZxaNB5lxNLNLfbZbaLzf9Wm35tlaniTVpb2x+2afDdw3f&#10;n/Zv9b8+z+JtlAFGPwjFFY3tvp/nQxb2l8qH78n+1WLql9a6Rod7b2/nWWoSo0Vv533JJ/8AbrQ8&#10;UfEzTPAf9mR6pqcOmfaU8qPzv77N93/erl75fEus+MdMk/c/2VF/pMn7pXST+H/7KgCbwD4P8if+&#10;1NU/fahc/wCsl/56f7KJ/dq94L+K0vivXNT0uSy/sy7sd3+izbXf5W2q3y/3q6jw3qVjqOqzRyQz&#10;QyxJ5UcU3+y33krl/DfwxsfBvj/U9Uj1OWabWNv+ieaz+X827d/u/wCzQB6guoStpXmfYpvtUu39&#10;1D8j/wC9Wb4i8UaZ4N0P7ZceTZRb/wD0KtS68pf+W38H7uWuD8eaTpHxGsb3w/qH2uGKLypZPskr&#10;Qv8A3vvr81AHdWOtW15Yw3FnN50Wz935Pz/98VRvrf8AtKeGSPzoay77WNI+H3hyGOOaGy0+JF/e&#10;zS/JH/Cvz1oaLN9o/wBM86X97/q4vNoA1NP0n7LPNef7H/AKx9aaW3nhkt7Lz/N2x3H9/Z/e31uf&#10;2lLL5Mnk/wCt/wBZ/cqGaz+1T/aJKAKem+H7HSP+Pf8AcxfN5kXm/J/+1VHWrj7P/o9n+58397J/&#10;HXQTW8TwTeX+++9Waun+bY/9Pez/AJbf/EUAcLY/adR8VQySTeTp9snmebZ/7P8Af/8Aia9K8G+J&#10;LG6nms/tsU13E7eZ5P8A6DXn9uv9k/bftEPneb+6/c/8tP8AZSug0HS7HTZ4by3svJll/wBZ/wBN&#10;P/sqAOg8Zax9j/48/K/56yRfx1X8P3H9vWPmf6n73/fded3V9Lqnj+9s7Pzb2KJF8yL5n8v/AL6r&#10;0rwnJfNYzSXEMMMUX/LL/wAdoAtW+jxf2rNJJD/qtvl//YVqQ2vmz+XJ/wAtf+WU1ZOpXUWm+dqE&#10;k03/AGxrW0m4i1SCGST9z5v/AD2+/QB5L+2wu74VWI9NWg/9Bevje3WRLiLy5vJi319v/tZ232r4&#10;a2y/9RKH/wBBevjSWyCXtfz5xvVX9rcn9xH9K+H9Rf2K4f35f+2nY6ekjwf89oqsWVvHn/U+TUug&#10;R5sq1Yxj/WV+K1avK5QPZrVuWcoFSSzjWo7iHbD5lXpId3+rqNraOuWMzmU2Y7fvar3Gl+bD+7ro&#10;P7N2077LtreOIUTdYjl+A42TStlOht9n+rrqLq1jlhrO+z+RNXSq/Md0cTzxM4WPmTVctLPyq0rW&#10;382rzWeKwniDmnifsmfDHVO8hrWjtpF/1dMvodsP7ys4VPeMoVbTOOuY5HnqnqFrusfLrSmG+erU&#10;unxy29evGrycp7iq+z5TzHVNE8iuPbTfIvpq9k1fSf3E1cDeWfkT/wCpr6jBY2XIe7h60asTFs9N&#10;/f8Al1euNHll/dx1paTb7z/01roIbOqq4pxmaufKeb6z4fkeDyx0i/1lczdaPK8H7yvYn0v7ZPXJ&#10;+KtHki86SOH91FXv5Zm1WEo0oSFGcZHl81jKv7uqq2f/AD0roJJpJYPL8miTTpYoIZK/VYZtVpQ9&#10;+XxHUc35e/8A1f8Aqqmt7OW6remt4n/dx1aa3iWCs62e+77keWQGLb6TEn+sqG8/0Wf93XSNYxz/&#10;ALysu9h/5Z1y4XNZVa3vy5gG2NlLLP5ld94dhlSCGOSuNs7iWz8mu48PyfaIIZK+Oz2rOp/hIkal&#10;5q0cEHl/8ta5tbi5lnmk/ezeZW9qhiin8y4/ff8ALOtbw1DbXI8vya+PVWFClz8plKXLHnKfh7S5&#10;PJ/eQ/va73SrbyoMVLb6bGlags9v7xK+axWL9seDiMSpFQ6T5n+rqWxWRJvLkrQtRJH/AKyo75Y/&#10;vx15XtHL3Dy/auXuHQLDtgqqy7ay9N1LzaZd3vmT1yqjLmOJUJxfKSyNtp0cfm/6uq3nf89P9VVu&#10;3uI1/wBXWklKMTeSkjF1jTciZ4/9bXJraxxf6yH97XoFxcRH95XG6nceZP8AJ/fr1sLVly8h6+Dq&#10;TfuGWtp5s3mVsQtmm2kUk/8ArKtMscf363qT5jsnPmBfnqxG3l1Gs8a96f5nn1g7yOZiSXXkCoVu&#10;vNpFjkkmpslrH/21oUYlWiMuJpP+Wda2jPJIP3lZEdtJIa2dMj+zVNVpQsRX5VAtXse2odPu47Wa&#10;untrOOeH56kk0aOP95XlfWIxXJM8P63CMeSZQFxvgh8ukluJI4eavxxbP3cf+qqpqEccsH/PGWso&#10;uMpHNCceY5251GN6rLN/fq00caw1m3EderBRPfhGMlyl68thPB8lctr91HbweWn7muugj8+GuQ8R&#10;aP55/wBdXZhJLntM6cNyuXJM5Vdeii/d/wDLb/rpW9b+If3Nee6hp/2Oeby/31WNPur66n8v/llX&#10;1lTB0qkOeB7koRlE6y/m/tT/AFn/AKLqS2aOy/dxzRVRXUvssFOt9N+2weZ/z1rhcPd9/YnljGJo&#10;Q6jI8s487j0r62/YZmkn8M+LfMm83/iYR/8Aola+QoPDQtYDJ/y1r6+/YbtpLXwp4tEnX+0I/wD0&#10;StfZcH8kc4hydpfkfnXHvL/YVX/FH80fT1cD8Zfhte/FnwPP4csPGOueBrmWaOX+2fDlx9nu49rb&#10;tqt6N0Nd9XAfGd/iLH4DuP8AhVsXh+Xxh50XkDxR5v2PZu/ebvK+bdt6V/QJ/LZ8/f8ADBXir/o5&#10;/wCMX/g8auH+APhDxb8EP2zZfAfj74vePfGUt9p0+reGorzU2udOvbPayyLdxOS0VxGy7gy/I/8A&#10;sn5T2n2v9uj/AJ8fgt/381L/AOKq/wDAr9nH4pXPx+n+M/xu8QaHe+JrbTG0jR9E8LrKtjp8LN+8&#10;bc+GYt83ytu5lY5+VQoB9Zr1r8+/+Cx3/JIvhn/2N8X/AKImr9BF61+ff/BZD/kkXwz/AOxui/8A&#10;RE1Zz+Fgj6nmm/fTf79N+0Vnz3H72b/famrcV/maqkj9GjR900vtBo+1+1Z/2r3prXFV7aRXsTSN&#10;1mvmr9q+Tf8AGH9mP/sodr/7Tr6DNxXzt+1JJu+MH7Mf/ZQ7b/2nX6J4e1ZS4pwXrL/0iR52Y0+X&#10;DSPvyiiiv7wPiAooooAKKKKACiiigAooooAKKKKACiiigAooooAKKKKACiiigAr4Y/4LFf8AJoUP&#10;/Yx2X/ouavuevhj/AILFf8mhQ/8AYx2X/ouagD7I8B/8iR4f/wCwdbf+ilrfrA8B/wDIkeH/APsH&#10;W3/opa36ACiiigAooooAKKKKACiiigAoorzLxj8WRZ6vL4Z8IWf/AAkvi/GPskR/0bT/ALvz3cq/&#10;6tfmzt6ttIFAHUeNPHGi/D/STqGtXgt4s4ijB3TXD9o4k6uzf3VrziHw74p+OE32jxZBd+FPBYff&#10;baBFLsu9RT/p+x91f+mK/ia3fBnwkMGsReJvGV5/wk3i4HzEll/49tOzu/d2kf8ACvzbdzfM23Ne&#10;n0AZ2maXY6Fp8Nhp9nFY2NsnlxWtrGqJGnoqr0rRoooAKKKKACiiigAooooAKzNe1ux8NaHfapqc&#10;4s7Cyhe5uJT0RFG5mrTrxrx4Jvit48s/AlnLJ/YGkPHfeJZBH8kv3Wt7P/gX+sbb0CKD96gD4++O&#10;+u6t4o8ZXGuavD5B1KyivbO1/jt7Nt/kq/8AtbfmP+9+FfoH4C/5Ebw//wBg+3/9FrXxV+2QNvxk&#10;v/8AsGQfyevtXwF/yJHh7/sH2/8A6LWvzzIv+Rzj/X9T9a4p04dyj/C/yidHRRRX6GfkoUUUUAFF&#10;FFAHDfENRdv4a0+SET2N7q0cV5FLFvSSNYpZF3f9tIo/5Hg12m3mue8T6WNQn0C44/0LUI7n95Hu&#10;PzJJH/wH/Wda6FW3Grb0RMd5AOteHfC6aOEaMnk3c3/HzZRyzSRl/lnaNmfb8v3lf7vavcD9+vFv&#10;C1nJpUtlZp9km+z6pqEscsUexPlufMk+9/F8z5/3OPu1vQ+CS/rqc9T4o/12Or0SS5svCF5JJD53&#10;lO8kf7ze8nzN/wCy111ncRSXmEGcwLJ5tYenJapBDb/6mL5Y/K/3t235v9rd/wCO1HYy+RL9gHm2&#10;Y8793L/zzfd/qv8Aa/8AiXqZalx900PDF4ZtFtJbg5lmkkxIf4/mbburZlXdb/8APXH/AH1/+1Wf&#10;p18l551vcQ+TcxYjkix8v+yy/wCzV9M2wO/iKOsnuaLYS3IceYnm8ev/AC0qO9n8owwdv+Wn+5Uv&#10;kiSYTxgCXj95/fSmPD5P7z/Y8viP56QFad5TZ+Y5GJJ12f7m6s2f9xq32f8Ae+Vcp/rf4N6/NWhD&#10;dedrc0e0+VHCuc/d3sT8v+9t61Tlj3ar5k/76KJP+en+rf5vm/8AHttaITMeaH+2fPt7jpLqPlf9&#10;sf8A7KvA/F/9kT+HNAt7ibVpvDVjqMX2i0s4v9Y+5o7eLszKsaplW7JjLFcV9DWmoR2/iLzHmh+y&#10;7JLnzf8AY+7/AOhV813B1jQP2cLzVH0z7dqepXo1a0ml277i2aV5o4v3nzM0carjdy/yuOc7fSwu&#10;/wA4/qedX+H/AMCNPxPY308E2oa5ewzXdz5Xl6rp3z/ZkX7vlf8APSH5UyvUndn+Gqvh3UJdS86T&#10;UIIZtbsf3Un9nS7LmSBv+W9pu+7/ANc/mBHB4qbTfEltqWlXt5pcMPiDzYFlktLz5JpH2q3/AH8+&#10;/iReuzHWombRNTsv7DuNGEN9feXc2Us1yyWl7P8ANuWLb80M33cdmO7Fd+0eQ5vtFS28K+V515oc&#10;1pNol0jeX5MXkpHtXdtRG+aNvWNt2P4Dj5adDHpjWP2yS9mmitXX7R50qu9s/wB350/ih3f3eR0N&#10;aem6bFok/wBsj829tLlGiuNP1GX540/i8p/9n+91Hao7UWPijQ/tH2L7FqG9f7O+6n21P4WiuF+9&#10;Nu6+p5FHMHKZF54bsdDgvNLuNMmvPDN9deb+5uV36TMrbvPi/iktWb5vl5jKf7Vb8PiaGIQ2WrSw&#10;y3Udqsceq3Y/e7I3+VXl/u+jfMPn6D5qlj1rTdZsYfM8qHUN/wC8lml/0vzl/wCWuz+FvXbtz34q&#10;hf3Y0r/imNf02WGX/WW+oSx+dbXKfe2pt+X5t275vm9Nwo3+MPh+AJrKX7DNeT3kMMMqNFby+W0t&#10;pcP/AM85UX57eZezcqev8VQXV5fWE8Nx+9821/eSedtmePd8vm/7St+dWrOb+zdcht9HhlvPtMCy&#10;f2hDHse2Tb+8/dN8s0f99fxBzS3Xh628S6HDqGgTSjWYpm8uKE7PMdvu7N2Nyt8+9W5z70c384EX&#10;mSy2E3lw/wCiSv8Au/8Alsltt+ZWt3+80f8AsttIO4Vdi1G58J6TeXEnlXmlRQf8TG1+/wCYjf8A&#10;LVFX5lVW+YsvI6j7tYPhLxdF4d8UG6T99dR7vtmlQy+T5m7+FlZdu5vyPQ/wtW5ZWEPh7xjPHeQ3&#10;eja2Ea5s5Yfnt7hGbc3lN/tfdPoe394kraBFmYzan4c8nXNHsvO0+6/e3n73f9tTavly/wCzMq/x&#10;R7fM/wBl1rc/su2utD8uzmi1PStT2ySWt5L88e3+H+9Cyt8w2tw3I+9VLSmm0u4vtQ8OTXX2TzG+&#10;2eG7uWN3s3b5fNt2bCyRyfIpVu/9081nTeG/+EP1Wa8tvN0zSpUb7Zaw/wDLk/8Az12/e8lv+Wyr&#10;yn3+RupfEHwl3Qb3UtJN5YXn2S9ilf7Tby/ce9RVZWl/uLdL/H/z2XacZWkkkufBsFlqEfk2WiSp&#10;/punzRb0skb5tyRLn92zddv3DyOK1JtY0zxL5On6xZWk3mosXm/6nzEX+HzV+Vvb06is3XtDudGg&#10;h1COabWdKifzPN8pUe2Rf+WUv8TN6svTZvApfa98PsjJPD8sWq/6600yWW182zl+/Y6rCzblgl2/&#10;e+VuJGXKdj2pmjx2PiOCfw/HNdwmJ18y01Ha81s/935vvN/c+bD9MrS6jcaZqNvplpHqc0F3L+90&#10;+61GTZDvZtzQbl+VV9d33t8b/wATVRi1bSFgOoahaafqWt2LtF/Z93sT7R/dtrj+Hcv/ACxuF+h9&#10;afvcoe6bXi3W9S8Ka3pt3qt7NZi2sZRZ381t9otPOVW8md/4/MX51KsrNh8HlVevbvCNpc6d8MvD&#10;+l3n77UItHgtrmUfOm/yVVvm/i+bpXgeoPLdeB9ZuI9fu59Qi0uWKPT4dr3e+T5Y7R0ZT8zM21Fb&#10;5/lznC1734A1E3Xg3QJLuaWeSXTLS4uZZdv72Zoo23fL8rbv9njNcOJXuROrD/HI2Lq+/wCEf8H3&#10;FyR9ou9NtWuXiHyGR1jZv/HulR/C3SrHSPh7oFvp4xaSWq3Cf9tP3h/8eeqw0yQ6FrOkAZ82GTy5&#10;T8ybGjZVX/aVfu0/4S3ovvhb4TnafzpW0m23y9y/lKG/4Fu6+9edL4X6navj+R2NKy7qGb+CkrA3&#10;PGviEt/4b+It7rGmQ3kIvvC95v8AssifvbyBo2hbyj96RUZ13c8cfw16d4Q1aTXvCmj6pL5fm31n&#10;DcyGP7uXjVv61x/jTSL3xF42hso4bUQjw/feVNLF88c8jRoux/4fl+9/wGuv8G6dJo/hTR9PuP8A&#10;XWtjBBJ85c71jVW+b+L/AHq6JtOnG25zQUueXY3qKKK5zpCiiigAoorlNX+JvhDQNQm0/U/Fei6Z&#10;qEW3zLW81GGGWPcu5dyMwI+X5qAOroqhp2qWes2EN3p95FfWsyeZHc2kqyJIPVWX5Wq/QAUUUUAF&#10;FFFABRRRQAUUUUAfAP8AwWfGf2YfDQ/6m+1/9JLuvsT4oa/eeEvhP4k1zTPKOoaZpM91b+ZHuTek&#10;RZfl/Cvjv/gs8MfsxeG/+xutv/SO7r6z+Ooz+z543/7F66/9ENXThoxnXpQltdfmcuKbhh6ko72f&#10;5HwyP26/i5wftuk8f9Q0f/FU4ft2fFrHN9pH/gs/+yrzX4G+F9P8a/Fzwn4f1aL7bpWoXpiuIfMZ&#10;PMTazfeXDfw1+gA/Yo+EGAB4al5/6iNz/wDHK/b84q8O5JVjRxGEUm1zaQX/AMkj8jyyGe5rTlVw&#10;+Ksk7auX+TPkf/huv4uf8/ukf+C0f/FUf8N1/Fz/AJ/dI/8ABaP/AIqvrr/hiT4P/wDQsy/+DK5/&#10;+OUf8MSfB/8A6FmX/wAGVz/8crw/7d4V/wCgJ/8AgEP/AJI9b+x+Jf8AoLX/AIFL/wCRPkX/AIbt&#10;+Lv/AD+6T/4LR/8AFVV1P9tr4p6xpt5Y3F7pJtrmFopP+JaPuMu1v4vc19iD9iT4P/8AQsy/+DG5&#10;/wDjlB/Yk+D/AP0LUv8A4Mbn/wCOU1n3Cyf+5v8A8Ah/8kDybiOS/wB6X/gUv/kT81PDes3HhXWd&#10;N1iw8oXemzx3Nv5vzpvjbcu5f4vu17lH+3X8WjgfbdJX/uGf/ZV9cf8ADEvwf/6FmX/wY3P/AMcp&#10;D+xN8HwM/wDCNSj/ALiNz/8AHK7cXxXw/jpRnicNKcl3jH/5I5MNw3nmDUo4fEKN+0pf/InyP/w3&#10;X8XP+f3SP/BaP/iqP+G6/i5/z+6R/wCC0f8AxVfXX/DEnwf/AOhZl/8ABlc//HKP+GJPg/8A9CzL&#10;/wCDK5/+OVw/27wr/wBAT/8AAIf/ACR1/wBj8S/9Ba/8Cl/8ifIn/Ddfxc/5/dJ/8Fo/+Ko/4br+&#10;Ln/P7pP/AILR/wDFV9df8MS/B/8A6FmX/wAGNz/8cpr/ALE3wfWMj/hGZcf9hK5/+OUf29wr/wBA&#10;T/8AAIf/ACQ/7I4l/wCgtf8AgT/+RPlTRv24fitqGt6XaS3ukmK5u4IpD/ZuCEaRVb+L3r9HY+Bs&#10;HQV+NHhravijRcdf7Rg/9HrX7NEBlx2PevP43wGFwFTD/Vqahzc17L/CdnCONxOMhWeIqOXK1v8A&#10;Mlooor8zP0MKKKKACiiigAooooAKKKKACiiigAooooAKKKKACiiigAooooAKKKKACiiigAooooAK&#10;KKKACvnr9oe2uj4w024OP7J/s5orjH3t/mNtr6Fr5j/aX1LU38e2WjpD/wASq50fzI5f+nrzZNq/&#10;+gUAZEPgP/hL77TLiTxBNNpVqn/Hp837x9vzeb/eXb/DWL8MbG+8L32s6XeWX/HjPLLb3XlKnmQM&#10;3yqn+ytdp4J0G58P+B4biSHybuWBpZP3rP8Av/8A4mvPbrUvHviPwd4mjs9Alstbl82Ky1DzV2SJ&#10;/DL/APY0ASfEi1vpf+J5Z6Z5OoWLr5d3DKqf73/fNc/qXjq58Q+OPD/h/T/EHk2ltB5uo/xpJuXd&#10;9/8Au7qw/wBl3X/EuveB/EHg/wAeWcsOt6ZdSxyS3e3/AE1GbarfL91W2vVi38A6RBrk1xbzfvZX&#10;a2jtZpW2Rov/AKFQB6Va6P4Vae9s7iGH7Jc/6z737zd97/vqpNc0PQ7DQ72OPTIb202ebHFN86b/&#10;ALvybvu15foOuRfEbVfEFnocN3o0UW2KPVZvn+0uq7f3W7+Fdv416FrGpf2XBDpcll9tllg/efwe&#10;ZtX/ANmoA8l+C/jDTfjN/bNno955Gn6RdNbXkUMmx/8AZ+fj+7Xs3jq11zRtD0zT/D979i0+JF/0&#10;u7/fPs/2P/iq4f4d2vh7wVrmp3Gl6ZFZf2w/myWsPyPv2/8ALX/ar1K+vr7XPCsNx/ZkX+o/dxeb&#10;s/3aAPEdS8E+JfDWlazqmn6n/bWt3U/m+Vdxf6tN3zRJ12rtravvGGkeI/AH2jR72GaLevmeT8/+&#10;8vzfL96jxdrkt74Hhs/tsX9oS/upJfuJ8v8AD83+zXTfDOx0i68D/wBn6X/Z03mp+8lhi+T7v9z/&#10;ANmoA+ffHXheL4yfFTRtQ1C9tL3w/o+lt5mlfYf9W/3lb5f4l7V3ljfaH4/8OWVvo97d3uk2sC/8&#10;TWGX5JH27fIfdXZfD/wjfaRB/Y+jwwwxWs/lXEs3759n935v71cr4RtbGw+NN74L8N6Zd6Np8UDa&#10;vJ/y2tpN0v3U3fLub9KAONs9Wi8VQf2heanNouoRTy6bHL9x9/8AD/nrX0B8E9BlsLGG8kmhmi3/&#10;ALuX7n/Adn96vOfFnwji8C/8JN4gvNZistKlgll83Ufnh05/veb/AOy12nwRutT0GCHS/EF7Fe3c&#10;qNLHdf8ALGRG+ZWRKAPUvEUcvnw/Z4f3u/zf9bXaaXDssfLj/cxSp+7/AIK424162fQ4dQj8q9i3&#10;+VH5O7fv3bWrqv7cinghj/czXezzfKhoAwdJt7mLXPLvL3zodn/LH5PL/wBrZ/8AZVh/Hj4nRfCr&#10;wPDeXGmXep6hLOttb2tpt3yO1bSt9o8VQ/vvJ8pP9V/8XXQa4tjf/u7yCK98p/3fnRb6APMfg3HL&#10;4w0P+0NQspofNRZbe0m+d7Z/usu+us0nR7m3nmt9QvYZpd7f8stj7G+7XTaHY2Okzw/Z4fJiuv8A&#10;V1n+LmtrLVbKS8/cy3P7uP8Ag8x/4VoA53xVoNzLpU9v5/2KKL/lr/H93+OuRtdU1PQfB17eape/&#10;bJbV/wB3+62fIqr9yvQPGX9rxaH9j0+aKHUJf9X9ri3p/u//AGVcf4u0H7LpUNx4gvf9E+y+bcRf&#10;Mnz/APAaACS8/wCFieDrK4s5vJtJf9Z+6+eTctZfjybV/Cmh6Z/wj/8AyEIoF8yL/non+41anh2z&#10;+xf8I/p+l/8AIK8jzZJZt2//AGdn/Aad40kvn8R6Z/xLPO0/Y0VxL5q746AOd+Fen23iaD+2NQsr&#10;u9u5Z28z7XJsTeq/NsT7u2uu+IWoavoMEOoW979i0+L915sP3JE21n6H4k0PxBqs+n3kP9mfZd0U&#10;cXm7EkT+8m2rHx8jluPA9l4b0+ym83U0aK3uodv+jOu1tz7v++aALXwv1j+3vDnmahqcWp3cs8sU&#10;d3DFs/4DXN+PtPltdcm0vQ4YptQl8qWTyfvxpu+Zvm+aub1zxtffBHStMvNYsof7Kig/eSzbUeN1&#10;VfuIv3t3/jtdRqFjY+I77/hKLf8AfXd9YrF5sMrJ5af3f/Q6ANzwzHrktjqel3k3nWkW2WPzvn8z&#10;d/t1H4L8N33+m6fb2UOjeH4t3lxQ/f3/AMTb/wDerm/CMcfh6x0zR9H1n7bd+Q0sks376aRNzbV+&#10;b+7XoFjql9cWMNn53nSywS+Zdw7fv/w0ATeB/DP/AAjk97cRzS+bK/myRTfP8/3a67/QdNsb3WPJ&#10;/eyp+8/dfPJ8tcT8O9Fl0GCGO81Oa9+Tyo4rz7//AAP+9XoVvbxPB9nvIfJ83/ll5v8ArKAPL9B8&#10;WWOvar9o0/8A02WX97JF9/y/m+b/AHa76TUIoJ/s/wDqZa831DSY9N1zU9U0eyhm1WK1ltrKKGXY&#10;n/A1+7uqPSZtctdKspPFF7DDqFzOv/LLZ5aUAegah4fl8ia4/tOWbzf+mtTeGZpfEPhX95DLD96O&#10;Pzvv/L8u6rmn3m+x/wBT+6idv++P73+7RHrljLB5dveRTfP/AMsaANbT49kEMf8AzyrN17RYtc/0&#10;eT/VS7fM/grY2+bB+8/cy1krJfPfeXJ/qtn+t/26AOX8SSRJYzSXFn52nxfupPJ+/Ilc/wD2b4Ht&#10;fEcMcf2SHULH97/rdjx/L950rsr66i1KDy4/9b/zy/jribzQbGC+mkuLL+09Q/1UksPyPIjfL8//&#10;AAGgDuNPkiuvtskf76KX/pq2z7v9yuNk8Oy2sE3mTfbZZX/1v/s3+7WtZ2P/AAj9je+X5s3m7pfs&#10;s0u/y9tea+Fdc8S+KPGNlcSeTNonzeZFD/yzf/boA9E0uzi0b/ieapND5VrB5X775EjT+Jv9muR0&#10;v4heIdZ8f3tvb/ZP+EUiRvLlh2u9z8qsrI6/w1X+NGl654w8Of2X4bm8n51+0fddJE3fdfdWD4Rv&#10;JfhfY6Z4fvPJvdb8hpZPJi2eWn+floA7LxJoekeOr6Gz8QaNDqcUSfaf33z+W6t/6FWta6pFdar/&#10;AGXb+dDDFAsv/XNPu1574R+L1jP448QeE5NM8nVfIa5juppd/mfdX5K6LwHcS+IIL23k0y70zzZ/&#10;K82b/wBC/wB2gDqtFvLGy+23FxD+9iTypP3v8H+5V7Q/B+mWX+mW8Pnf8tf30rfxfe+9Udj4Z0zw&#10;550kcP72VP3n71n8yrjatK1j9os4fOli/wBXF5vyf71AFzUli8j95N5FWLOxtn/1kP72VP8A0H7t&#10;ZtrqEsuhw3lxD+9idv3VQ2OpWt79t/feT5W3zIqAMH4ofD3/AITX7Fp//MKinilki+b95t+b+GvS&#10;LO1itbGGOOH91s8quR8UW8uowQx2837r/lp5P3/96tq31C5tbH/Xed5Sfu5aAI7y6ilvvs/nfvYt&#10;vmRQ1uW9nL++8z99N/3xXl+h6PY3XjHU/EnkzWV3LAsUn+ktsk/4B91dtehafcbbH7RJN+6lf/W0&#10;AO1y8+xaVN9n/wBb/wA9Yf8Aln/wCuT8H3F8sE0mqXst7LK7S+bN8nyfw11k32aCx8zz/O81/wB5&#10;/wDE1grDY6v50ln+5luv9X/uLQBn61eRWHhybULj/VRbpZIv4/vN/HXP6f4i+1X3h+PT5vOtPl/d&#10;eb88f+07tVzxV4bit54Y5L2WHzf3X76Vtm/b/crJsbjTPBE+maf5MN7LLP5sd19z73zbaAOw8I29&#10;ynirU5LeyihtJf8Alr5Wx9+7+/8AxV3UN1FFY+Zcf62L/WVzPhmbZB+7h/1u6X/x6ti4t4orGaOT&#10;995qf6qgCnqGk/2pB5lve+TLL/z2l+ST/gFa1ncS28EMn+3VfT44mg8v/Xf+06zdQhub3VbL7HN/&#10;okT/AOkRf89P7q/7NAFD9qCLd8PrUD/n/T/0F6+ZdP8ADiMRJ/y0r6v+PkXm+DIE/wCnyP8Ak1fP&#10;t1/oRFfyz4j4iVPO+SH8kf8A24/auEcTKGWOlD+ZnNmHy/OSOrFrHI1R3i7j+7qxYyeZX5dKXun3&#10;bb5CxG207KdI1XI4N1Ojt99cfOjidSJVElU7kSVsSWW2qpgzVxkioTiVPs8klRT6bJMPkrUjj21c&#10;tYds1DrconXcDLh06SGpo7OWukjsd1WrDSK4Z4qx5s8conJyW8q1QvLfd8leg3mlxpBXLX1jg1pR&#10;xMZG+GxUahwF1p/lTU1zIldRcadtqjJpcde5HERkfQwxMZfGc/cQ+bWNNo+4/wCprv7fSs1cj0OK&#10;WCtY432RsswVA8vj0HZ/q4amk0evRJ9D/uVRvNPjSGt45hzSN45l7RnDxW0vn/8ATKi+0W3u4Jo5&#10;P9VXTLp+z/V1X1C32w10RxV53On6zzM8V1TwzY2H7uP+/TdW022isa6q/wBH+0z+Z/y1rlfE2lyr&#10;Y+XX2eGrurOnzyPpoSjynL2Nn5v+r/v1Jcw+VP5dWrfT5Ugh/wCeWyqt5JEs/wC8/wBbX0ntpTrS&#10;+0ajpI5Fg/d/9+q5+8mqxcapLb/u/wDXVk6pqEXn19flGXVef3483MC94uabef8APSuysdYiSx8u&#10;P/W15b9qiT/V1sWesV6GccPe1jzwA7ya++2TwRyTV3XhmSKzg/1372vG7fUooq6Kz8SfZfJkjr83&#10;zDJ60Y8kNjOcJVI8h7dHqXkQfvP9bUS+I4vP8t5q88XxRug8yOm2viG2mn8yT+/Xxv8AZsve5jzl&#10;g4ns+n63bywwx1LcSeb/AKuvM9M1qOK9hrettY/56V49XBOEjzKmAcZe4b0d1HZzfvP9VTbjUopf&#10;9XXD6/qknn/u6sWOtR+R/rq1+pe7zm6wMvjNa61CX/lnSW+sbZ/3lchrniLyv3cdci3jCVZ5o/Or&#10;2cNlVXEx9yJ3RwkeU9gXWvN/d1ky3WZ/3dcOniLz4PMk/wDRtRzeKvK/1k1XDLJp+5E1jhuX4D06&#10;2uo4Pv1XutZtx/y2ribnxlFPZeXHWLceIpX/ANXNRSyqrN+9EI4b3vfPTGuo5fuVoWc1eT2fia5X&#10;95XSWfiCJ5/M86oxGXzgE8PzRPRZ/Lggqoke7949Z9vf/aqvLN5Yrw3TlA8z2UqZraba+bXV2eiR&#10;3A+SuW02bza7TRNQ8qD568XFucfgPnsc5x+Av2enxofLqe9td0O+q9xqH77zEpsOsbv9ZXje/I8D&#10;lqy98qxQ7Jqh1jT98NXtsaTeZ/yyqSRYpYK1U+WXMbRqSjPnPOWsZBN5dJHpknnYruzpMRHnyU24&#10;trZf3gr01jOx68cw+zE5NJPKFYurWcd150ddVdLbrN71l3ot2+5Fmu3Dz15zuoVfe5jzGfTYlm2S&#10;Q1atdMis/wDljF5tamr2HnDfH/ra5v7VqUV7+/hr6eE5VYfEfVQn7Qbc6RFdX3/PGuks7OPyPLjq&#10;mGjf/WVNb3kdpN8k1RUnOpEJ81i+58tSPN/eelfVX7GnHhrxP/1/p/6LFfJMl1HcKXTrX1j+xXL5&#10;nhrxR/1/p/6LFfYcEp/2zD0l+R+a8dRf9h1H/ej+aPpGvDP2yvjjqP7PX7PviDxho9pFd61H5VnY&#10;Cb5oY55pFjWR+R8q7t34V7nXiP7XnwLuv2i/gL4h8Gafex2eqzeVc6fLMf3P2mGVZI1l4J2tt2n0&#10;69q/o4/mU+O/HGi/tS/C7xt8IfD/AIr/AGiZbIePLptNuLvTvD9pcDTr/wArdHBtwGmVmbaZPkA6&#10;4r0j9nIfFfw5+1zrXgP4v/GPVfEF3pOnPqWh6dHYQ2ljrVrIPL88suD5kfz5h2nB+cOQprZ+MXg7&#10;4sftA/s+fD/x5H4Oi8KfGrwPra65HoF3JlLiS3Zkmii+Yrtm2o6bt3Hy7vm31D8FNG+JPx+/a2s/&#10;jL4w8A6j8LdB8M+Hn0TT9K1ch7u9nmZmkboP3aq5+baOdo5+bAB9rL0r8+f+CyP/ACR74af9jfF/&#10;6Imr9Bl6V+fP/BZH/kj3w0/7G+L/ANETVE/hY1ufRDzBZZd/+s3tTVmqnNN+9l/36jMlf5oqB+uR&#10;p6Gh5tHm1n7zRvNL2Y/ZGh53vXz5+02274tfsx/9lDtf5x17n5leC/tJtu+L37Mv/ZQrb+cVfo3h&#10;9Dl4owXrL/0iR5Gaw5cJM/Quiiiv7sPzgKKKKACiiigAooooAzNY1qw8O6Veanql7a6XplqjS3F3&#10;eyrFDEg+8zu2FVfc18z3v7ffhzX9Ul0z4V+CfGPxguVke2+3+HdNZNMSZU3Kr3kuEVWPy7hn7rHn&#10;5d3vfxD+GXhv4s6HDoni7SI9f0dLmO5On3Rb7PK8e7b5qA4kUE7trZXKqcZUVy/jH9oX4SfBbUof&#10;C3iPxp4e8KXltaxSRaXd3KW/lw/dj2p/Cvy8UAeO2X7WPx4S9h/tP9k/xBBpwf8A0maz8S2lxNHH&#10;/EyReWvmN6LuXPrXVfDX9uv4b+OPEln4a1+LWvhn4vutv2fQfHNg2mTSlmZVVGf92zNtGF3ZbeoG&#10;TkDe/wCG4fgF/wBFc8Kf+DJK6RZfhf8AtT+AZ44/7A+I3hCWcxuMJd23nLzx/dkXd94cjdQB6dRW&#10;Xomk2+g6PZaZaeYtrZQR20fnTPNJsRdq7nYlmOAPmYknvWpQAUUUUAFFFFABRRRQAV8Mf8Fiv+TQ&#10;of8AsY7L/wBFzV9z18Mf8Fiv+TQof+xjsv8A0XNQB9keA/8AkSPD/wD2Drb/ANFLW/WB4D/5Ejw/&#10;/wBg62/9FLW/QAUUUUAFFFFABRRRQAVQ1HVLPSLCa7v7yKwtIl3y3U7qiRj1ZjxXMfET4n6T8PYI&#10;YrgTajrV1kafotmd13ev/dRP7vqx4FchpPw21v4karaa/wDEfyxFbP5un+FrOTfZxd1a67Tyfc/2&#10;FKcUAV5vE3in43zfZ/CE114U8F5ZJ/Ek0Wy71BP+nJW+6vX9634CvRvBXgXRPh/pX9naLZiCMnM8&#10;pG6a4k7ySv1dm/vGugiijtoljjURxoMKgqegAooooAKKKKACiiigAooooAKKKRm20AcZ8UfHQ+H/&#10;AIWl1G3txqWq3Ei2Wnaf5m37VdSNtjj/AO+uvoNxqH4S+AR8PvCMFrckT61eyPfardf8/F5J80rf&#10;n8o9gK5LwE4+LPxFu/Hck0knhzRPM0zQoZY9iSyfdubv/gTZjX/ZTP8AFXs9AHwP+2X/AMlj1D/s&#10;GW/8nr7U8Bf8iN4e/wCwfb/+i1r4r/bL/wCSx6h/2DLf+T19qeAv+RG8Pf8AYPt//Ra1+eZD/wAj&#10;rH+v6n63xT/yTuUf4X+UTpKKKK/Qz8kCiiigAooooA5rxxpepar4R1O00a8Wx1iSBvsV1KNyxzL8&#10;0bMP7u4DNM8B+J/+Ex8K6bqz28llcXEeLi0lGHtpl+WSJ/8AaV1dfwrpa8q17S9X+HHim78TaBby&#10;6n4b1NzLrujRf623cLj7baqOWbav7yLq/wArJ84KvpG01y9ehjP3XzHpfmRou/jy0T/WV414H1qO&#10;XwF4Z1COGLzJXWW3lm3P5nnLI0jbm/8AQu53f3q77xvq1nc/DTXr+C4i+zS6XOY5T6NE23r/ACrj&#10;vCem23hHwt4f8MW5EP2HTtNtY9Pl+eaNI423K/8AF/wKt6UfdfqZVH750UM2+CG3k837XKiyRy/f&#10;8t42Vdv/ALNt/wB41a8QT211pUFxcf6EPOgkjufv+W+773/2VYVxaXJFm9oPPFsnmRy/7cf8L/8A&#10;AflDdilbsU0OoQS2hh8n7am8W03/AC0deZNv+7/d/Liqkika9m8pg+x3Zhml/wC+PMRv7lXopxaQ&#10;BJOf+WY/v1yFjOdLP2S/h87T5P8AVyffe3/vf7W3+VdPcruHmQedN8nl+V/z0/2vm/8AQqwkjSLE&#10;a7ljmmCQy/7Hkov7z/vpvvL3qvc397cZjEEtlEf+XqXb+7/8eNI0UV2Nkk8sMv8A112Sx1O8sVrb&#10;wvOZpf8Arr8//oNOwFa1sfsdpDDB5vlyP5kn9+R2/if/AGf1pdQ8qKCaPzofuN5nnf8As9XB5cCy&#10;zuZrsyevKf8AAf7tc5fQSy32JP8AQ7CX/V2v8dxM3/xP3j69T92nHVky905jW9Wji0PXtUuPNgto&#10;/Pk83q0cEa+XG2xv9ptxXv3rmrnwVr+geA/D97Zy+cYtBXTNQtppP9V+53Q3Pf5oZGdSq/8ALOVv&#10;7uK3PFtzHrmiWWj+RFe2fiC6g023il3otxbR7muJHZVfarKr43YyOMjdXoN1dfY/9Hjh86X5pY4o&#10;js/cqv3n/wDQfeunncUc3JGbPmnxl4J1PQb7+3NDh8/StTgW2uLSGVU+zTMqyL5TKxXazfw/7a4J&#10;G01T1qzttc0OGOP7Xe6rKkX2zT5pNjyOzfLPb7v4dyvmPdwf/Hu58Y2OteAZLswWY1P4faverbX9&#10;nap/pOkzbtyzw7sbreSRl3Rbg0Zb92fm+XifEPgvUnsbzVPDBi8Y2nn/AOm6UZWtruyk27pLm3f7&#10;yr9zMLL8wdSea9SlU5oxvL5//JHDOHLzGuq+JUsZry3htPE02mQf6Zd/Kjyfd3RSxN8yyf8ATReC&#10;E52mmya5Y2s//CQWd79iiigX7Rp93Kr23+7/ALqszqGXb6H+E1X8G/Fex8V6VZ6hb/udbiRvM86L&#10;ZcRw7lXbL/st90SdSODzV3VLWS38Qm8sNNtJrqV/Nt7CHywkm7+FN3yNJtbaFb7/AEPNK0ovlnEO&#10;aMo+4P1qb+0oPMvNGi0a73r5d3NFvuY/4Y5/N/ihbdt+bkfMD/Cao2+rRSz/AGO4hu7LUIp1ivNK&#10;m+T5P+WcluzfLtbtu496rSJodmLywn+16Pp3+r83y236U7fegeL7zQt3jbp2P3aq6hJq/hk6NZ65&#10;9kmsJZmsdG1r5Xt/m+9FLK33Y/4k3fMD0qooJM1ZrqTTtV0yTT72Wzlidpf3334/m+b/AHW/hMbc&#10;Gqupatc/255mqWf9mfdl1Hyf+PeTcyqtzE6/6uT7m+H15/2q1U1H/hGppriPRjeafJ/o0kUsqv8A&#10;aU/hZHX+63Rl2n1rKvNSk0aCyk8mK98Py+bFHLDEr/I33opf9lfnyrcgO3+zTjuEi/qUFj43hhsN&#10;U0y0h1rZ/o+szbra4ifbtVd64+ZtvDfgy96fql1/bs8NnqEN3ZahY/urjT4pd6Rv93z7f+7Jubd5&#10;fR14/u1iW8svhcnU7fUppvD/AM0t5YXn+l/Yt33W+780LL9yReR0bmuo0zXv7SgstQ0uaKGaWDy/&#10;K+/DqKf3bjp8237knUd6hx5fQF7xzd5YeJfC17Z+K7eHT9ZtJY5ZJb+z+Z7iDaqyS+U+F8z+F422&#10;52YPz/M3R3yxPpUMlvDLBp8qLFZfvf3Oz+7v/vbfuNuyDweKo2Gm3Ok32pySf6bp99uluNP81keR&#10;/uyfK33bhY/vx/8ALQfONxrGjttT+Gt9qVxpd7Fqen33728tJo1fzPl+WWL+HzF/Xoape9/iD4TQ&#10;bTrbRvJ0e8mhvYpE+06VqHleSkibm8xdv/PZW6r2/wCBVfmvtv2KPzpbKWVPs0dp9+xvdvzKvzfN&#10;G338N2PHRqz7XQ9M8W6V/Z9vN5MV1uubeXzWRPO/iliTlo5F7x+ntUul2GpQKfDt7oE2papaosvM&#10;iz2Oqx/d+02rbg27b1XdkGiXL1ApTeCtTsr6GTR9Mh1nRbnd9ntLv9y9ttX5otzfxL/ArfQcUl54&#10;qkub6z0eTTJofEuz7NZS3lt5zyQ/88rhF/5Z/MmG++PlB/vVS8Sf8JDoM/8AZ8mmXc1ps/d/6cu/&#10;Z95fNl53NtV9n3Xx1Py13fg/4dR6lpdnbgTaZpUs3l3FtNLvu72Hb8uyVhujjkXf97a7r0CHmnOU&#10;YrnmEYylLkgaPw28J6JPNf8AiewvL+9v7aeeK4v5irpcyxrJt2sq7ZFj3H5l6FNnzFa7HwRaS6dp&#10;epaPHBFB/Zt79m/dbtnksqyRsm7Py7WT5d2R81dJ4deO10XTYNOt4tN0vy2+zWtpHsS3tVVVjVE2&#10;hV/g+Xtnjis46FeWPxAvb8Sy/ZdSslj/ANZ8kc0fWPaW3fNHlht2hdjHktXjTq+0lLnPQjDkjE3r&#10;a6jjEMk/lQRxv2/5ZP8A3f8AgVcx4INv4K8Uav4QkYQWt7cT6vo5Mm4SpI3mXMSejRzO7bf7kqkf&#10;dbF5Yf3G+T99Ls/eRS/O8e7+L5cbl/2vWq9/4bk8S6VeaLfzGztnJktr+0jEdxb7eY5YmXKrMrfN&#10;/TqKzsveNfePQ14pK8x0nWvHGhwgamdE8SWA5/tOKVtPlj+9/rYtsiZY7F3Kyj7xqhLp2r6zqB8Q&#10;eJPFlrZ+ELZJR/Y9rbfZ7f7vzS3U8rbv7/y/KMN61n7LzL9p/dLHh/xbczfEO0trmG7Y6m99Jb+T&#10;/qo4Idqq/wB4hl27G3L1N1GCMr8vrFeefDvT5NY1C78Xzzz+Vf28Vtp9pMiotvaqzMrBNoKtIW3f&#10;Nzt8sH7teg06tuYVPm5SWiiisDcKRulLRQB8r6n+zN8RfjvLNefGH4lajpGjXLN5XgXwFctZ2MUL&#10;K6+Vc3W3zbptrJu+4mUbC4bi3Y/8E3/2dbKzigl+HNreyxph7q8vbuWaT/aZvN+9XrPxs8NePPFv&#10;gs2Hw58ZWvgfxH9pjk/tW606O+Tyfm3R+U/y/N8vze1eBf8ACiP2uv8Ao5jSf/CMtP8A4mgDWl/4&#10;J5/D/wAO6odY+Gev+K/hRqpdHjl8MatJ9n+X+F4Jd6SRs3zMrcGvXvgza/EnR9G1DSviXe6V4gv7&#10;KfFl4k0mP7P/AGlC38ctr0gkX7pVWKnt3r5x/Zk8W/G/S/2mNf8Ah58Zvilaand2NlLfadoMWhW0&#10;K6zZM22O+hniRdu1ldXhbkH+91H23QAUUUUAFFFFABRRRQAUUUUAfAH/AAWf/wCTYfDX/Y32v/pJ&#10;d19afHX/AJN78b/9i9df+iGr5L/4LP8A/JsPhr/sb7X/ANJLuvrT46/8m9+N/wDsXrr/ANENXXg/&#10;95pf4l+Zx4z/AHar6P8AI/Of9l7/AJOD8B/9hD/2nJX6wntX5Pfsvf8AJwfgP/sIf+05K/WE9q/R&#10;fED/AJGFL/B/7dI+J4K/3Cp/i/RDqKKK/Lz9CCiiigAooooAKKKKAGr1plx/qZf9009etMuP9TL/&#10;ALpoQM/GTw5/yN+i/wDYRg/9HrX7O9q/GLw5/wAjfov/AGEYP/R61+zvav1zxD+LC+k//bT8x4H/&#10;AIdf1j+o+iiivyM/TgooooAKKKKACiiigAooooAKKKKACiiigAooooAKKKKACiiigAooooAKKKKA&#10;CiiigAooooAK+bf2qfDd9rmt+Gbi3vZoYbUrJJFFt/efPX0lXmfxGgkm8R6bgYijhz9fm+7QBnaL&#10;pf2jQ7L/AJY/uP8AW/8APOizsf7J863t/wB9F/rfNm+5/tV0TWsT2Pl2/wC5+T/W1j6pq1t4eg8z&#10;UP8AVRJ+8loA851bwrY+HvEc+uXH+tuv9XF5X8f8VeZ3HjjTE1yG8jhh8m6umto4potn75fl3fNX&#10;0NDqFj4jsfMj8qaL/lnLXzr8TPC9imq6z+5hmtItv2iKb5Hj3fMrJQBsahocUXjiHUNL0z/W7fM8&#10;n7n3fu1g618XLHwf4/svD+oebe3d95v+lw229Lbav+7XSfDu+ttS863j1P8Ae2qRS+V/zzTb8tcn&#10;+0F4Z+2+FdTvLPWdR0zUNnlR/wBkRfvpH3L81AFr4P8Age5uPtuqeLIftut/bmk/1uzzE+ba2xW+&#10;X5dle1W9jFewTWcc3k/9Mv8A2Wvmn4C+NPGcHiPWdD8WaZ5On7IpbK683fN935t/+1X0xY2Oy+so&#10;7P8A1Wz95LQB5ro/wVsbDSr3S9Qsof7Piuv9Ci81v3af7+7/AGqy/A+k/wDCA+dpeh6NDDp8TtLH&#10;5Mrb5E/ib5s/9819GLb/AGj/AFn/AFy/8dribPwvc2/iO9+x/wCqlRvM/wB+gDn9Bs9I1Ge9k0ua&#10;Wb/l5k/e7Pnq94HuotU1WaO4soYZfP8A3csP35KtTaXY+H76G3s/Jhll/wBZFD9yR64v7Rqfh/xx&#10;9suJvOtJUX/RYYv7zfe3/wCzQB6V4gtba6sb23khhvYpY28yKaLemz7v3Grj/EHhWxv57K4km8mX&#10;TP3scVnuT5Pu/wDfNZ/7RGqfYPhle3kd7d2Xlbv3tpu3/db+7/8Aqrw74H+B/F/hr4ZazcXHjLUP&#10;E2oSxtJZf2v/AH933d7Mdvy0Aev/ABGvJfh3ofh/S/Df/MT1Hyv76R7vmZvm+7XpWi69YwT6Zb3k&#10;Pk3dzui/v+W/3vv15n4N1jU7jwrDb6h/xM9aif8A0iW7i/49kb5VlTd96vTPDMezybO4mhvdQiTz&#10;ZP3X96gDhfiB40ufB/j+yvJLKaaK+dbb/Wrsj/2q6Lxx4Dsfin/Zkkk13ZRaZfRX3mwytD5m1t23&#10;5WHy+vY03xhpN8tje6hJDaf6Mn7vzvnSP+9/tV5z4P8AiZrlrqv/ABNIZZv3621v5Mv+s3fxP/u0&#10;AfTmkrFF+7j/AOWX7r/2as3xppsWpQf8svNtf3scs3/LP5fvUeF7y58+b7ZD5MXy+XL9/wAx61tQ&#10;a2lg8u4/feb+6oA8t8ZSRWtj4fuJIf7TlinXy/3rb/8AervL7S7bXrGH7ZDD5Xy/upvnrn9aW507&#10;zo7eHzvK/wDZf977tdFDffarGyk8n97LB+8/e0AcXrGrX2k33l6fZQzeVO0X/AFrN8VeMrnS/sUk&#10;ejSzWkv+s8n+/wD3a0NQvopfEf2OT9z8/wC7/wCmn+zWb8QNYtrXwrNcah51nFbJ5tz5MrI+z+7/&#10;APs0AR+GdYi1vXLKO30b/Vfvb2Wb79tu/wDQmrQ+KGl6vq3hyb+x5vJli/77+8vy72+7/vV5Xrni&#10;TU/EfgC91jwfNNNqsVr5VlF8yeY/8LP/ALW3+Kuu8F6xrnjrwd/pk39jXfkRRSRTRb/3/wDy03/7&#10;1AEOtaDLrOq6ZHcQ+fp9jAvmedLvfz2X+591q7K4vLa3/d+TFDFLB/rf4K8K+OvxL8QeH9QvLvwh&#10;DD4l1TTLJM6NN+6eR921n3N/6DWv8HfjV/wtCe98uyhm+ypBbXsUMu/7NPt3Mv8Au+m2gDvtP1Dw&#10;9rljDeeH/KspdjRR6hDF/q0jb5l2NXVeH5oorH7RceV+9/1cvlbH+9UccP8AwinhzzLiGHzd7S/6&#10;pUT/AGVrl7zw/F8QfCtlJrEM3m2M6y/uf7+7+PbQB0Vvo/8AxVWp6xcXk32SX/ll/t7du7/PFdto&#10;q/ZYIbf995sSf63/AHq8p8Ctq+s+ONZt/O8nRLF/Kt4vv+X8u6vUrjUPsv8Ao/k+T5qeb/3z/u0A&#10;eR/E74iXPhXxxo2n2+i/bbS+dbb7V5uzy3Ztvz/+hVHN4k0Pxr4jhs5Jv9E0ef8A02X5k8udfvf5&#10;+6a67WtStoIPtn2KGbykby5Zvv71+ZaxbGzsfFuleXbwy2X2pGlku/K+f5v4aAOys9SufE0Hl6f5&#10;U2lS7raSWtLwv4NsfB/+j2f/AC1/1kU0jO/97+KuV8O6LL4QsYdPt/OgtYv++/u/M1dRpeuS3v7z&#10;yf3sT/5agDe03UpZfOj8maHyv+Ws1U75r6W+8y3m/df8vH+5WhJ5trY+Z5MX3/8AltTVki/feZ/c&#10;oA5u+s7b/j8k/wCWr/vJfmT7v+7XMzNFeeOIby3/AH0P/Tb/AJZ/L/crUkaXS4Jo7yb/AFW791/t&#10;1z/huGW6n+2Sf6qLd5ks1AHQXHiSK6vr2zuP3Pyf9/Kz7fR7G3g8zT/3N3saKOWHd9//AHPu1qfZ&#10;dI8R6HNHZzf61G8u68qo9F0GXQdK/wBdLN+7bzJfK/75/wC+aAK91HJp1jBHcXvk6h5H/IQ8pap2&#10;umyJrkNxqEMU1p5CyyXf+3/DWwujyweHPLvP9Nllf95L/wACqG6sd+lfY/Oh8qWdf3s23/vnZQBz&#10;+tQxX/nXGh/ZPtdzfeV9qhiXfs/u79tVf+ER1fUr7Ro7fU5YZbW682SX7nmJ/wDtVVW3i8KarNZ6&#10;f/rYt1z9kh+RP/2q7aPT5bqx/tC3mlmilT93F/zz/wCB0AN1i30jxvY3un6hN59pLA1tceTKyf8A&#10;oPzVHGuh/C/wdDHH/oWlWP8ArJZtz+Wlcr4R0nU38R6neaxN+68xvL8n7mzd/s/xV2msaLpl1pU3&#10;2yCK9tNnlSRTfck/391AGXoPjrTPHnhya40eb91v/wBb/wAC+9sra0fwnbTwfZ7ebyfn82T/AKaV&#10;yukzaZewaZ/Yc0NlpO+XzLWz27Ln/gf3vvVR8RfGK+0SC9k0fw/NN9lgi8uXzNnmbv8AeWgD1pfK&#10;Sf8Ad/6qL91/sU2aOJoPMry/w7408Q3/AJMesWXk/IstxLDLsT5vur/vV1Udxcy2M0d5N+63/u5f&#10;uPQA3w21za2N79smim/f+bb/AO5XN+NPAcXxOnsriS91HTJdM/e/ZLO52JG/3vn2/K1dhb3UVn/r&#10;P33yNL5vlf3ar+F/EmkeNdKmuNP/ANVFO1tJ/wBM3X+H+9/tUAZtjY+JbrxH5ck0P9iRWq+Z/fkn&#10;3fN/wGuourr7F/o9v++u5f3X+3Gn96su3h2T/Y/O8mX/AJ6/c/3f96rFutjFfTRyf6bLv/1s0X/j&#10;3+9QBpNJG0EMf+u8p/K/1XyV5j8Qta2eMZtPt9M8mKKBZY7v/no/93/er1pl+xQfaI/3MVcv48s5&#10;dWghvLObyZYv3v8Aql3yUAN+Gd1fPY+Zcf635Za3Ne1aW4nm0+zm/exJ+8rm9Hk0y3nmvP8AU3fk&#10;LFJ+9b/vn+7W1qEMUE8N5+683/0ZQA3w74klnvptHk/fS23+slh/5Z120NnFFB5kf/LXbXO+HdBi&#10;03ztQ8nyZbr97J/freZpbWDy/wDlrLQBQ+NMe/wxbr/0+R/yavAtest2K9++M7bfCkB/6eU/k1fP&#10;+rzeViv5G8Sub/WL/tyP6n6vwtzfVl/iZhzabs/1lUbSDyZi9bEt95IMklZ9xfRtX55Bz5T9Epyq&#10;yibFndRPWkp/cfu64mHVP39a0N9WFWhKJz1sNKJoTX2ZvLqTbG/7ystU8weZUck0kVLkEqP8peST&#10;b/q6kF1WS135VQyantnrT2MpROj6vKR6BY3Efk+ZWhDeb/8AV1xNjq+793WlDqEn/LSvKnhnc8Ct&#10;g5cxp6hqu793XOXWoVduD53z1iXUfmz100aUYndhqMYiLN++8yiaTzKf9l21HcW/kV2XPQTjzCq3&#10;7mtbT4/3H7ysy1jxWwi/uPLrCtI5q7JHWOsTWFT+Crd80iwVgzeYv7zzquhArDQ94pzv5dYd7c+d&#10;+7q5eXUklZkmpx/x171KmfUUYMrDTvM/1lVNS0fMPz1PNrG37lU9U1PzYPL86vTpqrzxPVh7XmOZ&#10;1a3i0uDzPOrg9W8qe4mkrtNVEd9Yzf8A7deV3199gn8v/Xy1+g5Jhp4iUuSXvHu0o+6R332Z4P8A&#10;U/va5O5WRDW1eahv/eSVm3FxFPX7tkOHq4P7PMaSiZqrTlbYKSkAzjFfr8MHLE0Y8n2jzJVY05Gp&#10;Z6hura0/UpfPrk1bbVqHVJYq/Ps24Zq1faeyp/Cdka0JRj7x6Bcat/zzqnJfefPBHH5NYNrqETf6&#10;ypI7zyv3lfmEcj9hKUOX3jde8dda659iuPLkrftvEe2H/XV5cbjdfTSf7FV7fWvKnrmrcKSxPNKG&#10;8UTKMT1z+3Jbrzo5Iao3GqSQQfZ/Oirhf+EniSm6t4i+1Qfu68ijwrivaxhOPLGRRtanr0sU/lyf&#10;vqzYZPPn8yuZbUt/7ytrT7jdB9or7GrkEsuox5I+93JXLI6iO6/cfu6yby4+1T02G88r93VGa48q&#10;vAweX8tWRXKaD3myDy45qz7XUPs4qreXVZ/2jyv3lfWYbJ4zpS90v4TtI9eiT95U2m6t599D/wA8&#10;q4Vbzd/q66LQZt9eNmXDkMHh5VuUg9q0m+82DzK2Bc7q810fVPsfnf8APKWu60m6+1V+H4zD8jOO&#10;pE6aw1X7NWjB4k2zVznmxpWbeXX7+vG+rxmeZLCRrSPSodd31DJrHlVxdtqm2s++8QbJoY6yjgOY&#10;5llvvHq1vr32n93JxWourxv+7SvLLPxEjd60oPFVtny/O/ef9dK4KmXSv8J51bLOU7SW/kln2R/6&#10;qoxdSRQ/vOteeSeLo4Pnj/8ARlMPjgX0P7ub+Otlls7fDoaLK6p0+p3lZS3PmVmf2h9p+/NWLqGr&#10;RWc/mV6FHDSl7h61HCcseQ6Ro7ZZ/M/5a1mambeL/WS1yEfjL7V/q/3NNm1COeD95++r1Y4KpCXv&#10;noww8oSI/FlxLF+8t5q4+bWJZp/3k3+qrY1D/SJ/9Hm/dbP9VXG6tb+RP5lffZJg6NX9zVOyJ3nh&#10;vXLmOcyV92fsS3P2rwz4oP8A1EI//RIr8y4dRuYP3kc1foL/AME3dSk1DwR4zMn/ACz1SIf+QFr6&#10;3Kciq4DNI4t/DZ/kfnXH1O+Q1Z+cPzR9jV8s6x+0T8TfgVfXtn8VPhzqPivwzHOwtvHHgC2a5QwB&#10;Wbfd2W7zbdlVfnZWZM7scbc/U1Ffp5/Kx8v2H/BSX9nW7s4p7n4gQ6ZM/ElpqGnXcU8Z9GXyqozf&#10;8FD/AIfeJNVOmfDTQPFnxZ1Y+Vsi8MaJKYDubbueeUIsaqW+Zm+UevWvojV/h34V169ku9T8M6Rq&#10;V3IPmubuyilc+nzMpNa2m6XZaLp8Vrp9lDY2kQ/d21rGsaJ/uqvAoA8++CN/8UNe0zUtZ+J2maR4&#10;Zur2Rf7P8NaTI1y+nQLu/wCPi6+7NM27ny1VAEXHLNj5J/4LJf8AJHfhr/2N8X/pPNX6DL0r8+f+&#10;CyX/ACR34a/9jfF/6TzVnP4WVHc9wuJP30v+/UfmVVuLj99L/v1H9ozX+cChoftcaUuUvb/ejf71&#10;R82jzaXIP2bL3mV4T+0W+74v/sy/9lCtf5xV7R51eHftBSb/AIw/s0/9j/a/zjr9D4Bj/wAZNg/W&#10;X/pEjxM5hy4Kofo1RRRX9wn5YFFFFABRRRQAUUUUAFcL4u+Cnw98e6t/anifwN4a8Q6j5ax/a9X0&#10;i3uZdi/dXfIhO35q7qvmX9o/9l/4efEjxNH408Z/ETxV4HZ4YrCMaf4kXTLMldzL8rrjzPvd+dtA&#10;HTfED9kD4HeKvBOt6Xqnw58KaJYT2rCTVdP0y2sbizRfm81J1QNGy7d27p65GRXC/wDBNzxb/wAJ&#10;f+zZC39maVZxabrF5p0dzo9lHaJfJEyqty6xgI0jLjc6/e25615dc/sYfs46hB9lv/jx4l1K0kH7&#10;21vPH1s8Mid1Zcfdavrv4I2Xw+0LwDZ+HfhlNpcvhTQnbT449IuvtMMUn+sZDLubc373c2WY5fnm&#10;gD0SiiigAooooAKKKKACiiigAr4Y/wCCxX/JoUP/AGMdl/6Lmr7nr4Y/4LFf8mhQ/wDYx2X/AKLm&#10;oA+yPAf/ACJHh/8A7B1t/wCilrfrA8B/8iR4f/7B1t/6KWt+gAooooAi3/dAHJrj/iV8VPCvwg0S&#10;DXPF2rw6Npcs62qXM6OwMrKzKuFUn7qvXYEZzzzXz5+2d8CPEP7QnwusfDfhqfT7e+g1WG8d9RkZ&#10;Itixyq3Ko53fOv8ADW+HhCdSMasrR6s6cNCnVrRhVlyw6stf8N0/Axv+aiWC/wDbtcf/ABquL8f/&#10;ALfPw7LQ6R4M8W6cdQuUP/E61G1n+w2f1UJ5kknoqrt+YZNfBHx7/ZG8bfs7eHtN1jxRd6Ld2l7d&#10;CyjGm3Mkrb9rP826JPl2pVr4HfsaeOvj/wCDZvEnhu90SCwiuZLPy9RuZEl3qFJ+7E42/N619d/Z&#10;OW+y9t7Z8vfT/wCRPu/7Dyj2P1n6w+Tvp/8AIn6h/A/wv4Tn0OHxlomof8JVf64v2iXxLd5M1x/C&#10;2zcP3Ue5W/drgV6sFHBxyK80/Zy+HepfCj4J+FfCWrzWs+qaVafZ7iSzkZ4i+4n5WZQf4u4r0xmw&#10;ST0FfG1IxjOUYbXPz6soRqSjDWN9CWiiioICiiigAooooAKKKKACiiigAryf4w63fa3LZ/D7w/NL&#10;Breu83l3CVDadp6svnTnn7zbtqDuWb+7XeeK/FGm+C9Avda1WYQ2FlC00kh9B/CPVmOAB3NcR8Ff&#10;C16LfUvGviOzjg8U+JnW4kjH/Lraj/j3ts/7K/Mf9p2oA9A0HQrLw1odjpGnwi3sLGFLa3iH/LNF&#10;Xav8q06KKAPgf9sv/kseof8AYMt/5PX2p4C/5Ebw9/2D7f8A9FrXxX+2X/yWPUP+wZb/AMnr7U8B&#10;f8iN4e/7B9v/AOi1r88yH/kdY/1/U/W+Kf8Aknco/wAL/KJ0lFFFfoZ+SBRRRQAUUUUAMoplPoA8&#10;+8V/CjT9W0y9GlwQ6bfyT/bvKi3JaXNyreYpuIlwJFaT5n7t3JrmvCutReJ/FGsWl3DLZeINMSK2&#10;k0+Y7prbc27zN3/LSGRvuTqvTcCFKsK9jrk/Fnw90zxbe2GqOn2LX9N3HT9YgG24t933l/2o2/ij&#10;b5W7iumFV25ZHNOn9uJyGiXV54a1uZMTf2fdTzRyWs0WPLfqzRdRt29V+6SuRWyJ7Vf3s95D/Ze/&#10;zI/sn/LN/u7kb731/unrxVHxfqcvhyezj1DzoLV4TcS6zDbM9tbz/dbf9/arM33W6DncNpqlZS/Y&#10;cygw3mmXO25jPlbbf5vvSLL91d397kHvw1dFuaPOZfD7h02pyy297MfOMGf9XKY9iSf77r/F/vLV&#10;221i4mgiOTN5qfu5Yir+Z/uMvyt/wKoLNpV/d283+ibP3cU25/8AgO7+JfRt3H+0KzG0uPTp5rzT&#10;5vJll/eSeT8nz/e2ukf97/db61jZGvvHQR3V75/7zRpj/wBNRJGv/oTf+g1Ya4kt5v3kMv8Azz82&#10;KRa5y31nV9UmhjkhtPskv/LWG3+0fP8Awq67vl/3ulC6fF9umkt/9Nu7b919lh+T/vv5tq0uQLmx&#10;dXBlgm8yzuof3i+X5Mi75P8Avn7vzVy0/mSi8c2fkxRP5dvLLLumknZWWT52/wCme/5l/v8AHNaE&#10;s+4/Z/Pii/ef6rTt002/b/ebKr8vXbXO+NNbt/B2lS3bmWCwsYUis/8ARWuZvOmby4WSLK7trc7d&#10;vIWTmtYImbIfCVr/AMJJ4q1PV7SGL+yvD1q2iaVLLH88c/3byXe33lXZDGGX+5J97dXo1jYx6fcR&#10;PDP/AK128ySX71w23/x1V7VkeAvC0XhTSNM0eMm8htrXy5LuX5vtLr96R/4dzSM7Vs3IEup+RIPN&#10;H+rj/uf7S/8AfNZVJ80vIqC5Ynn3xWtrzVvFPg3RLbyLyH+0G1a8sJfvyQRfLu2/xbZpYfvfXB2V&#10;d1X4WadfeJLzxRp/k2WvX0H2bUZfKZ4r2Bfl2v8AMhVvlT51YfcwQRVvRtQ07XtRuGjP7zSL2aG/&#10;uZfk+farLCsu394qrKn3eMpg8iurOmoYIo5psfu/9WQq/L/ssv3at1HBRjsSoRnzTPnnWfDo8J30&#10;41vRruzsJHWOOWzla7e43fNIvmoof+5v89UQLtwc7q5i71XSb9b3U/D2qDxL4MlmWLULWIfNGW+W&#10;NXlYKy7vu+b2O3fuDBq+iLzUpLS+0CS7vJYIrmS5sfssUXmtcSbdqr82dv8Aqnb+dZ9/8L/CNzrd&#10;ncy6Baf2hEjW0flRbkkjb7yyxJhNrfe+ZeG2nqq12QxKj8ZzSoOXwHjUlxp11P5cGvywXdyiyW8W&#10;uXKvd/Ku1oJZVY7pF27kk3MHHBPy1W01rHS7HU9D1iy87Rbr/j8i+0rNbSO3ys1u7fxev/stdX8R&#10;/hPpvwx0zX/EGl+DfC2veForHzbjR9Qi8m4t/KUbWt5drfL8rsVbBY9GHfnbrwvD4Nh36p4H1uGw&#10;ksmuftWh2zX01sm5t0T/ADyK3y7Pl25Ibk/LXTCpCcbROWUJRl75Tt9IvtNn0yPwvNDrOnxfu7fS&#10;/NVJbjb96WKVvvSRr8z28nJ9xzVjTteudJ1yG21CHT9S0XxDuit9UtI/JtLibbt/iX9zIrfL5bfM&#10;CmOmKZ4cbxT498KzW+keILTRpbaH7TcRad4fk05/4ttyj3PyeZt2ZaJVw24E1X0qzvPiSNSOg6zF&#10;e6rfWrXGoaXp1rHaJePu8vz3V52TzFkT/WLye1aybvLnJ/wGpcaZqHw61eyi/tLUIdIuZnjszp1l&#10;vikLL++gZG/1MnylgvMczdMOKp6VpFjZ3s0tnNp+s6VdP5v+iStaJI67l/i/1cjfz3A1T8Farrmo&#10;wT+H/FE9p4g0qKCfy9QhlkuX/c7WkV4oPm3Rt0Zd3zdOaqWGj+CfEurTaZr/APaM+oSzpa/b9O0j&#10;VkluPm2+XcSxxmBl+Xy2mwff1p2lD4/wC/N/wTt30+41G3s/7fmu9A+Rfs8urfJN8v8Aq2d1/ut/&#10;e2sByOOKoQ6lpEWlTaPeTQw615jSyedFvtv9n7rf6tl6yR992RRf/Dq5sRZ6ZoHgzW9ZtBa+XHNr&#10;ssCTfebau+ecMzR/eC7cH1xWncfB7Q4LCBp9F8M6NrX23zfNtLFbuaPbtVmRpMJH912eTbsTdxkr&#10;zh7SH8xpyz/lOWtL3w94n8R6zb2fg27m1CVFivNa065aK0t33fK3mthF/wB75m+7k10GifDbxnba&#10;UbfR5rXTPMull/0uTyobZ13KzJtz95l/5Z7eXUmvUNB+D+i6fFDshlvvssH2aIatcNcJb/LtbbAA&#10;Il3K3O1dp2rXWSv9lt54tXiimtZIfK83Zt3o3ysrqeF/DiuaeL+zD8Tohh/5zgtI+GGiaTBo39qw&#10;Q+JfEETtL9rhtlhS9nZV/fvErbFb5Ub+LG3eOTmuo8VeGzqfhbp52tabtvreaGP5/OXc25F3Dd95&#10;1+bruYH7xqh4A0T/AIR7STpcl6Lt9ImnsY5PK2P9mXa1uu9l+Zo4XT5l4/Kuz06IywzSTzCbL/u5&#10;Iv7n8P8AwL+KuOpUd/iOmEI8pj+C9cttb0qG7E2Yo9uPK27NjKrR/d/z61L4m0eKS9tNXP76/wBN&#10;eW5t/wDc2qsi/wDfP51z9/q9v4M8VaPYXLCys9TRrK38ofP9s3NNHEn8PzJ53CqB8nJ+ZRXYrPFZ&#10;z+XJNnzZP9HiJ+b5l+7/ALv8qiWkuaJUfejyHLSvbX1jBqmh6iSCkclv5UjN9ohb5lX+8v8AwL6H&#10;pUmoa3a3EMyXk0UEUsf7zzvkl/4Bt+bcv3dvc1yvhiTTvhXqs2hzXcOnaffmSTRpZisaSOzs0tp8&#10;2NrK+9kVeAJW9BWjZ+PNC1e+WDRIv+Er1qb/AF8uifvbe32/eHnt+6j/AO+tx/EVu46+XczjP7xj&#10;X1lP5N5FDd/2fYp/rZpPKSR1+VYtiqfMZm+X5V+98g5q9ong/U/Ftxez+KbOGDRvMQ2+jfL+9dfm&#10;aSXbjcrNt/dt12KW9K0YPhodW8Rw614jvP7Rkttr2+lxR7LGORfuysrZMki/NtZjhd+QucNXe4rC&#10;dRL4DSFO/wAY/f70UUVzHSPooooAKKKKAPOvjd4z8Z+A/BX9qeBPA5+Imv8A2mOIaN/aUdh8jbt0&#10;nmyKV+XH3fevn7/hqH9p7/o0mb/ws7T/AON16X+2h8ddS/Z3+BOp+JtBs4r7xLc3UGlaVFNzCl1O&#10;+1Xk5Hyqu9vc7QeCSPlDxVL+1v8AD74mfCjwh4o+P2n6dN48WeKO/g8NWNwllexRq32baIgZAxZF&#10;8zhe9AHsnwC+G3xa+IX7S9/8c/i14ftPAQttCOgaF4atL6O7mjgaVnZriReG+bcwPH3/ALoC19jV&#10;8P8A7LWsfGCL9p3xb4J+M3xWl1jV/D1o1zpWgWujwWlpqtlNtC3qyxqm7b90wsrbG/i+U19wUAFF&#10;FFABRRRQAUUUUAFFFFAHwB/wWf8A+TYfDX/Y32v/AKSXdfWnx1/5N78b/wDYvXX/AKIavkv/AILP&#10;/wDJsPhr/sb7X/0ku6+tPjr/AMm9+N/+xeuv/RDV14P/AHml/iX5nHjP92q+j/I/Of8AZe/5OD8B&#10;/wDYQ/8AaclfrCe1fk9+y9/ycH4D/wCwh/7Tkr9YT2r9F8QP+RhS/wAH/t0j4ngr/cKn+L9EOooo&#10;r8vP0IKKKKACiiigAooooAavWmXH+pl/3TT160y4/wBTL/umhAz8ZPDn/I36L/2EYP8A0etfs72r&#10;8YvDn/I36L/2EYP/AEetfs72r9c8Q/iwvpP/ANtPzHgf+HX9Y/qPooor8jP04KKKKACiiigAoooo&#10;AKKKKACiiigAooooAKKKKACiiigAooooAKKKKACiiigAooooAKKKKACvDfjj4oudC8X6LBbwed5q&#10;Rd9v/LVq9yrxn42W1tqWq2dvJN5E3kJLHL/uyNQBv6XdfavPj/8AIv8Az0rn/H2j211od79s/wBV&#10;LB5Vx/H8n3ttXrPVLaKxhvPOh8ry/wDW/wAGys/Ur6W9nh8uGK9tJUoA8R0nxp/wjM97Z6P+51C5&#10;gWKytf4JNv3VTd8u7/JrnfGnjDV7rwd4zjvLKG98V2Nqt9Hp/wDHsb7rb/u/dr37UPBdjq/kyRww&#10;w3dtJ5sf+f8A2anatpdssEPmf62XbF5vlLv/AN2gD5t+HcN94w8ATyR+d4fll/dSS/L9/wD2N1es&#10;eFbyxl0rTLe4/fSywf8AHrNF/rP72/8A9CputaPLp0H2fT4YZvK3S+b9/wD2vuVN4R8q9sftGqeV&#10;Zf8ALXyvufJ/t0AR3Xh3/io7LzPKsopd3l/vfnkfbXaLJLp2lQSRzSzeV/5ErHupNI16D+2I/Kvf&#10;s37rzfl/d/w1l6l460P4VWNlp+sXsvm30/lW3kxNM/zfdoA7jXtauYvJjt/+XpPNj/uf991J/bGy&#10;Czjj87zdn7z+5/tfPTdD8QRappXmW8MM0sT+VJ/0zf8Airz3WNc8Q+H/ABjNcax+58NeZ5X7n53k&#10;nb5V+X+7QBY+Mlvc3+lTXGn3stlqESN5fk/8tNvzfxV4rD4D8ceN/AH7zxZd6ZqFrfRXMcsP+ujR&#10;drMv/ste2eNvF1jocEMkk3+t/dfuYt/l/wDfNV/Cfhm507w5eyW97Ne/ap28uWb7+xvvf7u3tQA7&#10;SdYsfFHhX/iYTeT/AMspPtf/AC0fb/HXK6TZ6Ro0F7odx5MF3dfvfssMrP5iM33v9n7tWFuNItbG&#10;HS7yymvZYv8AV/uv4/u+b/vVyfjzR4rXXNM1jS/N/tDTP3tlafLs3/db/a2/NQB7Vaw21vPNJJ/y&#10;1RYvK8r5Pl+7XK/8IvfaX8Tf7cs72abT7nyori0/55oqt83+181c/r1nqel33hm3s72aG0ivll/v&#10;/ad33on/ANmvWrG3/wBOhuP9dFs/3/8AxygDB8UalFrPhzU7ezvfO+zfuriKb/e/v15PeeNrm8+J&#10;vhnwP/Zk17pVzulk1WH5Hj8vbIv+8u75TXsniDwDY3uh6nZ6f51l9qdftH2T5H+Vqdbx21hY2Vnb&#10;zfvYtsUcvlLvj/2f9ndQB6Jpd1bP/wB8U2a8it/+m3m/71cnqGseVPDb+d/rf3v/AHzTv7ei0v8A&#10;0y4/5enWL9z89AFXWtaub+C9s4/O+/8A6RL/ABxo1dFpMP2DSoLO4mm/dQfu5fl31g6gv2XXJpLi&#10;byZbpP3cX8FzVi302WeD7R50v32l8qb/AJZ/L93/AHaAPG/jJqUXhzxHDrEep3f9oWtrL9itbPc/&#10;zr83+fWrWj+LJdZ8D6ZqniCH7bqsqebH9si/1e7bt+T/AIFXXeLrWxuPJkt/3N3E6y+bNtTzHrkf&#10;iB4qis9Kvbe3hhvdVitWl8rzdj/L97/eoA1tF8WS3n7zS4bSa0ltfNklh+RI51+8tdI0dtf6V/aF&#10;v++u7rb5kXmsiRv/AHq8D8G+JotG0q91DS7KWG0leK51Hzom/d+Z/CifxV03w18B6v4SnvbjUPE1&#10;3qcup6j9pjim+5HBt+WL/ZX+tAF7xh8NdM+Jelazpesebo2oaxarbSS2ku95IY2+9v4+b1rL+Ffw&#10;V8PfBvStM0fR73zvKnbzNQm+R5N39/pu/u121rq1tf65qccc002oaZAvmWvzeT+83f5+WrDeEf8A&#10;hKNK+z3mmRfa7bbLH/vt8ytQB12tWvn2P2e4/wCefm/3/wDdrifgC2p2GlXseuTf6XLdS+X53/LR&#10;P73/AO1Ud5davf8Ak6fcXv8Aqo/K/c/8tK5dvHX/AAjnnafcXv7qJ/Kki/5bfN8qt/e20AepSXW/&#10;xjDHZzeTLLA37r/Lbq0tYk1OeDzI/JhtP9V/rd/yfw+leb3WnxPBDcafNDNdxbYv7Qh+d/8Avv8A&#10;iqxb6xfal5/+m/uZU8ryvN/g/vf7NAGl8Svtz2P+h6Z9ti2eb5Xm7PnX+Gud8P8Ajq+1HXJo47KW&#10;HRLWD95FN8nz/wAWxP4v7tc7qmtRWV9/Y8l7dwy/LFby/aWd5H3fx/7PrWXrWqXNh4xms5L2b97a&#10;+bJFNL8m/d833vurQB75a+IvtnhX+2JJvJi2f8tv+We1f/Hq6bR7qKWxhvP3X8P73/np/FXjvhGP&#10;7VY/Z7yaL/ULLHF9/wAtP7vzf5zXQTatLa6V+7/1ttJ5vlfwSf7L0AevSXX/ACzk/wDsKh1K6lX/&#10;AJb+TF/zyrz+38ZXNhP5kk03lbF/3N/92s2Px99vgmk8797s/wBV5Wz+9QBc17VJUnm1Dyf9V/yy&#10;83/Wfw//AGVYv/CTS3F9/Zdn5P3/AN5/ufxb64Hxl8TJfDniOyuLiGK90+V1tvKh3O+9tqsz7f8A&#10;eqTWrW21y+m8yHyPn/eS2kuyaTb/ALtAHr2oa1FZz/Z9Phhm/cNL5X3H+X/gNU/D/iqXXoNTjs4f&#10;9Li2/aPvbI32/wAG7/Zrzvwf8StM0vxHD4fjminu77/ntL++2V6x/wAJVpmnQeZ50PleZ5Ukvy/+&#10;P0ANuvEkv+hafJ+5luU/7+f7X+zVW60n+zYPtH77U/nX/Rf4Kp65qXlX3l3k3kafL+683/bb+FP9&#10;6rUOpRfbtMs45vO0+2T/ANBoAprJu1XzI7LybuX91+5/+LqnrWvam19pkel/ZJpYrpor2KG5/g27&#10;d3+9u/hqTWvE1j5+p2cnnTRS/wDkP+7WXb/2Zpuh/bNLsoYfn8248mL/AFif3n/ib5qAO2tY/tWl&#10;Q3lxD5Plf8sof+Wn+1XC/FDXJbrSv7L/ALTlsopUbzJYfv7G+7613Gn6xbf2VZfvpb2K62/vZvk+&#10;9XnOseE5bPxje3mnzfYtQuUXzP8Arj/D/u0Add4F0G2sILK3/wCeSL5f7rf/AMC/3vWtDXPF2mWs&#10;8MckMP73dLJ/c+X/AHlrl9PvImsdT1CS9lmlsU8qOL+D/arDk0nyJ9TuPEn+m2l8kEscV59yP5d3&#10;8P3fmagDc8bWep6z4Omj0O9lhu/PWX+58m75v/Hak0nw3q8/2K8k/fRRJ/qppf8AWf7X+9VWbxJ/&#10;YP8AZml3k3ky3yNJH5335E/4D/3zWOvxIi0ufTNH0uHzv3/+kSzf8s6APVvEFrc3Wh/Y/Jm+yS/6&#10;yWGX546b4R8N+HvBv+h6X+5+0u1zcf8ATR22qzP/ALXyov0q5axxL59xJN/rf+WX8FC/YdNvv3f+&#10;1L/sfNQBckhtp9c8vyfO8qD93/v/AN6qPh2+ttXvr3T7jzZpov3XmzRf6z/aqws39o/6RbzRfw/v&#10;fv1R8M69pmvX2p2+n6n9tu7G68q9ihl/1b/3f/HqANa80XU/I/0O9/49f9X53z/OtR3i217PDeXk&#10;MP8AaEW2L+L76/e2Vxfi611PQdchs9Pvbub+038qSXzWdI93zf5atrw7pt9b6rDp9xqc175UC+ZL&#10;/HQBqahoOmTzzXlxN537tf3X/oNXNH0X+1IIZI/9Vv8A+B1em03b5Mcf77yn/wC/lTWdr5s80kk3&#10;kxRf5agDaW3vrW+h/fedaVV1jUvs9j9o8nzpYv8All9z+Kqt94siighjj/fSy/6v/ppXC2Nvc6vr&#10;n9qW+p+daRP/AKrzaAO2/aBv47HwdbSSdDfRp/461fO+sXsbzCvef2nRu8AWuP8An+T/ANBevl57&#10;rz8fvq/lvxFoxnnnN/cj+p+28HUFUwCn/ef6F4zefVe5iz+7pu3zP+W1WLeH99+8r8z/AIZ9/pTM&#10;pUktpq2tPlkatCSwjkhpgtfLrOddTViJ4iNRF60j3U6S32/vKrxzRpVhrjz64OWVzzXzcxm3vl1k&#10;zNG1bN6+6sK8uI4zXfRVz08PqXYbvbDFV/8AtTdBXO2837+rFxJWkqceYqeHTkdBa6h+5p0C+fNX&#10;Ipqef9ZXQabqG8VhUoSpnNVwzpGp9o+z/fp32j7VWPd3PmzUPqMcH7usfYysYex+83N0UVQtqcgm&#10;rBk1jbVIanmtI4aUjSGDlL4zWuvERM3l1WN559YtzqlslV5dbiiruhhtPdienDCe77kRuqXUkH+r&#10;rBmn/c1JqGsRMN/ncVyLeK4m87zK+hwuFm18J9HhqHLE1LrVra3grk9Q16KXzvM/5ZPVHXNYjnn3&#10;x+V/2yrldV1KX/plX2uWZPKvOPmerGnynSXniqOCCaP/AJay15/rl99snmkjqreahvqvJNvr9iyb&#10;h6OXVY1ofEdBVkuPNqvt5pxHNGMV+6YPLfZ+h5lStzCHin03rQ3y1+qYHLYVKUeQ+XxGJlFyArQR&#10;gULRurqrYPllKEI7mEK8ZR5x27bVhb7bVbjNIx218TjOFIYmr7/4HtQzHlgSyTmWomWjdTQ+TxXp&#10;0eEKVOlGFGJxvNfeHfcqSSbfUe6nbKyx/C1Km+f+U1oZlKY3bVq1m2VVYZp2dlfJ5nlE6sfhPVoY&#10;mMTehuvO/eSU2S483/WVhpLLCKsSXW+vzStkc6Fb4fiPVhVjItXy7azfMpzXG+o8fjX0eX4OrCPv&#10;+9IynViGa1NL1L7FWZgmlStMwy+FSjKFaPxE0p8x30erReR+7rc0LxP9n86vPYbrbWlHqnlT/u/9&#10;TX4TmGQQalCEbnS4xPTrXxJ++8yT/W1X1bxF++315/deIqz49Yl/1kleDQ4Rr1Y+25SeXlO+j8WS&#10;1JeeIN8EMdecrqUlxP8AvKtTapXbW4X9nOJR6IviSKzsfLj/ANbWPqWtRQf6R/y1lrk5tQ21jzal&#10;LLP+8rqwHCkqs+foFkdtD4o/cfvKtQ+IK87/ALQqWPU5V6TeTX0GI4K5oy9jEOaJ6fJrEvkeXHNW&#10;Pq3iP7LBXJ/29I1Zd5dS3E9Z5VwNVr4iMJxJm4Uo88zrLXxFt/65VqWviC28iavPorgx9an+3RV7&#10;OP4MjCfv03EmFaFSJ10PiKLz/MjqHVtc3wf6muNM+a0F1DdBWU+FaWEnGtCLkVGUSnNfedX6If8A&#10;BL4Y+HXjP/sLx/8Aoha/OyY7p89q/RP/AIJff8k78Zn/AKi8f/oha/Wq2Vww+TyxPLyy90/KOPq/&#10;/CVUo+cf/Sj7XrhPjN8VtI+Bvwv8Q+Odbimm0vRrY3EsVpt82XLBVVNxA3MzCu7r5f8A+Ci/w91/&#10;4lfsp+JrDw3p0mq6rZzWupCxgiZ5pY4ZlkkWJFUlm2g/L3r4s/mg5f4sft1a38PP2afC/jqXwBLo&#10;/jjxnqBsvD3hbVrjPyNI3kz3DKE2q0eximQcyqM4yw679nz9o/xlrXxM1L4U/GLwtYeD/iNFYjV9&#10;Pl0mVn07VbP5VbyWdifMjY7WXJ+6x/hNfOl58ULf9vP9r34KJ4Us9bh8JeBUbW/Ev2u2ZIbLUF+Z&#10;bR0lQK0iyRpGW6kSsVHyE16N8Ktbvv2ov23IPi54b028s/hl4Q8PTaJZ63qNrJb/ANrXMjN5ixJJ&#10;htsbM+W2/wAGD95aAPt5elfnx/wWT/5I98NP+xui/wDSeav0HXpX58f8FlP+SOfDb/sbI/8A0nmr&#10;OfwsqO56nLJ+9l/36b5lUWuvM85/9uj7Rvr/ADw9mf0BGBe82jzao/aKPtFHIX7IuGbrXinx4k3/&#10;ABn/AGaf+x/tf/Q469fNxxXjPxubd8Z/2av+x/tf/Q4q++4FhbiPCesv/SJHz+e0+XL6h+ldFFFf&#10;2qfjQUUUUAFFFFABRRRQAV8I/Fz4Z6L+0r/wUSsvAnj8za14M8K+Cf8AhILPRFlaO3lupLlYm87H&#10;LcNu+Uj7ijpkN93V4b8Zv2bz8RPiR4I+IfhzxHd+DvGnhq6WN7+0TfFqWntIrTWc6ZG5WXdhuxPQ&#10;/LgA+Lvgt+xH8Kvib4w/aX+Gd54Zis7nw/rSHw9rQlkS+skuI2ZUX5trQxtGuMqSQ7AluK+n/wDg&#10;nT4k07Xf2ZtMtrLQdP8ADk2j6jd6RexaTF5VtcXMMvzXKZJb94rITu77gABgVH8eP2QvEvjT4pXn&#10;xG+FnxJuvhl4r1fT/wCyNdl+xLfW+o2yqqx/Izfu5FC7dy/7JG07i3q/7O/wK0L9nP4TaL4G0OaS&#10;+jsg0tzqE6hZry5kbdJM+P7zcAc4VVGTtzQB6jXgf7Y3xx1v4HfCm2k8H2tpe+OfEmqW2geHrS6Y&#10;hZLy4barDjaxXltrMqnHJ7H3yvjr/gpKw0bwf8IfGF5+58P+FfiHpGr6rd/xW9srMrNs+8/3vurz&#10;QBxXxBHx9/Yz0nQPiX4m+MQ+K3g61vrax8UaNqOkx2sdnBOyx/aY5UJdtkjJj5c/MvykZr7xt7iO&#10;+t4riM+ZFIqyIa+Rf+CnOvaXqf7It94ft76KfVvF+o6Zp2hwxSri9na7hm4bpt8tHbd937v94V9Y&#10;6JayWWjWMEn+thgjik/4CtAHxTo2pfGX9sf4iePtT8FfFj/hVPw88K6rLoGlHSdMjv31WeM5mnl8&#10;0oy/eT5eg3YH8TNb+G37Qnxp1D4NfFHwZHoMXjP46+AtT/4R8S2csVslwk0bfZdVlWXam0qrN5a8&#10;ts5VN3Gl/wAE576Dw/pfxk8EX08UPirSPHup3N7p4ff5cc3l+Ww/vL+6fp6Vx3wI+N/hD4cfFL9q&#10;j4ua1qbj4eXXirTNFi1m0t5LlTcwQyRznbErsse6VMSfcbeMGgDE+J2u/Hz9k3w5o/jLWPjvp/xK&#10;8VXN1bW8/wAM5tNjRtRMsqebFYtGfNZl3LhhGvyFjjop+6PiF8SNC+FvgTU/F3ie/i0bStMtftFx&#10;JKc9vljX+8zN8oUcsSAK+NP27/g18JE+F+v/ALRWga7/AMI18RCttqOjeL9I1iT/AImMyxrHBFEu&#10;8xtujX/lmob5N2cBs4Hxr8QfGrx5478Ap42+B/iDxx4K0PSdM1qTRdDljtLe911reN5mu9wctHDI&#10;8qrCu0blyxcfLQB6N+xV+0Z8SPjv8c/i9b+OtMm8KWGnWWlXGleF5o1R9PhuFkkjMp27mlkj8pju&#10;6ZxtXoMv/gsV/wAmhQ/9jHZf+i5q5D9j74reLvFP7fPxqn1T4X654bfxDDpX9qRXVyr/ANheTYt5&#10;P2j5Ru8/b8m3pu/i611//BYr/k0KH/sY7L/0XNQB9keA/wDkSPD/AP2Drb/0Utb9YHgP/kSPD/8A&#10;2Drb/wBFLW/QAUUUUAFFFFAHw5/wVZ/5JP4O/wCw9/7bS10f/BL7/k3O+/7GC6/9Fw1zn/BVn/kk&#10;/g7/ALD3/ttLXR/8Evv+Tc77/sYLr/0XDX1E/wDkTR/xn2M/+Sej/jPsCiiivlz44KKKKACiiigA&#10;ooooAKKKKACiiuB+K/jqbwfosFnpUP23xRrD/YdGtPM/1k7f8tH/AOmcfDO390UAcvrbD4yfEweH&#10;P9b4Q8LTRXOq5j3Je6h96G23dGWP/WP/ALewV7NXIfDbwLb/AA78IWWjxSy3ko3S3l3Od8t1O3zS&#10;Su38TM36V19ABRRRQB8D/tl/8lj1D/sGW/8AJ6+1PAX/ACI3h7/sH2//AKLWviv9sv8A5LHqH/YM&#10;t/5PX2p4C/5Ebw9/2D7f/wBFrX55kP8AyOsf6/qfrfFP/JO5R/hf5ROkooor9DPyQKKKKACiiigB&#10;lFFMoAfRRRQA379co3w40CO7mubK0l0uWV1lkNhI0SOV3fwKdvzbju4+fvmutoqk2iWoyPJtesfF&#10;vh7WpprOyubzSkRRb3OkSxm4T5V3JLaybY3Xd0MbKyisEfGO1h1waY8P2O/ljS5ki1GOfS7i33f9&#10;dUKMvy87ZDj5q90FVruyttUspba7giu7aUeXJFNHvRx/tKa3jVX24mDpv7EjzqzvLm7aG+ksovKu&#10;Y2MctpqzpLJ/tbdqKy/7TVo/aLbVLHzI7zzoo0/efvNjx/8AA1bduX/ZatDxN8NtG8TCW4aObTdR&#10;8lYY9Q0+TyriNF3bVVuRt+Y/KwK89KxP+FTXkF7Z3EfivUL3yz+8XVra3uy43bvlfYpXuvfjtV88&#10;JeRPLOIyxi1LzorrSdShvVI8o+dIvmn+L7i5Vf5+orndF0eHxL4wgulm81dH1NpLu+guFYXGoeX5&#10;f2Zl2ncsMcr5+biTjqtdHqXw11jVdUiSbWbCz0XyNlxLp9ibfUbl/wDrur4jX/dXcQcZHWqXhHwP&#10;4n8H6XaaHarpUulaZ5n2S6Nw32i4Rpdyb18rarMrOJG+befmG3mr51b3Zak8sr/CdR4Uvikd5Z3E&#10;8U9/bSNxCNibGwyqn+6v+NUPEWuGz8L3mrpLdRaXYp5sccP+tuHX+H7v+rb7o9d2elNfw7rmt620&#10;moabp2nQj/l6s73zpJPm+VtjQDb/AN9GqeveF/GHiXULO3nm0mz8P2Mi3JtR5k02oTR/NCr/AHFh&#10;jWTYxVd+4pjIXg5pQuaPmsR/DbwxN4X8Labp+sTQza1cvPfXn8CeczeZJt2/K3zN96u41E+YfLjP&#10;ky/LJcS/7C1yfiTWrmwwbvQNVvZDtj/4lMf2jDq33vmwq+zfgRVa58bRrqEUM/hvxLP865MOkt9n&#10;d/7ztk/L+goknN85MXGEeQyvFUl7rnxP8HadaTXUNrFaXmpSRY2RXD7oYv8AgLR+a7fd53dfmr0z&#10;TSPIHkQ+T/yzkH/PPav3a4XSNK1/Vb+z1fxBpBsjbQ/6NaWkq+dH8377zWVtvzbUYKrfw/gJ9Y+I&#10;Fj4als59eh1DTIpEYebLbSSeYi/3/KV9rf73Xsac058sIdAT5eaczP8AjxbW158LtVt7ibybWO1b&#10;zJcN/q1ZVk+Vf4dv+IrvtLkJvbtHMkR8xvLjP3ML8u4f+hH/AHq8n8X+PvD/AMXPDs2meEdZh1/U&#10;NZ06e2s49OO9IkZeZrj/AJ4xq2z72CflA3Hiuhvviz4a0y2N1qOrw6YsU8okE0qpLbzL96OVN27c&#10;u73BG01ThNwjDl97UlThzymd1f8AyT/vIYf9W3lyzf8Ajy/7u2vPPDtxLB8VPHGnxGWKGT+yr2SL&#10;7nl+ZHJGyo//AGwRtq/7X96obH9oHwh4hzHbeJdEmlikWO48262JHu+795R+PcfSqmh+LLVPFWv+&#10;MreEzeGriK2sjqYtpE82aPzF3Ku0tMu6Vk8xVUZb7rBd9OMJ04yU49P1QOpCTjySPV5LGEiFZoQR&#10;G/7vH/LP/wCxridbt5dH8cabOkvk6dq8f9m6hFFJs8udfmtZN3DL92aP5W+YvHxUmlfFrRNc/wCQ&#10;faajd3WHk+yS6bcwv+7Xcyp5kYVm9Pm57Vlt4t1fxbqsMOkeD9Vh1GKCX/iYavbfZNPt3+Xar78v&#10;N83/ADzX+9ytZxhOLtP8SnOEvgO+h0axW/muPscUvm/6yWaPc/8Au/N91f60t74csb+EmS0iIMbR&#10;vD5XySI38LrWbb2utXumRSXEEVldHfHc23mbwdrMqupVvut97b1+bnmnxadq67SNOtJh5f7yW6uW&#10;80/3l+VW/wDQjUefMaf9unM+DNRj8N348CX95dQ6jawfadOlmO972yVvLVt6qN0ka7FdfvfdJ3Bs&#10;13KtcrCD5pniB+cjD+Yn95cd/wDZ/KvP9c8IeMvGc+nLONK8Kmxn+0W+q6fcte3EbhdvyJJEi/Mv&#10;ynd/DuGPmrc0rwr4guf3mtzafDqEZTy5dO8z7PJ8zM37pvmj/wC/jZPPHSrkoy97mM4Xj7vKYfjn&#10;UNf0TVNF1zT5pW06G6kl1CwiCv5kPlsrfw/K0bfMe5G4da6uyaTU9PhvILSSCWRFlNr/AASO3999&#10;vzL/AJ61zutfCnV/E85g1fxvqB8NFn+0aNpttHaLcoy7fLlnX97t9drIT3OK1tb+C3grxHffbL/Q&#10;YZrr5f3okkQ/Lt2/dYf3V/AUN0rRTl939ISjO8v1/pmV4ol0S5smiv5heCQtF+6cy3Mc8f7xPK8p&#10;S3mR/ewq7xtU1R06b4m6VZQRx6Domsy/ZeNQu9SktJS7SfKrReU23avzMqtgngbe3p+maVY6LZRW&#10;en2sVnaxpsjhij2IBV8jjrWftbR+G/qa+z/vHnXhD4cXy6jNrnjK7tdZ1uWH7MlvaRsljZx7gzCK&#10;JifmkZVZ3bk7VHRee6sNOtdLso7ezt4rO2jHyQwxqiR/RRVymVnKTkaKCiPoooqCxlPplPTtQA+i&#10;iigAoopG6UAeCftm/A3VP2g/gZqXhzQZoofEljc22r6VHdSbYLieB9wil/2WXevbDbTnGa8k+Nuh&#10;/Ev44/BL4T/GLSPAM+hfFjwJqj6tJ4Q1KRkllRWaG6giVh8zSeUkkZbnZ93cWGeu1D9qbxn8DLm4&#10;svjX8O9WOl27t5XjnwZbNfaXcQKsjedcQKxltDtTlW3jr82BmtrTf+ChX7POqWEF5/wtDSbcSoJB&#10;DdxyxSx/7LoyZVqAPOPgNaePPj1+11f/ABo8R+AtX+GnhrQ/Da+GtM0/xDbeTfXkjSedI+09FUu/&#10;zKuD8o6q237Wr5W1L/goj8MdR1afR/h/aeJvivrsbxR/YPCOkyTIPM+6zTyBI1TcyqW3fL+Br1z4&#10;K6v8SfEmiXusfEfRNK8J3d7P/oHhzTrn7XNp8A/5+LgHZLIx+b92oAXb3zgA9NooooAKKKKACiii&#10;gAooooA+AP8Ags//AMmw+Gv+xvtf/SS7r60+Ov8Ayb343/7F66/9ENXyX/wWf/5Nh8Nf9jfa/wDp&#10;Jd19afHX/k3vxv8A9i9df+iGrrwf+80v8S/M48Z/u1X0f5H5z/svf8nB+A/+wh/7Tkr9YT2r8nv2&#10;Xv8Ak4PwH/2EP/aclfrCe1foviB/yMKX+D/26R8TwV/uFT/F+iHUUUV+Xn6EFFFFABRRRQAUUUUA&#10;NXrTLj/Uy/7pp69aZcf6mX/dNCBn4yeHP+Rv0X/sIwf+j1r9ne1fjF4c/wCRv0X/ALCMH/o9a/Z3&#10;tX654h/FhfSf/tp+Y8D/AMOv6x/UfRRRX5GfpwUUUUAFFFFABRRRQAUUUUAFFFFABRRRQAUUUUAF&#10;FFFABRRRQAUUUUAFFFFABRRRQAUUUUAFfI37dXwf1v4yWFjpnh/X7vQb8Qf6y1k2eam5tybq+ua8&#10;f+LUnkeKbKTzcf6Kv/obUAedfCnwP/whvwd0bw3qn/E5i0y1W2k8753k/vNXeQ6fEmlf2XZwwwxb&#10;PKjih+RI0rzHx9b+Ide8mTw3PFNd2LxXP2WaVoYfvfx7fm/4DXpVnqEssHmXH/H35C+Z/c37fm2U&#10;AWNLm8ieazuPO/dbf9L/AI/93/gNeb/GbxRc+FIJtQ1D/kE/LFH+9+f/AGmruLjytZvvLt72WCWJ&#10;Fl8qH7//AANKh8aaTFrOh/Z5LKG9/wCmV59ygDzfRfHVtFpVlHH5sOoXMCy+b/H83zL/AOO1m6hH&#10;/wALB8Aan4f8YWUP9oeQ0Vx5O7ZIjN8rJ/wHZR8XrXV2sdMk8P2VpNqET+V/EnyfLt+dV+X5a6jT&#10;7e20uCHVNU1OKDyoG8zzpf8Ax2gDhv2bf2e4vgpe6/eR6zd3lpq/lfZ9Ku/nt7NFXb8n+01eq6f4&#10;dtv+Ejm1C4h8770UfnRK/l1m6trljcQWUkc802ny7f3tn8/+63y1pSXUv9qw2/k/9tYfkoA1ND0+&#10;x0me9vI5v4/3kX8Ef/AKvXVvbapP/rvO/wDH/wDgNcT4m8faZ4X8VQ2+oXsME10n+j+dt2Sf/ZVj&#10;+KPitaxeDr3XNDhmmtLV/wDSPJibfv8A9xfvUAcXH8NbX4N6r4g8SW+s6jqct0k/l6VN88Mf8VHg&#10;v4vavZeTZ6xo00OoS7vM87c/z7a9W0vUv7Z8OWd5JD+9lgW5/wBV/eXdtfd/FXK3V1F4y0Ob7H/o&#10;Utq6yxyw/wCy25loAm8B+MpfFs8FnrGjeT5qN/tp8rVJ40uItLvrL7HZed5s620fkxfuf+B/7NUb&#10;Wzlef+2LeaaDzf8Al0+58/8AuVe1jxNc3uhzXFvPD5UX/LKb5H3/AMS/7P8AvUAcT4i+3QeKvs8l&#10;7d2VpF5Vz5sPz+Z/eWvUodY0zSIPLjmh826f93L5q15zrH/Eu1WGS3/1VzB5X76X/Vvt3N8n/s1c&#10;P8J/hPocvhzU7i3vdQ1PStTumuY4ruX99bTK3zMn91floA90s7O5sPFV7eR6n/ol9AsUf73/AI9t&#10;q7tyV5H4y8SeJfh9faz4kuL278QafsWL+yv4/m+XdXSeILeK9nhj/fTS23+si8354/7taTXUur6V&#10;NJJ5sMv/ACzi/g/4HQBpeGfGn9qQeGbjWLKHTLu5gaTyv44/9mvRpLOK/sfMj/1v/LO7+/Xjv/CP&#10;xeI777RqEMUMsVrLbW8tn8/3vvV1ngnTZfBGhzWcmpyzeV/y1ml3/wC992gDSmvL7w54Vhs9Qvf7&#10;Z1vyGljlm+/J/wDE1e0/WL5NDspPJ8mW6gX91/Bvrh/FHjrSNNgstYuNT/szT7VG/wBK81f9J/iV&#10;Xf8Au1n/AAx+Jmr+LdKvdc1CGLyrqf8A0eWHds8hvut3oA5f9pbw7deKv7A+zzSw3djOtzJFaS7E&#10;k3bl/wCBVYtfEFjoOlWUl5ZTTahbWq/vfNb+H+Lf/eqn428eS3/iOaST9zFEnlfa/K/2v4P7y/LX&#10;G+IvHltca5o3+mxQ6fFtluJZvv7/APc/u7aAPXP7Ui1HVdG1C3gh8qX/AJ7fJ5j/AO5VO+8I32g+&#10;Mb3xhp+py6nLfQLY/ZPN/cx7WZv/AGbaW9K+ffi1480zWbH/AIR+81PUYdP1NPKj1DTtqTR/7j7t&#10;q/5FdJ4V8Sf8K0sdG8N2eszTRRQebHF5u97ncvy7/m3bv4jQB6VD9ul1z7R5N3ZarfeV5ksP3Pl+&#10;98/92vSNJvpZYLK8kvfOiinaK4lm3b491cPrHjDbY+XZ+bNdxeVLJF5vzyO3zbf722s3Rfi9YxX3&#10;9nx/8fcqNLJF/Bv/ALr/AOzQB2lxq1imuTWcf/LLd+98v/gVcjrGreHtZvptQuIbS91C1f8Ad+dE&#10;rv8A8Arh9Q8TS6zrkMn/ACy/5aRQ7v8Avn5a8v8AGXhe5tdV8vR72b+0Inby7r5kSPd8zb0/2V6U&#10;AewaDr32+++z3F7Do0Vq/wDqrT7mz+7XUf2hY+F7691DzpofNn82OL/npu+9s/vLXjvgnQbnXvAE&#10;1n4s1O0n1CK6Xy7q0+eaTb825/8Aa/pXTassWpT+X513e2kT+bJd+VsSPa33U/2dtAEnjbxFYrYw&#10;6pJZfbZf7RWKOKGJXT5m+9srmfHHjjwh4y1X7PqH2T/j6/1Xm/PGit97Z/d3VY8WaXpnhy+m1TVI&#10;Yf7P8hpbeWGX99J8u5f8968d8O+AYrqx/wCEgs9Mihl1x/tNxFdxf6u1k+ZmT+63+z60Ae+apNLo&#10;MEMen6zd3v8AqrmOKz2u+zb8q/e+7W9pvji2vfDl7J500MUrt5cvmtv8/wC7/wB814b4kk8PfDnS&#10;tM1DS5rvzd6xeb5u97lF/wCWXb/vla66Sz1fWYLLUI72Ky0+JFubiWaL55Pm+WJE/vetAHSeLLzx&#10;V4c8OaZH/acN75U7faLub/XWyN/wL5qm8fQ6vp0Hh/T9Pmu/tdzP/wAffm7HkT7213/2u9Y//CMy&#10;+NfFXl3HiDzorZP9VNcqnz/wrs/nX0lZ6TpmueHIf9Nhml/1Xm/L/d2/I/O35qAPln4xW994V8Vf&#10;8JZHqfky+RLLcRTS7E2Rr+O5qk+CnxM034gWWtavo8015ayb/MlmiZPK+X7qbv4azfj9ptz4f1WH&#10;R7y906bSr5Jbb7JNLvf5v9v/AGm+X6Vi+GfDemad4HmvNL1ObTPssHm3EXy/3vuvt/vUAeqapqnh&#10;7RtKm8QWdlD9rsYG8yXyl32z/wAPzqu75u9V/A95pl1fQaxcTedLqf72OKaXzk/2vkrh/hj8P9c8&#10;R2MOufbZvKvnllvYpvkSP+Fdifz3VseE9J8VeGdVmjvIdP1PT4rryreW03Jcxwr/ABP/AMC6+ooA&#10;9q1y6l1nQ4ZJIZobS2/dR/3/AL39xv4a0NL8cWPhyxmk1C9lmisU824i+/5fy/dT+9XnOtahfWE+&#10;p65Z6nLe2m9YvKml2f8AAUT/AHelZbaXrniWC91Cz82HSooPNktJvkff97/gXy0AexR+NNM1zQ4d&#10;Yj/fafK/mx/x/e/vpUem31jr0E32ObyLuWf95F9yuBsdNl0n+zP9N8iK6tf3cX/PN2/2Pu/L/epu&#10;tXX9jef9jhhmu/8AlpLNL8/+8m2gD1zT/EEtlfWX2iGb7/lfZP4PlX73/fVdFcSaZqnnXkk37rZ5&#10;Xlfx188t8VvtXiP/AIRv995V1arcyReU3nf3f+ArV74a/ED+19Vm0/UP+JZ+/aKP733F/wBtv8kU&#10;Ae3aT4btrL7bHef6q6/1cXm/wfw1J4mkttEsYfMm/dbGiji+/wCZXlfiD4meboc15JD+6if/AFsM&#10;XnXMiK3y7E/irSbxtFZa5plv5MM0V8jSx/xpHu2t8/8AdoA6LxJb6Zr0Gmahef62x/5ZfwfN/wDE&#10;1zc2raH5F7cahDDDLK/+qhi2PJ/tVX8dSf2N4cm8vzb39/8A8en/AD03Mq7t/wDs1zMej/2bPo32&#10;zztT/szdFbyzfP5nzfx0Ae5eHbG1uPDkMf227vYvllj87bv/AL1WPDvjj/hJfEes6X/Znk/Yd0Uk&#10;vlf6z5f4P4f4qh8M+IP7S0OG4uPJhu9//LH/AD92tDxR4utvDn2LzIYYZrrbFH53yf7tAF6z8F2N&#10;r5NxH/f82T/cb71VdP0Xw94avppNLsobK71OfzLiWGL57l/7zvXMyX19L5Mn23/S75G/1P8AqY/7&#10;tbHhW3l8OeHP9Mm+26tE7fvf4/8AZX/doA6C8025+3TXHnefFL/yy/55/wC5tqnoetWOjeI5tL87&#10;/S/IWWTzv8/eptv4svrX7F5kP72X/j4/54x/xVwvjLxRF9umkkhh/wCmcv8AH93d9ygD2jXvFEUV&#10;j+7/ALn+trl9L1r7VpX2f7bL5t0jf9s0rxVtY/4SXxVZXkniC78qJP8Aj1/5Y/d2/J/ercmuLb4f&#10;QfaLfU5v3v72OWb5/wDvvb92gD1SZbG1ghjuPK835vLl/wCedc74T8Py3E81xJN/om9fLl/55/7l&#10;YPh/ULGLxHDeXGszTS3yfu7Xzd6b9v8A6DWhpPxEtrXSrKO4h8nzZ2/1MW/7rfx/3aAPRP2nzj4f&#10;W/8A1/x/+gvXyXDp/nT7E/1VfVv7VUPnfDe3X0v4/wD0F6+RfPlsYZZK/mzj2MnnMuTfkif0DwLG&#10;UspfJL7b/Q37Wx8iH56vW7R281c/oGsR6nN8/wDyzrTm1SOOvyqpSnzckz7SrTnz8kzpbW8/79VJ&#10;dXETVgWOrRtNU93eb/8AV150sPaR5jw9plqKWNJqsyPH/wAs658XfH7ymR6r/wB+q19jI3+ryl7x&#10;sOklc3qFvunrSk1PeP3dZt1PK1dNGEonVh4SjIzVuPs1XI9Sjb79ZN9J5P7yuXvPEn7/AP1Ne1DD&#10;e3+A9xYf2p1l3dRibFWItbrhY9W2/vJJoqhv/EkcVdX1Fy9w6vqd4++ehSeIqz7jxNE1ca2ob4Jr&#10;iT/llWHcap5v7z/llXRSy/mKhgYRPToda3fJVSTWo4Os1eff8JVJa/6uqsfieW686SSGuqGUz96f&#10;L7ptHCwidnrOoyR+TIKZJqUf77zP7lee6h4slP8Aq6huPEnmwV7MMkr8sfdOiMIm14g8TRxT/u5q&#10;5O61GK9gqPUrr7RB5lc/HJ/zzr7rKsmh7L2vWJvEkmvvKrNutUlnqSZoqy8V+xZRgKNWXPOPvEzf&#10;LEPvfWnGm4zSk561+qYDLKNejKH3Hi1sTKlLnF20lNp+2vo8Bg50PcnH3TirVo1PgGHk1FK2amZt&#10;tV3PlV+pZdhPZx5z5LGVuYc0uKrrd7eHqGe8+z1gvq/7+ve+r0oR5JnyWJzSNKUfeOsEu6nSvmsa&#10;HUY2iz3p11qX7n5Kh4WEpc52f2nH2UveLq3lQNdfvqxZNYjP/LKporvzfuDNbwVI8V5l7T3OY345&#10;KmSXArFj1CpJrrbWNXB0q/MexRzJUlzm0780HjFVYrnfBUkLbq+Zr5P+6kfS0syjKcf7xOG2jFJm&#10;gnJpTx0r87xOVTry+HSJ9VDFRiviG8Clxmg0GuTDYOUKvwlzxEZRFI20DgmmjpS9K3x+XSqx54RI&#10;o4nkZMLjZB5dRrJIp9qaRR04r4mlkM60vcj1PVljIRj75I1xK9Mz6UhGOKB0Nd3+rkqHuTiZ/X4S&#10;HJNIlSSXUr1Hk5poPNc0eGeetz/ZK+vKJI00r1Gq0pGO1Jtr2qORxw1L4feOZ4zmmFBNI3yUYr3s&#10;JltX2P76Jw1MTHn9yQrUUbqieXac17mW5IueM4RPOxOP9335Eu/ZRnNRq+6lU817mMyuhV9ytHmO&#10;TD4ycV7kh/uaMZpO9OyPT9a8OeRYWpDkhFRkd0cfVj8cg6k1+iv/AAS9/wCSeeN/+wvH/wCiFr86&#10;1HyN+Ffor/wS9/5Jz4z/AOwvH/6IWvkc/p1KeR1oVfsuP/pR8Vxs4yy6U4fa5fzPtivO/jl8ZNE+&#10;AXws1rxxr5llsdMTKWsG3zbmZm2xwpn+JmIX9a9Erwj9s/4H6n+0F+z74g8J6HNHDrbPBe2cc77E&#10;uJoZFkWJm/h3bdu7+lfiZ+AHg/gP43/tBW37T3wf0P4iHw/4Z0D4gwaneyeENOst9zpyW9qzxrNO&#10;3JkZtjHDcfMCo6V6x8N/j94r0z9qHxN8FfiDp+nwSy28ut+Eda02OREvtP8ANbEEyt8vnRr8pZcK&#10;fKbvgt8l/Ef9s7QH/ak/Z98bfEDQNf8AAWo+GdP1iPxLo2o6ROHsppoGhjaL5f30bSK+GXoOvOa9&#10;s+ALeIf2pv2qofj8+gaj4U+HWiaE2i+GotXhWG71bzvmknKc/ucSOytu5+XBb59oB9vDpX59f8Fk&#10;/wDkjvw2/wCxui/9J5q/QUdK/Pf/AILK/wDJHPht/wBjZH/6TzVnL4WVHc7meTdLL/v0zzKqyzfv&#10;paj86v8AP5QP6VjS0L3mD1FHnVR8/wB6PP8Aeq5A9kXfO4FeP/GWTd8af2bv+ygWv/ocdepCbgV5&#10;P8X23fG/9m7/ALH+1/8AQ46+64Ij/wAZFhPWX/pMj5viGHLllX+vtH6dUUUV/ZJ+GBRRRQAUUUUA&#10;FFFFAHB/Fv4U6Z8YfB8ugald6jpcgkW5s9V0i4a2vLG5UNsnhlX7rLubrkEMwIINeEPpX7WPwkmE&#10;Wl6n4O+NXh2LcU/thG0jWfLVPli8xMwtIzfLvZTkrk7d3H1nRQB8f2f7Q/7Uup3kNl/wy/Z6b5r+&#10;V9su/Gds0MGf432KW2r328+laNn8GP2gPjSkA+LPxF0/wT4ckCfaPC/w2jkgludrNuWW/lJlVWXq&#10;sf3t2Mrtyfq+igDN0XSLLw9pdjpOnwi0sLGCO3t4Y/uxxou1VH0CiqXjDwlpHjvw5qWgeINNg1nR&#10;dRga2ubG7TdHKjcHP+PUYyK36KAPmr4U/wDBPv4I/BvxxY+LPD/hiWXWrHd9jl1G9mu0t3b/AJaI&#10;kjFd3o3btzXq+ofB7w1qfxh0z4lXEVz/AMJXpunvpNtMLqVYfIZmZl8rdsZvnf5sZ/75rvqKAPn7&#10;42fsPfCD9oHxkvifxZ4amOvCBbeS/wBOvZbR7lF+6ZfLYbmX7oZvmxx0Vcdz4f8AgJ4A8NfCRfhh&#10;YeGLAeB/srWsmlTR70nRvvM+7lpGb5vMPzZ5zmvSKKAPmXwJ/wAE6/gR8OfGNv4k0rwb52oWsnm2&#10;8WpXs13b277lZWSKRiu5dvHpX01RRQBwPhT4M+FvB3xN8ZeP9Ms5ovEvitbaPVJpbh2ST7PH5cWx&#10;Dwvy+lfK3/BYr/k0KH/sY7L/ANFzV9z18Mf8Fiv+TQof+xjsv/Rc1AH2R4D/AORI8P8A/YOtv/RS&#10;1v1geA/+RI8P/wDYOtv/AEUtb9ABRRRQAUUUUAfDn/BVn/kk/g7/ALD3/ttLXR/8Evv+Tc77/sYL&#10;r/0XDXOf8FWf+ST+Dv8AsPf+20tdH/wS+/5Nzvv+xguv/RcNfUT/AORNH/GfYz/5J6P+M+wKKKK+&#10;XPjgooooAKKKKACiiigAooooAq3N3FaQSTzyiKGNPMeQ/dC15J8MIX+J/jC8+JN75U+lJvsfDMWP&#10;9XbKzLJc8/xSt0b+5tqb4s3tz408R6b8NdLM8I1KP7Vrt/CP+PbT/mXZu/hkmZdqn0Vq9R07TrXS&#10;LGGzs4YrS0t0WOKKJNqxov8ACKAL1FFFABRRRQB8D/tl/wDJY9Q/7Blv/J6+1PAX/IjeHv8AsH2/&#10;/ota+K/2y/8Akseof9gy3/k9fangL/kRvD3/AGD7f/0WtfnmQ/8AI6x/r+p+t8U/8k7lH+F/lE6S&#10;iiiv0M/JAooooAKKKKAIafTttG2gBtFO20baAG0U7bRtoAhH6mlCAAY7V4nN+0xpVj+0LN8LdR06&#10;W0mEcYttVMu5LieSNJFi2bfl4ZsMzdUx3r28HrW1XDVcPy+2jbmXMvRnJRxFLEc3spX5Xyv1Qmc0&#10;09K85+CnxZX4weHNV1VdNbSfsOr3WleXLceb5nksF8zIUY3f3a9IYZyKmrTnRnKlP4ka06kK0Izh&#10;sxaKdto21mbEVPp22jbQA2inbaNtAEe7ny6dSsoal20AVYoEQb0jwfao3t42+d4Y2+qVQ8ReJNP8&#10;J6FeavrF3Dp2m2UbSz3E/CRoO+f857V4Mv7WWuXlidd074QeJbvwV5bXI1nzYlmkhUfNItv976fN&#10;yvNdNHC18Qr0o6LzS+Wpw18XRoPlqy/N/kfRbWtuw/1MX/fupgdvauc8D+OdF+I3haz1/QL2LUdM&#10;vU8yOWM9PVW9GU8FexFcR8ev2hfD/wACtDgmv1/tLV7t9lnpEMuyWX+827naq8/N+A5pUsPWrVvq&#10;8Itz7F1MTRpUvrE5Lk7nrSkY6YpjygdRWbr3iGw8M+Hb3WtTlFpp9jA9zcSy8CNFXczH8K+fYf2t&#10;fEmsWX9taJ8GfEup+Ez+8j1MTIk0kPBaRLfaWbj7uGw3qOzoYStik5Uo6Lu1H/0ozxGLo4dxhVlq&#10;/Jv8j6WEgPBGDTiMA5rlPhz8RNG+KHhCy8Q6BcST2NyGx5sflvG6sVeN1P3WVgVI9uK8V0r9qvxV&#10;4sk1Kfwh8INU8S6HbXs9lFqUWpxQrcCNtpbY6bl+lXSwWIqylCK+De7Uf/SrBUxtClGMpS+Laycv&#10;/Sbn0qORyKAcDpgV538KPHvibxzbak/iTwHd+CJLWRI7eO6vo7g3AZcsylANu3p+NW/ip8V/D/wf&#10;8JT674gu/s0cQ2W9tCMy3Mn8MaL3b9ByTxWLw9T231flvPy978jT6zS9j7fm5Yeen5ndA0DAzXJ/&#10;DDxp/wALE8AaD4maz/s86rZxXX2Uyb/L3rnbuwN1dZjrWc4uE3CW6N4TjOKnHZjafTttG2pNBtFO&#10;20baAG0U7bRtoAbRTttG2gBaKKKACiiigBGXdXEa58GPh94j1ObUtX8D+G9V1GbaZbu80i3mmkwu&#10;0bnZCx+UbfpVf41fFzRfgR8L9e8eeI47l9I0eFJJorOLzJpNzqiqi5C5ZmVeSAM5JxXgHxX/AG6d&#10;S8A/s+eBPF8fgC7tfH/j29+xeHvBmoXP735pGWOWVgq/K0flNt65njHqwAPqvR9E03w3pcGn6Rp9&#10;ppmn2yeXFaWUSwxRj+6qLhVrUr5w/Z4/aS8TeN/G+u/DT4peE4vA3xO0iBdSS0tLnzrLUbJiAs9v&#10;JuJba3yuvOPXO5V+j6ACiiigAooooAKKKKACiiigD4A/4LP/APJsPhr/ALG+1/8ASS7r60+Ov/Jv&#10;fjf/ALF66/8ARDV8l/8ABZ//AJNh8Nf9jfa/+kl3X1p8df8Ak3vxv/2L11/6IauvB/7zS/xL8zjx&#10;n+7VfR/kfnP+y9/ycH4D/wCwh/7Tkr9YT2r8nv2Xv+Tg/Af/AGEP/aclfrCe1foviB/yMKX+D/26&#10;R8TwV/uFT/F+iHUUUV+Xn6EFFFFABRRRQAUUUUANXrTLj/Uy/wC6aevWmXH+pl/3TQgZ+Mnhz/kb&#10;9F/7CMH/AKPWv2d7V+MXhz/kb9F/7CMH/o9a/Z3tX654h/FhfSf/ALafmPA/8Ov6x/UfRRRX5Gfp&#10;wUUUUAFFFFAGJqPijR9GlFve6na2kpGRFNMqt+pqsfHfhvqPEGmZ/wCvqP8Axr86/wDgoZ4A8U+J&#10;vj9DeaR4X1jV7UaLbRfarDT5pk3+ZN8u5VK7ulfHVxZyadPNDcRSQ3MTtFJDNGUeN1+VlZT91q+c&#10;xObTw1SUPZ7H7Tknh5h85wNLFLG8sprmceVPl/8AJj92bTxfot5PFDb6vY3M0n+rhiuEZv581usS&#10;AOME9a/IT9lL4Y+LtN/aE8Bajd+EdZtLGLUQ8lzNp0yRRptb5tzDG3/ar9fE6ZY5zXqYLFSxUHOc&#10;eU+E4myKjw/ioYajX9rzLmv89t5E1FFFd58iFFFFABRRRQAUUUUAFFFFABRRRQAUUUUAFFFFABRR&#10;RQAV84/tMaff6v4o0u30zU/sV5FarcmL/noiytX0dXyR+1h8BNT+KHxb8HeJNP17UNL/ALCtlkjt&#10;bS5aJJX89m+df4qALHgfxJbX/iObR5IZftctqtzJLDF8m/7rfPXZR619l1X+z5IZvK/5+/K/1leX&#10;61pd9F448P6p/acNlLbI0d7FNLs+0p/sJ93dXE/Hj4jeJfC/iPwncWdld3ulandLYyRWls038P8A&#10;rfl/hoA+lLO8trLXP9DsvOlutsUl18v/AHzv/wDZf4ahkt5Zb6a8k/79VX8M3ltF4c+0Wdl5Mvl+&#10;b9k8rY/3fvbP/Zq3I7eLVPsdxJDLD/z0i/8AZaAOB8VWsr+d/Z//AC1/57S//E187fGHwZpHxIsp&#10;tI8STatpmnyQrH/aEUjRJvb+/wDw/er6Ns9B/svXL2S4/wBbLu8u6+4mz+H56858SR6n451zTLPy&#10;fP0SLdFeyzf8tNrbl2f3qAHeC/hvY/C34O2XheO9u/sljarbfaoZf33+8m3+L5q5/R/iRL4f8cWW&#10;h3E13e2ksHlWUvlNvjSNfmaV/wCFq9U+1RWEH+kTReV8sX7n/vn56xfidocupQQ3El7LDabPs0n2&#10;P5HjRl2/foA8d/aa+AOr/tDz+E9U0vxBaWWiaPP5t7+8b94m7duidfl27azfA+veIfD37Qv/AAhd&#10;nZXd74audOa+/wBV+5+X5V+f+9tqnceKPiN/ZWs+F5PD/k6JY6pFbadLDE37yyX+/wDw/wDfNese&#10;NvB9zqk+jaxo813pmoWP+jR/vdiXKN95v9r/AHqAOH034/eL2+NOp+B9U8PzQ+H4rWeWO78qT+Ft&#10;qrv+781dp4k8UX1rY/Y9Dh8mKV/s39z5/wC8/wDs+vrXbWtnc6z+8kvYoZdn/A5P71Z/iTQdMlgh&#10;k1S98mKL/njLsSTdQBxbfEa28EX39n655U2typ/o8sMW+H/ZrhfGHijXPjT8Mr2z0f8A4k2oS3zR&#10;fvomhfZ/d2fe3entXol9ofhq98KzafZ6n52nyo0Ucv2lX+f/AH//AGWjx1J/wingCby4fOu7W1WX&#10;yrT78iLt2/7VAFzTY/sHgCG31DyYbuJP+Pq7l87y/l2s2+ud+GesaHZzzaPp/wDx92v72SL+DY33&#10;fn+7VHUvE0Vx4VvZPOi8ryPNjlhl3pv/AItn+zVHQfiFY6XP9jt7K0hllf8AeedtR9m3+BFoA7jU&#10;l1OXxHDo9xZTTafKjS/2hD9/5V3Kr1amklex1P8AfQ/vUWK3877n/A9tc3b+Lr6fQ7K4jhimllnb&#10;y/O/5Zp/8VU3izxVLpf2KPS5tPhtJZ/KuJZov4NvzbP9r/eoA5PwL4uvvB/iPxBZ28017L9l82SL&#10;/ljG/wDDs3VX+H/xylv/AIm6n4P1yH/S76xa+82zi2J8vy7X3N97b/DXkvxsvPEul+I5ryzmlh0q&#10;JJfL+8nmP8rbt/8AEvrXn/wZ+Kkt/YzeJLiaKy/cNbSXU0WxPtX8P/AfWgD608dfCfwhr3hX7Hqk&#10;0P8AZUrt5dpeXKum/wC9uTd/FXeeEdW0jRPhlNp+nw+TaaZB5Xlf7CrtXZXy23xA+H3iOxstQ8Ue&#10;JtPvfEGmQfvIoblUto33fNvRv4q8k+Kfjq5g8O6lqnhjxBd/ZPMX7PFDKzpJt3N/D95fm+9QB7f4&#10;u8TS+MPHHh+zjm/4lVjP5t7F5v7mRG+Xb/tf7tfMP7XQn1XxnY2+giafSYoWjMUO5037v48fxfrW&#10;n8EvGF79u1O88R6nafar61+zWX7z/Vv97c+77v8AjS+EdP0zxVfXuj6xr8MNp9qbzJbSJZvnb+Lf&#10;zt+7/FQB137Onhew8B+EDe+NxFLm9/0fzvvxpsX5fnr1zw/8PdIs/Ed744s5ob3Wv9Vp1rNJ/o+z&#10;d8rbf4d27+GvLP2jfhfcz+CNL8P+BIbvWZIkS5vcfvnkj27V+df9r+GvQ/2cJdc0T4IXtn8RLL+x&#10;bS2k/d3V3F5M0iKq/K7t/wAA/wDHqAOu8G2994v/AHmsTQ6Zd3ztFH9klZ3j2/3P89K2PGGraR8L&#10;76G8/wCP2Kxgb+0ZYYt77P4d/wDtf71WrzXLbw/odlrHhvTJb37ci+XFaRb4fm+83y/+hVVh1a51&#10;zw5Nb6hpkNlaSost7522F5P4fv0AeefDL47ab8Vtd1LWNM0W7stKjf7PFLLHs+fb8zfL8v8Anmvb&#10;9Lh0j4jWNncaX5N7afNF5v8AB8rbW+dfvVj6fa+GvAHhWez0+H+zNPvn8399EqW0b/L9xOPvd/U8&#10;133gHTbawg+2W/8AoUtsjRW/k7UTYy7m+T/ebigCvfeHdI8EX0P2fTP7Tl2eV5sO10+b5auQ2d8u&#10;h3ul6XZRf2fdI0X+xH8v3kqnfXX/AAj3hXy5PNh/frF+5i3v8zfef/ZrUvvFkWl2P2eOaabzYP3l&#10;1DF8km75d3+z7UAeW+Hfh/Y6lpV74Pk83Wbu1dv9Lu4vkj2/eVH/ANntW5qkcvwx8K3tveaZN4gi&#10;i3XNx5Pzvs/upUfgGx0z4c+B73S7PWbubVZZ28yLV7n54/4d2xvm/wCBV5va+HfHFrBNZ3E0s13d&#10;I3ly+a3kyI3+rZ/4t3r2oA6DUlufGniOyjj8P6dN4figtb7Toprb/j2fbub/AHW2t+dZfjbwj4ln&#10;g/tTQ4YtM8p/+QfebvJ2f3q9I1K4iTwBZXF5qf8AxMLWNYvsmnXP/HzNGu1Yv8Vrj9L8K2Nhof2y&#10;TxnLe6hL5/mafNfLvjeT5lVE+95ny7RQBYtfBflT6n9oni+yXNr5X7mL/V/ws2//ANm9K6rwv4Hi&#10;03Q9Mj8HzQ3unxbf3t3L8kibv4Nv+1XD/s//AA1+1X0/iTVP7Wh1aW1+zSafqN8zpGm7/W7G/iat&#10;T49XXjPwLBZf8IHZfbbu5T7NJqv3La2T/gPy0AegfEr4T+FfiN9ij1T9zd2z+ZHLZ7f9d8vzf99V&#10;Do/wb0zQZ/sdv5M2n+Q0vlTRLskf/brH+Feta5/wisMesfZP+Eg2NFJLDu2SO3+3/FXeahq19ZfY&#10;pPsXkyxQNLJ/f2bfu/LQBxepfDPXG8nUNL8qyhldfMtfmRI03bW2ItO8deF9M+Gnhy98Sf8AEwmu&#10;7H/SY4oYv3P937i/er1Lwjptt418K6Zql5NN5vmLLHF5u9PvfdruNe02K/0OazvIftv/AC1/4Gvz&#10;L/49QB4Lo/h2Txb4c0zVNQh8m7ukW5/ufPt+X5P4a0PDvwfvtB0q9vP7Zlm+0o37q8l3pbeZ83yf&#10;7PpVe4hsdU8cWUmsWWo2WoeRL5cvzfZo/l27n/h/4FW1DJffDfQ5riSG78TRfNLJ5P77/dVE/ioA&#10;8rvvAuuXWuWWuXE0N7d6Z/x5RTbkTev9/wD2a9C/tS+0vydUuLKHzbqBfM8mLf8A98P/ABf7td1N&#10;q39ueFftnkzWUvkfu7Sb5H3t/C9cL4Vj1zxB/wAS/UPKsrSKfzf4tmygDzOxs5bjXL3VPImh821b&#10;97d/J8/m/Ku/+H/Cuk8I2+kL/pniCH7F8n7uW82p5j/7/wDF/k16JZ+F/sX+jyQ6fexee0vlf7H9&#10;7/e9abr3gXw94w0PzNQ/1Vt/rP8Apnt+XclAHjfiC6udRvtTs9Phu9M+wp5tv/A8m77zb/8AgPFc&#10;n4q1LxL/AMIrpn2ey867l/eySw7km2fd+/8A3v8Aer1b4qfCeW6g0yS31PUf7KtklluPJ3O8nyrX&#10;O+AdNi/sq9j1CaaaWWBZftflfJIm37vzf3aAMGx+JVzpfhX/AImFlLNpVqkUv2r+OR2Zvl/2mWqf&#10;gfxFF4r/ALT0+3hu/sl0/wBpk+2RMibF+Zvn/vf7NO8H6HpHg+CaPxZrM17LLP5VlFNc74ZIPvfc&#10;b5ty7v4aveLI7HS/OuJPOmtLp1ik+x/c/wBltlAHsXgPVr698OTXGl/ZJ4ona2t4ppd6f3q6jWvD&#10;upeI7GzkuJrT7n7yWb50k+b5tlfN/hez/wCEanvbP7b52lfLL5UPzzfd+Zk/4F1rW1z4uSv5On6h&#10;PNo3hSKBf9LvNyPv/hXf/tUAfQWh6PY6HpVlp/2KLzbX/V+T9yP+7WP4i8XavoM97HJZWn3/ACo5&#10;Zvuf3vv15rrHja1l0PTI9DvYr2KV4vLihl875P8AbrqLWG58W30Ol3mmfuok/efbIvk3t/F81AG5&#10;NrFzrcGmR/2naQSywebJF9pX94n95K8z+I3hWLxH4x0a4kvfsUttdL9ntPNb/SU2/wAafxLXpUfg&#10;2XSNDvY/sUM13apLFb+TFv8AkVvl2bfu/L/DXJ698E/+Ey/sbzNZu7K7tX+0yRQysnzyL93+8u3+&#10;72oA2PGEn9m+HIbfT4YYbuVP3cs3yJv/ANj/AGqz/Aek21hpUNxeaz/aeqxR+bcWk0vnJv8A/ia1&#10;rO3ttUg/4RvWIYb200zb5f8A002rt3b/AO98v511Xw/8F+GtGvr2Szhh82XbFJFNt/3l/wCA0AcL&#10;r2nxWF9DefYvJl2N/qYtiW3+4i1taxby6tPo0eoWU1lay7ZbiWH9y/yt8tdhofhHSPBt9qf2f7XN&#10;DffvbiWaXen3t21P7tZOoR33iPybO3/ffZXXy/tn3/vfx0Aeifta3osvhrbSN0bUoU/8devju6vP&#10;tcP7ib91X1Z+25efY/hLZSf9RWD/ANBevz7u/Fktrff6P/qv/HK/B+MMvnis2c4fyxP6X8PcP7TJ&#10;lP8Avy/9tPZdJmjs4fL/AOWlWBcRuDJXlln4w3fvLitKHxhbeR/y1r82nltXm94/RJ4KV+c9K/tC&#10;OIfJUM+q7q8xm8fRf6uOrFh4z8v/AFlZvKqsPjiZfUeU9BSeSf8A65VFFPJB+7rBh8XW0dV9Q8VR&#10;VzrCVebk5SY4ef8AKdRcax5X+rrNuvE8UUP7yavO5/Fe2f8Aef6quV8UeKPtX/HvX0WAyCrjKsYK&#10;J1wwkEd1r3jqLzvLjmrj7rxNLP8Au5Jq4f7ZI9OW+2V+oYfg9Yb+8d8YRj8B1Ems+bP5nnVDdaxI&#10;v+srmZtUqObWPP8AJr3KXDfNKP7vQ1Oqj17/AJ50268RRpB5dce19vqP7VFXqx4Rpc/PykcyOmXU&#10;on/efvahk1zf50dc9Pc7/wDV9KjIyfMFevR4bpc3777WwcxotqEsv7um2t99n/5bVl5zTdlfUPIY&#10;UocnL8RhGtGR1TahE8FZayfv/wB5VGG68qnNOT0rxaWSulKUIR+I3jKJpSNugrLm+SrEd9tqmzb6&#10;9HLcJVpVZc/wk1HGwbaafSijPNfu/D2Xzkvh5dT5DH4iEQcdqZLdiL79Z95e+Wap3d/HLDzxX6fQ&#10;yyEJe+fC4rOIxjLkJbzVokqhc3+8f62ua1SbaaxG1vypv3n+qrTEZlDDe5PY/NsTnEozlznW3mqV&#10;lJdRPP8A67Fcpda5VeO+kevn62dQqT5IHztbM/aSO4/tSkTVM/flIrmLa6zUjXHm10rMJSjzwK+v&#10;ykaklwPO/wCmdadpNI/WuaaOStfTrnb5XtWuGrSlP3zShW9822MkVP8A7Qz88k3NUnvIpKqyNvr1&#10;ZVuX4D1XX5Ze4dPY3XmGtlbyKuRt5BUzXEteh7WM4e+e3hsxlSidhFNu6c1Y3ZrkbG6leuijv40r&#10;zcVhpVIc9GJ9dluZwq/xvdLjtUbNTWnjeo1l3GvOweClGMvbR949fEYmMpR5Je6WFanZPSqjzEUn&#10;9oeVXVXyx1DKGPhS+MubaPWmxyebUcibq8XBZXHCVZQmepXxXtYc8CbdQ3ymqkK7f9ZSzGvXnlsJ&#10;1fcloedDHSjS+EnSeOT3p5rNt/3U9XGkretgaUZ8kImVDGSnDnnuTbqaXxim9aC+OlcMqEeeU/Z+&#10;h3Rqy5fiEaWnrUbfNRu211ewjKJj7SUWPlfHNM20n3pqSSSumFD2XwHLOp7SXPMcvWpkaq6/PUyt&#10;XNjIc0DfDT5ZDvejFApc4r4SpWlQnz6n0cIRqxA/dNfon/wS5P8Axb3xv/2GI/8A0QtfnU3ev0T/&#10;AOCXXHw58bn/AKjEf/oha4OKWpcO1J+cf/Sj874wusBKPmvzPt2vzu/bf/bI+Kfg3wB4i0jS/hh4&#10;2+HeoWOowRR+NIvLm0/Z5q/cmVSreYp2r3y2DggrX6I14v8AtZ+OfBHw3+Bev+IviB4fs/FWiWPl&#10;SR6LeQpKl5dbv3Mfzqy7vM/ix8vWv55Pw08i/wCG5vHEn3/2Vfimfrpuf/Zah+EPxS+NXxx/ai07&#10;WLvwD4q+Fvwr0jRJLa90zxH+5/tG8fzPLdE2Asy/7JwAmSRuCt59e/tlftS6T4j8A6Jqvwb8KaNf&#10;+OUk/saLUdRkt/nWPzPLmdpNsUjL92NsOW4xnivSf2bf2ivjd8Vfjnr/AIJ8e+E/CngmLwujSarY&#10;Q3Ej6hc7k/0doFLlWhZm3ecMj5MfKWoA+wR2r89/+Cyn/JHPht/2Nkf/AKTzV+hA7V+e/wDwWW/5&#10;I38Ov+xsj/8ASaaol8LKjub8tx+9lpqy1Vmk/fU3zK/g5QP6ojAveZTWnqn51L5tLkH7ItNNyteV&#10;/FV9/wAcf2cP+x8tf/Q469HaX5l/GvMfia2744fs4f8AY+Wv/ocdfb8FwtxBhPWX/pMj5biSHLld&#10;b0/U/Umiiiv6+P59CiiigAooooAKKKKACvkz4w/ET4ieOv2vPCXwd8A+JovCek6bpcfijxTdG2D3&#10;FzarcxqsETNn733Tt28OxJbG2vrOvkX9oz4Q/EnwV8dLL49/CifQLvULXQZdE13RfE959kt7i13+&#10;YsiS8Ku1vnbcyfc6ncRQB47caP44/be/aq+Lul6Z8TfEPgfwj8PYF0zRpPC2o7If7Qb+K42kNJ+8&#10;jdmX/Y2B12/N9M/sR/G3XPjt8CbPWPE/lSeJdMvrrRNRu4Y1SO8mt22+eqL93crJkcfNuwAMV4J+&#10;z98OfHfwl/Zj1+88A+KvAnjP4qeOPFDS+IfEo1eNrHTnuV2j99DjzJI2kRhGv8dw20MMbvp39lv4&#10;CW37N3wZ0fwbFenWL6OSS91TVGLA3l5K26STknjoo9lXPOTQB7DRRRQAUUUUAFFFFABRRRQAV8Mf&#10;8Fiv+TQof+xjsv8A0XNX3PXwx/wWK/5NCh/7GOy/9FzUAfZHgP8A5Ejw/wD9g62/9FLW/WB4D/5E&#10;jw//ANg62/8ARS1v0AFFFFABRRRQB8Of8FWf+ST+Dv8AsPf+20tdH/wS+/5Nzvv+xguv/RcNc5/w&#10;VZ/5JP4O/wCw9/7bS10f/BL7/k3O+/7GC6/9Fw19RP8A5E0f8Z9jP/kno/4z7Aooor5c+OCiiigA&#10;ooooAKKKKACub8d+MLLwB4R1PxBqAHkWUJk8pfvyv0SNf9pm2qPrXSV4vED8Y/iyXE0c/g/wZP5f&#10;l+XlLzV9rbv+AwK3/fbKR92gDe+DXgq80HSr3Xtd80+KfEM/27URMd3kf887dP7qxr8v+9uPevSq&#10;KKACiiigAooooA+B/wBsv/kseof9gy3/AJPX2p4C/wCRG8Pf9g+3/wDRa18V/tl/8lj1D/sGW/8A&#10;J6+1PAX/ACI3h7/sH2//AKLWvzzIf+R1j/X9T9b4p/5J3KP8L/KJ0lFFFfoZ+SBRRRQAUUUUAFFF&#10;FABRRRQAUUUUAfH2s/C2z+Lvx++O3hy4m+yTSWGjXNnfrnfZ3KQfupVwRyp/SvXf2efijeePPD97&#10;oviWIWXjvw7N9i1qxwq5fqk6KrH93IvzBvXd6Vz3w04/bC+Mv/YP0j/0RUPx58O3vw+8Xab8ZPDE&#10;Jnu9LVbXxFYRZX7fpufmbAUlpIz8y+y+gr6nEtYiUcFPrCEof4uSOn/b3/pXKfL4eLw8ZYuH88+b&#10;055a/wDbpF+xNx8PvF+ef+Kt1L/0aK+idgCjPNfF3wT+MVh8Lf2Z/HPi23lhmnk8TagdMju43Rbm&#10;Z8SRI20ZXcv/AOuvoV/2h/h5B4f07XbnxXZwaffpMbWVvMXz/JZVm2KV3NtZl7Z5rlzTCYipi6lW&#10;NNuLnKO3VG2W4vD08NThOok0ubfo2en4wQAcUADJ9a808QftEfDzwtaabc6p4ptLSHUrVL20PzM0&#10;kDfcl2BSQrZOGIGcH0rfm+JXhi18F/8ACXya7Zr4bMK3Q1Qyfudh6H9cbeueOteK6FZKLlB67aHs&#10;LEUZN8tRe7vqdYQCR836UpwRjP6Vyfgb4l+GPiRpM+peHNatdVs7Z/LlliDKY39GVgCtZXhj46+A&#10;PGXiGfQtG8W6fqOqRji2hk/1n/XNvuyf8AJqvq9b3v3b93fTb1F9Zo+77697bXf0O+HKg5wPpXn3&#10;xa0H4g65ZacngDxRYeGrqOVjeS31it35qFflVQ33fmpPGnx4+H/w41qHR/EXiW00zVJEWQWzB3cK&#10;xwrMFU7R/vVW+IHgSP41eHtEudF8eavoNgjtcx3/AIZvFVbxGXC5cZDL3GK1owqUZwq1I8qfVxvH&#10;7vtGNWpCrCpSpS5propWf/2pwn/Cv/2jB/zVXQP/AAn0/wAa9R+F+keNdE8OzQ+OtdsvEusfaWeO&#10;6sLIWyCHau1dn97O/n/arzAfspaswz/wur4iY/7CS/8AxNeofDH4f3Hw48Oy6ZdeJdZ8VvJctci+&#10;1yfzp0BVR5Yb+6Nv/jxrsxlaM6fIpxf+Gnyv7+VHLg6VSFS8oyXrPm/AofH7wpp/jX4M+L9F1LUo&#10;tGsLixbzL+eTbFblTvV3P93cq59uleA+E/2tfF9n8IbO7j+GOrXptrMxJr8Ubf2SfL+T7R93zPJ+&#10;UMdq5+9ivTf2yPCt/wCKfgbqn2GA3g025g1KezB+e4ghcNIq+p25bn+7W9pX7RHwrbwZBqkXjHRb&#10;HSo4Mi289EeJF+Ux+T975fu7Qv0rpwrjHBR5qXtff2973dF/L/N/7ac2K5njJfvPZe5vp72r7/y/&#10;+3GX+y34PtvDfwG0Sx0/XrXWRepPeHU9PH7pJJnZmVN3zHYzbfmwfl5C9K8N/aD/AGbvDfwr+BGt&#10;+IJJrvxN4ykubIXHiPV5GluSWnjVtnZVZfl78cZ4WvW/2NLC9i+Hmu6obSXTdC1rXrzUtDtJSuY7&#10;KRlK/Iv+r+bf8v4/xVL+3Jlv2dta54+2WP8A6Ux114avXpZyqcZ/FUjfz97bQ5a9GjVybnlT+Gm7&#10;f+A7nsPiPwppPjfw/caJrthDqelXKr59pMNySbWVlz68qPyrzb4ufHbRPgNBZ6PH4V1vVJBZeZZ2&#10;uh6aXt41U7Fj3D5Y/ZfSu3+JOta/4f8Ah3rOp+GbG21PXrK2+0W9reFtk+3DMny/NuK7sf7WK4rw&#10;X+1F8PPF3giHxDceJ9N0UiEyXdlqFwsVxbuq/OpjJ3cdsZz2zXhUKUpL2s6bnBPZPqeziasIvkVR&#10;Qm1u10OQ/Z4sJfDv7P3ibxHZ6pF4i1XWp77W5YvD4E3kXMi/8e0XzfNIpVflb+I4964z4EaT8e/C&#10;Pwv0ex0Pwt4W0iJXnlvP+EhlmW9vJmlZmmZY/lj3f7X1rp/2cW1mTw98VfGfhjS1s9M8Q6lJfeGN&#10;L1BGt4X2xbfN2L91JG28jk7PpXYfCf8Aae8H+OvB0V/rGtaf4a8QWx+zappeoXC27W9yo/eBd5+Z&#10;c9GGePevaxMq1OddRpqceZXv9nTay7fCeJh40ZQoc1Rw9126c2vxXf8AN8RvfBP4xj4qafqlrf6R&#10;N4a8UaLN9m1XRrpt7QP1V0bA3RsvIb/9Z8y+K37M3h7+xfiL438SXmoeLtfksL+407+0JW8rT49j&#10;tHFFGG2/L8oBb+7kBeaufs9Xq/Er4wfEr4m2EU0Xh3Uja6VpdzKh23qW6lWnTOG2luPu/j1r1n41&#10;Mx+Dvjfjn+xL78vIeuKUpYLGcuGfJfluu17OUb/15naoRx2CcsR79uaz77pOxkfswf8AJvXw7/7A&#10;tt/6BXqCfdFeXfsvf8m9fDv/ALAlt/6DXqKfdFedjf8Aeav+J/mevhP92p+i/IkooorkOwKKKKAC&#10;iiigAooooAKKKKACiiigD5T/AOCkvgzW/GP7M93LoGmz6xd6Hq1jrU9jZqzzSwQyfvNiqp3FVbd9&#10;FY/w14T/AMLU0n9ur9t34Q3HgttSvvAvgfTpNb1WW7sWS3t7z/nlslVf3m7yU3Lu/vJ90tX278dv&#10;jLoXwA+GOseN/EAmntbFFjjtbX/j4vZ2bbFDEv8AEzMfwG5ugNfLHwn+O/x3X9qT4deEviBo3hnw&#10;n4f8caZfa3/wjem2zPeWSRwSbVuJTj94zKjN19DtPAALnwW8SS/tP/tt6n8Y/C9nMfhr4a8L/wDC&#10;M2WtXVvLCuqzPK0zNCsgDYVmdTx02/3q+4K+afgr8ffEQ+PXi34J/ELR7DS9e01G1Xw9f6TGyW2q&#10;aS0h8s7G+7JGvyvj5chhxt+b6WoAKKKKACiiigAooooAKKKKAPgD/gs//wAmw+Gv+xvtf/SS7r60&#10;+Ov/ACb343/7F66/9ENXyX/wWf8A+TYfDX/Y32v/AKSXdfWnx1/5N78b/wDYvXX/AKIauvB/7zS/&#10;xL8zjxn+7VfR/kfnN+zBg/tB+AcDGdQ/9pSV+rqjcSwHJr8ivgl4r0/wL8VvC3iLVpZIdK0y6824&#10;ljj3Ns2sv3V/3q+7h+3f8Ke2pan/AOC2X/4mv1PjfLsZjsbSlh6MppQ6K/2pH5zwlj8LhMJUjiKi&#10;i+bq/I+isn0oyfSvnb/hvD4U/wDQS1P/AMF0v/xNH/DeHwp/6CWp/wDgul/+Jr88/sHNv+gWf/gM&#10;j7n+2cu/6CIfefROT6UZPpXzt/w3h8Kf+glqf/gul/8AiaP+G8PhT/0EtT/8F0v/AMTR/YObf9As&#10;/wDwGQf2zl3/AEEQ+8+icn0oyfSvnb/hvD4U/wDQS1P/AMF0v/xNH/DeHwp/6CWp/wDgul/+Jo/s&#10;HNv+gWf/AIDIP7Zy7/oIh959E5PpRk+lfO3/AA3h8Kf+glqf/gul/wDiaP8AhvD4U/8AQS1P/wAF&#10;0v8A8TR/YObf9As//AZB/bOXf9BEPvPonJ9KZP8A6mT/AHTXzz/w3h8Kf+glqf8A4Lpf/iaY37d/&#10;wqMWf7Q1P6/2dJ/hR/YObf8AQLP/AMBl/kH9s5d/0EQ/8CPzv8Of8jfov/YRg/8AR61+zvavxi8N&#10;fP4p0X/sIwf+j1r9ne1foPiH8WF9J/8Atp8VwP8Aw8R6x/UfRRRX5GfpwUUUUAFFFFADR0Nfhd8a&#10;zu+MPjz/ALD2of8ApTJX7ojoa/C740/8lh8ef9h7UP8A0pkr5nPP4dP1P3Twn/3zF/4F/wClH7ae&#10;Cv8AkS9B/wCvCD/0WtblYfgj/kS9B/68IP8A0WtblfSx2Pw+v/Fl6sfRRRTMwooooAKKKKACiiig&#10;AooooAKKKKACiiigAooooAKKKKACvMfijdS2uqxeXD5w+y8f7+5ttenV5H8WtYit/Ednp8k3ky3V&#10;l/7M1AHyd8dPg3c+MPHGmeLI5tQvZbXyIo9PtJW8mPy23ea6f3fmdfWvcPh3YxP4csrOT/Wxf8sp&#10;vnmjrH1K80PwX4cm1C8vf9EidvMl/gjpui+PrHVL6G40u9hmhukX97/BJ/8AZUAdxeR/8TWyvI72&#10;Ky8r91cRTff2VtX2tWNh5Mdxe+TFLui83+D/AL7r591jT/iDB4//ALQt5optEldpZIpvnfZ/Fs/u&#10;16BfaX/a2hwx6hN/pcTtLH/v/wCfzoA7DUI5dW0qaS3vYpopX/dy/frhY7e+0HXNTuLj99aXTr9n&#10;ih/5Z7f/ALGtLwj4o0PRv+Kbt/N82xgX7RLN9yPd81UfGV1LZwQ29nDNey3W7y/+mb/xUAcD8RvA&#10;dt4r8D+INLs72ayu76dZftXmt+7+bd/6DW54b/siLQ/s/wDaf9p2kUCxXH7399vX5V/3mqGbS77T&#10;Z9Mt47L+0/NgbzJYf+Wbrt+V9zVDo+saRYa5Np9vqcUOt+Q1zJaTf+PUAdpdRxTwQ3H7n91/q/J/&#10;ubf7tcj4d8XReJtVmjj8ma0i3fvYfub/APP8NV7rWrlbGH+z/O/tC5/1lcjcalpl/rnlxzQzfYU8&#10;qSKGVkSP+L5/7zfxUAakkNzrk/l2/ia0822n8yT+N403f6r/AGWrxfT/ANoj/hYfirWfD9npkvla&#10;ZPPbXH2uP5967vufN/DXYfEr4peHvhPrlleXE/8Ax/f6NHdw/OnnN93f8tNk17SNGsdZ1TUPsn9n&#10;2MEv23yYtj+ft3M3yr92gDi5vAv/AAkfwk/4pf7XPLYvPc2Xkytsjvf9tF/h/wBmuq8Vat4l174O&#10;w28es6TDrcUCxXsvzf6NtX73/wBjXH+AfFFta+I4bfUNZtNM8P3KRXOnWnzJNI//AAH/ANmq5oPi&#10;LSPAs+syaPPNqf26682SKb53jdvm3fN/yz2r92gDS1Cb+xvA9l4f1yaLU9V2NL/xKItjyJt+X/gT&#10;bePem/CPxJbeN9Dg1TVNF/syWWdoo/Oi2TfL8u1/7rV578QvitoeqX0PiCOH91Y/6Tb6h9yH5l+6&#10;9ee2fxQ8VS6rpmj6XDd2UNyjfZ5byJX8x/vNQB9JWM3hXRrGbw/qF7dw2mpu1zH9rvtnmOrbtsX8&#10;X3uq15n4T+J2uePPCs1v4khh0y7+1fu/+WPlwq38f+03b1rj45vEvxQvobi80b/ia2LtFbywxL5M&#10;aN95n+b+78xr0ibUPDV14csry81OHWbSKdopJdIiaGGP/af5Q1AF7XL661TSr3R7ey/4l8Ua/Z7q&#10;8+eGRP7yf8Crzn4X+CbZ77U7zxBqekw6fqdrLFZaVD8n2ZF+9Ls27d3+12rpPCfjbSPiDfeINL8N&#10;6zNrPyNLb3UMX7m2/hVfmxubbXXeEfhzq76VNZ3E1pNd2sDfaJfK/gZf9n7vvQB82Xv7NVl8Qr6W&#10;Pwmbu9luHWS8li+eGT/aR9v3V7101j+z94q0rwv/AGB4Y1O0s5dMkaXUZdW3N/D95Pl/1dew/D3T&#10;ZdU8Rw6Xb6N9itLXUV+z6haS/Jc/xMyIvzbV+783evWPGnwzub/VdT0uOGaylvkWLzf4N/8AwH5v&#10;u0AfCnhb9nrU5bHWbf8AtK0n1/U7KWOOWbc6S/N83lLt/h/vf7dXPgJ8FNXsTr+j3F4BLffuo4Ru&#10;TzNu5fv7flr6HvPDN94I8Y/2h4k1m0svNT7Np0s0TbJEX5vk252+9dZ/YMth/Y0mn+H5tT/tOdZb&#10;jULOVfJj/wBp92G+agDgfBfw18S+Gdc0azk1mGbRNC07zbiKGVnuZJvN/jdl/wDQuK9C8zTPiD4H&#10;8TXGqebqdpY7rb+z7P53k+7uauFul8cfbtZ1zXP+KftNHnb91NtdLm1X7rOi5+9XtHg+Hw9rmh2W&#10;h6P5OmWmsebLceT9/ey/eT5f71AEPwZ8YRWfhzRtHuLL7FdyvP8AZ4vK2JJCv3V2f+O1pf25bab5&#10;32zRv7T1De3meTEv/bNfmrW8L/CPTPhjocN5ZzXfiCXe3mah5u/y/wDvr+7U2i/D+x8QX0OqR2Wo&#10;w3e9ov8AW/uf+B/0oAz/ABFoekeP/Cv2PXNGmmi/5aRQ7fv/AHo9n/fNeL/HLxB4gi8HQ3Hg/wAq&#10;zu7byvLlmiZ4di/w/L/F8u2vpbT/AADFZz/aLz/Qpbr/AFlr5v8Ad3KrJ/s+tcT8Qvgb/wAJv4V8&#10;QWd5532S+2xeVD8nl7W+Vv8A2agDzH4R+OLbxl4Vstc8YanN4f1u+/dSafebofM/h+RGY/LWFqXx&#10;L+HXgbxF/wAIxeeLIppLHUfKjsIbne0e1tqo/wDwL+Gq3h/9n/8A4Vb44mvPF959t8K6Y/laNdzS&#10;s/2ZG2qyy/LuZmbp6VoXXgn4A/8ACf8AibXLjyv7ain8qSWaVnT5v+Wuzb/9egDqm+I3hXVPFV7H&#10;J5P2u5T95LeRLsjRW2/f/u7q8Rm8XfEbVPi3ZyafZ2niDw1/y+3+nSy+TpyM23a77tqsq/7PNdt/&#10;wj/hXUtc/sfR5pptEsfNluPJl+S5mX5WXf8Aeb5f4eldx8KdP0PVNK1OTT/D+o6Np907fbfte393&#10;t/i/3aAJtD8RaR4X0qb+3JorL7N5tzZWvyo8m77sv+0zV6Rpvw58K6NpU2oaXZRTahLtuZPtcu/7&#10;M+35Wf8A4F/dri7P4S+GtU+LX/CWRzXcPm6cum2Vpdyb0uUVt25F/wDZq9muvCcV/wDYvtH+heUn&#10;+q/2P9ugDyHS/A9z4ovpv7YmlstVlfyr3+yJWRI4f+Wbb/4d1eveDfh3Fomh/Z7eab7JFu/0S8l3&#10;/eb+PdXL+Hf2ff8AhHviNN40/tOabzYFtvK81vs3kf7n97/ar2yP7Np0Hlx/62gDif8AhH4r2+m0&#10;+3svsX2XbL5s3/LT/c/vbauWun6RqMENx/bPnSy/upIoZP8AWf3lrrGaVrGa4jh/1qN+6/jrN0+z&#10;3eFf+JhDDZSy7v3UP/oT0AcXqGpS+F/Jt7OH7F4f+aWSX/YX5t3+zViT4qeGr2+0yz/4SDToftMH&#10;mx+dqUEPyfwt+8YNtasHxhrGkeHvA97JcTf2n5Vq0skUP39n8TJu/h21+K/xd8bRfEX4g61rlvDJ&#10;aWE03l2VrLKXeGBV2xr1PO1Rnb8uTxxQB+4HijXpUsYJNPhh1nT5YG8yW08uaH/gDqxX7361XWG2&#10;8YQaZp9xNNZWkX72SX/U+W8f8L7f4fm5r4N/YL+M2p618Obz4YG8hll026+3WVp5X76S1ZvMmVG6&#10;fLJ83r+9btX0k0d9bz/25HBqHm/avs1xa+bvSPd/E/8As0AeueKPE3h7wrpX2yO9h+yWyebHd3cv&#10;+jSP91fn/wDZa4TxP8ZdI8MWMMnjfU7TQPtMa/vftMcKfMu6P5N275l+YfLzXlv7VHx6tvg/8DzJ&#10;o01pe+INT1H7No37velk6r++l2t95o1ZNv3hulU4YZr8/fhh8CvHf7Q99rOrafuvYbUebqGq6lI3&#10;+s/u92kk77VzgcnaKAP1C8P/ABx8B+IJ9M0vT/iL4e1OU7vKitL6NLj7v+1hfu9d1dX4JutY/tXU&#10;4/EHlQ/Zn/dxQ/3P7zp/tLX5aeKf2OvG/h3wLe+JrSXTtftNMg+06lbadJJ9oso/77I6ruG3LHZu&#10;wq5PFel/sLftDa3a+OLPwBrd5d6xZ6v+60oTXK/6FcqGZF3Sf8s2+75efvbcDPUA/S68uIvH/wDo&#10;9nezWWn2sDfvfKV0udy7f++l215bZ3Vt4a8cQ2dvZXd5F5H2aSWH57b5vm/i+7716t4H0PV9U0r+&#10;2PIisruL/l1++nzfL/47Uknhe2sJ5/3MMN3F+9/ff5/KgDxmT4V6ZYeI4NQ8SQwzyxbv+Pvdsj8z&#10;dt+Rvu1wfiLwDc/2rNHHN9ti2N5cUO7Zs/h/4FXr1vr2kfFfXJrPQ9ZivZbG6aK9i8r5N6qrbf8A&#10;PFbC6XF4Sgm/tiHzpYv9X5P35P7v/oVAHB6f4Bl03Q9MvLiGWymiTyv9M+/8zfdf+lajeH9Di0r7&#10;HrEEN7aXT/u4pvvyf99fw13Wsa5pn76S4/c/Yf8AV+d87/d3f8Crz3VvGGma3BD9s8qaKL/SY/4P&#10;93Z/wKgD0Dw34N8PeF7H/Q9M06GXYsscU0XyRv8Aw/8AAava9canfwQx2f2SCXZ/x9/wb/8AY/8A&#10;ia8/t/GH2zSv7Lt/+QrEi+Z+9b92n8P/AAKuZ1z4keM7CDTP7PsoYYvtSxXH7pXeOD+996gD6Cs7&#10;jU7exhk86KbUJUi+0eTF8kj7fm+T+GsO48SWMUE1x50X9ob/ADZJYf8Aln/v15na+MJZf9It5ppr&#10;uVG8yX/bra+Ffh211LVb23uPJ82Xd9ti/j/3qAOgW4iW+/0i9tIfN/e3H3UeNG+63+zTtB8VWL+K&#10;ptLt/JmuooFk820+dNm75V/3qo/FaPSLOD7PJDNNF5H+qh/5aJ93bWf4J8M21hY6ZrGn+b5UsCxR&#10;xTff2f3f96gD0DVry+1mCaP/AFP3fLl/551yfhPS9cvINMs9Y1O0mu5X8qSWz3I8m1qsf8LGtop/&#10;tEflanFF/rJYYv3NltX+Pd/7LTbXxBbXn2LVPOhm/fr9n8n+5u27v92gDd/4KP3Mlp8B7CSPr/bl&#10;v/6Llr84LHUvNn/6ZV+jX/BSrj4BWJH/AEHLf/0XLX5jxy7MYreeT0sfhfa/bP6d8OanLkzh/ff/&#10;ALadBq2sSp+7oh8SSxf9Nq5+STzaiYYNVT4SpVaMeeKlyn6ZLERidTHrXlf9takh8Sfv/wB5XK7s&#10;03dXNDg6liY+/H3iZ4iETvrHxFvn8ySatTUNetbj95Xl/nSoakW6l/57V89X4A9pV54S5eXoV7aB&#10;0moatLcVi3E2+qbSb6bur7HAcKzw0I7EvEQiSLceUajkmkfrTSD6UZr7bDZBOp7/AC+8cNTGRgG6&#10;kzxS9aAa+jpcNxlH3zheYcwLQaGbBoLV9HS4ehGHJy+8efPH+98Qq478Cg+1GfXikXrgVlX4fhaM&#10;JxX/ALcVSx0gyKM0bcZzRRSyrmhycvwhPF8sgOaAKCc0eleVXyaPLzwOyGM97kCnbaa7U2aTbXdl&#10;2Q+1lH3TmxeYRpRl7w24bbWfd3/lQ0661D9zXOazq32dZUr9dw2HhgaPv/ZPy/Ncz+KcJFDUta8y&#10;b/W/jVFNRkzvasm8Xd/rKzLu+kh/d189Wx8ozlOfwn5biMfPm98173VPNrmtQaSWWbH+rp8RMxrP&#10;uF+zz5r5bMcXVqQ55x90+exFaVYrytsqaG421Tk+anRy18TRxvLV/lOT4Tcs23z+1bdvNbnvXHfb&#10;qFv5Vr6WjnNDDe58R0068oHokclsafw33K47T7qV4a6Sx82WCvtMLj44uPuRPaoYn2n2S7tMpqZ9&#10;kHyPxVnRraOI+ZJWg2mx3h5r3qdB1Ic/2j26eHnUhz9SlCsiDv5daFn5cp44NN+yxp8kdJZrJAfQ&#10;V6FOnKPKd1OPJKJc8vyJ/wB3U5OTSMv7iqc0kld8vc+A9Hm5DRt2kJCdRW1P4S8R28cskmgatDFG&#10;nmSSzadMiRp/e+7Xqv7Dnwjk+Kv7QWgR3XGlaIf7WvCYt6yeWy+XH0K/NJs+92Rsc1+w2uaNZeJt&#10;C1LSNQh8/T762ltbiH+/G6lWX8Vavy3ibjeORYyODp0ee65nrbl/A8fFZtLCTjShE/AgLJjeKcf3&#10;oFdX8RvAkvw9+IfiTwtOSZNJvZLYE/8ALRFb5W4/2dlYH2fyMV+nUa9PEU41IS92S0PpqMHVhz/Z&#10;kSWZES5k6967/RPg98QPFFn9q0rwVr2oWsbeW8kenyBd/wB7b93/AGq+sf8AgnT+zbpuuadL8UfE&#10;2n/a5FuGt9EhlO6Ihflkudvdt25Bu6bGOM4avZfjB/wUD+G/wh8YT+HHg1TxLqFk7xXp0eONoraR&#10;f+WbPI6Atyc7d20rg81+R51xVXeZSy7J8N7acN30v6f17x51TiCvRn9XwlO/Lufm74t+GvirwLb+&#10;br/hfVNDhkOEmv7OSOP+798rtrgpr1vNC1+xfwQ/af8Ah5+1VYalpWmRSrfRwGS80DWoFEnkltu7&#10;bykifdztZsb1Bxmvgb/goL+zrY/Av4h6br/hyIWvhnxF5pjsYIm2WVyu3eu/oqsG3IvbawAwta8O&#10;cVyrY15XmWHdKt07fzbGUuIquKl7KtHkl5HzI17ir2n3Hn1xs11LL+8rU02+ligr9P8AbRr+4dGG&#10;zLlq+/8ACdYvyVJt3Vj2uoedVpbrbWU8LL44H19HG0pxLgUimt1qMsGPyU5m2Vn7NnY60eUhmaTP&#10;yUzzTStJE9RPGGPyV6UI+6eLVnK/uSLML1OtVI/kqwG/c15+IpylI9XDVYxiTAk807PNZ8l1sqD7&#10;ZJLXHWyeNefPORrHNo0Y8n2jSnm2EV+h/wDwSrl874d+Ov8AsMRf+iFr84IYpZjh6/R//glVD5Hw&#10;78dL/wBReL/0QtfGccUKVDh+rGHeH5o+G4mxFbE4TnnHS59y183/ALfnwq1/4x/syeJ9D8L2Y1LW&#10;7ea21GOwjH725EMqyNGn+0yrx69K+kK+ev24PHvjL4X/ALPOseKPAmqWmka7pd1bXPnXkkKrJAso&#10;aWPbNgMzLn5F+dui/Niv5ePy48S/aQ+IMfxv+CXwc/aG8EaPqms6d4H8Sx63qOgG323EcMTNHdb0&#10;67oWj/hyuNzfdGai+FHxQ0j9qX9v7TfH/wANRc3vgvwz4Qk07WNbNtLbJcTzMzRwfMgZmUt91uP3&#10;TEfdFfRng39rn4G+K/DtprGl/EzwlZ2l7ul8rUNShsZt7H5t8UrI6tnruWun8FfFj4ZeItQGieEf&#10;GXhPVL+TfL9g0LUraaZ9v3m8uJienVqAPQj0Ffnv/wAFmf8Akivw6/7GyP8A9Jpq/Qg9BX58f8Fm&#10;v+SLfDr/ALGyP/0mmqZ/CyofFEdJLunoWSqLSbfOpvn1/Dfsz+uOQ0PPoaWs/wA73o873pezL5C8&#10;ZOBXmnxDff8AHb9nb/sfLP8A9DjrvTNnFed+Om3/AB3/AGdv+x7s/wD0OOvteDocuf4b1l/6Sz5P&#10;imH/AAkV/T/25H6t0UUV/WR/NwUUUUAFFFFABRRRQAV8V/GrQ/8Ahpn9tXS/gz4nvLofDvw14aTx&#10;de6Lay7ItYuftKRRx3Hfy13btvf2zur7Ur5v+PPwS0n4t/FHwzq/hH4h23gT40+FoftVvNAUuZZd&#10;OZwskd1Z+YjSW7Nxu4GW96APEP2Kvg94R+I/wE/aJ+Hmr6ZBF4RuviJq9iLWL5Eto41tvJZOflMb&#10;IjD5uNi16j/wTb8ea741/Zms4Nb1M6zP4f1e80O21CWTfJcW0LL5Zdtx3MFbaP8AZVfqfH/A/wCx&#10;V+0vomk+K/CknxY8K+GPCvjHXLvW9du/D1jK99vuU2zLDvjRVVtqLtVl29QezfX/AOz/AOFvAXgH&#10;4WaR4X+Gt9Z6l4X0YNYxzWd4t4TNuLTebJGSPMZmLN0wW6AYFAHp9FFFABRRRQAUUUUAFFFFABXw&#10;x/wWK/5NCh/7GOy/9FzV9z18Mf8ABYr/AJNCh/7GOy/9FzUAfZHgP/kSPD//AGDrb/0Utb9YHgP/&#10;AJEjw/8A9g62/wDRS1v0AFFFFABRRRQB8Of8FWf+ST+Dv+w9/wC20tdH/wAEvv8Ak3O+/wCxguv/&#10;AEXDXOf8FWf+ST+Dv+w9/wC20tdH/wAEvv8Ak3O+/wCxguv/AEXDX1E/+RNH/GfYz/5J6P8AjPsC&#10;iiivlz44KKKKACiiigAooqlf6hbabZTXd3NHBawo0kssp2qiL95jQBwXxj8Z6noelWWheHBu8U+I&#10;JjY6ef8An3+XMly+f4Y1+b3rp/BPg6w8B+GLLQ9Mz9mtUwJJTueRzyzu38TM3JNcB8H7K48ca5qX&#10;xN1m1EUupxi10OE8m30xfmRv96Vv3h7j5RXsVAHkc/7T3w3tZpYZfEYEkbtG/wDoc/DK21v+WfrS&#10;L+1P8Ms4/wCEkwPX7Fc//G6+Grmx/tbxxdWHm+QL3WZLbzOvl+Zcsu7/AMer6LX9hp3UN/wmYBIB&#10;I/szP/tWvyvC59nuYSqfU6MJRi/63mj9vx3CvC2Uxp/2jiakJTV11/KDPXP+Gpvhj/0Mw/8AAK5/&#10;+N0f8NTfDH/oZh/4BXP/AMbryb/hhiX/AKHQf+Cz/wC20f8ADDEv/Q6D/wAFn/22u767xV/0Cw+/&#10;/wC3PM/szgj/AKD6n/gL/wDlR6x/w1P8Mf8AoZh/4BXP/wAbo/4an+GP/QzD/wAArn/43Xk//DCs&#10;v/Q5j/wWf/ba4nx9+zRbeC57PS7fxb/bPiq//wCQdoNppv725/2mbzcRxr95pG4AVqPrvFX/AECw&#10;+/8A+3D+zeBv+g+p/wCAv/5Uct+0n4v0jx/8S77U9BvBeWEthFH5ojZPnXdlfmUN/FX094S/aV+H&#10;WleFtHs7jxCIrq2s4o5IvsU/DKqqf+WdeaWX7EV4YLeWfxhHb3ARfNiisd6Rt3G7zBuH/AatD9hZ&#10;36+Muf8AsG//AG2vIwtDiTB4mrioYePNU3u4/h757+PxXB+Y4LD4GrjJ8lHa0Xftr7nket/8NTfD&#10;H/oZh/4BXP8A8bo/4am+GP8A0Mw/8Arn/wCN15N/wwxL/wBDoP8AwWf/AG2j/hhiX/odB/4LP/tt&#10;ev8AXeKv+gWH3/8A254H9mcEf9B9T/wF/wDyo9Z/4am+GP8A0Mw/8Arn/wCN0f8ADU3wx/6GYf8A&#10;gFc//G68m/4YYl/6HQf+Cz/7bR/wwxL/ANDoP/BZ/wDbaPrvFX/QLD7/AP7cP7M4I/6D6n/gL/8A&#10;lR6mP2pPhkpdf+EkG3jA+xXP/wAbruPBnjnQviPpB1TQb37dYrK0PmeUyYdeCMMAa+HPjf8AA+X4&#10;MT6Ksmtf21/aXm/8uvk+X5e3/abd96von9jJQfhDISuT/adxxnp92tMsz3Mq2YTwWMpwhKMbu3y/&#10;vPuYZ7w3lGDyeObZZWnNSkoq9rfaT05IvofQdFFFfoR+VBRRRQAUUUUAc/p/g3RNL8R6nr9nplrB&#10;rWqJFHe38UeJrhI1xGrt/sjpW1NFHPAY35R6Yt1EbjyfNj8zH+rz81WDim238RCSXwng3x18CaB8&#10;Ov2YvH2meHNHtdH0/wDs6eQ2tpHsTe2NzY/Cn6/Pp3iP9oD4U3kUtrqkUWkaxJb3MUiyoky/ZUZk&#10;Ycbtruv/AAKvZZ4bPWLKa3mEV5aSbo5Inw6P6qwrJ0TwH4b8OpYppWgaXpcdj5v2YWdnHCIPMIMm&#10;wKBt3FVLY67RnpXpUsY4QtO7fv6/448p5tTB80+aFre5p/hlzHh/inxpfP8AFzxtpei694W+GsVl&#10;Fbf2rrWq26zaneboNyyxK7Knlxr+7UtvXcJOK888DXOm2fwz+G2qa3JFfeCrXxvqsmoXd3bLDb72&#10;lultZ5YduI1+0MjfwiNtucBa+sde8AeGvFGqWuoax4d0vVtQscfZbu7s45ZoOd3yMwLLzzxU3/CK&#10;6R9hvrJ9ItHtdSd3vIGgUpcsyhXaVcYbcFwd3WuiOPhCmoKL6X+HpFx3tzdbx/lOSeX1J1ZT5u9t&#10;/wCZS2+Hp/28eD/G6fRPFVn8Q28FwXWqeM5PCjR3Wq6VIZLY23mfLbPh9hmZTKyDbv2bsEbvm5PU&#10;ftnjTwx4QtYfHvw8h0iK+sZNEi0DQrj7ZAyyK0a28Qncxnarqfk4TfvwA2Pqfw54Q0TwbYDT9A0i&#10;w0TT97Sm1062W3i3N95tqADJqlYfDvwxpHiGbXLDw5pVprUwbzNRgs40uH3dd0gG45x3NZ08cqUe&#10;WKfu7N2fS3UdXL51Z88mtd1r38jwzxD9r8N/Fjxxf+BviJoGjatcPFLrOgeKbFQkk32ZVhdJ/kkM&#10;e1f4SyA7u+4V6t8AfGZ8cfCzRtV/s610gYlthbafzaHypGj8yA4H7l9u5OPustdB4i8AeGfGzwS+&#10;IvDela7LbcwHUbOK48s/7O9Tt/CuhRPLG1B8vYVzYjEwr0lDl95W106K3Re9/wBvfCdeHw06VVz5&#10;tPe016u/XYtUUUVwnqDNo24xxXn138Bfh3f+IP7dn8D6JPq2/wAz7XJZRmTf/ezjrXoWRTGUH+HP&#10;41UKtSl8EmvQxqU4VPjin6j88VheLPB2i+OdFl0jXtOttX0yV1eS1u4w6MVbcpx7MK3cgikHNSm4&#10;vmjuW0pLlkMC5GDzXBa78C/h/wCJNe/tnU/Bui3uql1kN3LZI0jurbgzHHzc+td55iCUJn56eRnp&#10;VqpUpPmhJr0JnThV+OKZBBbJawxxwxiKNF2LGn3QK4bxT8Cfh/411mTVtd8HaTqWpyhRJdXVqrvJ&#10;t+7u9cV21vqFvd/LDcRTN6ROGNW8YojVqUXzwk0/IU6VOrHlnFNFSzsLfS7WK3tII7W2iXZHFCgR&#10;EH+yoqPVtKtNb0q90+/hiu7C5haC4hl+7IjLtZW+qmtAnigdDipu78xpZW5TL0TQbHwzotnpWl2c&#10;Vlp1nGsNvaQjakaL91VrUI5oBxQTmk22xpWHUUUUDCiiigAooooAKKKKACiiigAooooA+d/24vgv&#10;rvxv+At9o/hiFbzXdNv7bWrKwkdUW9e3fcYN5+7uUtg/3to4HNfHnjD9t/wHqX7YHwV+IXiyHVvA&#10;o0Tw7qNrr2l6tplyLnTbqRZFWPaE3SKzHhlXp12nKr6V+1P/AMFMdL8B6FPpHgiLW9H8dWWrwW95&#10;a+IvD0ipHDuPnL8zAbtoGNvXt1zXZXn/AAU4+AN9LuuLPxFPL/028NyMf1oAqfs63mvftO/tU337&#10;QSaDqHhj4dad4d/4Rvw9/a1t5N1qytJ5zz7Nx/d7nfDLwflHJVq+2q+O/gZ+11rf7R37Tc+meBNI&#10;1GL4O6R4fBv7/UdK+zP/AGg0jeXscnO3Z8oXb1ic9Oa+xKAPNfjv8cPDn7Pvw4v/ABl4nnlWytis&#10;Nva20e+4vbl/9XBCv8Tt+QAYnhTXingX9vF73x94b8N/Eb4U+K/hRF4kl+y6PqniKP8A0e5uvl2w&#10;fdG1m3DHvxWf+3iwu/iP+zJpFxifT774gWpudPl+eK427du9Putt3H71P/4KlsLP9lSfVUDQ6hpe&#10;vabe2V/EdktlMs6r5qP1jbazruX+970AfYVfJ/j39uo6Z8R/EHhT4e/CnxZ8WJfDUgtdY1Dw9H/o&#10;1ndfNutt207mXbz78dq+sK+Of+CXkv8AaH7Ous6vcHztQ1PxZqt1eX8vzS3Unmj9479Wb/aagD0P&#10;R/22fhrqX7O938YbjUZrPw9Ylre9sJwqX1vfLjdZeUzDdN8wwueQQenNee+Gf+Ch1tFe6LcfET4T&#10;+Mvhf4U1uWKDT/FOsW++x8yT5ovNYAeWrD+Ln34BK437JHhDQPFXxe/ab8P63oun6xoumePV1Kx0&#10;rUbWOe2s7pll/fxRMpWORv7yjdxXJ/t76B8WtIvD408Xy6T43/Z80PV4L298F6dJ9hvJIflWNriV&#10;ozvVZivyo2SH+7jlQD6O/aK/a00D4A6vovhm30fVfHHj/Xf+QX4T0OFnubhBndKz7SqqoVvUn0wG&#10;Zan7PP7YeifHLxjrPgjU/Det+AfiBo8K3N14c8QxBJTA33XRv4vlZGPyr99cbhzXzIniL4n/ABE/&#10;b3+K978KLLQ7vVI/DWjW1l4m8UCTydB0+e0jujEkEa7nkmkk3Ddu27WzxxXqPwK+I/jbT/2q5vhz&#10;8cfCvhO9+IkWgtfeHvHWhWSrLe2XmN5kW9l3xru3Db8nKN8rbg1AHGf8FmrqJ/2bPDNsJ4hdDxXa&#10;ymEyYfZ9lvF3beu3d/FX1z8df+Te/G//AGL11/6IaviT/gslHej4Z6M7aBaQ6WuoWQTX/LX7TJNt&#10;vP8ARN33vLVf3m3pmvtv46/8m9+N/wDsXrr/ANENXXg/95pf4l+Zx4z/AHar6P8AI/LLwT4SvfH/&#10;AIt0zw5pYi/tDUpjHB9rk2rv2s3zNtP92vej/wAE/wD4nbf+PnQPr9uk/wDjVec/sykn9oLwCW4/&#10;4mB/9FSV+r/Uk1+0cW8QY7J8VTpYZpRlDm1j/ekfk/DeRYPNMNKriL8yfRn5y/8ADv74of8AP1oH&#10;/gbJ/wDGqP8Ah398UP8An60D/wADZP8A41X6N5PpRk+lfE/67Zz/ADR/8BR9Z/qflXn95+cn/Dv7&#10;4of8/Wgf+Bsn/wAao/4d/fFD/n60D/wNk/8AjVfo3k+lGT6Uf67Zz/NH/wABQf6n5V5/efnJ/wAO&#10;/vih/wA/Wgf+Bsn/AMao/wCHf3xQ/wCfrQP/AANk/wDjVfo3k+lGT6Uf67Zz/NH/AMBQf6n5V5/e&#10;fnJ/w7++KH/P1oH/AIGyf/GqP+Hf3xQ/5+tA/wDA2T/41X6N5PpRk+lH+u2c/wA0f/AUH+p+Vef3&#10;n5x/8O/fif8A8/Xh/wD8DZP/AI1Qf+Cf/wAUB/y9aB/4HSf/ABqv0cyKZOf3Mn+6aP8AXXOP5o/+&#10;Aof+qGVdn/4EfjN4bXb4p0T/ALCNt/6NWv2d7V+MXhz/AJG/Rf8AsIwf+j1r9ne1e/4h/FhvSf8A&#10;7aeRwP8Aw8R6x/UfRRRX5GfpwUUUUAFFFFAER61+F/xn/wCSxePf+w9qH/pTJX7oHrX4X/Gf/ksX&#10;j3/sPah/6UyV81nv8On6n7p4T/75i/8AAv8A0pn7beCP+RL0H/rwg/8ARa1uVh+CP+RL0H/rwg/9&#10;FrW5X0kdj8Pr/wAWXqx9FFFMzCiiigAooooAKKKKACiiigAooooAKKKKACiiigAooooAK+d/2jml&#10;t/EVncW80MM1tp3mnzhu+TzG3V9EV8wftDarojfGDTNLvb37HqP9iLLH5v3JEaeRf++vloA811LR&#10;dM8VeB4ZPO/5btLJ/pLIm/b92tjQdFudL+xW8fkw6fEiy/6rf8+2uXuLfQ7zybez8QWn9ny3TfbY&#10;vKZ/tP8AeiT+63+10rprzWvtVjZR+H72LyradYpIvv8AyL/D/vUAaWra9Fpc815qH767tk/d/wB+&#10;RP4Vry39nP4geJfFfgDxzqEemTTXcWqX39jRTXK/vNs7bV+Zv4f9quu1DxRFda5DHHNaQ6hK/lXF&#10;rNFveRFVvm3/AHVrn5NQlSC90/S/Jsot7SyRQ/7Xzf3fvN96gD0LztcXwd9sk0z7F4llRfMimlV0&#10;3/xfdqv408TS6p4V/d/8hW18qLzYYv42+9s/zzXG6p4+vvh54Vm1STU4v+EfsYG+2/8ALaaP+Hd3&#10;b71ec6f42uZfCv2fzv7M0+23Sx+IPl2bGbcrOn3v4tvrQB6Z4F8RS6RBqdnql79t1CKf/SPJi/2V&#10;+5/d+9Xht940+Gkv9pxyXt3eyxXUsUl3D58Lxurfdfd97+VFr8ZNniPzLe9mh0TU/wDj31X5USTa&#10;v+183+eK4i3W+8b+P5rPxZ4Zlh0qWRrm31WHakMm3/V/Ivzfd60Ae2+NPjhpml+FYdc0uaKa0iSK&#10;K4/db3jdl/3a8fvPjppFxqv9n6H/AMhW58q5/wCe3mIv3pfl/h/2f0rivjd4d1KLwtqWh+GNZtNT&#10;urmRP3Vn+58xN399vlb/AL6FeP2fwd+K/wAKDD4jtLPyLvy1i8v92/yN/vHb/DQB7J4s+ImpRfEX&#10;VJJPKh8KxWUvmfxvcXW3c2z+7/3z8tZ3w/8AiFqXh6eG4/sy78rU7H/SL/zftFvbTt93eu4/L/s1&#10;mr+z/Le30OuaX4ghh1XU9stx525E+b5pF7/g1cfY69ffC/wd4m8H6fDDDd6ndN5cs3zvs27d3zZV&#10;f++qAPWNF8YW154jsryzmtNZ/wCWVxLD8jxuv/LXY38K/wB1a5vVofEMviOa3jm/tO7tf9Jt/sn7&#10;lJP9l9zbdy1wlp8Pf+Kch8QapN/xOpf9GsvJ+RJHX7rfL8vzf/rrV0tf7I8ATaXrEGrazFfSNbSW&#10;kO3fG7fMzI3935aAOe0u7tvFPj7RbNNSivIUvV8+18qRHlf+KPa2V/76+Wvebi30jxvY2WhyQ+do&#10;kT/u/JlaF/8Agf8AF/49WLY/AWL4f/YpPD813pmoXMHm+bdxed/Cv/AVrrPhxrXiH4d/DLWbzxBp&#10;n9p+ILHdJb3Xlr+8/e/Mzp/dWNv7tAGp42+CfiGLwdZah4Tvf7Gu9Mfyv9MlV0ud3ytv/i+ld02h&#10;/wDCB/B2aOSym8QahF5UUksMqom9t25k3fwr+tb3w7+NXw+8fQWVvp8P9p/89PJlbZH/AN9KP4q6&#10;T4neIvDUvg7+w5IYrK0lf93L83/LP5tz/L92gD59+E/h/wAGWF9o1vb+ILuG7lTzY5fKk2SP/d+6&#10;F/2a9E1b4R3PgrxjZf8ACH3s17/abt/bN3Ncsn7lW3fIn95q7Tw34ZtvH/hzw/b6X9kvbTf5v2vT&#10;ovJST/aTdj5fWug1r4Q6Z4N1W9vP7Tu/9OnX7Ra+az/e+Xd8zfKvrQBztn488NWH223s/wDQtViR&#10;baSX7Mz/ADt937v3vmra1CO28V+Ff7L1TWf+JhE/+th3Q+Y6r/tf7VaGofDHTE8R/wBoaHew/ZNi&#10;xXFr/H/vfM1HiTw7pksHmSQ/bZbGdYr396v+jQbfm/i+7/u80AeT6p9h16DWfC+sed/aFyjW1l+8&#10;3p8q7t29f9XXWfC+z0i/8K6Z/Yc3nS2N8ttqsX2n+6v+1RrWpRW/iqy0fS/D/naVL/pP2ubb+8dW&#10;+9v+98y/KO1ed3ngOLwXqup29vDLo13rl01zZah5TTJbO38XlL/tUAeheKtHtvAMGp3kfnXv255f&#10;M8n5/L+bcu/d/D6VT+DOmyyz3snk/wBjS+f9u828lWb7T8v8G37v+7XbfaP+Ef8ACvl+IIZZtV+w&#10;xfvYfke9/wBzqq/3qb4J8P6Glje3kmjXf2u+k+zfvpfnkRV+X5P+Bf7NAC+Jvj74D8JeN9A+GmqT&#10;Sz3XiFP3csO7yY/4l3/L/FXo+k6l9lnmj8n/AESL91b/AMb/APjtc/4b+G/hXxr4/wBA8QapZxTe&#10;JdDRvs8sPyfZkZdvzp91vlrurXRdI8OQf6H+5llnllklm3UAeP8Ax48QfFTS9c0aPwP4f/tO0ldf&#10;tEv7t/Lfdub7zD5dv616VqWj215/ZmqahNdw+Un7u1hl2J8zf7NamvSf2lpX9l6X/fXzJYZfntv4&#10;mr5w8O+O/Gfwn/aDn8GXmj3Ws+Fb61kvY9U+XMb7fu9/4v8AOKAPa/iVoOpywTXEdl9t811l/h/d&#10;p/Fv3fxfw187+KPBej6dBN4st4fsV3rE6xXEX2Zt/ksrbVf5f9Yv96vqiO6vvEeh/wBseTLZeb+9&#10;/hd5Nv8A46tec/EybU/FfhWaTR9Tihl/1UmoeVvSP5v/AB5qAOL+Ev7Pdj4Dgh1TVL3/AEu53S/6&#10;1v4vm3bP4f51wd98SvHCT/bNP8PzQeGpb6Wxk+2bX8xF/wCWvy5ZVrpvjp4m1Pw58FoNc0uG71P7&#10;Dar/AKLaRf6zbE37193zbd3zFav/ALNwvrv4L6bqfieeWKG5T7TJHd7U8vcqttoA7/wX400jxDPD&#10;pccMMOt2KLcyRfwRoy/K3935q9kmaxv4J5JP3F3Far5nnf3P+A1896D8JZdS1W91j7bF5Vz/AKvy&#10;dyfJ95V/75/Ou21DRdSlg0yP+05fKtZ2lkl/2F/hf+8tAHeahpNj4q8m3k82aK1nWWPyZdlTQ+Hd&#10;I1nXJrjT/Nhu4oF8yXzW2bP4fkauV8E69c3E/mR+bDp8v+r/AI/k3fe31rW/jKxfVb2OSaGGWKf/&#10;AFUP9xvu76AO2aG20mxmt5Jv3Uqf/tVTh1Kxup5tPs/Om8qP95L/APZ/xVzPiRt+qwyXE3+t3eX/&#10;AHPu/NWtpOm2NvffbPO8751l/cy/J8vy0AfN/wDwUZ8cWvwk+Ad49nNFZ614hf8As3T4hFvfy22/&#10;aW3fw7Y/l3errx81fBP7Hv7N198a/DfxQ1P7F50Nroctlp03y7DqDbZI1+6f4YznbyN6/wB6u8/4&#10;Ko/HWP4l/Gqz8IafN/xKPCFv5Uhik+SW9m2yTNtDbflXZH90NlWB7VyX7Jv7V2k/AqGz0y8WW304&#10;u01xdQR7285uNzIAN21VTHzUAcL+xz8S5fg5+0R4fvJ4R5V9I+iXsUsfzok37vK8HDLJsb/gODwx&#10;r9M7zWPEvj/Q/E2h6fpk2marE7RSSzSx/fX+FHX+Gvyb+PWveG/E3xf8T614NllOgX919tg822W0&#10;8t5NryKsS/dVZGdV9hX6g/BL4y3XjP4IeDNc0+C0/tbU4PL1GX7kPnQytHN8ir97bsb0+frQB89f&#10;t3eENSufg/4StzZXR1Xw9NLfaiItrwxpOkas24f3WiT/AL7avAP2Y/2s9T/Z2M+nyaPD4g8N310t&#10;zc2pkaG4ifaq74pRxnao+VlYfKvTmv1FhvP7Rsb3XI7KbU4oka2uJfl8mR9y/L+8YL83avnr4rf8&#10;E9/BPxEsINf8N2d34H1O+lzJBabbmwjRmX97s3f7/wAsbYz2UcUAR+AP26Pg14vvbxPE82oaCLqF&#10;YRFqFlvhPmfK0btFkMvqzKvy16N4C/ZP/Z+0e+0Hx54Y8NHU7S3u4JtPutO1ye7SOf5ZI3f5yv8A&#10;dba3bqK+KvF3/BNr4uaIC+gQad4yHXydNudlz97/AJ5S7N3y/N8u6vPf2cfjv4o/Zn+KdpcD7XBp&#10;P2r7Nrnh+8mkhhuE+43mp/DJHu3K23KsvpkUAfr82tXOl65Dp+n+b9k3/wCkfwfZk/h/3qNa1qXx&#10;HBqcd5/pulRbYo4rOJkeuds/ihY6jP8A2h50P9lXT+Vby/cSRP4d/wDF93ZUP/CYXOqa5PJp979t&#10;+w/6zT/K8ny9y/K3+1/eoAP7N0PTdc0zQ9Lsv9Evt0sl1DKyfd+78/3v+A1a8dWdtq19Npf9s/2Z&#10;qG+KW3tIZap6pqlq9j/pllNZXcT/ALvydv7z/c3fd+auRsfCfn+I/wDhINcs/tt3bP5WnfeT7Mny&#10;7v8AZba1AHaeH/D/ANvsfLuJpr2XfLL/ALf/AH2v/oNcz408D6vdeFZ447KH7XL/AKy0hlVH/wCA&#10;fNtWu+vte0i3sYZLOaKaKWf/AFv8G+qfjj4jW1xpU0cf+m6hE6xf6r+9QB4Xrlj4h8Of2NceTND4&#10;ftYIor2LzVeaR/4Wd1+9tWtaS8ttWnh1TyZZtP2eVJLN9yP+L7jVl+LrrU/FWlf2PrF79i1C523P&#10;+ifImxf4f7tWLHxVY6XocOj3k32KW1/4+PO+fzHb5qAN7wbZ6ReWPmR3sN7dy7pY5fmRI03fKtdt&#10;o9nqekTzSaXpnk/P5skvm7/k2/eSuV8I/D3ZocOuXFl5MtzuluJf+eif3UTd96u0s7658+e30ub9&#10;1FB/z1/1f+zsagDzf4mWvj34jWNlZ6fexaZaRTt5l35Xz/7v+z/vV6JZ61beH/CumafJN+9lRbaS&#10;68r+P7u7/vquosfFmkX99Do9x+51CKCKWSL/ANm/u0W9vFdfbbeTTPJ/5ZRyw/c2btytQBzcPhOx&#10;+ww6f/qYt7fvfN2J83+x/FWLpOi6n4c1WG31Ca0h0SLb/Z0UMX+rfd82/wDhb2rqlhlSCaS8mimi&#10;i/1f7r/V/N8tcD4o+HfjPXPHGmXkfiCGHSopP9V9m3+Ym5fl+98tAHrP/BSn/kgen/8AYct//Rct&#10;fmK3ev03/wCClpz8AbD/ALDlv/6Llr8xZGr9r4Qy6ljctXtY/bZ+58G4uVDK3yfzMd1xQ3WmqtO6&#10;V7lbLqOBcj9KhiJ14gc0DigHNHQ16cMNDl54GE6soiZoA5pcUvSpeXQqh9ZlESk20u6m+ZW+HyWM&#10;uaBhVxkYjgM0E4NKSQai3ba9zD4KHLycvvHHWxMojt2Kafl61Vku9tVZb7d1r3KOWxh9k8OtmUYl&#10;5pKoyajsmokvN0FZF1Lk166hCmfPYvGy5fckdHDfb6m873rj49Qkt6mj16SuGdHDyfPMKOdyhHkm&#10;dWZ8mmNNXKy655NQPrUj1MKeHp/aLqZ9CXqdVJqca0sOpebXHLeySGpI9S8uq5MN/Kccc8qyl8R0&#10;9xfbqqPqcs42Vl/b43P+uqy91GsHFdcHSj8HwmE8dOvze8R3t66fcNcvfN9orWurv7QNlcxqUvkX&#10;v4142YV+WPOfL4/Ec0fItzweef3lYeq6d5hrTSWRxvps8kckMteBiI0qsDw6yhVic4kMkUPtWZM2&#10;+X566RI47j5HzRPokaxZ718viMvniYe58J5X1eX2DmtnNRtb1tNY7arzLXiTy2MY++c0oyiZJhqS&#10;3g3VaZd9TWq7a46OWw9tH+Um7LdmvPyV2ejJshrnbGPZPmtuGaSKX3r9Ny2n7D3z6DBfu/fN+BPP&#10;NakMflVl6bNWtbt5lfcYfl5ec+2wyjIuWtr5tWJbCprGIpVrbWdavGlM+xw2DjUpe/H3jMks8Go7&#10;myL4Fafl8471v+D/AAtc+NfFGkeH7Hm61G5js0/ds/l7mxv452r94+1clTNKVGPP9nqaVMtioy5/&#10;difoP/wTW+EB8H/Ce+8ZX9mItV8SzZt5SefsUfEfGPl3PvbvkbTW98Av2mNO+I/7TvxO8Lx6j5tg&#10;fK/sPn5ZPs6eXc7PnI+98w2qMjcTXtuoeEr7wZ8GZ/DXgiKH+1LHSGstLjnPko8yx7VZ2TG3Lcll&#10;7k18MfAr9jj42/Cr4weGvFcllpRhtL1TeN/a3zPA/wAs3TlvlZ22/wAR25r+caNXA57LMsfj6yhO&#10;a/dpu23vLf8Awxj85H4/B0cT7erVlZvYT/gpT8Mo9A+Iei+OLcEf29B9muwZBtE0Kqqlfmz80fH3&#10;cfJ6tXxjcnJ80V+wf7ZHwzHxS+A+u2sZkGoabGdVsfK6maFWbb1H3l3L7Zz2r8ebr5rbFfqnAGZ/&#10;2hlkKM5e9S93/t3p/wCS+7/26fcZDivb5dydYf0j9OP+CbfxJ07xD8Ev+EQ89I9Y8PXU3mWoyGeC&#10;aVpUl6Afed1+X+5z1rnf2gP+Cb1r468Ra14o8E682m6pqc8t7Pp+qr5lvJM5Z22yj5o9zN3V8ZPs&#10;K/PbwL4m8TeDdbh1/wALXl3p2p2XP2mw/wCWfysvz9V27d3ytxX2R8K/+CoGt6ekVn458NRa1GnH&#10;2/SnFvMB83zNEco38PRk714mbcNZ5leaVs04fnzc75nHTm195/F7sv8A0ryPl62DxVKs8RhPtdDy&#10;aX9mr9ob9lLxD/wm2gaP5s1gjR/2poZjvlKSR/NugK72Ve+6PaCikdjXlfxo/ab+JPxs02DRfHWs&#10;fbbbTbpriO1+xQ2zxTBWjbd5aBv4nXa1fqr8J/20Phh8XL600qz1iTRtdu9qRaXqsflSSPt3bVYZ&#10;Rj9G57V4N/wUp/Zz0e+8CH4l6FpsdlrWmzqmqG1gVftsMjqvmS8jcyHHzck7sHoNvBlnEFWpm1HD&#10;57gowrytGE+Xll/d3/m/u2OFVpxrcmIp8r9D8u7i4z+7pQ0igetT3Vn+/q5NpxQb6/Y/YzlKR6Ua&#10;U5SkU7W48qtywuhKfnrBmh2TVdsXkjOM100JSpy5JnZhqrpz5DsrYg9DVa9TZ3qms8sMFDXEstd3&#10;Jyy5z66eMhOlycuobdtXI46oxySS1pW/mvVznGETPDRjORX8mVZ/en3N55MPyUt3HIp9qjNvuhNZ&#10;KUakec2mp0uaEDJ82W4nq5Z/JRb6b5hrWitI46mdWNL4/iOTB4OtOXOLDGXhNfo9/wAEvE2fDvxv&#10;/wBhiP8A9ELX50xocGv0X/4JfcfDvxv/ANheP/0QtfivHePnUwVSjyu14/md3EeGjDJJT63j+Z9s&#10;1y/j/wCHXhn4qeHp9B8XaLaeINEkdJHsL+PfEXXlW/CuorA8XeLNI8DeH9S8Q69qUOj6LpsDXN5e&#10;XR2pFGo+8f8AOT0Ffz6fh55P/wAMK/s//wDRJvDH/gCtdB4E/Zb+Enwu8Qw6/wCE/AGiaBrUMbRx&#10;6hZ22yVEZdrDd7rXijf8FTPgZ5kgt7zxJexb2jS6tNBneGTa23ch7rXa/Bn9uz4YfHTx5aeEfC41&#10;8atcwyyx/wBoaRLbw7I13N8zcCgD6L9K/Pb/AILNf8kV+HX/AGNkf/pNNX6E+lfnt/wWa/5Ir8Ov&#10;+xsj/wDSaaplsxx+KJkvL++pvm1Tkl/f1H5tfxX7M/s7kNDzaPNrP82jzaPZj5DQ8yvP/GMm/wCO&#10;37O//Y92f/ocddh51cR4off8fP2d/wDseLP/ANDjr7HhGHLnmG9Zf+ks+O4shy5LX9I/+lI/Wqii&#10;iv6lP5gCiiigAooooAKKKKAOK+K3h7xV4o8EalYeC/FZ8G+JiFkstWNjFeRxsp+68UqsGVvunbyO&#10;o9D8E2H7O/7V0f7XWp62nxG0+DWJPCK20njn/hGI/sMkP2lW+wrFs2+ZuHmbuuFr9K6+IP2hG8ef&#10;tA/tf6P8FfD3j/V/hp4W0Pw2fFOq3/h+5aC+vS0vkrEjrjbt3J8rHbyzEMVWgDZuPgf+2BcwSxn9&#10;ovw9GJE27ovCNsrD/wAcr1v9lD9niL9mX4P2nhBdZm1/UZLqXUdQ1CaPYkt1Lt8zYv8ACvyjGcnv&#10;3xXwx8OP2efiT8TZvjt4UsP2gviZD468B6t9m06Q+IZ3069hlXzLdX+YP5reW6uy7VBZSN3zCvrr&#10;/gn3qekax+zjpt/p2qeINZ1W4vrn+3ZvE999rvo9SVljmjaTptUKmzH8G3PzbqAPpiiiigAooooA&#10;KKKKACiiigAr4Y/4LFf8mhQ/9jHZf+i5q+56+GP+CxX/ACaFD/2Mdl/6LmoA+yPAf/IkeH/+wdbf&#10;+ilrfrA8B/8AIkeH/wDsHW3/AKKWt+gAooooAKKKKAPhz/gqz/ySfwd/2Hv/AG2lro/+CX3/ACbn&#10;ff8AYwXX/ouGuc/4Ks/8kn8Hf9h7/wBtpa6P/gl9/wAm533/AGMF1/6Lhr6if/Imj/jPsZ/8k9H/&#10;ABn2BRRRXy58cFFFFABRRRQAV4x8SbofFHxxZ/DSzml/s63RNS8SS+X8htd37u03f3pG69wqf7Vd&#10;t8TPHEfw98I3mrCL7bfErb2Viv3rq5dtscS/7zMM+i7j/DVL4Q+BbrwV4cml1i6+2+JNXnOpardn&#10;gyTsqjb/ALsaqsa/7KCgDuY4/KARBiOpaKKAPzKsP+SpQ/8AYxL/AOldfpmOtfmZYf8AJUof+xiX&#10;/wBK6/TMda/NOC/hxP8Aj/zP2bxH+LBf4H+g6iivKPGXxRuL3xDP4I8CCK/8WqF+0XUqb7TSY2zu&#10;lmb+KT+7H1J68Zr9LPxku/ED4qf2Lqo8K+G4RrHjm5Tdb2HzeVbI3/Le4YfcjX72PvN8oH3qn+HH&#10;wos/BFxfaveXk2veKdTCnUNbuz88n+xEv/LOP0Vf6Crvw6+F+kfDqC7Nn515qt+/nahqt4++5vJP&#10;7zt6eijgV21ABRRRQAUUUUAFFFFAHyT+3P8A8fvgz/cvP/aNdv8AsWf8kin/AOwncfzFcR+3P/x+&#10;+DP9y8/9o12/7Fn/ACSKf/sJ3H8xX5hg/wDkrK/+H/22J+zZh/yQWF/x/wDt9Q9/ooor9PPxkKKK&#10;KACiiigD4Y+IT6/4W/ah+J/j7w0ZZ7zwpa6Zc3+mRDb/AGjYSW6/aI920/Mvlqw/3f8AZr7F8IeK&#10;tL8d+GNO17RbpbvSr+FZbeaPoy1458NSD+2D8ZfX+z9I/wDRFZfg5/8Ahmr4wnwbOvk/DzxdO1zo&#10;U38Gn37f6y0Zi33WxuT34HevqsdBYqMaf24U4NeceSN1/wBu/F/4EfLYJyws5VfsTqTv5PnlZ/8A&#10;b3w/+Al39iFdvw98W/8AY36p/wChrX0TXzx+xF/yT3xb/wBjdqv/AKNFfQ9eTmn+/VvU9TK/9yp+&#10;g+iiivLPVGg4oPaub0Dxpp3iTXPEGk2olN1odzHa3glj2qHeJJl2n+L5ZErpKbi4v3iE1Ne6Oooo&#10;pFhRRRQB4r4s/a3+F/gjxLf6DrPiGS01OyfZPH9hncI21W+8qFfusKyf+G4/g3nI8TSk/wDYOuf/&#10;AI3U/jX4/XPhbxTqWkL8JPGOvfZn2f2np+mrLb3A2K25Gz833ttYh/agvSf+SG+PwP8AsEp/8VX0&#10;VLCUHCMnRlt/z8h/8ifMVMdVjNx9vFf9w5//ACR9GrKHhDoOK4D4xfEm/wDhr4YgvNI8Nah4r1W8&#10;u1srSw05P42Vm3u3O2Ndpy30FegI+6NW9ac6+vSvn4OMZqUo3XY+hqKU4OMJWfc+OPhcvxBP7Ytl&#10;d/EX7LDqt74aubmz0uzufNi0+BpkXy+Pl3bl5Zc7uuew9v8Ajv4C8XfErStG0Dw9q8eg6PcXqya7&#10;dw3DQ3ZtV58qHap+Zu7blxsX7wYiuT1M4/bn0PJz/wAUXP8A+lRr2zUfEuk6PqWm2F/qdrZX+pO6&#10;WdrNKqS3LKu5lRTy21eTjpXt43EzdahiIRV+VaJabvp5Hh4LDwVGtRnJ25nq3r06ny98YP2Y/Avw&#10;c+GWp+MvC13qHg7X/D9qLm31KG+kf7TMu3y4plZirLJJtXau0Zb04r6T+HGvXPifwF4d1q/tvsN/&#10;qOnwXU9tn7jvGrMvP1NeH/Gb9mWbxHqGseMbXxrrcmp2cratp+l6tKt1pNtNGuQv2dl+78v9eele&#10;q/Av4ht8V/hN4b8WSW/2WbUrbfLF/CJFYo+3k/LuVse2M1OLqzxOEhVnU9o09W943Xw/gTgqcaGM&#10;nShT9mmtEtnZ/F+J6LRRRXiH0gUUUUAFFFFABRRRQAUUUUAFFFFABRRRQAUUUUAfPv7but/Dvwz8&#10;BNS1j4laPN4l0bTr22ubLRbW6ktpr2/Df6PEroyt975j1+VWOG24r5/n/bf/AGjrXxf4O8M3nwC0&#10;nTda8XWrXulWuoeIFtzKiruZWZ8COTb/AMs2w/8As17H/wAFDvhzr/xD/ZvvP+EcspdT1DRNUs9a&#10;k0+1jL3FxDBJukWFf4pNrbtv8WzA5xXlv7T3xK0z4i+AfgF+0t4VtNQ8Q+D/AApr39p6jaQ2v763&#10;spf3NxO/+1byQbSq7gS2dwVd1AHc/swftM/Fr42/FjxJ4Y8X+AtE8BWvhXfHrFodSabUfPZV8jZF&#10;x+5bc7ed8yPt+U19cV8KfBv4haT+0N/wUF1Xx/8ADYzXvgbSPBiaRrGsxQNbw3t48zSRqdyqzMq/&#10;L8/I8rjjbX3XQB4p+1T+z837RPw0GiafrMnhrxNpl7Fq+h6zGnNtexZ2b+N3ltnadvPQ84wfEf8A&#10;hnn9oX46eMfBsXx117wTD4G8N6jFrh0/wbHO8uq3cO3yY7jz02+X99m7HONv3WT7ZooA4Nx8RP8A&#10;hc8Wz/hH/wDhV/8AY/7z/W/2r/aXm/8AfvyfL/4Fmvme5/Z5+P8A8D/H3jS4+BOv+DrjwX4q1KXW&#10;5NK8ZJMj6beyMxmW38hceW3GPT5RjgsftSigD470v9hTUrH9mnVPBn/CxdRsviRrGtDxTeeM9Okk&#10;iI1M7dyqsbIzQ7d6hWP3m3gKcKuJf/s8/tK/HfSLPwP8Z/HHg+z+HkcsEmqSeEbeb+0daSNlPlSt&#10;IoSNWZdxZV6/w44r7fooA+XPi9+zz8RNC+J0HxK+BOv6JoOunSINC1Hw34htmOl6jbQt/o7Fol3r&#10;JGGYBvm4VVyo3Au/Z/8A2dfHdr8WtS+MXxp8QadrfxDltP7J07T/AA75iaXpVj1ZU3gMzO2WO7p/&#10;tFuPqGigD4A/4LP/APJsPhr/ALG+1/8ASS7r60+Ov/Jvfjf/ALF66/8ARDV8l/8ABZ//AJNh8Nf9&#10;jfa/+kl3X1p8df8Ak3vxv/2L11/6IauvB/7zS/xL8zjxn+7VfR/kfnP+y9/ycH4D/wCwh/7Tkr9Y&#10;T2r8nv2Xv+Tg/Af/AGEP/aclfrCe1foviB/yMKX+D/26R8TwV/uFT/F+iHUUUV+Xn6EFFFFABRRR&#10;QAUUUUANXrTLj/Uy/wC6aevWmXH+pl/3TQgZ+Mnhz/kb9F/7CMH/AKPWv2d7V+MXhz/kb9F/7CMH&#10;/o9a/Z3tX654h/FhfSf/ALafmPA/8Ov6x/UfRRRX5GfpwUUUUAFFFFAER61+F/xn/wCSxePf+w9q&#10;H/pTJX7oHrX4X/Gf/ksXj3/sPah/6UyV81nv8On6n7p4T/75i/8AAv8A0pn7beCP+RL0H/rwg/8A&#10;Ra1uVh+CP+RL0H/rwg/9FrW5X0kdj8Pr/wAWXqx9FFFMzCiiigAooooAKKKKACiiigAooooAKKKK&#10;ACiiigAooooAK/OH/goq+kad8ddA1WUz2etxeF1FvdxSfJIn2mY+Vs/iav0er8yv+Clfwd1L4o/t&#10;J+CI7KG08n/hHki+03d75PlP9rmO5E/ib5qAPN/DfjrxDL4c8M+JLjTP7M8qdopNPh8t38j/AJ67&#10;1/vfP8rV13jD44eEPB/hWaPWJpdMtNT/ANZ5O7fHu/i+Vd1O1D4f6v4K0r7PeXuneVa6c1t9qmlV&#10;JpE2/wACf7P5muN8XeEdD8ZQeH9Q1yH+04onX7FL5X+s2rt8qX+7/wAC60AXm+LngyLxHeXHh+b7&#10;brdjo8VzHFNuhe5/u/PJ8u6ptN8Ua5YfDnU/FlxNDqeoXSeb/ZUO1PL2t93f/n2ry34reGfD3jfV&#10;YbzS9M/gXSJIvKbf+7X5tj7vu+lcz8M28Q+GfEfl3ll5Ph+13W3m3dzs8vb95tjfMy+lAHQfET4u&#10;WzeI9M8P6Xqf9mWmpzr9ou/lT7F8qsyv/Fu3V2mi+AdTt/Oks4ftulb1+0eTL/rPl27tjfNXjnxu&#10;8DeGdYg0yzs/+QrfXry/2haReckjybWbe275Vrqfi18TP+Fb+FbLT9L1nUf7VsYIPtEsMTeTI+1d&#10;rO38LUAZPxO8JWN14Vs7PVIdR82xvV+zyy/JN977qJ95vl/urxXqFj4d8Q6d4c1OOTzf7KtYPNjl&#10;vJfnkTbu+5/Cyt/C3zVmeJPjD4a8QeHfDHjPxZDL/aOmokUd2Y2Z7Z2X+BR97dXR+MPGFzqngeHU&#10;NU1OL+xJUiluPJiXzpE/h+T73/fNAHy/rmk6vonhzTI7eH+zPu3PlfNc+ZNu+9vXK7drfT/vmvVv&#10;BcPi+88Of8Vh52p6f5/2n+0IZY/Jj+X5Yv8Ae3dK9Ms5tMuPA8On6h9k0y02L/Z3ky/8sPvfP/Ev&#10;3uaxdP8Aip8OfBHhWy0O4vbS90qKdfLtYZd6Rzr91tn+z/e6etAHk1jN4lt/H02h3HnWWiy2sv2e&#10;XzFea5+bb/F83zfdrb8PfCvw/wCL/C2s6fJZTedFffvPOlbfG+3a3zt/DW94w8cXPhTVbLUNch06&#10;ylinb7FLDL5z7G+7/u/7tb39uW1h4OvdYt/9VEn2m4lvPn8t1X73+1/eoA52x8N+AvDOlfY7f7Xq&#10;en6ZatqV7FDHJ5McKttmZGb5Wbd/CrZxz0ruNP0+5TQ7LXPCd7FNolzar5drNF88afw1i6DrGuaz&#10;pXmSfZIfDUtqtzceTKqeYjfeX7v8X3tvXtXRaD4ksfCulWX2eb+05b66+zadF5Xkp/eWJ/8Ad+f5&#10;moA0l+IEt5YzaPb+IPO1uXb5dr9m8l/9r7y1R8aW8mveMfD9vH4g/wBU/wDpunw7Xe9Rl+797cv3&#10;d1d5b/D3z/J1C3+yTahFI3mSzS7H+ZfmVHb73+7XF/D34F2PgbSr3xJcf8lAtdRa+jtIblZnj/hX&#10;5/u/6tn+WgBvh/4Zy/8ACRz29v4fm0bT/l+zyw3Mbp/u7F+b/vqtT4a65feEp/E0nxE1mabRLWdv&#10;L1Ca2V0kg2/wPHn/AHfm616d4P8AG1jpMEOnx2X7mW6l+0S+UyJH8u75P73zVoePtJ0PxR8OdTt9&#10;Y0b7bp9zOsUlpp3z/db5fSgBvhv4ieDPiXPD4b8LzTaZaWsH2mOWGJofMT/Y3Ybb/tV6JJY31xrm&#10;maXp/wC5tNjfaLr77ybf4fm/9Cr53t/AemaX/wAI/J8N4YdM8QeGU+zXEU27f9ikb95EjtndX0B8&#10;PfGGpwa5e6fqkP8AB5scsPzps/8AsaALXib4U6R4o8Rw3kfnQ3di6yx+TuRJH/2/4WrkfiVbxfDf&#10;XIZNH8PzanqHiGf/AImP9yNP+ev935a9U8L+Kop9cvLP/ll8stvd/Ls3t/6FVr4la5bad9iuNQvY&#10;of3n2aOWb/nu33f++qAPI9U8M6RdeKtM1TUP3N3o+ltFb+Tufy9zKzN8vy/w/do8M+NotU0PU7PQ&#10;72LU9V89raO7miaFI3/3Gq99j1O18Van9nvYZtP2LLHFDt372avMvi3o998Ur6DR/h/4mh0DxLoV&#10;19p1GLy1+5/zzfd/eagDpfFGtanPpU2hyQzanqsqfZpLqGLYkbr/AA//AGXQ113irWovBuh6NrGo&#10;Xvk6VYov9o/ut7/Lt/u/NWX4L0vU59Vnkjm/4mESLbSf3POX7zf7v+1XQah4d0i48R2VnqF7NNNc&#10;wfvLSb/Uyf3VoAyfA/jbTNcvofGGjw/2npOp7ovN83yfL2/xbG+atrx54o1fTdKhuNH8Py+IIpbp&#10;Yo4vNWF4938XzVh+IPCf/CKz/aNHhhsoov3slp8z+Z/dZE/h21seG/FWr29j9j877bqFz+983ylT&#10;y0+6q/8AAaANSFrHQdV/s+3h/wCJrfbZZIvm2fd/v/d+tSXXhe+vNcvY45orK0iRf3s3zvI//wAT&#10;/DRJrEVr4jnuJL3zru1T95+6+SPcv8Fcf8Rrfxx4jgsrjwXexQ6hK/m3EV5F/rE/39u1fl/hoA7a&#10;TXLnRv7M0OSyhvYpU/eSwyqife+9XL+KtLsX/wCJfH/xLNKin/d+T/y0+Xbu/vVD4o8RSppX2O4v&#10;ZYYrV4vMl07a/wA/93/drx/xx8fND17x/D4H0OGWbVZUllklm3Im9W2tFu/2vvUAezab4ilg0Oyu&#10;I7L7bafLbXEvm7PL2/733qwdW1rw1cX2p6P4s1O08qVGube0+5/ov975f/Qao6f4X8Q69BDofiia&#10;GytIn82OK0l2fdb5d7r/AJNc/wCOvCfww+Ktje6PqGmXc2of8eMksMUifP8A7/8Ad/2qAPYtF17T&#10;IoPtGn3v/EvitVit7Tytnlov3W+b5qtSalFZa59ouL2WaLU0W2t7Tyv9W/8Ae3//ABVed6T4PtvA&#10;E+mXlnZ+dLFYxab9rvLnZ5cCqv8Ae+83868/8RWvxU8QeP8Aw/qlvN/ZnhqK68q4tPld5P8Aaf5f&#10;lWgD2jw3fWPhWC9k1C9+263cv/x6+aqJ/sr8vy/drmdHm0zxR8TdZt7P9zFKkX2iL5q82+MP7P1z&#10;8XPDujW+l+LIdNutH1T7bJdGP+Bf4dv8O2vf4bfQ/hzpU2qSTS/vYF/e2cXnPI/8VAGlqWm77GGO&#10;PyZrTf8AvIvm/ef3dm6uD8feNLn4b+DpvFFvDDpng/R7WW51GKba7/7K7GYfM0mxQvcvivQIfF2m&#10;RT6Nb3EP735pY5f4/u7t2z+GvLP2i/hx/wANMfCv+y9L8Qf8I/pVzOtzJd/Zmd5IV+Zl270+8397&#10;d9zpQB+Vvwq8G6t+1F+0Hpmj395L/aPibUZbnUb+IKXjj+aSaRFZgGKqrsFzzjFfYet/8EsvCWhW&#10;4nufibqMID+W4/siPj/yLXW/sqfs/eFf2ZfGN7rlz4ml8QatqcC6bZf8S3yXt9zbpPuyv97bt+av&#10;onxZdW2szwx+T+6vpPs0lrN8/wB6gD80/wBoP9jW2+E3gGfxX4c8S3Xiaztp1ivfOtUh8pG3Lu4d&#10;t3zbP++s13n/AATg+IV7JN4k8AW0MM11MF1Oy82TD/KVWaNP+A/vO33G67q+tvEnwziuvCus+F5N&#10;Mih0W+tbq2+yw/fkRlb5tm4fdkZG+9/BXj3wa/YT1T4D/ETwl428P+PhrF/DJm40q7sPsaS2zqyz&#10;Ru/nn+9/dPPP8NAHlv8AwUc8Ia5ZT6N4nsxqEPh+/T7FqNrFcs1pHdRtujbyx8qblP8AFzuRuneP&#10;9l39urT/AAB8LNM8B+LvPxpd1INPvzueKKzk+byn25bcsjPj5cbX7bfm+3PGXiPwj41bUvBnjfR7&#10;SW2kTNxYXcbfZ7j5l+ffx8ytsxt+buK+TPiR/wAEtra4vru/8EeMvsmkvtkih12Lf5X/AD0XzY/m&#10;bb2/d9OpzQB3Xhz/AIKCaLog/tXX9R0+fSftTx21hpHz3cY2syysm35d33drcZavgn4l+LL/APaR&#10;+PeteILPTfsV/wCKdVaWO1Em8R724+b/AGVHJ9q+jdI/4Jf+IZ9Ugi1D4ieHYbSQ5eW0huJpf+Aq&#10;yoN3+8y16P8ADz9nLTf2aoItcs4JdY8VW195f9qSxb/KhZdvyIvEO7dzu3N23YoA9us9Ni8R+HPs&#10;95pn+iRWsUX775PtLxqq/wC8v3d1bHw/8E/Z/tkmsfudQ2L+983/AFifeX/Z+X7tepWukxavYw6p&#10;JDD52zzZIvufw15z46+J0WiWNlJ5P2373/Evh/5afMvzb/4aAOX/AGlNFvtU0rTJI9Z/4R+LTLqK&#10;+t/Oi/1nlt83+7/wKuR+JH7Wmkav52j+F5vtuoW0H+mxQ/ckfbubY7fL93+7VH43Xl94/gh1DxJN&#10;DNpUrrFp1rDum8zdt+/t/ustcz4P/Zr0i/8AEdlqkllaQ6rFul+1fMiSbfl+RPur/BQBa/Zzt9T8&#10;f+Dof7c+16Zd2s7XMcX302L80f8AwKvcG0PXPE2lf8S/U/J826il82aJf7vzLXTeFfh3Lodj/wAs&#10;fNl3eZ/ckT/f/vU7VPCNz9u0y30PWfsVpE6y3tr99JN38O+gDh77wP8AatV+x3HleVYov/LJv9fu&#10;+Vvl/wBqty38P2099N9ohhmll3Syed/fWvRPFGh6ZoljDeXn/IQudsUkvm7Kw/Dui2Ol6re6hqE0&#10;Pm3N15scv3/Mf/2WgDJ0W6tfGtj/AMI3JZTf6L/y1+ZEjfdt/wArWxN4FttJ0r+0Lj/lxRZfNm/5&#10;abf/ANrdW5a2Nt9u+0ah5sMss7Sxyw/3P4fnrF+LUPxB+3aN/wAIn9km0/z2i1G0vPvyJt+Vvu0A&#10;Q6XpNj4vsdM1yOGb/Rt3l+dEyPJ/e+T+76V0n9k3V5B5dvNF5Uv+rim+/wD7VdJp9nfRaVDJqE0U&#10;P7hfM/j/AIfu1Xbw/Lb+I/tkf/LXb+9/9l2UATQ+G5bL/Q/+WWxYpKrtJFFPZW/2Kb96/wC78n7n&#10;y13mpeVLY/u/9bF/01rFjuLbVJ7LT7yGbzYn/wBV5Xyf7u+gDzj/AIKX8fAGw/7Dlv8A+i5a/MQ1&#10;+nf/AAUw/wCSA2H/AGHLf/0XLX5iba/ongWClky/xy/9tP2PhFv6i/Vjlaj2qOnLX2VfLqVVSPvq&#10;WLlTkLS80nWlFcMMNKhD3zslUjOQE0NQTSVvCtCMTJ0pSGbfahvkqT6VC4r3MO4z988ypCVMN23v&#10;UMwMtSOKjaSvXowjzc55tafu8kzPupPKqiD59Xr0bqzbYZNdz5uY+Sr/AB8hajk3U6SGN4feqfme&#10;VUglxU/EZxqR5eSZHNZ1mXEW2b93WzdTfuKxZ7j/AJ6Vx4jkiedieSJVmh3Gqv2jyKLm88qse4uv&#10;Nr5ytiYU/gPn61aMDa+0bv8AV1TnuJIj89Ubfz/v8/WrjR+b/rK5vbSqxOd1ZVIgl2U/1lRT6rI1&#10;W5NP5/eVl31ntP7uoqvEQgZ1XVhAuR6lsrB1TUt037upn+WDy6zmg3n5+a8bF4mrUhyHmVq1WceQ&#10;s/2nKf8AV1PZSymGWR4qis7PzavNbCI+WlZUYVpS55k04zl7/MNtZN9XY77d+7kqKGxp62Enne9e&#10;nThVpx9w7oKcYkU7Rt9yqFzZvPOdgrQ+zyKfkqS1j2y1jVo+3l75HsudmFdWNzFUdrYyPNXXTaf9&#10;q/d0zTdKjSbpis/7K/ex5PhJ+oS5/wC6VLOxkgm962ls8/P2rR+wx+d7VoxWf7mvr8PgPZxPpcPg&#10;OX3Cro8P8ddFZWu2qlrp/lQ5q/atsP7yvahHkpch9bgaHsuXnNBY9tSqAeDxUS/OalAI6ivlcXP2&#10;EeecuY/Q6ClUl7kdB55UAJgnvmvrn/gnV8KH8U/Ey88X39qJdO8Ow+XbyN/z+SdO3zbY9zexda+R&#10;tm6Tbjb+tfTf7O/7Ztr+z94Cbw7aeCf7ZmkuWubjUP7TWF5Hb7vyrAflVV/iY1+f55VxOJwUqOBj&#10;70/d7adfiOHPsNi6uBqUcJHmnL3d4rTr2Pqj9q/9sG7/AGevFmjaHpWiW2s3V5ZveXH2mZ4vLTdt&#10;j24Uht21/ps/2q8KX/gqL4lY8+BNMJ/6/wCT/wCN18x/GX4nX3xh+ImseLL2E2ZvnXy7XzPN+zoq&#10;qqx7to/9BrhEiIPrXTk3CWU/UYRxlFSq21fNLf8A7dkfI4bhfDU6NOOJp3n1P2I/Zw+OFt+0P8MW&#10;1iWyt7PUo5pLLUNMjkMiRH+HllG5WjZG9OSOxr8vf2kPhWfhT8XvEfhbMhtIZzNZzSDa0ttIN0f/&#10;AHzu27u5Rq7H9mH9qC7/AGbLnXzHo3/CQWurpF/ov2j7N5bx7vm3+W+75WxWZ+0n8ebT9ojxXpvi&#10;GPw2fDd9bW32a4CXS3P2hN2Ub/VI25dzjvxt6VlkOVYvIs8rexh/ss/7y937S+1ze78Jy4PJ8Rgc&#10;wqwhH/Z5+a//AGj9DP2RfFfhr4mfADSHs7TSxdm1XTtctbS3ji/fKnlt5qL/AHl+YZ6q/vivhv4x&#10;fsH+P/AHia+bw3o8niPw1cXLnT5bCUSTRRlmZY5U4bcq/LuHB/HFed/Bf44eLfgVrp1Dwrefu7ll&#10;N3pt0A9vd7Q23cp5/i4ZWBr7B8O/8FPdFNjjXfA+pWt4Hwh0+6inQp6ndsKn/Z5+teY8DnnDOZYj&#10;EZRBVaVR6p/8On7p5bynMstxEquEp88JHivwE/Yg+I+v+P8AQdX1zTJPC/h/TL2G6klvtpmfyXWR&#10;Y1i3bvm/vHgfN1PB+sP+ChHjnTfDn7PGpaFdNuvfEs0djbR55+WRZWf/AHVCf+PLXm3if/gp5pK2&#10;OfDvgjUJLzDZ/tS5SFIzj5T8gfdz1Xj618b/ABb+Mnij42eIf7Z8Wal9o8st9ktIhst7RG/hiUf+&#10;hNljt5NXQwmc55m2Hx+bU1Tp0XzJL/Fzd39o2o5TmGZ4uOIx1NQhHoeR6npWDlOalgst0Nak0O6n&#10;Q29fuca0Yx5z6SOXR9tIwLmyjPTmoRYyMfkro5LHcajFltoVfDz+1qYVcpnzfCZ6Q/uKntuBsq2t&#10;jTvsdayr0ubk5jrpYGrD3+Uq29r+/q9HFsoih21NtrwcfjY04nu4PA8sRrLuqNoamPrQ1fJUc95O&#10;b+U96rlsagyKAxnNKRupe1HIrOedSqz98qGAjTiOKeW2K/Rf/gmANvw68Z/9heP/ANELX50die4r&#10;9FP+CX77/h3435/5jEf/AKIWvzfibF/WMNUnOW7Vl8z5njClGlkVTkj1j/6UfbVfGf8AwUU8SaB8&#10;Rf2WPFuj+HPFvh691O2mgvp9Oi1eHzriGGVZJo1VX+Ztqt8vfae9fZlfCn7RHwO/ZO+BXw7vvHOq&#10;/C7S/EMcdzFFJaaRfMZnaaTbuVWnC/eavyg/nY+gfhH+0V8GvE/w18P6h4T8WeG9F8PSWqxWelS3&#10;MFm9mi/L5DQFh5bLt27enpkYJ9A0T4meEPE2of2fo3ivRNY1ABm+yWWowzS/L1+RWJrwP/hhr9lT&#10;/oRvDH/gyk/+PVzXw/8ADf7OXwY/a08NeBPAngCztPHN7pFzqUWtademaKyj2yK8b7pWZWZVP8PR&#10;qAPsmvz3/wCCzf8AyRX4d/8AY2R/+k01foRX56/8FnP+SLfDv/sak/8ASaaolsyofHE4qS6/f01b&#10;rdWTNefv6j+21/IPsT+3vZG59o9hTWudlY/2uj7XVexDkNg3XArjdcl834/fs+f9jzZ/+hx1tG64&#10;rmbufzfj7+z7/wBjxZ/+hx19VwtT5c6oer/9JZ8bxfD/AIQsT6R/9KifsDRRRX9Kn8ohRRRQAUUU&#10;UAFFFFABXy58XPhX4u0z9p3w18Vvhdd6Vqevx2UGgeLvDeoXKq0ukST7luUYt+7aNldh037ON20o&#10;31HXwR+0P4w8XfAz9tyx+Ingz4TeNviHFf8AhhdE1oabpsr2gh89ZFe3ljU/vl8v5lkXGNuCN2QA&#10;dV8UPhN8afgz8fPFnxG+COi6V4s0/wAcWaR6x4eu7qOx+xXsS4jvFZ2Cybvmz3y7duV9U/Y0+Aup&#10;/s7/AAN0zwzrl7Ff+Jbm6n1bV5YP9SLqdtzJFwPlVQq+53HgHFebf8N/eIf+jYvjJ/4T7V758EPi&#10;rd/GLwUfEF54N8Q+ApTdSW39leJ7X7Nd/Lt/ebP7rbuP92gD0aiiigAooooAKKKKACiiigAr4Y/4&#10;LFf8mhQ/9jHZf+i5q+56+GP+CxX/ACaFD/2Mdl/6LmoA+yPAf/IkeH/+wdbf+ilrfrA8B/8AIkeH&#10;/wDsHW3/AKKWt+gAooooAKKKKAPhz/gqz/ySfwd/2Hv/AG2lro/+CX3/ACbnff8AYwXX/ouGuc/4&#10;Ks/8kn8Hf9h7/wBtpa6P/gl9/wAm533/AGMF1/6Lhr6if/Imj/jPsZ/8k9H/ABn2BRRRXy58cFFF&#10;FABRRXlXxo8SX0keneB9Bnns/EniR2j+2Wp+axtVx51z/s/L8qZ6vgUAZWgKvxh+KM/iKaGK48Ie&#10;FZmttGk++tzqHy+dc/SPBjRunzN/dr2qsfwx4asfCHhzTdD06LybCxgW3ij9EUYrYoAKKKKAPzKs&#10;f+SpQ/8AYxr/AOldfpmetfmZY/8AJUof+xjX/wBK6+yb/wAY6l8ZtWvvDHg+ebTfDVlP9m1jxRDt&#10;/ef3rW0/2/4Wk6IOm4la/NOC/hxP+P8AzP2XxH+LBf4H+hb8RfEe/wDH+vXngzwBcGK6tpPK1jxJ&#10;hXt9NT+JYv8Anpcfwhei9T0rt/Anw80T4caSbDQ7MwxSv5s80shea4fvJK7cs1WvCPgzRPAuiwaR&#10;oGnRaZp8W4+VAOC7feZj1Zj/AHmroK/Sz8aCiiigAooooAKKKKACiiigD5J/bn/4/fBn+5ef+0a7&#10;f9iz/kkU/wD2E7j+YriP25/+P3wZ/uXn/tGu3/Ys/wCSRT/9hO4/mK/MMH/yVlf/AA/+2xP2bMP+&#10;SCwv+P8A9vqHv9FM3+9G/wB6/Tz8ZH0Uzf70b/egB9FM3+9G/wB6APJ/Bvwx1XQPjz4+8a3M1r/Z&#10;XiG0sbe3hjkbzkeGPa29du36YY1vfFj4Yad8WfA154evwYPMKy2t3Eo820nXmOVM/dZT+m4d67gn&#10;afY013A4NdEsTVlVjW5veja3yVkcSw1KNKVLpK9/+3tWfLHhvQ/Fv7Ln7OfiD+1Lu1vPEl3rQkTU&#10;LTzLtYnu5YYvO2MoaRlZmbZj58AfxVF4V8f3Xhzxt4bHh/xL498Zrqeox2esaf4g0O5jiCSHH2mK&#10;VoFW3WNm3Mi/KU4+XANfRHjjwdafEHwve6HqTSra3SY821fZNBIrbkljf+GRWVWVuxUVx/h34Y+K&#10;7bX7SfxJ8Rb7xJpdi/mWthHYrYvI4/1bXEsTZmwvVcKjNyV7V6scZRrQnOvbnbd/PTT7L/8ASonk&#10;ywdelOnDD35Elby11v7y/wDSZHkMdt4t8WeHvil4pk+IWvadH4U13VTpdlp7qiDyDv2z7lPnR/Kq&#10;iPgBd3UtVyO58YeGdM+GHj+78capqeo+KtSsLO/0qRVTTBDd87YoFH7to1K7ZNxJKZb7zV61pXwb&#10;TSvB/j3Qf7YeYeKrzUb0zm25tvtS427N3zbfqM+1Gq/BpdV8HeA9A/tiSH/hFbzTr0XItv8Aj5+y&#10;rjbt3fLu/HHvU/W6bfLpa/bpb07kfUq6XNre3frf1/lPN9D+HWp+OvjL8Xf+Kw1rw3pMOrWeLTQ5&#10;Ft5ZZ/7Pt/3jTbS23a2PL6ZGT2rBuvEfjLxprPhPwW/jG/02/tfFepaFqms6fGsD6hbRWRuFfaBt&#10;jk8t1Xd/C67l/hr0nUvgp4ks/H3irxV4Y+IV3oF34hnge4tJtNiu7SNIoFjHyMw/efJ/rNw4+Ug8&#10;GtHR/gVY6Df+D7u01i7lm0HULvUrq6vNstxqk9zBJFI8rjA3fPxheAioMAV0PF0OZTlJP3FZcuzV&#10;O2un8xH1StJShCLXv66/FFzvp738phHVLn4KfFLStM1XxNf6l4T1Lw7cyGXWbgzy281i3mSTO+0b&#10;VaKf5m+YsUX7u35uWt9d8Ya14R8A6O/iC/0XV/iTqdzqFxe4Dy6VZLC04tLbP3G8pEQPzhmkfHIA&#10;3f2n9M034hz+D/AEU1+fEd7qkF7EbSORVt7NdyXUjy7dir5JmXa33mdRjBr0nx78NbPxtpumW8F3&#10;P4d1DR51udLv9PCq9o6rt27SNrRsrbWjPDLxWEalGFOlUqx9+d76dr8sv/An/wCSmro1p1KsKUvc&#10;Vra9+Xmj+H/kx5bdp4v+D3jQeGNG8Tap4wXxJouoXWkw+IZFmks7+1jQqPN+XdDJ5qAr/CVzn5q4&#10;z4WeNbPSvFXh2LxD4++IegeKLm6W3u9P8Y2arZXr7N0kcXyGKNWb7hV9w+6OtezaB8Fbw317q/jP&#10;xXf+K9dn0+TSo7qGMafFZwyf6w28UbHy5G+TMm4n5FxgVlv8CPEOtmz0zxR8SdQ1/wALWM9vcRaf&#10;/Z0MN3K8DLJF9ouhlpPmVWO1UZiOvXO0K+GtKM5rbVpfFv8AD7n/AKVy/wCIzeGxPNGUIu19E38O&#10;3xe9/wCk8x7lRTN/vRv96+dPqB9FM3+9O3UAeSX3wv1a6/aS03x6s1r/AGLa+HpNJeEyN9o85phJ&#10;u27du3b/ALX4Vb+Nnwei+MHhaCzTUptA1vTrlbzTNZtf9dZzL3Xp8rDKke/sK9NyAfegsDkGuj6z&#10;VjOE4y1grI4vqlJwnGUdJu7PmvV/hn8dviBYy+GvFvjDw/pfhq5xFd3/AIet5k1C4hDfMvzHbH5i&#10;9dv3eR8wr3rwt4b07wl4e07RdKiFrp9jAltBEB91FXao/Tr3rW3E/wCzTweOufworYqdZKOiXZK3&#10;zFh8JCi+bVvu3clopN1N3+9c53D6KZv96N/vQA+ik3U3f70APopN1N3+9AD6KZv96duoAWimb/en&#10;bqAFooooAKKKKAPnr9tz4keM/hF8Ev8AhL/A95aWd5pmqWlxqBvBCyyaerM1wm2T73yj7sfz43be&#10;a6Xwn+0D8FvEPhW3uNF8c+Dzol7HKUiN9b26kMzeZuidgy7m3ZDL9a634m/CXwj8ZvD39geNdBtd&#10;f0UTLc/ZLots8xc7X+Uj+83515R/w70/Z1/6JTov/fyf/wCLoA9O8DeL/hzeSnR/Bus+GZpZd1yb&#10;DQ7q2ZiPlDSbIm/3Pm/3a7yvH/hl+yf8I/g14oHiDwX4I07w/rPkPbC7tDJu2N95fmY/3a9goAKK&#10;KKACiiigAooooAKKKKAPgD/gs/8A8mw+Gv8Asb7X/wBJLuvrT46/8m9+N/8AsXrr/wBENXyX/wAF&#10;n/8Ak2Hw1/2N9r/6SXdfWnx1/wCTe/G//YvXX/ohq68H/vNL/EvzOPGf7tV9H+R+c/7L3/JwfgP/&#10;ALCH/tOSv1hPavye/Ze/5OD8B/8AYQ/9pyV+sJ7V+i+IH/Iwpf4P/bpHxPBX+4VP8X6IdRRRX5ef&#10;oQUUUUAFFFFABRRRQA1etMuP9TL/ALpp69aZcf6mX/dNCBn4yeHP+Rv0X/sIwf8Ao9a/Z3tX4xeH&#10;P+Rv0X/sIwf+j1r9ne1frniH8WF9J/8Atp+Y8D/w6/rH9R9FFFfkZ+nBRRRQAUUUUARHrX4X/Gf/&#10;AJLF49/7D2of+lMlfugetfhf8Z/+SxePf+w9qH/pTJXzWe/w6fqfunhP/vmL/wAC/wDSmftt4I/5&#10;EvQf+vCD/wBFrW5WH4I/5EvQf+vCD/0WtblfSR2Pw+v/ABZerH0UUUzMKKKKACiiigAooooAKKKK&#10;ACiiigAooooAKKKKACiiigAr5c/ah0jw1N490bVNU83+2rHTvMtpYZOgWRm+7/vV9R1+fn/BRT4r&#10;xeCPiLo+lxaZLPqtzoqyW10JNiRbp5l//XQBw/j6Sx+LWuaZHZ3vkxWL/ab3zov9ZD/dT/arnfH2&#10;paR4Psfsf77ybn/Vyw/P87f+g14Lptj4li8VTeJI9Zu/K/49rnT7OXzk/wB5Nv8ADXqWpeD9T1Lw&#10;Bpkf2LyZb7zYvtflM80cO7crbP71AGxocemaJoc32i9867tf9O/hTy4JPu/xfNXkvjzxl4e8VwQ6&#10;X5N3N9qdv3sO392jN8yojf3u/wClddrX7Per388Mf9s3cNpcwRRfa/K2PGn/AMV/s9q6LwP8H9M8&#10;OedHefubuX91b3c33Pl+63+zQB82+NtHl1yD7Z4XspbLT7GD7NH5NzseRNqqzPuX/wBBrnvDo8XQ&#10;/a9P1+x/tiK+dLk/2j86H+FS67d3y/er1zVPAf8AwjPim81OQahexf62zsPL/wBEt/729l/vNXEa&#10;TZ+MtL1y81TVpov7P1OaTzbWKT57Lb/q/vL/ABL92gDA+Mdrcyz2ceoTSmLev2e006Lzodi7Wbf0&#10;r0GHSdc1ee91C31n/in5Xi+xRTRLsjT+6m35q0NU8K3N74cmk0PRtb/tX5orK78rekiM3zfdrrNH&#10;+Ev/AAjnwyn8P6ppkU+oXW2WO1mufJ/f7fvJ/dWgDJt/GnhXW9VhuLOG7vZYoGiuPO+SGN/9j5vm&#10;3feHpXl/xU+HPh/xH4x8MyeE7KGG0uoPNvbT7iR/N8zb1bdW9qHwz8TeCPB02oax/Z01pvWL/iRX&#10;LTTRo1dJ4V+E99P/AKPcaZNDLdO32LULyVof3Py7Yv73zLvoA5rx/wDC6UWV5omn3tprOoX226kl&#10;vLll8tG+6ybc/dql8JdQsfE082h6hN52lWLrbeVN8iSOvy/Jtx96vXtB+Assvir7Rcaz501ta/Zp&#10;Pvb5IV+7/vRr93d/FWDH8KbH4aa5rMenzQ6zNfbpY5fs3yWW5tu35f7vagA8UaXrl1YzeZ4gtP7P&#10;8+Ly9K8pU8vb8qsm35m+X8K5mPx1Y65P/wAI35039oWO6TzYYv3Mc/8Ae3/3v4fSo/E3g2202C9s&#10;9c1nUbLykX7FdzRN+8f7yq/+z/s1n61a+HtO8K6ZcaPrM093dP8A8TWXTrb/AFiR/eZ0Zt27c38N&#10;AHsPgD4zeGviBYw6X5OoQ63pm6W3lmjZJt6/+O7a9J8I6h9v8VXsen6ZD/bdzawSyS+a2yT+6r/w&#10;rt+evlNdP1P4feHJ7y31O7vZb7z/ALF/o2x/O/8AZflr1DwD8RpbXwrpn2OaaHxLa7pLiKaL99cp&#10;92NXT+7QB6Zb6t9g8canZ655Nlp8u3y4vtKo9y+1v4Gx91vmG38a9YtfA+ueCPB2jWen6n9tlinW&#10;W4i/guUZtzfPz91fzr5t0vS7Hxv4x0zxJ40h+2y6PBLFJ+6ZP9YrLu/uybf9muos/wBpi++FVjrM&#10;niT7Xqfh+xdYrK6hi/1e7+Hd/FQB6NqXxc0zTfEep2+j+de3di/2a9tIfkfY3/Lfv8q/d+Wui+GP&#10;iqVrG9vJJpodP/1X+mRbH3sv7vYn/PNu9fLfg/48aRa+Mb3xhp+jQzRX222klvNsM0m7+JEX733d&#10;xWvQJv2iIvFd99n0vw/q1ldyweVHqE0X7mT+H90n86APbte8Gy+N/DkP2fxZ/Y13a30Vzp0unbd9&#10;s6r910/u/wAW1q6rVNetf7D0bwv4kmu9Z1XyPtP9ofZt/wBpeP7zPt+63zfdr5b8E/ELTNL8cazb&#10;6hNaQ6hawebe6f8AaV86Sf8Ail2f3tv8NegXHx0trzQ9GvI9Z/syKKfzfNh277nb/C6fwr67efko&#10;A7bTbXU/BHiO9uP7Z/tn+051uY7W8ijhhtk/iX+8zf8AxFUZLi28NeONZ1COGb+0NTdftH2T50k2&#10;/wB9/wCH/drF1TWNc1SCz1CzmtNZilnWX9z8nl7vm3f7VWPHnjLTPD0Hh+z+22kMupz/AOkfe3yf&#10;3l+X+L0oA9c0+8iv57240/7XZS7F+03U3yQyf7P+1RqVrbX+qwySebN9m/deV995N3zf9815H8RJ&#10;tTvbH+w4/E13ZRan/p0d1ZxL/o0C7f3HzN81dd4B1jV01WyvPtsOpxeR9m82bcnl/L/H/tUAdlq0&#10;N9o19e3nnWkNpLaxeX5334/71dA2ixLBNqFn5X2u5RYo5f8Ax6vE/HH7RmmaN4qs/Dd5/rb52i/f&#10;fck2/N8m771eiaLqH2/ydQ0+aKbT4k/1Xzb49v8AcSgCHTdciv59T0/xBN/ZksU6+Z53zpc/3dj8&#10;f+O9O9dV4V8SRX8/2iPyodKi3Rf9dP7uz+tYa+G7H4iX0NxeaZD5UX+rim+f5P8Ab/iXc3SvI/GU&#10;PxZv/i3ZeH/BcFpD4P8AI82TUJpW8mN1+9FsVflb09aAPZvEXgfSPEN9/o975MUSN+6h2on+zv8A&#10;m3V4TqXgH/hHr7U7fw3/AGf/AMJrFuuf7Qu4mS2uf+B/3tvy165pfhOLW/7ZvLOGXw/dyusUl3N/&#10;y8/L/cb/AL5rjfE3wpvn8OeXqmpw6np/25ZbKLTvkm8hfuxPu/2v4qAOk0fRb59KsrjXIfJ8QXNr&#10;/qoZWmtra6ZdrbHb+63+zWb4P+Hep6HPNb/8JNNe6hK6+ZFdxfuf9pvlrcbxBLpMFlHeTfbfnii8&#10;qGXf5b/7/wDeXvWHb3mr6p448yTWYrL7LdN5dp/HIn/PJ933aAOw03UPDXjfXJ/Deqf8hXTP9J8r&#10;5kSTa21WTdjdW5catYrBN/rprSVG/wCPz5P975KbcWumaXff2xcQWkOtyp9m83zfn2feVf8AvqvP&#10;fEH2nx/qv2ePU5rKKJF/e/Ls+9tbZ8vzUAczqXjjwrdeI9M0Oz1P+xdQ1ifyvss1tvS5T+KLfXv1&#10;rYxfubOSyhgii/dR/wBz/ZrjdP8AhD4avL7TNQuLKKfVbbb9nu7yL549v3W+Wusj8SS2E8NvqGmS&#10;+VL/AMtf+WP+z89AGT4k0eVL7+1NQhi8mJP3cvm7PL/hZv8A9qsfXvE1tZaVDHpdlFezSv8A6R+9&#10;/wBWn8TfLVjx1qltrljqdncf8eksDf8AoPzf7tee6XqHh7Q/Ct7p+l/vvNRoo7r+CgDorrwbplvp&#10;X9oW+ixQy3LrLJL5vz/e+9XWNqljFfWVneQ/urb97/10/wBr/ZVa8Z+E/ir/AISjVfFmnx+LbuaL&#10;Q/IiuZbuLyUj3Lu+/wDdZf5VufESa+uvFXhm88L2UOsxW0/2bUf9J+SNJPvN8ud3y/NQB7Nq1jY+&#10;JoJpP9d5sH2aOL/e/v1yvjRbHwB4ch1STTIprvTNvmReZv8AMgX5mZP70novetZfEVrpM+maPHpk&#10;s0t1+6+1w/c2fxfP/D/u1zPxI+GN98Rp4be3vZtG+wv/AMfX3/M2/N/3zQBxetaTdfGexh8SR+bD&#10;p8U6yx2l5F/x8/xbtn3lZd1a1vo+ueIfOjj1mL7JdQeV/f8AL+b+BK7zwnptt4N0rTNDkn/tOWWP&#10;/j7/AIJP4azZNN/4RnxHDeXl7aeV5HlSfvdn8W756AOJ1SPxDqkE/wDxJrSyl0yfyreWG587zNvy&#10;/wB35d36dKz/AA/qUct9Nb+IIf8AiX3Tr9o/dbPM/u7/APZ3VveMPFWp6HB9n0+bTvOldpf9b88l&#10;cjqWqavdWP2eSyimu5UWWOWaVkTf97c7/wB30oA9W8dfEjSLDSprez/ffuIopIvm3xpXgMnh3U/E&#10;eqwf8Tn7F9p8391dxf6tF/2P4q2o/hjqcU//AAkmoan53lJ5UlpDL8km7/4mr0P27wRYzap4kh1b&#10;xZd3P/Hv9ktvOeNP7vy0AcLJ8M/EOkar4f0vR/FlpNaSo3medFs+dm3bkTn/AHa9a8K+E9X0HVbL&#10;7Zqf23T4kbzLWGLe8m7/ANC21atbG2uL6y1T/hGfJ1CxgWKOKaXYmyZvm+f/ANlq1r3yX1lrFvqc&#10;sN3F/o1vaw/7TbfnSgDutc8TaZZ30On3E032uWPzbf8AubKseHZtM8R/6Rbw/wAf7zzvk8z/AGqz&#10;bXwjcxQQ2+sXv9p6tsb975Xz/M33v91a3vDuk23269kjml8r/lpF5WxP9nZQBV8XeHdI8S31lHeW&#10;XnWkT/u5fvpG6/drjda8Gy2U/wDY9vNN9kiulk/ff8uyf3Ur2a30O2Sxhj8n91/rfK+5WTdafF4h&#10;+2+X50MXn+VJL5X92gCxceHbnV9K0z+z9Thhij2y+V5Sv5ny/wDjq/7S10lnZyxWPl3HkzS/5/8A&#10;Hq5GS1sfAs8OoXF7FZRfLFHLNLs/4D81dRea5EulQyR/6q6f/LUAQq0Vr537mGb5KyV1SXVIPMjh&#10;l82J2i/2P7u2tSHS7Zp7KOOD99v/AOAR1NNdf2DB+882bzX/AHfkxb/noAxdBsdXbxH/AKZNFNp/&#10;y/Z/J+/v/wBuusk0vzf3f+piqjY2/wDZ1jNJH+++9L5X/Aq3PtET+T++/ey0AeDf8FMG2fACwH/U&#10;ctv/AEXLX5ipLzX6a/8ABTY7f2f7A/8AUftv/Rctfl8QWPyV/TXh7RVTJH/jl/7afqvDNeVLB+73&#10;LP2iJjTqzrnzE60+OSv0iWDjyn1Mcd7/AL5fUU7rVS3nqwrV5uIo8p7FDERqEg4Jo65pKVq8idH2&#10;nuHoe05UIaTbQFp2fatp1vZR9lAyiva++V5F/f1X8ndPVxlql522vo8JOUqR89iYQ5/fK11Z1WS3&#10;8mtRh5tJGuyvRh7qPIqYZSnzwMmSCoIkMk2+tuW2804qk9v5U1Qv3hw1sJKEihfrJ/BXOXiHz/3+&#10;a69oayNWt/tB2Vx4ujKUTxcZh/d5zmGj82b93VaSxxW7Z6b5Rps9lIT5dfPzwkpR9+J8/wDVny++&#10;VrOx/c/PWvZ2kQNMtbCX7j1otpuyvXw9DlUfdPUw+G5Y/CRusc5y9Zt9p+2tqK32064td9dk6HtE&#10;dk8Nzo4WfSX833qG50jBzJXWTW8j1Rks/wB/+8r5ytgIfyng1MDynNNFJATHBnyqikWRq3Li1x/q&#10;6hj0+WvMeDlE8x4eUfcDTYa2YrKSXpTNPg58t+K6GzsMjfX02Ew3NE+hweFlUjyGVDpBf5PJqRNG&#10;2/8ALHNdXBZxj56l+xb4q7ZUcPD4z6enknNE4mHTfNqWKxjSYV0ENl5U2aguNM2n93Wv1WMYnn/U&#10;OSPwla3tM/c5rSgtpB/yyzTrC1H8dacdvtonWpYaPvn0GDwEqsSvax1a2U5Y9lONeDiMwjzn1uHw&#10;fs4chEq7alHFG2kI5r5rHV/b1ec9rD0fZRFwTRjijrRnivMrThTN4c1QM0n0pcYozWtHNI0pRhMJ&#10;4aUg7UnSnGjrxVf2rGcvc7k/U5REyB0pCvNOxSCvaoYmdSfPOPKcU6cYiKKV+lGM0YxXHj6s7e5I&#10;2w8Ixj8I1k4xTguKU0nauGecxhSlD7UUbfU/f5w6U4DdTcUZrw6Ga16kueB3zw0Ihs20dKCaMfrX&#10;dLO6UKsecy+pSlH3A6U7NIT6Cl21y5nntKhHk5uY1w2ClIZTgSDmlVDLR9nzN5dfH4jOMPGHJCXw&#10;nqwwk+bnG7c07y6vWth1zUy6X5tfJYnimPNycx1xwcI++ZhGRiv0V/4JfDHw58Z/9heP/wBELXwP&#10;9n3weXX33/wTHt/svgPxunpq8f8A6IWvAq5x/aPuVfi6HwfHkIwyGtyd4fnE+1K+Bv24P+CeXg7x&#10;f8PPE3ij4Y/DmGf4lXV7HeyfZL6S3SVA+642RNIItzLu+6uSzZHNffNeafHz44aN+zx8MdS8b+IL&#10;TUL7T7HANtpsXmyyO33e4Cr6s3ArE/lk/PvwV4G/YruNVXQPiN8J9c+DXiQ8fZfGd9qVtbyMrBW8&#10;q68/YyruX5m2etfbnwH/AGUPg18Dr6bxH8NfClnZ3mp2qxjVYr2W+3wMdw8qWWR9qtwx2fewuc4W&#10;vmm0/aH8d/t3aFNpHg/wH8MtM8MyT7EvPH2p22s3Cbom8tlsIs+VN99f3mfvdPvV6d+yZ+w9qX7N&#10;/jG98T3fxFurwX8INx4V0Sy+w6JHMybXbyWeTdt2pskGxvlbPDbQAfXHpX56/wDBZz/ki3w8/wCx&#10;qT/0mmr9CvSvz1/4LP8A/JEvh7/2NSf+k01TLYqHxRPF2uv383mf36b9qrJmvP383+/TVut9fy97&#10;E/upwjzGx9sp32z0rH+0U1rqj2JEoG19s5rESbzf2gf2ffbxxZ/+jY6QXlUtKm839oP4Bf8AY62f&#10;/o2OvpOHaPLmtD1/9tZ8dxjD/hAxPpH/ANKifs9RRRX7+fyOFFFFABRRRQAUUUUAFFFfLf7QX7Tv&#10;jvQPjBo3wi+D3g2w8WeO7zTv7WvLrWbiSGx0u2D7Vebbhm3fd+8uCyD5i2KAPqSivj//AISz9uD/&#10;AKEf4Rf+B17/APHa97+CF78Sr/wUJfitp3h/TPFX2qT9x4ckke28n5fLbMjFt33s/QUAei0UUUAF&#10;FFFABRRRQAUUUUAFfDH/AAWK/wCTQof+xjsv/Rc1fc9fDH/BYr/k0KH/ALGOy/8ARc1AH2R4D/5E&#10;jw//ANg62/8ARS1v1geA/wDkSPD/AP2Drb/0Utb9ABRRRQAUUUUAfDn/AAVZ/wCST+Dv+w9/7bS1&#10;0f8AwS+/5Nzvv+xguv8A0XDXOf8ABVn/AJJP4O/7D3/ttLXR/wDBL7/k3O+/7GC6/wDRcNfUT/5E&#10;0f8AGfYz/wCSej/jPsCiiivlz44KKKKAMnX/ABBYeFNDvdX1OeOzsLKFpZZZTt2otef/AAh8P3uq&#10;X+peP/EEEsOteIET7HZzSb/7O09fmhg/2Wb/AFj/AO2f9ms/xmw+LvxKt/BVvNFN4a0J4r7xCOT5&#10;k/3re09P4fMdfTbXsqrtoAWiiigAqpd3kVhby3FxNHDDEjSSSSHaqIv3mqDWNZsvDulXeqandxWe&#10;n2qNLcXMx2pGi9zXj2jT6l+0dNDf3lpNo/w2in823tJdyT67tb5Wl/u2/wDF5f8AH34oA+NLaO21&#10;vx/CnF3YXus/8Akhkuf/AGZWr9KdF0HTPDWlwabpVlDp1hbjEdtax7ET8BX5u2A8v4p2iJ/q/wDh&#10;IF/9K6/TU9a/NOC/hxP+P/M/ZvEf4sEv7j/QdRRRX6WfjIUUUUAFFFFABRRRQAUUUUAfJP7c/wDx&#10;++DP9y8/9o12/wCxZ/ySKf8A7Cdx/MVxH7c//H74M/3Lz/2jXb/sWf8AJIp/+wncfzFfmGD/AOSs&#10;r/4f/bYn7NmH/JBYX/H/AO31D3yiiiv08/GQooooAKKKKACimU+gAooooAKKKKACiiigAooooAKK&#10;KZQA+iiigAooooAKKKKACiiigAooplAD6KKKACiiigAooooAKKKKACiihO1AD6KKKACiiigDB8V+&#10;L9I8C+HtT17X9TtNH0TT4WuLrULuTZFEnqT/AJyTgcmvmKb/AIKpfs6xTyxjxZqEwjbBli0S7ZPz&#10;8uqH/BSa+sfGv7MGpwaRrNhqcNhqdnqOqafaakm+4soZd0y7Fb95t4bb/sZ6qK9y+FHxW+FXib4d&#10;eHtQ8G6z4ft/DUlkv9nWkMsVv9nhX5fL8o4MZXbtKnoUxQByvwX/AG4/hF+0H42HhTwXrd3qetfZ&#10;ZLryZtNubdNi7d3zOgH8VfQVYGleKPD2qXhh0zVNLvLrZnyrS4jd/wDx01v0AFFFFABRRRQAUUUU&#10;AFFFFAHwB/wWf/5Nh8Nf9jfa/wDpJd19afHX/k3vxv8A9i9df+iGr5L/AOCz/wDybD4a/wCxvtf/&#10;AEku6+tPjr/yb343/wCxeuv/AEQ1deD/AN5pf4l+Zx4z/dqvo/yPzn/Ze/5OD8B/9hD/ANpyV+sJ&#10;7V+T37L3/JwfgP8A7CH/ALTkr9YT2r9F8QP+RhS/wf8At0j4ngr/AHCp/i/RDqKKK/Lz9CCiiigA&#10;ooooAKKKKAGr1plx/qZf9009etMuP9TL/umhAz8ZPDn/ACN+i/8AYRg/9HrX7O9q/GLw5/yN+i/9&#10;hGD/ANHrX7O9q/XPEP4sL6T/APbT8x4H/h1/WP6j6KKK/Iz9OCiiigAooooAiPWvwv8AjP8A8li8&#10;e/8AYe1D/wBKZK/dA9a/C/4z/wDJYvHv/Ye1D/0pkr5rPf4dP1P3Twn/AN8xf+Bf+lM/bbwR/wAi&#10;XoP/AF4Qf+i1rcrD8Ef8iXoP/XhB/wCi1rcr6SOx+H1/4svVj6KKKZmFFFFABRRRQAUUUUAFFFFA&#10;BRRRQAUUUUAFFFFABRRRQAV+ff8AwUW8H22v/Evw/cR6Nd3uqy6J9mju4Yt6Rp58m5X/AO+q/QSv&#10;AfjlfxW/xF0y3khim+1acsf777n+skoA+CPhb4BvvBWh2VvrEMvm7/8AW/8APRF+7/8AWau20HT9&#10;T17XL2SS9u/KinWKPzv9TGn+x/wH5TXrHxOk0jS54ZLybyZdn+jxfcTf/Cv+7/s/xVX8J6PFcT2U&#10;lxN53lbZZIvKVPM3f30oAydP0PU7rybfVJrS90r7U32eWH78f+y+75dtcz9nufGvj/WfD8mmXf8A&#10;Ymj+V/pd5F+5kf722Lb96vZtDsdIv59Ts7OGLyvP/wBIi/55/N97/gVcr4d+Llj4t+I3ibwvo+jX&#10;dlLpk8VjcXc0WyGPcvyyp/e+7/s0AcXq3wxi1nyY49TisrSKeWKS18r/AI/U/hX/AIDXm+n/AAL1&#10;PxXY6z9o8Qade6hK7fZ5fK+SNN21Vfb975flFfS3jDQ5bOxmvLfTIZpbXdLHF/47uT/aavm74Y/s&#10;u+IdO1yfWNP8f6tDaS+bLJp95uSH94zNt+995d3HvQB6v4d8M6R8ObGy0P7bD9rurHzY7Xyvnj8v&#10;7zIm7dXE+PNHl1Sfy7jTPtt3En7vzovnk/3P616d4F0u517xHDqGoaNFDd6Y8ttHd3nzvGn3W+f+&#10;FZPve9dxa6ppGszzWccMXmxbvLu4YloA+a9N8C2OveB4dDk0yHRvsqL/AKJ9z51b7r7q76Hw35vg&#10;6HS473/iaxIvly/fm2fdbZ/s+tXr7S9T0jxVD9o0y01PT/m8yXzdnmP/AAs//AfmrpLPxBpml655&#10;kmjXc2ofZZf9L8pXhjRW+7QB5L4D0f8A4R7xV/Z8kM372xaLzZvuW3/2Tf3ak8L+BYtGn1Oz/c3s&#10;tzfNLJdfcePd91v+A1T8ZeIrnwvpU2oap5MMUU6y+bNL+++Zvl/2f/r113w70O+X7bqEl79tmuXa&#10;XzZvuR7l/wBVv/hoA8t+LnhexvPEdlZ6pN9tiiniljtLPc9z8v8AsV5b8ZvgrrnhmfwzJ4X8P/2n&#10;aRXTS+V5Tedc7vm8p9v3Y/8Aa9a+kPhz4m/4SP4qazo/iDRZYfEGjo1zHqv2bZbSQM3yxb2/i9ex&#10;FeoeE/iVpni3yZNP+yXun/avs3m2fzv/APY0AfO/w90XxN4w8DzXHijwzDpmqyv/AKPp959yPbt2&#10;7/lG3d/erh/iloFlp2t+H9Xs9G/szULm6+zaj9k+/cwqrbfu/N95eK9Y+OE3iG98Yw6h4f1OWHT7&#10;VP3mnwy7Euf4dr/3ar/C/wAFy+MvGMOoahNFNaWM/m+bd/66P5WX5P4f4qAPAPiR8d4vDOt5s9Nu&#10;4YtMtVi+1fLskdvl2p/e/vGql5J/wm/gDU9H1SaHU/NT7TJazfJNbOv3fut95q9q+PXwz8PeBbHU&#10;9c1SGGbT/Piit7T7Mv8ArmZVVt7Z/ibdXzRr/wCzz4vaCfWNU1n+xrSN1tf7Qh3Ilwn3VZ/mFAHk&#10;mv61/Y3h3QYIPMt9QsZ2lt5YpFZtn+0w/SvU9d+MWrv4Wg1Dw5P5F1bJ+9mhk3zRu33W+6fxrgvH&#10;/wAEI/BV7ZaX/bIvL+S1kuftUvyWhRf4V/i3fNXsHwB+El/a6KZb2ztDpV3D5st3FHJ+9T+HZuX5&#10;qANbwM2j+OfC2meMPEGjWmteIJYGi86GL57mb/pq6/xU7UvhPfXEE2oafew2UXkfu9Kh+dN6/vNv&#10;3fu/N/DXo3h/wLbeF/A8/wDwic0tlLFO0selTbUmuX/up/tbf/Q60vF3xQttD0rTNDt/DP8AZniW&#10;6tZb64i+XZbbflkZ/wDZ+agDN8G6fqegwaNql54shmiiRZf7Fhuf9Y6r83k/3mZflrrrrVv7Xgh1&#10;i48MwzebdebHFd/I9lB/Ez/3fevE7FtXl0ObxZHNDrN3beVLp1pDFvtrbdu2y7OG/wBk7f8AZrrp&#10;PjhrGiX0Ojx+AP7Z/tiBYr3UIZWdI3b7zeV/d/i2s1AHrXh+P+zbH7RrEP8AwkHm/wDHvdTRfPbQ&#10;f3Ytv92s/wAN+JPGel+KtMuLO987wzLdN9tim+SaTb8qqn+63X2ryXUviFffs86HDp+uTahrN1fP&#10;L9il++ltu+ZfT7v3a4PxFeeM/EGuaNJJ4zh0zW/9bpWleayJco37xvNRcbf/AB6gD7C8WeG9Mnnh&#10;uLiyhm1a5fzY5Zol323y/dra+C/jT+zbHU9Pt7L7b5U/m2/nS/Ps+633q+Y/FHxM8X6H4VvdPvL3&#10;TtT8S2tjFc/8fzb40b5fkfb95a4rwB+2sTPZWZ0XUZtQjjaP7VabXe5+X+NOPu/71AH6R6Tq0viO&#10;xmvJNG/sbzZIovN835/4v9mrVvq1zpc97Z+TD9ki/ex+dJ++/wB2vl34e/HyXXvhzDeedd2Uv2qW&#10;Ky+2X2x5NrfMz/3v+A12mi+MtD8JeDpvtniD+2tb+aWO6vPkfZ97b/7LQB61a/EbU7+CaO88P3c0&#10;PnrbR+TLv8tG/if/AL6rlfj54R1y38HaZceE9Z+xS/aopZLSG23pIm75t/8As14LqH7a1jdT6Z/Y&#10;c0WjafLt/tW7mlZEkfdt2xOvy/8AfVelL+2F4e8OQTf2p/punyz/AOjyw/ckTb/tf3qAPWvC/gHS&#10;NUsbK41DTLT7XvW+jlhl/wBY+35m/wB7+Gub8ceEYr+eyk8N2V3pmq+f5sl15X7nYvzMr/71c7q3&#10;7R3gfw7pX9oapeWmmea6x2/2S5/49nZflX/ZrU+GPxw0O48KzR3l7N+63RRxTSLc/P8A89d6t8zN&#10;QBah+GPjPXvEep3mqeJrSHw/fad9mt4oYm3xu3/LX5vl+7+Nb3hOSxvIIdH0+9mvbuxRftH9/wDu&#10;7n2/LtbbXC+Jv2jvDXhLXP8ASL37bp9z5VtH9jl+Te1dFZ/FbR9O1WGPw/4fm+1XM6xXEvyp8m3c&#10;rfL/AA7v71AHslittez/AGePzoZYk/4HJVO4vrGXSvLuJovK+b91N9/5f4a8V1j42eM/BF9plxrH&#10;h+0mi1O+XTY5bSVn8tG/id9tddpvjD+29KmjvPD81lFE/lf6ze8js2350oAr+Po/sXhzxBqFnD9t&#10;llsWljtf4JNq/dry/wCDPg/U9Z+GVlea55Xm6n+9kiu4vJm2bm3L/vV7RcaTfX8E3l/8g+L/AJ7f&#10;f2bfu7P7tcrrF5qcWlQyXEMU0vzeXaw/3P4v/HaAHeG/D/hXSNK1PQ5PD8Nlp98nlXF1N9+9Rf79&#10;aGnx+GooLK30O9tLK02f8ufyTf7PyVn+G5otcsf7P0+GWGW1/e/6ZF/q93zbfvfdribj4Q6xr2q/&#10;2pb+IJdGltZ1uf7Ps4/kk2/+y7vm2/NQB32sR2OjQTR2+pw6Zd/N/pV5L/47ub+Jm/vVyfjb4jeI&#10;dUgsvB+j3s1lqt9B5smtfN5Py7fl3/7XatbXPgnL8V/AH9h+ML2aaXessd3D8j71bcsv/wC1W14m&#10;8J2Pw++HOjWcn+mzaYkVtHdXnzvJt/ioA4/w3p+uXmq6Zbya1/pemOssnnS/JJ/el2fxLuqv428K&#10;6n4jvtT+x3t3NLs8r/pjv3fe/wDsq5vwvo+ueIPiNe6xceTDpVzatpkcVnuS7+b5v91o/wDdXrtr&#10;6C+HPhu20TQ5re4mmvYov9Z5336APAfDOm/8JHP/AGhqFlqGmarpm62j+1/fk2/KzJ/eVv7392pP&#10;iFpur65pU2h2dlND5qeVHqs0rb/u7tte8X0NjLP/AMsrL/rt9yP/AGv71Q6lpsX9lTf66bzdvlyw&#10;/fk/u7KAPMfAvmpPDb6prMM0Vin+kaf999m37z16d4Rvra9sfLjm/j82OX+CRG+b5P71ef2fh3/h&#10;Xc/2y40bz/tyeVcaref67/ZXZ/EtXNP1qXUvFWmSafDD/ZUSNFJ5PyeW/wDDsoA1vEHjDTPD/iqy&#10;k+2+dFKjRyRTf8tH/wBj/arrtQ8P2Otzwyf2ZD9k3rL5v8e/+7XJ6t8HbnXNcsryP7J/Z9q/myed&#10;E3nf7qfw/er0rS7GX9z5c3kxf63zZvufLQBV8Vap/wAI/BDqEnlebE6xSf3/AJvvNXSaDNbf8fEc&#10;0XlS/wCr/wCmlZPixtIs4P8AiaQ+f5v7qP8Adf6vdWXa6TLpf7uOa7mi89fLtIdv7tP7qf7K/eoA&#10;7q4h+1edeST+T5T/AOqrNt7j7PBe2cfkzfJ5vm+b/rHb/wBmrUuvD/2yxmkkm860l2/uqjmt7ZIP&#10;L8nyYov9X5339/8ADQBjyeHbH4jaHZWesWX+qnby4pv9n+L/AIFXSSaTay/Yo/J/49v3UcX8Ee37&#10;v/Aaboun/Y4IfL/1sX/A/Mq1fLs86TyfJl/56/8APOgCbyZf3P7mH91WfcebP/rP/s6bY69FcQQy&#10;RzedL80X7779OvL6XyPMt/8Alk7f9tP9mgCjdal5Hnfuf3Xzf6n7/wD3x/vVY8M61pmvQQ3mn3v2&#10;3yn/AOevyf8AfdcrH4si/wCEj/s+486G7udvl/d/dp97/PvWh4R8M23hKeaO3svJtJX/AHdpDFsS&#10;gDzX/gpz/wAm+6YP+pgt/wD0XPX5fMdhr9Rv+CmTY+AFgfXXLb/0XLX5gCHcwFf0/wCHM4xyT/t+&#10;X/tp+ncOU5TwT5e5VjO+mySbamS3qRbWv0+daEftH0kcPVqFWHzXq9biRe1OSHbUiCvDx+PpRj8R&#10;7WBwNWMh3fmg0EUhr47F5vRpR9w+jo4SVSQfSlHHtSd6UfSuajndHFR5OblN54GdKXODVB5JNTk5&#10;FAWvpaOPhSjyQkeTPCe0kRGMmk27Km6mg4rKea+xjzzkXHA85G0feoWts1ZNKBXJQ4pw/NyTNamT&#10;yl75myR7KrLZJIN+cVsyW++qrWWfuV9hhMzw+Lj7kj5XF5XVhL4TOl0+Nqhjsx5+ZKvyQypUMMMj&#10;V614/GeHPDxlPk5R0NjVv+z42m9qnjip2zHavHr4uUfgPo6GAhb34laSyjamPZRir3ejys1nSx/O&#10;azy6EfhiY/2GOqc1lG1bEse+q0tkVr2fdkfOVsMv5TnLi02VTmhrcmt937yhbXza5nQ5vgPmXh/a&#10;SM/T7XZPXUW8FR2tjWhHHU1KkcNE+ry3L5RAJtqdFxSdaF/Svl8VW9pHnhI+1o0uRkZto+1RzQ1Y&#10;NN8v/npXdgMfzQ9+RzYnCL7ESGGOp8Usa0dTXh5tjIS+0ehgcNKmhOtGcGjFBFfGf2nGEfM9z6tz&#10;SFxSClJzSCow+Nji58kyqlD2UfcF6/SkxzS0YxXsV6WnP9k4qUw64NFAozmvjsXzwlznr0veDpmg&#10;mjFHpXmYfERlKUzpnTAdacxpoANHT6V+jYHH0K+H5D5+tRlGYepoJyKB1pSc84rzMZmdGkpe973Y&#10;6KOHnIQkGhqCOeaclvLKa+Fr5jGcvbT909qNGUfcGA0/bUi28tO+yymsFm2Fh9r4i/YORXFC0Dg1&#10;atbGW6/1dZVqlGFKWIrVOXlDllGUYEthZx3dxirupWsVl+7/AOWtbWi6Psn/AHn+u2VtL4Lk1T95&#10;H/ra/EcfxNShjv30nyRPS92PwHD2djK8HmVuaL4f+1f6uHzq6618E/8ALOti18NxWcE3lzfva+Rz&#10;Liv28JQo/aZKkcnJo8VlBNHcQzQy/wDTH56z2026ng8v/ll/4/W9d6PfRX0Mkk3/AH6+etBWis5/&#10;3kNeDDM6tL34S5pSDmMuw8NRWvkx3kP/AE1r7x/YOtrO28I+KPsUPlB7+IuPfyRXw9D4flt7/wA+&#10;8m86L/Wf7Ffa/wCwDqFlf+EfGUlnF5MUeqIMf9sVr3cgq1a2bQl7RzVn6bH53x//AMiGr6w/NH1h&#10;XN+OfFfh/wAFeFr7V/FepWGj6DCjfaLrUZVSEIf4W3fe3f3e/SukrxL9rzW/h14Z+A2v6v8AFHRY&#10;fEfhay8u4/suX/l6uQ37mNOR8zN/Ov2M/lU+Sfi94l/Z1/aP1S9s/hp8GNX+K/jW2ZAde8D2zaLD&#10;aOu2NZHvzsX5V+5uSRfk9Oa9Z/Y+/Z/+O/w48UHW/HHj67svB7o1vb/D281J9ce1jVdsP+myY2bT&#10;ltsfBXaD0wOf+H/hr9r3x94Vsde0PXvAHwg0C+gjl0rwjDoqzfYrVo1aPf8AIdrfNyvY9l+6PQf2&#10;bv2jfG958TNT+C3xq03TtN+J2m2MepWd/pL5sdatdq7pUz92RWySqgD72FXbQB9T1+eX/BaH/kiP&#10;w9/7Glf/AEmmr9Da/PL/AILR/wDJDvAH/Y0L/wCks1S9iqfxo+a5rr9/P/v1H9qrPmm/f01bivxH&#10;+zZH94yj7xqfavem/aqzPtFKbiiOWyI5TS+1VF4Zk3/tCfAL/sdrP/0bHVDzqk8HTeb+0T8BP+x1&#10;s/8A0bFXtZRg3Tx1Kfn/AO2nx3GS/wCMfxfpH/0qJ+29FFFfqx/IAUUUUAFFFFABRRRQB5z8bvjB&#10;b/BDwT/wkc/hvxD4sj+0x239n+F7L7Xd/Nu+fZuHy/Lya/P/AMXftV6vpn7WXh/4x+DPgt8TZ7S6&#10;0X/hG/Eul6v4bkhc2vmrIslq0bOPMVl+63DbMZXduX9Dvix401f4feCL3X9E8Jaj44vLXEkmi6VI&#10;q3ckf8TRK/3mXrsHzHtk8H4S0/8Abv8Aia37WWpIfhF8S59E/wCETX/igPsI+128/wBpX/iYbNuf&#10;L2/u93q1AHsX/DyPSP8Aohvxn/8ACV/+21778EfjBb/G/wAE/wDCRweG/EPhOP7TJbf2f4osvsl3&#10;8u359m4/L83BrwCf9u/x35Mnk/stfFZpAvy+bppRf/QTXof7FUPxTk+CEN/8X/tf/CValqE97Ha6&#10;hIhuLa1bb5MThVG1l+b5W+Yd8H5QAfQVeb/Hz4waZ8AvhN4g8darBLfw6TD5sdjFMqPczMyrHErN&#10;/eZh6nG7CtjFekV8hf8ABUWwuLz9kzVHgglmjtdW066uJYR/qo1nXdI391R/eoA4XX/jz+1d8H/A&#10;9l8WvH3h7wTqXw/jMF1qvhrQ47lNXsrOY7c/vPl3Rlkz8ze+BuZfuPRtZtde0my1OynintL2FbiC&#10;WKQOkiMuVZWXIb5fSvD/ANtjxDph/Yx+KGq/2laLp174ckFvdiUeVL5yhYQrfxeYzoq+u9a7X9mr&#10;S7rRv2dvhbp9/ay2N/aeFtLtrm1mj2PFIlpGrIy/wlWzQB4Bqfx0+PXx1+KfjLR/gVZ+DtH8IeDb&#10;46Rea14u8+b+0b1f9Z5Hkbl2r+fcn5tq3vB37aXiSf8AZ88caxrvga7vPi14M1GTw5e+GtBtpLwX&#10;Oobf3M6JHueO1k+95jcYRtpf5cx/8E2SumeB/izoVz/omq2PxD1U3FhKNktsknl+XvT+HdtfFYn7&#10;O/jrw14H/aY/au8XeIPEGn6N4bufEmj6RHrWo3Sw2kl5FbTLJbeazBfMjZtrL2oAzfFv7Qn7T/7O&#10;3gyH4nfFnw/4F1LwOZraPUdB0KaeLVtOSeRVX5nzFIybtpVWbJbrgFl+2dW8RafoHh281zU7iKz0&#10;m2tnvbi6m+VI4VXczN/wGviL9vT9muWysNe/aF0Tx9q0PiLwq8Ot2Wia5JHe6Ghijjj2w27riORt&#10;qMG+YF+3zBl4X9pX9qSy+KXiPwZ4K+IHhvxNo3w3/snTfEuuWuhabJeTazczQR3Een7/AJBHbx+Z&#10;87HLuybdqfeoA95/ZB/bM1D9qn4sfEqzg0T+xfB+h29jNoyXUbJfXCTecfPly23bIqqyqo4BXlut&#10;cd/wWK/5NCh/7GOy/wDRc1cV+xx+0R4X8c/t4fGNtI0zX7OHxfbaVHpcV3pjRfZ0s7FhItx8x8hf&#10;l2p/e+Xp0rtf+CxX/JoUP/Yx2X/ouagD7I8B/wDIkeH/APsHW3/opa36wPAf/IkeH/8AsHW3/opa&#10;36ACiiigAooooA+HP+CrP/JJ/B3/AGHv/baWuj/4Jff8m533/YwXX/ouGuc/4Ks/8kn8Hf8AYe/9&#10;tpa6P/gl9/ybnff9jBdf+i4a+on/AMiaP+M+xn/yT0f8Z9gUUUV8ufHBXC/Frx3N4C8IzXGn2Tal&#10;rV7ItlpVhF964upOF/4CvLH/AGVau0leOGEu/CJ3rx7wBb/8Lb8eSfEKcH/hH9M8yw8NR+blZPmZ&#10;ZrzbjHzfdT0Ct/eoA7H4WeAofh34Vg0/zje6pM7XOoX8vzSXNy/zSO7fxfN8o9FCiu2oooAKwfFv&#10;i7R/BGh3esa1eRWWn26ZkklIGfRV/vM3Ze9U/Hfj7Sfhz4bn1nVpj5Mf7uKGMbpriQ/djiT+Jm/+&#10;v0riPBHhLXPH+qWPjPx/ZxWk1qfN0bw0fni070nl/vXG3j0TsATwAVPCukat8cb2z8SeL7L+zfCt&#10;tJ9p0fw3L9+5/wCedzd/3v8AYj+73O7ivZ4oo44AiAeXUtFAH5lWH/JUof8AsYl/9K6/TMda/Myw&#10;/wCSpQ/9jEv/AKV1+mY61+acF/Dif8f+Z+zeI/xYL/A/0HUUUV+ln4yFFZ+o6zY6TB599ew2UIDZ&#10;kmkVF+Xrya87ufj7oWo3BtPCdnqPjm7P/QDt99uPm2/NcNiLb1+bcR8tAHqlFcb4H1Dxfqf22fxJ&#10;o+naNbEoLO1tLpriYD5t5lbaF/uDavTa3J4rsqACiiigAooooA+SP26P+PzwZgdEvP8A2jXcfsV/&#10;8kin4/5idx/MVxH7dTZn8G/7l5/7Rr0T9kp9Mk+FjnRoryOD7fL5ovnQt5mF3bdgA29Md6/NcHD/&#10;AIyrES8v/bYn7DmFTl4FwsOX7T/9Lme30U1W3U6v0o/HgooooAKKKKACiiigAooooAKKKKACiiig&#10;AooooAKKazbaF60AOVqKKKACiiigAooooAKKKKACiiigAooooAKKKKACiiigAooooAKKKE7UAPoo&#10;ooAKKKKAPg749fss/slfADwTB4s1z4UtqVpcajb6cItI1O6d98zbVb5rpF2jv/KvSf8Ah29+zD/0&#10;TnT/APwb33/yRXi/7cP/AATq8GXngbVPF3wv+HV1feNJdVjvr2x0m9kRZLb5muBDAz7NzdljXdlv&#10;lHavP/h18Kf2IvF2t/8ACO+JvCev/C7xdGEjk0XxxqV7p7F9wRlilaXy2+c7fvBj1xjNAH0h8K/A&#10;H7O3wL/ays/AXgDwQ2m+P5fDsmpHVbS+luba3tWk2tA/mXDlZG2q3+r+66nPzV9gV4T8Av2PvhB+&#10;z3q95r/w/wDDcdlqGpQLF/aEt5Jdt5P3tsTyM21W4J2/e2rn7or3agAooooAKKKKACiiigAooooA&#10;+AP+Cz//ACbD4a/7G+1/9JLuvrT46/8AJvfjf/sXrr/0Q1fJf/BZ/wD5Nh8Nf9jfa/8ApJd19afH&#10;X/k3vxv/ANi9df8Aohq68H/vNL/EvzOPGf7tV9H+R+c/7L3/ACcH4D/7CH/tOSv1hPavye/Ze/5O&#10;D8B/9hD/ANpyV+sJ7V+i+IH/ACMKX+D/ANukfE8Ff7hU/wAX6IdRRRX5efoQUUUUAFFFFABRRRQA&#10;1etMuP8AUy/7pp69aZcf6mX/AHTQgZ+Mnhz/AJG/Rf8AsIwf+j1r9ne1fjF4c/5G/Rf+wjB/6PWv&#10;2d7V+ueIfxYX0n/7afmPA/8ADr+sf1H0UUV+Rn6cFFFFABRRRQBEetfhf8Z/+SxePf8AsPah/wCl&#10;Mlfugetfhf8AGf8A5LF49/7D2of+lMlfNZ7/AA6fqfunhP8A75i/8C/9KZ+23gj/AJEvQf8Arwg/&#10;9FrW5WH4I/5EvQf+vCD/ANFrW5X0kdj8Pr/xZerH0UUUzMKKKKACiiigAooooAKKKKACiiigAooo&#10;oAKKKKACiiigArwz42aJJqvjbTJI5ooP+JeYvNKZf5nb7te51418abW6uNbg+zzCEfYuMfe37mxQ&#10;B43rFvodxrllo+sTWl7qFqkVz5V5t3/e+Vvmrk/i5418NfBzSp9QvNZtNMl1e68u38778k33v8+1&#10;d5a6LbajP/xMNM867igXzLqb/Xf7u+quqfCnwr8UPscl5ZWmpw6ZP+7iu4vOTev8XzUAcPffEaL4&#10;W+Ff+Esk0abU/t0EH2n7JF/B97zX/wBmuk+Cq6Z4q8OXusaXN9tivp5Zf7Qhi/1nzNtX/gP3a0vG&#10;3wz8Q+KPO0u3vdOsvD8tqttJFDE32n5f7n8P+Fa3gXwrL8O/A/8AZdvZfYorXd5cX/PT5tzNQBXj&#10;uIk1WbT7jzpoon/eS+Uzp/s1saHYy3Gq3skll5NpsrH0XXNcv76G4uIbSGL/AJaRQ/PTde03xfZe&#10;FdT1Dwne2k2q3P8Aq/tcTbP/AB1qAOd8eat9j8m30/TLuyu5X/1v8H/A/wC992tjwTqmmav4ch1T&#10;T/Jsv+WX+xI/8VcL408Xan4e+Fc158SL3SdGu4o1i82zjbZvZtv8X6VufB3S7G18OWVnJe/2zp90&#10;nm6dF5TJ8m3+P/aoA5fXPiV4a/4RzxNcaPrMOp3cU7W0lrDL53l3TK21fl+7Ulx4RufFfwr0yz/t&#10;n7F4ltrFftH7355E2/M2zdu+b7vtWv4J+CXh/wAP6rqX/CP6Z5MOr3v9pXnnR7/33+5XU6t8J7nV&#10;NV/tS3vYoZfIax8qzi2Ps3UAczqnh3TNX0PTNL1TTItZu4rVZfKm2+d8q/K1alrNpH/COWV5HD9i&#10;llRZZNPh27PP/i39PxqTxF4DvvDN9pkmjw+dqv2FbaO7u93k7Fb5v9rd6N92vH/j94b1yy1zRvsc&#10;2o/2fK6xXstn/qY0ZvmZ042t/telAHu39i2PjDwPrMlxBLo0t9BLbSSzf67/AHk2/Nt9K8R+Efw9&#10;0z4VfDnxNb6P9r8qXzZftfy+dJ833kr1bR9FuU8OWVxcfa5rTTEWWy/e/PJtXbtl/vLXRaTodjBp&#10;UPlw/url/K/1X975qAPlv4oeLrnw5qumaXZ6LLqf27b9o1D/AJdrZPvbn/irqvgvHLrN9NJZ6nFD&#10;p9z+6jim2+dvVtzbNrH5aq/Gr4Ix65rmjfaNZl0y0ttRW+vZfN2J9lX+Gb/pnXQXHwhlstD1O88F&#10;6n9i1vYvl/uvkkf5fudKANj4ufDex+JvhX7H4gnistPtZ4pY5Zpf9Y/mrtV/+BLxXF+MPC+r6t/b&#10;NvZ+Te6VpkH/AB6TRfuZHZfl/wC+W/vLXon9pavPpWjafrkMPmy/upPJi85I5l+bd/47XB/ET4sS&#10;+DfiN4Z8Bx2UV5L4m8+WT/lj9mRV3bvl+81AHyB8O/gX4g+LXjCy1Txpef2NNHH5tvFafO94m/5l&#10;2t91V+6a+49P8My6DPDp8cMX9n/ZWjt/Ji2fZtv+eKwdL0Xw1Brn9n6f9khu7F2lj/57R7vmZas+&#10;Efiz/wAJR8TPEvgyTTbqGLSIV8vWfl8q9dvm2pQB5No/2HxB4j8Z+G7PWZZvEFi/m+b5u97JNv8A&#10;c2j/AMdrPtfhPqeva5Nql5pl3e/abVraS6m/10cDKu5kr2hvBP2qfWbjS7K00zW761liku4bZftM&#10;if3kdf8Aa607wH8M/EOjX0N5ceIJr2L7LFFcRTbvuLubcif3m3UAeO2en/8ACP31l4b0fTPttpap&#10;+7u5pf8AWbfl2um35d1Ydv4B1fxl44+z2dlqGjeajXMeofctLZ1b7vy/M27+7X0BrGl+Ff8AhOIb&#10;z7b9iu7HbFcWkP8AvfKz/wDAq5u6+HcvxJ8R+XJ/aPh+7sZ55bK6s7lkh2bvlZ/+BUAfOnxf8D6H&#10;4n8Zf8IZceJZbjxULL/QxF++82Zd38P975fu/erHm8BW3h3XNAj8R3uowahbfvLeW7j2TSv5e1lR&#10;m/hXttr6l8QfA3TPBd9D4o0v99rcu2K4uvKV337f77fd+9/DXP8Air4Q6nrM+mfaJodZ+wv5tv50&#10;XyRu33t780AfMnxA+H2reMYfL0wXdnqlja+b/e/tHc26P7vzfLVrQf2arpxoGp3kP9garEjS3MX2&#10;bZ91v977zf7Vet6x8O/Gdr8W9GjvJruHwpbJ5v8AaFp/f2t+6f8A2V7V6ZeeBdX8R+MbO4t9Tmht&#10;LGBftEXlb/trsvyr/wAB+9QB8iat8KvEq6XB9g1n+xodCSWS3/tGVt/75t0i71/3fu1t/DfwXq+q&#10;eFbPxJqGv/6XE7Sx2s277Nc7tyq0v8Tbe1fWXib4Z/Z76y8yy/4l8UDS3Es0S7Lnav3az9FtfDXi&#10;b4Vw+IPD8MU2nxfupP3Sp5e2X5lf+H5fnoA+adS037R8Mr3/AELSdTurH91Jp9pbN9mkf5m3bN27&#10;d/tbq4L4L/DzV/i5qsEdxqWq2ctjqCySafN86eSvzMuzjb/d+b+9X2r4H+C+mRWNl4gs720m0q+g&#10;ll/cxb0+Ztvyf3vu1yfjL9mHw9p3iqy8WeG/FmoaNd3TrfXHk3Oy2kdW3NE/96gCbxd8HfDXiifW&#10;dLvLKGytJbVrn+0IduyN/m++n/PT09qx/gj8Pbb4O6HDeR6zDeeH5d1z/pcX+kSPt27k/h27f4a9&#10;A0/QYtS1zU9U1TWf9VYt/onm/uZE/wCeuzb95a5fT/Ct9q/nR6Xe+T4fig8qSKGJt8if3ot33f8A&#10;eoAwfj18F4viTpVl/YcM39q711LyoZfJ8uDb8uxFX/a4qTTfF1jP4Om1zwne3d5qFjA1tcRRS/J+&#10;7+82/hlb1r0jwH4J1zTZ9ZuLjU/tsV9py2Nv5MTedbIv8W9v+WnrXndv4Ttm1W98D6Pe6TpkXzXO&#10;o3c0ux5IJPlb5F+63ruoA9y0Px1pHxEsbK3s5rTzYkW5j0+8l/1c/wDe/wC+q67wT8TLH+yrKPUL&#10;KGaXe372H/lp8zf+O18z6b4b/sue90/w/wDv5Yn/ANHu5omd5Pm2/fXH/wCquu8EtY3sGs+H9P8A&#10;K1O7sX/0iW03bLZ2+b/eoA9M+IXxw1Pw58RrKzs/7PvdEuf+XSG52XNttX5mdPu0aL4s0zXP7Tks&#10;9TtPssu37FdeZvhkf/Y/4F1rw+3+H+p/8JH/AGx5N3NqESfabiKGLekiL/yy3t92vVvAfgXQ72DT&#10;LyTyv9BuvNjtIfuR/wDAFoA76Pxt/wAILY+ZeeTqct1t/wBKh+5Hu+7vf/arQ0/xBbRa5ZSXE3+l&#10;3yfu/u/u9tc/4ytbm3g/0eHTvKuv3sfnRfx/w7P6Vx/wl8H+M01zU5PFF7aTWkU/lWX+jeT5aMv3&#10;U+b5qAPdLrWt+q/vL2KHT4v9XL/t1zdx40sfiDqs3huOGb7XE7f67b/pKL95v/sa4P4hfDm58fz3&#10;un2fiaWyu9nlW8UO5PnVt38P8Vb3wd0fTPCWufY7zU4v+EgtbVftHnS/P8q/M3zfNQB2jeE5bCeG&#10;8t4fJl2fZpP+mf8AtJ/tVDfeJovDnhy91TUJooYrVP3nk/8AoT11WvapFewfu/8AVSweb/avm/Jb&#10;P/n5q43SfD9z40sdT0u4sov7KlTyo7vyt/2nd/FQBl6tby/EOx0zXNLvYbLT9n+qh+fzE/vV0k2o&#10;S+H7Gyt7eD+2bv5fL8n5EjfbXP8AgvRbbwHB/Ydv5v2Sxn/5bfOkifd2/wC7XrGk+Hbbz/tH/PVF&#10;/wByP/aT/a/hoA5e80u51zzv7Ug8n7Kiyx/8Crg/Ds2mXWq3un+TDZfZp1/ew7v3jt/+zXtF9Y7L&#10;GaT/AF/m/wDLpVXT/DumP51xHDFD5u3zP3X93+KgCO3aJLH95PD/AAxebWbqmvS2fnRxw/6rb5nn&#10;S1yPxk0m58R+Dr3Q9H1P+xtVldfs8v3/ALvzfw/xVl/AO18VNBNp/iyGHzYnXzJZvnf7vy/eoA9i&#10;1CG21Kxh/tCD/VbfLl/g/wBn71c/ovge50vxxqeqXGpzTWly/wDo/wD0z+X7v+ytdtZw75/s9x5X&#10;lRf8tZvuf7NXGsZV8mO3h/8A2KAJrVf3/l+d5Plf8sof/if7tR3XyX3meT53m/8APb/ln/8AZVz8&#10;3iiKLXIY5IZfte/y/Khl+f733n/2am8WaPFf/YriS9msvKdZY4oZdnmf7L/7NAHUW7b76aSP/VbP&#10;9b/BVXVLe5vf9X/yy/e/uf8Alp/s/wC7WHofiz+17GH7HD+589rb999z5flZkrc/tCWWeaO3/wCW&#10;X7qSgDBm0WWw/wBIt4f3sv8Ayy/9mra0/T5YrGHzP7/7ypL6a5aDy/J/+11csbqJYP3n+t/55UAc&#10;j4i0e2uJ5ry3htIbu1/5a+V89cX4P+JmuXvgCHVNU0yaH5/Kj87dv/1u3ds/hrtLOS+fxHe2955P&#10;2SVF+z/+zVn6fNq9l50moWUM0Xnr5cVpF8mygDhf+ClS/wDFgLEf9R22/wDRctfmMRtNfp9/wUnj&#10;kk+A+niPr/blv/6Llr8y5bC5XPmCv0nh3iXD5XhPqk5WldyP6B4Gy94nKXV/vsqLHTjTtvNCx76+&#10;1xPFWFnR5+b3j76GVypz+Eb2pQdvNWYrKRzmnR6fvr85xnEkZT/ifCe/TwcYFVVLVei07fWtp+nx&#10;N+7roLXw7LLP5kdfm+d8bT+Dm5Trp0YUjjZNN3f6uqMtnJEeea9Kt/D8rz/vIKsSeFY5a+Sw3HP1&#10;SX8xrNRkeTldn+so3V3194V3ViyeH5Un8vya/Qsv8Qo1Ye/I45YOlKRzsce6rTabLXRR+Fbn/lnB&#10;WtY+FbmL/WQ14eZcbx+OFTmj2N4YelT+ycb/AGTmCm/2bEPavQJPCtzLP5nk1n3ej/Zf3kkNeBR4&#10;wjVl8XvGvunByR+VP5clRnrx1roL7T/NnrMnsJbY1+68NcZUadKMKsuWR4+My/275yhspgt9nz1P&#10;5dNyRX6lhOKqUoS94+fq5P73wh396OtGeeaA9VTzvD/HORUsDMMUbzig880deK5lnFKpKXJI1+qS&#10;iN8uq9xHvq1jBFHl19Ll2fUq8uSf2TxcVlsox9z7RhpZyecK0IbPZVrbT2XNb5hxTh8JCUzkwfD/&#10;ADSGCHbTulPKSL2o8uT0r8vxnFsqsPckfa0cpjTYzOaO9TG1zUOzbXlYfiKVSXJORvPL4xfuCnnm&#10;kAJFGzigEivVhnsYy/xGEsF/OHsKcFxTX5NOjbbXg5hjaspe5L4Tuo0YxG7jSVZ+z+bUDR7a8alm&#10;MZz987PYy5RN2TR607yaaq16WAzSjSqynM5q2HnKIZo7daABzSV9xDM6EocnN8R4rws4y5xeho3k&#10;0Y6ijFeRmPLGHuSOzDuQdKXJxinRxSS9qu2tnz+8r4Kvj6WHhKEJHtxhze+VY7ffUbLsNa0yxJWX&#10;NXNl+aVZVeeHwjqU4SiRkk9TTttM21btY4mr3sfjY8nPP3jjp05RIYYd9dJp+nxXEH7usNoYkq9p&#10;txKn7yOvzfNXWxNHnhLlPQiXpNN2/wDLGqrR+f8Au46sR3F9f1pWPh25uJ/Mr5f63LAx/wBoqLm6&#10;FmT/AGH5VaFjZ+V/q4a7DR/Cv7+H7R/9nW9ceHYm/eW/7mKvjMfxVKt+5n70SOblicvoOiy3V95l&#10;dkLWODyY/OqHRod3/Hv/AK2ttdEdf+WVfA43Fyr1eecjKVQ5xdJ1KW9/dzVs6Xod7j/SP31dho3g&#10;0W8PnpFzWtbWUgm2eVXiVsxUvcgeVPMI/YOOj8NyP/rKi1nwLc3H7y3/ANbs/wBVXo9ppUc82x4p&#10;a2v7AjjH7vrXkvM50ZnmVc1lCR5FY+Eo1sxbzw+dJ3z81fWX7FHhiLw34X8TJHD5Xm6gsmP+2S15&#10;ZD4OuLweZBD/AB19D/s7x+Xousx+lyv/AKLWvu+B8ylXzynS5t1L8j8+4xzT6zlVSjHvG/3nsFeE&#10;ftofA/U/2hf2e/EvhDRJYodcbyr2w875UkmgkWRY2b+Hdt27vf0r3evnT9vDxt4o+HX7N2s+JvB/&#10;iW08Ka5plza3Ud3eXEcSyIsqs8C+Z8sjOoKiP+PpX9On8+nmHhL/AIKd+BNC0aDS/ivpHiXwB4+s&#10;kW31XSbvRZnBmVF3SRbA37tm+7u5x7YJT4BHxL+1J+1JB8frjQdQ8H/DvQ9EbRfDUWsRLFeasZvm&#10;kn2c/ufmfDBuflwT8+31fwr+3h8APF/h2z1eL4n+H9Njuk/49NXultLmL/ZeKTDL/I9QSOa7bwT+&#10;0j8K/iR4hh0Twr8QvD3iDWZUaSOw03Uo5pXReWbapoA9Mr88f+C0v/JDvAH/AGNC/wDpNNX6HV+e&#10;P/BaX/kh3gD/ALGhf/SaamVD40fIUlx+/pv2iqMl1+/pv2jfXzP1CR/esviND7RR9orP86jzqPqA&#10;zQ+0Vc+H8m/9ov4E/wDY62f/AKNjrD86tP4bybv2kPgV/wBjlY/+jY66cPg/Z1YzPiuNP+SfxfpH&#10;/wBLifuZRRRXuH8eBRRRQAUUUUAFFFFABXzV8bv2Qrr4h/FNfid4J+JXiD4a/ECLThphvrOOO5tL&#10;iFW3LHLA2Ny7vmKltp+U4+WvpWvjf9sv4N/tF/EfxPZT/DfxibfwNFat9t8N6dqf9kX9y/VlW68p&#10;/vY2jdtC/wDAiaAMXX/2pvjL+ynKLP41aB4f8ceGraKUjxV4X1a2s9RuERd3mtYTum5vmVWWPaAe&#10;m75c/T3wR+NvhP8AaC8BWnjDwZfzX+jyu8X76JopY5F+8joe/wCnpXwh8P7j4JfBjxBv+M37O3iv&#10;wpr4P2m48U+LbaXxRbSyLCFmla6XzAyr8nzKhUF8/J/D98fCH4ieB/id4C03V/h3qWn6n4WEa29t&#10;/ZkeyK3Cqv7ry8DymVWT92yqV9KAO7rm/HHgbRPiL4P1bwz4i02HVNF1SB7a7tJhlZEb/wBBb+IM&#10;OVPI5rpKKAPjLSf+Ca+hrLo2l+JPij488ZeAdIukuLfwXrep+Zp2yPd5MboMfKmf4cZ6dK+jfFXw&#10;0vPEPjjwRr1l4s1rw/p/ht7gy6Dp0uyz1VZFVFW5T+JY9u5PTca9AooA+X/if+w1pvi/4man428H&#10;fEXxh8KNV1tF/tmPwle/ZodRmX7s7r/z09f73XruLdF4b/Yu+G2gfs+6n8IZLCbUtA1cGXVb+aX/&#10;AE29vG2s128v/PXciMOw2qMYr36igD478Pf8E4fD8P8AZmmeL/iV47+IHgnSJIpNP8Ia5qe7TovL&#10;P7lXRfvKi/Lt+UY9uK+xKKKAPKfAfwFsPAvxt+JXxKt9ZvLzUPG6WCXlhKq+Tb/ZYfKj2Ecn5fX1&#10;r5u/4LFf8mhQ/wDYx2X/AKLmr7nr4Y/4LFf8mhQ/9jHZf+i5qAPsjwH/AMiR4f8A+wdbf+ilrfrA&#10;8B/8iR4f/wCwdbf+ilrfoAKKKKACiiigD4c/4Ks/8kn8Hf8AYe/9tpa6P/gl9/ybnff9jBdf+i4a&#10;5z/gqz/ySfwd/wBh7/22lro/+CX3/Jud9/2MF1/6Lhr6if8AyJo/4z7Gf/JPR/xn2BRRWB4y8VWP&#10;gbwzqmvag2LWxgaZxnmT+6o/2mbCj618ufHHAfGTWLjxHe6b8NtCvvsuqa7G0uoSj79npi/LM+f4&#10;Wb/Vr3y+f4a9O0rSbXQNKtdPsYIrSzto1ijhiG1I0XsK4P4P+GNRtbG98V+JIvI8VeIpBcXkMp/4&#10;8oV3eTar/wBc16+rbia9MoAK4r4k/Eax+G+ii5nt5tR1G5dotP0uzj33F7Nt3bEX+bdhVT4n/E8e&#10;BreGz0yxm8QeKr8MNP0W0G55Nv3pH/uxr3b8OtVfhr8OL3Sbw+KPF17FrfjW5h8uS6Ee2Kyh/wCe&#10;Fuv8K/3m6ueTQBU+HXgPW9S1SDxn498mbxSI2jstPg/49tJjb7yp13SN/HJ+A46+q0UUAFFcp4s+&#10;JHhfwHAsmua3aac5H7uGWX97If7qRD5mb/ZUVyEPxo1PxUTH4L8Eavq48x4/t+rR/wBnWfytt3b5&#10;PnZf91GPtQB8SWP/ACVKH/sY1/8ASuv0X8SeLNF8JWP23WtTtNMtQT+9vJljyduflz95vZa/N2G2&#10;k1L4gCCfNpLcaz5chtZPnjdrna21v9ns1ffWgfAvwdoF6Lx9M/tnVOv9o63K19c/w9Hl3bfu/wAO&#10;Mdq/NOC9sT/j/wAz9m8R/iwX+B/oZcvx1/tgeX4L8J634wO9YxdRR/ZLP723d58uNy/e+ZVb7vNK&#10;NG+KXjAE6hrOneB7SQf8e2kRC7u8fN96V12K33M7Vb2YV6zRX6WfjJ5hp/7PPg5LuG91izuvFmox&#10;dLrxDdNeP91V+6x2fw/3a9Ht7WK0txHBFFFGOkcQCr+lWKKACiiigAooooAKKKKAPkn9uf8A4/fB&#10;n+5ef+0a7f8AYs/5JFP/ANhO4/mK4j9uf/j98Gf7l5/7Rrt/2LP+SRT/APYTuP5ivzDB/wDJWV/8&#10;P/tsT9mzD/kgsL/j/wDb6h75RRTd1fp5+MjqKKZQAUUU+gAooooAZT6KKACmU+igAooooAKKKKAC&#10;iiigAooooAKKKKACiimUAL9+nUyn0AFFFFABRRRQAUUUUAFFFFABRRRQA37lOTtRs9qKAH0UUUAF&#10;FFFAHl/7QHx98N/s2/Da78Z+K476XT4pBbJDp9t5s0szKzKvUKu7b95iFHc18mX3xd8d/t6+Hms/&#10;Bvwc+Hp8KeY5t9b+ImrQam0e6NtrrZ22ZIJtu7+JsFuvytX27478QeG/DfhXUr3xdfabpvh/yWS8&#10;l1eWNLfYVbcr7/lb5c8d6/PP4s3X7Mfxn8WXFr8JPhd4m8c+PbWTjWvhXbvpMVjJvWPzHuvkh6fd&#10;k2SJznPJNAHvv7In7G/in9mzxDqeqal8SZ9S06/jH/FIaRbyQ6PazMq7mRZZZH+Xaqqy7Pl6jHA+&#10;ta+Ov2NfhD+0L4F1mbVPiV4zm/4RCaAxW3gzVr5dXvrPaq+Sz3qxqu5fnztzu+XOT0+xaACiiigA&#10;ooooAKKKKACiiigD4A/4LP8A/JsPhv8A7G62/wDSS7r6z+Og/wCMfPHH/YvXP/ohq+Tf+Cz3/JsP&#10;hv8A7G62/wDSS7r66+MOm3er/BLxZYafBJd311os8UFvD8zSSNCVVV+pNdWElGNek3/MvzOTFq+H&#10;qej/ACPzW/Z11O10j44eCLzULqKytYb8ySXV1IqrH+6k+8x4Wv00/wCFweABwPG2gAen9qQ//FV+&#10;YR/Z/wDiYV58Ca9j/rzNMH7PfxI/6J/rp/7dGr9wz7KstzyvGtLGxjyrl0cf/kj8gyfMswyijKlH&#10;DOXM79T9Qv8AhcfgH/od/D//AINIf/i6P+Fx+Af+h38P/wDg0h/+Lr8v/wDhnv4k/wDRPtd/8A2o&#10;/wCGe/iT/wBE+13/AMA2r53/AFRyr/oYx/8AJf8A5I97/WfMf+gJ/wDk3+R+oH/C5/AP/Q6aB/4N&#10;Yf8A4qj/AIXP4B/6HTQP/BrD/wDFV+Xv/DPnxI/6J/r3/gI1MuvgJ8RbOKae48CazDFGjPJJ9kbb&#10;Gij5mo/1Qyr/AKGMf/Jf/khf60Zj/wBAX5/5H6iD4y+Af+h00D/waQ//ABVH/C5PAR/5nbQP/BpD&#10;/wDFV+RWm6XJq99aWdhafbLq5dYreKKPc8jt8qqv+01dqv7PXxIbp8Ptdb6WjVvX4HwOHlatjVH1&#10;UV/7cY0uLsZX/hYTm9Ln6g/8Lj8A/wDQ7+H/APwaQ/8AxdH/AAuPwD/0O/h//wAGkP8A8XX5f/8A&#10;DPfxJ/6J9rv/AIBtR/wz38Sf+ifa7/4BtWH+qOVf9DGP/kv/AMkb/wCs+Y/9AT/8m/yP1A/4XH4B&#10;/wCh38P/APg0h/8Ai6bL8Y/ALRSf8VvoH3f+gpD/APFV+YP/AAz38Sf+ifa7/wCAbUf8M9/En/on&#10;2u/+AbUf6o5V/wBDGP8A5L/8kH+s+Y/9AT/8m/yOX8Obf+Ep0XHX+0YP/R61+zfYGvyc8PfAj4kW&#10;niPR3l8Ca7BFDewSyy/ZG4RZFLfpX6xKwZQRWPHuJw+IqYb2E1L4tpc38prwZQq0IV/bRcdVv8yW&#10;iiivy0/RwooooAKKKKAIj1r8L/jP/wAli8e/9h7UP/SmSv3QPWvwv+M//JYvHv8A2HtQ/wDSmSvm&#10;s9/h0/U/dPCf/fMX/gX/AKUz9tvBH/Il6D/14Qf+i1rcrD8Ef8iXoP8A14Qf+i1rcr6SOx+H1/4s&#10;vVj6KKKZmFFFFABRRRQAUUUUAFFFFABRRRQAUUUUAFFFFABRRRQAV85ftM33iDQdZg1fQtMl1mSH&#10;TuNPB2pI/mN/49X0bXkHxai1O58UaZHZ3kNvaxwqbmGW23vIm5vuPn5fu0AeA6Lrmr+INKh1TS5o&#10;YZftX+kRTRf6t1+9B8v8VetaboMV1pUMkkMMMtz/AMfHk/J87V5j4qvvEPh/x/ZafoejQ3ulX06/&#10;aLr7j227/lr/ALVbXh34mX2qfE3U/Cd5o0tl/Y6QS/2h5u+G53L92gD0K1t7m1sb2PT/ADr2W2Rv&#10;s8U335H/AN+pNDt9TisfM1CH99L+98qb78f+zWpo99bX/neXNF/zy/c1YuIbm4nh8vyYLT/lp/HQ&#10;B4rY2N9F4q8Qaxqn+haVE/7vyf8Aln/DXSaXqkuqf6PHN5NrKn7v+/In95P/ALKu21axiaxvfM/1&#10;Uv8Ayyrk9L8LxaRPNeRzTfZP+WcX30joA4HxN8Of+Eg0rU7O4sob3732eW7+dJP4tzp/FWt4b0uL&#10;SPB2mafJ5OmahFaxfaPskXyR/wB5v9la7TRdY+32M1xHZTff8r99/n+KnR6fbXHnXnky/a5f3dAH&#10;N/aorLSptct4Yf7Q8j/j083+P5v/AGWsu88Vavp2hzapZz2n9oSpFLJp82792jfercm0f7PB9ot4&#10;fOtP+WcXm/6xKtSaDoerwXv2iHyYrr91JLNLs/8A2fagBq6xc63odlqEllDDLLt/0SaX/Vptrz/V&#10;JrmKeG4/syK90q5/daja+Vvf5m/1vzfwqteoappP2Weykt/3NpaweVJ53+fvV5z8N/GUXiPxHrOj&#10;x+dNp+mTtF/av8Fy7feoA5vx1428X+D9VmuNH0zT9T8CWtiv+p3Qzfal/wCWW9m2/d/2a9A8G+ML&#10;G90OyjvJv9L8j7TJa/f8vdWhcWv2+x1PT7iG0/sr/ln+7/7637q4f4ofD22v/AGs2dvey6ZFfQNb&#10;f2hp22H7Enyt5qf7X8NAHF/Frx9cxeKrK38Pwxaz5s6217FefOlsjL/c/wBpq1PAfhvxfa/FubUL&#10;zWbT/hGooIovK+b/AF+37r/N833nrm/Enwz1jwX4c8Dap8P5v+EgitdRi/tmXUf301za7fm+bj8K&#10;9cj8PxappWmah9iu4fKn+0yWv3Jo/wD4r/doA0tc+HscsF7HHNNDFLt/343+98j15/448N6Z/wAJ&#10;HDJqH77W9ksWnSwxKk0abfm2Pz/DXuTatbNpXmR/vvk/79157r1rofi2xh8SRzedd6Yk8sfky/7P&#10;zf8AoNAHh/xG8VW3gW+8JyaxZf2ZLfXTRSSwxLv+VflV3/i3L0rDt/Edj+0ZBN/wg/iD/hGbvwzq&#10;kUuoyzW3/H6iruaL5cMv93dW98NdS8Nftl2Opyaxo13pn/CIaov9nXX2ld8j/NuZ/l+78u3bXoUf&#10;h3TNEg1Oz0uyihlup1tr3yYlSb5vl3P/AHv50AR6trGpywQ3Gj2cX7pPN/ff8tE/2P8AZ3fLTvC/&#10;iT/hIPJj1SGH+24vK+0WlnL/AKt/vLvpvw38D+JvsOs6P4gmtIdKin8rSrqGJt8kG3+Pc33t1Our&#10;W5+GniOzkt9Gl1n+051trjUIdsP2ZP4Wfd96gDy+x8Cy6b8YvGeqXGmRQ/2naxfZ/O3P5k3mtu+f&#10;7u37mK9G8A2PiHwp/acniiCGG0in82O7h/54N/frqPG1n9n1yyjvP32lXSLFJLD/AK6N927dWx4g&#10;0u21Twde6XcebNp8sHlSS/8ALbZt/wC+t1AHzv4u/an8Naz8TLL4d6X9k1OXU0b/AEuH54Y3Xd8r&#10;p/e+WvVLi18rw5Dbx3v72XdL5sMXySfd+WuA+Fn7KnhD4JTza5pc0up3dzdNcxy6jteaNG/5ZRNt&#10;/wDHvvV6X8RLHXJfCt7/AMI3DaTahFB5tl9sibZv/hX+99aAOJvPCuueI9Vgj1SaKy0+JFl83yvn&#10;+b+HZ93/AIFVzwv4f8Sz+KrK8uNTtP7Ki/1kU0TJN93aqo6tt/76rk7638VfFe+8DR6xZah4Tl+b&#10;+1bWGVXT5V2r86/w/wAX8XpXrWrXlr4B0OykuJvtsWxvLi+XzpNvy/e/8eoAvXHhm21uxhjj877J&#10;sl/e+b8kjt/D83+7XM6b4J0zRNK+x6fZRWUPzeZa+Uv7vd95tn3fm+9XSaL4wttB0OyvLy9h/evL&#10;FbWvlf6z/af5a4XwO3iH4q6VrVxqn/EmtL52itrq0i+f5flZk3N/DQBseAW0jVNDh0eOym0yWxdo&#10;vsvm/wAH+WrN174axalYwaX5M1laRJ/2xj27v4P73+1XO/D3xVc/D74qXvgePRvJ8p/Kj1XUbnfN&#10;e/Ku6X/x7bXE/thalff2r4f0fwve6je6r/bFt9tihlZPL+Zl+fbjatAGheLY+IfCs2j6f5N79luv&#10;7NuYvN+fyfut/wABr0bwn8MfNn8u3m8n7Kn2a38n5/MRV2rvStb4f/CWx8OX2px28M0325GluLqb&#10;b/45t+b/AIFWpqkN98OdV0bS/C+mS3sV06/aJZpd7x/3m+agDzfx5J49svDmmaPodlp974l+1f6R&#10;LDE0MMdru2q33vveq1j/AA/+H8WqeONZ1jWPD81l5tqtjJqE0S/vPvbv+A19CaxZ33/CY6Z/ZemS&#10;3vm7ftssO3ydn8W/dWleeGbazgvZJL3zov8AW3H9yNF+b7n/AI78tAHzj4d0WXQ9VguNHvfOi89o&#10;ri1vP31zs3fKu/8Au+ntXOeDvFvw58P/ABb8Qafea/FD8QNceKyubWzi2Q/L80a7f+em3q26vpnT&#10;YdM8+aSz0yb/AFfm28vlbEk/3Plrh7f9n/4fT+P4fiZJZeTrWmfvY7v5dkm1du7Zt+ZqAOwXwb5X&#10;237Z/qr6DypPJ/uf7H92qOk+DbXwb4ch0+zmmhtN6/6XefO/3v7/AP47XceFfFGmfEbSvtmjzeda&#10;fNF5v/Aqy9a8OxaRpWs3F5ey3sX+tj+7+72r/Ai/eoAptpcX7nS7iy87T/ll/ffOn/AP+BV2Fjod&#10;s+lTR2c3neVt/ezfP5dcz4P0/U9UsbK8uIfOl/1scX/PP/f/AL1d1p/hnyrG98uGWGW5j/1Xm/J/&#10;dZqAPK4fA/8AZHxG/ty88QS/a77dLHawxbLaNNvzLTbHwLYxfFT7Z/Zk03m2ssVxqE0vyfN/D/tb&#10;q7ZfBv8AYOqw3HnTTeanl/vvn+T/ANlatqHS/K1WGSP99L/zy/550AXLPwva6b5Mcn+q2eVHF/sf&#10;3f8AerQmt7HRIJ/Mm8mLZ+7i8r/Vp97+GuT8aeMLnwvBpn/Esmmlvr5bb99Js+9u+b/x2ug1C432&#10;MMdxDL5Vz/rJYfvxp96gBun6XFfzzXHk/wCif6qP/ppu+bc9aE3mp51v/sf62H/0GuJ8aa5qfg+f&#10;w/Z6P/psV1OvmedFvfYy/e/3a6TT7fyoPs8k3nfaX83zZv77feX/AHaAJprWKXVfMt5v3uzypIvv&#10;p/vVR8K+C77SZ73+0NTmvf37S+V/zz3fw11VrpttPP5f+75nk/fkrSuLeK8/1k3kf+1KAPNb7Tb6&#10;z8R+XJ5P9nyosvm+V8+/+L/PpXUWccSz/wDLLzZf9Z+6qTVobmzsZri4mi/df6v+D/d/irH8I3Wp&#10;y6H9s1SGHTLv5vM/jTZ/eoA1rfS9TXxjNJ50M2leWv8Aovlfx/3t9d1btvrxvVPi5/wj+q/2f9ii&#10;+4sscvm/8fP97ZXrWh6lFq9jDeR/uYpU/d0AY+oaHbLqs2qeT5N3/qvNqmskS/vJJvO+fyv+udbG&#10;oLK8/l+d5P8A4/VO10/yP3nk/wDXSgCjNHFYeTHbw/x+bJF/zzRv4qsNY+VBD9n/ANC/5a/33k/2&#10;ac119lvvs/k+dL/yz/8Ait9R32qW11B5cc3k3f8AqqAJvtW/yY/O/e/L/wDZVDNpsV1P9o/ff88o&#10;/wC5/wB8Vl3UMtr5/wBn/fS7K6Czj82xhjk/cyypQBizebYa5DH5P7qX/ntL/s/wVraTDbX995ck&#10;3+t/1f8AwGnah5UX/HxD+9i/8h7v4q5mOG+0bXIfs83nWm/95+7/ANWn/s1AGB+29pw1P4R2UXpq&#10;sD/+OvX56eIPC3kf9Nq/R79sCD7R8LrZP+olD/6C9fDOt6FKT5lv/wAsq/EOKMdUwmc+5Ll91H9N&#10;eHk4xyV/43/7aeM3Xhv7PTf+Edlig/11d7c+F7m6/eUxfCtzWkeJ6vsow9ofq3McXZ6PK9akOg3K&#10;wf6mu48MeFZEvvMk/wBVXolr4bilrwcfxTVjOUPiOatiYw+M8PtfDtz9orvtA8N7IK7oeCf3/wC7&#10;hro9J8HeSPkr4zHZ57eB5dXMqVOPxHmUGn7f9ZDVqHQfPr0i78E+bDUieHo0h8tK8WWZx5fcOR5v&#10;CUfcPLD4UighiGPOqpqHhOKWCvXF8Nx/6uj/AIRGOqWbcsviCObQieK6b4X3T/8ATKun07Q/KFdS&#10;2j+R9ytSy0bbB+8q6+YSma1cxjbmOVm0Pzf3lc7r/g+K6r1ZtEjqrPpMclc1LMJU5e5I46eY+8eH&#10;3XgHb+84/wC/dYN74R8qCaP/AJ617tdaTtrmtf0KS4hxHX0+DzvEKXxHuUcZGZ84alof2P8Ad1jx&#10;2e7zq9O8QaJL5E37muV/4Rvyq/ecp4mjUw/76p756fuyOZjsZGn8ur02h+VW9DpMr+TH5P7quutv&#10;C/8AaMHmVWZcXToTp+8HLGJ5b/ZNRzafLFXfXXh3yvOrNuNP82D/AKbV14Xi+cpRnze6EoQkcjHb&#10;7qZJEU6V09xoMsUH/XWobXwvLcQV79HiqlDmq+05fIn2UDnEgkbtmtnSdDll/eSV2Fn4d8j93HD5&#10;1bml6fatPDHHZ4r47OOOquJpexhtEFCFP4Inn/8AY/8Az0oj0X/lnXsUnhG2P/LGqNz4Z3f8e9fF&#10;R4wrW5AVWPMec3Hh+KKCufvtH2T165J4d/f/ALz/AFtULzwzug8yvQy7iyrQn78nIq8ZHkDWsqz1&#10;Jb2tehah4L2QVVXwntg8yOvuHxph6sPiJ5YnAyQ/v6tW+nytXVTeH937v/lrTodNlig8uumpxRCd&#10;KPsZByo5/wCwyxf6yrlnpctx/wAsa6LT9Lin/dyfvq7Cz8NxRT+Z/wAstlfE5hxRKl7kNyuY8zut&#10;F8uD95WHdQ+V/q69M1jT5Wnm/cVy95Z/8s5K9PJuIZ/8vg5/dOVW3qvINtdNHodNk8Nyy/vI/wDV&#10;V91R4mw8avxEySkc+LUvRJZyxV0Vro0Xn1at9N8r93WGJ4qjGUve5gjCETH0233/ALutS4sfsv8A&#10;q63rHwhu/wBIj/1VNuoov+PevgMRn8MTiuel8PU1OXuLfzaozWv/AKHXeW+kxeR/01qP/hF9/wC8&#10;rfD8T0qUiJHE/wBnGo1h+z/u69Gbw7Ev+j/8takXwX9o/wBZDWv+ucI/GF0eb2th5s/7uug/4R2V&#10;YPtEf/LWus0v4b/v/M/5ZV2Fv4TtriDy68PNuMIynH6vLTqTKcYnnvhjw/LLP5dd9Y6f5EHlxw/v&#10;f+ev8FbUPh2Kyh+z28Nb2n6f5EH7yvzbMs4njKnPM46mKhFe4Yum6D9ng/ef62r09lF5Hl11ljoc&#10;lz89W4PCctzeV8nUxsOa8pHizzGEX78jhNL0bbP5n2P97/yzrv8Aw14Ulk/eSVtp4aitptldFaWe&#10;z/V14+LzKVRe6fPY7NPaR9wqLpn7nZ5NWLXw1j/WQ/8AkOtiwtfPn8uuug0mNYOa+Vq4ydM+NxOP&#10;dD7R56PC+fnSt7Q/Cssv34a9Ei8IRyw+Z5tXLPSPsfH/ACzredLGuEeaOkjwa2dupDlhIq6R4Ijh&#10;sd8fT/nlXRfDvw8dAg1JW6yz7/8Ax0VYtGjbyY/NxUHgjxNqmu3/AIktNR8NXegW2mXzW1pdXUqu&#10;uoxBeJ02/dX2Nf0TwDw/hIYmjmOHl78E76/E5I+FxmMrVISpTludvXkv7THjH4ceA/hPe6v8VtLg&#10;1nwXHPDHc2t3pv8AaCb2bEbeVtP8X8XavWq+XP8AgpD4k8SeF/2R/GN34cnurWWXyLa/ltI1d0sp&#10;ZVS46g7V8tipYf3q/ok8I8Dt/wBqH9g25+e3+HOiTn/pl4DVv/aVb/w9/bP/AGLPCHiK31Pwp4f0&#10;7wxqH/Hv/a1h4Q+zfZ0kO1t0scW5V29favr74HeFfBPg74V+G7P4eQWkHhSSxglsprSNU+0o0a7Z&#10;32qN0jLt3Mw3E9a+VtN8NeH/AA1/wU1vPDXgmzhg0bXfBMkvjbRbS3U2PmdIWli27FZlaHPXPm8/&#10;fbIB9leE/GeheO/Dthr3hzWLPWtFv1Mltf6fMssMozjhl9DwfQgg818If8Fpf+SHeAP+xoX/ANJp&#10;q77/AIJ7y22j+Jfj74R8Nv8A8UD4f8ZSRaFaRbnht9yt50cUrZyu5E+Xd8pJP8XPA/8ABaX/AJId&#10;4A/7Ghf/AEmmplw+NHxFJL++z2oWamScS80zOa9v6nE/u11NSb7R7Ghpqhop/U4k+0JDNgVtfCs7&#10;v2kfgX/2OVj/AOjoqwj0Fbvwr4/aS+Bf/Y42P/o6OuathowhKZ8bxlPmyHF+kf8A0qJ+6tFFFeWf&#10;yGFFFFABRRRQAUUUUAFfOfx18c/tAN4/h8IfCXwPokWly2K3E/jnxRfN9jgkZtvlJbx/PuUD/azu&#10;+78vP0ZXxR+0cviT9pX9qTTf2ebbX9R8J+BLLw63iXxLc6RcLDeajG0nkxwK20/u9zJlW4O5ic7V&#10;oA3rD9jm9+KAhn+Nnxi8RfESWX/j58NaTe/2XoZO5pPL+zwbWkVVbbuZtxX04A+kfA3w+8NfDLQY&#10;9E8KaBp/hvSI38xbTTLZYYt5+821f4jgZbqa+VvEn/BLP4QWWkT3fw9GueAPGlrGz6X4g03Wrnzb&#10;abYwUtvdvl+b5tu1sdGFek/sN/GvxD8dfgHZav4q8qfxNpl9c6JqN3DtRLya3bb56qv3dysmenzb&#10;iFUbRQB9EUUUUAFFFFABRRRQAUUUUAFfDH/BYr/k0KH/ALGOy/8ARc1fc9fDH/BYr/k0KH/sY7L/&#10;ANFzUAfZHgP/AJEjw/8A9g62/wDRS1v1geA/+RI8P/8AYOtv/RS1v0AFFFFABRRRQB8Of8FWf+ST&#10;+Dv+w9/7bS10f/BL7/k3O+/7GC6/9Fw1zn/BVn/kk/g7/sPf+20tdH/wS+/5Nzvv+xguv/RcNfUT&#10;/wCRNH/GfYz/AOSej/jPsCvFtSeP41fFP+y0Im8IeDLtZb372LzU+scX+7D949izqP4a6T4w+OLn&#10;wh4egsdH/e+KtcnXTdGhx/y3b/lq3+zGuXbdx8uP4q3Ph34Ltvh74P03QreYzm1TNxdH79xM3zSS&#10;P/tMzFvxr5c+OOprzL4n/Eq+0aYeHPCNj/bvji6h8y3s2/1NnHu2/abhv4I89O7du9cj8cv2g08N&#10;KPDfg0nWPFd8n+ts0+0rZo3y+aVXO5vRfxPbdV+HmmePND0+SDw54TEF1ffvdQ8UeMr3/S72bdt8&#10;x7eLc33fuxllCgYz3YA9G+Gvw1Hg2K41LWL06/4v1JF/tHWphhpdv3Y4l/5ZxL2Vfqeas+Kvi/4O&#10;8G5TVPEFpBd5x9jil8643bd23yly3T2rnP8AhT2seJ/n8b+M9U1jIJ+waSf7OtB975T5fzsPm43N&#10;/Dzmuu8K/DTwr4IJbQPD+naZIf8AlrBbKr/d2/e6/wANAHJH4keLvFRKeFPA13b2xbH9q+JpfsMQ&#10;+b7wg5lYfe6qv8PUUyH4beOPFEEP/CX+PZreM/6yw8Lw/YU/i63BzK3Vfu7PQg163RQBxPhL4S+E&#10;fA583R9AtYbrq91KPNuZOF6yvlj91ON2K7aiigD8u7u+k0rxxdX8f72S21WS4jil+6+24Ztv/jte&#10;2L+2v4qUBRoOk8D/AJ6v/hXm2tfCLxxJr+rFPCWrypJeTPHJ5I+60jbWqo3wd8eqf+RQ1j8YMV/P&#10;FGtnGXzqfU4TjGT/AJf+Af1riqHDubU6Tx86c5Rjpeol/wC3Hq//AA234r/6F/Sf+/r/AOFH/Dbf&#10;iv8A6F/Sf+/r/wCFeT/8Ke8e/wDQoax/34FH/CnvHv8A0KGsf9+BXV/a3Enef/gP/wBqcH9hcH/9&#10;Ov8AwZ/9ues/8Nt+LP8AoXtI/wC/r0f8Nt+LP+he0j/v69eQ3fwp8Z2FlNd3XhbU7S1jRpJJZYNq&#10;xov3masWXw9q1t4fh16fTbqHRrh/LjvpU2xSfe+638X3Wo/tXiP+aX/gP/ABZFwe9lS/8GP/AOTP&#10;dm/bb8VDj+wNJz7Sv/hQv7bHisc/2DpX4yv/AIV4FqWl3eiTRR6laSWc0kK3McV1Htfym+63+7XQ&#10;wfCbxxdwxXEPhPUpYZF3pJ5A2OrfdasoZ1n83KEJyut/d/4BvU4b4VpQjOpShGMtm5v3vT3j13/h&#10;tvxX/wBC/pP/AH9f/Cj/AIbb8V/9C/pP/f1/8K8n/wCFPePf+hQ1j/vwKP8AhT3j3/oUNY/78Ctf&#10;7W4k7z/8B/8AtTD+wuD/APp1/wCDP/tz1j/htvxX/wBC/pP/AH9f/Cj/AIbb8V/9C/pP/f1/8K8n&#10;/wCFPePf+hQ1j/vwKP8AhT3j3/oUNY/78Cj+1uJO8/8AwH/7UP7C4P8A+nX/AIM/+3NH4t/GjU/j&#10;Dc6bLqem22n/ANneZ5f2WUtvEm372R/s19NfsYp5nwkm3DONTuP5ivlT/hTvjxQQfB+rgD/pjX1z&#10;+yh4a1jw38L5LTVdPudOujqE8giukCsUONp/nXtcNRxtXNpYnGRd5RerXofO8ZSyujw/DBYCcOVT&#10;VkpKX8z/AJpM9xooor9jP57GU+iigAooooAKKKazbaAEGQeRXgPwx/aA1jxx+0j8QPh1e6dYw6X4&#10;dhSS2uYd3nScp9/Jx/F2r31SCy4PSvjj9nxP+M8vjkT0NtFj84q4q1RxnT5ftP8AQ+hyrDUa+Gxs&#10;6sbuFPmXk+eMf/bj7HbjBx0/SmqFBLZzT/5V88fta/Ev4keDNN8N6N8M9Jml1jXb9bM6wbUTQWQL&#10;KBv3AqpZm+842gBj1xXVUqqlDmmeVgsJPHYiOHpyUXLq3ZfM+g3GSNq/Kfvc1T1TU4NF0y9v7ltt&#10;tbwtcPj5vkVdzV8IfFb4b/tE/A3wdd+P4fi5Nrx0xlubuyKAIqNwzbHykiqzfd2rxyOgWva/GHin&#10;4gfF79lLRvFHgS80/Q9f1OzS91H7WFeL7N5b+eq5RhuJ6fzrjjilLmjKLUoq9j3qmQqEaVeliKc6&#10;U58jkuZcst9eaKPQvgP8abT48+BZfE+nabc6XZG8ltoY7tlMrrHt+ZgvyrncflyfrXqAIIxjI7V8&#10;Kf8ABN4eNbHwJqWrX2raePhfElwYLP5VuIrxWRnkdyg/d7A3V8dOKs6JqXxr/bG+2+J/C/iiT4Xe&#10;AY5nt9Ii8pZLi7KsyySOyYbqvrtB4GSC1Z0sXJ0YTcW5voduY8P0qWZYmjCtCFCk/ibk7X+GPw80&#10;paduh9xBUZfXPU0pycdvWvkv4CfFn4leDPjbN8IPinNaavJLZNcaJrsMaxvdpHj7+G+Ysu7tuBRs&#10;7s7q+tB84Pp613Uqqqx5j5nH5fPL6qpTkmmuZNbST6oTAD43c9xikdxGhLcCvmb9sn48eJfhWng/&#10;wv4QltNM13xbdyWya5fMpjsUVowzbGUr/wAtV+ZuAFbjOMebzeCf2m/gzr2gX+i+LZvitpWpXMcd&#10;7YsEHyD5vvSt+7Vl3fvFYYO3PbPPVxUYScYxcuXex6uFyCpicPCvUrU6XPzcinK3Ny7625Y/9vNH&#10;1j8WPiPpvwi+HeseLtVhubmw02JZJYrRN0r7nVFC9P4mX6dan+GfjaH4jfD/AEHxPDbGzj1eyivU&#10;t9+8xo6hgu7Ar5y/4KH2Xju7+Dcl3oN7ZWfhCGI/8JBZT7TNPumgEHlHYT8rZztYde9Wf2V9S+I/&#10;gn9mE6vrNvF4qWLTYbnwvpmlRqJfs3kjy4X2onzbsZzuOM8mp9vJ4mVHldrG6yik8khjo1I+0lU5&#10;bX6aabct/tf4T6tP31I4J6+9BI2ls496+FfB/wAOv2k/jp4Ut/GOpfEybwXLeq5tNJjtjb+XGGbb&#10;vRNu07uPm3Ptxk16D+xF8XvGnjCTxv4I+IEw1HXvBlzFbNqA2b3B3oVZl/1jK0TfP33c0qeLUpxj&#10;KLjzbXIxfD0sPQrVaWIp1XStzqPN7t5cv2ox5ve7H1VtzyOc/rS4y2CK+JPiP8Q/iz+0L8b/ABD8&#10;PPhfrMXhfw14cki/tDXY8+a7/dZdwzu5ZsRjGdmSw6Dz74v/ABC/aJ/ZWtdI0fUvGlrrek6leNJZ&#10;a9JaJPcHaq77d/NUhB824dSecNjIETx0YKUnF8q6nVhuFK+KnTw6r01WmuZU23zWtzfy78v2dz9G&#10;g2xsdcdT6UjSH8T0FfO37T/xy8U+ENV8NfD/AOHmnQ3nxA8Tlvs00zRtFZQoR5kjo3X5d2CwxhGP&#10;zbdteT+MPA37SH7P3he88cWfxIj8ex2MZk1DSL+3LJ5P3nkQM3VT/d2nHt8tb1cVGEnyxcrb2PPw&#10;mRTxVOnOpWhTdX4FJu8unSMuX3v5rH3McY9qTA35HWuO+FfxAt/ij8PPD/im0XyotWso7ny9+7y3&#10;ZQWTI/utx+FddnKgdzXWmmuY+dq050ZypT0cXZk1FNWPZTqZIUUUUAFFFFABRTKfQA+iiigAoooo&#10;A8c/altvhb/wprV9U+L+nQ6p4L0eSPUpbabe375DtiVFVgWZmfaF6HdzxXz34C+LX7TniPw7DqHw&#10;0+AngrwZ4Glij/sbStbvvs9x9l8pfLbZEyKqsvRdq46fw5b0r/goR8KPEPxb/Zw1Oz8Mad/bOtaR&#10;qFrrcWlCPc96kLFniQZ5bax+XndtwBlhTfhx/wAFB/gT4u8HaZf3XjjSfCt95aR3Oi6ufsk1lMqL&#10;vi2sB8qt8u5cg44oA1v2Zv2p5fjVq2veDPF3hO68BfFPw0kUmreHLqXevluq7Z4X/ijbcOOcbl5Y&#10;HdX0TXwx8A/ECftQfttax8bPCOnSQfDbQPDw8NW+tS2zQ/21dM3mMyK2G/d79uSOir0zivuegAoo&#10;ooAKKKKACiiigAooooA+Af8AgtD/AMmw+Gv+xvtf/SS6r71sP+PO3/3F/wDQRXwV/wAFof8Ak2Hw&#10;1/2N9r/6SXVfeth/x52/+4v/AKCKALNFFFABRRRQBGehzXOfEVgPAfiQE5zptzjj/pk1dEW2gn0r&#10;yD4mfHP4e6doXinRbrxlpMOrx2txbPaSXCiaOby2G3b6+1dWFo1K1aKpRctVsrnJiqsKVKTnJLTq&#10;fm98DQR8VvAJ7f21Y/8Ao+Ov1/QhQRjAAFfjx8Ir+DQviV4Iv9QmitLS11e0luJZfkSNFkVmZv8A&#10;dr9UfB/xh8F+PNSOneHvEunavqCQtMbazuFkbYpUFv8Ax5fzr9O4/o1JYqlOMW0ou7/7eZ+ecGVa&#10;caVWEpK7lod5RRRX5OfpwUUUUAFFFFABRRRQAUUUUAFFFFAER61+F/xn/wCSxePf+w9qH/pTJX7o&#10;HrX4X/Gf/ksXj3/sPah/6UyV81nv8On6n7p4T/75i/8AAv8A0pn7beCP+RL0H/rwg/8ARa1uVh+C&#10;P+RL0H/rwg/9FrW5X0kdj8Pr/wAWXqx9FFFMzCiiigAooooAKKKKACiiigAooooAKKKKACiiigAo&#10;oooAK81+IWli68RQXAlxJFa9P+BNXpVed/EiSVL6Ly4s/uf9b6fM1AHlXhuSLXL7U7i3m87yrqWK&#10;T/x35a1rPRYvImuLz/W72/ew/J5e3+GvO/Ddj/wi8+px6f8Avru+upbmTzpf9W7bf71eheFdal1e&#10;CaO4m86W1/1nk/8A2P8A6DQBraHp9t9u/wBDg/gWLzfNq1Y61defNbyf63e3+5J81Z8km2eyj/11&#10;3K/mx/vdn/Av9qtbULW2t/Jkkh/1TtLH+9oAydU1CV4L3/ltaS7fLqjeafFq1jDJcebDFF/yy/56&#10;VHCst1BNceT5MW9v9E83/Wf/ABNWvDuranPP9nuLKGHT4v3Xmzffk/3KAL1no9zpfkx6f5X9ny/6&#10;zzvnesVtDubWxm0+S9mvYpX82T+B9/8Av/w10H2z7Lqs1vJ+5il/1f8A002/+g1n29xFrMEPl3s3&#10;7r91J+6/1lAHjPwps9cig1OS48QS3sX26WLyvKb93/D/ABN/D/s10Fx4f1fWYP7HkvYbKL/ln/G8&#10;iL/y1o+I3gW6n0OGPT/E39jXcs/m+b5XySfN93ZXXWPh++g/szy5vPligXzJfK+eSgDUXRba/wBD&#10;ms7ybzrT/VSfwfJt/wBmuJm8L6RoOlXsejwy+ba7r63tPufOv3Wf+8u7qtR/Gr4paR8D/CsPiDxB&#10;BNDp8t1FbSeTufy3kb5fu1cX4jaZf6VpmoWcP237Vt8vyfn8vd91qAHWrXOt6Hpn9oQ/8TCVFuZI&#10;of8Alm/93/drhfFS+IX8K+INP0eHzpdnmx2s0Sv5n3flrrvF3hW603StZk8PzTQ6hfJ5Ul35v+rd&#10;v4kRvl+X+7W1ofhGKz/0iS9867igXzP+mlAFzwnodtp2h2VvJZeT5UHmyWv8Efy/N/ntWfr00uua&#10;HPHZ3sX+kp+8ih+/s/2K8/8AG3g3xVpfiOHxBb+Jruy0TZFLcWvlK6XKL95d/wB5ak0nVvFWpfFu&#10;yt49Gh0zwpFAssmoTSr51y+37u3+6tAHRalJq9xpU2l6PDaWV3LYt5d1Ntm8t/4d6fxLWT8NfC+u&#10;eHvAEFn4w+yf2hF/rP7O+RPmb8fvV3W2KDVf7Qt4YprvZ5VxL/zz/u1yfjzSfHHiHVdGj8P6nDZW&#10;kXny6jFNFHvk2r+7+9833v4VoAzda8J33gCDU7zw/DDDLc/8uv2ZUTz2/irB8UeEfHHjDwd4Zk0/&#10;U7Tw/rcV0tzqMv2bfDIittZU+b+7XqHhfTdXexmj1z9zqG9fMl83f5j/AMXyfdX/AIDTfGVvFLPe&#10;x3n+hWksH2aOWHcnzt91di/db/aoAuaTpttZ6H+8m8/yk/eS/wDPR9tcS2sW326aTVJoodPlul/s&#10;7+DzPl/8erU0FrnQ9Khs7zzdT/frF/c+T+9vqbxB4H8PfEG+stP1DTPOi0yf7Tbywysn+z/Djcvz&#10;fxUAcr8SPCfiHVNV0bUNHm/4l8Sf6ba/+1Uf+Fq4/wARal8RtE8R6NZ+H9Gh1O0lj/4mMs0q740X&#10;7rJ/vV9CSaPbWFjNb2/9xvs8X/Afu1zfgeGK3g/0ibzruV/3kX/POgDn9N0v/iVQ/wBsf8fdzujk&#10;ihl/1abfu/L/ABVteGbO2up4LP8A19pF/wBNfnj/AIttVYdeubie9t7Oy8nyp2iuP/iqbpPg+5i1&#10;yG8t5pdM+fzZIvvpJu/9B/vUAWNN+HcthY3v/L7Lvllt4vufOzf366DSfDukWuhw28kMPlRfvZIp&#10;v33lu1XrXSZbrVfM/wBTF/z183+P/cqaSH+zr77PHD+6lf8Ad/8As1AHk+g+B76w/tqz1S9/tP7V&#10;debZfutiRwfwrs/m38VXvA9xLYQf2H5MN7LbTt5l3aReSn3tyrsrqvD/AIgvv+E/1nw/eWX7qKCK&#10;5t9Q+XZsbduX/wAdrgfEC+If+FjazJpflQ6fvi+z+TKv+k/L+8+993a1AHQeIvhvFr3hXzLyyhh1&#10;C13fvYfkmj/i+R/vV5L8EZtD8Zarqf2e9u5tQsX+zSS3cTffX+L5v/Qq+gtP1C5XSvsf/LX/AFsn&#10;73f5m3733qz9Dt9I1TSptQ0+b7FLc7vMlhi/j/3KAKfijUNT8NQWUen2XnSyusX/AH1/FWD4N1Tx&#10;Vb+HJo/FF7aTeIJfN+zxQ23kp/sr8uf4q2vCvhe28K6VNbyedey+e1z5s0jO/wDeVvmz/wB8rxV7&#10;wPr3237bHcQ/vdn7uX/0Ff8AeoAxfgvceOL3wPNceMIYdG1W2nn8vydr/uN37tvl/wBmu6865eD9&#10;5ZfbYtn/AD12JJ8v+flrkbixls9c/tS81OaH7sUkUPzpIi/7H8O7866Txt4PsfGUGjSeddwy2M63&#10;McVnK0P8Pyq+1h8tAFfUNWtvD+h3uoXn+hRWsHmyfuv9Xt+Zlrk/h/qnh74l2OpyaPN9ttLpP9I/&#10;et+73V1njLQ4vFVjDbyf6bafNFJ+98n73yt93FZfwZ+G/h74X2N7Z6H5sMXzeZ525/4v77MWoA0t&#10;P0GXQYIbe3svJ0+L/nj8jx1nyR6R4rnnuLe9m+1xI0Un3tn/AMS1ddfalFfwfY/O/wCPqNopP3X9&#10;6sXwH8MdD8JaVNZ6PDdwxb1l/fSs/mf99MaAMmx8UW3h6eGzvL3yfKT95LXoGl6pY+IdD/tDR737&#10;bFKn7uWHds2VxuseF9I8V6rrOl3mmS/ZL6Dyr3962yT/AHP/ALGus8E6DY+A/DmjaPof7nT7VFto&#10;4pvn/c/3fmz/AN9daAI/E2sf8I/4Vm1S4hlm1CxTyvK/56bv4aq6f4o+1eHNM1T7F/rfKlki/jj/&#10;AL2//druNYs4v7Kmk8n91/rY4q8l1bwv/bkF7b280tl9qfzbiKGVv/HPm/8AHaAPTpr6K60qGS38&#10;m9+df+WS1ctbeJv3kf8ArZf/AEP+7XJ6P4f/ALD8OQ2/nfvYtvly/wDAflWt7w/qV9f2PmXEPk+U&#10;/wDzyX94lADda0f7PYzeX5V7Lv8AN/ff8s/9ynapo8Wr6VBH50sMv/LOWH/drol8q4g/6ZVw+m+P&#10;v7W8can4bj0yaH7DAtz/AGhN9yTc23yqAJLHRbrSP9I86W9l/wBVJL9z/wAcrsrO6iuoP3n9xa4P&#10;RfElzq/iPU7OOH9zFti83ytld1o8myx/d/vvn/1X3KAG6hpv9pQTRyf6r/x+vNfiBp+uJBDHocPn&#10;/OsUkX+xu+Zv+A16lqF15Vj5nkyzf9caxdPtZZYPM8nyfK/5ZebvoA5+38F6ZcT2Vxqn77ULZPK8&#10;2H5E/wC+K9Gtbf8AceXH+5ii/wC+KwbWT7ZPe/aP3Plf8sq1JP8AUf6P+++TyqALWpWMV5+7k/5Z&#10;fvY/99ay9Wkl+w+XH+/rUjj/AHEMcn7mL/vt65+OHU7Xzo5JvO/ft5cvlKnyfw0AR2ccsVjDHHD5&#10;8X+q/fS/P/33WbfQ3y33lx2X+ib1i83+OuisfNtf9ZN/ray/Fk1zpcE1xb/vpYk82gDJ09r641Wa&#10;3k/5B8qeVH/G/wAtddp/+jzwx/8ALKJP3ktcX4b0+XUdV/4SDzvJ+1QLF9l8r/Vuv3q6pdWtrX/R&#10;7iaL7X/y0i/56UAR/ErT9TvfDnl6P/x9/wDLP/vqsXw3Z65p2lQ2eoTQ3uofL5kvlbKc1x4hfxH5&#10;ckMMOky7v9+Sui0+4sb/AFWa3jm/exf6yLytlAHK/tVQfaPhtbp/1EIf/QXr5MHhyRyd9fXf7T/H&#10;w7t/+v8Aj/8AQXr5jt2kXPn1/M/iFWlDOPc/lifvvBVadPKfc/nf/tpz0Hh8oPnqX+w41/5Y10En&#10;lNTcxN9yvzN4mpL3j7361VkY9roXlGui0/ScVHH81bOnNGw+euGvWnJHDiMTNxLthogmrasdL21H&#10;HNHFB+7rZ0oxsK+cr1p2PkMRWmE2l/6PLvirmLrRf3/mR16A3y1kfZgx31yUMTKJw4fEzjzHLNo/&#10;/LT/AJa01rfyq6w6Zuh8/vVOSxrrWJ5jshjOY4+XSd89alnpv/PSrk9r5s3l1sWtvGsHmSVpUxMu&#10;U3rYt8pgvpe77kNZ82j7IK7ZbL+OqdxZbv3lYwxckYQxjief3WhyS1nanoEiw16PNp8TVk3mn769&#10;KljnzHq0cwlzHhPiHQftA+SGuRXwHJH53mf9s6+iLrwrG9VR4Q8yvq8PnXso8sZH19HOoRieG6b4&#10;V8ieGOSGt638NeR/0yr0Sbw+E/7Z1Qn04SVvLMpVmdazLn+E4LUfC/22Dy4+JazY/Aoim/eQ16hH&#10;Z+V0honsPNqoZlUh7nNoXHMJRkeXy+Ft3nR+T+6l/wDIdFxoe+D95D5NenJoGKy7/RBHNW8MylJm&#10;0MfGcjgbXQfIrTh0SOzh3p/ra6qLR/Kq3/Z0fkVM8fcc8dE5XdWpFZxz/vI6sXGmxpUmlxeV/wBc&#10;qwnW93ngZTrKUeeBUm0uPyf9VWFe6LIk/mR13FxZSS1Ve02fJUUsTKJFHFs4240nMH+prNXRdv8A&#10;q67RrSRfkkqn/Z/77zK9CGJdj0YYg4PUNBli/eR1k3Hhm5lr1CSw+0D/AKZVH/ZW2vQpZhKmbxxE&#10;Tg9N8Ny2vkV2Fna760LbT4x+7q8tjtgrkxGMlVMKuIOd1bTo7uuN1Dw35s/+p/exV6NdWf8AzzqH&#10;7Du/d1rhsZKhH3S4Voxiee/8I3I0HmSQ1JJYxWsH2eP/AFtejppMf+rqk3hiKefzPJrp/tLm+ORX&#10;1iB5/b+E5Z/3kf7ir0Phu5E3+pr0yx0COOtJ/Du/94lc1bO5yl78jmnjoQkedrpv2WEiOH/WVVm8&#10;IxXX7yOH97XqMfhndDVSTR5LWuOGZa+5LUiOYQl8B5avg+5/1cldFp/hgW8GPJ86uqbTorurFnpU&#10;i1dbMZyiE8Zyo5ODwlJJe/JDxWxZ+GZYv9ZXf6PpOJq0bzRY1/1f+trw6uaOUuQ8Wtm8ubkPPWsA&#10;48vyfxp+laZtvNnlV2Q8IySj5/3VbGheE47e83muapj4Rj8RyVc1pQpy94w4tIj/AOeVaFvpEcw3&#10;vFXeDw7bMOKpHRvLm2R14DzBTPmP7T9qZlnpn/TGt/TtHOPnirVs7T7ND/z2rbtbeJv9Z/crxa2L&#10;bPn8Tj5HOX+mRx/c4rPSGOKumvjHLZ/u/wC/XOTHnzJP+2dFGfMgw9SU4mrpsMUR3108OqRW8H7y&#10;uFt7nyP+WtWJNWjrKVKfOc1fCyqyPR7DxBG8H7ykttfjupvLj/1Veaf2t5vA5rd0XX/JODXoPF4q&#10;MIwlL3Y/fY8qtlipqU+U9PghjgxJXTac+6HNcXoet/aRXXaVBFCs7RjmR8v9a/pvw7xGFry/2f5r&#10;zsfEYyEofGalZms6PYeItJvNM1Syh1LTrqJre4tLqJXilRuGV0bhlrTr86bD/gqMdA+BfibWPEg8&#10;PzfFTSPEcmnf8Il+/sXNqJVj8za29tyjeW9NvIFfvp5R6k//AATl0PQZ57fwD8V/ib8NNClZpf7E&#10;8O+IHS03s3zMqnJ+7sX6Itd34W/Yq8EfDz4V+KvCHgzUdc8Maj4k2/2h4utb3frUhVlP/Hwy8fdK&#10;7QMfO3c5rV/4bk+AX/RXfCn/AIHrW/4H/af+FHxO8RQ6D4U8f6Hr+tSo0sVhp94sksiKu5jt+lAF&#10;r4D/AAL8L/s7fDux8GeE4Zhp8MslzLc3jq9zczSNuaSV1A3N0X/dRR0FfHX/AAWm/wCSG+AP+xoX&#10;/wBJpq/Q70r88f8AgtN/yQ3wB/2NC/8ApNNQtyobo+H5P9cKZT5OZKYBX6j9TP7UdX3gpCM0tFOO&#10;DF7UK3PhV/ych8C/+xxsf/R0VYdbvwrH/GSXwK/7HGx/9HR15uY4X2eEqT/r4j5HiyrzZJifSP8A&#10;6VE/daiiivz8/lgKKKKACiiigAooooAK+UP2lfgVq3jn4qaN8Q/hD4r0rQPjb4VsTFJY6gY3i1DT&#10;5PMCxXEWC67m37JGG37390Mv1fXwf+0RqnxF+EX7adl8Svh58IfEPj4XPhpdE1mWL/j0ltjOsq/Z&#10;3Vd0cytHzu3KRt4HWgDY8Qv+2t8TNLn8MyaL8Pvh3a6krW1xr9pdS3c1tC0bBtibn+Y9m28H0619&#10;G/AD4I+H/wBnX4WaN4E8PCWW0sFZ5bqbb515OzbpJ3x/EzH8BtHQV4N/w278VP8Ao1D4h/8Afxf/&#10;AI3XvvwS+JGu/FTwUdb1/wAD6r8PNQ+0yW39ja3tabYu3bLwB8rbv/HaAPR6KKKACiiigAooooAK&#10;KKKACvhj/gsV/wAmhQ/9jHZf+i5q+56+GP8AgsV/yaFD/wBjHZf+i5qAPsjwH/yJHh//ALB1t/6K&#10;Wt+sDwH/AMiR4f8A+wdbf+ilrfoAKKKKACiiigD4c/4Ks/8AJJ/B3/Ye/wDbaWsj/gn/APGHw98P&#10;vgLPp9+NQvNQk1i7uRa6dZSTOEWKI7mKrhR8v8TfWtf/AIKs/wDJJ/B3/Ye/9tpa4z9iE3vjn4G2&#10;nw5sDCbTUtau73xDN5nz22np9n/df707Hb/ubjX1Mv8AkTR/xn2M/wDkno/4z6B8JD4i/FTxUPH2&#10;n2enaLpd1afZtGutWka4lsrVm/eMlumFaSXajFmboqgHFZPjDwPrnxI1yfwnpnizW/EuoW00X9u6&#10;zNdfZtM07+LyIreLCyTfxbW3FBty2a7fxBqGr/FV5fBngGb+xPCOmutjqniSH5PkX5WtrL+8yqu1&#10;5PujoO9eq+EvCWmeCtDs9H0i1+yWNt6j55HP3mdv4mZvmLdzXyx8cUPh98NtD+GHhuLR9EtFhij5&#10;klP+tnc/ed27sxrrqKKACiiigAooooAKKKKACiiigArlPHfxE0L4caUNQ1++FnFK/lW8Q+eW4k/h&#10;jiRfmZm9KwfiN8Wo/C9wNA0Cy/4SbxpLtMei2snMSN0luG/5ZR/7Tde1eaalc2vwy1uXUdXnm+Iv&#10;xe1NENjpcEbPDp+5lXbEv3YY1brI21mC/wC9QBD471G4vLG08R/FKzMMRuFPhrwDp8m972fO5WuM&#10;f6yT5kyv3E+b7xauu8BfCrW9f8RWfjH4lTWt9q9qn/Eq0S0TFppSN/sn70n8O7/Z/Lofhv8ADK70&#10;qf8A4SbxleRa/wCNbmNRJdeUohsk/wCeFuv8K+rdXPJr0ugD4H/bL/5LHqH/AGDLf+T19qeAv+RG&#10;8Pf9g+3/APRa18V/tl/8lj1D/sGW/wDJ6+1PAX/IjeHv+wfb/wDota/PMh/5HWP9f1P1vin/AJJ3&#10;KP8AC/yidJRRRX6GfkgUUUUAFFFFADKKKKACiiigAooooAKay7qdRQBHncPWvjb9n4Bf28/jj6m2&#10;i49OYq+ySABk9DXyh8RP2DLPx38SvEHjS3+IeuaDeavN5skWnRLHs+VV27wwZl+WuHFQnKVOcI3s&#10;z6nIq2EpwxNHF1PZqpT5U+Vy15oy2X+E+rN/JAXJHfNfJ/7U3xj8e/8AC4PCPwh+HWoWvh7WNdtm&#10;vLnV7vadibnKqm4HacQS5+XJ3KBWWP8AgnfMRn/hcnjH/v7/APZ16l+0D+yt4Y/aLsdNOp3l1per&#10;6arR22pWgUuEZlLKwPDL8uR/dPI75zqKvVpSjy8sv8W514KOT5bjqdWVf28Gpf8ALt2g+X3ZOMvi&#10;977PkfKv7R/7MN/8NvhVq2veO/jlrXiO8Mf+gaLdmRIrm8LdFV5ZN3y7uij1yo4r6g+AIP8AwxTo&#10;B6D/AIReT/0W9cNpv/BO3weLPWD4h8S634r1O6tHs7PUNQkU/wBn7v8AlpEpz8ynPVsfM3Gea92+&#10;Fnwph+HPwosvAl1qU2vWFrby2YmmjWF3hbPyfJ/dVtuevFY4bDzhVlNxsmu/MennGc4XE5fDCrEO&#10;pOFTm+CMI8vL9mMf/bj5o/Y20K68WfsNeJtFsIIpLvUU1WztxMdqbpItq7m/u7jXj/7KH7Jngn4/&#10;/Dk6lL4y17TNesrmW31DS7R4lS2+bdGyqyk4ZGX5vXcP4a+q/gX+yFbfAHx5da1oPjLWrnRpY5om&#10;0G6Ctb7HYMpz2Zdq/MACcHsTWP8AEj9gbwZ4y8Xy+I/Det6t4E1S6dpLz+yZCUuHZ9zNhjldzddp&#10;x7Vi8JNwp89Pm5Vy2v8A+THqf6w4SGKxccPi3SVecaiqKF+V+9eEov1+yed/Cr4DfB34aftOaNo1&#10;p4/1/WfHOkI1zHp8qxyW4by2Vo3ZIvlba27buXFfdEmBggfQ14f8A/2UfCvwCN3qGnz3et+I74kT&#10;61qO1piM5ZF/uhjye5PU9K9w+YqGIw3cV6WFpOlD4VHyR8PxBmEcxxMZQrTqqKS5p2V+/Kl8MT55&#10;/ajHwl+Id74e+GvxA1KWx1zVJfP0qSHfG9u7K6rJ5hGzBK7drZy235elfNXxW+EHxB/Yf0ZfF/gb&#10;4py3Ph+K6WH+ydWH3/Mb7iRMzJK21VyVCNtViOAa+wf2gf2cvDP7ROgQWXiAS217ZF30+/tRmW3Z&#10;l+bGeGVtq5XvtXkV434a/wCCc/hu01zS7zxR4x1/xjp9hzBpmpSYh3fL97DH5dq7Sq4z61w4mhVq&#10;TlyR16NO33n0+SZvgcHhKcK2IfIr89KUFOMv8D+zzHT/ALVHiKTxh+w9r2uS2v2N9S0rT72S1JyY&#10;/Mmt3254+7u/Ss9/ivefBb9g/wAKeK9PhE2o2nh7T4bQTcr5sipGrMvGVG7d+Fe9/E/4eaV8U/AG&#10;s+ENcMv9m6nCIpPJfa6bWVkZfdWVW9PXivIPhn+x7pvgjwJ4q8Eat4s1TxV4a1yGOL7LeRqn2Pbu&#10;+aJudv8ABjsNg4repTre15odYWv5nl4LHZf/AGfCjifsVufks3zQkoqS5v8At37R5D4f/Z6+K/xj&#10;8IWfjnxr8dr7w/bajAtz9l0gMkCWz4fazRyxIrfMy/dbb0y1Q/8ABOGw0rSPiV8ZrXQ9Sk1fR4Jr&#10;WK01CX71xEst0Fk6D7w+aul03/gm14d0+4W0u/HniW78M+c0j6EZFjjlXduCsy8dduW2847V638G&#10;/wBmDRvgZ8QvFmveGdSu4NH15F36B5cfkwurFlZXxu+XdKAvo/O4gGualhaqq058vLy7+9fofQY/&#10;O8DLAYvCQxHP7RR5EqUYRjacZW933pS5f+3Tx39jDUbbwV8c/jd4O1WSKz1+51o31vbGQYkh8yTl&#10;f7x/epVH/gpr4s0weEvA/hkXmNYk1lb77LGN3lwpGyb2/u/NKmPX5sdKi+Ntl8Jvjt8ddY8L+LJN&#10;Q+GvxG0Yqljr5u0EV5bqBJGwywUNhmYZ2nGPmbGxfD/jr8GPAfhVvCnhfwP4km+JHxK1vXIvOv2v&#10;VlMdvt2rE+HKqGZkbc2ThGyQBiuas6lOhKlG0o33v5/Db+Y9nLaOFxWc4fM8S5wquMZOHJp7sLc/&#10;Pfl9np/iPVP20/h9pfiT9rX4fN4r1K60DwzrumJpv9qWkqrLFOkk2Oowo3TQ5Zu27+7Vz4i/sL/C&#10;74Y+Cr/xN4k+JXimz0a1jGJDPC3mbh8saLs+Yt2H9K+r/jJ8D/Cnx28NRaP4r0+S5jiZpLa6hlaO&#10;W2kK7dykf+gtlT3Br5/0b/gm94ahvtM/t/x14k8R6JYSLJHo0zqkJ29E77Vx8vy4OOhFdFXCP2kp&#10;+zUubrfY8TL+IqX1KhSnjZ0PZLlcYwvzrmlJcr+zL7PvHtf7L/h3w14c+Bfhqy8G6ld6v4dKSXFp&#10;d38flTSCSVnbcu1O7MPu/nXrirhznp2rO0bS7TRNMgsNPtIrGxtkWKG2hXakarwqqo6DitMlST6i&#10;vZpw9nBQ7H5niq/1mvPENv3m3rvr3HUUUVoc4UUUUAFFFFABRRQnagB9FFFABRRRQB4J+2P8UvGf&#10;wY+Dv/CX+C7a0uZdN1O1l1QXce9Rp+//AEhsbgR8vVlywGSB3Glb+E/gH8Xok8YHQPh94s/tP96N&#10;amsbK5a52/L80rKWbbs289NuO1Z37Zknwdj+DBb45RSy+BhqEHEX2nd9p+by/wDj2+f+/wC3rXwl&#10;9t/4Jq/8+eof+V3/AOKoA/Urw9NoFjZW+l6HLp8NtbR+XBY6eY0SJF/hVF+6K3a/Nn4FfGn9gv4L&#10;ePrPXPAd9LoHiC5RrIX93HqzRRxyMu4N5+UVflHzHp61+iGh+INM8V6Va6po+pWmsaXdJ5lvd2cy&#10;zRSD1V1yGoA1qKKKACiiigAooooAKKKKAPgH/gtD/wAmw+Gv+xvtf/SS6r71sP8Ajzt/9xf/AEEV&#10;8Ff8Fof+TYfDX/Y32v8A6SXVfeth/wAedv8A7i/+gigCzRRRQAUUUUARBdq4HWvzf+NX7NfxL8Tf&#10;F/xjq2meDri8sL3UJJLe5F1APMT+9hpA1fpATk4NIRuGCPl9a9/Js6r5HWlWw8VJyXLrf/21xPDz&#10;XKqObUo0qsmkn0PytH7JfxdHTwRdf+BVt/8AHa92/Y2+CHjz4a/Fi91jxP4ak0jT30iW2SaSaJ/n&#10;aWEqvyux+6r19unABPVaa3IOfu17uO4zx+Y4aphp04RjNW05v/kjxsJwpg8HXhiKc5c0X5f5E9FF&#10;FfBn2oUUUUAFFFFABRRRQAUUUUAFFFFAER61+F/xn/5LF49/7D2of+lMlfugetfhf8Z/+SxePf8A&#10;sPah/wClMlfNZ7/Dp+p+6eE/++Yv/Av/AEpn7beCP+RL0H/rwg/9FrW5WH4I/wCRL0H/AK8IP/Ra&#10;1uV9JHY/D6/8WXqx9FFFMzCiiigAooooAKKKKACiiigAooooAKKKKACiiigAooooAK8z+Ld99ggn&#10;kjHnTfYm8uL/AL6r0yvHv2hfEI8H+FNU114ZpxZadLL5cMec7dzUAeV/D/VNT1Sf7HJpn2KWJFlk&#10;/er9xm/vt/F8telNY2NlPZW/72HzX/d+T/fb5q8n/Z78aWPxE+HNl4ss4f3V8jf7/wAv9/8A76r2&#10;Lw/DK1j9okmlml3tLH/ufw0AC29t9uhkk/1sX+r/AN+neINFi1KfTLyP/j7sX82OL+D/AIH/AHqq&#10;6H4di0jzo7jU5r3/AEppY/O2/cb+H/gNaF5ceRB+7/1sX72OgDN1aaLz/L/5e6xdH8YeHrjxjD4f&#10;jvYv7bsU83ypt38S/wDj1cbYyan4j/tny/3OqxTt9n/z937tYa+H93jGbVNP0yL+296/6VNK37z5&#10;dv8AurQB7ZrUNzqPkx6f5Pm/89f+ee773+9UOoabc2Fj/wASeGLzd/8Aqpv+Wn96o9J1bU0sYPMs&#10;oYZZf+WX3/u10FrY3KX0MccPnRbG/e/cf/d2UAcP4m8M6R41sYdP8QWXnxRTrLH5MrJ86/MrfL8y&#10;/NWx4ZkiSfy/J/e226KP97/B/eq1eR+ffeXHD5Pm7pZJYf79cn4V8A6nZ+I5tQuNZln/AH//AB6/&#10;LsjSgDpvH3gXTPHmhzaXrllDe6VdI0UkXm/6xGX73+y1cP4D+D/h74d6Vpml+G7LydKsU/0fzrlp&#10;n/77b71elapJbWsE1xcf6r5opJZvk+9/DXK6XqkV/BNHH5M32VP3cXm/wUAaWoaf5tjNHJDD9klg&#10;bzP78f8Aeb/ep2l+F7G1gmkt/NhtZUX91/n7tSW9xc/2V5lx5UNp/wAs/wB7v8z/AGXqOPXN9jN9&#10;n8rzov8A0P8A4DQBJrVrctP5cnk/ZNi+ZFTrWzi/49/sX7qJP+ev96uP1z4lebfaZHbwxTafdXX2&#10;aT+//tbK9AWG2n/dyf8ALX91+5/2f92gDl9L+Eej6Xrl7qlv9r8252+ZF5vyf7NaWoNFZfvLiHyf&#10;K/df33rcsfs0s80f/LWLb/uf7NWI7WKL93/y1/5aUAcit1Lq99Nb/wCp8p/3n7r+Bf8AP4Ua94Zi&#10;1b93Hey/f83+H+H7q76r/EJdXv7GH+w72Kyu4p1+0S/L+8T+JXras/8Alj5k37qL97QBkx6fcy6V&#10;5fnRQS7PKj/j+T+7VfR9Nlsv3n/LKL/O2trUtBttb8iO4h/dfLc/63Y+/wD4DVxbeL/ln/f/AO/n&#10;+1QBy+paPFql9DeRzTebFu/ewxfJs+7t+9/49XF+Jo77wlY6nJ4f8n+0P+Wfnf8ALR/7terXzWNh&#10;+8kmrlfE15Enk3kc3nRbPNj/AI/+BUAU9Pt4tG0P7Z5P+lywLc3Hk/Okk+35l3/3a4PTdY8S+IND&#10;8zT/ACfD+oRX0vmRXlt9p+T+H+Ibf979K9EaG+1eDTLyz/4lnlP5skU0X+sT/wBl3Vct9Jil+2ye&#10;T/qtvmeTu/8AZvvfNQBraD+9ghkkm87/AJ6eTV5YYrOCaSP995W6WP8A6Z/5/SuZ0eT+xoJreOHz&#10;opZ/Nj/v/N/6DXVLp9j4egvY7f8Acyy7ZZIvN3pQB53oen3N5qt7ql5/oV3c7baO1/2Pu/frB/4R&#10;P/hF/Ec1nceV9kl/e2X7r59/3m3v/vV6ZdQ+fBNcXH/LJ18v/pon/stcr448VaZL9is/O8m7uv3t&#10;vaeXsf5WoAG0eJ76b7PPLD/z0i+V0/2l3/8AxNed6l4s1ew8R+ILPR9Al+yRP+7u5vuSJ93/AIF8&#10;teofDmGxngmuLO9+2xS/vf33/oNdVcaH9tg+z3EMMP8A1xl/g/u0AeUw+Ira40P95N5OoRWrS+V8&#10;33FX/dNSfDfxd/aVjZyafZf6JLGv72b5H/4Gjf7Na2peHZbDxH9sj8ma0lgaKSKb5PL/ALy/3vu1&#10;C1n/AGNfWUel+TDp8UHmyS+b/q4f1oAr+IPEX2DxHe2/9medpVra/aY5YZW3yPu+7sr0aTzdXsbK&#10;S4m+xS/Lc/ufn8z/AGX/ALtY8fhuK1voNQ0+b91Kn7z/AKabvm3f54q1dW/iGLxHpkejw2k2k+ev&#10;2z96u+NP4qAOP/s/SE1zzI4ZrK7vp/3kU27ZJ/8AE1R8RaHc6DB9o0+CWHyp1/1Mu/zE/i/3a9A1&#10;SOKKeyt5JpoPNnby/Ji3+Z/s/wCzXPw6t4hW+vftmmQw2n+qspfvvJ/tP/doAkvtc0y3+xW8l7FD&#10;LfP5XlTfuX/2fk/z610lneSp+7khih83d5dfO+oeC7H9oqf7HrH2vTNQ0K6WWSWz3Q/Irbl+Zv8A&#10;d5/wr6MsYfsf+s/fRfN+9/3aALmlr+//ANIm/wCJh/3wkn/AK6KzWL7D/pH+t2VzNjaxeIJ7LUI/&#10;9b/yzl8rZWlMupwfvPO8mKL/AFn9/Z/FQA3xJ9ui0qby/wB/af8APL7j/wDfdfP+l/FyK4+Jv/CB&#10;2cN3PrctjLfebNbfuY9vysu/hd1fRDaf9ogmjk/v+b/8TXmv9m7PHH7uytPJ/eySS+b++3/LQBqe&#10;C7y5uJ72zvP33lf9Mtnz/LXRaTJLded9nm8mKXd+9vP+Wb/3dn92oWuJYPJ+zwxf9NPO/wCWf/2V&#10;blnD5VjNJ/rvN/e+V/7LQBNZw3Nv/wBsk/1UP/oVVY9Ltn1Wa4k/4+5UWKobW8vrieby/Kh/6a/7&#10;f+5TvEzSxQQyR/62J/3kUP8Ay0+WgDmfiZ4g/wCED0qbxBH/AMeljG0tx+6Z3+b7vyfxVqeH/En2&#10;/Q4dYt/J8q6RZZK2o7H+1LHy7iHzvu1VtdNsdDgms9Ph/wCPX975XlfxtQBsR6pFdWPmR/vqNPm3&#10;weZ/rvnrifh3Jrl7pV7JrFl9i1Dz2/dffT5fu/8AfVdJp91fJ/x+Q/x0Aa1vb7J/M/1Pm/521et4&#10;f3HlyTVGy7IPMqS1m3/vKAIbpvsH/XWL/VxVj6lqEt/BDcW8P72L/ll9yrmpXkS+d5k373Z+7875&#10;K5XUrj7BBZf2p+++1TrFHLD/AOOr8v8A6FQB0VncRPPNJ/y12ebJ/wDE0TXET+RJJD/01rLh815/&#10;s9n/AKqWty4+WD/gFAHO6Xr39r33+h/6r5ovN+591tv3Gq1DpsWparDeahZf6XYv/o935v8AwH7i&#10;1TsdS365e29xNDN8nmxxfx/7X+1W9p9nbL50cf8Arf8AWyf36AK919p/0KPyYfv/APPX/V10Ea75&#10;4fLh87/xysG+aW3nhkkhh+yfN5kv/PP+7V7T9Ql/5Z/vv+mVAGB+0p5f/CC2u/p9uj/9BevmRpI5&#10;yEevp39pBQ3gWAP/AM/kf8mr5vW33EPX8ueI0lHO/wDtyP6n7fwc1HLH/if6GbFbRD/WUps4o/8A&#10;V1LcW+yb55qfZ2cr1+ZOXun3rn9rmJobSJ60obfb/q6n07S/tc1bMOieVXm1ayPFrYmP8xXs4/8A&#10;lpJ/ra6bT12wVFDpG6HFbNjp8aww14GIrRkfOYrERkjU0nT/AD6Y+j+XP5cfStaE/wCjzeR+6+Ss&#10;9obiP95XC+XlPmYVZSlL3gubWP7F5cdYlxb+VV6VpT/rKhumqFLU7aXNEy2s/wB/5nk1ajhk/jpy&#10;tugpsbSS10SlKR1uUpImu18qCseaTza0bwySw1nQxVVOyRrRXLEybyfZUcM0ktXNZt/Mqra2ly/7&#10;wV6UOWUT14yjyc5bjtq2U0uNIaLHS/K/eSV01roez95JXnVKvNLlgeLicZGP2jznV9J/uQ1zzaNI&#10;sO/ya9b1SCKHhK52/s666GMlH3T0cLmErHAQabGv3/8AW1ZtNMM83lv/AKqte6WMTf8AXOm6Xfeb&#10;NLGleo60pRuetLETlDmC40aNR8n+rrlNW0/9/wDvK7Sa4/ceXXO3x2U8NOfMaYSc0zLj0yOpZNEj&#10;WnwHNW7z/ScV2c84yPQnOcZHMahpP/POltdPkjq7czSW1XLdvPgrrdWXKdjrTjAprb7h5dRppkUw&#10;rVFrup9pay+d+8rm9o4nPKvYzW0WNf3dVZNG8v8A5Y13A07dVWKz8v8A1lYRxcmc0MdI89urHyKx&#10;b1ZF/wBZXo2q6b5/3K5y+0WTya9jD4lSPcw2LjL4zlI5N37yP/VVeSrv9mSVq6foG3566ataEUd1&#10;XEwjE5/ya0I7HZ/q4a3LfRIpZ63rXRNtcNXGRiebWx8YnJw6Hup8+jSrN/qa7/T9GEs8T1rXOg76&#10;8qeZcsjxZ5ryTPObOxji/wBZVhY41+5XWXXh/dVWDwvIv7z/AJZVP1qFQy+vQl785HPxrUc8Pn/u&#10;66g6Pmby61rXwxFHDvxFUPFQgZzx8KZwmneF/M+5WnY6L9kvP3n+qrqpNMjtYf8AXVk38XnQ/JU/&#10;W5VTH67Ov9oZHFGl58lbtvpcb/6ysnT9F3HzPOrrtJ0+OX/rrXn4mp/LI8vGVox+0MGmRtD/AKrF&#10;Vls44K6KS3rjdan+y/8AfdcNGUqjsedhpyry5YGxGtzIP9T+6qqLeRZ/Mj/1tS/2n5sEP+5WfYXP&#10;man881axhL3jWEJ8sjfglkX/AFlRzTbP9Z/cqjNdbp6p3WoeR+7rGFLmkZwouUh15qkcFZkl95sP&#10;7uqFxdxtNTfs+2bzEr1oUYxR7cKEIRL0Pzf6ypJB/wA84ajjhqwokU7Mfu6h7kykuYz5Idv7yrFn&#10;qUkXyUXUe2oY7WtNJI192UffOu0jXUtmPlzeTKa9g+HuqPqVhdyP/wAs5AP/AB2vnyzaQ3Br2z4M&#10;DGl6kP8Apsv/AKCK/SPDfmhxLRhGWlp6f9us+F4gw0KeGlProekV4H+0R+x78Mf2gfDuqQa5o2n6&#10;Dqt1NFc3PibTrG1TUf3e1vmneNm27V2nd2r3yvlb/gpjea3afse+MzojXUId7aPUJbUfOLNplWb/&#10;AIDt6+xr+yT83PJNe/ac/Yn0XWryws/h34e8QRW7+XJf6J4EguLR3/i2SiIbsf3l49M19Efs13fw&#10;D+JejxeOPhDoHhOGWP8A0eW70nQ4LO+s3ZNzRS4QOh2t9D2yK7z4H+H/AAZ4c+E/hmD4fW9pF4Sk&#10;06CWymtI1T7RGY12yvtA3SMoG5m5z1r5a0Kw0jwv/wAFRJtP+H8QtLS+8HtL4ysNOiVLWOZW/wBH&#10;d1UALJ/qfm6/P/tNQB9x+lfnj/wWl/5Id4A/7Ghf/Saav0O9K/PD/gtN/wAkO8Af9jQv/pNNVrcq&#10;HxI+IJP9dTKfJ/rRTO9f0F9TP67dbUTdRupMj0oyPSn9TJ9sPPQVt/Cnj9o/4Ff9jhY/+jo6w63f&#10;hT/ych8Cf+xxsf8A0dHXg55hvZ5bVn5f+3RPluJqnNk9f0j/AOlRP3Wooor8XP5tCiiigAooooAK&#10;KKKACvi/9rX9qL40/B/40eF/BHw18HeGPGR8S2rSafYTXMj6jvjDNMzxrKgjh29Hb5flbn5a+0K+&#10;GP2g9d/4Zg/bT0P45eK9Nlu/hvrfh3/hF7zWbW2aZ9FuRJ5kbsqkt+827c4+6zDk8MAN+IXxw/bS&#10;+HnhS98QXXwo8AapZ2SPLcRaTeT3E0caqzM+zzwW27f4cn2rK+Hv7f3xK0rwR4V+InxP8BaFN8LP&#10;E1xFax+KfCN7JJ/Yzs+1mvYnZ2VVb5TtxtaNh8xZAfXPiJ/wUR+BHhPwbe6hZeN9P8V35R4rPRtJ&#10;3XM17OVbbHtVflVm+Xc2BXyVr88vwF/YCvPhR4ktFi+LHxP1F7nSvBVqCl3b/bblVjVl5+75X8W3&#10;llTqtAH6pRSxyQB0I8upa5L4YeG7rwX8M/CXh+8MP2vSdIs7GfyPub4oFjbZ0+XK8V1tABRRRQAU&#10;UUUAFFFFABXwx/wWK/5NCh/7GOy/9FzV9z18Mf8ABYr/AJNCh/7GOy/9FzUAY3x3/bj8Y/ADxLoH&#10;hXRND0bULH/hH7C983UBKZS0kZz91gP4a84X/gqf8SG5Hhbw3x7T/wDxyuA/bxOPjDoLbsEeE9L7&#10;f7L19Wfs2fsXfB/4gfAzwV4k1zwmL3WNS06O5uLr+0btPMc/xbVlCr/wGvtI0svwuDo1sRTvzdj9&#10;FhRyrB5fQxGLo8zmun/7R4j/AMPUPiN/0K3hr/vmf/45R/w9Q+I3/QreGv8Avmf/AOOV9d/8O+fg&#10;R/0Iw/8ABte//HqP+HfPwI/6EYf+Da9/+PVh9byf/ny/6/7eOT6/kH/QPL+v+3j5E/4eofEb/oVv&#10;DX/fM/8A8co/4eofEb/oVvDX/fM//wAcr67/AOHfPwI/6EYf+Da9/wDj1H/Dvn4Ef9CMP/Bte/8A&#10;x6j63k//AD5f9f8AbwfX8g/6B5f1/wBvH52ftC/tgeKf2jvDemaHr+j6VpkNjei9jl08Sb9/lum3&#10;53Py/OawPh1+0f4h+G3w9vPBulWdgdKvtQ+26hJ+8S4vPlVfJd1cbY/l/hwfev0wb/gn58Bx/wAy&#10;L/5Vr3/49Qv/AAT8+A5/5kX/AMq17/8AHq6v7Uyz2X1f2T5O39SOr+2cm9h9W9jLk7af/JHxxon/&#10;AAU08ceG9LtdM0zwZ4WstPtk8u3tYYp1SNPT/W1e/wCHqHxG/wChW8Nf98z/APxyvrv/AId8/Aj/&#10;AKEYf+Da9/8Aj1H/AA75+BH/AEIw/wDBte//AB6uX63k/wDz5f8AX/bxy/X8g/6B5f1/28fIn/D1&#10;D4jf9Ct4a/75n/8AjlH/AA9Q+I3/AEK3hr/vmf8A+OV9d/8ADvn4Ef8AQjD/AMG17/8AHqP+HfPw&#10;I/6EYf8Ag2vf/j1H1vJ/+fL/AK/7eD6/kH/QPL+v+3j5Fb/gqd8R8hT4X8N8/wCzP/8AHK94/Y1/&#10;bM8V/tG/ETWNB13RtGsbey0w3qS6f5gcuJY0x87nj5/5Vzn7XP7H/wAJvhb+z/4q8UeGvDH9mazZ&#10;fZvs90dQuZvL3XMUbfLJIV+6zdq8p/4JYfL8bvFBznPh9/w/0iGt6lLA4jA1MRh6fLynRWoZZiss&#10;rYvCUeXl7/L+8fqRRRRXxZ+ehRRWbrGs2Xh/SrvVNTu4rHT7aNpbi6mk2pEi9WNAGizba8e1v4k6&#10;n8RdWm8MfDo58s+Xf+LvK82xsf7yxfwzTfcwv3RuyTxWdcXOufHkeYJLzwf8NulwLqLyb7Wk/i94&#10;If4f7zjd0FcXrvxKufEd9pfww+CMMNnYRJ/pOq2f+pt4f4tjf3fm5k+8TwnPzUAWtb8VWPw+uJPA&#10;vwxiPiX4lalO0eoazNH5rRyfekluJem7+6v3U2n+7tPrPwm+E9v8OrK7vLy7Os+KdUPm6rrU337h&#10;/wC6v92Ney1a+FHwp0j4TeHV03TAZrqQ+beX83+uuZP7z/7PXC9vrknuqACiiigD4H/bL/5LHqH/&#10;AGDLf+T19qeAv+RG8Pf9g+3/APRa18V/tl/8lj1D/sGW/wDJ6+1PAX/IjeHv+wfb/wDota/PMh/5&#10;HWP9f1P1vin/AJJ3KP8AC/yidJRRRX6GfkgUUUUAFFFFADKKKKAGU+iigAooooAbkelLn2ppOyuU&#10;1P4leHtN1UaYNRF5qo3n7BYAzzfKu75kTO35em7Ge1TKVi4Rc/hR1e0DocUYB75rzTW/i7NaxRJp&#10;fhnULyWWPzIpbuWO0t/vbfndiWC/7qN7A1k2vjz4g3dj9nvdH0XTbvHN9p8txfw/7yo0UX3V/vN1&#10;qfaROiOFqyjzW/E9j+tJ0zk8V4v4a8U+Lokhe71mLxGZJHwkOivaKNu75X/eFl4/i2tg9m4qDwLc&#10;eJfEVjcalrOsazZzalJceZDavAiWUSzNHD5UWx2VdqndIzbsrkj5gFPaFSwko395Ht++onljgh3v&#10;+7jSvJ4fBOnxzzS311rV5YxP+8tbvVru4TYv99Wfa394r833a57xH8PtL8K+Ebq1g1OY+EXm8zVN&#10;HnuWuLfyWb+FnYvHHuZGdd+worDC7mNTzsFh4yfLzfh/wT1yL4geGZ4fMj8R6XLHJ9wi8jwf1rP0&#10;/wCMXgjV5zb2fizRbubf5flQ30Zb8t1cvqPwu8GWFlLGfDOkzS3CeXJdSadG/mH5du1Nv3m/2enW&#10;t0aLDY4gQRiJ4fL/ANLO7+Ha21j/ABbflLd/5l5j9nQt1NvxV430Xwdop1fVr0w6eE8wyxQyz/J1&#10;3bY1LbdvJboO9c1pPx48DeINMvL3S9e+2Q2qJJPHHbTm4RGYKj+Rs8za24YYLg1gT6Bpmh+N4dLt&#10;rKb7JJpa3EcUUm6GTyJ9vlpFu+Vv36Meit8ufu12p0y7vIZZbi8l0+aU/wCqtZNyj/Z/2m6Zb8Bg&#10;UKU2V7Kio+9f+vKzK/h74t+GPGWpnTdJuNQurkJ5jltNu7dI1/2nkjVf1zVb/hd/hJtWl0+3vLm9&#10;liuvsVxc2llK9vFPhv3TS7dm7KlcKxweuKxPHutanoPg/wAS6p9s8m603TnlQ/cSRFVt3yt8qyf7&#10;O7Gdv97i54SPlaHFpdnCYv7NRIxJdyea8czKu1HfnzGVW+8N38PejnZXsKdufXl9f+AaN38cfB1j&#10;MY7jUrqE+v8AZty6f7u5Yyu7/Zzn2rU1n4j+GdC0C41q/wBYhi022fy5ZgrOyP0MewKW3eq4z7VV&#10;c6jDPmS8hyEz5XmeVF/6F/e/z3rjP7DDfFq9v7O0lhurayjkkh+WW0+2ybljndP4ZvL+XzF58vcD&#10;/DRzSJ9jRe1/v/4B1Fn8cfAFzpv2/wD4S3S7e1+TJu5fs7Jubau5ZNrLubpuxmuv0nXdO12GWfTb&#10;2G+hjkaKSSB1dUdfvLx/FWBeWkt7Y+XePFeyyQ+XOPKXZI6/ekiRs/Mv5VxXjma5tdChs/Ds93Fq&#10;upPF5d/DFslt4fNXzJWwm35VV2O5cn7pHzUc7REaNOq+WGn9eiND4xfs1fD/AOOM9pdeK9BFzqFs&#10;NkeoW0rQ3AT+7uX7y+zfhVX4Sfsr/Df4KapLqvhnQvK1aRGj+33UjTzIjbdyqzH5R8o6VQufhX4R&#10;htRcHwnLq0si+Ynm3Mz3Dyf35V3/ADM27cdxz96po/hv4eQabFDZah4cW2duNP1a4i+eTb8rsku7&#10;b/vLwf8AerH2UPac/s1fv/SPV+t4lYX6pDEVPZ/yfZ/8B5z2lST1FIz4NfPv9l674D8UeGLXwx4s&#10;1nUZNSmb7ba+JbuTUEFkis0lzswGjbdsUNvRcvyj9t+fQfHhuITJ8UBBd22ZZLWHRLdorn/gLfOq&#10;7eqq2R8xydy429p/dPKeFS/5eJff/kz2NWHakaMt/Fj8K8TtPF3jzQ73Zf6zoGr6dvUpLJYyW7+T&#10;t3eZvVmRfu7dr7cdS2Fy3SW/xie/lklsfCmt3elbv3epE20UMqfL+8VXlD7fTcoLdgcir9oiZYWo&#10;tNH/AF5nplISa880r4zaBea0NG1KDUPDmqyKCLbV7Zolfr9yVcxN93+Fz7V6EG3DINNNM55wnT+K&#10;I6mU+iqICiimUAPoooTtQA+iiigAooooA+Tv+CmniTXPDf7KutyaPcTWdnfXtrpus3UNss3l6fO5&#10;jm+8p27tyru/2sDk17j8Jfhx4I8D/DrRNL8F6Pp1v4fNrFJbyWlsii5Ro12zPx8zsu0lm5NdN4n8&#10;M6R408O6hoeuafBqejX8DW95YXSbopUb7ysK+UYP+CeNx4ThGn/D746/EvwL4cAymjWmp+dDE/8A&#10;sfd2rt2rt5+71oA4/wAJfD7wl4a/4KKeMvAfhTR9Pm8F+IPBSXPi7w5DZJ9htrnftjXZtCrujdGP&#10;97zW+ldb/wAE47uDTbD4yeC9DuPP8DeFPG19Y+Ho/MaZIrVnZtiSsx3Lu+b6ux/irufDn7EvhX4e&#10;/CbxZ4N8Ca/4g8Ka34mkSS98aC687WpCsqtt8/5fl2qybVxw7H7zE16T8Bvgb4a/Z1+G1l4M8Led&#10;/Z1rJLcS3V46vcXM0jlmllZQNzdF/wB1FHagD0miiigAooooAKKKKACiiigD4B/4LQ/8mw+Gv+xv&#10;tf8A0kuq+9bD/jzt/wDcX/0EV8Ff8Fof+TYfDX/Y32v/AKSXVfeth/x52/8AuL/6CKALNFFFABRR&#10;RQAUUUUAFFFFABRRRQAUUUUAFFFFAEZIGKacjnOaHGVORX5a6n/wUc+Ldhqd5bInh9YoZniBNg5P&#10;ytt/56VxYrGUsJy+16n0+RcNY/iJ1PqKXuWvd23v/kfqZk+lGT6V+VP/AA8r+MH9zw5/4AP/APHK&#10;P+Hlfxg/ueHP/AB//jled/bOF8z63/iGuf8A8sf/AAL/AIB+q2T6UZPpX5U/8PK/jB/c8Of+AD//&#10;AByj/h5X8YP7nhz/AMAH/wDjlH9s4XzD/iGuf/yx/wDAv+AfqjIMqQe4Ofevwy+M4x8YfHn/AGHd&#10;Q/8ASmSvfm/4KUfF3Zu2+G2z2+wPx/5Fr5l8S65c+KfEGra1e+V9r1K6lvJ/JGxd8jM7bV9NzV42&#10;Z46jioxVLofp3AnCuZcPYivUxyXLOKtaVz90fAw2+DdB7/6BB/6LWt3OR049a/KDT/8Agox8WtLs&#10;bSxgj0DyrdEjT/QH+4q7f+elWT/wUo+MC/Lt8Of+AD//AByvaWc4VLqfmtTw1z+U5S5Y7/zf8A/V&#10;bJ9KMn0r8qf+Hlfxg/ueHP8AwAf/AOOUf8PK/jB/c8Of+AD/APxyl/bOF8zP/iGuf/yx/wDAv+Af&#10;qtk+lGT6V+VP/Dyv4wf3PDn/AIAP/wDHKP8Ah5X8YP7nhz/wAf8A+OUf2zhfMP8AiGuf/wAsf/Av&#10;+AfqvgE+9CgYri/hL4mvPGPwy8J67qHl/b9S0q1vLjyU2p5kkKu20c8ZY12G/HHpXup3XMfltSDo&#10;zlTlunYnooopkhRRRQAUUUUAFFFFABRRRQAUUUUAFeNftH6DbeJfAutadqF5NZafc6dLFJLD9+Pc&#10;rLuH+1XsteUfGiaT7DcW8djDqXm2TR+TL/y03My7T/s0AfPn7KHgDw18OPhZDoHhSf7dYRTtLc3Z&#10;/wCXl227t/8AD/Cn3a91sdQ/s2Cb/nlFB5v2SH7/AP3xWP4D8O6R4X8K2VnZ6ZaaZaf637LZxbE3&#10;t/8AZVevLW2inmuI4f8AS/8Anr5Xz0AaG2K/sfLk83/Sn/4H/erLvrr7Hff88fK/5a1eZfsdj5kn&#10;9z/9ldlcn8QvEnm2Nlb280Pm326KOKb5Pu0AGl+U19e/8sZZf+WX8En+fvVl+LLHU9L0O9/subyb&#10;uJPKt/3v97+L7v5VV+HMOptrl7eXn+pi/dW/nS/99UeMvF39kQXtxJew3v8Azzi++kb/AMX+7QB1&#10;XhG+lSDRre4mlmu7mDzfN/3V+b5675pv3H+d9cr4RsdMuoLK4jm/1Sf7OyP5a6i4klgg/wCWv31/&#10;/aoAybFZf30n77/nl5VV1a2/tz95/rtn+q/2/wC9WlcLLdQf66WH94v+pqSO3it777R+682VP3kt&#10;AEmpWsUtj5kkPnVw+l31ja339j3H+hahfI0v7n502btv3/71dlrWoRWUH7yb97L+6/c/+g1Xh0+J&#10;P+PiGH90/wDyx/z96gDPa6iuvDl7HeQ+TFFui/66Iv8AFVWxh/suCGOzhhhi2f8AA62GaWWfy5P9&#10;VL/q/wB7v/4F81Z81vKt9Zxxw/ut9AGbY+D9MsP3lvZRQ/v2uY/J/v8A96r3gPUvt8E0cmmfYvKd&#10;v9T/AL33k3VXvodTsp5o7f8A5a/6v97sSP8A2q6S3uP7D0PzJPOm8pP+eXzyfNQA6TS4tNn+0Rww&#10;/a5XWLzamXTfs8/2j/lrU0l9FLpX2iT9z8/+qqnqWqS6XBDJ9ilm83915X3/AC6AOJur6+1HXJvs&#10;c0vm2O6KT/po7LuX+H+Go/Cs32r/AJGCbzruKf8A1X/PN/vLXUNo9zb6re3El750V1t8v/pn/uVH&#10;Joe+CH7RDFNFQBi+KLOJdV0zxB/actlaWzt+6+XZJ/v/APfNXNS8TRWWlf2hHN53/j/3vu1Y8TXW&#10;h/2V9j1iaH+z7r/RreWaVfvt9371YfgvwjbaT+7jmlmi+WKP+NPlb73+7QAN4s+26r/ZckMMPm2v&#10;/Lb7+9vl2/7tea6poN9qPjj+0LfxNLNFpiNFJpXy+TH827+7u3fLXp3iZdI8L+d4k1iyhmlsUaWO&#10;78rfNs3bvkrl/Gmh/wDCQeFYdY8J2Xk6hqaebHL5TQvs/hZ/++qAOoj+3ab50nnTTRXKL5f9yN9u&#10;7dU15q1ssEPmTeTLLt/13yV5/r3xWtvAHhWy/wCEkvfsWoW222uJfK3/AL/b/B/eqP4W+F7m/wBK&#10;/tDxRNDrN39ua506X77xwMvy/e/i/ioA7zw7rkuqare2/k/vYvK8uX+DY1dpfLF9h8zyYfN/561z&#10;MlnY2s8PmeT9rl/1cX8H+fWq+teLLHRp9M0/UJvJu75Git4vN/1n+e1AHC6Dofib/hP/ABnqGqeJ&#10;pr3w/dPbS6dp/wAv+jbYmWRfuj5Wau8vPCdj4l8m8uIYfNtt0Ucv8ce7+JK2NN0eL99JJDD+9Rf9&#10;ytzRViuLH955Xlf8tKAPAfA/xI0y38cf8InZ2X2KK2TzfNmiZP4vu19DWc1tPBD9n/1WyuX8RaXY&#10;r4j8z+zNP+1y/wDLWbbv2VsWepWNh50ccPkfOsX7mL5P+AUAcz4w02Jv3kn76KVP3lZ/ibRdDuvD&#10;k1nqEMNlaXSebJL9z52Wus1q4ii/4+PJ8r/P/j1YPjLwfY+P/Dnl6pB50UW3zIvl/eJQBc0/S7bR&#10;PCsNvZw+dFFa+XH/ANNE21R+GMdzZ+HIZNQ82aXfL/rv97/4muk03Tf7O0qyt7eH/RIkWKP/AICu&#10;3bVPWNLin8mzjmlsv+msNADtUW2i/wBMuP8AVRfvY/8Apm/96pNN1S28QeTH/rvvf7kdN8Waf9t0&#10;O9t/J875PKk87/lom3/0KuP+F+k/8U5ZfY5pfK3/ALyWb7/3qAOkjsbFtV8zyPJ//Zq9pq7IIZP3&#10;XlSp+8/9l2VDealF9u8vyPJltv3skvlfwbf79TaXqUV1P9nkh/dfL/yyoAdM0trffu5/3v8Ayzi8&#10;35K3LVrm98mOTyfuf63+P/arj/Fmhy3/ANi+zz3fmxOsv7mXZ/33/erasbyXSYPLuJv3sv8A33QB&#10;ufZ5bWCvHfiYsv8Awkfh/UNPhhmlivlikl+bfGjfMypXqVxff66P/YavmXwfpfjP/hcXiD+0JvO8&#10;FefLc293Nct52/8AhVE+7t/2qAPULz4haRpfj/TPC+qTf8Tu+tWubeL+DyNyr8//AAKvUreOKWDz&#10;PP8AJ/5ZV5X4o+HekeMtV0zXJIYf7V0zbLZXXlfP/e27/wC7/Ea9Cs5pbyxht/O8mWL/AFn8HyUA&#10;WtL1C5n86OSH/VO3l1Rh1SKW+8uT/WxP/wAArQ1K8/svSv3k3735Yo5fv1iwzfbb6fzP9bF/z2oA&#10;6pbPzf8AV/63ZVW6kltb7/rrUmj3X2eD95++/wDH6sagsqweZH/yyoAjurfZB5kf/bOodJhi/wCX&#10;yrSzfb7Gb7RD5Nc/rn2nyP8AR5v3sW3975vz/e/joA7DzNkH7v8A1tZ8epSv+7j/ANbFu/dTfcqH&#10;T7yW986ST/Vf8s5YZabJa23/AD2/joAjm0u2vP3moQxTfel/76ptxJE1jPbx/ufkaKtCSPz/AN5/&#10;yyrmda1rTG1ybT/J/wBLiT7TQBzfhWO+0mxm+0fvv38ssf8AuV2Hh3VP7e0qG4kh8mWX/Wf9M9tc&#10;3odvqf8AxM5PO86WV/8AR/O+T/K/7Vamj6lLcf6P5MMPlfupJYf7/wDsUAWLrR9MtdV+2W8PkahL&#10;+6ku4fv1e/taLz/Lj/4+4v3Xmzf8tKjhW2g87/nr/wA9Zv8Alp/v1TkWL7dNHcWXnQ/LQBpfYbbU&#10;bHzJIf73mf3N/wDFWX/Z9t9u+0R/8fX/AD1/55102k2vlaV+7m/ey/8AAKhXT4rrzpLeGH97t8zz&#10;otnmfNQBiftGpv8ABFuP+n6P/wBBavBYbX90K+gP2goPtHgy3T/p8j/k1eK6VYyRwjfFX8neJ0+X&#10;O/8AtyP6n67wzV9nlj/xMoRaP9orQt/C8sH7yuo06GJfn8nNbCWnmD93++r8Sq42UfdPSr5lOL5D&#10;kdM0jE2a6CDQI7it3TdJ+0+dG8Nb9vocUVTCliMV78DwcTmX3mPY+H8Q4qRtL+x/6yt7yto8uOor&#10;zFt+/rplgoKlzfezxfrM5yMC8hubWHZHUjGR4K2LKN72bzvK9utWbrTBb/P5VVHKsRPDyxEPehHq&#10;H1lRlyS3OMjT7VP5FU9Zi+y119xbRQjfH/raxtah8395/wA9K8edN0pHoUcSpT8jiRfyDir+ny5p&#10;l3pWL2tDT7LyJvnhrac48h71SpT5PdI/vVXaHy/9XXQyWsccP+prGuP+edc8JanLSq8xkwW0tx/r&#10;K0LW3jX93Uduu793WxpdvHB+8kq6kzSvV5UadnoskpiP/LKtDWF8oDy6bDqsn8ctWprmK487/crq&#10;h9X9jKEZe8fMznUc4znscRqTeb+8rJv5o45vMetrVLfZ5v8AzyrldSk3ffrHDrmPq8LGNTlMeaSS&#10;eaarWl6fIPOkTmq5ljgrX0u4jT/vivWnKUY6Hu1ZOMPcIprfdWXqGn10U0n2n/V/62sq/i8r/rrU&#10;UakuYxw9V8xgQ2vlT/8ATKtC4t4/IqCR+fLSpGvo0HlvXc+aUj0pucnE564t/Nq5ZxfwVFfybZvk&#10;h/dU+wSSWHfXY3LlPRlJ8hchkihn/wCmtSTXUT1i3999nrHh1f7TN8lEcO6i5whhZVVznotkfOG+&#10;neVtP7ys3RdWjWDZJWklz/H/AK6vMqwlGR49SE6c5EqWsb/PWT4j0/8Ac/u62LW+lqjqVz58NTSl&#10;OMyaLnGqcbb2Uj1tW9nJFVqzg/5aeTVomvQq1pSPTq4lylyFOytf32+uhtJI2Hl1ivd+VV3TW8//&#10;AFlcVZOUTzq/NKPvHSaXDtrelg8+CsHTnjtYfMoPiKOD9w9eHUpTnL3D5yrTnUn7hpTwRwjFOs7K&#10;O5qiusRz1NHqkcXSaocJozlCrblJb7RLZKrSf6ny6uJdfa/uU37Dmjn/AJyYtx+Mw9StpKpi182G&#10;H/nrXUXEccVlvkqi9tJJ/q66oVfdO2liHylXfGtj5f8Azyqt4e1mRb793VqfS5H4psekfZj5nnRV&#10;qnDlka81LklGXU6m61WOL95cQxVwPiGSS/n/AHddXFpJuIfn/wBZ/wAs6ytR8LXMFZYdwhPnObBe&#10;woT+LU5/QZvKE0ck3/XOpd4s/wDvus69tJLS4p088jQelevKHN7/AEkfQSp80ueP2jZe/wB4/wCB&#10;1laxcbpvkqjceZF89Z66l9pP/XOrpYb3rwN6WG5XzRL0Kyf8tK0oX3fu6oxS+f8AvI6vRtHTqjqG&#10;rYzbPkpl5eeVN+8rLN75U3z/AOtrN1C43TVzQo3kcsMPzzN/duqdVrm7OaTzv9dXRpNHH5NE4coV&#10;oSpkk0f2eDfXrPwFn87RdUPpcr/6CK8L1fXNoEaV7D+zLK8uieIC/wDz+pj/AL9rX6h4a0ZRz+lO&#10;faf/AKSfN8QUZLK5zl3X5ntVZ2qaXY65p13p+o2kN9YXKNFPa3UavFKjDDK6twy1o1zPjT4geG/h&#10;vos+seK9e0/w/pke4m51G5WFDtVm2qWPzNtVm2rzx0r+wD8fPl+T/gml4S0e7vB4I+JfxL+HOiXM&#10;5uP7B8OeIGhs4mbG7arKW/h/iZv0r2f9nr9mPwR+zT4en0vwjYyi7vnWXUtYv5POvdQkVdu6WX82&#10;2rhQWbA+Y1jaf+3F8BdYv7exs/iv4a+0XDrHH5tzsUu33RubCr/wKvaNO1G11ayhvLO4ivbS4RZY&#10;bqCRXjlRhuVkZeGX0NAF/vX54/8ABab/AJIf4A/7Ghf/AEmmr9Du9fnh/wAFp/8Akh/gH/sZ1/8A&#10;SaanD4kVD4j4fk/1v40ykkb97Ue+v68eEjzH9PuuS0VHuo3UfVIh9YJTzitz4U/8nH/An/scLH/0&#10;dHXPq2SK3vhQf+MkPgZ/2ONj/wCjo6+W4ow0YZPXn5R/9KifO8RVubKq/p/7dE/diiiiv5rPwAKK&#10;KKACiiigAooooAKgmt4riAxyxCWM9UkG7NfOX7efw88dfEf4By23w7hmuPEmmapbasLCG6a2lvIY&#10;d3mRKysu5m3fdzzjjnFfMGk/tlfG9f2ur37R8GvGE2fBq7vhxHqy7IH+0x7tSX5Nu3/ln93Pz9aA&#10;Pvzw38F/h94L1T+0/D/gbw1oOo7PL+16bpFvbS7P7u9EBxWzeeENDvvENnrt3othca3YxtHbapLa&#10;xvc26N95UlK7lX2U18s/8Nm/Gb/o03xl/wCDeP8A+NV798EfiJ4k+J3go6z4p8Baj8O9VFzJb/2L&#10;qVws0uxdu2Tcqr8rbv8Ax2gD0aiiigAooooAKKKKACiiigAr4Y/4LFf8mhQ/9jHZf+i5q+56+GP+&#10;CxX/ACaFD/2Mdl/6LmoA+X/28/8Aksmgf9ilpf8A6A1fpB+xz/ybB8M/+wPF/Wvzf/bz/wCSyaB/&#10;2KWl/wDoDV+kH7HP/JsHwz/7A8X9a+uzH/kVYX+uh91mv/Imwn9dD2eiiivkT4UKKKKACiiigAoo&#10;ooAKKKKAPnf9v7/k03x19LP/ANLIa+P/APgld/yXLxR/2Lzf+lEVfYH7f3/Jpvjr6Wf/AKWQ18f/&#10;APBK7/kuXij/ALF5v/SiKvrcH/yJ6/r/APIn3OX/APIgxP8Ai/SJ+pFFFeZ+PPitJpuqnwx4Qsof&#10;E/jRh5h07zdkNnH/AM9bl/8AlmvovVj0r5I+GNr4i/E7RPhjpcF3rE0xmup1trOxtI/NuLyZuiRJ&#10;/Ef5VwP/AAiVx4oMPjD4uzWemWOmyLNp+gC5/wBDsueJLhj8s033ePuLt4HzVPb6F4d+Dgn8Z+N9&#10;Z/trxffDy/tU3zsZj832axg/h/gUKvzNtXJrytv+Ep/ak8U3ul6jCdM0TTLvy5fJkWS3sk+VvvK2&#10;Jrz+H+5F8xwx20ASeJfiD4p/ad8VXvhDwh/xK/B8Wz7bqE0fzSR7vvv/ALLfwRfebqeM7fon4ffD&#10;rQvhpocOm6JZ+SoRRLckZmuW/vO38R/QZ4wKu+D/AAVofgLQ4tM0OyjsrUdTCPnkbGNzt/E3ua6O&#10;gAooooAiZABgDJFJgFc9CaAccdfWvkD9rPx54n8MfEnT7PRtbvtOtX01ZHjtXKrv3uN1ePmeZQyv&#10;DfWJxur9D3clyernmMWDoyUZWbu/I4j9scbPjFqXGWOnW/8AJ6+2fATY8DaB2/4l9v8A+i1r80tZ&#10;1+/8S332nVry51G7ZPL+03T7n2fwrWz/AMLU8b2toYIfFmrxQxp5cccc5/dqv3a/KMv4joYPHYnF&#10;zptqq9D95zfg/E5llmCy+nUipUVq3za6RWmnkfpp1pe1U9Lk36ZaO3eFSf8AvmrmOtftyd0fzU1Z&#10;jqKKKYgooooAZRTKfQAZzR1pOgrgfFXjy/t7n7HoFnDeCN/Lub+aT9xburfNEqr80k3+z8oHUt2q&#10;W+UuFOU3aJ1Gta/pvhux+26peQ6faJwZrqRUTpn8/lrzWT4watr08E3h/Sba00CVxHb6pq8jJLe5&#10;PW3tVXdtwMhpWjB+Xsc1FHp5vIYNV8TQ/bDp0Bj+1zSL5s8zN91dv+pZW6FOnTNXtM0+1nW7vn83&#10;FzB5gh/eDy4d25mb+P5v73V/1rNybO+FGnBe/q/wKfiPwPF8RdduJdYFzPoUwTNjLqDNaS7fussS&#10;42r/AHy24P6Vsw+GNE08Czis9Ps7Ty1kjitdqJ/s7MYCr/EGVeDup7MDYieCKW9sMeVHaQlUT5vl&#10;7fK3svQDdVmz0qWPBjs4oZf+WkvmLs/3Ub/4lVqLFuTtyc2iM7/hFd19PZ/Y/sVrKn7yX7SzzXP/&#10;AAJqy4tWs7Wc2ekQ6hNFbSfPFLulS4df+mu5mjVW/Wuju9LlfybeS9u7z955nladt/8AH3b+GtMX&#10;d7plkEk0yHyw6iOL7Qu//wBBC7qqwvaf9vHOwXtl5vl3GnXej3dz/rLW7kkdJNr/AHkZcru3fn3G&#10;Kw4xf6J4v8u/1KW9tYvItvJi2o8aTM22fpub5m8t1+6RtcBSh3d7DaRXHmyQz3WZUxJYyycbP4m2&#10;Y+9/u1yev2llP52ianeahDYXSNJHNFJsfZ826PevzLtbo3+1j+KpaHTmrnUfYoo777IJovM2LLb2&#10;vzfJt/5bOw/Tt+LVU1fRLnWdEnt5PKvYL6BrK4OoR+VlJF2lk2/w/N90/gad4alj1K0MUhMV3bXK&#10;m7EMu/zPl3RhmyT80exivv05ramT7VidDL9mxzKPvx//ABX9O1a/Eczbgzg/hnjVdM0mwuLyW8k8&#10;KySabeTXcao1zPHGq+d8vy7f5MrD+Gu3LRazHPb28X7pP3Qlx/6Bu/75NcFb2p0v4tzfaBHBaeIN&#10;M8oRRFdhubeRmb/gXlyqwx28zP3Sa76WUmKEzw5tf9Z5ueYH3f8AoP8AtdRUw+E0r/Hzd/6/9KOJ&#10;uNJvV8ceF9QN4IbW10++064iI2/bHk8loVTd/F+5dj82criu2sHjFtDPcQ4u/J/554/vfw1558eL&#10;WOO4+Hd9IfKtrXxRaRyRyfdk87fbrvbr96X8S2K9MZxDNDCOZZF8sH7v3V3LuoW8hVLSpwl/W5zX&#10;jixtdRsoYb+aKawvX8uTztuJIPL3yfe/2UpdGhiuYfMkg8mwjdpLeKH/AJabtv8AB97cq/lWf8XN&#10;Ik1/wtPpFtd/Yrya1ufs938v+jv5DbW+b5fvVuhpIotNmeaKS+srUxXHmy7sPtXduf8A3l59aXUf&#10;/LuJp3cD3v2ixkitTlPkjJ3fJt+X+H+9Xn/gm1kvfit8S9WnPlWkV7Y6dbmE7Hk8m03Sb/73zXJ/&#10;L/Zr0O0tQb0XDy+fNs5l/wBhv4dv8K/xV558DYpL/TPGU9z9r86+8SXtx/pf8CfIsez/AGfLCf8A&#10;jwpy+KIqfu0527KP4/8AAOq8S28sEME9nBNNJbTR+ZbQ/wDLRPm3f+O/n0rn4dFvtQurJ4pxDp8e&#10;ntZJn78k0knzbl/uqitj1L/7K12kNkLe3hgnH/HtIsUcv+wq7lrg/h3pVyzeJfElzeR/afEmprc2&#10;4+ZRBZR7Y7dfm+6zL8x9Glx/DQ/iHCXuM6qK3ltLj7PbzRfbu0cvz+Wn8Tbv4m9WbvwKNYeS3S8e&#10;/mtYbAjZ5sUf+kR/Lu91b7v+dtacUMWl38WePtPHP/LParM3/wAVXNRXtxc/Ey8FvN/xLrFAbiXH&#10;+smaP5YF/wB1d8hZeplUH7vNMzXvP5GX8O/D+uHRJ7vXALLXtbupNQv4Ydr/AGdGbbbwbuf9XCqK&#10;W7uGI+9murh0u2SKe4tIYobq23RebNubf/e3/wCz/wDrrXt7SO3nmOMebtkklJ+aT/Z/3VWsPVpv&#10;sH+mf8sraC58zyf+WafK38Ofm9KLcqKdR1Jnn2vyn4ja5N4WuLP7X4XsoFk1W2lfelx5nzQ2nbc3&#10;yvJIv/PPyx/G1dWy2LW+UHnRROsXlfaZESR22r8q7vm+Xp7VebTpLjTYRcQ/2Zd3SJJc+TteXf5a&#10;q211/i27VMnovHFbX9mwi3tbWDFnLE6yGIH/AFiK3f8Avf41KRpKqrKPT+rnF6t9o8HaWNNsIIR/&#10;r4raKL96sj/K0f7pmH3VV8/MoARjmoLfwz4j1O4jubzXdTtftO7z4Y32LGu9jGsUa427RhSxJL9/&#10;4cwaMkXiDxleeKkml8kRz6LpYhO77ZtZfNm3fwt5ivGrD+BWOfm+XvPMh0W3mvL3FlDbQtJeXRP+&#10;rRV3ffbnaq9WqVG45Tcfd6nHj4lXfgzxXd6T4n8uexktGvbO5tD59xH8yq0TwRrvZfn+WQL91G34&#10;PLdX4V+I+geM769s9KvjNd2pxPaz28tvKn+1slVSy/7Q4rzfRLW41C+1jx480N7da3DaW1nDdW+x&#10;IrCPc8aPn/lo3myTH/eUdF5teL/Bmn+MYdNvtRvPOmsW32+oQyxxS27/AC7pYpUYMitj7obGdpI+&#10;UYIzZc6NGT97R+Xf0PaxjHtSj2ryKLxnqXgHQ7OW5muvEmn2zuL2S7jWLULeDcu2VwvyyLGnzP0Z&#10;k+cbiNrepWl7Df20VxBNHLFIvmJJGdyuvrW6dzzqlKVLfYt0UUJ2pmQ+iiigAooooA+MfCf/AAUj&#10;8M6n+zvZ/E/VdHhFzLrv9iS+H9K1aKa4t90m1JH3iP5duxvu9GFfV3/CwfC3/QyaR/4HRf8AxVfK&#10;f7Rv/BND4UfFizvNT0HR9P8AA/iW51BNSv8AWv37wvH8zTL5CzpEu/uwAx1r588QXH/BObw/rN3p&#10;h0A6ibd/Kku9Nl1e4t3+Xd8kqSlW/wCA0Afptp3izQ9XmMGn6zp99L/zytbqN3/JWrZr5d/ZP+Cf&#10;7NUYh+J3wR0ew8yaBrL+0LW+u5Xh3BWeGWKWU+XJ9zKsobn3r6ioAKKKKACiiigAooooAKKKKAPg&#10;H/gtD/ybD4a/7G+1/wDSS6r71sP+PO3/ANxf/QRXwV/wWh/5Nh8Nf9jfa/8ApJdV962H/Hnb/wC4&#10;v/oIoAs0UUUAFFFFABRRRQAUUUUAFFFFABRRRQAUUUUAMr8FdThE/jC9ST/Vyai//oyv3qr8F73/&#10;AJHa4/7CLf8Ao2vlM+3pfP8AQ/f/AAn3xvpD/wBvP1Q/4d3/AAV/6AV9/wCDGf8A+Ko/4d3/AAV/&#10;6AV9/wCDGf8A+Kr6XwKMCvd+pYb/AJ9r/wABPyP/AFlzv/oNqf8Agcj5o/4d3/BX/oBX3/gxn/8A&#10;iqP+Hd/wV/6AV9/4MZ//AIqvpfAowKPqWG/59r/wEP8AWXO/+g2p/wCByPmj/h3f8Ff+gFff+DGf&#10;/wCKo/4d3/BX/oBX3/gxn/8Aiq+l8CjAo+pYb/n2v/AQ/wBZc7/6Dan/AIHI+aP+Hd/wV/6AV9/4&#10;MZ//AIqj/h3f8Ff+gFff+DGf/wCKr6XwKMCj6lhv+fa/8BD/AFlzv/oNqf8Agcj5o/4d3/BX/oBX&#10;3/gxn/8AiqP+Hd/wV/6AV9/4MZ//AIqvpfAowKPqWG/59r/wEP8AWXO/+g2p/wCByPmZv+CeXwW2&#10;5XQ74j/sJT//ABVflp4606HRPG3ibTbTMNrY6jc20Ef3vkWVlX/x2v3jKA8nrX4UfFAE/EvxmAuT&#10;/bF5zn/pu1fO5xQpUoQ5IpH7V4ZZpjsxxGJji6858sY25pSl/Mfsx+zx/wAkF+Hf/Yv2P/pOlegH&#10;pXn/AOzzx8Bfh3/2L9j/AOk6V6AelfV0v4a9D+fsb/vVX/E/zJKKKK1OMKKKKACiiigAooooAKKK&#10;KACiiigAryX4ya5Hpt9Z28s9pD5sDeX523dv3fL96vWq8Y+MHgnQ/FHjDTbi9hin1a2tf9D+7vj+&#10;Zvm/76oAk8Ow/wDEqh+0f8st3mf+hfJ/8VWX4gW5eCaO3m8mX/W/9c66bR45dL0qGzkm867iT/W/&#10;89K4Xx9qVzBB9nt5ovtcv/LKb/d/9BoA8Q/aZ+JniXwv8ENf1Twxe/8AE1i/dR+b/f8A9j+81S/C&#10;vR4rLwd4Z1zXPOvfEstr5skU27ZG7L8zJu+bc1bl18EbH4p+B4ZPGH/IQlvvN/0OXYke1vlr0zWJ&#10;NI0bw5/pHkw6fYwLF/3z8vz0AU/C+oaZqOlQ6h9t8mXz/wDlt8j71+Vl/wBpqw9Qh8PeGfEf+meT&#10;5V9P+7tfl2Rvt/uN93+9XB+FfH2kfbprz7FdzWm/93+63vG+7+D+7U3xc/ZttviT8VPBnjyPWbuy&#10;l0zdLJa/8sZE2qu3bQB7BJHbeCLH+2P3MMWz/Vebsh/4HXSWPiD+3LGG8jvYZ7S6RZbeWGXekifw&#10;1578WvCdt4g0qy0+48ma0+WKS0m+5Iny/wDoNd1a28Wh2Nlp9vDD/Z8SLF5v8HyrtWgDqrG3rH1i&#10;H7L/AKuGbzf9bH53yJHViSSW3n8z/P8Au07WPtN5BDHHND9z/ltQB5na/D2LQ4L3WNQvbu9llulu&#10;fKmlZ0j/ANnZ/wCy16Rp80t5Y+Z5Pk+bt/df5/WqeqTS28EMlvDFNL5i/wC3/vVtTTfZYPM/fTfJ&#10;/v0AU7hYop4f+ev+q/2P92sfxF4m0zS76ys7yaXzZZ18vyfn/h/jra0+aKWeCTyf4PN8qodW0W2u&#10;p/tHkxeb/wA9f46ALVvfWOvQfaI/9Vs/d/d/h/8AZqdax3Mv7y4/c/8ATKsPwD4dl0ixmkvP+Wu7&#10;y4vuV0kmnxX8E8ck3kf9caAL0lnFLB5dxD/018r/ANBqv50t5U2i2stvY/Z7z99L83+uqa3hi/cx&#10;x/8Afr7lAHmfxM8Vf8IhY2XmWV3e/wBp3yxRxWfzvH/tfL/D/FWteTW1/pX2PzpfNi2+XL9yb/7J&#10;q0NUj8/VfLk/7+1h69a6Zaz/AGiSH97bQNF5v/PPdQBi3Gn6R4osf7P1zTJv9BfzI/tkS75H+9uT&#10;/ara0ea2t7H/AEPyYbTf/qv+efy/x1yuirLrNjDqEnmzfYZ/9G/g/wD2q66++zJYwyXH/L1B+8i/&#10;g/8A2qAOF8J+LtH+LXirWY7ObzotMdrG4tZtuyR/7yda9Kt7f7P5NnH+58r91HFXC+E/AOkeFYL2&#10;30ez+xWlzP8AaZIofkeR2/v/AOzW98QNB/4SXwdqel+dd2Ustr5Xm2fyXP8AwB/71AGL428C6Z46&#10;0q90vUIIb3zX82OXylfy/wDcqx4Vs4vC88NncTfwLFb/AL3+7/7NXl/g/wAZXPhfz9Lkmu5rvfFF&#10;J5253+X5V2f1966bxV4g8KweMdG/tzyYdQtbVrmOL5d/zfeoAPjF4d1PxbPZSaPDFD4gtU/4l0s3&#10;zw7/AOLen+70rqPD/h3U7/wrpn/CSQ2k2txP5vmwxb0j/wC+vmrS8I6xpnjLSvMs/JmtN7f6n7++&#10;qPhHXLm6sb3+0P3N3FdNF/wD+H/x2gC5/b1jq+qzeH/ts1lqEW2XyvuPJ/F8n977td1pbbbGaOOH&#10;+P8A5bVyK6TbS/6R5P72Ld5cv+9/c/rWxpqywfu/+etAEeuaXF5/9ofYvOl2eV5v33rF1bxRbeH/&#10;APTLj/lq/wDqv4//ANmofG1vLpsGmRyTXc93v8r/AETds+asfxZ8P4tenmvLzzZoYkXy/wC58v3a&#10;AOguNPudWvrK8khh+ybP8/7Ndktv+48v/lrXjOg+Npft0Oj28N3DFs82SWaLZ91vu169pvm3/wC8&#10;k8r7JKn+49AF7T44v9XJN/e/z/8AZVHqVv5Xk3Fx5X7r/wBArL1DULmwgh+xw/bZop//ABytS6uJ&#10;b/SvLk/cyy0AOuo/tVj/AKn+CvP/AA3/AGnZX1lb/YoobT979o8n5E/2a7SO8l0jybf/AF0v/jn/&#10;AO1XM69octxY3tnbzeTFc/6z+/Hu+9QA7UNP/tKx+0W8372L97/+3/Sm6Pfbr6aOPzv3T+VJL9yv&#10;L45tX+H2uaZbyQzTafqd99m8r5v3f+1Xokl5Y6dP5dvDN5UrrF++/wDZP60Ab2ofJ5Mn2397EjRf&#10;63/0Oob5fPsYZJP9bEn+t/g/2a8zj8da5dfE3/hG7fw/d/2TFuik1qaL9z/e2p/e+avTIbj7PY+Z&#10;eeTD/wCOJQBJY+a0H2iObzvkb91/z0euDsbiLWZ72S486yu7WdrbyoZfk/vbtn92uw0nVJZ4Jvsf&#10;leV/yz8mL/V/79QrD9ovvs8flTS/89fK+egDNt7iW10qa4uP3MVqnm/ufvyf7ldN4J1ax8R6V9st&#10;/wDlr+6k87b/AN8/73+zTfsP2iCa387/ALa+bWh4b0uLSfOjt/Jh+f8A4B/vf71AF66t/tUFl5cP&#10;+qeqMzS299+8h/1v+s/ufLW9at9qn8yT9zLWPfahug8u48r77f8AoVAEmh3ltf8A7yOaH/Wf79WL&#10;5vKgm8zzv4f9T9//AIBXO6Pb2OgzzRx+V99pf3P/AMRWtcaptn/66/6zzvuUAbCyR2dj9nk/fS7P&#10;N/v1z/2z+0oJriOHyYt/+q+5TtJupb/7bJJ/rYn/AOWP+zWTrWrW17P9j86aGWL975UP9zbuoA6K&#10;x+zWUEPl/uYvm/dU1tUtpZ/s8n9//wAfri/AvxOtfGE+p28cM3m20/lSedF/Ht3LXSTfLBN9om8m&#10;XZ5v7n/lnQBuSab+/wD+P3yYdn/PWqOsafpln515JD+98jypJZvvyJ/drj9N8RReK7GazkhlmlsZ&#10;/wDW/wAf+yz10UbW11fQ6feTed5SLLHQBM3+maHDcW/nfc8qP+//APs1yOsaDLe/6Hp979il3/6R&#10;9j+//er1L/VQfu68/wDFnh+2XSp445vJu5d0skvm7PM/4GtAHoXhvT4hpUMdx5U83lr+9lrlfEk0&#10;Wl6r/pn7mKV/3cUP/LSslri60uxstPj87+H/AG/4f79Z63kV/qsMeoQzfvX/ANVN9z/e/wB6gDsv&#10;EXizTPDkEMdx5v8ApX+r/ufLW1a2crTwyRzfuvllrLXT4tXg8uT/AFNdBpd1F5H/AFyoAwvjNAJv&#10;C8Cv2uk/k1eSRWfmkPXq/wAb7j7N4Sgk/wCnpP5NXmPhiL7VZh5K/jzxUvHPXL+5H9T9IySTp5c5&#10;/wB5l23t9ladm0drN5kn76sq+m2/6uoYbqvxPkl8R6UqTqxO90vVLZ5vkrRmvIpa4O0uinz1q3Hi&#10;AiH93Xp08wqxo/VtOU8Wtgpc/uHVwSxNy45oaaKeby688k1WSf8A1lT2etywTfPXZ/asuSMPZq3X&#10;+8TLLZo9BtZ44PkouLj7TDWBZ6/9sp95NJHBN/yxr0JZ3P6v9Wh8B531aUZ+/wDEZd3dSf6tx51M&#10;/tL9xD+5qRbXz4fM/wCWtTW+h+dB/wA8a+QSnUl7n2j2L0o/EYscfmz+ZJWjPpxf94kuKuyaXHB+&#10;7/790gh8ybzI5vJqvZSjLkmE6yl8BK0WLP8A4BXJTx5mNdFf3kdsP9d51c9dT+b+8ptrmOnCRl8R&#10;DcN5UHmVJZ6hsHl1m3V9v/d1T83y/uVp7LmiewqHPH3zpZL3yzvq9puqyf8AfyuUVpJfv10Gi2+Y&#10;fLjrCcfZxOOvRhCGpn61qMj/ALuOuV1ZpZa7HUIsTzVh/YY7np1rsw81E9DCThTSOGvLiRf3f/LW&#10;r2kTyRitbWNGjT/rrWDcfuP9XXuKcK8PdPpIVIV4e4dRFcbaZcSefDLJXOxX39+rtneSTzf9Mq5n&#10;R5NTlnhnCXMH2fz/AN3/AKmWo7jQ/wBzs/e1tmPd0qW4mj8n94KmNaXQz9vO/uHPPpcYi2PVAyR2&#10;da+pXsawf62uM1C8k87fXo0ITqbnrYaM6vxDdYfzfOrJs7WVK0JLi3jH+u/dUxbzzP8ArlXsQ5ow&#10;5D3aUpRhyHQWNpt/eedWzZjd/wBcv+WdYGmnzYd9btrcV42I5jwcSpcxpQ/N8lUbx9k3l1Zt7qMT&#10;fJT4rSS8m8yuG/L8R50ZckvfE0qE/wCsenzW2z/ltWxb6XUN9ZxxVze25pHJ7dSmc7PHH/HU2nyb&#10;fuVDfNv/AHdU4T9mm8tK7rc8T0kvaQNbUNTEcOzzawUn8+b95V280+O5+eSqgt/KrWmoRRrSjCET&#10;Ugu/JqaO48ykjspJf++KWJY2+/XO1E5m4M2LTUfsEFW4/EPmzeX/AM9K5q4XM37upoY5Iq5nQjJX&#10;OCWGpy957nU3YEX3/wB95lbFtNGlnFHXGPfSRQ1IuseZBXHKhKUTz54OVSJ0Msu6eoppP3PtWTH4&#10;i2QVnTeI5P31EcNNlQwtV/ZOjS98uby6bda/Kh8uuEuvF+ZofL/1kdLJ4si/1ldn1CX8p3LLZ39+&#10;J1F95dyP3lee+Ibm5tr35P8AVV0UGr/2nD5clZuoReZe/JXo4SHsJe+eng4ewn75naXdXF1B5cn+&#10;tqCTTNk/mVFepJYzh/OpVuv+WlepaXxwPcinH3obMvWcckX360obmOD93WVa6jt+/Tv7R/fVzTpu&#10;RzTpymzTWPzpqmWGOWqcd7HTmmkeuXkkczhIkeWKCo9R1ORocx1l3y+VU2lz/afv10Omo++bexjG&#10;POVVs7mb5xX0N+zNbyQ6HrQfvdJ/6LWvE5L2NAESvdf2cFcaLrW//n6X/wBFrX6X4e1JSz+lftP/&#10;ANJPkuKakpZXP1X5nsVfnv8As4fCDSf22fiz40+O3xPsjr2j2Wry6J4W8LahJ5tpZQ27L88sW4qz&#10;Z6r9ws0hw25cfoRX5f8A7E37cHwm/Z7+Fus+FPGeqajY63/wkupXPlQ6TNMmySRdvzxqR/DX9ZH4&#10;ifc2v/sr/BvxLpM+m3/wv8J/ZJtvmeTpEEL4U7uHRQy/d7GvnH9n7RNT/ZL/AGwL74H2eo3+s/Db&#10;xVo7+IPDtpeXTTPorxPJ5kK7j/q2+cep2xk872bqf+Hq/wCzx/0MOr/+CO7/APiK8u8E/tEeB/2k&#10;f+Cjfw717wLe3V9p9j4R1CxuJbuykt8Pukk6Oo/hagD9DRX55f8ABab/AJId4A/7Ghf/AEmmr9DR&#10;X55f8Fpv+SHeAP8AsaF/9JpqqHxxKW58LySfvqj8yoJJcmk8yv7neG94/evrJY8z3o8z3qv5lHmU&#10;fVg+slpZORXQfCRt37SHwM/7HGx/9HR1yrPg10nwfb/jJb4Hf9jhY/8Ao6OvjeMKNshxfpH/ANKi&#10;eJnWI5svqw8v/bkfvBRRRX8kH48FFFFABRRRQAUUUUAFfMX7TPx+tPg34+0bRPAPgO08efHTxVaP&#10;badaxxxwyx2ce52e4uOG8lWXd5e5c7WOV25r6dr4Z/aE12X9l/8AbO0X47eI9MmvvhprPh3/AIRf&#10;VdVtLZpn0aYS+ZHK6r83zMqLu29GYddoYA0fEHxh/bE+GmlSeJPEfwv+H3ijQLENNqNh4XvrlL7y&#10;FRmZ0MshX5f7oV2PQDuPpv4O/Frw/wDHL4daJ438K3E0+iatD5kXnR7JY3VirxOv8LKysp7ehIwa&#10;8P8AiB/wUe+BPhrwleXml+MrTxbqZR4rPRtKt5ZZr2Yo3lxbdvyhmwu5uOa0P+Cf/wAI/EPwf/Z2&#10;sbLxXZDR9e1nUbnW7jSxHsNl5zZWFvmPzBVUnpjdsPK0AfTVFFFABRRRQAUUUUAFFFFABXwx/wAF&#10;iv8Ak0KH/sY7L/0XNX3PXwx/wWK/5NCh/wCxjsv/AEXNQB8v/t5/8lk0D/sUtL/9Aav0g/Y5/wCT&#10;YPhn/wBgeL+tfm/+3n/yWTQP+xS0v/0Bq/SD9jn/AJNg+Gf/AGB4v619dmP/ACKsL/XQ+6zX/kTY&#10;T+uh7PRRRXyJ8KFFFFABRRRQAUUUUAFFFFAHzv8At/f8mm+OvpZ/+lkNfHn/AAS0lSL45eKJHxHH&#10;H4dfJP8A18Q19f8A7f8AcQxfsneOlknSEy/Y0TP8b/bITt/Svhz/AIJ4+C4/Hvxc13Sry9ltNKbR&#10;Wkv7WH5WvYVuIf3DN95Y2P3tvUcd6+twX/Inr+v/AMifc5f/AMiDE/4v0ifoNrPj/XPizql54c+H&#10;0ws9GCeXeeNAN8Uf96O0/hkk/wBrdhfqKnlvPDfwG0WHQ9Esv7a8W3/+qsBKrX2ozfMzT3Ep+7H9&#10;9mkb5VG76UeOPibbeAbeDwp4F03TrzVbdMywiRYdO0a2Vvmnu3HEa9fl+8fmNeffDj4cRfFm5u9U&#10;knu73w3f/wDIV8SXcbW154jf/njCnDW9iv3dq7Wfao6Lmvkj4Yo+D/Dmr/H/AMRf2xf3nnQxP5V7&#10;rMMTJDbJ/FY6Zu/vf8tbrqei19MeGvCuk+C9Eh0nQtOh03Trb/VW0A2oKsaRo1j4c0q003TLOOz0&#10;+2Ty4oYvlSNPatGgAooooAKKKy9e1/TvC+jXmr6peRWWnWsfmz3Mx+SNPU0ATX+o22k2E13ezxWl&#10;tEm+SaeTaifVjXjj6Vc/tGzC7v8A7Xpnw2jdZLa0/wBTca0VY/vJe62/9xer/f8Al+WmxeD9W+PG&#10;uWWueLIJdM8C2zi40rw3LxLeP/DPdr/48sfbv33e4ABBtXjFAFOz0u2063it7e1jhgjRY444kVVj&#10;RfurU/2aP/nnHU26jdSsO7HUUUUxBRRRQAUUUUAMpu6lauT07Wb7xBr8pt4fI0Gydo3uZ4zvvZl4&#10;/dD+GNW/i/iPTjlpuWo3OS+PWteIF+H+rW/h6KOCJ7fNxr019HbQ2cO4ecys+fn8vftb7obqRVXz&#10;YfDGt3dhbwxebHpEUkX8aaei7l+ZvvNu/vfec/X5fQfG2kf294I13S44Ypvtunz26RfwyFo2XH61&#10;4J4D1KHxD8P9G1fWMQ3l74c0ubUfJ3bNkbqJPk+9/rA6haxn7sz1cNadL0f5/wDDHo0WnDV5dNgu&#10;/OvJrZI72OKaTZFHI33fNQfL/wAB7dBuPzVPqcH9uTzQW95/xKv9beXX8cn91f8Armv92m28NzqN&#10;pE86+QNWmmubw5+eOFV2xpu/3VC+2WrdtViivPs9hFFB8i+WR8//AAL/AHvRfxPFIhuxZjt1mvZr&#10;GD/l2T/Vf8st/wDDv/otRLNdMJfMm86KL92kv2bf9of+LYit/wDW/nQRHBHNpVrmC1i/eTyD52k3&#10;Z3f+PfifpVy3hkkxbx/8esf+sll+X/gP+961ocpWg06902Cb7HBamXZ/rZZNif7u1fu/5yamjvdS&#10;hPlyWYmJ/wBZLFc/JH/30taa6bFc/vJPN/65U1hIZiLjypbXf+7I+b/vqixPPzGc7xS/6XBN+9jR&#10;v3sP/LP/AIC33vesL4gtJbWv9p284iltZI5JJc7fkH+s/wCAsvTbW9cackcxkgHmgI0clrn5JP8A&#10;Z/756fkaw7+xttUsv7PuP+WSeZH/ALn3f/HW2ZpyNqXLzRkc1o9tL4Q+KsMBvfO8P63pjCLzd/7u&#10;eFt8KRfw/NAz5VeT9nzXqFu3lz7HPH8H/Av4f++ujfhXi3xFttRuPBugT6a1pb6z4b1G11WS6vOE&#10;js4XX7R8/wDD+4eaP0wze1ety6rb6Ygv48zaXKP9Ili+7H/00/3fXb9amEiq6uoy6/D9xyXxC1WT&#10;wh/YmoG0lnthqMUX7mNXa3WRvJjb5vuq0kyLIy87N1dbYSRQQSwxw4FnMIpAePk/ib/d/iriPjcg&#10;k+DnjGV5pfNsdNmvbeW0lxLvt1Wdf935o0rp/C2u3viTwr4b8SeT5Ml9YxXElof+WfmKsm3/AHl+&#10;77+1HUmUealGXm1+pz/xb8PXPivQpbS1jmMltqFnex/ZYkdz9nlWbbtdh/En3uvpW/Z3n9r2XmWm&#10;DdRbYvN/g3q33v8A0P6dKyvi/wCKf+EM+HOv+JtMhtby/itmubf7US0X3VDbv+ArVjRtJPhnxdd2&#10;1nk2F8jXMcUv+qjfLN8v/Am+7170fbNFzSor52/8l5hnxLvLnSrDU9QPknT7Wyb91NIuyR1+b5t3&#10;+flrShtbe11uaSfEvmTtL+65TY3+rZ/+Bb68+/aM1iKX4L+LY45oYJo7WeKOKb7nzfud27/tp+bY&#10;612+lXdzPcXumSeUNQ03YI5T/wAtE2r86bf4d27K9uhov75fJKNGM/8AF/7b/mbOrXl1aXFoImAt&#10;o8yXc5j6RKu4+v3qxPhqot9Lsj50U0Ulr5knlS+ckb/KrKjdfqvrV651SHTtLvP7QmlhjeFv+uwT&#10;+LZ13KufvVl+DI7bQdG1NYpxj7bPex+TEyrsmJkRtuPm+Vvpuqupzpfu5B8TvEdz4e0LUtSs4POm&#10;0nTLu+gts4WR1ibbvdvlX5dx+aqvw80J9G+HHh7RrzUYdSmtbK08y6hj2xSKnlnzIs7jt3fMN1YX&#10;xVcQ+ANTTyJby91GaDSY7Dzdj77ieGP97Kf++ivTG4Vu+GdXfT57i3u5obu1R/3E0sm540aRv3b7&#10;v4fRvwNZ83vnRyWoe73/AK/M6jVr14YjeH9zY2W65k8r53kG1t3+7/XtUWkWtjbWUVxbn9zJC1yZ&#10;eiSbv+Wn8vvdAq/3ah1iOy1Gw+wSnEVzMuZvNx5nzfKrtwy7mVF+XnLrip9GvYtXlmSaGWzkiDRy&#10;W13Eq/Ju/FdtafaOX7BONVivJ4bJI5T5q+Z/10Tpub+6rN0/vY9Ky5by3v8AxJFo7EGOxtfts4O3&#10;c58zZGu3+7ujdt3qi88VeW/sbQbreYA3Lr5l1F873D/d/wAt0FcF8OriXxJq3izxmf8Ajxvb1rHT&#10;BlX8yztVaPcnX5ZJvOb027T1qWy4R92Uu35np11/ofnSSfvvN/1cX8dcv40lvdV8Latb6Xdi01SS&#10;J7PziVVbYysqs4/vSKp3Be7bVJXdmtTWdXuP7UhtLCGKaTr5v+x/n+L8qyZdQtYppdIi/fXccy/b&#10;Babv3byL8vzf3tvzfTmqYqcWuWRs+FPDGm+F9DsdO0mEwRWNnHa28Uh/1ccfC/8A1/XvzXL/ABcS&#10;LUNF03w7J+9OuahHFcRmNne4gj/eTR/L/ejXb6YZq9CsvJH+p/5Zosdeci8vdV+J2r8i90/QrCO2&#10;SKIf8vtxhmb/AHhFs6fdSX+LcQqn8PKFGTdSUv5df6/7eNSewl8SanKkc0sFhZSNFiOPd9o2r8y/&#10;7K7qtR6L5t75kc8WN/7y1mttif7tOhuP7Kt/sDS/6UY/3lzF/f8A4lXb83y//XNc34q8Xx/DzTYN&#10;JstOk1jxHrcz/wBk6B5uxrh1C+ZLK+G8uJdwaSRs4yoG52VWXuo0XPJ8sRt/p48NwG406b/RfM8t&#10;LC7iZ/k/igV+W8vdux2zx0qx4f1yLwdpOjJpUAl8MTbo0h8vZLZfNlU2/wCz8+Ub5vQ/Ltq5pfw2&#10;1i6kt7/XPFmqx6nv8yW10WRbexPpEqFS7Kq/LuZst1+XovNatp/iT4Ry3etz6jL4k8JBFfUI/sqj&#10;ULdF27p22DbcBV+98gkKrxuqdY++aKUKvuOV3/6Ue2owPSn1478HJpdAv73Qo9RkvPDchW40I3m1&#10;njDL5jwxSqSJYdrK0f8AGo8xTkItewGtovmR51Wn7KfKS0UUVRkFFFFAHyR/wU91jV9I/ZN1r+zr&#10;i7s9PvdRsrHWbq0j+ePT5JQsnzfwqzbFPrv29Gr3/wCE/grwb4N+HehaX4H06wsfDP2SKWz+xwqi&#10;3CNGu2VsAbmddjFjy3eug8R+G9M8YaFe6LrVjDqelX8DW9zaXUe+KZG+8rLXyZZ/8E6IvCvnWXgT&#10;44fE3wL4beTzINB0jW3Fvb/Kqts7n7vegDF+G+kaP8PP+Cl/izw58O4ls/D+oeEIr3xTpWnW6paW&#10;eoLJ+5+VVCqzRsrfWVv72K+5a8c/Z1/Zi8Gfsz+Gp9L8MQzXWo3zLLqmt6hL519qMn96V8fd/uqM&#10;KNzd2Yn2OgAoqnd3sWnwTXE8scMMaNI8sp2qir95mauZ8KfFnwR49v5rHwz4y8P+I7uJPNktdI1O&#10;C5ljT7u4rGxIXJ+905oA7KiiuO8WfFnwT4AvYLTxR4y8P+GrqZPNjg1fU4LSSRPu7lWRgWXd3oA7&#10;GiqFvqNtfWUd5bzxT2kqLLHcxOro6HlWVuhX3rnfC/xY8EeONQn0/wAN+MdA8QahEnmyWuk6nDcy&#10;onTcyoxIoA7Giud8W+OPDPgWwiv/ABR4g0rw/YSSeTHdatex20Tv12hpGA3fKeKuaF4h0nxVpUOq&#10;aJqlnrGn3H+qu9PuVmhk/wB1lJVqAPhf/gtD/wAmw+Gv+xvtf/SS6r71sP8Ajzt/9xf/AEEV8Ff8&#10;Fof+TYfDX/Y32v8A6SXVfeth/wAedv8A7i/+gigCzRRRQAUUUUAFFFFABRRRQAUUUUAFFFFABRRR&#10;QAyvwXvf+R3uP+wi3/o2v3or8F73/kd7j/sIt/6Nr5PPt6Xz/Q/ffCjfH+kP/bz966KKK+sPwIKK&#10;KKACiiigAooooAKKKKAGP1r8Jfij/wAlO8Y/9he8/wDR7V+7T9a/CX4o/wDJTvGP/YXvP/R7V8rn&#10;nw0/mfvXhP8A7xi/SH5s/Zn9nn/kgvw7/wCxfsP/AEnSvQD0rz/9nn/kgvw7/wCxfsP/AEnSvQD0&#10;r6Wl8C9D8Rxv+9Vf8T/MkooorU4wooooAKKKKACiiigAooooAKKKKACvIfiLo9rL8RdN1SSGb7Zb&#10;ae0aXXm7YdnmN8rf7VevV4B+0J4Thv8AxHpuuPe3UM1jZNElrDKyJKWZjz/eoAta14gttOsZriSa&#10;b90n/AI6818TaHc65fWWoWc323zX82T963935ateDbeW40r95BN5V1u8zzv+Wf8Asvu/irUm1Lw/&#10;4A8Of2hqF7aaZFvaOOWaX5P/ANqgDY8L2cUWlfZ5P3MW/wD1Xm/6x/4l/vVi/FLTZdS8HXsdnDD/&#10;ANcpv95f++q5WaTU/GU80lvrNpZafKjf2d/v/wDPVHX7yturuPs8ukeFYdP1i9ivbuVPK837nmUA&#10;ef8Awj8Cy+HND/eTQzXW/wA2SKb5/wCL+DdXYL4y0zVNVm8P2d7/AMTCKf8A1X/j22uD8H2tzYT+&#10;Jvtn+hWm9f8AXf7X8KV2nhXRdIs57LVLf99dy/upJfl/eUAdxqH+ohkuIYporZP9bN/49V5byK60&#10;qG4j8nypdsscVYek6DFa2Pl+fLNFLu/10tdJ4ZsfsVjDHH++8r91/t0AYuqLc3F9ZXHnTQxSv/y2&#10;3U7VrP8A4/dQ86X7n7uLzf7v8VdAtnLZQTxyfvvNfza8J+K3wdl8ff2Nqn23ULKWxnW5ji+0yJ5n&#10;zbtrorUAdpo+j/8ACLwTXGoazNN9un83yvN/1e7+FK9At/3EHmR+b+9/4G9eY/DPRfE0vhy9/wCE&#10;w8nU9Q89pbeKGLyfLT+Fe/zVpeOG1efwre6fb/uZZbXyo5f49+3bQB2lndSvqvlxw+dF/wAtIof+&#10;Wf8AtVe1jw/c3mq2V5b3vk2lr/y6zf8ALT/7KuT+DNvc6XY/Y7ybz7uJP3n3nfZ/e+avUJI93+r/&#10;ANVQBy82sW3hyCG3uJvOlup/3fnf32+bbWlYtLcQTSR/62X/AJZeV8lZeseE7G9vodQuP30tq6yx&#10;/wByPb93/gVaGkx+bfTXH76H/plNQB0jNE//AF1/561i3FxKl9+7h87zd3l1ckaWKfzP+WUX/LL/&#10;AIDWfJfSxTweZDNNQBxN1b6vZ302oXE0XlXzrF5X3Ej/AM/7NXLGztriC9t7z/ll+9/29/8A7NUn&#10;iaaK6g+zyQ/upd373/b/AIVrzHwf8MZYvHF74g1DWfO1XzPKjtbOWTZ5Py/fRqANbxxfXNr9is7O&#10;H91dT/ZvKh+/Hu/5a/L93bW14f0f/hGdKhs9QvftvlP+786Xe/8AwN2+9VHwjDqUXjjxncah5P8A&#10;YmxYrL+/J/tO9ZvxMsZYrHTLizh/exT/ALuX7/l7l+9QB0DfaU1zzPtsPleQ3l2n/PTa38H+1W14&#10;dvP7SgmkuP8AlknlebXH+HbG61fwr5eoTQzS23/L1D/u1HoPiyW8n+xx2V3Zf2ZP5X775PtO3/lq&#10;n95aANS4vItO1yGOSyh+1/8ALS7+zKib/wDY/wA5rzvxh8LdIuPjF/wmFvpl3e6h5EVtJLNKzwxw&#10;/N9xPu7vm59q6jxM1z4Xg1PVJP30X/HzHFD87/d/uV21vcS3vhyG4j87/ULL/t7/APgVAGh4V0/T&#10;LPSv9DsorKLf5skX3Pvf7tcnpP8Aadvrn2fUIbSGWV2+zywx/udn+3/tV2Xhm1lex/5YzSy/8tfv&#10;pXK+LLOXS76a887yfkXy/O+58vy0AdVp6xJPN/zx/wBb/rfk/wBr/ZqbUo5bf95/y1l/1f8A0zrB&#10;0+GW61WHULfzYYpU/wCAVuXUMstj/wBNaAOZuNY1OXVYY7iGGGK5/wCWX8e+uq3RRQQx+T53/TL7&#10;6f8A7VZat9o0qyvLyCaGXy/9zy/9+su3X+2YPtGnzf6r/pr/AJ+WgDzn9ob4W+L/ABXrnhPUPCep&#10;/Yv7MvlluLSH5PMRW3Mvyr83+61e3WN5FFpX/XJP/H/7tTXlvLLpU0cf/H3sb/vjbXL+GYZbC++x&#10;/uprTYv+/wD8D/vNQBrfaPsH+kXnnf8AXKH/AGq6KRfNgmkk8r7i/wC5s/8Aiv8Aarn9Wmii/eW8&#10;3+q/57f36mWGW/sYbjzv3v8Az1h+5QB0W2JrHy/+WsVcfqF5FFPN5n+qij82SX+COtyO8iig8uOb&#10;97sWKsHxBoNt4r0PU9HvPOhiuU8r+JHoAkjuLbVNK+0WflXv/PP+NP8Ae/3v9qsOzW+vbGGTUIP3&#10;v/LPyfvybabofhP/AIRLSrLS9Lhlh0+x2xR+dud/vf8Aj1bHiK1ubqxvdPt5vsV3LH+7loA0IdP2&#10;QeZ/y2qPVrGK6sf3n9z/AJY1y/hfVL7RvsWl6x5s0sT+V5v/AD0/2v8APesf4xfGaXwLrmjaHZ6N&#10;d3uoaw6xW8sMW9I9zKrM/wDu/eoAueC/EGr/APCR3tvcQxQ6Jv8A9C/dbJv+B100d9K/iO9j8nyY&#10;tnm+b9yqej6lY6z51n50XmxP/pEUP343X+GtjXri20Ox/tCT/VRbaANC1bd/21/5a1DeL5U/l/7H&#10;/fyq+k+JtM1z93p80N78n7zyZVf5/wC7VHxZr0Wlzw28kMs0sqNL+5i3pH/v0AdFa6pun/5beTF+&#10;6/c/5+9TdQaJ5/L8nzv+Wv8Aqv8AV/7Vcfofib+0rH7ZJD5Pz+V++pvh3xVY+IdcvY9PvYZvKT95&#10;F5qv5fzbf4W3UAa2qXkWlweZb/62sPXLi+vND/tD7FLBdxP+7tfN2eZ/v11WpafLLpU1vHD/AKXL&#10;/q//ANiuP8UeCdcv9V0y80/U/wDVJ5VxF/B/vUAdJ4R1CLVLH/Q5rSG7/wCWkVQ614b26rDeWcMP&#10;7r/WS/8APSqPw38E2PhKfWZI/wBxLfT+b+++/wDd+7XeNNL9hmkkh/vf7/8AvUAeb2+n6vpPiqHU&#10;I7KGHw/5H+kRQxKk3nf3n+X5q1NU8URRarDJ/wAw/f5X7mL55HrotH8rUrGaO4/5a/6uL7lcz4s0&#10;OW/nhs7efyYvlloA0Li6js4PtFnDaWUsv+s+7/4/tq5od5Fqk80kkP8Aqv3v+qrH1TwrfXWlTR2c&#10;0UMv/LOWb5/nX/0KtrwjD9lsbLzIZvtcW2KT/O6gB194kurDVYbf7FLNaS/uo/Ji/wDHn/2a2LzQ&#10;bbV4P9M/8g/JWxNY+f8A6z/rrWbcQ3Pn/wCu/joA4f4pfadN0PzNPh867i/dW/8AGm/+Gsfwbbyr&#10;9i/tS9/0vYvmRTf8tP8AZ+avVryzib95JND9yuRvLGKC+/13nf8ATL/nn/tb2oAmuLjU/t2mf2f5&#10;P9nyz/6RXWaXH9jg8uPzv+mfnVh6XDtg/ef9/f4P+Af1ratZv9d++/u0Ac/8fAJPBcG7p9sj/k1e&#10;S6dHJaW8P76vUv2i7j7J4Igcdr6P+TV5z4dWO7sBX8ieKrcc5U+nJH9T9RyP3crUntzv8kV5LW9c&#10;75P9VVi3hlrqIZrY/u5IaSV4rf7kOK/EJYiUj0Prcn7nKYDHZDVu2nxDS3E3/POGqcqyUW5kUvf+&#10;Im86q8ibp/Mq3aQ7qkWLbMaOZRHzKLLlhYyMd8cuK6C3srmSHfJNUmmaXHNFFJJWvcWsbQeWlenh&#10;8BOrCU59tj5nE4nmmM0vSPs3yR1bm02OL95VawuZLCbZJN51adzJ589fZ4LC5fXwMvd/exfLZ/ZP&#10;IqTnzmclnugrkdYT+zrzElegQGIHy657xXa/bJ4a8/N8oo4fBRxEN09jpwlf97y9DhrsedN5lR3D&#10;/ZYPnqLWJvsE/wA9ZNxefav9ZXx0KUpH21Gk5Rj2F8z7TP8APU+o2W6aHy6z1m2z10CxRzitakvZ&#10;nTWvT5S9o2nebXQtpUdrZ/8ATWuW/tCWw+5WnFqclzD+8mrh85ng4inVlLm6GZqEnnjy46yHi8qb&#10;95SXJkivJZKp3Op4+eSu6EGl7h7lGjJL3SbWun7uuPvP3R8uty4ut9cnrV1+5/6a16+Gg/gPfwVO&#10;XwFfUbzZ/q60tHvMQ1w1ze7pvkq7p2p7P+ute5PDe4fS1MH+6PS7e/3Q7KqX1/8A8s/+WVYWm6vH&#10;5Pzn95UepahHLDNHXkRwz5zwo4T3yS+ugn3IfN/7aVgS63FmaPyqp3F7J/q653V9Q2Hy/wDllX0O&#10;HwvMfTYbAovXF9FJN/qams55PuR1xq6z+/8ALk/v10Wnr5g8zzq9WtQ9nE9qrh1TgdlFfyeVs/55&#10;1rWEm/8A1lc/C0aw+ZW7aS+fBXztaB8vXhHoacN35U1dJod95tcXGsfn+XXWaHZ7a8jEwUYHg4yE&#10;OQ7JbqL/AFdVb6PfRFDgVi6lrMkU3l/8868GlDml7h8zTpuUvcKeoxxqNklZcse393WhNNv/AHlR&#10;Z3HfXrwvE9+nzRH2kMjffouodv8AyxqN7vZV63m31Lco++RPmi+cpxXEgqG4X/lpU042z+ZVtLHz&#10;f3lVdRByjH3zMt3kj/eVpQ3G6qdyn2eeqd7rEcU3kVry+2NXD2vwGtdalGorn73UI4J/npsd15tc&#10;x4t1D7LPDJXXhsNzT5D0MLheafIdRdaj5cP/AEyrnNS1GRv+W1M0vVkvP3dWtVss/crvhSVKXvnp&#10;UqMaE+SYunt5/wC7q59lk+5VPTIfKm+etKDUd1ZVG+b3DGpfm9wjaz2TQ+XN5NE+pSGpv9f+8qpf&#10;/wCjweYf+2lZx/eP3zKNnL3y1qEEd3ZGuGmvxYXHkSf6vfW9DqmYPLj/ANVXN6zHvvfMr0sLDl9y&#10;R6+DpOPNCZuWd59ohrStrfzRXO2Tfuf3dWor/wAj93HROk7+4OrRlf3Dcb5f9ZT11GNvkrJN9t/5&#10;bZrEvNcjin/1VZQw8qjMYYaVQ29QXb+8eaqNn4k+z+db/wCprgPEPjKXz5o44ZfKqja6h5f/AB9/&#10;uZf++K9+GVy5P3p7VLLuaH709RbV4owZH7V9I/sl60Na0DxDIk3nCK8SPP8A2zFfn/4i8c/YFnij&#10;/fS7G/3K+s/+Ca+r3OseBvGk1x97+1o8f9+Fr9X4I4cxNHFf2nKPuQvH70fEccYCFDJqk+t4/mj7&#10;KrwO/wD2sPDk/wC0LafCLw3oWreLNfhf/ie32nWubTQU2qyvcSn5fm3fw9Dwfm4r3yvjL/gmRp0c&#10;Hws8f6jewn/hL73xrqf9uTXRY3kkysMfaA3zK3zPw2PvMe9fup/NR2Px3/azuvA3xN0/4XfDHwOf&#10;il8UJIvt95osV9HZw6da7N3mSzyDarNuTC+jLkjcgba/Zs/adT40at4h8J+KPDc3w/8Ain4cfGq+&#10;FbqXzSId37u4hl2gSRNuT5l7t3DIzeH/ALAUk3xW/aB/aH+MTvPcWt9rf9gadMbmO5heGHnbFKOd&#10;qr5ONvy7XXrit7xTJYXn/BVLwaukhZb618DXP9staRtui3NJ5P2jb7MmN395f9mgD7SbrX54f8Fq&#10;P+SE+AP+xnX/ANJZq/Q9utfnh/wWo/5IT4A/7Gdf/SWaqh8cQW58AvNmm+bVOS6pv2rNf3jKceY/&#10;VPrBe833o80VR+00G4z0oU0H1gvtNya6j4Lvu/aa+CH/AGN9j/6Njrhzcda7D4HS7v2m/gf/ANjf&#10;Y/8Ao6OvjOM5xlw/i/SP/pUTy8xrc2Eqf19o/fCiiiv4/Pz8KKKKACiiigAooooAKo32n22qWM9p&#10;eQRXdrcI0UkM8e9JEb7ysp6iodY1iy8N6TfarqV1FZafYwvc3N1O4SKCFV3O7MfuqqruNfJEf/BQ&#10;K++JE95J8Fvgr4s+KWj2M3lT635iaXYyfLkeS0is0h3BgVZVIx/tUAfSmifBvwF4Z1SDVNI8D+Gt&#10;L1G35iu7PSbeGWLjadrqgK/LXb18aWn/AAUJufBGu2mn/Gf4O+K/hNp97JHHFr8xXUdOj37womlR&#10;E8s7l27VVzzk4HNfW+kavZeItJstV026ivdPvoUuba6gcPFPCy7ldWH3lZW3CgDUrxr9pn9oWx/Z&#10;w8Bwa3Lo934k1vVr6PSNC0WyDb9R1CXd5MO7B2D5eW/IE4Fey18eftbjf+15+yUr/wCp/tfWsxy/&#10;c3/Zodv+zu9O/pQBe8Cftg+PNK+KnhrwZ8afhHN8Mz4rdrXQdTtdWj1SG4ul2/uZfJX93u3cN69R&#10;j5h9XXE8dtBJJJxHGu8mvkL/AIKXnb8Mfhk8YIux8Q9H8uSL74/127Z3r3H9qFnX9mf4sPH5pl/4&#10;RPVdnk7t+fskn3dvNAHzaf29/iZ4r0PV/HngD4B3niz4RWM8/l+JZdbis7i5toOJp0tWUybflfHX&#10;7vOCGA9I+Jv7c/hbwx8IvBHi/wAI6ZeeMtZ8efu/DPhuL9zd3kn3W3rhtqxybFc8/e4zXR/sSx2w&#10;/Y/+FCGOPyj4dtvNHy7fufNu/r+teX/8Eu4Laf8AZY0aW5iiluota1QW0kv3o189s+VnlV2/3aAN&#10;v4f/ALXvjKy+JfhvwP8AGf4TXfwv1DxU7xaDfxalFqlpczrt/cO0X+rb0+q5x1rP8YftmeP9f8fe&#10;J/D3wV+DF58TtN8K3UtjquvyatFY2n2qNY2aGFmz5jKX2sv3vbHNeTfFvwZ8Sf2ef2kPhl8TviT4&#10;qi+MnhG+19dA0+1urX7I/h25upP3M1vAsnlySCNHXzG/EZ2EfVn7Qnx90H9nLw1ELPR5df8AGmuS&#10;SjQvCOjxF7zVrrbudtiKW8tfvSSY+UepKqwA/wDZh/aS0j9prwHd65p+m3nh7VdMvZdN1bQNQI+0&#10;2NyuPkfp+GVXowx8teA/8Fiv+TQof+xjsv8A0XNXsf7IHwU134VeEdf8QeMhDD8QPHGqy+IPENpa&#10;SbrSznkZtsMP+6u3d8zfNuwxG2vHP+CxX/JoUP8A2Mdl/wCi5qAPl/8Abz/5LJoH/YpaX/6A1fpB&#10;+xz/AMmwfDP/ALA8X9a/N/8Abz/5LJoH/YpaX/6A1fpB+xz/AMmwfDP/ALA8X9a+uzH/AJFWF/ro&#10;fdZr/wAibCf10PZ6KKK+RPhQooooAKKKKACiiigArifiJ8UNK+HFnafa4bvU9Tvn8qy0rTo/Oubl&#10;/wDZT+76t0Fc941+L1yuvz+EfAtjD4m8ZxBXuIppNlppyH+K4kX+L0jHzHdV/wAC/DKy8ATX3iLV&#10;9TOs+Jb2PzNR1rUJNiD+8sSn5YYv9lf7q5zQB81/tieBPEus/s4eM/F3j68j/tW1e1OlaNp0n+ja&#10;cjXcKtu/57SMrbSzdO1fLn7CWqanpPxA8XSWGp2vh+1/sJvt+v3fTTrbz4d0iL/FI33UX1bNfUf7&#10;ZvxL1n4kfs+eMrjSITo/ga3ktY49VvPll1x/tMO1bdGxtj/5aeZ/EF4/ir5y/wCCcvgPSPHvxs1a&#10;11uA3lpZ6T9tjtTJ+6kdZogu9P4l+bO1q+twX/Inr+v/AMifdYD/AJEOJ9f0ifa/w++Emm+P7AeX&#10;ZXel/DfzvtMVrNI63viKb/n7u3+/5f8Acj/i6nA2rX0PaWUVhbxW9vDHDDEixxxxjaqIv3Vq0q7a&#10;Wvkj4UKKKKACiiuR+I3xH0n4Y+G5dX1eYgZ8q3tofmmuJm+7GifxMaALnjDxhpPgXw/eazrNx9ks&#10;bYdcbnkb+FEXqzMeAo615j4M8Oa98YL+HxX46g+w+Hop/tOheFpYv9Vj7lxdf35O4U8L1rX8E+D9&#10;X8b63Z+NvHVp9kvIRv0fw4ZA8WlK3/LV/wC9cN/e/gHA5zXrNABRRRQAUUUUAFFFFABRRRQAUUUU&#10;Acf8QtZbSdA8i0votM1bUnOnadNPGzp9pkVvL+6p/u7vT5ea1vDmiW3h3QbLSbP/AI9LKBLeLnLY&#10;VQvze9Yvj63S4v8Awpvx+71mOT/Vb/8AljN/3z/vV10fQVL3NX7sENRsSlPavC/hJp8slhFBeTef&#10;NLYwGOX5UeO18+STY6r8qsu7b8vGE/hNe7qc1434MurTW9E197fEJF7d6TJ/B88M7K3/AMV8tZz3&#10;idWGl+7qfI37m9+06We11cv5dnFF/cZmVW/9mrYtbM6Zp8lvaQ+bNF+7STzfn2fd8xv+A/8A1qz9&#10;Gm/tq90fU3OIvs0lzbxEKr7PlVfu/wDfX/A8VpRzXMgzHFiSTdn+5G+75W/2m/2aSCZYRCZ5Y7ci&#10;aWNPk/dfJG/95v8Aa/2etSppctxJD9rmmltoh/qpP+Wn+02P/Qak0m3i0mxht4IZfLR2jMk335H/&#10;ALzH+8zfxUJbSXc/lyf8esfP/XTd822tTnciSG4807JIZII/4D5nymmx2VvFNMbWCLMqfvP+mn+f&#10;92rd0fK5/wC/kv8AsUySOWNjPHMZotn+q+X/AND60CuZtzbzFR9lml87/pr82f8AZb/0HdWZcxXM&#10;mqQ3Ahx9mgXzIvM+TY33l/75/wDQK6aZfN8mRP3MtQTL/rvL/wBbL/q6ixamcfc6X58uqZJtItW0&#10;5bby/vxRu25F+Q/730rK+DL3Gp/Crw1qcsIgupNMjguIpv3rCaNfKdfkP7xd0fv7V0mk2hgWIXE0&#10;Zijgjiz08t4fvNz95Wrx74WeK9LtPB+l2eu3UzRRx3UckVpomoxj/XybWV1yn8XP/AcGocuWR6Cg&#10;50pOPeP5M9hmsb++h1a2nEJEUPlp5Ub7cNt3fe9lHyrn/wAexXn3wc8QC/8AhboGtzyRW8NxaRy3&#10;EUkvkpsjbyldf7rKsaMNuOOD/DUx+JPgp7g/2DrV5mJGjkjlsdVuEjddu0bFwF9/Wud8JXF54E8O&#10;abpOq+IYdS0tYWSCaDw1d29zbvIsjq8u1n/i+8rKv+2PmzUuWppCjL2ThOL5rro/71z0D4r65HD8&#10;P9f1CwhivTFYz3P77bsjTym+b5lK/wDAWU+9ZuqfE7SItL06PXdQtftlxbW0kdjp4kuL6SbarMyR&#10;RKWXlmUfKP4j0rzCbxZqF9Yf2lqXiW112PT5vs0ko864sL1mXy2h8q1XYzNtdvLbq20lV+7VHwk+&#10;peG9L1G8t9Nh8NaIJPLkv9Wi2L8zM8kdvYRINreZsws8h2fNgYqHU946IYRRh7/2Weo3nxf8N+Jd&#10;Lm/sYw6zp0qfZo9VmjhS085U8xYG3/My/L/Ajc8dVNY158VtY8G60bbxRo9pHEfJj+1aLq2+b51/&#10;1yW+3+Juq8fwn5h042/1SX4gW4uJSDa226S3/tGKMPbou3c25QEXd32qB2z/AHo/D0EVnY3mqaP/&#10;AMgUQNHJqsp/0m9+T7sUrtthX+IyLucjpt+Wo55SOiOFpQj78f6/xaf+kmtr/wAaNY1DS9Yv9H1v&#10;QLOz+f8AfXemajLKE/2N21Gk9drYQ7fvVDovxL+IskGnXUmqafq+ky7TBFpPha7+1yJt+VV8y4Td&#10;7ttxnkVzZutR1fxfDaeGNMtPFd1Y7LaWXzN+nRp97yEb7vy/eLfn96te/wDG2o6RfzaPpepS+KvG&#10;V9sttQ1S08uK1s02/NHb/wC1t/ADkc1neRv7GnFckIr52/8AkTstY+Jsfia402w0nRrP+xdNnjvb&#10;j+0NWjhmjmhl8yLaq7vl3JuLNy3T1qrZfGaO9uIY4/Dfh7VPEktp5Umnw63HEsaf880fyju+9zuP&#10;8CnArl9M8FG5gMlvqcs+oW0Df2hqmrfJbyov3YkVPmWPd/d+c/WluNO8PQaUY7zR4tS0Xe32iwht&#10;o7eG4fd912Vi8m37wXd9earnmZeww/wcvN9//wAkatt8ZtJ1zxVBDd+H7OKwsE+250XW7K9Nxc/d&#10;DfM8bR+TufLN/G7f3d1eq6n470O2t4Z5b6W0029tEuYL+S2ke02N/C86gorf7rV4Ivg3Tdb8mTUN&#10;G0/wzaxSfaY9P0j9y8n92W4f+Jf9leAOu6mWGu+F/hbqE9naeMtam1S1jaV7WW2VLey3btsXlfLt&#10;ZvnVd2MdTxQqskFTCUqvwX5l0+L8fePoE3sXiDwreXfhfWtPxcwG3t9U08rNFb/L8vzfdX5v9nHc&#10;+lSeAtLsvAHgez8ND/j10eD7HLNLJvztVWaRl67WZmbjp9K+XtF8C2vjK9m8aeIPEGlaZp8t2t7q&#10;tr9mhiSRF+6s2xY/3np8xOdrkkqqV7ZonjPQfCfhTU7i31TUBaWrt9j17xNPJfJL/E0SKGFxIqqu&#10;4bl/vYYhTWsJ83vnJiMJ7OPJCXNr26+v2jurG/tmlEei8WMTxRyH5klk3NtVfm52+vTPaud+EEM1&#10;5okOqauftlzqUk+tR3JuF3WcE0j/AGeMbfvLHEqLu9Wb/argdD+MvibV5Fjs9a0aLSrtFuLO7Hhb&#10;UrhLjzBuyqq5Cqu7PLBiysNq81Y0LxydJ8E6DZaR4r0yRrZ1ijuYvAmozJJaqrLt2eZlf3g3Fg2P&#10;b5s0+eNyHhasU423t38/I+gQ9vpdjmfAEeY4/K+7sY/Kv+fwrz/4Yabf6PZavqep+dNqd7qNzqUk&#10;n/PNJJdsNt6NthWFd3ONuB93jhtd8c+Lbn4c+K77TtasJPsun3ty8sfhO/sHRFjbbsaWcbW+Xhlz&#10;93NelfCy8sdR+F/g9reXzYpdO0/+8vyNArr1/wB6tE4yZySpOjTlfqzqrHSpLO2iCiEyH95JJ93L&#10;9W2//FVzHwphHiG61jxnJ5p/tadrfTxMd3lWUP7tNn91ZGR5T671/uiuivNRlbwpqdx+6822S48v&#10;+78obbVL4OKkPwi8Eqg8sf2LZcf9sUrS2sTjcmqcl52OzMm2mxr/AH6m6VGfMrQ5z5017ULn4baz&#10;f6VFcRY0W9g163tsYf8AsNm2XAXqf3LNcMe7LtFfQ8ckc0UbIco/3TXl3xYtba91uCCOa1tb+60D&#10;VInlliV7mSFVjyq7vl27nVj64Xtmus+FLeZ8MPBzPwTpNr/6JWsYaOUTuxHv0oVOv9f5HYUUUVse&#10;eFFFFAHP+LfGWgeA9Jm1TxHrOn6DpkSMZLrUbhYUAVdzfOxH8K157o/7XfwS13UYNPsPit4Su7u4&#10;fy4oV1aHdI3t81fKv7N3wZ039uHx14l+P3xYt5te8PnVZtO8JeEdQkD2dla28m0STRBirMW3Axt8&#10;hPmEhwy7fp7xD+xd8CfFGmTadefCXwnDbybctp+mR2c3y+ksKo6/g3NAHsdpdRX1vFcQTRSxSr5k&#10;ckZ3K6/wtVuvh/8AZktdd/Zi/ap8S/s/XGs6j4j8DajoqeJPCUmoXPnPpdqrmOS25Pyru3KMcful&#10;OBuavuCgD4//AOCht7e+ItG+FHwxS8u9M0v4geL7XR9Uu7OVlf7L/FER/ErbufmH3e9eeftj/AHw&#10;D+yx4H8KfF74XeG4PB3iXwp4hscjSZJIRqNrJIsc1rM277rr1bax+8P4mr1X9vrwV4gvvCvgD4i+&#10;GNGn8S6r8OvEkHiCTRYDlri1X/XYX7zMu1DtX/a614v8cv2idD/b40vwr8G/hbo/iC+/tjWLS+8Q&#10;395prWiaVpkEivJJvc7fM+4B95T06stAH6LV+f37IPwM8B/tYaL4++LvxR0CDxjr/iHxLe20EOrS&#10;vcJpdrC+2G2gbI+VVb721TgL/dr7Ff4yeHo/jDF8MD9rHiqTSP7cEf2Zvs/2XzfL/wBb93du/hr4&#10;o+C3x+0P9gSbxz8Jfido/iCytbTXbrVvDuq2ti12mrafOzNHJuT5Vk+TlflAPHVWoAd8BPhFq/xP&#10;+Gnxv/ZytvG2raB4V8J+MG06PUIgtzcy6TIrFtPXf/q49ybtwYn5mXG1iK8u/aM0D4MfDr4jeD/h&#10;p8NvCd18J/HOj63bRD4m6j5ljZWwjjVm/wBI3FrlpI9687cv/vV638INQ+Lvw0+CPxR+PHh/4enU&#10;fEvjnxWuvjwZd+Z9pk0bG1WhSPLrcN5u7a24bEyFJIU5nx//AGpvDn7b3wfm+FPw38EeINf8ceIX&#10;tMw6jpTRQ6DtkVpLmWdlKr5eHj3L138HnBAPo3xx+xX4O+L3x0v/AIh/EeT/AITe1WygsdF8OXkR&#10;S00tFVvMPyv+/MjOzfOvHH91ceSfsT+DNJ8F/tS/HGz+Fc5n+C3+jR/uJPNs7fWl2tNBbs391Xfd&#10;t3DHlgn5Urm/2qf2otH8A+JNA/Z/1DxNregaBY6Rax+LfFOiWMk1/cJ5S7bG3258t5YwGeXLbUbA&#10;3HNey/sYfGz4IeJdK/4Vp8HLLUNNtNDsvtMkN3pktv5ib1VpXlcfvJGZhndyfoKAPEf+Cy2t3M3w&#10;P0DRv7Iu47SLXrS+/tX/AJd5ZGivI/s3r5m3959K/Qyw/wCPO3/3F/8AQRXwH/wWaW7P7OfhnJiN&#10;h/wlFp5cQibzvO+zXn8e7G3b/DtznvX35Yf8edv/ALi/+gigCzRRRQAUUUUAFFFFABRRRQAUUUUA&#10;FFFFABRRRQA09a/BTUZPI8X3rv8A6uPUXz/38r96z1r8ENbhNx4o1OKP/WSX0qf+RGr5LPtqfz/Q&#10;/oDwn+PG+kP/AG8/Wv8A4b1+B3/Q6f8AlMu//jVH/DevwO/6HT/ymXf/AMar4a/4dz/Gn/oF6T/4&#10;Mo6P+Hc/xp/6Bek/+DKOtPr+Zf8APn/yV/5kf6q8E/8AQxf/AINh/wDIH3L/AMN6/A7/AKHT/wAp&#10;l3/8ao/4b1+B3/Q6f+Uy7/8AjVfDX/Duf40/9AvSf/BlHR/w7n+NP/QL0n/wZR0fX8y/58/+Sv8A&#10;zD/VXgn/AKGL/wDBsP8A5A+5f+G9fgd/0On/AJTLv/41R/w3r8Dv+h0/8pl3/wDGq+Gv+Hc/xp/6&#10;Bek/+DKOj/h3P8af+gXpP/gyjo+v5l/z5/8AJX/mH+qvBP8A0MX/AODYf/IH3L/w3r8Dv+h0/wDK&#10;Zd//ABqj/hvX4Hf9Dp/5TLv/AONV8Nf8O5/jT/0C9J/8GUdH/Duf40/9AvSf/BlHR9fzL/nz/wCS&#10;v/MP9VeCf+hi/wDwbD/5A+5f+G9fgd/0On/lMu//AI1R/wAN6/A7/odP/KZd/wDxqvhr/h3P8af+&#10;gXpP/gyjo/4dz/Gn/oF6T/4Mo6Pr+Zf8+f8AyV/5h/qrwT/0MX/4Nh/8gfcTft5fA1QceNOew/sy&#10;7/8AjVflH481KDV/HHiXUrObz7W51G6ubeX7vmI0rMrfN/s172f+Cd3xnKY/srSs/wB7+046+ctZ&#10;0u48P61e6Vd83NlcSW8oiO9d6Ntb/wAeWvJzGviayj9Yp8p9/wAI5RkOWVa08mxXtXJRv70Zcvb4&#10;Uj9s/wBnjn4C/Dv/ALF+x/8ASdK9APSvP/2eP+SC/Dv/ALF+x/8ASdK9APSvuqXwL0P5Pxv+9Vf8&#10;T/MkooorU4wooooAKKKKACiiigAooooAKKKKACvm79oDw74m1n4l6M+nzxxaJFYxeZGYt+X8+TzP&#10;/HdmK+ka8t+I0g/4TCzjE3737Kvlxf8AAm3f+yUAeNeE7zxDdeKvE1nJpksNpa/8eXnf8tP/AIqu&#10;i8YeC9I8TeHLKPXPK/dOvlxf9Nv/AGau2kt99jNJ/rvK/wBZXnvxS0Xf4VhuPttpZ+VP+7877n/o&#10;VAHA+NPhHpmo6VZapqmp/YpdHnaXTpYZdkMfy7V3p91q2rezvvFHwknt/D/iCH+1ZYJYo9a/10O/&#10;dt+5/s1D8TPCP/CwfAFlock0vlXUH2aSWH5P4fm+eue+GnwqsfhJ8LNM0TQ5pYdK0y6nlk+1yM7/&#10;ADNuZt3930oA6Hw/4Z1O60r+x7zU/wDia/ZfKkl/56P/AHtlaHwL+D8vwx+FejeG9U1OLWbvTPN8&#10;y7/jk3Ss2593zfxU3R/HVtBfTXmoeTDFa7fMu5tqJ/8AY16RDNbXVjNJ/rtPuU/1sP8Ay03UAamj&#10;31tFYw3FvNDe2kqf62H56d4X1C2up72Tzv3X/LP+CsHRfDf9l6VDpejwww6Vbf6uLzfnjSrmhrFZ&#10;X00cn+f71AGl4+uLlNDm+x/vpZU/d/364+40OWXwrZf2he+dqH7rzJfuf7y11XiZrFoJpJJvJ8r/&#10;AMh1xfjLwjqes+HNMj0vWf8ARJU/eedFvf5t33P7u3duoA9AW48qCGOOGW9il2xSeTL/AKtKp+JL&#10;OKXSpreO9+xSyo0Ucs3z/PXn/wAM/E3/AAit9ZeE7iG78qxtVij1C8+/Jt+Xdv216ZqWm2Orf8fH&#10;77ynWSP+D7v3f96gDJ8Dxy+HPDkNveXsM13v/wBb/HJXZR3kSf6RJ+5l/wDHK8v0vWItG1z7P4g1&#10;O0/0m6WKyi+58+75Yk/vV2HiKSK6sZreT/VSp+78n79AGpqFxK1j/o/+tqaxXyoIZP8AYrmfC+tR&#10;XUF7Zx+b/or+b5v/AD03V1C2MSedJJ++8r97QBXm1DzdV/eXv7qV/wDVQ/fq1rEcS+TJJ++8r/nj&#10;Wfb3Xm+T5kPky7/9V996p+IPEWmaNPDcahNFZSyv5Uf73+OgCPVJLbS4L3zPK/dfvf8Ax3/4mvKd&#10;UvrHxlYw3Gj3vnWt06xW91af8s0/i/2q7LxVrmrt9ij0/TPOilf/AEiXyl+5/wACrL0eHR7XVf3c&#10;Pk3cW7y4vufe+VqANiTSbGXQ5re486aKX/njuR9n+3Wf4w0+xg8D/Z5PO/eweVH+8+f7rLXeWNru&#10;n8y4m/deX5Vcb4k8N6Yn23T7Ob97KjXNxF5rP/s7vmoA5f4E6P8A2R4Vmt/+XT/VR+duf/gT7q5f&#10;wT4F8Q6b8fvEHiDVL3yfD99BFbWWnzS7/nVmbzU/2WX+GsX4P2/iXS/ipqdxeaz5Ph/5bGPSpovk&#10;3q25WTav93/ar1D4laTq+l/bdY0u9/dRQN9otfK3+Zt/uf3aANjxxq1j4eg0yO8vfJl3tL5X/PT+&#10;9VWT4iWOlwWVxeTf8fT+VHLDFvh+b7u+uJ8SeKtTv/A+map/ZnnSxf8AHx+6/wBWm1a7bwr/AKB4&#10;O/57RSv5v/fW1vv0AdB4Phl0HSvsck8P+vaWOX7ifvPm+5Xmvx+8K3PjfXNM0O8g+26JKnmyeTu3&#10;yPu+Zd6/drotNm0j4k+THqE/ny2s/wDyx3J937v+e9dlJp8s/wC7uP7/AO78n5PkoAxdB1q206eD&#10;S45ofN2f6PF5q79irUPizxlc6DYw/wDPXev/ACy+T71ZM3wn0O9vobj7F5N3av8Au/3rb49tV/Gm&#10;kxWuhw29v++8r/gb7G+997/IoAzZLW58TaHeyW+s/bbS5uv+PrzfnjT5fl+au+8IrFYaV9n0+H/V&#10;Ov73/np/eavGfF3hf/hN/hlNpenwy2V1Yuvly+a2+T+Ld/8AtV2Xw51KLSPDmjaPrF752q/YYpbi&#10;L+Pf/t/w0AexWuofaLHzP/IX3K5PXNatfC999ouP3Nps837XNKqQx/N/tU2z8caYnnSXE8Vl87Re&#10;bNKqeZXC/tAeGdD8W+AL3S9chmvdKvv3UkUMrfxf7vzUAdB4f8dReL573T7yHyYt7Sx3f/LG5T+6&#10;j1qeAfBMXgDQ72z+2zTQ3U7Sx+dufy9zbtv+7XG/CnwzfaRY6Zpf+p0S1giisv3Wzy4I1VVi+b5t&#10;3+1Xski/6D/qf3UW797/AAUAY9vb3N1B+7mi8r/lpF/H/tVcvFvtLghjs4fOii/5a+bvequm+a88&#10;0kl7+62L/wDE1oXV9bXs/wBn+2+dL/yz/goAo2OrRTweXJDND5X/AD2i2Vn+KL6L7DNH9sh+5Xnf&#10;xO8fan8OfJkvIbu9hvt1tHLZxb0tvl/1v3f/AIqvK/2Sfjh4g+I3gC9t/Hn+h6rY3TRebNbeT9pT&#10;c21vu7aAPWtU1K2tf+J5HZajqeoWqN/okPyfw1NofxE/t6D7RHo13DdyzrbSRTff/wC+KueKtU/4&#10;R7Svtnk/utn7zyfnrmdF1z/hKNc8M6pHZf6JEjS/a/uJvbcv3f8A2WgD1bQ9FtoNVmvLOHyZf+Wn&#10;7r+OtDxBocXiaxvdPvP+PSVPKkqnpOqf6dD5cP7qXdFJL/7NXaNa7Z/Mj/7+0Aef+CfCMXhKD+z4&#10;4f73ly/+g1l+ONetnnms4/8AW7PK8qGX/Wf7Nd1qlx/rrfzoYZdjS+V/7NXC6f4FudSgmk1iaGaW&#10;W6aW3u7SLZ5abf8APzUAcD8B9N1O18Hanb65qf8AacsWqTyx+dFseNP4V/2qPtnhX4c+OJtcjmtN&#10;Mlvo/s17d+VsTYrbvn/2v9qtTT9cl0nx/No9xpl3DaS/8vc33Ni/LuqH4sWOhvof2fVPK/sq+fyp&#10;KAPSLjxBY3nk6pb6nF/Z8SLLJL/B/s1taTdf2lY+Z9tivf8ArjXmel+AbmLwBNp8l7FNd3Kfu5fu&#10;fJ/yz9f/AK9dF8LfD8WjeB7LT7ib7bNE/wC8lhk+SN6AOotdQifVfs//AEz/AOeXyVvXkP8AakHl&#10;yf8Af2GuX8Qahbad5NxJDN9xq2PC+sS6pYwyfufK2fu5aAPMfFml+KrL4jaN/Yep2kOn7P3lrNFv&#10;mk+b5mr0TUNNlv8A/pj8iyx/+zLVyTT7FNVhvJP9bEnlVtTQxSwfu/30WygDk/Cupanq2q3vmQ/6&#10;JF+6jrSkaWDVf9TND/6B/u/71WtNvIrP/Q5P9bvp15J9o/1f+qoA6C1j+1WP7z/llVG6WWL93/rv&#10;/iK0NHm82xhrN8QygW8zgYA3eZLQBjxyRW/nW/8Ay1lp39lxPB5kkP73ZWLCv2X95efvvN/1cv8A&#10;n/ZrU1bxJLp2lTXEcPneUn+q+XfQBV1Sxub/AEry7f8AceVUnw/0uXQdDhs5JpZvK/57ff8AvVta&#10;fHFe/wCs/wCWv73/AL6rl/EHi6+8JWN7eSaZNqdpvXy/sn3/AL23d/u0AP8A2jY/N8D24/6fo/8A&#10;0Fq8e03U/sthDs/1lewftGyGHwPAU6/bo/8A0Fq8As7v7Woj/wCWlfyh4m0/aZz5ckf1P2Hhml7X&#10;K1zbc7Ovtdc8395JV631SSWudtraQQ/PWhbJGP8AV1+J1KUPsHq1qEPsnSW/zff/ANbWrDpnnw1y&#10;0OrRRHy61rbxDb/6uvOqUqi2PIrUqv2DQMcdrTRF9qnqrcXMcv7xBS2TY/eSVhy/aOWUJcvmdFHc&#10;eTDsjqVbmTOysKOe5/5Z1qWWq/6qPyoh5daxqS+CcjzqtJx2N6xt/tMIeQfvatNLJHNsHNc5LqO+&#10;b93+5p8viD7Jeb3r6DD5jRgusZX1aPNlhqs2dHLMze9cpr97tveJf4Kku/Gfl94q5a4v/wC1J/M/&#10;5a/8tKzzDFrF/BJyj5ndhMFNS55x0HfYftU/mSVDcaPH/wAs4ae8n7/y6nRc14nPOJ7qlKH2jIuN&#10;Gjkq1a28iQYrRjTP36clv5U37ynKtKSKlXlKPLIqyf6n95UMdx/36rWeLz/+uVZd0uyeoj7xlCal&#10;7hSu5vJHmVzmqeZf/crT1W5wKp2z7PnevWo/u43PeoR9nHn6mBJbSQ/fGKytWSutvZo/4K5vVbaS&#10;evXoT949zDVfe55Hn99EI/8AV/8ALSpbSxeOH/prsreuPDJMO/8A5aVmS6fLBX0ka0ZxtzH1kMRC&#10;pHljIqx3nlDy5Jqz5dUuPO8tJqk1Sf7DZeZ5P72uVj1mTyPMkh/e13UaHOuc76GHjU9/lOmS4kkH&#10;mCsO+WR77/U/uqsaNdXN5/rIasXEPP7utkvZS5Dph7kzBvreNpoY0hrV0k+VPNHJ/qqoaiczQ+X/&#10;AK2tDSdGkeeaSQ11VNaXvG9b4PfO2spI3h8uum0eONK5fSrYH/ljXXW3yQV8bi/d90+KxmnuGxNo&#10;/mfvI4v3tbGiiS38mOeqOn3u+Gt60j8yCvmq05cvJM+QxM58vJMuPdReR+7rl9QuY5/v1a1SD7JD&#10;+7mrMspcTeXJU0aUYrnRlhqMYx5xYI5Iv9X++ipbg+X+78mtX7PsqvqdjJJ/q62VXmkbqrHmOZuB&#10;HHN+8rS028jb93WTf2Uhm+ermnxxrDXfK3IerNRlAvrF5n35q19Pijuf+2dc6upeRNUllqn+t8v+&#10;5XLUpykjhq0ZziXtbi8uX93XF6hFIs2/zq0dR1T9989cxfatv/1deng6MoxPZwOHnGJHJqPkf8tq&#10;47xTq327/Vzfva2dSm+01xPiDSZbqfzI6+qwNKHPzTPssHRhGXPM6jwxcf8APSau086R4K830eGR&#10;IPM/1Nd9pcck8FcuOpxjLnOTHwjzc5LNfxRjy45c1mWmo/vv3lQ6mvlzeX/z0/1lLbwceXWKhHkM&#10;YUoxgdbDeRJBVG61WJh5dVDZyy/JRDoUj/8ALauNQhH4pHnqnRh785ELSRr0rC1C48zzq9GsPC8c&#10;sP7ysfxB4Qjb/V/6qro4mlzmmHxtHn5DkdJMR/5bVvW2ixP9+qOl+F44Z+nlf9Na6EWqeR8kvm10&#10;4isue8JHVicRHm9yRg6nD9mh/d1n24jY/wCu/eVp6paxN/rKqR29usM372KtaUlyG9Oa5DhdXu4o&#10;r3y4z5JrnvElhc28H2yT9989dJrVhFb6ofL82bza5XVLe+1Tzo4/9VX2OE5eaPvaeZ9HDllCMzj/&#10;ABXcWN1pfmW1fa3/AAS/H/Fu/GX/AGF4/wD0QtfAerxj7RNHH/ra+/P+CX/Hw68Z/wDYXj/9ELX9&#10;MZBg/qmVS5KnNGT67n594gP/AIRKnrH/ANKPtevkz4l/sJ/294t8T+Ifh58UfE3wpfxdI1z4h0/S&#10;H8201CVvvSqu5THI25yzKxyXyMV9Z0V6Z/LR4FpX7Ntz8Hv2b5/hr8Etf/4QzVYzvttf1W2S7l8x&#10;pVaaWX5QrSMm5Q235flxgKKP2Z/2TNK/Z2ufEuvXPiDVfG/jnxM6Saz4k1jaZrjaW2oic+Wvzcru&#10;bO1ecKqr77RQA09RX54f8Fq/+SFeAf8AsaF/9JZq/Q89RX54f8Fq/wDkhPgD/saF/wDSWanD4kB+&#10;cLXFN+0VRaahbiv7YlW94+z9sXvP+lHn/Sqf2mmNNR7YPbGh5/QV2nwCfd+1B8Ff+xusP/R8deeC&#10;bpXefs8tu/ah+Cn/AGN1h/6Pjr5Li2rzZFifSP8A6VE5cXU5qMj+gOiiiv5TPlgooooAKKKKACii&#10;igD5E/4Kd6tqVj+zGdMsr2Wwtdf17T9I1DyOJJLWSRvMRW/h3bVz6ruB4Y19L+CPBWkfDfwlo/hn&#10;w/YxaZoumW621tbQxqixovsv8TcsW7ncT1rw79vT4N+Mfjj8ErLQvA1paXmuW2vWepeVeXIt4ikO&#10;5j8x99tcj/wsT9tb/ok/w4/8Hcn/AMdoA+n/ABx4K0X4k+EtY8M6/Yxanoup27W11bTRqyyI3s38&#10;S8MrdjtI6V80/wDBMXVdRvv2Yhpd7fS31t4f17UNJ08znMkdrHIPLRn/AItu5sei7QOFFVv+Fift&#10;rf8ARJ/hx/4O5P8A47XX/sHfBvxj8D/gje6F43tLSz1+51691LyrS5FxEEm2svzr77qAPpSvGP2o&#10;P2fIv2i/AlnpdtrN34Z8SaHqEWueH9atf+XLUId3lSMv8S/MffuORXs9FAHyH4O/ZR+KPij4s+Ev&#10;F3xv+KNr44tvCEzX2haXpGmrp0QvG2/vZWRRu27Rhe/03K3vFn4a8bz/ABZ1rUdQ8TWN58N7rTFt&#10;rPw5HZBbi3uvl3TNcdWVl8wbf9pf7teiUUAfCkf7EPxp8DeHdY+HPw5+OEOgfCK9knittJ1HSEub&#10;6ytrglpokn27s5aTHzD72eCa9A+Jv7COka58Jfh14b8CeJtQ8EeI/hzul8NeIgfOmR2Q+YsvT5ZJ&#10;NjPt/u4Ax8tfVdFAHyV4M/ZN+I3i34i+GfFfx2+KUXj+DwxP9t0fQNI02OxsftX8NzcbQPNZf4V2&#10;8euNwPLa5+yd+0GPjr4x+JXhz4s+GNN1TWX+zWcl5oH2yXT9PVm8u2haXf5a4IZ1TAd/mNfb1FAH&#10;kvwE8KfFjwtpOpp8V/HGmeNtQlmV7ObTdNWxS3j2/MrBQN3zV85f8Fiv+TQof+xjsv8A0XNX3PXw&#10;x/wWK/5NCh/7GOy/9FzUAfL/AO3n/wAlk0D/ALFLS/8A0Bq/SD9jn/k2D4Z/9geL+tfm/wDt5/8A&#10;JZNA/wCxS0v/ANAav0g/Y5/5Ng+Gf/YHi/rX12Y/8irC/wBdD7rNf+RNhP66Hs9FFFfInwoUUUUA&#10;FFFYHizxhpPgfRJ9U1u/i02whH+smP3z/dVerN6KvJoA1Lm7is4JrieYRQxpvkkkO1UX1rx/VfF3&#10;iD41T3ejeBJv7L8KfNDeeMxy8j/xRWS/xf3TN90fNj5lqOx0PxH8dmhv/E8F14a8Db8x+GpfludQ&#10;2tlXu24ZY9y/6nv34rtPG3jbRPhN4ds4ksjNNL/o2laDp0Q865fbxHEg7erdFFACWmn+EvgV4Jnn&#10;/daXpdrH5txdy/PcXL/3nf70sjMx9yWwK8o8U6gPHOmJ4i+KUU/hTwfFP/xK/CGc3eqSK3ytcKOW&#10;ZuiQr9Sav6naf2VfWPxD+JXnX2v7/K8PeDbT96ltO3+rjRP+Wtx6yH5V6jaFzXU+CfhZqep+KY/H&#10;fjyWO98SqmNO0qL57TR0b+FP70nrJ+VAHz1+2F4I1nxN+zv4s8b+KzLps1tBbR6N4Wh/1OlRtdQr&#10;ul2/emaP73Zeg6V4v/wSu/5Ll4o/7F5v/SiKvsD9v7/k03x19LP/ANLIa+P/APgld/yXLxR/2Lzf&#10;+lEVfW4P/kT1/X/5E+5wH/IgxP8Ai/SJ+pFFFFfJHwwUUVxXxH+I9v4Cs7eOK2l1jXtSk+z6Xo1t&#10;/rbub/2WNfvPI3yqv6gEnj/4kaR8PLGOe/kMuoXR8qy0y1G+7vZP4Y4U/ibn6DPNcz4O+G17q2uQ&#10;+NvHflXniUfvLLT4pN9poyf8807PJ/ekbv8AdwFFO+HHwpvtO8RXfjTxnexaz4zu/wB1GYc/ZtNg&#10;/wCeFup6e7dT+e71WgAooooAKKKKACiiigAooooAKKKKACiiigDk/HmtyeGfDn9pnyRbWU8Ml20u&#10;VWK28xfMfjP3Vy3/AAH8a3rQvNbRvJ5ZkPXy/u1FqWnW2s2F5Y3UIntbtGjnikHyyIy7WX8q4z4U&#10;3NxpPhyz8La3MP7e0eFbeQZ/4+YVLLDOjcblZE59G3A9KXU2SUqfmmehDpXzj8LIZNI8G3kUQlvL&#10;m9+3akBLF+9866u5Nyv8x+b/AOyr33UNSttD0m81C7lxa2sL3Ekn3v3aruavF/gvoj+Hvhz4agH7&#10;nUJdIjGZv+mj79r/AMO7dNu+WsZ/FE7cNLlo1PWP6noGi2kUF/4a8z/WxaQ0UcX/AH73f+g1f0m3&#10;+0W+mzx/uPnlkki+987N/F/4/UFjNK16YLfyv9GRreCWX++rfxVq6ZDJFBZnBh8rdHJEPun/AGv/&#10;ALKrRjOX9feVNRuJILKzS3H724uli+//AAbm+9Wq0MttD+4Hm3Um3zJailOwxG0g80xv+8izt+99&#10;5v8AaqZUklBnjvPOB/1f3dlUYMbBaGxgiRPNml/jlPzP/wCPVctk2RdP+2dQ+dKn34ovNz/z0/g/&#10;vUxzHHD58hAj/wDRn93/APZpE7hF+4mhjPXe3l/7lZ96sv8AbcMcf/Hr5Mv/AH3/AJaneIbryYYL&#10;h5TCI5F/dD70m5tu2qXmSHVpjJNL+6T93F/sN97/AHm+VcelNmkF9oxIr+2WyEf+phiTy47r/Xf6&#10;xVb7v3vu7s1Ho99HaaZo9paCX7JcwtcxRWfz+bGzM33vlZflZW3cenJrF8Q3Umh+FPEsloZoJrGy&#10;TytQ8v8AjaNlXZu+WRl3cL3faOrVsaJoJtptN0qHM2i6TpltbSTTRsk1xtRfLXt/vH8uKw+0dsop&#10;L+v66nWaVfWUth59v5X2CNGkjMX+z96vMfg1Pcn4Y+GtXu+b6W1a4u5NQkCTP5jM8fmtzuZlZPl/&#10;3a7TxRe20GhancSXkum2EVk1z+6i3vs+ZpPl/i+X+GqXhTwpZaF4b0yyhim+yW0FvbW9tnd88ari&#10;R+zMu36cdKt/ETC0acvNr9f8zjviAsdj4H8Z6/pmly+FfEdlpF7cxzRJ88u6D5ZX2EFpNyJ8zZI2&#10;dayPFHw30e90XQNV8R311F4k+xQRR304aa38/buZmtuIt3zFd3G4feY7a7/4j6dFe+HPFkdxDd3F&#10;jJos8R8iRUlkRgysqs3RvRvzrQ23M/irZ5M01pYweXHLN/qt7fK0n+0235f+BtWbhzSN4VpQhFw/&#10;rbQ8W1zwP4gbwrqchsdF1Owtk8zEN6yxXHl/OrPE6ptb76hWZ1Py8qFqjqvwy19vCx1t4dQi1GKH&#10;ypdQ1GKB3soY0bd9nt+Nu5t67dpJ+U5xXpHxM0izXw149hsILuS8vvD1zLbiFNjh1Rl3RburNlP+&#10;+PRq6LR4vt0Ed4sUsN19lijklMrIzzN823r+e1QxqPZRudf12pGEZef+R89eBtXtdV0q90/TtS1D&#10;RrCxgiFx52kXL/e+VpEi2BJGaRkX5fmzuJ4WmWPiXTfDFjqVx/aWn+FPsySCPUNc02RHkT5ed7bV&#10;Vm3cbm+Y9furX0taSi/WfTb+WL+0LmBori1kuJHikT7reU27/gJ2856/drnvhzrt94o8BaQbi7l1&#10;PUJLKKSeWEKkX+skX7rfL0U/e67VqfZGn12MuaXLpeP2v/tT5xg8V33jEaNB4b1Pw/rMOpO9lbw2&#10;Y+eN1iaZm3NKyLJtXln3bPm4zXQ63deIPhz4hht9Ut7uzuvsSy2d1olrPd2mlQ/MvkRJEu6SRvny&#10;0jIGO3Ne1fES48jQtGvNWs7aK107WIJY7q1lVIg8reSs20/w/v3yp5zyO1dLY3F5FfTF4hZ6fH/y&#10;7RHb5abdzSSv/e/2V/o1EaX94c8crc3s/d1/q/8A9qeMeBfAj6ZqEMjz61qWs3sLS29/q1q1lp9v&#10;GqK0aPt+Z+W3eXuBYo2doFL4a+GPjK3s54fEV34VsrQ7vttrpViLpr3c37xpZ5mRlXd0yWfczZLD&#10;G303xhdQW40LUfJhi0+WeO3u5bofP5NxtRZF242t5nlKd38LsTwtWbDTvt+q+XcQzQRHdcyWvm70&#10;j+bbtfruZv8AZ4A4H+1Xs0czxU5Lnvv+hxHiPwdpQ8O+Jftmr3fiC6j0+4uI9Bvz9l06TbHIyr5U&#10;Cp5i7di7mZyQit7111v/AGdZ/wBnaromkaXZ6hq8KnzhGu+UbdzSbxjzFXf3++W7da2dY0Cy1G2v&#10;NO1CGO40a9gaP7L5fyojL5cnv91v4WyK5/4eiXULOEPBFBf2H/EuuIvMXFu8P7tvlX7u5ViYbeFD&#10;4yea1tys5nPnibmrpe/8I5NHFNLZ38sf7ua7j2L/ALW/bgR/Kzfd6fMetZfwq8TR3vgjwrHbY+wj&#10;TwI/Kk85v3P7rbuIHdf7ue3WusuoPtOi3Uctp5Vr5ODazRb22fd+f+9uXflea4PwLp39keK9U0kT&#10;Q/2fp0jSWlrEW822+0KreX90Ls8xZWRtxb5u1U/dZjC06cjuNWsBqFvfWtze3UokC7LX93/8T8yt&#10;90q24dq4T4MX1vq3we8B6hGISJLWwi/0SXev7vKfmu35vT5h/DXey6bcahY+X53+lRu3ly/xx/7W&#10;7/4rrXN+DdOi0nU9a0AyxfurqLWre18tl+zxzMysq5wv+ujmxt7Pzy1N7ii4+zlDzR0uhxukM+nS&#10;T4usTSHP3nDvlXrE+B2qf2r8LdGtbiEWt9pkX9lXdqH+aOe2PlSAdP4k3D2Za6RFsdS1ad0H+n2W&#10;2P8AutH/ABf8CWuTvL6b4Y6nqGq3UPn+G9VuFlvJbSJf+JdNtVDOyqu5oZNqF2+YoWyfk3MtfCZf&#10;GnHq7f1+J6a9Mc/8s6r2dzbX9uJLeaO6i/56RSb1/SsDxt4qt/C+llEhkvdVuFaPT9MtpFSe8m2k&#10;qqbvu9OWb5VG4ngU2zmUW3ynnvx01C0vtF8Y28F8BeW3hy4094fL+RJ7rasK+aPm8xmVFEf8W9a9&#10;U8KaQNB8NaRpgMZ+xWkdsPKj2J8qqOF/h6dK8m8HfDjU5ptItfEEseoapFqzeI9TvYp9yC527Yo0&#10;TA2qvyKu5cFYtwO6vclXC4qI+8+Y667UIqlF3sSUUUVqcIUUUUAfmF+wZ+3X8FfgZ+z1Z+FPGfi2&#10;XStfi1O+uZLUaZd3PySTsynfFEy/d96+iv8Ah6d+zN/0UCb/AMEeof8AxiuvP7SHw81D9oO2+EOg&#10;+HLzxLr8Ql/te+03TFex0UqhZRdStjbu27eM87R14rmvjn+1Bp/w/wDiZZ/DT4c/DT/hbHxJ8hr7&#10;UNF06WO0TTbXav72aZkZVZtyYX0ZckbkDgHkPw1+P/gT9ov/AIKT6D4h8Aa0da0q1+HlzYyzSWs1&#10;viZbxpCu2VUb7si+1foPXgP7MX7Q3h/432+s6dJ4abwH8RPDsrWuu+FbtF+02fzfKyOFXzIW7MB/&#10;Qt79QAUUUUAFFFFABRRRQAUUUUAfAP8AwWh/5Nh8Nf8AY32v/pJdV962H/Hnb/7i/wDoIr4K/wCC&#10;0P8AybD4a/7G+1/9JLqvvWw/487f/cX/ANBFAFmiiigAooooAKKKKACiiigAooooAKKKKACiiigB&#10;lfgve/8AI73H/YRb/wBG1+9Ffgve/wDI73H/AGEW/wDRtfJ59vS+f6H774Ub4/0h/wC3n710UUV9&#10;YfgQUUUUAFFFFABRRRQAUUUUAMfrX4S/FH/kp3jH/sL3n/o9q/dp+tfhL8Uf+SneMf8AsL3n/o9q&#10;+Vzz4afzP3rwn/3jF+kPzZ+zP7PP/JBfh3/2L9h/6TpXoB6V5/8As8/8kF+Hf/Yv2H/pOlegHpX0&#10;tL4F6H4jjf8Aeqv+J/mSUUUVqcYUUUUAFFFFABRRRQAUUUUAFFFFABXlnxSlEWuWeIfOm+y/J/fz&#10;uavU683+InyeIbKTp+4/1np8zUAcxY+Kok0OaST9zLE//fx/7tfNf7U2paH4m8Of2f4gmlm0q1f7&#10;dJa2m5Jrnb/yyTb8zN/srzX0dry2ywQyfufN3/8Aj+371eOw/BW58Ta5e+INYhh/16y2f8f3V2rs&#10;+agC5pviDSLr4V6ZcW8N3Doktiv+iXm5Jo0VV+X5v4q6zwXJY3/hyGOSHybS+j8r7LNKrvs/vf8A&#10;AqsTLFef8Su4/c/ZYP3lrN9yRPuqv92vmb9qVPF3wyv/APhLPB+jS6ldSwRW32CHd9xWXds2/wCz&#10;/FQB7b44+G/hrxvPNpeoeVNp9ztikihl/wBZtrsvDegxeEPB0Oh6H5UMVrt8vzpd/wAm6vGNB1KL&#10;V9D0zVLiyispfIgluPOufnjdl3Muz733q0fhv8HfF8XxN1nxB4k8TTXuiSzt/Y1r5SokcLfw/wC1&#10;QB7hperfb55o4/30sX7rzYa53XvElt4S8VQ/aPO825/dR+Tu2Voabdf2Xqv2e886GWV/NspfKZPk&#10;X73z/dqr4y8Tf2NYzXlv5V7d7/8AVfKnmf8AfVAGd4Hk8VeLfFWp3mqf6FokTyxR2k213/3t/wD7&#10;LXV+LGudBghvNPsv7Tl/1XlQ/f8Am/2K2PB9nbeRBeR/vpZf3v8Ac8vd/D/tVc1b7NP5Md5/rf8A&#10;ln/laAODm0++0nwr/al5D9tu/IaX7L/HGn3vK/3q6rR7qLWdKhuI/wDngv7r+P7vzf7tec/tJaP4&#10;4uPhzDH4Hhmm1uK6i/0uHb9xW+bfurovAOuaZLffY7i9hh1uKD95F5v77/abZ/vUAfO+i6hffBH4&#10;t6No/iTU5vE2leK9b8rStQu9uy2mkb5Yk25bcv8AtcV9ZeILqX+yobyPzpoYv9ZFD87/AO9XA2um&#10;+FbXxxDZ3l7DNL5/263tJpd/lvu+WVP7rVX+K19rmg32jXlnNNpnhS1na51W6h+fy4f/AEL738K0&#10;Abmk/ETTNZ0q9uLO9hsvsrtF5s3yeZXpHh/UPttj+8h/g/5676+bfjpoMvjX4czaXp8Npqf9sQf6&#10;PazS/Znuf4l+fhlr3D4SrfQeHLKzuIfI+zQL5cXm7/LoA0ms5Yp73y4ZfOl/5azfcryH43eHf+Em&#10;1zwnZ2975N3FO1z5X33k2rubYn869u16+8ixm8z/AK5R/wAdedx2MthPZXmqWUX9oWqNL9r/ANhv&#10;vKn/AAGgDoNvm6V5n72GXZ/zy/8AHa850/x9Lonj+90u8h87zbVZY/8Apn821l3/APj1aHhH42eH&#10;vHmuanofh/zpv7MT/SLrym2bP4fvL8279Kx9S0+W18cWWuRw/uoka2/1q/vN21loA9es5ItXsfMs&#10;5vJil/8AIaVx/wAQLe+8P6H5mjw/2zdxf8svK+eT5flroodSitfJkkm/dS/uo/8AppTtQ1S2gn/0&#10;i9i/il/ufP8A3d9AHif7Ofhvxdok/jm48eXlpNFfaisulWv8dum37u/+9/LZXcfEbx1pGkTw+F7j&#10;/kIawjfYovN2eY/92uV+I2k+KtZ0rU/+Ebm/4mErrLHF8v8Ae3ffatzS10i3vtMj8QTWk2qxQL+6&#10;m+/G/wDF8/8AvUAY/g1tTb93rFlNB5W2KT7XKqeZ/uf3lrtNL8rWYNZs5IfIitnWWOL+D7v8FWNU&#10;8PxX/kyR3v8AokW6WOL/AHq5238QaZa+Mf7Ht7397cwL5kXlNskRdy/foAb9olsPEfmaf+5tPIX/&#10;AFPz/d+WvQNL1CK9sZpI/K++1eWyf2voPhzU7zVJvJu97eX/ANM0/haqtn8UovCHhybVLjTJr2L5&#10;f+PT78n8O7ZQB20firV4PH8Ph+40aX7JdQfaZNa/5Y/L91f95vu1ueKtL+1QTeX+5llg8rzf+ef9&#10;2m+H9QudUnstQk86HzU/1U3/ACzqxdTXNxffu/33lf8ALX5aAON0nRb5PB03hv8AtP8A4nfkNF/a&#10;HlfPI/zbZf8AZ2/3a87/AGd/gDq/wg0q9j8SeILvxNqF9dNcyXc0Wz52Xb7/AOXr3LT7e207VZvM&#10;m/e/8tP+mlcj8UPiFq/hnVdMj0vw/d6nFdOsX2uH7lsn8W//AMcoAq/Ez4WxeMvDk2l2fk2X2p/3&#10;n+f4azfh/oMvh7Q/7H1jWf8AhJvs11/o938v3F+VVfax+Za9csV/ceX/AM9U82SWH/lo/wDFXB2v&#10;wh0zw9fXtxp/nQ/bt3mRfM6Sbm+9QB1itF+5uJJv9V/q4v8AbrrGkiig8zzvJi2f63+DZXlul+Mr&#10;Hw9fQ2fiSy8m7uZ1sbf97/rE3fu2+X7tdh448NxeKvA+s+G5L37FFqdrLbSSw/fjRl20AGn2tj4j&#10;g8zzvttpL/zxqi3h22bxHDeW/wDrbbb+683Yn/2VZPwls7bwfpVl4fjm+2w2MCxRyzf8tEX5d1Hi&#10;bwjrn/Cf+GbzS5pf7Pium+2/9NE20Aegahp9tewf6RD53/PP91XI6ppvhrVL7+x7jyvN/wBb9l/j&#10;rtljuU/5Y/62ufm8K20Wuf2x5MP2uX/lrQA2+0G2nsf7Pjh86L/Vf9c685t/Dep2Wqw2/wDqdJid&#10;vMihi+ST+63+zXtkMMUUHmf8tZf9Z/8AFVi6pHbRX0P+q/e/+RKAPOfhzcXP27Wbe8spbL9/5scs&#10;0TIn/AH/AIq9g0u6i1Sxhkjn875P3dc3cWvmwXvlwedLvX91N9z/AHaueE9QiWf7H5M3m7PN8r+C&#10;P/ZoAo+OtHudSsZo7f8A1sqeV5v3/wDgNHgfQ5dJ0Py7jzfN3/vP+mldVqEfmweZ/wAtd/m/9c64&#10;/wAK+Mv7e1y9s/3sMtt/rP3X+196gDJ17SbbxR50d5pn+ieZ+7l/56bam1jwvFq2hzafeWX22KX/&#10;AFcX/oP3aufFLWP7D8KzXn7376/vYf8A0KtDw7qEWpaHDced+9lgX97/ALe2gDnbiaK1+xWf76bz&#10;f3Xlf7q/+y1pfD3wvY+GYIbPT7L7HFK8sskX303t8zferg/FV9L4L+I1lJJDd3tpqf7qOKGJnSN/&#10;7zv/ALVemf2pa6NPDcSfuYv+Wkv/ADzoA3NU037ZpU0cf7mXZ/ra8p0vx9pHhXSodPk8TeHtT1CK&#10;f7N/yF7bzvvf88t+7d/D/er2zR5IrryZI/79fzsar+7/AGrrv28av/6XUAfvzrV55X+sm8mKX91+&#10;+/v1vabH5EH7z+5WTrDWOozzeZD50Xnt/wChVh2/ibV/7Vmt7iyih0+J/Kt/Ol/1lAFeS4uZ/FU/&#10;7nybS22+XL5vySJt+arS/E3whH/zOfhmb/uN2n/xdN8bN9l0PWbjzv3X9nXP/oiSv55/h34B1P4o&#10;eONG8J6L5H9ravdJa232uURQ72/vOfu0Af0JW/xk8NWF9DJ/wmfhmbzX/wBV/blp+7/vN9+t66+L&#10;HgK6g/5HPwz9z/oN23/xdfjOf+CV/wAeDF5sdh4elh/56DXLf/4qksf+CV3x41HmCx8PH/uOQ0Af&#10;sPJ4o0y4sf7Q0fU7TWdJifypJdIuY7hI/wC8rujH/vmsXXvEkupQQR2cM01pL+682H7n+7XkH/BP&#10;j9nPxV+zh8H/ABD4d8cQ2lnq13rjX8f2S5W4TyfIhjX5l/i3Rv8ALXvcmh3y301vJN/xKpaANrw3&#10;pNzp3hyGO4n/ANUn7uX/ANlotbOJdV/ef6qVPKji/j+9Wlp+oaZa2MNnHN/B5cf8f3akt/KuP3kf&#10;lfuv+WtAHLftHxvJ4HtRH1+3J/6C9eE6LYR+ePM/5Z19BfHqLzfBsA/6fI/5NXh1jZxpiv5N8Tal&#10;s6cf7kf1P13hqpy5W4f3n+hpyx+XDv8A+WdVpBtq4zR1VmtPKr8Xge5B6lOKbzZtj/6urS+Ws1Nh&#10;tpJf++61odI3/wDbSrnOMSqlSESawkjl/dx1t2dlzmqdlp8dmRHXWJFHJBDmHya8irLnfuHzeKr8&#10;nwdSMRR+TmOsIttmmk/56V10knljZ5NZV6n2ucxxw/6unNcsTzKNbX3zMWSX/WVn3k0tbk0O2Hy/&#10;+WtZF5bxxQ+1ZUvekelRlGUjlrzUN8/l1Ysb2WKCsgDfNWtL5aQV7c4qMYwPoqkIqPIadrc+bD+8&#10;rQtbrdXH2Pmify63LNfK/d1x1aMYnn1qKiXL68k/5Z0+GaSSH/XVWurfzYadYR7fv1hJRjEx5I8h&#10;0ulXsUnySf62sXxFeb5v9T/36qpeNJb/ALyOs+4kkebzJKIQ97nMaOGjGftSn9n8/wC/NVeS3/79&#10;VrHy2/1dZs0e6vQhLmPapTkZ8oji+Ssi6n21p6lHsEPmVjzf3JK9Giup7GH5bcw37RHLD5dZs9vv&#10;hrS8vd/q6y779x89d1Pc9Ojy83uGDrunRy2U3pXB3Ogyyzw+Z/qq7rUL77V/q6q/ZK+lw9adCJ9P&#10;hq06MTH0jT/sdTXR3Xnl1vWdtHFVW9t90/7uj6xzSKVfmmMs/DP2ueup0fwr9lqbwz5cEMP/AD1r&#10;sh5ePnrwcZjKsZch81jsfV5+Q5y10f8AfVvNpvlw1KkX8cda1tbeZXiVa8pM8CtiW3zGPZ2/lV02&#10;mLGg/wCmVY8sO2aaqcl5JFN5lc84+1OSpB4k1tchllrm5B9km3+bWsurebB+8rPu7iOT79a0Yygu&#10;Q1w0JwjyF7T7vzf9ZW3HJth8t65azvo60vtlZVqb5jKtR94p60u7955NZNrN+4rU1663ViC92V6F&#10;Fe4enh4SlSILgSD95XPvq9xBPNHWtqGpW38FcffyyGbzK9rDU7/GfQYOj7T4zSe+kaGZ5KybrUP+&#10;21SFJJP3lYsp82bZJDXq0aSPaw9GJesXxWbqLSL88f8AfqZl8irEFv5Y8yumPuy5zs0hLnJtPs/N&#10;hhkkrrbY7oPLqpoun/8APOtC4t/s9ePiKvPLlPAxFb2suQx9Qh21e0vS937ytLT7X7VP/wBMq33s&#10;4wPkriq4nljyHDWxns1yGLeyQaVYee80UEUX+slmlVEj/wB5m4qPRte0rV7jyLHWNPvJf9Z5Vpex&#10;yv8A721WLVwP7UdkYv2dviHu+8NMGP8Av7HXxp/wTbHm/tDzqDkf2Hdn/wAejr7TK+H6eY5Hi82d&#10;S0qPNpb4rRUt7+Z8RmGdSwuMp4Tl5lPqfp1DbeXBUt1pMb2X/TSp7e32Uuoz+V5VflXPLm9w6+eU&#10;p+4ef6xNZaLB5l/e2mmxf6uOS7uFiT/d+ZhXNjxl4diuNg8SaL/4MYf/AIqvIf8Agp15afBDwpLG&#10;cE+IMf8AktJXxV8Fv2ZvG3x9sNTvfCcFjLFpsscU5urxYcM6sy43dfumv3Ph/hbB5jk6zfHYr2Mb&#10;yTuo8ukuXe6PGxXFGIwuJeFo0edn6ayeI/Dtz+7fxFov/gyh/wDi6y7vUNCtv9R4i0WX/uJQf/F1&#10;8Qj/AIJvfGY9LPRf/BrHTl/4JtfGhulno3/g1ir0I8PcNQ/5nFP74f8AyRnHi7Naf/ML/wClH2/q&#10;OlxwGF6YvheO8H+p8mvQfEmg/YLKE/8ATFf/AEGqFn5jfcr8shjpOHNA/VKWZSqUozgeH+J/g9Fe&#10;Xs5/1MX/AD1ir6l/4J26A/h3wj44tjN53/E3Qg/9sVrkrvT5LyAug/eV7P8Asjae+naF4mEnV79C&#10;P+/Yr9f4Fz3E4vHwwk5e7Z6eiPmOLsw+s5DVhPe8PzR9B0UUV/Qx/OgUUUUANPUV+eH/AAWr/wCS&#10;E+AP+xoX/wBJZq/Q89RX54f8FrP+SFeAf+xnX/0lmpw+JAfmC01J53vWc1zSfaK/rp148x6vtzT8&#10;+jz6zfPo8+j6xEPbGl53Feg/s3vv/al+C3/Y3WP/AKPjryzz69K/Zklz+1R8GP8Asa7D/wBHx18t&#10;xNW5snxHpH/0qJFWrzQkf0L0UUV/Np5oUUUUAFFFFABRRRQB5J+0x8dtO/Zw+Dmu+N72IXlzaxrF&#10;p2nn5WvbyT5YYf8AgTfM23kKrNg4rhfhn8Qfib8OPgJ4s+J/xy1PS5Z/ssuuWmgadElumlQbGaOy&#10;83/lo7fIu5skM2Mt1rG/4KU+GNR1z9mC81OwhluT4Z1ax1+4toI2eWSCGT95t29NqvuLNwFRia8m&#10;/bw/ay8GfFP9mSx8IfDXxXZ+J/FnxCurHTbPSNJuoZbmNJGVpFuF3fu8/LHtba29/RWwAVvAPhn9&#10;pD9ob4XP8c9I+Ld34V1rU3k1TQfAVtEr6T9mif8AcwSndlvMWNsnH8a574+q/wBlP4+R/tIfBfS/&#10;GD6YdG1XzZbHVNLO7/Rr2FtsiLu/h+6w9A+DyDVDXfiD4C/Yy+AmjQeI9a07TbTw9o8dpbWw2wza&#10;jNHGq7YYFyWaRvm+XdjcxJxk1wv/AATY8F6z4T/Zh02+1qEWUvibUbnxJb2oPzx21yytDu/3lXf/&#10;ALrr3yKAPq6iiigAooooAKKKKACiiigAr4Y/4LFf8mhQ/wDYx2X/AKLmr7nr4Y/4LFf8mhQ/9jHZ&#10;f+i5qAPl/wDbxUH4yeHwen/CJ6X/AOgNXPeCv21Pi74C8Mad4a0XxNDZ6Vp0C21tEdMtn8tF/wBp&#10;kJb/AIFW/wDt5qf+FxaAO/8Awiel/wDoLV9z/sqfBH4e+I/2dfAeo6p4H8OanqNzpcUlxd3WlwyS&#10;yPz8zMyZavv5Ymjhsuw869PnR+oTxWHwmVYWeIpe0R8K/wDDw347f9Dna/8AgotP/jVH/Dw347f9&#10;Dna/+Ci0/wDjVfqL/wAM7fC3/onfhf8A8FEH/wATR/wzt8Lf+id+F/8AwUQf/E15v9q4D/oEj9yP&#10;J/tzLP8AoCj9yPy6/wCHhvx2/wChztf/AAUWn/xqj/h4b8dv+hztf/BRaf8Axqv1F/4Z2+Fv/RO/&#10;C/8A4KIP/iaP+Gdvhb/0Tvwv/wCCiD/4mj+1cB/0CR+5B/bmWf8AQFH7kfl1/wAPDfjt/wBDna/+&#10;Ci0/+NVz+qftl/FbXfEdlrmqeILTUr+xT/Qxd6ZbPFbP97zUi2bVk/2sZr9Zf+Gdvhb/ANE78L/+&#10;CiD/AOJrynxV4I+Huu+Kb3wT4B+G/hW416P/AJCGtyaNA9npX97f8v7yb0j9ev3Wo/tXAf8AQJH7&#10;kH9t5Z/0BR+5Hwh/w8N+O3/Q52v/AIKLT/41XP2P7Zvxa07xVeeJF8URTa1dJ5f2u6023l8pP7kW&#10;6MiNfVVxnbX6F3nwQ+Gfwp0XTPCGk+AtA8Y+OdT3PH/aGnwn/rpc3GQfKt1/ur1+6MnLV0nw2/ZG&#10;8BeEtKmm8Q+GdB8S69ev5t5dy6VCLdH/ALkMWzEca/59Af2rgP8AoFX3If8AbeV/9AS+6J+Zlt+2&#10;P8VoPGE3is+J4ptflh+z/arrTbeXy0/uxKyYj/4Dj/x6uk/4eG/Hb/oc7X/wUWn/AMar9Rf+Gdvh&#10;b/0Tvwv/AOCiD/4mj/hnb4W/9E78L/8Agog/+Jo/tXAf9AkfuQv7byz/AKAo/cj8mPiJ+2J8Vfin&#10;4V1Hwz4j8TQ3+jX4T7Rbf2bbxF9rK6/MiA/eVa9l/wCCVrf8Xu8UA/8AQvuP/JmGvor9tn4PeA/C&#10;f7MfjHU9H8FaBpGpQiz8u6tNNhilQNdwq21lUFflYivnb/glYf8Ai93ij/sX3/8ASiGvRliKOJyu&#10;tOjT5F2/8BPUeKw+KyXETw9PkXb/AMBP1IoorzH4i/Fz/hGtbs/CnhyyGv8AjW+TzItPEmyK2j/5&#10;73D87I/1NfAn5iW/ih8Sz4Lt4dM0TTZPEHjDUFYafo0Xp/FNL/dhXu3foPaD4YfDK68NPJr/AIn1&#10;NvEHjS+XFzfyD5LdN277Nbr/AARK3/fXU9sXvh18O4vBUF7f396dZ8U6mVl1TWZhh5X/AIY0X/ln&#10;Cv3UjHT6813lABRRRQAUUUUAFFFFABRRRQAUUUUAFFFFABRRRQBGDkVzHjPwbb+NNMNrPNLZ3Mbe&#10;ZZ39q224s5h92RG/9l6MPlYEEiuoHSkxmhq41JwfNE8vvL7X5dGvvD3iqziFreWv2FNe0p1KSvMf&#10;KXdA3zRt8yf3k+9yBVHSdKSPQ5fDhmli1m2RLm3lu/n+dVXau/8A4DtPpuYDpXe+MfC9l408OX+h&#10;6iZRbXKbPNhfbLE3VZEb+FlIDK3YqK8yt31HwrrdjoXioXN2ZY1t7PXoo1aK9fcNu7/njPuO7Y2V&#10;f5jGc7krKUbM9KjNSj7uj7fqdLZXci62PtHnQC4SKOSGX/UyTfeVkb+98u3d3710wuYp5prmMymK&#10;WPy5IpTt+df4fm+61cS+mjzYINQ/0uWONpY5bWTd9oRW+8u77rL8jfLx941ri5uZyHfydRtZUzcT&#10;RfuZY/l/ds6N/wChLt9KmLJnBSOvmh/1NxHSRySXR89CSUzHJGfuSf7X+fpXOWV6Liyh+yXl0ZYv&#10;9Z+83vJt/wB773860bTUZbyYxmaKbH+7/wCPo3zK36VXMczg0bNy5hXMckUUX/LSSX7tZ0zbpvtE&#10;f+lynd5cv/LKL/P6064WS6hxJNFNFJ+78qb+/TbmGSGD9+cyy/u/9iqJSIbiz/tGXTriQGKUTebG&#10;B3+X7zf8B/hqrNII728uLSb/AFr+XJIf9n5dqfw/Wg3gvIPMjhlnAdo45fM/1n8LfN/Cvq35ViTQ&#10;Wsxhsz++hlTzI7WI7GuEX7wVf4YVz9T70pG0YmZqF1JqHivw3oYg+2W0kbatcT+YyPEluy+T/wAC&#10;kmk/FVkBFdvpSyAXbyTGaUP6/JHubcyr/n9K4v4X3N9rdnrPie4A8y+uXjtvKk3/AOhxuywqu3Kr&#10;u+Zjt4+dT1zXfwERH7JZjmLb5n93/wDaqYGlf3ZcvY4H4tNJdeFrPR7eEi/1a5ttKSOGTY3zSLJN&#10;86t8qrDFMx9eg5rqrSzlkt9+IprqN/MjHzbY/vfN/e+bstcdr1lcaz8TvD2n+f5Vrpjz61cxQlt8&#10;j/NBaq7/AMMfzXDFef8AVKDx970SzUQ6cFgm84F23y/xf73/AH1RHVyCpLkpKHz/AK+48i/arvEv&#10;/gH4ggtIibq+SztopPL3/eu41969WneS81OZcER27/u8/dkfav8A4783/fX+7XlPx+F0fDnhWC0w&#10;BqPifQbeTyvkzGL0SSL/AN8rur2GQxzxrcmX/ViT/d+X/wDZqUn7ST9P1Lm0qEF5y/8Abf8AI5H4&#10;tXdxovg691Cz/f3UUDRfZZd37zdt3fOvzK23+Ja0tE06FRK9tNLMIppPM835m85vvdcfw/xVn/E7&#10;UblfAGsXdhB59/JZSx28RlVEkkaNvlfcwWtXw9bhNDgjSbyYv+Wn/jqsu7/ep9TP/lzH1M/VYBKn&#10;2u2hE/lTfabT93x5235drf7X3T7tWZ4J0rTNM8OaLpGkf8TPSxDLiXzFfzPJl27XZf7rN931XFdP&#10;r8CiC7PneVttiXi9CuGVv/Ha474ZWUWl+GpbRJoZo7G+1KKWW02p96eST7q/dbayZ79zT+0aRfNS&#10;+f8AmUfi/oUmpeBtTvo4YYNQtXgvY5bqJZfLeD94srIqnzG/2dvPauhsb+SfW7zUCPPEuz7P5X9x&#10;l+X738TL13dOldLfJ519HGhiikt5E/133ZE3K3/fX+1/e21578GEl/4RqyN1DLZyWU3lyWs3zPHt&#10;aSFlc/xMrL97oeoyCpqOXUuM+aj6fr/wx1vjnwnJ4q8H6poKN9nN9p8ltHNEOI5tuVk2/wCyyr9c&#10;03wlqsGqaBY63bzRXD6pBbSfa/mR5/l2j5PvL83O3/abvWv5qobq1TzWjhkWRzL02NztT+8tcZpN&#10;qLDxJqnh/dNDFBJHrOmXMsi7PJZsTRp/sxv1Vt2POXoGUC38RzQ96Eof1/XwnY3drc4OYvPh2eX+&#10;6P8ArP8Aa/3t1cNpV/e6X4+OisIjYahphlspSrbbh422yNL/ALW14flb5yUkIwOK9EOoS2zfvB/o&#10;sn/LU/8ALN/u7W/2f9quN+KWg3t1ocGr6TZ/adf0N/7R0yGOQo8rruWaBdxC/vIWeMbvly6k425o&#10;mOlLXkl1O2kkEWI/+WW/95L/AN9V5h4+0M6J4+8K+LWMVpbCGTRNVHzZkhuGX7O3yqWZo51T+6FW&#10;aRs/LXbaVrsmq6Tput2bebYXMKSSWp2u8fy/NtaPKsy91XI+VsVF4q8MWviXRp9LvczWN1HLZSYL&#10;ZQSr5e77w9fwPSqeqClL2c/f+Zo29zKl/DJ5P7yT93PL/wCPL/6F/Suf8Q3tro3xA0C5udM82a93&#10;6THfmT54ty+ese3+JWaD73Yr6VD8KL681nwqtrq3/If01307UMSb/MeL5Y5Gzzukj2TdyN+CcrS/&#10;ETwf/wAJ74U1jQ/th03UZIVNtfgtvjdW3QyfKyt8siox2sM9M4ap5uZDSjCtyT9P+Cbv2aKe+n+z&#10;zfvfmkiuvv8Al7vvL/30u7b/ALVTJqHm/wCkRw+Tc/6pBNJ5WU3fe21geDdcuvEXha0v72GLSNUP&#10;+jaha2snyW9zG3lyRo5X5gsivtbuGXtW2ltDGPPYYlEbSebLJulk2/7TfdX9KoiSs+WRgW3w08Le&#10;GtZm1bS9NOkX9zdebLNp8rW8Ur7W+Z4kYI23vuXkqpOStY2ueKrXRryGDT7M6hq3iCby7PzpfnvH&#10;VW3eh8lV+bsPvHHzfNN4r8RnQHs47yI6p4m1LfbaXoNrIyLL8u7522/LGv8Ay0kb5QPU7VbW8BfD&#10;KXQ9Um8T+I7uPXfGF3H5Ul35YSCzi6/ZrVP+WcIPOWy7nliflC5/3IG9+Vc1WV+3n/8Aam/4P8Jx&#10;eFtO2kCbULl/Pvboj57iU/xM38W0AKPRVUAAACumHAoJxR1FdCVjzptzfNIkooooJCiiigD4w/4J&#10;b2FtH+zvrGvXnPirV/EupXXiG7u3/wBLkuVl2/6Ru+ZW24ba2PvscfMc8/8A8E6/tHxL+LX7QXxi&#10;uxdsviDxD/ZtjNdCOYC2g3bUScfeVVaJdq/LhI/vY47Px9+whqN34k8V3/w0+L/iD4XaZ40upb3x&#10;DolpbJeW9zPIu2SSFmdHgZ9z5Ks3LLjaFArt7H9nLV/gx+zSvw2+BeuWnhjW7fm317WoluHd5Jd0&#10;80uI8NIy/d+XA2qOiigDzO4/s8/8FWYf7Hx5n/CvD/bv2Td/r/P/AHX2jH8XleTt3dttfaNeBfsz&#10;fsq2X7O8/ibXL/xNqHjrx34qmWfWfEmrBUeQru2pEgz5ceW+7ub+Hsqge+0AFFFFABRRRQAUUUUA&#10;FFFFAHwD/wAFof8Ak2Hw1/2N9r/6SXVfeth/x52/+4v/AKCK+Cv+C0P/ACbD4a/7G+1/9JLqvvWw&#10;/wCPO3/3F/8AQRQBZooooAKKKKACiiigAooooAKKKKACiiigAooooAZX4L3v/I73H/YRb/0bX70V&#10;+C97/wAjvcf9hFv/AEbXyefb0vn+h+++FG+P9If+3n710UUV9YfgQUUUUAFFFFABRRRQAUUUUAMf&#10;rX4S/FH/AJKd4x/7C95/6Pav3afrX4S/FH/kp3jH/sL3n/o9q+Vzz4afzP3rwn/3jF+kPzZ+zP7P&#10;P/JBfh3/ANi/Yf8ApOlegHpXn/7PP/JBfh3/ANi/Yf8ApOlegHpX0tL4F6H4jjf96q/4n+ZJRRRW&#10;pxhRRRQAUUUUAFFFFABRRRQAUUUUAFeL/HX+3LjU9Ms9HsppvNj/AHl1FJs8r5vvV7RXmHxL81vE&#10;WmR/bJYLXyG8yER/6z5v71AHlPibUNX8M6Ho2n/2Z/bN3czrbXssPyJHA33p3rorfT/t99ZR2/8A&#10;x6WqRSx+T9yuZ8QX0Us83hf+0/8AS5d0txF5Tb/Ik+Vf9nbXoWhx2Pg/Q9Mt7f8A5ZIsX/AP4fno&#10;A8J/ag0XxfqV94fj8L3uo2V3FdebJd2f3I02/wAf96uX+PnjLxfYeDrL+y9Mlvdb/dRRy/afnk+6&#10;sjf7P8q+lvE2pW1lY/6RNF5Uv+r86X+9/DXlfjSOKw0r7PHDDDLLu8uWb/ln/F/wGgDzf4L/AAn1&#10;e10O9vPEkMup6hrD+bcRXkq/u0X5o4vl+8tfQEOsW1/qumaPceTDaSwf6r/d/uP/ALNcP4guPENh&#10;4Vsrzw/Zf8JBqHyxSReasKRp/e31peCbO+uLG9vNUmhsrSKD7N++k/8AHqAN7x9p99PBDJZ6n9it&#10;IpF8uKHb+8Suf+J3g+28V6VDHqE32LT7WdZf9bs8zb91a8x+K3gnxVrOq/DnQ/D+s6h/os8st7dQ&#10;yqnmQ7tyt833l/hFcV+2rdfE/VL7wz4b8N6XdnRJZ4PtGtWku+aL9593yv7u3rQB9r+DbOJtDht5&#10;IfJii2/uv9j71V9es76XxVZSSTQ/2VFA3mfd+/u/v1V+F/iqx8R6V/o9750tjttpP99V2s1Q/F6T&#10;yPDnmfuv3U8Vz++l2JsVtzUAdNr2vWunQQx3H/LX/V/7/wDdryXwb8PdI1Hx/e+MLe9hvdV+axuL&#10;vyvkkhVvli/4DXfatJpms+Ff7U8mG9iitftMcv3/ALq7lZK4f4J+KLbxH8Mv7Ys4YYftzt9oih/5&#10;Zuy/M3+9QBX8SeGfDUU8N5H++1CK6a5t/wB7/rH/AIl/3a2Pi5by3/hzRtQt5pfsttOst5awxf6x&#10;Nv3fl+981Y/h/wATeFde8cf8I3ZwxXstjB5sn3tkfzbfv/d3f7Nelao1r9ugjj/7af3P9mgD57+K&#10;2l65f+MfCcmlw3f7q6i8z91v+SvoDwzefYPJ+0Q+T5r+V5v+x/CtcLdeMLG91WG40u9+2+U7RSWn&#10;8cf+5/tV1XhfxFJ4h/d/6mXf+7im+/8A98UAd1dXkUX7v/erznxA1zLB9ouJv9E3r5cX8cn8P+9X&#10;Xa1420zw/qumafef8fd9uit/JiZ/4f8AZ+7VrxBoP2qx/wBT/e8ugDi/B+l2NlYzeXplppksr/vP&#10;J/5aV89ftQ+NvEPg7xV4NkjstWm0qXWItNkitI22fNt2yvtX7q17b4Z1iXUtV1PS5PN82x2+Z51t&#10;/rP9r/aWug8UaTbeIbH7PJDDN9lfzf31AGbq2paZb6VD9omhg+zfvbaX/b+bbXH6xpt98RrHy7eb&#10;7FFKn7vUPK3+XP8Ad3f7VV/jF4JvvFHgeG3s73+zNQsXW5+1w/8ALOBfmZa3Pgz4+8NePPB3/FP6&#10;zDe/Zf3Vz5P/ACzf5lben8LfLu20AbGl/wDFL6V/pE/227tUWKSX5YfMf/2WvLfideWN14q0z+0L&#10;3+zIov8ASZLT76XP8Pzv/dX71ekeLobGeCGz1D99FL/rP7km3+KvK/j5b6m/hzzPDdnFe3cSf62b&#10;5Htk/vJ/eoA7zwLDrj/vNQ1P91FOv2byZVf7TB/uVJ4o0+2sPEdlrlxe+TFYo0vlfc8z5fl/8erz&#10;v4G6l4hg86PVJru9itpF8y7mi/u/3Nv8NdlDfRfEnXNT0vVIYZrTf9m82zl+eOgDJ1zTdc8X+drk&#10;fiD+zLT5fL0+bbs/u/fb+9UngfwbfeGfB32PxZ/xU0sV1LL5s0So/kM25fkX+793d361peILeXwl&#10;5Oh6fo02s6fF5X+iTfJWp4q8Ram+qw/8Sz7F5SRfvZvuSf3ld/8A2agD0DQ7r7VBNJ5M0EX/AE2+&#10;R5P7tc/J4yttN8Yw+H7jTP3UsbS+b5W+H/vuuq03UIr2x8yOaKbzf9ZL82yvl79sVfixZaVpl58N&#10;JpjfxTx/bLSz2u+zcvy/7Ksv3qAOn8VNq/jr4jXtnoep/wBmS6POvmRQ/Okny7vn/wBqvdJP9D8O&#10;QyaxP/x6webJ533N/wDer5H8C6l8S/A3xNstPuPD8upxana/btVu/m2Rzfdbe397bswvevo6bXLH&#10;4q+ANZ0uzmm+12yNbXEV5G0Pz7fu/NQBueE9Ql1SCDUI72G981PK82H5/wDgNdNrkf8AoPlx/wCt&#10;2fu5f4I68L/Zt0HXPCHg6HT/ABZ+5u4v3UkUPzp8v+3/AHtteveNPGVt4U8OXusapNFBp8Vq0vmz&#10;S/J937tAHz3dfFL/AITf4jf8IfrnhPXIdPtnWWPWvs0iQyTq3y7H2/d//XX0drWrRWXk2/kTTfaf&#10;3Xm/7e2uf+HviaLx14VstU8nyYpf3tv/ABps+Xa3/fNdQutWPnw6f50X2uKT/VfK7/7NAHnPwp8C&#10;6n4f1W9k1i9mvP8Ann521K9SuFlt55pLib/VJ+7/AMrXn/jLxdc6b4q0aOz+yeVLOvmfvPn2f7le&#10;nXn2VIJv+mqUAFvcSrB5cn77zf8Alr9ys3WJJbWCb9z5MUX73zaktdUiln+x+dD5sX/TX/WVoTaf&#10;vsb2P/U/I1AGDp8Ms+lQx+d53m/8tflSqOvaTsnh1CSGH/Qd0scvzfu//iqk09rmKxg+2WX2KWL/&#10;AIHWh4gWK60O9t5Jpv3qfvJf+edAEfhfVote0qG4t/8A4ijXLiXRp4bi3him/wDQ4/8AZSub8F+J&#10;NDs/J0+z1O0m1CKP95+9+fZ/tpW94i1CW60r/Q/33+floAkm8RRS6V9ok/czbP8AVeb89cj8PfEE&#10;Sa5qdncTeTqEr+bHFNLvfY33a870mbxD4on1O31zTJdM/sx/3cvm/JJXeXGm+RBZaxbw+TFbRrL5&#10;v/7X8NAHonibSbbxBpU1vcQ+dFKn7vzv79cjZ6X9jgh+x+VDd2v/AJET+7/+zW5pOuS3WlfbJP8A&#10;j02VyOm+NrG/8f3ulxw/6XY2qy/xJD8zbf8Avr1oAk+IHiq28FQf2hcQy3tpE/7yKGJneTd/sLTf&#10;Gk0ur+Dpry3svO+Tzfsn8cm3+H/gVVfEWtWzX0Fxp/8Apvz+VJ5O1/L/AL2+u20e6lvP3f7ryti/&#10;vf8Ab2/doA8l/Zh+K3ibxle3v/CSeGbvw/5V1FFb2t3Fs8tPut8+0bv71fjBfNH/AMNUXDv/AKr/&#10;AITNj/5O1++rLLZ+I7K3jsv9EldZZLv/AJ5vu+7sr8B5/m/aim39f+Ey5/8AA6gD+g640n9/efvv&#10;3Xnt/wChVyd94budX1ybzP31p/yz/g8v+9/8VW5N4kiSe8j/ANT5U8vmRf8APP5q5/8At7U/I+0R&#10;2Uvm/N5f735JKALGoeH/ACtD1mSSbzvK0u6/e/8AbBq/BP8AZt8V6T4E+O3gfxDrmqS6NpWm6jFc&#10;3N/DbtM9ui/xbF+Zvwr99tG1K+1TwBrNxqllDpkv2K88uKGXf8nltX8/fwG+F4+NPxg8J+BX1M6N&#10;/bl8ll9v8rzvs+7PzbNy7v8AvoUAfqp4R/4KA/s/aJoU9nqHxF1HU7uR3l82bQ7vZvb/AIBRpX/B&#10;RX4GWWuC4/4T7UIbS22+VF/Ylz+82/xfc/irx26/4I2RWdxsk+K8vk/8tJf+EfXj/wAmamj/AOCN&#10;NjOBJH8XpZovX/hHv/umgD9FfB3xO8O/Efwro/iPw9fefpWtw/adPupY2heRNzLu2MoZfmV/vVr3&#10;k0qeT/y3ilf/AL91xPwj+CcXwv8Ag74T8D/2n/acuh6d9hj1DyvJeT5mbds3Hb977u5q67R9Nls5&#10;/s9xP51p5axf98/xUATSaPbW8HmXH9xvLq9os1s8H2iP/lrU2raXFe2P/TKs1bW206f/AEibyYvl&#10;oAo/tANt8GQH/p8j/k1eJaXFJPCK93+NsH2rwpbx/wDT5H/Jq8lsYpISI/Jr+RPFCoo541/cj+p+&#10;o8P1uTLnD+8zPOmSST1Zi0eQ/PWtHHJ/2yqws8dfi7ryPcliZk2j6Rz5cY/DNXZ7J4cJ5PHpmvAf&#10;Gv7RPi3/AIWVqXw1+Efg618WeKNMgjudU1jVblodN07cqssb4wWdl/h3D73fD4x/+GsPiN8LfF/h&#10;rQPjZ4G0rRdL8Q3RtrTxR4evWmsbeZgqrHKr52/N8xbePlbIDbWr6eHC2ZYinGrHl55LmjDnj7SU&#10;bc3MoXv8PvW+LyPlKuYfvf7vc+iLhfJX5utb+k3cZ0/56+e/jZ8ePEPhPxZpfgT4feFP+Ey+IepW&#10;zXstrNc+TaafbbtvnXDbgfvdF+X65wrYXgr9oDx/4c+JOj+CPjB4NsPDM3iCZ49D17RLnztPuZlV&#10;W+zNuYsrfwht3J2jZ/FWFPhrMa+E+tQ5NYuShzrnlBbyjC/Ny6Pz00KrYilN+xn336H1Fcat5AqC&#10;G/8ALh8yT/lpWVciS4mqzb2kj/6yvj5TOr2MIx1K813J++rIuLmTE0lakiyef5aUxoI5IvM8qtYO&#10;MTupyjE4sWkkc/8A10q7cR+WK0dQsJFi3+VJUz6Ztst8nm16MqylynqyxEZcpjWnM1XmbdBVeVY4&#10;JqeT54pz94ufve8aOd0PlyU5U8r/AFdZl/LtFVI9SkrL2cpIwjRcjYup/L/eVVl1GOX93/sVWm1H&#10;dD89Yl1dbJ4a6KVDQ6aWH5jfeMND+7lrOa62T1nyap5FRRXm6HzJP9ZXTCjJHZChJL3y5qJ2j565&#10;55N9alwsl8Kxbqy2TV3UIqJ6WGhGK5CZrzyIP3cNc3ql/wCadn+3W9dQ4/d1ktpMlxNXpUeSPvnr&#10;Yfkp++UbC2Nx/wBcq05Id0Ozya07O2jsodiRVDc3UdN1pTn7g51pVJ+7sYqRfvtn+q8urSWfmVRv&#10;rjdP8laFhN+48ytZ83Lc6KnNGHOEc0djN89dJZaj50Fc248+b95Wpp8uz93XHWipRPOrwUonSW95&#10;Wj9vkWGsSFd9SXE3lV486cZSPEnSjKReW8rUt9OjvIfMrFt/m/eVrWU0kFYVlyr3DjrRtH3DPuLS&#10;O2rHm+ef/plW9fvu/eJWQ/72at6MpSiddGUuXmGNb+V86f62mteCOkv7iNf9ZWBdXn/POuynCUz0&#10;aVF1A1DU5Jb7/plVPULvI/d1Fc3G6cf7lUtQkiWD95Xrwo/Ce1Ro8vKNmmqjPJVO1vpZf9ZVjdu+&#10;eSvS9l7M9qNP2ZZin2Q1nSvn93/y1rP1fVjYzw+X/wAtKuQtvh3/APLWuhUpU48/c1jTcffL1va+&#10;Z/rP+WdXJLPcPMjqGG4jX95Vqyn84VxylJHFOUy9oVx5U9dFDD9qFYNha/v/AN5/qq7rw5Z/aZtl&#10;eHjKij7587jqsafviWui+RDU7W9dDaW+/wC/U81nHXz0sT73vny88Y+b3jxL9q+zx+yz8S5P+oX/&#10;AO146+Gv+CYEPnftH3A/6gF5/wChR19/ftgR7f2U/iX/ANgj/wBrx18D/wDBLY/8ZK3H/Yv3v/oU&#10;dfunCU3LgfN5+c//AE3E/PMyquWZUpn6dXlrLb1QmXdDvrV8TXHlQfu65m11DzP3dfh1HmlDnP0X&#10;DRnUhznyp/wU4Gz4IeFMdvEH/ttJXkv7Av7Qvw6+CnhXxjaeN9Zl0u5v722lt447Ka48xFjkVuY1&#10;O379er/8FN2LfBfwrjknXf8A23kr5r/ZN/Y7j/ac0TxJqMni3/hG/wCyLmC38r+zvtPmeYrHd/rU&#10;2/cr+mcjp5ZV4F5M3qOFDmleUd/4mn2Zfa/un5xmE61PN3LD6zsfcsP7ffwCj/5nK6/8E95/8brp&#10;vAv7aXwb8eeKdN8N6H4nur3WtSultrOL+yblPMdvuruZML+NfM6/8EobU5P/AAtGT/wRf/dFdp8I&#10;v+CcMfwh+Jvhrxp/wsGTU/7EvY737L/Y/k+Zt/h3+edv/fNfA4rLuAI0JyoY6rKpZ2TUt7af8uTr&#10;dbOJOPPTVv68z7K8Q2MdzBN/qj8leVRPJZGZJK9dLxyRVw/i7TLdLyGeOLmT/WV+VYCty/uZn3uW&#10;VuT9zPqZJ1TYP+ude6/szTxzaJ4gKf8AP6mf+/a188anDHtCJXv37KyY8P6/n/n9T/0Wtfsnh7CC&#10;zylPyn/6Sc/FNOKymc13X5nulFFFf1afhYUUUUAIOlfnb/wWs/5IT4B/7GYf+ks1fokOlfnX/wAF&#10;r/8Akg3gb/sZf/baaqjuB+UbXWaPtdZfmUnmGv6MeJkYe2NX7XR9rrL800eaaf1mQe2NT7VXpv7K&#10;k3m/tT/Bv/sbNO/9HrXjvmV6z+yU+/8Aar+Dfv4r0/8A9HrXgZ7iOfLK0PL/ANuiCqOUj+i2iiiv&#10;w83CiiigAooooAKKKKAGMokBVhXnPhb9nj4ZeCfFsvifw/4B8PaPr8u8vqFnpsSTfM25sMF+X5h/&#10;DXpNFAHlXjX9mn4Z/Eb4l6Z4+8T+ErDX/FOmWi2Npd6jumijjWRpU/clvLLKzOwYrn5utepKojAV&#10;RT6KACiiigAooooAKKKKACiiigAr4Y/4LFf8mhQ/9jHZf+i5q+56+GP+CxX/ACaFD/2Mdl/6LmoA&#10;+Xf28z/xeHQSflP/AAiml/8AoL1+jv7HI/4xg+G2Dj/iURZ/I18G/tl/CTxz4v8Aif4f1PQ/CGv6&#10;7YHwvp0X2rT9Pklh3qrbl3qCN3IrwyP4FfFuNiqeA/Gm0+mlXQH/AKDX3bw9LHZfRpe1jHlP0t4W&#10;jmeWYei68Ycv9fzH7nUV+GX/AAoz4w/9CJ40/wDBfdf/ABNH/CjPjD/0InjT/wAF91/8TXB/YNH/&#10;AKCY/wBf9vHnf6uYf/oLj93/ANsfubRX4Zf8KM+MP/QieNP/AAX3X/xNH/CjPjD/ANCJ40/8F91/&#10;8TR/YNH/AKCY/wBf9vB/q5h/+guP3f8A2x+1fjjw5L4u8K6lokOp3Oiy30fl/b7QgTRru+bb+GV/&#10;4FXn+r6oPAVhZ/Dr4a6ZBP4j8jzMzf8AHvpyN/y83TfxOzdF+87c9K/HvxT4E8eeBbKG78TaFr+g&#10;2sj+VHNqFvNbo7/e2qz4+bbTvDHw5+IHjKyl1Pw74b8R67Y7/LkutPs55VLr/DuRT8y7q0/1fp8v&#10;P9ZXL6f/AGxX+q9Pl5/rK5fT/wC2P2p+GHwvtfhvpczzXs2s+IL4+ZqOt3fzTXD/APssa9l6Cu7r&#10;8Mv+FGfGH/oRPGn/AIL7r/4mj/hRnxh/6ETxp/4L7r/4ms/7Co/9BMf6/wC3if8AVzD/APQXH7v/&#10;ALY/c2ivwy/4UZ8Yf+hE8af+C+6/+Jo/4UZ8Yf8AoRPGn/gvuv8A4mj+waP/AEEx/r/t4P8AVzD/&#10;APQXH7v/ALY/Ub9voBf2S/HQHHyWmB/2+Q18hf8ABLBv+L2+KCvzH/hH2z/4Ew187P8AAf4tS7Uk&#10;+H3i6bHUHSrh/wD2Wvev2FPAXxJ0H4seKdPsNEu/DeoSaR9ivNV1W2ZV0vfJG+7YyjdKyr8kf/Aj&#10;wtd8qFPBZdWo+1Ur/wD2p6M8LRy/Ka+GVZTb97/0nzP0H8dfEm5bVT4Q8E+TqXjCUHzT9630qP8A&#10;573B/wCBfLH1c+2a2vh/8NdL+H9jNJbtNqWtXR8zUNavPnu76TqWdv7voo4UcCj4ZfDLSvhf4e/s&#10;+wHnXMrebe383+uvJ/4pHb+S9q7WvhD80CiiigAooooAKKKKACiiigAooooAKKKKACiiigAooooA&#10;ZRRRQAVR1DTbbWLCa0vIY7u1mTy5IZhuVx71dBzS0D2PG9e+G/inwlcTaj4B1qWeGaRpJ9A1uT7R&#10;F/s/Z5Xy0P8AH8rblO7A2VBo3jWz8RRz2WsCXw34ntnf7RoWolU8xPumSL5juhb/AJ6KzLmvZ920&#10;gHmsnVvDWk+IoIhqelWmoCI5jF1ArlP93cPlrHk/lOxYrmX71fPr/wDbHFi/tZ5/Ley/0qL959l1&#10;C22+Yi/3JWx93tW5bv8AabfNtafvf+fbUPvj+777fzrEl+ESaf4dm03Qdd1DSyZxJAbzbqa2/wAv&#10;+rVbjfhe/X8a5ix8F+PPDt+P7Q03w/4x0rzF/fWnmWF3H3aTymZ03dvldan3om6VKp8Mvv8A65f/&#10;ACY7eOO+Wf8Aeabdwy/8tJbSX/4r+Gp2sraK4h+3y3U0vlsfs0375o/9r5flWuOPiC8spZ4Lzwhr&#10;drdqiyJbRSzXEMm75flljYr/AHNy/wAPuOaWfU/D9rPDb65P9i81GljimvmhTYv3mfc23b8tK5Xs&#10;2/8Agf8A7R0V74q017ee3itJbvy9v7qGRf3n92Pd93/gKt0rmPGmoDSbKykXTf7S8R+JLyLTfs1r&#10;M2zYu7cqsvMcKx72dlXp15YVJH9l1+bPlRalaRf8eel6VJC3/bR2Ry21e/bPQN8u6xb+GCni7U/E&#10;N+ZpnsoP7OsrW22lLKH5Wm8rB/1kzKjEt84CKOnVu7KioQeh3enaVFpmiw6ZYfuLW2TyhLDtXywv&#10;y7V/D5fb60x5xZvaW8URhjkf93FFH82xfvM/+z/OueOpX1vZiz0+aWHy08qOL7F88f8AtMzNtVv9&#10;7OfT5qz/ABdqmp+HtCiuJZ4rrxHeOttYWMUfm/vm+823cNzbV3f3U2ZxjdVXOVU5N+pX8A6E194+&#10;8beN76aL/TXi0nTxBIX8uzt93zN/00kmeXK4+6i13ekNJFDEfJH2WSBZM/33/wBlf92sfQba20HR&#10;LKz0nzprC23+Z5u55ZHVvmZ2/vNu3e/erV9qcJvILeFZZ7q+5jh8za+zb8zf9M19fWhe6hVHKc/6&#10;2RyHiyxk1jx14HtJP9XFrNzqr2sUq79kNsyq3+6skiKV9WWu20uTybKTZ5s1yEljMXl/3Wb/APZH&#10;rXH2V1ZW/jmG3gnN3Na6T+8hih8lPLmuGXzN/Xavl/MP7u1ud1dZZ69a2EwjuJovJkfy45fM3pJ8&#10;v8Tfz3UI0qX5YwXRf5mf4oji0fSobicxRadFM0t5Ld/P5cPkMrb1rQ8NweRoWm2fkj7ILJLf/ga/&#10;Lt7/AMNcf+0BcRTfBbxn/wA8f7EvPLlEn+s220jbt6/w7a1dEvTJ4b8NfaZsWt7psOD93995at/3&#10;190j3Wi+o3Fyoxl5nUaukUkEM88QmiEbRXEWM70b/wCyWvPPhXo39iX/AMRrJPI3XPie6lTHzp+8&#10;ggkZn/2v3nNdy8nkwS24xLcXIbAw37zd/s/zb8xWB4cNraeM/ENhHBLDdG8GovIQv+kedCvzRHdu&#10;2r5IjLfKCeKHvEim3GLj/W51zp5t/aeZF+92Sx/7LpuWvPfCdv8A2T8SfGfh3ypsyva69b3023H7&#10;7dG0e7+LbJbfd/2xXaXmoW1rdTzJdnzJB5cVtn5pH/2O312/jXC+NrSXQfG/g7xRCspjluX0XU1h&#10;+bMM0n7mT733VuNjbuu129cUTHSW8e6/4J6gjPJ+/jAmilOcf8B2/wDfNecfEPQ49b1XQdf0/wDe&#10;ah4fvX/efM6XFnIu26t/unc3l/MFX+OJea6Szt5bvVBBqcP2uLfLHBcxyfJ8rfcdf4m+X+Kr8kcW&#10;qTeS/lTeW/8AqjJhY/8Ad/8AivyqnqiYP2c+YbpGrRaxYxXdtfQ6npdynm290D8jw/738X+9VuMb&#10;TeTSc/vvMx/zz2r8v/Am/wBmuL1rxTY/D3wzZTeIJxplpfXX2aS7ij2WNu8ku1fNb/ln5jNtDN8u&#10;98ccVtanrD6ZPFavAIoTtEf8Kb2/uv8A3v8Aabb7UXB02/h2MDwoZfDN/q+mR2Q0bTJbpbzS2l+e&#10;K4eXdJJH8xHlybt37sfdXbt7qO9a6N5D/qv3uzp5nz/N/s15r4v8V6Jo+iTySavp82oWqfabOwil&#10;+0OZv4VaKNi0m5vl+VTjdx3qfRvEWv3UVivibwff2es/YfMuP7KSO5gkk/iRJ94285wrBeGxms0+&#10;X3DWcHP96O8XLfeEfFUGv6TZQz2t9JFFrssUn+kRwr8qSIo3fLGzOzr6N7E12d1qEd9NAbe780So&#10;0Zki+ZP4v4f9rs3865a30nxT4gAaOGLRrb7NJbxfarZY5bfduG5I0d/u4T5dyh+/QUtr+z/4XtY7&#10;CIPrQhsoREkEetXcUR53MzKsg3MzNuLetUr/AGBSlStHnlqu2plNqI0T4lapptk8utS63p66lJo0&#10;UMafZvJ2wvM7sw/13yRhGwcxNzhflrWGr/ETxqRb6D4Wg8G6NuWMaz4nZJr0wdWWKzQfKysNo81w&#10;Puthulel+FfAmieCzeto9l9jkvXV7iaaWSaWV1Xau9nYs2FHrXR7Rt4HFOMGRLERj8Eb+b/y+E5r&#10;wf4I07wZBcJaebNd3LeZc313IZbi5cfxO35ttXCgs2AM11B4plPzWqVjhlJzfNIKE7UUUCH0UUUA&#10;FFFFABRRRQAUUUUAFFFFABRRRQAUUUUAFFFFAHwD/wAFof8Ak2Hw1/2N9r/6SXVfeth/x52/+4v/&#10;AKCK+Cv+C0P/ACbD4a/7G+1/9JLqvvWw/wCPO3/3F/8AQRQBZooooAKKKKACiiigAooooAKKKKAC&#10;iiigAooooAZX4L3v/I73H/YRb/0bX70V+C97/wAjvcf9hFv/AEbXyefb0vn+h+++FG+P9If+3n71&#10;0UUV9YfgQUUUUAFFFFABRRRQAUUUUAMfrX4S/FH/AJKd4x/7C95/6Pav3afrX4S/FH/kp3jH/sL3&#10;n/o9q+Vzz4afzP3rwn/3jF+kPzZ+zP7PP/JBfh3/ANi/Yf8ApOlegHpXn/7PP/JBfh3/ANi/Yf8A&#10;pOlegHpX0tL4F6H4jjf96q/4n+ZJRRRWpxhRRRQAUUUUAFFFFABRRRQAUUUUAFcF8QYZJ5sxf6xI&#10;Mj/vpq72vK/iNq2oweN9Ms7aH/RJLXzJJfT5moA4b+wZf7VmvI4fJl+X7R/B93+GtTxI2r3HhWeT&#10;R4bS9u4kb7PFNL8m/wD2/wDZrnda+M2mT+I9Z8Hx+bDrdta/af30WyGRG3Kvz/738NO8N+LLl9Dh&#10;t7yGL+0Nn7yK0+dI/m2/JQBzfipfFXiDVfD8cllafZLWPzb397vTft+7/wB9V5bdfEjx7L4x0yz1&#10;DwzDD4fuZ57bUfOlb/Rtvyxsif8ALRW+97V6hJ8RLHw5rlloeofudQunby4vmrY1LVNMur6H7ZDD&#10;NdxI0v8Af8tNtAHmPxg8K/EvSfgD9j+Gf/Ez8SxP5skvmKnmI0u75N2F+VflHtXUah4d8Vap8FtM&#10;0u4/c+ML7S4PtEU3z20c+1fMV3X5fvfnXReE/F27XL3R7Oa0m0+1Tzf+Pn597fNXoC6Hc3tjZRxz&#10;f3vM/wCmiUAed/DWxit7HRbPUNTh1PVbWDyv3Mqv5ny/Nsf7u3/dp3xa1z/hFYLK8j0b7bNE/wC7&#10;8nd/u/w/dqPRfhTL4c8R2Wqed9iisUa2t7S0+dI0Zm+avTPEGm22s6VNH5EU02xov339+gDnfhXe&#10;aZFBe/Y7L7FLK/2mSKaLY++vL9UXx7q3irxBZ+INT0mbw1Ldf6FF9p+eS1/i3p/dr0zwjqUVnpU1&#10;x/2yuPO/5Z7f4a4Gz8O6ndeMZ9Y1DU4tT0qVGisrWaJf3aM33fl+b7tAHoHijxNpml+Ffscd7Fpk&#10;UsH2aOL7iR7l2rs/3e1N+GPgH/hBfAEOj3k37r5vMl8rZ5ny/eq9rHhPQ9U8m4vNMhvfKnXy4vK3&#10;+W/8LU248ZaZ4o0PWo7eaWH7K8ttJ50Wx/lX7yf3vagDm77wrpnhTStZ1jw/ZRQ3csf+th+TzP7v&#10;3q2NP8I6nZTw6pcXsvlS/wDLpD86fd3VxviLxdLZaVo37nzrSW6iik8778m5fu7OVavTNH1KWwsf&#10;MuIf/Qv+A0AeezeD7bSfEf2yP99d3X/MQ+Xf/wDs1m/CPxFc6D4x+x+JP32oS7vs91D86SJu/vr8&#10;u7/ZrQ8eeE/FUvirTP7PmtLLRJZ18z962+T+L7n8NdRpPg2LQ5/7QvJv9EtU83ypol/d/wB6gDvm&#10;0ex1bVbLUP8AXeV/q/4/4dtdJdR/uP3n+f71YPhma2ngh+z/ALmL/Wx/wVrQ3XmwTf8AoqgDzHUt&#10;UttG8R/aLyH7FFKjRRy/wf8AA6bJqltZT+ZJe/upX/4B/dXZVP4pappmrX0Oj/bYodQuUa5t7X+O&#10;RI/vfJ/wJK+dfG2tfEu687Q9Hm07/hIPPiltvOl2W3kK3zfP/C3pQB798arPxDf/AAk1O38N2UOp&#10;6rc2ssUcU1ysKSPtZfvtXmX7GfwcPwe8DzWeoWcWma3qcC3Osywy+d/pX8S/ePzba9B0vxJqel6H&#10;pkniT/llB/pH2OLfD/vfN/D/ALVdl4fvNIn0r+0NPmimtLr97HLD9yT/AGt/96gCnq1xFqMGp2cc&#10;PnyxQN+6m3J5n/A68r8QeIv7S8Kw+XDFZXds/lSRTS7H+X+H5q9Um8Sb9V8uzh/exf6yX7leGftJ&#10;/AKT4i+KvCniDT9futGisXb7ZpVpL+5uN33t/wDtUAek/D3S7G90Oa4t73+NvM/gSR2+9v3VJoPh&#10;Ox8OeKvtlnDNN5s/m/8Abbbt/wC+dv8AFXO+FZLnQ9DstP0+y/tOWJ/9I/vxwfLtr0Cxa5e+hvI4&#10;fJiidfM/3KAJNavLZP8ASP8AXS72/ezfP5ded+MvihbX8GjafHpmoand6n5vlxQ20jw/K3zb3+6r&#10;fxfNXfa5faY3k2d5N9iu7ndF/tyItcXJJF4fgh0+4m/4R/zf+XqH7kn+181AHN+PvDfxZ0nxjo15&#10;4HmivfDUsCxXun3kuzy3/iavcm/cWP8AalvDDNd7P3ksP/LTbV7wvcRRaVDH53235P8AWzbf3n/f&#10;NR6k0VhpX2OP/VfN5f8Ac/zuoAdoesWOs6HDJbzf63/WeT/f/wBv/aqrDottZz3skf8Ay1nbzP7l&#10;cb8O9Q1zSfB1lb+TaXt3/wAvstnL8n3m+ZP61tN4ol1Kx/0P7J9rlnWLyvN3ps/i/wCBbaAMvWtF&#10;sZ9V0ySPWZof+WvlQ/8ALz/v/wCzXVeNvDMXj/wPqeh3kP8Aol9Yy23/AH0u3+KvIfEngm51f7b9&#10;n1OWyu7aeWWO6hl+eNN33f8Ad9a9k0nVLbxH4c8u31P/AFSeVJLDt3xvt+agDF+Dei2vhLwBo3h+&#10;zvYr2LTIFtvN/wB1VWvK/G2j65oP7Qumapb2Wof2JLarFJLDt8mOf+8/9K7z4Y+H7bwHpV7pcep3&#10;c0t1qM9z5s0Xz/vG3be/y11niKzil/1n77/xygDJuvDdjpE+mapJZQ3s0Tr5l15Xzx112patFfzz&#10;R6f++1WJPNtrWaXYm/b/AOO1x+m+JIvFGqzR2/77SokWL/rp/Cy7K67SdNi0uD7ZHD50sX+sl/jk&#10;/wBmgDk/AOn3WrX39oahZTWWtxP/AKRa/N5Mf93Y/wDFXqnnebY+ZXO+LvFlj4VsYNUuP+PSWeKL&#10;zYf9plVf/Hm5rS1jWorPSr28/wBd5X+VoAyZmlvPOjuIZoZYv+Pf+/J/tVgzaxfXGlfZ/J87UN/l&#10;SRQy/wAH8Tf981JrHiTV9b0Oa30/TPJ1XYv+u3eT833m31y/hvwzqfgOx/4mF753/LWSW7ud7/e+&#10;b+GgDyNfBPjPS/j9/bGlwxf8I1dP5UksMq+dJ8v3nT/x2vp6G3lgghjuPN83y/3dcevi7Q01Wa3+&#10;2/6X/wA8of7i/wAVejaXJY6zY/aNPvfOil/1fk/OlAHLreaZYar/AGf9th/tCVPN+yTS/PIn8TVp&#10;ahNpl14cvftnlf2fsbzPtf3P/wBmuP8AHWj/ANjeKtM8QWemQ3uoRSfZpJf+edqzbm2f7W6u61DT&#10;f7R0P7P9ii8q5j/eRf7H+2lAHn/hXxRbX9jN/qptPl3RW/k7tmz+7UerNFe332PT4f8AiYSwLbSX&#10;cP349vzfP/d/4FWlpej22g2P2e3hi/dO3lxQxLWPq1vbPP5dxNLD9udf3unfJNHt/vvQBn/CP4Yy&#10;+A7HU/tl79tu7m6aWOX+D+99/wC6tdZ4Va+Se98yHyfKn/d/vf8AWf7VdZptnE8EPmQ+dFs/4BXK&#10;6lrVjoniOG3uPO/0pG/dTRbEk20AdN4d1yx1nXP9Hm86W2ulik/8dr+fPxfqx8N/tDa1qj/8uHii&#10;e6/793bN/wCy1+9XheOxtdV8yzg/1U/m3Hk7v3j/AHq+JfFv/BIOy8W+Ita1uP4pywyX97Le+T/Y&#10;av5fmM0m3d9p+b71AHaaV/wUN+ARvptUvPGWrQXV0/mSWv8AZFy/l/7O/bW/N/wUi/Z5aymEfjLU&#10;PNl3fuv7Eu9kf+58tfNl9/wSj0TTdch0uf4p3Yml/eR/8U+vKf8AgTTtU/4JIR6bewvJ8TPK0nH7&#10;y7n0hUcP/d2ef/7NQB98fAz4geHvij8CdU8TeHNautZ0u5h1CKO6u7Zon3rG25drfN8tfiZ+yp49&#10;0T4W/tFeAPFfiO7ks9E0jVI7m8mhiaVo0Xd/AuWb/gNfrB8BPgt4m/Z38EQ+DLPxBDrPgq2tb6X+&#10;0PK8m5lnuV+79n3OrKvb5uWr5/0X/gjdpOt2MN5H8WdQhilj8zypvDSo8f8Avr9qoA92vf8AgpX+&#10;zzqcN59o8cat+9fPlf2Jc7P/AEGnQ/8ABSz9nSLyY/8AhMtQ8r/sCXf7v/x2vAof+CN1m1xPG/xT&#10;uxDH9yX/AIR9ef8AyZ+Wpz/wRm0z/ln8Xbo/9y+v/wAk0Afa/wAEv2lPAX7QFl4gv/h/4gutTtdD&#10;8qO8+12Ulp5bybvL++o3bvLf/dr1LRVubqx8y4m/e7K+aP2V/wBkeP8AY80vxNYJ4ml8W2uuT2dz&#10;JNNYrbJb+Ssi/wB993+t/DZX0v4f1S2uv+PPyfKoA3L5dulf9Ndn7uuP8YaL/wAJDY/Z7f8AfS/L&#10;LH/3181dVq9hJrdjPZ288sEuz/0KudVf+Ef+xR/vYZZX/wCef8f+3QBe+L7+X4agPrcr/wCgtXjw&#10;uuRXrvxlO3wpD/18r/6C1eMtb7pofLr+P/FGK/1gl/gh/wC3H6Xw+k8F82bUMvmwVnyNIs9XrWHb&#10;TbqGvxWMoxZ7MXGMjF0PwzpXh681G50rR7XTrzV7n7Zfy2se17ub5v3kv95vm+9Xzl+0D4i/4aO8&#10;b6R8GPBp+22Gkatbar4t1+EK1vpqRs22FW+60v3/AJfXjs+MP9oH9q3TD8Srz4Zab45tvAWmWUgj&#10;8SeKPJe4uvmX95bWSoj7ZF+60hwUbp907t74RftCfs0/CbwvY+FPCfjO2htA/wA8k1hd+bdzN8rT&#10;Sv5A3O35KOBgLX7DgsnzLLIRziph6lWvJc1NKE5KOmk5u3SPwwvf7Uv5X85Wr4eu/q6klDr/AJI2&#10;PhHfHWv22/j5eXf+mXNhY6TZWUsvzNbwvEJHjT+6rMNxX1qx+3p/xLvhd4R1e3P2fVtO8X6bJZah&#10;F/rrd23lmRv4fur/AN81jfELWbT9lv8AaY1Px/rlpqEPw/8AHOmQWmqX9pb/AGgWep25VY2l/iVP&#10;L3fKvXr8201Q8dfEvw/+2P438EfD3wD9r1/wrp+sx614l1r7FLDaRwQruWNZWVX8xmbb90csvUAm&#10;urCYatLNMFnUIv6pCjTvP7MfZ0lGcW9ubmUvd+1zf3jiq1ILD1MP9u709XofZkdkWvJdn7r52r54&#10;+P8Ac32v/tRfAPwVaXksEUd1ea/eSWEjb9lum6OOVA3+qkZdu5v9oCvo+3uZCS9fEnin48aL4D/4&#10;KGa/4k8WSmx8F6H4cTwx/bVpbS3FvHcvtufLuGjB2tuaVduP4V46tXxfBmDqYvFYipRi5Tp0asor&#10;+848kbefvjzCpyqKl3R3f7ct+9zoXgLwDY3stlqnjLxTaWXm6fIy3cFtG+6aaJV+9t3LnPHzLWD+&#10;1Za+LtT/AGrPgr4e8G+JD4a1DU9P1WN9QlBdIo9jeZJ5WcNIse/Zu/j29Otc7b/HPSP2pP26PAI8&#10;Lf2g3hHwRpl9qMF+LZoftEzrtaVty7vJb9yo3Yzu7bq7j4yzhv25P2ej2/svWuf+2ElfY0KFbI54&#10;PA1aa9rTw+JqyTV/enCfLzJ/3YRvH7zn53iVKXSUoxPIfjX8IvEn7LvinwPrXws+IWvrdeKdQ/4R&#10;i5tfEtz9uUvN92b7oX5W+b7pwyqQeopP2hfhFd/s3+Fo/it4f+IXinWPFeiX8EuoHW7zzYtUSaRY&#10;5F2Y/d/e/wBrjcOuDXqf7bPOofAwnr/wsDT/AOdZf/BQJc/sxeND3NzY4/8AAuOvZy7OMZiVk8q0&#10;lJ4iUoVfdjecVV5eWT5dY8sjvWEpKOJl/IuZeTse8vN9pghn/wBV5iLJ5X+8u7bVqxkrNjmxZWkf&#10;/TGP/wBBWpbaTbX4vOGmh+gxhzUjXmbfBWWVq0vzQVVkXy65oe6TT90oarL5cNZE1z+5rQvD5kFZ&#10;7L5lerT2PaoxXKZct5Ia1NPfyof3lVRZ7JvLq3L+5hrsnZrkidc3GXuQLMd/tqrcf66qiXPmTVeU&#10;7xvrDk9nIy5FBlef+/UFq0cX7yi6k2fJTJIdkNdMF7pvBR5eUS5uvMg+SsO58ytS0+eGXf8A62mt&#10;b763hy0zspSVNnNpLun+euisXjig8usyayzU9nJ5X7uuqbU0dlb95E1rWPzasfZfLm3pRZrF/rKt&#10;NHsrzJy948ac3zF6zbd/rKbfrsmqMSxtD5dJM27ykrjUfeOBQ9/nNvTj5/7urj3Hl1l6RLtqxdfN&#10;XHOPNM8+cPfLDSbxVG0t9175lPiTePM8791UinYafvUwj7vNAw/Edt5Y31xF5ceV+8/5a13WuXW3&#10;/WVwGrxR3Rmr3sDt759PlusffMxtY8qesfxTrMsUHmR1oSafIOlZHiSD/Qf3n/LOvpsPGHtIn1dK&#10;EOcxLTW7m8/eeR+9rptN1aOUeW9ef2s1zcXv/PGKuutLWVL0/wDPKvVxdGB6FWEJBqLxz/vP+Wsb&#10;/u6tabdyP+787yakay8qGb/frQ0/TN3z1wzqQjAwnOHIX4E8/wD1ldLplvHFWWNP2fvKsPd+TDXg&#10;Vpe00gfPVpe192BuR3EcU/7uum0fUoov3n/LWvN49W21s6dqXmw+Z51edXwcpRPGxeClKB6Jbaxs&#10;6Vdt5PtH7yuP0XVY7iGugh1uK3GxK8CpRdOXwnzOIwzpvljHU4L9rltv7KPxQ38k6X/7Xjr83P2D&#10;vi/4W+CPxum8R+L9Sk0vSjpNza+bFbyTNvZo9q7UBP8ADX6f/FjwaPix8Mtf8ITal/ZcWt2v2b7V&#10;5fneX86tu2bl3fd/vV8er/wSo01s5+Jsw9v7EH/x+v2Xg3OciweR4vKc4rOHtpS2jJvllGMekZRP&#10;z7M8vxcsTGtQjex7PrX7ffwJuP8AU+K7sf8AcIuf/ia56z/bq+CdtNv/AOEnu/8AwUXP/wATXBD/&#10;AIJM2LDenxQuf/BGv/yTWNd/8Et7a1m8s/EWU/8AcEH/AMfrShg/DuK5IY6r90v/AJUdtDGZ5y8k&#10;Kcf6/wC3jpv+ClWoR6h8FfCssRxC+srKn0a3kavLf2CP2ifAHwR8OeLbLxnrE2ly6je20sAjsZLj&#10;eiLIrfcU7fvV9V/tA/s8p8evAWh+Gn12TQBp1ytx9rNt5/mbYWTbs3pt+9ur57H/AATBsvtGw/Ee&#10;Y/8AcEX/AOP162T5tw5W4a/sTNK7heTbtGV/i5lryOJOOwOYfX/reEp307x/zPeY/wDgoJ8EY5sj&#10;xbefX+x7n/4mnt/wUN+Cj/8AM03f/gouf/ia+fX/AOCYtisuP+Fiy/8AgoX/AOP1K3/BLyxX/mo0&#10;v/goX/4/XlPKfDz/AKDKv3S/+VGjWff8+Y/h/wDJH3r4e8U2XiXRdN1iwm86w1K1ivbeXy2TzIZF&#10;Vlba3K/K33al12L7Vpfmf883rm/AGgx+FPCOg6AJvtn9m2UFl5vl7PM8uNY923+HdtrqfFAjt9E/&#10;4GtfjuJhSpYtwofDzaf4T6mnGVOdP+Y8vmS4ab2r6J/ZVXb4f1//AK/V/wDRa189zz+ZN5fpX0V+&#10;y9D5Ph3Wve6X/wBFrX7DwA/+F2l6S/I34tl/wkTXnH8z26iiiv6rPwQKKKKAEHSvzs/4LX/8kD8D&#10;f9jL/wC201fomOlfnZ/wWv8A+SB+Bv8AsZf/AG2mpx3A/Ibd70bveq3mj3o80e9frn1z+8cHKWd3&#10;vTWeoPNHvR5o96Prn94OUsb85r1z9kRt37Vnwd/7GvTv/R6146Xr1z9j87v2rfg//wBjTp//AKPW&#10;vMzTE8+CqQ/r4i4L3j+jiiiivzU7AooooAKKKKACiiigAooooAKKKKACiiigAooooAKKKKACiiig&#10;Ar4Y/wCCxX/JoUP/AGMdl/6Lmr7nr4Y/4LFf8mhQ/wDYx2X/AKLmoA+yPAf/ACJHh/8A7B1t/wCi&#10;lrfrA8B/8iR4f/7B1t/6KWt+gAooooAKKKKAPh3/AIKtf8km8Gf9h7/22mrov+CX/wDybhe/9h66&#10;/wDRcNc5/wAFWf8Akk/g7/sPf+20tdH/AMEvv+Tc77/sYLr/ANFw19TP/kTR/wAZ9jP/AJJ6P+M+&#10;wKKKK+WPjgoorxDUPHOsfGTxJf8AhjwRe/YvDdkfs2s+KYfv7/4oLT+HzNvBk/hzkfw7gCXx34x8&#10;QfETW5vBHw/l8mOJ3ttd8U/8stO/vQRf3rj/AHfuex+76L4J8D6R8PfDsOj6NCYoo/3kksp3zXEh&#10;+9LK3Vmbuxqx4X8L6b4K0W00nSLOOx0+1Ty0ii/9CP8AeZu7Hkmt2gAooooAKKKKACiiigAooooA&#10;KKKKACiiigAooooAKKKKACiiigBlFFFABRRRQAUUUUAFFFFABmqtxZW97F5dxBFNH/zzlQMPyq1R&#10;QVY57RvAnh3w3MZ9I0HTNMlddnm2lpHC5/75ArK1P4U6HqmqS37SarZ3Un3/ALDq11bofm3fdjkC&#10;/e5rtMijg9OaVkVGrUi+ZSZxCfC+xgsbu0i1TXVaY/JdS6rPNLB0+55jMqj5f7tPn+GtnLZANfXM&#10;2qxO0lnqkwje4tHP9xgg+X1X+IFgciu2opcqK9tU/mPLdb8G+OnvLYaJ4k02xtQkn2iTULGS5lkd&#10;izL92VF27m+7zjsabJ4a+IEN9MIrzw1NaSeQJJJba4Sa42/6zeFfau478feHz87sfN6ng+tGD60u&#10;SJf1mfl9x5r4W+En9heJNQ8Rzavdz6xqyLHqkPmFrSRF3bI4lbmNY9+AQem7Iy1RanofjHTJ/LsI&#10;dK1iwuSwlhluWtHiT+HblJN3v92vUM0wOGO2lyLqCrzb5panhHiH4f8Ai/4g+Erzw5NpUXhBNThm&#10;hub4X0WofZ0Y4ZYkKKrGRflO5QAu7vtq9ZXvjK50P+zNX8A6guo2Un2dLnSdStDbyJGq7ZomlkDq&#10;kn91wzr8wz8u6va8etGPSp9ma/Wnbl5V+P8AmeP6Hq3jO1lEl18NbqQmTiVtbtHePjDNjdj/AL57&#10;0nhnwr4yvL688VazBDpGs3KeVb6BaXuYbeH/AKaz7W8yX+Lcq7F+6Byzt68CScE4PpSkjOAMn0q+&#10;QmWKv8EVG/r+rPMPD2n+PJLzfq2jeGrePZN+9tL2SYh87o22eQm75uq7h7Gs/U/h3418Waj/AGf4&#10;i1TSo/CRPmSWWi2s0Nzc/wDTMyvKfLXdyduGPQEV7Bx9aMY7Yo5Ii+szUueMUjn/APhFUEyyPeSm&#10;WPiCUrHvj+X/AHfmrD1T4bz6hMZf+Es1qwh2KBDp8kEUSbf4hujZvr82Pau9yKWnZGKqzRwkHwo0&#10;h7id9XluvEdrKcpa61L9ohg3KyyBVbjaytt2tmjRvhB4a0C1FnbpfNpccL240y61K5uLTY3G3ypJ&#10;GTbjoNvHau64o4o5UP29T+ZnL+F/hp4S8ED/AIkHhvSdG+9/yD7GOH733vuiunbjtRupc56VSVjK&#10;UpTfNLUWiiigQUUUUAFFFMoAfRRRQA+iiigAooooAKKKKACiiigAooooAKKKKACiiigAooooA+Af&#10;+C0P/JsPhr/sb7X/ANJLqvvWw/487f8A3F/9BFfBX/BaH/k2Hw1/2N9r/wCkl1X3rYf8edv/ALi/&#10;+gigCzRRRQAUUUUAFFFFABRRRQAUUUUAFFFFABRRRQAzHHWvwYvsjxdcc8f2i3H/AG1r95S+1ck8&#10;Dqa/FTV/2ePifdazqcsXw/8AETxTXMsqkWEuD8ze1fMZ3TnU9nyRvv8AofufhdjMLhXjfrNWNPmU&#10;Pily/wA5+u3/AAu/4ef9Dx4d/wDBnD/8VR/wu/4ef9Dx4d/8GcP/AMVX48/8M4/FL/onXiT/AMFc&#10;3+FH/DOPxS/6J14k/wDBXN/hS/tTE/8APh/j/kV/xD/Jf+htD/yT/wCTP2G/4Xf8PP8AoePDv/gz&#10;h/8AiqP+F3/Dz/oePDv/AIM4f/iq/Hn/AIZx+KX/AETrxJ/4K5v8KP8AhnH4pf8AROvEn/grm/wo&#10;/tTE/wDPh/j/AJB/xD/Jf+htD/yT/wCTP2EX43/D3/od/Dw/7icP/wAVT/8Ahd/w7x/yPHh3/wAG&#10;cP8A8VX47v8As4fE9Ovw78RD66XMP6Vwt7Y3GlXt3YXUUtpdW0jRXEUsexo3VtrKy+qtWcs5rU/j&#10;pHTh/DXL8VK1DMVL/Coy/wDbj9wf+F3/AA8/6Hjw7/4M4f8A4qj/AIXf8PP+h48O/wDgzh/+Kr8d&#10;4f2ePidcQxTQ+APEUkcib0k/s6b7v5U7/hnH4pf9E78R/wDgsm/wrT+1cT/z4f4/5HN/xD7Jlvm0&#10;P/JP/kz9hv8Ahd/w8/6Hjw7/AODOH/4qj/hd/wAPP+h48O/+DOH/AOKr8ef+Gcfil/0TrxJ/4K5v&#10;8KP+Gcfil/0TrxJ/4K5v8KP7UxP/AD4f4/5B/wAQ/wAl/wChtD/yT/5M/YE/G34e4Y/8Jx4ezj/o&#10;Jw8/+PV+L/xKljuviJ4quIJopYZdXu5IpIvmR0M7YZWrfb9nT4osAD8O/EXHb+zJf8Kd/wAM5/FN&#10;lAPw98Rbh0X+y5v8K87H16+NUeak42/rsfb8K5RlHDNStOnj41OdR3lGO3/bx+vP7PR/4sL8O/8A&#10;sX7D/wBJ0r0HOD9K4D4FWFxpXwX8BWF9ay2l9baHZxT2sse14pFhRWVl9VYfpXf9fxr7Sn8K9D+X&#10;cY1LE1Gv5n+ZJRRRWpyhRRRQAUUUUAFFFFABRRRQAUUUUAFeS/EK6+y+PYPtE8UOn/2d5uT9+N1l&#10;bc3+78yV61XmvxM0v+1tUgt0/wBd5HP+5uagDgvGnh3w9fwf8JBJ5M0sSL+9h/10iL/f+X7tcfrG&#10;rfYPB015b/ZIYpd0sd35rJDGn95327lb1rtrfTf7GsZo44ZZvNdovK+//wACrH1rQYrrSptPkh+2&#10;2nzeZFNFvh/3aAPB7Xw/feMvHHh/xJ4k/s+ylsf9Jj8mVvJk/hVkdl+ZmWvZPGmn6ZBpU2oXE01l&#10;FsX7RLD9/Z/DXhfxU8aav8PtV0zT/wDhGZvvr9itfNXZJt+62z+7/wCPV1nwv+I194ogmj8UWUNl&#10;p8v+si+/5j/eZU/2VoA1vBfwj0zwL4j1nxxZzXc2oa75UvlTfPD8q7V2J/D71758PdSudZ8K6Zea&#10;hZfYtQ2f8en/ADzry2bx5pGjeAL3xJqE8Nlolt/yym/5Zorba9U+HOtf8Jb4cstUt4ZobS5Rf9d/&#10;c/vf7tAE3ii6/s3SptUjh/1X73/VVw9r8Qrn9zJJpl3/AGfLAsvm+V8m/wDu/e+9616Vr1nFqVj9&#10;j8//AL8/frgY7X7PqsOn280P3P8Alt/s0AdBJo9i+lQyeTF5UqebJ/wKuX1rwPY3sFlcaf8Auf7M&#10;/wBXFD9+T+Kuo0m+ub/Sv3ll5MsX7r/Y/wCAV4r4L8ZX2l6H4m1jxBexTRf2i1tHFaRMj/3Vb5v7&#10;tAHqXhmTV73/AEzUIYrK03+V5U27zqx9e0e28TaH4gs9Phh82682282GX/ZZd2//AJ6VX8ffFyLw&#10;NpWmSSaNd6naXLxRSXfy7I//ALKtjwv4ZsfD0F7qFn5s3252uZPO/vt83/AaAOf+E/gW50v4ZaZo&#10;/iSzhm1Cxnb97efP935Vb5v4ttWtD8P3NhP/AMhm71OL7U0vlTf8s/8AZ/3a9CmWJ9K+2f8ALXyP&#10;3f8AGn/7VeZ6H8ULbToJo9UvbS91C1nbzPscWzy0/h37v4qAN7WNe1zVL6G3t9M/dRR+bJL837tP&#10;/iq3rG3i8j/SJvOtbpK0tP1q21TSppI/J82X/wBA/u1yfirx9pnhrXNM0/7baf2rdO32e0ml2eZ8&#10;u77n+7QB1mg3mmabfeX+9/0X/Vy/wfN/DW5eXFtYWM1x/wA9Xrz/AEnVrbXvFVlbyfvvKRpfNh+R&#10;Pu/x1N8TtcubCCy0vT7KWaWV18zyduyNP7z7v4f92gDzP4uWPh6z8R6Z441T/j70e1uYrLyfvyeY&#10;q7ok/vM3lcLurkfBvia1+IfhyHxxb6Nq2jfan/49dRtlS5jRW+bem47fu8fNXpniaPyvDnmR6NNr&#10;MtjuuY7Sbbvkdfuqm7+Ju1eIeL/i944s9D0a40vwBdiXWH8u40qbb51lu+9JLtbbtXvt5oA9b+Km&#10;g6n8S/hJNpfhub7FqGpwNbeb9zy0bcrb/wDarn5tH/4Ut8CNM8J/bPP1C2tYrG3uppdjyPt2q3/A&#10;qk+DPibV7OCez8QXtpNqFrO3+iaduRNm75m/eV1HxG1a21SD7PZw2k2q/wCtjivPnoA8b+F9x8S9&#10;G8fzXGuanp+p6JKkHmafZ7nubL7zNv3YXb/wKvVf2k/+EguPg9qeoeFNGm1nWooGlt4ofkfft/2f&#10;4qZp/hOXRoNZk87/AInd9ar+6h+5G6/3Kbo7eL9Z8K6zZyTQw3csDW1lLNE37t/7z0Aea/sx654z&#10;lghk8SaNN/at8/2GSX5nh2Ku5Wl3Ybdu67dwr6SmhvrXybi48qGX/l4ih3eT/s14v4P+EOrxeB9T&#10;8N654smm1u6n+0/2hpG6H7Nu+X5N3zLXceOPidpnwi8HeX4km/e+Q32eWb/l58ugDptU0Wx17/TJ&#10;If8AiYWqL9nlmi+f/gFYeseD7bxX4VvbfUIf7Ti2eVHF8v8AD/t/71cna+JtT+JGh6N4k8L+ILSb&#10;T/sreX527yZH/uvXXaDJq8s8Pl+T/Z8Xm/bf3X+segDS8F65EnhyGSPybK0/1Ucvlf3flb5K0PEj&#10;Rapoc3lw/uv+mPyPXK3lnL4y0r+y5PN8P3drOsvm2n3P71dgs0VrB9n/AHM3yf8A7TUAZfg21+y6&#10;VDHH/qtn+keT9/fu+X/69Vft2hy+Kr3T7OaH+0LV/wB5a/c+f+JqyYfEV9F4jvfscP8Aqv8AVxfw&#10;bP71cL4w8D6vpPjjU/FGl3vnahqcH2mOL+D/AHUegDrG8aaYuuazo8c0N7qGyW5/c7Xe2T+6/wA2&#10;7d61z/gfxBL4a1W90u4vYpru6n82OKGX+Bvyp3wR8C3N7Y3uqeKNGhsvEt9deZJLZxbH2N/tt+tG&#10;uafpCa5Db2dl513ao3ly/wAe/d/B/FQBoahH4h1T954bvfJ8q+/eRTbn+637yJNteoeINUls/Dmp&#10;3kkMUMsVrXA+F/iJplrYzf8AEsu4YrVG+0S/Lvjf+KqPij4ganFY2VvJZf2zFqbtFJLZxbEtk/23&#10;/wB1tv1oAueGdcttD+xXGl/ZJrSXb9o/6abv7m2u08G+KLrxHrmp29vN50USLFJFXjv2yKX+zI7O&#10;a0soorpYpLX5n/4D8tfQXgPwPbeGf9Ij/wBb/qpP4KALXi7S9mh/Y44Yr20+Xy4pvn/iX/8AaqS1&#10;02Kzsb2OT99Ls/5bf8tKdqE0ss/2eOGHyov9Z/0z/wByud+IHiaLw5of2iSyu735P9bD9+P+9veg&#10;Cr4F1bxVq99ex6xpkNlFFt8vyd37z/vr+H+tO+JXiK28M6VDJcWX9p/dikih2u/3tv8AFium8CzW&#10;2qaHZahZzedaSp5sf8dN8TWcUsH2j7FFe+UnmyRTRf5+agDzGTwba+I/EejeJLf/AEKLY3maf5Wx&#10;JP4dz/7Vdt8PYbHQfO0fT4fsVp80v/2Vcy3xMtop4JJLKXypbr7DH5O3927fxP8A7P8Au1ycPx4t&#10;bD4t6Z4P/wCEf1Ga7vvP/wBLh2pDGit95/8AZ3dKAPYvEWoWunQTXEk0X3P+Xv7lbGk30Wo2MMn7&#10;n7nm/wB+vMfGGk6H8YrG98N3Gp+RLa7ZZPscux4/87q6zSbzTPBulQ6fJqf7qLbFHLN/y02rtoAp&#10;+KtBvpb77ZHN5Pz/ALv+BP8AgdcfrFvqdnrllH/r9Pl/4+Lqb/ln/uV6R4iaXz7KSP8Afebtij/u&#10;f3q4fxhDLqnk6feebDDF/pMd3D8ifN/D/tUAU/iZrnxBtfDkNx4H0zTprv5YvKu5ZNkfzL837v8A&#10;h21ueNLeK/8A7GjvIYptQ2f63/b+Xd8/92u20WGJ9K8v/llsWub8XNFYQeZJZSzeVJ/raAOPbxFb&#10;WXiqHS45poYr5P3cv8e9fvf7texWsP2Wx/eTedLsrhbWx/tzSvtl5ZfYvKf/AJ5fvo67Lw7qn9pa&#10;V5lv5s3lSeVJFN9//gdAGTeafY3F9/aFxZReb/qo/wC/HUnibTbbxDpU1nJ5P/PWOuThbxLLfXse&#10;qeTDaRXX7vzvv7Nq/wDs1bFjZ6m2uQyedF5Wz/lju+/u/wDQdtAEelwy2tjZRyf8sv3X/s1dppt9&#10;LLYwyf8AfysfVtHtr/8A0eSfyP8Axx//ANmr2iwxWulfZ45v9U/lUAV9QuorOe9vLzzYYok/eS/w&#10;Vk6f4m0zXPDn9qaHN51pK/8Ax9//ABFdFrGi/wBrWP2PyfOil/1n+5WPY2tjptj/AGPZw2llFF/y&#10;6eV/d+992gDWmtYtb8K+XcfvoZYPKkrP0W1tfD/9mR6f+5i/9Gf7NbX2WWLSoY7PyfN/5ZxTf8tP&#10;7tZepTRad5NxJDLNLv8A+PWHb+7f/YoA6Tw3rX9s+dJHD5PlP/y2+/JVXxRNF/q5IZp4pX/5Y/8A&#10;LOrGh3EV1Y/8sYZabfahtvoY5If4/wDgFAGf8YVB8MwBu1wv/oLV5bp9v++Feo/GMbvDEH/X0n8m&#10;rzKzk/1Nfxv4rP8A4X3/AII/qfomSt/UH6s1FswTjtVae18tsCsTx98RtB+FXhW88UeKdSOmaDbP&#10;FHcXIikm8vcyqvyxqW+8392vLG/4KBfs+yj958QIv/BZe/8Axivy7CZPmePh7bCYWpVjteEJSV/k&#10;jaeKhSfvyX3nq9z4V0m5mM8+haVNLJ/rJZbGF3k/3mZaW18JaLHN5n9g6V/4LYf/AIivID+3z+z7&#10;/wBFEi/8Fl7/APGKB+31+z6P+aiRf+Cy9/8AjFev/YvEvLb6nX/8An/kZvFYSS+KP4H0VcWUd9ZG&#10;OSGKaKRP3kU0e9JP95W+9TdP0a302yEFpZ2tnHI/meXaxrEu/wDvbRj5q8DtP+Cgn7P0H3/iLF/4&#10;LL3/AOMVNJ/wUH/Z6X/V/EWL/wAFl7/8YrCPDWf8tvqda3/Xqf8A8icLxNDm+JH0I0cUMQ5/1fav&#10;mz9lLwdquk2/xU1vxz4durPWfFXima58vVrZVe4s1VfsrPFyq7dz/wAOc9fu1I3/AAUO+A7D/kfo&#10;uen/ABLb3/41WZN+3z8BpZufH0QH/YMvf/jVethcqz/CYWvhaWX1f33LeXsp83uy5vd93rL/ANJK&#10;Tw9ScZzqL3f7yPouaxtZPngtLWGXyFt45Yo1V9i/dj3bfu/7PSozplq80NxJFFNdR/6uWWNWeP8A&#10;vbW6r/wGvnoft+fAb/of4f8AwW3v/wAaq03/AAUB+ATf8z/D/wCC29/+NV48uHOIP+gKv/4Ln/kd&#10;Pt8PBckai+9HtGrWtvezRefaxTeW/mRmWJX8t/7y7vut/tLWNe2dtdQywTwxXcUn/LKWJXT/AL5a&#10;vHbz9vf4Gt9zx9F/4LLv/wCNVkyft2/BB/8AmeYv/BZd/wDxqu6jw5n0eX/Yqv8A4BP/AORPYoYr&#10;Ccv8SH/gSPX5Jz53l4piTH0rwO7/AG1vg1JL+78bxAf9eF3/APGqqTftq/CJunjGL/wAu/8A41Xr&#10;w4azf/oCqf8AgE/8j6OGMwMv+X0P/Ao/5n0NFqm/93Tvtkjfu5K+c7b9s/4Pp/rPGMX/AIAXf/xq&#10;ryftrfBg/wCs8ZRD/txu/wD41TfDObLbB1P/AACf+Q54vL4/8vof+BR/zPdpP9I/dx017Hy/3f8A&#10;y1qXSxHLNvQ5rUuIc/PXzE5+zlynVOfs5ckTBltttUFbb+7kq3qF5IJtlY1yJJa76cbnpUYc24Sn&#10;99sSpjqEcHyVnyTeVBWabnzJq7Y0uY9ONHnNqW43/wDXWoZLzfVNp/M/d0+5h3fcq1DlZUaajInh&#10;kC1eVf3NULYeV9+rttcefBWVSOphUXK/dKUybaoSNt+5W1PF537yq8VhumzVQmjohVXKN0q48seZ&#10;W1Hcb4KxRB5c3l/7dbMlp+5rKtbmOOtyykRWrebU002395VW3HkQ+ZUMssk8H7us+TmkZ8nNI0ku&#10;t0P7uppLuT/V1n2q+RDTormRpqzcFcylTOgsxuhzJTb+4/gqra3VQ3WoRefXLySlM4eSUpmLrl15&#10;v7uufq1q19+/mrJe52w+ZX0NGlaB9ZhqfLANQuPs8HmVyOsatHPPVzXtY+zQV5re3Xm/vP8AnrX1&#10;GAwfOfR4bD8seeZ3VjHFP5MldL9nzDXmnh3xF9lg/wBIrttG1qO+mhg/2KMXh6sJFYiM/jNp4PNM&#10;KVtabH5EH7yqNh+9vq0r4/YRsr56tNyfIfP1pylLkNC6g3QVl3j+VB5dWX1DzYYqqTL9prCC5TCl&#10;Br4ygscbVbs/mE0cdSTWA8n93VO3jkS9h/55V035jpnKM0dNof8Ao3yV0wj3isHT7XdXSW8Mpr57&#10;Ey94+Xxc/f5y0037itjTW3Qb6y7W33VvWlv/AAV4tZ+6fP4iUeUvRSx+TVS90+N/OkemSWu2rGPP&#10;hri+GXuHmL3XzwOTmX7L51Z5XzZjV7xEnl1kLfyRw17lLmlA+noqUo86K19feTNS22pcVBeafJdf&#10;vKbYaVsru5Ych6fLS5PM3Yrz7POJHpde1KSexhTzs+ZVPULCRoPMrHvJN97DH/yyjrOlShOXOcdO&#10;jCc4z7C29hsnEj19G/s6mOXQ9ZEfQ3S5/wC/a18v315sH+u/gr3j9jjUPt3h7xP+980R6ggz/wBs&#10;1r9Y4Bw8nnlOr2UvyPG4soylk863Ns4/mfRdFFFf1OfggUUUUAFfAv8AwWC8E+IfHPwR8GWfhzw/&#10;q2v3UXiHzZItJspblo0+zTDcyxqflr76ooA/mf8A+FA/FP8A6Jn4x/8ABBdf/G6P+FA/FP8A6Jn4&#10;x/8ABBdf/G6/pdort+uVv5iOVH80X/Cgfin/ANEz8Y/+CC6/+N0f8KB+Kf8A0TPxj/4ILr/43X9L&#10;tFH1yt/MHKj+aL/hQHxU/wCiaeMR/wBwC6/+N16x+yf8FfiNpH7Tnwq1HUPAHiqysLbxLp8txdXW&#10;i3McUSeeu5nZk2qvqxr+gbg0vSsp4mpUjyyHYWiiiucoKKKKACiiigAooooAKKKKACiiigAooooA&#10;KKKKACiiigAooooAK+GP+CxX/JoUP/Yx2X/ouavuevhj/gsV/wAmhQ/9jHZf+i5qAPsjwH/yJHh/&#10;/sHW3/opa36wPAf/ACJHh/8A7B1t/wCilrfoAKKKKACiiigD4c/4Ks/8kn8Hf9h7/wBtpa6P/gl9&#10;/wAm533/AGMF1/6LhrnP+CrP/JJ/B3/Ye/8AbaWuj/4Jff8AJud9/wBjBdf+i4a+on/yJo/4z7Gf&#10;/JPR/wAZ9gVWnuorSGWSWQQxIu95JPlVBRNcx2kMss0gijjXe8snyqK8XvIbr9pLzoI5brTPhjE/&#10;lmWI+VNrrq38H9214+91ftxXy58cPn8RXP7Qc02l+Hbi6svAEbtFqetRboZtRO7DW1v0ZY/783cf&#10;Knc16zoPh7TfC2lwaZpFlDpunxDEdtax7ESpdK0mx0HTINPsLWKysLaMRxQxDakaf3RWhQAUUUUA&#10;FFFFABRRRQAUUUUAFFFFABRRRQAUUUUAFFFFABRRRQAUUUUAFFFFABRRRQAUUUUARj6U7PpXLWfx&#10;B8N6h4uu/C9trdhP4js4ftFxpcVwpuIo/l+Z06qv7xOf9oetdQCGGaV1IpwlH4lYQ8dRS5yPSue8&#10;KeM9D8a2c91oWrWmr21vO9vJLZyrMqSp96Mlf4l9K6HORTTuTKLg+WSsx9FFFABRRRQAUUUUAFFF&#10;FADelIxGMmgt8uTWL4h8UaT4VsYLnWNRtdNt5p47aOS6lWNZJpG2xou7qzNgAU9gSc3yx3Njhe9O&#10;LZ6c01Dx021wXiD44fD/AMLa8NF1fxjoum6vuVPsFzexrNlm2r8ucjJqZNL4jSnSqVny0otvy1PQ&#10;CeKRiAOlQw3MU8EcscgljkGUccg1l+JfFekeD9Fn1bWdStdJ0u3/ANbdXkqxRR845ZuBzT2IUXJ8&#10;sdzY4Xvn8KVju6c0idOBtP1zXC+Lvjb4B8Ban/ZviLxjouj6iU8wWl5eJFLt9dpOaUml8RdKlUrP&#10;kpRbflqd4vNMdmUcGoLW8ivbaK4gkjmhkXekkT7lce1cD4j+P3w08Iaxd6TrnjbRNL1W12/aLO6v&#10;USWLcu5dyk5HBBoclH4gpUKtZ8tKLb8lc9FYbunNOGdvSuL8DfF3wb8R7i6t/DXibS9ent1WSePT&#10;7hZWjVvulsdM12uQV9KE017pM6VSjLlqxcX2Y+iiimSFFFFABRRRQAUUUUAFFFFABRRRQAUUUUAF&#10;FFFABRRRQAUUUUAFFFFABRRRQB8A/wDBaH/k2Hw1/wBjfa/+kl1X3rYf8edv/uL/AOgivgr/AILQ&#10;/wDJsPhr/sb7X/0kuq+9bD/jzt/9xf8A0EUAWaKKKACiiigAooooAKKKKACiiigAooooAKKKKACi&#10;iigAooooAKKKKAIj1r8L/jP/AMli8e/9h7UP/SmSv3QPWvwv+M//ACWLx7/2HtQ/9KZK+az3+HT9&#10;T908J/8AfMX/AIF/6Uz9tvBH/Il6D/14Qf8Aota3Kw/BH/Il6D/14Qf+i1rcr6SOx+H1/wCLL1Y+&#10;iiimZhRRRQAUUUUAFFFFABRRRQAUUUUAFFFFABRRRQAUUUUAFfPH7T/iHVtCvdG/s6zv72GTaLj7&#10;FtRok3N825mFfQ9fMn7VXwdk+JPijwzrA1S702HQ0+1SRQysqSbZN3zKv+7QBzd58N9Tvdc0bXP+&#10;EglhtLFFubaKaVkff/t/wtXWeH49T1TXJpJLy0m0r5Yv9E+/v/i31D4d8eaH4hn/ANH87+yraBov&#10;tc3+p+VvmX/erS0nULHSLHU7iz8n968svmw/Iny0Aea/GLwXbeMvHGmXEkPnxaY8Uvm/c8v7y/f/&#10;AIv93pVj+z766nsrPS/7Oh0+J2+0edF88m7+H5V+8tcX8P8Awfrmg+P/ABNqEc039n67fNcxxavL&#10;5zybtzMsP92Nfk2e26um0PxtbeJvGPiDS7jRdR0yLTEX7RLN8kMif3onoA7LR/ANjpHhWbw/ef6b&#10;pUv72T7X86fe3Nv3Lt+81d5oOnxf2HZW/wDqYok/d+T8if8AAP8AgNcDpPiKxbQ9T8yG78qxT95/&#10;H5m7+49Yuj+JvEPiP95p9l9i0TyF/wBdu+0yJ/vq1AHdaxr1t4fn/tC8mlhii/4+P43k2/d/+vXH&#10;/DHxhY65fTaxZ3vnRandNLb/AGz/AGfvbK1NS8O/259i0/UP9bdOv72Hd9xfmb7tcLDJq+pX039j&#10;+Gf7M0rQ77ypIrza/mbfutFt+VV9aAPaPiFrEvhLwrNeRzeTLvXy/wD4n/ermbGxtvEPgfTI7jTJ&#10;YPtKLc/w/u/4vnq54iuLbxb4cmk1zyfsm9ZY/J+Ty65GPxJrifYvD95pn/EvlgaX+0IYvJSNPur9&#10;7+KgDpmji8P2M32z/TYpXXy4ptr/AOz/ABVY17XNT0Gx8zT7KLU/tO7y4of7m3/0Km+JrG+g0OD7&#10;PD9ttLbb+6/5bSIq/wB9q2vBN19o0P8Ad6Z5Onyp5tt53zv83/s1AFHw3rX9t+HP9IglsorqD7N5&#10;v+3/AHvlrxP4I/suy/CDxVe65J4g1DWdPuZ5ZY4ruXzvkZt3z7v4q+grjSfP0q90u3hh0yX5pY/O&#10;+f738T7f4f8AZrzXw/qmueH4JvD+qaZLNLYp9pk1Xzf9GkTd91E3bl/lQB6tdW/2CD93D5M0v/TL&#10;/P4VxPizwXoes65NcXllN/aFrB5vm/Lv2N/c/wBquD8aapqfxn1X+w/+Jj4f+yutzb6hDL8km3/Y&#10;X5mX/ZavTPHF9baX4ch0/wAmW9u76Dyo5f8Ano6ruX/d+7QBVuri28H+DofMhlmi+Xy5Yfnf738b&#10;1ix/Ez+1vEc2h6hDN5v2XzftUPyQ/N/ttXN65rF9pPw58Mx65pktldy7oriKGX5433fL8/Py/wAV&#10;ai29jFYw2dxDFNd7PNj/AI3+X5l3v/F7frQBm6f4g1Pw54xmt7iG7vdPup1it5fvp/6FV7WtLttE&#10;vr24jnlvdQvn/wBV997ZP9j+7WxZ+Irmynhs5NM+2y7JZY5YduyNN23+L+L/AHa5fXviZodh9tj1&#10;D9zLbf6yWb/lnQBxPhvxJ4e8TeI/Gej6PNNZarY7bHUZfv8Alzt93Zt+b/aNeofD34b21rrn9qXk&#10;02p3cVqtt9q835JP4vuf8Brnf+Fd6ZdWP/CSWf7mK62332vTvk+0p97d/eb/AIFXr3hGx/tSCG8t&#10;/wDQvNRZZP8App/s/L92gDznwr4P1xfjF4g1zxBewzaVs+zadFZytsjgZt3zo38X+0tXviZfeJbD&#10;w5qdn4P+yWWoSpL9nu7zd5Pnfw7/AOL61NJqVzrPirxNZx2UumfYf3Ucs33JPvfN/u1x83izTJb6&#10;HT9Qml/sS2g/0i7m/wCe27czJ/Ft/wBmgDhf2d9S+I0HxGvbzxxDD5vkLFJLDK3k3O372xP4fmr3&#10;ix8QaR8YfCus2+oaND5Vjui/4mMSumz7u7vXjvx48E+JdZ8R+Erzwf4stPD8XnrLJ51tI6SQ/Lt+&#10;7/E3+1XvXgnR/wC1LGa3/wBTFF/x+y+VsSR9vzbP9mgDgfhr4JitdKstHj8mG0sZ5ZbeKH/UyI3+&#10;7/kV6Q1x/Y199njhlmilT/VWf9//AG91WtJXSNGg+2Rz+TaWrt/8TXMyalL4j8VXv9lwzebFAvly&#10;+b8mxt38FAHGt8Qr7wb4jh0/WNMm/wBKeX/ia/L9mj/uq/zbt3/Aa7rwzHFeT6zcW97NNd7/AN5F&#10;NL8kb7f4K53/AIQO2gnmjuNZ+263qf72O0vPnh/d/KzbP71d14J8My6R/aclx/y1dZfKh/v7f9qg&#10;Di4dPlfVYbjVJpvtcSNFH5PyJJ/tbK434jeJL6/1Wy0+80zUbLynWKPWodqW33vl/i3fM1dF8SNF&#10;ubXxH/aml6n5N3K6/upvnh+98zbK2vEml2PiGeG3vL2HzYkW5k8n7nyt/Hu+WgDkfAPij4gvrk2n&#10;65DaTaf/AMuX2Pd5391Wd/8APNcX4b+DPi/wfrk39oeJodTi+3fbpIvm87Zu+Zf7tfQU2hx/8JVp&#10;l5p/lQyxbf8Ac8hm+b7v8Vc38atSsU0ry7zzbKKWfyvNh+R9lAGHofw1tYv7Zk0+b/iYXMEstt50&#10;u+H5v/Zqy/h38Pdcl0qG88QazNN5W79183k/K38f9K6TwrJplhBZap/rorWBoo5fN+TZ/uf3v9qt&#10;7WL6xvZ9Tkt5vJi+y/6qbdskT+H7v60AZPh3S9I8a+TqFvD9iiin/wBHi+4+9fl3P/Dt/ir3LRWl&#10;8jy7j/W/8tP4Er5h+Fvh2LwRqsMdvpmo/ZJX/wCXy585I3ZtzMm77tfTH9sef/q7L97L/u/99bKA&#10;GzXVsvneX/ra5HxA0ss/2OSy+22kv7qSLyq6q30+Wwg/0jyf3X+s8msnxVY31xBN/Yc0VlqEsDfZ&#10;7qaJnhjfb951X7y0AO8A6bbaDBe6fbzS+VE6/upvuR/7KJ/CtXPGGoRaXpU0kn/LV1/7Z/drj/Du&#10;tXOl6VD/AGxew3uoRbvtF3afIlzt/i2f3dtajeMND8QwTSR3sM0USNJH/wAB+b7lAHM+IrGLUoP7&#10;L0uHydVutsv2qaLfDHtb5v8Ad+XfisvVtL/sH7FqFvZRanqFrOttJ+6Xztn8Xz11EevRRedeRwed&#10;FFa+b+5/7621VjvPPg/tD/U2kqLcyRfNvj/ytAEnhfw74e0v+09U0+H/AEu+3S3Ev8e/+7WHdap/&#10;wk3nW9vDN/or+b++/wA/drpNB1bSEg/4l/8Ay13S/vv/AEKtDWtH82+0yT/Uxf62SX+D/d2L/wDq&#10;oAp61q1za6V/ZdnDDNdxQLL/AK3/AID8lSSafY6zY2VvqHnebKn7yL+CuH/4Tr+2YNTuJIIZvs10&#10;1tH5P349vy7n/vL/ALNR+A7rV/Aulanea5e+dpW/7Tbyzbn+dm+7838P+zQB2lmsXgWxms7y9mmi&#10;l/1f2z53qj4gm1fV/AE0lnDNZahF/wAsrv7/AN7+P/eqHx5bxeKJ7L7RDNPF5a3Mfk/JTdB8aW2v&#10;WOp6Xo83/EwsZ/KuIryJn+dl+7/wFaAOi8B3Gp+IPA8NxrGmRWWoS7opIofuf7NZ/gXVLnRNVm0O&#10;8hihlif935MXybG+787fxVoaD4gksLGyj1SH7F96KT97/H/D8i/3q5W81L7B448yz/fWksH7uWb5&#10;6AOu+IWrRabBNJJ/9nvb5f8AvquV+Hsd94e8AeXHe6hrMtqjf8fku+5/2d9Y/wARL6x8c6VD9nvf&#10;3UrrFJLDLs+dW/76re8N+Iv+Ecsb241CH/iVWv8Aq5f+eny0Ad14T1KXxD4chuLiDyZblG8yL+OO&#10;obO1l8M+dZx+dNFK7Sxy+bv/AO+6r+Gbz+1PJ1S3/wBC0+VPKjtZvv8Azf7vy1YvLjZqv2OOGXzY&#10;v+Wvm/JQBtaLr0V1pXl/8vf+q8quHs/hnY6H44n8Sf2nd+VLO1zJFNLv/wB5Uq1rHji28OeTbyWX&#10;72V/K82H7kb/AN1/73/Aa1tNvP7WsYftH/LX/Wfwf98UAdNHa20X+kR+d5WzzY6y7prZ/J+0eV/p&#10;L/u6q2erXzar9jt/KhiiT93/AB/991rSW8X/AB8XH/LKgDi/Duuefqt7HJPLZTf88pvk+T/Y21JY&#10;3Wry+KoZJJv9E/55fNv/APiataasWrX02qSaZL5sUnlRxeav7xP71a2nw/Z76a4uP+Wv+fkoAt/F&#10;1tnhqD/r4X/0Fq8y0+4i8+CvSfjGu7wxAP8Ap6T+TV5GY9sQFfxz4px5s/f+CP6n6NkkOfA/Nnkf&#10;7ffhvUvEv7MXivTtH0y51PUJZ7Hy7WxiaaWTbcxs21Vyfu1+SK/Af4lLz/wr/wAUZ9P7HuP/AIiv&#10;3VgurlDE0ZzLWxZX1zcH564+FePq3CWAlgYYZVFKbldycd0l2f8AKcuNyn28+eUuh+CA+AfxMJ4+&#10;Hfik/TRrj/4ik/4UN8S/+if+KB/3B7j/AOIr+gS2Uv5wjml8yo7uwvo/+W1fYf8AEZsTb/cY/wDg&#10;x/8AyB5Mcpp3/iH8/wD/AMKH+I//AEIHigf9we4/+Io/4UP8SP8AoQPFB/7g9x/8RX73TR3UH+sm&#10;kqzDu8nZIZfyofjPXX/MDH/wY/8A5A2lksIx/iH4Ef8AChviQP8AmQPFH/gnuP8A4ij/AIUV8Rx1&#10;8A+Jv/BNcf8AxFfvZNfSr+786snV7+6T/VzVcPGTET/5gY/+DH/8gbU8gVSXxn4T/wDCjPiNn/kQ&#10;vEv/AIKZ/wD4ig/Az4jKefAXiUf9wmf/AOIr9zrS6l/jnlq1NNLLD/rpcVo/GLEX/wBxj/4G/wD5&#10;A2lw7GL/AIh+Ev8AwpT4h/8AQi+I/wDwVT//ABFH/Ck/iF/0IviP/wAFc/8A8RX7oPNiH95N+9rP&#10;mu5B/wAtv0rSPjBXl/zAx/8AA3/8gdEOGYT/AOXjPw9b4KfENT/yI/iP/wAFU/8A8RUZ+D3j0f8A&#10;Ml69/wCCub/4mv20vLmTHWuevnkP/Lb9K7qfitXqf8wcf/A3/wDIHfR4Pp1N6z/8BPxpb4ReOUPz&#10;eD9dH106X/4mki+FXjTzf+RU1n/wAl/wr9dbvzWh+9+lZNwpgh8zd+lelHxLrSX+6r/wJ/8AyJ68&#10;OAqEv+Yh/wDgJ6P4Wm8+CH/rmta5m2ebXGeFtQjcfJWtqF7X86V6L9qfWVsM1WlAq382ZvkrJmkk&#10;kmres2iuqbfRxQDy/JreE+T3DshUVN8nKYaW3mCYVQjtNs9awm2Tf9MqzpxJHNXdDmPSpTd5Dza5&#10;qeO2xUyruFOu4/L/ANXUSnzGbnzMpzrt/d06GKSGatGC382rcdrWUqqiZTrqKJ9Ps/Mh/wCAVCye&#10;VL/qcVZ+0/Y6tK0c8O+SuLnle55TqO/Mczf3HlTeZV5L/wA4fPTNesdx+SspTt/1ldyUJwPTUY1Y&#10;RLl/JthqjaSbaLiTb/rKjSSNq0jH3TphH3Tbtk8+0FSwQ7aq2Nz5EOatSahHFXJJSvY86fNzckRb&#10;qb7GN9couqyXF7VjX9S4rJ0yDH7ySvToU1Gl7562Gw8adLnmGryViXmrRpZ7JP8AWVreJZYxZHyK&#10;+evFGvSpfTfvv30VfW5JlU8znyQPoMJSjWgdlrmpSXV/DH/zzrP1u1js4IfMri9C8W7Ljy5K2PE+&#10;rfbYM19vPI8Vg8TTw9aPKu57MY8pakmie3g8utPwhr8UOtw20c38FcU159lgh8uqvhmaW48VQ3Ef&#10;9+vX/sNVMNVnOWkU5FSjHlPp7RW3/vK2Lw+bDVDQIftMIf8A3au3X7ivwurb2p8fWl+9MaOSRZvL&#10;rRhG3/WVmxxyNVmO5/gf/W1tNcx1TXMaK3G2s2ZsVcs13z+XJV2S1klh+SKsLxgcalGnI2fCMn2m&#10;Dy/+WtdtbQbZs1xHha1kt5vMr0jTrH7T+8r5nHyjGcj47M5qNSQgsts3yVtWtvt+d6kGm8+ZUqwy&#10;JXzs6vtPgPlZ1ucZMsctUXhkt4a0E/dz1PcndB+8hrLm5WYKfIcJrkfnwf6nzqwVj/f+XHXWa1H5&#10;UM3l/wCtrH0nT5Lqf95Xv0qnLSPpcPW5aXOV0tJJDsx+7rbtNJjNbtvpcafu6uzW9tZ2e+euGeJ5&#10;vgPPrY5t+4cTrdxHY2M3/PX/AJZ1wjw+W0Uk/wDra7fUJI9TvTI48mLfXIeM/EGnaXN5cHWNP9ZX&#10;0GBU/gjue/l/NfkhH3pGP4gnS2tptkP8FezfsPTXM2g+M2uIfK/4mabB/wBsVrxDX9Ys7Wwa7u5v&#10;NOxZPLr239hzXP7d8NeMpxD5Mf8AaaeXH7eStftPh9SnHMoy5dLS1+RjxUn/AGBV93rH80fUNFFF&#10;f0qfzuFfNP7dvxT8Q/Dv4PWWkeDruTTvGnjTXLPwvo1zHJseOa4faWWXpE20Nhj069a+lq+PP+Ck&#10;Fu2keCPhT4zuAf7E8F+P9J1vVRDl5RbLIysyJ/E3zd2X60AeXfHT9jzUv2V/htP8Xvhh8RvGN341&#10;8KFNS1T+3NX8631q2WRWuFmT5f8Ae2/Nu27cFiGH3j4E8WWPj3wR4f8AFGnljYaxp8Go2/mxsj+X&#10;NEsi/K3K/K33a8O/b08b6Lon7H3xFuZL2K4i1jSjZaeLSVXe5muGWKPyufmXdIrHbn5dxr1X4F+G&#10;L/wT8EPAHh/VPK/tHSPD2n2Fz5L7082K2jjba3Hy7loA+YvjHoepftbftY6z8In8Va34f+HngjRL&#10;W912PQrn7JLe6hcyxyQwPu+/H5K7tyg7W461S+F/hjVv2Nf2u/DXw1tvFuta/wDDD4haXcyaNYa5&#10;dNdzadqFttkmVP7qsrbt21Qd+DuKbq6P4dzxeBf+CkvxdstXljgl8Z+GtK1PR5TKuyVLdFtZEJbH&#10;7zzOka7vl54pnxueLx3/AMFDPgDo2kSie/8ACGl6vreqj+COCeNYY13Ln95uX7rbeHU5+agDN8f/&#10;ALL83jvWta8X/tK/F7+xdPk1H7N4e0bw9rzaTpGnw7PlG6dV8y4ZVLH/AHG5YcJz37Jvj34n3/wR&#10;+NGkfDi91H4l6dod6tj8PfFXiiXyf7R3r5cw3yjDQ2zL5i7vv7tmV6L9AaN4g+FH7afh/wAQaJq/&#10;h/8AtmLwrr0ljqOg+IbVUubK9jVo/MMSuSqsryqrd/n/ALprxj9laPTvg/8AtTfHXwJ4T1nyfg34&#10;esrfUpLSa6WWx0XUJPmniWU/6lflmzGW42NnlaAHv/wTytk8HjxR4k+Mnjuz+Kcdl9tvfF41xlht&#10;7pU3eZ5X/PGP7u3cPkXqtewfsPfF3xV8cv2afCXjDxjHEuvXQnillhi8lLlI5WjWbb0G4LuO35c5&#10;xgcDhNW8Ra/+3FfN4d8NQ6x4S+Bo41nxLNE1pceK03Mv2bT/AOJbVlXLz8M4OwADdu+o/DfhzTfB&#10;+hadomi2UOmaTYQLbW1rax7IokXhVVe1AGxRRRQAUUUUAFFFFABRRRQAUUUUAFFFFABRRRQAUUUU&#10;AFFFFABRRRQAV8Mf8Fiv+TQof+xjsv8A0XNX3PXwx/wWK/5NCh/7GOy/9FzUAfZHgP8A5Ejw/wD9&#10;g62/9FLW/WB4D/5Ejw//ANg62/8ARS1v0AFFFFAEUeCOmBTiKTHI54FeQ/tJftBWX7OXgSz8TX+k&#10;3WsRXOoR2PkWbqrgsrtu+bjH7s/nV06c6s1CG7NKVKdacaUNWz58/wCCrHHwm8HY6f29x/4Dy1r/&#10;APBNfV7LQf2XtU1G/uobSwtdZu5Z7mZ9iRoscW5mJr5i/a7/AGydE/aU8GaNoWn+GtR0WbTdR+3e&#10;Zd3EbpIvlSR7fl/36wP2ev2ntE+F3hK08LeKfD+oeINCttRk1aPT7OSNIbmdvL2tcbvvLH5e5V6b&#10;uTnatfZywGJ/suOH5ffvsfoEstxf9jRw/s/f59j9Djoet/tEa5Z6hq8M2jfDG2K3Nlp/mvFca1/d&#10;kuE4ZIf4hG33h1+98vuNtaw2dvFBBCsUMabEjjG1UXsK474OfEu1+L3w00PxfZ2UunW2qwfaI7aY&#10;qzxjcRgleP4a7cd6+KknB8ktz88nGUJOEt0S0UUUhBRRRQAUUUUAFFFFABRRRQAUUUUAFFFFABRR&#10;RQAUUUUAFFFFABRRRQAUUUUAFFFFABRRRQB+fvxI8IeJ9R/av+Lvi7wVJJ/wmnhG20jUNOsVDMmo&#10;QtbKtxbsowW3KOPfj+LI+xvhR8StJ+L3gLSvFWizn7Ffx58l+XgkHDRvjoyt/jXkXwnAP7bfxyIP&#10;B0/Ruf8At2FY98i/smfHYX0ZEHwu+IF0sVxEAoj0vVSuFk2hcrHIF2+m7rgKK8mj+4cqvRuV/wDw&#10;Lc/QszisyhTwb/iwpUnT84+yi5Q/9uj/ANvR+0aX7BR2/Djxr/2OOpf+hJX0yikfWvkr9kHxVp3w&#10;/wDgl8Rtf124+xaXpfirVJbyby3fy0V13HaoJ/IGvrKOVZFOD+NdmFf7iHofO8QRf9p4ifTnevyX&#10;+ZZooorqPnwooooArog2AYz6V5t8Z/jJ/wAKb0/TbkeDvEfi/wC3StH5Xh6089rfaN25+RtX0r00&#10;Zx0xXmnxk8U/EHw5Y6c/gDwVbeMLiWRhdx3OpxWP2dMfK2ZPvc9qznJqD/4c7MFTjUxEISimuzfI&#10;v/Auh5Q37cDBRj4L/Ewn30TH/s9exfCL4oH4s+F5dZfwxrfhRY7hrY2PiC3+z3B2qreYFyflO7g/&#10;7JrygfFj9pFU4+BemAev/CU2v+Nes/CTxF408SeHp7nx14Th8Iayty0aWdtqCXivDtXbJuXgHO4Y&#10;/wBn3rloVJSl70n81Y9zMsJSo0OeFKCd941ozf3Rkzf8XatfaP4Y1i/0zTDq+qWtpLLa2EcuxrmZ&#10;VJWPd/Dubj8a+CPj54O+LWp6t8NPHXxP1WwtD/wlWn2Vn4U0os0Np5krSeY77sNJtTb347jpX6JB&#10;pMrlOCDxkcV8yftzknw78MWbgjxzpoJ/7+UsbSVSlKXYvhrHSw2Op06cVed9XG7tZ6Lt/wClHt3x&#10;Wh168+GPiqLwtIbfxG+m3H9nS8ErceWfL6/7VfJ/wD039nK4+CGly+MB4Wm8TfZpP+Egl8SFP7S+&#10;2YP2jPm/vfvbsbfw5r6H/aj8da78NvgJ4x8ReHWMOtWNsht5/J83y90saNJs6fKrs2TwNuTwK4H4&#10;afsffCy/+HmnSaxo0PjDVtTthe3mu6i5kurqWddxkEqt8v3uNp98k81NZSnV9yKenXY1y6rSw2WS&#10;niKkoKVTRw+P3V71/h096PL/AHiv+xJJrVl8Gte/0fVbrQbbWb4eF7bU/klfTV2+Qqbvm253r838&#10;q8C/as8KfGTxx8L28d/Ee6sPC2jaZeWx03wfp+Zn3yuqGSeUNjzE3cderDCd/ob9kvxDqVtrnxQ+&#10;Hd9rV54m07wbq0VvYanfz+bcNDMrN5Tv/F5bI3JOfmxxtApf+Cgj+Z+zRragci/sec/9PCmuarTV&#10;TBv3n7qf4Hu4HFTwnE8OWnHmq1Ia25nyztLS/wBqUX73u8x7H8UvGX/Cu/ht4k8USQmUaRp8175U&#10;fzZ2IW74rwL9nH9mnwR4m+D2meJvG+gWHirxT4rtTqOp6nfl7iR/OLOm1n5jISRVOzByOp4Ney/t&#10;D6Tda/8AATx9p2nweddXOiXcUUWVXLGJv71ZX7Kmp2us/s6/D+6tZBIg0e3g3DcPnjTy5Fwf7rqy&#10;/hXfKMZ11GXY+UoVquFyqdXDycXKok2nZ2s3Ff8AgX5f3Tz/APZiif4ZfFD4o/CWOeVtF0O5h1XS&#10;IPMaVLS2uUDeTvcluODt6ZLcnNfPXwj+KPwKtD4v174j6TYa9r3iDxHe3qWMujHUJtOh3fLG0hQ/&#10;L/ENuOvSvevhvJYa1+1T8ftYlj+1+H7ewsdOvSY2fMiQfvIvK+83Ct0XntXsfwMi+H0ngG01D4Y2&#10;en2XhW+Zpo20+2a3Ej7trMyMobd8uPmGa4o05VFGMJL3XLfX7R9HicZSwsq1WtTqSdWNG7jLk97k&#10;5pcz5Ze9KXvFH4ERfC3WdCfxL8MdN0SCwvcRSXGk2aW7fLyI5FCghl3H5T/ez3r1Exh2yVyB05r5&#10;Z+Hul2vhP9ufxlpXhaCOz0K98NwXuuWlrkxJqTS5jZ+ySNExbA+9uzX1WRkY7d69ClK8fR9D4/NK&#10;Kp1oyjJtTipLm3s1sySiiiug8oKKKKACiiigAooooAKKKKACiiigAooooAKKKKACiiigAooooAKK&#10;KKACiiigD4B/4LQ/8mw+Gv8Asb7X/wBJLqvvWw/487f/AHF/9BFfBX/BaH/k2Hw1/wBjfa/+kl1X&#10;3rYf8edv/uL/AOgigCzRRRQAUUUUAFFFFABRRRQAUUUUAFFFFABRRRQAUUUUAFFFFABRRRQBA42/&#10;L+dfhn8aF/4u/wCPTn/mPahx/wBvMlfd/wC2D+2N49+BPxYj8L+HLXRpdOk0yG88y/tnkl3s8ink&#10;SKMfJ6V+eXiLXJvFXiLV9YvTGLrUrqW8uPJG1d8js7bevy7mr4/OcTSqONKO8Xqf0l4aZJjMAqmP&#10;rJezrQXJqfuh4H58G6CRx/oEH/ota2gdzDtmvzp/Z1/bn+I3jb4oeC/BN9Z6Cmk3cyWUjxWsqTbF&#10;jP8AGZCN3y+lfovkON2flr6PC4mnioc8Oh+IZ9kmLyPE+xxaSc/eVnfS5NRRRXafOBRRRQAUUUUA&#10;FFFFABRRRQAUUUUAFFFFABRRRQAUUUUAFcF44eO51aOwMWZZrbIl/gHzNXe0UAfO1x8N9I1TXNF8&#10;ybyZdMuvtMcUMXySP/wH5ajvNJsdJnvftkN3NaRP9p8r5vvt95f/ALGvo2igD5mj8Iy+JtcstQvI&#10;fIiidZbeKHcnl/3d7/7v8NZfja61PwlpU95Ho39sy/N5cUP7lNm7btd9pr6tooA+VPBfiCx/4RX/&#10;AISy4m+22kqNJ9khtmR49rbduz+Kj4d+LpfiHpX2jT9Gu9MtJf8ASfNmib94jbtv8I/+tX1XRQB8&#10;tfB3xRc+Mr7xBZ6hZS2Uujz/AGb7XNbN+8+99xP/AGauyt9J+xfbbe3h8770v/XSvc6KAPjzXPCu&#10;r63rk1nqE3k2nzSx2kMTb49v3fn+796pLr4F65r19/xOPE13Np8UC+XFDF5L+evzff3fd/2a+v6K&#10;APBtFb+3PDk0dxDN9rtf+WXzf3f/AB6vK7jx5fW8E0dnpl3D5U/m/vomfzNrfMtfZtFAHzZ/wkEe&#10;uX2ja59tm8qx2+ZaQ7neTd/u/drpv7BvtOg1PUPOivYpU/dxeVsf/dfdXttFAHhE1rEkENx5P2KW&#10;KRZf9V/n/vmuN8H6t4hvdDvbjxBZRQ3cs8sVv+6+TZu+Vv8AvmvqmigD5I8F6LfLrl74fvJvtsWx&#10;pbeWaJpvk+8y76uato8v2HTI/sU1l5s6/wDLJn8xP4v92vquigD4yvrz/hA/FUOl28N3Np+sebL/&#10;ABOkb/8AXXbt21h6H4diTx/qdxqll5P2r/j3+9N5m5l++n8P+92r7pooA+XFaK1+2/8ALGKVF+xS&#10;/wAEny/3P4fmq2t5/wAIzBplxJ532uW1W2vYrTdN5e5t27Yv+1/FX0xRQB8xeKNQuYLGaO3/AH0s&#10;rtF5v/POvCfjN4Vl8P33hPXLey1G90+K6+03v2OJpk+Vf7iqdy1+idFAHwV4R8ZaQkE3maNq32S6&#10;tVvv9L3PNHu/5ZIm3cq19BeCYblPO+zw/wCibF/39+2vc6KAPlb4nTanZz3tvJD5Np9l83zYYv8A&#10;x3Z/nNO+A8ct74Hh1S80aXRru53RSRebveRF+633f4v7vavqeigD5+0/TftWlf2pcQ+dq1q8/wBi&#10;/df6tP8A7KqfgvVNc1Kx8vXP3MsTt5csMWzzE/hbZX0bRQB8YfF6bV9R8VaZZ/2NL5UW37RqEPzp&#10;95fl+7WDD4B/4Wnqt7pfiSHUdM8q6823u7OVkSRI9u1f+BV920UAeDW+tWPheCbzP9VbbbbzZv8A&#10;d+Vaj1zR4ovJk8nzrSXb+6m+f71e+0UAfH3h/UND03XNT1COG7hhtf8ARpLSaJkh+VvvIjf7VenX&#10;2kxeJtK8uOHyfNRYo/Ji/wCBfw/dr3OigD5A/s228G+Kr2S41m7vbu6Tyo7Tym2Rovzf8CavVPA/&#10;i7+3vJ8uHyZZf+e0Tb/7v3P4a9rooA4hZr5p4ZPJ/df8tKkvoZYrH/nt8jeZ+6/1ldnRQB8reINL&#10;ii8cWVxpd7NZRXyNLJaTWzP5m1f7/wDyz2/3e9dhH5WqWNlH+5hi/wCWfk23/fLf/Y17zRQB8qTS&#10;a54N8mO8h860tZ18vyYvn2K33f8AaqH4lfEKXVPDl7Jo+mSzfZrqKKT9038X8Xyr/DX1jRQB8UWP&#10;iq+8Jf2N5mjTXv2p1/e+UyeXu/4DX0B4RmufEeh+ZqFlNZS/6ryv/Zkr1eigD5O+K/grW/BljrOq&#10;eGrOGfzbJ/L0+WP55J925f8AgLVsfD/w/qes/Dmyk1z9zqEv72SLyt/lvtXdF/urX0zRQB8xaPq1&#10;zf8Aiqy0/wD10UW7zLrym/u1ueGdNl0jVb39z+6un/55fPX0DRQB8qfE7wDrl/rllHo+p+RFFtlk&#10;tJot6Sf8D/hreXwnc6dBZXEl7/qoGiki+zM/mbq+jaKAPnC38A+Gl0P7RZ2V3N9mna5ji+bfvrmb&#10;iG517xjZahcQzQ6V5HlR2v3/AC3b+J6+taKAPGLXwPLodjDJHN513/zyh3bKNcsb7xDpU3l/6FdW&#10;0/myRffeRF/h317PRQB4deeEYtZgh8v9zLLJ5skX3/n2/N/u1N/whtzF5NnZzS2Xlf8AA/MT/wBl&#10;r2uigDzKbS4rCCy8z/ll/rP9/bWprlrLdQQyed5MX/LT91Xc0UAcVodvF/rI4f3tcvq154h0uCa4&#10;uIYZpd6/Z4oY9ibN38fWvXaKAOO+IVmbrQhCnTzV/rXmqWODseHIr3K4torhNkkfmL71RPhvTX/5&#10;dIh7ba/BOM/D3H8S5n9ew1aEI8qjZ36eiPdwWZrC0/Zcp40dO8nyatrpXmf8tq9YPhjSW/5cYv8A&#10;vmnjw7pg/wCXKL/vmvh4+DuafbxNP/yb/wCRPQlncZfZZ5jpVtcw3pB6V0P2ZFA3iuxXQrEf8uqD&#10;86f/AGVa/wDPBPzNelhPCbH0ObnrU5f+Bf5HBVzKNR/CcLd6XbzrsI/d+gNYl2BCZikP7qvVP7Ks&#10;SOLdD+JqvJ4Z0yX71nEf+A1nifCTH1Zfua9OPf4v8iqeZxg/eueBT3Iuvv8AHz1HHBHPXvR8EaJ/&#10;0DLb/vikXwRoijjTLb/v3XN/xCDNf+gmn/5N/ke1HiKlFW5GeJW9hth8xP31WriHyoK9pTwto8Q+&#10;TT4R9EpJPCmjSj59OhP/AACo/wCIQZt/0E0//Jv/AJEwefxk/hZ8163dC0HmVzJ1iSSavquf4b+G&#10;rn/XaPbTfVT/AI1WPwk8Hjr4fsh/wE/416lLwnx9ONpYin/5N/ke3Q4qwkF79KX4f5nyzPfPJVOa&#10;R1/1lfWn/CpvCH/QAsv++T/jQ3wk8IN/zL9kf+An/GuuPhbj4/8AMRD/AMm/yOyHGOEj/wAupfh/&#10;mfGN1LI8M2yGsm4gklr7gPwd8Fnr4csT/wABP+NH/CnPBQ/5lyx/75P+NdkPDbHx/wCX8P8Ayb/I&#10;7oceYSH/AC6l+H+Z8Y6DF9lh8ynajqkiwe1fZafB3wZF9zw7Yj/gB/xpH+C/gd/v+G7E/wDAD/jU&#10;/wDEM8bKfPOvD/yb/In/AF5wcp886Evw/wAz430/UMTwyYrXvNR+2/8ALWvqg/AvwEDu/wCEU03P&#10;rsNTr8FvBC/c8N2A/wCAH/Gpl4Y4yT/jw/8AJiKnG2Bk+b2Evw/zPkK/j+z+TsrMujJ51fap+D3g&#10;w9fDtif+AH/GkPwc8FHr4bsj/wABP+NVDw0x8f8Al/D/AMm/yKhxzhI/8upfh/mfHa6pH/q6Zdar&#10;th8zFfYP/Ck/Av8A0K9h/wB8n/Gn/wDClPAx/wCZasf++T/jSj4Y4yP/AC/h+P8AkNcbYCL/AIEv&#10;w/zPj7R9X3T/AD10i6hX02nwV8DJ/wAy1Y/98n/GrKfCXwhF/q9Asx/wE/41z1PC3Gzf8eH/AJN/&#10;kctbjLA1H7lKX4f5nyleTCD95JSR3Ilh+evq8/Cjwg3XQLM/8BP+NRr8H/Bg6eG7If8AAT/jUrwt&#10;x/L/ALxD/wAm/wAiVxjhLfwpfh/mfHmr6t5A2VRnuzLD5kY/eV9mS/BbwPN/rPDVi3/AD/jSr8Ff&#10;A6jjw1Yj/gJ/xrrh4Z4yK/jQ/wDJv8jshxvgYL+BL8P8z4ovr+RoKz7a9kf78Nfc5+CngfH/ACLV&#10;j/3yf8aj/wCFJeBcf8ivY/8AfJ/xrePhvjIr+ND/AMm/yOuHH2Biv4Evw/zPhi51SSKb/W0v9v7r&#10;PMlfcUnwJ8AS/f8ACmmt/wBsj/jVaf8AZ5+Glz/rfBulyfWE/wCNbrw5xP2q0fxNFx/l3WhL8P8A&#10;M+B4dXkuZv38tWn1GSOHZHLX3Uf2cvhmevgrSj9YT/jU/wDwz/8ADfG3/hD9Mx/1xP8AjXRLw9xP&#10;/P6P4nS/EXLv+fEvw/zPzzbWri5gm45j3V4V41j+0atNcH/lq9fr8f2ePhuP+ZO0z/vz/wDXrMf9&#10;lX4RS/f+HuiH/t2H+NfW8P8ADWIyPFfWOaMvLU6o+JeXR/5h5fh/mfjxGv2f/rrVy41a5SDy6/Xo&#10;/sn/AAdPX4d6Af8At2FH/DJ3wdx/yTvQ/wDwH/8Ar1+hyhTqz58RHmKfibgP+fE/w/zPyLh1zdB5&#10;ckNSeGdWis9VhuP9T89frh/wyf8AB3/oneh/+A9J/wAMo/B09Ph1oH/gKK5cRgsLVpVKUI8vP5k/&#10;8RNwH/PiX/kv+Z8MfDzx1a6tPNbiX99/y0irtNT1GNR+7hr68039mL4VaVP59n4C0aCb/npFbgH+&#10;da4+BngFf+ZU03/vz/8AXr8Yxnh3UqYjnw9VKPnc8ytx9l06vPChL8P8z4UW6k8+tBYP3O//AJa1&#10;9vr8FfAq9PDNj/36P+NOb4MeCD/zLdif+AH/ABrkn4c46X/L+H/k3+RnPxBwkvhoS/D/ADPjPR4v&#10;tc0W/iuyTRAsHl5r6di+D/gyH7nhyx/74q/F8PPDcH3NHtl+iV5dfwxzOo/cxFP/AMm/yPIxPG1G&#10;q/cpy/A+dtG8OxpF/qq6Cz08RzZQ17kPB2iL0022/wC+KQeDtFU7xpsOf9yvGq+Emb1P+Yqn/wCT&#10;f5Hg1uJY1viizhbCzjaH94P3tU9WtJH/AOWNen/8I9pp62cR/Cl/sKw7WkY+lL/iD+Y8n8anf/t7&#10;/wCRPFjmsYz5uVngjeZ5/wDqf3VTSzyND5de3SeFdHl+/psJ+q0z/hDtEI2/2XbfTZWf/EH81f8A&#10;zEU//Jv8j0v7eo/8+2fN+pIlz/01kqKyvJbaD/plX0PJ8NPC0o/eaFaH6pSyfDfwxLD5baNbNH6b&#10;TXd/xCTMeXl+sU//ACb/ACPSjxPheXklSf4f5nzVrHj+PSYP3cPnS/8AXSuB8R/FHUr6fYn/ANjX&#10;2A/wP8Bz/NL4WsGPrsP+NRS/AT4eyD5/Cemn6xH/ABr1cN4V1aGs6sJP5nrYXirKKD5pYaUn8v8A&#10;M+KLPXL26gleeX8q868beLIk1Xy7v9zFv8r/AFtfo5H8B/h/HD5aeE9NWP08n/69ZE/7K3wjuppZ&#10;rjwBosssn32Nv1r6LAeHsqNbnxFRW8j3aHiBltGfP9Wl+H+Z+Z3jb4kSTw7LOD91H+7j87/Zr66/&#10;4JozyXfgfxxJK3mSf2vHk/8AbBa9zf8AZU+ETHP/AAr3RN3b/Rx/jXWeBvhj4X+Gdjd2fhTQrTQb&#10;a5l824htI9iyPjG4/hX6XlOTYfKaXLSiubqzxeIuNcHnGWSwOHpSi5OO9ukr9zsqKKK+gPyAK57x&#10;n4O0T4g+FtV8O+ItMh1jRdTga2vLK4GUkRv85DLyCMjmuhooA+V/Av8AwTc+CHgDxhY+I7bRdQ1O&#10;XTJzc6fYatqMlxaWT71dWSJv7u3jdn3yea9r+J3wf0T4rXHhO51qbUYZfDWsQa3ZjT7poBJPEflW&#10;Xb95PVa72igDx34+/ss/Dv8AaTs9Nj8baRJPfaZ/yD9Us7lre7tdzKzbHX+9sHDZ9sHmoPgF+yd8&#10;Ov2bf7RuPBmmTDVNS/4/tV1C5a5u51DblTe33V/2VAzhc5217TRQB86/GT9hj4T/ABv8WS+JtW0y&#10;/wBH1+Xm81DQr2Sye9x8q+bt+Viu3723PvW5Yfsi/DbRPgjrPws0XTLrQPDmuRhdSn025aO9vD8u&#10;95ZzlmZ1Xa2flIZlxhsV7dRQB8cx/wDBLL4NxRxImpeNYYo0WOOJdfkCIi9FA28D2r6K+Dfwh0P4&#10;G+ArPwh4dmv5dLtnlkjfUbpribMjl2+dv9pq7yigAooooAKKKKACiiigAooooAKKKKACiiigArjP&#10;in8U/C3wZ8D6l4s8YatFo+iWMfmSTSn5pD/DGi9Xkb7oUcmuzr43/bRtYvFX7Rf7K/hDV4Ir3w3f&#10;+JL7VLmwmRcSz2sEbW5Y91VpHyvR92DmgD0P4K/tx/CT4+eMm8LeF9duotf8hriCw1axktHuUX7w&#10;i3r87KPmKjnbz0VsfQtfGv8AwUbtItF0n4NeNbSGOHxLpPj/AE22s7/ZuMSTeZ5q7T8rK3lp19K+&#10;udbunstHvp4/9bDBJKn/AAFaAPnX4q/8FCPgr8HfG2peE9c1+7utW01VN9/ZNlJdxWz/APPJnQbQ&#10;y917d+civRfF/wC0t8N/BPwnh+Jup+K7UeC7mNZLbULXdMLkurMsaKq7vMO37p5B4OK8T/4JjaJp&#10;+o/si6Zr9zYwzap4u1HU9S1qYxr/AKZM13NFll+7t8tEXb0+9xya4D9ij4HeCPiPY+MNL8R6JHqm&#10;lfC/4m65beFrCaVvJtkZ42/epnE7KfutLuI7UAfQXwR/bb+Enx98RTeH/C3iNxr4j81NM1W1ks5r&#10;hFxuaLeo8z/dX5uGOMUnxx/ba+FH7PPiyDw54s1+Vtdmg+0yafpVlJdy26dFaXy/u7uytz36Yr5i&#10;+IfjfxlrH7ZHwgu/jr4BPw88K6ZqM8fhbVdJlivvtuoNKqQx3d15m2ONl+by9u/PruJT1T9gayj1&#10;7xv+0d4u1SFZfFVz8Q77RLm8MYRvstosawRbRwu3e+f73y5zigD6P+Evxe8I/HDwPZeL/Busxaxo&#10;tz0mjyjxOv3opVPKOvdW9c9CDXyl/wAFiv8Ak0KH/sY7L/0XNW7+ylBF4R/bN/ai8H6PDFZ6BFfa&#10;Vq8drFGPkubm18yZt3XazZ+X7o7Vn/8ABW3RNS8R/sqQWej6bdapdjxDZyeTZ27TNsEc3zbVB4oA&#10;+u/Af/IkeH/+wdbf+ilrfr87tA/4KlXOjaHpunj4A+PJvsttHb5Ebc7VVf8AnlV//h7Bdf8ARvfj&#10;3/v23/xqgD9AqK/P3/h7Bdf9G9+Pf+/bf/GqP+HsF1/0b349/wC/bf8AxqgD7/Irzf42/A/w38ff&#10;CsHh/wAUi6NhDdpeobScxPvVWUfMO2JGr5I/4eu3eSP+GfPHf/fB/wDjVNH/AAVcu8/8m++PP+/Z&#10;/wDjVVCTg+aG5cKk6U+eErNHRfE/9ib9m34NeGT4j8Z6rqeg6KJkt/tV3qEmze33V+VS3Y/lXR6Z&#10;/wAE4vghrGl2WoWZ1mezuoUuIJRqLbZEZdyt0/u18jftnftn6x+1H8FJ/A2n/BbxpoV3JfQXou7u&#10;2eVf3bN8u1Yv9qvX/CP/AAU/vPDPhbRdIf4A+O5/sNlBbeb5bfvPLjVd3+q/2a7f7RxX/Pxno/2r&#10;jv8An9L/AMCPuv4a/D7SvhV4I0rwtovnDS9Ng8q3+0yb32ZJ+Zu/3q6oLgYr8/x/wVdul/5t88ef&#10;9+z/APGqUf8ABV66/wCje/Hn/ftv/jVcTbb5pHmNub5pbn6B0V+fv/D2C6/6N78e/wDftv8A41R/&#10;w9guv+je/Hv/AH7b/wCNVIj9AqK/P3/h7Bdf9G9+Pf8Av23/AMao/wCHsF1/0b349/79t/8AGqAP&#10;0Cor8/f+HsF1/wBG9+Pf+/bf/GqP+HsF1/0b349/79t/8aoA/QKivz9/4ewXX/Rvfj3/AL9t/wDG&#10;qP8Ah7Bdf9G9+Pf+/bf/ABqgD9AqK/P3/h7Bdf8ARvfj3/v23/xqj/h7Bdf9G9+Pf+/bf/GqAP0C&#10;or8/f+HsF1/0b349/wC/bf8Axqj/AIewXX/Rvfj3/v23/wAaoA/QKivz9/4ewXX/AEb349/79t/8&#10;ao/4ewXX/Rvfj3/v23/xqgD64sv2gfh1qPxan+Glv4qtJvHdtuMmijzPOTbH5h/h2/6tt3WvSq/E&#10;zw7+0b4g0X9unWPj7/wqLxjNpV9C0aaKLWTzU3WkcH3/ACtv3l3V9Y/8PYLr/o3vx7/37b/41QB+&#10;gVFfn7/w9guv+je/Hv8A37b/AONUf8PYLr/o3vx7/wB+2/8AjVAH6BUV+fv/AA9guv8Ao3vx7/37&#10;b/41R/w9guv+je/Hv/ftv/jVAH6BUV+fn/D2C7/6N78ef9+2/wDjVex6X+2WdSs4bj+xPDtsZYkl&#10;MF54lkjlj3DO10+x/Kw7igD6gooooAKKKKACiiigDyjwt8IT4W+Nvjn4gf2sZ/8AhJbaytxYGDb9&#10;n+zxhC2/d827/dGK6j4k+BdK+J3gbWfDGtReZpmpweTJ2ZOQyuv+0rKrD3WunUYZtpzQZAoC5wTW&#10;SpwUXBbP9TqnjMROrCs5+/BRs+3Iko/+A2Pi7x9+zJF8Fv2L/G/h+fxPqGsy20s+t/arVWsfNdo1&#10;TypVWR/MT+IqzYJ2+ldZ40+HN5H8RvhL4AsPGfiex0OfTNYvL6T+2Znvrza1qyq05bcNrNw3ZdyD&#10;AY1738TvAln8UPAGu+EryeS1s9XtWtpZovvxhu4z3rmfDfwe1Kx8SeENe17xZc+JdY8PWuoWYupL&#10;GG3+0pctEy7ljwF8vyQo29c81yPDqL5YR093/wAlZ9NTzmVan7XE1f3nNVlt9qdOyktOX4jxf4nP&#10;o6+NX8Hf8JV8RvE15pFlbWtt4f8ABk80cttuT/W395vVXmk2lt00ihQucZbJo+FvG/jHx18M/h74&#10;Jm1/U9G1LxB4h1PQbvW5Ap1S3tLH7QzRsy/L9oZYFjMy9CWPJr2DxR8BtUvviDrPiLwt8Q9W8Gx6&#10;+Ihq9ja20Fyty8aCMSRNKpMEnlqF3J/dU9Vqha/staTZ/DZ/Cdnr+o2hstVk1jQ9Wj5vNLnZ2k++&#10;SfO+Z5A2/wC+jkNz81Q6dXnf9faN4Y7AQowjKXNL3Xqr8r5ZJvZR92TjK3vc3L7z5jnvHQ8Vfsx+&#10;A/HOt6T4hk8TeG7bRmubSDxBeSXWoWl/vCK3myE74CDkxn+IYGNxz5rY+Mdc8Majo2seGb74seJf&#10;FbXttFq1nr+g3S2GowtKqz/u2j2We1WZ0ZOmzB3bs17/AKD+z/azx6/P471yb4ha3rNi+lXF/eW0&#10;dn5dieTBFHCAqgthi33iQpz8oqh4e+AOv2d5pVprXxM8R+IfCemOrwaDdLBEz7P9Us91EqyzKpyS&#10;rN85C79wGDUqVVv3dF+X9f8AbxFHG4KnGUakozknq+WSjNWiuX4fX4vZ83xfEeV/Gu61XS/ihrdz&#10;48X4lW/hEov9jXvga5kWxt7eOFWkadIG3+Z5rP8ANIuMIuON1fR/wh8R6b4t+HWhalpOvzeKbCWA&#10;bNUuo1jmuOcN5qKqqrhsqy7VwVIwK5bxf8GvENx4q1PXvCHxJ1nwg2psj6hY/ZodQgkdUCq0Szhv&#10;Jbb12cH5eOK6/wCGfw8034XeE7Lw7pM11d21u0srXN/L5txcTSu0kkjtxlmZmY9K3pQnCpL+U8zH&#10;YjDVcHSjCXvrl0V7aRs+a6+L/DKXN8UuU7eiiiuo+eIjGOD2FeX/AB4+C/8AwunTPDVr/a/9kHRd&#10;dtNa8z7P5pl8kt+6+8u3du+9z9K9S6mmjGeDmpnFTXLI2oV6mGqRq0pWa2MzXdHtfEej3ulX1uLm&#10;yvIXgnhk+7IjLtZT+BNfOFn+yh418LxHRfB3xs1/w94QA8tNMls4rua2jJ5jhuGYNGqr8qYHy9a+&#10;ougznkUhG5QQ2D/exU1aMKukjpwmYYjBKUaTVn0cYyXraSZwnwe+EOi/BjwmdE0XzZ/Mma5u7+7k&#10;8y6vJm+9LK2BuY1mftD/AAdf45/DS88JDVjo7XM8E/2oW/nf6uRX27dy/wB31r1AAAelKO2DQ6cJ&#10;Q9l0JhjsTTxUcapfvE+a/mVpEyvlucr0b3r5jvP2Otf8Oahqy/Dj4t6x4E8P6mzvJoQtFu4rdm3b&#10;vs7tIGhHzN93n3+UV9QSDC4zkinLtxxRVowqr3h4LMMRgHL2Et904xkvL3ZJxPO/gx8HtF+Cvg9t&#10;D0iW6vTczveXuoX8nmXF5cNjdJK3dvlUfh65NeSz/si+IPCvinWdT+F/xPvvh7purzNeXejjTI76&#10;D7QzszPFvYeWvzY2gfwjnAAH0/jCjAwfSkWQ4ORis5UKcoqPLtsbUc1xdCrOtz3lP4rpSUvWMk4n&#10;lvwT+Auk/Bi21K5S7utd8RatN9o1TXNQO64u37Z7Kq9lHSvVR1NJzjrS8Y9q2jBQXLE4a9eriakq&#10;tWXM2PoooqjEKKKKACiiigAooooAKKKKACiiigAooooAKKKKACiiigAooooAKKKKACiiigD4B/4L&#10;Q/8AJsPhr/sb7X/0kuq+9bD/AI87f/cX/wBBFfBX/BaH/k2Hw1/2N9r/AOkl1X3rYrts4B/sLQBZ&#10;ooooAKKKKACiiigAor5X+EH7THi7x1+2t8V/hLqkGkw+GfCunR3NlLBbyJdyO32f77NIVYfvX+6o&#10;/hr6ooAKKKKACiiigAooooAKKKKACiiigAooooA8K+Lv7IvgH41+KV8ReJIb97/7MtqDbXjxoUVm&#10;YfKD1+Y1xf8Aw7g+D2M/ZtXJ/wCwg9fUewNyDz618Y+IP2vfG+k/8FEtG+BsNpor+Dr2BZZJ/ssn&#10;27/jwkuD83mbfvIP4Olck8Jh5vnnTVz36HEGb4alGjRxU4wjslKR6L4J/YZ+F3w88YaZ4l0q01JN&#10;T06bz4PNvXdA3+7X0Sq4zjp2oXJ7bf1pwGRjNb06VOlG0I2PNxmPxeYTVTF1HOS6t3JKKKK0OIKK&#10;KKACiiigAooooAKKKKACiiigAooooAKKKKACiiigAooooAKKKKAGAjHSkzntS52r1rxq7/au+Ese&#10;l3d/H4+0S5itZJY5IoboPKHjYqyrGPmbleMDB6jIrSFKpW0pRcvQcITqPlhG7PY0bjmgnd/F+lcD&#10;4T+NHg7xobNNJ1uKeW9i82KJwyOR6YbGG9q7wn/Zz+NcdOtCo5ckk7b2NK1CrQlyVYuL89Ceik3U&#10;tdBkFFFFABRTPuU7dQAtFFFABRRRQAUUUUAFFFFABRRRQAUUUUAFFFFABRRRQAUUUUAFFFFABRRR&#10;QAUUUUAFFFFABRRRQAUUUUAFFFFABRRRQAUUUUAFFFFABRRRQAUUUUAFFFFABRRRQAUUzfT6ACii&#10;igAooooAKKKKACiiigAooooAKKKKACiiigAooooAKKYrU+gAooooAKKKKACiiigAooooAKKKKACi&#10;iigAooooAKKKKACiiigAooooAKKKKACiiigAooooAKKKKACiiigAooooAKKKKACiiigAooooAKKK&#10;KACiiigAooooAKKKKACiiigAooooAKKKKACiiigAooooAKKKKACiiigAooooAKKKKACiiigAoooo&#10;AKKKKACiiigAr5r/AGyfg54v8c6b4I8d/Dm3s5/iJ8PtV/tfTbS6O3+0IGXbc2Stu2r5qqnJ/uYD&#10;JuzX0pRQB8Matonxr/bF+IngKw8efCz/AIVR8O/Cuqxa/qMWoavFqT6tPH/qYU8oIy/x/N0G7J3f&#10;KrfUcHizxPq/xY1jwhf+B5bfwXFpa3EPis30bxXkzMqvbeR99eGc7s/we9eiUUAfAvgFP2gv2NtO&#10;1/4beFPhFF8VvCEN9c3/AIZ1i01eOzWygnZpPszxPudtsjO33s/O3OGG2zo3wD/aE+AXwX8Pa94D&#10;1LTtZ+JMuvXviXxroJ8tbbXnuvmaPew/1ke1UDRtGDuY87Vr7xooA+I7/QfjT+1/448C2/j34Zxf&#10;CPwB4S1uHxJP9q1iK/vtSvId32eOLYF8tBvfduX8eNtNudE+NP7KPxn+It54B+Gn/C2Ph/491FvE&#10;MdhZanHYS6TqDbVuSxlD7vM+RvT5Vxt2stfb1FAHzJ+x98IfGXh6+8ffEz4nWlpZeP8A4g30d7ca&#10;ZbvvbTLOJPLt7RnB2ttX0/Esa+m6KKACiiigAooooAjPUUxsdAMn0qtf3sNhY3F3cSiGK3jaWSQj&#10;GFUZPXtxX5MeL/G/jv4oXvj74paXr/iDS9JsdUthFDDfTIltHMzLCvyuFXbthYrt6yrXq5flssxc&#10;rS5Yxtr5vY68NhnXbvKx+ug5FGOMVwXwV+I9v8V/hb4b8V26iH+0rVJZIs7vLl5WRfwYN7+teB/t&#10;5ftC+IPhZpejeGPDEsum6lrcUs8+qx8vbwRsqlYv7sjMw+bsAcc9OWhgatfE/VYL3v8AIzp0Z1Kn&#10;sup9bb1Tg/KfSnZznivz9f8AYs+NN34eGu3HxQvR4gkQ3r6V/aV3jzm+Zl81ZNu7/djxnjpzXoH7&#10;Cf7RniD4lT6/4L8Y3supa/pCLcW9zLEqS+QreTJFLt6yRyDlm5bf3wa7q2WpUZVcPWU+TexvPDLk&#10;lOEr23PsaiiivGOEKKKKACiiigAooooAKKKKACiiigCFWHKjjHanDFfI37Leq6jf/GDxHFd6ldXc&#10;Udvc+XHLcSOo/wBIH8LGvrgkH5c142VZjHNMP9YhG2rX3HrZrl0sqxP1acubRO/qIW2gk/jQUxjn&#10;kd68E/bCv7nT/AejSWt1dWUp1NcyWkzRv/q5O6kV554K/Z58V+OPC2m69D48u7SG+hW5jhmkuHeP&#10;d/Du80V52JzmtSxksFhsO6kopS+JLf1PSwuS0auCjjsTiFSjJuPwyf5H18EAwcZNBUAdMe9fPngH&#10;9nLxN4P8a6RrN941l1G0snaSS1Im/enYy/xSsP4vSvoIAn5vumvZwdfEYiDliKPs32bUvyPGx2Gw&#10;+HmoYet7VW3Sa+XvE9FFFeicAUUUUAFFFFABRRRQAUUUUAfHniv9q7Xvh1+1b4g8P6/5X/CsbD7F&#10;Z3F8IlT+z5rqCN45JZOrLuWUewb/AGefrbBkIBjwvUHd1r5S0TwVpHxF/ap/aH8Ma5G02lano+j2&#10;9zCG2cfZlwyejLncG7Gum/Zj8b6z4a1TVfgx42nkm8V+Gl36ffy7z/ammn/VzKzfeZc7G/3e+DXl&#10;4apOMpc+zcrffsfa5vgsPVoU5YWPLOnTpOSX2lKEZc/+JSfvf9u/3jf/AGU/ij4g+LPg3xFqHiKS&#10;Ga5sNfvdOgMMXlfuYyoTjufm617h9z2FfMn7BJ/4tv40Pb/hMNS/9CSvppmxkA812YWTlRjKR4me&#10;UoUMyxFKlHljGT0RNRRRXQeKFFFFABRRRQAUUUUAV40Cgqec04DHA+72r5c+JvwI+GHiTx/q+o61&#10;8Uta0XU7mbzJ7CDxKkCW7bV+VIzynGK5j/hmv4N9/jT4gH/c3x1ySrVk/hX3nv08vwUoRlOtPma/&#10;59t/jzH2Rglieh/nXiH7RXxz1P4ZXHhbwz4S0u38R+NvEt0bawsbqXZFEir808uBnYrbfTPPPFe2&#10;Q4jhVFGPl4r5m/aetNX+HHxL8B/GbTtFufEunaDBc6dq9jaf62C2lVibhP8Adw2d3H3fu5LDTESl&#10;Gn7pjk1GjXxsYVo30lZPRSlyvli/8UjO1bxz8f8A4HrD4l8cP4c8Z+DIZFXVItFge3urCH+K4TI+&#10;ZV7rzx6DJH1LaXsV3BDPCwkjkRXQ+qsM18g/HD9rXwz8WPg1410n4cWt/wCLbqbSrkX8ws5re30+&#10;28pjJNLLIijhQ21V5YiveP2a7mS5/Z8+HkjzNK7aBZF5pPmYnyVzn8awozjKo4wldWPSzbB14YWG&#10;JxdFUavM4tJculrpuP2f/bj1aiiiu4+UCiiigAooooAKKKKACiiigAooooAKKKKACiiigAooooAK&#10;KKKACiiigAooooAKKKKACiiigAooooA+fv2zv2Vx+138MtK8Hv4mPhQWerxan9r+w/a/M2xTR+Xs&#10;8xP+euc7v4a+QP8Ahytf/wDReNQ/8ELf/JlfqBRQB+X/APw5avv+i8X/AP4IW/8Akyj/AIctXw/5&#10;rvf/APghb/5Mr9OiN6nFfG/xI/ba8U+Eviv4g8H6R4ItdabTrpra3EcszTS7UVt2xYz69q7sFgcT&#10;mEpQw8b8q5ux52Nx9DARjPESsm7Hhn/Dlu+bp8d7/wD8ELf/ACZTh/wRavh/zXa//HQW/wDkyvYD&#10;+238Ux/zR+9H/bG8/wDjNfQn7PXxU8Q/FnwXeav4l8NTeFL2LUJLWO1mSRC8aqjLJh1B53MPT5a6&#10;MVlWLwdP2ta1vWMjnwubYbGVfZUr3/wtHw1/w5Wv/wDovGof+CFv/kyj/hytf/8AReNQ/wDBC3/y&#10;ZX6gUV5J7J+XKf8ABE6SO4+0R/G+6Er/AOsl/wCEe+c/+TdTf8OV7/8A6Lxf/wDghb/5Mr9Pc5Ga&#10;xfFusyeHvDGr6nHCJ5bGymuUi7OVRmC/+O01dvlJbSXMfm4f+CLF9/0Xi/8A/BC3/wAmUH/gizfr&#10;/wA131D/AMELf/JlfXX7Kn7R+qftCReJG1PRrXR/7L+zeWLW5aXzPMWQt1UdNlfQQORnNdGKw1XB&#10;1pYesrSic+FxNPF0Y16WqZ+Yf/Dla/8A+i8ah/4IW/8Akyj/AIcrX/8A0XjUP/BC3/yZX6gUVzHU&#10;fl//AMOVr/8A6LxqH/ghb/5Mo/4crX//AEXjUP8AwQt/8mV+oFFAH5f/APDla/8A+i8ah/4IW/8A&#10;kyj/AIcrX/8A0XjUP/BC3/yZX6gUUAfmAv8AwRcvmAI+O19/4IW/+TKQf8EW77BP/C9r/wD8ELf/&#10;ACZX6cowHQZUd6+U/wBqj9sTWPgD8R9C8Oab4dstXi1GzW4M1zctGyO0rJt4Vv7tY1qsKEOeex6W&#10;XZfis1xCw2EjzTfy2PnL/hytf/8AReNQ/wDBC3/yZR/w5Wv/APovGof+CFv/AJMr9QKK2PNPy/8A&#10;+HK1/wD9F41D/wAELf8AyZUDf8ESZGuPtP8Awuu6+1f89P8AhH/n/wC+vtVfqPRQB+X3/Dly96f8&#10;L4v8/wDYBb/5MoP/AARcvlz/AMX3vyP+wC3/AMmV9yfHf9o7wp+z7o0F14hujPf3Sv8AYdKt/mnu&#10;WX04O1fV2wB9eK9SE3nRqy85GcVEZqUnDqjeeGrUqMMRKLUJ3s/5rb2PzK/4crX/AP0XjUP/AAQt&#10;/wDJlH/Dla//AOi8ah/4IW/+TK/UCirMD8v/APhytf8A/ReNQ/8ABC3/AMmUf8OVr/8A6LxqH/gh&#10;b/5Mr9QKKAPy/wD+HK1//wBF41D/AMELf/JlfZH7H/7NUn7K3wuvvB0niybxl9o1SXUvt89r9m2e&#10;ZFEnlhPMk4/d7vvfx9K94ooAKKKKACiiigAooooAKKKKACviz9pj/gqH8MvgLfX/AIf0WKbx94us&#10;pTDPYadN5NrburFXSW4Kkbl28rGr88HHNb3/AAUl/aMvf2ef2dbuTQp44PFPiWf+yNPlJG+3RlYz&#10;zqv8W2P5R/daVW7Yr5n/AOCWf7EHhrX/AAMPi94+0WPW7y9umGhWGoRh7aKGNl/0ra33pGkV1Xdw&#10;AueS3ygHDTf8Fj/jJKs93a/Dfw0mnkNJHLJbXrhU9WYShW+uAPpX1L+y9/wVN+H/AMefENn4Y8R6&#10;XL4A8VXsqw2cdxcC4srqRt21Fn2ptZuMK6jLMACxr7Sg0uztdPTT4LOGGwjTyktYolWIJjG3aPl2&#10;+1fl9/wU1/YNtvM8PeO/hF4NMOqX+of2dqui6Hb8TzStuhuUiXhfm3K5HHzKeNrEgH6oUV4f+xzq&#10;vxA1T9nfwp/wtLR7rRfGlrHJZ3UV4io8qRyMsMpVWOGaMJndgswY4wRXuFACAYpNtANZ+r6pbaLp&#10;d3qF/PHBZ2sLTXE0nCIiqWZj+FG4JXPnb9tr4x3fgT4bt4Z8PzSw+KPEqNbW08Me8WkKsvnSt/wF&#10;to46t7V+fngn9m3XLVYH0+G08kfvfMu41X/P9Kl+MPx41z4o/FfU/F/myRRb/s2n23/PO1Vm8tf9&#10;r+8fU1DF+0BrBt/3ginuh/yyA2JWObZbxtCnLD5JRjOjNe97vN/4Fp/7cf0pw/kOFybDUpztHEyW&#10;rf8A6TE9p0bwdqXhiy8y41eb7fEP+PbT5Pn+X7v3uK9h8B/tb6lolj/ZWpWcvm2/7qOTUB/rX/31&#10;r5CsPj7qa3MP/EuiMv8A10r17Qdei8eWP+mWVrps3/PXKvX86Y7L884Uq+1x0XSnLqmv/SftRPoc&#10;yyijmVK+Oipruvsn2H4b+PIWxW68R/2SokOcaRcSO0YO3aNrqC38eWXjCV6NY+P/AA/qskqWmsWk&#10;jxIrud+3Ab7v3q+LvDHhvw3ZX0UFtNFZX/8Ayz+1SM8X/wBjXY+IZtW/syLRpLTTL60jDeYDtCR/&#10;7O7+7TwniRjsPU9liaaqR9OR/rE/HcbwnhFU9nRqNeunu/1/ePrPTtf03VxdJp+o217JaP5VwIZV&#10;cxP/AHWx0NeV/ET9rX4WfDW8vLPW/FVr/aNqnmPYWu6Wb/d+X5d3+zmvIPCf7P2m+FtJ1O4vRdab&#10;Nq6NHcGzkaF03f3mTG7/AAr5c+Ifwa8B+HLkR2c37yOby/Lu5GdLj/2av1HI/EPhvGYmVHHU6y5e&#10;kIxf/k1/d/8AATny/hGjmGInRo1ueK68tl/7cfSHxM/4KOaNpklnH4D0ceI49nmXF3elrdBu+6qK&#10;RuZvWoNA/wCCmOkhYYtf8EalaS+WokksJUmG/wDi2q2Dt9K+RbX4f7tV/eWVpZaf/wA9Zt37z/cS&#10;u8034L6H4ngh8vU9Qhli/wCmnySV72K444fwkoRnTfs5dfilH15ZH6TPgbJcPheStFykuqbPvXwh&#10;+1t8JvGkkMVh4ws47iRMiG7327/+PKK9A8P/ABH8K+Kb37HpPiDTNSutnmeRaXCu+3pnaDX5ca5+&#10;yh4gkM39lzxG12fu/Ok/e/8AfK1jR/srfEXQYB4n0bxNdadqGmp9pj+x2TfaN6/NtiX7zN/s967q&#10;XEnB9enGrTzNRv0cJX5vl/MfA5lwjhKEJTw1Vy+cPxvKJ+w5znjnHehnyCF5r5F8Bfth6jZeDtA/&#10;4StdD1LWrmH54odRTTrt/l/is5/nVvVfy3V5prX/AAVT8JW/hHx/NYanpk2taZb+XoY+zTY1CZl+&#10;WTa2BtVjyu7PBrOlmOGqw5qUr69Iy721VtD85q4CtS5ueS0/vL8P5j9B1Ydacelflb8N/jf+0R+0&#10;jpV74g8TfFjRPgr4Qsv9JSaztoftUv3flSHeZWj/AIhu+90G6vT/ANljWPjt4Cbxv48+KHxFivfh&#10;79puJbK28RWv2abUfu+TcwlsfZI5Fxtj5+ZsFATuqp5jhKc5QlUXMtLf3uxy+zkfoJkHrSkcV5/4&#10;U+N3gnxtrk+h6X4m0641q3na1k0/7Qvm+esaySRr83zMqt823OOf7prvxyK9FSUo80TEdRRRWgBR&#10;RRQAUUUUAFFFFABRRRQAUUUUAFFFFABRRRQAUUUUAFFFFABRRRQAUUUUAFFFFABRRRQAUUUUAFFF&#10;FABRRRQAUUUUAQjcTyMioLp0hi3yzCMDuRU2/auSPlGTmvyL/bnu/Ff7SXxyvLPQ9dutG0LRf+JT&#10;YWk0rwxXEitukn+X726To3oi9KzlOlDWrJRsr6+R6eXZZi8zlKGEp83Lv/TP1qgljlUCCWOYdyDu&#10;qzJnBHT3r8KNP+DPxi+ERh1Sz+It3o1rbP5nlWepS/8Aordtb/dr3rwZ+11+0L4P8O/2XaXn/CWS&#10;ed5seoeIrVVm2bfmXduG723fStsF9UzKjUrYTEU5Qhu+ZRX4nrf6rZtGlKrOi1H+trH6uGbPfFPK&#10;A8E5r4e1P9sbUYfB+i3Fv4ytNM8S3PMlrrvhtkto9q/NHK8UhaNWboy7vu/jXR/C3/goBpmoTXen&#10;/EPQJfDVza7RHrOiFtS0m8j/AOeqSou6Nf8AZZeP71c061GmlP2i5ZbO+j9Dy55TmFKPNOhJf9us&#10;+xKTIrF8M+LNI8Y6JaaxoepWuqaVdJvt7u1lDJIPatkEMK0UlI8odRRRVgN20baTf707dSuAtFFF&#10;MAopG6UtACYFRzNT91ULy8t7K2muJ5RDbRBpJHlPyhF+81TKXKFiz5oRelL5mRycH0r5i1n9rDR5&#10;/EM0el6/p8VpE6eXaxeXM9z83zPuz8qsvy+1SWfxY8R6hbTC0177QLl/NjkNtH+7+b7q4/h2/LXw&#10;eN41ynL58lbn335JWPpKfDuZThGcqfLF9WfTDPtAJ60K4wcnrXxR4t8YfHfw+BeaB4rs9StIpGlk&#10;i1Gxi37P7vy/eX/vk1wNn+3f8UvB+qwJ4k0bRNYtRI/mfY/3LSJ/d37mVdv617uVcQ5TnFPmwWIT&#10;fZ6S+49enwVmeJjz4aUKlu0v/krH6Lhtw4/Kn9uleAfB79sfwL8WLiDT2lk8P61JwLDUfkMjf7Df&#10;davelkjcV7qnGXwHyGMwOJwFX2OLpuEuzLFFMZtlMjnD1ocZNRRRQAUUUUAFFJupaACiiigAoooo&#10;AKKKKACiiigAooooAKKKKACiiigAooooAKKKKACiiigAooooAKKKKACiiigAooooAKKKKACiiigA&#10;ooooAKKKKACiiigAooooAKKKKACiiigAoopN1AC0Ux+9CdqAH0UUm6gBaKKKACiik3UALRTN/vT6&#10;ACiikJxQAtFM3+9NjagCWiiigAooooAKKKKACiiigAooooAKKKKACiiigAooooA+bf27viNJ4A+B&#10;V3aWMoi1DxBOukx8bv3TKzTf+Q0Yf8CA71w37PvwX0rUv2M9S0G6mtIdU8XWs96ZTJDvidl/0XD7&#10;fl2qsbfNkozNXlv7XuuXvxz/AGpdA+GGlTRCHTXi06P91ueOefbJcy7PlZljhVG4bGFbvXet/wAE&#10;vfDb/wDM76tj/rytv/ia+zhToYXA0aNapySk/afDf/Ce2owpYeMJy5XL3iv/AME2PiPNLYeJfAF+&#10;VWWxc6jaJEMqN7bbhd3/AF0+Yd/nbttr1n9rj9l6T9oHRdOvdGvYdO8UaRvS3N2CYbmFvvQuV5Xl&#10;Qyt6jnivkkaFN+xV+1h4Zt5dRkvdHk8qP7dd2+1rizuP3c3yrn5o2+b5euxR/er2v9vrR/iHod3o&#10;PjbwxrGqr4Z0/wAv+0LS0uG8q2uI5d0M7RL/AA/Myux3L93cMVpiKMpZnTxOGqKPtVzJ+fWIVIf7&#10;VGrRly82x5PHqf7UX7O8UMEkOqXuj2ELfupY11ayEK7Wb51zIqqvyjcy4+bA+Wvof9lb9r2z+OGt&#10;XHhrWdGtdD8UxwNcxS2kv+j3iq37xUz8ysvy5XnI3H+EgctpP/BTLwdJ4cDap4b1eLXvLb/QbQxP&#10;BI/8P71nBVW914964D9jbwp4g+JP7SusfFYaT/YvhoPe3OTGxikmuPlWGJzjdt+8WVdvbq1ViaMq&#10;2GrTx1BUpRWjXu80iqkOelKVanZx6n6J0UUV8MeEFFFFABRRRQAUUUUAFFFFABRRRQB8c/smEr8Y&#10;vFOP+fe5H/k2K+wMBjzz7V8IfBr4o6V8KviVr2qaqLm4tblJ7aMWyKzb/tOe5H92vch+2h4JGT/Z&#10;+sf9+Y//AI5X5pw3m2BwmA9jiKyjLmlo/U/R+Jsox+LzF1aFGUo2jql/dIv2zf8AkQtFz/0FB/6J&#10;krz7wJ4W+N994P0e48Oa5DFoEtsv2OH7REvlxfw/eiNb/wC0t40sfH/wZ8Ka/YLJb2N5qfmR/aSF&#10;biOYdif7ppPhp+1N4R8F+AtB0W+ttTmu7G2W2kMMcbKWX+784rkxdTCVc6qTxGIdKDpxs1Ll5jtw&#10;dPHUskpww2HVWcakrpx5rbnX/Cjw58YNO8aQ3PjLV4rrQfIk8yLz4nO/+HhYx/6FXvAIAyePWvCt&#10;E/a28Ia9renaXBZaos97PHbxebCm3ezYX+P1r3P7ynjPt619vlE8LKg4YWs6qT3cuZnwubxxftlP&#10;FUVSbWiUeVE1FFFe+eKFFFFABRRRQAUUUUAFFFFAHzN8K7eT/htD433LwSrBJp+j+XKY2CPi2X7r&#10;fdatv9pr4V6r4jtdI8deDYoofiF4Rm+2afJhA15B0mtGdv4WjZ8f7R7ZNe5L87MV7dRTlZVlfA2s&#10;fvVzKhHklB9W/wA7ntSzaosXTxcI25IwjbdSUYKDv/dlHdHyH+xf46s/B37PPjPxj4hin0nTo9fv&#10;tRkhliZniRhEwVflDOfmCjjk16/4X+P6ap4p0bRdc8H694OXXi/9jXWrJH5V4VVpNreW7+TIUXcE&#10;l2k8jG4YqX9pnwNqnxB+D+q6XoyXUmp281tqNvDZyiKeY286TGOKU/6uRtmFbnB2nFeC+D/Ami+N&#10;fGXha2t7v4sa/daZqNvqF9YeLbye2stNaJg3mSvJFsmcPwI4WO/B5CbmrlTqYflpR/8A2j25rCZq&#10;q+PqQs5OWi15FZcvb7X83xfD8R6le/ta2ST+Khp/gjxHq9p4Vv7ix1u7s0iZLNIn2+d8zjzNw3Ns&#10;j3OAvzKuRm5of7Vekaxqnh8yeG9esvDHiG9Gn6P4ouoFjtLy4b/VgJu81VkYbVZkAb6c1xfgvw9q&#10;tv8AAv8AaItZdOvIbq91vxFJZ27W0m+dHT928S43Or8Y25zjjrR4y8Parc/Ar9ne1i028mu7LW/D&#10;sl5brbvvgREXzHlXGUCfxbsYzz0q+arbn5un6mTw2XuXs/Z/atfmf8t7/wDgX/bvz94vaP8AGPWP&#10;D3xs+Lnh3T/DXiLxpe2+pWdzFb6dLF5FlbNY2/HmTyIilpN/7tTk/M396un8QftX+H7Pw74S1TS9&#10;D1rXZPEuoT6Tb2NvbrFdW93HuDQyxzMnltuQqd2AvU8c1yui/E1vhR8cfi5/b/hbxEND1PUbO5tN&#10;a0/S5rqCR1sYEaLbGpbOVLb+U+8CVON2D4L8FeJLb4p+AfE2qaHf6W3iLxjrevSadLGHfTYJNLaC&#10;EXDpuVWby1brx5uzqtZxnNLkjLr93vHXPB4Wc41a1O0VTTT5vjao8zX/AIEv+3ftfEe4+CvjBF4n&#10;8anwrqmiX3hbxB/ZSaxHp+oSQyO8JleJsNEzrlWVM/N/y1XGecY17+0nott4OuPEUej6tdxza1Lo&#10;Wj2ltErTazMjiMtbrn/V7ll+aTbgROemM8X+2TFrvhL/AIRPx34Ut5LnXrRrrw6ixFFYDUEWKKT5&#10;uJDHOsRCMCDvbOOot+MPhze/CnS/gzrGi6ZdeJLH4fPLb3lnpyFriSGe0a3kmiVmLNtZt3ljcSOn&#10;StHUqKUoduvr/UjgpYLBVKVLETdvaXtG/WClePf3pez1/vS7HW+Hf2itMbUNe07xjoWp+AdT0jTm&#10;1drXVtk3mWK/6yaN4GcNt7qDuGRxUHhD4/6p4q1HQzL8MvFuj6JrMix2mqzRwyjD5KPLFG7SQpgZ&#10;ZnUBeAeoridb1Cf47fEWy8Q6P4N1LUPC3hnQNVtjBrds2n/23cXccaG1iWcKyrtiIaRl2/Nj3rzP&#10;w1pd14b1/wAPr8Kf+FmaJ4hF/CL3wdrcU0ukWsDMqT+bLPiMrHHvwySOS3l49QpVqkZXe3/pR008&#10;uwlWEly8tS2qbly0372/vcy+zL3uaPvcrPpLxP8AsqfCnxlrt3rOu+CdO1TVbx/MuLuXzN8jbdvO&#10;G9KzR+xZ8ECx/wCLd6Xj/el/+Lr23YfX9KCMjnkV0uhSl9hfcfPQzfMacYwhiKkUv78v8yJYRFEF&#10;UdBgV4p8dfHXjj4YeIvDvibSdMm8R+AYvMi8RaZYW6yXcSMvyXCfxMq91X098r7XK6KDuP1FKX3n&#10;Ctk9uOtbThKcd7HFha8MPW55wU11T8//AEmX8sj4z+IPxduP2p/D0nw4+GHhrW7O11eRY9a13UbR&#10;7SGwtldWYc/eeQKy7e43DBzx9daBott4d0Gy02xhEVtZwJbxxxoFGxV2jCjgfStMheAy/r0pMMuB&#10;u2k98VlTpyi3Kcrs7cZjYVqccPh6fJTi3K17tye7ctO3Ys0UUVueWFFFFABRRRQAUUUUAFFFFABR&#10;RRQAUUUUAFFFFABRRRQAUUUUAFFFFABRRRQAUUUUAFFFFABRRRQAUUUUAMwM+/pX5oeJviNZfCD9&#10;tfxL4rvrSa7tdP1OYPDa7VeTzLby/wCLA/ir9LjgY5r89/DVpa3f/BRHUbe7hinhk1O73xTRq6n/&#10;AEFvWvruHZQj9a5480fZyuj47iJTf1bklyy9pGzPRj/wUp8GYOfCWuZ/662//wAcr3LwL8abP4if&#10;B6bx/pOjahNCIrmSPTI41muZHhZl2IqZ3MzJxXYr4N8P450bTS3977Og/TFcr8ZvHNv8E/hDr3iL&#10;T7GEf2bD/o9rHHtj86Rgke5Vx8u5hmvNqTweKcKODw7jOTW87/LoelTjjMNGdbF4hSgk9o2+Z8ka&#10;L4g/aY+Ndhq/ivQdSfQ9Pgmkji01AloflG7bErxkyfe27mbk16x+xd+0R4k+MVvr+keKZYdQvtMS&#10;C4gv4olh8yN/l2ug/i3Luzj+OvN/AK+Pv2hfBeqeOvFnxil8KeFrV7m2vLHTlWERwqvzb9pCr143&#10;byVxz81VP+Cbyn/hMPGwxyLC1OP+2klfXY6hQqYHFc9OClS5bcifu67OXKuY+TweIrU8bhuSpNxq&#10;81+Zr3vPl15TrP2hf2qfGPwd+PM+h2n2a98NR2MUv2A26+Y80kUm35/vbfM2Mfbil+H/APw0DeDx&#10;Ve/ESS6tPDc2hXtxJHLHbbfN8lgkaKh3x/e3d/uYNcV+0LGkv7d3hOOX97F9q0bMco3J/ra+2viP&#10;x8OfFZJ+b+y7nP8A35avMxdajgsNhoUqMearCN2173/bv9478NCtjMTiZ1a0rUpuyT0+Z8if8E2E&#10;kfRfiCkUmyX/AEHZJndztuK6v9m39oTxtrnxu1/4e/EC8tZru3SaKzMNmLdjNA3zcLuU7o/3n3sD&#10;bxnNc1/wTQVTpfj9uwk0/wD9Bmql+1rplz8H/wBo/wAG/E6zH+iX80X2jnLb4dscny5/ihZMdBlO&#10;a78ZSpYvN8XhJxXNOK5H/eUYs4MJUq4TKsLi4SfLBvmX91zZ6N+2J+0R4m+FWseFvDfgmaAa5qRe&#10;eZJbXzn2bhHCqq3HzPu5/wBj3r6K8Kx6nD4c01NXmF3qy20f2uYRLH5ku35m2qSFyewr4n8AqP2g&#10;/wBuDUfER8qfRvDb/aIyZOqw/u4NuGP/AC2/ebhwwXkfNX3koAzjivm81pUsJRw+EhFc9uab63l9&#10;n/t0+myqtVxlavipSfJfliulo9f+3iWiiivnT6UKKKKAGnrX5o/8FLv+S/eBf+wbD/6VPX6XHrX5&#10;o/8ABS7/AJL94F/7BsP/AKVPXj5p/uvzR+i8Af8AI9p/4Z/+ks/SsqMqfToKyPEusHw94e1PUxZ3&#10;WorZW0lz9ls4mlmn2qW2Ig5Zm6BfWtXepPXpXnfxy+JSfCD4TeI/F3kfaptNtt8UWPleZmVI93I+&#10;XeyZ74zivXm1CDkfAYejPEVoUqceaUmkl6nxP4f8Y/tX/tBHXvEfhi9/4R2wsJ2t49MMaWZ3L83l&#10;r5seZGG7aWZuo5216l+wb+034t+M974k8NeMJotRv9LgiubW/jhWJtn+rdZAv3m3bTu2/wB7PavN&#10;fhjL8Tf2pPCOteOfFvxq/wCEJ8M6fNNb3dlpIFuIodu5t5Vk2r82Az7z96sn/glzhfix41xwBpC4&#10;P/bZa+Zw9Sar0rSfLK+73+R+4ZphMLUynMIzo0ozocllThK8HzbSnKMeY86/buvviBdfGKYeNbOK&#10;3so5rmPQJNka+ZYec3lsTGxbP+9g+1fS2t/tPfFT4DfAa71f4oaNEPHOqanJZaHbqkCxRwiCNhNK&#10;Imb5Vbfx95jtHA+Yea/8FRpSPih4FAPDaZJk+v76tj/gqNZzXMfgHVIPLktbU3djOY5VLxzOsMiq&#10;y9furu//AGqyn7ShPEzhJ3XL+J24eOGzfC5Jg8RRjyT576bcn2Vr9r7Zlpr37W1p4Gi+Kza4suiG&#10;H+1DppWB3+zN824weX93ad23duUc9q+vf2Yfj5b/ALRHw0j8RJanT9RtZmstQtj91JlVWLJ32MGV&#10;hnnqO1fLum/ATxp4s+En/CRN+03dS+ELnT/NuZpEmESRMnzRy/v/AJflbBDc9sV69+w38HtB+Feh&#10;+JLnRPH2l+PLXV3t5PM0uIILfar8N87H5t38WPu124RV4Vo2vZrW8k/mj5PP3lmJy6rN+zjWhP3f&#10;Z05w0+1CfNGMfdPq2iiivfPygKKKKACiiigAooooAKKKKACiiigD8nP+C3etXq698LtJ89/7ONrf&#10;XP2Yfd87dGu767Wr7/8A2P8AQ7Dw9+y38JrTTLOKytW8NWN15UXQyTQLNI/1aSR2Pu1fF3/Ba34c&#10;S3vgjwD46hgkI029k0q5m81diJMm+P5fvMcxPz2/Gvpz/gnb8Trf4o/sjeAbj7ZDcX+j2i6JexxJ&#10;t8p7f5I1Zf73k+S2e+7NAH0zRRXgn7ZH7Sy/srfBe78ZpZQ6tqhu4LKy0+eTykuJHf5+fvYWNXb5&#10;QeQvbNAHvdFfPv7Hf7U8v7W3gHUvF0fg2XwrpltffYbfzdQW7a5dVVpD8qJtC7kHPXNfQVAEDEAb&#10;hwO9fFf/AAUF+ONjpmmQ/DW282aS+EV5rHkj/Vwb90cf+8zJuP8Asr/tV9U/Ez4gaf8AC7wHrHij&#10;Uzus9Nt2lMSkK0rdFjX/AGmbCj61+NHj/wAX618QvGOp6/r0/n6pfT+bcf3f9lV/2VX5RV08LHGS&#10;9i6nJ3s7St5H6pwDkn17GPMKsbwpbf3p/Z/8B+L/AMBOfufLaf8Acf6r3qBdA+15k/1PlVds498/&#10;/TKuosdN/t7/AFf77yk83/7GvrMZx5i+HKP1bDy5V1m/ekfvlXKMLjHz4mPN5FbQtBtrgn/XTzfL&#10;+9h+Ty69I8M6TbaNP+8vJf3u2Pyq8yZbmwvvMt5q6rwzPfeIr77BHD53/PSav5/4onjszcsXWxHP&#10;CS5nf+v/AEk9tQjTp8kPdie723hkahY+ZYS+dff8s/tXy/8Aj1dF4Oh1nR7K7fVhFNclP9V99Nn/&#10;ALNXLeEXNo32N5v3vy16rE1tbwbJOfMT/WS1/OuPrTp/umr/AJnw+ZTnT/dT96LJbz40as+kl76L&#10;7X5qeX5UlfOvxT0z+yb6LxMdRN2N/lfZfKVvLr1rXb2PTZyJIfNtpP8AVy1498VZLK6sJrcxTWcu&#10;z935X3K9zh+F8cpu9pv33vdM2ybBUqE+bDR5ObscM3xl1OafyI/skNpJ/wAspot9VLLx54g03VPt&#10;aSiK0/5+oov4P9iuGa33z+XXVaPY31/BDZ+dFDFL/q/78df0jmmSZNlVGM6NOFprXn/l/mjyx+I+&#10;thTjLmPqn4T/ALQES+S8dmSOn2n+L/7GvoTUNdufEXgm81bw3pcWv+JCnl2drdSrEkbsu3zH/vKr&#10;fMVXk18XfDfwdpuiH7fFqRm+T/Vf89Hr2Tw749itD5SXnk1/MuPo4PL8zjiMJS9rSg+blnfll/ii&#10;fmPEPD1PFc08JeE+rR4hr3/BPn4x/GX4gQfEn4w+NtG8OX8Z8zUP7JG64toLdP3bxbf3e47fXjqf&#10;SqHxB/YJ8IfE/wCH954q8Ca8Na8dW1pbXt5awu0NpqvmfMsu11DQySR/McNsB56NX1Hp/wAUNV0e&#10;+iEkv9pWx/5Ziu01rxJHrVjDdv8AvZd/+ri/9mr7DEeJOLo0Ywhh+SSa5bP3LL7Mly83/pJ+T1eE&#10;62Hqx9rLmjLqfmd8PP2EfjV4V+KllrVn4Th1T/hGr3T9Tn0+LUlYyRtKGWFJTsSRlVdzbW24/Kvo&#10;b9t74X+Mv2mtcmki1mLwl4F8MCW5U65+5ivEaJme5R922STzke3EPDJ8p6NXua/Fy+0jW5o5P+PW&#10;P/VxitjxL4E8BfHEDUPFejQ6l4k8jy7PVZd3nWW35o2i/hVlb5vu8969TC+I9OVenWzfD8nLtOHv&#10;LXe8TDMOF8bgafPHWMj8gfD/AOzl8RJ/Dn/Cf6ZYS6N4Qtd1xb+JdQvorRI9jbVx8+9ZNwGFGT93&#10;tzX0z+zH/wAFZfGvwqsrXw/8R7KXx/oMXEeoCXbqdugUBV3t8sy/L/Hh/mOXPSvof41/8E7fCXxf&#10;8fQ6xefELVNMlubWKO9torZZpL2dV2tcu27b5jd9q4G1QKr6B/wTF+C/gjRTJ4gvNW8VzJOssl1L&#10;MbR/l+7Eqp8vlt3/AIvu4YV+hf6/cOxjLnxS9LSufKxwOIk4x5dz7e+D3x58B/Hzw0Na8B+JLPXr&#10;T/lrFESk9s392WJsPG3+8vPUZFehsAV5FfIHwu8OeAfhfYw6X4E8KQ+FVjuvtPmWkjebI7LtbfK3&#10;zMu1fut8tfSPhnxPPqEGL2IQv/BL615+B8RMnx+N+pe9Ds2tJf8AyP8A28dWKyjFYOHNVj8js6Kr&#10;W91FdQ+ZBLHLF6xHdVmv1I8YKKKKACiiigAooooAKKKKACiiigAooooAKKKKACiiigAooooAKKKK&#10;ACiiigAooooAKKKKACiiigAooooAKKKKAPOvjF42i8C+C7q5MgF5cg29oMZ/eMOv4fer4G1f4rJY&#10;E6foGnRTCP8A1l/L/qY3/uq235mqX9sX44X/AMSfi9d+HNJuza6B4f32Xmxn/WTq375v++l8sf7j&#10;f3q8bs7W5vIIbPR5pZv+ecU0v/j3+9X5NxRglicbGpi5LlhtF3tHrKcv8X2f8J/TfB3DlPBZdGvi&#10;fjq+81/6T/5Ka2vfEyTTb6b7RD9sl3/u5ZY1/d/7n8NcF4g8faj4nIe8/eyRf6uUSMn/AI4tdzH8&#10;GNTvIP3l7jzf9ZFVK5+Autwt54iBtfr8/wDvV38PZhwjls4zxdpzj3+E/QZ+xt7kuU8yTxFfQiaA&#10;zyxDvDL86yVmDx94i8A3cd/oN3NC2/54wf516j4g+DV1p0XnxnzY65Gw0nSLwzQahPLDMK/onC8Z&#10;cEY/By9lhLw+2lBNa9eU+VxmVZni6UoQxPoz1/4AftxXvha+hKCGztJXxcW8MOyHe38TKP8A0Ja/&#10;QT4F/tMeGfjTbXVtb3tpaa1a7nlsI5d58tf+Wnb5a/G/UfAX2q+muYf3cQfDyR/K0ldN4b8U6j8P&#10;r2LUdJvpYLuJPKGJNnmI38D7fvf3TTXB+TYlSq5DU1kv4fNzQ/H+H/h94/OMfw/iMZSqf2jSUJw2&#10;qLTmt/NE/czT7+21GATWs8V3C/8Ay1hkV1/MVleMvHXh7wBo51LxJrVhoOnj5PtWo3Cwp+bV8n/s&#10;2+FW+MPhzwd8RPButXnwpe2klj1nw3p0SS2N+ytt3LEzFY93+z68jNdn43/YN8CfFW/vL3x9rfir&#10;xlLLM0tvDqOrukNluXDLDHHhV+bc36dK+MqUKNDESpVpNW3svePxaceR8u56tZftB/DS/uDb23j3&#10;w/LKnVBfx5/9Cru7a+t9QtxPbTxXEMn3JIX3qfxFflT+1T+w34a+AsA1jwV8IfEPjfS7aB5bm/n1&#10;zzLS22q3zSwRqJdq/eLbtuF/hrlvBX7eHjbwJ4P03R/Dlj4Z8HaJDB+7sNKtWl/iX5t0jO39/wCX&#10;/ar18HklTN+aWXRclHe9jrwmFnjKnJC0e7b0P2GU8+gpBP07ivzRsv8AgpX4ziXzbjwba3sVxCY5&#10;JYrpleN1X5ZEiZdv3uq165+z1+0lL8f/ABn4f/tTxtfeFNfh02SHUPDkNtH/AGfeuH4milcblk+Y&#10;fL19OBXPXyPGYSEp1o/BozrxOT47CxlOdP3V16W7n2B4m8UaT4N0K71vXL6HTNKsY/Nubu6k2JEn&#10;95qXw74m0rxVpcOp6Ne22p6fcR+ZHd2kodJPxFfGX7fPwt+I2qfCXwz4N8AC7u/C02oyya7czXLS&#10;zSeY+5fOblvJ3O7H0+UYwK+RPi74b8Q/sxRaZZ+APHVpo1h4fT7Nqs2n6v8A6dc6uy7po/sq/NtV&#10;W2p8uPkYk1WDyqhjKVOXtkpzei/WX8p5iSP1f+J/xr8GfCGy8zxNrFpZTyj/AEexMq/aLj/cTPNf&#10;FX7dn7Xnh74k/A2Xwb8NfEMd/f63dLbarLalt1naxlWZd3/TRti+67q+BfFXiTxJ8UNVOsXt7d6r&#10;qsoX7XqF+fnkT+H/AOJrQ8K6XNp+nyC4l/eyO0kgj9K/ScDwZhcE6eIx1RztuktPL3j6rKcgnmGJ&#10;jCd+Xv0+842w8N6vpJ/0W7uQN/mf6z+P8a9Z8C+MPFWjzw+XrN3pkv8Aq/N81tn/AHzSQ3VlBF8l&#10;l++/56yyVXlPmHzBDmufOM1oVYSwMMAoUZe6nU5Jf+AwlzH7fk3CtLAylP2zl/c+yfbHwa8b318P&#10;L8UaxDqdof8AV3dnF+9jT/d/iru/jH+z54D8Q+CJ/E48S2umgJ5n9oGLekn+yyj5t3618AeG/E19&#10;4avvtFpNLz/rIoq+zf2evjhb65P9mtB9inH/AB82s372L/Zav434l4XrcG42pmcqKq0Z/aj7nJfv&#10;GLf/ANsYZ1l2LoL69ldRwcd10PIvEH7Mv/CDXuj3mueMNK/sDU5F+xTea3my7l3bv7yqq9W7d698&#10;+KMPxb+F37MkV18I/FsOu6hpkT3l4bz/AEyQ2uzc32d+fMZfvfyrgfGv7Hnjz4w+I4PFnjP41zHE&#10;8vlWuk6b9neyspNytBE6v8u5dmf15rhbv4N/Gn9i6/OsfDHVJviV8MftKyT+GyGluI4f4l8r/wBm&#10;j/KsoZpGpiKfJmdOdZb037sJdveVve/xR+L+U/Kc34gzPOcPGljo+5Hqo63PD9B+PX7a2u6HNr+m&#10;3nja80jTf3sl1/ZnyBGZW/ij3Ov58V9vfsVftK/Eq30S8s/2iLPUfD/210uNG8S65bJaW0qbeYH6&#10;bX/iXd1+b+7Vfx78eP2gPCU9p408EeEh44+G1/arc3HhzULWS01TRisS+ZHv+VmX+JW2tntXHSfG&#10;29/be+GOs+GfFHwd8S6P4RuoGubfxHDKrxWd1GjMr/OoO3cv8OeP96v0CWeyjyVvY3pPd80bxfmp&#10;cp8L7P4v5j9H7eSOVfMj/wBXVjIx0r42/YA/ai8NeMv2fNM0PXNTOga34QSLSL0a5dCJpQqfu5N0&#10;mPvKv3e3619b6PrumeILD7Xpl9a6lanpLaSrKn5rX1a/AwNSimb/AHo31YCkDFMahpa8a+Kn7V/w&#10;y+EE2p2HiLxVZwarp1stzLpcXz3MiN90Ig/vVdKhVxE+SlFyfkVCDn8J7GkganON2MDP418TeFf2&#10;9b/x3Baa3axeEPAfhCWWWP7f4w1sJc3G1d26G3j+b/vrAPaub+IH7dWr2Gk3dt4Q8f8Aw/8AEuv3&#10;vmxW0Wn29zFb2f8Adle4l3J8q/w7fmbb716iyrGe19jy+95e9/6TcqdKUJcnXyPv8EEelAINfmf8&#10;Iv8AgqprfhvVP7K+LugQ6lZ+Ysf/AAkfhiPhP9p7dm+Zf9pWB9EbpX3x8L/jD4N+MuiDV/BniGw1&#10;+0AXzPssuZbfcPuyx/ejb5fusB0qMdlWMy1/7RTcV36Eyi4Pklud3RRRXlkhRRRQAUUUUAFFFFAB&#10;RRRQAUUUUAFFFFABRRRQAUUUUAFFFFABRRRQAUUUUAFFFFABRRRQAUUUUAFFFFABRRRQAUUUUAR4&#10;yMYpuAv+z+tO24AB5xXnnxV+NnhT4NaRNdeI9TijuDG0tvpkWGu7vGflii6t0xnp6kUNqJpSo1MR&#10;ONKlFyk+iPQi4A6cGmyOVQY5r5O8EftznxtbzXEvw313w1YCGcx6jrksUMMrq+2NE7tuX5i3Renz&#10;da8i8d/tO/Ffxb52n+HPEmh2c0j/AOr0mJne3T/rq3y/L/erza2Y4HD4iWGrVlGUd+qj6uN4n0+W&#10;cMZjmfvU48q/vaH6Gebt7UrSb+tfnR4R8ba34b86Txf451XXpZdvmeb5kNvb/wAXysv8X6V7HpHx&#10;s8KaxKGi8Vi1v4937qG82v8AMv8A481fC5nx1gsDiJQw9GpXhH7dOOn/AJNY9TE8HY3DRv8AF6Jn&#10;1lvyOuRThKDxXxrr/jDXNInGqaJ8UbrT4490kdhqsC3FtcPt/vth9v8AsrXktj+3p8RvCc40jWNO&#10;tZXedv8ATpYjiTd93Z22/wAXrX0OR59Q4kg3llOU3CLlJbNW8ny83/bphDhDHVIc1Jr53j/6Uj9J&#10;VfeODimykheBu/SvlfWv2vpfB2i6dqd7Fo2p6eUX7ZLa3uyXf/sLzuavnT4g/wDBTHxfqmtrB4J0&#10;uOwS3TzHtp4ftMsn97d/dX+VfXZDTXEtN1cvknFb305fU8arkWOw6560VGHdvQ/TPfnvUm4DJzX5&#10;O+H/APgoL8ctc8YTavaR6VNpVxH5cegyWTOluVb7ylfn3f71eiXv7Q/jLXzq9z4w8SSaFLqUKx2+&#10;hafKsUVsn3vv8tubuzVnxFFcL8sMdJOb+zF80vuPUyzhLM8zjzwjyw6N/a9D9GskDg8VVutYstPH&#10;+lXkUP8A11cLX5P+JvjH8TfBs2NN1e/tIblP9abhrn/x5q4K5+L3jfU/3d3r+oXn/XWTfXHhvreY&#10;4OOLwMacl5z5f/bT62n4cYn2nJVxC5fJH7NabqNtq1t51rcR3Ef96J9y1dhdWBC1+Lmm/GL4ieCr&#10;7z7HxJqunS4WTBkyn+z8n3a/Rv8AZt/ax8P/ABU8Az3es6lFp2s6LCg1cXQ2IN33ZV/2WxXuQyfH&#10;RwUcXWtL7L5XzHy2fcKYnJJRlGXPGXk7n0T5YfO7kHtTHYRsT2A615XpX7R3gnxNoX9p6Tq8N5EZ&#10;njjALLvK8bun3a+A/wBvH9rH42+CtbhsdMn0qLwncxrc+XptlJNJbbfl23ErLtXc3zBa+N/trBTx&#10;csuo1E66Xw+nS58zLL8RS97ERcI3s3Y/RjU/i54dsdcXRUvJL3UfL8yWK0jMvlJ/tMvC18ifEL/g&#10;rZ8MPD2uXmj6RZ6jqUltdPFLf+Vutii/xRYbLbu3Qd6/OHW/24vi3rPge48KQ67DpGlXIxdyaTbr&#10;bXFwp+8ryr83zd/Wl+An7FXxE+Owh1GCz/4R/wAMy/vBrWoxsqSD/pkn3pPw496VTEVMFh6lfOK0&#10;KUHtb/5KXxS/wxK5aTqRhQhz+vX5I/b/APZ2/aB8J/tIeAT4j8K6h9tW1m+x38JjdHguQqsy7WGd&#10;uGUqe/1BFeqsMYP8NfBP7HH7P0X7KPi0+TrGsyx6xbra6xbXIVLeSZW3Rz7eq7dzr9Gavvg4fjqa&#10;vKc3wWbQl9TqOXJo7qz9fmZYvB1cI4+1+1roS0UUV9CcIUUUUAFFFFABRRRQAUUUUAFFFFABRRRQ&#10;By0Pw58L2+t/2ynhvSYtbLtKdQjsY/tG9vvN5m3dnnrXT9BikpdvvTbcviBtswfEfgXw94vEA13Q&#10;dL1ryc+WdRso7jy933tu8HbWstnFHB9nSICIJsEf8O3pirINBNK7sFzi5vhD4KnvDeSeDtAmu3k8&#10;15pdNhLl927du2Z3buc12CIIhtWn80lDk38TKcmx9FFFBIUUUUAFFFFABRRRQAUUUUAFFFFAHLH4&#10;b+FGO5/DWkk+v2RP8KT/AIVr4P8A+hZ0f/wDj/wrpsn0oyfSuX6tQ/kX3Gvt6v8AO/vMKbwhoNxp&#10;sOny6PYTafb/AOqtJLdPKj/3VxgdarH4aeDz/wAy1o//AIBR/wCFdP1ppBzVSo0n8UV9xKq1I/C3&#10;95zdt8OvC9pPDPb+HtLhljfzI5IrKNWRv7wOODXTBdo46Ugz65p56VcKcKfwxsKU5S+J3FooorUk&#10;KKKKACiiigAooooAKKKKACiiigAooooAKKKKACiiigDz3xh8KLLxt4w0LXNS1PU5bbSJFuIND3qL&#10;GS5XdsnlXZuZl3ZHzbQVU4yua75Vxx2xQACB3oIyevNJJR0LlUlUSjJ6LYkooopkBRRRQAUUUUAF&#10;FFFABRRRQAUUUUAFFFFABRRRQAUUUUAFFFFABRRRQAUUUUAFFFFABRRRQAUUUUAFFFFABRRRQAUU&#10;UUAFFFFABRRRQBCASeePavk74k/sGQfEX4ga74m/4Ta60yTU7n7T9ni09H8v5FXaG3j+7X1kCTQW&#10;J+7zXbhMfiMuqOph5Wb9P1POxmBw+PgoYiPMl/XQ+Lf+HbcXT/hY1/8AX+zV/wDjtemfC79kLTPh&#10;74L8X+FdU12XxNpniUILjz7ZYWi2qy5X5m+bncD2K19ClwOe3rSltuPT0ruxGe5hiafs61X3dOi6&#10;a9jhoZHl2Gnz0qevrLr8z480j/gnP4bsvEBuNR8V3+paIJvM/sz7OkLSLu+VHlVvwO1Vz2216R8I&#10;f2Wrb4NfEvV/EeheIZY9D1NHifQDbfJGmd0arLvyPLbOOPusw9695DbQAeT6U4bvp7VnWznH4mEo&#10;VqvMmrNaf1+pdHJ8Bh5RnRp2cXdPU+fvH37KUfjr466Z8SH8SzWcllLZyjS/sausn2dt3394+99O&#10;K9r8R6IPEHhzU9NMnk/bbWS280DOzchXd+tawYYHP6UEHk5rgqYqtWVNTlfkWh6FPCUaUpyhH49/&#10;M8O/Zv8A2a4v2eYPEEcWvy+IF1c2+fOtVt/L8sSf3WO7PmfpXmn7dHxE8Ca18MJ/DkWr2upeKrbV&#10;IjbWFpLue3mj4k84L91fLZ1+b+Ir6cfXJJI4OABXgWufsWfDjxN441LxRqkGqXs9/dteXFrJfMtv&#10;I7feG1cHb7Zr18Fj6bx317MJScl72ltWjx8dgakcF9SwEVyu8db6XMH9gr4dHwh8I5vEE8UseoeJ&#10;J/tLLKf+WEe5Ydq/7Q3P2+/7V9RH1qhp9jbaTZwWdpFHBa26CKKKMbVRVGFUfSrucjFeZjMVLG4m&#10;piJ/aZ6uCwscFhoYeP2UPooorjO8KKKKAIBGF4zx6V8zftMfsVwftIeL9O8QT+LJdCazsvsfkxWC&#10;z7x5hfdu3r/er6aUkj0NIyMepzWVWlCvDknqjvwGY4nK8QsThJcs110f5nwa3/BKu3zj/haN+Ppp&#10;K/8Ax+vQfg9+wHpPwzHiiDVvFE/inTdd0ptLuLSWxW32IzA71bzH+Zcceh5r6zClenSkf5jjNcdP&#10;AYWnLnhH8z38XxfnmNoyoV8R7sv7sF/6TE+HdL/4Jc+FrHxCLi78Y6pfaEsm86Z9ljilkX+FXnVv&#10;zKovttr1L4Q/sfWPwR+L2qeMfC/iV7TRdRR4pPDhstyIjDKqsplyNr8j5enHvX0gVGzhc496VTkc&#10;cH0rSGBw9N88ImOJ4pznGQlSxGIcoyjytWVrfd8X974vM8A/aV/ZP0L9pK30q6vNVufD+t6YrxQX&#10;0EKzB42ZSUZGxuHHGGGCx69KrfDT9jPwr4L+C+s/D3W7ybxVYavePfXF3cRCB45mREVogrHayrGm&#10;Dk87ux219Cgj5V656UFRtyOn861eFoupKry6s4YZ5mMMJHAxrNUoPmS/llvv8R8JD/gldo39pHb8&#10;RNUGl+dv+zf2bH5uzd93zfM27tv8Wz3x2r6u+D/wV8M/A3wiPD3hSzkgtS/n3EssheW5mZVVpHbP&#10;3tqr93A9BXoIXOMjJ/lTNrOSCNo/Opo4OjQlz0o2ZtmXEWa5vSjRx1ZzhHpovytcs0UUV1Hz4UUU&#10;UAFFFFABRRRQAUUUUAFFFFAHB/Gf4TaD8cfhpr/gfxJb+fpOrw+U2PvRyKd0cqYYfMjqrD/d54r8&#10;btG1v48/8EsvijfWUtjJeeEL66XzBLEx0vWkUDDQy7T5c21scfMvRgwUV+5tUtQ0yz1W3+z31lDe&#10;2x/5ZTxK6f8AfLUAfm1a/wDBbbwi2ixPc/DXW11TyMvDFewvb+dt+7vIDbc/xbc+1fMuv6n8bP8A&#10;gqt8YNGCaLHpfhbTHe3ilt4pDp2iwyHdJJLKf9ZMyxr6byi4VRX62XH7IvwRv7iWe4+EfgqaaV2k&#10;eQ6HbZd2+9/BXqGnaXZaRYw2mn2cNjax8RwWsaokf/AV4oA4/wCCfwk0T4EfC3w54F0Ef8S/SLUR&#10;CSQbXuHzuklbH8TuzMf96u7QZHA4pG+UEmvMv2gfihL8J/hrqmq2EIuNZlT7Npttx88zfKp/3Vzu&#10;PsprCtWhh6cqtWVoo6cNhquNxFPD0Y3nN8qPiX/goT8cYvGXjK18CaPPv07w9P5l+eNkl2VG1Rz/&#10;AMswzL2+ZmH8NfKmn3cgmEccP4V65pvw6udZ8U/bNT/f3V07XMksvz/Ozbm3f8Cr0D/hTUN9ciKO&#10;GGGc/wCskir89zTxAylUo0fYXdt79T+vcpwuF4ewdPCOeiWv/tzPLNA+H/22x/efvruX/njXUWXw&#10;MvZ8SW88tlF/y0FewaL4Si0H/Vw+T/01rtNPcSQYk/ff9NK/CsbxdjueU6MtGZYvOpQ/3aPunhdn&#10;+ztFcQkSXZm8z/vqumsfhrFof/HvD9k8v/nkP9ZXp9xBGg/cTYq4skVxD5Zi80V8zX4gx2JVqtRt&#10;djxpZxipf4ThNJ0HyDDJ5P8A21q1r1/HDB/1zrt9M0uOGff/AK2OSsTxh4Vjay8yvLWLhVrR5zih&#10;joVsRH2p434s8Z+ZYzfvv9W/l1zOkW//AAlVjL9ohl8qNP8AW12Go+A42gm8j9z5r1RutNk06x/0&#10;T+5/qovuV9zRrUIUuTD/ABX3PvaNWlGHJRPM9U+H8tloU0en/vpY383zZfv1B4L0OSCCG8jh86WV&#10;/wB5FN/yzr2DwzD56/6WPJ8ztW1Z+H7axP7sReVXt1uJcT9XqYSr73M+a5rUxypSlA8qutK1KDVf&#10;9H/49f8Alp/B/wB8VvW+oTafYw/aLPybqug1Oxkt54c+bLL/ANMqvMY7oZk/6514tTGe0jHmiiJY&#10;nmjH3dDn5PEsllPD++/df89a67QfHEUo/d/3G/e1zviDw7G1jNJ53k/JXlem3ktvqvl/vYbWRGj/&#10;ANiSqpYCjmFKXeJm8Nh8ZA2dN1u+17x7ia8xaWs3A/56JXvvhnWZJJgPOxFHXzr4Vt4m1X7Pb/vv&#10;szt+9r2zwrpMsUO+TrJS4gp0bxhDSKWn+ZyZrQpey949PtvHcdrDLvl82X/ln/erA1n4hS303kVn&#10;X+lx2o8//lpXPWk8guJZ/J5jr4qhg6D98+Vw+X4V/voxudzpWrx6RPDPJ+9kr2Pwn8RY1ghjnr57&#10;h1SLUofMq1aG5HzxzVm6MoT9rCXJOPU83MMopY2P773WfRk/xGitpzHazRaaUdpMRRr+8dvvbk/i&#10;3f8A1663RfinpOqpsuJktJh/z0k+X/vrFfLcsl0o/wCudWxc/aoJRnyjX2GWcY59ltb2s8R7WPVS&#10;1X/2p8fW4Uws6ej+4+zVcOA4PXpS7QQVByTXyf4d+MWr+BYIhF/pdgnJsZAPuf7Dfw/y9q908AfG&#10;HRfH0Kx27/YtQP8Ay43J2uf93+9+H44r+iuH+L8BncYw/h1P5X+j+0fC5lw9jcui6rjz0/5l+qPQ&#10;6KKK+8PmgooooAKKKKACiiigAooooAKKKKACiiigAooooAKKKKACiiigAooooAKKKKACiiigAooo&#10;oAgxj5gOTXmX7RvxZh+C3wl1jxIQG1EJ9m06I/8ALW6k+WNf5sfZGr05zkEE4r5E/aYvIviN8RLL&#10;QeLvTtAXMkePkNzJ97/e2rs+m5h1r57PM5o5Jg5Yurr2R9Lw5lsMyzGnTrfw4+9P0XT/ALe+E+Ov&#10;AGh6lqcEup3emfa7q9m8yS5l3b97fMzf8Cb5q9V0PwXFanzEh8m/lT/W/wAFeqSaZFpPkx/7FEWn&#10;pcHzBF/20r+Vcz4kqZjVlW5eVS8z+j6ucSqx9z3YnL6Z4Vksv9Rd+dL/AMtK6K18PXmofJ5v/bOW&#10;rlpZfZZvM87ya2YpRgvB/rK+Qr4yc2eFiMbVl/meM+PvBep6RFNJ9jl+zS/6z723f/DXzt4k8PxS&#10;65PJ/wAstn7yLy/n3/3a/R3TLq412ymtb/8AfRevl14l8VPh7pmkTzXEMPP/AI/X13DfFtXBVpUX&#10;H3rcuh6mS8QSnP6piY6+R8Qa7cTQT+WB5PmR1wtzPc3E80EmftOf3dfQHjP4Z204+02/7iX/AMck&#10;rxrUvDlvc3pFxDL5sf8Azykr/SXwy4oyPGZZyYePLWSftDk4my/H4yUZ0Zc0b6LmPqD9hP8AapHw&#10;TuNG+GniKyvL2HxJr3lx6zLcoltZJIvyrt+9uaTrX6B/Hn4l6/8ADf4Qa54r8IeHh4x1KxgaZLAS&#10;7E2L96Rz12qvzFV5r8WdW0H7cIDHN5Mts6yx/wC+v3a9B+I37TXxl+Jvhe98Oa34s8rRLqbzPsun&#10;x+W8abFXyvNUhmjb+627+LmnmXC/9q42OIyuSlCfvO7+E/FM64bxuDxcoQpvlfzHfHH9rP4lftLN&#10;Zz6nD/wh2lRwSRfZdIuZYftMLfeWV937xf8AZ214/wCHvBllpv8ApCDJ9zT9MkuZZxbz/wCrj/1d&#10;dOIESHafyr9Zw+XYDJcPGjCn73flufS5FkmHq/voR+Hv/MTwXFzbTwvBLzXnvi2DUo/EC3cYuZYn&#10;2+WR8hR/9nb91q7meQ21tLL/AHKgstQ+1YPWvPo5XVlOtiYU1JS5fsxjL/t74eY+szfD4fMqVPA1&#10;qjhL4v5om9ofx8+Kvwv1q4v/AAv441GK/urVba7N5L9rWT+6yiXdtZa5DTNNOpedf37Ge/uXaW4u&#10;pvnllf8AvbmrRtNN+1T75ZfNNXGGBitqkssweLlh8PyQxElq1H4f/kTyst4ZpRqyx06fudEYurSi&#10;3s5re15lkrQ0SxGl2cNvJxJ1cVsaH4ck1GbEY59as2+g3T+d+5/exf8ALKvg+JeNsp5ZYTD1uace&#10;W/8Ahl5n3OUZFWp4r63iIrbRfy+8Z8kkR/5Y1DirFxYy2v8Ax8Q+TV7SdJluv9XB51fESzDLcooy&#10;xE5e15v73MfYuFWr/dIdNj82f93D50te3/DnT5NFtvL+xxQyy/vPMhk+euA0Xwb599+8/c/9Mv4K&#10;9S8NiXTr2EXXlQxf88ovmr+ZONM5hmD5MPLTdnXVhy0z134a/FXV7WebSb/TZZdLlT93L8zvG9ei&#10;WHjez00+ZD9phl/55S/JXltnrkizeZb9P++afq+t3GpeaPOihlr+e8ThaeIq/By97H5visppYivJ&#10;+z5VLc9ng+L39qQ+XcQ+T5f/AE0bfRH41tbqzEEEskP/ADzii+7/AN8188Pe6lJNC8nlCT/plWnb&#10;aldSXn2XUbSWHzP9XLF/8VU18s9o/el+Jwz4awtL3oaHrvxf0nRNe8MacNU8J6TqdpJ+8uIprZH+&#10;fbt3fd/u/wAXavJPgnYeCPg/4phuPB39t+FPLnb7RpYvnexvEb+F0kz/ABdGXB7V6TZeJTp/lQXE&#10;v9o2EaLH/crfs/Cfh7UP9L0+0jlm/wBZ5XP7uunDcQ4/L4e/Wn8pPl/7eR828uwFChyYujzdpr9T&#10;063+L97qN9BBpHh+XUrSe1eWO/kuY4ovPVseQ2fm3N2bpTNO/aC8N3t5e2i3sU01jevZah5Ui7dO&#10;df8An45/dr/tNXnGkaYYPEPlpN/rEYRn/n33LtZkr8tv2mfgD4p8H/Hbxl4e8E2XiGXw1NNZxG+1&#10;Kd1XUXl8tV3ys3+kFpmf/Aba/buC+IsZxBzUZ4nlnBKWqvzep+d5rg6OAqe5G8JH6hftAfHu1svC&#10;15b2fizRLSK4d4nmi1JE8tPu/fVt275v4a+LdF+BHg34rjxBeeGNfi1/WrGdTeX80rPbxu38O5v9&#10;Z/49Xonw5/4JNeBdF8J2V58QdZ1bUdWn09DcWunyrDFa3LKu7Y2CW2/d5Xmvonwl8KtI+GHgfTfC&#10;fh60GmaDpqf6PFL/AK64dvmaSVv4mrzcx4pqcLxqLL8zqzxDl/hjv1/unvZLj6lNRo+xp8nVuPNI&#10;/Ob4kfsneINNi8wWUWp4/wCgfJ+9/wC+WrzG+8B6voEJgmtGs4/+eUwZf+BV+p+o6BbQyzXCz5ua&#10;8w8f6Xa61DMl7DF9DHvr9G4c+kFnEJxjmGHp1fNe47f1/wDbH29HIstzOrKtCLhKW9u/ofnx/wAI&#10;35q/6Rd/9s6seH11zwJrsGueENf1Dw3r0O3y77TpWhf+9tba3zL8vKtkHvXtPjX4Oy2JmuLObz7X&#10;f/qv468wGjJZGUwxHn/lma/tDIOKOHONMJ+6kpSkvfg/iiedmXCU6H/Lvmh3PtrwJ/wVGi8G6X4H&#10;0fxP4a1XxJFFaLba54k82MXHnL8vmrEFCtu6ldyn/er7a+FXx68DfGvSY77wf4ltNUB/1lqZNlxE&#10;3914mwyn5W9jjIyOa/De9NzDKRZw8yfu8/wGo9L1rU/CGqQ3n2z7HdWv7y3mhLRSj/ddfm3V52Y+&#10;H2BqQl9Tm4vp9qPo/hPz6tlFKnPWTjHvy6RP6EgwUKKRuRgNg/Svy8+Af/BRnxl4Xs7Ky8bWn/CW&#10;aUMAXKlY7+NPdvuyf8CwT/er7x+F37SPw/8Ai8Io/D2vQyao8fmNpVyfKuo/X5W+9/wHPrX4zmWT&#10;43KqjhiI/PocGKyXG4Wl9Yceal/OtV8/5f8At49ZooorxjwwooooAKKKKACiiigAooooAKKKKACi&#10;iigAooooAKKKKACiiigAooooAKKKKACiiigAooooAKKKRm20ARL8vfFPz8pNcH4e+NHgrxV4hm0L&#10;SvElhqGqW8YleCGQMdvqpxhvwr4D+MH/AAVk1fU/iWfBfwk8DS6lJHeiy/tDUPmuLl1k2yJFAv3V&#10;44Zmz3wtROSSZrOjUovlqxcX5np37Xv7bviT4e+I9U8A+BdNOl69DIkcmu6hGrjaVVi0MW0hu67m&#10;/Be9eL/DTWL1b208Y+Ms67rUkbSZ1CTzZpE/vSu33V9I12r7V6TqfhW01fxiL/xJplpeeIJkW51C&#10;WWTe8f8AdV1b7v8Ad2rwK4T4x634R0+C8t4orT7f5f7uGL/ln/s1+Q5zxdDiD2WR5dhXFp6zS5pS&#10;6dPs/wAv/wBsf0Rw3leCwtKPsYu9WEbv/wBK6/aMz4l/HLQ/idfHT78S/u38pJvuW9un95dtc1fe&#10;KYvBtjDZ+HBD/ZWz/W+ZveR/9uvObu18PxWP+jzXf2v/AJafxp/u1zskcv8A13r6rLeC8vxcfq+E&#10;qTjTjvCouXmcevxfZP0ulhaeDpRhCPLGPzieg6j4n1vxJB895KLT/nl5mxK51Lu20+4E8XledbP5&#10;n+r/ANY/8P8AwGuZma6xujl4/wCeVcb4r8Sa3bf6JY2fzydZQQxr9gy3wtlToyn7aHsu0Iy5rf3v&#10;iPn8z4nwuVQlKrRl8o/Ee76h8YbrUx5l5BFeyxf8spvuf7yVztxr0uuedJqF750Wz93aV8+QWPiC&#10;4n8+eaXGfnjIFejaEbkQRebN+7r7LB+FmVUKUq2BjOhPu5fZ8v5T5TK+M546t7KeG5YGpJrF7FP9&#10;nkh/df8ALOX+D/8Aaq9pPwfi+IF7Lf8A2yLTbqNP9b5jJ5n/AHz/ABVa0+1tryIx3E2P/Q99b/hv&#10;Rf7S/wCPOaKGXf8A6qavieJ+J6GWYWpSwlNUcTCes+SMon2KySGPjKGOl7WjLZP7JD4a0/8A4ROe&#10;GPS5rv8AtD5oo/K/5Z17J4T0vSbuAW+sWcU9/s/eSzff/wCB1x93aX3gu9g1Cz8qbzdv2j93/wCP&#10;V6RoHgFfEs9pqdxOYY9n/LL5Xr+YeKs7qZnOONxNZvm+39q8dLcq5eWJ7UqeHweH5Ie5FLSx6Tof&#10;g2HWLL7Pdw2v2b/npF9yOub8SfsvaGk81xHdzDP7z91/y0/3a9O8G2zaXFDBiL7F/wBNa9FT+zks&#10;t9r++uY/+ev9yvwmWeY7A1n9XqOKPzTE5xisHW/dSdj4+8P/AAunj8QQaLceD7q9tJX/AOPu7lkd&#10;I0/vV6NrH7Lfhu58HTaPpFvLZSyp5n2uIs7yOv8Af/2a+m9A1KfWYRp0cMUJk/1n97ZXinjbwbpu&#10;qeMNN+KXhHxh4x8SjRHlsY9K8JeVNZl4flmilVvvMzN97nG2v0TJszzrN5+2wOKnQjBczfNK3Ove&#10;jHl/9u+E+ZzPi3EOrzzp8su1zwLwP4F1u38VWen3ms+Tp+mxrF9lhiX93/eb+6zbq6b9rbwp8bNc&#10;+FfhbQ/h/PeeJdK1e3l0jXNLGmxLz/rI5v8AZ3L8v1Rf71fTdz4X0G1MV/fAj7RElx9lj/1sb4+6&#10;1VPEvie70zSYbfT7vyZLlNnT59leKuLayzWni8RQhNx6csd91K9v5veKzrFS4lVKFG8f/SfM/M7w&#10;X/wTL+K2s+DtY1y6Fho2taZFFe2+iznznvE2szJ8udsnygbW4bd1rq7H9vH4+FtO8Ean4Vm0a8v1&#10;SK3m0jTvsWoeRH8reT5ilPl2t8xGB9K+39Dv77w9P5aaj+6k+/5f35K7iw0fw140aH/hI9L0/Xrm&#10;O1a2zqMSu8cLfeXc38Ld1r7eh4k0a+Jh/amEUtXaS15b+p8VjeHquDhz0qnNE8k/Zb+Jvwo8WeMZ&#10;5NP1nyPElzayG40vxRHv1KWTaqvN9vLlLn5UfPl/LjbjAWvpn4WfHvwD8Vta1/QPCPinT9f1Hw95&#10;Ud7FaS7/AC925Vbf91huVlO3OD1+8K+IP2hf+Cfnin9oT4p3nii8+Imk6NpI/wBGstK0+1nKWUCr&#10;tVVXdt3f3tu0dhXc/sb/ALG3/DNXji417XLPSdU1a3tPsen63pNzLC0qN/rFltm+XdhfvdK/ScPn&#10;mSwr1MXDFKUrK6Vr2/8ASpcp8tKlVkuXlPvftzRkdqjjl8yLd2p445r9BUk1zHIOooorQ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FO7OBzXyL8ddf8A+E48ZM6c&#10;2Gnq0Vof9r+OT/gX8lFfQHxb8WHw34eNvDL5V3e/ukP9xf4mx+n41826xAWXaTya/n/xG4k5Kkcn&#10;w8vOp/7bH/27/wABP0zg/BeyqfXp+kf1Zwdr4ejnvfMjr1PQrEabYw74qh8PaNbKPtBqzfTbP9XX&#10;894vFyry5D9ExuMli5ey7EOtQRy5/wCmlZkEMdpB/wBM605v9IgqmkH2kbJKwhLlhaRhTlyw5TMZ&#10;v7k1bekw75/LqvFo/wBm/eSVuabD54/d0VqkeQK9ZcnuGpbRf2dBVLxBYxzzf9MpKu30O6DzP+eV&#10;c7qWrbP3b159GEpz5obnj0ISqVOeG5l6lplt9i/d1w97osf/AFxrrmupbr7n+qqOXRd/7z/npX0V&#10;CrKh8Uj63DVpYb45HHReG/Mm+T/VVb+yRrN5f/PN62pLWSL95/yyrPm06S3m3p/qq741nU+0el9Z&#10;lN+9IS7sszUthpdvc1JLHJF1ptpqUcU3lvWV58vuE805Q9wq+IfDP2wbI/7leR6rpMfh29+yPD/r&#10;X8v/AGK90vtWjXyf+etclq9vbajeRRyQ/wCsevVy7GVKXuT+E9DL8XVpx5Z/Ccp4T8Gf2de+ZH/x&#10;6yV6tpqxoKoaZbRW9v5D1BZzeQZo/wDbrmxleWNlKUjDFVpYty8i5rDyT/u/+WVY01wVm8tP9XV+&#10;6Pm1nzW/kfPWVFcsSaMIxXIaFppvm/6uuk8PwRWMP7/99WTpMu23qO8vfIOP9uuWopVXyHDWjOvz&#10;Uj0Fr2OWDz65RdSke4mSifUMWUSVkS6j5ZMlcVHDtcxwYbC8vMXy/nmVK5rxvpMl3pn+jy+TdR/6&#10;v/P8NadrqG6DzP8AnpUTi4v4jG/WvTo89GpGf8p6tOMqU+fsbHwo/an8SeCBp2i+I4f7f09P3RuP&#10;MxdIn95Wb/WbfRvmPrX1x4L+Ifh/4g2bXGiajHelMebGAUkiPoytyv8AnFfCd54SjvcDpFG/Sr3h&#10;+3vNA1eK7sbqWyuY/uSWsm1j/wDY1+w5Vx3XwVoYn95D/wAmXoz5bPOFMtzJSxGD/dVPL4X6r/5H&#10;7j9CeRgdKXc2M4z7Zrwrwj+0DFYxWlp4mO6Q8fbohgD/AGmUf0/KvZNM1Sw1uwjvLC5jvLSUfJLE&#10;+5TX7VlGeYDO6ftcFUv3T0a+R+G4/LMVl0rYiOnR9H8zVooor6E80KKKKACiiigAooooAKKKKACi&#10;iigAooooAKKKKACiiigAooooAKKKKACiiigDmPHXiq38F+F73Vpj/qVwkf8AfduFX8zXyFbS/a76&#10;ad5f3ly7SSS/xO7fMzV658evEX9teKbTw9BLiKwT7RcH+Euw+Uf8BX/0KvE9SuTHOUT/AFlfy9x9&#10;m/8AaOZvA05e5R0/7e+1/wDIn7RwplqoYTnl8dXX/t3p/wDJG3ql9FFP+7qVLmS68pKyIp/ts8Mc&#10;f76tme0uLEb4Yq/IZxUeVfaPrpKNOMYfaNix0nb/AMts1ppaxW/3K5a1v7mOr9hqUs81efUp1Xf3&#10;jyq1Gr/MdMupS6Z5MkdYHj28t9Xg2T/ufnq7J89cR4ymkupv3dGCpJ1YszwWGjLERn1PMfHfgfy4&#10;PM0399HXzt4m8N30t99okhm83/lpX19Z6fJcWU0clYWseA7WezlnMPnSp+8/fV+wcO8U18jq80JH&#10;6VhMxjTj7Gt7x89aP4Vi1TQ4Li3h8m6i/eyf9NNtZmoeGNNkF7cSTS2Uu9vL/uf/ALVfSOk2Frp1&#10;hK8kHkyx968h8XeEdM1n7bcR/wChzb/M/wBj/vivsco4qxKxsp+2nSjfda6X9T1oVo4iUocvzPDn&#10;ijkn4qJYjbtv83Fat3YfYjMRP50Qk8usu4t0m61/oTwrneEq4fk9s5R8/wCuY+QzXBz/AI0KevkQ&#10;3lyYrfEcP7ym6fb+dDvlixJVg2uBipI4eM193Ux+Hjh6kKNT4TwYYKtLExnWjfTYehlSpIZv+elO&#10;sk3z1es493/Hv++r+duJM1hLFVPd97/wE/R8Dho06UTQ0PVJYv8AV/uZd9amra1c2V99nuP3MUu2&#10;T/rpXOtdfYJ/+eMtOur6W9g/57S1+NVcrjXxv1j2a5JHrp8p1GpXEuqeTJHD/H/qqmWG20T/AKYz&#10;S1l+HbyV/wDWTeT/AMsq6ZfDNtL+8uL2vgMa4YGf1St7sI9ve5hDvDuueRP9o8n+Dy45a6r+0rm8&#10;/d/uoZf/AByuTmjtrWfy7f8A1WyprG3l1a+ht/8All/yzir5bFUqVecq0Pdj5ks3NW1jW9MvoUkm&#10;/wDiK6DQ9UlnEP2v/TP+msP/ACzrn9csLa9PlyebN5X/ACyraso4mghjj/2YpP4K8Su6cqMfd1MJ&#10;xhyHq2gXFt/q/Ji8qvUvDyabeCGCSKKW1+X/AFteGwPHbw/uIf8AV1vaHr9zKIZI6/PsZgp1vfhI&#10;+CzLLniI80Jcp7j/AMKztrS88+3P2y2k3f637laf/CGi3t92nWcVpFI+TH975/8A4mpfAfiSWDRY&#10;o5f3p2V1cdudUHnwTeT8n+qP/LN68ONF4p8lKTlLqv8AL+Y/IsXi8XSqclaXw9Tkl8NR6VP5sc0s&#10;Xz/vP9+tC8bw3q9zAdXii1jyrqO+t4br98lnNGu1Wi/u/wB76mvNPih+1v4V8AX9no+j2cvjK5tt&#10;Yg03Xr+0il+w6Ckn/LW4mVCu7+LauT96vSPEVtZ6ZiRIh5Ug8xJR/c/hr6zGZRnHCdGnmMo8qq+7&#10;/h/uyPJp16WYz9jV3ib3h7SrLTrnUtQtL281KW+kzJ/aFy0yR/7MSdFWvP8A4i+IQ1/NmWWKL3+5&#10;Wnb+LJLWylJP7uT93XE6pqhnE3mfvpR1rycfnVfN1ThV+zulor7aHvZVlsqGI55nMal4gkSD95++&#10;rmLy1j1f7kPk1szyR3803n+V5VRS2SQwfuP30X/j1Kk1S+Hc/UKHLR+D3ZHlviPwqfO+TzfK/wCW&#10;kVeL/E7wnFY3H2iz/wCWv+si/jr6i1lQ0H/TOvIvE1tbf6ZJef6r/nrX6fwvneIy7F08TD7PT+Y+&#10;0wdWWJh754DPYyQT+W8GKztQ0ayvjCJ4/N8vr71s6xcRS/u/Olm/67VXs9Nub/8Adx1/b2ScQ4rC&#10;xjjsdU5Y9VtGRlj8uo4uEqM6akYa6VcMfLtZiRJ2Fe1fB77F4V864uJRDqn/ACzl/j/4B/tf7tYX&#10;gHwNJqmqmW7U28EXMckvy+ZXb+IvDFrocEN7bWUV5dRo3mf3a+B8UPEGjn045DhKn7r4m19qX8rk&#10;5fCedlWTUMDKUp/HL3fI+oPhF+0VrvgzS7TT9Ru5fFWnRD/WXcg89F/664+b/gWfrXvXw9/aa8Ee&#10;P79tLjvxpmvHgaZfEo8v/XNsYf8A4Dz7V+cek+IL54Ifs/lQ/wDPSKHb+7rp38O200X9pXf7+YJ5&#10;ifxfOvzKyf3a/C8DxLmGUVeTF1Paw7P4vvPnc34GyzHSlNL2U5dY/rH4fuP1PO3gL27U0MCGPT1F&#10;fl54Y/bL+IXwtuYktrsa9oxfmx1WFndE+b5VlU7l/wDHvur2r7C+Cn7a3gL4vyw6fNOfDevSAY03&#10;UHyJf+uUgG1vx2t7V+0YPFxxmFjito+fc/GM44NzXKeabh7SH80f1XxI+iqKTrS16B8QFFFFABRR&#10;RQAUUUUAFFFFABRRRQAUUUUAFFFFABRRRQAUUUUAFFFFAELEDGaG54/SuY8d/EXQPhtosmp+IdUt&#10;tMtcnZ5z/NJ/sovVm/2RXz34t/afufGcElv4SlOl2gDCS4k2+fIP9jr5f6n6V87nGeYPJaXPiZa9&#10;Etz3csyPHZr72Hp+51k/hPU/jB+0L4Y+DunTPetJq+rhN6aLp+GuHHPzNz8i5HLN+tfmX8av2vfi&#10;h+0T4uGmW8w8NeDM+W/hu0kybhOM+dLhWk6fd4A9O9egePPDk9wxmeK61K6vXaSSWb5nk/vb2+9V&#10;m1+HPhrX7eC0u7OXTb+KPy47uH5Xj/2W/vV4GWeJeBwlCrLEYRSlP4JXfuebjf3v/JT9kwnA+BwK&#10;oYl1ZSlF80uX/wBtOY+GHxA8Pad4j8vTdMm03ULZFto7WaX/AIC291+b/gNe2eCdJ+GHgHW9T8We&#10;HPCulaLrd1+7uL+0i2+Rt+95W7/Vs3fb1r5D8U+BNa8KavNaTW+6SKf/AEe5hP8ArU/vV3EPjSLR&#10;vh5e6Rqko1O//wCeX8Hzf+hN614PEPD2FxUaOIyPGS/2hqM6fPJy33/w/wCL3j7PG5LRzWca2Ijz&#10;uOz/ALvzGeNP2gLm81TWbzS4PsUupz/677/7lflWvI2W41W/8zzpbiWT/O6npay3s0MccXneZ+7F&#10;dDD4TudJn/ef8fUqN5f9+v6Gw0+G+Ass5MujCOLqrr78/h5f5vdO+OAnXq8k/dpR5f8AyX/0ozbm&#10;3tbD93HeedLF/wBMvkqCTVZUg8tPKFQS2csH7ySqrfJXZkmUYTN6vtsRLn7v3eX/AMljE9bF1p0I&#10;e5H0GyzNENoPB7UwW8Y/edZanbKAoRg1T/eJN71+5Qn9ao/UcNWUJx7afI+LqQjQn7bERc4+f2SW&#10;S3Sc/PEfzrRstGuruDKQ5iqtG3OK9T8EeKtMttD+z3kPnSy/u5P/AIqvwnjPi3OeHqXJh4t68r94&#10;+qw2Awsv33LzcxwFppcrarCnnf8AxddnpNrFYX3mSfuZfl/13/oVTXelxaHqv9of66KV6r+NY/Nn&#10;spbf/VbP+B1/P+Z53W4hrU4TqaTWr/vRPdhCMT0a2uLHXoZvtc3+r/55f8tK6zT9SudGsjdR+aTs&#10;/d+bXz74VtdSbVf3fm+V/wCyLXtEuv8AmWUMn/LLZ/qq/L87yz6nWjh4VFOJxYijze58UTqoPiHc&#10;z/v/APXf89IvuV3Pg7xsfEcsJ877J5X/ACy/2P8Aar508VahfWcEP2eb+DzPNrqPgt4yub/W/skn&#10;Pmf8tf8AnnXzmMyaMsHLEQivdPFzDKaMsNKcI/CfZeg+IItJg/deVNdSf6yWq2o+K5NLtzY6XDa6&#10;aJHaT/RYlRPm+83H8Vef3Gt21vZbxNi5rnL/AMQFDXwOHji0uSFRqPY/LKORQr1Oflv6nVa9rlxC&#10;PWXZ+8lrjL3X7mIy3vm+b5f/ACyrn9c8XDE0b/uYqx7HWvNh/d/6qvbw+AcYc7ifd4XKeSl70Tq7&#10;LxZb6hafbrcS+Zvrq9L8YR2/+s/1sn+sryy2voo5/L/1X/LTy6sw6hHYjZ/5FrevgqdTaJ018rp1&#10;fd5T6M8P+KI3hH72KL/rr/y0rutJ8X20EH+uir5Ps9e/6bVu2Hjo6ZL5bzV4VPA4nB1fa4SXLI+H&#10;xnDHtfgPr/w34rtL2+/s8SjzCN8Y/mtdUOSBjivi+b4kPpsEN/ZTD7Tbv5iSn5/nr6v8BeLLfxt4&#10;V07WIQF+0JmRP7j/AMS/nX9O+H2fVsxwbwWO/i0tvOH/ANr/APIn5fnuRVcsUcRy+5LT5nUUUUV+&#10;wHy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AGMVRv7i3tLaeedxHH&#10;Ehkdz2VetXQMd68Z+O/jwWEcfh20Obi5XzLg/wBxN3yr/wACP6fWvBznNKWS4Gpjqv2Vou76I9DA&#10;YKeY4mOGh139Op5Z4x8eS+KPE15fSH91v8uCP/nmi/d/+KNcnean9suP3lLeLEuoYTrVcKJLnNfx&#10;jiK1TGYieLrazn7z+Z/Q+FwlDDwjCnGyitDotOMh+5T5YJPOqTQjvrfWGO5GK+dqVOWZ59at7OZy&#10;8cssY8t6W0upRNsf91XQJY2003/TSo5beJZ6XtovoR7eEvskclxH/BS6bcSKc4qrPcbh5aVY0uKN&#10;Zv39Q4pQMpRUYSudDbzebBXn/jC3829mr0Lyf+edYt5ocV5+8rnwlaNKfOc+DrRoVecyfCOi/wBr&#10;QVq6r4fktzFvrqPDOlRafpnmf9/Kq6tqfmn/AIHWc8VOdb3Njnnjp1sRLk+E5tLCMQ+XWXfaVHJW&#10;+Zo183f/AKysC5m8s73ruoznKR6lCU5SMm507/R5q5ptP3T/ALyuuW43CauZlG6f/plXtUJy94+i&#10;w05+8F1p8cfk1JaW8fnf9c6o3mqR+d5E81O07UfOm2R11yhU5Ds5J8hpalDx5kdcbNeSQ3telNa+&#10;bZf9Na838RSR2d7Nvq8DPnlyGmXTjOUoGhaahsqxcXv7j/U151c+JpdJn8yT99FWxD4sivfKjfvX&#10;qzwE4+/ynqzwUubnOvjufKsqw7q+869/11THVbeWDyKy1j3337usadPl5uYijRtzc52sXlvY+XHN&#10;5tVrG3jnM2/zaz47j9xWvpZ8uIu//LSuJxlBSPNnB04yJPs3kQ70rPvri4gh3/8APOp3uf3Mz/8A&#10;LKOsG51KWWb5/wDVVdGEpGlGk6jNRvMlh/dy/wCs/wBZXQ6fDjTf+udcbFL5mqf9Mq6W8Mlnb/8A&#10;TLZWeIh8MDLE0n7sO5zl5ey6pezbj5Xl/wDfNP0H4ha/8P8AXPtmgajJaF9vnxkb7eTb/eVv/Qut&#10;U3MEzY71nNd2lnclK97BVquFqRq4e8ZLax6X1ejXpyo1afNG2zWh9g/Cz9qHRfF8EdprmNC1I4j8&#10;2T/j2lf/AGW/h+jfma9wRg6blOQa/NGztjq4lWObzE9Zea9C+Dvxg1v4Yz/YUvPtmmZ5srpy64/6&#10;ZN/D/L2r9eynjt0/3WZRvb7S3+aPyXO+A4e9WyyVn/z7f6P+vU+7YwcdMVIORXnfgD4z6H48XyYJ&#10;fsepHrY3Mi7/APgOPvD9favQRkgjvX69hcXQxtJVsPNTi+qPxvEYathKrpYiLjLzJaKKK7TnCiii&#10;gAooooAKKKKACiiigAooooAKKKKACiiigAooooAZmsHxh4kg8I+Hb7Vbn/V2yZCd3c/dUfU1t7uc&#10;d6+cP2nPHcs+p2XhGylAHy3N6P8A0Bf/AGb/AL5r57PczjlWW1cWt0tPV7Hs5Nl0s0x1PDdN3/hW&#10;55xb6z9u1e6ubiXzLm4y8/8AvGqWqaP500MkHm1Hpej+VewyH/W11jx7hDHjyfLr+KsRiHGrKfxN&#10;7s/fKkqeFnH2I3RPCgig+c+VdValtbmyPlvVlLqWGb/XRVpWmpW1+dkkVeDVq1XK8tTwp1q3M5z9&#10;5GclnGLeseztvss/mSV0F40UE9YN1J5H+kR/9+qqlKUjWjOUoy8y9qGqeXWPJa/aoP3f+tprCTz/&#10;AD/O/wC2VEF9H5Pl+d/HXTCHs17h2Qpyh8BPFp32SwrNnS3ZZvWulkI+wTf89K4nVLaS2spp3/5a&#10;P/qq2w79pI2w0vay+ZzuuiOGb/rpXlviywjXSpv+evzV6fqMhaD95/ra8k8dxXK280n+pr9Ayf3q&#10;0fU/QsvXuni+pRyv+8j/ANVWNvw2RXoJ8LSxQ/aJP30Uv/PGuP1LT/Jnmjr+uuFeIcPGp7GP2feT&#10;PWrQlUjyGbncaNu+pprfyKI1r9WxmZQnhfrEJe7JnnUaPv8AJMtR2Pm/vI6dDN9jq5ptldTQmPyf&#10;4P3dU2tZZf8AljX5XHEwxNatRrVOaJ7EVGESS9kivJ/MqrI0tv8Au/8AllVhYf8AlpHVeS4l8/8A&#10;eVvhoxl+5h8NtmBYt/3tdZpMn+p8yauVtZJZf9XW9Yx+bPD++/e18ZxBCNVdIxA7688LyalBD5c3&#10;/TWtrR/DsWl2c1/J/rpaufD/AE+W8sfLkrqdetLaCD7PX4BisbNT+r82h51XEKNX2J51Bd2I1SEe&#10;d/q6tX+t/btU+z2flGWnQaTYyzTfb/8AVV0FjoltL+8t/wDZrWrVoxlzcrN5zjE6TTodkMP2j/W1&#10;v2hjmESf6mueX5P3n/LWnW17cJXyVSEpHz1WlKqe9eDbq2isdklenWN9Hpfha81L+zr/AFNP+Wdp&#10;p0e+5kDMFGzp/e3ewr5v0XVMzQxmvpTwDqcX9lwKJc4SvPyP2OX53RxGJjzRv8j8W4nwc6MeePVn&#10;WnS7bTYJvIs4YRLt8zyo1zJt/vf3q4Xxfd/2lFx/f8uulvfEEbCbbKP3X+srzrxZqX2W8+T/AFcl&#10;enxlxIs3qRw+Gk3DzPl8pwsva+Zh3KbYdn/LLfXP6lpEdz+8E3k1vW9z5kMvmeVWFdeZFN5kf/fq&#10;vz/DuUZH6Jh+eMjL1Hwxsg/13/bWs6FbdD5aH97XQ32qebBN5n/fquL1K48if93XsUOerpM+hwvt&#10;aq5Jl/WtOikg/wCuv+sry7xbpNtBZTeZ++iruotekaApXmvi/XLlb7y7f/Vf8tK+oyyFWM+XsfT5&#10;bSrU58nQ+bdcj/06eSOH91VzRdLuZfJuP9RXReMvDst/rf7uHyfNTzI/7lZdva31lBDHX9Xyz/65&#10;k9GjRqKM7crTPq4QjFymejWt/cxW9nb2f76KJFkklrn/ABbqOr3N95cn+q/55RfcrSt7y+0jQ4ZP&#10;+esH+q/551y/9qXL33+kfvq/KsvwkqlapVhFS5b7msYlrUL6XRvIjt/3Pmp+8/6aVTm8VX0s8Mkd&#10;7LD/AMsqh1C4uYvJuJIf+udYN40cv7yvt8ryqlXjGdaPM+/xB1NC+16V4Ps9xN50Uv8Azx/9Cq5p&#10;+k3Olzw3GnzQzQy/6yuThaNq6Lw/qEsX+f8Ax2voM1y+WXYSUMP8PVP4Zcwc3Me0+AP2gviP8J/s&#10;kuleJZdQ0xP3cuj6qPtEGz+6v8Uf/AW4+nFfYXwg/bc8FfEMw2WuH/hFNabanl3cnmWsr9PknAC9&#10;f4X2t7V+fUetWLTzeXN5Pmp+8imrn21KK1vpreOHyYpf++K+ZyrHZnBSg4uXKuaz/lPic44QyrOI&#10;ynKn7Of80NH/ANvfZkfthY3sF/bxz280csL8o8b7lb8atbAVIxx9a/JX4eftJ+MvhjOU0PUvsVtH&#10;/wAuMw32kif7v8P+8uDX1l8Nv+CgPgnWmisfGUEnhbUWC7rlS09pJ/tBlG5R0+8P4hya+0y/HPHS&#10;9lKm4z7br7z8PzngTNMsvOgvbQ/u7/OP/wAjzH11gGlrM0XXbDxFp8N9pl7a6jYyjMdzaSrLG4/2&#10;WU4NaR5Feyfm7TT5ZD6KKKQBRRRQAUUUUAFFFFABRRRQAUUUUARBQO2KGAb3pW4Gc4x3ryT4oftD&#10;6D8Pd1nFnVtX2nZbQ8LG/wDD5rY+X6dfauDF43D4Cl7XESUUdeEwWJx9X2OFpuUvI9KvtUttKs5r&#10;y8uIrS1jGZJpnCog9WY181fFb9s7StOH2DwM0WsXGB/xNuHt1GP+WYzmT/e6fWvm/wCOfxK1v4uf&#10;6B4j1I/Z9/8Ao9ja4SCP/gP/AC0b/e3f8Bri/BeiQ6JewxynzrUf6uaWP56/Nc04ujWoP6jJx+Ws&#10;l5dj91yPw+oYaMcTmkud/wAi2/8Atv6+I6bxP4a1X4q63NrXiHVrrUb+XlJZQrCNP7qJ92Nfm+6t&#10;aXh3QIvCfnReVLNH/wA9a6uzSO28mNOKswW6yz5k4r8OxOb4nFrlxEnKJ986/sqfsYR5acdkjFgu&#10;bbU5vL+2SiL/AJ5fxVg+J/Dt7ZaVNfiWUXX/ACz/AHldvd+FDb6nFdp/q6p3Onf8JBeC3T/V1x0c&#10;UoTjOHwkUsTGMueEvd6nlHw0ttc1WfU5dY/56f6P5vz+X/uVx/xosbG3ng+zw+TdxvX1bYeGbaCy&#10;mSOH95H/AMtK8N8beAojqt5qGoTfuZP9X/HX2eRcRUo5xHGzjaMfsr7Xkejg8fDE15cnunD/AAk0&#10;u2uoZ9Uvv+We6Pzf/Zq7KfwxHrPimzljhl8q2TzPNrS+GGhiKD+z/J80f63mP+OvVF8PxWsHmeT5&#10;MtZZ/n3tcyrYildc17L+VM0xOP8Aq1T3/iPBPiHZaRpkH2SSEQy+0VeVXGjxXlx5dvD+9319MeMd&#10;HtrqbzJ4POrzGS1igvvLkh/fSvXv8O8R1sDS/cynf1PUw81Xpc8zzHWdFi0mD/2rWJDEScivX/Fv&#10;hv7ZpX2i3/cxf8tK5VfDtt5EPmf63/nrX61knGfssJz1pOU7/M6HCMjint5IhWrp939ngh/fVraj&#10;oO393H/raybTR8z+XcV9VXzvBZ1gv30vej0/miQqXJL3DpJLiXVPJ8uf91EldJY6B9o1WC4k/fRb&#10;FrP0XTbaLyf+eWz95FS2Osxwar5fnf6J/nbX4XipzqylRwm0bmh3+laVFDpd5J/y1/1fm1itJcmD&#10;93/rYv8AllW9HqES6V+7mi83ZXK6e11ea55kcP8AB+8/uV8fRhOXtJz6dzOl9qY63trnxYPLk/cx&#10;Rf8APX5K6bwCbbRtU+z2/wDrf+etamm6X5tj5kn+tqXw2lvp2tF4/KEf/LSuavivaUqlL7PY5as+&#10;elUgdDqmpyQDzJP+Wdc3J4t+12Rk7V03ijVrZINkcNeNt4m365NHJD+6/wCWcVcOW4N4qnKfLscm&#10;BpRqQ9+J2GpalHeQQ3cf+q2f6qrXh5Ps8Hkf6nzKw/CdvLqPneZD/oklaOsaRJFNDJHN+6jroqQh&#10;F+xO6cYfwTduzGIZv+W0tc8skqX3lz/vq0Y4v7Q0zz4+tZurazsgPkf62P8A5a1lRh9jdmVJcp0u&#10;nweRD5n/AH7qjqkUcphf7X+8/wCedc1oevXuqXs3mf6qSugjspFg/d/vpd9ROjKhP3yFDklzloah&#10;LY2cvl/6017V+zF8WV8PeIYdFvP+QfqzLGZP+edzt+X/AL6+79dtfPWuQ3k1kYXi/djqP4at+BdH&#10;uYIfs8/7r/lpHL5letgMU8qqRx0Je/F/+BLqjx81y3D5ngqmHqvSS/4Zn6jA42pjgingV538FfHP&#10;/CaeEoRcTCbU7FVgu8f38cN/wIYavRARgH1r+ncJi6WOoU8RRd4zV0fyPicNVwleeHq7xZJRRRXa&#10;c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i+INatfDWi3ep3WFigTd9fQfnX&#10;x54q16fUNUvNZu5vOnnk8wf+yqv+yv3a9R/aA8aHUr3+wrcAW1kRLPKO8u37v/AV/X/drwXUryTO&#10;z/lkK/mXjzOv7UzD6jRl+7o7/wB6fX/wH4f/AAI/aeD8n9lR+sz+Of8A6T/9sLaah9un/eVsfY9s&#10;1cjp826fZXVxXvmDYlflleEoy90/R8TTdN+4dFoqeTWjPJI83yViwXOyH5P9bWhbt5teDVj73OfN&#10;VleXOWluvK/1lWbA/aaxrq83wVNprSt+8jqHD3TCdP3Oc6KPSo8V0un6Db/Y/Mk/cyVg6JcfaD5d&#10;ehaFpZuJIo7mEeX2rz4UauJrxw0N5HyuPxE6UfiMeXwzKsE1xH+++Ss5rTyoNnk/va9mtbO2SDy/&#10;+WdZGtafbRZevv8AM+CMRl+Cji41lLufNUc2lKXJM8yuGk+w/u/+WSVxP2srPsr2O+W2fTP9TxJ2&#10;rgtR0aKOb54a+AUVhpcstbn0uX4uHvc8Tnbqfyv+utYfiGffDD/z1rpLzRpM70mrEvNJ8gb3rvoT&#10;hzH0+GnS5onLWryf8tKp6tebP9XXYNomyuV1Wxjknmjr2KNSFSZ9FQrQqzOM1e0jvJopElrT8Nt9&#10;mn/eVbTQ9kNJFax6f9//AFtezOtGpDkPdnWjOlyHQX80iQfIcS15n4s1a2gn8uf/AFtdxfHaN/nZ&#10;rzHxX4Svdf1Tz/3XlVrllOn7T97KyDLYQhLnmec+ItYluL6GO3/1Uv7qu0s7K4s1gkjh/ex7fMqG&#10;PwDFbwQSSfvruN/9bXZad4dkaeGfzvOl2f8ALWvscXjcP7KEKX2b38z6OriIQiUbBI9Rm8yP9zL/&#10;AMtK6S3s/K/eVVbRpLSbzPJ/+Jrc0uD7RXyWIrKXw7HjV8RzR5obDZtOkl8mSOle5Ef7v/W1u22i&#10;yGmX/hr7NZ+Z2ryvrEL8h4/1mlzcs5HPZ2w+X53/AGyqkNMkYk1VvjJBe/JL/q6v/wBr/wChV6XL&#10;KK9w9XknBe51Gw20mmT7P/ItO1XXP3H7ysnUPEG6fy44vN8ysvWPM1Sy8uSt6dDnlGdY6IYaU5Rn&#10;WM2bW5HvZo4Jv9V/3xXN3evf2t51vH5vm/8ALSWsvWLe+srGfy6g8KwSvPDG8MPlf8tP79fd0cBR&#10;hh5Yjm+E9yMYxPUvBlx9j0sPJ/x81oz6hG/7yP8A1VcGbv8Asy++z/6nza7LT4ftEH7z998lfL4i&#10;jGMvay+0cNSlGMuc6HQNUlgn2mHzq+k/hn8VNb02xii1eb+1bT/ppgSp/wAC/i/4F+dfMvhe682c&#10;ZiyY69Fs9Y+w8kYFeYs1x2T1/a5fUcJ9ez9Ufn/EGXUsfH2U6af9dD7D0LxJY+IoDPYziXb9+P8A&#10;iT6itcAjJ6e9fJul+JvsU3nxzSQyj/lpH8tereFfjQVh/wCJ5DmH/n9i7f7y/wDxP5V+y8PeJGFx&#10;3Lh82Xsan832Jf8AyP8AXvH4lmHDmIw3v0FzR7df/tj17A9MUcYqjpuq22s2kV3ZzRXVtIOJIjuB&#10;q9ng1+zwmpxU4O6Z8g00+WRJRRRWogooooAKKKKACiiigAooooAKKKKACiiigDK1rVrfQ9Ku9Qu5&#10;BDa20TSySHsFFfBmpeJ5Nc1/UdTvZf8ATrmZpHA/9B/4D92voP8Aaf8AHX2OztPDNrKPNuNtxd4/&#10;ufwr/wACbn/gPvXypfWsonlkjP7yv5947zSONxkcvjL3ae/+J/8AyJ+68C5T7LDSxdb4qm3+Ff8A&#10;yR28OqiStCLXYpf+uteZQa7JbfJcf8tKu2Oobp/3dfkFTAWR+i1MuUkekR6lE09aWn61tm/11cG0&#10;0jUQ3W3ya8yeDjKJ5tXARlE9anuftkFU77T/AD7Oqfh243w/vJq7+x0aLULKX/ltXzlSX1aR8fiK&#10;v1NnmSCOEeW/+tjrMjtozfeY9d/e+FI7qeHZVW98M/Yhmu2GMpW82ehSx9L5yJ/LxZf9NdlcFq6S&#10;ef8Av/8AVV0T6v8AaP3dZ+oaf9o/eSVeGXspe+a4SPsJe+cTrkcrQTeXXnfiSH+07GHz/wDW17Dr&#10;EUcdl+7/ALleZaxpsc/+kR/ua+0y2tyn22XVoyicrFoMiQTfuf8AV1yusaBFLPD9nsvO83/lrXZ3&#10;txqUH+s/1VYGuapKn7uP995tfa4KtiKdTnhLU+ojzHmGu6bNBfGMQ4lj/wCWVT6LpsUEHmXkNb1z&#10;4XvovOuI/wDW1JY2cqweX/rq/Va/EVSeXRwkKnux5f8AF/eL5feLDQxXFj+8/c/J+7/6aVxurWN1&#10;b/6uu+urWS4/1cP+qrl7qaWwvv3leRkONq0K0vY+95MqRzdwssH+rqsDJP8Auwc1s3kP9rz+ZH+5&#10;qxpeky/9Mv3X/kSv1BZtRwuF560Vz/8ApJBJDpcVlBDcR/vpZa0rFZfP8yStjwzossHnXH+uip2o&#10;WskM/wBojh/66eTX5TjM1WJrSpT96Xcs7r4f3Vyv3K7zUpLdYPnryfwPq32Xzq66fVo9V/1f77yv&#10;+Wv8G+vyzMMJKOJkeViKEpVecz5tMtpf+Pearmla1bab/rKzbfSb2O9hkfmo9Y0eW6nhrSUIT9yc&#10;tDpfLKPJM65dTlb93H/rZasW/m3X+shrL03SpF8mOT/Wx/8ALWustYfKgrxa0oU/gPKrclL4C94d&#10;bdP+8r1bQfEn2YQyRzV5bC0aw76uaXdS18xjKCrnyWPwscX8Z7bNq0kpEnm1Uu5I77949YugySXF&#10;jzWPqGrSWlx5dfMQwvvyhDofHUsFefJHeJZmu/s98ESl1i6+0WPyVa0jTvPPnv8A8tKvSWef3cld&#10;MpxjKJ1OpCE4/wB08uvJLmU4Sqt1ZSXX/LGu8vNOHn1mS6TIw8uvZp4tW0PoqeNj7vL7pxOp23k2&#10;X7uGuVXRpL075P3NeuTWUcMHlyVyutaaJIt9vXrYXGW0X3ntYPHfY/E89vNHtbeb955vm7PLrhdS&#10;8Ox/bv8AR/Nr0S88M3V9e/vJvJi/5Z1t2fhqKz+5++lr6qjmDwi54y5j6GOLhSj8XMzx+bwJrf2L&#10;z/P/AHXl/wDA65z+x9n7uTzvN/5619FWuj5g2XH9+mXHg/TdRm/eQj917V30uJZ0vj/AmOZxi/fP&#10;nLxFpflWNlbx+b/0z/uVhzeEb6f95b/v4v8AlpX0pqHgqxh+/BFWJL4Kjs/+Pevpsu4yq4OEYUvP&#10;f+8dkMXSqHzxBoEvn+X/AMto6uW+l3Pn/wCj/wDHp/y0r3a68F2sUH7yH/trD9+uRvNAk0wwx3H+&#10;qk/1dfS/6718d8ceb1N4VYS+A8/uPDtyn+kR/wDLKpLqztrqD7R53ky/+OV6LZ2scf7qT/VVW1Xw&#10;/Yyw/wDEv/10T/6r+DZXDT4kqynH2ujXVdvM1lI8ta3l8+bzP+/tZlxNJJL5nr+7r0PW7XTEsZo/&#10;9TdVw9no8st95clfq/Dec4arCtiMT7vKuVfrIyqxlL4D1z4d+OPFnwwudFk8Aavc2er3Eyxf2ZEP&#10;Ot7x2+Xa8TfKzfN97qOuflr9YvDiajHomnDWTbS6qII/tktpGyQmbb82xWZiF3dOSa/Pz9g/4Y6x&#10;4g+JsmtX8MU+gaAvmRyyxqxkuWTbGqZ/urvb2O2v0aXIUbuvpXJkkK0aEpzqc8W9PQ/nDxHxWGnm&#10;MMPRgueC99/a5pbRl/hj/wClE1FFFfRn5KFFFFABRRRQAUUUUANPFNkIwMrn8aQthRVHWNYs9Ds5&#10;b2+njtbWMZeWU4ArKc4wi5Tdkuo0nJ8sdy4hAAx90965Txz8S9D+Htl52q3flTSD91ax/NLJ/ur/&#10;AFPHvXhfxQ/aM1zWoZ9P8DQDTYvmjk1e/i3sf+uUX/fXzN+VeY2ng+4kH27UJpbu5k+/JdSM7yf7&#10;zGvyjP8Aj/BZfH2WXtTn3+yv8z9EyvhGdVRrZnL2cf5V8T/+ROz+Jvxo1rx3pl3BZ+doml/LiO2k&#10;/wBIf/edf/QV7dc14XeWgu4sRS/9s69KkKx2HkLFmuSaMNqBfOIxX4jVznGZpWlXxdRyfT/gI/Y8&#10;moYbLqUqWGp8qX9anmE+nR2U8Mcn/LN/M83/AJ6PXaaV9hvIP3lb9/p2m6gPImhx/wBNKwV8P2+l&#10;zeRb054pYiHv3Uj6n61CvDkn7rO10+382CHy/wB9WoNL82Gue8P61Hbjy/Krr9J1YSzBP+elfK4n&#10;2kJHyuLVWk5Fi1i3WR8yH/V1mrYyRz+ZH/qpK7PUYorbAj/1VUGtdwrzIYg8OliftdygLSS0si/n&#10;VxWpaNHqJ/f/AN+u71JZILE1xt1eRvPFH/yyruwkp+9NHqYGU7ynEq2+jx6JN+4/2av3XiCNIPLq&#10;VpvMgNcR4geSKbfH/rP+etelTh9Zn7561Gl9an+93Od8UeLPK1Py/J/dSfu6wb3TbF54bi4m/e0a&#10;xa3Oo/vJP9b/AOOVzd19pSf/AF3nWkX+sr7vC0I8vJCXKfY0qPs6Z1Sw211/y2/1v/LKuX1bSpbW&#10;Dy44f3XmVqeH7ryr7y6665h8/wD1dP6xLB1TWU+WRysP2aDRPM+x/vf+Wled6pb23n/u/wDlrXsW&#10;sraxWJj/AOWX/LSvGfECxNrk1vb/AOq3rX1fDUpV60t0EJcxYjuJbWCa3/56/wDkOufurz7R/n/W&#10;V3DWdj/ZU0kn76X/AJ615rdN+/8A3dfo/C1KlmdWt7vLy/8Akw7nXeG765T/AFk38de4eEreO4sf&#10;9TXg/h/ULaLyftH/ACyevYPCerSfYYZLf/Vb6/N+LqEvbynCPKRWhKUPcOqupPso2f8AkWuXN9bW&#10;c0Nwk37qR2rO1rWL2LzpPJ87zf3cf+5XHSapcxGa3/5Zb6+XwWWzrGVKjyxOu8Q61cyXv2eObnZW&#10;HHY2Nv5FxJN50v8Ay0rhb7WpYJ/M8797TV8QSPB5dfolDhXGrDx9jL3ZbnZGPL7h7Npvi6x06CGP&#10;zvO82rl1qkdzP5f/AC1rxWOSX9zJJ/5BrttP8QS/Z4Z/+Wv+rr5bMch+p8s4a8xm6UYy5z1vSpbd&#10;tM+yJ/rI65bxJp9sZ4fs/wDrao2XiaKCD5P3Muyq95rkl4P9T+6l/wCWtfK0sPVpVec4qdGVOfOb&#10;Gj6LK8EMf+p8quxOgeRB5kctcFp+sf2d5P77zov+eVdjb659sg3v/qq5sZCtzc3QwxEaspe4Svby&#10;P+7kre8NWscHnf8APWudUfaZ/MjmrsNDb9xXi4mUlA8rGNqB0nw2+IEngPxzZXiSD+zJ3W3voz/c&#10;x97/AIC3zf8AfVfacE0d1GskbCSNxlXFfAtwYbK4Lydq+j/2cfiqniu1u/D1wALjTUX7Of8Anpb9&#10;PT+FuPoy1+weHuduEv7Kq/C/ei/Pqj8c4yyr2tOOY4ePwL3/AE+yz3Wiiiv3o/H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So9ODXIfEvxnD4D8L3WoPj7ZJ+7tIT/y0m7f4n2U12J69&#10;a+Tvjb4q/wCEx8RypbS40/Tt0UB/hkf+JvzXA9lr4rizO45Jl0pxl+8n7sfXv/26fRZBln9p42MJ&#10;/AtX/l8zkIr3+1Jt7y+bJI/mPLL96T+81UPEeneR/q6y4L2Syiif/VSVoX2vfaoP3lfyNyVPa88T&#10;+ho0Z0qkeT4Tk4o/K/ePWpaarj56W78vya55jIL3y0r0ox9sj3Yx9vH3z0S2uY7j/ltWpbXcjCuT&#10;0bS5ZP3n+prohN9nFeLWppS5IHzVenCL5Ial7TYJJp66CxtP+WdcjZ61unrtvDWoR/6ySvJxanBH&#10;i46NWnHnO+8I+FePtB712MNj9km3v/qsVj6F4os7S0hjJ/eelb91qcdwIv8Alp5lfU5Thsr+p/WH&#10;U/fR5ZWPyjGVa9SrLn2J9Lvo386MVn+I3FqTI5pkBlWWUQ/rWF4h+0ve/wDLXyq3zPOXUyb6tWp3&#10;aej2XUxoUFKt8RDFcyXcOY6rR2suozGOemWrSWv+rp1zFcQDzM4r8vU+b+8e8o8r9z5CjQNg/wCe&#10;NYOtaL5ssSSV3lnH5sH/AE1qfUtBiEPn/wDLXZXtUMrxVWlLEYf4Y7swp4+VKr755NeaP9lgrBut&#10;H/10nk16Bqred9//AJZ1zusnMJj/AOelcOHrzufWYXE1WcY+nI8p/wCedZw8OyTTb3/1VdNZ2e//&#10;AFhqa5SIwbI69iOIlGVoH0KxU6b5YHJatZxrD5cdc1b6d+5mrrZYt82yqNxbxxTfJ/q69KjWcVyn&#10;r4es4x5DgYE2XpST+/XYaRpf2kDyxUSeFPtk/mR13Gh6J9lgh/c/va6cZjI8vuHRj8fCMPc3M2x8&#10;Oxy/6yt6HwbFH+8jrq7XwzG0P7urX2SOzs9lfI1MfKXwSPhq2aSqS9yRxy6T5UNczrksleg6/JJF&#10;D5kf+rrmLrSvttdeGrfbmd+ExN3zzPLNU0mSWbzPJqhBon/LOvSJNMkX5PJrPk07yPnr6WnjZWPs&#10;aWY+7yHI/wDCPbPv/uZaydbtv7Nh/wCetd5dD7SP3dcj4msBffuK78NiHUn756GFxM5z988n1aO5&#10;up/s8f8Aqpf9XVrT9Jl07/WTV0dho/lSiCf99FHVTxTa/Y7Gby/N/wCmdfXLE83LRgfTe1jfkKdw&#10;ttJe+ZcQ/wDXOu20144rLy468lS8ub6D95D/AB112i+I9/k28kPky7/LrLGYWfJ/hMsRDniei6WP&#10;skO+tWP7RcfP/wAsqx7OSSt2O5kWzzJ+5r46te58piPiL9pe8bHqW61+RP3EH+rrkbrUfsH/AC1r&#10;MhupLibzPN8qKs44NS94yWAVT3+h7N4R8d3nh+fzbW7kiY9yN6/989K9r8E/HPSvEVwbTUB/Z11j&#10;/WnmF/8AgX8P4/nXydpWoCLg/va6fR7G5zmKvo8p4kzLhyb9jU5qf8kvh+X8v/bp8ZnHDuExfNOp&#10;7sujPtkMHCsGz+FSKPnORXzF4T+Iur+DYhHHNHLa/wDPvL93/gPda9t8HfEjS/GkObcyW95jm2mH&#10;zf8AAezV/QXD/G2W54lS5vZ1v5H/AO2v7X/pX90/HswyPE4D3370O6/U7Wiiiv0M+fCiiigAoooo&#10;AKKKKACiiigCI4weM1S1LULfT7G4u7hhHbwIZJH9FFXsjbXkfx81/wArQY9BgkG+/wD+Pj3h/u/8&#10;Cb9A1eFnWa0slwNXHVfsrTzfRHdgMJLHYmnh19p6+nU+bvFusSeKdd1HVZDk3szSJ5v8Cf8ALNf+&#10;ArXMz2GxJv3VdlbaBJ9t+eqerQ/ZBNHX8czx8q9eU5y5pSfMz+mcLWp4eMaNH4Ynmmt6BLdrMP8A&#10;npVTTIrnTx5cnSOumuJovO8t/wDW1CLb7R/rK9eOIlyck9j6yFZ8vvmla3H2ryf/ACJW3b6Xv8rZ&#10;XN2dzJbGur0u8jx5leLiFKPwHiYnmp/Aa2nt9mNdrpPiL7KPk/e1xT3VtJ+8jqrLrEdrD+7/ANbX&#10;g1MP7c+XrYaWL+OJ6/HqP2qHfXBeMPFH/LNKzrDxfug8usjUL2K9vfLrDDYHkq++ceDy32NbnnHQ&#10;dZ33mmH/AKaV0kcMbQbP+Wklc7Dp8iTQ1qPc/ZpvL87+Cuysub4D08QlOXuGfrtvG48uvPda0+SW&#10;fy4/3MVdteSb/OkrBa3knn8zyf3Vevg5SpntYGfsI85xOqR+bB5cn+qiSuFm0nyJ/Mt/9bs/1X/P&#10;P/ar1q40OSe9+SH91Vebwx58G+OHyf8AnpX1WGx6wx9LTxdKnE8r0/UJPI+z3H7nyn/4HWbfR/v/&#10;APR/9dFJ/wAsa9C1DQorOaasFriJtVm+z/8ALJK92jioylKcInqwnGpE5cLfWFjNJ5FULzR7m9sf&#10;Mk/cxV29i1zDP+8/fVV1C8ln1WGzk/vrXp4bMKlGrzUoq/cu5w9rpf2Cxm+0Q+fLV7SV+z/vJIa9&#10;E1LQbbUYJngh8n/lnWLeeG/sfk+X/wAsq1nnf1xS9t8UiIyjIuabaxNpc0lv/rf+eVUXj8/yfM/c&#10;wy/6yKti1h2z/vP9n97VjWLPPkyR/wCqlr5z23LMOfllyGXpvhHeZo5P3MX/ACzrqNDsf7NsYY/+&#10;2lVW1i2soYY5P9bsrbtRJqFln/lkUrz8RWqzj7+xw1ZS+2PsWlerMlh5tQWNr9m/5bV0Fum2GGvG&#10;rT5ZaHn1Z+zl7hVtF/fVcZt9ZlxNH5/l1b09s/6yuecftmE19stW/wAn+sq/Y3P7/Yn+rqsyRNBV&#10;Z7nyiUSubl5zg5facx6TpesR20EMf+uqnqkeZ/3f/LSue0XUI361t+ftn8ySvGlR9lPmPnJ4b2FW&#10;R1Gjt5NXrq+2zVz7ahHBBDJ/y0pX1COYeZ1ryXh3KXOeRKh7SXOW7m580TbKz4zIYZv+etaOmw25&#10;h/eS0ktt5EM3l1cZRj7hSnGL5DBvbPyoP3k1c3fNLH+7rtbWOO8m/f8AWOoLjTI7y8+f/VV6FKuo&#10;fEenRxUaUvfOR03Q5bqb95D+9qa6szps1ehwafHbzfJWBqOgyXF75n/LKrjjFUn/AHTSGY88/f2O&#10;eDRv+7SGrNlbeZ/yxxVqTSfIm/13+rp0v7jya0lV5vgN3VjL4DD1G3jf93WJPYSSQ+X/AM867GTy&#10;3/1lY+pNHZ/vJK7KNWUfcO+hWa9w5drGSCb5/wDVVm6l4ettW/dyV0WoXn2mDzLem6e0k/7yT/ln&#10;XrwrTp++ezGvOMec8x1jTJNEn2f9+65fVNTisrGb/ljLvr0b4hv5I+0f8ta8V1jVpdUnm+2Q/wDX&#10;Pya/Qcjof2hyzn8K3PocPP2lKMza0VYvF1xPcSfuZbX/AFf/AE0/2abL4cubu+MtpFLNfyf8e8f+&#10;9/DWXodrKZ/9D/1UVfWf7M/wwh8feP7LUryHdp+jbbyQfd/ff8sl/wC+l3f8Br6KpCqsxjhMJL3Z&#10;+6l/LHzOLNMwpZVg6mLq7QXN/wDa/wDbx9R/s+fDA/CP4W6PokkUQ1Mj7VqDQ8B7mTBkPuF+6P8A&#10;ZRa9PJ+X1prPt3Z5AxSkANn061+4UaUKEI0obI/i3FYmrjK9TEVnec3zP5ktFFFamAUUUUAFFFFA&#10;EY28VHI6qjHP6VzfinxxpvhOAeefPucfJbxffP8AhXkfi7x3qPiSLMkvk2va3i+7/wAC/vV+ccQ8&#10;c5XkCdJy9pW/kj/7c/s/+lf3T2sDlGIx1pLSHf8AyOx8afG3TtG/0bSP+Jle9pRxEn1OPm/D868f&#10;13xHqPiO8+16lL9rl/5ZxfdVP91azZmh1CXI/KrNlIlxLg8COv5wz3izM8/f+0S5YfyLRf8A2x+p&#10;YHKcLl0L0o+91b3NDTtNt0/18XlVZ1JYlh/d/uabqEdYF3qVyv7uSGvz+EJVZc/MdkISrT5zC8QS&#10;fZq5C6XzYf8AppXXeIl8yz3/APLWuQjOYa+pwnwcx9xgfgKNxdeRD5klOg1L7SPnqPVI/P8A3cdZ&#10;rNj55PKhr2YUlUie7CEaiN23uI3+5XQ6W8loPn/1tczoFpHLe+Z51dFNH/02rz8Qo83IeZiuXm5D&#10;qpdS+1WVQ2GqYm2SVzEOq+XDKkdZF94njtbL7RXBDAyl7sDyY5fze4eqtdxPYzJ/zzrz3UZY9TnM&#10;cf8Ara5TRPiZHqkv2d5q2rNvs8/2iOuuOAngnLn3Oyjl0sHKXP8AF0Lt9r8enQeRJXC65rMV7NNH&#10;53+srR8aRyajND/v1x6CK+1TEk1e/gcNDl5+p9DgcPCEOfqXvsvkWPl/66uRks7mL93J+5+euo1T&#10;91P/ANMqz768/wBB/eV7GHlKP/bx7EDBTVpNMn8yAf8AbWiz8TalPNCO2/8A1v8Az0rN1O1lig+0&#10;Rzfx1c0OS1/5af8ALJK+hdGnGh7Xl5jQ09YuvK/6bSy/8sq4y8tZft3mSQ13l5aRaj5M/wDy1jrm&#10;fEEn2DzpPO86KX/yHV5ZWcJ8kI+9IDn7zUrZ/O/f/uq5G4k33HmVY1J83E2P9VVNT5lf0RkOVQwN&#10;KNacnaSEzoPCmnRaicSV6JoOtfYvJt5If3UVeb6Xff2dY1NN4p+0QfZ/+WVfB55k+LzjG1q0I81K&#10;+hXwx989A1jXItUn/wCePlVxfiK4i/1kc1Yd1r0rVlveSy9a9zhvgPGyxEa32Tmq16VCPvyBzg1J&#10;bXfknNV926hmr+h4cK4jE4f2Nb3YnjzzSlTl7hpWt95U/mVtR6tsngkrk0bPHSrP2vyYPLjr4LP+&#10;DPYT/m+yd2Hx8cTHnOz1TVvPghqTTfEVz5//AE67PLriDdyA9c1J/aMrjZXwseAK0ofV4RUnrr/K&#10;dzxNKMffPUbO8tln/wBd+62V1Gk6pFP+787ya8DW+uf+e1dhoOrboP3lfnOf8E4jLIc8y04VI88D&#10;2TStRjXzpPO/1VdhoPiKNoPLrxHTddjl1XzJP3HyNH5VbWm+NPsP/bOvyjGZTOXu8pwYjDKqj0bX&#10;L2R5vM87yf75rldA+J1x8N/HunavaTnzbKZbn/r4T+KP/gS71rD8ReMpH8mSP/Wyp/qq43XIftUH&#10;9oed/n/Yr2MlwEqU6c56a6eo4YKnKlKjWjzRkuVryP2B8F+MdN+IHhLS/EekS+dp2owpcQOQVba2&#10;PlYHow6EdiK3yvy4PAr8+P8Agnz8eTpXiS7+H2tXZi0/Uz9p0f7TINsc/wDy0hT/AK6ffHur92r9&#10;B9u7kniv6Wp87hFz3P5C4gyepkeYVMI/h3i/5o9GT0UUVofP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dtC1VvLuKygmuJ5RFDEjSPIeiKv3qTdhJXPPvjT47j8JeHTZRTGPU775I/LxujT+KT+n1Y&#10;V8oX2oBYJV83irfxB+KMvjbxVe6nITFbE+XBF18uFfu/8Cb7x92rg9QvpJIpth61/KXFGZTzzMpV&#10;f+XcPdj6d/8At4/pLhrIJZdhYxn8cvefr/L/ANunW2dxb6tZ+W//ACzrG1iy+zw746w/C2rXNrN5&#10;EkPFdXOn2mHz6+PlSlhqvkfXum8JV/umVp0cjDy6uro2b3zKzoZpYr6uzBjYbP8AYqK85Ql6k4mp&#10;KnL/ABCWM8VX2WNf9XNWdFDG37z/AJZ1Yij2wV5U9zw5wjzE1rbxy3vz101nb+V89cjZmRZ/Mrrr&#10;GaSXyfLrhxVzzcZzRNe1vZF8mOuvGty4h2f62OuYSAS/P5XlGtGFv33z18/Vl/IfJ4mEKn2T0fw1&#10;dSXsHP8Ay0o16zubqfZH/q6b4PWMwj/nrXTTpH9nLr1r9VyjJ5ZvkXJOp8Lcv+3Y+9ynwVap7DEy&#10;5YnAz6LcxfOlR2lpJcfvHm/dR1p6tdyG3meP/W1h22oeVD5cn/LWvy2usPTq8lG/KevTdWpA1o7q&#10;Np/M/wBTVjxFqLpb+XH/AHaxpljvJoTWfcTeWJo/O/1dXDHVadKpSh9sqFCMpxl2MjUr3bNvrn7u&#10;986b95Whr1x5g+SuG1DWfIOySt8Jh+dH3GCw3tInSR6pHBDWDNrcks3/AEyrD/tvdN8837qs2+1e&#10;NvN2S17VLB6n0NHL/eOhu77j5P8AVVlrJI97xVK21OR4NlVrO78+9/6513QouB6cMN7NSO10if7J&#10;Nsf/AFVbtnqUhvP+mUdcXZySSffrYs5fK/5bV5dakpHi4nDRkd1Lrvn1AusSMdlcbHqEiz+XXVaX&#10;DHLD5leTUoRoRPFq4WFBGrs3QfvKoQ3ETReTTLu1k8j/AFtZMUkiXvl1nCleJhTo80Ze8aV5DFBX&#10;L6mNx2V332GK+h/eU248L2xg8x6qliYU/iLo4yFB++eXw6LIk3/TKua8X2vlzfJ/yzr1+60vyIK8&#10;68T6XIfO/wCetfQYPFe0qn1OX4znq855neXEkU37z/lnXNTfabn/AJbf63/lrW5rUMif+PR1xusX&#10;ktn/AKuv0TBw5/gP0eio8nOYtjqEum6r5cn/ACy/1laFl4qto9U3xw/va85vtQl1G+8uSr+k+b9u&#10;hjj/AH0tfp9fh5U6Ptqsve5Oax0n0vaah58NSPNJJDvkrB8NXMj2MMkn+t2V0VrZXEk0PmdK/Eqs&#10;FSlJHz1VRpSKf2X7dNsqzcaZIvyf8s66/SdFjWp9R0rEFec8YufkPKlmEefkic1p8UkXkolddp+o&#10;SRQ1hppEq/JHW3HoVzDDLXFiJwn9o8/FzpT+KRFPqXn1a0TXvKh/6ZVi/wBny/8ALSmyWckX3Kzd&#10;KEo8hnKjSnHkPZvCvxy1DQSsN/D/AGjYDoPM/ex/8Cx834/nXsnhLx5oHjSOY6PqMV3NH/rYhlZI&#10;/wDeVuRXxhf69Jp2lTO8OfkrwbW/iPqOhan/AGtpt5Ja31s/7u5iG1o6/auDeJM2pSjhKr9rT2V/&#10;iXpL/wCSPmq3AuHzWMp0Zeyn3+y/VH63PuYADmnY+XGa+D/gx/wUFmtbiLS/iLaedAQoj1jT4vmi&#10;/vfaIlH+78yevIFfanhfxTpPjXQrbV9F1KHVNNukWSO5gBKHv+H0PIr+g6GJhXj7uj7Pc/IM3yDM&#10;MjqcmMp6dJL4ZejOhooorqPACiiigAooooAqSSRwW5kb5UQZr5a8ZeKLjxB4jvNVk/49nPl28X9x&#10;F+7/APFf8Cr3T4qam9p4ca0jyJL0+VJ5X3gn8X+H414xqNjFNYeX/wA9K/mnxP4hU8VTyeltD3p+&#10;r2X/AID/AOlH3/DNCFPmxE476L06mHC3H/XSuc179/DNW7NH9ng8uP8A1tZAj2/u7r/V1+I0fdlz&#10;n6hh5csuc801i08yf93UNoskXWux1rT/AN98kOKxJLP/AJ519PTxClE+0o4mNSESmy+ZU0epfZ4a&#10;r3UUkdMsrHbBvrXljJe8b2jKPvnR2+qRT/6usbV59t7/AK78KhsrjbPN5n+qqnrVncXd7D/zyopU&#10;VGfkZUqKpzN2ylkMPyVNmSGbfVC0mkt4fJf/AFlWWvOdlc0oe8ZODbNu18RSLDsrVsn8/wDeSf63&#10;fXJ2cMaTeZHWlHqEVcdWjH7B5dbDx+wa2rNEtU7Xy/8AlnWDcXsjT/66trSX2/PHUSpOnAJUJUqR&#10;cjs/M/661PLFHFDVG91COL9/WEPER/jqYUalQiFCrVMnxHYyMJp4/wDW14/dWtzZar5kf+q/5aV7&#10;FqOpRv8AvPO/dV5h4it5GvZri3m/1Vfc5TOa9yfU+vwMpcosMH2qeH999jrWmmsof3nk/vY685m1&#10;L7P/AMfE9XG1z7RZV9FUyyt7s+h6ko8x2Wpa5GkHmRzfuqy/+Eoj/wBX/wB+5a5G+WW4g8uo9Hjl&#10;uP8AR/O86KKuunlVGNGU5y1iHJHlOsuNSlivofL/AH0X/LSu2hi8zSv+AVxuj3UV1B+8/wBbFXYa&#10;dcyXMsSQQ4/56V83i429zl+E56/2SnZ+H/8An4/fS1t6Tp8lkN/nZqysltazeXWgGjrxa2InJHDV&#10;ruQsUWJ6t7937uSnLJGkNZ90/m/vI687l5zz9Zsabbz5/Mq1Z/LNWelx+4+eprW98v8AeVc4ysaz&#10;hLlNjdtrJvrzyKoy32Z/MjmqxqNrJeWU3l/3KqFKMJe+RCn7OXvl7TLzf/11rpLCXzzDXG+G0kto&#10;YUn613Gi/uz5lefjEoSkjzsbCMOblNSG18+fZ/yyqO9TyJv9d+6rQijjeaHyKsXWgRXUO+OvD9tG&#10;L98+a9tGM/fMuyu8z+XXTQ6pE/7uuZtbD7HN+8/fSx1fmvsQfu4v3klTVhGcjLEU41X7hpxxxLB+&#10;7rS0nTY5Zv8AU1zthdeX5McldNZahHa/6v8AuVw1lJe7E83EQnTjyQNL7DFWNq8ca/u0mqCfxB5U&#10;1YWr619om/4BWVHDzciMNhqrmUL7zVqNG/gpkd7582yoJG2fvK9xR+wfTRhaPIEvyn95XN6+ZJId&#10;9bTSfaJv3lQarY74dld1H3JxPSoNU5x5jgrfUJIv3clN1LxL/Z8wjg5MlTXVn5E9cr4wXZBD5f8A&#10;rdnlx19XQpQrTifUQhCpIz/iVrn9qaH+7/1sUi15ytrL9hmkjrtrfR5f7DvfMm/0vZ/y2rnbfzbr&#10;/V/9+v46/RssrLDYeVGl8MWepCMYx5IG34c+wxaXNcSf6HLs/wCAV+ln7N/gCTwJ8LNJF1CINWv4&#10;lvNQH/TRl4X/AICu1f8AgNfGn7MXwj/4WF480y31CA/2Vpx/tHUIpBlRtb93H/wJv0Rq/SBcbjzz&#10;6elfY8KYPnqVcwn9r3Y/rY/B/EjN4uVPK6Mtvel/7av/AG7/AMBJ6KKK/Sz8LCiiigCJiMZzihm4&#10;B3Y/Cqd3qFvp9lJcXdwkFvHy8sg2rXmXir43W8PmwaMRNLs/4+pBlP8AgK/xf56189m+eYDIqftc&#10;dU5ey3lL0R3YTA4jHS5MPG/n0PStW1qy0W3827mEMY7mvOfEPjrUtVmltbD/AIl9t/z1z+9f6f3a&#10;8gtfEclzqX2rULqS5uRxvlk7VpzeKhbzDHAr+ZuJuP8AN81csPl/7mi+3xv/ALe/+RPu6HDf1aXv&#10;+/L8DYawkB2ed50tc14hhkigmST9zVuDxFuMrvNWDrusf2kP9dX5FhqNX2vvn1WEoVo1Y85zcetf&#10;Z5vLP+sqBPEUlnezb+lSz2sfkF0/1lcrrsuZq+oo04TZ9xRw9KvLlO6HieSQfu5qfqOrfaP3klef&#10;RXnlQ+Z5372l/t+SKD5/31V9Q19wf9mR5ueB0TX32zzo6x72Lb/1yriZNfllvv3dWtb1+T7F5kf/&#10;ACzevYhgZQcUevTwE6Ui7M0VtNNJ53+srE1HUraXykSuZ1rVpLmD7RHN5N1E9cbceIr6Kf8A0z/v&#10;7X1mCyerifg+I96lh+U9q03WItO/1k2Zaa2v/aJ5v31cTo2pfaLH/ntLJUN9eR6dDD++82X/AJaV&#10;57wH7yUeo/qkObnO0sPE0cE00f8AyyrB8Ya9bXWlzRwTeTL/AM8q5nXNaubWx8yOvK9Q1aWW+mk8&#10;6vt+HeE55vV54S5eU0jQhCXOdj4a1K5l1bzD+5uov++K9/0jVo5NLijjP7yvnvSZIpdKhvI/+Pv/&#10;AJaf9NEr0a18Q22jaTDJJN/rf9XXBxHhFXre5HW/Lb0JxNL20YnVavrAiB/5bV5ndX3lar5n/LKL&#10;/lrVGb4gSLP5cn7771UZtYtZ4JpP+etLB5NiMN8dN6msKXsYnTXnjDy/JjuIPO/6a1zeteJ4zfeZ&#10;H/qd9c3PrEd/P/pH/bOsa6u91zMI6/Ssn4NVerGlOPvGvuU4nVrrEt/PNH/yy306a+igg/1/+t/5&#10;41xK3EtC3UsVfeS8Pa1ueHw9jm+t0oyO003xR9gngj/fTRfN+6qrr3iD7ZB/11rnIL0wz+ZVeV/O&#10;rfLeBfb5hGHs+V2CpiYUoc4yabdSxnaAaqySfvQKnjbvX9K1OFsLSwMaW87HyFLNZ1MRL+Unll8z&#10;92agVqcWIOfWoXMaV5uT8N0pRlOcdLnTjcylTfuBNPGtY19qgfvUGpTSfvpIOlcnNqsv/fuv1HDY&#10;TC5VS9jCJ+RZvn1WrP3zp73XpDF5dXLTVd8IQda46XWY2h8x6oT+K4wNmP3lazxuHpS5z5v+2nTl&#10;zzqHqFvqcbHy6uAhzxXBeHL5Li4/12T7V3G7yzXmZhgcPmVKM/Pc/RMhzidWEp9CcjaaTccVHJJt&#10;+tNQbq8jDZRChKVb4UfTVMbze5AmVtta2lyVk45ra0O8+z/vPJ86vw3jqjGnGU/iPscrnzUjstJ0&#10;3zf3kn9z/W1Xmk+xT/u5vO8qsm88US3EHlxw/vaw5JJXn8uSav58weQ4mvOVbESUY22PV+E1pNf3&#10;z/vK2LPVvt+lfZ7jyYPKeo/DOh2st9D5fk+b/wBNvuV3kOkW0suy4FpDLKn/AH7ry82x2XUZRo0a&#10;fw9fP/CHMeS2+t3tp4is7+wm+x39i6yW8sX/ACzdW3K1frz+zp8XY/jV8KdF8RZiOqFPs+oxR8eV&#10;cp8r/L2VvvL/ALLLX5Saf4L/ALS8Rzaf/t/62Gvqf9lBZfgT8Sykured4b1uBLa8ilwNk279zKP+&#10;+mU+zf7NfcLiPKaPscJOpZ2Vrr9T8y46yaOaYH20P41L3l/ej9pH6GUUUV9Ofy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wCGHGB3rwT9pzx5JY6XD4ZsJf39x+9vPLOCkX8K/8Cb9F969j8Ta/a+F&#10;9CvNXuj/AKPap5j4HzHttUf3jnA+tfCvi/x1eeJPEF5eXJ3TXEzSN/sf3V/4Cvy1+Y8c5zLBYP6l&#10;Q/iVd/KHX/wL4f8AwI/Q+C8nljsZ9alH3Kf/AKV/wP8A5Ewry3/ff88azbOzuXm8ySGtpp/+Wk/F&#10;XLWSJYcyV/PHtZU18J/Q/tpU4mNaiP7Zsf8AdVuxX0cv7uqNzZ2zf6uptPX7NWE3GaMqjjUjzkF/&#10;YSvefJW1pguDB89X47iJ4Kcl6Ip9n/LKOuOdWUo8nKeZUrznHk5STG0w1NKvH7upre4+1f6uun07&#10;TI3EO/8Ae15NWt7L4jxq2I9j8Rg2OmyId9dFpM5gl+f/AFdbLWMUH7yq88ltBP8A9dK8mWI9qeHV&#10;xXt/smnaXUc83mf8sq0JWjufuVj5jtof3dVv7QkT95HXney5n7h5Do+0+A9B068jtIfL/wCWtdRp&#10;GpxTj95NXlVtrX2g+XJXV6PqlvF9/wD1terlWYV8txEZ/Z7P4T5vGYJ8vmdbqkdulpL6Yrzu61OO&#10;wn/eUmseKdhmHm15x4o8S8fu/wDlpV42t/a+JjOFPkR6eVZXVl7k+p33/CVW0Y8yuV1rxL5s8z15&#10;4viTbWBrXiSVIfMrow+Ue+fc4Th/lmdlqHj6Kz/dyVyet+LYr+vH/GHiW5t7GaT/AJ6PXK2Pia+8&#10;+zj/AHs3l/vf9iv0XBcL81L20D7/AA+RUaPv9T2bxFrm2yi8iub/ALcuIp/8/wDfVVdNvpdYhMEk&#10;MXmx1yPiTVLm11X7P/qfKr0MHl/PP6v1PXpUYUo8h6xo3iTzfJjuP3JrYa6iUeYleD2OpXNh+8km&#10;m/6Z+dXqHhnWLa/ghj8797s/eVx4/LPq754bHHiMNCPvwPSNP1eOSH95+5qxJr8a/wCs/wBbXAXf&#10;iGOCbyKxm8SXMV7XgrLnUZ5X9l+0fOe16NdR3J/6aV2dtqfkQV49oWtop+f/AFtdGmuyz189i8FK&#10;Uz5nG5fKUztL3Vd01NtE86bzP+WlclaawV+/WjpOqfaP3lcc8NKnE8+eDlSiemaXFsh2SVqSD/ln&#10;XH6VrpjHz1FL4hkhvPkl/dV8/LDzlOR8xPB1ZzNLWBHbQfPXnWvX0ch8yuo1fxNbXn7uuV1e5tjX&#10;tYGnKHxxPoMuoyp/HE8l8XSR3EM2z9zJXjfiBbmw86OP/W/89a928YWkT+bJbwiavGddtJWMPmeb&#10;5su7zK/ZcgrKDj27M/WcFOMqUTldPsZZ/wB5/wAta6/4eeG47/VJ5BNmKL/Wf79Z3hfw3fX/AO7l&#10;/wBTv/4HXqXh3QrXw1B5Y/1sv+sr6fPM45Y1MPCWsu2x1Vp8kf7xveG7aOzm8sf6qutV/wDU1xb2&#10;kcR89Jq09PuPtPk7K/JsTT9pLnPm8TT9pLnPS9Jnjg/eVbmSPUfuf6quRh1TZP5cldZpt5HH8if6&#10;2SvmK1JwfOfHYmlKnLnHW8P2b/lj+9qV13fvP+WslNuLjd51VIbjz5v+udctpS945lGUvfLc+mRx&#10;/vKx9TEcUJrb+2VyfijUMT1vhlOc+Q6cJGdSfIcZ4n1OUCbzP9VHXmGs+Ff+ElPmW/7j/prXo3ij&#10;97Z/67+CsX7T+4x/yz/561+hZfXnhIxnR0kfomE/d0vdieG32kyaL51nJD5Msb13nww+LOt/DrW4&#10;NQ0DUpbKYffj+b7Pcf8AXWL7rfz96PGui3WpWJuJBFNjd/v15bayf8s4/wB/+8r9hy+Us3w3tvac&#10;tSD3XeR6FWhSxVOVGtFSjLdP4T9PPg9+1vpPjLFh4nij0G+G3y7vzN9rP7hgPk/4F+dfQUFxHcRJ&#10;NFIJY5F3rIn3cV+THhK9ls7CG487z4f+Wn9+voz4afGnWfAWmZtrv7XYo/NldP8ALs/2f+ef4flR&#10;hONJ4Kp9XzGPPG/Lzrf5o/C+I/D+nGXtsr0/uPb/ALdl0+Z9yqwYU7Oa8s+Fnx88OfFOMJbE6dfn&#10;gWV0Rvf/AHT0avUQuM+9fquFxdDGU/a4eSkvI/FsXg8Rga0sPiqbhNdGDDAPpUbOQucds1Kfmrgf&#10;jD4o/wCEf8JSpER9pvf3Sf7v8R/75rmzPHU8twdXG1fhgr/8D5iwuHniq0KEN5M5TVde/wCEo1C7&#10;uk/1cb+Xb/7n/wBlXA+MJo2nGKo+HNez5sfnc/8APKma5rHnTEV/BWJqYjG5jUxdfWc25P5n7Fgs&#10;BLCVuSG0TMs77bUc9nHfffmzWXNcbJv3dRvqMhrqjSlze4fVqhL44F6Sx8r/AFlUbqDyocVNHrH2&#10;kVVvbzzzsrWEZ8x0041Iy9857VU3CqlnBu+//qqNWm8j95XOrrH+ur6OjRlOB9RSpSnTNjU9UttP&#10;Ozzoqhv/ABVbadY+ZIf3Vea+KPE8aT+XH/yyrm9W8US3Vj5ck1fUYXI6mJ5fdPThgYy5ec9fsPEU&#10;d8Jpx/qqpHxpbNPN3irxvT/GFysE0f8AyyirPh1S5WfzJJv9b/yyr6L/AFSnCdTn+ydP1SB9Df2t&#10;+4hkt6q3/isW09cBYeJYmhhjjmqzruq22nT8/wCzXzP9luNb2U4mUMNDmO0k8QfuYZJP+Wj/AOqr&#10;Y07WpY/+uWyvIZPGEV1/2yqa38bRJB/rv3taVMmrcv8ADCeEhKJ6RrXjKKyg/ef6quX/AOE2tnnr&#10;j/F199q/eedN5Uv/AHxHXLw6t+4+z+d+9r3cu4dVejzw3NqeEhTPS9Y8YXIb7JFDF5Vc/Y+IY7vV&#10;Zv8AnlsrjIdYlSf95VxbiKLVfMj/ANV/z1r6JZBHDU+SUbuS0Z0xpxpl7xHb+dP5kdYvl+VP5clW&#10;tQ1ryp/MjqrHcRXk37yb/W17+Co4ihh488fcigSI7hv3H7urWgtLdfvP9T5X+s/6aVHfWv2Wf93/&#10;AHKvLHF5Hlx/ufNT95W9evD6ryQt773/APSgNbw3NEl95lvN53m16jYXkn2LzD+5l/55V5Jp19Fo&#10;Oqwyf66KvQNK8WWtxP8AvP3Nfm2dYablGcIuUbbmVWHNE6ZYJJz5nk1JGtyYPLqO38RR/wDLOt22&#10;u4mg8uviZ88PjieZOU4/ZM63vZE/19aMdz5kOymTWsckPl1VuE+xw/8AousLQqGHuzZn6zPHaQfv&#10;JqLV/PhheP8A1VZt5BHLMbi7/wBVsqOx1HdBNBHD+6i/1delGlH2Z6HJyxNSGPzZ66ELHGN9cFpe&#10;pf2dPN5ldVb3n9qQeZ/qa5sRRlH/AAnNiKTj/hNqz/0jyvL/AOWddZZyRwQfvK423l8j93W5a/vv&#10;3deDiY8x4OKhzHR20uJv3c1XZdXjs4fLqhaRbocR1haqlzLP5f8Aqa8qNFVZniRoxqz947DT9Uil&#10;/wBZ/wAtK120mO4/6615toV9LFe/vK9K0nVI7kf9Na5MXRlQl7h5+Ow88PLngTLp/wBmqncTfY5t&#10;9asVx9oHl1R1+xkaGGuGnL34855sJ+/yTOeuLiSesO8m312DaR/oWysW80X9z+8r1KVSFz3MPWpH&#10;JLqMlhN8n/LSrq3vmQ/u6qz2v2eby6fAI/4K9iShJXPeahJc5bQyCmX77oas267P3klF2I565+b3&#10;jmU/fOP1Wz88fu65HWrf7ZffZ/O/dRJXp11Yx+RXE6xa29pDNJJ/y0r38FXvKx9Dg60ZM5KTS5Jb&#10;Ga3j/wDs6wbzRP7Nv4bzyf8ArpW/puoyfbvL/wCWW/8Aef369h+C/gK2+KHjy00+SISWFv8A6Rdk&#10;/wDPFW+7/wACb5fpur67CPEyxEcPS15/d+87MfjYZdQqYnEfBFczPpf9lbwjJ4c+F9pqV1Zmzv8A&#10;Wgt7JFL9+NNv7tW/4D83/AjXs+9iAQKaqEAdqcPrg1/S2BwtPA4aGHpfDFH8Z5hjKmYYqpiqvxTd&#10;/wDgCoMDpSkDb7U0rgjHArlPGnxF0XwPGWvrsG7KGSOxjP72T/gP9TxVYnE0cHTlWxElCC6s56NG&#10;piJxpUo80n0R1TKWwN344rzvxp8adJ8MgwWDx6vf4wYoZPli/wB9v6da8Y8SfHbWPF15NAp/snS+&#10;0cTje/8AvN/8Tj8a831nxD9nnPlDJ/5Z1+JZ/wCIU5SeGyaP/cR/+2x/+S/8BP0vKuDKk5p47/wF&#10;fqz0Hxt4+u/E83+mXhPH/HtFlYk/4DXn+qa7HZQ/u64zU/E8jz+X51cV4w8YXNvBNHbzYlr8op4L&#10;FZliPa4io5znu2fsuX5DDDU4whHTseo2OvxiGZ5K0NP8VfboZU86vmCD4iX0Hk+ZN/rf9ZXVaH8R&#10;ohNMI+f+ede7jOFMXQhzzpns1cqhL3z3rUtfisodnnfuq5tPFvnzzJ53k15PcfFCT995lU7rxd9v&#10;n8y3/wBbXLS4drUo+/H5jo5XCEffPcrfXvtkFYHiGeS8h/d1hWutySWUMlNutci/ffvq4aeDlTn7&#10;kTWlhPZT90Ida+ywfvP9VVPVNb8qwmkjrmNY137LN5cdchq3jT7VB5clfaZfkWIx84+xp9T140Yx&#10;kdN4f8ZW1nPNHcTf61/3dVfFPj+V7L7JZ/36891DVY3/ANWKoyXkstfr2A4B9vVjiJx+THNwjL3z&#10;opNW/wCWkk3kzVVbxBJded5lYMsssv8ArKarV+g4bg+lKPPOPvf+kmTxEKcjoNN177BP5nnVrL4s&#10;+2z/AOkTVxLH0prSbTzXqz8N45n+9hHll3OOpmNGHxnaa54o+3/6P53nRRJXJ3Fx5tVxTmNb4XhW&#10;HDNXk5S4YqOJh7hatdQltavS+JbqW3+zyTf6r/V1jswx703O1TXuUuFMPmWI55xUpfFcyq46NKJN&#10;LPv/AHlTNqUvkeXVLfxVF9RjWYp2r6/B8DUcVOPPT92K6/EeHic+jhofF70jUE2aSRt1Y2o6pHAd&#10;iU6C+kU/vD5tfXYfgjC0K31iHxR2R4c+J1P/AGf72azJ5ZxTeoxUUp8yHJrJm1Hyp9n/AC1r6PDZ&#10;VGrDn5jjxWZwws/h0kbWT2odvWoLW7EsPtUv36z/ALOhQq8/Lyy7nT9alVpe5Lmj2K8km6Y1aR9x&#10;piRYOcUx0wMV6E4UsVGMOb4epyQlOhzTIbuZVkKE8+lZeqXUS1JdXNsn/XWsDWNTiWCX3r1/cw0P&#10;5eU+LzDHaS2LkF7HDFv/AOWdc5rpt5J/kqC3kuZIcJ/2zqpdrc31eNicW6tL4T4fE4x1qXJymNeR&#10;Hzv3c3FZ1xb3GeRXR22mXGfn6VettHkfPn/6z3r5eeXTrvqfOrBTq9yv4WsLmC4E9epwXvlw+ZXn&#10;N1qH9jT1r6Z4j/tPpKYY6+owH1ehD6vPfsfYZPjIZb+6hL3zr0u5auW7St9+uPGveRceXXRwXe1a&#10;9ecIV6UoQsfcYDMoVZ/E/dNNOatW9xsNU45N1SRtX4bxhlcZUuedPqfq+VYlVPc5i9DcSwf9data&#10;XDHPfeZJ++8qq6x+bBUMbSr/AKv/AL+1+H1qMsTCUIS5H8Nz6q8YxOy/tK28/wAySbyf+uNXtNvI&#10;tLgn1S4m86L/AJ5V5vuFTSahL5P2f/llXi1OA51eWjRqc0bxu/7v92Rg60Ix55nr3gnxhYxeT5n/&#10;AC1euz/4T7TRfTeZP/1zr5z07UpLC48wdKZcalJcf6yvLxPhJisZjqkKMvc7s4KtfD/HM/Wz9lz4&#10;vW3xK8BxWEt2Z9Y0hEjuA/DywniOX8duD/tK3rXuK4bgjnvX4x/AH44ah8FPiRpWv29zIbFJFt9R&#10;tj85ltmZfMX/AHv4h7rX7GaRq9nr+l2moaddRXmn3UaywXMLh0kVh8rK3fNfcVchzDIsLRhj1utH&#10;/Nb9T+X+Lcro4DMJVcHK9Kp7y/uvrE1qKKK5T4c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Ixjj1pDyBgZFNBDD&#10;I71xPxa+JFp8LvCE2rXA82UutvbRdN8rfd/AfePsrVzV68MPSlVq7RV2bYbD1cVWjQox5pydkjzL&#10;9oTxeNVnj8O28mIbcrJceUc5m/hX/gP8/pXz/e2NvYS+YIeah1fx/In/ABMP9dLcu0n+1833mrl7&#10;vxObwlf9dJX8jZpicXnOOqY2tpF7LsuiP6eyTJKuXYWOHhst/N9TXur62lpvnf8APP8A1VYcWrxt&#10;+7n/AHMtSQtvn/eVwew5T632HKjqreSPyfLkq55kcH7vNc9aan5P7ursZklh8+SuGdLlZ59Wi4s0&#10;ljkWfzP+WVaFrLHP/q6wZtXj8mptN1aOYfu6wnSnKJzTozkjobea5SGt3SdSlg/d1yraxFbfI9Wb&#10;XV45/wDlrXn1KMpr4Tya2HlOPwnctqnmw/8ATWqc2oVy9xqG7/ltVC51GW3/AOWvmxVywwepyUsv&#10;O1GqyTfcqOGeR/keavOIvGMkc2x61bDxftrongKkEdM8rqwj8J6E03kzQ0y/8X/ZYa5a88TxSj93&#10;+5rida8WRtP5ck3+rrKjlsq8vfiYYbKpV5e/E7u+8Tbod/m1y19rn2mbZXIzeKIv+Wf/AH6rnZPH&#10;UX/PaLza+nw2UT+xE+qw2Vez+yejRSRwffrn9b1SKTv5Nc7H49/tH93/AKmuN1bxFJdX3l/9+69n&#10;CZXVlP3+h6tHCSjLnmO1qaK6qjp8kVvP/pH77/xyoY7H7R+8uJq4+/vv9O8zzq/Rstyr69zUYS+E&#10;9Y6TVvGf9nCaK3h8mUJXKy+Jrpp/Mkm86s3ULj7VP5lVsE5Pav6B4f4Cw1TA+2dPmn1/U4a+KjSl&#10;yHV6l4q+32Plx/62q+k+KLnS76GTzq5npzQ6lua65cC4elSlh/Z80SoYuEke4SeKLW9sv3c3+lf8&#10;8qy9QvpdSnhuLf8Av15cNQmj6itGx8RSwT/vP9VX5JieAcVgX+5959mdMZxke5aB4nkig/0j/Wx1&#10;2Wja1JdQQ/8ALGvC7XWLaX/SK9A0vxlpthY/6797X45mWUzhL+G7mGIw8Zr3Inqjanug8v8A5a1p&#10;W+uRrZV4PqnxLEP7yL99L/q//sqq2fxZkt/kcedFXmf6s4yrDnhTZ5U8q5on0Za+JPOqN/EkinyK&#10;8hs/iFbLB+7m/e1tW/iTfB57zV4M8plSfvROOWVcsvhOr1HV8TVF/wAJJE8H2eSuXuNbt54P9dXL&#10;N4vi/tTFdlHL5VI/DsdcMBGUfePUWu/tg8iP/WVydx4T3z/9Na2/DWpRuN6f62tT7RHIZd8tcynP&#10;DSlCBlzzw05Qgc/pWgfZP3kcP72l1TTfPgq7FdeVN5nnVm61r8azYj/fS1tB1alQ6ISqzqnLXN/9&#10;lsv3k3/bKrWga1Kk/mSeb5VcX4o1L7PPD5f76Lf+8irV07xDbXn/AC28mWvq54Cf1f2vLdM9qUIy&#10;jyHsWjj+0oPP/wC/dbunNLa/6yuX8OavFa2UOyupt7uK5NfnuJjJSl7vunxOLhOM5R5fdNKK6ubs&#10;bEqG4e4tB6yU+31OSWbZHUOpaiE+SSvNjF83wnkwhLn5eU0LOOS5g/11YHiaD9z+7/5Z06w1nyPO&#10;2VV8Q6riL/ppXTSpTjWOqhRnCuclrl9tMMFYl1e+TD+4m/ex/wDLOWOrd0326Y/uax9Ohlj1SaO4&#10;8ryv+WdfX0KajH0Ps6MIxgWvK/0KbzIfI82vn3VbaXSdcmHk/vQ/mV9Ga7Nt0yb/AJ615H46WKee&#10;GST/AJCGyv0Dg7MHhsRUhKPNGquVo6qL5ohp/ieKCx8yT9z/AM9K6TRfGElxpcMHncy7pPK/55/7&#10;NeRXF/8AapoYI/8AVVPost7FrUNjaGW7kuXWNI4vmeR2+VVX/gVfe4rg2FXDynDSr8aW/umspR+2&#10;feH7KHhqTxp4ihvLiHda6aFlnf8Ah3j/AFa/73Q/Ra+21AzjHSvOPgR8MB8Jvh1p+iSzRzarjz9Q&#10;uYo9olmb73rwv3R7KK9JB5xmva4eyeGTYXk+3N8z/wAv+3T+QOKc2hm+Z1K1L+HH3Yenf/t4bsId&#10;jjgdK+SPiV8Qn8Y+N9Skjl/4lVn/AKPZj/d+83/Am/TbXtnx8+JMXw38B3lzDOItTvv9Gsz/ALZH&#10;Lf8AAV5/KviGz8Z28WY/Or898RMZOvThllH/ABS/Rf1/dPsOB8knXhUzCcf7sf8A25/1/eOuTX/s&#10;l7Vi518XcG9P9bXnetav5sOYKgn12Wy8mP8A10X/AD1r8UWXc3v/AGj9pWVqXLLqegfb5HqOXVJY&#10;q5LTPEkbT+X537qrOs6/HbQfu/8AW1n9TnGfJyh9TlGXJym5Hre0fvKxz4pi86b99XnWt+J7m3EP&#10;/TWuR1DxNL9u8yPzvK/5aV9Pgsgnimz04ZfGJ6drmsxajP5cc2PLrkm1SKKebzP79cha69JPfeZ/&#10;yyrL1bXpWg8uOvscBw1WnVjhz04UoxjyGx4m1SKuLubr9/BJVWa9uXg/eVVdt1fveQ8Kyw1LpImd&#10;X2Z0VrNvg8unNeRf8tP+WVYJupUpsl1K1ehU4TxHtffiT9ZgbkPiaWD93HUN94guZ4P3k3nVhkHN&#10;I8npX1mUcAYXGVefl5eXv8R5mJzKGGiX5NUl8jy6sW+pbP8AV/8ALOsoOScUg4r18VwPSry5KMeU&#10;mGZwj8Z0F34hln/5bVk3Fzvnqq3z0V42G4Njg5yowpnY8fSlHngTSXUstOF5Kpqv0pu7NfZ4bhSl&#10;Vjycp5lXM+SXOWZbmSY/vDmlt7iWKq9OVtlXX4QhHDyhy8sSIZkpzO40+a2uLGGOSb97vpt5cfYp&#10;5/LrkY7rbVj+1d1fzvU4XxEa0pw9+HvaOJ9N7SHKWtS1aW9nh8z9z5VaGn6x5s/mf6+WKubkut9N&#10;h81f3le/Ph6jUwnsZx5eXYy5/ePWNP1yLz/M8nyK7Lw74kil/wBZXkenrLe+T5k9aX2iWw8mO3mh&#10;8qX/AJa/x1+A5hk1KU5QhLUucIyPZJvFckP+o/fVet7v+0YP3leSw69crW5pPiDzf3cf7mXZ/qq+&#10;RrZXOEfcOV4aP2DpNXtY2HmGsewl+w3v7yaqeqatJ/q5JvJ8qsHS/EG++/8ARldOGwVWdKR0xhI6&#10;LdH9umuJP31dNpOsRN/x8fua4GTVrFf9I/fTf89KzZNal8+a4j/1Vb/2bPExJnSjUjyHtVxr1l5P&#10;+uqrovi7b+7rwWbxJL5/7v8Ac+bWla+Ntvkxyf62KuypwjiKdLm5eY5Vg6X2z6e8NeKZAMSUT6lv&#10;m3yV4rZePpEsfM/10P8A4/Xa6V4ot7yz+0SdK+DxGVToS5+U8eeW+zlKcDu7UxvD+7rW02b7D8/n&#10;Vw9jqHmiGSObNbdrrcbfu3rxa+Gl8J5eIwspRO90bWPPn8yuj1N4msvPkrzjTdWjSD93/radfeIZ&#10;Ehz537uvDqYNyq+6fOVsBKpV9z3TooNXjb/WVDqOqW7fcribnxBHBWTd+IPI/eV3Qy+UmenTyuUp&#10;HVajdxuPnrnJ/LtpvMSsqTxRHdfcqSPUI3+//qq9eGGnSXvHt08M6UTodPvvtM3/AEyrXaGNvnrj&#10;31b7D/q6S58W7vJjrCeEnUl7hlPCVZy9w6u9nt2h8vNcfrVj9s8rf+5qjeeL7aD7k372sl/FXmz/&#10;ALyavRw2Dq0veidmGwlWl75Ss/B9wt+ZM/vJX83Nfb37K/w8k8JeDJtVvP8Aj91zZL5f/POFN3lj&#10;/gW5m/4FXzP8MtH/AOFifEHR9CimASaTzLo/9MVG5v8AvrG36tX6BW0EUEEUaAKqDCiv2zgfL6mI&#10;qyzLEbQ92Pr1f3H5f4g5zVjThlf83vP0W3/k3/pJY5x0rN1vX7Dw7aG61G7itLYdZJeBV/cM9fvd&#10;K8h+Ong241iGy1Wzl4tsxzx4/gY8Mv8Au9/b6V+j57j6+V5fVxeHp88oK9vLq/8At0/Gsvw9LFYm&#10;FKrLljLqc94u+O99rsM1v4ails4CCDeSgGQ/7qn7v8/pXh/iu/Fn5t1c3cs13J/rJZZNzV1V+YdM&#10;t/ISvGfHOvRJcFD/AKo1/KVbOMx4kxPPi6jlHounyR/QeQZTh6MuTDU7L/yaXqy7Z69H5u+k1DUY&#10;2h8ySvMtM17bPeSSf6qJ6z5vHX9pX00f/LKKvWjk9WU5ckfh3P0iODjzmt4q1aWSfy468zvtSupZ&#10;5pP9dFvre1zxBE3+rrjdU1jz/wDljX6lwzlVWUv4fNE9OEfZlG+m8qf93VOG5kh6Gi6k31X3V/TW&#10;SZDSr4GXPHml5nmYnFeymWk1KUGtS31Db+886sHpUkdcma8NQhSl7vKa0cX7VnbQ+MJbKD93VXUv&#10;GlzNBDH51c/HJ/qZKr3E26evgMu4UwWJxcYez+Z2TcacOc1NS1iWf/ltWPJJupqtR5lfsmTcKSy2&#10;XP7P3Txa+YUpR5IS5Q3Um40i/NUV3cfZ4fMr9EweSzq4iVGfuxPDxOYRpUfbcw+aTyoPMpyyebB+&#10;7rl9W179xUmm+IPKsfLr7GOTYWEPYwj7x8T/AKyRliJQnL3bHRM23vzWRPq2Z9kdUL3Vft0GEqnY&#10;3X2P/WV6mFwlLCxieVjs4defJR92Pc69HzD5npT45PNrkotYklPyVfS98j92f9VWdfLcPjIy5/eO&#10;zDZ9y/B8JviYqay9Xv8AyptlOsb6N5vLqvqXlz/9c46yy7KsPl9X3DrzDM6uMwnuSEudV+y+V5n+&#10;rkrGvJ/Pm3xy/uvWrt6sdzAKzrhPs8WyPmvcqe76Hw+MrVZ/HL3Tn7+4ku73/Xc10GmahJYAbx53&#10;l1jxweVeB62mljurfZJ/ra8jDRlz1J83vHjYTnjOU+b3ixrWp3Mwh8ubn/nlTdLtDcTb5Dx6Vl2j&#10;zW0+w10lhNI3/LLyq9CivaSlM9Si/rNbnrSfobsMPlf6upCc1XtVkT/WVP5u88V8nmqxUVU5PeP1&#10;zAyo2j9nyF6DAOaVhmIGkKlTjvSkEduteLllarL35y2/8lPSxcIr7J57q0V9FcZkHH/PSqNvpxvL&#10;jYP3p9q9HuNPjuk/edKqR6TbW0HT97X3EY0cTLn5uY/JMTw9VjV+L3fi1OLWz/s4lENYOpTDPH+t&#10;roPEQ8gSvXP6NYG9n3vXn4yMuaOHonxmKUva/V4RG6dcX3nb+9Jqb3v2vf5v7uQ9a1bqWWyO9IvN&#10;rP3S3UPmVyzpcseTmZx1YcsfY8z5gvrs+RCJP9VVaw1GJDNHH0q7dRfabLYK5i4t7i0PyZ8quHF1&#10;Z0J88PeiceInOlOMzeg1SPz67Gy1jNv5cfSvJTcSMfWu+8L635kIik/fV1ZVmHtasqMzsy3HS9ry&#10;fzHe6bcboot9a1ZWl26Sw+hrWB5zXTn+HjiYRh95+75DVnGHvj1mlWhpJXqM01m5r8wo8MYTE1uT&#10;+X/0k+0nmc6UCbzKYB3pFkpjzlOB1r6DLeHPqk/c97sjhxOZRnH3xZG2U5ptsNZOpah/cpkMknk/&#10;J+9r9CjlsakYzn8XU+Lnm/LOUIfCPN9FbvtU4r9Fv+Cbn7Qkes6NN8LdTl/4mGnJJe6XIf8Alrbb&#10;v3kf+8rNu+j/AOzz+YUtnem98z/lnXTeE/HN94D8caD4i0WbydU0i5juYJD9zercq/8Ast90+zV5&#10;PEOUUc8wFTDy92Ufgf8AePgsfWljsPKlOPLrof0B0hHBzXDfCD4paR8Zfh7o/i7QZfNsL+PmPq0U&#10;inbJG4/vKylf16V3PpX8h1ac6M5UqsbSi7NH5642ZJRRR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QnqcnPtX5u/tf&#10;fHN/GfxEn06wvP8AiQ6K7W1t5QI3zfdmk3Dr83ygei5H3q+mP21/jufg18L59P0+4MPiXxAr2uny&#10;DB+zpx503/AVYAf7TrX5f32um/4MHkTfWvHzXK8XmFGMYRfsb++15bH7l4c5JFzlm1b/AAw/WX/t&#10;v/gR1Nz4+vp5/wDXedF/q6uWfjaWL/j4/wBbXAteU2TVt8//AEyr598I0aq5KNE/fLxie0ad4qil&#10;mhkn/fRH/V110epeZbieOvnu31j7H+8jrtNP8ZeVYw1+Z5rwxiMNyzhH3bkShGR6U2uRwzwv/wB/&#10;K0H8TxtAUj/fV4zdeKvtnnf88pamh8WfZYIa8WfD1f3fd94wlh4SPQLzW4rr5I5v9an+qq5pF7Jp&#10;0P7yb91HXnmoarGnkz+d50uys6TxZLP/AKz/AFNOnk1bEQ9yPum7hGUeQ9ss9cjuZvnq1LrMazfJ&#10;NXjs3iqW1ghk/wAyVj2/jqWe+mkkn/jrCjw1icTCValHSJzPCQcj6EXXsw1l3HikRQzHzulee2Xj&#10;yLyfI71yus+K43n8yOssJw7XrVfZezIhgocx6R/wkHn/ALyOb91UNt4z/wBd5g/7a14/qHi7zf3d&#10;vWTceJr5/wB351foOD4Ax2KXwqPqdUow5T1fxF8XQkE0dn/rq4K28a6nFcTSedL+8/57fPXJyXG6&#10;fzKuWN5L+/r9Gp8E4TKsN/D5+be4QdP7Bra74vvrs/66svT9W/f+XcTfx/62qFwd83tUXUdPxr9H&#10;yzg7D1su5Y00tP5TjrYuNKfIdpN4g3f6Pb/6rf8A62o5NWig/wBX/ra5aG4MVOe4LDJFfGf6mey+&#10;y7R/rmOyNWB1d1r0rwTfvq5e8m8395UT3Ekp5qBpNtfY8PcIzwsqdajH4n/5KcOIxlKCl7w7fTcc&#10;+lV5Lnyf3lVbm/Mnm+R0r+lcvySWDXsYfBLqfAYzNaUvfn8UehfW6jao0vS02Ko2rbfJd6sLJHHP&#10;8lfQ/wBnYePN7p5EMwrVIx97lLof0oEhNZd1cSrUCTlod9eRPhrD4n+Nc65cQToS5IHSx6hKsHl0&#10;6O+2Gsy2ucQZepluYpD8lfluM8PaXPL2MfdkfX4bPoThHnlqX7jVPtFSW+reV5PmVlyTxxcdar/2&#10;pG37vpWEfDejOhGEPhJnxDClL35HcR+Jra1/49/9mnX3ji5v/wDWT/uq4qK782LNPWTdXxlfwkpU&#10;J88I88r7s7qOe4etE66TxhLFB/rvOqva+It0/mSf62udDYNNY57V5n/EPcDShKjDeR6H12MvfPZP&#10;B3xIiW4+zyzf6xKm1j4qbJ5o4/8Alk9eLxzeWfMjNTCbdP5lfDZn4UUcDipVp/BbYrD4mhX9+B65&#10;/wALTubqy8uT9z/01irHl16W6vvLt5vJi2fvJf8AnpXCR6rLECgrVXWvKg/0evksRwbLA+/Ro/Fs&#10;d0eT7B6C1nL9h+0STRVzmmwy3WuzXFvVPw/qX7jy5Jv9VWponm3Wq/6791K9fITw1XLvb0Z9t7Fn&#10;v/grTIFs4Xnl86T1rs2gilG9K848D65G37j/AJ5V28WsRywzH/npX4njqdVVpHx2PpVY1jdhsvLh&#10;3x/6qSqGtWe7zqms7rbD5ck1V9Yuo4If3leTDnVQ8ekpxqnHzGS0mhjqw7Zg+elvn+3j93Wal/5k&#10;xgf/AJZ176jzo+kinOJFH8nnVyus+XYX3med+6l/1ldbqsNxa/6j/VV5t4u1qS087fD+9r2cvpSr&#10;1OWP2j1sN73vlTVvFcsvkW8f+tkf/wAcrlPGuoefPDJcf3KjutSilghuP+W0T1g65qX9qfvP+2Xl&#10;V+zcPZNJYunNxso3v6ne/dMl18geZX2P/wAE+fgUninxVN8QNVswdM0jEemLNF8sl3/FKn/XPH/f&#10;T+q/L8reBPB2pfEnxpoPhjSxnUNSmW2jxyse770jf7Kr8x/3a/Zb4YfD/TvhZ4F0fwnpn/Hpptsk&#10;XmEfNI+Pmkb/AGmbcxr9txlOdCMYzl7/AFt2PyLjziD6lgvqGH+Or/5LHr/4F8J2DgEY7U3A3e4p&#10;oftXkX7UPxhj+Cnwi1fXI3B1adPsemxk/fuZPlRsd1X759kI715tKlOtVjRpxu5H850KE8TWjRpb&#10;ydj4d/bC+O9542+M+qaVZSgaL4d3afbxY5My/wDHxKf+BLtHsuf4q8EsfFUqfvJJv9VXNNfSPczv&#10;JmaSR/MeU/32+81IZCcMKWM4OjOtUniKe+7R/ZuU0sLl2Bp4SltBcv8A8lI9Cs/Hkvn/APTKWthv&#10;HHlWM0cg8+KWvJYbryq0ptU3QV8HjeC6MasfYx909r3ZHUf25LZ/u45vPilrYtfFUssH7yavMY9S&#10;liNWrfVNtVi+C5cnJy80o9SuaB2moa5E8/mSTf62ufurisOfUN/7yokuZZOle5lXBlaMo+yjzSIn&#10;WhTNGHWPsv8Aq6ybifz5/MprvuNJxnmv03B8NSoVfh5XI5J4uHL7kieQ74IDULrtOafE+DimSNun&#10;opUa2FxX1T7Nym41KXONJyBS7tooxg02QbjX7nluFwuLjGdb4vhPjMXWq0ubkEMm2qUlyTNsjqSK&#10;XB+cU/d5VfY0cNDC+5y83mfL4ivKvHnhLlH/AH6VpNhqus2yqWoahHHNkDit/qz5jOrjoU4c5pxS&#10;7ulDXES1QOrxiGudvtb/ANN8yOlOhS5vfPOxGcQw0I8kuY7L7Tt6GkWeKuUXxAjH9/8ApUb67HJL&#10;sQcVn7HCRjyQMHxDF++diDE9SAK3esrTL2MQfPUsmqRL/wAtqwxGD9p7n2T3KGZUo041p25pGgfW&#10;hGqmdTjpyXmTXzz4Ypcp66zqMpR5JFnFLuxSht0JqMy7BXg18gjXq8nL8J7EMfyR5+Yvw6pKlaWn&#10;6z5U/wDz2rBVd9WYJNnyV+LZ5wxRw0ak5x5j6rDYv28TsbPxFFL/AKyGnf295U/mSf8ALL/V1xgu&#10;ZY5jSteSvX5pPg+lKUZ8vuSOznidVeeJPtEE0n+urBj1iXz/AN3+5rNMm2CnxgvNv7V9HgeHMDg8&#10;PLn+0Rz+8af225uP9XNTZNWls/3fnVmyXH7/APd1Gzbv9ZXq0eHo80fbRUYS/wDSiZYiPvchoWN1&#10;+/8AMk/1VXPs8Uv7yOsWObyq3NNkib/WV4OcYeWD/fUf8P8A26VSftIm4t1Lb6V+7mq3pnjCWeD7&#10;PcTeT5X/AJErCaPzf3dSLb7fJkkr85ngMI4ShVjzSlsaHZaH4qlg/wCW0vlV0S65F+5kjm/ffNXm&#10;MVxK8/lx1oX1xsghk/5axV8jicmhOtHk93mE4xkesW3isWH7yTzfK/55/wDs1dbo2vjV4P3deGW3&#10;jSJoIY5IP+uldN4U8Y2zz/Z7eaKH/plLXymNyLEQhKfs37vU5K2EjON4Hp2oLXL61qn+hTQf66s3&#10;XvHETwzW8c372uH1bxBK8/med+6rny/Ka1WUeaIqGGly++U7Xxb/AGdfeXH++83/AFlblv42uVn/&#10;ANd53/TKvNbrzUnmkjptjqkiT1+xVeF6OIpe2pW0R3csT3CXxp58P7z/AFv/ADyrh/FHiK5l/eRz&#10;eT/z0irkbfUPtHnSSVG2of8ALSvMwPC6wtf+a3TlIjCMTY0fUJXnm/fV1ranFEPKt/Nm8tP9VXEe&#10;FZvtl95f+p82vWvhx8NLnx3410fRYDLLJe3KxyE/J+5+9I3f/lnvrkzrCwp4/wCrqPLL3bLzIq16&#10;eHpyrVvdjFcz/wAMT61/YT+HEum+DrrxrqkRF9rjFLOKQf6u2Xjd/wBtGy30VfevqvIyfWqGm6fa&#10;aPaWmn2cQt7a2RYooo/uoirhV/Kr64f5l71+u4LCQwOHjh4bRP4uznM6mcY+rjqv2nov5V0X/gI7&#10;GRVe6tI723kgmAkikXY49atEZppNdMoqa5ZbHkJ2Ph742wT/AA98UT2c+DC5328o/wCWkTfd/wDi&#10;a+Vvid4tDnyLObnfX6E/thfB+X4mfDWa/wBME39vaIr3VvHbDc9xH1kh9fmAyMfxKtflRq115883&#10;l/6qvyzLOB6GHzd8v8L4kvLt/wBun9WcE5hQzHLlV/5ex92a/wDbv+3i5a6zLP53mVJp9xzNJ/5C&#10;rBSbbTlvNv8ArK/UsTw9KUan1ePLGX/tp+he1gaVxNIk/wC8/wCWtZt4fOq1cX3m1RkkzxXuZHlt&#10;WVWPPTMsRUhGBGAc/SjvmgHFG6v27J8PHmlD7R8rjKnuxmR7qkVt1U7rUPstVRq22vva2R0sZR9j&#10;OJ8ms4hhqvxG55mymH5+tUBqkTGqOo6hLEfMjr5vA8H0qWIlWn9k9PGcSRjR9z3i7fX/ANnirMud&#10;fCxeknrWLe6jLqBrPvB9mh3197+6pQ5IR92J+W4zOK1SUpw2NE+LZbWbelQ3fjCZvk/56Vzkcnmz&#10;eXUOoDbNiOvInjJ8vPA+VnmuJ5P4jsXLjUJLif3qa3vpE86i00LERfzcS1TubW48rYAcVH76HvzO&#10;JyrQ9+fxBY6hL5/7ytWVsYd5f3ftXO3ltLGYUTrTr2WYiGMVhDEypxlz+9ynNDEypxlCdztdNuLU&#10;T/u/9VW5+6vP9WK4/QdP/wCWld1YBbWz+ccV9RQnP2Xvn3eUy9uvftGJlTRGI8cmo5jc28Er1clg&#10;Lzegqvqwlirsn8JpUhyqU9YnJt4kkt5vL/5af+O1Yubwz28RH+tpieGbm/uPMfPm1bbSpRD5b14E&#10;I4ipGXOfMQhive578vQrW6xpDvf/AFvpWxDB5sHmVTjs9h+erkR8v93HzXo4elyfGd1GHs/jGW+Y&#10;5ilaD+bAfMqtp8PnzfvK0Jo4q64R909OjCXJzi2uryXH7utW2ODzWXY2v7/93W1M3lVxYq8oSpfz&#10;H1WW+15fbVZfCSZyaO9NDbqctfluPxNDAx+rc3LKR+g4eE68vbfFEM4qOSHzKkoHy1vQzKMIxnRk&#10;TVw3N7lYx9a0SO+hwa5qHR47Cf5+ld6z1n3OneZX3+DxUMX78/iPz3NckhKftqUfeMa3gtp4JU/5&#10;aGqc2lWzHyO9dAlvbwwZQYlrDu8Z+SvV5I1I+/E+axVCMIR54q5z+r2RhOYCTWbZ273UU285krQu&#10;7k209Sac38f/AD0r550YVax8lOEJ1Tkzo0k89dP4Z8OXLz9avw6a8V4JBD+7rrtNi2Q+XHD+9owm&#10;V0qUvbT7nfluTwqVff8AsjtPH2UbK1GYY96zjbyKfar0aeaa9HGRpfxf+3T9UwHPTj7HlJAKhuX2&#10;Qb+9TGPFI/y14uE+qxnH2PxHs4hVZQlz+6QgSND5nWovsnmf6ypmuAk/l09yPSvTc6tL3IRUVLqe&#10;fGlRq/HLm5ehTl07LxTR9qmij+zZNSRuXPlVJIhB8qnWxM4zpwn7vcijhKUYyrUo/wDDnGa1fOZj&#10;sOI65maTzNThHneRFvXzJv8Ann/tV3Ou6LJLBN5H/LT/AJa1yGq6TFo2lS+ZMJZZOPLFZYzmnSly&#10;fDbmuflecYbFQnLn93zPtH/gm/8AHGf4F/GH/hWvijXrSfwt43gS+0uaG5V7e21Bm2qq/N8vnKu3&#10;1LLHwPmr9bCOM1/MZp0EllcLdrLLbzWzrJHLF8jRuvzLtx/Fu6V/QL+yH8apPjr8CvDXiC/1Gwvv&#10;EHkLFqn9nH5BP/e2/wAO5fmK9A24D7tfy5nuXVcNKOIqvWZ8LGR7hRRRXyx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TkEtx&#10;nHvVK/1C20exnvL2eO1tLZGkkmmfakaL1ZmParzDauSce9fFn/BRH47J4d8NR/DnTJcapq8aXOoy&#10;Dolnk7Y/96Rlx/uq3rXRQo+2qRgj1cpy2rm2Np4Sl9rfyXVnxz+0T8Zb344fFHVPEEksn9lRO1tp&#10;cRGzy7ZWbb/wJt2455+bH8Iry01MwOzd2qIDAr9by2nh6lP2UanKon9W08LHLqVPDUY+7FCbt1He&#10;g9SaCMnFdGDwUKU+SfvanTVrSlH3A71aivpLfvmqvAoJ9q3xXD2Gx3NCcV5GUMbOki9HqUq1HLfS&#10;uarByGzRyTurzJ8FUaEfbcvNL06G6zVVJFuPU5UHlydK1tP1L/ptXO9KUPtNfGZnwnSq0pcnuyO6&#10;GLjI7FriV4P3k37mudabyp6rx30qVDJL5p96+cyXhicasqPNpLsdlWvGlHnNBdU2VUNzI464qDA7&#10;0V+oZfwfRwc+etFS5jxauYe0j7gdKM7TTS1Hm19fDhmrSfPA8+WZwkOFA+U0K2+hm21pjMmhUlGH&#10;syaOMlGMp8wNSeYmfWsnUteiih+SsvT/ABBHfn931r6zLMmpYWlGjW92XY+Qx/ENH6xyQlzcx1KS&#10;lqSaeND61izalHZw89axp/Enn12TyTBRq/vpadjjrcSewhyfaOuk1CJaybzUqx49StxCcykGoFv4&#10;pZtlerhqGCwMeSjaJ85jM7rYz45GtJfyMOvNRWrbp6wnuZYJ8eb+7rooosW8Lx/62uujWjV5vs8p&#10;5VKtKvP/AAgL02v7t6vQyRzHfHUVxZ7qyLm/Onn/AFNbyn7Ne/8ACd06ksLL998Ja13UpIYeKyLT&#10;VZIYfnz/ALFZuq68LmbZ/qo6jF5+5/d14NTHRlV56Uj56tjfaVpThI6mbUw0HmRjyqpwa/8AY5oj&#10;H1rl77WJBZF6xbbXfLO+euHE53GlOMPh0OOtm3JOPvHp0+sW9/8AIktI0MX+s86uKsb6N4fM9Ktj&#10;UJZP9XNXZDNI1I+/H7jqjmXtffn70jrdPmkigP8Av1dj1KRZ/LSsDR9S82Hy/wDW1eVtpr3KNWNW&#10;lE9fD4mUYR5JHUw3W+plbdXP295/y0rRS58z/WVwzy+jz+2hH3j7bD5rKpDknIkTVIzNsNW45Nxr&#10;L24/5Y1Zt5d1Tjcuo4mEueJrgcfWpz9+Rdb5qEfB9DShsA560qrX5lnEcLhsJKEKfvf+kn3GE9rU&#10;rRnzFyxbFdFod55E8Mlc/DYyy1ejWW18mOv5lzylh8ZzQhL4j7FfCejaX41zqsPl/wCtk/1leneH&#10;9aiu5tn/AC1rxPT9L8j/AEium8J6/HY303n8eX/yyr+e82y2jU5vqn2VqYV6SqRPaF1ryjN5n/LO&#10;q+vasPs/medXHyeIftR/0cfuqzfE+oRvYw/vv/i99fHU8v8A3keY86GBUZRmdQ/iC2aH/Xfx/wDP&#10;Sol1SJbL7W/77y/9Z5VeSWcl9eQTfuf3tdR4JupQZre4/wBV/wA8q9uvlaw8JT5r2Ot4eMYnX2Pi&#10;D7fZbHl8nzP9XXC6zpcV7P5dxN53/PP/AOJrVs9Ptmvpv30vm/8AjlU9asbaL95HN5N3/wA8qrCp&#10;UKv7qTibwhGn8BheOPCw0Lw7DPHD++k6j/0KvLEnz/rK6LxR4i1LVJ/9M/65R/3NlbvwI+D998bv&#10;iZpnhuyH+ilhLqFwP+WFsrL5jf738K+pNf1RwRkdb+yq1XHVF/Nf+v5Tz8wzCGXUvbYn4Y7n2T/w&#10;Tx+BY0bQrr4i6xYbb/UD9n0fzohuS2/imX08zdjP91PQ8/bTDoNufbNZ+l6bbaHp1pYWUIt7K0iW&#10;KCFB8qIq7VX8q0GAwKqbcnrr6n8gZxmlXOMdUxlX7Wy/lXRCn2HNflj/AMFFfjVb+L/jHF4W0+7E&#10;2meF4fLljH3Teycyf721di/7J3etffv7R/xhg+BXwf8AEHitzHNdW8PlWFtKf9dct8sa+/zfMfZW&#10;r8RdTa61m+m1O8mlvL+6drm4lm+9I7NuZv8AgTV+x+HGS+3r1M0qx92Hux/xPf8A8Bj/AOlHXktO&#10;pCr9Yh9kv2Wsx3dWTd7v9XXMtdRWf7uOp7LXY3Pz/uq/dJ4PCTlzzirn6Ph87qx/c1qmp0qzbqkX&#10;nFYjarDFU0fiG1b/AJa18zieF8FU5pw+0fVUOI4x9ytURq7abjPSqo1GOT7nNI2oRtXly4QhVfPP&#10;Y9P+3qUY+5Ito+M1XM+47KgkvY+tQQT+Yc19dl+T0sHH4UeHi81dWUYcxoLN/wA9Km3Vmte7fv1N&#10;HNW9TLYynzwj7xlRx3LHk5i6ppvXrSLJvoWTJr4qtkUquI9tOJ9VDMIxpcnMOxk1T1CbyIateZVX&#10;ULX7VX0eWYeNOrL3TxsxqznR9zcqzXsbQYqjd3n2aIbJs0+SM/6uT/lnWLqr+XPhJfNjr6mq40on&#10;51i8TVjHnG33if7HB+8/5aVy994okefms/xPcSSH5BWAPMb/AFlfneZZxW9r7GB+fYzMsRKfJzfC&#10;dWfE4MRD1izeIJPP3xy/rWU3z1DJH5FfMYnOMVKPxe7E82piqtU3P+EpeX925zUtvq/lzb465duD&#10;1q3BcRrXDhs5xE3yVpIydapc7KHxFI496ms9U+1T+ZJNXFC6fHNWI9QKYNfR0s7lzR55HVHGy93n&#10;PTLbUcHelbUF/wCZ/rBXn2i3H28/JXoWnWMnkfvK/RMuxEq8Of7J9rlterifg2NKzvNwqxGu45rI&#10;CeRNiOtGO6/5Z+leq4fyfaPr8NieblhP7JpI5NSYqjDJG3tVyvzviPKvbr3In3uV47+eQ5pd8/mU&#10;5nk7mo2XZSsxNfmWG4eder7Hl+HofVTx0acOcXzN1AbNNU76CMe1E8h+qT9+PMokQxkasAYYpwG6&#10;mrRn25rulD617kI+8HOqXvz2HKu6rULfZ6qq2ynLNtr5HMMpxUaPv/D2PRo4ilKXuGpa6p/z0qS4&#10;1D/nnWLNJv6UNJK9fKx4YjXnzwp/Eb/WIR+M2Ib6Wo77UvNrJZsGnM2+vXwPCvtK3POPwmFTGQpx&#10;Ho+ec0qXEsR/dzYqvu5pS+Tiv1GPCUJ0o89NHgPNYxlyQNez1qWHz5JP33m0y51Pzz+7rMC56UdP&#10;wr4OtwZRoYiVb2eh69PHxtE0I77/AJZx1YmbyoP9TWUHKGtO01Hz/wDR5P8AlrXxmY4OeE5a0I+7&#10;HdHqwlzFP7RIkmc8+lDR761G0eKKx+0VXWHfXG81w837bDx5eX3WUaHhWa2s77zLj/Vf89a/Rv8A&#10;Yk+G5tdFvPG8580aj/o+nt/0xVsSN/wJlx/wCvz7+H/gW++InijR9B0vJ1DV7pbaMD7sf95v91V3&#10;sf8Acr9jvBPg+x8B+EdG8OWCldP0y1js4BIfmKKuBmvl1gqOMzL69OXNKH3cx+SeI2bfU8DHLqUv&#10;fq7/AOCP/wAlL/246SiiivqD+bQooooAjwA3FflF+2/8CpfhL8UZ9VsI8+HfEbyXtv5fCwTfL50X&#10;/fTbh7Nj+Gv1cZgMHP4V5b+0V8G7P44/C7VPDs3lC/2/aNLupR/x73Sqdj/Tkqf9lmrswlRU60Zy&#10;2PrOGM6lkmPjUn/Dn7s/8Pf/ALdPxn70pfFXtY0i88P6reaZfw/ZL6yme3uIgfuOrbWrKlk8o1/S&#10;WXZNQrQjOe5/QFfMXCPPCXuhLdxxmpPMrC1Ny59DVyyaUffr7R5JhYx9ynqfK0s4rTrShM0VamXZ&#10;JhylR3V1HBD89ZKarHJP5fnUUMtpQnzl4zNIU4+xnL4h2rjbDvfmsG8vPKiAj4qTW9Qydnm1Qs3j&#10;b/WV6FapryQPz3GV41K0uQrWuv8Alne//LOrI8Rfbm+T919Kzr62jjuN/wDyzqrDp0qzb/8Av3Xh&#10;+2xVOXJ8R4Ht8RCXIbbwyP8AvEpJ4fJh8sj97U1nPIsOHq60cbfvK9VU/aR9z4j0Y0o1I85xccPl&#10;T/vK2VsY5Rv7Vk3kOJ/k/v1s2N+kMHkyV4eGUOaUJnlUFGMpQmIy3Hn/ALsf9sqjuL848vyf3tWI&#10;L+NZ9mP3lWrjTo7gS/8APWvTUOaPuSOz2cpQl7GRkmK3Wfe4/wC2Vag0iJxFVCPQblv3naur0nTJ&#10;ZINkn+sqsNR5ub20fdOnBYWdefJ7Mm0q0xFsTrWuINsFV7GLy5gK0Fq8wxX1b4D9OyvBxlSKX2Hd&#10;P5lZeo2cjfvHrodtRzQ+bXDRzWM6v83MbYrJ4zoy+yYtlME/1lWZpY5ocVLNpv8AzzrF1F5Yz5df&#10;RQnCpHngfNVpVcDDkqx0JLtYyf3dZWqyDz/LSrFsZbmHZWPqtvJZzf8AtSubEz5Yc581iqspQ54R&#10;0NbQ5jHD/ndSanc+RirPhSKNhseofEKbryIetF+WlE35JxwMavMMj1SRK6S2uft8FZcenRmHzO9a&#10;elyYPl+VWrU4w55ns5fGrCryTl7sjRiXbxViFqhjOelWIZtlfz5xhRqzre25eY/bMnnGNGMBskey&#10;oQKufaI5YKqtXzWRYucJ/vj08XDmiNWiQ0A/jTWbaa/UstrVq+Npzh8J81ioUqdGX8xAI/KEr1l3&#10;emhofMTpWrOn/POqC28smdn+rr9TpuU485+dYyjFvk5TnJ9FjE+81qWenRtDVnUbXbF8laGnWaRQ&#10;/Pyau1Kl78InjYbL4/WJQ5RkdmIoPL/5a1JZx+RSgSEZqtJcebP5dTzSqRlDmPccYUJRny+hpLD/&#10;AKRUir5VNX5aGevz3MViqspQo/CfcYT2VKPPP4hzYwaay76hZ91JgtN/rfxruy3K54P360uhx4zH&#10;Rr+5CJi38Vwl9yDW3bf6ikmtwx8wUNFIoGO1fS1q1KvS5OblPnsNhp4SrUn8Q6SWOCfL1MjCXviq&#10;0lv55/eVLEI4xXh5jhKOJpRhrz9j2sLWq0py91chPuVAc9ewrzTxtqX2q4mt4P8AWZ/4BXSa5c4n&#10;/wBd5MNc68Q1OGV7IebL9arDZT/Z9KUIVH73R/8Atp8DxNms8xX1SEVHl7byPOprWVj+8r6R/YH+&#10;O837Nvx1tNW1CWQ+Etbj/s3WIoz/AKtC37ufbx/q5PmP+w0nevL7PRDYqYb6E/OPkqjq2pW2lzRQ&#10;RxebXz2L4cwmJpc2L2/8mPzB5f7KPtasuU/o+ikimhEico/INSAAdsEV8T/8EzP2jR8UPhhL4H1v&#10;UZLzxV4aQ+U08jPNcWBb9224/e8tm8v6eXX2yOlfzjmOBq5di6mErbxf3rozja5WPooori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kvHvjjTPh14Q1nxJq7+Tp+m27XL/Ny+Bwq/7TNhQO5NfjP8RvHmrfE7xpq3ifXJfN1DVJ/NcD7k&#10;a9EjX/ZVVVf+A19V/wDBRP44ReJ/EVn8OdLkf7Lo832nU5h92S52jy4/+2aszH3Zf7vPxh5O8V9b&#10;k9fCYWnKdb4pdf5Uf0PwNw/VwWE/tGrH36q0/wAP/wBt8RH9ym4K84pSpHTmlxX09CnCWI56MX5H&#10;6hOTjD3xufejHFJ+FLj2r6OpD2U/iPPjLniJk0vNJmjNb4bEw9v/ABEZVacuT4RXTmjOKCc0Bttf&#10;X06k6s+SH4HjzjGEecMHrR6UI1HWvJx+Hpc/ufM7KFSVgHWg80nWl218ZHC1qFb20KfuHryqwnDk&#10;5veDJP0psjbKdmqFy0jGv1LKKEsTyzrS5j5PH1/YR9wnebbUUdz582c1k6hMQfk5rDbxBJpk/lyf&#10;va+qqqjhvj+8+ExGceyn7/wnWXeqx2cO96yb7xHui3pXGXuvS3Fctql7czeaI/8AV96+ex2dUsJH&#10;nhHm7HyeN4iq2lybHSanqrt3qpZ+IJbTzXji/dVxxu5fO2VdTULiGHy8+VXxKz6VecpwvHlPi5Y2&#10;cpc+x1V744+0H5P7mKh/tLP+rNcTCsnn/PVxTK3/AFzrCjn2IxHNOtFkvHVpv3/eNlda+xz/APTO&#10;r9rdyTTB4/31YNvZXEx8sxYrstL8Py28OySvay6WJxc5e67G+EhWrS8ja03ScNFNNzmutzHbjMfS&#10;uf023uFhO/p71du2kSH/AKa1+l4elCFL4T9EwM1QpS5ImnbSfbJ/Mzms/wAU23nQfJSaessX+sp9&#10;5a/a4JaqcOeP922x6E6kq+ElDl96R53rGnxyGqDTSWtaup6TcRTSx/nVOfSpFB2Zz/HXwlajKM5c&#10;kfePzSvTnzy5I8pm31xuh8vH72ubuzk5ru7vw9iHzErntR0Dd9yvls5wGKq0pckTz69CrGXvmHDc&#10;eWeJa27PUJHWGPzcx/8APOsy40SW0P7ytrw1Y5mD14WT0sdCt9WrR5Tmpwcp+4bmi6pLZzfvIf8A&#10;WV0thJ5/35cURWkM2UEPm/8ATSta10nb/wBda/Z8HhKsI/FzRPusHhKq9zm5oktpaRiIu9a1pDHJ&#10;9ymxWHlnYec1btbfyIa9HFYqlQpf3j9Cy7Az5/h90EgjHWpduRilzkU5Rvr4nH5zHC81acvdkj7H&#10;DYCNT3ICgGpthiGO1S2dt5vH/LWta8sfKg/eQ1/PmfcS0qmLjShf3vdf83vH2uGw3sIGfZtFVqO4&#10;+1T/ALus9Y6msY9s9fGYqjSlGVbm962h6J1Gj+bF+7j/APsKk8QXWyD7R5Pk/wDTWtXTYYlsIfLr&#10;I1q43TzR/wDLpX5LQqfWcx5+XZ69BGOuvS2v7yOfyZa3LHxh/aX/AB+f8sq426s8f9cqvaad9ffZ&#10;hk+W1cJzwjr3/lGekWut21xfQ+X+5i/5aV11jeabaiGMf8tK8ns1l8jzI/8Alk//AAOrU3iKVPJ8&#10;v/Vb6/I8Tksq9Tkw+xEo8x2OuatLaTzR2XNclq19s8m486b+0P8AlpL5v/jtZtxqUt7PN5c3+t/d&#10;Sf3Kua5ostlB9ojmh+5+8i/j/wB6vTweXQwdWnCrLWX/AJN5MuJzGv3he4g3+Vn/AKY1+mX7DXwK&#10;t/hh8NIPE13Cya94mhjuJhJz9ntvmaGJf7vDZb1OP7or47/Y7+Cs3xr+L1pfXkB/4RrQJIry88z7&#10;sj/eji/2tzL83t9ef1eHdhyDX7fSo/U8PTw+sWlqun3H4N4iZ9dRymjL+9P9I/8At3/gIHDPjpjp&#10;RsxgDpSgbdo781xHxh+Ilv8ACj4aeIPFd1H50Wm2xkSIHHmSEhY09tzsq57ZzWqXM+VH4ZSpTrVI&#10;0oayk7L5nwV/wUu+LjeKfGWn/D+wmB0/Qtt7f4H37t1/dr/wBGz/ANtT+HxJJHIoxj91XW69rN74&#10;l1vUtW1Kbzr++na5uJQP9Y7NlmrIuINwzX9Z8JVMPhcvo4SjH3Y7v+aX2mfuL4e/szDxjze8lqcB&#10;rmnyt+8rAa1kh/ef6qu01gSLN5fk8+lZBt5LqHyxXuYrDQqT54H51jMLH2suT4jG/tDzIJqxbrWJ&#10;Fm8zvW9eaTJ++8uueudO2ne9fM414qPuHz+J9tE19P8AFEi1pSeJpPO/eda4Vm8qb/W596bLe/x1&#10;59LOqtKHvy+EyhmFaC+I9Ei1uO5/5bVr6RrWw+ZJXk0OqywmrcXiDbXp4biSl9v4juo5xOnKMz06&#10;S7jv5/8AXfuq1YNQjgEXmV5jomuoRtNXo9dMs2+Oveo5xQqw5/5j2cPm8Y+/9qR6hdahHbQ/678q&#10;y21TediVyNzrscsOw9aXw/HLcHNdkMbHnjRox5uY9apnM8TV5IHeWdxTptQi8mqNtpbxxfP0qubT&#10;J5r0nDmfPy+8ez9ZxEKXIQX7XF19zJrMdfIP+kV19pAEh5i4rD1yx+1T1hXhL44e8ebisHONL232&#10;uxwutNbyz7ufpVBtLkng8yt/UbaNTDnr3qtL80Hl18ZXw0ak6nOfCVKPvynM425j2f6uqfmlq07i&#10;wkebZVf+zZF/6a1+bYmhiJT9yPLE8O0itII6jaOrE1rIlRS815tXD+9Kc48pBPaxbqc37qerVncR&#10;J2qNn3z75K9+FGMaUYQkI6Pwzc+Qd+R/1yr0aw1H7RDXltnd/Z2ASL/V966+xv8AfB5n+pr9KyXF&#10;+ypexPrsqxfsDpGj3z1qKkcUHFcdDq0hmEf/ACzrp9PuvtVfWUq0anwH2mCxNKpKX8xp2tvj5+1W&#10;wCx6ZqGFqnL45FfMZo6s5x3t5H6Jgo0qcBv36RutCjNOb5jiuT2MaVbn+E65TlUpDYz8tPC4NJ3p&#10;3DivzrNq06k5YijvF7H0eChGMIwn2ALvPFAGabt70ba8PA1sVUxf1iEfi6HdWhSjS5Jg1Rtcbacz&#10;b6z9Qj3civ2jAYWGJjyYiJ8HjsTPDe/RLy3G6pN2yqNguyk1JtldP9k4T20YQjy8pgsyxEcPKtMf&#10;/aUazVNJdVx9xeSCbPk1kXXiSW3uvJ/Ctq+GwFGrGtOJ8fPiarRhKEzuI7z7XNV1htnNcot75Flh&#10;KanibZ+7nr05+y+37sbGdHN4U4/vviOxZtgoWSsWxvvMNaMU0aniuHEZZSqxifUYbNfaSLwfJzSr&#10;8tRJLGetP781+c4/JearL937p9nh8fzQ+LUv2+ofLskq211FF+7/AOWVYtbfhXQtQ8Y+INM0HTYv&#10;Ov8AUp1toPZmbb/3z61+V5/wfDDS9th46W5mv1PZw2Z03T/fWjy9T7l/4J2/CqGaTWPHs480xE6V&#10;Ytsx/dM0mc4P8KZ/2Gr7qUYYn1rkPhX8PrD4V+AdF8K6b/x7abbLGZD96R/45G/2mbcx+tdhjPNf&#10;nmHoLDU+Q/lDiHNpZ1mdbGPZ6L/CvhJKKKK6T50KKKKACiiigD87f+Ch3wCGj6rF8TdFtZBbX0ix&#10;aysQ+WKb5Vim/wBnd90++3u1fDF6hAz0I6V+6Xjrwdp3xC8Iax4c1OLzrDU7V7aUHrhh94f7S9R7&#10;1+MvxY+G2ofCv4hax4W1QGW50uZo0uTGE+0Qn5o5eM/eX5vbp2r994Fz6FSj9TxMvfht/h/+1P1n&#10;hvHvH4SWBn8cNv8AD/8AannCDHL1bkbbB5lUdUnjg7VXGpSPD5Zr9xl+85Tr+sRw0pUihe3Uss/P&#10;+qrH1Bto/d/6yrGp30qQTbKx9Mjmurj568XE1v3vsYXPicVW56vJrKUjQfTxdQjZ/rKsR2xJCdO8&#10;hq3532D/AK60tu/2qYJW6ox5v7x0rDw5v7xmmMk/PVoiOGDzAcS/88q25tNjiiijj/emqs+nRvxW&#10;/wBWcfgOp4WrD1MybVoz+7jixWrpdr9q/wBZSW3h7fMHrZh0v7LBRD3ZfvpHdg8DiJT55x5oxKku&#10;h26z7xF5sX1rC1Swjin311ME0sflQSdKr3Oim7+d61nGPLy8p118BCvD9zH3jh5oo1m3/wCprZ0e&#10;63f6upda0DzZokjqxo+kR202+uGjRnTq/wB3ueDRwtaniOTlNOxu7cLKP+WlTQySef8Au6sx2MTd&#10;IfxqSK02fSul4mFPm55H3VHCYhxj5diVfnoXpSbdlIp3V4NanDExlM+nhOVKUYEg/OhsrQOTQxry&#10;oUYQqx5InW6nuS94pySSrPTUgjY/vKsPWfcXG6YJHX2dO84ckPdPkK/JQlzz94lNnFbHfHUV7pv2&#10;qD2pmlvLJMIJK0Lm48uGtXJ/B9owpQo16Upzjyx7FOx0/wCxTf8ATSmXWk/av3n/AC1qy9xGbiHN&#10;WyOBWGIqTpR+E3o4XD14yo/ZiUbfTvI/d1bgTyItiVIh+UiqkvmQH0FcsJzxkuQ7pUaWBjGcC4Dn&#10;k04VShutsPmVbifzq8bH5ZDllzx5oyPTwmO55R5JajidpobmnKtAGTX5vLIZOt/s/wBln1kcf7nv&#10;/aGsdtQzpvqSVvJ/eVnnUt1foOSZfiMNGU/tHyuZY6hKXJMvRx7KaxjPyVUe/wAw+ZVOzmM5w3Jr&#10;6dYac5fvpfcfPTx1KnywpRvzFtoSbjZV3y8VUtV/5aU9L3ca1qxnOXlEuhOFKPv/AGifd5X7yoor&#10;dHm3vzUV1JuxSWd1Gs2yiUJxoyn9oPbUpVownsaI6U3kkUimpAhJr5NVo06vJ16H1FpTiN2cVWhg&#10;8qfzJKtZoxzXVDFSjGpOt7vMctTDQnKnyfZI1GaZNem3AR6sscMT0qnqX+orjy2vRzLEck4+7HZl&#10;Y+lVwtCU4S94rSahHbne9Z8us+Ud8cPnUl7Zy39WILB4v3ckX6V9nyRj2Pgp1cVVlyQ92Pc5y9ur&#10;nVYZRJx/0zq74OgNix/dZrpU0e3I3+TxViG1jjISvnsTmWBwcvbVqnwnVg+HMbPERrfa7la806LW&#10;P9f/AMs3rjvEvhS5mhlSKH95H+8SSvQDEB+7Bz+FTPbSrDl4a+XlxRltZyhWqKMJbLTmPpcfwn9d&#10;hyTj7/Voofs8/EbxF8C/F2jeM9LhzPYT5khPS5gbiaNuD95f4uzciv3U8HeLtO8c+GNM8QaLdpe6&#10;XqUCXNvKvdGGeff1HY5FfhoV28gcV90/8E4PjellcXfwv1OQGKV5b3Rpc/L/AHpoP/QpB/20r47j&#10;XCYbHYOnjMNL36S5f8Uf/tT85znhWthML7al73ItfTufoLRRRX4kfmo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ygkDGc15d+0V8Wovgr8K&#10;Na8R/uv7QVPs+nRSHiW6fiMY/iA+8fZWr1LIDHnmvyw/bb+N7fF74jT6bpN3JJ4X8PE20WN3lXFz&#10;/wAtpNuP4fuBv9liOGqqc6cJxlW2ufX8LZG88zGNGS/dw96fp2/7ePna81i91vWrzUr6UXd9ezNc&#10;T3Mg+aR2bczf99Uwc1Daw7a0FtdsHmVvmdel9YlPmUT+uqNP2dOMP5TJkjpYlOcir/2WX/njVj7D&#10;sg8yvTp8S/VaXJDfozKWGjUnzmX9lqSOx2n95/qqvf2fK1XLGzubqD7PXh47iOtOEueovM6Fh4R+&#10;CJnrpcUv+rqG40mWCuw0fwnLLPVfUNNlinn+0f6qvkKPE8oYjko1OaMSnGMjjZ4dtQ7a6LVNF8uD&#10;93WG1vKnNfs/DnFUJQ9tOpzSPKxeDjVj7hDt2UZo6UYzxX7BgMxjmNXnmfNVqEsNHkgRlhmnDDVX&#10;uFlf/V02CIx19rWwkZw+L5HzkMTKM+Tl+Zc37KzdQuZQf3ArQVaa0MTmuGjicFgfjl70jfE0MRjI&#10;ckPdOW1OENCQOfMrzDWRe2FxKuJB/wBNK9rutM86uV17SXWf/U+bXbmmEjj6XPSlaUex+T53lVXl&#10;5/hOB0sEQGSc1j67dSPN8ldZd6NJG2yP+5Uc3gi4vB5kfWvisdluLr4eWHo35j4qWErSjyQjzcpx&#10;Vja3MnzitC5tZWPmZ86ugn8Oz6WeOK1NP0SS4Gz/AJZ7a5cDkM6UPq+vMZwwFWpPkluZWn6dHeWW&#10;P9VWinhiO3hy/wDq60U0SSM+XHXT6fpvmweXX2mGyuHL++j8K3PpcHlftfc5feOW0awjuZ9hiya7&#10;i00mJhUkOi7DVtrTbDivVpTo0ockJLml1PusuyaeGjz1afMUZoPKHl1kSzyEmugFt+5w9Qtpo833&#10;r041Yyj8Xwl18HVqfBHlMmMyRt/00rZhsd0Pz8VaFhGh31OeRivnsVntGhL3JHvYHIpxUvbHPy+G&#10;hLNLj/V1Inhe3jrbxmjNfMUuK4VavuUz03wrhaceeZiXOhBKy5vDccZ+fiuvK7qr3Vr55r6zCZhh&#10;8W/fseHjchhGPPCJ5xqOjfv5k8mpbPQfIhrsI9N3T/vKsf2fsrs+pYeE+eZ8dSySUpSnylbSdNjE&#10;G+r8Nnsnq4q7aNteDiuIaOE9pD+U/SMHkXuUyFV21NuoxQvWvkM0z+jisPz0fisfSYTLp0J8kw6/&#10;WprdamS3+0fvJKdCsSV+O4rOJ16NSj9ryPqaVCNOXOTWbfYp/MrprG4iv9Km8uH97WLdWe/yfLps&#10;Mlzp0/mR1+V4+nSzOPtoS5avT7PwnYR3Vrs/1cNGnx7/AN5JW9/Y9y/kyeTUa28unf6uuH+2IVMP&#10;LDwlzSA0F0uVYPMt5v8AtlWhdaT/AGlY+Z/qfKp2lzebB5kldRb2f7jy/J/gr8wxmPrUqvv/ABRe&#10;4Hn914b8qD93++/56VXs9D+wTzfvofuf6qvQZ2ig86O4m/1v/PGsbWNNtl8mSObzpf8AlpXo0M/x&#10;UoexqyfKxFG1sYreCqt80UUE3/LanXE0q/vI565vVfEUU0H2ePzf3VetlWW4vMcRH2V5a6jlKMY+&#10;+Gjw+f50cn/XWqkt3Ldz/Y7PzppLl1j8v+OR/wCFaqpLc3fvX11/wT5+Bk3ijxnN8QNUgzpWhO1v&#10;Zib/AJa3hUfN/uxq33v73uvH7NgcvwlDE1MRmHvSioyUF9mR83n2aRyjAzxfb/yaX2Yn2F+zF8Er&#10;b4E/DGx0fhtZuwt3qco/juWVdwH+yv3R9PevYCQM8U0kEY/ipQMjJqatSdWbnPdn8eYjEVcXWliK&#10;sryk9SLkOQ3AP618Hf8ABQ74sQ6nqum/Dmyl2w2KLqWqe7t/qY/+ArvkP/AfevuHxLrlp4W0O+1i&#10;+k2WdnC0sp9ABX5E/FOHV/FHijUtWv5vOv72Zrm4/wB9v4f+Ar8o9kr5rM8xpYWpTw0pcrn17JH6&#10;l4dZOsbj5Y6t8NLb/E//AJH/AORPJJP9f71WkJWrc0flT/vKh2HGe1f01wzn1LBYWnCtH3bdD9mz&#10;LL54mUuQzbyLzoayZLHZ/wBcq6fb7UjQ59q/TcNxDgq8eTmR8PjOH6tSXP1OOu9P8r565PVdJNxN&#10;8lettbxvUH9j24rWrWwmM9zmPmsZwxVqr3Njw288PSRTVmX2n7P3de363okUsO//AFVeW+INHKfv&#10;Er5fM8khClKcI83Mfm2a5TLL5HHuQk2aA2e9W1tdtXrDQvtnNfndHLcRVlyQ+10PnVGU5fCZMLbT&#10;XUaBDJOfnpLfw9tOx+K6jw/o0dvNntX3OT5ViKVWPP8AD1PSweDnUmO07QDNPseuz0vQYoP3lXLO&#10;xjiizV5Y9tfYV6+Fy+EuT4o9T9kyjh+MeWc9SOSzqP7Hsq1uo/WvEwfEPPL4vdPtq+VUvj5dSMps&#10;h8uqM0Pm1pjJ4FQNDg19Lg8TCUpe8eVi8LKcY+7ocbqugb/nT/WVzesadLa/9da9IbT9k/7yqWoW&#10;ES/6wV3VsHSxPNyfEfnOMyjmjKfwnm9voxH7wQ4q/wD2bLPD/qa6DUmjh/1dT6RGHh5rho5dSpz9&#10;keDTy6EZ+x5jhdW02RofL/1Ncr5flnFewaxaxz/J5Ncf/wAI8GvN/wDyzr5vNcllUqxnRPKx2Xyh&#10;P3PeOWSOT/WdqhmuJfPra1qHbP5dc6z7Z6+NxsZYWUYeerPBqw5Jcho20xWf5+a6aKbz4fkrmI7n&#10;/npW/pc8cnydK97LJ/Y5jrwjjzG/ovM/l121vb/uK5PSbKNZt9dxbndBX6Ng4Sp0j9LyWjzRlziw&#10;R+WdlJfSfZ6njJQZqjNbSXE3vWkY89Xn/lPrqilRockPikWbCSSX79XDiqdvb/Z6txMG/wBZXhZr&#10;D2seej9k9jLZSpx5Kwdqcy7aQ4pyjdX4nmmL5ZSny+8ff4Sl7obaacE89KsLa7KhLUZJmiqYr3Le&#10;70DGYb90Zct+YJ6SXU4z0qe+tYpTWfJpfP8A0yr+h6Do14Rqw+I/IcX9boTlD4olqO/irL1LXovW&#10;iWEf6uuO1o2yz7JJfyqcXV+qw5z5rH5lWpUuTQ1bq4lnhOwVyN1eRvN/01q+nieOGHYlc7qeo5yk&#10;f/LSvkMyzGl7LnhL3o9D4TG4mNXl5JE114kkWHZ5vFVLbX/9M31jsPNp0MeyvgI5rjatWM4fCeM6&#10;1SXxyPQdN8SIv/LU1up4jjNecRQnPyCtuxBaDy6/Q8HmWI5Ywme9hsxrR9w66HxBIv7ytG1194v+&#10;Wv61xtvG8sv/AEzqw08SQ/8APKWvap4yf2z16OZVoe/zHf2+qo52nqK+5f8Agmb8MB4g8Wax491C&#10;1Elto6iy064z8puZFPnN/vLGVX/tqfavzs8NW2r+Jtb07StIiku9U1G5isrS2j4aSaRlVV/76av3&#10;r+BPwotfgn8KvD3hC0YTS2EGbm6xzcXLfNLL/wACZm/DAr4DjvPaVDLfqdGPv1dP+3ftf/IlY3PK&#10;lTCyoxv735HpVFFFfzefGhRRRQAUUUUAFFFFADK+OP8AgoL8CG8Y+DV8f6PZxjW9Ahc33lj57iy+&#10;83QHc0f3v93zPavsjdVO7sob+3mt54hLDKjRyRyDKurfeWu/L8dUy7FU8VT3iztwWLqYHERxFLeJ&#10;/PzJpxu7/Of3dPjtY7Rsyda9/wD2ofgJJ8A/ilfaVZwyxeG70tc6PN5m79zhd0f3i26Njt+bk/Ke&#10;9eB6p+4l/d+tf2Zgsfh8woRxOG1hJcyP032dL6vHFw+17xTms4JPn5+lW9Hso8/6mo7G6juB/wBN&#10;a2LOPyq7MTONOlzw+I1y7DUq9aM+hVvNHinrLv7f7JD8nFdFeNKkH7uudvIpHIkYVlQlOVL39zfN&#10;KNGnKXsY6la0vZD/AKziOtnSXjuDWPdTfaYaksLryP8AV1recvc5jyMNW9lVjz+9E6hY9lOlnxBV&#10;SSTMP/TWsm88Qi1h8uT/AFlccqD5vbVZH1lbMaWHjyfCaTXH7/fH/ra0Y5N8FcvpepR3s/Suib/R&#10;avGQjXj7hnleL9pGVb7JDqEWw+ZUtk8fSql1debBVZlkx71uqM5UfYzIniYQxEq1I14ZN89TLyay&#10;bWfn93WgskdcOKwcKk+c9bB4z3B73UcII7GoWuzGc+lMFv5tXPL5qJ1KGGjGHxcxpCOIxMuf4eXY&#10;bG2+nMlHek7185VrctXngexCjzQ5JkUke+sW8YpP5ldBWNqr7z8lfW4Cr7WP90+Vzejyw8yTT7cw&#10;Tf8AXSrMkO+smzupUrSlnMcId+tdM4y5ueBw4bEUvY8hi6r/AKPU2k6p+/8A3lRanNHdQmsCwuxB&#10;dy7/APV1lWnyz5J/DI+bq4v6piueEvdO++0ef/q6qaoZGhwa5X/hIPsc/mdaqy+LJJZcycGuZVsL&#10;Q9w7MRndKrSlCfxfgbkVzHHCUM1XLPVpIwN/+rrlLy9jxvjqWw1WNptkfStI4qlKfJM8ejmEqU/c&#10;kd7Fe7ofMqqdU3Qy76q21x+5mjTpVF5dpKVvDDUozlOEfiPqq2ZV5Uo+8X5riW5hyn+qpkV7GP3b&#10;1mtqX2CnJLHPP5khrq9pH7G540sT73xa9TTvPLMPlpViwijggqjNCksOU61Haz7D5clJr3juhWjC&#10;rzzj6F9W3z1KbDMxeq9q0fnf67j1qZtT2TeX5341Mrxl7h2U54fl56xYa3jMH/AKx7e4iin2USX8&#10;rceafLqg0G2fzKOaR52KxMZSj7GPwnV+Z9kgy9JDqHn1UnikuodlWbW1+zjZXDWp0Yx563xH02Hr&#10;YidXko/AXFbGRQOlKEwaSvyfPMZKE+SjU93WNj7/AANHmj78RSeaRqcaaOtcuT4jlj8XLGPc1xlL&#10;m/vcwLHsNCx4qVI9w/d81t6P4Vub+vBzXjmOUQl7ap7xtSyqlLlKem6b5/8Ax8V0Ol+F7KSHzJOT&#10;/wBMq2V8HyxeT5lXJtPureD7PH+5+f8AeV/Kub8XYjMJS9lW5bn0ihGMYwMO60WK1/49/wDVU3+w&#10;ft8/7uavQNK8Li6g8y4/1X/PKti38HQyQ/6mviHxHOl9p8y6ilVjFngGs6S9hqhtz17U/RrrUfD2&#10;pWmrWMstpe2cyyQOflYurblr0bxRa22lz+Z5P/TP/wCyo0azi8RweZL5X7qv1GPH2LjlkYTp3hbl&#10;b68xlKhTb5nE/VD4PfEa2+KXw+0fX4IxDdTQKL22JP7iYD94n03dD3GDXeqBk8dK+Dv2V/igfh74&#10;jtNJ1K7ih0XUx5UnmfIsc3/LOT/gX3D/AMBr7wztbr9K9DIs1jnGF9r9taM/kTifJXkeYSox/hv3&#10;of4e3/bpLRRRX0Z8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elA5FGM1R1PUbbSbO4vryUQWttG0sssnCxoq5Zv0piSbZ4N+2V8cpfg58MDa6XMR4k8Qe&#10;ZZaeON0Sbf3k/T/lmGXH+0y5r80dH02K6sfs8f8ArYk82uy/aF+MUvxv+LGpa+kskujxP9m0yGTc&#10;qR2y/dba33Wk+8f95Qfu1zPhdo087zIf+/1fE8Q4mdOjLk+zsf1vwfkX9h5bGM4/vanvT/8Akf8A&#10;t0ht/Ccq+dJHD5//ADzp1rov/PxXYSSW1rY+ZZz/AOt/5ZVX0/yrr93L/fr83qZ3ja0ZTnL/ADPu&#10;DNn0WKCDy/J/1tNj8H/b/wB5b130drbXH+s/1u+tjT9Gis/9XXzzzvEUPgk7mU5xieXyeCZYvJjk&#10;h/66V0Vj4NiSeGSOvRk023nqObR/sf7yOvNq55Wr+5ORzfXF8BhwaBFB0rndc8Lyy/vI/wDv1XcN&#10;Vi5t44/krzqeMnSnzijiOWR4prekXMsML/8Ao6uU16x8r93XqPi62jjlCR/62uQ1TQZbi+/ef63/&#10;AJ5V+m5Hm/sKlOdaXuo7kcHLpuyCqfky12UelSvP5ckFWI/B8ssHmRw/6r/lrX7Jg+OZZdH36hjP&#10;DQq/GcDtoWPitbVNPit5/wB3Umn6X+//AHkNfq0vEWMcD7b7UkeR/Y9Ln5/smYLeU/vKY0e2vSLH&#10;w5LP+7+xfuv+etWP+FayX083lw4+SvyD/iI9H6xKeIPX9hCMTywL6Gop7aObr1rutQ8EyWHnR3EP&#10;/fmseTR9nnf89a/Q8s8TPf58PL3f/JTzq2UYfEw5JxOPm0WKXmpv7NiWD93WtcafLb1W7V+z4Dja&#10;lmHLOjJeZ8nV4bo0ub3TLu9KjmiCR9asWmmxxw1d28U0cV70eIY4mPsaMlznGskpUKvtpx0KssCR&#10;eVGkVWY4Y0A9KXaSCevvS9VwelVicwqypRhVvGVtTSjgYRnKcPh6CdKdvpp7UdK+annOHseysHOI&#10;AUZxTkG41IlnJN04rw63E/1b3+b3ex1wy32n+Igx7UvShvlp0a7646mPwuKw9StP4jeFCdKcYQ+E&#10;lW2kaAuOlRba0Fbb+7otY/8AlnJX5vSzitQ9pP7l/dPadGM/jM/y6K3Ft/Ng8zyayJIv32K9XJOJ&#10;5xq1Ps8vQ5sTg4TiVhGO9KEGetPZdpoWPdX6RieKp0qMZwkjw6eVwlL34jfvVat4KsR2svkVcs7X&#10;/lpX43mefe3jKZ9LSoRpRMuWDccinQ2m395XSSaP5X7zyam03TftH+sh/dV8hPirkw/92JvyR5jL&#10;tdNubiD93/qq0I/Ccr/vJK7bw/p8Xn+X5P7quv07wvEJ/Pjr8qxnF+Kpzl7L3SJSjE47w/4Wilg/&#10;eQ+dLs/4HWhN4N8j/j4h/dbK9Wt9F8qEzxw/vZKTV9F/0KWP/Yr86nnVWrV+Lc8769GUuU800/S/&#10;ss8Mcf8AqqNU8H+fP5kf+trc0nSZYp/Mrcjt/Nhmf/XUp42dKfPCR1TrcsjgR4Z+x2W//lrv/wBV&#10;XVabZRJZSiSq+sWFxJP5nk+d5dZuqazc21lsj/1cf+s/v1Tc8Vy+9uaS/eQHeJvD0VrB5/8Az0rH&#10;bwgLLS9/n+TF/wBNq2bbxlLq5igSGI/J/wCP1F4jsIrux8uS8/e/+OV106lak40aumuvUmEp/bPL&#10;fFk2z/j3/wBb/wAtKwItKluen+trt7yP+yf3ckEXlf8AoysVY/Nn/wBd5MtfsmT5xVweH5MPHl5f&#10;t/zHRykXgrwTqni7xjpvh2whzqupXS2Vv/wL+P8A3VX5j7LX7F/DD4daV8KfBel+GNITFhYps8yT&#10;78jn5mkf/aZuT9a+av2B/hJLZaLL8QtYhi+1XyPbaVMPvm23fPJjtuZcD1C56Nz9glQzcnp0r7bC&#10;1q2Kj9YxMeWcv6/E/mfxAz36/jP7Poy9ylv/AHp//a/D/wCBE/QUjYxzRuAXNUNY1e20TTLu/u5B&#10;Da20bTSSHsiruJ/nXW2ormkflKTk+WO589ftW+PFCWnhO26vtvLw+qf8s1/76+b/AICK+MfFscTT&#10;/wDA/wB5XofjHxRe+MfGGr69MP8ASb2QyRx/880+7Gv/AAFVWvOtUMdx/wBdfmr+aMyzF5lmlTFK&#10;Xu7L0Wx/XfC+VRyfBQw/2rc0v8T3PIda0uWW+m8uH91XP3FhLAa9S2211fTeZ+4irDvNLil86SPz&#10;a/W8k4rq4bloz+E+1fLUOHjs91Ouo/Kret7Hb50lZt7ZSS8x1+g4PPY1cXHnlyxiZyguWUDNyBmm&#10;7atLB5X+squXr9ZwHEUq+IjCjtHqeLWwMeT3yrcW3nV574l0WWCvSPumqGtad9vh2Gv2TAY+lmMP&#10;Yz+I/LeIck9rSlOG54ubMzT/ACRZrVtdNltcV3lr4Xtl5q9caDEIa6qWVwpS9+XvH5vh+HMRyyqn&#10;J6PZRk7JIefWpSfscwrds7PZ/rKytftNuK9n2MaVL3DplhJUKPP9o3tJ1ZEh8t+DWvviXmvP1uNs&#10;/mR1pNqEstc1bDUMZDknE97AZ5OhHkn73LsdgG5pd3NczZaxJOfnrVF8H/1fSvHfD2Fko+x7n1uH&#10;4h9rH3y4022kZt9U2Jao470yy7K9iGW0qP8ACMJZleXJMu+Way9QkrUkm4qvdL5v7yu6nzR+M4cb&#10;TjVhyQkcnIZbify604ibKAd/+elIvyT/ALvrTribeK0jCMOb+Y+ShS9nzT5iqbyOWGbfVbTFlYmS&#10;qOoyxxT7Epxu/LhBrh9tzT9/7J5rqqU/f+yVNV0/7V50lYl34V+0w+YldIV881qQJtspkrzauAo4&#10;2UuePunDLB0q8pc55/Focg8p3qFY/IvM10niGbZD5if6yuIm1LdPXyuPjRy+cYHz2JhSw8uQ6w6t&#10;9lI/fZrqbLXt8PydK8v+2RzH3rrtHl22WyvZy/MvaTlDmPRwGNqxn7kvdO703Wo5f9ZWnDLg5rjN&#10;LWOSeu0t4t0FfVxnH2XPM/SsqxNbE/8AbpYqRTTQNppwGelfHY7Fc0OTD+8foWGp6++OPWpIY/K/&#10;1lRVO1x5tfhmfyxE60ocp9tg4wlEmmmqmRzV66jiaD/prVAYT615WQ4WeOn/ALP7svM6cTVjSjzz&#10;2E27hVLUIZGFPvLz7PWeuq/bH2x1/U2VYWeEoxhP4rH5DmmMw9WcqJS1mAWFn+7/ANZXmeqafJ9t&#10;95K9V1LT5b2CuM1Sx8ibfJUZrh/bx8j8vzvCSlL4eVdDgdRtJLE/PLiqE0nmw4rW1aOS4nrJmhli&#10;r8dzCE4zqQhH3D8+nGMWV90kVaFr/pVJZ2/22aJK6BNLjt4tic1rluW1Zy5+b3C6cJTF0m1kX/rl&#10;XTWOj+b/AKusW0uY2+XHlSVvWOreV+7r9LwEKEV759BgYUY/GPk0GWCIyRnyvesG8064ubjkZkrp&#10;21K4vj5b1esNMkvDCIIc3O/y/K/ik/2a9Srg6WJ+A9KphaVd/uT6p/4Ja/BG68d/F6fx7fwyRaN4&#10;Qj8u2lzgS3sisqr/ALW2NnY/70frX66fhXlH7Mnwbs/gX8GtB8LwCL+0Fh+06hNEOJbqT5pG/wB3&#10;Pyj2Va9Y5xX8n8RZk80zCpWhK8I+7D/Cv8z5mpK8x9FFFfPGQUUUUAFFFFABRRRQAUUUUAfP37Yf&#10;wI/4Xn8J7uCyDf8ACSaRvvdMMeNzuF+aHP8AdkXj67fpX4xavbymv6GcAgYNflf/AMFCP2ej8N/i&#10;KPGWkwww+G/EsjmSKKPYLe8VdzL6fvPnkHuslftXh3nihVlk2Jl7stYf4uq/9uPpcqxHPH6pOWnQ&#10;+JrSzuIp+nNdXp12TB8/WsCaYRXvlvVq6v47WGv32EKXLyfZPqsHWjgZSnzfCb8lxF5FYOptIIvl&#10;4FY8mvSN9ypba8kf79ZQnRj7kDTE5nHG+4XraHEPP+sqYW+W3x8VivekTF6101OOOCt4ThI5KFWl&#10;L3J/ZJ5Vkih8x8+ZXMa1/pH+srXbWY5IfLcZqnJBbzffyKwxFq8OSBx4qSrx5IbB4Vjks/3ddUPM&#10;k6VzdpYFbj3rrdPX9xzUwl9Vo+/H4T38loyqR+r/AAlWGPfPVj7Dvqx9liBqd+n1rx8dnsMNCPsf&#10;tH2eDyfn5vbfZK5gjj+5SQx7asbaryLs/eVeEx8cZHk6mtfCfVpc/wBkmXinCq8N1E1TeZtrjxND&#10;ESj8PzN8PXo/zDu+RSgbmx3pp5PNJ5mwmsPY+1hyQ+K+qOn2vJLnn8JDeXHlVz+oXe41pahcVz9x&#10;efv6+thCFKl8PKfn2aYrmn8Qp1ONDzTzrUUsWxyIq5nWLryLjzK5zXtVuHkJjP7v0rwsXm31SEvd&#10;5uU+IrZrOg5HZTXkUdx5n+urP1HVEZQ0Z/eVyMerSnKVjzX0jzV8njuJKVCP+I8SeZSqRlyR+I6i&#10;51TP3KbbXwWI7/8AWdq5z7RK1W7VvtPlCvPo5nLE1fM8r285SOj+2b5oUrotMaJoRn/W1yTmOI/P&#10;TrfUpRPFs619LRxkaU+eZ6uHxPsJe/7x6W119ng/11cldeJpIJ/LqolzeSjfOD9TXKX91I17Nv69&#10;60zLOpUqUZw9068bmkpRjyHTXevRXM/+uzUltqVxPP3riFhIPvVyHUpLevnaOc1ZS563u6njLGz5&#10;vfO/tdUuLX92/H1p7ax++2VySanJOdlaFu8kv/LL9K+npZlKcfcPXpY6T9yEjfa98qsj+2pJbz93&#10;1p1/PGnD1HbwRvNvjretWq1JxhCRdWtOcuSEjftml4f/AF1W7JjNPvq3o4ilg8utuz0uOvfhGNOH&#10;tpy90+uweX1cTy8ki3ax7ParS0fdpK+TzDH0qkJT5vh6H6vg8M6XLAexxzU9tAbw7E61Ds3Gtnw/&#10;a7L6GSv584lzClQw9StCXvH3+Gg4+5PYq2/h+6n/AOWNbei+CJdSm/13Edeh6bp++DzJIYqctjYx&#10;a3D/AK3/AKaRV/OuJ47zOtGVGlLk9Ds9lD4znY/h3LZzwyV12i+F5RYwx/7ddYkP2mDy0roNFs/K&#10;8mOSvzHMc+xeKXPiJcxx1sTyQObm0bzLL95WXJp8qfu/9dLL/q69L1HRQId6VQ02y2/8sa+ahjvd&#10;5jghjOZc5n6Lpflf6ytbUNP/AHFaUNjFBUN75k//AFyrznXcp8x58sRKc+c8h8S+E7bUJ5jcf62q&#10;vh+yis7Ly7f/AFu+u+urWK8m8uSo9I0SOKfy0h/dV9Ssyn9X9lKWnY+hjiYwgczqgkjsdj/63/V+&#10;bX3/APs0/FGX4kfD6AXhP9saZttrvzPvSfL8sn/Av5q1fGWq6ZbGymeQZij/AOWddl8CvFv/AAgn&#10;i+z1aeaX7Lsa3uIv+eit/VfvCvouHM/WVYmMp/w5O0v8/wDt0+B4uy2Ge5Y3Tj+9p+9H/wCR/wC3&#10;j79206qltcR3kMU8ZEkLoHR/WrLdq/pFO5/LbVh1FFFM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BiCw9up9K+Uf26filc6V4Sj8DaOR9t1yFpdQkx/q7ZWBC/9&#10;tGVl+gavorx9450v4beEtU8R61cC10zTofOmkJzx0C/VmIUe5r8nvFPxM1v4leIdZ1/V5v8AStXm&#10;aSOLzN/lp/DGn+yq/LXzef4uthsJ/s/xS/LqfqPAORf2lj/rtaP7ql+M/s/+A/F/4D3OAjaKK+/6&#10;a7/9b/BW1pslzLP5lZusaXFFqvl28NdXoN9a/Yfs/wC6hl/56zS18fm1aH1anVoxc+Za/wB0/p0z&#10;JmuZZ4JJIf8AtlXSaesSTQyR/wCt/wCm1Vby+izDbyf63/nrU/8Aa0Vr/rIf3v8Az1r4ivOdWEYe&#10;z+4R1elWktzPm4rr4IdllmuF0zUvPn8zyf3XyyebXf6OsZh8yvisapU375w4tySJNLWTzq6yWy/c&#10;fvP9VWXaWvlTQyf8sq3vtUcsFfM16jlL3D5jFVnKfuHC65Dsn2R1QiWSQb/+WldH4gtt37xKw4zt&#10;g8uvToz5qZ7NCpzUonN3mmSSzf8APao4/D0kv7zyf9ZXZoI1ihT/AF1T6fa+ZNsrseMnCOh0vGSj&#10;E5fRfClss/mT/wCtqxfeEd3neZN50Uld9baHHJWbqlr5H7uuNZhOc/iPPhj5VKvuyPG9a8BCWHyr&#10;eH/trWtonhK2trLy/wDlrFXcXVpEn7upLHQts/nx/wDLSvaqZvWnR9lOWh6MsWuQxUs7aGHy61tL&#10;0by4fM/5ZUXemYm/1Wa1NNeRv3clePVrc0PdOOtWlye5I53VNJif/WQ157eeDf8Aj8kkr3q60SO+&#10;g31zupeFt0Nb4PNHQfuyDDY+HwHz5qXhaKM765K88Oy/bvLjr6U1fwMNUMPmdqqr8P7e1nmRP+Wt&#10;fpWWcb1suWkru3U9X61QlH35Hz/a+D7lz+8/c1h30MlrP5dfTl14HiuoPIf/AFVcD4x+GHlQTGy/&#10;fTf88q+04f8AEaccw9ri5aS/8lJc6VWPIeLp81TSWsqVuDRv7Jnm+0f62mzSSvB+7r9oxXGlbFVY&#10;+xlzQ7k08DSpxMGOPzM1qWuj+dBXSeF/BVzq/wC8/wBTFXomj+E4tNght7iHzjv/ANbX5vxFx1Ch&#10;P2OGlzSidMYQpnjun6b+/wDLkrom8Hy28HmR/wCqr0a18HxRarDJHD0rrLLSR5HlnypvLr8zzPjK&#10;tWnGdL5oJ1YRPmW60mW18/zKrwxxPXuGseBLaaeaST/VS1574i8M/wBkTw+XD53/AE1r7zKeMqWM&#10;j7Kt8f8A5KXGUZe+Y+n6TLcf8sa0rjR/IrY0GOW3g/0iH/tlV3ULKKex/wCuv/kOvmcZnmIli+Xm&#10;5Y+RpE57RZIs+X/z1rH1rTZbWeui0vSZbWfzP+WVak3huXVh+7hrejnUMvx3toS9yW4Hn9vZ+fPD&#10;W5N4TlisftFdBpuh/Yp4be4h/jrrdWt4/wCyv3f7ms8w4sryxEfq/wAP6E/CeRQw+RB5daFvYy3n&#10;+rp2oLsn8yT/AFtb3hqS2nP/ALV+49dePzCrDD/WIRK5jLtdSltf9Hkh/wCmVb1hpv2r93b/APfq&#10;p7Xw9bXWtmX/AJZV0trosdjfQ3Ef+qr4bMMwoy/hR5ZW19TOUuUvaTbS2n+vh/66V1VnZ+b/ANcq&#10;o2V7HP8A8sa6LRUjavgMVUl8R5OJrStc3tP0mRoP+mtTXWk+bWxZtFFB5lSGaP8Aff8ATSvknWnz&#10;nxLxM+c89udJlgvP+mVWrex2wV2MttHLD/qaqCOOuz625I9BY6U4nI6tpebP/rpWFcaDGsP+p86T&#10;ZXa6lN5v7vyazbt47QV6NHETionp4fEz5Tz/AE3wjbWc82IfJqS+0+RIfI8nzv8AlpXWRX1vPN+/&#10;iqe7srfUYP8AnlXpyxlSU+eqel9cnGXvnm/9g22qf6PJD5MtWvAfwA/4WL8S9I8ORTSwxXr+ZeTR&#10;Rf6u2X5pG3fws33R7stdU2kCObJ6/wDPSvs79nj4bnwT4Xk1G/jH9qartkk5/wBVD/yzj/UsfdjX&#10;6DwmsTj8wjTpSfs4+9L/AC/7ePl+KOJP7HwUqlP45+7H1/m/7dPTdA0Kz8OaRZaZYRCCysoUt4Ih&#10;0RFXao/IVpbeMChcdBSgV/RJ/KTbk+aW4w43Yx+NeD/tVeJZIfDMPh+0A3X2Jbn/AK5KflX/AIE3&#10;/oNe5TTx2kU00hCRou9vavj74jeMH8QeKby/nyYmfEcZ/wCWaL92vy/jrO/7Ny/6rSf7ytp/279r&#10;/wCRPteFMFLE5hHEct40ve+fQ8c+xS+RDJWPfaR5nnbIf3terWWmRXs3/XSs+/8ADUVrNNHX86U8&#10;wUZH9GUcyjGfIeEt4V8nzrjyfOil/wCWVVYfCdzcT+Z/yyr3ix8NRS1Hd+G4oP3iV7MM8cZeZ6Mc&#10;1hzch4bN4Pl8j93XD6hpMsU/l19ISaJvrmfFnhG2eHzP+Wte9l/EE6VX3/tHoQxcKkuQ+f8AUtLk&#10;g/d/89ax7i1it69K1S3i8+b9z/qq4240/wC1T+Z5P7qv3LIeIZcv774YndaMjBkh8qo2WtTVLfZ/&#10;q6oCGWU+WBiv3Xh3iGUISxFWXyPFxmDhV9wj2jPtTGrUm0mWKCGSSqUltJAf3te3lfG0MTiOfmWr&#10;ZyVsqjyckCh9m/f76r32mRz9+K0sc0cV+q4biGNTl5/hkfJ4jJYSjI5tvDvlfchqAWkiHY/FdXUc&#10;0Mclephs2o1avsYHz1bhxUoc8PdOTsbOVJ62Vt/31Mjtfs81WPO8w/uxX0yjGHuQ+E8PDYaNKPv/&#10;ABFe4jx/q6rQQH76Vdztq5ZtG33KmtUjSjzm8MJGvV+LlK8UUpOXqw2fuVZADdBRx6V4rzCNWryH&#10;08MB7KHxGTDGB53mdaydRljhh2J3rXu7WWS461VuNLgEGZBXuc0pxPjMXQnyyhCPwnOJp3nS75K0&#10;JNNjlhFSQ2xtvk87inD7Qso8zPl1hChCMfhPDhThCPvxKA0+RelLK8lqZfMircgEcsOCMf8ATSsu&#10;9giSHf8A8taJ0+WPuGlWh7KPPA8/16WRu9YatG5/1VdNrZ8rMclc5N/z0r8yzKP76Uz88xUeWqIl&#10;n5k++u18PwRRw/vK5/TriP7klXLjVPsddeXKjhI+2OnCOFD3zrdMtTLMNldnprkHy64HQtcinn8y&#10;Ouqh1DFfe4bkr0fckfomUYylTj7aBvPJk03zqybe482f/plV6Naw/s6jT5vdPtKWZTr++WzLzT1k&#10;zVSVcmnD5DXzmMyTBYyjyfDzHvUcyr0plpmOagmm21A15mcU6ZeK3y7IcLlsYwhH4jnxWZTxUZck&#10;tImfdrJfny0p9vBHZReXV6FfKqrdoZK+soz5pe5H4T5WthuT99P3pCnUIz8hrnPEF1FdVfkXiZJK&#10;5u60a5Q+YlYYnmpw9yPxHzmZYutVhycvMc/dWwlvPM71W1TSzP5SQRH95W42nysf3lW9Nnjj/eeV&#10;/q6+Ylg4VIyhP3eY+M+qKpLkn7py/wDwjlxBFlP9ZWjYWV5jzHhPl116MJpvMSLFW1t/Kr0KOT0o&#10;S/cy909OjlEebnhI4mXSEnglcxfvfrT9Kto4fkNddGsc3yVTm0CRZt8dbvLY05RrUTT+zvZy54e8&#10;WrTTtyiXua+u/wBgP4Ip8TPi9Brt/D5ujeFil45x8sl1/wAsV/8Aan/AFHevlLTraVYTG/av2e/Z&#10;B+Esfwf+B+g6dJaGz1i9T+0dTEn3zPIM7W/3V2r/AMB9c18pxxm/9k5S6VL3Z1fdX+H7Uv0O7H1o&#10;4PBe5H3p+7/me5UUUV/Kx8CFFFFABRRRQAUUUUAFFFFABRRRQBETwDXAfGX4U6Z8aPh5q/hXVE/d&#10;3UZ8ib+K3mXmOReRyrY+vQ16DxQRmqo1p4epGtSlaUXdMqE5U5Kcd0fgL8QPCt94L8X6p4e16D7J&#10;rOmTNbXEfbev93+8v8QbuK841e6JOP8AlnHX6Vf8FSf2eg9pZ/FnRx5UkLxWOt9ACn3YZ/u9d22M&#10;nP8AFHx8tfm9qaRrpue+a/rPKc5Wf5bHER92X2v8X2j6eripYylz9epjabNLPP7y1q3HmefWLDL+&#10;/wBkdbMZkhiD12Yb4PiOLDS5o8hVitrhpunNalnb+ZDKj0y1l+0n93XQ2Oj4hr1cNRjI9fCYSVWX&#10;ue8cjLKYZ62tLt98vmP/AMAqLV7L7F+8jFQ6Tq+w/vKKcY0K3JWkTCKoVuSqdA37j56uabPsh396&#10;xH1XzzVtr7yoP3dexzwqRl/Ke9RxMYT54S+E6aG482phWPY3Hm1oId9fK4/J6VeXOfoWAzSUqRM0&#10;myq9zfxwQUTLvgri9aaVpv3ddlDC0aUfa8vwnj5rmtXDUv8AEbX9o+VN5lSQ6p5v7ySuNt9Qd5vL&#10;fg+ldJbx+fXqUa0a/wAB8dh8dOs/ckb8Woxt/q+KrXOo5Pl0+3tI1g/d58ysjU7LE/8ArquNOMZc&#10;/Ke9icTiIUIlXUtSrktZ1h1n+StqeORT89ctcxv9slkfrXz2aYmfwQPzzMcRVqDX1eKSzm3/AOt7&#10;VjTahH9yodWMfnb4+lVNnnmvzTFZliPa+x+0fK1K0qjHXc4l+5Wbu21rR2/7iqMkOyvk81w1avy1&#10;p+6RB8oQ3G2rdrcSRH5KrQr7VqWrRV3ZZCrLl/eE/aGHzJW5/wBZXVaZZyLD5lZVuI2n6V1vh/S+&#10;BI/+rr9EyrBy5/5j18Bh5VKpnizuJ4O/lViXOixwS+Z5v/bP+OvSLm1jNc/fabFcT/u697G5XGUY&#10;/aPVxmXcsf7xyk1jGYvLSoZtBkgYOhwK3BYfv/k/1lXrOzkWfZN+teL/AGbCvL349Tylg1P7Jm2G&#10;hSjypHrrLLRjcwfu/wDlnWitrFbQ1s6bYxpAH619fh8BSwnuH2OXZRHm5DmZ9DR4fniIrMttP2T/&#10;APPau3lO/NVP7L3n93XdUwdLm5zqrZbHmjyFfSNMl++eldPawiKH2rP063ubWH5+lacTb/avKzVz&#10;lheSjI+6yTDQocvPHXzJAlSeTElRhMHFdBp+j/aLGv5az/Mv7Mnz1pf3T9gw8Iyj8JT02SJ5/Lkr&#10;UU/6d9ot/wDVVltZ/Yp/+mta1jeb/wB3X5pmf7yMq2G96Mlr/Kehy8x6TpbSS+TcR/6rZ+8ruNG0&#10;CLV5smGsfwPbW/8AYkHl/wDLSvW/D+mxrBD+5r+ZM1xnsZy5Dxcfi/YQMeDw2IIf3f8Aqo617DTh&#10;HLEK3jpMkY+T/W0w6bIk3mPXx08W5/aPlJ411F8Rcm02KWCse+0b7HP+4hrahilQfPTTY3N5NXDC&#10;rKnL4jzYVZU38Whi/YfP/d1YfQysHyVc+z+V+8jrS0vUIoP3dVOtP7JdXEzivcPObzw35d75iU2H&#10;QJIZ9/8Ayy/55V6pLZ/bP3lY+r6N9m/eV0QzGUvckdFPNJVPcmeaauJLuCaCOsnw5dSWn+s/1Uf/&#10;AD1rtNQsoopfP/5a1xWtmRrKaT/U/er6PCtVY+y7n0uGnGrDk6H0x+yP8edL8ZTal4Knuwup6b+8&#10;tI5OssPJZV/65nH4OvpX06pDE55r8XfBHxNvvh1420fxFpcJg1WyvftPlyy7Fk/haNv9ll3r/wAC&#10;zX6/eAfGVn4/8JaT4g04kWuoQiURsfnjP8SN7q2VP0r+scnpzw+Ep4WrfRaX6o/B+PeH/wCy8XHG&#10;4eP7qrv/AHZ/a/8AAvi/8COqooor3z8u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CgYPcdaVAAOBTRx17V558dfilb/B/wCH2pa9KQ12y/Z7CAn/AF9yyt5a/pk+yms6&#10;lSFKEpz2Rvh8PVxdaGHox5pydkfKH7e/xfbXdUi+HumzAWumSRXup4/5aTfeji/4CGWQ++yvmeys&#10;ba6sftEc3k+X+98qGuD1zV7++1S9nubyW8ubiZpbm6m3M8jt8zN81bXhPxJ9j/4+P30VfnvEOVY6&#10;rQjjubmjP3of4T+ycjyujk2Ap4Gl9n4n/NL7TNT91LffvIf+2tNtdPtop5o/9dLLW41nFrPk3Fv+&#10;5/8AH62LSxsbAQ3E8P76L/WGvzWeN5I8mvoe6cffWPm/8savWtr9q87zIf3UX/A661b7dN5aQ/ut&#10;n/AKhhs5ItUh8v8A1Usf7yuR46cock4/CNyIrEeVZQ/uf9XXcaBrEbTQwVk3GlxP+8q5pcMbQeZH&#10;XzmJnCrDU48RyVIHbz3mIf3dWdDuI2h8h6521fzq3bZY9O/eV8zUhGK5D5etSUY8nUTXI5Ix5fb/&#10;AMfri5I/KmroNe1Tza4e48RW7XsVvJ/qpP8AlrXo4OjUlE9PA0pxgbuj3cck2K6jTY41/eVxEK24&#10;nhkjlreudY+wwTUYik5S9weJpOb9zqdUmrb5tlSXdpHN+8rgdP1qKabHnfvN9dFFq0kkGxK8+phJ&#10;0paHm1MHKk/cMjVTsm/d1p6dd+VB+8qMwx5rW0u08393JWtSceTU3rVIxh7wyBTqc0JNdjouh28o&#10;54pbfSLa2h/d10OgaWZJ/Lr57FYv3fc91HyWNxq5Pc90z5PD8VvVC48OfaBvSvWbXwr5g+T97FWd&#10;e6F9ihlrx442cT5ynm/vcsZanlUnh/bVHULPyoa77yN8O/yay7vR4riCvSpYqXN757tHHPm984Br&#10;WNqyrnSvIm316NH4d/cfvKybrRPPn2V6tLGLmPao5hG54L4+8JxP515XD6T4HubyfzPJ/df8s6+m&#10;Lzwd5/8A02qxD4RtrX/Wf3K+yw3E1XCYf2MJbn0UM5pQp8nxHkOmaLLazeX5P+rrorbS5L+GaOT+&#10;/wDu66m70oJN8nSptHtXjmxJXlVsc5x5+oVcf7SHMZsGg7Yf3kVaFro0bH/prWtcrJH/AKupoLWQ&#10;fOleRPEykjxZ4ubRzmuaLtg/eQ1wuueHg37vyfO+evWdQh8+H5656bQ8fvP9bXdg8Y6Z34PGezj7&#10;8jzGbw5bQQeZ5P72SsHUreNp4Y69muNCjisj5f8ArdleY31l9gvfM8n97v8A9bX0uDxntj6HD4mN&#10;fmNrS/D1tcWUMf8AsVeuNL+w2XkR/wBytDw7BJFZQ+ZVzUoo7mDy5K82piZ+1+I4515e15Oh53eW&#10;MsV95n7qaL5ak1m4imsT5n+q2VoXE1l/q44Zf3dcXrXiW2W4+z+T+6r3sNRqYqceSPwnqwfMjg9e&#10;aW1vvMqxoN9/p37v9z5v+siqn4i1D7RfVR0+aW31WGv3qngPreVe/aM4wKPbtNs49U/dx/ufLT/v&#10;5XSabYeT/wAff77/AJ51yvgvUNv+srqNQupLn93BX884tTjVdI5qvNJ8nQm1cyS+T5H7qKrOnNeQ&#10;f8tev+rqSxS4hgi8ys7UNd+yV5qUp+5CJxKLqR5InVJr8h/dyS1dn8S+X8kkv7qvGm8RXMt95kf+&#10;q/5Zy1c1HxPJpuI5/wB95tavKXKUY9WZvLYSPZJfEe+z/dzVVg1g3NeYeFvFkkhlSSGXyq9D0vVb&#10;ZIf9TXmYnA/Vfd5Tzq2BVCPux5jQa4jSCZ3rljqsZimkn/1VdPNLvM3/ADyrmfFug/6F59pFU4Xk&#10;5uSYYXk5uSf2iGxuP7T/ANX+58uukgtd4rkfDd35f7u7/c11sMT+ZEYSJZJH8tI4vvSbvur/AL1b&#10;YmEufkgb4tcj5T0b4I/DyPxb4yWO4iEulWa/aLiQ/wDLT+5H+fX2X/ar7GAXrj9a4b4T+B4/Avg+&#10;zs5Iwt/Kvm3Unq552/8AAfu13QYHbziv6e4UyR5Nl8YzX7yfvS/RfI/l7iTNv7Vx0pwl7kPdX+f/&#10;AG8S0UUV9qfLnD/Ei+jj0c2PmbZLkYx/sfxV8qeONPePUjFFwDX2neWVtqEHl3UCTx9w9eU+O/gg&#10;mr3H2vSLoxPnf9ml+5/wFv4fxzX4JxjwpnOYZjLNMNJVIJKKjtJW/wDJZe8ffcM5zh8tlyVtPPof&#10;Nlg8lnN5kZ/1dWb/AFYSf6wV12r+DrjShKmp2klpL/yz7/8Aj33a87v4jDe+VJX4h7KSrypVouM4&#10;7p6M/Y8LXoY188DV02XFaxgjuoK5zSZo0m2P/wBs66XTdQjgHl1w1oSjK8R4lSjLmgZN1pH2WGuT&#10;1jTJFM0n/LKu+1TU/wC/DiuVmvY7k+WkVdeFqT3OzBVqvxnhPiHwrdR+dJHDLN+8qqvhTFj/AMtf&#10;K/5af/E17nq0cRsv3dYEuk7/ACY6+2oZzV5Ix2sfWUcdzrnmfP8Aq3hG5+3eX5Pk1RtdBlivvLk/&#10;cV9BaxoMUFlNXG/8IPI5/wCePm19zheLsRLDyozl7tuU7YVoy985W60vfB5dxXP6po8sv/TaKvXL&#10;vwp51l5kn+ujri7zQ7mCeaPyf+2tZ5TnU6FXnhUNIyjI8vvNPktap4IruPE2lyy+TJJXNyaX5Vf0&#10;Pk3Fkp4WM5y94znh4yMs0dauSWdUwtfeZbnHLLno+8clbDc0eQr3UO+sm3il8+t7NN8mJ6/d8r4h&#10;oVKEfbS94/OMxyWcq3PSKwP7opJSWiGM81Ykj2f6umQQeWPMr6F16PsZT5jhjRnGtEnWm9ako8uv&#10;z2Oe0qVWUJ/EfW/2fKUY8hVHz1V1C3z/AKutLHOKDyK+ko59h6kvckeLiMqnKPJM4m+tpfP8yneT&#10;LPD+8rrZrKK4qvJYhO1fQUMThcT8Ej4mtkVahKXve6U7C32QbJP7lYurjYdic10tYGp2Mizb/wDl&#10;lXoVU+T3Dhx1H2dGMIHnniKbzZ6wbht0FdzrOlx3B9DXKahY/v8AZ/qa/Ms2wtWM5T/mPzLGUZwn&#10;IzIrry4aeLn7adlTSQ/Y/wB3j97Raw+RXz8KVbnjDm93qjzNY+4dDotr5M8PeWuuivRJD5Zrj7SG&#10;4mi8t+mzzBXSaLp2PJR5eK/RcrlKEeSlH3T6rLpyXuQjodNHNtghSrlnLzsqlJZbfpUFsZI5z619&#10;b/cPuIVZ0pxOmYBjx0pjdazba2lln31sKuyvGxNSGDjz+Z9fhHPGc3u8pRFpt/eVNBN5/FWttRPG&#10;YyDWkMT7SPv/ABFfVvZP3Ph6imo7iOnL71FKPMPNZ0YS55e97peIn7nwmdeR7apx+bNPWhImZsd6&#10;X7DI/WvZ/wC3j5KdCc5+4YGpWu0/JUtrpfnw/JWz/ZPm/wCsq/BYxwdRXHUnSpy55k0cqnVnKfL7&#10;placvkfJ5Wa0Wj80Uj2xFSQx1rOcYx5z18PhvZ+5OJRuNP3f9daT7PJB5X76tgLk0ySKOvNhmcea&#10;UJndVyePxwPff2JvgkPi18ZrK7vYvM0Hw/s1G8OPkkkVv3MZ/wB5l3Y7hGr9bypbjFfOv7EHwfk+&#10;FPwSs5tShEOsa+/9pXMJ6xqw/dJ9QgXI7MzCvokpnAzjHtX8tcV5xPOMym+bmhD3Y/qfjufYtYrG&#10;y5Pgjov1ZYooor40+fCiiigAooooAKKKKACiiigAooooAKKKKAMbxH4d0/xZ4c1HQ9Wtxd6ZfwPb&#10;XEMvSSNlwwr8Fv2kvhDd/s8fFvWfA2pzS3cdrtls78x7PtFs/wA0cnf/AHT7o1fv/wBvevjj/gpB&#10;+y9/wvD4VnxRotlDP4x8Ko1zHgHzryyVWaa24+838aL/AHsgfe5+04VzqeV4r2M5fu6vuv16M0jU&#10;lD4D8dWtPMm/d1dt8mYQuafpt1GPKTrRcW0jy+Zj9361/RsIRhDngezCEYx54G5Z2MYPmIa3fL2w&#10;fvK5XRD5Z/eTYrckk+019Hh5x5Oc+pwM4cnw+8VtQj/c1ktZi2h8xJfyrWnsJYzWVqGn7YfMeubE&#10;xfx8px4uMvj5SWztftgP/TOryDyhEn/LSua0LUn+1+Xn93XXiORJYpO9GCqxqw54fERg5Rrw54HQ&#10;afGFh5/1tWSgU89Kp2bS1bkTIBPeubEL9975+r4OUfq/uR2Bm3A+9c5r1v8AZT5j10MUZPNU9VtP&#10;POH/AH1aYarClL6vCXvHBmdCeJw/Py+h5/IkdxNv/Sui0iKVIasWmkRxT+Z5OIq6HbFW8IPCy55n&#10;yOXZXOfNOUuVmDdagYP9HkpTJsh8yT96K3JLC2uj5kkNZ+oaduh8ut6GLhX5u56+Iy/EUuafxR6H&#10;D6vfbs/uq5K+1Lyp/wB5XYa5ayxQTV55fnzDiSvh87q1qXwfEflWZznCfviQx/ap/LkrUj0n7N+8&#10;j7Vz5kzPXQ6a/wC5/eTV81gJ0q85QnH3u54tHkl7kyZDHBZ/6rzT61zV7HvJNdTc5SDen/LSqNrp&#10;sk8/mSV3Y3CSxMfYm1aEpSjCBkafost1ny6tw6VL54jevQdI0IGCJPKxWlJ4UFy2Ug8oV6GF4YhS&#10;ox5PiPYpZLWqxjMyvDHheMn5yZfpXd2elxQUaXpf2OGtBV2V9RCph8HD2NH4j9ZyjJI0KUZziVpt&#10;NjmFc7d6HIJ5sfuq63aW96bJD5hrDDZxRqy5J7dz18fkUa8Y8kTkrHw79mm3yQ+bWmuhxS/frbMe&#10;DxTFhrueNw9KHSJ59HIoUpcnLzFO30852d6e0Mnm+9Xz8uKaFzXi/wCsUPrX1f4j6P8AsXlo88Cm&#10;y+VTbXrVqVahtofLNfSQxHPR55nkSoezrR5CaOnQDFOQ5NOX5TX53xBnFXDQlCHu83U+sy7BxquM&#10;zS06w80wySdK7i3t7mKx8u3/AHMVefx3kv8Aq467zR5t8H7z/VV/F/GP1vnjiMRJS5nsffxjGMeS&#10;Bn6ppct/Y/aP+WsVXvDekW1xP5lxXRy2P9q2PlRw/vd9TaZ4X+weT5k377fX57VzqbwkqPNy66eg&#10;c3KejeDIY/JEYhxFFXq+iWksg8z/AJZVwfg+y/cw16podnx+7/1Vfh2a1uacj4HOK/LIvLHt+SrQ&#10;sfNqaxsPMn8yujtbaPya+Mq1vZs+FrYn2Zyl9HEvk0kcPmVb1Gx48xKoxxXNbwkuU1g+aPxGXNp/&#10;mzzVIdFkMFatrbed/wBdKtx28iTfvK1deRvPESj7hQgEdtDWbf3kd/P89aN1ZyD93WHqFj5X7yta&#10;PLzeZpR5JS5+pk+IltooPLjryvxWI4rL93++rvr6CXUB5f8Aqo688162lUzWlv8A63f+8lr7LK4q&#10;MtZH3WVwUPc5jxvxJ4S+0efcWc37qL955VfWv7AnxcGmPL4P1Cb9zezf6L/djmC8r/wIL+a/7VfP&#10;kNp/wkM3lyfudQik/wDHKdpM9z4C12bZ0k2yxyw/I8b7v4dv8Vfs2H4gxFKFODledPZf3eq/7ePS&#10;zrLqWc4CpgavVaf4vsyP1uxggYyv1pWAJOOtef8Awa+JNt8TPBVrqAmH26FFt76LPMc20Z/76+8P&#10;Zq74ncSR3r9qw9aGKoxrUvhktD+NMVh6uErSw9aNpRdmT0UUV0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V5shGJ+XGOa/N39r34y/wDC1PiJNpljPu0DwzNLbW2R8txc7ds0&#10;n/AW/dj/AIF/er7W/aJm8VwfCDxMPBFtLd+IZbcxxi3P76JDxJJGv8Tqu7CryT05r8oBBc6bYXiT&#10;wyxSR7o5IpY2SWP+Ft6t826vks/qydKOHjpzNf8Ab390/bfDXKqVatUzOck5Q91LrG+8v/bY/wDb&#10;xzOrWkuPtFL4fOyf95/x6b/3ldLodrFq2lf2fH/rZf8A0Cs+Gx/s6eaP/lrE/wD38roeeRlgq2V1&#10;o+/D3V/h/mP3/l97nPYtOto9OsYRHL/rf+WX/POsXxJeSxQTeZD50X/LStvwvc2+sWIST/j5i6xV&#10;leLtNkuLea3jr+faFo4vkrd9RRl71jL8OapGkH7z9zFLXXadqeT/AK791s/7+V5/a2/2X93JW1p9&#10;15U/lxzfuv8AptXXj6EJzlKA5R5juNM1X7ZMf3OIq1LWaNJq5eHUYrK8/d/8tEp1tdyP+/jr56eH&#10;5r9DnlRUjukliab93WxG8TQ7JJq4K31G4hHnyVWutcktZpn/AOWteZLBynI8yeDlU+0djrVnG0Ne&#10;OeJLO5t77zJJopoq6PXvF19Pb+X5PknZXkV9cX0t9NH53nQ19nw9lNWrKXPJRt3PRw1GdKPvnceG&#10;/Gsa3v2eP99L/wCOV1niDUv4POrzHwrof2qeGTyfJl3/APAK77XLGTyIY/O8mWKtM1w2EoYuMKXz&#10;OmUI88TPtbi5gvfs/wDz1ruNJuN0Hl/88652PS5E/wBIk/1sVbGlx3PneZJ/s14OKcJxMq3LKJ3F&#10;vaebB+8roPDOmeZ8kdYul3sbQf8APGuw0S5+x18Ti5zjGUT4fHVZxjKB2mk6Dsg/eV1Xh7TfImhj&#10;rH0ZDOPLrsNF0qSWb95x/wA86+K/e1ayhHXU/LcfiJRUueR1bxR6ZbeZ3Ncrr1lJe2/mJ/qq7DWN&#10;NjutLOelcwdRitbfy6+w4mw0sHiKeHnHkhyc0D5PByfxw+K5wUqx2sHz1UtYfNro7lvtU3z1l3iW&#10;9lNXxUKv3n2dKrzR5PtFS4tLZ/3f/LWqN14bjlh/d/62rghluZvMjrYhtt0Nae1dL7Ru60qX2jh5&#10;LKNZtn/LX/lpWTqBji86N667V7PYJv8AnrXnuurcW0/z17WFftmfQ4GXt5GksUfk/wDTKmtp8cHz&#10;1gx6pJWxZ6xHPDskrunSqwPTnSq0y41vbfua3LWON7KuV1ARj/V1n23im4t5vIrN0J1o+4crws68&#10;PcOk1Cwt6htVt5fk/wCWlZ0N/wCZ+8/5a1o6fJbrN89S1KEQlCdOHvmRqtvGomzXneu6QZZvn/v1&#10;6T4m1eyYeZXmOt+Lt0/2eOGvoMuVaXwRPpcq9tL3oRJEuPsnyVi6x4qitYPMkrj/ABV8SPKnms4/&#10;9bXAzeIrm/n/ANIm/e/9NvuV+i5fwzisSvbTjZH1MMP9uZ2moeNvP/d3EPnV5rr2qb5/3f8Afoup&#10;pVn/AHdZt5HJFP5klftfDWQYbCVoz+KUlsdL/dxLVtN9pPmSTV0littFY+ZJ/rq4dZeM1eh1KVP3&#10;dfS5xw5Wqwjye7G+390casZHdad4i8j/AFn7mvRfC+pxS28Mkf8Aqq+evt27rXSeG/EVzb2Plxzf&#10;x/vK/OM/4NqUcP7aG9wly1PcPfL7Vbi2+Qy/uvWvMdWvpWvpriSb91vp8PiaW6/5bSzfJXAa1q0q&#10;zz28c1fJ8P8AD9bE4iVHZ9SI0o04nSXXiSW4/dxzf9c6rrq19f33lyVh6HH5td94f0+Jp/8AU/vY&#10;q9/NKOEyfmowjzS7mp1Xhfw/c2v7ySbzvkrurGwkuYd9N8J20VpY/vP+WlPa9k0+++T/AFVfi2Kx&#10;E8RVkeNWrSqTlCH2SpJq8mn/ACeT+6/9F1Ja6x9sm8uP/Vf+P1Q8R6p9lmhEfMstY2nXUlpNNH5P&#10;/TSOWtYYf2kOflLjRUoc51w0mKaXb2r3f9mj4ZLqutDxFcSmWz02TFvFIM+ZNt6/8B/n9K+cPBGv&#10;ap4n8X6boNrCJb++k8qCI/e/2m/3VX5j7LX6PeEPC9n4L8OWOkWaCKKFPnIH+sf+Jm9yea/QOEMi&#10;q4nHLEYlfuqWvq+n/gPxH5Zxzm1XLcL9ShL36v8A6T1/8C+H7zpaKKK/oQ/noKKKKACiiigDPurC&#10;21Cze3uYknhf78cnK14t8QP2arPWJjf+Hrv+zbj/AJ9JRvt3/H7y/qPavc0HHXJoK4HHy+9eJmOT&#10;4LNocmLpqXn1Xoz0sDmWLy2fPhanL+X3Hw14r+H+v+Dbgf2zaS2MZ5jniw8f/fS8f99VzsDvFNLJ&#10;JNkV+gFzaw39tLDPEk0Ug+eOT5lNeQeMv2bND11pp9Gf+wbhx80QTzIG/wCAk/L+H5V+O5v4eV6X&#10;v5ZLnX8r0f3/AA/+kn6llvG9Go+TMY8j7rb7vi/9KPmi/wBTEllgCsqyByZCMVqeL/h143+G+py/&#10;25phudHL/u722xLB/wAD7x/jiooUtooORg1+U43AVssl7HERtLsfp2Hq0KlHnw0lOMuqdy08dvPD&#10;v6yVYt9L+0fvPJqKAW+pTRbP3VdVpkkdv+7rwa9SVJe6cdarOlH+8cZq2l7oawZ9Jr1fULC3uYfL&#10;8n97XNalowh+5VYfGaG2EzDmjyHLrp37iuZ8QaTFL/q5v9XXZSRyJXP6pDJLXs4apKMz3sNUlzfE&#10;ed614fluIPLkrjZvDMss/wC783/2SvWNWj8qx8yOsCOGWbzpPOr7bAZlXw0OaErHvwq80Tz5fC9y&#10;l9DH5P7qs/UPCu6eaT/U16gDt/dyVoXekxLpn7iHzpf+mte/S4oxmHq88JFSqxPnm6sPs9U/Lr0b&#10;XvC32e3mkkrj77S4kg8yP/v1X7tk3FaxUI88nzX5f+3jOdKMomPjNLgEdaTbTiOK/onC42daEfeU&#10;onzM8PGMpe6NPWgcc0HgUZzXgY/CRm5VZ/Ed+HqezHH5TTMcVLG0X/LSmyR7K+ahmE+fk+GPQ7nS&#10;jIFpu3dR/nFAyRX1WVZvKnLkPMxOEjOPwkEkBFZGtxySwfJW+x3iqV1a+ZBX7dluMjXpR55cykj8&#10;7zPA80ZQgcZLbyW4OaxdRsvOP/TWupv4fNn8uqc+n7v9XXTWw3tI8h+W4nDc3ufynDSaP5s2KnXT&#10;InEMddla+H/tFWm8N7a8iOURj7/KefDJas48/KYGj6PI0XqK6G207yLjZV3+y/In8yrAsZM/J0r6&#10;Chho0IRPo8Nl3s48nKMjWSceXVq00zYf3nWrFra7atLHtrkx2ZUcLD4vhPtMDlUqkoznEbDHtFSg&#10;ZFGcnpUv2faK/Gsz4p5a0oQlzRkfouEyqEIe+Q5xRjpQ1HWlg89nGUp1jorYKPuwgNdMVA3y8irZ&#10;fmo2r7XLs/hGEp1o+6eBjMt5pckCvFmrAWnGOlxivQxWcQrx56MtImGHwEqXuzGLFmnbdlGPwoxX&#10;z9bOuaJ6MMHGI1I6dtpyrRHHurxavE0efn9p7sTshlvu/CLjIKmvaf2Rvg9/wun4x6XZXkXmaDpm&#10;dR1AkcbFb5I8f9NG2j/d3eleOS2skEPmGv07/YG+DH/CvPhX/wAJNqMHk654k23P7wZaK2/5ZL/w&#10;IfOf98elfL4niunLC1J4aXvyTiv/AJI+U4urf2RlrlGVpS91f1/dPqpV20tFFflJ/NQUUUUAeV/H&#10;v9oDwv8As8eD4df8SfbLqa6uo7DT9K0m3+0Xeo3Tn5YYU43N9SPzwK8c8M/t7RWXinR9I+LHwt8V&#10;/B6z1u4+w6frXiKNf7Pkn27hHLLgeXu7dR97O0KTX0N4j+Fvhfxh4t8NeKtY0eHUtf8ADLzyaPdy&#10;s+6yeZVWVlXO35gifeU4xxXzX+2Tdf8ADTF3D+zn4PjXVNUuruzvfFuqr/qfDunRyLLuaXot1KyK&#10;scW1iV3EhRzQB3fx8/a/sfg54303wR4e8GeIPiV46vrX7f8A2L4ei3/Z7b5sSTSc7d21sLtPTJ25&#10;Xdc/Zu/a40T9oXU/Enht9A1fwR458NFRqnhvXI1SaIMzKrJ3Zfu5OBjevZlJ83/Zbt01n9tD9qLV&#10;LqMTahpk+j6TZyn/AJZWvkSN5f8Au7o09/lpPiGg8P8A/BTf4UT6Zmzn1/whqdrqssY/4/YYw0ka&#10;t/uvGjfLg/KvagD7Hoor5L/YT8bax8QdK+MXjbVNa1C80a/8bah/ZWnandNK+lQR/wDLH5mKRr83&#10;3V+UUAfWlFfk7f8Axc+JOr/sVS/EDS/GWt6bd+Kvi95uhXV3q8ss1tp7M0cdtLtb5Y1kifMK/KRz&#10;t+avTvjz4T+MH7L/AIi+GvjDR/jhrvivxV4y8RW3hbUdP8SfNoYmuYmVZ4rWPHkxxyR7tq5JB+99&#10;7eAfopRX5/8AiHwd4/8A2SPj58Fbi2+Mfi/4g6f4417+w9c0vxTc+dbPuX/Wwr/yx2tIzBV7qoJI&#10;yD+gFABRRRQAUwgONrc5p9FAH4zftwfs2RfAT4tXE2j6d5PhDX917p8mdyRSdZoP+At8w/2HUc7T&#10;XyXreqfZZ/Ljr95P2qvgPb/tEfB7VPDLMIdViP23S7nP+puo1bZ/wFssh9nJ6ivwc1vw/dR6neWd&#10;xBLBdWrtFcQy/I0Tq21lf/db5a/ovhzPp5tlUaH/AC+pe6/70fss9b6xOeH5Iboz49YGcE/vK6nw&#10;/qkkRriLDS5LW+4HnV3mg2EaAeZ0r7LKHiJy9+J0ZbKtOfv/AGTSutUST5P1rL1OWW+Hlx1rR6P5&#10;gMn/ACzp8dnF5/l19TOE6q5Jn1ValXqr3/tHMaHpsll/rP8AVV1Vh5jdKlh0fzat22kGP53rOjCl&#10;hIygdOAyyrS5YQj7pdtLWWCDNTKu005RxjFOAycV8njs3hH3J+8fqGGy/wCHkG5/Ohl30E80dTXz&#10;mDzXD1OafN1PVrYSr8BCsO+nxRCIYqcJmhl20T4rpS/c0anNzdQpZPy/vuUj781HNHvqR+tGelb5&#10;bnU8ViuT+UyxWChTpSMDWdPjW3mc9BXmN1of2mavY9QHlQVyV5Ybxv8A+elfa1qMcxpRmfjXEGVQ&#10;dX5HnE+lJbjbTrODzD5dd3daBvg/1P8ABXODQPKn314NTKp0JR5I+6fC1cvnSnHljoaOm6PFJD/z&#10;1rqtN0CMjf5RpPDuk+QIZJK6mO3/AHua+hk4YGjKfLrY/SMkyWNflnOJGlnGg2U9V8unZp6Dd0r8&#10;2qcT4qPNCt7vofsNPKMPHl9kIo3VJDD5p/d1raHpP2qf/U13Gk/DuWWDzP8Abr+f848QI5ZOpDm9&#10;7ofTxwlKMY855vbaZLPS3FjJBD5h6V7CngqKOH/0ZWLfeC4op/Mk/fRV8RhvEmftvfk+VdDX2NKX&#10;2Ty1Qacq12mpeGYtO/65VzflxRX3mSf6qv0rC8bzzKjLk97l2MI4OlGXuGcW2DHamK1bmqWsSf6R&#10;H/qpU/d1itX0fD2Zxx1eOI/lMsZBxpcg1qF+UUClAzwOtfs+FxkMTSj7GXvHx1Wg6U/hEz7U5Fz+&#10;7pv8qmhXivjuKMZh6mE6c0T2MtpVadX+6aGk6TLcX0MdetaDoMt7BD5cP7r/AJ61xfhVf+WknleV&#10;L/33XqPgOfE00bzZi/5Z1/D/ABjmuIxNeUP5D6mr7sfcNeHSorX/AEfya1E0GO4/1dbc1vHcQ1Zs&#10;vKH7uvxqeJk1zHhzxMuX3TR8P2nlRRV2+nP5ArkdIl8if93W7JPv+5Xy2KUqkj5LGRdWZ2VvqO+H&#10;5K3LVPtkHz/uq8+tlk8//XV22k3EdfOYmjyfAfIYyjyfAOvv3c9VnkDQeZHU+oRyNPWXqM/lf6PW&#10;VOPMY0lz8pTjuvP/ANXWpazxt+886ubuG8iDy46hiuPMrvlRUkenLDe0idRq9zHD+8rj9ZuvNh/d&#10;/wDfqprq8lkg8uuf1Kb/AJ512Yahys7sHhuUckP2j93HWbqPheNfOk/133a1tAuY/tnmVq6zPbWw&#10;r0Pazp1eWB6jrVaVXkgfPXxC03+xtc+2R/6qL/WVxuqeKItbvvtFv/rYoPK82b/vpWre+Nmsbtch&#10;8jzfKlgb/tpXmvgvSZb/AFWH7R5sNr8vmV+85JlsHl39oYmXvRWi/mP0DDc0qMZz+Kx6r+yR8f7j&#10;4U/F20Oq6j5XhrXJVstQEsnyo/8Ayzmbd93azc+zNX6txyiU5Q5Wvwu1ER2mt3fl/wCqjd44q/VH&#10;9i34nXPj/wCDGjW1+ZZr7SYVtmupePtCDhG/4CPlPrtz/FX7zWdLCxoUtIqUVydOb3eb/wBJPxLx&#10;EyaLUc3o7/DP/wBtl/7b/wCAn0TRRRWh+F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Hu4z2NeV/GP9nfwj8a7XbrlmYNQT/V6pa/u7iPkfxD7y/L0bPtivVcDbTPlI4GRWVSnC&#10;rHknG6OnDYrEYKrHEYao4Tj1R+a3jD9kbxZ8Fb68v0iGu+G4lYRaran97Gv96WL7y+7Lke615Zee&#10;Fo7++muP+WX/ALPX69tHkArwRXi3xO/Zg8N+OzNc6bDH4f1SQmWSa1jHlXD4/jT/ANmXB9c1+dZx&#10;w5iZ1ZYvL6nvtap/oz9tyPxH+Gjm8b/31/7dH/5H/wABPzosWvrC+8zyf+mVdHcagb8fvPK83/V1&#10;6H4/+DGv+ATLb6vp0gjL7I72L54JB/e3fw/7rYNeS68JIv3Dw/va/KKlKbxHsq0eSa7n7VhcZhsw&#10;h7bDSUo90Xf7Jil/eSfvvNrKh037VffZ/wDnl/y1qTS7O+8ibzP9VLXQaTpsVqfLrGc/Yc3vcx3P&#10;3StfRyWMMPkQ+dL/AM8qWxXZ+8uP9bL/AMsq1r2OOW9hSPyqqXVnJaTZ/wBdXEqnNHkIjLmJY2kv&#10;h9nqvqdptn2PWhoSySz1DrH/AB+zJ/zzrGMrT5TOMvf5ClcL/o/+p/grkLq1/wBdcW8PnV0tzLL5&#10;H+p/j/eVQtdDla+h/wCeW+vWw1T2Kk+Y2LnhXTrmWDzJK2brTJLieGST/l2eugs9KjsZv+ulQSSf&#10;ZZ/L/wCWUn/LWvHqYqU6spwOP6xzS9wrtZxXX7tJv4/3lbFjELay8iTrHXIyal/Zd9NVO58RS3F9&#10;MLT/AMi/cpPC1a3puTOhOp9rQ7BtRuYP9X++irp9B1iW9EMlcHHfeRZQpXZ6KYo/J/6aV5WLpxUP&#10;hPMxlKMYfCfQngW4FxDD5ld7b3wM/l1414L1b+zDD/zyNekWFzHdTeYlfmOIvhq/Ofhua4XlrS7G&#10;34i8Q3H+rj/uVxn/AAke7zY5/wC/U2s6pE03mGuR1PUo/P8AkrWVStmFSVXEScpdysBgI8nJynVW&#10;00U48yqepSW7Q/Of3lVLAl7PzJKiuLPI8yOueNNRmd0KaU/iJtN1PyT+8/7Z1PqWsSW8Nc9P+4h+&#10;esG51SSf93HXdDCxqy5z0YYGNWfObFxrXnz1R1SSKWD95WVM8maqX88iQV6sMPGLjyHuUsLG8eUx&#10;NWWNh8n+rpNLmiSCmz/6R+7qvBcW+n/fr3IrmhyH0dr0+TqaE+oyc7K4PX9euYL393L5v3vM/wCm&#10;db+oaxb4/cf8tKwdTsRLF5//AC1r0sHSVOXNOJ6WDpRhK84mlofimRv3f/LWuoXXBDZ7682aC5Fn&#10;5/8AqTUtjJJqVnD5k37qP/vut62CpTfNE2rYKlUfOjJ+IXjH+zdTEfn+TF/y0rhPE3iyLyP3f/f2&#10;us8c+GItW1Tn/Vf8tK8l1yGJJ54/+eT/ALuWv1DhnAZfi5UYTvdbnrUIxjT9wyZtS8+f95VxWif/&#10;AFk1ZEce+Xy6ts0sX/HxX9E4/L8PD2dHDy6bfaHSnLl98tSahE0/mf8ALKqF9e/apv8AplVdyXuM&#10;HrS/dylerl2X4XA1adbl5px6fymFWUqkZQG9jTQcmgjFGK/Vq1WjjKXJy+p4cFOlMBVyxkuVP7uq&#10;YGT71vaCsTQTR1+ZcRYuGGy/+HzRj3PXw6fNzldtSubU1Vjb7RP5klaOo2X8Ef8A5FpJLWWCCvjq&#10;WLwkaMZ0YqM5+7/26ejYtWMf7/zLf99XaaLdXKwTeX+48r/llXP+EYbmf93b+V/00/gr1PQ/DQaf&#10;zPJ87zP+e1fi/EuPhCrKjP3uXZhKXLHnNXwh4iiuIIUkm/e/88q3dR1q2jhMfEMmz/lrXOX/AIM8&#10;gmezl8mX/nl/BXm/izxLc2995d3/AK2vgMFlazbE8uE+Lsef7GlWlznXeKri6ubyG4t/KmhiSqOj&#10;eLRbap5V3BLL5v8Aq/8ApnXl8Piy+tfOt45vOir0/wCB/hW++M/xP0fQbKGTy5XWW7uYjj7PbKy+&#10;ZJ/7KPdlr9ArcJ4zDw5Jx51LZr9TXEVaGFoSrVpcsIrmZ9l/sdfCezzJ8Qrq0EV3Kktjp42Y/c7v&#10;3kn/AAJl2j2X0avq4cVl6TpNloWmWen2EEdnYWsaxQQQjaqIv3VFaPG3rxX6tlmAhl2Fp4ePTf1P&#10;43zrNKmcY6pi59dl2j0RNRRRXrHiBRRRQAUUUUAFFFFABRRRQBXkjSSAo4+T0zXk3jv9mzw54tin&#10;eyaTQr6TJElqMxb/AO80edv5Yr18rkdabtA6c15+MwGFx8PZ4qmprzO3CY3E4CftcLUcH5HwR4i+&#10;BXjb4YXktxew/b9KSTet9YEup/3k+9H/AC96htNcdZMuce9ffS7gVAHHrmvPPGHwQ8M+LiZhZjS7&#10;88/abXA/76X7rf55r8iz7w+Vdutl0v8At1/o/wD5L/wI/UMHx17e0M0p6/zR/WP9f4T5x0u7luh9&#10;oMXPrW+PDMuo/vJBW5e/CzXvAgkkaH+1bFOklsg3n/eT/wDWK6fw7qdtd2WyTMMsf/fdfzjnWDx2&#10;T1vZYik4Pz/Q9LEZrTcfbYO0o+R5VfeDJIv3fk+dXMa/4W+yQeYf9bX0ANEkvD8kP7v/AJ61yPi/&#10;S42XivIw2ZVVOPP1OvAZ1OVWMOY+btU025km8vyax7XRpdMh8uSHzv8AprXs1/ocVtWbNpMTf6z/&#10;AFVfbU8093kP0Klmvuni0el315feZJ/qq1Z1llh8uOaWu/ubCNv3cENLY+F43/eSQ+TXdPMYS9+Z&#10;3PMYcvvnkGr6fLdaV5ccP72vMvEHh2+i/eSQ/uq+mrzw/wCZzHWLrmgR3I2SQ5r6XKuIngKnuRTP&#10;RpY6Mj5P1C3lin/eVV217Z4o8A+bP5nk1gyeBceTH/rq/oHLPEWjRw8fd97qdk6casec8vck8mn1&#10;3t94Bjin8yP/AMg0648N+bB5kcNfQ4jxAwVeUZ0rvm3MoYflODWHfUzR7IK6S40fyJ4fMqPU/DxL&#10;TGLiKsFxJhcTVpwrS5V3OpQ5YnLqtTXEeyr39iy28HmSVHcaX/y0r6N5xha848ktP/SiOTliZvQU&#10;jpk0/rTa/YsgzH2EYz5tD5rH4aNT7JjX1numptrpsqQ/vK3CvNM8uv1Gln1GX/bp8JU4f/e85Vjt&#10;alEG01PsNG2uSefUfePThlUo8vule4j30WqY/wBYatNUsVrKxr5zH8ZYShD2U5cvmejTySUqvtiJ&#10;fkp32eWrS6dc10mm6D/z0/1tfgfEPFlKhPnhW5oyPs8PhlThH3Tkfs8q06S38qusbQ/3/lx/62L/&#10;AFlaFx4Z2QQyV8PW4wo0pU+faR2OEeY4iLTpZulMazltf9ZXoFjocsX/ACx87zax9e8P3X27y5P+&#10;Wv8Aq6nC8Ye3xXsq0vcB0onH0ba1odBlivvLkq5/Yf2r95H/AKqvuq3F2EpRjh/ih3OOOE97nn8R&#10;zpGDmnE76tXFn9in/eVej0+W68ny/wDlrXZLiWOFo88Je5LrzBPCRqGPU0MBeuytfBN88Hl+T5NW&#10;L7wLLZ2MNxH++8z/AJZV8djOPcPXn7KFTl5maww0KZxNqm+48uOtSRorCD/lj5tF5ostn5+YfJ8q&#10;scsLif8AeVpR9lm85VoVPcjv/NL/AMBNn+7ie0fs6/DH/ha/xK8NeH7u0kltpZjc3/lniO2j+Zv+&#10;+vkX/gXHNfrla2sdpBDFGgSNF2LGnC4r5Q/YA+EY8J/DqfxpfoFv/Ee02rYz5VmnCf8Afxtz+48v&#10;+6K+tjhs4615+BoOkpzl9uXN8uh/LnHuc/2pmnsKUvco+78/tP8A9t/7dJqKKK9M/NwooooA+Zf2&#10;3/H/AMUvC3g/RdD+FfhTX9a1DXLpo9U1bw9Er3Gm2K7fM8p24juJN+2NmVgNrHqFrxf4M/Gjxv8A&#10;Azwv/YPhv9kr4gkSXD3uoapqGprcX2o3UnMtzcymLdLI3978BgcV+gVFAHxV8StA+J/7On7SWt/F&#10;b4d/Du5+IvhDxxp9tFr2gabdLb3Ntex7lWfZg+Z8p+9tP35AcfKa1/gB4N+Inxf/AGib345fE7wa&#10;fBFrp+ivonhfw3eXK3Fzb75mM123/PGRkXy+25Xbtgt9fUUAcH8bvFVt4I+DnjjxBe+d9k0zRbu6&#10;l+yf63YkLN8nI+b8a/On4SeIf2gPCv7Ekvw28O/BP/hLF1vQJb+z8U2l9F9nk0/UU8xi0XDzXS+e&#10;6mPO75VOGC/N+gn7RXwhk+PfwZ8S+AbfXpvDB1yGO2fVbSHzXjRZUdl2b03K6qyMN33Xau38N6Sd&#10;A8O6Zpiy+d9itorYSeXs37VC7tvbp0oA+C/iD+zh4v0T9g/4LeA9G8Jy3niTS9f0rUdV0/TYt7xH&#10;dNJNI/T5lZ/n9/avZv25vh74k+IH/Cj/APhHNGu9Y/sj4j6Vqeo/ZI9/2a1j8zzJX/2V3V9S0UAf&#10;LP7Xvw/8SeM/i1+zhqGh6FdaxYaH4yS+1S5tY96WcP7v94/91eD+VfU1FFABRRRQAUUUUARkbR61&#10;+Yf/AAUf/Zsi8LeM/wDhZuhWcMOla3tg1SGGLb5d5837/gY/eL1771yfvV+njNniuS+J/wAOdI+K&#10;vgjV/CuuxCbTNShMUg/iQ/eVl/2lZVYe619Bw/m8slzCnil8G0l/d6nXha/1etGctj8EksrbTvnn&#10;/wBZVyCCO5h3itP4o/DPVvhn8RNZ8H6/D5OqaZN5chH3JUb5o5E/2WVlb9OtMtNOjtjwa/sHDV6W&#10;IjGdP3oS2aP0TAQ9vL3IrkILW3uXqe00rafMetKCMIKULnA715eJzWNOr7KG591hsnhyRnP3iMDb&#10;T1TPelK0fWvIxGMjShUnOXMe7Tw/M4+6H86kjhlkpsa7quWs32evw/Psyq06soYf4j7PB4f3OeZY&#10;ttHleHzKJtFltx5lddZzW0VjDJWbq2of886/CsPn+YVcVKEI+7fU9Q5+Fv3FR3ceOauSSbauSW/2&#10;2D93DXvwzGWGrRrTL5eY5vbsprLt61sXWkyp5PmVRksJf9XX6ZkvFVGhD3LSPIxOX+1M26j8393U&#10;Vxpomh8tOa0PLkipDHsr9UwfGEJUozhaPKfK4jIY1JS5/e5jIbR5HFZk+ieVNEUrqu/tTxbm4PyR&#10;Zr04caYaMZTxduWJ4+J4ThUj7nxFSBPKhhFTcnrVh9PlhPrS2tp9p5FfGZlxjgcTSlWoy5Y9j6rB&#10;5VPDcsJleug0Xw3/AGh/q+afp/ha6uP+WP73/lnXr/w+8H/Ybf8A0j/XV/OPGfHMFS5MJU98+jVO&#10;NCJneDPCcif62H/VV39np8llN8n+qpZD9ln/AHdXtPsJGPmSV/MONx9XGTlWqy3OWrWlylGaw/10&#10;lYd5pssX7yu4mscjY9ZNxHE09cdHEipYg818SQ/uPtH/AGyrz3+x/Pgmk/5ZV7ZqXhv7bBXK3HhO&#10;KCf95+5ir7/Js7WDpShDc9CFWEjye+XyoPL/AH1RQ6eZPJ8s9a9H8YeH7ZJ4I44f31Q6fp8S2P2i&#10;T9z5Vfp9DjP6tgozw8XGUmy+WMpHn95p0tl/rKoJFLMf3dd34ovLG8g/0eo9L8LxahY/aLf9z5Vf&#10;S4HjGeGwUZ4u8ZSYTpRmckljLXQ+GbW1b/j4/v8A+traj0yK4/dyf63/AJZ/36p2dvEk/lyV8vmX&#10;EUs3w9SHwy8ioxidtpPhyxs7Ga4s/wB9/wBMq0NLfb+8/wBT5v8Ayy/550zwhqlrFB9nTpW/caXG&#10;T58Y/e7K/FMVVn7SUat/Vkc3LI1rfX4raDZJNTdJ1+K4vuP9bXkevapKt95dnN+6/wCWlaHhOe5s&#10;NUz/AK6X/lpTqZNyYf2vNrLZHNLDw5ZHvGlyV1di8eK4nTZvMhhro7M7v+WtfneJgfJYumdFDNH5&#10;9dTY3cccP/TSvPI7qOKfZWtDdSfc/wCWVeNWw/MfOYjDcyOom8ShP+WtZ+pahFfD93/raxJLKSL/&#10;AKbUmoDyPKkjrOGGhGXumUMLTjKPIWmEjVatbHb+8kqhFd+XD/01rRi1HzB5f/LWrnGdi6inFEGq&#10;r9msppP+WlclNF5pmrc1W7ln/d1mztiH/rnXfQ92PmehhE6aIPD+n+RN+/8A9bTta/0nzn/2Knvb&#10;qQWXmW8P72Ss7Tot/nefN+6j/wBZ/wDE11KMpS9qdMZOb9tM8l1jw1N4l1yyvLnMUVt/yzrO8beF&#10;f7B+xXlt/ocUky/aPK+5W54k8Sai2pWemaLo93rF9ezfu7XT4mlcJ+FfUPgT9kf/AISPSYm+IixT&#10;Q7/N/sy1lb5h/wBNJVK/iq/nX63lGXZrjpUZ0qd6fw+SXmenmef4XJIU6uLlZfyL4pfI+D/h78I/&#10;FPxk8az2fhTRptTj+05kvpvktYP7zSy7dq/7vJ9BX6Yfs9fs/wA/wY0IJfaz/bGoED5YYhDBb/3l&#10;QZy3+835CvUvDnhrTPCOjWukaNYw6dpdugjgtrZNqRqOgArXMYYMCvB9+tf0HicHQxlSnWxEeZ07&#10;ct/s2PwTiHjLGZzCWGpR5KPbq/8AFL/5EnoooruPz4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b7TrXV7Gazu4I7u0mTZLFKm5XT+6RXzl8Vv2QrXVPN1DwdJHp&#10;90d3mafdZaJ/91ycr+OR9K+myeAcZoxkc8V4+PyzC5lDkxEObs+q9GexlecY7J6vtcHU5e66P1R+&#10;ZGu+AdX8N63/AGfrUEttdxcSWssezzP9pH+6y/7S8VoPorW1kBFzGU4X/wCvX6E+IvCOkeLbH7Fq&#10;2nQ6jb4PyzJ0/wB1uq/hXiPiX9nGTQ/32jTS6ha9fssxHmx/Rujfz+tfiPEHCWPwS+sYJe1gui+J&#10;fL7X/bp+0Zfx9Sx0Ywxi5J/+Sv8A+R/r3j5mXw9vg/1P72pv7F8393JXpGo6T5AmR4vJljfy3jl+&#10;Vqx7Pw/cuZXr8g+uyd+fSx9pTzP2kefmOFmtPstZ02kfaM/9NK9Jn8NSXFc1rOmyW8/yfuYo67aG&#10;MjUl7m56dDMIzfLDc5a70ndB5dXbTSo5ZvMk/wCWdLMY/wDVyf36ufaPIg2PXZKc+U75znyjfE0+&#10;2yh8uKuXj1/cZo/JrSu9ZjArhdak+z30NxH/AK2u7B4fmjyTOnDUOSHvk2sXEmm33mXHm+TJTLfW&#10;I0E3mf3KxNc8Rfav+2X/ACyrJXUIp7H95N5EtfXUctqTpRnOJ3HRN4iurCebzP8AVf62ut8JeLIt&#10;RmijebmvFrrVLmf/AFf9+tbRdUlt76GP/UV6+P4c/wBm59ObyFOEakT6s0PWhcnzPO/dV6JpeuRr&#10;B881fO/hbVJZf3k//fqvQ9Fv8jZX4dmOXrmsfB5llkWd/q+veaN8lYdu/wBom3pWNqVxJFD/AK6t&#10;TRNQjaGvM9h7Kn7h5Sw3sKXuHT2Ooi3hKSf6qtfTLqP+OX91XMTy4g/d0unSc15k6KmjyKuHjUjK&#10;Z0uqRx3dcpfWsdlPNJWlNqn2OCsDULr7bWmGpzj/AITXCUpx/wAJRubj9zNWBeXQm+Tzqu6ldyRf&#10;u64nUtTlWGaRP3VfTYShzn2ODw/tC9e6j9j/AHkdYN3fSTw+e8PnS1x+talLB5Mcn+tl/wCeVdX4&#10;a1GK70uGSSX/AFf7uvqHhXhoRq/EfR/V40F/NI560hvlvvL/AHv3/wDlrXY3RkisYU71z3iq/j0+&#10;f7RB/rdn+qqx4c1T+15YZ5P+Waf+P1vWjOrCNXoaT5pRjMuoLlf3E8MpikSoLawla98iOH/trXYT&#10;QZsfMH+trlrrVZLMzeX/AKz/AJ6VwUqrqfDEwo1JVebkOe8QaZLJqk0HnYiMfl+b/HXA33gOVIJv&#10;M/fV6dprSX0/2j/XRUzWbeSHzo/+ev8Aq6+pwOa4nLp8tGXLt+B6MJfYPEpvCMsU/wC7/fVM1jbR&#10;QTfbP9bs/d10WqWstrB5nnf6quZ1K4+3/wCsr9VwmZ47NZR9tU92PVfEUYcdn9on/d1XuIfKnrcj&#10;j8j/AFf+q8uqczRXVfpWBzqrTrfzQijN0oyiUbOHzKVkMU2Ks3Vv5U/lx1TeTfXuUMTVxk5ThJxh&#10;JEuEYxLAsfN/1ddRod5FYWP7zyfN/wDH651f9RViGx3wf9Na+JzhfXKPscRU92LN4wibFjo8t1+8&#10;87/W/wDLKug/4R+J/wDR5P3MtV/Ctv5/k/8ATKvRltbb7HDPPD/pNfjWb5pXhiuTm+HtoEvdOV0X&#10;wX9jnhkkm8mKT/lrXo+nSxW0HlxzVgWWrb/O/wCW3lfu6df31vBBDs/cy/8AjlfHYypXx0/3u5z1&#10;YSkdBqOsR30H+j/62vH/AB+1rPbzR3n/AB9xf6uWul1PVpdF8i8k/wCPT/lpFXCeLNWi8QwfbPJ8&#10;n/4ivqOF8BOnjaVWN+S+679i6UI01yHDqzrJ8xwDX6hfsI/Axvhl8NR4k1IE6/4mjjuJIpEw1tbf&#10;MYY+vfcXPT72D92vjX9jv4HN8afivapf2nn+FtJ23uqebykn/POFv+ujLz/sq1frTAhiUIMbB29K&#10;/rHO6tCMKdKHx/FJ/ofgPHueTX/CRRl7r96f/tsf/bi1RRRXyh+KBRRRQAUUUUAFFFFABRRRQAUU&#10;UUAFFFFABRRRQBHu+TNYmp+GdO1SbzpYQtz/AM9o/lf/AOvW6SQPemEEd68/G4HDZhRdDF01OD6N&#10;XLjOdN80JWOM13SbyysZjaRfaQE+Ty/vf98149rc811FL5kPlSR/8Ar6VzletYmveEtO8RQbLqP9&#10;5/z0j+Vq/FOIfDGljZ/W8sqcs7fDPWPyfxR/8mPoMuzZYWX72PN5nyDqmoXC/u5It1ZO1roBPu17&#10;d40+Cmo2lrLc6LKNSXvHL8ko/wB3s36V5A1lcWE/lzxSxXMf+stpY9jf98tX4/j8lx+TPlx1Bw89&#10;0/Rr3T9ly7M8LjaPNh5J/wBdhtno0kBH7mt1tG3wYqf7fusTcSQ/6uofD9zcXJleeX/WV8tOpVlH&#10;n/lNJ1qs1z9jIl0mOIVh6tZ/8866zVpPKnrA+3xSzeZXTh5z+M9LDVZv3zkdS0TZ/wAsa5o+GvKv&#10;fMr0+WSOcVkT6X5s1e5Qxk4I+jw+OnFe8cLqHh6O46iqMHhuNppjJ/rZa9O/4R/yqjbw2JPuV1Rz&#10;Ky+I6VmUbHieqeEpJtU8uT/VVcsPAoi/4+P+Wn+rr1K48P8A2f8AeVly20k37tOK9eOb1ZwjCEtE&#10;dUMdz/AeT+JfDPlziP8A10sdZt94Rvng8zya9gv9NiX955P72qN8sdvZfvP3P/TWvSw+c1oRjCB2&#10;QxPMfOOsab9jn8usWWA16B4u0fZPN5f76uXktYreCv6SyHiGr9VjyS5pdjulCNRGJt30vky/6yug&#10;0nTPP/dyf886vWuiy+R/z2r3sdxrGMuT4eX/AMmMIYSMTkVt5X/eUQwyyz+XHXRTabLb/wDbV63P&#10;D/hOTWZ/Ljh8iWL/AFktcWM4whQpe25vdK9jGJi6L4VlvJ/LkrttP8By2cHmf8sq9A8N+DIrSDy5&#10;Ia6a38ORR/uJK/n3OOMMTjKsve0Oari4QOD0zwdFfWULyWcNXNQ+H8jf8ekUtepaR4djM3lpNXoe&#10;jeBAtl/qv3tfnGJ4hnQl8R8/jM9hhmfNFl8M5f8AWSf63/lp/wBNK3G8JbIJrfyf3UtfRQ+HMSfv&#10;PJrFuPBcdec+JHXl8R50OJKVWR4nZeCYrE+ZVXxF4fiv/wB3HDF5v/PXFe2XHhuKKD95XN32k20V&#10;b0c2cqvNzM7aGbKpM8D1D4f/AGaDzLz/AFtMtPDe2D/ntF/yziir2nU/D9vedf8AV/8APKmxaDHB&#10;Z4jh8mvof7dqSpck5HrxzFcv948dbwTay2X2iSH97WHa6XbaNP5cn76Lf/wOOvcL7Q/Ng/4BXmer&#10;eEbmLzpP+WPpXqYPNZ14ypTqPl7HfSxMa6LtrdW0fkyeTL5VM1i7j1ix8yw/cxb/APW1y8Ol6m19&#10;DHHD/on/AC086u8uBbWFjDH53kxf88v4KdanChOMoS5pM1l+7lE4eXQ/Pn8uSbz63PAPwC/4WR4q&#10;0bQdO/ctfT5nl/55wr80jf8AfP67azfs0kE8OyaKH5/+/lfcP7F/w9Nh4bm8YX0AN3qYNvZ89LZW&#10;+Zv+BN+ir619hkaxeKxlOlSk4w+J27I+d4nzj+xMtqYpfH8MPV7f+A/EfR+k6ZbaPplpYWkYitbW&#10;FYYovRFXCj+VX85oPIzR0r93P45bbY6iiikMKyfEOt2vhnQtT1e/fybCxtpLq4lEbOQkalnO0ct8&#10;qmtauM+LNjc6n8LvGdnZQS3l5c6JeRQQQjc8kjQOFVF/vMTQB85/8PW/2bv+hz1D/wAEd3/8ao/4&#10;et/s3f8AQ56h/wCCO7/+NV+PH/DHfx1/6I/43/8ACfuf/iKP+GO/jr/0R/xv/wCE/c//ABFAH7D/&#10;APD1v9m7/oc9Q/8ABHd//GqP+Hrf7N3/AEOeof8Agju//jVfjx/wx38df+iP+N//AAn7n/4ij/hj&#10;v46/9Ef8b/8AhP3P/wARQB+w/wDw9b/Zu/6HPUP/AAR3f/xqj/h63+zd/wBDnqH/AII7v/41X48f&#10;8Md/HX/oj/jf/wAJ+5/+Io/4Y7+Ov/RH/G//AIT9z/8AEUAfsP8A8PW/2bv+hz1D/wAEd3/8ao/4&#10;et/s3f8AQ56h/wCCO7/+NV+PH/DHfx1/6I/43/8ACfuf/iKP+GO/jr/0R/xv/wCE/c//ABFAH7D/&#10;APD1v9m7/oc9Q/8ABHd//GqP+Hrf7N3/AEOeof8Agju//jVfjx/wx38df+iP+N//AAn7n/4ij/hj&#10;v46/9Ef8b/8AhP3P/wARQB+w/wDw9b/Zu/6HPUP/AAR3f/xqvb/gP+0T4E/aS8O32u+AtUl1TSrG&#10;7+xTSy2slvibYr7dsign5WWvwJ/4Y7+Ov/RH/G//AIT9z/8AEV+rX/BJL4Z+Lfhb8EvGOn+MfDGq&#10;+Fb+58QvcxW2r2Uls8kf2aFdyq6j5dyv+VAH3ZRRRQAUUUUAfCv/AAUk/ZxtvGGgWfxQ0tSNY0NF&#10;ttQjz8ktnub5v96NmP8AwFm9K/PeGCNcHpX7v6hp8GqWM9rdQx3FpMjRyxSplXRuqspr8ev2lfgt&#10;L8DPideeH8CbSrj/AE3S5R/HbM7bU6n5l+6c9duf4q/YuEeIq6w39l9Vs/7vb/t0/UuC8Rh6kp4a&#10;r8a95f3jyhVzQTTvuU169rMauKjL232up+4YeNK3sQNONNC8VJGtfF4jMJ0ock5fEezDDxlII1zU&#10;m79/ViO382iG1r46rmUJ1ak63xHoxhyx5IFhbqW8/wCW01a1nost/B5lTeHNBimg8ySavQtL0PEP&#10;/AK/F884go4arKlhIlcx5/punyS+dHWhp/h2XUr6GP8A1Nd4PC1sIPMj/wBbWn4c0/7FDNI/+tr4&#10;qvxHVlzTpfEyHPlRha14Pzbw2kX+t2f62uF1bw7Fpt9Xs1rfebPNHJWH4r02OWCaT/nr/q68zLc5&#10;xOGnGEpaGcasos8ZvNPieeGOOsdm/f8Al16NP4MubefzJJv9bVO48K/bL77P/wAtYq/YcBxRhqHL&#10;CcuZW3N5e8cJ5BYY7VPZXH2WevQl8E3Vl/q4fPrldY0/yNV8uSGvao8T4fNZSw3xK2gRj7xXkm+0&#10;VveG9Jiur7/njFWTDZ7563tLbd+7/wBTXyucYr/Z5Qw8vUps9G0HT44YPLk/5ZV1Gn2scc/mW/8A&#10;20rnfC179vg8vyfJ8pK6jTjt+evwnFylGUubc87EMuxxRN/rK1oljaHy/OrKi8tZ6fqN9GkPlp/r&#10;a8WalKXIeROMps32hjuLHzJKoQaVbrP5klZVhqO6y8vzv3tNm1yND5clTHD1IuUDJYequaB0ery2&#10;6Wc3l9K8o1xft88H/PWKum1TxFGbKaOvKda8UfZZ/wB3+5l+avoMmwFarPkhuergcPKlH3zfuJop&#10;5/Ikh/dRJXDa9rEv763t/wB9FLWfb69c6lP/AKRNUar5Xnf+Q6/UcFkzwFf/AGjWUeh60dzDjjll&#10;n/d101reXKQQW8n/AJBrHuP+mdWrG6/7+19nmMPrdKM+VSjE1NK4upUsf3k373zKw45pbi+8v97X&#10;RQw/b4P3n+qqGxs5YJ4fLr5zCYzD4SFSE4++ZGx4Vmlin/d/6qvQkS5ng8uT9zXM6PpcsUE0kflf&#10;vak03Vrn7d5dxNX5xj5fWqspwJlHmJrPwfE19NcSc+b/AMta0oPDcVnP5lv++lrorHTpLyHzK3LT&#10;QfN/65f8tK8GvmE/tyOCri4wHeH0knsofMrrrGKOqOmafFbfu63LO38o18li6sZM+QxVaNRyK11Y&#10;bJvMq/pi7hVi9s5JfJ8uq9xb/YvJkrzefnjynlOt7SPIdNBD5g/eVk6tbc7/APllWMniGSyFU9S8&#10;T7IPMk/5Z/6yohhqvMZUsHVjMs3HM/lx/wDLOiN/Ig8z/U1inxDtA2f8tKxPE/i620k+XJ/ra9aG&#10;Dq1JcnKexDCVZvkO3ub2G4h2R1CY90P/AEyrndI191giYQ/6z/lpLXo3g7wHrPxGJ/s+HyrYdb2X&#10;ckX/AAH+9+Fb4fLsTiK8cPh6bm30RwYuUMui515csF1Z59q+oyReVH5W6XZ5fm13/wAM/wBnrX/F&#10;1v5urF9I0WR/3jS58+dP9lM/L/vN+Rr6B8F/BXw/4Nlhu/L/ALS1OPpd3P8Ayz9di9F/n716IARn&#10;iv3rIuAVRjGtmur/AJV+r/8AkT84zXjVuHscsjy/33/7ajjvAfwt8N/De2ZNB02O0mkVRPdYLSz7&#10;f7zHk/ToOwrsWYjnPHpilLADIOBSYz0H41+xUaNOhBUqUVGK6I/La1ariJurVk5SfV6k1FFFbm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finwBoni8A31rm6xiO7iG2VPx/xrx/X/AIXat4YZnXOo2A/5axjD/wDAl/yK+h1G1QMYpcNg859q&#10;+C4g4NyziCMpTjyVf51v8/5j28BnGKwPuQleHZ/p2PkfxDFHYw+Yf9Z6V5zrUpuhgRYjr678efCD&#10;SvGf7xHOnX/XzIfuv/vLXzz43+G+reFDjULTyYv+fmL5on/4F/7K1fzzmXB+Y8OS5q0een/Otvn/&#10;ACn67kGe4TFcsOblqdn+nc8bvLXyJ/Mkrj/EHiD7LNNH/wAtdn+qr0LxNYyCCZ68v8OaN9un+0Sf&#10;vvnq8A4Sh7WfQ/Y8HOM4c5kyalcsYZP9TLVfVtWiv4If33kzf8tKk8bXEunT+Xb/AN+uBk1KVJ/L&#10;/wDItfo+VZTPMIe2gerH3ivqlxs/5b/vZap2t9L5/wC8q1rEMTweZ/37rFhbZX7pk+Do4vBShy80&#10;v6+EwnLlkdpatFPY/wDLHzf+Wlafh/RblL6G88n91E//AC2rK8ItbS/6PJ++8167O4aW0n8uOb91&#10;X45nFarg8RWwkI733/lNTUmuv7M86Tzpf3n/ACyh/wCWddv4P1/zYP8AO+vF77Woop/+e0tdNpHi&#10;+S1ELxw/uq+FxmV1ZUY+78RhWpRqw5D2yXUPPPlyf6qt61hjgsYn/wDIdfPt58SJItU8z/llJ/yy&#10;/jr0Dw74zGtWMMiceV/yyr5PF5TiKFOM5R0PncRl04wjyHoCawP+WlXU18P9yuFlubib7lSabcSG&#10;f5/3VeK8HG1zhlgIcvMd6txG/wC8kqjqmofZYKdYP5sH7ysTxGLgH93/AKquOjSUqvIefRoxdXkM&#10;7VtSMv8A20rjdbU3P+fkroYpw03z/wCqqtqU1tB+8SvpKH7mWkT6zDr2T5VE5u58NCeDzPJ/e1Rh&#10;sf7N/dx/367CKWKWHzI+lZPiSwL2X2i3/wBbXqUq85P2U9jvhW973zz/AMR61c6bfeXH/rZU/d03&#10;S9U1PTYf3k2fnrm9WuJX137ZJN+9irYh1b+0ofL/ANv/AFX/ALNX3tbBexwtNqKaa1Z2Hdp4xDWP&#10;mCUebs/1VWvDVtJP+8uK5rRdHln/AOPz/tnFXV6FbSab5sEk3/xNfGYmFKlGUKRzzjyxlYmv7b7G&#10;P3FZ0bbvO+0f8s607+0uZfuH+CueWG58/wAz/lrF/rP7klYUfej8QUveic/40hjsoPLt4f3UteW3&#10;TStfeZXtniKzttQ0r5B50VeV3VrF5/8A0yr9X4Rx8KEKnPH3jcq2955Vj5cn/LWSqNqv7+rklnF/&#10;q6uWug+VY+ZJ/c/d19x9dwmEhUnzOPOxnPtDK8/mR1JDptzdVreTKv8Ax7/vq3tH039/DJ/tt5lb&#10;4ziSeEo88Iry/mJsc7Z2d158Mfk+fVrUFltYPLkh8n/nnXSQL+/8yT9zLFU1xY3Ms/l/66KvhKuf&#10;e1rRnWivdKKGjXfmQ+XH+4m/55V0H9ubz5cv7mL5ayW8HeefMsv3MsX/ACy/+IqLUNL3f6z9zLXh&#10;4lYLFVeaEvi301iI35tQi02eG4s5v3Uv/LKszxN4giuv3f8Ay1i/74rkVt5fP8vzqjVY9QvobOT9&#10;z5X/AC1hr1sNkNGE/azqc3IuZ/4QL19rkt/Y+XJN/qqxiZbs/Z7fzry6upEijtYfvyP/AAr/AN9V&#10;o+JdOttLn8uObzopa+iv+CffwTTx18QLvxfq9pHLpPhoqLeOVAyyXrfMrD/rmvzfV0/u1+kZDgcJ&#10;PCfWIS5V8SXL8R4uc5pTybBVMXV2iv8Ayb7MT7O/Zd+CMfwJ+F1nokhjl1m6IvNUlA/5bso+Ucn5&#10;UHyj125717FjbwO1PJwOTgUhbGR6V78pSqPnlufxnisTVxlaeIrSvKTuyWiiioMAooooAKKKKACi&#10;iigAooooAKKKKACiiigAooooAKKKKACiiigCFMsOetYfiHwfpPimEJqNpHMR9yQ/eT/dbtW4iheA&#10;Nv45pxXHeuWvh6WKpSpYiKlCW6eqLp1J0pc0JWfkeH+LvgXcxReZoMonj7210fmH+63T/vqvO7zR&#10;LrSJvIuYpY5I/wDlnJ8lfWK5GBjPrVLVNDsNcg8u+tYrpPSRM1+QZ34a4HHL2uWy9jPtvD/5KP8A&#10;Xun1+C4lxNBcmI9+PfqfIWpW2+Hf/wAtax7fTRL1r6F8U/BBpRJJosuQT/x7XJ4H+63+P51wdx4P&#10;u9Hl2XdpJF7yGvwnN8izTh5XxtF2/mWsPvP0PBZ9hq9L91LXt1PNrOz3fu6tSaV5M3z1uXGm/vvM&#10;/wCWsb1dsdMzD593XzU8V9s9ieM+2YMw88eXH/39qDSbH/SP+mVLdvHa3v7v/VyVdF1HAPk/1VVJ&#10;y5fc6mr5ow9z7RS8QJHHDNH/AMta5RbHyoa3LzUI/Omkkm/1lZF7qsaQ/wDTWvQoRnGPIerhIzpw&#10;5DDmikM3+qrA1vSbm+m/cH+D/V100d3n7/NaVqkZgr1o4iVCXMe57eVDXlPnnxF4evYb6YvZ+SK4&#10;/UNJlup4f+WP/PSvoX4g2cT28wrirGztngh8yGL/AKaV+jZXntWhSjVhE+hoVvbU+dnE6T4blnnh&#10;jjhrvG8ARSwD/nrHXTWNrZND5lvLFXQ20EdzDsevFzDO8RWnGb+yYVsXbY800fwPsn/eQ+dL/wCO&#10;V6N4c8BxWMH7uH97JWpYaTHBPD5dddHN9gH7sedLXy+OzWtV9zmPnsbmM+Xkgc7Dof2aby3q9Ho+&#10;ytqKTzZ/M8mtaKGOX/ljXzlTFTizwa2NnH4xvhvQYvP8z/XV7LoGjxDSw/rXm9kUhPyfuq9T8DJ/&#10;oPlyV5+GpfX8ZGlP7Wx+d55WnKHPzEWrL5A3/wDLWuA1BpVnmLw16rqemxzwfu65O40OTOyT/VVw&#10;YzB1cDXlCcdDysvxMIHmGqNgVy99Y/av9XDXpms+EJD+78mU/SsyTQJNOh/eRf6uuujioQXmfdYb&#10;H0ox9yWp5wunSpN5lTyOQPIxXW3c1v5HlyVy140UE3/TWvUp1ZVj3qNeVf4omfNaRtWJeafGs3mS&#10;f6quqitvOH/PKq02jg+dXdSrcrPRp4jlOWh0W2lhmk/5ZVg614Nk1ab/AJZeVXZtYFIfkirTsdF3&#10;weYleisbKg+eEj0PrkqHv8x5S3wDvfHGo6RoWmDMt7Msfmf880/ik/4CvzV+lHg/w1p/grwrpfh/&#10;TIvK0/TbZLaCMHoijA/H1968h/Zw8IhZNQ8Q3MTBx/o9v5g49ZGX8SB+Fe85YtlT8lf0vwRh68cq&#10;jiMRvP3l6f8A2x+Ecb57VzLFRwnN7lL83/l/8kWKKKK/RT84CiiigAooooAKKKKACiiigAooooAK&#10;KKKACiiigAooooAKKKKACiiigBhGRivnn9sv4Bt8bfhnJJpsUZ8T6RvuNPlI5df+WkP/AANVH/Al&#10;WvobNIRk5BrpwuKq4KvHEUfiizpwuIng60cRS+KJ+CxGwEetLCC52A8Gvpj9uj4DxfCv4lDW9IhM&#10;fh/xK8twD1SC53bpY/8AZU7twX/eA+7x8yKCenav3HDY/D5hTjWhrK2y3P6iy7Fxx+Fp4uj8Ev6l&#10;EsWdv9qm8uOtBtN+z/6yqOmzeVPV6aaV6/FeIZYuOYck5csbRPvMI4ype4Q/Z5a1NNt/9T/zy/56&#10;1lxtKn7urizSrB5dfNZjGtOHIdh3Xhuz8/8A1n+qrurH91BNHH+5+SvPfBMO7/SJJvO8pP8AVV2i&#10;6tbJD5kc38H+qr+f82pyjiqkPiMJRJIZPsv7z/lrWgureV5Nv/rpZawbPUd880f/AD1rrdN0OOWa&#10;GT/lr/z1rwK/LS/inPOUYx98s745/wB35P8ABXNzL5XnfaP9VXd3Fv5Arktae2lgvI7eH97XHhJ8&#10;zMKM4ykcVqmufZ5/M87+P93XPTeKvs+ufaI4f+ulZ+sLLa3/AO8/1u+mzR+bB/qa/XMHlmHp0o1a&#10;vvRmuU9PlO6X4gb4PMjh/wBb/rK53VIf7UvvtEf+prDt5JYP9Z+5il/9DroDdWsXkyD/AJa1hPAR&#10;yyrz4eL96+v6SJ5eUh/4R++n8ny6u2ehS2F95cn7/wD5510Fpq1rdQeWk3k/9ca1ZrWKWD/XRebX&#10;zuJzPE/wq0eX5COdtYZbDXPM87yfN/74r0bTbiQQ7P8Ab/eV5brFvfWWq/8APeLZWv4Z8TSPfTRy&#10;zeTLXmY3Bzr0Y1oaqxjVh7SJ6Pq0X2eAz1ztrfyyf6+q9140in/0etiOOO9sfM8n/P8AerwY05UI&#10;/vY7nLBezj75VsdVkWan3ev21xNMP3Xm1yWqWssHnSedXC6lrVza/wDx2vo8vyZ5lP3JHZ7KMpHd&#10;a5r0V7BN5dcLND/annfaJvJrBXWLlIJo/OrQ06bz4P3lfpNHh+rlEJT5jfl5S1puh7YPMj/feVRq&#10;kkvkf9s66DSfksfMk/c1R16z+1eTJH++ryqOYSq439970b7k83vHJ2Pz/wCshrWtbW2TzpP9dLU2&#10;i6HJfz+X/sVvabov2ef93D+9r2s1zmlzShCT9DUr6bZypB+8/c+b/wAtauR6b5E/lyTS1pRtGnk/&#10;bIZq2rdrG7g8yvzqvj6vNLzMrkOj2sdrP5fnf9ta6qz0GO/mhkrP0uxilMPmV3Wl2Oz/AFdfIYzE&#10;yjLTc8zF4jkj7gulaV5FapG393HUlnb+ZPVyaHyJv3dfL1avNI+ZqVuaZHH5qVuWcflfvJKr2X/T&#10;Sl1CeSKHZH/qq8+cvae4eVV/eS5Dp0eO2g8ysu61GKWby6xUuDLDDHIac0UdtDnP72udYdRepxxo&#10;KHxy1DWY7a3/AOutY8umxSwfPVmTTLm/O/zqt29pJbTRQeV5sn/TL5mr0qT5Y8sNZHpRl7GPxanH&#10;SaYWhmjj/wBVv6Viv4B17xbqUFj4f06TVdU3/wCqJwn+87/dVf8Aaavq3wR+z5cXW6fXx9itWGfs&#10;sL5lk/3m6L/P6V7XoPhrTfC2kxWGl2sdjbR9I4h3/vN/eJx1NftPDnB+PxUo18d+6h2fxv5fZPk8&#10;fx5SwHNHBx9rP/yX/wC2/r3jxj4W/syRaPYxXPjJ4tWv8L/oERP2eP8AHgv+g9jXvaW0UEKxxrsj&#10;Xpz0qfAVR6dqQJgE7efrX7fgMrweV0/ZYOmo9+79WfjGY5ni80q+1xc+by6L0RNRRRXrnm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O1Vrqziv7eSC4ijmicYeOQblP4VayPSkrOUVJcsgTseCfFD9nFNd0+7k8NTJZvJHg&#10;adMP3BP+y/Vf1H0r5W/4V/qvhG5Omajp8mkXQ/5ZyR58z/gX3W/4DX6QsOD8304rF8S+FNM8W2X2&#10;TVrWK9ts7sSDlG7Mp7GvznN+C8Jioyll/wC6m+n2H8vs/wDbv/gJ+iZJxrjMtj9Xr+/Dv9pf/Jf9&#10;vf8AgR+W3xL0qO1vYLw15HfaXLdTzSW/+qr7x+Pv7I+uSibUvCWNYtBHltNlkEc6/wB7axOH/Q/7&#10;1fE2ta3/AGd51n5MsN1F/rIryNkeP/ZdG+ZWrwsowea5TOOHlT9/v0sf0Xkmc4TN8PGrhKifdfaj&#10;6xObvl8qD7PJWHJirl1em6mzJ0qswGfk6V/Q+Q0K2X8sJx1l/wCA+8eriOWpEWC6ltf9XWlJr908&#10;HlyTVkAD1xTVk5619pW4O/terLEToryfunlf2lSoRjCcjSj1GVp8+dWjfa1Ldf6ubyfKrnQeacvz&#10;Cvnsz4JhGUa3Koxgjqo5hCcv7x0VvfSt+8j/AO2kter/AAx1W2nE1vb9q8i0uGK6n8uvSPAuky6R&#10;P5lfzfxdRwlOjKH2+h6Uo80T2e1tJIf9Z/y0q20MvnVR03XNtnvrYj1iPyd8gr8Aq+0jI+Zqe1jL&#10;4SS3uZLD/WVT1TWP+WkdRT6h9tBSsmEG6vDv/wBXHRSoxcueZNOgm+eZU1e/uZYJvs8P72SuT02S&#10;+i86O7/79fx16JPaxS1y+vW32GD7R/rvL/eV7WFrK3suU9fDVIfAR6TPFPZf9Mq3pRG1p/00jrz3&#10;RdQlv/3cn7mL/nrWrrtxK0EMlv5v7pK6auFfteXmOmrS5pHmHjSOX+3JvL/1W+ptPWKA/aKvXln/&#10;AGpP5kn+t2Vy919ptf3f/fyv1XB/7fho4SErSijt5TutN16S1vofMm/1X/kSvQp9Tt7+y/dzeTJX&#10;hf2eXyIbiuy0zWLmCD/U+dXyea5XCHLOlIwnSjKR1Y1mSCGaOP8AfYrBa+lb93cTeT+8/wBV/wCy&#10;1JeXHlfv5P3Msb/5/wB6lv8Ay7qD/ntLXjU4Rp/Z3NOWJh3c0qz+Xb/6r/2Ssm30+J76G3kh/eyv&#10;+7/6aV3WkeGPtl7+87Va0vwnF/bn2j/llbf6uvShmVKhGUfL/hjNzjHmMPVPCP2XSvM8mKaWs/S/&#10;Df2//Wf8sv8All/BXqWuafHLB5f+xWRJ4bFrpe+P9ydlebRzaq6XJKWrZEK8XHU88uNBlgn8uPyY&#10;fnrptH0X7Pewx/vfNi/5a1paNpUlnZeZ5P77/vqnK9yt7N5f+s31vicfPELk5jXmIbDw/bXOqXkk&#10;nNO1nTbax/1EOP8Anp5Vb1vDHL53/PX/AJaVXn0WOWvI+syc/fkYRq+/75x8l59ivppJJopvN/yt&#10;JZaFe+JLfYYf3NdDeeEI7ueut8P6KNMg9a6amYQpQ56XxkVcQoR0OKh+Fdrb2WI/NrlbbwDLb65e&#10;Sf8ALKKveJ4o459nesceVqE/kR9JH/1lZ4bPcZTjU966mtTjpY2X2jwi98Fal4s8b6b4d0SHz9U1&#10;eZbe3iH99v7/APdVV+Yt2HNfrP8ACL4b2Hwl+HOg+ErIhotNg2PIBjzJW+aST/gTszfjXh/7LHwH&#10;02w16X4gXcOb+ONrHTgf4E6SSf7zfdB9N396vqReTkHPvX9JcOVZ1cooc0bX97/I/n/j/P45ji44&#10;HDy/d0t/8f8A9r/8kWaKKK+iPyoKKKKACiiigAooooAKKKKACiiigAooooAKKKKACiiigAooooAK&#10;KKKACiiigAooooAaKq3lrFeQmKeJJYz/AASDIq0TSA4znpWU4xqLklG6Y0+U81134RW87yXGmy+T&#10;Kf8AljKdy/8AfXUV59470K48M6NN9rAtAE5kz8v/AH1X0SRwBjj0qpfWNvfW0lvcwxzxP96ORdym&#10;vyTOvDTKczn7bCXoz8vg/wDAf/kT6HB53iKE4+199L7z4RbVEm80bftEp75xVH/hIZLfzgZciOvp&#10;zxX+zPo2oJPL4fmOhzMP9Qo82In8Tlfw/KvnP4gfC3XvABmbV9OCwSf8vsRDxf8AfX8P/AsV+WZj&#10;wnj8p5vb0+aH8y1X/wBqft2VZ1leav2dOXLLs9H/AF/hPP8AxN4zFvpE13/y16R/79ctpHiO9Fv/&#10;AGhOPOi2U7xBp/8Aan+hx/vvn/eVvwaBbaTog0zzv3tTGOGoUI+7rJ/gfpijSoQ5P5jC0fxZc63+&#10;8jg/dV6Dod7ct8nk1z/h3QrjTP3cfleVI/mf6uuvb91BivKx86TfJRjocOMnGXuQMHx3e20X7uSb&#10;yfMrzq+v4knhjkmi8qL/AJZVo/FCe5gNnd+T50W/95Xnd5/xMp4biT/rrX1GUZap0YzlLQ9TCU+S&#10;lE77w3rH2jVf3f8Aqq7x7jy/J8uvJ/CdvKn7zzv3W+u+ttVzewx/+Ra87MsMlV9wnEQ5pHaWN5+4&#10;/eV0VveZmribC6jln8uuqj/dQeZXx2IpKMj5fFUoxZ0YuI5BDsot7/n93WRYybpqsREte/JXkSpI&#10;8R0Yx5jt9FvZFEPmQ/va9W8GajGk37ybp2rx7TpvIHmVuaVqckd98leXGtPC4qOLo/FB8yufFZlg&#10;/rMZQPb5tWt2Ev61g3eqRWv+s/1lcl9sl/c/+RKqX2oyTT/JWmY57jc2nH21vd7Hy9HLOWR1lvqE&#10;d150kn+qrnPFGtWUsE3l1Z0mSPHlv/crivE026aavFor2suSfc9PB4SMsR/hOSW0+23s0kctUms9&#10;s00c9bWkW8cf/LX97JVjULGNoJZK+h9tyy5D7xV+SXIZUQt4P3flVp2fmR5DxfupKz2uOfM/8hVo&#10;WWtW/wDq3qanM0TVT5fhM/VtCjtoZp/+WVbXgKxGrwxafBiWSR9iGtotFc23m/8APWuu+CfgsLrd&#10;3rZ/dwxI1vHD/Dvb7zfl/wChV7nD+Xz4gx9LL3f3nq/JfEeDmGZewwU5T+KO3qeu6Fo8Oh6ZbWNv&#10;xDboIwK0Rxj2oU7eM5o3j5vav7ipUYUKcaVJWjFWSPxKU3N80t2S0UUV0EhRRRQAUUUUAFFFFABR&#10;RRQAUUUUAFFFFABRRRQAUUUUAFFFFABRRRQAUUUUAebfHT4T2Pxr+Gur+FryUQNcor211s3+RMpy&#10;kn54z7Zr8bvEGhXvhfWdR0nUovJ1Cxne2uIx/wAs3VtrV+6gI5+bj6V8B/8ABRP4Di1a3+Jmi2kU&#10;UTBbPWIooxy7NiO5bj/gDMf+mfvX1XDmIlTxkaUXZy29T9O4JzyOCqyy/EfBU28pf/bHwrGxHNSr&#10;cS1WE8cf7sU+OSv0PiHJKtWEa3s3J9T92wGNpc3JzE0XzGrkMnm1TLkHCU1pq/KZ4WeJlKHw/wDt&#10;p9VzxgdFpuvS6X50dv8A8takZrl4PMrB01f39aFxq0vn+XXw+NyrlxX+zxXN1uVy80ToND165t5/&#10;Lr2Lwxrf22xhk87/AFX+sr55tdS+z/6yum8M+LJdOvvLj/1Ur/vK/PuIOGKtVSrUYmFSEakeQ+iZ&#10;LqK/sikdcZ4i8uI/Z45vJpsfijyYP3dcTfeMItU1WHzP3MX/AD1r8xwWW4irOXJHSJy0aEqcir4i&#10;8KyvP9oj/febVO3tfsFj9nk/febXY3Wp7tLh+z/vvn/1tclfSf6d5cn+qr7HCYzE4ilHD1do7dzv&#10;5jn7ppbrzo6j1C4lWx+xyV1F5b2q2P7uH97XJ6o0qQeZJX3OV4mGOnH3eWMWVzE3h+4lgn8zzvJr&#10;0y10+J/9ZN50uyvIdPm2f6ytq88RS2EEP2eass7yHEY7Fxhh/ikSzW1jVJdRnmkuP9bE/lebWDaa&#10;n9nM0sX+urN+3faoJvMmqOa1+ywQ/vv3ste7hMhp4eEsPiPifu2/mKT907KHxtEll9n/AHPm/wDP&#10;WtTSfF9z/wAs5v8AWfu/+AV5bNJ5tbWkzS1y5vwjhcJhfbQ+KXcz92odleatE8HlyTedXF65dXKf&#10;u/8AllWg15tvv+mNFxaxtBNJ/wB+68rKcPSyqvGtWjzRkVy8pztnN9n86rVvqUUH7zyKos2yerk9&#10;puh8ySv0/F08LUnH21+WYjqNJkjvP9XN+6l/8iV1dhBFBZeXHD50uyuN+H0sTX5juP8Atl/c316n&#10;YGJJoY5P3MslfhPFEHgcfUw8Psgcvo+my2E/lyf62Wr0zbb7zJP3MX+t/c1sXVjtvvL8/wDe1rt4&#10;Xkuoa+OqYpc3PP7RjKcYnJR30T303l/7P+urettNiu7L/UxQ1ixeH5bO+/eVvWfl337uP/VVniZx&#10;/wCXUtDSUuaJ0Hh2CNvJgjr0zTNPjxDXB+FdLtop/wDXV2tvfC1GI/33l18TmMpVJ+4fJZlOU58k&#10;DWbRJFmqKWz+xzb3rX0y7GsZgf8A5Z1Z1Ww8iD95XzntnGXJPc+V+syjPkmc+L2PzuKz9UuLl5vk&#10;/wBVHWlFpf2y9/d10J8K+Xpf7yLzq2danSkayxFGg4nH6bbyXEPmSVt28UTfu/8AllW94c+HmpeJ&#10;Z/s9tD5xj+/IfliT/gX+TXtngz4MaV4ZljvL0HUr/sJP9VF/uqP5n9K+2yThbMuIpc+HjyUv5nt8&#10;v5j57NeIcJg1aUuaXZHmXhD4S6l4giildvsenP1ll++/+6v+RXtfhP4faR4PQfZIfMu9mJLuUlpX&#10;/wAPwrqtpBznHtSFdwPGQa/orIuEMtyFKUI89X+d7/L+X+vePyXMM6xeYe7OVodl+vcmooor7w8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w2MV5X8Z/2cvBXxz0ySHxDpka3/l+XBrFqNl1B&#10;/d2v3H+y2V9q9UJOMg03cG4J3fpVRfKb4fEVsLVjVw8nGS6o/KT47/sTeN/g+ZtR0sS+LvDWWf7V&#10;aRn7RAvy/wCtiGf++lyPlydtfOZl2sCw3D06V+8pfleMk183/tA/sQ+CvjPDqOpaXCPCni+53Srq&#10;dmmY5pv708X3W3d2GH9z0r9DyPiLB0vZ0sxpWSfxx/Vf1/hP0/L+O8Uo8mO97zX6o/J27u42hx5v&#10;4VjTan/Z82z3rtfj3+zH8SP2e9Wx4qs/O0u5LeXrOnZmtJPu9W27o2+b7siqfTd1ryq1sPtn+sm/&#10;e+tf0PgMZQxFC+A96EtndHPWzqrjpc8I+8dnp1/9rNdDplr5029zkR1yWkWptG39816J4amto4Jo&#10;5f8AW/8ATavy7xTxdbL8n58NTfve62vsn6vwlN1+b228Slp7f6d5n+piievbPD8kWo6VDJHNXiOo&#10;Lt/1c1d94B1T7HB+8/1X/LSv414xwv1rC08dCXvR92x+knpDalLbweXH/wB/aueH2ubo7JBzV7w/&#10;pkepWUP/AC2rpLHSY7KvwStXhFShy+8ePWxMIc0PtFIxx2q7D/y0rHN3Gs8sddfqVn+48yuLt9Ek&#10;e+mkrmw8ozjKcznw04VIynM3LC6ju6y/FVru/wBX/crY0LSrezrO8V3WZvL/ANj/ANBooy/2j3Ca&#10;Uv8AaPcPItSurnSZ/wDrl+98qtrTbj+1LH7R/wA9U/eRVn680X26HzP7lamg3NtEIYxDjzP+WVfa&#10;1Wvq8Z8uvc+i+yN+w7b6H9z+62fu/wDpnXL+KtJ+2X0Pl/63/WyV2l/qWnRxTR+V+9rk7j9xqvl+&#10;d+6/9Gf7NbZfWrUqvtoaOKEpGa3mwWPlxwf6r/vvZW5YXX/PvD53yf8AA46iNx/oP+pi/dPWzoUP&#10;kXsNx+6+yypWmJrRlT9+Oo5DdW0uXUoIf3/k+VVzwl4PuZb3zz5vlR11ml6THcQ/6n91Xa2dpHYQ&#10;bEi/dbK+TxOaTpQ9lA8nE472UeSG5nRaLbabYzSR/wBysjSbKOeKaeP97V83pl82DPm0ukaf9ng/&#10;6Z768iLlGMueWp5ylOEJc8tWSR6fG1n5j/6yOs6e6iatya63D93D+6rivEt7/Z88Mn/kKqw0ZVZl&#10;4ZSqy98nhm/sSxmkuP8AVViQ3vkX3nyf6qrtpqkes5fyf3sf/LKi4t7a3h8uT995n/LKvWgvZ/HH&#10;U9WPu83P8THaMvm6p5kf+qkr0yw8OW8sO9K810ef7DP8/wC5i/5Z12Wm6zIg/cTf9sq8zHxnJ+4e&#10;XmMKsvgNOXw/btP5dX2sfKsv9T+9pbPVo7o/+1a3rmKzu4Iv+elfPVK01ywmfMVq1WLjGZ5z4ilk&#10;+xxL/wAtpav/AAv8FXvjbxHZaJaH97Kd9xL/AM84V+83+HvtqX4haabLTYpYz5QPSWWvpD9l/wCH&#10;UfhzwhF4iu4WXVNXjVxv6xw/wL/wL7x/4DnpX6RwnlP9t4iFP/l3H3penb5nJnWcwyrKXXh8cvdj&#10;6/8A2p7Rp1lDptlBaQRiKG3RYo4x2RRhf5Vb7UUHgV/VCiorlifzO22x9FFFWIKKKKACiiigAooo&#10;oAKKKKACiiigAooooAKKKKACiiigAooooAKKKKACiiigAooooAKKKKACiiigAqvNbxXMBjljE0cg&#10;5SQblqxRQB4P4o/ZQ8Hao811okf/AAjd9I3mYtRvhL8/8s2OP++cfdr5u8ffBvxb8OdSku9U037X&#10;phbIvrU+bHj/AGx95f8AgX51+gXAPHNJt8wMpORXxWZ8J5dmPNOMeSfdfqj7nKuM8zyyXLUl7WHa&#10;W/ykfnzY6V9shE6nMdGoeUg5GPLr7E8XfBTQPEcMjW0H9jXbcm6tVA5/2lPDf55r5b+IHwP8e+Er&#10;2eT7GNZ0vO8XNgd2V6/NF95f/Hh71+J5nwbmmX1JS5eemtnH9UfqOT8T4HNZ8kqns5dpafdL4Txz&#10;x1H/AGzZfY4/79eL6pHLaX32eT9z5VfQB063eaaT/lrXmfxCs7aD/Vw+Tdf+jK6+Hcf7CrHD8vuy&#10;P1rDSjy8hR8IX3kT/aI/N+yV6Wnyw+Z/y1rxzQ7q6t4PL/8AIVdR4e8WfZ7j7PcTedFLW2b5fN15&#10;zpfZNa0D1TQ4vLn8yu2dfMh2R1wem6xbahD/AKP/AK3/AJaV1lreRrZV+Z4yE+b3j5fGKcnzlyC/&#10;+zD/AFNbOlzRy3sP/PKsCFpLgVseHrfPnJ/t15VaMeWUjxa8Y8kpHZQeXff9cq2NKtP9H8ymaOkf&#10;/PKtWRvso8v/AJ6V8hWqfYR8PXqy5uSIT/aI/ao/P/c76maKS6svesG8vZbPMclYQhznLSh7T3Op&#10;uRXnl/8AbSsrXoPtXyeTFWPe6h53lf8APWpHvJD8kk1d0KLpy5zuhhpQnzlK20+WKatL92sP/oyj&#10;92/+rmp01rGsHmR1s5OR1Tqe0fvmD4gjtrYeZ5372uaRbhvnetfxXYySwwz+d+6rIs1kY7K9ugv3&#10;R72Fio0fiOy8JnUdQjito4czSP5aCvqnw7o8Xh/SLWwjIYxpgnpvbua8g+Bfh9ryc3s8Q8qzwIyf&#10;7/8A9iK9zQAKDnOK/onwzyb2GGqZtVj71X3Y/wCBf/JS/wDST8Z4nxntsT9XjtHf1JaKKK/bz4oK&#10;KKKACiiigAooooAKKKKACiiigAooooAKKKKACiiigAooooAKKKKACiiigAooooAZnB9qwPGXhTTf&#10;G/hXU9B1qD7XpmowPbXEWSuUYYPK9Pr2rfHTilANKEnFqcdGgTcWfhR8YPhjq3we+K/iPwpqcMsr&#10;adM32eYx/wDHxA3zQyL/ALy9fQ7h1Wue0xpPK+fpX6e/8FBvgNF8Qfh4fHGmRH+3/C8LSSeXx9os&#10;926RW/65/NIP+Bf3q/MhW3D3Nf1Xk2df6wZNzQ/i/DNea/8Akj9j4ZxEcSo4ictY7k/3qRODS7qa&#10;Oor5qGSx+OZ+uSxmseQnjn2Ukkm6oV/WlLYNfE4nK6MqsvYx5eVntU8RLkjzi7qmjuvKquBk0fWp&#10;xeUylh4+2j7oQxMef3Dej8RS+R5cdN8zzf3lY8bVqWay28//AEyr8rxmVYXLZS9jHlPXpTlKPObl&#10;reXzweXb1qaXYyvP5kn/AJGrPh1iPz4fM/1VasHii1nuPs8Y4/561+T47D4u0vZYf3bczaj/AO3B&#10;IfdaoY59iQ/6qsfXpIr2rV9cRWv7yP8A5ZSVztxeS+fW+U4CUqsa1KNrIIxLkVvbRf6ys/VLSWfy&#10;ZP8Av3Wha28Tzw1sXmgyr/q/33yV7P8AaX9n4uM5y9/zDlOLt7PfP9nkrqNP8Iy3Vj5f/fuqul6b&#10;LFfeZJD/AKqvSNPuIor7/nj93y64eJOI60qsfq8uhPwnlN1oMllP5ckP76tqx0mVYIZP/IVewapo&#10;9lcQefHDF5siVyehWkUs80fk/wCq/wCWs1fMVuK8RjsP+9+yZQlzGLDoUTGGPyIvN/6bVNqGm3Nr&#10;B9o8mH91WxJo8rfvP+WVdMbO2udE8vtXzk8zqxnGc5XCUjwHUtNl8/zI4f46cuj3PkTRyf8AfqvT&#10;NN8OSST/ALv+/wD6qaqeuWcct9D5n7mWv0WHGNWUaeH5VaPX7Rrb3jjfDtjdT/6v9z5VdBdXGpwf&#10;vLj/AFUX/LWun0fwlHq80Mtn+5EVa+vaTcixms44fO83/WS18zmOfU8bjYznFea/l7kRnHm5DK8C&#10;6/bapewCT/Wy/wDLWvbLDTooIPMM37qvAvDvhH+yZ5rz/nl/q/3tej6dqh1CDy/N8qP/ANnr4rPs&#10;PQqYj/Ype4edjqMqvwS5TpdR0uK4/eJWbaeGorX5/J8n/npUW+5t4d6TUljc3N1+7nm/66V89GNS&#10;Efi0OaKqxj8Xum1ounxx3vmR/vv/AECukXS5JfJkkqjoLW1nPD+5rv4Xiih8vya8HGYicZny+Oxc&#10;qczO0NJdNrrNPkk1SH7LcRZuaz9Jj+1zeT1En/LWvWPCHwxu3mElyPsdrnfwcyyf/E1hg8rx2dYj&#10;6vgqLnPrbZer+yfD5rmFLDrnq6SM+w+G72xjzF50r9Y812+k/DxRCP7QAwf+WEZ4/wCBN3rtre2S&#10;3iCJ8oqYgMD3r+icl8M8swVVYnMf30+kX8Ef/kv/AEn+6fleJzjFYj7RBaWkVlbiGCKOGNOkcY2q&#10;KsEcUA04Cv2aMYwjyx2PCbuLRRRWg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6jplprOnz2eo2kN9aXKeXLbXMauki/3WU8Gvh/8AaC/4Jl6F4lOpa/8ADW6/sHWJC0/9&#10;hTEfYZX67Y2+9D7feToNqjkfd/agHNeplma43KavtsJU5X1XSXqjenWnSlzQPwy8WfDDxP8ACvVT&#10;pHirR7nSL8fcjkT5JMfxI6/Ky/7Ssax4reSU/uq/bnx18OPDnxK0dtL8UaPa6xYMDiG5j3FDj7yt&#10;1VvdcGvjnx9+wTN4HvLzWPBYGv2HmG4TR7vAntv9mJicSe27De5NfQ8Q8b4vF4GU40eafWK+H/t0&#10;/cuFeK8vny4fGfup9G/hfz+z/wBvHw+2n3Nh5Pmf8tX/AOW1XLe+lin/AHf+u/8AHK9K8W+Gryyv&#10;AstoI1jdpXtrqNllP+zz92uP1TxB9q863jhhgi/55eV89fz/AE87nmy9+ipS6/3fe/lP3SnKM43R&#10;798PbndoUEnk/wAH+qrtLeyjnmhkfrXh3w/1yTR7ezjk/wBVJXpkHipLueKCH/lr/wAtK/AM0wU6&#10;eJny7XZ8zjMLP2spQOtu4fP6Vn/ZYzPUCzSn5P8Ann/y0qvPPI029Jv+2VeDClLuebCnKP2iK/WO&#10;1O+uN8QPGfJkk/1tdnJaSa4d8n7ny6wvEmkx28P/AE1/5617GFnGM4xluezhKkFOMJ/EeW+LG+z3&#10;EMnk/vtnmVh3XiG6v4Ps/wDqbrf/AK3/ANlrU1LXorzVfs9vD50Uv7rzf/Zaw7i4it5/s8kMMP8A&#10;6HX6ngKXuRhVp3klzL/hj6Al1HUJYLH7P5372X/nt9+uSutWvoZvL/55U7Wtc+2z/u6q7orifzJK&#10;/VskylYLD+2xdFS5lLTl+1/+yQ/7hoTeIpb/APdx/uZdn7ytzw342/sYw+Z++li/1lc7ffZlg/d/&#10;63Z+8/uVjwT+X0r28HwjR4jwlT6pRfLHp1/8CMa2JhQ9ytL4j3jwn8Z4opvKkh82L1/jrs7zx7I5&#10;ikjh/dFP9yvlaG+li/eR/ua2IfHGrxQeX537qvks58HcfHFyhgafqmzzvaYKqvbdz28+NLmPEhg8&#10;nzJPL/fffrpfDviGSM3cZEvH/fNfN17461PUT+8rQX4o6wPsccYihhi6xQ/8tK+axvhZndKn79FR&#10;+Z03w1ePJA981fxZHYQdYYf+uteKX3j6+W+mk87zvn/8cqrrniK51mx/eeb5X/j9caqyefXpcI8F&#10;0akK08daLiupuoxocvJH4j0i18Zfap/9d5P/AC1/4HWppuv30Bmjk83ytjfva5Wz0v7PY/vP9dsq&#10;wuoan/x5x/6q1/1nk189iMtw1acoYS3L5y/E6uU9Ns7K51jyZ5JovKjT93XSGO4sIIXgrh9FmuW0&#10;OGSObyZf+eX/ALLU/iXU9SjsYUi80y718z+D/vivz2ph51KvstNznnCUpf3T0Ox1y2kn8t/9bW/a&#10;+Io1H+u/1deK6HHc+R5cd558sj/vIv8AnnXqGgW32fTBdXMUhOz5Iv45H/h/76rxcdgoU/M8fG4W&#10;lCPOdP4E8Mat8cPjNp2liX/il9EEd7rLf3/m/dw/WRl9vkVq+94xhBxivNPgh8Mrb4b+EtptxHq2&#10;pFbzUJM/8tSo+X6KPl/M969LUhjnOa/pvhfKYZPltOjy2m1dn8wcT5us1xvLR/hUvdj+sv8At6X/&#10;AJLyk9FFFfXHyAUUUUAFFFFABRRRQAUUUUAFFFFABRRRQAUUUUAFFFFABRRRQAUUUUAFFFFABRRR&#10;QAUUUUAFFFFABRRRQAUUUUAFFFFABRRRQB5V8SfgD4S+I/mz3dsdN1d+mp2J2yj/AHv4W/4EDXxX&#10;8e/2Ufijos32yxs4vF+iWuZPNsMC77/fgblvu/wMT83FfpExk2jA570pYhQfzrx6uTYGtX+sukuf&#10;ufX5PxZmeTWhTnzw/llqvl1j8j8OLzVrlb77PcQzQyxP5UkU3yP/ALv+zW1dWcsEHmRzQwRRJX6q&#10;/F79mvwH8arcyeINFUatj93q9kfKuo/+BD7w9myK+RfiN+wT4x8HXf2rwvqZ8WaVs/eW022G7j/v&#10;fL92T/gLKfZq8rNsvUI054SPuwWvXmP3TJuPcrzH3MVL2U+z+H/wL/5LlPEPh7DfS332zzv3X/LS&#10;vYLSSQwVwV74avPCMoKtLFJH/wAfFtL8rf7u01r6P4hGsiGO082WKPvLX4Bm7+uVZVoR0/8AST7e&#10;svrHvw+E762vpYIK3PDc8l1XAi4liH7yu/8ABRjebyK+HxkFClKZ87jqapUpTPVfDdn9lhikkq9e&#10;32+b/U4qpZzeXDspJhmvz6XvVOeR+XzjzVOeZej1iKOymjrjdXvvN/eR1qSLGv7uSaqN1axvBNs/&#10;fV2UYwhI7MNThSnzGdaH99/qvNq1dtH5P/TWq1lHJ9+T9zTZLCOf/lrXoPl5j1JcspGHPf8A2Oet&#10;Gy1+SaDy/N/1lJe2Ebf8sak0Pw/5s37z9zXTN0nDmOyc8P7L3znvFWoXkMflp/qw1Z+h3k1zcQ/6&#10;0yD/AMif3a6vxhoUds1pFXZfAr4frqfigX9zGJLDTtsnP/LSb+D/AL5+9/3zX1GR4P8AtevRwNHe&#10;b+5dWKvmOGwWXyxMo7I+gPA3h1PC/hqysP8AloiZk/3z8zfrXRkimZwS2eO1OB/Sv7Mw2HpYWjDD&#10;0Y2jBcq+R/N9WpOrOVWe7ZLRRRXYQFFFFABRRRQAUUUUAFFFFABRRRQAUUUUAFFFFABRRRQAUUUU&#10;AFFFFABRRRQAUUUUAFFFFAFSe2juInjdQ6OMMp71+Qv7ZHwPk+BvxQu0swP+Ec1jdfafiPakfzfv&#10;IP8AgLf+OuvvX7BE9BXh37WfwAg/aF+FOoaRBBD/AMJLZBrnRrqX5fLn/ubuyyD5W+uewr7LhPOv&#10;7FzGMqr/AHU/dn+j/wC3T28pzGWX1X/LLc/HTStS+1Aj1rRBK4IqlY6LcaJPNb3EMtndRO0UkUny&#10;PG6/Kyt/wKrInMtf0xi1GpOM+X3fI/cMtqT+rx9rL3ug/rRSIc+1A6V8tiVChOXJLmPpKUpVYi9O&#10;lGST60hFKK48TSlXhyQ+43hPkkTWq7566iSGKWDy5P8AW1y8Lfv6vW+pbJ/Mkr+eOKsvxVfFc8Pd&#10;5T67CzjKlEJreVJ6ctv9in/eVe1DUPPnhuI/3NWo4/t//Hx5Pm18rPH16WHj7aPLGS1t8R2SMO4v&#10;vP8A++6ktbjzb6H9xWheeHfs8/7unaTb2NrP5lx/qq1nj8FLCynh482mhPwk1vdfZZ/Mk/1VdZpe&#10;vZgmk86sHVryxuIIZI4f+uctZcNxsnr4CpgI5rS5/ZuEomp02k3kVxffZ/J/1r/vK6DUIblZ/wB3&#10;/qov+Peud8Kwy/2rD/y28169P8RWX2axi2Cvh80nDD4qMIe8c8pRjIwv7W8qDy5Jv3staWh2sUX/&#10;AF1/5aVxN5fX2k337yH/AFv/AC1ra0/XoreCb7R++llT/gFeZXwjjD3PtDnGMS94i1T7DP5kcPnR&#10;f8tPKrb0LUY18Pyz+TLXJX+n6nPB5dv/AN+q1NK0TUpv9HTyvKj/ANZWFSlS9jH3kY1Ix5C5p1xL&#10;cQeekPkyx9v9ise8td04uNQ/7Z+T9+u01KO8sbKFLeLMtcX4i0bV7+ys4/8AlrveP91U4OUK1T4l&#10;BdxQq80iaDxB/ZM8P2f/AFOz95XVeV9q0z7X/wAspE/eVi+HfCMWmWUNuf311F/y1l+5VrUNUksD&#10;/Z8n+tl/74rLEckqvJh9bde6M6soyl7hx+qXdzqF99n0+H91F/x8eT/crf0vW/sljDHHZy/9NKl8&#10;KafHp0/+l2fk3cv+sli/8drc1uSLSIPM86KGKSt8TWhKUcPGOhcpxlLkGWHiSTVYPLVuN/8Aqv46&#10;2dNtTbQeYBmuHhvba1/eed5Mv/PXzK7zwE+t+PdcGi+HdKl1C6jUB5Y8BI0/vO7cLXn1MHVrPkw8&#10;W/I4cXy4enKekYR3b91GvaazcW5Hmw16r8OvAfiDx15RitPJ0sdb6XCr/wAA/vf8B4969R+Hn7Nu&#10;m6IIbvxE8Ws3qDP2bb/o8b/7p+9/wL8q9nhhS2iWKNRHGg+VRX3uUeHrxHLWzX3V/Kt/mz8GzrjG&#10;g+all0bv+Z7fJHG+B/hbpngxPNQyXt7/AM/V19//AID/AHa7g/dpO3ynil6Cv2zB4HDZfRVDC01C&#10;HZH5TXr1cTP2tWXMx9FFFd5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5v8T/AIL+Fvi3p/la1Zn7WkbR2+o25KTw5/ut0P0ORX55fHz9jbx3&#10;8LG1HV7Yf8JJ4XTfIL61P+kQJu+XzYvvfd6smR7LX6og8A0jMefWuaNClTq/WIxSn3PsMj4rzLI3&#10;GFOXPS/kfw/L+U/C19SksIf9EvJjXU/D7xxfaVcfvLzzYt/+qlr9HPjl+xV4L+MDf2jZRjwr4hKs&#10;ftenxr5U7f8ATWPjd/vDa3vXwP8AFz9mnxr8Etb8vV9MlvNM+U2+p6fG01vJ/vtj903+y34E1zZj&#10;g8DjMvqYSrH3n73O1H/wE/oDJeLctzx8il7Of8j/APbZfaPY9F122vJ4dn+troby/ith+7H72vOv&#10;hxYyy+HIZP8Ankn/AAOuw0+OSdv9d+6r+P8AGUIUq0ox+yeriqVKNSXJ9kt2+py2/EhrL8VTxLpk&#10;sgMXnSf6urWvpFJD+4vP9J/55xffrzbVfBl9eXs15f6lnzX/AOARpXRg6FGcuecuX5blYWnTqTjV&#10;+E4e+1qxs55pPJlmll3f6n5PL/2qxdN8M3OqedeSeb5WxpY5a9UtdCsRP/Z8g+2H/nrFF8legaJ4&#10;IjeCGMfuopH/ANV/zzr7r/WKGWU5fV48spdW+nke1WxtKhHnmeC+EvhtbeJLH7RLmz/55+b/AMtP&#10;9r/drmdW8J/2Tqs1v58M/l/8sq+sNf0LRFsS8d1FZyR/8tP4a+afH1rFpuqzahHN53mv/qv9j+Fq&#10;+j4c4mx+aYycPaNKeyev4k4TFLFuU9YnH695UU/lx1lMzEgE9KsyNFP5NVtTMem/O8vkx/8ATWv6&#10;54JqUMHy4GtKfPL/ALdjI8rNb+ylW05Y7kcY5IIpJG5zXFy/Fmx+3GFEkljD/wCsII/pVbUPHty+&#10;q7Es/Kts483+Gv1vCVYRxFTnqe58OnvP52Py/E8UZZGjH2NTmlf+U75Gz8qnirENyIBs8of9dK5/&#10;SNeiYRRyf62tPzIm/eZq81yKlm8ZUa0fc+JPm+Jn0OXZtCMI1aMlzdV/KXJL6X/WedUltci3QEH9&#10;33qA/vojKKeo8rP7mvyHGYPBey/sulRUat+V9Ph96Nj7ajUnzSxPNzQtoddpfiC2aDEn+u/9kr1D&#10;wHZRS/vPJ/df89a8j0a20TU76H7TN/Zn/PTzvnSvoHwB4a0ieWFNP1KKaL/plJ/6HX8l8c4WjlU5&#10;UoU6lJvdTX6r3TuqYiEaHPOR0K/DoX1xDdwRf6qp9e0+10uyiju4fOkr1zwzpNjZw7LvUMRR/wDT&#10;SqvjRfD9nLsT/iYeX/q/Kr+e1mdWpVjCV3FHwUc6nUxPsXFyXkeNaVpXlGV0i+yW0dey/sw+GJfH&#10;/j2fXPLH/CO+H32R5HE95tBXb/sxq24/7TL6Vytr4XfxfLaWSRCCW5m8uOOL+8f8819ifDjwFpvw&#10;28I2Xh/S4/JtrbJz3d2bczN7sf8ACv2HgfLI5tjJYvER0pf+ldD5zi/P1h8HKhD+LV0/wx6v/wBt&#10;Oyooor+iz8ACiiigAooooAKKKKACiiigAooooAKKKKACiiigAooooAKKKKACiiigAooooAKKKKAC&#10;iiigAooooAKKKKACiiigAooooAKKKKACiiigAooooAKKKKAOH8c/CXwx8R4Fj1/Sob2VEIS6xslT&#10;/dZTkV8ueO/2JdY8N30l/wCC9ROq2h62N06xzxf7rZAk/wCBYP1r7TaIbV4zilKnBYDDGvEx2T4P&#10;MYv20fefVaM+myniTM8ll/s1T3P5XrH7un/bp+VfijxJP4M1kabrVnJaX0f345I2SX/vk16D4B8U&#10;Wc16ZEO7O3Ar7q8afDTw58RdLfT/ABJo9rq8LKRi5j+ZP91hyv4GvANY/Y5/4Rq4lufB+pS3Fsef&#10;7Lv5MGP/AHJc/wDoX51+P57wPUp4aUsJ+89N/uP1zCcb5bmdD2OPi6U/vj9/2f694u2l1FqNnEbe&#10;LI/jpLq8lig8tIao+GLXUvCkv2bUbSS1kx1kTaK35baLUR5cVfzHi6E8FXlSrRat3PIm4wqae9Du&#10;cqbf9zLP/wAtajsLf7L88ldpdeGvJ+T/AGKwNS0/PyVMcQp+4dVHFwre6LDF50Hz002G0/u6saIv&#10;lzeXP/qq3bXSfN/1f76uedX2bOatiFSlIxLLw1c6j/yxrStvC1xawyvJ/qq7rSbWeHzk4hFYfi/x&#10;EDBLAnNdMoz9jGU7py2R4qx+IxNX2UI6Hler2M15cSyT9/8AV19KfDXwt/wifg+yspIwLrb5s/8A&#10;vt/nFeV/DXw/F4m8TxTyxhbWx/eyE/xv/Cv/ALNX0AgALevev6b8L8llTozzWtHf3YenV/8Atv8A&#10;4EeTxNmDmoYGP2fef6E1FFFfvp8GFFFFABRRRQAUUUUAFFFFABRRRQAUUUUAFFFFABRRRQAUUUUA&#10;FFFFABRRRQAUUUUAFFFFABRRRQAUUUUAfmX/AMFBvgXF4H8bxeOdJgA0nxJIwvEH3Ir0fMW/7aL8&#10;3f5lkJ+8K+MxbSi4EiHiv3K+Kfw9034reAdZ8K6oQLXUYWjMo+9E/VJF/wBpWCsPpX4r/EnwxqPw&#10;68Y614Y1OIw6jpt01tIfu52/ddf9llww9mr+i+Ac5njsPLAT+OC/8l6f/In6pkuZU8Zgo0sRL36X&#10;/k0ehnb6M76r2kn/ACz/ANdVqvfzbBQpwlyR965+pYDE+15Z83u22Gr1pwSmk4NJivjqWZey5qPW&#10;O57joRqDi3A96aZgoqQ9BTGXdXZhnSxNap9ettHf0Oepz0oR+rlqGb/np/y1q1DcfZfIuI6zUOOo&#10;ppuB/H0r4XE8MUcwq1PqMnLl3XKexDHyoUo/WLR5jevtcluP+2tY800r/vPOoC76dFEZK+VwGBy/&#10;KpSnD7P909OblVjyFm3n+0mGLzq7fwj4Z/tLzo7j/W/8s/8AppXEsYrCfzI69M8AeMNNHkx6n1/5&#10;ZymvzDjB4n6tLEZfTfJ5fZ/+1Nublp/3jvvCPw3ktfJkuP8AW11vii0jsNEl9I/uU+X4j6Do1lDJ&#10;dXgtPk7n55Kp6x4ti1mwhuLeaKGKX955stfzPN43E1Y1q0Xy3Pnfa4itVjKcdDyXXZPNngjj/wBb&#10;/wCi6LNb6eaG2+xecP8ArnXorWOnWEE1+B+9l/eGOL56PDejXN1qv2iSLyYt/wC7r3XmCjS+HSPf&#10;uexLER5JTN3RtEjshvu/9bsX91XTabpPlGaTyf3VJpXhm41PUw7y/wCrro9SMelQCOSb91/6Mr4L&#10;EYnmnyQerPjcVi+afJGV5SON1K3juZ/3dPtfDVvdHzPN/e/88qvWyHU7z9xF5VrH/wCRKmfVBoU3&#10;n3flfvP9XFL96r5px9yG5cq01HkpfEZU3huNP3lv/rY/++K5uXRvt975/wD208qX569h06x8weZB&#10;5U0VYfiqxs9Li/dw/wCk7Gk8r7iyVGHx8lU5PtHPhsxl7Xk6nlWpaxZ2k/kXcXkRfN+9i/uV5XqF&#10;yPE3iKKwsYtQ1KS9fy7O1tI2ZpP9xV+Zq90+Fn7MHjb4weI7zU9Zs5fDHhaQsDJfoPOf7vMUWd3/&#10;AAJsD/er7V+FPwE8G/B6xRNB0eKO9CYk1KXLXEn/AAI/dH+yuB7V/QPD/CtWMo1sTorf1Y5M44zy&#10;3JI+yw8va1uy+GPrL/I+bvhD+w/Pe2UV346l+wWkjrKNItsee3zcpLKpIVW/upz833ga+u/Cfg7R&#10;vBGlx6ZoGm22l2EY+SC2TaO3J9T7nmtsTFkVtnJz3p+Cqk4r9OwGV4bLo/uY69W9z8BzjiDMM8qc&#10;+MqadIrSMfl/mTUUUV6588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mp67pmjiEahqNrZeb9z7V&#10;Mqb/APvqtAEONy85r89fgL+z74L/AG7NQ8ffF/4rWeoeJrW/8RX2m+H9Kl1Ke3h03T4fLjj/AHUb&#10;DZN8vzbXZW3ZxmvQ/wBhpdS+EPxH+L3wBv8AWbzXtP8ABd5bahoV1dy+c8dhdx+YsLNx8y/J8qqF&#10;BZsdaAPsqsyPxBpcl7/Z6anaPfj/AJdRcL5v/fOc14L+3p8VtU+En7M/ia80KaWy8Qau8Gh6fdQ5&#10;H2aa5by2l3Ahl2x78MvKttOK8I+K/wDwTW8CeA/gLqniTwhNquh/Frw7Yy60ni6LV7l5p7qNWkmV&#10;v4drfOoZUV/ukn724A++rm7hs4Jp55lhhjTfJJIdqovPNR6Xq9jq9v5mn3lreQ/89LWVZF/NTXyB&#10;H4Cvf24/hZ8KfHHjLxjdaZ8Mjoiajr3hKztmtDqt+qsszS3CS5W1ypIjXnG75ssNninwis/hboX7&#10;Z/gHT/2U7y7utMktbm58bQWl/PNpMen/ACxq3799zS+YyfdyAfLx/FQB+leoanZ6XB595ew2UP8A&#10;z0mkVF/M0tpfW2pWsU9rNFcxSD5JYZN6H/gQr4X1D4XaJ+27+2F8S7Dx6t3qfgD4aQ2ekWfh/wC3&#10;SW0Ul7KkjSTusbfN/HhlZG+SMEYzWh8D/B1t+yN+2refCjw/e6hL8OvHGgya5o+izSvcLpV5BI3m&#10;Iju3yxsvm/3mY+XuPy5IB9yUUUUAFFFFABRRRQAUUUUAFFFFABRRRQAUUUUAFV5reO6hMc0Qljk4&#10;eOQblqxRQB85+O/2UNOnn+3+C7gaFcYAksJAXt5F77STuVv09q+dvHOm6/4R1X+yL/TZdBm34SaU&#10;q6XCf7DL8tfob5S7lPTFZmu+G9M8T2X2LV7KHUbUn/VTJkZ/pX5znHBeDzCX1jD+5U/8l+7+v8J+&#10;hZTxnjMDKMMZ+9h5/F9/2v8At4/L7Vmk06fy7YYluf8Al6+/XS+FtFur0fv/AN75v+sr6r8Qfs2x&#10;6JCH8PxfbbYv+8trrBaNP9k5+b+dYGjeEtItL28t5YYhd2W2S4tRHslj3fd61+E53RzDKJ+wxGHa&#10;fR7qXzP1f/XPB16HNh9f/SvuOL0/4ZaZb2P2jEWdnmeXF/y0qrPoGo33/HxZy6fCP+WX8demt8Qd&#10;F8NGX7NFFLff8u+ceVH/ALX+01eSXnxCs/CxGnadqfiXxZ4pvkaODS7XffPJNuaRm+7th3f7TKML&#10;gV89gMJisxh+6k54ib9yCi3p1d/snz39qY5T560fc/nk7WOF+L/jHQ/AelCN/wDTNRuP3cdqP/Qq&#10;+SfFfxZso7jzLubEsm793FFwK7z4/fCP4r+GdROpeNPC11ZWupJ+6voZFuYYN33Y2252t/s18z63&#10;4U/sW7mfFzeXdrMouPNiPlR/3Vf/AL5r+9uB/DPKcry2jicRL2+J+KXvx5Y+XL8X90eZcWYnBYf/&#10;AIS7TX87/m7RO60z4k+H7wS2wmlhu/8AnpKPlq1e6Xa+I4dxm86L/lmcfKK53TtIhu4odR1AWhjt&#10;pG+z2tjbLHhG+Y/d+9/wLNbVlqguhiyshD/yzMf3Er9vwGXzpqpOjaFaW8373LFdOaX93+UnA5li&#10;sdRjDOYwlGW0Ffml/wBux905TxL4SisrkS6YDNcR/wCsilro9F0u013QiiWstqgP3JTtaulttJ0z&#10;U7Of+15buyucr5Ulryg/36zntrHRJvMnn/dx8eZNI1d1HOIVJ1qWHvCrFa3j7s/5pQ+zL/wImHDy&#10;weKliZxX1eW625fv96J57r3hn+wb+We2vHEvk+ZHEUaTzX/558f+zVQsfEGrSSBNVs5Vi/55ogAr&#10;3/TB4T17ShI13Hb+WMiWIbvLf/prWBrPh2+00iQRRTRyp5kcv30kT+8leHk/EWGx2LqUpTqYWcXy&#10;8lSMVGcvtW973jz8VwfOk/rOAr80Je9aHvaHCL48trWGEWcMss0i/Jb+XXpPhC0tvE9l9oImE2z/&#10;AFMXz1y9tod7cGGbUbOMA/6vyz8x/wDiq6LwNo+pWfiiB9I6yuskcUv3I3/2/wCHbXNxjOljsvqY&#10;iliIQrQ95TXur3fiUpe8fS8OLNMFXj9YvKjL3bOPLy/3uU9G8H/B2XxHB9onvIobD/nlD88te7+A&#10;Ph/ZeG4fL8nyIpP9XXOaR4V8TeAfJ8RX+nRah5ieZJbWdyqRW6fxM2773t6Uz4lfFHwi2k/aLTxN&#10;DFdyJ+7hh/fJv+9t21/AOa4jPOKcVHCUZOtBvl/dq8eb/t3/ANKl8R9zicaqj5IVFGEuv8p6Tr8+&#10;jeH9KmdNWhgl/gimXY//AI9XL/DlL2a+88Xv9sW29uZfu/8AjtfIsniP+2/ENnb6heCaW5fyo5ry&#10;XZFHu/idv4Vr0b9nvxn4y+LfxY0XwD4XnudK+3MxuL97bJtraPmSb5vl+703dWZR1avu8X4NZ1gc&#10;L7KNRSm1zTcuWMY/P4pHz1bN8rwFCpRq4lc3p/kj9O/gvpEGs2MPiS40qG0mUtBbbP7vRmX/AHsY&#10;r2ALg1S0zTYdI0u2soOIbdFjX/gPH9K5n4uePbX4VfC7xV4uvDmHRNNnviMM2SqFlHHPXA/Gvsch&#10;yilkeAhgaPTd95Pdn8147FfW8RKr06LsjuKK/O74a/sUeJfjv8GNM+KXij4r+NrL4t+IbRdc0+7t&#10;NX/0PTnf97aqkSf8s9uxtqsu3dgbdtfRn7Dvxg1f4yfs+6Zd+JJRP4v0O6n8P67L/wA9L22baX3d&#10;GZozE5Zfl3OwHSvoThPoWivlP9tjxt4lu9U+Fvwi8G6/d+GfEPxC1s29xqmnSGG5ttMt18y7khl6&#10;K23b8udzdBXi/wAW/gZffsBv4S+LPgjx/wCK7zwrYarZ2PjHRte1I3UNzZSv5fnqoA3MrN9wKT8y&#10;kbdrZAP0Uor5f+PXwT8a/G3xxPJ4q+Ia+CPgRpmnm5ltPD9+9pqGoTbVZnu52URxwxsu4YZvu89c&#10;r41+zPcWvwx/bHm+HPwq+IGt/FH4YzaLJe679vvf7QtNButqtAyXS/IzSbdu1f7/ADkp8oB+gtFf&#10;mzo3g3w/+0D8RfihcftC/FjXPA/iPQvE09ho3hY+II9EhttMCq1vPFFJ95Zl/wCWi/e8rOfmr379&#10;gbxZ4p8QfDjxXYazq2o+K/Dej+I7zTfC3izVpGefWtMR8Rz+aR+9HYSDg9P4aAPqiiiigAooooAK&#10;KKKACiivAP23PjLqnwT/AGdvEGr6BJ5HinUZItE0aU/8s7q5by1k3YIUou+Qbvl3IoPWgD3+ivzu&#10;+Kn7DniX4R/B7UviZ4O+K/jg/FrQ7Z9bvbvUdX822vNitJcRunT7u/qzK23BDbq+0vgh8SIPjF8I&#10;fCXjeBRF/bmmw3ssUe7bHIyjzEXdzhWDqPXGaAO/or4v/aTTW/2i/wBp/wAMfAbTPE2reGfCljok&#10;viTxVNoVz9nubiNpVjhg3N95d2Pu5/1uSPlFc1ofgnVv2Hv2pfh7o2m+MvEOv/Cb4iPNpD6Xrl61&#10;3Lp+p+WvkyJ6+Yyou7aAoZtx+VaAPvWivh/xt+y9deO73VPF37Svxll0D7TetDoWleGPEH9maTps&#10;O3hUadR5kzKu5vl/g/i7Uf2RPjvq/hL9nX4w6/qut6r448A+CLm6PhbxbriSedq1rHG3y/d3NGki&#10;hd3P32H8GAAfd1Ffnd8M/wBinxJ8efgxpvxT8U/FfxvY/FrxLaJrmnXlpq/+h6dv/fWipFH/AMs9&#10;uxtqsu3dgbStfRn7Dfxf1j4xfs+6Ze+JpjP4x0O6ufD+uyf89Ly2bbu3dHZozExZeNzMP4aAPoWi&#10;iigAooooAKKKKACiiigAooooAKKKKACiiigAooooAKKKKACiiigAooooAKKKKAM6/wBNtdTtvs93&#10;bpPEf+Wb1wmt/C9o/Nm0WXypcZ+zS/c/76r0dk3DH6Ujp8gG3d7Zr5jOeHMrz6ny46ipPo9pL5nZ&#10;hsXWwv8ACl8uh4lqBvtLnMer2nlHvJ/C/wDutXO6peWsp/0frX0NeWEN/aGC4gSWN+scnzLXnOu/&#10;BS0nlkn0m7ksJDz5MnzRf4iv5/zvwmxOHnKtlNT2i/lfuy+/4Zf+Sn1eX5xhk/8AaPcflseT3GqW&#10;1vD5fnfvZKtab4hGnw7DNmWSptU+EOqNdkXUPkkf8tIj8r/8CqkPCNzYzYuLT9161+O4zAvBydHF&#10;RcJx3TXKz7ZVcDWh7tTmOi/4SO8ax2z+YR/z0rJ1ExT22P8AW/8AoVUrq8vLa4Mafva3Ph1pieJP&#10;FsUDkeTb/vJ/+A/dX/vqpy7La2ZYujhaW82kvmcsoU8JSliNkvePWvhr4aPh3w/H5n/HzdfvpCP/&#10;AB1fyrsMcZpwwTRX975dgaWW4SlgqHwQVj8ir1p4ipKrPdj6KKK9QxCiivlH9tfxp4l1XxD8Lfgz&#10;4N1+78Na38QtXaO91TT5DDc22mW6eZdNDL0Vtv8ADnceg+9QB9XUV+dfxW+Cl5+wBqPg34qeCfH3&#10;iu+8Fw6vaad4y0XXdSN2lxays0f2lVAG5oy5/dqrHLKRtCtn9E1bdQAtFfB03gG9/bq/aC+KNtrn&#10;jPxNo3wy+H2pR6Bp+leHb77Gl7qEccn2qSXdltyM+0Ntwy9Ditf9mybxl8Bfj94/+AOo+J7zxjZ/&#10;2KniXwTdeIblpZY7Xe0LQTSrllVZPl/4BuVF3baAPtqivgHxt+yzZ3Ph2+8W/tL/AB71DRfHF6Lq&#10;5tjoWvjTtL06FfmWK0gkUPN5W4MeNx3KOT8zb/7OXgrU/wBsb9k2x0r4ma14rNhY+IbmTRvEkNy1&#10;hqOtafHuFtcy/KflZZ3X38pTkn5qAPt+ivzU/aB/Yt8B+BL7w14I8FeJvG2sfE/xdM1vpdpeeKG8&#10;mygVWabULhVTd5Marwv8b7VH8VfoD8OfA9r8NvAWgeFbW9u9SttHsorKO61CTzLiUKu3e7f3moA6&#10;qiiigAooooAKKKKACiiigAooooAKKKKACivz78D/AAtuP2/fiF8RfGvivxx4s03wDo+vT6B4a0bw&#10;7qX2OHZAsayTuu3d5jfeO5f48A4VRXoP7FWv+Kfh38R/if8AAbxr4mu/Fl34Re21LQtUv5GkuJdM&#10;mRQsbtyF8v5MKW3fvW/hUYAPsOivEv2xfjFc/Aj9nPxl4wsJvI1qG0Frp0hj3iO5mZY42+6fult3&#10;zcfLzXy/4o/YL8X+FPgzN4+0X4r+O4fjlY6d/a1zd3uuebby3Sxlprb027S8YbcR3Py8UAfobRXx&#10;1AvxF/ba+E3wo1jQvGUPgf4bazpiXXi6bSJJodZubld0c1nbuy7Y4fMR1Mm7J64YcN5B4ZsdE+AP&#10;7Vnwu0D4GfEzxD8S7bxDMw8U+G5NXGrWlvp/zK168qfLG0bNuC/e+XHR8MAfpJRXyd+3L8Svizo3&#10;g/WvDPwp0aeyni0G51vWvGl2fJttOso1k3R27clrpvLfG3lBtb+IOnoP7FN3c3/7JnwquLq4mvLq&#10;XQLaSSaaRneQ7e7N+FAHtbAEGvhf/go7+z2PEOgL8SdHtIjd6avl6ysYxJPD8qxycD5mj6Hd/B/u&#10;190YAGDzWbrekWPiHSL3TNQgju7G9ha3uIZBlZEZSrLXr5RmdXJ8bTxdL7O6/mXVHVg8S8JWjVXz&#10;9D8BNOnlsD5T1txXUbHmvT/2ifg7N8GPivrXhwxS/YYn+0afLL/y0tm+aP5v4mX7p91ryuS3uFj8&#10;yOQ5/wCedf1Ng83y/OsNGr8Pqfu+FpYjCUozw0ueElzL/CXVbzaA3Pl1CxWJot5/edqyfFd+NP00&#10;zxzYkrL+ysPCrzwtyR/uno4rNJ0MLKtP4o+ZdXUcXoSQ/u/+elaEZMnPrXg7eOrmO48yQ+b7mvUv&#10;CHij/hIIeIfKrwcw+pZvRqUcukozitj5/hviulicV7Gtf3nodHeF7S2lkj+9WBbLLqTfaPO59K6W&#10;RTMWWQcd6z7bR9s/mR1pw9m0KWWyrYiS93rtzcp9TneW1cTjacKN+Tt+pdtgHhwakjtZZIfMqzZQ&#10;20dxCbz/AFX/AEyrW+w21n/pEcEs0X/LP/7OvxbiTiWEMV/s9Fe9s+X4j7vB4TkoxhWk7xMONZH/&#10;AHdP+zyLND5fWut0m4itZ/tkcPnxf6ryq7Lw/wCFPNsTJ5P+s3eX+7+f/dr8nzHjRYOcpqhaHw2c&#10;v/bT0eXlj75z/gTRZdb1XyLz/TYpf9ZLL/yzr0n/AIRmLT5gI5vOsI/+WP8ABHXHXHh/V/B/237P&#10;++83/WeTUngmPXNcvv3l55NrJ/x8f5/vV+Q5rKeYyqY6FZKC6f8AAIn/AD83ul7WPiJLYQXkcmjH&#10;ytn+thrb8BePZdM0uGP+x7u8h/5617LpHwb0nVoeYYbyW2dftEX3/L+Xcu//AGqTxtq/wu+DVhPc&#10;eOvEtro9/wDZZbmPSxte7uEVfuoi/dZu26vjoY7CZilgMNhXKq33kfFY7ibKqFKXP8JjeHvHmo63&#10;B9qGm/Yo/m8vn56jm1q+QmSSzutSk3/886+UdX/4KNyy65NHp3w60qLw5lRHaTXTfaNn8TNIvG5q&#10;9m8M/wDBSH4WP4S019Q0DVtA1+TzftlraRfaYY/+ee2VmDNu/wB2u3F8GZzhl7ajg+ZdlK58PHjH&#10;K5S9yny37/5nsUd3rQ0neNO+yTSv5aZq/wCA/hDJ4m1Sae/mlu5f+Wkko+SP/Z3V538BP2qvDf7Q&#10;Xxl03wpp2l+ILyGa1YxzQ2O9Ld/4muNudi/w+Z0zxX35oXgGPTZoXeUpHH9y2j+VF+uD81cFDhfP&#10;qmI+qQwzhzauT+GK83/7bH3jgx3FlOjSlDCSXM+qPMPC/g3xNdaLeaOdI0nw/PHMsltc2kslwkka&#10;v/y1ZlHzMv8ACvSvVLf4a6FLdQX15p9te30X3JZE4j/3V6CurWLy1UJ2pzDjAHNfueVcIYLA1vrm&#10;Igqlbo+VJR8ox/8AbpXkflFTG1pfDJr5k1FFFfoJ5wUUUUAFFFFABRRRQAUUUUAFFFFABRRXL/Ef&#10;xrZfDn4f+JPFWoHbYaJp0+pXBEbOdkUbSN8q8/w0AdRRX52/CT9j3xD+018H9L+LHjP4o+NtL+JP&#10;iaBtX0qXTtW/0HSUaRpLRY4l/h2sjbdyld7DgrmvoP8AYU+LWv8AxV+Bnk+L7v7Z428K6ndeGtdl&#10;B3eZc2zY3b/uyM0bIxZeCTQB9H0V8uftufEDxHp9n8N/hp4N1m98P+KfiH4hi03+1NPPlXFlp8WJ&#10;LyWGXhVkVdgC7ssHbFeFfGb9nzU/2ENE8N/F74e/EPxXqOn6HqNnH4t0rXdS+02+o2UsixNJs4+b&#10;c33VVj8+Rt2cgH6MUV8w/Hr4OeNPj94psTqvxEHgj4EWunfbr2HQrqS01TUZiu4/aJmXZHbqvzfe&#10;P8WR91k8V/Z9ex+Ef7Y2mfD74S+P9f8Aih8P9T0u5vPEtre339o2egyeWrW06XC/KZJGj8sr6S98&#10;fKAfoRRX52/BL4Ral/wUBg1/4qfEbxv4q03QZNcvrLw74V8Pal9mg061jeNVZ2C/NJ8u0sv3uvsv&#10;tn7KHjLXPDnxT+KPwK8Qa/qPjE+BnsbnSfEGpBftEmn3NsrRwTMv3pI/u+Z1f5mO3pQB9T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f8AwT68X+H/AITe&#10;EPHnwm8S63p2jeKvCPijU/tMV/cpbNdQNIrJdxRSEN5LKy4ZvWtD9kHU7f4q/tS/tD/FXRZYp/Ct&#10;7dadoFldwuJYrx7S3VZJYpV+Vl+43rh1zXsfxZ/Y/wDg38c9dh1vxt4CsNY1aJPLN+skttLKOBiV&#10;4nQy7QvG/djtXoHgT4feGvhj4VtfDvhTQ7Lw/o1tzFY2ESxpk9WP95m7seT3oA+c/wDgoxosvj39&#10;k7WdU0CeLU4fD+oWmuXAtD5vmQ28v77Yy8LtVixbsqNmtf47/tVfDd/2TfE3iu28T6ReQ6zoNzbW&#10;drDqMLzSzyQSL5CfN80inflf9hq9i+G/wZ8GfCfwQ3g/wroFrpnhmR5ZH0v5pYn83/W7vMZ9wb+7&#10;07V51o/7B3wB8P8Ai+PxPYfC/RodVSU3CH949vG+c7lt2cxLjthPl7YoA81+A3xS039mTwF8Cvgz&#10;8Q7GXRZvEHh3zLbW9RCw2QvGZmbT5VZtyzKsqKd2FZmwOeK4n9qrw38PPD3xh+AT/CG30XRfince&#10;LYIhH4R8q3ll0ja7XnnJFhGj+5/rP4fMAyN1fZ/xH+FfhL4v+F5fDfjTQbPxDosuf9Eu4t3lvtZd&#10;6P8AejbDHDKQw7GuS+EH7Kvwm+AmoTX/AIE8EafoOp3CFJL/AHSXFyEOMossrOyqdq5VSFoA8H+C&#10;3iTSPgr+3H8d/CvirUrTSLvxkLDxHo1zezLbR3MKxyK0cW8jzGX587eP3T/3adaa1p3xr/4KQ6Nq&#10;nhW+tdT0n4e+E7m21TULORbi3+03Eska229DhZF3OxVu0TV9DfGL9m74afHuCzj8feDbDxGbP/j3&#10;uJS8VxH32rLGyvt/2d2PatD4SfA/wL8DNCk0jwJ4a0/w3YSv5kos4z5tw+Scyytl5OpxuJwOBxQB&#10;39FFFABRRRQAUUUUAFFFFABRRRQAUUUUAFFFFABRRRQAUUUUARDgcdKwPEvgrSfFERW/tI5n/wCe&#10;mNr/APfQroO3FIuQOv6Vx4jC0MZSlRxEVOD6PU0hUnTfPCVmeZRfArwjLDKt5o1rd5GDISytt/2v&#10;mrtNH8M6X4ctRDpenW2mx4VMQRheF+7Wzk7c9aaAHGCP1rhy/KMDldL2WEp8q/H7/iNq+MxOI/jV&#10;HJdmxskEd1BskAkQ+teEftBfsheD/jxoBtJM+G9USZrlL/To1XzJG/57pjbMP97kdiK98GPWlr6D&#10;D4mtg6sa2Hlyyj1MYVJwfuSPgfXf+CYVvAM+GfGRgi+URxahZb8f323Kw7/MKt2v/BMSx/tWE3fj&#10;i7m08RqZIorFEl3/AO9uxt/Wvu3bgetIPbit4Y/FU6vto1Hz9z6lcWZzGlGj7f3V/dj/APInx3c/&#10;8E1fAJEpt9f1uE7GCZkjby27N92qugf8EzvBVrF/xOvEGrauX/5ZxiOFP69q+0OvemlaqpmOLqy5&#10;5VHcwXE2bql7L6zLlPlTxV/wTm+EutaLaaXosOqeDYo5Fnk/sS52m5mUbVll8wNuKqzj0+euXv8A&#10;/gl74BvbjSH/AOEk8SRCytXhuD9oQvcO33ZeRhCv90LtPpX2lwvJ4pCATnGffNTTx+JgvdqPU8WG&#10;NxNKHJCo0r82nc+cV/YL+EZaF30e6nli2/vZb2T5/rzivTPC/wAA/AXg6xFppPhqwhiH9+Msx/Ov&#10;Qgm3qc/hSgnHA/WvKq0qdfl9tHm5dr6nTWzfMcRHkrYicl/iZ4V4s/Y++HnjPX4dRvbS/jtYo/L/&#10;ALKgvZIrOX/eRTVTxx+wz8E/iBb6PBqfgKzgGksvkSaeWtndf7jtGwZl/wB6vf8Aa2OTuP5U3ZvG&#10;CM100G8LDkw/uR7LT8jnrY/F4iEYVqrlGOybPkrxh/wTN+Emv6oLzR4tT8KZ/wBbFptxvhk+Xb92&#10;Tdt/4DXpPwF/ZL8Dfs9atrOp+Hobq5v9SVIvteoyLLLBCvWONtoIVm+Y+uF/u17fvAPJobDckZr0&#10;pZvj6mH+qTrP2fb8TOWJrShySk7EteQftZeGb7xn+zP8TNE01RJf32g3cccZ7ny2PbNev0V5hzHg&#10;n7JPxI0DWf2Rvh1r8V4sVhpnh2zsbyWeRU8qa3gWGRX+b5fmTI3dmU964D/gmdp12v7P2sa/JD5G&#10;n+KvFeq63pwk+WU2skixqzr/AANuif5cnjac81Nr/wDwTH+B3iDxTear/ZGraZY3t0t1d6Dp2rSw&#10;6fcuG3NuiH3Vb+6rLj+HbXvHiD4Q+HNe+E83w5jhm0fwtLpy6bHDpMpt3t4FVVVYnH3cKtAHzn+1&#10;/wD8Un+1J+y7471T9x4bsdb1HRLiYH5op72BY7dm6Kse5fmbdwKf/wAFOrhNe/Zvs/BFpL5mveNP&#10;EOmaPpMAP+smadZNz91j2xvlsHBK+te8eKPgF4K8cfCKy+GfijTZNf8ACtrZ21lHFqFw7zEQKqxy&#10;eaCH8z5R8+QT839458z+EH/BP34RfBnxxY+K9PstW1nxBpyY06713UnuvsQwy/ul+Vf4v4lOO2KA&#10;O11X4neBfGXxD1v4DeI7WU6zc6CLmWw1GLZa6pZSr5cn2dt26X+NW2jjY/8AdNfNvir4ZeG/2af2&#10;0/grp/wdiPheXxgLy28U+GtOm823uNPhXfHcPA24p83m4k4+42P48/THx3/Zg8A/tG2NlH4v0yX7&#10;fYbvsGs6dcNbX1nu+8qSr/C3dWyvtnmsr4D/ALH3w3/Z41W91bwxpl3eeILpPKk1vW717y78n/nm&#10;rt91f90DPfOBQB84/sc/A/wH+1V4E1n4h/GHTI/HPxJu9ZvLXVbTW7qSVtC8ueRY7GKItmGNVbcF&#10;PPz13P7D95L4c+Knx1+HPh/VLzWfhj4Q1Szt/D1xdXTXa2byQZubGKVmP7uBlChOq/xZNdh8Vv2A&#10;vhJ8WPGN54nmstV8Na5fHzNQl8M6k1il6/8AC8qKCu7r8yqpbcxOTXr3wl+EHg/4H+DofC/gnRIv&#10;D+h25aQQw7neSRvvO7tlpG/2mZvToBQB3VFFFABRRRQAUUUUAFfI/wDwU20i6vP2YjrEEP2i08P6&#10;9pur3uMuwto5tjMi/wATZkXuONxzxX1xWTr2g6b4q0TU9D1azi1DStTt5LW7tZxuS4hkQrIjf7LK&#10;xWgDyH9pT4oeH7H9kzxx4nkvgdL1Lw3dRW0sUiu0jzwMkar83zNubkD+63pUv7GHhm/8G/srfDDR&#10;9ThWG+h0SCWSMbuPM/eKOQPm2sM+hrzbSP8AgmJ8CNI8Rw37aPq+paZbXLXVv4f1DVZJtMifczY8&#10;o8sF3H5WY5/i3c17v8Xvg/ovxs8O2Oia5d6tZWllqMOpRyaRetaS+ZGG2qzD7y/Mcr9PSgD55uLh&#10;PAv/AAU8W81dvs9p4y8Cf2bpUo+5JPDcrI6OzY2thOFXcTuX1o/a6lTxp+1J+zJ4Q0uWObW7LxFP&#10;r9xFnKRW1tEskjPtyVbaPk3Lhjxmvbvj5+zV4C/aS0Sy03xtpct4dOkM2n6hZztb3di7bdzRSr/e&#10;2rlTlTtU4yorB+An7HHw2/Z11rUdd8MWeo3niO+jNvca1q9813dmD93+53HCqv7tOi59TwMAFbSd&#10;R+EH7cHhXULPWPD41+Hw1rctneaL4hh8m7069jDRtviVty/edRu/2vSvlHw94EvLCP8AbB+C/wAO&#10;dRm1P4baZom/R9PmuftNtp1/PC0lxbRS4LLtbevl88rz8+4n6f8Ai/8AsJfCn4x+MJ/E17Zar4f1&#10;+6P+n3/hzUWsXvTxtaVVBVmX+9gH5jkmvTfhB8EfB3wE8HweHPBGiw6NpwfzJf3jPNczN96SWVst&#10;I3u30GBxQBwv7IvxG0LWv2Rvh1rcN6I7DTPD1rY3cs7qnlTW8SwyI3zcfMhIz1VlP8VcD/wTOsbo&#10;/s/az4iMHkaf4q8XarrmnCQ/vTbSSLGrOv8AA26J/lyeNpzzUviD/gmT8DfEXii91b+yNW020vbp&#10;bq80LTdVlh0+5cNubdEPuhv7qsuP4dtfTvhnwzpng/w5peh6LZQ6dpOmQpbWdpCPkiiRdqqv/AaA&#10;NiiiigAooooAKKKKACiiigAooooAKKKKACiiigAooooAKKKKACiiigAooooAKKKKACiiigAooooA&#10;iZQwIJ61i6h4ct7qEqn7ofTitvBI460EDHNeJmGU4HNqXscbRU157/J/FE1hUnTfunk+teBIrCGZ&#10;/KEEfXzIvmNdN8O/CcfhywmlLebc3knmSS/7P8K/5/vV2BTgDsaVVK5/nXw+Q8CYLIM0lmGHm5K1&#10;oxa+G+7v/h90762YVq9H2UyWiiiv1M8sKKKKACvjf9rZ4/CH7W/7L/jrVW8jw5a6nqeh3E45Mc97&#10;beXAW6KqburZ4HNfZFcL8XPhD4T+OPgq78J+NtGi1rRbl1laGWRo2jdfuyo6kMrL6qe5HQmgD51/&#10;4Kb3MfiH4C6R4Es5I5vEni/xJpmmaVbb15m87zN7/wASxhY3zIAcfL619hKu0V82fBz9gH4SfBXx&#10;xZ+MNLs9V1nxDYII9Putc1F7v7CNrL+6XhR8rd847Yr1bxP8ItE8U/Evwn46u7rUYdX8NJcx2UMF&#10;yyWknnx+W/mxdJPl6elAHzz+xc0fg74+ftN+DNUmji16Txk/iCOMSLtls7xTJCydCzbV+fC4Q8Zq&#10;np+qReJP+ClnjLxLo8E+pWHgv4exaRqv2SPzHe6lna5WOILnzG8v5dvynfxXq3x3/Yt+Gf7RHiOy&#10;8R+I7O/svEltGtumtaHfPaXMkK7v3TsMqy/Of4d3vjiuo+BH7Ofgb9m/wtNoXgbSvsUNzL9pvbue&#10;Vprm9mC7d8srf+grhR82B8xoA43StG+Cn7ePw60HxhqPhm18V6VbSXNvbRasNlxp8m5VmidUf923&#10;7uNtuem0/wAVed/8E7rq9sIvi54Q0/WbrX/hv4Q8TvpHha7mkW4WKBVZpIUnH+sVd0f038cNXT/E&#10;T/gnd8H/AIgeLr7xB9k1rw1d6k7y6hD4e1KS0tryVjlpHiGVDN/Ft2569ea90+HPwz8K/CLwhaeG&#10;PB+jWug+H7MN5Vpaj5Rk7mZ2bLMzd2YkmgD5p/ZOT/hb37S/x2+LWoETnTNV/wCEI0LzPm+z21pz&#10;csjD5GWSRkYFefvZ+9X2JXnHwM+B/hr9njwBF4Q8Jm7/ALFiuZbqP7fcedIHkbc3zYHFej0AFFFF&#10;ABRRRQAUUUUAFFFFABRRRQAUUUUAfG3/AAThuYvDGh/FnwDfnyvEuieOdTlu7XPBSTy9rJuwWX5f&#10;vbQPmX1o/Z/uE8cft8fHvxfpDrPoVjpmmaBLdZ/1l0qq3yYyrrtjfLZ4+Xj5q7343fsK/C746eNR&#10;4v1e01bR/FUsaxXmq+HtRe0lvEVVVVl6q20KqhtucKoJwq49I+C/wP8ABv7P3gm38K+BNIGj6Osh&#10;uZB5jO9xOyqrSyu3zM7BV5/2QBgKBQB4x/wUy8MXvif9j3xnHYQ+cbF7TUpVzz5MM6NJs/2tua9K&#10;+IXxd8NN+zFrfj/7Yf8AhGrrwzPfxy/L5ro1szKm3dt8z+Hbu+9xWt8NPgT4a+FvgjWvCNkdQ1nR&#10;dXurm5vIddumvfM89VWSL5v+WZA+7/veteIW3/BMD4EW3iGG8OkazcaTFO1zH4bn1eZ9MSQqR/q/&#10;vfxZxu+uRxQBl/sb/EnQ/gx8FPgH8JfGUc2m+IPF2iT3+lzTRf6DKJJZLhbYysR/pHlzxZjxnc6j&#10;+IVwv7U/wN8Ffsva38KPFnwZsh4H+Id94ottEjsNIlJ/taymP+kRvbsT5yrtj+m9c87MfX/xh+A3&#10;gj48eDovDvjHRU1Gwtn8yzlikaK4spgu1ZYZFw0bLn6eoIrz74N/sM/Cz4J+MIvE+nWmq694jtk2&#10;WeoeItRe9ezDZ3eSGwqs397bn0PWgDvP2nf+Tbfix/2Kerf+kc1cz+w3/wAmhfCL/sXrb/0GvVPG&#10;3hKw8feDde8MamZTpWt6dcabcm3k2OYZo2jfY38LbWOGqp8M/h9pPwp8BaD4Q0TzhpWiWiWVt9qk&#10;3yhF+7ubvQB1dFFFAHzZ+278Cz8YPhbJqGnQmbxJ4bSW+s44h806bf3sH/AlUEf7SKO9flFNHfQk&#10;ebaGGMp5h80V+87EZbLde2K+SvjH+zd4atvEN5dS2VpFpepO0g807fLdvvKv/AvmGOldFbjutwbg&#10;1iJ4ZVqMXr3jzdf8PMfp/COcwpwll+JqOMd42/GP9f3j8xVsZPOMif8AbSqd9o9zqp+zoYvKr6v8&#10;X/C3SNSH9keEYZB++/dxQx70k/vVO37Nq/CjSx4m8Z6F4gvbTYs2NI01rn72793sVtyt/vV7WG8c&#10;pY6hKWGwr5+keW7+aX/yR+j43C5LhaPPi6zipdPtSPjWb4UJeqVWMwp/y0EUdUb3w3YeA4PtEU0n&#10;nRtj/bkf+Hr/AA1+mHiL4Dw618LbPxJ4M8KahqUN9a/aY7DUrf7DcR/L/HE3zfNXxpqP7OHxD+Je&#10;tTaLB4J1AXMX+sj+zsgjT/fb5fpXu8G8c47O8biHmeGp4flXKm+WPvfFofKYnA5BXy+WLyn+LHa8&#10;vh/8m90878Ma5LrV7eWriK7vbd8f6LL5ySf7jL973r2LTfhTfatof+j6Z/p8u2WOWKXelcZpvwA8&#10;ZfBbxHFaXGharZ6rK6/ZoxbM+T/sOuVavsz4RfB7VvFHhz+010DVfD915nlXAnjZH3r/ABJu/hr4&#10;DxQzPMaWGw2IyyPNCO7hGXxcz6Ll93/t0+vyTNnluWxnmdVe0l/ei/8A0mR8nX3hPV/C/nR6xpk0&#10;MX/PXy66LwDo8PiC+hs5bOUD/lnNFu/8fSvsjVP2d9f1GyD3GqXRmTpF9mXad33d1cL4w8KeNvAc&#10;Jt7bwrdxS7P+PrTrLzvk/wCA1+B1M9zHOKUqUMI1V6tRlGMfPWJ9DQ4owlePJRqQ5/8AFy/+lGZ4&#10;Z/Z/gsjDJeQw/un8ziT/AFf+11rrNSs7HwnZS/2TpsV2ZP3f+1/vLWZ8PPCnxf1K+ht7bw3dT2Fy&#10;Vc3WqotusSs33thbdXv3hb9nW/k186n4j1OKQ2yeXbw2Ee1f9pua+SXCfEePrc9aN4eb5fzPjM14&#10;go4erL61iFUt0h/wDwV/DekQaZFcapNa6XpUf/HxdXZ8pI3/ALrM3y1Vt/ir8G/DXjjwd4f0e8tP&#10;GOq65IsXlaFJ9oltt3+rZ1UbWXd1+bctfXniv9n/AMAeNvDUXh/xB4btdY0aOb7R9mut2x5P77YI&#10;3V558Gf2FvhJ8CvEWva/4Y0WYavqfmRi6u7ksbKFvvR2/wDcX/a+97193hPD1LDynjaznUs/cTcY&#10;X9fikfmmYcW4vFvkpXjA8+/aE+L9x+yb4T1LxO+gxanqurzC107S7WNttzNt2xtKV/hVevftX49/&#10;ERviL8WPG+seKfEema1qetXs7XFxL9im/d/Nt2KCvyqv3QvbbX9H6aNbSW8UTwxTxR7dnmxh+V/i&#10;5/i960Dbx4/1YNfe8OcPYfh6jKFL3py3k9/8N7L3T4/F4meKnzTP5qPFvwF+IvgXTNGvtd8Ea1pd&#10;rre0acbu2ZXudy7lVF67tvzbcZr7F/Zc/wCCSnjL4inTfEHxRupPBfh6QrJ/Yohb+1LhA/zI6tgW&#10;+5V+825vm+5X7ET6PY3VzaXFxaQz3VvI0lvLKis8TldrMhP3flyOO1aVfYnEef8Awh+CXgn4E+FY&#10;/DngfQbXQdK4kkWD5nuH2qvmSu2WkbCj5mNegUUUAFFFFABRRRQAUUUUAFFFFABRRRQAUUUUAFFF&#10;FABXmn7R/he98b/s/fEnw1pgj/tHVPDt9ZW4lO1N8kEirz+Nel0UAfO37DfjvRte/Y++Gl/b3ohg&#10;0zRItNvPtZWI281v+5lDjPyDdG2C2Ny7T3rh/wDgmrbS6h8LPH3i+EH+xfF/jzV9c0rzhslNqzrG&#10;rOv8Lbon+Xn61p+Lv+CanwS8XeK77XX0zV9Mj1Kf7Tf6TpOrSW9jePu3NviH97uFKj0xXuV78IvD&#10;T/Caf4cWFjLo3hWTTG0iK30qRoXt4GUr8j8srf7XJzyaAPnb9tsf8Iv8bf2Y/HF9ti8PaP4sn027&#10;lBw8c17EqwNzhfL3RPvZmGPl67qtf8FMdasb39lHVPDMEvn6t4w1HTtI0aOIhvNma7hm3euzbF95&#10;c/eX1r3HUfgJ4N8Q/Biz+F/iDTZPEnhG2sYLDydSuGeaVIdvlu8q7W8z5VbcuDmvKvhR/wAE8fg9&#10;8IfGOmeKbGy1bXNW0jadL/tvUWuI7J1+60SfKu703Z29Rg80Adp/wsrwZqXjn/hQPieGU63f+F/O&#10;ktb2LZY6pasnkzRQuzfvG279yhfuq5/hNfN3xJ+FPhf9mX9rP4Ex/BmIeE9U8VX7ab4g8N6bMZIr&#10;7TF+dp5bdiT8o839522Z/hNfUXx2/Zp8A/tFaRZWnjHTJZbmxkaTT9VsLhra9sWb73lSrzhu6nK+&#10;2QKwvgX+x18Nf2f9bm1zw9ZXmp+JJkeH+2tcvWvLuKFtv7pHb5UX/dXcd3JIoA8A8AfDrX9f1Txl&#10;q/7KXx10rRfCWp61PNrHhvVtH85dGv2/1n2eKVA0KsxZvLKKvyKAWA+Wh/wTv8Gx6f8AtFftA65p&#10;fiu58faQk9nptx4pvCu/UdQXdJcSJsynl7mfG1j8u31r2L4jf8E7fhB8SfHWp+KpLTWvD+q6vK1x&#10;qn/CP6tJaRXszMzPJKnPzNubO3Gck9STXuvw4+Gnhj4S+ELPwx4Q0W10Dw/ZA/Z7S1+7ydzMzNlm&#10;Zj1ZiSe9AHX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H/FP4j6T8Ifh3r3jLW1uTpGi2rXVyLWPfLsX+6uRXYV4F+3n/AMmefFr/ALAkv81oA8RH&#10;/BYz4Dd7Lxj/AOCyL/4/Qf8AgsZ8BT/y5eMf/BZF/wDH6/E6FjkVcTJr6PDZOsTHm9py/L/gmLqc&#10;p+0v/D434Cj/AJcvGP8A4LIv/j9B/wCCxvwGP/Ll4x/8FkX/AMfr8YYRzzWnbLivoKXCEqv/AC+/&#10;8l/+2HCfOfsWP+CxvwF/58vGP/gsi/8Aj9L/AMPi/gMell4w/wDBZF/8fr8h7eOP/nj+takMan/l&#10;lF/3xXr0+AJT/wCYn/yT/wC2O6nQ5z9Yv+HxnwG/58/GP/gri/8Aj9H/AA+L+Av/AD5+MP8AwVxf&#10;/H6/LGED/nmn/fta0bdF/wCeUf8A37WvRh4ayqf8xX/kn/256MMrc/tfgfp9/wAPi/gN/wA+fjH/&#10;AMFkX/x+k/4fGfAb/ny8Y/8Agsi/+P1+asKL/cj/AO/a1ehjX+5H/wB+1rr/AOIWS/6DP/JP/tz1&#10;KeQSqf8ALz8P+Cfo7/w+N+A3/Pn4x/8ABZF/8fo/4fGfAb/nz8Yn/uGRf/H6/OxIl/uR/wDftasL&#10;FD/zzj/79rXn1PDeVL/mK/8AJP8A7c9elwfKp/y+/wDJf+CfoX/w+M+A3/Pn4w/8FkX/AMfpP+Hx&#10;nwG/58vGH/gsi/8Aj9fnx5UP/PKP/vhf8Kb5UP8Azzj/AO/a14dfguVD/mI/D/gnfDgOU/8AmI/8&#10;k/8Atj9Cj/wWM+Aw/wCXPxj/AOCyL/4/R/w+N+A3/Pl4xP8A3DIv/j9fnv5cf9xP++F/wo2xf3E/&#10;74FeBVyD2W9T8P8Agnow8OZS/wCYr/yT/wC3P0I/4fGfAb/nz8Y/+CyL/wCP0n/D4z4C/wDPl4w/&#10;8FcX/wAfr8+NkP8AzzT/AL4X/CnxRwn+CP8A74X/AOJrxK2FdL7R3Q8MJS/5jP8AyT/7c/QX/h8Z&#10;8Bv+fPxj/wCCyL/4/R/w+L+Ax/5cvGP/AILIv/j9fBFtBbt1tIj/ANs1/wDia07W1tj/AMudp/36&#10;X/4mvmsRj1Q3ibf8Qsl/0Gf+Sf8A259yf8PjPgN/z5+Mf/BXF/8AH6P+HxnwG/58/GP/AILIv/j9&#10;fGNvaW3/AD52n/gMv/xNbFrZW3/Pnaf+Ay//ABNfLV+K4UHrR/H/AIBl/wAQul/0G/8Akn/259bf&#10;8PjfgN/z5+Mf/BZF/wDH6T/h8Z8Bv+fLxh/4LIv/AI/XzPa6fZN/y52v/gMv/wATW5Y6ZZf8+dr/&#10;AOAy/wDxNeXPjmEP+Yf/AMn/AOAZy8MZx/5iv/JP/tz3z/h8Z8B/+fPxj/4K4v8A4/QP+CxXwHP/&#10;AC5+MP8AwWRf/H68ds9Lsv8AoG2v/gNH/wDE1qQ6Tp3/AEDrT/wGj/wrgl4iQj/zC/8Ak/8AwDkl&#10;4bTj/wAxa/8AAP8A7Y9P/wCHxfwG/wCfPxh/4LIv/j9H/D4z4Df8+fjH/wAFkX/x+uAj0nT/APoG&#10;2v8A4Dx//E1et9G08TeZ/Zth9Ps0f/xNc0vEulH/AJhf/J//ALU5p+H84/8AMSv/AAH/AIJ2J/4L&#10;GfAb/nz8Yf8Agsi/+P0n/D434Df8+fjD/wAFkX/x+sC30jTv+gdYf+A0f/xNX7fRtO/6Bth/4DR/&#10;/E1zy8UKUf8AmD/8n/8AtTkfAs4/8xH/AJL/AME0P+HxnwF/58/GP/gsi/8Aj9L/AMPjfgL/AM+X&#10;jE/9wyL/AOP0yDR9NP8AzDbD/wABo/8A4mtCPRdO/wCgbp//AIBR/wDxNc0vFalH/mDf/gf/ANqc&#10;s+DZw/5ff+S//bFL/h8Z8Bf+fLxj/wCCyL/4/S/8Pi/gP/z5+Mf/AAWRf/H62rbQtJWH/kEaf/4B&#10;R/8AxNaMOhaT/wBAiw/8Ao//AImueXi3Rj/zBv8A8D/+0OSfCk4/8vvw/wCCcl/w+N+A3/Pn4w/8&#10;FkX/AMfo/wCHxvwH/wCfTxj/AOCyL/4/Xfw6JpX/AECNP/8AAKP/AOJq5DoWlf8AQI0//wAAo/8A&#10;4muZ+MVKP/MC/wDwZ/8AanFLhycf+Xn4Hmn/AA+N+A3/AD5eMP8AwWRf/H6P+HxnwG/58vGH/gsi&#10;/wDj9esR+HtFl/1mj6f/AOAUf/xNaEPh/SX/AOYRp/8A4BR//E1zPxoox/5gZf8Agz/7Q55ZHKP/&#10;AC8/A8Y/4fGfAb/nz8Yf+CyL/wCP0n/D4z4Cn/ly8Yf+CyL/AOP17zD4Y0T/AKA2n/8AgFH/APE1&#10;rWvhPQ/+gNp3/gDH/wDE13Yfxdp4l/7k1/2//wDaHDPLZU/tHzj/AMPi/gMDzZeMf/BZF/8AH6Q/&#10;8FjfgN/z5eMf/BZF/wDH6+oYfB+ht/zBtO/8AY//AImrUPgzw/nf/YmleZ6/Yo//AImvs8Hx1TxX&#10;/MPy/wDb3/2pyTw3L9o+Vf8Ah8X8Bv8Any8Y/wDgsi/+P0f8PjfgL/z5eMf/AAWRf/H6+uIPB/h7&#10;/oX9O/8AAGP/AOJq2vg7w9/0ANK/8Ao//ia+2wubQxP2eU5ZQ5T48/4fHfAX/ny8Y/8Agsi/+P13&#10;3wL/AOCj3wo/aH+Jem+BvC8HiGLW76OaSL+0bFIYf3UbSNuZZW/hQ/w19Fr4M8Pf9ADSf/AKP/4m&#10;vlT4maXZaT/wUn+BEdnZ21nFJ4a1nIgiVM/upPSvcjLmMz7NoooqgCiiigAooooAKKKKACiiigAo&#10;oooAKKKKAEPNfP37TP7afw+/ZQvtAsvGsGtTzaxDLNbf2TbLN8sbKrbtzpj7wr6BzxX5K/8ABb4Z&#10;8YfCf/rx1D/0ZDTguaXKB9Bf8Pi/gR/z5eMP/BVF/wDH6X/h8X8CD/y5eMP/AAVRf/H6/FGFzVlD&#10;X1mGyKFfl/efh/wTB1bH7Tf8PiPgR/z5+MP/AAVRf/H6X/h8N8Cz/wAuPjD/AMFMX/x+vxjt5Ca1&#10;bc179Hg2nV/5fv8A8B/+2NIS5z9iP+HwvwM/58vGH/gpi/8Aj9O/4fBfA3/oHeMf/BVF/wDH6/Iq&#10;2fJrTt5OK9yn4fUan/MS/wDwD/7Y9ClhlU+0frB/w9/+Bv8A0D/GP/gpi/8Aj9P/AOHvXwRP/ML8&#10;af8Agpi/+P1+V9vJJ6frWrbSy+n616NPwzoz/wCYt/8AgH/2x6lLKVP7X4H6d/8AD3n4JH/mG+NP&#10;/BTF/wDHqX/h7v8ABL/oGeM//BTF/wDHq/NOGd8/639avQzyf89P1rol4XUYr/fH/wCAf/bHq0eH&#10;Y1f+Xn/kv/2x+kH/AA91+CX/AEDvGf8A4KYv/j1H/D3X4Kf9Anxp/wCCmL/49X51JNL/AM9akWaX&#10;/nrXl1vDqjS/5i3/AOAf/bHsUuDac/8Al8//AAH/AO2P0Q/4e5/BT/oE+M//AAUxf/HqP+HufwV/&#10;6BXjP/wUxf8Ax+vzx86X/nqaPOl/56mvnq/B9Ol/y/f/AID/APbHpw4Bpz/5iH/4D/8AbH6H/wDD&#10;3b4L/wDQI8af+CmL/wCPUf8AD3b4J/8AQI8af+CmL/49X55ec/8AfP50ee/98/nXztbI1S/5efge&#10;hDw4pS/5in/4B/8AbH6G/wDD3T4Lf9Afxp/4Kov/AI9Tv+HuHwV/6A/jX/wURf8Ax6vzv82X/np+&#10;tTQ3Eo/5bYr5+vQdA7oeF1GX/MW//AP/ALY/Q0/8Fb/gt/0CPGv/AIKI/wD49S/8Pbvgv/0CPGv/&#10;AIJ4/wD49XwLDcS/895q1rW4l/57S18riM0dDeJb8LKH/Qa//AP/ALY+5P8Ah7T8Gv8AoDeOP/BN&#10;H/8AHqd/w9o+Dn/QC8c/+CWP/wCPV8X2d1L/AM95a2rG4l/57y18rX4unSf8Bf8AgX/2pH/EL6X/&#10;AEFv/wAA/wDtj63/AOHs3wc/6AXjr/wSp/8AHqX/AIex/B7/AKAHjv8A8Eif/Hq+Y7OaX/WedLW9&#10;a3En/PavLqcdzh/zDL/wL/7Uxl4ZU1/zFv8A8A/+2Pfj/wAFXPhD/wBC546/8Eaf/Hqd/wAPW/hL&#10;/wBC14+/8ESf/Hq8atriX/nrWnBPJ/z1rhl4i1I/8wi/8D/+1OSXhxTj/wAxL/8AAf8A7Y9R/wCH&#10;rfwk/wCha8f/APgiT/49Tl/4Ks/CQ/8AMs+P/wDwRL/8erzuGeT/AJ6y1fgldYfklk/GueXiZUj/&#10;AMwi/wDA/wD7U45eH8I/8xD/APAf/tjt/wDh6z8Jf+ha+IH/AIIR/wDHaP8Ah6t8Jv8AoWPiB/4I&#10;B/8AHa5iGeX/AJ6yVfguJf8AnrJXNLxRqR/5g1/4M/8AtTjlwPGP/MR/5L/9sbP/AA9W+FH/AEKn&#10;xB/8EA/+O0f8PVvhT/0KnxB/8EA/+O1Wt7mT/npLV2OeRv8AlrL/AN/K5ZeK84/8wS/8Gf8A2pyT&#10;4OUf+X3/AJL/AMEZ/wAPUfhT/wBCt8Qv/CfH/wAdo/4en/C3/oVfiD/4T4/+O1rR3tx/z2l/77rQ&#10;try5/wCe0n/fdckvF6rH/mCX/gz/AO0OOfCyj/y8/A5v/h6Z8LP+hS+Iv/hPj/47S/8AD0z4Xf8A&#10;Qo/ET/wnR/8AHa7eG8uf+e8v/fyrkN7cf895f+/lYvxjqx/5gF/4Mf8A8gcUuHuX/l4eeD/gqV8L&#10;T08JfET/AMJ4f/Had/w9H+GP/Qm/Eb/wnB/8dr06C4lX/lvL/wB9tWjbXEzdJpTXO/Giqn/uC/8A&#10;Bj/+VnLPJOX/AJeHkQ/4KjfDL/oTfiN/4Tg/+O0v/D0T4Y/9Cb8Rv/Cc/wDtte42s0tats+a9fB+&#10;LNTFf8wSj/3E/wDtTgnl3J9o+eR/wVD+Gv8A0JnxH/8ACc/+20D/AIKifDVv+ZM+I/8A4Tf/ANtr&#10;6Xh+arcYkFfcYLjOWL/5ccv/AG9/9qcU8Pyny9/w8/8Ahv8A9CR8S/8Awmv/ALZS/wDDz/4b9/BH&#10;xL/8Jpv/AI5X1fDJVqOSvuMLmKxK+E55Q5T5G/4effDb/oR/iX/4TTf/AByvbf2d/wBofwv+0x4P&#10;v/FHhSHVLSwsdSl0qaLVrX7PMJ40jkb5dzcbZU/HcK9SjavkT/gms2fAPxe/7Kdrn8revYTuZn2B&#10;RRRTAKKKKACiiigAooooAKKKKACiiigAooooAKKKKACiiigArlviR47034X+Adf8Xav5x0rRLKW+&#10;uhax75THGu5tq5HzV1NeMftof8mmfF//ALFbUP8A0Q1AHz3/AMPjfgN/z5+Mf/BZF/8AH6d/w+L+&#10;BH/Pl4w/8FUX/wAfr8TIDzVyLkdK+jwmTxxMeb2lvkYyqcp+1H/D4r4D/wDPl4w/8FUX/wAfpf8A&#10;h8R8Cf8Any8Yf+CqL/4/X4wRORWlaMa+ko8Iwq/8vn/4D/8AbDhPnP2P/wCHw3wL/wCfHxh/4KYv&#10;/j9L/wAPgfgZ/wBA3xj/AOCqL/4/X5B2+a1IST2r3afAFKp/zEv/AMA/+2PQp0Oc/Wj/AIe/fA0/&#10;8w7xj/4Kov8A4/WdrP8AwVY+APiGKKHUNA8XXccbiRBLo8RAb+8P39fl5BI/fJrUt5Grv/4hjhqy&#10;5Z4t2/wL/wCSPUpZdd80almfpXaf8FSv2edNmiks/DfiuGWNPLj8rRol/wDa1ai/8Fcvgl20zxp/&#10;4Kov/j9fmnDK/wDe/SrsM8mP9dXVDwnwlKPuYvl9IL/5I9SGRe3l79Z/1/28fpEf+Cu3wSb/AJhv&#10;jT/wVRf/AB+mp/wVx+CKdNM8af8Agqi/+P1+diTS/wDPSplmk/561yVvDejS/wCYt/8AgH/2x61P&#10;g+nU/wCXz/8AAf8A7Y/QyT/grJ8DZRvfSPF8v10aI/8AtanH/grh8E/+gR41/wDBTD/8fr89POk/&#10;56n86TzpP+eleBX4Lp0f+Yh/+A//AGx6sOA6c/8AmIf/AID/APbH6Gn/AIK5/Bf/AKBfjT/wTRf/&#10;AB+nD/grn8ER/wAwzxp/4Kk/+P1+efnyd3pPtD/89K+brcPxof8ALz/yX/7Y9CHhzRl/zFP/AMA/&#10;+2P0NP8AwVu+CTf8w3xp/wCCiH/49R/w9w+Cf/QF8Z/+CiL/AOP1+eRnf/nofzpYp5O0uPxr5+vg&#10;1S+0d0PDChL/AJi3/wCAf/bH6H/8Pbfgq3/MH8bf+CiL/wCPU5f+CtfwWH/MH8af+CeP/wCPV+f9&#10;ncS/89q1LO4l/wCe0tfM4jHSobxOh+FlD/oNf/gH/wBsfd3/AA9r+C3/AECPGv8A4J4//j1L/wAP&#10;Zvgz/wBAbxz/AOCZP/j1fE1vdS/89pq2rW6l/wCe0tfJYjimdB/wV/4F/wDamT8LqX/QW/8AwD/7&#10;Y+wP+Hs3wcH/ADAvHP8A4JU/+PUv/D2T4P8A/QA8df8AglT/AOPV8tWc8r/8tpa3rG4k/wCe1ePP&#10;jqcP+YZf+Bf/AGpnLwxpR/5i3/4B/wDbH0R/w9f+D/8A0AfHX/gkT/49R/w9a+EY/wCZd8e/+CJP&#10;/j1eKWlxKf8AlrWpb3En/PWuKfiJUj/zCL/wP/7U4p+G9OP/ADFP/wAB/wDtj1n/AIetfCT/AKFn&#10;x/8A+CJP/j1J/wAPWvhJ/wBC14//APBEn/x6vOIbiT/nrV63lk87f5stcsvEupH/AJhF/wCB/wD2&#10;pyz8PoR/5iH/AOA//bHd/wDD1v4S/wDQs/ED/wAEK/8Ax2nf8PV/hOf+ZZ+IH/ggH/x2uRgnl/56&#10;yVoQ3Ev/AD1krml4oVI/8wi/8Gf/AGpyT4FjH/mI/wDJf/tjf/4er/Cf/oWPiB/4IB/8do/4eq/C&#10;jH/Iq/EH/wAEA/8AjtUYbqT/AJ6S1fjupP8AnpJ/38rml4rTj/zBL/wZ/wDanHPgxR/5ff8Akv8A&#10;9sIP+Cqfwqb/AJlb4hf+E+P/AI7S/wDD1H4Wf9Cr8Qf/AAnx/wDHavWk8wh+SeX/AL7rQhurn/nt&#10;J/33XLPxcqR/5gl/4M/+0OOfCij/AMvvwMMf8FTfhZ/0KfxE/wDCfH/x2l/4emfC7/oUviJ/4To/&#10;+O12EN3cf89pP++6uQ3Vx/z2k/77rnfjFVj/AMwC/wDBj/8AkDhnw6o/8vPwOD/4emfC0f8AMpfE&#10;T/wnR/8AHad/w9I+GP8A0JvxH/8ACdH/AMdr0iO6lk+/NL/38atC3uZX/wCW8v8A38rnl4z1Y/8A&#10;MAv/AAY//lZzTyPl/wCXh5T/AMPR/hl/0JvxG/8ACdH/AMdoP/BUT4Yn/mTfiN/4Tn/22vaoZpf+&#10;e1a1rJJXfhfF2eJf+5Jf9xP/ALU4J5byfaPAP+HoXw0/6Ez4j/8AhOf/AG2k/wCHofw1/wChM+I/&#10;/hOf/ba+kofMarka19pguO5Yv/mG5f8At7/7U4p4bl+0fMY/4KhfDb/oRviX/wCE3/8Abad/w8++&#10;G3/QkfEv/wAJpv8A45X1RbyS1cWSvusLmyxP2eU5ZQsfJX/Dz/4b/wDQkfEv/wAJpv8A45XRfC3/&#10;AIKB/Dv4s/FLQfAVjoPjDRde1rz/ALEdd0j7JFJ5cTTN828n7qHt1K19Mq1fIv7QDf8AGwn9lv8A&#10;68vEP/pHX0EZcxmfYdFFFU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F+3n/yZ58Wv+wJL/Na99rwL9vP/AJM8+LX/AGBJf5rQB/PBBVqO&#10;qsFWo6/Rcr+CJxzLMXUVqWtZcXUVqWlfouE3Lo7mjb9a1oaybfrWtDX2OG+E9/DmnD1rSt+1ZsPW&#10;tK37V9HRPpKBowdK0IelZ8HStCHpXrn0mGLcfWrCVXj61YSvnsUfYYbYd6Ud6PSjvXwuO+I+kohR&#10;60UetfBY096lsFTW/wA1Q1Nb96+Dx3wnuUTQt/krTsqzIK07KvzPMfiOmRrwLW1ZrvrHgrYsWr8p&#10;zHcykbln0resawbPpW9Y18jXOaZuWq7a1LfrWXa961LfrXg1TzqhoR1pQdBWbHWlB0FeTUPKrfEX&#10;rda0IVrPh61oQ9K8+Z5tQvQ1ow1nQ1ow158zyKxftqvW3Ss+DrWhbdK82oeTVNKHrVyDpVO371cg&#10;6V50zxqhpQf0rQtV3Vm21aVn0rzJnlVDUt61rXqaybeta16mvo8t+M8HEGrb1eh6VRt6vQ9K/Z8m&#10;+yeLW+It2/X8KvRrWfb9a0IWr9ryo8yZJ92vkX4uf8pLfgP/ANi1rX/oqSvrwf1r5D+Ln/KS34D/&#10;APYta1/6Kkr7+nscx9h0UUVqAUUUUAFFFFABRRRQAUUUUAFFFFABRRRQAn8Qr8lf+C33/I4/Cb/r&#10;x1D/ANGQ1+tX8Qr8lf8Agt9/yOPwm/68dQ/9GQ1pS+OIH5pQdKtjrVSDpVha/U8u+GJwzLsHUVrW&#10;/U1kwda1rfqa+6wh1UTStu9alr2rLtu9alr2r7HDH0GHNG3rVtayretW1r6OgfR4cvw9avw1Qh61&#10;fj6V3T+E+owpZjqVOlRR1KnSvl8UfXYYcetFB60V8FjT6Oj8QDpRQOlFfB4w9yiFWoVqrVyFq+Cx&#10;p7tM0LetazrJt61rOvzDMftGkjWtV2VuWa1h2vWtyzavy3G/Ec5uWXet6zWsGy710FlXy9c55mvb&#10;VpW9ZttWlb14NU8+ZowVoQrurPgrQtq8yoePM0LfrV6CqNv1rQg6159Q8yqXrfrV6HtVG361eh7V&#10;58zyKxoR1oW/Ss+OtC36V5lU8uoaUPSrkPaqcPSrkPavMmeJM0I2rUt121lxVqQtXD1PKqGpb9K1&#10;rWsm36VrWtfY5V8R4Nc0rerlU7erlft2T/ZPFqF+3q1GtUoW5q9G2a/Z8s+E8+Y6OvkX/gmn/wAi&#10;B8X/APsp+uf+g29fXUdfIv8AwTT/AORA+L//AGU/XP8A0G3r7FfCYH2DRRRVAFFFFABRRRQAUUUU&#10;AFFFFABRRRQAUUUUAFFFFABRRRQAV4x+2h/yaZ8X/wDsVtQ/9ENXs9eMftof8mmfF/8A7FbUP/RD&#10;UAfzk21XIulU7arkXSv0PK/4UTkqE6Vq2fUVlw1qWfUV+iYQqjuaNv1rVi6Csq361qxdBX2WG+E9&#10;/DmpD1rSgrNh61pQV9LRPpMOaUPSr0PaqMPSr0PavXPpMMXI+tWEqvH1qwlfPYo+ww2w40h7UppD&#10;2r4XH7n0dEWg9KKD0r4LGnv0dgPSnwrTD0qS3r4PHHuUTQt/krUtOorLt61LTqK/NMy+I6ZGxCtb&#10;Vmu6sWFq2rNq/K8w3MpG1Z9K6Cxrn7DpXQWNfHVzGZuWq7a0rfrWbatWlb9a8GqeZUNKHtWhb9Kz&#10;4e1aFt2ryqh5NX4jQh61ehWqMPWtCFq86Z5tQvQ1ow1nQ1ow158zyKxdg61ft6oQda0LbpXm1Dya&#10;ppQ9auQdKp2/erkHSvOmeNUNC3rQtl3Vn29X7OvPmeZUNe3rWtKybWta0r3st+M8GuatvV6LtVG3&#10;q9F2r9nyfaJ4lXcswVejWqMFXoWr9tyo82ZNt218h/tAf8pEv2XP+vLxD/6RtX1996vkH9oD/lIl&#10;+y5/15eIf/SNq+/p/Cch9i0UUV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F+3n/yZ58Wv+wJL/Na99rwL9vP/kzz4tf9gSX+a0Afzvw8&#10;VbVj61QiuNpqyl4vvX3GX43DUoe/U5TmnGRfi61q2fSsBdSjH8Jq1Dr0MR+4/wCdfa4bO8uh8dZf&#10;+TCpxlFnUWwINasCmuRh8WWsf/LKT9Kux+NbJf8AllL+Qr6ehxLk8fjxC/8AJv8A5E9yjVhE7OFT&#10;6VpW4Irhk+Iunp1gn/Mf4Vbi+JumL1guPzH+Fe9R4syKP/MUv/Jv/kT26OMw8ftHoEBBPStCPFed&#10;R/FjSk/5YTf5/Cra/GHRl/5dJ/0/wr03xjkHL/vUf/Jv/kT3qGZ4SPx1Eeixtn+LP4VOpz3/AErz&#10;hPjVoy/8uU/5j/CpB8b9EH/LndfmP8K8PE8VZJP4MUv/ACb/AORPpaGe5bH46y/8mPRSpBoOa8+P&#10;xz0T/nyuv++hSf8AC8dFx/x5XX/fQr5DGZ/llTm5Ky/8m/8AkT3KXEmUR/5iF/5N/wDInoWDSdK8&#10;9/4Xhon/AD6XX/fQ/wAKX/hd+i/8+l1+Y/wr4/FZnhJr3KiPXpcVZLH/AJiF/wCTf/InoW0jtT4e&#10;vNec/wDC8dE/587r8x/hT4/jjoK/8ud3+Y/wr43FV6dT4JHsUuMMgj/zFL/yb/5E9Tt61rOvIY/j&#10;9oCf8ud5/wCOf4Vbh/aK0GL/AJcr38k/wr4PG4arWfuROp8Y5B/0FR/8m/8AkT2e3ratK8Lj/aX8&#10;OR/8w3Uv+/if4VoQ/tTeGIuml6mf+BrXwGLybMKnwUX/AOSmT4wyD/oKX/k3/wAifQViK3rPivm+&#10;D9rvwpF/zBNTP/bRf8a0YP2z/CUXTR9W/NP8a+arcNZvLbDv74//ACRxvi7Iv+gpf+Tf/In0zZ1r&#10;W5r5fg/bh8Hw/wDMF1j8ov8AGraft3+Dk/5gGr/lF/jXk1OE86lth398f/kjjnxbkkv+Yhf+Tf8A&#10;yJ9SQgjtj8a0oc4r5UT9vjwVH/zL2sH/AL9f41ZT/goH4LT/AJl7Wf8AyF/jXBPg/PZf8wr++P8A&#10;8kedU4oyeT/3hf8Akx9X26mtG3zXyVF/wUL8DR/8y9rv5w/41YT/AIKLeBV/5lnXf+/kX+NcM+DM&#10;/f8AzCv74/8AyRwT4lyqX/L5H17CDWhCK+PE/wCCkHgJP+ZX17/v5F/jViP/AIKU+A1/5lbX/wDv&#10;5D/jXDPgjiF/8wr++P8A8kebPP8ALpf8vkfZFuCK0LevjGP/AIKbeAU/5lfxGf8AtpB/jVqP/gp/&#10;8Pl6eEfEf/fyD/GuKfAXEsv+YOX3w/8AkjzKmeZfL/l4j7WtxVyGviZP+Cpnw8T/AJlHxJ/38g/x&#10;q0n/AAVQ+HKf8yf4l/77g/8Ai64Z+H/E3/QHL74f/JHmTzjBS/5eH2/bitC1r4ZT/gq78N0/5lHx&#10;T/38g/8Ai6sR/wDBWb4aR/8AMoeKv+/kH/xdcM/DviiX/MHL/wACh/8AJHn1MzwsvtH3pa1rWua+&#10;AY/+CuXw0i/5lDxT+dv/APF1bi/4LB/DSP8A5kvxQfxtv/i69rAcB8S0Z+/g+X5w/wDkjyKuNoS+&#10;0foPbir8Yr880/4LIfDNP+ZK8Un/AMB//jtWY/8Agsz8ME/5kjxX/wCS/wD8dr9SyzhjNsPy89Fx&#10;+a/zPMnWh/MfoZD0q5D1r87o/wDgs78MU/5kbxYfwtf/AI7Uq/8ABab4ZL/zIvi38rT/AOO1+qZf&#10;l+Ior348pxTnGR+ikdfIvxc/5SW/Af8A7FrWv/RUleUj/gtZ8Ml/5kTxb+Vp/wDHa534Uftd+G/2&#10;vf8AgoN8JNZ8OaPqmjw6Lomq280eq+XudmgkbK+WzV9bTjyo5j9O6KKK1AKKKKACiiigAooooAKK&#10;KKACiiigAooooAT+IV+Sv/Bb0/8AFY/Cb/rx1D/0ZDX61fxV+Sf/AAW+bHjD4T/9eOof+jIacHyz&#10;iB+asQ5qePiqUdyE6jmplvUXsa/RcHmGEpqPPURxuEmakPNa1uO9c4mrQxnmNvzq7D4jto+kUn51&#10;9dhs9y2Hx1l/5N/8ib0VynV2xOea0rcmuQi8Y2sX/LKT9KuRePbBf+XeT9P8K+no8TZPH48Qv/Jv&#10;/kT26NaEftHa26kdq0rfd3rg0+JGnp/ywn/Mf4Vci+KGlqP9Rcfp/hXuUeLsijvil/5N/wDInt0c&#10;bh4/aPQbfnmr0YJrzuP4t6Ov/Lvcfp/hVhfjJo6/8uk/5j/CuufGOQSj/vS/8m/+RPoMPmmCh8VR&#10;HpCIRT1BFedr8btFX/lxuv8AvoU9Pjhoij/jyuv++hXz1firJanwYhf+Tf8AyJ9JRz/LI/8AL5f+&#10;Tf8AyJ6HtPcUZIrzz/heWif8+V1/30KX/heOif8APldf99CvjsXnmW1PgrL/AMm/+RPcp8TZRH/m&#10;IX/k3/yJ6DjFGcV59/wu/Rf+fK6/76H+FH/C8NE/587r/vof4V8ljMxwlT4KiPVo8VZJH/mKX/k3&#10;/wAieh7GHarEFeZ/8Lw0X/nzuvzH+FTR/HTQk/5crz81/wAK+LxlaFT4D2YcYZBH/mLX/k3/AMie&#10;sW9a1r3rxxP2gdBQ/wDHle/+Of4Vch/aP8ORf8wy9/8AHP8ACvgsbg8RW5uSJb4yyD/oLX/k3/yJ&#10;7bZ8Vt2OB3rwaL9pzwxD/wAwvU/+/if4VoW/7VnhmI/8grVD/wADT/GvgsXkeZVJe5Rf/kpk+MMg&#10;/wCgpf8Ak3/yJ9EWNblrxXzXB+2D4Ui/5gmpn/ga/wCNaEP7avhKLpo2rfmn+NfPVeGc3l/zDv74&#10;/wDyRzPi7Iv+gpf+Tf8AyJ9P2oxWjbmvl+L9ubwhF/zBNY/KL/GrCft5+Dk/5gGr/lF/jXkz4Szq&#10;W2Hf3x/+SOCfFmS/9BC/8m/+RPqi3B9Kvw5r5TT9vzwWn/Mu6x/5C/xqyn/BQbwUn/Mv65+cP+Nc&#10;M+D89l/zCv74/wDyR50+J8nl/wAxC/8AJj6yhBzWjb5r5HT/AIKH+Bk/5l7Xfzh/xqyn/BRrwMn/&#10;ADLGvf8AfyL/ABrhnwXn8v8AmFf3x/8Akjz6nEeVS/5fI+vbcYrQhr46j/4KSeA1/wCZW1//AL+R&#10;f41bj/4KV+BV/wCZV8Qf99wf41xT4G4i/wCgWX3x/wDkjzJ59lz/AOXyPsmGtC36V8XJ/wAFOPh8&#10;n/MreJP++4P8asR/8FQ/h6n/ADKPiP8A7+Qf41wz4C4ll/zBv74f/JHnVM7wMv8Al4j7bhFXIK+J&#10;E/4Km/Dlf+ZQ8Sf9/IP8asp/wVT+HK/8yf4l/wC+4P8A4uuGfh9xP/0By++H/wAkeZPNsFL/AJeH&#10;3FHWlDXwov8AwVf+Gqf8yh4p/wC/kH/xdWE/4K1fDRP+ZQ8Vf99wf/F1yf8AEO+KL/7nL74f/JHn&#10;1cywsvtH3zb1rWtfn6n/AAV5+Gif8yh4p/8AJf8A+Lq5D/wWH+Gcf/MleKT/AOA//wAdr6jL+BuI&#10;qL9/CuPzh/8AJHj1sXRl9o/Qi34q4pxX56J/wWT+Gif8yV4q/wDJf/47U6/8FnPhgOvgjxX/AOS3&#10;/wAdr9UyzhzNKHx0XH5o86damz9DoauIK/OyP/gtD8MY/wDmRfFp/C1/+O1Kv/Ban4ZL/wAyJ4u/&#10;K1/+O1+n4LBV6S9+JxTlGR+ikdfIv/BNP/kQPi//ANlP1z/0G3ryhf8Agtd8Ml/5kTxd+Vp/8dr0&#10;H/glb4ktvF/wX+IniC1ikgtNV8f6rfwxykb0jkjt3CtjqRur6ZGB9r0UUUwCiiigAooooAKKKKAC&#10;iiigAooooAKKKKACiiigAooooAK8Y/bQ/wCTTPi//wBitqH/AKIavZ68Y/bQ/wCTTPi//wBitqH/&#10;AKIagD+cmEYNW1JqhHNtqwt2vpX2+X47D0oe/LlOacZM0Iq07PnvWGuoxr0U1Zh16GI42P8AnX2m&#10;GzvLofHWX/kwqalFnUW61qQocVyUPiy1iP8AqpP0q7H41slH+ql/IV9TQ4lyeMffxC/8m/8AkT3K&#10;NWETsYUb0rUtwR1rhk+Iunp1gn/Mf4Vbi+JumL1guPzH+Fe/R4syKP8AzFL/AMm/+RPbo4zDx+0d&#10;9AQe1aEOK88j+K+lJ1t5/wBP8KtL8YdGX/l0n/Mf4V6X+uOQW/3qP/k3/wAie5QzPCR+Ooj0WM57&#10;1YX615wvxq0Zf+XKf8x/hUg+N+iD/lzuvzH+FeHieK8kn8GKX/k3/wAifS4fPMtj8dZf+THopUg0&#10;HNefH456J/z5XX/fQpP+F46Lj/jyuv8AvoV8hjM/yypzclZf+Tf/ACJ71PiTKI/8xC/8m/8AkT0L&#10;aaMGvPP+F4aJ/wA+l1/30P8ACl/4Xfop/wCXS6/76H+FfI4rMsHNe5UR69HivJY/8xC/8m/+RPQt&#10;h9KfFwea85Pxw0XvZ3X5j/CnJ8cdBB/487v8x/hXxeKr0qnwSPYpcYZBH/mKX/k3/wAieqW9alnX&#10;kMfx60GPrZ3n/jn+FW4f2idCi/5cr3/xz/Cvhsbh6taXuROl8ZZB/wBBa/8AJv8A5E9pt62rSvC4&#10;v2l/DkX/ADDdS/7+J/hV6H9qXwxF/wAwvUz/AMDWvz3F5NmFT4KL/wDJTN8YZB/0FL/yb/5E+grG&#10;ugs+K+b4f2ufCcR/5Amp/wDfxf8AGtGD9s/wlF00fVvzT/Gvmq3DWby/5h398f8A5I43xdkX/QUv&#10;/Jv/AJE+mrMYrTt6+YYP24fB8P8AzBdY/KL/ABq2n7d/g5P+YBq/5Rf415M+E86l/wAw7++P/wAk&#10;cc+Lckl/zEL/AMm/+RPqSAY7YrRgzXyqn7fHgqP/AJl7WD/36/xqwn/BQLwWn/Mu6z/5C/xrgnwf&#10;nsv+YV/fH/5I86pxRk8n/vC/8mPrC3U1ow5r5KT/AIKFeBk/5l7Xfzh/xqwn/BRbwKv/ADLOu/8A&#10;fyL/ABrhnwZn7/5hX98f/kjgnxLlUv8Al8j66hBrThzXx4n/AAUg8BJ/zK+vf9/Iv8asR/8ABSnw&#10;Gv8AzK2v/wDfyH/GuGfBHEMv+YV/fH/5I82ef5dL/l8j7ItwRWhb18Yx/wDBTbwCn/Mr+Iz/ANtI&#10;P8atR/8ABT74fr/zKviT/vuD/GuKfAXEkv8AmDl98P8A5I8ypnmXy/5eI+1YBV2HpXxLH/wVK+Hi&#10;/wDMoeJP+/kH+NW0/wCCqHw5X/mT/Ev/AH3B/wDF1wz8P+Jv+gOX3w/+SPOnnGCl/wAvD7ft60LW&#10;vhqP/gq38Ok/5k7xN/33B/8AF1On/BWf4aJ/zKHir/v5B/8AF1wz8O+KJf8AMHL/AMCh/wDJHm1c&#10;zwsvtH3la1sWtfAUf/BXH4aRf8yh4p/O3/8Ai6sw/wDBYL4aR9PBnig/jb//ABde1gOAuJaL9/By&#10;j84f/JHlVcbQl9o/Qi36VfjFfnmn/BY/4Zx/8yV4pP8A4D//AB2rKf8ABZj4YL/zJHis/wDgP/8A&#10;Ha/UMs4XzbD8vPRcfmv8zyp1ofzH6GR1cjr87F/4LQ/C9f8AmR/FZ/8AAb/47U6/8Fpvhkh/5EXx&#10;b+Vp/wDHa/VMvy/EUV78eU4pzjI/RSOvkP8AaA/5SJfsuf8AXl4h/wDSNq8rH/Bav4ZD/mRPFv5W&#10;n/x2uV8D/tleGf2wf2+PgHeeG9D1TRhocGtR3A1Yx5k8yxkZSvls3Ty/1r6+nHlRzH6h0UUVqAUU&#10;UUAFFFFABRRRQAUUUUAFFFFABRRRQAUUUUAFFFFABRRRQAUUUUAFFFFABRRRQAUUUUAFFFFAH//Z&#10;UEsBAi0AFAAGAAgAAAAhABk5zSoJAQAAEwIAABMAAAAAAAAAAAAAAAAAAAAAAFtDb250ZW50X1R5&#10;cGVzXS54bWxQSwECLQAUAAYACAAAACEAOP0h/9YAAACUAQAACwAAAAAAAAAAAAAAAAA6AQAAX3Jl&#10;bHMvLnJlbHNQSwECLQAUAAYACAAAACEAyHn3hesBAADWAwAADgAAAAAAAAAAAAAAAAA5AgAAZHJz&#10;L2Uyb0RvYy54bWxQSwECLQAUAAYACAAAACEAN53BGLoAAAAhAQAAGQAAAAAAAAAAAAAAAABQBAAA&#10;ZHJzL19yZWxzL2Uyb0RvYy54bWwucmVsc1BLAQItABQABgAIAAAAIQB90CaR3QAAAAcBAAAPAAAA&#10;AAAAAAAAAAAAAEEFAABkcnMvZG93bnJldi54bWxQSwECLQAKAAAAAAAAACEA8GnBvOMRBgDjEQYA&#10;FAAAAAAAAAAAAAAAAABLBgAAZHJzL21lZGlhL2ltYWdlMS5qcGdQSwUGAAAAAAYABgB8AQAAYBgG&#10;AAAA&#10;" stroked="f">
                <v:fill r:id="rId70" o:title="" recolor="t" rotate="t" type="frame"/>
                <v:path arrowok="t"/>
                <o:lock v:ext="edit" aspectratio="t"/>
                <v:textbox inset="0,0,0,0"/>
                <w10:wrap type="topAndBottom" anchory="margin"/>
              </v:rect>
            </w:pict>
          </mc:Fallback>
        </mc:AlternateContent>
      </w:r>
      <w:r>
        <w:rPr>
          <w:noProof/>
        </w:rPr>
        <mc:AlternateContent>
          <mc:Choice Requires="wps">
            <w:drawing>
              <wp:anchor distT="0" distB="0" distL="114300" distR="114300" simplePos="0" relativeHeight="251809792" behindDoc="0" locked="0" layoutInCell="1" allowOverlap="1" wp14:anchorId="1A341F1D" wp14:editId="5C9A57B3">
                <wp:simplePos x="0" y="0"/>
                <wp:positionH relativeFrom="column">
                  <wp:posOffset>3175</wp:posOffset>
                </wp:positionH>
                <wp:positionV relativeFrom="paragraph">
                  <wp:posOffset>0</wp:posOffset>
                </wp:positionV>
                <wp:extent cx="5495290" cy="34290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495290" cy="342900"/>
                        </a:xfrm>
                        <a:prstGeom prst="rect">
                          <a:avLst/>
                        </a:prstGeom>
                        <a:solidFill>
                          <a:prstClr val="white"/>
                        </a:solidFill>
                        <a:ln>
                          <a:noFill/>
                        </a:ln>
                      </wps:spPr>
                      <wps:txbx>
                        <w:txbxContent>
                          <w:p w:rsidR="00B40653" w:rsidRPr="007C3B75" w:rsidRDefault="00B40653" w:rsidP="008E6CA4">
                            <w:pPr>
                              <w:pStyle w:val="Caption"/>
                              <w:rPr>
                                <w:sz w:val="24"/>
                                <w:szCs w:val="24"/>
                              </w:rPr>
                            </w:pPr>
                            <w:bookmarkStart w:id="43" w:name="_Toc525222863"/>
                            <w:r>
                              <w:t xml:space="preserve">Figure 4.5 </w:t>
                            </w:r>
                            <w:r w:rsidRPr="001F62F2">
                              <w:t xml:space="preserve">Spatiotemporal variations in clathrin dynamics </w:t>
                            </w:r>
                            <w:proofErr w:type="gramStart"/>
                            <w:r w:rsidRPr="001F62F2">
                              <w:t>can be detected</w:t>
                            </w:r>
                            <w:proofErr w:type="gramEnd"/>
                            <w:r w:rsidRPr="001F62F2">
                              <w:t xml:space="preserve"> within tissues of Drosophila embryo.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41F1D" id="Text Box 9" o:spid="_x0000_s1063" type="#_x0000_t202" style="position:absolute;left:0;text-align:left;margin-left:.25pt;margin-top:0;width:432.7pt;height:27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E4ZMgIAAGgEAAAOAAAAZHJzL2Uyb0RvYy54bWysVFFv2yAQfp+0/4B4X5yk7bRYcaosVaZJ&#10;UVspmfpMMMRIwDEgsbNfvwPH6dbtadoLPu6Og+/77jy/74wmJ+GDAlvRyWhMibAcamUPFf22W3/4&#10;REmIzNZMgxUVPYtA7xfv381bV4opNKBr4QkWsaFsXUWbGF1ZFIE3wrAwAicsBiV4wyJu/aGoPWux&#10;utHFdDz+WLTga+eBixDQ+9AH6SLXl1Lw+CRlEJHoiuLbYl59XvdpLRZzVh48c43il2ewf3iFYcri&#10;pddSDywycvTqj1JGcQ8BZBxxMAVIqbjIGBDNZPwGzbZhTmQsSE5wV5rC/yvLH0/Pnqi6ojNKLDMo&#10;0U50kXyGjswSO60LJSZtHabFDt2o8uAP6EygO+lN+iIcgnHk+XzlNhXj6Ly7nd1NZxjiGLu5RTOT&#10;X7yedj7ELwIMSUZFPWqXKWWnTYj4EkwdUtJlAbSq10rrtEmBlfbkxFDntlFRpDfiid+ytE25FtKp&#10;Ppw8RYLYQ0lW7PZdJmR6M+DcQ31G+B769gmOrxVeuGEhPjOP/YKwcAbiEy5SQ1tRuFiUNOB//M2f&#10;8lFGjFLSYv9VNHw/Mi8o0V8tCpyadTD8YOwHwx7NChDqBKfL8WziAR/1YEoP5gVHY5luwRCzHO+q&#10;aBzMVeynAEeLi+UyJ2FLOhY3dut4Kj0Qu+temHcXWSIK+ghDZ7LyjTp9bk/z8hhBqixdIrZn8cI3&#10;tnPW5zJ6aV5+3ees1x/E4icAAAD//wMAUEsDBBQABgAIAAAAIQDoB2xd2gAAAAQBAAAPAAAAZHJz&#10;L2Rvd25yZXYueG1sTI/BTsMwEETvSPyDtUhcEHWoaFRCnApauMGhpep5Gy9JRLyOYqdJ/57lRI+z&#10;M5p5m68m16oT9aHxbOBhloAiLr1tuDKw/3q/X4IKEdli65kMnCnAqri+yjGzfuQtnXaxUlLCIUMD&#10;dYxdpnUoa3IYZr4jFu/b9w6jyL7StsdRyl2r50mSaocNy0KNHa1rKn92gzOQbvph3PL6brN/+8DP&#10;rpofXs8HY25vppdnUJGm+B+GP3xBh0KYjn5gG1RrYCE5A/KOeMt08QTqKMfHBHSR60v44hcAAP//&#10;AwBQSwECLQAUAAYACAAAACEAtoM4kv4AAADhAQAAEwAAAAAAAAAAAAAAAAAAAAAAW0NvbnRlbnRf&#10;VHlwZXNdLnhtbFBLAQItABQABgAIAAAAIQA4/SH/1gAAAJQBAAALAAAAAAAAAAAAAAAAAC8BAABf&#10;cmVscy8ucmVsc1BLAQItABQABgAIAAAAIQDwPE4ZMgIAAGgEAAAOAAAAAAAAAAAAAAAAAC4CAABk&#10;cnMvZTJvRG9jLnhtbFBLAQItABQABgAIAAAAIQDoB2xd2gAAAAQBAAAPAAAAAAAAAAAAAAAAAIwE&#10;AABkcnMvZG93bnJldi54bWxQSwUGAAAAAAQABADzAAAAkwUAAAAA&#10;" stroked="f">
                <v:textbox inset="0,0,0,0">
                  <w:txbxContent>
                    <w:p w:rsidR="00B40653" w:rsidRPr="007C3B75" w:rsidRDefault="00B40653" w:rsidP="008E6CA4">
                      <w:pPr>
                        <w:pStyle w:val="Caption"/>
                        <w:rPr>
                          <w:sz w:val="24"/>
                          <w:szCs w:val="24"/>
                        </w:rPr>
                      </w:pPr>
                      <w:bookmarkStart w:id="44" w:name="_Toc525222863"/>
                      <w:r>
                        <w:t xml:space="preserve">Figure 4.5 </w:t>
                      </w:r>
                      <w:r w:rsidRPr="001F62F2">
                        <w:t xml:space="preserve">Spatiotemporal variations in clathrin dynamics </w:t>
                      </w:r>
                      <w:proofErr w:type="gramStart"/>
                      <w:r w:rsidRPr="001F62F2">
                        <w:t>can be detected</w:t>
                      </w:r>
                      <w:proofErr w:type="gramEnd"/>
                      <w:r w:rsidRPr="001F62F2">
                        <w:t xml:space="preserve"> within tissues of Drosophila embryo.</w:t>
                      </w:r>
                      <w:bookmarkEnd w:id="44"/>
                    </w:p>
                  </w:txbxContent>
                </v:textbox>
                <w10:wrap type="topAndBottom"/>
              </v:shape>
            </w:pict>
          </mc:Fallback>
        </mc:AlternateContent>
      </w:r>
    </w:p>
    <w:p w:rsidR="00A9262D" w:rsidRDefault="00A9262D" w:rsidP="00A9262D">
      <w:pPr>
        <w:pStyle w:val="Heading2"/>
      </w:pPr>
      <w:bookmarkStart w:id="45" w:name="_Toc525222908"/>
      <w:r>
        <w:t>4.4 Discussion</w:t>
      </w:r>
      <w:bookmarkEnd w:id="45"/>
    </w:p>
    <w:p w:rsidR="00A9262D" w:rsidRDefault="00A9262D" w:rsidP="00A9262D">
      <w:r w:rsidRPr="00A9262D">
        <w:t xml:space="preserve">In this study, we </w:t>
      </w:r>
      <w:r w:rsidR="00C53675">
        <w:t xml:space="preserve">have </w:t>
      </w:r>
      <w:r w:rsidRPr="00A9262D">
        <w:t>show</w:t>
      </w:r>
      <w:r w:rsidR="00C53675">
        <w:t>n</w:t>
      </w:r>
      <w:r w:rsidRPr="00A9262D">
        <w:t xml:space="preserve"> that spatial and temporal variations in cell membrane tension dominate the dynamics of clathrin-coated structures. Endocytic machinery must overcome the major constituents of the effec</w:t>
      </w:r>
      <w:r w:rsidR="003257E0">
        <w:t>tive membrane tension--</w:t>
      </w:r>
      <w:r w:rsidRPr="00A9262D">
        <w:t xml:space="preserve">in-plane tension and </w:t>
      </w:r>
      <w:r w:rsidR="003257E0">
        <w:t>membrane-cytoskeleton adhesion--</w:t>
      </w:r>
      <w:r w:rsidRPr="00A9262D">
        <w:t xml:space="preserve">to deform the plasma membrane (Sheetz, 2001). In-plane tension </w:t>
      </w:r>
      <w:proofErr w:type="gramStart"/>
      <w:r w:rsidRPr="00A9262D">
        <w:t>is assumed</w:t>
      </w:r>
      <w:proofErr w:type="gramEnd"/>
      <w:r w:rsidRPr="00A9262D">
        <w:t xml:space="preserve"> to be in equilibrium across the entire plasma membrane due to fast flow of membrane lipids. However, membrane-cytoskeleton adhesion can be </w:t>
      </w:r>
      <w:r w:rsidRPr="00A9262D">
        <w:lastRenderedPageBreak/>
        <w:t xml:space="preserve">heterogeneous and induce stark differences in the clathrin dynamics between distinct surfaces of a cell (Dai and Sheetz, 1999; </w:t>
      </w:r>
      <w:proofErr w:type="spellStart"/>
      <w:r w:rsidRPr="00A9262D">
        <w:t>Boulant</w:t>
      </w:r>
      <w:proofErr w:type="spellEnd"/>
      <w:r w:rsidRPr="00A9262D">
        <w:t xml:space="preserve"> et al., 2011). Similarly, adhesion to the substrate can inhibit curvature formation and slow down clathrin coat dynamics locally. Therefore, non</w:t>
      </w:r>
      <w:r w:rsidR="003257E0">
        <w:t>-</w:t>
      </w:r>
      <w:r w:rsidRPr="00A9262D">
        <w:t>uniform adhesion of a cell to the substrate creates another layer of heterogeneity in clathrin dynamics (</w:t>
      </w:r>
      <w:proofErr w:type="spellStart"/>
      <w:r w:rsidRPr="00A9262D">
        <w:t>Batchelder</w:t>
      </w:r>
      <w:proofErr w:type="spellEnd"/>
      <w:r w:rsidRPr="00A9262D">
        <w:t xml:space="preserve"> and </w:t>
      </w:r>
      <w:proofErr w:type="spellStart"/>
      <w:r w:rsidRPr="00A9262D">
        <w:t>Yarar</w:t>
      </w:r>
      <w:proofErr w:type="spellEnd"/>
      <w:r w:rsidRPr="00A9262D">
        <w:t xml:space="preserve">, 2010; Ferguson et al., 2016). </w:t>
      </w:r>
    </w:p>
    <w:p w:rsidR="00A9262D" w:rsidRDefault="00A9262D" w:rsidP="00A9262D">
      <w:pPr>
        <w:ind w:firstLine="720"/>
      </w:pPr>
      <w:r w:rsidRPr="00A9262D">
        <w:t xml:space="preserve">We believe that spatiotemporal heterogeneity in clathrin coat dynamics plays important roles in central cellular processes. </w:t>
      </w:r>
      <w:proofErr w:type="spellStart"/>
      <w:r w:rsidRPr="00A9262D">
        <w:t>Mechano</w:t>
      </w:r>
      <w:proofErr w:type="spellEnd"/>
      <w:r w:rsidR="003257E0">
        <w:t>-</w:t>
      </w:r>
      <w:r w:rsidRPr="00A9262D">
        <w:t>inhibition of endocytosis at early stages of cell spreading might elevate the rate of extension of the plasma membrane area (Gauthier et al., 2009, 2011). Inhibition of endocytosis at the leading edge of migrating cells may facilitate cell protrusion by allowing net membrane deposition to this region (</w:t>
      </w:r>
      <w:proofErr w:type="spellStart"/>
      <w:r w:rsidRPr="00A9262D">
        <w:t>Bretscher</w:t>
      </w:r>
      <w:proofErr w:type="spellEnd"/>
      <w:r w:rsidRPr="00A9262D">
        <w:t xml:space="preserve">, 2014). Similarly, increased tension at the </w:t>
      </w:r>
      <w:proofErr w:type="spellStart"/>
      <w:r w:rsidRPr="00A9262D">
        <w:t>amnioserosa</w:t>
      </w:r>
      <w:proofErr w:type="spellEnd"/>
      <w:r w:rsidRPr="00A9262D">
        <w:t xml:space="preserve"> tissue of developing embryos may account for the gradual reduction of the cell volume through inhibition of endocytosis in the late stages of the dorsal closure. Future studies should be directed toward investigating the </w:t>
      </w:r>
      <w:proofErr w:type="spellStart"/>
      <w:r w:rsidRPr="00A9262D">
        <w:t>mechano</w:t>
      </w:r>
      <w:proofErr w:type="spellEnd"/>
      <w:r w:rsidR="003257E0">
        <w:t>-</w:t>
      </w:r>
      <w:r w:rsidRPr="00A9262D">
        <w:t xml:space="preserve">regulation of endocytosis </w:t>
      </w:r>
      <w:r w:rsidRPr="003257E0">
        <w:rPr>
          <w:i/>
        </w:rPr>
        <w:t>in situ</w:t>
      </w:r>
      <w:r w:rsidRPr="00A9262D">
        <w:t xml:space="preserve"> and elucidating the </w:t>
      </w:r>
      <w:proofErr w:type="gramStart"/>
      <w:r w:rsidRPr="00A9262D">
        <w:t>roles</w:t>
      </w:r>
      <w:proofErr w:type="gramEnd"/>
      <w:r w:rsidRPr="00A9262D">
        <w:t xml:space="preserve"> it plays at the organismal level.</w:t>
      </w:r>
    </w:p>
    <w:p w:rsidR="003257E0" w:rsidRDefault="003257E0" w:rsidP="00A9262D">
      <w:pPr>
        <w:ind w:firstLine="720"/>
      </w:pPr>
    </w:p>
    <w:p w:rsidR="00A7325F" w:rsidRDefault="00A7325F" w:rsidP="00A7325F">
      <w:pPr>
        <w:pStyle w:val="Heading2"/>
      </w:pPr>
      <w:bookmarkStart w:id="46" w:name="_Toc525222909"/>
      <w:r>
        <w:t>4.5 Materials and Methods</w:t>
      </w:r>
      <w:bookmarkEnd w:id="46"/>
    </w:p>
    <w:p w:rsidR="00A7325F" w:rsidRDefault="00A7325F" w:rsidP="00A7325F">
      <w:pPr>
        <w:pStyle w:val="Heading3"/>
      </w:pPr>
      <w:bookmarkStart w:id="47" w:name="_Toc525222910"/>
      <w:r>
        <w:t xml:space="preserve">4.5.1 </w:t>
      </w:r>
      <w:r w:rsidRPr="00A7325F">
        <w:t>Cell culture and fluorescence microscopy</w:t>
      </w:r>
      <w:bookmarkEnd w:id="47"/>
    </w:p>
    <w:p w:rsidR="00A7325F" w:rsidRDefault="00A7325F" w:rsidP="00A7325F">
      <w:r w:rsidRPr="00A7325F">
        <w:t xml:space="preserve">BSC1 and U373 cells stably expressing σ2-EGFP </w:t>
      </w:r>
      <w:proofErr w:type="gramStart"/>
      <w:r w:rsidRPr="00A7325F">
        <w:t>were cultured</w:t>
      </w:r>
      <w:proofErr w:type="gramEnd"/>
      <w:r w:rsidRPr="00A7325F">
        <w:t xml:space="preserve"> in DMEM (Life Technologies) containing penicillin/streptomycin and 10% fetal bovine serum (FBS). Gene-edited SUM159 cells </w:t>
      </w:r>
      <w:proofErr w:type="gramStart"/>
      <w:r w:rsidRPr="00A7325F">
        <w:t>were grown</w:t>
      </w:r>
      <w:proofErr w:type="gramEnd"/>
      <w:r w:rsidRPr="00A7325F">
        <w:t xml:space="preserve"> in F-12 medium containing 5% FBS and 1 </w:t>
      </w:r>
      <w:r w:rsidRPr="00A7325F">
        <w:lastRenderedPageBreak/>
        <w:t>µm/ml hydrocortisone (</w:t>
      </w:r>
      <w:proofErr w:type="spellStart"/>
      <w:r w:rsidRPr="00A7325F">
        <w:t>Aguet</w:t>
      </w:r>
      <w:proofErr w:type="spellEnd"/>
      <w:r w:rsidRPr="00A7325F">
        <w:t xml:space="preserve"> et al., 2016). Live cells and embryos are imaged using a Nikon Eclipse (TI-E) microscope equipped with a 100× objective lens (Nikon CFI Plan-</w:t>
      </w:r>
      <w:proofErr w:type="spellStart"/>
      <w:r w:rsidRPr="00A7325F">
        <w:t>Apochromat</w:t>
      </w:r>
      <w:proofErr w:type="spellEnd"/>
      <w:r w:rsidRPr="00A7325F">
        <w:t xml:space="preserve"> Lambda, NA 1.45), a CSU-W1 spinning disk confocal head (Yokogawa Electric Corporation) and an electron-multiplying charge-coupled device (EMCCD) camera (</w:t>
      </w:r>
      <w:proofErr w:type="spellStart"/>
      <w:r w:rsidRPr="00A7325F">
        <w:t>iXon</w:t>
      </w:r>
      <w:proofErr w:type="spellEnd"/>
      <w:r w:rsidRPr="00A7325F">
        <w:t xml:space="preserve"> DU897 Ultra; </w:t>
      </w:r>
      <w:proofErr w:type="spellStart"/>
      <w:r w:rsidRPr="00A7325F">
        <w:t>Andor</w:t>
      </w:r>
      <w:proofErr w:type="spellEnd"/>
      <w:r w:rsidRPr="00A7325F">
        <w:t xml:space="preserve"> Technology). Sample temperature and z-position are stabilized using a temperature controlled chamber and perfect focusing system (PFS), respectively. NIS Elements software </w:t>
      </w:r>
      <w:proofErr w:type="gramStart"/>
      <w:r w:rsidRPr="00A7325F">
        <w:t>is used</w:t>
      </w:r>
      <w:proofErr w:type="gramEnd"/>
      <w:r w:rsidRPr="00A7325F">
        <w:t xml:space="preserve"> for image acquisition. </w:t>
      </w:r>
    </w:p>
    <w:p w:rsidR="00A7325F" w:rsidRDefault="00A7325F" w:rsidP="00A7325F">
      <w:pPr>
        <w:ind w:firstLine="720"/>
      </w:pPr>
      <w:r w:rsidRPr="00A7325F">
        <w:t xml:space="preserve">Spreading cells </w:t>
      </w:r>
      <w:proofErr w:type="gramStart"/>
      <w:r w:rsidRPr="00A7325F">
        <w:t>were imaged</w:t>
      </w:r>
      <w:proofErr w:type="gramEnd"/>
      <w:r w:rsidRPr="00A7325F">
        <w:t xml:space="preserve"> on glass bottom dishes (Greiner Bio-One) directly after plating. The plating time prior to astrocyte migration experiments was 8–24 h. Live cell imaging is performed at 37°C ambient temperature within L15 (</w:t>
      </w:r>
      <w:proofErr w:type="spellStart"/>
      <w:r w:rsidRPr="00A7325F">
        <w:t>Thermo</w:t>
      </w:r>
      <w:proofErr w:type="spellEnd"/>
      <w:r w:rsidRPr="00A7325F">
        <w:t xml:space="preserve"> Fisher Scientific) supplemented with 10% FBS. Images </w:t>
      </w:r>
      <w:proofErr w:type="gramStart"/>
      <w:r w:rsidRPr="00A7325F">
        <w:t>were acquired</w:t>
      </w:r>
      <w:proofErr w:type="gramEnd"/>
      <w:r w:rsidRPr="00A7325F">
        <w:t xml:space="preserve"> at 0.25–0.5 Hz, and laser exposure lasted for 50–300 </w:t>
      </w:r>
      <w:proofErr w:type="spellStart"/>
      <w:r w:rsidRPr="00A7325F">
        <w:t>ms</w:t>
      </w:r>
      <w:proofErr w:type="spellEnd"/>
      <w:r w:rsidRPr="00A7325F">
        <w:t xml:space="preserve"> per frame. The final concentrations of MβCD and </w:t>
      </w:r>
      <w:proofErr w:type="spellStart"/>
      <w:r w:rsidRPr="00A7325F">
        <w:t>deoxycholic</w:t>
      </w:r>
      <w:proofErr w:type="spellEnd"/>
      <w:r w:rsidRPr="00A7325F">
        <w:t xml:space="preserve"> acid (Sigma-Aldrich) were 10 and 0.4 </w:t>
      </w:r>
      <w:proofErr w:type="spellStart"/>
      <w:r w:rsidRPr="00A7325F">
        <w:t>mM</w:t>
      </w:r>
      <w:proofErr w:type="spellEnd"/>
      <w:r w:rsidRPr="00A7325F">
        <w:t xml:space="preserve"> in serum-free L15, respectively. Hypotonic shock </w:t>
      </w:r>
      <w:proofErr w:type="gramStart"/>
      <w:r w:rsidRPr="00A7325F">
        <w:t>was performed</w:t>
      </w:r>
      <w:proofErr w:type="gramEnd"/>
      <w:r w:rsidRPr="00A7325F">
        <w:t xml:space="preserve"> using 1:5 dilution of the imaging medium using deionized water. In the figures and movies</w:t>
      </w:r>
      <w:r w:rsidR="003257E0">
        <w:t>,</w:t>
      </w:r>
      <w:r w:rsidRPr="00A7325F">
        <w:t xml:space="preserve"> fluorescence acquisitions </w:t>
      </w:r>
      <w:proofErr w:type="gramStart"/>
      <w:r w:rsidRPr="00A7325F">
        <w:t>are inverted</w:t>
      </w:r>
      <w:proofErr w:type="gramEnd"/>
      <w:r w:rsidRPr="00A7325F">
        <w:t xml:space="preserve"> to increase visibility.</w:t>
      </w:r>
    </w:p>
    <w:p w:rsidR="003257E0" w:rsidRDefault="003257E0" w:rsidP="00A7325F">
      <w:pPr>
        <w:ind w:firstLine="720"/>
      </w:pPr>
    </w:p>
    <w:p w:rsidR="00A7325F" w:rsidRDefault="00A7325F" w:rsidP="00A7325F">
      <w:pPr>
        <w:pStyle w:val="Heading3"/>
      </w:pPr>
      <w:bookmarkStart w:id="48" w:name="_Toc525222911"/>
      <w:r>
        <w:t xml:space="preserve">4.5.2 </w:t>
      </w:r>
      <w:r w:rsidRPr="00A7325F">
        <w:t>Fly strains and in vivo imaging</w:t>
      </w:r>
      <w:bookmarkEnd w:id="48"/>
    </w:p>
    <w:p w:rsidR="00A7325F" w:rsidRDefault="00A7325F" w:rsidP="00A7325F">
      <w:r w:rsidRPr="00A7325F">
        <w:t xml:space="preserve">We used the UAS/GAL4 system to monitor clathrin dynamics in Drosophila embryos. Arm-GAL4, CLC-GFP, and CD4-tdTom strains </w:t>
      </w:r>
      <w:proofErr w:type="gramStart"/>
      <w:r w:rsidRPr="00A7325F">
        <w:t>were provided</w:t>
      </w:r>
      <w:proofErr w:type="gramEnd"/>
      <w:r w:rsidRPr="00A7325F">
        <w:t xml:space="preserve"> by the Bloomington Drosophila Stock Center. </w:t>
      </w:r>
      <w:proofErr w:type="gramStart"/>
      <w:r w:rsidRPr="00A7325F">
        <w:t>srpHemo-GAL4</w:t>
      </w:r>
      <w:proofErr w:type="gramEnd"/>
      <w:r w:rsidRPr="00A7325F">
        <w:t xml:space="preserve"> was a gift from Norbert </w:t>
      </w:r>
      <w:proofErr w:type="spellStart"/>
      <w:r w:rsidRPr="00A7325F">
        <w:t>Perrimon</w:t>
      </w:r>
      <w:proofErr w:type="spellEnd"/>
      <w:r w:rsidRPr="00A7325F">
        <w:t xml:space="preserve"> (Harvard </w:t>
      </w:r>
      <w:r w:rsidRPr="00A7325F">
        <w:lastRenderedPageBreak/>
        <w:t xml:space="preserve">Medical School). Embryos </w:t>
      </w:r>
      <w:proofErr w:type="gramStart"/>
      <w:r w:rsidRPr="00A7325F">
        <w:t>were collected and aged for 11–13 h at 25°C.</w:t>
      </w:r>
      <w:proofErr w:type="gramEnd"/>
      <w:r w:rsidRPr="00A7325F">
        <w:t xml:space="preserve"> After </w:t>
      </w:r>
      <w:proofErr w:type="spellStart"/>
      <w:r w:rsidRPr="00A7325F">
        <w:t>dechorionation</w:t>
      </w:r>
      <w:proofErr w:type="spellEnd"/>
      <w:r w:rsidRPr="00A7325F">
        <w:t xml:space="preserve">, embryos </w:t>
      </w:r>
      <w:proofErr w:type="gramStart"/>
      <w:r w:rsidRPr="00A7325F">
        <w:t>were mounted on coverslips and immersed in halocarbon oil</w:t>
      </w:r>
      <w:proofErr w:type="gramEnd"/>
      <w:r w:rsidRPr="00A7325F">
        <w:t xml:space="preserve">. Clathrin dynamics at the dorsal and ventral surfaces </w:t>
      </w:r>
      <w:proofErr w:type="gramStart"/>
      <w:r w:rsidRPr="00A7325F">
        <w:t>were imaged</w:t>
      </w:r>
      <w:proofErr w:type="gramEnd"/>
      <w:r w:rsidRPr="00A7325F">
        <w:t xml:space="preserve"> at 22°C using 3D time-lapse acquisitions. In </w:t>
      </w:r>
      <w:proofErr w:type="spellStart"/>
      <w:r w:rsidRPr="00A7325F">
        <w:t>amnioserosa</w:t>
      </w:r>
      <w:proofErr w:type="spellEnd"/>
      <w:r w:rsidRPr="00A7325F">
        <w:t xml:space="preserve">, apical clathrin coats </w:t>
      </w:r>
      <w:proofErr w:type="gramStart"/>
      <w:r w:rsidRPr="00A7325F">
        <w:t xml:space="preserve">were </w:t>
      </w:r>
      <w:r w:rsidR="003257E0">
        <w:t>identified</w:t>
      </w:r>
      <w:proofErr w:type="gramEnd"/>
      <w:r w:rsidRPr="00A7325F">
        <w:t xml:space="preserve"> by filtering out the bright puncta corresponding to organelle-bound clathrin-coated structures as described earlier (Ferguson et al., 2016). In Figure </w:t>
      </w:r>
      <w:r w:rsidR="003257E0">
        <w:t>4.</w:t>
      </w:r>
      <w:r w:rsidRPr="00A7325F">
        <w:t>5</w:t>
      </w:r>
      <w:r w:rsidR="003257E0">
        <w:t xml:space="preserve"> </w:t>
      </w:r>
      <w:r w:rsidRPr="00A7325F">
        <w:t xml:space="preserve">A, maximum </w:t>
      </w:r>
      <w:proofErr w:type="spellStart"/>
      <w:r w:rsidRPr="00A7325F">
        <w:t>amnioserosa</w:t>
      </w:r>
      <w:proofErr w:type="spellEnd"/>
      <w:r w:rsidRPr="00A7325F">
        <w:t xml:space="preserve"> openings for the early- and late-stage embryos were 81.5 ± 13.0 and 28.2 ± 10.6 µm, respectively. </w:t>
      </w:r>
    </w:p>
    <w:p w:rsidR="00A9262D" w:rsidRDefault="00A7325F" w:rsidP="00A7325F">
      <w:pPr>
        <w:ind w:firstLine="720"/>
      </w:pPr>
      <w:r w:rsidRPr="00A7325F">
        <w:t xml:space="preserve">To analyze </w:t>
      </w:r>
      <w:proofErr w:type="spellStart"/>
      <w:r w:rsidRPr="00A7325F">
        <w:t>hemocyte</w:t>
      </w:r>
      <w:proofErr w:type="spellEnd"/>
      <w:r w:rsidRPr="00A7325F">
        <w:t xml:space="preserve"> images, clathrin coats </w:t>
      </w:r>
      <w:proofErr w:type="gramStart"/>
      <w:r w:rsidRPr="00A7325F">
        <w:t>were found</w:t>
      </w:r>
      <w:proofErr w:type="gramEnd"/>
      <w:r w:rsidRPr="00A7325F">
        <w:t xml:space="preserve"> using a simple threshold of the clathrin channel and localized using the center of intensity of the fluorescence signal (</w:t>
      </w:r>
      <w:proofErr w:type="spellStart"/>
      <w:r w:rsidRPr="00A7325F">
        <w:t>Kural</w:t>
      </w:r>
      <w:proofErr w:type="spellEnd"/>
      <w:r w:rsidRPr="00A7325F">
        <w:t xml:space="preserve"> et al., 2012). Similarly, the membrane </w:t>
      </w:r>
      <w:proofErr w:type="gramStart"/>
      <w:r w:rsidRPr="00A7325F">
        <w:t>was identified</w:t>
      </w:r>
      <w:proofErr w:type="gramEnd"/>
      <w:r w:rsidRPr="00A7325F">
        <w:t xml:space="preserve"> using a threshold on the CD4 channel.</w:t>
      </w:r>
      <w:r>
        <w:t xml:space="preserve"> </w:t>
      </w:r>
      <w:r w:rsidRPr="00A7325F">
        <w:t xml:space="preserve">Using the built-in MATLAB function, </w:t>
      </w:r>
      <w:proofErr w:type="spellStart"/>
      <w:r w:rsidRPr="00A7325F">
        <w:t>isosurface</w:t>
      </w:r>
      <w:proofErr w:type="spellEnd"/>
      <w:r w:rsidRPr="00A7325F">
        <w:t xml:space="preserve">, a triangular mesh of the membrane surface </w:t>
      </w:r>
      <w:proofErr w:type="gramStart"/>
      <w:r w:rsidRPr="00A7325F">
        <w:t>was generated</w:t>
      </w:r>
      <w:proofErr w:type="gramEnd"/>
      <w:r w:rsidRPr="00A7325F">
        <w:t xml:space="preserve">. Clathrin coats </w:t>
      </w:r>
      <w:proofErr w:type="gramStart"/>
      <w:r w:rsidRPr="00A7325F">
        <w:t>were defined</w:t>
      </w:r>
      <w:proofErr w:type="gramEnd"/>
      <w:r w:rsidRPr="00A7325F">
        <w:t xml:space="preserve"> to be endocytic if they were</w:t>
      </w:r>
      <w:r>
        <w:t xml:space="preserve"> &lt;</w:t>
      </w:r>
      <w:r w:rsidRPr="00A7325F">
        <w:t xml:space="preserve"> 320 nm from the nearest surface voxel. The spot density </w:t>
      </w:r>
      <w:proofErr w:type="gramStart"/>
      <w:r w:rsidRPr="00A7325F">
        <w:t>was determined</w:t>
      </w:r>
      <w:proofErr w:type="gramEnd"/>
      <w:r w:rsidRPr="00A7325F">
        <w:t xml:space="preserve"> by counting all endocytic coats around a spot within a 5-µm cube and then dividing that by the sum of the area from the triangulated mesh found within the cube. The distance map </w:t>
      </w:r>
      <w:proofErr w:type="gramStart"/>
      <w:r w:rsidRPr="00A7325F">
        <w:t>was generated</w:t>
      </w:r>
      <w:proofErr w:type="gramEnd"/>
      <w:r w:rsidRPr="00A7325F">
        <w:t xml:space="preserve"> by determining the average distance of the three closest endocytic clathrin spots for each pixel on the surface.</w:t>
      </w:r>
    </w:p>
    <w:p w:rsidR="003257E0" w:rsidRDefault="003257E0" w:rsidP="00A7325F">
      <w:pPr>
        <w:ind w:firstLine="720"/>
      </w:pPr>
    </w:p>
    <w:p w:rsidR="00A7325F" w:rsidRDefault="00A7325F" w:rsidP="00A7325F">
      <w:pPr>
        <w:pStyle w:val="Heading3"/>
      </w:pPr>
      <w:bookmarkStart w:id="49" w:name="_Toc525222912"/>
      <w:r>
        <w:lastRenderedPageBreak/>
        <w:t xml:space="preserve">4.5.3 </w:t>
      </w:r>
      <w:r w:rsidRPr="00A7325F">
        <w:t>Two-dimensional tracking of clathrin-coated structures</w:t>
      </w:r>
      <w:bookmarkEnd w:id="49"/>
    </w:p>
    <w:p w:rsidR="00A7325F" w:rsidRDefault="00A7325F" w:rsidP="00A7325F">
      <w:r w:rsidRPr="00A7325F">
        <w:t xml:space="preserve">We used </w:t>
      </w:r>
      <w:proofErr w:type="spellStart"/>
      <w:r w:rsidRPr="00A7325F">
        <w:t>cmeAnalysis</w:t>
      </w:r>
      <w:proofErr w:type="spellEnd"/>
      <w:r w:rsidRPr="00A7325F">
        <w:t xml:space="preserve"> software for 2D single particle tracking (</w:t>
      </w:r>
      <w:proofErr w:type="spellStart"/>
      <w:r w:rsidRPr="00A7325F">
        <w:t>Aguet</w:t>
      </w:r>
      <w:proofErr w:type="spellEnd"/>
      <w:r w:rsidRPr="00A7325F">
        <w:t xml:space="preserve"> et al., 2013). We used a previously developed trace rejection scheme to filter traces that do not follow a characteristic clathrin coat intensity profile (Ferguson et al., 2016). We used the traces that pass the rejection scheme in the calculation of lifetime distributions, growth rate distributions, initiation/dissolution densities and lifetime dipoles. </w:t>
      </w:r>
    </w:p>
    <w:p w:rsidR="00A7325F" w:rsidRDefault="00A7325F" w:rsidP="00A7325F">
      <w:pPr>
        <w:ind w:firstLine="720"/>
      </w:pPr>
      <w:r w:rsidRPr="00A7325F">
        <w:t xml:space="preserve">To determine the temporal evolution of the </w:t>
      </w:r>
      <w:proofErr w:type="gramStart"/>
      <w:r w:rsidRPr="00A7325F">
        <w:t>average clathrin coat lifetime</w:t>
      </w:r>
      <w:proofErr w:type="gramEnd"/>
      <w:r w:rsidRPr="00A7325F">
        <w:t>, for each frame of a movie, we added together the lifetime of each trace that exists in that frame and divided by the number of traces considered.</w:t>
      </w:r>
    </w:p>
    <w:p w:rsidR="003257E0" w:rsidRDefault="003257E0" w:rsidP="00A7325F">
      <w:pPr>
        <w:ind w:firstLine="720"/>
      </w:pPr>
    </w:p>
    <w:p w:rsidR="00A7325F" w:rsidRDefault="00A7325F" w:rsidP="00A7325F">
      <w:pPr>
        <w:pStyle w:val="Heading3"/>
      </w:pPr>
      <w:bookmarkStart w:id="50" w:name="_Toc525222913"/>
      <w:r>
        <w:t xml:space="preserve">4.5.4 </w:t>
      </w:r>
      <w:r w:rsidRPr="00A7325F">
        <w:t>Three-dimensional tracking of clathrin-coated structures</w:t>
      </w:r>
      <w:bookmarkEnd w:id="50"/>
    </w:p>
    <w:p w:rsidR="00A7325F" w:rsidRDefault="00A7325F" w:rsidP="00A7325F">
      <w:r w:rsidRPr="00A7325F">
        <w:t xml:space="preserve">We used the z-position information to distinguish the dorsal and ventral clathrin coats in cells (Figures </w:t>
      </w:r>
      <w:r w:rsidR="003257E0">
        <w:t>4.</w:t>
      </w:r>
      <w:r w:rsidRPr="00A7325F">
        <w:t>1</w:t>
      </w:r>
      <w:r w:rsidR="003257E0">
        <w:t xml:space="preserve"> </w:t>
      </w:r>
      <w:r w:rsidRPr="00A7325F">
        <w:t xml:space="preserve">C, </w:t>
      </w:r>
      <w:r w:rsidR="003257E0">
        <w:t>4.</w:t>
      </w:r>
      <w:r w:rsidRPr="00A7325F">
        <w:t>2</w:t>
      </w:r>
      <w:r w:rsidR="003257E0">
        <w:t xml:space="preserve"> </w:t>
      </w:r>
      <w:r w:rsidRPr="00A7325F">
        <w:t xml:space="preserve">G, and </w:t>
      </w:r>
      <w:r w:rsidR="003257E0">
        <w:t>4.</w:t>
      </w:r>
      <w:r w:rsidRPr="00A7325F">
        <w:t>4</w:t>
      </w:r>
      <w:r w:rsidR="003257E0">
        <w:t xml:space="preserve"> </w:t>
      </w:r>
      <w:r w:rsidRPr="00A7325F">
        <w:t xml:space="preserve">B). </w:t>
      </w:r>
      <w:proofErr w:type="spellStart"/>
      <w:proofErr w:type="gramStart"/>
      <w:r w:rsidRPr="00A7325F">
        <w:t>cmeAnalysis</w:t>
      </w:r>
      <w:proofErr w:type="spellEnd"/>
      <w:proofErr w:type="gramEnd"/>
      <w:r w:rsidRPr="00A7325F">
        <w:t xml:space="preserve"> software was used to analyze each z-plane of 3D time-lapse movies (followed by the trace rejection scheme detailed above). The resulting data were combined to link </w:t>
      </w:r>
      <w:proofErr w:type="gramStart"/>
      <w:r w:rsidRPr="00A7325F">
        <w:t>traces which</w:t>
      </w:r>
      <w:proofErr w:type="gramEnd"/>
      <w:r w:rsidRPr="00A7325F">
        <w:t xml:space="preserve"> occur at the same lateral position in two adjacent z-planes. Coincident traces had to remain within one pixel (160 nm) x–y distance for at least three frames. The resulting trace </w:t>
      </w:r>
      <w:proofErr w:type="gramStart"/>
      <w:r w:rsidRPr="00A7325F">
        <w:t>was assigned</w:t>
      </w:r>
      <w:proofErr w:type="gramEnd"/>
      <w:r w:rsidRPr="00A7325F">
        <w:t xml:space="preserve"> the maximum intensity value among all traces considered for combination. Axial positions </w:t>
      </w:r>
      <w:proofErr w:type="gramStart"/>
      <w:r w:rsidRPr="00A7325F">
        <w:t>were calculated</w:t>
      </w:r>
      <w:proofErr w:type="gramEnd"/>
      <w:r w:rsidRPr="00A7325F">
        <w:t xml:space="preserve"> using the intensity-weighted mean z-position of all traces considered. The algorithm for trace combination ran from the outermost z-planes to the innermost, alternating between the </w:t>
      </w:r>
      <w:r w:rsidRPr="00A7325F">
        <w:lastRenderedPageBreak/>
        <w:t xml:space="preserve">top and the bottom to ensure that there was no directional bias and all possible trace combinations </w:t>
      </w:r>
      <w:proofErr w:type="gramStart"/>
      <w:r w:rsidRPr="00A7325F">
        <w:t>were considered</w:t>
      </w:r>
      <w:proofErr w:type="gramEnd"/>
      <w:r w:rsidRPr="00A7325F">
        <w:t>.</w:t>
      </w:r>
    </w:p>
    <w:p w:rsidR="003257E0" w:rsidRDefault="003257E0" w:rsidP="00A7325F"/>
    <w:p w:rsidR="00A7325F" w:rsidRDefault="00A7325F" w:rsidP="00A7325F">
      <w:pPr>
        <w:pStyle w:val="Heading3"/>
      </w:pPr>
      <w:bookmarkStart w:id="51" w:name="_Toc525222914"/>
      <w:r>
        <w:t xml:space="preserve">4.5.5 </w:t>
      </w:r>
      <w:r w:rsidRPr="00A7325F">
        <w:t>Growth rate distributions</w:t>
      </w:r>
      <w:bookmarkEnd w:id="51"/>
    </w:p>
    <w:p w:rsidR="00A7325F" w:rsidRDefault="00A7325F" w:rsidP="00A7325F">
      <w:r w:rsidRPr="00A7325F">
        <w:t xml:space="preserve">Clathrin coat intensity traces </w:t>
      </w:r>
      <w:proofErr w:type="gramStart"/>
      <w:r w:rsidRPr="00A7325F">
        <w:t>were normalized</w:t>
      </w:r>
      <w:proofErr w:type="gramEnd"/>
      <w:r w:rsidRPr="00A7325F">
        <w:t xml:space="preserve"> by subtracting a global minimum and dividing by the resulting maximum. From this normalized trace, each 12-s interval was used in a </w:t>
      </w:r>
      <w:proofErr w:type="gramStart"/>
      <w:r w:rsidRPr="00A7325F">
        <w:t>least-squares</w:t>
      </w:r>
      <w:proofErr w:type="gramEnd"/>
      <w:r w:rsidRPr="00A7325F">
        <w:t xml:space="preserve"> fit to determine the growth rate of each interval. A trace had to be at least 12 s long to be included in the distribution. An arbitrary bin width (0.03) </w:t>
      </w:r>
      <w:proofErr w:type="gramStart"/>
      <w:r w:rsidRPr="00A7325F">
        <w:t>was found</w:t>
      </w:r>
      <w:proofErr w:type="gramEnd"/>
      <w:r w:rsidRPr="00A7325F">
        <w:t xml:space="preserve"> to delineate five distinct growth phases (fast dissolution, slow dissolution, plateau, slow formation, and fast formation) (Ferguson et al., 2016). </w:t>
      </w:r>
    </w:p>
    <w:p w:rsidR="00A7325F" w:rsidRDefault="00A7325F" w:rsidP="00A7325F">
      <w:pPr>
        <w:ind w:firstLine="720"/>
      </w:pPr>
      <w:r w:rsidRPr="00A7325F">
        <w:t xml:space="preserve">To determine the SD of the growth rates per frame, we generated a list of the intensity slope of each trace within that frame and took the SD of that list. When the data are sparse, we used the walking average of three adjacent frames. We used PFS to eliminate sample defocusing triggered by the squeezing procedure. We found that the adjustment of the PFS resulted in a single frame of artificial growth rate values due to abrupt changes in the </w:t>
      </w:r>
      <w:proofErr w:type="gramStart"/>
      <w:r w:rsidRPr="00A7325F">
        <w:t>clathrin coat fluorescence intensities</w:t>
      </w:r>
      <w:proofErr w:type="gramEnd"/>
      <w:r w:rsidRPr="00A7325F">
        <w:t xml:space="preserve">. Those frames </w:t>
      </w:r>
      <w:proofErr w:type="gramStart"/>
      <w:r w:rsidRPr="00A7325F">
        <w:t>are excluded</w:t>
      </w:r>
      <w:proofErr w:type="gramEnd"/>
      <w:r w:rsidRPr="00A7325F">
        <w:t xml:space="preserve"> from the analyses. </w:t>
      </w:r>
    </w:p>
    <w:p w:rsidR="00A7325F" w:rsidRDefault="00A7325F" w:rsidP="00A7325F">
      <w:pPr>
        <w:ind w:firstLine="720"/>
      </w:pPr>
      <w:r w:rsidRPr="00A7325F">
        <w:t xml:space="preserve">SD maps of </w:t>
      </w:r>
      <w:proofErr w:type="gramStart"/>
      <w:r w:rsidRPr="00A7325F">
        <w:t>clathrin coat growth rates</w:t>
      </w:r>
      <w:proofErr w:type="gramEnd"/>
      <w:r w:rsidRPr="00A7325F">
        <w:t xml:space="preserve"> in Figures </w:t>
      </w:r>
      <w:r w:rsidR="003257E0">
        <w:t>4.</w:t>
      </w:r>
      <w:r w:rsidRPr="00A7325F">
        <w:t xml:space="preserve">4 and </w:t>
      </w:r>
      <w:r w:rsidR="003257E0">
        <w:t>4.</w:t>
      </w:r>
      <w:r w:rsidRPr="00A7325F">
        <w:t>5 are made by, for each pixel within the cell, calculating the SD of all growth rates within 4.8 and 8 µm, respectively.</w:t>
      </w:r>
    </w:p>
    <w:p w:rsidR="00A7325F" w:rsidRDefault="00A7325F" w:rsidP="00A7325F">
      <w:pPr>
        <w:pStyle w:val="Heading3"/>
      </w:pPr>
      <w:bookmarkStart w:id="52" w:name="_Toc525222915"/>
      <w:r>
        <w:lastRenderedPageBreak/>
        <w:t xml:space="preserve">4.5.6 </w:t>
      </w:r>
      <w:r w:rsidRPr="00A7325F">
        <w:t>Lifetime maps and dipole vectors</w:t>
      </w:r>
      <w:bookmarkEnd w:id="52"/>
    </w:p>
    <w:p w:rsidR="00A7325F" w:rsidRDefault="00A7325F" w:rsidP="00A7325F">
      <w:r w:rsidRPr="00A7325F">
        <w:t xml:space="preserve">Lifetime maps in Figure </w:t>
      </w:r>
      <w:r w:rsidR="003257E0">
        <w:t>4.</w:t>
      </w:r>
      <w:r w:rsidRPr="00A7325F">
        <w:t>3 are made of a given frame by calculating the average lifetime of the three closest clathrin-coated structures for each pixel within the cell. Patches of</w:t>
      </w:r>
      <w:r>
        <w:t xml:space="preserve"> </w:t>
      </w:r>
      <w:r w:rsidRPr="00A7325F">
        <w:t>color are regions where the set of closest clathrin coats are the same, so color is an indication of local lifetime and the size of the patch is an indication of local clathrin coat d</w:t>
      </w:r>
      <w:r w:rsidR="003257E0">
        <w:t>ensity (larger patches indicate</w:t>
      </w:r>
      <w:r w:rsidRPr="00A7325F">
        <w:t xml:space="preserve"> lower density).</w:t>
      </w:r>
    </w:p>
    <w:p w:rsidR="00A7325F" w:rsidRDefault="00A7325F" w:rsidP="00A7325F">
      <w:r>
        <w:tab/>
      </w:r>
      <w:r w:rsidRPr="00A7325F">
        <w:t>Lifetime dipoles were calculated using the equation</w:t>
      </w:r>
      <w:proofErr w:type="gramStart"/>
      <w:r w:rsidR="003257E0">
        <w:t>:</w:t>
      </w:r>
      <w:r>
        <w:t xml:space="preserve"> </w:t>
      </w:r>
      <w:proofErr w:type="gramEnd"/>
      <m:oMath>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e>
        </m:nary>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A7325F">
        <w:t xml:space="preserve"> are the lifetime and the position of the ith</w:t>
      </w:r>
      <w:r>
        <w:t xml:space="preserve"> clathrin-coated structure and </w:t>
      </w:r>
      <m:oMath>
        <m:acc>
          <m:accPr>
            <m:chr m:val="̅"/>
            <m:ctrlPr>
              <w:rPr>
                <w:rFonts w:ascii="Cambria Math" w:hAnsi="Cambria Math"/>
                <w:i/>
              </w:rPr>
            </m:ctrlPr>
          </m:accPr>
          <m:e>
            <m:r>
              <w:rPr>
                <w:rFonts w:ascii="Cambria Math" w:hAnsi="Cambria Math"/>
              </w:rPr>
              <m:t>T</m:t>
            </m:r>
          </m:e>
        </m:acc>
      </m:oMath>
      <w:r w:rsidRPr="00A7325F">
        <w:t xml:space="preserve"> is the average lifetime of all clathrin-coated structures in the frame. Abortive clathrin coats with lifetimes less than 20 s, hotspots, and clathrin-coated plaques that do not disappear until the end of the acquisitions </w:t>
      </w:r>
      <w:proofErr w:type="gramStart"/>
      <w:r w:rsidRPr="00A7325F">
        <w:t>were excluded</w:t>
      </w:r>
      <w:proofErr w:type="gramEnd"/>
      <w:r w:rsidRPr="00A7325F">
        <w:t xml:space="preserve"> from the calculation of lifetime dipoles. In the randomization scheme used for the control analyses, the positions of clathrin-coated structures remained untouched to validate that the reciprocity between the lifetime dipole and cell displacement is due only to the spatial distribution of lifetimes within the cell.</w:t>
      </w:r>
    </w:p>
    <w:p w:rsidR="003257E0" w:rsidRDefault="003257E0" w:rsidP="00A7325F"/>
    <w:p w:rsidR="00A7325F" w:rsidRDefault="00A7325F" w:rsidP="00A7325F">
      <w:pPr>
        <w:pStyle w:val="Heading3"/>
      </w:pPr>
      <w:bookmarkStart w:id="53" w:name="_Toc525222916"/>
      <w:r>
        <w:t xml:space="preserve">4.5.7 </w:t>
      </w:r>
      <w:r w:rsidRPr="00A7325F">
        <w:t>Tether force measurements</w:t>
      </w:r>
      <w:bookmarkEnd w:id="53"/>
    </w:p>
    <w:p w:rsidR="00AD5F34" w:rsidRDefault="00A7325F" w:rsidP="00A7325F">
      <w:pPr>
        <w:sectPr w:rsidR="00AD5F34" w:rsidSect="00475CFB">
          <w:pgSz w:w="12240" w:h="15840"/>
          <w:pgMar w:top="1440" w:right="1440" w:bottom="1440" w:left="2160" w:header="720" w:footer="1584" w:gutter="0"/>
          <w:cols w:space="720"/>
          <w:docGrid w:linePitch="360"/>
        </w:sectPr>
      </w:pPr>
      <w:r w:rsidRPr="00A7325F">
        <w:t xml:space="preserve">We used optically trapped beads to quantify membrane tether forces. An optical tweezers system </w:t>
      </w:r>
      <w:proofErr w:type="gramStart"/>
      <w:r w:rsidRPr="00A7325F">
        <w:t>was built</w:t>
      </w:r>
      <w:proofErr w:type="gramEnd"/>
      <w:r w:rsidRPr="00A7325F">
        <w:t xml:space="preserve"> based on a previous design; however; only one of the two traps was used in this application (Bustamante et al., 2009). Polystyrene beads (1 µm; </w:t>
      </w:r>
      <w:proofErr w:type="spellStart"/>
      <w:r w:rsidRPr="00A7325F">
        <w:t>Spherotech</w:t>
      </w:r>
      <w:proofErr w:type="spellEnd"/>
      <w:r w:rsidRPr="00A7325F">
        <w:t xml:space="preserve">) </w:t>
      </w:r>
      <w:proofErr w:type="gramStart"/>
      <w:r w:rsidRPr="00A7325F">
        <w:t>were coated</w:t>
      </w:r>
      <w:proofErr w:type="gramEnd"/>
      <w:r w:rsidRPr="00A7325F">
        <w:t xml:space="preserve"> with fibronectin (Sigma-Aldrich) before the experiments. Cells </w:t>
      </w:r>
      <w:proofErr w:type="gramStart"/>
      <w:r w:rsidRPr="00A7325F">
        <w:t>were incubated</w:t>
      </w:r>
      <w:proofErr w:type="gramEnd"/>
      <w:r w:rsidRPr="00A7325F">
        <w:t xml:space="preserve"> for 10 min or 2 h before the experiments for measuring membrane tension at </w:t>
      </w:r>
      <w:r w:rsidRPr="00A7325F">
        <w:lastRenderedPageBreak/>
        <w:t>different stages of spreading. Membrane tension values (</w:t>
      </w:r>
      <w:r w:rsidRPr="001C0C1E">
        <w:rPr>
          <w:i/>
        </w:rPr>
        <w:t>T</w:t>
      </w:r>
      <w:r w:rsidRPr="00A7325F">
        <w:t xml:space="preserve">) are calculated </w:t>
      </w:r>
      <w:proofErr w:type="gramStart"/>
      <w:r w:rsidRPr="00A7325F">
        <w:t xml:space="preserve">using </w:t>
      </w:r>
      <w:proofErr w:type="gramEnd"/>
      <m:oMath>
        <m:r>
          <w:rPr>
            <w:rFonts w:ascii="Cambria Math" w:hAnsi="Cambria Math"/>
          </w:rPr>
          <m:t>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num>
          <m:den>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B</m:t>
            </m:r>
          </m:den>
        </m:f>
      </m:oMath>
      <w:r w:rsidRPr="00A7325F">
        <w:t xml:space="preserve">, where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7325F">
        <w:t xml:space="preserve"> is the measured membrane tether forces and </w:t>
      </w:r>
      <w:r w:rsidR="001C0C1E" w:rsidRPr="001C0C1E">
        <w:rPr>
          <w:i/>
        </w:rPr>
        <w:t>B</w:t>
      </w:r>
      <w:r w:rsidRPr="00A7325F">
        <w:t xml:space="preserve"> is the bending modulus of the plasma membrane, and the value is assumed to be 0.27 </w:t>
      </w:r>
      <w:proofErr w:type="spellStart"/>
      <w:r w:rsidRPr="00A7325F">
        <w:t>pN</w:t>
      </w:r>
      <w:proofErr w:type="spellEnd"/>
      <w:r w:rsidRPr="00A7325F">
        <w:t xml:space="preserve"> µm (</w:t>
      </w:r>
      <w:proofErr w:type="spellStart"/>
      <w:r w:rsidRPr="00A7325F">
        <w:t>Hochmuth</w:t>
      </w:r>
      <w:proofErr w:type="spellEnd"/>
      <w:r w:rsidRPr="00A7325F">
        <w:t xml:space="preserve"> et al., 1996).</w:t>
      </w:r>
    </w:p>
    <w:p w:rsidR="00AD5F34" w:rsidRDefault="008777D0" w:rsidP="00393EBC">
      <w:pPr>
        <w:pStyle w:val="Heading1"/>
      </w:pPr>
      <w:bookmarkStart w:id="54" w:name="_Toc525222917"/>
      <w:r w:rsidRPr="0023277F">
        <w:rPr>
          <w:i/>
        </w:rPr>
        <w:lastRenderedPageBreak/>
        <w:t>In Vitro</w:t>
      </w:r>
      <w:r>
        <w:t xml:space="preserve"> Characterization of CALM recruitment to clathrin coated structures</w:t>
      </w:r>
      <w:bookmarkEnd w:id="54"/>
    </w:p>
    <w:p w:rsidR="00994F77" w:rsidRDefault="00F42D95" w:rsidP="00B40653">
      <w:r>
        <w:t>Derived</w:t>
      </w:r>
      <w:r w:rsidR="00B40653">
        <w:t xml:space="preserve"> from a manuscript in preparation</w:t>
      </w:r>
      <w:r>
        <w:t xml:space="preserve"> by:</w:t>
      </w:r>
      <w:r w:rsidR="00B40653">
        <w:t xml:space="preserve"> Huber, S.</w:t>
      </w:r>
      <w:proofErr w:type="gramStart"/>
      <w:r w:rsidR="00B40653">
        <w:t>,  Smith</w:t>
      </w:r>
      <w:proofErr w:type="gramEnd"/>
      <w:r w:rsidR="00B40653">
        <w:t xml:space="preserve">, A., </w:t>
      </w:r>
      <w:proofErr w:type="spellStart"/>
      <w:r w:rsidR="00B40653">
        <w:t>Kural</w:t>
      </w:r>
      <w:proofErr w:type="spellEnd"/>
      <w:r w:rsidR="00B40653">
        <w:t xml:space="preserve">, C., and </w:t>
      </w:r>
      <w:proofErr w:type="spellStart"/>
      <w:r w:rsidR="00B40653">
        <w:t>Cocucci</w:t>
      </w:r>
      <w:proofErr w:type="spellEnd"/>
      <w:r w:rsidR="00B40653">
        <w:t>, E.</w:t>
      </w:r>
    </w:p>
    <w:p w:rsidR="005F3489" w:rsidRPr="00B40653" w:rsidRDefault="00B40653" w:rsidP="005F3489">
      <w:pPr>
        <w:rPr>
          <w:i/>
        </w:rPr>
      </w:pPr>
      <w:r>
        <w:rPr>
          <w:i/>
        </w:rPr>
        <w:t>In this chapter, my contributions were all experiments and analyses except gene editing of the cells and the quantification thereof with western blot.</w:t>
      </w:r>
    </w:p>
    <w:p w:rsidR="006C5560" w:rsidRDefault="006C5560" w:rsidP="006C5560">
      <w:pPr>
        <w:pStyle w:val="Heading2"/>
      </w:pPr>
      <w:bookmarkStart w:id="55" w:name="_Toc525222918"/>
      <w:r>
        <w:t>5.1 Abstract</w:t>
      </w:r>
      <w:bookmarkEnd w:id="55"/>
    </w:p>
    <w:p w:rsidR="00974B4D" w:rsidRPr="00974B4D" w:rsidRDefault="00974B4D" w:rsidP="00974B4D">
      <w:r>
        <w:t>We characterize</w:t>
      </w:r>
      <w:r w:rsidR="00517BCA">
        <w:t>d</w:t>
      </w:r>
      <w:r>
        <w:t xml:space="preserve"> the dynamics of CALM recruitment to clathrin-coated structures in gene-ed</w:t>
      </w:r>
      <w:r w:rsidR="00517BCA">
        <w:t>ited SUM CALM-</w:t>
      </w:r>
      <w:proofErr w:type="spellStart"/>
      <w:r w:rsidR="00517BCA">
        <w:t>eGFP</w:t>
      </w:r>
      <w:proofErr w:type="spellEnd"/>
      <w:r w:rsidR="00517BCA">
        <w:t xml:space="preserve"> cells.  We fou</w:t>
      </w:r>
      <w:r>
        <w:t xml:space="preserve">nd that CALM </w:t>
      </w:r>
      <w:proofErr w:type="gramStart"/>
      <w:r>
        <w:t>is recruited</w:t>
      </w:r>
      <w:proofErr w:type="gramEnd"/>
      <w:r>
        <w:t xml:space="preserve"> to pits in similar numbers to that of AP2, but with less variabil</w:t>
      </w:r>
      <w:r w:rsidR="00517BCA">
        <w:t>ity from pit to pit.  We also fou</w:t>
      </w:r>
      <w:r>
        <w:t xml:space="preserve">nd that cells with </w:t>
      </w:r>
      <w:r w:rsidR="0023277F">
        <w:t xml:space="preserve">60% reduced </w:t>
      </w:r>
      <w:r>
        <w:t xml:space="preserve">CALM expression function </w:t>
      </w:r>
      <w:r w:rsidR="0023277F">
        <w:t xml:space="preserve">essentially </w:t>
      </w:r>
      <w:r>
        <w:t>normally in isotonic conditions, but struggle to internalize vesicles in hypotonic conditions</w:t>
      </w:r>
      <w:r w:rsidR="00517BCA">
        <w:t xml:space="preserve"> when membrane tension is elevated</w:t>
      </w:r>
      <w:r>
        <w:t xml:space="preserve">.  Lastly, we compare the super-resolved localization of CALM to that of AP2 </w:t>
      </w:r>
      <w:r w:rsidR="00517BCA">
        <w:t xml:space="preserve">using TIRF-SIM </w:t>
      </w:r>
      <w:r>
        <w:t>and find that CALM localizes to small puncta within larger AP2-coated structures.</w:t>
      </w:r>
    </w:p>
    <w:p w:rsidR="00F42D95" w:rsidRPr="00F42D95" w:rsidRDefault="00F42D95" w:rsidP="00F42D95"/>
    <w:p w:rsidR="006C5560" w:rsidRDefault="006C5560" w:rsidP="006C5560">
      <w:pPr>
        <w:pStyle w:val="Heading2"/>
      </w:pPr>
      <w:bookmarkStart w:id="56" w:name="_Toc525222919"/>
      <w:r>
        <w:lastRenderedPageBreak/>
        <w:t>5.2 Introduction</w:t>
      </w:r>
      <w:bookmarkEnd w:id="56"/>
    </w:p>
    <w:p w:rsidR="00340F2F" w:rsidRDefault="004C7612" w:rsidP="004373E0">
      <w:r>
        <w:t>Clat</w:t>
      </w:r>
      <w:r w:rsidR="009B03A9">
        <w:t>hrin-mediated endocytosis (CME)</w:t>
      </w:r>
      <w:r>
        <w:t xml:space="preserve"> is an essential process in all ma</w:t>
      </w:r>
      <w:r w:rsidR="00502816">
        <w:t>mmalian cells that is responsible for the uptake of extracellular proteins and receptors (Conner</w:t>
      </w:r>
      <w:r w:rsidR="002C5A95">
        <w:t xml:space="preserve"> and </w:t>
      </w:r>
      <w:proofErr w:type="spellStart"/>
      <w:r w:rsidR="002C5A95">
        <w:t>Schmid</w:t>
      </w:r>
      <w:proofErr w:type="spellEnd"/>
      <w:r w:rsidR="004349FC">
        <w:t>,</w:t>
      </w:r>
      <w:r w:rsidR="00502816">
        <w:t xml:space="preserve"> 2003).</w:t>
      </w:r>
      <w:r>
        <w:t xml:space="preserve"> </w:t>
      </w:r>
      <w:r w:rsidR="004373E0">
        <w:t xml:space="preserve">  </w:t>
      </w:r>
      <w:r w:rsidR="00FD0817">
        <w:t xml:space="preserve">The most prevalent protein </w:t>
      </w:r>
      <w:r w:rsidR="005D7445">
        <w:t xml:space="preserve">in CME </w:t>
      </w:r>
      <w:r w:rsidR="00FD0817">
        <w:t>and namesake for the process, clathrin, can self-assemble into a round cage (</w:t>
      </w:r>
      <w:r w:rsidR="00B21755">
        <w:t>Crowther</w:t>
      </w:r>
      <w:r w:rsidR="002C5A95">
        <w:t xml:space="preserve"> et al.</w:t>
      </w:r>
      <w:r w:rsidR="00B21755">
        <w:t>, 1975</w:t>
      </w:r>
      <w:r w:rsidR="00FD0817">
        <w:t xml:space="preserve">). This provides </w:t>
      </w:r>
      <w:r w:rsidR="005D7445">
        <w:t xml:space="preserve">some of the </w:t>
      </w:r>
      <w:r w:rsidR="00FD0817">
        <w:t>energy</w:t>
      </w:r>
      <w:r w:rsidR="00340F2F">
        <w:t xml:space="preserve"> necessary to bend the initially flat plasma membrane into a round clathrin-coated pit (CCP), which can then pinch off from the surrounding membrane.  However, clathrin by itself cannot bind to the membrane</w:t>
      </w:r>
      <w:r w:rsidR="004920A1">
        <w:t>, so</w:t>
      </w:r>
      <w:r w:rsidR="00B440E9">
        <w:t xml:space="preserve"> it can</w:t>
      </w:r>
      <w:r w:rsidR="004920A1">
        <w:t xml:space="preserve"> only form empty cages </w:t>
      </w:r>
      <w:r w:rsidR="004373E0">
        <w:t>in the absence of accessory proteins</w:t>
      </w:r>
      <w:r w:rsidR="00340F2F">
        <w:t>.</w:t>
      </w:r>
    </w:p>
    <w:p w:rsidR="00154F50" w:rsidRDefault="00502816" w:rsidP="00FD0817">
      <w:pPr>
        <w:ind w:firstLine="720"/>
      </w:pPr>
      <w:r>
        <w:t xml:space="preserve">Aside from clathrin, the two most prevalent </w:t>
      </w:r>
      <w:r w:rsidR="00340F2F">
        <w:t xml:space="preserve">CME </w:t>
      </w:r>
      <w:r>
        <w:t>proteins, AP2 and CALM,</w:t>
      </w:r>
      <w:r w:rsidR="00FD0817">
        <w:t xml:space="preserve"> can simultaneously bind to clathrin and membrane lipids, which allows them to act as clathrin-membrane adaptors (</w:t>
      </w:r>
      <w:proofErr w:type="spellStart"/>
      <w:r w:rsidR="00F57F9B">
        <w:t>Borner</w:t>
      </w:r>
      <w:proofErr w:type="spellEnd"/>
      <w:r w:rsidR="00F57F9B">
        <w:t xml:space="preserve"> et al. 2012; </w:t>
      </w:r>
      <w:proofErr w:type="spellStart"/>
      <w:r w:rsidR="00C92E77">
        <w:t>Popova</w:t>
      </w:r>
      <w:proofErr w:type="spellEnd"/>
      <w:r w:rsidR="00C92E77">
        <w:t xml:space="preserve"> et al., 2013</w:t>
      </w:r>
      <w:r w:rsidR="00FD0817">
        <w:t xml:space="preserve">). </w:t>
      </w:r>
      <w:r w:rsidR="004920A1">
        <w:t xml:space="preserve">Using overexpression of clathrin-GFP and AP2-GFP, the recruitment dynamics of clathrin and AP2 were studied </w:t>
      </w:r>
      <w:r w:rsidR="003746E7">
        <w:rPr>
          <w:i/>
        </w:rPr>
        <w:t>in vitr</w:t>
      </w:r>
      <w:r w:rsidR="004920A1" w:rsidRPr="004920A1">
        <w:rPr>
          <w:i/>
        </w:rPr>
        <w:t xml:space="preserve">o </w:t>
      </w:r>
      <w:r w:rsidR="004920A1">
        <w:t xml:space="preserve">as early as 1999 </w:t>
      </w:r>
      <w:r w:rsidR="00137B6B">
        <w:t>and 2003</w:t>
      </w:r>
      <w:r w:rsidR="004349FC">
        <w:t>, respectively (</w:t>
      </w:r>
      <w:proofErr w:type="spellStart"/>
      <w:r w:rsidR="004920A1">
        <w:t>Gaidarov</w:t>
      </w:r>
      <w:proofErr w:type="spellEnd"/>
      <w:r w:rsidR="002C5A95">
        <w:t xml:space="preserve"> et al.</w:t>
      </w:r>
      <w:r w:rsidR="004349FC">
        <w:t>, 1999;</w:t>
      </w:r>
      <w:r w:rsidR="004920A1">
        <w:t xml:space="preserve"> </w:t>
      </w:r>
      <w:r w:rsidR="00137B6B">
        <w:t>Wu</w:t>
      </w:r>
      <w:r w:rsidR="002C5A95">
        <w:t xml:space="preserve"> et al.</w:t>
      </w:r>
      <w:r w:rsidR="00137B6B">
        <w:t>, 2003</w:t>
      </w:r>
      <w:r w:rsidR="004920A1">
        <w:t xml:space="preserve">).  Unfortunately, overexpression of CALM inhibits CME by sequestration of clathrin, so CALM </w:t>
      </w:r>
      <w:proofErr w:type="gramStart"/>
      <w:r w:rsidR="004920A1">
        <w:t xml:space="preserve">could not </w:t>
      </w:r>
      <w:r w:rsidR="004349FC">
        <w:t>be studied</w:t>
      </w:r>
      <w:proofErr w:type="gramEnd"/>
      <w:r w:rsidR="004349FC">
        <w:t xml:space="preserve"> in the same way (</w:t>
      </w:r>
      <w:proofErr w:type="spellStart"/>
      <w:r w:rsidR="004920A1">
        <w:t>Tebar</w:t>
      </w:r>
      <w:proofErr w:type="spellEnd"/>
      <w:r w:rsidR="002C5A95">
        <w:t xml:space="preserve"> et al.</w:t>
      </w:r>
      <w:r w:rsidR="004349FC">
        <w:t>, 1999</w:t>
      </w:r>
      <w:r w:rsidR="004920A1">
        <w:t>).</w:t>
      </w:r>
      <w:r w:rsidR="00154F50">
        <w:t xml:space="preserve">  </w:t>
      </w:r>
    </w:p>
    <w:p w:rsidR="00AE274A" w:rsidRDefault="009E1EAE" w:rsidP="00FD0817">
      <w:pPr>
        <w:ind w:firstLine="720"/>
      </w:pPr>
      <w:r>
        <w:t>Despite this problem, CALM could be still be studied by indirect means</w:t>
      </w:r>
      <w:r w:rsidR="00EE271D">
        <w:t xml:space="preserve"> such as depletion experiments</w:t>
      </w:r>
      <w:r>
        <w:t>.</w:t>
      </w:r>
      <w:r w:rsidR="005214AF">
        <w:t xml:space="preserve">  CALM depletion results in larger, more irregular clathrin-coated structures (</w:t>
      </w:r>
      <w:proofErr w:type="spellStart"/>
      <w:r w:rsidR="005214AF">
        <w:t>Meyerholz</w:t>
      </w:r>
      <w:proofErr w:type="spellEnd"/>
      <w:r w:rsidR="005214AF">
        <w:t xml:space="preserve"> et al., 2005), as well as </w:t>
      </w:r>
      <w:r w:rsidR="00B440E9">
        <w:t>an increase in</w:t>
      </w:r>
      <w:r w:rsidR="005214AF">
        <w:t xml:space="preserve"> abortive </w:t>
      </w:r>
      <w:r w:rsidR="00EE271D">
        <w:t xml:space="preserve">clathrin </w:t>
      </w:r>
      <w:r w:rsidR="005214AF">
        <w:t>structures and longer lifetimes of produ</w:t>
      </w:r>
      <w:r w:rsidR="006E2CC0">
        <w:t>ctive pits (</w:t>
      </w:r>
      <w:proofErr w:type="spellStart"/>
      <w:r w:rsidR="006E2CC0">
        <w:t>Mettlin</w:t>
      </w:r>
      <w:proofErr w:type="spellEnd"/>
      <w:r w:rsidR="006E2CC0">
        <w:t xml:space="preserve"> et al., 2009</w:t>
      </w:r>
      <w:r w:rsidR="005214AF">
        <w:t xml:space="preserve">).  CALM-depleted mice </w:t>
      </w:r>
      <w:proofErr w:type="gramStart"/>
      <w:r w:rsidR="005214AF">
        <w:t xml:space="preserve">are </w:t>
      </w:r>
      <w:r w:rsidR="005214AF">
        <w:lastRenderedPageBreak/>
        <w:t>dwarfed</w:t>
      </w:r>
      <w:proofErr w:type="gramEnd"/>
      <w:r w:rsidR="005214AF">
        <w:t xml:space="preserve"> in size and have </w:t>
      </w:r>
      <w:r w:rsidR="00EE271D">
        <w:t>severe</w:t>
      </w:r>
      <w:r w:rsidR="005214AF">
        <w:t xml:space="preserve"> anemia (Suzuki et al., 2012).</w:t>
      </w:r>
      <w:r w:rsidR="00EE271D">
        <w:t xml:space="preserve">  Additionally, abnormal CALM has been linked to Alzheimer’s disease (Harold et al., 2010)</w:t>
      </w:r>
      <w:r w:rsidR="00364075">
        <w:t xml:space="preserve">, and CALM was shown to partially suppress </w:t>
      </w:r>
      <w:r w:rsidR="00364075">
        <w:t>amyloid beta peptide</w:t>
      </w:r>
      <w:r w:rsidR="00364075">
        <w:t xml:space="preserve"> toxicity in yeast (</w:t>
      </w:r>
      <w:proofErr w:type="spellStart"/>
      <w:r w:rsidR="00364075">
        <w:t>Treusch</w:t>
      </w:r>
      <w:proofErr w:type="spellEnd"/>
      <w:r w:rsidR="00364075">
        <w:t xml:space="preserve"> et al., 2011)</w:t>
      </w:r>
      <w:r w:rsidR="00EE271D">
        <w:t>.</w:t>
      </w:r>
    </w:p>
    <w:p w:rsidR="00F42D95" w:rsidRDefault="00EE271D" w:rsidP="00FD0817">
      <w:pPr>
        <w:ind w:firstLine="720"/>
      </w:pPr>
      <w:r>
        <w:t>Only recently have</w:t>
      </w:r>
      <w:r w:rsidR="00154F50">
        <w:t xml:space="preserve"> CALM recruitment dynamics </w:t>
      </w:r>
      <w:r>
        <w:t xml:space="preserve">been </w:t>
      </w:r>
      <w:r w:rsidR="00154F50">
        <w:t xml:space="preserve">studied </w:t>
      </w:r>
      <w:r w:rsidR="00B66178">
        <w:rPr>
          <w:i/>
        </w:rPr>
        <w:t xml:space="preserve">in vitro </w:t>
      </w:r>
      <w:r w:rsidR="00154F50">
        <w:t>(Miller</w:t>
      </w:r>
      <w:r w:rsidR="002C5A95">
        <w:t xml:space="preserve"> et al.</w:t>
      </w:r>
      <w:r w:rsidR="004349FC">
        <w:t>, 2015</w:t>
      </w:r>
      <w:r w:rsidR="00154F50">
        <w:t xml:space="preserve">).  In that study, it </w:t>
      </w:r>
      <w:proofErr w:type="gramStart"/>
      <w:r w:rsidR="00154F50">
        <w:t>was found</w:t>
      </w:r>
      <w:proofErr w:type="gramEnd"/>
      <w:r w:rsidR="00154F50">
        <w:t xml:space="preserve"> that CALM functions in curvature generation as a cu</w:t>
      </w:r>
      <w:r w:rsidR="002C5A95">
        <w:t>r</w:t>
      </w:r>
      <w:r w:rsidR="00154F50">
        <w:t xml:space="preserve">vature sensor and inducer.  </w:t>
      </w:r>
      <w:r w:rsidR="00E14049">
        <w:t xml:space="preserve">Along with their important biochemical characterization of CALM, </w:t>
      </w:r>
      <w:r w:rsidR="002C5A95">
        <w:t>Miller et</w:t>
      </w:r>
      <w:r w:rsidR="00154F50">
        <w:t xml:space="preserve"> al. also </w:t>
      </w:r>
      <w:r w:rsidR="00E14049">
        <w:t xml:space="preserve">briefly </w:t>
      </w:r>
      <w:r w:rsidR="00154F50">
        <w:t xml:space="preserve">described the </w:t>
      </w:r>
      <w:r w:rsidR="00E14049">
        <w:rPr>
          <w:i/>
        </w:rPr>
        <w:t>i</w:t>
      </w:r>
      <w:r w:rsidR="003746E7">
        <w:rPr>
          <w:i/>
        </w:rPr>
        <w:t>n vitr</w:t>
      </w:r>
      <w:r w:rsidR="00154F50">
        <w:rPr>
          <w:i/>
        </w:rPr>
        <w:t>o</w:t>
      </w:r>
      <w:r w:rsidR="00154F50">
        <w:t xml:space="preserve"> recruitment o</w:t>
      </w:r>
      <w:r w:rsidR="00E14049">
        <w:t xml:space="preserve">f CALM, and found that it followed AP2 recruitment very closely </w:t>
      </w:r>
      <w:r w:rsidR="005D7445">
        <w:t>except during a short window</w:t>
      </w:r>
      <w:r w:rsidR="00E14049">
        <w:t xml:space="preserve"> </w:t>
      </w:r>
      <w:r w:rsidR="005D7445">
        <w:t>shortly before scission</w:t>
      </w:r>
      <w:r w:rsidR="009028DB">
        <w:t>.</w:t>
      </w:r>
      <w:r w:rsidR="002C28E9">
        <w:t xml:space="preserve">  </w:t>
      </w:r>
      <w:r w:rsidR="0023277F">
        <w:t xml:space="preserve">In another recent </w:t>
      </w:r>
      <w:r w:rsidR="0023277F">
        <w:rPr>
          <w:i/>
        </w:rPr>
        <w:t>in vitro</w:t>
      </w:r>
      <w:r w:rsidR="0023277F">
        <w:t xml:space="preserve"> </w:t>
      </w:r>
      <w:proofErr w:type="spellStart"/>
      <w:r w:rsidR="0023277F">
        <w:t>strudy</w:t>
      </w:r>
      <w:proofErr w:type="spellEnd"/>
      <w:r w:rsidR="009E1EAE">
        <w:t xml:space="preserve">, it </w:t>
      </w:r>
      <w:proofErr w:type="gramStart"/>
      <w:r w:rsidR="009E1EAE">
        <w:t>was found</w:t>
      </w:r>
      <w:proofErr w:type="gramEnd"/>
      <w:r w:rsidR="009E1EAE">
        <w:t xml:space="preserve"> that CALM intensity profiles more closely correlate with curvature appearance in pits than that of AP2 or clathrin (Scott et al., 2018).</w:t>
      </w:r>
    </w:p>
    <w:p w:rsidR="004920A1" w:rsidRPr="004920A1" w:rsidRDefault="004920A1" w:rsidP="002C28E9">
      <w:pPr>
        <w:ind w:firstLine="720"/>
      </w:pPr>
      <w:r>
        <w:t xml:space="preserve">In this study, we </w:t>
      </w:r>
      <w:r w:rsidR="00154F50">
        <w:t xml:space="preserve">seek to </w:t>
      </w:r>
      <w:r w:rsidR="00E14049">
        <w:t>further test</w:t>
      </w:r>
      <w:r>
        <w:t xml:space="preserve"> the </w:t>
      </w:r>
      <w:r w:rsidR="003746E7">
        <w:rPr>
          <w:i/>
        </w:rPr>
        <w:t>in vitr</w:t>
      </w:r>
      <w:r>
        <w:rPr>
          <w:i/>
        </w:rPr>
        <w:t>o</w:t>
      </w:r>
      <w:r>
        <w:t xml:space="preserve"> recruitment dynamics of CALM to clathrin-coated</w:t>
      </w:r>
      <w:r w:rsidR="00154F50">
        <w:t xml:space="preserve"> structures using a cell line that we (?) gene-edited to express CALM-</w:t>
      </w:r>
      <w:proofErr w:type="spellStart"/>
      <w:r w:rsidR="00154F50">
        <w:t>eGFP</w:t>
      </w:r>
      <w:proofErr w:type="spellEnd"/>
      <w:r w:rsidR="00154F50">
        <w:t xml:space="preserve"> at endogenous levels</w:t>
      </w:r>
      <w:r w:rsidR="00B440E9">
        <w:t>,</w:t>
      </w:r>
      <w:r w:rsidR="00093C89">
        <w:t xml:space="preserve"> thereby avoiding the problems associated with CALM overexpression</w:t>
      </w:r>
      <w:r w:rsidR="00154F50">
        <w:t>.</w:t>
      </w:r>
    </w:p>
    <w:p w:rsidR="004920A1" w:rsidRPr="00F42D95" w:rsidRDefault="004920A1" w:rsidP="00FD0817">
      <w:pPr>
        <w:ind w:firstLine="720"/>
      </w:pPr>
    </w:p>
    <w:p w:rsidR="006C5560" w:rsidRDefault="006C5560" w:rsidP="006C5560">
      <w:pPr>
        <w:pStyle w:val="Heading2"/>
      </w:pPr>
      <w:bookmarkStart w:id="57" w:name="_Toc525222920"/>
      <w:r>
        <w:t>5.3 Results</w:t>
      </w:r>
      <w:bookmarkEnd w:id="57"/>
    </w:p>
    <w:p w:rsidR="009028DB" w:rsidRPr="009028DB" w:rsidRDefault="009028DB" w:rsidP="009028DB">
      <w:r>
        <w:t>Stuff about making</w:t>
      </w:r>
      <w:r w:rsidR="005F6F06">
        <w:t xml:space="preserve"> the cells (Ask </w:t>
      </w:r>
      <w:proofErr w:type="spellStart"/>
      <w:r w:rsidR="005F6F06">
        <w:t>Ema</w:t>
      </w:r>
      <w:proofErr w:type="spellEnd"/>
      <w:r>
        <w:t>)</w:t>
      </w:r>
    </w:p>
    <w:p w:rsidR="007161B0" w:rsidRDefault="007161B0" w:rsidP="007161B0">
      <w:pPr>
        <w:pStyle w:val="Heading3"/>
      </w:pPr>
      <w:bookmarkStart w:id="58" w:name="_Toc525222921"/>
      <w:r>
        <w:t xml:space="preserve">5.3.1 Characterization of </w:t>
      </w:r>
      <w:r w:rsidR="003A2019">
        <w:t xml:space="preserve">the numbers of </w:t>
      </w:r>
      <w:r>
        <w:t>protein</w:t>
      </w:r>
      <w:r w:rsidR="003A2019">
        <w:t>s</w:t>
      </w:r>
      <w:r>
        <w:t xml:space="preserve"> recrui</w:t>
      </w:r>
      <w:bookmarkEnd w:id="58"/>
      <w:r w:rsidR="003A2019">
        <w:t>ted to clathrin-coated pits</w:t>
      </w:r>
    </w:p>
    <w:p w:rsidR="00071C87" w:rsidRDefault="00071C87" w:rsidP="00071C87">
      <w:r>
        <w:t>The first quantity we wished to characterize in these cells was the number of each protein recruited to pits by the time of scission.</w:t>
      </w:r>
      <w:r w:rsidR="00C772B8">
        <w:t xml:space="preserve">  </w:t>
      </w:r>
      <w:r w:rsidR="00B00F13">
        <w:t xml:space="preserve">To convert intensity values to </w:t>
      </w:r>
      <w:r w:rsidR="005F6F06">
        <w:t xml:space="preserve">absolute </w:t>
      </w:r>
      <w:r w:rsidR="00B00F13">
        <w:t xml:space="preserve">numbers </w:t>
      </w:r>
      <w:r w:rsidR="00B00F13">
        <w:lastRenderedPageBreak/>
        <w:t xml:space="preserve">of proteins we calculated the approximate substitution ratio through western blot and the intensity of single </w:t>
      </w:r>
      <w:proofErr w:type="spellStart"/>
      <w:r w:rsidR="00B00F13">
        <w:t>eGFPs</w:t>
      </w:r>
      <w:proofErr w:type="spellEnd"/>
      <w:r w:rsidR="007F5B7D">
        <w:t xml:space="preserve"> through </w:t>
      </w:r>
      <w:proofErr w:type="spellStart"/>
      <w:r w:rsidR="007F5B7D">
        <w:t>photobleaching</w:t>
      </w:r>
      <w:proofErr w:type="spellEnd"/>
      <w:r w:rsidR="007F5B7D">
        <w:t xml:space="preserve"> analysis of free </w:t>
      </w:r>
      <w:proofErr w:type="spellStart"/>
      <w:r w:rsidR="007F5B7D">
        <w:t>eGFP</w:t>
      </w:r>
      <w:proofErr w:type="spellEnd"/>
      <w:r w:rsidR="007F5B7D">
        <w:t xml:space="preserve"> as in </w:t>
      </w:r>
      <w:proofErr w:type="spellStart"/>
      <w:r w:rsidR="007F5B7D">
        <w:t>Cocucci</w:t>
      </w:r>
      <w:proofErr w:type="spellEnd"/>
      <w:r w:rsidR="007F5B7D">
        <w:t xml:space="preserve"> et al. (2012)</w:t>
      </w:r>
      <w:r w:rsidR="00B00F13">
        <w:t xml:space="preserve">.  </w:t>
      </w:r>
    </w:p>
    <w:p w:rsidR="00CD1DEC" w:rsidRDefault="00CD1DEC" w:rsidP="00071C87">
      <w:r>
        <w:tab/>
        <w:t>We first characterized the recruitment numbers of</w:t>
      </w:r>
      <w:r w:rsidR="009840CF">
        <w:t xml:space="preserve"> our Dynamin-</w:t>
      </w:r>
      <w:proofErr w:type="spellStart"/>
      <w:r w:rsidR="009840CF">
        <w:t>eGFP</w:t>
      </w:r>
      <w:proofErr w:type="spellEnd"/>
      <w:r w:rsidR="009840CF">
        <w:t xml:space="preserve"> cells</w:t>
      </w:r>
      <w:r>
        <w:t xml:space="preserve"> </w:t>
      </w:r>
      <w:r w:rsidR="005F6F06">
        <w:t xml:space="preserve">to </w:t>
      </w:r>
      <w:r>
        <w:t>compare to t</w:t>
      </w:r>
      <w:r w:rsidR="007F5B7D">
        <w:t xml:space="preserve">he results of </w:t>
      </w:r>
      <w:proofErr w:type="spellStart"/>
      <w:r w:rsidR="007F5B7D">
        <w:t>Cocucci</w:t>
      </w:r>
      <w:proofErr w:type="spellEnd"/>
      <w:r w:rsidR="007F5B7D">
        <w:t xml:space="preserve"> et</w:t>
      </w:r>
      <w:r w:rsidR="004349FC">
        <w:t xml:space="preserve"> al. (</w:t>
      </w:r>
      <w:r>
        <w:t xml:space="preserve">2014).  </w:t>
      </w:r>
      <w:r w:rsidR="00B77399">
        <w:t xml:space="preserve">We used </w:t>
      </w:r>
      <w:proofErr w:type="spellStart"/>
      <w:r w:rsidR="00B77399">
        <w:t>cmeAnalysis</w:t>
      </w:r>
      <w:proofErr w:type="spellEnd"/>
      <w:r w:rsidR="00B77399">
        <w:t xml:space="preserve"> package for automated detection of dynamin-containing structures </w:t>
      </w:r>
      <w:r w:rsidR="004349FC">
        <w:t>(</w:t>
      </w:r>
      <w:proofErr w:type="spellStart"/>
      <w:r w:rsidR="00B77399">
        <w:t>Aguet</w:t>
      </w:r>
      <w:proofErr w:type="spellEnd"/>
      <w:r w:rsidR="002C5A95">
        <w:t xml:space="preserve"> et al.</w:t>
      </w:r>
      <w:r w:rsidR="004349FC">
        <w:t>, 2013</w:t>
      </w:r>
      <w:r w:rsidR="00B77399">
        <w:t>), along with our previously described selection code f</w:t>
      </w:r>
      <w:r w:rsidR="002C5A95">
        <w:t>or recognizing full traces (</w:t>
      </w:r>
      <w:r w:rsidR="00B77399">
        <w:t>Ferguson</w:t>
      </w:r>
      <w:r w:rsidR="002C5A95">
        <w:t xml:space="preserve"> et al., 2016</w:t>
      </w:r>
      <w:r w:rsidR="00B77399">
        <w:t>).  We then plotted the</w:t>
      </w:r>
      <w:r w:rsidR="005B3FD6">
        <w:t xml:space="preserve"> calibrated</w:t>
      </w:r>
      <w:r w:rsidR="00B77399">
        <w:t xml:space="preserve"> distribution of dynamin peak intensities </w:t>
      </w:r>
      <w:r w:rsidR="002C5A95">
        <w:t xml:space="preserve">as in </w:t>
      </w:r>
      <w:proofErr w:type="spellStart"/>
      <w:r w:rsidR="002C5A95">
        <w:t>Cocucci</w:t>
      </w:r>
      <w:proofErr w:type="spellEnd"/>
      <w:r w:rsidR="002C5A95">
        <w:t xml:space="preserve"> et</w:t>
      </w:r>
      <w:r w:rsidR="00B77399">
        <w:t xml:space="preserve"> al. </w:t>
      </w:r>
      <w:r w:rsidR="007F5B7D">
        <w:t>(2014).</w:t>
      </w:r>
      <w:r w:rsidR="00B77399">
        <w:t xml:space="preserve"> </w:t>
      </w:r>
      <w:r w:rsidR="007F5B7D">
        <w:t xml:space="preserve"> </w:t>
      </w:r>
      <w:r>
        <w:t>The resulting distribution was in very good agreement</w:t>
      </w:r>
      <w:r w:rsidR="00534A6A">
        <w:t xml:space="preserve"> with the previous result (Fig. 5.1 A</w:t>
      </w:r>
      <w:r w:rsidR="00E95897">
        <w:t>).</w:t>
      </w:r>
    </w:p>
    <w:p w:rsidR="00B77399" w:rsidRDefault="00B77399" w:rsidP="00071C87">
      <w:r>
        <w:tab/>
      </w:r>
      <w:r w:rsidR="009840CF">
        <w:t>We</w:t>
      </w:r>
      <w:r>
        <w:t xml:space="preserve"> then calculated the calibrated peak intensity distribution of our AP2-eGFP and CALM-</w:t>
      </w:r>
      <w:proofErr w:type="spellStart"/>
      <w:r>
        <w:t>eGFP</w:t>
      </w:r>
      <w:proofErr w:type="spellEnd"/>
      <w:r>
        <w:t xml:space="preserve"> cells (</w:t>
      </w:r>
      <w:r w:rsidR="00534A6A">
        <w:t>Fig. 5.1 B</w:t>
      </w:r>
      <w:r w:rsidR="005B3FD6">
        <w:t xml:space="preserve">).  We found that </w:t>
      </w:r>
      <w:r w:rsidR="007F5B7D">
        <w:t xml:space="preserve">the median number of CALM and AP2 proteins was similar, but </w:t>
      </w:r>
      <w:r w:rsidR="005B3FD6">
        <w:t>the variance in</w:t>
      </w:r>
      <w:r>
        <w:t xml:space="preserve"> CALM intensities </w:t>
      </w:r>
      <w:r w:rsidR="005B3FD6">
        <w:t xml:space="preserve">between different pits </w:t>
      </w:r>
      <w:r>
        <w:t>was much less than that of AP2.</w:t>
      </w:r>
      <w:r w:rsidR="003211DB">
        <w:t xml:space="preserve">  </w:t>
      </w:r>
      <w:r w:rsidR="00885F32">
        <w:t xml:space="preserve">In order to compare AP2 and CALM numbers of similar pits, we grouped our traces into lifetime cohorts and compared the median AP2 and CALM numbers of corresponding cohorts.  We saw that AP2 </w:t>
      </w:r>
      <w:r w:rsidR="005B3FD6">
        <w:t xml:space="preserve">recruitment number </w:t>
      </w:r>
      <w:r w:rsidR="00885F32">
        <w:t>increases mor</w:t>
      </w:r>
      <w:r w:rsidR="00534A6A">
        <w:t>e drastically with lifetime (Fig. 5.1 D, E</w:t>
      </w:r>
      <w:r w:rsidR="00885F32">
        <w:t xml:space="preserve">).  </w:t>
      </w:r>
      <w:r w:rsidR="00AE7D01">
        <w:t xml:space="preserve">This </w:t>
      </w:r>
      <w:r w:rsidR="005F6F06">
        <w:t>suggests that large</w:t>
      </w:r>
      <w:r w:rsidR="00885F32">
        <w:t xml:space="preserve"> pits need fewer CALM molecules</w:t>
      </w:r>
      <w:r w:rsidR="00AE7D01">
        <w:t xml:space="preserve"> per AP2</w:t>
      </w:r>
      <w:r w:rsidR="006D3ED9" w:rsidRPr="006D3ED9">
        <w:t xml:space="preserve"> </w:t>
      </w:r>
      <w:r w:rsidR="00885F32">
        <w:t>to internalize</w:t>
      </w:r>
      <w:r w:rsidR="006D3ED9">
        <w:t xml:space="preserve"> when compared to small pits</w:t>
      </w:r>
      <w:r w:rsidR="00885F32">
        <w:t>.</w:t>
      </w:r>
    </w:p>
    <w:p w:rsidR="00534A6A" w:rsidRDefault="00534A6A" w:rsidP="008E6CA4">
      <w:pPr>
        <w:pStyle w:val="Caption"/>
      </w:pPr>
      <w:r>
        <w:lastRenderedPageBreak/>
        <w:t xml:space="preserve">Figure 5.1: </w:t>
      </w:r>
      <w:proofErr w:type="spellStart"/>
      <w:r>
        <w:t>Calibratated</w:t>
      </w:r>
      <w:proofErr w:type="spellEnd"/>
      <w:r>
        <w:t xml:space="preserve"> Intensity Results</w:t>
      </w:r>
    </w:p>
    <w:p w:rsidR="00B77399" w:rsidRDefault="00534A6A" w:rsidP="00071C87">
      <w:r>
        <w:rPr>
          <w:noProof/>
        </w:rPr>
        <w:drawing>
          <wp:inline distT="0" distB="0" distL="0" distR="0">
            <wp:extent cx="5486400" cy="3698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LM Figures--Calibrated Intensity.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3698875"/>
                    </a:xfrm>
                    <a:prstGeom prst="rect">
                      <a:avLst/>
                    </a:prstGeom>
                  </pic:spPr>
                </pic:pic>
              </a:graphicData>
            </a:graphic>
          </wp:inline>
        </w:drawing>
      </w:r>
    </w:p>
    <w:p w:rsidR="006D1C8C" w:rsidRPr="006D1C8C" w:rsidRDefault="006D1C8C" w:rsidP="006D1C8C">
      <w:pPr>
        <w:spacing w:line="240" w:lineRule="auto"/>
        <w:rPr>
          <w:sz w:val="20"/>
          <w:szCs w:val="20"/>
        </w:rPr>
      </w:pPr>
      <w:r w:rsidRPr="006D1C8C">
        <w:rPr>
          <w:sz w:val="20"/>
          <w:szCs w:val="20"/>
        </w:rPr>
        <w:t>(A</w:t>
      </w:r>
      <w:r>
        <w:rPr>
          <w:sz w:val="20"/>
          <w:szCs w:val="20"/>
        </w:rPr>
        <w:t xml:space="preserve">) </w:t>
      </w:r>
      <w:r w:rsidRPr="006D1C8C">
        <w:rPr>
          <w:sz w:val="20"/>
          <w:szCs w:val="20"/>
        </w:rPr>
        <w:t>Histogram of peak number of dynamin molecules recruited at scission.  (B) Histogram of peak number of AP2 and CALM proteins recruited at scission.  (C) Summary statistics of the distributions in A and B. (D) Median peak AP2 and CALM count for pits in different lifetime cohorts.  (E) Median AP2</w:t>
      </w:r>
      <w:proofErr w:type="gramStart"/>
      <w:r w:rsidRPr="006D1C8C">
        <w:rPr>
          <w:sz w:val="20"/>
          <w:szCs w:val="20"/>
        </w:rPr>
        <w:t>:CALM</w:t>
      </w:r>
      <w:proofErr w:type="gramEnd"/>
      <w:r w:rsidRPr="006D1C8C">
        <w:rPr>
          <w:sz w:val="20"/>
          <w:szCs w:val="20"/>
        </w:rPr>
        <w:t xml:space="preserve"> ratio for the cohorts in D.</w:t>
      </w:r>
    </w:p>
    <w:p w:rsidR="006D1C8C" w:rsidRPr="006D1C8C" w:rsidRDefault="006D1C8C" w:rsidP="006D1C8C"/>
    <w:p w:rsidR="007161B0" w:rsidRDefault="007161B0" w:rsidP="007161B0">
      <w:pPr>
        <w:pStyle w:val="Heading3"/>
      </w:pPr>
      <w:bookmarkStart w:id="59" w:name="_Toc525222922"/>
      <w:r>
        <w:t>5.3.2 Clathrin coa</w:t>
      </w:r>
      <w:r w:rsidR="00C772B8">
        <w:t>ted pit dynamics in CALM siRNA</w:t>
      </w:r>
      <w:r>
        <w:t xml:space="preserve"> cells</w:t>
      </w:r>
      <w:bookmarkEnd w:id="59"/>
      <w:r>
        <w:t xml:space="preserve"> </w:t>
      </w:r>
    </w:p>
    <w:p w:rsidR="009840CF" w:rsidRDefault="00BC6AE8" w:rsidP="009840CF">
      <w:r>
        <w:t>Next, we quantified the effects of lowered CALM expression on clathrin dynamics.  To do so, we transiently transfected our cells with CALM siRNA to partially block CALM expression.  In order to avoid potential bias caused by tracking puncta labelled by CALM-</w:t>
      </w:r>
      <w:proofErr w:type="spellStart"/>
      <w:r>
        <w:t>eGFP</w:t>
      </w:r>
      <w:proofErr w:type="spellEnd"/>
      <w:r>
        <w:t xml:space="preserve">, we simultaneously transfected our cells with </w:t>
      </w:r>
      <w:proofErr w:type="spellStart"/>
      <w:r>
        <w:t>CLCa</w:t>
      </w:r>
      <w:proofErr w:type="spellEnd"/>
      <w:r>
        <w:t xml:space="preserve">-ruby to use as a </w:t>
      </w:r>
      <w:r w:rsidR="00C772B8">
        <w:t>marker for CCS tracking</w:t>
      </w:r>
      <w:r>
        <w:t>.</w:t>
      </w:r>
      <w:r w:rsidR="00AC6526">
        <w:t xml:space="preserve">  We also transfected a control group of cells with th</w:t>
      </w:r>
      <w:r w:rsidR="002432CC">
        <w:t xml:space="preserve">e </w:t>
      </w:r>
      <w:proofErr w:type="spellStart"/>
      <w:r w:rsidR="002432CC">
        <w:t>CLCa</w:t>
      </w:r>
      <w:proofErr w:type="spellEnd"/>
      <w:r w:rsidR="002432CC">
        <w:t xml:space="preserve">-ruby plasmid in the same way without </w:t>
      </w:r>
      <w:r w:rsidR="00AC6526">
        <w:t>CALM siRNA</w:t>
      </w:r>
      <w:r w:rsidR="00BD0B4C">
        <w:t>.</w:t>
      </w:r>
    </w:p>
    <w:p w:rsidR="00E433C2" w:rsidRDefault="007A082C" w:rsidP="009840CF">
      <w:r>
        <w:lastRenderedPageBreak/>
        <w:tab/>
      </w:r>
      <w:r w:rsidR="00E433C2">
        <w:t xml:space="preserve">We compared the clathrin and CALM signal between </w:t>
      </w:r>
      <w:r w:rsidR="00EB6B85">
        <w:t>the control and siRNA cells (Fig. 5.2</w:t>
      </w:r>
      <w:r w:rsidR="006D3ED9">
        <w:t xml:space="preserve"> A</w:t>
      </w:r>
      <w:proofErr w:type="gramStart"/>
      <w:r w:rsidR="006D3ED9">
        <w:t>,B</w:t>
      </w:r>
      <w:proofErr w:type="gramEnd"/>
      <w:r w:rsidR="00E433C2">
        <w:t xml:space="preserve">).  As expected, the clathrin signal in the control cells was on average the same as the clathrin signal in the siRNA cells.  The CALM signal in the siRNA cells was roughly </w:t>
      </w:r>
      <w:r w:rsidR="006D3ED9">
        <w:t>60% lower than</w:t>
      </w:r>
      <w:r w:rsidR="00E433C2">
        <w:t xml:space="preserve"> that of the control cells, </w:t>
      </w:r>
      <w:r w:rsidR="002432CC">
        <w:t>confirming</w:t>
      </w:r>
      <w:r w:rsidR="00E433C2">
        <w:t xml:space="preserve"> the efficacy of the siRNA.  Dynamically, the control and siRNA cells were very similar; the </w:t>
      </w:r>
      <w:r w:rsidR="002432CC">
        <w:t xml:space="preserve">medians of the </w:t>
      </w:r>
      <w:r w:rsidR="00E433C2">
        <w:t>lifetime distributions differed by only 2 seconds</w:t>
      </w:r>
      <w:r w:rsidR="002A2321">
        <w:t>, despite the fact that the siRNA pits recruited far less CALM by the time of scission</w:t>
      </w:r>
      <w:r w:rsidR="00EB6B85">
        <w:t xml:space="preserve"> (Fig. 5.2</w:t>
      </w:r>
      <w:r w:rsidR="006D3ED9">
        <w:t xml:space="preserve"> C,D</w:t>
      </w:r>
      <w:r w:rsidR="00E433C2">
        <w:t xml:space="preserve">).  This suggests that, under </w:t>
      </w:r>
      <w:r w:rsidR="00903E4E">
        <w:t>ideal</w:t>
      </w:r>
      <w:r w:rsidR="00E433C2">
        <w:t xml:space="preserve"> conditions, pits can function normally with </w:t>
      </w:r>
      <w:r w:rsidR="006D3ED9">
        <w:t>60% reduced</w:t>
      </w:r>
      <w:r w:rsidR="002432CC">
        <w:t xml:space="preserve"> CALM</w:t>
      </w:r>
      <w:r w:rsidR="006D3ED9">
        <w:t xml:space="preserve"> expression</w:t>
      </w:r>
      <w:r w:rsidR="00903E4E">
        <w:t>.</w:t>
      </w:r>
    </w:p>
    <w:p w:rsidR="00EB6B85" w:rsidRDefault="00EB6B85" w:rsidP="008E6CA4">
      <w:pPr>
        <w:pStyle w:val="Caption"/>
      </w:pPr>
      <w:r>
        <w:lastRenderedPageBreak/>
        <w:t>Figure 5.2: Effects of 60% CALM reduction</w:t>
      </w:r>
    </w:p>
    <w:p w:rsidR="00534A6A" w:rsidRDefault="00534A6A" w:rsidP="009840CF">
      <w:r>
        <w:rPr>
          <w:noProof/>
        </w:rPr>
        <w:drawing>
          <wp:inline distT="0" distB="0" distL="0" distR="0">
            <wp:extent cx="5381683" cy="445262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LM siRNA Figure1.png"/>
                    <pic:cNvPicPr/>
                  </pic:nvPicPr>
                  <pic:blipFill>
                    <a:blip r:embed="rId72">
                      <a:extLst>
                        <a:ext uri="{28A0092B-C50C-407E-A947-70E740481C1C}">
                          <a14:useLocalDpi xmlns:a14="http://schemas.microsoft.com/office/drawing/2010/main" val="0"/>
                        </a:ext>
                      </a:extLst>
                    </a:blip>
                    <a:stretch>
                      <a:fillRect/>
                    </a:stretch>
                  </pic:blipFill>
                  <pic:spPr>
                    <a:xfrm>
                      <a:off x="0" y="0"/>
                      <a:ext cx="5381683" cy="4452620"/>
                    </a:xfrm>
                    <a:prstGeom prst="rect">
                      <a:avLst/>
                    </a:prstGeom>
                  </pic:spPr>
                </pic:pic>
              </a:graphicData>
            </a:graphic>
          </wp:inline>
        </w:drawing>
      </w:r>
    </w:p>
    <w:p w:rsidR="008461F5" w:rsidRPr="008461F5" w:rsidRDefault="006D1C8C" w:rsidP="008461F5">
      <w:pPr>
        <w:spacing w:line="240" w:lineRule="auto"/>
        <w:rPr>
          <w:rFonts w:eastAsiaTheme="minorEastAsia"/>
          <w:sz w:val="20"/>
          <w:szCs w:val="20"/>
        </w:rPr>
      </w:pPr>
      <w:r w:rsidRPr="008461F5">
        <w:rPr>
          <w:sz w:val="20"/>
          <w:szCs w:val="20"/>
        </w:rPr>
        <w:t>(A)</w:t>
      </w:r>
      <w:r w:rsidR="008461F5" w:rsidRPr="008461F5">
        <w:rPr>
          <w:sz w:val="20"/>
          <w:szCs w:val="20"/>
        </w:rPr>
        <w:t>, (B)</w:t>
      </w:r>
      <w:r w:rsidRPr="008461F5">
        <w:rPr>
          <w:sz w:val="20"/>
          <w:szCs w:val="20"/>
        </w:rPr>
        <w:t xml:space="preserve"> Boxplots of the median clathrin</w:t>
      </w:r>
      <w:r w:rsidR="008461F5" w:rsidRPr="008461F5">
        <w:rPr>
          <w:sz w:val="20"/>
          <w:szCs w:val="20"/>
        </w:rPr>
        <w:t xml:space="preserve"> and CALM intensity of puncta for</w:t>
      </w:r>
      <w:r w:rsidRPr="008461F5">
        <w:rPr>
          <w:sz w:val="20"/>
          <w:szCs w:val="20"/>
        </w:rPr>
        <w:t xml:space="preserve"> </w:t>
      </w:r>
      <w:r w:rsidR="00FA04C5" w:rsidRPr="008461F5">
        <w:rPr>
          <w:sz w:val="20"/>
          <w:szCs w:val="20"/>
        </w:rPr>
        <w:t>each cell in the control and CALM siRNA groups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control</m:t>
            </m:r>
          </m:sub>
        </m:sSub>
      </m:oMath>
      <w:r w:rsidR="00FA04C5" w:rsidRPr="008461F5">
        <w:rPr>
          <w:rFonts w:eastAsiaTheme="minorEastAsia"/>
          <w:sz w:val="20"/>
          <w:szCs w:val="20"/>
        </w:rPr>
        <w:t>=</w:t>
      </w:r>
      <w:r w:rsidR="00054A8E" w:rsidRPr="008461F5">
        <w:rPr>
          <w:rFonts w:eastAsiaTheme="minorEastAsia"/>
          <w:sz w:val="20"/>
          <w:szCs w:val="20"/>
        </w:rPr>
        <w:t xml:space="preserve">15,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siRNA</m:t>
            </m:r>
          </m:sub>
        </m:sSub>
      </m:oMath>
      <w:r w:rsidR="008461F5" w:rsidRPr="008461F5">
        <w:rPr>
          <w:rFonts w:eastAsiaTheme="minorEastAsia"/>
          <w:sz w:val="20"/>
          <w:szCs w:val="20"/>
        </w:rPr>
        <w:t>=13).  (C) Cumulative distribution function of lifetimes of pits for control and CALM siRNA groups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control</m:t>
            </m:r>
          </m:sub>
        </m:sSub>
      </m:oMath>
      <w:r w:rsidR="008461F5" w:rsidRPr="008461F5">
        <w:rPr>
          <w:rFonts w:eastAsiaTheme="minorEastAsia"/>
          <w:sz w:val="20"/>
          <w:szCs w:val="20"/>
        </w:rPr>
        <w:t xml:space="preserve">=2399,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siRNA</m:t>
            </m:r>
          </m:sub>
        </m:sSub>
      </m:oMath>
      <w:r w:rsidR="008461F5" w:rsidRPr="008461F5">
        <w:rPr>
          <w:rFonts w:eastAsiaTheme="minorEastAsia"/>
          <w:sz w:val="20"/>
          <w:szCs w:val="20"/>
        </w:rPr>
        <w:t>=1773). (D) Cumulative distribution function of peak CALM intensities of pits for control and CALM siRNA groups</w:t>
      </w:r>
    </w:p>
    <w:p w:rsidR="008461F5" w:rsidRDefault="008461F5" w:rsidP="009840CF"/>
    <w:p w:rsidR="00903E4E" w:rsidRDefault="00903E4E" w:rsidP="009840CF">
      <w:r>
        <w:tab/>
        <w:t xml:space="preserve">To probe the recruitment dynamics of the siRNA cells further, we used our previously </w:t>
      </w:r>
      <w:r w:rsidR="00576CA6">
        <w:t>described</w:t>
      </w:r>
      <w:r>
        <w:t xml:space="preserve"> hierarchical </w:t>
      </w:r>
      <w:r w:rsidR="002432CC">
        <w:t>trace-clustering</w:t>
      </w:r>
      <w:r>
        <w:t xml:space="preserve"> algorithm to separate clathrin intensity traces of single clathrin-coated pits by shape (Ferguson</w:t>
      </w:r>
      <w:r w:rsidR="002C5A95">
        <w:t xml:space="preserve"> et al.</w:t>
      </w:r>
      <w:r w:rsidR="008C4C96">
        <w:t>,</w:t>
      </w:r>
      <w:r>
        <w:t xml:space="preserve"> 2016).  </w:t>
      </w:r>
      <w:r w:rsidR="0007395D">
        <w:t>We found three highly populated cluster</w:t>
      </w:r>
      <w:r w:rsidR="002432CC">
        <w:t>s</w:t>
      </w:r>
      <w:r w:rsidR="0007395D">
        <w:t>: cluster 1 had highly plateaued r</w:t>
      </w:r>
      <w:r w:rsidR="00F6344F">
        <w:t>ecruitment, cluster 2 had</w:t>
      </w:r>
      <w:r w:rsidR="0007395D">
        <w:t xml:space="preserve"> linear recruitment, a</w:t>
      </w:r>
      <w:r w:rsidR="002432CC">
        <w:t>nd cluster 3 had recruitment in between</w:t>
      </w:r>
      <w:r w:rsidR="00EB6B85">
        <w:t xml:space="preserve"> </w:t>
      </w:r>
      <w:proofErr w:type="gramStart"/>
      <w:r w:rsidR="00EB6B85">
        <w:t>1</w:t>
      </w:r>
      <w:proofErr w:type="gramEnd"/>
      <w:r w:rsidR="00EB6B85">
        <w:t xml:space="preserve"> and 2 (Fig. 5.3</w:t>
      </w:r>
      <w:r w:rsidR="005811EC">
        <w:t xml:space="preserve"> A</w:t>
      </w:r>
      <w:r w:rsidR="0007395D">
        <w:t xml:space="preserve">).  The average </w:t>
      </w:r>
      <w:r w:rsidR="0007395D">
        <w:lastRenderedPageBreak/>
        <w:t xml:space="preserve">clathrin traces of these clusters looked very similar between control and siRNA cells; however, the average CALM traces of the siRNA cells showed CALM </w:t>
      </w:r>
      <w:r w:rsidR="002432CC">
        <w:t xml:space="preserve">recruitment that </w:t>
      </w:r>
      <w:r w:rsidR="001B3C44">
        <w:t xml:space="preserve">peaked about 10% later in the pits’ lifetimes than </w:t>
      </w:r>
      <w:r w:rsidR="00EB6B85">
        <w:t>that of the control cells (Fig. 5.3</w:t>
      </w:r>
      <w:r w:rsidR="005811EC">
        <w:t xml:space="preserve"> B</w:t>
      </w:r>
      <w:r w:rsidR="0007395D">
        <w:t>).  Additionally, we found that the siRNA traces had a s</w:t>
      </w:r>
      <w:r w:rsidR="00F6344F">
        <w:t xml:space="preserve">lightly higher tendency towards </w:t>
      </w:r>
      <w:r w:rsidR="00EB6B85">
        <w:t>cluster 2 (Fig 5.3</w:t>
      </w:r>
      <w:r w:rsidR="005811EC">
        <w:t xml:space="preserve"> C</w:t>
      </w:r>
      <w:r w:rsidR="0007395D">
        <w:t xml:space="preserve">), suggesting that the scarcity of CALM causes an increased probability of linear pit growth. Lastly, we found that the </w:t>
      </w:r>
      <w:r w:rsidR="002432CC">
        <w:t xml:space="preserve">average </w:t>
      </w:r>
      <w:r w:rsidR="0007395D">
        <w:t xml:space="preserve">lifetime </w:t>
      </w:r>
      <w:r w:rsidR="002432CC">
        <w:t>of each cluster</w:t>
      </w:r>
      <w:r w:rsidR="00576CA6">
        <w:t xml:space="preserve"> was somewha</w:t>
      </w:r>
      <w:r w:rsidR="00EB6B85">
        <w:t>t higher in the siRNA cells (Fig. 5.3</w:t>
      </w:r>
      <w:r w:rsidR="005811EC">
        <w:t xml:space="preserve"> D</w:t>
      </w:r>
      <w:r w:rsidR="00576CA6">
        <w:t>).</w:t>
      </w:r>
      <w:r w:rsidR="00F6344F">
        <w:t xml:space="preserve">  In summary, we found that cells with </w:t>
      </w:r>
      <w:r w:rsidR="005811EC">
        <w:t xml:space="preserve">60% reduced </w:t>
      </w:r>
      <w:r w:rsidR="00F6344F">
        <w:t xml:space="preserve">CALM expression </w:t>
      </w:r>
      <w:proofErr w:type="gramStart"/>
      <w:r w:rsidR="00F6344F">
        <w:t>can</w:t>
      </w:r>
      <w:proofErr w:type="gramEnd"/>
      <w:r w:rsidR="00F6344F">
        <w:t xml:space="preserve"> function normally, </w:t>
      </w:r>
      <w:r w:rsidR="001B3C44">
        <w:t>aside from small changes in CALM recruitment and lifetime.</w:t>
      </w:r>
    </w:p>
    <w:p w:rsidR="00EB6B85" w:rsidRDefault="00EB6B85" w:rsidP="008E6CA4">
      <w:pPr>
        <w:pStyle w:val="Caption"/>
      </w:pPr>
      <w:r>
        <w:lastRenderedPageBreak/>
        <w:t>Figure 5.3: Comparing Trace Clusters between Control and siRNA Conditions</w:t>
      </w:r>
    </w:p>
    <w:p w:rsidR="005B3FD6" w:rsidRDefault="00EB6B85" w:rsidP="009840CF">
      <w:r>
        <w:rPr>
          <w:noProof/>
        </w:rPr>
        <w:drawing>
          <wp:inline distT="0" distB="0" distL="0" distR="0">
            <wp:extent cx="5449339" cy="53092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M siRNA clustering figure WErrors.png"/>
                    <pic:cNvPicPr/>
                  </pic:nvPicPr>
                  <pic:blipFill>
                    <a:blip r:embed="rId73">
                      <a:extLst>
                        <a:ext uri="{28A0092B-C50C-407E-A947-70E740481C1C}">
                          <a14:useLocalDpi xmlns:a14="http://schemas.microsoft.com/office/drawing/2010/main" val="0"/>
                        </a:ext>
                      </a:extLst>
                    </a:blip>
                    <a:stretch>
                      <a:fillRect/>
                    </a:stretch>
                  </pic:blipFill>
                  <pic:spPr>
                    <a:xfrm>
                      <a:off x="0" y="0"/>
                      <a:ext cx="5449339" cy="5309235"/>
                    </a:xfrm>
                    <a:prstGeom prst="rect">
                      <a:avLst/>
                    </a:prstGeom>
                  </pic:spPr>
                </pic:pic>
              </a:graphicData>
            </a:graphic>
          </wp:inline>
        </w:drawing>
      </w:r>
    </w:p>
    <w:p w:rsidR="008461F5" w:rsidRPr="00D942F2" w:rsidRDefault="00D942F2" w:rsidP="005811EC">
      <w:pPr>
        <w:spacing w:line="240" w:lineRule="auto"/>
        <w:rPr>
          <w:sz w:val="20"/>
          <w:szCs w:val="20"/>
        </w:rPr>
      </w:pPr>
      <w:r w:rsidRPr="00D942F2">
        <w:rPr>
          <w:sz w:val="20"/>
          <w:szCs w:val="20"/>
        </w:rPr>
        <w:t xml:space="preserve">(A) Average clathrin intensity profiles of pits from control and siRNA cells of the three most populated clusters of clathrin traces when the traces </w:t>
      </w:r>
      <w:proofErr w:type="gramStart"/>
      <w:r w:rsidRPr="00D942F2">
        <w:rPr>
          <w:sz w:val="20"/>
          <w:szCs w:val="20"/>
        </w:rPr>
        <w:t>were no</w:t>
      </w:r>
      <w:r>
        <w:rPr>
          <w:sz w:val="20"/>
          <w:szCs w:val="20"/>
        </w:rPr>
        <w:t>rmalized in intensity and lifetime</w:t>
      </w:r>
      <w:r w:rsidRPr="00D942F2">
        <w:rPr>
          <w:sz w:val="20"/>
          <w:szCs w:val="20"/>
        </w:rPr>
        <w:t xml:space="preserve"> and hierarchically clustered</w:t>
      </w:r>
      <w:proofErr w:type="gramEnd"/>
      <w:r w:rsidRPr="00D942F2">
        <w:rPr>
          <w:sz w:val="20"/>
          <w:szCs w:val="20"/>
        </w:rPr>
        <w:t xml:space="preserve">.  The shaded regions are the standard deviation of each </w:t>
      </w:r>
      <w:proofErr w:type="spellStart"/>
      <w:r w:rsidRPr="00D942F2">
        <w:rPr>
          <w:sz w:val="20"/>
          <w:szCs w:val="20"/>
        </w:rPr>
        <w:t>timepoint</w:t>
      </w:r>
      <w:proofErr w:type="spellEnd"/>
      <w:r w:rsidRPr="00D942F2">
        <w:rPr>
          <w:sz w:val="20"/>
          <w:szCs w:val="20"/>
        </w:rPr>
        <w:t xml:space="preserve"> in the average trace.  (B) Average CALM intensity profiles of the clathrin clusters from A.  (C) Percent of traces in each group that fall into each of the three clusters from A.  </w:t>
      </w:r>
      <w:r w:rsidR="005811EC">
        <w:rPr>
          <w:sz w:val="20"/>
          <w:szCs w:val="20"/>
        </w:rPr>
        <w:t xml:space="preserve">Error bars represent standard error in the mean by cell </w:t>
      </w:r>
      <w:r w:rsidRPr="00D942F2">
        <w:rPr>
          <w:sz w:val="20"/>
          <w:szCs w:val="20"/>
        </w:rPr>
        <w:t xml:space="preserve">(D) Average lifetime of traces </w:t>
      </w:r>
      <w:proofErr w:type="gramStart"/>
      <w:r w:rsidRPr="00D942F2">
        <w:rPr>
          <w:sz w:val="20"/>
          <w:szCs w:val="20"/>
        </w:rPr>
        <w:t>from each cluster from A.</w:t>
      </w:r>
      <w:r w:rsidR="005811EC">
        <w:rPr>
          <w:sz w:val="20"/>
          <w:szCs w:val="20"/>
        </w:rPr>
        <w:t xml:space="preserve"> Error bars represent standard error in the mean by cell</w:t>
      </w:r>
      <w:proofErr w:type="gramEnd"/>
    </w:p>
    <w:p w:rsidR="007161B0" w:rsidRDefault="007161B0" w:rsidP="007161B0">
      <w:pPr>
        <w:pStyle w:val="Heading3"/>
      </w:pPr>
      <w:bookmarkStart w:id="60" w:name="_Toc525222923"/>
      <w:r>
        <w:lastRenderedPageBreak/>
        <w:t>5.3.3 Clathrin coated pit dynamics in CALM siRNA expressing cells subject to elevated membrane tension</w:t>
      </w:r>
      <w:bookmarkEnd w:id="60"/>
    </w:p>
    <w:p w:rsidR="00576CA6" w:rsidRDefault="00576CA6" w:rsidP="00576CA6">
      <w:r>
        <w:t xml:space="preserve">CALM </w:t>
      </w:r>
      <w:proofErr w:type="gramStart"/>
      <w:r>
        <w:t>has been previously found</w:t>
      </w:r>
      <w:proofErr w:type="gramEnd"/>
      <w:r>
        <w:t xml:space="preserve"> to help in the generation of membrane curvatu</w:t>
      </w:r>
      <w:r w:rsidR="004349FC">
        <w:t>re in clathrin-coated pits (</w:t>
      </w:r>
      <w:r>
        <w:t>Mil</w:t>
      </w:r>
      <w:r w:rsidR="004349FC">
        <w:t>l</w:t>
      </w:r>
      <w:r>
        <w:t>er</w:t>
      </w:r>
      <w:r w:rsidR="002C5A95">
        <w:t xml:space="preserve"> et al.</w:t>
      </w:r>
      <w:r w:rsidR="004349FC">
        <w:t>, 2015</w:t>
      </w:r>
      <w:r>
        <w:t xml:space="preserve">).  </w:t>
      </w:r>
      <w:r w:rsidR="005811EC">
        <w:t>Additionally, w</w:t>
      </w:r>
      <w:r>
        <w:t>e have previously found that an increase in membrane tension decreases the internalization rate of pits, likely due to the additional energy required to curve the membrane (</w:t>
      </w:r>
      <w:r w:rsidR="008C4C96">
        <w:t>Ferguson</w:t>
      </w:r>
      <w:r w:rsidR="002C5A95">
        <w:t xml:space="preserve"> et al.</w:t>
      </w:r>
      <w:r w:rsidR="008C4C96">
        <w:t>, 2017</w:t>
      </w:r>
      <w:r>
        <w:t>).  Combining these two findings, we hypothesized that cells with lowere</w:t>
      </w:r>
      <w:r w:rsidR="008964CC">
        <w:t xml:space="preserve">d CALM expression </w:t>
      </w:r>
      <w:proofErr w:type="gramStart"/>
      <w:r w:rsidR="008964CC">
        <w:t>would be more strongly affected</w:t>
      </w:r>
      <w:proofErr w:type="gramEnd"/>
      <w:r w:rsidR="00764A53">
        <w:t xml:space="preserve"> by increased membrane tension</w:t>
      </w:r>
      <w:r w:rsidR="005811EC">
        <w:t>, as measured by pit internalization rate</w:t>
      </w:r>
      <w:r w:rsidR="00764A53">
        <w:t xml:space="preserve">.  </w:t>
      </w:r>
      <w:r w:rsidR="008964CC">
        <w:t>To test this, we subjected our control and CA</w:t>
      </w:r>
      <w:r w:rsidR="00764A53">
        <w:t xml:space="preserve">LM siRNA cells to osmotic shock, which </w:t>
      </w:r>
      <w:r w:rsidR="008964CC">
        <w:t>transiently elevate</w:t>
      </w:r>
      <w:r w:rsidR="00764A53">
        <w:t>s</w:t>
      </w:r>
      <w:r w:rsidR="005811EC">
        <w:t xml:space="preserve"> membrane tension </w:t>
      </w:r>
      <w:r w:rsidR="008964CC">
        <w:t>(</w:t>
      </w:r>
      <w:r w:rsidR="008C4C96">
        <w:t>Ferguson</w:t>
      </w:r>
      <w:r w:rsidR="002C5A95">
        <w:t xml:space="preserve"> et al.</w:t>
      </w:r>
      <w:r w:rsidR="008C4C96">
        <w:t>, 2017).</w:t>
      </w:r>
      <w:r w:rsidR="008964CC">
        <w:t xml:space="preserve"> </w:t>
      </w:r>
      <w:r>
        <w:t xml:space="preserve">  </w:t>
      </w:r>
    </w:p>
    <w:p w:rsidR="00764A53" w:rsidRDefault="00764A53" w:rsidP="00576CA6">
      <w:r>
        <w:tab/>
        <w:t xml:space="preserve">We first subjected our cells to an osmotic shock that lowered the </w:t>
      </w:r>
      <w:proofErr w:type="spellStart"/>
      <w:r>
        <w:t>osmolarity</w:t>
      </w:r>
      <w:proofErr w:type="spellEnd"/>
      <w:r>
        <w:t xml:space="preserve"> of the medium </w:t>
      </w:r>
      <w:r w:rsidR="002432CC">
        <w:t>by 80%.</w:t>
      </w:r>
      <w:r>
        <w:t xml:space="preserve">  Under this very strong shock, we found that the dynamics of all cells </w:t>
      </w:r>
      <w:proofErr w:type="gramStart"/>
      <w:r>
        <w:t>were almost completely st</w:t>
      </w:r>
      <w:r w:rsidR="002432CC">
        <w:t>alled</w:t>
      </w:r>
      <w:proofErr w:type="gramEnd"/>
      <w:r w:rsidR="002432CC">
        <w:t xml:space="preserve"> </w:t>
      </w:r>
      <w:r w:rsidR="00EB6B85">
        <w:t>after 10 minutes (Fig. 5.4</w:t>
      </w:r>
      <w:r w:rsidR="005811EC">
        <w:t xml:space="preserve"> A</w:t>
      </w:r>
      <w:r>
        <w:t>).  In</w:t>
      </w:r>
      <w:r w:rsidR="005811EC">
        <w:t xml:space="preserve"> </w:t>
      </w:r>
      <w:r w:rsidR="00CE68B9">
        <w:t xml:space="preserve">the </w:t>
      </w:r>
      <w:r w:rsidR="005811EC">
        <w:t>10 minutes immediately after</w:t>
      </w:r>
      <w:r>
        <w:t xml:space="preserve"> the addition of water to the medium, though, we saw a significantly higher internalization rate in our control cells compared to that of our CALM siRNA cells</w:t>
      </w:r>
      <w:r w:rsidR="00EB6B85">
        <w:t xml:space="preserve"> (Fig. 5.4</w:t>
      </w:r>
      <w:r w:rsidR="00CE68B9">
        <w:t xml:space="preserve"> A, middle two bars</w:t>
      </w:r>
      <w:r w:rsidR="002432CC">
        <w:t>)</w:t>
      </w:r>
      <w:r>
        <w:t>.  This suggests that while the cells were swelling, they were temporarily in a state where the membrane tension was too high for siRNA cells to internalize pits, but not so high as to completely halt the dynamics of the control cells.</w:t>
      </w:r>
    </w:p>
    <w:p w:rsidR="00EB6B85" w:rsidRDefault="00EB6B85" w:rsidP="008E6CA4">
      <w:pPr>
        <w:pStyle w:val="Caption"/>
      </w:pPr>
      <w:r>
        <w:lastRenderedPageBreak/>
        <w:t>Figure 5.4: Internalization Rates under Osmotic Shock</w:t>
      </w:r>
    </w:p>
    <w:p w:rsidR="00EB6B85" w:rsidRDefault="00EB6B85" w:rsidP="00880D22">
      <w:pPr>
        <w:jc w:val="center"/>
      </w:pPr>
      <w:r>
        <w:rPr>
          <w:noProof/>
        </w:rPr>
        <w:drawing>
          <wp:inline distT="0" distB="0" distL="0" distR="0">
            <wp:extent cx="4839631" cy="2389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IO_InternalizationBars_WSE.png"/>
                    <pic:cNvPicPr/>
                  </pic:nvPicPr>
                  <pic:blipFill>
                    <a:blip r:embed="rId74">
                      <a:extLst>
                        <a:ext uri="{28A0092B-C50C-407E-A947-70E740481C1C}">
                          <a14:useLocalDpi xmlns:a14="http://schemas.microsoft.com/office/drawing/2010/main" val="0"/>
                        </a:ext>
                      </a:extLst>
                    </a:blip>
                    <a:stretch>
                      <a:fillRect/>
                    </a:stretch>
                  </pic:blipFill>
                  <pic:spPr>
                    <a:xfrm>
                      <a:off x="0" y="0"/>
                      <a:ext cx="4839631" cy="2389505"/>
                    </a:xfrm>
                    <a:prstGeom prst="rect">
                      <a:avLst/>
                    </a:prstGeom>
                  </pic:spPr>
                </pic:pic>
              </a:graphicData>
            </a:graphic>
          </wp:inline>
        </w:drawing>
      </w:r>
    </w:p>
    <w:p w:rsidR="0011013E" w:rsidRPr="000F2BE0" w:rsidRDefault="00D942F2" w:rsidP="000F2BE0">
      <w:pPr>
        <w:spacing w:line="240" w:lineRule="auto"/>
        <w:rPr>
          <w:sz w:val="20"/>
          <w:szCs w:val="20"/>
        </w:rPr>
      </w:pPr>
      <w:r w:rsidRPr="000F2BE0">
        <w:rPr>
          <w:sz w:val="20"/>
          <w:szCs w:val="20"/>
        </w:rPr>
        <w:t xml:space="preserve">(A) Average number of internalizations per square micron per minute for </w:t>
      </w:r>
      <w:r w:rsidR="0011013E" w:rsidRPr="000F2BE0">
        <w:rPr>
          <w:sz w:val="20"/>
          <w:szCs w:val="20"/>
        </w:rPr>
        <w:t xml:space="preserve">control and CALM siRNA </w:t>
      </w:r>
      <w:r w:rsidRPr="000F2BE0">
        <w:rPr>
          <w:sz w:val="20"/>
          <w:szCs w:val="20"/>
        </w:rPr>
        <w:t>cells subjected to medium suddenly</w:t>
      </w:r>
      <w:r w:rsidR="0011013E" w:rsidRPr="000F2BE0">
        <w:rPr>
          <w:sz w:val="20"/>
          <w:szCs w:val="20"/>
        </w:rPr>
        <w:t xml:space="preserve"> shocked to a final concentration of 80% water</w:t>
      </w:r>
      <w:r w:rsidR="00A90345" w:rsidRPr="000F2BE0">
        <w:rPr>
          <w:sz w:val="20"/>
          <w:szCs w:val="20"/>
        </w:rPr>
        <w:t xml:space="preserve"> (Number of cells in each group from left to right: 18, 15, 13, 13, 13, 12)</w:t>
      </w:r>
      <w:r w:rsidR="0011013E" w:rsidRPr="000F2BE0">
        <w:rPr>
          <w:sz w:val="20"/>
          <w:szCs w:val="20"/>
        </w:rPr>
        <w:t>.</w:t>
      </w:r>
      <w:r w:rsidRPr="000F2BE0">
        <w:rPr>
          <w:sz w:val="20"/>
          <w:szCs w:val="20"/>
        </w:rPr>
        <w:t xml:space="preserve"> </w:t>
      </w:r>
      <w:r w:rsidR="0011013E" w:rsidRPr="000F2BE0">
        <w:rPr>
          <w:sz w:val="20"/>
          <w:szCs w:val="20"/>
        </w:rPr>
        <w:t>(B) Average number of internalizations per square micron per minute for cells subjected to medium suddenly shocked to a final concentration of 66% water</w:t>
      </w:r>
      <w:r w:rsidR="00A90345" w:rsidRPr="000F2BE0">
        <w:rPr>
          <w:sz w:val="20"/>
          <w:szCs w:val="20"/>
        </w:rPr>
        <w:t xml:space="preserve"> (Number of cells in each group from left to right: 18, 15, 5, 6, 5, 6).</w:t>
      </w:r>
      <w:r w:rsidR="0011013E" w:rsidRPr="000F2BE0">
        <w:rPr>
          <w:sz w:val="20"/>
          <w:szCs w:val="20"/>
        </w:rPr>
        <w:t xml:space="preserve"> </w:t>
      </w:r>
    </w:p>
    <w:p w:rsidR="00D942F2" w:rsidRDefault="00D942F2" w:rsidP="00576CA6"/>
    <w:p w:rsidR="00764A53" w:rsidRDefault="00764A53" w:rsidP="00576CA6">
      <w:r>
        <w:tab/>
      </w:r>
      <w:r w:rsidR="00BA6305">
        <w:t xml:space="preserve">We then tried to replicate this intermediate-tension state by subjecting our cells to </w:t>
      </w:r>
      <w:r w:rsidR="00CE68B9">
        <w:t>a</w:t>
      </w:r>
      <w:r w:rsidR="00BA6305">
        <w:t xml:space="preserve"> weaker osmotic shock of 66% water.  In this condition, the internalization rate of the control cells was not </w:t>
      </w:r>
      <w:r w:rsidR="00CE68B9">
        <w:t xml:space="preserve">significantly </w:t>
      </w:r>
      <w:r w:rsidR="00BA6305">
        <w:t>affected, even after 10 minutes, while the internalization rate of the siRNA cells was reduced by roughly 2</w:t>
      </w:r>
      <w:r w:rsidR="00EB6B85">
        <w:t>/3 (Fig. 5.4</w:t>
      </w:r>
      <w:r w:rsidR="00CE68B9">
        <w:t xml:space="preserve"> B</w:t>
      </w:r>
      <w:r w:rsidR="00BA6305">
        <w:t>).  This provided further evidence that cells with reduced CALM expression have reduced CME efficiency under elevated membrane tension.</w:t>
      </w:r>
    </w:p>
    <w:p w:rsidR="00A9189E" w:rsidRDefault="00A9189E" w:rsidP="00576CA6">
      <w:r>
        <w:tab/>
        <w:t xml:space="preserve">Additionally of interest was the effect osmotic shock had on the CALM content of pits at scission.  We hypothesized that the minimum number of CALM molecules needed </w:t>
      </w:r>
      <w:proofErr w:type="gramStart"/>
      <w:r>
        <w:t>to successfully complete</w:t>
      </w:r>
      <w:proofErr w:type="gramEnd"/>
      <w:r>
        <w:t xml:space="preserve"> a pit would increase</w:t>
      </w:r>
      <w:r w:rsidR="00FB3113">
        <w:t xml:space="preserve"> when tension increased</w:t>
      </w:r>
      <w:r>
        <w:t>.</w:t>
      </w:r>
      <w:r w:rsidR="00FB3113">
        <w:t xml:space="preserve">  In actuality, we saw that the </w:t>
      </w:r>
      <w:r w:rsidR="0036641C">
        <w:t>distribution</w:t>
      </w:r>
      <w:r w:rsidR="00FB3113">
        <w:t xml:space="preserve"> of peak CALM intensities was always very wide with no </w:t>
      </w:r>
      <w:r w:rsidR="00FB3113">
        <w:lastRenderedPageBreak/>
        <w:t>apparent change in minimum</w:t>
      </w:r>
      <w:r w:rsidR="00EB6B85">
        <w:t xml:space="preserve"> (Fig. 5.5</w:t>
      </w:r>
      <w:r w:rsidR="002D3F57">
        <w:t xml:space="preserve"> and 5.6</w:t>
      </w:r>
      <w:r w:rsidR="00EB6B85">
        <w:t>)</w:t>
      </w:r>
      <w:r w:rsidR="00FB3113">
        <w:t>.  T</w:t>
      </w:r>
      <w:r w:rsidR="002D3F57">
        <w:t>here was a change in the median</w:t>
      </w:r>
      <w:r w:rsidR="00FB3113">
        <w:t xml:space="preserve"> of these distributions under osmotic shock, however:  We found that the median peak CALM intensity of pits in our siRNA cells increased markedly after 10 minutes</w:t>
      </w:r>
      <w:r w:rsidR="00EB6B85">
        <w:t xml:space="preserve"> of e</w:t>
      </w:r>
      <w:r w:rsidR="002D3F57">
        <w:t>ither 66% or 80% shock (Fig. 5.6</w:t>
      </w:r>
      <w:r w:rsidR="00FB3113">
        <w:t>).  Interesti</w:t>
      </w:r>
      <w:r w:rsidR="002D3F57">
        <w:t>ngly, the median</w:t>
      </w:r>
      <w:r w:rsidR="00FB3113">
        <w:t xml:space="preserve"> did not change in the first 10 minutes of the shock</w:t>
      </w:r>
      <w:r w:rsidR="002D3F57">
        <w:t>,</w:t>
      </w:r>
      <w:r w:rsidR="00FB3113">
        <w:t xml:space="preserve"> suggesting that some delayed mechanism causes pits to start accumulating more CALM to oppose tension.</w:t>
      </w:r>
    </w:p>
    <w:p w:rsidR="00EB6B85" w:rsidRDefault="0064534B" w:rsidP="008E6CA4">
      <w:pPr>
        <w:pStyle w:val="Caption"/>
      </w:pPr>
      <w:r>
        <w:rPr>
          <w:noProof/>
        </w:rPr>
        <w:drawing>
          <wp:anchor distT="0" distB="0" distL="114300" distR="114300" simplePos="0" relativeHeight="251813888" behindDoc="0" locked="0" layoutInCell="1" allowOverlap="1">
            <wp:simplePos x="0" y="0"/>
            <wp:positionH relativeFrom="column">
              <wp:posOffset>-338447</wp:posOffset>
            </wp:positionH>
            <wp:positionV relativeFrom="paragraph">
              <wp:posOffset>313121</wp:posOffset>
            </wp:positionV>
            <wp:extent cx="5819224" cy="312447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a Fig Combined.png"/>
                    <pic:cNvPicPr/>
                  </pic:nvPicPr>
                  <pic:blipFill>
                    <a:blip r:embed="rId75">
                      <a:extLst>
                        <a:ext uri="{28A0092B-C50C-407E-A947-70E740481C1C}">
                          <a14:useLocalDpi xmlns:a14="http://schemas.microsoft.com/office/drawing/2010/main" val="0"/>
                        </a:ext>
                      </a:extLst>
                    </a:blip>
                    <a:stretch>
                      <a:fillRect/>
                    </a:stretch>
                  </pic:blipFill>
                  <pic:spPr>
                    <a:xfrm>
                      <a:off x="0" y="0"/>
                      <a:ext cx="5819224" cy="3124475"/>
                    </a:xfrm>
                    <a:prstGeom prst="rect">
                      <a:avLst/>
                    </a:prstGeom>
                  </pic:spPr>
                </pic:pic>
              </a:graphicData>
            </a:graphic>
            <wp14:sizeRelH relativeFrom="page">
              <wp14:pctWidth>0</wp14:pctWidth>
            </wp14:sizeRelH>
            <wp14:sizeRelV relativeFrom="page">
              <wp14:pctHeight>0</wp14:pctHeight>
            </wp14:sizeRelV>
          </wp:anchor>
        </w:drawing>
      </w:r>
      <w:r w:rsidR="00EB6B85">
        <w:t>Figure 5.5: CALM Present at Scission under Hypotonic Shock</w:t>
      </w:r>
      <w:r w:rsidR="00986CC2">
        <w:t xml:space="preserve"> in Control Cells</w:t>
      </w:r>
    </w:p>
    <w:p w:rsidR="005B3FD6" w:rsidRDefault="00986CC2" w:rsidP="00986CC2">
      <w:pPr>
        <w:spacing w:line="240" w:lineRule="auto"/>
        <w:rPr>
          <w:sz w:val="20"/>
          <w:szCs w:val="20"/>
        </w:rPr>
      </w:pPr>
      <w:r w:rsidRPr="00986CC2">
        <w:rPr>
          <w:sz w:val="20"/>
          <w:szCs w:val="20"/>
        </w:rPr>
        <w:t>Histograms (top) and Cumulative distribution functions (bottom) of productive pits in control cells under our different osmotic conditions</w:t>
      </w:r>
      <w:r>
        <w:rPr>
          <w:sz w:val="20"/>
          <w:szCs w:val="20"/>
        </w:rPr>
        <w:t>.  Dashed lines in the CDFs denote quartiles, and the dashed red line in the histograms denotes the median of the control pre-osmotic shock distribution</w:t>
      </w:r>
    </w:p>
    <w:p w:rsidR="00986CC2" w:rsidRDefault="00986CC2" w:rsidP="008E6CA4">
      <w:pPr>
        <w:pStyle w:val="Caption"/>
      </w:pPr>
      <w:r>
        <w:lastRenderedPageBreak/>
        <w:t>Figure 5.6: CALM Present at Scission under Hypotonic Shock in CALM siRNA Cells</w:t>
      </w:r>
    </w:p>
    <w:p w:rsidR="00986CC2" w:rsidRDefault="00986CC2" w:rsidP="00986CC2">
      <w:pPr>
        <w:spacing w:line="240" w:lineRule="auto"/>
        <w:rPr>
          <w:sz w:val="20"/>
          <w:szCs w:val="20"/>
        </w:rPr>
      </w:pPr>
      <w:r>
        <w:rPr>
          <w:noProof/>
          <w:sz w:val="20"/>
          <w:szCs w:val="20"/>
        </w:rPr>
        <w:drawing>
          <wp:inline distT="0" distB="0" distL="0" distR="0">
            <wp:extent cx="5199521" cy="297942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ma Fig SI.png"/>
                    <pic:cNvPicPr/>
                  </pic:nvPicPr>
                  <pic:blipFill>
                    <a:blip r:embed="rId76">
                      <a:extLst>
                        <a:ext uri="{28A0092B-C50C-407E-A947-70E740481C1C}">
                          <a14:useLocalDpi xmlns:a14="http://schemas.microsoft.com/office/drawing/2010/main" val="0"/>
                        </a:ext>
                      </a:extLst>
                    </a:blip>
                    <a:stretch>
                      <a:fillRect/>
                    </a:stretch>
                  </pic:blipFill>
                  <pic:spPr>
                    <a:xfrm>
                      <a:off x="0" y="0"/>
                      <a:ext cx="5199521" cy="2979420"/>
                    </a:xfrm>
                    <a:prstGeom prst="rect">
                      <a:avLst/>
                    </a:prstGeom>
                  </pic:spPr>
                </pic:pic>
              </a:graphicData>
            </a:graphic>
          </wp:inline>
        </w:drawing>
      </w:r>
    </w:p>
    <w:p w:rsidR="00986CC2" w:rsidRDefault="00986CC2" w:rsidP="00986CC2">
      <w:pPr>
        <w:spacing w:line="240" w:lineRule="auto"/>
        <w:rPr>
          <w:sz w:val="20"/>
          <w:szCs w:val="20"/>
        </w:rPr>
      </w:pPr>
      <w:r w:rsidRPr="00986CC2">
        <w:rPr>
          <w:sz w:val="20"/>
          <w:szCs w:val="20"/>
        </w:rPr>
        <w:t>Histograms (top) and Cumulative distribution functions (bottom) of productive pits in control cells under our different osmotic conditions</w:t>
      </w:r>
      <w:r>
        <w:rPr>
          <w:sz w:val="20"/>
          <w:szCs w:val="20"/>
        </w:rPr>
        <w:t>.  Dashed lines in the CDFs denote quartiles, and the dashed red line in the histograms denotes the median of the control pre-osmotic shock distribution</w:t>
      </w:r>
    </w:p>
    <w:p w:rsidR="00986CC2" w:rsidRDefault="00986CC2" w:rsidP="00986CC2">
      <w:pPr>
        <w:spacing w:line="240" w:lineRule="auto"/>
        <w:rPr>
          <w:sz w:val="20"/>
          <w:szCs w:val="20"/>
        </w:rPr>
      </w:pPr>
    </w:p>
    <w:p w:rsidR="00986CC2" w:rsidRDefault="00986CC2" w:rsidP="00986CC2">
      <w:pPr>
        <w:spacing w:line="240" w:lineRule="auto"/>
        <w:rPr>
          <w:sz w:val="20"/>
          <w:szCs w:val="20"/>
        </w:rPr>
      </w:pPr>
    </w:p>
    <w:p w:rsidR="00986CC2" w:rsidRPr="00986CC2" w:rsidRDefault="00986CC2" w:rsidP="00986CC2">
      <w:pPr>
        <w:spacing w:line="240" w:lineRule="auto"/>
        <w:rPr>
          <w:sz w:val="20"/>
          <w:szCs w:val="20"/>
        </w:rPr>
      </w:pPr>
    </w:p>
    <w:p w:rsidR="007161B0" w:rsidRDefault="007161B0" w:rsidP="00986CC2">
      <w:pPr>
        <w:pStyle w:val="Heading3"/>
        <w:numPr>
          <w:ilvl w:val="0"/>
          <w:numId w:val="0"/>
        </w:numPr>
      </w:pPr>
      <w:bookmarkStart w:id="61" w:name="_Toc525222924"/>
      <w:r>
        <w:t>5.3.4 Super-resolved localization of CALM in large, clathrin-coated structures</w:t>
      </w:r>
      <w:bookmarkEnd w:id="61"/>
      <w:r w:rsidR="00321C4F">
        <w:t xml:space="preserve"> using TIRF-SIM</w:t>
      </w:r>
    </w:p>
    <w:p w:rsidR="00561C10" w:rsidRDefault="004567C0" w:rsidP="00321C4F">
      <w:r>
        <w:t xml:space="preserve">TIRF-SIM is a super-resolution imaging technique that combines </w:t>
      </w:r>
      <w:r w:rsidR="00561C10">
        <w:t xml:space="preserve">the low cytosolic background of </w:t>
      </w:r>
      <w:r>
        <w:t xml:space="preserve">Total Internal </w:t>
      </w:r>
      <w:proofErr w:type="spellStart"/>
      <w:r>
        <w:t>Flourescence</w:t>
      </w:r>
      <w:proofErr w:type="spellEnd"/>
      <w:r>
        <w:t xml:space="preserve"> Microscopy (TIRF) with </w:t>
      </w:r>
      <w:r w:rsidR="00561C10">
        <w:t xml:space="preserve">the sub-diffraction resolution of </w:t>
      </w:r>
      <w:r>
        <w:t>Structured Illumination Microscopy (SIM)</w:t>
      </w:r>
      <w:r w:rsidR="008C4C96">
        <w:t xml:space="preserve"> (</w:t>
      </w:r>
      <w:r w:rsidR="00561C10">
        <w:t>Chung</w:t>
      </w:r>
      <w:r w:rsidR="002C5A95">
        <w:t xml:space="preserve"> et al.</w:t>
      </w:r>
      <w:r w:rsidR="008C4C96">
        <w:t>,</w:t>
      </w:r>
      <w:r w:rsidR="00561C10">
        <w:t xml:space="preserve"> 2006)</w:t>
      </w:r>
      <w:r>
        <w:t>.</w:t>
      </w:r>
      <w:r w:rsidR="00321C4F">
        <w:t xml:space="preserve">  </w:t>
      </w:r>
      <w:proofErr w:type="gramStart"/>
      <w:r w:rsidR="00321C4F">
        <w:t>To further characterize</w:t>
      </w:r>
      <w:proofErr w:type="gramEnd"/>
      <w:r w:rsidR="00321C4F">
        <w:t xml:space="preserve"> these gene-edited CALM-</w:t>
      </w:r>
      <w:proofErr w:type="spellStart"/>
      <w:r w:rsidR="00321C4F">
        <w:t>eGFP</w:t>
      </w:r>
      <w:proofErr w:type="spellEnd"/>
      <w:r w:rsidR="00321C4F">
        <w:t xml:space="preserve"> cells, w</w:t>
      </w:r>
      <w:r w:rsidR="00561C10">
        <w:t>e ran 2-color TIRF-SIM on our CALM-</w:t>
      </w:r>
      <w:proofErr w:type="spellStart"/>
      <w:r w:rsidR="00561C10">
        <w:t>eGFP</w:t>
      </w:r>
      <w:proofErr w:type="spellEnd"/>
      <w:r w:rsidR="00561C10">
        <w:t xml:space="preserve"> cells overexpressing clathrin light chain A-ruby.  Upon inspection of the images, it </w:t>
      </w:r>
      <w:r w:rsidR="00321C4F">
        <w:t>seemed as though</w:t>
      </w:r>
      <w:r w:rsidR="00561C10">
        <w:t xml:space="preserve"> large structures seen the clathrin channel appeared as collections of closely spaced small structures in the CALM channel</w:t>
      </w:r>
      <w:r w:rsidR="002D3F57">
        <w:t xml:space="preserve"> (Fig. 5.7</w:t>
      </w:r>
      <w:r w:rsidR="00EB6B85">
        <w:t xml:space="preserve"> B</w:t>
      </w:r>
      <w:r w:rsidR="00FE5E33">
        <w:t>)</w:t>
      </w:r>
      <w:r w:rsidR="00561C10">
        <w:t>.</w:t>
      </w:r>
      <w:r w:rsidR="00FE5E33">
        <w:t xml:space="preserve">  To </w:t>
      </w:r>
      <w:r w:rsidR="00FE5E33">
        <w:lastRenderedPageBreak/>
        <w:t xml:space="preserve">assess the possibility of this being an artifact of the naturally better resolution of the shorter wavelength CALM channel, we repeated these experiments on similarly gene-edited SUM AP2-eGFP cells, also overexpressing clathrin light chain A-ruby.  In these cells, large structures in the clathrin channel appeared as similarly large structures in the AP2 channel </w:t>
      </w:r>
      <w:r w:rsidR="00975A75">
        <w:t xml:space="preserve">(Fig 5.6 A) </w:t>
      </w:r>
      <w:r w:rsidR="00FE5E33">
        <w:t xml:space="preserve">indicating that the localization of </w:t>
      </w:r>
      <w:r w:rsidR="00C75DFA">
        <w:t>AP2</w:t>
      </w:r>
      <w:r w:rsidR="00FE5E33">
        <w:t xml:space="preserve"> in large structures does indeed differ from that of </w:t>
      </w:r>
      <w:r w:rsidR="00C75DFA">
        <w:t>CALM</w:t>
      </w:r>
      <w:r w:rsidR="00FE5E33">
        <w:t>.</w:t>
      </w:r>
    </w:p>
    <w:p w:rsidR="00EB6B85" w:rsidRDefault="0064534B" w:rsidP="008E6CA4">
      <w:pPr>
        <w:pStyle w:val="Caption"/>
      </w:pPr>
      <w:r>
        <w:rPr>
          <w:noProof/>
        </w:rPr>
        <w:lastRenderedPageBreak/>
        <w:drawing>
          <wp:anchor distT="0" distB="0" distL="114300" distR="114300" simplePos="0" relativeHeight="251812864" behindDoc="0" locked="0" layoutInCell="1" allowOverlap="1">
            <wp:simplePos x="0" y="0"/>
            <wp:positionH relativeFrom="column">
              <wp:posOffset>-279070</wp:posOffset>
            </wp:positionH>
            <wp:positionV relativeFrom="paragraph">
              <wp:posOffset>273685</wp:posOffset>
            </wp:positionV>
            <wp:extent cx="5650992" cy="5797296"/>
            <wp:effectExtent l="0" t="0" r="698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tocorrelationFigure.png"/>
                    <pic:cNvPicPr/>
                  </pic:nvPicPr>
                  <pic:blipFill>
                    <a:blip r:embed="rId77">
                      <a:extLst>
                        <a:ext uri="{28A0092B-C50C-407E-A947-70E740481C1C}">
                          <a14:useLocalDpi xmlns:a14="http://schemas.microsoft.com/office/drawing/2010/main" val="0"/>
                        </a:ext>
                      </a:extLst>
                    </a:blip>
                    <a:stretch>
                      <a:fillRect/>
                    </a:stretch>
                  </pic:blipFill>
                  <pic:spPr>
                    <a:xfrm>
                      <a:off x="0" y="0"/>
                      <a:ext cx="5650992" cy="5797296"/>
                    </a:xfrm>
                    <a:prstGeom prst="rect">
                      <a:avLst/>
                    </a:prstGeom>
                  </pic:spPr>
                </pic:pic>
              </a:graphicData>
            </a:graphic>
            <wp14:sizeRelH relativeFrom="page">
              <wp14:pctWidth>0</wp14:pctWidth>
            </wp14:sizeRelH>
            <wp14:sizeRelV relativeFrom="page">
              <wp14:pctHeight>0</wp14:pctHeight>
            </wp14:sizeRelV>
          </wp:anchor>
        </w:drawing>
      </w:r>
      <w:r w:rsidR="00EB6B85">
        <w:t>Figure</w:t>
      </w:r>
      <w:r w:rsidR="00986CC2">
        <w:t xml:space="preserve"> 5.7</w:t>
      </w:r>
      <w:r w:rsidR="00EB6B85">
        <w:t>: Autocorrelation Analysis of TIRF-SIM Images</w:t>
      </w:r>
    </w:p>
    <w:p w:rsidR="00EB6B85" w:rsidRDefault="00EB6B85" w:rsidP="00880D22">
      <w:pPr>
        <w:ind w:firstLine="720"/>
      </w:pPr>
    </w:p>
    <w:p w:rsidR="006F54F2" w:rsidRPr="006F54F2" w:rsidRDefault="006F54F2" w:rsidP="006F54F2">
      <w:pPr>
        <w:spacing w:line="240" w:lineRule="auto"/>
        <w:rPr>
          <w:sz w:val="20"/>
          <w:szCs w:val="20"/>
        </w:rPr>
      </w:pPr>
      <w:r w:rsidRPr="006F54F2">
        <w:rPr>
          <w:sz w:val="20"/>
          <w:szCs w:val="20"/>
        </w:rPr>
        <w:t>(A) (</w:t>
      </w:r>
      <w:proofErr w:type="gramStart"/>
      <w:r w:rsidRPr="006F54F2">
        <w:rPr>
          <w:sz w:val="20"/>
          <w:szCs w:val="20"/>
        </w:rPr>
        <w:t>left</w:t>
      </w:r>
      <w:proofErr w:type="gramEnd"/>
      <w:r w:rsidRPr="006F54F2">
        <w:rPr>
          <w:sz w:val="20"/>
          <w:szCs w:val="20"/>
        </w:rPr>
        <w:t xml:space="preserve"> 2 panels) Example AP2/Clathrin 2-color field of view. (</w:t>
      </w:r>
      <w:proofErr w:type="gramStart"/>
      <w:r w:rsidRPr="006F54F2">
        <w:rPr>
          <w:sz w:val="20"/>
          <w:szCs w:val="20"/>
        </w:rPr>
        <w:t>right</w:t>
      </w:r>
      <w:proofErr w:type="gramEnd"/>
      <w:r w:rsidRPr="006F54F2">
        <w:rPr>
          <w:sz w:val="20"/>
          <w:szCs w:val="20"/>
        </w:rPr>
        <w:t xml:space="preserve"> panel) Radial average of the autocorrelation image of the images.  Dashed lines show the full width at half max of the peaks.  (B) (</w:t>
      </w:r>
      <w:proofErr w:type="gramStart"/>
      <w:r w:rsidRPr="006F54F2">
        <w:rPr>
          <w:sz w:val="20"/>
          <w:szCs w:val="20"/>
        </w:rPr>
        <w:t>left</w:t>
      </w:r>
      <w:proofErr w:type="gramEnd"/>
      <w:r w:rsidRPr="006F54F2">
        <w:rPr>
          <w:sz w:val="20"/>
          <w:szCs w:val="20"/>
        </w:rPr>
        <w:t xml:space="preserve"> 2 panels) Example CALM/Clathrin 2-color field of view. (</w:t>
      </w:r>
      <w:proofErr w:type="gramStart"/>
      <w:r w:rsidRPr="006F54F2">
        <w:rPr>
          <w:sz w:val="20"/>
          <w:szCs w:val="20"/>
        </w:rPr>
        <w:t>right</w:t>
      </w:r>
      <w:proofErr w:type="gramEnd"/>
      <w:r w:rsidRPr="006F54F2">
        <w:rPr>
          <w:sz w:val="20"/>
          <w:szCs w:val="20"/>
        </w:rPr>
        <w:t xml:space="preserve"> panel) Radial average of the autocorrelation image of the images.  Dashed lines show the full width at half max of the peaks.  (C)  Boxplots of the full width at half max of manually selected pits and plaques in each channel.  Widths </w:t>
      </w:r>
      <w:proofErr w:type="gramStart"/>
      <w:r w:rsidRPr="006F54F2">
        <w:rPr>
          <w:sz w:val="20"/>
          <w:szCs w:val="20"/>
        </w:rPr>
        <w:t>were normalized</w:t>
      </w:r>
      <w:proofErr w:type="gramEnd"/>
      <w:r w:rsidRPr="006F54F2">
        <w:rPr>
          <w:sz w:val="20"/>
          <w:szCs w:val="20"/>
        </w:rPr>
        <w:t xml:space="preserve"> to the median full width at half max of the pits in the AP2 channel</w:t>
      </w:r>
      <w:r>
        <w:rPr>
          <w:sz w:val="20"/>
          <w:szCs w:val="20"/>
        </w:rPr>
        <w:t xml:space="preserve"> (green dashed line).</w:t>
      </w:r>
    </w:p>
    <w:p w:rsidR="006F54F2" w:rsidRDefault="006F54F2" w:rsidP="006F54F2"/>
    <w:p w:rsidR="00FE5E33" w:rsidRDefault="00FE5E33" w:rsidP="00891BE8">
      <w:pPr>
        <w:ind w:firstLine="720"/>
      </w:pPr>
      <w:r>
        <w:t xml:space="preserve">To quantify this effect, we </w:t>
      </w:r>
      <w:r w:rsidR="00891BE8">
        <w:t>used image autocorrelation analysis</w:t>
      </w:r>
      <w:r w:rsidR="002E4FC5">
        <w:t xml:space="preserve"> on areas of interest with the large structures we wished to probe</w:t>
      </w:r>
      <w:r w:rsidR="00891BE8">
        <w:t xml:space="preserve">.  </w:t>
      </w:r>
      <w:r w:rsidR="00321C4F">
        <w:t>The</w:t>
      </w:r>
      <w:r w:rsidR="00891BE8">
        <w:t xml:space="preserve"> center of the autocorrelation image of a series of objects</w:t>
      </w:r>
      <w:r w:rsidR="004164F6">
        <w:t xml:space="preserve"> is</w:t>
      </w:r>
      <w:r w:rsidR="00891BE8">
        <w:t xml:space="preserve"> a global maximum that decays with a width that roughly corresponds to </w:t>
      </w:r>
      <m:oMath>
        <m:rad>
          <m:radPr>
            <m:degHide m:val="1"/>
            <m:ctrlPr>
              <w:rPr>
                <w:rFonts w:ascii="Cambria Math" w:hAnsi="Cambria Math"/>
                <w:i/>
              </w:rPr>
            </m:ctrlPr>
          </m:radPr>
          <m:deg/>
          <m:e>
            <m:r>
              <w:rPr>
                <w:rFonts w:ascii="Cambria Math" w:hAnsi="Cambria Math"/>
              </w:rPr>
              <m:t>2</m:t>
            </m:r>
          </m:e>
        </m:rad>
      </m:oMath>
      <w:r w:rsidR="00891BE8">
        <w:t xml:space="preserve"> times the av</w:t>
      </w:r>
      <w:r w:rsidR="008C4C96">
        <w:t>erage width of the objects (</w:t>
      </w:r>
      <w:r w:rsidR="00891BE8">
        <w:t>Robertson</w:t>
      </w:r>
      <w:r w:rsidR="002C5A95">
        <w:t xml:space="preserve"> and George</w:t>
      </w:r>
      <w:r w:rsidR="008C4C96">
        <w:t>,</w:t>
      </w:r>
      <w:r w:rsidR="00891BE8">
        <w:t xml:space="preserve"> 2012).</w:t>
      </w:r>
      <w:r w:rsidR="00E05C03">
        <w:t xml:space="preserve">  With that in mind, we calculated the radial average of the </w:t>
      </w:r>
      <w:r w:rsidR="00321C4F">
        <w:t xml:space="preserve">center of the </w:t>
      </w:r>
      <w:r w:rsidR="00E05C03">
        <w:t>autocorrelation image</w:t>
      </w:r>
      <w:r w:rsidR="002E4FC5">
        <w:t xml:space="preserve">, and </w:t>
      </w:r>
      <w:proofErr w:type="gramStart"/>
      <w:r w:rsidR="002E4FC5">
        <w:t xml:space="preserve">examined </w:t>
      </w:r>
      <w:r w:rsidR="00E05C03">
        <w:t>.</w:t>
      </w:r>
      <w:proofErr w:type="gramEnd"/>
      <w:r w:rsidR="00E05C03">
        <w:t xml:space="preserve">  We consistently found that the full width at half max of CALM autocorrelation images was much smaller than that of their corresponding clathrin images, while the full width at half max of AP2 autocorrelation images </w:t>
      </w:r>
      <w:r w:rsidR="00321C4F">
        <w:t>was only marginally smaller than</w:t>
      </w:r>
      <w:r w:rsidR="00E05C03">
        <w:t xml:space="preserve"> tha</w:t>
      </w:r>
      <w:r w:rsidR="00975A75">
        <w:t>t of</w:t>
      </w:r>
      <w:r w:rsidR="00255DDE">
        <w:t xml:space="preserve"> their clathrin images (Fig. 5.7</w:t>
      </w:r>
      <w:r w:rsidR="00975A75">
        <w:t xml:space="preserve"> A, B right panel)</w:t>
      </w:r>
      <w:r w:rsidR="00E05C03">
        <w:t>.  This however did not hold for areas of interest containing only small clathrin coated structures.</w:t>
      </w:r>
    </w:p>
    <w:p w:rsidR="00E05C03" w:rsidRDefault="004164F6" w:rsidP="00891BE8">
      <w:pPr>
        <w:ind w:firstLine="720"/>
      </w:pPr>
      <w:r>
        <w:t>To quantify</w:t>
      </w:r>
      <w:r w:rsidR="00E05C03">
        <w:t xml:space="preserve"> this </w:t>
      </w:r>
      <w:r w:rsidR="00CF1ACC">
        <w:t xml:space="preserve">final assertion, we </w:t>
      </w:r>
      <w:r w:rsidR="004804C5">
        <w:t>manually selected 467 total clathrin structures among the two cell types and classified them as either “pits” (a single Gaussian-shaped object that internalizes in one step), or “plaques”</w:t>
      </w:r>
      <w:r w:rsidR="002A5341">
        <w:t xml:space="preserve"> (large, non-Gaussian-shaped objects).  We then ran our autocorrelation width analysis on the small regions containing each</w:t>
      </w:r>
      <w:r w:rsidR="002E4FC5">
        <w:t xml:space="preserve"> single</w:t>
      </w:r>
      <w:r w:rsidR="002A5341">
        <w:t xml:space="preserve"> object.  In pits, both AP2 and CALM </w:t>
      </w:r>
      <w:proofErr w:type="gramStart"/>
      <w:r w:rsidR="002A5341">
        <w:t>are spread</w:t>
      </w:r>
      <w:proofErr w:type="gramEnd"/>
      <w:r w:rsidR="002A5341">
        <w:t xml:space="preserve"> across similarly sized regions, as evidenced by t</w:t>
      </w:r>
      <w:r w:rsidR="00975A75">
        <w:t>heir autocorrelation widths (Fig. 5.</w:t>
      </w:r>
      <w:r w:rsidR="00255DDE">
        <w:t>7</w:t>
      </w:r>
      <w:r w:rsidR="00975A75">
        <w:t xml:space="preserve"> C left panel</w:t>
      </w:r>
      <w:r w:rsidR="002A5341">
        <w:t xml:space="preserve">).  However, in plaques, AP2 </w:t>
      </w:r>
      <w:proofErr w:type="gramStart"/>
      <w:r w:rsidR="002A5341">
        <w:t>is spread</w:t>
      </w:r>
      <w:proofErr w:type="gramEnd"/>
      <w:r w:rsidR="002A5341">
        <w:t xml:space="preserve"> over a region that is roughly </w:t>
      </w:r>
      <w:r w:rsidR="00975A75">
        <w:t>40% wider than that of CALM (Fig. 5.</w:t>
      </w:r>
      <w:r w:rsidR="00255DDE">
        <w:t>7</w:t>
      </w:r>
      <w:r w:rsidR="00975A75">
        <w:t xml:space="preserve"> C right panel</w:t>
      </w:r>
      <w:r w:rsidR="002A5341">
        <w:t xml:space="preserve">).  Furthermore, the median CALM autocorrelation width in plaques is </w:t>
      </w:r>
      <w:r w:rsidR="001A04C5">
        <w:t>very similar to that of pits, suggesting that CALM may localize to small, pit-sized regions of plaques.</w:t>
      </w:r>
      <w:r w:rsidR="002A5341">
        <w:t xml:space="preserve"> </w:t>
      </w:r>
    </w:p>
    <w:p w:rsidR="005B3FD6" w:rsidRPr="00891BE8" w:rsidRDefault="005B3FD6" w:rsidP="00891BE8">
      <w:pPr>
        <w:ind w:firstLine="720"/>
        <w:rPr>
          <w:rFonts w:eastAsiaTheme="minorEastAsia"/>
        </w:rPr>
      </w:pPr>
    </w:p>
    <w:p w:rsidR="001A04C5" w:rsidRDefault="006C5560" w:rsidP="001A04C5">
      <w:pPr>
        <w:pStyle w:val="Heading2"/>
      </w:pPr>
      <w:bookmarkStart w:id="62" w:name="_Toc525222925"/>
      <w:r>
        <w:t>5.4 Discussion</w:t>
      </w:r>
      <w:bookmarkEnd w:id="62"/>
    </w:p>
    <w:p w:rsidR="007F2622" w:rsidRDefault="007F2622" w:rsidP="007F2622">
      <w:r>
        <w:t>In this work, we characterized the recruitment of CALM to clathrin-coated pits using gene-edited SUM CALM-</w:t>
      </w:r>
      <w:proofErr w:type="spellStart"/>
      <w:r>
        <w:t>eGFP</w:t>
      </w:r>
      <w:proofErr w:type="spellEnd"/>
      <w:r>
        <w:t xml:space="preserve"> cells.  We quantified the number</w:t>
      </w:r>
      <w:r w:rsidR="005A0B5A">
        <w:t xml:space="preserve"> of CALM</w:t>
      </w:r>
      <w:r w:rsidR="00255DDE">
        <w:t xml:space="preserve"> molecules</w:t>
      </w:r>
      <w:r w:rsidR="005A0B5A">
        <w:t xml:space="preserve"> present in pits at scission</w:t>
      </w:r>
      <w:r>
        <w:t xml:space="preserve"> and </w:t>
      </w:r>
      <w:r w:rsidR="00FD6652">
        <w:t xml:space="preserve">the </w:t>
      </w:r>
      <w:r>
        <w:t xml:space="preserve">localization of CALM </w:t>
      </w:r>
      <w:r w:rsidR="00FD6652">
        <w:t>in large, clathrin-coated structures.  We also</w:t>
      </w:r>
      <w:r>
        <w:t xml:space="preserve"> analyzed the dynamic changes caused b</w:t>
      </w:r>
      <w:r w:rsidR="00255DDE">
        <w:t>y reducing CALM expression by 60</w:t>
      </w:r>
      <w:r>
        <w:t xml:space="preserve">% </w:t>
      </w:r>
      <w:r w:rsidR="00FD6652">
        <w:t>in isotonic as well as hypotonic conditions</w:t>
      </w:r>
      <w:r>
        <w:t xml:space="preserve">. </w:t>
      </w:r>
    </w:p>
    <w:p w:rsidR="00F16D02" w:rsidRPr="007F2622" w:rsidRDefault="00F16D02" w:rsidP="007F2622">
      <w:r>
        <w:tab/>
        <w:t xml:space="preserve">We found that CALM is present in CCPs in similar numbers to that of AP2 and dynamin, but </w:t>
      </w:r>
      <w:r w:rsidR="00CC1D22">
        <w:t>with less variation in values from pit to pit.  If the main functions of CALM are curvature sensing and generation as hypothesized by Miller et al.</w:t>
      </w:r>
      <w:r w:rsidR="00FD6652">
        <w:t xml:space="preserve"> (2015)</w:t>
      </w:r>
      <w:r w:rsidR="00CC1D22">
        <w:t xml:space="preserve">, this may be </w:t>
      </w:r>
      <w:proofErr w:type="gramStart"/>
      <w:r w:rsidR="00CC1D22">
        <w:t>due to the fact that</w:t>
      </w:r>
      <w:proofErr w:type="gramEnd"/>
      <w:r w:rsidR="00CC1D22">
        <w:t xml:space="preserve"> </w:t>
      </w:r>
      <w:r w:rsidR="00504B22">
        <w:t>larger vesicles have membranes that are less strongly curved</w:t>
      </w:r>
      <w:r w:rsidR="00FD6652">
        <w:t>, thus reducing the CALM needed per unit area of membrane</w:t>
      </w:r>
      <w:r w:rsidR="00504B22">
        <w:t>.</w:t>
      </w:r>
    </w:p>
    <w:p w:rsidR="0036641C" w:rsidRDefault="00504B22" w:rsidP="00504B22">
      <w:pPr>
        <w:ind w:firstLine="720"/>
      </w:pPr>
      <w:r>
        <w:t xml:space="preserve">Our finding that the amount of CALM in CCPs at the time of scission increases only after 10 minutes of hypo-osmotic shock is interesting because it suggests a compensatory mechanism with which CALM </w:t>
      </w:r>
      <w:proofErr w:type="gramStart"/>
      <w:r>
        <w:t>is deployed</w:t>
      </w:r>
      <w:proofErr w:type="gramEnd"/>
      <w:r>
        <w:t xml:space="preserve"> to act against elevated membrane tension.  It also suggests an approx</w:t>
      </w:r>
      <w:r w:rsidR="00FD6652">
        <w:t>imate time of 10 minutes for this</w:t>
      </w:r>
      <w:r>
        <w:t xml:space="preserve"> mechanism to take effect.</w:t>
      </w:r>
    </w:p>
    <w:p w:rsidR="001A04C5" w:rsidRDefault="001A04C5" w:rsidP="001A04C5">
      <w:r>
        <w:tab/>
        <w:t xml:space="preserve">Our finding that CALM may localize to small, pit-sized regions of clathrin-coated plaques </w:t>
      </w:r>
      <w:proofErr w:type="gramStart"/>
      <w:r>
        <w:t>may be related</w:t>
      </w:r>
      <w:proofErr w:type="gramEnd"/>
      <w:r>
        <w:t xml:space="preserve"> to the fact that CALM has been shown to be a sensor and dr</w:t>
      </w:r>
      <w:r w:rsidR="00A31AF7">
        <w:t>iver of membrane curvature (</w:t>
      </w:r>
      <w:r>
        <w:t>Miller</w:t>
      </w:r>
      <w:r w:rsidR="002C5A95">
        <w:t xml:space="preserve"> et al.</w:t>
      </w:r>
      <w:r w:rsidR="00A31AF7">
        <w:t>,</w:t>
      </w:r>
      <w:r>
        <w:t xml:space="preserve"> 2015).  It </w:t>
      </w:r>
      <w:proofErr w:type="gramStart"/>
      <w:r>
        <w:t>has been previously suggested</w:t>
      </w:r>
      <w:proofErr w:type="gramEnd"/>
      <w:r>
        <w:t xml:space="preserve"> that the edges of flat clathrin-coated plaques may be able to gain curvature and ev</w:t>
      </w:r>
      <w:r w:rsidR="00D565E1">
        <w:t xml:space="preserve">entually pinch </w:t>
      </w:r>
      <w:r w:rsidR="00D565E1">
        <w:lastRenderedPageBreak/>
        <w:t xml:space="preserve">off </w:t>
      </w:r>
      <w:r w:rsidR="00FD6652">
        <w:t xml:space="preserve">into </w:t>
      </w:r>
      <w:r w:rsidR="00D565E1">
        <w:t>vesicles (den Otter et al., 2011</w:t>
      </w:r>
      <w:r>
        <w:t>).  Indeed, EM images often show large, clathrin-coated objects</w:t>
      </w:r>
      <w:r w:rsidR="00205923">
        <w:t xml:space="preserve"> with heterogeneous curvature profiles (</w:t>
      </w:r>
      <w:proofErr w:type="spellStart"/>
      <w:r w:rsidR="009D467D">
        <w:t>Heuser</w:t>
      </w:r>
      <w:proofErr w:type="spellEnd"/>
      <w:r w:rsidR="00FD6652">
        <w:t>,</w:t>
      </w:r>
      <w:r w:rsidR="009D467D">
        <w:t xml:space="preserve"> 1989</w:t>
      </w:r>
      <w:r w:rsidR="00205923">
        <w:t xml:space="preserve">).  </w:t>
      </w:r>
      <w:r w:rsidR="009E1EAE">
        <w:t>Additionally, polarized TIRF</w:t>
      </w:r>
      <w:r w:rsidR="002C28E9">
        <w:t xml:space="preserve"> measurements of pit curvature </w:t>
      </w:r>
      <w:proofErr w:type="gramStart"/>
      <w:r w:rsidR="002C28E9">
        <w:t>have been shown</w:t>
      </w:r>
      <w:proofErr w:type="gramEnd"/>
      <w:r w:rsidR="002C28E9">
        <w:t xml:space="preserve"> to correlate with CALM intensity of individual pits (Scott et al., 2018).  </w:t>
      </w:r>
      <w:r w:rsidR="00FD6652">
        <w:t>We hypothesize that</w:t>
      </w:r>
      <w:r w:rsidR="00205923">
        <w:t xml:space="preserve"> the pit-sized regions we see CALM in are curved sections of plaques, which attract more</w:t>
      </w:r>
      <w:r>
        <w:t xml:space="preserve"> </w:t>
      </w:r>
      <w:r w:rsidR="00205923">
        <w:t>CALM than the adjacent flat sections.  In support of this idea, we have documented instances of these regions quickly leaving the field of view, as if that section of the plaque were in</w:t>
      </w:r>
      <w:r w:rsidR="00FD6652">
        <w:t>ternalized</w:t>
      </w:r>
      <w:r w:rsidR="00255DDE">
        <w:t xml:space="preserve"> (Fig. 5.8 and 5.9</w:t>
      </w:r>
      <w:r w:rsidR="00205923">
        <w:t>).</w:t>
      </w:r>
    </w:p>
    <w:p w:rsidR="00B075F8" w:rsidRDefault="00B075F8" w:rsidP="008E6CA4">
      <w:pPr>
        <w:pStyle w:val="Caption"/>
      </w:pPr>
      <w:r>
        <w:t>Figure 5.</w:t>
      </w:r>
      <w:r w:rsidR="00986CC2">
        <w:t>8</w:t>
      </w:r>
      <w:r w:rsidR="002D656B">
        <w:t>: Example</w:t>
      </w:r>
      <w:r>
        <w:t xml:space="preserve"> </w:t>
      </w:r>
      <w:r w:rsidR="002D656B">
        <w:t>of Plaque Internalization Event</w:t>
      </w:r>
    </w:p>
    <w:p w:rsidR="00975A75" w:rsidRDefault="00B075F8" w:rsidP="001A04C5">
      <w:r>
        <w:rPr>
          <w:noProof/>
        </w:rPr>
        <w:drawing>
          <wp:inline distT="0" distB="0" distL="0" distR="0">
            <wp:extent cx="5363323" cy="4071547"/>
            <wp:effectExtent l="0" t="0" r="889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RFSIM_Lifting_Combined.png"/>
                    <pic:cNvPicPr/>
                  </pic:nvPicPr>
                  <pic:blipFill>
                    <a:blip r:embed="rId78">
                      <a:extLst>
                        <a:ext uri="{28A0092B-C50C-407E-A947-70E740481C1C}">
                          <a14:useLocalDpi xmlns:a14="http://schemas.microsoft.com/office/drawing/2010/main" val="0"/>
                        </a:ext>
                      </a:extLst>
                    </a:blip>
                    <a:stretch>
                      <a:fillRect/>
                    </a:stretch>
                  </pic:blipFill>
                  <pic:spPr>
                    <a:xfrm>
                      <a:off x="0" y="0"/>
                      <a:ext cx="5363323" cy="4071547"/>
                    </a:xfrm>
                    <a:prstGeom prst="rect">
                      <a:avLst/>
                    </a:prstGeom>
                  </pic:spPr>
                </pic:pic>
              </a:graphicData>
            </a:graphic>
          </wp:inline>
        </w:drawing>
      </w:r>
    </w:p>
    <w:p w:rsidR="005B3FD6" w:rsidRDefault="002D656B" w:rsidP="002D656B">
      <w:pPr>
        <w:spacing w:line="240" w:lineRule="auto"/>
        <w:rPr>
          <w:sz w:val="20"/>
          <w:szCs w:val="20"/>
        </w:rPr>
      </w:pPr>
      <w:r w:rsidRPr="002D656B">
        <w:rPr>
          <w:sz w:val="20"/>
          <w:szCs w:val="20"/>
        </w:rPr>
        <w:lastRenderedPageBreak/>
        <w:t>Clathrin (top) and CALM (middle) frames of a plaque internalization event.  (</w:t>
      </w:r>
      <w:proofErr w:type="gramStart"/>
      <w:r w:rsidRPr="002D656B">
        <w:rPr>
          <w:sz w:val="20"/>
          <w:szCs w:val="20"/>
        </w:rPr>
        <w:t>bottom</w:t>
      </w:r>
      <w:proofErr w:type="gramEnd"/>
      <w:r w:rsidRPr="002D656B">
        <w:rPr>
          <w:sz w:val="20"/>
          <w:szCs w:val="20"/>
        </w:rPr>
        <w:t>) Cross-sectional profile for both channels.</w:t>
      </w:r>
    </w:p>
    <w:p w:rsidR="002D656B" w:rsidRDefault="002D656B" w:rsidP="002D656B">
      <w:pPr>
        <w:spacing w:line="240" w:lineRule="auto"/>
        <w:rPr>
          <w:sz w:val="20"/>
          <w:szCs w:val="20"/>
        </w:rPr>
      </w:pPr>
    </w:p>
    <w:p w:rsidR="002D656B" w:rsidRDefault="002D656B" w:rsidP="008E6CA4">
      <w:pPr>
        <w:pStyle w:val="Caption"/>
      </w:pPr>
      <w:r>
        <w:t xml:space="preserve">Figure 5.9: Example of the Internalization of One of Two </w:t>
      </w:r>
      <w:proofErr w:type="gramStart"/>
      <w:r>
        <w:t>Nearby</w:t>
      </w:r>
      <w:proofErr w:type="gramEnd"/>
      <w:r>
        <w:t xml:space="preserve"> Pits</w:t>
      </w:r>
    </w:p>
    <w:p w:rsidR="002D656B" w:rsidRDefault="002D656B" w:rsidP="002D656B">
      <w:pPr>
        <w:spacing w:line="240" w:lineRule="auto"/>
        <w:rPr>
          <w:sz w:val="20"/>
          <w:szCs w:val="20"/>
        </w:rPr>
      </w:pPr>
      <w:r>
        <w:rPr>
          <w:noProof/>
          <w:sz w:val="20"/>
          <w:szCs w:val="20"/>
        </w:rPr>
        <w:drawing>
          <wp:inline distT="0" distB="0" distL="0" distR="0">
            <wp:extent cx="5486400" cy="39420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RFSIM_SeparatePits.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942080"/>
                    </a:xfrm>
                    <a:prstGeom prst="rect">
                      <a:avLst/>
                    </a:prstGeom>
                  </pic:spPr>
                </pic:pic>
              </a:graphicData>
            </a:graphic>
          </wp:inline>
        </w:drawing>
      </w:r>
    </w:p>
    <w:p w:rsidR="002D656B" w:rsidRDefault="002D656B" w:rsidP="002D656B">
      <w:pPr>
        <w:spacing w:line="240" w:lineRule="auto"/>
        <w:rPr>
          <w:sz w:val="20"/>
          <w:szCs w:val="20"/>
        </w:rPr>
      </w:pPr>
      <w:r w:rsidRPr="002D656B">
        <w:rPr>
          <w:sz w:val="20"/>
          <w:szCs w:val="20"/>
        </w:rPr>
        <w:t xml:space="preserve">Clathrin (top) and CALM (middle) frames of a </w:t>
      </w:r>
      <w:r>
        <w:rPr>
          <w:sz w:val="20"/>
          <w:szCs w:val="20"/>
        </w:rPr>
        <w:t>pit</w:t>
      </w:r>
      <w:r w:rsidRPr="002D656B">
        <w:rPr>
          <w:sz w:val="20"/>
          <w:szCs w:val="20"/>
        </w:rPr>
        <w:t xml:space="preserve"> internalization event</w:t>
      </w:r>
      <w:r>
        <w:rPr>
          <w:sz w:val="20"/>
          <w:szCs w:val="20"/>
        </w:rPr>
        <w:t xml:space="preserve"> nearby to another pit</w:t>
      </w:r>
      <w:r w:rsidRPr="002D656B">
        <w:rPr>
          <w:sz w:val="20"/>
          <w:szCs w:val="20"/>
        </w:rPr>
        <w:t>.  (</w:t>
      </w:r>
      <w:proofErr w:type="gramStart"/>
      <w:r w:rsidRPr="002D656B">
        <w:rPr>
          <w:sz w:val="20"/>
          <w:szCs w:val="20"/>
        </w:rPr>
        <w:t>bottom</w:t>
      </w:r>
      <w:proofErr w:type="gramEnd"/>
      <w:r w:rsidRPr="002D656B">
        <w:rPr>
          <w:sz w:val="20"/>
          <w:szCs w:val="20"/>
        </w:rPr>
        <w:t>) Cross-sectional profile for both channels.</w:t>
      </w:r>
    </w:p>
    <w:p w:rsidR="002D656B" w:rsidRDefault="002D656B" w:rsidP="002D656B">
      <w:pPr>
        <w:spacing w:line="240" w:lineRule="auto"/>
        <w:rPr>
          <w:sz w:val="20"/>
          <w:szCs w:val="20"/>
        </w:rPr>
      </w:pPr>
    </w:p>
    <w:p w:rsidR="002D656B" w:rsidRPr="002D656B" w:rsidRDefault="002D656B" w:rsidP="002D656B">
      <w:pPr>
        <w:spacing w:line="240" w:lineRule="auto"/>
        <w:rPr>
          <w:sz w:val="20"/>
          <w:szCs w:val="20"/>
        </w:rPr>
      </w:pPr>
    </w:p>
    <w:p w:rsidR="002954D6" w:rsidRDefault="002954D6" w:rsidP="002954D6">
      <w:pPr>
        <w:pStyle w:val="Heading2"/>
      </w:pPr>
      <w:bookmarkStart w:id="63" w:name="_Toc525222926"/>
      <w:r>
        <w:t>5.5 Materials and Methods</w:t>
      </w:r>
      <w:bookmarkEnd w:id="63"/>
    </w:p>
    <w:p w:rsidR="002954D6" w:rsidRDefault="002954D6" w:rsidP="002954D6">
      <w:pPr>
        <w:pStyle w:val="Heading3"/>
      </w:pPr>
      <w:bookmarkStart w:id="64" w:name="_Toc525222927"/>
      <w:r>
        <w:t>5.5.1 Cell culture</w:t>
      </w:r>
      <w:bookmarkEnd w:id="64"/>
    </w:p>
    <w:p w:rsidR="00D5344E" w:rsidRDefault="007161B0" w:rsidP="00D5344E">
      <w:r>
        <w:t xml:space="preserve">Talk to </w:t>
      </w:r>
      <w:proofErr w:type="spellStart"/>
      <w:r>
        <w:t>Ema</w:t>
      </w:r>
      <w:proofErr w:type="spellEnd"/>
      <w:r>
        <w:t xml:space="preserve"> for gene-editing details (later)</w:t>
      </w:r>
      <w:r w:rsidR="00561C10">
        <w:t xml:space="preserve"> and transfection stuff (check all my red tags are accurate</w:t>
      </w:r>
      <w:r w:rsidR="003A29DA">
        <w:t>)</w:t>
      </w:r>
    </w:p>
    <w:p w:rsidR="005B3FD6" w:rsidRPr="00D5344E" w:rsidRDefault="005B3FD6" w:rsidP="00D5344E"/>
    <w:p w:rsidR="002954D6" w:rsidRDefault="002954D6" w:rsidP="002954D6">
      <w:pPr>
        <w:pStyle w:val="Heading3"/>
      </w:pPr>
      <w:bookmarkStart w:id="65" w:name="_Toc525222928"/>
      <w:r>
        <w:lastRenderedPageBreak/>
        <w:t>5.5.2 Fluorescence Imaging</w:t>
      </w:r>
      <w:bookmarkEnd w:id="65"/>
    </w:p>
    <w:p w:rsidR="00F96136" w:rsidRDefault="00F96136" w:rsidP="00F96136">
      <w:r>
        <w:t>The imaging system for all but the TIRF-SIM section was an Eclipse TI-E microscope (Nikon) equipped with a temperature controlled chamber, a CSU-W1 spinning disk confocal unit (Yokogawa Electric Corporation), a 100× objective lens (Nikon CFI Plan-</w:t>
      </w:r>
      <w:proofErr w:type="spellStart"/>
      <w:r>
        <w:t>Apochromat</w:t>
      </w:r>
      <w:proofErr w:type="spellEnd"/>
      <w:r>
        <w:t xml:space="preserve"> Lambda, NA 1.45) and an EMCCD camera (</w:t>
      </w:r>
      <w:proofErr w:type="spellStart"/>
      <w:r>
        <w:t>iXon</w:t>
      </w:r>
      <w:proofErr w:type="spellEnd"/>
      <w:r>
        <w:t xml:space="preserve"> DU897 Ultra; </w:t>
      </w:r>
      <w:proofErr w:type="spellStart"/>
      <w:r>
        <w:t>Andor</w:t>
      </w:r>
      <w:proofErr w:type="spellEnd"/>
      <w:r>
        <w:t xml:space="preserve"> Technology). Image </w:t>
      </w:r>
      <w:r w:rsidR="00930FDE">
        <w:t>acquisition</w:t>
      </w:r>
      <w:r>
        <w:t xml:space="preserve"> </w:t>
      </w:r>
      <w:proofErr w:type="gramStart"/>
      <w:r>
        <w:t>was done</w:t>
      </w:r>
      <w:proofErr w:type="gramEnd"/>
      <w:r>
        <w:t xml:space="preserve"> using NIS Elements software.</w:t>
      </w:r>
      <w:r w:rsidR="00093C89">
        <w:t xml:space="preserve">  All confocal movies </w:t>
      </w:r>
      <w:proofErr w:type="gramStart"/>
      <w:r w:rsidR="00093C89">
        <w:t>were 5 minutes long, taken</w:t>
      </w:r>
      <w:proofErr w:type="gramEnd"/>
      <w:r w:rsidR="00093C89">
        <w:t xml:space="preserve"> at .5 frames per seconds with 100 </w:t>
      </w:r>
      <w:proofErr w:type="spellStart"/>
      <w:r w:rsidR="00093C89">
        <w:t>ms</w:t>
      </w:r>
      <w:proofErr w:type="spellEnd"/>
      <w:r w:rsidR="00093C89">
        <w:t xml:space="preserve"> exposure time per channel.</w:t>
      </w:r>
    </w:p>
    <w:p w:rsidR="007F5B7D" w:rsidRDefault="007F5B7D" w:rsidP="007F5B7D">
      <w:pPr>
        <w:ind w:firstLine="720"/>
      </w:pPr>
      <w:r>
        <w:t xml:space="preserve">To calculate the intensity of a single </w:t>
      </w:r>
      <w:proofErr w:type="spellStart"/>
      <w:r>
        <w:t>eGFP</w:t>
      </w:r>
      <w:proofErr w:type="spellEnd"/>
      <w:r>
        <w:t xml:space="preserve">, we imaged a slide of sparse, free </w:t>
      </w:r>
      <w:proofErr w:type="spellStart"/>
      <w:r>
        <w:t>eGFP</w:t>
      </w:r>
      <w:proofErr w:type="spellEnd"/>
      <w:r>
        <w:t xml:space="preserve"> molecules with a long exposure time, and calculated the intensity change during single steps of </w:t>
      </w:r>
      <w:proofErr w:type="spellStart"/>
      <w:r>
        <w:t>photobleaching</w:t>
      </w:r>
      <w:proofErr w:type="spellEnd"/>
      <w:r>
        <w:t xml:space="preserve"> as in </w:t>
      </w:r>
      <w:proofErr w:type="spellStart"/>
      <w:r>
        <w:t>Cocucci</w:t>
      </w:r>
      <w:proofErr w:type="spellEnd"/>
      <w:r>
        <w:t xml:space="preserve"> et al. (2012).</w:t>
      </w:r>
    </w:p>
    <w:p w:rsidR="005B3FD6" w:rsidRPr="00CC05E2" w:rsidRDefault="00F96136" w:rsidP="00F96136">
      <w:pPr>
        <w:ind w:firstLine="720"/>
      </w:pPr>
      <w:r>
        <w:t xml:space="preserve">TIRF-SIM imaging </w:t>
      </w:r>
      <w:proofErr w:type="gramStart"/>
      <w:r>
        <w:t>was performed</w:t>
      </w:r>
      <w:proofErr w:type="gramEnd"/>
      <w:r>
        <w:t xml:space="preserve"> at the Advanced Imaging Center (AIC) of the </w:t>
      </w:r>
      <w:proofErr w:type="spellStart"/>
      <w:r>
        <w:t>Janelia</w:t>
      </w:r>
      <w:proofErr w:type="spellEnd"/>
      <w:r>
        <w:t xml:space="preserve"> Research Campus. This system uses </w:t>
      </w:r>
      <w:r w:rsidRPr="00953962">
        <w:t>an inverted microscope (</w:t>
      </w:r>
      <w:proofErr w:type="spellStart"/>
      <w:r w:rsidRPr="00953962">
        <w:t>Axio</w:t>
      </w:r>
      <w:proofErr w:type="spellEnd"/>
      <w:r w:rsidRPr="00953962">
        <w:t xml:space="preserve"> Observer; ZEISS)</w:t>
      </w:r>
      <w:r>
        <w:t>,</w:t>
      </w:r>
      <w:r w:rsidRPr="00953962">
        <w:t xml:space="preserve"> </w:t>
      </w:r>
      <w:r>
        <w:t xml:space="preserve">and </w:t>
      </w:r>
      <w:r w:rsidRPr="00953962">
        <w:t xml:space="preserve">a </w:t>
      </w:r>
      <w:proofErr w:type="spellStart"/>
      <w:r w:rsidRPr="00953962">
        <w:t>sCMOS</w:t>
      </w:r>
      <w:proofErr w:type="spellEnd"/>
      <w:r w:rsidRPr="00953962">
        <w:t xml:space="preserve"> cam</w:t>
      </w:r>
      <w:r>
        <w:t xml:space="preserve">era (ORCA-Flash4.0; Hamamatsu), with a </w:t>
      </w:r>
      <w:r w:rsidRPr="00953962">
        <w:t>1.49</w:t>
      </w:r>
      <w:r>
        <w:t>-</w:t>
      </w:r>
      <w:r w:rsidRPr="00953962">
        <w:t xml:space="preserve">NA </w:t>
      </w:r>
      <w:r>
        <w:t xml:space="preserve">100x </w:t>
      </w:r>
      <w:r w:rsidRPr="00953962">
        <w:t>objective lens (Olympus Life Science, CA, USA)</w:t>
      </w:r>
      <w:r>
        <w:t>.</w:t>
      </w:r>
      <w:r w:rsidRPr="00953962">
        <w:t xml:space="preserve"> Structured illumination </w:t>
      </w:r>
      <w:proofErr w:type="gramStart"/>
      <w:r w:rsidRPr="00953962">
        <w:t xml:space="preserve">was </w:t>
      </w:r>
      <w:r>
        <w:t>achieved</w:t>
      </w:r>
      <w:proofErr w:type="gramEnd"/>
      <w:r w:rsidRPr="00953962">
        <w:t xml:space="preserve"> as described</w:t>
      </w:r>
      <w:r>
        <w:t xml:space="preserve"> in Li et al. (2015).</w:t>
      </w:r>
    </w:p>
    <w:p w:rsidR="00C42FBF" w:rsidRDefault="00C42FBF" w:rsidP="00C42FBF">
      <w:pPr>
        <w:pStyle w:val="Heading3"/>
      </w:pPr>
      <w:bookmarkStart w:id="66" w:name="_Toc525222929"/>
      <w:r>
        <w:t>5.5.3 Image Detection and Tracking</w:t>
      </w:r>
      <w:bookmarkEnd w:id="66"/>
    </w:p>
    <w:p w:rsidR="00C42FBF" w:rsidRDefault="00C42FBF" w:rsidP="00C42FBF">
      <w:r>
        <w:t xml:space="preserve">Tracking </w:t>
      </w:r>
      <w:proofErr w:type="gramStart"/>
      <w:r>
        <w:t>was done</w:t>
      </w:r>
      <w:proofErr w:type="gramEnd"/>
      <w:r>
        <w:t xml:space="preserve"> using the</w:t>
      </w:r>
      <w:r w:rsidRPr="00A7325F">
        <w:t xml:space="preserve"> </w:t>
      </w:r>
      <w:proofErr w:type="spellStart"/>
      <w:r w:rsidRPr="00A7325F">
        <w:t>cmeAnalysis</w:t>
      </w:r>
      <w:proofErr w:type="spellEnd"/>
      <w:r w:rsidRPr="00A7325F">
        <w:t xml:space="preserve"> </w:t>
      </w:r>
      <w:r>
        <w:t>MATLAB package</w:t>
      </w:r>
      <w:r w:rsidR="00A31AF7">
        <w:t xml:space="preserve"> (</w:t>
      </w:r>
      <w:proofErr w:type="spellStart"/>
      <w:r w:rsidR="00A31AF7">
        <w:t>Aguet</w:t>
      </w:r>
      <w:proofErr w:type="spellEnd"/>
      <w:r w:rsidR="00D565E1">
        <w:t xml:space="preserve"> et al.</w:t>
      </w:r>
      <w:r w:rsidR="00A31AF7">
        <w:t xml:space="preserve">, </w:t>
      </w:r>
      <w:r w:rsidRPr="00A7325F">
        <w:t xml:space="preserve">2013). </w:t>
      </w:r>
      <w:r>
        <w:t xml:space="preserve">The output traces were then filtered using our previously described trace-rejection algorithm </w:t>
      </w:r>
      <w:r w:rsidR="00A31AF7">
        <w:t>(Ferguson</w:t>
      </w:r>
      <w:r w:rsidR="00D565E1">
        <w:t xml:space="preserve"> et al.</w:t>
      </w:r>
      <w:r w:rsidRPr="00A7325F">
        <w:t>, 2016).</w:t>
      </w:r>
      <w:r>
        <w:t xml:space="preserve">  All 2-channel tracking </w:t>
      </w:r>
      <w:proofErr w:type="gramStart"/>
      <w:r>
        <w:t>was done</w:t>
      </w:r>
      <w:proofErr w:type="gramEnd"/>
      <w:r>
        <w:t xml:space="preserve"> only using data from the 560 nm (clathrin) channel in order to not introduce bias to siRNA cells with lower 488 </w:t>
      </w:r>
      <w:r>
        <w:lastRenderedPageBreak/>
        <w:t xml:space="preserve">(CALM) signal.  Intensity in both channels </w:t>
      </w:r>
      <w:proofErr w:type="gramStart"/>
      <w:r>
        <w:t>was then calculated</w:t>
      </w:r>
      <w:proofErr w:type="gramEnd"/>
      <w:r>
        <w:t xml:space="preserve"> using the pixel-sum scheme described above.</w:t>
      </w:r>
    </w:p>
    <w:p w:rsidR="005B3FD6" w:rsidRPr="002954D6" w:rsidRDefault="005B3FD6" w:rsidP="00C42FBF"/>
    <w:p w:rsidR="00361E46" w:rsidRDefault="00C42FBF" w:rsidP="00361E46">
      <w:pPr>
        <w:pStyle w:val="Heading3"/>
      </w:pPr>
      <w:bookmarkStart w:id="67" w:name="_Toc525222930"/>
      <w:r>
        <w:t>5.5.4</w:t>
      </w:r>
      <w:r w:rsidR="00361E46">
        <w:t xml:space="preserve"> Single GFP Intensity Calibration</w:t>
      </w:r>
      <w:bookmarkEnd w:id="67"/>
    </w:p>
    <w:p w:rsidR="009A60BE" w:rsidRDefault="009A60BE" w:rsidP="009A60BE">
      <w:r>
        <w:t xml:space="preserve">Free </w:t>
      </w:r>
      <w:proofErr w:type="spellStart"/>
      <w:r>
        <w:t>eGFP</w:t>
      </w:r>
      <w:proofErr w:type="spellEnd"/>
      <w:r>
        <w:t xml:space="preserve"> (source later)</w:t>
      </w:r>
      <w:r w:rsidR="00C42FBF">
        <w:t xml:space="preserve"> </w:t>
      </w:r>
      <w:proofErr w:type="gramStart"/>
      <w:r w:rsidR="00C42FBF">
        <w:t>was plated</w:t>
      </w:r>
      <w:proofErr w:type="gramEnd"/>
      <w:r w:rsidR="00C42FBF">
        <w:t xml:space="preserve"> onto coverslip</w:t>
      </w:r>
      <w:r>
        <w:t>s using pro</w:t>
      </w:r>
      <w:r w:rsidR="00C42FBF">
        <w:t>to</w:t>
      </w:r>
      <w:r>
        <w:t>col (ref later).</w:t>
      </w:r>
      <w:r w:rsidR="00C42FBF">
        <w:t xml:space="preserve">  These slides were then imaged with </w:t>
      </w:r>
      <w:proofErr w:type="gramStart"/>
      <w:r w:rsidR="00C42FBF">
        <w:t>4</w:t>
      </w:r>
      <w:proofErr w:type="gramEnd"/>
      <w:r w:rsidR="00C42FBF">
        <w:t xml:space="preserve"> s exposure per frame for 2-5 minutes.  The resulting movies </w:t>
      </w:r>
      <w:proofErr w:type="gramStart"/>
      <w:r w:rsidR="00C42FBF">
        <w:t>were then tracked</w:t>
      </w:r>
      <w:proofErr w:type="gramEnd"/>
      <w:r w:rsidR="00C42FBF">
        <w:t xml:space="preserve"> and instances of step-like bleaching events were manually selected.  Intensity of puncta was calculated as the mean intensity of a </w:t>
      </w:r>
      <w:proofErr w:type="gramStart"/>
      <w:r w:rsidR="00C42FBF">
        <w:t>5x5 pixel</w:t>
      </w:r>
      <w:proofErr w:type="gramEnd"/>
      <w:r w:rsidR="00C42FBF">
        <w:t xml:space="preserve"> window around the puncta minus a background value calculated as the median intensity of the 24 pixels immediately surrounding the signal window.</w:t>
      </w:r>
    </w:p>
    <w:p w:rsidR="005B3FD6" w:rsidRPr="009A60BE" w:rsidRDefault="005B3FD6" w:rsidP="009A60BE"/>
    <w:p w:rsidR="002954D6" w:rsidRDefault="00361E46" w:rsidP="002954D6">
      <w:pPr>
        <w:pStyle w:val="Heading3"/>
      </w:pPr>
      <w:bookmarkStart w:id="68" w:name="_Toc525222931"/>
      <w:r>
        <w:t>5.5.5</w:t>
      </w:r>
      <w:r w:rsidR="002954D6">
        <w:t xml:space="preserve"> Object Dissolution Verification</w:t>
      </w:r>
      <w:bookmarkEnd w:id="68"/>
    </w:p>
    <w:p w:rsidR="007161B0" w:rsidRDefault="003319DE" w:rsidP="007161B0">
      <w:r>
        <w:t xml:space="preserve">We developed an algorithm for screening all clathrin fluorescent traces for true scission events.  The goal thereof was to </w:t>
      </w:r>
      <w:r w:rsidR="00BA5E18">
        <w:t xml:space="preserve">create a </w:t>
      </w:r>
      <w:r>
        <w:t>set of criteria that</w:t>
      </w:r>
      <w:r w:rsidR="00BA5E18">
        <w:t xml:space="preserve"> identified most events while strictly avoiding false positives, so that quantities of CALM at scission </w:t>
      </w:r>
      <w:proofErr w:type="gramStart"/>
      <w:r w:rsidR="00BA5E18">
        <w:t>could be measured</w:t>
      </w:r>
      <w:proofErr w:type="gramEnd"/>
      <w:r w:rsidR="00BA5E18">
        <w:t>.  Briefly, this algorithm scanned all traces for spans of fast, linear intensity decrease that ended with a sufficiently dim time</w:t>
      </w:r>
      <w:r w:rsidR="00930FDE">
        <w:t>-</w:t>
      </w:r>
      <w:r w:rsidR="00BA5E18">
        <w:t xml:space="preserve">point.  A maximum displacement per frame </w:t>
      </w:r>
      <w:proofErr w:type="gramStart"/>
      <w:r w:rsidR="00BA5E18">
        <w:t>was also imposed</w:t>
      </w:r>
      <w:proofErr w:type="gramEnd"/>
      <w:r w:rsidR="00BA5E18">
        <w:t xml:space="preserve"> to preclude tracking errors.  This algorithm was tuned and checked using the below described manual analysis software.  In situations of especially low scission rates where a few false positives could be problematic, manual verification </w:t>
      </w:r>
      <w:proofErr w:type="gramStart"/>
      <w:r w:rsidR="00BA5E18">
        <w:t>was used</w:t>
      </w:r>
      <w:proofErr w:type="gramEnd"/>
      <w:r w:rsidR="00BA5E18">
        <w:t>.</w:t>
      </w:r>
    </w:p>
    <w:p w:rsidR="005B3FD6" w:rsidRPr="007161B0" w:rsidRDefault="005B3FD6" w:rsidP="007161B0"/>
    <w:p w:rsidR="002954D6" w:rsidRDefault="00361E46" w:rsidP="002954D6">
      <w:pPr>
        <w:pStyle w:val="Heading3"/>
      </w:pPr>
      <w:bookmarkStart w:id="69" w:name="_Toc525222932"/>
      <w:r>
        <w:t>5.5.6</w:t>
      </w:r>
      <w:r w:rsidR="002954D6">
        <w:t xml:space="preserve"> Autocorrelation Analysis</w:t>
      </w:r>
      <w:bookmarkEnd w:id="69"/>
    </w:p>
    <w:p w:rsidR="00CC05E2" w:rsidRPr="00CC05E2" w:rsidRDefault="00CC05E2" w:rsidP="00CC05E2">
      <w:r>
        <w:t xml:space="preserve">A MATLAB function was </w:t>
      </w:r>
      <w:r w:rsidR="00A31AF7">
        <w:t xml:space="preserve">previously </w:t>
      </w:r>
      <w:r>
        <w:t xml:space="preserve">developed to facilitate manual pit and plaque selection (ask about ref to in prep work (later)).  This </w:t>
      </w:r>
      <w:proofErr w:type="gramStart"/>
      <w:r>
        <w:t>was used</w:t>
      </w:r>
      <w:proofErr w:type="gramEnd"/>
      <w:r>
        <w:t xml:space="preserve"> to select suitable structures for 2-channel autocorrelation analysis from the clathrin channel of our movies.</w:t>
      </w:r>
      <w:r w:rsidR="00E05C03">
        <w:t xml:space="preserve">  Some areas that were in-focus in the clathrin channel appeared out-of-focus in the adaptor channel, so a cross-correlation minimum of .5 </w:t>
      </w:r>
      <w:proofErr w:type="gramStart"/>
      <w:r w:rsidR="00E05C03">
        <w:t>was imposed</w:t>
      </w:r>
      <w:proofErr w:type="gramEnd"/>
      <w:r w:rsidR="00E05C03">
        <w:t xml:space="preserve"> to filter out these structures.</w:t>
      </w:r>
    </w:p>
    <w:p w:rsidR="00C42FBF" w:rsidRPr="00C42FBF" w:rsidRDefault="00DB444D" w:rsidP="005B3FD6">
      <w:pPr>
        <w:ind w:firstLine="720"/>
      </w:pPr>
      <w:r>
        <w:t xml:space="preserve">Manually selected and cropped </w:t>
      </w:r>
      <w:r w:rsidR="00CC05E2">
        <w:t xml:space="preserve">2-channel </w:t>
      </w:r>
      <w:r>
        <w:t xml:space="preserve">TIRF-SIM structures </w:t>
      </w:r>
      <w:proofErr w:type="gramStart"/>
      <w:r w:rsidR="00CC05E2">
        <w:t>were aligned</w:t>
      </w:r>
      <w:proofErr w:type="gramEnd"/>
      <w:r w:rsidR="00CC05E2">
        <w:t xml:space="preserve"> using by the maximum of the cross-correlation of the images.  Autocorrelation images </w:t>
      </w:r>
      <w:proofErr w:type="gramStart"/>
      <w:r w:rsidR="00CC05E2">
        <w:t>were then made</w:t>
      </w:r>
      <w:proofErr w:type="gramEnd"/>
      <w:r w:rsidR="00CC05E2">
        <w:t xml:space="preserve"> using MATLAB built-in “xcorr2”.</w:t>
      </w:r>
    </w:p>
    <w:p w:rsidR="00A7325F" w:rsidRDefault="00AD5F34" w:rsidP="00393EBC">
      <w:pPr>
        <w:pStyle w:val="Heading1"/>
      </w:pPr>
      <w:bookmarkStart w:id="70" w:name="_Toc525222933"/>
      <w:r>
        <w:lastRenderedPageBreak/>
        <w:t>Conclusions and Future Wor</w:t>
      </w:r>
      <w:r w:rsidR="00B72568">
        <w:t>k</w:t>
      </w:r>
      <w:r w:rsidR="000930A6">
        <w:t xml:space="preserve"> (Later)</w:t>
      </w:r>
      <w:bookmarkEnd w:id="70"/>
    </w:p>
    <w:p w:rsidR="00CC793D" w:rsidRDefault="007E6EA4" w:rsidP="00BD2665">
      <w:r>
        <w:t xml:space="preserve">Our biophysics group has engineered several techniques to </w:t>
      </w:r>
      <w:r w:rsidR="000F2842">
        <w:t>characterize</w:t>
      </w:r>
      <w:r>
        <w:t xml:space="preserve"> </w:t>
      </w:r>
      <w:r w:rsidR="000F2842">
        <w:t xml:space="preserve">further </w:t>
      </w:r>
      <w:r>
        <w:t xml:space="preserve">the process of </w:t>
      </w:r>
      <w:r w:rsidR="00013A2A">
        <w:t>clathrin-mediated</w:t>
      </w:r>
      <w:r>
        <w:t xml:space="preserve"> endocytosis.</w:t>
      </w:r>
      <w:r w:rsidR="00013A2A">
        <w:t xml:space="preserve">  We developed growth rate analysis to improve the time resolution of our measurements.  We adapted hierarchical clustering analysis to study different recruitment shapes.  We applied autocorrelation image analysis to super</w:t>
      </w:r>
      <w:r w:rsidR="00BB3267">
        <w:t>-</w:t>
      </w:r>
      <w:r w:rsidR="00013A2A">
        <w:t xml:space="preserve">resolved images to quantify the differences in localization of different proteins.  </w:t>
      </w:r>
    </w:p>
    <w:p w:rsidR="00BD2665" w:rsidRDefault="00013A2A" w:rsidP="00CC793D">
      <w:pPr>
        <w:ind w:firstLine="720"/>
      </w:pPr>
      <w:r>
        <w:t xml:space="preserve">We used these techniques to </w:t>
      </w:r>
      <w:r w:rsidR="000F2842">
        <w:t>quantify</w:t>
      </w:r>
      <w:r w:rsidR="00CC793D">
        <w:t xml:space="preserve"> the precise effect that membrane tension has on CME.  We found that an increase in membrane tension slows the recruitment and scission of clathrin-coated pits.  This effect allowed us to make indirect observations about the relation between tension and other processes with much higher spatial and temporal resolution than could be achieved with </w:t>
      </w:r>
      <w:r w:rsidR="00B40653">
        <w:t>the state-of-the-art direct</w:t>
      </w:r>
      <w:r w:rsidR="00CC793D">
        <w:t xml:space="preserve"> tension measurement techniques.</w:t>
      </w:r>
      <w:r w:rsidR="00E8119F">
        <w:t xml:space="preserve">  We also found that the clathrin adaptor CALM is important for the internalization of clathrin-coated pits under increased membrane tension</w:t>
      </w:r>
      <w:r w:rsidR="00B40653">
        <w:t>, but not important under normal tension conditions</w:t>
      </w:r>
      <w:r w:rsidR="00E8119F">
        <w:t>.</w:t>
      </w:r>
      <w:r w:rsidR="00B40653">
        <w:t xml:space="preserve">  A fact that is interesting given the cellular investment in the protein </w:t>
      </w:r>
      <w:r w:rsidR="00DC330B">
        <w:t>represented by its high copy number.</w:t>
      </w:r>
    </w:p>
    <w:p w:rsidR="00E8119F" w:rsidRDefault="00E8119F" w:rsidP="00CC793D">
      <w:pPr>
        <w:ind w:firstLine="720"/>
      </w:pPr>
      <w:r>
        <w:t xml:space="preserve">There is still much work to </w:t>
      </w:r>
      <w:proofErr w:type="gramStart"/>
      <w:r>
        <w:t>be done</w:t>
      </w:r>
      <w:proofErr w:type="gramEnd"/>
      <w:r>
        <w:t xml:space="preserve"> with these techniques.  We spent Chapter 5 characterizing the recruitment dynamics and tension response of CALM-GFP cells, but there are many other CME proteins that </w:t>
      </w:r>
      <w:proofErr w:type="gramStart"/>
      <w:r>
        <w:t>could be studied</w:t>
      </w:r>
      <w:proofErr w:type="gramEnd"/>
      <w:r>
        <w:t xml:space="preserve"> this way.  One such protein is dynamin, which accumulates in a ring around the neck of a completing CCP</w:t>
      </w:r>
      <w:r w:rsidR="000F2842">
        <w:t>s</w:t>
      </w:r>
      <w:r>
        <w:t xml:space="preserve"> and </w:t>
      </w:r>
      <w:r w:rsidR="001A1B68">
        <w:t xml:space="preserve">contracts to induce scission.  Two-color analysis of dynamin and clathrin is of interest </w:t>
      </w:r>
      <w:r w:rsidR="001A1B68">
        <w:lastRenderedPageBreak/>
        <w:t>because dynamin is one of the best markers for scission in CME</w:t>
      </w:r>
      <w:r w:rsidR="00DC330B">
        <w:t>.  T</w:t>
      </w:r>
      <w:r w:rsidR="00DC330B">
        <w:t xml:space="preserve">his data could be used to study the </w:t>
      </w:r>
      <w:proofErr w:type="gramStart"/>
      <w:r w:rsidR="00DC330B">
        <w:t>poorly-understood</w:t>
      </w:r>
      <w:proofErr w:type="gramEnd"/>
      <w:r w:rsidR="00DC330B">
        <w:t xml:space="preserve"> CCP subpopulation termed “</w:t>
      </w:r>
      <w:proofErr w:type="spellStart"/>
      <w:r w:rsidR="00DC330B">
        <w:t>abortives</w:t>
      </w:r>
      <w:proofErr w:type="spellEnd"/>
      <w:r w:rsidR="00DC330B">
        <w:t>”.</w:t>
      </w:r>
      <w:r w:rsidR="00DC330B">
        <w:t xml:space="preserve">  These structures aggregate clathrin similarly to normal pits, but dissolve before they can internalize anything.</w:t>
      </w:r>
      <w:r w:rsidR="009D4388">
        <w:t xml:space="preserve">  Therefore, they disappear without a scission-related spike of dynamin.  Dual-color microscopy of AP2 and dynamin would allow us to assess the effect of membrane tension on the abortive subpopulation.</w:t>
      </w:r>
    </w:p>
    <w:p w:rsidR="00DC330B" w:rsidRDefault="00DC330B" w:rsidP="00CC793D">
      <w:pPr>
        <w:ind w:firstLine="720"/>
      </w:pPr>
      <w:r>
        <w:t xml:space="preserve">The most direct scission signature is the division of endocytic cargo from the external environment.  A “pH cycling” technique has been developed to </w:t>
      </w:r>
      <w:r w:rsidR="00E00227">
        <w:t>identify this signature (</w:t>
      </w:r>
      <w:r w:rsidR="006332D5">
        <w:t>Taylor et al., 2011</w:t>
      </w:r>
      <w:r w:rsidR="00E00227">
        <w:t xml:space="preserve">).  Briefly, </w:t>
      </w:r>
      <w:r w:rsidR="006332D5">
        <w:t xml:space="preserve">an </w:t>
      </w:r>
      <w:r w:rsidR="00E00227">
        <w:t>endocytic cargo</w:t>
      </w:r>
      <w:r w:rsidR="006332D5">
        <w:t xml:space="preserve"> receptor</w:t>
      </w:r>
      <w:r w:rsidR="00E00227">
        <w:t xml:space="preserve"> </w:t>
      </w:r>
      <w:proofErr w:type="gramStart"/>
      <w:r w:rsidR="00E00227">
        <w:t>is labelled</w:t>
      </w:r>
      <w:proofErr w:type="gramEnd"/>
      <w:r w:rsidR="00E00227">
        <w:t xml:space="preserve"> with a fluorescent marker that only fluoresces under specific </w:t>
      </w:r>
      <w:proofErr w:type="spellStart"/>
      <w:r w:rsidR="00E00227">
        <w:t>pH.</w:t>
      </w:r>
      <w:proofErr w:type="spellEnd"/>
      <w:r w:rsidR="00E00227">
        <w:t xml:space="preserve">  The environmental pH </w:t>
      </w:r>
      <w:proofErr w:type="gramStart"/>
      <w:r w:rsidR="00E00227">
        <w:t xml:space="preserve">is </w:t>
      </w:r>
      <w:r w:rsidR="00E00227">
        <w:t>then</w:t>
      </w:r>
      <w:r w:rsidR="00E00227">
        <w:t xml:space="preserve"> cyclically changed</w:t>
      </w:r>
      <w:proofErr w:type="gramEnd"/>
      <w:r w:rsidR="00E00227">
        <w:t xml:space="preserve"> so that the </w:t>
      </w:r>
      <w:r w:rsidR="006332D5">
        <w:t>receptors flash</w:t>
      </w:r>
      <w:r w:rsidR="00E00227">
        <w:t xml:space="preserve"> on and off.  When scission occurs, the internalized </w:t>
      </w:r>
      <w:r w:rsidR="006332D5">
        <w:t>receptors are</w:t>
      </w:r>
      <w:r w:rsidR="00E00227">
        <w:t xml:space="preserve"> isolated from the cycling pH, and this </w:t>
      </w:r>
      <w:proofErr w:type="gramStart"/>
      <w:r w:rsidR="00E00227">
        <w:t>can be identified</w:t>
      </w:r>
      <w:proofErr w:type="gramEnd"/>
      <w:r w:rsidR="00E00227">
        <w:t xml:space="preserve"> by the </w:t>
      </w:r>
      <w:r w:rsidR="006332D5">
        <w:t xml:space="preserve">receptors </w:t>
      </w:r>
      <w:r w:rsidR="00E00227">
        <w:t xml:space="preserve">not flashing.  An implementation of this technique </w:t>
      </w:r>
      <w:r w:rsidR="006332D5">
        <w:t>could also allow us to identify vesicle scission events with the advantage of also allowing us to quantify the amount of receptors internalized.</w:t>
      </w:r>
    </w:p>
    <w:p w:rsidR="001A1B68" w:rsidRDefault="001A1B68" w:rsidP="00CC793D">
      <w:pPr>
        <w:ind w:firstLine="720"/>
      </w:pPr>
      <w:r>
        <w:t xml:space="preserve">Several of our techniques </w:t>
      </w:r>
      <w:proofErr w:type="gramStart"/>
      <w:r>
        <w:t>were developed</w:t>
      </w:r>
      <w:proofErr w:type="gramEnd"/>
      <w:r>
        <w:t xml:space="preserve"> to work around the fact that our pit tracking software is not perfect.  Our current implementation of this software verifies the accuracy of traces by looking for </w:t>
      </w:r>
      <w:r w:rsidR="00F2440A">
        <w:t>linear sections of recruitment and dissoluti</w:t>
      </w:r>
      <w:r w:rsidR="000F2842">
        <w:t>on, but this is far from flawless</w:t>
      </w:r>
      <w:r w:rsidR="00F2440A">
        <w:t xml:space="preserve">.  One potential use for the </w:t>
      </w:r>
      <w:r w:rsidR="009D4388">
        <w:t>AP2</w:t>
      </w:r>
      <w:r w:rsidR="00F2440A">
        <w:t>/dynamin</w:t>
      </w:r>
      <w:r w:rsidR="009D4388">
        <w:t xml:space="preserve"> or pH cycling</w:t>
      </w:r>
      <w:r w:rsidR="00F2440A">
        <w:t xml:space="preserve"> data described above would be to generate a labelled dataset of traces where the authenticity of each </w:t>
      </w:r>
      <w:r w:rsidR="00F2440A">
        <w:lastRenderedPageBreak/>
        <w:t xml:space="preserve">trace </w:t>
      </w:r>
      <w:proofErr w:type="gramStart"/>
      <w:r w:rsidR="00F2440A">
        <w:t>is verified</w:t>
      </w:r>
      <w:proofErr w:type="gramEnd"/>
      <w:r w:rsidR="00F2440A">
        <w:t xml:space="preserve"> by a definitive signature of scission.  This dat</w:t>
      </w:r>
      <w:r w:rsidR="00A76114">
        <w:t xml:space="preserve">aset </w:t>
      </w:r>
      <w:proofErr w:type="gramStart"/>
      <w:r w:rsidR="00A76114">
        <w:t>could then be used</w:t>
      </w:r>
      <w:proofErr w:type="gramEnd"/>
      <w:r w:rsidR="00A76114">
        <w:t xml:space="preserve"> to optimize and test an improved trace verification scheme.</w:t>
      </w:r>
      <w:r w:rsidR="00DC330B">
        <w:t xml:space="preserve"> </w:t>
      </w:r>
    </w:p>
    <w:p w:rsidR="00A76114" w:rsidRDefault="00A76114" w:rsidP="00CC793D">
      <w:pPr>
        <w:ind w:firstLine="720"/>
      </w:pPr>
      <w:r>
        <w:t xml:space="preserve">Many different approaches </w:t>
      </w:r>
      <w:proofErr w:type="gramStart"/>
      <w:r>
        <w:t>could be applied</w:t>
      </w:r>
      <w:proofErr w:type="gramEnd"/>
      <w:r>
        <w:t xml:space="preserve"> to the problem of trace verification.  One of our current most promising options is the previously described hierarchical clustering algorithm:  All clathrin intensity traces could be input into this algorithm and then traces in clusters shaped like canonical pits </w:t>
      </w:r>
      <w:proofErr w:type="gramStart"/>
      <w:r>
        <w:t>could be considered</w:t>
      </w:r>
      <w:proofErr w:type="gramEnd"/>
      <w:r>
        <w:t xml:space="preserve"> “true” pits.  We used this technique briefly in Chapter 5, but it has significant room for optimization and</w:t>
      </w:r>
      <w:r w:rsidR="00D91F10">
        <w:t xml:space="preserve"> </w:t>
      </w:r>
      <w:proofErr w:type="gramStart"/>
      <w:r w:rsidR="00DC1593">
        <w:t>should be</w:t>
      </w:r>
      <w:r w:rsidR="000F2842">
        <w:t xml:space="preserve"> </w:t>
      </w:r>
      <w:r w:rsidR="00DC1593">
        <w:t xml:space="preserve">rigorously </w:t>
      </w:r>
      <w:r w:rsidR="00D91F10">
        <w:t>checked</w:t>
      </w:r>
      <w:proofErr w:type="gramEnd"/>
      <w:r w:rsidR="00D91F10">
        <w:t xml:space="preserve"> for consistency</w:t>
      </w:r>
      <w:r w:rsidR="000F2842">
        <w:t xml:space="preserve"> on different cell types</w:t>
      </w:r>
      <w:r w:rsidR="00DC1593">
        <w:t>.</w:t>
      </w:r>
      <w:r>
        <w:t xml:space="preserve"> </w:t>
      </w:r>
    </w:p>
    <w:p w:rsidR="00DC1593" w:rsidRDefault="00DC1593" w:rsidP="00CC793D">
      <w:pPr>
        <w:ind w:firstLine="720"/>
      </w:pPr>
      <w:r>
        <w:t xml:space="preserve">Another potentially interesting pair of proteins to study using two-color microscopy is clathrin and actin.  Actin is a very common protein used in cellular force generation and is instrumental in allowing clathrin-coated pits to </w:t>
      </w:r>
      <w:proofErr w:type="spellStart"/>
      <w:r>
        <w:t>invaginate</w:t>
      </w:r>
      <w:proofErr w:type="spellEnd"/>
      <w:r>
        <w:t xml:space="preserve"> against elevated membrane tension.  We briefly explored the link between actin and tension in Chapter 3, but there are still many questions </w:t>
      </w:r>
      <w:proofErr w:type="gramStart"/>
      <w:r>
        <w:t>left to be answered</w:t>
      </w:r>
      <w:proofErr w:type="gramEnd"/>
      <w:r>
        <w:t xml:space="preserve">.  </w:t>
      </w:r>
      <w:r w:rsidR="00384CAE">
        <w:t>We do not know under what circumstances actin is required to overcome membrane te</w:t>
      </w:r>
      <w:r w:rsidR="000F2842">
        <w:t>n</w:t>
      </w:r>
      <w:r w:rsidR="00384CAE">
        <w:t xml:space="preserve">sion, or where exactly the </w:t>
      </w:r>
      <w:proofErr w:type="spellStart"/>
      <w:r w:rsidR="00384CAE">
        <w:t>actin</w:t>
      </w:r>
      <w:proofErr w:type="spellEnd"/>
      <w:r w:rsidR="00384CAE">
        <w:t xml:space="preserve"> </w:t>
      </w:r>
      <w:proofErr w:type="gramStart"/>
      <w:r w:rsidR="00384CAE">
        <w:t>is recruited</w:t>
      </w:r>
      <w:proofErr w:type="gramEnd"/>
      <w:r w:rsidR="00384CAE">
        <w:t xml:space="preserve"> on the pit.</w:t>
      </w:r>
      <w:r w:rsidR="003B034F">
        <w:t xml:space="preserve">  It may also be interesting to observe the action of the actin cytoskeleton during </w:t>
      </w:r>
      <w:proofErr w:type="gramStart"/>
      <w:r w:rsidR="003B034F">
        <w:t>spreading and migration, and how it affects CME</w:t>
      </w:r>
      <w:proofErr w:type="gramEnd"/>
      <w:r w:rsidR="003B034F">
        <w:t>.</w:t>
      </w:r>
      <w:r w:rsidR="00343ACF">
        <w:t xml:space="preserve">  If nothing else, this analysis would be interesting because fluorescence microscopy of actin looks pretty (Fig. 6.1).</w:t>
      </w:r>
    </w:p>
    <w:p w:rsidR="00343ACF" w:rsidRDefault="00343ACF" w:rsidP="00343ACF">
      <w:pPr>
        <w:pStyle w:val="Caption"/>
      </w:pPr>
      <w:r>
        <w:lastRenderedPageBreak/>
        <w:t>Figure 6.1:  Fluorescence image of the actin cytoskeleton</w:t>
      </w:r>
    </w:p>
    <w:p w:rsidR="00343ACF" w:rsidRDefault="00343ACF" w:rsidP="00CC793D">
      <w:pPr>
        <w:ind w:firstLine="720"/>
      </w:pPr>
      <w:r>
        <w:rPr>
          <w:noProof/>
        </w:rPr>
        <w:drawing>
          <wp:inline distT="0" distB="0" distL="0" distR="0">
            <wp:extent cx="2724912"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sis Lifeact example.png"/>
                    <pic:cNvPicPr/>
                  </pic:nvPicPr>
                  <pic:blipFill>
                    <a:blip r:embed="rId80">
                      <a:extLst>
                        <a:ext uri="{28A0092B-C50C-407E-A947-70E740481C1C}">
                          <a14:useLocalDpi xmlns:a14="http://schemas.microsoft.com/office/drawing/2010/main" val="0"/>
                        </a:ext>
                      </a:extLst>
                    </a:blip>
                    <a:stretch>
                      <a:fillRect/>
                    </a:stretch>
                  </pic:blipFill>
                  <pic:spPr>
                    <a:xfrm>
                      <a:off x="0" y="0"/>
                      <a:ext cx="2724912" cy="2743200"/>
                    </a:xfrm>
                    <a:prstGeom prst="rect">
                      <a:avLst/>
                    </a:prstGeom>
                  </pic:spPr>
                </pic:pic>
              </a:graphicData>
            </a:graphic>
          </wp:inline>
        </w:drawing>
      </w:r>
    </w:p>
    <w:p w:rsidR="00384CAE" w:rsidRDefault="00384CAE" w:rsidP="00CC793D">
      <w:pPr>
        <w:ind w:firstLine="720"/>
      </w:pPr>
      <w:r>
        <w:t>The question of actin localization</w:t>
      </w:r>
      <w:r w:rsidR="00343ACF">
        <w:t xml:space="preserve"> in CME</w:t>
      </w:r>
      <w:r>
        <w:t xml:space="preserve"> will require super-resolution to assess</w:t>
      </w:r>
      <w:r w:rsidR="000F2842">
        <w:t xml:space="preserve"> because clathrin-coated pits are smaller than the diffraction limit</w:t>
      </w:r>
      <w:r>
        <w:t xml:space="preserve">.  We did some work on super-resolved TIRF-SIM images in Chapter 5, but that </w:t>
      </w:r>
      <w:proofErr w:type="gramStart"/>
      <w:r>
        <w:t>was done</w:t>
      </w:r>
      <w:proofErr w:type="gramEnd"/>
      <w:r>
        <w:t xml:space="preserve"> outside our lab.  Achieving super-resolution in our lab, although expensive, would open many possible research paths that are currently out of our reach.</w:t>
      </w:r>
      <w:r w:rsidR="000F2842">
        <w:t xml:space="preserve">  With super-resolution </w:t>
      </w:r>
      <w:proofErr w:type="gramStart"/>
      <w:r w:rsidR="000F2842">
        <w:t>imaging</w:t>
      </w:r>
      <w:proofErr w:type="gramEnd"/>
      <w:r w:rsidR="000F2842">
        <w:t xml:space="preserve"> we could </w:t>
      </w:r>
      <w:r w:rsidR="00696B28">
        <w:t>work on many open problems including the localization of actin in clathrin-coated structures and the possibility of parts of flat, clathrin-coated plaques budding into vesicles.</w:t>
      </w:r>
    </w:p>
    <w:p w:rsidR="00343ACF" w:rsidRDefault="00343ACF" w:rsidP="00CC793D">
      <w:pPr>
        <w:ind w:firstLine="720"/>
      </w:pPr>
      <w:r>
        <w:t xml:space="preserve">To achieve the best possible resolving power we would need to use an electron microscope (EM).  Building such a system is certainly out of financial reach, but there are EM facilities on the Ohio State campus.  As our work concerns the dynamics of CME, and EM </w:t>
      </w:r>
      <w:proofErr w:type="gramStart"/>
      <w:r>
        <w:t>can only be done</w:t>
      </w:r>
      <w:proofErr w:type="gramEnd"/>
      <w:r>
        <w:t xml:space="preserve"> on fixed samples, this technique may not be directly </w:t>
      </w:r>
      <w:r>
        <w:lastRenderedPageBreak/>
        <w:t xml:space="preserve">applicable to our research.  Still, having access to EM could prove invaluable as a way to visualize </w:t>
      </w:r>
      <w:r w:rsidR="002A4051">
        <w:t xml:space="preserve">fine details of </w:t>
      </w:r>
      <w:r>
        <w:t>clathrin-coated structures.</w:t>
      </w:r>
    </w:p>
    <w:p w:rsidR="00384CAE" w:rsidRDefault="00384CAE" w:rsidP="00CC793D">
      <w:pPr>
        <w:ind w:firstLine="720"/>
      </w:pPr>
      <w:r>
        <w:t xml:space="preserve">Another useful, albeit more mundane, potential project would be to streamline our </w:t>
      </w:r>
      <w:proofErr w:type="gramStart"/>
      <w:r>
        <w:t>experimental</w:t>
      </w:r>
      <w:proofErr w:type="gramEnd"/>
      <w:r>
        <w:t xml:space="preserve"> data pipeline.</w:t>
      </w:r>
      <w:r w:rsidR="00A16BAD">
        <w:t xml:space="preserve">  We currently manually interface with several programs between the time of microscope use and the completion of our tracking software.  The development of a combined user interface could save many hours </w:t>
      </w:r>
      <w:r w:rsidR="00E74BC7">
        <w:t>of effort</w:t>
      </w:r>
      <w:r w:rsidR="00A16BAD">
        <w:t>.  This would also reduce the computational skill required of lab members, allowing for more specialization in experimental skills.</w:t>
      </w:r>
    </w:p>
    <w:p w:rsidR="00013A2A" w:rsidRDefault="00E74BC7" w:rsidP="00BD2665">
      <w:r>
        <w:tab/>
        <w:t xml:space="preserve">The techniques described in this thesis provide several different approaches to the analysis of clathrin-mediated endocytosis.  While we are still far from a complete picture of this process, </w:t>
      </w:r>
      <w:r w:rsidR="004C13F5">
        <w:t>we feel that the analytical skills</w:t>
      </w:r>
      <w:r w:rsidR="00696B28">
        <w:t xml:space="preserve"> learned from our physics training brought a unique lens with which to view it.</w:t>
      </w:r>
    </w:p>
    <w:p w:rsidR="00013A2A" w:rsidRPr="00BD2665" w:rsidRDefault="00013A2A" w:rsidP="00BD2665"/>
    <w:p w:rsidR="00B72568" w:rsidRPr="00B72568" w:rsidRDefault="00B72568" w:rsidP="00B72568">
      <w:pPr>
        <w:sectPr w:rsidR="00B72568" w:rsidRPr="00B72568" w:rsidSect="00475CFB">
          <w:pgSz w:w="12240" w:h="15840"/>
          <w:pgMar w:top="1440" w:right="1440" w:bottom="1440" w:left="2160" w:header="720" w:footer="1584" w:gutter="0"/>
          <w:cols w:space="720"/>
          <w:docGrid w:linePitch="360"/>
        </w:sectPr>
      </w:pPr>
    </w:p>
    <w:p w:rsidR="0061059B" w:rsidRDefault="00475CFB" w:rsidP="00994F77">
      <w:pPr>
        <w:pStyle w:val="Heading1"/>
        <w:numPr>
          <w:ilvl w:val="0"/>
          <w:numId w:val="0"/>
        </w:numPr>
      </w:pPr>
      <w:bookmarkStart w:id="71" w:name="_Toc525222934"/>
      <w:r>
        <w:lastRenderedPageBreak/>
        <w:t>Bibliography</w:t>
      </w:r>
      <w:bookmarkEnd w:id="71"/>
    </w:p>
    <w:p w:rsidR="007352B8" w:rsidRDefault="007352B8" w:rsidP="007352B8">
      <w:pPr>
        <w:pStyle w:val="NoSpacing"/>
      </w:pPr>
      <w:proofErr w:type="spellStart"/>
      <w:r w:rsidRPr="00680959">
        <w:t>Aegerter-Wilmsen</w:t>
      </w:r>
      <w:proofErr w:type="spellEnd"/>
      <w:r w:rsidRPr="00680959">
        <w:t xml:space="preserve">, T., </w:t>
      </w:r>
      <w:proofErr w:type="spellStart"/>
      <w:r w:rsidRPr="00680959">
        <w:t>Heimlicher</w:t>
      </w:r>
      <w:proofErr w:type="spellEnd"/>
      <w:r w:rsidRPr="00680959">
        <w:t xml:space="preserve">, M.B., Smith, A.C., de </w:t>
      </w:r>
      <w:proofErr w:type="spellStart"/>
      <w:r w:rsidRPr="00680959">
        <w:t>Reuille</w:t>
      </w:r>
      <w:proofErr w:type="spellEnd"/>
      <w:r w:rsidRPr="00680959">
        <w:t xml:space="preserve">, P.B., Smith, R.S., </w:t>
      </w:r>
      <w:proofErr w:type="spellStart"/>
      <w:r w:rsidRPr="00680959">
        <w:t>Aegerter</w:t>
      </w:r>
      <w:proofErr w:type="spellEnd"/>
      <w:r w:rsidRPr="00680959">
        <w:t>, C.M., and Basler, K. (2012). Integrating force-sensing and signaling pathways in a model for the regulation of wing imaginal disc size. Development 139, 3221–3231.</w:t>
      </w:r>
    </w:p>
    <w:p w:rsidR="007352B8" w:rsidRDefault="007352B8" w:rsidP="007352B8">
      <w:pPr>
        <w:pStyle w:val="NoSpacing"/>
      </w:pPr>
    </w:p>
    <w:p w:rsidR="007352B8" w:rsidRDefault="007352B8" w:rsidP="007352B8">
      <w:pPr>
        <w:pStyle w:val="NoSpacing"/>
      </w:pPr>
      <w:proofErr w:type="spellStart"/>
      <w:r w:rsidRPr="00680959">
        <w:t>Aghamohammadzadeh</w:t>
      </w:r>
      <w:proofErr w:type="spellEnd"/>
      <w:r w:rsidRPr="00680959">
        <w:t xml:space="preserve">, S., and </w:t>
      </w:r>
      <w:proofErr w:type="spellStart"/>
      <w:r w:rsidRPr="00680959">
        <w:t>Ayscough</w:t>
      </w:r>
      <w:proofErr w:type="spellEnd"/>
      <w:r w:rsidRPr="00680959">
        <w:t>, K.R. (2009). Differential requirements for actin during yeast and mammalian endocytosis. Nat. Cell Biol. 11, 1039–1042.</w:t>
      </w:r>
    </w:p>
    <w:p w:rsidR="007352B8" w:rsidRDefault="007352B8" w:rsidP="007352B8">
      <w:pPr>
        <w:pStyle w:val="NoSpacing"/>
      </w:pPr>
    </w:p>
    <w:p w:rsidR="007352B8" w:rsidRDefault="007352B8" w:rsidP="007352B8">
      <w:pPr>
        <w:pStyle w:val="NoSpacing"/>
      </w:pPr>
      <w:proofErr w:type="spellStart"/>
      <w:r w:rsidRPr="00680959">
        <w:t>Aguet</w:t>
      </w:r>
      <w:proofErr w:type="spellEnd"/>
      <w:r w:rsidRPr="00680959">
        <w:t xml:space="preserve">, F., </w:t>
      </w:r>
      <w:proofErr w:type="spellStart"/>
      <w:r w:rsidRPr="00680959">
        <w:t>Antonescu</w:t>
      </w:r>
      <w:proofErr w:type="spellEnd"/>
      <w:r w:rsidRPr="00680959">
        <w:t xml:space="preserve">, C.N., </w:t>
      </w:r>
      <w:proofErr w:type="spellStart"/>
      <w:r w:rsidRPr="00680959">
        <w:t>Mettlen</w:t>
      </w:r>
      <w:proofErr w:type="spellEnd"/>
      <w:r w:rsidRPr="00680959">
        <w:t xml:space="preserve">, M., </w:t>
      </w:r>
      <w:proofErr w:type="spellStart"/>
      <w:r w:rsidRPr="00680959">
        <w:t>Schmid</w:t>
      </w:r>
      <w:proofErr w:type="spellEnd"/>
      <w:r w:rsidRPr="00680959">
        <w:t xml:space="preserve">, S.L., and </w:t>
      </w:r>
      <w:proofErr w:type="spellStart"/>
      <w:r w:rsidRPr="00680959">
        <w:t>Danuser</w:t>
      </w:r>
      <w:proofErr w:type="spellEnd"/>
      <w:r w:rsidRPr="00680959">
        <w:t>, G. (2013). Advances in analysis of low signal-to-noise images link dynamin and AP2 to the functions of an endocytic checkpoint. Dev. Cell 26, 279–291.</w:t>
      </w:r>
    </w:p>
    <w:p w:rsidR="007352B8" w:rsidRDefault="007352B8" w:rsidP="007352B8">
      <w:pPr>
        <w:pStyle w:val="NoSpacing"/>
      </w:pPr>
    </w:p>
    <w:p w:rsidR="007352B8" w:rsidRDefault="007352B8" w:rsidP="007352B8">
      <w:pPr>
        <w:pStyle w:val="NoSpacing"/>
      </w:pPr>
      <w:proofErr w:type="spellStart"/>
      <w:r w:rsidRPr="00680959">
        <w:t>Aguet</w:t>
      </w:r>
      <w:proofErr w:type="spellEnd"/>
      <w:r w:rsidRPr="00680959">
        <w:t xml:space="preserve">, F., </w:t>
      </w:r>
      <w:proofErr w:type="spellStart"/>
      <w:r w:rsidRPr="00680959">
        <w:t>Upadhyayula</w:t>
      </w:r>
      <w:proofErr w:type="spellEnd"/>
      <w:r w:rsidRPr="00680959">
        <w:t xml:space="preserve">, S., </w:t>
      </w:r>
      <w:proofErr w:type="spellStart"/>
      <w:r w:rsidRPr="00680959">
        <w:t>Gaudin</w:t>
      </w:r>
      <w:proofErr w:type="spellEnd"/>
      <w:r w:rsidRPr="00680959">
        <w:t xml:space="preserve">, R., Chou, Y., </w:t>
      </w:r>
      <w:proofErr w:type="spellStart"/>
      <w:r w:rsidRPr="00680959">
        <w:t>Cocucci</w:t>
      </w:r>
      <w:proofErr w:type="spellEnd"/>
      <w:r w:rsidRPr="00680959">
        <w:t xml:space="preserve">, E., He, K., Chen, B.-C., </w:t>
      </w:r>
      <w:proofErr w:type="spellStart"/>
      <w:r w:rsidRPr="00680959">
        <w:t>Mosaliganti</w:t>
      </w:r>
      <w:proofErr w:type="spellEnd"/>
      <w:r w:rsidRPr="00680959">
        <w:t xml:space="preserve">, K., </w:t>
      </w:r>
      <w:proofErr w:type="spellStart"/>
      <w:r w:rsidRPr="00680959">
        <w:t>Pasham</w:t>
      </w:r>
      <w:proofErr w:type="spellEnd"/>
      <w:r w:rsidRPr="00680959">
        <w:t xml:space="preserve">, M., </w:t>
      </w:r>
      <w:proofErr w:type="spellStart"/>
      <w:r w:rsidRPr="00680959">
        <w:t>Skillern</w:t>
      </w:r>
      <w:proofErr w:type="spellEnd"/>
      <w:r w:rsidRPr="00680959">
        <w:t>, W., et al. (2016). Membrane dynamics of dividing cells imaged by lattice light-sheet microscopy. Mol. Biol. Cell 27, 3418–3435.</w:t>
      </w:r>
    </w:p>
    <w:p w:rsidR="007352B8" w:rsidRDefault="007352B8" w:rsidP="007352B8">
      <w:pPr>
        <w:pStyle w:val="NoSpacing"/>
      </w:pPr>
    </w:p>
    <w:p w:rsidR="007352B8" w:rsidRDefault="007352B8" w:rsidP="007352B8">
      <w:pPr>
        <w:pStyle w:val="NoSpacing"/>
      </w:pPr>
      <w:r w:rsidRPr="00680959">
        <w:t>Apodaca, G. (2002). Modulation of membrane traffic by mechanical stimuli. Am. J. Physiol. Renal Physiol. 282, F179–F190.</w:t>
      </w:r>
    </w:p>
    <w:p w:rsidR="009807A2" w:rsidRDefault="009807A2" w:rsidP="007352B8">
      <w:pPr>
        <w:pStyle w:val="NoSpacing"/>
      </w:pPr>
    </w:p>
    <w:p w:rsidR="009807A2" w:rsidRDefault="009807A2" w:rsidP="007352B8">
      <w:pPr>
        <w:pStyle w:val="NoSpacing"/>
      </w:pPr>
      <w:proofErr w:type="spellStart"/>
      <w:r w:rsidRPr="009807A2">
        <w:t>Ashkin</w:t>
      </w:r>
      <w:proofErr w:type="spellEnd"/>
      <w:r w:rsidRPr="009807A2">
        <w:t>, A. (1970). Acceleration and Trapping of Particles by Radiation Pressure. Physical Review Letters, 24(4), 156-159.</w:t>
      </w:r>
    </w:p>
    <w:p w:rsidR="007352B8" w:rsidRDefault="007352B8" w:rsidP="007352B8">
      <w:pPr>
        <w:pStyle w:val="NoSpacing"/>
      </w:pPr>
    </w:p>
    <w:p w:rsidR="007352B8" w:rsidRDefault="007352B8" w:rsidP="007352B8">
      <w:pPr>
        <w:pStyle w:val="NoSpacing"/>
      </w:pPr>
      <w:proofErr w:type="spellStart"/>
      <w:r w:rsidRPr="00680959">
        <w:t>Avinoam</w:t>
      </w:r>
      <w:proofErr w:type="spellEnd"/>
      <w:r w:rsidRPr="00680959">
        <w:t xml:space="preserve">, O., </w:t>
      </w:r>
      <w:proofErr w:type="spellStart"/>
      <w:r w:rsidRPr="00680959">
        <w:t>Schorb</w:t>
      </w:r>
      <w:proofErr w:type="spellEnd"/>
      <w:r w:rsidRPr="00680959">
        <w:t xml:space="preserve">, M., </w:t>
      </w:r>
      <w:proofErr w:type="spellStart"/>
      <w:r w:rsidRPr="00680959">
        <w:t>Beese</w:t>
      </w:r>
      <w:proofErr w:type="spellEnd"/>
      <w:r w:rsidRPr="00680959">
        <w:t xml:space="preserve">, C.J., Briggs, J.A.G., and </w:t>
      </w:r>
      <w:proofErr w:type="spellStart"/>
      <w:r w:rsidRPr="00680959">
        <w:t>Kaksonen</w:t>
      </w:r>
      <w:proofErr w:type="spellEnd"/>
      <w:r w:rsidRPr="00680959">
        <w:t>, M. (2015). Endocytic sites mature by continuous bending and remodeling of the clathrin coat. Science (80-</w:t>
      </w:r>
      <w:proofErr w:type="gramStart"/>
      <w:r w:rsidRPr="00680959">
        <w:t>. )</w:t>
      </w:r>
      <w:proofErr w:type="gramEnd"/>
      <w:r w:rsidRPr="00680959">
        <w:t xml:space="preserve">. </w:t>
      </w:r>
      <w:proofErr w:type="gramStart"/>
      <w:r w:rsidRPr="00680959">
        <w:t>348</w:t>
      </w:r>
      <w:proofErr w:type="gramEnd"/>
      <w:r w:rsidRPr="00680959">
        <w:t>, 1369–1372.</w:t>
      </w:r>
      <w:r w:rsidRPr="002B4A25">
        <w:t xml:space="preserve"> </w:t>
      </w:r>
    </w:p>
    <w:p w:rsidR="007352B8" w:rsidRDefault="007352B8" w:rsidP="007352B8">
      <w:pPr>
        <w:pStyle w:val="NoSpacing"/>
      </w:pPr>
    </w:p>
    <w:p w:rsidR="007352B8" w:rsidRDefault="007352B8" w:rsidP="007352B8">
      <w:pPr>
        <w:pStyle w:val="NoSpacing"/>
      </w:pPr>
      <w:proofErr w:type="spellStart"/>
      <w:r w:rsidRPr="00680959">
        <w:t>Batchelder</w:t>
      </w:r>
      <w:proofErr w:type="spellEnd"/>
      <w:r w:rsidRPr="00680959">
        <w:t xml:space="preserve">, E.M., and </w:t>
      </w:r>
      <w:proofErr w:type="spellStart"/>
      <w:r w:rsidRPr="00680959">
        <w:t>Yarar</w:t>
      </w:r>
      <w:proofErr w:type="spellEnd"/>
      <w:r w:rsidRPr="00680959">
        <w:t>, D. (2010). Differential Requirements for Clathrin-dependent Endocytosis at Sites of Cell–Substrate Adhesion. Mol. Biol. Cell 21, 3070–3079.</w:t>
      </w:r>
    </w:p>
    <w:p w:rsidR="007352B8" w:rsidRDefault="007352B8" w:rsidP="007352B8">
      <w:pPr>
        <w:pStyle w:val="NoSpacing"/>
      </w:pPr>
    </w:p>
    <w:p w:rsidR="007352B8" w:rsidRDefault="007352B8" w:rsidP="007352B8">
      <w:pPr>
        <w:pStyle w:val="NoSpacing"/>
      </w:pPr>
      <w:proofErr w:type="spellStart"/>
      <w:r w:rsidRPr="00680959">
        <w:t>Batchelder</w:t>
      </w:r>
      <w:proofErr w:type="spellEnd"/>
      <w:r w:rsidRPr="00680959">
        <w:t xml:space="preserve">, E.L., </w:t>
      </w:r>
      <w:proofErr w:type="spellStart"/>
      <w:r w:rsidRPr="00680959">
        <w:t>Hollopeter</w:t>
      </w:r>
      <w:proofErr w:type="spellEnd"/>
      <w:r w:rsidRPr="00680959">
        <w:t xml:space="preserve">, G., </w:t>
      </w:r>
      <w:proofErr w:type="spellStart"/>
      <w:r w:rsidRPr="00680959">
        <w:t>Campillo</w:t>
      </w:r>
      <w:proofErr w:type="spellEnd"/>
      <w:r w:rsidRPr="00680959">
        <w:t xml:space="preserve">, C., </w:t>
      </w:r>
      <w:proofErr w:type="spellStart"/>
      <w:r w:rsidRPr="00680959">
        <w:t>Mezanges</w:t>
      </w:r>
      <w:proofErr w:type="spellEnd"/>
      <w:r w:rsidRPr="00680959">
        <w:t xml:space="preserve">, X., Jorgensen, E.M., </w:t>
      </w:r>
      <w:proofErr w:type="spellStart"/>
      <w:r w:rsidRPr="00680959">
        <w:t>Nassoy</w:t>
      </w:r>
      <w:proofErr w:type="spellEnd"/>
      <w:r w:rsidRPr="00680959">
        <w:t xml:space="preserve">, P., Sens, P., and </w:t>
      </w:r>
      <w:proofErr w:type="spellStart"/>
      <w:r w:rsidRPr="00680959">
        <w:t>Plastino</w:t>
      </w:r>
      <w:proofErr w:type="spellEnd"/>
      <w:r w:rsidRPr="00680959">
        <w:t xml:space="preserve">, J. (2011). Membrane tension regulates motility by controlling </w:t>
      </w:r>
      <w:proofErr w:type="spellStart"/>
      <w:r w:rsidRPr="00680959">
        <w:t>lamellipodium</w:t>
      </w:r>
      <w:proofErr w:type="spellEnd"/>
      <w:r w:rsidRPr="00680959">
        <w:t xml:space="preserve"> organization. Proc. Natl. Acad. Sci. 108, 11429–11434.</w:t>
      </w:r>
    </w:p>
    <w:p w:rsidR="009807A2" w:rsidRDefault="009807A2" w:rsidP="007352B8">
      <w:pPr>
        <w:pStyle w:val="NoSpacing"/>
      </w:pPr>
    </w:p>
    <w:p w:rsidR="009807A2" w:rsidRDefault="009F6C65" w:rsidP="007352B8">
      <w:pPr>
        <w:pStyle w:val="NoSpacing"/>
      </w:pPr>
      <w:r>
        <w:lastRenderedPageBreak/>
        <w:t>Berg-</w:t>
      </w:r>
      <w:proofErr w:type="spellStart"/>
      <w:r>
        <w:t>Sørensen</w:t>
      </w:r>
      <w:proofErr w:type="spellEnd"/>
      <w:r>
        <w:t>, K., and</w:t>
      </w:r>
      <w:r w:rsidR="009807A2" w:rsidRPr="009807A2">
        <w:t xml:space="preserve"> </w:t>
      </w:r>
      <w:proofErr w:type="spellStart"/>
      <w:r w:rsidR="009807A2" w:rsidRPr="009807A2">
        <w:t>Flyvbjerg</w:t>
      </w:r>
      <w:proofErr w:type="spellEnd"/>
      <w:r w:rsidR="009807A2" w:rsidRPr="009807A2">
        <w:t>, H. (2004). Power spectrum analysis for optical tweezers. Review of Scientific Instruments, 75(3), 594-612.</w:t>
      </w:r>
    </w:p>
    <w:p w:rsidR="00C1716B" w:rsidRDefault="00C1716B" w:rsidP="007352B8">
      <w:pPr>
        <w:pStyle w:val="NoSpacing"/>
      </w:pPr>
    </w:p>
    <w:p w:rsidR="00C1716B" w:rsidRPr="00C1716B" w:rsidRDefault="00C1716B" w:rsidP="00C1716B">
      <w:pPr>
        <w:pStyle w:val="NoSpacing"/>
      </w:pPr>
      <w:r w:rsidRPr="00C1716B">
        <w:t>Bo, L</w:t>
      </w:r>
      <w:r w:rsidR="009F6C65">
        <w:t>., and</w:t>
      </w:r>
      <w:r w:rsidRPr="00C1716B">
        <w:t xml:space="preserve"> Waugh, R. (1989). Determination of bilayer membrane bending stiffness by tether formation from giant, thin-walled vesicles. Biophysical Journal, 55(3), 509-517.</w:t>
      </w:r>
    </w:p>
    <w:p w:rsidR="00B21755" w:rsidRDefault="00B21755" w:rsidP="007352B8">
      <w:pPr>
        <w:pStyle w:val="NoSpacing"/>
      </w:pPr>
    </w:p>
    <w:p w:rsidR="00B21755" w:rsidRDefault="00B21755" w:rsidP="007352B8">
      <w:pPr>
        <w:pStyle w:val="NoSpacing"/>
      </w:pPr>
      <w:proofErr w:type="spellStart"/>
      <w:r w:rsidRPr="00B21755">
        <w:t>Borner</w:t>
      </w:r>
      <w:proofErr w:type="spellEnd"/>
      <w:r w:rsidRPr="00B21755">
        <w:t xml:space="preserve">, G. H. H., </w:t>
      </w:r>
      <w:proofErr w:type="spellStart"/>
      <w:r w:rsidRPr="00B21755">
        <w:t>Antrobus</w:t>
      </w:r>
      <w:proofErr w:type="spellEnd"/>
      <w:r w:rsidRPr="00B21755">
        <w:t xml:space="preserve">, R., </w:t>
      </w:r>
      <w:proofErr w:type="spellStart"/>
      <w:r w:rsidRPr="00B21755">
        <w:t>Hirst</w:t>
      </w:r>
      <w:proofErr w:type="spellEnd"/>
      <w:r w:rsidRPr="00B21755">
        <w:t xml:space="preserve">, J., </w:t>
      </w:r>
      <w:proofErr w:type="spellStart"/>
      <w:r w:rsidRPr="00B21755">
        <w:t>Bhumbra</w:t>
      </w:r>
      <w:proofErr w:type="spellEnd"/>
      <w:r w:rsidRPr="00B21755">
        <w:t xml:space="preserve">, G. S., </w:t>
      </w:r>
      <w:proofErr w:type="spellStart"/>
      <w:r w:rsidRPr="00B21755">
        <w:t>Kozik</w:t>
      </w:r>
      <w:proofErr w:type="spellEnd"/>
      <w:r w:rsidRPr="00B21755">
        <w:t xml:space="preserve">, P., Jackson, L. P., … Robinson, M. S. (2012). Multivariate proteomic profiling identifies novel accessory proteins of coated vesicles. The Journal of Cell Biology, 197(1), 141–160. </w:t>
      </w:r>
    </w:p>
    <w:p w:rsidR="007352B8" w:rsidRDefault="007352B8" w:rsidP="007352B8">
      <w:pPr>
        <w:pStyle w:val="NoSpacing"/>
      </w:pPr>
    </w:p>
    <w:p w:rsidR="007352B8" w:rsidRDefault="007352B8" w:rsidP="007352B8">
      <w:pPr>
        <w:pStyle w:val="NoSpacing"/>
      </w:pPr>
      <w:proofErr w:type="spellStart"/>
      <w:r w:rsidRPr="00680959">
        <w:t>Boucrot</w:t>
      </w:r>
      <w:proofErr w:type="spellEnd"/>
      <w:r w:rsidRPr="00680959">
        <w:t xml:space="preserve">, E., </w:t>
      </w:r>
      <w:proofErr w:type="spellStart"/>
      <w:r w:rsidRPr="00680959">
        <w:t>Saffarian</w:t>
      </w:r>
      <w:proofErr w:type="spellEnd"/>
      <w:r w:rsidRPr="00680959">
        <w:t xml:space="preserve">, S., Zhang, R., and </w:t>
      </w:r>
      <w:proofErr w:type="spellStart"/>
      <w:r w:rsidRPr="00680959">
        <w:t>Kirchhausen</w:t>
      </w:r>
      <w:proofErr w:type="spellEnd"/>
      <w:r w:rsidRPr="00680959">
        <w:t xml:space="preserve">, T. (2010). Roles of AP-2 in clathrin-mediated endocytosis. </w:t>
      </w:r>
      <w:proofErr w:type="spellStart"/>
      <w:r w:rsidRPr="00680959">
        <w:t>PLoS</w:t>
      </w:r>
      <w:proofErr w:type="spellEnd"/>
      <w:r w:rsidRPr="00680959">
        <w:t xml:space="preserve"> One 5.</w:t>
      </w:r>
    </w:p>
    <w:p w:rsidR="007352B8" w:rsidRDefault="007352B8" w:rsidP="007352B8">
      <w:pPr>
        <w:pStyle w:val="NoSpacing"/>
      </w:pPr>
    </w:p>
    <w:p w:rsidR="007352B8" w:rsidRDefault="007352B8" w:rsidP="007352B8">
      <w:pPr>
        <w:pStyle w:val="NoSpacing"/>
      </w:pPr>
      <w:proofErr w:type="gramStart"/>
      <w:r>
        <w:t>13</w:t>
      </w:r>
      <w:proofErr w:type="gramEnd"/>
      <w:r>
        <w:t xml:space="preserve"> </w:t>
      </w:r>
      <w:proofErr w:type="spellStart"/>
      <w:r w:rsidRPr="00680959">
        <w:t>Boulant</w:t>
      </w:r>
      <w:proofErr w:type="spellEnd"/>
      <w:r w:rsidRPr="00680959">
        <w:t xml:space="preserve">, S., </w:t>
      </w:r>
      <w:proofErr w:type="spellStart"/>
      <w:r w:rsidRPr="00680959">
        <w:t>Kural</w:t>
      </w:r>
      <w:proofErr w:type="spellEnd"/>
      <w:r w:rsidRPr="00680959">
        <w:t xml:space="preserve">, C., </w:t>
      </w:r>
      <w:proofErr w:type="spellStart"/>
      <w:r w:rsidRPr="00680959">
        <w:t>Zeeh</w:t>
      </w:r>
      <w:proofErr w:type="spellEnd"/>
      <w:r w:rsidRPr="00680959">
        <w:t xml:space="preserve">, J.-C., </w:t>
      </w:r>
      <w:proofErr w:type="spellStart"/>
      <w:r w:rsidRPr="00680959">
        <w:t>Ubelmann</w:t>
      </w:r>
      <w:proofErr w:type="spellEnd"/>
      <w:r w:rsidRPr="00680959">
        <w:t xml:space="preserve">, F., and </w:t>
      </w:r>
      <w:proofErr w:type="spellStart"/>
      <w:r w:rsidRPr="00680959">
        <w:t>Kirchhausen</w:t>
      </w:r>
      <w:proofErr w:type="spellEnd"/>
      <w:r w:rsidRPr="00680959">
        <w:t>, T. (2011). Actin dynamics counteract membrane tension during clathrin-mediated endocytosis. Nat. Cell Biol. 13, 1124–1131.</w:t>
      </w:r>
    </w:p>
    <w:p w:rsidR="007352B8" w:rsidRDefault="007352B8" w:rsidP="007352B8">
      <w:pPr>
        <w:pStyle w:val="NoSpacing"/>
      </w:pPr>
    </w:p>
    <w:p w:rsidR="007352B8" w:rsidRDefault="007352B8" w:rsidP="007352B8">
      <w:pPr>
        <w:pStyle w:val="NoSpacing"/>
      </w:pPr>
      <w:proofErr w:type="spellStart"/>
      <w:r w:rsidRPr="00680959">
        <w:t>Bretscher</w:t>
      </w:r>
      <w:proofErr w:type="spellEnd"/>
      <w:r w:rsidRPr="00680959">
        <w:t xml:space="preserve">, M.S. (2014). Asymmetry of </w:t>
      </w:r>
      <w:proofErr w:type="gramStart"/>
      <w:r w:rsidRPr="00680959">
        <w:t>Single Cells and Where That Leads</w:t>
      </w:r>
      <w:proofErr w:type="gramEnd"/>
      <w:r w:rsidRPr="00680959">
        <w:t xml:space="preserve">. </w:t>
      </w:r>
      <w:proofErr w:type="spellStart"/>
      <w:r w:rsidRPr="00680959">
        <w:t>Annu</w:t>
      </w:r>
      <w:proofErr w:type="spellEnd"/>
      <w:r w:rsidRPr="00680959">
        <w:t xml:space="preserve">. Rev. </w:t>
      </w:r>
      <w:proofErr w:type="spellStart"/>
      <w:r w:rsidRPr="00680959">
        <w:t>Biochem</w:t>
      </w:r>
      <w:proofErr w:type="spellEnd"/>
      <w:r w:rsidRPr="00680959">
        <w:t xml:space="preserve">. </w:t>
      </w:r>
      <w:proofErr w:type="gramStart"/>
      <w:r w:rsidRPr="00680959">
        <w:t>83</w:t>
      </w:r>
      <w:proofErr w:type="gramEnd"/>
      <w:r w:rsidRPr="00680959">
        <w:t>, 275–289.</w:t>
      </w:r>
    </w:p>
    <w:p w:rsidR="007352B8" w:rsidRDefault="007352B8" w:rsidP="007352B8">
      <w:pPr>
        <w:pStyle w:val="NoSpacing"/>
      </w:pPr>
    </w:p>
    <w:p w:rsidR="007352B8" w:rsidRDefault="007352B8" w:rsidP="007352B8">
      <w:pPr>
        <w:pStyle w:val="NoSpacing"/>
      </w:pPr>
      <w:proofErr w:type="spellStart"/>
      <w:r w:rsidRPr="00680959">
        <w:t>Brodland</w:t>
      </w:r>
      <w:proofErr w:type="spellEnd"/>
      <w:r w:rsidRPr="00680959">
        <w:t xml:space="preserve">, G.W., </w:t>
      </w:r>
      <w:proofErr w:type="spellStart"/>
      <w:r w:rsidRPr="00680959">
        <w:t>Veldhuis</w:t>
      </w:r>
      <w:proofErr w:type="spellEnd"/>
      <w:r w:rsidRPr="00680959">
        <w:t xml:space="preserve">, J.H., Kim, S., </w:t>
      </w:r>
      <w:proofErr w:type="spellStart"/>
      <w:r w:rsidRPr="00680959">
        <w:t>Perrone</w:t>
      </w:r>
      <w:proofErr w:type="spellEnd"/>
      <w:r w:rsidRPr="00680959">
        <w:t xml:space="preserve">, M., </w:t>
      </w:r>
      <w:proofErr w:type="spellStart"/>
      <w:r w:rsidRPr="00680959">
        <w:t>Mashburn</w:t>
      </w:r>
      <w:proofErr w:type="spellEnd"/>
      <w:r w:rsidRPr="00680959">
        <w:t xml:space="preserve">, D., and Hutson, M.S. (2014). </w:t>
      </w:r>
      <w:proofErr w:type="spellStart"/>
      <w:r w:rsidRPr="00680959">
        <w:t>CellFIT</w:t>
      </w:r>
      <w:proofErr w:type="spellEnd"/>
      <w:r w:rsidRPr="00680959">
        <w:t xml:space="preserve">: A cellular force-inference toolkit using curvilinear cell boundaries. </w:t>
      </w:r>
      <w:proofErr w:type="spellStart"/>
      <w:r w:rsidRPr="00680959">
        <w:t>PLoS</w:t>
      </w:r>
      <w:proofErr w:type="spellEnd"/>
      <w:r w:rsidRPr="00680959">
        <w:t xml:space="preserve"> One 9.</w:t>
      </w:r>
    </w:p>
    <w:p w:rsidR="007352B8" w:rsidRDefault="007352B8" w:rsidP="007352B8">
      <w:pPr>
        <w:pStyle w:val="NoSpacing"/>
      </w:pPr>
    </w:p>
    <w:p w:rsidR="007352B8" w:rsidRDefault="007352B8" w:rsidP="007352B8">
      <w:pPr>
        <w:pStyle w:val="NoSpacing"/>
      </w:pPr>
      <w:r w:rsidRPr="00680959">
        <w:t xml:space="preserve">Bustamante, C., </w:t>
      </w:r>
      <w:proofErr w:type="spellStart"/>
      <w:r w:rsidRPr="00680959">
        <w:t>Chemla</w:t>
      </w:r>
      <w:proofErr w:type="spellEnd"/>
      <w:r w:rsidRPr="00680959">
        <w:t xml:space="preserve">, Y.R., Moffitt, J.R., Bustamante, C., </w:t>
      </w:r>
      <w:proofErr w:type="spellStart"/>
      <w:r w:rsidRPr="00680959">
        <w:t>Chemla</w:t>
      </w:r>
      <w:proofErr w:type="spellEnd"/>
      <w:r w:rsidRPr="00680959">
        <w:t xml:space="preserve">, Y.R., and Moffitt, J.R. (2014). High-Resolution Dual-Trap Optical Tweezers with Differential </w:t>
      </w:r>
      <w:proofErr w:type="gramStart"/>
      <w:r w:rsidRPr="00680959">
        <w:t>Detection :</w:t>
      </w:r>
      <w:proofErr w:type="gramEnd"/>
      <w:r w:rsidRPr="00680959">
        <w:t xml:space="preserve"> Instrument Design High-Resolution Dual-Trap Optical Tweezers with Differential Detection : Instrument Design. </w:t>
      </w:r>
      <w:proofErr w:type="gramStart"/>
      <w:r w:rsidRPr="00680959">
        <w:t>4</w:t>
      </w:r>
      <w:proofErr w:type="gramEnd"/>
      <w:r w:rsidRPr="00680959">
        <w:t>, 1–9.</w:t>
      </w:r>
      <w:r w:rsidRPr="002B4A25">
        <w:t xml:space="preserve"> </w:t>
      </w:r>
    </w:p>
    <w:p w:rsidR="00667353" w:rsidRDefault="00667353" w:rsidP="007352B8">
      <w:pPr>
        <w:pStyle w:val="NoSpacing"/>
      </w:pPr>
    </w:p>
    <w:p w:rsidR="00667353" w:rsidRDefault="00667353" w:rsidP="007352B8">
      <w:pPr>
        <w:pStyle w:val="NoSpacing"/>
      </w:pPr>
      <w:proofErr w:type="spellStart"/>
      <w:r w:rsidRPr="00667353">
        <w:t>Byfield</w:t>
      </w:r>
      <w:proofErr w:type="spellEnd"/>
      <w:r w:rsidRPr="00667353">
        <w:t xml:space="preserve">, F. J., Aranda-Espinoza, H., </w:t>
      </w:r>
      <w:proofErr w:type="spellStart"/>
      <w:r w:rsidRPr="00667353">
        <w:t>Roma</w:t>
      </w:r>
      <w:r w:rsidR="009F6C65">
        <w:t>nenko</w:t>
      </w:r>
      <w:proofErr w:type="spellEnd"/>
      <w:r w:rsidR="009F6C65">
        <w:t xml:space="preserve">, V. G., </w:t>
      </w:r>
      <w:proofErr w:type="spellStart"/>
      <w:r w:rsidR="009F6C65">
        <w:t>Rothblat</w:t>
      </w:r>
      <w:proofErr w:type="spellEnd"/>
      <w:r w:rsidR="009F6C65">
        <w:t>, G. H., and</w:t>
      </w:r>
      <w:r w:rsidRPr="00667353">
        <w:t xml:space="preserve"> </w:t>
      </w:r>
      <w:proofErr w:type="spellStart"/>
      <w:r w:rsidRPr="00667353">
        <w:t>Levitan</w:t>
      </w:r>
      <w:proofErr w:type="spellEnd"/>
      <w:r w:rsidRPr="00667353">
        <w:t>, I. (2004). Cholesterol Depletion Increases Membrane Stiffness of Aortic Endothelial Cells. Biophysical Journal, 87(5), 3336-3343.</w:t>
      </w:r>
    </w:p>
    <w:p w:rsidR="007352B8" w:rsidRDefault="007352B8" w:rsidP="007352B8">
      <w:pPr>
        <w:pStyle w:val="NoSpacing"/>
      </w:pPr>
    </w:p>
    <w:p w:rsidR="008C4C96" w:rsidRDefault="008C4C96" w:rsidP="007352B8">
      <w:pPr>
        <w:pStyle w:val="NoSpacing"/>
      </w:pPr>
      <w:r w:rsidRPr="008C4C96">
        <w:t>Chung</w:t>
      </w:r>
      <w:r>
        <w:t>, E.</w:t>
      </w:r>
      <w:r w:rsidRPr="008C4C96">
        <w:t>, Kim</w:t>
      </w:r>
      <w:r>
        <w:t>, D.</w:t>
      </w:r>
      <w:r w:rsidRPr="008C4C96">
        <w:t>, and So</w:t>
      </w:r>
      <w:r>
        <w:t xml:space="preserve"> </w:t>
      </w:r>
      <w:r w:rsidRPr="008C4C96">
        <w:t>P</w:t>
      </w:r>
      <w:r>
        <w:t>.</w:t>
      </w:r>
      <w:r w:rsidRPr="008C4C96">
        <w:t xml:space="preserve"> T. </w:t>
      </w:r>
      <w:r>
        <w:t xml:space="preserve"> </w:t>
      </w:r>
      <w:r w:rsidRPr="008C4C96">
        <w:t>(2006)</w:t>
      </w:r>
      <w:r>
        <w:t xml:space="preserve">. </w:t>
      </w:r>
      <w:proofErr w:type="gramStart"/>
      <w:r w:rsidRPr="008C4C96">
        <w:t>Extended</w:t>
      </w:r>
      <w:proofErr w:type="gramEnd"/>
      <w:r w:rsidRPr="008C4C96">
        <w:t xml:space="preserve"> resolution wide-field optical imaging: objective-launched standing-wave total internal refle</w:t>
      </w:r>
      <w:r>
        <w:t xml:space="preserve">ction fluorescence microscopy. </w:t>
      </w:r>
      <w:r w:rsidRPr="008C4C96">
        <w:t xml:space="preserve">Opt. Lett. </w:t>
      </w:r>
      <w:proofErr w:type="gramStart"/>
      <w:r w:rsidRPr="008C4C96">
        <w:t>31</w:t>
      </w:r>
      <w:proofErr w:type="gramEnd"/>
      <w:r w:rsidRPr="008C4C96">
        <w:t xml:space="preserve">, 945-947 </w:t>
      </w:r>
    </w:p>
    <w:p w:rsidR="008C4C96" w:rsidRDefault="008C4C96" w:rsidP="007352B8">
      <w:pPr>
        <w:pStyle w:val="NoSpacing"/>
      </w:pPr>
    </w:p>
    <w:p w:rsidR="007352B8" w:rsidRDefault="007352B8" w:rsidP="007352B8">
      <w:pPr>
        <w:pStyle w:val="NoSpacing"/>
      </w:pPr>
      <w:proofErr w:type="spellStart"/>
      <w:r w:rsidRPr="00680959">
        <w:t>Cocucci</w:t>
      </w:r>
      <w:proofErr w:type="spellEnd"/>
      <w:r w:rsidRPr="00680959">
        <w:t xml:space="preserve">, E., </w:t>
      </w:r>
      <w:proofErr w:type="spellStart"/>
      <w:r w:rsidRPr="00680959">
        <w:t>Aguet</w:t>
      </w:r>
      <w:proofErr w:type="spellEnd"/>
      <w:r w:rsidRPr="00680959">
        <w:t xml:space="preserve">, F., </w:t>
      </w:r>
      <w:proofErr w:type="spellStart"/>
      <w:r w:rsidRPr="00680959">
        <w:t>Boulant</w:t>
      </w:r>
      <w:proofErr w:type="spellEnd"/>
      <w:r w:rsidRPr="00680959">
        <w:t xml:space="preserve">, S., and </w:t>
      </w:r>
      <w:proofErr w:type="spellStart"/>
      <w:r w:rsidRPr="00680959">
        <w:t>Kirchhausen</w:t>
      </w:r>
      <w:proofErr w:type="spellEnd"/>
      <w:r w:rsidRPr="00680959">
        <w:t>, T. (2012). The first five seconds in the life of a clathrin-coated pit. Cell 150, 495–507.</w:t>
      </w:r>
    </w:p>
    <w:p w:rsidR="007352B8" w:rsidRDefault="007352B8" w:rsidP="007352B8">
      <w:pPr>
        <w:pStyle w:val="NoSpacing"/>
      </w:pPr>
    </w:p>
    <w:p w:rsidR="007352B8" w:rsidRDefault="007352B8" w:rsidP="007352B8">
      <w:pPr>
        <w:pStyle w:val="NoSpacing"/>
      </w:pPr>
      <w:proofErr w:type="spellStart"/>
      <w:r w:rsidRPr="00680959">
        <w:t>Cocucci</w:t>
      </w:r>
      <w:proofErr w:type="spellEnd"/>
      <w:r w:rsidRPr="00680959">
        <w:t xml:space="preserve">, E., </w:t>
      </w:r>
      <w:proofErr w:type="spellStart"/>
      <w:r w:rsidRPr="00680959">
        <w:t>Gaudin</w:t>
      </w:r>
      <w:proofErr w:type="spellEnd"/>
      <w:r w:rsidRPr="00680959">
        <w:t xml:space="preserve">, R., and </w:t>
      </w:r>
      <w:proofErr w:type="spellStart"/>
      <w:r w:rsidRPr="00680959">
        <w:t>Kirchhausen</w:t>
      </w:r>
      <w:proofErr w:type="spellEnd"/>
      <w:r w:rsidRPr="00680959">
        <w:t>, T. (2014). Dynamin recruitment and membrane scission at the neck of a clathrin-coated pit. Mol. Biol. Cell 25, 3595–3609.</w:t>
      </w:r>
    </w:p>
    <w:p w:rsidR="007352B8" w:rsidRDefault="007352B8" w:rsidP="007352B8">
      <w:pPr>
        <w:pStyle w:val="NoSpacing"/>
      </w:pPr>
    </w:p>
    <w:p w:rsidR="007352B8" w:rsidRDefault="007352B8" w:rsidP="007352B8">
      <w:pPr>
        <w:pStyle w:val="NoSpacing"/>
      </w:pPr>
      <w:r w:rsidRPr="00680959">
        <w:t xml:space="preserve">Collins, A., Warrington, A., Taylor, K.A., and </w:t>
      </w:r>
      <w:proofErr w:type="spellStart"/>
      <w:r w:rsidRPr="00680959">
        <w:t>Svitkina</w:t>
      </w:r>
      <w:proofErr w:type="spellEnd"/>
      <w:r w:rsidRPr="00680959">
        <w:t xml:space="preserve">, T. (2011). Structural organization of the actin cytoskeleton at sites of clathrin-mediated endocytosis. </w:t>
      </w:r>
      <w:proofErr w:type="spellStart"/>
      <w:r w:rsidRPr="00680959">
        <w:t>Curr</w:t>
      </w:r>
      <w:proofErr w:type="spellEnd"/>
      <w:r w:rsidRPr="00680959">
        <w:t>. Biol. 21, 1167–1175.</w:t>
      </w:r>
    </w:p>
    <w:p w:rsidR="00685A3D" w:rsidRDefault="00685A3D" w:rsidP="007352B8">
      <w:pPr>
        <w:pStyle w:val="NoSpacing"/>
      </w:pPr>
    </w:p>
    <w:p w:rsidR="00685A3D" w:rsidRDefault="00685A3D" w:rsidP="007352B8">
      <w:pPr>
        <w:pStyle w:val="NoSpacing"/>
      </w:pPr>
      <w:r w:rsidRPr="00685A3D">
        <w:t xml:space="preserve">Colom, A., </w:t>
      </w:r>
      <w:proofErr w:type="spellStart"/>
      <w:r w:rsidRPr="00685A3D">
        <w:t>Derivery</w:t>
      </w:r>
      <w:proofErr w:type="spellEnd"/>
      <w:r w:rsidRPr="00685A3D">
        <w:t xml:space="preserve">, E., </w:t>
      </w:r>
      <w:proofErr w:type="spellStart"/>
      <w:r w:rsidRPr="00685A3D">
        <w:t>Soleimanpour</w:t>
      </w:r>
      <w:proofErr w:type="spellEnd"/>
      <w:r w:rsidRPr="00685A3D">
        <w:t xml:space="preserve">, S., </w:t>
      </w:r>
      <w:proofErr w:type="spellStart"/>
      <w:r w:rsidRPr="00685A3D">
        <w:t>Tomba</w:t>
      </w:r>
      <w:proofErr w:type="spellEnd"/>
      <w:r w:rsidRPr="00685A3D">
        <w:t xml:space="preserve">, C., </w:t>
      </w:r>
      <w:proofErr w:type="spellStart"/>
      <w:r w:rsidRPr="00685A3D">
        <w:t>Molin</w:t>
      </w:r>
      <w:proofErr w:type="spellEnd"/>
      <w:r w:rsidRPr="00685A3D">
        <w:t>, M. D., Sakai, N</w:t>
      </w:r>
      <w:proofErr w:type="gramStart"/>
      <w:r w:rsidRPr="00685A3D">
        <w:t>., . . .</w:t>
      </w:r>
      <w:proofErr w:type="gramEnd"/>
      <w:r w:rsidRPr="00685A3D">
        <w:t xml:space="preserve"> Roux, A. (2018). A fluorescent membrane tension probe. Nature Chemistry, 10(11), 1118-1125.</w:t>
      </w:r>
    </w:p>
    <w:p w:rsidR="007352B8" w:rsidRDefault="007352B8" w:rsidP="007352B8">
      <w:pPr>
        <w:pStyle w:val="NoSpacing"/>
      </w:pPr>
    </w:p>
    <w:p w:rsidR="007352B8" w:rsidRDefault="007352B8" w:rsidP="007352B8">
      <w:pPr>
        <w:pStyle w:val="NoSpacing"/>
      </w:pPr>
      <w:r w:rsidRPr="00680959">
        <w:t xml:space="preserve">Conner, S.D., and </w:t>
      </w:r>
      <w:proofErr w:type="spellStart"/>
      <w:r w:rsidRPr="00680959">
        <w:t>Schmid</w:t>
      </w:r>
      <w:proofErr w:type="spellEnd"/>
      <w:r w:rsidRPr="00680959">
        <w:t>, S.L. (2003). Regulated portals of entry into the cell. Nature 422, 37–44.</w:t>
      </w:r>
    </w:p>
    <w:p w:rsidR="00231DB0" w:rsidRDefault="00231DB0" w:rsidP="007352B8">
      <w:pPr>
        <w:pStyle w:val="NoSpacing"/>
      </w:pPr>
    </w:p>
    <w:p w:rsidR="00781B1F" w:rsidRDefault="009F6C65" w:rsidP="007352B8">
      <w:pPr>
        <w:pStyle w:val="NoSpacing"/>
      </w:pPr>
      <w:r>
        <w:t>Crick, F., and</w:t>
      </w:r>
      <w:r w:rsidR="00781B1F" w:rsidRPr="00781B1F">
        <w:t xml:space="preserve"> Hughes, A. (1950). The physical properties of cytoplasm. Experimental Cell Research, 1(1), 37-80. </w:t>
      </w:r>
    </w:p>
    <w:p w:rsidR="00781B1F" w:rsidRDefault="00781B1F" w:rsidP="007352B8">
      <w:pPr>
        <w:pStyle w:val="NoSpacing"/>
      </w:pPr>
    </w:p>
    <w:p w:rsidR="00231DB0" w:rsidRDefault="00231DB0" w:rsidP="007352B8">
      <w:pPr>
        <w:pStyle w:val="NoSpacing"/>
      </w:pPr>
      <w:r w:rsidRPr="00231DB0">
        <w:t>Crowther</w:t>
      </w:r>
      <w:r>
        <w:t xml:space="preserve">, </w:t>
      </w:r>
      <w:r w:rsidRPr="00231DB0">
        <w:t>R.A.</w:t>
      </w:r>
      <w:r>
        <w:t xml:space="preserve">, </w:t>
      </w:r>
      <w:r w:rsidRPr="00231DB0">
        <w:t>Pinch</w:t>
      </w:r>
      <w:r>
        <w:t xml:space="preserve">, </w:t>
      </w:r>
      <w:r w:rsidRPr="00231DB0">
        <w:t>J.T.</w:t>
      </w:r>
      <w:r>
        <w:t>,</w:t>
      </w:r>
      <w:r w:rsidRPr="00231DB0">
        <w:t xml:space="preserve"> </w:t>
      </w:r>
      <w:proofErr w:type="spellStart"/>
      <w:r w:rsidRPr="00231DB0">
        <w:t>Pearse</w:t>
      </w:r>
      <w:proofErr w:type="spellEnd"/>
      <w:r>
        <w:t xml:space="preserve"> </w:t>
      </w:r>
      <w:r w:rsidRPr="00231DB0">
        <w:t>B.M.F.</w:t>
      </w:r>
      <w:r>
        <w:t xml:space="preserve"> (1976). </w:t>
      </w:r>
      <w:r w:rsidRPr="00231DB0">
        <w:t>On the structure of coated vesicles</w:t>
      </w:r>
      <w:r>
        <w:t xml:space="preserve">. Journal of Molecular Biology 103 (4), </w:t>
      </w:r>
      <w:r w:rsidRPr="00231DB0">
        <w:t>785-798</w:t>
      </w:r>
    </w:p>
    <w:p w:rsidR="007352B8" w:rsidRDefault="007352B8" w:rsidP="007352B8">
      <w:pPr>
        <w:pStyle w:val="NoSpacing"/>
      </w:pPr>
    </w:p>
    <w:p w:rsidR="007352B8" w:rsidRDefault="007352B8" w:rsidP="007352B8">
      <w:pPr>
        <w:pStyle w:val="NoSpacing"/>
      </w:pPr>
      <w:r w:rsidRPr="00680959">
        <w:t xml:space="preserve">Cureton, D.K., </w:t>
      </w:r>
      <w:proofErr w:type="spellStart"/>
      <w:r w:rsidRPr="00680959">
        <w:t>Massol</w:t>
      </w:r>
      <w:proofErr w:type="spellEnd"/>
      <w:r w:rsidRPr="00680959">
        <w:t xml:space="preserve">, R.H., Whelan, S.P.J., and </w:t>
      </w:r>
      <w:proofErr w:type="spellStart"/>
      <w:r w:rsidRPr="00680959">
        <w:t>Kirchhausen</w:t>
      </w:r>
      <w:proofErr w:type="spellEnd"/>
      <w:r w:rsidRPr="00680959">
        <w:t xml:space="preserve">, T. (2010). The length of vesicular stomatitis virus particles dictates a need for actin assembly during clathrin-dependent endocytosis. </w:t>
      </w:r>
      <w:proofErr w:type="spellStart"/>
      <w:r w:rsidRPr="00680959">
        <w:t>PLoS</w:t>
      </w:r>
      <w:proofErr w:type="spellEnd"/>
      <w:r w:rsidRPr="00680959">
        <w:t xml:space="preserve"> </w:t>
      </w:r>
      <w:proofErr w:type="spellStart"/>
      <w:r w:rsidRPr="00680959">
        <w:t>Pathog</w:t>
      </w:r>
      <w:proofErr w:type="spellEnd"/>
      <w:r w:rsidRPr="00680959">
        <w:t>. 6.</w:t>
      </w:r>
    </w:p>
    <w:p w:rsidR="007352B8" w:rsidRDefault="007352B8" w:rsidP="007352B8">
      <w:pPr>
        <w:pStyle w:val="NoSpacing"/>
      </w:pPr>
    </w:p>
    <w:p w:rsidR="007352B8" w:rsidRDefault="007352B8" w:rsidP="007352B8">
      <w:pPr>
        <w:pStyle w:val="NoSpacing"/>
      </w:pPr>
      <w:r w:rsidRPr="00680959">
        <w:t xml:space="preserve">Dai, J., and Sheetz, M.P. (1995). Regulation of endocytosis, exocytosis, and shape by membrane tension. Cold Spring </w:t>
      </w:r>
      <w:proofErr w:type="spellStart"/>
      <w:r w:rsidRPr="00680959">
        <w:t>Harb</w:t>
      </w:r>
      <w:proofErr w:type="spellEnd"/>
      <w:r w:rsidRPr="00680959">
        <w:t xml:space="preserve">. </w:t>
      </w:r>
      <w:proofErr w:type="spellStart"/>
      <w:r w:rsidRPr="00680959">
        <w:t>Symp</w:t>
      </w:r>
      <w:proofErr w:type="spellEnd"/>
      <w:r w:rsidRPr="00680959">
        <w:t>. Quant. Biol. 60, 567–571.</w:t>
      </w:r>
    </w:p>
    <w:p w:rsidR="00A60297" w:rsidRDefault="00A60297" w:rsidP="007352B8">
      <w:pPr>
        <w:pStyle w:val="NoSpacing"/>
      </w:pPr>
    </w:p>
    <w:p w:rsidR="00A60297" w:rsidRDefault="009F6C65" w:rsidP="007352B8">
      <w:pPr>
        <w:pStyle w:val="NoSpacing"/>
      </w:pPr>
      <w:r>
        <w:t>Dai, J., and</w:t>
      </w:r>
      <w:r w:rsidR="00A60297" w:rsidRPr="00A60297">
        <w:t xml:space="preserve"> Sheetz, M. P. (1997). Chapter 9 Cell Membrane Mechanics. Methods in Cell Biology, 157-171</w:t>
      </w:r>
    </w:p>
    <w:p w:rsidR="007352B8" w:rsidRDefault="007352B8" w:rsidP="007352B8">
      <w:pPr>
        <w:pStyle w:val="NoSpacing"/>
      </w:pPr>
    </w:p>
    <w:p w:rsidR="007352B8" w:rsidRDefault="007352B8" w:rsidP="007352B8">
      <w:pPr>
        <w:pStyle w:val="NoSpacing"/>
      </w:pPr>
      <w:r w:rsidRPr="00680959">
        <w:t xml:space="preserve">Dai, J., Sheetz, M.P., Wan, X., and Morris, C.E. (1998). Membrane tension in swelling and shrinking molluscan neurons. J. </w:t>
      </w:r>
      <w:proofErr w:type="spellStart"/>
      <w:r w:rsidRPr="00680959">
        <w:t>Neurosci</w:t>
      </w:r>
      <w:proofErr w:type="spellEnd"/>
      <w:r w:rsidRPr="00680959">
        <w:t xml:space="preserve">. </w:t>
      </w:r>
      <w:proofErr w:type="gramStart"/>
      <w:r w:rsidRPr="00680959">
        <w:t>18</w:t>
      </w:r>
      <w:proofErr w:type="gramEnd"/>
      <w:r w:rsidRPr="00680959">
        <w:t>, 6681–6692.</w:t>
      </w:r>
      <w:r w:rsidRPr="002B4A25">
        <w:t xml:space="preserve"> </w:t>
      </w:r>
    </w:p>
    <w:p w:rsidR="007352B8" w:rsidRDefault="007352B8" w:rsidP="007352B8">
      <w:pPr>
        <w:pStyle w:val="NoSpacing"/>
      </w:pPr>
    </w:p>
    <w:p w:rsidR="007352B8" w:rsidRDefault="007352B8" w:rsidP="007352B8">
      <w:pPr>
        <w:pStyle w:val="NoSpacing"/>
      </w:pPr>
      <w:r w:rsidRPr="00680959">
        <w:t>Dai, J., Ting-Beall, H.P., and Sheetz, M.P. (1997). The Secretion-coupled Endocytosis Correlates with Membrane Tension Changes in RBL 2H3 Cells. J. Gen. Physiol.</w:t>
      </w:r>
    </w:p>
    <w:p w:rsidR="007352B8" w:rsidRDefault="007352B8" w:rsidP="007352B8">
      <w:pPr>
        <w:pStyle w:val="NoSpacing"/>
      </w:pPr>
    </w:p>
    <w:p w:rsidR="007352B8" w:rsidRDefault="007352B8" w:rsidP="007352B8">
      <w:pPr>
        <w:pStyle w:val="NoSpacing"/>
      </w:pPr>
      <w:r w:rsidRPr="00680959">
        <w:t xml:space="preserve">Dai, J., and Sheetz, M.P. (1999). Membrane tether formation from </w:t>
      </w:r>
      <w:proofErr w:type="spellStart"/>
      <w:r w:rsidRPr="00680959">
        <w:t>blebbing</w:t>
      </w:r>
      <w:proofErr w:type="spellEnd"/>
      <w:r w:rsidRPr="00680959">
        <w:t xml:space="preserve"> cells. </w:t>
      </w:r>
      <w:proofErr w:type="spellStart"/>
      <w:r w:rsidRPr="00680959">
        <w:t>Biophys</w:t>
      </w:r>
      <w:proofErr w:type="spellEnd"/>
      <w:r w:rsidRPr="00680959">
        <w:t>. J. 77, 3363–3370.</w:t>
      </w:r>
    </w:p>
    <w:p w:rsidR="007352B8" w:rsidRDefault="007352B8" w:rsidP="007352B8">
      <w:pPr>
        <w:pStyle w:val="NoSpacing"/>
      </w:pPr>
    </w:p>
    <w:p w:rsidR="007352B8" w:rsidRDefault="007352B8" w:rsidP="007352B8">
      <w:pPr>
        <w:pStyle w:val="NoSpacing"/>
      </w:pPr>
      <w:proofErr w:type="gramStart"/>
      <w:r w:rsidRPr="00183B39">
        <w:t>den</w:t>
      </w:r>
      <w:proofErr w:type="gramEnd"/>
      <w:r w:rsidRPr="00183B39">
        <w:t xml:space="preserve"> Otter, W.K., and </w:t>
      </w:r>
      <w:proofErr w:type="spellStart"/>
      <w:r w:rsidRPr="00183B39">
        <w:t>Briels</w:t>
      </w:r>
      <w:proofErr w:type="spellEnd"/>
      <w:r w:rsidRPr="00183B39">
        <w:t>, W.J. (2011). The Generation of Curved Clathrin Coats from Flat Plaques. Traffic 12, 1407–1416.</w:t>
      </w:r>
    </w:p>
    <w:p w:rsidR="007352B8" w:rsidRDefault="007352B8" w:rsidP="007352B8">
      <w:pPr>
        <w:pStyle w:val="NoSpacing"/>
      </w:pPr>
    </w:p>
    <w:p w:rsidR="007352B8" w:rsidRDefault="007352B8" w:rsidP="007352B8">
      <w:pPr>
        <w:pStyle w:val="NoSpacing"/>
      </w:pPr>
      <w:proofErr w:type="spellStart"/>
      <w:r w:rsidRPr="00183B39">
        <w:lastRenderedPageBreak/>
        <w:t>Desprat</w:t>
      </w:r>
      <w:proofErr w:type="spellEnd"/>
      <w:r w:rsidRPr="00183B39">
        <w:t xml:space="preserve">, N., </w:t>
      </w:r>
      <w:proofErr w:type="spellStart"/>
      <w:r w:rsidRPr="00183B39">
        <w:t>Supatto</w:t>
      </w:r>
      <w:proofErr w:type="spellEnd"/>
      <w:r w:rsidRPr="00183B39">
        <w:t xml:space="preserve">, W., </w:t>
      </w:r>
      <w:proofErr w:type="spellStart"/>
      <w:r w:rsidRPr="00183B39">
        <w:t>Pouille</w:t>
      </w:r>
      <w:proofErr w:type="spellEnd"/>
      <w:r w:rsidRPr="00183B39">
        <w:t xml:space="preserve">, P.A., </w:t>
      </w:r>
      <w:proofErr w:type="spellStart"/>
      <w:r w:rsidRPr="00183B39">
        <w:t>Beaurepaire</w:t>
      </w:r>
      <w:proofErr w:type="spellEnd"/>
      <w:r w:rsidRPr="00183B39">
        <w:t xml:space="preserve">, E., and </w:t>
      </w:r>
      <w:proofErr w:type="spellStart"/>
      <w:r w:rsidRPr="00183B39">
        <w:t>Farge</w:t>
      </w:r>
      <w:proofErr w:type="spellEnd"/>
      <w:r w:rsidRPr="00183B39">
        <w:t xml:space="preserve">, E. (2008). Tissue Deformation Modulates Twist Expression to Determine Anterior </w:t>
      </w:r>
      <w:proofErr w:type="spellStart"/>
      <w:r w:rsidRPr="00183B39">
        <w:t>Midgut</w:t>
      </w:r>
      <w:proofErr w:type="spellEnd"/>
      <w:r w:rsidRPr="00183B39">
        <w:t xml:space="preserve"> Differentiation in Drosophila Embryos. Dev. Cell 15, 470–477.</w:t>
      </w:r>
    </w:p>
    <w:p w:rsidR="007352B8" w:rsidRDefault="007352B8" w:rsidP="007352B8">
      <w:pPr>
        <w:pStyle w:val="NoSpacing"/>
      </w:pPr>
    </w:p>
    <w:p w:rsidR="00DE135B" w:rsidRDefault="00DE135B" w:rsidP="007352B8">
      <w:pPr>
        <w:pStyle w:val="NoSpacing"/>
      </w:pPr>
      <w:proofErr w:type="spellStart"/>
      <w:r w:rsidRPr="00DE135B">
        <w:t>Diz</w:t>
      </w:r>
      <w:proofErr w:type="spellEnd"/>
      <w:r w:rsidRPr="00DE135B">
        <w:t xml:space="preserve">-Muñoz, A., Krieg, M., </w:t>
      </w:r>
      <w:proofErr w:type="spellStart"/>
      <w:r w:rsidRPr="00DE135B">
        <w:t>Bergert</w:t>
      </w:r>
      <w:proofErr w:type="spellEnd"/>
      <w:r w:rsidRPr="00DE135B">
        <w:t xml:space="preserve">, M., </w:t>
      </w:r>
      <w:proofErr w:type="spellStart"/>
      <w:r w:rsidRPr="00DE135B">
        <w:t>Ibarlucea</w:t>
      </w:r>
      <w:proofErr w:type="spellEnd"/>
      <w:r w:rsidRPr="00DE135B">
        <w:t xml:space="preserve">-Benitez, I., Muller, D. J., </w:t>
      </w:r>
      <w:proofErr w:type="spellStart"/>
      <w:r w:rsidRPr="00DE135B">
        <w:t>Paluch</w:t>
      </w:r>
      <w:proofErr w:type="spellEnd"/>
      <w:r w:rsidRPr="00DE135B">
        <w:t xml:space="preserve">, E., &amp; Heisenberg, C. (2010). Control of Directed Cell Migration </w:t>
      </w:r>
      <w:proofErr w:type="gramStart"/>
      <w:r w:rsidRPr="00DE135B">
        <w:t>In</w:t>
      </w:r>
      <w:proofErr w:type="gramEnd"/>
      <w:r w:rsidRPr="00DE135B">
        <w:t xml:space="preserve"> Vivo by Membrane-to-Cortex Attachment. </w:t>
      </w:r>
      <w:proofErr w:type="spellStart"/>
      <w:r w:rsidRPr="00DE135B">
        <w:t>PLoS</w:t>
      </w:r>
      <w:proofErr w:type="spellEnd"/>
      <w:r w:rsidRPr="00DE135B">
        <w:t xml:space="preserve"> Biology, 8(11).</w:t>
      </w:r>
    </w:p>
    <w:p w:rsidR="00DE135B" w:rsidRDefault="00DE135B" w:rsidP="007352B8">
      <w:pPr>
        <w:pStyle w:val="NoSpacing"/>
      </w:pPr>
    </w:p>
    <w:p w:rsidR="007352B8" w:rsidRDefault="007352B8" w:rsidP="007352B8">
      <w:pPr>
        <w:pStyle w:val="NoSpacing"/>
      </w:pPr>
      <w:proofErr w:type="spellStart"/>
      <w:r>
        <w:t>Diz</w:t>
      </w:r>
      <w:proofErr w:type="spellEnd"/>
      <w:r>
        <w:t>-Muño</w:t>
      </w:r>
      <w:r w:rsidRPr="00183B39">
        <w:t>z, A., Fletcher, D.A., and Weiner, O.D. (2013). Use the force: membrane tension as an organizer of cell shape and motility.</w:t>
      </w:r>
    </w:p>
    <w:p w:rsidR="007352B8" w:rsidRDefault="007352B8" w:rsidP="007352B8">
      <w:pPr>
        <w:pStyle w:val="NoSpacing"/>
      </w:pPr>
    </w:p>
    <w:p w:rsidR="007352B8" w:rsidRDefault="007352B8" w:rsidP="007352B8">
      <w:pPr>
        <w:pStyle w:val="NoSpacing"/>
      </w:pPr>
      <w:proofErr w:type="spellStart"/>
      <w:r w:rsidRPr="00183B39">
        <w:t>Diz</w:t>
      </w:r>
      <w:proofErr w:type="spellEnd"/>
      <w:r w:rsidRPr="00183B39">
        <w:t xml:space="preserve">-Muñoz, A., </w:t>
      </w:r>
      <w:proofErr w:type="spellStart"/>
      <w:r w:rsidRPr="00183B39">
        <w:t>Thurley</w:t>
      </w:r>
      <w:proofErr w:type="spellEnd"/>
      <w:r w:rsidRPr="00183B39">
        <w:t xml:space="preserve">, K., </w:t>
      </w:r>
      <w:proofErr w:type="spellStart"/>
      <w:r w:rsidRPr="00183B39">
        <w:t>Chintamen</w:t>
      </w:r>
      <w:proofErr w:type="spellEnd"/>
      <w:r w:rsidRPr="00183B39">
        <w:t xml:space="preserve">, S., </w:t>
      </w:r>
      <w:proofErr w:type="spellStart"/>
      <w:r w:rsidRPr="00183B39">
        <w:t>Altschuler</w:t>
      </w:r>
      <w:proofErr w:type="spellEnd"/>
      <w:r w:rsidRPr="00183B39">
        <w:t xml:space="preserve">, S.J., Wu, L.F., Fletcher, D.A., and Weiner, O.D. (2016). Membrane Tension Acts Through PLD2 and mTORC2 to Limit Actin Network Assembly </w:t>
      </w:r>
      <w:proofErr w:type="gramStart"/>
      <w:r w:rsidRPr="00183B39">
        <w:t>During</w:t>
      </w:r>
      <w:proofErr w:type="gramEnd"/>
      <w:r w:rsidRPr="00183B39">
        <w:t xml:space="preserve"> Neutrophil Migration. </w:t>
      </w:r>
      <w:proofErr w:type="spellStart"/>
      <w:r w:rsidRPr="00183B39">
        <w:t>PLoS</w:t>
      </w:r>
      <w:proofErr w:type="spellEnd"/>
      <w:r w:rsidRPr="00183B39">
        <w:t xml:space="preserve"> Biol. 14, 1–30.</w:t>
      </w:r>
    </w:p>
    <w:p w:rsidR="007352B8" w:rsidRDefault="007352B8" w:rsidP="007352B8">
      <w:pPr>
        <w:pStyle w:val="NoSpacing"/>
      </w:pPr>
    </w:p>
    <w:p w:rsidR="007352B8" w:rsidRDefault="007352B8" w:rsidP="007352B8">
      <w:pPr>
        <w:pStyle w:val="NoSpacing"/>
      </w:pPr>
      <w:proofErr w:type="spellStart"/>
      <w:r w:rsidRPr="00183B39">
        <w:t>Ducuing</w:t>
      </w:r>
      <w:proofErr w:type="spellEnd"/>
      <w:r w:rsidRPr="00183B39">
        <w:t>, A., and Vincent, S. (2016). The actin cable is dispensable in directing dorsal closure dynamics but neutralizes mechanical stress to prevent scarring in the Drosophila embryo. Nat. Cell Biol. 18, 1149–1160.</w:t>
      </w:r>
    </w:p>
    <w:p w:rsidR="007352B8" w:rsidRDefault="007352B8" w:rsidP="007352B8">
      <w:pPr>
        <w:pStyle w:val="NoSpacing"/>
      </w:pPr>
    </w:p>
    <w:p w:rsidR="007352B8" w:rsidRDefault="007352B8" w:rsidP="007352B8">
      <w:pPr>
        <w:pStyle w:val="NoSpacing"/>
      </w:pPr>
      <w:r w:rsidRPr="00183B39">
        <w:t xml:space="preserve">Ehrlich, M., Boll, W., van </w:t>
      </w:r>
      <w:proofErr w:type="spellStart"/>
      <w:r w:rsidRPr="00183B39">
        <w:t>Oijen</w:t>
      </w:r>
      <w:proofErr w:type="spellEnd"/>
      <w:r w:rsidRPr="00183B39">
        <w:t xml:space="preserve">, A., </w:t>
      </w:r>
      <w:proofErr w:type="spellStart"/>
      <w:r w:rsidRPr="00183B39">
        <w:t>Hariharan</w:t>
      </w:r>
      <w:proofErr w:type="spellEnd"/>
      <w:r w:rsidRPr="00183B39">
        <w:t xml:space="preserve">, R., </w:t>
      </w:r>
      <w:proofErr w:type="spellStart"/>
      <w:r w:rsidRPr="00183B39">
        <w:t>Chandran</w:t>
      </w:r>
      <w:proofErr w:type="spellEnd"/>
      <w:r w:rsidRPr="00183B39">
        <w:t xml:space="preserve">, K., </w:t>
      </w:r>
      <w:proofErr w:type="spellStart"/>
      <w:r w:rsidRPr="00183B39">
        <w:t>Nibert</w:t>
      </w:r>
      <w:proofErr w:type="spellEnd"/>
      <w:r w:rsidRPr="00183B39">
        <w:t xml:space="preserve">, M.L., and </w:t>
      </w:r>
      <w:proofErr w:type="spellStart"/>
      <w:r w:rsidRPr="00183B39">
        <w:t>Kirchhausen</w:t>
      </w:r>
      <w:proofErr w:type="spellEnd"/>
      <w:r w:rsidRPr="00183B39">
        <w:t>, T. (2004). Endocytosis by Random Initiation and Stabilization of Clathrin-Coated Pits. Cell 118, 591–605.</w:t>
      </w:r>
      <w:r w:rsidRPr="002B4A25">
        <w:t xml:space="preserve"> </w:t>
      </w:r>
    </w:p>
    <w:p w:rsidR="007352B8" w:rsidRDefault="007352B8" w:rsidP="007352B8">
      <w:pPr>
        <w:pStyle w:val="NoSpacing"/>
      </w:pPr>
    </w:p>
    <w:p w:rsidR="007352B8" w:rsidRDefault="007352B8" w:rsidP="007352B8">
      <w:pPr>
        <w:pStyle w:val="NoSpacing"/>
      </w:pPr>
      <w:r w:rsidRPr="00183B39">
        <w:t xml:space="preserve">Ferguson, J.P., Willy, N.M., </w:t>
      </w:r>
      <w:proofErr w:type="spellStart"/>
      <w:r w:rsidRPr="00183B39">
        <w:t>Heidotting</w:t>
      </w:r>
      <w:proofErr w:type="spellEnd"/>
      <w:r w:rsidRPr="00183B39">
        <w:t xml:space="preserve">, S.P., Huber, S.D., Webber, M.J., and </w:t>
      </w:r>
      <w:proofErr w:type="spellStart"/>
      <w:r w:rsidRPr="00183B39">
        <w:t>Kural</w:t>
      </w:r>
      <w:proofErr w:type="spellEnd"/>
      <w:r w:rsidRPr="00183B39">
        <w:t>, C. (2016). Deciphering dynamics of clathrin-mediated endocytosis in a living organism. J. Cell Biol. 214, 347–358.</w:t>
      </w:r>
    </w:p>
    <w:p w:rsidR="007352B8" w:rsidRDefault="007352B8" w:rsidP="007352B8">
      <w:pPr>
        <w:pStyle w:val="NoSpacing"/>
      </w:pPr>
    </w:p>
    <w:p w:rsidR="007352B8" w:rsidRDefault="007352B8" w:rsidP="007352B8">
      <w:pPr>
        <w:pStyle w:val="NoSpacing"/>
      </w:pPr>
      <w:r w:rsidRPr="00183B39">
        <w:t xml:space="preserve">Ferguson, J.P., Huber, S.D., Willy, N.M., </w:t>
      </w:r>
      <w:proofErr w:type="spellStart"/>
      <w:r w:rsidRPr="00183B39">
        <w:t>Aygün</w:t>
      </w:r>
      <w:proofErr w:type="spellEnd"/>
      <w:r w:rsidRPr="00183B39">
        <w:t xml:space="preserve">, E., </w:t>
      </w:r>
      <w:proofErr w:type="spellStart"/>
      <w:r w:rsidRPr="00183B39">
        <w:t>Goker</w:t>
      </w:r>
      <w:proofErr w:type="spellEnd"/>
      <w:r w:rsidRPr="00183B39">
        <w:t xml:space="preserve">, S., </w:t>
      </w:r>
      <w:proofErr w:type="spellStart"/>
      <w:r w:rsidRPr="00183B39">
        <w:t>Atabey</w:t>
      </w:r>
      <w:proofErr w:type="spellEnd"/>
      <w:r w:rsidRPr="00183B39">
        <w:t xml:space="preserve">, T., and </w:t>
      </w:r>
      <w:proofErr w:type="spellStart"/>
      <w:r w:rsidRPr="00183B39">
        <w:t>Kural</w:t>
      </w:r>
      <w:proofErr w:type="spellEnd"/>
      <w:r w:rsidRPr="00183B39">
        <w:t xml:space="preserve">, C. (2017). </w:t>
      </w:r>
      <w:proofErr w:type="spellStart"/>
      <w:r w:rsidRPr="00183B39">
        <w:t>Mechanoregulation</w:t>
      </w:r>
      <w:proofErr w:type="spellEnd"/>
      <w:r w:rsidRPr="00183B39">
        <w:t xml:space="preserve"> of clathrin-mediated endocytosis. J. Cell Sci. 130, 3631–3636.</w:t>
      </w:r>
    </w:p>
    <w:p w:rsidR="007352B8" w:rsidRDefault="007352B8" w:rsidP="007352B8">
      <w:pPr>
        <w:pStyle w:val="NoSpacing"/>
      </w:pPr>
    </w:p>
    <w:p w:rsidR="007352B8" w:rsidRDefault="007352B8" w:rsidP="007352B8">
      <w:pPr>
        <w:pStyle w:val="NoSpacing"/>
      </w:pPr>
      <w:proofErr w:type="spellStart"/>
      <w:r w:rsidRPr="00183B39">
        <w:t>Fiolka</w:t>
      </w:r>
      <w:proofErr w:type="spellEnd"/>
      <w:r w:rsidRPr="00183B39">
        <w:t xml:space="preserve">, R., Shao, L., </w:t>
      </w:r>
      <w:proofErr w:type="spellStart"/>
      <w:r w:rsidRPr="00183B39">
        <w:t>Rego</w:t>
      </w:r>
      <w:proofErr w:type="spellEnd"/>
      <w:r w:rsidRPr="00183B39">
        <w:t xml:space="preserve">, E.H., Davidson, M.W., and </w:t>
      </w:r>
      <w:proofErr w:type="spellStart"/>
      <w:r w:rsidRPr="00183B39">
        <w:t>Gustafsson</w:t>
      </w:r>
      <w:proofErr w:type="spellEnd"/>
      <w:r w:rsidRPr="00183B39">
        <w:t>, M.G.L. (2012). Time-lapse two-color 3D imaging of live cells with doubled resolution using structured illumination. Proc. Natl. Acad. Sci. 109, 5311–5315.</w:t>
      </w:r>
    </w:p>
    <w:p w:rsidR="007352B8" w:rsidRDefault="007352B8" w:rsidP="007352B8">
      <w:pPr>
        <w:pStyle w:val="NoSpacing"/>
      </w:pPr>
    </w:p>
    <w:p w:rsidR="007352B8" w:rsidRDefault="007352B8" w:rsidP="007352B8">
      <w:pPr>
        <w:pStyle w:val="NoSpacing"/>
      </w:pPr>
      <w:proofErr w:type="spellStart"/>
      <w:r w:rsidRPr="002B4A25">
        <w:t>Fogelson</w:t>
      </w:r>
      <w:proofErr w:type="spellEnd"/>
      <w:r w:rsidRPr="002B4A25">
        <w:t xml:space="preserve">, B., and Mogilner, A. (2014). Computational estimates of membrane flow and tension gradient in motile cells. </w:t>
      </w:r>
      <w:proofErr w:type="spellStart"/>
      <w:r w:rsidRPr="002B4A25">
        <w:t>PLoS</w:t>
      </w:r>
      <w:proofErr w:type="spellEnd"/>
      <w:r w:rsidRPr="002B4A25">
        <w:t xml:space="preserve"> One 9.</w:t>
      </w:r>
    </w:p>
    <w:p w:rsidR="00F16D02" w:rsidRDefault="00F16D02" w:rsidP="007352B8">
      <w:pPr>
        <w:pStyle w:val="NoSpacing"/>
      </w:pPr>
    </w:p>
    <w:p w:rsidR="00F16D02" w:rsidRPr="00F16D02" w:rsidRDefault="00F16D02" w:rsidP="00F16D02">
      <w:pPr>
        <w:pStyle w:val="NoSpacing"/>
      </w:pPr>
      <w:proofErr w:type="spellStart"/>
      <w:r w:rsidRPr="00F16D02">
        <w:t>Gadkari</w:t>
      </w:r>
      <w:proofErr w:type="spellEnd"/>
      <w:r w:rsidRPr="00F16D02">
        <w:t>, R</w:t>
      </w:r>
      <w:r>
        <w:t>. and</w:t>
      </w:r>
      <w:r w:rsidRPr="00F16D02">
        <w:t xml:space="preserve"> Srinivasan, N. (2012). Protein-Protein Interactions in Clathrin Vesicular Assembly: Radial Distribution of Evolutionary Constraints in Interfaces. </w:t>
      </w:r>
      <w:proofErr w:type="spellStart"/>
      <w:r w:rsidRPr="00F16D02">
        <w:t>PloS</w:t>
      </w:r>
      <w:proofErr w:type="spellEnd"/>
      <w:r w:rsidRPr="00F16D02">
        <w:t xml:space="preserve"> one. 7. </w:t>
      </w:r>
      <w:proofErr w:type="gramStart"/>
      <w:r w:rsidRPr="00F16D02">
        <w:t>e31445</w:t>
      </w:r>
      <w:proofErr w:type="gramEnd"/>
      <w:r w:rsidRPr="00F16D02">
        <w:t>. 10.1371/journal.pone.0031445.</w:t>
      </w:r>
    </w:p>
    <w:p w:rsidR="007352B8" w:rsidRDefault="007352B8" w:rsidP="007352B8">
      <w:pPr>
        <w:pStyle w:val="NoSpacing"/>
      </w:pPr>
    </w:p>
    <w:p w:rsidR="007352B8" w:rsidRDefault="007352B8" w:rsidP="007352B8">
      <w:pPr>
        <w:pStyle w:val="NoSpacing"/>
      </w:pPr>
      <w:proofErr w:type="spellStart"/>
      <w:r w:rsidRPr="002B4A25">
        <w:lastRenderedPageBreak/>
        <w:t>Gaidarov</w:t>
      </w:r>
      <w:proofErr w:type="spellEnd"/>
      <w:r w:rsidRPr="002B4A25">
        <w:t xml:space="preserve">, I., </w:t>
      </w:r>
      <w:proofErr w:type="spellStart"/>
      <w:r w:rsidRPr="002B4A25">
        <w:t>Santini</w:t>
      </w:r>
      <w:proofErr w:type="spellEnd"/>
      <w:r w:rsidRPr="002B4A25">
        <w:t xml:space="preserve">, F., Warren, R.A., and Keen, J.H. (1999). Spatial control of coated-pit dynamics in living cells. Nat Cell </w:t>
      </w:r>
      <w:proofErr w:type="spellStart"/>
      <w:r w:rsidRPr="002B4A25">
        <w:t>Biol</w:t>
      </w:r>
      <w:proofErr w:type="spellEnd"/>
      <w:r w:rsidRPr="002B4A25">
        <w:t xml:space="preserve"> 1, 1–7. </w:t>
      </w:r>
    </w:p>
    <w:p w:rsidR="007352B8" w:rsidRDefault="007352B8" w:rsidP="007352B8">
      <w:pPr>
        <w:pStyle w:val="NoSpacing"/>
      </w:pPr>
    </w:p>
    <w:p w:rsidR="007352B8" w:rsidRDefault="007352B8" w:rsidP="007352B8">
      <w:pPr>
        <w:pStyle w:val="NoSpacing"/>
      </w:pPr>
      <w:r w:rsidRPr="002B4A25">
        <w:t xml:space="preserve">Gauthier, N.C., </w:t>
      </w:r>
      <w:proofErr w:type="spellStart"/>
      <w:r w:rsidRPr="002B4A25">
        <w:t>Rossier</w:t>
      </w:r>
      <w:proofErr w:type="spellEnd"/>
      <w:r w:rsidRPr="002B4A25">
        <w:t xml:space="preserve">, O.M., </w:t>
      </w:r>
      <w:proofErr w:type="spellStart"/>
      <w:r w:rsidRPr="002B4A25">
        <w:t>Mathur</w:t>
      </w:r>
      <w:proofErr w:type="spellEnd"/>
      <w:r w:rsidRPr="002B4A25">
        <w:t>, A., Hone, J.C., and Sheetz, M.P. (2009). Plasma Membrane Area Increases with Spread Area by Exocytosis of a GPI-anchored Protein Compartment. Mol. Biol. Cell 20, 3261–3272.</w:t>
      </w:r>
    </w:p>
    <w:p w:rsidR="007352B8" w:rsidRDefault="007352B8" w:rsidP="007352B8">
      <w:pPr>
        <w:pStyle w:val="NoSpacing"/>
      </w:pPr>
    </w:p>
    <w:p w:rsidR="007352B8" w:rsidRDefault="007352B8" w:rsidP="007352B8">
      <w:pPr>
        <w:pStyle w:val="NoSpacing"/>
      </w:pPr>
      <w:r w:rsidRPr="002B4A25">
        <w:t xml:space="preserve">Gauthier, N.C., </w:t>
      </w:r>
      <w:proofErr w:type="spellStart"/>
      <w:r w:rsidRPr="002B4A25">
        <w:t>Fardin</w:t>
      </w:r>
      <w:proofErr w:type="spellEnd"/>
      <w:r w:rsidRPr="002B4A25">
        <w:t>, M.A., Roca-</w:t>
      </w:r>
      <w:proofErr w:type="spellStart"/>
      <w:r w:rsidRPr="002B4A25">
        <w:t>Cusachs</w:t>
      </w:r>
      <w:proofErr w:type="spellEnd"/>
      <w:r w:rsidRPr="002B4A25">
        <w:t>, P., and Sheetz, M.P. (2011). Temporary increase in plasma membrane tension coordinates the activation of exocytosis and contraction during cell spreading. Proc. Natl. Acad. Sci. 108, 14467–14472.</w:t>
      </w:r>
    </w:p>
    <w:p w:rsidR="007352B8" w:rsidRDefault="007352B8" w:rsidP="007352B8">
      <w:pPr>
        <w:pStyle w:val="NoSpacing"/>
      </w:pPr>
    </w:p>
    <w:p w:rsidR="007352B8" w:rsidRDefault="007352B8" w:rsidP="007352B8">
      <w:pPr>
        <w:pStyle w:val="NoSpacing"/>
      </w:pPr>
      <w:r w:rsidRPr="002B4A25">
        <w:t>Gauthier, N.C., Masters, T.A., and Sheetz, M.P. (2012). Mechanical feedback between membrane tension and dynamics. Trends Cell Biol. 22, 527–535.</w:t>
      </w:r>
    </w:p>
    <w:p w:rsidR="00FC5965" w:rsidRDefault="00FC5965" w:rsidP="007352B8">
      <w:pPr>
        <w:pStyle w:val="NoSpacing"/>
      </w:pPr>
    </w:p>
    <w:p w:rsidR="00FC5965" w:rsidRDefault="00FC5965" w:rsidP="007352B8">
      <w:pPr>
        <w:pStyle w:val="NoSpacing"/>
      </w:pPr>
      <w:r w:rsidRPr="00FC5965">
        <w:t xml:space="preserve">Harold, D., Abraham, R., </w:t>
      </w:r>
      <w:proofErr w:type="spellStart"/>
      <w:r w:rsidRPr="00FC5965">
        <w:t>Hollingworth</w:t>
      </w:r>
      <w:proofErr w:type="spellEnd"/>
      <w:r w:rsidRPr="00FC5965">
        <w:t xml:space="preserve">, P., Sims, R., </w:t>
      </w:r>
      <w:proofErr w:type="spellStart"/>
      <w:r w:rsidRPr="00FC5965">
        <w:t>Gerrish</w:t>
      </w:r>
      <w:proofErr w:type="spellEnd"/>
      <w:r w:rsidRPr="00FC5965">
        <w:t xml:space="preserve">, A., </w:t>
      </w:r>
      <w:proofErr w:type="spellStart"/>
      <w:r w:rsidRPr="00FC5965">
        <w:t>Hamshere</w:t>
      </w:r>
      <w:proofErr w:type="spellEnd"/>
      <w:r w:rsidRPr="00FC5965">
        <w:t>, M</w:t>
      </w:r>
      <w:proofErr w:type="gramStart"/>
      <w:r w:rsidRPr="00FC5965">
        <w:t>., .</w:t>
      </w:r>
      <w:r>
        <w:t xml:space="preserve"> . .</w:t>
      </w:r>
      <w:proofErr w:type="gramEnd"/>
      <w:r>
        <w:t xml:space="preserve"> Williams, J. (2009</w:t>
      </w:r>
      <w:r w:rsidRPr="00FC5965">
        <w:t>).</w:t>
      </w:r>
      <w:r>
        <w:t xml:space="preserve">  </w:t>
      </w:r>
      <w:r w:rsidRPr="00FC5965">
        <w:t>Genome-wide association study identifies variants at CLU and PICALM associated with Alzheimer's disease</w:t>
      </w:r>
      <w:r>
        <w:t xml:space="preserve">.  </w:t>
      </w:r>
      <w:r w:rsidRPr="00FC5965">
        <w:t xml:space="preserve">Nature Genetics </w:t>
      </w:r>
      <w:r>
        <w:t>41,</w:t>
      </w:r>
      <w:r w:rsidRPr="00FC5965">
        <w:t xml:space="preserve"> 1088–1093</w:t>
      </w:r>
    </w:p>
    <w:p w:rsidR="007352B8" w:rsidRDefault="007352B8" w:rsidP="007352B8">
      <w:pPr>
        <w:pStyle w:val="NoSpacing"/>
      </w:pPr>
    </w:p>
    <w:p w:rsidR="007352B8" w:rsidRDefault="007352B8" w:rsidP="007352B8">
      <w:pPr>
        <w:pStyle w:val="NoSpacing"/>
      </w:pPr>
      <w:proofErr w:type="spellStart"/>
      <w:r w:rsidRPr="002B4A25">
        <w:t>Hassinger</w:t>
      </w:r>
      <w:proofErr w:type="spellEnd"/>
      <w:r w:rsidRPr="002B4A25">
        <w:t xml:space="preserve">, J.E., Oster, G., </w:t>
      </w:r>
      <w:proofErr w:type="spellStart"/>
      <w:r w:rsidRPr="002B4A25">
        <w:t>Drubin</w:t>
      </w:r>
      <w:proofErr w:type="spellEnd"/>
      <w:r w:rsidRPr="002B4A25">
        <w:t xml:space="preserve">, D.G., and </w:t>
      </w:r>
      <w:proofErr w:type="spellStart"/>
      <w:r w:rsidRPr="002B4A25">
        <w:t>Rangamani</w:t>
      </w:r>
      <w:proofErr w:type="spellEnd"/>
      <w:r w:rsidRPr="002B4A25">
        <w:t xml:space="preserve">, P. (2017). Design principles for robust </w:t>
      </w:r>
      <w:proofErr w:type="spellStart"/>
      <w:r w:rsidRPr="002B4A25">
        <w:t>vesiculation</w:t>
      </w:r>
      <w:proofErr w:type="spellEnd"/>
      <w:r w:rsidRPr="002B4A25">
        <w:t xml:space="preserve"> in clathrin-mediated endocytosis. Proc. Natl. Acad. Sci. U. S. A. 114, E1118–E1127.</w:t>
      </w:r>
    </w:p>
    <w:p w:rsidR="001A272C" w:rsidRDefault="001A272C" w:rsidP="007352B8">
      <w:pPr>
        <w:pStyle w:val="NoSpacing"/>
      </w:pPr>
    </w:p>
    <w:p w:rsidR="001A272C" w:rsidRDefault="001A272C" w:rsidP="007352B8">
      <w:pPr>
        <w:pStyle w:val="NoSpacing"/>
      </w:pPr>
      <w:proofErr w:type="spellStart"/>
      <w:r w:rsidRPr="001A272C">
        <w:t>Heimstädt</w:t>
      </w:r>
      <w:proofErr w:type="spellEnd"/>
      <w:r w:rsidRPr="001A272C">
        <w:t xml:space="preserve">, O. Das </w:t>
      </w:r>
      <w:proofErr w:type="spellStart"/>
      <w:r w:rsidRPr="001A272C">
        <w:t>Fluoreszenzmikroskop</w:t>
      </w:r>
      <w:proofErr w:type="spellEnd"/>
      <w:r w:rsidRPr="001A272C">
        <w:t xml:space="preserve">. Z. </w:t>
      </w:r>
      <w:proofErr w:type="spellStart"/>
      <w:r w:rsidRPr="001A272C">
        <w:t>Wiss</w:t>
      </w:r>
      <w:proofErr w:type="spellEnd"/>
      <w:r w:rsidRPr="001A272C">
        <w:t xml:space="preserve">. </w:t>
      </w:r>
      <w:proofErr w:type="spellStart"/>
      <w:r w:rsidRPr="001A272C">
        <w:t>Mikrosk</w:t>
      </w:r>
      <w:proofErr w:type="spellEnd"/>
      <w:r w:rsidRPr="001A272C">
        <w:t xml:space="preserve">. </w:t>
      </w:r>
      <w:proofErr w:type="gramStart"/>
      <w:r w:rsidRPr="001A272C">
        <w:t>28</w:t>
      </w:r>
      <w:proofErr w:type="gramEnd"/>
      <w:r w:rsidRPr="001A272C">
        <w:t>, 330–337 (1911)</w:t>
      </w:r>
    </w:p>
    <w:p w:rsidR="004903E2" w:rsidRDefault="004903E2" w:rsidP="007352B8">
      <w:pPr>
        <w:pStyle w:val="NoSpacing"/>
      </w:pPr>
    </w:p>
    <w:p w:rsidR="004903E2" w:rsidRDefault="004903E2" w:rsidP="007352B8">
      <w:pPr>
        <w:pStyle w:val="NoSpacing"/>
      </w:pPr>
      <w:r w:rsidRPr="004903E2">
        <w:t xml:space="preserve">Helfrich, W. (1973). Elastic Properties of Lipid Bilayers: Theory and Possible Experiments. </w:t>
      </w:r>
      <w:proofErr w:type="spellStart"/>
      <w:r w:rsidRPr="004903E2">
        <w:t>Zeitschrift</w:t>
      </w:r>
      <w:proofErr w:type="spellEnd"/>
      <w:r w:rsidRPr="004903E2">
        <w:t xml:space="preserve"> </w:t>
      </w:r>
      <w:proofErr w:type="spellStart"/>
      <w:r w:rsidRPr="004903E2">
        <w:t>Für</w:t>
      </w:r>
      <w:proofErr w:type="spellEnd"/>
      <w:r w:rsidRPr="004903E2">
        <w:t xml:space="preserve"> </w:t>
      </w:r>
      <w:proofErr w:type="spellStart"/>
      <w:r w:rsidRPr="004903E2">
        <w:t>Naturforschung</w:t>
      </w:r>
      <w:proofErr w:type="spellEnd"/>
      <w:r w:rsidRPr="004903E2">
        <w:t xml:space="preserve"> C, 28(11-12), 693-703.</w:t>
      </w:r>
    </w:p>
    <w:p w:rsidR="007352B8" w:rsidRDefault="007352B8" w:rsidP="007352B8">
      <w:pPr>
        <w:pStyle w:val="NoSpacing"/>
      </w:pPr>
    </w:p>
    <w:p w:rsidR="007352B8" w:rsidRDefault="007352B8" w:rsidP="007352B8">
      <w:pPr>
        <w:pStyle w:val="NoSpacing"/>
      </w:pPr>
      <w:proofErr w:type="spellStart"/>
      <w:r w:rsidRPr="002B4A25">
        <w:t>Herant</w:t>
      </w:r>
      <w:proofErr w:type="spellEnd"/>
      <w:r w:rsidRPr="002B4A25">
        <w:t xml:space="preserve">, M., Heinrich, V., and </w:t>
      </w:r>
      <w:proofErr w:type="spellStart"/>
      <w:r w:rsidRPr="002B4A25">
        <w:t>Dembo</w:t>
      </w:r>
      <w:proofErr w:type="spellEnd"/>
      <w:r w:rsidRPr="002B4A25">
        <w:t>, M. (2005). Mechanics of neutrophil phagocytosis: behavior of the cortical tension. J. Cell Sci. 118, 1789–1797.</w:t>
      </w:r>
    </w:p>
    <w:p w:rsidR="007352B8" w:rsidRDefault="007352B8" w:rsidP="007352B8">
      <w:pPr>
        <w:pStyle w:val="NoSpacing"/>
      </w:pPr>
    </w:p>
    <w:p w:rsidR="007352B8" w:rsidRDefault="007352B8" w:rsidP="007352B8">
      <w:pPr>
        <w:pStyle w:val="NoSpacing"/>
      </w:pPr>
      <w:proofErr w:type="spellStart"/>
      <w:r w:rsidRPr="002B4A25">
        <w:t>Heuser</w:t>
      </w:r>
      <w:proofErr w:type="spellEnd"/>
      <w:r w:rsidRPr="002B4A25">
        <w:t xml:space="preserve">, J.E., Keen, J.H., </w:t>
      </w:r>
      <w:proofErr w:type="spellStart"/>
      <w:r w:rsidRPr="002B4A25">
        <w:t>Amende</w:t>
      </w:r>
      <w:proofErr w:type="spellEnd"/>
      <w:r w:rsidRPr="002B4A25">
        <w:t xml:space="preserve">, L.M., </w:t>
      </w:r>
      <w:proofErr w:type="spellStart"/>
      <w:r w:rsidRPr="002B4A25">
        <w:t>Lippoldt</w:t>
      </w:r>
      <w:proofErr w:type="spellEnd"/>
      <w:r w:rsidRPr="002B4A25">
        <w:t>, R.E., and Prasad, K. (1987). Deep-etch visualization of 27S clathrin: A tetrahedral tetramer. J. Cell Biol. 105, 1999–2009.</w:t>
      </w:r>
    </w:p>
    <w:p w:rsidR="007352B8" w:rsidRDefault="007352B8" w:rsidP="007352B8">
      <w:pPr>
        <w:pStyle w:val="NoSpacing"/>
      </w:pPr>
    </w:p>
    <w:p w:rsidR="007352B8" w:rsidRDefault="007352B8" w:rsidP="007352B8">
      <w:pPr>
        <w:pStyle w:val="NoSpacing"/>
      </w:pPr>
      <w:proofErr w:type="spellStart"/>
      <w:r w:rsidRPr="002B4A25">
        <w:t>Heuser</w:t>
      </w:r>
      <w:proofErr w:type="spellEnd"/>
      <w:r w:rsidRPr="002B4A25">
        <w:t>, J. (1989). Effects of cytoplasmic acidification on clathrin lattice morphology. J. Cell Biol. 108, 401–411.</w:t>
      </w:r>
    </w:p>
    <w:p w:rsidR="00C1716B" w:rsidRDefault="00C1716B" w:rsidP="007352B8">
      <w:pPr>
        <w:pStyle w:val="NoSpacing"/>
      </w:pPr>
    </w:p>
    <w:p w:rsidR="00C1716B" w:rsidRDefault="00C1716B" w:rsidP="007352B8">
      <w:pPr>
        <w:pStyle w:val="NoSpacing"/>
      </w:pPr>
      <w:proofErr w:type="spellStart"/>
      <w:r w:rsidRPr="00C1716B">
        <w:t>Hochmuth</w:t>
      </w:r>
      <w:proofErr w:type="spellEnd"/>
      <w:r w:rsidRPr="00C1716B">
        <w:t>, R.</w:t>
      </w:r>
      <w:r w:rsidR="004903E2">
        <w:t xml:space="preserve">M., and </w:t>
      </w:r>
      <w:r w:rsidR="004903E2" w:rsidRPr="004903E2">
        <w:t>Waugh</w:t>
      </w:r>
      <w:r w:rsidR="004903E2">
        <w:t>, R.E.</w:t>
      </w:r>
      <w:r w:rsidRPr="004903E2">
        <w:t xml:space="preserve"> </w:t>
      </w:r>
      <w:r w:rsidRPr="00C1716B">
        <w:t xml:space="preserve">(1987). Erythrocyte Membrane Elasticity </w:t>
      </w:r>
      <w:proofErr w:type="gramStart"/>
      <w:r w:rsidRPr="00C1716B">
        <w:t>And</w:t>
      </w:r>
      <w:proofErr w:type="gramEnd"/>
      <w:r w:rsidRPr="00C1716B">
        <w:t xml:space="preserve"> Viscosity. Annual Review of Physiology, 49(1), 209-219.</w:t>
      </w:r>
    </w:p>
    <w:p w:rsidR="007352B8" w:rsidRDefault="007352B8" w:rsidP="007352B8">
      <w:pPr>
        <w:pStyle w:val="NoSpacing"/>
      </w:pPr>
    </w:p>
    <w:p w:rsidR="00C1716B" w:rsidRDefault="007352B8" w:rsidP="007352B8">
      <w:pPr>
        <w:pStyle w:val="NoSpacing"/>
      </w:pPr>
      <w:proofErr w:type="spellStart"/>
      <w:r w:rsidRPr="002B4A25">
        <w:t>Hochmuth</w:t>
      </w:r>
      <w:proofErr w:type="spellEnd"/>
      <w:r w:rsidRPr="002B4A25">
        <w:t xml:space="preserve">, R.M., Shao, J.Y., Dai, J., and Sheetz, M.P. (1996). Deformation and flow of membrane into tethers extracted from neuronal growth cones. </w:t>
      </w:r>
      <w:proofErr w:type="spellStart"/>
      <w:r w:rsidRPr="002B4A25">
        <w:t>Biophys</w:t>
      </w:r>
      <w:proofErr w:type="spellEnd"/>
      <w:r w:rsidRPr="002B4A25">
        <w:t>. J. 70, 358–369.</w:t>
      </w:r>
    </w:p>
    <w:p w:rsidR="007352B8" w:rsidRDefault="007352B8" w:rsidP="007352B8">
      <w:pPr>
        <w:pStyle w:val="NoSpacing"/>
      </w:pPr>
    </w:p>
    <w:p w:rsidR="007352B8" w:rsidRDefault="007352B8" w:rsidP="007352B8">
      <w:pPr>
        <w:pStyle w:val="NoSpacing"/>
      </w:pPr>
      <w:r w:rsidRPr="002B4A25">
        <w:lastRenderedPageBreak/>
        <w:t xml:space="preserve">Hong, S.H., </w:t>
      </w:r>
      <w:proofErr w:type="spellStart"/>
      <w:r w:rsidRPr="002B4A25">
        <w:t>Cortesio</w:t>
      </w:r>
      <w:proofErr w:type="spellEnd"/>
      <w:r w:rsidRPr="002B4A25">
        <w:t xml:space="preserve">, C.L., and </w:t>
      </w:r>
      <w:proofErr w:type="spellStart"/>
      <w:r w:rsidRPr="002B4A25">
        <w:t>Drubin</w:t>
      </w:r>
      <w:proofErr w:type="spellEnd"/>
      <w:r w:rsidRPr="002B4A25">
        <w:t>, D.G. (2015). Machine-Learning-Based Analysis in Genome-Edited Cells Reveals the Efficiency of Clathrin-Mediated Endocytosis. Cell Rep. 12, 2121–2130.</w:t>
      </w:r>
    </w:p>
    <w:p w:rsidR="00B66178" w:rsidRDefault="00B66178" w:rsidP="007352B8">
      <w:pPr>
        <w:pStyle w:val="NoSpacing"/>
      </w:pPr>
    </w:p>
    <w:p w:rsidR="007352B8" w:rsidRDefault="007352B8" w:rsidP="007352B8">
      <w:pPr>
        <w:pStyle w:val="NoSpacing"/>
      </w:pPr>
      <w:proofErr w:type="spellStart"/>
      <w:r w:rsidRPr="002B4A25">
        <w:t>Houk</w:t>
      </w:r>
      <w:proofErr w:type="spellEnd"/>
      <w:r w:rsidRPr="002B4A25">
        <w:t xml:space="preserve">, A.R., </w:t>
      </w:r>
      <w:proofErr w:type="spellStart"/>
      <w:r w:rsidRPr="002B4A25">
        <w:t>Jilkine</w:t>
      </w:r>
      <w:proofErr w:type="spellEnd"/>
      <w:r w:rsidRPr="002B4A25">
        <w:t xml:space="preserve">, A., </w:t>
      </w:r>
      <w:proofErr w:type="spellStart"/>
      <w:r w:rsidRPr="002B4A25">
        <w:t>Mejean</w:t>
      </w:r>
      <w:proofErr w:type="spellEnd"/>
      <w:r w:rsidRPr="002B4A25">
        <w:t xml:space="preserve">, C.O., </w:t>
      </w:r>
      <w:proofErr w:type="spellStart"/>
      <w:r w:rsidRPr="002B4A25">
        <w:t>Boltyanskiy</w:t>
      </w:r>
      <w:proofErr w:type="spellEnd"/>
      <w:r w:rsidRPr="002B4A25">
        <w:t xml:space="preserve">, R., Dufresne, E.R., </w:t>
      </w:r>
      <w:proofErr w:type="spellStart"/>
      <w:r w:rsidRPr="002B4A25">
        <w:t>Angenent</w:t>
      </w:r>
      <w:proofErr w:type="spellEnd"/>
      <w:r w:rsidRPr="002B4A25">
        <w:t xml:space="preserve">, S.B., </w:t>
      </w:r>
      <w:proofErr w:type="spellStart"/>
      <w:r w:rsidRPr="002B4A25">
        <w:t>Altschuler</w:t>
      </w:r>
      <w:proofErr w:type="spellEnd"/>
      <w:r w:rsidRPr="002B4A25">
        <w:t>, S.J., Wu, L.F., and Weiner, O.D. (2012). Membrane tension maintains cell polarity by confining signals to the leading edge during neutrophil migration. Cell 148, 175–188.</w:t>
      </w:r>
    </w:p>
    <w:p w:rsidR="007352B8" w:rsidRDefault="007352B8" w:rsidP="007352B8">
      <w:pPr>
        <w:pStyle w:val="NoSpacing"/>
      </w:pPr>
    </w:p>
    <w:p w:rsidR="00E77A22" w:rsidRPr="00E77A22" w:rsidRDefault="00E77A22" w:rsidP="00E77A22">
      <w:pPr>
        <w:pStyle w:val="NoSpacing"/>
      </w:pPr>
      <w:proofErr w:type="spellStart"/>
      <w:r w:rsidRPr="00E77A22">
        <w:t>Irajizad</w:t>
      </w:r>
      <w:proofErr w:type="spellEnd"/>
      <w:r w:rsidRPr="00E77A22">
        <w:t xml:space="preserve">, E., </w:t>
      </w:r>
      <w:proofErr w:type="spellStart"/>
      <w:r w:rsidRPr="00E77A22">
        <w:t>Walani</w:t>
      </w:r>
      <w:proofErr w:type="spellEnd"/>
      <w:r w:rsidRPr="00E77A22">
        <w:t xml:space="preserve">, </w:t>
      </w:r>
      <w:r w:rsidR="009F6C65">
        <w:t>N., Veatch, S. L., Liu, A. P., and</w:t>
      </w:r>
      <w:r w:rsidRPr="00E77A22">
        <w:t xml:space="preserve"> Agrawal, A. (2017). Clathrin polymerization exhibits high </w:t>
      </w:r>
      <w:proofErr w:type="spellStart"/>
      <w:r w:rsidRPr="00E77A22">
        <w:t>mechano</w:t>
      </w:r>
      <w:proofErr w:type="spellEnd"/>
      <w:r w:rsidRPr="00E77A22">
        <w:t>-geometric sensitivity. Soft Matter, 13(7), 1455-1462.</w:t>
      </w:r>
    </w:p>
    <w:p w:rsidR="00E77A22" w:rsidRDefault="00E77A22" w:rsidP="007352B8">
      <w:pPr>
        <w:pStyle w:val="NoSpacing"/>
      </w:pPr>
    </w:p>
    <w:p w:rsidR="007352B8" w:rsidRDefault="007352B8" w:rsidP="007352B8">
      <w:pPr>
        <w:pStyle w:val="NoSpacing"/>
      </w:pPr>
      <w:r w:rsidRPr="00FB6E83">
        <w:t xml:space="preserve">Jacinto, A., </w:t>
      </w:r>
      <w:proofErr w:type="spellStart"/>
      <w:r w:rsidRPr="00FB6E83">
        <w:t>Woolner</w:t>
      </w:r>
      <w:proofErr w:type="spellEnd"/>
      <w:r w:rsidRPr="00FB6E83">
        <w:t>, S., and Martin, P. (2002). Dynamic analysis of dorsal closure in Drosophila: From genetics to cell biology. Dev. Cell 3, 9–19.</w:t>
      </w:r>
    </w:p>
    <w:p w:rsidR="007352B8" w:rsidRDefault="007352B8" w:rsidP="007352B8">
      <w:pPr>
        <w:pStyle w:val="NoSpacing"/>
      </w:pPr>
    </w:p>
    <w:p w:rsidR="007352B8" w:rsidRDefault="007352B8" w:rsidP="007352B8">
      <w:pPr>
        <w:pStyle w:val="NoSpacing"/>
      </w:pPr>
      <w:r w:rsidRPr="00FB6E83">
        <w:t xml:space="preserve">Kaur, S., Fielding, A.B., </w:t>
      </w:r>
      <w:proofErr w:type="spellStart"/>
      <w:r w:rsidRPr="00FB6E83">
        <w:t>Gassner</w:t>
      </w:r>
      <w:proofErr w:type="spellEnd"/>
      <w:r w:rsidRPr="00FB6E83">
        <w:t xml:space="preserve">, G., Carter, N.J., and </w:t>
      </w:r>
      <w:proofErr w:type="spellStart"/>
      <w:r w:rsidRPr="00FB6E83">
        <w:t>Royle</w:t>
      </w:r>
      <w:proofErr w:type="spellEnd"/>
      <w:r w:rsidRPr="00FB6E83">
        <w:t xml:space="preserve">, S.J. (2014). An unmet actin requirement explains the mitotic inhibition of clathrin-mediated endocytosis. </w:t>
      </w:r>
      <w:proofErr w:type="spellStart"/>
      <w:r w:rsidRPr="00FB6E83">
        <w:t>Elife</w:t>
      </w:r>
      <w:proofErr w:type="spellEnd"/>
      <w:r w:rsidRPr="00FB6E83">
        <w:t xml:space="preserve"> 2014, 1–17.</w:t>
      </w:r>
    </w:p>
    <w:p w:rsidR="007352B8" w:rsidRDefault="007352B8" w:rsidP="007352B8">
      <w:pPr>
        <w:pStyle w:val="NoSpacing"/>
      </w:pPr>
    </w:p>
    <w:p w:rsidR="007352B8" w:rsidRDefault="007352B8" w:rsidP="007352B8">
      <w:pPr>
        <w:pStyle w:val="NoSpacing"/>
      </w:pPr>
      <w:proofErr w:type="spellStart"/>
      <w:r w:rsidRPr="00FB6E83">
        <w:t>Khatibzadeh</w:t>
      </w:r>
      <w:proofErr w:type="spellEnd"/>
      <w:r w:rsidRPr="00FB6E83">
        <w:t xml:space="preserve">, N., Gupta, S., Farrell, B., Brownell, W.E., and </w:t>
      </w:r>
      <w:proofErr w:type="spellStart"/>
      <w:r w:rsidRPr="00FB6E83">
        <w:t>Anvari</w:t>
      </w:r>
      <w:proofErr w:type="spellEnd"/>
      <w:r w:rsidRPr="00FB6E83">
        <w:t xml:space="preserve">, B. (2012). Effects of cholesterol on </w:t>
      </w:r>
      <w:proofErr w:type="spellStart"/>
      <w:r w:rsidRPr="00FB6E83">
        <w:t>nano</w:t>
      </w:r>
      <w:proofErr w:type="spellEnd"/>
      <w:r w:rsidRPr="00FB6E83">
        <w:t>-mechanical properties of the living cell plasma membrane. Soft Matter 8, 8350.</w:t>
      </w:r>
    </w:p>
    <w:p w:rsidR="007352B8" w:rsidRDefault="007352B8" w:rsidP="007352B8">
      <w:pPr>
        <w:pStyle w:val="NoSpacing"/>
      </w:pPr>
    </w:p>
    <w:p w:rsidR="007352B8" w:rsidRDefault="007352B8" w:rsidP="007352B8">
      <w:pPr>
        <w:pStyle w:val="NoSpacing"/>
      </w:pPr>
      <w:proofErr w:type="spellStart"/>
      <w:r w:rsidRPr="00FB6E83">
        <w:t>Kiehart</w:t>
      </w:r>
      <w:proofErr w:type="spellEnd"/>
      <w:r w:rsidRPr="00FB6E83">
        <w:t xml:space="preserve">, D.P., Galbraith, C.G., Edwards, K.A., </w:t>
      </w:r>
      <w:proofErr w:type="spellStart"/>
      <w:r w:rsidRPr="00FB6E83">
        <w:t>Rickoll</w:t>
      </w:r>
      <w:proofErr w:type="spellEnd"/>
      <w:r w:rsidRPr="00FB6E83">
        <w:t>, W.L., and Montague, R.A. (2000). Multiple forces contribute to cell sheet morphogenesis for dorsal closure in Drosophila. J. Cell Biol. 149, 471–490.</w:t>
      </w:r>
    </w:p>
    <w:p w:rsidR="00E950DD" w:rsidRDefault="00E950DD" w:rsidP="007352B8">
      <w:pPr>
        <w:pStyle w:val="NoSpacing"/>
      </w:pPr>
    </w:p>
    <w:p w:rsidR="00E950DD" w:rsidRDefault="00E950DD" w:rsidP="007352B8">
      <w:pPr>
        <w:pStyle w:val="NoSpacing"/>
      </w:pPr>
      <w:proofErr w:type="spellStart"/>
      <w:r w:rsidRPr="00E950DD">
        <w:t>Kirchhausen</w:t>
      </w:r>
      <w:proofErr w:type="spellEnd"/>
      <w:r w:rsidRPr="00E950DD">
        <w:t>, T. (2009). Imaging endocytic clathrin structures in living cells. Trends in Cell Biology, 19(11), 596-605.</w:t>
      </w:r>
    </w:p>
    <w:p w:rsidR="007352B8" w:rsidRDefault="007352B8" w:rsidP="007352B8">
      <w:pPr>
        <w:pStyle w:val="NoSpacing"/>
      </w:pPr>
    </w:p>
    <w:p w:rsidR="007352B8" w:rsidRDefault="007352B8" w:rsidP="007352B8">
      <w:pPr>
        <w:pStyle w:val="NoSpacing"/>
      </w:pPr>
      <w:proofErr w:type="spellStart"/>
      <w:r w:rsidRPr="00FB6E83">
        <w:t>Kural</w:t>
      </w:r>
      <w:proofErr w:type="spellEnd"/>
      <w:r w:rsidRPr="00FB6E83">
        <w:t xml:space="preserve">, C., and </w:t>
      </w:r>
      <w:proofErr w:type="spellStart"/>
      <w:r w:rsidRPr="00FB6E83">
        <w:t>Kirchhausen</w:t>
      </w:r>
      <w:proofErr w:type="spellEnd"/>
      <w:r w:rsidRPr="00FB6E83">
        <w:t>, T. (2012). Live-cell imaging of clathrin coats (Elsevier Inc.).</w:t>
      </w:r>
    </w:p>
    <w:p w:rsidR="007352B8" w:rsidRDefault="007352B8" w:rsidP="007352B8">
      <w:pPr>
        <w:pStyle w:val="NoSpacing"/>
      </w:pPr>
    </w:p>
    <w:p w:rsidR="007352B8" w:rsidRDefault="007352B8" w:rsidP="007352B8">
      <w:pPr>
        <w:pStyle w:val="NoSpacing"/>
      </w:pPr>
      <w:proofErr w:type="spellStart"/>
      <w:r w:rsidRPr="00FB6E83">
        <w:t>Kural</w:t>
      </w:r>
      <w:proofErr w:type="spellEnd"/>
      <w:r w:rsidRPr="00FB6E83">
        <w:t xml:space="preserve">, C., </w:t>
      </w:r>
      <w:proofErr w:type="spellStart"/>
      <w:r w:rsidRPr="00FB6E83">
        <w:t>Tacheva</w:t>
      </w:r>
      <w:proofErr w:type="spellEnd"/>
      <w:r w:rsidRPr="00FB6E83">
        <w:t xml:space="preserve">-Grigorova, S.K., </w:t>
      </w:r>
      <w:proofErr w:type="spellStart"/>
      <w:r w:rsidRPr="00FB6E83">
        <w:t>Boulant</w:t>
      </w:r>
      <w:proofErr w:type="spellEnd"/>
      <w:r w:rsidRPr="00FB6E83">
        <w:t xml:space="preserve">, S., </w:t>
      </w:r>
      <w:proofErr w:type="spellStart"/>
      <w:r w:rsidRPr="00FB6E83">
        <w:t>Cocucci</w:t>
      </w:r>
      <w:proofErr w:type="spellEnd"/>
      <w:r w:rsidRPr="00FB6E83">
        <w:t xml:space="preserve">, E., </w:t>
      </w:r>
      <w:proofErr w:type="spellStart"/>
      <w:r w:rsidRPr="00FB6E83">
        <w:t>Baust</w:t>
      </w:r>
      <w:proofErr w:type="spellEnd"/>
      <w:r w:rsidRPr="00FB6E83">
        <w:t xml:space="preserve">, T., Duarte, D., and </w:t>
      </w:r>
      <w:proofErr w:type="spellStart"/>
      <w:r w:rsidRPr="00FB6E83">
        <w:t>Kirchhausen</w:t>
      </w:r>
      <w:proofErr w:type="spellEnd"/>
      <w:r w:rsidRPr="00FB6E83">
        <w:t>, T. (2012). Dynamics of Intracellular Clathrin/AP1- and Clathrin/AP3-Containing Carriers. Cell Rep. 2, 1111–1119.</w:t>
      </w:r>
    </w:p>
    <w:p w:rsidR="007352B8" w:rsidRDefault="007352B8" w:rsidP="007352B8">
      <w:pPr>
        <w:pStyle w:val="NoSpacing"/>
      </w:pPr>
    </w:p>
    <w:p w:rsidR="007352B8" w:rsidRDefault="007352B8" w:rsidP="007352B8">
      <w:pPr>
        <w:pStyle w:val="NoSpacing"/>
      </w:pPr>
      <w:proofErr w:type="spellStart"/>
      <w:r w:rsidRPr="00FB6E83">
        <w:t>Kural</w:t>
      </w:r>
      <w:proofErr w:type="spellEnd"/>
      <w:r w:rsidRPr="00FB6E83">
        <w:t xml:space="preserve">, C., </w:t>
      </w:r>
      <w:proofErr w:type="spellStart"/>
      <w:r w:rsidRPr="00FB6E83">
        <w:t>Akatay</w:t>
      </w:r>
      <w:proofErr w:type="spellEnd"/>
      <w:r w:rsidRPr="00FB6E83">
        <w:t xml:space="preserve">, A.A., </w:t>
      </w:r>
      <w:proofErr w:type="spellStart"/>
      <w:r w:rsidRPr="00FB6E83">
        <w:t>Gaudin</w:t>
      </w:r>
      <w:proofErr w:type="spellEnd"/>
      <w:r w:rsidRPr="00FB6E83">
        <w:t xml:space="preserve">, R., Chen, B.-C., </w:t>
      </w:r>
      <w:proofErr w:type="spellStart"/>
      <w:r w:rsidRPr="00FB6E83">
        <w:t>Legant</w:t>
      </w:r>
      <w:proofErr w:type="spellEnd"/>
      <w:r w:rsidRPr="00FB6E83">
        <w:t xml:space="preserve">, W.R., Betzig, E., and </w:t>
      </w:r>
      <w:proofErr w:type="spellStart"/>
      <w:r w:rsidRPr="00FB6E83">
        <w:t>Kirchhausen</w:t>
      </w:r>
      <w:proofErr w:type="spellEnd"/>
      <w:r w:rsidRPr="00FB6E83">
        <w:t>, T. (2015). Asymmetric formation of coated pits on dorsal and ventral surfaces at the leading edges of motile cells and on protrusions of immobile cells. Mol. Biol. Cell 26, 2044–2053.</w:t>
      </w:r>
    </w:p>
    <w:p w:rsidR="00CB7099" w:rsidRDefault="00CB7099" w:rsidP="007352B8">
      <w:pPr>
        <w:pStyle w:val="NoSpacing"/>
      </w:pPr>
    </w:p>
    <w:p w:rsidR="00CB7099" w:rsidRDefault="00CB7099" w:rsidP="007352B8">
      <w:pPr>
        <w:pStyle w:val="NoSpacing"/>
      </w:pPr>
      <w:r w:rsidRPr="00CB7099">
        <w:lastRenderedPageBreak/>
        <w:t xml:space="preserve">Lee, Y.-C., Block, G., Chen, H., </w:t>
      </w:r>
      <w:proofErr w:type="spellStart"/>
      <w:r w:rsidRPr="00CB7099">
        <w:t>Folch-Puy</w:t>
      </w:r>
      <w:proofErr w:type="spellEnd"/>
      <w:r w:rsidRPr="00CB7099">
        <w:t xml:space="preserve">, E., </w:t>
      </w:r>
      <w:proofErr w:type="spellStart"/>
      <w:r w:rsidRPr="00CB7099">
        <w:t>Foronjy</w:t>
      </w:r>
      <w:proofErr w:type="spellEnd"/>
      <w:r w:rsidRPr="00CB7099">
        <w:t xml:space="preserve">, R., </w:t>
      </w:r>
      <w:proofErr w:type="spellStart"/>
      <w:r w:rsidRPr="00CB7099">
        <w:t>Jalili</w:t>
      </w:r>
      <w:proofErr w:type="spellEnd"/>
      <w:r w:rsidRPr="00CB7099">
        <w:t>, R</w:t>
      </w:r>
      <w:proofErr w:type="gramStart"/>
      <w:r w:rsidRPr="00CB7099">
        <w:t>., …</w:t>
      </w:r>
      <w:proofErr w:type="gramEnd"/>
      <w:r w:rsidRPr="00CB7099">
        <w:t xml:space="preserve"> Lin, S.-H. (2008). One-step isolation of plasma membrane proteins using magnetic beads with immobilized </w:t>
      </w:r>
      <w:proofErr w:type="spellStart"/>
      <w:r w:rsidRPr="00CB7099">
        <w:t>concanavalin</w:t>
      </w:r>
      <w:proofErr w:type="spellEnd"/>
      <w:r w:rsidRPr="00CB7099">
        <w:t xml:space="preserve"> A. Protein Expression and Purification, 62(2), 223–229. </w:t>
      </w:r>
    </w:p>
    <w:p w:rsidR="007352B8" w:rsidRDefault="007352B8" w:rsidP="007352B8">
      <w:pPr>
        <w:pStyle w:val="NoSpacing"/>
      </w:pPr>
    </w:p>
    <w:p w:rsidR="007352B8" w:rsidRDefault="007352B8" w:rsidP="007352B8">
      <w:pPr>
        <w:pStyle w:val="NoSpacing"/>
      </w:pPr>
      <w:proofErr w:type="spellStart"/>
      <w:r w:rsidRPr="00FB6E83">
        <w:t>Legoff</w:t>
      </w:r>
      <w:proofErr w:type="spellEnd"/>
      <w:r w:rsidRPr="00FB6E83">
        <w:t xml:space="preserve">, L., Rouault, H., and </w:t>
      </w:r>
      <w:proofErr w:type="spellStart"/>
      <w:r w:rsidRPr="00FB6E83">
        <w:t>Lecuit</w:t>
      </w:r>
      <w:proofErr w:type="spellEnd"/>
      <w:r w:rsidRPr="00FB6E83">
        <w:t>, T. (2013). A global pattern of mechanical stress polarizes cell divisions and cell shape in the growing Drosophila wing disc. Development 140, 4051–4059.</w:t>
      </w:r>
    </w:p>
    <w:p w:rsidR="007352B8" w:rsidRDefault="007352B8" w:rsidP="007352B8">
      <w:pPr>
        <w:pStyle w:val="NoSpacing"/>
      </w:pPr>
    </w:p>
    <w:p w:rsidR="007352B8" w:rsidRDefault="007352B8" w:rsidP="007352B8">
      <w:pPr>
        <w:pStyle w:val="NoSpacing"/>
      </w:pPr>
      <w:r w:rsidRPr="00FB6E83">
        <w:t xml:space="preserve">Li, D., Shao, L., Chen, B.C., Zhang, X., Zhang, M., Moses, B., </w:t>
      </w:r>
      <w:proofErr w:type="spellStart"/>
      <w:r w:rsidRPr="00FB6E83">
        <w:t>Milkie</w:t>
      </w:r>
      <w:proofErr w:type="spellEnd"/>
      <w:r w:rsidRPr="00FB6E83">
        <w:t xml:space="preserve">, D.E., Beach, J.R., Hammer, J.A., </w:t>
      </w:r>
      <w:proofErr w:type="spellStart"/>
      <w:r w:rsidRPr="00FB6E83">
        <w:t>Pasham</w:t>
      </w:r>
      <w:proofErr w:type="spellEnd"/>
      <w:r w:rsidRPr="00FB6E83">
        <w:t>, M., et al. (2015). Extended-resolution structured illumination imaging of endocytic and cytoskeletal dynamics. Science (80-</w:t>
      </w:r>
      <w:proofErr w:type="gramStart"/>
      <w:r w:rsidRPr="00FB6E83">
        <w:t>. )</w:t>
      </w:r>
      <w:proofErr w:type="gramEnd"/>
      <w:r w:rsidRPr="00FB6E83">
        <w:t>. 349.</w:t>
      </w:r>
    </w:p>
    <w:p w:rsidR="007352B8" w:rsidRDefault="007352B8" w:rsidP="007352B8">
      <w:pPr>
        <w:pStyle w:val="NoSpacing"/>
      </w:pPr>
    </w:p>
    <w:p w:rsidR="007352B8" w:rsidRDefault="007352B8" w:rsidP="007352B8">
      <w:pPr>
        <w:pStyle w:val="NoSpacing"/>
      </w:pPr>
      <w:proofErr w:type="spellStart"/>
      <w:r w:rsidRPr="00FB6E83">
        <w:t>Lieber</w:t>
      </w:r>
      <w:proofErr w:type="spellEnd"/>
      <w:r w:rsidRPr="00FB6E83">
        <w:t xml:space="preserve">, A.D., Schweitzer, Y., </w:t>
      </w:r>
      <w:proofErr w:type="spellStart"/>
      <w:r w:rsidRPr="00FB6E83">
        <w:t>Kozlov</w:t>
      </w:r>
      <w:proofErr w:type="spellEnd"/>
      <w:r w:rsidRPr="00FB6E83">
        <w:t xml:space="preserve">, M.M., and Keren, K. (2015). Front-to-rear membrane tension gradient in rapidly moving cells. </w:t>
      </w:r>
      <w:proofErr w:type="spellStart"/>
      <w:r w:rsidRPr="00FB6E83">
        <w:t>Biophys</w:t>
      </w:r>
      <w:proofErr w:type="spellEnd"/>
      <w:r w:rsidRPr="00FB6E83">
        <w:t>. J. 108, 1599–1603.</w:t>
      </w:r>
    </w:p>
    <w:p w:rsidR="007352B8" w:rsidRDefault="007352B8" w:rsidP="007352B8">
      <w:pPr>
        <w:pStyle w:val="NoSpacing"/>
      </w:pPr>
    </w:p>
    <w:p w:rsidR="007352B8" w:rsidRDefault="007352B8" w:rsidP="007352B8">
      <w:pPr>
        <w:pStyle w:val="NoSpacing"/>
      </w:pPr>
      <w:r w:rsidRPr="00FB6E83">
        <w:t>Ma, X., Lynch, H.E., Scully, P.C., and Hutson, M.S. (2009). Probing embryonic tissue mechanics with laser hole drilling. Phys. Biol. 6.</w:t>
      </w:r>
    </w:p>
    <w:p w:rsidR="007352B8" w:rsidRDefault="007352B8" w:rsidP="007352B8">
      <w:pPr>
        <w:pStyle w:val="NoSpacing"/>
      </w:pPr>
    </w:p>
    <w:p w:rsidR="007352B8" w:rsidRDefault="007352B8" w:rsidP="007352B8">
      <w:pPr>
        <w:pStyle w:val="NoSpacing"/>
      </w:pPr>
      <w:r w:rsidRPr="00FB6E83">
        <w:t xml:space="preserve">Masters, T.A., Pontes, B., </w:t>
      </w:r>
      <w:proofErr w:type="spellStart"/>
      <w:r w:rsidRPr="00FB6E83">
        <w:t>Viasnoff</w:t>
      </w:r>
      <w:proofErr w:type="spellEnd"/>
      <w:r w:rsidRPr="00FB6E83">
        <w:t>, V., Li, Y., and Gauthier, N.C. (2013). Plasma membrane tension orchestrates membrane trafficking, cytoskeletal remodeling, and biochemical signaling during phagocytosis. Proc. Natl. Acad. Sci. 110, 11875–11880.</w:t>
      </w:r>
    </w:p>
    <w:p w:rsidR="007352B8" w:rsidRDefault="007352B8" w:rsidP="007352B8">
      <w:pPr>
        <w:pStyle w:val="NoSpacing"/>
      </w:pPr>
    </w:p>
    <w:p w:rsidR="007352B8" w:rsidRDefault="007352B8" w:rsidP="007352B8">
      <w:pPr>
        <w:pStyle w:val="NoSpacing"/>
      </w:pPr>
      <w:r w:rsidRPr="00FB6E83">
        <w:t xml:space="preserve">Merrifield, C.J., Feldman, M.E., Wan, L., and </w:t>
      </w:r>
      <w:proofErr w:type="spellStart"/>
      <w:r w:rsidRPr="00FB6E83">
        <w:t>Almers</w:t>
      </w:r>
      <w:proofErr w:type="spellEnd"/>
      <w:r w:rsidRPr="00FB6E83">
        <w:t>, W. (2002). Imaging actin and dynamin recruitment during invagination of single clathrin-coated pits. Nat. Cell Biol. 4, 691–698.</w:t>
      </w:r>
    </w:p>
    <w:p w:rsidR="007352B8" w:rsidRDefault="007352B8" w:rsidP="007352B8">
      <w:pPr>
        <w:pStyle w:val="NoSpacing"/>
      </w:pPr>
    </w:p>
    <w:p w:rsidR="006E2CC0" w:rsidRPr="006E2CC0" w:rsidRDefault="006E2CC0" w:rsidP="006E2CC0">
      <w:pPr>
        <w:pStyle w:val="NoSpacing"/>
      </w:pPr>
      <w:proofErr w:type="spellStart"/>
      <w:r w:rsidRPr="006E2CC0">
        <w:t>Mettlen</w:t>
      </w:r>
      <w:proofErr w:type="spellEnd"/>
      <w:r w:rsidRPr="006E2CC0">
        <w:t xml:space="preserve">, M., </w:t>
      </w:r>
      <w:proofErr w:type="spellStart"/>
      <w:r w:rsidRPr="006E2CC0">
        <w:t>Stoeber</w:t>
      </w:r>
      <w:proofErr w:type="spellEnd"/>
      <w:r w:rsidRPr="006E2CC0">
        <w:t xml:space="preserve">, M., </w:t>
      </w:r>
      <w:proofErr w:type="spellStart"/>
      <w:r w:rsidRPr="006E2CC0">
        <w:t>Loerke</w:t>
      </w:r>
      <w:proofErr w:type="spellEnd"/>
      <w:r w:rsidRPr="006E2CC0">
        <w:t xml:space="preserve">, D., </w:t>
      </w:r>
      <w:proofErr w:type="spellStart"/>
      <w:r w:rsidRPr="006E2CC0">
        <w:t>Antonescu</w:t>
      </w:r>
      <w:proofErr w:type="spellEnd"/>
      <w:r w:rsidRPr="006E2CC0">
        <w:t xml:space="preserve">, C. </w:t>
      </w:r>
      <w:r>
        <w:t xml:space="preserve">N., </w:t>
      </w:r>
      <w:proofErr w:type="spellStart"/>
      <w:r>
        <w:t>Danuser</w:t>
      </w:r>
      <w:proofErr w:type="spellEnd"/>
      <w:r>
        <w:t>, G., and</w:t>
      </w:r>
      <w:r w:rsidRPr="006E2CC0">
        <w:t xml:space="preserve"> </w:t>
      </w:r>
      <w:proofErr w:type="spellStart"/>
      <w:r w:rsidRPr="006E2CC0">
        <w:t>Schmid</w:t>
      </w:r>
      <w:proofErr w:type="spellEnd"/>
      <w:r w:rsidRPr="006E2CC0">
        <w:t>, S. L. (2009). Endocytic Accessory Proteins Are Functionally Distinguished by Their Differential Effects on the Maturation of Clathrin-coated Pits. Molecular Biology of the Cell, 20(14), 3251-3260.</w:t>
      </w:r>
    </w:p>
    <w:p w:rsidR="006E2CC0" w:rsidRDefault="006E2CC0" w:rsidP="007352B8">
      <w:pPr>
        <w:pStyle w:val="NoSpacing"/>
      </w:pPr>
    </w:p>
    <w:p w:rsidR="007352B8" w:rsidRDefault="007352B8" w:rsidP="007352B8">
      <w:pPr>
        <w:pStyle w:val="NoSpacing"/>
      </w:pPr>
      <w:proofErr w:type="spellStart"/>
      <w:r w:rsidRPr="00FB6E83">
        <w:t>Mettlen</w:t>
      </w:r>
      <w:proofErr w:type="spellEnd"/>
      <w:r w:rsidRPr="00FB6E83">
        <w:t xml:space="preserve">, M., </w:t>
      </w:r>
      <w:proofErr w:type="spellStart"/>
      <w:r w:rsidRPr="00FB6E83">
        <w:t>Loerke</w:t>
      </w:r>
      <w:proofErr w:type="spellEnd"/>
      <w:r w:rsidRPr="00FB6E83">
        <w:t xml:space="preserve">, D., </w:t>
      </w:r>
      <w:proofErr w:type="spellStart"/>
      <w:r w:rsidRPr="00FB6E83">
        <w:t>Yarar</w:t>
      </w:r>
      <w:proofErr w:type="spellEnd"/>
      <w:r w:rsidRPr="00FB6E83">
        <w:t xml:space="preserve">, D., </w:t>
      </w:r>
      <w:proofErr w:type="spellStart"/>
      <w:r w:rsidRPr="00FB6E83">
        <w:t>Danuser</w:t>
      </w:r>
      <w:proofErr w:type="spellEnd"/>
      <w:r w:rsidRPr="00FB6E83">
        <w:t xml:space="preserve">, G., and </w:t>
      </w:r>
      <w:proofErr w:type="spellStart"/>
      <w:r w:rsidRPr="00FB6E83">
        <w:t>Schmid</w:t>
      </w:r>
      <w:proofErr w:type="spellEnd"/>
      <w:r w:rsidRPr="00FB6E83">
        <w:t>, S.L. (2010). Cargo- and adaptor-specific mechanisms regulate clathrin-mediated endocytosis. J. Cell Biol. 188, 919–933.</w:t>
      </w:r>
    </w:p>
    <w:p w:rsidR="007352B8" w:rsidRDefault="007352B8" w:rsidP="007352B8">
      <w:pPr>
        <w:pStyle w:val="NoSpacing"/>
      </w:pPr>
    </w:p>
    <w:p w:rsidR="007352B8" w:rsidRDefault="007352B8" w:rsidP="007352B8">
      <w:pPr>
        <w:pStyle w:val="NoSpacing"/>
      </w:pPr>
      <w:proofErr w:type="spellStart"/>
      <w:r w:rsidRPr="00FB6E83">
        <w:t>Mettlen</w:t>
      </w:r>
      <w:proofErr w:type="spellEnd"/>
      <w:r w:rsidRPr="00FB6E83">
        <w:t xml:space="preserve">, M., and </w:t>
      </w:r>
      <w:proofErr w:type="spellStart"/>
      <w:r w:rsidRPr="00FB6E83">
        <w:t>Danuser</w:t>
      </w:r>
      <w:proofErr w:type="spellEnd"/>
      <w:r w:rsidRPr="00FB6E83">
        <w:t xml:space="preserve">, G. (2014). Imaging and Modeling the Dynamics of Clathrin-Mediated Endocytosis. Cold Spring </w:t>
      </w:r>
      <w:proofErr w:type="spellStart"/>
      <w:r w:rsidRPr="00FB6E83">
        <w:t>Harb</w:t>
      </w:r>
      <w:proofErr w:type="spellEnd"/>
      <w:r w:rsidRPr="00FB6E83">
        <w:t xml:space="preserve">. </w:t>
      </w:r>
      <w:proofErr w:type="spellStart"/>
      <w:r w:rsidRPr="00FB6E83">
        <w:t>Perspect</w:t>
      </w:r>
      <w:proofErr w:type="spellEnd"/>
      <w:r w:rsidRPr="00FB6E83">
        <w:t>. Biol. 6, a017038–a017038.</w:t>
      </w:r>
    </w:p>
    <w:p w:rsidR="006E2CC0" w:rsidRDefault="006E2CC0" w:rsidP="007352B8">
      <w:pPr>
        <w:pStyle w:val="NoSpacing"/>
      </w:pPr>
    </w:p>
    <w:p w:rsidR="006E2CC0" w:rsidRDefault="006E2CC0" w:rsidP="007352B8">
      <w:pPr>
        <w:pStyle w:val="NoSpacing"/>
      </w:pPr>
      <w:proofErr w:type="spellStart"/>
      <w:r w:rsidRPr="006E2CC0">
        <w:t>Meyerholz</w:t>
      </w:r>
      <w:proofErr w:type="spellEnd"/>
      <w:r w:rsidRPr="006E2CC0">
        <w:t xml:space="preserve">, A., </w:t>
      </w:r>
      <w:proofErr w:type="spellStart"/>
      <w:r w:rsidRPr="006E2CC0">
        <w:t>Hinrichsen</w:t>
      </w:r>
      <w:proofErr w:type="spellEnd"/>
      <w:r w:rsidRPr="006E2CC0">
        <w:t xml:space="preserve">, L., </w:t>
      </w:r>
      <w:proofErr w:type="spellStart"/>
      <w:r w:rsidRPr="006E2CC0">
        <w:t>Groos</w:t>
      </w:r>
      <w:proofErr w:type="spellEnd"/>
      <w:r w:rsidRPr="006E2CC0">
        <w:t xml:space="preserve">, S., </w:t>
      </w:r>
      <w:proofErr w:type="spellStart"/>
      <w:r w:rsidRPr="006E2CC0">
        <w:t>Brandes</w:t>
      </w:r>
      <w:proofErr w:type="spellEnd"/>
      <w:r w:rsidRPr="006E2CC0">
        <w:t>,</w:t>
      </w:r>
      <w:r>
        <w:t xml:space="preserve"> G., and </w:t>
      </w:r>
      <w:proofErr w:type="spellStart"/>
      <w:r>
        <w:t>Ungewickell</w:t>
      </w:r>
      <w:proofErr w:type="spellEnd"/>
      <w:r>
        <w:t>, E. J. (2005</w:t>
      </w:r>
      <w:r w:rsidRPr="006E2CC0">
        <w:t>). Effect of Clathrin Assembly Lymphoid Myeloid Leukemia Protein Depletion on Clathrin Coat Formation.</w:t>
      </w:r>
      <w:r>
        <w:t xml:space="preserve"> Traffic 6 (12), </w:t>
      </w:r>
      <w:r w:rsidRPr="006E2CC0">
        <w:t>1225-1234</w:t>
      </w:r>
    </w:p>
    <w:p w:rsidR="007352B8" w:rsidRDefault="007352B8" w:rsidP="007352B8">
      <w:pPr>
        <w:pStyle w:val="NoSpacing"/>
      </w:pPr>
    </w:p>
    <w:p w:rsidR="007352B8" w:rsidRDefault="007352B8" w:rsidP="007352B8">
      <w:pPr>
        <w:pStyle w:val="NoSpacing"/>
      </w:pPr>
      <w:r w:rsidRPr="00FB6E83">
        <w:lastRenderedPageBreak/>
        <w:t xml:space="preserve">Miller, S.E., </w:t>
      </w:r>
      <w:proofErr w:type="spellStart"/>
      <w:r w:rsidRPr="00FB6E83">
        <w:t>Mathiasen</w:t>
      </w:r>
      <w:proofErr w:type="spellEnd"/>
      <w:r w:rsidRPr="00FB6E83">
        <w:t xml:space="preserve">, S., Bright, N.A., Pierre, F., Kelly, B.T., </w:t>
      </w:r>
      <w:proofErr w:type="spellStart"/>
      <w:r w:rsidRPr="00FB6E83">
        <w:t>Kladt</w:t>
      </w:r>
      <w:proofErr w:type="spellEnd"/>
      <w:r w:rsidRPr="00FB6E83">
        <w:t xml:space="preserve">, N., </w:t>
      </w:r>
      <w:proofErr w:type="spellStart"/>
      <w:r w:rsidRPr="00FB6E83">
        <w:t>Schauss</w:t>
      </w:r>
      <w:proofErr w:type="spellEnd"/>
      <w:r w:rsidRPr="00FB6E83">
        <w:t xml:space="preserve">, A., Merrifield, C.J., </w:t>
      </w:r>
      <w:proofErr w:type="spellStart"/>
      <w:r w:rsidRPr="00FB6E83">
        <w:t>Stamou</w:t>
      </w:r>
      <w:proofErr w:type="spellEnd"/>
      <w:r w:rsidRPr="00FB6E83">
        <w:t xml:space="preserve">, D., </w:t>
      </w:r>
      <w:proofErr w:type="spellStart"/>
      <w:r w:rsidRPr="00FB6E83">
        <w:t>Höning</w:t>
      </w:r>
      <w:proofErr w:type="spellEnd"/>
      <w:r w:rsidRPr="00FB6E83">
        <w:t>, S., et al. (2015). CALM Regulates Clathrin-Coated Vesicle Size and Maturation by Directly Sensing and Driving Membrane Curvature. Dev. Cell 33, 163–175.</w:t>
      </w:r>
    </w:p>
    <w:p w:rsidR="00781B1F" w:rsidRDefault="00781B1F" w:rsidP="007352B8">
      <w:pPr>
        <w:pStyle w:val="NoSpacing"/>
      </w:pPr>
    </w:p>
    <w:p w:rsidR="00781B1F" w:rsidRDefault="00F2674D" w:rsidP="00F2674D">
      <w:pPr>
        <w:pStyle w:val="NoSpacing"/>
      </w:pPr>
      <w:r>
        <w:t xml:space="preserve">Mooney, A.M. (2012). The Influence of DNA Sequence and Post Translational Modifications on Nucleosome Positioning and Stability </w:t>
      </w:r>
      <w:r w:rsidRPr="00F2674D">
        <w:t>(Unpublished doctoral dissertation).</w:t>
      </w:r>
      <w:r>
        <w:t xml:space="preserve"> Ohio State University, Columbus, Ohio</w:t>
      </w:r>
    </w:p>
    <w:p w:rsidR="00765A85" w:rsidRDefault="00765A85" w:rsidP="00F2674D">
      <w:pPr>
        <w:pStyle w:val="NoSpacing"/>
      </w:pPr>
    </w:p>
    <w:p w:rsidR="00765A85" w:rsidRDefault="009F6C65" w:rsidP="00F2674D">
      <w:pPr>
        <w:pStyle w:val="NoSpacing"/>
      </w:pPr>
      <w:proofErr w:type="spellStart"/>
      <w:r>
        <w:t>Neuman</w:t>
      </w:r>
      <w:proofErr w:type="spellEnd"/>
      <w:r>
        <w:t>, K. C., and</w:t>
      </w:r>
      <w:r w:rsidR="00765A85" w:rsidRPr="00765A85">
        <w:t xml:space="preserve"> Block, S. M. (2004). Optical trapping. Review of Scientific Instruments, 75(9), 2787-2809.</w:t>
      </w:r>
    </w:p>
    <w:p w:rsidR="006E33A9" w:rsidRDefault="006E33A9" w:rsidP="007352B8">
      <w:pPr>
        <w:pStyle w:val="NoSpacing"/>
      </w:pPr>
    </w:p>
    <w:p w:rsidR="006E33A9" w:rsidRDefault="00F938E7" w:rsidP="00F938E7">
      <w:pPr>
        <w:pStyle w:val="NoSpacing"/>
      </w:pPr>
      <w:r>
        <w:t xml:space="preserve">Nowak, S. A. and </w:t>
      </w:r>
      <w:r w:rsidRPr="00F938E7">
        <w:t>Chou</w:t>
      </w:r>
      <w:r>
        <w:t xml:space="preserve">, T. (2010).  </w:t>
      </w:r>
      <w:r w:rsidRPr="00F938E7">
        <w:t>Models of dynamic extraction of lipid tethers from cell membranes</w:t>
      </w:r>
      <w:r>
        <w:t>. Phys. Biol. 7 026002</w:t>
      </w:r>
    </w:p>
    <w:p w:rsidR="007352B8" w:rsidRDefault="007352B8" w:rsidP="007352B8">
      <w:pPr>
        <w:pStyle w:val="NoSpacing"/>
      </w:pPr>
    </w:p>
    <w:p w:rsidR="007352B8" w:rsidRDefault="007352B8" w:rsidP="007352B8">
      <w:pPr>
        <w:pStyle w:val="NoSpacing"/>
      </w:pPr>
      <w:proofErr w:type="spellStart"/>
      <w:r w:rsidRPr="00FB6E83">
        <w:t>Pasakarnis</w:t>
      </w:r>
      <w:proofErr w:type="spellEnd"/>
      <w:r w:rsidRPr="00FB6E83">
        <w:t xml:space="preserve">, L., Frei, E., </w:t>
      </w:r>
      <w:proofErr w:type="spellStart"/>
      <w:r w:rsidRPr="00FB6E83">
        <w:t>Caussinus</w:t>
      </w:r>
      <w:proofErr w:type="spellEnd"/>
      <w:r w:rsidRPr="00FB6E83">
        <w:t xml:space="preserve">, E., </w:t>
      </w:r>
      <w:proofErr w:type="spellStart"/>
      <w:r w:rsidRPr="00FB6E83">
        <w:t>Affolter</w:t>
      </w:r>
      <w:proofErr w:type="spellEnd"/>
      <w:r w:rsidRPr="00FB6E83">
        <w:t xml:space="preserve">, M., and Brunner, D. (2016). </w:t>
      </w:r>
      <w:proofErr w:type="spellStart"/>
      <w:r w:rsidRPr="00FB6E83">
        <w:t>Amnioserosa</w:t>
      </w:r>
      <w:proofErr w:type="spellEnd"/>
      <w:r w:rsidRPr="00FB6E83">
        <w:t xml:space="preserve"> cell constriction but not epidermal actin cable tension autonomously drives dorsal closure. Nat. Cell Biol. 18, 1161–1172.</w:t>
      </w:r>
    </w:p>
    <w:p w:rsidR="0086115B" w:rsidRDefault="0086115B" w:rsidP="007352B8">
      <w:pPr>
        <w:pStyle w:val="NoSpacing"/>
      </w:pPr>
    </w:p>
    <w:p w:rsidR="0086115B" w:rsidRDefault="0086115B" w:rsidP="007352B8">
      <w:pPr>
        <w:pStyle w:val="NoSpacing"/>
      </w:pPr>
      <w:r w:rsidRPr="0086115B">
        <w:t xml:space="preserve">Phillips, R., </w:t>
      </w:r>
      <w:proofErr w:type="spellStart"/>
      <w:r w:rsidRPr="0086115B">
        <w:t>Kondev</w:t>
      </w:r>
      <w:proofErr w:type="spellEnd"/>
      <w:r w:rsidRPr="0086115B">
        <w:t xml:space="preserve">, J., </w:t>
      </w:r>
      <w:proofErr w:type="spellStart"/>
      <w:r w:rsidRPr="0086115B">
        <w:t>Theriot</w:t>
      </w:r>
      <w:proofErr w:type="spellEnd"/>
      <w:r w:rsidRPr="0086115B">
        <w:t>, J., &amp; Garcia, H. G. (2013). Physical biology of the cell. New York: Taylor &amp; Francis Group.</w:t>
      </w:r>
    </w:p>
    <w:p w:rsidR="00C92E77" w:rsidRDefault="00C92E77" w:rsidP="007352B8">
      <w:pPr>
        <w:pStyle w:val="NoSpacing"/>
      </w:pPr>
    </w:p>
    <w:p w:rsidR="00C92E77" w:rsidRDefault="009F6C65" w:rsidP="007352B8">
      <w:pPr>
        <w:pStyle w:val="NoSpacing"/>
      </w:pPr>
      <w:proofErr w:type="spellStart"/>
      <w:r>
        <w:t>Popova</w:t>
      </w:r>
      <w:proofErr w:type="spellEnd"/>
      <w:r>
        <w:t xml:space="preserve">, N. V., </w:t>
      </w:r>
      <w:proofErr w:type="spellStart"/>
      <w:r>
        <w:t>Deyev</w:t>
      </w:r>
      <w:proofErr w:type="spellEnd"/>
      <w:r>
        <w:t>, I. E., and</w:t>
      </w:r>
      <w:r w:rsidR="00C92E77" w:rsidRPr="00C92E77">
        <w:t xml:space="preserve"> </w:t>
      </w:r>
      <w:proofErr w:type="spellStart"/>
      <w:r w:rsidR="00C92E77" w:rsidRPr="00C92E77">
        <w:t>Petrenko</w:t>
      </w:r>
      <w:proofErr w:type="spellEnd"/>
      <w:r w:rsidR="00C92E77" w:rsidRPr="00C92E77">
        <w:t xml:space="preserve">, A. G. (2013). Clathrin-Mediated Endocytosis and Adaptor Proteins. </w:t>
      </w:r>
      <w:proofErr w:type="spellStart"/>
      <w:r w:rsidR="00C92E77" w:rsidRPr="00C92E77">
        <w:t>Acta</w:t>
      </w:r>
      <w:proofErr w:type="spellEnd"/>
      <w:r w:rsidR="00C92E77" w:rsidRPr="00C92E77">
        <w:t xml:space="preserve"> </w:t>
      </w:r>
      <w:proofErr w:type="spellStart"/>
      <w:r w:rsidR="00C92E77" w:rsidRPr="00C92E77">
        <w:t>Naturae</w:t>
      </w:r>
      <w:proofErr w:type="spellEnd"/>
      <w:r w:rsidR="00C92E77" w:rsidRPr="00C92E77">
        <w:t>, 5(3), 62–73.</w:t>
      </w:r>
    </w:p>
    <w:p w:rsidR="007352B8" w:rsidRDefault="007352B8" w:rsidP="007352B8">
      <w:pPr>
        <w:pStyle w:val="NoSpacing"/>
      </w:pPr>
    </w:p>
    <w:p w:rsidR="007352B8" w:rsidRDefault="007352B8" w:rsidP="007352B8">
      <w:pPr>
        <w:pStyle w:val="NoSpacing"/>
      </w:pPr>
      <w:proofErr w:type="spellStart"/>
      <w:r w:rsidRPr="00FB6E83">
        <w:t>Pouille</w:t>
      </w:r>
      <w:proofErr w:type="spellEnd"/>
      <w:r w:rsidRPr="00FB6E83">
        <w:t xml:space="preserve">, P.A., Ahmadi, P., Brunet, A.C., and </w:t>
      </w:r>
      <w:proofErr w:type="spellStart"/>
      <w:r w:rsidRPr="00FB6E83">
        <w:t>Farge</w:t>
      </w:r>
      <w:proofErr w:type="spellEnd"/>
      <w:r w:rsidRPr="00FB6E83">
        <w:t xml:space="preserve">, E. (2009). Mechanical signals trigger myosin II redistribution and mesoderm invagination in drosophila embryos. Sci. Signal. </w:t>
      </w:r>
      <w:proofErr w:type="gramStart"/>
      <w:r w:rsidRPr="00FB6E83">
        <w:t>2</w:t>
      </w:r>
      <w:proofErr w:type="gramEnd"/>
      <w:r w:rsidRPr="00FB6E83">
        <w:t>, 1–9.</w:t>
      </w:r>
    </w:p>
    <w:p w:rsidR="007352B8" w:rsidRDefault="007352B8" w:rsidP="007352B8">
      <w:pPr>
        <w:pStyle w:val="NoSpacing"/>
      </w:pPr>
    </w:p>
    <w:p w:rsidR="007352B8" w:rsidRDefault="007352B8" w:rsidP="007352B8">
      <w:pPr>
        <w:pStyle w:val="NoSpacing"/>
      </w:pPr>
      <w:proofErr w:type="spellStart"/>
      <w:r w:rsidRPr="00FB6E83">
        <w:t>Raucher</w:t>
      </w:r>
      <w:proofErr w:type="spellEnd"/>
      <w:r w:rsidRPr="00FB6E83">
        <w:t>, D., and Sheetz, M.P. (1999). Membrane expansion increases endocytosis rate during mitosis. J. Cell Biol.</w:t>
      </w:r>
    </w:p>
    <w:p w:rsidR="00000070" w:rsidRDefault="00000070" w:rsidP="007352B8">
      <w:pPr>
        <w:pStyle w:val="NoSpacing"/>
      </w:pPr>
    </w:p>
    <w:p w:rsidR="00000070" w:rsidRDefault="00000070" w:rsidP="007352B8">
      <w:pPr>
        <w:pStyle w:val="NoSpacing"/>
      </w:pPr>
      <w:proofErr w:type="spellStart"/>
      <w:r>
        <w:t>Raucher</w:t>
      </w:r>
      <w:proofErr w:type="spellEnd"/>
      <w:r>
        <w:t>, D., and</w:t>
      </w:r>
      <w:r w:rsidRPr="00000070">
        <w:t xml:space="preserve"> Sheetz, M. P. (2000). Cell Spreading and </w:t>
      </w:r>
      <w:proofErr w:type="spellStart"/>
      <w:r w:rsidRPr="00000070">
        <w:t>Lamellipodial</w:t>
      </w:r>
      <w:proofErr w:type="spellEnd"/>
      <w:r w:rsidRPr="00000070">
        <w:t xml:space="preserve"> Extension Rate Is Regulated by Membrane Tension. The Journal of Cell Biology, 148(1), 127-136.</w:t>
      </w:r>
    </w:p>
    <w:p w:rsidR="007352B8" w:rsidRDefault="007352B8" w:rsidP="007352B8">
      <w:pPr>
        <w:pStyle w:val="NoSpacing"/>
      </w:pPr>
    </w:p>
    <w:p w:rsidR="007352B8" w:rsidRDefault="007352B8" w:rsidP="007352B8">
      <w:pPr>
        <w:pStyle w:val="NoSpacing"/>
      </w:pPr>
      <w:proofErr w:type="spellStart"/>
      <w:r w:rsidRPr="00FB6E83">
        <w:t>Rauskolb</w:t>
      </w:r>
      <w:proofErr w:type="spellEnd"/>
      <w:r w:rsidRPr="00FB6E83">
        <w:t xml:space="preserve">, C., Sun, S., Sun, G., Pan, Y., and Irvine, K.D. (2014). Cytoskeletal tension inhibits Hippo signaling through an </w:t>
      </w:r>
      <w:proofErr w:type="spellStart"/>
      <w:r w:rsidRPr="00FB6E83">
        <w:t>Ajuba</w:t>
      </w:r>
      <w:proofErr w:type="spellEnd"/>
      <w:r w:rsidRPr="00FB6E83">
        <w:t>-Warts complex. Cell 158, 143–156.</w:t>
      </w:r>
    </w:p>
    <w:p w:rsidR="008C4C96" w:rsidRDefault="008C4C96" w:rsidP="007352B8">
      <w:pPr>
        <w:pStyle w:val="NoSpacing"/>
      </w:pPr>
    </w:p>
    <w:p w:rsidR="008C4C96" w:rsidRDefault="009F6C65" w:rsidP="00A31AF7">
      <w:pPr>
        <w:pStyle w:val="NoSpacing"/>
      </w:pPr>
      <w:r>
        <w:t>Robertson, C., and</w:t>
      </w:r>
      <w:r w:rsidR="00A31AF7" w:rsidRPr="00A31AF7">
        <w:t xml:space="preserve"> George, S. C. (2012). Theory an</w:t>
      </w:r>
      <w:r w:rsidR="00A31AF7">
        <w:t xml:space="preserve">d practical recommendations for </w:t>
      </w:r>
      <w:r w:rsidR="00A31AF7" w:rsidRPr="00A31AF7">
        <w:t>autocorrelation-based image correlation spectroscopy. </w:t>
      </w:r>
      <w:r w:rsidR="00A31AF7" w:rsidRPr="00A31AF7">
        <w:rPr>
          <w:i/>
          <w:iCs/>
        </w:rPr>
        <w:t>Journal of Biomedical Optics</w:t>
      </w:r>
      <w:r w:rsidR="00A31AF7" w:rsidRPr="00A31AF7">
        <w:t>, </w:t>
      </w:r>
      <w:r w:rsidR="00A31AF7" w:rsidRPr="00A31AF7">
        <w:rPr>
          <w:i/>
          <w:iCs/>
        </w:rPr>
        <w:t>17</w:t>
      </w:r>
      <w:r w:rsidR="00A31AF7" w:rsidRPr="00A31AF7">
        <w:t>(8), 080801</w:t>
      </w:r>
      <w:r w:rsidR="00A31AF7">
        <w:t>.</w:t>
      </w:r>
    </w:p>
    <w:p w:rsidR="009A69AF" w:rsidRDefault="009A69AF" w:rsidP="00A31AF7">
      <w:pPr>
        <w:pStyle w:val="NoSpacing"/>
      </w:pPr>
    </w:p>
    <w:p w:rsidR="009A69AF" w:rsidRDefault="009A69AF" w:rsidP="00A31AF7">
      <w:pPr>
        <w:pStyle w:val="NoSpacing"/>
      </w:pPr>
      <w:proofErr w:type="spellStart"/>
      <w:r w:rsidRPr="009A69AF">
        <w:lastRenderedPageBreak/>
        <w:t>Rodal</w:t>
      </w:r>
      <w:proofErr w:type="spellEnd"/>
      <w:r w:rsidRPr="009A69AF">
        <w:t xml:space="preserve">, S. K., </w:t>
      </w:r>
      <w:proofErr w:type="spellStart"/>
      <w:r w:rsidRPr="009A69AF">
        <w:t>Skretting</w:t>
      </w:r>
      <w:proofErr w:type="spellEnd"/>
      <w:r w:rsidRPr="009A69AF">
        <w:t xml:space="preserve">, G., </w:t>
      </w:r>
      <w:proofErr w:type="spellStart"/>
      <w:r w:rsidRPr="009A69AF">
        <w:t>Garred</w:t>
      </w:r>
      <w:proofErr w:type="spellEnd"/>
      <w:r w:rsidRPr="009A69AF">
        <w:t xml:space="preserve">, </w:t>
      </w:r>
      <w:r w:rsidR="009F6C65">
        <w:t xml:space="preserve">Ø, </w:t>
      </w:r>
      <w:proofErr w:type="spellStart"/>
      <w:r w:rsidR="009F6C65">
        <w:t>Vilhardt</w:t>
      </w:r>
      <w:proofErr w:type="spellEnd"/>
      <w:r w:rsidR="009F6C65">
        <w:t xml:space="preserve">, F., </w:t>
      </w:r>
      <w:proofErr w:type="spellStart"/>
      <w:r w:rsidR="009F6C65">
        <w:t>Deurs</w:t>
      </w:r>
      <w:proofErr w:type="spellEnd"/>
      <w:r w:rsidR="009F6C65">
        <w:t>, B. V., and</w:t>
      </w:r>
      <w:r w:rsidRPr="009A69AF">
        <w:t xml:space="preserve"> </w:t>
      </w:r>
      <w:proofErr w:type="spellStart"/>
      <w:r w:rsidRPr="009A69AF">
        <w:t>Sandvig</w:t>
      </w:r>
      <w:proofErr w:type="spellEnd"/>
      <w:r w:rsidRPr="009A69AF">
        <w:t>, K. (1999). Extraction of Cholesterol with Methyl-β-</w:t>
      </w:r>
      <w:proofErr w:type="spellStart"/>
      <w:r w:rsidRPr="009A69AF">
        <w:t>Cyclodextrin</w:t>
      </w:r>
      <w:proofErr w:type="spellEnd"/>
      <w:r w:rsidRPr="009A69AF">
        <w:t xml:space="preserve"> Perturbs Formation of Clathrin-coated Endocytic Vesicles. Molecular Biology of the Cell, 10(4), 961-974.</w:t>
      </w:r>
    </w:p>
    <w:p w:rsidR="007352B8" w:rsidRDefault="007352B8" w:rsidP="007352B8">
      <w:pPr>
        <w:pStyle w:val="NoSpacing"/>
      </w:pPr>
    </w:p>
    <w:p w:rsidR="007352B8" w:rsidRDefault="007352B8" w:rsidP="007352B8">
      <w:pPr>
        <w:pStyle w:val="NoSpacing"/>
      </w:pPr>
      <w:proofErr w:type="spellStart"/>
      <w:r w:rsidRPr="00FB6E83">
        <w:t>Saffarian</w:t>
      </w:r>
      <w:proofErr w:type="spellEnd"/>
      <w:r w:rsidRPr="00FB6E83">
        <w:t xml:space="preserve">, S., and </w:t>
      </w:r>
      <w:proofErr w:type="spellStart"/>
      <w:r w:rsidRPr="00FB6E83">
        <w:t>Kirchhausen</w:t>
      </w:r>
      <w:proofErr w:type="spellEnd"/>
      <w:r w:rsidRPr="00FB6E83">
        <w:t xml:space="preserve">, T. (2008). Differential evanescence </w:t>
      </w:r>
      <w:proofErr w:type="spellStart"/>
      <w:r w:rsidRPr="00FB6E83">
        <w:t>nanometry</w:t>
      </w:r>
      <w:proofErr w:type="spellEnd"/>
      <w:r w:rsidRPr="00FB6E83">
        <w:t xml:space="preserve">: Live-cell fluorescence measurements with 10-nm axial resolution on the plasma membrane. </w:t>
      </w:r>
      <w:proofErr w:type="spellStart"/>
      <w:r w:rsidRPr="00FB6E83">
        <w:t>Biophys</w:t>
      </w:r>
      <w:proofErr w:type="spellEnd"/>
      <w:r w:rsidRPr="00FB6E83">
        <w:t>. J. 94, 2333–2342.</w:t>
      </w:r>
    </w:p>
    <w:p w:rsidR="007352B8" w:rsidRDefault="007352B8" w:rsidP="007352B8">
      <w:pPr>
        <w:pStyle w:val="NoSpacing"/>
      </w:pPr>
    </w:p>
    <w:p w:rsidR="007352B8" w:rsidRDefault="007352B8" w:rsidP="007352B8">
      <w:pPr>
        <w:pStyle w:val="NoSpacing"/>
      </w:pPr>
      <w:proofErr w:type="spellStart"/>
      <w:r w:rsidRPr="00FB6E83">
        <w:t>Saffarian</w:t>
      </w:r>
      <w:proofErr w:type="spellEnd"/>
      <w:r w:rsidRPr="00FB6E83">
        <w:t xml:space="preserve">, S., </w:t>
      </w:r>
      <w:proofErr w:type="spellStart"/>
      <w:r w:rsidRPr="00FB6E83">
        <w:t>Cocucci</w:t>
      </w:r>
      <w:proofErr w:type="spellEnd"/>
      <w:r w:rsidRPr="00FB6E83">
        <w:t xml:space="preserve">, E., and </w:t>
      </w:r>
      <w:proofErr w:type="spellStart"/>
      <w:r w:rsidRPr="00FB6E83">
        <w:t>Kirchhausen</w:t>
      </w:r>
      <w:proofErr w:type="spellEnd"/>
      <w:r w:rsidRPr="00FB6E83">
        <w:t xml:space="preserve">, T. (2009). Distinct dynamics of endocytic clathrin-coated pits and coated plaques. </w:t>
      </w:r>
      <w:proofErr w:type="spellStart"/>
      <w:r w:rsidRPr="00FB6E83">
        <w:t>PLoS</w:t>
      </w:r>
      <w:proofErr w:type="spellEnd"/>
      <w:r w:rsidRPr="00FB6E83">
        <w:t xml:space="preserve"> Biol. 7.</w:t>
      </w:r>
    </w:p>
    <w:p w:rsidR="007352B8" w:rsidRDefault="007352B8" w:rsidP="007352B8">
      <w:pPr>
        <w:pStyle w:val="NoSpacing"/>
      </w:pPr>
    </w:p>
    <w:p w:rsidR="007352B8" w:rsidRDefault="007352B8" w:rsidP="007352B8">
      <w:pPr>
        <w:pStyle w:val="NoSpacing"/>
      </w:pPr>
      <w:proofErr w:type="spellStart"/>
      <w:r w:rsidRPr="00FB6E83">
        <w:t>Saias</w:t>
      </w:r>
      <w:proofErr w:type="spellEnd"/>
      <w:r w:rsidRPr="00FB6E83">
        <w:t xml:space="preserve">, L., </w:t>
      </w:r>
      <w:proofErr w:type="spellStart"/>
      <w:r w:rsidRPr="00FB6E83">
        <w:t>Swoger</w:t>
      </w:r>
      <w:proofErr w:type="spellEnd"/>
      <w:r w:rsidRPr="00FB6E83">
        <w:t xml:space="preserve">, J., D’Angelo, A., Hayes, P., </w:t>
      </w:r>
      <w:proofErr w:type="spellStart"/>
      <w:r w:rsidRPr="00FB6E83">
        <w:t>Colombelli</w:t>
      </w:r>
      <w:proofErr w:type="spellEnd"/>
      <w:r w:rsidRPr="00FB6E83">
        <w:t xml:space="preserve">, J., Sharpe, J., </w:t>
      </w:r>
      <w:proofErr w:type="spellStart"/>
      <w:r w:rsidRPr="00FB6E83">
        <w:t>Salbreux</w:t>
      </w:r>
      <w:proofErr w:type="spellEnd"/>
      <w:r w:rsidRPr="00FB6E83">
        <w:t>, G., and Solon, J. (2015). Decrease in Cell Volume Generates Contractile Forces Driving Dorsal Closure. Dev. Cell 33, 611–621.</w:t>
      </w:r>
    </w:p>
    <w:p w:rsidR="007352B8" w:rsidRDefault="007352B8" w:rsidP="007352B8">
      <w:pPr>
        <w:pStyle w:val="NoSpacing"/>
      </w:pPr>
    </w:p>
    <w:p w:rsidR="007352B8" w:rsidRDefault="007352B8" w:rsidP="007352B8">
      <w:pPr>
        <w:pStyle w:val="NoSpacing"/>
      </w:pPr>
      <w:proofErr w:type="spellStart"/>
      <w:r w:rsidRPr="00FB6E83">
        <w:t>Saleem</w:t>
      </w:r>
      <w:proofErr w:type="spellEnd"/>
      <w:r w:rsidRPr="00FB6E83">
        <w:t xml:space="preserve">, M., </w:t>
      </w:r>
      <w:proofErr w:type="spellStart"/>
      <w:r w:rsidRPr="00FB6E83">
        <w:t>Morlot</w:t>
      </w:r>
      <w:proofErr w:type="spellEnd"/>
      <w:r w:rsidRPr="00FB6E83">
        <w:t xml:space="preserve">, S., </w:t>
      </w:r>
      <w:proofErr w:type="spellStart"/>
      <w:r w:rsidRPr="00FB6E83">
        <w:t>Hohendahl</w:t>
      </w:r>
      <w:proofErr w:type="spellEnd"/>
      <w:r w:rsidRPr="00FB6E83">
        <w:t xml:space="preserve">, A., </w:t>
      </w:r>
      <w:proofErr w:type="spellStart"/>
      <w:r w:rsidRPr="00FB6E83">
        <w:t>Manzi</w:t>
      </w:r>
      <w:proofErr w:type="spellEnd"/>
      <w:r w:rsidRPr="00FB6E83">
        <w:t xml:space="preserve">, J., Lenz, M., and Roux, A. (2015). A balance between membrane elasticity and polymerization energy sets the shape of spherical clathrin coats. Nat. </w:t>
      </w:r>
      <w:proofErr w:type="spellStart"/>
      <w:r w:rsidRPr="00FB6E83">
        <w:t>Commun</w:t>
      </w:r>
      <w:proofErr w:type="spellEnd"/>
      <w:r w:rsidRPr="00FB6E83">
        <w:t>. 6, 6249.</w:t>
      </w:r>
    </w:p>
    <w:p w:rsidR="00E77A22" w:rsidRDefault="00E77A22" w:rsidP="007352B8">
      <w:pPr>
        <w:pStyle w:val="NoSpacing"/>
      </w:pPr>
    </w:p>
    <w:p w:rsidR="00E77A22" w:rsidRDefault="00E77A22" w:rsidP="007352B8">
      <w:pPr>
        <w:pStyle w:val="NoSpacing"/>
      </w:pPr>
      <w:r w:rsidRPr="00E77A22">
        <w:t xml:space="preserve">Scott, B. L., </w:t>
      </w:r>
      <w:proofErr w:type="spellStart"/>
      <w:r w:rsidRPr="00E77A22">
        <w:t>Sochacki</w:t>
      </w:r>
      <w:proofErr w:type="spellEnd"/>
      <w:r w:rsidRPr="00E77A22">
        <w:t>, K. A</w:t>
      </w:r>
      <w:proofErr w:type="gramStart"/>
      <w:r w:rsidRPr="00E77A22">
        <w:t>,,</w:t>
      </w:r>
      <w:proofErr w:type="gramEnd"/>
      <w:r w:rsidRPr="00E77A22">
        <w:t xml:space="preserve"> Low-Nam, S. T., Bailey, E. M., </w:t>
      </w:r>
      <w:proofErr w:type="spellStart"/>
      <w:r w:rsidRPr="00E77A22">
        <w:t>Luu</w:t>
      </w:r>
      <w:proofErr w:type="spellEnd"/>
      <w:r w:rsidRPr="00E77A22">
        <w:t xml:space="preserve">, Q., </w:t>
      </w:r>
      <w:proofErr w:type="spellStart"/>
      <w:r w:rsidRPr="00E77A22">
        <w:t>Hor</w:t>
      </w:r>
      <w:proofErr w:type="spellEnd"/>
      <w:r w:rsidRPr="00E77A22">
        <w:t xml:space="preserve"> A., Dickey, A. M., Smith, S., </w:t>
      </w:r>
      <w:proofErr w:type="spellStart"/>
      <w:r w:rsidRPr="00E77A22">
        <w:t>Kerkvliet</w:t>
      </w:r>
      <w:proofErr w:type="spellEnd"/>
      <w:r w:rsidRPr="00E77A22">
        <w:t xml:space="preserve">, J. G. , </w:t>
      </w:r>
      <w:proofErr w:type="spellStart"/>
      <w:r w:rsidRPr="00E77A22">
        <w:t>Taraska</w:t>
      </w:r>
      <w:proofErr w:type="spellEnd"/>
      <w:r w:rsidRPr="00E77A22">
        <w:t>, J. W., and Hoppe, A. D. (2018). Membrane bending occurs at all stages of clathrin-coat assembly and defines endocytic dynamics. Nature Communications 9, 419</w:t>
      </w:r>
    </w:p>
    <w:p w:rsidR="007352B8" w:rsidRDefault="007352B8" w:rsidP="007352B8">
      <w:pPr>
        <w:pStyle w:val="NoSpacing"/>
      </w:pPr>
    </w:p>
    <w:p w:rsidR="007352B8" w:rsidRDefault="007352B8" w:rsidP="007352B8">
      <w:pPr>
        <w:pStyle w:val="NoSpacing"/>
      </w:pPr>
      <w:r w:rsidRPr="00FB6E83">
        <w:t>Sheetz, M.P. (2001). Cell control by membrane – cytoskeleton adhesion. Nature 2, 366–369.</w:t>
      </w:r>
    </w:p>
    <w:p w:rsidR="00F2674D" w:rsidRDefault="00F2674D" w:rsidP="007352B8">
      <w:pPr>
        <w:pStyle w:val="NoSpacing"/>
      </w:pPr>
    </w:p>
    <w:p w:rsidR="00F2674D" w:rsidRDefault="00F2674D" w:rsidP="00F2674D">
      <w:pPr>
        <w:pStyle w:val="NoSpacing"/>
      </w:pPr>
      <w:r>
        <w:t>Simon, M. (2012). Chromatin Modified! Dynamics, Mechanics, Structure,</w:t>
      </w:r>
    </w:p>
    <w:p w:rsidR="00F2674D" w:rsidRDefault="00F2674D" w:rsidP="00F2674D">
      <w:pPr>
        <w:pStyle w:val="NoSpacing"/>
      </w:pPr>
      <w:proofErr w:type="gramStart"/>
      <w:r>
        <w:t>and</w:t>
      </w:r>
      <w:proofErr w:type="gramEnd"/>
      <w:r>
        <w:t xml:space="preserve"> HIV Integration </w:t>
      </w:r>
      <w:r w:rsidRPr="00F2674D">
        <w:t>(Unpublished doctoral dissertation).</w:t>
      </w:r>
      <w:r>
        <w:t xml:space="preserve"> Ohio State University, Columbus, Ohio</w:t>
      </w:r>
    </w:p>
    <w:p w:rsidR="00781B1F" w:rsidRDefault="00781B1F" w:rsidP="007352B8">
      <w:pPr>
        <w:pStyle w:val="NoSpacing"/>
      </w:pPr>
    </w:p>
    <w:p w:rsidR="00781B1F" w:rsidRPr="00781B1F" w:rsidRDefault="00F2674D" w:rsidP="00781B1F">
      <w:pPr>
        <w:pStyle w:val="NoSpacing"/>
      </w:pPr>
      <w:r>
        <w:t>S</w:t>
      </w:r>
      <w:r w:rsidR="00781B1F" w:rsidRPr="00781B1F">
        <w:t xml:space="preserve">imon, M., North, J. A., </w:t>
      </w:r>
      <w:proofErr w:type="spellStart"/>
      <w:r w:rsidR="00781B1F" w:rsidRPr="00781B1F">
        <w:t>Shimko</w:t>
      </w:r>
      <w:proofErr w:type="spellEnd"/>
      <w:r w:rsidR="00781B1F" w:rsidRPr="00781B1F">
        <w:t>, J. C., Forties, R. A., Ferdinand, M. B., Manohar, M., . . . Poirier, M. G. (2011). Histone fold modifications control nucleosome unwrapping and disassembly. Proceedings of the National Academy of Sciences, 108(31), 12711-12716.</w:t>
      </w:r>
    </w:p>
    <w:p w:rsidR="007352B8" w:rsidRDefault="007352B8" w:rsidP="007352B8">
      <w:pPr>
        <w:pStyle w:val="NoSpacing"/>
      </w:pPr>
    </w:p>
    <w:p w:rsidR="007352B8" w:rsidRDefault="007352B8" w:rsidP="007352B8">
      <w:pPr>
        <w:pStyle w:val="NoSpacing"/>
      </w:pPr>
      <w:proofErr w:type="spellStart"/>
      <w:r w:rsidRPr="00FB6E83">
        <w:t>Snijder</w:t>
      </w:r>
      <w:proofErr w:type="spellEnd"/>
      <w:r w:rsidRPr="00FB6E83">
        <w:t xml:space="preserve">, B., </w:t>
      </w:r>
      <w:proofErr w:type="spellStart"/>
      <w:r w:rsidRPr="00FB6E83">
        <w:t>Sacher</w:t>
      </w:r>
      <w:proofErr w:type="spellEnd"/>
      <w:r w:rsidRPr="00FB6E83">
        <w:t xml:space="preserve">, R., </w:t>
      </w:r>
      <w:proofErr w:type="spellStart"/>
      <w:r w:rsidRPr="00FB6E83">
        <w:t>Rämö</w:t>
      </w:r>
      <w:proofErr w:type="spellEnd"/>
      <w:r w:rsidRPr="00FB6E83">
        <w:t xml:space="preserve">, P., </w:t>
      </w:r>
      <w:proofErr w:type="spellStart"/>
      <w:r w:rsidRPr="00FB6E83">
        <w:t>Damm</w:t>
      </w:r>
      <w:proofErr w:type="spellEnd"/>
      <w:r w:rsidRPr="00FB6E83">
        <w:t xml:space="preserve">, E.M., </w:t>
      </w:r>
      <w:proofErr w:type="spellStart"/>
      <w:r w:rsidRPr="00FB6E83">
        <w:t>Liberali</w:t>
      </w:r>
      <w:proofErr w:type="spellEnd"/>
      <w:r w:rsidRPr="00FB6E83">
        <w:t xml:space="preserve">, P., and </w:t>
      </w:r>
      <w:proofErr w:type="spellStart"/>
      <w:r w:rsidRPr="00FB6E83">
        <w:t>Pelkmans</w:t>
      </w:r>
      <w:proofErr w:type="spellEnd"/>
      <w:r w:rsidRPr="00FB6E83">
        <w:t>, L. (2009). Population context determines cell-to-cell variability in endocytosis and virus infection. Nature 461, 520–523.</w:t>
      </w:r>
    </w:p>
    <w:p w:rsidR="007352B8" w:rsidRDefault="007352B8" w:rsidP="007352B8">
      <w:pPr>
        <w:pStyle w:val="NoSpacing"/>
      </w:pPr>
    </w:p>
    <w:p w:rsidR="007352B8" w:rsidRDefault="00434EBA" w:rsidP="007352B8">
      <w:pPr>
        <w:pStyle w:val="NoSpacing"/>
      </w:pPr>
      <w:r>
        <w:t>Ref for chapter 5--</w:t>
      </w:r>
      <w:proofErr w:type="spellStart"/>
      <w:r w:rsidR="007352B8" w:rsidRPr="00FB6E83">
        <w:t>Sochacki</w:t>
      </w:r>
      <w:proofErr w:type="spellEnd"/>
      <w:r w:rsidR="007352B8" w:rsidRPr="00FB6E83">
        <w:t xml:space="preserve">, K.A., Dickey, A.M., </w:t>
      </w:r>
      <w:proofErr w:type="spellStart"/>
      <w:r w:rsidR="007352B8" w:rsidRPr="00FB6E83">
        <w:t>Strub</w:t>
      </w:r>
      <w:proofErr w:type="spellEnd"/>
      <w:r w:rsidR="007352B8" w:rsidRPr="00FB6E83">
        <w:t xml:space="preserve">, M.P., and </w:t>
      </w:r>
      <w:proofErr w:type="spellStart"/>
      <w:r w:rsidR="007352B8" w:rsidRPr="00FB6E83">
        <w:t>Taraska</w:t>
      </w:r>
      <w:proofErr w:type="spellEnd"/>
      <w:r w:rsidR="007352B8" w:rsidRPr="00FB6E83">
        <w:t xml:space="preserve">, J.W. (2017). Endocytic proteins </w:t>
      </w:r>
      <w:proofErr w:type="gramStart"/>
      <w:r w:rsidR="007352B8" w:rsidRPr="00FB6E83">
        <w:t>are partitioned</w:t>
      </w:r>
      <w:proofErr w:type="gramEnd"/>
      <w:r w:rsidR="007352B8" w:rsidRPr="00FB6E83">
        <w:t xml:space="preserve"> at the edge of the clathrin lattice in mammalian cells. Nat. Cell Biol. 19, 352–361.</w:t>
      </w:r>
    </w:p>
    <w:p w:rsidR="007352B8" w:rsidRDefault="007352B8" w:rsidP="007352B8">
      <w:pPr>
        <w:pStyle w:val="NoSpacing"/>
      </w:pPr>
    </w:p>
    <w:p w:rsidR="007352B8" w:rsidRDefault="007352B8" w:rsidP="007352B8">
      <w:pPr>
        <w:pStyle w:val="NoSpacing"/>
      </w:pPr>
      <w:r w:rsidRPr="00FB6E83">
        <w:t>Solon, J., Kaya-</w:t>
      </w:r>
      <w:proofErr w:type="spellStart"/>
      <w:r w:rsidRPr="00FB6E83">
        <w:t>Çopur</w:t>
      </w:r>
      <w:proofErr w:type="spellEnd"/>
      <w:r w:rsidRPr="00FB6E83">
        <w:t xml:space="preserve">, A., </w:t>
      </w:r>
      <w:proofErr w:type="spellStart"/>
      <w:r w:rsidRPr="00FB6E83">
        <w:t>Colombelli</w:t>
      </w:r>
      <w:proofErr w:type="spellEnd"/>
      <w:r w:rsidRPr="00FB6E83">
        <w:t>, J., and Brunner, D. (2009). Pulsed Forces Timed by a Ratchet-like Mechanism Drive Directed Tissue Movement during Dorsal Closure. Cell 137, 1331–1342.</w:t>
      </w:r>
    </w:p>
    <w:p w:rsidR="00D76290" w:rsidRDefault="00D76290" w:rsidP="007352B8">
      <w:pPr>
        <w:pStyle w:val="NoSpacing"/>
      </w:pPr>
    </w:p>
    <w:p w:rsidR="00D76290" w:rsidRDefault="00D76290" w:rsidP="007352B8">
      <w:pPr>
        <w:pStyle w:val="NoSpacing"/>
      </w:pPr>
      <w:r>
        <w:t>Stuart, L. and</w:t>
      </w:r>
      <w:r w:rsidRPr="00D76290">
        <w:t xml:space="preserve"> </w:t>
      </w:r>
      <w:proofErr w:type="spellStart"/>
      <w:r w:rsidRPr="00D76290">
        <w:t>Ezekowitz</w:t>
      </w:r>
      <w:proofErr w:type="spellEnd"/>
      <w:r>
        <w:t xml:space="preserve"> R. A. (2008). </w:t>
      </w:r>
      <w:r w:rsidRPr="00D76290">
        <w:t>Phagocytosis and comparative innate immunity: learning on the fly</w:t>
      </w:r>
      <w:r>
        <w:t xml:space="preserve">. </w:t>
      </w:r>
      <w:r w:rsidRPr="00D76290">
        <w:t>Nature Reviews I</w:t>
      </w:r>
      <w:r>
        <w:t xml:space="preserve">mmunology 8, </w:t>
      </w:r>
      <w:r w:rsidRPr="00D76290">
        <w:t>131–141</w:t>
      </w:r>
    </w:p>
    <w:p w:rsidR="007352B8" w:rsidRDefault="007352B8" w:rsidP="007352B8">
      <w:pPr>
        <w:pStyle w:val="NoSpacing"/>
      </w:pPr>
    </w:p>
    <w:p w:rsidR="007352B8" w:rsidRDefault="007352B8" w:rsidP="007352B8">
      <w:pPr>
        <w:pStyle w:val="NoSpacing"/>
      </w:pPr>
      <w:proofErr w:type="spellStart"/>
      <w:r w:rsidRPr="00FB6E83">
        <w:t>Subtil</w:t>
      </w:r>
      <w:proofErr w:type="spellEnd"/>
      <w:r w:rsidRPr="00FB6E83">
        <w:t xml:space="preserve">, A., </w:t>
      </w:r>
      <w:proofErr w:type="spellStart"/>
      <w:r w:rsidRPr="00FB6E83">
        <w:t>Gaidarov</w:t>
      </w:r>
      <w:proofErr w:type="spellEnd"/>
      <w:r w:rsidRPr="00FB6E83">
        <w:t xml:space="preserve">, I., </w:t>
      </w:r>
      <w:proofErr w:type="spellStart"/>
      <w:r w:rsidRPr="00FB6E83">
        <w:t>Kobylarz</w:t>
      </w:r>
      <w:proofErr w:type="spellEnd"/>
      <w:r w:rsidRPr="00FB6E83">
        <w:t>, K., Lampson, M.A., Keen, J.H., and McGraw, T.E. (1999). Acute cholesterol depletion inhibits clathrin-coated pit budding. Proc. Natl. Acad. Sci. 96, 6775–6780.</w:t>
      </w:r>
    </w:p>
    <w:p w:rsidR="00CA117D" w:rsidRDefault="00CA117D" w:rsidP="007352B8">
      <w:pPr>
        <w:pStyle w:val="NoSpacing"/>
      </w:pPr>
    </w:p>
    <w:p w:rsidR="00CA117D" w:rsidRDefault="00CA117D" w:rsidP="007352B8">
      <w:pPr>
        <w:pStyle w:val="NoSpacing"/>
      </w:pPr>
      <w:proofErr w:type="spellStart"/>
      <w:r w:rsidRPr="00CA117D">
        <w:t>Sukharev</w:t>
      </w:r>
      <w:proofErr w:type="spellEnd"/>
      <w:r w:rsidRPr="00CA117D">
        <w:t>, S. (1999). Mechanosensitive channels in bacteria as membrane tension reporters. The FASEB Journal, 13(9001).</w:t>
      </w:r>
    </w:p>
    <w:p w:rsidR="007352B8" w:rsidRDefault="007352B8" w:rsidP="007352B8">
      <w:pPr>
        <w:pStyle w:val="NoSpacing"/>
      </w:pPr>
    </w:p>
    <w:p w:rsidR="007352B8" w:rsidRDefault="007352B8" w:rsidP="007352B8">
      <w:pPr>
        <w:pStyle w:val="NoSpacing"/>
      </w:pPr>
      <w:r w:rsidRPr="00FB6E83">
        <w:t xml:space="preserve">Sun, M., Northup, N., </w:t>
      </w:r>
      <w:proofErr w:type="spellStart"/>
      <w:r w:rsidRPr="00FB6E83">
        <w:t>Marga</w:t>
      </w:r>
      <w:proofErr w:type="spellEnd"/>
      <w:r w:rsidRPr="00FB6E83">
        <w:t xml:space="preserve">, F., Huber, T., </w:t>
      </w:r>
      <w:proofErr w:type="spellStart"/>
      <w:r w:rsidRPr="00FB6E83">
        <w:t>Byfield</w:t>
      </w:r>
      <w:proofErr w:type="spellEnd"/>
      <w:r w:rsidRPr="00FB6E83">
        <w:t xml:space="preserve">, F.J., </w:t>
      </w:r>
      <w:proofErr w:type="spellStart"/>
      <w:r w:rsidRPr="00FB6E83">
        <w:t>Levitan</w:t>
      </w:r>
      <w:proofErr w:type="spellEnd"/>
      <w:r w:rsidRPr="00FB6E83">
        <w:t xml:space="preserve">, I., and </w:t>
      </w:r>
      <w:proofErr w:type="spellStart"/>
      <w:r w:rsidRPr="00FB6E83">
        <w:t>Forgacs</w:t>
      </w:r>
      <w:proofErr w:type="spellEnd"/>
      <w:r w:rsidRPr="00FB6E83">
        <w:t>, G. (2007). The effect of cellular cholesterol on membrane-cytoskeleton adhesion. J. Cell Sci. 120, 2223–2231.</w:t>
      </w:r>
    </w:p>
    <w:p w:rsidR="007916F8" w:rsidRDefault="007916F8" w:rsidP="007352B8">
      <w:pPr>
        <w:pStyle w:val="NoSpacing"/>
      </w:pPr>
    </w:p>
    <w:p w:rsidR="007916F8" w:rsidRDefault="007916F8" w:rsidP="007352B8">
      <w:pPr>
        <w:pStyle w:val="NoSpacing"/>
      </w:pPr>
      <w:r w:rsidRPr="007916F8">
        <w:t xml:space="preserve">Suzuki, M., Tanaka, H., </w:t>
      </w:r>
      <w:proofErr w:type="spellStart"/>
      <w:r w:rsidRPr="007916F8">
        <w:t>Tanimura</w:t>
      </w:r>
      <w:proofErr w:type="spellEnd"/>
      <w:r w:rsidRPr="007916F8">
        <w:t xml:space="preserve">, A., Tanabe, K., </w:t>
      </w:r>
      <w:proofErr w:type="spellStart"/>
      <w:r w:rsidRPr="007916F8">
        <w:t>Oe</w:t>
      </w:r>
      <w:proofErr w:type="spellEnd"/>
      <w:r w:rsidRPr="007916F8">
        <w:t>, N., Rai, S</w:t>
      </w:r>
      <w:proofErr w:type="gramStart"/>
      <w:r w:rsidRPr="007916F8">
        <w:t>., . . .</w:t>
      </w:r>
      <w:proofErr w:type="gramEnd"/>
      <w:r w:rsidRPr="007916F8">
        <w:t xml:space="preserve"> Watanabe, T. (2012). The Clathrin Assembly Protein PICALM Is Required for Erythroid Maturation and Transferrin Internalization in Mice. </w:t>
      </w:r>
      <w:proofErr w:type="spellStart"/>
      <w:r w:rsidRPr="007916F8">
        <w:t>PLoS</w:t>
      </w:r>
      <w:proofErr w:type="spellEnd"/>
      <w:r w:rsidRPr="007916F8">
        <w:t xml:space="preserve"> ONE, 7(2). doi:10.1371/journal.pone.0031854</w:t>
      </w:r>
    </w:p>
    <w:p w:rsidR="007352B8" w:rsidRDefault="007352B8" w:rsidP="007352B8">
      <w:pPr>
        <w:pStyle w:val="NoSpacing"/>
      </w:pPr>
    </w:p>
    <w:p w:rsidR="007352B8" w:rsidRDefault="007352B8" w:rsidP="007352B8">
      <w:pPr>
        <w:pStyle w:val="NoSpacing"/>
      </w:pPr>
      <w:r w:rsidRPr="00FB6E83">
        <w:t xml:space="preserve">Tan, X., </w:t>
      </w:r>
      <w:proofErr w:type="spellStart"/>
      <w:r w:rsidRPr="00FB6E83">
        <w:t>Heureaux</w:t>
      </w:r>
      <w:proofErr w:type="spellEnd"/>
      <w:r w:rsidRPr="00FB6E83">
        <w:t xml:space="preserve">, J., and Liu, A.P. (2015). Cell spreading area regulates clathrin-coated pit dynamics on </w:t>
      </w:r>
      <w:proofErr w:type="spellStart"/>
      <w:r w:rsidRPr="00FB6E83">
        <w:t>micropatterned</w:t>
      </w:r>
      <w:proofErr w:type="spellEnd"/>
      <w:r w:rsidRPr="00FB6E83">
        <w:t xml:space="preserve"> substrate. </w:t>
      </w:r>
      <w:proofErr w:type="spellStart"/>
      <w:r w:rsidRPr="00FB6E83">
        <w:t>Integr</w:t>
      </w:r>
      <w:proofErr w:type="spellEnd"/>
      <w:r w:rsidRPr="00FB6E83">
        <w:t>. Biol. 7, 1033–1043.</w:t>
      </w:r>
    </w:p>
    <w:p w:rsidR="007352B8" w:rsidRDefault="007352B8" w:rsidP="007352B8">
      <w:pPr>
        <w:pStyle w:val="NoSpacing"/>
      </w:pPr>
    </w:p>
    <w:p w:rsidR="007352B8" w:rsidRDefault="007352B8" w:rsidP="007352B8">
      <w:pPr>
        <w:pStyle w:val="NoSpacing"/>
      </w:pPr>
      <w:r w:rsidRPr="00FB6E83">
        <w:t xml:space="preserve">Taylor, M.J., </w:t>
      </w:r>
      <w:proofErr w:type="spellStart"/>
      <w:r w:rsidRPr="00FB6E83">
        <w:t>Perrais</w:t>
      </w:r>
      <w:proofErr w:type="spellEnd"/>
      <w:r w:rsidRPr="00FB6E83">
        <w:t xml:space="preserve">, D., and Merrifield, C.J. (2011). A high precision survey of the molecular dynamics of mammalian clathrin-mediated endocytosis. </w:t>
      </w:r>
      <w:proofErr w:type="spellStart"/>
      <w:r w:rsidRPr="00FB6E83">
        <w:t>PLoS</w:t>
      </w:r>
      <w:proofErr w:type="spellEnd"/>
      <w:r w:rsidRPr="00FB6E83">
        <w:t xml:space="preserve"> Biol. 9. </w:t>
      </w:r>
    </w:p>
    <w:p w:rsidR="004349FC" w:rsidRDefault="004349FC" w:rsidP="007352B8">
      <w:pPr>
        <w:pStyle w:val="NoSpacing"/>
      </w:pPr>
    </w:p>
    <w:p w:rsidR="004349FC" w:rsidRDefault="009F6C65" w:rsidP="007352B8">
      <w:pPr>
        <w:pStyle w:val="NoSpacing"/>
      </w:pPr>
      <w:proofErr w:type="spellStart"/>
      <w:r>
        <w:t>Tebar</w:t>
      </w:r>
      <w:proofErr w:type="spellEnd"/>
      <w:r>
        <w:t xml:space="preserve">, F., </w:t>
      </w:r>
      <w:proofErr w:type="spellStart"/>
      <w:r>
        <w:t>Bohlander</w:t>
      </w:r>
      <w:proofErr w:type="spellEnd"/>
      <w:r>
        <w:t>, S. K., and</w:t>
      </w:r>
      <w:r w:rsidR="004349FC" w:rsidRPr="004349FC">
        <w:t xml:space="preserve"> Sorkin, A. (1999). Clathrin Assembly Lymphoid Myeloid Leukemia (CALM) Protein: Localization in Endocytic-coated Pits, Interactions with Clathrin, and the Impact of Overexpression on Clathrin-mediated Traffic. Molecular Biology of the Cell, 10(8), 2687–2702.</w:t>
      </w:r>
    </w:p>
    <w:p w:rsidR="00364075" w:rsidRDefault="00364075" w:rsidP="007352B8">
      <w:pPr>
        <w:pStyle w:val="NoSpacing"/>
      </w:pPr>
    </w:p>
    <w:p w:rsidR="00364075" w:rsidRDefault="00364075" w:rsidP="007352B8">
      <w:pPr>
        <w:pStyle w:val="NoSpacing"/>
      </w:pPr>
      <w:proofErr w:type="spellStart"/>
      <w:r>
        <w:t>Treusch</w:t>
      </w:r>
      <w:proofErr w:type="spellEnd"/>
      <w:r>
        <w:t xml:space="preserve"> S</w:t>
      </w:r>
      <w:r w:rsidRPr="00364075">
        <w:t xml:space="preserve">, </w:t>
      </w:r>
      <w:proofErr w:type="spellStart"/>
      <w:r w:rsidRPr="00364075">
        <w:t>Hamamichi</w:t>
      </w:r>
      <w:proofErr w:type="spellEnd"/>
      <w:r w:rsidRPr="00364075">
        <w:t xml:space="preserve"> S, Goodman JL, </w:t>
      </w:r>
      <w:proofErr w:type="spellStart"/>
      <w:r w:rsidRPr="00364075">
        <w:t>Matlack</w:t>
      </w:r>
      <w:proofErr w:type="spellEnd"/>
      <w:r w:rsidRPr="00364075">
        <w:t xml:space="preserve"> KE, Chung CY, </w:t>
      </w:r>
      <w:r>
        <w:t>…</w:t>
      </w:r>
      <w:r w:rsidRPr="00364075">
        <w:t>, Lindquist S.</w:t>
      </w:r>
      <w:r>
        <w:t xml:space="preserve"> (2011). </w:t>
      </w:r>
      <w:r w:rsidRPr="00364075">
        <w:t>Functional links between Aβ toxicity, endocytic trafficking, and Alzheimer's disease risk factors in yeast.</w:t>
      </w:r>
      <w:r>
        <w:t xml:space="preserve"> </w:t>
      </w:r>
      <w:r w:rsidRPr="00364075">
        <w:t>Science</w:t>
      </w:r>
      <w:r>
        <w:t xml:space="preserve">, 334(6060), </w:t>
      </w:r>
      <w:r w:rsidRPr="00364075">
        <w:t>1241-</w:t>
      </w:r>
      <w:r>
        <w:t>124</w:t>
      </w:r>
      <w:bookmarkStart w:id="72" w:name="_GoBack"/>
      <w:bookmarkEnd w:id="72"/>
      <w:r w:rsidRPr="00364075">
        <w:t>5.</w:t>
      </w:r>
    </w:p>
    <w:p w:rsidR="007352B8" w:rsidRDefault="007352B8" w:rsidP="007352B8">
      <w:pPr>
        <w:pStyle w:val="NoSpacing"/>
      </w:pPr>
    </w:p>
    <w:p w:rsidR="007352B8" w:rsidRDefault="007352B8" w:rsidP="007352B8">
      <w:pPr>
        <w:pStyle w:val="NoSpacing"/>
      </w:pPr>
      <w:proofErr w:type="spellStart"/>
      <w:r w:rsidRPr="00FB6E83">
        <w:t>Tsujita</w:t>
      </w:r>
      <w:proofErr w:type="spellEnd"/>
      <w:r w:rsidRPr="00FB6E83">
        <w:t xml:space="preserve">, K., </w:t>
      </w:r>
      <w:proofErr w:type="spellStart"/>
      <w:r w:rsidRPr="00FB6E83">
        <w:t>Takenawa</w:t>
      </w:r>
      <w:proofErr w:type="spellEnd"/>
      <w:r w:rsidRPr="00FB6E83">
        <w:t>, T., and Itoh, T. (2015). Feedback regulation between plasma membrane tension and membrane-bending proteins organizes cell polarity during leading edge formation. Nat. Cell Biol. 17, 749–758.</w:t>
      </w:r>
    </w:p>
    <w:p w:rsidR="007352B8" w:rsidRDefault="007352B8" w:rsidP="007352B8">
      <w:pPr>
        <w:pStyle w:val="NoSpacing"/>
      </w:pPr>
    </w:p>
    <w:p w:rsidR="007352B8" w:rsidRDefault="007352B8" w:rsidP="007352B8">
      <w:pPr>
        <w:pStyle w:val="NoSpacing"/>
      </w:pPr>
      <w:r w:rsidRPr="00FB6E83">
        <w:t xml:space="preserve">Tucker, P.K.P., Evans, I.I.R., and Wood, W. (2011). </w:t>
      </w:r>
      <w:proofErr w:type="spellStart"/>
      <w:r w:rsidRPr="00FB6E83">
        <w:t>Ena</w:t>
      </w:r>
      <w:proofErr w:type="spellEnd"/>
      <w:r w:rsidRPr="00FB6E83">
        <w:t xml:space="preserve"> drives invasive macrophage migration in Drosophila embryos. Dis. Model. Mech. 4, 126–134.</w:t>
      </w:r>
    </w:p>
    <w:p w:rsidR="00685A3D" w:rsidRDefault="00685A3D" w:rsidP="007352B8">
      <w:pPr>
        <w:pStyle w:val="NoSpacing"/>
      </w:pPr>
    </w:p>
    <w:p w:rsidR="00685A3D" w:rsidRDefault="00685A3D" w:rsidP="007352B8">
      <w:pPr>
        <w:pStyle w:val="NoSpacing"/>
      </w:pPr>
      <w:r w:rsidRPr="00685A3D">
        <w:t xml:space="preserve">Wang, Y., Liu, Y., </w:t>
      </w:r>
      <w:proofErr w:type="spellStart"/>
      <w:r w:rsidRPr="00685A3D">
        <w:t>Deberg</w:t>
      </w:r>
      <w:proofErr w:type="spellEnd"/>
      <w:r w:rsidRPr="00685A3D">
        <w:t>, H. A., Nomura, T., Hoffman, M. T., Rohde, P. R</w:t>
      </w:r>
      <w:proofErr w:type="gramStart"/>
      <w:r w:rsidRPr="00685A3D">
        <w:t>., . . .</w:t>
      </w:r>
      <w:proofErr w:type="gramEnd"/>
      <w:r w:rsidRPr="00685A3D">
        <w:t xml:space="preserve"> </w:t>
      </w:r>
      <w:proofErr w:type="spellStart"/>
      <w:r w:rsidRPr="00685A3D">
        <w:t>Selvin</w:t>
      </w:r>
      <w:proofErr w:type="spellEnd"/>
      <w:r w:rsidRPr="00685A3D">
        <w:t xml:space="preserve">, P. R. (2014). Single molecule FRET reveals pore size and opening mechanism of a </w:t>
      </w:r>
      <w:proofErr w:type="spellStart"/>
      <w:r w:rsidRPr="00685A3D">
        <w:t>mechano</w:t>
      </w:r>
      <w:proofErr w:type="spellEnd"/>
      <w:r w:rsidRPr="00685A3D">
        <w:t xml:space="preserve">-sensitive ion channel. </w:t>
      </w:r>
      <w:proofErr w:type="spellStart"/>
      <w:r w:rsidRPr="00685A3D">
        <w:t>ELife</w:t>
      </w:r>
      <w:proofErr w:type="spellEnd"/>
      <w:r w:rsidRPr="00685A3D">
        <w:t>, 3.</w:t>
      </w:r>
    </w:p>
    <w:p w:rsidR="007352B8" w:rsidRDefault="007352B8" w:rsidP="007352B8">
      <w:pPr>
        <w:pStyle w:val="NoSpacing"/>
      </w:pPr>
    </w:p>
    <w:p w:rsidR="007352B8" w:rsidRDefault="007352B8" w:rsidP="007352B8">
      <w:pPr>
        <w:pStyle w:val="NoSpacing"/>
      </w:pPr>
      <w:r w:rsidRPr="00FB6E83">
        <w:t xml:space="preserve">Willy, N.M., Ferguson, J.P., Huber, S.D., </w:t>
      </w:r>
      <w:proofErr w:type="spellStart"/>
      <w:r w:rsidRPr="00FB6E83">
        <w:t>Heidotting</w:t>
      </w:r>
      <w:proofErr w:type="spellEnd"/>
      <w:r w:rsidRPr="00FB6E83">
        <w:t xml:space="preserve">, S.P., </w:t>
      </w:r>
      <w:proofErr w:type="spellStart"/>
      <w:r w:rsidRPr="00FB6E83">
        <w:t>Aygün</w:t>
      </w:r>
      <w:proofErr w:type="spellEnd"/>
      <w:r w:rsidRPr="00FB6E83">
        <w:t xml:space="preserve">, E., </w:t>
      </w:r>
      <w:proofErr w:type="spellStart"/>
      <w:r w:rsidRPr="00FB6E83">
        <w:t>Wurm</w:t>
      </w:r>
      <w:proofErr w:type="spellEnd"/>
      <w:r w:rsidRPr="00FB6E83">
        <w:t>, S.A., Johnston-</w:t>
      </w:r>
      <w:proofErr w:type="spellStart"/>
      <w:r w:rsidRPr="00FB6E83">
        <w:t>Halperin</w:t>
      </w:r>
      <w:proofErr w:type="spellEnd"/>
      <w:r w:rsidRPr="00FB6E83">
        <w:t xml:space="preserve">, E., Poirier, M.G., and </w:t>
      </w:r>
      <w:proofErr w:type="spellStart"/>
      <w:r w:rsidRPr="00FB6E83">
        <w:t>Kural</w:t>
      </w:r>
      <w:proofErr w:type="spellEnd"/>
      <w:r w:rsidRPr="00FB6E83">
        <w:t xml:space="preserve">, C. (2017). Membrane mechanics govern spatiotemporal heterogeneity of </w:t>
      </w:r>
      <w:proofErr w:type="gramStart"/>
      <w:r w:rsidRPr="00FB6E83">
        <w:t>endocytic clathrin coat dynamics</w:t>
      </w:r>
      <w:proofErr w:type="gramEnd"/>
      <w:r w:rsidR="00C067B5">
        <w:t>. Mol. Biol. Cell 28, 3480–34</w:t>
      </w:r>
    </w:p>
    <w:p w:rsidR="00137B6B" w:rsidRDefault="00137B6B" w:rsidP="007352B8">
      <w:pPr>
        <w:pStyle w:val="NoSpacing"/>
      </w:pPr>
    </w:p>
    <w:p w:rsidR="009A69AF" w:rsidRDefault="009A69AF" w:rsidP="007352B8">
      <w:pPr>
        <w:pStyle w:val="NoSpacing"/>
      </w:pPr>
      <w:r w:rsidRPr="00137B6B">
        <w:t xml:space="preserve">Wu, X., Zhao, X., Puertollano, R., </w:t>
      </w:r>
      <w:proofErr w:type="spellStart"/>
      <w:r w:rsidRPr="00137B6B">
        <w:t>Bonifacino</w:t>
      </w:r>
      <w:proofErr w:type="spellEnd"/>
      <w:r w:rsidRPr="00137B6B">
        <w:t xml:space="preserve">, J. S., Eisenberg, E., </w:t>
      </w:r>
      <w:r>
        <w:t>and</w:t>
      </w:r>
      <w:r w:rsidRPr="00137B6B">
        <w:t xml:space="preserve"> Greene, L. E. (2003). Adaptor and Clathrin Exchange at the Plasma Membrane and trans-Golgi Network. Molecular Biology of the Cell, 14(2), 516–528. </w:t>
      </w:r>
    </w:p>
    <w:p w:rsidR="009A69AF" w:rsidRDefault="009A69AF" w:rsidP="007352B8">
      <w:pPr>
        <w:pStyle w:val="NoSpacing"/>
      </w:pPr>
    </w:p>
    <w:p w:rsidR="009A69AF" w:rsidRDefault="009A69AF" w:rsidP="007352B8">
      <w:pPr>
        <w:pStyle w:val="NoSpacing"/>
      </w:pPr>
      <w:proofErr w:type="spellStart"/>
      <w:r>
        <w:t>Zidovetzki</w:t>
      </w:r>
      <w:proofErr w:type="spellEnd"/>
      <w:r>
        <w:t>, R., and</w:t>
      </w:r>
      <w:r w:rsidRPr="009A69AF">
        <w:t xml:space="preserve"> </w:t>
      </w:r>
      <w:proofErr w:type="spellStart"/>
      <w:r w:rsidRPr="009A69AF">
        <w:t>Levitan</w:t>
      </w:r>
      <w:proofErr w:type="spellEnd"/>
      <w:r w:rsidRPr="009A69AF">
        <w:t xml:space="preserve">, I. (2007). Use of </w:t>
      </w:r>
      <w:proofErr w:type="spellStart"/>
      <w:r w:rsidRPr="009A69AF">
        <w:t>cyclodextrins</w:t>
      </w:r>
      <w:proofErr w:type="spellEnd"/>
      <w:r w:rsidRPr="009A69AF">
        <w:t xml:space="preserve"> to manipulate plasma membrane cholesterol content: Evidence, misconceptions and control strategies. </w:t>
      </w:r>
      <w:proofErr w:type="spellStart"/>
      <w:r w:rsidRPr="009A69AF">
        <w:t>Biochimica</w:t>
      </w:r>
      <w:proofErr w:type="spellEnd"/>
      <w:r w:rsidRPr="009A69AF">
        <w:t xml:space="preserve"> </w:t>
      </w:r>
      <w:proofErr w:type="gramStart"/>
      <w:r w:rsidRPr="009A69AF">
        <w:t>Et</w:t>
      </w:r>
      <w:proofErr w:type="gramEnd"/>
      <w:r w:rsidRPr="009A69AF">
        <w:t xml:space="preserve"> </w:t>
      </w:r>
      <w:proofErr w:type="spellStart"/>
      <w:r w:rsidRPr="009A69AF">
        <w:t>Biophysica</w:t>
      </w:r>
      <w:proofErr w:type="spellEnd"/>
      <w:r w:rsidRPr="009A69AF">
        <w:t xml:space="preserve"> </w:t>
      </w:r>
      <w:proofErr w:type="spellStart"/>
      <w:r w:rsidRPr="009A69AF">
        <w:t>Acta</w:t>
      </w:r>
      <w:proofErr w:type="spellEnd"/>
      <w:r w:rsidRPr="009A69AF">
        <w:t xml:space="preserve"> (BBA) - </w:t>
      </w:r>
      <w:proofErr w:type="spellStart"/>
      <w:r w:rsidRPr="009A69AF">
        <w:t>Biomembranes</w:t>
      </w:r>
      <w:proofErr w:type="spellEnd"/>
      <w:r w:rsidRPr="009A69AF">
        <w:t>, 1768(6), 1311-1324.</w:t>
      </w:r>
    </w:p>
    <w:p w:rsidR="009A69AF" w:rsidRDefault="009A69AF" w:rsidP="007352B8">
      <w:pPr>
        <w:pStyle w:val="NoSpacing"/>
      </w:pPr>
    </w:p>
    <w:p w:rsidR="009A69AF" w:rsidRDefault="009A69AF" w:rsidP="007352B8">
      <w:pPr>
        <w:pStyle w:val="NoSpacing"/>
        <w:sectPr w:rsidR="009A69AF" w:rsidSect="00DB0ECF">
          <w:pgSz w:w="12240" w:h="15840"/>
          <w:pgMar w:top="1440" w:right="1440" w:bottom="1440" w:left="2160" w:header="720" w:footer="1584" w:gutter="0"/>
          <w:cols w:space="720"/>
          <w:docGrid w:linePitch="360"/>
        </w:sectPr>
      </w:pPr>
    </w:p>
    <w:p w:rsidR="00994F77" w:rsidRDefault="00994F77" w:rsidP="00994F77"/>
    <w:p w:rsidR="007352B8" w:rsidRDefault="007352B8" w:rsidP="00C505A0">
      <w:pPr>
        <w:pStyle w:val="Heading1"/>
        <w:numPr>
          <w:ilvl w:val="0"/>
          <w:numId w:val="0"/>
        </w:numPr>
        <w:jc w:val="left"/>
      </w:pPr>
      <w:bookmarkStart w:id="73" w:name="_Toc525222935"/>
      <w:r>
        <w:lastRenderedPageBreak/>
        <w:t>TO DO:</w:t>
      </w:r>
      <w:bookmarkEnd w:id="73"/>
    </w:p>
    <w:p w:rsidR="00AD4C2A" w:rsidRDefault="00AD4C2A" w:rsidP="007352B8">
      <w:r>
        <w:t>Rethink chapter titles</w:t>
      </w:r>
    </w:p>
    <w:p w:rsidR="008C27D7" w:rsidRDefault="008C27D7" w:rsidP="007352B8">
      <w:r>
        <w:t>Add spreading optical tweezer data</w:t>
      </w:r>
    </w:p>
    <w:p w:rsidR="004B0E89" w:rsidRDefault="00B40653" w:rsidP="007352B8">
      <w:r>
        <w:t>Prettify chapter 2 figures</w:t>
      </w:r>
    </w:p>
    <w:p w:rsidR="005B3FD6" w:rsidRDefault="005B3FD6" w:rsidP="007352B8">
      <w:r>
        <w:t>Edit chapter 5</w:t>
      </w:r>
    </w:p>
    <w:p w:rsidR="006F5CFB" w:rsidRDefault="00B40653" w:rsidP="007352B8">
      <w:r>
        <w:t>Edit</w:t>
      </w:r>
      <w:r w:rsidR="006F5CFB">
        <w:t xml:space="preserve"> intro</w:t>
      </w:r>
    </w:p>
    <w:p w:rsidR="00975B11" w:rsidRDefault="00975B11" w:rsidP="007352B8">
      <w:r>
        <w:t>Edit end of conclusion</w:t>
      </w:r>
    </w:p>
    <w:p w:rsidR="00B075F8" w:rsidRDefault="00F902A5" w:rsidP="007352B8">
      <w:r>
        <w:t>Edit chapter 5 figures</w:t>
      </w:r>
      <w:r w:rsidR="00C067AA">
        <w:t>: Protein number one</w:t>
      </w:r>
    </w:p>
    <w:p w:rsidR="00F528F0" w:rsidRDefault="00F27E5D" w:rsidP="007352B8">
      <w:r>
        <w:t>Endocytosis imaginary work calculation</w:t>
      </w:r>
    </w:p>
    <w:p w:rsidR="007133F3" w:rsidRDefault="005D7593" w:rsidP="007352B8">
      <w:r>
        <w:t>Rewrite</w:t>
      </w:r>
      <w:r w:rsidR="007133F3">
        <w:t xml:space="preserve"> </w:t>
      </w:r>
      <w:proofErr w:type="spellStart"/>
      <w:r w:rsidR="007133F3">
        <w:t>ch.</w:t>
      </w:r>
      <w:proofErr w:type="spellEnd"/>
      <w:r w:rsidR="007133F3">
        <w:t xml:space="preserve"> 3</w:t>
      </w:r>
      <w:proofErr w:type="gramStart"/>
      <w:r w:rsidR="007133F3">
        <w:t>,4</w:t>
      </w:r>
      <w:proofErr w:type="gramEnd"/>
      <w:r w:rsidR="007133F3">
        <w:t xml:space="preserve"> abstracts?</w:t>
      </w:r>
    </w:p>
    <w:p w:rsidR="009938D7" w:rsidRDefault="009938D7" w:rsidP="007352B8">
      <w:r>
        <w:t>Add cell line stuff in chapter 5</w:t>
      </w:r>
    </w:p>
    <w:p w:rsidR="00C067AA" w:rsidRDefault="00C067AA" w:rsidP="007352B8">
      <w:r>
        <w:t>Defense:</w:t>
      </w:r>
    </w:p>
    <w:p w:rsidR="007352B8" w:rsidRDefault="007352B8" w:rsidP="007352B8">
      <w:r>
        <w:t>Read most important citations</w:t>
      </w:r>
    </w:p>
    <w:p w:rsidR="00D57E1E" w:rsidRDefault="00D57E1E" w:rsidP="00D57E1E">
      <w:pPr>
        <w:pStyle w:val="NoSpacing"/>
      </w:pPr>
      <w:proofErr w:type="spellStart"/>
      <w:r w:rsidRPr="00FB6E83">
        <w:t>Kirchhausen</w:t>
      </w:r>
      <w:proofErr w:type="spellEnd"/>
      <w:r w:rsidRPr="00FB6E83">
        <w:t xml:space="preserve">, T. (1993). Coated pits and coated vesicles - sorting it all out. </w:t>
      </w:r>
      <w:proofErr w:type="spellStart"/>
      <w:r w:rsidRPr="00FB6E83">
        <w:t>Curr</w:t>
      </w:r>
      <w:proofErr w:type="spellEnd"/>
      <w:r w:rsidRPr="00FB6E83">
        <w:t xml:space="preserve">. </w:t>
      </w:r>
      <w:proofErr w:type="spellStart"/>
      <w:r w:rsidRPr="00FB6E83">
        <w:t>Opin</w:t>
      </w:r>
      <w:proofErr w:type="spellEnd"/>
      <w:r w:rsidRPr="00FB6E83">
        <w:t xml:space="preserve">. </w:t>
      </w:r>
      <w:proofErr w:type="spellStart"/>
      <w:r w:rsidRPr="00FB6E83">
        <w:t>Struct</w:t>
      </w:r>
      <w:proofErr w:type="spellEnd"/>
      <w:r w:rsidRPr="00FB6E83">
        <w:t>. Biol. 3, 182–188.</w:t>
      </w:r>
    </w:p>
    <w:p w:rsidR="00D57E1E" w:rsidRDefault="00D57E1E" w:rsidP="00D57E1E">
      <w:pPr>
        <w:pStyle w:val="NoSpacing"/>
      </w:pPr>
    </w:p>
    <w:p w:rsidR="00D57E1E" w:rsidRDefault="00D57E1E" w:rsidP="00D57E1E">
      <w:pPr>
        <w:pStyle w:val="NoSpacing"/>
      </w:pPr>
      <w:proofErr w:type="spellStart"/>
      <w:r w:rsidRPr="00FB6E83">
        <w:t>Kirchhausen</w:t>
      </w:r>
      <w:proofErr w:type="spellEnd"/>
      <w:r w:rsidRPr="00FB6E83">
        <w:t>, T. (2009). Imaging endocytic clathrin structures in living cells. Trends Cell Biol. 19, 596–605.</w:t>
      </w:r>
    </w:p>
    <w:p w:rsidR="00BB3267" w:rsidRDefault="00BB3267" w:rsidP="00D57E1E">
      <w:pPr>
        <w:pStyle w:val="NoSpacing"/>
      </w:pPr>
    </w:p>
    <w:p w:rsidR="00D57E1E" w:rsidRDefault="00D57E1E" w:rsidP="00D57E1E">
      <w:pPr>
        <w:pStyle w:val="NoSpacing"/>
      </w:pPr>
      <w:r w:rsidRPr="00FB6E83">
        <w:t>Robinson, M.S. (2015). Forty Years of Clathrin-coated Vesicles. Traffic 16, 1210–1238.</w:t>
      </w:r>
    </w:p>
    <w:p w:rsidR="00434EBA" w:rsidRDefault="00434EBA" w:rsidP="00D57E1E">
      <w:pPr>
        <w:pStyle w:val="NoSpacing"/>
      </w:pPr>
    </w:p>
    <w:p w:rsidR="00434EBA" w:rsidRDefault="00434EBA" w:rsidP="00D57E1E">
      <w:pPr>
        <w:pStyle w:val="NoSpacing"/>
      </w:pPr>
    </w:p>
    <w:p w:rsidR="00C067AA" w:rsidRDefault="00434EBA" w:rsidP="00D57E1E">
      <w:pPr>
        <w:pStyle w:val="NoSpacing"/>
        <w:rPr>
          <w:b/>
        </w:rPr>
      </w:pPr>
      <w:r w:rsidRPr="00434EBA">
        <w:rPr>
          <w:b/>
        </w:rPr>
        <w:t xml:space="preserve">Late:  </w:t>
      </w:r>
      <w:r w:rsidR="00C067AA">
        <w:rPr>
          <w:b/>
        </w:rPr>
        <w:t xml:space="preserve">Add cell-line stuff in chapter 5 if </w:t>
      </w:r>
      <w:proofErr w:type="spellStart"/>
      <w:r w:rsidR="00C067AA">
        <w:rPr>
          <w:b/>
        </w:rPr>
        <w:t>Ema</w:t>
      </w:r>
      <w:proofErr w:type="spellEnd"/>
      <w:r w:rsidR="00C067AA">
        <w:rPr>
          <w:b/>
        </w:rPr>
        <w:t xml:space="preserve"> </w:t>
      </w:r>
      <w:proofErr w:type="gramStart"/>
      <w:r w:rsidR="00C067AA">
        <w:rPr>
          <w:b/>
        </w:rPr>
        <w:t>doesn’t</w:t>
      </w:r>
      <w:proofErr w:type="gramEnd"/>
      <w:r w:rsidR="00C067AA">
        <w:rPr>
          <w:b/>
        </w:rPr>
        <w:t xml:space="preserve"> respond</w:t>
      </w:r>
    </w:p>
    <w:p w:rsidR="00434EBA" w:rsidRDefault="00434EBA" w:rsidP="00D57E1E">
      <w:pPr>
        <w:pStyle w:val="NoSpacing"/>
        <w:rPr>
          <w:b/>
        </w:rPr>
      </w:pPr>
      <w:r w:rsidRPr="00434EBA">
        <w:rPr>
          <w:b/>
        </w:rPr>
        <w:t>Make sure all references go somewhere in the bibliography</w:t>
      </w:r>
    </w:p>
    <w:p w:rsidR="00C20C95" w:rsidRPr="00434EBA" w:rsidRDefault="00C20C95" w:rsidP="00D57E1E">
      <w:pPr>
        <w:pStyle w:val="NoSpacing"/>
        <w:rPr>
          <w:b/>
        </w:rPr>
      </w:pPr>
      <w:r>
        <w:rPr>
          <w:b/>
        </w:rPr>
        <w:t>Make sure all figures are with their legends</w:t>
      </w:r>
    </w:p>
    <w:p w:rsidR="00434EBA" w:rsidRDefault="00434EBA" w:rsidP="00D57E1E">
      <w:pPr>
        <w:pStyle w:val="NoSpacing"/>
        <w:rPr>
          <w:b/>
        </w:rPr>
      </w:pPr>
      <w:r w:rsidRPr="00434EBA">
        <w:rPr>
          <w:b/>
        </w:rPr>
        <w:t>Table of figures</w:t>
      </w:r>
      <w:r w:rsidR="008E1B0E">
        <w:rPr>
          <w:b/>
        </w:rPr>
        <w:t xml:space="preserve"> (Auto Update)</w:t>
      </w:r>
    </w:p>
    <w:p w:rsidR="005F3489" w:rsidRPr="00434EBA" w:rsidRDefault="005F3489" w:rsidP="00D57E1E">
      <w:pPr>
        <w:pStyle w:val="NoSpacing"/>
        <w:rPr>
          <w:b/>
        </w:rPr>
      </w:pPr>
      <w:r>
        <w:rPr>
          <w:b/>
        </w:rPr>
        <w:t>Table of Contents</w:t>
      </w:r>
      <w:r w:rsidR="008E1B0E">
        <w:rPr>
          <w:b/>
        </w:rPr>
        <w:t xml:space="preserve"> (Auto Update)</w:t>
      </w:r>
    </w:p>
    <w:p w:rsidR="00D57E1E" w:rsidRDefault="00EF277F" w:rsidP="007352B8">
      <w:pPr>
        <w:rPr>
          <w:b/>
        </w:rPr>
      </w:pPr>
      <w:r w:rsidRPr="005D7593">
        <w:rPr>
          <w:b/>
        </w:rPr>
        <w:lastRenderedPageBreak/>
        <w:t>Make sure all “</w:t>
      </w:r>
      <w:proofErr w:type="spellStart"/>
      <w:r w:rsidRPr="005D7593">
        <w:rPr>
          <w:b/>
        </w:rPr>
        <w:t>later”s</w:t>
      </w:r>
      <w:proofErr w:type="spellEnd"/>
      <w:r w:rsidRPr="005D7593">
        <w:rPr>
          <w:b/>
        </w:rPr>
        <w:t xml:space="preserve"> and “?” from editing are gone</w:t>
      </w:r>
    </w:p>
    <w:p w:rsidR="00B40653" w:rsidRDefault="00B40653" w:rsidP="00B40653">
      <w:r>
        <w:t>Code reference (so that future people can find/use code)</w:t>
      </w:r>
    </w:p>
    <w:p w:rsidR="00B40653" w:rsidRPr="005D7593" w:rsidRDefault="00B40653" w:rsidP="007352B8">
      <w:pPr>
        <w:rPr>
          <w:b/>
        </w:rPr>
      </w:pPr>
      <w:proofErr w:type="spellStart"/>
      <w:r>
        <w:rPr>
          <w:b/>
        </w:rPr>
        <w:t>Ackknowledgements</w:t>
      </w:r>
      <w:proofErr w:type="spellEnd"/>
    </w:p>
    <w:p w:rsidR="007A6474" w:rsidRPr="000D4F2E" w:rsidRDefault="007A6474" w:rsidP="007352B8">
      <w:r>
        <w:t>Run statistics on word counts for most used words and stuff</w:t>
      </w:r>
    </w:p>
    <w:p w:rsidR="007352B8" w:rsidRPr="007352B8" w:rsidRDefault="007352B8" w:rsidP="007352B8"/>
    <w:sectPr w:rsidR="007352B8" w:rsidRPr="007352B8" w:rsidSect="00DB0ECF">
      <w:pgSz w:w="12240" w:h="15840"/>
      <w:pgMar w:top="1440" w:right="1440" w:bottom="1440" w:left="216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1413" w:rsidRDefault="00D81413" w:rsidP="00185AC8">
      <w:r>
        <w:separator/>
      </w:r>
    </w:p>
  </w:endnote>
  <w:endnote w:type="continuationSeparator" w:id="0">
    <w:p w:rsidR="00D81413" w:rsidRDefault="00D81413"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0123798"/>
      <w:docPartObj>
        <w:docPartGallery w:val="Page Numbers (Bottom of Page)"/>
        <w:docPartUnique/>
      </w:docPartObj>
    </w:sdtPr>
    <w:sdtEndPr>
      <w:rPr>
        <w:noProof/>
      </w:rPr>
    </w:sdtEndPr>
    <w:sdtContent>
      <w:p w:rsidR="00B40653" w:rsidRDefault="00B40653">
        <w:pPr>
          <w:pStyle w:val="Footer"/>
          <w:jc w:val="center"/>
        </w:pPr>
        <w:r>
          <w:fldChar w:fldCharType="begin"/>
        </w:r>
        <w:r>
          <w:instrText xml:space="preserve"> PAGE   \* MERGEFORMAT </w:instrText>
        </w:r>
        <w:r>
          <w:fldChar w:fldCharType="separate"/>
        </w:r>
        <w:r w:rsidR="00364075">
          <w:rPr>
            <w:noProof/>
          </w:rPr>
          <w:t>124</w:t>
        </w:r>
        <w:r>
          <w:rPr>
            <w:noProof/>
          </w:rPr>
          <w:fldChar w:fldCharType="end"/>
        </w:r>
      </w:p>
    </w:sdtContent>
  </w:sdt>
  <w:p w:rsidR="00B40653" w:rsidRDefault="00B406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1413" w:rsidRDefault="00D81413" w:rsidP="00185AC8">
      <w:r>
        <w:separator/>
      </w:r>
    </w:p>
  </w:footnote>
  <w:footnote w:type="continuationSeparator" w:id="0">
    <w:p w:rsidR="00D81413" w:rsidRDefault="00D81413"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130B9"/>
    <w:multiLevelType w:val="hybridMultilevel"/>
    <w:tmpl w:val="5BCAB6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D7C03"/>
    <w:multiLevelType w:val="multilevel"/>
    <w:tmpl w:val="86D29456"/>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193946F5"/>
    <w:multiLevelType w:val="hybridMultilevel"/>
    <w:tmpl w:val="3DCAD786"/>
    <w:lvl w:ilvl="0" w:tplc="2C04DCA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8E4FDB"/>
    <w:multiLevelType w:val="hybridMultilevel"/>
    <w:tmpl w:val="FDA8A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B76B6A"/>
    <w:multiLevelType w:val="hybridMultilevel"/>
    <w:tmpl w:val="BFD4A28A"/>
    <w:lvl w:ilvl="0" w:tplc="9AF2DCC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7563B3"/>
    <w:multiLevelType w:val="hybridMultilevel"/>
    <w:tmpl w:val="397CBB1E"/>
    <w:lvl w:ilvl="0" w:tplc="83EEB79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A32A71"/>
    <w:multiLevelType w:val="hybridMultilevel"/>
    <w:tmpl w:val="18B43058"/>
    <w:lvl w:ilvl="0" w:tplc="77AC8BA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5"/>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59C"/>
    <w:rsid w:val="00000070"/>
    <w:rsid w:val="00002DA2"/>
    <w:rsid w:val="00003C2B"/>
    <w:rsid w:val="00013A2A"/>
    <w:rsid w:val="00015E68"/>
    <w:rsid w:val="00017D83"/>
    <w:rsid w:val="0002184F"/>
    <w:rsid w:val="00021B19"/>
    <w:rsid w:val="00023578"/>
    <w:rsid w:val="0004216D"/>
    <w:rsid w:val="00053D68"/>
    <w:rsid w:val="00054A8E"/>
    <w:rsid w:val="00060B46"/>
    <w:rsid w:val="000662AA"/>
    <w:rsid w:val="000714F9"/>
    <w:rsid w:val="00071C87"/>
    <w:rsid w:val="0007395D"/>
    <w:rsid w:val="00080E6C"/>
    <w:rsid w:val="000930A6"/>
    <w:rsid w:val="00093C89"/>
    <w:rsid w:val="000B1ED6"/>
    <w:rsid w:val="000C579E"/>
    <w:rsid w:val="000C7595"/>
    <w:rsid w:val="000D4F2E"/>
    <w:rsid w:val="000D7781"/>
    <w:rsid w:val="000E04F8"/>
    <w:rsid w:val="000F2842"/>
    <w:rsid w:val="000F2BE0"/>
    <w:rsid w:val="000F36BB"/>
    <w:rsid w:val="000F46AE"/>
    <w:rsid w:val="0010507E"/>
    <w:rsid w:val="0011013E"/>
    <w:rsid w:val="001125E7"/>
    <w:rsid w:val="001248B7"/>
    <w:rsid w:val="0013134B"/>
    <w:rsid w:val="001363DD"/>
    <w:rsid w:val="00137B6B"/>
    <w:rsid w:val="001467AE"/>
    <w:rsid w:val="00147A96"/>
    <w:rsid w:val="001526B1"/>
    <w:rsid w:val="00154F50"/>
    <w:rsid w:val="001637AD"/>
    <w:rsid w:val="0016739E"/>
    <w:rsid w:val="00167958"/>
    <w:rsid w:val="00175AAE"/>
    <w:rsid w:val="0018411E"/>
    <w:rsid w:val="00185AC8"/>
    <w:rsid w:val="0019346C"/>
    <w:rsid w:val="00197081"/>
    <w:rsid w:val="001A04C5"/>
    <w:rsid w:val="001A11ED"/>
    <w:rsid w:val="001A1B68"/>
    <w:rsid w:val="001A272C"/>
    <w:rsid w:val="001B3531"/>
    <w:rsid w:val="001B3C44"/>
    <w:rsid w:val="001C0C1E"/>
    <w:rsid w:val="001C140A"/>
    <w:rsid w:val="001D0643"/>
    <w:rsid w:val="001D483E"/>
    <w:rsid w:val="001D5DA8"/>
    <w:rsid w:val="00201E23"/>
    <w:rsid w:val="002037B9"/>
    <w:rsid w:val="00205923"/>
    <w:rsid w:val="00211F6C"/>
    <w:rsid w:val="00212881"/>
    <w:rsid w:val="00217B45"/>
    <w:rsid w:val="002270BE"/>
    <w:rsid w:val="0023006D"/>
    <w:rsid w:val="00231DB0"/>
    <w:rsid w:val="0023277F"/>
    <w:rsid w:val="002429DB"/>
    <w:rsid w:val="002432CC"/>
    <w:rsid w:val="00255DDE"/>
    <w:rsid w:val="00261D63"/>
    <w:rsid w:val="00266485"/>
    <w:rsid w:val="002779FE"/>
    <w:rsid w:val="00286757"/>
    <w:rsid w:val="00292804"/>
    <w:rsid w:val="00293830"/>
    <w:rsid w:val="002954D6"/>
    <w:rsid w:val="002A2321"/>
    <w:rsid w:val="002A4051"/>
    <w:rsid w:val="002A5341"/>
    <w:rsid w:val="002B04B3"/>
    <w:rsid w:val="002C1F88"/>
    <w:rsid w:val="002C28E9"/>
    <w:rsid w:val="002C5A95"/>
    <w:rsid w:val="002C6B79"/>
    <w:rsid w:val="002C7152"/>
    <w:rsid w:val="002D3F57"/>
    <w:rsid w:val="002D565C"/>
    <w:rsid w:val="002D656B"/>
    <w:rsid w:val="002E12BB"/>
    <w:rsid w:val="002E4FC5"/>
    <w:rsid w:val="002F329A"/>
    <w:rsid w:val="002F77F8"/>
    <w:rsid w:val="003020F8"/>
    <w:rsid w:val="003052CC"/>
    <w:rsid w:val="00307723"/>
    <w:rsid w:val="00310FB7"/>
    <w:rsid w:val="00313D5C"/>
    <w:rsid w:val="003211DB"/>
    <w:rsid w:val="00321C4F"/>
    <w:rsid w:val="003221BA"/>
    <w:rsid w:val="00324813"/>
    <w:rsid w:val="00325194"/>
    <w:rsid w:val="003257E0"/>
    <w:rsid w:val="00330467"/>
    <w:rsid w:val="003319DE"/>
    <w:rsid w:val="0033402B"/>
    <w:rsid w:val="003340E9"/>
    <w:rsid w:val="003354FE"/>
    <w:rsid w:val="00340F2F"/>
    <w:rsid w:val="00343ACF"/>
    <w:rsid w:val="00350E03"/>
    <w:rsid w:val="00353643"/>
    <w:rsid w:val="00353DFB"/>
    <w:rsid w:val="00361E46"/>
    <w:rsid w:val="00364075"/>
    <w:rsid w:val="0036641C"/>
    <w:rsid w:val="003664DB"/>
    <w:rsid w:val="003722B5"/>
    <w:rsid w:val="003744C9"/>
    <w:rsid w:val="003746E7"/>
    <w:rsid w:val="00376D27"/>
    <w:rsid w:val="00384CAE"/>
    <w:rsid w:val="00393EBC"/>
    <w:rsid w:val="003A15D5"/>
    <w:rsid w:val="003A2019"/>
    <w:rsid w:val="003A29DA"/>
    <w:rsid w:val="003B034F"/>
    <w:rsid w:val="003B490F"/>
    <w:rsid w:val="003C156D"/>
    <w:rsid w:val="003C6BAD"/>
    <w:rsid w:val="003D04CD"/>
    <w:rsid w:val="003F210D"/>
    <w:rsid w:val="00405A4B"/>
    <w:rsid w:val="00410766"/>
    <w:rsid w:val="004129FB"/>
    <w:rsid w:val="00415362"/>
    <w:rsid w:val="004164F6"/>
    <w:rsid w:val="0041778F"/>
    <w:rsid w:val="00421068"/>
    <w:rsid w:val="00422C8C"/>
    <w:rsid w:val="00423289"/>
    <w:rsid w:val="00430CBB"/>
    <w:rsid w:val="004328F4"/>
    <w:rsid w:val="00432D09"/>
    <w:rsid w:val="00433434"/>
    <w:rsid w:val="004349FC"/>
    <w:rsid w:val="00434EBA"/>
    <w:rsid w:val="00436344"/>
    <w:rsid w:val="004373E0"/>
    <w:rsid w:val="004444C4"/>
    <w:rsid w:val="00445DC9"/>
    <w:rsid w:val="00447453"/>
    <w:rsid w:val="004533CA"/>
    <w:rsid w:val="004567C0"/>
    <w:rsid w:val="00463467"/>
    <w:rsid w:val="00473861"/>
    <w:rsid w:val="00475CFB"/>
    <w:rsid w:val="004804C5"/>
    <w:rsid w:val="004903E2"/>
    <w:rsid w:val="004920A1"/>
    <w:rsid w:val="00494D6F"/>
    <w:rsid w:val="004B006E"/>
    <w:rsid w:val="004B0E89"/>
    <w:rsid w:val="004C13F5"/>
    <w:rsid w:val="004C7612"/>
    <w:rsid w:val="004E2DAE"/>
    <w:rsid w:val="004E5979"/>
    <w:rsid w:val="004F56F0"/>
    <w:rsid w:val="00502816"/>
    <w:rsid w:val="00504B22"/>
    <w:rsid w:val="00507414"/>
    <w:rsid w:val="00507CCD"/>
    <w:rsid w:val="00517BCA"/>
    <w:rsid w:val="005214AF"/>
    <w:rsid w:val="00527A65"/>
    <w:rsid w:val="0053380D"/>
    <w:rsid w:val="00534A6A"/>
    <w:rsid w:val="005372E7"/>
    <w:rsid w:val="00557C98"/>
    <w:rsid w:val="00561C10"/>
    <w:rsid w:val="005624D5"/>
    <w:rsid w:val="00567E04"/>
    <w:rsid w:val="0057299D"/>
    <w:rsid w:val="00576657"/>
    <w:rsid w:val="00576CA6"/>
    <w:rsid w:val="005811EC"/>
    <w:rsid w:val="00583443"/>
    <w:rsid w:val="00584EC1"/>
    <w:rsid w:val="00586834"/>
    <w:rsid w:val="005936AB"/>
    <w:rsid w:val="005A0B5A"/>
    <w:rsid w:val="005A4D50"/>
    <w:rsid w:val="005A7A54"/>
    <w:rsid w:val="005B3FD6"/>
    <w:rsid w:val="005C1E65"/>
    <w:rsid w:val="005C44D6"/>
    <w:rsid w:val="005C6873"/>
    <w:rsid w:val="005D514F"/>
    <w:rsid w:val="005D7445"/>
    <w:rsid w:val="005D7593"/>
    <w:rsid w:val="005F09C5"/>
    <w:rsid w:val="005F264C"/>
    <w:rsid w:val="005F3489"/>
    <w:rsid w:val="005F43DD"/>
    <w:rsid w:val="005F6F06"/>
    <w:rsid w:val="0061059B"/>
    <w:rsid w:val="006332D5"/>
    <w:rsid w:val="006432FE"/>
    <w:rsid w:val="0064534B"/>
    <w:rsid w:val="00653081"/>
    <w:rsid w:val="00667353"/>
    <w:rsid w:val="00670CDF"/>
    <w:rsid w:val="00672FA4"/>
    <w:rsid w:val="00683793"/>
    <w:rsid w:val="00685A3D"/>
    <w:rsid w:val="00686860"/>
    <w:rsid w:val="0068709B"/>
    <w:rsid w:val="00696B28"/>
    <w:rsid w:val="006A7920"/>
    <w:rsid w:val="006B57CE"/>
    <w:rsid w:val="006C0D36"/>
    <w:rsid w:val="006C533D"/>
    <w:rsid w:val="006C5560"/>
    <w:rsid w:val="006D0FD6"/>
    <w:rsid w:val="006D1C8C"/>
    <w:rsid w:val="006D1CA9"/>
    <w:rsid w:val="006D2A14"/>
    <w:rsid w:val="006D3287"/>
    <w:rsid w:val="006D3ED9"/>
    <w:rsid w:val="006E2CC0"/>
    <w:rsid w:val="006E33A9"/>
    <w:rsid w:val="006F13B3"/>
    <w:rsid w:val="006F54F2"/>
    <w:rsid w:val="006F5CFB"/>
    <w:rsid w:val="00702224"/>
    <w:rsid w:val="007070DA"/>
    <w:rsid w:val="00712827"/>
    <w:rsid w:val="007129B1"/>
    <w:rsid w:val="007133F3"/>
    <w:rsid w:val="007161B0"/>
    <w:rsid w:val="00723A78"/>
    <w:rsid w:val="00723E66"/>
    <w:rsid w:val="0073473E"/>
    <w:rsid w:val="007352B8"/>
    <w:rsid w:val="00735C3D"/>
    <w:rsid w:val="007454D0"/>
    <w:rsid w:val="00746C36"/>
    <w:rsid w:val="00751611"/>
    <w:rsid w:val="007519A2"/>
    <w:rsid w:val="00754672"/>
    <w:rsid w:val="00764A53"/>
    <w:rsid w:val="00765A85"/>
    <w:rsid w:val="007716F4"/>
    <w:rsid w:val="00771FE8"/>
    <w:rsid w:val="0077693B"/>
    <w:rsid w:val="007773BD"/>
    <w:rsid w:val="00781B1F"/>
    <w:rsid w:val="0078501A"/>
    <w:rsid w:val="007916F8"/>
    <w:rsid w:val="00793B24"/>
    <w:rsid w:val="007A082C"/>
    <w:rsid w:val="007A36F8"/>
    <w:rsid w:val="007A4796"/>
    <w:rsid w:val="007A6474"/>
    <w:rsid w:val="007A6849"/>
    <w:rsid w:val="007B317B"/>
    <w:rsid w:val="007C08A4"/>
    <w:rsid w:val="007D0781"/>
    <w:rsid w:val="007D12DC"/>
    <w:rsid w:val="007D3524"/>
    <w:rsid w:val="007D41EB"/>
    <w:rsid w:val="007D54AE"/>
    <w:rsid w:val="007D5765"/>
    <w:rsid w:val="007E0433"/>
    <w:rsid w:val="007E3654"/>
    <w:rsid w:val="007E6EA4"/>
    <w:rsid w:val="007F2622"/>
    <w:rsid w:val="007F457E"/>
    <w:rsid w:val="007F534E"/>
    <w:rsid w:val="007F5A25"/>
    <w:rsid w:val="007F5B7D"/>
    <w:rsid w:val="007F6F83"/>
    <w:rsid w:val="008136EE"/>
    <w:rsid w:val="008163CE"/>
    <w:rsid w:val="008318BC"/>
    <w:rsid w:val="008461F5"/>
    <w:rsid w:val="0086115B"/>
    <w:rsid w:val="00863EBC"/>
    <w:rsid w:val="00864D14"/>
    <w:rsid w:val="008777D0"/>
    <w:rsid w:val="00880D22"/>
    <w:rsid w:val="008832FA"/>
    <w:rsid w:val="00885F32"/>
    <w:rsid w:val="00891819"/>
    <w:rsid w:val="00891BE8"/>
    <w:rsid w:val="00894661"/>
    <w:rsid w:val="00896342"/>
    <w:rsid w:val="008964CC"/>
    <w:rsid w:val="0089659C"/>
    <w:rsid w:val="008B216D"/>
    <w:rsid w:val="008C036B"/>
    <w:rsid w:val="008C24E9"/>
    <w:rsid w:val="008C27D7"/>
    <w:rsid w:val="008C4C96"/>
    <w:rsid w:val="008C53FB"/>
    <w:rsid w:val="008C5B48"/>
    <w:rsid w:val="008E0128"/>
    <w:rsid w:val="008E1B0E"/>
    <w:rsid w:val="008E6CA4"/>
    <w:rsid w:val="009013B5"/>
    <w:rsid w:val="009028DB"/>
    <w:rsid w:val="00903E4E"/>
    <w:rsid w:val="00912485"/>
    <w:rsid w:val="00930FDE"/>
    <w:rsid w:val="00943495"/>
    <w:rsid w:val="00951651"/>
    <w:rsid w:val="00953E21"/>
    <w:rsid w:val="00955F53"/>
    <w:rsid w:val="00960833"/>
    <w:rsid w:val="0096532C"/>
    <w:rsid w:val="00972EDA"/>
    <w:rsid w:val="00974B4D"/>
    <w:rsid w:val="00975020"/>
    <w:rsid w:val="00975563"/>
    <w:rsid w:val="00975A75"/>
    <w:rsid w:val="00975B11"/>
    <w:rsid w:val="009807A2"/>
    <w:rsid w:val="00981614"/>
    <w:rsid w:val="009840CF"/>
    <w:rsid w:val="009857C0"/>
    <w:rsid w:val="009867F0"/>
    <w:rsid w:val="00986CC2"/>
    <w:rsid w:val="009938D7"/>
    <w:rsid w:val="00994F77"/>
    <w:rsid w:val="009A1AA6"/>
    <w:rsid w:val="009A2FE6"/>
    <w:rsid w:val="009A60BE"/>
    <w:rsid w:val="009A69AF"/>
    <w:rsid w:val="009B03A9"/>
    <w:rsid w:val="009B378C"/>
    <w:rsid w:val="009B4356"/>
    <w:rsid w:val="009D4388"/>
    <w:rsid w:val="009D467D"/>
    <w:rsid w:val="009D5933"/>
    <w:rsid w:val="009E1EAE"/>
    <w:rsid w:val="009E7706"/>
    <w:rsid w:val="009F6C65"/>
    <w:rsid w:val="00A01141"/>
    <w:rsid w:val="00A01C77"/>
    <w:rsid w:val="00A03322"/>
    <w:rsid w:val="00A07E3D"/>
    <w:rsid w:val="00A130DB"/>
    <w:rsid w:val="00A16BAD"/>
    <w:rsid w:val="00A223ED"/>
    <w:rsid w:val="00A31AF7"/>
    <w:rsid w:val="00A44425"/>
    <w:rsid w:val="00A4652E"/>
    <w:rsid w:val="00A557DC"/>
    <w:rsid w:val="00A55EBF"/>
    <w:rsid w:val="00A60297"/>
    <w:rsid w:val="00A65202"/>
    <w:rsid w:val="00A65310"/>
    <w:rsid w:val="00A7325F"/>
    <w:rsid w:val="00A76114"/>
    <w:rsid w:val="00A802FD"/>
    <w:rsid w:val="00A8446C"/>
    <w:rsid w:val="00A90345"/>
    <w:rsid w:val="00A9189E"/>
    <w:rsid w:val="00A9262D"/>
    <w:rsid w:val="00A92BF3"/>
    <w:rsid w:val="00AA3400"/>
    <w:rsid w:val="00AA4F1E"/>
    <w:rsid w:val="00AA6BFF"/>
    <w:rsid w:val="00AC178D"/>
    <w:rsid w:val="00AC2175"/>
    <w:rsid w:val="00AC6526"/>
    <w:rsid w:val="00AD4C2A"/>
    <w:rsid w:val="00AD5F34"/>
    <w:rsid w:val="00AD64E4"/>
    <w:rsid w:val="00AD69F7"/>
    <w:rsid w:val="00AE274A"/>
    <w:rsid w:val="00AE56D6"/>
    <w:rsid w:val="00AE7D01"/>
    <w:rsid w:val="00AF1561"/>
    <w:rsid w:val="00AF60DC"/>
    <w:rsid w:val="00B00F13"/>
    <w:rsid w:val="00B01898"/>
    <w:rsid w:val="00B075F8"/>
    <w:rsid w:val="00B14217"/>
    <w:rsid w:val="00B152D9"/>
    <w:rsid w:val="00B21755"/>
    <w:rsid w:val="00B218E2"/>
    <w:rsid w:val="00B30412"/>
    <w:rsid w:val="00B40653"/>
    <w:rsid w:val="00B440E9"/>
    <w:rsid w:val="00B640C7"/>
    <w:rsid w:val="00B66178"/>
    <w:rsid w:val="00B72056"/>
    <w:rsid w:val="00B72401"/>
    <w:rsid w:val="00B72568"/>
    <w:rsid w:val="00B77399"/>
    <w:rsid w:val="00B832EB"/>
    <w:rsid w:val="00B83876"/>
    <w:rsid w:val="00B911AB"/>
    <w:rsid w:val="00B936B5"/>
    <w:rsid w:val="00BA1D39"/>
    <w:rsid w:val="00BA1E04"/>
    <w:rsid w:val="00BA5E18"/>
    <w:rsid w:val="00BA6305"/>
    <w:rsid w:val="00BB21CF"/>
    <w:rsid w:val="00BB3267"/>
    <w:rsid w:val="00BC0633"/>
    <w:rsid w:val="00BC44CB"/>
    <w:rsid w:val="00BC6AE8"/>
    <w:rsid w:val="00BD0B4C"/>
    <w:rsid w:val="00BD0FC9"/>
    <w:rsid w:val="00BD2665"/>
    <w:rsid w:val="00BD480E"/>
    <w:rsid w:val="00BF209E"/>
    <w:rsid w:val="00C02BAC"/>
    <w:rsid w:val="00C067AA"/>
    <w:rsid w:val="00C067B5"/>
    <w:rsid w:val="00C1716B"/>
    <w:rsid w:val="00C20C95"/>
    <w:rsid w:val="00C23E93"/>
    <w:rsid w:val="00C249CC"/>
    <w:rsid w:val="00C25A6C"/>
    <w:rsid w:val="00C27916"/>
    <w:rsid w:val="00C35129"/>
    <w:rsid w:val="00C35D61"/>
    <w:rsid w:val="00C367F0"/>
    <w:rsid w:val="00C42FBF"/>
    <w:rsid w:val="00C44D4D"/>
    <w:rsid w:val="00C46DCD"/>
    <w:rsid w:val="00C47F13"/>
    <w:rsid w:val="00C505A0"/>
    <w:rsid w:val="00C50E89"/>
    <w:rsid w:val="00C53675"/>
    <w:rsid w:val="00C574F9"/>
    <w:rsid w:val="00C579DA"/>
    <w:rsid w:val="00C57E27"/>
    <w:rsid w:val="00C64B20"/>
    <w:rsid w:val="00C71AF4"/>
    <w:rsid w:val="00C75DFA"/>
    <w:rsid w:val="00C772B8"/>
    <w:rsid w:val="00C92E77"/>
    <w:rsid w:val="00C95A4F"/>
    <w:rsid w:val="00CA117D"/>
    <w:rsid w:val="00CA1257"/>
    <w:rsid w:val="00CA7929"/>
    <w:rsid w:val="00CB2F09"/>
    <w:rsid w:val="00CB5590"/>
    <w:rsid w:val="00CB7099"/>
    <w:rsid w:val="00CC05E2"/>
    <w:rsid w:val="00CC1D22"/>
    <w:rsid w:val="00CC793D"/>
    <w:rsid w:val="00CD1DEC"/>
    <w:rsid w:val="00CE68B9"/>
    <w:rsid w:val="00CF1ACC"/>
    <w:rsid w:val="00D13DFE"/>
    <w:rsid w:val="00D17ADD"/>
    <w:rsid w:val="00D5344E"/>
    <w:rsid w:val="00D565E1"/>
    <w:rsid w:val="00D57E1E"/>
    <w:rsid w:val="00D61D79"/>
    <w:rsid w:val="00D715CA"/>
    <w:rsid w:val="00D76290"/>
    <w:rsid w:val="00D80B60"/>
    <w:rsid w:val="00D81413"/>
    <w:rsid w:val="00D82D76"/>
    <w:rsid w:val="00D87918"/>
    <w:rsid w:val="00D91F10"/>
    <w:rsid w:val="00D942F2"/>
    <w:rsid w:val="00DA34BF"/>
    <w:rsid w:val="00DB0ECF"/>
    <w:rsid w:val="00DB444D"/>
    <w:rsid w:val="00DC1593"/>
    <w:rsid w:val="00DC330B"/>
    <w:rsid w:val="00DC7D34"/>
    <w:rsid w:val="00DE0317"/>
    <w:rsid w:val="00DE135B"/>
    <w:rsid w:val="00DE7F7F"/>
    <w:rsid w:val="00DF3DAD"/>
    <w:rsid w:val="00E00227"/>
    <w:rsid w:val="00E02CC0"/>
    <w:rsid w:val="00E05603"/>
    <w:rsid w:val="00E05C03"/>
    <w:rsid w:val="00E10D2F"/>
    <w:rsid w:val="00E14049"/>
    <w:rsid w:val="00E1545C"/>
    <w:rsid w:val="00E1607E"/>
    <w:rsid w:val="00E30FFA"/>
    <w:rsid w:val="00E32507"/>
    <w:rsid w:val="00E433C2"/>
    <w:rsid w:val="00E5310B"/>
    <w:rsid w:val="00E61DFF"/>
    <w:rsid w:val="00E63103"/>
    <w:rsid w:val="00E74A07"/>
    <w:rsid w:val="00E74BC7"/>
    <w:rsid w:val="00E753FC"/>
    <w:rsid w:val="00E77A22"/>
    <w:rsid w:val="00E80B22"/>
    <w:rsid w:val="00E8119F"/>
    <w:rsid w:val="00E831A9"/>
    <w:rsid w:val="00E87ABA"/>
    <w:rsid w:val="00E950DD"/>
    <w:rsid w:val="00E95897"/>
    <w:rsid w:val="00E974B9"/>
    <w:rsid w:val="00EA0EE5"/>
    <w:rsid w:val="00EA6905"/>
    <w:rsid w:val="00EA7A8E"/>
    <w:rsid w:val="00EB4A0C"/>
    <w:rsid w:val="00EB6B85"/>
    <w:rsid w:val="00EC1E6D"/>
    <w:rsid w:val="00ED2EF2"/>
    <w:rsid w:val="00ED3F4A"/>
    <w:rsid w:val="00EE271D"/>
    <w:rsid w:val="00EE63E3"/>
    <w:rsid w:val="00EF0602"/>
    <w:rsid w:val="00EF1335"/>
    <w:rsid w:val="00EF26FF"/>
    <w:rsid w:val="00EF277F"/>
    <w:rsid w:val="00EF7621"/>
    <w:rsid w:val="00F16D02"/>
    <w:rsid w:val="00F17408"/>
    <w:rsid w:val="00F2440A"/>
    <w:rsid w:val="00F2528B"/>
    <w:rsid w:val="00F259C6"/>
    <w:rsid w:val="00F2674D"/>
    <w:rsid w:val="00F27E5D"/>
    <w:rsid w:val="00F42D95"/>
    <w:rsid w:val="00F528F0"/>
    <w:rsid w:val="00F53990"/>
    <w:rsid w:val="00F55BC1"/>
    <w:rsid w:val="00F57F9B"/>
    <w:rsid w:val="00F61BB9"/>
    <w:rsid w:val="00F631FF"/>
    <w:rsid w:val="00F6344F"/>
    <w:rsid w:val="00F654F4"/>
    <w:rsid w:val="00F73C9C"/>
    <w:rsid w:val="00F74033"/>
    <w:rsid w:val="00F8475D"/>
    <w:rsid w:val="00F902A5"/>
    <w:rsid w:val="00F938E7"/>
    <w:rsid w:val="00F96136"/>
    <w:rsid w:val="00FA04C5"/>
    <w:rsid w:val="00FA4BB5"/>
    <w:rsid w:val="00FB3113"/>
    <w:rsid w:val="00FC094B"/>
    <w:rsid w:val="00FC1011"/>
    <w:rsid w:val="00FC13A4"/>
    <w:rsid w:val="00FC28DB"/>
    <w:rsid w:val="00FC5965"/>
    <w:rsid w:val="00FC73A9"/>
    <w:rsid w:val="00FD0817"/>
    <w:rsid w:val="00FD3F8F"/>
    <w:rsid w:val="00FD6652"/>
    <w:rsid w:val="00FE358C"/>
    <w:rsid w:val="00FE3A0E"/>
    <w:rsid w:val="00FE3F86"/>
    <w:rsid w:val="00FE5E33"/>
    <w:rsid w:val="00FE6FB1"/>
    <w:rsid w:val="00FF4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332BCD"/>
  <w15:chartTrackingRefBased/>
  <w15:docId w15:val="{6E6D2EEE-2B14-475A-8FFA-0470C8D01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F7F"/>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393EBC"/>
    <w:pPr>
      <w:keepNext/>
      <w:keepLines/>
      <w:pageBreakBefore/>
      <w:numPr>
        <w:numId w:val="1"/>
      </w:numPr>
      <w:tabs>
        <w:tab w:val="left" w:pos="285"/>
        <w:tab w:val="center" w:pos="4320"/>
      </w:tabs>
      <w:spacing w:before="1440" w:after="480"/>
      <w:jc w:val="center"/>
      <w:outlineLvl w:val="0"/>
    </w:pPr>
    <w:rPr>
      <w:b/>
    </w:rPr>
  </w:style>
  <w:style w:type="paragraph" w:styleId="Heading2">
    <w:name w:val="heading 2"/>
    <w:basedOn w:val="Normal"/>
    <w:next w:val="Normal"/>
    <w:link w:val="Heading2Char"/>
    <w:autoRedefine/>
    <w:uiPriority w:val="9"/>
    <w:unhideWhenUsed/>
    <w:qFormat/>
    <w:rsid w:val="00A65202"/>
    <w:pPr>
      <w:keepNext/>
      <w:keepLines/>
      <w:numPr>
        <w:ilvl w:val="1"/>
        <w:numId w:val="1"/>
      </w:numPr>
      <w:spacing w:after="240"/>
      <w:outlineLvl w:val="1"/>
    </w:pPr>
    <w:rPr>
      <w:rFonts w:eastAsiaTheme="majorEastAsia" w:cstheme="majorBidi"/>
      <w:b/>
      <w:szCs w:val="26"/>
      <w:shd w:val="clear" w:color="auto" w:fill="FFFFFF"/>
    </w:rPr>
  </w:style>
  <w:style w:type="paragraph" w:styleId="Heading3">
    <w:name w:val="heading 3"/>
    <w:basedOn w:val="Heading2"/>
    <w:next w:val="Normal"/>
    <w:link w:val="Heading3Char"/>
    <w:autoRedefine/>
    <w:uiPriority w:val="9"/>
    <w:unhideWhenUsed/>
    <w:qFormat/>
    <w:rsid w:val="007A36F8"/>
    <w:pPr>
      <w:numPr>
        <w:ilvl w:val="2"/>
      </w:numPr>
      <w:spacing w:after="0"/>
      <w:outlineLvl w:val="2"/>
    </w:pPr>
  </w:style>
  <w:style w:type="paragraph" w:styleId="Heading4">
    <w:name w:val="heading 4"/>
    <w:basedOn w:val="Normal"/>
    <w:next w:val="Normal"/>
    <w:link w:val="Heading4Char"/>
    <w:uiPriority w:val="9"/>
    <w:semiHidden/>
    <w:unhideWhenUsed/>
    <w:qFormat/>
    <w:rsid w:val="00393EBC"/>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93EBC"/>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3EBC"/>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3EBC"/>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3EB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3EB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393EBC"/>
    <w:rPr>
      <w:rFonts w:ascii="Times New Roman" w:hAnsi="Times New Roman"/>
      <w:b/>
    </w:rPr>
  </w:style>
  <w:style w:type="character" w:customStyle="1" w:styleId="Heading2Char">
    <w:name w:val="Heading 2 Char"/>
    <w:basedOn w:val="DefaultParagraphFont"/>
    <w:link w:val="Heading2"/>
    <w:uiPriority w:val="9"/>
    <w:rsid w:val="00A65202"/>
    <w:rPr>
      <w:rFonts w:ascii="Times New Roman" w:eastAsiaTheme="majorEastAsia" w:hAnsi="Times New Roman" w:cstheme="majorBidi"/>
      <w:b/>
      <w:szCs w:val="26"/>
    </w:rPr>
  </w:style>
  <w:style w:type="paragraph" w:styleId="Caption">
    <w:name w:val="caption"/>
    <w:basedOn w:val="Normal"/>
    <w:next w:val="Normal"/>
    <w:autoRedefine/>
    <w:uiPriority w:val="35"/>
    <w:unhideWhenUsed/>
    <w:qFormat/>
    <w:rsid w:val="008E6CA4"/>
    <w:pPr>
      <w:keepNext/>
      <w:spacing w:after="200" w:line="240" w:lineRule="auto"/>
    </w:pPr>
    <w:rPr>
      <w:rFonts w:ascii="Cambria Math" w:hAnsi="Cambria Math"/>
      <w:b/>
      <w:iCs/>
      <w:sz w:val="20"/>
      <w:szCs w:val="20"/>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8C24E9"/>
    <w:pPr>
      <w:spacing w:after="100"/>
    </w:pPr>
    <w:rPr>
      <w:noProof/>
    </w:r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7A36F8"/>
    <w:rPr>
      <w:rFonts w:ascii="Times New Roman" w:eastAsiaTheme="majorEastAsia" w:hAnsi="Times New Roman" w:cstheme="majorBidi"/>
      <w:b/>
      <w:szCs w:val="26"/>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paragraph" w:styleId="NoSpacing">
    <w:name w:val="No Spacing"/>
    <w:uiPriority w:val="1"/>
    <w:qFormat/>
    <w:rsid w:val="00E63103"/>
    <w:rPr>
      <w:rFonts w:ascii="Times New Roman" w:hAnsi="Times New Roman"/>
    </w:rPr>
  </w:style>
  <w:style w:type="character" w:customStyle="1" w:styleId="Heading4Char">
    <w:name w:val="Heading 4 Char"/>
    <w:basedOn w:val="DefaultParagraphFont"/>
    <w:link w:val="Heading4"/>
    <w:uiPriority w:val="9"/>
    <w:semiHidden/>
    <w:rsid w:val="00393E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3EB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93E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93EB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3E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3EBC"/>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C036B"/>
    <w:pPr>
      <w:spacing w:before="100" w:beforeAutospacing="1" w:after="100" w:afterAutospacing="1"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5298476">
      <w:bodyDiv w:val="1"/>
      <w:marLeft w:val="0"/>
      <w:marRight w:val="0"/>
      <w:marTop w:val="0"/>
      <w:marBottom w:val="0"/>
      <w:divBdr>
        <w:top w:val="none" w:sz="0" w:space="0" w:color="auto"/>
        <w:left w:val="none" w:sz="0" w:space="0" w:color="auto"/>
        <w:bottom w:val="none" w:sz="0" w:space="0" w:color="auto"/>
        <w:right w:val="none" w:sz="0" w:space="0" w:color="auto"/>
      </w:divBdr>
    </w:div>
    <w:div w:id="1235505521">
      <w:bodyDiv w:val="1"/>
      <w:marLeft w:val="0"/>
      <w:marRight w:val="0"/>
      <w:marTop w:val="0"/>
      <w:marBottom w:val="0"/>
      <w:divBdr>
        <w:top w:val="none" w:sz="0" w:space="0" w:color="auto"/>
        <w:left w:val="none" w:sz="0" w:space="0" w:color="auto"/>
        <w:bottom w:val="none" w:sz="0" w:space="0" w:color="auto"/>
        <w:right w:val="none" w:sz="0" w:space="0" w:color="auto"/>
      </w:divBdr>
    </w:div>
    <w:div w:id="1414081311">
      <w:bodyDiv w:val="1"/>
      <w:marLeft w:val="0"/>
      <w:marRight w:val="0"/>
      <w:marTop w:val="0"/>
      <w:marBottom w:val="0"/>
      <w:divBdr>
        <w:top w:val="none" w:sz="0" w:space="0" w:color="auto"/>
        <w:left w:val="none" w:sz="0" w:space="0" w:color="auto"/>
        <w:bottom w:val="none" w:sz="0" w:space="0" w:color="auto"/>
        <w:right w:val="none" w:sz="0" w:space="0" w:color="auto"/>
      </w:divBdr>
    </w:div>
    <w:div w:id="1508250926">
      <w:bodyDiv w:val="1"/>
      <w:marLeft w:val="0"/>
      <w:marRight w:val="0"/>
      <w:marTop w:val="0"/>
      <w:marBottom w:val="0"/>
      <w:divBdr>
        <w:top w:val="none" w:sz="0" w:space="0" w:color="auto"/>
        <w:left w:val="none" w:sz="0" w:space="0" w:color="auto"/>
        <w:bottom w:val="none" w:sz="0" w:space="0" w:color="auto"/>
        <w:right w:val="none" w:sz="0" w:space="0" w:color="auto"/>
      </w:divBdr>
    </w:div>
    <w:div w:id="162831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ME%20Superfolder\CME-Code\Scott%20Thesis.docx" TargetMode="External"/><Relationship Id="rId18" Type="http://schemas.openxmlformats.org/officeDocument/2006/relationships/hyperlink" Target="file:///E:\CME%20Superfolder\CME-Code\Scott%20Thesis.docx" TargetMode="External"/><Relationship Id="rId26" Type="http://schemas.openxmlformats.org/officeDocument/2006/relationships/hyperlink" Target="file:///E:\CME%20Superfolder\CME-Code\Scott%20Thesis.docx" TargetMode="External"/><Relationship Id="rId39" Type="http://schemas.openxmlformats.org/officeDocument/2006/relationships/image" Target="media/image13.png"/><Relationship Id="rId21" Type="http://schemas.openxmlformats.org/officeDocument/2006/relationships/hyperlink" Target="file:///E:\CME%20Superfolder\CME-Code\Scott%20Thesis.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jpg"/><Relationship Id="rId63" Type="http://schemas.openxmlformats.org/officeDocument/2006/relationships/image" Target="media/image30.jpg"/><Relationship Id="rId68" Type="http://schemas.openxmlformats.org/officeDocument/2006/relationships/image" Target="media/image34.jpe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file:///E:\CME%20Superfolder\CME-Code\Scott%20Thesis.docx" TargetMode="External"/><Relationship Id="rId29" Type="http://schemas.openxmlformats.org/officeDocument/2006/relationships/image" Target="media/image3.png"/><Relationship Id="rId11" Type="http://schemas.openxmlformats.org/officeDocument/2006/relationships/hyperlink" Target="file:///E:\CME%20Superfolder\CME-Code\Scott%20Thesis.docx" TargetMode="External"/><Relationship Id="rId24" Type="http://schemas.openxmlformats.org/officeDocument/2006/relationships/hyperlink" Target="file:///E:\CME%20Superfolder\CME-Code\Scott%20Thesis.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8" Type="http://schemas.openxmlformats.org/officeDocument/2006/relationships/image" Target="media/image240.jpeg"/><Relationship Id="rId66" Type="http://schemas.openxmlformats.org/officeDocument/2006/relationships/image" Target="media/image32.jpe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file:///E:\CME%20Superfolder\CME-Code\Scott%20Thesis.docx" TargetMode="External"/><Relationship Id="rId23" Type="http://schemas.openxmlformats.org/officeDocument/2006/relationships/hyperlink" Target="file:///E:\CME%20Superfolder\CME-Code\Scott%20Thesis.docx"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image" Target="media/image23.jpeg"/><Relationship Id="rId61" Type="http://schemas.openxmlformats.org/officeDocument/2006/relationships/image" Target="media/image28.jpg"/><Relationship Id="rId82" Type="http://schemas.openxmlformats.org/officeDocument/2006/relationships/theme" Target="theme/theme1.xml"/><Relationship Id="rId10" Type="http://schemas.openxmlformats.org/officeDocument/2006/relationships/hyperlink" Target="file:///E:\CME%20Superfolder\CME-Code\Scott%20Thesis.docx" TargetMode="External"/><Relationship Id="rId19" Type="http://schemas.openxmlformats.org/officeDocument/2006/relationships/hyperlink" Target="file:///E:\CME%20Superfolder\CME-Code\Scott%20Thesis.docx"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jpg"/><Relationship Id="rId60" Type="http://schemas.openxmlformats.org/officeDocument/2006/relationships/image" Target="media/image260.jpeg"/><Relationship Id="rId65" Type="http://schemas.openxmlformats.org/officeDocument/2006/relationships/image" Target="media/image31.jp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CME%20Superfolder\CME-Code\Scott%20Thesis.docx" TargetMode="External"/><Relationship Id="rId14" Type="http://schemas.openxmlformats.org/officeDocument/2006/relationships/hyperlink" Target="file:///E:\CME%20Superfolder\CME-Code\Scott%20Thesis.docx" TargetMode="External"/><Relationship Id="rId22" Type="http://schemas.openxmlformats.org/officeDocument/2006/relationships/hyperlink" Target="file:///E:\CME%20Superfolder\CME-Code\Scott%20Thesis.docx" TargetMode="Externa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jpg"/><Relationship Id="rId64" Type="http://schemas.openxmlformats.org/officeDocument/2006/relationships/image" Target="media/image300.jpeg"/><Relationship Id="rId69" Type="http://schemas.openxmlformats.org/officeDocument/2006/relationships/image" Target="media/image35.jpg"/><Relationship Id="rId77" Type="http://schemas.openxmlformats.org/officeDocument/2006/relationships/image" Target="media/image42.png"/><Relationship Id="rId8" Type="http://schemas.openxmlformats.org/officeDocument/2006/relationships/footer" Target="footer1.xml"/><Relationship Id="rId51" Type="http://schemas.openxmlformats.org/officeDocument/2006/relationships/image" Target="media/image25.jpeg"/><Relationship Id="rId72" Type="http://schemas.openxmlformats.org/officeDocument/2006/relationships/image" Target="media/image37.png"/><Relationship Id="rId80"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E:\CME%20Superfolder\CME-Code\Scott%20Thesis.docx" TargetMode="External"/><Relationship Id="rId17" Type="http://schemas.openxmlformats.org/officeDocument/2006/relationships/hyperlink" Target="file:///E:\CME%20Superfolder\CME-Code\Scott%20Thesis.docx" TargetMode="External"/><Relationship Id="rId25" Type="http://schemas.openxmlformats.org/officeDocument/2006/relationships/hyperlink" Target="file:///E:\CME%20Superfolder\CME-Code\Scott%20Thesis.doc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27.jpg"/><Relationship Id="rId67" Type="http://schemas.openxmlformats.org/officeDocument/2006/relationships/image" Target="media/image33.jpg"/><Relationship Id="rId20" Type="http://schemas.openxmlformats.org/officeDocument/2006/relationships/hyperlink" Target="file:///E:\CME%20Superfolder\CME-Code\Scott%20Thesis.docx" TargetMode="External"/><Relationship Id="rId41" Type="http://schemas.openxmlformats.org/officeDocument/2006/relationships/image" Target="media/image15.png"/><Relationship Id="rId62" Type="http://schemas.openxmlformats.org/officeDocument/2006/relationships/image" Target="media/image29.jpeg"/><Relationship Id="rId70" Type="http://schemas.openxmlformats.org/officeDocument/2006/relationships/image" Target="media/image36.jpe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B14C9-307C-4067-98E8-E14892DBB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19DEA536</Template>
  <TotalTime>42043</TotalTime>
  <Pages>127</Pages>
  <Words>21240</Words>
  <Characters>121071</Characters>
  <Application>Microsoft Office Word</Application>
  <DocSecurity>0</DocSecurity>
  <Lines>1008</Lines>
  <Paragraphs>284</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142027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 Scott D.</dc:creator>
  <cp:keywords/>
  <dc:description/>
  <cp:lastModifiedBy>Huber, Scott D.</cp:lastModifiedBy>
  <cp:revision>138</cp:revision>
  <cp:lastPrinted>2017-09-12T17:35:00Z</cp:lastPrinted>
  <dcterms:created xsi:type="dcterms:W3CDTF">2018-09-14T19:55:00Z</dcterms:created>
  <dcterms:modified xsi:type="dcterms:W3CDTF">2018-10-23T17:39:00Z</dcterms:modified>
</cp:coreProperties>
</file>